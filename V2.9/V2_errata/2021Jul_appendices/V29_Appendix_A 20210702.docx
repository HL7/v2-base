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Layout w:type="fixed"/>
        <w:tblLook w:val="0000" w:firstRow="0" w:lastRow="0" w:firstColumn="0" w:lastColumn="0" w:noHBand="0" w:noVBand="0"/>
      </w:tblPr>
      <w:tblGrid>
        <w:gridCol w:w="5245"/>
        <w:gridCol w:w="4115"/>
      </w:tblGrid>
      <w:tr w:rsidR="00914C9F" w:rsidRPr="00914C9F" w14:paraId="01801E7E" w14:textId="77777777" w:rsidTr="00914C9F">
        <w:tc>
          <w:tcPr>
            <w:tcW w:w="5245" w:type="dxa"/>
          </w:tcPr>
          <w:p w14:paraId="3B377AD2" w14:textId="77777777" w:rsidR="00914C9F" w:rsidRPr="00914C9F" w:rsidRDefault="00B50050" w:rsidP="00B652B6">
            <w:bookmarkStart w:id="0" w:name="_Hlk28005245"/>
            <w:r>
              <w:pict w14:anchorId="240970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i1025" type="#_x0000_t75" alt="HL7_International_RGB" style="width:166.9pt;height:124.9pt;visibility:visible;mso-position-horizontal:absolute" o:allowoverlap="f">
                  <v:imagedata r:id="rId8" o:title="HL7_International_RGB" croptop="3924f" cropbottom="3924f" cropleft="2950f" cropright="2950f"/>
                </v:shape>
              </w:pict>
            </w:r>
          </w:p>
        </w:tc>
        <w:tc>
          <w:tcPr>
            <w:tcW w:w="4115" w:type="dxa"/>
          </w:tcPr>
          <w:p w14:paraId="5A6F9E35" w14:textId="77777777" w:rsidR="00914C9F" w:rsidRPr="00914C9F" w:rsidRDefault="00B50050" w:rsidP="00914C9F">
            <w:pPr>
              <w:jc w:val="right"/>
              <w:rPr>
                <w:rFonts w:ascii="Garamond" w:hAnsi="Garamond"/>
                <w:sz w:val="32"/>
                <w:szCs w:val="32"/>
              </w:rPr>
            </w:pPr>
            <w:bookmarkStart w:id="1" w:name="_Hlk28005321"/>
            <w:r>
              <w:rPr>
                <w:rFonts w:ascii="Garamond" w:hAnsi="Garamond"/>
                <w:sz w:val="32"/>
                <w:szCs w:val="32"/>
              </w:rPr>
              <w:pict w14:anchorId="19257D22">
                <v:shape id="Picture 3" o:spid="_x0000_i1026" type="#_x0000_t75" alt="ansilogo" style="width:119.45pt;height:76.9pt;visibility:visible" o:allowoverlap="f">
                  <v:imagedata r:id="rId9" o:title="ansilogo"/>
                </v:shape>
              </w:pict>
            </w:r>
            <w:bookmarkEnd w:id="1"/>
          </w:p>
          <w:p w14:paraId="071541E1" w14:textId="77777777" w:rsidR="00914C9F" w:rsidRPr="00914C9F" w:rsidRDefault="00914C9F" w:rsidP="00914C9F">
            <w:pPr>
              <w:jc w:val="right"/>
              <w:rPr>
                <w:rFonts w:ascii="Garamond" w:hAnsi="Garamond"/>
                <w:sz w:val="32"/>
                <w:szCs w:val="32"/>
              </w:rPr>
            </w:pPr>
            <w:r w:rsidRPr="00914C9F">
              <w:rPr>
                <w:rFonts w:ascii="Garamond" w:hAnsi="Garamond"/>
                <w:sz w:val="32"/>
                <w:szCs w:val="32"/>
              </w:rPr>
              <w:t>ANSI/HL7 V2.9-2019</w:t>
            </w:r>
          </w:p>
          <w:p w14:paraId="558D1A6C" w14:textId="77777777" w:rsidR="00914C9F" w:rsidRPr="00914C9F" w:rsidRDefault="00914C9F" w:rsidP="00914C9F">
            <w:pPr>
              <w:jc w:val="right"/>
              <w:rPr>
                <w:rFonts w:ascii="Garamond" w:hAnsi="Garamond"/>
                <w:sz w:val="32"/>
                <w:szCs w:val="32"/>
              </w:rPr>
            </w:pPr>
            <w:r w:rsidRPr="00914C9F">
              <w:rPr>
                <w:rFonts w:ascii="Garamond" w:hAnsi="Garamond"/>
                <w:sz w:val="32"/>
                <w:szCs w:val="32"/>
              </w:rPr>
              <w:t>12/9/2019</w:t>
            </w:r>
          </w:p>
          <w:p w14:paraId="213B783A" w14:textId="77777777" w:rsidR="00914C9F" w:rsidRPr="00914C9F" w:rsidRDefault="00914C9F" w:rsidP="00B652B6">
            <w:pPr>
              <w:rPr>
                <w:rFonts w:ascii="Garamond" w:hAnsi="Garamond"/>
                <w:sz w:val="32"/>
                <w:szCs w:val="32"/>
              </w:rPr>
            </w:pPr>
          </w:p>
        </w:tc>
      </w:tr>
    </w:tbl>
    <w:bookmarkEnd w:id="0"/>
    <w:p w14:paraId="2B1E7DF3" w14:textId="77777777" w:rsidR="00041773" w:rsidRDefault="00041773" w:rsidP="00E77BE4">
      <w:pPr>
        <w:pStyle w:val="berschrift1"/>
      </w:pPr>
      <w:r>
        <w:t>.</w:t>
      </w:r>
      <w:r>
        <w:br/>
        <w:t>Data Definition Tables</w:t>
      </w:r>
      <w:r>
        <w:fldChar w:fldCharType="begin"/>
      </w:r>
      <w:r>
        <w:instrText xml:space="preserve"> XE "Data Definition Tables" </w:instrText>
      </w:r>
      <w:r>
        <w:fldChar w:fldCharType="end"/>
      </w:r>
    </w:p>
    <w:p w14:paraId="4BD29344" w14:textId="77777777" w:rsidR="00914C9F" w:rsidRDefault="00914C9F">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rPr>
      </w:pPr>
    </w:p>
    <w:tbl>
      <w:tblPr>
        <w:tblW w:w="0" w:type="auto"/>
        <w:tblInd w:w="108" w:type="dxa"/>
        <w:tblLayout w:type="fixed"/>
        <w:tblLook w:val="0000" w:firstRow="0" w:lastRow="0" w:firstColumn="0" w:lastColumn="0" w:noHBand="0" w:noVBand="0"/>
      </w:tblPr>
      <w:tblGrid>
        <w:gridCol w:w="2250"/>
        <w:gridCol w:w="7110"/>
      </w:tblGrid>
      <w:tr w:rsidR="003A1CE2" w14:paraId="2DA5E563" w14:textId="77777777" w:rsidTr="00952386">
        <w:tc>
          <w:tcPr>
            <w:tcW w:w="2250" w:type="dxa"/>
          </w:tcPr>
          <w:p w14:paraId="686881B0" w14:textId="77777777" w:rsidR="003A1CE2" w:rsidRDefault="003A1CE2" w:rsidP="00952386">
            <w:r>
              <w:t>Editor:</w:t>
            </w:r>
          </w:p>
        </w:tc>
        <w:tc>
          <w:tcPr>
            <w:tcW w:w="7110" w:type="dxa"/>
          </w:tcPr>
          <w:p w14:paraId="0C442757" w14:textId="04C7AB30" w:rsidR="003A1CE2" w:rsidRDefault="003A1CE2" w:rsidP="00952386">
            <w:pPr>
              <w:rPr>
                <w:b/>
                <w:i/>
              </w:rPr>
            </w:pPr>
            <w:r>
              <w:t>Frank Oemig</w:t>
            </w:r>
            <w:r>
              <w:br/>
            </w:r>
            <w:r w:rsidR="00B50050">
              <w:t>IT-Consulting in Healthcare GbR</w:t>
            </w:r>
            <w:r>
              <w:t>, HL7 Germany</w:t>
            </w:r>
          </w:p>
        </w:tc>
      </w:tr>
      <w:tr w:rsidR="003A1CE2" w14:paraId="264EE4B6" w14:textId="77777777" w:rsidTr="00952386">
        <w:tc>
          <w:tcPr>
            <w:tcW w:w="2250" w:type="dxa"/>
          </w:tcPr>
          <w:p w14:paraId="505DC3F5" w14:textId="77777777" w:rsidR="003A1CE2" w:rsidRDefault="003A1CE2" w:rsidP="00952386"/>
        </w:tc>
        <w:tc>
          <w:tcPr>
            <w:tcW w:w="7110" w:type="dxa"/>
          </w:tcPr>
          <w:p w14:paraId="3833624D" w14:textId="77777777" w:rsidR="003A1CE2" w:rsidRDefault="003A1CE2" w:rsidP="00952386">
            <w:r>
              <w:t>Lynn Laakso</w:t>
            </w:r>
            <w:r>
              <w:br/>
              <w:t>Health Level Seven International</w:t>
            </w:r>
          </w:p>
        </w:tc>
      </w:tr>
    </w:tbl>
    <w:p w14:paraId="3BA8F18F" w14:textId="77777777" w:rsidR="003A1CE2" w:rsidRDefault="003A1CE2">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rPr>
      </w:pPr>
    </w:p>
    <w:p w14:paraId="5B47D3D0" w14:textId="77777777" w:rsidR="00041773" w:rsidRDefault="00041773">
      <w:pPr>
        <w:pStyle w:val="berschrift2"/>
      </w:pPr>
      <w:bookmarkStart w:id="2" w:name="_Toc382296165"/>
      <w:bookmarkStart w:id="3" w:name="_Toc76113977"/>
      <w:r>
        <w:t>Appendix A contents</w:t>
      </w:r>
      <w:bookmarkEnd w:id="2"/>
      <w:bookmarkEnd w:id="3"/>
    </w:p>
    <w:bookmarkStart w:id="4" w:name="_Hlk28004389"/>
    <w:p w14:paraId="519402F4" w14:textId="48A9A330" w:rsidR="00B44E73" w:rsidRPr="004E68AA" w:rsidRDefault="00E77BE4">
      <w:pPr>
        <w:pStyle w:val="Verzeichnis2"/>
        <w:tabs>
          <w:tab w:val="left" w:pos="600"/>
          <w:tab w:val="right" w:leader="dot" w:pos="9350"/>
        </w:tabs>
        <w:rPr>
          <w:rFonts w:ascii="Calibri" w:hAnsi="Calibri"/>
          <w:b w:val="0"/>
          <w:smallCaps w:val="0"/>
          <w:noProof/>
          <w:sz w:val="22"/>
          <w:szCs w:val="22"/>
          <w:lang w:val="de-DE" w:eastAsia="de-DE"/>
        </w:rPr>
      </w:pPr>
      <w:r>
        <w:fldChar w:fldCharType="begin"/>
      </w:r>
      <w:r>
        <w:instrText xml:space="preserve"> TOC \o "</w:instrText>
      </w:r>
      <w:r>
        <w:rPr>
          <w:caps/>
        </w:rPr>
        <w:instrText>2</w:instrText>
      </w:r>
      <w:r>
        <w:instrText xml:space="preserve">-3" \z \u </w:instrText>
      </w:r>
      <w:r>
        <w:fldChar w:fldCharType="separate"/>
      </w:r>
      <w:r w:rsidR="00B44E73">
        <w:rPr>
          <w:noProof/>
        </w:rPr>
        <w:t>A.1</w:t>
      </w:r>
      <w:r w:rsidR="00B44E73" w:rsidRPr="004E68AA">
        <w:rPr>
          <w:rFonts w:ascii="Calibri" w:hAnsi="Calibri"/>
          <w:b w:val="0"/>
          <w:smallCaps w:val="0"/>
          <w:noProof/>
          <w:sz w:val="22"/>
          <w:szCs w:val="22"/>
          <w:lang w:val="de-DE" w:eastAsia="de-DE"/>
        </w:rPr>
        <w:tab/>
      </w:r>
      <w:r w:rsidR="00B44E73">
        <w:rPr>
          <w:noProof/>
        </w:rPr>
        <w:t>Appendix A contents</w:t>
      </w:r>
      <w:r w:rsidR="00B44E73">
        <w:rPr>
          <w:noProof/>
          <w:webHidden/>
        </w:rPr>
        <w:tab/>
      </w:r>
      <w:r w:rsidR="00B44E73">
        <w:rPr>
          <w:noProof/>
          <w:webHidden/>
        </w:rPr>
        <w:fldChar w:fldCharType="begin"/>
      </w:r>
      <w:r w:rsidR="00B44E73">
        <w:rPr>
          <w:noProof/>
          <w:webHidden/>
        </w:rPr>
        <w:instrText xml:space="preserve"> PAGEREF _Toc76113977 \h </w:instrText>
      </w:r>
      <w:r w:rsidR="00B44E73">
        <w:rPr>
          <w:noProof/>
          <w:webHidden/>
        </w:rPr>
      </w:r>
      <w:r w:rsidR="00B44E73">
        <w:rPr>
          <w:noProof/>
          <w:webHidden/>
        </w:rPr>
        <w:fldChar w:fldCharType="separate"/>
      </w:r>
      <w:r w:rsidR="00B44E73">
        <w:rPr>
          <w:noProof/>
          <w:webHidden/>
        </w:rPr>
        <w:t>A-1</w:t>
      </w:r>
      <w:r w:rsidR="00B44E73">
        <w:rPr>
          <w:noProof/>
          <w:webHidden/>
        </w:rPr>
        <w:fldChar w:fldCharType="end"/>
      </w:r>
    </w:p>
    <w:p w14:paraId="36423CD5" w14:textId="63B466D3" w:rsidR="00B44E73" w:rsidRPr="004E68AA" w:rsidRDefault="00B44E73">
      <w:pPr>
        <w:pStyle w:val="Verzeichnis2"/>
        <w:tabs>
          <w:tab w:val="left" w:pos="600"/>
          <w:tab w:val="right" w:leader="dot" w:pos="9350"/>
        </w:tabs>
        <w:rPr>
          <w:rFonts w:ascii="Calibri" w:hAnsi="Calibri"/>
          <w:b w:val="0"/>
          <w:smallCaps w:val="0"/>
          <w:noProof/>
          <w:sz w:val="22"/>
          <w:szCs w:val="22"/>
          <w:lang w:val="de-DE" w:eastAsia="de-DE"/>
        </w:rPr>
      </w:pPr>
      <w:r>
        <w:rPr>
          <w:noProof/>
        </w:rPr>
        <w:t>A.2</w:t>
      </w:r>
      <w:r w:rsidRPr="004E68AA">
        <w:rPr>
          <w:rFonts w:ascii="Calibri" w:hAnsi="Calibri"/>
          <w:b w:val="0"/>
          <w:smallCaps w:val="0"/>
          <w:noProof/>
          <w:sz w:val="22"/>
          <w:szCs w:val="22"/>
          <w:lang w:val="de-DE" w:eastAsia="de-DE"/>
        </w:rPr>
        <w:tab/>
      </w:r>
      <w:r>
        <w:rPr>
          <w:noProof/>
        </w:rPr>
        <w:t>Introduction</w:t>
      </w:r>
      <w:r>
        <w:rPr>
          <w:noProof/>
          <w:webHidden/>
        </w:rPr>
        <w:tab/>
      </w:r>
      <w:r>
        <w:rPr>
          <w:noProof/>
          <w:webHidden/>
        </w:rPr>
        <w:fldChar w:fldCharType="begin"/>
      </w:r>
      <w:r>
        <w:rPr>
          <w:noProof/>
          <w:webHidden/>
        </w:rPr>
        <w:instrText xml:space="preserve"> PAGEREF _Toc76113978 \h </w:instrText>
      </w:r>
      <w:r>
        <w:rPr>
          <w:noProof/>
          <w:webHidden/>
        </w:rPr>
      </w:r>
      <w:r>
        <w:rPr>
          <w:noProof/>
          <w:webHidden/>
        </w:rPr>
        <w:fldChar w:fldCharType="separate"/>
      </w:r>
      <w:r>
        <w:rPr>
          <w:noProof/>
          <w:webHidden/>
        </w:rPr>
        <w:t>A-2</w:t>
      </w:r>
      <w:r>
        <w:rPr>
          <w:noProof/>
          <w:webHidden/>
        </w:rPr>
        <w:fldChar w:fldCharType="end"/>
      </w:r>
    </w:p>
    <w:p w14:paraId="26248A54" w14:textId="0B3208CB" w:rsidR="00B44E73" w:rsidRPr="004E68AA" w:rsidRDefault="00B44E73">
      <w:pPr>
        <w:pStyle w:val="Verzeichnis2"/>
        <w:tabs>
          <w:tab w:val="left" w:pos="600"/>
          <w:tab w:val="right" w:leader="dot" w:pos="9350"/>
        </w:tabs>
        <w:rPr>
          <w:rFonts w:ascii="Calibri" w:hAnsi="Calibri"/>
          <w:b w:val="0"/>
          <w:smallCaps w:val="0"/>
          <w:noProof/>
          <w:sz w:val="22"/>
          <w:szCs w:val="22"/>
          <w:lang w:val="de-DE" w:eastAsia="de-DE"/>
        </w:rPr>
      </w:pPr>
      <w:r>
        <w:rPr>
          <w:noProof/>
        </w:rPr>
        <w:t>A.3</w:t>
      </w:r>
      <w:r w:rsidRPr="004E68AA">
        <w:rPr>
          <w:rFonts w:ascii="Calibri" w:hAnsi="Calibri"/>
          <w:b w:val="0"/>
          <w:smallCaps w:val="0"/>
          <w:noProof/>
          <w:sz w:val="22"/>
          <w:szCs w:val="22"/>
          <w:lang w:val="de-DE" w:eastAsia="de-DE"/>
        </w:rPr>
        <w:tab/>
      </w:r>
      <w:r>
        <w:rPr>
          <w:noProof/>
        </w:rPr>
        <w:t>Message Types</w:t>
      </w:r>
      <w:r>
        <w:rPr>
          <w:noProof/>
          <w:webHidden/>
        </w:rPr>
        <w:tab/>
      </w:r>
      <w:r>
        <w:rPr>
          <w:noProof/>
          <w:webHidden/>
        </w:rPr>
        <w:fldChar w:fldCharType="begin"/>
      </w:r>
      <w:r>
        <w:rPr>
          <w:noProof/>
          <w:webHidden/>
        </w:rPr>
        <w:instrText xml:space="preserve"> PAGEREF _Toc76113979 \h </w:instrText>
      </w:r>
      <w:r>
        <w:rPr>
          <w:noProof/>
          <w:webHidden/>
        </w:rPr>
      </w:r>
      <w:r>
        <w:rPr>
          <w:noProof/>
          <w:webHidden/>
        </w:rPr>
        <w:fldChar w:fldCharType="separate"/>
      </w:r>
      <w:r>
        <w:rPr>
          <w:noProof/>
          <w:webHidden/>
        </w:rPr>
        <w:t>A-3</w:t>
      </w:r>
      <w:r>
        <w:rPr>
          <w:noProof/>
          <w:webHidden/>
        </w:rPr>
        <w:fldChar w:fldCharType="end"/>
      </w:r>
    </w:p>
    <w:p w14:paraId="62DB6EE9" w14:textId="7AEA616B" w:rsidR="00B44E73" w:rsidRPr="004E68AA" w:rsidRDefault="00B44E73">
      <w:pPr>
        <w:pStyle w:val="Verzeichnis2"/>
        <w:tabs>
          <w:tab w:val="left" w:pos="600"/>
          <w:tab w:val="right" w:leader="dot" w:pos="9350"/>
        </w:tabs>
        <w:rPr>
          <w:rFonts w:ascii="Calibri" w:hAnsi="Calibri"/>
          <w:b w:val="0"/>
          <w:smallCaps w:val="0"/>
          <w:noProof/>
          <w:sz w:val="22"/>
          <w:szCs w:val="22"/>
          <w:lang w:val="de-DE" w:eastAsia="de-DE"/>
        </w:rPr>
      </w:pPr>
      <w:r>
        <w:rPr>
          <w:noProof/>
        </w:rPr>
        <w:t>A.4</w:t>
      </w:r>
      <w:r w:rsidRPr="004E68AA">
        <w:rPr>
          <w:rFonts w:ascii="Calibri" w:hAnsi="Calibri"/>
          <w:b w:val="0"/>
          <w:smallCaps w:val="0"/>
          <w:noProof/>
          <w:sz w:val="22"/>
          <w:szCs w:val="22"/>
          <w:lang w:val="de-DE" w:eastAsia="de-DE"/>
        </w:rPr>
        <w:tab/>
      </w:r>
      <w:r>
        <w:rPr>
          <w:noProof/>
        </w:rPr>
        <w:t>Segments</w:t>
      </w:r>
      <w:r>
        <w:rPr>
          <w:noProof/>
          <w:webHidden/>
        </w:rPr>
        <w:tab/>
      </w:r>
      <w:r>
        <w:rPr>
          <w:noProof/>
          <w:webHidden/>
        </w:rPr>
        <w:fldChar w:fldCharType="begin"/>
      </w:r>
      <w:r>
        <w:rPr>
          <w:noProof/>
          <w:webHidden/>
        </w:rPr>
        <w:instrText xml:space="preserve"> PAGEREF _Toc76113980 \h </w:instrText>
      </w:r>
      <w:r>
        <w:rPr>
          <w:noProof/>
          <w:webHidden/>
        </w:rPr>
      </w:r>
      <w:r>
        <w:rPr>
          <w:noProof/>
          <w:webHidden/>
        </w:rPr>
        <w:fldChar w:fldCharType="separate"/>
      </w:r>
      <w:r>
        <w:rPr>
          <w:noProof/>
          <w:webHidden/>
        </w:rPr>
        <w:t>A-7</w:t>
      </w:r>
      <w:r>
        <w:rPr>
          <w:noProof/>
          <w:webHidden/>
        </w:rPr>
        <w:fldChar w:fldCharType="end"/>
      </w:r>
    </w:p>
    <w:p w14:paraId="173ADBE8" w14:textId="4A2D869A" w:rsidR="00B44E73" w:rsidRPr="004E68AA" w:rsidRDefault="00B44E73">
      <w:pPr>
        <w:pStyle w:val="Verzeichnis2"/>
        <w:tabs>
          <w:tab w:val="left" w:pos="600"/>
          <w:tab w:val="right" w:leader="dot" w:pos="9350"/>
        </w:tabs>
        <w:rPr>
          <w:rFonts w:ascii="Calibri" w:hAnsi="Calibri"/>
          <w:b w:val="0"/>
          <w:smallCaps w:val="0"/>
          <w:noProof/>
          <w:sz w:val="22"/>
          <w:szCs w:val="22"/>
          <w:lang w:eastAsia="de-DE"/>
        </w:rPr>
      </w:pPr>
      <w:r>
        <w:rPr>
          <w:noProof/>
        </w:rPr>
        <w:t>A.5</w:t>
      </w:r>
      <w:r w:rsidRPr="004E68AA">
        <w:rPr>
          <w:rFonts w:ascii="Calibri" w:hAnsi="Calibri"/>
          <w:b w:val="0"/>
          <w:smallCaps w:val="0"/>
          <w:noProof/>
          <w:sz w:val="22"/>
          <w:szCs w:val="22"/>
          <w:lang w:eastAsia="de-DE"/>
        </w:rPr>
        <w:tab/>
      </w:r>
      <w:r>
        <w:rPr>
          <w:noProof/>
        </w:rPr>
        <w:t>HL7 and User Defined Tables - Alphabetic Sort</w:t>
      </w:r>
      <w:r>
        <w:rPr>
          <w:noProof/>
          <w:webHidden/>
        </w:rPr>
        <w:tab/>
      </w:r>
      <w:r>
        <w:rPr>
          <w:noProof/>
          <w:webHidden/>
        </w:rPr>
        <w:fldChar w:fldCharType="begin"/>
      </w:r>
      <w:r>
        <w:rPr>
          <w:noProof/>
          <w:webHidden/>
        </w:rPr>
        <w:instrText xml:space="preserve"> PAGEREF _Toc76113981 \h </w:instrText>
      </w:r>
      <w:r>
        <w:rPr>
          <w:noProof/>
          <w:webHidden/>
        </w:rPr>
      </w:r>
      <w:r>
        <w:rPr>
          <w:noProof/>
          <w:webHidden/>
        </w:rPr>
        <w:fldChar w:fldCharType="separate"/>
      </w:r>
      <w:r>
        <w:rPr>
          <w:noProof/>
          <w:webHidden/>
        </w:rPr>
        <w:t>A-12</w:t>
      </w:r>
      <w:r>
        <w:rPr>
          <w:noProof/>
          <w:webHidden/>
        </w:rPr>
        <w:fldChar w:fldCharType="end"/>
      </w:r>
    </w:p>
    <w:p w14:paraId="4812FF0A" w14:textId="27E5AB5C" w:rsidR="00B44E73" w:rsidRPr="004E68AA" w:rsidRDefault="00B44E73">
      <w:pPr>
        <w:pStyle w:val="Verzeichnis2"/>
        <w:tabs>
          <w:tab w:val="left" w:pos="600"/>
          <w:tab w:val="right" w:leader="dot" w:pos="9350"/>
        </w:tabs>
        <w:rPr>
          <w:rFonts w:ascii="Calibri" w:hAnsi="Calibri"/>
          <w:b w:val="0"/>
          <w:smallCaps w:val="0"/>
          <w:noProof/>
          <w:sz w:val="22"/>
          <w:szCs w:val="22"/>
          <w:lang w:eastAsia="de-DE"/>
        </w:rPr>
      </w:pPr>
      <w:r>
        <w:rPr>
          <w:noProof/>
        </w:rPr>
        <w:t>A.6</w:t>
      </w:r>
      <w:r w:rsidRPr="004E68AA">
        <w:rPr>
          <w:rFonts w:ascii="Calibri" w:hAnsi="Calibri"/>
          <w:b w:val="0"/>
          <w:smallCaps w:val="0"/>
          <w:noProof/>
          <w:sz w:val="22"/>
          <w:szCs w:val="22"/>
          <w:lang w:eastAsia="de-DE"/>
        </w:rPr>
        <w:tab/>
      </w:r>
      <w:r>
        <w:rPr>
          <w:noProof/>
        </w:rPr>
        <w:t>HL7 and User Defined Tables - Numeric Sort</w:t>
      </w:r>
      <w:r>
        <w:rPr>
          <w:noProof/>
          <w:webHidden/>
        </w:rPr>
        <w:tab/>
      </w:r>
      <w:r>
        <w:rPr>
          <w:noProof/>
          <w:webHidden/>
        </w:rPr>
        <w:fldChar w:fldCharType="begin"/>
      </w:r>
      <w:r>
        <w:rPr>
          <w:noProof/>
          <w:webHidden/>
        </w:rPr>
        <w:instrText xml:space="preserve"> PAGEREF _Toc76113982 \h </w:instrText>
      </w:r>
      <w:r>
        <w:rPr>
          <w:noProof/>
          <w:webHidden/>
        </w:rPr>
      </w:r>
      <w:r>
        <w:rPr>
          <w:noProof/>
          <w:webHidden/>
        </w:rPr>
        <w:fldChar w:fldCharType="separate"/>
      </w:r>
      <w:r>
        <w:rPr>
          <w:noProof/>
          <w:webHidden/>
        </w:rPr>
        <w:t>A-32</w:t>
      </w:r>
      <w:r>
        <w:rPr>
          <w:noProof/>
          <w:webHidden/>
        </w:rPr>
        <w:fldChar w:fldCharType="end"/>
      </w:r>
    </w:p>
    <w:p w14:paraId="1BCEFF79" w14:textId="150C20B3" w:rsidR="00B44E73" w:rsidRPr="004E68AA" w:rsidRDefault="00B44E73">
      <w:pPr>
        <w:pStyle w:val="Verzeichnis2"/>
        <w:tabs>
          <w:tab w:val="left" w:pos="600"/>
          <w:tab w:val="right" w:leader="dot" w:pos="9350"/>
        </w:tabs>
        <w:rPr>
          <w:rFonts w:ascii="Calibri" w:hAnsi="Calibri"/>
          <w:b w:val="0"/>
          <w:smallCaps w:val="0"/>
          <w:noProof/>
          <w:sz w:val="22"/>
          <w:szCs w:val="22"/>
          <w:lang w:val="de-DE" w:eastAsia="de-DE"/>
        </w:rPr>
      </w:pPr>
      <w:r>
        <w:rPr>
          <w:noProof/>
        </w:rPr>
        <w:t>A.7</w:t>
      </w:r>
      <w:r w:rsidRPr="004E68AA">
        <w:rPr>
          <w:rFonts w:ascii="Calibri" w:hAnsi="Calibri"/>
          <w:b w:val="0"/>
          <w:smallCaps w:val="0"/>
          <w:noProof/>
          <w:sz w:val="22"/>
          <w:szCs w:val="22"/>
          <w:lang w:val="de-DE" w:eastAsia="de-DE"/>
        </w:rPr>
        <w:tab/>
      </w:r>
      <w:r>
        <w:rPr>
          <w:noProof/>
        </w:rPr>
        <w:t>DAta ELement Names</w:t>
      </w:r>
      <w:r>
        <w:rPr>
          <w:noProof/>
          <w:webHidden/>
        </w:rPr>
        <w:tab/>
      </w:r>
      <w:r>
        <w:rPr>
          <w:noProof/>
          <w:webHidden/>
        </w:rPr>
        <w:fldChar w:fldCharType="begin"/>
      </w:r>
      <w:r>
        <w:rPr>
          <w:noProof/>
          <w:webHidden/>
        </w:rPr>
        <w:instrText xml:space="preserve"> PAGEREF _Toc76113983 \h </w:instrText>
      </w:r>
      <w:r>
        <w:rPr>
          <w:noProof/>
          <w:webHidden/>
        </w:rPr>
      </w:r>
      <w:r>
        <w:rPr>
          <w:noProof/>
          <w:webHidden/>
        </w:rPr>
        <w:fldChar w:fldCharType="separate"/>
      </w:r>
      <w:r>
        <w:rPr>
          <w:noProof/>
          <w:webHidden/>
        </w:rPr>
        <w:t>A-229</w:t>
      </w:r>
      <w:r>
        <w:rPr>
          <w:noProof/>
          <w:webHidden/>
        </w:rPr>
        <w:fldChar w:fldCharType="end"/>
      </w:r>
    </w:p>
    <w:p w14:paraId="4D4003C2" w14:textId="6F2B7A74" w:rsidR="00E77BE4" w:rsidRPr="00121095" w:rsidRDefault="00E77BE4" w:rsidP="00E77BE4">
      <w:r>
        <w:rPr>
          <w:b/>
          <w:caps/>
          <w:noProof/>
          <w:kern w:val="20"/>
        </w:rPr>
        <w:fldChar w:fldCharType="end"/>
      </w:r>
    </w:p>
    <w:p w14:paraId="2BDCFC80" w14:textId="77777777" w:rsidR="00041773" w:rsidRDefault="00041773">
      <w:pPr>
        <w:pStyle w:val="berschrift2"/>
      </w:pPr>
      <w:bookmarkStart w:id="5" w:name="_Toc382296166"/>
      <w:bookmarkStart w:id="6" w:name="_Toc76113978"/>
      <w:bookmarkEnd w:id="4"/>
      <w:r>
        <w:lastRenderedPageBreak/>
        <w:t>Introduction</w:t>
      </w:r>
      <w:bookmarkEnd w:id="5"/>
      <w:bookmarkEnd w:id="6"/>
    </w:p>
    <w:p w14:paraId="57CF77DD" w14:textId="77777777" w:rsidR="00041773" w:rsidRDefault="00041773">
      <w:r>
        <w:t>The HL7 specifications were prepared using a data dictionary database.  Certain outputs from that database are included in the chapters that define the abstract messages.  These outputs list the data fields and field notes associated with a segment.  Other Data Dictionary outputs are included here to comprise appendix A.  These include:</w:t>
      </w:r>
    </w:p>
    <w:p w14:paraId="4D36506C" w14:textId="77777777" w:rsidR="00041773" w:rsidRDefault="00041773">
      <w:pPr>
        <w:pStyle w:val="NormalListBullets"/>
      </w:pPr>
      <w:r>
        <w:t>a list of the message types that comprise the HL7 protocol</w:t>
      </w:r>
    </w:p>
    <w:p w14:paraId="37B811BB" w14:textId="77777777" w:rsidR="00041773" w:rsidRDefault="00041773">
      <w:pPr>
        <w:pStyle w:val="NormalListBullets"/>
      </w:pPr>
      <w:r>
        <w:t>a list of the segment IDs and segment names</w:t>
      </w:r>
    </w:p>
    <w:p w14:paraId="2B8D0C40" w14:textId="77777777" w:rsidR="00041773" w:rsidRDefault="00041773">
      <w:pPr>
        <w:pStyle w:val="NormalListBullets"/>
      </w:pPr>
      <w:r>
        <w:t>a list of each data element organized alphabetically by name</w:t>
      </w:r>
    </w:p>
    <w:p w14:paraId="5D1BBA81" w14:textId="77777777" w:rsidR="00041773" w:rsidRDefault="00041773">
      <w:pPr>
        <w:pStyle w:val="NormalListBullets"/>
      </w:pPr>
      <w:r>
        <w:t>a list of the IDs and names of all tables of coded values</w:t>
      </w:r>
    </w:p>
    <w:p w14:paraId="0BCEDD1B" w14:textId="77777777" w:rsidR="00041773" w:rsidRDefault="00041773">
      <w:pPr>
        <w:pStyle w:val="NormalListBullets"/>
      </w:pPr>
      <w:r>
        <w:t>a cross reference of table IDs vs. data element names</w:t>
      </w:r>
    </w:p>
    <w:p w14:paraId="1A04FA0D" w14:textId="77777777" w:rsidR="00041773" w:rsidRDefault="00041773">
      <w:pPr>
        <w:pStyle w:val="NormalListBullets"/>
      </w:pPr>
      <w:r>
        <w:t>a list of the contents of each table</w:t>
      </w:r>
    </w:p>
    <w:p w14:paraId="4BF982C3" w14:textId="77777777" w:rsidR="000479BD" w:rsidRDefault="00041773" w:rsidP="000479BD">
      <w:pPr>
        <w:pStyle w:val="NormalListBullets"/>
      </w:pPr>
      <w:r>
        <w:t>a list of all data element names.</w:t>
      </w:r>
    </w:p>
    <w:p w14:paraId="3E1A5BF7" w14:textId="6017DB75" w:rsidR="009F1224" w:rsidRDefault="0024552B" w:rsidP="009F1224">
      <w:pPr>
        <w:pStyle w:val="berschrift2"/>
      </w:pPr>
      <w:bookmarkStart w:id="7" w:name="_Toc382296167"/>
      <w:r w:rsidRPr="0068350D">
        <w:rPr>
          <w:lang w:val="fr-FR"/>
        </w:rPr>
        <w:br w:type="page"/>
      </w:r>
      <w:bookmarkStart w:id="8" w:name="_Toc76113979"/>
      <w:bookmarkEnd w:id="7"/>
      <w:r w:rsidR="009F1224">
        <w:lastRenderedPageBreak/>
        <w:t>Message Types</w:t>
      </w:r>
      <w:bookmarkEnd w:id="8"/>
      <w:r w:rsidR="00B90C42">
        <w:fldChar w:fldCharType="begin"/>
      </w:r>
      <w:r w:rsidR="00B90C42" w:rsidRPr="0068350D">
        <w:rPr>
          <w:lang w:val="fr-FR"/>
        </w:rPr>
        <w:instrText xml:space="preserve"> XE "Message types" </w:instrText>
      </w:r>
      <w:r w:rsidR="00B90C42">
        <w:fldChar w:fldCharType="end"/>
      </w:r>
    </w:p>
    <w:p w14:paraId="0E4B080D" w14:textId="6F808774" w:rsidR="00B50050" w:rsidRDefault="00B50050" w:rsidP="00B50050"/>
    <w:tbl>
      <w:tblPr>
        <w:tblW w:w="0" w:type="auto"/>
        <w:tblLayout w:type="fixed"/>
        <w:tblCellMar>
          <w:left w:w="70" w:type="dxa"/>
          <w:right w:w="70" w:type="dxa"/>
        </w:tblCellMar>
        <w:tblLook w:val="0000" w:firstRow="0" w:lastRow="0" w:firstColumn="0" w:lastColumn="0" w:noHBand="0" w:noVBand="0"/>
      </w:tblPr>
      <w:tblGrid>
        <w:gridCol w:w="1000"/>
        <w:gridCol w:w="2756"/>
        <w:gridCol w:w="5244"/>
      </w:tblGrid>
      <w:tr w:rsidR="00B50050" w14:paraId="628D5A95" w14:textId="77777777" w:rsidTr="00195548">
        <w:trPr>
          <w:tblHeader/>
        </w:trPr>
        <w:tc>
          <w:tcPr>
            <w:tcW w:w="1000" w:type="dxa"/>
          </w:tcPr>
          <w:p w14:paraId="75023BE6" w14:textId="77777777" w:rsidR="00B50050" w:rsidRDefault="00B50050" w:rsidP="0088127C">
            <w:pPr>
              <w:pStyle w:val="OtherTableHeader"/>
            </w:pPr>
            <w:r>
              <w:t>Message</w:t>
            </w:r>
          </w:p>
        </w:tc>
        <w:tc>
          <w:tcPr>
            <w:tcW w:w="2756" w:type="dxa"/>
          </w:tcPr>
          <w:p w14:paraId="71C0CE8D" w14:textId="77777777" w:rsidR="00B50050" w:rsidRDefault="00B50050" w:rsidP="0088127C">
            <w:pPr>
              <w:pStyle w:val="OtherTableHeader"/>
            </w:pPr>
            <w:r>
              <w:t>Description</w:t>
            </w:r>
          </w:p>
        </w:tc>
        <w:tc>
          <w:tcPr>
            <w:tcW w:w="5244" w:type="dxa"/>
          </w:tcPr>
          <w:p w14:paraId="0CC0FBED" w14:textId="77777777" w:rsidR="00B50050" w:rsidRDefault="00B50050" w:rsidP="0088127C">
            <w:pPr>
              <w:pStyle w:val="OtherTableHeader"/>
            </w:pPr>
            <w:r>
              <w:t>Chapter(s)</w:t>
            </w:r>
          </w:p>
        </w:tc>
      </w:tr>
      <w:tr w:rsidR="00B50050" w14:paraId="396396AC" w14:textId="77777777" w:rsidTr="00195548">
        <w:tc>
          <w:tcPr>
            <w:tcW w:w="1000" w:type="dxa"/>
          </w:tcPr>
          <w:p w14:paraId="63D8FBC4" w14:textId="77777777" w:rsidR="00B50050" w:rsidRDefault="00B50050" w:rsidP="0088127C">
            <w:pPr>
              <w:pStyle w:val="OtherTableBody"/>
            </w:pPr>
            <w:r>
              <w:t>ACK</w:t>
            </w:r>
          </w:p>
        </w:tc>
        <w:tc>
          <w:tcPr>
            <w:tcW w:w="2756" w:type="dxa"/>
          </w:tcPr>
          <w:p w14:paraId="163F6ECA" w14:textId="77777777" w:rsidR="00B50050" w:rsidRDefault="00B50050" w:rsidP="0088127C">
            <w:pPr>
              <w:pStyle w:val="OtherTableBody"/>
            </w:pPr>
            <w:r>
              <w:t>General acknowledgment message</w:t>
            </w:r>
          </w:p>
        </w:tc>
        <w:tc>
          <w:tcPr>
            <w:tcW w:w="5244" w:type="dxa"/>
          </w:tcPr>
          <w:p w14:paraId="1A89F408" w14:textId="77777777" w:rsidR="00B50050" w:rsidRDefault="00B50050" w:rsidP="0088127C">
            <w:pPr>
              <w:pStyle w:val="OtherTableBody"/>
            </w:pPr>
            <w:r>
              <w:t>3.3.1, 3.3.2, 3.3.3, 3.3.4, 3.3.5, 3.3.6, 3.3.7, 3.3.8, 3.3.9, 3.3.10, 3.3.11, 3.3.12, 3.3.13, 3.3.14, 3.3.15, 3.3.16, 3.3.17, 3.3.20, 3.3.21, 3.3.22, 3.3.23, 3.3.24, 3.3.25, 3.3.26, 3.3.27, 3.3.28, 3.3.29, 3.3.31, 3.3.32, 3.3.33, 3.3.37, 3.3.38, 3.3.40, 3.3.41, 3.3.42, 3.3.43, 3.3.44, 3.3.45, 3.3.47, 3.3.49, 3.3.50, 3.3.51, 3.3.52, 3.3.53, 3.3.54, 3.3.55, 3.3.60, 3.3.61, 3.3.62, 15.3.1, 15.3.2, 15.3.3, 15.3.4, 15.3.5, 15.3.6, 15.3.8, 15.3.9, 7.7.1, 7.7.2, 16.3.1, 16.3.2, 16.3.5, 16.3.6, 16.3.7, 16.3.8, 16.3.9, 16.3.10, 16.3.11, 16.3.14, 11.3.7, 11.6.2, 11.6.6, 11.6.1, 11.7.2, 5.4.6, 5.4.7, 5.4.1, 5.4.2, 5.4.3, 15.3.7, 4A.3.23, 4.16.7, 4.16.9, 14.3.2, 4.4.4, 4.4.5, 4.4.7.0, 4.4.9.0, 4.4.7.1, 6.4.1, 6.4.2, 6.4.3, 6.4.5, 6.4.6, 7.11.1, 6.4.7, 6.4.8, 6.4.9, 12.3.2, 12.3.1, 12.3.3, 12.3.4, 5.10.1.2, 5.4.4, 5.4.5, 7.3.1, 7.3.8, 7.3.9, 7.3.10, 7.3.11, 7.16.1, 7.3.4, 7.3.5, 7.3.6, 7.3.7, 7.3.12, 7.3.13, 7.3.14, 7.3.15, 10.4, 17.6.1, 17.6.2, 17.6.3, 17.6.4, 17.6.5, 9.6.1, 9.6.2, 9.6.3, 9.6.4, 9.6.5, 9.6.6, 9.6.7, 9.6.8, 9.6.9, 9.6.10, 9.6.11, 13.3.1, 13.3.2, 13.3.3, 13.3.4, 13.3.5, 13.3.6, 13.3.7, 13.3.8, 13.3.9, 13.3.10, 13.3.11, 13.3.12, 13.3.13, 13.3.14, 4A.7.6, 4.6.2, 5.9.7.2, 5.9.7.1, 5.9.6.0, 5.9.1.1.1, 5.3.1.2, 5.9.1.2.1, 5.9.2.1.1, 5.9.2.4, 5.9.3.1.1, 5.9.3.2.1, 5.9.4.1.1, 5.9.5.1</w:t>
            </w:r>
          </w:p>
        </w:tc>
      </w:tr>
      <w:tr w:rsidR="00B50050" w14:paraId="738FAF38" w14:textId="77777777" w:rsidTr="00195548">
        <w:tc>
          <w:tcPr>
            <w:tcW w:w="1000" w:type="dxa"/>
          </w:tcPr>
          <w:p w14:paraId="3C980E11" w14:textId="77777777" w:rsidR="00B50050" w:rsidRDefault="00B50050" w:rsidP="0088127C">
            <w:pPr>
              <w:pStyle w:val="OtherTableBody"/>
            </w:pPr>
            <w:r>
              <w:t>ADT</w:t>
            </w:r>
          </w:p>
        </w:tc>
        <w:tc>
          <w:tcPr>
            <w:tcW w:w="2756" w:type="dxa"/>
          </w:tcPr>
          <w:p w14:paraId="306063E4" w14:textId="77777777" w:rsidR="00B50050" w:rsidRDefault="00B50050" w:rsidP="0088127C">
            <w:pPr>
              <w:pStyle w:val="OtherTableBody"/>
            </w:pPr>
            <w:r>
              <w:t>ADT message</w:t>
            </w:r>
          </w:p>
        </w:tc>
        <w:tc>
          <w:tcPr>
            <w:tcW w:w="5244" w:type="dxa"/>
          </w:tcPr>
          <w:p w14:paraId="7CE4E0C4" w14:textId="77777777" w:rsidR="00B50050" w:rsidRDefault="00B50050" w:rsidP="0088127C">
            <w:pPr>
              <w:pStyle w:val="OtherTableBody"/>
            </w:pPr>
            <w:r>
              <w:t>3.3.1, 3.3.2, 3.3.3, 3.3.4, 3.3.5, 3.3.6, 3.3.7, 3.3.8, 3.3.9, 3.3.10, 3.3.11, 3.3.12, 3.3.13, 3.3.14, 3.3.15, 3.3.16, 3.3.17, 3.3.20, 3.3.21, 3.3.22, 3.3.23, 3.3.24, 3.3.25, 3.3.26, 3.3.27, 3.3.28, 3.3.29, 3.3.31, 3.3.32, 3.3.33, 3.3.37, 3.3.38, 3.3.40, 3.3.41, 3.3.42, 3.3.43, 3.3.44, 3.3.45, 3.3.47, 3.3.49, 3.3.50, 3.3.51, 3.3.52, 3.3.53, 3.3.54, 3.3.55, 3.3.60, 3.3.61, 3.3.62</w:t>
            </w:r>
          </w:p>
        </w:tc>
      </w:tr>
      <w:tr w:rsidR="00B50050" w14:paraId="098F6D26" w14:textId="77777777" w:rsidTr="00195548">
        <w:tc>
          <w:tcPr>
            <w:tcW w:w="1000" w:type="dxa"/>
          </w:tcPr>
          <w:p w14:paraId="6A41E676" w14:textId="77777777" w:rsidR="00B50050" w:rsidRDefault="00B50050" w:rsidP="0088127C">
            <w:pPr>
              <w:pStyle w:val="OtherTableBody"/>
            </w:pPr>
            <w:r>
              <w:t>BAR</w:t>
            </w:r>
          </w:p>
        </w:tc>
        <w:tc>
          <w:tcPr>
            <w:tcW w:w="2756" w:type="dxa"/>
          </w:tcPr>
          <w:p w14:paraId="7D332517" w14:textId="77777777" w:rsidR="00B50050" w:rsidRDefault="00B50050" w:rsidP="0088127C">
            <w:pPr>
              <w:pStyle w:val="OtherTableBody"/>
            </w:pPr>
            <w:r>
              <w:t>Add/change billing account</w:t>
            </w:r>
          </w:p>
        </w:tc>
        <w:tc>
          <w:tcPr>
            <w:tcW w:w="5244" w:type="dxa"/>
          </w:tcPr>
          <w:p w14:paraId="2E22D699" w14:textId="77777777" w:rsidR="00B50050" w:rsidRDefault="00B50050" w:rsidP="0088127C">
            <w:pPr>
              <w:pStyle w:val="OtherTableBody"/>
            </w:pPr>
            <w:r>
              <w:t>6.4.1, 6.4.2, 6.4.5, 6.4.6, 6.4.7, 6.4.9</w:t>
            </w:r>
          </w:p>
        </w:tc>
      </w:tr>
      <w:tr w:rsidR="00B50050" w14:paraId="4D1E1C51" w14:textId="77777777" w:rsidTr="00195548">
        <w:tc>
          <w:tcPr>
            <w:tcW w:w="1000" w:type="dxa"/>
          </w:tcPr>
          <w:p w14:paraId="5E5AFBCE" w14:textId="77777777" w:rsidR="00B50050" w:rsidRDefault="00B50050" w:rsidP="0088127C">
            <w:pPr>
              <w:pStyle w:val="OtherTableBody"/>
            </w:pPr>
            <w:r>
              <w:t>BPS</w:t>
            </w:r>
          </w:p>
        </w:tc>
        <w:tc>
          <w:tcPr>
            <w:tcW w:w="2756" w:type="dxa"/>
          </w:tcPr>
          <w:p w14:paraId="637B0618" w14:textId="77777777" w:rsidR="00B50050" w:rsidRPr="00EB6F9F" w:rsidRDefault="00B50050" w:rsidP="0088127C">
            <w:pPr>
              <w:pStyle w:val="OtherTableBody"/>
            </w:pPr>
            <w:r w:rsidRPr="00EB6F9F">
              <w:t>Blood product dispense status message</w:t>
            </w:r>
          </w:p>
        </w:tc>
        <w:tc>
          <w:tcPr>
            <w:tcW w:w="5244" w:type="dxa"/>
          </w:tcPr>
          <w:p w14:paraId="01A5B504" w14:textId="77777777" w:rsidR="00B50050" w:rsidRDefault="00B50050" w:rsidP="0088127C">
            <w:pPr>
              <w:pStyle w:val="OtherTableBody"/>
            </w:pPr>
            <w:r>
              <w:t>4.13.4</w:t>
            </w:r>
          </w:p>
        </w:tc>
      </w:tr>
      <w:tr w:rsidR="00B50050" w14:paraId="12EF4020" w14:textId="77777777" w:rsidTr="00195548">
        <w:tc>
          <w:tcPr>
            <w:tcW w:w="1000" w:type="dxa"/>
          </w:tcPr>
          <w:p w14:paraId="17311C4E" w14:textId="77777777" w:rsidR="00B50050" w:rsidRDefault="00B50050" w:rsidP="0088127C">
            <w:pPr>
              <w:pStyle w:val="OtherTableBody"/>
            </w:pPr>
            <w:r>
              <w:t>BRP</w:t>
            </w:r>
          </w:p>
        </w:tc>
        <w:tc>
          <w:tcPr>
            <w:tcW w:w="2756" w:type="dxa"/>
          </w:tcPr>
          <w:p w14:paraId="5217A936" w14:textId="77777777" w:rsidR="00B50050" w:rsidRPr="00EB6F9F" w:rsidRDefault="00B50050" w:rsidP="0088127C">
            <w:pPr>
              <w:pStyle w:val="OtherTableBody"/>
            </w:pPr>
            <w:r w:rsidRPr="00EB6F9F">
              <w:t>Blood product dispense status acknowledgement message</w:t>
            </w:r>
          </w:p>
        </w:tc>
        <w:tc>
          <w:tcPr>
            <w:tcW w:w="5244" w:type="dxa"/>
          </w:tcPr>
          <w:p w14:paraId="70C36464" w14:textId="77777777" w:rsidR="00B50050" w:rsidRDefault="00B50050" w:rsidP="0088127C">
            <w:pPr>
              <w:pStyle w:val="OtherTableBody"/>
            </w:pPr>
            <w:r>
              <w:t>4.13.5</w:t>
            </w:r>
          </w:p>
        </w:tc>
      </w:tr>
      <w:tr w:rsidR="00B50050" w14:paraId="488947A9" w14:textId="77777777" w:rsidTr="00195548">
        <w:tc>
          <w:tcPr>
            <w:tcW w:w="1000" w:type="dxa"/>
          </w:tcPr>
          <w:p w14:paraId="7F7BBF66" w14:textId="77777777" w:rsidR="00B50050" w:rsidRDefault="00B50050" w:rsidP="0088127C">
            <w:pPr>
              <w:pStyle w:val="OtherTableBody"/>
            </w:pPr>
            <w:r>
              <w:t>BRT</w:t>
            </w:r>
          </w:p>
        </w:tc>
        <w:tc>
          <w:tcPr>
            <w:tcW w:w="2756" w:type="dxa"/>
          </w:tcPr>
          <w:p w14:paraId="496A999A" w14:textId="77777777" w:rsidR="00B50050" w:rsidRPr="00EB6F9F" w:rsidRDefault="00B50050" w:rsidP="0088127C">
            <w:pPr>
              <w:pStyle w:val="OtherTableBody"/>
            </w:pPr>
            <w:r w:rsidRPr="00EB6F9F">
              <w:t>Blood product transfusion/disposition acknowledgement message</w:t>
            </w:r>
          </w:p>
        </w:tc>
        <w:tc>
          <w:tcPr>
            <w:tcW w:w="5244" w:type="dxa"/>
          </w:tcPr>
          <w:p w14:paraId="19937201" w14:textId="77777777" w:rsidR="00B50050" w:rsidRDefault="00B50050" w:rsidP="0088127C">
            <w:pPr>
              <w:pStyle w:val="OtherTableBody"/>
            </w:pPr>
            <w:r>
              <w:t>4.13.7</w:t>
            </w:r>
          </w:p>
        </w:tc>
      </w:tr>
      <w:tr w:rsidR="00B50050" w14:paraId="731B1A0B" w14:textId="77777777" w:rsidTr="00195548">
        <w:tc>
          <w:tcPr>
            <w:tcW w:w="1000" w:type="dxa"/>
          </w:tcPr>
          <w:p w14:paraId="558EFA2E" w14:textId="77777777" w:rsidR="00B50050" w:rsidRDefault="00B50050" w:rsidP="0088127C">
            <w:pPr>
              <w:pStyle w:val="OtherTableBody"/>
            </w:pPr>
            <w:r>
              <w:t>BTS</w:t>
            </w:r>
          </w:p>
        </w:tc>
        <w:tc>
          <w:tcPr>
            <w:tcW w:w="2756" w:type="dxa"/>
          </w:tcPr>
          <w:p w14:paraId="6920A41B" w14:textId="77777777" w:rsidR="00B50050" w:rsidRPr="00EB6F9F" w:rsidRDefault="00B50050" w:rsidP="0088127C">
            <w:pPr>
              <w:pStyle w:val="OtherTableBody"/>
            </w:pPr>
            <w:r w:rsidRPr="00EB6F9F">
              <w:t>Blood product transfusion/disposition message</w:t>
            </w:r>
          </w:p>
        </w:tc>
        <w:tc>
          <w:tcPr>
            <w:tcW w:w="5244" w:type="dxa"/>
          </w:tcPr>
          <w:p w14:paraId="24448124" w14:textId="77777777" w:rsidR="00B50050" w:rsidRDefault="00B50050" w:rsidP="0088127C">
            <w:pPr>
              <w:pStyle w:val="OtherTableBody"/>
            </w:pPr>
            <w:r>
              <w:t>4.13.6</w:t>
            </w:r>
          </w:p>
        </w:tc>
      </w:tr>
      <w:tr w:rsidR="00B50050" w14:paraId="4525E817" w14:textId="77777777" w:rsidTr="00195548">
        <w:tc>
          <w:tcPr>
            <w:tcW w:w="1000" w:type="dxa"/>
          </w:tcPr>
          <w:p w14:paraId="71C2FB46" w14:textId="77777777" w:rsidR="00B50050" w:rsidRDefault="00B50050" w:rsidP="0088127C">
            <w:pPr>
              <w:pStyle w:val="OtherTableBody"/>
            </w:pPr>
            <w:r>
              <w:t>CCF</w:t>
            </w:r>
          </w:p>
        </w:tc>
        <w:tc>
          <w:tcPr>
            <w:tcW w:w="2756" w:type="dxa"/>
          </w:tcPr>
          <w:p w14:paraId="602EA031" w14:textId="77777777" w:rsidR="00B50050" w:rsidRDefault="00B50050" w:rsidP="0088127C">
            <w:pPr>
              <w:pStyle w:val="OtherTableBody"/>
            </w:pPr>
            <w:r>
              <w:t>Collaborative Care Fetch</w:t>
            </w:r>
          </w:p>
        </w:tc>
        <w:tc>
          <w:tcPr>
            <w:tcW w:w="5244" w:type="dxa"/>
          </w:tcPr>
          <w:p w14:paraId="77C46A10" w14:textId="77777777" w:rsidR="00B50050" w:rsidRDefault="00B50050" w:rsidP="0088127C">
            <w:pPr>
              <w:pStyle w:val="OtherTableBody"/>
            </w:pPr>
            <w:r>
              <w:t>11.7.2</w:t>
            </w:r>
          </w:p>
        </w:tc>
      </w:tr>
      <w:tr w:rsidR="00B50050" w14:paraId="3DC12D55" w14:textId="77777777" w:rsidTr="00195548">
        <w:tc>
          <w:tcPr>
            <w:tcW w:w="1000" w:type="dxa"/>
          </w:tcPr>
          <w:p w14:paraId="5A4592FF" w14:textId="77777777" w:rsidR="00B50050" w:rsidRDefault="00B50050" w:rsidP="0088127C">
            <w:pPr>
              <w:pStyle w:val="OtherTableBody"/>
            </w:pPr>
            <w:r>
              <w:t>CCM</w:t>
            </w:r>
          </w:p>
        </w:tc>
        <w:tc>
          <w:tcPr>
            <w:tcW w:w="2756" w:type="dxa"/>
          </w:tcPr>
          <w:p w14:paraId="3A2515E8" w14:textId="77777777" w:rsidR="00B50050" w:rsidRDefault="00B50050" w:rsidP="0088127C">
            <w:pPr>
              <w:pStyle w:val="OtherTableBody"/>
            </w:pPr>
            <w:r>
              <w:t>Collaborative Care Message</w:t>
            </w:r>
          </w:p>
        </w:tc>
        <w:tc>
          <w:tcPr>
            <w:tcW w:w="5244" w:type="dxa"/>
          </w:tcPr>
          <w:p w14:paraId="3BC633E2" w14:textId="77777777" w:rsidR="00B50050" w:rsidRDefault="00B50050" w:rsidP="0088127C">
            <w:pPr>
              <w:pStyle w:val="OtherTableBody"/>
            </w:pPr>
            <w:r>
              <w:t>11.6.1</w:t>
            </w:r>
          </w:p>
        </w:tc>
      </w:tr>
      <w:tr w:rsidR="00B50050" w14:paraId="2465F4D1" w14:textId="77777777" w:rsidTr="00195548">
        <w:tc>
          <w:tcPr>
            <w:tcW w:w="1000" w:type="dxa"/>
          </w:tcPr>
          <w:p w14:paraId="36F4F39D" w14:textId="77777777" w:rsidR="00B50050" w:rsidRDefault="00B50050" w:rsidP="0088127C">
            <w:pPr>
              <w:pStyle w:val="OtherTableBody"/>
            </w:pPr>
            <w:r>
              <w:t>CCQ</w:t>
            </w:r>
          </w:p>
        </w:tc>
        <w:tc>
          <w:tcPr>
            <w:tcW w:w="2756" w:type="dxa"/>
          </w:tcPr>
          <w:p w14:paraId="6E32B0CA" w14:textId="77777777" w:rsidR="00B50050" w:rsidRDefault="00B50050" w:rsidP="0088127C">
            <w:pPr>
              <w:pStyle w:val="OtherTableBody"/>
            </w:pPr>
            <w:r>
              <w:t>Collaborative Care Query</w:t>
            </w:r>
          </w:p>
        </w:tc>
        <w:tc>
          <w:tcPr>
            <w:tcW w:w="5244" w:type="dxa"/>
          </w:tcPr>
          <w:p w14:paraId="29B51EA9" w14:textId="77777777" w:rsidR="00B50050" w:rsidRDefault="00B50050" w:rsidP="0088127C">
            <w:pPr>
              <w:pStyle w:val="OtherTableBody"/>
            </w:pPr>
            <w:r>
              <w:t>11.7.1</w:t>
            </w:r>
          </w:p>
        </w:tc>
      </w:tr>
      <w:tr w:rsidR="00B50050" w14:paraId="0BD476BE" w14:textId="77777777" w:rsidTr="00195548">
        <w:tc>
          <w:tcPr>
            <w:tcW w:w="1000" w:type="dxa"/>
          </w:tcPr>
          <w:p w14:paraId="766DAAF9" w14:textId="77777777" w:rsidR="00B50050" w:rsidRDefault="00B50050" w:rsidP="0088127C">
            <w:pPr>
              <w:pStyle w:val="OtherTableBody"/>
            </w:pPr>
            <w:r>
              <w:t>CCR</w:t>
            </w:r>
          </w:p>
        </w:tc>
        <w:tc>
          <w:tcPr>
            <w:tcW w:w="2756" w:type="dxa"/>
          </w:tcPr>
          <w:p w14:paraId="6845035F" w14:textId="77777777" w:rsidR="00B50050" w:rsidRDefault="00B50050" w:rsidP="0088127C">
            <w:pPr>
              <w:pStyle w:val="OtherTableBody"/>
            </w:pPr>
            <w:r>
              <w:t>Collaborative Care Referral</w:t>
            </w:r>
          </w:p>
        </w:tc>
        <w:tc>
          <w:tcPr>
            <w:tcW w:w="5244" w:type="dxa"/>
          </w:tcPr>
          <w:p w14:paraId="3A9F4986" w14:textId="77777777" w:rsidR="00B50050" w:rsidRDefault="00B50050" w:rsidP="0088127C">
            <w:pPr>
              <w:pStyle w:val="OtherTableBody"/>
            </w:pPr>
            <w:r>
              <w:t>11.6.2</w:t>
            </w:r>
          </w:p>
        </w:tc>
      </w:tr>
      <w:tr w:rsidR="00B50050" w14:paraId="0B654E26" w14:textId="77777777" w:rsidTr="00195548">
        <w:tc>
          <w:tcPr>
            <w:tcW w:w="1000" w:type="dxa"/>
          </w:tcPr>
          <w:p w14:paraId="70DC216D" w14:textId="77777777" w:rsidR="00B50050" w:rsidRDefault="00B50050" w:rsidP="0088127C">
            <w:pPr>
              <w:pStyle w:val="OtherTableBody"/>
            </w:pPr>
            <w:r>
              <w:t>CCU</w:t>
            </w:r>
          </w:p>
        </w:tc>
        <w:tc>
          <w:tcPr>
            <w:tcW w:w="2756" w:type="dxa"/>
          </w:tcPr>
          <w:p w14:paraId="47FB3A99" w14:textId="77777777" w:rsidR="00B50050" w:rsidRDefault="00B50050" w:rsidP="0088127C">
            <w:pPr>
              <w:pStyle w:val="OtherTableBody"/>
            </w:pPr>
            <w:r>
              <w:t>Collaborative Care Referral</w:t>
            </w:r>
          </w:p>
        </w:tc>
        <w:tc>
          <w:tcPr>
            <w:tcW w:w="5244" w:type="dxa"/>
          </w:tcPr>
          <w:p w14:paraId="0C03DDEC" w14:textId="77777777" w:rsidR="00B50050" w:rsidRDefault="00B50050" w:rsidP="0088127C">
            <w:pPr>
              <w:pStyle w:val="OtherTableBody"/>
            </w:pPr>
            <w:r>
              <w:t>11.6.6</w:t>
            </w:r>
          </w:p>
        </w:tc>
      </w:tr>
      <w:tr w:rsidR="00B50050" w14:paraId="7BF73C5F" w14:textId="77777777" w:rsidTr="00195548">
        <w:tc>
          <w:tcPr>
            <w:tcW w:w="1000" w:type="dxa"/>
          </w:tcPr>
          <w:p w14:paraId="4873D01C" w14:textId="77777777" w:rsidR="00B50050" w:rsidRDefault="00B50050" w:rsidP="0088127C">
            <w:pPr>
              <w:pStyle w:val="OtherTableBody"/>
            </w:pPr>
            <w:r>
              <w:t>CQU</w:t>
            </w:r>
          </w:p>
        </w:tc>
        <w:tc>
          <w:tcPr>
            <w:tcW w:w="2756" w:type="dxa"/>
          </w:tcPr>
          <w:p w14:paraId="1E03A6E1" w14:textId="77777777" w:rsidR="00B50050" w:rsidRDefault="00B50050" w:rsidP="0088127C">
            <w:pPr>
              <w:pStyle w:val="OtherTableBody"/>
            </w:pPr>
            <w:r>
              <w:t>Collaborative Care Query Update</w:t>
            </w:r>
          </w:p>
        </w:tc>
        <w:tc>
          <w:tcPr>
            <w:tcW w:w="5244" w:type="dxa"/>
          </w:tcPr>
          <w:p w14:paraId="0D25BE03" w14:textId="77777777" w:rsidR="00B50050" w:rsidRDefault="00B50050" w:rsidP="0088127C">
            <w:pPr>
              <w:pStyle w:val="OtherTableBody"/>
            </w:pPr>
            <w:r>
              <w:t>11.7.1</w:t>
            </w:r>
          </w:p>
        </w:tc>
      </w:tr>
      <w:tr w:rsidR="00B50050" w14:paraId="1F85F4D4" w14:textId="77777777" w:rsidTr="00195548">
        <w:tc>
          <w:tcPr>
            <w:tcW w:w="1000" w:type="dxa"/>
          </w:tcPr>
          <w:p w14:paraId="56D40D0F" w14:textId="77777777" w:rsidR="00B50050" w:rsidRDefault="00B50050" w:rsidP="0088127C">
            <w:pPr>
              <w:pStyle w:val="OtherTableBody"/>
            </w:pPr>
            <w:r>
              <w:t>CRM</w:t>
            </w:r>
          </w:p>
        </w:tc>
        <w:tc>
          <w:tcPr>
            <w:tcW w:w="2756" w:type="dxa"/>
          </w:tcPr>
          <w:p w14:paraId="2005DEBB" w14:textId="77777777" w:rsidR="00B50050" w:rsidRDefault="00B50050" w:rsidP="0088127C">
            <w:pPr>
              <w:pStyle w:val="OtherTableBody"/>
            </w:pPr>
            <w:r>
              <w:t>Clinical study registration message</w:t>
            </w:r>
          </w:p>
        </w:tc>
        <w:tc>
          <w:tcPr>
            <w:tcW w:w="5244" w:type="dxa"/>
          </w:tcPr>
          <w:p w14:paraId="1C3E5D17" w14:textId="77777777" w:rsidR="00B50050" w:rsidRDefault="00B50050" w:rsidP="0088127C">
            <w:pPr>
              <w:pStyle w:val="OtherTableBody"/>
            </w:pPr>
            <w:r>
              <w:t>7.7.1</w:t>
            </w:r>
          </w:p>
        </w:tc>
      </w:tr>
      <w:tr w:rsidR="00B50050" w14:paraId="0F2A2AFC" w14:textId="77777777" w:rsidTr="00195548">
        <w:tc>
          <w:tcPr>
            <w:tcW w:w="1000" w:type="dxa"/>
          </w:tcPr>
          <w:p w14:paraId="710E28B4" w14:textId="77777777" w:rsidR="00B50050" w:rsidRDefault="00B50050" w:rsidP="0088127C">
            <w:pPr>
              <w:pStyle w:val="OtherTableBody"/>
            </w:pPr>
            <w:r>
              <w:t>CSU</w:t>
            </w:r>
          </w:p>
        </w:tc>
        <w:tc>
          <w:tcPr>
            <w:tcW w:w="2756" w:type="dxa"/>
          </w:tcPr>
          <w:p w14:paraId="473C6A5D" w14:textId="77777777" w:rsidR="00B50050" w:rsidRDefault="00B50050" w:rsidP="0088127C">
            <w:pPr>
              <w:pStyle w:val="OtherTableBody"/>
            </w:pPr>
            <w:r>
              <w:t>Unsolicited study data message</w:t>
            </w:r>
          </w:p>
        </w:tc>
        <w:tc>
          <w:tcPr>
            <w:tcW w:w="5244" w:type="dxa"/>
          </w:tcPr>
          <w:p w14:paraId="73C95E0E" w14:textId="77777777" w:rsidR="00B50050" w:rsidRDefault="00B50050" w:rsidP="0088127C">
            <w:pPr>
              <w:pStyle w:val="OtherTableBody"/>
            </w:pPr>
            <w:r>
              <w:t>7.7.2</w:t>
            </w:r>
          </w:p>
        </w:tc>
      </w:tr>
      <w:tr w:rsidR="00B50050" w14:paraId="7B44C31C" w14:textId="77777777" w:rsidTr="00195548">
        <w:tc>
          <w:tcPr>
            <w:tcW w:w="1000" w:type="dxa"/>
          </w:tcPr>
          <w:p w14:paraId="5FBFCE9A" w14:textId="77777777" w:rsidR="00B50050" w:rsidRDefault="00B50050" w:rsidP="0088127C">
            <w:pPr>
              <w:pStyle w:val="OtherTableBody"/>
            </w:pPr>
            <w:r>
              <w:t>DBC</w:t>
            </w:r>
          </w:p>
        </w:tc>
        <w:tc>
          <w:tcPr>
            <w:tcW w:w="2756" w:type="dxa"/>
          </w:tcPr>
          <w:p w14:paraId="5C65C79B" w14:textId="77777777" w:rsidR="00B50050" w:rsidRDefault="00B50050" w:rsidP="0088127C">
            <w:pPr>
              <w:pStyle w:val="OtherTableBody"/>
            </w:pPr>
            <w:r>
              <w:t>Create Donor Record</w:t>
            </w:r>
          </w:p>
        </w:tc>
        <w:tc>
          <w:tcPr>
            <w:tcW w:w="5244" w:type="dxa"/>
          </w:tcPr>
          <w:p w14:paraId="47A76118" w14:textId="77777777" w:rsidR="00B50050" w:rsidRDefault="00B50050" w:rsidP="0088127C">
            <w:pPr>
              <w:pStyle w:val="OtherTableBody"/>
            </w:pPr>
            <w:r>
              <w:t>4.16.4</w:t>
            </w:r>
          </w:p>
        </w:tc>
      </w:tr>
      <w:tr w:rsidR="00B50050" w14:paraId="37AC28A5" w14:textId="77777777" w:rsidTr="00195548">
        <w:tc>
          <w:tcPr>
            <w:tcW w:w="1000" w:type="dxa"/>
          </w:tcPr>
          <w:p w14:paraId="17FE10DF" w14:textId="77777777" w:rsidR="00B50050" w:rsidRDefault="00B50050" w:rsidP="0088127C">
            <w:pPr>
              <w:pStyle w:val="OtherTableBody"/>
            </w:pPr>
            <w:r>
              <w:t>DBU</w:t>
            </w:r>
          </w:p>
        </w:tc>
        <w:tc>
          <w:tcPr>
            <w:tcW w:w="2756" w:type="dxa"/>
          </w:tcPr>
          <w:p w14:paraId="08D9ECB1" w14:textId="77777777" w:rsidR="00B50050" w:rsidRDefault="00B50050" w:rsidP="0088127C">
            <w:pPr>
              <w:pStyle w:val="OtherTableBody"/>
            </w:pPr>
            <w:r>
              <w:t>Update Donor Record</w:t>
            </w:r>
          </w:p>
        </w:tc>
        <w:tc>
          <w:tcPr>
            <w:tcW w:w="5244" w:type="dxa"/>
          </w:tcPr>
          <w:p w14:paraId="2B5A0630" w14:textId="77777777" w:rsidR="00B50050" w:rsidRDefault="00B50050" w:rsidP="0088127C">
            <w:pPr>
              <w:pStyle w:val="OtherTableBody"/>
            </w:pPr>
            <w:r>
              <w:t>4.16.5</w:t>
            </w:r>
          </w:p>
        </w:tc>
      </w:tr>
      <w:tr w:rsidR="00B50050" w14:paraId="13DFDEC0" w14:textId="77777777" w:rsidTr="00195548">
        <w:tc>
          <w:tcPr>
            <w:tcW w:w="1000" w:type="dxa"/>
          </w:tcPr>
          <w:p w14:paraId="62A0072C" w14:textId="77777777" w:rsidR="00B50050" w:rsidRDefault="00B50050" w:rsidP="0088127C">
            <w:pPr>
              <w:pStyle w:val="OtherTableBody"/>
            </w:pPr>
            <w:r>
              <w:t>DEL</w:t>
            </w:r>
          </w:p>
        </w:tc>
        <w:tc>
          <w:tcPr>
            <w:tcW w:w="2756" w:type="dxa"/>
          </w:tcPr>
          <w:p w14:paraId="30401CE5" w14:textId="77777777" w:rsidR="00B50050" w:rsidRDefault="00B50050" w:rsidP="0088127C">
            <w:pPr>
              <w:pStyle w:val="OtherTableBody"/>
            </w:pPr>
            <w:r>
              <w:t>Donor Eligibility</w:t>
            </w:r>
          </w:p>
        </w:tc>
        <w:tc>
          <w:tcPr>
            <w:tcW w:w="5244" w:type="dxa"/>
          </w:tcPr>
          <w:p w14:paraId="26A144F9" w14:textId="77777777" w:rsidR="00B50050" w:rsidRDefault="00B50050" w:rsidP="0088127C">
            <w:pPr>
              <w:pStyle w:val="OtherTableBody"/>
            </w:pPr>
            <w:r>
              <w:t>4.16.13</w:t>
            </w:r>
          </w:p>
        </w:tc>
      </w:tr>
      <w:tr w:rsidR="00B50050" w14:paraId="23CE6AF6" w14:textId="77777777" w:rsidTr="00195548">
        <w:tc>
          <w:tcPr>
            <w:tcW w:w="1000" w:type="dxa"/>
          </w:tcPr>
          <w:p w14:paraId="0E711A82" w14:textId="77777777" w:rsidR="00B50050" w:rsidRDefault="00B50050" w:rsidP="0088127C">
            <w:pPr>
              <w:pStyle w:val="OtherTableBody"/>
            </w:pPr>
            <w:r>
              <w:t>DEO</w:t>
            </w:r>
          </w:p>
        </w:tc>
        <w:tc>
          <w:tcPr>
            <w:tcW w:w="2756" w:type="dxa"/>
          </w:tcPr>
          <w:p w14:paraId="2412ADE4" w14:textId="77777777" w:rsidR="00B50050" w:rsidRDefault="00B50050" w:rsidP="0088127C">
            <w:pPr>
              <w:pStyle w:val="OtherTableBody"/>
            </w:pPr>
            <w:r>
              <w:t>Donor Eligibility Observation</w:t>
            </w:r>
          </w:p>
        </w:tc>
        <w:tc>
          <w:tcPr>
            <w:tcW w:w="5244" w:type="dxa"/>
          </w:tcPr>
          <w:p w14:paraId="7BA5D44C" w14:textId="77777777" w:rsidR="00B50050" w:rsidRDefault="00B50050" w:rsidP="0088127C">
            <w:pPr>
              <w:pStyle w:val="OtherTableBody"/>
            </w:pPr>
            <w:r>
              <w:t>4.16.12</w:t>
            </w:r>
          </w:p>
        </w:tc>
      </w:tr>
      <w:tr w:rsidR="00B50050" w14:paraId="634B6549" w14:textId="77777777" w:rsidTr="00195548">
        <w:tc>
          <w:tcPr>
            <w:tcW w:w="1000" w:type="dxa"/>
          </w:tcPr>
          <w:p w14:paraId="40EA22E1" w14:textId="77777777" w:rsidR="00B50050" w:rsidRDefault="00B50050" w:rsidP="0088127C">
            <w:pPr>
              <w:pStyle w:val="OtherTableBody"/>
            </w:pPr>
            <w:r>
              <w:lastRenderedPageBreak/>
              <w:t>DER</w:t>
            </w:r>
          </w:p>
        </w:tc>
        <w:tc>
          <w:tcPr>
            <w:tcW w:w="2756" w:type="dxa"/>
          </w:tcPr>
          <w:p w14:paraId="7148DE76" w14:textId="77777777" w:rsidR="00B50050" w:rsidRDefault="00B50050" w:rsidP="0088127C">
            <w:pPr>
              <w:pStyle w:val="OtherTableBody"/>
            </w:pPr>
            <w:r>
              <w:t>Donor Eligibility Request</w:t>
            </w:r>
          </w:p>
        </w:tc>
        <w:tc>
          <w:tcPr>
            <w:tcW w:w="5244" w:type="dxa"/>
          </w:tcPr>
          <w:p w14:paraId="138B5513" w14:textId="77777777" w:rsidR="00B50050" w:rsidRDefault="00B50050" w:rsidP="0088127C">
            <w:pPr>
              <w:pStyle w:val="OtherTableBody"/>
            </w:pPr>
            <w:r>
              <w:t>4.16.11</w:t>
            </w:r>
          </w:p>
        </w:tc>
      </w:tr>
      <w:tr w:rsidR="00B50050" w14:paraId="32AFC60A" w14:textId="77777777" w:rsidTr="00195548">
        <w:tc>
          <w:tcPr>
            <w:tcW w:w="1000" w:type="dxa"/>
          </w:tcPr>
          <w:p w14:paraId="5E7981E0" w14:textId="77777777" w:rsidR="00B50050" w:rsidRDefault="00B50050" w:rsidP="0088127C">
            <w:pPr>
              <w:pStyle w:val="OtherTableBody"/>
            </w:pPr>
            <w:r>
              <w:t>DFT</w:t>
            </w:r>
          </w:p>
        </w:tc>
        <w:tc>
          <w:tcPr>
            <w:tcW w:w="2756" w:type="dxa"/>
          </w:tcPr>
          <w:p w14:paraId="76785ED7" w14:textId="77777777" w:rsidR="00B50050" w:rsidRDefault="00B50050" w:rsidP="0088127C">
            <w:pPr>
              <w:pStyle w:val="OtherTableBody"/>
            </w:pPr>
            <w:r>
              <w:t>Detail financial transactions</w:t>
            </w:r>
          </w:p>
        </w:tc>
        <w:tc>
          <w:tcPr>
            <w:tcW w:w="5244" w:type="dxa"/>
          </w:tcPr>
          <w:p w14:paraId="02DB509A" w14:textId="77777777" w:rsidR="00B50050" w:rsidRDefault="00B50050" w:rsidP="0088127C">
            <w:pPr>
              <w:pStyle w:val="OtherTableBody"/>
            </w:pPr>
            <w:r>
              <w:t>6.4.3, 6.4.8</w:t>
            </w:r>
          </w:p>
        </w:tc>
      </w:tr>
      <w:tr w:rsidR="00B50050" w14:paraId="41BD70B2" w14:textId="77777777" w:rsidTr="00195548">
        <w:tc>
          <w:tcPr>
            <w:tcW w:w="1000" w:type="dxa"/>
          </w:tcPr>
          <w:p w14:paraId="1C4D39EA" w14:textId="77777777" w:rsidR="00B50050" w:rsidRDefault="00B50050" w:rsidP="0088127C">
            <w:pPr>
              <w:pStyle w:val="OtherTableBody"/>
            </w:pPr>
            <w:r>
              <w:t>DPR</w:t>
            </w:r>
          </w:p>
        </w:tc>
        <w:tc>
          <w:tcPr>
            <w:tcW w:w="2756" w:type="dxa"/>
          </w:tcPr>
          <w:p w14:paraId="59B38D0A" w14:textId="77777777" w:rsidR="00B50050" w:rsidRDefault="00B50050" w:rsidP="0088127C">
            <w:pPr>
              <w:pStyle w:val="OtherTableBody"/>
            </w:pPr>
            <w:r>
              <w:t>Donation Procedure</w:t>
            </w:r>
          </w:p>
        </w:tc>
        <w:tc>
          <w:tcPr>
            <w:tcW w:w="5244" w:type="dxa"/>
          </w:tcPr>
          <w:p w14:paraId="583699F7" w14:textId="77777777" w:rsidR="00B50050" w:rsidRDefault="00B50050" w:rsidP="0088127C">
            <w:pPr>
              <w:pStyle w:val="OtherTableBody"/>
            </w:pPr>
            <w:r>
              <w:t>4.16.15</w:t>
            </w:r>
          </w:p>
        </w:tc>
      </w:tr>
      <w:tr w:rsidR="00B50050" w14:paraId="2AA28DAB" w14:textId="77777777" w:rsidTr="00195548">
        <w:tc>
          <w:tcPr>
            <w:tcW w:w="1000" w:type="dxa"/>
          </w:tcPr>
          <w:p w14:paraId="1B993FF2" w14:textId="77777777" w:rsidR="00B50050" w:rsidRDefault="00B50050" w:rsidP="0088127C">
            <w:pPr>
              <w:pStyle w:val="OtherTableBody"/>
            </w:pPr>
            <w:r>
              <w:t>DRC</w:t>
            </w:r>
          </w:p>
        </w:tc>
        <w:tc>
          <w:tcPr>
            <w:tcW w:w="2756" w:type="dxa"/>
          </w:tcPr>
          <w:p w14:paraId="6136F43D" w14:textId="77777777" w:rsidR="00B50050" w:rsidRDefault="00B50050" w:rsidP="0088127C">
            <w:pPr>
              <w:pStyle w:val="OtherTableBody"/>
            </w:pPr>
            <w:r>
              <w:t>Donor Request to Collect</w:t>
            </w:r>
          </w:p>
        </w:tc>
        <w:tc>
          <w:tcPr>
            <w:tcW w:w="5244" w:type="dxa"/>
          </w:tcPr>
          <w:p w14:paraId="1444B363" w14:textId="77777777" w:rsidR="00B50050" w:rsidRDefault="00B50050" w:rsidP="0088127C">
            <w:pPr>
              <w:pStyle w:val="OtherTableBody"/>
            </w:pPr>
            <w:r>
              <w:t>4.16.14</w:t>
            </w:r>
          </w:p>
        </w:tc>
      </w:tr>
      <w:tr w:rsidR="00B50050" w14:paraId="408A914D" w14:textId="77777777" w:rsidTr="00195548">
        <w:tc>
          <w:tcPr>
            <w:tcW w:w="1000" w:type="dxa"/>
          </w:tcPr>
          <w:p w14:paraId="3921B582" w14:textId="77777777" w:rsidR="00B50050" w:rsidRDefault="00B50050" w:rsidP="0088127C">
            <w:pPr>
              <w:pStyle w:val="OtherTableBody"/>
            </w:pPr>
            <w:r>
              <w:t>DRG</w:t>
            </w:r>
          </w:p>
        </w:tc>
        <w:tc>
          <w:tcPr>
            <w:tcW w:w="2756" w:type="dxa"/>
          </w:tcPr>
          <w:p w14:paraId="5D3D14A4" w14:textId="77777777" w:rsidR="00B50050" w:rsidRDefault="00B50050" w:rsidP="0088127C">
            <w:pPr>
              <w:pStyle w:val="OtherTableBody"/>
            </w:pPr>
            <w:r>
              <w:t>Donor Registration Message</w:t>
            </w:r>
          </w:p>
        </w:tc>
        <w:tc>
          <w:tcPr>
            <w:tcW w:w="5244" w:type="dxa"/>
          </w:tcPr>
          <w:p w14:paraId="0B4DBE4F" w14:textId="77777777" w:rsidR="00B50050" w:rsidRDefault="00B50050" w:rsidP="0088127C">
            <w:pPr>
              <w:pStyle w:val="OtherTableBody"/>
            </w:pPr>
            <w:r>
              <w:t>4.16.10</w:t>
            </w:r>
          </w:p>
        </w:tc>
      </w:tr>
      <w:tr w:rsidR="00B50050" w14:paraId="4902BCF9" w14:textId="77777777" w:rsidTr="00195548">
        <w:tc>
          <w:tcPr>
            <w:tcW w:w="1000" w:type="dxa"/>
          </w:tcPr>
          <w:p w14:paraId="1EF4FE15" w14:textId="77777777" w:rsidR="00B50050" w:rsidRDefault="00B50050" w:rsidP="0088127C">
            <w:pPr>
              <w:pStyle w:val="OtherTableBody"/>
            </w:pPr>
            <w:r>
              <w:t>EAC</w:t>
            </w:r>
          </w:p>
        </w:tc>
        <w:tc>
          <w:tcPr>
            <w:tcW w:w="2756" w:type="dxa"/>
          </w:tcPr>
          <w:p w14:paraId="37C42D91" w14:textId="77777777" w:rsidR="00B50050" w:rsidRDefault="00B50050" w:rsidP="0088127C">
            <w:pPr>
              <w:pStyle w:val="OtherTableBody"/>
            </w:pPr>
            <w:r>
              <w:t>Automated equipment command message</w:t>
            </w:r>
          </w:p>
        </w:tc>
        <w:tc>
          <w:tcPr>
            <w:tcW w:w="5244" w:type="dxa"/>
          </w:tcPr>
          <w:p w14:paraId="7C14E784" w14:textId="77777777" w:rsidR="00B50050" w:rsidRDefault="00B50050" w:rsidP="0088127C">
            <w:pPr>
              <w:pStyle w:val="OtherTableBody"/>
            </w:pPr>
            <w:r>
              <w:t>13.3.7</w:t>
            </w:r>
          </w:p>
        </w:tc>
      </w:tr>
      <w:tr w:rsidR="00B50050" w14:paraId="75848018" w14:textId="77777777" w:rsidTr="00195548">
        <w:tc>
          <w:tcPr>
            <w:tcW w:w="1000" w:type="dxa"/>
          </w:tcPr>
          <w:p w14:paraId="0918666A" w14:textId="77777777" w:rsidR="00B50050" w:rsidRDefault="00B50050" w:rsidP="0088127C">
            <w:pPr>
              <w:pStyle w:val="OtherTableBody"/>
            </w:pPr>
            <w:r>
              <w:t>EAN</w:t>
            </w:r>
          </w:p>
        </w:tc>
        <w:tc>
          <w:tcPr>
            <w:tcW w:w="2756" w:type="dxa"/>
          </w:tcPr>
          <w:p w14:paraId="081DAEB4" w14:textId="77777777" w:rsidR="00B50050" w:rsidRDefault="00B50050" w:rsidP="0088127C">
            <w:pPr>
              <w:pStyle w:val="OtherTableBody"/>
            </w:pPr>
            <w:r>
              <w:t>Automated equipment notification message</w:t>
            </w:r>
          </w:p>
        </w:tc>
        <w:tc>
          <w:tcPr>
            <w:tcW w:w="5244" w:type="dxa"/>
          </w:tcPr>
          <w:p w14:paraId="75C3D9B9" w14:textId="77777777" w:rsidR="00B50050" w:rsidRDefault="00B50050" w:rsidP="0088127C">
            <w:pPr>
              <w:pStyle w:val="OtherTableBody"/>
            </w:pPr>
            <w:r>
              <w:t>13.3.9</w:t>
            </w:r>
          </w:p>
        </w:tc>
      </w:tr>
      <w:tr w:rsidR="00B50050" w14:paraId="3CC16BC7" w14:textId="77777777" w:rsidTr="00195548">
        <w:tc>
          <w:tcPr>
            <w:tcW w:w="1000" w:type="dxa"/>
          </w:tcPr>
          <w:p w14:paraId="77331C84" w14:textId="77777777" w:rsidR="00B50050" w:rsidRDefault="00B50050" w:rsidP="0088127C">
            <w:pPr>
              <w:pStyle w:val="OtherTableBody"/>
            </w:pPr>
            <w:r>
              <w:t>EAR</w:t>
            </w:r>
          </w:p>
        </w:tc>
        <w:tc>
          <w:tcPr>
            <w:tcW w:w="2756" w:type="dxa"/>
          </w:tcPr>
          <w:p w14:paraId="7ED9E145" w14:textId="77777777" w:rsidR="00B50050" w:rsidRDefault="00B50050" w:rsidP="0088127C">
            <w:pPr>
              <w:pStyle w:val="OtherTableBody"/>
            </w:pPr>
            <w:r>
              <w:t>Automated equipment response message</w:t>
            </w:r>
          </w:p>
        </w:tc>
        <w:tc>
          <w:tcPr>
            <w:tcW w:w="5244" w:type="dxa"/>
          </w:tcPr>
          <w:p w14:paraId="07A414DF" w14:textId="77777777" w:rsidR="00B50050" w:rsidRDefault="00B50050" w:rsidP="0088127C">
            <w:pPr>
              <w:pStyle w:val="OtherTableBody"/>
            </w:pPr>
            <w:r>
              <w:t>13.3.8</w:t>
            </w:r>
          </w:p>
        </w:tc>
      </w:tr>
      <w:tr w:rsidR="00B50050" w14:paraId="04DE5382" w14:textId="77777777" w:rsidTr="00195548">
        <w:tc>
          <w:tcPr>
            <w:tcW w:w="1000" w:type="dxa"/>
          </w:tcPr>
          <w:p w14:paraId="6350970B" w14:textId="77777777" w:rsidR="00B50050" w:rsidRDefault="00B50050" w:rsidP="0088127C">
            <w:pPr>
              <w:pStyle w:val="OtherTableBody"/>
            </w:pPr>
            <w:r>
              <w:t>EHC</w:t>
            </w:r>
          </w:p>
        </w:tc>
        <w:tc>
          <w:tcPr>
            <w:tcW w:w="2756" w:type="dxa"/>
          </w:tcPr>
          <w:p w14:paraId="25BF7476" w14:textId="77777777" w:rsidR="00B50050" w:rsidRDefault="00B50050" w:rsidP="0088127C">
            <w:pPr>
              <w:pStyle w:val="OtherTableBody"/>
            </w:pPr>
            <w:r>
              <w:t>Health Care Invoice</w:t>
            </w:r>
          </w:p>
        </w:tc>
        <w:tc>
          <w:tcPr>
            <w:tcW w:w="5244" w:type="dxa"/>
          </w:tcPr>
          <w:p w14:paraId="3CE3A92F" w14:textId="77777777" w:rsidR="00B50050" w:rsidRDefault="00B50050" w:rsidP="0088127C">
            <w:pPr>
              <w:pStyle w:val="OtherTableBody"/>
            </w:pPr>
            <w:r>
              <w:t>16.3.1, 16.3.2, 16.3.5, 16.3.6, 16.3.7, 16.3.8, 16.3.9, 16.3.10, 16.3.11, 16.3.14</w:t>
            </w:r>
          </w:p>
        </w:tc>
      </w:tr>
      <w:tr w:rsidR="00B50050" w14:paraId="7C377BF7" w14:textId="77777777" w:rsidTr="00195548">
        <w:tc>
          <w:tcPr>
            <w:tcW w:w="1000" w:type="dxa"/>
          </w:tcPr>
          <w:p w14:paraId="60365720" w14:textId="77777777" w:rsidR="00B50050" w:rsidRDefault="00B50050" w:rsidP="0088127C">
            <w:pPr>
              <w:pStyle w:val="OtherTableBody"/>
            </w:pPr>
            <w:r>
              <w:t>ESR</w:t>
            </w:r>
          </w:p>
        </w:tc>
        <w:tc>
          <w:tcPr>
            <w:tcW w:w="2756" w:type="dxa"/>
          </w:tcPr>
          <w:p w14:paraId="1FB9499C" w14:textId="77777777" w:rsidR="00B50050" w:rsidRPr="00EB6F9F" w:rsidRDefault="00B50050" w:rsidP="0088127C">
            <w:pPr>
              <w:pStyle w:val="OtherTableBody"/>
            </w:pPr>
            <w:r w:rsidRPr="00EB6F9F">
              <w:t>Automated equipment status update acknowledgment message</w:t>
            </w:r>
          </w:p>
        </w:tc>
        <w:tc>
          <w:tcPr>
            <w:tcW w:w="5244" w:type="dxa"/>
          </w:tcPr>
          <w:p w14:paraId="22499720" w14:textId="77777777" w:rsidR="00B50050" w:rsidRDefault="00B50050" w:rsidP="0088127C">
            <w:pPr>
              <w:pStyle w:val="OtherTableBody"/>
            </w:pPr>
            <w:r>
              <w:t>13.3.2</w:t>
            </w:r>
          </w:p>
        </w:tc>
      </w:tr>
      <w:tr w:rsidR="00B50050" w14:paraId="1F914A5D" w14:textId="77777777" w:rsidTr="00195548">
        <w:tc>
          <w:tcPr>
            <w:tcW w:w="1000" w:type="dxa"/>
          </w:tcPr>
          <w:p w14:paraId="779BAEA9" w14:textId="77777777" w:rsidR="00B50050" w:rsidRDefault="00B50050" w:rsidP="0088127C">
            <w:pPr>
              <w:pStyle w:val="OtherTableBody"/>
            </w:pPr>
            <w:r>
              <w:t>ESU</w:t>
            </w:r>
          </w:p>
        </w:tc>
        <w:tc>
          <w:tcPr>
            <w:tcW w:w="2756" w:type="dxa"/>
          </w:tcPr>
          <w:p w14:paraId="2A887405" w14:textId="77777777" w:rsidR="00B50050" w:rsidRPr="00EB6F9F" w:rsidRDefault="00B50050" w:rsidP="0088127C">
            <w:pPr>
              <w:pStyle w:val="OtherTableBody"/>
            </w:pPr>
            <w:r w:rsidRPr="00EB6F9F">
              <w:t>Automated equipment status update message</w:t>
            </w:r>
          </w:p>
        </w:tc>
        <w:tc>
          <w:tcPr>
            <w:tcW w:w="5244" w:type="dxa"/>
          </w:tcPr>
          <w:p w14:paraId="4FD7A993" w14:textId="77777777" w:rsidR="00B50050" w:rsidRDefault="00B50050" w:rsidP="0088127C">
            <w:pPr>
              <w:pStyle w:val="OtherTableBody"/>
            </w:pPr>
            <w:r>
              <w:t>13.3.1</w:t>
            </w:r>
          </w:p>
        </w:tc>
      </w:tr>
      <w:tr w:rsidR="00B50050" w14:paraId="7C7FDE9B" w14:textId="77777777" w:rsidTr="00195548">
        <w:tc>
          <w:tcPr>
            <w:tcW w:w="1000" w:type="dxa"/>
          </w:tcPr>
          <w:p w14:paraId="23DEA316" w14:textId="77777777" w:rsidR="00B50050" w:rsidRDefault="00B50050" w:rsidP="0088127C">
            <w:pPr>
              <w:pStyle w:val="OtherTableBody"/>
            </w:pPr>
            <w:r>
              <w:t>INR</w:t>
            </w:r>
          </w:p>
        </w:tc>
        <w:tc>
          <w:tcPr>
            <w:tcW w:w="2756" w:type="dxa"/>
          </w:tcPr>
          <w:p w14:paraId="2F23398B" w14:textId="77777777" w:rsidR="00B50050" w:rsidRPr="00EB6F9F" w:rsidRDefault="00B50050" w:rsidP="0088127C">
            <w:pPr>
              <w:pStyle w:val="OtherTableBody"/>
            </w:pPr>
            <w:r w:rsidRPr="00EB6F9F">
              <w:t>Automated equipment inventory request message</w:t>
            </w:r>
          </w:p>
        </w:tc>
        <w:tc>
          <w:tcPr>
            <w:tcW w:w="5244" w:type="dxa"/>
          </w:tcPr>
          <w:p w14:paraId="756345F6" w14:textId="77777777" w:rsidR="00B50050" w:rsidRDefault="00B50050" w:rsidP="0088127C">
            <w:pPr>
              <w:pStyle w:val="OtherTableBody"/>
            </w:pPr>
            <w:r>
              <w:t>13.3.6, 13.3.14</w:t>
            </w:r>
          </w:p>
        </w:tc>
      </w:tr>
      <w:tr w:rsidR="00B50050" w14:paraId="7A0EAA97" w14:textId="77777777" w:rsidTr="00195548">
        <w:tc>
          <w:tcPr>
            <w:tcW w:w="1000" w:type="dxa"/>
          </w:tcPr>
          <w:p w14:paraId="508BE468" w14:textId="77777777" w:rsidR="00B50050" w:rsidRDefault="00B50050" w:rsidP="0088127C">
            <w:pPr>
              <w:pStyle w:val="OtherTableBody"/>
            </w:pPr>
            <w:r>
              <w:t>INU</w:t>
            </w:r>
          </w:p>
        </w:tc>
        <w:tc>
          <w:tcPr>
            <w:tcW w:w="2756" w:type="dxa"/>
          </w:tcPr>
          <w:p w14:paraId="21C64C9D" w14:textId="77777777" w:rsidR="00B50050" w:rsidRPr="00EB6F9F" w:rsidRDefault="00B50050" w:rsidP="0088127C">
            <w:pPr>
              <w:pStyle w:val="OtherTableBody"/>
            </w:pPr>
            <w:r w:rsidRPr="00EB6F9F">
              <w:t>Automated equipment inventory update message</w:t>
            </w:r>
          </w:p>
        </w:tc>
        <w:tc>
          <w:tcPr>
            <w:tcW w:w="5244" w:type="dxa"/>
          </w:tcPr>
          <w:p w14:paraId="4F75ECEA" w14:textId="77777777" w:rsidR="00B50050" w:rsidRDefault="00B50050" w:rsidP="0088127C">
            <w:pPr>
              <w:pStyle w:val="OtherTableBody"/>
            </w:pPr>
            <w:r>
              <w:t>13.3.5</w:t>
            </w:r>
          </w:p>
        </w:tc>
      </w:tr>
      <w:tr w:rsidR="00B50050" w14:paraId="1675E550" w14:textId="77777777" w:rsidTr="00195548">
        <w:tc>
          <w:tcPr>
            <w:tcW w:w="1000" w:type="dxa"/>
          </w:tcPr>
          <w:p w14:paraId="1FB35E0A" w14:textId="77777777" w:rsidR="00B50050" w:rsidRDefault="00B50050" w:rsidP="0088127C">
            <w:pPr>
              <w:pStyle w:val="OtherTableBody"/>
            </w:pPr>
            <w:r>
              <w:t>LSR</w:t>
            </w:r>
          </w:p>
        </w:tc>
        <w:tc>
          <w:tcPr>
            <w:tcW w:w="2756" w:type="dxa"/>
          </w:tcPr>
          <w:p w14:paraId="3F2B70C9" w14:textId="77777777" w:rsidR="00B50050" w:rsidRPr="00EB6F9F" w:rsidRDefault="00B50050" w:rsidP="0088127C">
            <w:pPr>
              <w:pStyle w:val="OtherTableBody"/>
            </w:pPr>
            <w:r w:rsidRPr="00EB6F9F">
              <w:t>Automated equipment log/service request message</w:t>
            </w:r>
          </w:p>
        </w:tc>
        <w:tc>
          <w:tcPr>
            <w:tcW w:w="5244" w:type="dxa"/>
          </w:tcPr>
          <w:p w14:paraId="0092AFFB" w14:textId="77777777" w:rsidR="00B50050" w:rsidRDefault="00B50050" w:rsidP="0088127C">
            <w:pPr>
              <w:pStyle w:val="OtherTableBody"/>
            </w:pPr>
            <w:r>
              <w:t>13.3.13</w:t>
            </w:r>
          </w:p>
        </w:tc>
      </w:tr>
      <w:tr w:rsidR="00B50050" w14:paraId="37D89AF1" w14:textId="77777777" w:rsidTr="00195548">
        <w:tc>
          <w:tcPr>
            <w:tcW w:w="1000" w:type="dxa"/>
          </w:tcPr>
          <w:p w14:paraId="43EAD939" w14:textId="77777777" w:rsidR="00B50050" w:rsidRDefault="00B50050" w:rsidP="0088127C">
            <w:pPr>
              <w:pStyle w:val="OtherTableBody"/>
            </w:pPr>
            <w:r>
              <w:t>LSU</w:t>
            </w:r>
          </w:p>
        </w:tc>
        <w:tc>
          <w:tcPr>
            <w:tcW w:w="2756" w:type="dxa"/>
          </w:tcPr>
          <w:p w14:paraId="239C36AA" w14:textId="77777777" w:rsidR="00B50050" w:rsidRPr="00EB6F9F" w:rsidRDefault="00B50050" w:rsidP="0088127C">
            <w:pPr>
              <w:pStyle w:val="OtherTableBody"/>
            </w:pPr>
            <w:r w:rsidRPr="00EB6F9F">
              <w:t>Automated equipment log/service update message</w:t>
            </w:r>
          </w:p>
        </w:tc>
        <w:tc>
          <w:tcPr>
            <w:tcW w:w="5244" w:type="dxa"/>
          </w:tcPr>
          <w:p w14:paraId="3AE9D68C" w14:textId="77777777" w:rsidR="00B50050" w:rsidRDefault="00B50050" w:rsidP="0088127C">
            <w:pPr>
              <w:pStyle w:val="OtherTableBody"/>
            </w:pPr>
            <w:r>
              <w:t>13.3.12</w:t>
            </w:r>
          </w:p>
        </w:tc>
      </w:tr>
      <w:tr w:rsidR="00B50050" w14:paraId="2C26A26D" w14:textId="77777777" w:rsidTr="00195548">
        <w:tc>
          <w:tcPr>
            <w:tcW w:w="1000" w:type="dxa"/>
          </w:tcPr>
          <w:p w14:paraId="0BBCE07A" w14:textId="77777777" w:rsidR="00B50050" w:rsidRDefault="00B50050" w:rsidP="0088127C">
            <w:pPr>
              <w:pStyle w:val="OtherTableBody"/>
            </w:pPr>
            <w:r>
              <w:t>MDM</w:t>
            </w:r>
          </w:p>
        </w:tc>
        <w:tc>
          <w:tcPr>
            <w:tcW w:w="2756" w:type="dxa"/>
          </w:tcPr>
          <w:p w14:paraId="67FC6263" w14:textId="77777777" w:rsidR="00B50050" w:rsidRDefault="00B50050" w:rsidP="0088127C">
            <w:pPr>
              <w:pStyle w:val="OtherTableBody"/>
            </w:pPr>
            <w:r>
              <w:t>Medical document management</w:t>
            </w:r>
          </w:p>
        </w:tc>
        <w:tc>
          <w:tcPr>
            <w:tcW w:w="5244" w:type="dxa"/>
          </w:tcPr>
          <w:p w14:paraId="58576766" w14:textId="77777777" w:rsidR="00B50050" w:rsidRDefault="00B50050" w:rsidP="0088127C">
            <w:pPr>
              <w:pStyle w:val="OtherTableBody"/>
            </w:pPr>
            <w:r>
              <w:t>9.6.1, 9.6.2, 9.6.3, 9.6.4, 9.6.5, 9.6.6, 9.6.7, 9.6.8, 9.6.9, 9.6.10, 9.6.11</w:t>
            </w:r>
          </w:p>
        </w:tc>
      </w:tr>
      <w:tr w:rsidR="00B50050" w14:paraId="6E2BCCC2" w14:textId="77777777" w:rsidTr="00195548">
        <w:tc>
          <w:tcPr>
            <w:tcW w:w="1000" w:type="dxa"/>
          </w:tcPr>
          <w:p w14:paraId="6131F86D" w14:textId="77777777" w:rsidR="00B50050" w:rsidRDefault="00B50050" w:rsidP="0088127C">
            <w:pPr>
              <w:pStyle w:val="OtherTableBody"/>
            </w:pPr>
            <w:r>
              <w:t>MFK</w:t>
            </w:r>
          </w:p>
        </w:tc>
        <w:tc>
          <w:tcPr>
            <w:tcW w:w="2756" w:type="dxa"/>
          </w:tcPr>
          <w:p w14:paraId="55145CB7" w14:textId="77777777" w:rsidR="00B50050" w:rsidRDefault="00B50050" w:rsidP="0088127C">
            <w:pPr>
              <w:pStyle w:val="OtherTableBody"/>
            </w:pPr>
            <w:r>
              <w:t>Master files application acknowledgment</w:t>
            </w:r>
          </w:p>
        </w:tc>
        <w:tc>
          <w:tcPr>
            <w:tcW w:w="5244" w:type="dxa"/>
          </w:tcPr>
          <w:p w14:paraId="0935C0A2" w14:textId="77777777" w:rsidR="00B50050" w:rsidRDefault="00B50050" w:rsidP="0088127C">
            <w:pPr>
              <w:pStyle w:val="OtherTableBody"/>
            </w:pPr>
            <w:r>
              <w:t>8.7.1, 8.10.1, 8.9.1, 8.11.1, 8.8.3, 8.8.4, 8.8.5, 8.8.6, 8.8.7, 8.4.2, 8.4.3, 8.12.1, 8.12.2, 8.13.1, 8.8.8, 8.14.1</w:t>
            </w:r>
          </w:p>
        </w:tc>
      </w:tr>
      <w:tr w:rsidR="00B50050" w14:paraId="5D0E2E0C" w14:textId="77777777" w:rsidTr="00195548">
        <w:tc>
          <w:tcPr>
            <w:tcW w:w="1000" w:type="dxa"/>
          </w:tcPr>
          <w:p w14:paraId="215B1A60" w14:textId="77777777" w:rsidR="00B50050" w:rsidRDefault="00B50050" w:rsidP="0088127C">
            <w:pPr>
              <w:pStyle w:val="OtherTableBody"/>
            </w:pPr>
            <w:r>
              <w:t>MFN</w:t>
            </w:r>
          </w:p>
        </w:tc>
        <w:tc>
          <w:tcPr>
            <w:tcW w:w="2756" w:type="dxa"/>
          </w:tcPr>
          <w:p w14:paraId="3F0F9DEE" w14:textId="77777777" w:rsidR="00B50050" w:rsidRDefault="00B50050" w:rsidP="0088127C">
            <w:pPr>
              <w:pStyle w:val="OtherTableBody"/>
            </w:pPr>
            <w:r>
              <w:t>Master files notification</w:t>
            </w:r>
          </w:p>
        </w:tc>
        <w:tc>
          <w:tcPr>
            <w:tcW w:w="5244" w:type="dxa"/>
          </w:tcPr>
          <w:p w14:paraId="552A911F" w14:textId="77777777" w:rsidR="00B50050" w:rsidRDefault="00B50050" w:rsidP="0088127C">
            <w:pPr>
              <w:pStyle w:val="OtherTableBody"/>
            </w:pPr>
            <w:r>
              <w:t>8.7.1, 8.10.1, 8.9.1, 8.11.1, 8.8.3, 8.8.4, 8.8.5, 8.8.6, 8.8.7, 8.4.2, 8.4.3, 8.12.1, 8.12.2, 8.13.1, 8.8.8, 8.14.1</w:t>
            </w:r>
          </w:p>
        </w:tc>
      </w:tr>
      <w:tr w:rsidR="00B50050" w14:paraId="793AA5AA" w14:textId="77777777" w:rsidTr="00195548">
        <w:tc>
          <w:tcPr>
            <w:tcW w:w="1000" w:type="dxa"/>
          </w:tcPr>
          <w:p w14:paraId="04096FC2" w14:textId="77777777" w:rsidR="00B50050" w:rsidRDefault="00B50050" w:rsidP="0088127C">
            <w:pPr>
              <w:pStyle w:val="OtherTableBody"/>
            </w:pPr>
            <w:r>
              <w:t>NMD</w:t>
            </w:r>
          </w:p>
        </w:tc>
        <w:tc>
          <w:tcPr>
            <w:tcW w:w="2756" w:type="dxa"/>
          </w:tcPr>
          <w:p w14:paraId="79112071" w14:textId="77777777" w:rsidR="00B50050" w:rsidRDefault="00B50050" w:rsidP="0088127C">
            <w:pPr>
              <w:pStyle w:val="OtherTableBody"/>
            </w:pPr>
            <w:r>
              <w:t>Application management data message</w:t>
            </w:r>
          </w:p>
        </w:tc>
        <w:tc>
          <w:tcPr>
            <w:tcW w:w="5244" w:type="dxa"/>
          </w:tcPr>
          <w:p w14:paraId="21168D62" w14:textId="77777777" w:rsidR="00B50050" w:rsidRDefault="00B50050" w:rsidP="0088127C">
            <w:pPr>
              <w:pStyle w:val="OtherTableBody"/>
            </w:pPr>
            <w:r>
              <w:t>14.3.2</w:t>
            </w:r>
          </w:p>
        </w:tc>
      </w:tr>
      <w:tr w:rsidR="00B50050" w14:paraId="47724A0A" w14:textId="77777777" w:rsidTr="00195548">
        <w:tc>
          <w:tcPr>
            <w:tcW w:w="1000" w:type="dxa"/>
          </w:tcPr>
          <w:p w14:paraId="59F26C62" w14:textId="77777777" w:rsidR="00B50050" w:rsidRDefault="00B50050" w:rsidP="0088127C">
            <w:pPr>
              <w:pStyle w:val="OtherTableBody"/>
            </w:pPr>
            <w:r>
              <w:t>OMB</w:t>
            </w:r>
          </w:p>
        </w:tc>
        <w:tc>
          <w:tcPr>
            <w:tcW w:w="2756" w:type="dxa"/>
          </w:tcPr>
          <w:p w14:paraId="4434CEBB" w14:textId="77777777" w:rsidR="00B50050" w:rsidRDefault="00B50050" w:rsidP="0088127C">
            <w:pPr>
              <w:pStyle w:val="OtherTableBody"/>
            </w:pPr>
            <w:r>
              <w:t>Blood product order message</w:t>
            </w:r>
          </w:p>
        </w:tc>
        <w:tc>
          <w:tcPr>
            <w:tcW w:w="5244" w:type="dxa"/>
          </w:tcPr>
          <w:p w14:paraId="38EBC1B0" w14:textId="77777777" w:rsidR="00B50050" w:rsidRDefault="00B50050" w:rsidP="0088127C">
            <w:pPr>
              <w:pStyle w:val="OtherTableBody"/>
            </w:pPr>
            <w:r>
              <w:t>4.13.2</w:t>
            </w:r>
          </w:p>
        </w:tc>
      </w:tr>
      <w:tr w:rsidR="00B50050" w14:paraId="7328336E" w14:textId="77777777" w:rsidTr="00195548">
        <w:tc>
          <w:tcPr>
            <w:tcW w:w="1000" w:type="dxa"/>
          </w:tcPr>
          <w:p w14:paraId="068F37F4" w14:textId="77777777" w:rsidR="00B50050" w:rsidRDefault="00B50050" w:rsidP="0088127C">
            <w:pPr>
              <w:pStyle w:val="OtherTableBody"/>
            </w:pPr>
            <w:r>
              <w:t>OMD</w:t>
            </w:r>
          </w:p>
        </w:tc>
        <w:tc>
          <w:tcPr>
            <w:tcW w:w="2756" w:type="dxa"/>
          </w:tcPr>
          <w:p w14:paraId="3F6248B5" w14:textId="77777777" w:rsidR="00B50050" w:rsidRDefault="00B50050" w:rsidP="0088127C">
            <w:pPr>
              <w:pStyle w:val="OtherTableBody"/>
            </w:pPr>
            <w:r>
              <w:t>Dietary order</w:t>
            </w:r>
          </w:p>
        </w:tc>
        <w:tc>
          <w:tcPr>
            <w:tcW w:w="5244" w:type="dxa"/>
          </w:tcPr>
          <w:p w14:paraId="388C2304" w14:textId="77777777" w:rsidR="00B50050" w:rsidRDefault="00B50050" w:rsidP="0088127C">
            <w:pPr>
              <w:pStyle w:val="OtherTableBody"/>
            </w:pPr>
            <w:r>
              <w:t>4.7.1</w:t>
            </w:r>
          </w:p>
        </w:tc>
      </w:tr>
      <w:tr w:rsidR="00B50050" w14:paraId="6CA9A618" w14:textId="77777777" w:rsidTr="00195548">
        <w:tc>
          <w:tcPr>
            <w:tcW w:w="1000" w:type="dxa"/>
          </w:tcPr>
          <w:p w14:paraId="684A0123" w14:textId="77777777" w:rsidR="00B50050" w:rsidRDefault="00B50050" w:rsidP="0088127C">
            <w:pPr>
              <w:pStyle w:val="OtherTableBody"/>
            </w:pPr>
            <w:r>
              <w:t>OMG</w:t>
            </w:r>
          </w:p>
        </w:tc>
        <w:tc>
          <w:tcPr>
            <w:tcW w:w="2756" w:type="dxa"/>
          </w:tcPr>
          <w:p w14:paraId="7A1A976B" w14:textId="77777777" w:rsidR="00B50050" w:rsidRDefault="00B50050" w:rsidP="0088127C">
            <w:pPr>
              <w:pStyle w:val="OtherTableBody"/>
            </w:pPr>
            <w:r>
              <w:t>General clinical order message</w:t>
            </w:r>
          </w:p>
        </w:tc>
        <w:tc>
          <w:tcPr>
            <w:tcW w:w="5244" w:type="dxa"/>
          </w:tcPr>
          <w:p w14:paraId="692FDFCD" w14:textId="77777777" w:rsidR="00B50050" w:rsidRDefault="00B50050" w:rsidP="0088127C">
            <w:pPr>
              <w:pStyle w:val="OtherTableBody"/>
            </w:pPr>
            <w:r>
              <w:t>4.4.4</w:t>
            </w:r>
          </w:p>
        </w:tc>
      </w:tr>
      <w:tr w:rsidR="00B50050" w14:paraId="0D23AB73" w14:textId="77777777" w:rsidTr="00195548">
        <w:tc>
          <w:tcPr>
            <w:tcW w:w="1000" w:type="dxa"/>
          </w:tcPr>
          <w:p w14:paraId="4355D2C4" w14:textId="77777777" w:rsidR="00B50050" w:rsidRDefault="00B50050" w:rsidP="0088127C">
            <w:pPr>
              <w:pStyle w:val="OtherTableBody"/>
            </w:pPr>
            <w:r>
              <w:t>OMI</w:t>
            </w:r>
          </w:p>
        </w:tc>
        <w:tc>
          <w:tcPr>
            <w:tcW w:w="2756" w:type="dxa"/>
          </w:tcPr>
          <w:p w14:paraId="4E838058" w14:textId="77777777" w:rsidR="00B50050" w:rsidRDefault="00B50050" w:rsidP="0088127C">
            <w:pPr>
              <w:pStyle w:val="OtherTableBody"/>
            </w:pPr>
            <w:r>
              <w:t>Imaging order</w:t>
            </w:r>
          </w:p>
        </w:tc>
        <w:tc>
          <w:tcPr>
            <w:tcW w:w="5244" w:type="dxa"/>
          </w:tcPr>
          <w:p w14:paraId="25DF9353" w14:textId="77777777" w:rsidR="00B50050" w:rsidRDefault="00B50050" w:rsidP="0088127C">
            <w:pPr>
              <w:pStyle w:val="OtherTableBody"/>
            </w:pPr>
            <w:r>
              <w:t>4.4.14</w:t>
            </w:r>
          </w:p>
        </w:tc>
      </w:tr>
      <w:tr w:rsidR="00B50050" w14:paraId="3AEFBEC3" w14:textId="77777777" w:rsidTr="00195548">
        <w:tc>
          <w:tcPr>
            <w:tcW w:w="1000" w:type="dxa"/>
          </w:tcPr>
          <w:p w14:paraId="2C751B84" w14:textId="77777777" w:rsidR="00B50050" w:rsidRDefault="00B50050" w:rsidP="0088127C">
            <w:pPr>
              <w:pStyle w:val="OtherTableBody"/>
            </w:pPr>
            <w:r>
              <w:t>OML</w:t>
            </w:r>
          </w:p>
        </w:tc>
        <w:tc>
          <w:tcPr>
            <w:tcW w:w="2756" w:type="dxa"/>
          </w:tcPr>
          <w:p w14:paraId="23AD6E66" w14:textId="77777777" w:rsidR="00B50050" w:rsidRDefault="00B50050" w:rsidP="0088127C">
            <w:pPr>
              <w:pStyle w:val="OtherTableBody"/>
            </w:pPr>
            <w:r>
              <w:t>Laboratory order message</w:t>
            </w:r>
          </w:p>
        </w:tc>
        <w:tc>
          <w:tcPr>
            <w:tcW w:w="5244" w:type="dxa"/>
          </w:tcPr>
          <w:p w14:paraId="4F70F18E" w14:textId="77777777" w:rsidR="00B50050" w:rsidRDefault="00B50050" w:rsidP="0088127C">
            <w:pPr>
              <w:pStyle w:val="OtherTableBody"/>
            </w:pPr>
            <w:r>
              <w:t>4.4.6, 4.4.8, 4.4.10, 4.4.12, 4.4.22</w:t>
            </w:r>
          </w:p>
        </w:tc>
      </w:tr>
      <w:tr w:rsidR="00B50050" w14:paraId="0E46F721" w14:textId="77777777" w:rsidTr="00195548">
        <w:tc>
          <w:tcPr>
            <w:tcW w:w="1000" w:type="dxa"/>
          </w:tcPr>
          <w:p w14:paraId="1A760114" w14:textId="77777777" w:rsidR="00B50050" w:rsidRDefault="00B50050" w:rsidP="0088127C">
            <w:pPr>
              <w:pStyle w:val="OtherTableBody"/>
            </w:pPr>
            <w:r>
              <w:t>OMN</w:t>
            </w:r>
          </w:p>
        </w:tc>
        <w:tc>
          <w:tcPr>
            <w:tcW w:w="2756" w:type="dxa"/>
          </w:tcPr>
          <w:p w14:paraId="3C14259F" w14:textId="77777777" w:rsidR="00B50050" w:rsidRPr="00EB6F9F" w:rsidRDefault="00B50050" w:rsidP="0088127C">
            <w:pPr>
              <w:pStyle w:val="OtherTableBody"/>
            </w:pPr>
            <w:r w:rsidRPr="00EB6F9F">
              <w:t>Non-stock requisition order message</w:t>
            </w:r>
          </w:p>
        </w:tc>
        <w:tc>
          <w:tcPr>
            <w:tcW w:w="5244" w:type="dxa"/>
          </w:tcPr>
          <w:p w14:paraId="6BF417EE" w14:textId="77777777" w:rsidR="00B50050" w:rsidRDefault="00B50050" w:rsidP="0088127C">
            <w:pPr>
              <w:pStyle w:val="OtherTableBody"/>
            </w:pPr>
            <w:r>
              <w:t>4.10.3</w:t>
            </w:r>
          </w:p>
        </w:tc>
      </w:tr>
      <w:tr w:rsidR="00B50050" w14:paraId="53406F2E" w14:textId="77777777" w:rsidTr="00195548">
        <w:tc>
          <w:tcPr>
            <w:tcW w:w="1000" w:type="dxa"/>
          </w:tcPr>
          <w:p w14:paraId="53837598" w14:textId="77777777" w:rsidR="00B50050" w:rsidRDefault="00B50050" w:rsidP="0088127C">
            <w:pPr>
              <w:pStyle w:val="OtherTableBody"/>
            </w:pPr>
            <w:r>
              <w:t>OMP</w:t>
            </w:r>
          </w:p>
        </w:tc>
        <w:tc>
          <w:tcPr>
            <w:tcW w:w="2756" w:type="dxa"/>
          </w:tcPr>
          <w:p w14:paraId="7543226E" w14:textId="77777777" w:rsidR="00B50050" w:rsidRDefault="00B50050" w:rsidP="0088127C">
            <w:pPr>
              <w:pStyle w:val="OtherTableBody"/>
            </w:pPr>
            <w:r>
              <w:t>Pharmacy/treatment order message</w:t>
            </w:r>
          </w:p>
        </w:tc>
        <w:tc>
          <w:tcPr>
            <w:tcW w:w="5244" w:type="dxa"/>
          </w:tcPr>
          <w:p w14:paraId="2B8CCA7A" w14:textId="77777777" w:rsidR="00B50050" w:rsidRDefault="00B50050" w:rsidP="0088127C">
            <w:pPr>
              <w:pStyle w:val="OtherTableBody"/>
            </w:pPr>
            <w:r>
              <w:t>4A.3.3</w:t>
            </w:r>
          </w:p>
        </w:tc>
      </w:tr>
      <w:tr w:rsidR="00B50050" w14:paraId="3EE123DA" w14:textId="77777777" w:rsidTr="00195548">
        <w:tc>
          <w:tcPr>
            <w:tcW w:w="1000" w:type="dxa"/>
          </w:tcPr>
          <w:p w14:paraId="69F60EC6" w14:textId="77777777" w:rsidR="00B50050" w:rsidRDefault="00B50050" w:rsidP="0088127C">
            <w:pPr>
              <w:pStyle w:val="OtherTableBody"/>
            </w:pPr>
            <w:r>
              <w:t>OMQ</w:t>
            </w:r>
          </w:p>
        </w:tc>
        <w:tc>
          <w:tcPr>
            <w:tcW w:w="2756" w:type="dxa"/>
          </w:tcPr>
          <w:p w14:paraId="1FA1C4AF" w14:textId="77777777" w:rsidR="00B50050" w:rsidRPr="001D2E85" w:rsidRDefault="00B50050" w:rsidP="0088127C">
            <w:pPr>
              <w:pStyle w:val="OtherTableBody"/>
            </w:pPr>
            <w:r w:rsidRPr="001D2E85">
              <w:t>General order message with document payload</w:t>
            </w:r>
          </w:p>
        </w:tc>
        <w:tc>
          <w:tcPr>
            <w:tcW w:w="5244" w:type="dxa"/>
          </w:tcPr>
          <w:p w14:paraId="1C031FA1" w14:textId="77777777" w:rsidR="00B50050" w:rsidRDefault="00B50050" w:rsidP="0088127C">
            <w:pPr>
              <w:pStyle w:val="OtherTableBody"/>
            </w:pPr>
            <w:r>
              <w:t>4.4.20</w:t>
            </w:r>
          </w:p>
        </w:tc>
      </w:tr>
      <w:tr w:rsidR="00B50050" w14:paraId="7CC622D0" w14:textId="77777777" w:rsidTr="00195548">
        <w:tc>
          <w:tcPr>
            <w:tcW w:w="1000" w:type="dxa"/>
          </w:tcPr>
          <w:p w14:paraId="5E293D28" w14:textId="77777777" w:rsidR="00B50050" w:rsidRDefault="00B50050" w:rsidP="0088127C">
            <w:pPr>
              <w:pStyle w:val="OtherTableBody"/>
            </w:pPr>
            <w:r>
              <w:t>OMS</w:t>
            </w:r>
          </w:p>
        </w:tc>
        <w:tc>
          <w:tcPr>
            <w:tcW w:w="2756" w:type="dxa"/>
          </w:tcPr>
          <w:p w14:paraId="6F1C1500" w14:textId="77777777" w:rsidR="00B50050" w:rsidRDefault="00B50050" w:rsidP="0088127C">
            <w:pPr>
              <w:pStyle w:val="OtherTableBody"/>
            </w:pPr>
            <w:r>
              <w:t>Stock requisition order message</w:t>
            </w:r>
          </w:p>
        </w:tc>
        <w:tc>
          <w:tcPr>
            <w:tcW w:w="5244" w:type="dxa"/>
          </w:tcPr>
          <w:p w14:paraId="235E894D" w14:textId="77777777" w:rsidR="00B50050" w:rsidRDefault="00B50050" w:rsidP="0088127C">
            <w:pPr>
              <w:pStyle w:val="OtherTableBody"/>
            </w:pPr>
            <w:r>
              <w:t>4.10.1</w:t>
            </w:r>
          </w:p>
        </w:tc>
      </w:tr>
      <w:tr w:rsidR="00B50050" w14:paraId="04D0D6C7" w14:textId="77777777" w:rsidTr="00195548">
        <w:tc>
          <w:tcPr>
            <w:tcW w:w="1000" w:type="dxa"/>
          </w:tcPr>
          <w:p w14:paraId="58328F94" w14:textId="77777777" w:rsidR="00B50050" w:rsidRDefault="00B50050" w:rsidP="0088127C">
            <w:pPr>
              <w:pStyle w:val="OtherTableBody"/>
            </w:pPr>
            <w:r>
              <w:t>OPL</w:t>
            </w:r>
          </w:p>
        </w:tc>
        <w:tc>
          <w:tcPr>
            <w:tcW w:w="2756" w:type="dxa"/>
          </w:tcPr>
          <w:p w14:paraId="26BB1116" w14:textId="77777777" w:rsidR="00B50050" w:rsidRPr="001D2E85" w:rsidRDefault="00B50050" w:rsidP="0088127C">
            <w:pPr>
              <w:pStyle w:val="OtherTableBody"/>
            </w:pPr>
            <w:r w:rsidRPr="001D2E85">
              <w:t>Population/Location-Based Laboratory Order Message</w:t>
            </w:r>
          </w:p>
        </w:tc>
        <w:tc>
          <w:tcPr>
            <w:tcW w:w="5244" w:type="dxa"/>
          </w:tcPr>
          <w:p w14:paraId="718B372E" w14:textId="77777777" w:rsidR="00B50050" w:rsidRDefault="00B50050" w:rsidP="0088127C">
            <w:pPr>
              <w:pStyle w:val="OtherTableBody"/>
            </w:pPr>
            <w:r>
              <w:t>4.4.16</w:t>
            </w:r>
          </w:p>
        </w:tc>
      </w:tr>
      <w:tr w:rsidR="00B50050" w14:paraId="55D7EFEC" w14:textId="77777777" w:rsidTr="00195548">
        <w:tc>
          <w:tcPr>
            <w:tcW w:w="1000" w:type="dxa"/>
          </w:tcPr>
          <w:p w14:paraId="5ACC3588" w14:textId="77777777" w:rsidR="00B50050" w:rsidRDefault="00B50050" w:rsidP="0088127C">
            <w:pPr>
              <w:pStyle w:val="OtherTableBody"/>
            </w:pPr>
            <w:r>
              <w:t>OPR</w:t>
            </w:r>
          </w:p>
        </w:tc>
        <w:tc>
          <w:tcPr>
            <w:tcW w:w="2756" w:type="dxa"/>
          </w:tcPr>
          <w:p w14:paraId="672E86CF" w14:textId="77777777" w:rsidR="00B50050" w:rsidRPr="001D2E85" w:rsidRDefault="00B50050" w:rsidP="0088127C">
            <w:pPr>
              <w:pStyle w:val="OtherTableBody"/>
            </w:pPr>
            <w:r w:rsidRPr="001D2E85">
              <w:t xml:space="preserve">Population/Location-Based Laboratory Order Acknowledgment </w:t>
            </w:r>
            <w:r w:rsidRPr="001D2E85">
              <w:lastRenderedPageBreak/>
              <w:t>Message</w:t>
            </w:r>
          </w:p>
        </w:tc>
        <w:tc>
          <w:tcPr>
            <w:tcW w:w="5244" w:type="dxa"/>
          </w:tcPr>
          <w:p w14:paraId="7EF69C52" w14:textId="77777777" w:rsidR="00B50050" w:rsidRDefault="00B50050" w:rsidP="0088127C">
            <w:pPr>
              <w:pStyle w:val="OtherTableBody"/>
            </w:pPr>
            <w:r>
              <w:lastRenderedPageBreak/>
              <w:t>4.4.17</w:t>
            </w:r>
          </w:p>
        </w:tc>
      </w:tr>
      <w:tr w:rsidR="00B50050" w14:paraId="1611D096" w14:textId="77777777" w:rsidTr="00195548">
        <w:tc>
          <w:tcPr>
            <w:tcW w:w="1000" w:type="dxa"/>
          </w:tcPr>
          <w:p w14:paraId="581C0D92" w14:textId="77777777" w:rsidR="00B50050" w:rsidRDefault="00B50050" w:rsidP="0088127C">
            <w:pPr>
              <w:pStyle w:val="OtherTableBody"/>
            </w:pPr>
            <w:r>
              <w:t>OPU</w:t>
            </w:r>
          </w:p>
        </w:tc>
        <w:tc>
          <w:tcPr>
            <w:tcW w:w="2756" w:type="dxa"/>
          </w:tcPr>
          <w:p w14:paraId="474175E7" w14:textId="77777777" w:rsidR="00B50050" w:rsidRPr="001D2E85" w:rsidRDefault="00B50050" w:rsidP="0088127C">
            <w:pPr>
              <w:pStyle w:val="OtherTableBody"/>
            </w:pPr>
            <w:r w:rsidRPr="001D2E85">
              <w:t>Unsolicited Population/Location-Based Laboratory Observation Message</w:t>
            </w:r>
          </w:p>
        </w:tc>
        <w:tc>
          <w:tcPr>
            <w:tcW w:w="5244" w:type="dxa"/>
          </w:tcPr>
          <w:p w14:paraId="3554ECEB" w14:textId="77777777" w:rsidR="00B50050" w:rsidRDefault="00B50050" w:rsidP="0088127C">
            <w:pPr>
              <w:pStyle w:val="OtherTableBody"/>
            </w:pPr>
            <w:r>
              <w:t>7.3.11</w:t>
            </w:r>
          </w:p>
        </w:tc>
      </w:tr>
      <w:tr w:rsidR="00B50050" w14:paraId="4A736D63" w14:textId="77777777" w:rsidTr="00195548">
        <w:tc>
          <w:tcPr>
            <w:tcW w:w="1000" w:type="dxa"/>
          </w:tcPr>
          <w:p w14:paraId="447BBC78" w14:textId="77777777" w:rsidR="00B50050" w:rsidRDefault="00B50050" w:rsidP="0088127C">
            <w:pPr>
              <w:pStyle w:val="OtherTableBody"/>
            </w:pPr>
            <w:r>
              <w:t>ORA</w:t>
            </w:r>
          </w:p>
        </w:tc>
        <w:tc>
          <w:tcPr>
            <w:tcW w:w="2756" w:type="dxa"/>
          </w:tcPr>
          <w:p w14:paraId="59FA275A" w14:textId="77777777" w:rsidR="00B50050" w:rsidRDefault="00B50050" w:rsidP="0088127C">
            <w:pPr>
              <w:pStyle w:val="OtherTableBody"/>
            </w:pPr>
            <w:r>
              <w:t>Observation Report  Acknowledgment</w:t>
            </w:r>
          </w:p>
        </w:tc>
        <w:tc>
          <w:tcPr>
            <w:tcW w:w="5244" w:type="dxa"/>
          </w:tcPr>
          <w:p w14:paraId="6CC486C7" w14:textId="77777777" w:rsidR="00B50050" w:rsidRDefault="00B50050" w:rsidP="0088127C">
            <w:pPr>
              <w:pStyle w:val="OtherTableBody"/>
            </w:pPr>
            <w:r>
              <w:t>7.3.7, 7.3.13</w:t>
            </w:r>
          </w:p>
        </w:tc>
      </w:tr>
      <w:tr w:rsidR="00B50050" w14:paraId="7E7CC849" w14:textId="77777777" w:rsidTr="00195548">
        <w:tc>
          <w:tcPr>
            <w:tcW w:w="1000" w:type="dxa"/>
          </w:tcPr>
          <w:p w14:paraId="49385AC9" w14:textId="77777777" w:rsidR="00B50050" w:rsidRDefault="00B50050" w:rsidP="0088127C">
            <w:pPr>
              <w:pStyle w:val="OtherTableBody"/>
            </w:pPr>
            <w:r>
              <w:t>ORB</w:t>
            </w:r>
          </w:p>
        </w:tc>
        <w:tc>
          <w:tcPr>
            <w:tcW w:w="2756" w:type="dxa"/>
          </w:tcPr>
          <w:p w14:paraId="11FFB979" w14:textId="77777777" w:rsidR="00B50050" w:rsidRPr="001D2E85" w:rsidRDefault="00B50050" w:rsidP="0088127C">
            <w:pPr>
              <w:pStyle w:val="OtherTableBody"/>
            </w:pPr>
            <w:r w:rsidRPr="001D2E85">
              <w:t>Blood product order acknowledgement message</w:t>
            </w:r>
          </w:p>
        </w:tc>
        <w:tc>
          <w:tcPr>
            <w:tcW w:w="5244" w:type="dxa"/>
          </w:tcPr>
          <w:p w14:paraId="1A7B1261" w14:textId="77777777" w:rsidR="00B50050" w:rsidRDefault="00B50050" w:rsidP="0088127C">
            <w:pPr>
              <w:pStyle w:val="OtherTableBody"/>
            </w:pPr>
            <w:r>
              <w:t>4.13.3</w:t>
            </w:r>
          </w:p>
        </w:tc>
      </w:tr>
      <w:tr w:rsidR="00B50050" w14:paraId="6BFE3FBD" w14:textId="77777777" w:rsidTr="00195548">
        <w:tc>
          <w:tcPr>
            <w:tcW w:w="1000" w:type="dxa"/>
          </w:tcPr>
          <w:p w14:paraId="141C8971" w14:textId="77777777" w:rsidR="00B50050" w:rsidRDefault="00B50050" w:rsidP="0088127C">
            <w:pPr>
              <w:pStyle w:val="OtherTableBody"/>
            </w:pPr>
            <w:r>
              <w:t>ORD</w:t>
            </w:r>
          </w:p>
        </w:tc>
        <w:tc>
          <w:tcPr>
            <w:tcW w:w="2756" w:type="dxa"/>
          </w:tcPr>
          <w:p w14:paraId="25D15D57" w14:textId="77777777" w:rsidR="00B50050" w:rsidRDefault="00B50050" w:rsidP="0088127C">
            <w:pPr>
              <w:pStyle w:val="OtherTableBody"/>
            </w:pPr>
            <w:r>
              <w:t>Dietary order acknowledgment message</w:t>
            </w:r>
          </w:p>
        </w:tc>
        <w:tc>
          <w:tcPr>
            <w:tcW w:w="5244" w:type="dxa"/>
          </w:tcPr>
          <w:p w14:paraId="6BF6894D" w14:textId="77777777" w:rsidR="00B50050" w:rsidRDefault="00B50050" w:rsidP="0088127C">
            <w:pPr>
              <w:pStyle w:val="OtherTableBody"/>
            </w:pPr>
            <w:r>
              <w:t>4.7.2</w:t>
            </w:r>
          </w:p>
        </w:tc>
      </w:tr>
      <w:tr w:rsidR="00B50050" w14:paraId="6D137984" w14:textId="77777777" w:rsidTr="00195548">
        <w:tc>
          <w:tcPr>
            <w:tcW w:w="1000" w:type="dxa"/>
          </w:tcPr>
          <w:p w14:paraId="13E01DBD" w14:textId="77777777" w:rsidR="00B50050" w:rsidRDefault="00B50050" w:rsidP="0088127C">
            <w:pPr>
              <w:pStyle w:val="OtherTableBody"/>
            </w:pPr>
            <w:r>
              <w:t>ORG</w:t>
            </w:r>
          </w:p>
        </w:tc>
        <w:tc>
          <w:tcPr>
            <w:tcW w:w="2756" w:type="dxa"/>
          </w:tcPr>
          <w:p w14:paraId="17E19AAD" w14:textId="77777777" w:rsidR="00B50050" w:rsidRPr="001D2E85" w:rsidRDefault="00B50050" w:rsidP="0088127C">
            <w:pPr>
              <w:pStyle w:val="OtherTableBody"/>
            </w:pPr>
            <w:r w:rsidRPr="001D2E85">
              <w:t>General clinical order acknowledgment message</w:t>
            </w:r>
          </w:p>
        </w:tc>
        <w:tc>
          <w:tcPr>
            <w:tcW w:w="5244" w:type="dxa"/>
          </w:tcPr>
          <w:p w14:paraId="44F7AF78" w14:textId="77777777" w:rsidR="00B50050" w:rsidRDefault="00B50050" w:rsidP="0088127C">
            <w:pPr>
              <w:pStyle w:val="OtherTableBody"/>
            </w:pPr>
            <w:r>
              <w:t>4.4.5</w:t>
            </w:r>
          </w:p>
        </w:tc>
      </w:tr>
      <w:tr w:rsidR="00B50050" w14:paraId="6D5DDE3B" w14:textId="77777777" w:rsidTr="00195548">
        <w:tc>
          <w:tcPr>
            <w:tcW w:w="1000" w:type="dxa"/>
          </w:tcPr>
          <w:p w14:paraId="1F299E83" w14:textId="77777777" w:rsidR="00B50050" w:rsidRDefault="00B50050" w:rsidP="0088127C">
            <w:pPr>
              <w:pStyle w:val="OtherTableBody"/>
            </w:pPr>
            <w:r>
              <w:t>ORI</w:t>
            </w:r>
          </w:p>
        </w:tc>
        <w:tc>
          <w:tcPr>
            <w:tcW w:w="2756" w:type="dxa"/>
          </w:tcPr>
          <w:p w14:paraId="1AB2CE40" w14:textId="77777777" w:rsidR="00B50050" w:rsidRDefault="00B50050" w:rsidP="0088127C">
            <w:pPr>
              <w:pStyle w:val="OtherTableBody"/>
            </w:pPr>
            <w:r>
              <w:t>Imaging order acknowledgement message</w:t>
            </w:r>
          </w:p>
        </w:tc>
        <w:tc>
          <w:tcPr>
            <w:tcW w:w="5244" w:type="dxa"/>
          </w:tcPr>
          <w:p w14:paraId="589F2BBD" w14:textId="77777777" w:rsidR="00B50050" w:rsidRDefault="00B50050" w:rsidP="0088127C">
            <w:pPr>
              <w:pStyle w:val="OtherTableBody"/>
            </w:pPr>
            <w:r>
              <w:t>4.4.15</w:t>
            </w:r>
          </w:p>
        </w:tc>
      </w:tr>
      <w:tr w:rsidR="00B50050" w14:paraId="4FDA4499" w14:textId="77777777" w:rsidTr="00195548">
        <w:tc>
          <w:tcPr>
            <w:tcW w:w="1000" w:type="dxa"/>
          </w:tcPr>
          <w:p w14:paraId="45235ED7" w14:textId="77777777" w:rsidR="00B50050" w:rsidRDefault="00B50050" w:rsidP="0088127C">
            <w:pPr>
              <w:pStyle w:val="OtherTableBody"/>
            </w:pPr>
            <w:r>
              <w:t>ORL</w:t>
            </w:r>
          </w:p>
        </w:tc>
        <w:tc>
          <w:tcPr>
            <w:tcW w:w="2756" w:type="dxa"/>
          </w:tcPr>
          <w:p w14:paraId="78FA3D09" w14:textId="77777777" w:rsidR="00B50050" w:rsidRDefault="00B50050" w:rsidP="0088127C">
            <w:pPr>
              <w:pStyle w:val="OtherTableBody"/>
            </w:pPr>
            <w:r>
              <w:t>Laboratory acknowledgment message (unsolicited)</w:t>
            </w:r>
          </w:p>
        </w:tc>
        <w:tc>
          <w:tcPr>
            <w:tcW w:w="5244" w:type="dxa"/>
          </w:tcPr>
          <w:p w14:paraId="330487CB" w14:textId="77777777" w:rsidR="00B50050" w:rsidRDefault="00B50050" w:rsidP="0088127C">
            <w:pPr>
              <w:pStyle w:val="OtherTableBody"/>
            </w:pPr>
            <w:r>
              <w:t>4.4.6, 4.4.7.0, 4.4.8, 4.4.9.0, 4.4.11.0, 4.4.13.0, 4.4.7.1, 4.4.9.1, 4.4.11.1, 4.4.13.1</w:t>
            </w:r>
          </w:p>
        </w:tc>
      </w:tr>
      <w:tr w:rsidR="00B50050" w14:paraId="7135D81E" w14:textId="77777777" w:rsidTr="00195548">
        <w:tc>
          <w:tcPr>
            <w:tcW w:w="1000" w:type="dxa"/>
          </w:tcPr>
          <w:p w14:paraId="038670DC" w14:textId="77777777" w:rsidR="00B50050" w:rsidRDefault="00B50050" w:rsidP="0088127C">
            <w:pPr>
              <w:pStyle w:val="OtherTableBody"/>
            </w:pPr>
            <w:r>
              <w:t>ORN</w:t>
            </w:r>
          </w:p>
        </w:tc>
        <w:tc>
          <w:tcPr>
            <w:tcW w:w="2756" w:type="dxa"/>
          </w:tcPr>
          <w:p w14:paraId="57A46224" w14:textId="77777777" w:rsidR="00B50050" w:rsidRPr="001D2E85" w:rsidRDefault="00B50050" w:rsidP="0088127C">
            <w:pPr>
              <w:pStyle w:val="OtherTableBody"/>
            </w:pPr>
            <w:r w:rsidRPr="001D2E85">
              <w:t>Non-stock requisition - General order acknowledgment message</w:t>
            </w:r>
          </w:p>
        </w:tc>
        <w:tc>
          <w:tcPr>
            <w:tcW w:w="5244" w:type="dxa"/>
          </w:tcPr>
          <w:p w14:paraId="5855DE16" w14:textId="77777777" w:rsidR="00B50050" w:rsidRDefault="00B50050" w:rsidP="0088127C">
            <w:pPr>
              <w:pStyle w:val="OtherTableBody"/>
            </w:pPr>
            <w:r>
              <w:t>4.10.4</w:t>
            </w:r>
          </w:p>
        </w:tc>
      </w:tr>
      <w:tr w:rsidR="00B50050" w14:paraId="2AF936E4" w14:textId="77777777" w:rsidTr="00195548">
        <w:tc>
          <w:tcPr>
            <w:tcW w:w="1000" w:type="dxa"/>
          </w:tcPr>
          <w:p w14:paraId="39B0E6D8" w14:textId="77777777" w:rsidR="00B50050" w:rsidRDefault="00B50050" w:rsidP="0088127C">
            <w:pPr>
              <w:pStyle w:val="OtherTableBody"/>
            </w:pPr>
            <w:r>
              <w:t>ORP</w:t>
            </w:r>
          </w:p>
        </w:tc>
        <w:tc>
          <w:tcPr>
            <w:tcW w:w="2756" w:type="dxa"/>
          </w:tcPr>
          <w:p w14:paraId="5294AE54" w14:textId="77777777" w:rsidR="00B50050" w:rsidRPr="001D2E85" w:rsidRDefault="00B50050" w:rsidP="0088127C">
            <w:pPr>
              <w:pStyle w:val="OtherTableBody"/>
            </w:pPr>
            <w:r w:rsidRPr="001D2E85">
              <w:t>Pharmacy/treatment order acknowledgment message</w:t>
            </w:r>
          </w:p>
        </w:tc>
        <w:tc>
          <w:tcPr>
            <w:tcW w:w="5244" w:type="dxa"/>
          </w:tcPr>
          <w:p w14:paraId="2CF0BFC2" w14:textId="77777777" w:rsidR="00B50050" w:rsidRDefault="00B50050" w:rsidP="0088127C">
            <w:pPr>
              <w:pStyle w:val="OtherTableBody"/>
            </w:pPr>
            <w:r>
              <w:t>4A.3.4</w:t>
            </w:r>
          </w:p>
        </w:tc>
      </w:tr>
      <w:tr w:rsidR="00B50050" w14:paraId="3E9564AF" w14:textId="77777777" w:rsidTr="00195548">
        <w:tc>
          <w:tcPr>
            <w:tcW w:w="1000" w:type="dxa"/>
          </w:tcPr>
          <w:p w14:paraId="35BB9242" w14:textId="77777777" w:rsidR="00B50050" w:rsidRDefault="00B50050" w:rsidP="0088127C">
            <w:pPr>
              <w:pStyle w:val="OtherTableBody"/>
            </w:pPr>
            <w:r>
              <w:t>ORS</w:t>
            </w:r>
          </w:p>
        </w:tc>
        <w:tc>
          <w:tcPr>
            <w:tcW w:w="2756" w:type="dxa"/>
          </w:tcPr>
          <w:p w14:paraId="77E6C81D" w14:textId="77777777" w:rsidR="00B50050" w:rsidRPr="001D2E85" w:rsidRDefault="00B50050" w:rsidP="0088127C">
            <w:pPr>
              <w:pStyle w:val="OtherTableBody"/>
            </w:pPr>
            <w:r w:rsidRPr="001D2E85">
              <w:t>Stock requisition - Order acknowledgment message</w:t>
            </w:r>
          </w:p>
        </w:tc>
        <w:tc>
          <w:tcPr>
            <w:tcW w:w="5244" w:type="dxa"/>
          </w:tcPr>
          <w:p w14:paraId="6B97EE14" w14:textId="77777777" w:rsidR="00B50050" w:rsidRDefault="00B50050" w:rsidP="0088127C">
            <w:pPr>
              <w:pStyle w:val="OtherTableBody"/>
            </w:pPr>
            <w:r>
              <w:t>4.10.2</w:t>
            </w:r>
          </w:p>
        </w:tc>
      </w:tr>
      <w:tr w:rsidR="00B50050" w14:paraId="3C2C5B37" w14:textId="77777777" w:rsidTr="00195548">
        <w:tc>
          <w:tcPr>
            <w:tcW w:w="1000" w:type="dxa"/>
          </w:tcPr>
          <w:p w14:paraId="04446B50" w14:textId="77777777" w:rsidR="00B50050" w:rsidRDefault="00B50050" w:rsidP="0088127C">
            <w:pPr>
              <w:pStyle w:val="OtherTableBody"/>
            </w:pPr>
            <w:r>
              <w:t>ORU</w:t>
            </w:r>
          </w:p>
        </w:tc>
        <w:tc>
          <w:tcPr>
            <w:tcW w:w="2756" w:type="dxa"/>
          </w:tcPr>
          <w:p w14:paraId="4FD59874" w14:textId="77777777" w:rsidR="00B50050" w:rsidRPr="001D2E85" w:rsidRDefault="00B50050" w:rsidP="0088127C">
            <w:pPr>
              <w:pStyle w:val="OtherTableBody"/>
            </w:pPr>
            <w:r w:rsidRPr="001D2E85">
              <w:t>Unsolicited transmission of an observation message</w:t>
            </w:r>
          </w:p>
        </w:tc>
        <w:tc>
          <w:tcPr>
            <w:tcW w:w="5244" w:type="dxa"/>
          </w:tcPr>
          <w:p w14:paraId="5046836A" w14:textId="77777777" w:rsidR="00B50050" w:rsidRDefault="00B50050" w:rsidP="0088127C">
            <w:pPr>
              <w:pStyle w:val="OtherTableBody"/>
            </w:pPr>
            <w:r>
              <w:t>7.3.1, 7.3.4, 7.3.5, 7.3.6, 7.3.12, 7.3.14, 7.3.15, 5.7.3.1</w:t>
            </w:r>
          </w:p>
        </w:tc>
      </w:tr>
      <w:tr w:rsidR="00B50050" w14:paraId="3DA57F2E" w14:textId="77777777" w:rsidTr="00195548">
        <w:tc>
          <w:tcPr>
            <w:tcW w:w="1000" w:type="dxa"/>
          </w:tcPr>
          <w:p w14:paraId="0CB4216E" w14:textId="77777777" w:rsidR="00B50050" w:rsidRDefault="00B50050" w:rsidP="0088127C">
            <w:pPr>
              <w:pStyle w:val="OtherTableBody"/>
            </w:pPr>
            <w:r>
              <w:t>ORX</w:t>
            </w:r>
          </w:p>
        </w:tc>
        <w:tc>
          <w:tcPr>
            <w:tcW w:w="2756" w:type="dxa"/>
          </w:tcPr>
          <w:p w14:paraId="75732145" w14:textId="77777777" w:rsidR="00B50050" w:rsidRPr="001D2E85" w:rsidRDefault="00B50050" w:rsidP="0088127C">
            <w:pPr>
              <w:pStyle w:val="OtherTableBody"/>
            </w:pPr>
            <w:r w:rsidRPr="001D2E85">
              <w:t>General Order Message with Document Payload Acknowledgement</w:t>
            </w:r>
          </w:p>
        </w:tc>
        <w:tc>
          <w:tcPr>
            <w:tcW w:w="5244" w:type="dxa"/>
          </w:tcPr>
          <w:p w14:paraId="5CD049A1" w14:textId="77777777" w:rsidR="00B50050" w:rsidRDefault="00B50050" w:rsidP="0088127C">
            <w:pPr>
              <w:pStyle w:val="OtherTableBody"/>
            </w:pPr>
            <w:r>
              <w:t>4.4.21</w:t>
            </w:r>
          </w:p>
        </w:tc>
      </w:tr>
      <w:tr w:rsidR="00B50050" w14:paraId="71EA5F89" w14:textId="77777777" w:rsidTr="00195548">
        <w:tc>
          <w:tcPr>
            <w:tcW w:w="1000" w:type="dxa"/>
          </w:tcPr>
          <w:p w14:paraId="110CCB73" w14:textId="77777777" w:rsidR="00B50050" w:rsidRDefault="00B50050" w:rsidP="0088127C">
            <w:pPr>
              <w:pStyle w:val="OtherTableBody"/>
            </w:pPr>
            <w:r>
              <w:t>OSM</w:t>
            </w:r>
          </w:p>
        </w:tc>
        <w:tc>
          <w:tcPr>
            <w:tcW w:w="2756" w:type="dxa"/>
          </w:tcPr>
          <w:p w14:paraId="32E5B60C" w14:textId="77777777" w:rsidR="00B50050" w:rsidRDefault="00B50050" w:rsidP="0088127C">
            <w:pPr>
              <w:pStyle w:val="OtherTableBody"/>
            </w:pPr>
            <w:r>
              <w:t>Specimen Shipment Message</w:t>
            </w:r>
          </w:p>
        </w:tc>
        <w:tc>
          <w:tcPr>
            <w:tcW w:w="5244" w:type="dxa"/>
          </w:tcPr>
          <w:p w14:paraId="3185B7D6" w14:textId="77777777" w:rsidR="00B50050" w:rsidRDefault="00B50050" w:rsidP="0088127C">
            <w:pPr>
              <w:pStyle w:val="OtherTableBody"/>
            </w:pPr>
            <w:r>
              <w:t>7.16.1</w:t>
            </w:r>
          </w:p>
        </w:tc>
      </w:tr>
      <w:tr w:rsidR="00B50050" w14:paraId="1608ECA9" w14:textId="77777777" w:rsidTr="00195548">
        <w:tc>
          <w:tcPr>
            <w:tcW w:w="1000" w:type="dxa"/>
          </w:tcPr>
          <w:p w14:paraId="475FFFF5" w14:textId="77777777" w:rsidR="00B50050" w:rsidRDefault="00B50050" w:rsidP="0088127C">
            <w:pPr>
              <w:pStyle w:val="OtherTableBody"/>
            </w:pPr>
            <w:r>
              <w:t>OSU</w:t>
            </w:r>
          </w:p>
        </w:tc>
        <w:tc>
          <w:tcPr>
            <w:tcW w:w="2756" w:type="dxa"/>
          </w:tcPr>
          <w:p w14:paraId="48EB3724" w14:textId="77777777" w:rsidR="00B50050" w:rsidRDefault="00B50050" w:rsidP="0088127C">
            <w:pPr>
              <w:pStyle w:val="OtherTableBody"/>
            </w:pPr>
            <w:r>
              <w:t>Order status update</w:t>
            </w:r>
          </w:p>
        </w:tc>
        <w:tc>
          <w:tcPr>
            <w:tcW w:w="5244" w:type="dxa"/>
          </w:tcPr>
          <w:p w14:paraId="02AF3174" w14:textId="77777777" w:rsidR="00B50050" w:rsidRDefault="00B50050" w:rsidP="0088127C">
            <w:pPr>
              <w:pStyle w:val="OtherTableBody"/>
            </w:pPr>
            <w:r>
              <w:t>4.4.8, 4.4.18, 4.4.19</w:t>
            </w:r>
          </w:p>
        </w:tc>
      </w:tr>
      <w:tr w:rsidR="00B50050" w14:paraId="5A2A5B4F" w14:textId="77777777" w:rsidTr="00195548">
        <w:tc>
          <w:tcPr>
            <w:tcW w:w="1000" w:type="dxa"/>
          </w:tcPr>
          <w:p w14:paraId="6F6BC7BE" w14:textId="77777777" w:rsidR="00B50050" w:rsidRDefault="00B50050" w:rsidP="0088127C">
            <w:pPr>
              <w:pStyle w:val="OtherTableBody"/>
            </w:pPr>
            <w:r>
              <w:t>OUL</w:t>
            </w:r>
          </w:p>
        </w:tc>
        <w:tc>
          <w:tcPr>
            <w:tcW w:w="2756" w:type="dxa"/>
          </w:tcPr>
          <w:p w14:paraId="14DAA549" w14:textId="77777777" w:rsidR="00B50050" w:rsidRDefault="00B50050" w:rsidP="0088127C">
            <w:pPr>
              <w:pStyle w:val="OtherTableBody"/>
            </w:pPr>
            <w:r>
              <w:t>Unsolicited laboratory observation message</w:t>
            </w:r>
          </w:p>
        </w:tc>
        <w:tc>
          <w:tcPr>
            <w:tcW w:w="5244" w:type="dxa"/>
          </w:tcPr>
          <w:p w14:paraId="23038C4E" w14:textId="77777777" w:rsidR="00B50050" w:rsidRDefault="00B50050" w:rsidP="0088127C">
            <w:pPr>
              <w:pStyle w:val="OtherTableBody"/>
            </w:pPr>
            <w:r>
              <w:t>7.3.8, 7.3.9, 7.3.10</w:t>
            </w:r>
          </w:p>
        </w:tc>
      </w:tr>
      <w:tr w:rsidR="00B50050" w14:paraId="1F13D7EF" w14:textId="77777777" w:rsidTr="00195548">
        <w:tc>
          <w:tcPr>
            <w:tcW w:w="1000" w:type="dxa"/>
          </w:tcPr>
          <w:p w14:paraId="25FDD0C6" w14:textId="77777777" w:rsidR="00B50050" w:rsidRDefault="00B50050" w:rsidP="0088127C">
            <w:pPr>
              <w:pStyle w:val="OtherTableBody"/>
            </w:pPr>
            <w:r>
              <w:t>PEX</w:t>
            </w:r>
          </w:p>
        </w:tc>
        <w:tc>
          <w:tcPr>
            <w:tcW w:w="2756" w:type="dxa"/>
          </w:tcPr>
          <w:p w14:paraId="153F0510" w14:textId="77777777" w:rsidR="00B50050" w:rsidRDefault="00B50050" w:rsidP="0088127C">
            <w:pPr>
              <w:pStyle w:val="OtherTableBody"/>
            </w:pPr>
            <w:r>
              <w:t>Product experience message</w:t>
            </w:r>
          </w:p>
        </w:tc>
        <w:tc>
          <w:tcPr>
            <w:tcW w:w="5244" w:type="dxa"/>
          </w:tcPr>
          <w:p w14:paraId="2DB1F514" w14:textId="77777777" w:rsidR="00B50050" w:rsidRDefault="00B50050" w:rsidP="0088127C">
            <w:pPr>
              <w:pStyle w:val="OtherTableBody"/>
            </w:pPr>
            <w:r>
              <w:t>7.11.1</w:t>
            </w:r>
          </w:p>
        </w:tc>
      </w:tr>
      <w:tr w:rsidR="00B50050" w14:paraId="14F1D60B" w14:textId="77777777" w:rsidTr="00195548">
        <w:tc>
          <w:tcPr>
            <w:tcW w:w="1000" w:type="dxa"/>
          </w:tcPr>
          <w:p w14:paraId="574FB33B" w14:textId="77777777" w:rsidR="00B50050" w:rsidRDefault="00B50050" w:rsidP="0088127C">
            <w:pPr>
              <w:pStyle w:val="OtherTableBody"/>
            </w:pPr>
            <w:r>
              <w:t>PGL</w:t>
            </w:r>
          </w:p>
        </w:tc>
        <w:tc>
          <w:tcPr>
            <w:tcW w:w="2756" w:type="dxa"/>
          </w:tcPr>
          <w:p w14:paraId="279BBC3F" w14:textId="77777777" w:rsidR="00B50050" w:rsidRDefault="00B50050" w:rsidP="0088127C">
            <w:pPr>
              <w:pStyle w:val="OtherTableBody"/>
            </w:pPr>
            <w:r>
              <w:t>Patient goal message</w:t>
            </w:r>
          </w:p>
        </w:tc>
        <w:tc>
          <w:tcPr>
            <w:tcW w:w="5244" w:type="dxa"/>
          </w:tcPr>
          <w:p w14:paraId="1C918040" w14:textId="77777777" w:rsidR="00B50050" w:rsidRDefault="00B50050" w:rsidP="0088127C">
            <w:pPr>
              <w:pStyle w:val="OtherTableBody"/>
            </w:pPr>
            <w:r>
              <w:t>12.3.1</w:t>
            </w:r>
          </w:p>
        </w:tc>
      </w:tr>
      <w:tr w:rsidR="00B50050" w14:paraId="0F6AAF45" w14:textId="77777777" w:rsidTr="00195548">
        <w:tc>
          <w:tcPr>
            <w:tcW w:w="1000" w:type="dxa"/>
          </w:tcPr>
          <w:p w14:paraId="1CAD1FB7" w14:textId="77777777" w:rsidR="00B50050" w:rsidRDefault="00B50050" w:rsidP="0088127C">
            <w:pPr>
              <w:pStyle w:val="OtherTableBody"/>
            </w:pPr>
            <w:r>
              <w:t>PIN</w:t>
            </w:r>
          </w:p>
        </w:tc>
        <w:tc>
          <w:tcPr>
            <w:tcW w:w="2756" w:type="dxa"/>
          </w:tcPr>
          <w:p w14:paraId="38A68067" w14:textId="77777777" w:rsidR="00B50050" w:rsidRDefault="00B50050" w:rsidP="0088127C">
            <w:pPr>
              <w:pStyle w:val="OtherTableBody"/>
            </w:pPr>
            <w:r>
              <w:t>Patient insurance information</w:t>
            </w:r>
          </w:p>
        </w:tc>
        <w:tc>
          <w:tcPr>
            <w:tcW w:w="5244" w:type="dxa"/>
          </w:tcPr>
          <w:p w14:paraId="6698CFD9" w14:textId="77777777" w:rsidR="00B50050" w:rsidRDefault="00B50050" w:rsidP="0088127C">
            <w:pPr>
              <w:pStyle w:val="OtherTableBody"/>
            </w:pPr>
            <w:r>
              <w:t>11.3.7</w:t>
            </w:r>
          </w:p>
        </w:tc>
      </w:tr>
      <w:tr w:rsidR="00B50050" w14:paraId="7C9DBEDF" w14:textId="77777777" w:rsidTr="00195548">
        <w:tc>
          <w:tcPr>
            <w:tcW w:w="1000" w:type="dxa"/>
          </w:tcPr>
          <w:p w14:paraId="0AD2B213" w14:textId="77777777" w:rsidR="00B50050" w:rsidRDefault="00B50050" w:rsidP="0088127C">
            <w:pPr>
              <w:pStyle w:val="OtherTableBody"/>
            </w:pPr>
            <w:r>
              <w:t>PMU</w:t>
            </w:r>
          </w:p>
        </w:tc>
        <w:tc>
          <w:tcPr>
            <w:tcW w:w="2756" w:type="dxa"/>
          </w:tcPr>
          <w:p w14:paraId="50064BBB" w14:textId="77777777" w:rsidR="00B50050" w:rsidRDefault="00B50050" w:rsidP="0088127C">
            <w:pPr>
              <w:pStyle w:val="OtherTableBody"/>
            </w:pPr>
            <w:r>
              <w:t>Add personnel record</w:t>
            </w:r>
          </w:p>
        </w:tc>
        <w:tc>
          <w:tcPr>
            <w:tcW w:w="5244" w:type="dxa"/>
          </w:tcPr>
          <w:p w14:paraId="1C94340E" w14:textId="77777777" w:rsidR="00B50050" w:rsidRDefault="00B50050" w:rsidP="0088127C">
            <w:pPr>
              <w:pStyle w:val="OtherTableBody"/>
            </w:pPr>
            <w:r>
              <w:t>15.3.1, 15.3.2, 15.3.3, 15.3.4, 15.3.5, 15.3.6, 15.3.8, 15.3.9</w:t>
            </w:r>
          </w:p>
        </w:tc>
      </w:tr>
      <w:tr w:rsidR="00B50050" w14:paraId="09627DA2" w14:textId="77777777" w:rsidTr="00195548">
        <w:tc>
          <w:tcPr>
            <w:tcW w:w="1000" w:type="dxa"/>
          </w:tcPr>
          <w:p w14:paraId="4AB05D48" w14:textId="77777777" w:rsidR="00B50050" w:rsidRDefault="00B50050" w:rsidP="0088127C">
            <w:pPr>
              <w:pStyle w:val="OtherTableBody"/>
            </w:pPr>
            <w:r>
              <w:t>PPG</w:t>
            </w:r>
          </w:p>
        </w:tc>
        <w:tc>
          <w:tcPr>
            <w:tcW w:w="2756" w:type="dxa"/>
          </w:tcPr>
          <w:p w14:paraId="6AF77F20" w14:textId="77777777" w:rsidR="00B50050" w:rsidRPr="001D2E85" w:rsidRDefault="00B50050" w:rsidP="0088127C">
            <w:pPr>
              <w:pStyle w:val="OtherTableBody"/>
            </w:pPr>
            <w:r w:rsidRPr="001D2E85">
              <w:t>Patient pathway message (goal-oriented)</w:t>
            </w:r>
          </w:p>
        </w:tc>
        <w:tc>
          <w:tcPr>
            <w:tcW w:w="5244" w:type="dxa"/>
          </w:tcPr>
          <w:p w14:paraId="33D4E503" w14:textId="77777777" w:rsidR="00B50050" w:rsidRDefault="00B50050" w:rsidP="0088127C">
            <w:pPr>
              <w:pStyle w:val="OtherTableBody"/>
            </w:pPr>
            <w:r>
              <w:t>12.3.4</w:t>
            </w:r>
          </w:p>
        </w:tc>
      </w:tr>
      <w:tr w:rsidR="00B50050" w14:paraId="54A48287" w14:textId="77777777" w:rsidTr="00195548">
        <w:tc>
          <w:tcPr>
            <w:tcW w:w="1000" w:type="dxa"/>
          </w:tcPr>
          <w:p w14:paraId="227A65A7" w14:textId="77777777" w:rsidR="00B50050" w:rsidRDefault="00B50050" w:rsidP="0088127C">
            <w:pPr>
              <w:pStyle w:val="OtherTableBody"/>
            </w:pPr>
            <w:r>
              <w:t>PPP</w:t>
            </w:r>
          </w:p>
        </w:tc>
        <w:tc>
          <w:tcPr>
            <w:tcW w:w="2756" w:type="dxa"/>
          </w:tcPr>
          <w:p w14:paraId="4C9A7B2E" w14:textId="77777777" w:rsidR="00B50050" w:rsidRPr="001D2E85" w:rsidRDefault="00B50050" w:rsidP="0088127C">
            <w:pPr>
              <w:pStyle w:val="OtherTableBody"/>
            </w:pPr>
            <w:r w:rsidRPr="001D2E85">
              <w:t>Patient pathway message (problem-oriented)</w:t>
            </w:r>
          </w:p>
        </w:tc>
        <w:tc>
          <w:tcPr>
            <w:tcW w:w="5244" w:type="dxa"/>
          </w:tcPr>
          <w:p w14:paraId="5D746070" w14:textId="77777777" w:rsidR="00B50050" w:rsidRDefault="00B50050" w:rsidP="0088127C">
            <w:pPr>
              <w:pStyle w:val="OtherTableBody"/>
            </w:pPr>
            <w:r>
              <w:t>12.3.3</w:t>
            </w:r>
          </w:p>
        </w:tc>
      </w:tr>
      <w:tr w:rsidR="00B50050" w14:paraId="27872FEA" w14:textId="77777777" w:rsidTr="00195548">
        <w:tc>
          <w:tcPr>
            <w:tcW w:w="1000" w:type="dxa"/>
          </w:tcPr>
          <w:p w14:paraId="463046B7" w14:textId="77777777" w:rsidR="00B50050" w:rsidRDefault="00B50050" w:rsidP="0088127C">
            <w:pPr>
              <w:pStyle w:val="OtherTableBody"/>
            </w:pPr>
            <w:r>
              <w:t>PPR</w:t>
            </w:r>
          </w:p>
        </w:tc>
        <w:tc>
          <w:tcPr>
            <w:tcW w:w="2756" w:type="dxa"/>
          </w:tcPr>
          <w:p w14:paraId="4515B3DF" w14:textId="77777777" w:rsidR="00B50050" w:rsidRDefault="00B50050" w:rsidP="0088127C">
            <w:pPr>
              <w:pStyle w:val="OtherTableBody"/>
            </w:pPr>
            <w:r>
              <w:t>Patient problem message</w:t>
            </w:r>
          </w:p>
        </w:tc>
        <w:tc>
          <w:tcPr>
            <w:tcW w:w="5244" w:type="dxa"/>
          </w:tcPr>
          <w:p w14:paraId="6CA2403C" w14:textId="77777777" w:rsidR="00B50050" w:rsidRDefault="00B50050" w:rsidP="0088127C">
            <w:pPr>
              <w:pStyle w:val="OtherTableBody"/>
            </w:pPr>
            <w:r>
              <w:t>12.3.2</w:t>
            </w:r>
          </w:p>
        </w:tc>
      </w:tr>
      <w:tr w:rsidR="00B50050" w14:paraId="34DE139B" w14:textId="77777777" w:rsidTr="00195548">
        <w:tc>
          <w:tcPr>
            <w:tcW w:w="1000" w:type="dxa"/>
          </w:tcPr>
          <w:p w14:paraId="0845F010" w14:textId="77777777" w:rsidR="00B50050" w:rsidRDefault="00B50050" w:rsidP="0088127C">
            <w:pPr>
              <w:pStyle w:val="OtherTableBody"/>
            </w:pPr>
            <w:r>
              <w:t>QBP</w:t>
            </w:r>
          </w:p>
        </w:tc>
        <w:tc>
          <w:tcPr>
            <w:tcW w:w="2756" w:type="dxa"/>
          </w:tcPr>
          <w:p w14:paraId="7E17574C" w14:textId="77777777" w:rsidR="00B50050" w:rsidRDefault="00B50050" w:rsidP="0088127C">
            <w:pPr>
              <w:pStyle w:val="OtherTableBody"/>
            </w:pPr>
            <w:r>
              <w:t>Query by parameter</w:t>
            </w:r>
          </w:p>
        </w:tc>
        <w:tc>
          <w:tcPr>
            <w:tcW w:w="5244" w:type="dxa"/>
          </w:tcPr>
          <w:p w14:paraId="607CF55E" w14:textId="77777777" w:rsidR="00B50050" w:rsidRDefault="00B50050" w:rsidP="0088127C">
            <w:pPr>
              <w:pStyle w:val="OtherTableBody"/>
            </w:pPr>
            <w:r>
              <w:t>16.3.3, 16.3.12, 5.4.1, 5.4.3, 3.3.56, 3.3.57, 3.3.58, 3.3.59, 15.3.7, 4A.3.23, 3.3.63, 4.16.6, 4.16.8, 4.6.2, 5.9.7.2, 5.9.7.1, 5.9.6.0, 5.9.1.1.1, 5.9.1.2.1, 5.9.2.1.1, 5.9.2.4, 5.9.3.1.1, 5.9.3.2.1, 5.9.4.1.1, 5.9.5.1, 5.3.1.2</w:t>
            </w:r>
          </w:p>
        </w:tc>
      </w:tr>
      <w:tr w:rsidR="00B50050" w14:paraId="61E084DF" w14:textId="77777777" w:rsidTr="00195548">
        <w:tc>
          <w:tcPr>
            <w:tcW w:w="1000" w:type="dxa"/>
          </w:tcPr>
          <w:p w14:paraId="46A2EFD5" w14:textId="77777777" w:rsidR="00B50050" w:rsidRDefault="00B50050" w:rsidP="0088127C">
            <w:pPr>
              <w:pStyle w:val="OtherTableBody"/>
            </w:pPr>
            <w:r>
              <w:t>QCN</w:t>
            </w:r>
          </w:p>
        </w:tc>
        <w:tc>
          <w:tcPr>
            <w:tcW w:w="2756" w:type="dxa"/>
          </w:tcPr>
          <w:p w14:paraId="73D7A600" w14:textId="77777777" w:rsidR="00B50050" w:rsidRDefault="00B50050" w:rsidP="0088127C">
            <w:pPr>
              <w:pStyle w:val="OtherTableBody"/>
            </w:pPr>
            <w:r>
              <w:t>Cancel query</w:t>
            </w:r>
          </w:p>
        </w:tc>
        <w:tc>
          <w:tcPr>
            <w:tcW w:w="5244" w:type="dxa"/>
          </w:tcPr>
          <w:p w14:paraId="33085639" w14:textId="77777777" w:rsidR="00B50050" w:rsidRDefault="00B50050" w:rsidP="0088127C">
            <w:pPr>
              <w:pStyle w:val="OtherTableBody"/>
            </w:pPr>
            <w:r>
              <w:t>5.4.6</w:t>
            </w:r>
          </w:p>
        </w:tc>
      </w:tr>
      <w:tr w:rsidR="00B50050" w14:paraId="60D510D1" w14:textId="77777777" w:rsidTr="00195548">
        <w:tc>
          <w:tcPr>
            <w:tcW w:w="1000" w:type="dxa"/>
          </w:tcPr>
          <w:p w14:paraId="7D5659BE" w14:textId="77777777" w:rsidR="00B50050" w:rsidRDefault="00B50050" w:rsidP="0088127C">
            <w:pPr>
              <w:pStyle w:val="OtherTableBody"/>
            </w:pPr>
            <w:r>
              <w:t>QSB</w:t>
            </w:r>
          </w:p>
        </w:tc>
        <w:tc>
          <w:tcPr>
            <w:tcW w:w="2756" w:type="dxa"/>
          </w:tcPr>
          <w:p w14:paraId="74BDBC17" w14:textId="77777777" w:rsidR="00B50050" w:rsidRDefault="00B50050" w:rsidP="0088127C">
            <w:pPr>
              <w:pStyle w:val="OtherTableBody"/>
            </w:pPr>
            <w:r>
              <w:t>Create subscription</w:t>
            </w:r>
          </w:p>
        </w:tc>
        <w:tc>
          <w:tcPr>
            <w:tcW w:w="5244" w:type="dxa"/>
          </w:tcPr>
          <w:p w14:paraId="2DE5B81E" w14:textId="77777777" w:rsidR="00B50050" w:rsidRDefault="00B50050" w:rsidP="0088127C">
            <w:pPr>
              <w:pStyle w:val="OtherTableBody"/>
            </w:pPr>
            <w:r>
              <w:t>5.4.4, 5.7.3.1</w:t>
            </w:r>
          </w:p>
        </w:tc>
      </w:tr>
      <w:tr w:rsidR="00B50050" w14:paraId="1B76C0CF" w14:textId="77777777" w:rsidTr="00195548">
        <w:tc>
          <w:tcPr>
            <w:tcW w:w="1000" w:type="dxa"/>
          </w:tcPr>
          <w:p w14:paraId="68F30B6C" w14:textId="77777777" w:rsidR="00B50050" w:rsidRDefault="00B50050" w:rsidP="0088127C">
            <w:pPr>
              <w:pStyle w:val="OtherTableBody"/>
            </w:pPr>
            <w:r>
              <w:t>QSX</w:t>
            </w:r>
          </w:p>
        </w:tc>
        <w:tc>
          <w:tcPr>
            <w:tcW w:w="2756" w:type="dxa"/>
          </w:tcPr>
          <w:p w14:paraId="4F0A24D8" w14:textId="77777777" w:rsidR="00B50050" w:rsidRDefault="00B50050" w:rsidP="0088127C">
            <w:pPr>
              <w:pStyle w:val="OtherTableBody"/>
            </w:pPr>
            <w:r>
              <w:t>Cancel subscription/acknowledge message</w:t>
            </w:r>
          </w:p>
        </w:tc>
        <w:tc>
          <w:tcPr>
            <w:tcW w:w="5244" w:type="dxa"/>
          </w:tcPr>
          <w:p w14:paraId="533460EA" w14:textId="77777777" w:rsidR="00B50050" w:rsidRDefault="00B50050" w:rsidP="0088127C">
            <w:pPr>
              <w:pStyle w:val="OtherTableBody"/>
            </w:pPr>
            <w:r>
              <w:t>5.4.7</w:t>
            </w:r>
          </w:p>
        </w:tc>
      </w:tr>
      <w:tr w:rsidR="00B50050" w14:paraId="7F5C7D8F" w14:textId="77777777" w:rsidTr="00195548">
        <w:tc>
          <w:tcPr>
            <w:tcW w:w="1000" w:type="dxa"/>
          </w:tcPr>
          <w:p w14:paraId="35CF89D6" w14:textId="77777777" w:rsidR="00B50050" w:rsidRDefault="00B50050" w:rsidP="0088127C">
            <w:pPr>
              <w:pStyle w:val="OtherTableBody"/>
            </w:pPr>
            <w:r>
              <w:lastRenderedPageBreak/>
              <w:t>QVR</w:t>
            </w:r>
          </w:p>
        </w:tc>
        <w:tc>
          <w:tcPr>
            <w:tcW w:w="2756" w:type="dxa"/>
          </w:tcPr>
          <w:p w14:paraId="75E798E7" w14:textId="77777777" w:rsidR="00B50050" w:rsidRDefault="00B50050" w:rsidP="0088127C">
            <w:pPr>
              <w:pStyle w:val="OtherTableBody"/>
            </w:pPr>
            <w:r>
              <w:t>Query for previous events</w:t>
            </w:r>
          </w:p>
        </w:tc>
        <w:tc>
          <w:tcPr>
            <w:tcW w:w="5244" w:type="dxa"/>
          </w:tcPr>
          <w:p w14:paraId="50E1BEAB" w14:textId="77777777" w:rsidR="00B50050" w:rsidRDefault="00B50050" w:rsidP="0088127C">
            <w:pPr>
              <w:pStyle w:val="OtherTableBody"/>
            </w:pPr>
            <w:r>
              <w:t>5.4.5</w:t>
            </w:r>
          </w:p>
        </w:tc>
      </w:tr>
      <w:tr w:rsidR="00B50050" w14:paraId="6486A881" w14:textId="77777777" w:rsidTr="00195548">
        <w:tc>
          <w:tcPr>
            <w:tcW w:w="1000" w:type="dxa"/>
          </w:tcPr>
          <w:p w14:paraId="1A49D62E" w14:textId="77777777" w:rsidR="00B50050" w:rsidRDefault="00B50050" w:rsidP="0088127C">
            <w:pPr>
              <w:pStyle w:val="OtherTableBody"/>
            </w:pPr>
            <w:r>
              <w:t>RAS</w:t>
            </w:r>
          </w:p>
        </w:tc>
        <w:tc>
          <w:tcPr>
            <w:tcW w:w="2756" w:type="dxa"/>
          </w:tcPr>
          <w:p w14:paraId="1DAA66AC" w14:textId="77777777" w:rsidR="00B50050" w:rsidRDefault="00B50050" w:rsidP="0088127C">
            <w:pPr>
              <w:pStyle w:val="OtherTableBody"/>
            </w:pPr>
            <w:r>
              <w:t>Pharmacy/treatment administration message</w:t>
            </w:r>
          </w:p>
        </w:tc>
        <w:tc>
          <w:tcPr>
            <w:tcW w:w="5244" w:type="dxa"/>
          </w:tcPr>
          <w:p w14:paraId="2D31A4A9" w14:textId="77777777" w:rsidR="00B50050" w:rsidRDefault="00B50050" w:rsidP="0088127C">
            <w:pPr>
              <w:pStyle w:val="OtherTableBody"/>
            </w:pPr>
            <w:r>
              <w:t>4A.3.14</w:t>
            </w:r>
          </w:p>
        </w:tc>
      </w:tr>
      <w:tr w:rsidR="00B50050" w14:paraId="44419510" w14:textId="77777777" w:rsidTr="00195548">
        <w:tc>
          <w:tcPr>
            <w:tcW w:w="1000" w:type="dxa"/>
          </w:tcPr>
          <w:p w14:paraId="1CFB5726" w14:textId="77777777" w:rsidR="00B50050" w:rsidRDefault="00B50050" w:rsidP="0088127C">
            <w:pPr>
              <w:pStyle w:val="OtherTableBody"/>
            </w:pPr>
            <w:r>
              <w:t>RDE</w:t>
            </w:r>
          </w:p>
        </w:tc>
        <w:tc>
          <w:tcPr>
            <w:tcW w:w="2756" w:type="dxa"/>
          </w:tcPr>
          <w:p w14:paraId="714B1110" w14:textId="77777777" w:rsidR="00B50050" w:rsidRPr="001D2E85" w:rsidRDefault="00B50050" w:rsidP="0088127C">
            <w:pPr>
              <w:pStyle w:val="OtherTableBody"/>
            </w:pPr>
            <w:r w:rsidRPr="001D2E85">
              <w:t>Pharmacy/treatment encoded order message</w:t>
            </w:r>
          </w:p>
        </w:tc>
        <w:tc>
          <w:tcPr>
            <w:tcW w:w="5244" w:type="dxa"/>
          </w:tcPr>
          <w:p w14:paraId="67DA7EDB" w14:textId="77777777" w:rsidR="00B50050" w:rsidRDefault="00B50050" w:rsidP="0088127C">
            <w:pPr>
              <w:pStyle w:val="OtherTableBody"/>
            </w:pPr>
            <w:r>
              <w:t>4A.3.6, 4A.3.16, 4A.3.24</w:t>
            </w:r>
          </w:p>
        </w:tc>
      </w:tr>
      <w:tr w:rsidR="00B50050" w14:paraId="7132609C" w14:textId="77777777" w:rsidTr="00195548">
        <w:tc>
          <w:tcPr>
            <w:tcW w:w="1000" w:type="dxa"/>
          </w:tcPr>
          <w:p w14:paraId="23006A2B" w14:textId="77777777" w:rsidR="00B50050" w:rsidRDefault="00B50050" w:rsidP="0088127C">
            <w:pPr>
              <w:pStyle w:val="OtherTableBody"/>
            </w:pPr>
            <w:r>
              <w:t>RDR</w:t>
            </w:r>
          </w:p>
        </w:tc>
        <w:tc>
          <w:tcPr>
            <w:tcW w:w="2756" w:type="dxa"/>
          </w:tcPr>
          <w:p w14:paraId="61F5C7EA" w14:textId="77777777" w:rsidR="00B50050" w:rsidRDefault="00B50050" w:rsidP="0088127C">
            <w:pPr>
              <w:pStyle w:val="OtherTableBody"/>
            </w:pPr>
            <w:r>
              <w:t>Pharmacy/treatment dispense information</w:t>
            </w:r>
          </w:p>
        </w:tc>
        <w:tc>
          <w:tcPr>
            <w:tcW w:w="5244" w:type="dxa"/>
          </w:tcPr>
          <w:p w14:paraId="2D03431C" w14:textId="77777777" w:rsidR="00B50050" w:rsidRDefault="00B50050" w:rsidP="0088127C">
            <w:pPr>
              <w:pStyle w:val="OtherTableBody"/>
            </w:pPr>
            <w:r>
              <w:t>5.9.1.1</w:t>
            </w:r>
          </w:p>
        </w:tc>
      </w:tr>
      <w:tr w:rsidR="00B50050" w14:paraId="029F4120" w14:textId="77777777" w:rsidTr="00195548">
        <w:tc>
          <w:tcPr>
            <w:tcW w:w="1000" w:type="dxa"/>
          </w:tcPr>
          <w:p w14:paraId="34B13FE7" w14:textId="77777777" w:rsidR="00B50050" w:rsidRDefault="00B50050" w:rsidP="0088127C">
            <w:pPr>
              <w:pStyle w:val="OtherTableBody"/>
            </w:pPr>
            <w:r>
              <w:t>RDS</w:t>
            </w:r>
          </w:p>
        </w:tc>
        <w:tc>
          <w:tcPr>
            <w:tcW w:w="2756" w:type="dxa"/>
          </w:tcPr>
          <w:p w14:paraId="0EED44E2" w14:textId="77777777" w:rsidR="00B50050" w:rsidRDefault="00B50050" w:rsidP="0088127C">
            <w:pPr>
              <w:pStyle w:val="OtherTableBody"/>
            </w:pPr>
            <w:r>
              <w:t>Pharmacy/treatment dispense message</w:t>
            </w:r>
          </w:p>
        </w:tc>
        <w:tc>
          <w:tcPr>
            <w:tcW w:w="5244" w:type="dxa"/>
          </w:tcPr>
          <w:p w14:paraId="3F783BE9" w14:textId="77777777" w:rsidR="00B50050" w:rsidRDefault="00B50050" w:rsidP="0088127C">
            <w:pPr>
              <w:pStyle w:val="OtherTableBody"/>
            </w:pPr>
            <w:r>
              <w:t>4A.3.8</w:t>
            </w:r>
          </w:p>
        </w:tc>
      </w:tr>
      <w:tr w:rsidR="00B50050" w14:paraId="594FD063" w14:textId="77777777" w:rsidTr="00195548">
        <w:tc>
          <w:tcPr>
            <w:tcW w:w="1000" w:type="dxa"/>
          </w:tcPr>
          <w:p w14:paraId="3292162F" w14:textId="77777777" w:rsidR="00B50050" w:rsidRDefault="00B50050" w:rsidP="0088127C">
            <w:pPr>
              <w:pStyle w:val="OtherTableBody"/>
            </w:pPr>
            <w:r>
              <w:t>RDY</w:t>
            </w:r>
          </w:p>
        </w:tc>
        <w:tc>
          <w:tcPr>
            <w:tcW w:w="2756" w:type="dxa"/>
          </w:tcPr>
          <w:p w14:paraId="2969CD57" w14:textId="77777777" w:rsidR="00B50050" w:rsidRDefault="00B50050" w:rsidP="0088127C">
            <w:pPr>
              <w:pStyle w:val="OtherTableBody"/>
            </w:pPr>
            <w:r>
              <w:t>Display based response</w:t>
            </w:r>
          </w:p>
        </w:tc>
        <w:tc>
          <w:tcPr>
            <w:tcW w:w="5244" w:type="dxa"/>
          </w:tcPr>
          <w:p w14:paraId="5AF738ED" w14:textId="77777777" w:rsidR="00B50050" w:rsidRDefault="00B50050" w:rsidP="0088127C">
            <w:pPr>
              <w:pStyle w:val="OtherTableBody"/>
            </w:pPr>
            <w:r>
              <w:t>5.4.3, 5.9.6.0, 5.9.5.1</w:t>
            </w:r>
          </w:p>
        </w:tc>
      </w:tr>
      <w:tr w:rsidR="00B50050" w14:paraId="766460E3" w14:textId="77777777" w:rsidTr="00195548">
        <w:tc>
          <w:tcPr>
            <w:tcW w:w="1000" w:type="dxa"/>
          </w:tcPr>
          <w:p w14:paraId="65FA3C35" w14:textId="77777777" w:rsidR="00B50050" w:rsidRDefault="00B50050" w:rsidP="0088127C">
            <w:pPr>
              <w:pStyle w:val="OtherTableBody"/>
            </w:pPr>
            <w:r>
              <w:t>REF</w:t>
            </w:r>
          </w:p>
        </w:tc>
        <w:tc>
          <w:tcPr>
            <w:tcW w:w="2756" w:type="dxa"/>
          </w:tcPr>
          <w:p w14:paraId="4BE499B7" w14:textId="77777777" w:rsidR="00B50050" w:rsidRDefault="00B50050" w:rsidP="0088127C">
            <w:pPr>
              <w:pStyle w:val="OtherTableBody"/>
            </w:pPr>
            <w:r>
              <w:t>Patient referral</w:t>
            </w:r>
          </w:p>
        </w:tc>
        <w:tc>
          <w:tcPr>
            <w:tcW w:w="5244" w:type="dxa"/>
          </w:tcPr>
          <w:p w14:paraId="1BE9E0DE" w14:textId="77777777" w:rsidR="00B50050" w:rsidRDefault="00B50050" w:rsidP="0088127C">
            <w:pPr>
              <w:pStyle w:val="OtherTableBody"/>
            </w:pPr>
            <w:r>
              <w:t>11.5.1</w:t>
            </w:r>
          </w:p>
        </w:tc>
      </w:tr>
      <w:tr w:rsidR="00B50050" w14:paraId="317DF8E3" w14:textId="77777777" w:rsidTr="00195548">
        <w:tc>
          <w:tcPr>
            <w:tcW w:w="1000" w:type="dxa"/>
          </w:tcPr>
          <w:p w14:paraId="03E5E62B" w14:textId="77777777" w:rsidR="00B50050" w:rsidRDefault="00B50050" w:rsidP="0088127C">
            <w:pPr>
              <w:pStyle w:val="OtherTableBody"/>
            </w:pPr>
            <w:r>
              <w:t>RGV</w:t>
            </w:r>
          </w:p>
        </w:tc>
        <w:tc>
          <w:tcPr>
            <w:tcW w:w="2756" w:type="dxa"/>
          </w:tcPr>
          <w:p w14:paraId="25BBC349" w14:textId="77777777" w:rsidR="00B50050" w:rsidRDefault="00B50050" w:rsidP="0088127C">
            <w:pPr>
              <w:pStyle w:val="OtherTableBody"/>
            </w:pPr>
            <w:r>
              <w:t>Pharmacy/treatment give message</w:t>
            </w:r>
          </w:p>
        </w:tc>
        <w:tc>
          <w:tcPr>
            <w:tcW w:w="5244" w:type="dxa"/>
          </w:tcPr>
          <w:p w14:paraId="2F3F7BD2" w14:textId="77777777" w:rsidR="00B50050" w:rsidRDefault="00B50050" w:rsidP="0088127C">
            <w:pPr>
              <w:pStyle w:val="OtherTableBody"/>
            </w:pPr>
            <w:r>
              <w:t>4A.3.11</w:t>
            </w:r>
          </w:p>
        </w:tc>
      </w:tr>
      <w:tr w:rsidR="00B50050" w14:paraId="2E2AF70D" w14:textId="77777777" w:rsidTr="00195548">
        <w:tc>
          <w:tcPr>
            <w:tcW w:w="1000" w:type="dxa"/>
          </w:tcPr>
          <w:p w14:paraId="48C1EEE3" w14:textId="77777777" w:rsidR="00B50050" w:rsidRDefault="00B50050" w:rsidP="0088127C">
            <w:pPr>
              <w:pStyle w:val="OtherTableBody"/>
            </w:pPr>
            <w:r>
              <w:t>RPA</w:t>
            </w:r>
          </w:p>
        </w:tc>
        <w:tc>
          <w:tcPr>
            <w:tcW w:w="2756" w:type="dxa"/>
          </w:tcPr>
          <w:p w14:paraId="52F64CCF" w14:textId="77777777" w:rsidR="00B50050" w:rsidRDefault="00B50050" w:rsidP="0088127C">
            <w:pPr>
              <w:pStyle w:val="OtherTableBody"/>
            </w:pPr>
            <w:r>
              <w:t>Return patient authorization</w:t>
            </w:r>
          </w:p>
        </w:tc>
        <w:tc>
          <w:tcPr>
            <w:tcW w:w="5244" w:type="dxa"/>
          </w:tcPr>
          <w:p w14:paraId="4DED92F1" w14:textId="77777777" w:rsidR="00B50050" w:rsidRDefault="00B50050" w:rsidP="0088127C">
            <w:pPr>
              <w:pStyle w:val="OtherTableBody"/>
            </w:pPr>
            <w:r>
              <w:t>11.4.1</w:t>
            </w:r>
          </w:p>
        </w:tc>
      </w:tr>
      <w:tr w:rsidR="00B50050" w14:paraId="4ACB946B" w14:textId="77777777" w:rsidTr="00195548">
        <w:tc>
          <w:tcPr>
            <w:tcW w:w="1000" w:type="dxa"/>
          </w:tcPr>
          <w:p w14:paraId="41547CD9" w14:textId="77777777" w:rsidR="00B50050" w:rsidRDefault="00B50050" w:rsidP="0088127C">
            <w:pPr>
              <w:pStyle w:val="OtherTableBody"/>
            </w:pPr>
            <w:r>
              <w:t>RPI</w:t>
            </w:r>
          </w:p>
        </w:tc>
        <w:tc>
          <w:tcPr>
            <w:tcW w:w="2756" w:type="dxa"/>
          </w:tcPr>
          <w:p w14:paraId="6146637A" w14:textId="77777777" w:rsidR="00B50050" w:rsidRDefault="00B50050" w:rsidP="0088127C">
            <w:pPr>
              <w:pStyle w:val="OtherTableBody"/>
            </w:pPr>
            <w:r>
              <w:t>Return patient information</w:t>
            </w:r>
          </w:p>
        </w:tc>
        <w:tc>
          <w:tcPr>
            <w:tcW w:w="5244" w:type="dxa"/>
          </w:tcPr>
          <w:p w14:paraId="64632692" w14:textId="77777777" w:rsidR="00B50050" w:rsidRDefault="00B50050" w:rsidP="0088127C">
            <w:pPr>
              <w:pStyle w:val="OtherTableBody"/>
            </w:pPr>
            <w:r>
              <w:t>11.3.1, 11.3.4</w:t>
            </w:r>
          </w:p>
        </w:tc>
      </w:tr>
      <w:tr w:rsidR="00B50050" w14:paraId="35F60416" w14:textId="77777777" w:rsidTr="00195548">
        <w:tc>
          <w:tcPr>
            <w:tcW w:w="1000" w:type="dxa"/>
          </w:tcPr>
          <w:p w14:paraId="7F099D7E" w14:textId="77777777" w:rsidR="00B50050" w:rsidRDefault="00B50050" w:rsidP="0088127C">
            <w:pPr>
              <w:pStyle w:val="OtherTableBody"/>
            </w:pPr>
            <w:r>
              <w:t>RPL</w:t>
            </w:r>
          </w:p>
        </w:tc>
        <w:tc>
          <w:tcPr>
            <w:tcW w:w="2756" w:type="dxa"/>
          </w:tcPr>
          <w:p w14:paraId="2EEBD5B3" w14:textId="77777777" w:rsidR="00B50050" w:rsidRDefault="00B50050" w:rsidP="0088127C">
            <w:pPr>
              <w:pStyle w:val="OtherTableBody"/>
            </w:pPr>
            <w:r>
              <w:t>Return patient display list</w:t>
            </w:r>
          </w:p>
        </w:tc>
        <w:tc>
          <w:tcPr>
            <w:tcW w:w="5244" w:type="dxa"/>
          </w:tcPr>
          <w:p w14:paraId="2871EF4C" w14:textId="77777777" w:rsidR="00B50050" w:rsidRDefault="00B50050" w:rsidP="0088127C">
            <w:pPr>
              <w:pStyle w:val="OtherTableBody"/>
            </w:pPr>
            <w:r>
              <w:t>11.3.2</w:t>
            </w:r>
          </w:p>
        </w:tc>
      </w:tr>
      <w:tr w:rsidR="00B50050" w14:paraId="790B31B2" w14:textId="77777777" w:rsidTr="00195548">
        <w:tc>
          <w:tcPr>
            <w:tcW w:w="1000" w:type="dxa"/>
          </w:tcPr>
          <w:p w14:paraId="3A0792CA" w14:textId="77777777" w:rsidR="00B50050" w:rsidRDefault="00B50050" w:rsidP="0088127C">
            <w:pPr>
              <w:pStyle w:val="OtherTableBody"/>
            </w:pPr>
            <w:r>
              <w:t>RPR</w:t>
            </w:r>
          </w:p>
        </w:tc>
        <w:tc>
          <w:tcPr>
            <w:tcW w:w="2756" w:type="dxa"/>
          </w:tcPr>
          <w:p w14:paraId="4F971E35" w14:textId="77777777" w:rsidR="00B50050" w:rsidRDefault="00B50050" w:rsidP="0088127C">
            <w:pPr>
              <w:pStyle w:val="OtherTableBody"/>
            </w:pPr>
            <w:r>
              <w:t>Return patient list</w:t>
            </w:r>
          </w:p>
        </w:tc>
        <w:tc>
          <w:tcPr>
            <w:tcW w:w="5244" w:type="dxa"/>
          </w:tcPr>
          <w:p w14:paraId="736EB463" w14:textId="77777777" w:rsidR="00B50050" w:rsidRDefault="00B50050" w:rsidP="0088127C">
            <w:pPr>
              <w:pStyle w:val="OtherTableBody"/>
            </w:pPr>
            <w:r>
              <w:t>11.3.3</w:t>
            </w:r>
          </w:p>
        </w:tc>
      </w:tr>
      <w:tr w:rsidR="00B50050" w14:paraId="61A61267" w14:textId="77777777" w:rsidTr="00195548">
        <w:tc>
          <w:tcPr>
            <w:tcW w:w="1000" w:type="dxa"/>
          </w:tcPr>
          <w:p w14:paraId="3D7E840F" w14:textId="77777777" w:rsidR="00B50050" w:rsidRDefault="00B50050" w:rsidP="0088127C">
            <w:pPr>
              <w:pStyle w:val="OtherTableBody"/>
            </w:pPr>
            <w:r>
              <w:t>RQA</w:t>
            </w:r>
          </w:p>
        </w:tc>
        <w:tc>
          <w:tcPr>
            <w:tcW w:w="2756" w:type="dxa"/>
          </w:tcPr>
          <w:p w14:paraId="399CF9CF" w14:textId="77777777" w:rsidR="00B50050" w:rsidRDefault="00B50050" w:rsidP="0088127C">
            <w:pPr>
              <w:pStyle w:val="OtherTableBody"/>
            </w:pPr>
            <w:r>
              <w:t>Request patient authorization</w:t>
            </w:r>
          </w:p>
        </w:tc>
        <w:tc>
          <w:tcPr>
            <w:tcW w:w="5244" w:type="dxa"/>
          </w:tcPr>
          <w:p w14:paraId="5628432E" w14:textId="77777777" w:rsidR="00B50050" w:rsidRDefault="00B50050" w:rsidP="0088127C">
            <w:pPr>
              <w:pStyle w:val="OtherTableBody"/>
            </w:pPr>
            <w:r>
              <w:t>11.4.1</w:t>
            </w:r>
          </w:p>
        </w:tc>
      </w:tr>
      <w:tr w:rsidR="00B50050" w14:paraId="45544C50" w14:textId="77777777" w:rsidTr="00195548">
        <w:tc>
          <w:tcPr>
            <w:tcW w:w="1000" w:type="dxa"/>
          </w:tcPr>
          <w:p w14:paraId="3B1CD954" w14:textId="77777777" w:rsidR="00B50050" w:rsidRDefault="00B50050" w:rsidP="0088127C">
            <w:pPr>
              <w:pStyle w:val="OtherTableBody"/>
            </w:pPr>
            <w:r>
              <w:t>RQI</w:t>
            </w:r>
          </w:p>
        </w:tc>
        <w:tc>
          <w:tcPr>
            <w:tcW w:w="2756" w:type="dxa"/>
          </w:tcPr>
          <w:p w14:paraId="5CCA322C" w14:textId="77777777" w:rsidR="00B50050" w:rsidRDefault="00B50050" w:rsidP="0088127C">
            <w:pPr>
              <w:pStyle w:val="OtherTableBody"/>
            </w:pPr>
            <w:r>
              <w:t>Request patient information</w:t>
            </w:r>
          </w:p>
        </w:tc>
        <w:tc>
          <w:tcPr>
            <w:tcW w:w="5244" w:type="dxa"/>
          </w:tcPr>
          <w:p w14:paraId="53F3A6D6" w14:textId="77777777" w:rsidR="00B50050" w:rsidRDefault="00B50050" w:rsidP="0088127C">
            <w:pPr>
              <w:pStyle w:val="OtherTableBody"/>
            </w:pPr>
            <w:r>
              <w:t>11.3.1, 11.3.2, 11.3.3</w:t>
            </w:r>
          </w:p>
        </w:tc>
      </w:tr>
      <w:tr w:rsidR="00B50050" w14:paraId="0B749698" w14:textId="77777777" w:rsidTr="00195548">
        <w:tc>
          <w:tcPr>
            <w:tcW w:w="1000" w:type="dxa"/>
          </w:tcPr>
          <w:p w14:paraId="4E007A78" w14:textId="77777777" w:rsidR="00B50050" w:rsidRDefault="00B50050" w:rsidP="0088127C">
            <w:pPr>
              <w:pStyle w:val="OtherTableBody"/>
            </w:pPr>
            <w:r>
              <w:t>RQP</w:t>
            </w:r>
          </w:p>
        </w:tc>
        <w:tc>
          <w:tcPr>
            <w:tcW w:w="2756" w:type="dxa"/>
          </w:tcPr>
          <w:p w14:paraId="03672C88" w14:textId="77777777" w:rsidR="00B50050" w:rsidRDefault="00B50050" w:rsidP="0088127C">
            <w:pPr>
              <w:pStyle w:val="OtherTableBody"/>
            </w:pPr>
            <w:r>
              <w:t>Request patient demographics</w:t>
            </w:r>
          </w:p>
        </w:tc>
        <w:tc>
          <w:tcPr>
            <w:tcW w:w="5244" w:type="dxa"/>
          </w:tcPr>
          <w:p w14:paraId="28241634" w14:textId="77777777" w:rsidR="00B50050" w:rsidRDefault="00B50050" w:rsidP="0088127C">
            <w:pPr>
              <w:pStyle w:val="OtherTableBody"/>
            </w:pPr>
            <w:r>
              <w:t>11.3.4</w:t>
            </w:r>
          </w:p>
        </w:tc>
      </w:tr>
      <w:tr w:rsidR="00B50050" w14:paraId="731E1C96" w14:textId="77777777" w:rsidTr="00195548">
        <w:tc>
          <w:tcPr>
            <w:tcW w:w="1000" w:type="dxa"/>
          </w:tcPr>
          <w:p w14:paraId="12C2068F" w14:textId="77777777" w:rsidR="00B50050" w:rsidRDefault="00B50050" w:rsidP="0088127C">
            <w:pPr>
              <w:pStyle w:val="OtherTableBody"/>
            </w:pPr>
            <w:r>
              <w:t>RRA</w:t>
            </w:r>
          </w:p>
        </w:tc>
        <w:tc>
          <w:tcPr>
            <w:tcW w:w="2756" w:type="dxa"/>
          </w:tcPr>
          <w:p w14:paraId="38825E69" w14:textId="77777777" w:rsidR="00B50050" w:rsidRPr="001D2E85" w:rsidRDefault="00B50050" w:rsidP="0088127C">
            <w:pPr>
              <w:pStyle w:val="OtherTableBody"/>
            </w:pPr>
            <w:r w:rsidRPr="001D2E85">
              <w:t>Pharmacy/treatment administration acknowledgment message</w:t>
            </w:r>
          </w:p>
        </w:tc>
        <w:tc>
          <w:tcPr>
            <w:tcW w:w="5244" w:type="dxa"/>
          </w:tcPr>
          <w:p w14:paraId="7C6CC067" w14:textId="77777777" w:rsidR="00B50050" w:rsidRDefault="00B50050" w:rsidP="0088127C">
            <w:pPr>
              <w:pStyle w:val="OtherTableBody"/>
            </w:pPr>
            <w:r>
              <w:t>4A.3.15</w:t>
            </w:r>
          </w:p>
        </w:tc>
      </w:tr>
      <w:tr w:rsidR="00B50050" w14:paraId="4A7F32E0" w14:textId="77777777" w:rsidTr="00195548">
        <w:tc>
          <w:tcPr>
            <w:tcW w:w="1000" w:type="dxa"/>
          </w:tcPr>
          <w:p w14:paraId="653B995B" w14:textId="77777777" w:rsidR="00B50050" w:rsidRDefault="00B50050" w:rsidP="0088127C">
            <w:pPr>
              <w:pStyle w:val="OtherTableBody"/>
            </w:pPr>
            <w:r>
              <w:t>RRD</w:t>
            </w:r>
          </w:p>
        </w:tc>
        <w:tc>
          <w:tcPr>
            <w:tcW w:w="2756" w:type="dxa"/>
          </w:tcPr>
          <w:p w14:paraId="3A77236E" w14:textId="77777777" w:rsidR="00B50050" w:rsidRPr="001D2E85" w:rsidRDefault="00B50050" w:rsidP="0088127C">
            <w:pPr>
              <w:pStyle w:val="OtherTableBody"/>
            </w:pPr>
            <w:r w:rsidRPr="001D2E85">
              <w:t>Pharmacy/treatment dispense acknowledgment message</w:t>
            </w:r>
          </w:p>
        </w:tc>
        <w:tc>
          <w:tcPr>
            <w:tcW w:w="5244" w:type="dxa"/>
          </w:tcPr>
          <w:p w14:paraId="079717F8" w14:textId="77777777" w:rsidR="00B50050" w:rsidRDefault="00B50050" w:rsidP="0088127C">
            <w:pPr>
              <w:pStyle w:val="OtherTableBody"/>
            </w:pPr>
            <w:r>
              <w:t>4A.3.9</w:t>
            </w:r>
          </w:p>
        </w:tc>
      </w:tr>
      <w:tr w:rsidR="00B50050" w14:paraId="35744BDA" w14:textId="77777777" w:rsidTr="00195548">
        <w:tc>
          <w:tcPr>
            <w:tcW w:w="1000" w:type="dxa"/>
          </w:tcPr>
          <w:p w14:paraId="0CCF948B" w14:textId="77777777" w:rsidR="00B50050" w:rsidRDefault="00B50050" w:rsidP="0088127C">
            <w:pPr>
              <w:pStyle w:val="OtherTableBody"/>
            </w:pPr>
            <w:r>
              <w:t>RRE</w:t>
            </w:r>
          </w:p>
        </w:tc>
        <w:tc>
          <w:tcPr>
            <w:tcW w:w="2756" w:type="dxa"/>
          </w:tcPr>
          <w:p w14:paraId="128251D2" w14:textId="77777777" w:rsidR="00B50050" w:rsidRPr="001D2E85" w:rsidRDefault="00B50050" w:rsidP="0088127C">
            <w:pPr>
              <w:pStyle w:val="OtherTableBody"/>
            </w:pPr>
            <w:r w:rsidRPr="001D2E85">
              <w:t>Pharmacy/treatment encoded order acknowledgment message</w:t>
            </w:r>
          </w:p>
        </w:tc>
        <w:tc>
          <w:tcPr>
            <w:tcW w:w="5244" w:type="dxa"/>
          </w:tcPr>
          <w:p w14:paraId="2C89970B" w14:textId="77777777" w:rsidR="00B50050" w:rsidRDefault="00B50050" w:rsidP="0088127C">
            <w:pPr>
              <w:pStyle w:val="OtherTableBody"/>
            </w:pPr>
            <w:r>
              <w:t>4A.3.7, 4A.3.17, 4A.3.25</w:t>
            </w:r>
          </w:p>
        </w:tc>
      </w:tr>
      <w:tr w:rsidR="00B50050" w14:paraId="3CF64F9D" w14:textId="77777777" w:rsidTr="00195548">
        <w:tc>
          <w:tcPr>
            <w:tcW w:w="1000" w:type="dxa"/>
          </w:tcPr>
          <w:p w14:paraId="498EAF47" w14:textId="77777777" w:rsidR="00B50050" w:rsidRDefault="00B50050" w:rsidP="0088127C">
            <w:pPr>
              <w:pStyle w:val="OtherTableBody"/>
            </w:pPr>
            <w:r>
              <w:t>RRG</w:t>
            </w:r>
          </w:p>
        </w:tc>
        <w:tc>
          <w:tcPr>
            <w:tcW w:w="2756" w:type="dxa"/>
          </w:tcPr>
          <w:p w14:paraId="01E722C5" w14:textId="77777777" w:rsidR="00B50050" w:rsidRPr="001D2E85" w:rsidRDefault="00B50050" w:rsidP="0088127C">
            <w:pPr>
              <w:pStyle w:val="OtherTableBody"/>
            </w:pPr>
            <w:r w:rsidRPr="001D2E85">
              <w:t>Pharmacy/treatment give acknowledgment message</w:t>
            </w:r>
          </w:p>
        </w:tc>
        <w:tc>
          <w:tcPr>
            <w:tcW w:w="5244" w:type="dxa"/>
          </w:tcPr>
          <w:p w14:paraId="1B2D893B" w14:textId="77777777" w:rsidR="00B50050" w:rsidRDefault="00B50050" w:rsidP="0088127C">
            <w:pPr>
              <w:pStyle w:val="OtherTableBody"/>
            </w:pPr>
            <w:r>
              <w:t>4A.3.12</w:t>
            </w:r>
          </w:p>
        </w:tc>
      </w:tr>
      <w:tr w:rsidR="00B50050" w14:paraId="23331BB3" w14:textId="77777777" w:rsidTr="00195548">
        <w:tc>
          <w:tcPr>
            <w:tcW w:w="1000" w:type="dxa"/>
          </w:tcPr>
          <w:p w14:paraId="505906D6" w14:textId="77777777" w:rsidR="00B50050" w:rsidRDefault="00B50050" w:rsidP="0088127C">
            <w:pPr>
              <w:pStyle w:val="OtherTableBody"/>
            </w:pPr>
            <w:r>
              <w:t>RRI</w:t>
            </w:r>
          </w:p>
        </w:tc>
        <w:tc>
          <w:tcPr>
            <w:tcW w:w="2756" w:type="dxa"/>
          </w:tcPr>
          <w:p w14:paraId="0268208E" w14:textId="77777777" w:rsidR="00B50050" w:rsidRDefault="00B50050" w:rsidP="0088127C">
            <w:pPr>
              <w:pStyle w:val="OtherTableBody"/>
            </w:pPr>
            <w:r>
              <w:t>Return referral information</w:t>
            </w:r>
          </w:p>
        </w:tc>
        <w:tc>
          <w:tcPr>
            <w:tcW w:w="5244" w:type="dxa"/>
          </w:tcPr>
          <w:p w14:paraId="6FB58EC5" w14:textId="77777777" w:rsidR="00B50050" w:rsidRDefault="00B50050" w:rsidP="0088127C">
            <w:pPr>
              <w:pStyle w:val="OtherTableBody"/>
            </w:pPr>
            <w:r>
              <w:t>11.5.1</w:t>
            </w:r>
          </w:p>
        </w:tc>
      </w:tr>
      <w:tr w:rsidR="00B50050" w14:paraId="3189E49D" w14:textId="77777777" w:rsidTr="00195548">
        <w:tc>
          <w:tcPr>
            <w:tcW w:w="1000" w:type="dxa"/>
          </w:tcPr>
          <w:p w14:paraId="7ABA5D71" w14:textId="77777777" w:rsidR="00B50050" w:rsidRDefault="00B50050" w:rsidP="0088127C">
            <w:pPr>
              <w:pStyle w:val="OtherTableBody"/>
            </w:pPr>
            <w:r>
              <w:t>RSP</w:t>
            </w:r>
          </w:p>
        </w:tc>
        <w:tc>
          <w:tcPr>
            <w:tcW w:w="2756" w:type="dxa"/>
          </w:tcPr>
          <w:p w14:paraId="5A9FB9D3" w14:textId="77777777" w:rsidR="00B50050" w:rsidRDefault="00B50050" w:rsidP="0088127C">
            <w:pPr>
              <w:pStyle w:val="OtherTableBody"/>
            </w:pPr>
            <w:r>
              <w:t>Segment pattern response</w:t>
            </w:r>
          </w:p>
        </w:tc>
        <w:tc>
          <w:tcPr>
            <w:tcW w:w="5244" w:type="dxa"/>
          </w:tcPr>
          <w:p w14:paraId="3CA8C492" w14:textId="77777777" w:rsidR="00B50050" w:rsidRDefault="00B50050" w:rsidP="0088127C">
            <w:pPr>
              <w:pStyle w:val="OtherTableBody"/>
            </w:pPr>
            <w:r>
              <w:t>16.3.3, 16.3.12, 5.4.1, 15.3.7, 4A.3.23, 4.16.7, 4.16.9, 5.4.1, 3.3.56, 3.3.57, 3.3.58, 3.3.59, 15.3.7, 4A.3.23, 3.3.63, 4.16.6, 4.16.8, 5.9.1.1.1, 5.3.1.2, 5.9.1.2.1, 5.9.2.1.1, 5.9.2.4, 5.9.3.1.1, 5.3.1.2</w:t>
            </w:r>
          </w:p>
        </w:tc>
      </w:tr>
      <w:tr w:rsidR="00B50050" w14:paraId="699999D6" w14:textId="77777777" w:rsidTr="00195548">
        <w:tc>
          <w:tcPr>
            <w:tcW w:w="1000" w:type="dxa"/>
          </w:tcPr>
          <w:p w14:paraId="12143122" w14:textId="77777777" w:rsidR="00B50050" w:rsidRDefault="00B50050" w:rsidP="0088127C">
            <w:pPr>
              <w:pStyle w:val="OtherTableBody"/>
            </w:pPr>
            <w:r>
              <w:t>RTB</w:t>
            </w:r>
          </w:p>
        </w:tc>
        <w:tc>
          <w:tcPr>
            <w:tcW w:w="2756" w:type="dxa"/>
          </w:tcPr>
          <w:p w14:paraId="2BAD8D84" w14:textId="77777777" w:rsidR="00B50050" w:rsidRDefault="00B50050" w:rsidP="0088127C">
            <w:pPr>
              <w:pStyle w:val="OtherTableBody"/>
            </w:pPr>
            <w:r>
              <w:t>Tabular response</w:t>
            </w:r>
          </w:p>
        </w:tc>
        <w:tc>
          <w:tcPr>
            <w:tcW w:w="5244" w:type="dxa"/>
          </w:tcPr>
          <w:p w14:paraId="3C1AC237" w14:textId="77777777" w:rsidR="00B50050" w:rsidRDefault="00B50050" w:rsidP="0088127C">
            <w:pPr>
              <w:pStyle w:val="OtherTableBody"/>
            </w:pPr>
            <w:r>
              <w:t>5.4.2, 4.6.2, 5.9.7.2, 5.9.7.1, 5.9.3.1.1, 5.9.3.2.1, 5.9.4.1.1</w:t>
            </w:r>
          </w:p>
        </w:tc>
      </w:tr>
      <w:tr w:rsidR="00B50050" w14:paraId="38D9DDA0" w14:textId="77777777" w:rsidTr="00195548">
        <w:tc>
          <w:tcPr>
            <w:tcW w:w="1000" w:type="dxa"/>
          </w:tcPr>
          <w:p w14:paraId="44AF8920" w14:textId="77777777" w:rsidR="00B50050" w:rsidRDefault="00B50050" w:rsidP="0088127C">
            <w:pPr>
              <w:pStyle w:val="OtherTableBody"/>
            </w:pPr>
            <w:r>
              <w:t>SCN</w:t>
            </w:r>
          </w:p>
        </w:tc>
        <w:tc>
          <w:tcPr>
            <w:tcW w:w="2756" w:type="dxa"/>
          </w:tcPr>
          <w:p w14:paraId="1D2C570F" w14:textId="77777777" w:rsidR="00B50050" w:rsidRPr="001D2E85" w:rsidRDefault="00B50050" w:rsidP="0088127C">
            <w:pPr>
              <w:pStyle w:val="OtherTableBody"/>
            </w:pPr>
            <w:r w:rsidRPr="001D2E85">
              <w:t>Notification of Anti-Microbial Device Cycle Data</w:t>
            </w:r>
          </w:p>
        </w:tc>
        <w:tc>
          <w:tcPr>
            <w:tcW w:w="5244" w:type="dxa"/>
          </w:tcPr>
          <w:p w14:paraId="4914AA66" w14:textId="77777777" w:rsidR="00B50050" w:rsidRDefault="00B50050" w:rsidP="0088127C">
            <w:pPr>
              <w:pStyle w:val="OtherTableBody"/>
            </w:pPr>
            <w:r>
              <w:t>17.6.5</w:t>
            </w:r>
          </w:p>
        </w:tc>
      </w:tr>
      <w:tr w:rsidR="00B50050" w14:paraId="397EB5DD" w14:textId="77777777" w:rsidTr="00195548">
        <w:tc>
          <w:tcPr>
            <w:tcW w:w="1000" w:type="dxa"/>
          </w:tcPr>
          <w:p w14:paraId="19182369" w14:textId="77777777" w:rsidR="00B50050" w:rsidRDefault="00B50050" w:rsidP="0088127C">
            <w:pPr>
              <w:pStyle w:val="OtherTableBody"/>
            </w:pPr>
            <w:r>
              <w:t>SDN</w:t>
            </w:r>
          </w:p>
        </w:tc>
        <w:tc>
          <w:tcPr>
            <w:tcW w:w="2756" w:type="dxa"/>
          </w:tcPr>
          <w:p w14:paraId="4E133648" w14:textId="77777777" w:rsidR="00B50050" w:rsidRPr="001D2E85" w:rsidRDefault="00B50050" w:rsidP="0088127C">
            <w:pPr>
              <w:pStyle w:val="OtherTableBody"/>
            </w:pPr>
            <w:r w:rsidRPr="001D2E85">
              <w:t>Notification of Anti-Microbial Device Data</w:t>
            </w:r>
          </w:p>
        </w:tc>
        <w:tc>
          <w:tcPr>
            <w:tcW w:w="5244" w:type="dxa"/>
          </w:tcPr>
          <w:p w14:paraId="52163867" w14:textId="77777777" w:rsidR="00B50050" w:rsidRDefault="00B50050" w:rsidP="0088127C">
            <w:pPr>
              <w:pStyle w:val="OtherTableBody"/>
            </w:pPr>
            <w:r>
              <w:t>17.6.4</w:t>
            </w:r>
          </w:p>
        </w:tc>
      </w:tr>
      <w:tr w:rsidR="00B50050" w14:paraId="1B9EDE0F" w14:textId="77777777" w:rsidTr="00195548">
        <w:tc>
          <w:tcPr>
            <w:tcW w:w="1000" w:type="dxa"/>
          </w:tcPr>
          <w:p w14:paraId="4D13AF15" w14:textId="77777777" w:rsidR="00B50050" w:rsidRDefault="00B50050" w:rsidP="0088127C">
            <w:pPr>
              <w:pStyle w:val="OtherTableBody"/>
            </w:pPr>
            <w:r>
              <w:t>SDR</w:t>
            </w:r>
          </w:p>
        </w:tc>
        <w:tc>
          <w:tcPr>
            <w:tcW w:w="2756" w:type="dxa"/>
          </w:tcPr>
          <w:p w14:paraId="0730A3A1" w14:textId="77777777" w:rsidR="00B50050" w:rsidRPr="001D2E85" w:rsidRDefault="00B50050" w:rsidP="0088127C">
            <w:pPr>
              <w:pStyle w:val="OtherTableBody"/>
            </w:pPr>
            <w:r w:rsidRPr="001D2E85">
              <w:t>Sterilization anti-microbial device data request</w:t>
            </w:r>
          </w:p>
        </w:tc>
        <w:tc>
          <w:tcPr>
            <w:tcW w:w="5244" w:type="dxa"/>
          </w:tcPr>
          <w:p w14:paraId="700219A6" w14:textId="77777777" w:rsidR="00B50050" w:rsidRDefault="00B50050" w:rsidP="0088127C">
            <w:pPr>
              <w:pStyle w:val="OtherTableBody"/>
            </w:pPr>
            <w:r>
              <w:t>17.5.4</w:t>
            </w:r>
          </w:p>
        </w:tc>
      </w:tr>
      <w:tr w:rsidR="00B50050" w:rsidRPr="001D2E85" w14:paraId="2F1359BE" w14:textId="77777777" w:rsidTr="00195548">
        <w:tc>
          <w:tcPr>
            <w:tcW w:w="1000" w:type="dxa"/>
          </w:tcPr>
          <w:p w14:paraId="38B99687" w14:textId="77777777" w:rsidR="00B50050" w:rsidRDefault="00B50050" w:rsidP="0088127C">
            <w:pPr>
              <w:pStyle w:val="OtherTableBody"/>
            </w:pPr>
            <w:r>
              <w:t>SDS</w:t>
            </w:r>
          </w:p>
        </w:tc>
        <w:tc>
          <w:tcPr>
            <w:tcW w:w="2756" w:type="dxa"/>
          </w:tcPr>
          <w:p w14:paraId="42D091E8" w14:textId="77777777" w:rsidR="00B50050" w:rsidRPr="001D2E85" w:rsidRDefault="00B50050" w:rsidP="0088127C">
            <w:pPr>
              <w:pStyle w:val="OtherTableBody"/>
            </w:pPr>
            <w:r w:rsidRPr="001D2E85">
              <w:t>Request Anti-Microbial Device Data</w:t>
            </w:r>
          </w:p>
        </w:tc>
        <w:tc>
          <w:tcPr>
            <w:tcW w:w="5244" w:type="dxa"/>
          </w:tcPr>
          <w:p w14:paraId="567A5B74" w14:textId="77777777" w:rsidR="00B50050" w:rsidRPr="001D2E85" w:rsidRDefault="00B50050" w:rsidP="0088127C">
            <w:pPr>
              <w:pStyle w:val="OtherTableBody"/>
            </w:pPr>
          </w:p>
        </w:tc>
      </w:tr>
      <w:tr w:rsidR="00B50050" w14:paraId="50E53E4F" w14:textId="77777777" w:rsidTr="00195548">
        <w:tc>
          <w:tcPr>
            <w:tcW w:w="1000" w:type="dxa"/>
          </w:tcPr>
          <w:p w14:paraId="14669762" w14:textId="77777777" w:rsidR="00B50050" w:rsidRDefault="00B50050" w:rsidP="0088127C">
            <w:pPr>
              <w:pStyle w:val="OtherTableBody"/>
            </w:pPr>
            <w:r>
              <w:t>SIU</w:t>
            </w:r>
          </w:p>
        </w:tc>
        <w:tc>
          <w:tcPr>
            <w:tcW w:w="2756" w:type="dxa"/>
          </w:tcPr>
          <w:p w14:paraId="3ECA3769" w14:textId="77777777" w:rsidR="00B50050" w:rsidRDefault="00B50050" w:rsidP="0088127C">
            <w:pPr>
              <w:pStyle w:val="OtherTableBody"/>
            </w:pPr>
            <w:r>
              <w:t>Schedule information unsolicited</w:t>
            </w:r>
          </w:p>
        </w:tc>
        <w:tc>
          <w:tcPr>
            <w:tcW w:w="5244" w:type="dxa"/>
          </w:tcPr>
          <w:p w14:paraId="6EBC8272" w14:textId="77777777" w:rsidR="00B50050" w:rsidRDefault="00B50050" w:rsidP="0088127C">
            <w:pPr>
              <w:pStyle w:val="OtherTableBody"/>
            </w:pPr>
            <w:r>
              <w:t>10.4</w:t>
            </w:r>
          </w:p>
        </w:tc>
      </w:tr>
      <w:tr w:rsidR="00B50050" w14:paraId="06308A75" w14:textId="77777777" w:rsidTr="00195548">
        <w:tc>
          <w:tcPr>
            <w:tcW w:w="1000" w:type="dxa"/>
          </w:tcPr>
          <w:p w14:paraId="05942FF3" w14:textId="77777777" w:rsidR="00B50050" w:rsidRDefault="00B50050" w:rsidP="0088127C">
            <w:pPr>
              <w:pStyle w:val="OtherTableBody"/>
            </w:pPr>
            <w:r>
              <w:t>SLN</w:t>
            </w:r>
          </w:p>
        </w:tc>
        <w:tc>
          <w:tcPr>
            <w:tcW w:w="2756" w:type="dxa"/>
          </w:tcPr>
          <w:p w14:paraId="21002930" w14:textId="77777777" w:rsidR="00B50050" w:rsidRPr="001D2E85" w:rsidRDefault="00B50050" w:rsidP="0088127C">
            <w:pPr>
              <w:pStyle w:val="OtherTableBody"/>
            </w:pPr>
            <w:r w:rsidRPr="001D2E85">
              <w:t>Notification of New Sterilization Lot</w:t>
            </w:r>
          </w:p>
        </w:tc>
        <w:tc>
          <w:tcPr>
            <w:tcW w:w="5244" w:type="dxa"/>
          </w:tcPr>
          <w:p w14:paraId="1E38DAD9" w14:textId="77777777" w:rsidR="00B50050" w:rsidRDefault="00B50050" w:rsidP="0088127C">
            <w:pPr>
              <w:pStyle w:val="OtherTableBody"/>
            </w:pPr>
            <w:r>
              <w:t>17.6.2, 17.6.3</w:t>
            </w:r>
          </w:p>
        </w:tc>
      </w:tr>
      <w:tr w:rsidR="00B50050" w14:paraId="1D89CB7F" w14:textId="77777777" w:rsidTr="00195548">
        <w:tc>
          <w:tcPr>
            <w:tcW w:w="1000" w:type="dxa"/>
          </w:tcPr>
          <w:p w14:paraId="0F3C52E5" w14:textId="77777777" w:rsidR="00B50050" w:rsidRDefault="00B50050" w:rsidP="0088127C">
            <w:pPr>
              <w:pStyle w:val="OtherTableBody"/>
            </w:pPr>
            <w:r>
              <w:t>SLR</w:t>
            </w:r>
          </w:p>
        </w:tc>
        <w:tc>
          <w:tcPr>
            <w:tcW w:w="2756" w:type="dxa"/>
          </w:tcPr>
          <w:p w14:paraId="1844CB00" w14:textId="77777777" w:rsidR="00B50050" w:rsidRDefault="00B50050" w:rsidP="0088127C">
            <w:pPr>
              <w:pStyle w:val="OtherTableBody"/>
            </w:pPr>
            <w:r>
              <w:t>Sterilization lot request</w:t>
            </w:r>
          </w:p>
        </w:tc>
        <w:tc>
          <w:tcPr>
            <w:tcW w:w="5244" w:type="dxa"/>
          </w:tcPr>
          <w:p w14:paraId="222C6E22" w14:textId="77777777" w:rsidR="00B50050" w:rsidRDefault="00B50050" w:rsidP="0088127C">
            <w:pPr>
              <w:pStyle w:val="OtherTableBody"/>
            </w:pPr>
            <w:r>
              <w:t>17.5.1, 17.5.2</w:t>
            </w:r>
          </w:p>
        </w:tc>
      </w:tr>
      <w:tr w:rsidR="00B50050" w14:paraId="06545F61" w14:textId="77777777" w:rsidTr="00195548">
        <w:tc>
          <w:tcPr>
            <w:tcW w:w="1000" w:type="dxa"/>
          </w:tcPr>
          <w:p w14:paraId="4A508301" w14:textId="77777777" w:rsidR="00B50050" w:rsidRDefault="00B50050" w:rsidP="0088127C">
            <w:pPr>
              <w:pStyle w:val="OtherTableBody"/>
            </w:pPr>
            <w:r>
              <w:t>SLS</w:t>
            </w:r>
          </w:p>
        </w:tc>
        <w:tc>
          <w:tcPr>
            <w:tcW w:w="2756" w:type="dxa"/>
          </w:tcPr>
          <w:p w14:paraId="0DBE9C3A" w14:textId="77777777" w:rsidR="00B50050" w:rsidRDefault="00B50050" w:rsidP="0088127C">
            <w:pPr>
              <w:pStyle w:val="OtherTableBody"/>
            </w:pPr>
            <w:r>
              <w:t>Request New Sterilization Lot</w:t>
            </w:r>
          </w:p>
        </w:tc>
        <w:tc>
          <w:tcPr>
            <w:tcW w:w="5244" w:type="dxa"/>
          </w:tcPr>
          <w:p w14:paraId="647C0EE5" w14:textId="77777777" w:rsidR="00B50050" w:rsidRDefault="00B50050" w:rsidP="0088127C">
            <w:pPr>
              <w:pStyle w:val="OtherTableBody"/>
            </w:pPr>
            <w:r>
              <w:t>17.5.1, 17.5.2</w:t>
            </w:r>
          </w:p>
        </w:tc>
      </w:tr>
      <w:tr w:rsidR="00B50050" w14:paraId="12C2166B" w14:textId="77777777" w:rsidTr="00195548">
        <w:tc>
          <w:tcPr>
            <w:tcW w:w="1000" w:type="dxa"/>
          </w:tcPr>
          <w:p w14:paraId="6DDBCD33" w14:textId="77777777" w:rsidR="00B50050" w:rsidRDefault="00B50050" w:rsidP="0088127C">
            <w:pPr>
              <w:pStyle w:val="OtherTableBody"/>
            </w:pPr>
            <w:r>
              <w:t>SMD</w:t>
            </w:r>
          </w:p>
        </w:tc>
        <w:tc>
          <w:tcPr>
            <w:tcW w:w="2756" w:type="dxa"/>
          </w:tcPr>
          <w:p w14:paraId="245C09E0" w14:textId="77777777" w:rsidR="00B50050" w:rsidRPr="001D2E85" w:rsidRDefault="00B50050" w:rsidP="0088127C">
            <w:pPr>
              <w:pStyle w:val="OtherTableBody"/>
            </w:pPr>
            <w:r w:rsidRPr="001D2E85">
              <w:t xml:space="preserve">Sterilization anti-microbial device </w:t>
            </w:r>
            <w:r w:rsidRPr="001D2E85">
              <w:lastRenderedPageBreak/>
              <w:t>cycle data request</w:t>
            </w:r>
          </w:p>
        </w:tc>
        <w:tc>
          <w:tcPr>
            <w:tcW w:w="5244" w:type="dxa"/>
          </w:tcPr>
          <w:p w14:paraId="79F3A306" w14:textId="77777777" w:rsidR="00B50050" w:rsidRDefault="00B50050" w:rsidP="0088127C">
            <w:pPr>
              <w:pStyle w:val="OtherTableBody"/>
            </w:pPr>
            <w:r>
              <w:lastRenderedPageBreak/>
              <w:t>17.5.5</w:t>
            </w:r>
          </w:p>
        </w:tc>
      </w:tr>
      <w:tr w:rsidR="00B50050" w:rsidRPr="001D2E85" w14:paraId="360B1CCC" w14:textId="77777777" w:rsidTr="00195548">
        <w:tc>
          <w:tcPr>
            <w:tcW w:w="1000" w:type="dxa"/>
          </w:tcPr>
          <w:p w14:paraId="3AE2B674" w14:textId="77777777" w:rsidR="00B50050" w:rsidRDefault="00B50050" w:rsidP="0088127C">
            <w:pPr>
              <w:pStyle w:val="OtherTableBody"/>
            </w:pPr>
            <w:r>
              <w:t>SMS</w:t>
            </w:r>
          </w:p>
        </w:tc>
        <w:tc>
          <w:tcPr>
            <w:tcW w:w="2756" w:type="dxa"/>
          </w:tcPr>
          <w:p w14:paraId="267E40BB" w14:textId="77777777" w:rsidR="00B50050" w:rsidRPr="001D2E85" w:rsidRDefault="00B50050" w:rsidP="0088127C">
            <w:pPr>
              <w:pStyle w:val="OtherTableBody"/>
            </w:pPr>
            <w:r w:rsidRPr="001D2E85">
              <w:t>Anti-Microbial Device Cycle Data response</w:t>
            </w:r>
          </w:p>
        </w:tc>
        <w:tc>
          <w:tcPr>
            <w:tcW w:w="5244" w:type="dxa"/>
          </w:tcPr>
          <w:p w14:paraId="54860F70" w14:textId="77777777" w:rsidR="00B50050" w:rsidRPr="001D2E85" w:rsidRDefault="00B50050" w:rsidP="0088127C">
            <w:pPr>
              <w:pStyle w:val="OtherTableBody"/>
            </w:pPr>
          </w:p>
        </w:tc>
      </w:tr>
      <w:tr w:rsidR="00B50050" w14:paraId="545BCDC7" w14:textId="77777777" w:rsidTr="00195548">
        <w:tc>
          <w:tcPr>
            <w:tcW w:w="1000" w:type="dxa"/>
          </w:tcPr>
          <w:p w14:paraId="635C812B" w14:textId="77777777" w:rsidR="00B50050" w:rsidRDefault="00B50050" w:rsidP="0088127C">
            <w:pPr>
              <w:pStyle w:val="OtherTableBody"/>
            </w:pPr>
            <w:r>
              <w:t>SRM</w:t>
            </w:r>
          </w:p>
        </w:tc>
        <w:tc>
          <w:tcPr>
            <w:tcW w:w="2756" w:type="dxa"/>
          </w:tcPr>
          <w:p w14:paraId="6ED43E43" w14:textId="77777777" w:rsidR="00B50050" w:rsidRDefault="00B50050" w:rsidP="0088127C">
            <w:pPr>
              <w:pStyle w:val="OtherTableBody"/>
            </w:pPr>
            <w:r>
              <w:t>Schedule request message</w:t>
            </w:r>
          </w:p>
        </w:tc>
        <w:tc>
          <w:tcPr>
            <w:tcW w:w="5244" w:type="dxa"/>
          </w:tcPr>
          <w:p w14:paraId="5F6582E7" w14:textId="77777777" w:rsidR="00B50050" w:rsidRDefault="00B50050" w:rsidP="0088127C">
            <w:pPr>
              <w:pStyle w:val="OtherTableBody"/>
            </w:pPr>
            <w:r>
              <w:t>10.3</w:t>
            </w:r>
          </w:p>
        </w:tc>
      </w:tr>
      <w:tr w:rsidR="00B50050" w14:paraId="5BF02015" w14:textId="77777777" w:rsidTr="00195548">
        <w:tc>
          <w:tcPr>
            <w:tcW w:w="1000" w:type="dxa"/>
          </w:tcPr>
          <w:p w14:paraId="60F240C7" w14:textId="77777777" w:rsidR="00B50050" w:rsidRDefault="00B50050" w:rsidP="0088127C">
            <w:pPr>
              <w:pStyle w:val="OtherTableBody"/>
            </w:pPr>
            <w:r>
              <w:t>SRR</w:t>
            </w:r>
          </w:p>
        </w:tc>
        <w:tc>
          <w:tcPr>
            <w:tcW w:w="2756" w:type="dxa"/>
          </w:tcPr>
          <w:p w14:paraId="48AC0B4D" w14:textId="77777777" w:rsidR="00B50050" w:rsidRDefault="00B50050" w:rsidP="0088127C">
            <w:pPr>
              <w:pStyle w:val="OtherTableBody"/>
            </w:pPr>
            <w:r>
              <w:t>Scheduled request response</w:t>
            </w:r>
          </w:p>
        </w:tc>
        <w:tc>
          <w:tcPr>
            <w:tcW w:w="5244" w:type="dxa"/>
          </w:tcPr>
          <w:p w14:paraId="0B3A703A" w14:textId="77777777" w:rsidR="00B50050" w:rsidRDefault="00B50050" w:rsidP="0088127C">
            <w:pPr>
              <w:pStyle w:val="OtherTableBody"/>
            </w:pPr>
          </w:p>
        </w:tc>
      </w:tr>
      <w:tr w:rsidR="00B50050" w14:paraId="3BDAF7D2" w14:textId="77777777" w:rsidTr="00195548">
        <w:tc>
          <w:tcPr>
            <w:tcW w:w="1000" w:type="dxa"/>
          </w:tcPr>
          <w:p w14:paraId="260BBC9E" w14:textId="77777777" w:rsidR="00B50050" w:rsidRDefault="00B50050" w:rsidP="0088127C">
            <w:pPr>
              <w:pStyle w:val="OtherTableBody"/>
            </w:pPr>
            <w:r>
              <w:t>SSR</w:t>
            </w:r>
          </w:p>
        </w:tc>
        <w:tc>
          <w:tcPr>
            <w:tcW w:w="2756" w:type="dxa"/>
          </w:tcPr>
          <w:p w14:paraId="2B4FBDF6" w14:textId="77777777" w:rsidR="00B50050" w:rsidRDefault="00B50050" w:rsidP="0088127C">
            <w:pPr>
              <w:pStyle w:val="OtherTableBody"/>
            </w:pPr>
            <w:r>
              <w:t>Specimen status request message</w:t>
            </w:r>
          </w:p>
        </w:tc>
        <w:tc>
          <w:tcPr>
            <w:tcW w:w="5244" w:type="dxa"/>
          </w:tcPr>
          <w:p w14:paraId="2D374190" w14:textId="77777777" w:rsidR="00B50050" w:rsidRDefault="00B50050" w:rsidP="0088127C">
            <w:pPr>
              <w:pStyle w:val="OtherTableBody"/>
            </w:pPr>
            <w:r>
              <w:t>13.3.4</w:t>
            </w:r>
          </w:p>
        </w:tc>
      </w:tr>
      <w:tr w:rsidR="00B50050" w14:paraId="11EC0D7D" w14:textId="77777777" w:rsidTr="00195548">
        <w:tc>
          <w:tcPr>
            <w:tcW w:w="1000" w:type="dxa"/>
          </w:tcPr>
          <w:p w14:paraId="5A620A34" w14:textId="77777777" w:rsidR="00B50050" w:rsidRDefault="00B50050" w:rsidP="0088127C">
            <w:pPr>
              <w:pStyle w:val="OtherTableBody"/>
            </w:pPr>
            <w:r>
              <w:t>SSU</w:t>
            </w:r>
          </w:p>
        </w:tc>
        <w:tc>
          <w:tcPr>
            <w:tcW w:w="2756" w:type="dxa"/>
          </w:tcPr>
          <w:p w14:paraId="7E2E61B3" w14:textId="77777777" w:rsidR="00B50050" w:rsidRDefault="00B50050" w:rsidP="0088127C">
            <w:pPr>
              <w:pStyle w:val="OtherTableBody"/>
            </w:pPr>
            <w:r>
              <w:t>Specimen status update message</w:t>
            </w:r>
          </w:p>
        </w:tc>
        <w:tc>
          <w:tcPr>
            <w:tcW w:w="5244" w:type="dxa"/>
          </w:tcPr>
          <w:p w14:paraId="5467170C" w14:textId="77777777" w:rsidR="00B50050" w:rsidRDefault="00B50050" w:rsidP="0088127C">
            <w:pPr>
              <w:pStyle w:val="OtherTableBody"/>
            </w:pPr>
            <w:r>
              <w:t>13.3.3</w:t>
            </w:r>
          </w:p>
        </w:tc>
      </w:tr>
      <w:tr w:rsidR="00B50050" w14:paraId="7D66C6D9" w14:textId="77777777" w:rsidTr="00195548">
        <w:tc>
          <w:tcPr>
            <w:tcW w:w="1000" w:type="dxa"/>
          </w:tcPr>
          <w:p w14:paraId="27CE3DFE" w14:textId="77777777" w:rsidR="00B50050" w:rsidRDefault="00B50050" w:rsidP="0088127C">
            <w:pPr>
              <w:pStyle w:val="OtherTableBody"/>
            </w:pPr>
            <w:r>
              <w:t>STC</w:t>
            </w:r>
          </w:p>
        </w:tc>
        <w:tc>
          <w:tcPr>
            <w:tcW w:w="2756" w:type="dxa"/>
          </w:tcPr>
          <w:p w14:paraId="2E2CFAFD" w14:textId="77777777" w:rsidR="00B50050" w:rsidRDefault="00B50050" w:rsidP="0088127C">
            <w:pPr>
              <w:pStyle w:val="OtherTableBody"/>
            </w:pPr>
            <w:r>
              <w:t>Notification of Sterilization Configuration</w:t>
            </w:r>
          </w:p>
        </w:tc>
        <w:tc>
          <w:tcPr>
            <w:tcW w:w="5244" w:type="dxa"/>
          </w:tcPr>
          <w:p w14:paraId="0EA57ADA" w14:textId="77777777" w:rsidR="00B50050" w:rsidRDefault="00B50050" w:rsidP="0088127C">
            <w:pPr>
              <w:pStyle w:val="OtherTableBody"/>
            </w:pPr>
            <w:r>
              <w:t>17.6.1</w:t>
            </w:r>
          </w:p>
        </w:tc>
      </w:tr>
      <w:tr w:rsidR="00B50050" w14:paraId="644877FE" w14:textId="77777777" w:rsidTr="00195548">
        <w:tc>
          <w:tcPr>
            <w:tcW w:w="1000" w:type="dxa"/>
          </w:tcPr>
          <w:p w14:paraId="6AE761E0" w14:textId="77777777" w:rsidR="00B50050" w:rsidRDefault="00B50050" w:rsidP="0088127C">
            <w:pPr>
              <w:pStyle w:val="OtherTableBody"/>
            </w:pPr>
            <w:r>
              <w:t>STI</w:t>
            </w:r>
          </w:p>
        </w:tc>
        <w:tc>
          <w:tcPr>
            <w:tcW w:w="2756" w:type="dxa"/>
          </w:tcPr>
          <w:p w14:paraId="49A2AFB5" w14:textId="77777777" w:rsidR="00B50050" w:rsidRDefault="00B50050" w:rsidP="0088127C">
            <w:pPr>
              <w:pStyle w:val="OtherTableBody"/>
            </w:pPr>
            <w:r>
              <w:t>Sterilization item request</w:t>
            </w:r>
          </w:p>
        </w:tc>
        <w:tc>
          <w:tcPr>
            <w:tcW w:w="5244" w:type="dxa"/>
          </w:tcPr>
          <w:p w14:paraId="013B8ACC" w14:textId="77777777" w:rsidR="00B50050" w:rsidRDefault="00B50050" w:rsidP="0088127C">
            <w:pPr>
              <w:pStyle w:val="OtherTableBody"/>
            </w:pPr>
            <w:r>
              <w:t>17.5.3</w:t>
            </w:r>
          </w:p>
        </w:tc>
      </w:tr>
      <w:tr w:rsidR="00B50050" w14:paraId="028BC13F" w14:textId="77777777" w:rsidTr="00195548">
        <w:tc>
          <w:tcPr>
            <w:tcW w:w="1000" w:type="dxa"/>
          </w:tcPr>
          <w:p w14:paraId="4B303AD8" w14:textId="77777777" w:rsidR="00B50050" w:rsidRDefault="00B50050" w:rsidP="0088127C">
            <w:pPr>
              <w:pStyle w:val="OtherTableBody"/>
            </w:pPr>
            <w:r>
              <w:t>STS</w:t>
            </w:r>
          </w:p>
        </w:tc>
        <w:tc>
          <w:tcPr>
            <w:tcW w:w="2756" w:type="dxa"/>
          </w:tcPr>
          <w:p w14:paraId="144E412B" w14:textId="77777777" w:rsidR="00B50050" w:rsidRDefault="00B50050" w:rsidP="0088127C">
            <w:pPr>
              <w:pStyle w:val="OtherTableBody"/>
            </w:pPr>
            <w:r>
              <w:t>Sterilization item request response</w:t>
            </w:r>
          </w:p>
        </w:tc>
        <w:tc>
          <w:tcPr>
            <w:tcW w:w="5244" w:type="dxa"/>
          </w:tcPr>
          <w:p w14:paraId="1926DA27" w14:textId="77777777" w:rsidR="00B50050" w:rsidRDefault="00B50050" w:rsidP="0088127C">
            <w:pPr>
              <w:pStyle w:val="OtherTableBody"/>
            </w:pPr>
          </w:p>
        </w:tc>
      </w:tr>
      <w:tr w:rsidR="00B50050" w14:paraId="2E725F6A" w14:textId="77777777" w:rsidTr="00195548">
        <w:tc>
          <w:tcPr>
            <w:tcW w:w="1000" w:type="dxa"/>
          </w:tcPr>
          <w:p w14:paraId="46812E68" w14:textId="77777777" w:rsidR="00B50050" w:rsidRDefault="00B50050" w:rsidP="0088127C">
            <w:pPr>
              <w:pStyle w:val="OtherTableBody"/>
            </w:pPr>
            <w:r>
              <w:t>TCR</w:t>
            </w:r>
          </w:p>
        </w:tc>
        <w:tc>
          <w:tcPr>
            <w:tcW w:w="2756" w:type="dxa"/>
          </w:tcPr>
          <w:p w14:paraId="64DE1F2D" w14:textId="77777777" w:rsidR="00B50050" w:rsidRPr="001D2E85" w:rsidRDefault="00B50050" w:rsidP="0088127C">
            <w:pPr>
              <w:pStyle w:val="OtherTableBody"/>
            </w:pPr>
            <w:r w:rsidRPr="001D2E85">
              <w:t>Automated equipment test code settings request message</w:t>
            </w:r>
          </w:p>
        </w:tc>
        <w:tc>
          <w:tcPr>
            <w:tcW w:w="5244" w:type="dxa"/>
          </w:tcPr>
          <w:p w14:paraId="385EF88F" w14:textId="77777777" w:rsidR="00B50050" w:rsidRDefault="00B50050" w:rsidP="0088127C">
            <w:pPr>
              <w:pStyle w:val="OtherTableBody"/>
            </w:pPr>
            <w:r>
              <w:t>13.3.11</w:t>
            </w:r>
          </w:p>
        </w:tc>
      </w:tr>
      <w:tr w:rsidR="00B50050" w14:paraId="3D5A93C5" w14:textId="77777777" w:rsidTr="00195548">
        <w:tc>
          <w:tcPr>
            <w:tcW w:w="1000" w:type="dxa"/>
          </w:tcPr>
          <w:p w14:paraId="74C33AB3" w14:textId="77777777" w:rsidR="00B50050" w:rsidRDefault="00B50050" w:rsidP="0088127C">
            <w:pPr>
              <w:pStyle w:val="OtherTableBody"/>
            </w:pPr>
            <w:r>
              <w:t>TCU</w:t>
            </w:r>
          </w:p>
        </w:tc>
        <w:tc>
          <w:tcPr>
            <w:tcW w:w="2756" w:type="dxa"/>
          </w:tcPr>
          <w:p w14:paraId="00AFD307" w14:textId="77777777" w:rsidR="00B50050" w:rsidRPr="001D2E85" w:rsidRDefault="00B50050" w:rsidP="0088127C">
            <w:pPr>
              <w:pStyle w:val="OtherTableBody"/>
            </w:pPr>
            <w:r w:rsidRPr="001D2E85">
              <w:t>Automated equipment test code settings update message</w:t>
            </w:r>
          </w:p>
        </w:tc>
        <w:tc>
          <w:tcPr>
            <w:tcW w:w="5244" w:type="dxa"/>
          </w:tcPr>
          <w:p w14:paraId="743F5987" w14:textId="77777777" w:rsidR="00B50050" w:rsidRDefault="00B50050" w:rsidP="0088127C">
            <w:pPr>
              <w:pStyle w:val="OtherTableBody"/>
            </w:pPr>
            <w:r>
              <w:t>13.3.10</w:t>
            </w:r>
          </w:p>
        </w:tc>
      </w:tr>
      <w:tr w:rsidR="00B50050" w14:paraId="6A1D34C6" w14:textId="77777777" w:rsidTr="00195548">
        <w:tc>
          <w:tcPr>
            <w:tcW w:w="1000" w:type="dxa"/>
          </w:tcPr>
          <w:p w14:paraId="56E3B805" w14:textId="77777777" w:rsidR="00B50050" w:rsidRDefault="00B50050" w:rsidP="0088127C">
            <w:pPr>
              <w:pStyle w:val="OtherTableBody"/>
            </w:pPr>
            <w:r>
              <w:t>UDM</w:t>
            </w:r>
          </w:p>
        </w:tc>
        <w:tc>
          <w:tcPr>
            <w:tcW w:w="2756" w:type="dxa"/>
          </w:tcPr>
          <w:p w14:paraId="79176E48" w14:textId="77777777" w:rsidR="00B50050" w:rsidRDefault="00B50050" w:rsidP="0088127C">
            <w:pPr>
              <w:pStyle w:val="OtherTableBody"/>
            </w:pPr>
            <w:r>
              <w:t>Unsolicited display update message</w:t>
            </w:r>
          </w:p>
        </w:tc>
        <w:tc>
          <w:tcPr>
            <w:tcW w:w="5244" w:type="dxa"/>
          </w:tcPr>
          <w:p w14:paraId="12EEB187" w14:textId="77777777" w:rsidR="00B50050" w:rsidRDefault="00B50050" w:rsidP="0088127C">
            <w:pPr>
              <w:pStyle w:val="OtherTableBody"/>
            </w:pPr>
            <w:r>
              <w:t>5.10.1.2</w:t>
            </w:r>
          </w:p>
        </w:tc>
      </w:tr>
      <w:tr w:rsidR="00B50050" w14:paraId="5BBB9204" w14:textId="77777777" w:rsidTr="00195548">
        <w:tc>
          <w:tcPr>
            <w:tcW w:w="1000" w:type="dxa"/>
          </w:tcPr>
          <w:p w14:paraId="7D7E7AA0" w14:textId="77777777" w:rsidR="00B50050" w:rsidRDefault="00B50050" w:rsidP="0088127C">
            <w:pPr>
              <w:pStyle w:val="OtherTableBody"/>
            </w:pPr>
            <w:r>
              <w:t>VXU</w:t>
            </w:r>
          </w:p>
        </w:tc>
        <w:tc>
          <w:tcPr>
            <w:tcW w:w="2756" w:type="dxa"/>
          </w:tcPr>
          <w:p w14:paraId="78333F23" w14:textId="77777777" w:rsidR="00B50050" w:rsidRDefault="00B50050" w:rsidP="0088127C">
            <w:pPr>
              <w:pStyle w:val="OtherTableBody"/>
            </w:pPr>
            <w:r>
              <w:t>Unsolicited vaccination record update</w:t>
            </w:r>
          </w:p>
        </w:tc>
        <w:tc>
          <w:tcPr>
            <w:tcW w:w="5244" w:type="dxa"/>
          </w:tcPr>
          <w:p w14:paraId="610A1B06" w14:textId="77777777" w:rsidR="00B50050" w:rsidRDefault="00B50050" w:rsidP="0088127C">
            <w:pPr>
              <w:pStyle w:val="OtherTableBody"/>
            </w:pPr>
            <w:r>
              <w:t>4A.7.6</w:t>
            </w:r>
          </w:p>
        </w:tc>
      </w:tr>
    </w:tbl>
    <w:p w14:paraId="30D957D7" w14:textId="77777777" w:rsidR="00B50050" w:rsidRPr="00B50050" w:rsidRDefault="00B50050" w:rsidP="00B50050"/>
    <w:p w14:paraId="7E864508" w14:textId="77777777" w:rsidR="00A03615" w:rsidRDefault="00A03615" w:rsidP="009F1224"/>
    <w:p w14:paraId="14D7106B" w14:textId="77777777" w:rsidR="003E790F" w:rsidRDefault="003E790F" w:rsidP="003E790F">
      <w:pPr>
        <w:pStyle w:val="berschrift2"/>
      </w:pPr>
      <w:bookmarkStart w:id="9" w:name="_Toc76113980"/>
      <w:r>
        <w:t>Segments</w:t>
      </w:r>
      <w:bookmarkEnd w:id="9"/>
      <w:r w:rsidR="00B90C42">
        <w:fldChar w:fldCharType="begin"/>
      </w:r>
      <w:r w:rsidR="00B90C42">
        <w:rPr>
          <w:lang w:val="fr-FR"/>
        </w:rPr>
        <w:instrText xml:space="preserve"> XE "Segments" </w:instrText>
      </w:r>
      <w:r w:rsidR="00B90C42">
        <w:fldChar w:fldCharType="end"/>
      </w:r>
    </w:p>
    <w:tbl>
      <w:tblPr>
        <w:tblW w:w="9000" w:type="dxa"/>
        <w:tblLayout w:type="fixed"/>
        <w:tblCellMar>
          <w:left w:w="70" w:type="dxa"/>
          <w:right w:w="70" w:type="dxa"/>
        </w:tblCellMar>
        <w:tblLook w:val="0000" w:firstRow="0" w:lastRow="0" w:firstColumn="0" w:lastColumn="0" w:noHBand="0" w:noVBand="0"/>
      </w:tblPr>
      <w:tblGrid>
        <w:gridCol w:w="1000"/>
        <w:gridCol w:w="6800"/>
        <w:gridCol w:w="1200"/>
      </w:tblGrid>
      <w:tr w:rsidR="00B50050" w:rsidRPr="00B50050" w14:paraId="7310DE94" w14:textId="77777777" w:rsidTr="00195548">
        <w:trPr>
          <w:tblHeader/>
        </w:trPr>
        <w:tc>
          <w:tcPr>
            <w:tcW w:w="1000" w:type="dxa"/>
          </w:tcPr>
          <w:p w14:paraId="4DCF9F8C" w14:textId="77777777" w:rsidR="00B50050" w:rsidRPr="00B50050" w:rsidRDefault="00B50050" w:rsidP="00B50050">
            <w:pPr>
              <w:pStyle w:val="OtherTableCaption"/>
              <w:spacing w:before="120" w:after="120"/>
              <w:rPr>
                <w:b/>
                <w:bCs/>
              </w:rPr>
            </w:pPr>
            <w:r w:rsidRPr="00B50050">
              <w:rPr>
                <w:b/>
                <w:bCs/>
              </w:rPr>
              <w:t>Segment</w:t>
            </w:r>
          </w:p>
        </w:tc>
        <w:tc>
          <w:tcPr>
            <w:tcW w:w="6800" w:type="dxa"/>
          </w:tcPr>
          <w:p w14:paraId="31288BF0" w14:textId="77777777" w:rsidR="00B50050" w:rsidRPr="00B50050" w:rsidRDefault="00B50050" w:rsidP="0088127C">
            <w:pPr>
              <w:rPr>
                <w:b/>
                <w:bCs/>
              </w:rPr>
            </w:pPr>
            <w:r w:rsidRPr="00B50050">
              <w:rPr>
                <w:b/>
                <w:bCs/>
              </w:rPr>
              <w:t>Description</w:t>
            </w:r>
          </w:p>
        </w:tc>
        <w:tc>
          <w:tcPr>
            <w:tcW w:w="1200" w:type="dxa"/>
          </w:tcPr>
          <w:p w14:paraId="7B8D3400" w14:textId="77777777" w:rsidR="00B50050" w:rsidRPr="00B50050" w:rsidRDefault="00B50050" w:rsidP="0088127C">
            <w:pPr>
              <w:pStyle w:val="OtherTableCaption"/>
              <w:rPr>
                <w:b/>
                <w:bCs/>
              </w:rPr>
            </w:pPr>
            <w:r w:rsidRPr="00B50050">
              <w:rPr>
                <w:b/>
                <w:bCs/>
              </w:rPr>
              <w:t>Chapter(s)</w:t>
            </w:r>
          </w:p>
        </w:tc>
      </w:tr>
      <w:tr w:rsidR="00B50050" w14:paraId="5A96DA5E" w14:textId="77777777" w:rsidTr="00195548">
        <w:tc>
          <w:tcPr>
            <w:tcW w:w="1000" w:type="dxa"/>
          </w:tcPr>
          <w:p w14:paraId="6937DA42" w14:textId="77777777" w:rsidR="00B50050" w:rsidRDefault="00B50050" w:rsidP="0088127C">
            <w:pPr>
              <w:pStyle w:val="OtherTableBody"/>
            </w:pPr>
            <w:r>
              <w:t>ABS</w:t>
            </w:r>
          </w:p>
        </w:tc>
        <w:tc>
          <w:tcPr>
            <w:tcW w:w="6800" w:type="dxa"/>
          </w:tcPr>
          <w:p w14:paraId="1EBD17FB" w14:textId="77777777" w:rsidR="00B50050" w:rsidRDefault="00B50050" w:rsidP="0088127C">
            <w:pPr>
              <w:pStyle w:val="OtherTableBody"/>
            </w:pPr>
            <w:r>
              <w:t>Abstract</w:t>
            </w:r>
          </w:p>
        </w:tc>
        <w:tc>
          <w:tcPr>
            <w:tcW w:w="1200" w:type="dxa"/>
          </w:tcPr>
          <w:p w14:paraId="574DB147" w14:textId="77777777" w:rsidR="00B50050" w:rsidRDefault="00B50050" w:rsidP="0088127C">
            <w:pPr>
              <w:pStyle w:val="OtherTableBody"/>
            </w:pPr>
            <w:r>
              <w:t>6.5.12</w:t>
            </w:r>
          </w:p>
        </w:tc>
      </w:tr>
      <w:tr w:rsidR="00B50050" w14:paraId="06279673" w14:textId="77777777" w:rsidTr="00195548">
        <w:tc>
          <w:tcPr>
            <w:tcW w:w="1000" w:type="dxa"/>
          </w:tcPr>
          <w:p w14:paraId="68441F5D" w14:textId="77777777" w:rsidR="00B50050" w:rsidRDefault="00B50050" w:rsidP="0088127C">
            <w:pPr>
              <w:pStyle w:val="OtherTableBody"/>
            </w:pPr>
            <w:r>
              <w:t>ACC</w:t>
            </w:r>
          </w:p>
        </w:tc>
        <w:tc>
          <w:tcPr>
            <w:tcW w:w="6800" w:type="dxa"/>
          </w:tcPr>
          <w:p w14:paraId="18741D1C" w14:textId="77777777" w:rsidR="00B50050" w:rsidRDefault="00B50050" w:rsidP="0088127C">
            <w:pPr>
              <w:pStyle w:val="OtherTableBody"/>
            </w:pPr>
            <w:r>
              <w:t>Accident</w:t>
            </w:r>
          </w:p>
        </w:tc>
        <w:tc>
          <w:tcPr>
            <w:tcW w:w="1200" w:type="dxa"/>
          </w:tcPr>
          <w:p w14:paraId="398D8B59" w14:textId="77777777" w:rsidR="00B50050" w:rsidRDefault="00B50050" w:rsidP="0088127C">
            <w:pPr>
              <w:pStyle w:val="OtherTableBody"/>
            </w:pPr>
            <w:r>
              <w:t>6.5.9</w:t>
            </w:r>
          </w:p>
        </w:tc>
      </w:tr>
      <w:tr w:rsidR="00B50050" w14:paraId="2E5F65DA" w14:textId="77777777" w:rsidTr="00195548">
        <w:tc>
          <w:tcPr>
            <w:tcW w:w="1000" w:type="dxa"/>
          </w:tcPr>
          <w:p w14:paraId="37C36756" w14:textId="77777777" w:rsidR="00B50050" w:rsidRDefault="00B50050" w:rsidP="0088127C">
            <w:pPr>
              <w:pStyle w:val="OtherTableBody"/>
            </w:pPr>
            <w:r>
              <w:t>ADD</w:t>
            </w:r>
          </w:p>
        </w:tc>
        <w:tc>
          <w:tcPr>
            <w:tcW w:w="6800" w:type="dxa"/>
          </w:tcPr>
          <w:p w14:paraId="5E601280" w14:textId="77777777" w:rsidR="00B50050" w:rsidRDefault="00B50050" w:rsidP="0088127C">
            <w:pPr>
              <w:pStyle w:val="OtherTableBody"/>
            </w:pPr>
            <w:r>
              <w:t>Addendum</w:t>
            </w:r>
          </w:p>
        </w:tc>
        <w:tc>
          <w:tcPr>
            <w:tcW w:w="1200" w:type="dxa"/>
          </w:tcPr>
          <w:p w14:paraId="26B2A48C" w14:textId="77777777" w:rsidR="00B50050" w:rsidRDefault="00B50050" w:rsidP="0088127C">
            <w:pPr>
              <w:pStyle w:val="OtherTableBody"/>
            </w:pPr>
            <w:r>
              <w:t>2.14.1</w:t>
            </w:r>
          </w:p>
        </w:tc>
      </w:tr>
      <w:tr w:rsidR="00B50050" w14:paraId="1B58D5F7" w14:textId="77777777" w:rsidTr="00195548">
        <w:tc>
          <w:tcPr>
            <w:tcW w:w="1000" w:type="dxa"/>
          </w:tcPr>
          <w:p w14:paraId="1CD3319E" w14:textId="77777777" w:rsidR="00B50050" w:rsidRDefault="00B50050" w:rsidP="0088127C">
            <w:pPr>
              <w:pStyle w:val="OtherTableBody"/>
            </w:pPr>
            <w:r>
              <w:t>ADJ</w:t>
            </w:r>
          </w:p>
        </w:tc>
        <w:tc>
          <w:tcPr>
            <w:tcW w:w="6800" w:type="dxa"/>
          </w:tcPr>
          <w:p w14:paraId="6D233092" w14:textId="77777777" w:rsidR="00B50050" w:rsidRDefault="00B50050" w:rsidP="0088127C">
            <w:pPr>
              <w:pStyle w:val="OtherTableBody"/>
            </w:pPr>
            <w:r>
              <w:t>Adjustment</w:t>
            </w:r>
          </w:p>
        </w:tc>
        <w:tc>
          <w:tcPr>
            <w:tcW w:w="1200" w:type="dxa"/>
          </w:tcPr>
          <w:p w14:paraId="7A0B3763" w14:textId="77777777" w:rsidR="00B50050" w:rsidRDefault="00B50050" w:rsidP="0088127C">
            <w:pPr>
              <w:pStyle w:val="OtherTableBody"/>
            </w:pPr>
            <w:r>
              <w:t>16.4.7</w:t>
            </w:r>
          </w:p>
        </w:tc>
      </w:tr>
      <w:tr w:rsidR="00B50050" w14:paraId="1E6187A0" w14:textId="77777777" w:rsidTr="00195548">
        <w:tc>
          <w:tcPr>
            <w:tcW w:w="1000" w:type="dxa"/>
          </w:tcPr>
          <w:p w14:paraId="3A152817" w14:textId="77777777" w:rsidR="00B50050" w:rsidRDefault="00B50050" w:rsidP="0088127C">
            <w:pPr>
              <w:pStyle w:val="OtherTableBody"/>
            </w:pPr>
            <w:r>
              <w:t>AFF</w:t>
            </w:r>
          </w:p>
        </w:tc>
        <w:tc>
          <w:tcPr>
            <w:tcW w:w="6800" w:type="dxa"/>
          </w:tcPr>
          <w:p w14:paraId="58AFDF82" w14:textId="77777777" w:rsidR="00B50050" w:rsidRDefault="00B50050" w:rsidP="0088127C">
            <w:pPr>
              <w:pStyle w:val="OtherTableBody"/>
            </w:pPr>
            <w:r>
              <w:t>Professional Affiliation</w:t>
            </w:r>
          </w:p>
        </w:tc>
        <w:tc>
          <w:tcPr>
            <w:tcW w:w="1200" w:type="dxa"/>
          </w:tcPr>
          <w:p w14:paraId="6E1E604E" w14:textId="77777777" w:rsidR="00B50050" w:rsidRDefault="00B50050" w:rsidP="0088127C">
            <w:pPr>
              <w:pStyle w:val="OtherTableBody"/>
            </w:pPr>
            <w:r>
              <w:t>15.4.1</w:t>
            </w:r>
          </w:p>
        </w:tc>
      </w:tr>
      <w:tr w:rsidR="00B50050" w14:paraId="609EB886" w14:textId="77777777" w:rsidTr="00195548">
        <w:tc>
          <w:tcPr>
            <w:tcW w:w="1000" w:type="dxa"/>
          </w:tcPr>
          <w:p w14:paraId="1E9CBF32" w14:textId="77777777" w:rsidR="00B50050" w:rsidRDefault="00B50050" w:rsidP="0088127C">
            <w:pPr>
              <w:pStyle w:val="OtherTableBody"/>
            </w:pPr>
            <w:r>
              <w:t>AIG</w:t>
            </w:r>
          </w:p>
        </w:tc>
        <w:tc>
          <w:tcPr>
            <w:tcW w:w="6800" w:type="dxa"/>
          </w:tcPr>
          <w:p w14:paraId="7E5FB23C" w14:textId="77777777" w:rsidR="00B50050" w:rsidRDefault="00B50050" w:rsidP="0088127C">
            <w:pPr>
              <w:pStyle w:val="OtherTableBody"/>
            </w:pPr>
            <w:r>
              <w:t>Appointment Information - General Resource</w:t>
            </w:r>
          </w:p>
        </w:tc>
        <w:tc>
          <w:tcPr>
            <w:tcW w:w="1200" w:type="dxa"/>
          </w:tcPr>
          <w:p w14:paraId="3845962B" w14:textId="77777777" w:rsidR="00B50050" w:rsidRDefault="00B50050" w:rsidP="0088127C">
            <w:pPr>
              <w:pStyle w:val="OtherTableBody"/>
            </w:pPr>
            <w:r>
              <w:t>10.6.5</w:t>
            </w:r>
          </w:p>
        </w:tc>
      </w:tr>
      <w:tr w:rsidR="00B50050" w14:paraId="04C720A5" w14:textId="77777777" w:rsidTr="00195548">
        <w:tc>
          <w:tcPr>
            <w:tcW w:w="1000" w:type="dxa"/>
          </w:tcPr>
          <w:p w14:paraId="4419E2C4" w14:textId="77777777" w:rsidR="00B50050" w:rsidRDefault="00B50050" w:rsidP="0088127C">
            <w:pPr>
              <w:pStyle w:val="OtherTableBody"/>
            </w:pPr>
            <w:r>
              <w:t>AIL</w:t>
            </w:r>
          </w:p>
        </w:tc>
        <w:tc>
          <w:tcPr>
            <w:tcW w:w="6800" w:type="dxa"/>
          </w:tcPr>
          <w:p w14:paraId="301D5D3C" w14:textId="77777777" w:rsidR="00B50050" w:rsidRDefault="00B50050" w:rsidP="0088127C">
            <w:pPr>
              <w:pStyle w:val="OtherTableBody"/>
            </w:pPr>
            <w:r>
              <w:t>Appointment Information - Location Resource</w:t>
            </w:r>
          </w:p>
        </w:tc>
        <w:tc>
          <w:tcPr>
            <w:tcW w:w="1200" w:type="dxa"/>
          </w:tcPr>
          <w:p w14:paraId="718E8D14" w14:textId="77777777" w:rsidR="00B50050" w:rsidRDefault="00B50050" w:rsidP="0088127C">
            <w:pPr>
              <w:pStyle w:val="OtherTableBody"/>
            </w:pPr>
            <w:r>
              <w:t>10.6.6</w:t>
            </w:r>
          </w:p>
        </w:tc>
      </w:tr>
      <w:tr w:rsidR="00B50050" w14:paraId="01327988" w14:textId="77777777" w:rsidTr="00195548">
        <w:tc>
          <w:tcPr>
            <w:tcW w:w="1000" w:type="dxa"/>
          </w:tcPr>
          <w:p w14:paraId="663C0E77" w14:textId="77777777" w:rsidR="00B50050" w:rsidRDefault="00B50050" w:rsidP="0088127C">
            <w:pPr>
              <w:pStyle w:val="OtherTableBody"/>
            </w:pPr>
            <w:r>
              <w:t>AIP</w:t>
            </w:r>
          </w:p>
        </w:tc>
        <w:tc>
          <w:tcPr>
            <w:tcW w:w="6800" w:type="dxa"/>
          </w:tcPr>
          <w:p w14:paraId="2903D1BC" w14:textId="77777777" w:rsidR="00B50050" w:rsidRDefault="00B50050" w:rsidP="0088127C">
            <w:pPr>
              <w:pStyle w:val="OtherTableBody"/>
            </w:pPr>
            <w:r>
              <w:t>Appointment Information - Personnel Resource</w:t>
            </w:r>
          </w:p>
        </w:tc>
        <w:tc>
          <w:tcPr>
            <w:tcW w:w="1200" w:type="dxa"/>
          </w:tcPr>
          <w:p w14:paraId="1291DF5C" w14:textId="77777777" w:rsidR="00B50050" w:rsidRDefault="00B50050" w:rsidP="0088127C">
            <w:pPr>
              <w:pStyle w:val="OtherTableBody"/>
            </w:pPr>
            <w:r>
              <w:t>10.6.7</w:t>
            </w:r>
          </w:p>
        </w:tc>
      </w:tr>
      <w:tr w:rsidR="00B50050" w14:paraId="3A15FD4B" w14:textId="77777777" w:rsidTr="00195548">
        <w:tc>
          <w:tcPr>
            <w:tcW w:w="1000" w:type="dxa"/>
          </w:tcPr>
          <w:p w14:paraId="086D1739" w14:textId="77777777" w:rsidR="00B50050" w:rsidRDefault="00B50050" w:rsidP="0088127C">
            <w:pPr>
              <w:pStyle w:val="OtherTableBody"/>
            </w:pPr>
            <w:r>
              <w:t>AIS</w:t>
            </w:r>
          </w:p>
        </w:tc>
        <w:tc>
          <w:tcPr>
            <w:tcW w:w="6800" w:type="dxa"/>
          </w:tcPr>
          <w:p w14:paraId="5C209DC1" w14:textId="77777777" w:rsidR="00B50050" w:rsidRDefault="00B50050" w:rsidP="0088127C">
            <w:pPr>
              <w:pStyle w:val="OtherTableBody"/>
            </w:pPr>
            <w:r>
              <w:t>Appointment Information</w:t>
            </w:r>
          </w:p>
        </w:tc>
        <w:tc>
          <w:tcPr>
            <w:tcW w:w="1200" w:type="dxa"/>
          </w:tcPr>
          <w:p w14:paraId="6A50D55B" w14:textId="77777777" w:rsidR="00B50050" w:rsidRDefault="00B50050" w:rsidP="0088127C">
            <w:pPr>
              <w:pStyle w:val="OtherTableBody"/>
            </w:pPr>
            <w:r>
              <w:t>10.6.4</w:t>
            </w:r>
          </w:p>
        </w:tc>
      </w:tr>
      <w:tr w:rsidR="00B50050" w14:paraId="71768114" w14:textId="77777777" w:rsidTr="00195548">
        <w:tc>
          <w:tcPr>
            <w:tcW w:w="1000" w:type="dxa"/>
          </w:tcPr>
          <w:p w14:paraId="78A2FC09" w14:textId="77777777" w:rsidR="00B50050" w:rsidRDefault="00B50050" w:rsidP="0088127C">
            <w:pPr>
              <w:pStyle w:val="OtherTableBody"/>
            </w:pPr>
            <w:r>
              <w:t>AL1</w:t>
            </w:r>
          </w:p>
        </w:tc>
        <w:tc>
          <w:tcPr>
            <w:tcW w:w="6800" w:type="dxa"/>
          </w:tcPr>
          <w:p w14:paraId="1FABE4A6" w14:textId="77777777" w:rsidR="00B50050" w:rsidRDefault="00B50050" w:rsidP="0088127C">
            <w:pPr>
              <w:pStyle w:val="OtherTableBody"/>
            </w:pPr>
            <w:r>
              <w:t>Patient Allergy Information</w:t>
            </w:r>
          </w:p>
        </w:tc>
        <w:tc>
          <w:tcPr>
            <w:tcW w:w="1200" w:type="dxa"/>
          </w:tcPr>
          <w:p w14:paraId="206F860E" w14:textId="77777777" w:rsidR="00B50050" w:rsidRDefault="00B50050" w:rsidP="0088127C">
            <w:pPr>
              <w:pStyle w:val="OtherTableBody"/>
            </w:pPr>
            <w:r>
              <w:t>3.4.6</w:t>
            </w:r>
          </w:p>
        </w:tc>
      </w:tr>
      <w:tr w:rsidR="00B50050" w14:paraId="364DE941" w14:textId="77777777" w:rsidTr="00195548">
        <w:tc>
          <w:tcPr>
            <w:tcW w:w="1000" w:type="dxa"/>
          </w:tcPr>
          <w:p w14:paraId="6A42CCBB" w14:textId="77777777" w:rsidR="00B50050" w:rsidRDefault="00B50050" w:rsidP="0088127C">
            <w:pPr>
              <w:pStyle w:val="OtherTableBody"/>
            </w:pPr>
            <w:r>
              <w:t>APR</w:t>
            </w:r>
          </w:p>
        </w:tc>
        <w:tc>
          <w:tcPr>
            <w:tcW w:w="6800" w:type="dxa"/>
          </w:tcPr>
          <w:p w14:paraId="1FB51480" w14:textId="77777777" w:rsidR="00B50050" w:rsidRDefault="00B50050" w:rsidP="0088127C">
            <w:pPr>
              <w:pStyle w:val="OtherTableBody"/>
            </w:pPr>
            <w:r>
              <w:t>Appointment Preferences</w:t>
            </w:r>
          </w:p>
        </w:tc>
        <w:tc>
          <w:tcPr>
            <w:tcW w:w="1200" w:type="dxa"/>
          </w:tcPr>
          <w:p w14:paraId="00E041EE" w14:textId="77777777" w:rsidR="00B50050" w:rsidRDefault="00B50050" w:rsidP="0088127C">
            <w:pPr>
              <w:pStyle w:val="OtherTableBody"/>
            </w:pPr>
            <w:r>
              <w:t>10.6.8</w:t>
            </w:r>
          </w:p>
        </w:tc>
      </w:tr>
      <w:tr w:rsidR="00B50050" w14:paraId="77C37AD2" w14:textId="77777777" w:rsidTr="00195548">
        <w:tc>
          <w:tcPr>
            <w:tcW w:w="1000" w:type="dxa"/>
          </w:tcPr>
          <w:p w14:paraId="65FA3961" w14:textId="77777777" w:rsidR="00B50050" w:rsidRDefault="00B50050" w:rsidP="0088127C">
            <w:pPr>
              <w:pStyle w:val="OtherTableBody"/>
            </w:pPr>
            <w:r>
              <w:t>ARQ</w:t>
            </w:r>
          </w:p>
        </w:tc>
        <w:tc>
          <w:tcPr>
            <w:tcW w:w="6800" w:type="dxa"/>
          </w:tcPr>
          <w:p w14:paraId="4B783094" w14:textId="77777777" w:rsidR="00B50050" w:rsidRDefault="00B50050" w:rsidP="0088127C">
            <w:pPr>
              <w:pStyle w:val="OtherTableBody"/>
            </w:pPr>
            <w:r>
              <w:t>Appointment Request</w:t>
            </w:r>
          </w:p>
        </w:tc>
        <w:tc>
          <w:tcPr>
            <w:tcW w:w="1200" w:type="dxa"/>
          </w:tcPr>
          <w:p w14:paraId="5CEC7EA5" w14:textId="77777777" w:rsidR="00B50050" w:rsidRDefault="00B50050" w:rsidP="0088127C">
            <w:pPr>
              <w:pStyle w:val="OtherTableBody"/>
            </w:pPr>
            <w:r>
              <w:t>10.6.1</w:t>
            </w:r>
          </w:p>
        </w:tc>
      </w:tr>
      <w:tr w:rsidR="00B50050" w14:paraId="36497EBF" w14:textId="77777777" w:rsidTr="00195548">
        <w:tc>
          <w:tcPr>
            <w:tcW w:w="1000" w:type="dxa"/>
          </w:tcPr>
          <w:p w14:paraId="214BC64C" w14:textId="77777777" w:rsidR="00B50050" w:rsidRDefault="00B50050" w:rsidP="0088127C">
            <w:pPr>
              <w:pStyle w:val="OtherTableBody"/>
            </w:pPr>
            <w:r>
              <w:t>ARV</w:t>
            </w:r>
          </w:p>
        </w:tc>
        <w:tc>
          <w:tcPr>
            <w:tcW w:w="6800" w:type="dxa"/>
          </w:tcPr>
          <w:p w14:paraId="73031CC2" w14:textId="77777777" w:rsidR="00B50050" w:rsidRDefault="00B50050" w:rsidP="0088127C">
            <w:pPr>
              <w:pStyle w:val="OtherTableBody"/>
            </w:pPr>
            <w:r>
              <w:t>Access Restriction</w:t>
            </w:r>
          </w:p>
        </w:tc>
        <w:tc>
          <w:tcPr>
            <w:tcW w:w="1200" w:type="dxa"/>
          </w:tcPr>
          <w:p w14:paraId="597345CC" w14:textId="77777777" w:rsidR="00B50050" w:rsidRDefault="00B50050" w:rsidP="0088127C">
            <w:pPr>
              <w:pStyle w:val="OtherTableBody"/>
            </w:pPr>
            <w:r>
              <w:t>3.4.14</w:t>
            </w:r>
          </w:p>
        </w:tc>
      </w:tr>
      <w:tr w:rsidR="00B50050" w14:paraId="028D46F2" w14:textId="77777777" w:rsidTr="00195548">
        <w:tc>
          <w:tcPr>
            <w:tcW w:w="1000" w:type="dxa"/>
          </w:tcPr>
          <w:p w14:paraId="3C9044D9" w14:textId="77777777" w:rsidR="00B50050" w:rsidRDefault="00B50050" w:rsidP="0088127C">
            <w:pPr>
              <w:pStyle w:val="OtherTableBody"/>
            </w:pPr>
            <w:r>
              <w:t>AUT</w:t>
            </w:r>
          </w:p>
        </w:tc>
        <w:tc>
          <w:tcPr>
            <w:tcW w:w="6800" w:type="dxa"/>
          </w:tcPr>
          <w:p w14:paraId="05ADFC0C" w14:textId="77777777" w:rsidR="00B50050" w:rsidRDefault="00B50050" w:rsidP="0088127C">
            <w:pPr>
              <w:pStyle w:val="OtherTableBody"/>
            </w:pPr>
            <w:r>
              <w:t>Authorization Information</w:t>
            </w:r>
          </w:p>
        </w:tc>
        <w:tc>
          <w:tcPr>
            <w:tcW w:w="1200" w:type="dxa"/>
          </w:tcPr>
          <w:p w14:paraId="7EAB0936" w14:textId="77777777" w:rsidR="00B50050" w:rsidRDefault="00B50050" w:rsidP="0088127C">
            <w:pPr>
              <w:pStyle w:val="OtherTableBody"/>
            </w:pPr>
            <w:r>
              <w:t>11.8.2</w:t>
            </w:r>
          </w:p>
        </w:tc>
      </w:tr>
      <w:tr w:rsidR="00B50050" w14:paraId="409E7B6D" w14:textId="77777777" w:rsidTr="00195548">
        <w:tc>
          <w:tcPr>
            <w:tcW w:w="1000" w:type="dxa"/>
          </w:tcPr>
          <w:p w14:paraId="00E75BCE" w14:textId="77777777" w:rsidR="00B50050" w:rsidRDefault="00B50050" w:rsidP="0088127C">
            <w:pPr>
              <w:pStyle w:val="OtherTableBody"/>
            </w:pPr>
            <w:r>
              <w:t>BHS</w:t>
            </w:r>
          </w:p>
        </w:tc>
        <w:tc>
          <w:tcPr>
            <w:tcW w:w="6800" w:type="dxa"/>
          </w:tcPr>
          <w:p w14:paraId="46B98F8E" w14:textId="77777777" w:rsidR="00B50050" w:rsidRDefault="00B50050" w:rsidP="0088127C">
            <w:pPr>
              <w:pStyle w:val="OtherTableBody"/>
            </w:pPr>
            <w:r>
              <w:t>Batch Header</w:t>
            </w:r>
          </w:p>
        </w:tc>
        <w:tc>
          <w:tcPr>
            <w:tcW w:w="1200" w:type="dxa"/>
          </w:tcPr>
          <w:p w14:paraId="57C52161" w14:textId="77777777" w:rsidR="00B50050" w:rsidRDefault="00B50050" w:rsidP="0088127C">
            <w:pPr>
              <w:pStyle w:val="OtherTableBody"/>
            </w:pPr>
            <w:r>
              <w:t>2.14.2</w:t>
            </w:r>
          </w:p>
        </w:tc>
      </w:tr>
      <w:tr w:rsidR="00B50050" w14:paraId="7A1BDCB5" w14:textId="77777777" w:rsidTr="00195548">
        <w:tc>
          <w:tcPr>
            <w:tcW w:w="1000" w:type="dxa"/>
          </w:tcPr>
          <w:p w14:paraId="1AF1E1BC" w14:textId="77777777" w:rsidR="00B50050" w:rsidRDefault="00B50050" w:rsidP="0088127C">
            <w:pPr>
              <w:pStyle w:val="OtherTableBody"/>
            </w:pPr>
            <w:r>
              <w:t>BLC</w:t>
            </w:r>
          </w:p>
        </w:tc>
        <w:tc>
          <w:tcPr>
            <w:tcW w:w="6800" w:type="dxa"/>
          </w:tcPr>
          <w:p w14:paraId="4C6DBAAB" w14:textId="77777777" w:rsidR="00B50050" w:rsidRDefault="00B50050" w:rsidP="0088127C">
            <w:pPr>
              <w:pStyle w:val="OtherTableBody"/>
            </w:pPr>
            <w:r>
              <w:t>Blood Code</w:t>
            </w:r>
          </w:p>
        </w:tc>
        <w:tc>
          <w:tcPr>
            <w:tcW w:w="1200" w:type="dxa"/>
          </w:tcPr>
          <w:p w14:paraId="289F1601" w14:textId="77777777" w:rsidR="00B50050" w:rsidRDefault="00B50050" w:rsidP="0088127C">
            <w:pPr>
              <w:pStyle w:val="OtherTableBody"/>
            </w:pPr>
            <w:r>
              <w:t>6.5.13</w:t>
            </w:r>
          </w:p>
        </w:tc>
      </w:tr>
      <w:tr w:rsidR="00B50050" w14:paraId="30641F1A" w14:textId="77777777" w:rsidTr="00195548">
        <w:tc>
          <w:tcPr>
            <w:tcW w:w="1000" w:type="dxa"/>
          </w:tcPr>
          <w:p w14:paraId="19EEFC60" w14:textId="77777777" w:rsidR="00B50050" w:rsidRDefault="00B50050" w:rsidP="0088127C">
            <w:pPr>
              <w:pStyle w:val="OtherTableBody"/>
            </w:pPr>
            <w:r>
              <w:t>BLG</w:t>
            </w:r>
          </w:p>
        </w:tc>
        <w:tc>
          <w:tcPr>
            <w:tcW w:w="6800" w:type="dxa"/>
          </w:tcPr>
          <w:p w14:paraId="0054A2A8" w14:textId="77777777" w:rsidR="00B50050" w:rsidRDefault="00B50050" w:rsidP="0088127C">
            <w:pPr>
              <w:pStyle w:val="OtherTableBody"/>
            </w:pPr>
            <w:r>
              <w:t>Billing</w:t>
            </w:r>
          </w:p>
        </w:tc>
        <w:tc>
          <w:tcPr>
            <w:tcW w:w="1200" w:type="dxa"/>
          </w:tcPr>
          <w:p w14:paraId="49F0A7D9" w14:textId="77777777" w:rsidR="00B50050" w:rsidRDefault="00B50050" w:rsidP="0088127C">
            <w:pPr>
              <w:pStyle w:val="OtherTableBody"/>
            </w:pPr>
            <w:r>
              <w:t>4.5.2</w:t>
            </w:r>
          </w:p>
        </w:tc>
      </w:tr>
      <w:tr w:rsidR="00B50050" w14:paraId="6E512ABB" w14:textId="77777777" w:rsidTr="00195548">
        <w:tc>
          <w:tcPr>
            <w:tcW w:w="1000" w:type="dxa"/>
          </w:tcPr>
          <w:p w14:paraId="0C0A068F" w14:textId="77777777" w:rsidR="00B50050" w:rsidRDefault="00B50050" w:rsidP="0088127C">
            <w:pPr>
              <w:pStyle w:val="OtherTableBody"/>
            </w:pPr>
            <w:r>
              <w:t>BPO</w:t>
            </w:r>
          </w:p>
        </w:tc>
        <w:tc>
          <w:tcPr>
            <w:tcW w:w="6800" w:type="dxa"/>
          </w:tcPr>
          <w:p w14:paraId="77AA54D1" w14:textId="77777777" w:rsidR="00B50050" w:rsidRDefault="00B50050" w:rsidP="0088127C">
            <w:pPr>
              <w:pStyle w:val="OtherTableBody"/>
            </w:pPr>
            <w:r>
              <w:t>Blood product order</w:t>
            </w:r>
          </w:p>
        </w:tc>
        <w:tc>
          <w:tcPr>
            <w:tcW w:w="1200" w:type="dxa"/>
          </w:tcPr>
          <w:p w14:paraId="5C84D0F5" w14:textId="77777777" w:rsidR="00B50050" w:rsidRDefault="00B50050" w:rsidP="0088127C">
            <w:pPr>
              <w:pStyle w:val="OtherTableBody"/>
            </w:pPr>
            <w:r>
              <w:t>4.14.1</w:t>
            </w:r>
          </w:p>
        </w:tc>
      </w:tr>
      <w:tr w:rsidR="00B50050" w14:paraId="6342E7AE" w14:textId="77777777" w:rsidTr="00195548">
        <w:tc>
          <w:tcPr>
            <w:tcW w:w="1000" w:type="dxa"/>
          </w:tcPr>
          <w:p w14:paraId="3AE13F12" w14:textId="77777777" w:rsidR="00B50050" w:rsidRDefault="00B50050" w:rsidP="0088127C">
            <w:pPr>
              <w:pStyle w:val="OtherTableBody"/>
            </w:pPr>
            <w:r>
              <w:lastRenderedPageBreak/>
              <w:t>BPX</w:t>
            </w:r>
          </w:p>
        </w:tc>
        <w:tc>
          <w:tcPr>
            <w:tcW w:w="6800" w:type="dxa"/>
          </w:tcPr>
          <w:p w14:paraId="6E3D682F" w14:textId="77777777" w:rsidR="00B50050" w:rsidRDefault="00B50050" w:rsidP="0088127C">
            <w:pPr>
              <w:pStyle w:val="OtherTableBody"/>
            </w:pPr>
            <w:r>
              <w:t>Blood product dispense status</w:t>
            </w:r>
          </w:p>
        </w:tc>
        <w:tc>
          <w:tcPr>
            <w:tcW w:w="1200" w:type="dxa"/>
          </w:tcPr>
          <w:p w14:paraId="44D2BA53" w14:textId="77777777" w:rsidR="00B50050" w:rsidRDefault="00B50050" w:rsidP="0088127C">
            <w:pPr>
              <w:pStyle w:val="OtherTableBody"/>
            </w:pPr>
            <w:r>
              <w:t>4.14.2</w:t>
            </w:r>
          </w:p>
        </w:tc>
      </w:tr>
      <w:tr w:rsidR="00B50050" w14:paraId="693058A0" w14:textId="77777777" w:rsidTr="00195548">
        <w:tc>
          <w:tcPr>
            <w:tcW w:w="1000" w:type="dxa"/>
          </w:tcPr>
          <w:p w14:paraId="18BEDCC6" w14:textId="77777777" w:rsidR="00B50050" w:rsidRDefault="00B50050" w:rsidP="0088127C">
            <w:pPr>
              <w:pStyle w:val="OtherTableBody"/>
            </w:pPr>
            <w:r>
              <w:t>BTS</w:t>
            </w:r>
          </w:p>
        </w:tc>
        <w:tc>
          <w:tcPr>
            <w:tcW w:w="6800" w:type="dxa"/>
          </w:tcPr>
          <w:p w14:paraId="6D28543F" w14:textId="77777777" w:rsidR="00B50050" w:rsidRDefault="00B50050" w:rsidP="0088127C">
            <w:pPr>
              <w:pStyle w:val="OtherTableBody"/>
            </w:pPr>
            <w:r>
              <w:t>Batch Trailer</w:t>
            </w:r>
          </w:p>
        </w:tc>
        <w:tc>
          <w:tcPr>
            <w:tcW w:w="1200" w:type="dxa"/>
          </w:tcPr>
          <w:p w14:paraId="3F34D731" w14:textId="77777777" w:rsidR="00B50050" w:rsidRDefault="00B50050" w:rsidP="0088127C">
            <w:pPr>
              <w:pStyle w:val="OtherTableBody"/>
            </w:pPr>
            <w:r>
              <w:t>2.14.3</w:t>
            </w:r>
          </w:p>
        </w:tc>
      </w:tr>
      <w:tr w:rsidR="00B50050" w14:paraId="5AA2577F" w14:textId="77777777" w:rsidTr="00195548">
        <w:tc>
          <w:tcPr>
            <w:tcW w:w="1000" w:type="dxa"/>
          </w:tcPr>
          <w:p w14:paraId="7EC4EC8E" w14:textId="77777777" w:rsidR="00B50050" w:rsidRDefault="00B50050" w:rsidP="0088127C">
            <w:pPr>
              <w:pStyle w:val="OtherTableBody"/>
            </w:pPr>
            <w:r>
              <w:t>BTX</w:t>
            </w:r>
          </w:p>
        </w:tc>
        <w:tc>
          <w:tcPr>
            <w:tcW w:w="6800" w:type="dxa"/>
          </w:tcPr>
          <w:p w14:paraId="63B3FC25" w14:textId="77777777" w:rsidR="00B50050" w:rsidRDefault="00B50050" w:rsidP="0088127C">
            <w:pPr>
              <w:pStyle w:val="OtherTableBody"/>
            </w:pPr>
            <w:r>
              <w:t>Blood Product Transfusion/Disposition</w:t>
            </w:r>
          </w:p>
        </w:tc>
        <w:tc>
          <w:tcPr>
            <w:tcW w:w="1200" w:type="dxa"/>
          </w:tcPr>
          <w:p w14:paraId="0ADCFB53" w14:textId="77777777" w:rsidR="00B50050" w:rsidRDefault="00B50050" w:rsidP="0088127C">
            <w:pPr>
              <w:pStyle w:val="OtherTableBody"/>
            </w:pPr>
            <w:r>
              <w:t>4.14.3</w:t>
            </w:r>
          </w:p>
        </w:tc>
      </w:tr>
      <w:tr w:rsidR="00B50050" w14:paraId="598F3A1F" w14:textId="77777777" w:rsidTr="00195548">
        <w:tc>
          <w:tcPr>
            <w:tcW w:w="1000" w:type="dxa"/>
          </w:tcPr>
          <w:p w14:paraId="210393C2" w14:textId="77777777" w:rsidR="00B50050" w:rsidRDefault="00B50050" w:rsidP="0088127C">
            <w:pPr>
              <w:pStyle w:val="OtherTableBody"/>
            </w:pPr>
            <w:r>
              <w:t>BUI</w:t>
            </w:r>
          </w:p>
        </w:tc>
        <w:tc>
          <w:tcPr>
            <w:tcW w:w="6800" w:type="dxa"/>
          </w:tcPr>
          <w:p w14:paraId="21482D2E" w14:textId="77777777" w:rsidR="00B50050" w:rsidRDefault="00B50050" w:rsidP="0088127C">
            <w:pPr>
              <w:pStyle w:val="OtherTableBody"/>
            </w:pPr>
            <w:r>
              <w:t>Blood Unit Information</w:t>
            </w:r>
          </w:p>
        </w:tc>
        <w:tc>
          <w:tcPr>
            <w:tcW w:w="1200" w:type="dxa"/>
          </w:tcPr>
          <w:p w14:paraId="68F9FDEC" w14:textId="77777777" w:rsidR="00B50050" w:rsidRDefault="00B50050" w:rsidP="0088127C">
            <w:pPr>
              <w:pStyle w:val="OtherTableBody"/>
            </w:pPr>
            <w:r>
              <w:t>4.17.2</w:t>
            </w:r>
          </w:p>
        </w:tc>
      </w:tr>
      <w:tr w:rsidR="00B50050" w14:paraId="4C67EC89" w14:textId="77777777" w:rsidTr="00195548">
        <w:tc>
          <w:tcPr>
            <w:tcW w:w="1000" w:type="dxa"/>
          </w:tcPr>
          <w:p w14:paraId="66B5ACF9" w14:textId="77777777" w:rsidR="00B50050" w:rsidRDefault="00B50050" w:rsidP="0088127C">
            <w:pPr>
              <w:pStyle w:val="OtherTableBody"/>
            </w:pPr>
            <w:r>
              <w:t>CDM</w:t>
            </w:r>
          </w:p>
        </w:tc>
        <w:tc>
          <w:tcPr>
            <w:tcW w:w="6800" w:type="dxa"/>
          </w:tcPr>
          <w:p w14:paraId="62B9B402" w14:textId="77777777" w:rsidR="00B50050" w:rsidRDefault="00B50050" w:rsidP="0088127C">
            <w:pPr>
              <w:pStyle w:val="OtherTableBody"/>
            </w:pPr>
            <w:r>
              <w:t>Charge Description Master</w:t>
            </w:r>
          </w:p>
        </w:tc>
        <w:tc>
          <w:tcPr>
            <w:tcW w:w="1200" w:type="dxa"/>
          </w:tcPr>
          <w:p w14:paraId="093B8B9E" w14:textId="77777777" w:rsidR="00B50050" w:rsidRDefault="00B50050" w:rsidP="0088127C">
            <w:pPr>
              <w:pStyle w:val="OtherTableBody"/>
            </w:pPr>
            <w:r>
              <w:t>8.10.2</w:t>
            </w:r>
          </w:p>
        </w:tc>
      </w:tr>
      <w:tr w:rsidR="00B50050" w14:paraId="186361F0" w14:textId="77777777" w:rsidTr="00195548">
        <w:tc>
          <w:tcPr>
            <w:tcW w:w="1000" w:type="dxa"/>
          </w:tcPr>
          <w:p w14:paraId="49EA3031" w14:textId="77777777" w:rsidR="00B50050" w:rsidRDefault="00B50050" w:rsidP="0088127C">
            <w:pPr>
              <w:pStyle w:val="OtherTableBody"/>
            </w:pPr>
            <w:r>
              <w:t>CDO</w:t>
            </w:r>
          </w:p>
        </w:tc>
        <w:tc>
          <w:tcPr>
            <w:tcW w:w="6800" w:type="dxa"/>
          </w:tcPr>
          <w:p w14:paraId="38479B46" w14:textId="77777777" w:rsidR="00B50050" w:rsidRDefault="00B50050" w:rsidP="0088127C">
            <w:pPr>
              <w:pStyle w:val="OtherTableBody"/>
            </w:pPr>
            <w:r>
              <w:t>Cumulative Dosage</w:t>
            </w:r>
          </w:p>
        </w:tc>
        <w:tc>
          <w:tcPr>
            <w:tcW w:w="1200" w:type="dxa"/>
          </w:tcPr>
          <w:p w14:paraId="2E1C8D3E" w14:textId="77777777" w:rsidR="00B50050" w:rsidRDefault="00B50050" w:rsidP="0088127C">
            <w:pPr>
              <w:pStyle w:val="OtherTableBody"/>
            </w:pPr>
            <w:r>
              <w:t>4A.4.9</w:t>
            </w:r>
          </w:p>
        </w:tc>
      </w:tr>
      <w:tr w:rsidR="00B50050" w14:paraId="2A774422" w14:textId="77777777" w:rsidTr="00195548">
        <w:tc>
          <w:tcPr>
            <w:tcW w:w="1000" w:type="dxa"/>
          </w:tcPr>
          <w:p w14:paraId="37B0E292" w14:textId="77777777" w:rsidR="00B50050" w:rsidRDefault="00B50050" w:rsidP="0088127C">
            <w:pPr>
              <w:pStyle w:val="OtherTableBody"/>
            </w:pPr>
            <w:r>
              <w:t>CER</w:t>
            </w:r>
          </w:p>
        </w:tc>
        <w:tc>
          <w:tcPr>
            <w:tcW w:w="6800" w:type="dxa"/>
          </w:tcPr>
          <w:p w14:paraId="17F0BF3A" w14:textId="77777777" w:rsidR="00B50050" w:rsidRDefault="00B50050" w:rsidP="0088127C">
            <w:pPr>
              <w:pStyle w:val="OtherTableBody"/>
            </w:pPr>
            <w:r>
              <w:t>Certificate Detail</w:t>
            </w:r>
          </w:p>
        </w:tc>
        <w:tc>
          <w:tcPr>
            <w:tcW w:w="1200" w:type="dxa"/>
          </w:tcPr>
          <w:p w14:paraId="09E4D2CA" w14:textId="77777777" w:rsidR="00B50050" w:rsidRDefault="00B50050" w:rsidP="0088127C">
            <w:pPr>
              <w:pStyle w:val="OtherTableBody"/>
            </w:pPr>
            <w:r>
              <w:t>15.4.2</w:t>
            </w:r>
          </w:p>
        </w:tc>
      </w:tr>
      <w:tr w:rsidR="00B50050" w14:paraId="21C6B595" w14:textId="77777777" w:rsidTr="00195548">
        <w:tc>
          <w:tcPr>
            <w:tcW w:w="1000" w:type="dxa"/>
          </w:tcPr>
          <w:p w14:paraId="3C7DA165" w14:textId="77777777" w:rsidR="00B50050" w:rsidRDefault="00B50050" w:rsidP="0088127C">
            <w:pPr>
              <w:pStyle w:val="OtherTableBody"/>
            </w:pPr>
            <w:r>
              <w:t>CM0</w:t>
            </w:r>
          </w:p>
        </w:tc>
        <w:tc>
          <w:tcPr>
            <w:tcW w:w="6800" w:type="dxa"/>
          </w:tcPr>
          <w:p w14:paraId="3AA57FC0" w14:textId="77777777" w:rsidR="00B50050" w:rsidRDefault="00B50050" w:rsidP="0088127C">
            <w:pPr>
              <w:pStyle w:val="OtherTableBody"/>
            </w:pPr>
            <w:r>
              <w:t>Clinical Study Master</w:t>
            </w:r>
          </w:p>
        </w:tc>
        <w:tc>
          <w:tcPr>
            <w:tcW w:w="1200" w:type="dxa"/>
          </w:tcPr>
          <w:p w14:paraId="7A22BD57" w14:textId="77777777" w:rsidR="00B50050" w:rsidRDefault="00B50050" w:rsidP="0088127C">
            <w:pPr>
              <w:pStyle w:val="OtherTableBody"/>
            </w:pPr>
            <w:r>
              <w:t>8.11.2</w:t>
            </w:r>
          </w:p>
        </w:tc>
      </w:tr>
      <w:tr w:rsidR="00B50050" w14:paraId="441CB36C" w14:textId="77777777" w:rsidTr="00195548">
        <w:tc>
          <w:tcPr>
            <w:tcW w:w="1000" w:type="dxa"/>
          </w:tcPr>
          <w:p w14:paraId="5F30DC16" w14:textId="77777777" w:rsidR="00B50050" w:rsidRDefault="00B50050" w:rsidP="0088127C">
            <w:pPr>
              <w:pStyle w:val="OtherTableBody"/>
            </w:pPr>
            <w:r>
              <w:t>CM1</w:t>
            </w:r>
          </w:p>
        </w:tc>
        <w:tc>
          <w:tcPr>
            <w:tcW w:w="6800" w:type="dxa"/>
          </w:tcPr>
          <w:p w14:paraId="7078125A" w14:textId="77777777" w:rsidR="00B50050" w:rsidRDefault="00B50050" w:rsidP="0088127C">
            <w:pPr>
              <w:pStyle w:val="OtherTableBody"/>
            </w:pPr>
            <w:r>
              <w:t>Clinical Study Phase Master</w:t>
            </w:r>
          </w:p>
        </w:tc>
        <w:tc>
          <w:tcPr>
            <w:tcW w:w="1200" w:type="dxa"/>
          </w:tcPr>
          <w:p w14:paraId="49650925" w14:textId="77777777" w:rsidR="00B50050" w:rsidRDefault="00B50050" w:rsidP="0088127C">
            <w:pPr>
              <w:pStyle w:val="OtherTableBody"/>
            </w:pPr>
            <w:r>
              <w:t>8.11.3</w:t>
            </w:r>
          </w:p>
        </w:tc>
      </w:tr>
      <w:tr w:rsidR="00B50050" w14:paraId="19E4EEA6" w14:textId="77777777" w:rsidTr="00195548">
        <w:tc>
          <w:tcPr>
            <w:tcW w:w="1000" w:type="dxa"/>
          </w:tcPr>
          <w:p w14:paraId="1C1C0E0E" w14:textId="77777777" w:rsidR="00B50050" w:rsidRDefault="00B50050" w:rsidP="0088127C">
            <w:pPr>
              <w:pStyle w:val="OtherTableBody"/>
            </w:pPr>
            <w:r>
              <w:t>CM2</w:t>
            </w:r>
          </w:p>
        </w:tc>
        <w:tc>
          <w:tcPr>
            <w:tcW w:w="6800" w:type="dxa"/>
          </w:tcPr>
          <w:p w14:paraId="7B53DE10" w14:textId="77777777" w:rsidR="00B50050" w:rsidRDefault="00B50050" w:rsidP="0088127C">
            <w:pPr>
              <w:pStyle w:val="OtherTableBody"/>
            </w:pPr>
            <w:r>
              <w:t>Clinical Study Schedule Master</w:t>
            </w:r>
          </w:p>
        </w:tc>
        <w:tc>
          <w:tcPr>
            <w:tcW w:w="1200" w:type="dxa"/>
          </w:tcPr>
          <w:p w14:paraId="5B7B07BE" w14:textId="77777777" w:rsidR="00B50050" w:rsidRDefault="00B50050" w:rsidP="0088127C">
            <w:pPr>
              <w:pStyle w:val="OtherTableBody"/>
            </w:pPr>
            <w:r>
              <w:t>8.11.4</w:t>
            </w:r>
          </w:p>
        </w:tc>
      </w:tr>
      <w:tr w:rsidR="00B50050" w14:paraId="0850ADBA" w14:textId="77777777" w:rsidTr="00195548">
        <w:tc>
          <w:tcPr>
            <w:tcW w:w="1000" w:type="dxa"/>
          </w:tcPr>
          <w:p w14:paraId="7EA41BFC" w14:textId="77777777" w:rsidR="00B50050" w:rsidRDefault="00B50050" w:rsidP="0088127C">
            <w:pPr>
              <w:pStyle w:val="OtherTableBody"/>
            </w:pPr>
            <w:r>
              <w:t>CNS</w:t>
            </w:r>
          </w:p>
        </w:tc>
        <w:tc>
          <w:tcPr>
            <w:tcW w:w="6800" w:type="dxa"/>
          </w:tcPr>
          <w:p w14:paraId="78D28FE6" w14:textId="77777777" w:rsidR="00B50050" w:rsidRDefault="00B50050" w:rsidP="0088127C">
            <w:pPr>
              <w:pStyle w:val="OtherTableBody"/>
            </w:pPr>
            <w:r>
              <w:t>Clear Notification</w:t>
            </w:r>
          </w:p>
        </w:tc>
        <w:tc>
          <w:tcPr>
            <w:tcW w:w="1200" w:type="dxa"/>
          </w:tcPr>
          <w:p w14:paraId="40E76669" w14:textId="77777777" w:rsidR="00B50050" w:rsidRDefault="00B50050" w:rsidP="0088127C">
            <w:pPr>
              <w:pStyle w:val="OtherTableBody"/>
            </w:pPr>
            <w:r>
              <w:t>13.4.8</w:t>
            </w:r>
          </w:p>
        </w:tc>
      </w:tr>
      <w:tr w:rsidR="00B50050" w14:paraId="5751F167" w14:textId="77777777" w:rsidTr="00195548">
        <w:tc>
          <w:tcPr>
            <w:tcW w:w="1000" w:type="dxa"/>
          </w:tcPr>
          <w:p w14:paraId="1A257B69" w14:textId="77777777" w:rsidR="00B50050" w:rsidRDefault="00B50050" w:rsidP="0088127C">
            <w:pPr>
              <w:pStyle w:val="OtherTableBody"/>
            </w:pPr>
            <w:r>
              <w:t>CON</w:t>
            </w:r>
          </w:p>
        </w:tc>
        <w:tc>
          <w:tcPr>
            <w:tcW w:w="6800" w:type="dxa"/>
          </w:tcPr>
          <w:p w14:paraId="2AFC1F85" w14:textId="77777777" w:rsidR="00B50050" w:rsidRDefault="00B50050" w:rsidP="0088127C">
            <w:pPr>
              <w:pStyle w:val="OtherTableBody"/>
            </w:pPr>
            <w:r>
              <w:t>Consent Segment</w:t>
            </w:r>
          </w:p>
        </w:tc>
        <w:tc>
          <w:tcPr>
            <w:tcW w:w="1200" w:type="dxa"/>
          </w:tcPr>
          <w:p w14:paraId="255209E2" w14:textId="77777777" w:rsidR="00B50050" w:rsidRDefault="00B50050" w:rsidP="0088127C">
            <w:pPr>
              <w:pStyle w:val="OtherTableBody"/>
            </w:pPr>
            <w:r>
              <w:t>9.7.1</w:t>
            </w:r>
          </w:p>
        </w:tc>
      </w:tr>
      <w:tr w:rsidR="00B50050" w14:paraId="18EA1780" w14:textId="77777777" w:rsidTr="00195548">
        <w:tc>
          <w:tcPr>
            <w:tcW w:w="1000" w:type="dxa"/>
          </w:tcPr>
          <w:p w14:paraId="7DA6CF23" w14:textId="77777777" w:rsidR="00B50050" w:rsidRDefault="00B50050" w:rsidP="0088127C">
            <w:pPr>
              <w:pStyle w:val="OtherTableBody"/>
            </w:pPr>
            <w:r>
              <w:t>CSP</w:t>
            </w:r>
          </w:p>
        </w:tc>
        <w:tc>
          <w:tcPr>
            <w:tcW w:w="6800" w:type="dxa"/>
          </w:tcPr>
          <w:p w14:paraId="03655FF0" w14:textId="77777777" w:rsidR="00B50050" w:rsidRDefault="00B50050" w:rsidP="0088127C">
            <w:pPr>
              <w:pStyle w:val="OtherTableBody"/>
            </w:pPr>
            <w:r>
              <w:t>Clinical Study Phase</w:t>
            </w:r>
          </w:p>
        </w:tc>
        <w:tc>
          <w:tcPr>
            <w:tcW w:w="1200" w:type="dxa"/>
          </w:tcPr>
          <w:p w14:paraId="631E3527" w14:textId="77777777" w:rsidR="00B50050" w:rsidRDefault="00B50050" w:rsidP="0088127C">
            <w:pPr>
              <w:pStyle w:val="OtherTableBody"/>
            </w:pPr>
            <w:r>
              <w:t>7.8.2</w:t>
            </w:r>
          </w:p>
        </w:tc>
      </w:tr>
      <w:tr w:rsidR="00B50050" w14:paraId="45533608" w14:textId="77777777" w:rsidTr="00195548">
        <w:tc>
          <w:tcPr>
            <w:tcW w:w="1000" w:type="dxa"/>
          </w:tcPr>
          <w:p w14:paraId="6794466A" w14:textId="77777777" w:rsidR="00B50050" w:rsidRDefault="00B50050" w:rsidP="0088127C">
            <w:pPr>
              <w:pStyle w:val="OtherTableBody"/>
            </w:pPr>
            <w:r>
              <w:t>CSR</w:t>
            </w:r>
          </w:p>
        </w:tc>
        <w:tc>
          <w:tcPr>
            <w:tcW w:w="6800" w:type="dxa"/>
          </w:tcPr>
          <w:p w14:paraId="3E5E4433" w14:textId="77777777" w:rsidR="00B50050" w:rsidRDefault="00B50050" w:rsidP="0088127C">
            <w:pPr>
              <w:pStyle w:val="OtherTableBody"/>
            </w:pPr>
            <w:r>
              <w:t>Clinical Study Registration</w:t>
            </w:r>
          </w:p>
        </w:tc>
        <w:tc>
          <w:tcPr>
            <w:tcW w:w="1200" w:type="dxa"/>
          </w:tcPr>
          <w:p w14:paraId="416B1D63" w14:textId="77777777" w:rsidR="00B50050" w:rsidRDefault="00B50050" w:rsidP="0088127C">
            <w:pPr>
              <w:pStyle w:val="OtherTableBody"/>
            </w:pPr>
            <w:r>
              <w:t>7.8.1</w:t>
            </w:r>
          </w:p>
        </w:tc>
      </w:tr>
      <w:tr w:rsidR="00B50050" w14:paraId="10A1703A" w14:textId="77777777" w:rsidTr="00195548">
        <w:tc>
          <w:tcPr>
            <w:tcW w:w="1000" w:type="dxa"/>
          </w:tcPr>
          <w:p w14:paraId="244CAD4B" w14:textId="77777777" w:rsidR="00B50050" w:rsidRDefault="00B50050" w:rsidP="0088127C">
            <w:pPr>
              <w:pStyle w:val="OtherTableBody"/>
            </w:pPr>
            <w:r>
              <w:t>CSS</w:t>
            </w:r>
          </w:p>
        </w:tc>
        <w:tc>
          <w:tcPr>
            <w:tcW w:w="6800" w:type="dxa"/>
          </w:tcPr>
          <w:p w14:paraId="2CA0EEAA" w14:textId="77777777" w:rsidR="00B50050" w:rsidRPr="001D2E85" w:rsidRDefault="00B50050" w:rsidP="0088127C">
            <w:pPr>
              <w:pStyle w:val="OtherTableBody"/>
            </w:pPr>
            <w:r w:rsidRPr="001D2E85">
              <w:t>Clinical Study Data Schedule Segment</w:t>
            </w:r>
          </w:p>
        </w:tc>
        <w:tc>
          <w:tcPr>
            <w:tcW w:w="1200" w:type="dxa"/>
          </w:tcPr>
          <w:p w14:paraId="34F0B01F" w14:textId="77777777" w:rsidR="00B50050" w:rsidRDefault="00B50050" w:rsidP="0088127C">
            <w:pPr>
              <w:pStyle w:val="OtherTableBody"/>
            </w:pPr>
            <w:r>
              <w:t>7.8.3</w:t>
            </w:r>
          </w:p>
        </w:tc>
      </w:tr>
      <w:tr w:rsidR="00B50050" w14:paraId="6B801788" w14:textId="77777777" w:rsidTr="00195548">
        <w:tc>
          <w:tcPr>
            <w:tcW w:w="1000" w:type="dxa"/>
          </w:tcPr>
          <w:p w14:paraId="1C5B282E" w14:textId="77777777" w:rsidR="00B50050" w:rsidRDefault="00B50050" w:rsidP="0088127C">
            <w:pPr>
              <w:pStyle w:val="OtherTableBody"/>
            </w:pPr>
            <w:r>
              <w:t>CTD</w:t>
            </w:r>
          </w:p>
        </w:tc>
        <w:tc>
          <w:tcPr>
            <w:tcW w:w="6800" w:type="dxa"/>
          </w:tcPr>
          <w:p w14:paraId="70212EA5" w14:textId="77777777" w:rsidR="00B50050" w:rsidRDefault="00B50050" w:rsidP="0088127C">
            <w:pPr>
              <w:pStyle w:val="OtherTableBody"/>
            </w:pPr>
            <w:r>
              <w:t>Contact Data</w:t>
            </w:r>
          </w:p>
        </w:tc>
        <w:tc>
          <w:tcPr>
            <w:tcW w:w="1200" w:type="dxa"/>
          </w:tcPr>
          <w:p w14:paraId="44076A26" w14:textId="77777777" w:rsidR="00B50050" w:rsidRDefault="00B50050" w:rsidP="0088127C">
            <w:pPr>
              <w:pStyle w:val="OtherTableBody"/>
            </w:pPr>
            <w:r>
              <w:t>11.8.4</w:t>
            </w:r>
          </w:p>
        </w:tc>
      </w:tr>
      <w:tr w:rsidR="00B50050" w14:paraId="2FF8B5E5" w14:textId="77777777" w:rsidTr="00195548">
        <w:tc>
          <w:tcPr>
            <w:tcW w:w="1000" w:type="dxa"/>
          </w:tcPr>
          <w:p w14:paraId="2C13B38B" w14:textId="77777777" w:rsidR="00B50050" w:rsidRDefault="00B50050" w:rsidP="0088127C">
            <w:pPr>
              <w:pStyle w:val="OtherTableBody"/>
            </w:pPr>
            <w:r>
              <w:t>CTI</w:t>
            </w:r>
          </w:p>
        </w:tc>
        <w:tc>
          <w:tcPr>
            <w:tcW w:w="6800" w:type="dxa"/>
          </w:tcPr>
          <w:p w14:paraId="0ADBAE25" w14:textId="77777777" w:rsidR="00B50050" w:rsidRDefault="00B50050" w:rsidP="0088127C">
            <w:pPr>
              <w:pStyle w:val="OtherTableBody"/>
            </w:pPr>
            <w:r>
              <w:t>Clinical Trial Identification</w:t>
            </w:r>
          </w:p>
        </w:tc>
        <w:tc>
          <w:tcPr>
            <w:tcW w:w="1200" w:type="dxa"/>
          </w:tcPr>
          <w:p w14:paraId="28B48255" w14:textId="77777777" w:rsidR="00B50050" w:rsidRDefault="00B50050" w:rsidP="0088127C">
            <w:pPr>
              <w:pStyle w:val="OtherTableBody"/>
            </w:pPr>
            <w:r>
              <w:t>7.8.4</w:t>
            </w:r>
          </w:p>
        </w:tc>
      </w:tr>
      <w:tr w:rsidR="00B50050" w14:paraId="54866EB0" w14:textId="77777777" w:rsidTr="00195548">
        <w:tc>
          <w:tcPr>
            <w:tcW w:w="1000" w:type="dxa"/>
          </w:tcPr>
          <w:p w14:paraId="7366E2D0" w14:textId="77777777" w:rsidR="00B50050" w:rsidRDefault="00B50050" w:rsidP="0088127C">
            <w:pPr>
              <w:pStyle w:val="OtherTableBody"/>
            </w:pPr>
            <w:r>
              <w:t>CTR</w:t>
            </w:r>
          </w:p>
        </w:tc>
        <w:tc>
          <w:tcPr>
            <w:tcW w:w="6800" w:type="dxa"/>
          </w:tcPr>
          <w:p w14:paraId="4D18307C" w14:textId="77777777" w:rsidR="00B50050" w:rsidRDefault="00B50050" w:rsidP="0088127C">
            <w:pPr>
              <w:pStyle w:val="OtherTableBody"/>
            </w:pPr>
            <w:r>
              <w:t>Contract Master Outbound</w:t>
            </w:r>
          </w:p>
        </w:tc>
        <w:tc>
          <w:tcPr>
            <w:tcW w:w="1200" w:type="dxa"/>
          </w:tcPr>
          <w:p w14:paraId="3408E6AE" w14:textId="77777777" w:rsidR="00B50050" w:rsidRDefault="00B50050" w:rsidP="0088127C">
            <w:pPr>
              <w:pStyle w:val="OtherTableBody"/>
            </w:pPr>
            <w:r>
              <w:t>8.14.2</w:t>
            </w:r>
          </w:p>
        </w:tc>
      </w:tr>
      <w:tr w:rsidR="00B50050" w14:paraId="18162F81" w14:textId="77777777" w:rsidTr="00195548">
        <w:tc>
          <w:tcPr>
            <w:tcW w:w="1000" w:type="dxa"/>
          </w:tcPr>
          <w:p w14:paraId="445128BC" w14:textId="77777777" w:rsidR="00B50050" w:rsidRDefault="00B50050" w:rsidP="0088127C">
            <w:pPr>
              <w:pStyle w:val="OtherTableBody"/>
            </w:pPr>
            <w:r>
              <w:t>DB1</w:t>
            </w:r>
          </w:p>
        </w:tc>
        <w:tc>
          <w:tcPr>
            <w:tcW w:w="6800" w:type="dxa"/>
          </w:tcPr>
          <w:p w14:paraId="7894831E" w14:textId="77777777" w:rsidR="00B50050" w:rsidRDefault="00B50050" w:rsidP="0088127C">
            <w:pPr>
              <w:pStyle w:val="OtherTableBody"/>
            </w:pPr>
            <w:r>
              <w:t>Disability</w:t>
            </w:r>
          </w:p>
        </w:tc>
        <w:tc>
          <w:tcPr>
            <w:tcW w:w="1200" w:type="dxa"/>
          </w:tcPr>
          <w:p w14:paraId="74771965" w14:textId="77777777" w:rsidR="00B50050" w:rsidRDefault="00B50050" w:rsidP="0088127C">
            <w:pPr>
              <w:pStyle w:val="OtherTableBody"/>
            </w:pPr>
            <w:r>
              <w:t>3.4.12</w:t>
            </w:r>
          </w:p>
        </w:tc>
      </w:tr>
      <w:tr w:rsidR="00B50050" w14:paraId="3F032A88" w14:textId="77777777" w:rsidTr="00195548">
        <w:tc>
          <w:tcPr>
            <w:tcW w:w="1000" w:type="dxa"/>
          </w:tcPr>
          <w:p w14:paraId="26292C6D" w14:textId="77777777" w:rsidR="00B50050" w:rsidRDefault="00B50050" w:rsidP="0088127C">
            <w:pPr>
              <w:pStyle w:val="OtherTableBody"/>
            </w:pPr>
            <w:r>
              <w:t>DEV</w:t>
            </w:r>
          </w:p>
        </w:tc>
        <w:tc>
          <w:tcPr>
            <w:tcW w:w="6800" w:type="dxa"/>
          </w:tcPr>
          <w:p w14:paraId="149A0CCB" w14:textId="77777777" w:rsidR="00B50050" w:rsidRDefault="00B50050" w:rsidP="0088127C">
            <w:pPr>
              <w:pStyle w:val="OtherTableBody"/>
            </w:pPr>
            <w:r>
              <w:t>Device</w:t>
            </w:r>
          </w:p>
        </w:tc>
        <w:tc>
          <w:tcPr>
            <w:tcW w:w="1200" w:type="dxa"/>
          </w:tcPr>
          <w:p w14:paraId="74E98E40" w14:textId="77777777" w:rsidR="00B50050" w:rsidRDefault="00B50050" w:rsidP="0088127C">
            <w:pPr>
              <w:pStyle w:val="OtherTableBody"/>
            </w:pPr>
            <w:r>
              <w:t>17.8.1</w:t>
            </w:r>
          </w:p>
        </w:tc>
      </w:tr>
      <w:tr w:rsidR="00B50050" w14:paraId="1F3B06C1" w14:textId="77777777" w:rsidTr="00195548">
        <w:tc>
          <w:tcPr>
            <w:tcW w:w="1000" w:type="dxa"/>
          </w:tcPr>
          <w:p w14:paraId="778371DA" w14:textId="77777777" w:rsidR="00B50050" w:rsidRDefault="00B50050" w:rsidP="0088127C">
            <w:pPr>
              <w:pStyle w:val="OtherTableBody"/>
            </w:pPr>
            <w:r>
              <w:t>DG1</w:t>
            </w:r>
          </w:p>
        </w:tc>
        <w:tc>
          <w:tcPr>
            <w:tcW w:w="6800" w:type="dxa"/>
          </w:tcPr>
          <w:p w14:paraId="08B3BF38" w14:textId="77777777" w:rsidR="00B50050" w:rsidRDefault="00B50050" w:rsidP="0088127C">
            <w:pPr>
              <w:pStyle w:val="OtherTableBody"/>
            </w:pPr>
            <w:r>
              <w:t>Diagnosis</w:t>
            </w:r>
          </w:p>
        </w:tc>
        <w:tc>
          <w:tcPr>
            <w:tcW w:w="1200" w:type="dxa"/>
          </w:tcPr>
          <w:p w14:paraId="72BB871B" w14:textId="77777777" w:rsidR="00B50050" w:rsidRDefault="00B50050" w:rsidP="0088127C">
            <w:pPr>
              <w:pStyle w:val="OtherTableBody"/>
            </w:pPr>
            <w:r>
              <w:t>6.5.2</w:t>
            </w:r>
          </w:p>
        </w:tc>
      </w:tr>
      <w:tr w:rsidR="00B50050" w14:paraId="77F65E7A" w14:textId="77777777" w:rsidTr="00195548">
        <w:tc>
          <w:tcPr>
            <w:tcW w:w="1000" w:type="dxa"/>
          </w:tcPr>
          <w:p w14:paraId="367EDBFA" w14:textId="77777777" w:rsidR="00B50050" w:rsidRDefault="00B50050" w:rsidP="0088127C">
            <w:pPr>
              <w:pStyle w:val="OtherTableBody"/>
            </w:pPr>
            <w:r>
              <w:t>DMI</w:t>
            </w:r>
          </w:p>
        </w:tc>
        <w:tc>
          <w:tcPr>
            <w:tcW w:w="6800" w:type="dxa"/>
          </w:tcPr>
          <w:p w14:paraId="3BC9D2B3" w14:textId="77777777" w:rsidR="00B50050" w:rsidRDefault="00B50050" w:rsidP="0088127C">
            <w:pPr>
              <w:pStyle w:val="OtherTableBody"/>
            </w:pPr>
            <w:r>
              <w:t>DRG Master File Information</w:t>
            </w:r>
          </w:p>
        </w:tc>
        <w:tc>
          <w:tcPr>
            <w:tcW w:w="1200" w:type="dxa"/>
          </w:tcPr>
          <w:p w14:paraId="48A4DE71" w14:textId="77777777" w:rsidR="00B50050" w:rsidRDefault="00B50050" w:rsidP="0088127C">
            <w:pPr>
              <w:pStyle w:val="OtherTableBody"/>
            </w:pPr>
            <w:r>
              <w:t>8.13.2</w:t>
            </w:r>
          </w:p>
        </w:tc>
      </w:tr>
      <w:tr w:rsidR="00B50050" w14:paraId="2850BEEC" w14:textId="77777777" w:rsidTr="00195548">
        <w:tc>
          <w:tcPr>
            <w:tcW w:w="1000" w:type="dxa"/>
          </w:tcPr>
          <w:p w14:paraId="41936ED3" w14:textId="77777777" w:rsidR="00B50050" w:rsidRDefault="00B50050" w:rsidP="0088127C">
            <w:pPr>
              <w:pStyle w:val="OtherTableBody"/>
            </w:pPr>
            <w:r>
              <w:t>DON</w:t>
            </w:r>
          </w:p>
        </w:tc>
        <w:tc>
          <w:tcPr>
            <w:tcW w:w="6800" w:type="dxa"/>
          </w:tcPr>
          <w:p w14:paraId="500F5BE9" w14:textId="77777777" w:rsidR="00B50050" w:rsidRDefault="00B50050" w:rsidP="0088127C">
            <w:pPr>
              <w:pStyle w:val="OtherTableBody"/>
            </w:pPr>
            <w:r>
              <w:t>Donation</w:t>
            </w:r>
          </w:p>
        </w:tc>
        <w:tc>
          <w:tcPr>
            <w:tcW w:w="1200" w:type="dxa"/>
          </w:tcPr>
          <w:p w14:paraId="7845C984" w14:textId="77777777" w:rsidR="00B50050" w:rsidRDefault="00B50050" w:rsidP="0088127C">
            <w:pPr>
              <w:pStyle w:val="OtherTableBody"/>
            </w:pPr>
            <w:r>
              <w:t>4.17.1</w:t>
            </w:r>
          </w:p>
        </w:tc>
      </w:tr>
      <w:tr w:rsidR="00B50050" w14:paraId="1DC35C73" w14:textId="77777777" w:rsidTr="00195548">
        <w:tc>
          <w:tcPr>
            <w:tcW w:w="1000" w:type="dxa"/>
          </w:tcPr>
          <w:p w14:paraId="3CB921DA" w14:textId="77777777" w:rsidR="00B50050" w:rsidRDefault="00B50050" w:rsidP="0088127C">
            <w:pPr>
              <w:pStyle w:val="OtherTableBody"/>
            </w:pPr>
            <w:r>
              <w:t>DPS</w:t>
            </w:r>
          </w:p>
        </w:tc>
        <w:tc>
          <w:tcPr>
            <w:tcW w:w="6800" w:type="dxa"/>
          </w:tcPr>
          <w:p w14:paraId="255471ED" w14:textId="77777777" w:rsidR="00B50050" w:rsidRPr="001D2E85" w:rsidRDefault="00B50050" w:rsidP="0088127C">
            <w:pPr>
              <w:pStyle w:val="OtherTableBody"/>
            </w:pPr>
            <w:r w:rsidRPr="001D2E85">
              <w:t>Diagnosis and Procedure Code Segment</w:t>
            </w:r>
          </w:p>
        </w:tc>
        <w:tc>
          <w:tcPr>
            <w:tcW w:w="1200" w:type="dxa"/>
          </w:tcPr>
          <w:p w14:paraId="33A360BF" w14:textId="77777777" w:rsidR="00B50050" w:rsidRDefault="00B50050" w:rsidP="0088127C">
            <w:pPr>
              <w:pStyle w:val="OtherTableBody"/>
            </w:pPr>
            <w:r>
              <w:t>8.8.19</w:t>
            </w:r>
          </w:p>
        </w:tc>
      </w:tr>
      <w:tr w:rsidR="00B50050" w14:paraId="56FAA9EA" w14:textId="77777777" w:rsidTr="00195548">
        <w:tc>
          <w:tcPr>
            <w:tcW w:w="1000" w:type="dxa"/>
          </w:tcPr>
          <w:p w14:paraId="6ABE722E" w14:textId="77777777" w:rsidR="00B50050" w:rsidRDefault="00B50050" w:rsidP="0088127C">
            <w:pPr>
              <w:pStyle w:val="OtherTableBody"/>
            </w:pPr>
            <w:r>
              <w:t>DRG</w:t>
            </w:r>
          </w:p>
        </w:tc>
        <w:tc>
          <w:tcPr>
            <w:tcW w:w="6800" w:type="dxa"/>
          </w:tcPr>
          <w:p w14:paraId="272F36B7" w14:textId="77777777" w:rsidR="00B50050" w:rsidRDefault="00B50050" w:rsidP="0088127C">
            <w:pPr>
              <w:pStyle w:val="OtherTableBody"/>
            </w:pPr>
            <w:r>
              <w:t>Diagnosis Related Group</w:t>
            </w:r>
          </w:p>
        </w:tc>
        <w:tc>
          <w:tcPr>
            <w:tcW w:w="1200" w:type="dxa"/>
          </w:tcPr>
          <w:p w14:paraId="5952C273" w14:textId="77777777" w:rsidR="00B50050" w:rsidRDefault="00B50050" w:rsidP="0088127C">
            <w:pPr>
              <w:pStyle w:val="OtherTableBody"/>
            </w:pPr>
            <w:r>
              <w:t>6.5.3</w:t>
            </w:r>
          </w:p>
        </w:tc>
      </w:tr>
      <w:tr w:rsidR="00B50050" w14:paraId="1BF36B36" w14:textId="77777777" w:rsidTr="00195548">
        <w:tc>
          <w:tcPr>
            <w:tcW w:w="1000" w:type="dxa"/>
          </w:tcPr>
          <w:p w14:paraId="695564AD" w14:textId="77777777" w:rsidR="00B50050" w:rsidRDefault="00B50050" w:rsidP="0088127C">
            <w:pPr>
              <w:pStyle w:val="OtherTableBody"/>
            </w:pPr>
            <w:r>
              <w:t>DSC</w:t>
            </w:r>
          </w:p>
        </w:tc>
        <w:tc>
          <w:tcPr>
            <w:tcW w:w="6800" w:type="dxa"/>
          </w:tcPr>
          <w:p w14:paraId="0C04258E" w14:textId="77777777" w:rsidR="00B50050" w:rsidRDefault="00B50050" w:rsidP="0088127C">
            <w:pPr>
              <w:pStyle w:val="OtherTableBody"/>
            </w:pPr>
            <w:r>
              <w:t>Continuation Pointer</w:t>
            </w:r>
          </w:p>
        </w:tc>
        <w:tc>
          <w:tcPr>
            <w:tcW w:w="1200" w:type="dxa"/>
          </w:tcPr>
          <w:p w14:paraId="162170DC" w14:textId="77777777" w:rsidR="00B50050" w:rsidRDefault="00B50050" w:rsidP="0088127C">
            <w:pPr>
              <w:pStyle w:val="OtherTableBody"/>
            </w:pPr>
            <w:r>
              <w:t>2.14.4</w:t>
            </w:r>
          </w:p>
        </w:tc>
      </w:tr>
      <w:tr w:rsidR="00B50050" w14:paraId="021979D5" w14:textId="77777777" w:rsidTr="00195548">
        <w:tc>
          <w:tcPr>
            <w:tcW w:w="1000" w:type="dxa"/>
          </w:tcPr>
          <w:p w14:paraId="6464AE70" w14:textId="77777777" w:rsidR="00B50050" w:rsidRDefault="00B50050" w:rsidP="0088127C">
            <w:pPr>
              <w:pStyle w:val="OtherTableBody"/>
            </w:pPr>
            <w:r>
              <w:t>DSP</w:t>
            </w:r>
          </w:p>
        </w:tc>
        <w:tc>
          <w:tcPr>
            <w:tcW w:w="6800" w:type="dxa"/>
          </w:tcPr>
          <w:p w14:paraId="0584E4E5" w14:textId="77777777" w:rsidR="00B50050" w:rsidRDefault="00B50050" w:rsidP="0088127C">
            <w:pPr>
              <w:pStyle w:val="OtherTableBody"/>
            </w:pPr>
            <w:r>
              <w:t>Display Data</w:t>
            </w:r>
          </w:p>
        </w:tc>
        <w:tc>
          <w:tcPr>
            <w:tcW w:w="1200" w:type="dxa"/>
          </w:tcPr>
          <w:p w14:paraId="564DCF60" w14:textId="77777777" w:rsidR="00B50050" w:rsidRDefault="00B50050" w:rsidP="0088127C">
            <w:pPr>
              <w:pStyle w:val="OtherTableBody"/>
            </w:pPr>
            <w:r>
              <w:t>5.5.1</w:t>
            </w:r>
          </w:p>
        </w:tc>
      </w:tr>
      <w:tr w:rsidR="00B50050" w14:paraId="0FAF2F37" w14:textId="77777777" w:rsidTr="00195548">
        <w:tc>
          <w:tcPr>
            <w:tcW w:w="1000" w:type="dxa"/>
          </w:tcPr>
          <w:p w14:paraId="26639FB2" w14:textId="77777777" w:rsidR="00B50050" w:rsidRDefault="00B50050" w:rsidP="0088127C">
            <w:pPr>
              <w:pStyle w:val="OtherTableBody"/>
            </w:pPr>
            <w:r>
              <w:t>DST</w:t>
            </w:r>
          </w:p>
        </w:tc>
        <w:tc>
          <w:tcPr>
            <w:tcW w:w="6800" w:type="dxa"/>
          </w:tcPr>
          <w:p w14:paraId="56F235CC" w14:textId="77777777" w:rsidR="00B50050" w:rsidRDefault="00B50050" w:rsidP="0088127C">
            <w:pPr>
              <w:pStyle w:val="OtherTableBody"/>
            </w:pPr>
            <w:r>
              <w:t>Transport Destination</w:t>
            </w:r>
          </w:p>
        </w:tc>
        <w:tc>
          <w:tcPr>
            <w:tcW w:w="1200" w:type="dxa"/>
          </w:tcPr>
          <w:p w14:paraId="2506C48E" w14:textId="77777777" w:rsidR="00B50050" w:rsidRDefault="00B50050" w:rsidP="0088127C">
            <w:pPr>
              <w:pStyle w:val="OtherTableBody"/>
            </w:pPr>
            <w:r>
              <w:t>13.4.13</w:t>
            </w:r>
          </w:p>
        </w:tc>
      </w:tr>
      <w:tr w:rsidR="00B50050" w14:paraId="618AD97F" w14:textId="77777777" w:rsidTr="00195548">
        <w:tc>
          <w:tcPr>
            <w:tcW w:w="1000" w:type="dxa"/>
          </w:tcPr>
          <w:p w14:paraId="4EB30A3A" w14:textId="77777777" w:rsidR="00B50050" w:rsidRDefault="00B50050" w:rsidP="0088127C">
            <w:pPr>
              <w:pStyle w:val="OtherTableBody"/>
            </w:pPr>
            <w:r>
              <w:t>ECD</w:t>
            </w:r>
          </w:p>
        </w:tc>
        <w:tc>
          <w:tcPr>
            <w:tcW w:w="6800" w:type="dxa"/>
          </w:tcPr>
          <w:p w14:paraId="459C2438" w14:textId="77777777" w:rsidR="00B50050" w:rsidRDefault="00B50050" w:rsidP="0088127C">
            <w:pPr>
              <w:pStyle w:val="OtherTableBody"/>
            </w:pPr>
            <w:r>
              <w:t>Equipment Command</w:t>
            </w:r>
          </w:p>
        </w:tc>
        <w:tc>
          <w:tcPr>
            <w:tcW w:w="1200" w:type="dxa"/>
          </w:tcPr>
          <w:p w14:paraId="12264752" w14:textId="77777777" w:rsidR="00B50050" w:rsidRDefault="00B50050" w:rsidP="0088127C">
            <w:pPr>
              <w:pStyle w:val="OtherTableBody"/>
            </w:pPr>
            <w:r>
              <w:t>13.4.5</w:t>
            </w:r>
          </w:p>
        </w:tc>
      </w:tr>
      <w:tr w:rsidR="00B50050" w14:paraId="1836A916" w14:textId="77777777" w:rsidTr="00195548">
        <w:tc>
          <w:tcPr>
            <w:tcW w:w="1000" w:type="dxa"/>
          </w:tcPr>
          <w:p w14:paraId="26C6CCA2" w14:textId="77777777" w:rsidR="00B50050" w:rsidRDefault="00B50050" w:rsidP="0088127C">
            <w:pPr>
              <w:pStyle w:val="OtherTableBody"/>
            </w:pPr>
            <w:r>
              <w:t>ECR</w:t>
            </w:r>
          </w:p>
        </w:tc>
        <w:tc>
          <w:tcPr>
            <w:tcW w:w="6800" w:type="dxa"/>
          </w:tcPr>
          <w:p w14:paraId="33A5211E" w14:textId="77777777" w:rsidR="00B50050" w:rsidRDefault="00B50050" w:rsidP="0088127C">
            <w:pPr>
              <w:pStyle w:val="OtherTableBody"/>
            </w:pPr>
            <w:r>
              <w:t>Equipment Command Response</w:t>
            </w:r>
          </w:p>
        </w:tc>
        <w:tc>
          <w:tcPr>
            <w:tcW w:w="1200" w:type="dxa"/>
          </w:tcPr>
          <w:p w14:paraId="60F45390" w14:textId="77777777" w:rsidR="00B50050" w:rsidRDefault="00B50050" w:rsidP="0088127C">
            <w:pPr>
              <w:pStyle w:val="OtherTableBody"/>
            </w:pPr>
            <w:r>
              <w:t>13.4.6</w:t>
            </w:r>
          </w:p>
        </w:tc>
      </w:tr>
      <w:tr w:rsidR="00B50050" w14:paraId="1E668CB1" w14:textId="77777777" w:rsidTr="00195548">
        <w:tc>
          <w:tcPr>
            <w:tcW w:w="1000" w:type="dxa"/>
          </w:tcPr>
          <w:p w14:paraId="04016871" w14:textId="77777777" w:rsidR="00B50050" w:rsidRDefault="00B50050" w:rsidP="0088127C">
            <w:pPr>
              <w:pStyle w:val="OtherTableBody"/>
            </w:pPr>
            <w:r>
              <w:t>EDU</w:t>
            </w:r>
          </w:p>
        </w:tc>
        <w:tc>
          <w:tcPr>
            <w:tcW w:w="6800" w:type="dxa"/>
          </w:tcPr>
          <w:p w14:paraId="45107A69" w14:textId="77777777" w:rsidR="00B50050" w:rsidRDefault="00B50050" w:rsidP="0088127C">
            <w:pPr>
              <w:pStyle w:val="OtherTableBody"/>
            </w:pPr>
            <w:r>
              <w:t>Educational Detail</w:t>
            </w:r>
          </w:p>
        </w:tc>
        <w:tc>
          <w:tcPr>
            <w:tcW w:w="1200" w:type="dxa"/>
          </w:tcPr>
          <w:p w14:paraId="2434F34D" w14:textId="77777777" w:rsidR="00B50050" w:rsidRDefault="00B50050" w:rsidP="0088127C">
            <w:pPr>
              <w:pStyle w:val="OtherTableBody"/>
            </w:pPr>
            <w:r>
              <w:t>15.4.3</w:t>
            </w:r>
          </w:p>
        </w:tc>
      </w:tr>
      <w:tr w:rsidR="00B50050" w14:paraId="1A4D402D" w14:textId="77777777" w:rsidTr="00195548">
        <w:tc>
          <w:tcPr>
            <w:tcW w:w="1000" w:type="dxa"/>
          </w:tcPr>
          <w:p w14:paraId="5F303339" w14:textId="77777777" w:rsidR="00B50050" w:rsidRDefault="00B50050" w:rsidP="0088127C">
            <w:pPr>
              <w:pStyle w:val="OtherTableBody"/>
            </w:pPr>
            <w:r>
              <w:t>EQP</w:t>
            </w:r>
          </w:p>
        </w:tc>
        <w:tc>
          <w:tcPr>
            <w:tcW w:w="6800" w:type="dxa"/>
          </w:tcPr>
          <w:p w14:paraId="5729F223" w14:textId="77777777" w:rsidR="00B50050" w:rsidRDefault="00B50050" w:rsidP="0088127C">
            <w:pPr>
              <w:pStyle w:val="OtherTableBody"/>
            </w:pPr>
            <w:r>
              <w:t>Equipment/log Service</w:t>
            </w:r>
          </w:p>
        </w:tc>
        <w:tc>
          <w:tcPr>
            <w:tcW w:w="1200" w:type="dxa"/>
          </w:tcPr>
          <w:p w14:paraId="7F3B2026" w14:textId="77777777" w:rsidR="00B50050" w:rsidRDefault="00B50050" w:rsidP="0088127C">
            <w:pPr>
              <w:pStyle w:val="OtherTableBody"/>
            </w:pPr>
            <w:r>
              <w:t>13.4.12</w:t>
            </w:r>
          </w:p>
        </w:tc>
      </w:tr>
      <w:tr w:rsidR="00B50050" w14:paraId="007726B7" w14:textId="77777777" w:rsidTr="00195548">
        <w:tc>
          <w:tcPr>
            <w:tcW w:w="1000" w:type="dxa"/>
          </w:tcPr>
          <w:p w14:paraId="20A3C741" w14:textId="77777777" w:rsidR="00B50050" w:rsidRDefault="00B50050" w:rsidP="0088127C">
            <w:pPr>
              <w:pStyle w:val="OtherTableBody"/>
            </w:pPr>
            <w:r>
              <w:t>EQU</w:t>
            </w:r>
          </w:p>
        </w:tc>
        <w:tc>
          <w:tcPr>
            <w:tcW w:w="6800" w:type="dxa"/>
          </w:tcPr>
          <w:p w14:paraId="461FD856" w14:textId="77777777" w:rsidR="00B50050" w:rsidRDefault="00B50050" w:rsidP="0088127C">
            <w:pPr>
              <w:pStyle w:val="OtherTableBody"/>
            </w:pPr>
            <w:r>
              <w:t>Equipment Detail</w:t>
            </w:r>
          </w:p>
        </w:tc>
        <w:tc>
          <w:tcPr>
            <w:tcW w:w="1200" w:type="dxa"/>
          </w:tcPr>
          <w:p w14:paraId="4EBB3F45" w14:textId="77777777" w:rsidR="00B50050" w:rsidRDefault="00B50050" w:rsidP="0088127C">
            <w:pPr>
              <w:pStyle w:val="OtherTableBody"/>
            </w:pPr>
            <w:r>
              <w:t>13.4.1</w:t>
            </w:r>
          </w:p>
        </w:tc>
      </w:tr>
      <w:tr w:rsidR="00B50050" w14:paraId="1CFBBCCF" w14:textId="77777777" w:rsidTr="00195548">
        <w:tc>
          <w:tcPr>
            <w:tcW w:w="1000" w:type="dxa"/>
          </w:tcPr>
          <w:p w14:paraId="7614FC7D" w14:textId="77777777" w:rsidR="00B50050" w:rsidRDefault="00B50050" w:rsidP="0088127C">
            <w:pPr>
              <w:pStyle w:val="OtherTableBody"/>
            </w:pPr>
            <w:r>
              <w:t>ERR</w:t>
            </w:r>
          </w:p>
        </w:tc>
        <w:tc>
          <w:tcPr>
            <w:tcW w:w="6800" w:type="dxa"/>
          </w:tcPr>
          <w:p w14:paraId="1E274897" w14:textId="77777777" w:rsidR="00B50050" w:rsidRDefault="00B50050" w:rsidP="0088127C">
            <w:pPr>
              <w:pStyle w:val="OtherTableBody"/>
            </w:pPr>
            <w:r>
              <w:t>Error</w:t>
            </w:r>
          </w:p>
        </w:tc>
        <w:tc>
          <w:tcPr>
            <w:tcW w:w="1200" w:type="dxa"/>
          </w:tcPr>
          <w:p w14:paraId="64188D90" w14:textId="77777777" w:rsidR="00B50050" w:rsidRDefault="00B50050" w:rsidP="0088127C">
            <w:pPr>
              <w:pStyle w:val="OtherTableBody"/>
            </w:pPr>
            <w:r>
              <w:t>2.14.5</w:t>
            </w:r>
          </w:p>
        </w:tc>
      </w:tr>
      <w:tr w:rsidR="00B50050" w14:paraId="25FBA3A5" w14:textId="77777777" w:rsidTr="00195548">
        <w:tc>
          <w:tcPr>
            <w:tcW w:w="1000" w:type="dxa"/>
          </w:tcPr>
          <w:p w14:paraId="00870F78" w14:textId="77777777" w:rsidR="00B50050" w:rsidRDefault="00B50050" w:rsidP="0088127C">
            <w:pPr>
              <w:pStyle w:val="OtherTableBody"/>
            </w:pPr>
            <w:r>
              <w:t>EVN</w:t>
            </w:r>
          </w:p>
        </w:tc>
        <w:tc>
          <w:tcPr>
            <w:tcW w:w="6800" w:type="dxa"/>
          </w:tcPr>
          <w:p w14:paraId="58691FE5" w14:textId="77777777" w:rsidR="00B50050" w:rsidRDefault="00B50050" w:rsidP="0088127C">
            <w:pPr>
              <w:pStyle w:val="OtherTableBody"/>
            </w:pPr>
            <w:r>
              <w:t>Event Type</w:t>
            </w:r>
          </w:p>
        </w:tc>
        <w:tc>
          <w:tcPr>
            <w:tcW w:w="1200" w:type="dxa"/>
          </w:tcPr>
          <w:p w14:paraId="53F981F6" w14:textId="77777777" w:rsidR="00B50050" w:rsidRDefault="00B50050" w:rsidP="0088127C">
            <w:pPr>
              <w:pStyle w:val="OtherTableBody"/>
            </w:pPr>
            <w:r>
              <w:t>3.4.1</w:t>
            </w:r>
          </w:p>
        </w:tc>
      </w:tr>
      <w:tr w:rsidR="00B50050" w14:paraId="49E6EEFB" w14:textId="77777777" w:rsidTr="00195548">
        <w:tc>
          <w:tcPr>
            <w:tcW w:w="1000" w:type="dxa"/>
          </w:tcPr>
          <w:p w14:paraId="41C1AC49" w14:textId="77777777" w:rsidR="00B50050" w:rsidRDefault="00B50050" w:rsidP="0088127C">
            <w:pPr>
              <w:pStyle w:val="OtherTableBody"/>
            </w:pPr>
            <w:r>
              <w:t>FAC</w:t>
            </w:r>
          </w:p>
        </w:tc>
        <w:tc>
          <w:tcPr>
            <w:tcW w:w="6800" w:type="dxa"/>
          </w:tcPr>
          <w:p w14:paraId="3DFB40F7" w14:textId="77777777" w:rsidR="00B50050" w:rsidRDefault="00B50050" w:rsidP="0088127C">
            <w:pPr>
              <w:pStyle w:val="OtherTableBody"/>
            </w:pPr>
            <w:r>
              <w:t>Facility</w:t>
            </w:r>
          </w:p>
        </w:tc>
        <w:tc>
          <w:tcPr>
            <w:tcW w:w="1200" w:type="dxa"/>
          </w:tcPr>
          <w:p w14:paraId="6AF81267" w14:textId="77777777" w:rsidR="00B50050" w:rsidRDefault="00B50050" w:rsidP="0088127C">
            <w:pPr>
              <w:pStyle w:val="OtherTableBody"/>
            </w:pPr>
            <w:r>
              <w:t>7.12.6</w:t>
            </w:r>
          </w:p>
        </w:tc>
      </w:tr>
      <w:tr w:rsidR="00B50050" w14:paraId="25C9EC50" w14:textId="77777777" w:rsidTr="00195548">
        <w:tc>
          <w:tcPr>
            <w:tcW w:w="1000" w:type="dxa"/>
          </w:tcPr>
          <w:p w14:paraId="3B6AECE0" w14:textId="77777777" w:rsidR="00B50050" w:rsidRDefault="00B50050" w:rsidP="0088127C">
            <w:pPr>
              <w:pStyle w:val="OtherTableBody"/>
            </w:pPr>
            <w:r>
              <w:t>FHS</w:t>
            </w:r>
          </w:p>
        </w:tc>
        <w:tc>
          <w:tcPr>
            <w:tcW w:w="6800" w:type="dxa"/>
          </w:tcPr>
          <w:p w14:paraId="100E111D" w14:textId="77777777" w:rsidR="00B50050" w:rsidRDefault="00B50050" w:rsidP="0088127C">
            <w:pPr>
              <w:pStyle w:val="OtherTableBody"/>
            </w:pPr>
            <w:r>
              <w:t>File Header</w:t>
            </w:r>
          </w:p>
        </w:tc>
        <w:tc>
          <w:tcPr>
            <w:tcW w:w="1200" w:type="dxa"/>
          </w:tcPr>
          <w:p w14:paraId="06B340CF" w14:textId="77777777" w:rsidR="00B50050" w:rsidRDefault="00B50050" w:rsidP="0088127C">
            <w:pPr>
              <w:pStyle w:val="OtherTableBody"/>
            </w:pPr>
            <w:r>
              <w:t>2.14.6</w:t>
            </w:r>
          </w:p>
        </w:tc>
      </w:tr>
      <w:tr w:rsidR="00B50050" w14:paraId="1BBB1F21" w14:textId="77777777" w:rsidTr="00195548">
        <w:tc>
          <w:tcPr>
            <w:tcW w:w="1000" w:type="dxa"/>
          </w:tcPr>
          <w:p w14:paraId="4E7B8BDC" w14:textId="77777777" w:rsidR="00B50050" w:rsidRDefault="00B50050" w:rsidP="0088127C">
            <w:pPr>
              <w:pStyle w:val="OtherTableBody"/>
            </w:pPr>
            <w:r>
              <w:t>FT1</w:t>
            </w:r>
          </w:p>
        </w:tc>
        <w:tc>
          <w:tcPr>
            <w:tcW w:w="6800" w:type="dxa"/>
          </w:tcPr>
          <w:p w14:paraId="74B145BE" w14:textId="77777777" w:rsidR="00B50050" w:rsidRDefault="00B50050" w:rsidP="0088127C">
            <w:pPr>
              <w:pStyle w:val="OtherTableBody"/>
            </w:pPr>
            <w:r>
              <w:t>Financial Transaction</w:t>
            </w:r>
          </w:p>
        </w:tc>
        <w:tc>
          <w:tcPr>
            <w:tcW w:w="1200" w:type="dxa"/>
          </w:tcPr>
          <w:p w14:paraId="4FCD8D86" w14:textId="77777777" w:rsidR="00B50050" w:rsidRDefault="00B50050" w:rsidP="0088127C">
            <w:pPr>
              <w:pStyle w:val="OtherTableBody"/>
            </w:pPr>
            <w:r>
              <w:t>6.5.1</w:t>
            </w:r>
          </w:p>
        </w:tc>
      </w:tr>
      <w:tr w:rsidR="00B50050" w14:paraId="55CABBD2" w14:textId="77777777" w:rsidTr="00195548">
        <w:tc>
          <w:tcPr>
            <w:tcW w:w="1000" w:type="dxa"/>
          </w:tcPr>
          <w:p w14:paraId="74A5F978" w14:textId="77777777" w:rsidR="00B50050" w:rsidRDefault="00B50050" w:rsidP="0088127C">
            <w:pPr>
              <w:pStyle w:val="OtherTableBody"/>
            </w:pPr>
            <w:r>
              <w:t>FTS</w:t>
            </w:r>
          </w:p>
        </w:tc>
        <w:tc>
          <w:tcPr>
            <w:tcW w:w="6800" w:type="dxa"/>
          </w:tcPr>
          <w:p w14:paraId="1E60718C" w14:textId="77777777" w:rsidR="00B50050" w:rsidRDefault="00B50050" w:rsidP="0088127C">
            <w:pPr>
              <w:pStyle w:val="OtherTableBody"/>
            </w:pPr>
            <w:r>
              <w:t>File Trailer</w:t>
            </w:r>
          </w:p>
        </w:tc>
        <w:tc>
          <w:tcPr>
            <w:tcW w:w="1200" w:type="dxa"/>
          </w:tcPr>
          <w:p w14:paraId="74F0D28F" w14:textId="77777777" w:rsidR="00B50050" w:rsidRDefault="00B50050" w:rsidP="0088127C">
            <w:pPr>
              <w:pStyle w:val="OtherTableBody"/>
            </w:pPr>
            <w:r>
              <w:t>2.14.7</w:t>
            </w:r>
          </w:p>
        </w:tc>
      </w:tr>
      <w:tr w:rsidR="00B50050" w14:paraId="4015909E" w14:textId="77777777" w:rsidTr="00195548">
        <w:tc>
          <w:tcPr>
            <w:tcW w:w="1000" w:type="dxa"/>
          </w:tcPr>
          <w:p w14:paraId="5D945B80" w14:textId="77777777" w:rsidR="00B50050" w:rsidRDefault="00B50050" w:rsidP="0088127C">
            <w:pPr>
              <w:pStyle w:val="OtherTableBody"/>
            </w:pPr>
            <w:r>
              <w:t>GOL</w:t>
            </w:r>
          </w:p>
        </w:tc>
        <w:tc>
          <w:tcPr>
            <w:tcW w:w="6800" w:type="dxa"/>
          </w:tcPr>
          <w:p w14:paraId="1F873324" w14:textId="77777777" w:rsidR="00B50050" w:rsidRDefault="00B50050" w:rsidP="0088127C">
            <w:pPr>
              <w:pStyle w:val="OtherTableBody"/>
            </w:pPr>
            <w:r>
              <w:t>Goal Detail</w:t>
            </w:r>
          </w:p>
        </w:tc>
        <w:tc>
          <w:tcPr>
            <w:tcW w:w="1200" w:type="dxa"/>
          </w:tcPr>
          <w:p w14:paraId="20C1A64D" w14:textId="77777777" w:rsidR="00B50050" w:rsidRDefault="00B50050" w:rsidP="0088127C">
            <w:pPr>
              <w:pStyle w:val="OtherTableBody"/>
            </w:pPr>
            <w:r>
              <w:t>12.4.1</w:t>
            </w:r>
          </w:p>
        </w:tc>
      </w:tr>
      <w:tr w:rsidR="00B50050" w14:paraId="5640790B" w14:textId="77777777" w:rsidTr="00195548">
        <w:tc>
          <w:tcPr>
            <w:tcW w:w="1000" w:type="dxa"/>
          </w:tcPr>
          <w:p w14:paraId="1659E387" w14:textId="77777777" w:rsidR="00B50050" w:rsidRDefault="00B50050" w:rsidP="0088127C">
            <w:pPr>
              <w:pStyle w:val="OtherTableBody"/>
            </w:pPr>
            <w:r>
              <w:lastRenderedPageBreak/>
              <w:t>GP1</w:t>
            </w:r>
          </w:p>
        </w:tc>
        <w:tc>
          <w:tcPr>
            <w:tcW w:w="6800" w:type="dxa"/>
          </w:tcPr>
          <w:p w14:paraId="117A7BA0" w14:textId="77777777" w:rsidR="00B50050" w:rsidRDefault="00B50050" w:rsidP="0088127C">
            <w:pPr>
              <w:pStyle w:val="OtherTableBody"/>
            </w:pPr>
            <w:r>
              <w:t>Grouping/Reimbursement - Visit</w:t>
            </w:r>
          </w:p>
        </w:tc>
        <w:tc>
          <w:tcPr>
            <w:tcW w:w="1200" w:type="dxa"/>
          </w:tcPr>
          <w:p w14:paraId="22E56AD7" w14:textId="77777777" w:rsidR="00B50050" w:rsidRDefault="00B50050" w:rsidP="0088127C">
            <w:pPr>
              <w:pStyle w:val="OtherTableBody"/>
            </w:pPr>
            <w:r>
              <w:t>6.5.15</w:t>
            </w:r>
          </w:p>
        </w:tc>
      </w:tr>
      <w:tr w:rsidR="00B50050" w14:paraId="624586CD" w14:textId="77777777" w:rsidTr="00195548">
        <w:tc>
          <w:tcPr>
            <w:tcW w:w="1000" w:type="dxa"/>
          </w:tcPr>
          <w:p w14:paraId="02708B05" w14:textId="77777777" w:rsidR="00B50050" w:rsidRDefault="00B50050" w:rsidP="0088127C">
            <w:pPr>
              <w:pStyle w:val="OtherTableBody"/>
            </w:pPr>
            <w:r>
              <w:t>GP2</w:t>
            </w:r>
          </w:p>
        </w:tc>
        <w:tc>
          <w:tcPr>
            <w:tcW w:w="6800" w:type="dxa"/>
          </w:tcPr>
          <w:p w14:paraId="3291E122" w14:textId="77777777" w:rsidR="00B50050" w:rsidRPr="001D2E85" w:rsidRDefault="00B50050" w:rsidP="0088127C">
            <w:pPr>
              <w:pStyle w:val="OtherTableBody"/>
            </w:pPr>
            <w:r w:rsidRPr="001D2E85">
              <w:t>Grouping/Reimbursement - Procedure Line Item</w:t>
            </w:r>
          </w:p>
        </w:tc>
        <w:tc>
          <w:tcPr>
            <w:tcW w:w="1200" w:type="dxa"/>
          </w:tcPr>
          <w:p w14:paraId="2176B68A" w14:textId="77777777" w:rsidR="00B50050" w:rsidRDefault="00B50050" w:rsidP="0088127C">
            <w:pPr>
              <w:pStyle w:val="OtherTableBody"/>
            </w:pPr>
            <w:r>
              <w:t>6.5.16</w:t>
            </w:r>
          </w:p>
        </w:tc>
      </w:tr>
      <w:tr w:rsidR="00B50050" w14:paraId="2F3A047B" w14:textId="77777777" w:rsidTr="00195548">
        <w:tc>
          <w:tcPr>
            <w:tcW w:w="1000" w:type="dxa"/>
          </w:tcPr>
          <w:p w14:paraId="205148EE" w14:textId="77777777" w:rsidR="00B50050" w:rsidRDefault="00B50050" w:rsidP="0088127C">
            <w:pPr>
              <w:pStyle w:val="OtherTableBody"/>
            </w:pPr>
            <w:r>
              <w:t>GT1</w:t>
            </w:r>
          </w:p>
        </w:tc>
        <w:tc>
          <w:tcPr>
            <w:tcW w:w="6800" w:type="dxa"/>
          </w:tcPr>
          <w:p w14:paraId="69679FDC" w14:textId="77777777" w:rsidR="00B50050" w:rsidRDefault="00B50050" w:rsidP="0088127C">
            <w:pPr>
              <w:pStyle w:val="OtherTableBody"/>
            </w:pPr>
            <w:r>
              <w:t>Guarantor</w:t>
            </w:r>
          </w:p>
        </w:tc>
        <w:tc>
          <w:tcPr>
            <w:tcW w:w="1200" w:type="dxa"/>
          </w:tcPr>
          <w:p w14:paraId="476CAD1D" w14:textId="77777777" w:rsidR="00B50050" w:rsidRDefault="00B50050" w:rsidP="0088127C">
            <w:pPr>
              <w:pStyle w:val="OtherTableBody"/>
            </w:pPr>
            <w:r>
              <w:t>6.5.5</w:t>
            </w:r>
          </w:p>
        </w:tc>
      </w:tr>
      <w:tr w:rsidR="00B50050" w14:paraId="437DD220" w14:textId="77777777" w:rsidTr="00195548">
        <w:tc>
          <w:tcPr>
            <w:tcW w:w="1000" w:type="dxa"/>
          </w:tcPr>
          <w:p w14:paraId="5FCABF71" w14:textId="77777777" w:rsidR="00B50050" w:rsidRDefault="00B50050" w:rsidP="0088127C">
            <w:pPr>
              <w:pStyle w:val="OtherTableBody"/>
            </w:pPr>
            <w:r>
              <w:t>Hxx</w:t>
            </w:r>
          </w:p>
        </w:tc>
        <w:tc>
          <w:tcPr>
            <w:tcW w:w="6800" w:type="dxa"/>
          </w:tcPr>
          <w:p w14:paraId="001F4D50" w14:textId="77777777" w:rsidR="00B50050" w:rsidRDefault="00B50050" w:rsidP="0088127C">
            <w:pPr>
              <w:pStyle w:val="OtherTableBody"/>
            </w:pPr>
            <w:r>
              <w:t>any HL7 segment</w:t>
            </w:r>
          </w:p>
        </w:tc>
        <w:tc>
          <w:tcPr>
            <w:tcW w:w="1200" w:type="dxa"/>
          </w:tcPr>
          <w:p w14:paraId="4BE5A1D2" w14:textId="77777777" w:rsidR="00B50050" w:rsidRDefault="00B50050" w:rsidP="0088127C">
            <w:pPr>
              <w:pStyle w:val="OtherTableBody"/>
            </w:pPr>
          </w:p>
        </w:tc>
      </w:tr>
      <w:tr w:rsidR="00B50050" w14:paraId="675E7D54" w14:textId="77777777" w:rsidTr="00195548">
        <w:tc>
          <w:tcPr>
            <w:tcW w:w="1000" w:type="dxa"/>
          </w:tcPr>
          <w:p w14:paraId="4CF2FFDF" w14:textId="77777777" w:rsidR="00B50050" w:rsidRDefault="00B50050" w:rsidP="0088127C">
            <w:pPr>
              <w:pStyle w:val="OtherTableBody"/>
            </w:pPr>
            <w:r>
              <w:t>IAM</w:t>
            </w:r>
          </w:p>
        </w:tc>
        <w:tc>
          <w:tcPr>
            <w:tcW w:w="6800" w:type="dxa"/>
          </w:tcPr>
          <w:p w14:paraId="214EFD95" w14:textId="77777777" w:rsidR="00B50050" w:rsidRDefault="00B50050" w:rsidP="0088127C">
            <w:pPr>
              <w:pStyle w:val="OtherTableBody"/>
            </w:pPr>
            <w:r>
              <w:t>Patient Adverse Reaction Information</w:t>
            </w:r>
          </w:p>
        </w:tc>
        <w:tc>
          <w:tcPr>
            <w:tcW w:w="1200" w:type="dxa"/>
          </w:tcPr>
          <w:p w14:paraId="6E63025C" w14:textId="77777777" w:rsidR="00B50050" w:rsidRDefault="00B50050" w:rsidP="0088127C">
            <w:pPr>
              <w:pStyle w:val="OtherTableBody"/>
            </w:pPr>
            <w:r>
              <w:t>3.4.7</w:t>
            </w:r>
          </w:p>
        </w:tc>
      </w:tr>
      <w:tr w:rsidR="00B50050" w14:paraId="25F8C99B" w14:textId="77777777" w:rsidTr="00195548">
        <w:tc>
          <w:tcPr>
            <w:tcW w:w="1000" w:type="dxa"/>
          </w:tcPr>
          <w:p w14:paraId="2EFAEDBD" w14:textId="77777777" w:rsidR="00B50050" w:rsidRDefault="00B50050" w:rsidP="0088127C">
            <w:pPr>
              <w:pStyle w:val="OtherTableBody"/>
            </w:pPr>
            <w:r>
              <w:t>IAR</w:t>
            </w:r>
          </w:p>
        </w:tc>
        <w:tc>
          <w:tcPr>
            <w:tcW w:w="6800" w:type="dxa"/>
          </w:tcPr>
          <w:p w14:paraId="6B7F268D" w14:textId="77777777" w:rsidR="00B50050" w:rsidRDefault="00B50050" w:rsidP="0088127C">
            <w:pPr>
              <w:pStyle w:val="OtherTableBody"/>
            </w:pPr>
            <w:r>
              <w:t>allergy reaction</w:t>
            </w:r>
          </w:p>
        </w:tc>
        <w:tc>
          <w:tcPr>
            <w:tcW w:w="1200" w:type="dxa"/>
          </w:tcPr>
          <w:p w14:paraId="07F6E696" w14:textId="77777777" w:rsidR="00B50050" w:rsidRDefault="00B50050" w:rsidP="0088127C">
            <w:pPr>
              <w:pStyle w:val="OtherTableBody"/>
            </w:pPr>
            <w:r>
              <w:t>3.4.8</w:t>
            </w:r>
          </w:p>
        </w:tc>
      </w:tr>
      <w:tr w:rsidR="00B50050" w14:paraId="255FA953" w14:textId="77777777" w:rsidTr="00195548">
        <w:tc>
          <w:tcPr>
            <w:tcW w:w="1000" w:type="dxa"/>
          </w:tcPr>
          <w:p w14:paraId="545B133A" w14:textId="77777777" w:rsidR="00B50050" w:rsidRDefault="00B50050" w:rsidP="0088127C">
            <w:pPr>
              <w:pStyle w:val="OtherTableBody"/>
            </w:pPr>
            <w:r>
              <w:t>IIM</w:t>
            </w:r>
          </w:p>
        </w:tc>
        <w:tc>
          <w:tcPr>
            <w:tcW w:w="6800" w:type="dxa"/>
          </w:tcPr>
          <w:p w14:paraId="44FD82B1" w14:textId="77777777" w:rsidR="00B50050" w:rsidRDefault="00B50050" w:rsidP="0088127C">
            <w:pPr>
              <w:pStyle w:val="OtherTableBody"/>
            </w:pPr>
            <w:r>
              <w:t>Inventory Item Master</w:t>
            </w:r>
          </w:p>
        </w:tc>
        <w:tc>
          <w:tcPr>
            <w:tcW w:w="1200" w:type="dxa"/>
          </w:tcPr>
          <w:p w14:paraId="4C8BAC59" w14:textId="77777777" w:rsidR="00B50050" w:rsidRDefault="00B50050" w:rsidP="0088127C">
            <w:pPr>
              <w:pStyle w:val="OtherTableBody"/>
            </w:pPr>
            <w:r>
              <w:t>17.4.1</w:t>
            </w:r>
          </w:p>
        </w:tc>
      </w:tr>
      <w:tr w:rsidR="00B50050" w14:paraId="61559A99" w14:textId="77777777" w:rsidTr="00195548">
        <w:tc>
          <w:tcPr>
            <w:tcW w:w="1000" w:type="dxa"/>
          </w:tcPr>
          <w:p w14:paraId="61EFAA92" w14:textId="77777777" w:rsidR="00B50050" w:rsidRDefault="00B50050" w:rsidP="0088127C">
            <w:pPr>
              <w:pStyle w:val="OtherTableBody"/>
            </w:pPr>
            <w:r>
              <w:t>ILT</w:t>
            </w:r>
          </w:p>
        </w:tc>
        <w:tc>
          <w:tcPr>
            <w:tcW w:w="6800" w:type="dxa"/>
          </w:tcPr>
          <w:p w14:paraId="426F7F93" w14:textId="77777777" w:rsidR="00B50050" w:rsidRDefault="00B50050" w:rsidP="0088127C">
            <w:pPr>
              <w:pStyle w:val="OtherTableBody"/>
            </w:pPr>
            <w:r>
              <w:t>Material Lot</w:t>
            </w:r>
          </w:p>
        </w:tc>
        <w:tc>
          <w:tcPr>
            <w:tcW w:w="1200" w:type="dxa"/>
          </w:tcPr>
          <w:p w14:paraId="4A7E10C1" w14:textId="77777777" w:rsidR="00B50050" w:rsidRDefault="00B50050" w:rsidP="0088127C">
            <w:pPr>
              <w:pStyle w:val="OtherTableBody"/>
            </w:pPr>
            <w:r>
              <w:t>17.4.8</w:t>
            </w:r>
          </w:p>
        </w:tc>
      </w:tr>
      <w:tr w:rsidR="00B50050" w14:paraId="39FD0FC8" w14:textId="77777777" w:rsidTr="00195548">
        <w:tc>
          <w:tcPr>
            <w:tcW w:w="1000" w:type="dxa"/>
          </w:tcPr>
          <w:p w14:paraId="2C18BB4C" w14:textId="77777777" w:rsidR="00B50050" w:rsidRDefault="00B50050" w:rsidP="0088127C">
            <w:pPr>
              <w:pStyle w:val="OtherTableBody"/>
            </w:pPr>
            <w:r>
              <w:t>IN1</w:t>
            </w:r>
          </w:p>
        </w:tc>
        <w:tc>
          <w:tcPr>
            <w:tcW w:w="6800" w:type="dxa"/>
          </w:tcPr>
          <w:p w14:paraId="4BD612AC" w14:textId="77777777" w:rsidR="00B50050" w:rsidRDefault="00B50050" w:rsidP="0088127C">
            <w:pPr>
              <w:pStyle w:val="OtherTableBody"/>
            </w:pPr>
            <w:r>
              <w:t>Insurance</w:t>
            </w:r>
          </w:p>
        </w:tc>
        <w:tc>
          <w:tcPr>
            <w:tcW w:w="1200" w:type="dxa"/>
          </w:tcPr>
          <w:p w14:paraId="6E9735EF" w14:textId="77777777" w:rsidR="00B50050" w:rsidRDefault="00B50050" w:rsidP="0088127C">
            <w:pPr>
              <w:pStyle w:val="OtherTableBody"/>
            </w:pPr>
            <w:r>
              <w:t>6.5.6</w:t>
            </w:r>
          </w:p>
        </w:tc>
      </w:tr>
      <w:tr w:rsidR="00B50050" w14:paraId="7303EA8B" w14:textId="77777777" w:rsidTr="00195548">
        <w:tc>
          <w:tcPr>
            <w:tcW w:w="1000" w:type="dxa"/>
          </w:tcPr>
          <w:p w14:paraId="3C532C2C" w14:textId="77777777" w:rsidR="00B50050" w:rsidRDefault="00B50050" w:rsidP="0088127C">
            <w:pPr>
              <w:pStyle w:val="OtherTableBody"/>
            </w:pPr>
            <w:r>
              <w:t>IN2</w:t>
            </w:r>
          </w:p>
        </w:tc>
        <w:tc>
          <w:tcPr>
            <w:tcW w:w="6800" w:type="dxa"/>
          </w:tcPr>
          <w:p w14:paraId="5DD25685" w14:textId="77777777" w:rsidR="00B50050" w:rsidRDefault="00B50050" w:rsidP="0088127C">
            <w:pPr>
              <w:pStyle w:val="OtherTableBody"/>
            </w:pPr>
            <w:r>
              <w:t>Insurance Additional Information</w:t>
            </w:r>
          </w:p>
        </w:tc>
        <w:tc>
          <w:tcPr>
            <w:tcW w:w="1200" w:type="dxa"/>
          </w:tcPr>
          <w:p w14:paraId="694E118B" w14:textId="77777777" w:rsidR="00B50050" w:rsidRDefault="00B50050" w:rsidP="0088127C">
            <w:pPr>
              <w:pStyle w:val="OtherTableBody"/>
            </w:pPr>
            <w:r>
              <w:t>6.5.7</w:t>
            </w:r>
          </w:p>
        </w:tc>
      </w:tr>
      <w:tr w:rsidR="00B50050" w14:paraId="694E0B93" w14:textId="77777777" w:rsidTr="00195548">
        <w:tc>
          <w:tcPr>
            <w:tcW w:w="1000" w:type="dxa"/>
          </w:tcPr>
          <w:p w14:paraId="7849C9A8" w14:textId="77777777" w:rsidR="00B50050" w:rsidRDefault="00B50050" w:rsidP="0088127C">
            <w:pPr>
              <w:pStyle w:val="OtherTableBody"/>
            </w:pPr>
            <w:r>
              <w:t>IN3</w:t>
            </w:r>
          </w:p>
        </w:tc>
        <w:tc>
          <w:tcPr>
            <w:tcW w:w="6800" w:type="dxa"/>
          </w:tcPr>
          <w:p w14:paraId="41CA3947" w14:textId="77777777" w:rsidR="00B50050" w:rsidRDefault="00B50050" w:rsidP="0088127C">
            <w:pPr>
              <w:pStyle w:val="OtherTableBody"/>
            </w:pPr>
            <w:r>
              <w:t>Insurance Additional Information, Certification</w:t>
            </w:r>
          </w:p>
        </w:tc>
        <w:tc>
          <w:tcPr>
            <w:tcW w:w="1200" w:type="dxa"/>
          </w:tcPr>
          <w:p w14:paraId="06042D64" w14:textId="77777777" w:rsidR="00B50050" w:rsidRDefault="00B50050" w:rsidP="0088127C">
            <w:pPr>
              <w:pStyle w:val="OtherTableBody"/>
            </w:pPr>
            <w:r>
              <w:t>6.5.8</w:t>
            </w:r>
          </w:p>
        </w:tc>
      </w:tr>
      <w:tr w:rsidR="00B50050" w14:paraId="44994146" w14:textId="77777777" w:rsidTr="00195548">
        <w:tc>
          <w:tcPr>
            <w:tcW w:w="1000" w:type="dxa"/>
          </w:tcPr>
          <w:p w14:paraId="721EF3B8" w14:textId="77777777" w:rsidR="00B50050" w:rsidRDefault="00B50050" w:rsidP="0088127C">
            <w:pPr>
              <w:pStyle w:val="OtherTableBody"/>
            </w:pPr>
            <w:r>
              <w:t>INV</w:t>
            </w:r>
          </w:p>
        </w:tc>
        <w:tc>
          <w:tcPr>
            <w:tcW w:w="6800" w:type="dxa"/>
          </w:tcPr>
          <w:p w14:paraId="2878DA93" w14:textId="77777777" w:rsidR="00B50050" w:rsidRDefault="00B50050" w:rsidP="0088127C">
            <w:pPr>
              <w:pStyle w:val="OtherTableBody"/>
            </w:pPr>
            <w:r>
              <w:t>Inventory Detail</w:t>
            </w:r>
          </w:p>
        </w:tc>
        <w:tc>
          <w:tcPr>
            <w:tcW w:w="1200" w:type="dxa"/>
          </w:tcPr>
          <w:p w14:paraId="3F65EF47" w14:textId="77777777" w:rsidR="00B50050" w:rsidRDefault="00B50050" w:rsidP="0088127C">
            <w:pPr>
              <w:pStyle w:val="OtherTableBody"/>
            </w:pPr>
            <w:r>
              <w:t>13.4.4</w:t>
            </w:r>
          </w:p>
        </w:tc>
      </w:tr>
      <w:tr w:rsidR="00B50050" w14:paraId="1763DA50" w14:textId="77777777" w:rsidTr="00195548">
        <w:tc>
          <w:tcPr>
            <w:tcW w:w="1000" w:type="dxa"/>
          </w:tcPr>
          <w:p w14:paraId="4669E309" w14:textId="77777777" w:rsidR="00B50050" w:rsidRDefault="00B50050" w:rsidP="0088127C">
            <w:pPr>
              <w:pStyle w:val="OtherTableBody"/>
            </w:pPr>
            <w:r>
              <w:t>IPC</w:t>
            </w:r>
          </w:p>
        </w:tc>
        <w:tc>
          <w:tcPr>
            <w:tcW w:w="6800" w:type="dxa"/>
          </w:tcPr>
          <w:p w14:paraId="6737AA7B" w14:textId="77777777" w:rsidR="00B50050" w:rsidRDefault="00B50050" w:rsidP="0088127C">
            <w:pPr>
              <w:pStyle w:val="OtherTableBody"/>
            </w:pPr>
            <w:r>
              <w:t>Imaging Procedure Control Segment</w:t>
            </w:r>
          </w:p>
        </w:tc>
        <w:tc>
          <w:tcPr>
            <w:tcW w:w="1200" w:type="dxa"/>
          </w:tcPr>
          <w:p w14:paraId="5D942532" w14:textId="77777777" w:rsidR="00B50050" w:rsidRDefault="00B50050" w:rsidP="0088127C">
            <w:pPr>
              <w:pStyle w:val="OtherTableBody"/>
            </w:pPr>
            <w:r>
              <w:t>4.5.6</w:t>
            </w:r>
          </w:p>
        </w:tc>
      </w:tr>
      <w:tr w:rsidR="00B50050" w14:paraId="126D25C1" w14:textId="77777777" w:rsidTr="00195548">
        <w:tc>
          <w:tcPr>
            <w:tcW w:w="1000" w:type="dxa"/>
          </w:tcPr>
          <w:p w14:paraId="6CBAFF29" w14:textId="77777777" w:rsidR="00B50050" w:rsidRDefault="00B50050" w:rsidP="0088127C">
            <w:pPr>
              <w:pStyle w:val="OtherTableBody"/>
            </w:pPr>
            <w:r>
              <w:t>IPR</w:t>
            </w:r>
          </w:p>
        </w:tc>
        <w:tc>
          <w:tcPr>
            <w:tcW w:w="6800" w:type="dxa"/>
          </w:tcPr>
          <w:p w14:paraId="5CDBA867" w14:textId="77777777" w:rsidR="00B50050" w:rsidRDefault="00B50050" w:rsidP="0088127C">
            <w:pPr>
              <w:pStyle w:val="OtherTableBody"/>
            </w:pPr>
            <w:r>
              <w:t>Invoice Processing Results</w:t>
            </w:r>
          </w:p>
        </w:tc>
        <w:tc>
          <w:tcPr>
            <w:tcW w:w="1200" w:type="dxa"/>
          </w:tcPr>
          <w:p w14:paraId="71D84F75" w14:textId="77777777" w:rsidR="00B50050" w:rsidRDefault="00B50050" w:rsidP="0088127C">
            <w:pPr>
              <w:pStyle w:val="OtherTableBody"/>
            </w:pPr>
            <w:r>
              <w:t>16.4.9</w:t>
            </w:r>
          </w:p>
        </w:tc>
      </w:tr>
      <w:tr w:rsidR="00B50050" w14:paraId="582A1024" w14:textId="77777777" w:rsidTr="00195548">
        <w:tc>
          <w:tcPr>
            <w:tcW w:w="1000" w:type="dxa"/>
          </w:tcPr>
          <w:p w14:paraId="004E2679" w14:textId="77777777" w:rsidR="00B50050" w:rsidRDefault="00B50050" w:rsidP="0088127C">
            <w:pPr>
              <w:pStyle w:val="OtherTableBody"/>
            </w:pPr>
            <w:r>
              <w:t>ISD</w:t>
            </w:r>
          </w:p>
        </w:tc>
        <w:tc>
          <w:tcPr>
            <w:tcW w:w="6800" w:type="dxa"/>
          </w:tcPr>
          <w:p w14:paraId="51269CC3" w14:textId="77777777" w:rsidR="00B50050" w:rsidRDefault="00B50050" w:rsidP="0088127C">
            <w:pPr>
              <w:pStyle w:val="OtherTableBody"/>
            </w:pPr>
            <w:r>
              <w:t>Interaction Status Detail</w:t>
            </w:r>
          </w:p>
        </w:tc>
        <w:tc>
          <w:tcPr>
            <w:tcW w:w="1200" w:type="dxa"/>
          </w:tcPr>
          <w:p w14:paraId="5158D682" w14:textId="77777777" w:rsidR="00B50050" w:rsidRDefault="00B50050" w:rsidP="0088127C">
            <w:pPr>
              <w:pStyle w:val="OtherTableBody"/>
            </w:pPr>
            <w:r>
              <w:t>13.4.2</w:t>
            </w:r>
          </w:p>
        </w:tc>
      </w:tr>
      <w:tr w:rsidR="00B50050" w14:paraId="0878E731" w14:textId="77777777" w:rsidTr="00195548">
        <w:tc>
          <w:tcPr>
            <w:tcW w:w="1000" w:type="dxa"/>
          </w:tcPr>
          <w:p w14:paraId="60BA29E4" w14:textId="77777777" w:rsidR="00B50050" w:rsidRDefault="00B50050" w:rsidP="0088127C">
            <w:pPr>
              <w:pStyle w:val="OtherTableBody"/>
            </w:pPr>
            <w:r>
              <w:t>ITM</w:t>
            </w:r>
          </w:p>
        </w:tc>
        <w:tc>
          <w:tcPr>
            <w:tcW w:w="6800" w:type="dxa"/>
          </w:tcPr>
          <w:p w14:paraId="60E5F07C" w14:textId="77777777" w:rsidR="00B50050" w:rsidRDefault="00B50050" w:rsidP="0088127C">
            <w:pPr>
              <w:pStyle w:val="OtherTableBody"/>
            </w:pPr>
            <w:r>
              <w:t>Material Item</w:t>
            </w:r>
          </w:p>
        </w:tc>
        <w:tc>
          <w:tcPr>
            <w:tcW w:w="1200" w:type="dxa"/>
          </w:tcPr>
          <w:p w14:paraId="7047AB06" w14:textId="77777777" w:rsidR="00B50050" w:rsidRDefault="00B50050" w:rsidP="0088127C">
            <w:pPr>
              <w:pStyle w:val="OtherTableBody"/>
            </w:pPr>
            <w:r>
              <w:t>17.4.2</w:t>
            </w:r>
          </w:p>
        </w:tc>
      </w:tr>
      <w:tr w:rsidR="00B50050" w14:paraId="5A591800" w14:textId="77777777" w:rsidTr="00195548">
        <w:tc>
          <w:tcPr>
            <w:tcW w:w="1000" w:type="dxa"/>
          </w:tcPr>
          <w:p w14:paraId="2149E665" w14:textId="77777777" w:rsidR="00B50050" w:rsidRDefault="00B50050" w:rsidP="0088127C">
            <w:pPr>
              <w:pStyle w:val="OtherTableBody"/>
            </w:pPr>
            <w:r>
              <w:t>IVC</w:t>
            </w:r>
          </w:p>
        </w:tc>
        <w:tc>
          <w:tcPr>
            <w:tcW w:w="6800" w:type="dxa"/>
          </w:tcPr>
          <w:p w14:paraId="2B186EE2" w14:textId="77777777" w:rsidR="00B50050" w:rsidRDefault="00B50050" w:rsidP="0088127C">
            <w:pPr>
              <w:pStyle w:val="OtherTableBody"/>
            </w:pPr>
            <w:r>
              <w:t>Invoice Segment</w:t>
            </w:r>
          </w:p>
        </w:tc>
        <w:tc>
          <w:tcPr>
            <w:tcW w:w="1200" w:type="dxa"/>
          </w:tcPr>
          <w:p w14:paraId="6362A4CC" w14:textId="77777777" w:rsidR="00B50050" w:rsidRDefault="00B50050" w:rsidP="0088127C">
            <w:pPr>
              <w:pStyle w:val="OtherTableBody"/>
            </w:pPr>
            <w:r>
              <w:t>16.4.2</w:t>
            </w:r>
          </w:p>
        </w:tc>
      </w:tr>
      <w:tr w:rsidR="00B50050" w14:paraId="4186169B" w14:textId="77777777" w:rsidTr="00195548">
        <w:tc>
          <w:tcPr>
            <w:tcW w:w="1000" w:type="dxa"/>
          </w:tcPr>
          <w:p w14:paraId="26FA9570" w14:textId="77777777" w:rsidR="00B50050" w:rsidRDefault="00B50050" w:rsidP="0088127C">
            <w:pPr>
              <w:pStyle w:val="OtherTableBody"/>
            </w:pPr>
            <w:r>
              <w:t>IVT</w:t>
            </w:r>
          </w:p>
        </w:tc>
        <w:tc>
          <w:tcPr>
            <w:tcW w:w="6800" w:type="dxa"/>
          </w:tcPr>
          <w:p w14:paraId="7643B091" w14:textId="77777777" w:rsidR="00B50050" w:rsidRDefault="00B50050" w:rsidP="0088127C">
            <w:pPr>
              <w:pStyle w:val="OtherTableBody"/>
            </w:pPr>
            <w:r>
              <w:t>Material Location</w:t>
            </w:r>
          </w:p>
        </w:tc>
        <w:tc>
          <w:tcPr>
            <w:tcW w:w="1200" w:type="dxa"/>
          </w:tcPr>
          <w:p w14:paraId="1DD9A470" w14:textId="77777777" w:rsidR="00B50050" w:rsidRDefault="00B50050" w:rsidP="0088127C">
            <w:pPr>
              <w:pStyle w:val="OtherTableBody"/>
            </w:pPr>
            <w:r>
              <w:t>17.4.7</w:t>
            </w:r>
          </w:p>
        </w:tc>
      </w:tr>
      <w:tr w:rsidR="00B50050" w14:paraId="5390C0B8" w14:textId="77777777" w:rsidTr="00195548">
        <w:tc>
          <w:tcPr>
            <w:tcW w:w="1000" w:type="dxa"/>
          </w:tcPr>
          <w:p w14:paraId="501E21CF" w14:textId="77777777" w:rsidR="00B50050" w:rsidRDefault="00B50050" w:rsidP="0088127C">
            <w:pPr>
              <w:pStyle w:val="OtherTableBody"/>
            </w:pPr>
            <w:r>
              <w:t>LAN</w:t>
            </w:r>
          </w:p>
        </w:tc>
        <w:tc>
          <w:tcPr>
            <w:tcW w:w="6800" w:type="dxa"/>
          </w:tcPr>
          <w:p w14:paraId="2F03D273" w14:textId="77777777" w:rsidR="00B50050" w:rsidRDefault="00B50050" w:rsidP="0088127C">
            <w:pPr>
              <w:pStyle w:val="OtherTableBody"/>
            </w:pPr>
            <w:r>
              <w:t>Language Detail</w:t>
            </w:r>
          </w:p>
        </w:tc>
        <w:tc>
          <w:tcPr>
            <w:tcW w:w="1200" w:type="dxa"/>
          </w:tcPr>
          <w:p w14:paraId="40AD4DDC" w14:textId="77777777" w:rsidR="00B50050" w:rsidRDefault="00B50050" w:rsidP="0088127C">
            <w:pPr>
              <w:pStyle w:val="OtherTableBody"/>
            </w:pPr>
            <w:r>
              <w:t>15.4.4</w:t>
            </w:r>
          </w:p>
        </w:tc>
      </w:tr>
      <w:tr w:rsidR="00B50050" w14:paraId="24D07153" w14:textId="77777777" w:rsidTr="00195548">
        <w:tc>
          <w:tcPr>
            <w:tcW w:w="1000" w:type="dxa"/>
          </w:tcPr>
          <w:p w14:paraId="733E3DD7" w14:textId="77777777" w:rsidR="00B50050" w:rsidRDefault="00B50050" w:rsidP="0088127C">
            <w:pPr>
              <w:pStyle w:val="OtherTableBody"/>
            </w:pPr>
            <w:r>
              <w:t>LCC</w:t>
            </w:r>
          </w:p>
        </w:tc>
        <w:tc>
          <w:tcPr>
            <w:tcW w:w="6800" w:type="dxa"/>
          </w:tcPr>
          <w:p w14:paraId="35D749A2" w14:textId="77777777" w:rsidR="00B50050" w:rsidRDefault="00B50050" w:rsidP="0088127C">
            <w:pPr>
              <w:pStyle w:val="OtherTableBody"/>
            </w:pPr>
            <w:r>
              <w:t>Location Charge Code</w:t>
            </w:r>
          </w:p>
        </w:tc>
        <w:tc>
          <w:tcPr>
            <w:tcW w:w="1200" w:type="dxa"/>
          </w:tcPr>
          <w:p w14:paraId="1F308E51" w14:textId="77777777" w:rsidR="00B50050" w:rsidRDefault="00B50050" w:rsidP="0088127C">
            <w:pPr>
              <w:pStyle w:val="OtherTableBody"/>
            </w:pPr>
            <w:r>
              <w:t>8.9.6</w:t>
            </w:r>
          </w:p>
        </w:tc>
      </w:tr>
      <w:tr w:rsidR="00B50050" w14:paraId="49BFCB0F" w14:textId="77777777" w:rsidTr="00195548">
        <w:tc>
          <w:tcPr>
            <w:tcW w:w="1000" w:type="dxa"/>
          </w:tcPr>
          <w:p w14:paraId="6B9843F5" w14:textId="77777777" w:rsidR="00B50050" w:rsidRDefault="00B50050" w:rsidP="0088127C">
            <w:pPr>
              <w:pStyle w:val="OtherTableBody"/>
            </w:pPr>
            <w:r>
              <w:t>LCH</w:t>
            </w:r>
          </w:p>
        </w:tc>
        <w:tc>
          <w:tcPr>
            <w:tcW w:w="6800" w:type="dxa"/>
          </w:tcPr>
          <w:p w14:paraId="4B7400CB" w14:textId="77777777" w:rsidR="00B50050" w:rsidRDefault="00B50050" w:rsidP="0088127C">
            <w:pPr>
              <w:pStyle w:val="OtherTableBody"/>
            </w:pPr>
            <w:r>
              <w:t>Location Characteristic</w:t>
            </w:r>
          </w:p>
        </w:tc>
        <w:tc>
          <w:tcPr>
            <w:tcW w:w="1200" w:type="dxa"/>
          </w:tcPr>
          <w:p w14:paraId="3C4F5013" w14:textId="77777777" w:rsidR="00B50050" w:rsidRDefault="00B50050" w:rsidP="0088127C">
            <w:pPr>
              <w:pStyle w:val="OtherTableBody"/>
            </w:pPr>
            <w:r>
              <w:t>8.9.3</w:t>
            </w:r>
          </w:p>
        </w:tc>
      </w:tr>
      <w:tr w:rsidR="00B50050" w14:paraId="63BA1FC6" w14:textId="77777777" w:rsidTr="00195548">
        <w:tc>
          <w:tcPr>
            <w:tcW w:w="1000" w:type="dxa"/>
          </w:tcPr>
          <w:p w14:paraId="5DDDD657" w14:textId="77777777" w:rsidR="00B50050" w:rsidRDefault="00B50050" w:rsidP="0088127C">
            <w:pPr>
              <w:pStyle w:val="OtherTableBody"/>
            </w:pPr>
            <w:r>
              <w:t>LDP</w:t>
            </w:r>
          </w:p>
        </w:tc>
        <w:tc>
          <w:tcPr>
            <w:tcW w:w="6800" w:type="dxa"/>
          </w:tcPr>
          <w:p w14:paraId="2274A3EB" w14:textId="77777777" w:rsidR="00B50050" w:rsidRDefault="00B50050" w:rsidP="0088127C">
            <w:pPr>
              <w:pStyle w:val="OtherTableBody"/>
            </w:pPr>
            <w:r>
              <w:t>Location Department</w:t>
            </w:r>
          </w:p>
        </w:tc>
        <w:tc>
          <w:tcPr>
            <w:tcW w:w="1200" w:type="dxa"/>
          </w:tcPr>
          <w:p w14:paraId="6FC13FD1" w14:textId="77777777" w:rsidR="00B50050" w:rsidRDefault="00B50050" w:rsidP="0088127C">
            <w:pPr>
              <w:pStyle w:val="OtherTableBody"/>
            </w:pPr>
            <w:r>
              <w:t>8.9.5</w:t>
            </w:r>
          </w:p>
        </w:tc>
      </w:tr>
      <w:tr w:rsidR="00B50050" w14:paraId="68E8919F" w14:textId="77777777" w:rsidTr="00195548">
        <w:tc>
          <w:tcPr>
            <w:tcW w:w="1000" w:type="dxa"/>
          </w:tcPr>
          <w:p w14:paraId="7661C9AA" w14:textId="77777777" w:rsidR="00B50050" w:rsidRDefault="00B50050" w:rsidP="0088127C">
            <w:pPr>
              <w:pStyle w:val="OtherTableBody"/>
            </w:pPr>
            <w:r>
              <w:t>LOC</w:t>
            </w:r>
          </w:p>
        </w:tc>
        <w:tc>
          <w:tcPr>
            <w:tcW w:w="6800" w:type="dxa"/>
          </w:tcPr>
          <w:p w14:paraId="20827DB0" w14:textId="77777777" w:rsidR="00B50050" w:rsidRDefault="00B50050" w:rsidP="0088127C">
            <w:pPr>
              <w:pStyle w:val="OtherTableBody"/>
            </w:pPr>
            <w:r>
              <w:t>Location Identification</w:t>
            </w:r>
          </w:p>
        </w:tc>
        <w:tc>
          <w:tcPr>
            <w:tcW w:w="1200" w:type="dxa"/>
          </w:tcPr>
          <w:p w14:paraId="491C9763" w14:textId="77777777" w:rsidR="00B50050" w:rsidRDefault="00B50050" w:rsidP="0088127C">
            <w:pPr>
              <w:pStyle w:val="OtherTableBody"/>
            </w:pPr>
            <w:r>
              <w:t>8.9.2</w:t>
            </w:r>
          </w:p>
        </w:tc>
      </w:tr>
      <w:tr w:rsidR="00B50050" w14:paraId="41F31175" w14:textId="77777777" w:rsidTr="00195548">
        <w:tc>
          <w:tcPr>
            <w:tcW w:w="1000" w:type="dxa"/>
          </w:tcPr>
          <w:p w14:paraId="3D2766BD" w14:textId="77777777" w:rsidR="00B50050" w:rsidRDefault="00B50050" w:rsidP="0088127C">
            <w:pPr>
              <w:pStyle w:val="OtherTableBody"/>
            </w:pPr>
            <w:r>
              <w:t>LRL</w:t>
            </w:r>
          </w:p>
        </w:tc>
        <w:tc>
          <w:tcPr>
            <w:tcW w:w="6800" w:type="dxa"/>
          </w:tcPr>
          <w:p w14:paraId="2B9D42AB" w14:textId="77777777" w:rsidR="00B50050" w:rsidRDefault="00B50050" w:rsidP="0088127C">
            <w:pPr>
              <w:pStyle w:val="OtherTableBody"/>
            </w:pPr>
            <w:r>
              <w:t>Location Relationship</w:t>
            </w:r>
          </w:p>
        </w:tc>
        <w:tc>
          <w:tcPr>
            <w:tcW w:w="1200" w:type="dxa"/>
          </w:tcPr>
          <w:p w14:paraId="4B136413" w14:textId="77777777" w:rsidR="00B50050" w:rsidRDefault="00B50050" w:rsidP="0088127C">
            <w:pPr>
              <w:pStyle w:val="OtherTableBody"/>
            </w:pPr>
            <w:r>
              <w:t>8.9.4</w:t>
            </w:r>
          </w:p>
        </w:tc>
      </w:tr>
      <w:tr w:rsidR="00B50050" w14:paraId="7A0B8F94" w14:textId="77777777" w:rsidTr="00195548">
        <w:tc>
          <w:tcPr>
            <w:tcW w:w="1000" w:type="dxa"/>
          </w:tcPr>
          <w:p w14:paraId="24F18634" w14:textId="77777777" w:rsidR="00B50050" w:rsidRDefault="00B50050" w:rsidP="0088127C">
            <w:pPr>
              <w:pStyle w:val="OtherTableBody"/>
            </w:pPr>
            <w:r>
              <w:t>MCP</w:t>
            </w:r>
          </w:p>
        </w:tc>
        <w:tc>
          <w:tcPr>
            <w:tcW w:w="6800" w:type="dxa"/>
          </w:tcPr>
          <w:p w14:paraId="60B6446B" w14:textId="77777777" w:rsidR="00B50050" w:rsidRDefault="00B50050" w:rsidP="0088127C">
            <w:pPr>
              <w:pStyle w:val="OtherTableBody"/>
            </w:pPr>
            <w:r>
              <w:t>Master File Coverage</w:t>
            </w:r>
          </w:p>
        </w:tc>
        <w:tc>
          <w:tcPr>
            <w:tcW w:w="1200" w:type="dxa"/>
          </w:tcPr>
          <w:p w14:paraId="4B6B9A4E" w14:textId="77777777" w:rsidR="00B50050" w:rsidRDefault="00B50050" w:rsidP="0088127C">
            <w:pPr>
              <w:pStyle w:val="OtherTableBody"/>
            </w:pPr>
            <w:r>
              <w:t>8.8.18</w:t>
            </w:r>
          </w:p>
        </w:tc>
      </w:tr>
      <w:tr w:rsidR="00B50050" w14:paraId="59CB18E5" w14:textId="77777777" w:rsidTr="00195548">
        <w:tc>
          <w:tcPr>
            <w:tcW w:w="1000" w:type="dxa"/>
          </w:tcPr>
          <w:p w14:paraId="28901A87" w14:textId="77777777" w:rsidR="00B50050" w:rsidRDefault="00B50050" w:rsidP="0088127C">
            <w:pPr>
              <w:pStyle w:val="OtherTableBody"/>
            </w:pPr>
            <w:r>
              <w:t>MFA</w:t>
            </w:r>
          </w:p>
        </w:tc>
        <w:tc>
          <w:tcPr>
            <w:tcW w:w="6800" w:type="dxa"/>
          </w:tcPr>
          <w:p w14:paraId="3B5666F7" w14:textId="77777777" w:rsidR="00B50050" w:rsidRDefault="00B50050" w:rsidP="0088127C">
            <w:pPr>
              <w:pStyle w:val="OtherTableBody"/>
            </w:pPr>
            <w:r>
              <w:t>Master File Acknowledgment</w:t>
            </w:r>
          </w:p>
        </w:tc>
        <w:tc>
          <w:tcPr>
            <w:tcW w:w="1200" w:type="dxa"/>
          </w:tcPr>
          <w:p w14:paraId="7CB8D4DD" w14:textId="77777777" w:rsidR="00B50050" w:rsidRDefault="00B50050" w:rsidP="0088127C">
            <w:pPr>
              <w:pStyle w:val="OtherTableBody"/>
            </w:pPr>
            <w:r>
              <w:t>8.5.3</w:t>
            </w:r>
          </w:p>
        </w:tc>
      </w:tr>
      <w:tr w:rsidR="00B50050" w14:paraId="230C62B9" w14:textId="77777777" w:rsidTr="00195548">
        <w:tc>
          <w:tcPr>
            <w:tcW w:w="1000" w:type="dxa"/>
          </w:tcPr>
          <w:p w14:paraId="5F86F7B6" w14:textId="77777777" w:rsidR="00B50050" w:rsidRDefault="00B50050" w:rsidP="0088127C">
            <w:pPr>
              <w:pStyle w:val="OtherTableBody"/>
            </w:pPr>
            <w:r>
              <w:t>MFE</w:t>
            </w:r>
          </w:p>
        </w:tc>
        <w:tc>
          <w:tcPr>
            <w:tcW w:w="6800" w:type="dxa"/>
          </w:tcPr>
          <w:p w14:paraId="57D9D7E2" w14:textId="77777777" w:rsidR="00B50050" w:rsidRDefault="00B50050" w:rsidP="0088127C">
            <w:pPr>
              <w:pStyle w:val="OtherTableBody"/>
            </w:pPr>
            <w:r>
              <w:t>Master File Entry</w:t>
            </w:r>
          </w:p>
        </w:tc>
        <w:tc>
          <w:tcPr>
            <w:tcW w:w="1200" w:type="dxa"/>
          </w:tcPr>
          <w:p w14:paraId="5B3BDFFA" w14:textId="77777777" w:rsidR="00B50050" w:rsidRDefault="00B50050" w:rsidP="0088127C">
            <w:pPr>
              <w:pStyle w:val="OtherTableBody"/>
            </w:pPr>
            <w:r>
              <w:t>8.5.2</w:t>
            </w:r>
          </w:p>
        </w:tc>
      </w:tr>
      <w:tr w:rsidR="00B50050" w14:paraId="08F6B3D8" w14:textId="77777777" w:rsidTr="00195548">
        <w:tc>
          <w:tcPr>
            <w:tcW w:w="1000" w:type="dxa"/>
          </w:tcPr>
          <w:p w14:paraId="2D341213" w14:textId="77777777" w:rsidR="00B50050" w:rsidRDefault="00B50050" w:rsidP="0088127C">
            <w:pPr>
              <w:pStyle w:val="OtherTableBody"/>
            </w:pPr>
            <w:r>
              <w:t>MFI</w:t>
            </w:r>
          </w:p>
        </w:tc>
        <w:tc>
          <w:tcPr>
            <w:tcW w:w="6800" w:type="dxa"/>
          </w:tcPr>
          <w:p w14:paraId="41A62597" w14:textId="77777777" w:rsidR="00B50050" w:rsidRDefault="00B50050" w:rsidP="0088127C">
            <w:pPr>
              <w:pStyle w:val="OtherTableBody"/>
            </w:pPr>
            <w:r>
              <w:t>Master File Identification</w:t>
            </w:r>
          </w:p>
        </w:tc>
        <w:tc>
          <w:tcPr>
            <w:tcW w:w="1200" w:type="dxa"/>
          </w:tcPr>
          <w:p w14:paraId="1DFCDEA9" w14:textId="77777777" w:rsidR="00B50050" w:rsidRDefault="00B50050" w:rsidP="0088127C">
            <w:pPr>
              <w:pStyle w:val="OtherTableBody"/>
            </w:pPr>
            <w:r>
              <w:t>8.5.1</w:t>
            </w:r>
          </w:p>
        </w:tc>
      </w:tr>
      <w:tr w:rsidR="00B50050" w14:paraId="0D1926D1" w14:textId="77777777" w:rsidTr="00195548">
        <w:tc>
          <w:tcPr>
            <w:tcW w:w="1000" w:type="dxa"/>
          </w:tcPr>
          <w:p w14:paraId="7B5E0CA7" w14:textId="77777777" w:rsidR="00B50050" w:rsidRDefault="00B50050" w:rsidP="0088127C">
            <w:pPr>
              <w:pStyle w:val="OtherTableBody"/>
            </w:pPr>
            <w:r>
              <w:t>MRG</w:t>
            </w:r>
          </w:p>
        </w:tc>
        <w:tc>
          <w:tcPr>
            <w:tcW w:w="6800" w:type="dxa"/>
          </w:tcPr>
          <w:p w14:paraId="621862CB" w14:textId="77777777" w:rsidR="00B50050" w:rsidRDefault="00B50050" w:rsidP="0088127C">
            <w:pPr>
              <w:pStyle w:val="OtherTableBody"/>
            </w:pPr>
            <w:r>
              <w:t>Merge Patient Information</w:t>
            </w:r>
          </w:p>
        </w:tc>
        <w:tc>
          <w:tcPr>
            <w:tcW w:w="1200" w:type="dxa"/>
          </w:tcPr>
          <w:p w14:paraId="5C92F6F6" w14:textId="77777777" w:rsidR="00B50050" w:rsidRDefault="00B50050" w:rsidP="0088127C">
            <w:pPr>
              <w:pStyle w:val="OtherTableBody"/>
            </w:pPr>
            <w:r>
              <w:t>3.4.10</w:t>
            </w:r>
          </w:p>
        </w:tc>
      </w:tr>
      <w:tr w:rsidR="00B50050" w14:paraId="381CA5AF" w14:textId="77777777" w:rsidTr="00195548">
        <w:tc>
          <w:tcPr>
            <w:tcW w:w="1000" w:type="dxa"/>
          </w:tcPr>
          <w:p w14:paraId="18F2E589" w14:textId="77777777" w:rsidR="00B50050" w:rsidRDefault="00B50050" w:rsidP="0088127C">
            <w:pPr>
              <w:pStyle w:val="OtherTableBody"/>
            </w:pPr>
            <w:r>
              <w:t>MSA</w:t>
            </w:r>
          </w:p>
        </w:tc>
        <w:tc>
          <w:tcPr>
            <w:tcW w:w="6800" w:type="dxa"/>
          </w:tcPr>
          <w:p w14:paraId="395C88CB" w14:textId="77777777" w:rsidR="00B50050" w:rsidRDefault="00B50050" w:rsidP="0088127C">
            <w:pPr>
              <w:pStyle w:val="OtherTableBody"/>
            </w:pPr>
            <w:r>
              <w:t>Message Acknowledgment</w:t>
            </w:r>
          </w:p>
        </w:tc>
        <w:tc>
          <w:tcPr>
            <w:tcW w:w="1200" w:type="dxa"/>
          </w:tcPr>
          <w:p w14:paraId="2DF8AD49" w14:textId="77777777" w:rsidR="00B50050" w:rsidRDefault="00B50050" w:rsidP="0088127C">
            <w:pPr>
              <w:pStyle w:val="OtherTableBody"/>
            </w:pPr>
            <w:r>
              <w:t>2.14.8</w:t>
            </w:r>
          </w:p>
        </w:tc>
      </w:tr>
      <w:tr w:rsidR="00B50050" w14:paraId="7C69C53E" w14:textId="77777777" w:rsidTr="00195548">
        <w:tc>
          <w:tcPr>
            <w:tcW w:w="1000" w:type="dxa"/>
          </w:tcPr>
          <w:p w14:paraId="3E0CEE16" w14:textId="77777777" w:rsidR="00B50050" w:rsidRDefault="00B50050" w:rsidP="0088127C">
            <w:pPr>
              <w:pStyle w:val="OtherTableBody"/>
            </w:pPr>
            <w:r>
              <w:t>MSH</w:t>
            </w:r>
          </w:p>
        </w:tc>
        <w:tc>
          <w:tcPr>
            <w:tcW w:w="6800" w:type="dxa"/>
          </w:tcPr>
          <w:p w14:paraId="11168EB9" w14:textId="77777777" w:rsidR="00B50050" w:rsidRDefault="00B50050" w:rsidP="0088127C">
            <w:pPr>
              <w:pStyle w:val="OtherTableBody"/>
            </w:pPr>
            <w:r>
              <w:t>Message Header</w:t>
            </w:r>
          </w:p>
        </w:tc>
        <w:tc>
          <w:tcPr>
            <w:tcW w:w="1200" w:type="dxa"/>
          </w:tcPr>
          <w:p w14:paraId="296E02AF" w14:textId="77777777" w:rsidR="00B50050" w:rsidRDefault="00B50050" w:rsidP="0088127C">
            <w:pPr>
              <w:pStyle w:val="OtherTableBody"/>
            </w:pPr>
            <w:r>
              <w:t>2.14.9</w:t>
            </w:r>
          </w:p>
        </w:tc>
      </w:tr>
      <w:tr w:rsidR="00B50050" w14:paraId="32656A68" w14:textId="77777777" w:rsidTr="00195548">
        <w:tc>
          <w:tcPr>
            <w:tcW w:w="1000" w:type="dxa"/>
          </w:tcPr>
          <w:p w14:paraId="00C0DB48" w14:textId="77777777" w:rsidR="00B50050" w:rsidRDefault="00B50050" w:rsidP="0088127C">
            <w:pPr>
              <w:pStyle w:val="OtherTableBody"/>
            </w:pPr>
            <w:r>
              <w:t>NCK</w:t>
            </w:r>
          </w:p>
        </w:tc>
        <w:tc>
          <w:tcPr>
            <w:tcW w:w="6800" w:type="dxa"/>
          </w:tcPr>
          <w:p w14:paraId="01A90119" w14:textId="77777777" w:rsidR="00B50050" w:rsidRDefault="00B50050" w:rsidP="0088127C">
            <w:pPr>
              <w:pStyle w:val="OtherTableBody"/>
            </w:pPr>
            <w:r>
              <w:t>System Clock</w:t>
            </w:r>
          </w:p>
        </w:tc>
        <w:tc>
          <w:tcPr>
            <w:tcW w:w="1200" w:type="dxa"/>
          </w:tcPr>
          <w:p w14:paraId="4B9BC871" w14:textId="77777777" w:rsidR="00B50050" w:rsidRDefault="00B50050" w:rsidP="0088127C">
            <w:pPr>
              <w:pStyle w:val="OtherTableBody"/>
            </w:pPr>
            <w:r>
              <w:t>14.4.1</w:t>
            </w:r>
          </w:p>
        </w:tc>
      </w:tr>
      <w:tr w:rsidR="00B50050" w14:paraId="13E02904" w14:textId="77777777" w:rsidTr="00195548">
        <w:tc>
          <w:tcPr>
            <w:tcW w:w="1000" w:type="dxa"/>
          </w:tcPr>
          <w:p w14:paraId="77AFF0B8" w14:textId="77777777" w:rsidR="00B50050" w:rsidRDefault="00B50050" w:rsidP="0088127C">
            <w:pPr>
              <w:pStyle w:val="OtherTableBody"/>
            </w:pPr>
            <w:r>
              <w:t>NDS</w:t>
            </w:r>
          </w:p>
        </w:tc>
        <w:tc>
          <w:tcPr>
            <w:tcW w:w="6800" w:type="dxa"/>
          </w:tcPr>
          <w:p w14:paraId="33B2B3FD" w14:textId="77777777" w:rsidR="00B50050" w:rsidRDefault="00B50050" w:rsidP="0088127C">
            <w:pPr>
              <w:pStyle w:val="OtherTableBody"/>
            </w:pPr>
            <w:r>
              <w:t>Notification Detail</w:t>
            </w:r>
          </w:p>
        </w:tc>
        <w:tc>
          <w:tcPr>
            <w:tcW w:w="1200" w:type="dxa"/>
          </w:tcPr>
          <w:p w14:paraId="69AFAF2C" w14:textId="77777777" w:rsidR="00B50050" w:rsidRDefault="00B50050" w:rsidP="0088127C">
            <w:pPr>
              <w:pStyle w:val="OtherTableBody"/>
            </w:pPr>
            <w:r>
              <w:t>13.4.7</w:t>
            </w:r>
          </w:p>
        </w:tc>
      </w:tr>
      <w:tr w:rsidR="00B50050" w14:paraId="497F7B2F" w14:textId="77777777" w:rsidTr="00195548">
        <w:tc>
          <w:tcPr>
            <w:tcW w:w="1000" w:type="dxa"/>
          </w:tcPr>
          <w:p w14:paraId="199245DD" w14:textId="77777777" w:rsidR="00B50050" w:rsidRDefault="00B50050" w:rsidP="0088127C">
            <w:pPr>
              <w:pStyle w:val="OtherTableBody"/>
            </w:pPr>
            <w:r>
              <w:t>NK1</w:t>
            </w:r>
          </w:p>
        </w:tc>
        <w:tc>
          <w:tcPr>
            <w:tcW w:w="6800" w:type="dxa"/>
          </w:tcPr>
          <w:p w14:paraId="1B8EE6BC" w14:textId="77777777" w:rsidR="00B50050" w:rsidRPr="001D2E85" w:rsidRDefault="00B50050" w:rsidP="0088127C">
            <w:pPr>
              <w:pStyle w:val="OtherTableBody"/>
            </w:pPr>
            <w:r w:rsidRPr="001D2E85">
              <w:t>Next of Kin / Associated Parties</w:t>
            </w:r>
          </w:p>
        </w:tc>
        <w:tc>
          <w:tcPr>
            <w:tcW w:w="1200" w:type="dxa"/>
          </w:tcPr>
          <w:p w14:paraId="54367DA8" w14:textId="77777777" w:rsidR="00B50050" w:rsidRDefault="00B50050" w:rsidP="0088127C">
            <w:pPr>
              <w:pStyle w:val="OtherTableBody"/>
            </w:pPr>
            <w:r>
              <w:t>3.4.5</w:t>
            </w:r>
          </w:p>
        </w:tc>
      </w:tr>
      <w:tr w:rsidR="00B50050" w14:paraId="23A0658D" w14:textId="77777777" w:rsidTr="00195548">
        <w:tc>
          <w:tcPr>
            <w:tcW w:w="1000" w:type="dxa"/>
          </w:tcPr>
          <w:p w14:paraId="3AA59C28" w14:textId="77777777" w:rsidR="00B50050" w:rsidRDefault="00B50050" w:rsidP="0088127C">
            <w:pPr>
              <w:pStyle w:val="OtherTableBody"/>
            </w:pPr>
            <w:r>
              <w:t>NPU</w:t>
            </w:r>
          </w:p>
        </w:tc>
        <w:tc>
          <w:tcPr>
            <w:tcW w:w="6800" w:type="dxa"/>
          </w:tcPr>
          <w:p w14:paraId="7E647B73" w14:textId="77777777" w:rsidR="00B50050" w:rsidRDefault="00B50050" w:rsidP="0088127C">
            <w:pPr>
              <w:pStyle w:val="OtherTableBody"/>
            </w:pPr>
            <w:r>
              <w:t>Bed Status Update</w:t>
            </w:r>
          </w:p>
        </w:tc>
        <w:tc>
          <w:tcPr>
            <w:tcW w:w="1200" w:type="dxa"/>
          </w:tcPr>
          <w:p w14:paraId="6FE0F192" w14:textId="77777777" w:rsidR="00B50050" w:rsidRDefault="00B50050" w:rsidP="0088127C">
            <w:pPr>
              <w:pStyle w:val="OtherTableBody"/>
            </w:pPr>
            <w:r>
              <w:t>3.4.9</w:t>
            </w:r>
          </w:p>
        </w:tc>
      </w:tr>
      <w:tr w:rsidR="00B50050" w14:paraId="7BD3FAB6" w14:textId="77777777" w:rsidTr="00195548">
        <w:tc>
          <w:tcPr>
            <w:tcW w:w="1000" w:type="dxa"/>
          </w:tcPr>
          <w:p w14:paraId="5B64A145" w14:textId="77777777" w:rsidR="00B50050" w:rsidRDefault="00B50050" w:rsidP="0088127C">
            <w:pPr>
              <w:pStyle w:val="OtherTableBody"/>
            </w:pPr>
            <w:r>
              <w:t>NSC</w:t>
            </w:r>
          </w:p>
        </w:tc>
        <w:tc>
          <w:tcPr>
            <w:tcW w:w="6800" w:type="dxa"/>
          </w:tcPr>
          <w:p w14:paraId="3E8BC61C" w14:textId="77777777" w:rsidR="00B50050" w:rsidRDefault="00B50050" w:rsidP="0088127C">
            <w:pPr>
              <w:pStyle w:val="OtherTableBody"/>
            </w:pPr>
            <w:r>
              <w:t>Application Status Change</w:t>
            </w:r>
          </w:p>
        </w:tc>
        <w:tc>
          <w:tcPr>
            <w:tcW w:w="1200" w:type="dxa"/>
          </w:tcPr>
          <w:p w14:paraId="133BE52F" w14:textId="77777777" w:rsidR="00B50050" w:rsidRDefault="00B50050" w:rsidP="0088127C">
            <w:pPr>
              <w:pStyle w:val="OtherTableBody"/>
            </w:pPr>
            <w:r>
              <w:t>14.4.2</w:t>
            </w:r>
          </w:p>
        </w:tc>
      </w:tr>
      <w:tr w:rsidR="00B50050" w14:paraId="37C05FAF" w14:textId="77777777" w:rsidTr="00195548">
        <w:tc>
          <w:tcPr>
            <w:tcW w:w="1000" w:type="dxa"/>
          </w:tcPr>
          <w:p w14:paraId="0E4612A1" w14:textId="77777777" w:rsidR="00B50050" w:rsidRDefault="00B50050" w:rsidP="0088127C">
            <w:pPr>
              <w:pStyle w:val="OtherTableBody"/>
            </w:pPr>
            <w:r>
              <w:t>NST</w:t>
            </w:r>
          </w:p>
        </w:tc>
        <w:tc>
          <w:tcPr>
            <w:tcW w:w="6800" w:type="dxa"/>
          </w:tcPr>
          <w:p w14:paraId="31455D5E" w14:textId="77777777" w:rsidR="00B50050" w:rsidRDefault="00B50050" w:rsidP="0088127C">
            <w:pPr>
              <w:pStyle w:val="OtherTableBody"/>
            </w:pPr>
            <w:r>
              <w:t>Application control level statistics</w:t>
            </w:r>
          </w:p>
        </w:tc>
        <w:tc>
          <w:tcPr>
            <w:tcW w:w="1200" w:type="dxa"/>
          </w:tcPr>
          <w:p w14:paraId="4D1B9F70" w14:textId="77777777" w:rsidR="00B50050" w:rsidRDefault="00B50050" w:rsidP="0088127C">
            <w:pPr>
              <w:pStyle w:val="OtherTableBody"/>
            </w:pPr>
            <w:r>
              <w:t>14.4.3</w:t>
            </w:r>
          </w:p>
        </w:tc>
      </w:tr>
      <w:tr w:rsidR="00B50050" w14:paraId="249EE448" w14:textId="77777777" w:rsidTr="00195548">
        <w:tc>
          <w:tcPr>
            <w:tcW w:w="1000" w:type="dxa"/>
          </w:tcPr>
          <w:p w14:paraId="6A2387CD" w14:textId="77777777" w:rsidR="00B50050" w:rsidRDefault="00B50050" w:rsidP="0088127C">
            <w:pPr>
              <w:pStyle w:val="OtherTableBody"/>
            </w:pPr>
            <w:r>
              <w:t>NTE</w:t>
            </w:r>
          </w:p>
        </w:tc>
        <w:tc>
          <w:tcPr>
            <w:tcW w:w="6800" w:type="dxa"/>
          </w:tcPr>
          <w:p w14:paraId="701DAB65" w14:textId="77777777" w:rsidR="00B50050" w:rsidRDefault="00B50050" w:rsidP="0088127C">
            <w:pPr>
              <w:pStyle w:val="OtherTableBody"/>
            </w:pPr>
            <w:r>
              <w:t>Notes and Comments</w:t>
            </w:r>
          </w:p>
        </w:tc>
        <w:tc>
          <w:tcPr>
            <w:tcW w:w="1200" w:type="dxa"/>
          </w:tcPr>
          <w:p w14:paraId="3D453F6C" w14:textId="77777777" w:rsidR="00B50050" w:rsidRDefault="00B50050" w:rsidP="0088127C">
            <w:pPr>
              <w:pStyle w:val="OtherTableBody"/>
            </w:pPr>
            <w:r>
              <w:t>2.14.10</w:t>
            </w:r>
          </w:p>
        </w:tc>
      </w:tr>
      <w:tr w:rsidR="00B50050" w14:paraId="199A10B5" w14:textId="77777777" w:rsidTr="00195548">
        <w:tc>
          <w:tcPr>
            <w:tcW w:w="1000" w:type="dxa"/>
          </w:tcPr>
          <w:p w14:paraId="7EA87405" w14:textId="77777777" w:rsidR="00B50050" w:rsidRDefault="00B50050" w:rsidP="0088127C">
            <w:pPr>
              <w:pStyle w:val="OtherTableBody"/>
            </w:pPr>
            <w:r>
              <w:t>OBR</w:t>
            </w:r>
          </w:p>
        </w:tc>
        <w:tc>
          <w:tcPr>
            <w:tcW w:w="6800" w:type="dxa"/>
          </w:tcPr>
          <w:p w14:paraId="1F77EA2A" w14:textId="77777777" w:rsidR="00B50050" w:rsidRDefault="00B50050" w:rsidP="0088127C">
            <w:pPr>
              <w:pStyle w:val="OtherTableBody"/>
            </w:pPr>
            <w:r>
              <w:t>Observation Request</w:t>
            </w:r>
          </w:p>
        </w:tc>
        <w:tc>
          <w:tcPr>
            <w:tcW w:w="1200" w:type="dxa"/>
          </w:tcPr>
          <w:p w14:paraId="565F1AF5" w14:textId="77777777" w:rsidR="00B50050" w:rsidRDefault="00B50050" w:rsidP="0088127C">
            <w:pPr>
              <w:pStyle w:val="OtherTableBody"/>
            </w:pPr>
            <w:r>
              <w:t>4.5.3</w:t>
            </w:r>
          </w:p>
        </w:tc>
      </w:tr>
      <w:tr w:rsidR="00B50050" w14:paraId="4F712C4E" w14:textId="77777777" w:rsidTr="00195548">
        <w:tc>
          <w:tcPr>
            <w:tcW w:w="1000" w:type="dxa"/>
          </w:tcPr>
          <w:p w14:paraId="467FB237" w14:textId="77777777" w:rsidR="00B50050" w:rsidRDefault="00B50050" w:rsidP="0088127C">
            <w:pPr>
              <w:pStyle w:val="OtherTableBody"/>
            </w:pPr>
            <w:r>
              <w:t>OBX</w:t>
            </w:r>
          </w:p>
        </w:tc>
        <w:tc>
          <w:tcPr>
            <w:tcW w:w="6800" w:type="dxa"/>
          </w:tcPr>
          <w:p w14:paraId="2BE4C63E" w14:textId="77777777" w:rsidR="00B50050" w:rsidRDefault="00B50050" w:rsidP="0088127C">
            <w:pPr>
              <w:pStyle w:val="OtherTableBody"/>
            </w:pPr>
            <w:r>
              <w:t>Observation/Result</w:t>
            </w:r>
          </w:p>
        </w:tc>
        <w:tc>
          <w:tcPr>
            <w:tcW w:w="1200" w:type="dxa"/>
          </w:tcPr>
          <w:p w14:paraId="0295FF56" w14:textId="77777777" w:rsidR="00B50050" w:rsidRDefault="00B50050" w:rsidP="0088127C">
            <w:pPr>
              <w:pStyle w:val="OtherTableBody"/>
            </w:pPr>
            <w:r>
              <w:t>7.4.2</w:t>
            </w:r>
          </w:p>
        </w:tc>
      </w:tr>
      <w:tr w:rsidR="00B50050" w14:paraId="78F7DB4C" w14:textId="77777777" w:rsidTr="00195548">
        <w:tc>
          <w:tcPr>
            <w:tcW w:w="1000" w:type="dxa"/>
          </w:tcPr>
          <w:p w14:paraId="43BD90AB" w14:textId="77777777" w:rsidR="00B50050" w:rsidRDefault="00B50050" w:rsidP="0088127C">
            <w:pPr>
              <w:pStyle w:val="OtherTableBody"/>
            </w:pPr>
            <w:r>
              <w:lastRenderedPageBreak/>
              <w:t>ODS</w:t>
            </w:r>
          </w:p>
        </w:tc>
        <w:tc>
          <w:tcPr>
            <w:tcW w:w="6800" w:type="dxa"/>
          </w:tcPr>
          <w:p w14:paraId="5A63C2EA" w14:textId="77777777" w:rsidR="00B50050" w:rsidRPr="001D2E85" w:rsidRDefault="00B50050" w:rsidP="0088127C">
            <w:pPr>
              <w:pStyle w:val="OtherTableBody"/>
            </w:pPr>
            <w:r w:rsidRPr="001D2E85">
              <w:t>Dietary Orders, Supplements, and Preferences</w:t>
            </w:r>
          </w:p>
        </w:tc>
        <w:tc>
          <w:tcPr>
            <w:tcW w:w="1200" w:type="dxa"/>
          </w:tcPr>
          <w:p w14:paraId="40398032" w14:textId="77777777" w:rsidR="00B50050" w:rsidRDefault="00B50050" w:rsidP="0088127C">
            <w:pPr>
              <w:pStyle w:val="OtherTableBody"/>
            </w:pPr>
            <w:r>
              <w:t>4.8.1</w:t>
            </w:r>
          </w:p>
        </w:tc>
      </w:tr>
      <w:tr w:rsidR="00B50050" w14:paraId="3365E6AF" w14:textId="77777777" w:rsidTr="00195548">
        <w:tc>
          <w:tcPr>
            <w:tcW w:w="1000" w:type="dxa"/>
          </w:tcPr>
          <w:p w14:paraId="57A4EA58" w14:textId="77777777" w:rsidR="00B50050" w:rsidRDefault="00B50050" w:rsidP="0088127C">
            <w:pPr>
              <w:pStyle w:val="OtherTableBody"/>
            </w:pPr>
            <w:r>
              <w:t>ODT</w:t>
            </w:r>
          </w:p>
        </w:tc>
        <w:tc>
          <w:tcPr>
            <w:tcW w:w="6800" w:type="dxa"/>
          </w:tcPr>
          <w:p w14:paraId="6CBF15FF" w14:textId="77777777" w:rsidR="00B50050" w:rsidRDefault="00B50050" w:rsidP="0088127C">
            <w:pPr>
              <w:pStyle w:val="OtherTableBody"/>
            </w:pPr>
            <w:r>
              <w:t>Diet Tray Instructions</w:t>
            </w:r>
          </w:p>
        </w:tc>
        <w:tc>
          <w:tcPr>
            <w:tcW w:w="1200" w:type="dxa"/>
          </w:tcPr>
          <w:p w14:paraId="79BBC448" w14:textId="77777777" w:rsidR="00B50050" w:rsidRDefault="00B50050" w:rsidP="0088127C">
            <w:pPr>
              <w:pStyle w:val="OtherTableBody"/>
            </w:pPr>
            <w:r>
              <w:t>4.8.2</w:t>
            </w:r>
          </w:p>
        </w:tc>
      </w:tr>
      <w:tr w:rsidR="00B50050" w14:paraId="0E32737C" w14:textId="77777777" w:rsidTr="00195548">
        <w:tc>
          <w:tcPr>
            <w:tcW w:w="1000" w:type="dxa"/>
          </w:tcPr>
          <w:p w14:paraId="674F8A09" w14:textId="77777777" w:rsidR="00B50050" w:rsidRDefault="00B50050" w:rsidP="0088127C">
            <w:pPr>
              <w:pStyle w:val="OtherTableBody"/>
            </w:pPr>
            <w:r>
              <w:t>OH1</w:t>
            </w:r>
          </w:p>
        </w:tc>
        <w:tc>
          <w:tcPr>
            <w:tcW w:w="6800" w:type="dxa"/>
          </w:tcPr>
          <w:p w14:paraId="716F5987" w14:textId="77777777" w:rsidR="00B50050" w:rsidRDefault="00B50050" w:rsidP="0088127C">
            <w:pPr>
              <w:pStyle w:val="OtherTableBody"/>
            </w:pPr>
            <w:r>
              <w:t>Person Employment Status</w:t>
            </w:r>
          </w:p>
        </w:tc>
        <w:tc>
          <w:tcPr>
            <w:tcW w:w="1200" w:type="dxa"/>
          </w:tcPr>
          <w:p w14:paraId="57CA7D36" w14:textId="77777777" w:rsidR="00B50050" w:rsidRDefault="00B50050" w:rsidP="0088127C">
            <w:pPr>
              <w:pStyle w:val="OtherTableBody"/>
            </w:pPr>
            <w:r>
              <w:t>3.4.15</w:t>
            </w:r>
          </w:p>
        </w:tc>
      </w:tr>
      <w:tr w:rsidR="00B50050" w14:paraId="20CE3877" w14:textId="77777777" w:rsidTr="00195548">
        <w:tc>
          <w:tcPr>
            <w:tcW w:w="1000" w:type="dxa"/>
          </w:tcPr>
          <w:p w14:paraId="408520FB" w14:textId="77777777" w:rsidR="00B50050" w:rsidRDefault="00B50050" w:rsidP="0088127C">
            <w:pPr>
              <w:pStyle w:val="OtherTableBody"/>
            </w:pPr>
            <w:r>
              <w:t>OH2</w:t>
            </w:r>
          </w:p>
        </w:tc>
        <w:tc>
          <w:tcPr>
            <w:tcW w:w="6800" w:type="dxa"/>
          </w:tcPr>
          <w:p w14:paraId="4E4F1B38" w14:textId="77777777" w:rsidR="00B50050" w:rsidRDefault="00B50050" w:rsidP="0088127C">
            <w:pPr>
              <w:pStyle w:val="OtherTableBody"/>
            </w:pPr>
            <w:r>
              <w:t>Past or Present Job</w:t>
            </w:r>
          </w:p>
        </w:tc>
        <w:tc>
          <w:tcPr>
            <w:tcW w:w="1200" w:type="dxa"/>
          </w:tcPr>
          <w:p w14:paraId="4BD40B9C" w14:textId="77777777" w:rsidR="00B50050" w:rsidRDefault="00B50050" w:rsidP="0088127C">
            <w:pPr>
              <w:pStyle w:val="OtherTableBody"/>
            </w:pPr>
            <w:r>
              <w:t>3.4.16</w:t>
            </w:r>
          </w:p>
        </w:tc>
      </w:tr>
      <w:tr w:rsidR="00B50050" w14:paraId="3EE9307B" w14:textId="77777777" w:rsidTr="00195548">
        <w:tc>
          <w:tcPr>
            <w:tcW w:w="1000" w:type="dxa"/>
          </w:tcPr>
          <w:p w14:paraId="2258EA13" w14:textId="77777777" w:rsidR="00B50050" w:rsidRDefault="00B50050" w:rsidP="0088127C">
            <w:pPr>
              <w:pStyle w:val="OtherTableBody"/>
            </w:pPr>
            <w:r>
              <w:t>OH3</w:t>
            </w:r>
          </w:p>
        </w:tc>
        <w:tc>
          <w:tcPr>
            <w:tcW w:w="6800" w:type="dxa"/>
          </w:tcPr>
          <w:p w14:paraId="4818A143" w14:textId="77777777" w:rsidR="00B50050" w:rsidRDefault="00B50050" w:rsidP="0088127C">
            <w:pPr>
              <w:pStyle w:val="OtherTableBody"/>
            </w:pPr>
            <w:r>
              <w:t>Usual Work</w:t>
            </w:r>
          </w:p>
        </w:tc>
        <w:tc>
          <w:tcPr>
            <w:tcW w:w="1200" w:type="dxa"/>
          </w:tcPr>
          <w:p w14:paraId="73EF5051" w14:textId="77777777" w:rsidR="00B50050" w:rsidRDefault="00B50050" w:rsidP="0088127C">
            <w:pPr>
              <w:pStyle w:val="OtherTableBody"/>
            </w:pPr>
            <w:r>
              <w:t>3.4.17</w:t>
            </w:r>
          </w:p>
        </w:tc>
      </w:tr>
      <w:tr w:rsidR="00B50050" w14:paraId="1A0636EC" w14:textId="77777777" w:rsidTr="00195548">
        <w:tc>
          <w:tcPr>
            <w:tcW w:w="1000" w:type="dxa"/>
          </w:tcPr>
          <w:p w14:paraId="12F5BEAB" w14:textId="77777777" w:rsidR="00B50050" w:rsidRDefault="00B50050" w:rsidP="0088127C">
            <w:pPr>
              <w:pStyle w:val="OtherTableBody"/>
            </w:pPr>
            <w:r>
              <w:t>OH4</w:t>
            </w:r>
          </w:p>
        </w:tc>
        <w:tc>
          <w:tcPr>
            <w:tcW w:w="6800" w:type="dxa"/>
          </w:tcPr>
          <w:p w14:paraId="78A073BE" w14:textId="77777777" w:rsidR="00B50050" w:rsidRDefault="00B50050" w:rsidP="0088127C">
            <w:pPr>
              <w:pStyle w:val="OtherTableBody"/>
            </w:pPr>
            <w:r>
              <w:t>Combat Zone Work</w:t>
            </w:r>
          </w:p>
        </w:tc>
        <w:tc>
          <w:tcPr>
            <w:tcW w:w="1200" w:type="dxa"/>
          </w:tcPr>
          <w:p w14:paraId="3E85471F" w14:textId="77777777" w:rsidR="00B50050" w:rsidRDefault="00B50050" w:rsidP="0088127C">
            <w:pPr>
              <w:pStyle w:val="OtherTableBody"/>
            </w:pPr>
            <w:r>
              <w:t>3.4.18</w:t>
            </w:r>
          </w:p>
        </w:tc>
      </w:tr>
      <w:tr w:rsidR="00B50050" w14:paraId="06B2C569" w14:textId="77777777" w:rsidTr="00195548">
        <w:tc>
          <w:tcPr>
            <w:tcW w:w="1000" w:type="dxa"/>
          </w:tcPr>
          <w:p w14:paraId="7B75BA39" w14:textId="77777777" w:rsidR="00B50050" w:rsidRDefault="00B50050" w:rsidP="0088127C">
            <w:pPr>
              <w:pStyle w:val="OtherTableBody"/>
            </w:pPr>
            <w:r>
              <w:t>OM1</w:t>
            </w:r>
          </w:p>
        </w:tc>
        <w:tc>
          <w:tcPr>
            <w:tcW w:w="6800" w:type="dxa"/>
          </w:tcPr>
          <w:p w14:paraId="6E760947" w14:textId="77777777" w:rsidR="00B50050" w:rsidRDefault="00B50050" w:rsidP="0088127C">
            <w:pPr>
              <w:pStyle w:val="OtherTableBody"/>
            </w:pPr>
            <w:r>
              <w:t>General Segment</w:t>
            </w:r>
          </w:p>
        </w:tc>
        <w:tc>
          <w:tcPr>
            <w:tcW w:w="1200" w:type="dxa"/>
          </w:tcPr>
          <w:p w14:paraId="414ECA46" w14:textId="77777777" w:rsidR="00B50050" w:rsidRDefault="00B50050" w:rsidP="0088127C">
            <w:pPr>
              <w:pStyle w:val="OtherTableBody"/>
            </w:pPr>
            <w:r>
              <w:t>8.8.9</w:t>
            </w:r>
          </w:p>
        </w:tc>
      </w:tr>
      <w:tr w:rsidR="00B50050" w14:paraId="75B09CCE" w14:textId="77777777" w:rsidTr="00195548">
        <w:tc>
          <w:tcPr>
            <w:tcW w:w="1000" w:type="dxa"/>
          </w:tcPr>
          <w:p w14:paraId="134C08CA" w14:textId="77777777" w:rsidR="00B50050" w:rsidRDefault="00B50050" w:rsidP="0088127C">
            <w:pPr>
              <w:pStyle w:val="OtherTableBody"/>
            </w:pPr>
            <w:r>
              <w:t>OM2</w:t>
            </w:r>
          </w:p>
        </w:tc>
        <w:tc>
          <w:tcPr>
            <w:tcW w:w="6800" w:type="dxa"/>
          </w:tcPr>
          <w:p w14:paraId="66F9F756" w14:textId="77777777" w:rsidR="00B50050" w:rsidRDefault="00B50050" w:rsidP="0088127C">
            <w:pPr>
              <w:pStyle w:val="OtherTableBody"/>
            </w:pPr>
            <w:r>
              <w:t>Numeric Observation</w:t>
            </w:r>
          </w:p>
        </w:tc>
        <w:tc>
          <w:tcPr>
            <w:tcW w:w="1200" w:type="dxa"/>
          </w:tcPr>
          <w:p w14:paraId="1E9282CC" w14:textId="77777777" w:rsidR="00B50050" w:rsidRDefault="00B50050" w:rsidP="0088127C">
            <w:pPr>
              <w:pStyle w:val="OtherTableBody"/>
            </w:pPr>
            <w:r>
              <w:t>8.8.10</w:t>
            </w:r>
          </w:p>
        </w:tc>
      </w:tr>
      <w:tr w:rsidR="00B50050" w14:paraId="1F89EC12" w14:textId="77777777" w:rsidTr="00195548">
        <w:tc>
          <w:tcPr>
            <w:tcW w:w="1000" w:type="dxa"/>
          </w:tcPr>
          <w:p w14:paraId="137C7CBB" w14:textId="77777777" w:rsidR="00B50050" w:rsidRDefault="00B50050" w:rsidP="0088127C">
            <w:pPr>
              <w:pStyle w:val="OtherTableBody"/>
            </w:pPr>
            <w:r>
              <w:t>OM3</w:t>
            </w:r>
          </w:p>
        </w:tc>
        <w:tc>
          <w:tcPr>
            <w:tcW w:w="6800" w:type="dxa"/>
          </w:tcPr>
          <w:p w14:paraId="29C9C902" w14:textId="77777777" w:rsidR="00B50050" w:rsidRDefault="00B50050" w:rsidP="0088127C">
            <w:pPr>
              <w:pStyle w:val="OtherTableBody"/>
            </w:pPr>
            <w:r>
              <w:t>Categorical Service/Test/Observation</w:t>
            </w:r>
          </w:p>
        </w:tc>
        <w:tc>
          <w:tcPr>
            <w:tcW w:w="1200" w:type="dxa"/>
          </w:tcPr>
          <w:p w14:paraId="3D31189C" w14:textId="77777777" w:rsidR="00B50050" w:rsidRDefault="00B50050" w:rsidP="0088127C">
            <w:pPr>
              <w:pStyle w:val="OtherTableBody"/>
            </w:pPr>
            <w:r>
              <w:t>8.8.11</w:t>
            </w:r>
          </w:p>
        </w:tc>
      </w:tr>
      <w:tr w:rsidR="00B50050" w14:paraId="005DA6EB" w14:textId="77777777" w:rsidTr="00195548">
        <w:tc>
          <w:tcPr>
            <w:tcW w:w="1000" w:type="dxa"/>
          </w:tcPr>
          <w:p w14:paraId="09322863" w14:textId="77777777" w:rsidR="00B50050" w:rsidRDefault="00B50050" w:rsidP="0088127C">
            <w:pPr>
              <w:pStyle w:val="OtherTableBody"/>
            </w:pPr>
            <w:r>
              <w:t>OM4</w:t>
            </w:r>
          </w:p>
        </w:tc>
        <w:tc>
          <w:tcPr>
            <w:tcW w:w="6800" w:type="dxa"/>
          </w:tcPr>
          <w:p w14:paraId="64441A21" w14:textId="77777777" w:rsidR="00B50050" w:rsidRDefault="00B50050" w:rsidP="0088127C">
            <w:pPr>
              <w:pStyle w:val="OtherTableBody"/>
            </w:pPr>
            <w:r>
              <w:t>Observations that Require Specimens</w:t>
            </w:r>
          </w:p>
        </w:tc>
        <w:tc>
          <w:tcPr>
            <w:tcW w:w="1200" w:type="dxa"/>
          </w:tcPr>
          <w:p w14:paraId="23AB5EB9" w14:textId="77777777" w:rsidR="00B50050" w:rsidRDefault="00B50050" w:rsidP="0088127C">
            <w:pPr>
              <w:pStyle w:val="OtherTableBody"/>
            </w:pPr>
            <w:r>
              <w:t>8.8.12</w:t>
            </w:r>
          </w:p>
        </w:tc>
      </w:tr>
      <w:tr w:rsidR="00B50050" w14:paraId="27E8855E" w14:textId="77777777" w:rsidTr="00195548">
        <w:tc>
          <w:tcPr>
            <w:tcW w:w="1000" w:type="dxa"/>
          </w:tcPr>
          <w:p w14:paraId="23D93255" w14:textId="77777777" w:rsidR="00B50050" w:rsidRDefault="00B50050" w:rsidP="0088127C">
            <w:pPr>
              <w:pStyle w:val="OtherTableBody"/>
            </w:pPr>
            <w:r>
              <w:t>OM5</w:t>
            </w:r>
          </w:p>
        </w:tc>
        <w:tc>
          <w:tcPr>
            <w:tcW w:w="6800" w:type="dxa"/>
          </w:tcPr>
          <w:p w14:paraId="5E6C99C1" w14:textId="77777777" w:rsidR="00B50050" w:rsidRDefault="00B50050" w:rsidP="0088127C">
            <w:pPr>
              <w:pStyle w:val="OtherTableBody"/>
            </w:pPr>
            <w:r>
              <w:t>Observation Batteries (Sets)</w:t>
            </w:r>
          </w:p>
        </w:tc>
        <w:tc>
          <w:tcPr>
            <w:tcW w:w="1200" w:type="dxa"/>
          </w:tcPr>
          <w:p w14:paraId="07537628" w14:textId="77777777" w:rsidR="00B50050" w:rsidRDefault="00B50050" w:rsidP="0088127C">
            <w:pPr>
              <w:pStyle w:val="OtherTableBody"/>
            </w:pPr>
            <w:r>
              <w:t>8.8.13</w:t>
            </w:r>
          </w:p>
        </w:tc>
      </w:tr>
      <w:tr w:rsidR="00B50050" w14:paraId="4B2B37EF" w14:textId="77777777" w:rsidTr="00195548">
        <w:tc>
          <w:tcPr>
            <w:tcW w:w="1000" w:type="dxa"/>
          </w:tcPr>
          <w:p w14:paraId="1E5140C4" w14:textId="77777777" w:rsidR="00B50050" w:rsidRDefault="00B50050" w:rsidP="0088127C">
            <w:pPr>
              <w:pStyle w:val="OtherTableBody"/>
            </w:pPr>
            <w:r>
              <w:t>OM6</w:t>
            </w:r>
          </w:p>
        </w:tc>
        <w:tc>
          <w:tcPr>
            <w:tcW w:w="6800" w:type="dxa"/>
          </w:tcPr>
          <w:p w14:paraId="2E2E5BF9" w14:textId="77777777" w:rsidR="00B50050" w:rsidRPr="001D2E85" w:rsidRDefault="00B50050" w:rsidP="0088127C">
            <w:pPr>
              <w:pStyle w:val="OtherTableBody"/>
            </w:pPr>
            <w:r w:rsidRPr="001D2E85">
              <w:t>Observations that are Calculated from Other Observations</w:t>
            </w:r>
          </w:p>
        </w:tc>
        <w:tc>
          <w:tcPr>
            <w:tcW w:w="1200" w:type="dxa"/>
          </w:tcPr>
          <w:p w14:paraId="438B1ED9" w14:textId="77777777" w:rsidR="00B50050" w:rsidRDefault="00B50050" w:rsidP="0088127C">
            <w:pPr>
              <w:pStyle w:val="OtherTableBody"/>
            </w:pPr>
            <w:r>
              <w:t>8.8.14</w:t>
            </w:r>
          </w:p>
        </w:tc>
      </w:tr>
      <w:tr w:rsidR="00B50050" w14:paraId="0BF98E65" w14:textId="77777777" w:rsidTr="00195548">
        <w:tc>
          <w:tcPr>
            <w:tcW w:w="1000" w:type="dxa"/>
          </w:tcPr>
          <w:p w14:paraId="540DA224" w14:textId="77777777" w:rsidR="00B50050" w:rsidRDefault="00B50050" w:rsidP="0088127C">
            <w:pPr>
              <w:pStyle w:val="OtherTableBody"/>
            </w:pPr>
            <w:r>
              <w:t>OM7</w:t>
            </w:r>
          </w:p>
        </w:tc>
        <w:tc>
          <w:tcPr>
            <w:tcW w:w="6800" w:type="dxa"/>
          </w:tcPr>
          <w:p w14:paraId="2A122282" w14:textId="77777777" w:rsidR="00B50050" w:rsidRDefault="00B50050" w:rsidP="0088127C">
            <w:pPr>
              <w:pStyle w:val="OtherTableBody"/>
            </w:pPr>
            <w:r>
              <w:t>Additional Basic Attributes</w:t>
            </w:r>
          </w:p>
        </w:tc>
        <w:tc>
          <w:tcPr>
            <w:tcW w:w="1200" w:type="dxa"/>
          </w:tcPr>
          <w:p w14:paraId="14C2B07E" w14:textId="77777777" w:rsidR="00B50050" w:rsidRDefault="00B50050" w:rsidP="0088127C">
            <w:pPr>
              <w:pStyle w:val="OtherTableBody"/>
            </w:pPr>
            <w:r>
              <w:t>8.8.15</w:t>
            </w:r>
          </w:p>
        </w:tc>
      </w:tr>
      <w:tr w:rsidR="00B50050" w14:paraId="3C505AD6" w14:textId="77777777" w:rsidTr="00195548">
        <w:tc>
          <w:tcPr>
            <w:tcW w:w="1000" w:type="dxa"/>
          </w:tcPr>
          <w:p w14:paraId="7FD86A24" w14:textId="77777777" w:rsidR="00B50050" w:rsidRDefault="00B50050" w:rsidP="0088127C">
            <w:pPr>
              <w:pStyle w:val="OtherTableBody"/>
            </w:pPr>
            <w:r>
              <w:t>OMC</w:t>
            </w:r>
          </w:p>
        </w:tc>
        <w:tc>
          <w:tcPr>
            <w:tcW w:w="6800" w:type="dxa"/>
          </w:tcPr>
          <w:p w14:paraId="2C6CE2C9" w14:textId="77777777" w:rsidR="00B50050" w:rsidRDefault="00B50050" w:rsidP="0088127C">
            <w:pPr>
              <w:pStyle w:val="OtherTableBody"/>
            </w:pPr>
            <w:r>
              <w:t>Supporting Clinical Information</w:t>
            </w:r>
          </w:p>
        </w:tc>
        <w:tc>
          <w:tcPr>
            <w:tcW w:w="1200" w:type="dxa"/>
          </w:tcPr>
          <w:p w14:paraId="68450EA9" w14:textId="77777777" w:rsidR="00B50050" w:rsidRDefault="00B50050" w:rsidP="0088127C">
            <w:pPr>
              <w:pStyle w:val="OtherTableBody"/>
            </w:pPr>
            <w:r>
              <w:t>8.8.16</w:t>
            </w:r>
          </w:p>
        </w:tc>
      </w:tr>
      <w:tr w:rsidR="00B50050" w14:paraId="765157FD" w14:textId="77777777" w:rsidTr="00195548">
        <w:tc>
          <w:tcPr>
            <w:tcW w:w="1000" w:type="dxa"/>
          </w:tcPr>
          <w:p w14:paraId="71B99DBA" w14:textId="77777777" w:rsidR="00B50050" w:rsidRDefault="00B50050" w:rsidP="0088127C">
            <w:pPr>
              <w:pStyle w:val="OtherTableBody"/>
            </w:pPr>
            <w:r>
              <w:t>ORC</w:t>
            </w:r>
          </w:p>
        </w:tc>
        <w:tc>
          <w:tcPr>
            <w:tcW w:w="6800" w:type="dxa"/>
          </w:tcPr>
          <w:p w14:paraId="78E4EE8A" w14:textId="77777777" w:rsidR="00B50050" w:rsidRDefault="00B50050" w:rsidP="0088127C">
            <w:pPr>
              <w:pStyle w:val="OtherTableBody"/>
            </w:pPr>
            <w:r>
              <w:t>Common Order</w:t>
            </w:r>
          </w:p>
        </w:tc>
        <w:tc>
          <w:tcPr>
            <w:tcW w:w="1200" w:type="dxa"/>
          </w:tcPr>
          <w:p w14:paraId="01A01BA6" w14:textId="77777777" w:rsidR="00B50050" w:rsidRDefault="00B50050" w:rsidP="0088127C">
            <w:pPr>
              <w:pStyle w:val="OtherTableBody"/>
            </w:pPr>
            <w:r>
              <w:t>4.5.1</w:t>
            </w:r>
          </w:p>
        </w:tc>
      </w:tr>
      <w:tr w:rsidR="00B50050" w14:paraId="1066FA02" w14:textId="77777777" w:rsidTr="00195548">
        <w:tc>
          <w:tcPr>
            <w:tcW w:w="1000" w:type="dxa"/>
          </w:tcPr>
          <w:p w14:paraId="29A976F4" w14:textId="77777777" w:rsidR="00B50050" w:rsidRDefault="00B50050" w:rsidP="0088127C">
            <w:pPr>
              <w:pStyle w:val="OtherTableBody"/>
            </w:pPr>
            <w:r>
              <w:t>ORG</w:t>
            </w:r>
          </w:p>
        </w:tc>
        <w:tc>
          <w:tcPr>
            <w:tcW w:w="6800" w:type="dxa"/>
          </w:tcPr>
          <w:p w14:paraId="65453F30" w14:textId="77777777" w:rsidR="00B50050" w:rsidRDefault="00B50050" w:rsidP="0088127C">
            <w:pPr>
              <w:pStyle w:val="OtherTableBody"/>
            </w:pPr>
            <w:r>
              <w:t>Practitioner Organization Unit</w:t>
            </w:r>
          </w:p>
        </w:tc>
        <w:tc>
          <w:tcPr>
            <w:tcW w:w="1200" w:type="dxa"/>
          </w:tcPr>
          <w:p w14:paraId="2C95F865" w14:textId="77777777" w:rsidR="00B50050" w:rsidRDefault="00B50050" w:rsidP="0088127C">
            <w:pPr>
              <w:pStyle w:val="OtherTableBody"/>
            </w:pPr>
            <w:r>
              <w:t>15.4.5</w:t>
            </w:r>
          </w:p>
        </w:tc>
      </w:tr>
      <w:tr w:rsidR="00B50050" w14:paraId="6854F91A" w14:textId="77777777" w:rsidTr="00195548">
        <w:tc>
          <w:tcPr>
            <w:tcW w:w="1000" w:type="dxa"/>
          </w:tcPr>
          <w:p w14:paraId="5991E4DC" w14:textId="77777777" w:rsidR="00B50050" w:rsidRDefault="00B50050" w:rsidP="0088127C">
            <w:pPr>
              <w:pStyle w:val="OtherTableBody"/>
            </w:pPr>
            <w:r>
              <w:t>OVR</w:t>
            </w:r>
          </w:p>
        </w:tc>
        <w:tc>
          <w:tcPr>
            <w:tcW w:w="6800" w:type="dxa"/>
          </w:tcPr>
          <w:p w14:paraId="4D05A65C" w14:textId="77777777" w:rsidR="00B50050" w:rsidRDefault="00B50050" w:rsidP="0088127C">
            <w:pPr>
              <w:pStyle w:val="OtherTableBody"/>
            </w:pPr>
            <w:r>
              <w:t>Override Segment</w:t>
            </w:r>
          </w:p>
        </w:tc>
        <w:tc>
          <w:tcPr>
            <w:tcW w:w="1200" w:type="dxa"/>
          </w:tcPr>
          <w:p w14:paraId="6CCBFA7A" w14:textId="77777777" w:rsidR="00B50050" w:rsidRDefault="00B50050" w:rsidP="0088127C">
            <w:pPr>
              <w:pStyle w:val="OtherTableBody"/>
            </w:pPr>
            <w:r>
              <w:t>2.14.11</w:t>
            </w:r>
          </w:p>
        </w:tc>
      </w:tr>
      <w:tr w:rsidR="00B50050" w14:paraId="264FF9BB" w14:textId="77777777" w:rsidTr="00195548">
        <w:tc>
          <w:tcPr>
            <w:tcW w:w="1000" w:type="dxa"/>
          </w:tcPr>
          <w:p w14:paraId="1EE5521C" w14:textId="77777777" w:rsidR="00B50050" w:rsidRDefault="00B50050" w:rsidP="0088127C">
            <w:pPr>
              <w:pStyle w:val="OtherTableBody"/>
            </w:pPr>
            <w:r>
              <w:t>PAC</w:t>
            </w:r>
          </w:p>
        </w:tc>
        <w:tc>
          <w:tcPr>
            <w:tcW w:w="6800" w:type="dxa"/>
          </w:tcPr>
          <w:p w14:paraId="5E8BB2B8" w14:textId="77777777" w:rsidR="00B50050" w:rsidRDefault="00B50050" w:rsidP="0088127C">
            <w:pPr>
              <w:pStyle w:val="OtherTableBody"/>
            </w:pPr>
            <w:r>
              <w:t>Shipment Package</w:t>
            </w:r>
          </w:p>
        </w:tc>
        <w:tc>
          <w:tcPr>
            <w:tcW w:w="1200" w:type="dxa"/>
          </w:tcPr>
          <w:p w14:paraId="30541FAD" w14:textId="77777777" w:rsidR="00B50050" w:rsidRDefault="00B50050" w:rsidP="0088127C">
            <w:pPr>
              <w:pStyle w:val="OtherTableBody"/>
            </w:pPr>
            <w:r>
              <w:t>7.16.3</w:t>
            </w:r>
          </w:p>
        </w:tc>
      </w:tr>
      <w:tr w:rsidR="00B50050" w14:paraId="25BED5DE" w14:textId="77777777" w:rsidTr="00195548">
        <w:tc>
          <w:tcPr>
            <w:tcW w:w="1000" w:type="dxa"/>
          </w:tcPr>
          <w:p w14:paraId="652C3227" w14:textId="77777777" w:rsidR="00B50050" w:rsidRDefault="00B50050" w:rsidP="0088127C">
            <w:pPr>
              <w:pStyle w:val="OtherTableBody"/>
            </w:pPr>
            <w:r>
              <w:t>PCE</w:t>
            </w:r>
          </w:p>
        </w:tc>
        <w:tc>
          <w:tcPr>
            <w:tcW w:w="6800" w:type="dxa"/>
          </w:tcPr>
          <w:p w14:paraId="6B8CFD59" w14:textId="77777777" w:rsidR="00B50050" w:rsidRPr="001D2E85" w:rsidRDefault="00B50050" w:rsidP="0088127C">
            <w:pPr>
              <w:pStyle w:val="OtherTableBody"/>
            </w:pPr>
            <w:r w:rsidRPr="001D2E85">
              <w:t>Patient Charge Cost Center Exceptions</w:t>
            </w:r>
          </w:p>
        </w:tc>
        <w:tc>
          <w:tcPr>
            <w:tcW w:w="1200" w:type="dxa"/>
          </w:tcPr>
          <w:p w14:paraId="1AE030DA" w14:textId="77777777" w:rsidR="00B50050" w:rsidRDefault="00B50050" w:rsidP="0088127C">
            <w:pPr>
              <w:pStyle w:val="OtherTableBody"/>
            </w:pPr>
            <w:r>
              <w:t>17.4.6</w:t>
            </w:r>
          </w:p>
        </w:tc>
      </w:tr>
      <w:tr w:rsidR="00B50050" w14:paraId="7E13008A" w14:textId="77777777" w:rsidTr="00195548">
        <w:tc>
          <w:tcPr>
            <w:tcW w:w="1000" w:type="dxa"/>
          </w:tcPr>
          <w:p w14:paraId="251F61BE" w14:textId="77777777" w:rsidR="00B50050" w:rsidRDefault="00B50050" w:rsidP="0088127C">
            <w:pPr>
              <w:pStyle w:val="OtherTableBody"/>
            </w:pPr>
            <w:r>
              <w:t>PCR</w:t>
            </w:r>
          </w:p>
        </w:tc>
        <w:tc>
          <w:tcPr>
            <w:tcW w:w="6800" w:type="dxa"/>
          </w:tcPr>
          <w:p w14:paraId="3FF5836D" w14:textId="77777777" w:rsidR="00B50050" w:rsidRDefault="00B50050" w:rsidP="0088127C">
            <w:pPr>
              <w:pStyle w:val="OtherTableBody"/>
            </w:pPr>
            <w:r>
              <w:t>Possible Causal Relationship</w:t>
            </w:r>
          </w:p>
        </w:tc>
        <w:tc>
          <w:tcPr>
            <w:tcW w:w="1200" w:type="dxa"/>
          </w:tcPr>
          <w:p w14:paraId="48BFB86D" w14:textId="77777777" w:rsidR="00B50050" w:rsidRDefault="00B50050" w:rsidP="0088127C">
            <w:pPr>
              <w:pStyle w:val="OtherTableBody"/>
            </w:pPr>
            <w:r>
              <w:t>7.12.3</w:t>
            </w:r>
          </w:p>
        </w:tc>
      </w:tr>
      <w:tr w:rsidR="00B50050" w14:paraId="569ADF1E" w14:textId="77777777" w:rsidTr="00195548">
        <w:tc>
          <w:tcPr>
            <w:tcW w:w="1000" w:type="dxa"/>
          </w:tcPr>
          <w:p w14:paraId="3A08B142" w14:textId="77777777" w:rsidR="00B50050" w:rsidRDefault="00B50050" w:rsidP="0088127C">
            <w:pPr>
              <w:pStyle w:val="OtherTableBody"/>
            </w:pPr>
            <w:r>
              <w:t>PD1</w:t>
            </w:r>
          </w:p>
        </w:tc>
        <w:tc>
          <w:tcPr>
            <w:tcW w:w="6800" w:type="dxa"/>
          </w:tcPr>
          <w:p w14:paraId="7A850604" w14:textId="77777777" w:rsidR="00B50050" w:rsidRDefault="00B50050" w:rsidP="0088127C">
            <w:pPr>
              <w:pStyle w:val="OtherTableBody"/>
            </w:pPr>
            <w:r>
              <w:t>Patient Additional Demographic</w:t>
            </w:r>
          </w:p>
        </w:tc>
        <w:tc>
          <w:tcPr>
            <w:tcW w:w="1200" w:type="dxa"/>
          </w:tcPr>
          <w:p w14:paraId="5C44CDE0" w14:textId="77777777" w:rsidR="00B50050" w:rsidRDefault="00B50050" w:rsidP="0088127C">
            <w:pPr>
              <w:pStyle w:val="OtherTableBody"/>
            </w:pPr>
            <w:r>
              <w:t>3.4.11</w:t>
            </w:r>
          </w:p>
        </w:tc>
      </w:tr>
      <w:tr w:rsidR="00B50050" w14:paraId="2E418B83" w14:textId="77777777" w:rsidTr="00195548">
        <w:tc>
          <w:tcPr>
            <w:tcW w:w="1000" w:type="dxa"/>
          </w:tcPr>
          <w:p w14:paraId="0E6E6C73" w14:textId="77777777" w:rsidR="00B50050" w:rsidRDefault="00B50050" w:rsidP="0088127C">
            <w:pPr>
              <w:pStyle w:val="OtherTableBody"/>
            </w:pPr>
            <w:r>
              <w:t>PDA</w:t>
            </w:r>
          </w:p>
        </w:tc>
        <w:tc>
          <w:tcPr>
            <w:tcW w:w="6800" w:type="dxa"/>
          </w:tcPr>
          <w:p w14:paraId="3D43367E" w14:textId="77777777" w:rsidR="00B50050" w:rsidRDefault="00B50050" w:rsidP="0088127C">
            <w:pPr>
              <w:pStyle w:val="OtherTableBody"/>
            </w:pPr>
            <w:r>
              <w:t>Patient Death and Autopsy</w:t>
            </w:r>
          </w:p>
        </w:tc>
        <w:tc>
          <w:tcPr>
            <w:tcW w:w="1200" w:type="dxa"/>
          </w:tcPr>
          <w:p w14:paraId="568E5AE3" w14:textId="77777777" w:rsidR="00B50050" w:rsidRDefault="00B50050" w:rsidP="0088127C">
            <w:pPr>
              <w:pStyle w:val="OtherTableBody"/>
            </w:pPr>
            <w:r>
              <w:t>3.4.13</w:t>
            </w:r>
          </w:p>
        </w:tc>
      </w:tr>
      <w:tr w:rsidR="00B50050" w14:paraId="1D74A8C4" w14:textId="77777777" w:rsidTr="00195548">
        <w:tc>
          <w:tcPr>
            <w:tcW w:w="1000" w:type="dxa"/>
          </w:tcPr>
          <w:p w14:paraId="2391DA49" w14:textId="77777777" w:rsidR="00B50050" w:rsidRDefault="00B50050" w:rsidP="0088127C">
            <w:pPr>
              <w:pStyle w:val="OtherTableBody"/>
            </w:pPr>
            <w:r>
              <w:t>PDC</w:t>
            </w:r>
          </w:p>
        </w:tc>
        <w:tc>
          <w:tcPr>
            <w:tcW w:w="6800" w:type="dxa"/>
          </w:tcPr>
          <w:p w14:paraId="2D6FF71D" w14:textId="77777777" w:rsidR="00B50050" w:rsidRDefault="00B50050" w:rsidP="0088127C">
            <w:pPr>
              <w:pStyle w:val="OtherTableBody"/>
            </w:pPr>
            <w:r>
              <w:t>Product Detail Country</w:t>
            </w:r>
          </w:p>
        </w:tc>
        <w:tc>
          <w:tcPr>
            <w:tcW w:w="1200" w:type="dxa"/>
          </w:tcPr>
          <w:p w14:paraId="3B67F026" w14:textId="77777777" w:rsidR="00B50050" w:rsidRDefault="00B50050" w:rsidP="0088127C">
            <w:pPr>
              <w:pStyle w:val="OtherTableBody"/>
            </w:pPr>
            <w:r>
              <w:t>7.12.5</w:t>
            </w:r>
          </w:p>
        </w:tc>
      </w:tr>
      <w:tr w:rsidR="00B50050" w14:paraId="5CECE26B" w14:textId="77777777" w:rsidTr="00195548">
        <w:tc>
          <w:tcPr>
            <w:tcW w:w="1000" w:type="dxa"/>
          </w:tcPr>
          <w:p w14:paraId="1F7B1B35" w14:textId="77777777" w:rsidR="00B50050" w:rsidRDefault="00B50050" w:rsidP="0088127C">
            <w:pPr>
              <w:pStyle w:val="OtherTableBody"/>
            </w:pPr>
            <w:r>
              <w:t>PEO</w:t>
            </w:r>
          </w:p>
        </w:tc>
        <w:tc>
          <w:tcPr>
            <w:tcW w:w="6800" w:type="dxa"/>
          </w:tcPr>
          <w:p w14:paraId="50CF75FA" w14:textId="77777777" w:rsidR="00B50050" w:rsidRDefault="00B50050" w:rsidP="0088127C">
            <w:pPr>
              <w:pStyle w:val="OtherTableBody"/>
            </w:pPr>
            <w:r>
              <w:t>Product Experience Observation</w:t>
            </w:r>
          </w:p>
        </w:tc>
        <w:tc>
          <w:tcPr>
            <w:tcW w:w="1200" w:type="dxa"/>
          </w:tcPr>
          <w:p w14:paraId="41EDDABA" w14:textId="77777777" w:rsidR="00B50050" w:rsidRDefault="00B50050" w:rsidP="0088127C">
            <w:pPr>
              <w:pStyle w:val="OtherTableBody"/>
            </w:pPr>
            <w:r>
              <w:t>7.12.2</w:t>
            </w:r>
          </w:p>
        </w:tc>
      </w:tr>
      <w:tr w:rsidR="00B50050" w14:paraId="2EB2CA24" w14:textId="77777777" w:rsidTr="00195548">
        <w:tc>
          <w:tcPr>
            <w:tcW w:w="1000" w:type="dxa"/>
          </w:tcPr>
          <w:p w14:paraId="06B6FC57" w14:textId="77777777" w:rsidR="00B50050" w:rsidRDefault="00B50050" w:rsidP="0088127C">
            <w:pPr>
              <w:pStyle w:val="OtherTableBody"/>
            </w:pPr>
            <w:r>
              <w:t>PES</w:t>
            </w:r>
          </w:p>
        </w:tc>
        <w:tc>
          <w:tcPr>
            <w:tcW w:w="6800" w:type="dxa"/>
          </w:tcPr>
          <w:p w14:paraId="34FB4470" w14:textId="77777777" w:rsidR="00B50050" w:rsidRDefault="00B50050" w:rsidP="0088127C">
            <w:pPr>
              <w:pStyle w:val="OtherTableBody"/>
            </w:pPr>
            <w:r>
              <w:t>Product Experience Sender</w:t>
            </w:r>
          </w:p>
        </w:tc>
        <w:tc>
          <w:tcPr>
            <w:tcW w:w="1200" w:type="dxa"/>
          </w:tcPr>
          <w:p w14:paraId="267D4452" w14:textId="77777777" w:rsidR="00B50050" w:rsidRDefault="00B50050" w:rsidP="0088127C">
            <w:pPr>
              <w:pStyle w:val="OtherTableBody"/>
            </w:pPr>
            <w:r>
              <w:t>7.12.1</w:t>
            </w:r>
          </w:p>
        </w:tc>
      </w:tr>
      <w:tr w:rsidR="00B50050" w14:paraId="68A0B1B8" w14:textId="77777777" w:rsidTr="00195548">
        <w:tc>
          <w:tcPr>
            <w:tcW w:w="1000" w:type="dxa"/>
          </w:tcPr>
          <w:p w14:paraId="1C01A471" w14:textId="77777777" w:rsidR="00B50050" w:rsidRDefault="00B50050" w:rsidP="0088127C">
            <w:pPr>
              <w:pStyle w:val="OtherTableBody"/>
            </w:pPr>
            <w:r>
              <w:t>PID</w:t>
            </w:r>
          </w:p>
        </w:tc>
        <w:tc>
          <w:tcPr>
            <w:tcW w:w="6800" w:type="dxa"/>
          </w:tcPr>
          <w:p w14:paraId="060E42F8" w14:textId="77777777" w:rsidR="00B50050" w:rsidRDefault="00B50050" w:rsidP="0088127C">
            <w:pPr>
              <w:pStyle w:val="OtherTableBody"/>
            </w:pPr>
            <w:r>
              <w:t>Patient Identification</w:t>
            </w:r>
          </w:p>
        </w:tc>
        <w:tc>
          <w:tcPr>
            <w:tcW w:w="1200" w:type="dxa"/>
          </w:tcPr>
          <w:p w14:paraId="6C2BD53F" w14:textId="77777777" w:rsidR="00B50050" w:rsidRDefault="00B50050" w:rsidP="0088127C">
            <w:pPr>
              <w:pStyle w:val="OtherTableBody"/>
            </w:pPr>
            <w:r>
              <w:t>3.4.2</w:t>
            </w:r>
          </w:p>
        </w:tc>
      </w:tr>
      <w:tr w:rsidR="00B50050" w14:paraId="0A6DB504" w14:textId="77777777" w:rsidTr="00195548">
        <w:tc>
          <w:tcPr>
            <w:tcW w:w="1000" w:type="dxa"/>
          </w:tcPr>
          <w:p w14:paraId="77CEC5F8" w14:textId="77777777" w:rsidR="00B50050" w:rsidRDefault="00B50050" w:rsidP="0088127C">
            <w:pPr>
              <w:pStyle w:val="OtherTableBody"/>
            </w:pPr>
            <w:r>
              <w:t>PKG</w:t>
            </w:r>
          </w:p>
        </w:tc>
        <w:tc>
          <w:tcPr>
            <w:tcW w:w="6800" w:type="dxa"/>
          </w:tcPr>
          <w:p w14:paraId="528DAB09" w14:textId="77777777" w:rsidR="00B50050" w:rsidRDefault="00B50050" w:rsidP="0088127C">
            <w:pPr>
              <w:pStyle w:val="OtherTableBody"/>
            </w:pPr>
            <w:r>
              <w:t>Item Packaging</w:t>
            </w:r>
          </w:p>
        </w:tc>
        <w:tc>
          <w:tcPr>
            <w:tcW w:w="1200" w:type="dxa"/>
          </w:tcPr>
          <w:p w14:paraId="1FE7607F" w14:textId="77777777" w:rsidR="00B50050" w:rsidRDefault="00B50050" w:rsidP="0088127C">
            <w:pPr>
              <w:pStyle w:val="OtherTableBody"/>
            </w:pPr>
            <w:r>
              <w:t>17.4.5</w:t>
            </w:r>
          </w:p>
        </w:tc>
      </w:tr>
      <w:tr w:rsidR="00B50050" w14:paraId="7E89B6F6" w14:textId="77777777" w:rsidTr="00195548">
        <w:tc>
          <w:tcPr>
            <w:tcW w:w="1000" w:type="dxa"/>
          </w:tcPr>
          <w:p w14:paraId="2DC61BDE" w14:textId="77777777" w:rsidR="00B50050" w:rsidRDefault="00B50050" w:rsidP="0088127C">
            <w:pPr>
              <w:pStyle w:val="OtherTableBody"/>
            </w:pPr>
            <w:r>
              <w:t>PM1</w:t>
            </w:r>
          </w:p>
        </w:tc>
        <w:tc>
          <w:tcPr>
            <w:tcW w:w="6800" w:type="dxa"/>
          </w:tcPr>
          <w:p w14:paraId="2427DD15" w14:textId="77777777" w:rsidR="00B50050" w:rsidRDefault="00B50050" w:rsidP="0088127C">
            <w:pPr>
              <w:pStyle w:val="OtherTableBody"/>
            </w:pPr>
            <w:r>
              <w:t>Payer Master File</w:t>
            </w:r>
          </w:p>
        </w:tc>
        <w:tc>
          <w:tcPr>
            <w:tcW w:w="1200" w:type="dxa"/>
          </w:tcPr>
          <w:p w14:paraId="28592268" w14:textId="77777777" w:rsidR="00B50050" w:rsidRDefault="00B50050" w:rsidP="0088127C">
            <w:pPr>
              <w:pStyle w:val="OtherTableBody"/>
            </w:pPr>
            <w:r>
              <w:t>8.8.17</w:t>
            </w:r>
          </w:p>
        </w:tc>
      </w:tr>
      <w:tr w:rsidR="00B50050" w14:paraId="4625D184" w14:textId="77777777" w:rsidTr="00195548">
        <w:tc>
          <w:tcPr>
            <w:tcW w:w="1000" w:type="dxa"/>
          </w:tcPr>
          <w:p w14:paraId="043CEAA4" w14:textId="77777777" w:rsidR="00B50050" w:rsidRDefault="00B50050" w:rsidP="0088127C">
            <w:pPr>
              <w:pStyle w:val="OtherTableBody"/>
            </w:pPr>
            <w:r>
              <w:t>PMT</w:t>
            </w:r>
          </w:p>
        </w:tc>
        <w:tc>
          <w:tcPr>
            <w:tcW w:w="6800" w:type="dxa"/>
          </w:tcPr>
          <w:p w14:paraId="30023F04" w14:textId="77777777" w:rsidR="00B50050" w:rsidRDefault="00B50050" w:rsidP="0088127C">
            <w:pPr>
              <w:pStyle w:val="OtherTableBody"/>
            </w:pPr>
            <w:r>
              <w:t>Payment Information</w:t>
            </w:r>
          </w:p>
        </w:tc>
        <w:tc>
          <w:tcPr>
            <w:tcW w:w="1200" w:type="dxa"/>
          </w:tcPr>
          <w:p w14:paraId="61384116" w14:textId="77777777" w:rsidR="00B50050" w:rsidRDefault="00B50050" w:rsidP="0088127C">
            <w:pPr>
              <w:pStyle w:val="OtherTableBody"/>
            </w:pPr>
            <w:r>
              <w:t>16.4.8</w:t>
            </w:r>
          </w:p>
        </w:tc>
      </w:tr>
      <w:tr w:rsidR="00B50050" w14:paraId="66D0F5EA" w14:textId="77777777" w:rsidTr="00195548">
        <w:tc>
          <w:tcPr>
            <w:tcW w:w="1000" w:type="dxa"/>
          </w:tcPr>
          <w:p w14:paraId="33E39DB4" w14:textId="77777777" w:rsidR="00B50050" w:rsidRDefault="00B50050" w:rsidP="0088127C">
            <w:pPr>
              <w:pStyle w:val="OtherTableBody"/>
            </w:pPr>
            <w:r>
              <w:t>PR1</w:t>
            </w:r>
          </w:p>
        </w:tc>
        <w:tc>
          <w:tcPr>
            <w:tcW w:w="6800" w:type="dxa"/>
          </w:tcPr>
          <w:p w14:paraId="3E25D9AF" w14:textId="77777777" w:rsidR="00B50050" w:rsidRDefault="00B50050" w:rsidP="0088127C">
            <w:pPr>
              <w:pStyle w:val="OtherTableBody"/>
            </w:pPr>
            <w:r>
              <w:t>Procedures</w:t>
            </w:r>
          </w:p>
        </w:tc>
        <w:tc>
          <w:tcPr>
            <w:tcW w:w="1200" w:type="dxa"/>
          </w:tcPr>
          <w:p w14:paraId="4D1CD981" w14:textId="77777777" w:rsidR="00B50050" w:rsidRDefault="00B50050" w:rsidP="0088127C">
            <w:pPr>
              <w:pStyle w:val="OtherTableBody"/>
            </w:pPr>
            <w:r>
              <w:t>6.5.4</w:t>
            </w:r>
          </w:p>
        </w:tc>
      </w:tr>
      <w:tr w:rsidR="00B50050" w14:paraId="165DD4A1" w14:textId="77777777" w:rsidTr="00195548">
        <w:tc>
          <w:tcPr>
            <w:tcW w:w="1000" w:type="dxa"/>
          </w:tcPr>
          <w:p w14:paraId="7976F9DB" w14:textId="77777777" w:rsidR="00B50050" w:rsidRDefault="00B50050" w:rsidP="0088127C">
            <w:pPr>
              <w:pStyle w:val="OtherTableBody"/>
            </w:pPr>
            <w:r>
              <w:t>PRA</w:t>
            </w:r>
          </w:p>
        </w:tc>
        <w:tc>
          <w:tcPr>
            <w:tcW w:w="6800" w:type="dxa"/>
          </w:tcPr>
          <w:p w14:paraId="645C3D51" w14:textId="77777777" w:rsidR="00B50050" w:rsidRDefault="00B50050" w:rsidP="0088127C">
            <w:pPr>
              <w:pStyle w:val="OtherTableBody"/>
            </w:pPr>
            <w:r>
              <w:t>Practitioner Detail</w:t>
            </w:r>
          </w:p>
        </w:tc>
        <w:tc>
          <w:tcPr>
            <w:tcW w:w="1200" w:type="dxa"/>
          </w:tcPr>
          <w:p w14:paraId="41A948E2" w14:textId="77777777" w:rsidR="00B50050" w:rsidRDefault="00B50050" w:rsidP="0088127C">
            <w:pPr>
              <w:pStyle w:val="OtherTableBody"/>
            </w:pPr>
            <w:r>
              <w:t>15.4.6</w:t>
            </w:r>
          </w:p>
        </w:tc>
      </w:tr>
      <w:tr w:rsidR="00B50050" w14:paraId="4DD310CF" w14:textId="77777777" w:rsidTr="00195548">
        <w:tc>
          <w:tcPr>
            <w:tcW w:w="1000" w:type="dxa"/>
          </w:tcPr>
          <w:p w14:paraId="28B2E5C1" w14:textId="77777777" w:rsidR="00B50050" w:rsidRDefault="00B50050" w:rsidP="0088127C">
            <w:pPr>
              <w:pStyle w:val="OtherTableBody"/>
            </w:pPr>
            <w:r>
              <w:t>PRB</w:t>
            </w:r>
          </w:p>
        </w:tc>
        <w:tc>
          <w:tcPr>
            <w:tcW w:w="6800" w:type="dxa"/>
          </w:tcPr>
          <w:p w14:paraId="7224D89B" w14:textId="77777777" w:rsidR="00B50050" w:rsidRDefault="00B50050" w:rsidP="0088127C">
            <w:pPr>
              <w:pStyle w:val="OtherTableBody"/>
            </w:pPr>
            <w:r>
              <w:t>Problem Details</w:t>
            </w:r>
          </w:p>
        </w:tc>
        <w:tc>
          <w:tcPr>
            <w:tcW w:w="1200" w:type="dxa"/>
          </w:tcPr>
          <w:p w14:paraId="0A9694B1" w14:textId="77777777" w:rsidR="00B50050" w:rsidRDefault="00B50050" w:rsidP="0088127C">
            <w:pPr>
              <w:pStyle w:val="OtherTableBody"/>
            </w:pPr>
            <w:r>
              <w:t>12.4.2</w:t>
            </w:r>
          </w:p>
        </w:tc>
      </w:tr>
      <w:tr w:rsidR="00B50050" w14:paraId="65A63EE3" w14:textId="77777777" w:rsidTr="00195548">
        <w:tc>
          <w:tcPr>
            <w:tcW w:w="1000" w:type="dxa"/>
          </w:tcPr>
          <w:p w14:paraId="3538AC1E" w14:textId="77777777" w:rsidR="00B50050" w:rsidRDefault="00B50050" w:rsidP="0088127C">
            <w:pPr>
              <w:pStyle w:val="OtherTableBody"/>
            </w:pPr>
            <w:r>
              <w:t>PRC</w:t>
            </w:r>
          </w:p>
        </w:tc>
        <w:tc>
          <w:tcPr>
            <w:tcW w:w="6800" w:type="dxa"/>
          </w:tcPr>
          <w:p w14:paraId="5A2FC959" w14:textId="77777777" w:rsidR="00B50050" w:rsidRDefault="00B50050" w:rsidP="0088127C">
            <w:pPr>
              <w:pStyle w:val="OtherTableBody"/>
            </w:pPr>
            <w:r>
              <w:t>Pricing</w:t>
            </w:r>
          </w:p>
        </w:tc>
        <w:tc>
          <w:tcPr>
            <w:tcW w:w="1200" w:type="dxa"/>
          </w:tcPr>
          <w:p w14:paraId="764C3BFD" w14:textId="77777777" w:rsidR="00B50050" w:rsidRDefault="00B50050" w:rsidP="0088127C">
            <w:pPr>
              <w:pStyle w:val="OtherTableBody"/>
            </w:pPr>
            <w:r>
              <w:t>8.10.3</w:t>
            </w:r>
          </w:p>
        </w:tc>
      </w:tr>
      <w:tr w:rsidR="00B50050" w14:paraId="6883976D" w14:textId="77777777" w:rsidTr="00195548">
        <w:tc>
          <w:tcPr>
            <w:tcW w:w="1000" w:type="dxa"/>
          </w:tcPr>
          <w:p w14:paraId="35C76C8C" w14:textId="77777777" w:rsidR="00B50050" w:rsidRDefault="00B50050" w:rsidP="0088127C">
            <w:pPr>
              <w:pStyle w:val="OtherTableBody"/>
            </w:pPr>
            <w:r>
              <w:t>PRD</w:t>
            </w:r>
          </w:p>
        </w:tc>
        <w:tc>
          <w:tcPr>
            <w:tcW w:w="6800" w:type="dxa"/>
          </w:tcPr>
          <w:p w14:paraId="3E9C07C8" w14:textId="77777777" w:rsidR="00B50050" w:rsidRDefault="00B50050" w:rsidP="0088127C">
            <w:pPr>
              <w:pStyle w:val="OtherTableBody"/>
            </w:pPr>
            <w:r>
              <w:t>Provider Data</w:t>
            </w:r>
          </w:p>
        </w:tc>
        <w:tc>
          <w:tcPr>
            <w:tcW w:w="1200" w:type="dxa"/>
          </w:tcPr>
          <w:p w14:paraId="02E36418" w14:textId="77777777" w:rsidR="00B50050" w:rsidRDefault="00B50050" w:rsidP="0088127C">
            <w:pPr>
              <w:pStyle w:val="OtherTableBody"/>
            </w:pPr>
            <w:r>
              <w:t>11.8.3</w:t>
            </w:r>
          </w:p>
        </w:tc>
      </w:tr>
      <w:tr w:rsidR="00B50050" w14:paraId="6F6CC3C7" w14:textId="77777777" w:rsidTr="00195548">
        <w:tc>
          <w:tcPr>
            <w:tcW w:w="1000" w:type="dxa"/>
          </w:tcPr>
          <w:p w14:paraId="1B551EF9" w14:textId="77777777" w:rsidR="00B50050" w:rsidRDefault="00B50050" w:rsidP="0088127C">
            <w:pPr>
              <w:pStyle w:val="OtherTableBody"/>
            </w:pPr>
            <w:r>
              <w:t>PRT</w:t>
            </w:r>
          </w:p>
        </w:tc>
        <w:tc>
          <w:tcPr>
            <w:tcW w:w="6800" w:type="dxa"/>
          </w:tcPr>
          <w:p w14:paraId="2B91EFEE" w14:textId="77777777" w:rsidR="00B50050" w:rsidRDefault="00B50050" w:rsidP="0088127C">
            <w:pPr>
              <w:pStyle w:val="OtherTableBody"/>
            </w:pPr>
            <w:r>
              <w:t>Participation Information</w:t>
            </w:r>
          </w:p>
        </w:tc>
        <w:tc>
          <w:tcPr>
            <w:tcW w:w="1200" w:type="dxa"/>
          </w:tcPr>
          <w:p w14:paraId="18AE3D27" w14:textId="77777777" w:rsidR="00B50050" w:rsidRDefault="00B50050" w:rsidP="0088127C">
            <w:pPr>
              <w:pStyle w:val="OtherTableBody"/>
            </w:pPr>
            <w:r>
              <w:t>7.4.4</w:t>
            </w:r>
          </w:p>
        </w:tc>
      </w:tr>
      <w:tr w:rsidR="00B50050" w14:paraId="6ECC1CF0" w14:textId="77777777" w:rsidTr="00195548">
        <w:tc>
          <w:tcPr>
            <w:tcW w:w="1000" w:type="dxa"/>
          </w:tcPr>
          <w:p w14:paraId="3A9F957D" w14:textId="77777777" w:rsidR="00B50050" w:rsidRDefault="00B50050" w:rsidP="0088127C">
            <w:pPr>
              <w:pStyle w:val="OtherTableBody"/>
            </w:pPr>
            <w:r>
              <w:t>PSG</w:t>
            </w:r>
          </w:p>
        </w:tc>
        <w:tc>
          <w:tcPr>
            <w:tcW w:w="6800" w:type="dxa"/>
          </w:tcPr>
          <w:p w14:paraId="1736C157" w14:textId="77777777" w:rsidR="00B50050" w:rsidRDefault="00B50050" w:rsidP="0088127C">
            <w:pPr>
              <w:pStyle w:val="OtherTableBody"/>
            </w:pPr>
            <w:r>
              <w:t>Product/Service Group</w:t>
            </w:r>
          </w:p>
        </w:tc>
        <w:tc>
          <w:tcPr>
            <w:tcW w:w="1200" w:type="dxa"/>
          </w:tcPr>
          <w:p w14:paraId="2AA3F3C9" w14:textId="77777777" w:rsidR="00B50050" w:rsidRDefault="00B50050" w:rsidP="0088127C">
            <w:pPr>
              <w:pStyle w:val="OtherTableBody"/>
            </w:pPr>
            <w:r>
              <w:t>16.4.5</w:t>
            </w:r>
          </w:p>
        </w:tc>
      </w:tr>
      <w:tr w:rsidR="00B50050" w14:paraId="3B7DEB5B" w14:textId="77777777" w:rsidTr="00195548">
        <w:tc>
          <w:tcPr>
            <w:tcW w:w="1000" w:type="dxa"/>
          </w:tcPr>
          <w:p w14:paraId="277F28DD" w14:textId="77777777" w:rsidR="00B50050" w:rsidRDefault="00B50050" w:rsidP="0088127C">
            <w:pPr>
              <w:pStyle w:val="OtherTableBody"/>
            </w:pPr>
            <w:r>
              <w:t>PSH</w:t>
            </w:r>
          </w:p>
        </w:tc>
        <w:tc>
          <w:tcPr>
            <w:tcW w:w="6800" w:type="dxa"/>
          </w:tcPr>
          <w:p w14:paraId="544F5B8F" w14:textId="77777777" w:rsidR="00B50050" w:rsidRDefault="00B50050" w:rsidP="0088127C">
            <w:pPr>
              <w:pStyle w:val="OtherTableBody"/>
            </w:pPr>
            <w:r>
              <w:t>Product Summary Header</w:t>
            </w:r>
          </w:p>
        </w:tc>
        <w:tc>
          <w:tcPr>
            <w:tcW w:w="1200" w:type="dxa"/>
          </w:tcPr>
          <w:p w14:paraId="03785C69" w14:textId="77777777" w:rsidR="00B50050" w:rsidRDefault="00B50050" w:rsidP="0088127C">
            <w:pPr>
              <w:pStyle w:val="OtherTableBody"/>
            </w:pPr>
            <w:r>
              <w:t>7.12.4</w:t>
            </w:r>
          </w:p>
        </w:tc>
      </w:tr>
      <w:tr w:rsidR="00B50050" w14:paraId="70C23FFE" w14:textId="77777777" w:rsidTr="00195548">
        <w:tc>
          <w:tcPr>
            <w:tcW w:w="1000" w:type="dxa"/>
          </w:tcPr>
          <w:p w14:paraId="68BAD946" w14:textId="77777777" w:rsidR="00B50050" w:rsidRDefault="00B50050" w:rsidP="0088127C">
            <w:pPr>
              <w:pStyle w:val="OtherTableBody"/>
            </w:pPr>
            <w:r>
              <w:t>PSL</w:t>
            </w:r>
          </w:p>
        </w:tc>
        <w:tc>
          <w:tcPr>
            <w:tcW w:w="6800" w:type="dxa"/>
          </w:tcPr>
          <w:p w14:paraId="632E3CC0" w14:textId="77777777" w:rsidR="00B50050" w:rsidRDefault="00B50050" w:rsidP="0088127C">
            <w:pPr>
              <w:pStyle w:val="OtherTableBody"/>
            </w:pPr>
            <w:r>
              <w:t>Product/Service Line Item</w:t>
            </w:r>
          </w:p>
        </w:tc>
        <w:tc>
          <w:tcPr>
            <w:tcW w:w="1200" w:type="dxa"/>
          </w:tcPr>
          <w:p w14:paraId="7FDD8848" w14:textId="77777777" w:rsidR="00B50050" w:rsidRDefault="00B50050" w:rsidP="0088127C">
            <w:pPr>
              <w:pStyle w:val="OtherTableBody"/>
            </w:pPr>
            <w:r>
              <w:t>16.4.6</w:t>
            </w:r>
          </w:p>
        </w:tc>
      </w:tr>
      <w:tr w:rsidR="00B50050" w14:paraId="128E4710" w14:textId="77777777" w:rsidTr="00195548">
        <w:tc>
          <w:tcPr>
            <w:tcW w:w="1000" w:type="dxa"/>
          </w:tcPr>
          <w:p w14:paraId="671DEDA1" w14:textId="77777777" w:rsidR="00B50050" w:rsidRDefault="00B50050" w:rsidP="0088127C">
            <w:pPr>
              <w:pStyle w:val="OtherTableBody"/>
            </w:pPr>
            <w:r>
              <w:t>PSS</w:t>
            </w:r>
          </w:p>
        </w:tc>
        <w:tc>
          <w:tcPr>
            <w:tcW w:w="6800" w:type="dxa"/>
          </w:tcPr>
          <w:p w14:paraId="02322B29" w14:textId="77777777" w:rsidR="00B50050" w:rsidRDefault="00B50050" w:rsidP="0088127C">
            <w:pPr>
              <w:pStyle w:val="OtherTableBody"/>
            </w:pPr>
            <w:r>
              <w:t>Product/Service Section</w:t>
            </w:r>
          </w:p>
        </w:tc>
        <w:tc>
          <w:tcPr>
            <w:tcW w:w="1200" w:type="dxa"/>
          </w:tcPr>
          <w:p w14:paraId="59AE6610" w14:textId="77777777" w:rsidR="00B50050" w:rsidRDefault="00B50050" w:rsidP="0088127C">
            <w:pPr>
              <w:pStyle w:val="OtherTableBody"/>
            </w:pPr>
            <w:r>
              <w:t>16.4.4</w:t>
            </w:r>
          </w:p>
        </w:tc>
      </w:tr>
      <w:tr w:rsidR="00B50050" w14:paraId="655A0AD0" w14:textId="77777777" w:rsidTr="00195548">
        <w:tc>
          <w:tcPr>
            <w:tcW w:w="1000" w:type="dxa"/>
          </w:tcPr>
          <w:p w14:paraId="7748F3B8" w14:textId="77777777" w:rsidR="00B50050" w:rsidRDefault="00B50050" w:rsidP="0088127C">
            <w:pPr>
              <w:pStyle w:val="OtherTableBody"/>
            </w:pPr>
            <w:r>
              <w:t>PTH</w:t>
            </w:r>
          </w:p>
        </w:tc>
        <w:tc>
          <w:tcPr>
            <w:tcW w:w="6800" w:type="dxa"/>
          </w:tcPr>
          <w:p w14:paraId="44BAE1EA" w14:textId="77777777" w:rsidR="00B50050" w:rsidRDefault="00B50050" w:rsidP="0088127C">
            <w:pPr>
              <w:pStyle w:val="OtherTableBody"/>
            </w:pPr>
            <w:r>
              <w:t>Pathway</w:t>
            </w:r>
          </w:p>
        </w:tc>
        <w:tc>
          <w:tcPr>
            <w:tcW w:w="1200" w:type="dxa"/>
          </w:tcPr>
          <w:p w14:paraId="5079A274" w14:textId="77777777" w:rsidR="00B50050" w:rsidRDefault="00B50050" w:rsidP="0088127C">
            <w:pPr>
              <w:pStyle w:val="OtherTableBody"/>
            </w:pPr>
            <w:r>
              <w:t>12.4.3</w:t>
            </w:r>
          </w:p>
        </w:tc>
      </w:tr>
      <w:tr w:rsidR="00B50050" w14:paraId="06FAE3A4" w14:textId="77777777" w:rsidTr="00195548">
        <w:tc>
          <w:tcPr>
            <w:tcW w:w="1000" w:type="dxa"/>
          </w:tcPr>
          <w:p w14:paraId="4A5DC320" w14:textId="77777777" w:rsidR="00B50050" w:rsidRDefault="00B50050" w:rsidP="0088127C">
            <w:pPr>
              <w:pStyle w:val="OtherTableBody"/>
            </w:pPr>
            <w:r>
              <w:lastRenderedPageBreak/>
              <w:t>PV1</w:t>
            </w:r>
          </w:p>
        </w:tc>
        <w:tc>
          <w:tcPr>
            <w:tcW w:w="6800" w:type="dxa"/>
          </w:tcPr>
          <w:p w14:paraId="0A137C3E" w14:textId="77777777" w:rsidR="00B50050" w:rsidRDefault="00B50050" w:rsidP="0088127C">
            <w:pPr>
              <w:pStyle w:val="OtherTableBody"/>
            </w:pPr>
            <w:r>
              <w:t>Patient Visit</w:t>
            </w:r>
          </w:p>
        </w:tc>
        <w:tc>
          <w:tcPr>
            <w:tcW w:w="1200" w:type="dxa"/>
          </w:tcPr>
          <w:p w14:paraId="2892134B" w14:textId="77777777" w:rsidR="00B50050" w:rsidRDefault="00B50050" w:rsidP="0088127C">
            <w:pPr>
              <w:pStyle w:val="OtherTableBody"/>
            </w:pPr>
            <w:r>
              <w:t>3.4.3</w:t>
            </w:r>
          </w:p>
        </w:tc>
      </w:tr>
      <w:tr w:rsidR="00B50050" w14:paraId="096F9F68" w14:textId="77777777" w:rsidTr="00195548">
        <w:tc>
          <w:tcPr>
            <w:tcW w:w="1000" w:type="dxa"/>
          </w:tcPr>
          <w:p w14:paraId="61FBB150" w14:textId="77777777" w:rsidR="00B50050" w:rsidRDefault="00B50050" w:rsidP="0088127C">
            <w:pPr>
              <w:pStyle w:val="OtherTableBody"/>
            </w:pPr>
            <w:r>
              <w:t>PV2</w:t>
            </w:r>
          </w:p>
        </w:tc>
        <w:tc>
          <w:tcPr>
            <w:tcW w:w="6800" w:type="dxa"/>
          </w:tcPr>
          <w:p w14:paraId="0FCE46BF" w14:textId="77777777" w:rsidR="00B50050" w:rsidRDefault="00B50050" w:rsidP="0088127C">
            <w:pPr>
              <w:pStyle w:val="OtherTableBody"/>
            </w:pPr>
            <w:r>
              <w:t>Patient Visit - Additional Information</w:t>
            </w:r>
          </w:p>
        </w:tc>
        <w:tc>
          <w:tcPr>
            <w:tcW w:w="1200" w:type="dxa"/>
          </w:tcPr>
          <w:p w14:paraId="777CCA73" w14:textId="77777777" w:rsidR="00B50050" w:rsidRDefault="00B50050" w:rsidP="0088127C">
            <w:pPr>
              <w:pStyle w:val="OtherTableBody"/>
            </w:pPr>
            <w:r>
              <w:t>3.4.4</w:t>
            </w:r>
          </w:p>
        </w:tc>
      </w:tr>
      <w:tr w:rsidR="00B50050" w14:paraId="066CE209" w14:textId="77777777" w:rsidTr="00195548">
        <w:tc>
          <w:tcPr>
            <w:tcW w:w="1000" w:type="dxa"/>
          </w:tcPr>
          <w:p w14:paraId="1A43158D" w14:textId="77777777" w:rsidR="00B50050" w:rsidRDefault="00B50050" w:rsidP="0088127C">
            <w:pPr>
              <w:pStyle w:val="OtherTableBody"/>
            </w:pPr>
            <w:r>
              <w:t>PYE</w:t>
            </w:r>
          </w:p>
        </w:tc>
        <w:tc>
          <w:tcPr>
            <w:tcW w:w="6800" w:type="dxa"/>
          </w:tcPr>
          <w:p w14:paraId="1A9E819D" w14:textId="77777777" w:rsidR="00B50050" w:rsidRDefault="00B50050" w:rsidP="0088127C">
            <w:pPr>
              <w:pStyle w:val="OtherTableBody"/>
            </w:pPr>
            <w:r>
              <w:t>Payee Information</w:t>
            </w:r>
          </w:p>
        </w:tc>
        <w:tc>
          <w:tcPr>
            <w:tcW w:w="1200" w:type="dxa"/>
          </w:tcPr>
          <w:p w14:paraId="4DDF3123" w14:textId="77777777" w:rsidR="00B50050" w:rsidRDefault="00B50050" w:rsidP="0088127C">
            <w:pPr>
              <w:pStyle w:val="OtherTableBody"/>
            </w:pPr>
            <w:r>
              <w:t>16.4.3</w:t>
            </w:r>
          </w:p>
        </w:tc>
      </w:tr>
      <w:tr w:rsidR="00B50050" w14:paraId="40D04F49" w14:textId="77777777" w:rsidTr="00195548">
        <w:tc>
          <w:tcPr>
            <w:tcW w:w="1000" w:type="dxa"/>
          </w:tcPr>
          <w:p w14:paraId="1A283057" w14:textId="77777777" w:rsidR="00B50050" w:rsidRDefault="00B50050" w:rsidP="0088127C">
            <w:pPr>
              <w:pStyle w:val="OtherTableBody"/>
            </w:pPr>
            <w:r>
              <w:t>QAK</w:t>
            </w:r>
          </w:p>
        </w:tc>
        <w:tc>
          <w:tcPr>
            <w:tcW w:w="6800" w:type="dxa"/>
          </w:tcPr>
          <w:p w14:paraId="12D32E82" w14:textId="77777777" w:rsidR="00B50050" w:rsidRDefault="00B50050" w:rsidP="0088127C">
            <w:pPr>
              <w:pStyle w:val="OtherTableBody"/>
            </w:pPr>
            <w:r>
              <w:t>Query Acknowledgment</w:t>
            </w:r>
          </w:p>
        </w:tc>
        <w:tc>
          <w:tcPr>
            <w:tcW w:w="1200" w:type="dxa"/>
          </w:tcPr>
          <w:p w14:paraId="4AABEDD8" w14:textId="77777777" w:rsidR="00B50050" w:rsidRDefault="00B50050" w:rsidP="0088127C">
            <w:pPr>
              <w:pStyle w:val="OtherTableBody"/>
            </w:pPr>
            <w:r>
              <w:t>5.5.2</w:t>
            </w:r>
          </w:p>
        </w:tc>
      </w:tr>
      <w:tr w:rsidR="00B50050" w14:paraId="6186C23B" w14:textId="77777777" w:rsidTr="00195548">
        <w:tc>
          <w:tcPr>
            <w:tcW w:w="1000" w:type="dxa"/>
          </w:tcPr>
          <w:p w14:paraId="127E78DE" w14:textId="77777777" w:rsidR="00B50050" w:rsidRDefault="00B50050" w:rsidP="0088127C">
            <w:pPr>
              <w:pStyle w:val="OtherTableBody"/>
            </w:pPr>
            <w:r>
              <w:t>QID</w:t>
            </w:r>
          </w:p>
        </w:tc>
        <w:tc>
          <w:tcPr>
            <w:tcW w:w="6800" w:type="dxa"/>
          </w:tcPr>
          <w:p w14:paraId="18EF8BDB" w14:textId="77777777" w:rsidR="00B50050" w:rsidRDefault="00B50050" w:rsidP="0088127C">
            <w:pPr>
              <w:pStyle w:val="OtherTableBody"/>
            </w:pPr>
            <w:r>
              <w:t>Query Identification</w:t>
            </w:r>
          </w:p>
        </w:tc>
        <w:tc>
          <w:tcPr>
            <w:tcW w:w="1200" w:type="dxa"/>
          </w:tcPr>
          <w:p w14:paraId="38D514AB" w14:textId="77777777" w:rsidR="00B50050" w:rsidRDefault="00B50050" w:rsidP="0088127C">
            <w:pPr>
              <w:pStyle w:val="OtherTableBody"/>
            </w:pPr>
            <w:r>
              <w:t>5.5.3</w:t>
            </w:r>
          </w:p>
        </w:tc>
      </w:tr>
      <w:tr w:rsidR="00B50050" w14:paraId="395352A4" w14:textId="77777777" w:rsidTr="00195548">
        <w:tc>
          <w:tcPr>
            <w:tcW w:w="1000" w:type="dxa"/>
          </w:tcPr>
          <w:p w14:paraId="09D630AC" w14:textId="77777777" w:rsidR="00B50050" w:rsidRDefault="00B50050" w:rsidP="0088127C">
            <w:pPr>
              <w:pStyle w:val="OtherTableBody"/>
            </w:pPr>
            <w:r>
              <w:t>QPD</w:t>
            </w:r>
          </w:p>
        </w:tc>
        <w:tc>
          <w:tcPr>
            <w:tcW w:w="6800" w:type="dxa"/>
          </w:tcPr>
          <w:p w14:paraId="7915E4C9" w14:textId="77777777" w:rsidR="00B50050" w:rsidRDefault="00B50050" w:rsidP="0088127C">
            <w:pPr>
              <w:pStyle w:val="OtherTableBody"/>
            </w:pPr>
            <w:r>
              <w:t>Query Parameter Definition</w:t>
            </w:r>
          </w:p>
        </w:tc>
        <w:tc>
          <w:tcPr>
            <w:tcW w:w="1200" w:type="dxa"/>
          </w:tcPr>
          <w:p w14:paraId="57F6FCF6" w14:textId="77777777" w:rsidR="00B50050" w:rsidRDefault="00B50050" w:rsidP="0088127C">
            <w:pPr>
              <w:pStyle w:val="OtherTableBody"/>
            </w:pPr>
            <w:r>
              <w:t>5.5.4</w:t>
            </w:r>
          </w:p>
        </w:tc>
      </w:tr>
      <w:tr w:rsidR="00B50050" w14:paraId="3BE5CDFB" w14:textId="77777777" w:rsidTr="00195548">
        <w:tc>
          <w:tcPr>
            <w:tcW w:w="1000" w:type="dxa"/>
          </w:tcPr>
          <w:p w14:paraId="4C963F49" w14:textId="77777777" w:rsidR="00B50050" w:rsidRDefault="00B50050" w:rsidP="0088127C">
            <w:pPr>
              <w:pStyle w:val="OtherTableBody"/>
            </w:pPr>
            <w:r>
              <w:t>QRD</w:t>
            </w:r>
          </w:p>
        </w:tc>
        <w:tc>
          <w:tcPr>
            <w:tcW w:w="6800" w:type="dxa"/>
          </w:tcPr>
          <w:p w14:paraId="3B06A7F7" w14:textId="77777777" w:rsidR="00B50050" w:rsidRDefault="00B50050" w:rsidP="0088127C">
            <w:pPr>
              <w:pStyle w:val="OtherTableBody"/>
            </w:pPr>
            <w:r>
              <w:t>QRD (added by default)</w:t>
            </w:r>
          </w:p>
        </w:tc>
        <w:tc>
          <w:tcPr>
            <w:tcW w:w="1200" w:type="dxa"/>
          </w:tcPr>
          <w:p w14:paraId="09667D69" w14:textId="77777777" w:rsidR="00B50050" w:rsidRDefault="00B50050" w:rsidP="0088127C">
            <w:pPr>
              <w:pStyle w:val="OtherTableBody"/>
            </w:pPr>
          </w:p>
        </w:tc>
      </w:tr>
      <w:tr w:rsidR="00B50050" w14:paraId="1F4D8AFB" w14:textId="77777777" w:rsidTr="00195548">
        <w:tc>
          <w:tcPr>
            <w:tcW w:w="1000" w:type="dxa"/>
          </w:tcPr>
          <w:p w14:paraId="7A1BEFCB" w14:textId="77777777" w:rsidR="00B50050" w:rsidRDefault="00B50050" w:rsidP="0088127C">
            <w:pPr>
              <w:pStyle w:val="OtherTableBody"/>
            </w:pPr>
            <w:r>
              <w:t>QRF</w:t>
            </w:r>
          </w:p>
        </w:tc>
        <w:tc>
          <w:tcPr>
            <w:tcW w:w="6800" w:type="dxa"/>
          </w:tcPr>
          <w:p w14:paraId="1CCB483E" w14:textId="77777777" w:rsidR="00B50050" w:rsidRDefault="00B50050" w:rsidP="0088127C">
            <w:pPr>
              <w:pStyle w:val="OtherTableBody"/>
            </w:pPr>
            <w:r>
              <w:t>QRF (added by default)</w:t>
            </w:r>
          </w:p>
        </w:tc>
        <w:tc>
          <w:tcPr>
            <w:tcW w:w="1200" w:type="dxa"/>
          </w:tcPr>
          <w:p w14:paraId="3D9F31FD" w14:textId="77777777" w:rsidR="00B50050" w:rsidRDefault="00B50050" w:rsidP="0088127C">
            <w:pPr>
              <w:pStyle w:val="OtherTableBody"/>
            </w:pPr>
          </w:p>
        </w:tc>
      </w:tr>
      <w:tr w:rsidR="00B50050" w14:paraId="5D83F409" w14:textId="77777777" w:rsidTr="00195548">
        <w:tc>
          <w:tcPr>
            <w:tcW w:w="1000" w:type="dxa"/>
          </w:tcPr>
          <w:p w14:paraId="7CD99160" w14:textId="77777777" w:rsidR="00B50050" w:rsidRDefault="00B50050" w:rsidP="0088127C">
            <w:pPr>
              <w:pStyle w:val="OtherTableBody"/>
            </w:pPr>
            <w:r>
              <w:t>QRI</w:t>
            </w:r>
          </w:p>
        </w:tc>
        <w:tc>
          <w:tcPr>
            <w:tcW w:w="6800" w:type="dxa"/>
          </w:tcPr>
          <w:p w14:paraId="41AB1A0B" w14:textId="77777777" w:rsidR="00B50050" w:rsidRDefault="00B50050" w:rsidP="0088127C">
            <w:pPr>
              <w:pStyle w:val="OtherTableBody"/>
            </w:pPr>
            <w:r>
              <w:t>Query Response Instance</w:t>
            </w:r>
          </w:p>
        </w:tc>
        <w:tc>
          <w:tcPr>
            <w:tcW w:w="1200" w:type="dxa"/>
          </w:tcPr>
          <w:p w14:paraId="5C12EFBC" w14:textId="77777777" w:rsidR="00B50050" w:rsidRDefault="00B50050" w:rsidP="0088127C">
            <w:pPr>
              <w:pStyle w:val="OtherTableBody"/>
            </w:pPr>
            <w:r>
              <w:t>5.5.5</w:t>
            </w:r>
          </w:p>
        </w:tc>
      </w:tr>
      <w:tr w:rsidR="00B50050" w14:paraId="4EC3AED1" w14:textId="77777777" w:rsidTr="00195548">
        <w:tc>
          <w:tcPr>
            <w:tcW w:w="1000" w:type="dxa"/>
          </w:tcPr>
          <w:p w14:paraId="2A35D6F6" w14:textId="77777777" w:rsidR="00B50050" w:rsidRDefault="00B50050" w:rsidP="0088127C">
            <w:pPr>
              <w:pStyle w:val="OtherTableBody"/>
            </w:pPr>
            <w:r>
              <w:t>RCP</w:t>
            </w:r>
          </w:p>
        </w:tc>
        <w:tc>
          <w:tcPr>
            <w:tcW w:w="6800" w:type="dxa"/>
          </w:tcPr>
          <w:p w14:paraId="6E845F1A" w14:textId="77777777" w:rsidR="00B50050" w:rsidRDefault="00B50050" w:rsidP="0088127C">
            <w:pPr>
              <w:pStyle w:val="OtherTableBody"/>
            </w:pPr>
            <w:r>
              <w:t>Response Control Parameter</w:t>
            </w:r>
          </w:p>
        </w:tc>
        <w:tc>
          <w:tcPr>
            <w:tcW w:w="1200" w:type="dxa"/>
          </w:tcPr>
          <w:p w14:paraId="67414A13" w14:textId="77777777" w:rsidR="00B50050" w:rsidRDefault="00B50050" w:rsidP="0088127C">
            <w:pPr>
              <w:pStyle w:val="OtherTableBody"/>
            </w:pPr>
            <w:r>
              <w:t>5.5.6</w:t>
            </w:r>
          </w:p>
        </w:tc>
      </w:tr>
      <w:tr w:rsidR="00B50050" w14:paraId="683DF439" w14:textId="77777777" w:rsidTr="00195548">
        <w:tc>
          <w:tcPr>
            <w:tcW w:w="1000" w:type="dxa"/>
          </w:tcPr>
          <w:p w14:paraId="441661B1" w14:textId="77777777" w:rsidR="00B50050" w:rsidRDefault="00B50050" w:rsidP="0088127C">
            <w:pPr>
              <w:pStyle w:val="OtherTableBody"/>
            </w:pPr>
            <w:r>
              <w:t>RDF</w:t>
            </w:r>
          </w:p>
        </w:tc>
        <w:tc>
          <w:tcPr>
            <w:tcW w:w="6800" w:type="dxa"/>
          </w:tcPr>
          <w:p w14:paraId="29AE8E02" w14:textId="77777777" w:rsidR="00B50050" w:rsidRDefault="00B50050" w:rsidP="0088127C">
            <w:pPr>
              <w:pStyle w:val="OtherTableBody"/>
            </w:pPr>
            <w:r>
              <w:t>Table Row Definition</w:t>
            </w:r>
          </w:p>
        </w:tc>
        <w:tc>
          <w:tcPr>
            <w:tcW w:w="1200" w:type="dxa"/>
          </w:tcPr>
          <w:p w14:paraId="288A99E0" w14:textId="77777777" w:rsidR="00B50050" w:rsidRDefault="00B50050" w:rsidP="0088127C">
            <w:pPr>
              <w:pStyle w:val="OtherTableBody"/>
            </w:pPr>
            <w:r>
              <w:t>5.5.7</w:t>
            </w:r>
          </w:p>
        </w:tc>
      </w:tr>
      <w:tr w:rsidR="00B50050" w14:paraId="52E2018F" w14:textId="77777777" w:rsidTr="00195548">
        <w:tc>
          <w:tcPr>
            <w:tcW w:w="1000" w:type="dxa"/>
          </w:tcPr>
          <w:p w14:paraId="2BCF2459" w14:textId="77777777" w:rsidR="00B50050" w:rsidRDefault="00B50050" w:rsidP="0088127C">
            <w:pPr>
              <w:pStyle w:val="OtherTableBody"/>
            </w:pPr>
            <w:r>
              <w:t>RDT</w:t>
            </w:r>
          </w:p>
        </w:tc>
        <w:tc>
          <w:tcPr>
            <w:tcW w:w="6800" w:type="dxa"/>
          </w:tcPr>
          <w:p w14:paraId="44B2248D" w14:textId="77777777" w:rsidR="00B50050" w:rsidRDefault="00B50050" w:rsidP="0088127C">
            <w:pPr>
              <w:pStyle w:val="OtherTableBody"/>
            </w:pPr>
            <w:r>
              <w:t>Table Row Data</w:t>
            </w:r>
          </w:p>
        </w:tc>
        <w:tc>
          <w:tcPr>
            <w:tcW w:w="1200" w:type="dxa"/>
          </w:tcPr>
          <w:p w14:paraId="0131143C" w14:textId="77777777" w:rsidR="00B50050" w:rsidRDefault="00B50050" w:rsidP="0088127C">
            <w:pPr>
              <w:pStyle w:val="OtherTableBody"/>
            </w:pPr>
            <w:r>
              <w:t>5.5.8</w:t>
            </w:r>
          </w:p>
        </w:tc>
      </w:tr>
      <w:tr w:rsidR="00B50050" w14:paraId="375BF8A2" w14:textId="77777777" w:rsidTr="00195548">
        <w:tc>
          <w:tcPr>
            <w:tcW w:w="1000" w:type="dxa"/>
          </w:tcPr>
          <w:p w14:paraId="4362BAE5" w14:textId="77777777" w:rsidR="00B50050" w:rsidRDefault="00B50050" w:rsidP="0088127C">
            <w:pPr>
              <w:pStyle w:val="OtherTableBody"/>
            </w:pPr>
            <w:r>
              <w:t>REL</w:t>
            </w:r>
          </w:p>
        </w:tc>
        <w:tc>
          <w:tcPr>
            <w:tcW w:w="6800" w:type="dxa"/>
          </w:tcPr>
          <w:p w14:paraId="3DA8B05E" w14:textId="77777777" w:rsidR="00B50050" w:rsidRDefault="00B50050" w:rsidP="0088127C">
            <w:pPr>
              <w:pStyle w:val="OtherTableBody"/>
            </w:pPr>
            <w:r>
              <w:t>Clinical Relationship Segment</w:t>
            </w:r>
          </w:p>
        </w:tc>
        <w:tc>
          <w:tcPr>
            <w:tcW w:w="1200" w:type="dxa"/>
          </w:tcPr>
          <w:p w14:paraId="0B82E370" w14:textId="77777777" w:rsidR="00B50050" w:rsidRDefault="00B50050" w:rsidP="0088127C">
            <w:pPr>
              <w:pStyle w:val="OtherTableBody"/>
            </w:pPr>
            <w:r>
              <w:t>12.4.5</w:t>
            </w:r>
          </w:p>
        </w:tc>
      </w:tr>
      <w:tr w:rsidR="00B50050" w14:paraId="1F5923ED" w14:textId="77777777" w:rsidTr="00195548">
        <w:tc>
          <w:tcPr>
            <w:tcW w:w="1000" w:type="dxa"/>
          </w:tcPr>
          <w:p w14:paraId="5E5E3A7D" w14:textId="77777777" w:rsidR="00B50050" w:rsidRDefault="00B50050" w:rsidP="0088127C">
            <w:pPr>
              <w:pStyle w:val="OtherTableBody"/>
            </w:pPr>
            <w:r>
              <w:t>RF1</w:t>
            </w:r>
          </w:p>
        </w:tc>
        <w:tc>
          <w:tcPr>
            <w:tcW w:w="6800" w:type="dxa"/>
          </w:tcPr>
          <w:p w14:paraId="5FF6ACDE" w14:textId="77777777" w:rsidR="00B50050" w:rsidRDefault="00B50050" w:rsidP="0088127C">
            <w:pPr>
              <w:pStyle w:val="OtherTableBody"/>
            </w:pPr>
            <w:r>
              <w:t>Referral Information</w:t>
            </w:r>
          </w:p>
        </w:tc>
        <w:tc>
          <w:tcPr>
            <w:tcW w:w="1200" w:type="dxa"/>
          </w:tcPr>
          <w:p w14:paraId="1552AA3A" w14:textId="77777777" w:rsidR="00B50050" w:rsidRDefault="00B50050" w:rsidP="0088127C">
            <w:pPr>
              <w:pStyle w:val="OtherTableBody"/>
            </w:pPr>
            <w:r>
              <w:t>11.8.1</w:t>
            </w:r>
          </w:p>
        </w:tc>
      </w:tr>
      <w:tr w:rsidR="00B50050" w14:paraId="6621A914" w14:textId="77777777" w:rsidTr="00195548">
        <w:tc>
          <w:tcPr>
            <w:tcW w:w="1000" w:type="dxa"/>
          </w:tcPr>
          <w:p w14:paraId="39C3FF0F" w14:textId="77777777" w:rsidR="00B50050" w:rsidRDefault="00B50050" w:rsidP="0088127C">
            <w:pPr>
              <w:pStyle w:val="OtherTableBody"/>
            </w:pPr>
            <w:r>
              <w:t>RFI</w:t>
            </w:r>
          </w:p>
        </w:tc>
        <w:tc>
          <w:tcPr>
            <w:tcW w:w="6800" w:type="dxa"/>
          </w:tcPr>
          <w:p w14:paraId="2F1CB2A0" w14:textId="77777777" w:rsidR="00B50050" w:rsidRDefault="00B50050" w:rsidP="0088127C">
            <w:pPr>
              <w:pStyle w:val="OtherTableBody"/>
            </w:pPr>
            <w:r>
              <w:t>Request for Information</w:t>
            </w:r>
          </w:p>
        </w:tc>
        <w:tc>
          <w:tcPr>
            <w:tcW w:w="1200" w:type="dxa"/>
          </w:tcPr>
          <w:p w14:paraId="7AFD653C" w14:textId="77777777" w:rsidR="00B50050" w:rsidRDefault="00B50050" w:rsidP="0088127C">
            <w:pPr>
              <w:pStyle w:val="OtherTableBody"/>
            </w:pPr>
            <w:r>
              <w:t>16.4.1</w:t>
            </w:r>
          </w:p>
        </w:tc>
      </w:tr>
      <w:tr w:rsidR="00B50050" w14:paraId="639AB79F" w14:textId="77777777" w:rsidTr="00195548">
        <w:tc>
          <w:tcPr>
            <w:tcW w:w="1000" w:type="dxa"/>
          </w:tcPr>
          <w:p w14:paraId="34604EE4" w14:textId="77777777" w:rsidR="00B50050" w:rsidRDefault="00B50050" w:rsidP="0088127C">
            <w:pPr>
              <w:pStyle w:val="OtherTableBody"/>
            </w:pPr>
            <w:r>
              <w:t>RGS</w:t>
            </w:r>
          </w:p>
        </w:tc>
        <w:tc>
          <w:tcPr>
            <w:tcW w:w="6800" w:type="dxa"/>
          </w:tcPr>
          <w:p w14:paraId="6DBF4682" w14:textId="77777777" w:rsidR="00B50050" w:rsidRDefault="00B50050" w:rsidP="0088127C">
            <w:pPr>
              <w:pStyle w:val="OtherTableBody"/>
            </w:pPr>
            <w:r>
              <w:t>Resource Group</w:t>
            </w:r>
          </w:p>
        </w:tc>
        <w:tc>
          <w:tcPr>
            <w:tcW w:w="1200" w:type="dxa"/>
          </w:tcPr>
          <w:p w14:paraId="5E00E695" w14:textId="77777777" w:rsidR="00B50050" w:rsidRDefault="00B50050" w:rsidP="0088127C">
            <w:pPr>
              <w:pStyle w:val="OtherTableBody"/>
            </w:pPr>
            <w:r>
              <w:t>10.6.3</w:t>
            </w:r>
          </w:p>
        </w:tc>
      </w:tr>
      <w:tr w:rsidR="00B50050" w14:paraId="6DD7C0C3" w14:textId="77777777" w:rsidTr="00195548">
        <w:tc>
          <w:tcPr>
            <w:tcW w:w="1000" w:type="dxa"/>
          </w:tcPr>
          <w:p w14:paraId="41833244" w14:textId="77777777" w:rsidR="00B50050" w:rsidRDefault="00B50050" w:rsidP="0088127C">
            <w:pPr>
              <w:pStyle w:val="OtherTableBody"/>
            </w:pPr>
            <w:r>
              <w:t>RMI</w:t>
            </w:r>
          </w:p>
        </w:tc>
        <w:tc>
          <w:tcPr>
            <w:tcW w:w="6800" w:type="dxa"/>
          </w:tcPr>
          <w:p w14:paraId="612C3CEF" w14:textId="77777777" w:rsidR="00B50050" w:rsidRDefault="00B50050" w:rsidP="0088127C">
            <w:pPr>
              <w:pStyle w:val="OtherTableBody"/>
            </w:pPr>
            <w:r>
              <w:t>Risk Management Incident</w:t>
            </w:r>
          </w:p>
        </w:tc>
        <w:tc>
          <w:tcPr>
            <w:tcW w:w="1200" w:type="dxa"/>
          </w:tcPr>
          <w:p w14:paraId="792A7BAE" w14:textId="77777777" w:rsidR="00B50050" w:rsidRDefault="00B50050" w:rsidP="0088127C">
            <w:pPr>
              <w:pStyle w:val="OtherTableBody"/>
            </w:pPr>
            <w:r>
              <w:t>6.5.14</w:t>
            </w:r>
          </w:p>
        </w:tc>
      </w:tr>
      <w:tr w:rsidR="00B50050" w14:paraId="6EB2E536" w14:textId="77777777" w:rsidTr="00195548">
        <w:tc>
          <w:tcPr>
            <w:tcW w:w="1000" w:type="dxa"/>
          </w:tcPr>
          <w:p w14:paraId="090AF11A" w14:textId="77777777" w:rsidR="00B50050" w:rsidRDefault="00B50050" w:rsidP="0088127C">
            <w:pPr>
              <w:pStyle w:val="OtherTableBody"/>
            </w:pPr>
            <w:r>
              <w:t>ROL</w:t>
            </w:r>
          </w:p>
        </w:tc>
        <w:tc>
          <w:tcPr>
            <w:tcW w:w="6800" w:type="dxa"/>
          </w:tcPr>
          <w:p w14:paraId="03D03A75" w14:textId="77777777" w:rsidR="00B50050" w:rsidRDefault="00B50050" w:rsidP="0088127C">
            <w:pPr>
              <w:pStyle w:val="OtherTableBody"/>
            </w:pPr>
            <w:r>
              <w:t>Role</w:t>
            </w:r>
          </w:p>
        </w:tc>
        <w:tc>
          <w:tcPr>
            <w:tcW w:w="1200" w:type="dxa"/>
          </w:tcPr>
          <w:p w14:paraId="665F3CF8" w14:textId="77777777" w:rsidR="00B50050" w:rsidRDefault="00B50050" w:rsidP="0088127C">
            <w:pPr>
              <w:pStyle w:val="OtherTableBody"/>
            </w:pPr>
            <w:r>
              <w:t>15.4.7</w:t>
            </w:r>
          </w:p>
        </w:tc>
      </w:tr>
      <w:tr w:rsidR="00B50050" w14:paraId="0654FA66" w14:textId="77777777" w:rsidTr="00195548">
        <w:tc>
          <w:tcPr>
            <w:tcW w:w="1000" w:type="dxa"/>
          </w:tcPr>
          <w:p w14:paraId="601030C4" w14:textId="77777777" w:rsidR="00B50050" w:rsidRDefault="00B50050" w:rsidP="0088127C">
            <w:pPr>
              <w:pStyle w:val="OtherTableBody"/>
            </w:pPr>
            <w:r>
              <w:t>RQ1</w:t>
            </w:r>
          </w:p>
        </w:tc>
        <w:tc>
          <w:tcPr>
            <w:tcW w:w="6800" w:type="dxa"/>
          </w:tcPr>
          <w:p w14:paraId="682BBB9F" w14:textId="77777777" w:rsidR="00B50050" w:rsidRDefault="00B50050" w:rsidP="0088127C">
            <w:pPr>
              <w:pStyle w:val="OtherTableBody"/>
            </w:pPr>
            <w:r>
              <w:t>Requisition Detail-1</w:t>
            </w:r>
          </w:p>
        </w:tc>
        <w:tc>
          <w:tcPr>
            <w:tcW w:w="1200" w:type="dxa"/>
          </w:tcPr>
          <w:p w14:paraId="70C9BC98" w14:textId="77777777" w:rsidR="00B50050" w:rsidRDefault="00B50050" w:rsidP="0088127C">
            <w:pPr>
              <w:pStyle w:val="OtherTableBody"/>
            </w:pPr>
            <w:r>
              <w:t>4.11.2</w:t>
            </w:r>
          </w:p>
        </w:tc>
      </w:tr>
      <w:tr w:rsidR="00B50050" w14:paraId="278CF0D4" w14:textId="77777777" w:rsidTr="00195548">
        <w:tc>
          <w:tcPr>
            <w:tcW w:w="1000" w:type="dxa"/>
          </w:tcPr>
          <w:p w14:paraId="0516D32E" w14:textId="77777777" w:rsidR="00B50050" w:rsidRDefault="00B50050" w:rsidP="0088127C">
            <w:pPr>
              <w:pStyle w:val="OtherTableBody"/>
            </w:pPr>
            <w:r>
              <w:t>RQD</w:t>
            </w:r>
          </w:p>
        </w:tc>
        <w:tc>
          <w:tcPr>
            <w:tcW w:w="6800" w:type="dxa"/>
          </w:tcPr>
          <w:p w14:paraId="57B0410F" w14:textId="77777777" w:rsidR="00B50050" w:rsidRDefault="00B50050" w:rsidP="0088127C">
            <w:pPr>
              <w:pStyle w:val="OtherTableBody"/>
            </w:pPr>
            <w:r>
              <w:t>Requisition Detail</w:t>
            </w:r>
          </w:p>
        </w:tc>
        <w:tc>
          <w:tcPr>
            <w:tcW w:w="1200" w:type="dxa"/>
          </w:tcPr>
          <w:p w14:paraId="1FBCC2E1" w14:textId="77777777" w:rsidR="00B50050" w:rsidRDefault="00B50050" w:rsidP="0088127C">
            <w:pPr>
              <w:pStyle w:val="OtherTableBody"/>
            </w:pPr>
            <w:r>
              <w:t>4.11.1</w:t>
            </w:r>
          </w:p>
        </w:tc>
      </w:tr>
      <w:tr w:rsidR="00B50050" w14:paraId="0856F7CC" w14:textId="77777777" w:rsidTr="00195548">
        <w:tc>
          <w:tcPr>
            <w:tcW w:w="1000" w:type="dxa"/>
          </w:tcPr>
          <w:p w14:paraId="64FFCC9B" w14:textId="77777777" w:rsidR="00B50050" w:rsidRDefault="00B50050" w:rsidP="0088127C">
            <w:pPr>
              <w:pStyle w:val="OtherTableBody"/>
            </w:pPr>
            <w:r>
              <w:t>RXA</w:t>
            </w:r>
          </w:p>
        </w:tc>
        <w:tc>
          <w:tcPr>
            <w:tcW w:w="6800" w:type="dxa"/>
          </w:tcPr>
          <w:p w14:paraId="44593D1C" w14:textId="77777777" w:rsidR="00B50050" w:rsidRDefault="00B50050" w:rsidP="0088127C">
            <w:pPr>
              <w:pStyle w:val="OtherTableBody"/>
            </w:pPr>
            <w:r>
              <w:t>Pharmacy/Treatment Administration</w:t>
            </w:r>
          </w:p>
        </w:tc>
        <w:tc>
          <w:tcPr>
            <w:tcW w:w="1200" w:type="dxa"/>
          </w:tcPr>
          <w:p w14:paraId="2E8A3D1B" w14:textId="77777777" w:rsidR="00B50050" w:rsidRDefault="00B50050" w:rsidP="0088127C">
            <w:pPr>
              <w:pStyle w:val="OtherTableBody"/>
            </w:pPr>
            <w:r>
              <w:t>4A.4.7</w:t>
            </w:r>
          </w:p>
        </w:tc>
      </w:tr>
      <w:tr w:rsidR="00B50050" w14:paraId="486B76C1" w14:textId="77777777" w:rsidTr="00195548">
        <w:tc>
          <w:tcPr>
            <w:tcW w:w="1000" w:type="dxa"/>
          </w:tcPr>
          <w:p w14:paraId="0B6D0F6D" w14:textId="77777777" w:rsidR="00B50050" w:rsidRDefault="00B50050" w:rsidP="0088127C">
            <w:pPr>
              <w:pStyle w:val="OtherTableBody"/>
            </w:pPr>
            <w:r>
              <w:t>RXC</w:t>
            </w:r>
          </w:p>
        </w:tc>
        <w:tc>
          <w:tcPr>
            <w:tcW w:w="6800" w:type="dxa"/>
          </w:tcPr>
          <w:p w14:paraId="71F5728E" w14:textId="77777777" w:rsidR="00B50050" w:rsidRDefault="00B50050" w:rsidP="0088127C">
            <w:pPr>
              <w:pStyle w:val="OtherTableBody"/>
            </w:pPr>
            <w:r>
              <w:t>Pharmacy/Treatment Component Order</w:t>
            </w:r>
          </w:p>
        </w:tc>
        <w:tc>
          <w:tcPr>
            <w:tcW w:w="1200" w:type="dxa"/>
          </w:tcPr>
          <w:p w14:paraId="7038A6FF" w14:textId="77777777" w:rsidR="00B50050" w:rsidRDefault="00B50050" w:rsidP="0088127C">
            <w:pPr>
              <w:pStyle w:val="OtherTableBody"/>
            </w:pPr>
            <w:r>
              <w:t>4A.4.3</w:t>
            </w:r>
          </w:p>
        </w:tc>
      </w:tr>
      <w:tr w:rsidR="00B50050" w14:paraId="561C6A0E" w14:textId="77777777" w:rsidTr="00195548">
        <w:tc>
          <w:tcPr>
            <w:tcW w:w="1000" w:type="dxa"/>
          </w:tcPr>
          <w:p w14:paraId="5DB7962A" w14:textId="77777777" w:rsidR="00B50050" w:rsidRDefault="00B50050" w:rsidP="0088127C">
            <w:pPr>
              <w:pStyle w:val="OtherTableBody"/>
            </w:pPr>
            <w:r>
              <w:t>RXD</w:t>
            </w:r>
          </w:p>
        </w:tc>
        <w:tc>
          <w:tcPr>
            <w:tcW w:w="6800" w:type="dxa"/>
          </w:tcPr>
          <w:p w14:paraId="6708B11B" w14:textId="77777777" w:rsidR="00B50050" w:rsidRDefault="00B50050" w:rsidP="0088127C">
            <w:pPr>
              <w:pStyle w:val="OtherTableBody"/>
            </w:pPr>
            <w:r>
              <w:t>Pharmacy/Treatment Dispense</w:t>
            </w:r>
          </w:p>
        </w:tc>
        <w:tc>
          <w:tcPr>
            <w:tcW w:w="1200" w:type="dxa"/>
          </w:tcPr>
          <w:p w14:paraId="537F4F92" w14:textId="77777777" w:rsidR="00B50050" w:rsidRDefault="00B50050" w:rsidP="0088127C">
            <w:pPr>
              <w:pStyle w:val="OtherTableBody"/>
            </w:pPr>
            <w:r>
              <w:t>4A.4.5</w:t>
            </w:r>
          </w:p>
        </w:tc>
      </w:tr>
      <w:tr w:rsidR="00B50050" w14:paraId="5054A292" w14:textId="77777777" w:rsidTr="00195548">
        <w:tc>
          <w:tcPr>
            <w:tcW w:w="1000" w:type="dxa"/>
          </w:tcPr>
          <w:p w14:paraId="1B1D8902" w14:textId="77777777" w:rsidR="00B50050" w:rsidRDefault="00B50050" w:rsidP="0088127C">
            <w:pPr>
              <w:pStyle w:val="OtherTableBody"/>
            </w:pPr>
            <w:r>
              <w:t>RXE</w:t>
            </w:r>
          </w:p>
        </w:tc>
        <w:tc>
          <w:tcPr>
            <w:tcW w:w="6800" w:type="dxa"/>
          </w:tcPr>
          <w:p w14:paraId="571DD71C" w14:textId="77777777" w:rsidR="00B50050" w:rsidRDefault="00B50050" w:rsidP="0088127C">
            <w:pPr>
              <w:pStyle w:val="OtherTableBody"/>
            </w:pPr>
            <w:r>
              <w:t>Pharmacy/Treatment Encoded Order</w:t>
            </w:r>
          </w:p>
        </w:tc>
        <w:tc>
          <w:tcPr>
            <w:tcW w:w="1200" w:type="dxa"/>
          </w:tcPr>
          <w:p w14:paraId="2ED22EA8" w14:textId="77777777" w:rsidR="00B50050" w:rsidRDefault="00B50050" w:rsidP="0088127C">
            <w:pPr>
              <w:pStyle w:val="OtherTableBody"/>
            </w:pPr>
            <w:r>
              <w:t>4A.4.4</w:t>
            </w:r>
          </w:p>
        </w:tc>
      </w:tr>
      <w:tr w:rsidR="00B50050" w14:paraId="2A58EF3E" w14:textId="77777777" w:rsidTr="00195548">
        <w:tc>
          <w:tcPr>
            <w:tcW w:w="1000" w:type="dxa"/>
          </w:tcPr>
          <w:p w14:paraId="59ED9613" w14:textId="77777777" w:rsidR="00B50050" w:rsidRDefault="00B50050" w:rsidP="0088127C">
            <w:pPr>
              <w:pStyle w:val="OtherTableBody"/>
            </w:pPr>
            <w:r>
              <w:t>RXG</w:t>
            </w:r>
          </w:p>
        </w:tc>
        <w:tc>
          <w:tcPr>
            <w:tcW w:w="6800" w:type="dxa"/>
          </w:tcPr>
          <w:p w14:paraId="0AA34B58" w14:textId="77777777" w:rsidR="00B50050" w:rsidRDefault="00B50050" w:rsidP="0088127C">
            <w:pPr>
              <w:pStyle w:val="OtherTableBody"/>
            </w:pPr>
            <w:r>
              <w:t>Pharmacy/Treatment Give</w:t>
            </w:r>
          </w:p>
        </w:tc>
        <w:tc>
          <w:tcPr>
            <w:tcW w:w="1200" w:type="dxa"/>
          </w:tcPr>
          <w:p w14:paraId="358E2CC9" w14:textId="77777777" w:rsidR="00B50050" w:rsidRDefault="00B50050" w:rsidP="0088127C">
            <w:pPr>
              <w:pStyle w:val="OtherTableBody"/>
            </w:pPr>
            <w:r>
              <w:t>4A.4.6</w:t>
            </w:r>
          </w:p>
        </w:tc>
      </w:tr>
      <w:tr w:rsidR="00B50050" w14:paraId="35D9A1B5" w14:textId="77777777" w:rsidTr="00195548">
        <w:tc>
          <w:tcPr>
            <w:tcW w:w="1000" w:type="dxa"/>
          </w:tcPr>
          <w:p w14:paraId="30DED74B" w14:textId="77777777" w:rsidR="00B50050" w:rsidRDefault="00B50050" w:rsidP="0088127C">
            <w:pPr>
              <w:pStyle w:val="OtherTableBody"/>
            </w:pPr>
            <w:r>
              <w:t>RXO</w:t>
            </w:r>
          </w:p>
        </w:tc>
        <w:tc>
          <w:tcPr>
            <w:tcW w:w="6800" w:type="dxa"/>
          </w:tcPr>
          <w:p w14:paraId="6FF633CE" w14:textId="77777777" w:rsidR="00B50050" w:rsidRDefault="00B50050" w:rsidP="0088127C">
            <w:pPr>
              <w:pStyle w:val="OtherTableBody"/>
            </w:pPr>
            <w:r>
              <w:t>Pharmacy/Treatment Order</w:t>
            </w:r>
          </w:p>
        </w:tc>
        <w:tc>
          <w:tcPr>
            <w:tcW w:w="1200" w:type="dxa"/>
          </w:tcPr>
          <w:p w14:paraId="532E64B0" w14:textId="77777777" w:rsidR="00B50050" w:rsidRDefault="00B50050" w:rsidP="0088127C">
            <w:pPr>
              <w:pStyle w:val="OtherTableBody"/>
            </w:pPr>
            <w:r>
              <w:t>4A.4.1</w:t>
            </w:r>
          </w:p>
        </w:tc>
      </w:tr>
      <w:tr w:rsidR="00B50050" w14:paraId="467EC743" w14:textId="77777777" w:rsidTr="00195548">
        <w:tc>
          <w:tcPr>
            <w:tcW w:w="1000" w:type="dxa"/>
          </w:tcPr>
          <w:p w14:paraId="791D7A90" w14:textId="77777777" w:rsidR="00B50050" w:rsidRDefault="00B50050" w:rsidP="0088127C">
            <w:pPr>
              <w:pStyle w:val="OtherTableBody"/>
            </w:pPr>
            <w:r>
              <w:t>RXR</w:t>
            </w:r>
          </w:p>
        </w:tc>
        <w:tc>
          <w:tcPr>
            <w:tcW w:w="6800" w:type="dxa"/>
          </w:tcPr>
          <w:p w14:paraId="7AF3D008" w14:textId="77777777" w:rsidR="00B50050" w:rsidRDefault="00B50050" w:rsidP="0088127C">
            <w:pPr>
              <w:pStyle w:val="OtherTableBody"/>
            </w:pPr>
            <w:r>
              <w:t>Pharmacy/Treatment Route</w:t>
            </w:r>
          </w:p>
        </w:tc>
        <w:tc>
          <w:tcPr>
            <w:tcW w:w="1200" w:type="dxa"/>
          </w:tcPr>
          <w:p w14:paraId="7680CE7F" w14:textId="77777777" w:rsidR="00B50050" w:rsidRDefault="00B50050" w:rsidP="0088127C">
            <w:pPr>
              <w:pStyle w:val="OtherTableBody"/>
            </w:pPr>
            <w:r>
              <w:t>4A.4.2</w:t>
            </w:r>
          </w:p>
        </w:tc>
      </w:tr>
      <w:tr w:rsidR="00B50050" w14:paraId="61860747" w14:textId="77777777" w:rsidTr="00195548">
        <w:tc>
          <w:tcPr>
            <w:tcW w:w="1000" w:type="dxa"/>
          </w:tcPr>
          <w:p w14:paraId="08AF2930" w14:textId="77777777" w:rsidR="00B50050" w:rsidRDefault="00B50050" w:rsidP="0088127C">
            <w:pPr>
              <w:pStyle w:val="OtherTableBody"/>
            </w:pPr>
            <w:r>
              <w:t>RXV</w:t>
            </w:r>
          </w:p>
        </w:tc>
        <w:tc>
          <w:tcPr>
            <w:tcW w:w="6800" w:type="dxa"/>
          </w:tcPr>
          <w:p w14:paraId="42CBD3BB" w14:textId="77777777" w:rsidR="00B50050" w:rsidRDefault="00B50050" w:rsidP="0088127C">
            <w:pPr>
              <w:pStyle w:val="OtherTableBody"/>
            </w:pPr>
            <w:r>
              <w:t>Pharmacy/Treatment Infusion</w:t>
            </w:r>
          </w:p>
        </w:tc>
        <w:tc>
          <w:tcPr>
            <w:tcW w:w="1200" w:type="dxa"/>
          </w:tcPr>
          <w:p w14:paraId="208676BD" w14:textId="77777777" w:rsidR="00B50050" w:rsidRDefault="00B50050" w:rsidP="0088127C">
            <w:pPr>
              <w:pStyle w:val="OtherTableBody"/>
            </w:pPr>
            <w:r>
              <w:t>4A.4.8</w:t>
            </w:r>
          </w:p>
        </w:tc>
      </w:tr>
      <w:tr w:rsidR="00B50050" w14:paraId="1FFDF413" w14:textId="77777777" w:rsidTr="00195548">
        <w:tc>
          <w:tcPr>
            <w:tcW w:w="1000" w:type="dxa"/>
          </w:tcPr>
          <w:p w14:paraId="6DD207BB" w14:textId="77777777" w:rsidR="00B50050" w:rsidRDefault="00B50050" w:rsidP="0088127C">
            <w:pPr>
              <w:pStyle w:val="OtherTableBody"/>
            </w:pPr>
            <w:r>
              <w:t>SAC</w:t>
            </w:r>
          </w:p>
        </w:tc>
        <w:tc>
          <w:tcPr>
            <w:tcW w:w="6800" w:type="dxa"/>
          </w:tcPr>
          <w:p w14:paraId="2D7F8214" w14:textId="77777777" w:rsidR="00B50050" w:rsidRDefault="00B50050" w:rsidP="0088127C">
            <w:pPr>
              <w:pStyle w:val="OtherTableBody"/>
            </w:pPr>
            <w:r>
              <w:t>Specimen Container detail</w:t>
            </w:r>
          </w:p>
        </w:tc>
        <w:tc>
          <w:tcPr>
            <w:tcW w:w="1200" w:type="dxa"/>
          </w:tcPr>
          <w:p w14:paraId="0FADF789" w14:textId="77777777" w:rsidR="00B50050" w:rsidRDefault="00B50050" w:rsidP="0088127C">
            <w:pPr>
              <w:pStyle w:val="OtherTableBody"/>
            </w:pPr>
            <w:r>
              <w:t>13.4.3</w:t>
            </w:r>
          </w:p>
        </w:tc>
      </w:tr>
      <w:tr w:rsidR="00B50050" w14:paraId="7BE54B6D" w14:textId="77777777" w:rsidTr="00195548">
        <w:tc>
          <w:tcPr>
            <w:tcW w:w="1000" w:type="dxa"/>
          </w:tcPr>
          <w:p w14:paraId="6C89444E" w14:textId="77777777" w:rsidR="00B50050" w:rsidRDefault="00B50050" w:rsidP="0088127C">
            <w:pPr>
              <w:pStyle w:val="OtherTableBody"/>
            </w:pPr>
            <w:r>
              <w:t>SCD</w:t>
            </w:r>
          </w:p>
        </w:tc>
        <w:tc>
          <w:tcPr>
            <w:tcW w:w="6800" w:type="dxa"/>
          </w:tcPr>
          <w:p w14:paraId="690E6882" w14:textId="77777777" w:rsidR="00B50050" w:rsidRDefault="00B50050" w:rsidP="0088127C">
            <w:pPr>
              <w:pStyle w:val="OtherTableBody"/>
            </w:pPr>
            <w:r>
              <w:t>Anti-Microbial Cycle Data</w:t>
            </w:r>
          </w:p>
        </w:tc>
        <w:tc>
          <w:tcPr>
            <w:tcW w:w="1200" w:type="dxa"/>
          </w:tcPr>
          <w:p w14:paraId="68CC2CF3" w14:textId="77777777" w:rsidR="00B50050" w:rsidRDefault="00B50050" w:rsidP="0088127C">
            <w:pPr>
              <w:pStyle w:val="OtherTableBody"/>
            </w:pPr>
            <w:r>
              <w:t>17.7.4</w:t>
            </w:r>
          </w:p>
        </w:tc>
      </w:tr>
      <w:tr w:rsidR="00B50050" w14:paraId="3D2F2BCD" w14:textId="77777777" w:rsidTr="00195548">
        <w:tc>
          <w:tcPr>
            <w:tcW w:w="1000" w:type="dxa"/>
          </w:tcPr>
          <w:p w14:paraId="268B9D0B" w14:textId="77777777" w:rsidR="00B50050" w:rsidRDefault="00B50050" w:rsidP="0088127C">
            <w:pPr>
              <w:pStyle w:val="OtherTableBody"/>
            </w:pPr>
            <w:r>
              <w:t>SCH</w:t>
            </w:r>
          </w:p>
        </w:tc>
        <w:tc>
          <w:tcPr>
            <w:tcW w:w="6800" w:type="dxa"/>
          </w:tcPr>
          <w:p w14:paraId="55147FFE" w14:textId="77777777" w:rsidR="00B50050" w:rsidRDefault="00B50050" w:rsidP="0088127C">
            <w:pPr>
              <w:pStyle w:val="OtherTableBody"/>
            </w:pPr>
            <w:r>
              <w:t>Scheduling Activity Information</w:t>
            </w:r>
          </w:p>
        </w:tc>
        <w:tc>
          <w:tcPr>
            <w:tcW w:w="1200" w:type="dxa"/>
          </w:tcPr>
          <w:p w14:paraId="0E7F1AAE" w14:textId="77777777" w:rsidR="00B50050" w:rsidRDefault="00B50050" w:rsidP="0088127C">
            <w:pPr>
              <w:pStyle w:val="OtherTableBody"/>
            </w:pPr>
            <w:r>
              <w:t>10.6.2</w:t>
            </w:r>
          </w:p>
        </w:tc>
      </w:tr>
      <w:tr w:rsidR="00B50050" w14:paraId="0D9FB2EC" w14:textId="77777777" w:rsidTr="00195548">
        <w:tc>
          <w:tcPr>
            <w:tcW w:w="1000" w:type="dxa"/>
          </w:tcPr>
          <w:p w14:paraId="55B01FDA" w14:textId="77777777" w:rsidR="00B50050" w:rsidRDefault="00B50050" w:rsidP="0088127C">
            <w:pPr>
              <w:pStyle w:val="OtherTableBody"/>
            </w:pPr>
            <w:r>
              <w:t>SCP</w:t>
            </w:r>
          </w:p>
        </w:tc>
        <w:tc>
          <w:tcPr>
            <w:tcW w:w="6800" w:type="dxa"/>
          </w:tcPr>
          <w:p w14:paraId="60C2D9DE" w14:textId="77777777" w:rsidR="00B50050" w:rsidRPr="001D2E85" w:rsidRDefault="00B50050" w:rsidP="0088127C">
            <w:pPr>
              <w:pStyle w:val="OtherTableBody"/>
            </w:pPr>
            <w:r w:rsidRPr="001D2E85">
              <w:t>Sterilizer Configuration (Anti-Microbial Devices)</w:t>
            </w:r>
          </w:p>
        </w:tc>
        <w:tc>
          <w:tcPr>
            <w:tcW w:w="1200" w:type="dxa"/>
          </w:tcPr>
          <w:p w14:paraId="2E2CF42A" w14:textId="77777777" w:rsidR="00B50050" w:rsidRDefault="00B50050" w:rsidP="0088127C">
            <w:pPr>
              <w:pStyle w:val="OtherTableBody"/>
            </w:pPr>
            <w:r>
              <w:t>17.7.1</w:t>
            </w:r>
          </w:p>
        </w:tc>
      </w:tr>
      <w:tr w:rsidR="00B50050" w14:paraId="675785E2" w14:textId="77777777" w:rsidTr="00195548">
        <w:tc>
          <w:tcPr>
            <w:tcW w:w="1000" w:type="dxa"/>
          </w:tcPr>
          <w:p w14:paraId="429FBC09" w14:textId="77777777" w:rsidR="00B50050" w:rsidRDefault="00B50050" w:rsidP="0088127C">
            <w:pPr>
              <w:pStyle w:val="OtherTableBody"/>
            </w:pPr>
            <w:r>
              <w:t>SDD</w:t>
            </w:r>
          </w:p>
        </w:tc>
        <w:tc>
          <w:tcPr>
            <w:tcW w:w="6800" w:type="dxa"/>
          </w:tcPr>
          <w:p w14:paraId="04FD76DF" w14:textId="77777777" w:rsidR="00B50050" w:rsidRDefault="00B50050" w:rsidP="0088127C">
            <w:pPr>
              <w:pStyle w:val="OtherTableBody"/>
            </w:pPr>
            <w:r>
              <w:t>Sterilization Device Data</w:t>
            </w:r>
          </w:p>
        </w:tc>
        <w:tc>
          <w:tcPr>
            <w:tcW w:w="1200" w:type="dxa"/>
          </w:tcPr>
          <w:p w14:paraId="0AC5F513" w14:textId="77777777" w:rsidR="00B50050" w:rsidRDefault="00B50050" w:rsidP="0088127C">
            <w:pPr>
              <w:pStyle w:val="OtherTableBody"/>
            </w:pPr>
            <w:r>
              <w:t>17.7.3</w:t>
            </w:r>
          </w:p>
        </w:tc>
      </w:tr>
      <w:tr w:rsidR="00B50050" w14:paraId="167CA0FE" w14:textId="77777777" w:rsidTr="00195548">
        <w:tc>
          <w:tcPr>
            <w:tcW w:w="1000" w:type="dxa"/>
          </w:tcPr>
          <w:p w14:paraId="23B820D8" w14:textId="77777777" w:rsidR="00B50050" w:rsidRDefault="00B50050" w:rsidP="0088127C">
            <w:pPr>
              <w:pStyle w:val="OtherTableBody"/>
            </w:pPr>
            <w:r>
              <w:t>SFT</w:t>
            </w:r>
          </w:p>
        </w:tc>
        <w:tc>
          <w:tcPr>
            <w:tcW w:w="6800" w:type="dxa"/>
          </w:tcPr>
          <w:p w14:paraId="69D0CDF7" w14:textId="77777777" w:rsidR="00B50050" w:rsidRDefault="00B50050" w:rsidP="0088127C">
            <w:pPr>
              <w:pStyle w:val="OtherTableBody"/>
            </w:pPr>
            <w:r>
              <w:t>Software Segment</w:t>
            </w:r>
          </w:p>
        </w:tc>
        <w:tc>
          <w:tcPr>
            <w:tcW w:w="1200" w:type="dxa"/>
          </w:tcPr>
          <w:p w14:paraId="0A7A7239" w14:textId="77777777" w:rsidR="00B50050" w:rsidRDefault="00B50050" w:rsidP="0088127C">
            <w:pPr>
              <w:pStyle w:val="OtherTableBody"/>
            </w:pPr>
            <w:r>
              <w:t>2.14.12</w:t>
            </w:r>
          </w:p>
        </w:tc>
      </w:tr>
      <w:tr w:rsidR="00B50050" w14:paraId="2CD3C2A6" w14:textId="77777777" w:rsidTr="00195548">
        <w:tc>
          <w:tcPr>
            <w:tcW w:w="1000" w:type="dxa"/>
          </w:tcPr>
          <w:p w14:paraId="4638F129" w14:textId="77777777" w:rsidR="00B50050" w:rsidRDefault="00B50050" w:rsidP="0088127C">
            <w:pPr>
              <w:pStyle w:val="OtherTableBody"/>
            </w:pPr>
            <w:r>
              <w:t>SGH</w:t>
            </w:r>
          </w:p>
        </w:tc>
        <w:tc>
          <w:tcPr>
            <w:tcW w:w="6800" w:type="dxa"/>
          </w:tcPr>
          <w:p w14:paraId="11889747" w14:textId="77777777" w:rsidR="00B50050" w:rsidRDefault="00B50050" w:rsidP="0088127C">
            <w:pPr>
              <w:pStyle w:val="OtherTableBody"/>
            </w:pPr>
            <w:r>
              <w:t>Segment Group Header</w:t>
            </w:r>
          </w:p>
        </w:tc>
        <w:tc>
          <w:tcPr>
            <w:tcW w:w="1200" w:type="dxa"/>
          </w:tcPr>
          <w:p w14:paraId="4020290E" w14:textId="77777777" w:rsidR="00B50050" w:rsidRDefault="00B50050" w:rsidP="0088127C">
            <w:pPr>
              <w:pStyle w:val="OtherTableBody"/>
            </w:pPr>
            <w:r>
              <w:t>2.14.13</w:t>
            </w:r>
          </w:p>
        </w:tc>
      </w:tr>
      <w:tr w:rsidR="00B50050" w14:paraId="46D90564" w14:textId="77777777" w:rsidTr="00195548">
        <w:tc>
          <w:tcPr>
            <w:tcW w:w="1000" w:type="dxa"/>
          </w:tcPr>
          <w:p w14:paraId="52DF157F" w14:textId="77777777" w:rsidR="00B50050" w:rsidRDefault="00B50050" w:rsidP="0088127C">
            <w:pPr>
              <w:pStyle w:val="OtherTableBody"/>
            </w:pPr>
            <w:r>
              <w:t>SGT</w:t>
            </w:r>
          </w:p>
        </w:tc>
        <w:tc>
          <w:tcPr>
            <w:tcW w:w="6800" w:type="dxa"/>
          </w:tcPr>
          <w:p w14:paraId="53489602" w14:textId="77777777" w:rsidR="00B50050" w:rsidRDefault="00B50050" w:rsidP="0088127C">
            <w:pPr>
              <w:pStyle w:val="OtherTableBody"/>
            </w:pPr>
            <w:r>
              <w:t>Segment Group Trailer</w:t>
            </w:r>
          </w:p>
        </w:tc>
        <w:tc>
          <w:tcPr>
            <w:tcW w:w="1200" w:type="dxa"/>
          </w:tcPr>
          <w:p w14:paraId="22AFA1A5" w14:textId="77777777" w:rsidR="00B50050" w:rsidRDefault="00B50050" w:rsidP="0088127C">
            <w:pPr>
              <w:pStyle w:val="OtherTableBody"/>
            </w:pPr>
            <w:r>
              <w:t>2.14.14</w:t>
            </w:r>
          </w:p>
        </w:tc>
      </w:tr>
      <w:tr w:rsidR="00B50050" w14:paraId="1ACB99E5" w14:textId="77777777" w:rsidTr="00195548">
        <w:tc>
          <w:tcPr>
            <w:tcW w:w="1000" w:type="dxa"/>
          </w:tcPr>
          <w:p w14:paraId="0EB0ADFD" w14:textId="77777777" w:rsidR="00B50050" w:rsidRDefault="00B50050" w:rsidP="0088127C">
            <w:pPr>
              <w:pStyle w:val="OtherTableBody"/>
            </w:pPr>
            <w:r>
              <w:t>SHP</w:t>
            </w:r>
          </w:p>
        </w:tc>
        <w:tc>
          <w:tcPr>
            <w:tcW w:w="6800" w:type="dxa"/>
          </w:tcPr>
          <w:p w14:paraId="2B0F8287" w14:textId="77777777" w:rsidR="00B50050" w:rsidRDefault="00B50050" w:rsidP="0088127C">
            <w:pPr>
              <w:pStyle w:val="OtherTableBody"/>
            </w:pPr>
            <w:r>
              <w:t>Shipment</w:t>
            </w:r>
          </w:p>
        </w:tc>
        <w:tc>
          <w:tcPr>
            <w:tcW w:w="1200" w:type="dxa"/>
          </w:tcPr>
          <w:p w14:paraId="0D0F30B0" w14:textId="77777777" w:rsidR="00B50050" w:rsidRDefault="00B50050" w:rsidP="0088127C">
            <w:pPr>
              <w:pStyle w:val="OtherTableBody"/>
            </w:pPr>
            <w:r>
              <w:t>7.16.2</w:t>
            </w:r>
          </w:p>
        </w:tc>
      </w:tr>
      <w:tr w:rsidR="00B50050" w14:paraId="3916A0F0" w14:textId="77777777" w:rsidTr="00195548">
        <w:tc>
          <w:tcPr>
            <w:tcW w:w="1000" w:type="dxa"/>
          </w:tcPr>
          <w:p w14:paraId="0FDBA463" w14:textId="77777777" w:rsidR="00B50050" w:rsidRDefault="00B50050" w:rsidP="0088127C">
            <w:pPr>
              <w:pStyle w:val="OtherTableBody"/>
            </w:pPr>
            <w:r>
              <w:t>SID</w:t>
            </w:r>
          </w:p>
        </w:tc>
        <w:tc>
          <w:tcPr>
            <w:tcW w:w="6800" w:type="dxa"/>
          </w:tcPr>
          <w:p w14:paraId="783E144C" w14:textId="77777777" w:rsidR="00B50050" w:rsidRDefault="00B50050" w:rsidP="0088127C">
            <w:pPr>
              <w:pStyle w:val="OtherTableBody"/>
            </w:pPr>
            <w:r>
              <w:t>Substance Identifier</w:t>
            </w:r>
          </w:p>
        </w:tc>
        <w:tc>
          <w:tcPr>
            <w:tcW w:w="1200" w:type="dxa"/>
          </w:tcPr>
          <w:p w14:paraId="009D9981" w14:textId="77777777" w:rsidR="00B50050" w:rsidRDefault="00B50050" w:rsidP="0088127C">
            <w:pPr>
              <w:pStyle w:val="OtherTableBody"/>
            </w:pPr>
            <w:r>
              <w:t>13.4.11</w:t>
            </w:r>
          </w:p>
        </w:tc>
      </w:tr>
      <w:tr w:rsidR="00B50050" w14:paraId="79B66EB5" w14:textId="77777777" w:rsidTr="00195548">
        <w:tc>
          <w:tcPr>
            <w:tcW w:w="1000" w:type="dxa"/>
          </w:tcPr>
          <w:p w14:paraId="3428DE12" w14:textId="77777777" w:rsidR="00B50050" w:rsidRDefault="00B50050" w:rsidP="0088127C">
            <w:pPr>
              <w:pStyle w:val="OtherTableBody"/>
            </w:pPr>
            <w:r>
              <w:t>SLT</w:t>
            </w:r>
          </w:p>
        </w:tc>
        <w:tc>
          <w:tcPr>
            <w:tcW w:w="6800" w:type="dxa"/>
          </w:tcPr>
          <w:p w14:paraId="1EDC3767" w14:textId="77777777" w:rsidR="00B50050" w:rsidRDefault="00B50050" w:rsidP="0088127C">
            <w:pPr>
              <w:pStyle w:val="OtherTableBody"/>
            </w:pPr>
            <w:r>
              <w:t>Sterilization Lot</w:t>
            </w:r>
          </w:p>
        </w:tc>
        <w:tc>
          <w:tcPr>
            <w:tcW w:w="1200" w:type="dxa"/>
          </w:tcPr>
          <w:p w14:paraId="01461C40" w14:textId="77777777" w:rsidR="00B50050" w:rsidRDefault="00B50050" w:rsidP="0088127C">
            <w:pPr>
              <w:pStyle w:val="OtherTableBody"/>
            </w:pPr>
            <w:r>
              <w:t>17.7.2</w:t>
            </w:r>
          </w:p>
        </w:tc>
      </w:tr>
      <w:tr w:rsidR="00B50050" w14:paraId="0BB82B20" w14:textId="77777777" w:rsidTr="00195548">
        <w:tc>
          <w:tcPr>
            <w:tcW w:w="1000" w:type="dxa"/>
          </w:tcPr>
          <w:p w14:paraId="66C1FD14" w14:textId="77777777" w:rsidR="00B50050" w:rsidRDefault="00B50050" w:rsidP="0088127C">
            <w:pPr>
              <w:pStyle w:val="OtherTableBody"/>
            </w:pPr>
            <w:r>
              <w:t>SPM</w:t>
            </w:r>
          </w:p>
        </w:tc>
        <w:tc>
          <w:tcPr>
            <w:tcW w:w="6800" w:type="dxa"/>
          </w:tcPr>
          <w:p w14:paraId="3B16E03A" w14:textId="77777777" w:rsidR="00B50050" w:rsidRDefault="00B50050" w:rsidP="0088127C">
            <w:pPr>
              <w:pStyle w:val="OtherTableBody"/>
            </w:pPr>
            <w:r>
              <w:t>Specimen</w:t>
            </w:r>
          </w:p>
        </w:tc>
        <w:tc>
          <w:tcPr>
            <w:tcW w:w="1200" w:type="dxa"/>
          </w:tcPr>
          <w:p w14:paraId="77A4E37D" w14:textId="77777777" w:rsidR="00B50050" w:rsidRDefault="00B50050" w:rsidP="0088127C">
            <w:pPr>
              <w:pStyle w:val="OtherTableBody"/>
            </w:pPr>
            <w:r>
              <w:t>7.4.3</w:t>
            </w:r>
          </w:p>
        </w:tc>
      </w:tr>
      <w:tr w:rsidR="00B50050" w14:paraId="14AAFB2E" w14:textId="77777777" w:rsidTr="00195548">
        <w:tc>
          <w:tcPr>
            <w:tcW w:w="1000" w:type="dxa"/>
          </w:tcPr>
          <w:p w14:paraId="335B0FB7" w14:textId="77777777" w:rsidR="00B50050" w:rsidRDefault="00B50050" w:rsidP="0088127C">
            <w:pPr>
              <w:pStyle w:val="OtherTableBody"/>
            </w:pPr>
            <w:r>
              <w:lastRenderedPageBreak/>
              <w:t>STF</w:t>
            </w:r>
          </w:p>
        </w:tc>
        <w:tc>
          <w:tcPr>
            <w:tcW w:w="6800" w:type="dxa"/>
          </w:tcPr>
          <w:p w14:paraId="4776B5F3" w14:textId="77777777" w:rsidR="00B50050" w:rsidRDefault="00B50050" w:rsidP="0088127C">
            <w:pPr>
              <w:pStyle w:val="OtherTableBody"/>
            </w:pPr>
            <w:r>
              <w:t>Staff Identification</w:t>
            </w:r>
          </w:p>
        </w:tc>
        <w:tc>
          <w:tcPr>
            <w:tcW w:w="1200" w:type="dxa"/>
          </w:tcPr>
          <w:p w14:paraId="302EF648" w14:textId="77777777" w:rsidR="00B50050" w:rsidRDefault="00B50050" w:rsidP="0088127C">
            <w:pPr>
              <w:pStyle w:val="OtherTableBody"/>
            </w:pPr>
            <w:r>
              <w:t>15.4.8</w:t>
            </w:r>
          </w:p>
        </w:tc>
      </w:tr>
      <w:tr w:rsidR="00B50050" w14:paraId="19F7BA0C" w14:textId="77777777" w:rsidTr="00195548">
        <w:tc>
          <w:tcPr>
            <w:tcW w:w="1000" w:type="dxa"/>
          </w:tcPr>
          <w:p w14:paraId="7E72D113" w14:textId="77777777" w:rsidR="00B50050" w:rsidRDefault="00B50050" w:rsidP="0088127C">
            <w:pPr>
              <w:pStyle w:val="OtherTableBody"/>
            </w:pPr>
            <w:r>
              <w:t>STZ</w:t>
            </w:r>
          </w:p>
        </w:tc>
        <w:tc>
          <w:tcPr>
            <w:tcW w:w="6800" w:type="dxa"/>
          </w:tcPr>
          <w:p w14:paraId="15CBBD0B" w14:textId="77777777" w:rsidR="00B50050" w:rsidRDefault="00B50050" w:rsidP="0088127C">
            <w:pPr>
              <w:pStyle w:val="OtherTableBody"/>
            </w:pPr>
            <w:r>
              <w:t>Sterilization Parameter</w:t>
            </w:r>
          </w:p>
        </w:tc>
        <w:tc>
          <w:tcPr>
            <w:tcW w:w="1200" w:type="dxa"/>
          </w:tcPr>
          <w:p w14:paraId="441FFB47" w14:textId="77777777" w:rsidR="00B50050" w:rsidRDefault="00B50050" w:rsidP="0088127C">
            <w:pPr>
              <w:pStyle w:val="OtherTableBody"/>
            </w:pPr>
            <w:r>
              <w:t>17.4.3</w:t>
            </w:r>
          </w:p>
        </w:tc>
      </w:tr>
      <w:tr w:rsidR="00B50050" w14:paraId="31B40402" w14:textId="77777777" w:rsidTr="00195548">
        <w:tc>
          <w:tcPr>
            <w:tcW w:w="1000" w:type="dxa"/>
          </w:tcPr>
          <w:p w14:paraId="4FA91D60" w14:textId="77777777" w:rsidR="00B50050" w:rsidRDefault="00B50050" w:rsidP="0088127C">
            <w:pPr>
              <w:pStyle w:val="OtherTableBody"/>
            </w:pPr>
            <w:r>
              <w:t>TCC</w:t>
            </w:r>
          </w:p>
        </w:tc>
        <w:tc>
          <w:tcPr>
            <w:tcW w:w="6800" w:type="dxa"/>
          </w:tcPr>
          <w:p w14:paraId="25D8BC80" w14:textId="77777777" w:rsidR="00B50050" w:rsidRDefault="00B50050" w:rsidP="0088127C">
            <w:pPr>
              <w:pStyle w:val="OtherTableBody"/>
            </w:pPr>
            <w:r>
              <w:t>Test Code Configuration</w:t>
            </w:r>
          </w:p>
        </w:tc>
        <w:tc>
          <w:tcPr>
            <w:tcW w:w="1200" w:type="dxa"/>
          </w:tcPr>
          <w:p w14:paraId="06C43F10" w14:textId="77777777" w:rsidR="00B50050" w:rsidRDefault="00B50050" w:rsidP="0088127C">
            <w:pPr>
              <w:pStyle w:val="OtherTableBody"/>
            </w:pPr>
            <w:r>
              <w:t>13.4.9</w:t>
            </w:r>
          </w:p>
        </w:tc>
      </w:tr>
      <w:tr w:rsidR="00B50050" w14:paraId="67BDB41E" w14:textId="77777777" w:rsidTr="00195548">
        <w:tc>
          <w:tcPr>
            <w:tcW w:w="1000" w:type="dxa"/>
          </w:tcPr>
          <w:p w14:paraId="620A873B" w14:textId="77777777" w:rsidR="00B50050" w:rsidRDefault="00B50050" w:rsidP="0088127C">
            <w:pPr>
              <w:pStyle w:val="OtherTableBody"/>
            </w:pPr>
            <w:r>
              <w:t>TCD</w:t>
            </w:r>
          </w:p>
        </w:tc>
        <w:tc>
          <w:tcPr>
            <w:tcW w:w="6800" w:type="dxa"/>
          </w:tcPr>
          <w:p w14:paraId="48F2DFB7" w14:textId="77777777" w:rsidR="00B50050" w:rsidRDefault="00B50050" w:rsidP="0088127C">
            <w:pPr>
              <w:pStyle w:val="OtherTableBody"/>
            </w:pPr>
            <w:r>
              <w:t>Test Code Detail</w:t>
            </w:r>
          </w:p>
        </w:tc>
        <w:tc>
          <w:tcPr>
            <w:tcW w:w="1200" w:type="dxa"/>
          </w:tcPr>
          <w:p w14:paraId="287D3DEF" w14:textId="77777777" w:rsidR="00B50050" w:rsidRDefault="00B50050" w:rsidP="0088127C">
            <w:pPr>
              <w:pStyle w:val="OtherTableBody"/>
            </w:pPr>
            <w:r>
              <w:t>13.4.10</w:t>
            </w:r>
          </w:p>
        </w:tc>
      </w:tr>
      <w:tr w:rsidR="00B50050" w14:paraId="06355425" w14:textId="77777777" w:rsidTr="00195548">
        <w:tc>
          <w:tcPr>
            <w:tcW w:w="1000" w:type="dxa"/>
          </w:tcPr>
          <w:p w14:paraId="73B3C8DF" w14:textId="77777777" w:rsidR="00B50050" w:rsidRDefault="00B50050" w:rsidP="0088127C">
            <w:pPr>
              <w:pStyle w:val="OtherTableBody"/>
            </w:pPr>
            <w:r>
              <w:t>TQ1</w:t>
            </w:r>
          </w:p>
        </w:tc>
        <w:tc>
          <w:tcPr>
            <w:tcW w:w="6800" w:type="dxa"/>
          </w:tcPr>
          <w:p w14:paraId="532E1B61" w14:textId="77777777" w:rsidR="00B50050" w:rsidRDefault="00B50050" w:rsidP="0088127C">
            <w:pPr>
              <w:pStyle w:val="OtherTableBody"/>
            </w:pPr>
            <w:r>
              <w:t>Timing/Quantity</w:t>
            </w:r>
          </w:p>
        </w:tc>
        <w:tc>
          <w:tcPr>
            <w:tcW w:w="1200" w:type="dxa"/>
          </w:tcPr>
          <w:p w14:paraId="2ADD488F" w14:textId="77777777" w:rsidR="00B50050" w:rsidRDefault="00B50050" w:rsidP="0088127C">
            <w:pPr>
              <w:pStyle w:val="OtherTableBody"/>
            </w:pPr>
            <w:r>
              <w:t>4.5.4</w:t>
            </w:r>
          </w:p>
        </w:tc>
      </w:tr>
      <w:tr w:rsidR="00B50050" w14:paraId="72586973" w14:textId="77777777" w:rsidTr="00195548">
        <w:tc>
          <w:tcPr>
            <w:tcW w:w="1000" w:type="dxa"/>
          </w:tcPr>
          <w:p w14:paraId="46E9B9C7" w14:textId="77777777" w:rsidR="00B50050" w:rsidRDefault="00B50050" w:rsidP="0088127C">
            <w:pPr>
              <w:pStyle w:val="OtherTableBody"/>
            </w:pPr>
            <w:r>
              <w:t>TQ2</w:t>
            </w:r>
          </w:p>
        </w:tc>
        <w:tc>
          <w:tcPr>
            <w:tcW w:w="6800" w:type="dxa"/>
          </w:tcPr>
          <w:p w14:paraId="0F88D2D3" w14:textId="77777777" w:rsidR="00B50050" w:rsidRDefault="00B50050" w:rsidP="0088127C">
            <w:pPr>
              <w:pStyle w:val="OtherTableBody"/>
            </w:pPr>
            <w:r>
              <w:t>Timing/Quantity Relationship</w:t>
            </w:r>
          </w:p>
        </w:tc>
        <w:tc>
          <w:tcPr>
            <w:tcW w:w="1200" w:type="dxa"/>
          </w:tcPr>
          <w:p w14:paraId="0F0C9FBA" w14:textId="77777777" w:rsidR="00B50050" w:rsidRDefault="00B50050" w:rsidP="0088127C">
            <w:pPr>
              <w:pStyle w:val="OtherTableBody"/>
            </w:pPr>
            <w:r>
              <w:t>4.5.5</w:t>
            </w:r>
          </w:p>
        </w:tc>
      </w:tr>
      <w:tr w:rsidR="00B50050" w14:paraId="0F91B0F5" w14:textId="77777777" w:rsidTr="00195548">
        <w:tc>
          <w:tcPr>
            <w:tcW w:w="1000" w:type="dxa"/>
          </w:tcPr>
          <w:p w14:paraId="44D25A89" w14:textId="77777777" w:rsidR="00B50050" w:rsidRDefault="00B50050" w:rsidP="0088127C">
            <w:pPr>
              <w:pStyle w:val="OtherTableBody"/>
            </w:pPr>
            <w:r>
              <w:t>TXA</w:t>
            </w:r>
          </w:p>
        </w:tc>
        <w:tc>
          <w:tcPr>
            <w:tcW w:w="6800" w:type="dxa"/>
          </w:tcPr>
          <w:p w14:paraId="54E81A0D" w14:textId="77777777" w:rsidR="00B50050" w:rsidRDefault="00B50050" w:rsidP="0088127C">
            <w:pPr>
              <w:pStyle w:val="OtherTableBody"/>
            </w:pPr>
            <w:r>
              <w:t>Transcription Document Header</w:t>
            </w:r>
          </w:p>
        </w:tc>
        <w:tc>
          <w:tcPr>
            <w:tcW w:w="1200" w:type="dxa"/>
          </w:tcPr>
          <w:p w14:paraId="673C4E38" w14:textId="77777777" w:rsidR="00B50050" w:rsidRDefault="00B50050" w:rsidP="0088127C">
            <w:pPr>
              <w:pStyle w:val="OtherTableBody"/>
            </w:pPr>
            <w:r>
              <w:t>9.7.3</w:t>
            </w:r>
          </w:p>
        </w:tc>
      </w:tr>
      <w:tr w:rsidR="00B50050" w14:paraId="5F703FC3" w14:textId="77777777" w:rsidTr="00195548">
        <w:tc>
          <w:tcPr>
            <w:tcW w:w="1000" w:type="dxa"/>
          </w:tcPr>
          <w:p w14:paraId="633E6F15" w14:textId="77777777" w:rsidR="00B50050" w:rsidRDefault="00B50050" w:rsidP="0088127C">
            <w:pPr>
              <w:pStyle w:val="OtherTableBody"/>
            </w:pPr>
            <w:r>
              <w:t>UAC</w:t>
            </w:r>
          </w:p>
        </w:tc>
        <w:tc>
          <w:tcPr>
            <w:tcW w:w="6800" w:type="dxa"/>
          </w:tcPr>
          <w:p w14:paraId="6D386ECA" w14:textId="77777777" w:rsidR="00B50050" w:rsidRDefault="00B50050" w:rsidP="0088127C">
            <w:pPr>
              <w:pStyle w:val="OtherTableBody"/>
            </w:pPr>
            <w:r>
              <w:t>User Authentication Credential Segment</w:t>
            </w:r>
          </w:p>
        </w:tc>
        <w:tc>
          <w:tcPr>
            <w:tcW w:w="1200" w:type="dxa"/>
          </w:tcPr>
          <w:p w14:paraId="28FF2662" w14:textId="77777777" w:rsidR="00B50050" w:rsidRDefault="00B50050" w:rsidP="0088127C">
            <w:pPr>
              <w:pStyle w:val="OtherTableBody"/>
            </w:pPr>
            <w:r>
              <w:t>2.14.15</w:t>
            </w:r>
          </w:p>
        </w:tc>
      </w:tr>
      <w:tr w:rsidR="00B50050" w14:paraId="4E533038" w14:textId="77777777" w:rsidTr="00195548">
        <w:tc>
          <w:tcPr>
            <w:tcW w:w="1000" w:type="dxa"/>
          </w:tcPr>
          <w:p w14:paraId="704B0496" w14:textId="77777777" w:rsidR="00B50050" w:rsidRDefault="00B50050" w:rsidP="0088127C">
            <w:pPr>
              <w:pStyle w:val="OtherTableBody"/>
            </w:pPr>
            <w:r>
              <w:t>UB1</w:t>
            </w:r>
          </w:p>
        </w:tc>
        <w:tc>
          <w:tcPr>
            <w:tcW w:w="6800" w:type="dxa"/>
          </w:tcPr>
          <w:p w14:paraId="08FBEC27" w14:textId="77777777" w:rsidR="00B50050" w:rsidRDefault="00B50050" w:rsidP="0088127C">
            <w:pPr>
              <w:pStyle w:val="OtherTableBody"/>
            </w:pPr>
            <w:r>
              <w:t>Uniform Billing Data 1</w:t>
            </w:r>
          </w:p>
        </w:tc>
        <w:tc>
          <w:tcPr>
            <w:tcW w:w="1200" w:type="dxa"/>
          </w:tcPr>
          <w:p w14:paraId="439F38CF" w14:textId="77777777" w:rsidR="00B50050" w:rsidRDefault="00B50050" w:rsidP="0088127C">
            <w:pPr>
              <w:pStyle w:val="OtherTableBody"/>
            </w:pPr>
            <w:r>
              <w:t>6.5.10</w:t>
            </w:r>
          </w:p>
        </w:tc>
      </w:tr>
      <w:tr w:rsidR="00B50050" w14:paraId="087CB549" w14:textId="77777777" w:rsidTr="00195548">
        <w:tc>
          <w:tcPr>
            <w:tcW w:w="1000" w:type="dxa"/>
          </w:tcPr>
          <w:p w14:paraId="686DB812" w14:textId="77777777" w:rsidR="00B50050" w:rsidRDefault="00B50050" w:rsidP="0088127C">
            <w:pPr>
              <w:pStyle w:val="OtherTableBody"/>
            </w:pPr>
            <w:r>
              <w:t>UB2</w:t>
            </w:r>
          </w:p>
        </w:tc>
        <w:tc>
          <w:tcPr>
            <w:tcW w:w="6800" w:type="dxa"/>
          </w:tcPr>
          <w:p w14:paraId="543B81AD" w14:textId="77777777" w:rsidR="00B50050" w:rsidRDefault="00B50050" w:rsidP="0088127C">
            <w:pPr>
              <w:pStyle w:val="OtherTableBody"/>
            </w:pPr>
            <w:r>
              <w:t>Uniform Billing Data 2</w:t>
            </w:r>
          </w:p>
        </w:tc>
        <w:tc>
          <w:tcPr>
            <w:tcW w:w="1200" w:type="dxa"/>
          </w:tcPr>
          <w:p w14:paraId="09EA9C59" w14:textId="77777777" w:rsidR="00B50050" w:rsidRDefault="00B50050" w:rsidP="0088127C">
            <w:pPr>
              <w:pStyle w:val="OtherTableBody"/>
            </w:pPr>
            <w:r>
              <w:t>6.5.11</w:t>
            </w:r>
          </w:p>
        </w:tc>
      </w:tr>
      <w:tr w:rsidR="00B50050" w14:paraId="1645221D" w14:textId="77777777" w:rsidTr="00195548">
        <w:tc>
          <w:tcPr>
            <w:tcW w:w="1000" w:type="dxa"/>
          </w:tcPr>
          <w:p w14:paraId="334378C7" w14:textId="77777777" w:rsidR="00B50050" w:rsidRDefault="00B50050" w:rsidP="0088127C">
            <w:pPr>
              <w:pStyle w:val="OtherTableBody"/>
            </w:pPr>
            <w:r>
              <w:t>URD</w:t>
            </w:r>
          </w:p>
        </w:tc>
        <w:tc>
          <w:tcPr>
            <w:tcW w:w="6800" w:type="dxa"/>
          </w:tcPr>
          <w:p w14:paraId="3E7D3A2B" w14:textId="77777777" w:rsidR="00B50050" w:rsidRDefault="00B50050" w:rsidP="0088127C">
            <w:pPr>
              <w:pStyle w:val="OtherTableBody"/>
            </w:pPr>
            <w:r>
              <w:t>withdrawn</w:t>
            </w:r>
          </w:p>
        </w:tc>
        <w:tc>
          <w:tcPr>
            <w:tcW w:w="1200" w:type="dxa"/>
          </w:tcPr>
          <w:p w14:paraId="652D4F39" w14:textId="77777777" w:rsidR="00B50050" w:rsidRDefault="00B50050" w:rsidP="0088127C">
            <w:pPr>
              <w:pStyle w:val="OtherTableBody"/>
            </w:pPr>
          </w:p>
        </w:tc>
      </w:tr>
      <w:tr w:rsidR="00B50050" w14:paraId="19523AC4" w14:textId="77777777" w:rsidTr="00195548">
        <w:tc>
          <w:tcPr>
            <w:tcW w:w="1000" w:type="dxa"/>
          </w:tcPr>
          <w:p w14:paraId="753A754B" w14:textId="77777777" w:rsidR="00B50050" w:rsidRDefault="00B50050" w:rsidP="0088127C">
            <w:pPr>
              <w:pStyle w:val="OtherTableBody"/>
            </w:pPr>
            <w:r>
              <w:t>URS</w:t>
            </w:r>
          </w:p>
        </w:tc>
        <w:tc>
          <w:tcPr>
            <w:tcW w:w="6800" w:type="dxa"/>
          </w:tcPr>
          <w:p w14:paraId="5EB2B861" w14:textId="77777777" w:rsidR="00B50050" w:rsidRDefault="00B50050" w:rsidP="0088127C">
            <w:pPr>
              <w:pStyle w:val="OtherTableBody"/>
            </w:pPr>
            <w:r>
              <w:t>withdrawn</w:t>
            </w:r>
          </w:p>
        </w:tc>
        <w:tc>
          <w:tcPr>
            <w:tcW w:w="1200" w:type="dxa"/>
          </w:tcPr>
          <w:p w14:paraId="09583E14" w14:textId="77777777" w:rsidR="00B50050" w:rsidRDefault="00B50050" w:rsidP="0088127C">
            <w:pPr>
              <w:pStyle w:val="OtherTableBody"/>
            </w:pPr>
          </w:p>
        </w:tc>
      </w:tr>
      <w:tr w:rsidR="00B50050" w14:paraId="5AFFE1C8" w14:textId="77777777" w:rsidTr="00195548">
        <w:tc>
          <w:tcPr>
            <w:tcW w:w="1000" w:type="dxa"/>
          </w:tcPr>
          <w:p w14:paraId="02A53F35" w14:textId="77777777" w:rsidR="00B50050" w:rsidRDefault="00B50050" w:rsidP="0088127C">
            <w:pPr>
              <w:pStyle w:val="OtherTableBody"/>
            </w:pPr>
            <w:r>
              <w:t>VAR</w:t>
            </w:r>
          </w:p>
        </w:tc>
        <w:tc>
          <w:tcPr>
            <w:tcW w:w="6800" w:type="dxa"/>
          </w:tcPr>
          <w:p w14:paraId="18768B1B" w14:textId="77777777" w:rsidR="00B50050" w:rsidRDefault="00B50050" w:rsidP="0088127C">
            <w:pPr>
              <w:pStyle w:val="OtherTableBody"/>
            </w:pPr>
            <w:r>
              <w:t>Variance</w:t>
            </w:r>
          </w:p>
        </w:tc>
        <w:tc>
          <w:tcPr>
            <w:tcW w:w="1200" w:type="dxa"/>
          </w:tcPr>
          <w:p w14:paraId="16C33CCA" w14:textId="77777777" w:rsidR="00B50050" w:rsidRDefault="00B50050" w:rsidP="0088127C">
            <w:pPr>
              <w:pStyle w:val="OtherTableBody"/>
            </w:pPr>
            <w:r>
              <w:t>12.4.4</w:t>
            </w:r>
          </w:p>
        </w:tc>
      </w:tr>
      <w:tr w:rsidR="00B50050" w14:paraId="7B5D46BC" w14:textId="77777777" w:rsidTr="00195548">
        <w:tc>
          <w:tcPr>
            <w:tcW w:w="1000" w:type="dxa"/>
          </w:tcPr>
          <w:p w14:paraId="25858BAD" w14:textId="77777777" w:rsidR="00B50050" w:rsidRDefault="00B50050" w:rsidP="0088127C">
            <w:pPr>
              <w:pStyle w:val="OtherTableBody"/>
            </w:pPr>
            <w:r>
              <w:t>VND</w:t>
            </w:r>
          </w:p>
        </w:tc>
        <w:tc>
          <w:tcPr>
            <w:tcW w:w="6800" w:type="dxa"/>
          </w:tcPr>
          <w:p w14:paraId="0F4C3368" w14:textId="77777777" w:rsidR="00B50050" w:rsidRDefault="00B50050" w:rsidP="0088127C">
            <w:pPr>
              <w:pStyle w:val="OtherTableBody"/>
            </w:pPr>
            <w:r>
              <w:t>Purchasing Vendor</w:t>
            </w:r>
          </w:p>
        </w:tc>
        <w:tc>
          <w:tcPr>
            <w:tcW w:w="1200" w:type="dxa"/>
          </w:tcPr>
          <w:p w14:paraId="795CE229" w14:textId="77777777" w:rsidR="00B50050" w:rsidRDefault="00B50050" w:rsidP="0088127C">
            <w:pPr>
              <w:pStyle w:val="OtherTableBody"/>
            </w:pPr>
            <w:r>
              <w:t>17.4.4</w:t>
            </w:r>
          </w:p>
        </w:tc>
      </w:tr>
      <w:tr w:rsidR="00B50050" w14:paraId="39206AD7" w14:textId="77777777" w:rsidTr="00195548">
        <w:tc>
          <w:tcPr>
            <w:tcW w:w="1000" w:type="dxa"/>
          </w:tcPr>
          <w:p w14:paraId="446FA6A3" w14:textId="77777777" w:rsidR="00B50050" w:rsidRDefault="00B50050" w:rsidP="0088127C">
            <w:pPr>
              <w:pStyle w:val="OtherTableBody"/>
            </w:pPr>
            <w:r>
              <w:t>ZL7</w:t>
            </w:r>
          </w:p>
        </w:tc>
        <w:tc>
          <w:tcPr>
            <w:tcW w:w="6800" w:type="dxa"/>
          </w:tcPr>
          <w:p w14:paraId="0A589D4D" w14:textId="77777777" w:rsidR="00B50050" w:rsidRDefault="00B50050" w:rsidP="0088127C">
            <w:pPr>
              <w:pStyle w:val="OtherTableBody"/>
            </w:pPr>
            <w:r>
              <w:t>(proposed example only)</w:t>
            </w:r>
          </w:p>
        </w:tc>
        <w:tc>
          <w:tcPr>
            <w:tcW w:w="1200" w:type="dxa"/>
          </w:tcPr>
          <w:p w14:paraId="04973D89" w14:textId="77777777" w:rsidR="00B50050" w:rsidRDefault="00B50050" w:rsidP="0088127C">
            <w:pPr>
              <w:pStyle w:val="OtherTableBody"/>
            </w:pPr>
            <w:r>
              <w:t>8.6.1</w:t>
            </w:r>
          </w:p>
        </w:tc>
      </w:tr>
      <w:tr w:rsidR="00B50050" w14:paraId="22C5879B" w14:textId="77777777" w:rsidTr="00195548">
        <w:tc>
          <w:tcPr>
            <w:tcW w:w="1000" w:type="dxa"/>
          </w:tcPr>
          <w:p w14:paraId="2BAF8B2E" w14:textId="77777777" w:rsidR="00B50050" w:rsidRDefault="00B50050" w:rsidP="0088127C">
            <w:pPr>
              <w:pStyle w:val="OtherTableBody"/>
            </w:pPr>
            <w:r>
              <w:t>Zxx</w:t>
            </w:r>
          </w:p>
        </w:tc>
        <w:tc>
          <w:tcPr>
            <w:tcW w:w="6800" w:type="dxa"/>
          </w:tcPr>
          <w:p w14:paraId="087B2BB9" w14:textId="77777777" w:rsidR="00B50050" w:rsidRDefault="00B50050" w:rsidP="0088127C">
            <w:pPr>
              <w:pStyle w:val="OtherTableBody"/>
            </w:pPr>
            <w:r>
              <w:t>any Z-Segment</w:t>
            </w:r>
          </w:p>
        </w:tc>
        <w:tc>
          <w:tcPr>
            <w:tcW w:w="1200" w:type="dxa"/>
          </w:tcPr>
          <w:p w14:paraId="7848FAAC" w14:textId="77777777" w:rsidR="00B50050" w:rsidRDefault="00B50050" w:rsidP="0088127C">
            <w:pPr>
              <w:pStyle w:val="OtherTableBody"/>
            </w:pPr>
          </w:p>
        </w:tc>
      </w:tr>
    </w:tbl>
    <w:p w14:paraId="2522396B" w14:textId="77777777" w:rsidR="00B50050" w:rsidRDefault="00B50050" w:rsidP="00A03615"/>
    <w:p w14:paraId="4DE52061" w14:textId="77777777" w:rsidR="009D03AF" w:rsidRDefault="009D03AF" w:rsidP="009D03AF">
      <w:pPr>
        <w:pStyle w:val="berschrift2"/>
      </w:pPr>
      <w:bookmarkStart w:id="10" w:name="_Toc76113981"/>
      <w:r>
        <w:t>HL7 and User Defined Tables - Alphabetic Sort</w:t>
      </w:r>
      <w:bookmarkEnd w:id="10"/>
      <w:r w:rsidR="00B90C42">
        <w:fldChar w:fldCharType="begin"/>
      </w:r>
      <w:r w:rsidR="00B90C42">
        <w:instrText xml:space="preserve"> XE "HL7 and User-defined Tables - Alphabetic sort" </w:instrText>
      </w:r>
      <w:r w:rsidR="00B90C42">
        <w:fldChar w:fldCharType="end"/>
      </w:r>
    </w:p>
    <w:tbl>
      <w:tblPr>
        <w:tblW w:w="9000" w:type="dxa"/>
        <w:tblLayout w:type="fixed"/>
        <w:tblCellMar>
          <w:left w:w="70" w:type="dxa"/>
          <w:right w:w="70" w:type="dxa"/>
        </w:tblCellMar>
        <w:tblLook w:val="0000" w:firstRow="0" w:lastRow="0" w:firstColumn="0" w:lastColumn="0" w:noHBand="0" w:noVBand="0"/>
      </w:tblPr>
      <w:tblGrid>
        <w:gridCol w:w="1000"/>
        <w:gridCol w:w="1000"/>
        <w:gridCol w:w="6000"/>
        <w:gridCol w:w="1000"/>
      </w:tblGrid>
      <w:tr w:rsidR="00B50050" w14:paraId="58389441" w14:textId="77777777" w:rsidTr="00195548">
        <w:trPr>
          <w:tblHeader/>
        </w:trPr>
        <w:tc>
          <w:tcPr>
            <w:tcW w:w="1000" w:type="dxa"/>
          </w:tcPr>
          <w:p w14:paraId="0C1FBB13" w14:textId="77777777" w:rsidR="00B50050" w:rsidRDefault="00B50050" w:rsidP="0088127C">
            <w:pPr>
              <w:pStyle w:val="OtherTableHeader"/>
            </w:pPr>
            <w:r>
              <w:t>Type</w:t>
            </w:r>
          </w:p>
        </w:tc>
        <w:tc>
          <w:tcPr>
            <w:tcW w:w="1000" w:type="dxa"/>
          </w:tcPr>
          <w:p w14:paraId="38588FFC" w14:textId="77777777" w:rsidR="00B50050" w:rsidRDefault="00B50050" w:rsidP="0088127C">
            <w:pPr>
              <w:pStyle w:val="OtherTableHeader"/>
            </w:pPr>
            <w:r>
              <w:t>Table</w:t>
            </w:r>
          </w:p>
        </w:tc>
        <w:tc>
          <w:tcPr>
            <w:tcW w:w="6000" w:type="dxa"/>
          </w:tcPr>
          <w:p w14:paraId="38988659" w14:textId="77777777" w:rsidR="00B50050" w:rsidRDefault="00B50050" w:rsidP="0088127C">
            <w:pPr>
              <w:pStyle w:val="OtherTableHeader"/>
            </w:pPr>
            <w:r>
              <w:t>Name</w:t>
            </w:r>
          </w:p>
        </w:tc>
        <w:tc>
          <w:tcPr>
            <w:tcW w:w="1000" w:type="dxa"/>
          </w:tcPr>
          <w:p w14:paraId="4E66C8F7" w14:textId="77777777" w:rsidR="00B50050" w:rsidRDefault="00B50050" w:rsidP="0088127C">
            <w:pPr>
              <w:pStyle w:val="OtherTableHeader"/>
            </w:pPr>
            <w:r>
              <w:t>Chapter(s)</w:t>
            </w:r>
          </w:p>
        </w:tc>
      </w:tr>
      <w:tr w:rsidR="00B50050" w14:paraId="554E0ED5" w14:textId="77777777" w:rsidTr="00195548">
        <w:tc>
          <w:tcPr>
            <w:tcW w:w="1000" w:type="dxa"/>
          </w:tcPr>
          <w:p w14:paraId="0D9C6A5E" w14:textId="77777777" w:rsidR="00B50050" w:rsidRDefault="00B50050" w:rsidP="0088127C">
            <w:pPr>
              <w:pStyle w:val="OtherTableBody"/>
            </w:pPr>
            <w:r>
              <w:t>undefined</w:t>
            </w:r>
          </w:p>
        </w:tc>
        <w:tc>
          <w:tcPr>
            <w:tcW w:w="1000" w:type="dxa"/>
          </w:tcPr>
          <w:p w14:paraId="44A94914" w14:textId="77777777" w:rsidR="00B50050" w:rsidRDefault="00B50050" w:rsidP="0088127C">
            <w:pPr>
              <w:pStyle w:val="OtherTableBody"/>
            </w:pPr>
            <w:r>
              <w:t>0655</w:t>
            </w:r>
          </w:p>
        </w:tc>
        <w:tc>
          <w:tcPr>
            <w:tcW w:w="6000" w:type="dxa"/>
          </w:tcPr>
          <w:p w14:paraId="2D654F32" w14:textId="77777777" w:rsidR="00B50050" w:rsidRPr="001D2E85" w:rsidRDefault="00B50050" w:rsidP="0088127C">
            <w:pPr>
              <w:pStyle w:val="OtherTableBody"/>
            </w:pPr>
            <w:r w:rsidRPr="001D2E85">
              <w:t>Abnormal Text/Codes for Categorical Observations (OM3-5)</w:t>
            </w:r>
          </w:p>
        </w:tc>
        <w:tc>
          <w:tcPr>
            <w:tcW w:w="1000" w:type="dxa"/>
          </w:tcPr>
          <w:p w14:paraId="229BFD38" w14:textId="77777777" w:rsidR="00B50050" w:rsidRDefault="00B50050" w:rsidP="0088127C">
            <w:pPr>
              <w:pStyle w:val="OtherTableBody"/>
            </w:pPr>
            <w:r>
              <w:t>8.8.11</w:t>
            </w:r>
          </w:p>
        </w:tc>
      </w:tr>
      <w:tr w:rsidR="00B50050" w14:paraId="629BCEEC" w14:textId="77777777" w:rsidTr="00195548">
        <w:tc>
          <w:tcPr>
            <w:tcW w:w="1000" w:type="dxa"/>
          </w:tcPr>
          <w:p w14:paraId="2E9BD1C7" w14:textId="77777777" w:rsidR="00B50050" w:rsidRDefault="00B50050" w:rsidP="0088127C">
            <w:pPr>
              <w:pStyle w:val="OtherTableBody"/>
            </w:pPr>
            <w:r>
              <w:t>HL7</w:t>
            </w:r>
          </w:p>
        </w:tc>
        <w:tc>
          <w:tcPr>
            <w:tcW w:w="1000" w:type="dxa"/>
          </w:tcPr>
          <w:p w14:paraId="2ACB9550" w14:textId="77777777" w:rsidR="00B50050" w:rsidRDefault="00B50050" w:rsidP="0088127C">
            <w:pPr>
              <w:pStyle w:val="OtherTableBody"/>
            </w:pPr>
            <w:r>
              <w:t>0155</w:t>
            </w:r>
          </w:p>
        </w:tc>
        <w:tc>
          <w:tcPr>
            <w:tcW w:w="6000" w:type="dxa"/>
          </w:tcPr>
          <w:p w14:paraId="5F2BE59E" w14:textId="77777777" w:rsidR="00B50050" w:rsidRDefault="00B50050" w:rsidP="0088127C">
            <w:pPr>
              <w:pStyle w:val="OtherTableBody"/>
            </w:pPr>
            <w:r>
              <w:t>Accept/Application Acknowledgment Conditions</w:t>
            </w:r>
          </w:p>
        </w:tc>
        <w:tc>
          <w:tcPr>
            <w:tcW w:w="1000" w:type="dxa"/>
          </w:tcPr>
          <w:p w14:paraId="3214CA26" w14:textId="77777777" w:rsidR="00B50050" w:rsidRDefault="00B50050" w:rsidP="0088127C">
            <w:pPr>
              <w:pStyle w:val="OtherTableBody"/>
            </w:pPr>
            <w:r>
              <w:t>2.C.2.103</w:t>
            </w:r>
          </w:p>
        </w:tc>
      </w:tr>
      <w:tr w:rsidR="00B50050" w14:paraId="219AFB1F" w14:textId="77777777" w:rsidTr="00195548">
        <w:tc>
          <w:tcPr>
            <w:tcW w:w="1000" w:type="dxa"/>
          </w:tcPr>
          <w:p w14:paraId="0E5E19A4" w14:textId="77777777" w:rsidR="00B50050" w:rsidRDefault="00B50050" w:rsidP="0088127C">
            <w:pPr>
              <w:pStyle w:val="OtherTableBody"/>
            </w:pPr>
            <w:r>
              <w:t>HL7-EXT</w:t>
            </w:r>
          </w:p>
        </w:tc>
        <w:tc>
          <w:tcPr>
            <w:tcW w:w="1000" w:type="dxa"/>
          </w:tcPr>
          <w:p w14:paraId="4B0A5D41" w14:textId="77777777" w:rsidR="00B50050" w:rsidRDefault="00B50050" w:rsidP="0088127C">
            <w:pPr>
              <w:pStyle w:val="OtherTableBody"/>
            </w:pPr>
            <w:r>
              <w:t>0719</w:t>
            </w:r>
          </w:p>
        </w:tc>
        <w:tc>
          <w:tcPr>
            <w:tcW w:w="6000" w:type="dxa"/>
          </w:tcPr>
          <w:p w14:paraId="67A854B0" w14:textId="77777777" w:rsidR="00B50050" w:rsidRDefault="00B50050" w:rsidP="0088127C">
            <w:pPr>
              <w:pStyle w:val="OtherTableBody"/>
            </w:pPr>
            <w:r>
              <w:t>Access Restriction Reason Code</w:t>
            </w:r>
          </w:p>
        </w:tc>
        <w:tc>
          <w:tcPr>
            <w:tcW w:w="1000" w:type="dxa"/>
          </w:tcPr>
          <w:p w14:paraId="3FC5C81E" w14:textId="77777777" w:rsidR="00B50050" w:rsidRDefault="00B50050" w:rsidP="0088127C">
            <w:pPr>
              <w:pStyle w:val="OtherTableBody"/>
            </w:pPr>
            <w:r>
              <w:t>2.C.2.495</w:t>
            </w:r>
          </w:p>
        </w:tc>
      </w:tr>
      <w:tr w:rsidR="00B50050" w14:paraId="15E6D5FF" w14:textId="77777777" w:rsidTr="00195548">
        <w:tc>
          <w:tcPr>
            <w:tcW w:w="1000" w:type="dxa"/>
          </w:tcPr>
          <w:p w14:paraId="51A08E08" w14:textId="77777777" w:rsidR="00B50050" w:rsidRDefault="00B50050" w:rsidP="0088127C">
            <w:pPr>
              <w:pStyle w:val="OtherTableBody"/>
            </w:pPr>
            <w:r>
              <w:t>User</w:t>
            </w:r>
          </w:p>
        </w:tc>
        <w:tc>
          <w:tcPr>
            <w:tcW w:w="1000" w:type="dxa"/>
          </w:tcPr>
          <w:p w14:paraId="1775A479" w14:textId="77777777" w:rsidR="00B50050" w:rsidRDefault="00B50050" w:rsidP="0088127C">
            <w:pPr>
              <w:pStyle w:val="OtherTableBody"/>
            </w:pPr>
            <w:r>
              <w:t>0717</w:t>
            </w:r>
          </w:p>
        </w:tc>
        <w:tc>
          <w:tcPr>
            <w:tcW w:w="6000" w:type="dxa"/>
          </w:tcPr>
          <w:p w14:paraId="17336816" w14:textId="77777777" w:rsidR="00B50050" w:rsidRDefault="00B50050" w:rsidP="0088127C">
            <w:pPr>
              <w:pStyle w:val="OtherTableBody"/>
            </w:pPr>
            <w:r>
              <w:t>Access Restriction Value</w:t>
            </w:r>
          </w:p>
        </w:tc>
        <w:tc>
          <w:tcPr>
            <w:tcW w:w="1000" w:type="dxa"/>
          </w:tcPr>
          <w:p w14:paraId="2A2CDB53" w14:textId="77777777" w:rsidR="00B50050" w:rsidRDefault="00B50050" w:rsidP="0088127C">
            <w:pPr>
              <w:pStyle w:val="OtherTableBody"/>
            </w:pPr>
            <w:r>
              <w:t>2.C.2.494</w:t>
            </w:r>
          </w:p>
        </w:tc>
      </w:tr>
      <w:tr w:rsidR="00B50050" w14:paraId="5616EBE5" w14:textId="77777777" w:rsidTr="00195548">
        <w:tc>
          <w:tcPr>
            <w:tcW w:w="1000" w:type="dxa"/>
          </w:tcPr>
          <w:p w14:paraId="53AC5F1E" w14:textId="77777777" w:rsidR="00B50050" w:rsidRDefault="00B50050" w:rsidP="0088127C">
            <w:pPr>
              <w:pStyle w:val="OtherTableBody"/>
            </w:pPr>
            <w:r>
              <w:t>User</w:t>
            </w:r>
          </w:p>
        </w:tc>
        <w:tc>
          <w:tcPr>
            <w:tcW w:w="1000" w:type="dxa"/>
          </w:tcPr>
          <w:p w14:paraId="16C9E6AE" w14:textId="77777777" w:rsidR="00B50050" w:rsidRDefault="00B50050" w:rsidP="0088127C">
            <w:pPr>
              <w:pStyle w:val="OtherTableBody"/>
            </w:pPr>
            <w:r>
              <w:t>0050</w:t>
            </w:r>
          </w:p>
        </w:tc>
        <w:tc>
          <w:tcPr>
            <w:tcW w:w="6000" w:type="dxa"/>
          </w:tcPr>
          <w:p w14:paraId="5AA36073" w14:textId="77777777" w:rsidR="00B50050" w:rsidRDefault="00B50050" w:rsidP="0088127C">
            <w:pPr>
              <w:pStyle w:val="OtherTableBody"/>
            </w:pPr>
            <w:r>
              <w:t>Accident Code</w:t>
            </w:r>
          </w:p>
        </w:tc>
        <w:tc>
          <w:tcPr>
            <w:tcW w:w="1000" w:type="dxa"/>
          </w:tcPr>
          <w:p w14:paraId="48B8014E" w14:textId="77777777" w:rsidR="00B50050" w:rsidRDefault="00B50050" w:rsidP="0088127C">
            <w:pPr>
              <w:pStyle w:val="OtherTableBody"/>
            </w:pPr>
            <w:r>
              <w:t>2.C.2.27</w:t>
            </w:r>
          </w:p>
        </w:tc>
      </w:tr>
      <w:tr w:rsidR="00B50050" w14:paraId="41157CC5" w14:textId="77777777" w:rsidTr="00195548">
        <w:tc>
          <w:tcPr>
            <w:tcW w:w="1000" w:type="dxa"/>
          </w:tcPr>
          <w:p w14:paraId="486492DF" w14:textId="77777777" w:rsidR="00B50050" w:rsidRDefault="00B50050" w:rsidP="0088127C">
            <w:pPr>
              <w:pStyle w:val="OtherTableBody"/>
            </w:pPr>
            <w:r>
              <w:t>User</w:t>
            </w:r>
          </w:p>
        </w:tc>
        <w:tc>
          <w:tcPr>
            <w:tcW w:w="1000" w:type="dxa"/>
          </w:tcPr>
          <w:p w14:paraId="55635751" w14:textId="77777777" w:rsidR="00B50050" w:rsidRDefault="00B50050" w:rsidP="0088127C">
            <w:pPr>
              <w:pStyle w:val="OtherTableBody"/>
            </w:pPr>
            <w:r>
              <w:t>0129</w:t>
            </w:r>
          </w:p>
        </w:tc>
        <w:tc>
          <w:tcPr>
            <w:tcW w:w="6000" w:type="dxa"/>
          </w:tcPr>
          <w:p w14:paraId="5F19A440" w14:textId="77777777" w:rsidR="00B50050" w:rsidRDefault="00B50050" w:rsidP="0088127C">
            <w:pPr>
              <w:pStyle w:val="OtherTableBody"/>
            </w:pPr>
            <w:r>
              <w:t>Accommodation Code</w:t>
            </w:r>
          </w:p>
        </w:tc>
        <w:tc>
          <w:tcPr>
            <w:tcW w:w="1000" w:type="dxa"/>
          </w:tcPr>
          <w:p w14:paraId="75BF25AE" w14:textId="77777777" w:rsidR="00B50050" w:rsidRDefault="00B50050" w:rsidP="0088127C">
            <w:pPr>
              <w:pStyle w:val="OtherTableBody"/>
            </w:pPr>
            <w:r>
              <w:t>2.C.2.81</w:t>
            </w:r>
          </w:p>
        </w:tc>
      </w:tr>
      <w:tr w:rsidR="00B50050" w14:paraId="0373920E" w14:textId="77777777" w:rsidTr="00195548">
        <w:tc>
          <w:tcPr>
            <w:tcW w:w="1000" w:type="dxa"/>
          </w:tcPr>
          <w:p w14:paraId="70607571" w14:textId="77777777" w:rsidR="00B50050" w:rsidRDefault="00B50050" w:rsidP="0088127C">
            <w:pPr>
              <w:pStyle w:val="OtherTableBody"/>
            </w:pPr>
            <w:r>
              <w:t>User</w:t>
            </w:r>
          </w:p>
        </w:tc>
        <w:tc>
          <w:tcPr>
            <w:tcW w:w="1000" w:type="dxa"/>
          </w:tcPr>
          <w:p w14:paraId="3F867520" w14:textId="77777777" w:rsidR="00B50050" w:rsidRDefault="00B50050" w:rsidP="0088127C">
            <w:pPr>
              <w:pStyle w:val="OtherTableBody"/>
            </w:pPr>
            <w:r>
              <w:t>0117</w:t>
            </w:r>
          </w:p>
        </w:tc>
        <w:tc>
          <w:tcPr>
            <w:tcW w:w="6000" w:type="dxa"/>
          </w:tcPr>
          <w:p w14:paraId="244816E2" w14:textId="77777777" w:rsidR="00B50050" w:rsidRDefault="00B50050" w:rsidP="0088127C">
            <w:pPr>
              <w:pStyle w:val="OtherTableBody"/>
            </w:pPr>
            <w:r>
              <w:t>Account Status</w:t>
            </w:r>
          </w:p>
        </w:tc>
        <w:tc>
          <w:tcPr>
            <w:tcW w:w="1000" w:type="dxa"/>
          </w:tcPr>
          <w:p w14:paraId="7CA28FCC" w14:textId="77777777" w:rsidR="00B50050" w:rsidRDefault="00B50050" w:rsidP="0088127C">
            <w:pPr>
              <w:pStyle w:val="OtherTableBody"/>
            </w:pPr>
            <w:r>
              <w:t>2.C.2.70</w:t>
            </w:r>
          </w:p>
        </w:tc>
      </w:tr>
      <w:tr w:rsidR="00B50050" w14:paraId="6C1E6587" w14:textId="77777777" w:rsidTr="00195548">
        <w:tc>
          <w:tcPr>
            <w:tcW w:w="1000" w:type="dxa"/>
          </w:tcPr>
          <w:p w14:paraId="03B6C9D4" w14:textId="77777777" w:rsidR="00B50050" w:rsidRDefault="00B50050" w:rsidP="0088127C">
            <w:pPr>
              <w:pStyle w:val="OtherTableBody"/>
            </w:pPr>
            <w:r>
              <w:t>HL7</w:t>
            </w:r>
          </w:p>
        </w:tc>
        <w:tc>
          <w:tcPr>
            <w:tcW w:w="1000" w:type="dxa"/>
          </w:tcPr>
          <w:p w14:paraId="166979F9" w14:textId="77777777" w:rsidR="00B50050" w:rsidRDefault="00B50050" w:rsidP="0088127C">
            <w:pPr>
              <w:pStyle w:val="OtherTableBody"/>
            </w:pPr>
            <w:r>
              <w:t>0008</w:t>
            </w:r>
          </w:p>
        </w:tc>
        <w:tc>
          <w:tcPr>
            <w:tcW w:w="6000" w:type="dxa"/>
          </w:tcPr>
          <w:p w14:paraId="67790286" w14:textId="77777777" w:rsidR="00B50050" w:rsidRDefault="00B50050" w:rsidP="0088127C">
            <w:pPr>
              <w:pStyle w:val="OtherTableBody"/>
            </w:pPr>
            <w:r>
              <w:t>Acknowledgment code</w:t>
            </w:r>
          </w:p>
        </w:tc>
        <w:tc>
          <w:tcPr>
            <w:tcW w:w="1000" w:type="dxa"/>
          </w:tcPr>
          <w:p w14:paraId="2862A9F2" w14:textId="77777777" w:rsidR="00B50050" w:rsidRDefault="00B50050" w:rsidP="0088127C">
            <w:pPr>
              <w:pStyle w:val="OtherTableBody"/>
            </w:pPr>
            <w:r>
              <w:t>2.C.2.8</w:t>
            </w:r>
          </w:p>
        </w:tc>
      </w:tr>
      <w:tr w:rsidR="00B50050" w14:paraId="7204D02A" w14:textId="77777777" w:rsidTr="00195548">
        <w:tc>
          <w:tcPr>
            <w:tcW w:w="1000" w:type="dxa"/>
          </w:tcPr>
          <w:p w14:paraId="6529EA38" w14:textId="77777777" w:rsidR="00B50050" w:rsidRDefault="00B50050" w:rsidP="0088127C">
            <w:pPr>
              <w:pStyle w:val="OtherTableBody"/>
            </w:pPr>
            <w:r>
              <w:t>User</w:t>
            </w:r>
          </w:p>
        </w:tc>
        <w:tc>
          <w:tcPr>
            <w:tcW w:w="1000" w:type="dxa"/>
          </w:tcPr>
          <w:p w14:paraId="140B620E" w14:textId="77777777" w:rsidR="00B50050" w:rsidRDefault="00B50050" w:rsidP="0088127C">
            <w:pPr>
              <w:pStyle w:val="OtherTableBody"/>
            </w:pPr>
            <w:r>
              <w:t>0910</w:t>
            </w:r>
          </w:p>
        </w:tc>
        <w:tc>
          <w:tcPr>
            <w:tcW w:w="6000" w:type="dxa"/>
          </w:tcPr>
          <w:p w14:paraId="13BD624B" w14:textId="77777777" w:rsidR="00B50050" w:rsidRDefault="00B50050" w:rsidP="0088127C">
            <w:pPr>
              <w:pStyle w:val="OtherTableBody"/>
            </w:pPr>
            <w:r>
              <w:t>Acquisition Modality</w:t>
            </w:r>
          </w:p>
        </w:tc>
        <w:tc>
          <w:tcPr>
            <w:tcW w:w="1000" w:type="dxa"/>
          </w:tcPr>
          <w:p w14:paraId="63709B5B" w14:textId="77777777" w:rsidR="00B50050" w:rsidRDefault="00B50050" w:rsidP="0088127C">
            <w:pPr>
              <w:pStyle w:val="OtherTableBody"/>
            </w:pPr>
            <w:r>
              <w:t>2.C.2.535</w:t>
            </w:r>
          </w:p>
        </w:tc>
      </w:tr>
      <w:tr w:rsidR="00B50050" w14:paraId="0FEED6CF" w14:textId="77777777" w:rsidTr="00195548">
        <w:tc>
          <w:tcPr>
            <w:tcW w:w="1000" w:type="dxa"/>
          </w:tcPr>
          <w:p w14:paraId="3DB2E0DB" w14:textId="77777777" w:rsidR="00B50050" w:rsidRDefault="00B50050" w:rsidP="0088127C">
            <w:pPr>
              <w:pStyle w:val="OtherTableBody"/>
            </w:pPr>
            <w:r>
              <w:t>HL7</w:t>
            </w:r>
          </w:p>
        </w:tc>
        <w:tc>
          <w:tcPr>
            <w:tcW w:w="1000" w:type="dxa"/>
          </w:tcPr>
          <w:p w14:paraId="1269064E" w14:textId="77777777" w:rsidR="00B50050" w:rsidRDefault="00B50050" w:rsidP="0088127C">
            <w:pPr>
              <w:pStyle w:val="OtherTableBody"/>
            </w:pPr>
            <w:r>
              <w:t>0251</w:t>
            </w:r>
          </w:p>
        </w:tc>
        <w:tc>
          <w:tcPr>
            <w:tcW w:w="6000" w:type="dxa"/>
          </w:tcPr>
          <w:p w14:paraId="6223A285" w14:textId="77777777" w:rsidR="00B50050" w:rsidRPr="001D2E85" w:rsidRDefault="00B50050" w:rsidP="0088127C">
            <w:pPr>
              <w:pStyle w:val="OtherTableBody"/>
            </w:pPr>
            <w:r w:rsidRPr="001D2E85">
              <w:t>Action Taken in Response to the Event</w:t>
            </w:r>
          </w:p>
        </w:tc>
        <w:tc>
          <w:tcPr>
            <w:tcW w:w="1000" w:type="dxa"/>
          </w:tcPr>
          <w:p w14:paraId="0C1EAD66" w14:textId="77777777" w:rsidR="00B50050" w:rsidRDefault="00B50050" w:rsidP="0088127C">
            <w:pPr>
              <w:pStyle w:val="OtherTableBody"/>
            </w:pPr>
            <w:r>
              <w:t>2.C.2.186</w:t>
            </w:r>
          </w:p>
        </w:tc>
      </w:tr>
      <w:tr w:rsidR="00B50050" w14:paraId="7B84D530" w14:textId="77777777" w:rsidTr="00195548">
        <w:tc>
          <w:tcPr>
            <w:tcW w:w="1000" w:type="dxa"/>
          </w:tcPr>
          <w:p w14:paraId="58B371E1" w14:textId="77777777" w:rsidR="00B50050" w:rsidRDefault="00B50050" w:rsidP="0088127C">
            <w:pPr>
              <w:pStyle w:val="OtherTableBody"/>
            </w:pPr>
            <w:r>
              <w:t>HL7</w:t>
            </w:r>
          </w:p>
        </w:tc>
        <w:tc>
          <w:tcPr>
            <w:tcW w:w="1000" w:type="dxa"/>
          </w:tcPr>
          <w:p w14:paraId="7724A4CB" w14:textId="77777777" w:rsidR="00B50050" w:rsidRDefault="00B50050" w:rsidP="0088127C">
            <w:pPr>
              <w:pStyle w:val="OtherTableBody"/>
            </w:pPr>
            <w:r>
              <w:t>0183</w:t>
            </w:r>
          </w:p>
        </w:tc>
        <w:tc>
          <w:tcPr>
            <w:tcW w:w="6000" w:type="dxa"/>
          </w:tcPr>
          <w:p w14:paraId="53D2FAB4" w14:textId="77777777" w:rsidR="00B50050" w:rsidRDefault="00B50050" w:rsidP="0088127C">
            <w:pPr>
              <w:pStyle w:val="OtherTableBody"/>
            </w:pPr>
            <w:r>
              <w:t>Active/Inactive</w:t>
            </w:r>
          </w:p>
        </w:tc>
        <w:tc>
          <w:tcPr>
            <w:tcW w:w="1000" w:type="dxa"/>
          </w:tcPr>
          <w:p w14:paraId="5FE8A813" w14:textId="77777777" w:rsidR="00B50050" w:rsidRDefault="00B50050" w:rsidP="0088127C">
            <w:pPr>
              <w:pStyle w:val="OtherTableBody"/>
            </w:pPr>
            <w:r>
              <w:t>2.C.2.127</w:t>
            </w:r>
          </w:p>
        </w:tc>
      </w:tr>
      <w:tr w:rsidR="00B50050" w14:paraId="33D2F115" w14:textId="77777777" w:rsidTr="00195548">
        <w:tc>
          <w:tcPr>
            <w:tcW w:w="1000" w:type="dxa"/>
          </w:tcPr>
          <w:p w14:paraId="31F38F0B" w14:textId="77777777" w:rsidR="00B50050" w:rsidRDefault="00B50050" w:rsidP="0088127C">
            <w:pPr>
              <w:pStyle w:val="OtherTableBody"/>
            </w:pPr>
            <w:r>
              <w:t>User</w:t>
            </w:r>
          </w:p>
        </w:tc>
        <w:tc>
          <w:tcPr>
            <w:tcW w:w="1000" w:type="dxa"/>
          </w:tcPr>
          <w:p w14:paraId="67C37588" w14:textId="77777777" w:rsidR="00B50050" w:rsidRDefault="00B50050" w:rsidP="0088127C">
            <w:pPr>
              <w:pStyle w:val="OtherTableBody"/>
            </w:pPr>
            <w:r>
              <w:t>0906</w:t>
            </w:r>
          </w:p>
        </w:tc>
        <w:tc>
          <w:tcPr>
            <w:tcW w:w="6000" w:type="dxa"/>
          </w:tcPr>
          <w:p w14:paraId="5080C8C2" w14:textId="77777777" w:rsidR="00B50050" w:rsidRDefault="00B50050" w:rsidP="0088127C">
            <w:pPr>
              <w:pStyle w:val="OtherTableBody"/>
            </w:pPr>
            <w:r>
              <w:t>ActPriority</w:t>
            </w:r>
          </w:p>
        </w:tc>
        <w:tc>
          <w:tcPr>
            <w:tcW w:w="1000" w:type="dxa"/>
          </w:tcPr>
          <w:p w14:paraId="77A298F5" w14:textId="77777777" w:rsidR="00B50050" w:rsidRDefault="00B50050" w:rsidP="0088127C">
            <w:pPr>
              <w:pStyle w:val="OtherTableBody"/>
            </w:pPr>
            <w:r>
              <w:t>2.C.2.531</w:t>
            </w:r>
          </w:p>
        </w:tc>
      </w:tr>
      <w:tr w:rsidR="00B50050" w14:paraId="5C50DDBB" w14:textId="77777777" w:rsidTr="00195548">
        <w:tc>
          <w:tcPr>
            <w:tcW w:w="1000" w:type="dxa"/>
          </w:tcPr>
          <w:p w14:paraId="3E7772B1" w14:textId="77777777" w:rsidR="00B50050" w:rsidRDefault="00B50050" w:rsidP="0088127C">
            <w:pPr>
              <w:pStyle w:val="OtherTableBody"/>
            </w:pPr>
            <w:r>
              <w:t>undefined</w:t>
            </w:r>
          </w:p>
        </w:tc>
        <w:tc>
          <w:tcPr>
            <w:tcW w:w="1000" w:type="dxa"/>
          </w:tcPr>
          <w:p w14:paraId="0777D5C2" w14:textId="77777777" w:rsidR="00B50050" w:rsidRDefault="00B50050" w:rsidP="0088127C">
            <w:pPr>
              <w:pStyle w:val="OtherTableBody"/>
            </w:pPr>
            <w:r>
              <w:t>0704</w:t>
            </w:r>
          </w:p>
        </w:tc>
        <w:tc>
          <w:tcPr>
            <w:tcW w:w="6000" w:type="dxa"/>
          </w:tcPr>
          <w:p w14:paraId="1B5024B5" w14:textId="77777777" w:rsidR="00B50050" w:rsidRDefault="00B50050" w:rsidP="0088127C">
            <w:pPr>
              <w:pStyle w:val="OtherTableBody"/>
            </w:pPr>
            <w:r>
              <w:t>Actual Dispense Units (RXD-5)</w:t>
            </w:r>
          </w:p>
        </w:tc>
        <w:tc>
          <w:tcPr>
            <w:tcW w:w="1000" w:type="dxa"/>
          </w:tcPr>
          <w:p w14:paraId="6C9CF431" w14:textId="77777777" w:rsidR="00B50050" w:rsidRDefault="00B50050" w:rsidP="0088127C">
            <w:pPr>
              <w:pStyle w:val="OtherTableBody"/>
            </w:pPr>
            <w:r>
              <w:t>4A.4.5</w:t>
            </w:r>
          </w:p>
        </w:tc>
      </w:tr>
      <w:tr w:rsidR="00B50050" w14:paraId="1C533F1A" w14:textId="77777777" w:rsidTr="00195548">
        <w:tc>
          <w:tcPr>
            <w:tcW w:w="1000" w:type="dxa"/>
          </w:tcPr>
          <w:p w14:paraId="2557385C" w14:textId="77777777" w:rsidR="00B50050" w:rsidRDefault="00B50050" w:rsidP="0088127C">
            <w:pPr>
              <w:pStyle w:val="OtherTableBody"/>
            </w:pPr>
            <w:r>
              <w:t>undefined</w:t>
            </w:r>
          </w:p>
        </w:tc>
        <w:tc>
          <w:tcPr>
            <w:tcW w:w="1000" w:type="dxa"/>
          </w:tcPr>
          <w:p w14:paraId="1E19EAB4" w14:textId="77777777" w:rsidR="00B50050" w:rsidRDefault="00B50050" w:rsidP="0088127C">
            <w:pPr>
              <w:pStyle w:val="OtherTableBody"/>
            </w:pPr>
            <w:r>
              <w:t>0705</w:t>
            </w:r>
          </w:p>
        </w:tc>
        <w:tc>
          <w:tcPr>
            <w:tcW w:w="6000" w:type="dxa"/>
          </w:tcPr>
          <w:p w14:paraId="634DC797" w14:textId="77777777" w:rsidR="00B50050" w:rsidRDefault="00B50050" w:rsidP="0088127C">
            <w:pPr>
              <w:pStyle w:val="OtherTableBody"/>
            </w:pPr>
            <w:r>
              <w:t>Actual Dosage Form (RXD-6)</w:t>
            </w:r>
          </w:p>
        </w:tc>
        <w:tc>
          <w:tcPr>
            <w:tcW w:w="1000" w:type="dxa"/>
          </w:tcPr>
          <w:p w14:paraId="39EEE1A5" w14:textId="77777777" w:rsidR="00B50050" w:rsidRDefault="00B50050" w:rsidP="0088127C">
            <w:pPr>
              <w:pStyle w:val="OtherTableBody"/>
            </w:pPr>
            <w:r>
              <w:t>4A.4.5</w:t>
            </w:r>
          </w:p>
        </w:tc>
      </w:tr>
      <w:tr w:rsidR="00B50050" w14:paraId="377AF03E" w14:textId="77777777" w:rsidTr="00195548">
        <w:tc>
          <w:tcPr>
            <w:tcW w:w="1000" w:type="dxa"/>
          </w:tcPr>
          <w:p w14:paraId="40A878D9" w14:textId="77777777" w:rsidR="00B50050" w:rsidRDefault="00B50050" w:rsidP="0088127C">
            <w:pPr>
              <w:pStyle w:val="OtherTableBody"/>
            </w:pPr>
            <w:r>
              <w:t>undefined</w:t>
            </w:r>
          </w:p>
        </w:tc>
        <w:tc>
          <w:tcPr>
            <w:tcW w:w="1000" w:type="dxa"/>
          </w:tcPr>
          <w:p w14:paraId="1A3103B6" w14:textId="77777777" w:rsidR="00B50050" w:rsidRDefault="00B50050" w:rsidP="0088127C">
            <w:pPr>
              <w:pStyle w:val="OtherTableBody"/>
            </w:pPr>
            <w:r>
              <w:t>0713</w:t>
            </w:r>
          </w:p>
        </w:tc>
        <w:tc>
          <w:tcPr>
            <w:tcW w:w="6000" w:type="dxa"/>
          </w:tcPr>
          <w:p w14:paraId="65681FA7" w14:textId="77777777" w:rsidR="00B50050" w:rsidRPr="001D2E85" w:rsidRDefault="00B50050" w:rsidP="0088127C">
            <w:pPr>
              <w:pStyle w:val="OtherTableBody"/>
            </w:pPr>
            <w:r w:rsidRPr="001D2E85">
              <w:t>Actual Drug Strength Volume Units (RXD-29)</w:t>
            </w:r>
          </w:p>
        </w:tc>
        <w:tc>
          <w:tcPr>
            <w:tcW w:w="1000" w:type="dxa"/>
          </w:tcPr>
          <w:p w14:paraId="66932EE5" w14:textId="77777777" w:rsidR="00B50050" w:rsidRDefault="00B50050" w:rsidP="0088127C">
            <w:pPr>
              <w:pStyle w:val="OtherTableBody"/>
            </w:pPr>
            <w:r>
              <w:t>4A.4.5</w:t>
            </w:r>
          </w:p>
        </w:tc>
      </w:tr>
      <w:tr w:rsidR="00B50050" w14:paraId="5F59AFB7" w14:textId="77777777" w:rsidTr="00195548">
        <w:tc>
          <w:tcPr>
            <w:tcW w:w="1000" w:type="dxa"/>
          </w:tcPr>
          <w:p w14:paraId="025F4754" w14:textId="77777777" w:rsidR="00B50050" w:rsidRDefault="00B50050" w:rsidP="0088127C">
            <w:pPr>
              <w:pStyle w:val="OtherTableBody"/>
            </w:pPr>
            <w:r>
              <w:t>undefined</w:t>
            </w:r>
          </w:p>
        </w:tc>
        <w:tc>
          <w:tcPr>
            <w:tcW w:w="1000" w:type="dxa"/>
          </w:tcPr>
          <w:p w14:paraId="1C401BF6" w14:textId="77777777" w:rsidR="00B50050" w:rsidRDefault="00B50050" w:rsidP="0088127C">
            <w:pPr>
              <w:pStyle w:val="OtherTableBody"/>
            </w:pPr>
            <w:r>
              <w:t>0707</w:t>
            </w:r>
          </w:p>
        </w:tc>
        <w:tc>
          <w:tcPr>
            <w:tcW w:w="6000" w:type="dxa"/>
          </w:tcPr>
          <w:p w14:paraId="627D79EB" w14:textId="77777777" w:rsidR="00B50050" w:rsidRDefault="00B50050" w:rsidP="0088127C">
            <w:pPr>
              <w:pStyle w:val="OtherTableBody"/>
            </w:pPr>
            <w:r>
              <w:t>Actual Strength Unit (RXD-17)</w:t>
            </w:r>
          </w:p>
        </w:tc>
        <w:tc>
          <w:tcPr>
            <w:tcW w:w="1000" w:type="dxa"/>
          </w:tcPr>
          <w:p w14:paraId="02BB1D24" w14:textId="77777777" w:rsidR="00B50050" w:rsidRDefault="00B50050" w:rsidP="0088127C">
            <w:pPr>
              <w:pStyle w:val="OtherTableBody"/>
            </w:pPr>
            <w:r>
              <w:t>4A.4.5</w:t>
            </w:r>
          </w:p>
        </w:tc>
      </w:tr>
      <w:tr w:rsidR="00B50050" w14:paraId="3A82611C" w14:textId="77777777" w:rsidTr="00195548">
        <w:tc>
          <w:tcPr>
            <w:tcW w:w="1000" w:type="dxa"/>
          </w:tcPr>
          <w:p w14:paraId="0EB6DDD2" w14:textId="77777777" w:rsidR="00B50050" w:rsidRDefault="00B50050" w:rsidP="0088127C">
            <w:pPr>
              <w:pStyle w:val="OtherTableBody"/>
            </w:pPr>
            <w:r>
              <w:t>HL7</w:t>
            </w:r>
          </w:p>
        </w:tc>
        <w:tc>
          <w:tcPr>
            <w:tcW w:w="1000" w:type="dxa"/>
          </w:tcPr>
          <w:p w14:paraId="18687FB5" w14:textId="77777777" w:rsidR="00B50050" w:rsidRDefault="00B50050" w:rsidP="0088127C">
            <w:pPr>
              <w:pStyle w:val="OtherTableBody"/>
            </w:pPr>
            <w:r>
              <w:t>0371</w:t>
            </w:r>
          </w:p>
        </w:tc>
        <w:tc>
          <w:tcPr>
            <w:tcW w:w="6000" w:type="dxa"/>
          </w:tcPr>
          <w:p w14:paraId="7BF801FD" w14:textId="77777777" w:rsidR="00B50050" w:rsidRDefault="00B50050" w:rsidP="0088127C">
            <w:pPr>
              <w:pStyle w:val="OtherTableBody"/>
            </w:pPr>
            <w:r>
              <w:t>Additive/Preservative</w:t>
            </w:r>
          </w:p>
        </w:tc>
        <w:tc>
          <w:tcPr>
            <w:tcW w:w="1000" w:type="dxa"/>
          </w:tcPr>
          <w:p w14:paraId="747152CC" w14:textId="77777777" w:rsidR="00B50050" w:rsidRDefault="00B50050" w:rsidP="0088127C">
            <w:pPr>
              <w:pStyle w:val="OtherTableBody"/>
            </w:pPr>
            <w:r>
              <w:t>2.C.2.296</w:t>
            </w:r>
          </w:p>
        </w:tc>
      </w:tr>
      <w:tr w:rsidR="00B50050" w14:paraId="7267BC72" w14:textId="77777777" w:rsidTr="00195548">
        <w:tc>
          <w:tcPr>
            <w:tcW w:w="1000" w:type="dxa"/>
          </w:tcPr>
          <w:p w14:paraId="36D43289" w14:textId="77777777" w:rsidR="00B50050" w:rsidRDefault="00B50050" w:rsidP="0088127C">
            <w:pPr>
              <w:pStyle w:val="OtherTableBody"/>
            </w:pPr>
            <w:r>
              <w:t>User</w:t>
            </w:r>
          </w:p>
        </w:tc>
        <w:tc>
          <w:tcPr>
            <w:tcW w:w="1000" w:type="dxa"/>
          </w:tcPr>
          <w:p w14:paraId="05A37090" w14:textId="77777777" w:rsidR="00B50050" w:rsidRDefault="00B50050" w:rsidP="0088127C">
            <w:pPr>
              <w:pStyle w:val="OtherTableBody"/>
            </w:pPr>
            <w:r>
              <w:t>0616</w:t>
            </w:r>
          </w:p>
        </w:tc>
        <w:tc>
          <w:tcPr>
            <w:tcW w:w="6000" w:type="dxa"/>
          </w:tcPr>
          <w:p w14:paraId="6A220007" w14:textId="77777777" w:rsidR="00B50050" w:rsidRDefault="00B50050" w:rsidP="0088127C">
            <w:pPr>
              <w:pStyle w:val="OtherTableBody"/>
            </w:pPr>
            <w:r>
              <w:t>Address Expiration Reason</w:t>
            </w:r>
          </w:p>
        </w:tc>
        <w:tc>
          <w:tcPr>
            <w:tcW w:w="1000" w:type="dxa"/>
          </w:tcPr>
          <w:p w14:paraId="356803D4" w14:textId="77777777" w:rsidR="00B50050" w:rsidRDefault="00B50050" w:rsidP="0088127C">
            <w:pPr>
              <w:pStyle w:val="OtherTableBody"/>
            </w:pPr>
            <w:r>
              <w:t>2.C.2.480</w:t>
            </w:r>
          </w:p>
        </w:tc>
      </w:tr>
      <w:tr w:rsidR="00B50050" w14:paraId="1085C4ED" w14:textId="77777777" w:rsidTr="00195548">
        <w:tc>
          <w:tcPr>
            <w:tcW w:w="1000" w:type="dxa"/>
          </w:tcPr>
          <w:p w14:paraId="10B558DA" w14:textId="77777777" w:rsidR="00B50050" w:rsidRDefault="00B50050" w:rsidP="0088127C">
            <w:pPr>
              <w:pStyle w:val="OtherTableBody"/>
            </w:pPr>
            <w:r>
              <w:t>HL7</w:t>
            </w:r>
          </w:p>
        </w:tc>
        <w:tc>
          <w:tcPr>
            <w:tcW w:w="1000" w:type="dxa"/>
          </w:tcPr>
          <w:p w14:paraId="181E6B5B" w14:textId="77777777" w:rsidR="00B50050" w:rsidRDefault="00B50050" w:rsidP="0088127C">
            <w:pPr>
              <w:pStyle w:val="OtherTableBody"/>
            </w:pPr>
            <w:r>
              <w:t>0190</w:t>
            </w:r>
          </w:p>
        </w:tc>
        <w:tc>
          <w:tcPr>
            <w:tcW w:w="6000" w:type="dxa"/>
          </w:tcPr>
          <w:p w14:paraId="62093276" w14:textId="77777777" w:rsidR="00B50050" w:rsidRDefault="00B50050" w:rsidP="0088127C">
            <w:pPr>
              <w:pStyle w:val="OtherTableBody"/>
            </w:pPr>
            <w:r>
              <w:t>Address Type</w:t>
            </w:r>
          </w:p>
        </w:tc>
        <w:tc>
          <w:tcPr>
            <w:tcW w:w="1000" w:type="dxa"/>
          </w:tcPr>
          <w:p w14:paraId="15E1BFBF" w14:textId="77777777" w:rsidR="00B50050" w:rsidRDefault="00B50050" w:rsidP="0088127C">
            <w:pPr>
              <w:pStyle w:val="OtherTableBody"/>
            </w:pPr>
            <w:r>
              <w:t>2.C.2.134</w:t>
            </w:r>
          </w:p>
        </w:tc>
      </w:tr>
      <w:tr w:rsidR="00B50050" w14:paraId="48C0FABA" w14:textId="77777777" w:rsidTr="00195548">
        <w:tc>
          <w:tcPr>
            <w:tcW w:w="1000" w:type="dxa"/>
          </w:tcPr>
          <w:p w14:paraId="76E076F6" w14:textId="77777777" w:rsidR="00B50050" w:rsidRDefault="00B50050" w:rsidP="0088127C">
            <w:pPr>
              <w:pStyle w:val="OtherTableBody"/>
            </w:pPr>
            <w:r>
              <w:lastRenderedPageBreak/>
              <w:t>HL7</w:t>
            </w:r>
          </w:p>
        </w:tc>
        <w:tc>
          <w:tcPr>
            <w:tcW w:w="1000" w:type="dxa"/>
          </w:tcPr>
          <w:p w14:paraId="1C40A46B" w14:textId="77777777" w:rsidR="00B50050" w:rsidRDefault="00B50050" w:rsidP="0088127C">
            <w:pPr>
              <w:pStyle w:val="OtherTableBody"/>
            </w:pPr>
            <w:r>
              <w:t>0617</w:t>
            </w:r>
          </w:p>
        </w:tc>
        <w:tc>
          <w:tcPr>
            <w:tcW w:w="6000" w:type="dxa"/>
          </w:tcPr>
          <w:p w14:paraId="76F069D2" w14:textId="77777777" w:rsidR="00B50050" w:rsidRDefault="00B50050" w:rsidP="0088127C">
            <w:pPr>
              <w:pStyle w:val="OtherTableBody"/>
            </w:pPr>
            <w:r>
              <w:t>Address Usage</w:t>
            </w:r>
          </w:p>
        </w:tc>
        <w:tc>
          <w:tcPr>
            <w:tcW w:w="1000" w:type="dxa"/>
          </w:tcPr>
          <w:p w14:paraId="00188C0A" w14:textId="77777777" w:rsidR="00B50050" w:rsidRDefault="00B50050" w:rsidP="0088127C">
            <w:pPr>
              <w:pStyle w:val="OtherTableBody"/>
            </w:pPr>
            <w:r>
              <w:t>2.C.2.481</w:t>
            </w:r>
          </w:p>
        </w:tc>
      </w:tr>
      <w:tr w:rsidR="00B50050" w14:paraId="4BD17047" w14:textId="77777777" w:rsidTr="00195548">
        <w:tc>
          <w:tcPr>
            <w:tcW w:w="1000" w:type="dxa"/>
          </w:tcPr>
          <w:p w14:paraId="2E5F9A06" w14:textId="77777777" w:rsidR="00B50050" w:rsidRDefault="00B50050" w:rsidP="0088127C">
            <w:pPr>
              <w:pStyle w:val="OtherTableBody"/>
            </w:pPr>
            <w:r>
              <w:t>User</w:t>
            </w:r>
          </w:p>
        </w:tc>
        <w:tc>
          <w:tcPr>
            <w:tcW w:w="1000" w:type="dxa"/>
          </w:tcPr>
          <w:p w14:paraId="24A4A13D" w14:textId="77777777" w:rsidR="00B50050" w:rsidRDefault="00B50050" w:rsidP="0088127C">
            <w:pPr>
              <w:pStyle w:val="OtherTableBody"/>
            </w:pPr>
            <w:r>
              <w:t>0569</w:t>
            </w:r>
          </w:p>
        </w:tc>
        <w:tc>
          <w:tcPr>
            <w:tcW w:w="6000" w:type="dxa"/>
          </w:tcPr>
          <w:p w14:paraId="5ACA5875" w14:textId="77777777" w:rsidR="00B50050" w:rsidRDefault="00B50050" w:rsidP="0088127C">
            <w:pPr>
              <w:pStyle w:val="OtherTableBody"/>
            </w:pPr>
            <w:r>
              <w:t>Adjustment Action</w:t>
            </w:r>
          </w:p>
        </w:tc>
        <w:tc>
          <w:tcPr>
            <w:tcW w:w="1000" w:type="dxa"/>
          </w:tcPr>
          <w:p w14:paraId="1FB05C4B" w14:textId="77777777" w:rsidR="00B50050" w:rsidRDefault="00B50050" w:rsidP="0088127C">
            <w:pPr>
              <w:pStyle w:val="OtherTableBody"/>
            </w:pPr>
            <w:r>
              <w:t>2.C.2.475</w:t>
            </w:r>
          </w:p>
        </w:tc>
      </w:tr>
      <w:tr w:rsidR="00B50050" w14:paraId="1D46DEDC" w14:textId="77777777" w:rsidTr="00195548">
        <w:tc>
          <w:tcPr>
            <w:tcW w:w="1000" w:type="dxa"/>
          </w:tcPr>
          <w:p w14:paraId="3CCD3520" w14:textId="77777777" w:rsidR="00B50050" w:rsidRDefault="00B50050" w:rsidP="0088127C">
            <w:pPr>
              <w:pStyle w:val="OtherTableBody"/>
            </w:pPr>
            <w:r>
              <w:t>User</w:t>
            </w:r>
          </w:p>
        </w:tc>
        <w:tc>
          <w:tcPr>
            <w:tcW w:w="1000" w:type="dxa"/>
          </w:tcPr>
          <w:p w14:paraId="277BE498" w14:textId="77777777" w:rsidR="00B50050" w:rsidRDefault="00B50050" w:rsidP="0088127C">
            <w:pPr>
              <w:pStyle w:val="OtherTableBody"/>
            </w:pPr>
            <w:r>
              <w:t>0564</w:t>
            </w:r>
          </w:p>
        </w:tc>
        <w:tc>
          <w:tcPr>
            <w:tcW w:w="6000" w:type="dxa"/>
          </w:tcPr>
          <w:p w14:paraId="56FD5822" w14:textId="77777777" w:rsidR="00B50050" w:rsidRDefault="00B50050" w:rsidP="0088127C">
            <w:pPr>
              <w:pStyle w:val="OtherTableBody"/>
            </w:pPr>
            <w:r>
              <w:t>Adjustment Category Code</w:t>
            </w:r>
          </w:p>
        </w:tc>
        <w:tc>
          <w:tcPr>
            <w:tcW w:w="1000" w:type="dxa"/>
          </w:tcPr>
          <w:p w14:paraId="502B040A" w14:textId="77777777" w:rsidR="00B50050" w:rsidRDefault="00B50050" w:rsidP="0088127C">
            <w:pPr>
              <w:pStyle w:val="OtherTableBody"/>
            </w:pPr>
            <w:r>
              <w:t>2.C.2.470</w:t>
            </w:r>
          </w:p>
        </w:tc>
      </w:tr>
      <w:tr w:rsidR="00B50050" w14:paraId="74B7AC51" w14:textId="77777777" w:rsidTr="00195548">
        <w:tc>
          <w:tcPr>
            <w:tcW w:w="1000" w:type="dxa"/>
          </w:tcPr>
          <w:p w14:paraId="42E04EA0" w14:textId="77777777" w:rsidR="00B50050" w:rsidRDefault="00B50050" w:rsidP="0088127C">
            <w:pPr>
              <w:pStyle w:val="OtherTableBody"/>
            </w:pPr>
            <w:r>
              <w:t>undefined</w:t>
            </w:r>
          </w:p>
        </w:tc>
        <w:tc>
          <w:tcPr>
            <w:tcW w:w="1000" w:type="dxa"/>
          </w:tcPr>
          <w:p w14:paraId="32352C83" w14:textId="77777777" w:rsidR="00B50050" w:rsidRDefault="00B50050" w:rsidP="0088127C">
            <w:pPr>
              <w:pStyle w:val="OtherTableBody"/>
            </w:pPr>
            <w:r>
              <w:t>0696</w:t>
            </w:r>
          </w:p>
        </w:tc>
        <w:tc>
          <w:tcPr>
            <w:tcW w:w="6000" w:type="dxa"/>
          </w:tcPr>
          <w:p w14:paraId="3CF97601" w14:textId="77777777" w:rsidR="00B50050" w:rsidRDefault="00B50050" w:rsidP="0088127C">
            <w:pPr>
              <w:pStyle w:val="OtherTableBody"/>
            </w:pPr>
            <w:r>
              <w:t>Administered Barcode Identifier (RXA-25)</w:t>
            </w:r>
          </w:p>
        </w:tc>
        <w:tc>
          <w:tcPr>
            <w:tcW w:w="1000" w:type="dxa"/>
          </w:tcPr>
          <w:p w14:paraId="4930EB17" w14:textId="77777777" w:rsidR="00B50050" w:rsidRDefault="00B50050" w:rsidP="0088127C">
            <w:pPr>
              <w:pStyle w:val="OtherTableBody"/>
            </w:pPr>
            <w:r>
              <w:t>4A.8.1</w:t>
            </w:r>
          </w:p>
        </w:tc>
      </w:tr>
      <w:tr w:rsidR="00B50050" w14:paraId="1C646618" w14:textId="77777777" w:rsidTr="00195548">
        <w:tc>
          <w:tcPr>
            <w:tcW w:w="1000" w:type="dxa"/>
          </w:tcPr>
          <w:p w14:paraId="455A8CE5" w14:textId="77777777" w:rsidR="00B50050" w:rsidRDefault="00B50050" w:rsidP="0088127C">
            <w:pPr>
              <w:pStyle w:val="OtherTableBody"/>
            </w:pPr>
            <w:r>
              <w:t>undefined</w:t>
            </w:r>
          </w:p>
        </w:tc>
        <w:tc>
          <w:tcPr>
            <w:tcW w:w="1000" w:type="dxa"/>
          </w:tcPr>
          <w:p w14:paraId="3DDC1591" w14:textId="77777777" w:rsidR="00B50050" w:rsidRDefault="00B50050" w:rsidP="0088127C">
            <w:pPr>
              <w:pStyle w:val="OtherTableBody"/>
            </w:pPr>
            <w:r>
              <w:t>0690</w:t>
            </w:r>
          </w:p>
        </w:tc>
        <w:tc>
          <w:tcPr>
            <w:tcW w:w="6000" w:type="dxa"/>
          </w:tcPr>
          <w:p w14:paraId="3F34367D" w14:textId="77777777" w:rsidR="00B50050" w:rsidRDefault="00B50050" w:rsidP="0088127C">
            <w:pPr>
              <w:pStyle w:val="OtherTableBody"/>
            </w:pPr>
            <w:r>
              <w:t>Administered Dosage Form (RXA-8)</w:t>
            </w:r>
          </w:p>
        </w:tc>
        <w:tc>
          <w:tcPr>
            <w:tcW w:w="1000" w:type="dxa"/>
          </w:tcPr>
          <w:p w14:paraId="511B38F1" w14:textId="77777777" w:rsidR="00B50050" w:rsidRDefault="00B50050" w:rsidP="0088127C">
            <w:pPr>
              <w:pStyle w:val="OtherTableBody"/>
            </w:pPr>
            <w:r>
              <w:t>4A.4.7</w:t>
            </w:r>
          </w:p>
        </w:tc>
      </w:tr>
      <w:tr w:rsidR="00B50050" w14:paraId="5B88153C" w14:textId="77777777" w:rsidTr="00195548">
        <w:tc>
          <w:tcPr>
            <w:tcW w:w="1000" w:type="dxa"/>
          </w:tcPr>
          <w:p w14:paraId="52AD79D0" w14:textId="77777777" w:rsidR="00B50050" w:rsidRDefault="00B50050" w:rsidP="0088127C">
            <w:pPr>
              <w:pStyle w:val="OtherTableBody"/>
            </w:pPr>
            <w:r>
              <w:t>undefined</w:t>
            </w:r>
          </w:p>
        </w:tc>
        <w:tc>
          <w:tcPr>
            <w:tcW w:w="1000" w:type="dxa"/>
          </w:tcPr>
          <w:p w14:paraId="64270B42" w14:textId="77777777" w:rsidR="00B50050" w:rsidRDefault="00B50050" w:rsidP="0088127C">
            <w:pPr>
              <w:pStyle w:val="OtherTableBody"/>
            </w:pPr>
            <w:r>
              <w:t>0695</w:t>
            </w:r>
          </w:p>
        </w:tc>
        <w:tc>
          <w:tcPr>
            <w:tcW w:w="6000" w:type="dxa"/>
          </w:tcPr>
          <w:p w14:paraId="48E7D5FE" w14:textId="77777777" w:rsidR="00B50050" w:rsidRPr="001D2E85" w:rsidRDefault="00B50050" w:rsidP="0088127C">
            <w:pPr>
              <w:pStyle w:val="OtherTableBody"/>
            </w:pPr>
            <w:r w:rsidRPr="001D2E85">
              <w:t>Administered Drug Strength Volume Units (RXA-24)</w:t>
            </w:r>
          </w:p>
        </w:tc>
        <w:tc>
          <w:tcPr>
            <w:tcW w:w="1000" w:type="dxa"/>
          </w:tcPr>
          <w:p w14:paraId="01094426" w14:textId="77777777" w:rsidR="00B50050" w:rsidRDefault="00B50050" w:rsidP="0088127C">
            <w:pPr>
              <w:pStyle w:val="OtherTableBody"/>
            </w:pPr>
            <w:r>
              <w:t>4A.8.1</w:t>
            </w:r>
          </w:p>
        </w:tc>
      </w:tr>
      <w:tr w:rsidR="00B50050" w14:paraId="36E60EE3" w14:textId="77777777" w:rsidTr="00195548">
        <w:tc>
          <w:tcPr>
            <w:tcW w:w="1000" w:type="dxa"/>
          </w:tcPr>
          <w:p w14:paraId="0EA377D1" w14:textId="77777777" w:rsidR="00B50050" w:rsidRDefault="00B50050" w:rsidP="0088127C">
            <w:pPr>
              <w:pStyle w:val="OtherTableBody"/>
            </w:pPr>
            <w:r>
              <w:t>undefined</w:t>
            </w:r>
          </w:p>
        </w:tc>
        <w:tc>
          <w:tcPr>
            <w:tcW w:w="1000" w:type="dxa"/>
          </w:tcPr>
          <w:p w14:paraId="303843C6" w14:textId="77777777" w:rsidR="00B50050" w:rsidRDefault="00B50050" w:rsidP="0088127C">
            <w:pPr>
              <w:pStyle w:val="OtherTableBody"/>
            </w:pPr>
            <w:r>
              <w:t>0692</w:t>
            </w:r>
          </w:p>
        </w:tc>
        <w:tc>
          <w:tcPr>
            <w:tcW w:w="6000" w:type="dxa"/>
          </w:tcPr>
          <w:p w14:paraId="798CDB44" w14:textId="77777777" w:rsidR="00B50050" w:rsidRDefault="00B50050" w:rsidP="0088127C">
            <w:pPr>
              <w:pStyle w:val="OtherTableBody"/>
            </w:pPr>
            <w:r>
              <w:t>Administered Strength Units (RXA-14)</w:t>
            </w:r>
          </w:p>
        </w:tc>
        <w:tc>
          <w:tcPr>
            <w:tcW w:w="1000" w:type="dxa"/>
          </w:tcPr>
          <w:p w14:paraId="2BC4C5D4" w14:textId="77777777" w:rsidR="00B50050" w:rsidRDefault="00B50050" w:rsidP="0088127C">
            <w:pPr>
              <w:pStyle w:val="OtherTableBody"/>
            </w:pPr>
            <w:r>
              <w:t>4A.4.7</w:t>
            </w:r>
          </w:p>
        </w:tc>
      </w:tr>
      <w:tr w:rsidR="00B50050" w14:paraId="6DB217EA" w14:textId="77777777" w:rsidTr="00195548">
        <w:tc>
          <w:tcPr>
            <w:tcW w:w="1000" w:type="dxa"/>
          </w:tcPr>
          <w:p w14:paraId="32D5EF23" w14:textId="77777777" w:rsidR="00B50050" w:rsidRDefault="00B50050" w:rsidP="0088127C">
            <w:pPr>
              <w:pStyle w:val="OtherTableBody"/>
            </w:pPr>
            <w:r>
              <w:t>undefined</w:t>
            </w:r>
          </w:p>
        </w:tc>
        <w:tc>
          <w:tcPr>
            <w:tcW w:w="1000" w:type="dxa"/>
          </w:tcPr>
          <w:p w14:paraId="5443CEEE" w14:textId="77777777" w:rsidR="00B50050" w:rsidRDefault="00B50050" w:rsidP="0088127C">
            <w:pPr>
              <w:pStyle w:val="OtherTableBody"/>
            </w:pPr>
            <w:r>
              <w:t>0689</w:t>
            </w:r>
          </w:p>
        </w:tc>
        <w:tc>
          <w:tcPr>
            <w:tcW w:w="6000" w:type="dxa"/>
          </w:tcPr>
          <w:p w14:paraId="486669A9" w14:textId="77777777" w:rsidR="00B50050" w:rsidRDefault="00B50050" w:rsidP="0088127C">
            <w:pPr>
              <w:pStyle w:val="OtherTableBody"/>
            </w:pPr>
            <w:r>
              <w:t>Administered Units (RXA-7)</w:t>
            </w:r>
          </w:p>
        </w:tc>
        <w:tc>
          <w:tcPr>
            <w:tcW w:w="1000" w:type="dxa"/>
          </w:tcPr>
          <w:p w14:paraId="1BF05323" w14:textId="77777777" w:rsidR="00B50050" w:rsidRDefault="00B50050" w:rsidP="0088127C">
            <w:pPr>
              <w:pStyle w:val="OtherTableBody"/>
            </w:pPr>
            <w:r>
              <w:t>4A.8.1</w:t>
            </w:r>
          </w:p>
        </w:tc>
      </w:tr>
      <w:tr w:rsidR="00B50050" w14:paraId="7A8D223C" w14:textId="77777777" w:rsidTr="00195548">
        <w:tc>
          <w:tcPr>
            <w:tcW w:w="1000" w:type="dxa"/>
          </w:tcPr>
          <w:p w14:paraId="644C60AB" w14:textId="77777777" w:rsidR="00B50050" w:rsidRDefault="00B50050" w:rsidP="0088127C">
            <w:pPr>
              <w:pStyle w:val="OtherTableBody"/>
            </w:pPr>
            <w:r>
              <w:t>User</w:t>
            </w:r>
          </w:p>
        </w:tc>
        <w:tc>
          <w:tcPr>
            <w:tcW w:w="1000" w:type="dxa"/>
          </w:tcPr>
          <w:p w14:paraId="61257947" w14:textId="77777777" w:rsidR="00B50050" w:rsidRDefault="00B50050" w:rsidP="0088127C">
            <w:pPr>
              <w:pStyle w:val="OtherTableBody"/>
            </w:pPr>
            <w:r>
              <w:t>0164</w:t>
            </w:r>
          </w:p>
        </w:tc>
        <w:tc>
          <w:tcPr>
            <w:tcW w:w="6000" w:type="dxa"/>
          </w:tcPr>
          <w:p w14:paraId="75AA8DFA" w14:textId="77777777" w:rsidR="00B50050" w:rsidRDefault="00B50050" w:rsidP="0088127C">
            <w:pPr>
              <w:pStyle w:val="OtherTableBody"/>
            </w:pPr>
            <w:r>
              <w:t>Administration Device</w:t>
            </w:r>
          </w:p>
        </w:tc>
        <w:tc>
          <w:tcPr>
            <w:tcW w:w="1000" w:type="dxa"/>
          </w:tcPr>
          <w:p w14:paraId="2B15B352" w14:textId="77777777" w:rsidR="00B50050" w:rsidRDefault="00B50050" w:rsidP="0088127C">
            <w:pPr>
              <w:pStyle w:val="OtherTableBody"/>
            </w:pPr>
            <w:r>
              <w:t>2.C.2.109</w:t>
            </w:r>
          </w:p>
        </w:tc>
      </w:tr>
      <w:tr w:rsidR="00B50050" w14:paraId="31A9C2AF" w14:textId="77777777" w:rsidTr="00195548">
        <w:tc>
          <w:tcPr>
            <w:tcW w:w="1000" w:type="dxa"/>
          </w:tcPr>
          <w:p w14:paraId="136742A6" w14:textId="77777777" w:rsidR="00B50050" w:rsidRDefault="00B50050" w:rsidP="0088127C">
            <w:pPr>
              <w:pStyle w:val="OtherTableBody"/>
            </w:pPr>
            <w:r>
              <w:t>User</w:t>
            </w:r>
          </w:p>
        </w:tc>
        <w:tc>
          <w:tcPr>
            <w:tcW w:w="1000" w:type="dxa"/>
          </w:tcPr>
          <w:p w14:paraId="7B748EAD" w14:textId="77777777" w:rsidR="00B50050" w:rsidRDefault="00B50050" w:rsidP="0088127C">
            <w:pPr>
              <w:pStyle w:val="OtherTableBody"/>
            </w:pPr>
            <w:r>
              <w:t>0165</w:t>
            </w:r>
          </w:p>
        </w:tc>
        <w:tc>
          <w:tcPr>
            <w:tcW w:w="6000" w:type="dxa"/>
          </w:tcPr>
          <w:p w14:paraId="419281C7" w14:textId="77777777" w:rsidR="00B50050" w:rsidRDefault="00B50050" w:rsidP="0088127C">
            <w:pPr>
              <w:pStyle w:val="OtherTableBody"/>
            </w:pPr>
            <w:r>
              <w:t>Administration Method</w:t>
            </w:r>
          </w:p>
        </w:tc>
        <w:tc>
          <w:tcPr>
            <w:tcW w:w="1000" w:type="dxa"/>
          </w:tcPr>
          <w:p w14:paraId="2C897DBF" w14:textId="77777777" w:rsidR="00B50050" w:rsidRDefault="00B50050" w:rsidP="0088127C">
            <w:pPr>
              <w:pStyle w:val="OtherTableBody"/>
            </w:pPr>
            <w:r>
              <w:t>2.C.2.110</w:t>
            </w:r>
          </w:p>
        </w:tc>
      </w:tr>
      <w:tr w:rsidR="00B50050" w14:paraId="0704F518" w14:textId="77777777" w:rsidTr="00195548">
        <w:tc>
          <w:tcPr>
            <w:tcW w:w="1000" w:type="dxa"/>
          </w:tcPr>
          <w:p w14:paraId="589E7330" w14:textId="77777777" w:rsidR="00B50050" w:rsidRDefault="00B50050" w:rsidP="0088127C">
            <w:pPr>
              <w:pStyle w:val="OtherTableBody"/>
            </w:pPr>
            <w:r>
              <w:t>undefined</w:t>
            </w:r>
          </w:p>
        </w:tc>
        <w:tc>
          <w:tcPr>
            <w:tcW w:w="1000" w:type="dxa"/>
          </w:tcPr>
          <w:p w14:paraId="51B5DA71" w14:textId="77777777" w:rsidR="00B50050" w:rsidRDefault="00B50050" w:rsidP="0088127C">
            <w:pPr>
              <w:pStyle w:val="OtherTableBody"/>
            </w:pPr>
            <w:r>
              <w:t>0691</w:t>
            </w:r>
          </w:p>
        </w:tc>
        <w:tc>
          <w:tcPr>
            <w:tcW w:w="6000" w:type="dxa"/>
          </w:tcPr>
          <w:p w14:paraId="488A115E" w14:textId="77777777" w:rsidR="00B50050" w:rsidRDefault="00B50050" w:rsidP="0088127C">
            <w:pPr>
              <w:pStyle w:val="OtherTableBody"/>
            </w:pPr>
            <w:r>
              <w:t>Administration Notes (RXA-9)</w:t>
            </w:r>
          </w:p>
        </w:tc>
        <w:tc>
          <w:tcPr>
            <w:tcW w:w="1000" w:type="dxa"/>
          </w:tcPr>
          <w:p w14:paraId="73C927B3" w14:textId="77777777" w:rsidR="00B50050" w:rsidRDefault="00B50050" w:rsidP="0088127C">
            <w:pPr>
              <w:pStyle w:val="OtherTableBody"/>
            </w:pPr>
            <w:r>
              <w:t>4A.4.7</w:t>
            </w:r>
          </w:p>
        </w:tc>
      </w:tr>
      <w:tr w:rsidR="00B50050" w14:paraId="54AD9A68" w14:textId="77777777" w:rsidTr="00195548">
        <w:tc>
          <w:tcPr>
            <w:tcW w:w="1000" w:type="dxa"/>
          </w:tcPr>
          <w:p w14:paraId="643B3EF5" w14:textId="77777777" w:rsidR="00B50050" w:rsidRDefault="00B50050" w:rsidP="0088127C">
            <w:pPr>
              <w:pStyle w:val="OtherTableBody"/>
            </w:pPr>
            <w:r>
              <w:t>undefined</w:t>
            </w:r>
          </w:p>
        </w:tc>
        <w:tc>
          <w:tcPr>
            <w:tcW w:w="1000" w:type="dxa"/>
          </w:tcPr>
          <w:p w14:paraId="4FEB2168" w14:textId="77777777" w:rsidR="00B50050" w:rsidRDefault="00B50050" w:rsidP="0088127C">
            <w:pPr>
              <w:pStyle w:val="OtherTableBody"/>
            </w:pPr>
            <w:r>
              <w:t>0737</w:t>
            </w:r>
          </w:p>
        </w:tc>
        <w:tc>
          <w:tcPr>
            <w:tcW w:w="6000" w:type="dxa"/>
          </w:tcPr>
          <w:p w14:paraId="0A6D7BE9" w14:textId="77777777" w:rsidR="00B50050" w:rsidRDefault="00B50050" w:rsidP="0088127C">
            <w:pPr>
              <w:pStyle w:val="OtherTableBody"/>
            </w:pPr>
            <w:r>
              <w:t>Administration Notes (RXG-9)</w:t>
            </w:r>
          </w:p>
        </w:tc>
        <w:tc>
          <w:tcPr>
            <w:tcW w:w="1000" w:type="dxa"/>
          </w:tcPr>
          <w:p w14:paraId="2537470E" w14:textId="77777777" w:rsidR="00B50050" w:rsidRDefault="00B50050" w:rsidP="0088127C">
            <w:pPr>
              <w:pStyle w:val="OtherTableBody"/>
            </w:pPr>
            <w:r>
              <w:t>4A.4.6</w:t>
            </w:r>
          </w:p>
        </w:tc>
      </w:tr>
      <w:tr w:rsidR="00B50050" w14:paraId="106CF3C4" w14:textId="77777777" w:rsidTr="00195548">
        <w:tc>
          <w:tcPr>
            <w:tcW w:w="1000" w:type="dxa"/>
          </w:tcPr>
          <w:p w14:paraId="23097C12" w14:textId="77777777" w:rsidR="00B50050" w:rsidRDefault="00B50050" w:rsidP="0088127C">
            <w:pPr>
              <w:pStyle w:val="OtherTableBody"/>
            </w:pPr>
            <w:r>
              <w:t>User</w:t>
            </w:r>
          </w:p>
        </w:tc>
        <w:tc>
          <w:tcPr>
            <w:tcW w:w="1000" w:type="dxa"/>
          </w:tcPr>
          <w:p w14:paraId="3DE994C8" w14:textId="77777777" w:rsidR="00B50050" w:rsidRDefault="00B50050" w:rsidP="0088127C">
            <w:pPr>
              <w:pStyle w:val="OtherTableBody"/>
            </w:pPr>
            <w:r>
              <w:t>0001</w:t>
            </w:r>
          </w:p>
        </w:tc>
        <w:tc>
          <w:tcPr>
            <w:tcW w:w="6000" w:type="dxa"/>
          </w:tcPr>
          <w:p w14:paraId="44FD991E" w14:textId="77777777" w:rsidR="00B50050" w:rsidRDefault="00B50050" w:rsidP="0088127C">
            <w:pPr>
              <w:pStyle w:val="OtherTableBody"/>
            </w:pPr>
            <w:r>
              <w:t>Administrative Sex</w:t>
            </w:r>
          </w:p>
        </w:tc>
        <w:tc>
          <w:tcPr>
            <w:tcW w:w="1000" w:type="dxa"/>
          </w:tcPr>
          <w:p w14:paraId="4FE7F348" w14:textId="77777777" w:rsidR="00B50050" w:rsidRDefault="00B50050" w:rsidP="0088127C">
            <w:pPr>
              <w:pStyle w:val="OtherTableBody"/>
            </w:pPr>
            <w:r>
              <w:t>2.C.2.1</w:t>
            </w:r>
          </w:p>
        </w:tc>
      </w:tr>
      <w:tr w:rsidR="00B50050" w14:paraId="1DD35B23" w14:textId="77777777" w:rsidTr="00195548">
        <w:tc>
          <w:tcPr>
            <w:tcW w:w="1000" w:type="dxa"/>
          </w:tcPr>
          <w:p w14:paraId="3ED05B2E" w14:textId="77777777" w:rsidR="00B50050" w:rsidRDefault="00B50050" w:rsidP="0088127C">
            <w:pPr>
              <w:pStyle w:val="OtherTableBody"/>
            </w:pPr>
            <w:r>
              <w:t>User</w:t>
            </w:r>
          </w:p>
        </w:tc>
        <w:tc>
          <w:tcPr>
            <w:tcW w:w="1000" w:type="dxa"/>
          </w:tcPr>
          <w:p w14:paraId="5A46B74C" w14:textId="77777777" w:rsidR="00B50050" w:rsidRDefault="00B50050" w:rsidP="0088127C">
            <w:pPr>
              <w:pStyle w:val="OtherTableBody"/>
            </w:pPr>
            <w:r>
              <w:t>0432</w:t>
            </w:r>
          </w:p>
        </w:tc>
        <w:tc>
          <w:tcPr>
            <w:tcW w:w="6000" w:type="dxa"/>
          </w:tcPr>
          <w:p w14:paraId="65F2B24D" w14:textId="77777777" w:rsidR="00B50050" w:rsidRPr="001D2E85" w:rsidRDefault="00B50050" w:rsidP="0088127C">
            <w:pPr>
              <w:pStyle w:val="OtherTableBody"/>
            </w:pPr>
            <w:r w:rsidRPr="001D2E85">
              <w:t>Admission Level of Care Code</w:t>
            </w:r>
          </w:p>
        </w:tc>
        <w:tc>
          <w:tcPr>
            <w:tcW w:w="1000" w:type="dxa"/>
          </w:tcPr>
          <w:p w14:paraId="2AAF300E" w14:textId="77777777" w:rsidR="00B50050" w:rsidRDefault="00B50050" w:rsidP="0088127C">
            <w:pPr>
              <w:pStyle w:val="OtherTableBody"/>
            </w:pPr>
            <w:r>
              <w:t>2.C.2.349</w:t>
            </w:r>
          </w:p>
        </w:tc>
      </w:tr>
      <w:tr w:rsidR="00B50050" w14:paraId="373F6825" w14:textId="77777777" w:rsidTr="00195548">
        <w:tc>
          <w:tcPr>
            <w:tcW w:w="1000" w:type="dxa"/>
          </w:tcPr>
          <w:p w14:paraId="505BFD38" w14:textId="77777777" w:rsidR="00B50050" w:rsidRDefault="00B50050" w:rsidP="0088127C">
            <w:pPr>
              <w:pStyle w:val="OtherTableBody"/>
            </w:pPr>
            <w:r>
              <w:t>User</w:t>
            </w:r>
          </w:p>
        </w:tc>
        <w:tc>
          <w:tcPr>
            <w:tcW w:w="1000" w:type="dxa"/>
          </w:tcPr>
          <w:p w14:paraId="740E2D53" w14:textId="77777777" w:rsidR="00B50050" w:rsidRDefault="00B50050" w:rsidP="0088127C">
            <w:pPr>
              <w:pStyle w:val="OtherTableBody"/>
            </w:pPr>
            <w:r>
              <w:t>0007</w:t>
            </w:r>
          </w:p>
        </w:tc>
        <w:tc>
          <w:tcPr>
            <w:tcW w:w="6000" w:type="dxa"/>
          </w:tcPr>
          <w:p w14:paraId="5EEDBD24" w14:textId="77777777" w:rsidR="00B50050" w:rsidRDefault="00B50050" w:rsidP="0088127C">
            <w:pPr>
              <w:pStyle w:val="OtherTableBody"/>
            </w:pPr>
            <w:r>
              <w:t>Admission Type</w:t>
            </w:r>
          </w:p>
        </w:tc>
        <w:tc>
          <w:tcPr>
            <w:tcW w:w="1000" w:type="dxa"/>
          </w:tcPr>
          <w:p w14:paraId="617DEECF" w14:textId="77777777" w:rsidR="00B50050" w:rsidRDefault="00B50050" w:rsidP="0088127C">
            <w:pPr>
              <w:pStyle w:val="OtherTableBody"/>
            </w:pPr>
            <w:r>
              <w:t>2.C.2.7</w:t>
            </w:r>
          </w:p>
        </w:tc>
      </w:tr>
      <w:tr w:rsidR="00B50050" w14:paraId="7A1C8C46" w14:textId="77777777" w:rsidTr="00195548">
        <w:tc>
          <w:tcPr>
            <w:tcW w:w="1000" w:type="dxa"/>
          </w:tcPr>
          <w:p w14:paraId="168B3154" w14:textId="77777777" w:rsidR="00B50050" w:rsidRDefault="00B50050" w:rsidP="0088127C">
            <w:pPr>
              <w:pStyle w:val="OtherTableBody"/>
            </w:pPr>
            <w:r>
              <w:t>User</w:t>
            </w:r>
          </w:p>
        </w:tc>
        <w:tc>
          <w:tcPr>
            <w:tcW w:w="1000" w:type="dxa"/>
          </w:tcPr>
          <w:p w14:paraId="74F02DD7" w14:textId="77777777" w:rsidR="00B50050" w:rsidRDefault="00B50050" w:rsidP="0088127C">
            <w:pPr>
              <w:pStyle w:val="OtherTableBody"/>
            </w:pPr>
            <w:r>
              <w:t>0023</w:t>
            </w:r>
          </w:p>
        </w:tc>
        <w:tc>
          <w:tcPr>
            <w:tcW w:w="6000" w:type="dxa"/>
          </w:tcPr>
          <w:p w14:paraId="3D1B9880" w14:textId="77777777" w:rsidR="00B50050" w:rsidRDefault="00B50050" w:rsidP="0088127C">
            <w:pPr>
              <w:pStyle w:val="OtherTableBody"/>
            </w:pPr>
            <w:r>
              <w:t>Admit Source</w:t>
            </w:r>
          </w:p>
        </w:tc>
        <w:tc>
          <w:tcPr>
            <w:tcW w:w="1000" w:type="dxa"/>
          </w:tcPr>
          <w:p w14:paraId="66B64907" w14:textId="77777777" w:rsidR="00B50050" w:rsidRDefault="00B50050" w:rsidP="0088127C">
            <w:pPr>
              <w:pStyle w:val="OtherTableBody"/>
            </w:pPr>
            <w:r>
              <w:t>2.C.2.16</w:t>
            </w:r>
          </w:p>
        </w:tc>
      </w:tr>
      <w:tr w:rsidR="00B50050" w14:paraId="51CC62DC" w14:textId="77777777" w:rsidTr="00195548">
        <w:tc>
          <w:tcPr>
            <w:tcW w:w="1000" w:type="dxa"/>
          </w:tcPr>
          <w:p w14:paraId="343E4780" w14:textId="77777777" w:rsidR="00B50050" w:rsidRDefault="00B50050" w:rsidP="0088127C">
            <w:pPr>
              <w:pStyle w:val="OtherTableBody"/>
            </w:pPr>
            <w:r>
              <w:t>User</w:t>
            </w:r>
          </w:p>
        </w:tc>
        <w:tc>
          <w:tcPr>
            <w:tcW w:w="1000" w:type="dxa"/>
          </w:tcPr>
          <w:p w14:paraId="5449CCE5" w14:textId="77777777" w:rsidR="00B50050" w:rsidRDefault="00B50050" w:rsidP="0088127C">
            <w:pPr>
              <w:pStyle w:val="OtherTableBody"/>
            </w:pPr>
            <w:r>
              <w:t>0435</w:t>
            </w:r>
          </w:p>
        </w:tc>
        <w:tc>
          <w:tcPr>
            <w:tcW w:w="6000" w:type="dxa"/>
          </w:tcPr>
          <w:p w14:paraId="2E464D67" w14:textId="77777777" w:rsidR="00B50050" w:rsidRDefault="00B50050" w:rsidP="0088127C">
            <w:pPr>
              <w:pStyle w:val="OtherTableBody"/>
            </w:pPr>
            <w:r>
              <w:t>Advance Directive Code</w:t>
            </w:r>
          </w:p>
        </w:tc>
        <w:tc>
          <w:tcPr>
            <w:tcW w:w="1000" w:type="dxa"/>
          </w:tcPr>
          <w:p w14:paraId="5A142496" w14:textId="77777777" w:rsidR="00B50050" w:rsidRDefault="00B50050" w:rsidP="0088127C">
            <w:pPr>
              <w:pStyle w:val="OtherTableBody"/>
            </w:pPr>
            <w:r>
              <w:t>2.C.2.352</w:t>
            </w:r>
          </w:p>
        </w:tc>
      </w:tr>
      <w:tr w:rsidR="00B50050" w14:paraId="0DD3E387" w14:textId="77777777" w:rsidTr="00195548">
        <w:tc>
          <w:tcPr>
            <w:tcW w:w="1000" w:type="dxa"/>
          </w:tcPr>
          <w:p w14:paraId="28F97FFE" w14:textId="77777777" w:rsidR="00B50050" w:rsidRDefault="00B50050" w:rsidP="0088127C">
            <w:pPr>
              <w:pStyle w:val="OtherTableBody"/>
            </w:pPr>
            <w:r>
              <w:t>User</w:t>
            </w:r>
          </w:p>
        </w:tc>
        <w:tc>
          <w:tcPr>
            <w:tcW w:w="1000" w:type="dxa"/>
          </w:tcPr>
          <w:p w14:paraId="06B00699" w14:textId="77777777" w:rsidR="00B50050" w:rsidRDefault="00B50050" w:rsidP="0088127C">
            <w:pPr>
              <w:pStyle w:val="OtherTableBody"/>
            </w:pPr>
            <w:r>
              <w:t>0339</w:t>
            </w:r>
          </w:p>
        </w:tc>
        <w:tc>
          <w:tcPr>
            <w:tcW w:w="6000" w:type="dxa"/>
          </w:tcPr>
          <w:p w14:paraId="29F9CE76" w14:textId="77777777" w:rsidR="00B50050" w:rsidRDefault="00B50050" w:rsidP="0088127C">
            <w:pPr>
              <w:pStyle w:val="OtherTableBody"/>
            </w:pPr>
            <w:r>
              <w:t>Advanced Beneficiary Notice Code</w:t>
            </w:r>
          </w:p>
        </w:tc>
        <w:tc>
          <w:tcPr>
            <w:tcW w:w="1000" w:type="dxa"/>
          </w:tcPr>
          <w:p w14:paraId="6F724527" w14:textId="77777777" w:rsidR="00B50050" w:rsidRDefault="00B50050" w:rsidP="0088127C">
            <w:pPr>
              <w:pStyle w:val="OtherTableBody"/>
            </w:pPr>
            <w:r>
              <w:t>2.C.2.267</w:t>
            </w:r>
          </w:p>
        </w:tc>
      </w:tr>
      <w:tr w:rsidR="00B50050" w14:paraId="7EF73A9E" w14:textId="77777777" w:rsidTr="00195548">
        <w:tc>
          <w:tcPr>
            <w:tcW w:w="1000" w:type="dxa"/>
          </w:tcPr>
          <w:p w14:paraId="14CC7D59" w14:textId="77777777" w:rsidR="00B50050" w:rsidRDefault="00B50050" w:rsidP="0088127C">
            <w:pPr>
              <w:pStyle w:val="OtherTableBody"/>
            </w:pPr>
            <w:r>
              <w:t>HL7</w:t>
            </w:r>
          </w:p>
        </w:tc>
        <w:tc>
          <w:tcPr>
            <w:tcW w:w="1000" w:type="dxa"/>
          </w:tcPr>
          <w:p w14:paraId="03F187DE" w14:textId="77777777" w:rsidR="00B50050" w:rsidRDefault="00B50050" w:rsidP="0088127C">
            <w:pPr>
              <w:pStyle w:val="OtherTableBody"/>
            </w:pPr>
            <w:r>
              <w:t>0552</w:t>
            </w:r>
          </w:p>
        </w:tc>
        <w:tc>
          <w:tcPr>
            <w:tcW w:w="6000" w:type="dxa"/>
          </w:tcPr>
          <w:p w14:paraId="63F5FC87" w14:textId="77777777" w:rsidR="00B50050" w:rsidRPr="001D2E85" w:rsidRDefault="00B50050" w:rsidP="0088127C">
            <w:pPr>
              <w:pStyle w:val="OtherTableBody"/>
            </w:pPr>
            <w:r w:rsidRPr="001D2E85">
              <w:t>Advanced Beneficiary Notice Override Reason</w:t>
            </w:r>
          </w:p>
        </w:tc>
        <w:tc>
          <w:tcPr>
            <w:tcW w:w="1000" w:type="dxa"/>
          </w:tcPr>
          <w:p w14:paraId="6EE5BFAD" w14:textId="77777777" w:rsidR="00B50050" w:rsidRDefault="00B50050" w:rsidP="0088127C">
            <w:pPr>
              <w:pStyle w:val="OtherTableBody"/>
            </w:pPr>
            <w:r>
              <w:t>2.C.2.459</w:t>
            </w:r>
          </w:p>
        </w:tc>
      </w:tr>
      <w:tr w:rsidR="00B50050" w14:paraId="52E56F42" w14:textId="77777777" w:rsidTr="00195548">
        <w:tc>
          <w:tcPr>
            <w:tcW w:w="1000" w:type="dxa"/>
          </w:tcPr>
          <w:p w14:paraId="6D90B974" w14:textId="77777777" w:rsidR="00B50050" w:rsidRDefault="00B50050" w:rsidP="0088127C">
            <w:pPr>
              <w:pStyle w:val="OtherTableBody"/>
            </w:pPr>
            <w:r>
              <w:t>User</w:t>
            </w:r>
          </w:p>
        </w:tc>
        <w:tc>
          <w:tcPr>
            <w:tcW w:w="1000" w:type="dxa"/>
          </w:tcPr>
          <w:p w14:paraId="6427934C" w14:textId="77777777" w:rsidR="00B50050" w:rsidRDefault="00B50050" w:rsidP="0088127C">
            <w:pPr>
              <w:pStyle w:val="OtherTableBody"/>
            </w:pPr>
            <w:r>
              <w:t>0437</w:t>
            </w:r>
          </w:p>
        </w:tc>
        <w:tc>
          <w:tcPr>
            <w:tcW w:w="6000" w:type="dxa"/>
          </w:tcPr>
          <w:p w14:paraId="5D4AA3B3" w14:textId="77777777" w:rsidR="00B50050" w:rsidRDefault="00B50050" w:rsidP="0088127C">
            <w:pPr>
              <w:pStyle w:val="OtherTableBody"/>
            </w:pPr>
            <w:r>
              <w:t>Alert Device Code</w:t>
            </w:r>
          </w:p>
        </w:tc>
        <w:tc>
          <w:tcPr>
            <w:tcW w:w="1000" w:type="dxa"/>
          </w:tcPr>
          <w:p w14:paraId="1376E2BF" w14:textId="77777777" w:rsidR="00B50050" w:rsidRDefault="00B50050" w:rsidP="0088127C">
            <w:pPr>
              <w:pStyle w:val="OtherTableBody"/>
            </w:pPr>
            <w:r>
              <w:t>2.C.2.354</w:t>
            </w:r>
          </w:p>
        </w:tc>
      </w:tr>
      <w:tr w:rsidR="00B50050" w14:paraId="3FB2669C" w14:textId="77777777" w:rsidTr="00195548">
        <w:tc>
          <w:tcPr>
            <w:tcW w:w="1000" w:type="dxa"/>
          </w:tcPr>
          <w:p w14:paraId="46EA27D2" w14:textId="77777777" w:rsidR="00B50050" w:rsidRDefault="00B50050" w:rsidP="0088127C">
            <w:pPr>
              <w:pStyle w:val="OtherTableBody"/>
            </w:pPr>
            <w:r>
              <w:t>HL7</w:t>
            </w:r>
          </w:p>
        </w:tc>
        <w:tc>
          <w:tcPr>
            <w:tcW w:w="1000" w:type="dxa"/>
          </w:tcPr>
          <w:p w14:paraId="20066BE6" w14:textId="77777777" w:rsidR="00B50050" w:rsidRDefault="00B50050" w:rsidP="0088127C">
            <w:pPr>
              <w:pStyle w:val="OtherTableBody"/>
            </w:pPr>
            <w:r>
              <w:t>0367</w:t>
            </w:r>
          </w:p>
        </w:tc>
        <w:tc>
          <w:tcPr>
            <w:tcW w:w="6000" w:type="dxa"/>
          </w:tcPr>
          <w:p w14:paraId="31660A68" w14:textId="77777777" w:rsidR="00B50050" w:rsidRDefault="00B50050" w:rsidP="0088127C">
            <w:pPr>
              <w:pStyle w:val="OtherTableBody"/>
            </w:pPr>
            <w:r>
              <w:t>Alert Level</w:t>
            </w:r>
          </w:p>
        </w:tc>
        <w:tc>
          <w:tcPr>
            <w:tcW w:w="1000" w:type="dxa"/>
          </w:tcPr>
          <w:p w14:paraId="32AA05EF" w14:textId="77777777" w:rsidR="00B50050" w:rsidRDefault="00B50050" w:rsidP="0088127C">
            <w:pPr>
              <w:pStyle w:val="OtherTableBody"/>
            </w:pPr>
            <w:r>
              <w:t>2.C.2.292</w:t>
            </w:r>
          </w:p>
        </w:tc>
      </w:tr>
      <w:tr w:rsidR="00B50050" w14:paraId="27B5D8AE" w14:textId="77777777" w:rsidTr="00195548">
        <w:tc>
          <w:tcPr>
            <w:tcW w:w="1000" w:type="dxa"/>
          </w:tcPr>
          <w:p w14:paraId="3A173EC5" w14:textId="77777777" w:rsidR="00B50050" w:rsidRDefault="00B50050" w:rsidP="0088127C">
            <w:pPr>
              <w:pStyle w:val="OtherTableBody"/>
            </w:pPr>
            <w:r>
              <w:t>User</w:t>
            </w:r>
          </w:p>
        </w:tc>
        <w:tc>
          <w:tcPr>
            <w:tcW w:w="1000" w:type="dxa"/>
          </w:tcPr>
          <w:p w14:paraId="28CFEC13" w14:textId="77777777" w:rsidR="00B50050" w:rsidRDefault="00B50050" w:rsidP="0088127C">
            <w:pPr>
              <w:pStyle w:val="OtherTableBody"/>
            </w:pPr>
            <w:r>
              <w:t>0127</w:t>
            </w:r>
          </w:p>
        </w:tc>
        <w:tc>
          <w:tcPr>
            <w:tcW w:w="6000" w:type="dxa"/>
          </w:tcPr>
          <w:p w14:paraId="4BA06CF1" w14:textId="77777777" w:rsidR="00B50050" w:rsidRDefault="00B50050" w:rsidP="0088127C">
            <w:pPr>
              <w:pStyle w:val="OtherTableBody"/>
            </w:pPr>
            <w:r>
              <w:t>Allergen Type</w:t>
            </w:r>
          </w:p>
        </w:tc>
        <w:tc>
          <w:tcPr>
            <w:tcW w:w="1000" w:type="dxa"/>
          </w:tcPr>
          <w:p w14:paraId="648043CC" w14:textId="77777777" w:rsidR="00B50050" w:rsidRDefault="00B50050" w:rsidP="0088127C">
            <w:pPr>
              <w:pStyle w:val="OtherTableBody"/>
            </w:pPr>
            <w:r>
              <w:t>2.C.2.79</w:t>
            </w:r>
          </w:p>
        </w:tc>
      </w:tr>
      <w:tr w:rsidR="00B50050" w14:paraId="53CDAEE9" w14:textId="77777777" w:rsidTr="00195548">
        <w:tc>
          <w:tcPr>
            <w:tcW w:w="1000" w:type="dxa"/>
          </w:tcPr>
          <w:p w14:paraId="06465073" w14:textId="77777777" w:rsidR="00B50050" w:rsidRDefault="00B50050" w:rsidP="0088127C">
            <w:pPr>
              <w:pStyle w:val="OtherTableBody"/>
            </w:pPr>
            <w:r>
              <w:t>User</w:t>
            </w:r>
          </w:p>
        </w:tc>
        <w:tc>
          <w:tcPr>
            <w:tcW w:w="1000" w:type="dxa"/>
          </w:tcPr>
          <w:p w14:paraId="5288F8F5" w14:textId="77777777" w:rsidR="00B50050" w:rsidRDefault="00B50050" w:rsidP="0088127C">
            <w:pPr>
              <w:pStyle w:val="OtherTableBody"/>
            </w:pPr>
            <w:r>
              <w:t>0438</w:t>
            </w:r>
          </w:p>
        </w:tc>
        <w:tc>
          <w:tcPr>
            <w:tcW w:w="6000" w:type="dxa"/>
          </w:tcPr>
          <w:p w14:paraId="6BC3BD25" w14:textId="77777777" w:rsidR="00B50050" w:rsidRDefault="00B50050" w:rsidP="0088127C">
            <w:pPr>
              <w:pStyle w:val="OtherTableBody"/>
            </w:pPr>
            <w:r>
              <w:t>Allergy Clinical Status</w:t>
            </w:r>
          </w:p>
        </w:tc>
        <w:tc>
          <w:tcPr>
            <w:tcW w:w="1000" w:type="dxa"/>
          </w:tcPr>
          <w:p w14:paraId="4F3C3518" w14:textId="77777777" w:rsidR="00B50050" w:rsidRDefault="00B50050" w:rsidP="0088127C">
            <w:pPr>
              <w:pStyle w:val="OtherTableBody"/>
            </w:pPr>
            <w:r>
              <w:t>2.C.2.355</w:t>
            </w:r>
          </w:p>
        </w:tc>
      </w:tr>
      <w:tr w:rsidR="00B50050" w14:paraId="54160031" w14:textId="77777777" w:rsidTr="00195548">
        <w:tc>
          <w:tcPr>
            <w:tcW w:w="1000" w:type="dxa"/>
          </w:tcPr>
          <w:p w14:paraId="14BC0EA4" w14:textId="77777777" w:rsidR="00B50050" w:rsidRDefault="00B50050" w:rsidP="0088127C">
            <w:pPr>
              <w:pStyle w:val="OtherTableBody"/>
            </w:pPr>
            <w:r>
              <w:t>User</w:t>
            </w:r>
          </w:p>
        </w:tc>
        <w:tc>
          <w:tcPr>
            <w:tcW w:w="1000" w:type="dxa"/>
          </w:tcPr>
          <w:p w14:paraId="0D8A75EF" w14:textId="77777777" w:rsidR="00B50050" w:rsidRDefault="00B50050" w:rsidP="0088127C">
            <w:pPr>
              <w:pStyle w:val="OtherTableBody"/>
            </w:pPr>
            <w:r>
              <w:t>0128</w:t>
            </w:r>
          </w:p>
        </w:tc>
        <w:tc>
          <w:tcPr>
            <w:tcW w:w="6000" w:type="dxa"/>
          </w:tcPr>
          <w:p w14:paraId="13DB08D3" w14:textId="77777777" w:rsidR="00B50050" w:rsidRDefault="00B50050" w:rsidP="0088127C">
            <w:pPr>
              <w:pStyle w:val="OtherTableBody"/>
            </w:pPr>
            <w:r>
              <w:t>Allergy Severity</w:t>
            </w:r>
          </w:p>
        </w:tc>
        <w:tc>
          <w:tcPr>
            <w:tcW w:w="1000" w:type="dxa"/>
          </w:tcPr>
          <w:p w14:paraId="54EE4691" w14:textId="77777777" w:rsidR="00B50050" w:rsidRDefault="00B50050" w:rsidP="0088127C">
            <w:pPr>
              <w:pStyle w:val="OtherTableBody"/>
            </w:pPr>
            <w:r>
              <w:t>2.C.2.80</w:t>
            </w:r>
          </w:p>
        </w:tc>
      </w:tr>
      <w:tr w:rsidR="00B50050" w14:paraId="3177F2E4" w14:textId="77777777" w:rsidTr="00195548">
        <w:tc>
          <w:tcPr>
            <w:tcW w:w="1000" w:type="dxa"/>
          </w:tcPr>
          <w:p w14:paraId="6B1237A2" w14:textId="77777777" w:rsidR="00B50050" w:rsidRDefault="00B50050" w:rsidP="0088127C">
            <w:pPr>
              <w:pStyle w:val="OtherTableBody"/>
            </w:pPr>
            <w:r>
              <w:t>HL7</w:t>
            </w:r>
          </w:p>
        </w:tc>
        <w:tc>
          <w:tcPr>
            <w:tcW w:w="1000" w:type="dxa"/>
          </w:tcPr>
          <w:p w14:paraId="34ED27E8" w14:textId="77777777" w:rsidR="00B50050" w:rsidRDefault="00B50050" w:rsidP="0088127C">
            <w:pPr>
              <w:pStyle w:val="OtherTableBody"/>
            </w:pPr>
            <w:r>
              <w:t>0161</w:t>
            </w:r>
          </w:p>
        </w:tc>
        <w:tc>
          <w:tcPr>
            <w:tcW w:w="6000" w:type="dxa"/>
          </w:tcPr>
          <w:p w14:paraId="0920B20C" w14:textId="77777777" w:rsidR="00B50050" w:rsidRDefault="00B50050" w:rsidP="0088127C">
            <w:pPr>
              <w:pStyle w:val="OtherTableBody"/>
            </w:pPr>
            <w:r>
              <w:t>Allow Substitution</w:t>
            </w:r>
          </w:p>
        </w:tc>
        <w:tc>
          <w:tcPr>
            <w:tcW w:w="1000" w:type="dxa"/>
          </w:tcPr>
          <w:p w14:paraId="465B23C4" w14:textId="77777777" w:rsidR="00B50050" w:rsidRDefault="00B50050" w:rsidP="0088127C">
            <w:pPr>
              <w:pStyle w:val="OtherTableBody"/>
            </w:pPr>
            <w:r>
              <w:t>2.C.2.106</w:t>
            </w:r>
          </w:p>
        </w:tc>
      </w:tr>
      <w:tr w:rsidR="00B50050" w14:paraId="6F5531A1" w14:textId="77777777" w:rsidTr="00195548">
        <w:tc>
          <w:tcPr>
            <w:tcW w:w="1000" w:type="dxa"/>
          </w:tcPr>
          <w:p w14:paraId="61ADE2C0" w14:textId="77777777" w:rsidR="00B50050" w:rsidRDefault="00B50050" w:rsidP="0088127C">
            <w:pPr>
              <w:pStyle w:val="OtherTableBody"/>
            </w:pPr>
            <w:r>
              <w:t>User</w:t>
            </w:r>
          </w:p>
        </w:tc>
        <w:tc>
          <w:tcPr>
            <w:tcW w:w="1000" w:type="dxa"/>
          </w:tcPr>
          <w:p w14:paraId="66E0DC5B" w14:textId="77777777" w:rsidR="00B50050" w:rsidRDefault="00B50050" w:rsidP="0088127C">
            <w:pPr>
              <w:pStyle w:val="OtherTableBody"/>
            </w:pPr>
            <w:r>
              <w:t>0279</w:t>
            </w:r>
          </w:p>
        </w:tc>
        <w:tc>
          <w:tcPr>
            <w:tcW w:w="6000" w:type="dxa"/>
          </w:tcPr>
          <w:p w14:paraId="5B726B85" w14:textId="77777777" w:rsidR="00B50050" w:rsidRDefault="00B50050" w:rsidP="0088127C">
            <w:pPr>
              <w:pStyle w:val="OtherTableBody"/>
            </w:pPr>
            <w:r>
              <w:t>Allow Substitution Codes</w:t>
            </w:r>
          </w:p>
        </w:tc>
        <w:tc>
          <w:tcPr>
            <w:tcW w:w="1000" w:type="dxa"/>
          </w:tcPr>
          <w:p w14:paraId="4F93ACB3" w14:textId="77777777" w:rsidR="00B50050" w:rsidRDefault="00B50050" w:rsidP="0088127C">
            <w:pPr>
              <w:pStyle w:val="OtherTableBody"/>
            </w:pPr>
            <w:r>
              <w:t>2.C.2.212</w:t>
            </w:r>
          </w:p>
        </w:tc>
      </w:tr>
      <w:tr w:rsidR="00B50050" w14:paraId="3822B6C9" w14:textId="77777777" w:rsidTr="00195548">
        <w:tc>
          <w:tcPr>
            <w:tcW w:w="1000" w:type="dxa"/>
          </w:tcPr>
          <w:p w14:paraId="325DEF31" w14:textId="77777777" w:rsidR="00B50050" w:rsidRDefault="00B50050" w:rsidP="0088127C">
            <w:pPr>
              <w:pStyle w:val="OtherTableBody"/>
            </w:pPr>
            <w:r>
              <w:t>HL7</w:t>
            </w:r>
          </w:p>
        </w:tc>
        <w:tc>
          <w:tcPr>
            <w:tcW w:w="1000" w:type="dxa"/>
          </w:tcPr>
          <w:p w14:paraId="58ADEE76" w14:textId="77777777" w:rsidR="00B50050" w:rsidRDefault="00B50050" w:rsidP="0088127C">
            <w:pPr>
              <w:pStyle w:val="OtherTableBody"/>
            </w:pPr>
            <w:r>
              <w:t>0356</w:t>
            </w:r>
          </w:p>
        </w:tc>
        <w:tc>
          <w:tcPr>
            <w:tcW w:w="6000" w:type="dxa"/>
          </w:tcPr>
          <w:p w14:paraId="23A1FF88" w14:textId="77777777" w:rsidR="00B50050" w:rsidRPr="001D2E85" w:rsidRDefault="00B50050" w:rsidP="0088127C">
            <w:pPr>
              <w:pStyle w:val="OtherTableBody"/>
            </w:pPr>
            <w:r w:rsidRPr="001D2E85">
              <w:t>Alternate Character Set Handling Scheme</w:t>
            </w:r>
          </w:p>
        </w:tc>
        <w:tc>
          <w:tcPr>
            <w:tcW w:w="1000" w:type="dxa"/>
          </w:tcPr>
          <w:p w14:paraId="18D4D602" w14:textId="77777777" w:rsidR="00B50050" w:rsidRDefault="00B50050" w:rsidP="0088127C">
            <w:pPr>
              <w:pStyle w:val="OtherTableBody"/>
            </w:pPr>
            <w:r>
              <w:t>2.C.2.281</w:t>
            </w:r>
          </w:p>
        </w:tc>
      </w:tr>
      <w:tr w:rsidR="00B50050" w14:paraId="55005B69" w14:textId="77777777" w:rsidTr="00195548">
        <w:tc>
          <w:tcPr>
            <w:tcW w:w="1000" w:type="dxa"/>
          </w:tcPr>
          <w:p w14:paraId="26CB0F5E" w14:textId="77777777" w:rsidR="00B50050" w:rsidRDefault="00B50050" w:rsidP="0088127C">
            <w:pPr>
              <w:pStyle w:val="OtherTableBody"/>
            </w:pPr>
            <w:r>
              <w:t>HL7</w:t>
            </w:r>
          </w:p>
        </w:tc>
        <w:tc>
          <w:tcPr>
            <w:tcW w:w="1000" w:type="dxa"/>
          </w:tcPr>
          <w:p w14:paraId="57195486" w14:textId="77777777" w:rsidR="00B50050" w:rsidRDefault="00B50050" w:rsidP="0088127C">
            <w:pPr>
              <w:pStyle w:val="OtherTableBody"/>
            </w:pPr>
            <w:r>
              <w:t>0211</w:t>
            </w:r>
          </w:p>
        </w:tc>
        <w:tc>
          <w:tcPr>
            <w:tcW w:w="6000" w:type="dxa"/>
          </w:tcPr>
          <w:p w14:paraId="01CC8E8C" w14:textId="77777777" w:rsidR="00B50050" w:rsidRDefault="00B50050" w:rsidP="0088127C">
            <w:pPr>
              <w:pStyle w:val="OtherTableBody"/>
            </w:pPr>
            <w:r>
              <w:t>Alternate Character Sets</w:t>
            </w:r>
          </w:p>
        </w:tc>
        <w:tc>
          <w:tcPr>
            <w:tcW w:w="1000" w:type="dxa"/>
          </w:tcPr>
          <w:p w14:paraId="1F85399F" w14:textId="77777777" w:rsidR="00B50050" w:rsidRDefault="00B50050" w:rsidP="0088127C">
            <w:pPr>
              <w:pStyle w:val="OtherTableBody"/>
            </w:pPr>
            <w:r>
              <w:t>2.C.2.148</w:t>
            </w:r>
          </w:p>
        </w:tc>
      </w:tr>
      <w:tr w:rsidR="00B50050" w14:paraId="425584D7" w14:textId="77777777" w:rsidTr="00195548">
        <w:tc>
          <w:tcPr>
            <w:tcW w:w="1000" w:type="dxa"/>
          </w:tcPr>
          <w:p w14:paraId="09BFA30A" w14:textId="77777777" w:rsidR="00B50050" w:rsidRDefault="00B50050" w:rsidP="0088127C">
            <w:pPr>
              <w:pStyle w:val="OtherTableBody"/>
            </w:pPr>
            <w:r>
              <w:t>User</w:t>
            </w:r>
          </w:p>
        </w:tc>
        <w:tc>
          <w:tcPr>
            <w:tcW w:w="1000" w:type="dxa"/>
          </w:tcPr>
          <w:p w14:paraId="17DE6C95" w14:textId="77777777" w:rsidR="00B50050" w:rsidRDefault="00B50050" w:rsidP="0088127C">
            <w:pPr>
              <w:pStyle w:val="OtherTableBody"/>
            </w:pPr>
            <w:r>
              <w:t>0466</w:t>
            </w:r>
          </w:p>
        </w:tc>
        <w:tc>
          <w:tcPr>
            <w:tcW w:w="6000" w:type="dxa"/>
          </w:tcPr>
          <w:p w14:paraId="4AF86193" w14:textId="77777777" w:rsidR="00B50050" w:rsidRDefault="00B50050" w:rsidP="0088127C">
            <w:pPr>
              <w:pStyle w:val="OtherTableBody"/>
            </w:pPr>
            <w:r>
              <w:t>Ambulatory Payment Classification Code</w:t>
            </w:r>
          </w:p>
        </w:tc>
        <w:tc>
          <w:tcPr>
            <w:tcW w:w="1000" w:type="dxa"/>
          </w:tcPr>
          <w:p w14:paraId="35C42F40" w14:textId="77777777" w:rsidR="00B50050" w:rsidRDefault="00B50050" w:rsidP="0088127C">
            <w:pPr>
              <w:pStyle w:val="OtherTableBody"/>
            </w:pPr>
            <w:r>
              <w:t>2.C.2.381</w:t>
            </w:r>
          </w:p>
        </w:tc>
      </w:tr>
      <w:tr w:rsidR="00B50050" w14:paraId="0628BF5E" w14:textId="77777777" w:rsidTr="00195548">
        <w:tc>
          <w:tcPr>
            <w:tcW w:w="1000" w:type="dxa"/>
          </w:tcPr>
          <w:p w14:paraId="65D5F6BB" w14:textId="77777777" w:rsidR="00B50050" w:rsidRDefault="00B50050" w:rsidP="0088127C">
            <w:pPr>
              <w:pStyle w:val="OtherTableBody"/>
            </w:pPr>
            <w:r>
              <w:t>User</w:t>
            </w:r>
          </w:p>
        </w:tc>
        <w:tc>
          <w:tcPr>
            <w:tcW w:w="1000" w:type="dxa"/>
          </w:tcPr>
          <w:p w14:paraId="5C6760D6" w14:textId="77777777" w:rsidR="00B50050" w:rsidRDefault="00B50050" w:rsidP="0088127C">
            <w:pPr>
              <w:pStyle w:val="OtherTableBody"/>
            </w:pPr>
            <w:r>
              <w:t>0009</w:t>
            </w:r>
          </w:p>
        </w:tc>
        <w:tc>
          <w:tcPr>
            <w:tcW w:w="6000" w:type="dxa"/>
          </w:tcPr>
          <w:p w14:paraId="04FAEA15" w14:textId="77777777" w:rsidR="00B50050" w:rsidRDefault="00B50050" w:rsidP="0088127C">
            <w:pPr>
              <w:pStyle w:val="OtherTableBody"/>
            </w:pPr>
            <w:r>
              <w:t>Ambulatory Status</w:t>
            </w:r>
          </w:p>
        </w:tc>
        <w:tc>
          <w:tcPr>
            <w:tcW w:w="1000" w:type="dxa"/>
          </w:tcPr>
          <w:p w14:paraId="28F2D02B" w14:textId="77777777" w:rsidR="00B50050" w:rsidRDefault="00B50050" w:rsidP="0088127C">
            <w:pPr>
              <w:pStyle w:val="OtherTableBody"/>
            </w:pPr>
            <w:r>
              <w:t>2.C.2.9</w:t>
            </w:r>
          </w:p>
        </w:tc>
      </w:tr>
      <w:tr w:rsidR="00B50050" w14:paraId="24C1C755" w14:textId="77777777" w:rsidTr="00195548">
        <w:tc>
          <w:tcPr>
            <w:tcW w:w="1000" w:type="dxa"/>
          </w:tcPr>
          <w:p w14:paraId="64422009" w14:textId="77777777" w:rsidR="00B50050" w:rsidRDefault="00B50050" w:rsidP="0088127C">
            <w:pPr>
              <w:pStyle w:val="OtherTableBody"/>
            </w:pPr>
            <w:r>
              <w:t>User</w:t>
            </w:r>
          </w:p>
        </w:tc>
        <w:tc>
          <w:tcPr>
            <w:tcW w:w="1000" w:type="dxa"/>
          </w:tcPr>
          <w:p w14:paraId="57D3DD86" w14:textId="77777777" w:rsidR="00B50050" w:rsidRDefault="00B50050" w:rsidP="0088127C">
            <w:pPr>
              <w:pStyle w:val="OtherTableBody"/>
            </w:pPr>
            <w:r>
              <w:t>0193</w:t>
            </w:r>
          </w:p>
        </w:tc>
        <w:tc>
          <w:tcPr>
            <w:tcW w:w="6000" w:type="dxa"/>
          </w:tcPr>
          <w:p w14:paraId="75E638DD" w14:textId="77777777" w:rsidR="00B50050" w:rsidRDefault="00B50050" w:rsidP="0088127C">
            <w:pPr>
              <w:pStyle w:val="OtherTableBody"/>
            </w:pPr>
            <w:r>
              <w:t>Amount Class</w:t>
            </w:r>
          </w:p>
        </w:tc>
        <w:tc>
          <w:tcPr>
            <w:tcW w:w="1000" w:type="dxa"/>
          </w:tcPr>
          <w:p w14:paraId="1C2078AA" w14:textId="77777777" w:rsidR="00B50050" w:rsidRDefault="00B50050" w:rsidP="0088127C">
            <w:pPr>
              <w:pStyle w:val="OtherTableBody"/>
            </w:pPr>
            <w:r>
              <w:t>2.C.2.136</w:t>
            </w:r>
          </w:p>
        </w:tc>
      </w:tr>
      <w:tr w:rsidR="00B50050" w14:paraId="678EEEEE" w14:textId="77777777" w:rsidTr="00195548">
        <w:tc>
          <w:tcPr>
            <w:tcW w:w="1000" w:type="dxa"/>
          </w:tcPr>
          <w:p w14:paraId="3908DCD9" w14:textId="77777777" w:rsidR="00B50050" w:rsidRDefault="00B50050" w:rsidP="0088127C">
            <w:pPr>
              <w:pStyle w:val="OtherTableBody"/>
            </w:pPr>
            <w:r>
              <w:t>User</w:t>
            </w:r>
          </w:p>
        </w:tc>
        <w:tc>
          <w:tcPr>
            <w:tcW w:w="1000" w:type="dxa"/>
          </w:tcPr>
          <w:p w14:paraId="240D49EC" w14:textId="77777777" w:rsidR="00B50050" w:rsidRDefault="00B50050" w:rsidP="0088127C">
            <w:pPr>
              <w:pStyle w:val="OtherTableBody"/>
            </w:pPr>
            <w:r>
              <w:t>0146</w:t>
            </w:r>
          </w:p>
        </w:tc>
        <w:tc>
          <w:tcPr>
            <w:tcW w:w="6000" w:type="dxa"/>
          </w:tcPr>
          <w:p w14:paraId="2CD9BB73" w14:textId="77777777" w:rsidR="00B50050" w:rsidRDefault="00B50050" w:rsidP="0088127C">
            <w:pPr>
              <w:pStyle w:val="OtherTableBody"/>
            </w:pPr>
            <w:r>
              <w:t>Amount Type</w:t>
            </w:r>
          </w:p>
        </w:tc>
        <w:tc>
          <w:tcPr>
            <w:tcW w:w="1000" w:type="dxa"/>
          </w:tcPr>
          <w:p w14:paraId="37F90704" w14:textId="77777777" w:rsidR="00B50050" w:rsidRDefault="00B50050" w:rsidP="0088127C">
            <w:pPr>
              <w:pStyle w:val="OtherTableBody"/>
            </w:pPr>
            <w:r>
              <w:t>2.C.2.95</w:t>
            </w:r>
          </w:p>
        </w:tc>
      </w:tr>
      <w:tr w:rsidR="00B50050" w14:paraId="2792E09F" w14:textId="77777777" w:rsidTr="00195548">
        <w:tc>
          <w:tcPr>
            <w:tcW w:w="1000" w:type="dxa"/>
          </w:tcPr>
          <w:p w14:paraId="71710F6D" w14:textId="77777777" w:rsidR="00B50050" w:rsidRDefault="00B50050" w:rsidP="0088127C">
            <w:pPr>
              <w:pStyle w:val="OtherTableBody"/>
            </w:pPr>
            <w:r>
              <w:t>HL7</w:t>
            </w:r>
          </w:p>
        </w:tc>
        <w:tc>
          <w:tcPr>
            <w:tcW w:w="1000" w:type="dxa"/>
          </w:tcPr>
          <w:p w14:paraId="1969C92D" w14:textId="77777777" w:rsidR="00B50050" w:rsidRDefault="00B50050" w:rsidP="0088127C">
            <w:pPr>
              <w:pStyle w:val="OtherTableBody"/>
            </w:pPr>
            <w:r>
              <w:t>0389</w:t>
            </w:r>
          </w:p>
        </w:tc>
        <w:tc>
          <w:tcPr>
            <w:tcW w:w="6000" w:type="dxa"/>
          </w:tcPr>
          <w:p w14:paraId="0A579180" w14:textId="77777777" w:rsidR="00B50050" w:rsidRDefault="00B50050" w:rsidP="0088127C">
            <w:pPr>
              <w:pStyle w:val="OtherTableBody"/>
            </w:pPr>
            <w:r>
              <w:t>Analyte Repeat Status</w:t>
            </w:r>
          </w:p>
        </w:tc>
        <w:tc>
          <w:tcPr>
            <w:tcW w:w="1000" w:type="dxa"/>
          </w:tcPr>
          <w:p w14:paraId="5C75A048" w14:textId="77777777" w:rsidR="00B50050" w:rsidRDefault="00B50050" w:rsidP="0088127C">
            <w:pPr>
              <w:pStyle w:val="OtherTableBody"/>
            </w:pPr>
            <w:r>
              <w:t>2.C.2.314</w:t>
            </w:r>
          </w:p>
        </w:tc>
      </w:tr>
      <w:tr w:rsidR="00B50050" w14:paraId="47148257" w14:textId="77777777" w:rsidTr="00195548">
        <w:tc>
          <w:tcPr>
            <w:tcW w:w="1000" w:type="dxa"/>
          </w:tcPr>
          <w:p w14:paraId="48BFEDE8" w14:textId="77777777" w:rsidR="00B50050" w:rsidRDefault="00B50050" w:rsidP="0088127C">
            <w:pPr>
              <w:pStyle w:val="OtherTableBody"/>
            </w:pPr>
            <w:r>
              <w:t>User</w:t>
            </w:r>
          </w:p>
        </w:tc>
        <w:tc>
          <w:tcPr>
            <w:tcW w:w="1000" w:type="dxa"/>
          </w:tcPr>
          <w:p w14:paraId="0616B553" w14:textId="77777777" w:rsidR="00B50050" w:rsidRDefault="00B50050" w:rsidP="0088127C">
            <w:pPr>
              <w:pStyle w:val="OtherTableBody"/>
            </w:pPr>
            <w:r>
              <w:t>0019</w:t>
            </w:r>
          </w:p>
        </w:tc>
        <w:tc>
          <w:tcPr>
            <w:tcW w:w="6000" w:type="dxa"/>
          </w:tcPr>
          <w:p w14:paraId="3036F50A" w14:textId="77777777" w:rsidR="00B50050" w:rsidRDefault="00B50050" w:rsidP="0088127C">
            <w:pPr>
              <w:pStyle w:val="OtherTableBody"/>
            </w:pPr>
            <w:r>
              <w:t>Anesthesia Code</w:t>
            </w:r>
          </w:p>
        </w:tc>
        <w:tc>
          <w:tcPr>
            <w:tcW w:w="1000" w:type="dxa"/>
          </w:tcPr>
          <w:p w14:paraId="476349D6" w14:textId="77777777" w:rsidR="00B50050" w:rsidRDefault="00B50050" w:rsidP="0088127C">
            <w:pPr>
              <w:pStyle w:val="OtherTableBody"/>
            </w:pPr>
            <w:r>
              <w:t>2.C.2.13</w:t>
            </w:r>
          </w:p>
        </w:tc>
      </w:tr>
      <w:tr w:rsidR="00B50050" w14:paraId="6B745F8D" w14:textId="77777777" w:rsidTr="00195548">
        <w:tc>
          <w:tcPr>
            <w:tcW w:w="1000" w:type="dxa"/>
          </w:tcPr>
          <w:p w14:paraId="78D91726" w14:textId="77777777" w:rsidR="00B50050" w:rsidRDefault="00B50050" w:rsidP="0088127C">
            <w:pPr>
              <w:pStyle w:val="OtherTableBody"/>
            </w:pPr>
            <w:r>
              <w:t>User</w:t>
            </w:r>
          </w:p>
        </w:tc>
        <w:tc>
          <w:tcPr>
            <w:tcW w:w="1000" w:type="dxa"/>
          </w:tcPr>
          <w:p w14:paraId="3B59FAF3" w14:textId="77777777" w:rsidR="00B50050" w:rsidRDefault="00B50050" w:rsidP="0088127C">
            <w:pPr>
              <w:pStyle w:val="OtherTableBody"/>
            </w:pPr>
            <w:r>
              <w:t>0317</w:t>
            </w:r>
          </w:p>
        </w:tc>
        <w:tc>
          <w:tcPr>
            <w:tcW w:w="6000" w:type="dxa"/>
          </w:tcPr>
          <w:p w14:paraId="05FD16B8" w14:textId="77777777" w:rsidR="00B50050" w:rsidRDefault="00B50050" w:rsidP="0088127C">
            <w:pPr>
              <w:pStyle w:val="OtherTableBody"/>
            </w:pPr>
            <w:r>
              <w:t>Annotations</w:t>
            </w:r>
          </w:p>
        </w:tc>
        <w:tc>
          <w:tcPr>
            <w:tcW w:w="1000" w:type="dxa"/>
          </w:tcPr>
          <w:p w14:paraId="595D4D89" w14:textId="77777777" w:rsidR="00B50050" w:rsidRDefault="00B50050" w:rsidP="0088127C">
            <w:pPr>
              <w:pStyle w:val="OtherTableBody"/>
            </w:pPr>
            <w:r>
              <w:t>2.C.2.247</w:t>
            </w:r>
          </w:p>
        </w:tc>
      </w:tr>
      <w:tr w:rsidR="00B50050" w14:paraId="2703A741" w14:textId="77777777" w:rsidTr="00195548">
        <w:tc>
          <w:tcPr>
            <w:tcW w:w="1000" w:type="dxa"/>
          </w:tcPr>
          <w:p w14:paraId="6A829BCE" w14:textId="77777777" w:rsidR="00B50050" w:rsidRDefault="00B50050" w:rsidP="0088127C">
            <w:pPr>
              <w:pStyle w:val="OtherTableBody"/>
            </w:pPr>
            <w:r>
              <w:t>undefined</w:t>
            </w:r>
          </w:p>
        </w:tc>
        <w:tc>
          <w:tcPr>
            <w:tcW w:w="1000" w:type="dxa"/>
          </w:tcPr>
          <w:p w14:paraId="2FA02A25" w14:textId="77777777" w:rsidR="00B50050" w:rsidRDefault="00B50050" w:rsidP="0088127C">
            <w:pPr>
              <w:pStyle w:val="OtherTableBody"/>
            </w:pPr>
            <w:r>
              <w:t>0665</w:t>
            </w:r>
          </w:p>
        </w:tc>
        <w:tc>
          <w:tcPr>
            <w:tcW w:w="6000" w:type="dxa"/>
          </w:tcPr>
          <w:p w14:paraId="2E7D8E08" w14:textId="77777777" w:rsidR="00B50050" w:rsidRDefault="00B50050" w:rsidP="0088127C">
            <w:pPr>
              <w:pStyle w:val="OtherTableBody"/>
            </w:pPr>
            <w:r>
              <w:t>Answer Choices (OMC-11)</w:t>
            </w:r>
          </w:p>
        </w:tc>
        <w:tc>
          <w:tcPr>
            <w:tcW w:w="1000" w:type="dxa"/>
          </w:tcPr>
          <w:p w14:paraId="21BE926A" w14:textId="77777777" w:rsidR="00B50050" w:rsidRDefault="00B50050" w:rsidP="0088127C">
            <w:pPr>
              <w:pStyle w:val="OtherTableBody"/>
            </w:pPr>
            <w:r>
              <w:t>8.8.16</w:t>
            </w:r>
          </w:p>
        </w:tc>
      </w:tr>
      <w:tr w:rsidR="00B50050" w14:paraId="4D3B7B3A" w14:textId="77777777" w:rsidTr="00195548">
        <w:tc>
          <w:tcPr>
            <w:tcW w:w="1000" w:type="dxa"/>
          </w:tcPr>
          <w:p w14:paraId="52342BAC" w14:textId="77777777" w:rsidR="00B50050" w:rsidRDefault="00B50050" w:rsidP="0088127C">
            <w:pPr>
              <w:pStyle w:val="OtherTableBody"/>
            </w:pPr>
            <w:r>
              <w:t>User</w:t>
            </w:r>
          </w:p>
        </w:tc>
        <w:tc>
          <w:tcPr>
            <w:tcW w:w="1000" w:type="dxa"/>
          </w:tcPr>
          <w:p w14:paraId="367C5521" w14:textId="77777777" w:rsidR="00B50050" w:rsidRDefault="00B50050" w:rsidP="0088127C">
            <w:pPr>
              <w:pStyle w:val="OtherTableBody"/>
            </w:pPr>
            <w:r>
              <w:t>0345</w:t>
            </w:r>
          </w:p>
        </w:tc>
        <w:tc>
          <w:tcPr>
            <w:tcW w:w="6000" w:type="dxa"/>
          </w:tcPr>
          <w:p w14:paraId="5ADA9F30" w14:textId="77777777" w:rsidR="00B50050" w:rsidRDefault="00B50050" w:rsidP="0088127C">
            <w:pPr>
              <w:pStyle w:val="OtherTableBody"/>
            </w:pPr>
            <w:r>
              <w:t>Appeal Reason</w:t>
            </w:r>
          </w:p>
        </w:tc>
        <w:tc>
          <w:tcPr>
            <w:tcW w:w="1000" w:type="dxa"/>
          </w:tcPr>
          <w:p w14:paraId="1019EA3A" w14:textId="77777777" w:rsidR="00B50050" w:rsidRDefault="00B50050" w:rsidP="0088127C">
            <w:pPr>
              <w:pStyle w:val="OtherTableBody"/>
            </w:pPr>
            <w:r>
              <w:t>2.C.2.273</w:t>
            </w:r>
          </w:p>
        </w:tc>
      </w:tr>
      <w:tr w:rsidR="00B50050" w14:paraId="385A208E" w14:textId="77777777" w:rsidTr="00195548">
        <w:tc>
          <w:tcPr>
            <w:tcW w:w="1000" w:type="dxa"/>
          </w:tcPr>
          <w:p w14:paraId="7DF336D5" w14:textId="77777777" w:rsidR="00B50050" w:rsidRDefault="00B50050" w:rsidP="0088127C">
            <w:pPr>
              <w:pStyle w:val="OtherTableBody"/>
            </w:pPr>
            <w:r>
              <w:t>User</w:t>
            </w:r>
          </w:p>
        </w:tc>
        <w:tc>
          <w:tcPr>
            <w:tcW w:w="1000" w:type="dxa"/>
          </w:tcPr>
          <w:p w14:paraId="768B969E" w14:textId="77777777" w:rsidR="00B50050" w:rsidRDefault="00B50050" w:rsidP="0088127C">
            <w:pPr>
              <w:pStyle w:val="OtherTableBody"/>
            </w:pPr>
            <w:r>
              <w:t>0361</w:t>
            </w:r>
          </w:p>
        </w:tc>
        <w:tc>
          <w:tcPr>
            <w:tcW w:w="6000" w:type="dxa"/>
          </w:tcPr>
          <w:p w14:paraId="641E145F" w14:textId="77777777" w:rsidR="00B50050" w:rsidRDefault="00B50050" w:rsidP="0088127C">
            <w:pPr>
              <w:pStyle w:val="OtherTableBody"/>
            </w:pPr>
            <w:r>
              <w:t>Application</w:t>
            </w:r>
          </w:p>
        </w:tc>
        <w:tc>
          <w:tcPr>
            <w:tcW w:w="1000" w:type="dxa"/>
          </w:tcPr>
          <w:p w14:paraId="71006CC8" w14:textId="77777777" w:rsidR="00B50050" w:rsidRDefault="00B50050" w:rsidP="0088127C">
            <w:pPr>
              <w:pStyle w:val="OtherTableBody"/>
            </w:pPr>
            <w:r>
              <w:t>2.C.2.286</w:t>
            </w:r>
          </w:p>
        </w:tc>
      </w:tr>
      <w:tr w:rsidR="00B50050" w14:paraId="498474D0" w14:textId="77777777" w:rsidTr="00195548">
        <w:tc>
          <w:tcPr>
            <w:tcW w:w="1000" w:type="dxa"/>
          </w:tcPr>
          <w:p w14:paraId="749FB0A3" w14:textId="77777777" w:rsidR="00B50050" w:rsidRDefault="00B50050" w:rsidP="0088127C">
            <w:pPr>
              <w:pStyle w:val="OtherTableBody"/>
            </w:pPr>
            <w:r>
              <w:t>User</w:t>
            </w:r>
          </w:p>
        </w:tc>
        <w:tc>
          <w:tcPr>
            <w:tcW w:w="1000" w:type="dxa"/>
          </w:tcPr>
          <w:p w14:paraId="2D48613D" w14:textId="77777777" w:rsidR="00B50050" w:rsidRDefault="00B50050" w:rsidP="0088127C">
            <w:pPr>
              <w:pStyle w:val="OtherTableBody"/>
            </w:pPr>
            <w:r>
              <w:t>0409</w:t>
            </w:r>
          </w:p>
        </w:tc>
        <w:tc>
          <w:tcPr>
            <w:tcW w:w="6000" w:type="dxa"/>
          </w:tcPr>
          <w:p w14:paraId="4CC73D19" w14:textId="77777777" w:rsidR="00B50050" w:rsidRDefault="00B50050" w:rsidP="0088127C">
            <w:pPr>
              <w:pStyle w:val="OtherTableBody"/>
            </w:pPr>
            <w:r>
              <w:t>Application Change Type</w:t>
            </w:r>
          </w:p>
        </w:tc>
        <w:tc>
          <w:tcPr>
            <w:tcW w:w="1000" w:type="dxa"/>
          </w:tcPr>
          <w:p w14:paraId="127FBD0E" w14:textId="77777777" w:rsidR="00B50050" w:rsidRDefault="00B50050" w:rsidP="0088127C">
            <w:pPr>
              <w:pStyle w:val="OtherTableBody"/>
            </w:pPr>
            <w:r>
              <w:t>2.C.2.329</w:t>
            </w:r>
          </w:p>
        </w:tc>
      </w:tr>
      <w:tr w:rsidR="00B50050" w14:paraId="457A5825" w14:textId="77777777" w:rsidTr="00195548">
        <w:tc>
          <w:tcPr>
            <w:tcW w:w="1000" w:type="dxa"/>
          </w:tcPr>
          <w:p w14:paraId="79822846" w14:textId="77777777" w:rsidR="00B50050" w:rsidRDefault="00B50050" w:rsidP="0088127C">
            <w:pPr>
              <w:pStyle w:val="OtherTableBody"/>
            </w:pPr>
            <w:r>
              <w:t>User</w:t>
            </w:r>
          </w:p>
        </w:tc>
        <w:tc>
          <w:tcPr>
            <w:tcW w:w="1000" w:type="dxa"/>
          </w:tcPr>
          <w:p w14:paraId="11500808" w14:textId="77777777" w:rsidR="00B50050" w:rsidRDefault="00B50050" w:rsidP="0088127C">
            <w:pPr>
              <w:pStyle w:val="OtherTableBody"/>
            </w:pPr>
            <w:r>
              <w:t>0533</w:t>
            </w:r>
          </w:p>
        </w:tc>
        <w:tc>
          <w:tcPr>
            <w:tcW w:w="6000" w:type="dxa"/>
          </w:tcPr>
          <w:p w14:paraId="4650E576" w14:textId="77777777" w:rsidR="00B50050" w:rsidRDefault="00B50050" w:rsidP="0088127C">
            <w:pPr>
              <w:pStyle w:val="OtherTableBody"/>
            </w:pPr>
            <w:r>
              <w:t>Application Error Code</w:t>
            </w:r>
          </w:p>
        </w:tc>
        <w:tc>
          <w:tcPr>
            <w:tcW w:w="1000" w:type="dxa"/>
          </w:tcPr>
          <w:p w14:paraId="287FAF71" w14:textId="77777777" w:rsidR="00B50050" w:rsidRDefault="00B50050" w:rsidP="0088127C">
            <w:pPr>
              <w:pStyle w:val="OtherTableBody"/>
            </w:pPr>
            <w:r>
              <w:t>2.C.2.443</w:t>
            </w:r>
          </w:p>
        </w:tc>
      </w:tr>
      <w:tr w:rsidR="00B50050" w14:paraId="41D6A1E9" w14:textId="77777777" w:rsidTr="00195548">
        <w:tc>
          <w:tcPr>
            <w:tcW w:w="1000" w:type="dxa"/>
          </w:tcPr>
          <w:p w14:paraId="019451F8" w14:textId="77777777" w:rsidR="00B50050" w:rsidRDefault="00B50050" w:rsidP="0088127C">
            <w:pPr>
              <w:pStyle w:val="OtherTableBody"/>
            </w:pPr>
            <w:r>
              <w:lastRenderedPageBreak/>
              <w:t>undefined</w:t>
            </w:r>
          </w:p>
        </w:tc>
        <w:tc>
          <w:tcPr>
            <w:tcW w:w="1000" w:type="dxa"/>
          </w:tcPr>
          <w:p w14:paraId="3219585C" w14:textId="77777777" w:rsidR="00B50050" w:rsidRDefault="00B50050" w:rsidP="0088127C">
            <w:pPr>
              <w:pStyle w:val="OtherTableBody"/>
            </w:pPr>
            <w:r>
              <w:t>0783</w:t>
            </w:r>
          </w:p>
        </w:tc>
        <w:tc>
          <w:tcPr>
            <w:tcW w:w="6000" w:type="dxa"/>
          </w:tcPr>
          <w:p w14:paraId="115F7CEB" w14:textId="77777777" w:rsidR="00B50050" w:rsidRDefault="00B50050" w:rsidP="0088127C">
            <w:pPr>
              <w:pStyle w:val="OtherTableBody"/>
            </w:pPr>
            <w:r>
              <w:t>Application/Method Identifier (SID-1)</w:t>
            </w:r>
          </w:p>
        </w:tc>
        <w:tc>
          <w:tcPr>
            <w:tcW w:w="1000" w:type="dxa"/>
          </w:tcPr>
          <w:p w14:paraId="17480AE5" w14:textId="77777777" w:rsidR="00B50050" w:rsidRDefault="00B50050" w:rsidP="0088127C">
            <w:pPr>
              <w:pStyle w:val="OtherTableBody"/>
            </w:pPr>
            <w:r>
              <w:t>13.4.11</w:t>
            </w:r>
          </w:p>
        </w:tc>
      </w:tr>
      <w:tr w:rsidR="00B50050" w14:paraId="72FC64DA" w14:textId="77777777" w:rsidTr="00195548">
        <w:tc>
          <w:tcPr>
            <w:tcW w:w="1000" w:type="dxa"/>
          </w:tcPr>
          <w:p w14:paraId="620E3801" w14:textId="77777777" w:rsidR="00B50050" w:rsidRDefault="00B50050" w:rsidP="0088127C">
            <w:pPr>
              <w:pStyle w:val="OtherTableBody"/>
            </w:pPr>
            <w:r>
              <w:t>User</w:t>
            </w:r>
          </w:p>
        </w:tc>
        <w:tc>
          <w:tcPr>
            <w:tcW w:w="1000" w:type="dxa"/>
          </w:tcPr>
          <w:p w14:paraId="5687641D" w14:textId="77777777" w:rsidR="00B50050" w:rsidRDefault="00B50050" w:rsidP="0088127C">
            <w:pPr>
              <w:pStyle w:val="OtherTableBody"/>
            </w:pPr>
            <w:r>
              <w:t>0276</w:t>
            </w:r>
          </w:p>
        </w:tc>
        <w:tc>
          <w:tcPr>
            <w:tcW w:w="6000" w:type="dxa"/>
          </w:tcPr>
          <w:p w14:paraId="2318A000" w14:textId="77777777" w:rsidR="00B50050" w:rsidRDefault="00B50050" w:rsidP="0088127C">
            <w:pPr>
              <w:pStyle w:val="OtherTableBody"/>
            </w:pPr>
            <w:r>
              <w:t>Appointment reason codes</w:t>
            </w:r>
          </w:p>
        </w:tc>
        <w:tc>
          <w:tcPr>
            <w:tcW w:w="1000" w:type="dxa"/>
          </w:tcPr>
          <w:p w14:paraId="02BEF652" w14:textId="77777777" w:rsidR="00B50050" w:rsidRDefault="00B50050" w:rsidP="0088127C">
            <w:pPr>
              <w:pStyle w:val="OtherTableBody"/>
            </w:pPr>
            <w:r>
              <w:t>2.C.2.209</w:t>
            </w:r>
          </w:p>
        </w:tc>
      </w:tr>
      <w:tr w:rsidR="00B50050" w14:paraId="1B2C5570" w14:textId="77777777" w:rsidTr="00195548">
        <w:tc>
          <w:tcPr>
            <w:tcW w:w="1000" w:type="dxa"/>
          </w:tcPr>
          <w:p w14:paraId="57B600D3" w14:textId="77777777" w:rsidR="00B50050" w:rsidRDefault="00B50050" w:rsidP="0088127C">
            <w:pPr>
              <w:pStyle w:val="OtherTableBody"/>
            </w:pPr>
            <w:r>
              <w:t>User</w:t>
            </w:r>
          </w:p>
        </w:tc>
        <w:tc>
          <w:tcPr>
            <w:tcW w:w="1000" w:type="dxa"/>
          </w:tcPr>
          <w:p w14:paraId="7C4A7258" w14:textId="77777777" w:rsidR="00B50050" w:rsidRDefault="00B50050" w:rsidP="0088127C">
            <w:pPr>
              <w:pStyle w:val="OtherTableBody"/>
            </w:pPr>
            <w:r>
              <w:t>0277</w:t>
            </w:r>
          </w:p>
        </w:tc>
        <w:tc>
          <w:tcPr>
            <w:tcW w:w="6000" w:type="dxa"/>
          </w:tcPr>
          <w:p w14:paraId="4F11960D" w14:textId="77777777" w:rsidR="00B50050" w:rsidRDefault="00B50050" w:rsidP="0088127C">
            <w:pPr>
              <w:pStyle w:val="OtherTableBody"/>
            </w:pPr>
            <w:r>
              <w:t>Appointment Type Codes</w:t>
            </w:r>
          </w:p>
        </w:tc>
        <w:tc>
          <w:tcPr>
            <w:tcW w:w="1000" w:type="dxa"/>
          </w:tcPr>
          <w:p w14:paraId="70B642C4" w14:textId="77777777" w:rsidR="00B50050" w:rsidRDefault="00B50050" w:rsidP="0088127C">
            <w:pPr>
              <w:pStyle w:val="OtherTableBody"/>
            </w:pPr>
            <w:r>
              <w:t>2.C.2.210</w:t>
            </w:r>
          </w:p>
        </w:tc>
      </w:tr>
      <w:tr w:rsidR="00B50050" w14:paraId="53D8EEFB" w14:textId="77777777" w:rsidTr="00195548">
        <w:tc>
          <w:tcPr>
            <w:tcW w:w="1000" w:type="dxa"/>
          </w:tcPr>
          <w:p w14:paraId="0ED66376" w14:textId="77777777" w:rsidR="00B50050" w:rsidRDefault="00B50050" w:rsidP="0088127C">
            <w:pPr>
              <w:pStyle w:val="OtherTableBody"/>
            </w:pPr>
            <w:r>
              <w:t>undefined</w:t>
            </w:r>
          </w:p>
        </w:tc>
        <w:tc>
          <w:tcPr>
            <w:tcW w:w="1000" w:type="dxa"/>
          </w:tcPr>
          <w:p w14:paraId="51B25B11" w14:textId="77777777" w:rsidR="00B50050" w:rsidRDefault="00B50050" w:rsidP="0088127C">
            <w:pPr>
              <w:pStyle w:val="OtherTableBody"/>
            </w:pPr>
            <w:r>
              <w:t>0563</w:t>
            </w:r>
          </w:p>
        </w:tc>
        <w:tc>
          <w:tcPr>
            <w:tcW w:w="6000" w:type="dxa"/>
          </w:tcPr>
          <w:p w14:paraId="425C73AB" w14:textId="77777777" w:rsidR="00B50050" w:rsidRDefault="00B50050" w:rsidP="0088127C">
            <w:pPr>
              <w:pStyle w:val="OtherTableBody"/>
            </w:pPr>
            <w:r>
              <w:t>Approval Status (AUT-14)</w:t>
            </w:r>
          </w:p>
        </w:tc>
        <w:tc>
          <w:tcPr>
            <w:tcW w:w="1000" w:type="dxa"/>
          </w:tcPr>
          <w:p w14:paraId="6FCE2E73" w14:textId="77777777" w:rsidR="00B50050" w:rsidRDefault="00B50050" w:rsidP="0088127C">
            <w:pPr>
              <w:pStyle w:val="OtherTableBody"/>
            </w:pPr>
            <w:r>
              <w:t>11.8.2</w:t>
            </w:r>
          </w:p>
        </w:tc>
      </w:tr>
      <w:tr w:rsidR="00B50050" w14:paraId="3928B17D" w14:textId="77777777" w:rsidTr="00195548">
        <w:tc>
          <w:tcPr>
            <w:tcW w:w="1000" w:type="dxa"/>
          </w:tcPr>
          <w:p w14:paraId="4455011A" w14:textId="77777777" w:rsidR="00B50050" w:rsidRDefault="00B50050" w:rsidP="0088127C">
            <w:pPr>
              <w:pStyle w:val="OtherTableBody"/>
            </w:pPr>
            <w:r>
              <w:t>User</w:t>
            </w:r>
          </w:p>
        </w:tc>
        <w:tc>
          <w:tcPr>
            <w:tcW w:w="1000" w:type="dxa"/>
          </w:tcPr>
          <w:p w14:paraId="0C182E32" w14:textId="77777777" w:rsidR="00B50050" w:rsidRDefault="00B50050" w:rsidP="0088127C">
            <w:pPr>
              <w:pStyle w:val="OtherTableBody"/>
            </w:pPr>
            <w:r>
              <w:t>0790</w:t>
            </w:r>
          </w:p>
        </w:tc>
        <w:tc>
          <w:tcPr>
            <w:tcW w:w="6000" w:type="dxa"/>
          </w:tcPr>
          <w:p w14:paraId="16B0EF49" w14:textId="77777777" w:rsidR="00B50050" w:rsidRDefault="00B50050" w:rsidP="0088127C">
            <w:pPr>
              <w:pStyle w:val="OtherTableBody"/>
            </w:pPr>
            <w:r>
              <w:t>Approving Regulatory Agency</w:t>
            </w:r>
          </w:p>
        </w:tc>
        <w:tc>
          <w:tcPr>
            <w:tcW w:w="1000" w:type="dxa"/>
          </w:tcPr>
          <w:p w14:paraId="1CD88310" w14:textId="77777777" w:rsidR="00B50050" w:rsidRDefault="00B50050" w:rsidP="0088127C">
            <w:pPr>
              <w:pStyle w:val="OtherTableBody"/>
            </w:pPr>
            <w:r>
              <w:t>2.C.2.511</w:t>
            </w:r>
          </w:p>
        </w:tc>
      </w:tr>
      <w:tr w:rsidR="00B50050" w14:paraId="4C2DB004" w14:textId="77777777" w:rsidTr="00195548">
        <w:tc>
          <w:tcPr>
            <w:tcW w:w="1000" w:type="dxa"/>
          </w:tcPr>
          <w:p w14:paraId="692DD67C" w14:textId="77777777" w:rsidR="00B50050" w:rsidRDefault="00B50050" w:rsidP="0088127C">
            <w:pPr>
              <w:pStyle w:val="OtherTableBody"/>
            </w:pPr>
            <w:r>
              <w:t>HL7</w:t>
            </w:r>
          </w:p>
        </w:tc>
        <w:tc>
          <w:tcPr>
            <w:tcW w:w="1000" w:type="dxa"/>
          </w:tcPr>
          <w:p w14:paraId="1E8A373A" w14:textId="77777777" w:rsidR="00B50050" w:rsidRDefault="00B50050" w:rsidP="0088127C">
            <w:pPr>
              <w:pStyle w:val="OtherTableBody"/>
            </w:pPr>
            <w:r>
              <w:t>0927</w:t>
            </w:r>
          </w:p>
        </w:tc>
        <w:tc>
          <w:tcPr>
            <w:tcW w:w="6000" w:type="dxa"/>
          </w:tcPr>
          <w:p w14:paraId="3775804A" w14:textId="77777777" w:rsidR="00B50050" w:rsidRDefault="00B50050" w:rsidP="0088127C">
            <w:pPr>
              <w:pStyle w:val="OtherTableBody"/>
            </w:pPr>
            <w:r>
              <w:t>Arm Stick</w:t>
            </w:r>
          </w:p>
        </w:tc>
        <w:tc>
          <w:tcPr>
            <w:tcW w:w="1000" w:type="dxa"/>
          </w:tcPr>
          <w:p w14:paraId="31C77704" w14:textId="77777777" w:rsidR="00B50050" w:rsidRDefault="00B50050" w:rsidP="0088127C">
            <w:pPr>
              <w:pStyle w:val="OtherTableBody"/>
            </w:pPr>
            <w:r>
              <w:t>2.C.2.551</w:t>
            </w:r>
          </w:p>
        </w:tc>
      </w:tr>
      <w:tr w:rsidR="00B50050" w14:paraId="72CF676F" w14:textId="77777777" w:rsidTr="00195548">
        <w:tc>
          <w:tcPr>
            <w:tcW w:w="1000" w:type="dxa"/>
          </w:tcPr>
          <w:p w14:paraId="0FC661F2" w14:textId="77777777" w:rsidR="00B50050" w:rsidRDefault="00B50050" w:rsidP="0088127C">
            <w:pPr>
              <w:pStyle w:val="OtherTableBody"/>
            </w:pPr>
            <w:r>
              <w:t>User</w:t>
            </w:r>
          </w:p>
        </w:tc>
        <w:tc>
          <w:tcPr>
            <w:tcW w:w="1000" w:type="dxa"/>
          </w:tcPr>
          <w:p w14:paraId="48A8483F" w14:textId="77777777" w:rsidR="00B50050" w:rsidRDefault="00B50050" w:rsidP="0088127C">
            <w:pPr>
              <w:pStyle w:val="OtherTableBody"/>
            </w:pPr>
            <w:r>
              <w:t>0375</w:t>
            </w:r>
          </w:p>
        </w:tc>
        <w:tc>
          <w:tcPr>
            <w:tcW w:w="6000" w:type="dxa"/>
          </w:tcPr>
          <w:p w14:paraId="7AE86FBA" w14:textId="77777777" w:rsidR="00B50050" w:rsidRDefault="00B50050" w:rsidP="0088127C">
            <w:pPr>
              <w:pStyle w:val="OtherTableBody"/>
            </w:pPr>
            <w:r>
              <w:t>Artificial Blood</w:t>
            </w:r>
          </w:p>
        </w:tc>
        <w:tc>
          <w:tcPr>
            <w:tcW w:w="1000" w:type="dxa"/>
          </w:tcPr>
          <w:p w14:paraId="4213206A" w14:textId="77777777" w:rsidR="00B50050" w:rsidRDefault="00B50050" w:rsidP="0088127C">
            <w:pPr>
              <w:pStyle w:val="OtherTableBody"/>
            </w:pPr>
            <w:r>
              <w:t>2.C.2.300</w:t>
            </w:r>
          </w:p>
        </w:tc>
      </w:tr>
      <w:tr w:rsidR="00B50050" w14:paraId="2E60DDB3" w14:textId="77777777" w:rsidTr="00195548">
        <w:tc>
          <w:tcPr>
            <w:tcW w:w="1000" w:type="dxa"/>
          </w:tcPr>
          <w:p w14:paraId="19C000DE" w14:textId="77777777" w:rsidR="00B50050" w:rsidRDefault="00B50050" w:rsidP="0088127C">
            <w:pPr>
              <w:pStyle w:val="OtherTableBody"/>
            </w:pPr>
            <w:r>
              <w:t>User</w:t>
            </w:r>
          </w:p>
        </w:tc>
        <w:tc>
          <w:tcPr>
            <w:tcW w:w="1000" w:type="dxa"/>
          </w:tcPr>
          <w:p w14:paraId="75EDFBB8" w14:textId="77777777" w:rsidR="00B50050" w:rsidRDefault="00B50050" w:rsidP="0088127C">
            <w:pPr>
              <w:pStyle w:val="OtherTableBody"/>
            </w:pPr>
            <w:r>
              <w:t>0363</w:t>
            </w:r>
          </w:p>
        </w:tc>
        <w:tc>
          <w:tcPr>
            <w:tcW w:w="6000" w:type="dxa"/>
          </w:tcPr>
          <w:p w14:paraId="45DEAF17" w14:textId="77777777" w:rsidR="00B50050" w:rsidRDefault="00B50050" w:rsidP="0088127C">
            <w:pPr>
              <w:pStyle w:val="OtherTableBody"/>
            </w:pPr>
            <w:r>
              <w:t>Assigning Authority</w:t>
            </w:r>
          </w:p>
        </w:tc>
        <w:tc>
          <w:tcPr>
            <w:tcW w:w="1000" w:type="dxa"/>
          </w:tcPr>
          <w:p w14:paraId="0AEFD8E7" w14:textId="77777777" w:rsidR="00B50050" w:rsidRDefault="00B50050" w:rsidP="0088127C">
            <w:pPr>
              <w:pStyle w:val="OtherTableBody"/>
            </w:pPr>
            <w:r>
              <w:t>2.C.2.288</w:t>
            </w:r>
          </w:p>
        </w:tc>
      </w:tr>
      <w:tr w:rsidR="00B50050" w14:paraId="0CC36728" w14:textId="77777777" w:rsidTr="00195548">
        <w:tc>
          <w:tcPr>
            <w:tcW w:w="1000" w:type="dxa"/>
          </w:tcPr>
          <w:p w14:paraId="5525F651" w14:textId="77777777" w:rsidR="00B50050" w:rsidRDefault="00B50050" w:rsidP="0088127C">
            <w:pPr>
              <w:pStyle w:val="OtherTableBody"/>
            </w:pPr>
            <w:r>
              <w:t>User</w:t>
            </w:r>
          </w:p>
        </w:tc>
        <w:tc>
          <w:tcPr>
            <w:tcW w:w="1000" w:type="dxa"/>
          </w:tcPr>
          <w:p w14:paraId="2C67568C" w14:textId="77777777" w:rsidR="00B50050" w:rsidRDefault="00B50050" w:rsidP="0088127C">
            <w:pPr>
              <w:pStyle w:val="OtherTableBody"/>
            </w:pPr>
            <w:r>
              <w:t>0135</w:t>
            </w:r>
          </w:p>
        </w:tc>
        <w:tc>
          <w:tcPr>
            <w:tcW w:w="6000" w:type="dxa"/>
          </w:tcPr>
          <w:p w14:paraId="136FF987" w14:textId="77777777" w:rsidR="00B50050" w:rsidRDefault="00B50050" w:rsidP="0088127C">
            <w:pPr>
              <w:pStyle w:val="OtherTableBody"/>
            </w:pPr>
            <w:r>
              <w:t>Assignment of Benefits</w:t>
            </w:r>
          </w:p>
        </w:tc>
        <w:tc>
          <w:tcPr>
            <w:tcW w:w="1000" w:type="dxa"/>
          </w:tcPr>
          <w:p w14:paraId="49C45A27" w14:textId="77777777" w:rsidR="00B50050" w:rsidRDefault="00B50050" w:rsidP="0088127C">
            <w:pPr>
              <w:pStyle w:val="OtherTableBody"/>
            </w:pPr>
            <w:r>
              <w:t>2.C.2.85</w:t>
            </w:r>
          </w:p>
        </w:tc>
      </w:tr>
      <w:tr w:rsidR="00B50050" w14:paraId="07D3FCEE" w14:textId="77777777" w:rsidTr="00195548">
        <w:tc>
          <w:tcPr>
            <w:tcW w:w="1000" w:type="dxa"/>
          </w:tcPr>
          <w:p w14:paraId="3F592CF8" w14:textId="77777777" w:rsidR="00B50050" w:rsidRDefault="00B50050" w:rsidP="0088127C">
            <w:pPr>
              <w:pStyle w:val="OtherTableBody"/>
            </w:pPr>
            <w:r>
              <w:t>HL7</w:t>
            </w:r>
          </w:p>
        </w:tc>
        <w:tc>
          <w:tcPr>
            <w:tcW w:w="1000" w:type="dxa"/>
          </w:tcPr>
          <w:p w14:paraId="5B1EEBDA" w14:textId="77777777" w:rsidR="00B50050" w:rsidRDefault="00B50050" w:rsidP="0088127C">
            <w:pPr>
              <w:pStyle w:val="OtherTableBody"/>
            </w:pPr>
            <w:r>
              <w:t>0483</w:t>
            </w:r>
          </w:p>
        </w:tc>
        <w:tc>
          <w:tcPr>
            <w:tcW w:w="6000" w:type="dxa"/>
          </w:tcPr>
          <w:p w14:paraId="4C4AE828" w14:textId="77777777" w:rsidR="00B50050" w:rsidRDefault="00B50050" w:rsidP="0088127C">
            <w:pPr>
              <w:pStyle w:val="OtherTableBody"/>
            </w:pPr>
            <w:r>
              <w:t>Authorization Mode</w:t>
            </w:r>
          </w:p>
        </w:tc>
        <w:tc>
          <w:tcPr>
            <w:tcW w:w="1000" w:type="dxa"/>
          </w:tcPr>
          <w:p w14:paraId="70B917D3" w14:textId="77777777" w:rsidR="00B50050" w:rsidRDefault="00B50050" w:rsidP="0088127C">
            <w:pPr>
              <w:pStyle w:val="OtherTableBody"/>
            </w:pPr>
            <w:r>
              <w:t>2.C.2.397</w:t>
            </w:r>
          </w:p>
        </w:tc>
      </w:tr>
      <w:tr w:rsidR="00B50050" w14:paraId="4E51CFEA" w14:textId="77777777" w:rsidTr="00195548">
        <w:tc>
          <w:tcPr>
            <w:tcW w:w="1000" w:type="dxa"/>
          </w:tcPr>
          <w:p w14:paraId="6A9AF2ED" w14:textId="77777777" w:rsidR="00B50050" w:rsidRDefault="00B50050" w:rsidP="0088127C">
            <w:pPr>
              <w:pStyle w:val="OtherTableBody"/>
            </w:pPr>
            <w:r>
              <w:t>undefined</w:t>
            </w:r>
          </w:p>
        </w:tc>
        <w:tc>
          <w:tcPr>
            <w:tcW w:w="1000" w:type="dxa"/>
          </w:tcPr>
          <w:p w14:paraId="55665E57" w14:textId="77777777" w:rsidR="00B50050" w:rsidRDefault="00B50050" w:rsidP="0088127C">
            <w:pPr>
              <w:pStyle w:val="OtherTableBody"/>
            </w:pPr>
            <w:r>
              <w:t>0551</w:t>
            </w:r>
          </w:p>
        </w:tc>
        <w:tc>
          <w:tcPr>
            <w:tcW w:w="6000" w:type="dxa"/>
          </w:tcPr>
          <w:p w14:paraId="533E0D31" w14:textId="77777777" w:rsidR="00B50050" w:rsidRDefault="00B50050" w:rsidP="0088127C">
            <w:pPr>
              <w:pStyle w:val="OtherTableBody"/>
            </w:pPr>
            <w:r>
              <w:t>Authorization Referral Type (AUT-13)</w:t>
            </w:r>
          </w:p>
        </w:tc>
        <w:tc>
          <w:tcPr>
            <w:tcW w:w="1000" w:type="dxa"/>
          </w:tcPr>
          <w:p w14:paraId="0E8CE59F" w14:textId="77777777" w:rsidR="00B50050" w:rsidRDefault="00B50050" w:rsidP="0088127C">
            <w:pPr>
              <w:pStyle w:val="OtherTableBody"/>
            </w:pPr>
            <w:r>
              <w:t>11.8.2</w:t>
            </w:r>
          </w:p>
        </w:tc>
      </w:tr>
      <w:tr w:rsidR="00B50050" w14:paraId="7700E7FC" w14:textId="77777777" w:rsidTr="00195548">
        <w:tc>
          <w:tcPr>
            <w:tcW w:w="1000" w:type="dxa"/>
          </w:tcPr>
          <w:p w14:paraId="33A224F7" w14:textId="77777777" w:rsidR="00B50050" w:rsidRDefault="00B50050" w:rsidP="0088127C">
            <w:pPr>
              <w:pStyle w:val="OtherTableBody"/>
            </w:pPr>
            <w:r>
              <w:t>undefined</w:t>
            </w:r>
          </w:p>
        </w:tc>
        <w:tc>
          <w:tcPr>
            <w:tcW w:w="1000" w:type="dxa"/>
          </w:tcPr>
          <w:p w14:paraId="6E70F337" w14:textId="77777777" w:rsidR="00B50050" w:rsidRDefault="00B50050" w:rsidP="0088127C">
            <w:pPr>
              <w:pStyle w:val="OtherTableBody"/>
            </w:pPr>
            <w:r>
              <w:t>0546</w:t>
            </w:r>
          </w:p>
        </w:tc>
        <w:tc>
          <w:tcPr>
            <w:tcW w:w="6000" w:type="dxa"/>
          </w:tcPr>
          <w:p w14:paraId="7E2F7CDD" w14:textId="77777777" w:rsidR="00B50050" w:rsidRDefault="00B50050" w:rsidP="0088127C">
            <w:pPr>
              <w:pStyle w:val="OtherTableBody"/>
            </w:pPr>
            <w:r>
              <w:t>Authorized Discipline(s) (AUT-12)</w:t>
            </w:r>
          </w:p>
        </w:tc>
        <w:tc>
          <w:tcPr>
            <w:tcW w:w="1000" w:type="dxa"/>
          </w:tcPr>
          <w:p w14:paraId="7ED61C19" w14:textId="77777777" w:rsidR="00B50050" w:rsidRDefault="00B50050" w:rsidP="0088127C">
            <w:pPr>
              <w:pStyle w:val="OtherTableBody"/>
            </w:pPr>
            <w:r>
              <w:t>11.8.2</w:t>
            </w:r>
          </w:p>
        </w:tc>
      </w:tr>
      <w:tr w:rsidR="00B50050" w14:paraId="3140550A" w14:textId="77777777" w:rsidTr="00195548">
        <w:tc>
          <w:tcPr>
            <w:tcW w:w="1000" w:type="dxa"/>
          </w:tcPr>
          <w:p w14:paraId="78D0A6F4" w14:textId="77777777" w:rsidR="00B50050" w:rsidRDefault="00B50050" w:rsidP="0088127C">
            <w:pPr>
              <w:pStyle w:val="OtherTableBody"/>
            </w:pPr>
            <w:r>
              <w:t>User</w:t>
            </w:r>
          </w:p>
        </w:tc>
        <w:tc>
          <w:tcPr>
            <w:tcW w:w="1000" w:type="dxa"/>
          </w:tcPr>
          <w:p w14:paraId="77A1DAF2" w14:textId="77777777" w:rsidR="00B50050" w:rsidRDefault="00B50050" w:rsidP="0088127C">
            <w:pPr>
              <w:pStyle w:val="OtherTableBody"/>
            </w:pPr>
            <w:r>
              <w:t>0945</w:t>
            </w:r>
          </w:p>
        </w:tc>
        <w:tc>
          <w:tcPr>
            <w:tcW w:w="6000" w:type="dxa"/>
          </w:tcPr>
          <w:p w14:paraId="17595CF1" w14:textId="77777777" w:rsidR="00B50050" w:rsidRDefault="00B50050" w:rsidP="0088127C">
            <w:pPr>
              <w:pStyle w:val="OtherTableBody"/>
            </w:pPr>
            <w:r>
              <w:t>Auto-Dilution Type</w:t>
            </w:r>
          </w:p>
        </w:tc>
        <w:tc>
          <w:tcPr>
            <w:tcW w:w="1000" w:type="dxa"/>
          </w:tcPr>
          <w:p w14:paraId="5A4F5A19" w14:textId="77777777" w:rsidR="00B50050" w:rsidRDefault="00B50050" w:rsidP="0088127C">
            <w:pPr>
              <w:pStyle w:val="OtherTableBody"/>
            </w:pPr>
          </w:p>
        </w:tc>
      </w:tr>
      <w:tr w:rsidR="00B50050" w14:paraId="333BE9DC" w14:textId="77777777" w:rsidTr="00195548">
        <w:tc>
          <w:tcPr>
            <w:tcW w:w="1000" w:type="dxa"/>
          </w:tcPr>
          <w:p w14:paraId="0C0B1FF3" w14:textId="77777777" w:rsidR="00B50050" w:rsidRDefault="00B50050" w:rsidP="0088127C">
            <w:pPr>
              <w:pStyle w:val="OtherTableBody"/>
            </w:pPr>
            <w:r>
              <w:t>User</w:t>
            </w:r>
          </w:p>
        </w:tc>
        <w:tc>
          <w:tcPr>
            <w:tcW w:w="1000" w:type="dxa"/>
          </w:tcPr>
          <w:p w14:paraId="21D5736A" w14:textId="77777777" w:rsidR="00B50050" w:rsidRDefault="00B50050" w:rsidP="0088127C">
            <w:pPr>
              <w:pStyle w:val="OtherTableBody"/>
            </w:pPr>
            <w:r>
              <w:t>0021</w:t>
            </w:r>
          </w:p>
        </w:tc>
        <w:tc>
          <w:tcPr>
            <w:tcW w:w="6000" w:type="dxa"/>
          </w:tcPr>
          <w:p w14:paraId="14B95D96" w14:textId="77777777" w:rsidR="00B50050" w:rsidRDefault="00B50050" w:rsidP="0088127C">
            <w:pPr>
              <w:pStyle w:val="OtherTableBody"/>
            </w:pPr>
            <w:r>
              <w:t>Bad Debt Agency Code</w:t>
            </w:r>
          </w:p>
        </w:tc>
        <w:tc>
          <w:tcPr>
            <w:tcW w:w="1000" w:type="dxa"/>
          </w:tcPr>
          <w:p w14:paraId="26480030" w14:textId="77777777" w:rsidR="00B50050" w:rsidRDefault="00B50050" w:rsidP="0088127C">
            <w:pPr>
              <w:pStyle w:val="OtherTableBody"/>
            </w:pPr>
            <w:r>
              <w:t>2.C.2.14</w:t>
            </w:r>
          </w:p>
        </w:tc>
      </w:tr>
      <w:tr w:rsidR="00B50050" w14:paraId="7353F976" w14:textId="77777777" w:rsidTr="00195548">
        <w:tc>
          <w:tcPr>
            <w:tcW w:w="1000" w:type="dxa"/>
          </w:tcPr>
          <w:p w14:paraId="1C876E26" w14:textId="77777777" w:rsidR="00B50050" w:rsidRDefault="00B50050" w:rsidP="0088127C">
            <w:pPr>
              <w:pStyle w:val="OtherTableBody"/>
            </w:pPr>
            <w:r>
              <w:t>undefined</w:t>
            </w:r>
          </w:p>
        </w:tc>
        <w:tc>
          <w:tcPr>
            <w:tcW w:w="1000" w:type="dxa"/>
          </w:tcPr>
          <w:p w14:paraId="12995763" w14:textId="77777777" w:rsidR="00B50050" w:rsidRDefault="00B50050" w:rsidP="0088127C">
            <w:pPr>
              <w:pStyle w:val="OtherTableBody"/>
            </w:pPr>
            <w:r>
              <w:t>0583</w:t>
            </w:r>
          </w:p>
        </w:tc>
        <w:tc>
          <w:tcPr>
            <w:tcW w:w="6000" w:type="dxa"/>
          </w:tcPr>
          <w:p w14:paraId="1FBA318E" w14:textId="77777777" w:rsidR="00B50050" w:rsidRDefault="00B50050" w:rsidP="0088127C">
            <w:pPr>
              <w:pStyle w:val="OtherTableBody"/>
            </w:pPr>
            <w:r>
              <w:t>BC Blood Group (BTX-4)</w:t>
            </w:r>
          </w:p>
        </w:tc>
        <w:tc>
          <w:tcPr>
            <w:tcW w:w="1000" w:type="dxa"/>
          </w:tcPr>
          <w:p w14:paraId="450BDE17" w14:textId="77777777" w:rsidR="00B50050" w:rsidRDefault="00B50050" w:rsidP="0088127C">
            <w:pPr>
              <w:pStyle w:val="OtherTableBody"/>
            </w:pPr>
            <w:r>
              <w:t>4.14.3</w:t>
            </w:r>
          </w:p>
        </w:tc>
      </w:tr>
      <w:tr w:rsidR="00B50050" w14:paraId="783DF94F" w14:textId="77777777" w:rsidTr="00195548">
        <w:tc>
          <w:tcPr>
            <w:tcW w:w="1000" w:type="dxa"/>
          </w:tcPr>
          <w:p w14:paraId="77960D4A" w14:textId="77777777" w:rsidR="00B50050" w:rsidRDefault="00B50050" w:rsidP="0088127C">
            <w:pPr>
              <w:pStyle w:val="OtherTableBody"/>
            </w:pPr>
            <w:r>
              <w:t>undefined</w:t>
            </w:r>
          </w:p>
        </w:tc>
        <w:tc>
          <w:tcPr>
            <w:tcW w:w="1000" w:type="dxa"/>
          </w:tcPr>
          <w:p w14:paraId="5288BF9A" w14:textId="77777777" w:rsidR="00B50050" w:rsidRDefault="00B50050" w:rsidP="0088127C">
            <w:pPr>
              <w:pStyle w:val="OtherTableBody"/>
            </w:pPr>
            <w:r>
              <w:t>0577</w:t>
            </w:r>
          </w:p>
        </w:tc>
        <w:tc>
          <w:tcPr>
            <w:tcW w:w="6000" w:type="dxa"/>
          </w:tcPr>
          <w:p w14:paraId="632B4A30" w14:textId="77777777" w:rsidR="00B50050" w:rsidRDefault="00B50050" w:rsidP="0088127C">
            <w:pPr>
              <w:pStyle w:val="OtherTableBody"/>
            </w:pPr>
            <w:r>
              <w:t>BC Component  (BPX-6)</w:t>
            </w:r>
          </w:p>
        </w:tc>
        <w:tc>
          <w:tcPr>
            <w:tcW w:w="1000" w:type="dxa"/>
          </w:tcPr>
          <w:p w14:paraId="0ECA0C13" w14:textId="77777777" w:rsidR="00B50050" w:rsidRDefault="00B50050" w:rsidP="0088127C">
            <w:pPr>
              <w:pStyle w:val="OtherTableBody"/>
            </w:pPr>
            <w:r>
              <w:t>4.14.2</w:t>
            </w:r>
          </w:p>
        </w:tc>
      </w:tr>
      <w:tr w:rsidR="00B50050" w14:paraId="10CECD8E" w14:textId="77777777" w:rsidTr="00195548">
        <w:tc>
          <w:tcPr>
            <w:tcW w:w="1000" w:type="dxa"/>
          </w:tcPr>
          <w:p w14:paraId="7C9245AE" w14:textId="77777777" w:rsidR="00B50050" w:rsidRDefault="00B50050" w:rsidP="0088127C">
            <w:pPr>
              <w:pStyle w:val="OtherTableBody"/>
            </w:pPr>
            <w:r>
              <w:t>undefined</w:t>
            </w:r>
          </w:p>
        </w:tc>
        <w:tc>
          <w:tcPr>
            <w:tcW w:w="1000" w:type="dxa"/>
          </w:tcPr>
          <w:p w14:paraId="12881954" w14:textId="77777777" w:rsidR="00B50050" w:rsidRDefault="00B50050" w:rsidP="0088127C">
            <w:pPr>
              <w:pStyle w:val="OtherTableBody"/>
            </w:pPr>
            <w:r>
              <w:t>0582</w:t>
            </w:r>
          </w:p>
        </w:tc>
        <w:tc>
          <w:tcPr>
            <w:tcW w:w="6000" w:type="dxa"/>
          </w:tcPr>
          <w:p w14:paraId="0A405B66" w14:textId="77777777" w:rsidR="00B50050" w:rsidRDefault="00B50050" w:rsidP="0088127C">
            <w:pPr>
              <w:pStyle w:val="OtherTableBody"/>
            </w:pPr>
            <w:r>
              <w:t>BC Component  (BTX-3)</w:t>
            </w:r>
          </w:p>
        </w:tc>
        <w:tc>
          <w:tcPr>
            <w:tcW w:w="1000" w:type="dxa"/>
          </w:tcPr>
          <w:p w14:paraId="61FF0E27" w14:textId="77777777" w:rsidR="00B50050" w:rsidRDefault="00B50050" w:rsidP="0088127C">
            <w:pPr>
              <w:pStyle w:val="OtherTableBody"/>
            </w:pPr>
            <w:r>
              <w:t>4.14.3</w:t>
            </w:r>
          </w:p>
        </w:tc>
      </w:tr>
      <w:tr w:rsidR="00B50050" w14:paraId="2897EDEF" w14:textId="77777777" w:rsidTr="00195548">
        <w:tc>
          <w:tcPr>
            <w:tcW w:w="1000" w:type="dxa"/>
          </w:tcPr>
          <w:p w14:paraId="68B07CD3" w14:textId="77777777" w:rsidR="00B50050" w:rsidRDefault="00B50050" w:rsidP="0088127C">
            <w:pPr>
              <w:pStyle w:val="OtherTableBody"/>
            </w:pPr>
            <w:r>
              <w:t>undefined</w:t>
            </w:r>
          </w:p>
        </w:tc>
        <w:tc>
          <w:tcPr>
            <w:tcW w:w="1000" w:type="dxa"/>
          </w:tcPr>
          <w:p w14:paraId="55B1AC5A" w14:textId="77777777" w:rsidR="00B50050" w:rsidRDefault="00B50050" w:rsidP="0088127C">
            <w:pPr>
              <w:pStyle w:val="OtherTableBody"/>
            </w:pPr>
            <w:r>
              <w:t>0578</w:t>
            </w:r>
          </w:p>
        </w:tc>
        <w:tc>
          <w:tcPr>
            <w:tcW w:w="6000" w:type="dxa"/>
          </w:tcPr>
          <w:p w14:paraId="1C2DE2A5" w14:textId="77777777" w:rsidR="00B50050" w:rsidRPr="001D2E85" w:rsidRDefault="00B50050" w:rsidP="0088127C">
            <w:pPr>
              <w:pStyle w:val="OtherTableBody"/>
            </w:pPr>
            <w:r w:rsidRPr="001D2E85">
              <w:t>BC Donation Type / Intended Use  (BPX-7)</w:t>
            </w:r>
          </w:p>
        </w:tc>
        <w:tc>
          <w:tcPr>
            <w:tcW w:w="1000" w:type="dxa"/>
          </w:tcPr>
          <w:p w14:paraId="275CA7A3" w14:textId="77777777" w:rsidR="00B50050" w:rsidRDefault="00B50050" w:rsidP="0088127C">
            <w:pPr>
              <w:pStyle w:val="OtherTableBody"/>
            </w:pPr>
            <w:r>
              <w:t>4.14.2</w:t>
            </w:r>
          </w:p>
        </w:tc>
      </w:tr>
      <w:tr w:rsidR="00B50050" w14:paraId="0D54F41D" w14:textId="77777777" w:rsidTr="00195548">
        <w:tc>
          <w:tcPr>
            <w:tcW w:w="1000" w:type="dxa"/>
          </w:tcPr>
          <w:p w14:paraId="678FBBDE" w14:textId="77777777" w:rsidR="00B50050" w:rsidRDefault="00B50050" w:rsidP="0088127C">
            <w:pPr>
              <w:pStyle w:val="OtherTableBody"/>
            </w:pPr>
            <w:r>
              <w:t>undefined</w:t>
            </w:r>
          </w:p>
        </w:tc>
        <w:tc>
          <w:tcPr>
            <w:tcW w:w="1000" w:type="dxa"/>
          </w:tcPr>
          <w:p w14:paraId="10272FE2" w14:textId="77777777" w:rsidR="00B50050" w:rsidRDefault="00B50050" w:rsidP="0088127C">
            <w:pPr>
              <w:pStyle w:val="OtherTableBody"/>
            </w:pPr>
            <w:r>
              <w:t>0580</w:t>
            </w:r>
          </w:p>
        </w:tc>
        <w:tc>
          <w:tcPr>
            <w:tcW w:w="6000" w:type="dxa"/>
          </w:tcPr>
          <w:p w14:paraId="4A64AAB9" w14:textId="77777777" w:rsidR="00B50050" w:rsidRDefault="00B50050" w:rsidP="0088127C">
            <w:pPr>
              <w:pStyle w:val="OtherTableBody"/>
            </w:pPr>
            <w:r>
              <w:t>BC Special Testing  (BPX-12)</w:t>
            </w:r>
          </w:p>
        </w:tc>
        <w:tc>
          <w:tcPr>
            <w:tcW w:w="1000" w:type="dxa"/>
          </w:tcPr>
          <w:p w14:paraId="12F648D6" w14:textId="77777777" w:rsidR="00B50050" w:rsidRDefault="00B50050" w:rsidP="0088127C">
            <w:pPr>
              <w:pStyle w:val="OtherTableBody"/>
            </w:pPr>
            <w:r>
              <w:t>4.14.2</w:t>
            </w:r>
          </w:p>
        </w:tc>
      </w:tr>
      <w:tr w:rsidR="00B50050" w14:paraId="0C00BD3F" w14:textId="77777777" w:rsidTr="00195548">
        <w:tc>
          <w:tcPr>
            <w:tcW w:w="1000" w:type="dxa"/>
          </w:tcPr>
          <w:p w14:paraId="0F25C31F" w14:textId="77777777" w:rsidR="00B50050" w:rsidRDefault="00B50050" w:rsidP="0088127C">
            <w:pPr>
              <w:pStyle w:val="OtherTableBody"/>
            </w:pPr>
            <w:r>
              <w:t>User</w:t>
            </w:r>
          </w:p>
        </w:tc>
        <w:tc>
          <w:tcPr>
            <w:tcW w:w="1000" w:type="dxa"/>
          </w:tcPr>
          <w:p w14:paraId="36BB33C9" w14:textId="77777777" w:rsidR="00B50050" w:rsidRDefault="00B50050" w:rsidP="0088127C">
            <w:pPr>
              <w:pStyle w:val="OtherTableBody"/>
            </w:pPr>
            <w:r>
              <w:t>0304</w:t>
            </w:r>
          </w:p>
        </w:tc>
        <w:tc>
          <w:tcPr>
            <w:tcW w:w="6000" w:type="dxa"/>
          </w:tcPr>
          <w:p w14:paraId="46BE7059" w14:textId="77777777" w:rsidR="00B50050" w:rsidRDefault="00B50050" w:rsidP="0088127C">
            <w:pPr>
              <w:pStyle w:val="OtherTableBody"/>
            </w:pPr>
            <w:r>
              <w:t>Bed</w:t>
            </w:r>
          </w:p>
        </w:tc>
        <w:tc>
          <w:tcPr>
            <w:tcW w:w="1000" w:type="dxa"/>
          </w:tcPr>
          <w:p w14:paraId="12E8E75E" w14:textId="77777777" w:rsidR="00B50050" w:rsidRDefault="00B50050" w:rsidP="0088127C">
            <w:pPr>
              <w:pStyle w:val="OtherTableBody"/>
            </w:pPr>
            <w:r>
              <w:t>2.C.2.236</w:t>
            </w:r>
          </w:p>
        </w:tc>
      </w:tr>
      <w:tr w:rsidR="00B50050" w14:paraId="6958BB85" w14:textId="77777777" w:rsidTr="00195548">
        <w:tc>
          <w:tcPr>
            <w:tcW w:w="1000" w:type="dxa"/>
          </w:tcPr>
          <w:p w14:paraId="1368C0ED" w14:textId="77777777" w:rsidR="00B50050" w:rsidRDefault="00B50050" w:rsidP="0088127C">
            <w:pPr>
              <w:pStyle w:val="OtherTableBody"/>
            </w:pPr>
            <w:r>
              <w:t>User</w:t>
            </w:r>
          </w:p>
        </w:tc>
        <w:tc>
          <w:tcPr>
            <w:tcW w:w="1000" w:type="dxa"/>
          </w:tcPr>
          <w:p w14:paraId="34BE0FED" w14:textId="77777777" w:rsidR="00B50050" w:rsidRDefault="00B50050" w:rsidP="0088127C">
            <w:pPr>
              <w:pStyle w:val="OtherTableBody"/>
            </w:pPr>
            <w:r>
              <w:t>0116</w:t>
            </w:r>
          </w:p>
        </w:tc>
        <w:tc>
          <w:tcPr>
            <w:tcW w:w="6000" w:type="dxa"/>
          </w:tcPr>
          <w:p w14:paraId="7A75CA0A" w14:textId="77777777" w:rsidR="00B50050" w:rsidRDefault="00B50050" w:rsidP="0088127C">
            <w:pPr>
              <w:pStyle w:val="OtherTableBody"/>
            </w:pPr>
            <w:r>
              <w:t>Bed Status</w:t>
            </w:r>
          </w:p>
        </w:tc>
        <w:tc>
          <w:tcPr>
            <w:tcW w:w="1000" w:type="dxa"/>
          </w:tcPr>
          <w:p w14:paraId="13D4E4C3" w14:textId="77777777" w:rsidR="00B50050" w:rsidRDefault="00B50050" w:rsidP="0088127C">
            <w:pPr>
              <w:pStyle w:val="OtherTableBody"/>
            </w:pPr>
            <w:r>
              <w:t>2.C.2.69</w:t>
            </w:r>
          </w:p>
        </w:tc>
      </w:tr>
      <w:tr w:rsidR="00B50050" w14:paraId="403EC1FB" w14:textId="77777777" w:rsidTr="00195548">
        <w:tc>
          <w:tcPr>
            <w:tcW w:w="1000" w:type="dxa"/>
          </w:tcPr>
          <w:p w14:paraId="0C1EBD61" w14:textId="77777777" w:rsidR="00B50050" w:rsidRDefault="00B50050" w:rsidP="0088127C">
            <w:pPr>
              <w:pStyle w:val="OtherTableBody"/>
            </w:pPr>
            <w:r>
              <w:t>User</w:t>
            </w:r>
          </w:p>
        </w:tc>
        <w:tc>
          <w:tcPr>
            <w:tcW w:w="1000" w:type="dxa"/>
          </w:tcPr>
          <w:p w14:paraId="1253E079" w14:textId="77777777" w:rsidR="00B50050" w:rsidRDefault="00B50050" w:rsidP="0088127C">
            <w:pPr>
              <w:pStyle w:val="OtherTableBody"/>
            </w:pPr>
            <w:r>
              <w:t>0556</w:t>
            </w:r>
          </w:p>
        </w:tc>
        <w:tc>
          <w:tcPr>
            <w:tcW w:w="6000" w:type="dxa"/>
          </w:tcPr>
          <w:p w14:paraId="36D73835" w14:textId="77777777" w:rsidR="00B50050" w:rsidRDefault="00B50050" w:rsidP="0088127C">
            <w:pPr>
              <w:pStyle w:val="OtherTableBody"/>
            </w:pPr>
            <w:r>
              <w:t>Benefit Group</w:t>
            </w:r>
          </w:p>
        </w:tc>
        <w:tc>
          <w:tcPr>
            <w:tcW w:w="1000" w:type="dxa"/>
          </w:tcPr>
          <w:p w14:paraId="79941035" w14:textId="77777777" w:rsidR="00B50050" w:rsidRDefault="00B50050" w:rsidP="0088127C">
            <w:pPr>
              <w:pStyle w:val="OtherTableBody"/>
            </w:pPr>
            <w:r>
              <w:t>2.C.2.463</w:t>
            </w:r>
          </w:p>
        </w:tc>
      </w:tr>
      <w:tr w:rsidR="00B50050" w14:paraId="281A7D68" w14:textId="77777777" w:rsidTr="00195548">
        <w:tc>
          <w:tcPr>
            <w:tcW w:w="1000" w:type="dxa"/>
          </w:tcPr>
          <w:p w14:paraId="42A4966C" w14:textId="77777777" w:rsidR="00B50050" w:rsidRDefault="00B50050" w:rsidP="0088127C">
            <w:pPr>
              <w:pStyle w:val="OtherTableBody"/>
            </w:pPr>
            <w:r>
              <w:t>User</w:t>
            </w:r>
          </w:p>
        </w:tc>
        <w:tc>
          <w:tcPr>
            <w:tcW w:w="1000" w:type="dxa"/>
          </w:tcPr>
          <w:p w14:paraId="3F2B77B7" w14:textId="77777777" w:rsidR="00B50050" w:rsidRDefault="00B50050" w:rsidP="0088127C">
            <w:pPr>
              <w:pStyle w:val="OtherTableBody"/>
            </w:pPr>
            <w:r>
              <w:t>0293</w:t>
            </w:r>
          </w:p>
        </w:tc>
        <w:tc>
          <w:tcPr>
            <w:tcW w:w="6000" w:type="dxa"/>
          </w:tcPr>
          <w:p w14:paraId="019C7017" w14:textId="77777777" w:rsidR="00B50050" w:rsidRDefault="00B50050" w:rsidP="0088127C">
            <w:pPr>
              <w:pStyle w:val="OtherTableBody"/>
            </w:pPr>
            <w:r>
              <w:t>Billing Category</w:t>
            </w:r>
          </w:p>
        </w:tc>
        <w:tc>
          <w:tcPr>
            <w:tcW w:w="1000" w:type="dxa"/>
          </w:tcPr>
          <w:p w14:paraId="6984D634" w14:textId="77777777" w:rsidR="00B50050" w:rsidRDefault="00B50050" w:rsidP="0088127C">
            <w:pPr>
              <w:pStyle w:val="OtherTableBody"/>
            </w:pPr>
            <w:r>
              <w:t>2.C.2.225</w:t>
            </w:r>
          </w:p>
        </w:tc>
      </w:tr>
      <w:tr w:rsidR="00B50050" w14:paraId="18BD5226" w14:textId="77777777" w:rsidTr="00195548">
        <w:tc>
          <w:tcPr>
            <w:tcW w:w="1000" w:type="dxa"/>
          </w:tcPr>
          <w:p w14:paraId="1B49CF08" w14:textId="77777777" w:rsidR="00B50050" w:rsidRDefault="00B50050" w:rsidP="0088127C">
            <w:pPr>
              <w:pStyle w:val="OtherTableBody"/>
            </w:pPr>
            <w:r>
              <w:t>User</w:t>
            </w:r>
          </w:p>
        </w:tc>
        <w:tc>
          <w:tcPr>
            <w:tcW w:w="1000" w:type="dxa"/>
          </w:tcPr>
          <w:p w14:paraId="79982DFC" w14:textId="77777777" w:rsidR="00B50050" w:rsidRDefault="00B50050" w:rsidP="0088127C">
            <w:pPr>
              <w:pStyle w:val="OtherTableBody"/>
            </w:pPr>
            <w:r>
              <w:t>0022</w:t>
            </w:r>
          </w:p>
        </w:tc>
        <w:tc>
          <w:tcPr>
            <w:tcW w:w="6000" w:type="dxa"/>
          </w:tcPr>
          <w:p w14:paraId="5E2912B5" w14:textId="77777777" w:rsidR="00B50050" w:rsidRDefault="00B50050" w:rsidP="0088127C">
            <w:pPr>
              <w:pStyle w:val="OtherTableBody"/>
            </w:pPr>
            <w:r>
              <w:t>Billing Status</w:t>
            </w:r>
          </w:p>
        </w:tc>
        <w:tc>
          <w:tcPr>
            <w:tcW w:w="1000" w:type="dxa"/>
          </w:tcPr>
          <w:p w14:paraId="68BF94D3" w14:textId="77777777" w:rsidR="00B50050" w:rsidRDefault="00B50050" w:rsidP="0088127C">
            <w:pPr>
              <w:pStyle w:val="OtherTableBody"/>
            </w:pPr>
            <w:r>
              <w:t>2.C.2.15</w:t>
            </w:r>
          </w:p>
        </w:tc>
      </w:tr>
      <w:tr w:rsidR="00B50050" w14:paraId="140F059E" w14:textId="77777777" w:rsidTr="00195548">
        <w:tc>
          <w:tcPr>
            <w:tcW w:w="1000" w:type="dxa"/>
          </w:tcPr>
          <w:p w14:paraId="32053A12" w14:textId="77777777" w:rsidR="00B50050" w:rsidRDefault="00B50050" w:rsidP="0088127C">
            <w:pPr>
              <w:pStyle w:val="OtherTableBody"/>
            </w:pPr>
            <w:r>
              <w:t>User</w:t>
            </w:r>
          </w:p>
        </w:tc>
        <w:tc>
          <w:tcPr>
            <w:tcW w:w="1000" w:type="dxa"/>
          </w:tcPr>
          <w:p w14:paraId="0D919C35" w14:textId="77777777" w:rsidR="00B50050" w:rsidRDefault="00B50050" w:rsidP="0088127C">
            <w:pPr>
              <w:pStyle w:val="OtherTableBody"/>
            </w:pPr>
            <w:r>
              <w:t>0426</w:t>
            </w:r>
          </w:p>
        </w:tc>
        <w:tc>
          <w:tcPr>
            <w:tcW w:w="6000" w:type="dxa"/>
          </w:tcPr>
          <w:p w14:paraId="262264AA" w14:textId="77777777" w:rsidR="00B50050" w:rsidRDefault="00B50050" w:rsidP="0088127C">
            <w:pPr>
              <w:pStyle w:val="OtherTableBody"/>
            </w:pPr>
            <w:r>
              <w:t>Blood Product Code</w:t>
            </w:r>
          </w:p>
        </w:tc>
        <w:tc>
          <w:tcPr>
            <w:tcW w:w="1000" w:type="dxa"/>
          </w:tcPr>
          <w:p w14:paraId="107C8535" w14:textId="77777777" w:rsidR="00B50050" w:rsidRDefault="00B50050" w:rsidP="0088127C">
            <w:pPr>
              <w:pStyle w:val="OtherTableBody"/>
            </w:pPr>
            <w:r>
              <w:t>2.C.2.343</w:t>
            </w:r>
          </w:p>
        </w:tc>
      </w:tr>
      <w:tr w:rsidR="00B50050" w14:paraId="60742F5D" w14:textId="77777777" w:rsidTr="00195548">
        <w:tc>
          <w:tcPr>
            <w:tcW w:w="1000" w:type="dxa"/>
          </w:tcPr>
          <w:p w14:paraId="1F573D31" w14:textId="77777777" w:rsidR="00B50050" w:rsidRDefault="00B50050" w:rsidP="0088127C">
            <w:pPr>
              <w:pStyle w:val="OtherTableBody"/>
            </w:pPr>
            <w:r>
              <w:t>HL7</w:t>
            </w:r>
          </w:p>
        </w:tc>
        <w:tc>
          <w:tcPr>
            <w:tcW w:w="1000" w:type="dxa"/>
          </w:tcPr>
          <w:p w14:paraId="70D33C84" w14:textId="77777777" w:rsidR="00B50050" w:rsidRDefault="00B50050" w:rsidP="0088127C">
            <w:pPr>
              <w:pStyle w:val="OtherTableBody"/>
            </w:pPr>
            <w:r>
              <w:t>0510</w:t>
            </w:r>
          </w:p>
        </w:tc>
        <w:tc>
          <w:tcPr>
            <w:tcW w:w="6000" w:type="dxa"/>
          </w:tcPr>
          <w:p w14:paraId="72C58B3C" w14:textId="77777777" w:rsidR="00B50050" w:rsidRDefault="00B50050" w:rsidP="0088127C">
            <w:pPr>
              <w:pStyle w:val="OtherTableBody"/>
            </w:pPr>
            <w:r>
              <w:t>Blood Product Dispense Status</w:t>
            </w:r>
          </w:p>
        </w:tc>
        <w:tc>
          <w:tcPr>
            <w:tcW w:w="1000" w:type="dxa"/>
          </w:tcPr>
          <w:p w14:paraId="1F7B8398" w14:textId="77777777" w:rsidR="00B50050" w:rsidRDefault="00B50050" w:rsidP="0088127C">
            <w:pPr>
              <w:pStyle w:val="OtherTableBody"/>
            </w:pPr>
            <w:r>
              <w:t>2.C.2.423</w:t>
            </w:r>
          </w:p>
        </w:tc>
      </w:tr>
      <w:tr w:rsidR="00B50050" w14:paraId="1CFA8DD2" w14:textId="77777777" w:rsidTr="00195548">
        <w:tc>
          <w:tcPr>
            <w:tcW w:w="1000" w:type="dxa"/>
          </w:tcPr>
          <w:p w14:paraId="6449F81F" w14:textId="77777777" w:rsidR="00B50050" w:rsidRDefault="00B50050" w:rsidP="0088127C">
            <w:pPr>
              <w:pStyle w:val="OtherTableBody"/>
            </w:pPr>
            <w:r>
              <w:t>User</w:t>
            </w:r>
          </w:p>
        </w:tc>
        <w:tc>
          <w:tcPr>
            <w:tcW w:w="1000" w:type="dxa"/>
          </w:tcPr>
          <w:p w14:paraId="04C0A857" w14:textId="77777777" w:rsidR="00B50050" w:rsidRDefault="00B50050" w:rsidP="0088127C">
            <w:pPr>
              <w:pStyle w:val="OtherTableBody"/>
            </w:pPr>
            <w:r>
              <w:t>0508</w:t>
            </w:r>
          </w:p>
        </w:tc>
        <w:tc>
          <w:tcPr>
            <w:tcW w:w="6000" w:type="dxa"/>
          </w:tcPr>
          <w:p w14:paraId="6E06B45F" w14:textId="77777777" w:rsidR="00B50050" w:rsidRDefault="00B50050" w:rsidP="0088127C">
            <w:pPr>
              <w:pStyle w:val="OtherTableBody"/>
            </w:pPr>
            <w:r>
              <w:t>Blood Product Processing Requirements</w:t>
            </w:r>
          </w:p>
        </w:tc>
        <w:tc>
          <w:tcPr>
            <w:tcW w:w="1000" w:type="dxa"/>
          </w:tcPr>
          <w:p w14:paraId="12428525" w14:textId="77777777" w:rsidR="00B50050" w:rsidRDefault="00B50050" w:rsidP="0088127C">
            <w:pPr>
              <w:pStyle w:val="OtherTableBody"/>
            </w:pPr>
            <w:r>
              <w:t>2.C.2.421</w:t>
            </w:r>
          </w:p>
        </w:tc>
      </w:tr>
      <w:tr w:rsidR="00B50050" w14:paraId="448E7442" w14:textId="77777777" w:rsidTr="00195548">
        <w:tc>
          <w:tcPr>
            <w:tcW w:w="1000" w:type="dxa"/>
          </w:tcPr>
          <w:p w14:paraId="531F7FAA" w14:textId="77777777" w:rsidR="00B50050" w:rsidRDefault="00B50050" w:rsidP="0088127C">
            <w:pPr>
              <w:pStyle w:val="OtherTableBody"/>
            </w:pPr>
            <w:r>
              <w:t>HL7</w:t>
            </w:r>
          </w:p>
        </w:tc>
        <w:tc>
          <w:tcPr>
            <w:tcW w:w="1000" w:type="dxa"/>
          </w:tcPr>
          <w:p w14:paraId="7A717672" w14:textId="77777777" w:rsidR="00B50050" w:rsidRDefault="00B50050" w:rsidP="0088127C">
            <w:pPr>
              <w:pStyle w:val="OtherTableBody"/>
            </w:pPr>
            <w:r>
              <w:t>0513</w:t>
            </w:r>
          </w:p>
        </w:tc>
        <w:tc>
          <w:tcPr>
            <w:tcW w:w="6000" w:type="dxa"/>
          </w:tcPr>
          <w:p w14:paraId="6DD9DD83" w14:textId="77777777" w:rsidR="00B50050" w:rsidRPr="001D2E85" w:rsidRDefault="00B50050" w:rsidP="0088127C">
            <w:pPr>
              <w:pStyle w:val="OtherTableBody"/>
            </w:pPr>
            <w:r w:rsidRPr="001D2E85">
              <w:t>Blood Product Transfusion/Disposition Status</w:t>
            </w:r>
          </w:p>
        </w:tc>
        <w:tc>
          <w:tcPr>
            <w:tcW w:w="1000" w:type="dxa"/>
          </w:tcPr>
          <w:p w14:paraId="5A13CC38" w14:textId="77777777" w:rsidR="00B50050" w:rsidRDefault="00B50050" w:rsidP="0088127C">
            <w:pPr>
              <w:pStyle w:val="OtherTableBody"/>
            </w:pPr>
            <w:r>
              <w:t>2.C.2.426</w:t>
            </w:r>
          </w:p>
        </w:tc>
      </w:tr>
      <w:tr w:rsidR="00B50050" w14:paraId="0554E9F6" w14:textId="77777777" w:rsidTr="00195548">
        <w:tc>
          <w:tcPr>
            <w:tcW w:w="1000" w:type="dxa"/>
          </w:tcPr>
          <w:p w14:paraId="280EE1BE" w14:textId="77777777" w:rsidR="00B50050" w:rsidRDefault="00B50050" w:rsidP="0088127C">
            <w:pPr>
              <w:pStyle w:val="OtherTableBody"/>
            </w:pPr>
            <w:r>
              <w:t>HL7</w:t>
            </w:r>
          </w:p>
        </w:tc>
        <w:tc>
          <w:tcPr>
            <w:tcW w:w="1000" w:type="dxa"/>
          </w:tcPr>
          <w:p w14:paraId="5DF700BA" w14:textId="77777777" w:rsidR="00B50050" w:rsidRDefault="00B50050" w:rsidP="0088127C">
            <w:pPr>
              <w:pStyle w:val="OtherTableBody"/>
            </w:pPr>
            <w:r>
              <w:t>0566</w:t>
            </w:r>
          </w:p>
        </w:tc>
        <w:tc>
          <w:tcPr>
            <w:tcW w:w="6000" w:type="dxa"/>
          </w:tcPr>
          <w:p w14:paraId="67E3BD14" w14:textId="77777777" w:rsidR="00B50050" w:rsidRDefault="00B50050" w:rsidP="0088127C">
            <w:pPr>
              <w:pStyle w:val="OtherTableBody"/>
            </w:pPr>
            <w:r>
              <w:t>Blood Unit Type</w:t>
            </w:r>
          </w:p>
        </w:tc>
        <w:tc>
          <w:tcPr>
            <w:tcW w:w="1000" w:type="dxa"/>
          </w:tcPr>
          <w:p w14:paraId="26D99C7B" w14:textId="77777777" w:rsidR="00B50050" w:rsidRDefault="00B50050" w:rsidP="0088127C">
            <w:pPr>
              <w:pStyle w:val="OtherTableBody"/>
            </w:pPr>
            <w:r>
              <w:t>2.C.2.472</w:t>
            </w:r>
          </w:p>
        </w:tc>
      </w:tr>
      <w:tr w:rsidR="00B50050" w14:paraId="0955E341" w14:textId="77777777" w:rsidTr="00195548">
        <w:tc>
          <w:tcPr>
            <w:tcW w:w="1000" w:type="dxa"/>
          </w:tcPr>
          <w:p w14:paraId="25A03C97" w14:textId="77777777" w:rsidR="00B50050" w:rsidRDefault="00B50050" w:rsidP="0088127C">
            <w:pPr>
              <w:pStyle w:val="OtherTableBody"/>
            </w:pPr>
            <w:r>
              <w:t>HL7</w:t>
            </w:r>
          </w:p>
        </w:tc>
        <w:tc>
          <w:tcPr>
            <w:tcW w:w="1000" w:type="dxa"/>
          </w:tcPr>
          <w:p w14:paraId="0F412581" w14:textId="77777777" w:rsidR="00B50050" w:rsidRDefault="00B50050" w:rsidP="0088127C">
            <w:pPr>
              <w:pStyle w:val="OtherTableBody"/>
            </w:pPr>
            <w:r>
              <w:t>0550</w:t>
            </w:r>
          </w:p>
        </w:tc>
        <w:tc>
          <w:tcPr>
            <w:tcW w:w="6000" w:type="dxa"/>
          </w:tcPr>
          <w:p w14:paraId="514885A0" w14:textId="77777777" w:rsidR="00B50050" w:rsidRDefault="00B50050" w:rsidP="0088127C">
            <w:pPr>
              <w:pStyle w:val="OtherTableBody"/>
            </w:pPr>
            <w:r>
              <w:t>Body Parts</w:t>
            </w:r>
          </w:p>
        </w:tc>
        <w:tc>
          <w:tcPr>
            <w:tcW w:w="1000" w:type="dxa"/>
          </w:tcPr>
          <w:p w14:paraId="663B3B11" w14:textId="77777777" w:rsidR="00B50050" w:rsidRDefault="00B50050" w:rsidP="0088127C">
            <w:pPr>
              <w:pStyle w:val="OtherTableBody"/>
            </w:pPr>
            <w:r>
              <w:t>2.C.2.458</w:t>
            </w:r>
          </w:p>
        </w:tc>
      </w:tr>
      <w:tr w:rsidR="00B50050" w14:paraId="12DEC1EF" w14:textId="77777777" w:rsidTr="00195548">
        <w:tc>
          <w:tcPr>
            <w:tcW w:w="1000" w:type="dxa"/>
          </w:tcPr>
          <w:p w14:paraId="3EFBF38E" w14:textId="77777777" w:rsidR="00B50050" w:rsidRDefault="00B50050" w:rsidP="0088127C">
            <w:pPr>
              <w:pStyle w:val="OtherTableBody"/>
            </w:pPr>
            <w:r>
              <w:t>HL7</w:t>
            </w:r>
          </w:p>
        </w:tc>
        <w:tc>
          <w:tcPr>
            <w:tcW w:w="1000" w:type="dxa"/>
          </w:tcPr>
          <w:p w14:paraId="62BB583D" w14:textId="77777777" w:rsidR="00B50050" w:rsidRDefault="00B50050" w:rsidP="0088127C">
            <w:pPr>
              <w:pStyle w:val="OtherTableBody"/>
            </w:pPr>
            <w:r>
              <w:t>0163</w:t>
            </w:r>
          </w:p>
        </w:tc>
        <w:tc>
          <w:tcPr>
            <w:tcW w:w="6000" w:type="dxa"/>
          </w:tcPr>
          <w:p w14:paraId="48350B34" w14:textId="77777777" w:rsidR="00B50050" w:rsidRDefault="00B50050" w:rsidP="0088127C">
            <w:pPr>
              <w:pStyle w:val="OtherTableBody"/>
            </w:pPr>
            <w:r>
              <w:t>Body Site</w:t>
            </w:r>
          </w:p>
        </w:tc>
        <w:tc>
          <w:tcPr>
            <w:tcW w:w="1000" w:type="dxa"/>
          </w:tcPr>
          <w:p w14:paraId="35FBAB13" w14:textId="77777777" w:rsidR="00B50050" w:rsidRDefault="00B50050" w:rsidP="0088127C">
            <w:pPr>
              <w:pStyle w:val="OtherTableBody"/>
            </w:pPr>
            <w:r>
              <w:t>2.C.2.108</w:t>
            </w:r>
          </w:p>
        </w:tc>
      </w:tr>
      <w:tr w:rsidR="00B50050" w14:paraId="18896484" w14:textId="77777777" w:rsidTr="00195548">
        <w:tc>
          <w:tcPr>
            <w:tcW w:w="1000" w:type="dxa"/>
          </w:tcPr>
          <w:p w14:paraId="06C2B2FD" w14:textId="77777777" w:rsidR="00B50050" w:rsidRDefault="00B50050" w:rsidP="0088127C">
            <w:pPr>
              <w:pStyle w:val="OtherTableBody"/>
            </w:pPr>
            <w:r>
              <w:t>HL7</w:t>
            </w:r>
          </w:p>
        </w:tc>
        <w:tc>
          <w:tcPr>
            <w:tcW w:w="1000" w:type="dxa"/>
          </w:tcPr>
          <w:p w14:paraId="76593A1F" w14:textId="77777777" w:rsidR="00B50050" w:rsidRDefault="00B50050" w:rsidP="0088127C">
            <w:pPr>
              <w:pStyle w:val="OtherTableBody"/>
            </w:pPr>
            <w:r>
              <w:t>0495</w:t>
            </w:r>
          </w:p>
        </w:tc>
        <w:tc>
          <w:tcPr>
            <w:tcW w:w="6000" w:type="dxa"/>
          </w:tcPr>
          <w:p w14:paraId="5817A987" w14:textId="77777777" w:rsidR="00B50050" w:rsidRDefault="00B50050" w:rsidP="0088127C">
            <w:pPr>
              <w:pStyle w:val="OtherTableBody"/>
            </w:pPr>
            <w:r>
              <w:t>Body Site Modifier</w:t>
            </w:r>
          </w:p>
        </w:tc>
        <w:tc>
          <w:tcPr>
            <w:tcW w:w="1000" w:type="dxa"/>
          </w:tcPr>
          <w:p w14:paraId="1ECF7A09" w14:textId="77777777" w:rsidR="00B50050" w:rsidRDefault="00B50050" w:rsidP="0088127C">
            <w:pPr>
              <w:pStyle w:val="OtherTableBody"/>
            </w:pPr>
            <w:r>
              <w:t>2.C.2.408</w:t>
            </w:r>
          </w:p>
        </w:tc>
      </w:tr>
      <w:tr w:rsidR="00B50050" w14:paraId="21B10FA1" w14:textId="77777777" w:rsidTr="00195548">
        <w:tc>
          <w:tcPr>
            <w:tcW w:w="1000" w:type="dxa"/>
          </w:tcPr>
          <w:p w14:paraId="69E1ED19" w14:textId="77777777" w:rsidR="00B50050" w:rsidRDefault="00B50050" w:rsidP="0088127C">
            <w:pPr>
              <w:pStyle w:val="OtherTableBody"/>
            </w:pPr>
            <w:r>
              <w:t>undefined</w:t>
            </w:r>
          </w:p>
        </w:tc>
        <w:tc>
          <w:tcPr>
            <w:tcW w:w="1000" w:type="dxa"/>
          </w:tcPr>
          <w:p w14:paraId="1B51CD6C" w14:textId="77777777" w:rsidR="00B50050" w:rsidRDefault="00B50050" w:rsidP="0088127C">
            <w:pPr>
              <w:pStyle w:val="OtherTableBody"/>
            </w:pPr>
            <w:r>
              <w:t>0767</w:t>
            </w:r>
          </w:p>
        </w:tc>
        <w:tc>
          <w:tcPr>
            <w:tcW w:w="6000" w:type="dxa"/>
          </w:tcPr>
          <w:p w14:paraId="2C426CF2" w14:textId="77777777" w:rsidR="00B50050" w:rsidRPr="001D2E85" w:rsidRDefault="00B50050" w:rsidP="0088127C">
            <w:pPr>
              <w:pStyle w:val="OtherTableBody"/>
            </w:pPr>
            <w:r w:rsidRPr="001D2E85">
              <w:t>Bolus Dose Amount Units (RXV-4)</w:t>
            </w:r>
          </w:p>
        </w:tc>
        <w:tc>
          <w:tcPr>
            <w:tcW w:w="1000" w:type="dxa"/>
          </w:tcPr>
          <w:p w14:paraId="0B5A490C" w14:textId="77777777" w:rsidR="00B50050" w:rsidRDefault="00B50050" w:rsidP="0088127C">
            <w:pPr>
              <w:pStyle w:val="OtherTableBody"/>
            </w:pPr>
            <w:r>
              <w:t>4A.4.8</w:t>
            </w:r>
          </w:p>
        </w:tc>
      </w:tr>
      <w:tr w:rsidR="00B50050" w14:paraId="66C439A6" w14:textId="77777777" w:rsidTr="00195548">
        <w:tc>
          <w:tcPr>
            <w:tcW w:w="1000" w:type="dxa"/>
          </w:tcPr>
          <w:p w14:paraId="20B144CB" w14:textId="77777777" w:rsidR="00B50050" w:rsidRDefault="00B50050" w:rsidP="0088127C">
            <w:pPr>
              <w:pStyle w:val="OtherTableBody"/>
            </w:pPr>
            <w:r>
              <w:t>undefined</w:t>
            </w:r>
          </w:p>
        </w:tc>
        <w:tc>
          <w:tcPr>
            <w:tcW w:w="1000" w:type="dxa"/>
          </w:tcPr>
          <w:p w14:paraId="4BA8E727" w14:textId="77777777" w:rsidR="00B50050" w:rsidRDefault="00B50050" w:rsidP="0088127C">
            <w:pPr>
              <w:pStyle w:val="OtherTableBody"/>
            </w:pPr>
            <w:r>
              <w:t>0768</w:t>
            </w:r>
          </w:p>
        </w:tc>
        <w:tc>
          <w:tcPr>
            <w:tcW w:w="6000" w:type="dxa"/>
          </w:tcPr>
          <w:p w14:paraId="29B8A0FB" w14:textId="77777777" w:rsidR="00B50050" w:rsidRPr="001D2E85" w:rsidRDefault="00B50050" w:rsidP="0088127C">
            <w:pPr>
              <w:pStyle w:val="OtherTableBody"/>
            </w:pPr>
            <w:r w:rsidRPr="001D2E85">
              <w:t>Bolus Dose Volume Units (RXV-6)</w:t>
            </w:r>
          </w:p>
        </w:tc>
        <w:tc>
          <w:tcPr>
            <w:tcW w:w="1000" w:type="dxa"/>
          </w:tcPr>
          <w:p w14:paraId="2B04808C" w14:textId="77777777" w:rsidR="00B50050" w:rsidRDefault="00B50050" w:rsidP="0088127C">
            <w:pPr>
              <w:pStyle w:val="OtherTableBody"/>
            </w:pPr>
            <w:r>
              <w:t>4A.4.8</w:t>
            </w:r>
          </w:p>
        </w:tc>
      </w:tr>
      <w:tr w:rsidR="00B50050" w14:paraId="1BC7797F" w14:textId="77777777" w:rsidTr="00195548">
        <w:tc>
          <w:tcPr>
            <w:tcW w:w="1000" w:type="dxa"/>
          </w:tcPr>
          <w:p w14:paraId="10E47764" w14:textId="77777777" w:rsidR="00B50050" w:rsidRDefault="00B50050" w:rsidP="0088127C">
            <w:pPr>
              <w:pStyle w:val="OtherTableBody"/>
            </w:pPr>
            <w:r>
              <w:t>HL7</w:t>
            </w:r>
          </w:p>
        </w:tc>
        <w:tc>
          <w:tcPr>
            <w:tcW w:w="1000" w:type="dxa"/>
          </w:tcPr>
          <w:p w14:paraId="27C4E1E4" w14:textId="77777777" w:rsidR="00B50050" w:rsidRDefault="00B50050" w:rsidP="0088127C">
            <w:pPr>
              <w:pStyle w:val="OtherTableBody"/>
            </w:pPr>
            <w:r>
              <w:t>0917</w:t>
            </w:r>
          </w:p>
        </w:tc>
        <w:tc>
          <w:tcPr>
            <w:tcW w:w="6000" w:type="dxa"/>
          </w:tcPr>
          <w:p w14:paraId="471AA1E6" w14:textId="77777777" w:rsidR="00B50050" w:rsidRDefault="00B50050" w:rsidP="0088127C">
            <w:pPr>
              <w:pStyle w:val="OtherTableBody"/>
            </w:pPr>
            <w:r>
              <w:t>Bolus Type</w:t>
            </w:r>
          </w:p>
        </w:tc>
        <w:tc>
          <w:tcPr>
            <w:tcW w:w="1000" w:type="dxa"/>
          </w:tcPr>
          <w:p w14:paraId="63C1C5A0" w14:textId="77777777" w:rsidR="00B50050" w:rsidRDefault="00B50050" w:rsidP="0088127C">
            <w:pPr>
              <w:pStyle w:val="OtherTableBody"/>
            </w:pPr>
            <w:r>
              <w:t>2.C.2.541</w:t>
            </w:r>
          </w:p>
        </w:tc>
      </w:tr>
      <w:tr w:rsidR="00B50050" w14:paraId="576F6E1C" w14:textId="77777777" w:rsidTr="00195548">
        <w:tc>
          <w:tcPr>
            <w:tcW w:w="1000" w:type="dxa"/>
          </w:tcPr>
          <w:p w14:paraId="4E8CC5F7" w14:textId="77777777" w:rsidR="00B50050" w:rsidRDefault="00B50050" w:rsidP="0088127C">
            <w:pPr>
              <w:pStyle w:val="OtherTableBody"/>
            </w:pPr>
            <w:r>
              <w:t>undefined</w:t>
            </w:r>
          </w:p>
        </w:tc>
        <w:tc>
          <w:tcPr>
            <w:tcW w:w="1000" w:type="dxa"/>
          </w:tcPr>
          <w:p w14:paraId="099383DA" w14:textId="77777777" w:rsidR="00B50050" w:rsidRDefault="00B50050" w:rsidP="0088127C">
            <w:pPr>
              <w:pStyle w:val="OtherTableBody"/>
            </w:pPr>
            <w:r>
              <w:t>0579</w:t>
            </w:r>
          </w:p>
        </w:tc>
        <w:tc>
          <w:tcPr>
            <w:tcW w:w="6000" w:type="dxa"/>
          </w:tcPr>
          <w:p w14:paraId="7B3603FB" w14:textId="77777777" w:rsidR="00B50050" w:rsidRDefault="00B50050" w:rsidP="0088127C">
            <w:pPr>
              <w:pStyle w:val="OtherTableBody"/>
            </w:pPr>
            <w:r>
              <w:t>BP Blood Group  (BPX-11)</w:t>
            </w:r>
          </w:p>
        </w:tc>
        <w:tc>
          <w:tcPr>
            <w:tcW w:w="1000" w:type="dxa"/>
          </w:tcPr>
          <w:p w14:paraId="6243A074" w14:textId="77777777" w:rsidR="00B50050" w:rsidRDefault="00B50050" w:rsidP="0088127C">
            <w:pPr>
              <w:pStyle w:val="OtherTableBody"/>
            </w:pPr>
            <w:r>
              <w:t>4.14.2</w:t>
            </w:r>
          </w:p>
        </w:tc>
      </w:tr>
      <w:tr w:rsidR="00B50050" w14:paraId="474B6F7A" w14:textId="77777777" w:rsidTr="00195548">
        <w:tc>
          <w:tcPr>
            <w:tcW w:w="1000" w:type="dxa"/>
          </w:tcPr>
          <w:p w14:paraId="68E01E8E" w14:textId="77777777" w:rsidR="00B50050" w:rsidRDefault="00B50050" w:rsidP="0088127C">
            <w:pPr>
              <w:pStyle w:val="OtherTableBody"/>
            </w:pPr>
            <w:r>
              <w:t>HL7</w:t>
            </w:r>
          </w:p>
        </w:tc>
        <w:tc>
          <w:tcPr>
            <w:tcW w:w="1000" w:type="dxa"/>
          </w:tcPr>
          <w:p w14:paraId="79012D7C" w14:textId="77777777" w:rsidR="00B50050" w:rsidRDefault="00B50050" w:rsidP="0088127C">
            <w:pPr>
              <w:pStyle w:val="OtherTableBody"/>
            </w:pPr>
            <w:r>
              <w:t>0511</w:t>
            </w:r>
          </w:p>
        </w:tc>
        <w:tc>
          <w:tcPr>
            <w:tcW w:w="6000" w:type="dxa"/>
          </w:tcPr>
          <w:p w14:paraId="3D3AF093" w14:textId="77777777" w:rsidR="00B50050" w:rsidRDefault="00B50050" w:rsidP="0088127C">
            <w:pPr>
              <w:pStyle w:val="OtherTableBody"/>
            </w:pPr>
            <w:r>
              <w:t>BP Observation Status Codes Interpretation</w:t>
            </w:r>
          </w:p>
        </w:tc>
        <w:tc>
          <w:tcPr>
            <w:tcW w:w="1000" w:type="dxa"/>
          </w:tcPr>
          <w:p w14:paraId="192BFB11" w14:textId="77777777" w:rsidR="00B50050" w:rsidRDefault="00B50050" w:rsidP="0088127C">
            <w:pPr>
              <w:pStyle w:val="OtherTableBody"/>
            </w:pPr>
            <w:r>
              <w:t>2.C.2.424</w:t>
            </w:r>
          </w:p>
        </w:tc>
      </w:tr>
      <w:tr w:rsidR="00B50050" w14:paraId="7C5AE994" w14:textId="77777777" w:rsidTr="00195548">
        <w:tc>
          <w:tcPr>
            <w:tcW w:w="1000" w:type="dxa"/>
          </w:tcPr>
          <w:p w14:paraId="34006CEB" w14:textId="77777777" w:rsidR="00B50050" w:rsidRDefault="00B50050" w:rsidP="0088127C">
            <w:pPr>
              <w:pStyle w:val="OtherTableBody"/>
            </w:pPr>
            <w:r>
              <w:t>undefined</w:t>
            </w:r>
          </w:p>
        </w:tc>
        <w:tc>
          <w:tcPr>
            <w:tcW w:w="1000" w:type="dxa"/>
          </w:tcPr>
          <w:p w14:paraId="0F5F45CC" w14:textId="77777777" w:rsidR="00B50050" w:rsidRDefault="00B50050" w:rsidP="0088127C">
            <w:pPr>
              <w:pStyle w:val="OtherTableBody"/>
            </w:pPr>
            <w:r>
              <w:t>0576</w:t>
            </w:r>
          </w:p>
        </w:tc>
        <w:tc>
          <w:tcPr>
            <w:tcW w:w="6000" w:type="dxa"/>
          </w:tcPr>
          <w:p w14:paraId="55054F17" w14:textId="77777777" w:rsidR="00B50050" w:rsidRDefault="00B50050" w:rsidP="0088127C">
            <w:pPr>
              <w:pStyle w:val="OtherTableBody"/>
            </w:pPr>
            <w:r>
              <w:t>BP Units (BPO-6)</w:t>
            </w:r>
          </w:p>
        </w:tc>
        <w:tc>
          <w:tcPr>
            <w:tcW w:w="1000" w:type="dxa"/>
          </w:tcPr>
          <w:p w14:paraId="47B81719" w14:textId="77777777" w:rsidR="00B50050" w:rsidRDefault="00B50050" w:rsidP="0088127C">
            <w:pPr>
              <w:pStyle w:val="OtherTableBody"/>
            </w:pPr>
            <w:r>
              <w:t>4.14.1</w:t>
            </w:r>
          </w:p>
        </w:tc>
      </w:tr>
      <w:tr w:rsidR="00B50050" w14:paraId="77F90566" w14:textId="77777777" w:rsidTr="00195548">
        <w:tc>
          <w:tcPr>
            <w:tcW w:w="1000" w:type="dxa"/>
          </w:tcPr>
          <w:p w14:paraId="46BFC841" w14:textId="77777777" w:rsidR="00B50050" w:rsidRDefault="00B50050" w:rsidP="0088127C">
            <w:pPr>
              <w:pStyle w:val="OtherTableBody"/>
            </w:pPr>
            <w:r>
              <w:t>undefined</w:t>
            </w:r>
          </w:p>
        </w:tc>
        <w:tc>
          <w:tcPr>
            <w:tcW w:w="1000" w:type="dxa"/>
          </w:tcPr>
          <w:p w14:paraId="46723842" w14:textId="77777777" w:rsidR="00B50050" w:rsidRDefault="00B50050" w:rsidP="0088127C">
            <w:pPr>
              <w:pStyle w:val="OtherTableBody"/>
            </w:pPr>
            <w:r>
              <w:t>0581</w:t>
            </w:r>
          </w:p>
        </w:tc>
        <w:tc>
          <w:tcPr>
            <w:tcW w:w="6000" w:type="dxa"/>
          </w:tcPr>
          <w:p w14:paraId="26E5233B" w14:textId="77777777" w:rsidR="00B50050" w:rsidRDefault="00B50050" w:rsidP="0088127C">
            <w:pPr>
              <w:pStyle w:val="OtherTableBody"/>
            </w:pPr>
            <w:r>
              <w:t>BP Units (BPX-16)</w:t>
            </w:r>
          </w:p>
        </w:tc>
        <w:tc>
          <w:tcPr>
            <w:tcW w:w="1000" w:type="dxa"/>
          </w:tcPr>
          <w:p w14:paraId="3F854D73" w14:textId="77777777" w:rsidR="00B50050" w:rsidRDefault="00B50050" w:rsidP="0088127C">
            <w:pPr>
              <w:pStyle w:val="OtherTableBody"/>
            </w:pPr>
            <w:r>
              <w:t>4.14.2</w:t>
            </w:r>
          </w:p>
        </w:tc>
      </w:tr>
      <w:tr w:rsidR="00B50050" w14:paraId="1D38AFFE" w14:textId="77777777" w:rsidTr="00195548">
        <w:tc>
          <w:tcPr>
            <w:tcW w:w="1000" w:type="dxa"/>
          </w:tcPr>
          <w:p w14:paraId="275104FB" w14:textId="77777777" w:rsidR="00B50050" w:rsidRDefault="00B50050" w:rsidP="0088127C">
            <w:pPr>
              <w:pStyle w:val="OtherTableBody"/>
            </w:pPr>
            <w:r>
              <w:t>undefined</w:t>
            </w:r>
          </w:p>
        </w:tc>
        <w:tc>
          <w:tcPr>
            <w:tcW w:w="1000" w:type="dxa"/>
          </w:tcPr>
          <w:p w14:paraId="6A38CC73" w14:textId="77777777" w:rsidR="00B50050" w:rsidRDefault="00B50050" w:rsidP="0088127C">
            <w:pPr>
              <w:pStyle w:val="OtherTableBody"/>
            </w:pPr>
            <w:r>
              <w:t>0584</w:t>
            </w:r>
          </w:p>
        </w:tc>
        <w:tc>
          <w:tcPr>
            <w:tcW w:w="6000" w:type="dxa"/>
          </w:tcPr>
          <w:p w14:paraId="20084B9E" w14:textId="77777777" w:rsidR="00B50050" w:rsidRDefault="00B50050" w:rsidP="0088127C">
            <w:pPr>
              <w:pStyle w:val="OtherTableBody"/>
            </w:pPr>
            <w:r>
              <w:t>BP Units (BTX-10)</w:t>
            </w:r>
          </w:p>
        </w:tc>
        <w:tc>
          <w:tcPr>
            <w:tcW w:w="1000" w:type="dxa"/>
          </w:tcPr>
          <w:p w14:paraId="7949BF31" w14:textId="77777777" w:rsidR="00B50050" w:rsidRDefault="00B50050" w:rsidP="0088127C">
            <w:pPr>
              <w:pStyle w:val="OtherTableBody"/>
            </w:pPr>
            <w:r>
              <w:t>4.14.3</w:t>
            </w:r>
          </w:p>
        </w:tc>
      </w:tr>
      <w:tr w:rsidR="00B50050" w14:paraId="5D2B65AF" w14:textId="77777777" w:rsidTr="00195548">
        <w:tc>
          <w:tcPr>
            <w:tcW w:w="1000" w:type="dxa"/>
          </w:tcPr>
          <w:p w14:paraId="22C45A0C" w14:textId="77777777" w:rsidR="00B50050" w:rsidRDefault="00B50050" w:rsidP="0088127C">
            <w:pPr>
              <w:pStyle w:val="OtherTableBody"/>
            </w:pPr>
            <w:r>
              <w:lastRenderedPageBreak/>
              <w:t>undefined</w:t>
            </w:r>
          </w:p>
        </w:tc>
        <w:tc>
          <w:tcPr>
            <w:tcW w:w="1000" w:type="dxa"/>
          </w:tcPr>
          <w:p w14:paraId="61BF4FBB" w14:textId="77777777" w:rsidR="00B50050" w:rsidRDefault="00B50050" w:rsidP="0088127C">
            <w:pPr>
              <w:pStyle w:val="OtherTableBody"/>
            </w:pPr>
            <w:r>
              <w:t>0575</w:t>
            </w:r>
          </w:p>
        </w:tc>
        <w:tc>
          <w:tcPr>
            <w:tcW w:w="6000" w:type="dxa"/>
          </w:tcPr>
          <w:p w14:paraId="03629CD1" w14:textId="77777777" w:rsidR="00B50050" w:rsidRPr="001D2E85" w:rsidRDefault="00B50050" w:rsidP="0088127C">
            <w:pPr>
              <w:pStyle w:val="OtherTableBody"/>
            </w:pPr>
            <w:r w:rsidRPr="001D2E85">
              <w:t>BP Universal Service Identifier (BPO-2)</w:t>
            </w:r>
          </w:p>
        </w:tc>
        <w:tc>
          <w:tcPr>
            <w:tcW w:w="1000" w:type="dxa"/>
          </w:tcPr>
          <w:p w14:paraId="7926B645" w14:textId="77777777" w:rsidR="00B50050" w:rsidRDefault="00B50050" w:rsidP="0088127C">
            <w:pPr>
              <w:pStyle w:val="OtherTableBody"/>
            </w:pPr>
            <w:r>
              <w:t>4.14.1</w:t>
            </w:r>
          </w:p>
        </w:tc>
      </w:tr>
      <w:tr w:rsidR="00B50050" w14:paraId="7626ACB6" w14:textId="77777777" w:rsidTr="00195548">
        <w:tc>
          <w:tcPr>
            <w:tcW w:w="1000" w:type="dxa"/>
          </w:tcPr>
          <w:p w14:paraId="64E8C4B6" w14:textId="77777777" w:rsidR="00B50050" w:rsidRDefault="00B50050" w:rsidP="0088127C">
            <w:pPr>
              <w:pStyle w:val="OtherTableBody"/>
            </w:pPr>
            <w:r>
              <w:t>User</w:t>
            </w:r>
          </w:p>
        </w:tc>
        <w:tc>
          <w:tcPr>
            <w:tcW w:w="1000" w:type="dxa"/>
          </w:tcPr>
          <w:p w14:paraId="50CF67A9" w14:textId="77777777" w:rsidR="00B50050" w:rsidRDefault="00B50050" w:rsidP="0088127C">
            <w:pPr>
              <w:pStyle w:val="OtherTableBody"/>
            </w:pPr>
            <w:r>
              <w:t>0447</w:t>
            </w:r>
          </w:p>
        </w:tc>
        <w:tc>
          <w:tcPr>
            <w:tcW w:w="6000" w:type="dxa"/>
          </w:tcPr>
          <w:p w14:paraId="3FC8ADAA" w14:textId="77777777" w:rsidR="00B50050" w:rsidRDefault="00B50050" w:rsidP="0088127C">
            <w:pPr>
              <w:pStyle w:val="OtherTableBody"/>
            </w:pPr>
            <w:r>
              <w:t>Breed Code</w:t>
            </w:r>
          </w:p>
        </w:tc>
        <w:tc>
          <w:tcPr>
            <w:tcW w:w="1000" w:type="dxa"/>
          </w:tcPr>
          <w:p w14:paraId="10BB227C" w14:textId="77777777" w:rsidR="00B50050" w:rsidRDefault="00B50050" w:rsidP="0088127C">
            <w:pPr>
              <w:pStyle w:val="OtherTableBody"/>
            </w:pPr>
            <w:r>
              <w:t>2.C.2.363</w:t>
            </w:r>
          </w:p>
        </w:tc>
      </w:tr>
      <w:tr w:rsidR="00B50050" w14:paraId="187AFEBE" w14:textId="77777777" w:rsidTr="00195548">
        <w:tc>
          <w:tcPr>
            <w:tcW w:w="1000" w:type="dxa"/>
          </w:tcPr>
          <w:p w14:paraId="44BCAEC3" w14:textId="77777777" w:rsidR="00B50050" w:rsidRDefault="00B50050" w:rsidP="0088127C">
            <w:pPr>
              <w:pStyle w:val="OtherTableBody"/>
            </w:pPr>
            <w:r>
              <w:t>User</w:t>
            </w:r>
          </w:p>
        </w:tc>
        <w:tc>
          <w:tcPr>
            <w:tcW w:w="1000" w:type="dxa"/>
          </w:tcPr>
          <w:p w14:paraId="1589575E" w14:textId="77777777" w:rsidR="00B50050" w:rsidRDefault="00B50050" w:rsidP="0088127C">
            <w:pPr>
              <w:pStyle w:val="OtherTableBody"/>
            </w:pPr>
            <w:r>
              <w:t>0307</w:t>
            </w:r>
          </w:p>
        </w:tc>
        <w:tc>
          <w:tcPr>
            <w:tcW w:w="6000" w:type="dxa"/>
          </w:tcPr>
          <w:p w14:paraId="50E97389" w14:textId="77777777" w:rsidR="00B50050" w:rsidRDefault="00B50050" w:rsidP="0088127C">
            <w:pPr>
              <w:pStyle w:val="OtherTableBody"/>
            </w:pPr>
            <w:r>
              <w:t>Building</w:t>
            </w:r>
          </w:p>
        </w:tc>
        <w:tc>
          <w:tcPr>
            <w:tcW w:w="1000" w:type="dxa"/>
          </w:tcPr>
          <w:p w14:paraId="27022610" w14:textId="77777777" w:rsidR="00B50050" w:rsidRDefault="00B50050" w:rsidP="0088127C">
            <w:pPr>
              <w:pStyle w:val="OtherTableBody"/>
            </w:pPr>
            <w:r>
              <w:t>2.C.2.239</w:t>
            </w:r>
          </w:p>
        </w:tc>
      </w:tr>
      <w:tr w:rsidR="00B50050" w14:paraId="4C523A3A" w14:textId="77777777" w:rsidTr="00195548">
        <w:tc>
          <w:tcPr>
            <w:tcW w:w="1000" w:type="dxa"/>
          </w:tcPr>
          <w:p w14:paraId="418B8B13" w14:textId="77777777" w:rsidR="00B50050" w:rsidRDefault="00B50050" w:rsidP="0088127C">
            <w:pPr>
              <w:pStyle w:val="OtherTableBody"/>
            </w:pPr>
            <w:r>
              <w:t>HL7</w:t>
            </w:r>
          </w:p>
        </w:tc>
        <w:tc>
          <w:tcPr>
            <w:tcW w:w="1000" w:type="dxa"/>
          </w:tcPr>
          <w:p w14:paraId="21633FC1" w14:textId="77777777" w:rsidR="00B50050" w:rsidRDefault="00B50050" w:rsidP="0088127C">
            <w:pPr>
              <w:pStyle w:val="OtherTableBody"/>
            </w:pPr>
            <w:r>
              <w:t>0527</w:t>
            </w:r>
          </w:p>
        </w:tc>
        <w:tc>
          <w:tcPr>
            <w:tcW w:w="6000" w:type="dxa"/>
          </w:tcPr>
          <w:p w14:paraId="77919F82" w14:textId="77777777" w:rsidR="00B50050" w:rsidRDefault="00B50050" w:rsidP="0088127C">
            <w:pPr>
              <w:pStyle w:val="OtherTableBody"/>
            </w:pPr>
            <w:r>
              <w:t>Calendar Alignment</w:t>
            </w:r>
          </w:p>
        </w:tc>
        <w:tc>
          <w:tcPr>
            <w:tcW w:w="1000" w:type="dxa"/>
          </w:tcPr>
          <w:p w14:paraId="28A13A9C" w14:textId="77777777" w:rsidR="00B50050" w:rsidRDefault="00B50050" w:rsidP="0088127C">
            <w:pPr>
              <w:pStyle w:val="OtherTableBody"/>
            </w:pPr>
            <w:r>
              <w:t>2.C.2.438</w:t>
            </w:r>
          </w:p>
        </w:tc>
      </w:tr>
      <w:tr w:rsidR="00B50050" w14:paraId="384F391C" w14:textId="77777777" w:rsidTr="00195548">
        <w:tc>
          <w:tcPr>
            <w:tcW w:w="1000" w:type="dxa"/>
          </w:tcPr>
          <w:p w14:paraId="0990AED2" w14:textId="77777777" w:rsidR="00B50050" w:rsidRDefault="00B50050" w:rsidP="0088127C">
            <w:pPr>
              <w:pStyle w:val="OtherTableBody"/>
            </w:pPr>
            <w:r>
              <w:t>User</w:t>
            </w:r>
          </w:p>
        </w:tc>
        <w:tc>
          <w:tcPr>
            <w:tcW w:w="1000" w:type="dxa"/>
          </w:tcPr>
          <w:p w14:paraId="0E8F6969" w14:textId="77777777" w:rsidR="00B50050" w:rsidRDefault="00B50050" w:rsidP="0088127C">
            <w:pPr>
              <w:pStyle w:val="OtherTableBody"/>
            </w:pPr>
            <w:r>
              <w:t>0381</w:t>
            </w:r>
          </w:p>
        </w:tc>
        <w:tc>
          <w:tcPr>
            <w:tcW w:w="6000" w:type="dxa"/>
          </w:tcPr>
          <w:p w14:paraId="2ECBA0AF" w14:textId="77777777" w:rsidR="00B50050" w:rsidRDefault="00B50050" w:rsidP="0088127C">
            <w:pPr>
              <w:pStyle w:val="OtherTableBody"/>
            </w:pPr>
            <w:r>
              <w:t>Cap Type</w:t>
            </w:r>
          </w:p>
        </w:tc>
        <w:tc>
          <w:tcPr>
            <w:tcW w:w="1000" w:type="dxa"/>
          </w:tcPr>
          <w:p w14:paraId="54E0349C" w14:textId="77777777" w:rsidR="00B50050" w:rsidRDefault="00B50050" w:rsidP="0088127C">
            <w:pPr>
              <w:pStyle w:val="OtherTableBody"/>
            </w:pPr>
            <w:r>
              <w:t>2.C.2.306</w:t>
            </w:r>
          </w:p>
        </w:tc>
      </w:tr>
      <w:tr w:rsidR="00B50050" w14:paraId="7EDC3011" w14:textId="77777777" w:rsidTr="00195548">
        <w:tc>
          <w:tcPr>
            <w:tcW w:w="1000" w:type="dxa"/>
          </w:tcPr>
          <w:p w14:paraId="524ECB5A" w14:textId="77777777" w:rsidR="00B50050" w:rsidRDefault="00B50050" w:rsidP="0088127C">
            <w:pPr>
              <w:pStyle w:val="OtherTableBody"/>
            </w:pPr>
            <w:r>
              <w:t>User</w:t>
            </w:r>
          </w:p>
        </w:tc>
        <w:tc>
          <w:tcPr>
            <w:tcW w:w="1000" w:type="dxa"/>
          </w:tcPr>
          <w:p w14:paraId="33DC0FEA" w14:textId="77777777" w:rsidR="00B50050" w:rsidRDefault="00B50050" w:rsidP="0088127C">
            <w:pPr>
              <w:pStyle w:val="OtherTableBody"/>
            </w:pPr>
            <w:r>
              <w:t>0378</w:t>
            </w:r>
          </w:p>
        </w:tc>
        <w:tc>
          <w:tcPr>
            <w:tcW w:w="6000" w:type="dxa"/>
          </w:tcPr>
          <w:p w14:paraId="1C5B6425" w14:textId="77777777" w:rsidR="00B50050" w:rsidRDefault="00B50050" w:rsidP="0088127C">
            <w:pPr>
              <w:pStyle w:val="OtherTableBody"/>
            </w:pPr>
            <w:r>
              <w:t>Carrier Type</w:t>
            </w:r>
          </w:p>
        </w:tc>
        <w:tc>
          <w:tcPr>
            <w:tcW w:w="1000" w:type="dxa"/>
          </w:tcPr>
          <w:p w14:paraId="791D94A3" w14:textId="77777777" w:rsidR="00B50050" w:rsidRDefault="00B50050" w:rsidP="0088127C">
            <w:pPr>
              <w:pStyle w:val="OtherTableBody"/>
            </w:pPr>
            <w:r>
              <w:t>2.C.2.303</w:t>
            </w:r>
          </w:p>
        </w:tc>
      </w:tr>
      <w:tr w:rsidR="00B50050" w14:paraId="37F6BC52" w14:textId="77777777" w:rsidTr="00195548">
        <w:tc>
          <w:tcPr>
            <w:tcW w:w="1000" w:type="dxa"/>
          </w:tcPr>
          <w:p w14:paraId="602CE9F2" w14:textId="77777777" w:rsidR="00B50050" w:rsidRDefault="00B50050" w:rsidP="0088127C">
            <w:pPr>
              <w:pStyle w:val="OtherTableBody"/>
            </w:pPr>
            <w:r>
              <w:t>User</w:t>
            </w:r>
          </w:p>
        </w:tc>
        <w:tc>
          <w:tcPr>
            <w:tcW w:w="1000" w:type="dxa"/>
          </w:tcPr>
          <w:p w14:paraId="3617C6CD" w14:textId="77777777" w:rsidR="00B50050" w:rsidRDefault="00B50050" w:rsidP="0088127C">
            <w:pPr>
              <w:pStyle w:val="OtherTableBody"/>
            </w:pPr>
            <w:r>
              <w:t>0423</w:t>
            </w:r>
          </w:p>
        </w:tc>
        <w:tc>
          <w:tcPr>
            <w:tcW w:w="6000" w:type="dxa"/>
          </w:tcPr>
          <w:p w14:paraId="493270CD" w14:textId="77777777" w:rsidR="00B50050" w:rsidRDefault="00B50050" w:rsidP="0088127C">
            <w:pPr>
              <w:pStyle w:val="OtherTableBody"/>
            </w:pPr>
            <w:r>
              <w:t>Case Category Code</w:t>
            </w:r>
          </w:p>
        </w:tc>
        <w:tc>
          <w:tcPr>
            <w:tcW w:w="1000" w:type="dxa"/>
          </w:tcPr>
          <w:p w14:paraId="2F1E4982" w14:textId="77777777" w:rsidR="00B50050" w:rsidRDefault="00B50050" w:rsidP="0088127C">
            <w:pPr>
              <w:pStyle w:val="OtherTableBody"/>
            </w:pPr>
            <w:r>
              <w:t>2.C.2.340</w:t>
            </w:r>
          </w:p>
        </w:tc>
      </w:tr>
      <w:tr w:rsidR="00B50050" w14:paraId="370090E3" w14:textId="77777777" w:rsidTr="00195548">
        <w:tc>
          <w:tcPr>
            <w:tcW w:w="1000" w:type="dxa"/>
          </w:tcPr>
          <w:p w14:paraId="0FA36331" w14:textId="77777777" w:rsidR="00B50050" w:rsidRDefault="00B50050" w:rsidP="0088127C">
            <w:pPr>
              <w:pStyle w:val="OtherTableBody"/>
            </w:pPr>
            <w:r>
              <w:t>User</w:t>
            </w:r>
          </w:p>
        </w:tc>
        <w:tc>
          <w:tcPr>
            <w:tcW w:w="1000" w:type="dxa"/>
          </w:tcPr>
          <w:p w14:paraId="0A211AA2" w14:textId="77777777" w:rsidR="00B50050" w:rsidRDefault="00B50050" w:rsidP="0088127C">
            <w:pPr>
              <w:pStyle w:val="OtherTableBody"/>
            </w:pPr>
            <w:r>
              <w:t>0412</w:t>
            </w:r>
          </w:p>
        </w:tc>
        <w:tc>
          <w:tcPr>
            <w:tcW w:w="6000" w:type="dxa"/>
          </w:tcPr>
          <w:p w14:paraId="3307656F" w14:textId="77777777" w:rsidR="00B50050" w:rsidRDefault="00B50050" w:rsidP="0088127C">
            <w:pPr>
              <w:pStyle w:val="OtherTableBody"/>
            </w:pPr>
            <w:r>
              <w:t>Category Identifier</w:t>
            </w:r>
          </w:p>
        </w:tc>
        <w:tc>
          <w:tcPr>
            <w:tcW w:w="1000" w:type="dxa"/>
          </w:tcPr>
          <w:p w14:paraId="3DCB3016" w14:textId="77777777" w:rsidR="00B50050" w:rsidRDefault="00B50050" w:rsidP="0088127C">
            <w:pPr>
              <w:pStyle w:val="OtherTableBody"/>
            </w:pPr>
            <w:r>
              <w:t>2.C.2.331</w:t>
            </w:r>
          </w:p>
        </w:tc>
      </w:tr>
      <w:tr w:rsidR="00B50050" w14:paraId="785D972F" w14:textId="77777777" w:rsidTr="00195548">
        <w:tc>
          <w:tcPr>
            <w:tcW w:w="1000" w:type="dxa"/>
          </w:tcPr>
          <w:p w14:paraId="2BC32696" w14:textId="77777777" w:rsidR="00B50050" w:rsidRDefault="00B50050" w:rsidP="0088127C">
            <w:pPr>
              <w:pStyle w:val="OtherTableBody"/>
            </w:pPr>
            <w:r>
              <w:t>HL7</w:t>
            </w:r>
          </w:p>
        </w:tc>
        <w:tc>
          <w:tcPr>
            <w:tcW w:w="1000" w:type="dxa"/>
          </w:tcPr>
          <w:p w14:paraId="78AC2553" w14:textId="77777777" w:rsidR="00B50050" w:rsidRDefault="00B50050" w:rsidP="0088127C">
            <w:pPr>
              <w:pStyle w:val="OtherTableBody"/>
            </w:pPr>
            <w:r>
              <w:t>0252</w:t>
            </w:r>
          </w:p>
        </w:tc>
        <w:tc>
          <w:tcPr>
            <w:tcW w:w="6000" w:type="dxa"/>
          </w:tcPr>
          <w:p w14:paraId="7F20E360" w14:textId="77777777" w:rsidR="00B50050" w:rsidRDefault="00B50050" w:rsidP="0088127C">
            <w:pPr>
              <w:pStyle w:val="OtherTableBody"/>
            </w:pPr>
            <w:r>
              <w:t>Causality Observations</w:t>
            </w:r>
          </w:p>
        </w:tc>
        <w:tc>
          <w:tcPr>
            <w:tcW w:w="1000" w:type="dxa"/>
          </w:tcPr>
          <w:p w14:paraId="2BBFCE64" w14:textId="77777777" w:rsidR="00B50050" w:rsidRDefault="00B50050" w:rsidP="0088127C">
            <w:pPr>
              <w:pStyle w:val="OtherTableBody"/>
            </w:pPr>
            <w:r>
              <w:t>2.C.2.187</w:t>
            </w:r>
          </w:p>
        </w:tc>
      </w:tr>
      <w:tr w:rsidR="00B50050" w14:paraId="5D7D5F6A" w14:textId="77777777" w:rsidTr="00195548">
        <w:tc>
          <w:tcPr>
            <w:tcW w:w="1000" w:type="dxa"/>
          </w:tcPr>
          <w:p w14:paraId="397DE381" w14:textId="77777777" w:rsidR="00B50050" w:rsidRDefault="00B50050" w:rsidP="0088127C">
            <w:pPr>
              <w:pStyle w:val="OtherTableBody"/>
            </w:pPr>
            <w:r>
              <w:t>undefined</w:t>
            </w:r>
          </w:p>
        </w:tc>
        <w:tc>
          <w:tcPr>
            <w:tcW w:w="1000" w:type="dxa"/>
          </w:tcPr>
          <w:p w14:paraId="2D8DA867" w14:textId="77777777" w:rsidR="00B50050" w:rsidRDefault="00B50050" w:rsidP="0088127C">
            <w:pPr>
              <w:pStyle w:val="OtherTableBody"/>
            </w:pPr>
            <w:r>
              <w:t>0680</w:t>
            </w:r>
          </w:p>
        </w:tc>
        <w:tc>
          <w:tcPr>
            <w:tcW w:w="6000" w:type="dxa"/>
          </w:tcPr>
          <w:p w14:paraId="2E823768" w14:textId="77777777" w:rsidR="00B50050" w:rsidRDefault="00B50050" w:rsidP="0088127C">
            <w:pPr>
              <w:pStyle w:val="OtherTableBody"/>
            </w:pPr>
            <w:r>
              <w:t>Cause Of Death (PEO-18)</w:t>
            </w:r>
          </w:p>
        </w:tc>
        <w:tc>
          <w:tcPr>
            <w:tcW w:w="1000" w:type="dxa"/>
          </w:tcPr>
          <w:p w14:paraId="54946F44" w14:textId="77777777" w:rsidR="00B50050" w:rsidRDefault="00B50050" w:rsidP="0088127C">
            <w:pPr>
              <w:pStyle w:val="OtherTableBody"/>
            </w:pPr>
            <w:r>
              <w:t>7.12.2</w:t>
            </w:r>
          </w:p>
        </w:tc>
      </w:tr>
      <w:tr w:rsidR="00B50050" w14:paraId="6C942B59" w14:textId="77777777" w:rsidTr="00195548">
        <w:tc>
          <w:tcPr>
            <w:tcW w:w="1000" w:type="dxa"/>
          </w:tcPr>
          <w:p w14:paraId="2DC24BF0" w14:textId="77777777" w:rsidR="00B50050" w:rsidRDefault="00B50050" w:rsidP="0088127C">
            <w:pPr>
              <w:pStyle w:val="OtherTableBody"/>
            </w:pPr>
            <w:r>
              <w:t>HL7</w:t>
            </w:r>
          </w:p>
        </w:tc>
        <w:tc>
          <w:tcPr>
            <w:tcW w:w="1000" w:type="dxa"/>
          </w:tcPr>
          <w:p w14:paraId="11E7F548" w14:textId="77777777" w:rsidR="00B50050" w:rsidRDefault="00B50050" w:rsidP="0088127C">
            <w:pPr>
              <w:pStyle w:val="OtherTableBody"/>
            </w:pPr>
            <w:r>
              <w:t>0728</w:t>
            </w:r>
          </w:p>
        </w:tc>
        <w:tc>
          <w:tcPr>
            <w:tcW w:w="6000" w:type="dxa"/>
          </w:tcPr>
          <w:p w14:paraId="0AB97C63" w14:textId="77777777" w:rsidR="00B50050" w:rsidRDefault="00B50050" w:rsidP="0088127C">
            <w:pPr>
              <w:pStyle w:val="OtherTableBody"/>
            </w:pPr>
            <w:r>
              <w:t>CCL Value</w:t>
            </w:r>
          </w:p>
        </w:tc>
        <w:tc>
          <w:tcPr>
            <w:tcW w:w="1000" w:type="dxa"/>
          </w:tcPr>
          <w:p w14:paraId="08E5A268" w14:textId="77777777" w:rsidR="00B50050" w:rsidRDefault="00B50050" w:rsidP="0088127C">
            <w:pPr>
              <w:pStyle w:val="OtherTableBody"/>
            </w:pPr>
            <w:r>
              <w:t>2.C.2.497</w:t>
            </w:r>
          </w:p>
        </w:tc>
      </w:tr>
      <w:tr w:rsidR="00B50050" w14:paraId="76FDEB68" w14:textId="77777777" w:rsidTr="00195548">
        <w:tc>
          <w:tcPr>
            <w:tcW w:w="1000" w:type="dxa"/>
          </w:tcPr>
          <w:p w14:paraId="0B4FDEAF" w14:textId="77777777" w:rsidR="00B50050" w:rsidRDefault="00B50050" w:rsidP="0088127C">
            <w:pPr>
              <w:pStyle w:val="OtherTableBody"/>
            </w:pPr>
            <w:r>
              <w:t>User</w:t>
            </w:r>
          </w:p>
        </w:tc>
        <w:tc>
          <w:tcPr>
            <w:tcW w:w="1000" w:type="dxa"/>
          </w:tcPr>
          <w:p w14:paraId="121EA20A" w14:textId="77777777" w:rsidR="00B50050" w:rsidRDefault="00B50050" w:rsidP="0088127C">
            <w:pPr>
              <w:pStyle w:val="OtherTableBody"/>
            </w:pPr>
            <w:r>
              <w:t>0288</w:t>
            </w:r>
          </w:p>
        </w:tc>
        <w:tc>
          <w:tcPr>
            <w:tcW w:w="6000" w:type="dxa"/>
          </w:tcPr>
          <w:p w14:paraId="3C3B1188" w14:textId="77777777" w:rsidR="00B50050" w:rsidRDefault="00B50050" w:rsidP="0088127C">
            <w:pPr>
              <w:pStyle w:val="OtherTableBody"/>
            </w:pPr>
            <w:r>
              <w:t>Census Tract</w:t>
            </w:r>
          </w:p>
        </w:tc>
        <w:tc>
          <w:tcPr>
            <w:tcW w:w="1000" w:type="dxa"/>
          </w:tcPr>
          <w:p w14:paraId="411C5537" w14:textId="77777777" w:rsidR="00B50050" w:rsidRDefault="00B50050" w:rsidP="0088127C">
            <w:pPr>
              <w:pStyle w:val="OtherTableBody"/>
            </w:pPr>
            <w:r>
              <w:t>2.C.2.221</w:t>
            </w:r>
          </w:p>
        </w:tc>
      </w:tr>
      <w:tr w:rsidR="00B50050" w14:paraId="5DBD0F5E" w14:textId="77777777" w:rsidTr="00195548">
        <w:tc>
          <w:tcPr>
            <w:tcW w:w="1000" w:type="dxa"/>
          </w:tcPr>
          <w:p w14:paraId="063CD91D" w14:textId="77777777" w:rsidR="00B50050" w:rsidRDefault="00B50050" w:rsidP="0088127C">
            <w:pPr>
              <w:pStyle w:val="OtherTableBody"/>
            </w:pPr>
            <w:r>
              <w:t>User</w:t>
            </w:r>
          </w:p>
        </w:tc>
        <w:tc>
          <w:tcPr>
            <w:tcW w:w="1000" w:type="dxa"/>
          </w:tcPr>
          <w:p w14:paraId="6761E967" w14:textId="77777777" w:rsidR="00B50050" w:rsidRDefault="00B50050" w:rsidP="0088127C">
            <w:pPr>
              <w:pStyle w:val="OtherTableBody"/>
            </w:pPr>
            <w:r>
              <w:t>0536</w:t>
            </w:r>
          </w:p>
        </w:tc>
        <w:tc>
          <w:tcPr>
            <w:tcW w:w="6000" w:type="dxa"/>
          </w:tcPr>
          <w:p w14:paraId="3243F347" w14:textId="77777777" w:rsidR="00B50050" w:rsidRDefault="00B50050" w:rsidP="0088127C">
            <w:pPr>
              <w:pStyle w:val="OtherTableBody"/>
            </w:pPr>
            <w:r>
              <w:t>Certificate Status</w:t>
            </w:r>
          </w:p>
        </w:tc>
        <w:tc>
          <w:tcPr>
            <w:tcW w:w="1000" w:type="dxa"/>
          </w:tcPr>
          <w:p w14:paraId="73D8C2FB" w14:textId="77777777" w:rsidR="00B50050" w:rsidRDefault="00B50050" w:rsidP="0088127C">
            <w:pPr>
              <w:pStyle w:val="OtherTableBody"/>
            </w:pPr>
            <w:r>
              <w:t>2.C.2.446</w:t>
            </w:r>
          </w:p>
        </w:tc>
      </w:tr>
      <w:tr w:rsidR="00B50050" w14:paraId="482358AB" w14:textId="77777777" w:rsidTr="00195548">
        <w:tc>
          <w:tcPr>
            <w:tcW w:w="1000" w:type="dxa"/>
          </w:tcPr>
          <w:p w14:paraId="3903707A" w14:textId="77777777" w:rsidR="00B50050" w:rsidRDefault="00B50050" w:rsidP="0088127C">
            <w:pPr>
              <w:pStyle w:val="OtherTableBody"/>
            </w:pPr>
            <w:r>
              <w:t>User</w:t>
            </w:r>
          </w:p>
        </w:tc>
        <w:tc>
          <w:tcPr>
            <w:tcW w:w="1000" w:type="dxa"/>
          </w:tcPr>
          <w:p w14:paraId="53FEBE4D" w14:textId="77777777" w:rsidR="00B50050" w:rsidRDefault="00B50050" w:rsidP="0088127C">
            <w:pPr>
              <w:pStyle w:val="OtherTableBody"/>
            </w:pPr>
            <w:r>
              <w:t>0346</w:t>
            </w:r>
          </w:p>
        </w:tc>
        <w:tc>
          <w:tcPr>
            <w:tcW w:w="6000" w:type="dxa"/>
          </w:tcPr>
          <w:p w14:paraId="6ED782D6" w14:textId="77777777" w:rsidR="00B50050" w:rsidRDefault="00B50050" w:rsidP="0088127C">
            <w:pPr>
              <w:pStyle w:val="OtherTableBody"/>
            </w:pPr>
            <w:r>
              <w:t>Certification Agency</w:t>
            </w:r>
          </w:p>
        </w:tc>
        <w:tc>
          <w:tcPr>
            <w:tcW w:w="1000" w:type="dxa"/>
          </w:tcPr>
          <w:p w14:paraId="5CC3370A" w14:textId="77777777" w:rsidR="00B50050" w:rsidRDefault="00B50050" w:rsidP="0088127C">
            <w:pPr>
              <w:pStyle w:val="OtherTableBody"/>
            </w:pPr>
            <w:r>
              <w:t>2.C.2.274</w:t>
            </w:r>
          </w:p>
        </w:tc>
      </w:tr>
      <w:tr w:rsidR="00B50050" w14:paraId="11B6A7CA" w14:textId="77777777" w:rsidTr="00195548">
        <w:tc>
          <w:tcPr>
            <w:tcW w:w="1000" w:type="dxa"/>
          </w:tcPr>
          <w:p w14:paraId="0F0D7064" w14:textId="77777777" w:rsidR="00B50050" w:rsidRDefault="00B50050" w:rsidP="0088127C">
            <w:pPr>
              <w:pStyle w:val="OtherTableBody"/>
            </w:pPr>
            <w:r>
              <w:t>User</w:t>
            </w:r>
          </w:p>
        </w:tc>
        <w:tc>
          <w:tcPr>
            <w:tcW w:w="1000" w:type="dxa"/>
          </w:tcPr>
          <w:p w14:paraId="119D5EC2" w14:textId="77777777" w:rsidR="00B50050" w:rsidRDefault="00B50050" w:rsidP="0088127C">
            <w:pPr>
              <w:pStyle w:val="OtherTableBody"/>
            </w:pPr>
            <w:r>
              <w:t>0922</w:t>
            </w:r>
          </w:p>
        </w:tc>
        <w:tc>
          <w:tcPr>
            <w:tcW w:w="6000" w:type="dxa"/>
          </w:tcPr>
          <w:p w14:paraId="5D48F551" w14:textId="77777777" w:rsidR="00B50050" w:rsidRDefault="00B50050" w:rsidP="0088127C">
            <w:pPr>
              <w:pStyle w:val="OtherTableBody"/>
            </w:pPr>
            <w:r>
              <w:t>Certification Category Code</w:t>
            </w:r>
          </w:p>
        </w:tc>
        <w:tc>
          <w:tcPr>
            <w:tcW w:w="1000" w:type="dxa"/>
          </w:tcPr>
          <w:p w14:paraId="52F81125" w14:textId="77777777" w:rsidR="00B50050" w:rsidRDefault="00B50050" w:rsidP="0088127C">
            <w:pPr>
              <w:pStyle w:val="OtherTableBody"/>
            </w:pPr>
            <w:r>
              <w:t>2.C.2.546</w:t>
            </w:r>
          </w:p>
        </w:tc>
      </w:tr>
      <w:tr w:rsidR="00B50050" w14:paraId="366343F6" w14:textId="77777777" w:rsidTr="00195548">
        <w:tc>
          <w:tcPr>
            <w:tcW w:w="1000" w:type="dxa"/>
          </w:tcPr>
          <w:p w14:paraId="274FA0B7" w14:textId="77777777" w:rsidR="00B50050" w:rsidRDefault="00B50050" w:rsidP="0088127C">
            <w:pPr>
              <w:pStyle w:val="OtherTableBody"/>
            </w:pPr>
            <w:r>
              <w:t>User</w:t>
            </w:r>
          </w:p>
        </w:tc>
        <w:tc>
          <w:tcPr>
            <w:tcW w:w="1000" w:type="dxa"/>
          </w:tcPr>
          <w:p w14:paraId="34D54607" w14:textId="77777777" w:rsidR="00B50050" w:rsidRDefault="00B50050" w:rsidP="0088127C">
            <w:pPr>
              <w:pStyle w:val="OtherTableBody"/>
            </w:pPr>
            <w:r>
              <w:t>0150</w:t>
            </w:r>
          </w:p>
        </w:tc>
        <w:tc>
          <w:tcPr>
            <w:tcW w:w="6000" w:type="dxa"/>
          </w:tcPr>
          <w:p w14:paraId="74EC4133" w14:textId="77777777" w:rsidR="00B50050" w:rsidRDefault="00B50050" w:rsidP="0088127C">
            <w:pPr>
              <w:pStyle w:val="OtherTableBody"/>
            </w:pPr>
            <w:r>
              <w:t>Certification Patient Type</w:t>
            </w:r>
          </w:p>
        </w:tc>
        <w:tc>
          <w:tcPr>
            <w:tcW w:w="1000" w:type="dxa"/>
          </w:tcPr>
          <w:p w14:paraId="268E2662" w14:textId="77777777" w:rsidR="00B50050" w:rsidRDefault="00B50050" w:rsidP="0088127C">
            <w:pPr>
              <w:pStyle w:val="OtherTableBody"/>
            </w:pPr>
            <w:r>
              <w:t>2.C.2.99</w:t>
            </w:r>
          </w:p>
        </w:tc>
      </w:tr>
      <w:tr w:rsidR="00B50050" w14:paraId="437CF0F2" w14:textId="77777777" w:rsidTr="00195548">
        <w:tc>
          <w:tcPr>
            <w:tcW w:w="1000" w:type="dxa"/>
          </w:tcPr>
          <w:p w14:paraId="1932FD5A" w14:textId="77777777" w:rsidR="00B50050" w:rsidRDefault="00B50050" w:rsidP="0088127C">
            <w:pPr>
              <w:pStyle w:val="OtherTableBody"/>
            </w:pPr>
            <w:r>
              <w:t>HL7</w:t>
            </w:r>
          </w:p>
        </w:tc>
        <w:tc>
          <w:tcPr>
            <w:tcW w:w="1000" w:type="dxa"/>
          </w:tcPr>
          <w:p w14:paraId="542E1606" w14:textId="77777777" w:rsidR="00B50050" w:rsidRDefault="00B50050" w:rsidP="0088127C">
            <w:pPr>
              <w:pStyle w:val="OtherTableBody"/>
            </w:pPr>
            <w:r>
              <w:t>0337</w:t>
            </w:r>
          </w:p>
        </w:tc>
        <w:tc>
          <w:tcPr>
            <w:tcW w:w="6000" w:type="dxa"/>
          </w:tcPr>
          <w:p w14:paraId="070FC417" w14:textId="77777777" w:rsidR="00B50050" w:rsidRDefault="00B50050" w:rsidP="0088127C">
            <w:pPr>
              <w:pStyle w:val="OtherTableBody"/>
            </w:pPr>
            <w:r>
              <w:t>Certification Status</w:t>
            </w:r>
          </w:p>
        </w:tc>
        <w:tc>
          <w:tcPr>
            <w:tcW w:w="1000" w:type="dxa"/>
          </w:tcPr>
          <w:p w14:paraId="02E26D04" w14:textId="77777777" w:rsidR="00B50050" w:rsidRDefault="00B50050" w:rsidP="0088127C">
            <w:pPr>
              <w:pStyle w:val="OtherTableBody"/>
            </w:pPr>
            <w:r>
              <w:t>2.C.2.265</w:t>
            </w:r>
          </w:p>
        </w:tc>
      </w:tr>
      <w:tr w:rsidR="00B50050" w14:paraId="4DD833D6" w14:textId="77777777" w:rsidTr="00195548">
        <w:tc>
          <w:tcPr>
            <w:tcW w:w="1000" w:type="dxa"/>
          </w:tcPr>
          <w:p w14:paraId="2B343A20" w14:textId="77777777" w:rsidR="00B50050" w:rsidRDefault="00B50050" w:rsidP="0088127C">
            <w:pPr>
              <w:pStyle w:val="OtherTableBody"/>
            </w:pPr>
            <w:r>
              <w:t>User</w:t>
            </w:r>
          </w:p>
        </w:tc>
        <w:tc>
          <w:tcPr>
            <w:tcW w:w="1000" w:type="dxa"/>
          </w:tcPr>
          <w:p w14:paraId="0DA6AFAD" w14:textId="77777777" w:rsidR="00B50050" w:rsidRDefault="00B50050" w:rsidP="0088127C">
            <w:pPr>
              <w:pStyle w:val="OtherTableBody"/>
            </w:pPr>
            <w:r>
              <w:t>0921</w:t>
            </w:r>
          </w:p>
        </w:tc>
        <w:tc>
          <w:tcPr>
            <w:tcW w:w="6000" w:type="dxa"/>
          </w:tcPr>
          <w:p w14:paraId="4EAE2F5A" w14:textId="77777777" w:rsidR="00B50050" w:rsidRDefault="00B50050" w:rsidP="0088127C">
            <w:pPr>
              <w:pStyle w:val="OtherTableBody"/>
            </w:pPr>
            <w:r>
              <w:t>Certification Type Code</w:t>
            </w:r>
          </w:p>
        </w:tc>
        <w:tc>
          <w:tcPr>
            <w:tcW w:w="1000" w:type="dxa"/>
          </w:tcPr>
          <w:p w14:paraId="0B5B6FAF" w14:textId="77777777" w:rsidR="00B50050" w:rsidRDefault="00B50050" w:rsidP="0088127C">
            <w:pPr>
              <w:pStyle w:val="OtherTableBody"/>
            </w:pPr>
            <w:r>
              <w:t>2.C.2.545</w:t>
            </w:r>
          </w:p>
        </w:tc>
      </w:tr>
      <w:tr w:rsidR="00B50050" w14:paraId="56E1E6F1" w14:textId="77777777" w:rsidTr="00195548">
        <w:tc>
          <w:tcPr>
            <w:tcW w:w="1000" w:type="dxa"/>
          </w:tcPr>
          <w:p w14:paraId="7A497979" w14:textId="77777777" w:rsidR="00B50050" w:rsidRDefault="00B50050" w:rsidP="0088127C">
            <w:pPr>
              <w:pStyle w:val="OtherTableBody"/>
            </w:pPr>
            <w:r>
              <w:t>User</w:t>
            </w:r>
          </w:p>
        </w:tc>
        <w:tc>
          <w:tcPr>
            <w:tcW w:w="1000" w:type="dxa"/>
          </w:tcPr>
          <w:p w14:paraId="6FC603E6" w14:textId="77777777" w:rsidR="00B50050" w:rsidRDefault="00B50050" w:rsidP="0088127C">
            <w:pPr>
              <w:pStyle w:val="OtherTableBody"/>
            </w:pPr>
            <w:r>
              <w:t>0269</w:t>
            </w:r>
          </w:p>
        </w:tc>
        <w:tc>
          <w:tcPr>
            <w:tcW w:w="6000" w:type="dxa"/>
          </w:tcPr>
          <w:p w14:paraId="1A9092F5" w14:textId="77777777" w:rsidR="00B50050" w:rsidRDefault="00B50050" w:rsidP="0088127C">
            <w:pPr>
              <w:pStyle w:val="OtherTableBody"/>
            </w:pPr>
            <w:r>
              <w:t>Charge On Indicator</w:t>
            </w:r>
          </w:p>
        </w:tc>
        <w:tc>
          <w:tcPr>
            <w:tcW w:w="1000" w:type="dxa"/>
          </w:tcPr>
          <w:p w14:paraId="376272FB" w14:textId="77777777" w:rsidR="00B50050" w:rsidRDefault="00B50050" w:rsidP="0088127C">
            <w:pPr>
              <w:pStyle w:val="OtherTableBody"/>
            </w:pPr>
            <w:r>
              <w:t>2.C.2.203</w:t>
            </w:r>
          </w:p>
        </w:tc>
      </w:tr>
      <w:tr w:rsidR="00B50050" w14:paraId="7D5C552A" w14:textId="77777777" w:rsidTr="00195548">
        <w:tc>
          <w:tcPr>
            <w:tcW w:w="1000" w:type="dxa"/>
          </w:tcPr>
          <w:p w14:paraId="33658AA3" w14:textId="77777777" w:rsidR="00B50050" w:rsidRDefault="00B50050" w:rsidP="0088127C">
            <w:pPr>
              <w:pStyle w:val="OtherTableBody"/>
            </w:pPr>
            <w:r>
              <w:t>HL7</w:t>
            </w:r>
          </w:p>
        </w:tc>
        <w:tc>
          <w:tcPr>
            <w:tcW w:w="1000" w:type="dxa"/>
          </w:tcPr>
          <w:p w14:paraId="598455F2" w14:textId="77777777" w:rsidR="00B50050" w:rsidRDefault="00B50050" w:rsidP="0088127C">
            <w:pPr>
              <w:pStyle w:val="OtherTableBody"/>
            </w:pPr>
            <w:r>
              <w:t>0122</w:t>
            </w:r>
          </w:p>
        </w:tc>
        <w:tc>
          <w:tcPr>
            <w:tcW w:w="6000" w:type="dxa"/>
          </w:tcPr>
          <w:p w14:paraId="44E210BC" w14:textId="77777777" w:rsidR="00B50050" w:rsidRDefault="00B50050" w:rsidP="0088127C">
            <w:pPr>
              <w:pStyle w:val="OtherTableBody"/>
            </w:pPr>
            <w:r>
              <w:t>Charge Type</w:t>
            </w:r>
          </w:p>
        </w:tc>
        <w:tc>
          <w:tcPr>
            <w:tcW w:w="1000" w:type="dxa"/>
          </w:tcPr>
          <w:p w14:paraId="2FA8E4C0" w14:textId="77777777" w:rsidR="00B50050" w:rsidRDefault="00B50050" w:rsidP="0088127C">
            <w:pPr>
              <w:pStyle w:val="OtherTableBody"/>
            </w:pPr>
            <w:r>
              <w:t>2.C.2.74</w:t>
            </w:r>
          </w:p>
        </w:tc>
      </w:tr>
      <w:tr w:rsidR="00B50050" w14:paraId="6649BFC8" w14:textId="77777777" w:rsidTr="00195548">
        <w:tc>
          <w:tcPr>
            <w:tcW w:w="1000" w:type="dxa"/>
          </w:tcPr>
          <w:p w14:paraId="5A3C2E08" w14:textId="77777777" w:rsidR="00B50050" w:rsidRDefault="00B50050" w:rsidP="0088127C">
            <w:pPr>
              <w:pStyle w:val="OtherTableBody"/>
            </w:pPr>
            <w:r>
              <w:t>User</w:t>
            </w:r>
          </w:p>
        </w:tc>
        <w:tc>
          <w:tcPr>
            <w:tcW w:w="1000" w:type="dxa"/>
          </w:tcPr>
          <w:p w14:paraId="51BED9D3" w14:textId="77777777" w:rsidR="00B50050" w:rsidRDefault="00B50050" w:rsidP="0088127C">
            <w:pPr>
              <w:pStyle w:val="OtherTableBody"/>
            </w:pPr>
            <w:r>
              <w:t>0475</w:t>
            </w:r>
          </w:p>
        </w:tc>
        <w:tc>
          <w:tcPr>
            <w:tcW w:w="6000" w:type="dxa"/>
          </w:tcPr>
          <w:p w14:paraId="21B7433A" w14:textId="77777777" w:rsidR="00B50050" w:rsidRDefault="00B50050" w:rsidP="0088127C">
            <w:pPr>
              <w:pStyle w:val="OtherTableBody"/>
            </w:pPr>
            <w:r>
              <w:t>Charge Type Reason</w:t>
            </w:r>
          </w:p>
        </w:tc>
        <w:tc>
          <w:tcPr>
            <w:tcW w:w="1000" w:type="dxa"/>
          </w:tcPr>
          <w:p w14:paraId="0E9ADE2B" w14:textId="77777777" w:rsidR="00B50050" w:rsidRDefault="00B50050" w:rsidP="0088127C">
            <w:pPr>
              <w:pStyle w:val="OtherTableBody"/>
            </w:pPr>
            <w:r>
              <w:t>2.C.2.390</w:t>
            </w:r>
          </w:p>
        </w:tc>
      </w:tr>
      <w:tr w:rsidR="00B50050" w14:paraId="707FE046" w14:textId="77777777" w:rsidTr="00195548">
        <w:tc>
          <w:tcPr>
            <w:tcW w:w="1000" w:type="dxa"/>
          </w:tcPr>
          <w:p w14:paraId="364F4348" w14:textId="77777777" w:rsidR="00B50050" w:rsidRDefault="00B50050" w:rsidP="0088127C">
            <w:pPr>
              <w:pStyle w:val="OtherTableBody"/>
            </w:pPr>
            <w:r>
              <w:t>User</w:t>
            </w:r>
          </w:p>
        </w:tc>
        <w:tc>
          <w:tcPr>
            <w:tcW w:w="1000" w:type="dxa"/>
          </w:tcPr>
          <w:p w14:paraId="19D50304" w14:textId="77777777" w:rsidR="00B50050" w:rsidRDefault="00B50050" w:rsidP="0088127C">
            <w:pPr>
              <w:pStyle w:val="OtherTableBody"/>
            </w:pPr>
            <w:r>
              <w:t>0032</w:t>
            </w:r>
          </w:p>
        </w:tc>
        <w:tc>
          <w:tcPr>
            <w:tcW w:w="6000" w:type="dxa"/>
          </w:tcPr>
          <w:p w14:paraId="1BE16C79" w14:textId="77777777" w:rsidR="00B50050" w:rsidRDefault="00B50050" w:rsidP="0088127C">
            <w:pPr>
              <w:pStyle w:val="OtherTableBody"/>
            </w:pPr>
            <w:r>
              <w:t>Charge/Price Indicator</w:t>
            </w:r>
          </w:p>
        </w:tc>
        <w:tc>
          <w:tcPr>
            <w:tcW w:w="1000" w:type="dxa"/>
          </w:tcPr>
          <w:p w14:paraId="320B2464" w14:textId="77777777" w:rsidR="00B50050" w:rsidRDefault="00B50050" w:rsidP="0088127C">
            <w:pPr>
              <w:pStyle w:val="OtherTableBody"/>
            </w:pPr>
            <w:r>
              <w:t>2.C.2.19</w:t>
            </w:r>
          </w:p>
        </w:tc>
      </w:tr>
      <w:tr w:rsidR="00B50050" w14:paraId="281DDD76" w14:textId="77777777" w:rsidTr="00195548">
        <w:tc>
          <w:tcPr>
            <w:tcW w:w="1000" w:type="dxa"/>
          </w:tcPr>
          <w:p w14:paraId="74CBD65C" w14:textId="77777777" w:rsidR="00B50050" w:rsidRDefault="00B50050" w:rsidP="0088127C">
            <w:pPr>
              <w:pStyle w:val="OtherTableBody"/>
            </w:pPr>
            <w:r>
              <w:t>HL7</w:t>
            </w:r>
          </w:p>
        </w:tc>
        <w:tc>
          <w:tcPr>
            <w:tcW w:w="1000" w:type="dxa"/>
          </w:tcPr>
          <w:p w14:paraId="4AEB8E38" w14:textId="77777777" w:rsidR="00B50050" w:rsidRDefault="00B50050" w:rsidP="0088127C">
            <w:pPr>
              <w:pStyle w:val="OtherTableBody"/>
            </w:pPr>
            <w:r>
              <w:t>0061</w:t>
            </w:r>
          </w:p>
        </w:tc>
        <w:tc>
          <w:tcPr>
            <w:tcW w:w="6000" w:type="dxa"/>
          </w:tcPr>
          <w:p w14:paraId="49BBCB7E" w14:textId="77777777" w:rsidR="00B50050" w:rsidRDefault="00B50050" w:rsidP="0088127C">
            <w:pPr>
              <w:pStyle w:val="OtherTableBody"/>
            </w:pPr>
            <w:r>
              <w:t>Check Digit Scheme</w:t>
            </w:r>
          </w:p>
        </w:tc>
        <w:tc>
          <w:tcPr>
            <w:tcW w:w="1000" w:type="dxa"/>
          </w:tcPr>
          <w:p w14:paraId="447A6FBF" w14:textId="77777777" w:rsidR="00B50050" w:rsidRDefault="00B50050" w:rsidP="0088127C">
            <w:pPr>
              <w:pStyle w:val="OtherTableBody"/>
            </w:pPr>
            <w:r>
              <w:t>2.C.2.33</w:t>
            </w:r>
          </w:p>
        </w:tc>
      </w:tr>
      <w:tr w:rsidR="00B50050" w14:paraId="7838BB2E" w14:textId="77777777" w:rsidTr="00195548">
        <w:tc>
          <w:tcPr>
            <w:tcW w:w="1000" w:type="dxa"/>
          </w:tcPr>
          <w:p w14:paraId="1CC5C100" w14:textId="77777777" w:rsidR="00B50050" w:rsidRDefault="00B50050" w:rsidP="0088127C">
            <w:pPr>
              <w:pStyle w:val="OtherTableBody"/>
            </w:pPr>
            <w:r>
              <w:t>User</w:t>
            </w:r>
          </w:p>
        </w:tc>
        <w:tc>
          <w:tcPr>
            <w:tcW w:w="1000" w:type="dxa"/>
          </w:tcPr>
          <w:p w14:paraId="6989DB43" w14:textId="77777777" w:rsidR="00B50050" w:rsidRDefault="00B50050" w:rsidP="0088127C">
            <w:pPr>
              <w:pStyle w:val="OtherTableBody"/>
            </w:pPr>
            <w:r>
              <w:t>0171</w:t>
            </w:r>
          </w:p>
        </w:tc>
        <w:tc>
          <w:tcPr>
            <w:tcW w:w="6000" w:type="dxa"/>
          </w:tcPr>
          <w:p w14:paraId="68AD975E" w14:textId="77777777" w:rsidR="00B50050" w:rsidRDefault="00B50050" w:rsidP="0088127C">
            <w:pPr>
              <w:pStyle w:val="OtherTableBody"/>
            </w:pPr>
            <w:r>
              <w:t>Citizenship</w:t>
            </w:r>
          </w:p>
        </w:tc>
        <w:tc>
          <w:tcPr>
            <w:tcW w:w="1000" w:type="dxa"/>
          </w:tcPr>
          <w:p w14:paraId="6694DEEB" w14:textId="77777777" w:rsidR="00B50050" w:rsidRDefault="00B50050" w:rsidP="0088127C">
            <w:pPr>
              <w:pStyle w:val="OtherTableBody"/>
            </w:pPr>
            <w:r>
              <w:t>2.C.2.116</w:t>
            </w:r>
          </w:p>
        </w:tc>
      </w:tr>
      <w:tr w:rsidR="00B50050" w14:paraId="0D95643F" w14:textId="77777777" w:rsidTr="00195548">
        <w:tc>
          <w:tcPr>
            <w:tcW w:w="1000" w:type="dxa"/>
          </w:tcPr>
          <w:p w14:paraId="3371BD70" w14:textId="77777777" w:rsidR="00B50050" w:rsidRDefault="00B50050" w:rsidP="0088127C">
            <w:pPr>
              <w:pStyle w:val="OtherTableBody"/>
            </w:pPr>
            <w:r>
              <w:t>User</w:t>
            </w:r>
          </w:p>
        </w:tc>
        <w:tc>
          <w:tcPr>
            <w:tcW w:w="1000" w:type="dxa"/>
          </w:tcPr>
          <w:p w14:paraId="2D7D308E" w14:textId="77777777" w:rsidR="00B50050" w:rsidRDefault="00B50050" w:rsidP="0088127C">
            <w:pPr>
              <w:pStyle w:val="OtherTableBody"/>
            </w:pPr>
            <w:r>
              <w:t>0947</w:t>
            </w:r>
          </w:p>
        </w:tc>
        <w:tc>
          <w:tcPr>
            <w:tcW w:w="6000" w:type="dxa"/>
          </w:tcPr>
          <w:p w14:paraId="36BC7A46" w14:textId="77777777" w:rsidR="00B50050" w:rsidRDefault="00B50050" w:rsidP="0088127C">
            <w:pPr>
              <w:pStyle w:val="OtherTableBody"/>
            </w:pPr>
            <w:r>
              <w:t>Class of Trade</w:t>
            </w:r>
          </w:p>
        </w:tc>
        <w:tc>
          <w:tcPr>
            <w:tcW w:w="1000" w:type="dxa"/>
          </w:tcPr>
          <w:p w14:paraId="77AB9C3A" w14:textId="77777777" w:rsidR="00B50050" w:rsidRDefault="00B50050" w:rsidP="0088127C">
            <w:pPr>
              <w:pStyle w:val="OtherTableBody"/>
            </w:pPr>
          </w:p>
        </w:tc>
      </w:tr>
      <w:tr w:rsidR="00B50050" w14:paraId="19DD051C" w14:textId="77777777" w:rsidTr="00195548">
        <w:tc>
          <w:tcPr>
            <w:tcW w:w="1000" w:type="dxa"/>
          </w:tcPr>
          <w:p w14:paraId="37336C13" w14:textId="77777777" w:rsidR="00B50050" w:rsidRDefault="00B50050" w:rsidP="0088127C">
            <w:pPr>
              <w:pStyle w:val="OtherTableBody"/>
            </w:pPr>
            <w:r>
              <w:t>undefined</w:t>
            </w:r>
          </w:p>
        </w:tc>
        <w:tc>
          <w:tcPr>
            <w:tcW w:w="1000" w:type="dxa"/>
          </w:tcPr>
          <w:p w14:paraId="4AC5EEAB" w14:textId="77777777" w:rsidR="00B50050" w:rsidRDefault="00B50050" w:rsidP="0088127C">
            <w:pPr>
              <w:pStyle w:val="OtherTableBody"/>
            </w:pPr>
            <w:r>
              <w:t>0664</w:t>
            </w:r>
          </w:p>
        </w:tc>
        <w:tc>
          <w:tcPr>
            <w:tcW w:w="6000" w:type="dxa"/>
          </w:tcPr>
          <w:p w14:paraId="2661E0D4" w14:textId="77777777" w:rsidR="00B50050" w:rsidRDefault="00B50050" w:rsidP="0088127C">
            <w:pPr>
              <w:pStyle w:val="OtherTableBody"/>
            </w:pPr>
            <w:r>
              <w:t>Clinical Information Request (OMC-4)</w:t>
            </w:r>
          </w:p>
        </w:tc>
        <w:tc>
          <w:tcPr>
            <w:tcW w:w="1000" w:type="dxa"/>
          </w:tcPr>
          <w:p w14:paraId="13FADC2A" w14:textId="77777777" w:rsidR="00B50050" w:rsidRDefault="00B50050" w:rsidP="0088127C">
            <w:pPr>
              <w:pStyle w:val="OtherTableBody"/>
            </w:pPr>
            <w:r>
              <w:t>8.8.16</w:t>
            </w:r>
          </w:p>
        </w:tc>
      </w:tr>
      <w:tr w:rsidR="00B50050" w14:paraId="5FA7541E" w14:textId="77777777" w:rsidTr="00195548">
        <w:tc>
          <w:tcPr>
            <w:tcW w:w="1000" w:type="dxa"/>
          </w:tcPr>
          <w:p w14:paraId="4F19D272" w14:textId="77777777" w:rsidR="00B50050" w:rsidRDefault="00B50050" w:rsidP="0088127C">
            <w:pPr>
              <w:pStyle w:val="OtherTableBody"/>
            </w:pPr>
            <w:r>
              <w:t>undefined</w:t>
            </w:r>
          </w:p>
        </w:tc>
        <w:tc>
          <w:tcPr>
            <w:tcW w:w="1000" w:type="dxa"/>
          </w:tcPr>
          <w:p w14:paraId="2CAB4000" w14:textId="77777777" w:rsidR="00B50050" w:rsidRDefault="00B50050" w:rsidP="0088127C">
            <w:pPr>
              <w:pStyle w:val="OtherTableBody"/>
            </w:pPr>
            <w:r>
              <w:t>0573</w:t>
            </w:r>
          </w:p>
        </w:tc>
        <w:tc>
          <w:tcPr>
            <w:tcW w:w="6000" w:type="dxa"/>
          </w:tcPr>
          <w:p w14:paraId="40C2F8A5" w14:textId="77777777" w:rsidR="00B50050" w:rsidRDefault="00B50050" w:rsidP="0088127C">
            <w:pPr>
              <w:pStyle w:val="OtherTableBody"/>
            </w:pPr>
            <w:r>
              <w:t>Clinical Service (AUT-16)</w:t>
            </w:r>
          </w:p>
        </w:tc>
        <w:tc>
          <w:tcPr>
            <w:tcW w:w="1000" w:type="dxa"/>
          </w:tcPr>
          <w:p w14:paraId="12C9B812" w14:textId="77777777" w:rsidR="00B50050" w:rsidRDefault="00B50050" w:rsidP="0088127C">
            <w:pPr>
              <w:pStyle w:val="OtherTableBody"/>
            </w:pPr>
            <w:r>
              <w:t>11.8.2</w:t>
            </w:r>
          </w:p>
        </w:tc>
      </w:tr>
      <w:tr w:rsidR="00B50050" w14:paraId="554A6842" w14:textId="77777777" w:rsidTr="00195548">
        <w:tc>
          <w:tcPr>
            <w:tcW w:w="1000" w:type="dxa"/>
          </w:tcPr>
          <w:p w14:paraId="3152EAFA" w14:textId="77777777" w:rsidR="00B50050" w:rsidRDefault="00B50050" w:rsidP="0088127C">
            <w:pPr>
              <w:pStyle w:val="OtherTableBody"/>
            </w:pPr>
            <w:r>
              <w:t>User</w:t>
            </w:r>
          </w:p>
        </w:tc>
        <w:tc>
          <w:tcPr>
            <w:tcW w:w="1000" w:type="dxa"/>
          </w:tcPr>
          <w:p w14:paraId="550D37C2" w14:textId="77777777" w:rsidR="00B50050" w:rsidRDefault="00B50050" w:rsidP="0088127C">
            <w:pPr>
              <w:pStyle w:val="OtherTableBody"/>
            </w:pPr>
            <w:r>
              <w:t>0297</w:t>
            </w:r>
          </w:p>
        </w:tc>
        <w:tc>
          <w:tcPr>
            <w:tcW w:w="6000" w:type="dxa"/>
          </w:tcPr>
          <w:p w14:paraId="7720FD7E" w14:textId="77777777" w:rsidR="00B50050" w:rsidRDefault="00B50050" w:rsidP="0088127C">
            <w:pPr>
              <w:pStyle w:val="OtherTableBody"/>
            </w:pPr>
            <w:r>
              <w:t>CN ID Source</w:t>
            </w:r>
          </w:p>
        </w:tc>
        <w:tc>
          <w:tcPr>
            <w:tcW w:w="1000" w:type="dxa"/>
          </w:tcPr>
          <w:p w14:paraId="47A9B9D1" w14:textId="77777777" w:rsidR="00B50050" w:rsidRDefault="00B50050" w:rsidP="0088127C">
            <w:pPr>
              <w:pStyle w:val="OtherTableBody"/>
            </w:pPr>
            <w:r>
              <w:t>2.C.2.229</w:t>
            </w:r>
          </w:p>
        </w:tc>
      </w:tr>
      <w:tr w:rsidR="00B50050" w14:paraId="43719D1A" w14:textId="77777777" w:rsidTr="00195548">
        <w:tc>
          <w:tcPr>
            <w:tcW w:w="1000" w:type="dxa"/>
          </w:tcPr>
          <w:p w14:paraId="228E83F2" w14:textId="77777777" w:rsidR="00B50050" w:rsidRDefault="00B50050" w:rsidP="0088127C">
            <w:pPr>
              <w:pStyle w:val="OtherTableBody"/>
            </w:pPr>
            <w:r>
              <w:t>undefined</w:t>
            </w:r>
          </w:p>
        </w:tc>
        <w:tc>
          <w:tcPr>
            <w:tcW w:w="1000" w:type="dxa"/>
          </w:tcPr>
          <w:p w14:paraId="506897D5" w14:textId="77777777" w:rsidR="00B50050" w:rsidRDefault="00B50050" w:rsidP="0088127C">
            <w:pPr>
              <w:pStyle w:val="OtherTableBody"/>
            </w:pPr>
            <w:r>
              <w:t>0611</w:t>
            </w:r>
          </w:p>
        </w:tc>
        <w:tc>
          <w:tcPr>
            <w:tcW w:w="6000" w:type="dxa"/>
          </w:tcPr>
          <w:p w14:paraId="579593B4" w14:textId="77777777" w:rsidR="00B50050" w:rsidRDefault="00B50050" w:rsidP="0088127C">
            <w:pPr>
              <w:pStyle w:val="OtherTableBody"/>
            </w:pPr>
            <w:r>
              <w:t>Coded Comment (NTE-9)</w:t>
            </w:r>
          </w:p>
        </w:tc>
        <w:tc>
          <w:tcPr>
            <w:tcW w:w="1000" w:type="dxa"/>
          </w:tcPr>
          <w:p w14:paraId="20504B9E" w14:textId="77777777" w:rsidR="00B50050" w:rsidRDefault="00B50050" w:rsidP="0088127C">
            <w:pPr>
              <w:pStyle w:val="OtherTableBody"/>
            </w:pPr>
            <w:r>
              <w:t>2.14.10</w:t>
            </w:r>
          </w:p>
        </w:tc>
      </w:tr>
      <w:tr w:rsidR="00B50050" w14:paraId="526DCBD7" w14:textId="77777777" w:rsidTr="00195548">
        <w:tc>
          <w:tcPr>
            <w:tcW w:w="1000" w:type="dxa"/>
          </w:tcPr>
          <w:p w14:paraId="78A4CAD4" w14:textId="77777777" w:rsidR="00B50050" w:rsidRDefault="00B50050" w:rsidP="0088127C">
            <w:pPr>
              <w:pStyle w:val="OtherTableBody"/>
            </w:pPr>
            <w:r>
              <w:t>undefined</w:t>
            </w:r>
          </w:p>
        </w:tc>
        <w:tc>
          <w:tcPr>
            <w:tcW w:w="1000" w:type="dxa"/>
          </w:tcPr>
          <w:p w14:paraId="650625CB" w14:textId="77777777" w:rsidR="00B50050" w:rsidRDefault="00B50050" w:rsidP="0088127C">
            <w:pPr>
              <w:pStyle w:val="OtherTableBody"/>
            </w:pPr>
            <w:r>
              <w:t>0635</w:t>
            </w:r>
          </w:p>
        </w:tc>
        <w:tc>
          <w:tcPr>
            <w:tcW w:w="6000" w:type="dxa"/>
          </w:tcPr>
          <w:p w14:paraId="37E4C379" w14:textId="77777777" w:rsidR="00B50050" w:rsidRPr="001D2E85" w:rsidRDefault="00B50050" w:rsidP="0088127C">
            <w:pPr>
              <w:pStyle w:val="OtherTableBody"/>
            </w:pPr>
            <w:r w:rsidRPr="001D2E85">
              <w:t>Coded Representation of Method (OM1-14)</w:t>
            </w:r>
          </w:p>
        </w:tc>
        <w:tc>
          <w:tcPr>
            <w:tcW w:w="1000" w:type="dxa"/>
          </w:tcPr>
          <w:p w14:paraId="5E2BD3EB" w14:textId="77777777" w:rsidR="00B50050" w:rsidRDefault="00B50050" w:rsidP="0088127C">
            <w:pPr>
              <w:pStyle w:val="OtherTableBody"/>
            </w:pPr>
            <w:r>
              <w:t>8.8.9</w:t>
            </w:r>
          </w:p>
        </w:tc>
      </w:tr>
      <w:tr w:rsidR="00B50050" w14:paraId="4393A07C" w14:textId="77777777" w:rsidTr="00195548">
        <w:tc>
          <w:tcPr>
            <w:tcW w:w="1000" w:type="dxa"/>
          </w:tcPr>
          <w:p w14:paraId="5931DF68" w14:textId="77777777" w:rsidR="00B50050" w:rsidRDefault="00B50050" w:rsidP="0088127C">
            <w:pPr>
              <w:pStyle w:val="OtherTableBody"/>
            </w:pPr>
            <w:r>
              <w:t>HL7-EXT</w:t>
            </w:r>
          </w:p>
        </w:tc>
        <w:tc>
          <w:tcPr>
            <w:tcW w:w="1000" w:type="dxa"/>
          </w:tcPr>
          <w:p w14:paraId="69546CA0" w14:textId="77777777" w:rsidR="00B50050" w:rsidRDefault="00B50050" w:rsidP="0088127C">
            <w:pPr>
              <w:pStyle w:val="OtherTableBody"/>
            </w:pPr>
            <w:r>
              <w:t>0396</w:t>
            </w:r>
          </w:p>
        </w:tc>
        <w:tc>
          <w:tcPr>
            <w:tcW w:w="6000" w:type="dxa"/>
          </w:tcPr>
          <w:p w14:paraId="66D819C7" w14:textId="77777777" w:rsidR="00B50050" w:rsidRDefault="00B50050" w:rsidP="0088127C">
            <w:pPr>
              <w:pStyle w:val="OtherTableBody"/>
            </w:pPr>
            <w:r>
              <w:t>Coding System</w:t>
            </w:r>
          </w:p>
        </w:tc>
        <w:tc>
          <w:tcPr>
            <w:tcW w:w="1000" w:type="dxa"/>
          </w:tcPr>
          <w:p w14:paraId="0B61D777" w14:textId="77777777" w:rsidR="00B50050" w:rsidRDefault="00B50050" w:rsidP="0088127C">
            <w:pPr>
              <w:pStyle w:val="OtherTableBody"/>
            </w:pPr>
            <w:r>
              <w:t>2.C.2.320</w:t>
            </w:r>
          </w:p>
        </w:tc>
      </w:tr>
      <w:tr w:rsidR="00B50050" w14:paraId="6A1C3298" w14:textId="77777777" w:rsidTr="00195548">
        <w:tc>
          <w:tcPr>
            <w:tcW w:w="1000" w:type="dxa"/>
          </w:tcPr>
          <w:p w14:paraId="11808DFD" w14:textId="77777777" w:rsidR="00B50050" w:rsidRDefault="00B50050" w:rsidP="0088127C">
            <w:pPr>
              <w:pStyle w:val="OtherTableBody"/>
            </w:pPr>
            <w:r>
              <w:t>HL7</w:t>
            </w:r>
          </w:p>
        </w:tc>
        <w:tc>
          <w:tcPr>
            <w:tcW w:w="1000" w:type="dxa"/>
          </w:tcPr>
          <w:p w14:paraId="0BD3EDB1" w14:textId="77777777" w:rsidR="00B50050" w:rsidRDefault="00B50050" w:rsidP="0088127C">
            <w:pPr>
              <w:pStyle w:val="OtherTableBody"/>
            </w:pPr>
            <w:r>
              <w:t>0938</w:t>
            </w:r>
          </w:p>
        </w:tc>
        <w:tc>
          <w:tcPr>
            <w:tcW w:w="6000" w:type="dxa"/>
          </w:tcPr>
          <w:p w14:paraId="5C525D6A" w14:textId="77777777" w:rsidR="00B50050" w:rsidRPr="001D2E85" w:rsidRDefault="00B50050" w:rsidP="0088127C">
            <w:pPr>
              <w:pStyle w:val="OtherTableBody"/>
            </w:pPr>
            <w:r w:rsidRPr="001D2E85">
              <w:t>Collection Event/Process Step Limit</w:t>
            </w:r>
          </w:p>
        </w:tc>
        <w:tc>
          <w:tcPr>
            <w:tcW w:w="1000" w:type="dxa"/>
          </w:tcPr>
          <w:p w14:paraId="5ED69B99" w14:textId="77777777" w:rsidR="00B50050" w:rsidRDefault="00B50050" w:rsidP="0088127C">
            <w:pPr>
              <w:pStyle w:val="OtherTableBody"/>
            </w:pPr>
            <w:r>
              <w:t>2.C.2.561</w:t>
            </w:r>
          </w:p>
        </w:tc>
      </w:tr>
      <w:tr w:rsidR="00B50050" w14:paraId="396E4BD0" w14:textId="77777777" w:rsidTr="00195548">
        <w:tc>
          <w:tcPr>
            <w:tcW w:w="1000" w:type="dxa"/>
          </w:tcPr>
          <w:p w14:paraId="56CDCE47" w14:textId="77777777" w:rsidR="00B50050" w:rsidRDefault="00B50050" w:rsidP="0088127C">
            <w:pPr>
              <w:pStyle w:val="OtherTableBody"/>
            </w:pPr>
            <w:r>
              <w:t>undefined</w:t>
            </w:r>
          </w:p>
        </w:tc>
        <w:tc>
          <w:tcPr>
            <w:tcW w:w="1000" w:type="dxa"/>
          </w:tcPr>
          <w:p w14:paraId="306F6A90" w14:textId="77777777" w:rsidR="00B50050" w:rsidRDefault="00B50050" w:rsidP="0088127C">
            <w:pPr>
              <w:pStyle w:val="OtherTableBody"/>
            </w:pPr>
            <w:r>
              <w:t>0619</w:t>
            </w:r>
          </w:p>
        </w:tc>
        <w:tc>
          <w:tcPr>
            <w:tcW w:w="6000" w:type="dxa"/>
          </w:tcPr>
          <w:p w14:paraId="3D57D7F3" w14:textId="77777777" w:rsidR="00B50050" w:rsidRDefault="00B50050" w:rsidP="0088127C">
            <w:pPr>
              <w:pStyle w:val="OtherTableBody"/>
            </w:pPr>
            <w:r>
              <w:t>Collector's Comment * (OBR-39)</w:t>
            </w:r>
          </w:p>
        </w:tc>
        <w:tc>
          <w:tcPr>
            <w:tcW w:w="1000" w:type="dxa"/>
          </w:tcPr>
          <w:p w14:paraId="6E04639C" w14:textId="77777777" w:rsidR="00B50050" w:rsidRDefault="00B50050" w:rsidP="0088127C">
            <w:pPr>
              <w:pStyle w:val="OtherTableBody"/>
            </w:pPr>
            <w:r>
              <w:t>7.4.1</w:t>
            </w:r>
          </w:p>
        </w:tc>
      </w:tr>
      <w:tr w:rsidR="00B50050" w14:paraId="30404A0D" w14:textId="77777777" w:rsidTr="00195548">
        <w:tc>
          <w:tcPr>
            <w:tcW w:w="1000" w:type="dxa"/>
          </w:tcPr>
          <w:p w14:paraId="575F3304" w14:textId="77777777" w:rsidR="00B50050" w:rsidRDefault="00B50050" w:rsidP="0088127C">
            <w:pPr>
              <w:pStyle w:val="OtherTableBody"/>
            </w:pPr>
            <w:r>
              <w:t>User</w:t>
            </w:r>
          </w:p>
        </w:tc>
        <w:tc>
          <w:tcPr>
            <w:tcW w:w="1000" w:type="dxa"/>
          </w:tcPr>
          <w:p w14:paraId="7A351317" w14:textId="77777777" w:rsidR="00B50050" w:rsidRDefault="00B50050" w:rsidP="0088127C">
            <w:pPr>
              <w:pStyle w:val="OtherTableBody"/>
            </w:pPr>
            <w:r>
              <w:t>0387</w:t>
            </w:r>
          </w:p>
        </w:tc>
        <w:tc>
          <w:tcPr>
            <w:tcW w:w="6000" w:type="dxa"/>
          </w:tcPr>
          <w:p w14:paraId="612A561C" w14:textId="77777777" w:rsidR="00B50050" w:rsidRDefault="00B50050" w:rsidP="0088127C">
            <w:pPr>
              <w:pStyle w:val="OtherTableBody"/>
            </w:pPr>
            <w:r>
              <w:t>Command Response</w:t>
            </w:r>
          </w:p>
        </w:tc>
        <w:tc>
          <w:tcPr>
            <w:tcW w:w="1000" w:type="dxa"/>
          </w:tcPr>
          <w:p w14:paraId="30365AA5" w14:textId="77777777" w:rsidR="00B50050" w:rsidRDefault="00B50050" w:rsidP="0088127C">
            <w:pPr>
              <w:pStyle w:val="OtherTableBody"/>
            </w:pPr>
            <w:r>
              <w:t>2.C.2.312</w:t>
            </w:r>
          </w:p>
        </w:tc>
      </w:tr>
      <w:tr w:rsidR="00B50050" w14:paraId="10D054D5" w14:textId="77777777" w:rsidTr="00195548">
        <w:tc>
          <w:tcPr>
            <w:tcW w:w="1000" w:type="dxa"/>
          </w:tcPr>
          <w:p w14:paraId="2D65B3F5" w14:textId="77777777" w:rsidR="00B50050" w:rsidRDefault="00B50050" w:rsidP="0088127C">
            <w:pPr>
              <w:pStyle w:val="OtherTableBody"/>
            </w:pPr>
            <w:r>
              <w:t>User</w:t>
            </w:r>
          </w:p>
        </w:tc>
        <w:tc>
          <w:tcPr>
            <w:tcW w:w="1000" w:type="dxa"/>
          </w:tcPr>
          <w:p w14:paraId="31B592AD" w14:textId="77777777" w:rsidR="00B50050" w:rsidRDefault="00B50050" w:rsidP="0088127C">
            <w:pPr>
              <w:pStyle w:val="OtherTableBody"/>
            </w:pPr>
            <w:r>
              <w:t>0364</w:t>
            </w:r>
          </w:p>
        </w:tc>
        <w:tc>
          <w:tcPr>
            <w:tcW w:w="6000" w:type="dxa"/>
          </w:tcPr>
          <w:p w14:paraId="1DC8B411" w14:textId="77777777" w:rsidR="00B50050" w:rsidRDefault="00B50050" w:rsidP="0088127C">
            <w:pPr>
              <w:pStyle w:val="OtherTableBody"/>
            </w:pPr>
            <w:r>
              <w:t>Comment Type</w:t>
            </w:r>
          </w:p>
        </w:tc>
        <w:tc>
          <w:tcPr>
            <w:tcW w:w="1000" w:type="dxa"/>
          </w:tcPr>
          <w:p w14:paraId="37B0B303" w14:textId="77777777" w:rsidR="00B50050" w:rsidRDefault="00B50050" w:rsidP="0088127C">
            <w:pPr>
              <w:pStyle w:val="OtherTableBody"/>
            </w:pPr>
            <w:r>
              <w:t>2.C.2.289</w:t>
            </w:r>
          </w:p>
        </w:tc>
      </w:tr>
      <w:tr w:rsidR="00B50050" w14:paraId="4A6B9338" w14:textId="77777777" w:rsidTr="00195548">
        <w:tc>
          <w:tcPr>
            <w:tcW w:w="1000" w:type="dxa"/>
          </w:tcPr>
          <w:p w14:paraId="23532195" w14:textId="77777777" w:rsidR="00B50050" w:rsidRDefault="00B50050" w:rsidP="0088127C">
            <w:pPr>
              <w:pStyle w:val="OtherTableBody"/>
            </w:pPr>
            <w:r>
              <w:t>User</w:t>
            </w:r>
          </w:p>
        </w:tc>
        <w:tc>
          <w:tcPr>
            <w:tcW w:w="1000" w:type="dxa"/>
          </w:tcPr>
          <w:p w14:paraId="473C1F6E" w14:textId="77777777" w:rsidR="00B50050" w:rsidRDefault="00B50050" w:rsidP="0088127C">
            <w:pPr>
              <w:pStyle w:val="OtherTableBody"/>
            </w:pPr>
            <w:r>
              <w:t>0512</w:t>
            </w:r>
          </w:p>
        </w:tc>
        <w:tc>
          <w:tcPr>
            <w:tcW w:w="6000" w:type="dxa"/>
          </w:tcPr>
          <w:p w14:paraId="688E91AE" w14:textId="77777777" w:rsidR="00B50050" w:rsidRDefault="00B50050" w:rsidP="0088127C">
            <w:pPr>
              <w:pStyle w:val="OtherTableBody"/>
            </w:pPr>
            <w:r>
              <w:t>Commercial Product</w:t>
            </w:r>
          </w:p>
        </w:tc>
        <w:tc>
          <w:tcPr>
            <w:tcW w:w="1000" w:type="dxa"/>
          </w:tcPr>
          <w:p w14:paraId="4077AE6E" w14:textId="77777777" w:rsidR="00B50050" w:rsidRDefault="00B50050" w:rsidP="0088127C">
            <w:pPr>
              <w:pStyle w:val="OtherTableBody"/>
            </w:pPr>
            <w:r>
              <w:t>2.C.2.425</w:t>
            </w:r>
          </w:p>
        </w:tc>
      </w:tr>
      <w:tr w:rsidR="00B50050" w14:paraId="4F78CDAD" w14:textId="77777777" w:rsidTr="00195548">
        <w:tc>
          <w:tcPr>
            <w:tcW w:w="1000" w:type="dxa"/>
          </w:tcPr>
          <w:p w14:paraId="1BFB9C58" w14:textId="77777777" w:rsidR="00B50050" w:rsidRDefault="00B50050" w:rsidP="0088127C">
            <w:pPr>
              <w:pStyle w:val="OtherTableBody"/>
            </w:pPr>
            <w:r>
              <w:t>HL7</w:t>
            </w:r>
          </w:p>
        </w:tc>
        <w:tc>
          <w:tcPr>
            <w:tcW w:w="1000" w:type="dxa"/>
          </w:tcPr>
          <w:p w14:paraId="1EA99D02" w14:textId="77777777" w:rsidR="00B50050" w:rsidRDefault="00B50050" w:rsidP="0088127C">
            <w:pPr>
              <w:pStyle w:val="OtherTableBody"/>
            </w:pPr>
            <w:r>
              <w:t>0939</w:t>
            </w:r>
          </w:p>
        </w:tc>
        <w:tc>
          <w:tcPr>
            <w:tcW w:w="6000" w:type="dxa"/>
          </w:tcPr>
          <w:p w14:paraId="6BF922AD" w14:textId="77777777" w:rsidR="00B50050" w:rsidRDefault="00B50050" w:rsidP="0088127C">
            <w:pPr>
              <w:pStyle w:val="OtherTableBody"/>
            </w:pPr>
            <w:r>
              <w:t>Communication Location</w:t>
            </w:r>
          </w:p>
        </w:tc>
        <w:tc>
          <w:tcPr>
            <w:tcW w:w="1000" w:type="dxa"/>
          </w:tcPr>
          <w:p w14:paraId="4FB43597" w14:textId="77777777" w:rsidR="00B50050" w:rsidRDefault="00B50050" w:rsidP="0088127C">
            <w:pPr>
              <w:pStyle w:val="OtherTableBody"/>
            </w:pPr>
            <w:r>
              <w:t>2.C.2.562</w:t>
            </w:r>
          </w:p>
        </w:tc>
      </w:tr>
      <w:tr w:rsidR="00B50050" w14:paraId="3ED32A57" w14:textId="77777777" w:rsidTr="00195548">
        <w:tc>
          <w:tcPr>
            <w:tcW w:w="1000" w:type="dxa"/>
          </w:tcPr>
          <w:p w14:paraId="68774E4C" w14:textId="77777777" w:rsidR="00B50050" w:rsidRDefault="00B50050" w:rsidP="0088127C">
            <w:pPr>
              <w:pStyle w:val="OtherTableBody"/>
            </w:pPr>
            <w:r>
              <w:t>User</w:t>
            </w:r>
          </w:p>
        </w:tc>
        <w:tc>
          <w:tcPr>
            <w:tcW w:w="1000" w:type="dxa"/>
          </w:tcPr>
          <w:p w14:paraId="44039B64" w14:textId="77777777" w:rsidR="00B50050" w:rsidRDefault="00B50050" w:rsidP="0088127C">
            <w:pPr>
              <w:pStyle w:val="OtherTableBody"/>
            </w:pPr>
            <w:r>
              <w:t>0042</w:t>
            </w:r>
          </w:p>
        </w:tc>
        <w:tc>
          <w:tcPr>
            <w:tcW w:w="6000" w:type="dxa"/>
          </w:tcPr>
          <w:p w14:paraId="596D26BD" w14:textId="77777777" w:rsidR="00B50050" w:rsidRDefault="00B50050" w:rsidP="0088127C">
            <w:pPr>
              <w:pStyle w:val="OtherTableBody"/>
            </w:pPr>
            <w:r>
              <w:t>Company Plan Code</w:t>
            </w:r>
          </w:p>
        </w:tc>
        <w:tc>
          <w:tcPr>
            <w:tcW w:w="1000" w:type="dxa"/>
          </w:tcPr>
          <w:p w14:paraId="4B741194" w14:textId="77777777" w:rsidR="00B50050" w:rsidRDefault="00B50050" w:rsidP="0088127C">
            <w:pPr>
              <w:pStyle w:val="OtherTableBody"/>
            </w:pPr>
            <w:r>
              <w:t>2.C.2.21</w:t>
            </w:r>
          </w:p>
        </w:tc>
      </w:tr>
      <w:tr w:rsidR="00B50050" w14:paraId="7F25AE77" w14:textId="77777777" w:rsidTr="00195548">
        <w:tc>
          <w:tcPr>
            <w:tcW w:w="1000" w:type="dxa"/>
          </w:tcPr>
          <w:p w14:paraId="460C21B3" w14:textId="77777777" w:rsidR="00B50050" w:rsidRDefault="00B50050" w:rsidP="0088127C">
            <w:pPr>
              <w:pStyle w:val="OtherTableBody"/>
            </w:pPr>
            <w:r>
              <w:t>HL7</w:t>
            </w:r>
          </w:p>
        </w:tc>
        <w:tc>
          <w:tcPr>
            <w:tcW w:w="1000" w:type="dxa"/>
          </w:tcPr>
          <w:p w14:paraId="5A759E8D" w14:textId="77777777" w:rsidR="00B50050" w:rsidRDefault="00B50050" w:rsidP="0088127C">
            <w:pPr>
              <w:pStyle w:val="OtherTableBody"/>
            </w:pPr>
            <w:r>
              <w:t>0322</w:t>
            </w:r>
          </w:p>
        </w:tc>
        <w:tc>
          <w:tcPr>
            <w:tcW w:w="6000" w:type="dxa"/>
          </w:tcPr>
          <w:p w14:paraId="6D506ED9" w14:textId="77777777" w:rsidR="00B50050" w:rsidRDefault="00B50050" w:rsidP="0088127C">
            <w:pPr>
              <w:pStyle w:val="OtherTableBody"/>
            </w:pPr>
            <w:r>
              <w:t>Completion Status</w:t>
            </w:r>
          </w:p>
        </w:tc>
        <w:tc>
          <w:tcPr>
            <w:tcW w:w="1000" w:type="dxa"/>
          </w:tcPr>
          <w:p w14:paraId="41B95CB0" w14:textId="77777777" w:rsidR="00B50050" w:rsidRDefault="00B50050" w:rsidP="0088127C">
            <w:pPr>
              <w:pStyle w:val="OtherTableBody"/>
            </w:pPr>
            <w:r>
              <w:t>2.C.2.251</w:t>
            </w:r>
          </w:p>
        </w:tc>
      </w:tr>
      <w:tr w:rsidR="00B50050" w14:paraId="4225922D" w14:textId="77777777" w:rsidTr="00195548">
        <w:tc>
          <w:tcPr>
            <w:tcW w:w="1000" w:type="dxa"/>
          </w:tcPr>
          <w:p w14:paraId="63A305F6" w14:textId="77777777" w:rsidR="00B50050" w:rsidRDefault="00B50050" w:rsidP="0088127C">
            <w:pPr>
              <w:pStyle w:val="OtherTableBody"/>
            </w:pPr>
            <w:r>
              <w:t>undefined</w:t>
            </w:r>
          </w:p>
        </w:tc>
        <w:tc>
          <w:tcPr>
            <w:tcW w:w="1000" w:type="dxa"/>
          </w:tcPr>
          <w:p w14:paraId="00289C97" w14:textId="77777777" w:rsidR="00B50050" w:rsidRDefault="00B50050" w:rsidP="0088127C">
            <w:pPr>
              <w:pStyle w:val="OtherTableBody"/>
            </w:pPr>
            <w:r>
              <w:t>0697</w:t>
            </w:r>
          </w:p>
        </w:tc>
        <w:tc>
          <w:tcPr>
            <w:tcW w:w="6000" w:type="dxa"/>
          </w:tcPr>
          <w:p w14:paraId="310C07C0" w14:textId="77777777" w:rsidR="00B50050" w:rsidRDefault="00B50050" w:rsidP="0088127C">
            <w:pPr>
              <w:pStyle w:val="OtherTableBody"/>
            </w:pPr>
            <w:r>
              <w:t>Component Code (RXC-2)</w:t>
            </w:r>
          </w:p>
        </w:tc>
        <w:tc>
          <w:tcPr>
            <w:tcW w:w="1000" w:type="dxa"/>
          </w:tcPr>
          <w:p w14:paraId="359221C0" w14:textId="77777777" w:rsidR="00B50050" w:rsidRDefault="00B50050" w:rsidP="0088127C">
            <w:pPr>
              <w:pStyle w:val="OtherTableBody"/>
            </w:pPr>
            <w:r>
              <w:t>4A.4.3</w:t>
            </w:r>
          </w:p>
        </w:tc>
      </w:tr>
      <w:tr w:rsidR="00B50050" w14:paraId="2F4B5CAD" w14:textId="77777777" w:rsidTr="00195548">
        <w:tc>
          <w:tcPr>
            <w:tcW w:w="1000" w:type="dxa"/>
          </w:tcPr>
          <w:p w14:paraId="36659081" w14:textId="77777777" w:rsidR="00B50050" w:rsidRDefault="00B50050" w:rsidP="0088127C">
            <w:pPr>
              <w:pStyle w:val="OtherTableBody"/>
            </w:pPr>
            <w:r>
              <w:lastRenderedPageBreak/>
              <w:t>undefined</w:t>
            </w:r>
          </w:p>
        </w:tc>
        <w:tc>
          <w:tcPr>
            <w:tcW w:w="1000" w:type="dxa"/>
          </w:tcPr>
          <w:p w14:paraId="71657BA1" w14:textId="77777777" w:rsidR="00B50050" w:rsidRDefault="00B50050" w:rsidP="0088127C">
            <w:pPr>
              <w:pStyle w:val="OtherTableBody"/>
            </w:pPr>
            <w:r>
              <w:t>0701</w:t>
            </w:r>
          </w:p>
        </w:tc>
        <w:tc>
          <w:tcPr>
            <w:tcW w:w="6000" w:type="dxa"/>
          </w:tcPr>
          <w:p w14:paraId="5D44B65D" w14:textId="77777777" w:rsidR="00B50050" w:rsidRPr="001D2E85" w:rsidRDefault="00B50050" w:rsidP="0088127C">
            <w:pPr>
              <w:pStyle w:val="OtherTableBody"/>
            </w:pPr>
            <w:r w:rsidRPr="001D2E85">
              <w:t>Component Drug Strength Volume Units (RXC-9)</w:t>
            </w:r>
          </w:p>
        </w:tc>
        <w:tc>
          <w:tcPr>
            <w:tcW w:w="1000" w:type="dxa"/>
          </w:tcPr>
          <w:p w14:paraId="3014F6C3" w14:textId="77777777" w:rsidR="00B50050" w:rsidRDefault="00B50050" w:rsidP="0088127C">
            <w:pPr>
              <w:pStyle w:val="OtherTableBody"/>
            </w:pPr>
            <w:r>
              <w:t>4A.4.3</w:t>
            </w:r>
          </w:p>
        </w:tc>
      </w:tr>
      <w:tr w:rsidR="00B50050" w14:paraId="2B1C19DB" w14:textId="77777777" w:rsidTr="00195548">
        <w:tc>
          <w:tcPr>
            <w:tcW w:w="1000" w:type="dxa"/>
          </w:tcPr>
          <w:p w14:paraId="792F1769" w14:textId="77777777" w:rsidR="00B50050" w:rsidRDefault="00B50050" w:rsidP="0088127C">
            <w:pPr>
              <w:pStyle w:val="OtherTableBody"/>
            </w:pPr>
            <w:r>
              <w:t>undefined</w:t>
            </w:r>
          </w:p>
        </w:tc>
        <w:tc>
          <w:tcPr>
            <w:tcW w:w="1000" w:type="dxa"/>
          </w:tcPr>
          <w:p w14:paraId="1EA20AB0" w14:textId="77777777" w:rsidR="00B50050" w:rsidRDefault="00B50050" w:rsidP="0088127C">
            <w:pPr>
              <w:pStyle w:val="OtherTableBody"/>
            </w:pPr>
            <w:r>
              <w:t>0699</w:t>
            </w:r>
          </w:p>
        </w:tc>
        <w:tc>
          <w:tcPr>
            <w:tcW w:w="6000" w:type="dxa"/>
          </w:tcPr>
          <w:p w14:paraId="4980B902" w14:textId="77777777" w:rsidR="00B50050" w:rsidRDefault="00B50050" w:rsidP="0088127C">
            <w:pPr>
              <w:pStyle w:val="OtherTableBody"/>
            </w:pPr>
            <w:r>
              <w:t>Component Strength Units (RXC-6)</w:t>
            </w:r>
          </w:p>
        </w:tc>
        <w:tc>
          <w:tcPr>
            <w:tcW w:w="1000" w:type="dxa"/>
          </w:tcPr>
          <w:p w14:paraId="6A466EF8" w14:textId="77777777" w:rsidR="00B50050" w:rsidRDefault="00B50050" w:rsidP="0088127C">
            <w:pPr>
              <w:pStyle w:val="OtherTableBody"/>
            </w:pPr>
            <w:r>
              <w:t>4A.4.3</w:t>
            </w:r>
          </w:p>
        </w:tc>
      </w:tr>
      <w:tr w:rsidR="00B50050" w14:paraId="49B47B2C" w14:textId="77777777" w:rsidTr="00195548">
        <w:tc>
          <w:tcPr>
            <w:tcW w:w="1000" w:type="dxa"/>
          </w:tcPr>
          <w:p w14:paraId="7018A067" w14:textId="77777777" w:rsidR="00B50050" w:rsidRDefault="00B50050" w:rsidP="0088127C">
            <w:pPr>
              <w:pStyle w:val="OtherTableBody"/>
            </w:pPr>
            <w:r>
              <w:t>undefined</w:t>
            </w:r>
          </w:p>
        </w:tc>
        <w:tc>
          <w:tcPr>
            <w:tcW w:w="1000" w:type="dxa"/>
          </w:tcPr>
          <w:p w14:paraId="7BCE71F2" w14:textId="77777777" w:rsidR="00B50050" w:rsidRDefault="00B50050" w:rsidP="0088127C">
            <w:pPr>
              <w:pStyle w:val="OtherTableBody"/>
            </w:pPr>
            <w:r>
              <w:t>0698</w:t>
            </w:r>
          </w:p>
        </w:tc>
        <w:tc>
          <w:tcPr>
            <w:tcW w:w="6000" w:type="dxa"/>
          </w:tcPr>
          <w:p w14:paraId="39F64BB9" w14:textId="77777777" w:rsidR="00B50050" w:rsidRDefault="00B50050" w:rsidP="0088127C">
            <w:pPr>
              <w:pStyle w:val="OtherTableBody"/>
            </w:pPr>
            <w:r>
              <w:t>Component Units (RXC-4)</w:t>
            </w:r>
          </w:p>
        </w:tc>
        <w:tc>
          <w:tcPr>
            <w:tcW w:w="1000" w:type="dxa"/>
          </w:tcPr>
          <w:p w14:paraId="38C3C6F5" w14:textId="77777777" w:rsidR="00B50050" w:rsidRDefault="00B50050" w:rsidP="0088127C">
            <w:pPr>
              <w:pStyle w:val="OtherTableBody"/>
            </w:pPr>
            <w:r>
              <w:t>4A.4.3</w:t>
            </w:r>
          </w:p>
        </w:tc>
      </w:tr>
      <w:tr w:rsidR="00B50050" w14:paraId="59D9348E" w14:textId="77777777" w:rsidTr="00195548">
        <w:tc>
          <w:tcPr>
            <w:tcW w:w="1000" w:type="dxa"/>
          </w:tcPr>
          <w:p w14:paraId="2BE61C7B" w14:textId="77777777" w:rsidR="00B50050" w:rsidRDefault="00B50050" w:rsidP="0088127C">
            <w:pPr>
              <w:pStyle w:val="OtherTableBody"/>
            </w:pPr>
            <w:r>
              <w:t>HL7</w:t>
            </w:r>
          </w:p>
        </w:tc>
        <w:tc>
          <w:tcPr>
            <w:tcW w:w="1000" w:type="dxa"/>
          </w:tcPr>
          <w:p w14:paraId="35DF57D3" w14:textId="77777777" w:rsidR="00B50050" w:rsidRDefault="00B50050" w:rsidP="0088127C">
            <w:pPr>
              <w:pStyle w:val="OtherTableBody"/>
            </w:pPr>
            <w:r>
              <w:t>0523</w:t>
            </w:r>
          </w:p>
        </w:tc>
        <w:tc>
          <w:tcPr>
            <w:tcW w:w="6000" w:type="dxa"/>
          </w:tcPr>
          <w:p w14:paraId="54391BE2" w14:textId="77777777" w:rsidR="00B50050" w:rsidRDefault="00B50050" w:rsidP="0088127C">
            <w:pPr>
              <w:pStyle w:val="OtherTableBody"/>
            </w:pPr>
            <w:r>
              <w:t>Computation Type</w:t>
            </w:r>
          </w:p>
        </w:tc>
        <w:tc>
          <w:tcPr>
            <w:tcW w:w="1000" w:type="dxa"/>
          </w:tcPr>
          <w:p w14:paraId="2DEF8BF6" w14:textId="77777777" w:rsidR="00B50050" w:rsidRDefault="00B50050" w:rsidP="0088127C">
            <w:pPr>
              <w:pStyle w:val="OtherTableBody"/>
            </w:pPr>
            <w:r>
              <w:t>2.C.2.435</w:t>
            </w:r>
          </w:p>
        </w:tc>
      </w:tr>
      <w:tr w:rsidR="00B50050" w14:paraId="11C4BA06" w14:textId="77777777" w:rsidTr="00195548">
        <w:tc>
          <w:tcPr>
            <w:tcW w:w="1000" w:type="dxa"/>
          </w:tcPr>
          <w:p w14:paraId="7CC223C4" w14:textId="77777777" w:rsidR="00B50050" w:rsidRDefault="00B50050" w:rsidP="0088127C">
            <w:pPr>
              <w:pStyle w:val="OtherTableBody"/>
            </w:pPr>
            <w:r>
              <w:t>User</w:t>
            </w:r>
          </w:p>
        </w:tc>
        <w:tc>
          <w:tcPr>
            <w:tcW w:w="1000" w:type="dxa"/>
          </w:tcPr>
          <w:p w14:paraId="3EE323E5" w14:textId="77777777" w:rsidR="00B50050" w:rsidRDefault="00B50050" w:rsidP="0088127C">
            <w:pPr>
              <w:pStyle w:val="OtherTableBody"/>
            </w:pPr>
            <w:r>
              <w:t>0043</w:t>
            </w:r>
          </w:p>
        </w:tc>
        <w:tc>
          <w:tcPr>
            <w:tcW w:w="6000" w:type="dxa"/>
          </w:tcPr>
          <w:p w14:paraId="2AE4CE40" w14:textId="77777777" w:rsidR="00B50050" w:rsidRDefault="00B50050" w:rsidP="0088127C">
            <w:pPr>
              <w:pStyle w:val="OtherTableBody"/>
            </w:pPr>
            <w:r>
              <w:t>Condition Code</w:t>
            </w:r>
          </w:p>
        </w:tc>
        <w:tc>
          <w:tcPr>
            <w:tcW w:w="1000" w:type="dxa"/>
          </w:tcPr>
          <w:p w14:paraId="26C940B9" w14:textId="77777777" w:rsidR="00B50050" w:rsidRDefault="00B50050" w:rsidP="0088127C">
            <w:pPr>
              <w:pStyle w:val="OtherTableBody"/>
            </w:pPr>
            <w:r>
              <w:t>2.C.2.22</w:t>
            </w:r>
          </w:p>
        </w:tc>
      </w:tr>
      <w:tr w:rsidR="00B50050" w14:paraId="64529C1A" w14:textId="77777777" w:rsidTr="00195548">
        <w:tc>
          <w:tcPr>
            <w:tcW w:w="1000" w:type="dxa"/>
          </w:tcPr>
          <w:p w14:paraId="4321303A" w14:textId="77777777" w:rsidR="00B50050" w:rsidRDefault="00B50050" w:rsidP="0088127C">
            <w:pPr>
              <w:pStyle w:val="OtherTableBody"/>
            </w:pPr>
            <w:r>
              <w:t>User</w:t>
            </w:r>
          </w:p>
        </w:tc>
        <w:tc>
          <w:tcPr>
            <w:tcW w:w="1000" w:type="dxa"/>
          </w:tcPr>
          <w:p w14:paraId="6B43F5D0" w14:textId="77777777" w:rsidR="00B50050" w:rsidRDefault="00B50050" w:rsidP="0088127C">
            <w:pPr>
              <w:pStyle w:val="OtherTableBody"/>
            </w:pPr>
            <w:r>
              <w:t>0907</w:t>
            </w:r>
          </w:p>
        </w:tc>
        <w:tc>
          <w:tcPr>
            <w:tcW w:w="6000" w:type="dxa"/>
          </w:tcPr>
          <w:p w14:paraId="293A171D" w14:textId="77777777" w:rsidR="00B50050" w:rsidRDefault="00B50050" w:rsidP="0088127C">
            <w:pPr>
              <w:pStyle w:val="OtherTableBody"/>
            </w:pPr>
            <w:r>
              <w:t>Confidentiality</w:t>
            </w:r>
          </w:p>
        </w:tc>
        <w:tc>
          <w:tcPr>
            <w:tcW w:w="1000" w:type="dxa"/>
          </w:tcPr>
          <w:p w14:paraId="34957267" w14:textId="77777777" w:rsidR="00B50050" w:rsidRDefault="00B50050" w:rsidP="0088127C">
            <w:pPr>
              <w:pStyle w:val="OtherTableBody"/>
            </w:pPr>
            <w:r>
              <w:t>2.C.2.532</w:t>
            </w:r>
          </w:p>
        </w:tc>
      </w:tr>
      <w:tr w:rsidR="00B50050" w14:paraId="2EFD9F04" w14:textId="77777777" w:rsidTr="00195548">
        <w:tc>
          <w:tcPr>
            <w:tcW w:w="1000" w:type="dxa"/>
          </w:tcPr>
          <w:p w14:paraId="503B849C" w14:textId="77777777" w:rsidR="00B50050" w:rsidRDefault="00B50050" w:rsidP="0088127C">
            <w:pPr>
              <w:pStyle w:val="OtherTableBody"/>
            </w:pPr>
            <w:r>
              <w:t>External</w:t>
            </w:r>
          </w:p>
        </w:tc>
        <w:tc>
          <w:tcPr>
            <w:tcW w:w="1000" w:type="dxa"/>
          </w:tcPr>
          <w:p w14:paraId="165B357B" w14:textId="77777777" w:rsidR="00B50050" w:rsidRDefault="00B50050" w:rsidP="0088127C">
            <w:pPr>
              <w:pStyle w:val="OtherTableBody"/>
            </w:pPr>
            <w:r>
              <w:t>0952</w:t>
            </w:r>
          </w:p>
        </w:tc>
        <w:tc>
          <w:tcPr>
            <w:tcW w:w="6000" w:type="dxa"/>
          </w:tcPr>
          <w:p w14:paraId="441F7D3C" w14:textId="77777777" w:rsidR="00B50050" w:rsidRDefault="00B50050" w:rsidP="0088127C">
            <w:pPr>
              <w:pStyle w:val="OtherTableBody"/>
            </w:pPr>
            <w:r>
              <w:t>Confidentiality Classification</w:t>
            </w:r>
          </w:p>
        </w:tc>
        <w:tc>
          <w:tcPr>
            <w:tcW w:w="1000" w:type="dxa"/>
          </w:tcPr>
          <w:p w14:paraId="07144091" w14:textId="77777777" w:rsidR="00B50050" w:rsidRDefault="00B50050" w:rsidP="0088127C">
            <w:pPr>
              <w:pStyle w:val="OtherTableBody"/>
            </w:pPr>
          </w:p>
        </w:tc>
      </w:tr>
      <w:tr w:rsidR="00B50050" w14:paraId="4EEC0802" w14:textId="77777777" w:rsidTr="00195548">
        <w:tc>
          <w:tcPr>
            <w:tcW w:w="1000" w:type="dxa"/>
          </w:tcPr>
          <w:p w14:paraId="52CA39F6" w14:textId="77777777" w:rsidR="00B50050" w:rsidRDefault="00B50050" w:rsidP="0088127C">
            <w:pPr>
              <w:pStyle w:val="OtherTableBody"/>
            </w:pPr>
            <w:r>
              <w:t>User</w:t>
            </w:r>
          </w:p>
        </w:tc>
        <w:tc>
          <w:tcPr>
            <w:tcW w:w="1000" w:type="dxa"/>
          </w:tcPr>
          <w:p w14:paraId="331E8695" w14:textId="77777777" w:rsidR="00B50050" w:rsidRDefault="00B50050" w:rsidP="0088127C">
            <w:pPr>
              <w:pStyle w:val="OtherTableBody"/>
            </w:pPr>
            <w:r>
              <w:t>0177</w:t>
            </w:r>
          </w:p>
        </w:tc>
        <w:tc>
          <w:tcPr>
            <w:tcW w:w="6000" w:type="dxa"/>
          </w:tcPr>
          <w:p w14:paraId="351DD167" w14:textId="77777777" w:rsidR="00B50050" w:rsidRDefault="00B50050" w:rsidP="0088127C">
            <w:pPr>
              <w:pStyle w:val="OtherTableBody"/>
            </w:pPr>
            <w:r>
              <w:t>Confidentiality Code</w:t>
            </w:r>
          </w:p>
        </w:tc>
        <w:tc>
          <w:tcPr>
            <w:tcW w:w="1000" w:type="dxa"/>
          </w:tcPr>
          <w:p w14:paraId="53F73D00" w14:textId="77777777" w:rsidR="00B50050" w:rsidRDefault="00B50050" w:rsidP="0088127C">
            <w:pPr>
              <w:pStyle w:val="OtherTableBody"/>
            </w:pPr>
            <w:r>
              <w:t>2.C.2.121</w:t>
            </w:r>
          </w:p>
        </w:tc>
      </w:tr>
      <w:tr w:rsidR="00B50050" w14:paraId="48A28298" w14:textId="77777777" w:rsidTr="00195548">
        <w:tc>
          <w:tcPr>
            <w:tcW w:w="1000" w:type="dxa"/>
          </w:tcPr>
          <w:p w14:paraId="4FFC1ADA" w14:textId="77777777" w:rsidR="00B50050" w:rsidRDefault="00B50050" w:rsidP="0088127C">
            <w:pPr>
              <w:pStyle w:val="OtherTableBody"/>
            </w:pPr>
            <w:r>
              <w:t>User</w:t>
            </w:r>
          </w:p>
        </w:tc>
        <w:tc>
          <w:tcPr>
            <w:tcW w:w="1000" w:type="dxa"/>
          </w:tcPr>
          <w:p w14:paraId="159F0D24" w14:textId="77777777" w:rsidR="00B50050" w:rsidRDefault="00B50050" w:rsidP="0088127C">
            <w:pPr>
              <w:pStyle w:val="OtherTableBody"/>
            </w:pPr>
            <w:r>
              <w:t>0499</w:t>
            </w:r>
          </w:p>
        </w:tc>
        <w:tc>
          <w:tcPr>
            <w:tcW w:w="6000" w:type="dxa"/>
          </w:tcPr>
          <w:p w14:paraId="11C7DFCB" w14:textId="77777777" w:rsidR="00B50050" w:rsidRDefault="00B50050" w:rsidP="0088127C">
            <w:pPr>
              <w:pStyle w:val="OtherTableBody"/>
            </w:pPr>
            <w:r>
              <w:t>Consent Bypass Reason</w:t>
            </w:r>
          </w:p>
        </w:tc>
        <w:tc>
          <w:tcPr>
            <w:tcW w:w="1000" w:type="dxa"/>
          </w:tcPr>
          <w:p w14:paraId="3BE12DB0" w14:textId="77777777" w:rsidR="00B50050" w:rsidRDefault="00B50050" w:rsidP="0088127C">
            <w:pPr>
              <w:pStyle w:val="OtherTableBody"/>
            </w:pPr>
            <w:r>
              <w:t>2.C.2.412</w:t>
            </w:r>
          </w:p>
        </w:tc>
      </w:tr>
      <w:tr w:rsidR="00B50050" w14:paraId="33A18772" w14:textId="77777777" w:rsidTr="00195548">
        <w:tc>
          <w:tcPr>
            <w:tcW w:w="1000" w:type="dxa"/>
          </w:tcPr>
          <w:p w14:paraId="1D78C9E7" w14:textId="77777777" w:rsidR="00B50050" w:rsidRDefault="00B50050" w:rsidP="0088127C">
            <w:pPr>
              <w:pStyle w:val="OtherTableBody"/>
            </w:pPr>
            <w:r>
              <w:t>User</w:t>
            </w:r>
          </w:p>
        </w:tc>
        <w:tc>
          <w:tcPr>
            <w:tcW w:w="1000" w:type="dxa"/>
          </w:tcPr>
          <w:p w14:paraId="3DE65DBD" w14:textId="77777777" w:rsidR="00B50050" w:rsidRDefault="00B50050" w:rsidP="0088127C">
            <w:pPr>
              <w:pStyle w:val="OtherTableBody"/>
            </w:pPr>
            <w:r>
              <w:t>0059</w:t>
            </w:r>
          </w:p>
        </w:tc>
        <w:tc>
          <w:tcPr>
            <w:tcW w:w="6000" w:type="dxa"/>
          </w:tcPr>
          <w:p w14:paraId="49A6E5B0" w14:textId="77777777" w:rsidR="00B50050" w:rsidRDefault="00B50050" w:rsidP="0088127C">
            <w:pPr>
              <w:pStyle w:val="OtherTableBody"/>
            </w:pPr>
            <w:r>
              <w:t>Consent Code</w:t>
            </w:r>
          </w:p>
        </w:tc>
        <w:tc>
          <w:tcPr>
            <w:tcW w:w="1000" w:type="dxa"/>
          </w:tcPr>
          <w:p w14:paraId="22C67C76" w14:textId="77777777" w:rsidR="00B50050" w:rsidRDefault="00B50050" w:rsidP="0088127C">
            <w:pPr>
              <w:pStyle w:val="OtherTableBody"/>
            </w:pPr>
            <w:r>
              <w:t>2.C.2.32</w:t>
            </w:r>
          </w:p>
        </w:tc>
      </w:tr>
      <w:tr w:rsidR="00B50050" w14:paraId="4C794A21" w14:textId="77777777" w:rsidTr="00195548">
        <w:tc>
          <w:tcPr>
            <w:tcW w:w="1000" w:type="dxa"/>
          </w:tcPr>
          <w:p w14:paraId="56D5EC51" w14:textId="77777777" w:rsidR="00B50050" w:rsidRDefault="00B50050" w:rsidP="0088127C">
            <w:pPr>
              <w:pStyle w:val="OtherTableBody"/>
            </w:pPr>
            <w:r>
              <w:t>HL7</w:t>
            </w:r>
          </w:p>
        </w:tc>
        <w:tc>
          <w:tcPr>
            <w:tcW w:w="1000" w:type="dxa"/>
          </w:tcPr>
          <w:p w14:paraId="67D7B956" w14:textId="77777777" w:rsidR="00B50050" w:rsidRDefault="00B50050" w:rsidP="0088127C">
            <w:pPr>
              <w:pStyle w:val="OtherTableBody"/>
            </w:pPr>
            <w:r>
              <w:t>0500</w:t>
            </w:r>
          </w:p>
        </w:tc>
        <w:tc>
          <w:tcPr>
            <w:tcW w:w="6000" w:type="dxa"/>
          </w:tcPr>
          <w:p w14:paraId="59EE173F" w14:textId="77777777" w:rsidR="00B50050" w:rsidRDefault="00B50050" w:rsidP="0088127C">
            <w:pPr>
              <w:pStyle w:val="OtherTableBody"/>
            </w:pPr>
            <w:r>
              <w:t>Consent Disclosure Level</w:t>
            </w:r>
          </w:p>
        </w:tc>
        <w:tc>
          <w:tcPr>
            <w:tcW w:w="1000" w:type="dxa"/>
          </w:tcPr>
          <w:p w14:paraId="1DFEA128" w14:textId="77777777" w:rsidR="00B50050" w:rsidRDefault="00B50050" w:rsidP="0088127C">
            <w:pPr>
              <w:pStyle w:val="OtherTableBody"/>
            </w:pPr>
            <w:r>
              <w:t>2.C.2.413</w:t>
            </w:r>
          </w:p>
        </w:tc>
      </w:tr>
      <w:tr w:rsidR="00B50050" w14:paraId="7E088DFD" w14:textId="77777777" w:rsidTr="00195548">
        <w:tc>
          <w:tcPr>
            <w:tcW w:w="1000" w:type="dxa"/>
          </w:tcPr>
          <w:p w14:paraId="641DC295" w14:textId="77777777" w:rsidR="00B50050" w:rsidRDefault="00B50050" w:rsidP="0088127C">
            <w:pPr>
              <w:pStyle w:val="OtherTableBody"/>
            </w:pPr>
            <w:r>
              <w:t>User</w:t>
            </w:r>
          </w:p>
        </w:tc>
        <w:tc>
          <w:tcPr>
            <w:tcW w:w="1000" w:type="dxa"/>
          </w:tcPr>
          <w:p w14:paraId="64BEABDD" w14:textId="77777777" w:rsidR="00B50050" w:rsidRDefault="00B50050" w:rsidP="0088127C">
            <w:pPr>
              <w:pStyle w:val="OtherTableBody"/>
            </w:pPr>
            <w:r>
              <w:t>0413</w:t>
            </w:r>
          </w:p>
        </w:tc>
        <w:tc>
          <w:tcPr>
            <w:tcW w:w="6000" w:type="dxa"/>
          </w:tcPr>
          <w:p w14:paraId="01D4200B" w14:textId="77777777" w:rsidR="00B50050" w:rsidRDefault="00B50050" w:rsidP="0088127C">
            <w:pPr>
              <w:pStyle w:val="OtherTableBody"/>
            </w:pPr>
            <w:r>
              <w:t>Consent Identifier</w:t>
            </w:r>
          </w:p>
        </w:tc>
        <w:tc>
          <w:tcPr>
            <w:tcW w:w="1000" w:type="dxa"/>
          </w:tcPr>
          <w:p w14:paraId="41DE08E8" w14:textId="77777777" w:rsidR="00B50050" w:rsidRDefault="00B50050" w:rsidP="0088127C">
            <w:pPr>
              <w:pStyle w:val="OtherTableBody"/>
            </w:pPr>
            <w:r>
              <w:t>2.C.2.332</w:t>
            </w:r>
          </w:p>
        </w:tc>
      </w:tr>
      <w:tr w:rsidR="00B50050" w14:paraId="0142FB50" w14:textId="77777777" w:rsidTr="00195548">
        <w:tc>
          <w:tcPr>
            <w:tcW w:w="1000" w:type="dxa"/>
          </w:tcPr>
          <w:p w14:paraId="293C0E5C" w14:textId="77777777" w:rsidR="00B50050" w:rsidRDefault="00B50050" w:rsidP="0088127C">
            <w:pPr>
              <w:pStyle w:val="OtherTableBody"/>
            </w:pPr>
            <w:r>
              <w:t>HL7</w:t>
            </w:r>
          </w:p>
        </w:tc>
        <w:tc>
          <w:tcPr>
            <w:tcW w:w="1000" w:type="dxa"/>
          </w:tcPr>
          <w:p w14:paraId="7FFFA52D" w14:textId="77777777" w:rsidR="00B50050" w:rsidRDefault="00B50050" w:rsidP="0088127C">
            <w:pPr>
              <w:pStyle w:val="OtherTableBody"/>
            </w:pPr>
            <w:r>
              <w:t>0497</w:t>
            </w:r>
          </w:p>
        </w:tc>
        <w:tc>
          <w:tcPr>
            <w:tcW w:w="6000" w:type="dxa"/>
          </w:tcPr>
          <w:p w14:paraId="0D70B3AD" w14:textId="77777777" w:rsidR="00B50050" w:rsidRDefault="00B50050" w:rsidP="0088127C">
            <w:pPr>
              <w:pStyle w:val="OtherTableBody"/>
            </w:pPr>
            <w:r>
              <w:t>Consent Mode</w:t>
            </w:r>
          </w:p>
        </w:tc>
        <w:tc>
          <w:tcPr>
            <w:tcW w:w="1000" w:type="dxa"/>
          </w:tcPr>
          <w:p w14:paraId="37A99EEF" w14:textId="77777777" w:rsidR="00B50050" w:rsidRDefault="00B50050" w:rsidP="0088127C">
            <w:pPr>
              <w:pStyle w:val="OtherTableBody"/>
            </w:pPr>
            <w:r>
              <w:t>2.C.2.410</w:t>
            </w:r>
          </w:p>
        </w:tc>
      </w:tr>
      <w:tr w:rsidR="00B50050" w14:paraId="482A33E8" w14:textId="77777777" w:rsidTr="00195548">
        <w:tc>
          <w:tcPr>
            <w:tcW w:w="1000" w:type="dxa"/>
          </w:tcPr>
          <w:p w14:paraId="01AFE04B" w14:textId="77777777" w:rsidR="00B50050" w:rsidRDefault="00B50050" w:rsidP="0088127C">
            <w:pPr>
              <w:pStyle w:val="OtherTableBody"/>
            </w:pPr>
            <w:r>
              <w:t>User</w:t>
            </w:r>
          </w:p>
        </w:tc>
        <w:tc>
          <w:tcPr>
            <w:tcW w:w="1000" w:type="dxa"/>
          </w:tcPr>
          <w:p w14:paraId="533C4183" w14:textId="77777777" w:rsidR="00B50050" w:rsidRDefault="00B50050" w:rsidP="0088127C">
            <w:pPr>
              <w:pStyle w:val="OtherTableBody"/>
            </w:pPr>
            <w:r>
              <w:t>0501</w:t>
            </w:r>
          </w:p>
        </w:tc>
        <w:tc>
          <w:tcPr>
            <w:tcW w:w="6000" w:type="dxa"/>
          </w:tcPr>
          <w:p w14:paraId="49AA20A2" w14:textId="77777777" w:rsidR="00B50050" w:rsidRDefault="00B50050" w:rsidP="0088127C">
            <w:pPr>
              <w:pStyle w:val="OtherTableBody"/>
            </w:pPr>
            <w:r>
              <w:t>Consent Non-Disclosure Reason</w:t>
            </w:r>
          </w:p>
        </w:tc>
        <w:tc>
          <w:tcPr>
            <w:tcW w:w="1000" w:type="dxa"/>
          </w:tcPr>
          <w:p w14:paraId="1EB2B082" w14:textId="77777777" w:rsidR="00B50050" w:rsidRDefault="00B50050" w:rsidP="0088127C">
            <w:pPr>
              <w:pStyle w:val="OtherTableBody"/>
            </w:pPr>
            <w:r>
              <w:t>2.C.2.414</w:t>
            </w:r>
          </w:p>
        </w:tc>
      </w:tr>
      <w:tr w:rsidR="00B50050" w14:paraId="364D680A" w14:textId="77777777" w:rsidTr="00195548">
        <w:tc>
          <w:tcPr>
            <w:tcW w:w="1000" w:type="dxa"/>
          </w:tcPr>
          <w:p w14:paraId="16162C77" w14:textId="77777777" w:rsidR="00B50050" w:rsidRDefault="00B50050" w:rsidP="0088127C">
            <w:pPr>
              <w:pStyle w:val="OtherTableBody"/>
            </w:pPr>
            <w:r>
              <w:t>HL7</w:t>
            </w:r>
          </w:p>
        </w:tc>
        <w:tc>
          <w:tcPr>
            <w:tcW w:w="1000" w:type="dxa"/>
          </w:tcPr>
          <w:p w14:paraId="6BB49B42" w14:textId="77777777" w:rsidR="00B50050" w:rsidRDefault="00B50050" w:rsidP="0088127C">
            <w:pPr>
              <w:pStyle w:val="OtherTableBody"/>
            </w:pPr>
            <w:r>
              <w:t>0498</w:t>
            </w:r>
          </w:p>
        </w:tc>
        <w:tc>
          <w:tcPr>
            <w:tcW w:w="6000" w:type="dxa"/>
          </w:tcPr>
          <w:p w14:paraId="0AB51E81" w14:textId="77777777" w:rsidR="00B50050" w:rsidRDefault="00B50050" w:rsidP="0088127C">
            <w:pPr>
              <w:pStyle w:val="OtherTableBody"/>
            </w:pPr>
            <w:r>
              <w:t>Consent Status</w:t>
            </w:r>
          </w:p>
        </w:tc>
        <w:tc>
          <w:tcPr>
            <w:tcW w:w="1000" w:type="dxa"/>
          </w:tcPr>
          <w:p w14:paraId="615FE126" w14:textId="77777777" w:rsidR="00B50050" w:rsidRDefault="00B50050" w:rsidP="0088127C">
            <w:pPr>
              <w:pStyle w:val="OtherTableBody"/>
            </w:pPr>
            <w:r>
              <w:t>2.C.2.411</w:t>
            </w:r>
          </w:p>
        </w:tc>
      </w:tr>
      <w:tr w:rsidR="00B50050" w14:paraId="28C9C36E" w14:textId="77777777" w:rsidTr="00195548">
        <w:tc>
          <w:tcPr>
            <w:tcW w:w="1000" w:type="dxa"/>
          </w:tcPr>
          <w:p w14:paraId="529D1D6D" w14:textId="77777777" w:rsidR="00B50050" w:rsidRDefault="00B50050" w:rsidP="0088127C">
            <w:pPr>
              <w:pStyle w:val="OtherTableBody"/>
            </w:pPr>
            <w:r>
              <w:t>User</w:t>
            </w:r>
          </w:p>
        </w:tc>
        <w:tc>
          <w:tcPr>
            <w:tcW w:w="1000" w:type="dxa"/>
          </w:tcPr>
          <w:p w14:paraId="707EB79C" w14:textId="77777777" w:rsidR="00B50050" w:rsidRDefault="00B50050" w:rsidP="0088127C">
            <w:pPr>
              <w:pStyle w:val="OtherTableBody"/>
            </w:pPr>
            <w:r>
              <w:t>0496</w:t>
            </w:r>
          </w:p>
        </w:tc>
        <w:tc>
          <w:tcPr>
            <w:tcW w:w="6000" w:type="dxa"/>
          </w:tcPr>
          <w:p w14:paraId="4856D3C8" w14:textId="77777777" w:rsidR="00B50050" w:rsidRDefault="00B50050" w:rsidP="0088127C">
            <w:pPr>
              <w:pStyle w:val="OtherTableBody"/>
            </w:pPr>
            <w:r>
              <w:t>Consent Type</w:t>
            </w:r>
          </w:p>
        </w:tc>
        <w:tc>
          <w:tcPr>
            <w:tcW w:w="1000" w:type="dxa"/>
          </w:tcPr>
          <w:p w14:paraId="46078017" w14:textId="77777777" w:rsidR="00B50050" w:rsidRDefault="00B50050" w:rsidP="0088127C">
            <w:pPr>
              <w:pStyle w:val="OtherTableBody"/>
            </w:pPr>
            <w:r>
              <w:t>2.C.2.409</w:t>
            </w:r>
          </w:p>
        </w:tc>
      </w:tr>
      <w:tr w:rsidR="00B50050" w14:paraId="37622364" w14:textId="77777777" w:rsidTr="00195548">
        <w:tc>
          <w:tcPr>
            <w:tcW w:w="1000" w:type="dxa"/>
          </w:tcPr>
          <w:p w14:paraId="5F5B1AF7" w14:textId="77777777" w:rsidR="00B50050" w:rsidRDefault="00B50050" w:rsidP="0088127C">
            <w:pPr>
              <w:pStyle w:val="OtherTableBody"/>
            </w:pPr>
            <w:r>
              <w:t>User</w:t>
            </w:r>
          </w:p>
        </w:tc>
        <w:tc>
          <w:tcPr>
            <w:tcW w:w="1000" w:type="dxa"/>
          </w:tcPr>
          <w:p w14:paraId="452664ED" w14:textId="77777777" w:rsidR="00B50050" w:rsidRDefault="00B50050" w:rsidP="0088127C">
            <w:pPr>
              <w:pStyle w:val="OtherTableBody"/>
            </w:pPr>
            <w:r>
              <w:t>0222</w:t>
            </w:r>
          </w:p>
        </w:tc>
        <w:tc>
          <w:tcPr>
            <w:tcW w:w="6000" w:type="dxa"/>
          </w:tcPr>
          <w:p w14:paraId="6CFAA0DA" w14:textId="77777777" w:rsidR="00B50050" w:rsidRDefault="00B50050" w:rsidP="0088127C">
            <w:pPr>
              <w:pStyle w:val="OtherTableBody"/>
            </w:pPr>
            <w:r>
              <w:t>Contact Reason</w:t>
            </w:r>
          </w:p>
        </w:tc>
        <w:tc>
          <w:tcPr>
            <w:tcW w:w="1000" w:type="dxa"/>
          </w:tcPr>
          <w:p w14:paraId="65F9B358" w14:textId="77777777" w:rsidR="00B50050" w:rsidRDefault="00B50050" w:rsidP="0088127C">
            <w:pPr>
              <w:pStyle w:val="OtherTableBody"/>
            </w:pPr>
            <w:r>
              <w:t>2.C.2.158</w:t>
            </w:r>
          </w:p>
        </w:tc>
      </w:tr>
      <w:tr w:rsidR="00B50050" w14:paraId="46405970" w14:textId="77777777" w:rsidTr="00195548">
        <w:tc>
          <w:tcPr>
            <w:tcW w:w="1000" w:type="dxa"/>
          </w:tcPr>
          <w:p w14:paraId="4AF486CC" w14:textId="77777777" w:rsidR="00B50050" w:rsidRDefault="00B50050" w:rsidP="0088127C">
            <w:pPr>
              <w:pStyle w:val="OtherTableBody"/>
            </w:pPr>
            <w:r>
              <w:t>User</w:t>
            </w:r>
          </w:p>
        </w:tc>
        <w:tc>
          <w:tcPr>
            <w:tcW w:w="1000" w:type="dxa"/>
          </w:tcPr>
          <w:p w14:paraId="21E4274A" w14:textId="77777777" w:rsidR="00B50050" w:rsidRDefault="00B50050" w:rsidP="0088127C">
            <w:pPr>
              <w:pStyle w:val="OtherTableBody"/>
            </w:pPr>
            <w:r>
              <w:t>0131</w:t>
            </w:r>
          </w:p>
        </w:tc>
        <w:tc>
          <w:tcPr>
            <w:tcW w:w="6000" w:type="dxa"/>
          </w:tcPr>
          <w:p w14:paraId="48C3F9EE" w14:textId="77777777" w:rsidR="00B50050" w:rsidRDefault="00B50050" w:rsidP="0088127C">
            <w:pPr>
              <w:pStyle w:val="OtherTableBody"/>
            </w:pPr>
            <w:r>
              <w:t>Contact Role</w:t>
            </w:r>
          </w:p>
        </w:tc>
        <w:tc>
          <w:tcPr>
            <w:tcW w:w="1000" w:type="dxa"/>
          </w:tcPr>
          <w:p w14:paraId="2157F435" w14:textId="77777777" w:rsidR="00B50050" w:rsidRDefault="00B50050" w:rsidP="0088127C">
            <w:pPr>
              <w:pStyle w:val="OtherTableBody"/>
            </w:pPr>
            <w:r>
              <w:t>2.C.2.83</w:t>
            </w:r>
          </w:p>
        </w:tc>
      </w:tr>
      <w:tr w:rsidR="00B50050" w14:paraId="1779C623" w14:textId="77777777" w:rsidTr="00195548">
        <w:tc>
          <w:tcPr>
            <w:tcW w:w="1000" w:type="dxa"/>
          </w:tcPr>
          <w:p w14:paraId="2DB402C4" w14:textId="77777777" w:rsidR="00B50050" w:rsidRDefault="00B50050" w:rsidP="0088127C">
            <w:pPr>
              <w:pStyle w:val="OtherTableBody"/>
            </w:pPr>
            <w:r>
              <w:t>undefined</w:t>
            </w:r>
          </w:p>
        </w:tc>
        <w:tc>
          <w:tcPr>
            <w:tcW w:w="1000" w:type="dxa"/>
          </w:tcPr>
          <w:p w14:paraId="6DDAF450" w14:textId="77777777" w:rsidR="00B50050" w:rsidRDefault="00B50050" w:rsidP="0088127C">
            <w:pPr>
              <w:pStyle w:val="OtherTableBody"/>
            </w:pPr>
            <w:r>
              <w:t>0600</w:t>
            </w:r>
          </w:p>
        </w:tc>
        <w:tc>
          <w:tcPr>
            <w:tcW w:w="6000" w:type="dxa"/>
          </w:tcPr>
          <w:p w14:paraId="03DB9C79" w14:textId="77777777" w:rsidR="00B50050" w:rsidRDefault="00B50050" w:rsidP="0088127C">
            <w:pPr>
              <w:pStyle w:val="OtherTableBody"/>
            </w:pPr>
            <w:r>
              <w:t>Container Carrier Identifier (INV-5)</w:t>
            </w:r>
          </w:p>
        </w:tc>
        <w:tc>
          <w:tcPr>
            <w:tcW w:w="1000" w:type="dxa"/>
          </w:tcPr>
          <w:p w14:paraId="1B0E87BB" w14:textId="77777777" w:rsidR="00B50050" w:rsidRDefault="00B50050" w:rsidP="0088127C">
            <w:pPr>
              <w:pStyle w:val="OtherTableBody"/>
            </w:pPr>
            <w:r>
              <w:t>13.4.4</w:t>
            </w:r>
          </w:p>
        </w:tc>
      </w:tr>
      <w:tr w:rsidR="00B50050" w14:paraId="2EE1E910" w14:textId="77777777" w:rsidTr="00195548">
        <w:tc>
          <w:tcPr>
            <w:tcW w:w="1000" w:type="dxa"/>
          </w:tcPr>
          <w:p w14:paraId="35B2DED8" w14:textId="77777777" w:rsidR="00B50050" w:rsidRDefault="00B50050" w:rsidP="0088127C">
            <w:pPr>
              <w:pStyle w:val="OtherTableBody"/>
            </w:pPr>
            <w:r>
              <w:t>User</w:t>
            </w:r>
          </w:p>
        </w:tc>
        <w:tc>
          <w:tcPr>
            <w:tcW w:w="1000" w:type="dxa"/>
          </w:tcPr>
          <w:p w14:paraId="2A1BCBCD" w14:textId="77777777" w:rsidR="00B50050" w:rsidRDefault="00B50050" w:rsidP="0088127C">
            <w:pPr>
              <w:pStyle w:val="OtherTableBody"/>
            </w:pPr>
            <w:r>
              <w:t>0969</w:t>
            </w:r>
          </w:p>
        </w:tc>
        <w:tc>
          <w:tcPr>
            <w:tcW w:w="6000" w:type="dxa"/>
          </w:tcPr>
          <w:p w14:paraId="07664E51" w14:textId="77777777" w:rsidR="00B50050" w:rsidRDefault="00B50050" w:rsidP="0088127C">
            <w:pPr>
              <w:pStyle w:val="OtherTableBody"/>
            </w:pPr>
            <w:r>
              <w:t>Container Common Name</w:t>
            </w:r>
          </w:p>
        </w:tc>
        <w:tc>
          <w:tcPr>
            <w:tcW w:w="1000" w:type="dxa"/>
          </w:tcPr>
          <w:p w14:paraId="7AD740E7" w14:textId="77777777" w:rsidR="00B50050" w:rsidRDefault="00B50050" w:rsidP="0088127C">
            <w:pPr>
              <w:pStyle w:val="OtherTableBody"/>
            </w:pPr>
          </w:p>
        </w:tc>
      </w:tr>
      <w:tr w:rsidR="00B50050" w14:paraId="4C9A5B6A" w14:textId="77777777" w:rsidTr="00195548">
        <w:tc>
          <w:tcPr>
            <w:tcW w:w="1000" w:type="dxa"/>
          </w:tcPr>
          <w:p w14:paraId="2BB6CA21" w14:textId="77777777" w:rsidR="00B50050" w:rsidRDefault="00B50050" w:rsidP="0088127C">
            <w:pPr>
              <w:pStyle w:val="OtherTableBody"/>
            </w:pPr>
            <w:r>
              <w:t>User</w:t>
            </w:r>
          </w:p>
        </w:tc>
        <w:tc>
          <w:tcPr>
            <w:tcW w:w="1000" w:type="dxa"/>
          </w:tcPr>
          <w:p w14:paraId="1E751A20" w14:textId="77777777" w:rsidR="00B50050" w:rsidRDefault="00B50050" w:rsidP="0088127C">
            <w:pPr>
              <w:pStyle w:val="OtherTableBody"/>
            </w:pPr>
            <w:r>
              <w:t>0544</w:t>
            </w:r>
          </w:p>
        </w:tc>
        <w:tc>
          <w:tcPr>
            <w:tcW w:w="6000" w:type="dxa"/>
          </w:tcPr>
          <w:p w14:paraId="0D77F1B4" w14:textId="77777777" w:rsidR="00B50050" w:rsidRDefault="00B50050" w:rsidP="0088127C">
            <w:pPr>
              <w:pStyle w:val="OtherTableBody"/>
            </w:pPr>
            <w:r>
              <w:t>Container Condition</w:t>
            </w:r>
          </w:p>
        </w:tc>
        <w:tc>
          <w:tcPr>
            <w:tcW w:w="1000" w:type="dxa"/>
          </w:tcPr>
          <w:p w14:paraId="4D804315" w14:textId="77777777" w:rsidR="00B50050" w:rsidRDefault="00B50050" w:rsidP="0088127C">
            <w:pPr>
              <w:pStyle w:val="OtherTableBody"/>
            </w:pPr>
            <w:r>
              <w:t>2.C.2.454</w:t>
            </w:r>
          </w:p>
        </w:tc>
      </w:tr>
      <w:tr w:rsidR="00B50050" w14:paraId="07AB61ED" w14:textId="77777777" w:rsidTr="00195548">
        <w:tc>
          <w:tcPr>
            <w:tcW w:w="1000" w:type="dxa"/>
          </w:tcPr>
          <w:p w14:paraId="58B1C2BB" w14:textId="77777777" w:rsidR="00B50050" w:rsidRDefault="00B50050" w:rsidP="0088127C">
            <w:pPr>
              <w:pStyle w:val="OtherTableBody"/>
            </w:pPr>
            <w:r>
              <w:t>User</w:t>
            </w:r>
          </w:p>
        </w:tc>
        <w:tc>
          <w:tcPr>
            <w:tcW w:w="1000" w:type="dxa"/>
          </w:tcPr>
          <w:p w14:paraId="368855E1" w14:textId="77777777" w:rsidR="00B50050" w:rsidRDefault="00B50050" w:rsidP="0088127C">
            <w:pPr>
              <w:pStyle w:val="OtherTableBody"/>
            </w:pPr>
            <w:r>
              <w:t>0967</w:t>
            </w:r>
          </w:p>
        </w:tc>
        <w:tc>
          <w:tcPr>
            <w:tcW w:w="6000" w:type="dxa"/>
          </w:tcPr>
          <w:p w14:paraId="27535954" w14:textId="77777777" w:rsidR="00B50050" w:rsidRDefault="00B50050" w:rsidP="0088127C">
            <w:pPr>
              <w:pStyle w:val="OtherTableBody"/>
            </w:pPr>
            <w:r>
              <w:t>Container Form</w:t>
            </w:r>
          </w:p>
        </w:tc>
        <w:tc>
          <w:tcPr>
            <w:tcW w:w="1000" w:type="dxa"/>
          </w:tcPr>
          <w:p w14:paraId="4396B505" w14:textId="77777777" w:rsidR="00B50050" w:rsidRDefault="00B50050" w:rsidP="0088127C">
            <w:pPr>
              <w:pStyle w:val="OtherTableBody"/>
            </w:pPr>
            <w:r>
              <w:t>6</w:t>
            </w:r>
          </w:p>
        </w:tc>
      </w:tr>
      <w:tr w:rsidR="00B50050" w14:paraId="02819C77" w14:textId="77777777" w:rsidTr="00195548">
        <w:tc>
          <w:tcPr>
            <w:tcW w:w="1000" w:type="dxa"/>
          </w:tcPr>
          <w:p w14:paraId="54D88428" w14:textId="77777777" w:rsidR="00B50050" w:rsidRDefault="00B50050" w:rsidP="0088127C">
            <w:pPr>
              <w:pStyle w:val="OtherTableBody"/>
            </w:pPr>
            <w:r>
              <w:t>undefined</w:t>
            </w:r>
          </w:p>
        </w:tc>
        <w:tc>
          <w:tcPr>
            <w:tcW w:w="1000" w:type="dxa"/>
          </w:tcPr>
          <w:p w14:paraId="1152E22D" w14:textId="77777777" w:rsidR="00B50050" w:rsidRDefault="00B50050" w:rsidP="0088127C">
            <w:pPr>
              <w:pStyle w:val="OtherTableBody"/>
            </w:pPr>
            <w:r>
              <w:t>0775</w:t>
            </w:r>
          </w:p>
        </w:tc>
        <w:tc>
          <w:tcPr>
            <w:tcW w:w="6000" w:type="dxa"/>
          </w:tcPr>
          <w:p w14:paraId="33BBA48D" w14:textId="77777777" w:rsidR="00B50050" w:rsidRPr="001D2E85" w:rsidRDefault="00B50050" w:rsidP="0088127C">
            <w:pPr>
              <w:pStyle w:val="OtherTableBody"/>
            </w:pPr>
            <w:r w:rsidRPr="001D2E85">
              <w:t>Container Height/Diameter/Delta Units (SAC-20)</w:t>
            </w:r>
          </w:p>
        </w:tc>
        <w:tc>
          <w:tcPr>
            <w:tcW w:w="1000" w:type="dxa"/>
          </w:tcPr>
          <w:p w14:paraId="40A484A6" w14:textId="77777777" w:rsidR="00B50050" w:rsidRDefault="00B50050" w:rsidP="0088127C">
            <w:pPr>
              <w:pStyle w:val="OtherTableBody"/>
            </w:pPr>
            <w:r>
              <w:t>13.4.3</w:t>
            </w:r>
          </w:p>
        </w:tc>
      </w:tr>
      <w:tr w:rsidR="00B50050" w14:paraId="2D9EA7EC" w14:textId="77777777" w:rsidTr="00195548">
        <w:tc>
          <w:tcPr>
            <w:tcW w:w="1000" w:type="dxa"/>
          </w:tcPr>
          <w:p w14:paraId="415C31A2" w14:textId="77777777" w:rsidR="00B50050" w:rsidRDefault="00B50050" w:rsidP="0088127C">
            <w:pPr>
              <w:pStyle w:val="OtherTableBody"/>
            </w:pPr>
            <w:r>
              <w:t>User</w:t>
            </w:r>
          </w:p>
        </w:tc>
        <w:tc>
          <w:tcPr>
            <w:tcW w:w="1000" w:type="dxa"/>
          </w:tcPr>
          <w:p w14:paraId="08E8FABC" w14:textId="77777777" w:rsidR="00B50050" w:rsidRDefault="00B50050" w:rsidP="0088127C">
            <w:pPr>
              <w:pStyle w:val="OtherTableBody"/>
            </w:pPr>
            <w:r>
              <w:t>0968</w:t>
            </w:r>
          </w:p>
        </w:tc>
        <w:tc>
          <w:tcPr>
            <w:tcW w:w="6000" w:type="dxa"/>
          </w:tcPr>
          <w:p w14:paraId="6CE7B178" w14:textId="77777777" w:rsidR="00B50050" w:rsidRDefault="00B50050" w:rsidP="0088127C">
            <w:pPr>
              <w:pStyle w:val="OtherTableBody"/>
            </w:pPr>
            <w:r>
              <w:t>Container Material</w:t>
            </w:r>
          </w:p>
        </w:tc>
        <w:tc>
          <w:tcPr>
            <w:tcW w:w="1000" w:type="dxa"/>
          </w:tcPr>
          <w:p w14:paraId="0F904B1F" w14:textId="77777777" w:rsidR="00B50050" w:rsidRDefault="00B50050" w:rsidP="0088127C">
            <w:pPr>
              <w:pStyle w:val="OtherTableBody"/>
            </w:pPr>
          </w:p>
        </w:tc>
      </w:tr>
      <w:tr w:rsidR="00B50050" w14:paraId="465BAEC5" w14:textId="77777777" w:rsidTr="00195548">
        <w:tc>
          <w:tcPr>
            <w:tcW w:w="1000" w:type="dxa"/>
          </w:tcPr>
          <w:p w14:paraId="3A9CE366" w14:textId="77777777" w:rsidR="00B50050" w:rsidRDefault="00B50050" w:rsidP="0088127C">
            <w:pPr>
              <w:pStyle w:val="OtherTableBody"/>
            </w:pPr>
            <w:r>
              <w:t>HL7</w:t>
            </w:r>
          </w:p>
        </w:tc>
        <w:tc>
          <w:tcPr>
            <w:tcW w:w="1000" w:type="dxa"/>
          </w:tcPr>
          <w:p w14:paraId="2FCC91A7" w14:textId="77777777" w:rsidR="00B50050" w:rsidRDefault="00B50050" w:rsidP="0088127C">
            <w:pPr>
              <w:pStyle w:val="OtherTableBody"/>
            </w:pPr>
            <w:r>
              <w:t>0370</w:t>
            </w:r>
          </w:p>
        </w:tc>
        <w:tc>
          <w:tcPr>
            <w:tcW w:w="6000" w:type="dxa"/>
          </w:tcPr>
          <w:p w14:paraId="55FC8617" w14:textId="77777777" w:rsidR="00B50050" w:rsidRDefault="00B50050" w:rsidP="0088127C">
            <w:pPr>
              <w:pStyle w:val="OtherTableBody"/>
            </w:pPr>
            <w:r>
              <w:t>Container Status</w:t>
            </w:r>
          </w:p>
        </w:tc>
        <w:tc>
          <w:tcPr>
            <w:tcW w:w="1000" w:type="dxa"/>
          </w:tcPr>
          <w:p w14:paraId="53B0F2B3" w14:textId="77777777" w:rsidR="00B50050" w:rsidRDefault="00B50050" w:rsidP="0088127C">
            <w:pPr>
              <w:pStyle w:val="OtherTableBody"/>
            </w:pPr>
            <w:r>
              <w:t>2.C.2.295</w:t>
            </w:r>
          </w:p>
        </w:tc>
      </w:tr>
      <w:tr w:rsidR="00B50050" w14:paraId="6343132F" w14:textId="77777777" w:rsidTr="00195548">
        <w:tc>
          <w:tcPr>
            <w:tcW w:w="1000" w:type="dxa"/>
          </w:tcPr>
          <w:p w14:paraId="464C8B11" w14:textId="77777777" w:rsidR="00B50050" w:rsidRDefault="00B50050" w:rsidP="0088127C">
            <w:pPr>
              <w:pStyle w:val="OtherTableBody"/>
            </w:pPr>
            <w:r>
              <w:t>undefined</w:t>
            </w:r>
          </w:p>
        </w:tc>
        <w:tc>
          <w:tcPr>
            <w:tcW w:w="1000" w:type="dxa"/>
          </w:tcPr>
          <w:p w14:paraId="017FDA4E" w14:textId="77777777" w:rsidR="00B50050" w:rsidRDefault="00B50050" w:rsidP="0088127C">
            <w:pPr>
              <w:pStyle w:val="OtherTableBody"/>
            </w:pPr>
            <w:r>
              <w:t>0785</w:t>
            </w:r>
          </w:p>
        </w:tc>
        <w:tc>
          <w:tcPr>
            <w:tcW w:w="6000" w:type="dxa"/>
          </w:tcPr>
          <w:p w14:paraId="20E68E9F" w14:textId="77777777" w:rsidR="00B50050" w:rsidRDefault="00B50050" w:rsidP="0088127C">
            <w:pPr>
              <w:pStyle w:val="OtherTableBody"/>
            </w:pPr>
            <w:r>
              <w:t>Container Type  (SPM-27)</w:t>
            </w:r>
          </w:p>
        </w:tc>
        <w:tc>
          <w:tcPr>
            <w:tcW w:w="1000" w:type="dxa"/>
          </w:tcPr>
          <w:p w14:paraId="47FA2AA7" w14:textId="77777777" w:rsidR="00B50050" w:rsidRDefault="00B50050" w:rsidP="0088127C">
            <w:pPr>
              <w:pStyle w:val="OtherTableBody"/>
            </w:pPr>
            <w:r>
              <w:t>7.4.3</w:t>
            </w:r>
          </w:p>
        </w:tc>
      </w:tr>
      <w:tr w:rsidR="00B50050" w14:paraId="33D658AD" w14:textId="77777777" w:rsidTr="00195548">
        <w:tc>
          <w:tcPr>
            <w:tcW w:w="1000" w:type="dxa"/>
          </w:tcPr>
          <w:p w14:paraId="1F43D163" w14:textId="77777777" w:rsidR="00B50050" w:rsidRDefault="00B50050" w:rsidP="0088127C">
            <w:pPr>
              <w:pStyle w:val="OtherTableBody"/>
            </w:pPr>
            <w:r>
              <w:t>undefined</w:t>
            </w:r>
          </w:p>
        </w:tc>
        <w:tc>
          <w:tcPr>
            <w:tcW w:w="1000" w:type="dxa"/>
          </w:tcPr>
          <w:p w14:paraId="07C4783E" w14:textId="77777777" w:rsidR="00B50050" w:rsidRDefault="00B50050" w:rsidP="0088127C">
            <w:pPr>
              <w:pStyle w:val="OtherTableBody"/>
            </w:pPr>
            <w:r>
              <w:t>0658</w:t>
            </w:r>
          </w:p>
        </w:tc>
        <w:tc>
          <w:tcPr>
            <w:tcW w:w="6000" w:type="dxa"/>
          </w:tcPr>
          <w:p w14:paraId="17459B9F" w14:textId="77777777" w:rsidR="00B50050" w:rsidRDefault="00B50050" w:rsidP="0088127C">
            <w:pPr>
              <w:pStyle w:val="OtherTableBody"/>
            </w:pPr>
            <w:r>
              <w:t>Container Units (OM4-5)</w:t>
            </w:r>
          </w:p>
        </w:tc>
        <w:tc>
          <w:tcPr>
            <w:tcW w:w="1000" w:type="dxa"/>
          </w:tcPr>
          <w:p w14:paraId="646FE5F8" w14:textId="77777777" w:rsidR="00B50050" w:rsidRDefault="00B50050" w:rsidP="0088127C">
            <w:pPr>
              <w:pStyle w:val="OtherTableBody"/>
            </w:pPr>
            <w:r>
              <w:t>8.8.12</w:t>
            </w:r>
          </w:p>
        </w:tc>
      </w:tr>
      <w:tr w:rsidR="00B50050" w14:paraId="398724A4" w14:textId="77777777" w:rsidTr="00195548">
        <w:tc>
          <w:tcPr>
            <w:tcW w:w="1000" w:type="dxa"/>
          </w:tcPr>
          <w:p w14:paraId="4114A8CF" w14:textId="77777777" w:rsidR="00B50050" w:rsidRDefault="00B50050" w:rsidP="0088127C">
            <w:pPr>
              <w:pStyle w:val="OtherTableBody"/>
            </w:pPr>
            <w:r>
              <w:t>HL7</w:t>
            </w:r>
          </w:p>
        </w:tc>
        <w:tc>
          <w:tcPr>
            <w:tcW w:w="1000" w:type="dxa"/>
          </w:tcPr>
          <w:p w14:paraId="509CDD5F" w14:textId="77777777" w:rsidR="00B50050" w:rsidRDefault="00B50050" w:rsidP="0088127C">
            <w:pPr>
              <w:pStyle w:val="OtherTableBody"/>
            </w:pPr>
            <w:r>
              <w:t>0398</w:t>
            </w:r>
          </w:p>
        </w:tc>
        <w:tc>
          <w:tcPr>
            <w:tcW w:w="6000" w:type="dxa"/>
          </w:tcPr>
          <w:p w14:paraId="2CE56CFD" w14:textId="77777777" w:rsidR="00B50050" w:rsidRDefault="00B50050" w:rsidP="0088127C">
            <w:pPr>
              <w:pStyle w:val="OtherTableBody"/>
            </w:pPr>
            <w:r>
              <w:t>Continuation Style Code</w:t>
            </w:r>
          </w:p>
        </w:tc>
        <w:tc>
          <w:tcPr>
            <w:tcW w:w="1000" w:type="dxa"/>
          </w:tcPr>
          <w:p w14:paraId="7892F9D4" w14:textId="77777777" w:rsidR="00B50050" w:rsidRDefault="00B50050" w:rsidP="0088127C">
            <w:pPr>
              <w:pStyle w:val="OtherTableBody"/>
            </w:pPr>
            <w:r>
              <w:t>2.C.2.322</w:t>
            </w:r>
          </w:p>
        </w:tc>
      </w:tr>
      <w:tr w:rsidR="00B50050" w14:paraId="4BF38D29" w14:textId="77777777" w:rsidTr="00195548">
        <w:tc>
          <w:tcPr>
            <w:tcW w:w="1000" w:type="dxa"/>
          </w:tcPr>
          <w:p w14:paraId="10956D57" w14:textId="77777777" w:rsidR="00B50050" w:rsidRDefault="00B50050" w:rsidP="0088127C">
            <w:pPr>
              <w:pStyle w:val="OtherTableBody"/>
            </w:pPr>
            <w:r>
              <w:t>User</w:t>
            </w:r>
          </w:p>
        </w:tc>
        <w:tc>
          <w:tcPr>
            <w:tcW w:w="1000" w:type="dxa"/>
          </w:tcPr>
          <w:p w14:paraId="4F905A34" w14:textId="77777777" w:rsidR="00B50050" w:rsidRDefault="00B50050" w:rsidP="0088127C">
            <w:pPr>
              <w:pStyle w:val="OtherTableBody"/>
            </w:pPr>
            <w:r>
              <w:t>0044</w:t>
            </w:r>
          </w:p>
        </w:tc>
        <w:tc>
          <w:tcPr>
            <w:tcW w:w="6000" w:type="dxa"/>
          </w:tcPr>
          <w:p w14:paraId="6FE14E2F" w14:textId="77777777" w:rsidR="00B50050" w:rsidRDefault="00B50050" w:rsidP="0088127C">
            <w:pPr>
              <w:pStyle w:val="OtherTableBody"/>
            </w:pPr>
            <w:r>
              <w:t>Contract Code</w:t>
            </w:r>
          </w:p>
        </w:tc>
        <w:tc>
          <w:tcPr>
            <w:tcW w:w="1000" w:type="dxa"/>
          </w:tcPr>
          <w:p w14:paraId="3181645A" w14:textId="77777777" w:rsidR="00B50050" w:rsidRDefault="00B50050" w:rsidP="0088127C">
            <w:pPr>
              <w:pStyle w:val="OtherTableBody"/>
            </w:pPr>
            <w:r>
              <w:t>2.C.2.23</w:t>
            </w:r>
          </w:p>
        </w:tc>
      </w:tr>
      <w:tr w:rsidR="00B50050" w14:paraId="74B4FE82" w14:textId="77777777" w:rsidTr="00195548">
        <w:tc>
          <w:tcPr>
            <w:tcW w:w="1000" w:type="dxa"/>
          </w:tcPr>
          <w:p w14:paraId="597B4E23" w14:textId="77777777" w:rsidR="00B50050" w:rsidRDefault="00B50050" w:rsidP="0088127C">
            <w:pPr>
              <w:pStyle w:val="OtherTableBody"/>
            </w:pPr>
            <w:r>
              <w:t>User</w:t>
            </w:r>
          </w:p>
        </w:tc>
        <w:tc>
          <w:tcPr>
            <w:tcW w:w="1000" w:type="dxa"/>
          </w:tcPr>
          <w:p w14:paraId="6A71724C" w14:textId="77777777" w:rsidR="00B50050" w:rsidRDefault="00B50050" w:rsidP="0088127C">
            <w:pPr>
              <w:pStyle w:val="OtherTableBody"/>
            </w:pPr>
            <w:r>
              <w:t>0965</w:t>
            </w:r>
          </w:p>
        </w:tc>
        <w:tc>
          <w:tcPr>
            <w:tcW w:w="6000" w:type="dxa"/>
          </w:tcPr>
          <w:p w14:paraId="1D3AC8CB" w14:textId="77777777" w:rsidR="00B50050" w:rsidRDefault="00B50050" w:rsidP="0088127C">
            <w:pPr>
              <w:pStyle w:val="OtherTableBody"/>
            </w:pPr>
            <w:r>
              <w:t>Contract Type</w:t>
            </w:r>
          </w:p>
        </w:tc>
        <w:tc>
          <w:tcPr>
            <w:tcW w:w="1000" w:type="dxa"/>
          </w:tcPr>
          <w:p w14:paraId="7335DEE5" w14:textId="77777777" w:rsidR="00B50050" w:rsidRDefault="00B50050" w:rsidP="0088127C">
            <w:pPr>
              <w:pStyle w:val="OtherTableBody"/>
            </w:pPr>
          </w:p>
        </w:tc>
      </w:tr>
      <w:tr w:rsidR="00B50050" w14:paraId="08B9FC91" w14:textId="77777777" w:rsidTr="00195548">
        <w:tc>
          <w:tcPr>
            <w:tcW w:w="1000" w:type="dxa"/>
          </w:tcPr>
          <w:p w14:paraId="5E94C33A" w14:textId="77777777" w:rsidR="00B50050" w:rsidRDefault="00B50050" w:rsidP="0088127C">
            <w:pPr>
              <w:pStyle w:val="OtherTableBody"/>
            </w:pPr>
            <w:r>
              <w:t>undefined</w:t>
            </w:r>
          </w:p>
        </w:tc>
        <w:tc>
          <w:tcPr>
            <w:tcW w:w="1000" w:type="dxa"/>
          </w:tcPr>
          <w:p w14:paraId="0C12679B" w14:textId="77777777" w:rsidR="00B50050" w:rsidRDefault="00B50050" w:rsidP="0088127C">
            <w:pPr>
              <w:pStyle w:val="OtherTableBody"/>
            </w:pPr>
            <w:r>
              <w:t>0640</w:t>
            </w:r>
          </w:p>
        </w:tc>
        <w:tc>
          <w:tcPr>
            <w:tcW w:w="6000" w:type="dxa"/>
          </w:tcPr>
          <w:p w14:paraId="391D6F7D" w14:textId="77777777" w:rsidR="00B50050" w:rsidRDefault="00B50050" w:rsidP="0088127C">
            <w:pPr>
              <w:pStyle w:val="OtherTableBody"/>
            </w:pPr>
            <w:r>
              <w:t>Contraindications to Observations (OM1-33)</w:t>
            </w:r>
          </w:p>
        </w:tc>
        <w:tc>
          <w:tcPr>
            <w:tcW w:w="1000" w:type="dxa"/>
          </w:tcPr>
          <w:p w14:paraId="394AE182" w14:textId="77777777" w:rsidR="00B50050" w:rsidRDefault="00B50050" w:rsidP="0088127C">
            <w:pPr>
              <w:pStyle w:val="OtherTableBody"/>
            </w:pPr>
            <w:r>
              <w:t>8.8.9</w:t>
            </w:r>
          </w:p>
        </w:tc>
      </w:tr>
      <w:tr w:rsidR="00B50050" w14:paraId="04CC2899" w14:textId="77777777" w:rsidTr="00195548">
        <w:tc>
          <w:tcPr>
            <w:tcW w:w="1000" w:type="dxa"/>
          </w:tcPr>
          <w:p w14:paraId="621AECF6" w14:textId="77777777" w:rsidR="00B50050" w:rsidRDefault="00B50050" w:rsidP="0088127C">
            <w:pPr>
              <w:pStyle w:val="OtherTableBody"/>
            </w:pPr>
            <w:r>
              <w:t>User</w:t>
            </w:r>
          </w:p>
        </w:tc>
        <w:tc>
          <w:tcPr>
            <w:tcW w:w="1000" w:type="dxa"/>
          </w:tcPr>
          <w:p w14:paraId="3E01929A" w14:textId="77777777" w:rsidR="00B50050" w:rsidRDefault="00B50050" w:rsidP="0088127C">
            <w:pPr>
              <w:pStyle w:val="OtherTableBody"/>
            </w:pPr>
            <w:r>
              <w:t>0477</w:t>
            </w:r>
          </w:p>
        </w:tc>
        <w:tc>
          <w:tcPr>
            <w:tcW w:w="6000" w:type="dxa"/>
          </w:tcPr>
          <w:p w14:paraId="5D61F3BD" w14:textId="77777777" w:rsidR="00B50050" w:rsidRDefault="00B50050" w:rsidP="0088127C">
            <w:pPr>
              <w:pStyle w:val="OtherTableBody"/>
            </w:pPr>
            <w:r>
              <w:t>Controlled Substance Schedule</w:t>
            </w:r>
          </w:p>
        </w:tc>
        <w:tc>
          <w:tcPr>
            <w:tcW w:w="1000" w:type="dxa"/>
          </w:tcPr>
          <w:p w14:paraId="11D072AE" w14:textId="77777777" w:rsidR="00B50050" w:rsidRDefault="00B50050" w:rsidP="0088127C">
            <w:pPr>
              <w:pStyle w:val="OtherTableBody"/>
            </w:pPr>
            <w:r>
              <w:t>2.C.2.392</w:t>
            </w:r>
          </w:p>
        </w:tc>
      </w:tr>
      <w:tr w:rsidR="00B50050" w14:paraId="7EA20E1E" w14:textId="77777777" w:rsidTr="00195548">
        <w:tc>
          <w:tcPr>
            <w:tcW w:w="1000" w:type="dxa"/>
          </w:tcPr>
          <w:p w14:paraId="273E2F94" w14:textId="77777777" w:rsidR="00B50050" w:rsidRDefault="00B50050" w:rsidP="0088127C">
            <w:pPr>
              <w:pStyle w:val="OtherTableBody"/>
            </w:pPr>
            <w:r>
              <w:t>User</w:t>
            </w:r>
          </w:p>
        </w:tc>
        <w:tc>
          <w:tcPr>
            <w:tcW w:w="1000" w:type="dxa"/>
          </w:tcPr>
          <w:p w14:paraId="17B40ADF" w14:textId="77777777" w:rsidR="00B50050" w:rsidRDefault="00B50050" w:rsidP="0088127C">
            <w:pPr>
              <w:pStyle w:val="OtherTableBody"/>
            </w:pPr>
            <w:r>
              <w:t>0173</w:t>
            </w:r>
          </w:p>
        </w:tc>
        <w:tc>
          <w:tcPr>
            <w:tcW w:w="6000" w:type="dxa"/>
          </w:tcPr>
          <w:p w14:paraId="7111D923" w14:textId="77777777" w:rsidR="00B50050" w:rsidRDefault="00B50050" w:rsidP="0088127C">
            <w:pPr>
              <w:pStyle w:val="OtherTableBody"/>
            </w:pPr>
            <w:r>
              <w:t>Coordination of Benefits</w:t>
            </w:r>
          </w:p>
        </w:tc>
        <w:tc>
          <w:tcPr>
            <w:tcW w:w="1000" w:type="dxa"/>
          </w:tcPr>
          <w:p w14:paraId="54C40288" w14:textId="77777777" w:rsidR="00B50050" w:rsidRDefault="00B50050" w:rsidP="0088127C">
            <w:pPr>
              <w:pStyle w:val="OtherTableBody"/>
            </w:pPr>
            <w:r>
              <w:t>2.C.2.118</w:t>
            </w:r>
          </w:p>
        </w:tc>
      </w:tr>
      <w:tr w:rsidR="00B50050" w14:paraId="246FA9AD" w14:textId="77777777" w:rsidTr="00195548">
        <w:tc>
          <w:tcPr>
            <w:tcW w:w="1000" w:type="dxa"/>
          </w:tcPr>
          <w:p w14:paraId="2A0498A0" w14:textId="77777777" w:rsidR="00B50050" w:rsidRDefault="00B50050" w:rsidP="0088127C">
            <w:pPr>
              <w:pStyle w:val="OtherTableBody"/>
            </w:pPr>
            <w:r>
              <w:t>undefined</w:t>
            </w:r>
          </w:p>
        </w:tc>
        <w:tc>
          <w:tcPr>
            <w:tcW w:w="1000" w:type="dxa"/>
          </w:tcPr>
          <w:p w14:paraId="0D5FF231" w14:textId="77777777" w:rsidR="00B50050" w:rsidRDefault="00B50050" w:rsidP="0088127C">
            <w:pPr>
              <w:pStyle w:val="OtherTableBody"/>
            </w:pPr>
            <w:r>
              <w:t>0649</w:t>
            </w:r>
          </w:p>
        </w:tc>
        <w:tc>
          <w:tcPr>
            <w:tcW w:w="6000" w:type="dxa"/>
          </w:tcPr>
          <w:p w14:paraId="34DB00E4" w14:textId="77777777" w:rsidR="00B50050" w:rsidRPr="001D2E85" w:rsidRDefault="00B50050" w:rsidP="0088127C">
            <w:pPr>
              <w:pStyle w:val="OtherTableBody"/>
            </w:pPr>
            <w:r w:rsidRPr="001D2E85">
              <w:t>Corresponding SI Units of Measure (OM2-4)</w:t>
            </w:r>
          </w:p>
        </w:tc>
        <w:tc>
          <w:tcPr>
            <w:tcW w:w="1000" w:type="dxa"/>
          </w:tcPr>
          <w:p w14:paraId="50BE026B" w14:textId="77777777" w:rsidR="00B50050" w:rsidRDefault="00B50050" w:rsidP="0088127C">
            <w:pPr>
              <w:pStyle w:val="OtherTableBody"/>
            </w:pPr>
            <w:r>
              <w:t>8.8.10</w:t>
            </w:r>
          </w:p>
        </w:tc>
      </w:tr>
      <w:tr w:rsidR="00B50050" w14:paraId="1321BC18" w14:textId="77777777" w:rsidTr="00195548">
        <w:tc>
          <w:tcPr>
            <w:tcW w:w="1000" w:type="dxa"/>
          </w:tcPr>
          <w:p w14:paraId="6ACD0D6A" w14:textId="77777777" w:rsidR="00B50050" w:rsidRDefault="00B50050" w:rsidP="0088127C">
            <w:pPr>
              <w:pStyle w:val="OtherTableBody"/>
            </w:pPr>
            <w:r>
              <w:t>User</w:t>
            </w:r>
          </w:p>
        </w:tc>
        <w:tc>
          <w:tcPr>
            <w:tcW w:w="1000" w:type="dxa"/>
          </w:tcPr>
          <w:p w14:paraId="578884DB" w14:textId="77777777" w:rsidR="00B50050" w:rsidRDefault="00B50050" w:rsidP="0088127C">
            <w:pPr>
              <w:pStyle w:val="OtherTableBody"/>
            </w:pPr>
            <w:r>
              <w:t>0539</w:t>
            </w:r>
          </w:p>
        </w:tc>
        <w:tc>
          <w:tcPr>
            <w:tcW w:w="6000" w:type="dxa"/>
          </w:tcPr>
          <w:p w14:paraId="2B5DAE63" w14:textId="77777777" w:rsidR="00B50050" w:rsidRDefault="00B50050" w:rsidP="0088127C">
            <w:pPr>
              <w:pStyle w:val="OtherTableBody"/>
            </w:pPr>
            <w:r>
              <w:t>Cost Center Code</w:t>
            </w:r>
          </w:p>
        </w:tc>
        <w:tc>
          <w:tcPr>
            <w:tcW w:w="1000" w:type="dxa"/>
          </w:tcPr>
          <w:p w14:paraId="43F7C3DD" w14:textId="77777777" w:rsidR="00B50050" w:rsidRDefault="00B50050" w:rsidP="0088127C">
            <w:pPr>
              <w:pStyle w:val="OtherTableBody"/>
            </w:pPr>
            <w:r>
              <w:t>2.C.2.449</w:t>
            </w:r>
          </w:p>
        </w:tc>
      </w:tr>
      <w:tr w:rsidR="00B50050" w14:paraId="7A0DD364" w14:textId="77777777" w:rsidTr="00195548">
        <w:tc>
          <w:tcPr>
            <w:tcW w:w="1000" w:type="dxa"/>
          </w:tcPr>
          <w:p w14:paraId="1039B126" w14:textId="77777777" w:rsidR="00B50050" w:rsidRDefault="00B50050" w:rsidP="0088127C">
            <w:pPr>
              <w:pStyle w:val="OtherTableBody"/>
            </w:pPr>
            <w:r>
              <w:t>undefined</w:t>
            </w:r>
          </w:p>
        </w:tc>
        <w:tc>
          <w:tcPr>
            <w:tcW w:w="1000" w:type="dxa"/>
          </w:tcPr>
          <w:p w14:paraId="104DBCC6" w14:textId="77777777" w:rsidR="00B50050" w:rsidRDefault="00B50050" w:rsidP="0088127C">
            <w:pPr>
              <w:pStyle w:val="OtherTableBody"/>
            </w:pPr>
            <w:r>
              <w:t>0675</w:t>
            </w:r>
          </w:p>
        </w:tc>
        <w:tc>
          <w:tcPr>
            <w:tcW w:w="6000" w:type="dxa"/>
          </w:tcPr>
          <w:p w14:paraId="114FB3BA" w14:textId="77777777" w:rsidR="00B50050" w:rsidRDefault="00B50050" w:rsidP="0088127C">
            <w:pPr>
              <w:pStyle w:val="OtherTableBody"/>
            </w:pPr>
            <w:r>
              <w:t>Country (PDC-2)</w:t>
            </w:r>
          </w:p>
        </w:tc>
        <w:tc>
          <w:tcPr>
            <w:tcW w:w="1000" w:type="dxa"/>
          </w:tcPr>
          <w:p w14:paraId="39AE9819" w14:textId="77777777" w:rsidR="00B50050" w:rsidRDefault="00B50050" w:rsidP="0088127C">
            <w:pPr>
              <w:pStyle w:val="OtherTableBody"/>
            </w:pPr>
            <w:r>
              <w:t>7.12.5</w:t>
            </w:r>
          </w:p>
        </w:tc>
      </w:tr>
      <w:tr w:rsidR="00B50050" w14:paraId="34BD097F" w14:textId="77777777" w:rsidTr="00195548">
        <w:tc>
          <w:tcPr>
            <w:tcW w:w="1000" w:type="dxa"/>
          </w:tcPr>
          <w:p w14:paraId="7F739B23" w14:textId="77777777" w:rsidR="00B50050" w:rsidRDefault="00B50050" w:rsidP="0088127C">
            <w:pPr>
              <w:pStyle w:val="OtherTableBody"/>
            </w:pPr>
            <w:r>
              <w:t>External</w:t>
            </w:r>
          </w:p>
        </w:tc>
        <w:tc>
          <w:tcPr>
            <w:tcW w:w="1000" w:type="dxa"/>
          </w:tcPr>
          <w:p w14:paraId="111378A4" w14:textId="77777777" w:rsidR="00B50050" w:rsidRDefault="00B50050" w:rsidP="0088127C">
            <w:pPr>
              <w:pStyle w:val="OtherTableBody"/>
            </w:pPr>
            <w:r>
              <w:t>0399</w:t>
            </w:r>
          </w:p>
        </w:tc>
        <w:tc>
          <w:tcPr>
            <w:tcW w:w="6000" w:type="dxa"/>
          </w:tcPr>
          <w:p w14:paraId="3307E6D9" w14:textId="77777777" w:rsidR="00B50050" w:rsidRDefault="00B50050" w:rsidP="0088127C">
            <w:pPr>
              <w:pStyle w:val="OtherTableBody"/>
            </w:pPr>
            <w:r>
              <w:t>Country Code</w:t>
            </w:r>
          </w:p>
        </w:tc>
        <w:tc>
          <w:tcPr>
            <w:tcW w:w="1000" w:type="dxa"/>
          </w:tcPr>
          <w:p w14:paraId="512FE04F" w14:textId="77777777" w:rsidR="00B50050" w:rsidRDefault="00B50050" w:rsidP="0088127C">
            <w:pPr>
              <w:pStyle w:val="OtherTableBody"/>
            </w:pPr>
            <w:r>
              <w:t>2.C.2.565</w:t>
            </w:r>
          </w:p>
        </w:tc>
      </w:tr>
      <w:tr w:rsidR="00B50050" w14:paraId="3AC90BA2" w14:textId="77777777" w:rsidTr="00195548">
        <w:tc>
          <w:tcPr>
            <w:tcW w:w="1000" w:type="dxa"/>
          </w:tcPr>
          <w:p w14:paraId="53221BF6" w14:textId="77777777" w:rsidR="00B50050" w:rsidRDefault="00B50050" w:rsidP="0088127C">
            <w:pPr>
              <w:pStyle w:val="OtherTableBody"/>
            </w:pPr>
            <w:r>
              <w:t>User</w:t>
            </w:r>
          </w:p>
        </w:tc>
        <w:tc>
          <w:tcPr>
            <w:tcW w:w="1000" w:type="dxa"/>
          </w:tcPr>
          <w:p w14:paraId="5E978980" w14:textId="77777777" w:rsidR="00B50050" w:rsidRDefault="00B50050" w:rsidP="0088127C">
            <w:pPr>
              <w:pStyle w:val="OtherTableBody"/>
            </w:pPr>
            <w:r>
              <w:t>0289</w:t>
            </w:r>
          </w:p>
        </w:tc>
        <w:tc>
          <w:tcPr>
            <w:tcW w:w="6000" w:type="dxa"/>
          </w:tcPr>
          <w:p w14:paraId="7682EB3B" w14:textId="77777777" w:rsidR="00B50050" w:rsidRDefault="00B50050" w:rsidP="0088127C">
            <w:pPr>
              <w:pStyle w:val="OtherTableBody"/>
            </w:pPr>
            <w:r>
              <w:t>County/Parish</w:t>
            </w:r>
          </w:p>
        </w:tc>
        <w:tc>
          <w:tcPr>
            <w:tcW w:w="1000" w:type="dxa"/>
          </w:tcPr>
          <w:p w14:paraId="178740AE" w14:textId="77777777" w:rsidR="00B50050" w:rsidRDefault="00B50050" w:rsidP="0088127C">
            <w:pPr>
              <w:pStyle w:val="OtherTableBody"/>
            </w:pPr>
            <w:r>
              <w:t>2.C.2.222</w:t>
            </w:r>
          </w:p>
        </w:tc>
      </w:tr>
      <w:tr w:rsidR="00B50050" w14:paraId="505DA5C4" w14:textId="77777777" w:rsidTr="00195548">
        <w:tc>
          <w:tcPr>
            <w:tcW w:w="1000" w:type="dxa"/>
          </w:tcPr>
          <w:p w14:paraId="4DD01713" w14:textId="77777777" w:rsidR="00B50050" w:rsidRDefault="00B50050" w:rsidP="0088127C">
            <w:pPr>
              <w:pStyle w:val="OtherTableBody"/>
            </w:pPr>
            <w:r>
              <w:t>User</w:t>
            </w:r>
          </w:p>
        </w:tc>
        <w:tc>
          <w:tcPr>
            <w:tcW w:w="1000" w:type="dxa"/>
          </w:tcPr>
          <w:p w14:paraId="431209D8" w14:textId="77777777" w:rsidR="00B50050" w:rsidRDefault="00B50050" w:rsidP="0088127C">
            <w:pPr>
              <w:pStyle w:val="OtherTableBody"/>
            </w:pPr>
            <w:r>
              <w:t>0045</w:t>
            </w:r>
          </w:p>
        </w:tc>
        <w:tc>
          <w:tcPr>
            <w:tcW w:w="6000" w:type="dxa"/>
          </w:tcPr>
          <w:p w14:paraId="26108A6C" w14:textId="77777777" w:rsidR="00B50050" w:rsidRDefault="00B50050" w:rsidP="0088127C">
            <w:pPr>
              <w:pStyle w:val="OtherTableBody"/>
            </w:pPr>
            <w:r>
              <w:t>Courtesy Code</w:t>
            </w:r>
          </w:p>
        </w:tc>
        <w:tc>
          <w:tcPr>
            <w:tcW w:w="1000" w:type="dxa"/>
          </w:tcPr>
          <w:p w14:paraId="639B1ABD" w14:textId="77777777" w:rsidR="00B50050" w:rsidRDefault="00B50050" w:rsidP="0088127C">
            <w:pPr>
              <w:pStyle w:val="OtherTableBody"/>
            </w:pPr>
            <w:r>
              <w:t>2.C.2.24</w:t>
            </w:r>
          </w:p>
        </w:tc>
      </w:tr>
      <w:tr w:rsidR="00B50050" w14:paraId="2E2D0B6E" w14:textId="77777777" w:rsidTr="00195548">
        <w:tc>
          <w:tcPr>
            <w:tcW w:w="1000" w:type="dxa"/>
          </w:tcPr>
          <w:p w14:paraId="33AD39A1" w14:textId="77777777" w:rsidR="00B50050" w:rsidRDefault="00B50050" w:rsidP="0088127C">
            <w:pPr>
              <w:pStyle w:val="OtherTableBody"/>
            </w:pPr>
            <w:r>
              <w:t>User</w:t>
            </w:r>
          </w:p>
        </w:tc>
        <w:tc>
          <w:tcPr>
            <w:tcW w:w="1000" w:type="dxa"/>
          </w:tcPr>
          <w:p w14:paraId="17889EC5" w14:textId="77777777" w:rsidR="00B50050" w:rsidRDefault="00B50050" w:rsidP="0088127C">
            <w:pPr>
              <w:pStyle w:val="OtherTableBody"/>
            </w:pPr>
            <w:r>
              <w:t>0309</w:t>
            </w:r>
          </w:p>
        </w:tc>
        <w:tc>
          <w:tcPr>
            <w:tcW w:w="6000" w:type="dxa"/>
          </w:tcPr>
          <w:p w14:paraId="6F3FB7C4" w14:textId="77777777" w:rsidR="00B50050" w:rsidRDefault="00B50050" w:rsidP="0088127C">
            <w:pPr>
              <w:pStyle w:val="OtherTableBody"/>
            </w:pPr>
            <w:r>
              <w:t>Coverage Type</w:t>
            </w:r>
          </w:p>
        </w:tc>
        <w:tc>
          <w:tcPr>
            <w:tcW w:w="1000" w:type="dxa"/>
          </w:tcPr>
          <w:p w14:paraId="7A79CFFD" w14:textId="77777777" w:rsidR="00B50050" w:rsidRDefault="00B50050" w:rsidP="0088127C">
            <w:pPr>
              <w:pStyle w:val="OtherTableBody"/>
            </w:pPr>
            <w:r>
              <w:t>2.C.2.241</w:t>
            </w:r>
          </w:p>
        </w:tc>
      </w:tr>
      <w:tr w:rsidR="00B50050" w14:paraId="2D925E4D" w14:textId="77777777" w:rsidTr="00195548">
        <w:tc>
          <w:tcPr>
            <w:tcW w:w="1000" w:type="dxa"/>
          </w:tcPr>
          <w:p w14:paraId="111C51CE" w14:textId="77777777" w:rsidR="00B50050" w:rsidRDefault="00B50050" w:rsidP="0088127C">
            <w:pPr>
              <w:pStyle w:val="OtherTableBody"/>
            </w:pPr>
            <w:r>
              <w:lastRenderedPageBreak/>
              <w:t>HL7</w:t>
            </w:r>
          </w:p>
        </w:tc>
        <w:tc>
          <w:tcPr>
            <w:tcW w:w="1000" w:type="dxa"/>
          </w:tcPr>
          <w:p w14:paraId="067B1352" w14:textId="77777777" w:rsidR="00B50050" w:rsidRDefault="00B50050" w:rsidP="0088127C">
            <w:pPr>
              <w:pStyle w:val="OtherTableBody"/>
            </w:pPr>
            <w:r>
              <w:t>0298</w:t>
            </w:r>
          </w:p>
        </w:tc>
        <w:tc>
          <w:tcPr>
            <w:tcW w:w="6000" w:type="dxa"/>
          </w:tcPr>
          <w:p w14:paraId="3AA0EF34" w14:textId="77777777" w:rsidR="00B50050" w:rsidRDefault="00B50050" w:rsidP="0088127C">
            <w:pPr>
              <w:pStyle w:val="OtherTableBody"/>
            </w:pPr>
            <w:r>
              <w:t>CP Range Type</w:t>
            </w:r>
          </w:p>
        </w:tc>
        <w:tc>
          <w:tcPr>
            <w:tcW w:w="1000" w:type="dxa"/>
          </w:tcPr>
          <w:p w14:paraId="4B05837E" w14:textId="77777777" w:rsidR="00B50050" w:rsidRDefault="00B50050" w:rsidP="0088127C">
            <w:pPr>
              <w:pStyle w:val="OtherTableBody"/>
            </w:pPr>
            <w:r>
              <w:t>2.C.2.230</w:t>
            </w:r>
          </w:p>
        </w:tc>
      </w:tr>
      <w:tr w:rsidR="00B50050" w14:paraId="248481C3" w14:textId="77777777" w:rsidTr="00195548">
        <w:tc>
          <w:tcPr>
            <w:tcW w:w="1000" w:type="dxa"/>
          </w:tcPr>
          <w:p w14:paraId="63388E88" w14:textId="77777777" w:rsidR="00B50050" w:rsidRDefault="00B50050" w:rsidP="0088127C">
            <w:pPr>
              <w:pStyle w:val="OtherTableBody"/>
            </w:pPr>
            <w:r>
              <w:t>undefined</w:t>
            </w:r>
          </w:p>
        </w:tc>
        <w:tc>
          <w:tcPr>
            <w:tcW w:w="1000" w:type="dxa"/>
          </w:tcPr>
          <w:p w14:paraId="0BC0DA17" w14:textId="77777777" w:rsidR="00B50050" w:rsidRDefault="00B50050" w:rsidP="0088127C">
            <w:pPr>
              <w:pStyle w:val="OtherTableBody"/>
            </w:pPr>
            <w:r>
              <w:t>0792</w:t>
            </w:r>
          </w:p>
        </w:tc>
        <w:tc>
          <w:tcPr>
            <w:tcW w:w="6000" w:type="dxa"/>
          </w:tcPr>
          <w:p w14:paraId="007B604D" w14:textId="77777777" w:rsidR="00B50050" w:rsidRDefault="00B50050" w:rsidP="0088127C">
            <w:pPr>
              <w:pStyle w:val="OtherTableBody"/>
            </w:pPr>
            <w:r>
              <w:t>Creating Specialty (TXA-28)</w:t>
            </w:r>
          </w:p>
        </w:tc>
        <w:tc>
          <w:tcPr>
            <w:tcW w:w="1000" w:type="dxa"/>
          </w:tcPr>
          <w:p w14:paraId="182A2971" w14:textId="77777777" w:rsidR="00B50050" w:rsidRDefault="00B50050" w:rsidP="0088127C">
            <w:pPr>
              <w:pStyle w:val="OtherTableBody"/>
            </w:pPr>
            <w:r>
              <w:t>9.7.3</w:t>
            </w:r>
          </w:p>
        </w:tc>
      </w:tr>
      <w:tr w:rsidR="00B50050" w14:paraId="1709E424" w14:textId="77777777" w:rsidTr="00195548">
        <w:tc>
          <w:tcPr>
            <w:tcW w:w="1000" w:type="dxa"/>
          </w:tcPr>
          <w:p w14:paraId="0A72CD2E" w14:textId="77777777" w:rsidR="00B50050" w:rsidRDefault="00B50050" w:rsidP="0088127C">
            <w:pPr>
              <w:pStyle w:val="OtherTableBody"/>
            </w:pPr>
            <w:r>
              <w:t>User</w:t>
            </w:r>
          </w:p>
        </w:tc>
        <w:tc>
          <w:tcPr>
            <w:tcW w:w="1000" w:type="dxa"/>
          </w:tcPr>
          <w:p w14:paraId="7136036F" w14:textId="77777777" w:rsidR="00B50050" w:rsidRDefault="00B50050" w:rsidP="0088127C">
            <w:pPr>
              <w:pStyle w:val="OtherTableBody"/>
            </w:pPr>
            <w:r>
              <w:t>0046</w:t>
            </w:r>
          </w:p>
        </w:tc>
        <w:tc>
          <w:tcPr>
            <w:tcW w:w="6000" w:type="dxa"/>
          </w:tcPr>
          <w:p w14:paraId="402EB7D7" w14:textId="77777777" w:rsidR="00B50050" w:rsidRDefault="00B50050" w:rsidP="0088127C">
            <w:pPr>
              <w:pStyle w:val="OtherTableBody"/>
            </w:pPr>
            <w:r>
              <w:t>Credit Rating</w:t>
            </w:r>
          </w:p>
        </w:tc>
        <w:tc>
          <w:tcPr>
            <w:tcW w:w="1000" w:type="dxa"/>
          </w:tcPr>
          <w:p w14:paraId="5B4F94BC" w14:textId="77777777" w:rsidR="00B50050" w:rsidRDefault="00B50050" w:rsidP="0088127C">
            <w:pPr>
              <w:pStyle w:val="OtherTableBody"/>
            </w:pPr>
            <w:r>
              <w:t>2.C.2.25</w:t>
            </w:r>
          </w:p>
        </w:tc>
      </w:tr>
      <w:tr w:rsidR="00B50050" w14:paraId="4B447BF1" w14:textId="77777777" w:rsidTr="00195548">
        <w:tc>
          <w:tcPr>
            <w:tcW w:w="1000" w:type="dxa"/>
          </w:tcPr>
          <w:p w14:paraId="7181E582" w14:textId="77777777" w:rsidR="00B50050" w:rsidRDefault="00B50050" w:rsidP="0088127C">
            <w:pPr>
              <w:pStyle w:val="OtherTableBody"/>
            </w:pPr>
            <w:r>
              <w:t>undefined</w:t>
            </w:r>
          </w:p>
        </w:tc>
        <w:tc>
          <w:tcPr>
            <w:tcW w:w="1000" w:type="dxa"/>
          </w:tcPr>
          <w:p w14:paraId="1F4EA16B" w14:textId="77777777" w:rsidR="00B50050" w:rsidRDefault="00B50050" w:rsidP="0088127C">
            <w:pPr>
              <w:pStyle w:val="OtherTableBody"/>
            </w:pPr>
            <w:r>
              <w:t>0656</w:t>
            </w:r>
          </w:p>
        </w:tc>
        <w:tc>
          <w:tcPr>
            <w:tcW w:w="6000" w:type="dxa"/>
          </w:tcPr>
          <w:p w14:paraId="26933CA5" w14:textId="77777777" w:rsidR="00B50050" w:rsidRPr="001D2E85" w:rsidRDefault="00B50050" w:rsidP="0088127C">
            <w:pPr>
              <w:pStyle w:val="OtherTableBody"/>
            </w:pPr>
            <w:r w:rsidRPr="001D2E85">
              <w:t>Critical Text/Codes for Categorical Observations (OM3-6)</w:t>
            </w:r>
          </w:p>
        </w:tc>
        <w:tc>
          <w:tcPr>
            <w:tcW w:w="1000" w:type="dxa"/>
          </w:tcPr>
          <w:p w14:paraId="798A574F" w14:textId="77777777" w:rsidR="00B50050" w:rsidRDefault="00B50050" w:rsidP="0088127C">
            <w:pPr>
              <w:pStyle w:val="OtherTableBody"/>
            </w:pPr>
            <w:r>
              <w:t>8.8.11</w:t>
            </w:r>
          </w:p>
        </w:tc>
      </w:tr>
      <w:tr w:rsidR="00B50050" w14:paraId="4D88E8B1" w14:textId="77777777" w:rsidTr="00195548">
        <w:tc>
          <w:tcPr>
            <w:tcW w:w="1000" w:type="dxa"/>
          </w:tcPr>
          <w:p w14:paraId="1D53AB56" w14:textId="77777777" w:rsidR="00B50050" w:rsidRDefault="00B50050" w:rsidP="0088127C">
            <w:pPr>
              <w:pStyle w:val="OtherTableBody"/>
            </w:pPr>
            <w:r>
              <w:t>User</w:t>
            </w:r>
          </w:p>
        </w:tc>
        <w:tc>
          <w:tcPr>
            <w:tcW w:w="1000" w:type="dxa"/>
          </w:tcPr>
          <w:p w14:paraId="2DE0D377" w14:textId="77777777" w:rsidR="00B50050" w:rsidRDefault="00B50050" w:rsidP="0088127C">
            <w:pPr>
              <w:pStyle w:val="OtherTableBody"/>
            </w:pPr>
            <w:r>
              <w:t>0924</w:t>
            </w:r>
          </w:p>
        </w:tc>
        <w:tc>
          <w:tcPr>
            <w:tcW w:w="6000" w:type="dxa"/>
          </w:tcPr>
          <w:p w14:paraId="251D522D" w14:textId="77777777" w:rsidR="00B50050" w:rsidRDefault="00B50050" w:rsidP="0088127C">
            <w:pPr>
              <w:pStyle w:val="OtherTableBody"/>
            </w:pPr>
            <w:r>
              <w:t>Cumulative Dosage Limit UoM</w:t>
            </w:r>
          </w:p>
        </w:tc>
        <w:tc>
          <w:tcPr>
            <w:tcW w:w="1000" w:type="dxa"/>
          </w:tcPr>
          <w:p w14:paraId="70E648EF" w14:textId="77777777" w:rsidR="00B50050" w:rsidRDefault="00B50050" w:rsidP="0088127C">
            <w:pPr>
              <w:pStyle w:val="OtherTableBody"/>
            </w:pPr>
            <w:r>
              <w:t>2.C.2.548</w:t>
            </w:r>
          </w:p>
        </w:tc>
      </w:tr>
      <w:tr w:rsidR="00B50050" w14:paraId="25598241" w14:textId="77777777" w:rsidTr="00195548">
        <w:tc>
          <w:tcPr>
            <w:tcW w:w="1000" w:type="dxa"/>
          </w:tcPr>
          <w:p w14:paraId="1853AF7C" w14:textId="77777777" w:rsidR="00B50050" w:rsidRDefault="00B50050" w:rsidP="0088127C">
            <w:pPr>
              <w:pStyle w:val="OtherTableBody"/>
            </w:pPr>
            <w:r>
              <w:t>HL7</w:t>
            </w:r>
          </w:p>
        </w:tc>
        <w:tc>
          <w:tcPr>
            <w:tcW w:w="1000" w:type="dxa"/>
          </w:tcPr>
          <w:p w14:paraId="5D7FF213" w14:textId="77777777" w:rsidR="00B50050" w:rsidRDefault="00B50050" w:rsidP="0088127C">
            <w:pPr>
              <w:pStyle w:val="OtherTableBody"/>
            </w:pPr>
            <w:r>
              <w:t>0353</w:t>
            </w:r>
          </w:p>
        </w:tc>
        <w:tc>
          <w:tcPr>
            <w:tcW w:w="6000" w:type="dxa"/>
          </w:tcPr>
          <w:p w14:paraId="1076AE6D" w14:textId="77777777" w:rsidR="00B50050" w:rsidRDefault="00B50050" w:rsidP="0088127C">
            <w:pPr>
              <w:pStyle w:val="OtherTableBody"/>
            </w:pPr>
            <w:r>
              <w:t>CWE statuses</w:t>
            </w:r>
          </w:p>
        </w:tc>
        <w:tc>
          <w:tcPr>
            <w:tcW w:w="1000" w:type="dxa"/>
          </w:tcPr>
          <w:p w14:paraId="340E582D" w14:textId="77777777" w:rsidR="00B50050" w:rsidRDefault="00B50050" w:rsidP="0088127C">
            <w:pPr>
              <w:pStyle w:val="OtherTableBody"/>
            </w:pPr>
            <w:r>
              <w:t>2.A.13.1</w:t>
            </w:r>
          </w:p>
        </w:tc>
      </w:tr>
      <w:tr w:rsidR="00B50050" w14:paraId="3BC37EBC" w14:textId="77777777" w:rsidTr="00195548">
        <w:tc>
          <w:tcPr>
            <w:tcW w:w="1000" w:type="dxa"/>
          </w:tcPr>
          <w:p w14:paraId="75E6AB29" w14:textId="77777777" w:rsidR="00B50050" w:rsidRDefault="00B50050" w:rsidP="0088127C">
            <w:pPr>
              <w:pStyle w:val="OtherTableBody"/>
            </w:pPr>
            <w:r>
              <w:t>User</w:t>
            </w:r>
          </w:p>
        </w:tc>
        <w:tc>
          <w:tcPr>
            <w:tcW w:w="1000" w:type="dxa"/>
          </w:tcPr>
          <w:p w14:paraId="2D4142E6" w14:textId="77777777" w:rsidR="00B50050" w:rsidRDefault="00B50050" w:rsidP="0088127C">
            <w:pPr>
              <w:pStyle w:val="OtherTableBody"/>
            </w:pPr>
            <w:r>
              <w:t>0702</w:t>
            </w:r>
          </w:p>
        </w:tc>
        <w:tc>
          <w:tcPr>
            <w:tcW w:w="6000" w:type="dxa"/>
          </w:tcPr>
          <w:p w14:paraId="3BB046E6" w14:textId="77777777" w:rsidR="00B50050" w:rsidRDefault="00B50050" w:rsidP="0088127C">
            <w:pPr>
              <w:pStyle w:val="OtherTableBody"/>
            </w:pPr>
            <w:r>
              <w:t>Cycle Type</w:t>
            </w:r>
          </w:p>
        </w:tc>
        <w:tc>
          <w:tcPr>
            <w:tcW w:w="1000" w:type="dxa"/>
          </w:tcPr>
          <w:p w14:paraId="749CBB1F" w14:textId="77777777" w:rsidR="00B50050" w:rsidRDefault="00B50050" w:rsidP="0088127C">
            <w:pPr>
              <w:pStyle w:val="OtherTableBody"/>
            </w:pPr>
            <w:r>
              <w:t>2.C.2.493</w:t>
            </w:r>
          </w:p>
        </w:tc>
      </w:tr>
      <w:tr w:rsidR="00B50050" w14:paraId="751ED7D2" w14:textId="77777777" w:rsidTr="00195548">
        <w:tc>
          <w:tcPr>
            <w:tcW w:w="1000" w:type="dxa"/>
          </w:tcPr>
          <w:p w14:paraId="55E1D07B" w14:textId="77777777" w:rsidR="00B50050" w:rsidRDefault="00B50050" w:rsidP="0088127C">
            <w:pPr>
              <w:pStyle w:val="OtherTableBody"/>
            </w:pPr>
            <w:r>
              <w:t>HL7</w:t>
            </w:r>
          </w:p>
        </w:tc>
        <w:tc>
          <w:tcPr>
            <w:tcW w:w="1000" w:type="dxa"/>
          </w:tcPr>
          <w:p w14:paraId="5307E4E3" w14:textId="77777777" w:rsidR="00B50050" w:rsidRDefault="00B50050" w:rsidP="0088127C">
            <w:pPr>
              <w:pStyle w:val="OtherTableBody"/>
            </w:pPr>
            <w:r>
              <w:t>0505</w:t>
            </w:r>
          </w:p>
        </w:tc>
        <w:tc>
          <w:tcPr>
            <w:tcW w:w="6000" w:type="dxa"/>
          </w:tcPr>
          <w:p w14:paraId="70E4A903" w14:textId="77777777" w:rsidR="00B50050" w:rsidRDefault="00B50050" w:rsidP="0088127C">
            <w:pPr>
              <w:pStyle w:val="OtherTableBody"/>
            </w:pPr>
            <w:r>
              <w:t>Cyclic Entry/Exit Indicator</w:t>
            </w:r>
          </w:p>
        </w:tc>
        <w:tc>
          <w:tcPr>
            <w:tcW w:w="1000" w:type="dxa"/>
          </w:tcPr>
          <w:p w14:paraId="0F34BC0C" w14:textId="77777777" w:rsidR="00B50050" w:rsidRDefault="00B50050" w:rsidP="0088127C">
            <w:pPr>
              <w:pStyle w:val="OtherTableBody"/>
            </w:pPr>
            <w:r>
              <w:t>2.C.2.418</w:t>
            </w:r>
          </w:p>
        </w:tc>
      </w:tr>
      <w:tr w:rsidR="00B50050" w14:paraId="10864390" w14:textId="77777777" w:rsidTr="00195548">
        <w:tc>
          <w:tcPr>
            <w:tcW w:w="1000" w:type="dxa"/>
          </w:tcPr>
          <w:p w14:paraId="3B4A8DB9" w14:textId="77777777" w:rsidR="00B50050" w:rsidRDefault="00B50050" w:rsidP="0088127C">
            <w:pPr>
              <w:pStyle w:val="OtherTableBody"/>
            </w:pPr>
            <w:r>
              <w:t>undefined</w:t>
            </w:r>
          </w:p>
        </w:tc>
        <w:tc>
          <w:tcPr>
            <w:tcW w:w="1000" w:type="dxa"/>
          </w:tcPr>
          <w:p w14:paraId="362BC48E" w14:textId="77777777" w:rsidR="00B50050" w:rsidRDefault="00B50050" w:rsidP="0088127C">
            <w:pPr>
              <w:pStyle w:val="OtherTableBody"/>
            </w:pPr>
            <w:r>
              <w:t>0613</w:t>
            </w:r>
          </w:p>
        </w:tc>
        <w:tc>
          <w:tcPr>
            <w:tcW w:w="6000" w:type="dxa"/>
          </w:tcPr>
          <w:p w14:paraId="482046F7" w14:textId="77777777" w:rsidR="00B50050" w:rsidRDefault="00B50050" w:rsidP="0088127C">
            <w:pPr>
              <w:pStyle w:val="OtherTableBody"/>
            </w:pPr>
            <w:r>
              <w:t>Danger Code (OBR-12)</w:t>
            </w:r>
          </w:p>
        </w:tc>
        <w:tc>
          <w:tcPr>
            <w:tcW w:w="1000" w:type="dxa"/>
          </w:tcPr>
          <w:p w14:paraId="194F413B" w14:textId="77777777" w:rsidR="00B50050" w:rsidRDefault="00B50050" w:rsidP="0088127C">
            <w:pPr>
              <w:pStyle w:val="OtherTableBody"/>
            </w:pPr>
            <w:r>
              <w:t>4.5.3</w:t>
            </w:r>
          </w:p>
        </w:tc>
      </w:tr>
      <w:tr w:rsidR="00B50050" w14:paraId="53A27430" w14:textId="77777777" w:rsidTr="00195548">
        <w:tc>
          <w:tcPr>
            <w:tcW w:w="1000" w:type="dxa"/>
          </w:tcPr>
          <w:p w14:paraId="09DA9799" w14:textId="77777777" w:rsidR="00B50050" w:rsidRDefault="00B50050" w:rsidP="0088127C">
            <w:pPr>
              <w:pStyle w:val="OtherTableBody"/>
            </w:pPr>
            <w:r>
              <w:t>HL7-EXT</w:t>
            </w:r>
          </w:p>
        </w:tc>
        <w:tc>
          <w:tcPr>
            <w:tcW w:w="1000" w:type="dxa"/>
          </w:tcPr>
          <w:p w14:paraId="21F68979" w14:textId="77777777" w:rsidR="00B50050" w:rsidRDefault="00B50050" w:rsidP="0088127C">
            <w:pPr>
              <w:pStyle w:val="OtherTableBody"/>
            </w:pPr>
            <w:r>
              <w:t>0960</w:t>
            </w:r>
          </w:p>
        </w:tc>
        <w:tc>
          <w:tcPr>
            <w:tcW w:w="6000" w:type="dxa"/>
          </w:tcPr>
          <w:p w14:paraId="0A04A5FA" w14:textId="77777777" w:rsidR="00B50050" w:rsidRDefault="00B50050" w:rsidP="0088127C">
            <w:pPr>
              <w:pStyle w:val="OtherTableBody"/>
            </w:pPr>
            <w:r>
              <w:t>Data Absent Reason</w:t>
            </w:r>
          </w:p>
        </w:tc>
        <w:tc>
          <w:tcPr>
            <w:tcW w:w="1000" w:type="dxa"/>
          </w:tcPr>
          <w:p w14:paraId="6F601214" w14:textId="77777777" w:rsidR="00B50050" w:rsidRDefault="00B50050" w:rsidP="0088127C">
            <w:pPr>
              <w:pStyle w:val="OtherTableBody"/>
            </w:pPr>
          </w:p>
        </w:tc>
      </w:tr>
      <w:tr w:rsidR="00B50050" w14:paraId="4487F70A" w14:textId="77777777" w:rsidTr="00195548">
        <w:tc>
          <w:tcPr>
            <w:tcW w:w="1000" w:type="dxa"/>
          </w:tcPr>
          <w:p w14:paraId="1A503712" w14:textId="77777777" w:rsidR="00B50050" w:rsidRDefault="00B50050" w:rsidP="0088127C">
            <w:pPr>
              <w:pStyle w:val="OtherTableBody"/>
            </w:pPr>
            <w:r>
              <w:t>HL7</w:t>
            </w:r>
          </w:p>
        </w:tc>
        <w:tc>
          <w:tcPr>
            <w:tcW w:w="1000" w:type="dxa"/>
          </w:tcPr>
          <w:p w14:paraId="125D7B05" w14:textId="77777777" w:rsidR="00B50050" w:rsidRDefault="00B50050" w:rsidP="0088127C">
            <w:pPr>
              <w:pStyle w:val="OtherTableBody"/>
            </w:pPr>
            <w:r>
              <w:t>0440</w:t>
            </w:r>
          </w:p>
        </w:tc>
        <w:tc>
          <w:tcPr>
            <w:tcW w:w="6000" w:type="dxa"/>
          </w:tcPr>
          <w:p w14:paraId="27451B40" w14:textId="77777777" w:rsidR="00B50050" w:rsidRDefault="00B50050" w:rsidP="0088127C">
            <w:pPr>
              <w:pStyle w:val="OtherTableBody"/>
            </w:pPr>
            <w:r>
              <w:t>Data Types</w:t>
            </w:r>
          </w:p>
        </w:tc>
        <w:tc>
          <w:tcPr>
            <w:tcW w:w="1000" w:type="dxa"/>
          </w:tcPr>
          <w:p w14:paraId="21333514" w14:textId="77777777" w:rsidR="00B50050" w:rsidRDefault="00B50050" w:rsidP="0088127C">
            <w:pPr>
              <w:pStyle w:val="OtherTableBody"/>
            </w:pPr>
            <w:r>
              <w:t>2.C.2.356</w:t>
            </w:r>
          </w:p>
        </w:tc>
      </w:tr>
      <w:tr w:rsidR="00B50050" w14:paraId="00EFA3CA" w14:textId="77777777" w:rsidTr="00195548">
        <w:tc>
          <w:tcPr>
            <w:tcW w:w="1000" w:type="dxa"/>
          </w:tcPr>
          <w:p w14:paraId="2F1D0C02" w14:textId="77777777" w:rsidR="00B50050" w:rsidRDefault="00B50050" w:rsidP="0088127C">
            <w:pPr>
              <w:pStyle w:val="OtherTableBody"/>
            </w:pPr>
            <w:r>
              <w:t>User</w:t>
            </w:r>
          </w:p>
        </w:tc>
        <w:tc>
          <w:tcPr>
            <w:tcW w:w="1000" w:type="dxa"/>
          </w:tcPr>
          <w:p w14:paraId="0862663F" w14:textId="77777777" w:rsidR="00B50050" w:rsidRDefault="00B50050" w:rsidP="0088127C">
            <w:pPr>
              <w:pStyle w:val="OtherTableBody"/>
            </w:pPr>
            <w:r>
              <w:t>0653</w:t>
            </w:r>
          </w:p>
        </w:tc>
        <w:tc>
          <w:tcPr>
            <w:tcW w:w="6000" w:type="dxa"/>
          </w:tcPr>
          <w:p w14:paraId="41F9373C" w14:textId="77777777" w:rsidR="00B50050" w:rsidRDefault="00B50050" w:rsidP="0088127C">
            <w:pPr>
              <w:pStyle w:val="OtherTableBody"/>
            </w:pPr>
            <w:r>
              <w:t>Date Format</w:t>
            </w:r>
          </w:p>
        </w:tc>
        <w:tc>
          <w:tcPr>
            <w:tcW w:w="1000" w:type="dxa"/>
          </w:tcPr>
          <w:p w14:paraId="10C8C30E" w14:textId="77777777" w:rsidR="00B50050" w:rsidRDefault="00B50050" w:rsidP="0088127C">
            <w:pPr>
              <w:pStyle w:val="OtherTableBody"/>
            </w:pPr>
            <w:r>
              <w:t>2.C.2.487</w:t>
            </w:r>
          </w:p>
        </w:tc>
      </w:tr>
      <w:tr w:rsidR="00B50050" w14:paraId="64BA77A8" w14:textId="77777777" w:rsidTr="00195548">
        <w:tc>
          <w:tcPr>
            <w:tcW w:w="1000" w:type="dxa"/>
          </w:tcPr>
          <w:p w14:paraId="046B3C9A" w14:textId="77777777" w:rsidR="00B50050" w:rsidRDefault="00B50050" w:rsidP="0088127C">
            <w:pPr>
              <w:pStyle w:val="OtherTableBody"/>
            </w:pPr>
            <w:r>
              <w:t>User</w:t>
            </w:r>
          </w:p>
        </w:tc>
        <w:tc>
          <w:tcPr>
            <w:tcW w:w="1000" w:type="dxa"/>
          </w:tcPr>
          <w:p w14:paraId="2100869D" w14:textId="77777777" w:rsidR="00B50050" w:rsidRDefault="00B50050" w:rsidP="0088127C">
            <w:pPr>
              <w:pStyle w:val="OtherTableBody"/>
            </w:pPr>
            <w:r>
              <w:t>0149</w:t>
            </w:r>
          </w:p>
        </w:tc>
        <w:tc>
          <w:tcPr>
            <w:tcW w:w="6000" w:type="dxa"/>
          </w:tcPr>
          <w:p w14:paraId="2C38E985" w14:textId="77777777" w:rsidR="00B50050" w:rsidRDefault="00B50050" w:rsidP="0088127C">
            <w:pPr>
              <w:pStyle w:val="OtherTableBody"/>
            </w:pPr>
            <w:r>
              <w:t>Day Type</w:t>
            </w:r>
          </w:p>
        </w:tc>
        <w:tc>
          <w:tcPr>
            <w:tcW w:w="1000" w:type="dxa"/>
          </w:tcPr>
          <w:p w14:paraId="1E635B83" w14:textId="77777777" w:rsidR="00B50050" w:rsidRDefault="00B50050" w:rsidP="0088127C">
            <w:pPr>
              <w:pStyle w:val="OtherTableBody"/>
            </w:pPr>
            <w:r>
              <w:t>2.C.2.98</w:t>
            </w:r>
          </w:p>
        </w:tc>
      </w:tr>
      <w:tr w:rsidR="00B50050" w14:paraId="06C444AE" w14:textId="77777777" w:rsidTr="00195548">
        <w:tc>
          <w:tcPr>
            <w:tcW w:w="1000" w:type="dxa"/>
          </w:tcPr>
          <w:p w14:paraId="608D6007" w14:textId="77777777" w:rsidR="00B50050" w:rsidRDefault="00B50050" w:rsidP="0088127C">
            <w:pPr>
              <w:pStyle w:val="OtherTableBody"/>
            </w:pPr>
            <w:r>
              <w:t>HL7</w:t>
            </w:r>
          </w:p>
        </w:tc>
        <w:tc>
          <w:tcPr>
            <w:tcW w:w="1000" w:type="dxa"/>
          </w:tcPr>
          <w:p w14:paraId="2AA9D598" w14:textId="77777777" w:rsidR="00B50050" w:rsidRDefault="00B50050" w:rsidP="0088127C">
            <w:pPr>
              <w:pStyle w:val="OtherTableBody"/>
            </w:pPr>
            <w:r>
              <w:t>0267</w:t>
            </w:r>
          </w:p>
        </w:tc>
        <w:tc>
          <w:tcPr>
            <w:tcW w:w="6000" w:type="dxa"/>
          </w:tcPr>
          <w:p w14:paraId="5073F505" w14:textId="77777777" w:rsidR="00B50050" w:rsidRDefault="00B50050" w:rsidP="0088127C">
            <w:pPr>
              <w:pStyle w:val="OtherTableBody"/>
            </w:pPr>
            <w:r>
              <w:t>Days of the Week</w:t>
            </w:r>
          </w:p>
        </w:tc>
        <w:tc>
          <w:tcPr>
            <w:tcW w:w="1000" w:type="dxa"/>
          </w:tcPr>
          <w:p w14:paraId="0B8BA1A1" w14:textId="77777777" w:rsidR="00B50050" w:rsidRDefault="00B50050" w:rsidP="0088127C">
            <w:pPr>
              <w:pStyle w:val="OtherTableBody"/>
            </w:pPr>
            <w:r>
              <w:t>2.C.2.201</w:t>
            </w:r>
          </w:p>
        </w:tc>
      </w:tr>
      <w:tr w:rsidR="00B50050" w14:paraId="29EF7105" w14:textId="77777777" w:rsidTr="00195548">
        <w:tc>
          <w:tcPr>
            <w:tcW w:w="1000" w:type="dxa"/>
          </w:tcPr>
          <w:p w14:paraId="328B7A9D" w14:textId="77777777" w:rsidR="00B50050" w:rsidRDefault="00B50050" w:rsidP="0088127C">
            <w:pPr>
              <w:pStyle w:val="OtherTableBody"/>
            </w:pPr>
            <w:r>
              <w:t>User</w:t>
            </w:r>
          </w:p>
        </w:tc>
        <w:tc>
          <w:tcPr>
            <w:tcW w:w="1000" w:type="dxa"/>
          </w:tcPr>
          <w:p w14:paraId="2BEBA3BD" w14:textId="77777777" w:rsidR="00B50050" w:rsidRDefault="00B50050" w:rsidP="0088127C">
            <w:pPr>
              <w:pStyle w:val="OtherTableBody"/>
            </w:pPr>
            <w:r>
              <w:t>0360</w:t>
            </w:r>
          </w:p>
        </w:tc>
        <w:tc>
          <w:tcPr>
            <w:tcW w:w="6000" w:type="dxa"/>
          </w:tcPr>
          <w:p w14:paraId="09F5672D" w14:textId="77777777" w:rsidR="00B50050" w:rsidRDefault="00B50050" w:rsidP="0088127C">
            <w:pPr>
              <w:pStyle w:val="OtherTableBody"/>
            </w:pPr>
            <w:r>
              <w:t>Degree/License/Certificate</w:t>
            </w:r>
          </w:p>
        </w:tc>
        <w:tc>
          <w:tcPr>
            <w:tcW w:w="1000" w:type="dxa"/>
          </w:tcPr>
          <w:p w14:paraId="2683D0D6" w14:textId="77777777" w:rsidR="00B50050" w:rsidRDefault="00B50050" w:rsidP="0088127C">
            <w:pPr>
              <w:pStyle w:val="OtherTableBody"/>
            </w:pPr>
            <w:r>
              <w:t>2.C.2.285</w:t>
            </w:r>
          </w:p>
        </w:tc>
      </w:tr>
      <w:tr w:rsidR="00B50050" w14:paraId="02C8D003" w14:textId="77777777" w:rsidTr="00195548">
        <w:tc>
          <w:tcPr>
            <w:tcW w:w="1000" w:type="dxa"/>
          </w:tcPr>
          <w:p w14:paraId="61CF8709" w14:textId="77777777" w:rsidR="00B50050" w:rsidRDefault="00B50050" w:rsidP="0088127C">
            <w:pPr>
              <w:pStyle w:val="OtherTableBody"/>
            </w:pPr>
            <w:r>
              <w:t>User</w:t>
            </w:r>
          </w:p>
        </w:tc>
        <w:tc>
          <w:tcPr>
            <w:tcW w:w="1000" w:type="dxa"/>
          </w:tcPr>
          <w:p w14:paraId="717C4347" w14:textId="77777777" w:rsidR="00B50050" w:rsidRDefault="00B50050" w:rsidP="0088127C">
            <w:pPr>
              <w:pStyle w:val="OtherTableBody"/>
            </w:pPr>
            <w:r>
              <w:t>0111</w:t>
            </w:r>
          </w:p>
        </w:tc>
        <w:tc>
          <w:tcPr>
            <w:tcW w:w="6000" w:type="dxa"/>
          </w:tcPr>
          <w:p w14:paraId="472DE0EC" w14:textId="77777777" w:rsidR="00B50050" w:rsidRDefault="00B50050" w:rsidP="0088127C">
            <w:pPr>
              <w:pStyle w:val="OtherTableBody"/>
            </w:pPr>
            <w:r>
              <w:t>Delete Account Code</w:t>
            </w:r>
          </w:p>
        </w:tc>
        <w:tc>
          <w:tcPr>
            <w:tcW w:w="1000" w:type="dxa"/>
          </w:tcPr>
          <w:p w14:paraId="461A8764" w14:textId="77777777" w:rsidR="00B50050" w:rsidRDefault="00B50050" w:rsidP="0088127C">
            <w:pPr>
              <w:pStyle w:val="OtherTableBody"/>
            </w:pPr>
            <w:r>
              <w:t>2.C.2.64</w:t>
            </w:r>
          </w:p>
        </w:tc>
      </w:tr>
      <w:tr w:rsidR="00B50050" w14:paraId="56278AB6" w14:textId="77777777" w:rsidTr="00195548">
        <w:tc>
          <w:tcPr>
            <w:tcW w:w="1000" w:type="dxa"/>
          </w:tcPr>
          <w:p w14:paraId="6CE0BDE8" w14:textId="77777777" w:rsidR="00B50050" w:rsidRDefault="00B50050" w:rsidP="0088127C">
            <w:pPr>
              <w:pStyle w:val="OtherTableBody"/>
            </w:pPr>
            <w:r>
              <w:t>undefined</w:t>
            </w:r>
          </w:p>
        </w:tc>
        <w:tc>
          <w:tcPr>
            <w:tcW w:w="1000" w:type="dxa"/>
          </w:tcPr>
          <w:p w14:paraId="04E25DAE" w14:textId="77777777" w:rsidR="00B50050" w:rsidRDefault="00B50050" w:rsidP="0088127C">
            <w:pPr>
              <w:pStyle w:val="OtherTableBody"/>
            </w:pPr>
            <w:r>
              <w:t>0688</w:t>
            </w:r>
          </w:p>
        </w:tc>
        <w:tc>
          <w:tcPr>
            <w:tcW w:w="6000" w:type="dxa"/>
          </w:tcPr>
          <w:p w14:paraId="7B309215" w14:textId="77777777" w:rsidR="00B50050" w:rsidRDefault="00B50050" w:rsidP="0088127C">
            <w:pPr>
              <w:pStyle w:val="OtherTableBody"/>
            </w:pPr>
            <w:r>
              <w:t>Deliver To ID (RQD-9)</w:t>
            </w:r>
          </w:p>
        </w:tc>
        <w:tc>
          <w:tcPr>
            <w:tcW w:w="1000" w:type="dxa"/>
          </w:tcPr>
          <w:p w14:paraId="11612079" w14:textId="77777777" w:rsidR="00B50050" w:rsidRDefault="00B50050" w:rsidP="0088127C">
            <w:pPr>
              <w:pStyle w:val="OtherTableBody"/>
            </w:pPr>
            <w:r>
              <w:t>4.11.1</w:t>
            </w:r>
          </w:p>
        </w:tc>
      </w:tr>
      <w:tr w:rsidR="00B50050" w14:paraId="6C056A45" w14:textId="77777777" w:rsidTr="00195548">
        <w:tc>
          <w:tcPr>
            <w:tcW w:w="1000" w:type="dxa"/>
          </w:tcPr>
          <w:p w14:paraId="46015044" w14:textId="77777777" w:rsidR="00B50050" w:rsidRDefault="00B50050" w:rsidP="0088127C">
            <w:pPr>
              <w:pStyle w:val="OtherTableBody"/>
            </w:pPr>
            <w:r>
              <w:t>User</w:t>
            </w:r>
          </w:p>
        </w:tc>
        <w:tc>
          <w:tcPr>
            <w:tcW w:w="1000" w:type="dxa"/>
          </w:tcPr>
          <w:p w14:paraId="3B712CFA" w14:textId="77777777" w:rsidR="00B50050" w:rsidRDefault="00B50050" w:rsidP="0088127C">
            <w:pPr>
              <w:pStyle w:val="OtherTableBody"/>
            </w:pPr>
            <w:r>
              <w:t>0460</w:t>
            </w:r>
          </w:p>
        </w:tc>
        <w:tc>
          <w:tcPr>
            <w:tcW w:w="6000" w:type="dxa"/>
          </w:tcPr>
          <w:p w14:paraId="7FD7385A" w14:textId="77777777" w:rsidR="00B50050" w:rsidRDefault="00B50050" w:rsidP="0088127C">
            <w:pPr>
              <w:pStyle w:val="OtherTableBody"/>
            </w:pPr>
            <w:r>
              <w:t>Denial or Rejection Code</w:t>
            </w:r>
          </w:p>
        </w:tc>
        <w:tc>
          <w:tcPr>
            <w:tcW w:w="1000" w:type="dxa"/>
          </w:tcPr>
          <w:p w14:paraId="7E99C41C" w14:textId="77777777" w:rsidR="00B50050" w:rsidRDefault="00B50050" w:rsidP="0088127C">
            <w:pPr>
              <w:pStyle w:val="OtherTableBody"/>
            </w:pPr>
            <w:r>
              <w:t>2.C.2.375</w:t>
            </w:r>
          </w:p>
        </w:tc>
      </w:tr>
      <w:tr w:rsidR="00B50050" w14:paraId="097CFA97" w14:textId="77777777" w:rsidTr="00195548">
        <w:tc>
          <w:tcPr>
            <w:tcW w:w="1000" w:type="dxa"/>
          </w:tcPr>
          <w:p w14:paraId="26CABBE6" w14:textId="77777777" w:rsidR="00B50050" w:rsidRDefault="00B50050" w:rsidP="0088127C">
            <w:pPr>
              <w:pStyle w:val="OtherTableBody"/>
            </w:pPr>
            <w:r>
              <w:t>User</w:t>
            </w:r>
          </w:p>
        </w:tc>
        <w:tc>
          <w:tcPr>
            <w:tcW w:w="1000" w:type="dxa"/>
          </w:tcPr>
          <w:p w14:paraId="4A973082" w14:textId="77777777" w:rsidR="00B50050" w:rsidRDefault="00B50050" w:rsidP="0088127C">
            <w:pPr>
              <w:pStyle w:val="OtherTableBody"/>
            </w:pPr>
            <w:r>
              <w:t>0184</w:t>
            </w:r>
          </w:p>
        </w:tc>
        <w:tc>
          <w:tcPr>
            <w:tcW w:w="6000" w:type="dxa"/>
          </w:tcPr>
          <w:p w14:paraId="252CCFC8" w14:textId="77777777" w:rsidR="00B50050" w:rsidRDefault="00B50050" w:rsidP="0088127C">
            <w:pPr>
              <w:pStyle w:val="OtherTableBody"/>
            </w:pPr>
            <w:r>
              <w:t>Department</w:t>
            </w:r>
          </w:p>
        </w:tc>
        <w:tc>
          <w:tcPr>
            <w:tcW w:w="1000" w:type="dxa"/>
          </w:tcPr>
          <w:p w14:paraId="432BFC5B" w14:textId="77777777" w:rsidR="00B50050" w:rsidRDefault="00B50050" w:rsidP="0088127C">
            <w:pPr>
              <w:pStyle w:val="OtherTableBody"/>
            </w:pPr>
            <w:r>
              <w:t>2.C.2.128</w:t>
            </w:r>
          </w:p>
        </w:tc>
      </w:tr>
      <w:tr w:rsidR="00B50050" w14:paraId="66B10EAC" w14:textId="77777777" w:rsidTr="00195548">
        <w:tc>
          <w:tcPr>
            <w:tcW w:w="1000" w:type="dxa"/>
          </w:tcPr>
          <w:p w14:paraId="1AA629EE" w14:textId="77777777" w:rsidR="00B50050" w:rsidRDefault="00B50050" w:rsidP="0088127C">
            <w:pPr>
              <w:pStyle w:val="OtherTableBody"/>
            </w:pPr>
            <w:r>
              <w:t>User</w:t>
            </w:r>
          </w:p>
        </w:tc>
        <w:tc>
          <w:tcPr>
            <w:tcW w:w="1000" w:type="dxa"/>
          </w:tcPr>
          <w:p w14:paraId="73A35657" w14:textId="77777777" w:rsidR="00B50050" w:rsidRDefault="00B50050" w:rsidP="0088127C">
            <w:pPr>
              <w:pStyle w:val="OtherTableBody"/>
            </w:pPr>
            <w:r>
              <w:t>0049</w:t>
            </w:r>
          </w:p>
        </w:tc>
        <w:tc>
          <w:tcPr>
            <w:tcW w:w="6000" w:type="dxa"/>
          </w:tcPr>
          <w:p w14:paraId="5C34415D" w14:textId="77777777" w:rsidR="00B50050" w:rsidRDefault="00B50050" w:rsidP="0088127C">
            <w:pPr>
              <w:pStyle w:val="OtherTableBody"/>
            </w:pPr>
            <w:r>
              <w:t>Department Code</w:t>
            </w:r>
          </w:p>
        </w:tc>
        <w:tc>
          <w:tcPr>
            <w:tcW w:w="1000" w:type="dxa"/>
          </w:tcPr>
          <w:p w14:paraId="5BBC6D11" w14:textId="77777777" w:rsidR="00B50050" w:rsidRDefault="00B50050" w:rsidP="0088127C">
            <w:pPr>
              <w:pStyle w:val="OtherTableBody"/>
            </w:pPr>
            <w:r>
              <w:t>2.C.2.26</w:t>
            </w:r>
          </w:p>
        </w:tc>
      </w:tr>
      <w:tr w:rsidR="00B50050" w14:paraId="5EB3B228" w14:textId="77777777" w:rsidTr="00195548">
        <w:tc>
          <w:tcPr>
            <w:tcW w:w="1000" w:type="dxa"/>
          </w:tcPr>
          <w:p w14:paraId="318CD319" w14:textId="77777777" w:rsidR="00B50050" w:rsidRDefault="00B50050" w:rsidP="0088127C">
            <w:pPr>
              <w:pStyle w:val="OtherTableBody"/>
            </w:pPr>
            <w:r>
              <w:t>User</w:t>
            </w:r>
          </w:p>
        </w:tc>
        <w:tc>
          <w:tcPr>
            <w:tcW w:w="1000" w:type="dxa"/>
          </w:tcPr>
          <w:p w14:paraId="028B2E2B" w14:textId="77777777" w:rsidR="00B50050" w:rsidRDefault="00B50050" w:rsidP="0088127C">
            <w:pPr>
              <w:pStyle w:val="OtherTableBody"/>
            </w:pPr>
            <w:r>
              <w:t>0319</w:t>
            </w:r>
          </w:p>
        </w:tc>
        <w:tc>
          <w:tcPr>
            <w:tcW w:w="6000" w:type="dxa"/>
          </w:tcPr>
          <w:p w14:paraId="3076D10F" w14:textId="77777777" w:rsidR="00B50050" w:rsidRDefault="00B50050" w:rsidP="0088127C">
            <w:pPr>
              <w:pStyle w:val="OtherTableBody"/>
            </w:pPr>
            <w:r>
              <w:t>Department Cost Center</w:t>
            </w:r>
          </w:p>
        </w:tc>
        <w:tc>
          <w:tcPr>
            <w:tcW w:w="1000" w:type="dxa"/>
          </w:tcPr>
          <w:p w14:paraId="593EF116" w14:textId="77777777" w:rsidR="00B50050" w:rsidRDefault="00B50050" w:rsidP="0088127C">
            <w:pPr>
              <w:pStyle w:val="OtherTableBody"/>
            </w:pPr>
            <w:r>
              <w:t>2.C.2.248</w:t>
            </w:r>
          </w:p>
        </w:tc>
      </w:tr>
      <w:tr w:rsidR="00B50050" w14:paraId="173A960A" w14:textId="77777777" w:rsidTr="00195548">
        <w:tc>
          <w:tcPr>
            <w:tcW w:w="1000" w:type="dxa"/>
          </w:tcPr>
          <w:p w14:paraId="2EC68837" w14:textId="77777777" w:rsidR="00B50050" w:rsidRDefault="00B50050" w:rsidP="0088127C">
            <w:pPr>
              <w:pStyle w:val="OtherTableBody"/>
            </w:pPr>
            <w:r>
              <w:t>HL7</w:t>
            </w:r>
          </w:p>
        </w:tc>
        <w:tc>
          <w:tcPr>
            <w:tcW w:w="1000" w:type="dxa"/>
          </w:tcPr>
          <w:p w14:paraId="11647E19" w14:textId="77777777" w:rsidR="00B50050" w:rsidRDefault="00B50050" w:rsidP="0088127C">
            <w:pPr>
              <w:pStyle w:val="OtherTableBody"/>
            </w:pPr>
            <w:r>
              <w:t>0170</w:t>
            </w:r>
          </w:p>
        </w:tc>
        <w:tc>
          <w:tcPr>
            <w:tcW w:w="6000" w:type="dxa"/>
          </w:tcPr>
          <w:p w14:paraId="57464FEF" w14:textId="77777777" w:rsidR="00B50050" w:rsidRDefault="00B50050" w:rsidP="0088127C">
            <w:pPr>
              <w:pStyle w:val="OtherTableBody"/>
            </w:pPr>
            <w:r>
              <w:t>Derived Specimen</w:t>
            </w:r>
          </w:p>
        </w:tc>
        <w:tc>
          <w:tcPr>
            <w:tcW w:w="1000" w:type="dxa"/>
          </w:tcPr>
          <w:p w14:paraId="3F756F46" w14:textId="77777777" w:rsidR="00B50050" w:rsidRDefault="00B50050" w:rsidP="0088127C">
            <w:pPr>
              <w:pStyle w:val="OtherTableBody"/>
            </w:pPr>
            <w:r>
              <w:t>2.C.2.115</w:t>
            </w:r>
          </w:p>
        </w:tc>
      </w:tr>
      <w:tr w:rsidR="00B50050" w14:paraId="57C771E2" w14:textId="77777777" w:rsidTr="00195548">
        <w:tc>
          <w:tcPr>
            <w:tcW w:w="1000" w:type="dxa"/>
          </w:tcPr>
          <w:p w14:paraId="3D9ACDA8" w14:textId="77777777" w:rsidR="00B50050" w:rsidRDefault="00B50050" w:rsidP="0088127C">
            <w:pPr>
              <w:pStyle w:val="OtherTableBody"/>
            </w:pPr>
            <w:r>
              <w:t>User</w:t>
            </w:r>
          </w:p>
        </w:tc>
        <w:tc>
          <w:tcPr>
            <w:tcW w:w="1000" w:type="dxa"/>
          </w:tcPr>
          <w:p w14:paraId="76D07F91" w14:textId="77777777" w:rsidR="00B50050" w:rsidRDefault="00B50050" w:rsidP="0088127C">
            <w:pPr>
              <w:pStyle w:val="OtherTableBody"/>
            </w:pPr>
            <w:r>
              <w:t>0667</w:t>
            </w:r>
          </w:p>
        </w:tc>
        <w:tc>
          <w:tcPr>
            <w:tcW w:w="6000" w:type="dxa"/>
          </w:tcPr>
          <w:p w14:paraId="37BAE034" w14:textId="77777777" w:rsidR="00B50050" w:rsidRDefault="00B50050" w:rsidP="0088127C">
            <w:pPr>
              <w:pStyle w:val="OtherTableBody"/>
            </w:pPr>
            <w:r>
              <w:t>Device Data State</w:t>
            </w:r>
          </w:p>
        </w:tc>
        <w:tc>
          <w:tcPr>
            <w:tcW w:w="1000" w:type="dxa"/>
          </w:tcPr>
          <w:p w14:paraId="1737EE8E" w14:textId="77777777" w:rsidR="00B50050" w:rsidRDefault="00B50050" w:rsidP="0088127C">
            <w:pPr>
              <w:pStyle w:val="OtherTableBody"/>
            </w:pPr>
            <w:r>
              <w:t>2.C.2.490</w:t>
            </w:r>
          </w:p>
        </w:tc>
      </w:tr>
      <w:tr w:rsidR="00B50050" w14:paraId="1D4C40F1" w14:textId="77777777" w:rsidTr="00195548">
        <w:tc>
          <w:tcPr>
            <w:tcW w:w="1000" w:type="dxa"/>
          </w:tcPr>
          <w:p w14:paraId="1968E310" w14:textId="77777777" w:rsidR="00B50050" w:rsidRDefault="00B50050" w:rsidP="0088127C">
            <w:pPr>
              <w:pStyle w:val="OtherTableBody"/>
            </w:pPr>
            <w:r>
              <w:t>HL7-EXT</w:t>
            </w:r>
          </w:p>
        </w:tc>
        <w:tc>
          <w:tcPr>
            <w:tcW w:w="1000" w:type="dxa"/>
          </w:tcPr>
          <w:p w14:paraId="67DBAF3B" w14:textId="77777777" w:rsidR="00B50050" w:rsidRDefault="00B50050" w:rsidP="0088127C">
            <w:pPr>
              <w:pStyle w:val="OtherTableBody"/>
            </w:pPr>
            <w:r>
              <w:t>0963</w:t>
            </w:r>
          </w:p>
        </w:tc>
        <w:tc>
          <w:tcPr>
            <w:tcW w:w="6000" w:type="dxa"/>
          </w:tcPr>
          <w:p w14:paraId="71DE6324" w14:textId="77777777" w:rsidR="00B50050" w:rsidRDefault="00B50050" w:rsidP="0088127C">
            <w:pPr>
              <w:pStyle w:val="OtherTableBody"/>
            </w:pPr>
            <w:r>
              <w:t>Device Safety</w:t>
            </w:r>
          </w:p>
        </w:tc>
        <w:tc>
          <w:tcPr>
            <w:tcW w:w="1000" w:type="dxa"/>
          </w:tcPr>
          <w:p w14:paraId="7B8E4DD1" w14:textId="77777777" w:rsidR="00B50050" w:rsidRDefault="00B50050" w:rsidP="0088127C">
            <w:pPr>
              <w:pStyle w:val="OtherTableBody"/>
            </w:pPr>
          </w:p>
        </w:tc>
      </w:tr>
      <w:tr w:rsidR="00B50050" w14:paraId="05E50AA7" w14:textId="77777777" w:rsidTr="00195548">
        <w:tc>
          <w:tcPr>
            <w:tcW w:w="1000" w:type="dxa"/>
          </w:tcPr>
          <w:p w14:paraId="11641454" w14:textId="77777777" w:rsidR="00B50050" w:rsidRDefault="00B50050" w:rsidP="0088127C">
            <w:pPr>
              <w:pStyle w:val="OtherTableBody"/>
            </w:pPr>
            <w:r>
              <w:t>User</w:t>
            </w:r>
          </w:p>
        </w:tc>
        <w:tc>
          <w:tcPr>
            <w:tcW w:w="1000" w:type="dxa"/>
          </w:tcPr>
          <w:p w14:paraId="476C8586" w14:textId="77777777" w:rsidR="00B50050" w:rsidRDefault="00B50050" w:rsidP="0088127C">
            <w:pPr>
              <w:pStyle w:val="OtherTableBody"/>
            </w:pPr>
            <w:r>
              <w:t>0682</w:t>
            </w:r>
          </w:p>
        </w:tc>
        <w:tc>
          <w:tcPr>
            <w:tcW w:w="6000" w:type="dxa"/>
          </w:tcPr>
          <w:p w14:paraId="294B4990" w14:textId="77777777" w:rsidR="00B50050" w:rsidRDefault="00B50050" w:rsidP="0088127C">
            <w:pPr>
              <w:pStyle w:val="OtherTableBody"/>
            </w:pPr>
            <w:r>
              <w:t>Device Status</w:t>
            </w:r>
          </w:p>
        </w:tc>
        <w:tc>
          <w:tcPr>
            <w:tcW w:w="1000" w:type="dxa"/>
          </w:tcPr>
          <w:p w14:paraId="4851D1A9" w14:textId="77777777" w:rsidR="00B50050" w:rsidRDefault="00B50050" w:rsidP="0088127C">
            <w:pPr>
              <w:pStyle w:val="OtherTableBody"/>
            </w:pPr>
            <w:r>
              <w:t>2.C.2.492</w:t>
            </w:r>
          </w:p>
        </w:tc>
      </w:tr>
      <w:tr w:rsidR="00B50050" w14:paraId="4F6AF203" w14:textId="77777777" w:rsidTr="00195548">
        <w:tc>
          <w:tcPr>
            <w:tcW w:w="1000" w:type="dxa"/>
          </w:tcPr>
          <w:p w14:paraId="3ED65C5E" w14:textId="77777777" w:rsidR="00B50050" w:rsidRDefault="00B50050" w:rsidP="0088127C">
            <w:pPr>
              <w:pStyle w:val="OtherTableBody"/>
            </w:pPr>
            <w:r>
              <w:t>HL7-EXT</w:t>
            </w:r>
          </w:p>
        </w:tc>
        <w:tc>
          <w:tcPr>
            <w:tcW w:w="1000" w:type="dxa"/>
          </w:tcPr>
          <w:p w14:paraId="40A268BA" w14:textId="77777777" w:rsidR="00B50050" w:rsidRDefault="00B50050" w:rsidP="0088127C">
            <w:pPr>
              <w:pStyle w:val="OtherTableBody"/>
            </w:pPr>
            <w:r>
              <w:t>0962</w:t>
            </w:r>
          </w:p>
        </w:tc>
        <w:tc>
          <w:tcPr>
            <w:tcW w:w="6000" w:type="dxa"/>
          </w:tcPr>
          <w:p w14:paraId="31987499" w14:textId="77777777" w:rsidR="00B50050" w:rsidRDefault="00B50050" w:rsidP="0088127C">
            <w:pPr>
              <w:pStyle w:val="OtherTableBody"/>
            </w:pPr>
            <w:r>
              <w:t>Device Status</w:t>
            </w:r>
          </w:p>
        </w:tc>
        <w:tc>
          <w:tcPr>
            <w:tcW w:w="1000" w:type="dxa"/>
          </w:tcPr>
          <w:p w14:paraId="40BDE0EE" w14:textId="77777777" w:rsidR="00B50050" w:rsidRDefault="00B50050" w:rsidP="0088127C">
            <w:pPr>
              <w:pStyle w:val="OtherTableBody"/>
            </w:pPr>
          </w:p>
        </w:tc>
      </w:tr>
      <w:tr w:rsidR="00B50050" w14:paraId="5D69B02B" w14:textId="77777777" w:rsidTr="00195548">
        <w:tc>
          <w:tcPr>
            <w:tcW w:w="1000" w:type="dxa"/>
          </w:tcPr>
          <w:p w14:paraId="54D337FA" w14:textId="77777777" w:rsidR="00B50050" w:rsidRDefault="00B50050" w:rsidP="0088127C">
            <w:pPr>
              <w:pStyle w:val="OtherTableBody"/>
            </w:pPr>
            <w:r>
              <w:t>HL7-EXT</w:t>
            </w:r>
          </w:p>
        </w:tc>
        <w:tc>
          <w:tcPr>
            <w:tcW w:w="1000" w:type="dxa"/>
          </w:tcPr>
          <w:p w14:paraId="46175852" w14:textId="77777777" w:rsidR="00B50050" w:rsidRDefault="00B50050" w:rsidP="0088127C">
            <w:pPr>
              <w:pStyle w:val="OtherTableBody"/>
            </w:pPr>
            <w:r>
              <w:t>0961</w:t>
            </w:r>
          </w:p>
        </w:tc>
        <w:tc>
          <w:tcPr>
            <w:tcW w:w="6000" w:type="dxa"/>
          </w:tcPr>
          <w:p w14:paraId="08A42E37" w14:textId="77777777" w:rsidR="00B50050" w:rsidRDefault="00B50050" w:rsidP="0088127C">
            <w:pPr>
              <w:pStyle w:val="OtherTableBody"/>
            </w:pPr>
            <w:r>
              <w:t>Device Type</w:t>
            </w:r>
          </w:p>
        </w:tc>
        <w:tc>
          <w:tcPr>
            <w:tcW w:w="1000" w:type="dxa"/>
          </w:tcPr>
          <w:p w14:paraId="1D8DA117" w14:textId="77777777" w:rsidR="00B50050" w:rsidRDefault="00B50050" w:rsidP="0088127C">
            <w:pPr>
              <w:pStyle w:val="OtherTableBody"/>
            </w:pPr>
          </w:p>
        </w:tc>
      </w:tr>
      <w:tr w:rsidR="00B50050" w14:paraId="04A2654A" w14:textId="77777777" w:rsidTr="00195548">
        <w:tc>
          <w:tcPr>
            <w:tcW w:w="1000" w:type="dxa"/>
          </w:tcPr>
          <w:p w14:paraId="3A984008" w14:textId="77777777" w:rsidR="00B50050" w:rsidRDefault="00B50050" w:rsidP="0088127C">
            <w:pPr>
              <w:pStyle w:val="OtherTableBody"/>
            </w:pPr>
            <w:r>
              <w:t>User</w:t>
            </w:r>
          </w:p>
        </w:tc>
        <w:tc>
          <w:tcPr>
            <w:tcW w:w="1000" w:type="dxa"/>
          </w:tcPr>
          <w:p w14:paraId="7DDD47A6" w14:textId="77777777" w:rsidR="00B50050" w:rsidRDefault="00B50050" w:rsidP="0088127C">
            <w:pPr>
              <w:pStyle w:val="OtherTableBody"/>
            </w:pPr>
            <w:r>
              <w:t>0657</w:t>
            </w:r>
          </w:p>
        </w:tc>
        <w:tc>
          <w:tcPr>
            <w:tcW w:w="6000" w:type="dxa"/>
          </w:tcPr>
          <w:p w14:paraId="2D1295DB" w14:textId="77777777" w:rsidR="00B50050" w:rsidRDefault="00B50050" w:rsidP="0088127C">
            <w:pPr>
              <w:pStyle w:val="OtherTableBody"/>
            </w:pPr>
            <w:r>
              <w:t>Device Type</w:t>
            </w:r>
          </w:p>
        </w:tc>
        <w:tc>
          <w:tcPr>
            <w:tcW w:w="1000" w:type="dxa"/>
          </w:tcPr>
          <w:p w14:paraId="3D0BB16D" w14:textId="77777777" w:rsidR="00B50050" w:rsidRDefault="00B50050" w:rsidP="0088127C">
            <w:pPr>
              <w:pStyle w:val="OtherTableBody"/>
            </w:pPr>
            <w:r>
              <w:t>2.C.2.488</w:t>
            </w:r>
          </w:p>
        </w:tc>
      </w:tr>
      <w:tr w:rsidR="00B50050" w14:paraId="1BDCA69B" w14:textId="77777777" w:rsidTr="00195548">
        <w:tc>
          <w:tcPr>
            <w:tcW w:w="1000" w:type="dxa"/>
          </w:tcPr>
          <w:p w14:paraId="65146E52" w14:textId="77777777" w:rsidR="00B50050" w:rsidRDefault="00B50050" w:rsidP="0088127C">
            <w:pPr>
              <w:pStyle w:val="OtherTableBody"/>
            </w:pPr>
            <w:r>
              <w:t>User</w:t>
            </w:r>
          </w:p>
        </w:tc>
        <w:tc>
          <w:tcPr>
            <w:tcW w:w="1000" w:type="dxa"/>
          </w:tcPr>
          <w:p w14:paraId="5BD92098" w14:textId="77777777" w:rsidR="00B50050" w:rsidRDefault="00B50050" w:rsidP="0088127C">
            <w:pPr>
              <w:pStyle w:val="OtherTableBody"/>
            </w:pPr>
            <w:r>
              <w:t>0228</w:t>
            </w:r>
          </w:p>
        </w:tc>
        <w:tc>
          <w:tcPr>
            <w:tcW w:w="6000" w:type="dxa"/>
          </w:tcPr>
          <w:p w14:paraId="33C45B22" w14:textId="77777777" w:rsidR="00B50050" w:rsidRDefault="00B50050" w:rsidP="0088127C">
            <w:pPr>
              <w:pStyle w:val="OtherTableBody"/>
            </w:pPr>
            <w:r>
              <w:t>Diagnosis Classification</w:t>
            </w:r>
          </w:p>
        </w:tc>
        <w:tc>
          <w:tcPr>
            <w:tcW w:w="1000" w:type="dxa"/>
          </w:tcPr>
          <w:p w14:paraId="0EE9011E" w14:textId="77777777" w:rsidR="00B50050" w:rsidRDefault="00B50050" w:rsidP="0088127C">
            <w:pPr>
              <w:pStyle w:val="OtherTableBody"/>
            </w:pPr>
            <w:r>
              <w:t>2.C.2.163</w:t>
            </w:r>
          </w:p>
        </w:tc>
      </w:tr>
      <w:tr w:rsidR="00B50050" w14:paraId="0F357FA4" w14:textId="77777777" w:rsidTr="00195548">
        <w:tc>
          <w:tcPr>
            <w:tcW w:w="1000" w:type="dxa"/>
          </w:tcPr>
          <w:p w14:paraId="7AF03F74" w14:textId="77777777" w:rsidR="00B50050" w:rsidRDefault="00B50050" w:rsidP="0088127C">
            <w:pPr>
              <w:pStyle w:val="OtherTableBody"/>
            </w:pPr>
            <w:r>
              <w:t>User</w:t>
            </w:r>
          </w:p>
        </w:tc>
        <w:tc>
          <w:tcPr>
            <w:tcW w:w="1000" w:type="dxa"/>
          </w:tcPr>
          <w:p w14:paraId="6DBF395A" w14:textId="77777777" w:rsidR="00B50050" w:rsidRDefault="00B50050" w:rsidP="0088127C">
            <w:pPr>
              <w:pStyle w:val="OtherTableBody"/>
            </w:pPr>
            <w:r>
              <w:t>0051</w:t>
            </w:r>
          </w:p>
        </w:tc>
        <w:tc>
          <w:tcPr>
            <w:tcW w:w="6000" w:type="dxa"/>
          </w:tcPr>
          <w:p w14:paraId="5C082768" w14:textId="77777777" w:rsidR="00B50050" w:rsidRDefault="00B50050" w:rsidP="0088127C">
            <w:pPr>
              <w:pStyle w:val="OtherTableBody"/>
            </w:pPr>
            <w:r>
              <w:t>Diagnosis Code</w:t>
            </w:r>
          </w:p>
        </w:tc>
        <w:tc>
          <w:tcPr>
            <w:tcW w:w="1000" w:type="dxa"/>
          </w:tcPr>
          <w:p w14:paraId="3FDCA868" w14:textId="77777777" w:rsidR="00B50050" w:rsidRDefault="00B50050" w:rsidP="0088127C">
            <w:pPr>
              <w:pStyle w:val="OtherTableBody"/>
            </w:pPr>
            <w:r>
              <w:t>2.C.2.28</w:t>
            </w:r>
          </w:p>
        </w:tc>
      </w:tr>
      <w:tr w:rsidR="00B50050" w14:paraId="25846E32" w14:textId="77777777" w:rsidTr="00195548">
        <w:tc>
          <w:tcPr>
            <w:tcW w:w="1000" w:type="dxa"/>
          </w:tcPr>
          <w:p w14:paraId="126E7299" w14:textId="77777777" w:rsidR="00B50050" w:rsidRDefault="00B50050" w:rsidP="0088127C">
            <w:pPr>
              <w:pStyle w:val="OtherTableBody"/>
            </w:pPr>
            <w:r>
              <w:t>User</w:t>
            </w:r>
          </w:p>
        </w:tc>
        <w:tc>
          <w:tcPr>
            <w:tcW w:w="1000" w:type="dxa"/>
          </w:tcPr>
          <w:p w14:paraId="322F1E04" w14:textId="77777777" w:rsidR="00B50050" w:rsidRDefault="00B50050" w:rsidP="0088127C">
            <w:pPr>
              <w:pStyle w:val="OtherTableBody"/>
            </w:pPr>
            <w:r>
              <w:t>0359</w:t>
            </w:r>
          </w:p>
        </w:tc>
        <w:tc>
          <w:tcPr>
            <w:tcW w:w="6000" w:type="dxa"/>
          </w:tcPr>
          <w:p w14:paraId="549F4F67" w14:textId="77777777" w:rsidR="00B50050" w:rsidRDefault="00B50050" w:rsidP="0088127C">
            <w:pPr>
              <w:pStyle w:val="OtherTableBody"/>
            </w:pPr>
            <w:r>
              <w:t>Diagnosis Priority</w:t>
            </w:r>
          </w:p>
        </w:tc>
        <w:tc>
          <w:tcPr>
            <w:tcW w:w="1000" w:type="dxa"/>
          </w:tcPr>
          <w:p w14:paraId="7EB5F4FC" w14:textId="77777777" w:rsidR="00B50050" w:rsidRDefault="00B50050" w:rsidP="0088127C">
            <w:pPr>
              <w:pStyle w:val="OtherTableBody"/>
            </w:pPr>
            <w:r>
              <w:t>2.C.2.284</w:t>
            </w:r>
          </w:p>
        </w:tc>
      </w:tr>
      <w:tr w:rsidR="00B50050" w14:paraId="729C5313" w14:textId="77777777" w:rsidTr="00195548">
        <w:tc>
          <w:tcPr>
            <w:tcW w:w="1000" w:type="dxa"/>
          </w:tcPr>
          <w:p w14:paraId="6484375F" w14:textId="77777777" w:rsidR="00B50050" w:rsidRDefault="00B50050" w:rsidP="0088127C">
            <w:pPr>
              <w:pStyle w:val="OtherTableBody"/>
            </w:pPr>
            <w:r>
              <w:t>User</w:t>
            </w:r>
          </w:p>
        </w:tc>
        <w:tc>
          <w:tcPr>
            <w:tcW w:w="1000" w:type="dxa"/>
          </w:tcPr>
          <w:p w14:paraId="3F4D3518" w14:textId="77777777" w:rsidR="00B50050" w:rsidRDefault="00B50050" w:rsidP="0088127C">
            <w:pPr>
              <w:pStyle w:val="OtherTableBody"/>
            </w:pPr>
            <w:r>
              <w:t>0055</w:t>
            </w:r>
          </w:p>
        </w:tc>
        <w:tc>
          <w:tcPr>
            <w:tcW w:w="6000" w:type="dxa"/>
          </w:tcPr>
          <w:p w14:paraId="0FFA9DAF" w14:textId="77777777" w:rsidR="00B50050" w:rsidRDefault="00B50050" w:rsidP="0088127C">
            <w:pPr>
              <w:pStyle w:val="OtherTableBody"/>
            </w:pPr>
            <w:r>
              <w:t>Diagnosis Related Group</w:t>
            </w:r>
          </w:p>
        </w:tc>
        <w:tc>
          <w:tcPr>
            <w:tcW w:w="1000" w:type="dxa"/>
          </w:tcPr>
          <w:p w14:paraId="1C7FEC63" w14:textId="77777777" w:rsidR="00B50050" w:rsidRDefault="00B50050" w:rsidP="0088127C">
            <w:pPr>
              <w:pStyle w:val="OtherTableBody"/>
            </w:pPr>
            <w:r>
              <w:t>2.C.2.30</w:t>
            </w:r>
          </w:p>
        </w:tc>
      </w:tr>
      <w:tr w:rsidR="00B50050" w14:paraId="05CF357C" w14:textId="77777777" w:rsidTr="00195548">
        <w:tc>
          <w:tcPr>
            <w:tcW w:w="1000" w:type="dxa"/>
          </w:tcPr>
          <w:p w14:paraId="722BFA2F" w14:textId="77777777" w:rsidR="00B50050" w:rsidRDefault="00B50050" w:rsidP="0088127C">
            <w:pPr>
              <w:pStyle w:val="OtherTableBody"/>
            </w:pPr>
            <w:r>
              <w:t>User</w:t>
            </w:r>
          </w:p>
        </w:tc>
        <w:tc>
          <w:tcPr>
            <w:tcW w:w="1000" w:type="dxa"/>
          </w:tcPr>
          <w:p w14:paraId="1C29C7B3" w14:textId="77777777" w:rsidR="00B50050" w:rsidRDefault="00B50050" w:rsidP="0088127C">
            <w:pPr>
              <w:pStyle w:val="OtherTableBody"/>
            </w:pPr>
            <w:r>
              <w:t>0052</w:t>
            </w:r>
          </w:p>
        </w:tc>
        <w:tc>
          <w:tcPr>
            <w:tcW w:w="6000" w:type="dxa"/>
          </w:tcPr>
          <w:p w14:paraId="09DEE3CA" w14:textId="77777777" w:rsidR="00B50050" w:rsidRDefault="00B50050" w:rsidP="0088127C">
            <w:pPr>
              <w:pStyle w:val="OtherTableBody"/>
            </w:pPr>
            <w:r>
              <w:t>Diagnosis Type</w:t>
            </w:r>
          </w:p>
        </w:tc>
        <w:tc>
          <w:tcPr>
            <w:tcW w:w="1000" w:type="dxa"/>
          </w:tcPr>
          <w:p w14:paraId="46D573FB" w14:textId="77777777" w:rsidR="00B50050" w:rsidRDefault="00B50050" w:rsidP="0088127C">
            <w:pPr>
              <w:pStyle w:val="OtherTableBody"/>
            </w:pPr>
            <w:r>
              <w:t>2.C.2.29</w:t>
            </w:r>
          </w:p>
        </w:tc>
      </w:tr>
      <w:tr w:rsidR="00B50050" w14:paraId="4E95671D" w14:textId="77777777" w:rsidTr="00195548">
        <w:tc>
          <w:tcPr>
            <w:tcW w:w="1000" w:type="dxa"/>
          </w:tcPr>
          <w:p w14:paraId="79438C97" w14:textId="77777777" w:rsidR="00B50050" w:rsidRDefault="00B50050" w:rsidP="0088127C">
            <w:pPr>
              <w:pStyle w:val="OtherTableBody"/>
            </w:pPr>
            <w:r>
              <w:t>HL7</w:t>
            </w:r>
          </w:p>
        </w:tc>
        <w:tc>
          <w:tcPr>
            <w:tcW w:w="1000" w:type="dxa"/>
          </w:tcPr>
          <w:p w14:paraId="2F75860D" w14:textId="77777777" w:rsidR="00B50050" w:rsidRDefault="00B50050" w:rsidP="0088127C">
            <w:pPr>
              <w:pStyle w:val="OtherTableBody"/>
            </w:pPr>
            <w:r>
              <w:t>0074</w:t>
            </w:r>
          </w:p>
        </w:tc>
        <w:tc>
          <w:tcPr>
            <w:tcW w:w="6000" w:type="dxa"/>
          </w:tcPr>
          <w:p w14:paraId="4AA46AAD" w14:textId="77777777" w:rsidR="00B50050" w:rsidRDefault="00B50050" w:rsidP="0088127C">
            <w:pPr>
              <w:pStyle w:val="OtherTableBody"/>
            </w:pPr>
            <w:r>
              <w:t>Diagnostic Service Section ID</w:t>
            </w:r>
          </w:p>
        </w:tc>
        <w:tc>
          <w:tcPr>
            <w:tcW w:w="1000" w:type="dxa"/>
          </w:tcPr>
          <w:p w14:paraId="209D5367" w14:textId="77777777" w:rsidR="00B50050" w:rsidRDefault="00B50050" w:rsidP="0088127C">
            <w:pPr>
              <w:pStyle w:val="OtherTableBody"/>
            </w:pPr>
            <w:r>
              <w:t>2.C.2.44</w:t>
            </w:r>
          </w:p>
        </w:tc>
      </w:tr>
      <w:tr w:rsidR="00B50050" w14:paraId="6A457785" w14:textId="77777777" w:rsidTr="00195548">
        <w:tc>
          <w:tcPr>
            <w:tcW w:w="1000" w:type="dxa"/>
          </w:tcPr>
          <w:p w14:paraId="54A1B56D" w14:textId="77777777" w:rsidR="00B50050" w:rsidRDefault="00B50050" w:rsidP="0088127C">
            <w:pPr>
              <w:pStyle w:val="OtherTableBody"/>
            </w:pPr>
            <w:r>
              <w:t>HL7</w:t>
            </w:r>
          </w:p>
        </w:tc>
        <w:tc>
          <w:tcPr>
            <w:tcW w:w="1000" w:type="dxa"/>
          </w:tcPr>
          <w:p w14:paraId="5AB9F408" w14:textId="77777777" w:rsidR="00B50050" w:rsidRDefault="00B50050" w:rsidP="0088127C">
            <w:pPr>
              <w:pStyle w:val="OtherTableBody"/>
            </w:pPr>
            <w:r>
              <w:t>0159</w:t>
            </w:r>
          </w:p>
        </w:tc>
        <w:tc>
          <w:tcPr>
            <w:tcW w:w="6000" w:type="dxa"/>
          </w:tcPr>
          <w:p w14:paraId="2AD3C427" w14:textId="77777777" w:rsidR="00B50050" w:rsidRDefault="00B50050" w:rsidP="0088127C">
            <w:pPr>
              <w:pStyle w:val="OtherTableBody"/>
            </w:pPr>
            <w:r>
              <w:t>Diet Code Specification Type</w:t>
            </w:r>
          </w:p>
        </w:tc>
        <w:tc>
          <w:tcPr>
            <w:tcW w:w="1000" w:type="dxa"/>
          </w:tcPr>
          <w:p w14:paraId="1918DF91" w14:textId="77777777" w:rsidR="00B50050" w:rsidRDefault="00B50050" w:rsidP="0088127C">
            <w:pPr>
              <w:pStyle w:val="OtherTableBody"/>
            </w:pPr>
            <w:r>
              <w:t>2.C.2.104</w:t>
            </w:r>
          </w:p>
        </w:tc>
      </w:tr>
      <w:tr w:rsidR="00B50050" w14:paraId="18349129" w14:textId="77777777" w:rsidTr="00195548">
        <w:tc>
          <w:tcPr>
            <w:tcW w:w="1000" w:type="dxa"/>
          </w:tcPr>
          <w:p w14:paraId="06070BDA" w14:textId="77777777" w:rsidR="00B50050" w:rsidRDefault="00B50050" w:rsidP="0088127C">
            <w:pPr>
              <w:pStyle w:val="OtherTableBody"/>
            </w:pPr>
            <w:r>
              <w:t>User</w:t>
            </w:r>
          </w:p>
        </w:tc>
        <w:tc>
          <w:tcPr>
            <w:tcW w:w="1000" w:type="dxa"/>
          </w:tcPr>
          <w:p w14:paraId="575E5833" w14:textId="77777777" w:rsidR="00B50050" w:rsidRDefault="00B50050" w:rsidP="0088127C">
            <w:pPr>
              <w:pStyle w:val="OtherTableBody"/>
            </w:pPr>
            <w:r>
              <w:t>0114</w:t>
            </w:r>
          </w:p>
        </w:tc>
        <w:tc>
          <w:tcPr>
            <w:tcW w:w="6000" w:type="dxa"/>
          </w:tcPr>
          <w:p w14:paraId="596A8A99" w14:textId="77777777" w:rsidR="00B50050" w:rsidRDefault="00B50050" w:rsidP="0088127C">
            <w:pPr>
              <w:pStyle w:val="OtherTableBody"/>
            </w:pPr>
            <w:r>
              <w:t>Diet Type</w:t>
            </w:r>
          </w:p>
        </w:tc>
        <w:tc>
          <w:tcPr>
            <w:tcW w:w="1000" w:type="dxa"/>
          </w:tcPr>
          <w:p w14:paraId="6753E2E6" w14:textId="77777777" w:rsidR="00B50050" w:rsidRDefault="00B50050" w:rsidP="0088127C">
            <w:pPr>
              <w:pStyle w:val="OtherTableBody"/>
            </w:pPr>
            <w:r>
              <w:t>2.C.2.67</w:t>
            </w:r>
          </w:p>
        </w:tc>
      </w:tr>
      <w:tr w:rsidR="00B50050" w14:paraId="71BB465A" w14:textId="77777777" w:rsidTr="00195548">
        <w:tc>
          <w:tcPr>
            <w:tcW w:w="1000" w:type="dxa"/>
          </w:tcPr>
          <w:p w14:paraId="33B1922F" w14:textId="77777777" w:rsidR="00B50050" w:rsidRDefault="00B50050" w:rsidP="0088127C">
            <w:pPr>
              <w:pStyle w:val="OtherTableBody"/>
            </w:pPr>
            <w:r>
              <w:t>undefined</w:t>
            </w:r>
          </w:p>
        </w:tc>
        <w:tc>
          <w:tcPr>
            <w:tcW w:w="1000" w:type="dxa"/>
          </w:tcPr>
          <w:p w14:paraId="3E41E912" w14:textId="77777777" w:rsidR="00B50050" w:rsidRDefault="00B50050" w:rsidP="0088127C">
            <w:pPr>
              <w:pStyle w:val="OtherTableBody"/>
            </w:pPr>
            <w:r>
              <w:t>0628</w:t>
            </w:r>
          </w:p>
        </w:tc>
        <w:tc>
          <w:tcPr>
            <w:tcW w:w="6000" w:type="dxa"/>
          </w:tcPr>
          <w:p w14:paraId="019722C5" w14:textId="77777777" w:rsidR="00B50050" w:rsidRPr="001D2E85" w:rsidRDefault="00B50050" w:rsidP="0088127C">
            <w:pPr>
              <w:pStyle w:val="OtherTableBody"/>
            </w:pPr>
            <w:r w:rsidRPr="001D2E85">
              <w:t>Diet, Supplement, or Preference Code (ODS-3)</w:t>
            </w:r>
          </w:p>
        </w:tc>
        <w:tc>
          <w:tcPr>
            <w:tcW w:w="1000" w:type="dxa"/>
          </w:tcPr>
          <w:p w14:paraId="1E1DA122" w14:textId="77777777" w:rsidR="00B50050" w:rsidRDefault="00B50050" w:rsidP="0088127C">
            <w:pPr>
              <w:pStyle w:val="OtherTableBody"/>
            </w:pPr>
            <w:r>
              <w:t>4.8.1</w:t>
            </w:r>
          </w:p>
        </w:tc>
      </w:tr>
      <w:tr w:rsidR="00B50050" w14:paraId="6E870CCD" w14:textId="77777777" w:rsidTr="00195548">
        <w:tc>
          <w:tcPr>
            <w:tcW w:w="1000" w:type="dxa"/>
          </w:tcPr>
          <w:p w14:paraId="3886EE75" w14:textId="77777777" w:rsidR="00B50050" w:rsidRDefault="00B50050" w:rsidP="0088127C">
            <w:pPr>
              <w:pStyle w:val="OtherTableBody"/>
            </w:pPr>
            <w:r>
              <w:t>User</w:t>
            </w:r>
          </w:p>
        </w:tc>
        <w:tc>
          <w:tcPr>
            <w:tcW w:w="1000" w:type="dxa"/>
          </w:tcPr>
          <w:p w14:paraId="2B76D533" w14:textId="77777777" w:rsidR="00B50050" w:rsidRDefault="00B50050" w:rsidP="0088127C">
            <w:pPr>
              <w:pStyle w:val="OtherTableBody"/>
            </w:pPr>
            <w:r>
              <w:t>0334</w:t>
            </w:r>
          </w:p>
        </w:tc>
        <w:tc>
          <w:tcPr>
            <w:tcW w:w="6000" w:type="dxa"/>
          </w:tcPr>
          <w:p w14:paraId="08DDBF13" w14:textId="77777777" w:rsidR="00B50050" w:rsidRDefault="00B50050" w:rsidP="0088127C">
            <w:pPr>
              <w:pStyle w:val="OtherTableBody"/>
            </w:pPr>
            <w:r>
              <w:t>Disabled Person Code</w:t>
            </w:r>
          </w:p>
        </w:tc>
        <w:tc>
          <w:tcPr>
            <w:tcW w:w="1000" w:type="dxa"/>
          </w:tcPr>
          <w:p w14:paraId="3DF8028F" w14:textId="77777777" w:rsidR="00B50050" w:rsidRDefault="00B50050" w:rsidP="0088127C">
            <w:pPr>
              <w:pStyle w:val="OtherTableBody"/>
            </w:pPr>
            <w:r>
              <w:t>2.C.2.262</w:t>
            </w:r>
          </w:p>
        </w:tc>
      </w:tr>
      <w:tr w:rsidR="00B50050" w14:paraId="6CF9B076" w14:textId="77777777" w:rsidTr="00195548">
        <w:tc>
          <w:tcPr>
            <w:tcW w:w="1000" w:type="dxa"/>
          </w:tcPr>
          <w:p w14:paraId="4E03010B" w14:textId="77777777" w:rsidR="00B50050" w:rsidRDefault="00B50050" w:rsidP="0088127C">
            <w:pPr>
              <w:pStyle w:val="OtherTableBody"/>
            </w:pPr>
            <w:r>
              <w:t>User</w:t>
            </w:r>
          </w:p>
        </w:tc>
        <w:tc>
          <w:tcPr>
            <w:tcW w:w="1000" w:type="dxa"/>
          </w:tcPr>
          <w:p w14:paraId="644BE47A" w14:textId="77777777" w:rsidR="00B50050" w:rsidRDefault="00B50050" w:rsidP="0088127C">
            <w:pPr>
              <w:pStyle w:val="OtherTableBody"/>
            </w:pPr>
            <w:r>
              <w:t>0112</w:t>
            </w:r>
          </w:p>
        </w:tc>
        <w:tc>
          <w:tcPr>
            <w:tcW w:w="6000" w:type="dxa"/>
          </w:tcPr>
          <w:p w14:paraId="4E890239" w14:textId="77777777" w:rsidR="00B50050" w:rsidRDefault="00B50050" w:rsidP="0088127C">
            <w:pPr>
              <w:pStyle w:val="OtherTableBody"/>
            </w:pPr>
            <w:r>
              <w:t>Discharge Disposition</w:t>
            </w:r>
          </w:p>
        </w:tc>
        <w:tc>
          <w:tcPr>
            <w:tcW w:w="1000" w:type="dxa"/>
          </w:tcPr>
          <w:p w14:paraId="79271FBE" w14:textId="77777777" w:rsidR="00B50050" w:rsidRDefault="00B50050" w:rsidP="0088127C">
            <w:pPr>
              <w:pStyle w:val="OtherTableBody"/>
            </w:pPr>
            <w:r>
              <w:t>2.C.2.65</w:t>
            </w:r>
          </w:p>
        </w:tc>
      </w:tr>
      <w:tr w:rsidR="00B50050" w14:paraId="7A0CC554" w14:textId="77777777" w:rsidTr="00195548">
        <w:tc>
          <w:tcPr>
            <w:tcW w:w="1000" w:type="dxa"/>
          </w:tcPr>
          <w:p w14:paraId="41F38332" w14:textId="77777777" w:rsidR="00B50050" w:rsidRDefault="00B50050" w:rsidP="0088127C">
            <w:pPr>
              <w:pStyle w:val="OtherTableBody"/>
            </w:pPr>
            <w:r>
              <w:t>User</w:t>
            </w:r>
          </w:p>
        </w:tc>
        <w:tc>
          <w:tcPr>
            <w:tcW w:w="1000" w:type="dxa"/>
          </w:tcPr>
          <w:p w14:paraId="35FCF765" w14:textId="77777777" w:rsidR="00B50050" w:rsidRDefault="00B50050" w:rsidP="0088127C">
            <w:pPr>
              <w:pStyle w:val="OtherTableBody"/>
            </w:pPr>
            <w:r>
              <w:t>0113</w:t>
            </w:r>
          </w:p>
        </w:tc>
        <w:tc>
          <w:tcPr>
            <w:tcW w:w="6000" w:type="dxa"/>
          </w:tcPr>
          <w:p w14:paraId="44ABBC8D" w14:textId="77777777" w:rsidR="00B50050" w:rsidRDefault="00B50050" w:rsidP="0088127C">
            <w:pPr>
              <w:pStyle w:val="OtherTableBody"/>
            </w:pPr>
            <w:r>
              <w:t>Discharged to Location</w:t>
            </w:r>
          </w:p>
        </w:tc>
        <w:tc>
          <w:tcPr>
            <w:tcW w:w="1000" w:type="dxa"/>
          </w:tcPr>
          <w:p w14:paraId="0B6D456B" w14:textId="77777777" w:rsidR="00B50050" w:rsidRDefault="00B50050" w:rsidP="0088127C">
            <w:pPr>
              <w:pStyle w:val="OtherTableBody"/>
            </w:pPr>
            <w:r>
              <w:t>2.C.2.66</w:t>
            </w:r>
          </w:p>
        </w:tc>
      </w:tr>
      <w:tr w:rsidR="00B50050" w14:paraId="2E15855B" w14:textId="77777777" w:rsidTr="00195548">
        <w:tc>
          <w:tcPr>
            <w:tcW w:w="1000" w:type="dxa"/>
          </w:tcPr>
          <w:p w14:paraId="56FB0ED7" w14:textId="77777777" w:rsidR="00B50050" w:rsidRDefault="00B50050" w:rsidP="0088127C">
            <w:pPr>
              <w:pStyle w:val="OtherTableBody"/>
            </w:pPr>
            <w:r>
              <w:lastRenderedPageBreak/>
              <w:t>HL7</w:t>
            </w:r>
          </w:p>
        </w:tc>
        <w:tc>
          <w:tcPr>
            <w:tcW w:w="1000" w:type="dxa"/>
          </w:tcPr>
          <w:p w14:paraId="78753A86" w14:textId="77777777" w:rsidR="00B50050" w:rsidRDefault="00B50050" w:rsidP="0088127C">
            <w:pPr>
              <w:pStyle w:val="OtherTableBody"/>
            </w:pPr>
            <w:r>
              <w:t>0321</w:t>
            </w:r>
          </w:p>
        </w:tc>
        <w:tc>
          <w:tcPr>
            <w:tcW w:w="6000" w:type="dxa"/>
          </w:tcPr>
          <w:p w14:paraId="44532083" w14:textId="77777777" w:rsidR="00B50050" w:rsidRDefault="00B50050" w:rsidP="0088127C">
            <w:pPr>
              <w:pStyle w:val="OtherTableBody"/>
            </w:pPr>
            <w:r>
              <w:t>Dispense Method</w:t>
            </w:r>
          </w:p>
        </w:tc>
        <w:tc>
          <w:tcPr>
            <w:tcW w:w="1000" w:type="dxa"/>
          </w:tcPr>
          <w:p w14:paraId="441328EB" w14:textId="77777777" w:rsidR="00B50050" w:rsidRDefault="00B50050" w:rsidP="0088127C">
            <w:pPr>
              <w:pStyle w:val="OtherTableBody"/>
            </w:pPr>
            <w:r>
              <w:t>2.C.2.250</w:t>
            </w:r>
          </w:p>
        </w:tc>
      </w:tr>
      <w:tr w:rsidR="00B50050" w14:paraId="4AB731CB" w14:textId="77777777" w:rsidTr="00195548">
        <w:tc>
          <w:tcPr>
            <w:tcW w:w="1000" w:type="dxa"/>
          </w:tcPr>
          <w:p w14:paraId="0AA9C090" w14:textId="77777777" w:rsidR="00B50050" w:rsidRDefault="00B50050" w:rsidP="0088127C">
            <w:pPr>
              <w:pStyle w:val="OtherTableBody"/>
            </w:pPr>
            <w:r>
              <w:t>undefined</w:t>
            </w:r>
          </w:p>
        </w:tc>
        <w:tc>
          <w:tcPr>
            <w:tcW w:w="1000" w:type="dxa"/>
          </w:tcPr>
          <w:p w14:paraId="2D4D193F" w14:textId="77777777" w:rsidR="00B50050" w:rsidRDefault="00B50050" w:rsidP="0088127C">
            <w:pPr>
              <w:pStyle w:val="OtherTableBody"/>
            </w:pPr>
            <w:r>
              <w:t>0709</w:t>
            </w:r>
          </w:p>
        </w:tc>
        <w:tc>
          <w:tcPr>
            <w:tcW w:w="6000" w:type="dxa"/>
          </w:tcPr>
          <w:p w14:paraId="01CE63ED" w14:textId="77777777" w:rsidR="00B50050" w:rsidRPr="001D2E85" w:rsidRDefault="00B50050" w:rsidP="0088127C">
            <w:pPr>
              <w:pStyle w:val="OtherTableBody"/>
            </w:pPr>
            <w:r w:rsidRPr="001D2E85">
              <w:t>Dispense Package Size Unit (RXD-23)</w:t>
            </w:r>
          </w:p>
        </w:tc>
        <w:tc>
          <w:tcPr>
            <w:tcW w:w="1000" w:type="dxa"/>
          </w:tcPr>
          <w:p w14:paraId="65DC2CFF" w14:textId="77777777" w:rsidR="00B50050" w:rsidRDefault="00B50050" w:rsidP="0088127C">
            <w:pPr>
              <w:pStyle w:val="OtherTableBody"/>
            </w:pPr>
            <w:r>
              <w:t>4A.4.5</w:t>
            </w:r>
          </w:p>
        </w:tc>
      </w:tr>
      <w:tr w:rsidR="00B50050" w14:paraId="11455B93" w14:textId="77777777" w:rsidTr="00195548">
        <w:tc>
          <w:tcPr>
            <w:tcW w:w="1000" w:type="dxa"/>
          </w:tcPr>
          <w:p w14:paraId="70FE0C97" w14:textId="77777777" w:rsidR="00B50050" w:rsidRDefault="00B50050" w:rsidP="0088127C">
            <w:pPr>
              <w:pStyle w:val="OtherTableBody"/>
            </w:pPr>
            <w:r>
              <w:t>undefined</w:t>
            </w:r>
          </w:p>
        </w:tc>
        <w:tc>
          <w:tcPr>
            <w:tcW w:w="1000" w:type="dxa"/>
          </w:tcPr>
          <w:p w14:paraId="5D35E082" w14:textId="77777777" w:rsidR="00B50050" w:rsidRDefault="00B50050" w:rsidP="0088127C">
            <w:pPr>
              <w:pStyle w:val="OtherTableBody"/>
            </w:pPr>
            <w:r>
              <w:t>0726</w:t>
            </w:r>
          </w:p>
        </w:tc>
        <w:tc>
          <w:tcPr>
            <w:tcW w:w="6000" w:type="dxa"/>
          </w:tcPr>
          <w:p w14:paraId="76F2CB8B" w14:textId="77777777" w:rsidR="00B50050" w:rsidRPr="001D2E85" w:rsidRDefault="00B50050" w:rsidP="0088127C">
            <w:pPr>
              <w:pStyle w:val="OtherTableBody"/>
            </w:pPr>
            <w:r w:rsidRPr="001D2E85">
              <w:t>Dispense Package Size Unit (RXE-29)</w:t>
            </w:r>
          </w:p>
        </w:tc>
        <w:tc>
          <w:tcPr>
            <w:tcW w:w="1000" w:type="dxa"/>
          </w:tcPr>
          <w:p w14:paraId="5B77780C" w14:textId="77777777" w:rsidR="00B50050" w:rsidRDefault="00B50050" w:rsidP="0088127C">
            <w:pPr>
              <w:pStyle w:val="OtherTableBody"/>
            </w:pPr>
            <w:r>
              <w:t>4A.4.4</w:t>
            </w:r>
          </w:p>
        </w:tc>
      </w:tr>
      <w:tr w:rsidR="00B50050" w14:paraId="4A64719E" w14:textId="77777777" w:rsidTr="00195548">
        <w:tc>
          <w:tcPr>
            <w:tcW w:w="1000" w:type="dxa"/>
          </w:tcPr>
          <w:p w14:paraId="2CD6C981" w14:textId="77777777" w:rsidR="00B50050" w:rsidRDefault="00B50050" w:rsidP="0088127C">
            <w:pPr>
              <w:pStyle w:val="OtherTableBody"/>
            </w:pPr>
            <w:r>
              <w:t>undefined</w:t>
            </w:r>
          </w:p>
        </w:tc>
        <w:tc>
          <w:tcPr>
            <w:tcW w:w="1000" w:type="dxa"/>
          </w:tcPr>
          <w:p w14:paraId="46FD2F0F" w14:textId="77777777" w:rsidR="00B50050" w:rsidRDefault="00B50050" w:rsidP="0088127C">
            <w:pPr>
              <w:pStyle w:val="OtherTableBody"/>
            </w:pPr>
            <w:r>
              <w:t>0714</w:t>
            </w:r>
          </w:p>
        </w:tc>
        <w:tc>
          <w:tcPr>
            <w:tcW w:w="6000" w:type="dxa"/>
          </w:tcPr>
          <w:p w14:paraId="7A031A14" w14:textId="77777777" w:rsidR="00B50050" w:rsidRDefault="00B50050" w:rsidP="0088127C">
            <w:pPr>
              <w:pStyle w:val="OtherTableBody"/>
            </w:pPr>
            <w:r>
              <w:t>Dispense to Pharmacy (RXD-30)</w:t>
            </w:r>
          </w:p>
        </w:tc>
        <w:tc>
          <w:tcPr>
            <w:tcW w:w="1000" w:type="dxa"/>
          </w:tcPr>
          <w:p w14:paraId="640C63FB" w14:textId="77777777" w:rsidR="00B50050" w:rsidRDefault="00B50050" w:rsidP="0088127C">
            <w:pPr>
              <w:pStyle w:val="OtherTableBody"/>
            </w:pPr>
            <w:r>
              <w:t>4A.4.5</w:t>
            </w:r>
          </w:p>
        </w:tc>
      </w:tr>
      <w:tr w:rsidR="00B50050" w14:paraId="5E62C411" w14:textId="77777777" w:rsidTr="00195548">
        <w:tc>
          <w:tcPr>
            <w:tcW w:w="1000" w:type="dxa"/>
          </w:tcPr>
          <w:p w14:paraId="0A67A7A6" w14:textId="77777777" w:rsidR="00B50050" w:rsidRDefault="00B50050" w:rsidP="0088127C">
            <w:pPr>
              <w:pStyle w:val="OtherTableBody"/>
            </w:pPr>
            <w:r>
              <w:t>User</w:t>
            </w:r>
          </w:p>
        </w:tc>
        <w:tc>
          <w:tcPr>
            <w:tcW w:w="1000" w:type="dxa"/>
          </w:tcPr>
          <w:p w14:paraId="45973856" w14:textId="77777777" w:rsidR="00B50050" w:rsidRDefault="00B50050" w:rsidP="0088127C">
            <w:pPr>
              <w:pStyle w:val="OtherTableBody"/>
            </w:pPr>
            <w:r>
              <w:t>0484</w:t>
            </w:r>
          </w:p>
        </w:tc>
        <w:tc>
          <w:tcPr>
            <w:tcW w:w="6000" w:type="dxa"/>
          </w:tcPr>
          <w:p w14:paraId="55591B73" w14:textId="77777777" w:rsidR="00B50050" w:rsidRDefault="00B50050" w:rsidP="0088127C">
            <w:pPr>
              <w:pStyle w:val="OtherTableBody"/>
            </w:pPr>
            <w:r>
              <w:t>Dispense Type</w:t>
            </w:r>
          </w:p>
        </w:tc>
        <w:tc>
          <w:tcPr>
            <w:tcW w:w="1000" w:type="dxa"/>
          </w:tcPr>
          <w:p w14:paraId="567EED4F" w14:textId="77777777" w:rsidR="00B50050" w:rsidRDefault="00B50050" w:rsidP="0088127C">
            <w:pPr>
              <w:pStyle w:val="OtherTableBody"/>
            </w:pPr>
            <w:r>
              <w:t>2.C.2.398</w:t>
            </w:r>
          </w:p>
        </w:tc>
      </w:tr>
      <w:tr w:rsidR="00B50050" w14:paraId="2B77AD8A" w14:textId="77777777" w:rsidTr="00195548">
        <w:tc>
          <w:tcPr>
            <w:tcW w:w="1000" w:type="dxa"/>
          </w:tcPr>
          <w:p w14:paraId="0E08AE40" w14:textId="77777777" w:rsidR="00B50050" w:rsidRDefault="00B50050" w:rsidP="0088127C">
            <w:pPr>
              <w:pStyle w:val="OtherTableBody"/>
            </w:pPr>
            <w:r>
              <w:t>undefined</w:t>
            </w:r>
          </w:p>
        </w:tc>
        <w:tc>
          <w:tcPr>
            <w:tcW w:w="1000" w:type="dxa"/>
          </w:tcPr>
          <w:p w14:paraId="7E117A34" w14:textId="77777777" w:rsidR="00B50050" w:rsidRDefault="00B50050" w:rsidP="0088127C">
            <w:pPr>
              <w:pStyle w:val="OtherTableBody"/>
            </w:pPr>
            <w:r>
              <w:t>0703</w:t>
            </w:r>
          </w:p>
        </w:tc>
        <w:tc>
          <w:tcPr>
            <w:tcW w:w="6000" w:type="dxa"/>
          </w:tcPr>
          <w:p w14:paraId="7F8A1C7D" w14:textId="77777777" w:rsidR="00B50050" w:rsidRDefault="00B50050" w:rsidP="0088127C">
            <w:pPr>
              <w:pStyle w:val="OtherTableBody"/>
            </w:pPr>
            <w:r>
              <w:t>Dispense Units (RXC-11)</w:t>
            </w:r>
          </w:p>
        </w:tc>
        <w:tc>
          <w:tcPr>
            <w:tcW w:w="1000" w:type="dxa"/>
          </w:tcPr>
          <w:p w14:paraId="7073F47F" w14:textId="77777777" w:rsidR="00B50050" w:rsidRDefault="00B50050" w:rsidP="0088127C">
            <w:pPr>
              <w:pStyle w:val="OtherTableBody"/>
            </w:pPr>
            <w:r>
              <w:t>4A.4.3</w:t>
            </w:r>
          </w:p>
        </w:tc>
      </w:tr>
      <w:tr w:rsidR="00B50050" w14:paraId="44E04B5E" w14:textId="77777777" w:rsidTr="00195548">
        <w:tc>
          <w:tcPr>
            <w:tcW w:w="1000" w:type="dxa"/>
          </w:tcPr>
          <w:p w14:paraId="29495549" w14:textId="77777777" w:rsidR="00B50050" w:rsidRDefault="00B50050" w:rsidP="0088127C">
            <w:pPr>
              <w:pStyle w:val="OtherTableBody"/>
            </w:pPr>
            <w:r>
              <w:t>undefined</w:t>
            </w:r>
          </w:p>
        </w:tc>
        <w:tc>
          <w:tcPr>
            <w:tcW w:w="1000" w:type="dxa"/>
          </w:tcPr>
          <w:p w14:paraId="7D59964D" w14:textId="77777777" w:rsidR="00B50050" w:rsidRDefault="00B50050" w:rsidP="0088127C">
            <w:pPr>
              <w:pStyle w:val="OtherTableBody"/>
            </w:pPr>
            <w:r>
              <w:t>0720</w:t>
            </w:r>
          </w:p>
        </w:tc>
        <w:tc>
          <w:tcPr>
            <w:tcW w:w="6000" w:type="dxa"/>
          </w:tcPr>
          <w:p w14:paraId="70E7FE6E" w14:textId="77777777" w:rsidR="00B50050" w:rsidRDefault="00B50050" w:rsidP="0088127C">
            <w:pPr>
              <w:pStyle w:val="OtherTableBody"/>
            </w:pPr>
            <w:r>
              <w:t>Dispense Units (RXE-11)</w:t>
            </w:r>
          </w:p>
        </w:tc>
        <w:tc>
          <w:tcPr>
            <w:tcW w:w="1000" w:type="dxa"/>
          </w:tcPr>
          <w:p w14:paraId="0F18C8E9" w14:textId="77777777" w:rsidR="00B50050" w:rsidRDefault="00B50050" w:rsidP="0088127C">
            <w:pPr>
              <w:pStyle w:val="OtherTableBody"/>
            </w:pPr>
            <w:r>
              <w:t>4A.4.4</w:t>
            </w:r>
          </w:p>
        </w:tc>
      </w:tr>
      <w:tr w:rsidR="00B50050" w14:paraId="16CA590C" w14:textId="77777777" w:rsidTr="00195548">
        <w:tc>
          <w:tcPr>
            <w:tcW w:w="1000" w:type="dxa"/>
          </w:tcPr>
          <w:p w14:paraId="6BB81BE1" w14:textId="77777777" w:rsidR="00B50050" w:rsidRDefault="00B50050" w:rsidP="0088127C">
            <w:pPr>
              <w:pStyle w:val="OtherTableBody"/>
            </w:pPr>
            <w:r>
              <w:t>undefined</w:t>
            </w:r>
          </w:p>
        </w:tc>
        <w:tc>
          <w:tcPr>
            <w:tcW w:w="1000" w:type="dxa"/>
          </w:tcPr>
          <w:p w14:paraId="11127290" w14:textId="77777777" w:rsidR="00B50050" w:rsidRDefault="00B50050" w:rsidP="0088127C">
            <w:pPr>
              <w:pStyle w:val="OtherTableBody"/>
            </w:pPr>
            <w:r>
              <w:t>0746</w:t>
            </w:r>
          </w:p>
        </w:tc>
        <w:tc>
          <w:tcPr>
            <w:tcW w:w="6000" w:type="dxa"/>
          </w:tcPr>
          <w:p w14:paraId="0BC1C07A" w14:textId="77777777" w:rsidR="00B50050" w:rsidRDefault="00B50050" w:rsidP="0088127C">
            <w:pPr>
              <w:pStyle w:val="OtherTableBody"/>
            </w:pPr>
            <w:r>
              <w:t>Dispense Units (RXG-33)</w:t>
            </w:r>
          </w:p>
        </w:tc>
        <w:tc>
          <w:tcPr>
            <w:tcW w:w="1000" w:type="dxa"/>
          </w:tcPr>
          <w:p w14:paraId="2301CAB5" w14:textId="77777777" w:rsidR="00B50050" w:rsidRDefault="00B50050" w:rsidP="0088127C">
            <w:pPr>
              <w:pStyle w:val="OtherTableBody"/>
            </w:pPr>
            <w:r>
              <w:t>4A.4.6</w:t>
            </w:r>
          </w:p>
        </w:tc>
      </w:tr>
      <w:tr w:rsidR="00B50050" w14:paraId="3BF7E7CC" w14:textId="77777777" w:rsidTr="00195548">
        <w:tc>
          <w:tcPr>
            <w:tcW w:w="1000" w:type="dxa"/>
          </w:tcPr>
          <w:p w14:paraId="6BC6EC49" w14:textId="77777777" w:rsidR="00B50050" w:rsidRDefault="00B50050" w:rsidP="0088127C">
            <w:pPr>
              <w:pStyle w:val="OtherTableBody"/>
            </w:pPr>
            <w:r>
              <w:t>undefined</w:t>
            </w:r>
          </w:p>
        </w:tc>
        <w:tc>
          <w:tcPr>
            <w:tcW w:w="1000" w:type="dxa"/>
          </w:tcPr>
          <w:p w14:paraId="49639EEF" w14:textId="77777777" w:rsidR="00B50050" w:rsidRDefault="00B50050" w:rsidP="0088127C">
            <w:pPr>
              <w:pStyle w:val="OtherTableBody"/>
            </w:pPr>
            <w:r>
              <w:t>0733</w:t>
            </w:r>
          </w:p>
        </w:tc>
        <w:tc>
          <w:tcPr>
            <w:tcW w:w="6000" w:type="dxa"/>
          </w:tcPr>
          <w:p w14:paraId="0DD51EC1" w14:textId="77777777" w:rsidR="00B50050" w:rsidRDefault="00B50050" w:rsidP="0088127C">
            <w:pPr>
              <w:pStyle w:val="OtherTableBody"/>
            </w:pPr>
            <w:r>
              <w:t>Dispensing Pharmacy (RXE-40)</w:t>
            </w:r>
          </w:p>
        </w:tc>
        <w:tc>
          <w:tcPr>
            <w:tcW w:w="1000" w:type="dxa"/>
          </w:tcPr>
          <w:p w14:paraId="4409831E" w14:textId="77777777" w:rsidR="00B50050" w:rsidRDefault="00B50050" w:rsidP="0088127C">
            <w:pPr>
              <w:pStyle w:val="OtherTableBody"/>
            </w:pPr>
            <w:r>
              <w:t>4A.4.4</w:t>
            </w:r>
          </w:p>
        </w:tc>
      </w:tr>
      <w:tr w:rsidR="00B50050" w14:paraId="6B11FEE4" w14:textId="77777777" w:rsidTr="00195548">
        <w:tc>
          <w:tcPr>
            <w:tcW w:w="1000" w:type="dxa"/>
          </w:tcPr>
          <w:p w14:paraId="3084450B" w14:textId="77777777" w:rsidR="00B50050" w:rsidRDefault="00B50050" w:rsidP="0088127C">
            <w:pPr>
              <w:pStyle w:val="OtherTableBody"/>
            </w:pPr>
            <w:r>
              <w:t>undefined</w:t>
            </w:r>
          </w:p>
        </w:tc>
        <w:tc>
          <w:tcPr>
            <w:tcW w:w="1000" w:type="dxa"/>
          </w:tcPr>
          <w:p w14:paraId="5D5978DB" w14:textId="77777777" w:rsidR="00B50050" w:rsidRDefault="00B50050" w:rsidP="0088127C">
            <w:pPr>
              <w:pStyle w:val="OtherTableBody"/>
            </w:pPr>
            <w:r>
              <w:t>0765</w:t>
            </w:r>
          </w:p>
        </w:tc>
        <w:tc>
          <w:tcPr>
            <w:tcW w:w="6000" w:type="dxa"/>
          </w:tcPr>
          <w:p w14:paraId="4C7E5CCC" w14:textId="77777777" w:rsidR="00B50050" w:rsidRDefault="00B50050" w:rsidP="0088127C">
            <w:pPr>
              <w:pStyle w:val="OtherTableBody"/>
            </w:pPr>
            <w:r>
              <w:t>Dispensing Pharmacy (RXO-32)</w:t>
            </w:r>
          </w:p>
        </w:tc>
        <w:tc>
          <w:tcPr>
            <w:tcW w:w="1000" w:type="dxa"/>
          </w:tcPr>
          <w:p w14:paraId="26BAE5E3" w14:textId="77777777" w:rsidR="00B50050" w:rsidRDefault="00B50050" w:rsidP="0088127C">
            <w:pPr>
              <w:pStyle w:val="OtherTableBody"/>
            </w:pPr>
            <w:r>
              <w:t>4A.4.1</w:t>
            </w:r>
          </w:p>
        </w:tc>
      </w:tr>
      <w:tr w:rsidR="00B50050" w14:paraId="09267BFD" w14:textId="77777777" w:rsidTr="00195548">
        <w:tc>
          <w:tcPr>
            <w:tcW w:w="1000" w:type="dxa"/>
          </w:tcPr>
          <w:p w14:paraId="2C6C7155" w14:textId="77777777" w:rsidR="00B50050" w:rsidRDefault="00B50050" w:rsidP="0088127C">
            <w:pPr>
              <w:pStyle w:val="OtherTableBody"/>
            </w:pPr>
            <w:r>
              <w:t>HL7</w:t>
            </w:r>
          </w:p>
        </w:tc>
        <w:tc>
          <w:tcPr>
            <w:tcW w:w="1000" w:type="dxa"/>
          </w:tcPr>
          <w:p w14:paraId="57449122" w14:textId="77777777" w:rsidR="00B50050" w:rsidRDefault="00B50050" w:rsidP="0088127C">
            <w:pPr>
              <w:pStyle w:val="OtherTableBody"/>
            </w:pPr>
            <w:r>
              <w:t>0273</w:t>
            </w:r>
          </w:p>
        </w:tc>
        <w:tc>
          <w:tcPr>
            <w:tcW w:w="6000" w:type="dxa"/>
          </w:tcPr>
          <w:p w14:paraId="7C80BB96" w14:textId="77777777" w:rsidR="00B50050" w:rsidRDefault="00B50050" w:rsidP="0088127C">
            <w:pPr>
              <w:pStyle w:val="OtherTableBody"/>
            </w:pPr>
            <w:r>
              <w:t>Document Availability Status</w:t>
            </w:r>
          </w:p>
        </w:tc>
        <w:tc>
          <w:tcPr>
            <w:tcW w:w="1000" w:type="dxa"/>
          </w:tcPr>
          <w:p w14:paraId="71A95B75" w14:textId="77777777" w:rsidR="00B50050" w:rsidRDefault="00B50050" w:rsidP="0088127C">
            <w:pPr>
              <w:pStyle w:val="OtherTableBody"/>
            </w:pPr>
            <w:r>
              <w:t>2.C.2.207</w:t>
            </w:r>
          </w:p>
        </w:tc>
      </w:tr>
      <w:tr w:rsidR="00B50050" w14:paraId="2259778F" w14:textId="77777777" w:rsidTr="00195548">
        <w:tc>
          <w:tcPr>
            <w:tcW w:w="1000" w:type="dxa"/>
          </w:tcPr>
          <w:p w14:paraId="246F3C5A" w14:textId="77777777" w:rsidR="00B50050" w:rsidRDefault="00B50050" w:rsidP="0088127C">
            <w:pPr>
              <w:pStyle w:val="OtherTableBody"/>
            </w:pPr>
            <w:r>
              <w:t>HL7</w:t>
            </w:r>
          </w:p>
        </w:tc>
        <w:tc>
          <w:tcPr>
            <w:tcW w:w="1000" w:type="dxa"/>
          </w:tcPr>
          <w:p w14:paraId="5A6B1F50" w14:textId="77777777" w:rsidR="00B50050" w:rsidRDefault="00B50050" w:rsidP="0088127C">
            <w:pPr>
              <w:pStyle w:val="OtherTableBody"/>
            </w:pPr>
            <w:r>
              <w:t>0271</w:t>
            </w:r>
          </w:p>
        </w:tc>
        <w:tc>
          <w:tcPr>
            <w:tcW w:w="6000" w:type="dxa"/>
          </w:tcPr>
          <w:p w14:paraId="5A9D1900" w14:textId="77777777" w:rsidR="00B50050" w:rsidRDefault="00B50050" w:rsidP="0088127C">
            <w:pPr>
              <w:pStyle w:val="OtherTableBody"/>
            </w:pPr>
            <w:r>
              <w:t>Document Completion Status</w:t>
            </w:r>
          </w:p>
        </w:tc>
        <w:tc>
          <w:tcPr>
            <w:tcW w:w="1000" w:type="dxa"/>
          </w:tcPr>
          <w:p w14:paraId="57D50624" w14:textId="77777777" w:rsidR="00B50050" w:rsidRDefault="00B50050" w:rsidP="0088127C">
            <w:pPr>
              <w:pStyle w:val="OtherTableBody"/>
            </w:pPr>
            <w:r>
              <w:t>2.C.2.205</w:t>
            </w:r>
          </w:p>
        </w:tc>
      </w:tr>
      <w:tr w:rsidR="00B50050" w14:paraId="31957B5B" w14:textId="77777777" w:rsidTr="00195548">
        <w:tc>
          <w:tcPr>
            <w:tcW w:w="1000" w:type="dxa"/>
          </w:tcPr>
          <w:p w14:paraId="5D4C72AD" w14:textId="77777777" w:rsidR="00B50050" w:rsidRDefault="00B50050" w:rsidP="0088127C">
            <w:pPr>
              <w:pStyle w:val="OtherTableBody"/>
            </w:pPr>
            <w:r>
              <w:t>HL7</w:t>
            </w:r>
          </w:p>
        </w:tc>
        <w:tc>
          <w:tcPr>
            <w:tcW w:w="1000" w:type="dxa"/>
          </w:tcPr>
          <w:p w14:paraId="58D84CDC" w14:textId="77777777" w:rsidR="00B50050" w:rsidRDefault="00B50050" w:rsidP="0088127C">
            <w:pPr>
              <w:pStyle w:val="OtherTableBody"/>
            </w:pPr>
            <w:r>
              <w:t>0272</w:t>
            </w:r>
          </w:p>
        </w:tc>
        <w:tc>
          <w:tcPr>
            <w:tcW w:w="6000" w:type="dxa"/>
          </w:tcPr>
          <w:p w14:paraId="7D0970FB" w14:textId="77777777" w:rsidR="00B50050" w:rsidRDefault="00B50050" w:rsidP="0088127C">
            <w:pPr>
              <w:pStyle w:val="OtherTableBody"/>
            </w:pPr>
            <w:r>
              <w:t>Document Confidentiality Status</w:t>
            </w:r>
          </w:p>
        </w:tc>
        <w:tc>
          <w:tcPr>
            <w:tcW w:w="1000" w:type="dxa"/>
          </w:tcPr>
          <w:p w14:paraId="6E403DF3" w14:textId="77777777" w:rsidR="00B50050" w:rsidRDefault="00B50050" w:rsidP="0088127C">
            <w:pPr>
              <w:pStyle w:val="OtherTableBody"/>
            </w:pPr>
            <w:r>
              <w:t>2.C.2.206</w:t>
            </w:r>
          </w:p>
        </w:tc>
      </w:tr>
      <w:tr w:rsidR="00B50050" w14:paraId="0BC1613F" w14:textId="77777777" w:rsidTr="00195548">
        <w:tc>
          <w:tcPr>
            <w:tcW w:w="1000" w:type="dxa"/>
          </w:tcPr>
          <w:p w14:paraId="4EAA1113" w14:textId="77777777" w:rsidR="00B50050" w:rsidRDefault="00B50050" w:rsidP="0088127C">
            <w:pPr>
              <w:pStyle w:val="OtherTableBody"/>
            </w:pPr>
            <w:r>
              <w:t>HL7</w:t>
            </w:r>
          </w:p>
        </w:tc>
        <w:tc>
          <w:tcPr>
            <w:tcW w:w="1000" w:type="dxa"/>
          </w:tcPr>
          <w:p w14:paraId="6D5DD686" w14:textId="77777777" w:rsidR="00B50050" w:rsidRDefault="00B50050" w:rsidP="0088127C">
            <w:pPr>
              <w:pStyle w:val="OtherTableBody"/>
            </w:pPr>
            <w:r>
              <w:t>0275</w:t>
            </w:r>
          </w:p>
        </w:tc>
        <w:tc>
          <w:tcPr>
            <w:tcW w:w="6000" w:type="dxa"/>
          </w:tcPr>
          <w:p w14:paraId="43FBBD9A" w14:textId="77777777" w:rsidR="00B50050" w:rsidRDefault="00B50050" w:rsidP="0088127C">
            <w:pPr>
              <w:pStyle w:val="OtherTableBody"/>
            </w:pPr>
            <w:r>
              <w:t>Document Storage Status</w:t>
            </w:r>
          </w:p>
        </w:tc>
        <w:tc>
          <w:tcPr>
            <w:tcW w:w="1000" w:type="dxa"/>
          </w:tcPr>
          <w:p w14:paraId="2BA59E94" w14:textId="77777777" w:rsidR="00B50050" w:rsidRDefault="00B50050" w:rsidP="0088127C">
            <w:pPr>
              <w:pStyle w:val="OtherTableBody"/>
            </w:pPr>
            <w:r>
              <w:t>2.C.2.208</w:t>
            </w:r>
          </w:p>
        </w:tc>
      </w:tr>
      <w:tr w:rsidR="00B50050" w14:paraId="7C5D21EF" w14:textId="77777777" w:rsidTr="00195548">
        <w:tc>
          <w:tcPr>
            <w:tcW w:w="1000" w:type="dxa"/>
          </w:tcPr>
          <w:p w14:paraId="14BC5A52" w14:textId="77777777" w:rsidR="00B50050" w:rsidRDefault="00B50050" w:rsidP="0088127C">
            <w:pPr>
              <w:pStyle w:val="OtherTableBody"/>
            </w:pPr>
            <w:r>
              <w:t>User</w:t>
            </w:r>
          </w:p>
        </w:tc>
        <w:tc>
          <w:tcPr>
            <w:tcW w:w="1000" w:type="dxa"/>
          </w:tcPr>
          <w:p w14:paraId="18E1CA9E" w14:textId="77777777" w:rsidR="00B50050" w:rsidRDefault="00B50050" w:rsidP="0088127C">
            <w:pPr>
              <w:pStyle w:val="OtherTableBody"/>
            </w:pPr>
            <w:r>
              <w:t>0270</w:t>
            </w:r>
          </w:p>
        </w:tc>
        <w:tc>
          <w:tcPr>
            <w:tcW w:w="6000" w:type="dxa"/>
          </w:tcPr>
          <w:p w14:paraId="2926C62C" w14:textId="77777777" w:rsidR="00B50050" w:rsidRDefault="00B50050" w:rsidP="0088127C">
            <w:pPr>
              <w:pStyle w:val="OtherTableBody"/>
            </w:pPr>
            <w:r>
              <w:t>Document Type</w:t>
            </w:r>
          </w:p>
        </w:tc>
        <w:tc>
          <w:tcPr>
            <w:tcW w:w="1000" w:type="dxa"/>
          </w:tcPr>
          <w:p w14:paraId="4F8D575B" w14:textId="77777777" w:rsidR="00B50050" w:rsidRDefault="00B50050" w:rsidP="0088127C">
            <w:pPr>
              <w:pStyle w:val="OtherTableBody"/>
            </w:pPr>
            <w:r>
              <w:t>2.C.2.204</w:t>
            </w:r>
          </w:p>
        </w:tc>
      </w:tr>
      <w:tr w:rsidR="00B50050" w14:paraId="66F30265" w14:textId="77777777" w:rsidTr="00195548">
        <w:tc>
          <w:tcPr>
            <w:tcW w:w="1000" w:type="dxa"/>
          </w:tcPr>
          <w:p w14:paraId="1BEBD2E6" w14:textId="77777777" w:rsidR="00B50050" w:rsidRDefault="00B50050" w:rsidP="0088127C">
            <w:pPr>
              <w:pStyle w:val="OtherTableBody"/>
            </w:pPr>
            <w:r>
              <w:t>User</w:t>
            </w:r>
          </w:p>
        </w:tc>
        <w:tc>
          <w:tcPr>
            <w:tcW w:w="1000" w:type="dxa"/>
          </w:tcPr>
          <w:p w14:paraId="41068BCF" w14:textId="77777777" w:rsidR="00B50050" w:rsidRDefault="00B50050" w:rsidP="0088127C">
            <w:pPr>
              <w:pStyle w:val="OtherTableBody"/>
            </w:pPr>
            <w:r>
              <w:t>0932</w:t>
            </w:r>
          </w:p>
        </w:tc>
        <w:tc>
          <w:tcPr>
            <w:tcW w:w="6000" w:type="dxa"/>
          </w:tcPr>
          <w:p w14:paraId="332E5E44" w14:textId="77777777" w:rsidR="00B50050" w:rsidRDefault="00B50050" w:rsidP="0088127C">
            <w:pPr>
              <w:pStyle w:val="OtherTableBody"/>
            </w:pPr>
            <w:r>
              <w:t>Donation Duration Units</w:t>
            </w:r>
          </w:p>
        </w:tc>
        <w:tc>
          <w:tcPr>
            <w:tcW w:w="1000" w:type="dxa"/>
          </w:tcPr>
          <w:p w14:paraId="14E316EB" w14:textId="77777777" w:rsidR="00B50050" w:rsidRDefault="00B50050" w:rsidP="0088127C">
            <w:pPr>
              <w:pStyle w:val="OtherTableBody"/>
            </w:pPr>
            <w:r>
              <w:t>2.C.2.555</w:t>
            </w:r>
          </w:p>
        </w:tc>
      </w:tr>
      <w:tr w:rsidR="00B50050" w14:paraId="5BF200FE" w14:textId="77777777" w:rsidTr="00195548">
        <w:tc>
          <w:tcPr>
            <w:tcW w:w="1000" w:type="dxa"/>
          </w:tcPr>
          <w:p w14:paraId="13AFD268" w14:textId="77777777" w:rsidR="00B50050" w:rsidRDefault="00B50050" w:rsidP="0088127C">
            <w:pPr>
              <w:pStyle w:val="OtherTableBody"/>
            </w:pPr>
            <w:r>
              <w:t>HL7</w:t>
            </w:r>
          </w:p>
        </w:tc>
        <w:tc>
          <w:tcPr>
            <w:tcW w:w="1000" w:type="dxa"/>
          </w:tcPr>
          <w:p w14:paraId="5B27A0F8" w14:textId="77777777" w:rsidR="00B50050" w:rsidRDefault="00B50050" w:rsidP="0088127C">
            <w:pPr>
              <w:pStyle w:val="OtherTableBody"/>
            </w:pPr>
            <w:r>
              <w:t>0731</w:t>
            </w:r>
          </w:p>
        </w:tc>
        <w:tc>
          <w:tcPr>
            <w:tcW w:w="6000" w:type="dxa"/>
          </w:tcPr>
          <w:p w14:paraId="1A5724FC" w14:textId="77777777" w:rsidR="00B50050" w:rsidRDefault="00B50050" w:rsidP="0088127C">
            <w:pPr>
              <w:pStyle w:val="OtherTableBody"/>
            </w:pPr>
            <w:r>
              <w:t>DRG Diagnosis Determination Status</w:t>
            </w:r>
          </w:p>
        </w:tc>
        <w:tc>
          <w:tcPr>
            <w:tcW w:w="1000" w:type="dxa"/>
          </w:tcPr>
          <w:p w14:paraId="1C3297B0" w14:textId="77777777" w:rsidR="00B50050" w:rsidRDefault="00B50050" w:rsidP="0088127C">
            <w:pPr>
              <w:pStyle w:val="OtherTableBody"/>
            </w:pPr>
            <w:r>
              <w:t>2.C.2.498</w:t>
            </w:r>
          </w:p>
        </w:tc>
      </w:tr>
      <w:tr w:rsidR="00B50050" w14:paraId="2ED19FB3" w14:textId="77777777" w:rsidTr="00195548">
        <w:tc>
          <w:tcPr>
            <w:tcW w:w="1000" w:type="dxa"/>
          </w:tcPr>
          <w:p w14:paraId="6E1D0A1B" w14:textId="77777777" w:rsidR="00B50050" w:rsidRDefault="00B50050" w:rsidP="0088127C">
            <w:pPr>
              <w:pStyle w:val="OtherTableBody"/>
            </w:pPr>
            <w:r>
              <w:t>User</w:t>
            </w:r>
          </w:p>
        </w:tc>
        <w:tc>
          <w:tcPr>
            <w:tcW w:w="1000" w:type="dxa"/>
          </w:tcPr>
          <w:p w14:paraId="6B1994FC" w14:textId="77777777" w:rsidR="00B50050" w:rsidRDefault="00B50050" w:rsidP="0088127C">
            <w:pPr>
              <w:pStyle w:val="OtherTableBody"/>
            </w:pPr>
            <w:r>
              <w:t>0056</w:t>
            </w:r>
          </w:p>
        </w:tc>
        <w:tc>
          <w:tcPr>
            <w:tcW w:w="6000" w:type="dxa"/>
          </w:tcPr>
          <w:p w14:paraId="4F756608" w14:textId="77777777" w:rsidR="00B50050" w:rsidRDefault="00B50050" w:rsidP="0088127C">
            <w:pPr>
              <w:pStyle w:val="OtherTableBody"/>
            </w:pPr>
            <w:r>
              <w:t>DRG Grouper Review Code</w:t>
            </w:r>
          </w:p>
        </w:tc>
        <w:tc>
          <w:tcPr>
            <w:tcW w:w="1000" w:type="dxa"/>
          </w:tcPr>
          <w:p w14:paraId="65D81CB1" w14:textId="77777777" w:rsidR="00B50050" w:rsidRDefault="00B50050" w:rsidP="0088127C">
            <w:pPr>
              <w:pStyle w:val="OtherTableBody"/>
            </w:pPr>
            <w:r>
              <w:t>2.C.2.31</w:t>
            </w:r>
          </w:p>
        </w:tc>
      </w:tr>
      <w:tr w:rsidR="00B50050" w14:paraId="4D0238C9" w14:textId="77777777" w:rsidTr="00195548">
        <w:tc>
          <w:tcPr>
            <w:tcW w:w="1000" w:type="dxa"/>
          </w:tcPr>
          <w:p w14:paraId="3AE850FF" w14:textId="77777777" w:rsidR="00B50050" w:rsidRDefault="00B50050" w:rsidP="0088127C">
            <w:pPr>
              <w:pStyle w:val="OtherTableBody"/>
            </w:pPr>
            <w:r>
              <w:t>User</w:t>
            </w:r>
          </w:p>
        </w:tc>
        <w:tc>
          <w:tcPr>
            <w:tcW w:w="1000" w:type="dxa"/>
          </w:tcPr>
          <w:p w14:paraId="7D781E99" w14:textId="77777777" w:rsidR="00B50050" w:rsidRDefault="00B50050" w:rsidP="0088127C">
            <w:pPr>
              <w:pStyle w:val="OtherTableBody"/>
            </w:pPr>
            <w:r>
              <w:t>0749</w:t>
            </w:r>
          </w:p>
        </w:tc>
        <w:tc>
          <w:tcPr>
            <w:tcW w:w="6000" w:type="dxa"/>
          </w:tcPr>
          <w:p w14:paraId="043ADD3B" w14:textId="77777777" w:rsidR="00B50050" w:rsidRDefault="00B50050" w:rsidP="0088127C">
            <w:pPr>
              <w:pStyle w:val="OtherTableBody"/>
            </w:pPr>
            <w:r>
              <w:t>DRG Grouping Status</w:t>
            </w:r>
          </w:p>
        </w:tc>
        <w:tc>
          <w:tcPr>
            <w:tcW w:w="1000" w:type="dxa"/>
          </w:tcPr>
          <w:p w14:paraId="6145C778" w14:textId="77777777" w:rsidR="00B50050" w:rsidRDefault="00B50050" w:rsidP="0088127C">
            <w:pPr>
              <w:pStyle w:val="OtherTableBody"/>
            </w:pPr>
            <w:r>
              <w:t>2.C.2.502</w:t>
            </w:r>
          </w:p>
        </w:tc>
      </w:tr>
      <w:tr w:rsidR="00B50050" w14:paraId="5C6A705C" w14:textId="77777777" w:rsidTr="00195548">
        <w:tc>
          <w:tcPr>
            <w:tcW w:w="1000" w:type="dxa"/>
          </w:tcPr>
          <w:p w14:paraId="694949F7" w14:textId="77777777" w:rsidR="00B50050" w:rsidRDefault="00B50050" w:rsidP="0088127C">
            <w:pPr>
              <w:pStyle w:val="OtherTableBody"/>
            </w:pPr>
            <w:r>
              <w:t>User</w:t>
            </w:r>
          </w:p>
        </w:tc>
        <w:tc>
          <w:tcPr>
            <w:tcW w:w="1000" w:type="dxa"/>
          </w:tcPr>
          <w:p w14:paraId="3BA7657E" w14:textId="77777777" w:rsidR="00B50050" w:rsidRDefault="00B50050" w:rsidP="0088127C">
            <w:pPr>
              <w:pStyle w:val="OtherTableBody"/>
            </w:pPr>
            <w:r>
              <w:t>0229</w:t>
            </w:r>
          </w:p>
        </w:tc>
        <w:tc>
          <w:tcPr>
            <w:tcW w:w="6000" w:type="dxa"/>
          </w:tcPr>
          <w:p w14:paraId="1FED67AB" w14:textId="77777777" w:rsidR="00B50050" w:rsidRDefault="00B50050" w:rsidP="0088127C">
            <w:pPr>
              <w:pStyle w:val="OtherTableBody"/>
            </w:pPr>
            <w:r>
              <w:t>DRG Payor</w:t>
            </w:r>
          </w:p>
        </w:tc>
        <w:tc>
          <w:tcPr>
            <w:tcW w:w="1000" w:type="dxa"/>
          </w:tcPr>
          <w:p w14:paraId="71AEDD3D" w14:textId="77777777" w:rsidR="00B50050" w:rsidRDefault="00B50050" w:rsidP="0088127C">
            <w:pPr>
              <w:pStyle w:val="OtherTableBody"/>
            </w:pPr>
            <w:r>
              <w:t>2.C.2.164</w:t>
            </w:r>
          </w:p>
        </w:tc>
      </w:tr>
      <w:tr w:rsidR="00B50050" w14:paraId="39919F83" w14:textId="77777777" w:rsidTr="00195548">
        <w:tc>
          <w:tcPr>
            <w:tcW w:w="1000" w:type="dxa"/>
          </w:tcPr>
          <w:p w14:paraId="7A65555B" w14:textId="77777777" w:rsidR="00B50050" w:rsidRDefault="00B50050" w:rsidP="0088127C">
            <w:pPr>
              <w:pStyle w:val="OtherTableBody"/>
            </w:pPr>
            <w:r>
              <w:t>User</w:t>
            </w:r>
          </w:p>
        </w:tc>
        <w:tc>
          <w:tcPr>
            <w:tcW w:w="1000" w:type="dxa"/>
          </w:tcPr>
          <w:p w14:paraId="1C887F65" w14:textId="77777777" w:rsidR="00B50050" w:rsidRDefault="00B50050" w:rsidP="0088127C">
            <w:pPr>
              <w:pStyle w:val="OtherTableBody"/>
            </w:pPr>
            <w:r>
              <w:t>0761</w:t>
            </w:r>
          </w:p>
        </w:tc>
        <w:tc>
          <w:tcPr>
            <w:tcW w:w="6000" w:type="dxa"/>
          </w:tcPr>
          <w:p w14:paraId="3B8BF891" w14:textId="77777777" w:rsidR="00B50050" w:rsidRDefault="00B50050" w:rsidP="0088127C">
            <w:pPr>
              <w:pStyle w:val="OtherTableBody"/>
            </w:pPr>
            <w:r>
              <w:t>DRG Procedure Determination Status</w:t>
            </w:r>
          </w:p>
        </w:tc>
        <w:tc>
          <w:tcPr>
            <w:tcW w:w="1000" w:type="dxa"/>
          </w:tcPr>
          <w:p w14:paraId="03CBB955" w14:textId="77777777" w:rsidR="00B50050" w:rsidRDefault="00B50050" w:rsidP="0088127C">
            <w:pPr>
              <w:pStyle w:val="OtherTableBody"/>
            </w:pPr>
            <w:r>
              <w:t>2.C.2.506</w:t>
            </w:r>
          </w:p>
        </w:tc>
      </w:tr>
      <w:tr w:rsidR="00B50050" w14:paraId="0E527B8D" w14:textId="77777777" w:rsidTr="00195548">
        <w:tc>
          <w:tcPr>
            <w:tcW w:w="1000" w:type="dxa"/>
          </w:tcPr>
          <w:p w14:paraId="22A12FD2" w14:textId="77777777" w:rsidR="00B50050" w:rsidRDefault="00B50050" w:rsidP="0088127C">
            <w:pPr>
              <w:pStyle w:val="OtherTableBody"/>
            </w:pPr>
            <w:r>
              <w:t>User</w:t>
            </w:r>
          </w:p>
        </w:tc>
        <w:tc>
          <w:tcPr>
            <w:tcW w:w="1000" w:type="dxa"/>
          </w:tcPr>
          <w:p w14:paraId="1CB44CDB" w14:textId="77777777" w:rsidR="00B50050" w:rsidRDefault="00B50050" w:rsidP="0088127C">
            <w:pPr>
              <w:pStyle w:val="OtherTableBody"/>
            </w:pPr>
            <w:r>
              <w:t>0763</w:t>
            </w:r>
          </w:p>
        </w:tc>
        <w:tc>
          <w:tcPr>
            <w:tcW w:w="6000" w:type="dxa"/>
          </w:tcPr>
          <w:p w14:paraId="4BF51E90" w14:textId="77777777" w:rsidR="00B50050" w:rsidRDefault="00B50050" w:rsidP="0088127C">
            <w:pPr>
              <w:pStyle w:val="OtherTableBody"/>
            </w:pPr>
            <w:r>
              <w:t>DRG Procedure Relevance</w:t>
            </w:r>
          </w:p>
        </w:tc>
        <w:tc>
          <w:tcPr>
            <w:tcW w:w="1000" w:type="dxa"/>
          </w:tcPr>
          <w:p w14:paraId="15A24C36" w14:textId="77777777" w:rsidR="00B50050" w:rsidRDefault="00B50050" w:rsidP="0088127C">
            <w:pPr>
              <w:pStyle w:val="OtherTableBody"/>
            </w:pPr>
            <w:r>
              <w:t>2.C.2.507</w:t>
            </w:r>
          </w:p>
        </w:tc>
      </w:tr>
      <w:tr w:rsidR="00B50050" w14:paraId="02B85FB0" w14:textId="77777777" w:rsidTr="00195548">
        <w:tc>
          <w:tcPr>
            <w:tcW w:w="1000" w:type="dxa"/>
          </w:tcPr>
          <w:p w14:paraId="0D5A9217" w14:textId="77777777" w:rsidR="00B50050" w:rsidRDefault="00B50050" w:rsidP="0088127C">
            <w:pPr>
              <w:pStyle w:val="OtherTableBody"/>
            </w:pPr>
            <w:r>
              <w:t>User</w:t>
            </w:r>
          </w:p>
        </w:tc>
        <w:tc>
          <w:tcPr>
            <w:tcW w:w="1000" w:type="dxa"/>
          </w:tcPr>
          <w:p w14:paraId="66A322DE" w14:textId="77777777" w:rsidR="00B50050" w:rsidRDefault="00B50050" w:rsidP="0088127C">
            <w:pPr>
              <w:pStyle w:val="OtherTableBody"/>
            </w:pPr>
            <w:r>
              <w:t>0742</w:t>
            </w:r>
          </w:p>
        </w:tc>
        <w:tc>
          <w:tcPr>
            <w:tcW w:w="6000" w:type="dxa"/>
          </w:tcPr>
          <w:p w14:paraId="1B7D866D" w14:textId="77777777" w:rsidR="00B50050" w:rsidRDefault="00B50050" w:rsidP="0088127C">
            <w:pPr>
              <w:pStyle w:val="OtherTableBody"/>
            </w:pPr>
            <w:r>
              <w:t>DRG Status Financial Calculation</w:t>
            </w:r>
          </w:p>
        </w:tc>
        <w:tc>
          <w:tcPr>
            <w:tcW w:w="1000" w:type="dxa"/>
          </w:tcPr>
          <w:p w14:paraId="399ACD07" w14:textId="77777777" w:rsidR="00B50050" w:rsidRDefault="00B50050" w:rsidP="0088127C">
            <w:pPr>
              <w:pStyle w:val="OtherTableBody"/>
            </w:pPr>
            <w:r>
              <w:t>2.C.2.501</w:t>
            </w:r>
          </w:p>
        </w:tc>
      </w:tr>
      <w:tr w:rsidR="00B50050" w14:paraId="5EBE42CA" w14:textId="77777777" w:rsidTr="00195548">
        <w:tc>
          <w:tcPr>
            <w:tcW w:w="1000" w:type="dxa"/>
          </w:tcPr>
          <w:p w14:paraId="763B83C1" w14:textId="77777777" w:rsidR="00B50050" w:rsidRDefault="00B50050" w:rsidP="0088127C">
            <w:pPr>
              <w:pStyle w:val="OtherTableBody"/>
            </w:pPr>
            <w:r>
              <w:t>User</w:t>
            </w:r>
          </w:p>
        </w:tc>
        <w:tc>
          <w:tcPr>
            <w:tcW w:w="1000" w:type="dxa"/>
          </w:tcPr>
          <w:p w14:paraId="643A7262" w14:textId="77777777" w:rsidR="00B50050" w:rsidRDefault="00B50050" w:rsidP="0088127C">
            <w:pPr>
              <w:pStyle w:val="OtherTableBody"/>
            </w:pPr>
            <w:r>
              <w:t>0739</w:t>
            </w:r>
          </w:p>
        </w:tc>
        <w:tc>
          <w:tcPr>
            <w:tcW w:w="6000" w:type="dxa"/>
          </w:tcPr>
          <w:p w14:paraId="31430054" w14:textId="77777777" w:rsidR="00B50050" w:rsidRDefault="00B50050" w:rsidP="0088127C">
            <w:pPr>
              <w:pStyle w:val="OtherTableBody"/>
            </w:pPr>
            <w:r>
              <w:t>DRG Status Patient</w:t>
            </w:r>
          </w:p>
        </w:tc>
        <w:tc>
          <w:tcPr>
            <w:tcW w:w="1000" w:type="dxa"/>
          </w:tcPr>
          <w:p w14:paraId="7270717A" w14:textId="77777777" w:rsidR="00B50050" w:rsidRDefault="00B50050" w:rsidP="0088127C">
            <w:pPr>
              <w:pStyle w:val="OtherTableBody"/>
            </w:pPr>
            <w:r>
              <w:t>2.C.2.500</w:t>
            </w:r>
          </w:p>
        </w:tc>
      </w:tr>
      <w:tr w:rsidR="00B50050" w14:paraId="5439EAB0" w14:textId="77777777" w:rsidTr="00195548">
        <w:tc>
          <w:tcPr>
            <w:tcW w:w="1000" w:type="dxa"/>
          </w:tcPr>
          <w:p w14:paraId="441527C2" w14:textId="77777777" w:rsidR="00B50050" w:rsidRDefault="00B50050" w:rsidP="0088127C">
            <w:pPr>
              <w:pStyle w:val="OtherTableBody"/>
            </w:pPr>
            <w:r>
              <w:t>User</w:t>
            </w:r>
          </w:p>
        </w:tc>
        <w:tc>
          <w:tcPr>
            <w:tcW w:w="1000" w:type="dxa"/>
          </w:tcPr>
          <w:p w14:paraId="7AA31849" w14:textId="77777777" w:rsidR="00B50050" w:rsidRDefault="00B50050" w:rsidP="0088127C">
            <w:pPr>
              <w:pStyle w:val="OtherTableBody"/>
            </w:pPr>
            <w:r>
              <w:t>0757</w:t>
            </w:r>
          </w:p>
        </w:tc>
        <w:tc>
          <w:tcPr>
            <w:tcW w:w="6000" w:type="dxa"/>
          </w:tcPr>
          <w:p w14:paraId="5DE7AE6A" w14:textId="77777777" w:rsidR="00B50050" w:rsidRDefault="00B50050" w:rsidP="0088127C">
            <w:pPr>
              <w:pStyle w:val="OtherTableBody"/>
            </w:pPr>
            <w:r>
              <w:t>DRG Status Respiration Minutes</w:t>
            </w:r>
          </w:p>
        </w:tc>
        <w:tc>
          <w:tcPr>
            <w:tcW w:w="1000" w:type="dxa"/>
          </w:tcPr>
          <w:p w14:paraId="1C1B0921" w14:textId="77777777" w:rsidR="00B50050" w:rsidRDefault="00B50050" w:rsidP="0088127C">
            <w:pPr>
              <w:pStyle w:val="OtherTableBody"/>
            </w:pPr>
            <w:r>
              <w:t>2.C.2.504</w:t>
            </w:r>
          </w:p>
        </w:tc>
      </w:tr>
      <w:tr w:rsidR="00B50050" w14:paraId="4C3E31E4" w14:textId="77777777" w:rsidTr="00195548">
        <w:tc>
          <w:tcPr>
            <w:tcW w:w="1000" w:type="dxa"/>
          </w:tcPr>
          <w:p w14:paraId="4CED4884" w14:textId="77777777" w:rsidR="00B50050" w:rsidRDefault="00B50050" w:rsidP="0088127C">
            <w:pPr>
              <w:pStyle w:val="OtherTableBody"/>
            </w:pPr>
            <w:r>
              <w:t>User</w:t>
            </w:r>
          </w:p>
        </w:tc>
        <w:tc>
          <w:tcPr>
            <w:tcW w:w="1000" w:type="dxa"/>
          </w:tcPr>
          <w:p w14:paraId="4603BCFB" w14:textId="77777777" w:rsidR="00B50050" w:rsidRDefault="00B50050" w:rsidP="0088127C">
            <w:pPr>
              <w:pStyle w:val="OtherTableBody"/>
            </w:pPr>
            <w:r>
              <w:t>0333</w:t>
            </w:r>
          </w:p>
        </w:tc>
        <w:tc>
          <w:tcPr>
            <w:tcW w:w="6000" w:type="dxa"/>
          </w:tcPr>
          <w:p w14:paraId="1875B889" w14:textId="77777777" w:rsidR="00B50050" w:rsidRDefault="00B50050" w:rsidP="0088127C">
            <w:pPr>
              <w:pStyle w:val="OtherTableBody"/>
            </w:pPr>
            <w:r>
              <w:t>Driver's License Issuing Authority</w:t>
            </w:r>
          </w:p>
        </w:tc>
        <w:tc>
          <w:tcPr>
            <w:tcW w:w="1000" w:type="dxa"/>
          </w:tcPr>
          <w:p w14:paraId="773520F4" w14:textId="77777777" w:rsidR="00B50050" w:rsidRDefault="00B50050" w:rsidP="0088127C">
            <w:pPr>
              <w:pStyle w:val="OtherTableBody"/>
            </w:pPr>
            <w:r>
              <w:t>2.C.2.261</w:t>
            </w:r>
          </w:p>
        </w:tc>
      </w:tr>
      <w:tr w:rsidR="00B50050" w14:paraId="25D64D09" w14:textId="77777777" w:rsidTr="00195548">
        <w:tc>
          <w:tcPr>
            <w:tcW w:w="1000" w:type="dxa"/>
          </w:tcPr>
          <w:p w14:paraId="090CDE69" w14:textId="77777777" w:rsidR="00B50050" w:rsidRDefault="00B50050" w:rsidP="0088127C">
            <w:pPr>
              <w:pStyle w:val="OtherTableBody"/>
            </w:pPr>
            <w:r>
              <w:t>User</w:t>
            </w:r>
          </w:p>
        </w:tc>
        <w:tc>
          <w:tcPr>
            <w:tcW w:w="1000" w:type="dxa"/>
          </w:tcPr>
          <w:p w14:paraId="4DBD08CF" w14:textId="77777777" w:rsidR="00B50050" w:rsidRDefault="00B50050" w:rsidP="0088127C">
            <w:pPr>
              <w:pStyle w:val="OtherTableBody"/>
            </w:pPr>
            <w:r>
              <w:t>0382</w:t>
            </w:r>
          </w:p>
        </w:tc>
        <w:tc>
          <w:tcPr>
            <w:tcW w:w="6000" w:type="dxa"/>
          </w:tcPr>
          <w:p w14:paraId="6807BC8C" w14:textId="77777777" w:rsidR="00B50050" w:rsidRDefault="00B50050" w:rsidP="0088127C">
            <w:pPr>
              <w:pStyle w:val="OtherTableBody"/>
            </w:pPr>
            <w:r>
              <w:t>Drug Interference</w:t>
            </w:r>
          </w:p>
        </w:tc>
        <w:tc>
          <w:tcPr>
            <w:tcW w:w="1000" w:type="dxa"/>
          </w:tcPr>
          <w:p w14:paraId="0BD92E6A" w14:textId="77777777" w:rsidR="00B50050" w:rsidRDefault="00B50050" w:rsidP="0088127C">
            <w:pPr>
              <w:pStyle w:val="OtherTableBody"/>
            </w:pPr>
            <w:r>
              <w:t>2.C.2.307</w:t>
            </w:r>
          </w:p>
        </w:tc>
      </w:tr>
      <w:tr w:rsidR="00B50050" w14:paraId="5B6D05FE" w14:textId="77777777" w:rsidTr="00195548">
        <w:tc>
          <w:tcPr>
            <w:tcW w:w="1000" w:type="dxa"/>
          </w:tcPr>
          <w:p w14:paraId="29561269" w14:textId="77777777" w:rsidR="00B50050" w:rsidRDefault="00B50050" w:rsidP="0088127C">
            <w:pPr>
              <w:pStyle w:val="OtherTableBody"/>
            </w:pPr>
            <w:r>
              <w:t>User</w:t>
            </w:r>
          </w:p>
        </w:tc>
        <w:tc>
          <w:tcPr>
            <w:tcW w:w="1000" w:type="dxa"/>
          </w:tcPr>
          <w:p w14:paraId="660D0C33" w14:textId="77777777" w:rsidR="00B50050" w:rsidRDefault="00B50050" w:rsidP="0088127C">
            <w:pPr>
              <w:pStyle w:val="OtherTableBody"/>
            </w:pPr>
            <w:r>
              <w:t>0255</w:t>
            </w:r>
          </w:p>
        </w:tc>
        <w:tc>
          <w:tcPr>
            <w:tcW w:w="6000" w:type="dxa"/>
          </w:tcPr>
          <w:p w14:paraId="1D99FA5D" w14:textId="77777777" w:rsidR="00B50050" w:rsidRDefault="00B50050" w:rsidP="0088127C">
            <w:pPr>
              <w:pStyle w:val="OtherTableBody"/>
            </w:pPr>
            <w:r>
              <w:t>Duration Categories</w:t>
            </w:r>
          </w:p>
        </w:tc>
        <w:tc>
          <w:tcPr>
            <w:tcW w:w="1000" w:type="dxa"/>
          </w:tcPr>
          <w:p w14:paraId="37268299" w14:textId="77777777" w:rsidR="00B50050" w:rsidRDefault="00B50050" w:rsidP="0088127C">
            <w:pPr>
              <w:pStyle w:val="OtherTableBody"/>
            </w:pPr>
            <w:r>
              <w:t>2.C.2.190</w:t>
            </w:r>
          </w:p>
        </w:tc>
      </w:tr>
      <w:tr w:rsidR="00B50050" w14:paraId="33D0C365" w14:textId="77777777" w:rsidTr="00195548">
        <w:tc>
          <w:tcPr>
            <w:tcW w:w="1000" w:type="dxa"/>
          </w:tcPr>
          <w:p w14:paraId="008BB606" w14:textId="77777777" w:rsidR="00B50050" w:rsidRDefault="00B50050" w:rsidP="0088127C">
            <w:pPr>
              <w:pStyle w:val="OtherTableBody"/>
            </w:pPr>
            <w:r>
              <w:t>User</w:t>
            </w:r>
          </w:p>
        </w:tc>
        <w:tc>
          <w:tcPr>
            <w:tcW w:w="1000" w:type="dxa"/>
          </w:tcPr>
          <w:p w14:paraId="0AD2A201" w14:textId="77777777" w:rsidR="00B50050" w:rsidRDefault="00B50050" w:rsidP="0088127C">
            <w:pPr>
              <w:pStyle w:val="OtherTableBody"/>
            </w:pPr>
            <w:r>
              <w:t>0144</w:t>
            </w:r>
          </w:p>
        </w:tc>
        <w:tc>
          <w:tcPr>
            <w:tcW w:w="6000" w:type="dxa"/>
          </w:tcPr>
          <w:p w14:paraId="4D9DBF14" w14:textId="77777777" w:rsidR="00B50050" w:rsidRDefault="00B50050" w:rsidP="0088127C">
            <w:pPr>
              <w:pStyle w:val="OtherTableBody"/>
            </w:pPr>
            <w:r>
              <w:t>Eligibility Source</w:t>
            </w:r>
          </w:p>
        </w:tc>
        <w:tc>
          <w:tcPr>
            <w:tcW w:w="1000" w:type="dxa"/>
          </w:tcPr>
          <w:p w14:paraId="37B848E1" w14:textId="77777777" w:rsidR="00B50050" w:rsidRDefault="00B50050" w:rsidP="0088127C">
            <w:pPr>
              <w:pStyle w:val="OtherTableBody"/>
            </w:pPr>
            <w:r>
              <w:t>2.C.2.93</w:t>
            </w:r>
          </w:p>
        </w:tc>
      </w:tr>
      <w:tr w:rsidR="00B50050" w14:paraId="60CCAFEA" w14:textId="77777777" w:rsidTr="00195548">
        <w:tc>
          <w:tcPr>
            <w:tcW w:w="1000" w:type="dxa"/>
          </w:tcPr>
          <w:p w14:paraId="6AE4C37E" w14:textId="77777777" w:rsidR="00B50050" w:rsidRDefault="00B50050" w:rsidP="0088127C">
            <w:pPr>
              <w:pStyle w:val="OtherTableBody"/>
            </w:pPr>
            <w:r>
              <w:t>User</w:t>
            </w:r>
          </w:p>
        </w:tc>
        <w:tc>
          <w:tcPr>
            <w:tcW w:w="1000" w:type="dxa"/>
          </w:tcPr>
          <w:p w14:paraId="652CB5C0" w14:textId="77777777" w:rsidR="00B50050" w:rsidRDefault="00B50050" w:rsidP="0088127C">
            <w:pPr>
              <w:pStyle w:val="OtherTableBody"/>
            </w:pPr>
            <w:r>
              <w:t>0328</w:t>
            </w:r>
          </w:p>
        </w:tc>
        <w:tc>
          <w:tcPr>
            <w:tcW w:w="6000" w:type="dxa"/>
          </w:tcPr>
          <w:p w14:paraId="7F45860D" w14:textId="77777777" w:rsidR="00B50050" w:rsidRDefault="00B50050" w:rsidP="0088127C">
            <w:pPr>
              <w:pStyle w:val="OtherTableBody"/>
            </w:pPr>
            <w:r>
              <w:t>Employee Classification</w:t>
            </w:r>
          </w:p>
        </w:tc>
        <w:tc>
          <w:tcPr>
            <w:tcW w:w="1000" w:type="dxa"/>
          </w:tcPr>
          <w:p w14:paraId="293491DE" w14:textId="77777777" w:rsidR="00B50050" w:rsidRDefault="00B50050" w:rsidP="0088127C">
            <w:pPr>
              <w:pStyle w:val="OtherTableBody"/>
            </w:pPr>
            <w:r>
              <w:t>2.C.2.256</w:t>
            </w:r>
          </w:p>
        </w:tc>
      </w:tr>
      <w:tr w:rsidR="00B50050" w14:paraId="5959F628" w14:textId="77777777" w:rsidTr="00195548">
        <w:tc>
          <w:tcPr>
            <w:tcW w:w="1000" w:type="dxa"/>
          </w:tcPr>
          <w:p w14:paraId="27857BAD" w14:textId="77777777" w:rsidR="00B50050" w:rsidRDefault="00B50050" w:rsidP="0088127C">
            <w:pPr>
              <w:pStyle w:val="OtherTableBody"/>
            </w:pPr>
            <w:r>
              <w:t>User</w:t>
            </w:r>
          </w:p>
        </w:tc>
        <w:tc>
          <w:tcPr>
            <w:tcW w:w="1000" w:type="dxa"/>
          </w:tcPr>
          <w:p w14:paraId="46E66341" w14:textId="77777777" w:rsidR="00B50050" w:rsidRDefault="00B50050" w:rsidP="0088127C">
            <w:pPr>
              <w:pStyle w:val="OtherTableBody"/>
            </w:pPr>
            <w:r>
              <w:t>0139</w:t>
            </w:r>
          </w:p>
        </w:tc>
        <w:tc>
          <w:tcPr>
            <w:tcW w:w="6000" w:type="dxa"/>
          </w:tcPr>
          <w:p w14:paraId="0F7A926D" w14:textId="77777777" w:rsidR="00B50050" w:rsidRDefault="00B50050" w:rsidP="0088127C">
            <w:pPr>
              <w:pStyle w:val="OtherTableBody"/>
            </w:pPr>
            <w:r>
              <w:t>Employer Information Data</w:t>
            </w:r>
          </w:p>
        </w:tc>
        <w:tc>
          <w:tcPr>
            <w:tcW w:w="1000" w:type="dxa"/>
          </w:tcPr>
          <w:p w14:paraId="6C5022F5" w14:textId="77777777" w:rsidR="00B50050" w:rsidRDefault="00B50050" w:rsidP="0088127C">
            <w:pPr>
              <w:pStyle w:val="OtherTableBody"/>
            </w:pPr>
            <w:r>
              <w:t>2.C.2.88</w:t>
            </w:r>
          </w:p>
        </w:tc>
      </w:tr>
      <w:tr w:rsidR="00B50050" w14:paraId="3300F85E" w14:textId="77777777" w:rsidTr="00195548">
        <w:tc>
          <w:tcPr>
            <w:tcW w:w="1000" w:type="dxa"/>
          </w:tcPr>
          <w:p w14:paraId="6B453EC3" w14:textId="77777777" w:rsidR="00B50050" w:rsidRDefault="00B50050" w:rsidP="0088127C">
            <w:pPr>
              <w:pStyle w:val="OtherTableBody"/>
            </w:pPr>
            <w:r>
              <w:t>User</w:t>
            </w:r>
          </w:p>
        </w:tc>
        <w:tc>
          <w:tcPr>
            <w:tcW w:w="1000" w:type="dxa"/>
          </w:tcPr>
          <w:p w14:paraId="5A859DB3" w14:textId="77777777" w:rsidR="00B50050" w:rsidRDefault="00B50050" w:rsidP="0088127C">
            <w:pPr>
              <w:pStyle w:val="OtherTableBody"/>
            </w:pPr>
            <w:r>
              <w:t>0066</w:t>
            </w:r>
          </w:p>
        </w:tc>
        <w:tc>
          <w:tcPr>
            <w:tcW w:w="6000" w:type="dxa"/>
          </w:tcPr>
          <w:p w14:paraId="52FFB45E" w14:textId="77777777" w:rsidR="00B50050" w:rsidRDefault="00B50050" w:rsidP="0088127C">
            <w:pPr>
              <w:pStyle w:val="OtherTableBody"/>
            </w:pPr>
            <w:r>
              <w:t>Employment Status</w:t>
            </w:r>
          </w:p>
        </w:tc>
        <w:tc>
          <w:tcPr>
            <w:tcW w:w="1000" w:type="dxa"/>
          </w:tcPr>
          <w:p w14:paraId="36B759E8" w14:textId="77777777" w:rsidR="00B50050" w:rsidRDefault="00B50050" w:rsidP="0088127C">
            <w:pPr>
              <w:pStyle w:val="OtherTableBody"/>
            </w:pPr>
            <w:r>
              <w:t>2.C.2.38</w:t>
            </w:r>
          </w:p>
        </w:tc>
      </w:tr>
      <w:tr w:rsidR="00B50050" w14:paraId="31D01828" w14:textId="77777777" w:rsidTr="00195548">
        <w:tc>
          <w:tcPr>
            <w:tcW w:w="1000" w:type="dxa"/>
          </w:tcPr>
          <w:p w14:paraId="4744F4E1" w14:textId="77777777" w:rsidR="00B50050" w:rsidRDefault="00B50050" w:rsidP="0088127C">
            <w:pPr>
              <w:pStyle w:val="OtherTableBody"/>
            </w:pPr>
            <w:r>
              <w:t>HL7-EXT</w:t>
            </w:r>
          </w:p>
        </w:tc>
        <w:tc>
          <w:tcPr>
            <w:tcW w:w="1000" w:type="dxa"/>
          </w:tcPr>
          <w:p w14:paraId="3B734790" w14:textId="77777777" w:rsidR="00B50050" w:rsidRDefault="00B50050" w:rsidP="0088127C">
            <w:pPr>
              <w:pStyle w:val="OtherTableBody"/>
            </w:pPr>
            <w:r>
              <w:t>0957</w:t>
            </w:r>
          </w:p>
        </w:tc>
        <w:tc>
          <w:tcPr>
            <w:tcW w:w="6000" w:type="dxa"/>
          </w:tcPr>
          <w:p w14:paraId="508D2166" w14:textId="77777777" w:rsidR="00B50050" w:rsidRDefault="00B50050" w:rsidP="0088127C">
            <w:pPr>
              <w:pStyle w:val="OtherTableBody"/>
            </w:pPr>
            <w:r>
              <w:t>Employment Status (ODH)</w:t>
            </w:r>
          </w:p>
        </w:tc>
        <w:tc>
          <w:tcPr>
            <w:tcW w:w="1000" w:type="dxa"/>
          </w:tcPr>
          <w:p w14:paraId="514727D6" w14:textId="77777777" w:rsidR="00B50050" w:rsidRDefault="00B50050" w:rsidP="0088127C">
            <w:pPr>
              <w:pStyle w:val="OtherTableBody"/>
            </w:pPr>
          </w:p>
        </w:tc>
      </w:tr>
      <w:tr w:rsidR="00B50050" w14:paraId="6A3FC5FB" w14:textId="77777777" w:rsidTr="00195548">
        <w:tc>
          <w:tcPr>
            <w:tcW w:w="1000" w:type="dxa"/>
          </w:tcPr>
          <w:p w14:paraId="173B8116" w14:textId="77777777" w:rsidR="00B50050" w:rsidRDefault="00B50050" w:rsidP="0088127C">
            <w:pPr>
              <w:pStyle w:val="OtherTableBody"/>
            </w:pPr>
            <w:r>
              <w:t>HL7</w:t>
            </w:r>
          </w:p>
        </w:tc>
        <w:tc>
          <w:tcPr>
            <w:tcW w:w="1000" w:type="dxa"/>
          </w:tcPr>
          <w:p w14:paraId="60D3F890" w14:textId="77777777" w:rsidR="00B50050" w:rsidRDefault="00B50050" w:rsidP="0088127C">
            <w:pPr>
              <w:pStyle w:val="OtherTableBody"/>
            </w:pPr>
            <w:r>
              <w:t>0299</w:t>
            </w:r>
          </w:p>
        </w:tc>
        <w:tc>
          <w:tcPr>
            <w:tcW w:w="6000" w:type="dxa"/>
          </w:tcPr>
          <w:p w14:paraId="3EF3A8C5" w14:textId="77777777" w:rsidR="00B50050" w:rsidRDefault="00B50050" w:rsidP="0088127C">
            <w:pPr>
              <w:pStyle w:val="OtherTableBody"/>
            </w:pPr>
            <w:r>
              <w:t>Encoding</w:t>
            </w:r>
          </w:p>
        </w:tc>
        <w:tc>
          <w:tcPr>
            <w:tcW w:w="1000" w:type="dxa"/>
          </w:tcPr>
          <w:p w14:paraId="249E5C18" w14:textId="77777777" w:rsidR="00B50050" w:rsidRDefault="00B50050" w:rsidP="0088127C">
            <w:pPr>
              <w:pStyle w:val="OtherTableBody"/>
            </w:pPr>
            <w:r>
              <w:t>2.C.2.231</w:t>
            </w:r>
          </w:p>
        </w:tc>
      </w:tr>
      <w:tr w:rsidR="00B50050" w14:paraId="731A4A13" w14:textId="77777777" w:rsidTr="00195548">
        <w:tc>
          <w:tcPr>
            <w:tcW w:w="1000" w:type="dxa"/>
          </w:tcPr>
          <w:p w14:paraId="2B9B100B" w14:textId="77777777" w:rsidR="00B50050" w:rsidRDefault="00B50050" w:rsidP="0088127C">
            <w:pPr>
              <w:pStyle w:val="OtherTableBody"/>
            </w:pPr>
            <w:r>
              <w:t>undefined</w:t>
            </w:r>
          </w:p>
        </w:tc>
        <w:tc>
          <w:tcPr>
            <w:tcW w:w="1000" w:type="dxa"/>
          </w:tcPr>
          <w:p w14:paraId="76C33203" w14:textId="77777777" w:rsidR="00B50050" w:rsidRDefault="00B50050" w:rsidP="0088127C">
            <w:pPr>
              <w:pStyle w:val="OtherTableBody"/>
            </w:pPr>
            <w:r>
              <w:t>0574</w:t>
            </w:r>
          </w:p>
        </w:tc>
        <w:tc>
          <w:tcPr>
            <w:tcW w:w="6000" w:type="dxa"/>
          </w:tcPr>
          <w:p w14:paraId="396289E3" w14:textId="77777777" w:rsidR="00B50050" w:rsidRDefault="00B50050" w:rsidP="0088127C">
            <w:pPr>
              <w:pStyle w:val="OtherTableBody"/>
            </w:pPr>
            <w:r>
              <w:t>Encounter Type (AUT-21)</w:t>
            </w:r>
          </w:p>
        </w:tc>
        <w:tc>
          <w:tcPr>
            <w:tcW w:w="1000" w:type="dxa"/>
          </w:tcPr>
          <w:p w14:paraId="1450996B" w14:textId="77777777" w:rsidR="00B50050" w:rsidRDefault="00B50050" w:rsidP="0088127C">
            <w:pPr>
              <w:pStyle w:val="OtherTableBody"/>
            </w:pPr>
            <w:r>
              <w:t>11.8.2</w:t>
            </w:r>
          </w:p>
        </w:tc>
      </w:tr>
      <w:tr w:rsidR="00B50050" w14:paraId="388196AE" w14:textId="77777777" w:rsidTr="00195548">
        <w:tc>
          <w:tcPr>
            <w:tcW w:w="1000" w:type="dxa"/>
          </w:tcPr>
          <w:p w14:paraId="5298C18C" w14:textId="77777777" w:rsidR="00B50050" w:rsidRDefault="00B50050" w:rsidP="0088127C">
            <w:pPr>
              <w:pStyle w:val="OtherTableBody"/>
            </w:pPr>
            <w:r>
              <w:t>undefined</w:t>
            </w:r>
          </w:p>
        </w:tc>
        <w:tc>
          <w:tcPr>
            <w:tcW w:w="1000" w:type="dxa"/>
          </w:tcPr>
          <w:p w14:paraId="4946016F" w14:textId="77777777" w:rsidR="00B50050" w:rsidRDefault="00B50050" w:rsidP="0088127C">
            <w:pPr>
              <w:pStyle w:val="OtherTableBody"/>
            </w:pPr>
            <w:r>
              <w:t>0586</w:t>
            </w:r>
          </w:p>
        </w:tc>
        <w:tc>
          <w:tcPr>
            <w:tcW w:w="6000" w:type="dxa"/>
          </w:tcPr>
          <w:p w14:paraId="1DB1D68B" w14:textId="77777777" w:rsidR="00B50050" w:rsidRDefault="00B50050" w:rsidP="0088127C">
            <w:pPr>
              <w:pStyle w:val="OtherTableBody"/>
            </w:pPr>
            <w:r>
              <w:t>Ending Notification Code (CNS-6)</w:t>
            </w:r>
          </w:p>
        </w:tc>
        <w:tc>
          <w:tcPr>
            <w:tcW w:w="1000" w:type="dxa"/>
          </w:tcPr>
          <w:p w14:paraId="4A805675" w14:textId="77777777" w:rsidR="00B50050" w:rsidRDefault="00B50050" w:rsidP="0088127C">
            <w:pPr>
              <w:pStyle w:val="OtherTableBody"/>
            </w:pPr>
            <w:r>
              <w:t>13.4.8</w:t>
            </w:r>
          </w:p>
        </w:tc>
      </w:tr>
      <w:tr w:rsidR="00B50050" w14:paraId="37664F8B" w14:textId="77777777" w:rsidTr="00195548">
        <w:tc>
          <w:tcPr>
            <w:tcW w:w="1000" w:type="dxa"/>
          </w:tcPr>
          <w:p w14:paraId="5E7E5252" w14:textId="77777777" w:rsidR="00B50050" w:rsidRDefault="00B50050" w:rsidP="0088127C">
            <w:pPr>
              <w:pStyle w:val="OtherTableBody"/>
            </w:pPr>
            <w:r>
              <w:t>undefined</w:t>
            </w:r>
          </w:p>
        </w:tc>
        <w:tc>
          <w:tcPr>
            <w:tcW w:w="1000" w:type="dxa"/>
          </w:tcPr>
          <w:p w14:paraId="2F290E13" w14:textId="77777777" w:rsidR="00B50050" w:rsidRDefault="00B50050" w:rsidP="0088127C">
            <w:pPr>
              <w:pStyle w:val="OtherTableBody"/>
            </w:pPr>
            <w:r>
              <w:t>0668</w:t>
            </w:r>
          </w:p>
        </w:tc>
        <w:tc>
          <w:tcPr>
            <w:tcW w:w="6000" w:type="dxa"/>
          </w:tcPr>
          <w:p w14:paraId="550DB329" w14:textId="77777777" w:rsidR="00B50050" w:rsidRDefault="00B50050" w:rsidP="0088127C">
            <w:pPr>
              <w:pStyle w:val="OtherTableBody"/>
            </w:pPr>
            <w:r>
              <w:t>Entering Device (ORC-18)</w:t>
            </w:r>
          </w:p>
        </w:tc>
        <w:tc>
          <w:tcPr>
            <w:tcW w:w="1000" w:type="dxa"/>
          </w:tcPr>
          <w:p w14:paraId="099F17F2" w14:textId="77777777" w:rsidR="00B50050" w:rsidRDefault="00B50050" w:rsidP="0088127C">
            <w:pPr>
              <w:pStyle w:val="OtherTableBody"/>
            </w:pPr>
            <w:r>
              <w:t>4.5.1</w:t>
            </w:r>
          </w:p>
        </w:tc>
      </w:tr>
      <w:tr w:rsidR="00B50050" w14:paraId="5EAB06F9" w14:textId="77777777" w:rsidTr="00195548">
        <w:tc>
          <w:tcPr>
            <w:tcW w:w="1000" w:type="dxa"/>
          </w:tcPr>
          <w:p w14:paraId="6B065CE9" w14:textId="77777777" w:rsidR="00B50050" w:rsidRDefault="00B50050" w:rsidP="0088127C">
            <w:pPr>
              <w:pStyle w:val="OtherTableBody"/>
            </w:pPr>
            <w:r>
              <w:t>undefined</w:t>
            </w:r>
          </w:p>
        </w:tc>
        <w:tc>
          <w:tcPr>
            <w:tcW w:w="1000" w:type="dxa"/>
          </w:tcPr>
          <w:p w14:paraId="6E27598B" w14:textId="77777777" w:rsidR="00B50050" w:rsidRDefault="00B50050" w:rsidP="0088127C">
            <w:pPr>
              <w:pStyle w:val="OtherTableBody"/>
            </w:pPr>
            <w:r>
              <w:t>0666</w:t>
            </w:r>
          </w:p>
        </w:tc>
        <w:tc>
          <w:tcPr>
            <w:tcW w:w="6000" w:type="dxa"/>
          </w:tcPr>
          <w:p w14:paraId="76A30FEC" w14:textId="77777777" w:rsidR="00B50050" w:rsidRDefault="00B50050" w:rsidP="0088127C">
            <w:pPr>
              <w:pStyle w:val="OtherTableBody"/>
            </w:pPr>
            <w:r>
              <w:t>Entering Organization (ORC-17)</w:t>
            </w:r>
          </w:p>
        </w:tc>
        <w:tc>
          <w:tcPr>
            <w:tcW w:w="1000" w:type="dxa"/>
          </w:tcPr>
          <w:p w14:paraId="68A6B643" w14:textId="77777777" w:rsidR="00B50050" w:rsidRDefault="00B50050" w:rsidP="0088127C">
            <w:pPr>
              <w:pStyle w:val="OtherTableBody"/>
            </w:pPr>
            <w:r>
              <w:t>4.5.1</w:t>
            </w:r>
          </w:p>
        </w:tc>
      </w:tr>
      <w:tr w:rsidR="00B50050" w14:paraId="5A1B929B" w14:textId="77777777" w:rsidTr="00195548">
        <w:tc>
          <w:tcPr>
            <w:tcW w:w="1000" w:type="dxa"/>
          </w:tcPr>
          <w:p w14:paraId="6237681B" w14:textId="77777777" w:rsidR="00B50050" w:rsidRDefault="00B50050" w:rsidP="0088127C">
            <w:pPr>
              <w:pStyle w:val="OtherTableBody"/>
            </w:pPr>
            <w:r>
              <w:t>HL7</w:t>
            </w:r>
          </w:p>
        </w:tc>
        <w:tc>
          <w:tcPr>
            <w:tcW w:w="1000" w:type="dxa"/>
          </w:tcPr>
          <w:p w14:paraId="02A1B1FF" w14:textId="77777777" w:rsidR="00B50050" w:rsidRDefault="00B50050" w:rsidP="0088127C">
            <w:pPr>
              <w:pStyle w:val="OtherTableBody"/>
            </w:pPr>
            <w:r>
              <w:t>0365</w:t>
            </w:r>
          </w:p>
        </w:tc>
        <w:tc>
          <w:tcPr>
            <w:tcW w:w="6000" w:type="dxa"/>
          </w:tcPr>
          <w:p w14:paraId="1036437B" w14:textId="77777777" w:rsidR="00B50050" w:rsidRDefault="00B50050" w:rsidP="0088127C">
            <w:pPr>
              <w:pStyle w:val="OtherTableBody"/>
            </w:pPr>
            <w:r>
              <w:t>Equipment State</w:t>
            </w:r>
          </w:p>
        </w:tc>
        <w:tc>
          <w:tcPr>
            <w:tcW w:w="1000" w:type="dxa"/>
          </w:tcPr>
          <w:p w14:paraId="0CC76FE0" w14:textId="77777777" w:rsidR="00B50050" w:rsidRDefault="00B50050" w:rsidP="0088127C">
            <w:pPr>
              <w:pStyle w:val="OtherTableBody"/>
            </w:pPr>
            <w:r>
              <w:t>2.C.2.290</w:t>
            </w:r>
          </w:p>
        </w:tc>
      </w:tr>
      <w:tr w:rsidR="00B50050" w:rsidRPr="001D2E85" w14:paraId="3EE7C044" w14:textId="77777777" w:rsidTr="00195548">
        <w:tc>
          <w:tcPr>
            <w:tcW w:w="1000" w:type="dxa"/>
          </w:tcPr>
          <w:p w14:paraId="6ED420EB" w14:textId="77777777" w:rsidR="00B50050" w:rsidRDefault="00B50050" w:rsidP="0088127C">
            <w:pPr>
              <w:pStyle w:val="OtherTableBody"/>
            </w:pPr>
            <w:r>
              <w:t>HL7</w:t>
            </w:r>
          </w:p>
        </w:tc>
        <w:tc>
          <w:tcPr>
            <w:tcW w:w="1000" w:type="dxa"/>
          </w:tcPr>
          <w:p w14:paraId="5AFFC4B1" w14:textId="77777777" w:rsidR="00B50050" w:rsidRDefault="00B50050" w:rsidP="0088127C">
            <w:pPr>
              <w:pStyle w:val="OtherTableBody"/>
            </w:pPr>
            <w:r>
              <w:t>0942</w:t>
            </w:r>
          </w:p>
        </w:tc>
        <w:tc>
          <w:tcPr>
            <w:tcW w:w="6000" w:type="dxa"/>
          </w:tcPr>
          <w:p w14:paraId="212994BE" w14:textId="77777777" w:rsidR="00B50050" w:rsidRPr="001D2E85" w:rsidRDefault="00B50050" w:rsidP="0088127C">
            <w:pPr>
              <w:pStyle w:val="OtherTableBody"/>
            </w:pPr>
            <w:r w:rsidRPr="001D2E85">
              <w:t>Equipment State Indicator Type Code</w:t>
            </w:r>
          </w:p>
        </w:tc>
        <w:tc>
          <w:tcPr>
            <w:tcW w:w="1000" w:type="dxa"/>
          </w:tcPr>
          <w:p w14:paraId="533BF9B7" w14:textId="77777777" w:rsidR="00B50050" w:rsidRPr="001D2E85" w:rsidRDefault="00B50050" w:rsidP="0088127C">
            <w:pPr>
              <w:pStyle w:val="OtherTableBody"/>
            </w:pPr>
          </w:p>
        </w:tc>
      </w:tr>
      <w:tr w:rsidR="00B50050" w14:paraId="158DD7BF" w14:textId="77777777" w:rsidTr="00195548">
        <w:tc>
          <w:tcPr>
            <w:tcW w:w="1000" w:type="dxa"/>
          </w:tcPr>
          <w:p w14:paraId="5BC7C1ED" w14:textId="77777777" w:rsidR="00B50050" w:rsidRDefault="00B50050" w:rsidP="0088127C">
            <w:pPr>
              <w:pStyle w:val="OtherTableBody"/>
            </w:pPr>
            <w:r>
              <w:lastRenderedPageBreak/>
              <w:t>HL7</w:t>
            </w:r>
          </w:p>
        </w:tc>
        <w:tc>
          <w:tcPr>
            <w:tcW w:w="1000" w:type="dxa"/>
          </w:tcPr>
          <w:p w14:paraId="1967770B" w14:textId="77777777" w:rsidR="00B50050" w:rsidRDefault="00B50050" w:rsidP="0088127C">
            <w:pPr>
              <w:pStyle w:val="OtherTableBody"/>
            </w:pPr>
            <w:r>
              <w:t>0516</w:t>
            </w:r>
          </w:p>
        </w:tc>
        <w:tc>
          <w:tcPr>
            <w:tcW w:w="6000" w:type="dxa"/>
          </w:tcPr>
          <w:p w14:paraId="314EA196" w14:textId="77777777" w:rsidR="00B50050" w:rsidRDefault="00B50050" w:rsidP="0088127C">
            <w:pPr>
              <w:pStyle w:val="OtherTableBody"/>
            </w:pPr>
            <w:r>
              <w:t>Error Severity</w:t>
            </w:r>
          </w:p>
        </w:tc>
        <w:tc>
          <w:tcPr>
            <w:tcW w:w="1000" w:type="dxa"/>
          </w:tcPr>
          <w:p w14:paraId="3099C100" w14:textId="77777777" w:rsidR="00B50050" w:rsidRDefault="00B50050" w:rsidP="0088127C">
            <w:pPr>
              <w:pStyle w:val="OtherTableBody"/>
            </w:pPr>
            <w:r>
              <w:t>2.C.2.429</w:t>
            </w:r>
          </w:p>
        </w:tc>
      </w:tr>
      <w:tr w:rsidR="00B50050" w14:paraId="6EF7BBA7" w14:textId="77777777" w:rsidTr="00195548">
        <w:tc>
          <w:tcPr>
            <w:tcW w:w="1000" w:type="dxa"/>
          </w:tcPr>
          <w:p w14:paraId="7D9A7D72" w14:textId="77777777" w:rsidR="00B50050" w:rsidRDefault="00B50050" w:rsidP="0088127C">
            <w:pPr>
              <w:pStyle w:val="OtherTableBody"/>
            </w:pPr>
            <w:r>
              <w:t>HL7</w:t>
            </w:r>
          </w:p>
        </w:tc>
        <w:tc>
          <w:tcPr>
            <w:tcW w:w="1000" w:type="dxa"/>
          </w:tcPr>
          <w:p w14:paraId="2ACB6E0F" w14:textId="77777777" w:rsidR="00B50050" w:rsidRDefault="00B50050" w:rsidP="0088127C">
            <w:pPr>
              <w:pStyle w:val="OtherTableBody"/>
            </w:pPr>
            <w:r>
              <w:t>0225</w:t>
            </w:r>
          </w:p>
        </w:tc>
        <w:tc>
          <w:tcPr>
            <w:tcW w:w="6000" w:type="dxa"/>
          </w:tcPr>
          <w:p w14:paraId="594A01CD" w14:textId="77777777" w:rsidR="00B50050" w:rsidRDefault="00B50050" w:rsidP="0088127C">
            <w:pPr>
              <w:pStyle w:val="OtherTableBody"/>
            </w:pPr>
            <w:r>
              <w:t>Escort Required</w:t>
            </w:r>
          </w:p>
        </w:tc>
        <w:tc>
          <w:tcPr>
            <w:tcW w:w="1000" w:type="dxa"/>
          </w:tcPr>
          <w:p w14:paraId="0733F2D6" w14:textId="77777777" w:rsidR="00B50050" w:rsidRDefault="00B50050" w:rsidP="0088127C">
            <w:pPr>
              <w:pStyle w:val="OtherTableBody"/>
            </w:pPr>
            <w:r>
              <w:t>2.C.2.161</w:t>
            </w:r>
          </w:p>
        </w:tc>
      </w:tr>
      <w:tr w:rsidR="00B50050" w14:paraId="3FB5AE51" w14:textId="77777777" w:rsidTr="00195548">
        <w:tc>
          <w:tcPr>
            <w:tcW w:w="1000" w:type="dxa"/>
          </w:tcPr>
          <w:p w14:paraId="30E6F38C" w14:textId="77777777" w:rsidR="00B50050" w:rsidRDefault="00B50050" w:rsidP="0088127C">
            <w:pPr>
              <w:pStyle w:val="OtherTableBody"/>
            </w:pPr>
            <w:r>
              <w:t>User</w:t>
            </w:r>
          </w:p>
        </w:tc>
        <w:tc>
          <w:tcPr>
            <w:tcW w:w="1000" w:type="dxa"/>
          </w:tcPr>
          <w:p w14:paraId="271A21B2" w14:textId="77777777" w:rsidR="00B50050" w:rsidRDefault="00B50050" w:rsidP="0088127C">
            <w:pPr>
              <w:pStyle w:val="OtherTableBody"/>
            </w:pPr>
            <w:r>
              <w:t>0189</w:t>
            </w:r>
          </w:p>
        </w:tc>
        <w:tc>
          <w:tcPr>
            <w:tcW w:w="6000" w:type="dxa"/>
          </w:tcPr>
          <w:p w14:paraId="308B695B" w14:textId="77777777" w:rsidR="00B50050" w:rsidRDefault="00B50050" w:rsidP="0088127C">
            <w:pPr>
              <w:pStyle w:val="OtherTableBody"/>
            </w:pPr>
            <w:r>
              <w:t>Ethnic Group</w:t>
            </w:r>
          </w:p>
        </w:tc>
        <w:tc>
          <w:tcPr>
            <w:tcW w:w="1000" w:type="dxa"/>
          </w:tcPr>
          <w:p w14:paraId="6F558AAB" w14:textId="77777777" w:rsidR="00B50050" w:rsidRDefault="00B50050" w:rsidP="0088127C">
            <w:pPr>
              <w:pStyle w:val="OtherTableBody"/>
            </w:pPr>
            <w:r>
              <w:t>2.C.2.133</w:t>
            </w:r>
          </w:p>
        </w:tc>
      </w:tr>
      <w:tr w:rsidR="00B50050" w14:paraId="781807D2" w14:textId="77777777" w:rsidTr="00195548">
        <w:tc>
          <w:tcPr>
            <w:tcW w:w="1000" w:type="dxa"/>
          </w:tcPr>
          <w:p w14:paraId="37ED3E5B" w14:textId="77777777" w:rsidR="00B50050" w:rsidRDefault="00B50050" w:rsidP="0088127C">
            <w:pPr>
              <w:pStyle w:val="OtherTableBody"/>
            </w:pPr>
            <w:r>
              <w:t>HL7</w:t>
            </w:r>
          </w:p>
        </w:tc>
        <w:tc>
          <w:tcPr>
            <w:tcW w:w="1000" w:type="dxa"/>
          </w:tcPr>
          <w:p w14:paraId="237DF63D" w14:textId="77777777" w:rsidR="00B50050" w:rsidRDefault="00B50050" w:rsidP="0088127C">
            <w:pPr>
              <w:pStyle w:val="OtherTableBody"/>
            </w:pPr>
            <w:r>
              <w:t>0240</w:t>
            </w:r>
          </w:p>
        </w:tc>
        <w:tc>
          <w:tcPr>
            <w:tcW w:w="6000" w:type="dxa"/>
          </w:tcPr>
          <w:p w14:paraId="325C3915" w14:textId="77777777" w:rsidR="00B50050" w:rsidRDefault="00B50050" w:rsidP="0088127C">
            <w:pPr>
              <w:pStyle w:val="OtherTableBody"/>
            </w:pPr>
            <w:r>
              <w:t>Event Consequence</w:t>
            </w:r>
          </w:p>
        </w:tc>
        <w:tc>
          <w:tcPr>
            <w:tcW w:w="1000" w:type="dxa"/>
          </w:tcPr>
          <w:p w14:paraId="1706B9F1" w14:textId="77777777" w:rsidR="00B50050" w:rsidRDefault="00B50050" w:rsidP="0088127C">
            <w:pPr>
              <w:pStyle w:val="OtherTableBody"/>
            </w:pPr>
            <w:r>
              <w:t>2.C.2.175</w:t>
            </w:r>
          </w:p>
        </w:tc>
      </w:tr>
      <w:tr w:rsidR="00B50050" w14:paraId="5FF793A5" w14:textId="77777777" w:rsidTr="00195548">
        <w:tc>
          <w:tcPr>
            <w:tcW w:w="1000" w:type="dxa"/>
          </w:tcPr>
          <w:p w14:paraId="4CF1091C" w14:textId="77777777" w:rsidR="00B50050" w:rsidRDefault="00B50050" w:rsidP="0088127C">
            <w:pPr>
              <w:pStyle w:val="OtherTableBody"/>
            </w:pPr>
            <w:r>
              <w:t>HL7</w:t>
            </w:r>
          </w:p>
        </w:tc>
        <w:tc>
          <w:tcPr>
            <w:tcW w:w="1000" w:type="dxa"/>
          </w:tcPr>
          <w:p w14:paraId="55F760E5" w14:textId="77777777" w:rsidR="00B50050" w:rsidRDefault="00B50050" w:rsidP="0088127C">
            <w:pPr>
              <w:pStyle w:val="OtherTableBody"/>
            </w:pPr>
            <w:r>
              <w:t>0239</w:t>
            </w:r>
          </w:p>
        </w:tc>
        <w:tc>
          <w:tcPr>
            <w:tcW w:w="6000" w:type="dxa"/>
          </w:tcPr>
          <w:p w14:paraId="0E4D1659" w14:textId="77777777" w:rsidR="00B50050" w:rsidRDefault="00B50050" w:rsidP="0088127C">
            <w:pPr>
              <w:pStyle w:val="OtherTableBody"/>
            </w:pPr>
            <w:r>
              <w:t>Event Expected</w:t>
            </w:r>
          </w:p>
        </w:tc>
        <w:tc>
          <w:tcPr>
            <w:tcW w:w="1000" w:type="dxa"/>
          </w:tcPr>
          <w:p w14:paraId="3E5F100D" w14:textId="77777777" w:rsidR="00B50050" w:rsidRDefault="00B50050" w:rsidP="0088127C">
            <w:pPr>
              <w:pStyle w:val="OtherTableBody"/>
            </w:pPr>
            <w:r>
              <w:t>2.C.2.174</w:t>
            </w:r>
          </w:p>
        </w:tc>
      </w:tr>
      <w:tr w:rsidR="00B50050" w14:paraId="5EE88C73" w14:textId="77777777" w:rsidTr="00195548">
        <w:tc>
          <w:tcPr>
            <w:tcW w:w="1000" w:type="dxa"/>
          </w:tcPr>
          <w:p w14:paraId="37E80160" w14:textId="77777777" w:rsidR="00B50050" w:rsidRDefault="00B50050" w:rsidP="0088127C">
            <w:pPr>
              <w:pStyle w:val="OtherTableBody"/>
            </w:pPr>
            <w:r>
              <w:t>undefined</w:t>
            </w:r>
          </w:p>
        </w:tc>
        <w:tc>
          <w:tcPr>
            <w:tcW w:w="1000" w:type="dxa"/>
          </w:tcPr>
          <w:p w14:paraId="5A8990F2" w14:textId="77777777" w:rsidR="00B50050" w:rsidRDefault="00B50050" w:rsidP="0088127C">
            <w:pPr>
              <w:pStyle w:val="OtherTableBody"/>
            </w:pPr>
            <w:r>
              <w:t>0678</w:t>
            </w:r>
          </w:p>
        </w:tc>
        <w:tc>
          <w:tcPr>
            <w:tcW w:w="6000" w:type="dxa"/>
          </w:tcPr>
          <w:p w14:paraId="6A8A8248" w14:textId="77777777" w:rsidR="00B50050" w:rsidRDefault="00B50050" w:rsidP="0088127C">
            <w:pPr>
              <w:pStyle w:val="OtherTableBody"/>
            </w:pPr>
            <w:r>
              <w:t>Event Identifiers Used (PEO-1)</w:t>
            </w:r>
          </w:p>
        </w:tc>
        <w:tc>
          <w:tcPr>
            <w:tcW w:w="1000" w:type="dxa"/>
          </w:tcPr>
          <w:p w14:paraId="5EB4F359" w14:textId="77777777" w:rsidR="00B50050" w:rsidRDefault="00B50050" w:rsidP="0088127C">
            <w:pPr>
              <w:pStyle w:val="OtherTableBody"/>
            </w:pPr>
            <w:r>
              <w:t>7.12.2</w:t>
            </w:r>
          </w:p>
        </w:tc>
      </w:tr>
      <w:tr w:rsidR="00B50050" w14:paraId="6F70D22A" w14:textId="77777777" w:rsidTr="00195548">
        <w:tc>
          <w:tcPr>
            <w:tcW w:w="1000" w:type="dxa"/>
          </w:tcPr>
          <w:p w14:paraId="1A60FFEE" w14:textId="77777777" w:rsidR="00B50050" w:rsidRDefault="00B50050" w:rsidP="0088127C">
            <w:pPr>
              <w:pStyle w:val="OtherTableBody"/>
            </w:pPr>
            <w:r>
              <w:t>HL7</w:t>
            </w:r>
          </w:p>
        </w:tc>
        <w:tc>
          <w:tcPr>
            <w:tcW w:w="1000" w:type="dxa"/>
          </w:tcPr>
          <w:p w14:paraId="1647135F" w14:textId="77777777" w:rsidR="00B50050" w:rsidRDefault="00B50050" w:rsidP="0088127C">
            <w:pPr>
              <w:pStyle w:val="OtherTableBody"/>
            </w:pPr>
            <w:r>
              <w:t>0237</w:t>
            </w:r>
          </w:p>
        </w:tc>
        <w:tc>
          <w:tcPr>
            <w:tcW w:w="6000" w:type="dxa"/>
          </w:tcPr>
          <w:p w14:paraId="3FBEE90C" w14:textId="77777777" w:rsidR="00B50050" w:rsidRDefault="00B50050" w:rsidP="0088127C">
            <w:pPr>
              <w:pStyle w:val="OtherTableBody"/>
            </w:pPr>
            <w:r>
              <w:t>Event Qualification</w:t>
            </w:r>
          </w:p>
        </w:tc>
        <w:tc>
          <w:tcPr>
            <w:tcW w:w="1000" w:type="dxa"/>
          </w:tcPr>
          <w:p w14:paraId="19FF3A6B" w14:textId="77777777" w:rsidR="00B50050" w:rsidRDefault="00B50050" w:rsidP="0088127C">
            <w:pPr>
              <w:pStyle w:val="OtherTableBody"/>
            </w:pPr>
            <w:r>
              <w:t>2.C.2.172</w:t>
            </w:r>
          </w:p>
        </w:tc>
      </w:tr>
      <w:tr w:rsidR="00B50050" w14:paraId="297DFDD5" w14:textId="77777777" w:rsidTr="00195548">
        <w:tc>
          <w:tcPr>
            <w:tcW w:w="1000" w:type="dxa"/>
          </w:tcPr>
          <w:p w14:paraId="563B9768" w14:textId="77777777" w:rsidR="00B50050" w:rsidRDefault="00B50050" w:rsidP="0088127C">
            <w:pPr>
              <w:pStyle w:val="OtherTableBody"/>
            </w:pPr>
            <w:r>
              <w:t>User</w:t>
            </w:r>
          </w:p>
        </w:tc>
        <w:tc>
          <w:tcPr>
            <w:tcW w:w="1000" w:type="dxa"/>
          </w:tcPr>
          <w:p w14:paraId="472C5E40" w14:textId="77777777" w:rsidR="00B50050" w:rsidRDefault="00B50050" w:rsidP="0088127C">
            <w:pPr>
              <w:pStyle w:val="OtherTableBody"/>
            </w:pPr>
            <w:r>
              <w:t>0062</w:t>
            </w:r>
          </w:p>
        </w:tc>
        <w:tc>
          <w:tcPr>
            <w:tcW w:w="6000" w:type="dxa"/>
          </w:tcPr>
          <w:p w14:paraId="0C28A58E" w14:textId="77777777" w:rsidR="00B50050" w:rsidRDefault="00B50050" w:rsidP="0088127C">
            <w:pPr>
              <w:pStyle w:val="OtherTableBody"/>
            </w:pPr>
            <w:r>
              <w:t>Event Reason</w:t>
            </w:r>
          </w:p>
        </w:tc>
        <w:tc>
          <w:tcPr>
            <w:tcW w:w="1000" w:type="dxa"/>
          </w:tcPr>
          <w:p w14:paraId="0E63E612" w14:textId="77777777" w:rsidR="00B50050" w:rsidRDefault="00B50050" w:rsidP="0088127C">
            <w:pPr>
              <w:pStyle w:val="OtherTableBody"/>
            </w:pPr>
            <w:r>
              <w:t>2.C.2.34</w:t>
            </w:r>
          </w:p>
        </w:tc>
      </w:tr>
      <w:tr w:rsidR="00B50050" w14:paraId="3138E953" w14:textId="77777777" w:rsidTr="00195548">
        <w:tc>
          <w:tcPr>
            <w:tcW w:w="1000" w:type="dxa"/>
          </w:tcPr>
          <w:p w14:paraId="617F9E2E" w14:textId="77777777" w:rsidR="00B50050" w:rsidRDefault="00B50050" w:rsidP="0088127C">
            <w:pPr>
              <w:pStyle w:val="OtherTableBody"/>
            </w:pPr>
            <w:r>
              <w:t>HL7</w:t>
            </w:r>
          </w:p>
        </w:tc>
        <w:tc>
          <w:tcPr>
            <w:tcW w:w="1000" w:type="dxa"/>
          </w:tcPr>
          <w:p w14:paraId="77E447B0" w14:textId="77777777" w:rsidR="00B50050" w:rsidRDefault="00B50050" w:rsidP="0088127C">
            <w:pPr>
              <w:pStyle w:val="OtherTableBody"/>
            </w:pPr>
            <w:r>
              <w:t>0528</w:t>
            </w:r>
          </w:p>
        </w:tc>
        <w:tc>
          <w:tcPr>
            <w:tcW w:w="6000" w:type="dxa"/>
          </w:tcPr>
          <w:p w14:paraId="0B9F2A3F" w14:textId="77777777" w:rsidR="00B50050" w:rsidRDefault="00B50050" w:rsidP="0088127C">
            <w:pPr>
              <w:pStyle w:val="OtherTableBody"/>
            </w:pPr>
            <w:r>
              <w:t>Event Related Period</w:t>
            </w:r>
          </w:p>
        </w:tc>
        <w:tc>
          <w:tcPr>
            <w:tcW w:w="1000" w:type="dxa"/>
          </w:tcPr>
          <w:p w14:paraId="74245760" w14:textId="77777777" w:rsidR="00B50050" w:rsidRDefault="00B50050" w:rsidP="0088127C">
            <w:pPr>
              <w:pStyle w:val="OtherTableBody"/>
            </w:pPr>
            <w:r>
              <w:t>2.C.2.439</w:t>
            </w:r>
          </w:p>
        </w:tc>
      </w:tr>
      <w:tr w:rsidR="00B50050" w14:paraId="2275FB1C" w14:textId="77777777" w:rsidTr="00195548">
        <w:tc>
          <w:tcPr>
            <w:tcW w:w="1000" w:type="dxa"/>
          </w:tcPr>
          <w:p w14:paraId="6F5BDAE8" w14:textId="77777777" w:rsidR="00B50050" w:rsidRDefault="00B50050" w:rsidP="0088127C">
            <w:pPr>
              <w:pStyle w:val="OtherTableBody"/>
            </w:pPr>
            <w:r>
              <w:t>HL7</w:t>
            </w:r>
          </w:p>
        </w:tc>
        <w:tc>
          <w:tcPr>
            <w:tcW w:w="1000" w:type="dxa"/>
          </w:tcPr>
          <w:p w14:paraId="31E9FA9B" w14:textId="77777777" w:rsidR="00B50050" w:rsidRDefault="00B50050" w:rsidP="0088127C">
            <w:pPr>
              <w:pStyle w:val="OtherTableBody"/>
            </w:pPr>
            <w:r>
              <w:t>0236</w:t>
            </w:r>
          </w:p>
        </w:tc>
        <w:tc>
          <w:tcPr>
            <w:tcW w:w="6000" w:type="dxa"/>
          </w:tcPr>
          <w:p w14:paraId="783FDDC1" w14:textId="77777777" w:rsidR="00B50050" w:rsidRDefault="00B50050" w:rsidP="0088127C">
            <w:pPr>
              <w:pStyle w:val="OtherTableBody"/>
            </w:pPr>
            <w:r>
              <w:t>Event Reported To</w:t>
            </w:r>
          </w:p>
        </w:tc>
        <w:tc>
          <w:tcPr>
            <w:tcW w:w="1000" w:type="dxa"/>
          </w:tcPr>
          <w:p w14:paraId="452B1FF6" w14:textId="77777777" w:rsidR="00B50050" w:rsidRDefault="00B50050" w:rsidP="0088127C">
            <w:pPr>
              <w:pStyle w:val="OtherTableBody"/>
            </w:pPr>
            <w:r>
              <w:t>2.C.2.171</w:t>
            </w:r>
          </w:p>
        </w:tc>
      </w:tr>
      <w:tr w:rsidR="00B50050" w14:paraId="5224A6F3" w14:textId="77777777" w:rsidTr="00195548">
        <w:tc>
          <w:tcPr>
            <w:tcW w:w="1000" w:type="dxa"/>
          </w:tcPr>
          <w:p w14:paraId="232F1360" w14:textId="77777777" w:rsidR="00B50050" w:rsidRDefault="00B50050" w:rsidP="0088127C">
            <w:pPr>
              <w:pStyle w:val="OtherTableBody"/>
            </w:pPr>
            <w:r>
              <w:t>HL7</w:t>
            </w:r>
          </w:p>
        </w:tc>
        <w:tc>
          <w:tcPr>
            <w:tcW w:w="1000" w:type="dxa"/>
          </w:tcPr>
          <w:p w14:paraId="6007182C" w14:textId="77777777" w:rsidR="00B50050" w:rsidRDefault="00B50050" w:rsidP="0088127C">
            <w:pPr>
              <w:pStyle w:val="OtherTableBody"/>
            </w:pPr>
            <w:r>
              <w:t>0238</w:t>
            </w:r>
          </w:p>
        </w:tc>
        <w:tc>
          <w:tcPr>
            <w:tcW w:w="6000" w:type="dxa"/>
          </w:tcPr>
          <w:p w14:paraId="0B374912" w14:textId="77777777" w:rsidR="00B50050" w:rsidRDefault="00B50050" w:rsidP="0088127C">
            <w:pPr>
              <w:pStyle w:val="OtherTableBody"/>
            </w:pPr>
            <w:r>
              <w:t>Event Seriousness</w:t>
            </w:r>
          </w:p>
        </w:tc>
        <w:tc>
          <w:tcPr>
            <w:tcW w:w="1000" w:type="dxa"/>
          </w:tcPr>
          <w:p w14:paraId="62FAFF65" w14:textId="77777777" w:rsidR="00B50050" w:rsidRDefault="00B50050" w:rsidP="0088127C">
            <w:pPr>
              <w:pStyle w:val="OtherTableBody"/>
            </w:pPr>
            <w:r>
              <w:t>2.C.2.173</w:t>
            </w:r>
          </w:p>
        </w:tc>
      </w:tr>
      <w:tr w:rsidR="00B50050" w14:paraId="446765A6" w14:textId="77777777" w:rsidTr="00195548">
        <w:tc>
          <w:tcPr>
            <w:tcW w:w="1000" w:type="dxa"/>
          </w:tcPr>
          <w:p w14:paraId="63258946" w14:textId="77777777" w:rsidR="00B50050" w:rsidRDefault="00B50050" w:rsidP="0088127C">
            <w:pPr>
              <w:pStyle w:val="OtherTableBody"/>
            </w:pPr>
            <w:r>
              <w:t>undefined</w:t>
            </w:r>
          </w:p>
        </w:tc>
        <w:tc>
          <w:tcPr>
            <w:tcW w:w="1000" w:type="dxa"/>
          </w:tcPr>
          <w:p w14:paraId="321029D5" w14:textId="77777777" w:rsidR="00B50050" w:rsidRDefault="00B50050" w:rsidP="0088127C">
            <w:pPr>
              <w:pStyle w:val="OtherTableBody"/>
            </w:pPr>
            <w:r>
              <w:t>0679</w:t>
            </w:r>
          </w:p>
        </w:tc>
        <w:tc>
          <w:tcPr>
            <w:tcW w:w="6000" w:type="dxa"/>
          </w:tcPr>
          <w:p w14:paraId="31219D55" w14:textId="77777777" w:rsidR="00B50050" w:rsidRDefault="00B50050" w:rsidP="0088127C">
            <w:pPr>
              <w:pStyle w:val="OtherTableBody"/>
            </w:pPr>
            <w:r>
              <w:t>Event Symptom/Diagnosis Code (PEO-2)</w:t>
            </w:r>
          </w:p>
        </w:tc>
        <w:tc>
          <w:tcPr>
            <w:tcW w:w="1000" w:type="dxa"/>
          </w:tcPr>
          <w:p w14:paraId="719D8E42" w14:textId="77777777" w:rsidR="00B50050" w:rsidRDefault="00B50050" w:rsidP="0088127C">
            <w:pPr>
              <w:pStyle w:val="OtherTableBody"/>
            </w:pPr>
            <w:r>
              <w:t>7.12.2</w:t>
            </w:r>
          </w:p>
        </w:tc>
      </w:tr>
      <w:tr w:rsidR="00B50050" w14:paraId="7155F476" w14:textId="77777777" w:rsidTr="00195548">
        <w:tc>
          <w:tcPr>
            <w:tcW w:w="1000" w:type="dxa"/>
          </w:tcPr>
          <w:p w14:paraId="4DB36BE4" w14:textId="77777777" w:rsidR="00B50050" w:rsidRDefault="00B50050" w:rsidP="0088127C">
            <w:pPr>
              <w:pStyle w:val="OtherTableBody"/>
            </w:pPr>
            <w:r>
              <w:t>HL7</w:t>
            </w:r>
          </w:p>
        </w:tc>
        <w:tc>
          <w:tcPr>
            <w:tcW w:w="1000" w:type="dxa"/>
          </w:tcPr>
          <w:p w14:paraId="773EFAD1" w14:textId="77777777" w:rsidR="00B50050" w:rsidRDefault="00B50050" w:rsidP="0088127C">
            <w:pPr>
              <w:pStyle w:val="OtherTableBody"/>
            </w:pPr>
            <w:r>
              <w:t>0003</w:t>
            </w:r>
          </w:p>
        </w:tc>
        <w:tc>
          <w:tcPr>
            <w:tcW w:w="6000" w:type="dxa"/>
          </w:tcPr>
          <w:p w14:paraId="462920D5" w14:textId="77777777" w:rsidR="00B50050" w:rsidRDefault="00B50050" w:rsidP="0088127C">
            <w:pPr>
              <w:pStyle w:val="OtherTableBody"/>
            </w:pPr>
            <w:r>
              <w:t>Event Type</w:t>
            </w:r>
          </w:p>
        </w:tc>
        <w:tc>
          <w:tcPr>
            <w:tcW w:w="1000" w:type="dxa"/>
          </w:tcPr>
          <w:p w14:paraId="32DD5D6D" w14:textId="77777777" w:rsidR="00B50050" w:rsidRDefault="00B50050" w:rsidP="0088127C">
            <w:pPr>
              <w:pStyle w:val="OtherTableBody"/>
            </w:pPr>
            <w:r>
              <w:t>2.C.2.3</w:t>
            </w:r>
          </w:p>
        </w:tc>
      </w:tr>
      <w:tr w:rsidR="00B50050" w14:paraId="3EA5C1D9" w14:textId="77777777" w:rsidTr="00195548">
        <w:tc>
          <w:tcPr>
            <w:tcW w:w="1000" w:type="dxa"/>
          </w:tcPr>
          <w:p w14:paraId="09905938" w14:textId="77777777" w:rsidR="00B50050" w:rsidRDefault="00B50050" w:rsidP="0088127C">
            <w:pPr>
              <w:pStyle w:val="OtherTableBody"/>
            </w:pPr>
            <w:r>
              <w:t>HL7</w:t>
            </w:r>
          </w:p>
        </w:tc>
        <w:tc>
          <w:tcPr>
            <w:tcW w:w="1000" w:type="dxa"/>
          </w:tcPr>
          <w:p w14:paraId="01BB60AF" w14:textId="77777777" w:rsidR="00B50050" w:rsidRDefault="00B50050" w:rsidP="0088127C">
            <w:pPr>
              <w:pStyle w:val="OtherTableBody"/>
            </w:pPr>
            <w:r>
              <w:t>0450</w:t>
            </w:r>
          </w:p>
        </w:tc>
        <w:tc>
          <w:tcPr>
            <w:tcW w:w="6000" w:type="dxa"/>
          </w:tcPr>
          <w:p w14:paraId="0C78DAEA" w14:textId="77777777" w:rsidR="00B50050" w:rsidRDefault="00B50050" w:rsidP="0088127C">
            <w:pPr>
              <w:pStyle w:val="OtherTableBody"/>
            </w:pPr>
            <w:r>
              <w:t>Event Type</w:t>
            </w:r>
          </w:p>
        </w:tc>
        <w:tc>
          <w:tcPr>
            <w:tcW w:w="1000" w:type="dxa"/>
          </w:tcPr>
          <w:p w14:paraId="13730579" w14:textId="77777777" w:rsidR="00B50050" w:rsidRDefault="00B50050" w:rsidP="0088127C">
            <w:pPr>
              <w:pStyle w:val="OtherTableBody"/>
            </w:pPr>
            <w:r>
              <w:t>2.C.2.365</w:t>
            </w:r>
          </w:p>
        </w:tc>
      </w:tr>
      <w:tr w:rsidR="00B50050" w14:paraId="299083F7" w14:textId="77777777" w:rsidTr="00195548">
        <w:tc>
          <w:tcPr>
            <w:tcW w:w="1000" w:type="dxa"/>
          </w:tcPr>
          <w:p w14:paraId="780A76AF" w14:textId="77777777" w:rsidR="00B50050" w:rsidRDefault="00B50050" w:rsidP="0088127C">
            <w:pPr>
              <w:pStyle w:val="OtherTableBody"/>
            </w:pPr>
            <w:r>
              <w:t>HL7</w:t>
            </w:r>
          </w:p>
        </w:tc>
        <w:tc>
          <w:tcPr>
            <w:tcW w:w="1000" w:type="dxa"/>
          </w:tcPr>
          <w:p w14:paraId="44781FCB" w14:textId="77777777" w:rsidR="00B50050" w:rsidRDefault="00B50050" w:rsidP="0088127C">
            <w:pPr>
              <w:pStyle w:val="OtherTableBody"/>
            </w:pPr>
            <w:r>
              <w:t>0919</w:t>
            </w:r>
          </w:p>
        </w:tc>
        <w:tc>
          <w:tcPr>
            <w:tcW w:w="6000" w:type="dxa"/>
          </w:tcPr>
          <w:p w14:paraId="4F689147" w14:textId="77777777" w:rsidR="00B50050" w:rsidRDefault="00B50050" w:rsidP="0088127C">
            <w:pPr>
              <w:pStyle w:val="OtherTableBody"/>
            </w:pPr>
            <w:r>
              <w:t>Exclusive Test</w:t>
            </w:r>
          </w:p>
        </w:tc>
        <w:tc>
          <w:tcPr>
            <w:tcW w:w="1000" w:type="dxa"/>
          </w:tcPr>
          <w:p w14:paraId="799A2529" w14:textId="77777777" w:rsidR="00B50050" w:rsidRDefault="00B50050" w:rsidP="0088127C">
            <w:pPr>
              <w:pStyle w:val="OtherTableBody"/>
            </w:pPr>
            <w:r>
              <w:t>2.C.2.543</w:t>
            </w:r>
          </w:p>
        </w:tc>
      </w:tr>
      <w:tr w:rsidR="00B50050" w14:paraId="7A67BE07" w14:textId="77777777" w:rsidTr="00195548">
        <w:tc>
          <w:tcPr>
            <w:tcW w:w="1000" w:type="dxa"/>
          </w:tcPr>
          <w:p w14:paraId="28236E21" w14:textId="77777777" w:rsidR="00B50050" w:rsidRDefault="00B50050" w:rsidP="0088127C">
            <w:pPr>
              <w:pStyle w:val="OtherTableBody"/>
            </w:pPr>
            <w:r>
              <w:t>HL7</w:t>
            </w:r>
          </w:p>
        </w:tc>
        <w:tc>
          <w:tcPr>
            <w:tcW w:w="1000" w:type="dxa"/>
          </w:tcPr>
          <w:p w14:paraId="7244A1D5" w14:textId="77777777" w:rsidR="00B50050" w:rsidRDefault="00B50050" w:rsidP="0088127C">
            <w:pPr>
              <w:pStyle w:val="OtherTableBody"/>
            </w:pPr>
            <w:r>
              <w:t>0532</w:t>
            </w:r>
          </w:p>
        </w:tc>
        <w:tc>
          <w:tcPr>
            <w:tcW w:w="6000" w:type="dxa"/>
          </w:tcPr>
          <w:p w14:paraId="4E014AE9" w14:textId="77777777" w:rsidR="00B50050" w:rsidRDefault="00B50050" w:rsidP="0088127C">
            <w:pPr>
              <w:pStyle w:val="OtherTableBody"/>
            </w:pPr>
            <w:r>
              <w:t>Expanded Yes/no Indicator</w:t>
            </w:r>
          </w:p>
        </w:tc>
        <w:tc>
          <w:tcPr>
            <w:tcW w:w="1000" w:type="dxa"/>
          </w:tcPr>
          <w:p w14:paraId="22A3A117" w14:textId="77777777" w:rsidR="00B50050" w:rsidRDefault="00B50050" w:rsidP="0088127C">
            <w:pPr>
              <w:pStyle w:val="OtherTableBody"/>
            </w:pPr>
            <w:r>
              <w:t>2.C.2.442</w:t>
            </w:r>
          </w:p>
        </w:tc>
      </w:tr>
      <w:tr w:rsidR="00B50050" w14:paraId="273E9933" w14:textId="77777777" w:rsidTr="00195548">
        <w:tc>
          <w:tcPr>
            <w:tcW w:w="1000" w:type="dxa"/>
          </w:tcPr>
          <w:p w14:paraId="78F2081A" w14:textId="77777777" w:rsidR="00B50050" w:rsidRDefault="00B50050" w:rsidP="0088127C">
            <w:pPr>
              <w:pStyle w:val="OtherTableBody"/>
            </w:pPr>
            <w:r>
              <w:t>User</w:t>
            </w:r>
          </w:p>
        </w:tc>
        <w:tc>
          <w:tcPr>
            <w:tcW w:w="1000" w:type="dxa"/>
          </w:tcPr>
          <w:p w14:paraId="782DCD7F" w14:textId="77777777" w:rsidR="00B50050" w:rsidRDefault="00B50050" w:rsidP="0088127C">
            <w:pPr>
              <w:pStyle w:val="OtherTableBody"/>
            </w:pPr>
            <w:r>
              <w:t>0485</w:t>
            </w:r>
          </w:p>
        </w:tc>
        <w:tc>
          <w:tcPr>
            <w:tcW w:w="6000" w:type="dxa"/>
          </w:tcPr>
          <w:p w14:paraId="10316B50" w14:textId="77777777" w:rsidR="00B50050" w:rsidRDefault="00B50050" w:rsidP="0088127C">
            <w:pPr>
              <w:pStyle w:val="OtherTableBody"/>
            </w:pPr>
            <w:r>
              <w:t>Extended Priority Codes</w:t>
            </w:r>
          </w:p>
        </w:tc>
        <w:tc>
          <w:tcPr>
            <w:tcW w:w="1000" w:type="dxa"/>
          </w:tcPr>
          <w:p w14:paraId="52EE9E60" w14:textId="77777777" w:rsidR="00B50050" w:rsidRDefault="00B50050" w:rsidP="0088127C">
            <w:pPr>
              <w:pStyle w:val="OtherTableBody"/>
            </w:pPr>
            <w:r>
              <w:t>2.C.2.399</w:t>
            </w:r>
          </w:p>
        </w:tc>
      </w:tr>
      <w:tr w:rsidR="00B50050" w14:paraId="567DCB4E" w14:textId="77777777" w:rsidTr="00195548">
        <w:tc>
          <w:tcPr>
            <w:tcW w:w="1000" w:type="dxa"/>
          </w:tcPr>
          <w:p w14:paraId="27880894" w14:textId="77777777" w:rsidR="00B50050" w:rsidRDefault="00B50050" w:rsidP="0088127C">
            <w:pPr>
              <w:pStyle w:val="OtherTableBody"/>
            </w:pPr>
            <w:r>
              <w:t>User</w:t>
            </w:r>
          </w:p>
        </w:tc>
        <w:tc>
          <w:tcPr>
            <w:tcW w:w="1000" w:type="dxa"/>
          </w:tcPr>
          <w:p w14:paraId="28BDE172" w14:textId="77777777" w:rsidR="00B50050" w:rsidRDefault="00B50050" w:rsidP="0088127C">
            <w:pPr>
              <w:pStyle w:val="OtherTableBody"/>
            </w:pPr>
            <w:r>
              <w:t>0362</w:t>
            </w:r>
          </w:p>
        </w:tc>
        <w:tc>
          <w:tcPr>
            <w:tcW w:w="6000" w:type="dxa"/>
          </w:tcPr>
          <w:p w14:paraId="177E976D" w14:textId="77777777" w:rsidR="00B50050" w:rsidRDefault="00B50050" w:rsidP="0088127C">
            <w:pPr>
              <w:pStyle w:val="OtherTableBody"/>
            </w:pPr>
            <w:r>
              <w:t>Facility</w:t>
            </w:r>
          </w:p>
        </w:tc>
        <w:tc>
          <w:tcPr>
            <w:tcW w:w="1000" w:type="dxa"/>
          </w:tcPr>
          <w:p w14:paraId="6E83EF3C" w14:textId="77777777" w:rsidR="00B50050" w:rsidRDefault="00B50050" w:rsidP="0088127C">
            <w:pPr>
              <w:pStyle w:val="OtherTableBody"/>
            </w:pPr>
            <w:r>
              <w:t>2.C.2.287</w:t>
            </w:r>
          </w:p>
        </w:tc>
      </w:tr>
      <w:tr w:rsidR="00B50050" w14:paraId="6B976C7B" w14:textId="77777777" w:rsidTr="00195548">
        <w:tc>
          <w:tcPr>
            <w:tcW w:w="1000" w:type="dxa"/>
          </w:tcPr>
          <w:p w14:paraId="32ED4894" w14:textId="77777777" w:rsidR="00B50050" w:rsidRDefault="00B50050" w:rsidP="0088127C">
            <w:pPr>
              <w:pStyle w:val="OtherTableBody"/>
            </w:pPr>
            <w:r>
              <w:t>User</w:t>
            </w:r>
          </w:p>
        </w:tc>
        <w:tc>
          <w:tcPr>
            <w:tcW w:w="1000" w:type="dxa"/>
          </w:tcPr>
          <w:p w14:paraId="5406160E" w14:textId="77777777" w:rsidR="00B50050" w:rsidRDefault="00B50050" w:rsidP="0088127C">
            <w:pPr>
              <w:pStyle w:val="OtherTableBody"/>
            </w:pPr>
            <w:r>
              <w:t>0464</w:t>
            </w:r>
          </w:p>
        </w:tc>
        <w:tc>
          <w:tcPr>
            <w:tcW w:w="6000" w:type="dxa"/>
          </w:tcPr>
          <w:p w14:paraId="0888EB16" w14:textId="77777777" w:rsidR="00B50050" w:rsidRDefault="00B50050" w:rsidP="0088127C">
            <w:pPr>
              <w:pStyle w:val="OtherTableBody"/>
            </w:pPr>
            <w:r>
              <w:t>Facility ID</w:t>
            </w:r>
          </w:p>
        </w:tc>
        <w:tc>
          <w:tcPr>
            <w:tcW w:w="1000" w:type="dxa"/>
          </w:tcPr>
          <w:p w14:paraId="07AF4FDC" w14:textId="77777777" w:rsidR="00B50050" w:rsidRDefault="00B50050" w:rsidP="0088127C">
            <w:pPr>
              <w:pStyle w:val="OtherTableBody"/>
            </w:pPr>
            <w:r>
              <w:t>2.C.2.379</w:t>
            </w:r>
          </w:p>
        </w:tc>
      </w:tr>
      <w:tr w:rsidR="00B50050" w14:paraId="62DCC3FE" w14:textId="77777777" w:rsidTr="00195548">
        <w:tc>
          <w:tcPr>
            <w:tcW w:w="1000" w:type="dxa"/>
          </w:tcPr>
          <w:p w14:paraId="2B29A86A" w14:textId="77777777" w:rsidR="00B50050" w:rsidRDefault="00B50050" w:rsidP="0088127C">
            <w:pPr>
              <w:pStyle w:val="OtherTableBody"/>
            </w:pPr>
            <w:r>
              <w:t>HL7</w:t>
            </w:r>
          </w:p>
        </w:tc>
        <w:tc>
          <w:tcPr>
            <w:tcW w:w="1000" w:type="dxa"/>
          </w:tcPr>
          <w:p w14:paraId="782EBC8D" w14:textId="77777777" w:rsidR="00B50050" w:rsidRDefault="00B50050" w:rsidP="0088127C">
            <w:pPr>
              <w:pStyle w:val="OtherTableBody"/>
            </w:pPr>
            <w:r>
              <w:t>0331</w:t>
            </w:r>
          </w:p>
        </w:tc>
        <w:tc>
          <w:tcPr>
            <w:tcW w:w="6000" w:type="dxa"/>
          </w:tcPr>
          <w:p w14:paraId="34046974" w14:textId="77777777" w:rsidR="00B50050" w:rsidRDefault="00B50050" w:rsidP="0088127C">
            <w:pPr>
              <w:pStyle w:val="OtherTableBody"/>
            </w:pPr>
            <w:r>
              <w:t>Facility Type</w:t>
            </w:r>
          </w:p>
        </w:tc>
        <w:tc>
          <w:tcPr>
            <w:tcW w:w="1000" w:type="dxa"/>
          </w:tcPr>
          <w:p w14:paraId="284E6747" w14:textId="77777777" w:rsidR="00B50050" w:rsidRDefault="00B50050" w:rsidP="0088127C">
            <w:pPr>
              <w:pStyle w:val="OtherTableBody"/>
            </w:pPr>
            <w:r>
              <w:t>2.C.2.259</w:t>
            </w:r>
          </w:p>
        </w:tc>
      </w:tr>
      <w:tr w:rsidR="00B50050" w14:paraId="137C7DBC" w14:textId="77777777" w:rsidTr="00195548">
        <w:tc>
          <w:tcPr>
            <w:tcW w:w="1000" w:type="dxa"/>
          </w:tcPr>
          <w:p w14:paraId="4A57BFC3" w14:textId="77777777" w:rsidR="00B50050" w:rsidRDefault="00B50050" w:rsidP="0088127C">
            <w:pPr>
              <w:pStyle w:val="OtherTableBody"/>
            </w:pPr>
            <w:r>
              <w:t>User</w:t>
            </w:r>
          </w:p>
        </w:tc>
        <w:tc>
          <w:tcPr>
            <w:tcW w:w="1000" w:type="dxa"/>
          </w:tcPr>
          <w:p w14:paraId="23648989" w14:textId="77777777" w:rsidR="00B50050" w:rsidRDefault="00B50050" w:rsidP="0088127C">
            <w:pPr>
              <w:pStyle w:val="OtherTableBody"/>
            </w:pPr>
            <w:r>
              <w:t>0024</w:t>
            </w:r>
          </w:p>
        </w:tc>
        <w:tc>
          <w:tcPr>
            <w:tcW w:w="6000" w:type="dxa"/>
          </w:tcPr>
          <w:p w14:paraId="62FD239C" w14:textId="77777777" w:rsidR="00B50050" w:rsidRDefault="00B50050" w:rsidP="0088127C">
            <w:pPr>
              <w:pStyle w:val="OtherTableBody"/>
            </w:pPr>
            <w:r>
              <w:t>Fee Schedule</w:t>
            </w:r>
          </w:p>
        </w:tc>
        <w:tc>
          <w:tcPr>
            <w:tcW w:w="1000" w:type="dxa"/>
          </w:tcPr>
          <w:p w14:paraId="244C0585" w14:textId="77777777" w:rsidR="00B50050" w:rsidRDefault="00B50050" w:rsidP="0088127C">
            <w:pPr>
              <w:pStyle w:val="OtherTableBody"/>
            </w:pPr>
            <w:r>
              <w:t>2.C.2.17</w:t>
            </w:r>
          </w:p>
        </w:tc>
      </w:tr>
      <w:tr w:rsidR="00B50050" w14:paraId="272B775B" w14:textId="77777777" w:rsidTr="00195548">
        <w:tc>
          <w:tcPr>
            <w:tcW w:w="1000" w:type="dxa"/>
          </w:tcPr>
          <w:p w14:paraId="29F0548A" w14:textId="77777777" w:rsidR="00B50050" w:rsidRDefault="00B50050" w:rsidP="0088127C">
            <w:pPr>
              <w:pStyle w:val="OtherTableBody"/>
            </w:pPr>
            <w:r>
              <w:t>undefined</w:t>
            </w:r>
          </w:p>
        </w:tc>
        <w:tc>
          <w:tcPr>
            <w:tcW w:w="1000" w:type="dxa"/>
          </w:tcPr>
          <w:p w14:paraId="03E7F14D" w14:textId="77777777" w:rsidR="00B50050" w:rsidRDefault="00B50050" w:rsidP="0088127C">
            <w:pPr>
              <w:pStyle w:val="OtherTableBody"/>
            </w:pPr>
            <w:r>
              <w:t>0782</w:t>
            </w:r>
          </w:p>
        </w:tc>
        <w:tc>
          <w:tcPr>
            <w:tcW w:w="6000" w:type="dxa"/>
          </w:tcPr>
          <w:p w14:paraId="7420CF2B" w14:textId="77777777" w:rsidR="00B50050" w:rsidRDefault="00B50050" w:rsidP="0088127C">
            <w:pPr>
              <w:pStyle w:val="OtherTableBody"/>
            </w:pPr>
            <w:r>
              <w:t>Fibrin Index Units (SAC-39)</w:t>
            </w:r>
          </w:p>
        </w:tc>
        <w:tc>
          <w:tcPr>
            <w:tcW w:w="1000" w:type="dxa"/>
          </w:tcPr>
          <w:p w14:paraId="29B8874E" w14:textId="77777777" w:rsidR="00B50050" w:rsidRDefault="00B50050" w:rsidP="0088127C">
            <w:pPr>
              <w:pStyle w:val="OtherTableBody"/>
            </w:pPr>
            <w:r>
              <w:t>13.4.3</w:t>
            </w:r>
          </w:p>
        </w:tc>
      </w:tr>
      <w:tr w:rsidR="00B50050" w14:paraId="64DC2544" w14:textId="77777777" w:rsidTr="00195548">
        <w:tc>
          <w:tcPr>
            <w:tcW w:w="1000" w:type="dxa"/>
          </w:tcPr>
          <w:p w14:paraId="498EA47E" w14:textId="77777777" w:rsidR="00B50050" w:rsidRDefault="00B50050" w:rsidP="0088127C">
            <w:pPr>
              <w:pStyle w:val="OtherTableBody"/>
            </w:pPr>
            <w:r>
              <w:t>HL7</w:t>
            </w:r>
          </w:p>
        </w:tc>
        <w:tc>
          <w:tcPr>
            <w:tcW w:w="1000" w:type="dxa"/>
          </w:tcPr>
          <w:p w14:paraId="004945BA" w14:textId="77777777" w:rsidR="00B50050" w:rsidRDefault="00B50050" w:rsidP="0088127C">
            <w:pPr>
              <w:pStyle w:val="OtherTableBody"/>
            </w:pPr>
            <w:r>
              <w:t>0178</w:t>
            </w:r>
          </w:p>
        </w:tc>
        <w:tc>
          <w:tcPr>
            <w:tcW w:w="6000" w:type="dxa"/>
          </w:tcPr>
          <w:p w14:paraId="16049CC8" w14:textId="77777777" w:rsidR="00B50050" w:rsidRDefault="00B50050" w:rsidP="0088127C">
            <w:pPr>
              <w:pStyle w:val="OtherTableBody"/>
            </w:pPr>
            <w:r>
              <w:t>File Level Event Code</w:t>
            </w:r>
          </w:p>
        </w:tc>
        <w:tc>
          <w:tcPr>
            <w:tcW w:w="1000" w:type="dxa"/>
          </w:tcPr>
          <w:p w14:paraId="49FF5E94" w14:textId="77777777" w:rsidR="00B50050" w:rsidRDefault="00B50050" w:rsidP="0088127C">
            <w:pPr>
              <w:pStyle w:val="OtherTableBody"/>
            </w:pPr>
            <w:r>
              <w:t>2.C.2.122</w:t>
            </w:r>
          </w:p>
        </w:tc>
      </w:tr>
      <w:tr w:rsidR="00B50050" w14:paraId="42880DE4" w14:textId="77777777" w:rsidTr="00195548">
        <w:tc>
          <w:tcPr>
            <w:tcW w:w="1000" w:type="dxa"/>
          </w:tcPr>
          <w:p w14:paraId="6C8E9B62" w14:textId="77777777" w:rsidR="00B50050" w:rsidRDefault="00B50050" w:rsidP="0088127C">
            <w:pPr>
              <w:pStyle w:val="OtherTableBody"/>
            </w:pPr>
            <w:r>
              <w:t>User</w:t>
            </w:r>
          </w:p>
        </w:tc>
        <w:tc>
          <w:tcPr>
            <w:tcW w:w="1000" w:type="dxa"/>
          </w:tcPr>
          <w:p w14:paraId="35EBFE35" w14:textId="77777777" w:rsidR="00B50050" w:rsidRDefault="00B50050" w:rsidP="0088127C">
            <w:pPr>
              <w:pStyle w:val="OtherTableBody"/>
            </w:pPr>
            <w:r>
              <w:t>0278</w:t>
            </w:r>
          </w:p>
        </w:tc>
        <w:tc>
          <w:tcPr>
            <w:tcW w:w="6000" w:type="dxa"/>
          </w:tcPr>
          <w:p w14:paraId="3983F79E" w14:textId="77777777" w:rsidR="00B50050" w:rsidRDefault="00B50050" w:rsidP="0088127C">
            <w:pPr>
              <w:pStyle w:val="OtherTableBody"/>
            </w:pPr>
            <w:r>
              <w:t>Filler status codes</w:t>
            </w:r>
          </w:p>
        </w:tc>
        <w:tc>
          <w:tcPr>
            <w:tcW w:w="1000" w:type="dxa"/>
          </w:tcPr>
          <w:p w14:paraId="16BF435D" w14:textId="77777777" w:rsidR="00B50050" w:rsidRDefault="00B50050" w:rsidP="0088127C">
            <w:pPr>
              <w:pStyle w:val="OtherTableBody"/>
            </w:pPr>
            <w:r>
              <w:t>2.C.2.211</w:t>
            </w:r>
          </w:p>
        </w:tc>
      </w:tr>
      <w:tr w:rsidR="00B50050" w14:paraId="7480BC68" w14:textId="77777777" w:rsidTr="00195548">
        <w:tc>
          <w:tcPr>
            <w:tcW w:w="1000" w:type="dxa"/>
          </w:tcPr>
          <w:p w14:paraId="7889CC20" w14:textId="77777777" w:rsidR="00B50050" w:rsidRDefault="00B50050" w:rsidP="0088127C">
            <w:pPr>
              <w:pStyle w:val="OtherTableBody"/>
            </w:pPr>
            <w:r>
              <w:t>User</w:t>
            </w:r>
          </w:p>
        </w:tc>
        <w:tc>
          <w:tcPr>
            <w:tcW w:w="1000" w:type="dxa"/>
          </w:tcPr>
          <w:p w14:paraId="5968E1D5" w14:textId="77777777" w:rsidR="00B50050" w:rsidRDefault="00B50050" w:rsidP="0088127C">
            <w:pPr>
              <w:pStyle w:val="OtherTableBody"/>
            </w:pPr>
            <w:r>
              <w:t>0064</w:t>
            </w:r>
          </w:p>
        </w:tc>
        <w:tc>
          <w:tcPr>
            <w:tcW w:w="6000" w:type="dxa"/>
          </w:tcPr>
          <w:p w14:paraId="27AC8C1C" w14:textId="77777777" w:rsidR="00B50050" w:rsidRDefault="00B50050" w:rsidP="0088127C">
            <w:pPr>
              <w:pStyle w:val="OtherTableBody"/>
            </w:pPr>
            <w:r>
              <w:t>Financial Class</w:t>
            </w:r>
          </w:p>
        </w:tc>
        <w:tc>
          <w:tcPr>
            <w:tcW w:w="1000" w:type="dxa"/>
          </w:tcPr>
          <w:p w14:paraId="2187DEF2" w14:textId="77777777" w:rsidR="00B50050" w:rsidRDefault="00B50050" w:rsidP="0088127C">
            <w:pPr>
              <w:pStyle w:val="OtherTableBody"/>
            </w:pPr>
            <w:r>
              <w:t>2.C.2.36</w:t>
            </w:r>
          </w:p>
        </w:tc>
      </w:tr>
      <w:tr w:rsidR="00B50050" w14:paraId="1F610D98" w14:textId="77777777" w:rsidTr="00195548">
        <w:tc>
          <w:tcPr>
            <w:tcW w:w="1000" w:type="dxa"/>
          </w:tcPr>
          <w:p w14:paraId="09C8E176" w14:textId="77777777" w:rsidR="00B50050" w:rsidRDefault="00B50050" w:rsidP="0088127C">
            <w:pPr>
              <w:pStyle w:val="OtherTableBody"/>
            </w:pPr>
            <w:r>
              <w:t>undefined</w:t>
            </w:r>
          </w:p>
        </w:tc>
        <w:tc>
          <w:tcPr>
            <w:tcW w:w="1000" w:type="dxa"/>
          </w:tcPr>
          <w:p w14:paraId="7A7E331F" w14:textId="77777777" w:rsidR="00B50050" w:rsidRDefault="00B50050" w:rsidP="0088127C">
            <w:pPr>
              <w:pStyle w:val="OtherTableBody"/>
            </w:pPr>
            <w:r>
              <w:t>0643</w:t>
            </w:r>
          </w:p>
        </w:tc>
        <w:tc>
          <w:tcPr>
            <w:tcW w:w="6000" w:type="dxa"/>
          </w:tcPr>
          <w:p w14:paraId="567C227F" w14:textId="77777777" w:rsidR="00B50050" w:rsidRDefault="00B50050" w:rsidP="0088127C">
            <w:pPr>
              <w:pStyle w:val="OtherTableBody"/>
            </w:pPr>
            <w:r>
              <w:t>Fixed Canned Message (OM1-36)</w:t>
            </w:r>
          </w:p>
        </w:tc>
        <w:tc>
          <w:tcPr>
            <w:tcW w:w="1000" w:type="dxa"/>
          </w:tcPr>
          <w:p w14:paraId="73445440" w14:textId="77777777" w:rsidR="00B50050" w:rsidRDefault="00B50050" w:rsidP="0088127C">
            <w:pPr>
              <w:pStyle w:val="OtherTableBody"/>
            </w:pPr>
            <w:r>
              <w:t>8.8.9</w:t>
            </w:r>
          </w:p>
        </w:tc>
      </w:tr>
      <w:tr w:rsidR="00B50050" w14:paraId="129EE472" w14:textId="77777777" w:rsidTr="00195548">
        <w:tc>
          <w:tcPr>
            <w:tcW w:w="1000" w:type="dxa"/>
          </w:tcPr>
          <w:p w14:paraId="69533AE3" w14:textId="77777777" w:rsidR="00B50050" w:rsidRDefault="00B50050" w:rsidP="0088127C">
            <w:pPr>
              <w:pStyle w:val="OtherTableBody"/>
            </w:pPr>
            <w:r>
              <w:t>User</w:t>
            </w:r>
          </w:p>
        </w:tc>
        <w:tc>
          <w:tcPr>
            <w:tcW w:w="1000" w:type="dxa"/>
          </w:tcPr>
          <w:p w14:paraId="3906F8EC" w14:textId="77777777" w:rsidR="00B50050" w:rsidRDefault="00B50050" w:rsidP="0088127C">
            <w:pPr>
              <w:pStyle w:val="OtherTableBody"/>
            </w:pPr>
            <w:r>
              <w:t>0308</w:t>
            </w:r>
          </w:p>
        </w:tc>
        <w:tc>
          <w:tcPr>
            <w:tcW w:w="6000" w:type="dxa"/>
          </w:tcPr>
          <w:p w14:paraId="5B884322" w14:textId="77777777" w:rsidR="00B50050" w:rsidRDefault="00B50050" w:rsidP="0088127C">
            <w:pPr>
              <w:pStyle w:val="OtherTableBody"/>
            </w:pPr>
            <w:r>
              <w:t>Floor</w:t>
            </w:r>
          </w:p>
        </w:tc>
        <w:tc>
          <w:tcPr>
            <w:tcW w:w="1000" w:type="dxa"/>
          </w:tcPr>
          <w:p w14:paraId="1584618C" w14:textId="77777777" w:rsidR="00B50050" w:rsidRDefault="00B50050" w:rsidP="0088127C">
            <w:pPr>
              <w:pStyle w:val="OtherTableBody"/>
            </w:pPr>
            <w:r>
              <w:t>2.C.2.240</w:t>
            </w:r>
          </w:p>
        </w:tc>
      </w:tr>
      <w:tr w:rsidR="00B50050" w14:paraId="03495A20" w14:textId="77777777" w:rsidTr="00195548">
        <w:tc>
          <w:tcPr>
            <w:tcW w:w="1000" w:type="dxa"/>
          </w:tcPr>
          <w:p w14:paraId="74AE9FCF" w14:textId="77777777" w:rsidR="00B50050" w:rsidRDefault="00B50050" w:rsidP="0088127C">
            <w:pPr>
              <w:pStyle w:val="OtherTableBody"/>
            </w:pPr>
            <w:r>
              <w:t>undefined</w:t>
            </w:r>
          </w:p>
        </w:tc>
        <w:tc>
          <w:tcPr>
            <w:tcW w:w="1000" w:type="dxa"/>
          </w:tcPr>
          <w:p w14:paraId="6A35C374" w14:textId="77777777" w:rsidR="00B50050" w:rsidRDefault="00B50050" w:rsidP="0088127C">
            <w:pPr>
              <w:pStyle w:val="OtherTableBody"/>
            </w:pPr>
            <w:r>
              <w:t>0791</w:t>
            </w:r>
          </w:p>
        </w:tc>
        <w:tc>
          <w:tcPr>
            <w:tcW w:w="6000" w:type="dxa"/>
          </w:tcPr>
          <w:p w14:paraId="2B9831B4" w14:textId="77777777" w:rsidR="00B50050" w:rsidRDefault="00B50050" w:rsidP="0088127C">
            <w:pPr>
              <w:pStyle w:val="OtherTableBody"/>
            </w:pPr>
            <w:r>
              <w:t>Folder Assignment (TXA-24)</w:t>
            </w:r>
          </w:p>
        </w:tc>
        <w:tc>
          <w:tcPr>
            <w:tcW w:w="1000" w:type="dxa"/>
          </w:tcPr>
          <w:p w14:paraId="08B783D6" w14:textId="77777777" w:rsidR="00B50050" w:rsidRDefault="00B50050" w:rsidP="0088127C">
            <w:pPr>
              <w:pStyle w:val="OtherTableBody"/>
            </w:pPr>
            <w:r>
              <w:t>9.7.3</w:t>
            </w:r>
          </w:p>
        </w:tc>
      </w:tr>
      <w:tr w:rsidR="00B50050" w14:paraId="0151200E" w14:textId="77777777" w:rsidTr="00195548">
        <w:tc>
          <w:tcPr>
            <w:tcW w:w="1000" w:type="dxa"/>
          </w:tcPr>
          <w:p w14:paraId="301325A3" w14:textId="77777777" w:rsidR="00B50050" w:rsidRDefault="00B50050" w:rsidP="0088127C">
            <w:pPr>
              <w:pStyle w:val="OtherTableBody"/>
            </w:pPr>
            <w:r>
              <w:t>User</w:t>
            </w:r>
          </w:p>
        </w:tc>
        <w:tc>
          <w:tcPr>
            <w:tcW w:w="1000" w:type="dxa"/>
          </w:tcPr>
          <w:p w14:paraId="6997B7E7" w14:textId="77777777" w:rsidR="00B50050" w:rsidRDefault="00B50050" w:rsidP="0088127C">
            <w:pPr>
              <w:pStyle w:val="OtherTableBody"/>
            </w:pPr>
            <w:r>
              <w:t>0473</w:t>
            </w:r>
          </w:p>
        </w:tc>
        <w:tc>
          <w:tcPr>
            <w:tcW w:w="6000" w:type="dxa"/>
          </w:tcPr>
          <w:p w14:paraId="7C771A04" w14:textId="77777777" w:rsidR="00B50050" w:rsidRDefault="00B50050" w:rsidP="0088127C">
            <w:pPr>
              <w:pStyle w:val="OtherTableBody"/>
            </w:pPr>
            <w:r>
              <w:t>Formulary Status</w:t>
            </w:r>
          </w:p>
        </w:tc>
        <w:tc>
          <w:tcPr>
            <w:tcW w:w="1000" w:type="dxa"/>
          </w:tcPr>
          <w:p w14:paraId="002E0A63" w14:textId="77777777" w:rsidR="00B50050" w:rsidRDefault="00B50050" w:rsidP="0088127C">
            <w:pPr>
              <w:pStyle w:val="OtherTableBody"/>
            </w:pPr>
            <w:r>
              <w:t>2.C.2.388</w:t>
            </w:r>
          </w:p>
        </w:tc>
      </w:tr>
      <w:tr w:rsidR="00B50050" w14:paraId="45705E68" w14:textId="77777777" w:rsidTr="00195548">
        <w:tc>
          <w:tcPr>
            <w:tcW w:w="1000" w:type="dxa"/>
          </w:tcPr>
          <w:p w14:paraId="20477362" w14:textId="77777777" w:rsidR="00B50050" w:rsidRDefault="00B50050" w:rsidP="0088127C">
            <w:pPr>
              <w:pStyle w:val="OtherTableBody"/>
            </w:pPr>
            <w:r>
              <w:t>HL7</w:t>
            </w:r>
          </w:p>
        </w:tc>
        <w:tc>
          <w:tcPr>
            <w:tcW w:w="1000" w:type="dxa"/>
          </w:tcPr>
          <w:p w14:paraId="70224496" w14:textId="77777777" w:rsidR="00B50050" w:rsidRDefault="00B50050" w:rsidP="0088127C">
            <w:pPr>
              <w:pStyle w:val="OtherTableBody"/>
            </w:pPr>
            <w:r>
              <w:t>0478</w:t>
            </w:r>
          </w:p>
        </w:tc>
        <w:tc>
          <w:tcPr>
            <w:tcW w:w="6000" w:type="dxa"/>
          </w:tcPr>
          <w:p w14:paraId="6DAE26AD" w14:textId="77777777" w:rsidR="00B50050" w:rsidRDefault="00B50050" w:rsidP="0088127C">
            <w:pPr>
              <w:pStyle w:val="OtherTableBody"/>
            </w:pPr>
            <w:r>
              <w:t>Formulary Status</w:t>
            </w:r>
          </w:p>
        </w:tc>
        <w:tc>
          <w:tcPr>
            <w:tcW w:w="1000" w:type="dxa"/>
          </w:tcPr>
          <w:p w14:paraId="4D0EA22C" w14:textId="77777777" w:rsidR="00B50050" w:rsidRDefault="00B50050" w:rsidP="0088127C">
            <w:pPr>
              <w:pStyle w:val="OtherTableBody"/>
            </w:pPr>
            <w:r>
              <w:t>2.C.2.393</w:t>
            </w:r>
          </w:p>
        </w:tc>
      </w:tr>
      <w:tr w:rsidR="00B50050" w14:paraId="60EE6470" w14:textId="77777777" w:rsidTr="00195548">
        <w:tc>
          <w:tcPr>
            <w:tcW w:w="1000" w:type="dxa"/>
          </w:tcPr>
          <w:p w14:paraId="02E28F41" w14:textId="77777777" w:rsidR="00B50050" w:rsidRDefault="00B50050" w:rsidP="0088127C">
            <w:pPr>
              <w:pStyle w:val="OtherTableBody"/>
            </w:pPr>
            <w:r>
              <w:t>undefined</w:t>
            </w:r>
          </w:p>
        </w:tc>
        <w:tc>
          <w:tcPr>
            <w:tcW w:w="1000" w:type="dxa"/>
          </w:tcPr>
          <w:p w14:paraId="489E716D" w14:textId="77777777" w:rsidR="00B50050" w:rsidRDefault="00B50050" w:rsidP="0088127C">
            <w:pPr>
              <w:pStyle w:val="OtherTableBody"/>
            </w:pPr>
            <w:r>
              <w:t>0676</w:t>
            </w:r>
          </w:p>
        </w:tc>
        <w:tc>
          <w:tcPr>
            <w:tcW w:w="6000" w:type="dxa"/>
          </w:tcPr>
          <w:p w14:paraId="01724104" w14:textId="77777777" w:rsidR="00B50050" w:rsidRDefault="00B50050" w:rsidP="0088127C">
            <w:pPr>
              <w:pStyle w:val="OtherTableBody"/>
            </w:pPr>
            <w:r>
              <w:t>Generic Name (PDC-5)</w:t>
            </w:r>
          </w:p>
        </w:tc>
        <w:tc>
          <w:tcPr>
            <w:tcW w:w="1000" w:type="dxa"/>
          </w:tcPr>
          <w:p w14:paraId="1734D57A" w14:textId="77777777" w:rsidR="00B50050" w:rsidRDefault="00B50050" w:rsidP="0088127C">
            <w:pPr>
              <w:pStyle w:val="OtherTableBody"/>
            </w:pPr>
            <w:r>
              <w:t>7.12.5</w:t>
            </w:r>
          </w:p>
        </w:tc>
      </w:tr>
      <w:tr w:rsidR="00B50050" w14:paraId="155F515D" w14:textId="77777777" w:rsidTr="00195548">
        <w:tc>
          <w:tcPr>
            <w:tcW w:w="1000" w:type="dxa"/>
          </w:tcPr>
          <w:p w14:paraId="34900E18" w14:textId="77777777" w:rsidR="00B50050" w:rsidRDefault="00B50050" w:rsidP="0088127C">
            <w:pPr>
              <w:pStyle w:val="OtherTableBody"/>
            </w:pPr>
            <w:r>
              <w:t>User</w:t>
            </w:r>
          </w:p>
        </w:tc>
        <w:tc>
          <w:tcPr>
            <w:tcW w:w="1000" w:type="dxa"/>
          </w:tcPr>
          <w:p w14:paraId="15797202" w14:textId="77777777" w:rsidR="00B50050" w:rsidRDefault="00B50050" w:rsidP="0088127C">
            <w:pPr>
              <w:pStyle w:val="OtherTableBody"/>
            </w:pPr>
            <w:r>
              <w:t>0249</w:t>
            </w:r>
          </w:p>
        </w:tc>
        <w:tc>
          <w:tcPr>
            <w:tcW w:w="6000" w:type="dxa"/>
          </w:tcPr>
          <w:p w14:paraId="6F176E8C" w14:textId="77777777" w:rsidR="00B50050" w:rsidRDefault="00B50050" w:rsidP="0088127C">
            <w:pPr>
              <w:pStyle w:val="OtherTableBody"/>
            </w:pPr>
            <w:r>
              <w:t>Generic Product</w:t>
            </w:r>
          </w:p>
        </w:tc>
        <w:tc>
          <w:tcPr>
            <w:tcW w:w="1000" w:type="dxa"/>
          </w:tcPr>
          <w:p w14:paraId="70F8D70F" w14:textId="77777777" w:rsidR="00B50050" w:rsidRDefault="00B50050" w:rsidP="0088127C">
            <w:pPr>
              <w:pStyle w:val="OtherTableBody"/>
            </w:pPr>
            <w:r>
              <w:t>2.C.2.184</w:t>
            </w:r>
          </w:p>
        </w:tc>
      </w:tr>
      <w:tr w:rsidR="00B50050" w14:paraId="26D2D474" w14:textId="77777777" w:rsidTr="00195548">
        <w:tc>
          <w:tcPr>
            <w:tcW w:w="1000" w:type="dxa"/>
          </w:tcPr>
          <w:p w14:paraId="04C11A75" w14:textId="77777777" w:rsidR="00B50050" w:rsidRDefault="00B50050" w:rsidP="0088127C">
            <w:pPr>
              <w:pStyle w:val="OtherTableBody"/>
            </w:pPr>
            <w:r>
              <w:t>User</w:t>
            </w:r>
          </w:p>
        </w:tc>
        <w:tc>
          <w:tcPr>
            <w:tcW w:w="1000" w:type="dxa"/>
          </w:tcPr>
          <w:p w14:paraId="7F209A6B" w14:textId="77777777" w:rsidR="00B50050" w:rsidRDefault="00B50050" w:rsidP="0088127C">
            <w:pPr>
              <w:pStyle w:val="OtherTableBody"/>
            </w:pPr>
            <w:r>
              <w:t>0424</w:t>
            </w:r>
          </w:p>
        </w:tc>
        <w:tc>
          <w:tcPr>
            <w:tcW w:w="6000" w:type="dxa"/>
          </w:tcPr>
          <w:p w14:paraId="20D1099D" w14:textId="77777777" w:rsidR="00B50050" w:rsidRDefault="00B50050" w:rsidP="0088127C">
            <w:pPr>
              <w:pStyle w:val="OtherTableBody"/>
            </w:pPr>
            <w:r>
              <w:t>Gestation Category Code</w:t>
            </w:r>
          </w:p>
        </w:tc>
        <w:tc>
          <w:tcPr>
            <w:tcW w:w="1000" w:type="dxa"/>
          </w:tcPr>
          <w:p w14:paraId="0E6A8090" w14:textId="77777777" w:rsidR="00B50050" w:rsidRDefault="00B50050" w:rsidP="0088127C">
            <w:pPr>
              <w:pStyle w:val="OtherTableBody"/>
            </w:pPr>
            <w:r>
              <w:t>2.C.2.341</w:t>
            </w:r>
          </w:p>
        </w:tc>
      </w:tr>
      <w:tr w:rsidR="00B50050" w14:paraId="7BBD3A69" w14:textId="77777777" w:rsidTr="00195548">
        <w:tc>
          <w:tcPr>
            <w:tcW w:w="1000" w:type="dxa"/>
          </w:tcPr>
          <w:p w14:paraId="012D2C34" w14:textId="77777777" w:rsidR="00B50050" w:rsidRDefault="00B50050" w:rsidP="0088127C">
            <w:pPr>
              <w:pStyle w:val="OtherTableBody"/>
            </w:pPr>
            <w:r>
              <w:t>undefined</w:t>
            </w:r>
          </w:p>
        </w:tc>
        <w:tc>
          <w:tcPr>
            <w:tcW w:w="1000" w:type="dxa"/>
          </w:tcPr>
          <w:p w14:paraId="3D0573FF" w14:textId="77777777" w:rsidR="00B50050" w:rsidRDefault="00B50050" w:rsidP="0088127C">
            <w:pPr>
              <w:pStyle w:val="OtherTableBody"/>
            </w:pPr>
            <w:r>
              <w:t>0745</w:t>
            </w:r>
          </w:p>
        </w:tc>
        <w:tc>
          <w:tcPr>
            <w:tcW w:w="6000" w:type="dxa"/>
          </w:tcPr>
          <w:p w14:paraId="153FE4D1" w14:textId="77777777" w:rsidR="00B50050" w:rsidRDefault="00B50050" w:rsidP="0088127C">
            <w:pPr>
              <w:pStyle w:val="OtherTableBody"/>
            </w:pPr>
            <w:r>
              <w:t>Give Barcode Identifier (RXG-25)</w:t>
            </w:r>
          </w:p>
        </w:tc>
        <w:tc>
          <w:tcPr>
            <w:tcW w:w="1000" w:type="dxa"/>
          </w:tcPr>
          <w:p w14:paraId="4F39E970" w14:textId="77777777" w:rsidR="00B50050" w:rsidRDefault="00B50050" w:rsidP="0088127C">
            <w:pPr>
              <w:pStyle w:val="OtherTableBody"/>
            </w:pPr>
            <w:r>
              <w:t>4A.4.6</w:t>
            </w:r>
          </w:p>
        </w:tc>
      </w:tr>
      <w:tr w:rsidR="00B50050" w14:paraId="5644E48F" w14:textId="77777777" w:rsidTr="00195548">
        <w:tc>
          <w:tcPr>
            <w:tcW w:w="1000" w:type="dxa"/>
          </w:tcPr>
          <w:p w14:paraId="2576CE59" w14:textId="77777777" w:rsidR="00B50050" w:rsidRDefault="00B50050" w:rsidP="0088127C">
            <w:pPr>
              <w:pStyle w:val="OtherTableBody"/>
            </w:pPr>
            <w:r>
              <w:t>undefined</w:t>
            </w:r>
          </w:p>
        </w:tc>
        <w:tc>
          <w:tcPr>
            <w:tcW w:w="1000" w:type="dxa"/>
          </w:tcPr>
          <w:p w14:paraId="59D6FE14" w14:textId="77777777" w:rsidR="00B50050" w:rsidRDefault="00B50050" w:rsidP="0088127C">
            <w:pPr>
              <w:pStyle w:val="OtherTableBody"/>
            </w:pPr>
            <w:r>
              <w:t>0716</w:t>
            </w:r>
          </w:p>
        </w:tc>
        <w:tc>
          <w:tcPr>
            <w:tcW w:w="6000" w:type="dxa"/>
          </w:tcPr>
          <w:p w14:paraId="27DE25A0" w14:textId="77777777" w:rsidR="00B50050" w:rsidRDefault="00B50050" w:rsidP="0088127C">
            <w:pPr>
              <w:pStyle w:val="OtherTableBody"/>
            </w:pPr>
            <w:r>
              <w:t>Give Dosage Form (RXE-6)</w:t>
            </w:r>
          </w:p>
        </w:tc>
        <w:tc>
          <w:tcPr>
            <w:tcW w:w="1000" w:type="dxa"/>
          </w:tcPr>
          <w:p w14:paraId="1056353B" w14:textId="77777777" w:rsidR="00B50050" w:rsidRDefault="00B50050" w:rsidP="0088127C">
            <w:pPr>
              <w:pStyle w:val="OtherTableBody"/>
            </w:pPr>
            <w:r>
              <w:t>4A.4.4</w:t>
            </w:r>
          </w:p>
        </w:tc>
      </w:tr>
      <w:tr w:rsidR="00B50050" w14:paraId="0D95D3EF" w14:textId="77777777" w:rsidTr="00195548">
        <w:tc>
          <w:tcPr>
            <w:tcW w:w="1000" w:type="dxa"/>
          </w:tcPr>
          <w:p w14:paraId="2C0130C5" w14:textId="77777777" w:rsidR="00B50050" w:rsidRDefault="00B50050" w:rsidP="0088127C">
            <w:pPr>
              <w:pStyle w:val="OtherTableBody"/>
            </w:pPr>
            <w:r>
              <w:t>undefined</w:t>
            </w:r>
          </w:p>
        </w:tc>
        <w:tc>
          <w:tcPr>
            <w:tcW w:w="1000" w:type="dxa"/>
          </w:tcPr>
          <w:p w14:paraId="44B8C1D8" w14:textId="77777777" w:rsidR="00B50050" w:rsidRDefault="00B50050" w:rsidP="0088127C">
            <w:pPr>
              <w:pStyle w:val="OtherTableBody"/>
            </w:pPr>
            <w:r>
              <w:t>0736</w:t>
            </w:r>
          </w:p>
        </w:tc>
        <w:tc>
          <w:tcPr>
            <w:tcW w:w="6000" w:type="dxa"/>
          </w:tcPr>
          <w:p w14:paraId="7EF151DC" w14:textId="77777777" w:rsidR="00B50050" w:rsidRDefault="00B50050" w:rsidP="0088127C">
            <w:pPr>
              <w:pStyle w:val="OtherTableBody"/>
            </w:pPr>
            <w:r>
              <w:t>Give Dosage Form (RXG-8)</w:t>
            </w:r>
          </w:p>
        </w:tc>
        <w:tc>
          <w:tcPr>
            <w:tcW w:w="1000" w:type="dxa"/>
          </w:tcPr>
          <w:p w14:paraId="0ADE4F53" w14:textId="77777777" w:rsidR="00B50050" w:rsidRDefault="00B50050" w:rsidP="0088127C">
            <w:pPr>
              <w:pStyle w:val="OtherTableBody"/>
            </w:pPr>
            <w:r>
              <w:t>4A.4.6</w:t>
            </w:r>
          </w:p>
        </w:tc>
      </w:tr>
      <w:tr w:rsidR="00B50050" w14:paraId="0EBE7B6D" w14:textId="77777777" w:rsidTr="00195548">
        <w:tc>
          <w:tcPr>
            <w:tcW w:w="1000" w:type="dxa"/>
          </w:tcPr>
          <w:p w14:paraId="47F034D1" w14:textId="77777777" w:rsidR="00B50050" w:rsidRDefault="00B50050" w:rsidP="0088127C">
            <w:pPr>
              <w:pStyle w:val="OtherTableBody"/>
            </w:pPr>
            <w:r>
              <w:t>undefined</w:t>
            </w:r>
          </w:p>
        </w:tc>
        <w:tc>
          <w:tcPr>
            <w:tcW w:w="1000" w:type="dxa"/>
          </w:tcPr>
          <w:p w14:paraId="65270A38" w14:textId="77777777" w:rsidR="00B50050" w:rsidRDefault="00B50050" w:rsidP="0088127C">
            <w:pPr>
              <w:pStyle w:val="OtherTableBody"/>
            </w:pPr>
            <w:r>
              <w:t>0729</w:t>
            </w:r>
          </w:p>
        </w:tc>
        <w:tc>
          <w:tcPr>
            <w:tcW w:w="6000" w:type="dxa"/>
          </w:tcPr>
          <w:p w14:paraId="25BFED72" w14:textId="77777777" w:rsidR="00B50050" w:rsidRPr="001D2E85" w:rsidRDefault="00B50050" w:rsidP="0088127C">
            <w:pPr>
              <w:pStyle w:val="OtherTableBody"/>
            </w:pPr>
            <w:r w:rsidRPr="001D2E85">
              <w:t>Give Drug Strength Volume Units (RXE-34)</w:t>
            </w:r>
          </w:p>
        </w:tc>
        <w:tc>
          <w:tcPr>
            <w:tcW w:w="1000" w:type="dxa"/>
          </w:tcPr>
          <w:p w14:paraId="4F0505DB" w14:textId="77777777" w:rsidR="00B50050" w:rsidRDefault="00B50050" w:rsidP="0088127C">
            <w:pPr>
              <w:pStyle w:val="OtherTableBody"/>
            </w:pPr>
            <w:r>
              <w:t>4A.4.4</w:t>
            </w:r>
          </w:p>
        </w:tc>
      </w:tr>
      <w:tr w:rsidR="00B50050" w14:paraId="2D32A1A7" w14:textId="77777777" w:rsidTr="00195548">
        <w:tc>
          <w:tcPr>
            <w:tcW w:w="1000" w:type="dxa"/>
          </w:tcPr>
          <w:p w14:paraId="3C91C869" w14:textId="77777777" w:rsidR="00B50050" w:rsidRDefault="00B50050" w:rsidP="0088127C">
            <w:pPr>
              <w:pStyle w:val="OtherTableBody"/>
            </w:pPr>
            <w:r>
              <w:t>undefined</w:t>
            </w:r>
          </w:p>
        </w:tc>
        <w:tc>
          <w:tcPr>
            <w:tcW w:w="1000" w:type="dxa"/>
          </w:tcPr>
          <w:p w14:paraId="3FC22662" w14:textId="77777777" w:rsidR="00B50050" w:rsidRDefault="00B50050" w:rsidP="0088127C">
            <w:pPr>
              <w:pStyle w:val="OtherTableBody"/>
            </w:pPr>
            <w:r>
              <w:t>0744</w:t>
            </w:r>
          </w:p>
        </w:tc>
        <w:tc>
          <w:tcPr>
            <w:tcW w:w="6000" w:type="dxa"/>
          </w:tcPr>
          <w:p w14:paraId="164746F6" w14:textId="77777777" w:rsidR="00B50050" w:rsidRPr="001D2E85" w:rsidRDefault="00B50050" w:rsidP="0088127C">
            <w:pPr>
              <w:pStyle w:val="OtherTableBody"/>
            </w:pPr>
            <w:r w:rsidRPr="001D2E85">
              <w:t>Give Drug Strength Volume Units (RXG-24)</w:t>
            </w:r>
          </w:p>
        </w:tc>
        <w:tc>
          <w:tcPr>
            <w:tcW w:w="1000" w:type="dxa"/>
          </w:tcPr>
          <w:p w14:paraId="4779F82D" w14:textId="77777777" w:rsidR="00B50050" w:rsidRDefault="00B50050" w:rsidP="0088127C">
            <w:pPr>
              <w:pStyle w:val="OtherTableBody"/>
            </w:pPr>
            <w:r>
              <w:t>4A.4.6</w:t>
            </w:r>
          </w:p>
        </w:tc>
      </w:tr>
      <w:tr w:rsidR="00B50050" w14:paraId="01CD9D99" w14:textId="77777777" w:rsidTr="00195548">
        <w:tc>
          <w:tcPr>
            <w:tcW w:w="1000" w:type="dxa"/>
          </w:tcPr>
          <w:p w14:paraId="0A704C34" w14:textId="77777777" w:rsidR="00B50050" w:rsidRDefault="00B50050" w:rsidP="0088127C">
            <w:pPr>
              <w:pStyle w:val="OtherTableBody"/>
            </w:pPr>
            <w:r>
              <w:t>undefined</w:t>
            </w:r>
          </w:p>
        </w:tc>
        <w:tc>
          <w:tcPr>
            <w:tcW w:w="1000" w:type="dxa"/>
          </w:tcPr>
          <w:p w14:paraId="112813C7" w14:textId="77777777" w:rsidR="00B50050" w:rsidRDefault="00B50050" w:rsidP="0088127C">
            <w:pPr>
              <w:pStyle w:val="OtherTableBody"/>
            </w:pPr>
            <w:r>
              <w:t>0724</w:t>
            </w:r>
          </w:p>
        </w:tc>
        <w:tc>
          <w:tcPr>
            <w:tcW w:w="6000" w:type="dxa"/>
          </w:tcPr>
          <w:p w14:paraId="498B6533" w14:textId="77777777" w:rsidR="00B50050" w:rsidRDefault="00B50050" w:rsidP="0088127C">
            <w:pPr>
              <w:pStyle w:val="OtherTableBody"/>
            </w:pPr>
            <w:r>
              <w:t>Give Indication (RXE-27)</w:t>
            </w:r>
          </w:p>
        </w:tc>
        <w:tc>
          <w:tcPr>
            <w:tcW w:w="1000" w:type="dxa"/>
          </w:tcPr>
          <w:p w14:paraId="03B6404E" w14:textId="77777777" w:rsidR="00B50050" w:rsidRDefault="00B50050" w:rsidP="0088127C">
            <w:pPr>
              <w:pStyle w:val="OtherTableBody"/>
            </w:pPr>
            <w:r>
              <w:t>4A.4.4</w:t>
            </w:r>
          </w:p>
        </w:tc>
      </w:tr>
      <w:tr w:rsidR="00B50050" w14:paraId="79B2A7C3" w14:textId="77777777" w:rsidTr="00195548">
        <w:tc>
          <w:tcPr>
            <w:tcW w:w="1000" w:type="dxa"/>
          </w:tcPr>
          <w:p w14:paraId="48239EF8" w14:textId="77777777" w:rsidR="00B50050" w:rsidRDefault="00B50050" w:rsidP="0088127C">
            <w:pPr>
              <w:pStyle w:val="OtherTableBody"/>
            </w:pPr>
            <w:r>
              <w:t>undefined</w:t>
            </w:r>
          </w:p>
        </w:tc>
        <w:tc>
          <w:tcPr>
            <w:tcW w:w="1000" w:type="dxa"/>
          </w:tcPr>
          <w:p w14:paraId="19966644" w14:textId="77777777" w:rsidR="00B50050" w:rsidRDefault="00B50050" w:rsidP="0088127C">
            <w:pPr>
              <w:pStyle w:val="OtherTableBody"/>
            </w:pPr>
            <w:r>
              <w:t>0722</w:t>
            </w:r>
          </w:p>
        </w:tc>
        <w:tc>
          <w:tcPr>
            <w:tcW w:w="6000" w:type="dxa"/>
          </w:tcPr>
          <w:p w14:paraId="39DE04D6" w14:textId="77777777" w:rsidR="00B50050" w:rsidRDefault="00B50050" w:rsidP="0088127C">
            <w:pPr>
              <w:pStyle w:val="OtherTableBody"/>
            </w:pPr>
            <w:r>
              <w:t>Give Rate Units (RXE-24)</w:t>
            </w:r>
          </w:p>
        </w:tc>
        <w:tc>
          <w:tcPr>
            <w:tcW w:w="1000" w:type="dxa"/>
          </w:tcPr>
          <w:p w14:paraId="156C602F" w14:textId="77777777" w:rsidR="00B50050" w:rsidRDefault="00B50050" w:rsidP="0088127C">
            <w:pPr>
              <w:pStyle w:val="OtherTableBody"/>
            </w:pPr>
            <w:r>
              <w:t>4A.4.4</w:t>
            </w:r>
          </w:p>
        </w:tc>
      </w:tr>
      <w:tr w:rsidR="00B50050" w14:paraId="116CBF3D" w14:textId="77777777" w:rsidTr="00195548">
        <w:tc>
          <w:tcPr>
            <w:tcW w:w="1000" w:type="dxa"/>
          </w:tcPr>
          <w:p w14:paraId="55DAE8FD" w14:textId="77777777" w:rsidR="00B50050" w:rsidRDefault="00B50050" w:rsidP="0088127C">
            <w:pPr>
              <w:pStyle w:val="OtherTableBody"/>
            </w:pPr>
            <w:r>
              <w:lastRenderedPageBreak/>
              <w:t>undefined</w:t>
            </w:r>
          </w:p>
        </w:tc>
        <w:tc>
          <w:tcPr>
            <w:tcW w:w="1000" w:type="dxa"/>
          </w:tcPr>
          <w:p w14:paraId="4A290335" w14:textId="77777777" w:rsidR="00B50050" w:rsidRDefault="00B50050" w:rsidP="0088127C">
            <w:pPr>
              <w:pStyle w:val="OtherTableBody"/>
            </w:pPr>
            <w:r>
              <w:t>0740</w:t>
            </w:r>
          </w:p>
        </w:tc>
        <w:tc>
          <w:tcPr>
            <w:tcW w:w="6000" w:type="dxa"/>
          </w:tcPr>
          <w:p w14:paraId="226CE52B" w14:textId="77777777" w:rsidR="00B50050" w:rsidRDefault="00B50050" w:rsidP="0088127C">
            <w:pPr>
              <w:pStyle w:val="OtherTableBody"/>
            </w:pPr>
            <w:r>
              <w:t>Give Rate Units (RXG-16)</w:t>
            </w:r>
          </w:p>
        </w:tc>
        <w:tc>
          <w:tcPr>
            <w:tcW w:w="1000" w:type="dxa"/>
          </w:tcPr>
          <w:p w14:paraId="46A05F17" w14:textId="77777777" w:rsidR="00B50050" w:rsidRDefault="00B50050" w:rsidP="0088127C">
            <w:pPr>
              <w:pStyle w:val="OtherTableBody"/>
            </w:pPr>
            <w:r>
              <w:t>4A.4.6</w:t>
            </w:r>
          </w:p>
        </w:tc>
      </w:tr>
      <w:tr w:rsidR="00B50050" w14:paraId="3026D339" w14:textId="77777777" w:rsidTr="00195548">
        <w:tc>
          <w:tcPr>
            <w:tcW w:w="1000" w:type="dxa"/>
          </w:tcPr>
          <w:p w14:paraId="13F13E63" w14:textId="77777777" w:rsidR="00B50050" w:rsidRDefault="00B50050" w:rsidP="0088127C">
            <w:pPr>
              <w:pStyle w:val="OtherTableBody"/>
            </w:pPr>
            <w:r>
              <w:t>undefined</w:t>
            </w:r>
          </w:p>
        </w:tc>
        <w:tc>
          <w:tcPr>
            <w:tcW w:w="1000" w:type="dxa"/>
          </w:tcPr>
          <w:p w14:paraId="28F30A6C" w14:textId="77777777" w:rsidR="00B50050" w:rsidRDefault="00B50050" w:rsidP="0088127C">
            <w:pPr>
              <w:pStyle w:val="OtherTableBody"/>
            </w:pPr>
            <w:r>
              <w:t>0723</w:t>
            </w:r>
          </w:p>
        </w:tc>
        <w:tc>
          <w:tcPr>
            <w:tcW w:w="6000" w:type="dxa"/>
          </w:tcPr>
          <w:p w14:paraId="0EE39C64" w14:textId="77777777" w:rsidR="00B50050" w:rsidRDefault="00B50050" w:rsidP="0088127C">
            <w:pPr>
              <w:pStyle w:val="OtherTableBody"/>
            </w:pPr>
            <w:r>
              <w:t>Give Strength Units (RXE-26)</w:t>
            </w:r>
          </w:p>
        </w:tc>
        <w:tc>
          <w:tcPr>
            <w:tcW w:w="1000" w:type="dxa"/>
          </w:tcPr>
          <w:p w14:paraId="4CF362EC" w14:textId="77777777" w:rsidR="00B50050" w:rsidRDefault="00B50050" w:rsidP="0088127C">
            <w:pPr>
              <w:pStyle w:val="OtherTableBody"/>
            </w:pPr>
            <w:r>
              <w:t>4A.4.4</w:t>
            </w:r>
          </w:p>
        </w:tc>
      </w:tr>
      <w:tr w:rsidR="00B50050" w14:paraId="70E7C507" w14:textId="77777777" w:rsidTr="00195548">
        <w:tc>
          <w:tcPr>
            <w:tcW w:w="1000" w:type="dxa"/>
          </w:tcPr>
          <w:p w14:paraId="5C82033A" w14:textId="77777777" w:rsidR="00B50050" w:rsidRDefault="00B50050" w:rsidP="0088127C">
            <w:pPr>
              <w:pStyle w:val="OtherTableBody"/>
            </w:pPr>
            <w:r>
              <w:t>undefined</w:t>
            </w:r>
          </w:p>
        </w:tc>
        <w:tc>
          <w:tcPr>
            <w:tcW w:w="1000" w:type="dxa"/>
          </w:tcPr>
          <w:p w14:paraId="02C2B9E4" w14:textId="77777777" w:rsidR="00B50050" w:rsidRDefault="00B50050" w:rsidP="0088127C">
            <w:pPr>
              <w:pStyle w:val="OtherTableBody"/>
            </w:pPr>
            <w:r>
              <w:t>0741</w:t>
            </w:r>
          </w:p>
        </w:tc>
        <w:tc>
          <w:tcPr>
            <w:tcW w:w="6000" w:type="dxa"/>
          </w:tcPr>
          <w:p w14:paraId="03620FF0" w14:textId="77777777" w:rsidR="00B50050" w:rsidRDefault="00B50050" w:rsidP="0088127C">
            <w:pPr>
              <w:pStyle w:val="OtherTableBody"/>
            </w:pPr>
            <w:r>
              <w:t>Give Strength Units (RXG-18)</w:t>
            </w:r>
          </w:p>
        </w:tc>
        <w:tc>
          <w:tcPr>
            <w:tcW w:w="1000" w:type="dxa"/>
          </w:tcPr>
          <w:p w14:paraId="640A0ED4" w14:textId="77777777" w:rsidR="00B50050" w:rsidRDefault="00B50050" w:rsidP="0088127C">
            <w:pPr>
              <w:pStyle w:val="OtherTableBody"/>
            </w:pPr>
            <w:r>
              <w:t>4A.4.6</w:t>
            </w:r>
          </w:p>
        </w:tc>
      </w:tr>
      <w:tr w:rsidR="00B50050" w14:paraId="65E132D2" w14:textId="77777777" w:rsidTr="00195548">
        <w:tc>
          <w:tcPr>
            <w:tcW w:w="1000" w:type="dxa"/>
          </w:tcPr>
          <w:p w14:paraId="067E8F4A" w14:textId="77777777" w:rsidR="00B50050" w:rsidRDefault="00B50050" w:rsidP="0088127C">
            <w:pPr>
              <w:pStyle w:val="OtherTableBody"/>
            </w:pPr>
            <w:r>
              <w:t>undefined</w:t>
            </w:r>
          </w:p>
        </w:tc>
        <w:tc>
          <w:tcPr>
            <w:tcW w:w="1000" w:type="dxa"/>
          </w:tcPr>
          <w:p w14:paraId="404BB32B" w14:textId="77777777" w:rsidR="00B50050" w:rsidRDefault="00B50050" w:rsidP="0088127C">
            <w:pPr>
              <w:pStyle w:val="OtherTableBody"/>
            </w:pPr>
            <w:r>
              <w:t>0715</w:t>
            </w:r>
          </w:p>
        </w:tc>
        <w:tc>
          <w:tcPr>
            <w:tcW w:w="6000" w:type="dxa"/>
          </w:tcPr>
          <w:p w14:paraId="332555AF" w14:textId="77777777" w:rsidR="00B50050" w:rsidRDefault="00B50050" w:rsidP="0088127C">
            <w:pPr>
              <w:pStyle w:val="OtherTableBody"/>
            </w:pPr>
            <w:r>
              <w:t>Give Units (RXE-5)</w:t>
            </w:r>
          </w:p>
        </w:tc>
        <w:tc>
          <w:tcPr>
            <w:tcW w:w="1000" w:type="dxa"/>
          </w:tcPr>
          <w:p w14:paraId="3A54E4FB" w14:textId="77777777" w:rsidR="00B50050" w:rsidRDefault="00B50050" w:rsidP="0088127C">
            <w:pPr>
              <w:pStyle w:val="OtherTableBody"/>
            </w:pPr>
            <w:r>
              <w:t>4A.4.4</w:t>
            </w:r>
          </w:p>
        </w:tc>
      </w:tr>
      <w:tr w:rsidR="00B50050" w14:paraId="4D1466C7" w14:textId="77777777" w:rsidTr="00195548">
        <w:tc>
          <w:tcPr>
            <w:tcW w:w="1000" w:type="dxa"/>
          </w:tcPr>
          <w:p w14:paraId="0B6780A1" w14:textId="77777777" w:rsidR="00B50050" w:rsidRDefault="00B50050" w:rsidP="0088127C">
            <w:pPr>
              <w:pStyle w:val="OtherTableBody"/>
            </w:pPr>
            <w:r>
              <w:t>undefined</w:t>
            </w:r>
          </w:p>
        </w:tc>
        <w:tc>
          <w:tcPr>
            <w:tcW w:w="1000" w:type="dxa"/>
          </w:tcPr>
          <w:p w14:paraId="1CBE47E7" w14:textId="77777777" w:rsidR="00B50050" w:rsidRDefault="00B50050" w:rsidP="0088127C">
            <w:pPr>
              <w:pStyle w:val="OtherTableBody"/>
            </w:pPr>
            <w:r>
              <w:t>0735</w:t>
            </w:r>
          </w:p>
        </w:tc>
        <w:tc>
          <w:tcPr>
            <w:tcW w:w="6000" w:type="dxa"/>
          </w:tcPr>
          <w:p w14:paraId="4AD93139" w14:textId="77777777" w:rsidR="00B50050" w:rsidRDefault="00B50050" w:rsidP="0088127C">
            <w:pPr>
              <w:pStyle w:val="OtherTableBody"/>
            </w:pPr>
            <w:r>
              <w:t>Give Units (RXG-7)</w:t>
            </w:r>
          </w:p>
        </w:tc>
        <w:tc>
          <w:tcPr>
            <w:tcW w:w="1000" w:type="dxa"/>
          </w:tcPr>
          <w:p w14:paraId="09423C6A" w14:textId="77777777" w:rsidR="00B50050" w:rsidRDefault="00B50050" w:rsidP="0088127C">
            <w:pPr>
              <w:pStyle w:val="OtherTableBody"/>
            </w:pPr>
            <w:r>
              <w:t>4A.4.6</w:t>
            </w:r>
          </w:p>
        </w:tc>
      </w:tr>
      <w:tr w:rsidR="00B50050" w14:paraId="60087550" w14:textId="77777777" w:rsidTr="00195548">
        <w:tc>
          <w:tcPr>
            <w:tcW w:w="1000" w:type="dxa"/>
          </w:tcPr>
          <w:p w14:paraId="22B7C9F2" w14:textId="77777777" w:rsidR="00B50050" w:rsidRDefault="00B50050" w:rsidP="0088127C">
            <w:pPr>
              <w:pStyle w:val="OtherTableBody"/>
            </w:pPr>
            <w:r>
              <w:t>User</w:t>
            </w:r>
          </w:p>
        </w:tc>
        <w:tc>
          <w:tcPr>
            <w:tcW w:w="1000" w:type="dxa"/>
          </w:tcPr>
          <w:p w14:paraId="7FCB00BB" w14:textId="77777777" w:rsidR="00B50050" w:rsidRDefault="00B50050" w:rsidP="0088127C">
            <w:pPr>
              <w:pStyle w:val="OtherTableBody"/>
            </w:pPr>
            <w:r>
              <w:t>0401</w:t>
            </w:r>
          </w:p>
        </w:tc>
        <w:tc>
          <w:tcPr>
            <w:tcW w:w="6000" w:type="dxa"/>
          </w:tcPr>
          <w:p w14:paraId="29E81280" w14:textId="77777777" w:rsidR="00B50050" w:rsidRDefault="00B50050" w:rsidP="0088127C">
            <w:pPr>
              <w:pStyle w:val="OtherTableBody"/>
            </w:pPr>
            <w:r>
              <w:t>Government Reimbursement Program</w:t>
            </w:r>
          </w:p>
        </w:tc>
        <w:tc>
          <w:tcPr>
            <w:tcW w:w="1000" w:type="dxa"/>
          </w:tcPr>
          <w:p w14:paraId="471A890C" w14:textId="77777777" w:rsidR="00B50050" w:rsidRDefault="00B50050" w:rsidP="0088127C">
            <w:pPr>
              <w:pStyle w:val="OtherTableBody"/>
            </w:pPr>
            <w:r>
              <w:t>2.C.2.323</w:t>
            </w:r>
          </w:p>
        </w:tc>
      </w:tr>
      <w:tr w:rsidR="00B50050" w14:paraId="7177EF96" w14:textId="77777777" w:rsidTr="00195548">
        <w:tc>
          <w:tcPr>
            <w:tcW w:w="1000" w:type="dxa"/>
          </w:tcPr>
          <w:p w14:paraId="3F8963BE" w14:textId="77777777" w:rsidR="00B50050" w:rsidRDefault="00B50050" w:rsidP="0088127C">
            <w:pPr>
              <w:pStyle w:val="OtherTableBody"/>
            </w:pPr>
            <w:r>
              <w:t>User</w:t>
            </w:r>
          </w:p>
        </w:tc>
        <w:tc>
          <w:tcPr>
            <w:tcW w:w="1000" w:type="dxa"/>
          </w:tcPr>
          <w:p w14:paraId="14C43629" w14:textId="77777777" w:rsidR="00B50050" w:rsidRDefault="00B50050" w:rsidP="0088127C">
            <w:pPr>
              <w:pStyle w:val="OtherTableBody"/>
            </w:pPr>
            <w:r>
              <w:t>0734</w:t>
            </w:r>
          </w:p>
        </w:tc>
        <w:tc>
          <w:tcPr>
            <w:tcW w:w="6000" w:type="dxa"/>
          </w:tcPr>
          <w:p w14:paraId="465E76F8" w14:textId="77777777" w:rsidR="00B50050" w:rsidRDefault="00B50050" w:rsidP="0088127C">
            <w:pPr>
              <w:pStyle w:val="OtherTableBody"/>
            </w:pPr>
            <w:r>
              <w:t>Grouper Status</w:t>
            </w:r>
          </w:p>
        </w:tc>
        <w:tc>
          <w:tcPr>
            <w:tcW w:w="1000" w:type="dxa"/>
          </w:tcPr>
          <w:p w14:paraId="3106EB26" w14:textId="77777777" w:rsidR="00B50050" w:rsidRDefault="00B50050" w:rsidP="0088127C">
            <w:pPr>
              <w:pStyle w:val="OtherTableBody"/>
            </w:pPr>
            <w:r>
              <w:t>2.C.2.499</w:t>
            </w:r>
          </w:p>
        </w:tc>
      </w:tr>
      <w:tr w:rsidR="00B50050" w14:paraId="05349B96" w14:textId="77777777" w:rsidTr="00195548">
        <w:tc>
          <w:tcPr>
            <w:tcW w:w="1000" w:type="dxa"/>
          </w:tcPr>
          <w:p w14:paraId="212F4514" w14:textId="77777777" w:rsidR="00B50050" w:rsidRDefault="00B50050" w:rsidP="0088127C">
            <w:pPr>
              <w:pStyle w:val="OtherTableBody"/>
            </w:pPr>
            <w:r>
              <w:t>User</w:t>
            </w:r>
          </w:p>
        </w:tc>
        <w:tc>
          <w:tcPr>
            <w:tcW w:w="1000" w:type="dxa"/>
          </w:tcPr>
          <w:p w14:paraId="2D79E636" w14:textId="77777777" w:rsidR="00B50050" w:rsidRDefault="00B50050" w:rsidP="0088127C">
            <w:pPr>
              <w:pStyle w:val="OtherTableBody"/>
            </w:pPr>
            <w:r>
              <w:t>0341</w:t>
            </w:r>
          </w:p>
        </w:tc>
        <w:tc>
          <w:tcPr>
            <w:tcW w:w="6000" w:type="dxa"/>
          </w:tcPr>
          <w:p w14:paraId="38816635" w14:textId="77777777" w:rsidR="00B50050" w:rsidRDefault="00B50050" w:rsidP="0088127C">
            <w:pPr>
              <w:pStyle w:val="OtherTableBody"/>
            </w:pPr>
            <w:r>
              <w:t>Guarantor Credit Rating Code</w:t>
            </w:r>
          </w:p>
        </w:tc>
        <w:tc>
          <w:tcPr>
            <w:tcW w:w="1000" w:type="dxa"/>
          </w:tcPr>
          <w:p w14:paraId="573AC8C2" w14:textId="77777777" w:rsidR="00B50050" w:rsidRDefault="00B50050" w:rsidP="0088127C">
            <w:pPr>
              <w:pStyle w:val="OtherTableBody"/>
            </w:pPr>
            <w:r>
              <w:t>2.C.2.269</w:t>
            </w:r>
          </w:p>
        </w:tc>
      </w:tr>
      <w:tr w:rsidR="00B50050" w14:paraId="1AC219EC" w14:textId="77777777" w:rsidTr="00195548">
        <w:tc>
          <w:tcPr>
            <w:tcW w:w="1000" w:type="dxa"/>
          </w:tcPr>
          <w:p w14:paraId="4E418C8D" w14:textId="77777777" w:rsidR="00B50050" w:rsidRDefault="00B50050" w:rsidP="0088127C">
            <w:pPr>
              <w:pStyle w:val="OtherTableBody"/>
            </w:pPr>
            <w:r>
              <w:t>User</w:t>
            </w:r>
          </w:p>
        </w:tc>
        <w:tc>
          <w:tcPr>
            <w:tcW w:w="1000" w:type="dxa"/>
          </w:tcPr>
          <w:p w14:paraId="43B9ECDE" w14:textId="77777777" w:rsidR="00B50050" w:rsidRDefault="00B50050" w:rsidP="0088127C">
            <w:pPr>
              <w:pStyle w:val="OtherTableBody"/>
            </w:pPr>
            <w:r>
              <w:t>0068</w:t>
            </w:r>
          </w:p>
        </w:tc>
        <w:tc>
          <w:tcPr>
            <w:tcW w:w="6000" w:type="dxa"/>
          </w:tcPr>
          <w:p w14:paraId="4EC0CCDA" w14:textId="77777777" w:rsidR="00B50050" w:rsidRDefault="00B50050" w:rsidP="0088127C">
            <w:pPr>
              <w:pStyle w:val="OtherTableBody"/>
            </w:pPr>
            <w:r>
              <w:t>Guarantor Type</w:t>
            </w:r>
          </w:p>
        </w:tc>
        <w:tc>
          <w:tcPr>
            <w:tcW w:w="1000" w:type="dxa"/>
          </w:tcPr>
          <w:p w14:paraId="557F969E" w14:textId="77777777" w:rsidR="00B50050" w:rsidRDefault="00B50050" w:rsidP="0088127C">
            <w:pPr>
              <w:pStyle w:val="OtherTableBody"/>
            </w:pPr>
            <w:r>
              <w:t>2.C.2.39</w:t>
            </w:r>
          </w:p>
        </w:tc>
      </w:tr>
      <w:tr w:rsidR="00B50050" w14:paraId="3989BCA8" w14:textId="77777777" w:rsidTr="00195548">
        <w:tc>
          <w:tcPr>
            <w:tcW w:w="1000" w:type="dxa"/>
          </w:tcPr>
          <w:p w14:paraId="23692324" w14:textId="77777777" w:rsidR="00B50050" w:rsidRDefault="00B50050" w:rsidP="0088127C">
            <w:pPr>
              <w:pStyle w:val="OtherTableBody"/>
            </w:pPr>
            <w:r>
              <w:t>User</w:t>
            </w:r>
          </w:p>
        </w:tc>
        <w:tc>
          <w:tcPr>
            <w:tcW w:w="1000" w:type="dxa"/>
          </w:tcPr>
          <w:p w14:paraId="1375DC98" w14:textId="77777777" w:rsidR="00B50050" w:rsidRDefault="00B50050" w:rsidP="0088127C">
            <w:pPr>
              <w:pStyle w:val="OtherTableBody"/>
            </w:pPr>
            <w:r>
              <w:t>0295</w:t>
            </w:r>
          </w:p>
        </w:tc>
        <w:tc>
          <w:tcPr>
            <w:tcW w:w="6000" w:type="dxa"/>
          </w:tcPr>
          <w:p w14:paraId="2B9C75C2" w14:textId="77777777" w:rsidR="00B50050" w:rsidRDefault="00B50050" w:rsidP="0088127C">
            <w:pPr>
              <w:pStyle w:val="OtherTableBody"/>
            </w:pPr>
            <w:r>
              <w:t>Handicap</w:t>
            </w:r>
          </w:p>
        </w:tc>
        <w:tc>
          <w:tcPr>
            <w:tcW w:w="1000" w:type="dxa"/>
          </w:tcPr>
          <w:p w14:paraId="2C5E5258" w14:textId="77777777" w:rsidR="00B50050" w:rsidRDefault="00B50050" w:rsidP="0088127C">
            <w:pPr>
              <w:pStyle w:val="OtherTableBody"/>
            </w:pPr>
            <w:r>
              <w:t>2.C.2.227</w:t>
            </w:r>
          </w:p>
        </w:tc>
      </w:tr>
      <w:tr w:rsidR="00B50050" w14:paraId="7BC44DB3" w14:textId="77777777" w:rsidTr="00195548">
        <w:tc>
          <w:tcPr>
            <w:tcW w:w="1000" w:type="dxa"/>
          </w:tcPr>
          <w:p w14:paraId="741745D4" w14:textId="77777777" w:rsidR="00B50050" w:rsidRDefault="00B50050" w:rsidP="0088127C">
            <w:pPr>
              <w:pStyle w:val="OtherTableBody"/>
            </w:pPr>
            <w:r>
              <w:t>User</w:t>
            </w:r>
          </w:p>
        </w:tc>
        <w:tc>
          <w:tcPr>
            <w:tcW w:w="1000" w:type="dxa"/>
          </w:tcPr>
          <w:p w14:paraId="3BDEDD30" w14:textId="77777777" w:rsidR="00B50050" w:rsidRDefault="00B50050" w:rsidP="0088127C">
            <w:pPr>
              <w:pStyle w:val="OtherTableBody"/>
            </w:pPr>
            <w:r>
              <w:t>0454</w:t>
            </w:r>
          </w:p>
        </w:tc>
        <w:tc>
          <w:tcPr>
            <w:tcW w:w="6000" w:type="dxa"/>
          </w:tcPr>
          <w:p w14:paraId="6FD847FC" w14:textId="77777777" w:rsidR="00B50050" w:rsidRPr="001D2E85" w:rsidRDefault="00B50050" w:rsidP="0088127C">
            <w:pPr>
              <w:pStyle w:val="OtherTableBody"/>
            </w:pPr>
            <w:r w:rsidRPr="001D2E85">
              <w:t>Health Care Provider Area of Specialization</w:t>
            </w:r>
          </w:p>
        </w:tc>
        <w:tc>
          <w:tcPr>
            <w:tcW w:w="1000" w:type="dxa"/>
          </w:tcPr>
          <w:p w14:paraId="574E8EAC" w14:textId="77777777" w:rsidR="00B50050" w:rsidRDefault="00B50050" w:rsidP="0088127C">
            <w:pPr>
              <w:pStyle w:val="OtherTableBody"/>
            </w:pPr>
            <w:r>
              <w:t>2.C.2.369</w:t>
            </w:r>
          </w:p>
        </w:tc>
      </w:tr>
      <w:tr w:rsidR="00B50050" w14:paraId="4C911ECD" w14:textId="77777777" w:rsidTr="00195548">
        <w:tc>
          <w:tcPr>
            <w:tcW w:w="1000" w:type="dxa"/>
          </w:tcPr>
          <w:p w14:paraId="34E5B77A" w14:textId="77777777" w:rsidR="00B50050" w:rsidRDefault="00B50050" w:rsidP="0088127C">
            <w:pPr>
              <w:pStyle w:val="OtherTableBody"/>
            </w:pPr>
            <w:r>
              <w:t>User</w:t>
            </w:r>
          </w:p>
        </w:tc>
        <w:tc>
          <w:tcPr>
            <w:tcW w:w="1000" w:type="dxa"/>
          </w:tcPr>
          <w:p w14:paraId="6BBC8914" w14:textId="77777777" w:rsidR="00B50050" w:rsidRDefault="00B50050" w:rsidP="0088127C">
            <w:pPr>
              <w:pStyle w:val="OtherTableBody"/>
            </w:pPr>
            <w:r>
              <w:t>0453</w:t>
            </w:r>
          </w:p>
        </w:tc>
        <w:tc>
          <w:tcPr>
            <w:tcW w:w="6000" w:type="dxa"/>
          </w:tcPr>
          <w:p w14:paraId="3AE3A23A" w14:textId="77777777" w:rsidR="00B50050" w:rsidRDefault="00B50050" w:rsidP="0088127C">
            <w:pPr>
              <w:pStyle w:val="OtherTableBody"/>
            </w:pPr>
            <w:r>
              <w:t>Health Care Provider Classification</w:t>
            </w:r>
          </w:p>
        </w:tc>
        <w:tc>
          <w:tcPr>
            <w:tcW w:w="1000" w:type="dxa"/>
          </w:tcPr>
          <w:p w14:paraId="49D35C84" w14:textId="77777777" w:rsidR="00B50050" w:rsidRDefault="00B50050" w:rsidP="0088127C">
            <w:pPr>
              <w:pStyle w:val="OtherTableBody"/>
            </w:pPr>
            <w:r>
              <w:t>2.C.2.368</w:t>
            </w:r>
          </w:p>
        </w:tc>
      </w:tr>
      <w:tr w:rsidR="00B50050" w14:paraId="636E21D9" w14:textId="77777777" w:rsidTr="00195548">
        <w:tc>
          <w:tcPr>
            <w:tcW w:w="1000" w:type="dxa"/>
          </w:tcPr>
          <w:p w14:paraId="7657790F" w14:textId="77777777" w:rsidR="00B50050" w:rsidRDefault="00B50050" w:rsidP="0088127C">
            <w:pPr>
              <w:pStyle w:val="OtherTableBody"/>
            </w:pPr>
            <w:r>
              <w:t>User</w:t>
            </w:r>
          </w:p>
        </w:tc>
        <w:tc>
          <w:tcPr>
            <w:tcW w:w="1000" w:type="dxa"/>
          </w:tcPr>
          <w:p w14:paraId="14CC2572" w14:textId="77777777" w:rsidR="00B50050" w:rsidRDefault="00B50050" w:rsidP="0088127C">
            <w:pPr>
              <w:pStyle w:val="OtherTableBody"/>
            </w:pPr>
            <w:r>
              <w:t>0452</w:t>
            </w:r>
          </w:p>
        </w:tc>
        <w:tc>
          <w:tcPr>
            <w:tcW w:w="6000" w:type="dxa"/>
          </w:tcPr>
          <w:p w14:paraId="76C53697" w14:textId="77777777" w:rsidR="00B50050" w:rsidRPr="001D2E85" w:rsidRDefault="00B50050" w:rsidP="0088127C">
            <w:pPr>
              <w:pStyle w:val="OtherTableBody"/>
            </w:pPr>
            <w:r w:rsidRPr="001D2E85">
              <w:t>Health Care Provider Type Code</w:t>
            </w:r>
          </w:p>
        </w:tc>
        <w:tc>
          <w:tcPr>
            <w:tcW w:w="1000" w:type="dxa"/>
          </w:tcPr>
          <w:p w14:paraId="06CC3732" w14:textId="77777777" w:rsidR="00B50050" w:rsidRDefault="00B50050" w:rsidP="0088127C">
            <w:pPr>
              <w:pStyle w:val="OtherTableBody"/>
            </w:pPr>
            <w:r>
              <w:t>2.C.2.367</w:t>
            </w:r>
          </w:p>
        </w:tc>
      </w:tr>
      <w:tr w:rsidR="00B50050" w14:paraId="15161662" w14:textId="77777777" w:rsidTr="00195548">
        <w:tc>
          <w:tcPr>
            <w:tcW w:w="1000" w:type="dxa"/>
          </w:tcPr>
          <w:p w14:paraId="131573E0" w14:textId="77777777" w:rsidR="00B50050" w:rsidRDefault="00B50050" w:rsidP="0088127C">
            <w:pPr>
              <w:pStyle w:val="OtherTableBody"/>
            </w:pPr>
            <w:r>
              <w:t>undefined</w:t>
            </w:r>
          </w:p>
        </w:tc>
        <w:tc>
          <w:tcPr>
            <w:tcW w:w="1000" w:type="dxa"/>
          </w:tcPr>
          <w:p w14:paraId="390B1D62" w14:textId="77777777" w:rsidR="00B50050" w:rsidRDefault="00B50050" w:rsidP="0088127C">
            <w:pPr>
              <w:pStyle w:val="OtherTableBody"/>
            </w:pPr>
            <w:r>
              <w:t>0779</w:t>
            </w:r>
          </w:p>
        </w:tc>
        <w:tc>
          <w:tcPr>
            <w:tcW w:w="6000" w:type="dxa"/>
          </w:tcPr>
          <w:p w14:paraId="7A731D9A" w14:textId="77777777" w:rsidR="00B50050" w:rsidRDefault="00B50050" w:rsidP="0088127C">
            <w:pPr>
              <w:pStyle w:val="OtherTableBody"/>
            </w:pPr>
            <w:r>
              <w:t>Hemolysis Index Units (SAC-33)</w:t>
            </w:r>
          </w:p>
        </w:tc>
        <w:tc>
          <w:tcPr>
            <w:tcW w:w="1000" w:type="dxa"/>
          </w:tcPr>
          <w:p w14:paraId="2D439774" w14:textId="77777777" w:rsidR="00B50050" w:rsidRDefault="00B50050" w:rsidP="0088127C">
            <w:pPr>
              <w:pStyle w:val="OtherTableBody"/>
            </w:pPr>
            <w:r>
              <w:t>13.4.3</w:t>
            </w:r>
          </w:p>
        </w:tc>
      </w:tr>
      <w:tr w:rsidR="00B50050" w14:paraId="32177820" w14:textId="77777777" w:rsidTr="00195548">
        <w:tc>
          <w:tcPr>
            <w:tcW w:w="1000" w:type="dxa"/>
          </w:tcPr>
          <w:p w14:paraId="0B656DE5" w14:textId="77777777" w:rsidR="00B50050" w:rsidRDefault="00B50050" w:rsidP="0088127C">
            <w:pPr>
              <w:pStyle w:val="OtherTableBody"/>
            </w:pPr>
            <w:r>
              <w:t>undefined</w:t>
            </w:r>
          </w:p>
        </w:tc>
        <w:tc>
          <w:tcPr>
            <w:tcW w:w="1000" w:type="dxa"/>
          </w:tcPr>
          <w:p w14:paraId="4D3597D2" w14:textId="77777777" w:rsidR="00B50050" w:rsidRDefault="00B50050" w:rsidP="0088127C">
            <w:pPr>
              <w:pStyle w:val="OtherTableBody"/>
            </w:pPr>
            <w:r>
              <w:t>0686</w:t>
            </w:r>
          </w:p>
        </w:tc>
        <w:tc>
          <w:tcPr>
            <w:tcW w:w="6000" w:type="dxa"/>
          </w:tcPr>
          <w:p w14:paraId="1C0E44E2" w14:textId="77777777" w:rsidR="00B50050" w:rsidRDefault="00B50050" w:rsidP="0088127C">
            <w:pPr>
              <w:pStyle w:val="OtherTableBody"/>
            </w:pPr>
            <w:r>
              <w:t>Hospital Item Code (RQD-4)</w:t>
            </w:r>
          </w:p>
        </w:tc>
        <w:tc>
          <w:tcPr>
            <w:tcW w:w="1000" w:type="dxa"/>
          </w:tcPr>
          <w:p w14:paraId="6A7553A9" w14:textId="77777777" w:rsidR="00B50050" w:rsidRDefault="00B50050" w:rsidP="0088127C">
            <w:pPr>
              <w:pStyle w:val="OtherTableBody"/>
            </w:pPr>
            <w:r>
              <w:t>4.11.1</w:t>
            </w:r>
          </w:p>
        </w:tc>
      </w:tr>
      <w:tr w:rsidR="00B50050" w14:paraId="52F030E3" w14:textId="77777777" w:rsidTr="00195548">
        <w:tc>
          <w:tcPr>
            <w:tcW w:w="1000" w:type="dxa"/>
          </w:tcPr>
          <w:p w14:paraId="49683585" w14:textId="77777777" w:rsidR="00B50050" w:rsidRDefault="00B50050" w:rsidP="0088127C">
            <w:pPr>
              <w:pStyle w:val="OtherTableBody"/>
            </w:pPr>
            <w:r>
              <w:t>User</w:t>
            </w:r>
          </w:p>
        </w:tc>
        <w:tc>
          <w:tcPr>
            <w:tcW w:w="1000" w:type="dxa"/>
          </w:tcPr>
          <w:p w14:paraId="3DDA1D9C" w14:textId="77777777" w:rsidR="00B50050" w:rsidRDefault="00B50050" w:rsidP="0088127C">
            <w:pPr>
              <w:pStyle w:val="OtherTableBody"/>
            </w:pPr>
            <w:r>
              <w:t>0069</w:t>
            </w:r>
          </w:p>
        </w:tc>
        <w:tc>
          <w:tcPr>
            <w:tcW w:w="6000" w:type="dxa"/>
          </w:tcPr>
          <w:p w14:paraId="73AED1E5" w14:textId="77777777" w:rsidR="00B50050" w:rsidRDefault="00B50050" w:rsidP="0088127C">
            <w:pPr>
              <w:pStyle w:val="OtherTableBody"/>
            </w:pPr>
            <w:r>
              <w:t>Hospital Service</w:t>
            </w:r>
          </w:p>
        </w:tc>
        <w:tc>
          <w:tcPr>
            <w:tcW w:w="1000" w:type="dxa"/>
          </w:tcPr>
          <w:p w14:paraId="14B7316F" w14:textId="77777777" w:rsidR="00B50050" w:rsidRDefault="00B50050" w:rsidP="0088127C">
            <w:pPr>
              <w:pStyle w:val="OtherTableBody"/>
            </w:pPr>
            <w:r>
              <w:t>2.C.2.40</w:t>
            </w:r>
          </w:p>
        </w:tc>
      </w:tr>
      <w:tr w:rsidR="00B50050" w14:paraId="5EA9DB33" w14:textId="77777777" w:rsidTr="00195548">
        <w:tc>
          <w:tcPr>
            <w:tcW w:w="1000" w:type="dxa"/>
          </w:tcPr>
          <w:p w14:paraId="63904BD4" w14:textId="77777777" w:rsidR="00B50050" w:rsidRDefault="00B50050" w:rsidP="0088127C">
            <w:pPr>
              <w:pStyle w:val="OtherTableBody"/>
            </w:pPr>
            <w:r>
              <w:t>undefined</w:t>
            </w:r>
          </w:p>
        </w:tc>
        <w:tc>
          <w:tcPr>
            <w:tcW w:w="1000" w:type="dxa"/>
          </w:tcPr>
          <w:p w14:paraId="31B9FC47" w14:textId="77777777" w:rsidR="00B50050" w:rsidRDefault="00B50050" w:rsidP="0088127C">
            <w:pPr>
              <w:pStyle w:val="OtherTableBody"/>
            </w:pPr>
            <w:r>
              <w:t>0781</w:t>
            </w:r>
          </w:p>
        </w:tc>
        <w:tc>
          <w:tcPr>
            <w:tcW w:w="6000" w:type="dxa"/>
          </w:tcPr>
          <w:p w14:paraId="470FF7B9" w14:textId="77777777" w:rsidR="00B50050" w:rsidRDefault="00B50050" w:rsidP="0088127C">
            <w:pPr>
              <w:pStyle w:val="OtherTableBody"/>
            </w:pPr>
            <w:r>
              <w:t>Icterus Index Units (SAC-37)</w:t>
            </w:r>
          </w:p>
        </w:tc>
        <w:tc>
          <w:tcPr>
            <w:tcW w:w="1000" w:type="dxa"/>
          </w:tcPr>
          <w:p w14:paraId="4A9F5C6F" w14:textId="77777777" w:rsidR="00B50050" w:rsidRDefault="00B50050" w:rsidP="0088127C">
            <w:pPr>
              <w:pStyle w:val="OtherTableBody"/>
            </w:pPr>
            <w:r>
              <w:t>13.4.3</w:t>
            </w:r>
          </w:p>
        </w:tc>
      </w:tr>
      <w:tr w:rsidR="00B50050" w14:paraId="50978513" w14:textId="77777777" w:rsidTr="00195548">
        <w:tc>
          <w:tcPr>
            <w:tcW w:w="1000" w:type="dxa"/>
          </w:tcPr>
          <w:p w14:paraId="354B1B4E" w14:textId="77777777" w:rsidR="00B50050" w:rsidRDefault="00B50050" w:rsidP="0088127C">
            <w:pPr>
              <w:pStyle w:val="OtherTableBody"/>
            </w:pPr>
            <w:r>
              <w:t>HL7</w:t>
            </w:r>
          </w:p>
        </w:tc>
        <w:tc>
          <w:tcPr>
            <w:tcW w:w="1000" w:type="dxa"/>
          </w:tcPr>
          <w:p w14:paraId="1D6348C5" w14:textId="77777777" w:rsidR="00B50050" w:rsidRDefault="00B50050" w:rsidP="0088127C">
            <w:pPr>
              <w:pStyle w:val="OtherTableBody"/>
            </w:pPr>
            <w:r>
              <w:t>0203</w:t>
            </w:r>
          </w:p>
        </w:tc>
        <w:tc>
          <w:tcPr>
            <w:tcW w:w="6000" w:type="dxa"/>
          </w:tcPr>
          <w:p w14:paraId="04EB6159" w14:textId="77777777" w:rsidR="00B50050" w:rsidRDefault="00B50050" w:rsidP="0088127C">
            <w:pPr>
              <w:pStyle w:val="OtherTableBody"/>
            </w:pPr>
            <w:r>
              <w:t>Identifier Type</w:t>
            </w:r>
          </w:p>
        </w:tc>
        <w:tc>
          <w:tcPr>
            <w:tcW w:w="1000" w:type="dxa"/>
          </w:tcPr>
          <w:p w14:paraId="55023426" w14:textId="77777777" w:rsidR="00B50050" w:rsidRDefault="00B50050" w:rsidP="0088127C">
            <w:pPr>
              <w:pStyle w:val="OtherTableBody"/>
            </w:pPr>
            <w:r>
              <w:t>2.C.2.140</w:t>
            </w:r>
          </w:p>
        </w:tc>
      </w:tr>
      <w:tr w:rsidR="00B50050" w14:paraId="58F03C00" w14:textId="77777777" w:rsidTr="00195548">
        <w:tc>
          <w:tcPr>
            <w:tcW w:w="1000" w:type="dxa"/>
          </w:tcPr>
          <w:p w14:paraId="5FD8F9A0" w14:textId="77777777" w:rsidR="00B50050" w:rsidRDefault="00B50050" w:rsidP="0088127C">
            <w:pPr>
              <w:pStyle w:val="OtherTableBody"/>
            </w:pPr>
            <w:r>
              <w:t>HL7</w:t>
            </w:r>
          </w:p>
        </w:tc>
        <w:tc>
          <w:tcPr>
            <w:tcW w:w="1000" w:type="dxa"/>
          </w:tcPr>
          <w:p w14:paraId="21ED5328" w14:textId="77777777" w:rsidR="00B50050" w:rsidRDefault="00B50050" w:rsidP="0088127C">
            <w:pPr>
              <w:pStyle w:val="OtherTableBody"/>
            </w:pPr>
            <w:r>
              <w:t>0243</w:t>
            </w:r>
          </w:p>
        </w:tc>
        <w:tc>
          <w:tcPr>
            <w:tcW w:w="6000" w:type="dxa"/>
          </w:tcPr>
          <w:p w14:paraId="289BEBD1" w14:textId="77777777" w:rsidR="00B50050" w:rsidRDefault="00B50050" w:rsidP="0088127C">
            <w:pPr>
              <w:pStyle w:val="OtherTableBody"/>
            </w:pPr>
            <w:r>
              <w:t>Identity May Be Divulged</w:t>
            </w:r>
          </w:p>
        </w:tc>
        <w:tc>
          <w:tcPr>
            <w:tcW w:w="1000" w:type="dxa"/>
          </w:tcPr>
          <w:p w14:paraId="00B272F1" w14:textId="77777777" w:rsidR="00B50050" w:rsidRDefault="00B50050" w:rsidP="0088127C">
            <w:pPr>
              <w:pStyle w:val="OtherTableBody"/>
            </w:pPr>
            <w:r>
              <w:t>2.C.2.178</w:t>
            </w:r>
          </w:p>
        </w:tc>
      </w:tr>
      <w:tr w:rsidR="00B50050" w14:paraId="2AAB134B" w14:textId="77777777" w:rsidTr="00195548">
        <w:tc>
          <w:tcPr>
            <w:tcW w:w="1000" w:type="dxa"/>
          </w:tcPr>
          <w:p w14:paraId="133AAB8A" w14:textId="77777777" w:rsidR="00B50050" w:rsidRDefault="00B50050" w:rsidP="0088127C">
            <w:pPr>
              <w:pStyle w:val="OtherTableBody"/>
            </w:pPr>
            <w:r>
              <w:t>undefined</w:t>
            </w:r>
          </w:p>
        </w:tc>
        <w:tc>
          <w:tcPr>
            <w:tcW w:w="1000" w:type="dxa"/>
          </w:tcPr>
          <w:p w14:paraId="4CD37C6A" w14:textId="77777777" w:rsidR="00B50050" w:rsidRDefault="00B50050" w:rsidP="0088127C">
            <w:pPr>
              <w:pStyle w:val="OtherTableBody"/>
            </w:pPr>
            <w:r>
              <w:t>0633</w:t>
            </w:r>
          </w:p>
        </w:tc>
        <w:tc>
          <w:tcPr>
            <w:tcW w:w="6000" w:type="dxa"/>
          </w:tcPr>
          <w:p w14:paraId="6858B995" w14:textId="77777777" w:rsidR="00B50050" w:rsidRPr="001D2E85" w:rsidRDefault="00B50050" w:rsidP="0088127C">
            <w:pPr>
              <w:pStyle w:val="OtherTableBody"/>
            </w:pPr>
            <w:r w:rsidRPr="001D2E85">
              <w:t>Identity of Instrument Used to Perform this Study (OM1-13)</w:t>
            </w:r>
          </w:p>
        </w:tc>
        <w:tc>
          <w:tcPr>
            <w:tcW w:w="1000" w:type="dxa"/>
          </w:tcPr>
          <w:p w14:paraId="2ED4897C" w14:textId="77777777" w:rsidR="00B50050" w:rsidRDefault="00B50050" w:rsidP="0088127C">
            <w:pPr>
              <w:pStyle w:val="OtherTableBody"/>
            </w:pPr>
            <w:r>
              <w:t>8.8.9</w:t>
            </w:r>
          </w:p>
        </w:tc>
      </w:tr>
      <w:tr w:rsidR="00B50050" w14:paraId="7B8A0A2F" w14:textId="77777777" w:rsidTr="00195548">
        <w:tc>
          <w:tcPr>
            <w:tcW w:w="1000" w:type="dxa"/>
          </w:tcPr>
          <w:p w14:paraId="000FF566" w14:textId="77777777" w:rsidR="00B50050" w:rsidRDefault="00B50050" w:rsidP="0088127C">
            <w:pPr>
              <w:pStyle w:val="OtherTableBody"/>
            </w:pPr>
            <w:r>
              <w:t>User</w:t>
            </w:r>
          </w:p>
        </w:tc>
        <w:tc>
          <w:tcPr>
            <w:tcW w:w="1000" w:type="dxa"/>
          </w:tcPr>
          <w:p w14:paraId="7F45F2AA" w14:textId="77777777" w:rsidR="00B50050" w:rsidRDefault="00B50050" w:rsidP="0088127C">
            <w:pPr>
              <w:pStyle w:val="OtherTableBody"/>
            </w:pPr>
            <w:r>
              <w:t>0445</w:t>
            </w:r>
          </w:p>
        </w:tc>
        <w:tc>
          <w:tcPr>
            <w:tcW w:w="6000" w:type="dxa"/>
          </w:tcPr>
          <w:p w14:paraId="397B4ED5" w14:textId="77777777" w:rsidR="00B50050" w:rsidRDefault="00B50050" w:rsidP="0088127C">
            <w:pPr>
              <w:pStyle w:val="OtherTableBody"/>
            </w:pPr>
            <w:r>
              <w:t>Identity Reliability Code</w:t>
            </w:r>
          </w:p>
        </w:tc>
        <w:tc>
          <w:tcPr>
            <w:tcW w:w="1000" w:type="dxa"/>
          </w:tcPr>
          <w:p w14:paraId="4A8C1838" w14:textId="77777777" w:rsidR="00B50050" w:rsidRDefault="00B50050" w:rsidP="0088127C">
            <w:pPr>
              <w:pStyle w:val="OtherTableBody"/>
            </w:pPr>
            <w:r>
              <w:t>2.C.2.361</w:t>
            </w:r>
          </w:p>
        </w:tc>
      </w:tr>
      <w:tr w:rsidR="00B50050" w14:paraId="440BE4A1" w14:textId="77777777" w:rsidTr="00195548">
        <w:tc>
          <w:tcPr>
            <w:tcW w:w="1000" w:type="dxa"/>
          </w:tcPr>
          <w:p w14:paraId="79B5B836" w14:textId="77777777" w:rsidR="00B50050" w:rsidRDefault="00B50050" w:rsidP="0088127C">
            <w:pPr>
              <w:pStyle w:val="OtherTableBody"/>
            </w:pPr>
            <w:r>
              <w:t>User</w:t>
            </w:r>
          </w:p>
        </w:tc>
        <w:tc>
          <w:tcPr>
            <w:tcW w:w="1000" w:type="dxa"/>
          </w:tcPr>
          <w:p w14:paraId="4B68FBA8" w14:textId="77777777" w:rsidR="00B50050" w:rsidRDefault="00B50050" w:rsidP="0088127C">
            <w:pPr>
              <w:pStyle w:val="OtherTableBody"/>
            </w:pPr>
            <w:r>
              <w:t>0441</w:t>
            </w:r>
          </w:p>
        </w:tc>
        <w:tc>
          <w:tcPr>
            <w:tcW w:w="6000" w:type="dxa"/>
          </w:tcPr>
          <w:p w14:paraId="158B489B" w14:textId="77777777" w:rsidR="00B50050" w:rsidRDefault="00B50050" w:rsidP="0088127C">
            <w:pPr>
              <w:pStyle w:val="OtherTableBody"/>
            </w:pPr>
            <w:r>
              <w:t>Immunization Registry Status</w:t>
            </w:r>
          </w:p>
        </w:tc>
        <w:tc>
          <w:tcPr>
            <w:tcW w:w="1000" w:type="dxa"/>
          </w:tcPr>
          <w:p w14:paraId="1B6D1D5B" w14:textId="77777777" w:rsidR="00B50050" w:rsidRDefault="00B50050" w:rsidP="0088127C">
            <w:pPr>
              <w:pStyle w:val="OtherTableBody"/>
            </w:pPr>
            <w:r>
              <w:t>2.C.2.357</w:t>
            </w:r>
          </w:p>
        </w:tc>
      </w:tr>
      <w:tr w:rsidR="00B50050" w14:paraId="07CA488E" w14:textId="77777777" w:rsidTr="00195548">
        <w:tc>
          <w:tcPr>
            <w:tcW w:w="1000" w:type="dxa"/>
          </w:tcPr>
          <w:p w14:paraId="174ED3A6" w14:textId="77777777" w:rsidR="00B50050" w:rsidRDefault="00B50050" w:rsidP="0088127C">
            <w:pPr>
              <w:pStyle w:val="OtherTableBody"/>
            </w:pPr>
            <w:r>
              <w:t>HL7</w:t>
            </w:r>
          </w:p>
        </w:tc>
        <w:tc>
          <w:tcPr>
            <w:tcW w:w="1000" w:type="dxa"/>
          </w:tcPr>
          <w:p w14:paraId="461A5501" w14:textId="77777777" w:rsidR="00B50050" w:rsidRDefault="00B50050" w:rsidP="0088127C">
            <w:pPr>
              <w:pStyle w:val="OtherTableBody"/>
            </w:pPr>
            <w:r>
              <w:t>0795</w:t>
            </w:r>
          </w:p>
        </w:tc>
        <w:tc>
          <w:tcPr>
            <w:tcW w:w="6000" w:type="dxa"/>
          </w:tcPr>
          <w:p w14:paraId="7B3BEF10" w14:textId="77777777" w:rsidR="00B50050" w:rsidRDefault="00B50050" w:rsidP="0088127C">
            <w:pPr>
              <w:pStyle w:val="OtherTableBody"/>
            </w:pPr>
            <w:r>
              <w:t>Implantation Status (DEV-17)</w:t>
            </w:r>
          </w:p>
        </w:tc>
        <w:tc>
          <w:tcPr>
            <w:tcW w:w="1000" w:type="dxa"/>
          </w:tcPr>
          <w:p w14:paraId="454F21A3" w14:textId="77777777" w:rsidR="00B50050" w:rsidRDefault="00B50050" w:rsidP="0088127C">
            <w:pPr>
              <w:pStyle w:val="OtherTableBody"/>
            </w:pPr>
            <w:r>
              <w:t>17.8.1.17</w:t>
            </w:r>
          </w:p>
        </w:tc>
      </w:tr>
      <w:tr w:rsidR="00B50050" w14:paraId="5359563E" w14:textId="77777777" w:rsidTr="00195548">
        <w:tc>
          <w:tcPr>
            <w:tcW w:w="1000" w:type="dxa"/>
          </w:tcPr>
          <w:p w14:paraId="764E16FF" w14:textId="77777777" w:rsidR="00B50050" w:rsidRDefault="00B50050" w:rsidP="0088127C">
            <w:pPr>
              <w:pStyle w:val="OtherTableBody"/>
            </w:pPr>
            <w:r>
              <w:t>undefined</w:t>
            </w:r>
          </w:p>
        </w:tc>
        <w:tc>
          <w:tcPr>
            <w:tcW w:w="1000" w:type="dxa"/>
          </w:tcPr>
          <w:p w14:paraId="2CD5234F" w14:textId="77777777" w:rsidR="00B50050" w:rsidRDefault="00B50050" w:rsidP="0088127C">
            <w:pPr>
              <w:pStyle w:val="OtherTableBody"/>
            </w:pPr>
            <w:r>
              <w:t>0670</w:t>
            </w:r>
          </w:p>
        </w:tc>
        <w:tc>
          <w:tcPr>
            <w:tcW w:w="6000" w:type="dxa"/>
          </w:tcPr>
          <w:p w14:paraId="07B84C1E" w14:textId="77777777" w:rsidR="00B50050" w:rsidRDefault="00B50050" w:rsidP="0088127C">
            <w:pPr>
              <w:pStyle w:val="OtherTableBody"/>
            </w:pPr>
            <w:r>
              <w:t>Implicated Product (PCR-1)</w:t>
            </w:r>
          </w:p>
        </w:tc>
        <w:tc>
          <w:tcPr>
            <w:tcW w:w="1000" w:type="dxa"/>
          </w:tcPr>
          <w:p w14:paraId="444CDA23" w14:textId="77777777" w:rsidR="00B50050" w:rsidRDefault="00B50050" w:rsidP="0088127C">
            <w:pPr>
              <w:pStyle w:val="OtherTableBody"/>
            </w:pPr>
            <w:r>
              <w:t>7.12.3</w:t>
            </w:r>
          </w:p>
        </w:tc>
      </w:tr>
      <w:tr w:rsidR="00B50050" w14:paraId="729B07DE" w14:textId="77777777" w:rsidTr="00195548">
        <w:tc>
          <w:tcPr>
            <w:tcW w:w="1000" w:type="dxa"/>
          </w:tcPr>
          <w:p w14:paraId="254E6716" w14:textId="77777777" w:rsidR="00B50050" w:rsidRDefault="00B50050" w:rsidP="0088127C">
            <w:pPr>
              <w:pStyle w:val="OtherTableBody"/>
            </w:pPr>
            <w:r>
              <w:t>User</w:t>
            </w:r>
          </w:p>
        </w:tc>
        <w:tc>
          <w:tcPr>
            <w:tcW w:w="1000" w:type="dxa"/>
          </w:tcPr>
          <w:p w14:paraId="4BD5734F" w14:textId="77777777" w:rsidR="00B50050" w:rsidRDefault="00B50050" w:rsidP="0088127C">
            <w:pPr>
              <w:pStyle w:val="OtherTableBody"/>
            </w:pPr>
            <w:r>
              <w:t>0540</w:t>
            </w:r>
          </w:p>
        </w:tc>
        <w:tc>
          <w:tcPr>
            <w:tcW w:w="6000" w:type="dxa"/>
          </w:tcPr>
          <w:p w14:paraId="56B58001" w14:textId="77777777" w:rsidR="00B50050" w:rsidRDefault="00B50050" w:rsidP="0088127C">
            <w:pPr>
              <w:pStyle w:val="OtherTableBody"/>
            </w:pPr>
            <w:r>
              <w:t>Inactive Reason Code</w:t>
            </w:r>
          </w:p>
        </w:tc>
        <w:tc>
          <w:tcPr>
            <w:tcW w:w="1000" w:type="dxa"/>
          </w:tcPr>
          <w:p w14:paraId="0BFC8C32" w14:textId="77777777" w:rsidR="00B50050" w:rsidRDefault="00B50050" w:rsidP="0088127C">
            <w:pPr>
              <w:pStyle w:val="OtherTableBody"/>
            </w:pPr>
            <w:r>
              <w:t>2.C.2.450</w:t>
            </w:r>
          </w:p>
        </w:tc>
      </w:tr>
      <w:tr w:rsidR="00B50050" w14:paraId="7AEE41BD" w14:textId="77777777" w:rsidTr="00195548">
        <w:tc>
          <w:tcPr>
            <w:tcW w:w="1000" w:type="dxa"/>
          </w:tcPr>
          <w:p w14:paraId="4089C835" w14:textId="77777777" w:rsidR="00B50050" w:rsidRDefault="00B50050" w:rsidP="0088127C">
            <w:pPr>
              <w:pStyle w:val="OtherTableBody"/>
            </w:pPr>
            <w:r>
              <w:t>User</w:t>
            </w:r>
          </w:p>
        </w:tc>
        <w:tc>
          <w:tcPr>
            <w:tcW w:w="1000" w:type="dxa"/>
          </w:tcPr>
          <w:p w14:paraId="00D27D23" w14:textId="77777777" w:rsidR="00B50050" w:rsidRDefault="00B50050" w:rsidP="0088127C">
            <w:pPr>
              <w:pStyle w:val="OtherTableBody"/>
            </w:pPr>
            <w:r>
              <w:t>0428</w:t>
            </w:r>
          </w:p>
        </w:tc>
        <w:tc>
          <w:tcPr>
            <w:tcW w:w="6000" w:type="dxa"/>
          </w:tcPr>
          <w:p w14:paraId="26176010" w14:textId="77777777" w:rsidR="00B50050" w:rsidRDefault="00B50050" w:rsidP="0088127C">
            <w:pPr>
              <w:pStyle w:val="OtherTableBody"/>
            </w:pPr>
            <w:r>
              <w:t>Incident Type Code</w:t>
            </w:r>
          </w:p>
        </w:tc>
        <w:tc>
          <w:tcPr>
            <w:tcW w:w="1000" w:type="dxa"/>
          </w:tcPr>
          <w:p w14:paraId="69CD1011" w14:textId="77777777" w:rsidR="00B50050" w:rsidRDefault="00B50050" w:rsidP="0088127C">
            <w:pPr>
              <w:pStyle w:val="OtherTableBody"/>
            </w:pPr>
            <w:r>
              <w:t>2.C.2.345</w:t>
            </w:r>
          </w:p>
        </w:tc>
      </w:tr>
      <w:tr w:rsidR="00B50050" w14:paraId="157A61E2" w14:textId="77777777" w:rsidTr="00195548">
        <w:tc>
          <w:tcPr>
            <w:tcW w:w="1000" w:type="dxa"/>
          </w:tcPr>
          <w:p w14:paraId="215CE4DA" w14:textId="77777777" w:rsidR="00B50050" w:rsidRDefault="00B50050" w:rsidP="0088127C">
            <w:pPr>
              <w:pStyle w:val="OtherTableBody"/>
            </w:pPr>
            <w:r>
              <w:t>undefined</w:t>
            </w:r>
          </w:p>
        </w:tc>
        <w:tc>
          <w:tcPr>
            <w:tcW w:w="1000" w:type="dxa"/>
          </w:tcPr>
          <w:p w14:paraId="03C435F9" w14:textId="77777777" w:rsidR="00B50050" w:rsidRDefault="00B50050" w:rsidP="0088127C">
            <w:pPr>
              <w:pStyle w:val="OtherTableBody"/>
            </w:pPr>
            <w:r>
              <w:t>0694</w:t>
            </w:r>
          </w:p>
        </w:tc>
        <w:tc>
          <w:tcPr>
            <w:tcW w:w="6000" w:type="dxa"/>
          </w:tcPr>
          <w:p w14:paraId="19573C78" w14:textId="77777777" w:rsidR="00B50050" w:rsidRDefault="00B50050" w:rsidP="0088127C">
            <w:pPr>
              <w:pStyle w:val="OtherTableBody"/>
            </w:pPr>
            <w:r>
              <w:t>Indication (RXA-19)</w:t>
            </w:r>
          </w:p>
        </w:tc>
        <w:tc>
          <w:tcPr>
            <w:tcW w:w="1000" w:type="dxa"/>
          </w:tcPr>
          <w:p w14:paraId="42B7851C" w14:textId="77777777" w:rsidR="00B50050" w:rsidRDefault="00B50050" w:rsidP="0088127C">
            <w:pPr>
              <w:pStyle w:val="OtherTableBody"/>
            </w:pPr>
            <w:r>
              <w:t>4A.8.1</w:t>
            </w:r>
          </w:p>
        </w:tc>
      </w:tr>
      <w:tr w:rsidR="00B50050" w14:paraId="78F621A5" w14:textId="77777777" w:rsidTr="00195548">
        <w:tc>
          <w:tcPr>
            <w:tcW w:w="1000" w:type="dxa"/>
          </w:tcPr>
          <w:p w14:paraId="1309E55C" w14:textId="77777777" w:rsidR="00B50050" w:rsidRDefault="00B50050" w:rsidP="0088127C">
            <w:pPr>
              <w:pStyle w:val="OtherTableBody"/>
            </w:pPr>
            <w:r>
              <w:t>undefined</w:t>
            </w:r>
          </w:p>
        </w:tc>
        <w:tc>
          <w:tcPr>
            <w:tcW w:w="1000" w:type="dxa"/>
          </w:tcPr>
          <w:p w14:paraId="7DB0AE1E" w14:textId="77777777" w:rsidR="00B50050" w:rsidRDefault="00B50050" w:rsidP="0088127C">
            <w:pPr>
              <w:pStyle w:val="OtherTableBody"/>
            </w:pPr>
            <w:r>
              <w:t>0708</w:t>
            </w:r>
          </w:p>
        </w:tc>
        <w:tc>
          <w:tcPr>
            <w:tcW w:w="6000" w:type="dxa"/>
          </w:tcPr>
          <w:p w14:paraId="7E14C1D6" w14:textId="77777777" w:rsidR="00B50050" w:rsidRDefault="00B50050" w:rsidP="0088127C">
            <w:pPr>
              <w:pStyle w:val="OtherTableBody"/>
            </w:pPr>
            <w:r>
              <w:t>Indication (RXD-21)</w:t>
            </w:r>
          </w:p>
        </w:tc>
        <w:tc>
          <w:tcPr>
            <w:tcW w:w="1000" w:type="dxa"/>
          </w:tcPr>
          <w:p w14:paraId="7D5D2234" w14:textId="77777777" w:rsidR="00B50050" w:rsidRDefault="00B50050" w:rsidP="0088127C">
            <w:pPr>
              <w:pStyle w:val="OtherTableBody"/>
            </w:pPr>
            <w:r>
              <w:t>4A.4.5</w:t>
            </w:r>
          </w:p>
        </w:tc>
      </w:tr>
      <w:tr w:rsidR="00B50050" w14:paraId="72570E19" w14:textId="77777777" w:rsidTr="00195548">
        <w:tc>
          <w:tcPr>
            <w:tcW w:w="1000" w:type="dxa"/>
          </w:tcPr>
          <w:p w14:paraId="1575A16B" w14:textId="77777777" w:rsidR="00B50050" w:rsidRDefault="00B50050" w:rsidP="0088127C">
            <w:pPr>
              <w:pStyle w:val="OtherTableBody"/>
            </w:pPr>
            <w:r>
              <w:t>undefined</w:t>
            </w:r>
          </w:p>
        </w:tc>
        <w:tc>
          <w:tcPr>
            <w:tcW w:w="1000" w:type="dxa"/>
          </w:tcPr>
          <w:p w14:paraId="5CBE3DB1" w14:textId="77777777" w:rsidR="00B50050" w:rsidRDefault="00B50050" w:rsidP="0088127C">
            <w:pPr>
              <w:pStyle w:val="OtherTableBody"/>
            </w:pPr>
            <w:r>
              <w:t>0743</w:t>
            </w:r>
          </w:p>
        </w:tc>
        <w:tc>
          <w:tcPr>
            <w:tcW w:w="6000" w:type="dxa"/>
          </w:tcPr>
          <w:p w14:paraId="09519582" w14:textId="77777777" w:rsidR="00B50050" w:rsidRDefault="00B50050" w:rsidP="0088127C">
            <w:pPr>
              <w:pStyle w:val="OtherTableBody"/>
            </w:pPr>
            <w:r>
              <w:t>Indication (RXG-22)</w:t>
            </w:r>
          </w:p>
        </w:tc>
        <w:tc>
          <w:tcPr>
            <w:tcW w:w="1000" w:type="dxa"/>
          </w:tcPr>
          <w:p w14:paraId="19E1466A" w14:textId="77777777" w:rsidR="00B50050" w:rsidRDefault="00B50050" w:rsidP="0088127C">
            <w:pPr>
              <w:pStyle w:val="OtherTableBody"/>
            </w:pPr>
            <w:r>
              <w:t>4A.4.6</w:t>
            </w:r>
          </w:p>
        </w:tc>
      </w:tr>
      <w:tr w:rsidR="00B50050" w14:paraId="01594DE1" w14:textId="77777777" w:rsidTr="00195548">
        <w:tc>
          <w:tcPr>
            <w:tcW w:w="1000" w:type="dxa"/>
          </w:tcPr>
          <w:p w14:paraId="10C4BAC3" w14:textId="77777777" w:rsidR="00B50050" w:rsidRDefault="00B50050" w:rsidP="0088127C">
            <w:pPr>
              <w:pStyle w:val="OtherTableBody"/>
            </w:pPr>
            <w:r>
              <w:t>undefined</w:t>
            </w:r>
          </w:p>
        </w:tc>
        <w:tc>
          <w:tcPr>
            <w:tcW w:w="1000" w:type="dxa"/>
          </w:tcPr>
          <w:p w14:paraId="663D910C" w14:textId="77777777" w:rsidR="00B50050" w:rsidRDefault="00B50050" w:rsidP="0088127C">
            <w:pPr>
              <w:pStyle w:val="OtherTableBody"/>
            </w:pPr>
            <w:r>
              <w:t>0758</w:t>
            </w:r>
          </w:p>
        </w:tc>
        <w:tc>
          <w:tcPr>
            <w:tcW w:w="6000" w:type="dxa"/>
          </w:tcPr>
          <w:p w14:paraId="62F25AC4" w14:textId="77777777" w:rsidR="00B50050" w:rsidRDefault="00B50050" w:rsidP="0088127C">
            <w:pPr>
              <w:pStyle w:val="OtherTableBody"/>
            </w:pPr>
            <w:r>
              <w:t>Indication (RXO-20)</w:t>
            </w:r>
          </w:p>
        </w:tc>
        <w:tc>
          <w:tcPr>
            <w:tcW w:w="1000" w:type="dxa"/>
          </w:tcPr>
          <w:p w14:paraId="0690F024" w14:textId="77777777" w:rsidR="00B50050" w:rsidRDefault="00B50050" w:rsidP="0088127C">
            <w:pPr>
              <w:pStyle w:val="OtherTableBody"/>
            </w:pPr>
            <w:r>
              <w:t>4A.4.1</w:t>
            </w:r>
          </w:p>
        </w:tc>
      </w:tr>
      <w:tr w:rsidR="00B50050" w14:paraId="0942402C" w14:textId="77777777" w:rsidTr="00195548">
        <w:tc>
          <w:tcPr>
            <w:tcW w:w="1000" w:type="dxa"/>
          </w:tcPr>
          <w:p w14:paraId="5A0D5813" w14:textId="77777777" w:rsidR="00B50050" w:rsidRDefault="00B50050" w:rsidP="0088127C">
            <w:pPr>
              <w:pStyle w:val="OtherTableBody"/>
            </w:pPr>
            <w:r>
              <w:t>undefined</w:t>
            </w:r>
          </w:p>
        </w:tc>
        <w:tc>
          <w:tcPr>
            <w:tcW w:w="1000" w:type="dxa"/>
          </w:tcPr>
          <w:p w14:paraId="4CF8B89B" w14:textId="77777777" w:rsidR="00B50050" w:rsidRDefault="00B50050" w:rsidP="0088127C">
            <w:pPr>
              <w:pStyle w:val="OtherTableBody"/>
            </w:pPr>
            <w:r>
              <w:t>0672</w:t>
            </w:r>
          </w:p>
        </w:tc>
        <w:tc>
          <w:tcPr>
            <w:tcW w:w="6000" w:type="dxa"/>
          </w:tcPr>
          <w:p w14:paraId="7CCEE03B" w14:textId="77777777" w:rsidR="00B50050" w:rsidRPr="001D2E85" w:rsidRDefault="00B50050" w:rsidP="0088127C">
            <w:pPr>
              <w:pStyle w:val="OtherTableBody"/>
            </w:pPr>
            <w:r w:rsidRPr="001D2E85">
              <w:t>Indication For Product Use (PCR-10)</w:t>
            </w:r>
          </w:p>
        </w:tc>
        <w:tc>
          <w:tcPr>
            <w:tcW w:w="1000" w:type="dxa"/>
          </w:tcPr>
          <w:p w14:paraId="277D340B" w14:textId="77777777" w:rsidR="00B50050" w:rsidRDefault="00B50050" w:rsidP="0088127C">
            <w:pPr>
              <w:pStyle w:val="OtherTableBody"/>
            </w:pPr>
            <w:r>
              <w:t>7.12.3</w:t>
            </w:r>
          </w:p>
        </w:tc>
      </w:tr>
      <w:tr w:rsidR="00B50050" w14:paraId="447322A8" w14:textId="77777777" w:rsidTr="00195548">
        <w:tc>
          <w:tcPr>
            <w:tcW w:w="1000" w:type="dxa"/>
          </w:tcPr>
          <w:p w14:paraId="4DA497F9" w14:textId="77777777" w:rsidR="00B50050" w:rsidRDefault="00B50050" w:rsidP="0088127C">
            <w:pPr>
              <w:pStyle w:val="OtherTableBody"/>
            </w:pPr>
            <w:r>
              <w:t>User</w:t>
            </w:r>
          </w:p>
        </w:tc>
        <w:tc>
          <w:tcPr>
            <w:tcW w:w="1000" w:type="dxa"/>
          </w:tcPr>
          <w:p w14:paraId="3E6709F1" w14:textId="77777777" w:rsidR="00B50050" w:rsidRDefault="00B50050" w:rsidP="0088127C">
            <w:pPr>
              <w:pStyle w:val="OtherTableBody"/>
            </w:pPr>
            <w:r>
              <w:t>0509</w:t>
            </w:r>
          </w:p>
        </w:tc>
        <w:tc>
          <w:tcPr>
            <w:tcW w:w="6000" w:type="dxa"/>
          </w:tcPr>
          <w:p w14:paraId="11F53E44" w14:textId="77777777" w:rsidR="00B50050" w:rsidRDefault="00B50050" w:rsidP="0088127C">
            <w:pPr>
              <w:pStyle w:val="OtherTableBody"/>
            </w:pPr>
            <w:r>
              <w:t>Indication for Use</w:t>
            </w:r>
          </w:p>
        </w:tc>
        <w:tc>
          <w:tcPr>
            <w:tcW w:w="1000" w:type="dxa"/>
          </w:tcPr>
          <w:p w14:paraId="086276C5" w14:textId="77777777" w:rsidR="00B50050" w:rsidRDefault="00B50050" w:rsidP="0088127C">
            <w:pPr>
              <w:pStyle w:val="OtherTableBody"/>
            </w:pPr>
            <w:r>
              <w:t>2.C.2.422</w:t>
            </w:r>
          </w:p>
        </w:tc>
      </w:tr>
      <w:tr w:rsidR="00B50050" w14:paraId="0B38E0B1" w14:textId="77777777" w:rsidTr="00195548">
        <w:tc>
          <w:tcPr>
            <w:tcW w:w="1000" w:type="dxa"/>
          </w:tcPr>
          <w:p w14:paraId="10055EA0" w14:textId="77777777" w:rsidR="00B50050" w:rsidRDefault="00B50050" w:rsidP="0088127C">
            <w:pPr>
              <w:pStyle w:val="OtherTableBody"/>
            </w:pPr>
            <w:r>
              <w:t>HL7</w:t>
            </w:r>
          </w:p>
        </w:tc>
        <w:tc>
          <w:tcPr>
            <w:tcW w:w="1000" w:type="dxa"/>
          </w:tcPr>
          <w:p w14:paraId="390BE090" w14:textId="77777777" w:rsidR="00B50050" w:rsidRDefault="00B50050" w:rsidP="0088127C">
            <w:pPr>
              <w:pStyle w:val="OtherTableBody"/>
            </w:pPr>
            <w:r>
              <w:t>0253</w:t>
            </w:r>
          </w:p>
        </w:tc>
        <w:tc>
          <w:tcPr>
            <w:tcW w:w="6000" w:type="dxa"/>
          </w:tcPr>
          <w:p w14:paraId="17B2D63F" w14:textId="77777777" w:rsidR="00B50050" w:rsidRDefault="00B50050" w:rsidP="0088127C">
            <w:pPr>
              <w:pStyle w:val="OtherTableBody"/>
            </w:pPr>
            <w:r>
              <w:t>Indirect Exposure Mechanism</w:t>
            </w:r>
          </w:p>
        </w:tc>
        <w:tc>
          <w:tcPr>
            <w:tcW w:w="1000" w:type="dxa"/>
          </w:tcPr>
          <w:p w14:paraId="42D1F1DF" w14:textId="77777777" w:rsidR="00B50050" w:rsidRDefault="00B50050" w:rsidP="0088127C">
            <w:pPr>
              <w:pStyle w:val="OtherTableBody"/>
            </w:pPr>
            <w:r>
              <w:t>2.C.2.188</w:t>
            </w:r>
          </w:p>
        </w:tc>
      </w:tr>
      <w:tr w:rsidR="00B50050" w14:paraId="7656134C" w14:textId="77777777" w:rsidTr="00195548">
        <w:tc>
          <w:tcPr>
            <w:tcW w:w="1000" w:type="dxa"/>
          </w:tcPr>
          <w:p w14:paraId="20109043" w14:textId="77777777" w:rsidR="00B50050" w:rsidRDefault="00B50050" w:rsidP="0088127C">
            <w:pPr>
              <w:pStyle w:val="OtherTableBody"/>
            </w:pPr>
            <w:r>
              <w:t>External</w:t>
            </w:r>
          </w:p>
        </w:tc>
        <w:tc>
          <w:tcPr>
            <w:tcW w:w="1000" w:type="dxa"/>
          </w:tcPr>
          <w:p w14:paraId="367B2964" w14:textId="77777777" w:rsidR="00B50050" w:rsidRDefault="00B50050" w:rsidP="0088127C">
            <w:pPr>
              <w:pStyle w:val="OtherTableBody"/>
            </w:pPr>
            <w:r>
              <w:t>0955</w:t>
            </w:r>
          </w:p>
        </w:tc>
        <w:tc>
          <w:tcPr>
            <w:tcW w:w="6000" w:type="dxa"/>
          </w:tcPr>
          <w:p w14:paraId="2DEFAD02" w14:textId="77777777" w:rsidR="00B50050" w:rsidRDefault="00B50050" w:rsidP="0088127C">
            <w:pPr>
              <w:pStyle w:val="OtherTableBody"/>
            </w:pPr>
            <w:r>
              <w:t>Industry</w:t>
            </w:r>
          </w:p>
        </w:tc>
        <w:tc>
          <w:tcPr>
            <w:tcW w:w="1000" w:type="dxa"/>
          </w:tcPr>
          <w:p w14:paraId="5ECCEABC" w14:textId="77777777" w:rsidR="00B50050" w:rsidRDefault="00B50050" w:rsidP="0088127C">
            <w:pPr>
              <w:pStyle w:val="OtherTableBody"/>
            </w:pPr>
          </w:p>
        </w:tc>
      </w:tr>
      <w:tr w:rsidR="00B50050" w14:paraId="2A9672AC" w14:textId="77777777" w:rsidTr="00195548">
        <w:tc>
          <w:tcPr>
            <w:tcW w:w="1000" w:type="dxa"/>
          </w:tcPr>
          <w:p w14:paraId="5F2F451E" w14:textId="77777777" w:rsidR="00B50050" w:rsidRDefault="00B50050" w:rsidP="0088127C">
            <w:pPr>
              <w:pStyle w:val="OtherTableBody"/>
            </w:pPr>
            <w:r>
              <w:t>User</w:t>
            </w:r>
          </w:p>
        </w:tc>
        <w:tc>
          <w:tcPr>
            <w:tcW w:w="1000" w:type="dxa"/>
          </w:tcPr>
          <w:p w14:paraId="337B6924" w14:textId="77777777" w:rsidR="00B50050" w:rsidRDefault="00B50050" w:rsidP="0088127C">
            <w:pPr>
              <w:pStyle w:val="OtherTableBody"/>
            </w:pPr>
            <w:r>
              <w:t>0517</w:t>
            </w:r>
          </w:p>
        </w:tc>
        <w:tc>
          <w:tcPr>
            <w:tcW w:w="6000" w:type="dxa"/>
          </w:tcPr>
          <w:p w14:paraId="207D4A5E" w14:textId="77777777" w:rsidR="00B50050" w:rsidRDefault="00B50050" w:rsidP="0088127C">
            <w:pPr>
              <w:pStyle w:val="OtherTableBody"/>
            </w:pPr>
            <w:r>
              <w:t>Inform Person Code</w:t>
            </w:r>
          </w:p>
        </w:tc>
        <w:tc>
          <w:tcPr>
            <w:tcW w:w="1000" w:type="dxa"/>
          </w:tcPr>
          <w:p w14:paraId="019ACC26" w14:textId="77777777" w:rsidR="00B50050" w:rsidRDefault="00B50050" w:rsidP="0088127C">
            <w:pPr>
              <w:pStyle w:val="OtherTableBody"/>
            </w:pPr>
            <w:r>
              <w:t>2.C.2.430</w:t>
            </w:r>
          </w:p>
        </w:tc>
      </w:tr>
      <w:tr w:rsidR="00B50050" w14:paraId="55CC7015" w14:textId="77777777" w:rsidTr="00195548">
        <w:tc>
          <w:tcPr>
            <w:tcW w:w="1000" w:type="dxa"/>
          </w:tcPr>
          <w:p w14:paraId="68B9F20C" w14:textId="77777777" w:rsidR="00B50050" w:rsidRDefault="00B50050" w:rsidP="0088127C">
            <w:pPr>
              <w:pStyle w:val="OtherTableBody"/>
            </w:pPr>
            <w:r>
              <w:t>undefined</w:t>
            </w:r>
          </w:p>
        </w:tc>
        <w:tc>
          <w:tcPr>
            <w:tcW w:w="1000" w:type="dxa"/>
          </w:tcPr>
          <w:p w14:paraId="4087993A" w14:textId="77777777" w:rsidR="00B50050" w:rsidRDefault="00B50050" w:rsidP="0088127C">
            <w:pPr>
              <w:pStyle w:val="OtherTableBody"/>
            </w:pPr>
            <w:r>
              <w:t>0711</w:t>
            </w:r>
          </w:p>
        </w:tc>
        <w:tc>
          <w:tcPr>
            <w:tcW w:w="6000" w:type="dxa"/>
          </w:tcPr>
          <w:p w14:paraId="2D0E2694" w14:textId="77777777" w:rsidR="00B50050" w:rsidRDefault="00B50050" w:rsidP="0088127C">
            <w:pPr>
              <w:pStyle w:val="OtherTableBody"/>
            </w:pPr>
            <w:r>
              <w:t>Initiating Location (RXD-26)</w:t>
            </w:r>
          </w:p>
        </w:tc>
        <w:tc>
          <w:tcPr>
            <w:tcW w:w="1000" w:type="dxa"/>
          </w:tcPr>
          <w:p w14:paraId="12EAD3CF" w14:textId="77777777" w:rsidR="00B50050" w:rsidRDefault="00B50050" w:rsidP="0088127C">
            <w:pPr>
              <w:pStyle w:val="OtherTableBody"/>
            </w:pPr>
            <w:r>
              <w:t>4A.4.5</w:t>
            </w:r>
          </w:p>
        </w:tc>
      </w:tr>
      <w:tr w:rsidR="00B50050" w14:paraId="45E4D0D3" w14:textId="77777777" w:rsidTr="00195548">
        <w:tc>
          <w:tcPr>
            <w:tcW w:w="1000" w:type="dxa"/>
          </w:tcPr>
          <w:p w14:paraId="1EF4C533" w14:textId="77777777" w:rsidR="00B50050" w:rsidRDefault="00B50050" w:rsidP="0088127C">
            <w:pPr>
              <w:pStyle w:val="OtherTableBody"/>
            </w:pPr>
            <w:r>
              <w:t>User</w:t>
            </w:r>
          </w:p>
        </w:tc>
        <w:tc>
          <w:tcPr>
            <w:tcW w:w="1000" w:type="dxa"/>
          </w:tcPr>
          <w:p w14:paraId="2F3DFAC3" w14:textId="77777777" w:rsidR="00B50050" w:rsidRDefault="00B50050" w:rsidP="0088127C">
            <w:pPr>
              <w:pStyle w:val="OtherTableBody"/>
            </w:pPr>
            <w:r>
              <w:t>0531</w:t>
            </w:r>
          </w:p>
        </w:tc>
        <w:tc>
          <w:tcPr>
            <w:tcW w:w="6000" w:type="dxa"/>
          </w:tcPr>
          <w:p w14:paraId="77C9DE62" w14:textId="77777777" w:rsidR="00B50050" w:rsidRDefault="00B50050" w:rsidP="0088127C">
            <w:pPr>
              <w:pStyle w:val="OtherTableBody"/>
            </w:pPr>
            <w:r>
              <w:t>Institution</w:t>
            </w:r>
          </w:p>
        </w:tc>
        <w:tc>
          <w:tcPr>
            <w:tcW w:w="1000" w:type="dxa"/>
          </w:tcPr>
          <w:p w14:paraId="166543C0" w14:textId="77777777" w:rsidR="00B50050" w:rsidRDefault="00B50050" w:rsidP="0088127C">
            <w:pPr>
              <w:pStyle w:val="OtherTableBody"/>
            </w:pPr>
            <w:r>
              <w:t>2.C.2.441</w:t>
            </w:r>
          </w:p>
        </w:tc>
      </w:tr>
      <w:tr w:rsidR="00B50050" w14:paraId="0DFFD3D8" w14:textId="77777777" w:rsidTr="00195548">
        <w:tc>
          <w:tcPr>
            <w:tcW w:w="1000" w:type="dxa"/>
          </w:tcPr>
          <w:p w14:paraId="762C11B4" w14:textId="77777777" w:rsidR="00B50050" w:rsidRDefault="00B50050" w:rsidP="0088127C">
            <w:pPr>
              <w:pStyle w:val="OtherTableBody"/>
            </w:pPr>
            <w:r>
              <w:t>User</w:t>
            </w:r>
          </w:p>
        </w:tc>
        <w:tc>
          <w:tcPr>
            <w:tcW w:w="1000" w:type="dxa"/>
          </w:tcPr>
          <w:p w14:paraId="13B02B8B" w14:textId="77777777" w:rsidR="00B50050" w:rsidRDefault="00B50050" w:rsidP="0088127C">
            <w:pPr>
              <w:pStyle w:val="OtherTableBody"/>
            </w:pPr>
            <w:r>
              <w:t>0537</w:t>
            </w:r>
          </w:p>
        </w:tc>
        <w:tc>
          <w:tcPr>
            <w:tcW w:w="6000" w:type="dxa"/>
          </w:tcPr>
          <w:p w14:paraId="68831E6E" w14:textId="77777777" w:rsidR="00B50050" w:rsidRDefault="00B50050" w:rsidP="0088127C">
            <w:pPr>
              <w:pStyle w:val="OtherTableBody"/>
            </w:pPr>
            <w:r>
              <w:t>Institution</w:t>
            </w:r>
          </w:p>
        </w:tc>
        <w:tc>
          <w:tcPr>
            <w:tcW w:w="1000" w:type="dxa"/>
          </w:tcPr>
          <w:p w14:paraId="09333EE0" w14:textId="77777777" w:rsidR="00B50050" w:rsidRDefault="00B50050" w:rsidP="0088127C">
            <w:pPr>
              <w:pStyle w:val="OtherTableBody"/>
            </w:pPr>
            <w:r>
              <w:t>2.C.2.447</w:t>
            </w:r>
          </w:p>
        </w:tc>
      </w:tr>
      <w:tr w:rsidR="00B50050" w14:paraId="563E3599" w14:textId="77777777" w:rsidTr="00195548">
        <w:tc>
          <w:tcPr>
            <w:tcW w:w="1000" w:type="dxa"/>
          </w:tcPr>
          <w:p w14:paraId="2A6ECF5A" w14:textId="77777777" w:rsidR="00B50050" w:rsidRDefault="00B50050" w:rsidP="0088127C">
            <w:pPr>
              <w:pStyle w:val="OtherTableBody"/>
            </w:pPr>
            <w:r>
              <w:t>undefined</w:t>
            </w:r>
          </w:p>
        </w:tc>
        <w:tc>
          <w:tcPr>
            <w:tcW w:w="1000" w:type="dxa"/>
          </w:tcPr>
          <w:p w14:paraId="781566EA" w14:textId="77777777" w:rsidR="00B50050" w:rsidRDefault="00B50050" w:rsidP="0088127C">
            <w:pPr>
              <w:pStyle w:val="OtherTableBody"/>
            </w:pPr>
            <w:r>
              <w:t>0589</w:t>
            </w:r>
          </w:p>
        </w:tc>
        <w:tc>
          <w:tcPr>
            <w:tcW w:w="6000" w:type="dxa"/>
          </w:tcPr>
          <w:p w14:paraId="681A1A30" w14:textId="77777777" w:rsidR="00B50050" w:rsidRPr="001D2E85" w:rsidRDefault="00B50050" w:rsidP="0088127C">
            <w:pPr>
              <w:pStyle w:val="OtherTableBody"/>
            </w:pPr>
            <w:r w:rsidRPr="001D2E85">
              <w:t>Institution Registering the Patient (CSR-3)</w:t>
            </w:r>
          </w:p>
        </w:tc>
        <w:tc>
          <w:tcPr>
            <w:tcW w:w="1000" w:type="dxa"/>
          </w:tcPr>
          <w:p w14:paraId="4C6B94F4" w14:textId="77777777" w:rsidR="00B50050" w:rsidRDefault="00B50050" w:rsidP="0088127C">
            <w:pPr>
              <w:pStyle w:val="OtherTableBody"/>
            </w:pPr>
            <w:r>
              <w:t>7.8.1</w:t>
            </w:r>
          </w:p>
        </w:tc>
      </w:tr>
      <w:tr w:rsidR="00B50050" w14:paraId="0F9F04DD" w14:textId="77777777" w:rsidTr="00195548">
        <w:tc>
          <w:tcPr>
            <w:tcW w:w="1000" w:type="dxa"/>
          </w:tcPr>
          <w:p w14:paraId="2B9B0A12" w14:textId="77777777" w:rsidR="00B50050" w:rsidRDefault="00B50050" w:rsidP="0088127C">
            <w:pPr>
              <w:pStyle w:val="OtherTableBody"/>
            </w:pPr>
            <w:r>
              <w:t>User</w:t>
            </w:r>
          </w:p>
        </w:tc>
        <w:tc>
          <w:tcPr>
            <w:tcW w:w="1000" w:type="dxa"/>
          </w:tcPr>
          <w:p w14:paraId="75DE260F" w14:textId="77777777" w:rsidR="00B50050" w:rsidRDefault="00B50050" w:rsidP="0088127C">
            <w:pPr>
              <w:pStyle w:val="OtherTableBody"/>
            </w:pPr>
            <w:r>
              <w:t>0538</w:t>
            </w:r>
          </w:p>
        </w:tc>
        <w:tc>
          <w:tcPr>
            <w:tcW w:w="6000" w:type="dxa"/>
          </w:tcPr>
          <w:p w14:paraId="6666FF43" w14:textId="77777777" w:rsidR="00B50050" w:rsidRDefault="00B50050" w:rsidP="0088127C">
            <w:pPr>
              <w:pStyle w:val="OtherTableBody"/>
            </w:pPr>
            <w:r>
              <w:t>Institution Relationship Type</w:t>
            </w:r>
          </w:p>
        </w:tc>
        <w:tc>
          <w:tcPr>
            <w:tcW w:w="1000" w:type="dxa"/>
          </w:tcPr>
          <w:p w14:paraId="185BAA40" w14:textId="77777777" w:rsidR="00B50050" w:rsidRDefault="00B50050" w:rsidP="0088127C">
            <w:pPr>
              <w:pStyle w:val="OtherTableBody"/>
            </w:pPr>
            <w:r>
              <w:t>2.C.2.448</w:t>
            </w:r>
          </w:p>
        </w:tc>
      </w:tr>
      <w:tr w:rsidR="00B50050" w14:paraId="4F70C3E5" w14:textId="77777777" w:rsidTr="00195548">
        <w:tc>
          <w:tcPr>
            <w:tcW w:w="1000" w:type="dxa"/>
          </w:tcPr>
          <w:p w14:paraId="628A3AD2" w14:textId="77777777" w:rsidR="00B50050" w:rsidRDefault="00B50050" w:rsidP="0088127C">
            <w:pPr>
              <w:pStyle w:val="OtherTableBody"/>
            </w:pPr>
            <w:r>
              <w:lastRenderedPageBreak/>
              <w:t>User</w:t>
            </w:r>
          </w:p>
        </w:tc>
        <w:tc>
          <w:tcPr>
            <w:tcW w:w="1000" w:type="dxa"/>
          </w:tcPr>
          <w:p w14:paraId="6BFF6E64" w14:textId="77777777" w:rsidR="00B50050" w:rsidRDefault="00B50050" w:rsidP="0088127C">
            <w:pPr>
              <w:pStyle w:val="OtherTableBody"/>
            </w:pPr>
            <w:r>
              <w:t>0232</w:t>
            </w:r>
          </w:p>
        </w:tc>
        <w:tc>
          <w:tcPr>
            <w:tcW w:w="6000" w:type="dxa"/>
          </w:tcPr>
          <w:p w14:paraId="413AE5F1" w14:textId="77777777" w:rsidR="00B50050" w:rsidRDefault="00B50050" w:rsidP="0088127C">
            <w:pPr>
              <w:pStyle w:val="OtherTableBody"/>
            </w:pPr>
            <w:r>
              <w:t>Insurance Company Contact Reason</w:t>
            </w:r>
          </w:p>
        </w:tc>
        <w:tc>
          <w:tcPr>
            <w:tcW w:w="1000" w:type="dxa"/>
          </w:tcPr>
          <w:p w14:paraId="0B9432E2" w14:textId="77777777" w:rsidR="00B50050" w:rsidRDefault="00B50050" w:rsidP="0088127C">
            <w:pPr>
              <w:pStyle w:val="OtherTableBody"/>
            </w:pPr>
            <w:r>
              <w:t>2.C.2.167</w:t>
            </w:r>
          </w:p>
        </w:tc>
      </w:tr>
      <w:tr w:rsidR="00B50050" w14:paraId="29694FC9" w14:textId="77777777" w:rsidTr="00195548">
        <w:tc>
          <w:tcPr>
            <w:tcW w:w="1000" w:type="dxa"/>
          </w:tcPr>
          <w:p w14:paraId="34180015" w14:textId="77777777" w:rsidR="00B50050" w:rsidRDefault="00B50050" w:rsidP="0088127C">
            <w:pPr>
              <w:pStyle w:val="OtherTableBody"/>
            </w:pPr>
            <w:r>
              <w:t>User</w:t>
            </w:r>
          </w:p>
        </w:tc>
        <w:tc>
          <w:tcPr>
            <w:tcW w:w="1000" w:type="dxa"/>
          </w:tcPr>
          <w:p w14:paraId="17C801F1" w14:textId="77777777" w:rsidR="00B50050" w:rsidRDefault="00B50050" w:rsidP="0088127C">
            <w:pPr>
              <w:pStyle w:val="OtherTableBody"/>
            </w:pPr>
            <w:r>
              <w:t>0285</w:t>
            </w:r>
          </w:p>
        </w:tc>
        <w:tc>
          <w:tcPr>
            <w:tcW w:w="6000" w:type="dxa"/>
          </w:tcPr>
          <w:p w14:paraId="6EFF4BFF" w14:textId="77777777" w:rsidR="00B50050" w:rsidRDefault="00B50050" w:rsidP="0088127C">
            <w:pPr>
              <w:pStyle w:val="OtherTableBody"/>
            </w:pPr>
            <w:r>
              <w:t>Insurance Company ID Codes</w:t>
            </w:r>
          </w:p>
        </w:tc>
        <w:tc>
          <w:tcPr>
            <w:tcW w:w="1000" w:type="dxa"/>
          </w:tcPr>
          <w:p w14:paraId="5313607C" w14:textId="77777777" w:rsidR="00B50050" w:rsidRDefault="00B50050" w:rsidP="0088127C">
            <w:pPr>
              <w:pStyle w:val="OtherTableBody"/>
            </w:pPr>
            <w:r>
              <w:t>2.C.2.218</w:t>
            </w:r>
          </w:p>
        </w:tc>
      </w:tr>
      <w:tr w:rsidR="00B50050" w14:paraId="2FDDD409" w14:textId="77777777" w:rsidTr="00195548">
        <w:tc>
          <w:tcPr>
            <w:tcW w:w="1000" w:type="dxa"/>
          </w:tcPr>
          <w:p w14:paraId="4826AA96" w14:textId="77777777" w:rsidR="00B50050" w:rsidRDefault="00B50050" w:rsidP="0088127C">
            <w:pPr>
              <w:pStyle w:val="OtherTableBody"/>
            </w:pPr>
            <w:r>
              <w:t>User</w:t>
            </w:r>
          </w:p>
        </w:tc>
        <w:tc>
          <w:tcPr>
            <w:tcW w:w="1000" w:type="dxa"/>
          </w:tcPr>
          <w:p w14:paraId="0E6B0ACC" w14:textId="77777777" w:rsidR="00B50050" w:rsidRDefault="00B50050" w:rsidP="0088127C">
            <w:pPr>
              <w:pStyle w:val="OtherTableBody"/>
            </w:pPr>
            <w:r>
              <w:t>0072</w:t>
            </w:r>
          </w:p>
        </w:tc>
        <w:tc>
          <w:tcPr>
            <w:tcW w:w="6000" w:type="dxa"/>
          </w:tcPr>
          <w:p w14:paraId="3B89E078" w14:textId="77777777" w:rsidR="00B50050" w:rsidRDefault="00B50050" w:rsidP="0088127C">
            <w:pPr>
              <w:pStyle w:val="OtherTableBody"/>
            </w:pPr>
            <w:r>
              <w:t>Insurance Plan ID</w:t>
            </w:r>
          </w:p>
        </w:tc>
        <w:tc>
          <w:tcPr>
            <w:tcW w:w="1000" w:type="dxa"/>
          </w:tcPr>
          <w:p w14:paraId="33752373" w14:textId="77777777" w:rsidR="00B50050" w:rsidRDefault="00B50050" w:rsidP="0088127C">
            <w:pPr>
              <w:pStyle w:val="OtherTableBody"/>
            </w:pPr>
            <w:r>
              <w:t>2.C.2.42</w:t>
            </w:r>
          </w:p>
        </w:tc>
      </w:tr>
      <w:tr w:rsidR="00B50050" w14:paraId="40E64B04" w14:textId="77777777" w:rsidTr="00195548">
        <w:tc>
          <w:tcPr>
            <w:tcW w:w="1000" w:type="dxa"/>
          </w:tcPr>
          <w:p w14:paraId="6C1C2E44" w14:textId="77777777" w:rsidR="00B50050" w:rsidRDefault="00B50050" w:rsidP="0088127C">
            <w:pPr>
              <w:pStyle w:val="OtherTableBody"/>
            </w:pPr>
            <w:r>
              <w:t>HL7</w:t>
            </w:r>
          </w:p>
        </w:tc>
        <w:tc>
          <w:tcPr>
            <w:tcW w:w="1000" w:type="dxa"/>
          </w:tcPr>
          <w:p w14:paraId="1027CE1B" w14:textId="77777777" w:rsidR="00B50050" w:rsidRDefault="00B50050" w:rsidP="0088127C">
            <w:pPr>
              <w:pStyle w:val="OtherTableBody"/>
            </w:pPr>
            <w:r>
              <w:t>0933</w:t>
            </w:r>
          </w:p>
        </w:tc>
        <w:tc>
          <w:tcPr>
            <w:tcW w:w="6000" w:type="dxa"/>
          </w:tcPr>
          <w:p w14:paraId="621AAEC2" w14:textId="77777777" w:rsidR="00B50050" w:rsidRDefault="00B50050" w:rsidP="0088127C">
            <w:pPr>
              <w:pStyle w:val="OtherTableBody"/>
            </w:pPr>
            <w:r>
              <w:t>Intended Procedure Type</w:t>
            </w:r>
          </w:p>
        </w:tc>
        <w:tc>
          <w:tcPr>
            <w:tcW w:w="1000" w:type="dxa"/>
          </w:tcPr>
          <w:p w14:paraId="34AF3739" w14:textId="77777777" w:rsidR="00B50050" w:rsidRDefault="00B50050" w:rsidP="0088127C">
            <w:pPr>
              <w:pStyle w:val="OtherTableBody"/>
            </w:pPr>
            <w:r>
              <w:t>2.C.2.556</w:t>
            </w:r>
          </w:p>
        </w:tc>
      </w:tr>
      <w:tr w:rsidR="00B50050" w14:paraId="20819D40" w14:textId="77777777" w:rsidTr="00195548">
        <w:tc>
          <w:tcPr>
            <w:tcW w:w="1000" w:type="dxa"/>
          </w:tcPr>
          <w:p w14:paraId="5DD8B2F7" w14:textId="77777777" w:rsidR="00B50050" w:rsidRDefault="00B50050" w:rsidP="0088127C">
            <w:pPr>
              <w:pStyle w:val="OtherTableBody"/>
            </w:pPr>
            <w:r>
              <w:t>User</w:t>
            </w:r>
          </w:p>
        </w:tc>
        <w:tc>
          <w:tcPr>
            <w:tcW w:w="1000" w:type="dxa"/>
          </w:tcPr>
          <w:p w14:paraId="5D5697C1" w14:textId="77777777" w:rsidR="00B50050" w:rsidRDefault="00B50050" w:rsidP="0088127C">
            <w:pPr>
              <w:pStyle w:val="OtherTableBody"/>
            </w:pPr>
            <w:r>
              <w:t>0073</w:t>
            </w:r>
          </w:p>
        </w:tc>
        <w:tc>
          <w:tcPr>
            <w:tcW w:w="6000" w:type="dxa"/>
          </w:tcPr>
          <w:p w14:paraId="5E08A1C6" w14:textId="77777777" w:rsidR="00B50050" w:rsidRDefault="00B50050" w:rsidP="0088127C">
            <w:pPr>
              <w:pStyle w:val="OtherTableBody"/>
            </w:pPr>
            <w:r>
              <w:t>Interest Rate Code</w:t>
            </w:r>
          </w:p>
        </w:tc>
        <w:tc>
          <w:tcPr>
            <w:tcW w:w="1000" w:type="dxa"/>
          </w:tcPr>
          <w:p w14:paraId="0C3320E5" w14:textId="77777777" w:rsidR="00B50050" w:rsidRDefault="00B50050" w:rsidP="0088127C">
            <w:pPr>
              <w:pStyle w:val="OtherTableBody"/>
            </w:pPr>
            <w:r>
              <w:t>2.C.2.43</w:t>
            </w:r>
          </w:p>
        </w:tc>
      </w:tr>
      <w:tr w:rsidR="00B50050" w14:paraId="01FD1B94" w14:textId="77777777" w:rsidTr="00195548">
        <w:tc>
          <w:tcPr>
            <w:tcW w:w="1000" w:type="dxa"/>
          </w:tcPr>
          <w:p w14:paraId="277A7299" w14:textId="77777777" w:rsidR="00B50050" w:rsidRDefault="00B50050" w:rsidP="0088127C">
            <w:pPr>
              <w:pStyle w:val="OtherTableBody"/>
            </w:pPr>
            <w:r>
              <w:t>HL7-EXT</w:t>
            </w:r>
          </w:p>
        </w:tc>
        <w:tc>
          <w:tcPr>
            <w:tcW w:w="1000" w:type="dxa"/>
          </w:tcPr>
          <w:p w14:paraId="1F8B22F6" w14:textId="77777777" w:rsidR="00B50050" w:rsidRDefault="00B50050" w:rsidP="0088127C">
            <w:pPr>
              <w:pStyle w:val="OtherTableBody"/>
            </w:pPr>
            <w:r>
              <w:t>0078</w:t>
            </w:r>
          </w:p>
        </w:tc>
        <w:tc>
          <w:tcPr>
            <w:tcW w:w="6000" w:type="dxa"/>
          </w:tcPr>
          <w:p w14:paraId="37C906DE" w14:textId="77777777" w:rsidR="00B50050" w:rsidRDefault="00B50050" w:rsidP="0088127C">
            <w:pPr>
              <w:pStyle w:val="OtherTableBody"/>
            </w:pPr>
            <w:r>
              <w:t>Interpretation Codes</w:t>
            </w:r>
          </w:p>
        </w:tc>
        <w:tc>
          <w:tcPr>
            <w:tcW w:w="1000" w:type="dxa"/>
          </w:tcPr>
          <w:p w14:paraId="361941C6" w14:textId="77777777" w:rsidR="00B50050" w:rsidRDefault="00B50050" w:rsidP="0088127C">
            <w:pPr>
              <w:pStyle w:val="OtherTableBody"/>
            </w:pPr>
            <w:r>
              <w:t>2.C.2.46</w:t>
            </w:r>
          </w:p>
        </w:tc>
      </w:tr>
      <w:tr w:rsidR="00B50050" w14:paraId="593BB6CC" w14:textId="77777777" w:rsidTr="00195548">
        <w:tc>
          <w:tcPr>
            <w:tcW w:w="1000" w:type="dxa"/>
          </w:tcPr>
          <w:p w14:paraId="6617BDA7" w14:textId="77777777" w:rsidR="00B50050" w:rsidRDefault="00B50050" w:rsidP="0088127C">
            <w:pPr>
              <w:pStyle w:val="OtherTableBody"/>
            </w:pPr>
            <w:r>
              <w:t>undefined</w:t>
            </w:r>
          </w:p>
        </w:tc>
        <w:tc>
          <w:tcPr>
            <w:tcW w:w="1000" w:type="dxa"/>
          </w:tcPr>
          <w:p w14:paraId="37D3950D" w14:textId="77777777" w:rsidR="00B50050" w:rsidRDefault="00B50050" w:rsidP="0088127C">
            <w:pPr>
              <w:pStyle w:val="OtherTableBody"/>
            </w:pPr>
            <w:r>
              <w:t>0599</w:t>
            </w:r>
          </w:p>
        </w:tc>
        <w:tc>
          <w:tcPr>
            <w:tcW w:w="6000" w:type="dxa"/>
          </w:tcPr>
          <w:p w14:paraId="4B09D4FC" w14:textId="77777777" w:rsidR="00B50050" w:rsidRDefault="00B50050" w:rsidP="0088127C">
            <w:pPr>
              <w:pStyle w:val="OtherTableBody"/>
            </w:pPr>
            <w:r>
              <w:t>Inventory Container Identifier (INV-4)</w:t>
            </w:r>
          </w:p>
        </w:tc>
        <w:tc>
          <w:tcPr>
            <w:tcW w:w="1000" w:type="dxa"/>
          </w:tcPr>
          <w:p w14:paraId="533CA967" w14:textId="77777777" w:rsidR="00B50050" w:rsidRDefault="00B50050" w:rsidP="0088127C">
            <w:pPr>
              <w:pStyle w:val="OtherTableBody"/>
            </w:pPr>
            <w:r>
              <w:t>13.4.4</w:t>
            </w:r>
          </w:p>
        </w:tc>
      </w:tr>
      <w:tr w:rsidR="00B50050" w14:paraId="3DFA8B71" w14:textId="77777777" w:rsidTr="00195548">
        <w:tc>
          <w:tcPr>
            <w:tcW w:w="1000" w:type="dxa"/>
          </w:tcPr>
          <w:p w14:paraId="62E09CE7" w14:textId="77777777" w:rsidR="00B50050" w:rsidRDefault="00B50050" w:rsidP="0088127C">
            <w:pPr>
              <w:pStyle w:val="OtherTableBody"/>
            </w:pPr>
            <w:r>
              <w:t>User</w:t>
            </w:r>
          </w:p>
        </w:tc>
        <w:tc>
          <w:tcPr>
            <w:tcW w:w="1000" w:type="dxa"/>
          </w:tcPr>
          <w:p w14:paraId="5DF0403A" w14:textId="77777777" w:rsidR="00B50050" w:rsidRDefault="00B50050" w:rsidP="0088127C">
            <w:pPr>
              <w:pStyle w:val="OtherTableBody"/>
            </w:pPr>
            <w:r>
              <w:t>0463</w:t>
            </w:r>
          </w:p>
        </w:tc>
        <w:tc>
          <w:tcPr>
            <w:tcW w:w="6000" w:type="dxa"/>
          </w:tcPr>
          <w:p w14:paraId="64DCEA01" w14:textId="77777777" w:rsidR="00B50050" w:rsidRDefault="00B50050" w:rsidP="0088127C">
            <w:pPr>
              <w:pStyle w:val="OtherTableBody"/>
            </w:pPr>
            <w:r>
              <w:t>Inventory Number</w:t>
            </w:r>
          </w:p>
        </w:tc>
        <w:tc>
          <w:tcPr>
            <w:tcW w:w="1000" w:type="dxa"/>
          </w:tcPr>
          <w:p w14:paraId="0A0A08A6" w14:textId="77777777" w:rsidR="00B50050" w:rsidRDefault="00B50050" w:rsidP="0088127C">
            <w:pPr>
              <w:pStyle w:val="OtherTableBody"/>
            </w:pPr>
            <w:r>
              <w:t>2.C.2.378</w:t>
            </w:r>
          </w:p>
        </w:tc>
      </w:tr>
      <w:tr w:rsidR="00B50050" w14:paraId="36940C9C" w14:textId="77777777" w:rsidTr="00195548">
        <w:tc>
          <w:tcPr>
            <w:tcW w:w="1000" w:type="dxa"/>
          </w:tcPr>
          <w:p w14:paraId="4FC43E4C" w14:textId="77777777" w:rsidR="00B50050" w:rsidRDefault="00B50050" w:rsidP="0088127C">
            <w:pPr>
              <w:pStyle w:val="OtherTableBody"/>
            </w:pPr>
            <w:r>
              <w:t>HL7</w:t>
            </w:r>
          </w:p>
        </w:tc>
        <w:tc>
          <w:tcPr>
            <w:tcW w:w="1000" w:type="dxa"/>
          </w:tcPr>
          <w:p w14:paraId="3696D80E" w14:textId="77777777" w:rsidR="00B50050" w:rsidRDefault="00B50050" w:rsidP="0088127C">
            <w:pPr>
              <w:pStyle w:val="OtherTableBody"/>
            </w:pPr>
            <w:r>
              <w:t>0100</w:t>
            </w:r>
          </w:p>
        </w:tc>
        <w:tc>
          <w:tcPr>
            <w:tcW w:w="6000" w:type="dxa"/>
          </w:tcPr>
          <w:p w14:paraId="53EB60E2" w14:textId="77777777" w:rsidR="00B50050" w:rsidRDefault="00B50050" w:rsidP="0088127C">
            <w:pPr>
              <w:pStyle w:val="OtherTableBody"/>
            </w:pPr>
            <w:r>
              <w:t>Invocation event</w:t>
            </w:r>
          </w:p>
        </w:tc>
        <w:tc>
          <w:tcPr>
            <w:tcW w:w="1000" w:type="dxa"/>
          </w:tcPr>
          <w:p w14:paraId="07F0A91A" w14:textId="77777777" w:rsidR="00B50050" w:rsidRDefault="00B50050" w:rsidP="0088127C">
            <w:pPr>
              <w:pStyle w:val="OtherTableBody"/>
            </w:pPr>
            <w:r>
              <w:t>2.C.2.59</w:t>
            </w:r>
          </w:p>
        </w:tc>
      </w:tr>
      <w:tr w:rsidR="00B50050" w14:paraId="038A9228" w14:textId="77777777" w:rsidTr="00195548">
        <w:tc>
          <w:tcPr>
            <w:tcW w:w="1000" w:type="dxa"/>
          </w:tcPr>
          <w:p w14:paraId="68B47F0E" w14:textId="77777777" w:rsidR="00B50050" w:rsidRDefault="00B50050" w:rsidP="0088127C">
            <w:pPr>
              <w:pStyle w:val="OtherTableBody"/>
            </w:pPr>
            <w:r>
              <w:t>User</w:t>
            </w:r>
          </w:p>
        </w:tc>
        <w:tc>
          <w:tcPr>
            <w:tcW w:w="1000" w:type="dxa"/>
          </w:tcPr>
          <w:p w14:paraId="6F7B39BD" w14:textId="77777777" w:rsidR="00B50050" w:rsidRDefault="00B50050" w:rsidP="0088127C">
            <w:pPr>
              <w:pStyle w:val="OtherTableBody"/>
            </w:pPr>
            <w:r>
              <w:t>0553</w:t>
            </w:r>
          </w:p>
        </w:tc>
        <w:tc>
          <w:tcPr>
            <w:tcW w:w="6000" w:type="dxa"/>
          </w:tcPr>
          <w:p w14:paraId="6562F8F3" w14:textId="77777777" w:rsidR="00B50050" w:rsidRDefault="00B50050" w:rsidP="0088127C">
            <w:pPr>
              <w:pStyle w:val="OtherTableBody"/>
            </w:pPr>
            <w:r>
              <w:t>Invoice Control Code</w:t>
            </w:r>
          </w:p>
        </w:tc>
        <w:tc>
          <w:tcPr>
            <w:tcW w:w="1000" w:type="dxa"/>
          </w:tcPr>
          <w:p w14:paraId="20F574B2" w14:textId="77777777" w:rsidR="00B50050" w:rsidRDefault="00B50050" w:rsidP="0088127C">
            <w:pPr>
              <w:pStyle w:val="OtherTableBody"/>
            </w:pPr>
            <w:r>
              <w:t>2.C.2.460</w:t>
            </w:r>
          </w:p>
        </w:tc>
      </w:tr>
      <w:tr w:rsidR="00B50050" w14:paraId="34CD99D7" w14:textId="77777777" w:rsidTr="00195548">
        <w:tc>
          <w:tcPr>
            <w:tcW w:w="1000" w:type="dxa"/>
          </w:tcPr>
          <w:p w14:paraId="7615B290" w14:textId="77777777" w:rsidR="00B50050" w:rsidRDefault="00B50050" w:rsidP="0088127C">
            <w:pPr>
              <w:pStyle w:val="OtherTableBody"/>
            </w:pPr>
            <w:r>
              <w:t>User</w:t>
            </w:r>
          </w:p>
        </w:tc>
        <w:tc>
          <w:tcPr>
            <w:tcW w:w="1000" w:type="dxa"/>
          </w:tcPr>
          <w:p w14:paraId="39703AB2" w14:textId="77777777" w:rsidR="00B50050" w:rsidRDefault="00B50050" w:rsidP="0088127C">
            <w:pPr>
              <w:pStyle w:val="OtherTableBody"/>
            </w:pPr>
            <w:r>
              <w:t>0571</w:t>
            </w:r>
          </w:p>
        </w:tc>
        <w:tc>
          <w:tcPr>
            <w:tcW w:w="6000" w:type="dxa"/>
          </w:tcPr>
          <w:p w14:paraId="21888639" w14:textId="77777777" w:rsidR="00B50050" w:rsidRDefault="00B50050" w:rsidP="0088127C">
            <w:pPr>
              <w:pStyle w:val="OtherTableBody"/>
            </w:pPr>
            <w:r>
              <w:t>Invoice Processing Results Status</w:t>
            </w:r>
          </w:p>
        </w:tc>
        <w:tc>
          <w:tcPr>
            <w:tcW w:w="1000" w:type="dxa"/>
          </w:tcPr>
          <w:p w14:paraId="0D91FE18" w14:textId="77777777" w:rsidR="00B50050" w:rsidRDefault="00B50050" w:rsidP="0088127C">
            <w:pPr>
              <w:pStyle w:val="OtherTableBody"/>
            </w:pPr>
            <w:r>
              <w:t>2.C.2.477</w:t>
            </w:r>
          </w:p>
        </w:tc>
      </w:tr>
      <w:tr w:rsidR="00B50050" w14:paraId="1FC3ADC1" w14:textId="77777777" w:rsidTr="00195548">
        <w:tc>
          <w:tcPr>
            <w:tcW w:w="1000" w:type="dxa"/>
          </w:tcPr>
          <w:p w14:paraId="4E938CA5" w14:textId="77777777" w:rsidR="00B50050" w:rsidRDefault="00B50050" w:rsidP="0088127C">
            <w:pPr>
              <w:pStyle w:val="OtherTableBody"/>
            </w:pPr>
            <w:r>
              <w:t>User</w:t>
            </w:r>
          </w:p>
        </w:tc>
        <w:tc>
          <w:tcPr>
            <w:tcW w:w="1000" w:type="dxa"/>
          </w:tcPr>
          <w:p w14:paraId="0D8770FC" w14:textId="77777777" w:rsidR="00B50050" w:rsidRDefault="00B50050" w:rsidP="0088127C">
            <w:pPr>
              <w:pStyle w:val="OtherTableBody"/>
            </w:pPr>
            <w:r>
              <w:t>0554</w:t>
            </w:r>
          </w:p>
        </w:tc>
        <w:tc>
          <w:tcPr>
            <w:tcW w:w="6000" w:type="dxa"/>
          </w:tcPr>
          <w:p w14:paraId="20061B43" w14:textId="77777777" w:rsidR="00B50050" w:rsidRDefault="00B50050" w:rsidP="0088127C">
            <w:pPr>
              <w:pStyle w:val="OtherTableBody"/>
            </w:pPr>
            <w:r>
              <w:t>Invoice Reason Codes</w:t>
            </w:r>
          </w:p>
        </w:tc>
        <w:tc>
          <w:tcPr>
            <w:tcW w:w="1000" w:type="dxa"/>
          </w:tcPr>
          <w:p w14:paraId="25509728" w14:textId="77777777" w:rsidR="00B50050" w:rsidRDefault="00B50050" w:rsidP="0088127C">
            <w:pPr>
              <w:pStyle w:val="OtherTableBody"/>
            </w:pPr>
            <w:r>
              <w:t>2.C.2.461</w:t>
            </w:r>
          </w:p>
        </w:tc>
      </w:tr>
      <w:tr w:rsidR="00B50050" w14:paraId="50DF2DF8" w14:textId="77777777" w:rsidTr="00195548">
        <w:tc>
          <w:tcPr>
            <w:tcW w:w="1000" w:type="dxa"/>
          </w:tcPr>
          <w:p w14:paraId="30ED7EE2" w14:textId="77777777" w:rsidR="00B50050" w:rsidRDefault="00B50050" w:rsidP="0088127C">
            <w:pPr>
              <w:pStyle w:val="OtherTableBody"/>
            </w:pPr>
            <w:r>
              <w:t>User</w:t>
            </w:r>
          </w:p>
        </w:tc>
        <w:tc>
          <w:tcPr>
            <w:tcW w:w="1000" w:type="dxa"/>
          </w:tcPr>
          <w:p w14:paraId="22297FAB" w14:textId="77777777" w:rsidR="00B50050" w:rsidRDefault="00B50050" w:rsidP="0088127C">
            <w:pPr>
              <w:pStyle w:val="OtherTableBody"/>
            </w:pPr>
            <w:r>
              <w:t>0555</w:t>
            </w:r>
          </w:p>
        </w:tc>
        <w:tc>
          <w:tcPr>
            <w:tcW w:w="6000" w:type="dxa"/>
          </w:tcPr>
          <w:p w14:paraId="2D137540" w14:textId="77777777" w:rsidR="00B50050" w:rsidRDefault="00B50050" w:rsidP="0088127C">
            <w:pPr>
              <w:pStyle w:val="OtherTableBody"/>
            </w:pPr>
            <w:r>
              <w:t>Invoice Type</w:t>
            </w:r>
          </w:p>
        </w:tc>
        <w:tc>
          <w:tcPr>
            <w:tcW w:w="1000" w:type="dxa"/>
          </w:tcPr>
          <w:p w14:paraId="5E85DF95" w14:textId="77777777" w:rsidR="00B50050" w:rsidRDefault="00B50050" w:rsidP="0088127C">
            <w:pPr>
              <w:pStyle w:val="OtherTableBody"/>
            </w:pPr>
            <w:r>
              <w:t>2.C.2.462</w:t>
            </w:r>
          </w:p>
        </w:tc>
      </w:tr>
      <w:tr w:rsidR="00B50050" w14:paraId="1487F658" w14:textId="77777777" w:rsidTr="00195548">
        <w:tc>
          <w:tcPr>
            <w:tcW w:w="1000" w:type="dxa"/>
          </w:tcPr>
          <w:p w14:paraId="1CF370F1" w14:textId="77777777" w:rsidR="00B50050" w:rsidRDefault="00B50050" w:rsidP="0088127C">
            <w:pPr>
              <w:pStyle w:val="OtherTableBody"/>
            </w:pPr>
            <w:r>
              <w:t>undefined</w:t>
            </w:r>
          </w:p>
        </w:tc>
        <w:tc>
          <w:tcPr>
            <w:tcW w:w="1000" w:type="dxa"/>
          </w:tcPr>
          <w:p w14:paraId="42408BF7" w14:textId="77777777" w:rsidR="00B50050" w:rsidRDefault="00B50050" w:rsidP="0088127C">
            <w:pPr>
              <w:pStyle w:val="OtherTableBody"/>
            </w:pPr>
            <w:r>
              <w:t>0685</w:t>
            </w:r>
          </w:p>
        </w:tc>
        <w:tc>
          <w:tcPr>
            <w:tcW w:w="6000" w:type="dxa"/>
          </w:tcPr>
          <w:p w14:paraId="41466855" w14:textId="77777777" w:rsidR="00B50050" w:rsidRDefault="00B50050" w:rsidP="0088127C">
            <w:pPr>
              <w:pStyle w:val="OtherTableBody"/>
            </w:pPr>
            <w:r>
              <w:t>Item Code - External (RQD-3)</w:t>
            </w:r>
          </w:p>
        </w:tc>
        <w:tc>
          <w:tcPr>
            <w:tcW w:w="1000" w:type="dxa"/>
          </w:tcPr>
          <w:p w14:paraId="451D6A68" w14:textId="77777777" w:rsidR="00B50050" w:rsidRDefault="00B50050" w:rsidP="0088127C">
            <w:pPr>
              <w:pStyle w:val="OtherTableBody"/>
            </w:pPr>
            <w:r>
              <w:t>4.11.1</w:t>
            </w:r>
          </w:p>
        </w:tc>
      </w:tr>
      <w:tr w:rsidR="00B50050" w14:paraId="1EE3E050" w14:textId="77777777" w:rsidTr="00195548">
        <w:tc>
          <w:tcPr>
            <w:tcW w:w="1000" w:type="dxa"/>
          </w:tcPr>
          <w:p w14:paraId="3F024A49" w14:textId="77777777" w:rsidR="00B50050" w:rsidRDefault="00B50050" w:rsidP="0088127C">
            <w:pPr>
              <w:pStyle w:val="OtherTableBody"/>
            </w:pPr>
            <w:r>
              <w:t>undefined</w:t>
            </w:r>
          </w:p>
        </w:tc>
        <w:tc>
          <w:tcPr>
            <w:tcW w:w="1000" w:type="dxa"/>
          </w:tcPr>
          <w:p w14:paraId="55E8B4D3" w14:textId="77777777" w:rsidR="00B50050" w:rsidRDefault="00B50050" w:rsidP="0088127C">
            <w:pPr>
              <w:pStyle w:val="OtherTableBody"/>
            </w:pPr>
            <w:r>
              <w:t>0684</w:t>
            </w:r>
          </w:p>
        </w:tc>
        <w:tc>
          <w:tcPr>
            <w:tcW w:w="6000" w:type="dxa"/>
          </w:tcPr>
          <w:p w14:paraId="5B6DE87B" w14:textId="77777777" w:rsidR="00B50050" w:rsidRDefault="00B50050" w:rsidP="0088127C">
            <w:pPr>
              <w:pStyle w:val="OtherTableBody"/>
            </w:pPr>
            <w:r>
              <w:t>Item Code - Internal (RQD-2)</w:t>
            </w:r>
          </w:p>
        </w:tc>
        <w:tc>
          <w:tcPr>
            <w:tcW w:w="1000" w:type="dxa"/>
          </w:tcPr>
          <w:p w14:paraId="227C8AC1" w14:textId="77777777" w:rsidR="00B50050" w:rsidRDefault="00B50050" w:rsidP="0088127C">
            <w:pPr>
              <w:pStyle w:val="OtherTableBody"/>
            </w:pPr>
            <w:r>
              <w:t>4.11.1</w:t>
            </w:r>
          </w:p>
        </w:tc>
      </w:tr>
      <w:tr w:rsidR="00B50050" w14:paraId="17CA3971" w14:textId="77777777" w:rsidTr="00195548">
        <w:tc>
          <w:tcPr>
            <w:tcW w:w="1000" w:type="dxa"/>
          </w:tcPr>
          <w:p w14:paraId="27211A81" w14:textId="77777777" w:rsidR="00B50050" w:rsidRDefault="00B50050" w:rsidP="0088127C">
            <w:pPr>
              <w:pStyle w:val="OtherTableBody"/>
            </w:pPr>
            <w:r>
              <w:t>User</w:t>
            </w:r>
          </w:p>
        </w:tc>
        <w:tc>
          <w:tcPr>
            <w:tcW w:w="1000" w:type="dxa"/>
          </w:tcPr>
          <w:p w14:paraId="3C029E9B" w14:textId="77777777" w:rsidR="00B50050" w:rsidRDefault="00B50050" w:rsidP="0088127C">
            <w:pPr>
              <w:pStyle w:val="OtherTableBody"/>
            </w:pPr>
            <w:r>
              <w:t>0634</w:t>
            </w:r>
          </w:p>
        </w:tc>
        <w:tc>
          <w:tcPr>
            <w:tcW w:w="6000" w:type="dxa"/>
          </w:tcPr>
          <w:p w14:paraId="4B8B6EAF" w14:textId="77777777" w:rsidR="00B50050" w:rsidRDefault="00B50050" w:rsidP="0088127C">
            <w:pPr>
              <w:pStyle w:val="OtherTableBody"/>
            </w:pPr>
            <w:r>
              <w:t>Item Importance Codes</w:t>
            </w:r>
          </w:p>
        </w:tc>
        <w:tc>
          <w:tcPr>
            <w:tcW w:w="1000" w:type="dxa"/>
          </w:tcPr>
          <w:p w14:paraId="3F220944" w14:textId="77777777" w:rsidR="00B50050" w:rsidRDefault="00B50050" w:rsidP="0088127C">
            <w:pPr>
              <w:pStyle w:val="OtherTableBody"/>
            </w:pPr>
            <w:r>
              <w:t>2.C.2.484</w:t>
            </w:r>
          </w:p>
        </w:tc>
      </w:tr>
      <w:tr w:rsidR="00B50050" w14:paraId="63B49349" w14:textId="77777777" w:rsidTr="00195548">
        <w:tc>
          <w:tcPr>
            <w:tcW w:w="1000" w:type="dxa"/>
          </w:tcPr>
          <w:p w14:paraId="440A5F52" w14:textId="77777777" w:rsidR="00B50050" w:rsidRDefault="00B50050" w:rsidP="0088127C">
            <w:pPr>
              <w:pStyle w:val="OtherTableBody"/>
            </w:pPr>
            <w:r>
              <w:t>User</w:t>
            </w:r>
          </w:p>
        </w:tc>
        <w:tc>
          <w:tcPr>
            <w:tcW w:w="1000" w:type="dxa"/>
          </w:tcPr>
          <w:p w14:paraId="5CF79A43" w14:textId="77777777" w:rsidR="00B50050" w:rsidRDefault="00B50050" w:rsidP="0088127C">
            <w:pPr>
              <w:pStyle w:val="OtherTableBody"/>
            </w:pPr>
            <w:r>
              <w:t>0320</w:t>
            </w:r>
          </w:p>
        </w:tc>
        <w:tc>
          <w:tcPr>
            <w:tcW w:w="6000" w:type="dxa"/>
          </w:tcPr>
          <w:p w14:paraId="21E5F580" w14:textId="77777777" w:rsidR="00B50050" w:rsidRDefault="00B50050" w:rsidP="0088127C">
            <w:pPr>
              <w:pStyle w:val="OtherTableBody"/>
            </w:pPr>
            <w:r>
              <w:t>Item Natural Account Code</w:t>
            </w:r>
          </w:p>
        </w:tc>
        <w:tc>
          <w:tcPr>
            <w:tcW w:w="1000" w:type="dxa"/>
          </w:tcPr>
          <w:p w14:paraId="0E07FE54" w14:textId="77777777" w:rsidR="00B50050" w:rsidRDefault="00B50050" w:rsidP="0088127C">
            <w:pPr>
              <w:pStyle w:val="OtherTableBody"/>
            </w:pPr>
            <w:r>
              <w:t>2.C.2.249</w:t>
            </w:r>
          </w:p>
        </w:tc>
      </w:tr>
      <w:tr w:rsidR="00B50050" w14:paraId="137B4B0A" w14:textId="77777777" w:rsidTr="00195548">
        <w:tc>
          <w:tcPr>
            <w:tcW w:w="1000" w:type="dxa"/>
          </w:tcPr>
          <w:p w14:paraId="21834F42" w14:textId="77777777" w:rsidR="00B50050" w:rsidRDefault="00B50050" w:rsidP="0088127C">
            <w:pPr>
              <w:pStyle w:val="OtherTableBody"/>
            </w:pPr>
            <w:r>
              <w:t>User</w:t>
            </w:r>
          </w:p>
        </w:tc>
        <w:tc>
          <w:tcPr>
            <w:tcW w:w="1000" w:type="dxa"/>
          </w:tcPr>
          <w:p w14:paraId="4584547E" w14:textId="77777777" w:rsidR="00B50050" w:rsidRDefault="00B50050" w:rsidP="0088127C">
            <w:pPr>
              <w:pStyle w:val="OtherTableBody"/>
            </w:pPr>
            <w:r>
              <w:t>0776</w:t>
            </w:r>
          </w:p>
        </w:tc>
        <w:tc>
          <w:tcPr>
            <w:tcW w:w="6000" w:type="dxa"/>
          </w:tcPr>
          <w:p w14:paraId="00AA447D" w14:textId="77777777" w:rsidR="00B50050" w:rsidRDefault="00B50050" w:rsidP="0088127C">
            <w:pPr>
              <w:pStyle w:val="OtherTableBody"/>
            </w:pPr>
            <w:r>
              <w:t>Item Status</w:t>
            </w:r>
          </w:p>
        </w:tc>
        <w:tc>
          <w:tcPr>
            <w:tcW w:w="1000" w:type="dxa"/>
          </w:tcPr>
          <w:p w14:paraId="1F12134E" w14:textId="77777777" w:rsidR="00B50050" w:rsidRDefault="00B50050" w:rsidP="0088127C">
            <w:pPr>
              <w:pStyle w:val="OtherTableBody"/>
            </w:pPr>
            <w:r>
              <w:t>2.C.2.509</w:t>
            </w:r>
          </w:p>
        </w:tc>
      </w:tr>
      <w:tr w:rsidR="00B50050" w14:paraId="24981860" w14:textId="77777777" w:rsidTr="00195548">
        <w:tc>
          <w:tcPr>
            <w:tcW w:w="1000" w:type="dxa"/>
          </w:tcPr>
          <w:p w14:paraId="7BFA8A58" w14:textId="77777777" w:rsidR="00B50050" w:rsidRDefault="00B50050" w:rsidP="0088127C">
            <w:pPr>
              <w:pStyle w:val="OtherTableBody"/>
            </w:pPr>
            <w:r>
              <w:t>User</w:t>
            </w:r>
          </w:p>
        </w:tc>
        <w:tc>
          <w:tcPr>
            <w:tcW w:w="1000" w:type="dxa"/>
          </w:tcPr>
          <w:p w14:paraId="559A5401" w14:textId="77777777" w:rsidR="00B50050" w:rsidRDefault="00B50050" w:rsidP="0088127C">
            <w:pPr>
              <w:pStyle w:val="OtherTableBody"/>
            </w:pPr>
            <w:r>
              <w:t>0625</w:t>
            </w:r>
          </w:p>
        </w:tc>
        <w:tc>
          <w:tcPr>
            <w:tcW w:w="6000" w:type="dxa"/>
          </w:tcPr>
          <w:p w14:paraId="1C95A087" w14:textId="77777777" w:rsidR="00B50050" w:rsidRDefault="00B50050" w:rsidP="0088127C">
            <w:pPr>
              <w:pStyle w:val="OtherTableBody"/>
            </w:pPr>
            <w:r>
              <w:t>Item Status Codes</w:t>
            </w:r>
          </w:p>
        </w:tc>
        <w:tc>
          <w:tcPr>
            <w:tcW w:w="1000" w:type="dxa"/>
          </w:tcPr>
          <w:p w14:paraId="333C1FAE" w14:textId="77777777" w:rsidR="00B50050" w:rsidRDefault="00B50050" w:rsidP="0088127C">
            <w:pPr>
              <w:pStyle w:val="OtherTableBody"/>
            </w:pPr>
            <w:r>
              <w:t>2.C.2.483</w:t>
            </w:r>
          </w:p>
        </w:tc>
      </w:tr>
      <w:tr w:rsidR="00B50050" w14:paraId="076BD080" w14:textId="77777777" w:rsidTr="00195548">
        <w:tc>
          <w:tcPr>
            <w:tcW w:w="1000" w:type="dxa"/>
          </w:tcPr>
          <w:p w14:paraId="79EBDD42" w14:textId="77777777" w:rsidR="00B50050" w:rsidRDefault="00B50050" w:rsidP="0088127C">
            <w:pPr>
              <w:pStyle w:val="OtherTableBody"/>
            </w:pPr>
            <w:r>
              <w:t>User</w:t>
            </w:r>
          </w:p>
        </w:tc>
        <w:tc>
          <w:tcPr>
            <w:tcW w:w="1000" w:type="dxa"/>
          </w:tcPr>
          <w:p w14:paraId="68942AA1" w14:textId="77777777" w:rsidR="00B50050" w:rsidRDefault="00B50050" w:rsidP="0088127C">
            <w:pPr>
              <w:pStyle w:val="OtherTableBody"/>
            </w:pPr>
            <w:r>
              <w:t>0778</w:t>
            </w:r>
          </w:p>
        </w:tc>
        <w:tc>
          <w:tcPr>
            <w:tcW w:w="6000" w:type="dxa"/>
          </w:tcPr>
          <w:p w14:paraId="173453DC" w14:textId="77777777" w:rsidR="00B50050" w:rsidRDefault="00B50050" w:rsidP="0088127C">
            <w:pPr>
              <w:pStyle w:val="OtherTableBody"/>
            </w:pPr>
            <w:r>
              <w:t>Item Type</w:t>
            </w:r>
          </w:p>
        </w:tc>
        <w:tc>
          <w:tcPr>
            <w:tcW w:w="1000" w:type="dxa"/>
          </w:tcPr>
          <w:p w14:paraId="4D81CB94" w14:textId="77777777" w:rsidR="00B50050" w:rsidRDefault="00B50050" w:rsidP="0088127C">
            <w:pPr>
              <w:pStyle w:val="OtherTableBody"/>
            </w:pPr>
            <w:r>
              <w:t>2.C.2.510</w:t>
            </w:r>
          </w:p>
        </w:tc>
      </w:tr>
      <w:tr w:rsidR="00B50050" w14:paraId="0F112627" w14:textId="77777777" w:rsidTr="00195548">
        <w:tc>
          <w:tcPr>
            <w:tcW w:w="1000" w:type="dxa"/>
          </w:tcPr>
          <w:p w14:paraId="4E2A68E9" w14:textId="77777777" w:rsidR="00B50050" w:rsidRDefault="00B50050" w:rsidP="0088127C">
            <w:pPr>
              <w:pStyle w:val="OtherTableBody"/>
            </w:pPr>
            <w:r>
              <w:t>User</w:t>
            </w:r>
          </w:p>
        </w:tc>
        <w:tc>
          <w:tcPr>
            <w:tcW w:w="1000" w:type="dxa"/>
          </w:tcPr>
          <w:p w14:paraId="4C078524" w14:textId="77777777" w:rsidR="00B50050" w:rsidRDefault="00B50050" w:rsidP="0088127C">
            <w:pPr>
              <w:pStyle w:val="OtherTableBody"/>
            </w:pPr>
            <w:r>
              <w:t>0327</w:t>
            </w:r>
          </w:p>
        </w:tc>
        <w:tc>
          <w:tcPr>
            <w:tcW w:w="6000" w:type="dxa"/>
          </w:tcPr>
          <w:p w14:paraId="578B8F64" w14:textId="77777777" w:rsidR="00B50050" w:rsidRDefault="00B50050" w:rsidP="0088127C">
            <w:pPr>
              <w:pStyle w:val="OtherTableBody"/>
            </w:pPr>
            <w:r>
              <w:t>Job Code</w:t>
            </w:r>
          </w:p>
        </w:tc>
        <w:tc>
          <w:tcPr>
            <w:tcW w:w="1000" w:type="dxa"/>
          </w:tcPr>
          <w:p w14:paraId="2008DCF3" w14:textId="77777777" w:rsidR="00B50050" w:rsidRDefault="00B50050" w:rsidP="0088127C">
            <w:pPr>
              <w:pStyle w:val="OtherTableBody"/>
            </w:pPr>
            <w:r>
              <w:t>2.C.2.255</w:t>
            </w:r>
          </w:p>
        </w:tc>
      </w:tr>
      <w:tr w:rsidR="00B50050" w14:paraId="24DEC639" w14:textId="77777777" w:rsidTr="00195548">
        <w:tc>
          <w:tcPr>
            <w:tcW w:w="1000" w:type="dxa"/>
          </w:tcPr>
          <w:p w14:paraId="1FF171C6" w14:textId="77777777" w:rsidR="00B50050" w:rsidRDefault="00B50050" w:rsidP="0088127C">
            <w:pPr>
              <w:pStyle w:val="OtherTableBody"/>
            </w:pPr>
            <w:r>
              <w:t>User</w:t>
            </w:r>
          </w:p>
        </w:tc>
        <w:tc>
          <w:tcPr>
            <w:tcW w:w="1000" w:type="dxa"/>
          </w:tcPr>
          <w:p w14:paraId="0CA676F9" w14:textId="77777777" w:rsidR="00B50050" w:rsidRDefault="00B50050" w:rsidP="0088127C">
            <w:pPr>
              <w:pStyle w:val="OtherTableBody"/>
            </w:pPr>
            <w:r>
              <w:t>0311</w:t>
            </w:r>
          </w:p>
        </w:tc>
        <w:tc>
          <w:tcPr>
            <w:tcW w:w="6000" w:type="dxa"/>
          </w:tcPr>
          <w:p w14:paraId="692EF137" w14:textId="77777777" w:rsidR="00B50050" w:rsidRDefault="00B50050" w:rsidP="0088127C">
            <w:pPr>
              <w:pStyle w:val="OtherTableBody"/>
            </w:pPr>
            <w:r>
              <w:t>Job Status</w:t>
            </w:r>
          </w:p>
        </w:tc>
        <w:tc>
          <w:tcPr>
            <w:tcW w:w="1000" w:type="dxa"/>
          </w:tcPr>
          <w:p w14:paraId="48E8C51D" w14:textId="77777777" w:rsidR="00B50050" w:rsidRDefault="00B50050" w:rsidP="0088127C">
            <w:pPr>
              <w:pStyle w:val="OtherTableBody"/>
            </w:pPr>
            <w:r>
              <w:t>2.C.2.242</w:t>
            </w:r>
          </w:p>
        </w:tc>
      </w:tr>
      <w:tr w:rsidR="00B50050" w:rsidRPr="001D2E85" w14:paraId="017F4354" w14:textId="77777777" w:rsidTr="00195548">
        <w:tc>
          <w:tcPr>
            <w:tcW w:w="1000" w:type="dxa"/>
          </w:tcPr>
          <w:p w14:paraId="116746A3" w14:textId="77777777" w:rsidR="00B50050" w:rsidRDefault="00B50050" w:rsidP="0088127C">
            <w:pPr>
              <w:pStyle w:val="OtherTableBody"/>
            </w:pPr>
            <w:r>
              <w:t>External</w:t>
            </w:r>
          </w:p>
        </w:tc>
        <w:tc>
          <w:tcPr>
            <w:tcW w:w="1000" w:type="dxa"/>
          </w:tcPr>
          <w:p w14:paraId="420D8B18" w14:textId="77777777" w:rsidR="00B50050" w:rsidRDefault="00B50050" w:rsidP="0088127C">
            <w:pPr>
              <w:pStyle w:val="OtherTableBody"/>
            </w:pPr>
            <w:r>
              <w:t>0956</w:t>
            </w:r>
          </w:p>
        </w:tc>
        <w:tc>
          <w:tcPr>
            <w:tcW w:w="6000" w:type="dxa"/>
          </w:tcPr>
          <w:p w14:paraId="1C9DF42F" w14:textId="77777777" w:rsidR="00B50050" w:rsidRPr="001D2E85" w:rsidRDefault="00B50050" w:rsidP="0088127C">
            <w:pPr>
              <w:pStyle w:val="OtherTableBody"/>
            </w:pPr>
            <w:r w:rsidRPr="001D2E85">
              <w:t>Job Supervisory Level or Pay Grade</w:t>
            </w:r>
          </w:p>
        </w:tc>
        <w:tc>
          <w:tcPr>
            <w:tcW w:w="1000" w:type="dxa"/>
          </w:tcPr>
          <w:p w14:paraId="72AD6818" w14:textId="77777777" w:rsidR="00B50050" w:rsidRPr="001D2E85" w:rsidRDefault="00B50050" w:rsidP="0088127C">
            <w:pPr>
              <w:pStyle w:val="OtherTableBody"/>
            </w:pPr>
          </w:p>
        </w:tc>
      </w:tr>
      <w:tr w:rsidR="00B50050" w14:paraId="014EB19A" w14:textId="77777777" w:rsidTr="00195548">
        <w:tc>
          <w:tcPr>
            <w:tcW w:w="1000" w:type="dxa"/>
          </w:tcPr>
          <w:p w14:paraId="0A46A27E" w14:textId="77777777" w:rsidR="00B50050" w:rsidRDefault="00B50050" w:rsidP="0088127C">
            <w:pPr>
              <w:pStyle w:val="OtherTableBody"/>
            </w:pPr>
            <w:r>
              <w:t>User</w:t>
            </w:r>
          </w:p>
        </w:tc>
        <w:tc>
          <w:tcPr>
            <w:tcW w:w="1000" w:type="dxa"/>
          </w:tcPr>
          <w:p w14:paraId="52D47F5C" w14:textId="77777777" w:rsidR="00B50050" w:rsidRDefault="00B50050" w:rsidP="0088127C">
            <w:pPr>
              <w:pStyle w:val="OtherTableBody"/>
            </w:pPr>
            <w:r>
              <w:t>0547</w:t>
            </w:r>
          </w:p>
        </w:tc>
        <w:tc>
          <w:tcPr>
            <w:tcW w:w="6000" w:type="dxa"/>
          </w:tcPr>
          <w:p w14:paraId="3D26CB9E" w14:textId="77777777" w:rsidR="00B50050" w:rsidRDefault="00B50050" w:rsidP="0088127C">
            <w:pPr>
              <w:pStyle w:val="OtherTableBody"/>
            </w:pPr>
            <w:r>
              <w:t>Jurisdictional Breadth</w:t>
            </w:r>
          </w:p>
        </w:tc>
        <w:tc>
          <w:tcPr>
            <w:tcW w:w="1000" w:type="dxa"/>
          </w:tcPr>
          <w:p w14:paraId="145E50CE" w14:textId="77777777" w:rsidR="00B50050" w:rsidRDefault="00B50050" w:rsidP="0088127C">
            <w:pPr>
              <w:pStyle w:val="OtherTableBody"/>
            </w:pPr>
            <w:r>
              <w:t>2.C.2.455</w:t>
            </w:r>
          </w:p>
        </w:tc>
      </w:tr>
      <w:tr w:rsidR="00B50050" w14:paraId="0E507334" w14:textId="77777777" w:rsidTr="00195548">
        <w:tc>
          <w:tcPr>
            <w:tcW w:w="1000" w:type="dxa"/>
          </w:tcPr>
          <w:p w14:paraId="43000E5A" w14:textId="77777777" w:rsidR="00B50050" w:rsidRDefault="00B50050" w:rsidP="0088127C">
            <w:pPr>
              <w:pStyle w:val="OtherTableBody"/>
            </w:pPr>
            <w:r>
              <w:t>HL7</w:t>
            </w:r>
          </w:p>
        </w:tc>
        <w:tc>
          <w:tcPr>
            <w:tcW w:w="1000" w:type="dxa"/>
          </w:tcPr>
          <w:p w14:paraId="74336F61" w14:textId="77777777" w:rsidR="00B50050" w:rsidRDefault="00B50050" w:rsidP="0088127C">
            <w:pPr>
              <w:pStyle w:val="OtherTableBody"/>
            </w:pPr>
            <w:r>
              <w:t>0254</w:t>
            </w:r>
          </w:p>
        </w:tc>
        <w:tc>
          <w:tcPr>
            <w:tcW w:w="6000" w:type="dxa"/>
          </w:tcPr>
          <w:p w14:paraId="7444DBFD" w14:textId="77777777" w:rsidR="00B50050" w:rsidRDefault="00B50050" w:rsidP="0088127C">
            <w:pPr>
              <w:pStyle w:val="OtherTableBody"/>
            </w:pPr>
            <w:r>
              <w:t>Kind of Quantity</w:t>
            </w:r>
          </w:p>
        </w:tc>
        <w:tc>
          <w:tcPr>
            <w:tcW w:w="1000" w:type="dxa"/>
          </w:tcPr>
          <w:p w14:paraId="10B86D94" w14:textId="77777777" w:rsidR="00B50050" w:rsidRDefault="00B50050" w:rsidP="0088127C">
            <w:pPr>
              <w:pStyle w:val="OtherTableBody"/>
            </w:pPr>
            <w:r>
              <w:t>2.C.2.189</w:t>
            </w:r>
          </w:p>
        </w:tc>
      </w:tr>
      <w:tr w:rsidR="00B50050" w14:paraId="763A1745" w14:textId="77777777" w:rsidTr="00195548">
        <w:tc>
          <w:tcPr>
            <w:tcW w:w="1000" w:type="dxa"/>
          </w:tcPr>
          <w:p w14:paraId="3F603A5A" w14:textId="77777777" w:rsidR="00B50050" w:rsidRDefault="00B50050" w:rsidP="0088127C">
            <w:pPr>
              <w:pStyle w:val="OtherTableBody"/>
            </w:pPr>
            <w:r>
              <w:t>User</w:t>
            </w:r>
          </w:p>
        </w:tc>
        <w:tc>
          <w:tcPr>
            <w:tcW w:w="1000" w:type="dxa"/>
          </w:tcPr>
          <w:p w14:paraId="69AB6BD4" w14:textId="77777777" w:rsidR="00B50050" w:rsidRDefault="00B50050" w:rsidP="0088127C">
            <w:pPr>
              <w:pStyle w:val="OtherTableBody"/>
            </w:pPr>
            <w:r>
              <w:t>0651</w:t>
            </w:r>
          </w:p>
        </w:tc>
        <w:tc>
          <w:tcPr>
            <w:tcW w:w="6000" w:type="dxa"/>
          </w:tcPr>
          <w:p w14:paraId="70549BC0" w14:textId="77777777" w:rsidR="00B50050" w:rsidRDefault="00B50050" w:rsidP="0088127C">
            <w:pPr>
              <w:pStyle w:val="OtherTableBody"/>
            </w:pPr>
            <w:r>
              <w:t>Labor Calculation Type</w:t>
            </w:r>
          </w:p>
        </w:tc>
        <w:tc>
          <w:tcPr>
            <w:tcW w:w="1000" w:type="dxa"/>
          </w:tcPr>
          <w:p w14:paraId="78E7F8A0" w14:textId="77777777" w:rsidR="00B50050" w:rsidRDefault="00B50050" w:rsidP="0088127C">
            <w:pPr>
              <w:pStyle w:val="OtherTableBody"/>
            </w:pPr>
            <w:r>
              <w:t>2.C.2.486</w:t>
            </w:r>
          </w:p>
        </w:tc>
      </w:tr>
      <w:tr w:rsidR="00B50050" w14:paraId="73F7042A" w14:textId="77777777" w:rsidTr="00195548">
        <w:tc>
          <w:tcPr>
            <w:tcW w:w="1000" w:type="dxa"/>
          </w:tcPr>
          <w:p w14:paraId="2D9BA9BA" w14:textId="77777777" w:rsidR="00B50050" w:rsidRDefault="00B50050" w:rsidP="0088127C">
            <w:pPr>
              <w:pStyle w:val="OtherTableBody"/>
            </w:pPr>
            <w:r>
              <w:t>User</w:t>
            </w:r>
          </w:p>
        </w:tc>
        <w:tc>
          <w:tcPr>
            <w:tcW w:w="1000" w:type="dxa"/>
          </w:tcPr>
          <w:p w14:paraId="47CB218E" w14:textId="77777777" w:rsidR="00B50050" w:rsidRDefault="00B50050" w:rsidP="0088127C">
            <w:pPr>
              <w:pStyle w:val="OtherTableBody"/>
            </w:pPr>
            <w:r>
              <w:t>0403</w:t>
            </w:r>
          </w:p>
        </w:tc>
        <w:tc>
          <w:tcPr>
            <w:tcW w:w="6000" w:type="dxa"/>
          </w:tcPr>
          <w:p w14:paraId="56D32E62" w14:textId="77777777" w:rsidR="00B50050" w:rsidRDefault="00B50050" w:rsidP="0088127C">
            <w:pPr>
              <w:pStyle w:val="OtherTableBody"/>
            </w:pPr>
            <w:r>
              <w:t>Language Ability</w:t>
            </w:r>
          </w:p>
        </w:tc>
        <w:tc>
          <w:tcPr>
            <w:tcW w:w="1000" w:type="dxa"/>
          </w:tcPr>
          <w:p w14:paraId="7EA751B8" w14:textId="77777777" w:rsidR="00B50050" w:rsidRDefault="00B50050" w:rsidP="0088127C">
            <w:pPr>
              <w:pStyle w:val="OtherTableBody"/>
            </w:pPr>
            <w:r>
              <w:t>2.C.2.325</w:t>
            </w:r>
          </w:p>
        </w:tc>
      </w:tr>
      <w:tr w:rsidR="00B50050" w14:paraId="4FBE2EE9" w14:textId="77777777" w:rsidTr="00195548">
        <w:tc>
          <w:tcPr>
            <w:tcW w:w="1000" w:type="dxa"/>
          </w:tcPr>
          <w:p w14:paraId="6667B711" w14:textId="77777777" w:rsidR="00B50050" w:rsidRDefault="00B50050" w:rsidP="0088127C">
            <w:pPr>
              <w:pStyle w:val="OtherTableBody"/>
            </w:pPr>
            <w:r>
              <w:t>User</w:t>
            </w:r>
          </w:p>
        </w:tc>
        <w:tc>
          <w:tcPr>
            <w:tcW w:w="1000" w:type="dxa"/>
          </w:tcPr>
          <w:p w14:paraId="33E6F219" w14:textId="77777777" w:rsidR="00B50050" w:rsidRDefault="00B50050" w:rsidP="0088127C">
            <w:pPr>
              <w:pStyle w:val="OtherTableBody"/>
            </w:pPr>
            <w:r>
              <w:t>0404</w:t>
            </w:r>
          </w:p>
        </w:tc>
        <w:tc>
          <w:tcPr>
            <w:tcW w:w="6000" w:type="dxa"/>
          </w:tcPr>
          <w:p w14:paraId="3DE28AA4" w14:textId="77777777" w:rsidR="00B50050" w:rsidRDefault="00B50050" w:rsidP="0088127C">
            <w:pPr>
              <w:pStyle w:val="OtherTableBody"/>
            </w:pPr>
            <w:r>
              <w:t>Language Proficiency</w:t>
            </w:r>
          </w:p>
        </w:tc>
        <w:tc>
          <w:tcPr>
            <w:tcW w:w="1000" w:type="dxa"/>
          </w:tcPr>
          <w:p w14:paraId="36ED7C16" w14:textId="77777777" w:rsidR="00B50050" w:rsidRDefault="00B50050" w:rsidP="0088127C">
            <w:pPr>
              <w:pStyle w:val="OtherTableBody"/>
            </w:pPr>
            <w:r>
              <w:t>2.C.2.326</w:t>
            </w:r>
          </w:p>
        </w:tc>
      </w:tr>
      <w:tr w:rsidR="00B50050" w14:paraId="493A51D8" w14:textId="77777777" w:rsidTr="00195548">
        <w:tc>
          <w:tcPr>
            <w:tcW w:w="1000" w:type="dxa"/>
          </w:tcPr>
          <w:p w14:paraId="4E1A6F18" w14:textId="77777777" w:rsidR="00B50050" w:rsidRDefault="00B50050" w:rsidP="0088127C">
            <w:pPr>
              <w:pStyle w:val="OtherTableBody"/>
            </w:pPr>
            <w:r>
              <w:t>User</w:t>
            </w:r>
          </w:p>
        </w:tc>
        <w:tc>
          <w:tcPr>
            <w:tcW w:w="1000" w:type="dxa"/>
          </w:tcPr>
          <w:p w14:paraId="6724CC60" w14:textId="77777777" w:rsidR="00B50050" w:rsidRDefault="00B50050" w:rsidP="0088127C">
            <w:pPr>
              <w:pStyle w:val="OtherTableBody"/>
            </w:pPr>
            <w:r>
              <w:t>0263</w:t>
            </w:r>
          </w:p>
        </w:tc>
        <w:tc>
          <w:tcPr>
            <w:tcW w:w="6000" w:type="dxa"/>
          </w:tcPr>
          <w:p w14:paraId="09C164DB" w14:textId="77777777" w:rsidR="00B50050" w:rsidRDefault="00B50050" w:rsidP="0088127C">
            <w:pPr>
              <w:pStyle w:val="OtherTableBody"/>
            </w:pPr>
            <w:r>
              <w:t>Level of Care</w:t>
            </w:r>
          </w:p>
        </w:tc>
        <w:tc>
          <w:tcPr>
            <w:tcW w:w="1000" w:type="dxa"/>
          </w:tcPr>
          <w:p w14:paraId="5B46E133" w14:textId="77777777" w:rsidR="00B50050" w:rsidRDefault="00B50050" w:rsidP="0088127C">
            <w:pPr>
              <w:pStyle w:val="OtherTableBody"/>
            </w:pPr>
            <w:r>
              <w:t>2.C.2.198</w:t>
            </w:r>
          </w:p>
        </w:tc>
      </w:tr>
      <w:tr w:rsidR="00B50050" w14:paraId="7B985B08" w14:textId="77777777" w:rsidTr="00195548">
        <w:tc>
          <w:tcPr>
            <w:tcW w:w="1000" w:type="dxa"/>
          </w:tcPr>
          <w:p w14:paraId="5D62B005" w14:textId="77777777" w:rsidR="00B50050" w:rsidRDefault="00B50050" w:rsidP="0088127C">
            <w:pPr>
              <w:pStyle w:val="OtherTableBody"/>
            </w:pPr>
            <w:r>
              <w:t>User</w:t>
            </w:r>
          </w:p>
        </w:tc>
        <w:tc>
          <w:tcPr>
            <w:tcW w:w="1000" w:type="dxa"/>
          </w:tcPr>
          <w:p w14:paraId="2E07A6E1" w14:textId="77777777" w:rsidR="00B50050" w:rsidRDefault="00B50050" w:rsidP="0088127C">
            <w:pPr>
              <w:pStyle w:val="OtherTableBody"/>
            </w:pPr>
            <w:r>
              <w:t>0461</w:t>
            </w:r>
          </w:p>
        </w:tc>
        <w:tc>
          <w:tcPr>
            <w:tcW w:w="6000" w:type="dxa"/>
          </w:tcPr>
          <w:p w14:paraId="7699D143" w14:textId="77777777" w:rsidR="00B50050" w:rsidRDefault="00B50050" w:rsidP="0088127C">
            <w:pPr>
              <w:pStyle w:val="OtherTableBody"/>
            </w:pPr>
            <w:r>
              <w:t>License Number</w:t>
            </w:r>
          </w:p>
        </w:tc>
        <w:tc>
          <w:tcPr>
            <w:tcW w:w="1000" w:type="dxa"/>
          </w:tcPr>
          <w:p w14:paraId="05FDFB25" w14:textId="77777777" w:rsidR="00B50050" w:rsidRDefault="00B50050" w:rsidP="0088127C">
            <w:pPr>
              <w:pStyle w:val="OtherTableBody"/>
            </w:pPr>
            <w:r>
              <w:t>2.C.2.376</w:t>
            </w:r>
          </w:p>
        </w:tc>
      </w:tr>
      <w:tr w:rsidR="00B50050" w14:paraId="5CE0CF49" w14:textId="77777777" w:rsidTr="00195548">
        <w:tc>
          <w:tcPr>
            <w:tcW w:w="1000" w:type="dxa"/>
          </w:tcPr>
          <w:p w14:paraId="1EE942A3" w14:textId="77777777" w:rsidR="00B50050" w:rsidRDefault="00B50050" w:rsidP="0088127C">
            <w:pPr>
              <w:pStyle w:val="OtherTableBody"/>
            </w:pPr>
            <w:r>
              <w:t>HL7</w:t>
            </w:r>
          </w:p>
        </w:tc>
        <w:tc>
          <w:tcPr>
            <w:tcW w:w="1000" w:type="dxa"/>
          </w:tcPr>
          <w:p w14:paraId="75AE1D16" w14:textId="77777777" w:rsidR="00B50050" w:rsidRDefault="00B50050" w:rsidP="0088127C">
            <w:pPr>
              <w:pStyle w:val="OtherTableBody"/>
            </w:pPr>
            <w:r>
              <w:t>0940</w:t>
            </w:r>
          </w:p>
        </w:tc>
        <w:tc>
          <w:tcPr>
            <w:tcW w:w="6000" w:type="dxa"/>
          </w:tcPr>
          <w:p w14:paraId="339EC5D6" w14:textId="77777777" w:rsidR="00B50050" w:rsidRDefault="00B50050" w:rsidP="0088127C">
            <w:pPr>
              <w:pStyle w:val="OtherTableBody"/>
            </w:pPr>
            <w:r>
              <w:t>Limitation Type Codes</w:t>
            </w:r>
          </w:p>
        </w:tc>
        <w:tc>
          <w:tcPr>
            <w:tcW w:w="1000" w:type="dxa"/>
          </w:tcPr>
          <w:p w14:paraId="6D186B7F" w14:textId="77777777" w:rsidR="00B50050" w:rsidRDefault="00B50050" w:rsidP="0088127C">
            <w:pPr>
              <w:pStyle w:val="OtherTableBody"/>
            </w:pPr>
            <w:r>
              <w:t>2.C.2.563</w:t>
            </w:r>
          </w:p>
        </w:tc>
      </w:tr>
      <w:tr w:rsidR="00B50050" w14:paraId="1C9FCE52" w14:textId="77777777" w:rsidTr="00195548">
        <w:tc>
          <w:tcPr>
            <w:tcW w:w="1000" w:type="dxa"/>
          </w:tcPr>
          <w:p w14:paraId="377D0FF1" w14:textId="77777777" w:rsidR="00B50050" w:rsidRDefault="00B50050" w:rsidP="0088127C">
            <w:pPr>
              <w:pStyle w:val="OtherTableBody"/>
            </w:pPr>
            <w:r>
              <w:t>undefined</w:t>
            </w:r>
          </w:p>
        </w:tc>
        <w:tc>
          <w:tcPr>
            <w:tcW w:w="1000" w:type="dxa"/>
          </w:tcPr>
          <w:p w14:paraId="53D96405" w14:textId="77777777" w:rsidR="00B50050" w:rsidRDefault="00B50050" w:rsidP="0088127C">
            <w:pPr>
              <w:pStyle w:val="OtherTableBody"/>
            </w:pPr>
            <w:r>
              <w:t>0780</w:t>
            </w:r>
          </w:p>
        </w:tc>
        <w:tc>
          <w:tcPr>
            <w:tcW w:w="6000" w:type="dxa"/>
          </w:tcPr>
          <w:p w14:paraId="55DEFAFE" w14:textId="77777777" w:rsidR="00B50050" w:rsidRDefault="00B50050" w:rsidP="0088127C">
            <w:pPr>
              <w:pStyle w:val="OtherTableBody"/>
            </w:pPr>
            <w:r>
              <w:t>Lipemia Index Units (SAC-35)</w:t>
            </w:r>
          </w:p>
        </w:tc>
        <w:tc>
          <w:tcPr>
            <w:tcW w:w="1000" w:type="dxa"/>
          </w:tcPr>
          <w:p w14:paraId="664FC0AE" w14:textId="77777777" w:rsidR="00B50050" w:rsidRDefault="00B50050" w:rsidP="0088127C">
            <w:pPr>
              <w:pStyle w:val="OtherTableBody"/>
            </w:pPr>
            <w:r>
              <w:t>13.4.3</w:t>
            </w:r>
          </w:p>
        </w:tc>
      </w:tr>
      <w:tr w:rsidR="00B50050" w14:paraId="1D76C080" w14:textId="77777777" w:rsidTr="00195548">
        <w:tc>
          <w:tcPr>
            <w:tcW w:w="1000" w:type="dxa"/>
          </w:tcPr>
          <w:p w14:paraId="39BAE3F9" w14:textId="77777777" w:rsidR="00B50050" w:rsidRDefault="00B50050" w:rsidP="0088127C">
            <w:pPr>
              <w:pStyle w:val="OtherTableBody"/>
            </w:pPr>
            <w:r>
              <w:t>User</w:t>
            </w:r>
          </w:p>
        </w:tc>
        <w:tc>
          <w:tcPr>
            <w:tcW w:w="1000" w:type="dxa"/>
          </w:tcPr>
          <w:p w14:paraId="51C8AC89" w14:textId="77777777" w:rsidR="00B50050" w:rsidRDefault="00B50050" w:rsidP="0088127C">
            <w:pPr>
              <w:pStyle w:val="OtherTableBody"/>
            </w:pPr>
            <w:r>
              <w:t>0220</w:t>
            </w:r>
          </w:p>
        </w:tc>
        <w:tc>
          <w:tcPr>
            <w:tcW w:w="6000" w:type="dxa"/>
          </w:tcPr>
          <w:p w14:paraId="1A8FDEE3" w14:textId="77777777" w:rsidR="00B50050" w:rsidRDefault="00B50050" w:rsidP="0088127C">
            <w:pPr>
              <w:pStyle w:val="OtherTableBody"/>
            </w:pPr>
            <w:r>
              <w:t>Living Arrangement</w:t>
            </w:r>
          </w:p>
        </w:tc>
        <w:tc>
          <w:tcPr>
            <w:tcW w:w="1000" w:type="dxa"/>
          </w:tcPr>
          <w:p w14:paraId="1C665926" w14:textId="77777777" w:rsidR="00B50050" w:rsidRDefault="00B50050" w:rsidP="0088127C">
            <w:pPr>
              <w:pStyle w:val="OtherTableBody"/>
            </w:pPr>
            <w:r>
              <w:t>2.C.2.157</w:t>
            </w:r>
          </w:p>
        </w:tc>
      </w:tr>
      <w:tr w:rsidR="00B50050" w14:paraId="332AFAE6" w14:textId="77777777" w:rsidTr="00195548">
        <w:tc>
          <w:tcPr>
            <w:tcW w:w="1000" w:type="dxa"/>
          </w:tcPr>
          <w:p w14:paraId="6FC3C317" w14:textId="77777777" w:rsidR="00B50050" w:rsidRDefault="00B50050" w:rsidP="0088127C">
            <w:pPr>
              <w:pStyle w:val="OtherTableBody"/>
            </w:pPr>
            <w:r>
              <w:t>User</w:t>
            </w:r>
          </w:p>
        </w:tc>
        <w:tc>
          <w:tcPr>
            <w:tcW w:w="1000" w:type="dxa"/>
          </w:tcPr>
          <w:p w14:paraId="44204C55" w14:textId="77777777" w:rsidR="00B50050" w:rsidRDefault="00B50050" w:rsidP="0088127C">
            <w:pPr>
              <w:pStyle w:val="OtherTableBody"/>
            </w:pPr>
            <w:r>
              <w:t>0223</w:t>
            </w:r>
          </w:p>
        </w:tc>
        <w:tc>
          <w:tcPr>
            <w:tcW w:w="6000" w:type="dxa"/>
          </w:tcPr>
          <w:p w14:paraId="261D1FD7" w14:textId="77777777" w:rsidR="00B50050" w:rsidRDefault="00B50050" w:rsidP="0088127C">
            <w:pPr>
              <w:pStyle w:val="OtherTableBody"/>
            </w:pPr>
            <w:r>
              <w:t>Living Dependency</w:t>
            </w:r>
          </w:p>
        </w:tc>
        <w:tc>
          <w:tcPr>
            <w:tcW w:w="1000" w:type="dxa"/>
          </w:tcPr>
          <w:p w14:paraId="465B2F1B" w14:textId="77777777" w:rsidR="00B50050" w:rsidRDefault="00B50050" w:rsidP="0088127C">
            <w:pPr>
              <w:pStyle w:val="OtherTableBody"/>
            </w:pPr>
            <w:r>
              <w:t>2.C.2.159</w:t>
            </w:r>
          </w:p>
        </w:tc>
      </w:tr>
      <w:tr w:rsidR="00B50050" w14:paraId="6D8DE5E0" w14:textId="77777777" w:rsidTr="00195548">
        <w:tc>
          <w:tcPr>
            <w:tcW w:w="1000" w:type="dxa"/>
          </w:tcPr>
          <w:p w14:paraId="12E8061A" w14:textId="77777777" w:rsidR="00B50050" w:rsidRDefault="00B50050" w:rsidP="0088127C">
            <w:pPr>
              <w:pStyle w:val="OtherTableBody"/>
            </w:pPr>
            <w:r>
              <w:t>User</w:t>
            </w:r>
          </w:p>
        </w:tc>
        <w:tc>
          <w:tcPr>
            <w:tcW w:w="1000" w:type="dxa"/>
          </w:tcPr>
          <w:p w14:paraId="6A3EBDED" w14:textId="77777777" w:rsidR="00B50050" w:rsidRDefault="00B50050" w:rsidP="0088127C">
            <w:pPr>
              <w:pStyle w:val="OtherTableBody"/>
            </w:pPr>
            <w:r>
              <w:t>0315</w:t>
            </w:r>
          </w:p>
        </w:tc>
        <w:tc>
          <w:tcPr>
            <w:tcW w:w="6000" w:type="dxa"/>
          </w:tcPr>
          <w:p w14:paraId="04092CEE" w14:textId="77777777" w:rsidR="00B50050" w:rsidRDefault="00B50050" w:rsidP="0088127C">
            <w:pPr>
              <w:pStyle w:val="OtherTableBody"/>
            </w:pPr>
            <w:r>
              <w:t>Living Will Code</w:t>
            </w:r>
          </w:p>
        </w:tc>
        <w:tc>
          <w:tcPr>
            <w:tcW w:w="1000" w:type="dxa"/>
          </w:tcPr>
          <w:p w14:paraId="6F0D554A" w14:textId="77777777" w:rsidR="00B50050" w:rsidRDefault="00B50050" w:rsidP="0088127C">
            <w:pPr>
              <w:pStyle w:val="OtherTableBody"/>
            </w:pPr>
            <w:r>
              <w:t>2.C.2.245</w:t>
            </w:r>
          </w:p>
        </w:tc>
      </w:tr>
      <w:tr w:rsidR="00B50050" w14:paraId="79700132" w14:textId="77777777" w:rsidTr="00195548">
        <w:tc>
          <w:tcPr>
            <w:tcW w:w="1000" w:type="dxa"/>
          </w:tcPr>
          <w:p w14:paraId="77B8B516" w14:textId="77777777" w:rsidR="00B50050" w:rsidRDefault="00B50050" w:rsidP="0088127C">
            <w:pPr>
              <w:pStyle w:val="OtherTableBody"/>
            </w:pPr>
            <w:r>
              <w:t>User</w:t>
            </w:r>
          </w:p>
        </w:tc>
        <w:tc>
          <w:tcPr>
            <w:tcW w:w="1000" w:type="dxa"/>
          </w:tcPr>
          <w:p w14:paraId="040810CC" w14:textId="77777777" w:rsidR="00B50050" w:rsidRDefault="00B50050" w:rsidP="0088127C">
            <w:pPr>
              <w:pStyle w:val="OtherTableBody"/>
            </w:pPr>
            <w:r>
              <w:t>0669</w:t>
            </w:r>
          </w:p>
        </w:tc>
        <w:tc>
          <w:tcPr>
            <w:tcW w:w="6000" w:type="dxa"/>
          </w:tcPr>
          <w:p w14:paraId="447902B4" w14:textId="77777777" w:rsidR="00B50050" w:rsidRDefault="00B50050" w:rsidP="0088127C">
            <w:pPr>
              <w:pStyle w:val="OtherTableBody"/>
            </w:pPr>
            <w:r>
              <w:t>Load Status</w:t>
            </w:r>
          </w:p>
        </w:tc>
        <w:tc>
          <w:tcPr>
            <w:tcW w:w="1000" w:type="dxa"/>
          </w:tcPr>
          <w:p w14:paraId="71698DC0" w14:textId="77777777" w:rsidR="00B50050" w:rsidRDefault="00B50050" w:rsidP="0088127C">
            <w:pPr>
              <w:pStyle w:val="OtherTableBody"/>
            </w:pPr>
            <w:r>
              <w:t>2.C.2.491</w:t>
            </w:r>
          </w:p>
        </w:tc>
      </w:tr>
      <w:tr w:rsidR="00B50050" w14:paraId="4D072BA9" w14:textId="77777777" w:rsidTr="00195548">
        <w:tc>
          <w:tcPr>
            <w:tcW w:w="1000" w:type="dxa"/>
          </w:tcPr>
          <w:p w14:paraId="58EAE482" w14:textId="77777777" w:rsidR="00B50050" w:rsidRDefault="00B50050" w:rsidP="0088127C">
            <w:pPr>
              <w:pStyle w:val="OtherTableBody"/>
            </w:pPr>
            <w:r>
              <w:t>HL7</w:t>
            </w:r>
          </w:p>
        </w:tc>
        <w:tc>
          <w:tcPr>
            <w:tcW w:w="1000" w:type="dxa"/>
          </w:tcPr>
          <w:p w14:paraId="464D271E" w14:textId="77777777" w:rsidR="00B50050" w:rsidRDefault="00B50050" w:rsidP="0088127C">
            <w:pPr>
              <w:pStyle w:val="OtherTableBody"/>
            </w:pPr>
            <w:r>
              <w:t>0366</w:t>
            </w:r>
          </w:p>
        </w:tc>
        <w:tc>
          <w:tcPr>
            <w:tcW w:w="6000" w:type="dxa"/>
          </w:tcPr>
          <w:p w14:paraId="18E28636" w14:textId="77777777" w:rsidR="00B50050" w:rsidRDefault="00B50050" w:rsidP="0088127C">
            <w:pPr>
              <w:pStyle w:val="OtherTableBody"/>
            </w:pPr>
            <w:r>
              <w:t>Local/Remote Control State</w:t>
            </w:r>
          </w:p>
        </w:tc>
        <w:tc>
          <w:tcPr>
            <w:tcW w:w="1000" w:type="dxa"/>
          </w:tcPr>
          <w:p w14:paraId="45439710" w14:textId="77777777" w:rsidR="00B50050" w:rsidRDefault="00B50050" w:rsidP="0088127C">
            <w:pPr>
              <w:pStyle w:val="OtherTableBody"/>
            </w:pPr>
            <w:r>
              <w:t>2.C.2.291</w:t>
            </w:r>
          </w:p>
        </w:tc>
      </w:tr>
      <w:tr w:rsidR="00B50050" w14:paraId="1BB4793F" w14:textId="77777777" w:rsidTr="00195548">
        <w:tc>
          <w:tcPr>
            <w:tcW w:w="1000" w:type="dxa"/>
          </w:tcPr>
          <w:p w14:paraId="2722CCFC" w14:textId="77777777" w:rsidR="00B50050" w:rsidRDefault="00B50050" w:rsidP="0088127C">
            <w:pPr>
              <w:pStyle w:val="OtherTableBody"/>
            </w:pPr>
            <w:r>
              <w:t>undefined</w:t>
            </w:r>
          </w:p>
        </w:tc>
        <w:tc>
          <w:tcPr>
            <w:tcW w:w="1000" w:type="dxa"/>
          </w:tcPr>
          <w:p w14:paraId="7D1EAA2C" w14:textId="77777777" w:rsidR="00B50050" w:rsidRDefault="00B50050" w:rsidP="0088127C">
            <w:pPr>
              <w:pStyle w:val="OtherTableBody"/>
            </w:pPr>
            <w:r>
              <w:t>0774</w:t>
            </w:r>
          </w:p>
        </w:tc>
        <w:tc>
          <w:tcPr>
            <w:tcW w:w="6000" w:type="dxa"/>
          </w:tcPr>
          <w:p w14:paraId="1C7356E4" w14:textId="77777777" w:rsidR="00B50050" w:rsidRDefault="00B50050" w:rsidP="0088127C">
            <w:pPr>
              <w:pStyle w:val="OtherTableBody"/>
            </w:pPr>
            <w:r>
              <w:t>Location (SAC-15)</w:t>
            </w:r>
          </w:p>
        </w:tc>
        <w:tc>
          <w:tcPr>
            <w:tcW w:w="1000" w:type="dxa"/>
          </w:tcPr>
          <w:p w14:paraId="0FD93AE1" w14:textId="77777777" w:rsidR="00B50050" w:rsidRDefault="00B50050" w:rsidP="0088127C">
            <w:pPr>
              <w:pStyle w:val="OtherTableBody"/>
            </w:pPr>
            <w:r>
              <w:t>13.4.3</w:t>
            </w:r>
          </w:p>
        </w:tc>
      </w:tr>
      <w:tr w:rsidR="00B50050" w14:paraId="249E766C" w14:textId="77777777" w:rsidTr="00195548">
        <w:tc>
          <w:tcPr>
            <w:tcW w:w="1000" w:type="dxa"/>
          </w:tcPr>
          <w:p w14:paraId="759C1F81" w14:textId="77777777" w:rsidR="00B50050" w:rsidRDefault="00B50050" w:rsidP="0088127C">
            <w:pPr>
              <w:pStyle w:val="OtherTableBody"/>
            </w:pPr>
            <w:r>
              <w:t>User</w:t>
            </w:r>
          </w:p>
        </w:tc>
        <w:tc>
          <w:tcPr>
            <w:tcW w:w="1000" w:type="dxa"/>
          </w:tcPr>
          <w:p w14:paraId="01718BDB" w14:textId="77777777" w:rsidR="00B50050" w:rsidRDefault="00B50050" w:rsidP="0088127C">
            <w:pPr>
              <w:pStyle w:val="OtherTableBody"/>
            </w:pPr>
            <w:r>
              <w:t>0324</w:t>
            </w:r>
          </w:p>
        </w:tc>
        <w:tc>
          <w:tcPr>
            <w:tcW w:w="6000" w:type="dxa"/>
          </w:tcPr>
          <w:p w14:paraId="7C0F0AED" w14:textId="77777777" w:rsidR="00B50050" w:rsidRDefault="00B50050" w:rsidP="0088127C">
            <w:pPr>
              <w:pStyle w:val="OtherTableBody"/>
            </w:pPr>
            <w:r>
              <w:t>Location Characteristic ID</w:t>
            </w:r>
          </w:p>
        </w:tc>
        <w:tc>
          <w:tcPr>
            <w:tcW w:w="1000" w:type="dxa"/>
          </w:tcPr>
          <w:p w14:paraId="6823130B" w14:textId="77777777" w:rsidR="00B50050" w:rsidRDefault="00B50050" w:rsidP="0088127C">
            <w:pPr>
              <w:pStyle w:val="OtherTableBody"/>
            </w:pPr>
            <w:r>
              <w:t>2.C.2.252</w:t>
            </w:r>
          </w:p>
        </w:tc>
      </w:tr>
      <w:tr w:rsidR="00B50050" w14:paraId="1457178E" w14:textId="77777777" w:rsidTr="00195548">
        <w:tc>
          <w:tcPr>
            <w:tcW w:w="1000" w:type="dxa"/>
          </w:tcPr>
          <w:p w14:paraId="6E31D683" w14:textId="77777777" w:rsidR="00B50050" w:rsidRDefault="00B50050" w:rsidP="0088127C">
            <w:pPr>
              <w:pStyle w:val="OtherTableBody"/>
            </w:pPr>
            <w:r>
              <w:t>User</w:t>
            </w:r>
          </w:p>
        </w:tc>
        <w:tc>
          <w:tcPr>
            <w:tcW w:w="1000" w:type="dxa"/>
          </w:tcPr>
          <w:p w14:paraId="08FF5229" w14:textId="77777777" w:rsidR="00B50050" w:rsidRDefault="00B50050" w:rsidP="0088127C">
            <w:pPr>
              <w:pStyle w:val="OtherTableBody"/>
            </w:pPr>
            <w:r>
              <w:t>0462</w:t>
            </w:r>
          </w:p>
        </w:tc>
        <w:tc>
          <w:tcPr>
            <w:tcW w:w="6000" w:type="dxa"/>
          </w:tcPr>
          <w:p w14:paraId="45FF9808" w14:textId="77777777" w:rsidR="00B50050" w:rsidRDefault="00B50050" w:rsidP="0088127C">
            <w:pPr>
              <w:pStyle w:val="OtherTableBody"/>
            </w:pPr>
            <w:r>
              <w:t>Location Cost Center</w:t>
            </w:r>
          </w:p>
        </w:tc>
        <w:tc>
          <w:tcPr>
            <w:tcW w:w="1000" w:type="dxa"/>
          </w:tcPr>
          <w:p w14:paraId="79783A07" w14:textId="77777777" w:rsidR="00B50050" w:rsidRDefault="00B50050" w:rsidP="0088127C">
            <w:pPr>
              <w:pStyle w:val="OtherTableBody"/>
            </w:pPr>
            <w:r>
              <w:t>2.C.2.377</w:t>
            </w:r>
          </w:p>
        </w:tc>
      </w:tr>
      <w:tr w:rsidR="00B50050" w14:paraId="4E4123D5" w14:textId="77777777" w:rsidTr="00195548">
        <w:tc>
          <w:tcPr>
            <w:tcW w:w="1000" w:type="dxa"/>
          </w:tcPr>
          <w:p w14:paraId="6C2F638C" w14:textId="77777777" w:rsidR="00B50050" w:rsidRDefault="00B50050" w:rsidP="0088127C">
            <w:pPr>
              <w:pStyle w:val="OtherTableBody"/>
            </w:pPr>
            <w:r>
              <w:lastRenderedPageBreak/>
              <w:t>User</w:t>
            </w:r>
          </w:p>
        </w:tc>
        <w:tc>
          <w:tcPr>
            <w:tcW w:w="1000" w:type="dxa"/>
          </w:tcPr>
          <w:p w14:paraId="710ADE34" w14:textId="77777777" w:rsidR="00B50050" w:rsidRDefault="00B50050" w:rsidP="0088127C">
            <w:pPr>
              <w:pStyle w:val="OtherTableBody"/>
            </w:pPr>
            <w:r>
              <w:t>0264</w:t>
            </w:r>
          </w:p>
        </w:tc>
        <w:tc>
          <w:tcPr>
            <w:tcW w:w="6000" w:type="dxa"/>
          </w:tcPr>
          <w:p w14:paraId="48FB63E8" w14:textId="77777777" w:rsidR="00B50050" w:rsidRDefault="00B50050" w:rsidP="0088127C">
            <w:pPr>
              <w:pStyle w:val="OtherTableBody"/>
            </w:pPr>
            <w:r>
              <w:t>Location Department</w:t>
            </w:r>
          </w:p>
        </w:tc>
        <w:tc>
          <w:tcPr>
            <w:tcW w:w="1000" w:type="dxa"/>
          </w:tcPr>
          <w:p w14:paraId="6F348E39" w14:textId="77777777" w:rsidR="00B50050" w:rsidRDefault="00B50050" w:rsidP="0088127C">
            <w:pPr>
              <w:pStyle w:val="OtherTableBody"/>
            </w:pPr>
            <w:r>
              <w:t>2.C.2.199</w:t>
            </w:r>
          </w:p>
        </w:tc>
      </w:tr>
      <w:tr w:rsidR="00B50050" w14:paraId="400668CD" w14:textId="77777777" w:rsidTr="00195548">
        <w:tc>
          <w:tcPr>
            <w:tcW w:w="1000" w:type="dxa"/>
          </w:tcPr>
          <w:p w14:paraId="3408776C" w14:textId="77777777" w:rsidR="00B50050" w:rsidRDefault="00B50050" w:rsidP="0088127C">
            <w:pPr>
              <w:pStyle w:val="OtherTableBody"/>
            </w:pPr>
            <w:r>
              <w:t>User</w:t>
            </w:r>
          </w:p>
        </w:tc>
        <w:tc>
          <w:tcPr>
            <w:tcW w:w="1000" w:type="dxa"/>
          </w:tcPr>
          <w:p w14:paraId="43DA4A4B" w14:textId="77777777" w:rsidR="00B50050" w:rsidRDefault="00B50050" w:rsidP="0088127C">
            <w:pPr>
              <w:pStyle w:val="OtherTableBody"/>
            </w:pPr>
            <w:r>
              <w:t>0261</w:t>
            </w:r>
          </w:p>
        </w:tc>
        <w:tc>
          <w:tcPr>
            <w:tcW w:w="6000" w:type="dxa"/>
          </w:tcPr>
          <w:p w14:paraId="2860F3D8" w14:textId="77777777" w:rsidR="00B50050" w:rsidRDefault="00B50050" w:rsidP="0088127C">
            <w:pPr>
              <w:pStyle w:val="OtherTableBody"/>
            </w:pPr>
            <w:r>
              <w:t>Location Equipment</w:t>
            </w:r>
          </w:p>
        </w:tc>
        <w:tc>
          <w:tcPr>
            <w:tcW w:w="1000" w:type="dxa"/>
          </w:tcPr>
          <w:p w14:paraId="2A775BB8" w14:textId="77777777" w:rsidR="00B50050" w:rsidRDefault="00B50050" w:rsidP="0088127C">
            <w:pPr>
              <w:pStyle w:val="OtherTableBody"/>
            </w:pPr>
            <w:r>
              <w:t>2.C.2.196</w:t>
            </w:r>
          </w:p>
        </w:tc>
      </w:tr>
      <w:tr w:rsidR="00B50050" w14:paraId="21791D98" w14:textId="77777777" w:rsidTr="00195548">
        <w:tc>
          <w:tcPr>
            <w:tcW w:w="1000" w:type="dxa"/>
          </w:tcPr>
          <w:p w14:paraId="50EF5AD6" w14:textId="77777777" w:rsidR="00B50050" w:rsidRDefault="00B50050" w:rsidP="0088127C">
            <w:pPr>
              <w:pStyle w:val="OtherTableBody"/>
            </w:pPr>
            <w:r>
              <w:t>User</w:t>
            </w:r>
          </w:p>
        </w:tc>
        <w:tc>
          <w:tcPr>
            <w:tcW w:w="1000" w:type="dxa"/>
          </w:tcPr>
          <w:p w14:paraId="097C9FD5" w14:textId="77777777" w:rsidR="00B50050" w:rsidRDefault="00B50050" w:rsidP="0088127C">
            <w:pPr>
              <w:pStyle w:val="OtherTableBody"/>
            </w:pPr>
            <w:r>
              <w:t>0325</w:t>
            </w:r>
          </w:p>
        </w:tc>
        <w:tc>
          <w:tcPr>
            <w:tcW w:w="6000" w:type="dxa"/>
          </w:tcPr>
          <w:p w14:paraId="0D0C6AED" w14:textId="77777777" w:rsidR="00B50050" w:rsidRDefault="00B50050" w:rsidP="0088127C">
            <w:pPr>
              <w:pStyle w:val="OtherTableBody"/>
            </w:pPr>
            <w:r>
              <w:t>Location Relationship ID</w:t>
            </w:r>
          </w:p>
        </w:tc>
        <w:tc>
          <w:tcPr>
            <w:tcW w:w="1000" w:type="dxa"/>
          </w:tcPr>
          <w:p w14:paraId="306EB095" w14:textId="77777777" w:rsidR="00B50050" w:rsidRDefault="00B50050" w:rsidP="0088127C">
            <w:pPr>
              <w:pStyle w:val="OtherTableBody"/>
            </w:pPr>
            <w:r>
              <w:t>2.C.2.253</w:t>
            </w:r>
          </w:p>
        </w:tc>
      </w:tr>
      <w:tr w:rsidR="00B50050" w14:paraId="390F8511" w14:textId="77777777" w:rsidTr="00195548">
        <w:tc>
          <w:tcPr>
            <w:tcW w:w="1000" w:type="dxa"/>
          </w:tcPr>
          <w:p w14:paraId="3E71256A" w14:textId="77777777" w:rsidR="00B50050" w:rsidRDefault="00B50050" w:rsidP="0088127C">
            <w:pPr>
              <w:pStyle w:val="OtherTableBody"/>
            </w:pPr>
            <w:r>
              <w:t>User</w:t>
            </w:r>
          </w:p>
        </w:tc>
        <w:tc>
          <w:tcPr>
            <w:tcW w:w="1000" w:type="dxa"/>
          </w:tcPr>
          <w:p w14:paraId="15B51B24" w14:textId="77777777" w:rsidR="00B50050" w:rsidRDefault="00B50050" w:rsidP="0088127C">
            <w:pPr>
              <w:pStyle w:val="OtherTableBody"/>
            </w:pPr>
            <w:r>
              <w:t>0442</w:t>
            </w:r>
          </w:p>
        </w:tc>
        <w:tc>
          <w:tcPr>
            <w:tcW w:w="6000" w:type="dxa"/>
          </w:tcPr>
          <w:p w14:paraId="5FDF006E" w14:textId="77777777" w:rsidR="00B50050" w:rsidRDefault="00B50050" w:rsidP="0088127C">
            <w:pPr>
              <w:pStyle w:val="OtherTableBody"/>
            </w:pPr>
            <w:r>
              <w:t>Location Service Code</w:t>
            </w:r>
          </w:p>
        </w:tc>
        <w:tc>
          <w:tcPr>
            <w:tcW w:w="1000" w:type="dxa"/>
          </w:tcPr>
          <w:p w14:paraId="09205953" w14:textId="77777777" w:rsidR="00B50050" w:rsidRDefault="00B50050" w:rsidP="0088127C">
            <w:pPr>
              <w:pStyle w:val="OtherTableBody"/>
            </w:pPr>
            <w:r>
              <w:t>2.C.2.358</w:t>
            </w:r>
          </w:p>
        </w:tc>
      </w:tr>
      <w:tr w:rsidR="00B50050" w14:paraId="5E024086" w14:textId="77777777" w:rsidTr="00195548">
        <w:tc>
          <w:tcPr>
            <w:tcW w:w="1000" w:type="dxa"/>
          </w:tcPr>
          <w:p w14:paraId="2370B4B2" w14:textId="77777777" w:rsidR="00B50050" w:rsidRDefault="00B50050" w:rsidP="0088127C">
            <w:pPr>
              <w:pStyle w:val="OtherTableBody"/>
            </w:pPr>
            <w:r>
              <w:t>User</w:t>
            </w:r>
          </w:p>
        </w:tc>
        <w:tc>
          <w:tcPr>
            <w:tcW w:w="1000" w:type="dxa"/>
          </w:tcPr>
          <w:p w14:paraId="35D0CA23" w14:textId="77777777" w:rsidR="00B50050" w:rsidRDefault="00B50050" w:rsidP="0088127C">
            <w:pPr>
              <w:pStyle w:val="OtherTableBody"/>
            </w:pPr>
            <w:r>
              <w:t>0306</w:t>
            </w:r>
          </w:p>
        </w:tc>
        <w:tc>
          <w:tcPr>
            <w:tcW w:w="6000" w:type="dxa"/>
          </w:tcPr>
          <w:p w14:paraId="25E76068" w14:textId="77777777" w:rsidR="00B50050" w:rsidRDefault="00B50050" w:rsidP="0088127C">
            <w:pPr>
              <w:pStyle w:val="OtherTableBody"/>
            </w:pPr>
            <w:r>
              <w:t>Location Status</w:t>
            </w:r>
          </w:p>
        </w:tc>
        <w:tc>
          <w:tcPr>
            <w:tcW w:w="1000" w:type="dxa"/>
          </w:tcPr>
          <w:p w14:paraId="386A3865" w14:textId="77777777" w:rsidR="00B50050" w:rsidRDefault="00B50050" w:rsidP="0088127C">
            <w:pPr>
              <w:pStyle w:val="OtherTableBody"/>
            </w:pPr>
            <w:r>
              <w:t>2.C.2.238</w:t>
            </w:r>
          </w:p>
        </w:tc>
      </w:tr>
      <w:tr w:rsidR="00B50050" w14:paraId="15604EE5" w14:textId="77777777" w:rsidTr="00195548">
        <w:tc>
          <w:tcPr>
            <w:tcW w:w="1000" w:type="dxa"/>
          </w:tcPr>
          <w:p w14:paraId="1772399C" w14:textId="77777777" w:rsidR="00B50050" w:rsidRDefault="00B50050" w:rsidP="0088127C">
            <w:pPr>
              <w:pStyle w:val="OtherTableBody"/>
            </w:pPr>
            <w:r>
              <w:t>User</w:t>
            </w:r>
          </w:p>
        </w:tc>
        <w:tc>
          <w:tcPr>
            <w:tcW w:w="1000" w:type="dxa"/>
          </w:tcPr>
          <w:p w14:paraId="1418E2DA" w14:textId="77777777" w:rsidR="00B50050" w:rsidRDefault="00B50050" w:rsidP="0088127C">
            <w:pPr>
              <w:pStyle w:val="OtherTableBody"/>
            </w:pPr>
            <w:r>
              <w:t>0659</w:t>
            </w:r>
          </w:p>
        </w:tc>
        <w:tc>
          <w:tcPr>
            <w:tcW w:w="6000" w:type="dxa"/>
          </w:tcPr>
          <w:p w14:paraId="19C37C1F" w14:textId="77777777" w:rsidR="00B50050" w:rsidRDefault="00B50050" w:rsidP="0088127C">
            <w:pPr>
              <w:pStyle w:val="OtherTableBody"/>
            </w:pPr>
            <w:r>
              <w:t>Lot Control</w:t>
            </w:r>
          </w:p>
        </w:tc>
        <w:tc>
          <w:tcPr>
            <w:tcW w:w="1000" w:type="dxa"/>
          </w:tcPr>
          <w:p w14:paraId="7B7D6A34" w14:textId="77777777" w:rsidR="00B50050" w:rsidRDefault="00B50050" w:rsidP="0088127C">
            <w:pPr>
              <w:pStyle w:val="OtherTableBody"/>
            </w:pPr>
            <w:r>
              <w:t>2.C.2.489</w:t>
            </w:r>
          </w:p>
        </w:tc>
      </w:tr>
      <w:tr w:rsidR="00B50050" w14:paraId="2EA81159" w14:textId="77777777" w:rsidTr="00195548">
        <w:tc>
          <w:tcPr>
            <w:tcW w:w="1000" w:type="dxa"/>
          </w:tcPr>
          <w:p w14:paraId="2ABF605D" w14:textId="77777777" w:rsidR="00B50050" w:rsidRDefault="00B50050" w:rsidP="0088127C">
            <w:pPr>
              <w:pStyle w:val="OtherTableBody"/>
            </w:pPr>
            <w:r>
              <w:t>User</w:t>
            </w:r>
          </w:p>
        </w:tc>
        <w:tc>
          <w:tcPr>
            <w:tcW w:w="1000" w:type="dxa"/>
          </w:tcPr>
          <w:p w14:paraId="0AE099F8" w14:textId="77777777" w:rsidR="00B50050" w:rsidRDefault="00B50050" w:rsidP="0088127C">
            <w:pPr>
              <w:pStyle w:val="OtherTableBody"/>
            </w:pPr>
            <w:r>
              <w:t>0137</w:t>
            </w:r>
          </w:p>
        </w:tc>
        <w:tc>
          <w:tcPr>
            <w:tcW w:w="6000" w:type="dxa"/>
          </w:tcPr>
          <w:p w14:paraId="657F6BD3" w14:textId="77777777" w:rsidR="00B50050" w:rsidRDefault="00B50050" w:rsidP="0088127C">
            <w:pPr>
              <w:pStyle w:val="OtherTableBody"/>
            </w:pPr>
            <w:r>
              <w:t>Mail Claim Party</w:t>
            </w:r>
          </w:p>
        </w:tc>
        <w:tc>
          <w:tcPr>
            <w:tcW w:w="1000" w:type="dxa"/>
          </w:tcPr>
          <w:p w14:paraId="64586859" w14:textId="77777777" w:rsidR="00B50050" w:rsidRDefault="00B50050" w:rsidP="0088127C">
            <w:pPr>
              <w:pStyle w:val="OtherTableBody"/>
            </w:pPr>
            <w:r>
              <w:t>2.C.2.87</w:t>
            </w:r>
          </w:p>
        </w:tc>
      </w:tr>
      <w:tr w:rsidR="00B50050" w14:paraId="4AF4A284" w14:textId="77777777" w:rsidTr="00195548">
        <w:tc>
          <w:tcPr>
            <w:tcW w:w="1000" w:type="dxa"/>
          </w:tcPr>
          <w:p w14:paraId="00AE5635" w14:textId="77777777" w:rsidR="00B50050" w:rsidRDefault="00B50050" w:rsidP="0088127C">
            <w:pPr>
              <w:pStyle w:val="OtherTableBody"/>
            </w:pPr>
            <w:r>
              <w:t>User</w:t>
            </w:r>
          </w:p>
        </w:tc>
        <w:tc>
          <w:tcPr>
            <w:tcW w:w="1000" w:type="dxa"/>
          </w:tcPr>
          <w:p w14:paraId="3B2DDEAF" w14:textId="77777777" w:rsidR="00B50050" w:rsidRDefault="00B50050" w:rsidP="0088127C">
            <w:pPr>
              <w:pStyle w:val="OtherTableBody"/>
            </w:pPr>
            <w:r>
              <w:t>0809</w:t>
            </w:r>
          </w:p>
        </w:tc>
        <w:tc>
          <w:tcPr>
            <w:tcW w:w="6000" w:type="dxa"/>
          </w:tcPr>
          <w:p w14:paraId="69C4B897" w14:textId="77777777" w:rsidR="00B50050" w:rsidRDefault="00B50050" w:rsidP="0088127C">
            <w:pPr>
              <w:pStyle w:val="OtherTableBody"/>
            </w:pPr>
            <w:r>
              <w:t>Maintenance Cycle</w:t>
            </w:r>
          </w:p>
        </w:tc>
        <w:tc>
          <w:tcPr>
            <w:tcW w:w="1000" w:type="dxa"/>
          </w:tcPr>
          <w:p w14:paraId="3AEA5611" w14:textId="77777777" w:rsidR="00B50050" w:rsidRDefault="00B50050" w:rsidP="0088127C">
            <w:pPr>
              <w:pStyle w:val="OtherTableBody"/>
            </w:pPr>
            <w:r>
              <w:t>2.C.2.514</w:t>
            </w:r>
          </w:p>
        </w:tc>
      </w:tr>
      <w:tr w:rsidR="00B50050" w14:paraId="41058294" w14:textId="77777777" w:rsidTr="00195548">
        <w:tc>
          <w:tcPr>
            <w:tcW w:w="1000" w:type="dxa"/>
          </w:tcPr>
          <w:p w14:paraId="260B81B7" w14:textId="77777777" w:rsidR="00B50050" w:rsidRDefault="00B50050" w:rsidP="0088127C">
            <w:pPr>
              <w:pStyle w:val="OtherTableBody"/>
            </w:pPr>
            <w:r>
              <w:t>User</w:t>
            </w:r>
          </w:p>
        </w:tc>
        <w:tc>
          <w:tcPr>
            <w:tcW w:w="1000" w:type="dxa"/>
          </w:tcPr>
          <w:p w14:paraId="227C0234" w14:textId="77777777" w:rsidR="00B50050" w:rsidRDefault="00B50050" w:rsidP="0088127C">
            <w:pPr>
              <w:pStyle w:val="OtherTableBody"/>
            </w:pPr>
            <w:r>
              <w:t>0811</w:t>
            </w:r>
          </w:p>
        </w:tc>
        <w:tc>
          <w:tcPr>
            <w:tcW w:w="6000" w:type="dxa"/>
          </w:tcPr>
          <w:p w14:paraId="0A6D4BA0" w14:textId="77777777" w:rsidR="00B50050" w:rsidRDefault="00B50050" w:rsidP="0088127C">
            <w:pPr>
              <w:pStyle w:val="OtherTableBody"/>
            </w:pPr>
            <w:r>
              <w:t>Maintenance Type</w:t>
            </w:r>
          </w:p>
        </w:tc>
        <w:tc>
          <w:tcPr>
            <w:tcW w:w="1000" w:type="dxa"/>
          </w:tcPr>
          <w:p w14:paraId="1DFAFE96" w14:textId="77777777" w:rsidR="00B50050" w:rsidRDefault="00B50050" w:rsidP="0088127C">
            <w:pPr>
              <w:pStyle w:val="OtherTableBody"/>
            </w:pPr>
            <w:r>
              <w:t>2.C.2.515</w:t>
            </w:r>
          </w:p>
        </w:tc>
      </w:tr>
      <w:tr w:rsidR="00B50050" w14:paraId="0107685C" w14:textId="77777777" w:rsidTr="00195548">
        <w:tc>
          <w:tcPr>
            <w:tcW w:w="1000" w:type="dxa"/>
          </w:tcPr>
          <w:p w14:paraId="0B6F498D" w14:textId="77777777" w:rsidR="00B50050" w:rsidRDefault="00B50050" w:rsidP="0088127C">
            <w:pPr>
              <w:pStyle w:val="OtherTableBody"/>
            </w:pPr>
            <w:r>
              <w:t>User</w:t>
            </w:r>
          </w:p>
        </w:tc>
        <w:tc>
          <w:tcPr>
            <w:tcW w:w="1000" w:type="dxa"/>
          </w:tcPr>
          <w:p w14:paraId="47655B46" w14:textId="77777777" w:rsidR="00B50050" w:rsidRDefault="00B50050" w:rsidP="0088127C">
            <w:pPr>
              <w:pStyle w:val="OtherTableBody"/>
            </w:pPr>
            <w:r>
              <w:t>0118</w:t>
            </w:r>
          </w:p>
        </w:tc>
        <w:tc>
          <w:tcPr>
            <w:tcW w:w="6000" w:type="dxa"/>
          </w:tcPr>
          <w:p w14:paraId="166B56FC" w14:textId="77777777" w:rsidR="00B50050" w:rsidRDefault="00B50050" w:rsidP="0088127C">
            <w:pPr>
              <w:pStyle w:val="OtherTableBody"/>
            </w:pPr>
            <w:r>
              <w:t>Major Diagnostic Category</w:t>
            </w:r>
          </w:p>
        </w:tc>
        <w:tc>
          <w:tcPr>
            <w:tcW w:w="1000" w:type="dxa"/>
          </w:tcPr>
          <w:p w14:paraId="2EF4D11F" w14:textId="77777777" w:rsidR="00B50050" w:rsidRDefault="00B50050" w:rsidP="0088127C">
            <w:pPr>
              <w:pStyle w:val="OtherTableBody"/>
            </w:pPr>
            <w:r>
              <w:t>2.C.2.71</w:t>
            </w:r>
          </w:p>
        </w:tc>
      </w:tr>
      <w:tr w:rsidR="00B50050" w14:paraId="53881E09" w14:textId="77777777" w:rsidTr="00195548">
        <w:tc>
          <w:tcPr>
            <w:tcW w:w="1000" w:type="dxa"/>
          </w:tcPr>
          <w:p w14:paraId="143B3996" w14:textId="77777777" w:rsidR="00B50050" w:rsidRDefault="00B50050" w:rsidP="0088127C">
            <w:pPr>
              <w:pStyle w:val="OtherTableBody"/>
            </w:pPr>
            <w:r>
              <w:t>User</w:t>
            </w:r>
          </w:p>
        </w:tc>
        <w:tc>
          <w:tcPr>
            <w:tcW w:w="1000" w:type="dxa"/>
          </w:tcPr>
          <w:p w14:paraId="3F1CF0C2" w14:textId="77777777" w:rsidR="00B50050" w:rsidRDefault="00B50050" w:rsidP="0088127C">
            <w:pPr>
              <w:pStyle w:val="OtherTableBody"/>
            </w:pPr>
            <w:r>
              <w:t>0385</w:t>
            </w:r>
          </w:p>
        </w:tc>
        <w:tc>
          <w:tcPr>
            <w:tcW w:w="6000" w:type="dxa"/>
          </w:tcPr>
          <w:p w14:paraId="544D0978" w14:textId="77777777" w:rsidR="00B50050" w:rsidRDefault="00B50050" w:rsidP="0088127C">
            <w:pPr>
              <w:pStyle w:val="OtherTableBody"/>
            </w:pPr>
            <w:r>
              <w:t>Manufacturer Identifier</w:t>
            </w:r>
          </w:p>
        </w:tc>
        <w:tc>
          <w:tcPr>
            <w:tcW w:w="1000" w:type="dxa"/>
          </w:tcPr>
          <w:p w14:paraId="2A713196" w14:textId="77777777" w:rsidR="00B50050" w:rsidRDefault="00B50050" w:rsidP="0088127C">
            <w:pPr>
              <w:pStyle w:val="OtherTableBody"/>
            </w:pPr>
            <w:r>
              <w:t>2.C.2.310</w:t>
            </w:r>
          </w:p>
        </w:tc>
      </w:tr>
      <w:tr w:rsidR="00B50050" w14:paraId="760FBCCF" w14:textId="77777777" w:rsidTr="00195548">
        <w:tc>
          <w:tcPr>
            <w:tcW w:w="1000" w:type="dxa"/>
          </w:tcPr>
          <w:p w14:paraId="27F5113E" w14:textId="77777777" w:rsidR="00B50050" w:rsidRDefault="00B50050" w:rsidP="0088127C">
            <w:pPr>
              <w:pStyle w:val="OtherTableBody"/>
            </w:pPr>
            <w:r>
              <w:t>Imported</w:t>
            </w:r>
          </w:p>
        </w:tc>
        <w:tc>
          <w:tcPr>
            <w:tcW w:w="1000" w:type="dxa"/>
          </w:tcPr>
          <w:p w14:paraId="7FA3466B" w14:textId="77777777" w:rsidR="00B50050" w:rsidRDefault="00B50050" w:rsidP="0088127C">
            <w:pPr>
              <w:pStyle w:val="OtherTableBody"/>
            </w:pPr>
            <w:r>
              <w:t>0227</w:t>
            </w:r>
          </w:p>
        </w:tc>
        <w:tc>
          <w:tcPr>
            <w:tcW w:w="6000" w:type="dxa"/>
          </w:tcPr>
          <w:p w14:paraId="35D18157" w14:textId="77777777" w:rsidR="00B50050" w:rsidRPr="001D2E85" w:rsidRDefault="00B50050" w:rsidP="0088127C">
            <w:pPr>
              <w:pStyle w:val="OtherTableBody"/>
            </w:pPr>
            <w:r w:rsidRPr="001D2E85">
              <w:t>Manufacturers of Vaccines (code=MVX)</w:t>
            </w:r>
          </w:p>
        </w:tc>
        <w:tc>
          <w:tcPr>
            <w:tcW w:w="1000" w:type="dxa"/>
          </w:tcPr>
          <w:p w14:paraId="415BB3DB" w14:textId="77777777" w:rsidR="00B50050" w:rsidRDefault="00B50050" w:rsidP="0088127C">
            <w:pPr>
              <w:pStyle w:val="OtherTableBody"/>
            </w:pPr>
            <w:r>
              <w:t>2.C.2.162</w:t>
            </w:r>
          </w:p>
        </w:tc>
      </w:tr>
      <w:tr w:rsidR="00B50050" w14:paraId="2B0DA9A2" w14:textId="77777777" w:rsidTr="00195548">
        <w:tc>
          <w:tcPr>
            <w:tcW w:w="1000" w:type="dxa"/>
          </w:tcPr>
          <w:p w14:paraId="54CB52C0" w14:textId="77777777" w:rsidR="00B50050" w:rsidRDefault="00B50050" w:rsidP="0088127C">
            <w:pPr>
              <w:pStyle w:val="OtherTableBody"/>
            </w:pPr>
            <w:r>
              <w:t>User</w:t>
            </w:r>
          </w:p>
        </w:tc>
        <w:tc>
          <w:tcPr>
            <w:tcW w:w="1000" w:type="dxa"/>
          </w:tcPr>
          <w:p w14:paraId="17326BD7" w14:textId="77777777" w:rsidR="00B50050" w:rsidRDefault="00B50050" w:rsidP="0088127C">
            <w:pPr>
              <w:pStyle w:val="OtherTableBody"/>
            </w:pPr>
            <w:r>
              <w:t>0002</w:t>
            </w:r>
          </w:p>
        </w:tc>
        <w:tc>
          <w:tcPr>
            <w:tcW w:w="6000" w:type="dxa"/>
          </w:tcPr>
          <w:p w14:paraId="045FD3A7" w14:textId="77777777" w:rsidR="00B50050" w:rsidRDefault="00B50050" w:rsidP="0088127C">
            <w:pPr>
              <w:pStyle w:val="OtherTableBody"/>
            </w:pPr>
            <w:r>
              <w:t>Marital Status</w:t>
            </w:r>
          </w:p>
        </w:tc>
        <w:tc>
          <w:tcPr>
            <w:tcW w:w="1000" w:type="dxa"/>
          </w:tcPr>
          <w:p w14:paraId="6B475826" w14:textId="77777777" w:rsidR="00B50050" w:rsidRDefault="00B50050" w:rsidP="0088127C">
            <w:pPr>
              <w:pStyle w:val="OtherTableBody"/>
            </w:pPr>
            <w:r>
              <w:t>2.C.2.2</w:t>
            </w:r>
          </w:p>
        </w:tc>
      </w:tr>
      <w:tr w:rsidR="00B50050" w14:paraId="747D10EE" w14:textId="77777777" w:rsidTr="00195548">
        <w:tc>
          <w:tcPr>
            <w:tcW w:w="1000" w:type="dxa"/>
          </w:tcPr>
          <w:p w14:paraId="46318132" w14:textId="77777777" w:rsidR="00B50050" w:rsidRDefault="00B50050" w:rsidP="0088127C">
            <w:pPr>
              <w:pStyle w:val="OtherTableBody"/>
            </w:pPr>
            <w:r>
              <w:t>HL7</w:t>
            </w:r>
          </w:p>
        </w:tc>
        <w:tc>
          <w:tcPr>
            <w:tcW w:w="1000" w:type="dxa"/>
          </w:tcPr>
          <w:p w14:paraId="743630BB" w14:textId="77777777" w:rsidR="00B50050" w:rsidRDefault="00B50050" w:rsidP="0088127C">
            <w:pPr>
              <w:pStyle w:val="OtherTableBody"/>
            </w:pPr>
            <w:r>
              <w:t>0330</w:t>
            </w:r>
          </w:p>
        </w:tc>
        <w:tc>
          <w:tcPr>
            <w:tcW w:w="6000" w:type="dxa"/>
          </w:tcPr>
          <w:p w14:paraId="5DF86068" w14:textId="77777777" w:rsidR="00B50050" w:rsidRDefault="00B50050" w:rsidP="0088127C">
            <w:pPr>
              <w:pStyle w:val="OtherTableBody"/>
            </w:pPr>
            <w:r>
              <w:t>Marketing Basis</w:t>
            </w:r>
          </w:p>
        </w:tc>
        <w:tc>
          <w:tcPr>
            <w:tcW w:w="1000" w:type="dxa"/>
          </w:tcPr>
          <w:p w14:paraId="1C9753F8" w14:textId="77777777" w:rsidR="00B50050" w:rsidRDefault="00B50050" w:rsidP="0088127C">
            <w:pPr>
              <w:pStyle w:val="OtherTableBody"/>
            </w:pPr>
            <w:r>
              <w:t>2.C.2.258</w:t>
            </w:r>
          </w:p>
        </w:tc>
      </w:tr>
      <w:tr w:rsidR="00B50050" w14:paraId="4D2F21B2" w14:textId="77777777" w:rsidTr="00195548">
        <w:tc>
          <w:tcPr>
            <w:tcW w:w="1000" w:type="dxa"/>
          </w:tcPr>
          <w:p w14:paraId="7CFF715E" w14:textId="77777777" w:rsidR="00B50050" w:rsidRDefault="00B50050" w:rsidP="0088127C">
            <w:pPr>
              <w:pStyle w:val="OtherTableBody"/>
            </w:pPr>
            <w:r>
              <w:t>HL7</w:t>
            </w:r>
          </w:p>
        </w:tc>
        <w:tc>
          <w:tcPr>
            <w:tcW w:w="1000" w:type="dxa"/>
          </w:tcPr>
          <w:p w14:paraId="6EAD2D8A" w14:textId="77777777" w:rsidR="00B50050" w:rsidRDefault="00B50050" w:rsidP="0088127C">
            <w:pPr>
              <w:pStyle w:val="OtherTableBody"/>
            </w:pPr>
            <w:r>
              <w:t>0175</w:t>
            </w:r>
          </w:p>
        </w:tc>
        <w:tc>
          <w:tcPr>
            <w:tcW w:w="6000" w:type="dxa"/>
          </w:tcPr>
          <w:p w14:paraId="04B8F3DC" w14:textId="77777777" w:rsidR="00B50050" w:rsidRDefault="00B50050" w:rsidP="0088127C">
            <w:pPr>
              <w:pStyle w:val="OtherTableBody"/>
            </w:pPr>
            <w:r>
              <w:t>Master File Identifier Code</w:t>
            </w:r>
          </w:p>
        </w:tc>
        <w:tc>
          <w:tcPr>
            <w:tcW w:w="1000" w:type="dxa"/>
          </w:tcPr>
          <w:p w14:paraId="466FE19D" w14:textId="77777777" w:rsidR="00B50050" w:rsidRDefault="00B50050" w:rsidP="0088127C">
            <w:pPr>
              <w:pStyle w:val="OtherTableBody"/>
            </w:pPr>
            <w:r>
              <w:t>2.C.2.120</w:t>
            </w:r>
          </w:p>
        </w:tc>
      </w:tr>
      <w:tr w:rsidR="00B50050" w14:paraId="068A71C3" w14:textId="77777777" w:rsidTr="00195548">
        <w:tc>
          <w:tcPr>
            <w:tcW w:w="1000" w:type="dxa"/>
          </w:tcPr>
          <w:p w14:paraId="242C8574" w14:textId="77777777" w:rsidR="00B50050" w:rsidRDefault="00B50050" w:rsidP="0088127C">
            <w:pPr>
              <w:pStyle w:val="OtherTableBody"/>
            </w:pPr>
            <w:r>
              <w:t>HL7</w:t>
            </w:r>
          </w:p>
        </w:tc>
        <w:tc>
          <w:tcPr>
            <w:tcW w:w="1000" w:type="dxa"/>
          </w:tcPr>
          <w:p w14:paraId="5B087A2C" w14:textId="77777777" w:rsidR="00B50050" w:rsidRDefault="00B50050" w:rsidP="0088127C">
            <w:pPr>
              <w:pStyle w:val="OtherTableBody"/>
            </w:pPr>
            <w:r>
              <w:t>0180</w:t>
            </w:r>
          </w:p>
        </w:tc>
        <w:tc>
          <w:tcPr>
            <w:tcW w:w="6000" w:type="dxa"/>
          </w:tcPr>
          <w:p w14:paraId="6F43CB50" w14:textId="77777777" w:rsidR="00B50050" w:rsidRDefault="00B50050" w:rsidP="0088127C">
            <w:pPr>
              <w:pStyle w:val="OtherTableBody"/>
            </w:pPr>
            <w:r>
              <w:t>Masterfile Action Code</w:t>
            </w:r>
          </w:p>
        </w:tc>
        <w:tc>
          <w:tcPr>
            <w:tcW w:w="1000" w:type="dxa"/>
          </w:tcPr>
          <w:p w14:paraId="16DBBA65" w14:textId="77777777" w:rsidR="00B50050" w:rsidRDefault="00B50050" w:rsidP="0088127C">
            <w:pPr>
              <w:pStyle w:val="OtherTableBody"/>
            </w:pPr>
            <w:r>
              <w:t>2.C.2.124</w:t>
            </w:r>
          </w:p>
        </w:tc>
      </w:tr>
      <w:tr w:rsidR="00B50050" w14:paraId="7B596CD6" w14:textId="77777777" w:rsidTr="00195548">
        <w:tc>
          <w:tcPr>
            <w:tcW w:w="1000" w:type="dxa"/>
          </w:tcPr>
          <w:p w14:paraId="083AFABE" w14:textId="77777777" w:rsidR="00B50050" w:rsidRDefault="00B50050" w:rsidP="0088127C">
            <w:pPr>
              <w:pStyle w:val="OtherTableBody"/>
            </w:pPr>
            <w:r>
              <w:t>User</w:t>
            </w:r>
          </w:p>
        </w:tc>
        <w:tc>
          <w:tcPr>
            <w:tcW w:w="1000" w:type="dxa"/>
          </w:tcPr>
          <w:p w14:paraId="59B207A4" w14:textId="77777777" w:rsidR="00B50050" w:rsidRDefault="00B50050" w:rsidP="0088127C">
            <w:pPr>
              <w:pStyle w:val="OtherTableBody"/>
            </w:pPr>
            <w:r>
              <w:t>0393</w:t>
            </w:r>
          </w:p>
        </w:tc>
        <w:tc>
          <w:tcPr>
            <w:tcW w:w="6000" w:type="dxa"/>
          </w:tcPr>
          <w:p w14:paraId="1DDBF666" w14:textId="77777777" w:rsidR="00B50050" w:rsidRDefault="00B50050" w:rsidP="0088127C">
            <w:pPr>
              <w:pStyle w:val="OtherTableBody"/>
            </w:pPr>
            <w:r>
              <w:t>Match Algorithms</w:t>
            </w:r>
          </w:p>
        </w:tc>
        <w:tc>
          <w:tcPr>
            <w:tcW w:w="1000" w:type="dxa"/>
          </w:tcPr>
          <w:p w14:paraId="1A88560A" w14:textId="77777777" w:rsidR="00B50050" w:rsidRDefault="00B50050" w:rsidP="0088127C">
            <w:pPr>
              <w:pStyle w:val="OtherTableBody"/>
            </w:pPr>
            <w:r>
              <w:t>2.C.2.317</w:t>
            </w:r>
          </w:p>
        </w:tc>
      </w:tr>
      <w:tr w:rsidR="00B50050" w14:paraId="1FC9A68A" w14:textId="77777777" w:rsidTr="00195548">
        <w:tc>
          <w:tcPr>
            <w:tcW w:w="1000" w:type="dxa"/>
          </w:tcPr>
          <w:p w14:paraId="30B13837" w14:textId="77777777" w:rsidR="00B50050" w:rsidRDefault="00B50050" w:rsidP="0088127C">
            <w:pPr>
              <w:pStyle w:val="OtherTableBody"/>
            </w:pPr>
            <w:r>
              <w:t>User</w:t>
            </w:r>
          </w:p>
        </w:tc>
        <w:tc>
          <w:tcPr>
            <w:tcW w:w="1000" w:type="dxa"/>
          </w:tcPr>
          <w:p w14:paraId="19C6742B" w14:textId="77777777" w:rsidR="00B50050" w:rsidRDefault="00B50050" w:rsidP="0088127C">
            <w:pPr>
              <w:pStyle w:val="OtherTableBody"/>
            </w:pPr>
            <w:r>
              <w:t>0392</w:t>
            </w:r>
          </w:p>
        </w:tc>
        <w:tc>
          <w:tcPr>
            <w:tcW w:w="6000" w:type="dxa"/>
          </w:tcPr>
          <w:p w14:paraId="6D635575" w14:textId="77777777" w:rsidR="00B50050" w:rsidRDefault="00B50050" w:rsidP="0088127C">
            <w:pPr>
              <w:pStyle w:val="OtherTableBody"/>
            </w:pPr>
            <w:r>
              <w:t>Match Reason</w:t>
            </w:r>
          </w:p>
        </w:tc>
        <w:tc>
          <w:tcPr>
            <w:tcW w:w="1000" w:type="dxa"/>
          </w:tcPr>
          <w:p w14:paraId="16D2606B" w14:textId="77777777" w:rsidR="00B50050" w:rsidRDefault="00B50050" w:rsidP="0088127C">
            <w:pPr>
              <w:pStyle w:val="OtherTableBody"/>
            </w:pPr>
            <w:r>
              <w:t>2.C.2.316</w:t>
            </w:r>
          </w:p>
        </w:tc>
      </w:tr>
      <w:tr w:rsidR="00B50050" w14:paraId="2DA49AAD" w14:textId="77777777" w:rsidTr="00195548">
        <w:tc>
          <w:tcPr>
            <w:tcW w:w="1000" w:type="dxa"/>
          </w:tcPr>
          <w:p w14:paraId="1606C26B" w14:textId="77777777" w:rsidR="00B50050" w:rsidRDefault="00B50050" w:rsidP="0088127C">
            <w:pPr>
              <w:pStyle w:val="OtherTableBody"/>
            </w:pPr>
            <w:r>
              <w:t>undefined</w:t>
            </w:r>
          </w:p>
        </w:tc>
        <w:tc>
          <w:tcPr>
            <w:tcW w:w="1000" w:type="dxa"/>
          </w:tcPr>
          <w:p w14:paraId="1C5D44E3" w14:textId="77777777" w:rsidR="00B50050" w:rsidRDefault="00B50050" w:rsidP="0088127C">
            <w:pPr>
              <w:pStyle w:val="OtherTableBody"/>
            </w:pPr>
            <w:r>
              <w:t>0772</w:t>
            </w:r>
          </w:p>
        </w:tc>
        <w:tc>
          <w:tcPr>
            <w:tcW w:w="6000" w:type="dxa"/>
          </w:tcPr>
          <w:p w14:paraId="41286CEA" w14:textId="77777777" w:rsidR="00B50050" w:rsidRPr="001D2E85" w:rsidRDefault="00B50050" w:rsidP="0088127C">
            <w:pPr>
              <w:pStyle w:val="OtherTableBody"/>
            </w:pPr>
            <w:r w:rsidRPr="001D2E85">
              <w:t>Max Dose Amount Units (RXV-13)</w:t>
            </w:r>
          </w:p>
        </w:tc>
        <w:tc>
          <w:tcPr>
            <w:tcW w:w="1000" w:type="dxa"/>
          </w:tcPr>
          <w:p w14:paraId="46E72C8B" w14:textId="77777777" w:rsidR="00B50050" w:rsidRDefault="00B50050" w:rsidP="0088127C">
            <w:pPr>
              <w:pStyle w:val="OtherTableBody"/>
            </w:pPr>
            <w:r>
              <w:t>4A.4.8</w:t>
            </w:r>
          </w:p>
        </w:tc>
      </w:tr>
      <w:tr w:rsidR="00B50050" w14:paraId="0CDF0F0D" w14:textId="77777777" w:rsidTr="00195548">
        <w:tc>
          <w:tcPr>
            <w:tcW w:w="1000" w:type="dxa"/>
          </w:tcPr>
          <w:p w14:paraId="1ECEB1F2" w14:textId="77777777" w:rsidR="00B50050" w:rsidRDefault="00B50050" w:rsidP="0088127C">
            <w:pPr>
              <w:pStyle w:val="OtherTableBody"/>
            </w:pPr>
            <w:r>
              <w:t>undefined</w:t>
            </w:r>
          </w:p>
        </w:tc>
        <w:tc>
          <w:tcPr>
            <w:tcW w:w="1000" w:type="dxa"/>
          </w:tcPr>
          <w:p w14:paraId="7A8D553F" w14:textId="77777777" w:rsidR="00B50050" w:rsidRDefault="00B50050" w:rsidP="0088127C">
            <w:pPr>
              <w:pStyle w:val="OtherTableBody"/>
            </w:pPr>
            <w:r>
              <w:t>0773</w:t>
            </w:r>
          </w:p>
        </w:tc>
        <w:tc>
          <w:tcPr>
            <w:tcW w:w="6000" w:type="dxa"/>
          </w:tcPr>
          <w:p w14:paraId="1B0C44E7" w14:textId="77777777" w:rsidR="00B50050" w:rsidRPr="001D2E85" w:rsidRDefault="00B50050" w:rsidP="0088127C">
            <w:pPr>
              <w:pStyle w:val="OtherTableBody"/>
            </w:pPr>
            <w:r w:rsidRPr="001D2E85">
              <w:t>Max Dose Amount Volume Units (RXV-15)</w:t>
            </w:r>
          </w:p>
        </w:tc>
        <w:tc>
          <w:tcPr>
            <w:tcW w:w="1000" w:type="dxa"/>
          </w:tcPr>
          <w:p w14:paraId="40BC24DD" w14:textId="77777777" w:rsidR="00B50050" w:rsidRDefault="00B50050" w:rsidP="0088127C">
            <w:pPr>
              <w:pStyle w:val="OtherTableBody"/>
            </w:pPr>
            <w:r>
              <w:t>4A.4.8</w:t>
            </w:r>
          </w:p>
        </w:tc>
      </w:tr>
      <w:tr w:rsidR="00B50050" w14:paraId="7A15DFFA" w14:textId="77777777" w:rsidTr="00195548">
        <w:tc>
          <w:tcPr>
            <w:tcW w:w="1000" w:type="dxa"/>
          </w:tcPr>
          <w:p w14:paraId="64511440" w14:textId="77777777" w:rsidR="00B50050" w:rsidRDefault="00B50050" w:rsidP="0088127C">
            <w:pPr>
              <w:pStyle w:val="OtherTableBody"/>
            </w:pPr>
            <w:r>
              <w:t>User</w:t>
            </w:r>
          </w:p>
        </w:tc>
        <w:tc>
          <w:tcPr>
            <w:tcW w:w="1000" w:type="dxa"/>
          </w:tcPr>
          <w:p w14:paraId="1582D3BD" w14:textId="77777777" w:rsidR="00B50050" w:rsidRDefault="00B50050" w:rsidP="0088127C">
            <w:pPr>
              <w:pStyle w:val="OtherTableBody"/>
            </w:pPr>
            <w:r>
              <w:t>0882</w:t>
            </w:r>
          </w:p>
        </w:tc>
        <w:tc>
          <w:tcPr>
            <w:tcW w:w="6000" w:type="dxa"/>
          </w:tcPr>
          <w:p w14:paraId="5701B022" w14:textId="77777777" w:rsidR="00B50050" w:rsidRDefault="00B50050" w:rsidP="0088127C">
            <w:pPr>
              <w:pStyle w:val="OtherTableBody"/>
            </w:pPr>
            <w:r>
              <w:t>Medical Role Executing Physician</w:t>
            </w:r>
          </w:p>
        </w:tc>
        <w:tc>
          <w:tcPr>
            <w:tcW w:w="1000" w:type="dxa"/>
          </w:tcPr>
          <w:p w14:paraId="76CEE436" w14:textId="77777777" w:rsidR="00B50050" w:rsidRDefault="00B50050" w:rsidP="0088127C">
            <w:pPr>
              <w:pStyle w:val="OtherTableBody"/>
            </w:pPr>
            <w:r>
              <w:t>2.C.2.526</w:t>
            </w:r>
          </w:p>
        </w:tc>
      </w:tr>
      <w:tr w:rsidR="00B50050" w14:paraId="72615AD8" w14:textId="77777777" w:rsidTr="00195548">
        <w:tc>
          <w:tcPr>
            <w:tcW w:w="1000" w:type="dxa"/>
          </w:tcPr>
          <w:p w14:paraId="343E7D78" w14:textId="77777777" w:rsidR="00B50050" w:rsidRDefault="00B50050" w:rsidP="0088127C">
            <w:pPr>
              <w:pStyle w:val="OtherTableBody"/>
            </w:pPr>
            <w:r>
              <w:t>User</w:t>
            </w:r>
          </w:p>
        </w:tc>
        <w:tc>
          <w:tcPr>
            <w:tcW w:w="1000" w:type="dxa"/>
          </w:tcPr>
          <w:p w14:paraId="5C6043FA" w14:textId="77777777" w:rsidR="00B50050" w:rsidRDefault="00B50050" w:rsidP="0088127C">
            <w:pPr>
              <w:pStyle w:val="OtherTableBody"/>
            </w:pPr>
            <w:r>
              <w:t>0476</w:t>
            </w:r>
          </w:p>
        </w:tc>
        <w:tc>
          <w:tcPr>
            <w:tcW w:w="6000" w:type="dxa"/>
          </w:tcPr>
          <w:p w14:paraId="741CB06C" w14:textId="77777777" w:rsidR="00B50050" w:rsidRPr="001D2E85" w:rsidRDefault="00B50050" w:rsidP="0088127C">
            <w:pPr>
              <w:pStyle w:val="OtherTableBody"/>
            </w:pPr>
            <w:r w:rsidRPr="001D2E85">
              <w:t>Medically Necessary Duplicate Procedure Reason</w:t>
            </w:r>
          </w:p>
        </w:tc>
        <w:tc>
          <w:tcPr>
            <w:tcW w:w="1000" w:type="dxa"/>
          </w:tcPr>
          <w:p w14:paraId="0BA920F0" w14:textId="77777777" w:rsidR="00B50050" w:rsidRDefault="00B50050" w:rsidP="0088127C">
            <w:pPr>
              <w:pStyle w:val="OtherTableBody"/>
            </w:pPr>
            <w:r>
              <w:t>2.C.2.391</w:t>
            </w:r>
          </w:p>
        </w:tc>
      </w:tr>
      <w:tr w:rsidR="00B50050" w14:paraId="3AB00096" w14:textId="77777777" w:rsidTr="00195548">
        <w:tc>
          <w:tcPr>
            <w:tcW w:w="1000" w:type="dxa"/>
          </w:tcPr>
          <w:p w14:paraId="1BE7117F" w14:textId="77777777" w:rsidR="00B50050" w:rsidRDefault="00B50050" w:rsidP="0088127C">
            <w:pPr>
              <w:pStyle w:val="OtherTableBody"/>
            </w:pPr>
            <w:r>
              <w:t>HL7</w:t>
            </w:r>
          </w:p>
        </w:tc>
        <w:tc>
          <w:tcPr>
            <w:tcW w:w="1000" w:type="dxa"/>
          </w:tcPr>
          <w:p w14:paraId="0A9706E3" w14:textId="77777777" w:rsidR="00B50050" w:rsidRDefault="00B50050" w:rsidP="0088127C">
            <w:pPr>
              <w:pStyle w:val="OtherTableBody"/>
            </w:pPr>
            <w:r>
              <w:t>0357</w:t>
            </w:r>
          </w:p>
        </w:tc>
        <w:tc>
          <w:tcPr>
            <w:tcW w:w="6000" w:type="dxa"/>
          </w:tcPr>
          <w:p w14:paraId="5EEFEC75" w14:textId="77777777" w:rsidR="00B50050" w:rsidRDefault="00B50050" w:rsidP="0088127C">
            <w:pPr>
              <w:pStyle w:val="OtherTableBody"/>
            </w:pPr>
            <w:r>
              <w:t>Message Error Condition Codes</w:t>
            </w:r>
          </w:p>
        </w:tc>
        <w:tc>
          <w:tcPr>
            <w:tcW w:w="1000" w:type="dxa"/>
          </w:tcPr>
          <w:p w14:paraId="354F34F9" w14:textId="77777777" w:rsidR="00B50050" w:rsidRDefault="00B50050" w:rsidP="0088127C">
            <w:pPr>
              <w:pStyle w:val="OtherTableBody"/>
            </w:pPr>
            <w:r>
              <w:t>2.C.2.282</w:t>
            </w:r>
          </w:p>
        </w:tc>
      </w:tr>
      <w:tr w:rsidR="00B50050" w14:paraId="3F672D7C" w14:textId="77777777" w:rsidTr="00195548">
        <w:tc>
          <w:tcPr>
            <w:tcW w:w="1000" w:type="dxa"/>
          </w:tcPr>
          <w:p w14:paraId="0D1342F4" w14:textId="77777777" w:rsidR="00B50050" w:rsidRDefault="00B50050" w:rsidP="0088127C">
            <w:pPr>
              <w:pStyle w:val="OtherTableBody"/>
            </w:pPr>
            <w:r>
              <w:t>HL7</w:t>
            </w:r>
          </w:p>
        </w:tc>
        <w:tc>
          <w:tcPr>
            <w:tcW w:w="1000" w:type="dxa"/>
          </w:tcPr>
          <w:p w14:paraId="36FC308E" w14:textId="77777777" w:rsidR="00B50050" w:rsidRDefault="00B50050" w:rsidP="0088127C">
            <w:pPr>
              <w:pStyle w:val="OtherTableBody"/>
            </w:pPr>
            <w:r>
              <w:t>0354</w:t>
            </w:r>
          </w:p>
        </w:tc>
        <w:tc>
          <w:tcPr>
            <w:tcW w:w="6000" w:type="dxa"/>
          </w:tcPr>
          <w:p w14:paraId="03DF8DFB" w14:textId="77777777" w:rsidR="00B50050" w:rsidRDefault="00B50050" w:rsidP="0088127C">
            <w:pPr>
              <w:pStyle w:val="OtherTableBody"/>
            </w:pPr>
            <w:r>
              <w:t>Message Structure</w:t>
            </w:r>
          </w:p>
        </w:tc>
        <w:tc>
          <w:tcPr>
            <w:tcW w:w="1000" w:type="dxa"/>
          </w:tcPr>
          <w:p w14:paraId="32569A38" w14:textId="77777777" w:rsidR="00B50050" w:rsidRDefault="00B50050" w:rsidP="0088127C">
            <w:pPr>
              <w:pStyle w:val="OtherTableBody"/>
            </w:pPr>
            <w:r>
              <w:t>2.C.2.279</w:t>
            </w:r>
          </w:p>
        </w:tc>
      </w:tr>
      <w:tr w:rsidR="00B50050" w14:paraId="461D15C6" w14:textId="77777777" w:rsidTr="00195548">
        <w:tc>
          <w:tcPr>
            <w:tcW w:w="1000" w:type="dxa"/>
          </w:tcPr>
          <w:p w14:paraId="7448D166" w14:textId="77777777" w:rsidR="00B50050" w:rsidRDefault="00B50050" w:rsidP="0088127C">
            <w:pPr>
              <w:pStyle w:val="OtherTableBody"/>
            </w:pPr>
            <w:r>
              <w:t>HL7</w:t>
            </w:r>
          </w:p>
        </w:tc>
        <w:tc>
          <w:tcPr>
            <w:tcW w:w="1000" w:type="dxa"/>
          </w:tcPr>
          <w:p w14:paraId="289630B7" w14:textId="77777777" w:rsidR="00B50050" w:rsidRDefault="00B50050" w:rsidP="0088127C">
            <w:pPr>
              <w:pStyle w:val="OtherTableBody"/>
            </w:pPr>
            <w:r>
              <w:t>0076</w:t>
            </w:r>
          </w:p>
        </w:tc>
        <w:tc>
          <w:tcPr>
            <w:tcW w:w="6000" w:type="dxa"/>
          </w:tcPr>
          <w:p w14:paraId="24D79D4C" w14:textId="77777777" w:rsidR="00B50050" w:rsidRDefault="00B50050" w:rsidP="0088127C">
            <w:pPr>
              <w:pStyle w:val="OtherTableBody"/>
            </w:pPr>
            <w:r>
              <w:t>Message Type</w:t>
            </w:r>
          </w:p>
        </w:tc>
        <w:tc>
          <w:tcPr>
            <w:tcW w:w="1000" w:type="dxa"/>
          </w:tcPr>
          <w:p w14:paraId="7EBA24A7" w14:textId="77777777" w:rsidR="00B50050" w:rsidRDefault="00B50050" w:rsidP="0088127C">
            <w:pPr>
              <w:pStyle w:val="OtherTableBody"/>
            </w:pPr>
            <w:r>
              <w:t>2.C.2.45</w:t>
            </w:r>
          </w:p>
        </w:tc>
      </w:tr>
      <w:tr w:rsidR="00B50050" w14:paraId="54158B0E" w14:textId="77777777" w:rsidTr="00195548">
        <w:tc>
          <w:tcPr>
            <w:tcW w:w="1000" w:type="dxa"/>
          </w:tcPr>
          <w:p w14:paraId="64D9378D" w14:textId="77777777" w:rsidR="00B50050" w:rsidRDefault="00B50050" w:rsidP="0088127C">
            <w:pPr>
              <w:pStyle w:val="OtherTableBody"/>
            </w:pPr>
            <w:r>
              <w:t>HL7</w:t>
            </w:r>
          </w:p>
        </w:tc>
        <w:tc>
          <w:tcPr>
            <w:tcW w:w="1000" w:type="dxa"/>
          </w:tcPr>
          <w:p w14:paraId="7C350844" w14:textId="77777777" w:rsidR="00B50050" w:rsidRDefault="00B50050" w:rsidP="0088127C">
            <w:pPr>
              <w:pStyle w:val="OtherTableBody"/>
            </w:pPr>
            <w:r>
              <w:t>0520</w:t>
            </w:r>
          </w:p>
        </w:tc>
        <w:tc>
          <w:tcPr>
            <w:tcW w:w="6000" w:type="dxa"/>
          </w:tcPr>
          <w:p w14:paraId="198B1610" w14:textId="77777777" w:rsidR="00B50050" w:rsidRDefault="00B50050" w:rsidP="0088127C">
            <w:pPr>
              <w:pStyle w:val="OtherTableBody"/>
            </w:pPr>
            <w:r>
              <w:t>Message Waiting Priority</w:t>
            </w:r>
          </w:p>
        </w:tc>
        <w:tc>
          <w:tcPr>
            <w:tcW w:w="1000" w:type="dxa"/>
          </w:tcPr>
          <w:p w14:paraId="07DA12F2" w14:textId="77777777" w:rsidR="00B50050" w:rsidRDefault="00B50050" w:rsidP="0088127C">
            <w:pPr>
              <w:pStyle w:val="OtherTableBody"/>
            </w:pPr>
            <w:r>
              <w:t>2.C.2.433</w:t>
            </w:r>
          </w:p>
        </w:tc>
      </w:tr>
      <w:tr w:rsidR="00B50050" w14:paraId="51C9E583" w14:textId="77777777" w:rsidTr="00195548">
        <w:tc>
          <w:tcPr>
            <w:tcW w:w="1000" w:type="dxa"/>
          </w:tcPr>
          <w:p w14:paraId="59847A51" w14:textId="77777777" w:rsidR="00B50050" w:rsidRDefault="00B50050" w:rsidP="0088127C">
            <w:pPr>
              <w:pStyle w:val="OtherTableBody"/>
            </w:pPr>
            <w:r>
              <w:t>User</w:t>
            </w:r>
          </w:p>
        </w:tc>
        <w:tc>
          <w:tcPr>
            <w:tcW w:w="1000" w:type="dxa"/>
          </w:tcPr>
          <w:p w14:paraId="4A555449" w14:textId="77777777" w:rsidR="00B50050" w:rsidRDefault="00B50050" w:rsidP="0088127C">
            <w:pPr>
              <w:pStyle w:val="OtherTableBody"/>
            </w:pPr>
            <w:r>
              <w:t>0181</w:t>
            </w:r>
          </w:p>
        </w:tc>
        <w:tc>
          <w:tcPr>
            <w:tcW w:w="6000" w:type="dxa"/>
          </w:tcPr>
          <w:p w14:paraId="468F4CB6" w14:textId="77777777" w:rsidR="00B50050" w:rsidRPr="001D2E85" w:rsidRDefault="00B50050" w:rsidP="0088127C">
            <w:pPr>
              <w:pStyle w:val="OtherTableBody"/>
            </w:pPr>
            <w:r w:rsidRPr="001D2E85">
              <w:t>MFN Record-level Error Return</w:t>
            </w:r>
          </w:p>
        </w:tc>
        <w:tc>
          <w:tcPr>
            <w:tcW w:w="1000" w:type="dxa"/>
          </w:tcPr>
          <w:p w14:paraId="027EB3F1" w14:textId="77777777" w:rsidR="00B50050" w:rsidRDefault="00B50050" w:rsidP="0088127C">
            <w:pPr>
              <w:pStyle w:val="OtherTableBody"/>
            </w:pPr>
            <w:r>
              <w:t>2.C.2.125</w:t>
            </w:r>
          </w:p>
        </w:tc>
      </w:tr>
      <w:tr w:rsidR="00B50050" w14:paraId="480E30C4" w14:textId="77777777" w:rsidTr="00195548">
        <w:tc>
          <w:tcPr>
            <w:tcW w:w="1000" w:type="dxa"/>
          </w:tcPr>
          <w:p w14:paraId="4976BEF0" w14:textId="77777777" w:rsidR="00B50050" w:rsidRDefault="00B50050" w:rsidP="0088127C">
            <w:pPr>
              <w:pStyle w:val="OtherTableBody"/>
            </w:pPr>
            <w:r>
              <w:t>User</w:t>
            </w:r>
          </w:p>
        </w:tc>
        <w:tc>
          <w:tcPr>
            <w:tcW w:w="1000" w:type="dxa"/>
          </w:tcPr>
          <w:p w14:paraId="6B87E0B1" w14:textId="77777777" w:rsidR="00B50050" w:rsidRDefault="00B50050" w:rsidP="0088127C">
            <w:pPr>
              <w:pStyle w:val="OtherTableBody"/>
            </w:pPr>
            <w:r>
              <w:t>0343</w:t>
            </w:r>
          </w:p>
        </w:tc>
        <w:tc>
          <w:tcPr>
            <w:tcW w:w="6000" w:type="dxa"/>
          </w:tcPr>
          <w:p w14:paraId="56C3C888" w14:textId="77777777" w:rsidR="00B50050" w:rsidRDefault="00B50050" w:rsidP="0088127C">
            <w:pPr>
              <w:pStyle w:val="OtherTableBody"/>
            </w:pPr>
            <w:r>
              <w:t>Military Handicapped Program Code</w:t>
            </w:r>
          </w:p>
        </w:tc>
        <w:tc>
          <w:tcPr>
            <w:tcW w:w="1000" w:type="dxa"/>
          </w:tcPr>
          <w:p w14:paraId="2FF0E857" w14:textId="77777777" w:rsidR="00B50050" w:rsidRDefault="00B50050" w:rsidP="0088127C">
            <w:pPr>
              <w:pStyle w:val="OtherTableBody"/>
            </w:pPr>
            <w:r>
              <w:t>2.C.2.271</w:t>
            </w:r>
          </w:p>
        </w:tc>
      </w:tr>
      <w:tr w:rsidR="00B50050" w14:paraId="083A73E8" w14:textId="77777777" w:rsidTr="00195548">
        <w:tc>
          <w:tcPr>
            <w:tcW w:w="1000" w:type="dxa"/>
          </w:tcPr>
          <w:p w14:paraId="63719CE7" w14:textId="77777777" w:rsidR="00B50050" w:rsidRDefault="00B50050" w:rsidP="0088127C">
            <w:pPr>
              <w:pStyle w:val="OtherTableBody"/>
            </w:pPr>
            <w:r>
              <w:t>User</w:t>
            </w:r>
          </w:p>
        </w:tc>
        <w:tc>
          <w:tcPr>
            <w:tcW w:w="1000" w:type="dxa"/>
          </w:tcPr>
          <w:p w14:paraId="189D319F" w14:textId="77777777" w:rsidR="00B50050" w:rsidRDefault="00B50050" w:rsidP="0088127C">
            <w:pPr>
              <w:pStyle w:val="OtherTableBody"/>
            </w:pPr>
            <w:r>
              <w:t>0141</w:t>
            </w:r>
          </w:p>
        </w:tc>
        <w:tc>
          <w:tcPr>
            <w:tcW w:w="6000" w:type="dxa"/>
          </w:tcPr>
          <w:p w14:paraId="61856339" w14:textId="77777777" w:rsidR="00B50050" w:rsidRDefault="00B50050" w:rsidP="0088127C">
            <w:pPr>
              <w:pStyle w:val="OtherTableBody"/>
            </w:pPr>
            <w:r>
              <w:t>Military Rank/Grade</w:t>
            </w:r>
          </w:p>
        </w:tc>
        <w:tc>
          <w:tcPr>
            <w:tcW w:w="1000" w:type="dxa"/>
          </w:tcPr>
          <w:p w14:paraId="553C5FF7" w14:textId="77777777" w:rsidR="00B50050" w:rsidRDefault="00B50050" w:rsidP="0088127C">
            <w:pPr>
              <w:pStyle w:val="OtherTableBody"/>
            </w:pPr>
            <w:r>
              <w:t>2.C.2.90</w:t>
            </w:r>
          </w:p>
        </w:tc>
      </w:tr>
      <w:tr w:rsidR="00B50050" w14:paraId="06A3C1C7" w14:textId="77777777" w:rsidTr="00195548">
        <w:tc>
          <w:tcPr>
            <w:tcW w:w="1000" w:type="dxa"/>
          </w:tcPr>
          <w:p w14:paraId="457D3158" w14:textId="77777777" w:rsidR="00B50050" w:rsidRDefault="00B50050" w:rsidP="0088127C">
            <w:pPr>
              <w:pStyle w:val="OtherTableBody"/>
            </w:pPr>
            <w:r>
              <w:t>User</w:t>
            </w:r>
          </w:p>
        </w:tc>
        <w:tc>
          <w:tcPr>
            <w:tcW w:w="1000" w:type="dxa"/>
          </w:tcPr>
          <w:p w14:paraId="6EDAE14C" w14:textId="77777777" w:rsidR="00B50050" w:rsidRDefault="00B50050" w:rsidP="0088127C">
            <w:pPr>
              <w:pStyle w:val="OtherTableBody"/>
            </w:pPr>
            <w:r>
              <w:t>0342</w:t>
            </w:r>
          </w:p>
        </w:tc>
        <w:tc>
          <w:tcPr>
            <w:tcW w:w="6000" w:type="dxa"/>
          </w:tcPr>
          <w:p w14:paraId="5E0202C4" w14:textId="77777777" w:rsidR="00B50050" w:rsidRDefault="00B50050" w:rsidP="0088127C">
            <w:pPr>
              <w:pStyle w:val="OtherTableBody"/>
            </w:pPr>
            <w:r>
              <w:t>Military Recipient</w:t>
            </w:r>
          </w:p>
        </w:tc>
        <w:tc>
          <w:tcPr>
            <w:tcW w:w="1000" w:type="dxa"/>
          </w:tcPr>
          <w:p w14:paraId="0E30F13F" w14:textId="77777777" w:rsidR="00B50050" w:rsidRDefault="00B50050" w:rsidP="0088127C">
            <w:pPr>
              <w:pStyle w:val="OtherTableBody"/>
            </w:pPr>
            <w:r>
              <w:t>2.C.2.270</w:t>
            </w:r>
          </w:p>
        </w:tc>
      </w:tr>
      <w:tr w:rsidR="00B50050" w14:paraId="52D8B09D" w14:textId="77777777" w:rsidTr="00195548">
        <w:tc>
          <w:tcPr>
            <w:tcW w:w="1000" w:type="dxa"/>
          </w:tcPr>
          <w:p w14:paraId="534D9222" w14:textId="77777777" w:rsidR="00B50050" w:rsidRDefault="00B50050" w:rsidP="0088127C">
            <w:pPr>
              <w:pStyle w:val="OtherTableBody"/>
            </w:pPr>
            <w:r>
              <w:t>User</w:t>
            </w:r>
          </w:p>
        </w:tc>
        <w:tc>
          <w:tcPr>
            <w:tcW w:w="1000" w:type="dxa"/>
          </w:tcPr>
          <w:p w14:paraId="61EC0DF2" w14:textId="77777777" w:rsidR="00B50050" w:rsidRDefault="00B50050" w:rsidP="0088127C">
            <w:pPr>
              <w:pStyle w:val="OtherTableBody"/>
            </w:pPr>
            <w:r>
              <w:t>0140</w:t>
            </w:r>
          </w:p>
        </w:tc>
        <w:tc>
          <w:tcPr>
            <w:tcW w:w="6000" w:type="dxa"/>
          </w:tcPr>
          <w:p w14:paraId="37DFF6D3" w14:textId="77777777" w:rsidR="00B50050" w:rsidRDefault="00B50050" w:rsidP="0088127C">
            <w:pPr>
              <w:pStyle w:val="OtherTableBody"/>
            </w:pPr>
            <w:r>
              <w:t>Military Service</w:t>
            </w:r>
          </w:p>
        </w:tc>
        <w:tc>
          <w:tcPr>
            <w:tcW w:w="1000" w:type="dxa"/>
          </w:tcPr>
          <w:p w14:paraId="260CC470" w14:textId="77777777" w:rsidR="00B50050" w:rsidRDefault="00B50050" w:rsidP="0088127C">
            <w:pPr>
              <w:pStyle w:val="OtherTableBody"/>
            </w:pPr>
            <w:r>
              <w:t>2.C.2.89</w:t>
            </w:r>
          </w:p>
        </w:tc>
      </w:tr>
      <w:tr w:rsidR="00B50050" w14:paraId="4A477567" w14:textId="77777777" w:rsidTr="00195548">
        <w:tc>
          <w:tcPr>
            <w:tcW w:w="1000" w:type="dxa"/>
          </w:tcPr>
          <w:p w14:paraId="5DFC4C27" w14:textId="77777777" w:rsidR="00B50050" w:rsidRDefault="00B50050" w:rsidP="0088127C">
            <w:pPr>
              <w:pStyle w:val="OtherTableBody"/>
            </w:pPr>
            <w:r>
              <w:t>User</w:t>
            </w:r>
          </w:p>
        </w:tc>
        <w:tc>
          <w:tcPr>
            <w:tcW w:w="1000" w:type="dxa"/>
          </w:tcPr>
          <w:p w14:paraId="33025B32" w14:textId="77777777" w:rsidR="00B50050" w:rsidRDefault="00B50050" w:rsidP="0088127C">
            <w:pPr>
              <w:pStyle w:val="OtherTableBody"/>
            </w:pPr>
            <w:r>
              <w:t>0142</w:t>
            </w:r>
          </w:p>
        </w:tc>
        <w:tc>
          <w:tcPr>
            <w:tcW w:w="6000" w:type="dxa"/>
          </w:tcPr>
          <w:p w14:paraId="7C715DA2" w14:textId="77777777" w:rsidR="00B50050" w:rsidRDefault="00B50050" w:rsidP="0088127C">
            <w:pPr>
              <w:pStyle w:val="OtherTableBody"/>
            </w:pPr>
            <w:r>
              <w:t>Military Status</w:t>
            </w:r>
          </w:p>
        </w:tc>
        <w:tc>
          <w:tcPr>
            <w:tcW w:w="1000" w:type="dxa"/>
          </w:tcPr>
          <w:p w14:paraId="24221334" w14:textId="77777777" w:rsidR="00B50050" w:rsidRDefault="00B50050" w:rsidP="0088127C">
            <w:pPr>
              <w:pStyle w:val="OtherTableBody"/>
            </w:pPr>
            <w:r>
              <w:t>2.C.2.91</w:t>
            </w:r>
          </w:p>
        </w:tc>
      </w:tr>
      <w:tr w:rsidR="00B50050" w14:paraId="5945C301" w14:textId="77777777" w:rsidTr="00195548">
        <w:tc>
          <w:tcPr>
            <w:tcW w:w="1000" w:type="dxa"/>
          </w:tcPr>
          <w:p w14:paraId="326FBD25" w14:textId="77777777" w:rsidR="00B50050" w:rsidRDefault="00B50050" w:rsidP="0088127C">
            <w:pPr>
              <w:pStyle w:val="OtherTableBody"/>
            </w:pPr>
            <w:r>
              <w:t>Imported</w:t>
            </w:r>
          </w:p>
        </w:tc>
        <w:tc>
          <w:tcPr>
            <w:tcW w:w="1000" w:type="dxa"/>
          </w:tcPr>
          <w:p w14:paraId="03B80E49" w14:textId="77777777" w:rsidR="00B50050" w:rsidRDefault="00B50050" w:rsidP="0088127C">
            <w:pPr>
              <w:pStyle w:val="OtherTableBody"/>
            </w:pPr>
            <w:r>
              <w:t>0834</w:t>
            </w:r>
          </w:p>
        </w:tc>
        <w:tc>
          <w:tcPr>
            <w:tcW w:w="6000" w:type="dxa"/>
          </w:tcPr>
          <w:p w14:paraId="4708B1D4" w14:textId="77777777" w:rsidR="00B50050" w:rsidRDefault="00B50050" w:rsidP="0088127C">
            <w:pPr>
              <w:pStyle w:val="OtherTableBody"/>
            </w:pPr>
            <w:r>
              <w:t>MIME Types</w:t>
            </w:r>
          </w:p>
        </w:tc>
        <w:tc>
          <w:tcPr>
            <w:tcW w:w="1000" w:type="dxa"/>
          </w:tcPr>
          <w:p w14:paraId="339AEB68" w14:textId="77777777" w:rsidR="00B50050" w:rsidRDefault="00B50050" w:rsidP="0088127C">
            <w:pPr>
              <w:pStyle w:val="OtherTableBody"/>
            </w:pPr>
            <w:r>
              <w:t>2.C.2.517</w:t>
            </w:r>
          </w:p>
        </w:tc>
      </w:tr>
      <w:tr w:rsidR="00B50050" w14:paraId="3FE35F94" w14:textId="77777777" w:rsidTr="00195548">
        <w:tc>
          <w:tcPr>
            <w:tcW w:w="1000" w:type="dxa"/>
          </w:tcPr>
          <w:p w14:paraId="6456EF7A" w14:textId="77777777" w:rsidR="00B50050" w:rsidRDefault="00B50050" w:rsidP="0088127C">
            <w:pPr>
              <w:pStyle w:val="OtherTableBody"/>
            </w:pPr>
            <w:r>
              <w:t>User</w:t>
            </w:r>
          </w:p>
        </w:tc>
        <w:tc>
          <w:tcPr>
            <w:tcW w:w="1000" w:type="dxa"/>
          </w:tcPr>
          <w:p w14:paraId="762E0DA8" w14:textId="77777777" w:rsidR="00B50050" w:rsidRDefault="00B50050" w:rsidP="0088127C">
            <w:pPr>
              <w:pStyle w:val="OtherTableBody"/>
            </w:pPr>
            <w:r>
              <w:t>0259</w:t>
            </w:r>
          </w:p>
        </w:tc>
        <w:tc>
          <w:tcPr>
            <w:tcW w:w="6000" w:type="dxa"/>
          </w:tcPr>
          <w:p w14:paraId="5FCEED46" w14:textId="77777777" w:rsidR="00B50050" w:rsidRDefault="00B50050" w:rsidP="0088127C">
            <w:pPr>
              <w:pStyle w:val="OtherTableBody"/>
            </w:pPr>
            <w:r>
              <w:t>Modality</w:t>
            </w:r>
          </w:p>
        </w:tc>
        <w:tc>
          <w:tcPr>
            <w:tcW w:w="1000" w:type="dxa"/>
          </w:tcPr>
          <w:p w14:paraId="20719164" w14:textId="77777777" w:rsidR="00B50050" w:rsidRDefault="00B50050" w:rsidP="0088127C">
            <w:pPr>
              <w:pStyle w:val="OtherTableBody"/>
            </w:pPr>
            <w:r>
              <w:t>2.C.2.194</w:t>
            </w:r>
          </w:p>
        </w:tc>
      </w:tr>
      <w:tr w:rsidR="00B50050" w14:paraId="53CBD341" w14:textId="77777777" w:rsidTr="00195548">
        <w:tc>
          <w:tcPr>
            <w:tcW w:w="1000" w:type="dxa"/>
          </w:tcPr>
          <w:p w14:paraId="10D677BA" w14:textId="77777777" w:rsidR="00B50050" w:rsidRDefault="00B50050" w:rsidP="0088127C">
            <w:pPr>
              <w:pStyle w:val="OtherTableBody"/>
            </w:pPr>
            <w:r>
              <w:t>undefined</w:t>
            </w:r>
          </w:p>
        </w:tc>
        <w:tc>
          <w:tcPr>
            <w:tcW w:w="1000" w:type="dxa"/>
          </w:tcPr>
          <w:p w14:paraId="0EBBCE93" w14:textId="77777777" w:rsidR="00B50050" w:rsidRDefault="00B50050" w:rsidP="0088127C">
            <w:pPr>
              <w:pStyle w:val="OtherTableBody"/>
            </w:pPr>
            <w:r>
              <w:t>0604</w:t>
            </w:r>
          </w:p>
        </w:tc>
        <w:tc>
          <w:tcPr>
            <w:tcW w:w="6000" w:type="dxa"/>
          </w:tcPr>
          <w:p w14:paraId="55F09320" w14:textId="77777777" w:rsidR="00B50050" w:rsidRDefault="00B50050" w:rsidP="0088127C">
            <w:pPr>
              <w:pStyle w:val="OtherTableBody"/>
            </w:pPr>
            <w:r>
              <w:t>Modality  (IPC-5)</w:t>
            </w:r>
          </w:p>
        </w:tc>
        <w:tc>
          <w:tcPr>
            <w:tcW w:w="1000" w:type="dxa"/>
          </w:tcPr>
          <w:p w14:paraId="09491589" w14:textId="77777777" w:rsidR="00B50050" w:rsidRDefault="00B50050" w:rsidP="0088127C">
            <w:pPr>
              <w:pStyle w:val="OtherTableBody"/>
            </w:pPr>
            <w:r>
              <w:t>4.5.6</w:t>
            </w:r>
          </w:p>
        </w:tc>
      </w:tr>
      <w:tr w:rsidR="00B50050" w14:paraId="68B7C28E" w14:textId="77777777" w:rsidTr="00195548">
        <w:tc>
          <w:tcPr>
            <w:tcW w:w="1000" w:type="dxa"/>
          </w:tcPr>
          <w:p w14:paraId="4D743E14" w14:textId="77777777" w:rsidR="00B50050" w:rsidRDefault="00B50050" w:rsidP="0088127C">
            <w:pPr>
              <w:pStyle w:val="OtherTableBody"/>
            </w:pPr>
            <w:r>
              <w:t>User</w:t>
            </w:r>
          </w:p>
        </w:tc>
        <w:tc>
          <w:tcPr>
            <w:tcW w:w="1000" w:type="dxa"/>
          </w:tcPr>
          <w:p w14:paraId="7F7E5A75" w14:textId="77777777" w:rsidR="00B50050" w:rsidRDefault="00B50050" w:rsidP="0088127C">
            <w:pPr>
              <w:pStyle w:val="OtherTableBody"/>
            </w:pPr>
            <w:r>
              <w:t>0430</w:t>
            </w:r>
          </w:p>
        </w:tc>
        <w:tc>
          <w:tcPr>
            <w:tcW w:w="6000" w:type="dxa"/>
          </w:tcPr>
          <w:p w14:paraId="2D612880" w14:textId="77777777" w:rsidR="00B50050" w:rsidRDefault="00B50050" w:rsidP="0088127C">
            <w:pPr>
              <w:pStyle w:val="OtherTableBody"/>
            </w:pPr>
            <w:r>
              <w:t>Mode of Arrival Code</w:t>
            </w:r>
          </w:p>
        </w:tc>
        <w:tc>
          <w:tcPr>
            <w:tcW w:w="1000" w:type="dxa"/>
          </w:tcPr>
          <w:p w14:paraId="035B82DB" w14:textId="77777777" w:rsidR="00B50050" w:rsidRDefault="00B50050" w:rsidP="0088127C">
            <w:pPr>
              <w:pStyle w:val="OtherTableBody"/>
            </w:pPr>
            <w:r>
              <w:t>2.C.2.347</w:t>
            </w:r>
          </w:p>
        </w:tc>
      </w:tr>
      <w:tr w:rsidR="00B50050" w14:paraId="2BA6B4F1" w14:textId="77777777" w:rsidTr="00195548">
        <w:tc>
          <w:tcPr>
            <w:tcW w:w="1000" w:type="dxa"/>
          </w:tcPr>
          <w:p w14:paraId="6CAFA7DC" w14:textId="77777777" w:rsidR="00B50050" w:rsidRDefault="00B50050" w:rsidP="0088127C">
            <w:pPr>
              <w:pStyle w:val="OtherTableBody"/>
            </w:pPr>
            <w:r>
              <w:t>User</w:t>
            </w:r>
          </w:p>
        </w:tc>
        <w:tc>
          <w:tcPr>
            <w:tcW w:w="1000" w:type="dxa"/>
          </w:tcPr>
          <w:p w14:paraId="29C7A0CE" w14:textId="77777777" w:rsidR="00B50050" w:rsidRDefault="00B50050" w:rsidP="0088127C">
            <w:pPr>
              <w:pStyle w:val="OtherTableBody"/>
            </w:pPr>
            <w:r>
              <w:t>0467</w:t>
            </w:r>
          </w:p>
        </w:tc>
        <w:tc>
          <w:tcPr>
            <w:tcW w:w="6000" w:type="dxa"/>
          </w:tcPr>
          <w:p w14:paraId="6A70B84E" w14:textId="77777777" w:rsidR="00B50050" w:rsidRDefault="00B50050" w:rsidP="0088127C">
            <w:pPr>
              <w:pStyle w:val="OtherTableBody"/>
            </w:pPr>
            <w:r>
              <w:t>Modifier Edit Code</w:t>
            </w:r>
          </w:p>
        </w:tc>
        <w:tc>
          <w:tcPr>
            <w:tcW w:w="1000" w:type="dxa"/>
          </w:tcPr>
          <w:p w14:paraId="015B6E64" w14:textId="77777777" w:rsidR="00B50050" w:rsidRDefault="00B50050" w:rsidP="0088127C">
            <w:pPr>
              <w:pStyle w:val="OtherTableBody"/>
            </w:pPr>
            <w:r>
              <w:t>2.C.2.382</w:t>
            </w:r>
          </w:p>
        </w:tc>
      </w:tr>
      <w:tr w:rsidR="00B50050" w14:paraId="3A80D3E3" w14:textId="77777777" w:rsidTr="00195548">
        <w:tc>
          <w:tcPr>
            <w:tcW w:w="1000" w:type="dxa"/>
          </w:tcPr>
          <w:p w14:paraId="35784763" w14:textId="77777777" w:rsidR="00B50050" w:rsidRDefault="00B50050" w:rsidP="0088127C">
            <w:pPr>
              <w:pStyle w:val="OtherTableBody"/>
            </w:pPr>
            <w:r>
              <w:t>HL7</w:t>
            </w:r>
          </w:p>
        </w:tc>
        <w:tc>
          <w:tcPr>
            <w:tcW w:w="1000" w:type="dxa"/>
          </w:tcPr>
          <w:p w14:paraId="62576B08" w14:textId="77777777" w:rsidR="00B50050" w:rsidRDefault="00B50050" w:rsidP="0088127C">
            <w:pPr>
              <w:pStyle w:val="OtherTableBody"/>
            </w:pPr>
            <w:r>
              <w:t>0395</w:t>
            </w:r>
          </w:p>
        </w:tc>
        <w:tc>
          <w:tcPr>
            <w:tcW w:w="6000" w:type="dxa"/>
          </w:tcPr>
          <w:p w14:paraId="4EB1EDC5" w14:textId="77777777" w:rsidR="00B50050" w:rsidRDefault="00B50050" w:rsidP="0088127C">
            <w:pPr>
              <w:pStyle w:val="OtherTableBody"/>
            </w:pPr>
            <w:r>
              <w:t>Modify Indicator</w:t>
            </w:r>
          </w:p>
        </w:tc>
        <w:tc>
          <w:tcPr>
            <w:tcW w:w="1000" w:type="dxa"/>
          </w:tcPr>
          <w:p w14:paraId="1AFB6C92" w14:textId="77777777" w:rsidR="00B50050" w:rsidRDefault="00B50050" w:rsidP="0088127C">
            <w:pPr>
              <w:pStyle w:val="OtherTableBody"/>
            </w:pPr>
            <w:r>
              <w:t>2.C.2.319</w:t>
            </w:r>
          </w:p>
        </w:tc>
      </w:tr>
      <w:tr w:rsidR="00B50050" w14:paraId="73FC85C7" w14:textId="77777777" w:rsidTr="00195548">
        <w:tc>
          <w:tcPr>
            <w:tcW w:w="1000" w:type="dxa"/>
          </w:tcPr>
          <w:p w14:paraId="7B4D83CD" w14:textId="77777777" w:rsidR="00B50050" w:rsidRDefault="00B50050" w:rsidP="0088127C">
            <w:pPr>
              <w:pStyle w:val="OtherTableBody"/>
            </w:pPr>
            <w:r>
              <w:t>External</w:t>
            </w:r>
          </w:p>
        </w:tc>
        <w:tc>
          <w:tcPr>
            <w:tcW w:w="1000" w:type="dxa"/>
          </w:tcPr>
          <w:p w14:paraId="67C65598" w14:textId="77777777" w:rsidR="00B50050" w:rsidRDefault="00B50050" w:rsidP="0088127C">
            <w:pPr>
              <w:pStyle w:val="OtherTableBody"/>
            </w:pPr>
            <w:r>
              <w:t>0913</w:t>
            </w:r>
          </w:p>
        </w:tc>
        <w:tc>
          <w:tcPr>
            <w:tcW w:w="6000" w:type="dxa"/>
          </w:tcPr>
          <w:p w14:paraId="3ECE8774" w14:textId="77777777" w:rsidR="00B50050" w:rsidRDefault="00B50050" w:rsidP="0088127C">
            <w:pPr>
              <w:pStyle w:val="OtherTableBody"/>
            </w:pPr>
            <w:r>
              <w:t>Monetary Denomination Code</w:t>
            </w:r>
          </w:p>
        </w:tc>
        <w:tc>
          <w:tcPr>
            <w:tcW w:w="1000" w:type="dxa"/>
          </w:tcPr>
          <w:p w14:paraId="142F41D0" w14:textId="77777777" w:rsidR="00B50050" w:rsidRDefault="00B50050" w:rsidP="0088127C">
            <w:pPr>
              <w:pStyle w:val="OtherTableBody"/>
            </w:pPr>
            <w:r>
              <w:t>2.C.2.537</w:t>
            </w:r>
          </w:p>
        </w:tc>
      </w:tr>
      <w:tr w:rsidR="00B50050" w14:paraId="45EC1C1A" w14:textId="77777777" w:rsidTr="00195548">
        <w:tc>
          <w:tcPr>
            <w:tcW w:w="1000" w:type="dxa"/>
          </w:tcPr>
          <w:p w14:paraId="39A50C7E" w14:textId="77777777" w:rsidR="00B50050" w:rsidRDefault="00B50050" w:rsidP="0088127C">
            <w:pPr>
              <w:pStyle w:val="OtherTableBody"/>
            </w:pPr>
            <w:r>
              <w:t>HL7</w:t>
            </w:r>
          </w:p>
        </w:tc>
        <w:tc>
          <w:tcPr>
            <w:tcW w:w="1000" w:type="dxa"/>
          </w:tcPr>
          <w:p w14:paraId="0BDD1884" w14:textId="77777777" w:rsidR="00B50050" w:rsidRDefault="00B50050" w:rsidP="0088127C">
            <w:pPr>
              <w:pStyle w:val="OtherTableBody"/>
            </w:pPr>
            <w:r>
              <w:t>0148</w:t>
            </w:r>
          </w:p>
        </w:tc>
        <w:tc>
          <w:tcPr>
            <w:tcW w:w="6000" w:type="dxa"/>
          </w:tcPr>
          <w:p w14:paraId="3C023228" w14:textId="77777777" w:rsidR="00B50050" w:rsidRDefault="00B50050" w:rsidP="0088127C">
            <w:pPr>
              <w:pStyle w:val="OtherTableBody"/>
            </w:pPr>
            <w:r>
              <w:t>Money or Percentage Indicator</w:t>
            </w:r>
          </w:p>
        </w:tc>
        <w:tc>
          <w:tcPr>
            <w:tcW w:w="1000" w:type="dxa"/>
          </w:tcPr>
          <w:p w14:paraId="3B4AF6D5" w14:textId="77777777" w:rsidR="00B50050" w:rsidRDefault="00B50050" w:rsidP="0088127C">
            <w:pPr>
              <w:pStyle w:val="OtherTableBody"/>
            </w:pPr>
            <w:r>
              <w:t>2.C.2.97</w:t>
            </w:r>
          </w:p>
        </w:tc>
      </w:tr>
      <w:tr w:rsidR="00B50050" w14:paraId="4CF2DBBC" w14:textId="77777777" w:rsidTr="00195548">
        <w:tc>
          <w:tcPr>
            <w:tcW w:w="1000" w:type="dxa"/>
          </w:tcPr>
          <w:p w14:paraId="0DFED94E" w14:textId="77777777" w:rsidR="00B50050" w:rsidRDefault="00B50050" w:rsidP="0088127C">
            <w:pPr>
              <w:pStyle w:val="OtherTableBody"/>
            </w:pPr>
            <w:r>
              <w:lastRenderedPageBreak/>
              <w:t>HL7</w:t>
            </w:r>
          </w:p>
        </w:tc>
        <w:tc>
          <w:tcPr>
            <w:tcW w:w="1000" w:type="dxa"/>
          </w:tcPr>
          <w:p w14:paraId="04E3403C" w14:textId="77777777" w:rsidR="00B50050" w:rsidRDefault="00B50050" w:rsidP="0088127C">
            <w:pPr>
              <w:pStyle w:val="OtherTableBody"/>
            </w:pPr>
            <w:r>
              <w:t>0725</w:t>
            </w:r>
          </w:p>
        </w:tc>
        <w:tc>
          <w:tcPr>
            <w:tcW w:w="6000" w:type="dxa"/>
          </w:tcPr>
          <w:p w14:paraId="1D23E86F" w14:textId="77777777" w:rsidR="00B50050" w:rsidRDefault="00B50050" w:rsidP="0088127C">
            <w:pPr>
              <w:pStyle w:val="OtherTableBody"/>
            </w:pPr>
            <w:r>
              <w:t>Mood Codes</w:t>
            </w:r>
          </w:p>
        </w:tc>
        <w:tc>
          <w:tcPr>
            <w:tcW w:w="1000" w:type="dxa"/>
          </w:tcPr>
          <w:p w14:paraId="0598AB5E" w14:textId="77777777" w:rsidR="00B50050" w:rsidRDefault="00B50050" w:rsidP="0088127C">
            <w:pPr>
              <w:pStyle w:val="OtherTableBody"/>
            </w:pPr>
            <w:r>
              <w:t>2.C.2.496</w:t>
            </w:r>
          </w:p>
        </w:tc>
      </w:tr>
      <w:tr w:rsidR="00B50050" w14:paraId="151DDD3A" w14:textId="77777777" w:rsidTr="00195548">
        <w:tc>
          <w:tcPr>
            <w:tcW w:w="1000" w:type="dxa"/>
          </w:tcPr>
          <w:p w14:paraId="1BE4AA0B" w14:textId="77777777" w:rsidR="00B50050" w:rsidRDefault="00B50050" w:rsidP="0088127C">
            <w:pPr>
              <w:pStyle w:val="OtherTableBody"/>
            </w:pPr>
            <w:r>
              <w:t>HL7</w:t>
            </w:r>
          </w:p>
        </w:tc>
        <w:tc>
          <w:tcPr>
            <w:tcW w:w="1000" w:type="dxa"/>
          </w:tcPr>
          <w:p w14:paraId="2E5C2D4E" w14:textId="77777777" w:rsidR="00B50050" w:rsidRDefault="00B50050" w:rsidP="0088127C">
            <w:pPr>
              <w:pStyle w:val="OtherTableBody"/>
            </w:pPr>
            <w:r>
              <w:t>0444</w:t>
            </w:r>
          </w:p>
        </w:tc>
        <w:tc>
          <w:tcPr>
            <w:tcW w:w="6000" w:type="dxa"/>
          </w:tcPr>
          <w:p w14:paraId="2142E3DA" w14:textId="77777777" w:rsidR="00B50050" w:rsidRDefault="00B50050" w:rsidP="0088127C">
            <w:pPr>
              <w:pStyle w:val="OtherTableBody"/>
            </w:pPr>
            <w:r>
              <w:t>Name Assembly Order</w:t>
            </w:r>
          </w:p>
        </w:tc>
        <w:tc>
          <w:tcPr>
            <w:tcW w:w="1000" w:type="dxa"/>
          </w:tcPr>
          <w:p w14:paraId="1E2BE5DC" w14:textId="77777777" w:rsidR="00B50050" w:rsidRDefault="00B50050" w:rsidP="0088127C">
            <w:pPr>
              <w:pStyle w:val="OtherTableBody"/>
            </w:pPr>
            <w:r>
              <w:t>2.C.2.360</w:t>
            </w:r>
          </w:p>
        </w:tc>
      </w:tr>
      <w:tr w:rsidR="00B50050" w14:paraId="2794C768" w14:textId="77777777" w:rsidTr="00195548">
        <w:tc>
          <w:tcPr>
            <w:tcW w:w="1000" w:type="dxa"/>
          </w:tcPr>
          <w:p w14:paraId="35BCA54E" w14:textId="77777777" w:rsidR="00B50050" w:rsidRDefault="00B50050" w:rsidP="0088127C">
            <w:pPr>
              <w:pStyle w:val="OtherTableBody"/>
            </w:pPr>
            <w:r>
              <w:t>User</w:t>
            </w:r>
          </w:p>
        </w:tc>
        <w:tc>
          <w:tcPr>
            <w:tcW w:w="1000" w:type="dxa"/>
          </w:tcPr>
          <w:p w14:paraId="211E73C2" w14:textId="77777777" w:rsidR="00B50050" w:rsidRDefault="00B50050" w:rsidP="0088127C">
            <w:pPr>
              <w:pStyle w:val="OtherTableBody"/>
            </w:pPr>
            <w:r>
              <w:t>0448</w:t>
            </w:r>
          </w:p>
        </w:tc>
        <w:tc>
          <w:tcPr>
            <w:tcW w:w="6000" w:type="dxa"/>
          </w:tcPr>
          <w:p w14:paraId="284BABD3" w14:textId="77777777" w:rsidR="00B50050" w:rsidRDefault="00B50050" w:rsidP="0088127C">
            <w:pPr>
              <w:pStyle w:val="OtherTableBody"/>
            </w:pPr>
            <w:r>
              <w:t>Name Context</w:t>
            </w:r>
          </w:p>
        </w:tc>
        <w:tc>
          <w:tcPr>
            <w:tcW w:w="1000" w:type="dxa"/>
          </w:tcPr>
          <w:p w14:paraId="7A0B8907" w14:textId="77777777" w:rsidR="00B50050" w:rsidRDefault="00B50050" w:rsidP="0088127C">
            <w:pPr>
              <w:pStyle w:val="OtherTableBody"/>
            </w:pPr>
            <w:r>
              <w:t>2.C.2.364</w:t>
            </w:r>
          </w:p>
        </w:tc>
      </w:tr>
      <w:tr w:rsidR="00B50050" w14:paraId="5A7D2D1C" w14:textId="77777777" w:rsidTr="00195548">
        <w:tc>
          <w:tcPr>
            <w:tcW w:w="1000" w:type="dxa"/>
          </w:tcPr>
          <w:p w14:paraId="11B2AFFC" w14:textId="77777777" w:rsidR="00B50050" w:rsidRDefault="00B50050" w:rsidP="0088127C">
            <w:pPr>
              <w:pStyle w:val="OtherTableBody"/>
            </w:pPr>
            <w:r>
              <w:t>HL7</w:t>
            </w:r>
          </w:p>
        </w:tc>
        <w:tc>
          <w:tcPr>
            <w:tcW w:w="1000" w:type="dxa"/>
          </w:tcPr>
          <w:p w14:paraId="0F1609CD" w14:textId="77777777" w:rsidR="00B50050" w:rsidRDefault="00B50050" w:rsidP="0088127C">
            <w:pPr>
              <w:pStyle w:val="OtherTableBody"/>
            </w:pPr>
            <w:r>
              <w:t>0200</w:t>
            </w:r>
          </w:p>
        </w:tc>
        <w:tc>
          <w:tcPr>
            <w:tcW w:w="6000" w:type="dxa"/>
          </w:tcPr>
          <w:p w14:paraId="5B82BA3D" w14:textId="77777777" w:rsidR="00B50050" w:rsidRDefault="00B50050" w:rsidP="0088127C">
            <w:pPr>
              <w:pStyle w:val="OtherTableBody"/>
            </w:pPr>
            <w:r>
              <w:t>Name Type</w:t>
            </w:r>
          </w:p>
        </w:tc>
        <w:tc>
          <w:tcPr>
            <w:tcW w:w="1000" w:type="dxa"/>
          </w:tcPr>
          <w:p w14:paraId="412F9BEA" w14:textId="77777777" w:rsidR="00B50050" w:rsidRDefault="00B50050" w:rsidP="0088127C">
            <w:pPr>
              <w:pStyle w:val="OtherTableBody"/>
            </w:pPr>
            <w:r>
              <w:t>2.C.2.137</w:t>
            </w:r>
          </w:p>
        </w:tc>
      </w:tr>
      <w:tr w:rsidR="00B50050" w14:paraId="705B7C4E" w14:textId="77777777" w:rsidTr="00195548">
        <w:tc>
          <w:tcPr>
            <w:tcW w:w="1000" w:type="dxa"/>
          </w:tcPr>
          <w:p w14:paraId="0F38617E" w14:textId="77777777" w:rsidR="00B50050" w:rsidRDefault="00B50050" w:rsidP="0088127C">
            <w:pPr>
              <w:pStyle w:val="OtherTableBody"/>
            </w:pPr>
            <w:r>
              <w:t>HL7</w:t>
            </w:r>
          </w:p>
        </w:tc>
        <w:tc>
          <w:tcPr>
            <w:tcW w:w="1000" w:type="dxa"/>
          </w:tcPr>
          <w:p w14:paraId="0100DBD8" w14:textId="77777777" w:rsidR="00B50050" w:rsidRDefault="00B50050" w:rsidP="0088127C">
            <w:pPr>
              <w:pStyle w:val="OtherTableBody"/>
            </w:pPr>
            <w:r>
              <w:t>0465</w:t>
            </w:r>
          </w:p>
        </w:tc>
        <w:tc>
          <w:tcPr>
            <w:tcW w:w="6000" w:type="dxa"/>
          </w:tcPr>
          <w:p w14:paraId="18FEA25F" w14:textId="77777777" w:rsidR="00B50050" w:rsidRDefault="00B50050" w:rsidP="0088127C">
            <w:pPr>
              <w:pStyle w:val="OtherTableBody"/>
            </w:pPr>
            <w:r>
              <w:t>Name/Address Representation</w:t>
            </w:r>
          </w:p>
        </w:tc>
        <w:tc>
          <w:tcPr>
            <w:tcW w:w="1000" w:type="dxa"/>
          </w:tcPr>
          <w:p w14:paraId="7BA7D320" w14:textId="77777777" w:rsidR="00B50050" w:rsidRDefault="00B50050" w:rsidP="0088127C">
            <w:pPr>
              <w:pStyle w:val="OtherTableBody"/>
            </w:pPr>
            <w:r>
              <w:t>2.C.2.380</w:t>
            </w:r>
          </w:p>
        </w:tc>
      </w:tr>
      <w:tr w:rsidR="00B50050" w14:paraId="394D8B09" w14:textId="77777777" w:rsidTr="00195548">
        <w:tc>
          <w:tcPr>
            <w:tcW w:w="1000" w:type="dxa"/>
          </w:tcPr>
          <w:p w14:paraId="00BCA05F" w14:textId="77777777" w:rsidR="00B50050" w:rsidRDefault="00B50050" w:rsidP="0088127C">
            <w:pPr>
              <w:pStyle w:val="OtherTableBody"/>
            </w:pPr>
            <w:r>
              <w:t>User</w:t>
            </w:r>
          </w:p>
        </w:tc>
        <w:tc>
          <w:tcPr>
            <w:tcW w:w="1000" w:type="dxa"/>
          </w:tcPr>
          <w:p w14:paraId="5F60FC81" w14:textId="77777777" w:rsidR="00B50050" w:rsidRDefault="00B50050" w:rsidP="0088127C">
            <w:pPr>
              <w:pStyle w:val="OtherTableBody"/>
            </w:pPr>
            <w:r>
              <w:t>0300</w:t>
            </w:r>
          </w:p>
        </w:tc>
        <w:tc>
          <w:tcPr>
            <w:tcW w:w="6000" w:type="dxa"/>
          </w:tcPr>
          <w:p w14:paraId="26C3D036" w14:textId="77777777" w:rsidR="00B50050" w:rsidRDefault="00B50050" w:rsidP="0088127C">
            <w:pPr>
              <w:pStyle w:val="OtherTableBody"/>
            </w:pPr>
            <w:r>
              <w:t>Namespace ID</w:t>
            </w:r>
          </w:p>
        </w:tc>
        <w:tc>
          <w:tcPr>
            <w:tcW w:w="1000" w:type="dxa"/>
          </w:tcPr>
          <w:p w14:paraId="41176369" w14:textId="77777777" w:rsidR="00B50050" w:rsidRDefault="00B50050" w:rsidP="0088127C">
            <w:pPr>
              <w:pStyle w:val="OtherTableBody"/>
            </w:pPr>
            <w:r>
              <w:t>2.C.2.232</w:t>
            </w:r>
          </w:p>
        </w:tc>
      </w:tr>
      <w:tr w:rsidR="00B50050" w14:paraId="40DF087F" w14:textId="77777777" w:rsidTr="00195548">
        <w:tc>
          <w:tcPr>
            <w:tcW w:w="1000" w:type="dxa"/>
          </w:tcPr>
          <w:p w14:paraId="6EDBB494" w14:textId="77777777" w:rsidR="00B50050" w:rsidRDefault="00B50050" w:rsidP="0088127C">
            <w:pPr>
              <w:pStyle w:val="OtherTableBody"/>
            </w:pPr>
            <w:r>
              <w:t>User</w:t>
            </w:r>
          </w:p>
        </w:tc>
        <w:tc>
          <w:tcPr>
            <w:tcW w:w="1000" w:type="dxa"/>
          </w:tcPr>
          <w:p w14:paraId="7DAB8993" w14:textId="77777777" w:rsidR="00B50050" w:rsidRDefault="00B50050" w:rsidP="0088127C">
            <w:pPr>
              <w:pStyle w:val="OtherTableBody"/>
            </w:pPr>
            <w:r>
              <w:t>0212</w:t>
            </w:r>
          </w:p>
        </w:tc>
        <w:tc>
          <w:tcPr>
            <w:tcW w:w="6000" w:type="dxa"/>
          </w:tcPr>
          <w:p w14:paraId="38C9B753" w14:textId="77777777" w:rsidR="00B50050" w:rsidRDefault="00B50050" w:rsidP="0088127C">
            <w:pPr>
              <w:pStyle w:val="OtherTableBody"/>
            </w:pPr>
            <w:r>
              <w:t>Nationality</w:t>
            </w:r>
          </w:p>
        </w:tc>
        <w:tc>
          <w:tcPr>
            <w:tcW w:w="1000" w:type="dxa"/>
          </w:tcPr>
          <w:p w14:paraId="2D8ACCC9" w14:textId="77777777" w:rsidR="00B50050" w:rsidRDefault="00B50050" w:rsidP="0088127C">
            <w:pPr>
              <w:pStyle w:val="OtherTableBody"/>
            </w:pPr>
            <w:r>
              <w:t>2.C.2.149</w:t>
            </w:r>
          </w:p>
        </w:tc>
      </w:tr>
      <w:tr w:rsidR="00B50050" w14:paraId="1ED2B51E" w14:textId="77777777" w:rsidTr="00195548">
        <w:tc>
          <w:tcPr>
            <w:tcW w:w="1000" w:type="dxa"/>
          </w:tcPr>
          <w:p w14:paraId="4755C2EF" w14:textId="77777777" w:rsidR="00B50050" w:rsidRDefault="00B50050" w:rsidP="0088127C">
            <w:pPr>
              <w:pStyle w:val="OtherTableBody"/>
            </w:pPr>
            <w:r>
              <w:t>HL7</w:t>
            </w:r>
          </w:p>
        </w:tc>
        <w:tc>
          <w:tcPr>
            <w:tcW w:w="1000" w:type="dxa"/>
          </w:tcPr>
          <w:p w14:paraId="402419A6" w14:textId="77777777" w:rsidR="00B50050" w:rsidRDefault="00B50050" w:rsidP="0088127C">
            <w:pPr>
              <w:pStyle w:val="OtherTableBody"/>
            </w:pPr>
            <w:r>
              <w:t>0080</w:t>
            </w:r>
          </w:p>
        </w:tc>
        <w:tc>
          <w:tcPr>
            <w:tcW w:w="6000" w:type="dxa"/>
          </w:tcPr>
          <w:p w14:paraId="43F8D271" w14:textId="77777777" w:rsidR="00B50050" w:rsidRDefault="00B50050" w:rsidP="0088127C">
            <w:pPr>
              <w:pStyle w:val="OtherTableBody"/>
            </w:pPr>
            <w:r>
              <w:t>Nature of Abnormal Testing</w:t>
            </w:r>
          </w:p>
        </w:tc>
        <w:tc>
          <w:tcPr>
            <w:tcW w:w="1000" w:type="dxa"/>
          </w:tcPr>
          <w:p w14:paraId="3BAE0A6C" w14:textId="77777777" w:rsidR="00B50050" w:rsidRDefault="00B50050" w:rsidP="0088127C">
            <w:pPr>
              <w:pStyle w:val="OtherTableBody"/>
            </w:pPr>
            <w:r>
              <w:t>2.C.2.47</w:t>
            </w:r>
          </w:p>
        </w:tc>
      </w:tr>
      <w:tr w:rsidR="00B50050" w14:paraId="1B774F0F" w14:textId="77777777" w:rsidTr="00195548">
        <w:tc>
          <w:tcPr>
            <w:tcW w:w="1000" w:type="dxa"/>
          </w:tcPr>
          <w:p w14:paraId="147AF83F" w14:textId="77777777" w:rsidR="00B50050" w:rsidRDefault="00B50050" w:rsidP="0088127C">
            <w:pPr>
              <w:pStyle w:val="OtherTableBody"/>
            </w:pPr>
            <w:r>
              <w:t>HL7</w:t>
            </w:r>
          </w:p>
        </w:tc>
        <w:tc>
          <w:tcPr>
            <w:tcW w:w="1000" w:type="dxa"/>
          </w:tcPr>
          <w:p w14:paraId="4C925324" w14:textId="77777777" w:rsidR="00B50050" w:rsidRDefault="00B50050" w:rsidP="0088127C">
            <w:pPr>
              <w:pStyle w:val="OtherTableBody"/>
            </w:pPr>
            <w:r>
              <w:t>0257</w:t>
            </w:r>
          </w:p>
        </w:tc>
        <w:tc>
          <w:tcPr>
            <w:tcW w:w="6000" w:type="dxa"/>
          </w:tcPr>
          <w:p w14:paraId="248C6625" w14:textId="77777777" w:rsidR="00B50050" w:rsidRDefault="00B50050" w:rsidP="0088127C">
            <w:pPr>
              <w:pStyle w:val="OtherTableBody"/>
            </w:pPr>
            <w:r>
              <w:t>Nature of Challenge</w:t>
            </w:r>
          </w:p>
        </w:tc>
        <w:tc>
          <w:tcPr>
            <w:tcW w:w="1000" w:type="dxa"/>
          </w:tcPr>
          <w:p w14:paraId="393759A8" w14:textId="77777777" w:rsidR="00B50050" w:rsidRDefault="00B50050" w:rsidP="0088127C">
            <w:pPr>
              <w:pStyle w:val="OtherTableBody"/>
            </w:pPr>
            <w:r>
              <w:t>2.C.2.192</w:t>
            </w:r>
          </w:p>
        </w:tc>
      </w:tr>
      <w:tr w:rsidR="00B50050" w14:paraId="26971574" w14:textId="77777777" w:rsidTr="00195548">
        <w:tc>
          <w:tcPr>
            <w:tcW w:w="1000" w:type="dxa"/>
          </w:tcPr>
          <w:p w14:paraId="4B20C1CC" w14:textId="77777777" w:rsidR="00B50050" w:rsidRDefault="00B50050" w:rsidP="0088127C">
            <w:pPr>
              <w:pStyle w:val="OtherTableBody"/>
            </w:pPr>
            <w:r>
              <w:t>User</w:t>
            </w:r>
          </w:p>
        </w:tc>
        <w:tc>
          <w:tcPr>
            <w:tcW w:w="1000" w:type="dxa"/>
          </w:tcPr>
          <w:p w14:paraId="42B796A9" w14:textId="77777777" w:rsidR="00B50050" w:rsidRDefault="00B50050" w:rsidP="0088127C">
            <w:pPr>
              <w:pStyle w:val="OtherTableBody"/>
            </w:pPr>
            <w:r>
              <w:t>0174</w:t>
            </w:r>
          </w:p>
        </w:tc>
        <w:tc>
          <w:tcPr>
            <w:tcW w:w="6000" w:type="dxa"/>
          </w:tcPr>
          <w:p w14:paraId="181BAC49" w14:textId="77777777" w:rsidR="00B50050" w:rsidRPr="001D2E85" w:rsidRDefault="00B50050" w:rsidP="0088127C">
            <w:pPr>
              <w:pStyle w:val="OtherTableBody"/>
            </w:pPr>
            <w:r w:rsidRPr="001D2E85">
              <w:t>Nature of Service/Test/Observation</w:t>
            </w:r>
          </w:p>
        </w:tc>
        <w:tc>
          <w:tcPr>
            <w:tcW w:w="1000" w:type="dxa"/>
          </w:tcPr>
          <w:p w14:paraId="78AD2CA8" w14:textId="77777777" w:rsidR="00B50050" w:rsidRDefault="00B50050" w:rsidP="0088127C">
            <w:pPr>
              <w:pStyle w:val="OtherTableBody"/>
            </w:pPr>
            <w:r>
              <w:t>2.C.2.119</w:t>
            </w:r>
          </w:p>
        </w:tc>
      </w:tr>
      <w:tr w:rsidR="00B50050" w14:paraId="398BE97E" w14:textId="77777777" w:rsidTr="00195548">
        <w:tc>
          <w:tcPr>
            <w:tcW w:w="1000" w:type="dxa"/>
          </w:tcPr>
          <w:p w14:paraId="0D1ED6B0" w14:textId="77777777" w:rsidR="00B50050" w:rsidRDefault="00B50050" w:rsidP="0088127C">
            <w:pPr>
              <w:pStyle w:val="OtherTableBody"/>
            </w:pPr>
            <w:r>
              <w:t>External</w:t>
            </w:r>
          </w:p>
        </w:tc>
        <w:tc>
          <w:tcPr>
            <w:tcW w:w="1000" w:type="dxa"/>
          </w:tcPr>
          <w:p w14:paraId="731EE5B7" w14:textId="77777777" w:rsidR="00B50050" w:rsidRDefault="00B50050" w:rsidP="0088127C">
            <w:pPr>
              <w:pStyle w:val="OtherTableBody"/>
            </w:pPr>
            <w:r>
              <w:t>0549</w:t>
            </w:r>
          </w:p>
        </w:tc>
        <w:tc>
          <w:tcPr>
            <w:tcW w:w="6000" w:type="dxa"/>
          </w:tcPr>
          <w:p w14:paraId="035F9E23" w14:textId="77777777" w:rsidR="00B50050" w:rsidRDefault="00B50050" w:rsidP="0088127C">
            <w:pPr>
              <w:pStyle w:val="OtherTableBody"/>
            </w:pPr>
            <w:r>
              <w:t>NDC Codes</w:t>
            </w:r>
          </w:p>
        </w:tc>
        <w:tc>
          <w:tcPr>
            <w:tcW w:w="1000" w:type="dxa"/>
          </w:tcPr>
          <w:p w14:paraId="0642538D" w14:textId="77777777" w:rsidR="00B50050" w:rsidRDefault="00B50050" w:rsidP="0088127C">
            <w:pPr>
              <w:pStyle w:val="OtherTableBody"/>
            </w:pPr>
            <w:r>
              <w:t>2.C.2.457</w:t>
            </w:r>
          </w:p>
        </w:tc>
      </w:tr>
      <w:tr w:rsidR="00B50050" w14:paraId="3E66CB53" w14:textId="77777777" w:rsidTr="00195548">
        <w:tc>
          <w:tcPr>
            <w:tcW w:w="1000" w:type="dxa"/>
          </w:tcPr>
          <w:p w14:paraId="47895320" w14:textId="77777777" w:rsidR="00B50050" w:rsidRDefault="00B50050" w:rsidP="0088127C">
            <w:pPr>
              <w:pStyle w:val="OtherTableBody"/>
            </w:pPr>
            <w:r>
              <w:t>User</w:t>
            </w:r>
          </w:p>
        </w:tc>
        <w:tc>
          <w:tcPr>
            <w:tcW w:w="1000" w:type="dxa"/>
          </w:tcPr>
          <w:p w14:paraId="7A46CFFB" w14:textId="77777777" w:rsidR="00B50050" w:rsidRDefault="00B50050" w:rsidP="0088127C">
            <w:pPr>
              <w:pStyle w:val="OtherTableBody"/>
            </w:pPr>
            <w:r>
              <w:t>0425</w:t>
            </w:r>
          </w:p>
        </w:tc>
        <w:tc>
          <w:tcPr>
            <w:tcW w:w="6000" w:type="dxa"/>
          </w:tcPr>
          <w:p w14:paraId="09A5DCD4" w14:textId="77777777" w:rsidR="00B50050" w:rsidRDefault="00B50050" w:rsidP="0088127C">
            <w:pPr>
              <w:pStyle w:val="OtherTableBody"/>
            </w:pPr>
            <w:r>
              <w:t>Newborn Code</w:t>
            </w:r>
          </w:p>
        </w:tc>
        <w:tc>
          <w:tcPr>
            <w:tcW w:w="1000" w:type="dxa"/>
          </w:tcPr>
          <w:p w14:paraId="3B15623F" w14:textId="77777777" w:rsidR="00B50050" w:rsidRDefault="00B50050" w:rsidP="0088127C">
            <w:pPr>
              <w:pStyle w:val="OtherTableBody"/>
            </w:pPr>
            <w:r>
              <w:t>2.C.2.342</w:t>
            </w:r>
          </w:p>
        </w:tc>
      </w:tr>
      <w:tr w:rsidR="00B50050" w14:paraId="0397B3EC" w14:textId="77777777" w:rsidTr="00195548">
        <w:tc>
          <w:tcPr>
            <w:tcW w:w="1000" w:type="dxa"/>
          </w:tcPr>
          <w:p w14:paraId="08931116" w14:textId="77777777" w:rsidR="00B50050" w:rsidRDefault="00B50050" w:rsidP="0088127C">
            <w:pPr>
              <w:pStyle w:val="OtherTableBody"/>
            </w:pPr>
            <w:r>
              <w:t>HL7</w:t>
            </w:r>
          </w:p>
        </w:tc>
        <w:tc>
          <w:tcPr>
            <w:tcW w:w="1000" w:type="dxa"/>
          </w:tcPr>
          <w:p w14:paraId="0D033BFB" w14:textId="77777777" w:rsidR="00B50050" w:rsidRDefault="00B50050" w:rsidP="0088127C">
            <w:pPr>
              <w:pStyle w:val="OtherTableBody"/>
            </w:pPr>
            <w:r>
              <w:t>0000</w:t>
            </w:r>
          </w:p>
        </w:tc>
        <w:tc>
          <w:tcPr>
            <w:tcW w:w="6000" w:type="dxa"/>
          </w:tcPr>
          <w:p w14:paraId="5020CE7F" w14:textId="77777777" w:rsidR="00B50050" w:rsidRDefault="00B50050" w:rsidP="0088127C">
            <w:pPr>
              <w:pStyle w:val="OtherTableBody"/>
            </w:pPr>
            <w:r>
              <w:t>no table</w:t>
            </w:r>
          </w:p>
        </w:tc>
        <w:tc>
          <w:tcPr>
            <w:tcW w:w="1000" w:type="dxa"/>
          </w:tcPr>
          <w:p w14:paraId="159EAE76" w14:textId="77777777" w:rsidR="00B50050" w:rsidRDefault="00B50050" w:rsidP="0088127C">
            <w:pPr>
              <w:pStyle w:val="OtherTableBody"/>
            </w:pPr>
          </w:p>
        </w:tc>
      </w:tr>
      <w:tr w:rsidR="00B50050" w14:paraId="69AE15CD" w14:textId="77777777" w:rsidTr="00195548">
        <w:tc>
          <w:tcPr>
            <w:tcW w:w="1000" w:type="dxa"/>
          </w:tcPr>
          <w:p w14:paraId="6DDE0A0C" w14:textId="77777777" w:rsidR="00B50050" w:rsidRDefault="00B50050" w:rsidP="0088127C">
            <w:pPr>
              <w:pStyle w:val="OtherTableBody"/>
            </w:pPr>
            <w:r>
              <w:t>User</w:t>
            </w:r>
          </w:p>
        </w:tc>
        <w:tc>
          <w:tcPr>
            <w:tcW w:w="1000" w:type="dxa"/>
          </w:tcPr>
          <w:p w14:paraId="7A3459BA" w14:textId="77777777" w:rsidR="00B50050" w:rsidRDefault="00B50050" w:rsidP="0088127C">
            <w:pPr>
              <w:pStyle w:val="OtherTableBody"/>
            </w:pPr>
            <w:r>
              <w:t>0233</w:t>
            </w:r>
          </w:p>
        </w:tc>
        <w:tc>
          <w:tcPr>
            <w:tcW w:w="6000" w:type="dxa"/>
          </w:tcPr>
          <w:p w14:paraId="45634003" w14:textId="77777777" w:rsidR="00B50050" w:rsidRDefault="00B50050" w:rsidP="0088127C">
            <w:pPr>
              <w:pStyle w:val="OtherTableBody"/>
            </w:pPr>
            <w:r>
              <w:t>Non-Concur Code/Description</w:t>
            </w:r>
          </w:p>
        </w:tc>
        <w:tc>
          <w:tcPr>
            <w:tcW w:w="1000" w:type="dxa"/>
          </w:tcPr>
          <w:p w14:paraId="0B9B8E48" w14:textId="77777777" w:rsidR="00B50050" w:rsidRDefault="00B50050" w:rsidP="0088127C">
            <w:pPr>
              <w:pStyle w:val="OtherTableBody"/>
            </w:pPr>
            <w:r>
              <w:t>2.C.2.168</w:t>
            </w:r>
          </w:p>
        </w:tc>
      </w:tr>
      <w:tr w:rsidR="00B50050" w14:paraId="37A0AE45" w14:textId="77777777" w:rsidTr="00195548">
        <w:tc>
          <w:tcPr>
            <w:tcW w:w="1000" w:type="dxa"/>
          </w:tcPr>
          <w:p w14:paraId="56875BC6" w14:textId="77777777" w:rsidR="00B50050" w:rsidRDefault="00B50050" w:rsidP="0088127C">
            <w:pPr>
              <w:pStyle w:val="OtherTableBody"/>
            </w:pPr>
            <w:r>
              <w:t>User</w:t>
            </w:r>
          </w:p>
        </w:tc>
        <w:tc>
          <w:tcPr>
            <w:tcW w:w="1000" w:type="dxa"/>
          </w:tcPr>
          <w:p w14:paraId="21D88FE7" w14:textId="77777777" w:rsidR="00B50050" w:rsidRDefault="00B50050" w:rsidP="0088127C">
            <w:pPr>
              <w:pStyle w:val="OtherTableBody"/>
            </w:pPr>
            <w:r>
              <w:t>0143</w:t>
            </w:r>
          </w:p>
        </w:tc>
        <w:tc>
          <w:tcPr>
            <w:tcW w:w="6000" w:type="dxa"/>
          </w:tcPr>
          <w:p w14:paraId="0C1543A6" w14:textId="77777777" w:rsidR="00B50050" w:rsidRDefault="00B50050" w:rsidP="0088127C">
            <w:pPr>
              <w:pStyle w:val="OtherTableBody"/>
            </w:pPr>
            <w:r>
              <w:t>Non-covered Insurance Code</w:t>
            </w:r>
          </w:p>
        </w:tc>
        <w:tc>
          <w:tcPr>
            <w:tcW w:w="1000" w:type="dxa"/>
          </w:tcPr>
          <w:p w14:paraId="26D0E9A9" w14:textId="77777777" w:rsidR="00B50050" w:rsidRDefault="00B50050" w:rsidP="0088127C">
            <w:pPr>
              <w:pStyle w:val="OtherTableBody"/>
            </w:pPr>
            <w:r>
              <w:t>2.C.2.92</w:t>
            </w:r>
          </w:p>
        </w:tc>
      </w:tr>
      <w:tr w:rsidR="00B50050" w14:paraId="58AD3F13" w14:textId="77777777" w:rsidTr="00195548">
        <w:tc>
          <w:tcPr>
            <w:tcW w:w="1000" w:type="dxa"/>
          </w:tcPr>
          <w:p w14:paraId="2A4A578C" w14:textId="77777777" w:rsidR="00B50050" w:rsidRDefault="00B50050" w:rsidP="0088127C">
            <w:pPr>
              <w:pStyle w:val="OtherTableBody"/>
            </w:pPr>
            <w:r>
              <w:t>User</w:t>
            </w:r>
          </w:p>
        </w:tc>
        <w:tc>
          <w:tcPr>
            <w:tcW w:w="1000" w:type="dxa"/>
          </w:tcPr>
          <w:p w14:paraId="010D5E78" w14:textId="77777777" w:rsidR="00B50050" w:rsidRDefault="00B50050" w:rsidP="0088127C">
            <w:pPr>
              <w:pStyle w:val="OtherTableBody"/>
            </w:pPr>
            <w:r>
              <w:t>0502</w:t>
            </w:r>
          </w:p>
        </w:tc>
        <w:tc>
          <w:tcPr>
            <w:tcW w:w="6000" w:type="dxa"/>
          </w:tcPr>
          <w:p w14:paraId="78EDD571" w14:textId="77777777" w:rsidR="00B50050" w:rsidRDefault="00B50050" w:rsidP="0088127C">
            <w:pPr>
              <w:pStyle w:val="OtherTableBody"/>
            </w:pPr>
            <w:r>
              <w:t>Non-Subject Consenter Reason</w:t>
            </w:r>
          </w:p>
        </w:tc>
        <w:tc>
          <w:tcPr>
            <w:tcW w:w="1000" w:type="dxa"/>
          </w:tcPr>
          <w:p w14:paraId="57224490" w14:textId="77777777" w:rsidR="00B50050" w:rsidRDefault="00B50050" w:rsidP="0088127C">
            <w:pPr>
              <w:pStyle w:val="OtherTableBody"/>
            </w:pPr>
            <w:r>
              <w:t>2.C.2.415</w:t>
            </w:r>
          </w:p>
        </w:tc>
      </w:tr>
      <w:tr w:rsidR="00B50050" w14:paraId="626C18FF" w14:textId="77777777" w:rsidTr="00195548">
        <w:tc>
          <w:tcPr>
            <w:tcW w:w="1000" w:type="dxa"/>
          </w:tcPr>
          <w:p w14:paraId="095991EC" w14:textId="77777777" w:rsidR="00B50050" w:rsidRDefault="00B50050" w:rsidP="0088127C">
            <w:pPr>
              <w:pStyle w:val="OtherTableBody"/>
            </w:pPr>
            <w:r>
              <w:t>undefined</w:t>
            </w:r>
          </w:p>
        </w:tc>
        <w:tc>
          <w:tcPr>
            <w:tcW w:w="1000" w:type="dxa"/>
          </w:tcPr>
          <w:p w14:paraId="4C3FD24A" w14:textId="77777777" w:rsidR="00B50050" w:rsidRDefault="00B50050" w:rsidP="0088127C">
            <w:pPr>
              <w:pStyle w:val="OtherTableBody"/>
            </w:pPr>
            <w:r>
              <w:t>0654</w:t>
            </w:r>
          </w:p>
        </w:tc>
        <w:tc>
          <w:tcPr>
            <w:tcW w:w="6000" w:type="dxa"/>
          </w:tcPr>
          <w:p w14:paraId="47734CA1" w14:textId="77777777" w:rsidR="00B50050" w:rsidRPr="001D2E85" w:rsidRDefault="00B50050" w:rsidP="0088127C">
            <w:pPr>
              <w:pStyle w:val="OtherTableBody"/>
            </w:pPr>
            <w:r w:rsidRPr="001D2E85">
              <w:t>Normal Text/Codes for Categorical Observations (OM3-4)</w:t>
            </w:r>
          </w:p>
        </w:tc>
        <w:tc>
          <w:tcPr>
            <w:tcW w:w="1000" w:type="dxa"/>
          </w:tcPr>
          <w:p w14:paraId="2D4F9DF9" w14:textId="77777777" w:rsidR="00B50050" w:rsidRDefault="00B50050" w:rsidP="0088127C">
            <w:pPr>
              <w:pStyle w:val="OtherTableBody"/>
            </w:pPr>
            <w:r>
              <w:t>8.8.11</w:t>
            </w:r>
          </w:p>
        </w:tc>
      </w:tr>
      <w:tr w:rsidR="00B50050" w14:paraId="56A58634" w14:textId="77777777" w:rsidTr="00195548">
        <w:tc>
          <w:tcPr>
            <w:tcW w:w="1000" w:type="dxa"/>
          </w:tcPr>
          <w:p w14:paraId="6807C9AC" w14:textId="77777777" w:rsidR="00B50050" w:rsidRDefault="00B50050" w:rsidP="0088127C">
            <w:pPr>
              <w:pStyle w:val="OtherTableBody"/>
            </w:pPr>
            <w:r>
              <w:t>undefined</w:t>
            </w:r>
          </w:p>
        </w:tc>
        <w:tc>
          <w:tcPr>
            <w:tcW w:w="1000" w:type="dxa"/>
          </w:tcPr>
          <w:p w14:paraId="0DD0BFED" w14:textId="77777777" w:rsidR="00B50050" w:rsidRDefault="00B50050" w:rsidP="0088127C">
            <w:pPr>
              <w:pStyle w:val="OtherTableBody"/>
            </w:pPr>
            <w:r>
              <w:t>0610</w:t>
            </w:r>
          </w:p>
        </w:tc>
        <w:tc>
          <w:tcPr>
            <w:tcW w:w="6000" w:type="dxa"/>
          </w:tcPr>
          <w:p w14:paraId="1C5FA4EA" w14:textId="77777777" w:rsidR="00B50050" w:rsidRDefault="00B50050" w:rsidP="0088127C">
            <w:pPr>
              <w:pStyle w:val="OtherTableBody"/>
            </w:pPr>
            <w:r>
              <w:t>Notification Code (NDS-4)</w:t>
            </w:r>
          </w:p>
        </w:tc>
        <w:tc>
          <w:tcPr>
            <w:tcW w:w="1000" w:type="dxa"/>
          </w:tcPr>
          <w:p w14:paraId="1C46793B" w14:textId="77777777" w:rsidR="00B50050" w:rsidRDefault="00B50050" w:rsidP="0088127C">
            <w:pPr>
              <w:pStyle w:val="OtherTableBody"/>
            </w:pPr>
            <w:r>
              <w:t>13.4.7</w:t>
            </w:r>
          </w:p>
        </w:tc>
      </w:tr>
      <w:tr w:rsidR="00B50050" w14:paraId="796E6FD9" w14:textId="77777777" w:rsidTr="00195548">
        <w:tc>
          <w:tcPr>
            <w:tcW w:w="1000" w:type="dxa"/>
          </w:tcPr>
          <w:p w14:paraId="271A5474" w14:textId="77777777" w:rsidR="00B50050" w:rsidRDefault="00B50050" w:rsidP="0088127C">
            <w:pPr>
              <w:pStyle w:val="OtherTableBody"/>
            </w:pPr>
            <w:r>
              <w:t>User</w:t>
            </w:r>
          </w:p>
        </w:tc>
        <w:tc>
          <w:tcPr>
            <w:tcW w:w="1000" w:type="dxa"/>
          </w:tcPr>
          <w:p w14:paraId="3826BEA2" w14:textId="77777777" w:rsidR="00B50050" w:rsidRDefault="00B50050" w:rsidP="0088127C">
            <w:pPr>
              <w:pStyle w:val="OtherTableBody"/>
            </w:pPr>
            <w:r>
              <w:t>0534</w:t>
            </w:r>
          </w:p>
        </w:tc>
        <w:tc>
          <w:tcPr>
            <w:tcW w:w="6000" w:type="dxa"/>
          </w:tcPr>
          <w:p w14:paraId="416C142F" w14:textId="77777777" w:rsidR="00B50050" w:rsidRDefault="00B50050" w:rsidP="0088127C">
            <w:pPr>
              <w:pStyle w:val="OtherTableBody"/>
            </w:pPr>
            <w:r>
              <w:t>Notify Clergy Code</w:t>
            </w:r>
          </w:p>
        </w:tc>
        <w:tc>
          <w:tcPr>
            <w:tcW w:w="1000" w:type="dxa"/>
          </w:tcPr>
          <w:p w14:paraId="6A4F25EA" w14:textId="77777777" w:rsidR="00B50050" w:rsidRDefault="00B50050" w:rsidP="0088127C">
            <w:pPr>
              <w:pStyle w:val="OtherTableBody"/>
            </w:pPr>
            <w:r>
              <w:t>2.C.2.444</w:t>
            </w:r>
          </w:p>
        </w:tc>
      </w:tr>
      <w:tr w:rsidR="00B50050" w14:paraId="606C711F" w14:textId="77777777" w:rsidTr="00195548">
        <w:tc>
          <w:tcPr>
            <w:tcW w:w="1000" w:type="dxa"/>
          </w:tcPr>
          <w:p w14:paraId="1CC5E2FA" w14:textId="77777777" w:rsidR="00B50050" w:rsidRDefault="00B50050" w:rsidP="0088127C">
            <w:pPr>
              <w:pStyle w:val="OtherTableBody"/>
            </w:pPr>
            <w:r>
              <w:t>undefined</w:t>
            </w:r>
          </w:p>
        </w:tc>
        <w:tc>
          <w:tcPr>
            <w:tcW w:w="1000" w:type="dxa"/>
          </w:tcPr>
          <w:p w14:paraId="6EA15022" w14:textId="77777777" w:rsidR="00B50050" w:rsidRDefault="00B50050" w:rsidP="0088127C">
            <w:pPr>
              <w:pStyle w:val="OtherTableBody"/>
            </w:pPr>
            <w:r>
              <w:t>0622</w:t>
            </w:r>
          </w:p>
        </w:tc>
        <w:tc>
          <w:tcPr>
            <w:tcW w:w="6000" w:type="dxa"/>
          </w:tcPr>
          <w:p w14:paraId="3D8C14D9" w14:textId="77777777" w:rsidR="00B50050" w:rsidRDefault="00B50050" w:rsidP="0088127C">
            <w:pPr>
              <w:pStyle w:val="OtherTableBody"/>
            </w:pPr>
            <w:r>
              <w:t>Observation Identifier (OBX-3)</w:t>
            </w:r>
          </w:p>
        </w:tc>
        <w:tc>
          <w:tcPr>
            <w:tcW w:w="1000" w:type="dxa"/>
          </w:tcPr>
          <w:p w14:paraId="4208A345" w14:textId="77777777" w:rsidR="00B50050" w:rsidRDefault="00B50050" w:rsidP="0088127C">
            <w:pPr>
              <w:pStyle w:val="OtherTableBody"/>
            </w:pPr>
            <w:r>
              <w:t>7.4.2</w:t>
            </w:r>
          </w:p>
        </w:tc>
      </w:tr>
      <w:tr w:rsidR="00B50050" w14:paraId="0ED8AC48" w14:textId="77777777" w:rsidTr="00195548">
        <w:tc>
          <w:tcPr>
            <w:tcW w:w="1000" w:type="dxa"/>
          </w:tcPr>
          <w:p w14:paraId="3B3C910C" w14:textId="77777777" w:rsidR="00B50050" w:rsidRDefault="00B50050" w:rsidP="0088127C">
            <w:pPr>
              <w:pStyle w:val="OtherTableBody"/>
            </w:pPr>
            <w:r>
              <w:t>undefined</w:t>
            </w:r>
          </w:p>
        </w:tc>
        <w:tc>
          <w:tcPr>
            <w:tcW w:w="1000" w:type="dxa"/>
          </w:tcPr>
          <w:p w14:paraId="1D954A96" w14:textId="77777777" w:rsidR="00B50050" w:rsidRDefault="00B50050" w:rsidP="0088127C">
            <w:pPr>
              <w:pStyle w:val="OtherTableBody"/>
            </w:pPr>
            <w:r>
              <w:t>0626</w:t>
            </w:r>
          </w:p>
        </w:tc>
        <w:tc>
          <w:tcPr>
            <w:tcW w:w="6000" w:type="dxa"/>
          </w:tcPr>
          <w:p w14:paraId="035B0C13" w14:textId="77777777" w:rsidR="00B50050" w:rsidRDefault="00B50050" w:rsidP="0088127C">
            <w:pPr>
              <w:pStyle w:val="OtherTableBody"/>
            </w:pPr>
            <w:r>
              <w:t>Observation Method (OBX-17)</w:t>
            </w:r>
          </w:p>
        </w:tc>
        <w:tc>
          <w:tcPr>
            <w:tcW w:w="1000" w:type="dxa"/>
          </w:tcPr>
          <w:p w14:paraId="56EAF57D" w14:textId="77777777" w:rsidR="00B50050" w:rsidRDefault="00B50050" w:rsidP="0088127C">
            <w:pPr>
              <w:pStyle w:val="OtherTableBody"/>
            </w:pPr>
            <w:r>
              <w:t>7.4.2</w:t>
            </w:r>
          </w:p>
        </w:tc>
      </w:tr>
      <w:tr w:rsidR="00B50050" w14:paraId="2F26E4D3" w14:textId="77777777" w:rsidTr="00195548">
        <w:tc>
          <w:tcPr>
            <w:tcW w:w="1000" w:type="dxa"/>
          </w:tcPr>
          <w:p w14:paraId="295600E7" w14:textId="77777777" w:rsidR="00B50050" w:rsidRDefault="00B50050" w:rsidP="0088127C">
            <w:pPr>
              <w:pStyle w:val="OtherTableBody"/>
            </w:pPr>
            <w:r>
              <w:t>undefined</w:t>
            </w:r>
          </w:p>
        </w:tc>
        <w:tc>
          <w:tcPr>
            <w:tcW w:w="1000" w:type="dxa"/>
          </w:tcPr>
          <w:p w14:paraId="636D60FA" w14:textId="77777777" w:rsidR="00B50050" w:rsidRDefault="00B50050" w:rsidP="0088127C">
            <w:pPr>
              <w:pStyle w:val="OtherTableBody"/>
            </w:pPr>
            <w:r>
              <w:t>0636</w:t>
            </w:r>
          </w:p>
        </w:tc>
        <w:tc>
          <w:tcPr>
            <w:tcW w:w="6000" w:type="dxa"/>
          </w:tcPr>
          <w:p w14:paraId="762E4676" w14:textId="77777777" w:rsidR="00B50050" w:rsidRPr="001D2E85" w:rsidRDefault="00B50050" w:rsidP="0088127C">
            <w:pPr>
              <w:pStyle w:val="OtherTableBody"/>
            </w:pPr>
            <w:r w:rsidRPr="001D2E85">
              <w:t>Observation Producing Department/Section (OM1-16)</w:t>
            </w:r>
          </w:p>
        </w:tc>
        <w:tc>
          <w:tcPr>
            <w:tcW w:w="1000" w:type="dxa"/>
          </w:tcPr>
          <w:p w14:paraId="68520F6E" w14:textId="77777777" w:rsidR="00B50050" w:rsidRDefault="00B50050" w:rsidP="0088127C">
            <w:pPr>
              <w:pStyle w:val="OtherTableBody"/>
            </w:pPr>
            <w:r>
              <w:t>8.8.9</w:t>
            </w:r>
          </w:p>
        </w:tc>
      </w:tr>
      <w:tr w:rsidR="00B50050" w14:paraId="50E89E18" w14:textId="77777777" w:rsidTr="00195548">
        <w:tc>
          <w:tcPr>
            <w:tcW w:w="1000" w:type="dxa"/>
          </w:tcPr>
          <w:p w14:paraId="022541C8" w14:textId="77777777" w:rsidR="00B50050" w:rsidRDefault="00B50050" w:rsidP="0088127C">
            <w:pPr>
              <w:pStyle w:val="OtherTableBody"/>
            </w:pPr>
            <w:r>
              <w:t>User</w:t>
            </w:r>
          </w:p>
        </w:tc>
        <w:tc>
          <w:tcPr>
            <w:tcW w:w="1000" w:type="dxa"/>
          </w:tcPr>
          <w:p w14:paraId="6A5941F0" w14:textId="77777777" w:rsidR="00B50050" w:rsidRDefault="00B50050" w:rsidP="0088127C">
            <w:pPr>
              <w:pStyle w:val="OtherTableBody"/>
            </w:pPr>
            <w:r>
              <w:t>0507</w:t>
            </w:r>
          </w:p>
        </w:tc>
        <w:tc>
          <w:tcPr>
            <w:tcW w:w="6000" w:type="dxa"/>
          </w:tcPr>
          <w:p w14:paraId="7D437B70" w14:textId="77777777" w:rsidR="00B50050" w:rsidRDefault="00B50050" w:rsidP="0088127C">
            <w:pPr>
              <w:pStyle w:val="OtherTableBody"/>
            </w:pPr>
            <w:r>
              <w:t>Observation Result Handling</w:t>
            </w:r>
          </w:p>
        </w:tc>
        <w:tc>
          <w:tcPr>
            <w:tcW w:w="1000" w:type="dxa"/>
          </w:tcPr>
          <w:p w14:paraId="20E37412" w14:textId="77777777" w:rsidR="00B50050" w:rsidRDefault="00B50050" w:rsidP="0088127C">
            <w:pPr>
              <w:pStyle w:val="OtherTableBody"/>
            </w:pPr>
            <w:r>
              <w:t>2.C.2.420</w:t>
            </w:r>
          </w:p>
        </w:tc>
      </w:tr>
      <w:tr w:rsidR="00B50050" w14:paraId="27C4B5B6" w14:textId="77777777" w:rsidTr="00195548">
        <w:tc>
          <w:tcPr>
            <w:tcW w:w="1000" w:type="dxa"/>
          </w:tcPr>
          <w:p w14:paraId="0705EA78" w14:textId="77777777" w:rsidR="00B50050" w:rsidRDefault="00B50050" w:rsidP="0088127C">
            <w:pPr>
              <w:pStyle w:val="OtherTableBody"/>
            </w:pPr>
            <w:r>
              <w:t>HL7</w:t>
            </w:r>
          </w:p>
        </w:tc>
        <w:tc>
          <w:tcPr>
            <w:tcW w:w="1000" w:type="dxa"/>
          </w:tcPr>
          <w:p w14:paraId="0900B8B7" w14:textId="77777777" w:rsidR="00B50050" w:rsidRDefault="00B50050" w:rsidP="0088127C">
            <w:pPr>
              <w:pStyle w:val="OtherTableBody"/>
            </w:pPr>
            <w:r>
              <w:t>0085</w:t>
            </w:r>
          </w:p>
        </w:tc>
        <w:tc>
          <w:tcPr>
            <w:tcW w:w="6000" w:type="dxa"/>
          </w:tcPr>
          <w:p w14:paraId="7BBB0404" w14:textId="77777777" w:rsidR="00B50050" w:rsidRDefault="00B50050" w:rsidP="0088127C">
            <w:pPr>
              <w:pStyle w:val="OtherTableBody"/>
            </w:pPr>
            <w:r>
              <w:t>Observation Result Status Codes Interpretation</w:t>
            </w:r>
          </w:p>
        </w:tc>
        <w:tc>
          <w:tcPr>
            <w:tcW w:w="1000" w:type="dxa"/>
          </w:tcPr>
          <w:p w14:paraId="50960EDB" w14:textId="77777777" w:rsidR="00B50050" w:rsidRDefault="00B50050" w:rsidP="0088127C">
            <w:pPr>
              <w:pStyle w:val="OtherTableBody"/>
            </w:pPr>
            <w:r>
              <w:t>2.C.2.50</w:t>
            </w:r>
          </w:p>
        </w:tc>
      </w:tr>
      <w:tr w:rsidR="00B50050" w14:paraId="678D2307" w14:textId="77777777" w:rsidTr="00195548">
        <w:tc>
          <w:tcPr>
            <w:tcW w:w="1000" w:type="dxa"/>
          </w:tcPr>
          <w:p w14:paraId="407BCBE7" w14:textId="77777777" w:rsidR="00B50050" w:rsidRDefault="00B50050" w:rsidP="0088127C">
            <w:pPr>
              <w:pStyle w:val="OtherTableBody"/>
            </w:pPr>
            <w:r>
              <w:t>HL7</w:t>
            </w:r>
          </w:p>
        </w:tc>
        <w:tc>
          <w:tcPr>
            <w:tcW w:w="1000" w:type="dxa"/>
          </w:tcPr>
          <w:p w14:paraId="684A2D04" w14:textId="77777777" w:rsidR="00B50050" w:rsidRDefault="00B50050" w:rsidP="0088127C">
            <w:pPr>
              <w:pStyle w:val="OtherTableBody"/>
            </w:pPr>
            <w:r>
              <w:t>0937</w:t>
            </w:r>
          </w:p>
        </w:tc>
        <w:tc>
          <w:tcPr>
            <w:tcW w:w="6000" w:type="dxa"/>
          </w:tcPr>
          <w:p w14:paraId="00ADD2F7" w14:textId="77777777" w:rsidR="00B50050" w:rsidRDefault="00B50050" w:rsidP="0088127C">
            <w:pPr>
              <w:pStyle w:val="OtherTableBody"/>
            </w:pPr>
            <w:r>
              <w:t>Observation Sub-Type</w:t>
            </w:r>
          </w:p>
        </w:tc>
        <w:tc>
          <w:tcPr>
            <w:tcW w:w="1000" w:type="dxa"/>
          </w:tcPr>
          <w:p w14:paraId="2782FF69" w14:textId="77777777" w:rsidR="00B50050" w:rsidRDefault="00B50050" w:rsidP="0088127C">
            <w:pPr>
              <w:pStyle w:val="OtherTableBody"/>
            </w:pPr>
            <w:r>
              <w:t>2.C.2.560</w:t>
            </w:r>
          </w:p>
        </w:tc>
      </w:tr>
      <w:tr w:rsidR="00B50050" w14:paraId="06477DF6" w14:textId="77777777" w:rsidTr="00195548">
        <w:tc>
          <w:tcPr>
            <w:tcW w:w="1000" w:type="dxa"/>
          </w:tcPr>
          <w:p w14:paraId="2C85BE9D" w14:textId="77777777" w:rsidR="00B50050" w:rsidRDefault="00B50050" w:rsidP="0088127C">
            <w:pPr>
              <w:pStyle w:val="OtherTableBody"/>
            </w:pPr>
            <w:r>
              <w:t>HL7</w:t>
            </w:r>
          </w:p>
        </w:tc>
        <w:tc>
          <w:tcPr>
            <w:tcW w:w="1000" w:type="dxa"/>
          </w:tcPr>
          <w:p w14:paraId="21EE60F5" w14:textId="77777777" w:rsidR="00B50050" w:rsidRDefault="00B50050" w:rsidP="0088127C">
            <w:pPr>
              <w:pStyle w:val="OtherTableBody"/>
            </w:pPr>
            <w:r>
              <w:t>0936</w:t>
            </w:r>
          </w:p>
        </w:tc>
        <w:tc>
          <w:tcPr>
            <w:tcW w:w="6000" w:type="dxa"/>
          </w:tcPr>
          <w:p w14:paraId="510A5B43" w14:textId="77777777" w:rsidR="00B50050" w:rsidRDefault="00B50050" w:rsidP="0088127C">
            <w:pPr>
              <w:pStyle w:val="OtherTableBody"/>
            </w:pPr>
            <w:r>
              <w:t>Observation Type</w:t>
            </w:r>
          </w:p>
        </w:tc>
        <w:tc>
          <w:tcPr>
            <w:tcW w:w="1000" w:type="dxa"/>
          </w:tcPr>
          <w:p w14:paraId="155C0564" w14:textId="77777777" w:rsidR="00B50050" w:rsidRDefault="00B50050" w:rsidP="0088127C">
            <w:pPr>
              <w:pStyle w:val="OtherTableBody"/>
            </w:pPr>
            <w:r>
              <w:t>2.C.2.559</w:t>
            </w:r>
          </w:p>
        </w:tc>
      </w:tr>
      <w:tr w:rsidR="00B50050" w14:paraId="3941F72A" w14:textId="77777777" w:rsidTr="00195548">
        <w:tc>
          <w:tcPr>
            <w:tcW w:w="1000" w:type="dxa"/>
          </w:tcPr>
          <w:p w14:paraId="7FB7F56B" w14:textId="77777777" w:rsidR="00B50050" w:rsidRDefault="00B50050" w:rsidP="0088127C">
            <w:pPr>
              <w:pStyle w:val="OtherTableBody"/>
            </w:pPr>
            <w:r>
              <w:t>undefined</w:t>
            </w:r>
          </w:p>
        </w:tc>
        <w:tc>
          <w:tcPr>
            <w:tcW w:w="1000" w:type="dxa"/>
          </w:tcPr>
          <w:p w14:paraId="4F4F0CC5" w14:textId="77777777" w:rsidR="00B50050" w:rsidRDefault="00B50050" w:rsidP="0088127C">
            <w:pPr>
              <w:pStyle w:val="OtherTableBody"/>
            </w:pPr>
            <w:r>
              <w:t>0647</w:t>
            </w:r>
          </w:p>
        </w:tc>
        <w:tc>
          <w:tcPr>
            <w:tcW w:w="6000" w:type="dxa"/>
          </w:tcPr>
          <w:p w14:paraId="26A9C7FF" w14:textId="77777777" w:rsidR="00B50050" w:rsidRPr="001D2E85" w:rsidRDefault="00B50050" w:rsidP="0088127C">
            <w:pPr>
              <w:pStyle w:val="OtherTableBody"/>
            </w:pPr>
            <w:r w:rsidRPr="001D2E85">
              <w:t>Observation/Identifier associated with Producer’s Service/Test/Observation ID (OM1-56)</w:t>
            </w:r>
          </w:p>
        </w:tc>
        <w:tc>
          <w:tcPr>
            <w:tcW w:w="1000" w:type="dxa"/>
          </w:tcPr>
          <w:p w14:paraId="5A6A40BA" w14:textId="77777777" w:rsidR="00B50050" w:rsidRDefault="00B50050" w:rsidP="0088127C">
            <w:pPr>
              <w:pStyle w:val="OtherTableBody"/>
            </w:pPr>
            <w:r>
              <w:t>8.8.9</w:t>
            </w:r>
          </w:p>
        </w:tc>
      </w:tr>
      <w:tr w:rsidR="00B50050" w14:paraId="04FB2006" w14:textId="77777777" w:rsidTr="00195548">
        <w:tc>
          <w:tcPr>
            <w:tcW w:w="1000" w:type="dxa"/>
          </w:tcPr>
          <w:p w14:paraId="32B3C6B3" w14:textId="77777777" w:rsidR="00B50050" w:rsidRDefault="00B50050" w:rsidP="0088127C">
            <w:pPr>
              <w:pStyle w:val="OtherTableBody"/>
            </w:pPr>
            <w:r>
              <w:t>undefined</w:t>
            </w:r>
          </w:p>
        </w:tc>
        <w:tc>
          <w:tcPr>
            <w:tcW w:w="1000" w:type="dxa"/>
          </w:tcPr>
          <w:p w14:paraId="35DA7C99" w14:textId="77777777" w:rsidR="00B50050" w:rsidRDefault="00B50050" w:rsidP="0088127C">
            <w:pPr>
              <w:pStyle w:val="OtherTableBody"/>
            </w:pPr>
            <w:r>
              <w:t>0639</w:t>
            </w:r>
          </w:p>
        </w:tc>
        <w:tc>
          <w:tcPr>
            <w:tcW w:w="6000" w:type="dxa"/>
          </w:tcPr>
          <w:p w14:paraId="19EABC92" w14:textId="77777777" w:rsidR="00B50050" w:rsidRPr="001D2E85" w:rsidRDefault="00B50050" w:rsidP="0088127C">
            <w:pPr>
              <w:pStyle w:val="OtherTableBody"/>
            </w:pPr>
            <w:r w:rsidRPr="001D2E85">
              <w:t>Observations Required to Interpret this Observation (OM1-31)</w:t>
            </w:r>
          </w:p>
        </w:tc>
        <w:tc>
          <w:tcPr>
            <w:tcW w:w="1000" w:type="dxa"/>
          </w:tcPr>
          <w:p w14:paraId="5D50EF59" w14:textId="77777777" w:rsidR="00B50050" w:rsidRDefault="00B50050" w:rsidP="0088127C">
            <w:pPr>
              <w:pStyle w:val="OtherTableBody"/>
            </w:pPr>
            <w:r>
              <w:t>8.8.9</w:t>
            </w:r>
          </w:p>
        </w:tc>
      </w:tr>
      <w:tr w:rsidR="00B50050" w14:paraId="05C4D3B9" w14:textId="77777777" w:rsidTr="00195548">
        <w:tc>
          <w:tcPr>
            <w:tcW w:w="1000" w:type="dxa"/>
          </w:tcPr>
          <w:p w14:paraId="31082EDE" w14:textId="77777777" w:rsidR="00B50050" w:rsidRDefault="00B50050" w:rsidP="0088127C">
            <w:pPr>
              <w:pStyle w:val="OtherTableBody"/>
            </w:pPr>
            <w:r>
              <w:t>External</w:t>
            </w:r>
          </w:p>
        </w:tc>
        <w:tc>
          <w:tcPr>
            <w:tcW w:w="1000" w:type="dxa"/>
          </w:tcPr>
          <w:p w14:paraId="21FAC654" w14:textId="77777777" w:rsidR="00B50050" w:rsidRDefault="00B50050" w:rsidP="0088127C">
            <w:pPr>
              <w:pStyle w:val="OtherTableBody"/>
            </w:pPr>
            <w:r>
              <w:t>0958</w:t>
            </w:r>
          </w:p>
        </w:tc>
        <w:tc>
          <w:tcPr>
            <w:tcW w:w="6000" w:type="dxa"/>
          </w:tcPr>
          <w:p w14:paraId="2C974987" w14:textId="77777777" w:rsidR="00B50050" w:rsidRDefault="00B50050" w:rsidP="0088127C">
            <w:pPr>
              <w:pStyle w:val="OtherTableBody"/>
            </w:pPr>
            <w:r>
              <w:t>Occupation</w:t>
            </w:r>
          </w:p>
        </w:tc>
        <w:tc>
          <w:tcPr>
            <w:tcW w:w="1000" w:type="dxa"/>
          </w:tcPr>
          <w:p w14:paraId="42EC7EAF" w14:textId="77777777" w:rsidR="00B50050" w:rsidRDefault="00B50050" w:rsidP="0088127C">
            <w:pPr>
              <w:pStyle w:val="OtherTableBody"/>
            </w:pPr>
          </w:p>
        </w:tc>
      </w:tr>
      <w:tr w:rsidR="00B50050" w14:paraId="6439A123" w14:textId="77777777" w:rsidTr="00195548">
        <w:tc>
          <w:tcPr>
            <w:tcW w:w="1000" w:type="dxa"/>
          </w:tcPr>
          <w:p w14:paraId="6AFB1302" w14:textId="77777777" w:rsidR="00B50050" w:rsidRDefault="00B50050" w:rsidP="0088127C">
            <w:pPr>
              <w:pStyle w:val="OtherTableBody"/>
            </w:pPr>
            <w:r>
              <w:t>External</w:t>
            </w:r>
          </w:p>
        </w:tc>
        <w:tc>
          <w:tcPr>
            <w:tcW w:w="1000" w:type="dxa"/>
          </w:tcPr>
          <w:p w14:paraId="3D151369" w14:textId="77777777" w:rsidR="00B50050" w:rsidRDefault="00B50050" w:rsidP="0088127C">
            <w:pPr>
              <w:pStyle w:val="OtherTableBody"/>
            </w:pPr>
            <w:r>
              <w:t>0350</w:t>
            </w:r>
          </w:p>
        </w:tc>
        <w:tc>
          <w:tcPr>
            <w:tcW w:w="6000" w:type="dxa"/>
          </w:tcPr>
          <w:p w14:paraId="6C967B55" w14:textId="77777777" w:rsidR="00B50050" w:rsidRDefault="00B50050" w:rsidP="0088127C">
            <w:pPr>
              <w:pStyle w:val="OtherTableBody"/>
            </w:pPr>
            <w:r>
              <w:t>Occurrence Code</w:t>
            </w:r>
          </w:p>
        </w:tc>
        <w:tc>
          <w:tcPr>
            <w:tcW w:w="1000" w:type="dxa"/>
          </w:tcPr>
          <w:p w14:paraId="64066410" w14:textId="77777777" w:rsidR="00B50050" w:rsidRDefault="00B50050" w:rsidP="0088127C">
            <w:pPr>
              <w:pStyle w:val="OtherTableBody"/>
            </w:pPr>
            <w:r>
              <w:t>2.C.2.276</w:t>
            </w:r>
          </w:p>
        </w:tc>
      </w:tr>
      <w:tr w:rsidR="00B50050" w14:paraId="198155C6" w14:textId="77777777" w:rsidTr="00195548">
        <w:tc>
          <w:tcPr>
            <w:tcW w:w="1000" w:type="dxa"/>
          </w:tcPr>
          <w:p w14:paraId="11E7A810" w14:textId="77777777" w:rsidR="00B50050" w:rsidRDefault="00B50050" w:rsidP="0088127C">
            <w:pPr>
              <w:pStyle w:val="OtherTableBody"/>
            </w:pPr>
            <w:r>
              <w:t>External</w:t>
            </w:r>
          </w:p>
        </w:tc>
        <w:tc>
          <w:tcPr>
            <w:tcW w:w="1000" w:type="dxa"/>
          </w:tcPr>
          <w:p w14:paraId="7F273A50" w14:textId="77777777" w:rsidR="00B50050" w:rsidRDefault="00B50050" w:rsidP="0088127C">
            <w:pPr>
              <w:pStyle w:val="OtherTableBody"/>
            </w:pPr>
            <w:r>
              <w:t>0351</w:t>
            </w:r>
          </w:p>
        </w:tc>
        <w:tc>
          <w:tcPr>
            <w:tcW w:w="6000" w:type="dxa"/>
          </w:tcPr>
          <w:p w14:paraId="1EF4FA5D" w14:textId="77777777" w:rsidR="00B50050" w:rsidRDefault="00B50050" w:rsidP="0088127C">
            <w:pPr>
              <w:pStyle w:val="OtherTableBody"/>
            </w:pPr>
            <w:r>
              <w:t>Occurrence Span</w:t>
            </w:r>
          </w:p>
        </w:tc>
        <w:tc>
          <w:tcPr>
            <w:tcW w:w="1000" w:type="dxa"/>
          </w:tcPr>
          <w:p w14:paraId="37357975" w14:textId="77777777" w:rsidR="00B50050" w:rsidRDefault="00B50050" w:rsidP="0088127C">
            <w:pPr>
              <w:pStyle w:val="OtherTableBody"/>
            </w:pPr>
            <w:r>
              <w:t>2.C.2.277</w:t>
            </w:r>
          </w:p>
        </w:tc>
      </w:tr>
      <w:tr w:rsidR="00B50050" w14:paraId="3BAAF470" w14:textId="77777777" w:rsidTr="00195548">
        <w:tc>
          <w:tcPr>
            <w:tcW w:w="1000" w:type="dxa"/>
          </w:tcPr>
          <w:p w14:paraId="11C43F5C" w14:textId="77777777" w:rsidR="00B50050" w:rsidRDefault="00B50050" w:rsidP="0088127C">
            <w:pPr>
              <w:pStyle w:val="OtherTableBody"/>
            </w:pPr>
            <w:r>
              <w:t>User</w:t>
            </w:r>
          </w:p>
        </w:tc>
        <w:tc>
          <w:tcPr>
            <w:tcW w:w="1000" w:type="dxa"/>
          </w:tcPr>
          <w:p w14:paraId="30BF6944" w14:textId="77777777" w:rsidR="00B50050" w:rsidRDefault="00B50050" w:rsidP="0088127C">
            <w:pPr>
              <w:pStyle w:val="OtherTableBody"/>
            </w:pPr>
            <w:r>
              <w:t>0458</w:t>
            </w:r>
          </w:p>
        </w:tc>
        <w:tc>
          <w:tcPr>
            <w:tcW w:w="6000" w:type="dxa"/>
          </w:tcPr>
          <w:p w14:paraId="3A361C10" w14:textId="77777777" w:rsidR="00B50050" w:rsidRDefault="00B50050" w:rsidP="0088127C">
            <w:pPr>
              <w:pStyle w:val="OtherTableBody"/>
            </w:pPr>
            <w:r>
              <w:t>OCE Edit Code</w:t>
            </w:r>
          </w:p>
        </w:tc>
        <w:tc>
          <w:tcPr>
            <w:tcW w:w="1000" w:type="dxa"/>
          </w:tcPr>
          <w:p w14:paraId="48DF5ACB" w14:textId="77777777" w:rsidR="00B50050" w:rsidRDefault="00B50050" w:rsidP="0088127C">
            <w:pPr>
              <w:pStyle w:val="OtherTableBody"/>
            </w:pPr>
            <w:r>
              <w:t>2.C.2.373</w:t>
            </w:r>
          </w:p>
        </w:tc>
      </w:tr>
      <w:tr w:rsidR="00B50050" w14:paraId="25A8188B" w14:textId="77777777" w:rsidTr="00195548">
        <w:tc>
          <w:tcPr>
            <w:tcW w:w="1000" w:type="dxa"/>
          </w:tcPr>
          <w:p w14:paraId="28704C99" w14:textId="77777777" w:rsidR="00B50050" w:rsidRDefault="00B50050" w:rsidP="0088127C">
            <w:pPr>
              <w:pStyle w:val="OtherTableBody"/>
            </w:pPr>
            <w:r>
              <w:t>User</w:t>
            </w:r>
          </w:p>
        </w:tc>
        <w:tc>
          <w:tcPr>
            <w:tcW w:w="1000" w:type="dxa"/>
          </w:tcPr>
          <w:p w14:paraId="7737503D" w14:textId="77777777" w:rsidR="00B50050" w:rsidRDefault="00B50050" w:rsidP="0088127C">
            <w:pPr>
              <w:pStyle w:val="OtherTableBody"/>
            </w:pPr>
            <w:r>
              <w:t>0970</w:t>
            </w:r>
          </w:p>
        </w:tc>
        <w:tc>
          <w:tcPr>
            <w:tcW w:w="6000" w:type="dxa"/>
          </w:tcPr>
          <w:p w14:paraId="200E1904" w14:textId="77777777" w:rsidR="00B50050" w:rsidRDefault="00B50050" w:rsidP="0088127C">
            <w:pPr>
              <w:pStyle w:val="OtherTableBody"/>
            </w:pPr>
            <w:r>
              <w:t>Online Verification Result</w:t>
            </w:r>
          </w:p>
        </w:tc>
        <w:tc>
          <w:tcPr>
            <w:tcW w:w="1000" w:type="dxa"/>
          </w:tcPr>
          <w:p w14:paraId="57E274CF" w14:textId="77777777" w:rsidR="00B50050" w:rsidRDefault="00B50050" w:rsidP="0088127C">
            <w:pPr>
              <w:pStyle w:val="OtherTableBody"/>
            </w:pPr>
            <w:r>
              <w:t>6</w:t>
            </w:r>
          </w:p>
        </w:tc>
      </w:tr>
      <w:tr w:rsidR="00B50050" w14:paraId="61931F69" w14:textId="77777777" w:rsidTr="00195548">
        <w:tc>
          <w:tcPr>
            <w:tcW w:w="1000" w:type="dxa"/>
          </w:tcPr>
          <w:p w14:paraId="3CC26330" w14:textId="77777777" w:rsidR="00B50050" w:rsidRDefault="00B50050" w:rsidP="0088127C">
            <w:pPr>
              <w:pStyle w:val="OtherTableBody"/>
            </w:pPr>
            <w:r>
              <w:t>User</w:t>
            </w:r>
          </w:p>
        </w:tc>
        <w:tc>
          <w:tcPr>
            <w:tcW w:w="1000" w:type="dxa"/>
          </w:tcPr>
          <w:p w14:paraId="08640859" w14:textId="77777777" w:rsidR="00B50050" w:rsidRDefault="00B50050" w:rsidP="0088127C">
            <w:pPr>
              <w:pStyle w:val="OtherTableBody"/>
            </w:pPr>
            <w:r>
              <w:t>0971</w:t>
            </w:r>
          </w:p>
        </w:tc>
        <w:tc>
          <w:tcPr>
            <w:tcW w:w="6000" w:type="dxa"/>
          </w:tcPr>
          <w:p w14:paraId="00A104FE" w14:textId="77777777" w:rsidR="00B50050" w:rsidRPr="001D2E85" w:rsidRDefault="00B50050" w:rsidP="0088127C">
            <w:pPr>
              <w:pStyle w:val="OtherTableBody"/>
            </w:pPr>
            <w:r w:rsidRPr="001D2E85">
              <w:t>Online Verification Result Error Code</w:t>
            </w:r>
          </w:p>
        </w:tc>
        <w:tc>
          <w:tcPr>
            <w:tcW w:w="1000" w:type="dxa"/>
          </w:tcPr>
          <w:p w14:paraId="3C4942C4" w14:textId="77777777" w:rsidR="00B50050" w:rsidRDefault="00B50050" w:rsidP="0088127C">
            <w:pPr>
              <w:pStyle w:val="OtherTableBody"/>
            </w:pPr>
            <w:r>
              <w:t>6</w:t>
            </w:r>
          </w:p>
        </w:tc>
      </w:tr>
      <w:tr w:rsidR="00B50050" w14:paraId="26108829" w14:textId="77777777" w:rsidTr="00195548">
        <w:tc>
          <w:tcPr>
            <w:tcW w:w="1000" w:type="dxa"/>
          </w:tcPr>
          <w:p w14:paraId="6428EC03" w14:textId="77777777" w:rsidR="00B50050" w:rsidRDefault="00B50050" w:rsidP="0088127C">
            <w:pPr>
              <w:pStyle w:val="OtherTableBody"/>
            </w:pPr>
            <w:r>
              <w:t>User</w:t>
            </w:r>
          </w:p>
        </w:tc>
        <w:tc>
          <w:tcPr>
            <w:tcW w:w="1000" w:type="dxa"/>
          </w:tcPr>
          <w:p w14:paraId="10F32C60" w14:textId="77777777" w:rsidR="00B50050" w:rsidRDefault="00B50050" w:rsidP="0088127C">
            <w:pPr>
              <w:pStyle w:val="OtherTableBody"/>
            </w:pPr>
            <w:r>
              <w:t>0188</w:t>
            </w:r>
          </w:p>
        </w:tc>
        <w:tc>
          <w:tcPr>
            <w:tcW w:w="6000" w:type="dxa"/>
          </w:tcPr>
          <w:p w14:paraId="5BFA06F6" w14:textId="77777777" w:rsidR="00B50050" w:rsidRDefault="00B50050" w:rsidP="0088127C">
            <w:pPr>
              <w:pStyle w:val="OtherTableBody"/>
            </w:pPr>
            <w:r>
              <w:t>Operator ID</w:t>
            </w:r>
          </w:p>
        </w:tc>
        <w:tc>
          <w:tcPr>
            <w:tcW w:w="1000" w:type="dxa"/>
          </w:tcPr>
          <w:p w14:paraId="21E9EC07" w14:textId="77777777" w:rsidR="00B50050" w:rsidRDefault="00B50050" w:rsidP="0088127C">
            <w:pPr>
              <w:pStyle w:val="OtherTableBody"/>
            </w:pPr>
            <w:r>
              <w:t>2.C.2.132</w:t>
            </w:r>
          </w:p>
        </w:tc>
      </w:tr>
      <w:tr w:rsidR="00B50050" w14:paraId="16CEC88E" w14:textId="77777777" w:rsidTr="00195548">
        <w:tc>
          <w:tcPr>
            <w:tcW w:w="1000" w:type="dxa"/>
          </w:tcPr>
          <w:p w14:paraId="63444889" w14:textId="77777777" w:rsidR="00B50050" w:rsidRDefault="00B50050" w:rsidP="0088127C">
            <w:pPr>
              <w:pStyle w:val="OtherTableBody"/>
            </w:pPr>
            <w:r>
              <w:t>User</w:t>
            </w:r>
          </w:p>
        </w:tc>
        <w:tc>
          <w:tcPr>
            <w:tcW w:w="1000" w:type="dxa"/>
          </w:tcPr>
          <w:p w14:paraId="4D9FA016" w14:textId="77777777" w:rsidR="00B50050" w:rsidRDefault="00B50050" w:rsidP="0088127C">
            <w:pPr>
              <w:pStyle w:val="OtherTableBody"/>
            </w:pPr>
            <w:r>
              <w:t>0949</w:t>
            </w:r>
          </w:p>
        </w:tc>
        <w:tc>
          <w:tcPr>
            <w:tcW w:w="6000" w:type="dxa"/>
          </w:tcPr>
          <w:p w14:paraId="7FCD508B" w14:textId="77777777" w:rsidR="00B50050" w:rsidRDefault="00B50050" w:rsidP="0088127C">
            <w:pPr>
              <w:pStyle w:val="OtherTableBody"/>
            </w:pPr>
            <w:r>
              <w:t>Order Control Code Reason</w:t>
            </w:r>
          </w:p>
        </w:tc>
        <w:tc>
          <w:tcPr>
            <w:tcW w:w="1000" w:type="dxa"/>
          </w:tcPr>
          <w:p w14:paraId="0297DB90" w14:textId="77777777" w:rsidR="00B50050" w:rsidRDefault="00B50050" w:rsidP="0088127C">
            <w:pPr>
              <w:pStyle w:val="OtherTableBody"/>
            </w:pPr>
          </w:p>
        </w:tc>
      </w:tr>
      <w:tr w:rsidR="00B50050" w14:paraId="607FAC09" w14:textId="77777777" w:rsidTr="00195548">
        <w:tc>
          <w:tcPr>
            <w:tcW w:w="1000" w:type="dxa"/>
          </w:tcPr>
          <w:p w14:paraId="15F0ADA2" w14:textId="77777777" w:rsidR="00B50050" w:rsidRDefault="00B50050" w:rsidP="0088127C">
            <w:pPr>
              <w:pStyle w:val="OtherTableBody"/>
            </w:pPr>
            <w:r>
              <w:t>HL7</w:t>
            </w:r>
          </w:p>
        </w:tc>
        <w:tc>
          <w:tcPr>
            <w:tcW w:w="1000" w:type="dxa"/>
          </w:tcPr>
          <w:p w14:paraId="4D41D340" w14:textId="77777777" w:rsidR="00B50050" w:rsidRDefault="00B50050" w:rsidP="0088127C">
            <w:pPr>
              <w:pStyle w:val="OtherTableBody"/>
            </w:pPr>
            <w:r>
              <w:t>0119</w:t>
            </w:r>
          </w:p>
        </w:tc>
        <w:tc>
          <w:tcPr>
            <w:tcW w:w="6000" w:type="dxa"/>
          </w:tcPr>
          <w:p w14:paraId="71522F50" w14:textId="77777777" w:rsidR="00B50050" w:rsidRDefault="00B50050" w:rsidP="0088127C">
            <w:pPr>
              <w:pStyle w:val="OtherTableBody"/>
            </w:pPr>
            <w:r>
              <w:t>Order Control Codes</w:t>
            </w:r>
          </w:p>
        </w:tc>
        <w:tc>
          <w:tcPr>
            <w:tcW w:w="1000" w:type="dxa"/>
          </w:tcPr>
          <w:p w14:paraId="78EE13EF" w14:textId="77777777" w:rsidR="00B50050" w:rsidRDefault="00B50050" w:rsidP="0088127C">
            <w:pPr>
              <w:pStyle w:val="OtherTableBody"/>
            </w:pPr>
            <w:r>
              <w:t>2.C.2.72</w:t>
            </w:r>
          </w:p>
        </w:tc>
      </w:tr>
      <w:tr w:rsidR="00B50050" w14:paraId="21377DD3" w14:textId="77777777" w:rsidTr="00195548">
        <w:tc>
          <w:tcPr>
            <w:tcW w:w="1000" w:type="dxa"/>
          </w:tcPr>
          <w:p w14:paraId="1CF7CAFC" w14:textId="77777777" w:rsidR="00B50050" w:rsidRDefault="00B50050" w:rsidP="0088127C">
            <w:pPr>
              <w:pStyle w:val="OtherTableBody"/>
            </w:pPr>
            <w:r>
              <w:t>HL7</w:t>
            </w:r>
          </w:p>
        </w:tc>
        <w:tc>
          <w:tcPr>
            <w:tcW w:w="1000" w:type="dxa"/>
          </w:tcPr>
          <w:p w14:paraId="6932E6BB" w14:textId="77777777" w:rsidR="00B50050" w:rsidRDefault="00B50050" w:rsidP="0088127C">
            <w:pPr>
              <w:pStyle w:val="OtherTableBody"/>
            </w:pPr>
            <w:r>
              <w:t>0038</w:t>
            </w:r>
          </w:p>
        </w:tc>
        <w:tc>
          <w:tcPr>
            <w:tcW w:w="6000" w:type="dxa"/>
          </w:tcPr>
          <w:p w14:paraId="60CA952F" w14:textId="77777777" w:rsidR="00B50050" w:rsidRDefault="00B50050" w:rsidP="0088127C">
            <w:pPr>
              <w:pStyle w:val="OtherTableBody"/>
            </w:pPr>
            <w:r>
              <w:t>Order status</w:t>
            </w:r>
          </w:p>
        </w:tc>
        <w:tc>
          <w:tcPr>
            <w:tcW w:w="1000" w:type="dxa"/>
          </w:tcPr>
          <w:p w14:paraId="56CA1293" w14:textId="77777777" w:rsidR="00B50050" w:rsidRDefault="00B50050" w:rsidP="0088127C">
            <w:pPr>
              <w:pStyle w:val="OtherTableBody"/>
            </w:pPr>
            <w:r>
              <w:t>2.C.2.20</w:t>
            </w:r>
          </w:p>
        </w:tc>
      </w:tr>
      <w:tr w:rsidR="00B50050" w14:paraId="15A09634" w14:textId="77777777" w:rsidTr="00195548">
        <w:tc>
          <w:tcPr>
            <w:tcW w:w="1000" w:type="dxa"/>
          </w:tcPr>
          <w:p w14:paraId="68E2DB1F" w14:textId="77777777" w:rsidR="00B50050" w:rsidRDefault="00B50050" w:rsidP="0088127C">
            <w:pPr>
              <w:pStyle w:val="OtherTableBody"/>
            </w:pPr>
            <w:r>
              <w:t>User</w:t>
            </w:r>
          </w:p>
        </w:tc>
        <w:tc>
          <w:tcPr>
            <w:tcW w:w="1000" w:type="dxa"/>
          </w:tcPr>
          <w:p w14:paraId="61FD1B70" w14:textId="77777777" w:rsidR="00B50050" w:rsidRDefault="00B50050" w:rsidP="0088127C">
            <w:pPr>
              <w:pStyle w:val="OtherTableBody"/>
            </w:pPr>
            <w:r>
              <w:t>0950</w:t>
            </w:r>
          </w:p>
        </w:tc>
        <w:tc>
          <w:tcPr>
            <w:tcW w:w="6000" w:type="dxa"/>
          </w:tcPr>
          <w:p w14:paraId="46127619" w14:textId="77777777" w:rsidR="00B50050" w:rsidRDefault="00B50050" w:rsidP="0088127C">
            <w:pPr>
              <w:pStyle w:val="OtherTableBody"/>
            </w:pPr>
            <w:r>
              <w:t>Order Status Modifier</w:t>
            </w:r>
          </w:p>
        </w:tc>
        <w:tc>
          <w:tcPr>
            <w:tcW w:w="1000" w:type="dxa"/>
          </w:tcPr>
          <w:p w14:paraId="4D4971D3" w14:textId="77777777" w:rsidR="00B50050" w:rsidRDefault="00B50050" w:rsidP="0088127C">
            <w:pPr>
              <w:pStyle w:val="OtherTableBody"/>
            </w:pPr>
          </w:p>
        </w:tc>
      </w:tr>
      <w:tr w:rsidR="00B50050" w14:paraId="0FBB3ABD" w14:textId="77777777" w:rsidTr="00195548">
        <w:tc>
          <w:tcPr>
            <w:tcW w:w="1000" w:type="dxa"/>
          </w:tcPr>
          <w:p w14:paraId="4CAF079B" w14:textId="77777777" w:rsidR="00B50050" w:rsidRDefault="00B50050" w:rsidP="0088127C">
            <w:pPr>
              <w:pStyle w:val="OtherTableBody"/>
            </w:pPr>
            <w:r>
              <w:t>HL7</w:t>
            </w:r>
          </w:p>
        </w:tc>
        <w:tc>
          <w:tcPr>
            <w:tcW w:w="1000" w:type="dxa"/>
          </w:tcPr>
          <w:p w14:paraId="71C3A06B" w14:textId="77777777" w:rsidR="00B50050" w:rsidRDefault="00B50050" w:rsidP="0088127C">
            <w:pPr>
              <w:pStyle w:val="OtherTableBody"/>
            </w:pPr>
            <w:r>
              <w:t>0482</w:t>
            </w:r>
          </w:p>
        </w:tc>
        <w:tc>
          <w:tcPr>
            <w:tcW w:w="6000" w:type="dxa"/>
          </w:tcPr>
          <w:p w14:paraId="78EE2446" w14:textId="77777777" w:rsidR="00B50050" w:rsidRDefault="00B50050" w:rsidP="0088127C">
            <w:pPr>
              <w:pStyle w:val="OtherTableBody"/>
            </w:pPr>
            <w:r>
              <w:t>Order Type</w:t>
            </w:r>
          </w:p>
        </w:tc>
        <w:tc>
          <w:tcPr>
            <w:tcW w:w="1000" w:type="dxa"/>
          </w:tcPr>
          <w:p w14:paraId="62F297ED" w14:textId="77777777" w:rsidR="00B50050" w:rsidRDefault="00B50050" w:rsidP="0088127C">
            <w:pPr>
              <w:pStyle w:val="OtherTableBody"/>
            </w:pPr>
            <w:r>
              <w:t>2.C.2.396</w:t>
            </w:r>
          </w:p>
        </w:tc>
      </w:tr>
      <w:tr w:rsidR="00B50050" w14:paraId="583630F2" w14:textId="77777777" w:rsidTr="00195548">
        <w:tc>
          <w:tcPr>
            <w:tcW w:w="1000" w:type="dxa"/>
          </w:tcPr>
          <w:p w14:paraId="1CC91DC2" w14:textId="77777777" w:rsidR="00B50050" w:rsidRDefault="00B50050" w:rsidP="0088127C">
            <w:pPr>
              <w:pStyle w:val="OtherTableBody"/>
            </w:pPr>
            <w:r>
              <w:lastRenderedPageBreak/>
              <w:t>User</w:t>
            </w:r>
          </w:p>
        </w:tc>
        <w:tc>
          <w:tcPr>
            <w:tcW w:w="1000" w:type="dxa"/>
          </w:tcPr>
          <w:p w14:paraId="6A875EAF" w14:textId="77777777" w:rsidR="00B50050" w:rsidRDefault="00B50050" w:rsidP="0088127C">
            <w:pPr>
              <w:pStyle w:val="OtherTableBody"/>
            </w:pPr>
            <w:r>
              <w:t>0934</w:t>
            </w:r>
          </w:p>
        </w:tc>
        <w:tc>
          <w:tcPr>
            <w:tcW w:w="6000" w:type="dxa"/>
          </w:tcPr>
          <w:p w14:paraId="66485D27" w14:textId="77777777" w:rsidR="00B50050" w:rsidRDefault="00B50050" w:rsidP="0088127C">
            <w:pPr>
              <w:pStyle w:val="OtherTableBody"/>
            </w:pPr>
            <w:r>
              <w:t>Order Workflow Profile</w:t>
            </w:r>
          </w:p>
        </w:tc>
        <w:tc>
          <w:tcPr>
            <w:tcW w:w="1000" w:type="dxa"/>
          </w:tcPr>
          <w:p w14:paraId="012A8B7F" w14:textId="77777777" w:rsidR="00B50050" w:rsidRDefault="00B50050" w:rsidP="0088127C">
            <w:pPr>
              <w:pStyle w:val="OtherTableBody"/>
            </w:pPr>
            <w:r>
              <w:t>2.C.2.557</w:t>
            </w:r>
          </w:p>
        </w:tc>
      </w:tr>
      <w:tr w:rsidR="00B50050" w14:paraId="0B65BC86" w14:textId="77777777" w:rsidTr="00195548">
        <w:tc>
          <w:tcPr>
            <w:tcW w:w="1000" w:type="dxa"/>
          </w:tcPr>
          <w:p w14:paraId="32009B64" w14:textId="77777777" w:rsidR="00B50050" w:rsidRDefault="00B50050" w:rsidP="0088127C">
            <w:pPr>
              <w:pStyle w:val="OtherTableBody"/>
            </w:pPr>
            <w:r>
              <w:t>User</w:t>
            </w:r>
          </w:p>
        </w:tc>
        <w:tc>
          <w:tcPr>
            <w:tcW w:w="1000" w:type="dxa"/>
          </w:tcPr>
          <w:p w14:paraId="5C562AB6" w14:textId="77777777" w:rsidR="00B50050" w:rsidRDefault="00B50050" w:rsidP="0088127C">
            <w:pPr>
              <w:pStyle w:val="OtherTableBody"/>
            </w:pPr>
            <w:r>
              <w:t>0316</w:t>
            </w:r>
          </w:p>
        </w:tc>
        <w:tc>
          <w:tcPr>
            <w:tcW w:w="6000" w:type="dxa"/>
          </w:tcPr>
          <w:p w14:paraId="70B16AB8" w14:textId="77777777" w:rsidR="00B50050" w:rsidRDefault="00B50050" w:rsidP="0088127C">
            <w:pPr>
              <w:pStyle w:val="OtherTableBody"/>
            </w:pPr>
            <w:r>
              <w:t>Organ Donor Code</w:t>
            </w:r>
          </w:p>
        </w:tc>
        <w:tc>
          <w:tcPr>
            <w:tcW w:w="1000" w:type="dxa"/>
          </w:tcPr>
          <w:p w14:paraId="6158168B" w14:textId="77777777" w:rsidR="00B50050" w:rsidRDefault="00B50050" w:rsidP="0088127C">
            <w:pPr>
              <w:pStyle w:val="OtherTableBody"/>
            </w:pPr>
            <w:r>
              <w:t>2.C.2.246</w:t>
            </w:r>
          </w:p>
        </w:tc>
      </w:tr>
      <w:tr w:rsidR="00B50050" w14:paraId="23C81C6A" w14:textId="77777777" w:rsidTr="00195548">
        <w:tc>
          <w:tcPr>
            <w:tcW w:w="1000" w:type="dxa"/>
          </w:tcPr>
          <w:p w14:paraId="58FE14FA" w14:textId="77777777" w:rsidR="00B50050" w:rsidRDefault="00B50050" w:rsidP="0088127C">
            <w:pPr>
              <w:pStyle w:val="OtherTableBody"/>
            </w:pPr>
            <w:r>
              <w:t>User</w:t>
            </w:r>
          </w:p>
        </w:tc>
        <w:tc>
          <w:tcPr>
            <w:tcW w:w="1000" w:type="dxa"/>
          </w:tcPr>
          <w:p w14:paraId="2677B2C8" w14:textId="77777777" w:rsidR="00B50050" w:rsidRDefault="00B50050" w:rsidP="0088127C">
            <w:pPr>
              <w:pStyle w:val="OtherTableBody"/>
            </w:pPr>
            <w:r>
              <w:t>0405</w:t>
            </w:r>
          </w:p>
        </w:tc>
        <w:tc>
          <w:tcPr>
            <w:tcW w:w="6000" w:type="dxa"/>
          </w:tcPr>
          <w:p w14:paraId="59127513" w14:textId="77777777" w:rsidR="00B50050" w:rsidRDefault="00B50050" w:rsidP="0088127C">
            <w:pPr>
              <w:pStyle w:val="OtherTableBody"/>
            </w:pPr>
            <w:r>
              <w:t>Organization Unit</w:t>
            </w:r>
          </w:p>
        </w:tc>
        <w:tc>
          <w:tcPr>
            <w:tcW w:w="1000" w:type="dxa"/>
          </w:tcPr>
          <w:p w14:paraId="3422529D" w14:textId="77777777" w:rsidR="00B50050" w:rsidRDefault="00B50050" w:rsidP="0088127C">
            <w:pPr>
              <w:pStyle w:val="OtherTableBody"/>
            </w:pPr>
            <w:r>
              <w:t>2.C.2.327</w:t>
            </w:r>
          </w:p>
        </w:tc>
      </w:tr>
      <w:tr w:rsidR="00B50050" w14:paraId="6C52954E" w14:textId="77777777" w:rsidTr="00195548">
        <w:tc>
          <w:tcPr>
            <w:tcW w:w="1000" w:type="dxa"/>
          </w:tcPr>
          <w:p w14:paraId="4EF6DE02" w14:textId="77777777" w:rsidR="00B50050" w:rsidRDefault="00B50050" w:rsidP="0088127C">
            <w:pPr>
              <w:pStyle w:val="OtherTableBody"/>
            </w:pPr>
            <w:r>
              <w:t>User</w:t>
            </w:r>
          </w:p>
        </w:tc>
        <w:tc>
          <w:tcPr>
            <w:tcW w:w="1000" w:type="dxa"/>
          </w:tcPr>
          <w:p w14:paraId="6FAFC1D9" w14:textId="77777777" w:rsidR="00B50050" w:rsidRDefault="00B50050" w:rsidP="0088127C">
            <w:pPr>
              <w:pStyle w:val="OtherTableBody"/>
            </w:pPr>
            <w:r>
              <w:t>0530</w:t>
            </w:r>
          </w:p>
        </w:tc>
        <w:tc>
          <w:tcPr>
            <w:tcW w:w="6000" w:type="dxa"/>
          </w:tcPr>
          <w:p w14:paraId="44AC9AD7" w14:textId="77777777" w:rsidR="00B50050" w:rsidRDefault="00B50050" w:rsidP="0088127C">
            <w:pPr>
              <w:pStyle w:val="OtherTableBody"/>
            </w:pPr>
            <w:r>
              <w:t>Organization, Agency, Department</w:t>
            </w:r>
          </w:p>
        </w:tc>
        <w:tc>
          <w:tcPr>
            <w:tcW w:w="1000" w:type="dxa"/>
          </w:tcPr>
          <w:p w14:paraId="2CBD116F" w14:textId="77777777" w:rsidR="00B50050" w:rsidRDefault="00B50050" w:rsidP="0088127C">
            <w:pPr>
              <w:pStyle w:val="OtherTableBody"/>
            </w:pPr>
            <w:r>
              <w:t>2.C.2.440</w:t>
            </w:r>
          </w:p>
        </w:tc>
      </w:tr>
      <w:tr w:rsidR="00B50050" w14:paraId="101A76E3" w14:textId="77777777" w:rsidTr="00195548">
        <w:tc>
          <w:tcPr>
            <w:tcW w:w="1000" w:type="dxa"/>
          </w:tcPr>
          <w:p w14:paraId="3736C434" w14:textId="77777777" w:rsidR="00B50050" w:rsidRDefault="00B50050" w:rsidP="0088127C">
            <w:pPr>
              <w:pStyle w:val="OtherTableBody"/>
            </w:pPr>
            <w:r>
              <w:t>User</w:t>
            </w:r>
          </w:p>
        </w:tc>
        <w:tc>
          <w:tcPr>
            <w:tcW w:w="1000" w:type="dxa"/>
          </w:tcPr>
          <w:p w14:paraId="4B11C3E6" w14:textId="77777777" w:rsidR="00B50050" w:rsidRDefault="00B50050" w:rsidP="0088127C">
            <w:pPr>
              <w:pStyle w:val="OtherTableBody"/>
            </w:pPr>
            <w:r>
              <w:t>0204</w:t>
            </w:r>
          </w:p>
        </w:tc>
        <w:tc>
          <w:tcPr>
            <w:tcW w:w="6000" w:type="dxa"/>
          </w:tcPr>
          <w:p w14:paraId="03953390" w14:textId="77777777" w:rsidR="00B50050" w:rsidRDefault="00B50050" w:rsidP="0088127C">
            <w:pPr>
              <w:pStyle w:val="OtherTableBody"/>
            </w:pPr>
            <w:r>
              <w:t>Organizational Name Type</w:t>
            </w:r>
          </w:p>
        </w:tc>
        <w:tc>
          <w:tcPr>
            <w:tcW w:w="1000" w:type="dxa"/>
          </w:tcPr>
          <w:p w14:paraId="0DE7C919" w14:textId="77777777" w:rsidR="00B50050" w:rsidRDefault="00B50050" w:rsidP="0088127C">
            <w:pPr>
              <w:pStyle w:val="OtherTableBody"/>
            </w:pPr>
            <w:r>
              <w:t>2.C.2.141</w:t>
            </w:r>
          </w:p>
        </w:tc>
      </w:tr>
      <w:tr w:rsidR="00B50050" w14:paraId="3C434E62" w14:textId="77777777" w:rsidTr="00195548">
        <w:tc>
          <w:tcPr>
            <w:tcW w:w="1000" w:type="dxa"/>
          </w:tcPr>
          <w:p w14:paraId="624F9BC9" w14:textId="77777777" w:rsidR="00B50050" w:rsidRDefault="00B50050" w:rsidP="0088127C">
            <w:pPr>
              <w:pStyle w:val="OtherTableBody"/>
            </w:pPr>
            <w:r>
              <w:t>User</w:t>
            </w:r>
          </w:p>
        </w:tc>
        <w:tc>
          <w:tcPr>
            <w:tcW w:w="1000" w:type="dxa"/>
          </w:tcPr>
          <w:p w14:paraId="23184623" w14:textId="77777777" w:rsidR="00B50050" w:rsidRDefault="00B50050" w:rsidP="0088127C">
            <w:pPr>
              <w:pStyle w:val="OtherTableBody"/>
            </w:pPr>
            <w:r>
              <w:t>0377</w:t>
            </w:r>
          </w:p>
        </w:tc>
        <w:tc>
          <w:tcPr>
            <w:tcW w:w="6000" w:type="dxa"/>
          </w:tcPr>
          <w:p w14:paraId="75477791" w14:textId="77777777" w:rsidR="00B50050" w:rsidRDefault="00B50050" w:rsidP="0088127C">
            <w:pPr>
              <w:pStyle w:val="OtherTableBody"/>
            </w:pPr>
            <w:r>
              <w:t>Other Environmental Factors</w:t>
            </w:r>
          </w:p>
        </w:tc>
        <w:tc>
          <w:tcPr>
            <w:tcW w:w="1000" w:type="dxa"/>
          </w:tcPr>
          <w:p w14:paraId="51C2E11F" w14:textId="77777777" w:rsidR="00B50050" w:rsidRDefault="00B50050" w:rsidP="0088127C">
            <w:pPr>
              <w:pStyle w:val="OtherTableBody"/>
            </w:pPr>
            <w:r>
              <w:t>2.C.2.302</w:t>
            </w:r>
          </w:p>
        </w:tc>
      </w:tr>
      <w:tr w:rsidR="00B50050" w14:paraId="6B27E023" w14:textId="77777777" w:rsidTr="00195548">
        <w:tc>
          <w:tcPr>
            <w:tcW w:w="1000" w:type="dxa"/>
          </w:tcPr>
          <w:p w14:paraId="7D22E38F" w14:textId="77777777" w:rsidR="00B50050" w:rsidRDefault="00B50050" w:rsidP="0088127C">
            <w:pPr>
              <w:pStyle w:val="OtherTableBody"/>
            </w:pPr>
            <w:r>
              <w:t>undefined</w:t>
            </w:r>
          </w:p>
        </w:tc>
        <w:tc>
          <w:tcPr>
            <w:tcW w:w="1000" w:type="dxa"/>
          </w:tcPr>
          <w:p w14:paraId="3E80DC9C" w14:textId="77777777" w:rsidR="00B50050" w:rsidRDefault="00B50050" w:rsidP="0088127C">
            <w:pPr>
              <w:pStyle w:val="OtherTableBody"/>
            </w:pPr>
            <w:r>
              <w:t>0632</w:t>
            </w:r>
          </w:p>
        </w:tc>
        <w:tc>
          <w:tcPr>
            <w:tcW w:w="6000" w:type="dxa"/>
          </w:tcPr>
          <w:p w14:paraId="709C29A8" w14:textId="77777777" w:rsidR="00B50050" w:rsidRPr="001D2E85" w:rsidRDefault="00B50050" w:rsidP="0088127C">
            <w:pPr>
              <w:pStyle w:val="OtherTableBody"/>
            </w:pPr>
            <w:r w:rsidRPr="001D2E85">
              <w:t>Other Service/Test/Observation IDs for the Observation (OM1-7)</w:t>
            </w:r>
          </w:p>
        </w:tc>
        <w:tc>
          <w:tcPr>
            <w:tcW w:w="1000" w:type="dxa"/>
          </w:tcPr>
          <w:p w14:paraId="31F6FBD5" w14:textId="77777777" w:rsidR="00B50050" w:rsidRDefault="00B50050" w:rsidP="0088127C">
            <w:pPr>
              <w:pStyle w:val="OtherTableBody"/>
            </w:pPr>
            <w:r>
              <w:t>8.8.9</w:t>
            </w:r>
          </w:p>
        </w:tc>
      </w:tr>
      <w:tr w:rsidR="00B50050" w14:paraId="48932C38" w14:textId="77777777" w:rsidTr="00195548">
        <w:tc>
          <w:tcPr>
            <w:tcW w:w="1000" w:type="dxa"/>
          </w:tcPr>
          <w:p w14:paraId="73CE7CAC" w14:textId="77777777" w:rsidR="00B50050" w:rsidRDefault="00B50050" w:rsidP="0088127C">
            <w:pPr>
              <w:pStyle w:val="OtherTableBody"/>
            </w:pPr>
            <w:r>
              <w:t>User</w:t>
            </w:r>
          </w:p>
        </w:tc>
        <w:tc>
          <w:tcPr>
            <w:tcW w:w="1000" w:type="dxa"/>
          </w:tcPr>
          <w:p w14:paraId="5391CA4B" w14:textId="77777777" w:rsidR="00B50050" w:rsidRDefault="00B50050" w:rsidP="0088127C">
            <w:pPr>
              <w:pStyle w:val="OtherTableBody"/>
            </w:pPr>
            <w:r>
              <w:t>0083</w:t>
            </w:r>
          </w:p>
        </w:tc>
        <w:tc>
          <w:tcPr>
            <w:tcW w:w="6000" w:type="dxa"/>
          </w:tcPr>
          <w:p w14:paraId="1B0A8A2C" w14:textId="77777777" w:rsidR="00B50050" w:rsidRDefault="00B50050" w:rsidP="0088127C">
            <w:pPr>
              <w:pStyle w:val="OtherTableBody"/>
            </w:pPr>
            <w:r>
              <w:t>Outlier Type</w:t>
            </w:r>
          </w:p>
        </w:tc>
        <w:tc>
          <w:tcPr>
            <w:tcW w:w="1000" w:type="dxa"/>
          </w:tcPr>
          <w:p w14:paraId="7E63752D" w14:textId="77777777" w:rsidR="00B50050" w:rsidRDefault="00B50050" w:rsidP="0088127C">
            <w:pPr>
              <w:pStyle w:val="OtherTableBody"/>
            </w:pPr>
            <w:r>
              <w:t>2.C.2.48</w:t>
            </w:r>
          </w:p>
        </w:tc>
      </w:tr>
      <w:tr w:rsidR="00B50050" w14:paraId="3EC0C00C" w14:textId="77777777" w:rsidTr="00195548">
        <w:tc>
          <w:tcPr>
            <w:tcW w:w="1000" w:type="dxa"/>
          </w:tcPr>
          <w:p w14:paraId="51143756" w14:textId="77777777" w:rsidR="00B50050" w:rsidRDefault="00B50050" w:rsidP="0088127C">
            <w:pPr>
              <w:pStyle w:val="OtherTableBody"/>
            </w:pPr>
            <w:r>
              <w:t>undefined</w:t>
            </w:r>
          </w:p>
        </w:tc>
        <w:tc>
          <w:tcPr>
            <w:tcW w:w="1000" w:type="dxa"/>
          </w:tcPr>
          <w:p w14:paraId="0F9BB3AA" w14:textId="77777777" w:rsidR="00B50050" w:rsidRDefault="00B50050" w:rsidP="0088127C">
            <w:pPr>
              <w:pStyle w:val="OtherTableBody"/>
            </w:pPr>
            <w:r>
              <w:t>0638</w:t>
            </w:r>
          </w:p>
        </w:tc>
        <w:tc>
          <w:tcPr>
            <w:tcW w:w="6000" w:type="dxa"/>
          </w:tcPr>
          <w:p w14:paraId="634836EE" w14:textId="77777777" w:rsidR="00B50050" w:rsidRPr="001D2E85" w:rsidRDefault="00B50050" w:rsidP="0088127C">
            <w:pPr>
              <w:pStyle w:val="OtherTableBody"/>
            </w:pPr>
            <w:r w:rsidRPr="001D2E85">
              <w:t>Outside Site(s) Where Observation May Be Performed (OM1-27)</w:t>
            </w:r>
          </w:p>
        </w:tc>
        <w:tc>
          <w:tcPr>
            <w:tcW w:w="1000" w:type="dxa"/>
          </w:tcPr>
          <w:p w14:paraId="64702ED0" w14:textId="77777777" w:rsidR="00B50050" w:rsidRDefault="00B50050" w:rsidP="0088127C">
            <w:pPr>
              <w:pStyle w:val="OtherTableBody"/>
            </w:pPr>
            <w:r>
              <w:t>8.8.9</w:t>
            </w:r>
          </w:p>
        </w:tc>
      </w:tr>
      <w:tr w:rsidR="00B50050" w14:paraId="0F350B4E" w14:textId="77777777" w:rsidTr="00195548">
        <w:tc>
          <w:tcPr>
            <w:tcW w:w="1000" w:type="dxa"/>
          </w:tcPr>
          <w:p w14:paraId="03946813" w14:textId="77777777" w:rsidR="00B50050" w:rsidRDefault="00B50050" w:rsidP="0088127C">
            <w:pPr>
              <w:pStyle w:val="OtherTableBody"/>
            </w:pPr>
            <w:r>
              <w:t>User</w:t>
            </w:r>
          </w:p>
        </w:tc>
        <w:tc>
          <w:tcPr>
            <w:tcW w:w="1000" w:type="dxa"/>
          </w:tcPr>
          <w:p w14:paraId="6F6960F7" w14:textId="77777777" w:rsidR="00B50050" w:rsidRDefault="00B50050" w:rsidP="0088127C">
            <w:pPr>
              <w:pStyle w:val="OtherTableBody"/>
            </w:pPr>
            <w:r>
              <w:t>0457</w:t>
            </w:r>
          </w:p>
        </w:tc>
        <w:tc>
          <w:tcPr>
            <w:tcW w:w="6000" w:type="dxa"/>
          </w:tcPr>
          <w:p w14:paraId="38B9C92F" w14:textId="77777777" w:rsidR="00B50050" w:rsidRDefault="00B50050" w:rsidP="0088127C">
            <w:pPr>
              <w:pStyle w:val="OtherTableBody"/>
            </w:pPr>
            <w:r>
              <w:t>Overall Claim Disposition Code</w:t>
            </w:r>
          </w:p>
        </w:tc>
        <w:tc>
          <w:tcPr>
            <w:tcW w:w="1000" w:type="dxa"/>
          </w:tcPr>
          <w:p w14:paraId="4A67E7D1" w14:textId="77777777" w:rsidR="00B50050" w:rsidRDefault="00B50050" w:rsidP="0088127C">
            <w:pPr>
              <w:pStyle w:val="OtherTableBody"/>
            </w:pPr>
            <w:r>
              <w:t>2.C.2.372</w:t>
            </w:r>
          </w:p>
        </w:tc>
      </w:tr>
      <w:tr w:rsidR="00B50050" w14:paraId="680BC7FC" w14:textId="77777777" w:rsidTr="00195548">
        <w:tc>
          <w:tcPr>
            <w:tcW w:w="1000" w:type="dxa"/>
          </w:tcPr>
          <w:p w14:paraId="00FF62AA" w14:textId="77777777" w:rsidR="00B50050" w:rsidRDefault="00B50050" w:rsidP="0088127C">
            <w:pPr>
              <w:pStyle w:val="OtherTableBody"/>
            </w:pPr>
            <w:r>
              <w:t>User</w:t>
            </w:r>
          </w:p>
        </w:tc>
        <w:tc>
          <w:tcPr>
            <w:tcW w:w="1000" w:type="dxa"/>
          </w:tcPr>
          <w:p w14:paraId="6078D77E" w14:textId="77777777" w:rsidR="00B50050" w:rsidRDefault="00B50050" w:rsidP="0088127C">
            <w:pPr>
              <w:pStyle w:val="OtherTableBody"/>
            </w:pPr>
            <w:r>
              <w:t>0268</w:t>
            </w:r>
          </w:p>
        </w:tc>
        <w:tc>
          <w:tcPr>
            <w:tcW w:w="6000" w:type="dxa"/>
          </w:tcPr>
          <w:p w14:paraId="16EFDE69" w14:textId="77777777" w:rsidR="00B50050" w:rsidRDefault="00B50050" w:rsidP="0088127C">
            <w:pPr>
              <w:pStyle w:val="OtherTableBody"/>
            </w:pPr>
            <w:r>
              <w:t>Override</w:t>
            </w:r>
          </w:p>
        </w:tc>
        <w:tc>
          <w:tcPr>
            <w:tcW w:w="1000" w:type="dxa"/>
          </w:tcPr>
          <w:p w14:paraId="0B3414BA" w14:textId="77777777" w:rsidR="00B50050" w:rsidRDefault="00B50050" w:rsidP="0088127C">
            <w:pPr>
              <w:pStyle w:val="OtherTableBody"/>
            </w:pPr>
            <w:r>
              <w:t>2.C.2.202</w:t>
            </w:r>
          </w:p>
        </w:tc>
      </w:tr>
      <w:tr w:rsidR="00B50050" w14:paraId="401C52EB" w14:textId="77777777" w:rsidTr="00195548">
        <w:tc>
          <w:tcPr>
            <w:tcW w:w="1000" w:type="dxa"/>
          </w:tcPr>
          <w:p w14:paraId="2703F307" w14:textId="77777777" w:rsidR="00B50050" w:rsidRDefault="00B50050" w:rsidP="0088127C">
            <w:pPr>
              <w:pStyle w:val="OtherTableBody"/>
            </w:pPr>
            <w:r>
              <w:t>User</w:t>
            </w:r>
          </w:p>
        </w:tc>
        <w:tc>
          <w:tcPr>
            <w:tcW w:w="1000" w:type="dxa"/>
          </w:tcPr>
          <w:p w14:paraId="5D8F1D45" w14:textId="77777777" w:rsidR="00B50050" w:rsidRDefault="00B50050" w:rsidP="0088127C">
            <w:pPr>
              <w:pStyle w:val="OtherTableBody"/>
            </w:pPr>
            <w:r>
              <w:t>0521</w:t>
            </w:r>
          </w:p>
        </w:tc>
        <w:tc>
          <w:tcPr>
            <w:tcW w:w="6000" w:type="dxa"/>
          </w:tcPr>
          <w:p w14:paraId="5662D614" w14:textId="77777777" w:rsidR="00B50050" w:rsidRDefault="00B50050" w:rsidP="0088127C">
            <w:pPr>
              <w:pStyle w:val="OtherTableBody"/>
            </w:pPr>
            <w:r>
              <w:t>Override Code</w:t>
            </w:r>
          </w:p>
        </w:tc>
        <w:tc>
          <w:tcPr>
            <w:tcW w:w="1000" w:type="dxa"/>
          </w:tcPr>
          <w:p w14:paraId="28BB9A54" w14:textId="77777777" w:rsidR="00B50050" w:rsidRDefault="00B50050" w:rsidP="0088127C">
            <w:pPr>
              <w:pStyle w:val="OtherTableBody"/>
            </w:pPr>
            <w:r>
              <w:t>2.C.2.434</w:t>
            </w:r>
          </w:p>
        </w:tc>
      </w:tr>
      <w:tr w:rsidR="00B50050" w14:paraId="426E0099" w14:textId="77777777" w:rsidTr="00195548">
        <w:tc>
          <w:tcPr>
            <w:tcW w:w="1000" w:type="dxa"/>
          </w:tcPr>
          <w:p w14:paraId="19A5E960" w14:textId="77777777" w:rsidR="00B50050" w:rsidRDefault="00B50050" w:rsidP="0088127C">
            <w:pPr>
              <w:pStyle w:val="OtherTableBody"/>
            </w:pPr>
            <w:r>
              <w:t>User</w:t>
            </w:r>
          </w:p>
        </w:tc>
        <w:tc>
          <w:tcPr>
            <w:tcW w:w="1000" w:type="dxa"/>
          </w:tcPr>
          <w:p w14:paraId="0CF6BFDA" w14:textId="77777777" w:rsidR="00B50050" w:rsidRDefault="00B50050" w:rsidP="0088127C">
            <w:pPr>
              <w:pStyle w:val="OtherTableBody"/>
            </w:pPr>
            <w:r>
              <w:t>0519</w:t>
            </w:r>
          </w:p>
        </w:tc>
        <w:tc>
          <w:tcPr>
            <w:tcW w:w="6000" w:type="dxa"/>
          </w:tcPr>
          <w:p w14:paraId="712AB59B" w14:textId="77777777" w:rsidR="00B50050" w:rsidRDefault="00B50050" w:rsidP="0088127C">
            <w:pPr>
              <w:pStyle w:val="OtherTableBody"/>
            </w:pPr>
            <w:r>
              <w:t>Override Reason</w:t>
            </w:r>
          </w:p>
        </w:tc>
        <w:tc>
          <w:tcPr>
            <w:tcW w:w="1000" w:type="dxa"/>
          </w:tcPr>
          <w:p w14:paraId="0E85E9FB" w14:textId="77777777" w:rsidR="00B50050" w:rsidRDefault="00B50050" w:rsidP="0088127C">
            <w:pPr>
              <w:pStyle w:val="OtherTableBody"/>
            </w:pPr>
            <w:r>
              <w:t>2.C.2.432</w:t>
            </w:r>
          </w:p>
        </w:tc>
      </w:tr>
      <w:tr w:rsidR="00B50050" w14:paraId="49C0A6CD" w14:textId="77777777" w:rsidTr="00195548">
        <w:tc>
          <w:tcPr>
            <w:tcW w:w="1000" w:type="dxa"/>
          </w:tcPr>
          <w:p w14:paraId="1119D330" w14:textId="77777777" w:rsidR="00B50050" w:rsidRDefault="00B50050" w:rsidP="0088127C">
            <w:pPr>
              <w:pStyle w:val="OtherTableBody"/>
            </w:pPr>
            <w:r>
              <w:t>User</w:t>
            </w:r>
          </w:p>
        </w:tc>
        <w:tc>
          <w:tcPr>
            <w:tcW w:w="1000" w:type="dxa"/>
          </w:tcPr>
          <w:p w14:paraId="26C7979B" w14:textId="77777777" w:rsidR="00B50050" w:rsidRDefault="00B50050" w:rsidP="0088127C">
            <w:pPr>
              <w:pStyle w:val="OtherTableBody"/>
            </w:pPr>
            <w:r>
              <w:t>0518</w:t>
            </w:r>
          </w:p>
        </w:tc>
        <w:tc>
          <w:tcPr>
            <w:tcW w:w="6000" w:type="dxa"/>
          </w:tcPr>
          <w:p w14:paraId="520FCD81" w14:textId="77777777" w:rsidR="00B50050" w:rsidRDefault="00B50050" w:rsidP="0088127C">
            <w:pPr>
              <w:pStyle w:val="OtherTableBody"/>
            </w:pPr>
            <w:r>
              <w:t>Override Type</w:t>
            </w:r>
          </w:p>
        </w:tc>
        <w:tc>
          <w:tcPr>
            <w:tcW w:w="1000" w:type="dxa"/>
          </w:tcPr>
          <w:p w14:paraId="434BB08B" w14:textId="77777777" w:rsidR="00B50050" w:rsidRDefault="00B50050" w:rsidP="0088127C">
            <w:pPr>
              <w:pStyle w:val="OtherTableBody"/>
            </w:pPr>
            <w:r>
              <w:t>2.C.2.431</w:t>
            </w:r>
          </w:p>
        </w:tc>
      </w:tr>
      <w:tr w:rsidR="00B50050" w14:paraId="5F1CEEB3" w14:textId="77777777" w:rsidTr="00195548">
        <w:tc>
          <w:tcPr>
            <w:tcW w:w="1000" w:type="dxa"/>
          </w:tcPr>
          <w:p w14:paraId="7ECBEC4C" w14:textId="77777777" w:rsidR="00B50050" w:rsidRDefault="00B50050" w:rsidP="0088127C">
            <w:pPr>
              <w:pStyle w:val="OtherTableBody"/>
            </w:pPr>
            <w:r>
              <w:t>User</w:t>
            </w:r>
          </w:p>
        </w:tc>
        <w:tc>
          <w:tcPr>
            <w:tcW w:w="1000" w:type="dxa"/>
          </w:tcPr>
          <w:p w14:paraId="70351A0A" w14:textId="77777777" w:rsidR="00B50050" w:rsidRDefault="00B50050" w:rsidP="0088127C">
            <w:pPr>
              <w:pStyle w:val="OtherTableBody"/>
            </w:pPr>
            <w:r>
              <w:t>0818</w:t>
            </w:r>
          </w:p>
        </w:tc>
        <w:tc>
          <w:tcPr>
            <w:tcW w:w="6000" w:type="dxa"/>
          </w:tcPr>
          <w:p w14:paraId="4034EA58" w14:textId="77777777" w:rsidR="00B50050" w:rsidRDefault="00B50050" w:rsidP="0088127C">
            <w:pPr>
              <w:pStyle w:val="OtherTableBody"/>
            </w:pPr>
            <w:r>
              <w:t>Package</w:t>
            </w:r>
          </w:p>
        </w:tc>
        <w:tc>
          <w:tcPr>
            <w:tcW w:w="1000" w:type="dxa"/>
          </w:tcPr>
          <w:p w14:paraId="490EFD6C" w14:textId="77777777" w:rsidR="00B50050" w:rsidRDefault="00B50050" w:rsidP="0088127C">
            <w:pPr>
              <w:pStyle w:val="OtherTableBody"/>
            </w:pPr>
            <w:r>
              <w:t>2.C.2.516</w:t>
            </w:r>
          </w:p>
        </w:tc>
      </w:tr>
      <w:tr w:rsidR="00B50050" w14:paraId="4EE121AD" w14:textId="77777777" w:rsidTr="00195548">
        <w:tc>
          <w:tcPr>
            <w:tcW w:w="1000" w:type="dxa"/>
          </w:tcPr>
          <w:p w14:paraId="73FE3A64" w14:textId="77777777" w:rsidR="00B50050" w:rsidRDefault="00B50050" w:rsidP="0088127C">
            <w:pPr>
              <w:pStyle w:val="OtherTableBody"/>
            </w:pPr>
            <w:r>
              <w:t>User</w:t>
            </w:r>
          </w:p>
        </w:tc>
        <w:tc>
          <w:tcPr>
            <w:tcW w:w="1000" w:type="dxa"/>
          </w:tcPr>
          <w:p w14:paraId="7B1307B5" w14:textId="77777777" w:rsidR="00B50050" w:rsidRDefault="00B50050" w:rsidP="0088127C">
            <w:pPr>
              <w:pStyle w:val="OtherTableBody"/>
            </w:pPr>
            <w:r>
              <w:t>0908</w:t>
            </w:r>
          </w:p>
        </w:tc>
        <w:tc>
          <w:tcPr>
            <w:tcW w:w="6000" w:type="dxa"/>
          </w:tcPr>
          <w:p w14:paraId="241BB4D9" w14:textId="77777777" w:rsidR="00B50050" w:rsidRDefault="00B50050" w:rsidP="0088127C">
            <w:pPr>
              <w:pStyle w:val="OtherTableBody"/>
            </w:pPr>
            <w:r>
              <w:t>Package Type</w:t>
            </w:r>
          </w:p>
        </w:tc>
        <w:tc>
          <w:tcPr>
            <w:tcW w:w="1000" w:type="dxa"/>
          </w:tcPr>
          <w:p w14:paraId="55F5B9AE" w14:textId="77777777" w:rsidR="00B50050" w:rsidRDefault="00B50050" w:rsidP="0088127C">
            <w:pPr>
              <w:pStyle w:val="OtherTableBody"/>
            </w:pPr>
            <w:r>
              <w:t>2.C.2.533</w:t>
            </w:r>
          </w:p>
        </w:tc>
      </w:tr>
      <w:tr w:rsidR="00B50050" w14:paraId="40A39861" w14:textId="77777777" w:rsidTr="00195548">
        <w:tc>
          <w:tcPr>
            <w:tcW w:w="1000" w:type="dxa"/>
          </w:tcPr>
          <w:p w14:paraId="2DD5BF0B" w14:textId="77777777" w:rsidR="00B50050" w:rsidRDefault="00B50050" w:rsidP="0088127C">
            <w:pPr>
              <w:pStyle w:val="OtherTableBody"/>
            </w:pPr>
            <w:r>
              <w:t>User</w:t>
            </w:r>
          </w:p>
        </w:tc>
        <w:tc>
          <w:tcPr>
            <w:tcW w:w="1000" w:type="dxa"/>
          </w:tcPr>
          <w:p w14:paraId="7C0ED0A0" w14:textId="77777777" w:rsidR="00B50050" w:rsidRDefault="00B50050" w:rsidP="0088127C">
            <w:pPr>
              <w:pStyle w:val="OtherTableBody"/>
            </w:pPr>
            <w:r>
              <w:t>0469</w:t>
            </w:r>
          </w:p>
        </w:tc>
        <w:tc>
          <w:tcPr>
            <w:tcW w:w="6000" w:type="dxa"/>
          </w:tcPr>
          <w:p w14:paraId="5F667CD7" w14:textId="77777777" w:rsidR="00B50050" w:rsidRDefault="00B50050" w:rsidP="0088127C">
            <w:pPr>
              <w:pStyle w:val="OtherTableBody"/>
            </w:pPr>
            <w:r>
              <w:t>Packaging Status Code</w:t>
            </w:r>
          </w:p>
        </w:tc>
        <w:tc>
          <w:tcPr>
            <w:tcW w:w="1000" w:type="dxa"/>
          </w:tcPr>
          <w:p w14:paraId="79D0218A" w14:textId="77777777" w:rsidR="00B50050" w:rsidRDefault="00B50050" w:rsidP="0088127C">
            <w:pPr>
              <w:pStyle w:val="OtherTableBody"/>
            </w:pPr>
            <w:r>
              <w:t>2.C.2.384</w:t>
            </w:r>
          </w:p>
        </w:tc>
      </w:tr>
      <w:tr w:rsidR="00B50050" w14:paraId="315D2AE7" w14:textId="77777777" w:rsidTr="00195548">
        <w:tc>
          <w:tcPr>
            <w:tcW w:w="1000" w:type="dxa"/>
          </w:tcPr>
          <w:p w14:paraId="5F1994C8" w14:textId="77777777" w:rsidR="00B50050" w:rsidRDefault="00B50050" w:rsidP="0088127C">
            <w:pPr>
              <w:pStyle w:val="OtherTableBody"/>
            </w:pPr>
            <w:r>
              <w:t>undefined</w:t>
            </w:r>
          </w:p>
        </w:tc>
        <w:tc>
          <w:tcPr>
            <w:tcW w:w="1000" w:type="dxa"/>
          </w:tcPr>
          <w:p w14:paraId="736DAACC" w14:textId="77777777" w:rsidR="00B50050" w:rsidRDefault="00B50050" w:rsidP="0088127C">
            <w:pPr>
              <w:pStyle w:val="OtherTableBody"/>
            </w:pPr>
            <w:r>
              <w:t>0712</w:t>
            </w:r>
          </w:p>
        </w:tc>
        <w:tc>
          <w:tcPr>
            <w:tcW w:w="6000" w:type="dxa"/>
          </w:tcPr>
          <w:p w14:paraId="513E54C3" w14:textId="77777777" w:rsidR="00B50050" w:rsidRDefault="00B50050" w:rsidP="0088127C">
            <w:pPr>
              <w:pStyle w:val="OtherTableBody"/>
            </w:pPr>
            <w:r>
              <w:t>Packaging/Assembly Location (RXD-27)</w:t>
            </w:r>
          </w:p>
        </w:tc>
        <w:tc>
          <w:tcPr>
            <w:tcW w:w="1000" w:type="dxa"/>
          </w:tcPr>
          <w:p w14:paraId="5F469208" w14:textId="77777777" w:rsidR="00B50050" w:rsidRDefault="00B50050" w:rsidP="0088127C">
            <w:pPr>
              <w:pStyle w:val="OtherTableBody"/>
            </w:pPr>
            <w:r>
              <w:t>4A.4.5</w:t>
            </w:r>
          </w:p>
        </w:tc>
      </w:tr>
      <w:tr w:rsidR="00B50050" w14:paraId="758495A9" w14:textId="77777777" w:rsidTr="00195548">
        <w:tc>
          <w:tcPr>
            <w:tcW w:w="1000" w:type="dxa"/>
          </w:tcPr>
          <w:p w14:paraId="5E43AC45" w14:textId="77777777" w:rsidR="00B50050" w:rsidRDefault="00B50050" w:rsidP="0088127C">
            <w:pPr>
              <w:pStyle w:val="OtherTableBody"/>
            </w:pPr>
            <w:r>
              <w:t>User</w:t>
            </w:r>
          </w:p>
        </w:tc>
        <w:tc>
          <w:tcPr>
            <w:tcW w:w="1000" w:type="dxa"/>
          </w:tcPr>
          <w:p w14:paraId="6534B06D" w14:textId="77777777" w:rsidR="00B50050" w:rsidRDefault="00B50050" w:rsidP="0088127C">
            <w:pPr>
              <w:pStyle w:val="OtherTableBody"/>
            </w:pPr>
            <w:r>
              <w:t>0406</w:t>
            </w:r>
          </w:p>
        </w:tc>
        <w:tc>
          <w:tcPr>
            <w:tcW w:w="6000" w:type="dxa"/>
          </w:tcPr>
          <w:p w14:paraId="31612BE0" w14:textId="77777777" w:rsidR="00B50050" w:rsidRDefault="00B50050" w:rsidP="0088127C">
            <w:pPr>
              <w:pStyle w:val="OtherTableBody"/>
            </w:pPr>
            <w:r>
              <w:t>Participant Organization Unit Type</w:t>
            </w:r>
          </w:p>
        </w:tc>
        <w:tc>
          <w:tcPr>
            <w:tcW w:w="1000" w:type="dxa"/>
          </w:tcPr>
          <w:p w14:paraId="77DD07E3" w14:textId="77777777" w:rsidR="00B50050" w:rsidRDefault="00B50050" w:rsidP="0088127C">
            <w:pPr>
              <w:pStyle w:val="OtherTableBody"/>
            </w:pPr>
            <w:r>
              <w:t>2.C.2.328</w:t>
            </w:r>
          </w:p>
        </w:tc>
      </w:tr>
      <w:tr w:rsidR="00B50050" w14:paraId="2BFBE42A" w14:textId="77777777" w:rsidTr="00195548">
        <w:tc>
          <w:tcPr>
            <w:tcW w:w="1000" w:type="dxa"/>
          </w:tcPr>
          <w:p w14:paraId="7A6E5A85" w14:textId="77777777" w:rsidR="00B50050" w:rsidRDefault="00B50050" w:rsidP="0088127C">
            <w:pPr>
              <w:pStyle w:val="OtherTableBody"/>
            </w:pPr>
            <w:r>
              <w:t>HL7-EXT</w:t>
            </w:r>
          </w:p>
        </w:tc>
        <w:tc>
          <w:tcPr>
            <w:tcW w:w="1000" w:type="dxa"/>
          </w:tcPr>
          <w:p w14:paraId="76939055" w14:textId="77777777" w:rsidR="00B50050" w:rsidRDefault="00B50050" w:rsidP="0088127C">
            <w:pPr>
              <w:pStyle w:val="OtherTableBody"/>
            </w:pPr>
            <w:r>
              <w:t>0912</w:t>
            </w:r>
          </w:p>
        </w:tc>
        <w:tc>
          <w:tcPr>
            <w:tcW w:w="6000" w:type="dxa"/>
          </w:tcPr>
          <w:p w14:paraId="1614FC00" w14:textId="77777777" w:rsidR="00B50050" w:rsidRDefault="00B50050" w:rsidP="0088127C">
            <w:pPr>
              <w:pStyle w:val="OtherTableBody"/>
            </w:pPr>
            <w:r>
              <w:t>Participation</w:t>
            </w:r>
          </w:p>
        </w:tc>
        <w:tc>
          <w:tcPr>
            <w:tcW w:w="1000" w:type="dxa"/>
          </w:tcPr>
          <w:p w14:paraId="3E144DDD" w14:textId="77777777" w:rsidR="00B50050" w:rsidRDefault="00B50050" w:rsidP="0088127C">
            <w:pPr>
              <w:pStyle w:val="OtherTableBody"/>
            </w:pPr>
            <w:r>
              <w:t>2.C.2.536</w:t>
            </w:r>
          </w:p>
        </w:tc>
      </w:tr>
      <w:tr w:rsidR="00B50050" w14:paraId="315278D1" w14:textId="77777777" w:rsidTr="00195548">
        <w:tc>
          <w:tcPr>
            <w:tcW w:w="1000" w:type="dxa"/>
          </w:tcPr>
          <w:p w14:paraId="796CE0AB" w14:textId="77777777" w:rsidR="00B50050" w:rsidRDefault="00B50050" w:rsidP="0088127C">
            <w:pPr>
              <w:pStyle w:val="OtherTableBody"/>
            </w:pPr>
            <w:r>
              <w:t>User</w:t>
            </w:r>
          </w:p>
        </w:tc>
        <w:tc>
          <w:tcPr>
            <w:tcW w:w="1000" w:type="dxa"/>
          </w:tcPr>
          <w:p w14:paraId="60F3EFEA" w14:textId="77777777" w:rsidR="00B50050" w:rsidRDefault="00B50050" w:rsidP="0088127C">
            <w:pPr>
              <w:pStyle w:val="OtherTableBody"/>
            </w:pPr>
            <w:r>
              <w:t>0218</w:t>
            </w:r>
          </w:p>
        </w:tc>
        <w:tc>
          <w:tcPr>
            <w:tcW w:w="6000" w:type="dxa"/>
          </w:tcPr>
          <w:p w14:paraId="0947BE26" w14:textId="77777777" w:rsidR="00B50050" w:rsidRDefault="00B50050" w:rsidP="0088127C">
            <w:pPr>
              <w:pStyle w:val="OtherTableBody"/>
            </w:pPr>
            <w:r>
              <w:t>Patient Charge Adjustment</w:t>
            </w:r>
          </w:p>
        </w:tc>
        <w:tc>
          <w:tcPr>
            <w:tcW w:w="1000" w:type="dxa"/>
          </w:tcPr>
          <w:p w14:paraId="20567EFD" w14:textId="77777777" w:rsidR="00B50050" w:rsidRDefault="00B50050" w:rsidP="0088127C">
            <w:pPr>
              <w:pStyle w:val="OtherTableBody"/>
            </w:pPr>
            <w:r>
              <w:t>2.C.2.155</w:t>
            </w:r>
          </w:p>
        </w:tc>
      </w:tr>
      <w:tr w:rsidR="00B50050" w14:paraId="1A276AE7" w14:textId="77777777" w:rsidTr="00195548">
        <w:tc>
          <w:tcPr>
            <w:tcW w:w="1000" w:type="dxa"/>
          </w:tcPr>
          <w:p w14:paraId="43F1B9A6" w14:textId="77777777" w:rsidR="00B50050" w:rsidRDefault="00B50050" w:rsidP="0088127C">
            <w:pPr>
              <w:pStyle w:val="OtherTableBody"/>
            </w:pPr>
            <w:r>
              <w:t>User</w:t>
            </w:r>
          </w:p>
        </w:tc>
        <w:tc>
          <w:tcPr>
            <w:tcW w:w="1000" w:type="dxa"/>
          </w:tcPr>
          <w:p w14:paraId="2B6BF956" w14:textId="77777777" w:rsidR="00B50050" w:rsidRDefault="00B50050" w:rsidP="0088127C">
            <w:pPr>
              <w:pStyle w:val="OtherTableBody"/>
            </w:pPr>
            <w:r>
              <w:t>0004</w:t>
            </w:r>
          </w:p>
        </w:tc>
        <w:tc>
          <w:tcPr>
            <w:tcW w:w="6000" w:type="dxa"/>
          </w:tcPr>
          <w:p w14:paraId="68491E86" w14:textId="77777777" w:rsidR="00B50050" w:rsidRDefault="00B50050" w:rsidP="0088127C">
            <w:pPr>
              <w:pStyle w:val="OtherTableBody"/>
            </w:pPr>
            <w:r>
              <w:t>Patient Class</w:t>
            </w:r>
          </w:p>
        </w:tc>
        <w:tc>
          <w:tcPr>
            <w:tcW w:w="1000" w:type="dxa"/>
          </w:tcPr>
          <w:p w14:paraId="5824E30E" w14:textId="77777777" w:rsidR="00B50050" w:rsidRDefault="00B50050" w:rsidP="0088127C">
            <w:pPr>
              <w:pStyle w:val="OtherTableBody"/>
            </w:pPr>
            <w:r>
              <w:t>2.C.2.4</w:t>
            </w:r>
          </w:p>
        </w:tc>
      </w:tr>
      <w:tr w:rsidR="00B50050" w14:paraId="6A8452CD" w14:textId="77777777" w:rsidTr="00195548">
        <w:tc>
          <w:tcPr>
            <w:tcW w:w="1000" w:type="dxa"/>
          </w:tcPr>
          <w:p w14:paraId="753CD916" w14:textId="77777777" w:rsidR="00B50050" w:rsidRDefault="00B50050" w:rsidP="0088127C">
            <w:pPr>
              <w:pStyle w:val="OtherTableBody"/>
            </w:pPr>
            <w:r>
              <w:t>User</w:t>
            </w:r>
          </w:p>
        </w:tc>
        <w:tc>
          <w:tcPr>
            <w:tcW w:w="1000" w:type="dxa"/>
          </w:tcPr>
          <w:p w14:paraId="3A611189" w14:textId="77777777" w:rsidR="00B50050" w:rsidRDefault="00B50050" w:rsidP="0088127C">
            <w:pPr>
              <w:pStyle w:val="OtherTableBody"/>
            </w:pPr>
            <w:r>
              <w:t>0434</w:t>
            </w:r>
          </w:p>
        </w:tc>
        <w:tc>
          <w:tcPr>
            <w:tcW w:w="6000" w:type="dxa"/>
          </w:tcPr>
          <w:p w14:paraId="38EA8804" w14:textId="77777777" w:rsidR="00B50050" w:rsidRDefault="00B50050" w:rsidP="0088127C">
            <w:pPr>
              <w:pStyle w:val="OtherTableBody"/>
            </w:pPr>
            <w:r>
              <w:t>Patient Condition Code</w:t>
            </w:r>
          </w:p>
        </w:tc>
        <w:tc>
          <w:tcPr>
            <w:tcW w:w="1000" w:type="dxa"/>
          </w:tcPr>
          <w:p w14:paraId="1870D3BA" w14:textId="77777777" w:rsidR="00B50050" w:rsidRDefault="00B50050" w:rsidP="0088127C">
            <w:pPr>
              <w:pStyle w:val="OtherTableBody"/>
            </w:pPr>
            <w:r>
              <w:t>2.C.2.351</w:t>
            </w:r>
          </w:p>
        </w:tc>
      </w:tr>
      <w:tr w:rsidR="00B50050" w14:paraId="16BEC9FB" w14:textId="77777777" w:rsidTr="00195548">
        <w:tc>
          <w:tcPr>
            <w:tcW w:w="1000" w:type="dxa"/>
          </w:tcPr>
          <w:p w14:paraId="71697795" w14:textId="77777777" w:rsidR="00B50050" w:rsidRDefault="00B50050" w:rsidP="0088127C">
            <w:pPr>
              <w:pStyle w:val="OtherTableBody"/>
            </w:pPr>
            <w:r>
              <w:t>undefined</w:t>
            </w:r>
          </w:p>
        </w:tc>
        <w:tc>
          <w:tcPr>
            <w:tcW w:w="1000" w:type="dxa"/>
          </w:tcPr>
          <w:p w14:paraId="761D8BA8" w14:textId="77777777" w:rsidR="00B50050" w:rsidRDefault="00B50050" w:rsidP="0088127C">
            <w:pPr>
              <w:pStyle w:val="OtherTableBody"/>
            </w:pPr>
            <w:r>
              <w:t>0593</w:t>
            </w:r>
          </w:p>
        </w:tc>
        <w:tc>
          <w:tcPr>
            <w:tcW w:w="6000" w:type="dxa"/>
          </w:tcPr>
          <w:p w14:paraId="6683A809" w14:textId="77777777" w:rsidR="00B50050" w:rsidRDefault="00B50050" w:rsidP="0088127C">
            <w:pPr>
              <w:pStyle w:val="OtherTableBody"/>
            </w:pPr>
            <w:r>
              <w:t>Patient Evaluability Status (CSR-14)</w:t>
            </w:r>
          </w:p>
        </w:tc>
        <w:tc>
          <w:tcPr>
            <w:tcW w:w="1000" w:type="dxa"/>
          </w:tcPr>
          <w:p w14:paraId="63D252C9" w14:textId="77777777" w:rsidR="00B50050" w:rsidRDefault="00B50050" w:rsidP="0088127C">
            <w:pPr>
              <w:pStyle w:val="OtherTableBody"/>
            </w:pPr>
            <w:r>
              <w:t>7.8.1</w:t>
            </w:r>
          </w:p>
        </w:tc>
      </w:tr>
      <w:tr w:rsidR="00B50050" w14:paraId="2E8ABEF1" w14:textId="77777777" w:rsidTr="00195548">
        <w:tc>
          <w:tcPr>
            <w:tcW w:w="1000" w:type="dxa"/>
          </w:tcPr>
          <w:p w14:paraId="3057574F" w14:textId="77777777" w:rsidR="00B50050" w:rsidRDefault="00B50050" w:rsidP="0088127C">
            <w:pPr>
              <w:pStyle w:val="OtherTableBody"/>
            </w:pPr>
            <w:r>
              <w:t>User</w:t>
            </w:r>
          </w:p>
        </w:tc>
        <w:tc>
          <w:tcPr>
            <w:tcW w:w="1000" w:type="dxa"/>
          </w:tcPr>
          <w:p w14:paraId="21BD4339" w14:textId="77777777" w:rsidR="00B50050" w:rsidRDefault="00B50050" w:rsidP="0088127C">
            <w:pPr>
              <w:pStyle w:val="OtherTableBody"/>
            </w:pPr>
            <w:r>
              <w:t>0260</w:t>
            </w:r>
          </w:p>
        </w:tc>
        <w:tc>
          <w:tcPr>
            <w:tcW w:w="6000" w:type="dxa"/>
          </w:tcPr>
          <w:p w14:paraId="74C8AD28" w14:textId="77777777" w:rsidR="00B50050" w:rsidRDefault="00B50050" w:rsidP="0088127C">
            <w:pPr>
              <w:pStyle w:val="OtherTableBody"/>
            </w:pPr>
            <w:r>
              <w:t>Patient Location Type</w:t>
            </w:r>
          </w:p>
        </w:tc>
        <w:tc>
          <w:tcPr>
            <w:tcW w:w="1000" w:type="dxa"/>
          </w:tcPr>
          <w:p w14:paraId="51A7D45C" w14:textId="77777777" w:rsidR="00B50050" w:rsidRDefault="00B50050" w:rsidP="0088127C">
            <w:pPr>
              <w:pStyle w:val="OtherTableBody"/>
            </w:pPr>
            <w:r>
              <w:t>2.C.2.195</w:t>
            </w:r>
          </w:p>
        </w:tc>
      </w:tr>
      <w:tr w:rsidR="00B50050" w14:paraId="57529877" w14:textId="77777777" w:rsidTr="00195548">
        <w:tc>
          <w:tcPr>
            <w:tcW w:w="1000" w:type="dxa"/>
          </w:tcPr>
          <w:p w14:paraId="1BCBDE26" w14:textId="77777777" w:rsidR="00B50050" w:rsidRDefault="00B50050" w:rsidP="0088127C">
            <w:pPr>
              <w:pStyle w:val="OtherTableBody"/>
            </w:pPr>
            <w:r>
              <w:t>HL7</w:t>
            </w:r>
          </w:p>
        </w:tc>
        <w:tc>
          <w:tcPr>
            <w:tcW w:w="1000" w:type="dxa"/>
          </w:tcPr>
          <w:p w14:paraId="77160CED" w14:textId="77777777" w:rsidR="00B50050" w:rsidRDefault="00B50050" w:rsidP="0088127C">
            <w:pPr>
              <w:pStyle w:val="OtherTableBody"/>
            </w:pPr>
            <w:r>
              <w:t>0241</w:t>
            </w:r>
          </w:p>
        </w:tc>
        <w:tc>
          <w:tcPr>
            <w:tcW w:w="6000" w:type="dxa"/>
          </w:tcPr>
          <w:p w14:paraId="23FAD7FC" w14:textId="77777777" w:rsidR="00B50050" w:rsidRDefault="00B50050" w:rsidP="0088127C">
            <w:pPr>
              <w:pStyle w:val="OtherTableBody"/>
            </w:pPr>
            <w:r>
              <w:t>Patient Outcome</w:t>
            </w:r>
          </w:p>
        </w:tc>
        <w:tc>
          <w:tcPr>
            <w:tcW w:w="1000" w:type="dxa"/>
          </w:tcPr>
          <w:p w14:paraId="693CA9FF" w14:textId="77777777" w:rsidR="00B50050" w:rsidRDefault="00B50050" w:rsidP="0088127C">
            <w:pPr>
              <w:pStyle w:val="OtherTableBody"/>
            </w:pPr>
            <w:r>
              <w:t>2.C.2.176</w:t>
            </w:r>
          </w:p>
        </w:tc>
      </w:tr>
      <w:tr w:rsidR="00B50050" w14:paraId="28733C21" w14:textId="77777777" w:rsidTr="00195548">
        <w:tc>
          <w:tcPr>
            <w:tcW w:w="1000" w:type="dxa"/>
          </w:tcPr>
          <w:p w14:paraId="16AFFE9A" w14:textId="77777777" w:rsidR="00B50050" w:rsidRDefault="00B50050" w:rsidP="0088127C">
            <w:pPr>
              <w:pStyle w:val="OtherTableBody"/>
            </w:pPr>
            <w:r>
              <w:t>HL7</w:t>
            </w:r>
          </w:p>
        </w:tc>
        <w:tc>
          <w:tcPr>
            <w:tcW w:w="1000" w:type="dxa"/>
          </w:tcPr>
          <w:p w14:paraId="78C70699" w14:textId="77777777" w:rsidR="00B50050" w:rsidRDefault="00B50050" w:rsidP="0088127C">
            <w:pPr>
              <w:pStyle w:val="OtherTableBody"/>
            </w:pPr>
            <w:r>
              <w:t>0909</w:t>
            </w:r>
          </w:p>
        </w:tc>
        <w:tc>
          <w:tcPr>
            <w:tcW w:w="6000" w:type="dxa"/>
          </w:tcPr>
          <w:p w14:paraId="065525AE" w14:textId="77777777" w:rsidR="00B50050" w:rsidRPr="001D2E85" w:rsidRDefault="00B50050" w:rsidP="0088127C">
            <w:pPr>
              <w:pStyle w:val="OtherTableBody"/>
            </w:pPr>
            <w:r w:rsidRPr="001D2E85">
              <w:t>Patient Results Release Categorization Scheme</w:t>
            </w:r>
          </w:p>
        </w:tc>
        <w:tc>
          <w:tcPr>
            <w:tcW w:w="1000" w:type="dxa"/>
          </w:tcPr>
          <w:p w14:paraId="0B932EB3" w14:textId="77777777" w:rsidR="00B50050" w:rsidRDefault="00B50050" w:rsidP="0088127C">
            <w:pPr>
              <w:pStyle w:val="OtherTableBody"/>
            </w:pPr>
            <w:r>
              <w:t>2.C.2.534</w:t>
            </w:r>
          </w:p>
        </w:tc>
      </w:tr>
      <w:tr w:rsidR="00B50050" w14:paraId="672865E6" w14:textId="77777777" w:rsidTr="00195548">
        <w:tc>
          <w:tcPr>
            <w:tcW w:w="1000" w:type="dxa"/>
          </w:tcPr>
          <w:p w14:paraId="67D6932E" w14:textId="77777777" w:rsidR="00B50050" w:rsidRDefault="00B50050" w:rsidP="0088127C">
            <w:pPr>
              <w:pStyle w:val="OtherTableBody"/>
            </w:pPr>
            <w:r>
              <w:t>User</w:t>
            </w:r>
          </w:p>
        </w:tc>
        <w:tc>
          <w:tcPr>
            <w:tcW w:w="1000" w:type="dxa"/>
          </w:tcPr>
          <w:p w14:paraId="2DD939B5" w14:textId="77777777" w:rsidR="00B50050" w:rsidRDefault="00B50050" w:rsidP="0088127C">
            <w:pPr>
              <w:pStyle w:val="OtherTableBody"/>
            </w:pPr>
            <w:r>
              <w:t>0216</w:t>
            </w:r>
          </w:p>
        </w:tc>
        <w:tc>
          <w:tcPr>
            <w:tcW w:w="6000" w:type="dxa"/>
          </w:tcPr>
          <w:p w14:paraId="0187A11C" w14:textId="77777777" w:rsidR="00B50050" w:rsidRDefault="00B50050" w:rsidP="0088127C">
            <w:pPr>
              <w:pStyle w:val="OtherTableBody"/>
            </w:pPr>
            <w:r>
              <w:t>Patient Status Code</w:t>
            </w:r>
          </w:p>
        </w:tc>
        <w:tc>
          <w:tcPr>
            <w:tcW w:w="1000" w:type="dxa"/>
          </w:tcPr>
          <w:p w14:paraId="4B3C662B" w14:textId="77777777" w:rsidR="00B50050" w:rsidRDefault="00B50050" w:rsidP="0088127C">
            <w:pPr>
              <w:pStyle w:val="OtherTableBody"/>
            </w:pPr>
            <w:r>
              <w:t>2.C.2.153</w:t>
            </w:r>
          </w:p>
        </w:tc>
      </w:tr>
      <w:tr w:rsidR="00B50050" w14:paraId="2C0D892D" w14:textId="77777777" w:rsidTr="00195548">
        <w:tc>
          <w:tcPr>
            <w:tcW w:w="1000" w:type="dxa"/>
          </w:tcPr>
          <w:p w14:paraId="13DA0B8A" w14:textId="77777777" w:rsidR="00B50050" w:rsidRDefault="00B50050" w:rsidP="0088127C">
            <w:pPr>
              <w:pStyle w:val="OtherTableBody"/>
            </w:pPr>
            <w:r>
              <w:t>undefined</w:t>
            </w:r>
          </w:p>
        </w:tc>
        <w:tc>
          <w:tcPr>
            <w:tcW w:w="1000" w:type="dxa"/>
          </w:tcPr>
          <w:p w14:paraId="2EF95E96" w14:textId="77777777" w:rsidR="00B50050" w:rsidRDefault="00B50050" w:rsidP="0088127C">
            <w:pPr>
              <w:pStyle w:val="OtherTableBody"/>
            </w:pPr>
            <w:r>
              <w:t>0590</w:t>
            </w:r>
          </w:p>
        </w:tc>
        <w:tc>
          <w:tcPr>
            <w:tcW w:w="6000" w:type="dxa"/>
          </w:tcPr>
          <w:p w14:paraId="2FAE75D6" w14:textId="77777777" w:rsidR="00B50050" w:rsidRPr="001D2E85" w:rsidRDefault="00B50050" w:rsidP="0088127C">
            <w:pPr>
              <w:pStyle w:val="OtherTableBody"/>
            </w:pPr>
            <w:r w:rsidRPr="001D2E85">
              <w:t>Patient Study Eligibility Status (CSR-10)</w:t>
            </w:r>
          </w:p>
        </w:tc>
        <w:tc>
          <w:tcPr>
            <w:tcW w:w="1000" w:type="dxa"/>
          </w:tcPr>
          <w:p w14:paraId="52EB684F" w14:textId="77777777" w:rsidR="00B50050" w:rsidRDefault="00B50050" w:rsidP="0088127C">
            <w:pPr>
              <w:pStyle w:val="OtherTableBody"/>
            </w:pPr>
            <w:r>
              <w:t>7.8.1</w:t>
            </w:r>
          </w:p>
        </w:tc>
      </w:tr>
      <w:tr w:rsidR="00B50050" w14:paraId="4AD3E9FE" w14:textId="77777777" w:rsidTr="00195548">
        <w:tc>
          <w:tcPr>
            <w:tcW w:w="1000" w:type="dxa"/>
          </w:tcPr>
          <w:p w14:paraId="1E543B19" w14:textId="77777777" w:rsidR="00B50050" w:rsidRDefault="00B50050" w:rsidP="0088127C">
            <w:pPr>
              <w:pStyle w:val="OtherTableBody"/>
            </w:pPr>
            <w:r>
              <w:t>User</w:t>
            </w:r>
          </w:p>
        </w:tc>
        <w:tc>
          <w:tcPr>
            <w:tcW w:w="1000" w:type="dxa"/>
          </w:tcPr>
          <w:p w14:paraId="206BE6F4" w14:textId="77777777" w:rsidR="00B50050" w:rsidRDefault="00B50050" w:rsidP="0088127C">
            <w:pPr>
              <w:pStyle w:val="OtherTableBody"/>
            </w:pPr>
            <w:r>
              <w:t>0018</w:t>
            </w:r>
          </w:p>
        </w:tc>
        <w:tc>
          <w:tcPr>
            <w:tcW w:w="6000" w:type="dxa"/>
          </w:tcPr>
          <w:p w14:paraId="6687F34F" w14:textId="77777777" w:rsidR="00B50050" w:rsidRDefault="00B50050" w:rsidP="0088127C">
            <w:pPr>
              <w:pStyle w:val="OtherTableBody"/>
            </w:pPr>
            <w:r>
              <w:t>Patient Type</w:t>
            </w:r>
          </w:p>
        </w:tc>
        <w:tc>
          <w:tcPr>
            <w:tcW w:w="1000" w:type="dxa"/>
          </w:tcPr>
          <w:p w14:paraId="088E0148" w14:textId="77777777" w:rsidR="00B50050" w:rsidRDefault="00B50050" w:rsidP="0088127C">
            <w:pPr>
              <w:pStyle w:val="OtherTableBody"/>
            </w:pPr>
            <w:r>
              <w:t>2.C.2.12</w:t>
            </w:r>
          </w:p>
        </w:tc>
      </w:tr>
      <w:tr w:rsidR="00B50050" w14:paraId="6E0BE8CD" w14:textId="77777777" w:rsidTr="00195548">
        <w:tc>
          <w:tcPr>
            <w:tcW w:w="1000" w:type="dxa"/>
          </w:tcPr>
          <w:p w14:paraId="3EC49003" w14:textId="77777777" w:rsidR="00B50050" w:rsidRDefault="00B50050" w:rsidP="0088127C">
            <w:pPr>
              <w:pStyle w:val="OtherTableBody"/>
            </w:pPr>
            <w:r>
              <w:t>User</w:t>
            </w:r>
          </w:p>
        </w:tc>
        <w:tc>
          <w:tcPr>
            <w:tcW w:w="1000" w:type="dxa"/>
          </w:tcPr>
          <w:p w14:paraId="15D59BA8" w14:textId="77777777" w:rsidR="00B50050" w:rsidRDefault="00B50050" w:rsidP="0088127C">
            <w:pPr>
              <w:pStyle w:val="OtherTableBody"/>
            </w:pPr>
            <w:r>
              <w:t>0344</w:t>
            </w:r>
          </w:p>
        </w:tc>
        <w:tc>
          <w:tcPr>
            <w:tcW w:w="6000" w:type="dxa"/>
          </w:tcPr>
          <w:p w14:paraId="3EC14A55" w14:textId="77777777" w:rsidR="00B50050" w:rsidRDefault="00B50050" w:rsidP="0088127C">
            <w:pPr>
              <w:pStyle w:val="OtherTableBody"/>
            </w:pPr>
            <w:r>
              <w:t>Patient's Relationship to Insured</w:t>
            </w:r>
          </w:p>
        </w:tc>
        <w:tc>
          <w:tcPr>
            <w:tcW w:w="1000" w:type="dxa"/>
          </w:tcPr>
          <w:p w14:paraId="184D719A" w14:textId="77777777" w:rsidR="00B50050" w:rsidRDefault="00B50050" w:rsidP="0088127C">
            <w:pPr>
              <w:pStyle w:val="OtherTableBody"/>
            </w:pPr>
            <w:r>
              <w:t>2.C.2.272</w:t>
            </w:r>
          </w:p>
        </w:tc>
      </w:tr>
      <w:tr w:rsidR="00B50050" w14:paraId="2EF6A3F3" w14:textId="77777777" w:rsidTr="00195548">
        <w:tc>
          <w:tcPr>
            <w:tcW w:w="1000" w:type="dxa"/>
          </w:tcPr>
          <w:p w14:paraId="59EEE1BA" w14:textId="77777777" w:rsidR="00B50050" w:rsidRDefault="00B50050" w:rsidP="0088127C">
            <w:pPr>
              <w:pStyle w:val="OtherTableBody"/>
            </w:pPr>
            <w:r>
              <w:t>User</w:t>
            </w:r>
          </w:p>
        </w:tc>
        <w:tc>
          <w:tcPr>
            <w:tcW w:w="1000" w:type="dxa"/>
          </w:tcPr>
          <w:p w14:paraId="3C569415" w14:textId="77777777" w:rsidR="00B50050" w:rsidRDefault="00B50050" w:rsidP="0088127C">
            <w:pPr>
              <w:pStyle w:val="OtherTableBody"/>
            </w:pPr>
            <w:r>
              <w:t>0558</w:t>
            </w:r>
          </w:p>
        </w:tc>
        <w:tc>
          <w:tcPr>
            <w:tcW w:w="6000" w:type="dxa"/>
          </w:tcPr>
          <w:p w14:paraId="607BB89A" w14:textId="77777777" w:rsidR="00B50050" w:rsidRDefault="00B50050" w:rsidP="0088127C">
            <w:pPr>
              <w:pStyle w:val="OtherTableBody"/>
            </w:pPr>
            <w:r>
              <w:t>Payee Relationship to Invoice</w:t>
            </w:r>
          </w:p>
        </w:tc>
        <w:tc>
          <w:tcPr>
            <w:tcW w:w="1000" w:type="dxa"/>
          </w:tcPr>
          <w:p w14:paraId="0565D706" w14:textId="77777777" w:rsidR="00B50050" w:rsidRDefault="00B50050" w:rsidP="0088127C">
            <w:pPr>
              <w:pStyle w:val="OtherTableBody"/>
            </w:pPr>
            <w:r>
              <w:t>2.C.2.465</w:t>
            </w:r>
          </w:p>
        </w:tc>
      </w:tr>
      <w:tr w:rsidR="00B50050" w14:paraId="65884C66" w14:textId="77777777" w:rsidTr="00195548">
        <w:tc>
          <w:tcPr>
            <w:tcW w:w="1000" w:type="dxa"/>
          </w:tcPr>
          <w:p w14:paraId="46FC5F8B" w14:textId="77777777" w:rsidR="00B50050" w:rsidRDefault="00B50050" w:rsidP="0088127C">
            <w:pPr>
              <w:pStyle w:val="OtherTableBody"/>
            </w:pPr>
            <w:r>
              <w:t>User</w:t>
            </w:r>
          </w:p>
        </w:tc>
        <w:tc>
          <w:tcPr>
            <w:tcW w:w="1000" w:type="dxa"/>
          </w:tcPr>
          <w:p w14:paraId="5AEA2F29" w14:textId="77777777" w:rsidR="00B50050" w:rsidRDefault="00B50050" w:rsidP="0088127C">
            <w:pPr>
              <w:pStyle w:val="OtherTableBody"/>
            </w:pPr>
            <w:r>
              <w:t>0557</w:t>
            </w:r>
          </w:p>
        </w:tc>
        <w:tc>
          <w:tcPr>
            <w:tcW w:w="6000" w:type="dxa"/>
          </w:tcPr>
          <w:p w14:paraId="652025AA" w14:textId="77777777" w:rsidR="00B50050" w:rsidRDefault="00B50050" w:rsidP="0088127C">
            <w:pPr>
              <w:pStyle w:val="OtherTableBody"/>
            </w:pPr>
            <w:r>
              <w:t>Payee Type</w:t>
            </w:r>
          </w:p>
        </w:tc>
        <w:tc>
          <w:tcPr>
            <w:tcW w:w="1000" w:type="dxa"/>
          </w:tcPr>
          <w:p w14:paraId="1D51C892" w14:textId="77777777" w:rsidR="00B50050" w:rsidRDefault="00B50050" w:rsidP="0088127C">
            <w:pPr>
              <w:pStyle w:val="OtherTableBody"/>
            </w:pPr>
            <w:r>
              <w:t>2.C.2.464</w:t>
            </w:r>
          </w:p>
        </w:tc>
      </w:tr>
      <w:tr w:rsidR="00B50050" w14:paraId="03545361" w14:textId="77777777" w:rsidTr="00195548">
        <w:tc>
          <w:tcPr>
            <w:tcW w:w="1000" w:type="dxa"/>
          </w:tcPr>
          <w:p w14:paraId="38E7CA35" w14:textId="77777777" w:rsidR="00B50050" w:rsidRDefault="00B50050" w:rsidP="0088127C">
            <w:pPr>
              <w:pStyle w:val="OtherTableBody"/>
            </w:pPr>
            <w:r>
              <w:t>User</w:t>
            </w:r>
          </w:p>
        </w:tc>
        <w:tc>
          <w:tcPr>
            <w:tcW w:w="1000" w:type="dxa"/>
          </w:tcPr>
          <w:p w14:paraId="2F453556" w14:textId="77777777" w:rsidR="00B50050" w:rsidRDefault="00B50050" w:rsidP="0088127C">
            <w:pPr>
              <w:pStyle w:val="OtherTableBody"/>
            </w:pPr>
            <w:r>
              <w:t>0468</w:t>
            </w:r>
          </w:p>
        </w:tc>
        <w:tc>
          <w:tcPr>
            <w:tcW w:w="6000" w:type="dxa"/>
          </w:tcPr>
          <w:p w14:paraId="0D1BF52B" w14:textId="77777777" w:rsidR="00B50050" w:rsidRDefault="00B50050" w:rsidP="0088127C">
            <w:pPr>
              <w:pStyle w:val="OtherTableBody"/>
            </w:pPr>
            <w:r>
              <w:t>Payment Adjustment Code</w:t>
            </w:r>
          </w:p>
        </w:tc>
        <w:tc>
          <w:tcPr>
            <w:tcW w:w="1000" w:type="dxa"/>
          </w:tcPr>
          <w:p w14:paraId="04992CB2" w14:textId="77777777" w:rsidR="00B50050" w:rsidRDefault="00B50050" w:rsidP="0088127C">
            <w:pPr>
              <w:pStyle w:val="OtherTableBody"/>
            </w:pPr>
            <w:r>
              <w:t>2.C.2.383</w:t>
            </w:r>
          </w:p>
        </w:tc>
      </w:tr>
      <w:tr w:rsidR="00B50050" w14:paraId="524C1AC9" w14:textId="77777777" w:rsidTr="00195548">
        <w:tc>
          <w:tcPr>
            <w:tcW w:w="1000" w:type="dxa"/>
          </w:tcPr>
          <w:p w14:paraId="550F51E1" w14:textId="77777777" w:rsidR="00B50050" w:rsidRDefault="00B50050" w:rsidP="0088127C">
            <w:pPr>
              <w:pStyle w:val="OtherTableBody"/>
            </w:pPr>
            <w:r>
              <w:t>User</w:t>
            </w:r>
          </w:p>
        </w:tc>
        <w:tc>
          <w:tcPr>
            <w:tcW w:w="1000" w:type="dxa"/>
          </w:tcPr>
          <w:p w14:paraId="47C513EF" w14:textId="77777777" w:rsidR="00B50050" w:rsidRDefault="00B50050" w:rsidP="0088127C">
            <w:pPr>
              <w:pStyle w:val="OtherTableBody"/>
            </w:pPr>
            <w:r>
              <w:t>0570</w:t>
            </w:r>
          </w:p>
        </w:tc>
        <w:tc>
          <w:tcPr>
            <w:tcW w:w="6000" w:type="dxa"/>
          </w:tcPr>
          <w:p w14:paraId="6E9A9794" w14:textId="77777777" w:rsidR="00B50050" w:rsidRDefault="00B50050" w:rsidP="0088127C">
            <w:pPr>
              <w:pStyle w:val="OtherTableBody"/>
            </w:pPr>
            <w:r>
              <w:t>Payment Method Code</w:t>
            </w:r>
          </w:p>
        </w:tc>
        <w:tc>
          <w:tcPr>
            <w:tcW w:w="1000" w:type="dxa"/>
          </w:tcPr>
          <w:p w14:paraId="3BB60E37" w14:textId="77777777" w:rsidR="00B50050" w:rsidRDefault="00B50050" w:rsidP="0088127C">
            <w:pPr>
              <w:pStyle w:val="OtherTableBody"/>
            </w:pPr>
            <w:r>
              <w:t>2.C.2.476</w:t>
            </w:r>
          </w:p>
        </w:tc>
      </w:tr>
      <w:tr w:rsidR="00B50050" w14:paraId="20CE362F" w14:textId="77777777" w:rsidTr="00195548">
        <w:tc>
          <w:tcPr>
            <w:tcW w:w="1000" w:type="dxa"/>
          </w:tcPr>
          <w:p w14:paraId="4CAC83CF" w14:textId="77777777" w:rsidR="00B50050" w:rsidRDefault="00B50050" w:rsidP="0088127C">
            <w:pPr>
              <w:pStyle w:val="OtherTableBody"/>
            </w:pPr>
            <w:r>
              <w:t>undefined</w:t>
            </w:r>
          </w:p>
        </w:tc>
        <w:tc>
          <w:tcPr>
            <w:tcW w:w="1000" w:type="dxa"/>
          </w:tcPr>
          <w:p w14:paraId="11498088" w14:textId="77777777" w:rsidR="00B50050" w:rsidRDefault="00B50050" w:rsidP="0088127C">
            <w:pPr>
              <w:pStyle w:val="OtherTableBody"/>
            </w:pPr>
            <w:r>
              <w:t>0769</w:t>
            </w:r>
          </w:p>
        </w:tc>
        <w:tc>
          <w:tcPr>
            <w:tcW w:w="6000" w:type="dxa"/>
          </w:tcPr>
          <w:p w14:paraId="4BD49D33" w14:textId="77777777" w:rsidR="00B50050" w:rsidRPr="001D2E85" w:rsidRDefault="00B50050" w:rsidP="0088127C">
            <w:pPr>
              <w:pStyle w:val="OtherTableBody"/>
            </w:pPr>
            <w:r w:rsidRPr="001D2E85">
              <w:t>PCA Dose Amount Units (RXV-9)</w:t>
            </w:r>
          </w:p>
        </w:tc>
        <w:tc>
          <w:tcPr>
            <w:tcW w:w="1000" w:type="dxa"/>
          </w:tcPr>
          <w:p w14:paraId="369F856B" w14:textId="77777777" w:rsidR="00B50050" w:rsidRDefault="00B50050" w:rsidP="0088127C">
            <w:pPr>
              <w:pStyle w:val="OtherTableBody"/>
            </w:pPr>
            <w:r>
              <w:t>4A.4.8</w:t>
            </w:r>
          </w:p>
        </w:tc>
      </w:tr>
      <w:tr w:rsidR="00B50050" w14:paraId="5B1E1C68" w14:textId="77777777" w:rsidTr="00195548">
        <w:tc>
          <w:tcPr>
            <w:tcW w:w="1000" w:type="dxa"/>
          </w:tcPr>
          <w:p w14:paraId="22017A86" w14:textId="77777777" w:rsidR="00B50050" w:rsidRDefault="00B50050" w:rsidP="0088127C">
            <w:pPr>
              <w:pStyle w:val="OtherTableBody"/>
            </w:pPr>
            <w:r>
              <w:t>undefined</w:t>
            </w:r>
          </w:p>
        </w:tc>
        <w:tc>
          <w:tcPr>
            <w:tcW w:w="1000" w:type="dxa"/>
          </w:tcPr>
          <w:p w14:paraId="2DC62B2A" w14:textId="77777777" w:rsidR="00B50050" w:rsidRDefault="00B50050" w:rsidP="0088127C">
            <w:pPr>
              <w:pStyle w:val="OtherTableBody"/>
            </w:pPr>
            <w:r>
              <w:t>0770</w:t>
            </w:r>
          </w:p>
        </w:tc>
        <w:tc>
          <w:tcPr>
            <w:tcW w:w="6000" w:type="dxa"/>
          </w:tcPr>
          <w:p w14:paraId="2672C4D9" w14:textId="77777777" w:rsidR="00B50050" w:rsidRPr="001D2E85" w:rsidRDefault="00B50050" w:rsidP="0088127C">
            <w:pPr>
              <w:pStyle w:val="OtherTableBody"/>
            </w:pPr>
            <w:r w:rsidRPr="001D2E85">
              <w:t>PCA Dose Amount Volume Units (RXV-11)</w:t>
            </w:r>
          </w:p>
        </w:tc>
        <w:tc>
          <w:tcPr>
            <w:tcW w:w="1000" w:type="dxa"/>
          </w:tcPr>
          <w:p w14:paraId="1BF68377" w14:textId="77777777" w:rsidR="00B50050" w:rsidRDefault="00B50050" w:rsidP="0088127C">
            <w:pPr>
              <w:pStyle w:val="OtherTableBody"/>
            </w:pPr>
            <w:r>
              <w:t>4A.4.8</w:t>
            </w:r>
          </w:p>
        </w:tc>
      </w:tr>
      <w:tr w:rsidR="00B50050" w14:paraId="67FABBAF" w14:textId="77777777" w:rsidTr="00195548">
        <w:tc>
          <w:tcPr>
            <w:tcW w:w="1000" w:type="dxa"/>
          </w:tcPr>
          <w:p w14:paraId="2D34BA1E" w14:textId="77777777" w:rsidR="00B50050" w:rsidRDefault="00B50050" w:rsidP="0088127C">
            <w:pPr>
              <w:pStyle w:val="OtherTableBody"/>
            </w:pPr>
            <w:r>
              <w:t>HL7</w:t>
            </w:r>
          </w:p>
        </w:tc>
        <w:tc>
          <w:tcPr>
            <w:tcW w:w="1000" w:type="dxa"/>
          </w:tcPr>
          <w:p w14:paraId="5AD4DFCC" w14:textId="77777777" w:rsidR="00B50050" w:rsidRDefault="00B50050" w:rsidP="0088127C">
            <w:pPr>
              <w:pStyle w:val="OtherTableBody"/>
            </w:pPr>
            <w:r>
              <w:t>0918</w:t>
            </w:r>
          </w:p>
        </w:tc>
        <w:tc>
          <w:tcPr>
            <w:tcW w:w="6000" w:type="dxa"/>
          </w:tcPr>
          <w:p w14:paraId="339A7937" w14:textId="77777777" w:rsidR="00B50050" w:rsidRDefault="00B50050" w:rsidP="0088127C">
            <w:pPr>
              <w:pStyle w:val="OtherTableBody"/>
            </w:pPr>
            <w:r>
              <w:t>PCA Type</w:t>
            </w:r>
          </w:p>
        </w:tc>
        <w:tc>
          <w:tcPr>
            <w:tcW w:w="1000" w:type="dxa"/>
          </w:tcPr>
          <w:p w14:paraId="4829003B" w14:textId="77777777" w:rsidR="00B50050" w:rsidRDefault="00B50050" w:rsidP="0088127C">
            <w:pPr>
              <w:pStyle w:val="OtherTableBody"/>
            </w:pPr>
            <w:r>
              <w:t>2.C.2.542</w:t>
            </w:r>
          </w:p>
        </w:tc>
      </w:tr>
      <w:tr w:rsidR="00B50050" w14:paraId="4DBBCECE" w14:textId="77777777" w:rsidTr="00195548">
        <w:tc>
          <w:tcPr>
            <w:tcW w:w="1000" w:type="dxa"/>
          </w:tcPr>
          <w:p w14:paraId="18FF2A21" w14:textId="77777777" w:rsidR="00B50050" w:rsidRDefault="00B50050" w:rsidP="0088127C">
            <w:pPr>
              <w:pStyle w:val="OtherTableBody"/>
            </w:pPr>
            <w:r>
              <w:t>User</w:t>
            </w:r>
          </w:p>
        </w:tc>
        <w:tc>
          <w:tcPr>
            <w:tcW w:w="1000" w:type="dxa"/>
          </w:tcPr>
          <w:p w14:paraId="0FFFE9A4" w14:textId="77777777" w:rsidR="00B50050" w:rsidRDefault="00B50050" w:rsidP="0088127C">
            <w:pPr>
              <w:pStyle w:val="OtherTableBody"/>
            </w:pPr>
            <w:r>
              <w:t>0084</w:t>
            </w:r>
          </w:p>
        </w:tc>
        <w:tc>
          <w:tcPr>
            <w:tcW w:w="6000" w:type="dxa"/>
          </w:tcPr>
          <w:p w14:paraId="67B2EE26" w14:textId="77777777" w:rsidR="00B50050" w:rsidRDefault="00B50050" w:rsidP="0088127C">
            <w:pPr>
              <w:pStyle w:val="OtherTableBody"/>
            </w:pPr>
            <w:r>
              <w:t>Performed by</w:t>
            </w:r>
          </w:p>
        </w:tc>
        <w:tc>
          <w:tcPr>
            <w:tcW w:w="1000" w:type="dxa"/>
          </w:tcPr>
          <w:p w14:paraId="56672323" w14:textId="77777777" w:rsidR="00B50050" w:rsidRDefault="00B50050" w:rsidP="0088127C">
            <w:pPr>
              <w:pStyle w:val="OtherTableBody"/>
            </w:pPr>
            <w:r>
              <w:t>2.C.2.49</w:t>
            </w:r>
          </w:p>
        </w:tc>
      </w:tr>
      <w:tr w:rsidR="00B50050" w14:paraId="0D2CC668" w14:textId="77777777" w:rsidTr="00195548">
        <w:tc>
          <w:tcPr>
            <w:tcW w:w="1000" w:type="dxa"/>
          </w:tcPr>
          <w:p w14:paraId="38F98D8D" w14:textId="77777777" w:rsidR="00B50050" w:rsidRDefault="00B50050" w:rsidP="0088127C">
            <w:pPr>
              <w:pStyle w:val="OtherTableBody"/>
            </w:pPr>
            <w:r>
              <w:t>User</w:t>
            </w:r>
          </w:p>
        </w:tc>
        <w:tc>
          <w:tcPr>
            <w:tcW w:w="1000" w:type="dxa"/>
          </w:tcPr>
          <w:p w14:paraId="58B83675" w14:textId="77777777" w:rsidR="00B50050" w:rsidRDefault="00B50050" w:rsidP="0088127C">
            <w:pPr>
              <w:pStyle w:val="OtherTableBody"/>
            </w:pPr>
            <w:r>
              <w:t>0305</w:t>
            </w:r>
          </w:p>
        </w:tc>
        <w:tc>
          <w:tcPr>
            <w:tcW w:w="6000" w:type="dxa"/>
          </w:tcPr>
          <w:p w14:paraId="2E0E1759" w14:textId="77777777" w:rsidR="00B50050" w:rsidRDefault="00B50050" w:rsidP="0088127C">
            <w:pPr>
              <w:pStyle w:val="OtherTableBody"/>
            </w:pPr>
            <w:r>
              <w:t>Person Location Type</w:t>
            </w:r>
          </w:p>
        </w:tc>
        <w:tc>
          <w:tcPr>
            <w:tcW w:w="1000" w:type="dxa"/>
          </w:tcPr>
          <w:p w14:paraId="6DA279EF" w14:textId="77777777" w:rsidR="00B50050" w:rsidRDefault="00B50050" w:rsidP="0088127C">
            <w:pPr>
              <w:pStyle w:val="OtherTableBody"/>
            </w:pPr>
            <w:r>
              <w:t>2.C.2.237</w:t>
            </w:r>
          </w:p>
        </w:tc>
      </w:tr>
      <w:tr w:rsidR="00B50050" w14:paraId="3AFDBC05" w14:textId="77777777" w:rsidTr="00195548">
        <w:tc>
          <w:tcPr>
            <w:tcW w:w="1000" w:type="dxa"/>
          </w:tcPr>
          <w:p w14:paraId="09C42B92" w14:textId="77777777" w:rsidR="00B50050" w:rsidRDefault="00B50050" w:rsidP="0088127C">
            <w:pPr>
              <w:pStyle w:val="OtherTableBody"/>
            </w:pPr>
            <w:r>
              <w:lastRenderedPageBreak/>
              <w:t>undefined</w:t>
            </w:r>
          </w:p>
        </w:tc>
        <w:tc>
          <w:tcPr>
            <w:tcW w:w="1000" w:type="dxa"/>
          </w:tcPr>
          <w:p w14:paraId="45C844D3" w14:textId="77777777" w:rsidR="00B50050" w:rsidRDefault="00B50050" w:rsidP="0088127C">
            <w:pPr>
              <w:pStyle w:val="OtherTableBody"/>
            </w:pPr>
            <w:r>
              <w:t>0730</w:t>
            </w:r>
          </w:p>
        </w:tc>
        <w:tc>
          <w:tcPr>
            <w:tcW w:w="6000" w:type="dxa"/>
          </w:tcPr>
          <w:p w14:paraId="2F0522C1" w14:textId="77777777" w:rsidR="00B50050" w:rsidRDefault="00B50050" w:rsidP="0088127C">
            <w:pPr>
              <w:pStyle w:val="OtherTableBody"/>
            </w:pPr>
            <w:r>
              <w:t>Pharmaceutical Substance Alternative (RXE-37)</w:t>
            </w:r>
          </w:p>
        </w:tc>
        <w:tc>
          <w:tcPr>
            <w:tcW w:w="1000" w:type="dxa"/>
          </w:tcPr>
          <w:p w14:paraId="73130041" w14:textId="77777777" w:rsidR="00B50050" w:rsidRDefault="00B50050" w:rsidP="0088127C">
            <w:pPr>
              <w:pStyle w:val="OtherTableBody"/>
            </w:pPr>
            <w:r>
              <w:t>4A.4.4</w:t>
            </w:r>
          </w:p>
        </w:tc>
      </w:tr>
      <w:tr w:rsidR="00B50050" w14:paraId="23C2BD1C" w14:textId="77777777" w:rsidTr="00195548">
        <w:tc>
          <w:tcPr>
            <w:tcW w:w="1000" w:type="dxa"/>
          </w:tcPr>
          <w:p w14:paraId="3322CFC7" w14:textId="77777777" w:rsidR="00B50050" w:rsidRDefault="00B50050" w:rsidP="0088127C">
            <w:pPr>
              <w:pStyle w:val="OtherTableBody"/>
            </w:pPr>
            <w:r>
              <w:t>User</w:t>
            </w:r>
          </w:p>
        </w:tc>
        <w:tc>
          <w:tcPr>
            <w:tcW w:w="1000" w:type="dxa"/>
          </w:tcPr>
          <w:p w14:paraId="5989D577" w14:textId="77777777" w:rsidR="00B50050" w:rsidRDefault="00B50050" w:rsidP="0088127C">
            <w:pPr>
              <w:pStyle w:val="OtherTableBody"/>
            </w:pPr>
            <w:r>
              <w:t>0479</w:t>
            </w:r>
          </w:p>
        </w:tc>
        <w:tc>
          <w:tcPr>
            <w:tcW w:w="6000" w:type="dxa"/>
          </w:tcPr>
          <w:p w14:paraId="17CF1DB6" w14:textId="77777777" w:rsidR="00B50050" w:rsidRDefault="00B50050" w:rsidP="0088127C">
            <w:pPr>
              <w:pStyle w:val="OtherTableBody"/>
            </w:pPr>
            <w:r>
              <w:t>Pharmaceutical Substances</w:t>
            </w:r>
          </w:p>
        </w:tc>
        <w:tc>
          <w:tcPr>
            <w:tcW w:w="1000" w:type="dxa"/>
          </w:tcPr>
          <w:p w14:paraId="7FB37CAC" w14:textId="77777777" w:rsidR="00B50050" w:rsidRDefault="00B50050" w:rsidP="0088127C">
            <w:pPr>
              <w:pStyle w:val="OtherTableBody"/>
            </w:pPr>
            <w:r>
              <w:t>2.C.2.394</w:t>
            </w:r>
          </w:p>
        </w:tc>
      </w:tr>
      <w:tr w:rsidR="00B50050" w14:paraId="045FA079" w14:textId="77777777" w:rsidTr="00195548">
        <w:tc>
          <w:tcPr>
            <w:tcW w:w="1000" w:type="dxa"/>
          </w:tcPr>
          <w:p w14:paraId="00DDA0EF" w14:textId="77777777" w:rsidR="00B50050" w:rsidRDefault="00B50050" w:rsidP="0088127C">
            <w:pPr>
              <w:pStyle w:val="OtherTableBody"/>
            </w:pPr>
            <w:r>
              <w:t>undefined</w:t>
            </w:r>
          </w:p>
        </w:tc>
        <w:tc>
          <w:tcPr>
            <w:tcW w:w="1000" w:type="dxa"/>
          </w:tcPr>
          <w:p w14:paraId="5173A86C" w14:textId="77777777" w:rsidR="00B50050" w:rsidRDefault="00B50050" w:rsidP="0088127C">
            <w:pPr>
              <w:pStyle w:val="OtherTableBody"/>
            </w:pPr>
            <w:r>
              <w:t>0732</w:t>
            </w:r>
          </w:p>
        </w:tc>
        <w:tc>
          <w:tcPr>
            <w:tcW w:w="6000" w:type="dxa"/>
          </w:tcPr>
          <w:p w14:paraId="5D110888" w14:textId="77777777" w:rsidR="00B50050" w:rsidRPr="001D2E85" w:rsidRDefault="00B50050" w:rsidP="0088127C">
            <w:pPr>
              <w:pStyle w:val="OtherTableBody"/>
            </w:pPr>
            <w:r w:rsidRPr="001D2E85">
              <w:t>Pharmacy of Most Recent Fill (RXE-38)</w:t>
            </w:r>
          </w:p>
        </w:tc>
        <w:tc>
          <w:tcPr>
            <w:tcW w:w="1000" w:type="dxa"/>
          </w:tcPr>
          <w:p w14:paraId="718131C7" w14:textId="77777777" w:rsidR="00B50050" w:rsidRDefault="00B50050" w:rsidP="0088127C">
            <w:pPr>
              <w:pStyle w:val="OtherTableBody"/>
            </w:pPr>
            <w:r>
              <w:t>4A.4.4</w:t>
            </w:r>
          </w:p>
        </w:tc>
      </w:tr>
      <w:tr w:rsidR="00B50050" w14:paraId="778A273B" w14:textId="77777777" w:rsidTr="00195548">
        <w:tc>
          <w:tcPr>
            <w:tcW w:w="1000" w:type="dxa"/>
          </w:tcPr>
          <w:p w14:paraId="639BFB20" w14:textId="77777777" w:rsidR="00B50050" w:rsidRDefault="00B50050" w:rsidP="0088127C">
            <w:pPr>
              <w:pStyle w:val="OtherTableBody"/>
            </w:pPr>
            <w:r>
              <w:t>HL7</w:t>
            </w:r>
          </w:p>
        </w:tc>
        <w:tc>
          <w:tcPr>
            <w:tcW w:w="1000" w:type="dxa"/>
          </w:tcPr>
          <w:p w14:paraId="71FDEB2A" w14:textId="77777777" w:rsidR="00B50050" w:rsidRDefault="00B50050" w:rsidP="0088127C">
            <w:pPr>
              <w:pStyle w:val="OtherTableBody"/>
            </w:pPr>
            <w:r>
              <w:t>0480</w:t>
            </w:r>
          </w:p>
        </w:tc>
        <w:tc>
          <w:tcPr>
            <w:tcW w:w="6000" w:type="dxa"/>
          </w:tcPr>
          <w:p w14:paraId="3533A3B8" w14:textId="77777777" w:rsidR="00B50050" w:rsidRDefault="00B50050" w:rsidP="0088127C">
            <w:pPr>
              <w:pStyle w:val="OtherTableBody"/>
            </w:pPr>
            <w:r>
              <w:t>Pharmacy Order Types</w:t>
            </w:r>
          </w:p>
        </w:tc>
        <w:tc>
          <w:tcPr>
            <w:tcW w:w="1000" w:type="dxa"/>
          </w:tcPr>
          <w:p w14:paraId="191C8E42" w14:textId="77777777" w:rsidR="00B50050" w:rsidRDefault="00B50050" w:rsidP="0088127C">
            <w:pPr>
              <w:pStyle w:val="OtherTableBody"/>
            </w:pPr>
            <w:r>
              <w:t>2.C.2.395</w:t>
            </w:r>
          </w:p>
        </w:tc>
      </w:tr>
      <w:tr w:rsidR="00B50050" w14:paraId="64A5D870" w14:textId="77777777" w:rsidTr="00195548">
        <w:tc>
          <w:tcPr>
            <w:tcW w:w="1000" w:type="dxa"/>
          </w:tcPr>
          <w:p w14:paraId="0A0FF78D" w14:textId="77777777" w:rsidR="00B50050" w:rsidRDefault="00B50050" w:rsidP="0088127C">
            <w:pPr>
              <w:pStyle w:val="OtherTableBody"/>
            </w:pPr>
            <w:r>
              <w:t>HL7</w:t>
            </w:r>
          </w:p>
        </w:tc>
        <w:tc>
          <w:tcPr>
            <w:tcW w:w="1000" w:type="dxa"/>
          </w:tcPr>
          <w:p w14:paraId="21988C1B" w14:textId="77777777" w:rsidR="00B50050" w:rsidRDefault="00B50050" w:rsidP="0088127C">
            <w:pPr>
              <w:pStyle w:val="OtherTableBody"/>
            </w:pPr>
            <w:r>
              <w:t>0925</w:t>
            </w:r>
          </w:p>
        </w:tc>
        <w:tc>
          <w:tcPr>
            <w:tcW w:w="6000" w:type="dxa"/>
          </w:tcPr>
          <w:p w14:paraId="74439DE7" w14:textId="77777777" w:rsidR="00B50050" w:rsidRDefault="00B50050" w:rsidP="0088127C">
            <w:pPr>
              <w:pStyle w:val="OtherTableBody"/>
            </w:pPr>
            <w:r>
              <w:t>Phlebotomy Issue</w:t>
            </w:r>
          </w:p>
        </w:tc>
        <w:tc>
          <w:tcPr>
            <w:tcW w:w="1000" w:type="dxa"/>
          </w:tcPr>
          <w:p w14:paraId="610DACAA" w14:textId="77777777" w:rsidR="00B50050" w:rsidRDefault="00B50050" w:rsidP="0088127C">
            <w:pPr>
              <w:pStyle w:val="OtherTableBody"/>
            </w:pPr>
            <w:r>
              <w:t>2.C.2.549</w:t>
            </w:r>
          </w:p>
        </w:tc>
      </w:tr>
      <w:tr w:rsidR="00B50050" w14:paraId="2178185A" w14:textId="77777777" w:rsidTr="00195548">
        <w:tc>
          <w:tcPr>
            <w:tcW w:w="1000" w:type="dxa"/>
          </w:tcPr>
          <w:p w14:paraId="496D22FE" w14:textId="77777777" w:rsidR="00B50050" w:rsidRDefault="00B50050" w:rsidP="0088127C">
            <w:pPr>
              <w:pStyle w:val="OtherTableBody"/>
            </w:pPr>
            <w:r>
              <w:t>HL7</w:t>
            </w:r>
          </w:p>
        </w:tc>
        <w:tc>
          <w:tcPr>
            <w:tcW w:w="1000" w:type="dxa"/>
          </w:tcPr>
          <w:p w14:paraId="7AE45019" w14:textId="77777777" w:rsidR="00B50050" w:rsidRDefault="00B50050" w:rsidP="0088127C">
            <w:pPr>
              <w:pStyle w:val="OtherTableBody"/>
            </w:pPr>
            <w:r>
              <w:t>0926</w:t>
            </w:r>
          </w:p>
        </w:tc>
        <w:tc>
          <w:tcPr>
            <w:tcW w:w="6000" w:type="dxa"/>
          </w:tcPr>
          <w:p w14:paraId="23E1C984" w14:textId="77777777" w:rsidR="00B50050" w:rsidRDefault="00B50050" w:rsidP="0088127C">
            <w:pPr>
              <w:pStyle w:val="OtherTableBody"/>
            </w:pPr>
            <w:r>
              <w:t>Phlebotomy Status</w:t>
            </w:r>
          </w:p>
        </w:tc>
        <w:tc>
          <w:tcPr>
            <w:tcW w:w="1000" w:type="dxa"/>
          </w:tcPr>
          <w:p w14:paraId="27FC9F4D" w14:textId="77777777" w:rsidR="00B50050" w:rsidRDefault="00B50050" w:rsidP="0088127C">
            <w:pPr>
              <w:pStyle w:val="OtherTableBody"/>
            </w:pPr>
            <w:r>
              <w:t>2.C.2.550</w:t>
            </w:r>
          </w:p>
        </w:tc>
      </w:tr>
      <w:tr w:rsidR="00B50050" w14:paraId="326032A0" w14:textId="77777777" w:rsidTr="00195548">
        <w:tc>
          <w:tcPr>
            <w:tcW w:w="1000" w:type="dxa"/>
          </w:tcPr>
          <w:p w14:paraId="174B0432" w14:textId="77777777" w:rsidR="00B50050" w:rsidRDefault="00B50050" w:rsidP="0088127C">
            <w:pPr>
              <w:pStyle w:val="OtherTableBody"/>
            </w:pPr>
            <w:r>
              <w:t>User</w:t>
            </w:r>
          </w:p>
        </w:tc>
        <w:tc>
          <w:tcPr>
            <w:tcW w:w="1000" w:type="dxa"/>
          </w:tcPr>
          <w:p w14:paraId="33ECC14A" w14:textId="77777777" w:rsidR="00B50050" w:rsidRDefault="00B50050" w:rsidP="0088127C">
            <w:pPr>
              <w:pStyle w:val="OtherTableBody"/>
            </w:pPr>
            <w:r>
              <w:t>0010</w:t>
            </w:r>
          </w:p>
        </w:tc>
        <w:tc>
          <w:tcPr>
            <w:tcW w:w="6000" w:type="dxa"/>
          </w:tcPr>
          <w:p w14:paraId="1CC00688" w14:textId="77777777" w:rsidR="00B50050" w:rsidRDefault="00B50050" w:rsidP="0088127C">
            <w:pPr>
              <w:pStyle w:val="OtherTableBody"/>
            </w:pPr>
            <w:r>
              <w:t>Physician ID</w:t>
            </w:r>
          </w:p>
        </w:tc>
        <w:tc>
          <w:tcPr>
            <w:tcW w:w="1000" w:type="dxa"/>
          </w:tcPr>
          <w:p w14:paraId="0DC7504C" w14:textId="77777777" w:rsidR="00B50050" w:rsidRDefault="00B50050" w:rsidP="0088127C">
            <w:pPr>
              <w:pStyle w:val="OtherTableBody"/>
            </w:pPr>
            <w:r>
              <w:t>2.C.2.10</w:t>
            </w:r>
          </w:p>
        </w:tc>
      </w:tr>
      <w:tr w:rsidR="00B50050" w14:paraId="518C8BF7" w14:textId="77777777" w:rsidTr="00195548">
        <w:tc>
          <w:tcPr>
            <w:tcW w:w="1000" w:type="dxa"/>
          </w:tcPr>
          <w:p w14:paraId="2F82F4C0" w14:textId="77777777" w:rsidR="00B50050" w:rsidRDefault="00B50050" w:rsidP="0088127C">
            <w:pPr>
              <w:pStyle w:val="OtherTableBody"/>
            </w:pPr>
            <w:r>
              <w:t>HL7</w:t>
            </w:r>
          </w:p>
        </w:tc>
        <w:tc>
          <w:tcPr>
            <w:tcW w:w="1000" w:type="dxa"/>
          </w:tcPr>
          <w:p w14:paraId="4DF42E4F" w14:textId="77777777" w:rsidR="00B50050" w:rsidRDefault="00B50050" w:rsidP="0088127C">
            <w:pPr>
              <w:pStyle w:val="OtherTableBody"/>
            </w:pPr>
            <w:r>
              <w:t>9999</w:t>
            </w:r>
          </w:p>
        </w:tc>
        <w:tc>
          <w:tcPr>
            <w:tcW w:w="6000" w:type="dxa"/>
          </w:tcPr>
          <w:p w14:paraId="2BA16E42" w14:textId="77777777" w:rsidR="00B50050" w:rsidRDefault="00B50050" w:rsidP="0088127C">
            <w:pPr>
              <w:pStyle w:val="OtherTableBody"/>
            </w:pPr>
            <w:r>
              <w:t>Placeholder Table Representation</w:t>
            </w:r>
          </w:p>
        </w:tc>
        <w:tc>
          <w:tcPr>
            <w:tcW w:w="1000" w:type="dxa"/>
          </w:tcPr>
          <w:p w14:paraId="6B0FA07B" w14:textId="77777777" w:rsidR="00B50050" w:rsidRDefault="00B50050" w:rsidP="0088127C">
            <w:pPr>
              <w:pStyle w:val="OtherTableBody"/>
            </w:pPr>
          </w:p>
        </w:tc>
      </w:tr>
      <w:tr w:rsidR="00B50050" w14:paraId="4F20BFCE" w14:textId="77777777" w:rsidTr="00195548">
        <w:tc>
          <w:tcPr>
            <w:tcW w:w="1000" w:type="dxa"/>
          </w:tcPr>
          <w:p w14:paraId="17E2512F" w14:textId="77777777" w:rsidR="00B50050" w:rsidRDefault="00B50050" w:rsidP="0088127C">
            <w:pPr>
              <w:pStyle w:val="OtherTableBody"/>
            </w:pPr>
            <w:r>
              <w:t>User</w:t>
            </w:r>
          </w:p>
        </w:tc>
        <w:tc>
          <w:tcPr>
            <w:tcW w:w="1000" w:type="dxa"/>
          </w:tcPr>
          <w:p w14:paraId="6051325E" w14:textId="77777777" w:rsidR="00B50050" w:rsidRDefault="00B50050" w:rsidP="0088127C">
            <w:pPr>
              <w:pStyle w:val="OtherTableBody"/>
            </w:pPr>
            <w:r>
              <w:t>0086</w:t>
            </w:r>
          </w:p>
        </w:tc>
        <w:tc>
          <w:tcPr>
            <w:tcW w:w="6000" w:type="dxa"/>
          </w:tcPr>
          <w:p w14:paraId="26062621" w14:textId="77777777" w:rsidR="00B50050" w:rsidRDefault="00B50050" w:rsidP="0088127C">
            <w:pPr>
              <w:pStyle w:val="OtherTableBody"/>
            </w:pPr>
            <w:r>
              <w:t>Plan ID</w:t>
            </w:r>
          </w:p>
        </w:tc>
        <w:tc>
          <w:tcPr>
            <w:tcW w:w="1000" w:type="dxa"/>
          </w:tcPr>
          <w:p w14:paraId="54F17BA1" w14:textId="77777777" w:rsidR="00B50050" w:rsidRDefault="00B50050" w:rsidP="0088127C">
            <w:pPr>
              <w:pStyle w:val="OtherTableBody"/>
            </w:pPr>
            <w:r>
              <w:t>2.C.2.51</w:t>
            </w:r>
          </w:p>
        </w:tc>
      </w:tr>
      <w:tr w:rsidR="00B50050" w14:paraId="5DE0CFB3" w14:textId="77777777" w:rsidTr="00195548">
        <w:tc>
          <w:tcPr>
            <w:tcW w:w="1000" w:type="dxa"/>
          </w:tcPr>
          <w:p w14:paraId="366B2664" w14:textId="77777777" w:rsidR="00B50050" w:rsidRDefault="00B50050" w:rsidP="0088127C">
            <w:pPr>
              <w:pStyle w:val="OtherTableBody"/>
            </w:pPr>
            <w:r>
              <w:t>undefined</w:t>
            </w:r>
          </w:p>
        </w:tc>
        <w:tc>
          <w:tcPr>
            <w:tcW w:w="1000" w:type="dxa"/>
          </w:tcPr>
          <w:p w14:paraId="47AC9B07" w14:textId="77777777" w:rsidR="00B50050" w:rsidRDefault="00B50050" w:rsidP="0088127C">
            <w:pPr>
              <w:pStyle w:val="OtherTableBody"/>
            </w:pPr>
            <w:r>
              <w:t>0621</w:t>
            </w:r>
          </w:p>
        </w:tc>
        <w:tc>
          <w:tcPr>
            <w:tcW w:w="6000" w:type="dxa"/>
          </w:tcPr>
          <w:p w14:paraId="43C42712" w14:textId="77777777" w:rsidR="00B50050" w:rsidRPr="001D2E85" w:rsidRDefault="00B50050" w:rsidP="0088127C">
            <w:pPr>
              <w:pStyle w:val="OtherTableBody"/>
            </w:pPr>
            <w:r w:rsidRPr="001D2E85">
              <w:t>Planned Patient Transport Comment (OBR-43)</w:t>
            </w:r>
          </w:p>
        </w:tc>
        <w:tc>
          <w:tcPr>
            <w:tcW w:w="1000" w:type="dxa"/>
          </w:tcPr>
          <w:p w14:paraId="571BBAF9" w14:textId="77777777" w:rsidR="00B50050" w:rsidRDefault="00B50050" w:rsidP="0088127C">
            <w:pPr>
              <w:pStyle w:val="OtherTableBody"/>
            </w:pPr>
            <w:r>
              <w:t>7.4.1</w:t>
            </w:r>
          </w:p>
        </w:tc>
      </w:tr>
      <w:tr w:rsidR="00B50050" w14:paraId="57CFD684" w14:textId="77777777" w:rsidTr="00195548">
        <w:tc>
          <w:tcPr>
            <w:tcW w:w="1000" w:type="dxa"/>
          </w:tcPr>
          <w:p w14:paraId="148CFFCA" w14:textId="77777777" w:rsidR="00B50050" w:rsidRDefault="00B50050" w:rsidP="0088127C">
            <w:pPr>
              <w:pStyle w:val="OtherTableBody"/>
            </w:pPr>
            <w:r>
              <w:t>User</w:t>
            </w:r>
          </w:p>
        </w:tc>
        <w:tc>
          <w:tcPr>
            <w:tcW w:w="1000" w:type="dxa"/>
          </w:tcPr>
          <w:p w14:paraId="003DA23B" w14:textId="77777777" w:rsidR="00B50050" w:rsidRDefault="00B50050" w:rsidP="0088127C">
            <w:pPr>
              <w:pStyle w:val="OtherTableBody"/>
            </w:pPr>
            <w:r>
              <w:t>0302</w:t>
            </w:r>
          </w:p>
        </w:tc>
        <w:tc>
          <w:tcPr>
            <w:tcW w:w="6000" w:type="dxa"/>
          </w:tcPr>
          <w:p w14:paraId="57856D9A" w14:textId="77777777" w:rsidR="00B50050" w:rsidRDefault="00B50050" w:rsidP="0088127C">
            <w:pPr>
              <w:pStyle w:val="OtherTableBody"/>
            </w:pPr>
            <w:r>
              <w:t>Point of Care</w:t>
            </w:r>
          </w:p>
        </w:tc>
        <w:tc>
          <w:tcPr>
            <w:tcW w:w="1000" w:type="dxa"/>
          </w:tcPr>
          <w:p w14:paraId="34CA8151" w14:textId="77777777" w:rsidR="00B50050" w:rsidRDefault="00B50050" w:rsidP="0088127C">
            <w:pPr>
              <w:pStyle w:val="OtherTableBody"/>
            </w:pPr>
            <w:r>
              <w:t>2.C.2.234</w:t>
            </w:r>
          </w:p>
        </w:tc>
      </w:tr>
      <w:tr w:rsidR="00B50050" w14:paraId="4751E4A3" w14:textId="77777777" w:rsidTr="00195548">
        <w:tc>
          <w:tcPr>
            <w:tcW w:w="1000" w:type="dxa"/>
          </w:tcPr>
          <w:p w14:paraId="5B657AD7" w14:textId="77777777" w:rsidR="00B50050" w:rsidRDefault="00B50050" w:rsidP="0088127C">
            <w:pPr>
              <w:pStyle w:val="OtherTableBody"/>
            </w:pPr>
            <w:r>
              <w:t>User</w:t>
            </w:r>
          </w:p>
        </w:tc>
        <w:tc>
          <w:tcPr>
            <w:tcW w:w="1000" w:type="dxa"/>
          </w:tcPr>
          <w:p w14:paraId="5F2671BB" w14:textId="77777777" w:rsidR="00B50050" w:rsidRDefault="00B50050" w:rsidP="0088127C">
            <w:pPr>
              <w:pStyle w:val="OtherTableBody"/>
            </w:pPr>
            <w:r>
              <w:t>0312</w:t>
            </w:r>
          </w:p>
        </w:tc>
        <w:tc>
          <w:tcPr>
            <w:tcW w:w="6000" w:type="dxa"/>
          </w:tcPr>
          <w:p w14:paraId="60E5F4CA" w14:textId="77777777" w:rsidR="00B50050" w:rsidRDefault="00B50050" w:rsidP="0088127C">
            <w:pPr>
              <w:pStyle w:val="OtherTableBody"/>
            </w:pPr>
            <w:r>
              <w:t>Policy Scope</w:t>
            </w:r>
          </w:p>
        </w:tc>
        <w:tc>
          <w:tcPr>
            <w:tcW w:w="1000" w:type="dxa"/>
          </w:tcPr>
          <w:p w14:paraId="70ECCBC3" w14:textId="77777777" w:rsidR="00B50050" w:rsidRDefault="00B50050" w:rsidP="0088127C">
            <w:pPr>
              <w:pStyle w:val="OtherTableBody"/>
            </w:pPr>
            <w:r>
              <w:t>2.C.2.243</w:t>
            </w:r>
          </w:p>
        </w:tc>
      </w:tr>
      <w:tr w:rsidR="00B50050" w14:paraId="396AFA6C" w14:textId="77777777" w:rsidTr="00195548">
        <w:tc>
          <w:tcPr>
            <w:tcW w:w="1000" w:type="dxa"/>
          </w:tcPr>
          <w:p w14:paraId="2BBD112A" w14:textId="77777777" w:rsidR="00B50050" w:rsidRDefault="00B50050" w:rsidP="0088127C">
            <w:pPr>
              <w:pStyle w:val="OtherTableBody"/>
            </w:pPr>
            <w:r>
              <w:t>User</w:t>
            </w:r>
          </w:p>
        </w:tc>
        <w:tc>
          <w:tcPr>
            <w:tcW w:w="1000" w:type="dxa"/>
          </w:tcPr>
          <w:p w14:paraId="0F484AD5" w14:textId="77777777" w:rsidR="00B50050" w:rsidRDefault="00B50050" w:rsidP="0088127C">
            <w:pPr>
              <w:pStyle w:val="OtherTableBody"/>
            </w:pPr>
            <w:r>
              <w:t>0313</w:t>
            </w:r>
          </w:p>
        </w:tc>
        <w:tc>
          <w:tcPr>
            <w:tcW w:w="6000" w:type="dxa"/>
          </w:tcPr>
          <w:p w14:paraId="636B874C" w14:textId="77777777" w:rsidR="00B50050" w:rsidRDefault="00B50050" w:rsidP="0088127C">
            <w:pPr>
              <w:pStyle w:val="OtherTableBody"/>
            </w:pPr>
            <w:r>
              <w:t>Policy Source</w:t>
            </w:r>
          </w:p>
        </w:tc>
        <w:tc>
          <w:tcPr>
            <w:tcW w:w="1000" w:type="dxa"/>
          </w:tcPr>
          <w:p w14:paraId="2F32581C" w14:textId="77777777" w:rsidR="00B50050" w:rsidRDefault="00B50050" w:rsidP="0088127C">
            <w:pPr>
              <w:pStyle w:val="OtherTableBody"/>
            </w:pPr>
            <w:r>
              <w:t>2.C.2.244</w:t>
            </w:r>
          </w:p>
        </w:tc>
      </w:tr>
      <w:tr w:rsidR="00B50050" w14:paraId="66496BC1" w14:textId="77777777" w:rsidTr="00195548">
        <w:tc>
          <w:tcPr>
            <w:tcW w:w="1000" w:type="dxa"/>
          </w:tcPr>
          <w:p w14:paraId="5815C950" w14:textId="77777777" w:rsidR="00B50050" w:rsidRDefault="00B50050" w:rsidP="0088127C">
            <w:pPr>
              <w:pStyle w:val="OtherTableBody"/>
            </w:pPr>
            <w:r>
              <w:t>User</w:t>
            </w:r>
          </w:p>
        </w:tc>
        <w:tc>
          <w:tcPr>
            <w:tcW w:w="1000" w:type="dxa"/>
          </w:tcPr>
          <w:p w14:paraId="56D8F839" w14:textId="77777777" w:rsidR="00B50050" w:rsidRDefault="00B50050" w:rsidP="0088127C">
            <w:pPr>
              <w:pStyle w:val="OtherTableBody"/>
            </w:pPr>
            <w:r>
              <w:t>0147</w:t>
            </w:r>
          </w:p>
        </w:tc>
        <w:tc>
          <w:tcPr>
            <w:tcW w:w="6000" w:type="dxa"/>
          </w:tcPr>
          <w:p w14:paraId="5CB78DB4" w14:textId="77777777" w:rsidR="00B50050" w:rsidRDefault="00B50050" w:rsidP="0088127C">
            <w:pPr>
              <w:pStyle w:val="OtherTableBody"/>
            </w:pPr>
            <w:r>
              <w:t>Policy Type</w:t>
            </w:r>
          </w:p>
        </w:tc>
        <w:tc>
          <w:tcPr>
            <w:tcW w:w="1000" w:type="dxa"/>
          </w:tcPr>
          <w:p w14:paraId="08C41AEB" w14:textId="77777777" w:rsidR="00B50050" w:rsidRDefault="00B50050" w:rsidP="0088127C">
            <w:pPr>
              <w:pStyle w:val="OtherTableBody"/>
            </w:pPr>
            <w:r>
              <w:t>2.C.2.96</w:t>
            </w:r>
          </w:p>
        </w:tc>
      </w:tr>
      <w:tr w:rsidR="00B50050" w14:paraId="6B724847" w14:textId="77777777" w:rsidTr="00195548">
        <w:tc>
          <w:tcPr>
            <w:tcW w:w="1000" w:type="dxa"/>
          </w:tcPr>
          <w:p w14:paraId="29B7C8C5" w14:textId="77777777" w:rsidR="00B50050" w:rsidRDefault="00B50050" w:rsidP="0088127C">
            <w:pPr>
              <w:pStyle w:val="OtherTableBody"/>
            </w:pPr>
            <w:r>
              <w:t>undefined</w:t>
            </w:r>
          </w:p>
        </w:tc>
        <w:tc>
          <w:tcPr>
            <w:tcW w:w="1000" w:type="dxa"/>
          </w:tcPr>
          <w:p w14:paraId="0A9DF880" w14:textId="77777777" w:rsidR="00B50050" w:rsidRDefault="00B50050" w:rsidP="0088127C">
            <w:pPr>
              <w:pStyle w:val="OtherTableBody"/>
            </w:pPr>
            <w:r>
              <w:t>0601</w:t>
            </w:r>
          </w:p>
        </w:tc>
        <w:tc>
          <w:tcPr>
            <w:tcW w:w="6000" w:type="dxa"/>
          </w:tcPr>
          <w:p w14:paraId="6952EC30" w14:textId="77777777" w:rsidR="00B50050" w:rsidRDefault="00B50050" w:rsidP="0088127C">
            <w:pPr>
              <w:pStyle w:val="OtherTableBody"/>
            </w:pPr>
            <w:r>
              <w:t>Position on Carrier (INV-6)</w:t>
            </w:r>
          </w:p>
        </w:tc>
        <w:tc>
          <w:tcPr>
            <w:tcW w:w="1000" w:type="dxa"/>
          </w:tcPr>
          <w:p w14:paraId="2D3BD54A" w14:textId="77777777" w:rsidR="00B50050" w:rsidRDefault="00B50050" w:rsidP="0088127C">
            <w:pPr>
              <w:pStyle w:val="OtherTableBody"/>
            </w:pPr>
            <w:r>
              <w:t>13.4.4</w:t>
            </w:r>
          </w:p>
        </w:tc>
      </w:tr>
      <w:tr w:rsidR="00B50050" w14:paraId="2C9E8B10" w14:textId="77777777" w:rsidTr="00195548">
        <w:tc>
          <w:tcPr>
            <w:tcW w:w="1000" w:type="dxa"/>
          </w:tcPr>
          <w:p w14:paraId="1A4BC82D" w14:textId="77777777" w:rsidR="00B50050" w:rsidRDefault="00B50050" w:rsidP="0088127C">
            <w:pPr>
              <w:pStyle w:val="OtherTableBody"/>
            </w:pPr>
            <w:r>
              <w:t>User</w:t>
            </w:r>
          </w:p>
        </w:tc>
        <w:tc>
          <w:tcPr>
            <w:tcW w:w="1000" w:type="dxa"/>
          </w:tcPr>
          <w:p w14:paraId="684B2DE7" w14:textId="77777777" w:rsidR="00B50050" w:rsidRDefault="00B50050" w:rsidP="0088127C">
            <w:pPr>
              <w:pStyle w:val="OtherTableBody"/>
            </w:pPr>
            <w:r>
              <w:t>0186</w:t>
            </w:r>
          </w:p>
        </w:tc>
        <w:tc>
          <w:tcPr>
            <w:tcW w:w="6000" w:type="dxa"/>
          </w:tcPr>
          <w:p w14:paraId="272CE2AB" w14:textId="77777777" w:rsidR="00B50050" w:rsidRDefault="00B50050" w:rsidP="0088127C">
            <w:pPr>
              <w:pStyle w:val="OtherTableBody"/>
            </w:pPr>
            <w:r>
              <w:t>Practitioner Category</w:t>
            </w:r>
          </w:p>
        </w:tc>
        <w:tc>
          <w:tcPr>
            <w:tcW w:w="1000" w:type="dxa"/>
          </w:tcPr>
          <w:p w14:paraId="0000753E" w14:textId="77777777" w:rsidR="00B50050" w:rsidRDefault="00B50050" w:rsidP="0088127C">
            <w:pPr>
              <w:pStyle w:val="OtherTableBody"/>
            </w:pPr>
            <w:r>
              <w:t>2.C.2.130</w:t>
            </w:r>
          </w:p>
        </w:tc>
      </w:tr>
      <w:tr w:rsidR="00B50050" w14:paraId="4A88211F" w14:textId="77777777" w:rsidTr="00195548">
        <w:tc>
          <w:tcPr>
            <w:tcW w:w="1000" w:type="dxa"/>
          </w:tcPr>
          <w:p w14:paraId="5949BFDA" w14:textId="77777777" w:rsidR="00B50050" w:rsidRDefault="00B50050" w:rsidP="0088127C">
            <w:pPr>
              <w:pStyle w:val="OtherTableBody"/>
            </w:pPr>
            <w:r>
              <w:t>User</w:t>
            </w:r>
          </w:p>
        </w:tc>
        <w:tc>
          <w:tcPr>
            <w:tcW w:w="1000" w:type="dxa"/>
          </w:tcPr>
          <w:p w14:paraId="7D51EA0E" w14:textId="77777777" w:rsidR="00B50050" w:rsidRDefault="00B50050" w:rsidP="0088127C">
            <w:pPr>
              <w:pStyle w:val="OtherTableBody"/>
            </w:pPr>
            <w:r>
              <w:t>0358</w:t>
            </w:r>
          </w:p>
        </w:tc>
        <w:tc>
          <w:tcPr>
            <w:tcW w:w="6000" w:type="dxa"/>
          </w:tcPr>
          <w:p w14:paraId="4A8D0F73" w14:textId="77777777" w:rsidR="00B50050" w:rsidRDefault="00B50050" w:rsidP="0088127C">
            <w:pPr>
              <w:pStyle w:val="OtherTableBody"/>
            </w:pPr>
            <w:r>
              <w:t>Practitioner Group</w:t>
            </w:r>
          </w:p>
        </w:tc>
        <w:tc>
          <w:tcPr>
            <w:tcW w:w="1000" w:type="dxa"/>
          </w:tcPr>
          <w:p w14:paraId="20968C11" w14:textId="77777777" w:rsidR="00B50050" w:rsidRDefault="00B50050" w:rsidP="0088127C">
            <w:pPr>
              <w:pStyle w:val="OtherTableBody"/>
            </w:pPr>
            <w:r>
              <w:t>2.C.2.283</w:t>
            </w:r>
          </w:p>
        </w:tc>
      </w:tr>
      <w:tr w:rsidR="00B50050" w14:paraId="295746C8" w14:textId="77777777" w:rsidTr="00195548">
        <w:tc>
          <w:tcPr>
            <w:tcW w:w="1000" w:type="dxa"/>
          </w:tcPr>
          <w:p w14:paraId="636B7DE6" w14:textId="77777777" w:rsidR="00B50050" w:rsidRDefault="00B50050" w:rsidP="0088127C">
            <w:pPr>
              <w:pStyle w:val="OtherTableBody"/>
            </w:pPr>
            <w:r>
              <w:t>User</w:t>
            </w:r>
          </w:p>
        </w:tc>
        <w:tc>
          <w:tcPr>
            <w:tcW w:w="1000" w:type="dxa"/>
          </w:tcPr>
          <w:p w14:paraId="2DC9C004" w14:textId="77777777" w:rsidR="00B50050" w:rsidRDefault="00B50050" w:rsidP="0088127C">
            <w:pPr>
              <w:pStyle w:val="OtherTableBody"/>
            </w:pPr>
            <w:r>
              <w:t>0338</w:t>
            </w:r>
          </w:p>
        </w:tc>
        <w:tc>
          <w:tcPr>
            <w:tcW w:w="6000" w:type="dxa"/>
          </w:tcPr>
          <w:p w14:paraId="2FD81CAA" w14:textId="77777777" w:rsidR="00B50050" w:rsidRDefault="00B50050" w:rsidP="0088127C">
            <w:pPr>
              <w:pStyle w:val="OtherTableBody"/>
            </w:pPr>
            <w:r>
              <w:t>Practitioner ID Number Type</w:t>
            </w:r>
          </w:p>
        </w:tc>
        <w:tc>
          <w:tcPr>
            <w:tcW w:w="1000" w:type="dxa"/>
          </w:tcPr>
          <w:p w14:paraId="10D07CFA" w14:textId="77777777" w:rsidR="00B50050" w:rsidRDefault="00B50050" w:rsidP="0088127C">
            <w:pPr>
              <w:pStyle w:val="OtherTableBody"/>
            </w:pPr>
            <w:r>
              <w:t>2.C.2.266</w:t>
            </w:r>
          </w:p>
        </w:tc>
      </w:tr>
      <w:tr w:rsidR="00B50050" w14:paraId="1A8288DC" w14:textId="77777777" w:rsidTr="00195548">
        <w:tc>
          <w:tcPr>
            <w:tcW w:w="1000" w:type="dxa"/>
          </w:tcPr>
          <w:p w14:paraId="144336D5" w14:textId="77777777" w:rsidR="00B50050" w:rsidRDefault="00B50050" w:rsidP="0088127C">
            <w:pPr>
              <w:pStyle w:val="OtherTableBody"/>
            </w:pPr>
            <w:r>
              <w:t>User</w:t>
            </w:r>
          </w:p>
        </w:tc>
        <w:tc>
          <w:tcPr>
            <w:tcW w:w="1000" w:type="dxa"/>
          </w:tcPr>
          <w:p w14:paraId="719B4A7D" w14:textId="77777777" w:rsidR="00B50050" w:rsidRDefault="00B50050" w:rsidP="0088127C">
            <w:pPr>
              <w:pStyle w:val="OtherTableBody"/>
            </w:pPr>
            <w:r>
              <w:t>0474</w:t>
            </w:r>
          </w:p>
        </w:tc>
        <w:tc>
          <w:tcPr>
            <w:tcW w:w="6000" w:type="dxa"/>
          </w:tcPr>
          <w:p w14:paraId="6D8597B1" w14:textId="77777777" w:rsidR="00B50050" w:rsidRDefault="00B50050" w:rsidP="0088127C">
            <w:pPr>
              <w:pStyle w:val="OtherTableBody"/>
            </w:pPr>
            <w:r>
              <w:t>Practitioner Organization Unit Type</w:t>
            </w:r>
          </w:p>
        </w:tc>
        <w:tc>
          <w:tcPr>
            <w:tcW w:w="1000" w:type="dxa"/>
          </w:tcPr>
          <w:p w14:paraId="39194BED" w14:textId="77777777" w:rsidR="00B50050" w:rsidRDefault="00B50050" w:rsidP="0088127C">
            <w:pPr>
              <w:pStyle w:val="OtherTableBody"/>
            </w:pPr>
            <w:r>
              <w:t>2.C.2.389</w:t>
            </w:r>
          </w:p>
        </w:tc>
      </w:tr>
      <w:tr w:rsidR="00B50050" w14:paraId="23997445" w14:textId="77777777" w:rsidTr="00195548">
        <w:tc>
          <w:tcPr>
            <w:tcW w:w="1000" w:type="dxa"/>
          </w:tcPr>
          <w:p w14:paraId="1CC91785" w14:textId="77777777" w:rsidR="00B50050" w:rsidRDefault="00B50050" w:rsidP="0088127C">
            <w:pPr>
              <w:pStyle w:val="OtherTableBody"/>
            </w:pPr>
            <w:r>
              <w:t>User</w:t>
            </w:r>
          </w:p>
        </w:tc>
        <w:tc>
          <w:tcPr>
            <w:tcW w:w="1000" w:type="dxa"/>
          </w:tcPr>
          <w:p w14:paraId="69981A9D" w14:textId="77777777" w:rsidR="00B50050" w:rsidRDefault="00B50050" w:rsidP="0088127C">
            <w:pPr>
              <w:pStyle w:val="OtherTableBody"/>
            </w:pPr>
            <w:r>
              <w:t>0087</w:t>
            </w:r>
          </w:p>
        </w:tc>
        <w:tc>
          <w:tcPr>
            <w:tcW w:w="6000" w:type="dxa"/>
          </w:tcPr>
          <w:p w14:paraId="0B41D5F3" w14:textId="77777777" w:rsidR="00B50050" w:rsidRDefault="00B50050" w:rsidP="0088127C">
            <w:pPr>
              <w:pStyle w:val="OtherTableBody"/>
            </w:pPr>
            <w:r>
              <w:t>Pre-Admit Test Indicator</w:t>
            </w:r>
          </w:p>
        </w:tc>
        <w:tc>
          <w:tcPr>
            <w:tcW w:w="1000" w:type="dxa"/>
          </w:tcPr>
          <w:p w14:paraId="77B987BE" w14:textId="77777777" w:rsidR="00B50050" w:rsidRDefault="00B50050" w:rsidP="0088127C">
            <w:pPr>
              <w:pStyle w:val="OtherTableBody"/>
            </w:pPr>
            <w:r>
              <w:t>2.C.2.52</w:t>
            </w:r>
          </w:p>
        </w:tc>
      </w:tr>
      <w:tr w:rsidR="00B50050" w14:paraId="792DFA5D" w14:textId="77777777" w:rsidTr="00195548">
        <w:tc>
          <w:tcPr>
            <w:tcW w:w="1000" w:type="dxa"/>
          </w:tcPr>
          <w:p w14:paraId="510E3270" w14:textId="77777777" w:rsidR="00B50050" w:rsidRDefault="00B50050" w:rsidP="0088127C">
            <w:pPr>
              <w:pStyle w:val="OtherTableBody"/>
            </w:pPr>
            <w:r>
              <w:t>User</w:t>
            </w:r>
          </w:p>
        </w:tc>
        <w:tc>
          <w:tcPr>
            <w:tcW w:w="1000" w:type="dxa"/>
          </w:tcPr>
          <w:p w14:paraId="28B1D572" w14:textId="77777777" w:rsidR="00B50050" w:rsidRDefault="00B50050" w:rsidP="0088127C">
            <w:pPr>
              <w:pStyle w:val="OtherTableBody"/>
            </w:pPr>
            <w:r>
              <w:t>0433</w:t>
            </w:r>
          </w:p>
        </w:tc>
        <w:tc>
          <w:tcPr>
            <w:tcW w:w="6000" w:type="dxa"/>
          </w:tcPr>
          <w:p w14:paraId="49563953" w14:textId="77777777" w:rsidR="00B50050" w:rsidRDefault="00B50050" w:rsidP="0088127C">
            <w:pPr>
              <w:pStyle w:val="OtherTableBody"/>
            </w:pPr>
            <w:r>
              <w:t>Precaution Code</w:t>
            </w:r>
          </w:p>
        </w:tc>
        <w:tc>
          <w:tcPr>
            <w:tcW w:w="1000" w:type="dxa"/>
          </w:tcPr>
          <w:p w14:paraId="0BE206DD" w14:textId="77777777" w:rsidR="00B50050" w:rsidRDefault="00B50050" w:rsidP="0088127C">
            <w:pPr>
              <w:pStyle w:val="OtherTableBody"/>
            </w:pPr>
            <w:r>
              <w:t>2.C.2.350</w:t>
            </w:r>
          </w:p>
        </w:tc>
      </w:tr>
      <w:tr w:rsidR="00B50050" w14:paraId="466B2990" w14:textId="77777777" w:rsidTr="00195548">
        <w:tc>
          <w:tcPr>
            <w:tcW w:w="1000" w:type="dxa"/>
          </w:tcPr>
          <w:p w14:paraId="73EAB6D2" w14:textId="77777777" w:rsidR="00B50050" w:rsidRDefault="00B50050" w:rsidP="0088127C">
            <w:pPr>
              <w:pStyle w:val="OtherTableBody"/>
            </w:pPr>
            <w:r>
              <w:t>undefined</w:t>
            </w:r>
          </w:p>
        </w:tc>
        <w:tc>
          <w:tcPr>
            <w:tcW w:w="1000" w:type="dxa"/>
          </w:tcPr>
          <w:p w14:paraId="0E748C01" w14:textId="77777777" w:rsidR="00B50050" w:rsidRDefault="00B50050" w:rsidP="0088127C">
            <w:pPr>
              <w:pStyle w:val="OtherTableBody"/>
            </w:pPr>
            <w:r>
              <w:t>0650</w:t>
            </w:r>
          </w:p>
        </w:tc>
        <w:tc>
          <w:tcPr>
            <w:tcW w:w="6000" w:type="dxa"/>
          </w:tcPr>
          <w:p w14:paraId="282BC3A1" w14:textId="77777777" w:rsidR="00B50050" w:rsidRDefault="00B50050" w:rsidP="0088127C">
            <w:pPr>
              <w:pStyle w:val="OtherTableBody"/>
            </w:pPr>
            <w:r>
              <w:t>Preferred Coding System (OM3-2)</w:t>
            </w:r>
          </w:p>
        </w:tc>
        <w:tc>
          <w:tcPr>
            <w:tcW w:w="1000" w:type="dxa"/>
          </w:tcPr>
          <w:p w14:paraId="31FCB2FC" w14:textId="77777777" w:rsidR="00B50050" w:rsidRDefault="00B50050" w:rsidP="0088127C">
            <w:pPr>
              <w:pStyle w:val="OtherTableBody"/>
            </w:pPr>
            <w:r>
              <w:t>8.8.11</w:t>
            </w:r>
          </w:p>
        </w:tc>
      </w:tr>
      <w:tr w:rsidR="00B50050" w14:paraId="7067BAE4" w14:textId="77777777" w:rsidTr="00195548">
        <w:tc>
          <w:tcPr>
            <w:tcW w:w="1000" w:type="dxa"/>
          </w:tcPr>
          <w:p w14:paraId="1826661C" w14:textId="77777777" w:rsidR="00B50050" w:rsidRDefault="00B50050" w:rsidP="0088127C">
            <w:pPr>
              <w:pStyle w:val="OtherTableBody"/>
            </w:pPr>
            <w:r>
              <w:t>HL7</w:t>
            </w:r>
          </w:p>
        </w:tc>
        <w:tc>
          <w:tcPr>
            <w:tcW w:w="1000" w:type="dxa"/>
          </w:tcPr>
          <w:p w14:paraId="14281020" w14:textId="77777777" w:rsidR="00B50050" w:rsidRDefault="00B50050" w:rsidP="0088127C">
            <w:pPr>
              <w:pStyle w:val="OtherTableBody"/>
            </w:pPr>
            <w:r>
              <w:t>0185</w:t>
            </w:r>
          </w:p>
        </w:tc>
        <w:tc>
          <w:tcPr>
            <w:tcW w:w="6000" w:type="dxa"/>
          </w:tcPr>
          <w:p w14:paraId="5FFF47D5" w14:textId="77777777" w:rsidR="00B50050" w:rsidRDefault="00B50050" w:rsidP="0088127C">
            <w:pPr>
              <w:pStyle w:val="OtherTableBody"/>
            </w:pPr>
            <w:r>
              <w:t>Preferred Method of Contact</w:t>
            </w:r>
          </w:p>
        </w:tc>
        <w:tc>
          <w:tcPr>
            <w:tcW w:w="1000" w:type="dxa"/>
          </w:tcPr>
          <w:p w14:paraId="5F7396A9" w14:textId="77777777" w:rsidR="00B50050" w:rsidRDefault="00B50050" w:rsidP="0088127C">
            <w:pPr>
              <w:pStyle w:val="OtherTableBody"/>
            </w:pPr>
            <w:r>
              <w:t>2.C.2.129</w:t>
            </w:r>
          </w:p>
        </w:tc>
      </w:tr>
      <w:tr w:rsidR="00B50050" w14:paraId="4CA67B33" w14:textId="77777777" w:rsidTr="00195548">
        <w:tc>
          <w:tcPr>
            <w:tcW w:w="1000" w:type="dxa"/>
          </w:tcPr>
          <w:p w14:paraId="5679B370" w14:textId="77777777" w:rsidR="00B50050" w:rsidRDefault="00B50050" w:rsidP="0088127C">
            <w:pPr>
              <w:pStyle w:val="OtherTableBody"/>
            </w:pPr>
            <w:r>
              <w:t>HL7</w:t>
            </w:r>
          </w:p>
        </w:tc>
        <w:tc>
          <w:tcPr>
            <w:tcW w:w="1000" w:type="dxa"/>
          </w:tcPr>
          <w:p w14:paraId="15E5BE36" w14:textId="77777777" w:rsidR="00B50050" w:rsidRDefault="00B50050" w:rsidP="0088127C">
            <w:pPr>
              <w:pStyle w:val="OtherTableBody"/>
            </w:pPr>
            <w:r>
              <w:t>0920</w:t>
            </w:r>
          </w:p>
        </w:tc>
        <w:tc>
          <w:tcPr>
            <w:tcW w:w="6000" w:type="dxa"/>
          </w:tcPr>
          <w:p w14:paraId="29BECE06" w14:textId="77777777" w:rsidR="00B50050" w:rsidRDefault="00B50050" w:rsidP="0088127C">
            <w:pPr>
              <w:pStyle w:val="OtherTableBody"/>
            </w:pPr>
            <w:r>
              <w:t>Preferred Specimen/Attribute Status</w:t>
            </w:r>
          </w:p>
        </w:tc>
        <w:tc>
          <w:tcPr>
            <w:tcW w:w="1000" w:type="dxa"/>
          </w:tcPr>
          <w:p w14:paraId="17F27CB2" w14:textId="77777777" w:rsidR="00B50050" w:rsidRDefault="00B50050" w:rsidP="0088127C">
            <w:pPr>
              <w:pStyle w:val="OtherTableBody"/>
            </w:pPr>
            <w:r>
              <w:t>2.C.2.544</w:t>
            </w:r>
          </w:p>
        </w:tc>
      </w:tr>
      <w:tr w:rsidR="00B50050" w14:paraId="079B0A88" w14:textId="77777777" w:rsidTr="00195548">
        <w:tc>
          <w:tcPr>
            <w:tcW w:w="1000" w:type="dxa"/>
          </w:tcPr>
          <w:p w14:paraId="29D138C2" w14:textId="77777777" w:rsidR="00B50050" w:rsidRDefault="00B50050" w:rsidP="0088127C">
            <w:pPr>
              <w:pStyle w:val="OtherTableBody"/>
            </w:pPr>
            <w:r>
              <w:t>User</w:t>
            </w:r>
          </w:p>
        </w:tc>
        <w:tc>
          <w:tcPr>
            <w:tcW w:w="1000" w:type="dxa"/>
          </w:tcPr>
          <w:p w14:paraId="5A7B2D29" w14:textId="77777777" w:rsidR="00B50050" w:rsidRDefault="00B50050" w:rsidP="0088127C">
            <w:pPr>
              <w:pStyle w:val="OtherTableBody"/>
            </w:pPr>
            <w:r>
              <w:t>0895</w:t>
            </w:r>
          </w:p>
        </w:tc>
        <w:tc>
          <w:tcPr>
            <w:tcW w:w="6000" w:type="dxa"/>
          </w:tcPr>
          <w:p w14:paraId="4280710F" w14:textId="77777777" w:rsidR="00B50050" w:rsidRPr="001D2E85" w:rsidRDefault="00B50050" w:rsidP="0088127C">
            <w:pPr>
              <w:pStyle w:val="OtherTableBody"/>
            </w:pPr>
            <w:r w:rsidRPr="001D2E85">
              <w:t>Present On Admission (POA) Indicator</w:t>
            </w:r>
          </w:p>
        </w:tc>
        <w:tc>
          <w:tcPr>
            <w:tcW w:w="1000" w:type="dxa"/>
          </w:tcPr>
          <w:p w14:paraId="547E2D41" w14:textId="77777777" w:rsidR="00B50050" w:rsidRDefault="00B50050" w:rsidP="0088127C">
            <w:pPr>
              <w:pStyle w:val="OtherTableBody"/>
            </w:pPr>
            <w:r>
              <w:t>2.C.2.528</w:t>
            </w:r>
          </w:p>
        </w:tc>
      </w:tr>
      <w:tr w:rsidR="00B50050" w14:paraId="7E3CB3D5" w14:textId="77777777" w:rsidTr="00195548">
        <w:tc>
          <w:tcPr>
            <w:tcW w:w="1000" w:type="dxa"/>
          </w:tcPr>
          <w:p w14:paraId="61EFB6CE" w14:textId="77777777" w:rsidR="00B50050" w:rsidRDefault="00B50050" w:rsidP="0088127C">
            <w:pPr>
              <w:pStyle w:val="OtherTableBody"/>
            </w:pPr>
            <w:r>
              <w:t>HL7</w:t>
            </w:r>
          </w:p>
        </w:tc>
        <w:tc>
          <w:tcPr>
            <w:tcW w:w="1000" w:type="dxa"/>
          </w:tcPr>
          <w:p w14:paraId="4444EDE7" w14:textId="77777777" w:rsidR="00B50050" w:rsidRDefault="00B50050" w:rsidP="0088127C">
            <w:pPr>
              <w:pStyle w:val="OtherTableBody"/>
            </w:pPr>
            <w:r>
              <w:t>0205</w:t>
            </w:r>
          </w:p>
        </w:tc>
        <w:tc>
          <w:tcPr>
            <w:tcW w:w="6000" w:type="dxa"/>
          </w:tcPr>
          <w:p w14:paraId="2367946E" w14:textId="77777777" w:rsidR="00B50050" w:rsidRDefault="00B50050" w:rsidP="0088127C">
            <w:pPr>
              <w:pStyle w:val="OtherTableBody"/>
            </w:pPr>
            <w:r>
              <w:t>Price Type</w:t>
            </w:r>
          </w:p>
        </w:tc>
        <w:tc>
          <w:tcPr>
            <w:tcW w:w="1000" w:type="dxa"/>
          </w:tcPr>
          <w:p w14:paraId="57B60DCF" w14:textId="77777777" w:rsidR="00B50050" w:rsidRDefault="00B50050" w:rsidP="0088127C">
            <w:pPr>
              <w:pStyle w:val="OtherTableBody"/>
            </w:pPr>
            <w:r>
              <w:t>2.C.2.142</w:t>
            </w:r>
          </w:p>
        </w:tc>
      </w:tr>
      <w:tr w:rsidR="00B50050" w14:paraId="79ADBEA4" w14:textId="77777777" w:rsidTr="00195548">
        <w:tc>
          <w:tcPr>
            <w:tcW w:w="1000" w:type="dxa"/>
          </w:tcPr>
          <w:p w14:paraId="79CBF952" w14:textId="77777777" w:rsidR="00B50050" w:rsidRDefault="00B50050" w:rsidP="0088127C">
            <w:pPr>
              <w:pStyle w:val="OtherTableBody"/>
            </w:pPr>
            <w:r>
              <w:t>User</w:t>
            </w:r>
          </w:p>
        </w:tc>
        <w:tc>
          <w:tcPr>
            <w:tcW w:w="1000" w:type="dxa"/>
          </w:tcPr>
          <w:p w14:paraId="2128C43D" w14:textId="77777777" w:rsidR="00B50050" w:rsidRDefault="00B50050" w:rsidP="0088127C">
            <w:pPr>
              <w:pStyle w:val="OtherTableBody"/>
            </w:pPr>
            <w:r>
              <w:t>0966</w:t>
            </w:r>
          </w:p>
        </w:tc>
        <w:tc>
          <w:tcPr>
            <w:tcW w:w="6000" w:type="dxa"/>
          </w:tcPr>
          <w:p w14:paraId="33FD1EF8" w14:textId="77777777" w:rsidR="00B50050" w:rsidRDefault="00B50050" w:rsidP="0088127C">
            <w:pPr>
              <w:pStyle w:val="OtherTableBody"/>
            </w:pPr>
            <w:r>
              <w:t>Pricing Tier Level</w:t>
            </w:r>
          </w:p>
        </w:tc>
        <w:tc>
          <w:tcPr>
            <w:tcW w:w="1000" w:type="dxa"/>
          </w:tcPr>
          <w:p w14:paraId="1099DC86" w14:textId="77777777" w:rsidR="00B50050" w:rsidRDefault="00B50050" w:rsidP="0088127C">
            <w:pPr>
              <w:pStyle w:val="OtherTableBody"/>
            </w:pPr>
          </w:p>
        </w:tc>
      </w:tr>
      <w:tr w:rsidR="00B50050" w14:paraId="4D2E5558" w14:textId="77777777" w:rsidTr="00195548">
        <w:tc>
          <w:tcPr>
            <w:tcW w:w="1000" w:type="dxa"/>
          </w:tcPr>
          <w:p w14:paraId="1977A21A" w14:textId="77777777" w:rsidR="00B50050" w:rsidRDefault="00B50050" w:rsidP="0088127C">
            <w:pPr>
              <w:pStyle w:val="OtherTableBody"/>
            </w:pPr>
            <w:r>
              <w:t>undefined</w:t>
            </w:r>
          </w:p>
        </w:tc>
        <w:tc>
          <w:tcPr>
            <w:tcW w:w="1000" w:type="dxa"/>
          </w:tcPr>
          <w:p w14:paraId="1D927120" w14:textId="77777777" w:rsidR="00B50050" w:rsidRDefault="00B50050" w:rsidP="0088127C">
            <w:pPr>
              <w:pStyle w:val="OtherTableBody"/>
            </w:pPr>
            <w:r>
              <w:t>0607</w:t>
            </w:r>
          </w:p>
        </w:tc>
        <w:tc>
          <w:tcPr>
            <w:tcW w:w="6000" w:type="dxa"/>
          </w:tcPr>
          <w:p w14:paraId="160A9C83" w14:textId="77777777" w:rsidR="00B50050" w:rsidRPr="001D2E85" w:rsidRDefault="00B50050" w:rsidP="0088127C">
            <w:pPr>
              <w:pStyle w:val="OtherTableBody"/>
            </w:pPr>
            <w:r w:rsidRPr="001D2E85">
              <w:t>Primary Key Value - MFA (MFA-5)</w:t>
            </w:r>
          </w:p>
        </w:tc>
        <w:tc>
          <w:tcPr>
            <w:tcW w:w="1000" w:type="dxa"/>
          </w:tcPr>
          <w:p w14:paraId="302316CC" w14:textId="77777777" w:rsidR="00B50050" w:rsidRDefault="00B50050" w:rsidP="0088127C">
            <w:pPr>
              <w:pStyle w:val="OtherTableBody"/>
            </w:pPr>
            <w:r>
              <w:t>8.5.3</w:t>
            </w:r>
          </w:p>
        </w:tc>
      </w:tr>
      <w:tr w:rsidR="00B50050" w14:paraId="57729FB2" w14:textId="77777777" w:rsidTr="00195548">
        <w:tc>
          <w:tcPr>
            <w:tcW w:w="1000" w:type="dxa"/>
          </w:tcPr>
          <w:p w14:paraId="058CE485" w14:textId="77777777" w:rsidR="00B50050" w:rsidRDefault="00B50050" w:rsidP="0088127C">
            <w:pPr>
              <w:pStyle w:val="OtherTableBody"/>
            </w:pPr>
            <w:r>
              <w:t>undefined</w:t>
            </w:r>
          </w:p>
        </w:tc>
        <w:tc>
          <w:tcPr>
            <w:tcW w:w="1000" w:type="dxa"/>
          </w:tcPr>
          <w:p w14:paraId="092763BD" w14:textId="77777777" w:rsidR="00B50050" w:rsidRDefault="00B50050" w:rsidP="0088127C">
            <w:pPr>
              <w:pStyle w:val="OtherTableBody"/>
            </w:pPr>
            <w:r>
              <w:t>0608</w:t>
            </w:r>
          </w:p>
        </w:tc>
        <w:tc>
          <w:tcPr>
            <w:tcW w:w="6000" w:type="dxa"/>
          </w:tcPr>
          <w:p w14:paraId="4729FD96" w14:textId="77777777" w:rsidR="00B50050" w:rsidRPr="001D2E85" w:rsidRDefault="00B50050" w:rsidP="0088127C">
            <w:pPr>
              <w:pStyle w:val="OtherTableBody"/>
            </w:pPr>
            <w:r w:rsidRPr="001D2E85">
              <w:t>Primary Key Value - MFE (MFE-4)</w:t>
            </w:r>
          </w:p>
        </w:tc>
        <w:tc>
          <w:tcPr>
            <w:tcW w:w="1000" w:type="dxa"/>
          </w:tcPr>
          <w:p w14:paraId="30F2389D" w14:textId="77777777" w:rsidR="00B50050" w:rsidRDefault="00B50050" w:rsidP="0088127C">
            <w:pPr>
              <w:pStyle w:val="OtherTableBody"/>
            </w:pPr>
            <w:r>
              <w:t>8.5.2</w:t>
            </w:r>
          </w:p>
        </w:tc>
      </w:tr>
      <w:tr w:rsidR="00B50050" w14:paraId="145DCBD2" w14:textId="77777777" w:rsidTr="00195548">
        <w:tc>
          <w:tcPr>
            <w:tcW w:w="1000" w:type="dxa"/>
          </w:tcPr>
          <w:p w14:paraId="63656680" w14:textId="77777777" w:rsidR="00B50050" w:rsidRDefault="00B50050" w:rsidP="0088127C">
            <w:pPr>
              <w:pStyle w:val="OtherTableBody"/>
            </w:pPr>
            <w:r>
              <w:t>undefined</w:t>
            </w:r>
          </w:p>
        </w:tc>
        <w:tc>
          <w:tcPr>
            <w:tcW w:w="1000" w:type="dxa"/>
          </w:tcPr>
          <w:p w14:paraId="441A197C" w14:textId="77777777" w:rsidR="00B50050" w:rsidRDefault="00B50050" w:rsidP="0088127C">
            <w:pPr>
              <w:pStyle w:val="OtherTableBody"/>
            </w:pPr>
            <w:r>
              <w:t>0681</w:t>
            </w:r>
          </w:p>
        </w:tc>
        <w:tc>
          <w:tcPr>
            <w:tcW w:w="6000" w:type="dxa"/>
          </w:tcPr>
          <w:p w14:paraId="385093D9" w14:textId="77777777" w:rsidR="00B50050" w:rsidRPr="001D2E85" w:rsidRDefault="00B50050" w:rsidP="0088127C">
            <w:pPr>
              <w:pStyle w:val="OtherTableBody"/>
            </w:pPr>
            <w:r w:rsidRPr="001D2E85">
              <w:t>Primary Key Value - PRA (PRA-1)</w:t>
            </w:r>
          </w:p>
        </w:tc>
        <w:tc>
          <w:tcPr>
            <w:tcW w:w="1000" w:type="dxa"/>
          </w:tcPr>
          <w:p w14:paraId="0644B198" w14:textId="77777777" w:rsidR="00B50050" w:rsidRDefault="00B50050" w:rsidP="0088127C">
            <w:pPr>
              <w:pStyle w:val="OtherTableBody"/>
            </w:pPr>
            <w:r>
              <w:t>15.4.6</w:t>
            </w:r>
          </w:p>
        </w:tc>
      </w:tr>
      <w:tr w:rsidR="00B50050" w14:paraId="11C8ECA7" w14:textId="77777777" w:rsidTr="00195548">
        <w:tc>
          <w:tcPr>
            <w:tcW w:w="1000" w:type="dxa"/>
          </w:tcPr>
          <w:p w14:paraId="6D60E238" w14:textId="77777777" w:rsidR="00B50050" w:rsidRDefault="00B50050" w:rsidP="0088127C">
            <w:pPr>
              <w:pStyle w:val="OtherTableBody"/>
            </w:pPr>
            <w:r>
              <w:t>undefined</w:t>
            </w:r>
          </w:p>
        </w:tc>
        <w:tc>
          <w:tcPr>
            <w:tcW w:w="1000" w:type="dxa"/>
          </w:tcPr>
          <w:p w14:paraId="38D3819E" w14:textId="77777777" w:rsidR="00B50050" w:rsidRDefault="00B50050" w:rsidP="0088127C">
            <w:pPr>
              <w:pStyle w:val="OtherTableBody"/>
            </w:pPr>
            <w:r>
              <w:t>0786</w:t>
            </w:r>
          </w:p>
        </w:tc>
        <w:tc>
          <w:tcPr>
            <w:tcW w:w="6000" w:type="dxa"/>
          </w:tcPr>
          <w:p w14:paraId="25206D3B" w14:textId="77777777" w:rsidR="00B50050" w:rsidRPr="001D2E85" w:rsidRDefault="00B50050" w:rsidP="0088127C">
            <w:pPr>
              <w:pStyle w:val="OtherTableBody"/>
            </w:pPr>
            <w:r w:rsidRPr="001D2E85">
              <w:t>Primary Key Value – STF (STF-1)</w:t>
            </w:r>
          </w:p>
        </w:tc>
        <w:tc>
          <w:tcPr>
            <w:tcW w:w="1000" w:type="dxa"/>
          </w:tcPr>
          <w:p w14:paraId="680B3A50" w14:textId="77777777" w:rsidR="00B50050" w:rsidRDefault="00B50050" w:rsidP="0088127C">
            <w:pPr>
              <w:pStyle w:val="OtherTableBody"/>
            </w:pPr>
            <w:r>
              <w:t>15.4.8</w:t>
            </w:r>
          </w:p>
        </w:tc>
      </w:tr>
      <w:tr w:rsidR="00B50050" w14:paraId="776607EC" w14:textId="77777777" w:rsidTr="00195548">
        <w:tc>
          <w:tcPr>
            <w:tcW w:w="1000" w:type="dxa"/>
          </w:tcPr>
          <w:p w14:paraId="642B711F" w14:textId="77777777" w:rsidR="00B50050" w:rsidRDefault="00B50050" w:rsidP="0088127C">
            <w:pPr>
              <w:pStyle w:val="OtherTableBody"/>
            </w:pPr>
            <w:r>
              <w:t>HL7</w:t>
            </w:r>
          </w:p>
        </w:tc>
        <w:tc>
          <w:tcPr>
            <w:tcW w:w="1000" w:type="dxa"/>
          </w:tcPr>
          <w:p w14:paraId="719FA3C6" w14:textId="77777777" w:rsidR="00B50050" w:rsidRDefault="00B50050" w:rsidP="0088127C">
            <w:pPr>
              <w:pStyle w:val="OtherTableBody"/>
            </w:pPr>
            <w:r>
              <w:t>0355</w:t>
            </w:r>
          </w:p>
        </w:tc>
        <w:tc>
          <w:tcPr>
            <w:tcW w:w="6000" w:type="dxa"/>
          </w:tcPr>
          <w:p w14:paraId="145AEA41" w14:textId="77777777" w:rsidR="00B50050" w:rsidRDefault="00B50050" w:rsidP="0088127C">
            <w:pPr>
              <w:pStyle w:val="OtherTableBody"/>
            </w:pPr>
            <w:r>
              <w:t>Primary Key Value Type</w:t>
            </w:r>
          </w:p>
        </w:tc>
        <w:tc>
          <w:tcPr>
            <w:tcW w:w="1000" w:type="dxa"/>
          </w:tcPr>
          <w:p w14:paraId="7ED974E2" w14:textId="77777777" w:rsidR="00B50050" w:rsidRDefault="00B50050" w:rsidP="0088127C">
            <w:pPr>
              <w:pStyle w:val="OtherTableBody"/>
            </w:pPr>
            <w:r>
              <w:t>2.C.2.280</w:t>
            </w:r>
          </w:p>
        </w:tc>
      </w:tr>
      <w:tr w:rsidR="00B50050" w14:paraId="760AB7E1" w14:textId="77777777" w:rsidTr="00195548">
        <w:tc>
          <w:tcPr>
            <w:tcW w:w="1000" w:type="dxa"/>
          </w:tcPr>
          <w:p w14:paraId="204AD276" w14:textId="77777777" w:rsidR="00B50050" w:rsidRDefault="00B50050" w:rsidP="0088127C">
            <w:pPr>
              <w:pStyle w:val="OtherTableBody"/>
            </w:pPr>
            <w:r>
              <w:t>User</w:t>
            </w:r>
          </w:p>
        </w:tc>
        <w:tc>
          <w:tcPr>
            <w:tcW w:w="1000" w:type="dxa"/>
          </w:tcPr>
          <w:p w14:paraId="7178B7BB" w14:textId="77777777" w:rsidR="00B50050" w:rsidRDefault="00B50050" w:rsidP="0088127C">
            <w:pPr>
              <w:pStyle w:val="OtherTableBody"/>
            </w:pPr>
            <w:r>
              <w:t>0296</w:t>
            </w:r>
          </w:p>
        </w:tc>
        <w:tc>
          <w:tcPr>
            <w:tcW w:w="6000" w:type="dxa"/>
          </w:tcPr>
          <w:p w14:paraId="3F2D69FC" w14:textId="77777777" w:rsidR="00B50050" w:rsidRDefault="00B50050" w:rsidP="0088127C">
            <w:pPr>
              <w:pStyle w:val="OtherTableBody"/>
            </w:pPr>
            <w:r>
              <w:t>Primary Language</w:t>
            </w:r>
          </w:p>
        </w:tc>
        <w:tc>
          <w:tcPr>
            <w:tcW w:w="1000" w:type="dxa"/>
          </w:tcPr>
          <w:p w14:paraId="4C47B57F" w14:textId="77777777" w:rsidR="00B50050" w:rsidRDefault="00B50050" w:rsidP="0088127C">
            <w:pPr>
              <w:pStyle w:val="OtherTableBody"/>
            </w:pPr>
            <w:r>
              <w:t>2.C.2.228</w:t>
            </w:r>
          </w:p>
        </w:tc>
      </w:tr>
      <w:tr w:rsidR="00B50050" w14:paraId="1F8FA98D" w14:textId="77777777" w:rsidTr="00195548">
        <w:tc>
          <w:tcPr>
            <w:tcW w:w="1000" w:type="dxa"/>
          </w:tcPr>
          <w:p w14:paraId="143D1E6A" w14:textId="77777777" w:rsidR="00B50050" w:rsidRDefault="00B50050" w:rsidP="0088127C">
            <w:pPr>
              <w:pStyle w:val="OtherTableBody"/>
            </w:pPr>
            <w:r>
              <w:t>HL7</w:t>
            </w:r>
          </w:p>
        </w:tc>
        <w:tc>
          <w:tcPr>
            <w:tcW w:w="1000" w:type="dxa"/>
          </w:tcPr>
          <w:p w14:paraId="07C47CBD" w14:textId="77777777" w:rsidR="00B50050" w:rsidRDefault="00B50050" w:rsidP="0088127C">
            <w:pPr>
              <w:pStyle w:val="OtherTableBody"/>
            </w:pPr>
            <w:r>
              <w:t>0242</w:t>
            </w:r>
          </w:p>
        </w:tc>
        <w:tc>
          <w:tcPr>
            <w:tcW w:w="6000" w:type="dxa"/>
          </w:tcPr>
          <w:p w14:paraId="17F202EE" w14:textId="77777777" w:rsidR="00B50050" w:rsidRDefault="00B50050" w:rsidP="0088127C">
            <w:pPr>
              <w:pStyle w:val="OtherTableBody"/>
            </w:pPr>
            <w:r>
              <w:t>Primary Observer's Qualification</w:t>
            </w:r>
          </w:p>
        </w:tc>
        <w:tc>
          <w:tcPr>
            <w:tcW w:w="1000" w:type="dxa"/>
          </w:tcPr>
          <w:p w14:paraId="3A6714A4" w14:textId="77777777" w:rsidR="00B50050" w:rsidRDefault="00B50050" w:rsidP="0088127C">
            <w:pPr>
              <w:pStyle w:val="OtherTableBody"/>
            </w:pPr>
            <w:r>
              <w:t>2.C.2.177</w:t>
            </w:r>
          </w:p>
        </w:tc>
      </w:tr>
      <w:tr w:rsidR="00B50050" w14:paraId="2B7937C2" w14:textId="77777777" w:rsidTr="00195548">
        <w:tc>
          <w:tcPr>
            <w:tcW w:w="1000" w:type="dxa"/>
          </w:tcPr>
          <w:p w14:paraId="6568551F" w14:textId="77777777" w:rsidR="00B50050" w:rsidRDefault="00B50050" w:rsidP="0088127C">
            <w:pPr>
              <w:pStyle w:val="OtherTableBody"/>
            </w:pPr>
            <w:r>
              <w:t>undefined</w:t>
            </w:r>
          </w:p>
        </w:tc>
        <w:tc>
          <w:tcPr>
            <w:tcW w:w="1000" w:type="dxa"/>
          </w:tcPr>
          <w:p w14:paraId="6E966A5D" w14:textId="77777777" w:rsidR="00B50050" w:rsidRDefault="00B50050" w:rsidP="0088127C">
            <w:pPr>
              <w:pStyle w:val="OtherTableBody"/>
            </w:pPr>
            <w:r>
              <w:t>0609</w:t>
            </w:r>
          </w:p>
        </w:tc>
        <w:tc>
          <w:tcPr>
            <w:tcW w:w="6000" w:type="dxa"/>
          </w:tcPr>
          <w:p w14:paraId="1B7B6567" w14:textId="77777777" w:rsidR="00B50050" w:rsidRPr="001D2E85" w:rsidRDefault="00B50050" w:rsidP="0088127C">
            <w:pPr>
              <w:pStyle w:val="OtherTableBody"/>
            </w:pPr>
            <w:r w:rsidRPr="001D2E85">
              <w:t>Principal Language Of Message (MSH-19)</w:t>
            </w:r>
          </w:p>
        </w:tc>
        <w:tc>
          <w:tcPr>
            <w:tcW w:w="1000" w:type="dxa"/>
          </w:tcPr>
          <w:p w14:paraId="67EDDE62" w14:textId="77777777" w:rsidR="00B50050" w:rsidRDefault="00B50050" w:rsidP="0088127C">
            <w:pPr>
              <w:pStyle w:val="OtherTableBody"/>
            </w:pPr>
            <w:r>
              <w:t>2.14.9</w:t>
            </w:r>
          </w:p>
        </w:tc>
      </w:tr>
      <w:tr w:rsidR="00B50050" w14:paraId="6F88DF3B" w14:textId="77777777" w:rsidTr="00195548">
        <w:tc>
          <w:tcPr>
            <w:tcW w:w="1000" w:type="dxa"/>
          </w:tcPr>
          <w:p w14:paraId="645CE55E" w14:textId="77777777" w:rsidR="00B50050" w:rsidRDefault="00B50050" w:rsidP="0088127C">
            <w:pPr>
              <w:pStyle w:val="OtherTableBody"/>
            </w:pPr>
            <w:r>
              <w:t>HL7</w:t>
            </w:r>
          </w:p>
        </w:tc>
        <w:tc>
          <w:tcPr>
            <w:tcW w:w="1000" w:type="dxa"/>
          </w:tcPr>
          <w:p w14:paraId="5AD82375" w14:textId="77777777" w:rsidR="00B50050" w:rsidRDefault="00B50050" w:rsidP="0088127C">
            <w:pPr>
              <w:pStyle w:val="OtherTableBody"/>
            </w:pPr>
            <w:r>
              <w:t>0027</w:t>
            </w:r>
          </w:p>
        </w:tc>
        <w:tc>
          <w:tcPr>
            <w:tcW w:w="6000" w:type="dxa"/>
          </w:tcPr>
          <w:p w14:paraId="30D53751" w14:textId="77777777" w:rsidR="00B50050" w:rsidRDefault="00B50050" w:rsidP="0088127C">
            <w:pPr>
              <w:pStyle w:val="OtherTableBody"/>
            </w:pPr>
            <w:r>
              <w:t>Priority</w:t>
            </w:r>
          </w:p>
        </w:tc>
        <w:tc>
          <w:tcPr>
            <w:tcW w:w="1000" w:type="dxa"/>
          </w:tcPr>
          <w:p w14:paraId="7EB7E2E8" w14:textId="77777777" w:rsidR="00B50050" w:rsidRDefault="00B50050" w:rsidP="0088127C">
            <w:pPr>
              <w:pStyle w:val="OtherTableBody"/>
            </w:pPr>
            <w:r>
              <w:t>2.C.2.18</w:t>
            </w:r>
          </w:p>
        </w:tc>
      </w:tr>
      <w:tr w:rsidR="00B50050" w14:paraId="22EF2C55" w14:textId="77777777" w:rsidTr="00195548">
        <w:tc>
          <w:tcPr>
            <w:tcW w:w="1000" w:type="dxa"/>
          </w:tcPr>
          <w:p w14:paraId="70E8CB7F" w14:textId="77777777" w:rsidR="00B50050" w:rsidRDefault="00B50050" w:rsidP="0088127C">
            <w:pPr>
              <w:pStyle w:val="OtherTableBody"/>
            </w:pPr>
            <w:r>
              <w:t>User</w:t>
            </w:r>
          </w:p>
        </w:tc>
        <w:tc>
          <w:tcPr>
            <w:tcW w:w="1000" w:type="dxa"/>
          </w:tcPr>
          <w:p w14:paraId="2DD3CB16" w14:textId="77777777" w:rsidR="00B50050" w:rsidRDefault="00B50050" w:rsidP="0088127C">
            <w:pPr>
              <w:pStyle w:val="OtherTableBody"/>
            </w:pPr>
            <w:r>
              <w:t>0262</w:t>
            </w:r>
          </w:p>
        </w:tc>
        <w:tc>
          <w:tcPr>
            <w:tcW w:w="6000" w:type="dxa"/>
          </w:tcPr>
          <w:p w14:paraId="3122DFE3" w14:textId="77777777" w:rsidR="00B50050" w:rsidRDefault="00B50050" w:rsidP="0088127C">
            <w:pPr>
              <w:pStyle w:val="OtherTableBody"/>
            </w:pPr>
            <w:r>
              <w:t>Privacy Level</w:t>
            </w:r>
          </w:p>
        </w:tc>
        <w:tc>
          <w:tcPr>
            <w:tcW w:w="1000" w:type="dxa"/>
          </w:tcPr>
          <w:p w14:paraId="21F3D997" w14:textId="77777777" w:rsidR="00B50050" w:rsidRDefault="00B50050" w:rsidP="0088127C">
            <w:pPr>
              <w:pStyle w:val="OtherTableBody"/>
            </w:pPr>
            <w:r>
              <w:t>2.C.2.197</w:t>
            </w:r>
          </w:p>
        </w:tc>
      </w:tr>
      <w:tr w:rsidR="00B50050" w14:paraId="53E01907" w14:textId="77777777" w:rsidTr="00195548">
        <w:tc>
          <w:tcPr>
            <w:tcW w:w="1000" w:type="dxa"/>
          </w:tcPr>
          <w:p w14:paraId="4C846E61" w14:textId="77777777" w:rsidR="00B50050" w:rsidRDefault="00B50050" w:rsidP="0088127C">
            <w:pPr>
              <w:pStyle w:val="OtherTableBody"/>
            </w:pPr>
            <w:r>
              <w:t>User</w:t>
            </w:r>
          </w:p>
        </w:tc>
        <w:tc>
          <w:tcPr>
            <w:tcW w:w="1000" w:type="dxa"/>
          </w:tcPr>
          <w:p w14:paraId="0F8B4D3E" w14:textId="77777777" w:rsidR="00B50050" w:rsidRDefault="00B50050" w:rsidP="0088127C">
            <w:pPr>
              <w:pStyle w:val="OtherTableBody"/>
            </w:pPr>
            <w:r>
              <w:t>0525</w:t>
            </w:r>
          </w:p>
        </w:tc>
        <w:tc>
          <w:tcPr>
            <w:tcW w:w="6000" w:type="dxa"/>
          </w:tcPr>
          <w:p w14:paraId="6E1EFA5E" w14:textId="77777777" w:rsidR="00B50050" w:rsidRDefault="00B50050" w:rsidP="0088127C">
            <w:pPr>
              <w:pStyle w:val="OtherTableBody"/>
            </w:pPr>
            <w:r>
              <w:t>Privilege</w:t>
            </w:r>
          </w:p>
        </w:tc>
        <w:tc>
          <w:tcPr>
            <w:tcW w:w="1000" w:type="dxa"/>
          </w:tcPr>
          <w:p w14:paraId="3577E6DA" w14:textId="77777777" w:rsidR="00B50050" w:rsidRDefault="00B50050" w:rsidP="0088127C">
            <w:pPr>
              <w:pStyle w:val="OtherTableBody"/>
            </w:pPr>
            <w:r>
              <w:t>2.C.2.436</w:t>
            </w:r>
          </w:p>
        </w:tc>
      </w:tr>
      <w:tr w:rsidR="00B50050" w14:paraId="6ADB18DA" w14:textId="77777777" w:rsidTr="00195548">
        <w:tc>
          <w:tcPr>
            <w:tcW w:w="1000" w:type="dxa"/>
          </w:tcPr>
          <w:p w14:paraId="572D0798" w14:textId="77777777" w:rsidR="00B50050" w:rsidRDefault="00B50050" w:rsidP="0088127C">
            <w:pPr>
              <w:pStyle w:val="OtherTableBody"/>
            </w:pPr>
            <w:r>
              <w:t>User</w:t>
            </w:r>
          </w:p>
        </w:tc>
        <w:tc>
          <w:tcPr>
            <w:tcW w:w="1000" w:type="dxa"/>
          </w:tcPr>
          <w:p w14:paraId="75893B31" w14:textId="77777777" w:rsidR="00B50050" w:rsidRDefault="00B50050" w:rsidP="0088127C">
            <w:pPr>
              <w:pStyle w:val="OtherTableBody"/>
            </w:pPr>
            <w:r>
              <w:t>0526</w:t>
            </w:r>
          </w:p>
        </w:tc>
        <w:tc>
          <w:tcPr>
            <w:tcW w:w="6000" w:type="dxa"/>
          </w:tcPr>
          <w:p w14:paraId="2CB0B300" w14:textId="77777777" w:rsidR="00B50050" w:rsidRDefault="00B50050" w:rsidP="0088127C">
            <w:pPr>
              <w:pStyle w:val="OtherTableBody"/>
            </w:pPr>
            <w:r>
              <w:t>Privilege Class</w:t>
            </w:r>
          </w:p>
        </w:tc>
        <w:tc>
          <w:tcPr>
            <w:tcW w:w="1000" w:type="dxa"/>
          </w:tcPr>
          <w:p w14:paraId="11CFC591" w14:textId="77777777" w:rsidR="00B50050" w:rsidRDefault="00B50050" w:rsidP="0088127C">
            <w:pPr>
              <w:pStyle w:val="OtherTableBody"/>
            </w:pPr>
            <w:r>
              <w:t>2.C.2.437</w:t>
            </w:r>
          </w:p>
        </w:tc>
      </w:tr>
      <w:tr w:rsidR="00B50050" w14:paraId="63932F1C" w14:textId="77777777" w:rsidTr="00195548">
        <w:tc>
          <w:tcPr>
            <w:tcW w:w="1000" w:type="dxa"/>
          </w:tcPr>
          <w:p w14:paraId="7255407A" w14:textId="77777777" w:rsidR="00B50050" w:rsidRDefault="00B50050" w:rsidP="0088127C">
            <w:pPr>
              <w:pStyle w:val="OtherTableBody"/>
            </w:pPr>
            <w:r>
              <w:t>User</w:t>
            </w:r>
          </w:p>
        </w:tc>
        <w:tc>
          <w:tcPr>
            <w:tcW w:w="1000" w:type="dxa"/>
          </w:tcPr>
          <w:p w14:paraId="4B978E11" w14:textId="77777777" w:rsidR="00B50050" w:rsidRDefault="00B50050" w:rsidP="0088127C">
            <w:pPr>
              <w:pStyle w:val="OtherTableBody"/>
            </w:pPr>
            <w:r>
              <w:t>0838</w:t>
            </w:r>
          </w:p>
        </w:tc>
        <w:tc>
          <w:tcPr>
            <w:tcW w:w="6000" w:type="dxa"/>
          </w:tcPr>
          <w:p w14:paraId="103204DC" w14:textId="77777777" w:rsidR="00B50050" w:rsidRDefault="00B50050" w:rsidP="0088127C">
            <w:pPr>
              <w:pStyle w:val="OtherTableBody"/>
            </w:pPr>
            <w:r>
              <w:t>Problem Perspective</w:t>
            </w:r>
          </w:p>
        </w:tc>
        <w:tc>
          <w:tcPr>
            <w:tcW w:w="1000" w:type="dxa"/>
          </w:tcPr>
          <w:p w14:paraId="69F127DD" w14:textId="77777777" w:rsidR="00B50050" w:rsidRDefault="00B50050" w:rsidP="0088127C">
            <w:pPr>
              <w:pStyle w:val="OtherTableBody"/>
            </w:pPr>
            <w:r>
              <w:t>2.C.2.519</w:t>
            </w:r>
          </w:p>
        </w:tc>
      </w:tr>
      <w:tr w:rsidR="00B50050" w14:paraId="5A08CAA9" w14:textId="77777777" w:rsidTr="00195548">
        <w:tc>
          <w:tcPr>
            <w:tcW w:w="1000" w:type="dxa"/>
          </w:tcPr>
          <w:p w14:paraId="20833F9B" w14:textId="77777777" w:rsidR="00B50050" w:rsidRDefault="00B50050" w:rsidP="0088127C">
            <w:pPr>
              <w:pStyle w:val="OtherTableBody"/>
            </w:pPr>
            <w:r>
              <w:lastRenderedPageBreak/>
              <w:t>User</w:t>
            </w:r>
          </w:p>
        </w:tc>
        <w:tc>
          <w:tcPr>
            <w:tcW w:w="1000" w:type="dxa"/>
          </w:tcPr>
          <w:p w14:paraId="662BEF81" w14:textId="77777777" w:rsidR="00B50050" w:rsidRDefault="00B50050" w:rsidP="0088127C">
            <w:pPr>
              <w:pStyle w:val="OtherTableBody"/>
            </w:pPr>
            <w:r>
              <w:t>0836</w:t>
            </w:r>
          </w:p>
        </w:tc>
        <w:tc>
          <w:tcPr>
            <w:tcW w:w="6000" w:type="dxa"/>
          </w:tcPr>
          <w:p w14:paraId="3E900BAB" w14:textId="77777777" w:rsidR="00B50050" w:rsidRDefault="00B50050" w:rsidP="0088127C">
            <w:pPr>
              <w:pStyle w:val="OtherTableBody"/>
            </w:pPr>
            <w:r>
              <w:t>Problem Severity</w:t>
            </w:r>
          </w:p>
        </w:tc>
        <w:tc>
          <w:tcPr>
            <w:tcW w:w="1000" w:type="dxa"/>
          </w:tcPr>
          <w:p w14:paraId="371C76DD" w14:textId="77777777" w:rsidR="00B50050" w:rsidRDefault="00B50050" w:rsidP="0088127C">
            <w:pPr>
              <w:pStyle w:val="OtherTableBody"/>
            </w:pPr>
            <w:r>
              <w:t>2.C.2.518</w:t>
            </w:r>
          </w:p>
        </w:tc>
      </w:tr>
      <w:tr w:rsidR="00B50050" w14:paraId="196BB3F2" w14:textId="77777777" w:rsidTr="00195548">
        <w:tc>
          <w:tcPr>
            <w:tcW w:w="1000" w:type="dxa"/>
          </w:tcPr>
          <w:p w14:paraId="1E538F16" w14:textId="77777777" w:rsidR="00B50050" w:rsidRDefault="00B50050" w:rsidP="0088127C">
            <w:pPr>
              <w:pStyle w:val="OtherTableBody"/>
            </w:pPr>
            <w:r>
              <w:t>HL7</w:t>
            </w:r>
          </w:p>
        </w:tc>
        <w:tc>
          <w:tcPr>
            <w:tcW w:w="1000" w:type="dxa"/>
          </w:tcPr>
          <w:p w14:paraId="06A502BB" w14:textId="77777777" w:rsidR="00B50050" w:rsidRDefault="00B50050" w:rsidP="0088127C">
            <w:pPr>
              <w:pStyle w:val="OtherTableBody"/>
            </w:pPr>
            <w:r>
              <w:t>0287</w:t>
            </w:r>
          </w:p>
        </w:tc>
        <w:tc>
          <w:tcPr>
            <w:tcW w:w="6000" w:type="dxa"/>
          </w:tcPr>
          <w:p w14:paraId="03667B35" w14:textId="77777777" w:rsidR="00B50050" w:rsidRDefault="00B50050" w:rsidP="0088127C">
            <w:pPr>
              <w:pStyle w:val="OtherTableBody"/>
            </w:pPr>
            <w:r>
              <w:t>Problem/Goal Action Code</w:t>
            </w:r>
          </w:p>
        </w:tc>
        <w:tc>
          <w:tcPr>
            <w:tcW w:w="1000" w:type="dxa"/>
          </w:tcPr>
          <w:p w14:paraId="0D91475F" w14:textId="77777777" w:rsidR="00B50050" w:rsidRDefault="00B50050" w:rsidP="0088127C">
            <w:pPr>
              <w:pStyle w:val="OtherTableBody"/>
            </w:pPr>
            <w:r>
              <w:t>2.C.2.220</w:t>
            </w:r>
          </w:p>
        </w:tc>
      </w:tr>
      <w:tr w:rsidR="00B50050" w14:paraId="42D34C06" w14:textId="77777777" w:rsidTr="00195548">
        <w:tc>
          <w:tcPr>
            <w:tcW w:w="1000" w:type="dxa"/>
          </w:tcPr>
          <w:p w14:paraId="53E319BD" w14:textId="77777777" w:rsidR="00B50050" w:rsidRDefault="00B50050" w:rsidP="0088127C">
            <w:pPr>
              <w:pStyle w:val="OtherTableBody"/>
            </w:pPr>
            <w:r>
              <w:t>User</w:t>
            </w:r>
          </w:p>
        </w:tc>
        <w:tc>
          <w:tcPr>
            <w:tcW w:w="1000" w:type="dxa"/>
          </w:tcPr>
          <w:p w14:paraId="4A5F44CC" w14:textId="77777777" w:rsidR="00B50050" w:rsidRDefault="00B50050" w:rsidP="0088127C">
            <w:pPr>
              <w:pStyle w:val="OtherTableBody"/>
            </w:pPr>
            <w:r>
              <w:t>0941</w:t>
            </w:r>
          </w:p>
        </w:tc>
        <w:tc>
          <w:tcPr>
            <w:tcW w:w="6000" w:type="dxa"/>
          </w:tcPr>
          <w:p w14:paraId="43DF177B" w14:textId="77777777" w:rsidR="00B50050" w:rsidRDefault="00B50050" w:rsidP="0088127C">
            <w:pPr>
              <w:pStyle w:val="OtherTableBody"/>
            </w:pPr>
            <w:r>
              <w:t>Procedure Code</w:t>
            </w:r>
          </w:p>
        </w:tc>
        <w:tc>
          <w:tcPr>
            <w:tcW w:w="1000" w:type="dxa"/>
          </w:tcPr>
          <w:p w14:paraId="6094AD90" w14:textId="77777777" w:rsidR="00B50050" w:rsidRDefault="00B50050" w:rsidP="0088127C">
            <w:pPr>
              <w:pStyle w:val="OtherTableBody"/>
            </w:pPr>
            <w:r>
              <w:t>2.C.2.564</w:t>
            </w:r>
          </w:p>
        </w:tc>
      </w:tr>
      <w:tr w:rsidR="00B50050" w14:paraId="08AE7508" w14:textId="77777777" w:rsidTr="00195548">
        <w:tc>
          <w:tcPr>
            <w:tcW w:w="1000" w:type="dxa"/>
          </w:tcPr>
          <w:p w14:paraId="3F184C6F" w14:textId="77777777" w:rsidR="00B50050" w:rsidRDefault="00B50050" w:rsidP="0088127C">
            <w:pPr>
              <w:pStyle w:val="OtherTableBody"/>
            </w:pPr>
            <w:r>
              <w:t>User</w:t>
            </w:r>
          </w:p>
        </w:tc>
        <w:tc>
          <w:tcPr>
            <w:tcW w:w="1000" w:type="dxa"/>
          </w:tcPr>
          <w:p w14:paraId="22391864" w14:textId="77777777" w:rsidR="00B50050" w:rsidRDefault="00B50050" w:rsidP="0088127C">
            <w:pPr>
              <w:pStyle w:val="OtherTableBody"/>
            </w:pPr>
            <w:r>
              <w:t>0088</w:t>
            </w:r>
          </w:p>
        </w:tc>
        <w:tc>
          <w:tcPr>
            <w:tcW w:w="6000" w:type="dxa"/>
          </w:tcPr>
          <w:p w14:paraId="0369748C" w14:textId="77777777" w:rsidR="00B50050" w:rsidRDefault="00B50050" w:rsidP="0088127C">
            <w:pPr>
              <w:pStyle w:val="OtherTableBody"/>
            </w:pPr>
            <w:r>
              <w:t>Procedure Code</w:t>
            </w:r>
          </w:p>
        </w:tc>
        <w:tc>
          <w:tcPr>
            <w:tcW w:w="1000" w:type="dxa"/>
          </w:tcPr>
          <w:p w14:paraId="7FA8C585" w14:textId="77777777" w:rsidR="00B50050" w:rsidRDefault="00B50050" w:rsidP="0088127C">
            <w:pPr>
              <w:pStyle w:val="OtherTableBody"/>
            </w:pPr>
            <w:r>
              <w:t>2.C.2.53</w:t>
            </w:r>
          </w:p>
        </w:tc>
      </w:tr>
      <w:tr w:rsidR="00B50050" w14:paraId="6CA7EF99" w14:textId="77777777" w:rsidTr="00195548">
        <w:tc>
          <w:tcPr>
            <w:tcW w:w="1000" w:type="dxa"/>
          </w:tcPr>
          <w:p w14:paraId="27CC752C" w14:textId="77777777" w:rsidR="00B50050" w:rsidRDefault="00B50050" w:rsidP="0088127C">
            <w:pPr>
              <w:pStyle w:val="OtherTableBody"/>
            </w:pPr>
            <w:r>
              <w:t>External</w:t>
            </w:r>
          </w:p>
        </w:tc>
        <w:tc>
          <w:tcPr>
            <w:tcW w:w="1000" w:type="dxa"/>
          </w:tcPr>
          <w:p w14:paraId="69B7D47A" w14:textId="77777777" w:rsidR="00B50050" w:rsidRDefault="00B50050" w:rsidP="0088127C">
            <w:pPr>
              <w:pStyle w:val="OtherTableBody"/>
            </w:pPr>
            <w:r>
              <w:t>0340</w:t>
            </w:r>
          </w:p>
        </w:tc>
        <w:tc>
          <w:tcPr>
            <w:tcW w:w="6000" w:type="dxa"/>
          </w:tcPr>
          <w:p w14:paraId="4C5F2EB3" w14:textId="77777777" w:rsidR="00B50050" w:rsidRDefault="00B50050" w:rsidP="0088127C">
            <w:pPr>
              <w:pStyle w:val="OtherTableBody"/>
            </w:pPr>
            <w:r>
              <w:t>Procedure Code Modifier</w:t>
            </w:r>
          </w:p>
        </w:tc>
        <w:tc>
          <w:tcPr>
            <w:tcW w:w="1000" w:type="dxa"/>
          </w:tcPr>
          <w:p w14:paraId="7A8F75D2" w14:textId="77777777" w:rsidR="00B50050" w:rsidRDefault="00B50050" w:rsidP="0088127C">
            <w:pPr>
              <w:pStyle w:val="OtherTableBody"/>
            </w:pPr>
            <w:r>
              <w:t>2.C.2.268</w:t>
            </w:r>
          </w:p>
        </w:tc>
      </w:tr>
      <w:tr w:rsidR="00B50050" w14:paraId="18A4EAF1" w14:textId="77777777" w:rsidTr="00195548">
        <w:tc>
          <w:tcPr>
            <w:tcW w:w="1000" w:type="dxa"/>
          </w:tcPr>
          <w:p w14:paraId="019FB998" w14:textId="77777777" w:rsidR="00B50050" w:rsidRDefault="00B50050" w:rsidP="0088127C">
            <w:pPr>
              <w:pStyle w:val="OtherTableBody"/>
            </w:pPr>
            <w:r>
              <w:t>User</w:t>
            </w:r>
          </w:p>
        </w:tc>
        <w:tc>
          <w:tcPr>
            <w:tcW w:w="1000" w:type="dxa"/>
          </w:tcPr>
          <w:p w14:paraId="679FBD2E" w14:textId="77777777" w:rsidR="00B50050" w:rsidRDefault="00B50050" w:rsidP="0088127C">
            <w:pPr>
              <w:pStyle w:val="OtherTableBody"/>
            </w:pPr>
            <w:r>
              <w:t>0416</w:t>
            </w:r>
          </w:p>
        </w:tc>
        <w:tc>
          <w:tcPr>
            <w:tcW w:w="6000" w:type="dxa"/>
          </w:tcPr>
          <w:p w14:paraId="76297A0E" w14:textId="77777777" w:rsidR="00B50050" w:rsidRDefault="00B50050" w:rsidP="0088127C">
            <w:pPr>
              <w:pStyle w:val="OtherTableBody"/>
            </w:pPr>
            <w:r>
              <w:t>Procedure DRG Type</w:t>
            </w:r>
          </w:p>
        </w:tc>
        <w:tc>
          <w:tcPr>
            <w:tcW w:w="1000" w:type="dxa"/>
          </w:tcPr>
          <w:p w14:paraId="303C696B" w14:textId="77777777" w:rsidR="00B50050" w:rsidRDefault="00B50050" w:rsidP="0088127C">
            <w:pPr>
              <w:pStyle w:val="OtherTableBody"/>
            </w:pPr>
            <w:r>
              <w:t>2.C.2.335</w:t>
            </w:r>
          </w:p>
        </w:tc>
      </w:tr>
      <w:tr w:rsidR="00B50050" w14:paraId="3A1D646D" w14:textId="77777777" w:rsidTr="00195548">
        <w:tc>
          <w:tcPr>
            <w:tcW w:w="1000" w:type="dxa"/>
          </w:tcPr>
          <w:p w14:paraId="09D5D474" w14:textId="77777777" w:rsidR="00B50050" w:rsidRDefault="00B50050" w:rsidP="0088127C">
            <w:pPr>
              <w:pStyle w:val="OtherTableBody"/>
            </w:pPr>
            <w:r>
              <w:t>User</w:t>
            </w:r>
          </w:p>
        </w:tc>
        <w:tc>
          <w:tcPr>
            <w:tcW w:w="1000" w:type="dxa"/>
          </w:tcPr>
          <w:p w14:paraId="6B4422C1" w14:textId="77777777" w:rsidR="00B50050" w:rsidRDefault="00B50050" w:rsidP="0088127C">
            <w:pPr>
              <w:pStyle w:val="OtherTableBody"/>
            </w:pPr>
            <w:r>
              <w:t>0230</w:t>
            </w:r>
          </w:p>
        </w:tc>
        <w:tc>
          <w:tcPr>
            <w:tcW w:w="6000" w:type="dxa"/>
          </w:tcPr>
          <w:p w14:paraId="2FF6444B" w14:textId="77777777" w:rsidR="00B50050" w:rsidRDefault="00B50050" w:rsidP="0088127C">
            <w:pPr>
              <w:pStyle w:val="OtherTableBody"/>
            </w:pPr>
            <w:r>
              <w:t>Procedure Functional Type</w:t>
            </w:r>
          </w:p>
        </w:tc>
        <w:tc>
          <w:tcPr>
            <w:tcW w:w="1000" w:type="dxa"/>
          </w:tcPr>
          <w:p w14:paraId="15A6C698" w14:textId="77777777" w:rsidR="00B50050" w:rsidRDefault="00B50050" w:rsidP="0088127C">
            <w:pPr>
              <w:pStyle w:val="OtherTableBody"/>
            </w:pPr>
            <w:r>
              <w:t>2.C.2.165</w:t>
            </w:r>
          </w:p>
        </w:tc>
      </w:tr>
      <w:tr w:rsidR="00B50050" w14:paraId="7FAFB41F" w14:textId="77777777" w:rsidTr="00195548">
        <w:tc>
          <w:tcPr>
            <w:tcW w:w="1000" w:type="dxa"/>
          </w:tcPr>
          <w:p w14:paraId="14A26DB6" w14:textId="77777777" w:rsidR="00B50050" w:rsidRDefault="00B50050" w:rsidP="0088127C">
            <w:pPr>
              <w:pStyle w:val="OtherTableBody"/>
            </w:pPr>
            <w:r>
              <w:t>undefined</w:t>
            </w:r>
          </w:p>
        </w:tc>
        <w:tc>
          <w:tcPr>
            <w:tcW w:w="1000" w:type="dxa"/>
          </w:tcPr>
          <w:p w14:paraId="365796DD" w14:textId="77777777" w:rsidR="00B50050" w:rsidRDefault="00B50050" w:rsidP="0088127C">
            <w:pPr>
              <w:pStyle w:val="OtherTableBody"/>
            </w:pPr>
            <w:r>
              <w:t>0644</w:t>
            </w:r>
          </w:p>
        </w:tc>
        <w:tc>
          <w:tcPr>
            <w:tcW w:w="6000" w:type="dxa"/>
          </w:tcPr>
          <w:p w14:paraId="59437B85" w14:textId="77777777" w:rsidR="00B50050" w:rsidRDefault="00B50050" w:rsidP="0088127C">
            <w:pPr>
              <w:pStyle w:val="OtherTableBody"/>
            </w:pPr>
            <w:r>
              <w:t>Procedure Medication (OM1-38)</w:t>
            </w:r>
          </w:p>
        </w:tc>
        <w:tc>
          <w:tcPr>
            <w:tcW w:w="1000" w:type="dxa"/>
          </w:tcPr>
          <w:p w14:paraId="0CE671FD" w14:textId="77777777" w:rsidR="00B50050" w:rsidRDefault="00B50050" w:rsidP="0088127C">
            <w:pPr>
              <w:pStyle w:val="OtherTableBody"/>
            </w:pPr>
            <w:r>
              <w:t>8.8.9</w:t>
            </w:r>
          </w:p>
        </w:tc>
      </w:tr>
      <w:tr w:rsidR="00B50050" w:rsidRPr="001D2E85" w14:paraId="4A55607E" w14:textId="77777777" w:rsidTr="00195548">
        <w:tc>
          <w:tcPr>
            <w:tcW w:w="1000" w:type="dxa"/>
          </w:tcPr>
          <w:p w14:paraId="129E18D4" w14:textId="77777777" w:rsidR="00B50050" w:rsidRDefault="00B50050" w:rsidP="0088127C">
            <w:pPr>
              <w:pStyle w:val="OtherTableBody"/>
            </w:pPr>
            <w:r>
              <w:t>undefined</w:t>
            </w:r>
          </w:p>
        </w:tc>
        <w:tc>
          <w:tcPr>
            <w:tcW w:w="1000" w:type="dxa"/>
          </w:tcPr>
          <w:p w14:paraId="562B3164" w14:textId="77777777" w:rsidR="00B50050" w:rsidRDefault="00B50050" w:rsidP="0088127C">
            <w:pPr>
              <w:pStyle w:val="OtherTableBody"/>
            </w:pPr>
            <w:r>
              <w:t>0133</w:t>
            </w:r>
          </w:p>
        </w:tc>
        <w:tc>
          <w:tcPr>
            <w:tcW w:w="6000" w:type="dxa"/>
          </w:tcPr>
          <w:p w14:paraId="5212A1E5" w14:textId="77777777" w:rsidR="00B50050" w:rsidRPr="001D2E85" w:rsidRDefault="00B50050" w:rsidP="0088127C">
            <w:pPr>
              <w:pStyle w:val="OtherTableBody"/>
            </w:pPr>
            <w:r w:rsidRPr="001D2E85">
              <w:t>Procedure practitioner identifier code type</w:t>
            </w:r>
          </w:p>
        </w:tc>
        <w:tc>
          <w:tcPr>
            <w:tcW w:w="1000" w:type="dxa"/>
          </w:tcPr>
          <w:p w14:paraId="2FD99C7E" w14:textId="77777777" w:rsidR="00B50050" w:rsidRPr="001D2E85" w:rsidRDefault="00B50050" w:rsidP="0088127C">
            <w:pPr>
              <w:pStyle w:val="OtherTableBody"/>
            </w:pPr>
          </w:p>
        </w:tc>
      </w:tr>
      <w:tr w:rsidR="00B50050" w14:paraId="5247593D" w14:textId="77777777" w:rsidTr="00195548">
        <w:tc>
          <w:tcPr>
            <w:tcW w:w="1000" w:type="dxa"/>
          </w:tcPr>
          <w:p w14:paraId="4863AFFE" w14:textId="77777777" w:rsidR="00B50050" w:rsidRDefault="00B50050" w:rsidP="0088127C">
            <w:pPr>
              <w:pStyle w:val="OtherTableBody"/>
            </w:pPr>
            <w:r>
              <w:t>User</w:t>
            </w:r>
          </w:p>
        </w:tc>
        <w:tc>
          <w:tcPr>
            <w:tcW w:w="1000" w:type="dxa"/>
          </w:tcPr>
          <w:p w14:paraId="33638488" w14:textId="77777777" w:rsidR="00B50050" w:rsidRDefault="00B50050" w:rsidP="0088127C">
            <w:pPr>
              <w:pStyle w:val="OtherTableBody"/>
            </w:pPr>
            <w:r>
              <w:t>0418</w:t>
            </w:r>
          </w:p>
        </w:tc>
        <w:tc>
          <w:tcPr>
            <w:tcW w:w="6000" w:type="dxa"/>
          </w:tcPr>
          <w:p w14:paraId="0BE02668" w14:textId="77777777" w:rsidR="00B50050" w:rsidRDefault="00B50050" w:rsidP="0088127C">
            <w:pPr>
              <w:pStyle w:val="OtherTableBody"/>
            </w:pPr>
            <w:r>
              <w:t>Procedure Priority</w:t>
            </w:r>
          </w:p>
        </w:tc>
        <w:tc>
          <w:tcPr>
            <w:tcW w:w="1000" w:type="dxa"/>
          </w:tcPr>
          <w:p w14:paraId="312E24D2" w14:textId="77777777" w:rsidR="00B50050" w:rsidRDefault="00B50050" w:rsidP="0088127C">
            <w:pPr>
              <w:pStyle w:val="OtherTableBody"/>
            </w:pPr>
            <w:r>
              <w:t>2.C.2.337</w:t>
            </w:r>
          </w:p>
        </w:tc>
      </w:tr>
      <w:tr w:rsidR="00B50050" w14:paraId="1F2EC9A6" w14:textId="77777777" w:rsidTr="00195548">
        <w:tc>
          <w:tcPr>
            <w:tcW w:w="1000" w:type="dxa"/>
          </w:tcPr>
          <w:p w14:paraId="163767E8" w14:textId="77777777" w:rsidR="00B50050" w:rsidRDefault="00B50050" w:rsidP="0088127C">
            <w:pPr>
              <w:pStyle w:val="OtherTableBody"/>
            </w:pPr>
            <w:r>
              <w:t>User</w:t>
            </w:r>
          </w:p>
        </w:tc>
        <w:tc>
          <w:tcPr>
            <w:tcW w:w="1000" w:type="dxa"/>
          </w:tcPr>
          <w:p w14:paraId="6699F497" w14:textId="77777777" w:rsidR="00B50050" w:rsidRDefault="00B50050" w:rsidP="0088127C">
            <w:pPr>
              <w:pStyle w:val="OtherTableBody"/>
            </w:pPr>
            <w:r>
              <w:t>0915</w:t>
            </w:r>
          </w:p>
        </w:tc>
        <w:tc>
          <w:tcPr>
            <w:tcW w:w="6000" w:type="dxa"/>
          </w:tcPr>
          <w:p w14:paraId="3B491F5F" w14:textId="77777777" w:rsidR="00B50050" w:rsidRDefault="00B50050" w:rsidP="0088127C">
            <w:pPr>
              <w:pStyle w:val="OtherTableBody"/>
            </w:pPr>
            <w:r>
              <w:t>Process Control Code</w:t>
            </w:r>
          </w:p>
        </w:tc>
        <w:tc>
          <w:tcPr>
            <w:tcW w:w="1000" w:type="dxa"/>
          </w:tcPr>
          <w:p w14:paraId="7F45432B" w14:textId="77777777" w:rsidR="00B50050" w:rsidRDefault="00B50050" w:rsidP="0088127C">
            <w:pPr>
              <w:pStyle w:val="OtherTableBody"/>
            </w:pPr>
            <w:r>
              <w:t>2.C.2.539</w:t>
            </w:r>
          </w:p>
        </w:tc>
      </w:tr>
      <w:tr w:rsidR="00B50050" w14:paraId="5337630D" w14:textId="77777777" w:rsidTr="00195548">
        <w:tc>
          <w:tcPr>
            <w:tcW w:w="1000" w:type="dxa"/>
          </w:tcPr>
          <w:p w14:paraId="60FAB70D" w14:textId="77777777" w:rsidR="00B50050" w:rsidRDefault="00B50050" w:rsidP="0088127C">
            <w:pPr>
              <w:pStyle w:val="OtherTableBody"/>
            </w:pPr>
            <w:r>
              <w:t>User</w:t>
            </w:r>
          </w:p>
        </w:tc>
        <w:tc>
          <w:tcPr>
            <w:tcW w:w="1000" w:type="dxa"/>
          </w:tcPr>
          <w:p w14:paraId="0D4D4E15" w14:textId="77777777" w:rsidR="00B50050" w:rsidRDefault="00B50050" w:rsidP="0088127C">
            <w:pPr>
              <w:pStyle w:val="OtherTableBody"/>
            </w:pPr>
            <w:r>
              <w:t>0923</w:t>
            </w:r>
          </w:p>
        </w:tc>
        <w:tc>
          <w:tcPr>
            <w:tcW w:w="6000" w:type="dxa"/>
          </w:tcPr>
          <w:p w14:paraId="69B945BB" w14:textId="77777777" w:rsidR="00B50050" w:rsidRDefault="00B50050" w:rsidP="0088127C">
            <w:pPr>
              <w:pStyle w:val="OtherTableBody"/>
            </w:pPr>
            <w:r>
              <w:t>Process Interruption</w:t>
            </w:r>
          </w:p>
        </w:tc>
        <w:tc>
          <w:tcPr>
            <w:tcW w:w="1000" w:type="dxa"/>
          </w:tcPr>
          <w:p w14:paraId="03B5096E" w14:textId="77777777" w:rsidR="00B50050" w:rsidRDefault="00B50050" w:rsidP="0088127C">
            <w:pPr>
              <w:pStyle w:val="OtherTableBody"/>
            </w:pPr>
            <w:r>
              <w:t>2.C.2.547</w:t>
            </w:r>
          </w:p>
        </w:tc>
      </w:tr>
      <w:tr w:rsidR="00B50050" w14:paraId="18A85E67" w14:textId="77777777" w:rsidTr="00195548">
        <w:tc>
          <w:tcPr>
            <w:tcW w:w="1000" w:type="dxa"/>
          </w:tcPr>
          <w:p w14:paraId="0EDFDC5E" w14:textId="77777777" w:rsidR="00B50050" w:rsidRDefault="00B50050" w:rsidP="0088127C">
            <w:pPr>
              <w:pStyle w:val="OtherTableBody"/>
            </w:pPr>
            <w:r>
              <w:t>User</w:t>
            </w:r>
          </w:p>
        </w:tc>
        <w:tc>
          <w:tcPr>
            <w:tcW w:w="1000" w:type="dxa"/>
          </w:tcPr>
          <w:p w14:paraId="3D15B22E" w14:textId="77777777" w:rsidR="00B50050" w:rsidRDefault="00B50050" w:rsidP="0088127C">
            <w:pPr>
              <w:pStyle w:val="OtherTableBody"/>
            </w:pPr>
            <w:r>
              <w:t>0935</w:t>
            </w:r>
          </w:p>
        </w:tc>
        <w:tc>
          <w:tcPr>
            <w:tcW w:w="6000" w:type="dxa"/>
          </w:tcPr>
          <w:p w14:paraId="046152C0" w14:textId="77777777" w:rsidR="00B50050" w:rsidRDefault="00B50050" w:rsidP="0088127C">
            <w:pPr>
              <w:pStyle w:val="OtherTableBody"/>
            </w:pPr>
            <w:r>
              <w:t>Process Interruption Reason</w:t>
            </w:r>
          </w:p>
        </w:tc>
        <w:tc>
          <w:tcPr>
            <w:tcW w:w="1000" w:type="dxa"/>
          </w:tcPr>
          <w:p w14:paraId="24B04088" w14:textId="77777777" w:rsidR="00B50050" w:rsidRDefault="00B50050" w:rsidP="0088127C">
            <w:pPr>
              <w:pStyle w:val="OtherTableBody"/>
            </w:pPr>
            <w:r>
              <w:t>2.C.2.558</w:t>
            </w:r>
          </w:p>
        </w:tc>
      </w:tr>
      <w:tr w:rsidR="00B50050" w14:paraId="4DE29338" w14:textId="77777777" w:rsidTr="00195548">
        <w:tc>
          <w:tcPr>
            <w:tcW w:w="1000" w:type="dxa"/>
          </w:tcPr>
          <w:p w14:paraId="0E3A435A" w14:textId="77777777" w:rsidR="00B50050" w:rsidRDefault="00B50050" w:rsidP="0088127C">
            <w:pPr>
              <w:pStyle w:val="OtherTableBody"/>
            </w:pPr>
            <w:r>
              <w:t>User</w:t>
            </w:r>
          </w:p>
        </w:tc>
        <w:tc>
          <w:tcPr>
            <w:tcW w:w="1000" w:type="dxa"/>
          </w:tcPr>
          <w:p w14:paraId="6C36946E" w14:textId="77777777" w:rsidR="00B50050" w:rsidRDefault="00B50050" w:rsidP="0088127C">
            <w:pPr>
              <w:pStyle w:val="OtherTableBody"/>
            </w:pPr>
            <w:r>
              <w:t>0562</w:t>
            </w:r>
          </w:p>
        </w:tc>
        <w:tc>
          <w:tcPr>
            <w:tcW w:w="6000" w:type="dxa"/>
          </w:tcPr>
          <w:p w14:paraId="04E93DC5" w14:textId="77777777" w:rsidR="00B50050" w:rsidRDefault="00B50050" w:rsidP="0088127C">
            <w:pPr>
              <w:pStyle w:val="OtherTableBody"/>
            </w:pPr>
            <w:r>
              <w:t>Processing Consideration Codes</w:t>
            </w:r>
          </w:p>
        </w:tc>
        <w:tc>
          <w:tcPr>
            <w:tcW w:w="1000" w:type="dxa"/>
          </w:tcPr>
          <w:p w14:paraId="02F36126" w14:textId="77777777" w:rsidR="00B50050" w:rsidRDefault="00B50050" w:rsidP="0088127C">
            <w:pPr>
              <w:pStyle w:val="OtherTableBody"/>
            </w:pPr>
            <w:r>
              <w:t>2.C.2.469</w:t>
            </w:r>
          </w:p>
        </w:tc>
      </w:tr>
      <w:tr w:rsidR="00B50050" w14:paraId="1882B7CB" w14:textId="77777777" w:rsidTr="00195548">
        <w:tc>
          <w:tcPr>
            <w:tcW w:w="1000" w:type="dxa"/>
          </w:tcPr>
          <w:p w14:paraId="0836AFD4" w14:textId="77777777" w:rsidR="00B50050" w:rsidRDefault="00B50050" w:rsidP="0088127C">
            <w:pPr>
              <w:pStyle w:val="OtherTableBody"/>
            </w:pPr>
            <w:r>
              <w:t>HL7</w:t>
            </w:r>
          </w:p>
        </w:tc>
        <w:tc>
          <w:tcPr>
            <w:tcW w:w="1000" w:type="dxa"/>
          </w:tcPr>
          <w:p w14:paraId="35041263" w14:textId="77777777" w:rsidR="00B50050" w:rsidRDefault="00B50050" w:rsidP="0088127C">
            <w:pPr>
              <w:pStyle w:val="OtherTableBody"/>
            </w:pPr>
            <w:r>
              <w:t>0103</w:t>
            </w:r>
          </w:p>
        </w:tc>
        <w:tc>
          <w:tcPr>
            <w:tcW w:w="6000" w:type="dxa"/>
          </w:tcPr>
          <w:p w14:paraId="7842268B" w14:textId="77777777" w:rsidR="00B50050" w:rsidRDefault="00B50050" w:rsidP="0088127C">
            <w:pPr>
              <w:pStyle w:val="OtherTableBody"/>
            </w:pPr>
            <w:r>
              <w:t>Processing ID</w:t>
            </w:r>
          </w:p>
        </w:tc>
        <w:tc>
          <w:tcPr>
            <w:tcW w:w="1000" w:type="dxa"/>
          </w:tcPr>
          <w:p w14:paraId="1CCDA6BF" w14:textId="77777777" w:rsidR="00B50050" w:rsidRDefault="00B50050" w:rsidP="0088127C">
            <w:pPr>
              <w:pStyle w:val="OtherTableBody"/>
            </w:pPr>
            <w:r>
              <w:t>2.C.2.60</w:t>
            </w:r>
          </w:p>
        </w:tc>
      </w:tr>
      <w:tr w:rsidR="00B50050" w14:paraId="79DF26F8" w14:textId="77777777" w:rsidTr="00195548">
        <w:tc>
          <w:tcPr>
            <w:tcW w:w="1000" w:type="dxa"/>
          </w:tcPr>
          <w:p w14:paraId="69D1A862" w14:textId="77777777" w:rsidR="00B50050" w:rsidRDefault="00B50050" w:rsidP="0088127C">
            <w:pPr>
              <w:pStyle w:val="OtherTableBody"/>
            </w:pPr>
            <w:r>
              <w:t>HL7</w:t>
            </w:r>
          </w:p>
        </w:tc>
        <w:tc>
          <w:tcPr>
            <w:tcW w:w="1000" w:type="dxa"/>
          </w:tcPr>
          <w:p w14:paraId="2B3595F0" w14:textId="77777777" w:rsidR="00B50050" w:rsidRDefault="00B50050" w:rsidP="0088127C">
            <w:pPr>
              <w:pStyle w:val="OtherTableBody"/>
            </w:pPr>
            <w:r>
              <w:t>0207</w:t>
            </w:r>
          </w:p>
        </w:tc>
        <w:tc>
          <w:tcPr>
            <w:tcW w:w="6000" w:type="dxa"/>
          </w:tcPr>
          <w:p w14:paraId="41C5E5F7" w14:textId="77777777" w:rsidR="00B50050" w:rsidRDefault="00B50050" w:rsidP="0088127C">
            <w:pPr>
              <w:pStyle w:val="OtherTableBody"/>
            </w:pPr>
            <w:r>
              <w:t>Processing Mode</w:t>
            </w:r>
          </w:p>
        </w:tc>
        <w:tc>
          <w:tcPr>
            <w:tcW w:w="1000" w:type="dxa"/>
          </w:tcPr>
          <w:p w14:paraId="6013FD09" w14:textId="77777777" w:rsidR="00B50050" w:rsidRDefault="00B50050" w:rsidP="0088127C">
            <w:pPr>
              <w:pStyle w:val="OtherTableBody"/>
            </w:pPr>
            <w:r>
              <w:t>2.C.2.144</w:t>
            </w:r>
          </w:p>
        </w:tc>
      </w:tr>
      <w:tr w:rsidR="00B50050" w14:paraId="47858CC7" w14:textId="77777777" w:rsidTr="00195548">
        <w:tc>
          <w:tcPr>
            <w:tcW w:w="1000" w:type="dxa"/>
          </w:tcPr>
          <w:p w14:paraId="00E6FD18" w14:textId="77777777" w:rsidR="00B50050" w:rsidRDefault="00B50050" w:rsidP="0088127C">
            <w:pPr>
              <w:pStyle w:val="OtherTableBody"/>
            </w:pPr>
            <w:r>
              <w:t>HL7</w:t>
            </w:r>
          </w:p>
        </w:tc>
        <w:tc>
          <w:tcPr>
            <w:tcW w:w="1000" w:type="dxa"/>
          </w:tcPr>
          <w:p w14:paraId="38884514" w14:textId="77777777" w:rsidR="00B50050" w:rsidRDefault="00B50050" w:rsidP="0088127C">
            <w:pPr>
              <w:pStyle w:val="OtherTableBody"/>
            </w:pPr>
            <w:r>
              <w:t>0168</w:t>
            </w:r>
          </w:p>
        </w:tc>
        <w:tc>
          <w:tcPr>
            <w:tcW w:w="6000" w:type="dxa"/>
          </w:tcPr>
          <w:p w14:paraId="5ECEF56B" w14:textId="77777777" w:rsidR="00B50050" w:rsidRDefault="00B50050" w:rsidP="0088127C">
            <w:pPr>
              <w:pStyle w:val="OtherTableBody"/>
            </w:pPr>
            <w:r>
              <w:t>Processing Priority</w:t>
            </w:r>
          </w:p>
        </w:tc>
        <w:tc>
          <w:tcPr>
            <w:tcW w:w="1000" w:type="dxa"/>
          </w:tcPr>
          <w:p w14:paraId="44A9F76B" w14:textId="77777777" w:rsidR="00B50050" w:rsidRDefault="00B50050" w:rsidP="0088127C">
            <w:pPr>
              <w:pStyle w:val="OtherTableBody"/>
            </w:pPr>
            <w:r>
              <w:t>2.C.2.113</w:t>
            </w:r>
          </w:p>
        </w:tc>
      </w:tr>
      <w:tr w:rsidR="00B50050" w14:paraId="314DA4A5" w14:textId="77777777" w:rsidTr="00195548">
        <w:tc>
          <w:tcPr>
            <w:tcW w:w="1000" w:type="dxa"/>
          </w:tcPr>
          <w:p w14:paraId="69767E04" w14:textId="77777777" w:rsidR="00B50050" w:rsidRDefault="00B50050" w:rsidP="0088127C">
            <w:pPr>
              <w:pStyle w:val="OtherTableBody"/>
            </w:pPr>
            <w:r>
              <w:t>HL7</w:t>
            </w:r>
          </w:p>
        </w:tc>
        <w:tc>
          <w:tcPr>
            <w:tcW w:w="1000" w:type="dxa"/>
          </w:tcPr>
          <w:p w14:paraId="01CD437D" w14:textId="77777777" w:rsidR="00B50050" w:rsidRDefault="00B50050" w:rsidP="0088127C">
            <w:pPr>
              <w:pStyle w:val="OtherTableBody"/>
            </w:pPr>
            <w:r>
              <w:t>0388</w:t>
            </w:r>
          </w:p>
        </w:tc>
        <w:tc>
          <w:tcPr>
            <w:tcW w:w="6000" w:type="dxa"/>
          </w:tcPr>
          <w:p w14:paraId="3AA2B255" w14:textId="77777777" w:rsidR="00B50050" w:rsidRDefault="00B50050" w:rsidP="0088127C">
            <w:pPr>
              <w:pStyle w:val="OtherTableBody"/>
            </w:pPr>
            <w:r>
              <w:t>Processing Type</w:t>
            </w:r>
          </w:p>
        </w:tc>
        <w:tc>
          <w:tcPr>
            <w:tcW w:w="1000" w:type="dxa"/>
          </w:tcPr>
          <w:p w14:paraId="0EA028E5" w14:textId="77777777" w:rsidR="00B50050" w:rsidRDefault="00B50050" w:rsidP="0088127C">
            <w:pPr>
              <w:pStyle w:val="OtherTableBody"/>
            </w:pPr>
            <w:r>
              <w:t>2.C.2.313</w:t>
            </w:r>
          </w:p>
        </w:tc>
      </w:tr>
      <w:tr w:rsidR="00B50050" w14:paraId="7C826572" w14:textId="77777777" w:rsidTr="00195548">
        <w:tc>
          <w:tcPr>
            <w:tcW w:w="1000" w:type="dxa"/>
          </w:tcPr>
          <w:p w14:paraId="0AB2246A" w14:textId="77777777" w:rsidR="00B50050" w:rsidRDefault="00B50050" w:rsidP="0088127C">
            <w:pPr>
              <w:pStyle w:val="OtherTableBody"/>
            </w:pPr>
            <w:r>
              <w:t>undefined</w:t>
            </w:r>
          </w:p>
        </w:tc>
        <w:tc>
          <w:tcPr>
            <w:tcW w:w="1000" w:type="dxa"/>
          </w:tcPr>
          <w:p w14:paraId="6F2B9B25" w14:textId="77777777" w:rsidR="00B50050" w:rsidRDefault="00B50050" w:rsidP="0088127C">
            <w:pPr>
              <w:pStyle w:val="OtherTableBody"/>
            </w:pPr>
            <w:r>
              <w:t>0631</w:t>
            </w:r>
          </w:p>
        </w:tc>
        <w:tc>
          <w:tcPr>
            <w:tcW w:w="6000" w:type="dxa"/>
          </w:tcPr>
          <w:p w14:paraId="76EBD3D2" w14:textId="77777777" w:rsidR="00B50050" w:rsidRDefault="00B50050" w:rsidP="0088127C">
            <w:pPr>
              <w:pStyle w:val="OtherTableBody"/>
            </w:pPr>
            <w:r>
              <w:t>Producer ID (OM1-5)</w:t>
            </w:r>
          </w:p>
        </w:tc>
        <w:tc>
          <w:tcPr>
            <w:tcW w:w="1000" w:type="dxa"/>
          </w:tcPr>
          <w:p w14:paraId="502A2962" w14:textId="77777777" w:rsidR="00B50050" w:rsidRDefault="00B50050" w:rsidP="0088127C">
            <w:pPr>
              <w:pStyle w:val="OtherTableBody"/>
            </w:pPr>
            <w:r>
              <w:t>8.8.9</w:t>
            </w:r>
          </w:p>
        </w:tc>
      </w:tr>
      <w:tr w:rsidR="00B50050" w14:paraId="43AE7353" w14:textId="77777777" w:rsidTr="00195548">
        <w:tc>
          <w:tcPr>
            <w:tcW w:w="1000" w:type="dxa"/>
          </w:tcPr>
          <w:p w14:paraId="317AC63E" w14:textId="77777777" w:rsidR="00B50050" w:rsidRDefault="00B50050" w:rsidP="0088127C">
            <w:pPr>
              <w:pStyle w:val="OtherTableBody"/>
            </w:pPr>
            <w:r>
              <w:t>undefined</w:t>
            </w:r>
          </w:p>
        </w:tc>
        <w:tc>
          <w:tcPr>
            <w:tcW w:w="1000" w:type="dxa"/>
          </w:tcPr>
          <w:p w14:paraId="4E140DDE" w14:textId="77777777" w:rsidR="00B50050" w:rsidRDefault="00B50050" w:rsidP="0088127C">
            <w:pPr>
              <w:pStyle w:val="OtherTableBody"/>
            </w:pPr>
            <w:r>
              <w:t>0624</w:t>
            </w:r>
          </w:p>
        </w:tc>
        <w:tc>
          <w:tcPr>
            <w:tcW w:w="6000" w:type="dxa"/>
          </w:tcPr>
          <w:p w14:paraId="7264D337" w14:textId="77777777" w:rsidR="00B50050" w:rsidRDefault="00B50050" w:rsidP="0088127C">
            <w:pPr>
              <w:pStyle w:val="OtherTableBody"/>
            </w:pPr>
            <w:r>
              <w:t>Producer's ID (OBX-15)</w:t>
            </w:r>
          </w:p>
        </w:tc>
        <w:tc>
          <w:tcPr>
            <w:tcW w:w="1000" w:type="dxa"/>
          </w:tcPr>
          <w:p w14:paraId="2107CF75" w14:textId="77777777" w:rsidR="00B50050" w:rsidRDefault="00B50050" w:rsidP="0088127C">
            <w:pPr>
              <w:pStyle w:val="OtherTableBody"/>
            </w:pPr>
            <w:r>
              <w:t>7.4.2</w:t>
            </w:r>
          </w:p>
        </w:tc>
      </w:tr>
      <w:tr w:rsidR="00B50050" w14:paraId="3023EFC4" w14:textId="77777777" w:rsidTr="00195548">
        <w:tc>
          <w:tcPr>
            <w:tcW w:w="1000" w:type="dxa"/>
          </w:tcPr>
          <w:p w14:paraId="168B1D5B" w14:textId="77777777" w:rsidR="00B50050" w:rsidRDefault="00B50050" w:rsidP="0088127C">
            <w:pPr>
              <w:pStyle w:val="OtherTableBody"/>
            </w:pPr>
            <w:r>
              <w:t>undefined</w:t>
            </w:r>
          </w:p>
        </w:tc>
        <w:tc>
          <w:tcPr>
            <w:tcW w:w="1000" w:type="dxa"/>
          </w:tcPr>
          <w:p w14:paraId="71F1FC9B" w14:textId="77777777" w:rsidR="00B50050" w:rsidRDefault="00B50050" w:rsidP="0088127C">
            <w:pPr>
              <w:pStyle w:val="OtherTableBody"/>
            </w:pPr>
            <w:r>
              <w:t>0630</w:t>
            </w:r>
          </w:p>
        </w:tc>
        <w:tc>
          <w:tcPr>
            <w:tcW w:w="6000" w:type="dxa"/>
          </w:tcPr>
          <w:p w14:paraId="6B74AA43" w14:textId="77777777" w:rsidR="00B50050" w:rsidRPr="001D2E85" w:rsidRDefault="00B50050" w:rsidP="0088127C">
            <w:pPr>
              <w:pStyle w:val="OtherTableBody"/>
            </w:pPr>
            <w:r w:rsidRPr="001D2E85">
              <w:t>Producer's Service/Test/Observation ID (OM1-2)</w:t>
            </w:r>
          </w:p>
        </w:tc>
        <w:tc>
          <w:tcPr>
            <w:tcW w:w="1000" w:type="dxa"/>
          </w:tcPr>
          <w:p w14:paraId="75B4B22A" w14:textId="77777777" w:rsidR="00B50050" w:rsidRDefault="00B50050" w:rsidP="0088127C">
            <w:pPr>
              <w:pStyle w:val="OtherTableBody"/>
            </w:pPr>
            <w:r>
              <w:t>8.8.9</w:t>
            </w:r>
          </w:p>
        </w:tc>
      </w:tr>
      <w:tr w:rsidR="00B50050" w14:paraId="07EEA983" w14:textId="77777777" w:rsidTr="00195548">
        <w:tc>
          <w:tcPr>
            <w:tcW w:w="1000" w:type="dxa"/>
          </w:tcPr>
          <w:p w14:paraId="6DB20B71" w14:textId="77777777" w:rsidR="00B50050" w:rsidRDefault="00B50050" w:rsidP="0088127C">
            <w:pPr>
              <w:pStyle w:val="OtherTableBody"/>
            </w:pPr>
            <w:r>
              <w:t>User</w:t>
            </w:r>
          </w:p>
        </w:tc>
        <w:tc>
          <w:tcPr>
            <w:tcW w:w="1000" w:type="dxa"/>
          </w:tcPr>
          <w:p w14:paraId="626DD4B3" w14:textId="77777777" w:rsidR="00B50050" w:rsidRDefault="00B50050" w:rsidP="0088127C">
            <w:pPr>
              <w:pStyle w:val="OtherTableBody"/>
            </w:pPr>
            <w:r>
              <w:t>0246</w:t>
            </w:r>
          </w:p>
        </w:tc>
        <w:tc>
          <w:tcPr>
            <w:tcW w:w="6000" w:type="dxa"/>
          </w:tcPr>
          <w:p w14:paraId="2A85D189" w14:textId="77777777" w:rsidR="00B50050" w:rsidRDefault="00B50050" w:rsidP="0088127C">
            <w:pPr>
              <w:pStyle w:val="OtherTableBody"/>
            </w:pPr>
            <w:r>
              <w:t>Product Available for Inspection</w:t>
            </w:r>
          </w:p>
        </w:tc>
        <w:tc>
          <w:tcPr>
            <w:tcW w:w="1000" w:type="dxa"/>
          </w:tcPr>
          <w:p w14:paraId="6AC44DEF" w14:textId="77777777" w:rsidR="00B50050" w:rsidRDefault="00B50050" w:rsidP="0088127C">
            <w:pPr>
              <w:pStyle w:val="OtherTableBody"/>
            </w:pPr>
            <w:r>
              <w:t>2.C.2.181</w:t>
            </w:r>
          </w:p>
        </w:tc>
      </w:tr>
      <w:tr w:rsidR="00B50050" w14:paraId="72CF8B75" w14:textId="77777777" w:rsidTr="00195548">
        <w:tc>
          <w:tcPr>
            <w:tcW w:w="1000" w:type="dxa"/>
          </w:tcPr>
          <w:p w14:paraId="69E9B86A" w14:textId="77777777" w:rsidR="00B50050" w:rsidRDefault="00B50050" w:rsidP="0088127C">
            <w:pPr>
              <w:pStyle w:val="OtherTableBody"/>
            </w:pPr>
            <w:r>
              <w:t>undefined</w:t>
            </w:r>
          </w:p>
        </w:tc>
        <w:tc>
          <w:tcPr>
            <w:tcW w:w="1000" w:type="dxa"/>
          </w:tcPr>
          <w:p w14:paraId="4654B2B1" w14:textId="77777777" w:rsidR="00B50050" w:rsidRDefault="00B50050" w:rsidP="0088127C">
            <w:pPr>
              <w:pStyle w:val="OtherTableBody"/>
            </w:pPr>
            <w:r>
              <w:t>0671</w:t>
            </w:r>
          </w:p>
        </w:tc>
        <w:tc>
          <w:tcPr>
            <w:tcW w:w="6000" w:type="dxa"/>
          </w:tcPr>
          <w:p w14:paraId="3A5817A1" w14:textId="77777777" w:rsidR="00B50050" w:rsidRDefault="00B50050" w:rsidP="0088127C">
            <w:pPr>
              <w:pStyle w:val="OtherTableBody"/>
            </w:pPr>
            <w:r>
              <w:t>Product Class (PCR-3)</w:t>
            </w:r>
          </w:p>
        </w:tc>
        <w:tc>
          <w:tcPr>
            <w:tcW w:w="1000" w:type="dxa"/>
          </w:tcPr>
          <w:p w14:paraId="608F4178" w14:textId="77777777" w:rsidR="00B50050" w:rsidRDefault="00B50050" w:rsidP="0088127C">
            <w:pPr>
              <w:pStyle w:val="OtherTableBody"/>
            </w:pPr>
            <w:r>
              <w:t>7.12.3</w:t>
            </w:r>
          </w:p>
        </w:tc>
      </w:tr>
      <w:tr w:rsidR="00B50050" w14:paraId="6B4FB497" w14:textId="77777777" w:rsidTr="00195548">
        <w:tc>
          <w:tcPr>
            <w:tcW w:w="1000" w:type="dxa"/>
          </w:tcPr>
          <w:p w14:paraId="1F25F2CE" w14:textId="77777777" w:rsidR="00B50050" w:rsidRDefault="00B50050" w:rsidP="0088127C">
            <w:pPr>
              <w:pStyle w:val="OtherTableBody"/>
            </w:pPr>
            <w:r>
              <w:t>undefined</w:t>
            </w:r>
          </w:p>
        </w:tc>
        <w:tc>
          <w:tcPr>
            <w:tcW w:w="1000" w:type="dxa"/>
          </w:tcPr>
          <w:p w14:paraId="0DE08083" w14:textId="77777777" w:rsidR="00B50050" w:rsidRDefault="00B50050" w:rsidP="0088127C">
            <w:pPr>
              <w:pStyle w:val="OtherTableBody"/>
            </w:pPr>
            <w:r>
              <w:t>0677</w:t>
            </w:r>
          </w:p>
        </w:tc>
        <w:tc>
          <w:tcPr>
            <w:tcW w:w="6000" w:type="dxa"/>
          </w:tcPr>
          <w:p w14:paraId="78AED37D" w14:textId="77777777" w:rsidR="00B50050" w:rsidRDefault="00B50050" w:rsidP="0088127C">
            <w:pPr>
              <w:pStyle w:val="OtherTableBody"/>
            </w:pPr>
            <w:r>
              <w:t>Product Code (PDC-9)</w:t>
            </w:r>
          </w:p>
        </w:tc>
        <w:tc>
          <w:tcPr>
            <w:tcW w:w="1000" w:type="dxa"/>
          </w:tcPr>
          <w:p w14:paraId="65F46190" w14:textId="77777777" w:rsidR="00B50050" w:rsidRDefault="00B50050" w:rsidP="0088127C">
            <w:pPr>
              <w:pStyle w:val="OtherTableBody"/>
            </w:pPr>
            <w:r>
              <w:t>7.12.5</w:t>
            </w:r>
          </w:p>
        </w:tc>
      </w:tr>
      <w:tr w:rsidR="00B50050" w14:paraId="03EB6437" w14:textId="77777777" w:rsidTr="00195548">
        <w:tc>
          <w:tcPr>
            <w:tcW w:w="1000" w:type="dxa"/>
          </w:tcPr>
          <w:p w14:paraId="6BCFF88B" w14:textId="77777777" w:rsidR="00B50050" w:rsidRDefault="00B50050" w:rsidP="0088127C">
            <w:pPr>
              <w:pStyle w:val="OtherTableBody"/>
            </w:pPr>
            <w:r>
              <w:t>undefined</w:t>
            </w:r>
          </w:p>
        </w:tc>
        <w:tc>
          <w:tcPr>
            <w:tcW w:w="1000" w:type="dxa"/>
          </w:tcPr>
          <w:p w14:paraId="247ED7B8" w14:textId="77777777" w:rsidR="00B50050" w:rsidRDefault="00B50050" w:rsidP="0088127C">
            <w:pPr>
              <w:pStyle w:val="OtherTableBody"/>
            </w:pPr>
            <w:r>
              <w:t>0673</w:t>
            </w:r>
          </w:p>
        </w:tc>
        <w:tc>
          <w:tcPr>
            <w:tcW w:w="6000" w:type="dxa"/>
          </w:tcPr>
          <w:p w14:paraId="312684FD" w14:textId="77777777" w:rsidR="00B50050" w:rsidRDefault="00B50050" w:rsidP="0088127C">
            <w:pPr>
              <w:pStyle w:val="OtherTableBody"/>
            </w:pPr>
            <w:r>
              <w:t>Product Evaluation Performed (PCR-14)</w:t>
            </w:r>
          </w:p>
        </w:tc>
        <w:tc>
          <w:tcPr>
            <w:tcW w:w="1000" w:type="dxa"/>
          </w:tcPr>
          <w:p w14:paraId="2DC89AE7" w14:textId="77777777" w:rsidR="00B50050" w:rsidRDefault="00B50050" w:rsidP="0088127C">
            <w:pPr>
              <w:pStyle w:val="OtherTableBody"/>
            </w:pPr>
            <w:r>
              <w:t>7.12.3</w:t>
            </w:r>
          </w:p>
        </w:tc>
      </w:tr>
      <w:tr w:rsidR="00B50050" w14:paraId="048A686D" w14:textId="77777777" w:rsidTr="00195548">
        <w:tc>
          <w:tcPr>
            <w:tcW w:w="1000" w:type="dxa"/>
          </w:tcPr>
          <w:p w14:paraId="787052B7" w14:textId="77777777" w:rsidR="00B50050" w:rsidRDefault="00B50050" w:rsidP="0088127C">
            <w:pPr>
              <w:pStyle w:val="OtherTableBody"/>
            </w:pPr>
            <w:r>
              <w:t>undefined</w:t>
            </w:r>
          </w:p>
        </w:tc>
        <w:tc>
          <w:tcPr>
            <w:tcW w:w="1000" w:type="dxa"/>
          </w:tcPr>
          <w:p w14:paraId="0822344A" w14:textId="77777777" w:rsidR="00B50050" w:rsidRDefault="00B50050" w:rsidP="0088127C">
            <w:pPr>
              <w:pStyle w:val="OtherTableBody"/>
            </w:pPr>
            <w:r>
              <w:t>0674</w:t>
            </w:r>
          </w:p>
        </w:tc>
        <w:tc>
          <w:tcPr>
            <w:tcW w:w="6000" w:type="dxa"/>
          </w:tcPr>
          <w:p w14:paraId="233CAD76" w14:textId="77777777" w:rsidR="00B50050" w:rsidRDefault="00B50050" w:rsidP="0088127C">
            <w:pPr>
              <w:pStyle w:val="OtherTableBody"/>
            </w:pPr>
            <w:r>
              <w:t>Product Evaluation Results (PCR-16)</w:t>
            </w:r>
          </w:p>
        </w:tc>
        <w:tc>
          <w:tcPr>
            <w:tcW w:w="1000" w:type="dxa"/>
          </w:tcPr>
          <w:p w14:paraId="69D752A5" w14:textId="77777777" w:rsidR="00B50050" w:rsidRDefault="00B50050" w:rsidP="0088127C">
            <w:pPr>
              <w:pStyle w:val="OtherTableBody"/>
            </w:pPr>
            <w:r>
              <w:t>7.12.3</w:t>
            </w:r>
          </w:p>
        </w:tc>
      </w:tr>
      <w:tr w:rsidR="00B50050" w14:paraId="5CFCC3E0" w14:textId="77777777" w:rsidTr="00195548">
        <w:tc>
          <w:tcPr>
            <w:tcW w:w="1000" w:type="dxa"/>
          </w:tcPr>
          <w:p w14:paraId="4CD4C0F7" w14:textId="77777777" w:rsidR="00B50050" w:rsidRDefault="00B50050" w:rsidP="0088127C">
            <w:pPr>
              <w:pStyle w:val="OtherTableBody"/>
            </w:pPr>
            <w:r>
              <w:t>User</w:t>
            </w:r>
          </w:p>
        </w:tc>
        <w:tc>
          <w:tcPr>
            <w:tcW w:w="1000" w:type="dxa"/>
          </w:tcPr>
          <w:p w14:paraId="18FB9362" w14:textId="77777777" w:rsidR="00B50050" w:rsidRDefault="00B50050" w:rsidP="0088127C">
            <w:pPr>
              <w:pStyle w:val="OtherTableBody"/>
            </w:pPr>
            <w:r>
              <w:t>0245</w:t>
            </w:r>
          </w:p>
        </w:tc>
        <w:tc>
          <w:tcPr>
            <w:tcW w:w="6000" w:type="dxa"/>
          </w:tcPr>
          <w:p w14:paraId="0651CD4E" w14:textId="77777777" w:rsidR="00B50050" w:rsidRDefault="00B50050" w:rsidP="0088127C">
            <w:pPr>
              <w:pStyle w:val="OtherTableBody"/>
            </w:pPr>
            <w:r>
              <w:t>Product Problem</w:t>
            </w:r>
          </w:p>
        </w:tc>
        <w:tc>
          <w:tcPr>
            <w:tcW w:w="1000" w:type="dxa"/>
          </w:tcPr>
          <w:p w14:paraId="0B3DCD61" w14:textId="77777777" w:rsidR="00B50050" w:rsidRDefault="00B50050" w:rsidP="0088127C">
            <w:pPr>
              <w:pStyle w:val="OtherTableBody"/>
            </w:pPr>
            <w:r>
              <w:t>2.C.2.180</w:t>
            </w:r>
          </w:p>
        </w:tc>
      </w:tr>
      <w:tr w:rsidR="00B50050" w14:paraId="75A6D89C" w14:textId="77777777" w:rsidTr="00195548">
        <w:tc>
          <w:tcPr>
            <w:tcW w:w="1000" w:type="dxa"/>
          </w:tcPr>
          <w:p w14:paraId="67F346B5" w14:textId="77777777" w:rsidR="00B50050" w:rsidRDefault="00B50050" w:rsidP="0088127C">
            <w:pPr>
              <w:pStyle w:val="OtherTableBody"/>
            </w:pPr>
            <w:r>
              <w:t>HL7</w:t>
            </w:r>
          </w:p>
        </w:tc>
        <w:tc>
          <w:tcPr>
            <w:tcW w:w="1000" w:type="dxa"/>
          </w:tcPr>
          <w:p w14:paraId="7AEC81E4" w14:textId="77777777" w:rsidR="00B50050" w:rsidRDefault="00B50050" w:rsidP="0088127C">
            <w:pPr>
              <w:pStyle w:val="OtherTableBody"/>
            </w:pPr>
            <w:r>
              <w:t>0248</w:t>
            </w:r>
          </w:p>
        </w:tc>
        <w:tc>
          <w:tcPr>
            <w:tcW w:w="6000" w:type="dxa"/>
          </w:tcPr>
          <w:p w14:paraId="5E3FF67F" w14:textId="77777777" w:rsidR="00B50050" w:rsidRDefault="00B50050" w:rsidP="0088127C">
            <w:pPr>
              <w:pStyle w:val="OtherTableBody"/>
            </w:pPr>
            <w:r>
              <w:t>Product Source</w:t>
            </w:r>
          </w:p>
        </w:tc>
        <w:tc>
          <w:tcPr>
            <w:tcW w:w="1000" w:type="dxa"/>
          </w:tcPr>
          <w:p w14:paraId="56E04AEA" w14:textId="77777777" w:rsidR="00B50050" w:rsidRDefault="00B50050" w:rsidP="0088127C">
            <w:pPr>
              <w:pStyle w:val="OtherTableBody"/>
            </w:pPr>
            <w:r>
              <w:t>2.C.2.183</w:t>
            </w:r>
          </w:p>
        </w:tc>
      </w:tr>
      <w:tr w:rsidR="00B50050" w14:paraId="05B84E7E" w14:textId="77777777" w:rsidTr="00195548">
        <w:tc>
          <w:tcPr>
            <w:tcW w:w="1000" w:type="dxa"/>
          </w:tcPr>
          <w:p w14:paraId="1CD0BE34" w14:textId="77777777" w:rsidR="00B50050" w:rsidRDefault="00B50050" w:rsidP="0088127C">
            <w:pPr>
              <w:pStyle w:val="OtherTableBody"/>
            </w:pPr>
            <w:r>
              <w:t>User</w:t>
            </w:r>
          </w:p>
        </w:tc>
        <w:tc>
          <w:tcPr>
            <w:tcW w:w="1000" w:type="dxa"/>
          </w:tcPr>
          <w:p w14:paraId="0F1D892A" w14:textId="77777777" w:rsidR="00B50050" w:rsidRDefault="00B50050" w:rsidP="0088127C">
            <w:pPr>
              <w:pStyle w:val="OtherTableBody"/>
            </w:pPr>
            <w:r>
              <w:t>0879</w:t>
            </w:r>
          </w:p>
        </w:tc>
        <w:tc>
          <w:tcPr>
            <w:tcW w:w="6000" w:type="dxa"/>
          </w:tcPr>
          <w:p w14:paraId="7B23D38A" w14:textId="77777777" w:rsidR="00B50050" w:rsidRDefault="00B50050" w:rsidP="0088127C">
            <w:pPr>
              <w:pStyle w:val="OtherTableBody"/>
            </w:pPr>
            <w:r>
              <w:t>Product/Service Code</w:t>
            </w:r>
          </w:p>
        </w:tc>
        <w:tc>
          <w:tcPr>
            <w:tcW w:w="1000" w:type="dxa"/>
          </w:tcPr>
          <w:p w14:paraId="287759AF" w14:textId="77777777" w:rsidR="00B50050" w:rsidRDefault="00B50050" w:rsidP="0088127C">
            <w:pPr>
              <w:pStyle w:val="OtherTableBody"/>
            </w:pPr>
            <w:r>
              <w:t>2.C.2.523</w:t>
            </w:r>
          </w:p>
        </w:tc>
      </w:tr>
      <w:tr w:rsidR="00B50050" w14:paraId="1D980983" w14:textId="77777777" w:rsidTr="00195548">
        <w:tc>
          <w:tcPr>
            <w:tcW w:w="1000" w:type="dxa"/>
          </w:tcPr>
          <w:p w14:paraId="0AA7E8EE" w14:textId="77777777" w:rsidR="00B50050" w:rsidRDefault="00B50050" w:rsidP="0088127C">
            <w:pPr>
              <w:pStyle w:val="OtherTableBody"/>
            </w:pPr>
            <w:r>
              <w:t>User</w:t>
            </w:r>
          </w:p>
        </w:tc>
        <w:tc>
          <w:tcPr>
            <w:tcW w:w="1000" w:type="dxa"/>
          </w:tcPr>
          <w:p w14:paraId="669FABEE" w14:textId="77777777" w:rsidR="00B50050" w:rsidRDefault="00B50050" w:rsidP="0088127C">
            <w:pPr>
              <w:pStyle w:val="OtherTableBody"/>
            </w:pPr>
            <w:r>
              <w:t>0880</w:t>
            </w:r>
          </w:p>
        </w:tc>
        <w:tc>
          <w:tcPr>
            <w:tcW w:w="6000" w:type="dxa"/>
          </w:tcPr>
          <w:p w14:paraId="1693AF84" w14:textId="77777777" w:rsidR="00B50050" w:rsidRDefault="00B50050" w:rsidP="0088127C">
            <w:pPr>
              <w:pStyle w:val="OtherTableBody"/>
            </w:pPr>
            <w:r>
              <w:t>Product/Service Code Modifier</w:t>
            </w:r>
          </w:p>
        </w:tc>
        <w:tc>
          <w:tcPr>
            <w:tcW w:w="1000" w:type="dxa"/>
          </w:tcPr>
          <w:p w14:paraId="3AC11D91" w14:textId="77777777" w:rsidR="00B50050" w:rsidRDefault="00B50050" w:rsidP="0088127C">
            <w:pPr>
              <w:pStyle w:val="OtherTableBody"/>
            </w:pPr>
            <w:r>
              <w:t>2.C.2.524</w:t>
            </w:r>
          </w:p>
        </w:tc>
      </w:tr>
      <w:tr w:rsidR="00B50050" w14:paraId="667C23D7" w14:textId="77777777" w:rsidTr="00195548">
        <w:tc>
          <w:tcPr>
            <w:tcW w:w="1000" w:type="dxa"/>
          </w:tcPr>
          <w:p w14:paraId="6CB1A527" w14:textId="77777777" w:rsidR="00B50050" w:rsidRDefault="00B50050" w:rsidP="0088127C">
            <w:pPr>
              <w:pStyle w:val="OtherTableBody"/>
            </w:pPr>
            <w:r>
              <w:t>User</w:t>
            </w:r>
          </w:p>
        </w:tc>
        <w:tc>
          <w:tcPr>
            <w:tcW w:w="1000" w:type="dxa"/>
          </w:tcPr>
          <w:p w14:paraId="7619BCB4" w14:textId="77777777" w:rsidR="00B50050" w:rsidRDefault="00B50050" w:rsidP="0088127C">
            <w:pPr>
              <w:pStyle w:val="OtherTableBody"/>
            </w:pPr>
            <w:r>
              <w:t>0559</w:t>
            </w:r>
          </w:p>
        </w:tc>
        <w:tc>
          <w:tcPr>
            <w:tcW w:w="6000" w:type="dxa"/>
          </w:tcPr>
          <w:p w14:paraId="54694930" w14:textId="77777777" w:rsidR="00B50050" w:rsidRDefault="00B50050" w:rsidP="0088127C">
            <w:pPr>
              <w:pStyle w:val="OtherTableBody"/>
            </w:pPr>
            <w:r>
              <w:t>Product/Service Status</w:t>
            </w:r>
          </w:p>
        </w:tc>
        <w:tc>
          <w:tcPr>
            <w:tcW w:w="1000" w:type="dxa"/>
          </w:tcPr>
          <w:p w14:paraId="6629A3C2" w14:textId="77777777" w:rsidR="00B50050" w:rsidRDefault="00B50050" w:rsidP="0088127C">
            <w:pPr>
              <w:pStyle w:val="OtherTableBody"/>
            </w:pPr>
            <w:r>
              <w:t>2.C.2.466</w:t>
            </w:r>
          </w:p>
        </w:tc>
      </w:tr>
      <w:tr w:rsidR="00B50050" w14:paraId="7511F756" w14:textId="77777777" w:rsidTr="00195548">
        <w:tc>
          <w:tcPr>
            <w:tcW w:w="1000" w:type="dxa"/>
          </w:tcPr>
          <w:p w14:paraId="4377CB31" w14:textId="77777777" w:rsidR="00B50050" w:rsidRDefault="00B50050" w:rsidP="0088127C">
            <w:pPr>
              <w:pStyle w:val="OtherTableBody"/>
            </w:pPr>
            <w:r>
              <w:t>User</w:t>
            </w:r>
          </w:p>
        </w:tc>
        <w:tc>
          <w:tcPr>
            <w:tcW w:w="1000" w:type="dxa"/>
          </w:tcPr>
          <w:p w14:paraId="65BAF9B4" w14:textId="77777777" w:rsidR="00B50050" w:rsidRDefault="00B50050" w:rsidP="0088127C">
            <w:pPr>
              <w:pStyle w:val="OtherTableBody"/>
            </w:pPr>
            <w:r>
              <w:t>0561</w:t>
            </w:r>
          </w:p>
        </w:tc>
        <w:tc>
          <w:tcPr>
            <w:tcW w:w="6000" w:type="dxa"/>
          </w:tcPr>
          <w:p w14:paraId="510A659A" w14:textId="77777777" w:rsidR="00B50050" w:rsidRDefault="00B50050" w:rsidP="0088127C">
            <w:pPr>
              <w:pStyle w:val="OtherTableBody"/>
            </w:pPr>
            <w:r>
              <w:t>Product/Services Clarification Codes</w:t>
            </w:r>
          </w:p>
        </w:tc>
        <w:tc>
          <w:tcPr>
            <w:tcW w:w="1000" w:type="dxa"/>
          </w:tcPr>
          <w:p w14:paraId="16E89E6A" w14:textId="77777777" w:rsidR="00B50050" w:rsidRDefault="00B50050" w:rsidP="0088127C">
            <w:pPr>
              <w:pStyle w:val="OtherTableBody"/>
            </w:pPr>
            <w:r>
              <w:t>2.C.2.468</w:t>
            </w:r>
          </w:p>
        </w:tc>
      </w:tr>
      <w:tr w:rsidR="00B50050" w14:paraId="2C93191B" w14:textId="77777777" w:rsidTr="00195548">
        <w:tc>
          <w:tcPr>
            <w:tcW w:w="1000" w:type="dxa"/>
          </w:tcPr>
          <w:p w14:paraId="4D4A8C3D" w14:textId="77777777" w:rsidR="00B50050" w:rsidRDefault="00B50050" w:rsidP="0088127C">
            <w:pPr>
              <w:pStyle w:val="OtherTableBody"/>
            </w:pPr>
            <w:r>
              <w:t>User</w:t>
            </w:r>
          </w:p>
        </w:tc>
        <w:tc>
          <w:tcPr>
            <w:tcW w:w="1000" w:type="dxa"/>
          </w:tcPr>
          <w:p w14:paraId="3FF2CC83" w14:textId="77777777" w:rsidR="00B50050" w:rsidRDefault="00B50050" w:rsidP="0088127C">
            <w:pPr>
              <w:pStyle w:val="OtherTableBody"/>
            </w:pPr>
            <w:r>
              <w:t>0429</w:t>
            </w:r>
          </w:p>
        </w:tc>
        <w:tc>
          <w:tcPr>
            <w:tcW w:w="6000" w:type="dxa"/>
          </w:tcPr>
          <w:p w14:paraId="609C9AF3" w14:textId="77777777" w:rsidR="00B50050" w:rsidRDefault="00B50050" w:rsidP="0088127C">
            <w:pPr>
              <w:pStyle w:val="OtherTableBody"/>
            </w:pPr>
            <w:r>
              <w:t>Production Class Code</w:t>
            </w:r>
          </w:p>
        </w:tc>
        <w:tc>
          <w:tcPr>
            <w:tcW w:w="1000" w:type="dxa"/>
          </w:tcPr>
          <w:p w14:paraId="72F1428D" w14:textId="77777777" w:rsidR="00B50050" w:rsidRDefault="00B50050" w:rsidP="0088127C">
            <w:pPr>
              <w:pStyle w:val="OtherTableBody"/>
            </w:pPr>
            <w:r>
              <w:t>2.C.2.346</w:t>
            </w:r>
          </w:p>
        </w:tc>
      </w:tr>
      <w:tr w:rsidR="00B50050" w14:paraId="36644AD1" w14:textId="77777777" w:rsidTr="00195548">
        <w:tc>
          <w:tcPr>
            <w:tcW w:w="1000" w:type="dxa"/>
          </w:tcPr>
          <w:p w14:paraId="2236DA48" w14:textId="77777777" w:rsidR="00B50050" w:rsidRDefault="00B50050" w:rsidP="0088127C">
            <w:pPr>
              <w:pStyle w:val="OtherTableBody"/>
            </w:pPr>
            <w:r>
              <w:t>User</w:t>
            </w:r>
          </w:p>
        </w:tc>
        <w:tc>
          <w:tcPr>
            <w:tcW w:w="1000" w:type="dxa"/>
          </w:tcPr>
          <w:p w14:paraId="2D60BBD9" w14:textId="77777777" w:rsidR="00B50050" w:rsidRDefault="00B50050" w:rsidP="0088127C">
            <w:pPr>
              <w:pStyle w:val="OtherTableBody"/>
            </w:pPr>
            <w:r>
              <w:t>0618</w:t>
            </w:r>
          </w:p>
        </w:tc>
        <w:tc>
          <w:tcPr>
            <w:tcW w:w="6000" w:type="dxa"/>
          </w:tcPr>
          <w:p w14:paraId="73133671" w14:textId="77777777" w:rsidR="00B50050" w:rsidRDefault="00B50050" w:rsidP="0088127C">
            <w:pPr>
              <w:pStyle w:val="OtherTableBody"/>
            </w:pPr>
            <w:r>
              <w:t>Protection Code</w:t>
            </w:r>
          </w:p>
        </w:tc>
        <w:tc>
          <w:tcPr>
            <w:tcW w:w="1000" w:type="dxa"/>
          </w:tcPr>
          <w:p w14:paraId="431C793F" w14:textId="77777777" w:rsidR="00B50050" w:rsidRDefault="00B50050" w:rsidP="0088127C">
            <w:pPr>
              <w:pStyle w:val="OtherTableBody"/>
            </w:pPr>
            <w:r>
              <w:t>2.C.2.482</w:t>
            </w:r>
          </w:p>
        </w:tc>
      </w:tr>
      <w:tr w:rsidR="00B50050" w14:paraId="3C823A5B" w14:textId="77777777" w:rsidTr="00195548">
        <w:tc>
          <w:tcPr>
            <w:tcW w:w="1000" w:type="dxa"/>
          </w:tcPr>
          <w:p w14:paraId="4097011A" w14:textId="77777777" w:rsidR="00B50050" w:rsidRDefault="00B50050" w:rsidP="0088127C">
            <w:pPr>
              <w:pStyle w:val="OtherTableBody"/>
            </w:pPr>
            <w:r>
              <w:t>undefined</w:t>
            </w:r>
          </w:p>
        </w:tc>
        <w:tc>
          <w:tcPr>
            <w:tcW w:w="1000" w:type="dxa"/>
          </w:tcPr>
          <w:p w14:paraId="7C121FBA" w14:textId="77777777" w:rsidR="00B50050" w:rsidRDefault="00B50050" w:rsidP="0088127C">
            <w:pPr>
              <w:pStyle w:val="OtherTableBody"/>
            </w:pPr>
            <w:r>
              <w:t>0605</w:t>
            </w:r>
          </w:p>
        </w:tc>
        <w:tc>
          <w:tcPr>
            <w:tcW w:w="6000" w:type="dxa"/>
          </w:tcPr>
          <w:p w14:paraId="5E58283E" w14:textId="77777777" w:rsidR="00B50050" w:rsidRDefault="00B50050" w:rsidP="0088127C">
            <w:pPr>
              <w:pStyle w:val="OtherTableBody"/>
            </w:pPr>
            <w:r>
              <w:t>Protocol Code (IPC-6)</w:t>
            </w:r>
          </w:p>
        </w:tc>
        <w:tc>
          <w:tcPr>
            <w:tcW w:w="1000" w:type="dxa"/>
          </w:tcPr>
          <w:p w14:paraId="770CAE28" w14:textId="77777777" w:rsidR="00B50050" w:rsidRDefault="00B50050" w:rsidP="0088127C">
            <w:pPr>
              <w:pStyle w:val="OtherTableBody"/>
            </w:pPr>
            <w:r>
              <w:t>4.5.6</w:t>
            </w:r>
          </w:p>
        </w:tc>
      </w:tr>
      <w:tr w:rsidR="00B50050" w14:paraId="342CF38E" w14:textId="77777777" w:rsidTr="00195548">
        <w:tc>
          <w:tcPr>
            <w:tcW w:w="1000" w:type="dxa"/>
          </w:tcPr>
          <w:p w14:paraId="6B05786B" w14:textId="77777777" w:rsidR="00B50050" w:rsidRDefault="00B50050" w:rsidP="0088127C">
            <w:pPr>
              <w:pStyle w:val="OtherTableBody"/>
            </w:pPr>
            <w:r>
              <w:t>User</w:t>
            </w:r>
          </w:p>
        </w:tc>
        <w:tc>
          <w:tcPr>
            <w:tcW w:w="1000" w:type="dxa"/>
          </w:tcPr>
          <w:p w14:paraId="4BE98606" w14:textId="77777777" w:rsidR="00B50050" w:rsidRDefault="00B50050" w:rsidP="0088127C">
            <w:pPr>
              <w:pStyle w:val="OtherTableBody"/>
            </w:pPr>
            <w:r>
              <w:t>0565</w:t>
            </w:r>
          </w:p>
        </w:tc>
        <w:tc>
          <w:tcPr>
            <w:tcW w:w="6000" w:type="dxa"/>
          </w:tcPr>
          <w:p w14:paraId="58C77669" w14:textId="77777777" w:rsidR="00B50050" w:rsidRDefault="00B50050" w:rsidP="0088127C">
            <w:pPr>
              <w:pStyle w:val="OtherTableBody"/>
            </w:pPr>
            <w:r>
              <w:t>Provider Adjustment Reason Code</w:t>
            </w:r>
          </w:p>
        </w:tc>
        <w:tc>
          <w:tcPr>
            <w:tcW w:w="1000" w:type="dxa"/>
          </w:tcPr>
          <w:p w14:paraId="77167900" w14:textId="77777777" w:rsidR="00B50050" w:rsidRDefault="00B50050" w:rsidP="0088127C">
            <w:pPr>
              <w:pStyle w:val="OtherTableBody"/>
            </w:pPr>
            <w:r>
              <w:t>2.C.2.471</w:t>
            </w:r>
          </w:p>
        </w:tc>
      </w:tr>
      <w:tr w:rsidR="00B50050" w14:paraId="5A3F1D71" w14:textId="77777777" w:rsidTr="00195548">
        <w:tc>
          <w:tcPr>
            <w:tcW w:w="1000" w:type="dxa"/>
          </w:tcPr>
          <w:p w14:paraId="3B88607C" w14:textId="77777777" w:rsidR="00B50050" w:rsidRDefault="00B50050" w:rsidP="0088127C">
            <w:pPr>
              <w:pStyle w:val="OtherTableBody"/>
            </w:pPr>
            <w:r>
              <w:t>HL7</w:t>
            </w:r>
          </w:p>
        </w:tc>
        <w:tc>
          <w:tcPr>
            <w:tcW w:w="1000" w:type="dxa"/>
          </w:tcPr>
          <w:p w14:paraId="79EA3CFA" w14:textId="77777777" w:rsidR="00B50050" w:rsidRDefault="00B50050" w:rsidP="0088127C">
            <w:pPr>
              <w:pStyle w:val="OtherTableBody"/>
            </w:pPr>
            <w:r>
              <w:t>0187</w:t>
            </w:r>
          </w:p>
        </w:tc>
        <w:tc>
          <w:tcPr>
            <w:tcW w:w="6000" w:type="dxa"/>
          </w:tcPr>
          <w:p w14:paraId="2A322B0C" w14:textId="77777777" w:rsidR="00B50050" w:rsidRDefault="00B50050" w:rsidP="0088127C">
            <w:pPr>
              <w:pStyle w:val="OtherTableBody"/>
            </w:pPr>
            <w:r>
              <w:t>Provider Billing</w:t>
            </w:r>
          </w:p>
        </w:tc>
        <w:tc>
          <w:tcPr>
            <w:tcW w:w="1000" w:type="dxa"/>
          </w:tcPr>
          <w:p w14:paraId="61AA384F" w14:textId="77777777" w:rsidR="00B50050" w:rsidRDefault="00B50050" w:rsidP="0088127C">
            <w:pPr>
              <w:pStyle w:val="OtherTableBody"/>
            </w:pPr>
            <w:r>
              <w:t>2.C.2.131</w:t>
            </w:r>
          </w:p>
        </w:tc>
      </w:tr>
      <w:tr w:rsidR="00B50050" w14:paraId="733DFF9A" w14:textId="77777777" w:rsidTr="00195548">
        <w:tc>
          <w:tcPr>
            <w:tcW w:w="1000" w:type="dxa"/>
          </w:tcPr>
          <w:p w14:paraId="425963B9" w14:textId="77777777" w:rsidR="00B50050" w:rsidRDefault="00B50050" w:rsidP="0088127C">
            <w:pPr>
              <w:pStyle w:val="OtherTableBody"/>
            </w:pPr>
            <w:r>
              <w:t>User</w:t>
            </w:r>
          </w:p>
        </w:tc>
        <w:tc>
          <w:tcPr>
            <w:tcW w:w="1000" w:type="dxa"/>
          </w:tcPr>
          <w:p w14:paraId="7A538AB8" w14:textId="77777777" w:rsidR="00B50050" w:rsidRDefault="00B50050" w:rsidP="0088127C">
            <w:pPr>
              <w:pStyle w:val="OtherTableBody"/>
            </w:pPr>
            <w:r>
              <w:t>0443</w:t>
            </w:r>
          </w:p>
        </w:tc>
        <w:tc>
          <w:tcPr>
            <w:tcW w:w="6000" w:type="dxa"/>
          </w:tcPr>
          <w:p w14:paraId="71FD9EDD" w14:textId="77777777" w:rsidR="00B50050" w:rsidRDefault="00B50050" w:rsidP="0088127C">
            <w:pPr>
              <w:pStyle w:val="OtherTableBody"/>
            </w:pPr>
            <w:r>
              <w:t>Provider Role</w:t>
            </w:r>
          </w:p>
        </w:tc>
        <w:tc>
          <w:tcPr>
            <w:tcW w:w="1000" w:type="dxa"/>
          </w:tcPr>
          <w:p w14:paraId="29C48563" w14:textId="77777777" w:rsidR="00B50050" w:rsidRDefault="00B50050" w:rsidP="0088127C">
            <w:pPr>
              <w:pStyle w:val="OtherTableBody"/>
            </w:pPr>
            <w:r>
              <w:t>2.C.2.359</w:t>
            </w:r>
          </w:p>
        </w:tc>
      </w:tr>
      <w:tr w:rsidR="00B50050" w14:paraId="70926D9E" w14:textId="77777777" w:rsidTr="00195548">
        <w:tc>
          <w:tcPr>
            <w:tcW w:w="1000" w:type="dxa"/>
          </w:tcPr>
          <w:p w14:paraId="2C83B294" w14:textId="77777777" w:rsidR="00B50050" w:rsidRDefault="00B50050" w:rsidP="0088127C">
            <w:pPr>
              <w:pStyle w:val="OtherTableBody"/>
            </w:pPr>
            <w:r>
              <w:t>User</w:t>
            </w:r>
          </w:p>
        </w:tc>
        <w:tc>
          <w:tcPr>
            <w:tcW w:w="1000" w:type="dxa"/>
          </w:tcPr>
          <w:p w14:paraId="5366A684" w14:textId="77777777" w:rsidR="00B50050" w:rsidRDefault="00B50050" w:rsidP="0088127C">
            <w:pPr>
              <w:pStyle w:val="OtherTableBody"/>
            </w:pPr>
            <w:r>
              <w:t>0286</w:t>
            </w:r>
          </w:p>
        </w:tc>
        <w:tc>
          <w:tcPr>
            <w:tcW w:w="6000" w:type="dxa"/>
          </w:tcPr>
          <w:p w14:paraId="240EEC1F" w14:textId="77777777" w:rsidR="00B50050" w:rsidRDefault="00B50050" w:rsidP="0088127C">
            <w:pPr>
              <w:pStyle w:val="OtherTableBody"/>
            </w:pPr>
            <w:r>
              <w:t>Provider Role</w:t>
            </w:r>
          </w:p>
        </w:tc>
        <w:tc>
          <w:tcPr>
            <w:tcW w:w="1000" w:type="dxa"/>
          </w:tcPr>
          <w:p w14:paraId="6B8536C1" w14:textId="77777777" w:rsidR="00B50050" w:rsidRDefault="00B50050" w:rsidP="0088127C">
            <w:pPr>
              <w:pStyle w:val="OtherTableBody"/>
            </w:pPr>
            <w:r>
              <w:t>2.C.2.219</w:t>
            </w:r>
          </w:p>
        </w:tc>
      </w:tr>
      <w:tr w:rsidR="00B50050" w14:paraId="78F5B507" w14:textId="77777777" w:rsidTr="00195548">
        <w:tc>
          <w:tcPr>
            <w:tcW w:w="1000" w:type="dxa"/>
          </w:tcPr>
          <w:p w14:paraId="3C8428A1" w14:textId="77777777" w:rsidR="00B50050" w:rsidRDefault="00B50050" w:rsidP="0088127C">
            <w:pPr>
              <w:pStyle w:val="OtherTableBody"/>
            </w:pPr>
            <w:r>
              <w:t>undefined</w:t>
            </w:r>
          </w:p>
        </w:tc>
        <w:tc>
          <w:tcPr>
            <w:tcW w:w="1000" w:type="dxa"/>
          </w:tcPr>
          <w:p w14:paraId="3517876C" w14:textId="77777777" w:rsidR="00B50050" w:rsidRDefault="00B50050" w:rsidP="0088127C">
            <w:pPr>
              <w:pStyle w:val="OtherTableBody"/>
            </w:pPr>
            <w:r>
              <w:t>0718</w:t>
            </w:r>
          </w:p>
        </w:tc>
        <w:tc>
          <w:tcPr>
            <w:tcW w:w="6000" w:type="dxa"/>
          </w:tcPr>
          <w:p w14:paraId="62B31964" w14:textId="77777777" w:rsidR="00B50050" w:rsidRDefault="00B50050" w:rsidP="0088127C">
            <w:pPr>
              <w:pStyle w:val="OtherTableBody"/>
            </w:pPr>
            <w:r>
              <w:t>Provider's Administration Instructions (RXE-7)</w:t>
            </w:r>
          </w:p>
        </w:tc>
        <w:tc>
          <w:tcPr>
            <w:tcW w:w="1000" w:type="dxa"/>
          </w:tcPr>
          <w:p w14:paraId="0BE20565" w14:textId="77777777" w:rsidR="00B50050" w:rsidRDefault="00B50050" w:rsidP="0088127C">
            <w:pPr>
              <w:pStyle w:val="OtherTableBody"/>
            </w:pPr>
            <w:r>
              <w:t>4A.4.4</w:t>
            </w:r>
          </w:p>
        </w:tc>
      </w:tr>
      <w:tr w:rsidR="00B50050" w14:paraId="1EFDB574" w14:textId="77777777" w:rsidTr="00195548">
        <w:tc>
          <w:tcPr>
            <w:tcW w:w="1000" w:type="dxa"/>
          </w:tcPr>
          <w:p w14:paraId="052EB65F" w14:textId="77777777" w:rsidR="00B50050" w:rsidRDefault="00B50050" w:rsidP="0088127C">
            <w:pPr>
              <w:pStyle w:val="OtherTableBody"/>
            </w:pPr>
            <w:r>
              <w:lastRenderedPageBreak/>
              <w:t>undefined</w:t>
            </w:r>
          </w:p>
        </w:tc>
        <w:tc>
          <w:tcPr>
            <w:tcW w:w="1000" w:type="dxa"/>
          </w:tcPr>
          <w:p w14:paraId="6C17127B" w14:textId="77777777" w:rsidR="00B50050" w:rsidRDefault="00B50050" w:rsidP="0088127C">
            <w:pPr>
              <w:pStyle w:val="OtherTableBody"/>
            </w:pPr>
            <w:r>
              <w:t>0752</w:t>
            </w:r>
          </w:p>
        </w:tc>
        <w:tc>
          <w:tcPr>
            <w:tcW w:w="6000" w:type="dxa"/>
          </w:tcPr>
          <w:p w14:paraId="4C2CECD2" w14:textId="77777777" w:rsidR="00B50050" w:rsidRDefault="00B50050" w:rsidP="0088127C">
            <w:pPr>
              <w:pStyle w:val="OtherTableBody"/>
            </w:pPr>
            <w:r>
              <w:t>Provider's Administration Instructions (RXO-7)</w:t>
            </w:r>
          </w:p>
        </w:tc>
        <w:tc>
          <w:tcPr>
            <w:tcW w:w="1000" w:type="dxa"/>
          </w:tcPr>
          <w:p w14:paraId="7286231B" w14:textId="77777777" w:rsidR="00B50050" w:rsidRDefault="00B50050" w:rsidP="0088127C">
            <w:pPr>
              <w:pStyle w:val="OtherTableBody"/>
            </w:pPr>
            <w:r>
              <w:t>4A.4.1</w:t>
            </w:r>
          </w:p>
        </w:tc>
      </w:tr>
      <w:tr w:rsidR="00B50050" w14:paraId="157E1375" w14:textId="77777777" w:rsidTr="00195548">
        <w:tc>
          <w:tcPr>
            <w:tcW w:w="1000" w:type="dxa"/>
          </w:tcPr>
          <w:p w14:paraId="0626D353" w14:textId="77777777" w:rsidR="00B50050" w:rsidRDefault="00B50050" w:rsidP="0088127C">
            <w:pPr>
              <w:pStyle w:val="OtherTableBody"/>
            </w:pPr>
            <w:r>
              <w:t>undefined</w:t>
            </w:r>
          </w:p>
        </w:tc>
        <w:tc>
          <w:tcPr>
            <w:tcW w:w="1000" w:type="dxa"/>
          </w:tcPr>
          <w:p w14:paraId="1A85C2C3" w14:textId="77777777" w:rsidR="00B50050" w:rsidRDefault="00B50050" w:rsidP="0088127C">
            <w:pPr>
              <w:pStyle w:val="OtherTableBody"/>
            </w:pPr>
            <w:r>
              <w:t>0751</w:t>
            </w:r>
          </w:p>
        </w:tc>
        <w:tc>
          <w:tcPr>
            <w:tcW w:w="6000" w:type="dxa"/>
          </w:tcPr>
          <w:p w14:paraId="188D81BE" w14:textId="77777777" w:rsidR="00B50050" w:rsidRPr="001D2E85" w:rsidRDefault="00B50050" w:rsidP="0088127C">
            <w:pPr>
              <w:pStyle w:val="OtherTableBody"/>
            </w:pPr>
            <w:r w:rsidRPr="001D2E85">
              <w:t>Provider's Pharmacy/Treatment Instructions (RXO-6)</w:t>
            </w:r>
          </w:p>
        </w:tc>
        <w:tc>
          <w:tcPr>
            <w:tcW w:w="1000" w:type="dxa"/>
          </w:tcPr>
          <w:p w14:paraId="07B713C5" w14:textId="77777777" w:rsidR="00B50050" w:rsidRDefault="00B50050" w:rsidP="0088127C">
            <w:pPr>
              <w:pStyle w:val="OtherTableBody"/>
            </w:pPr>
            <w:r>
              <w:t>4A.4.1</w:t>
            </w:r>
          </w:p>
        </w:tc>
      </w:tr>
      <w:tr w:rsidR="00B50050" w14:paraId="7205CAE7" w14:textId="77777777" w:rsidTr="00195548">
        <w:tc>
          <w:tcPr>
            <w:tcW w:w="1000" w:type="dxa"/>
          </w:tcPr>
          <w:p w14:paraId="20BD2D66" w14:textId="77777777" w:rsidR="00B50050" w:rsidRDefault="00B50050" w:rsidP="0088127C">
            <w:pPr>
              <w:pStyle w:val="OtherTableBody"/>
            </w:pPr>
            <w:r>
              <w:t>User</w:t>
            </w:r>
          </w:p>
        </w:tc>
        <w:tc>
          <w:tcPr>
            <w:tcW w:w="1000" w:type="dxa"/>
          </w:tcPr>
          <w:p w14:paraId="148356E2" w14:textId="77777777" w:rsidR="00B50050" w:rsidRDefault="00B50050" w:rsidP="0088127C">
            <w:pPr>
              <w:pStyle w:val="OtherTableBody"/>
            </w:pPr>
            <w:r>
              <w:t>0215</w:t>
            </w:r>
          </w:p>
        </w:tc>
        <w:tc>
          <w:tcPr>
            <w:tcW w:w="6000" w:type="dxa"/>
          </w:tcPr>
          <w:p w14:paraId="0DA8D1C1" w14:textId="77777777" w:rsidR="00B50050" w:rsidRDefault="00B50050" w:rsidP="0088127C">
            <w:pPr>
              <w:pStyle w:val="OtherTableBody"/>
            </w:pPr>
            <w:r>
              <w:t>Publicity Code</w:t>
            </w:r>
          </w:p>
        </w:tc>
        <w:tc>
          <w:tcPr>
            <w:tcW w:w="1000" w:type="dxa"/>
          </w:tcPr>
          <w:p w14:paraId="20838EB0" w14:textId="77777777" w:rsidR="00B50050" w:rsidRDefault="00B50050" w:rsidP="0088127C">
            <w:pPr>
              <w:pStyle w:val="OtherTableBody"/>
            </w:pPr>
            <w:r>
              <w:t>2.C.2.152</w:t>
            </w:r>
          </w:p>
        </w:tc>
      </w:tr>
      <w:tr w:rsidR="00B50050" w14:paraId="12EAC786" w14:textId="77777777" w:rsidTr="00195548">
        <w:tc>
          <w:tcPr>
            <w:tcW w:w="1000" w:type="dxa"/>
          </w:tcPr>
          <w:p w14:paraId="6345FF5F" w14:textId="77777777" w:rsidR="00B50050" w:rsidRDefault="00B50050" w:rsidP="0088127C">
            <w:pPr>
              <w:pStyle w:val="OtherTableBody"/>
            </w:pPr>
            <w:r>
              <w:t>User</w:t>
            </w:r>
          </w:p>
        </w:tc>
        <w:tc>
          <w:tcPr>
            <w:tcW w:w="1000" w:type="dxa"/>
          </w:tcPr>
          <w:p w14:paraId="0F62B84E" w14:textId="77777777" w:rsidR="00B50050" w:rsidRDefault="00B50050" w:rsidP="0088127C">
            <w:pPr>
              <w:pStyle w:val="OtherTableBody"/>
            </w:pPr>
            <w:r>
              <w:t>0213</w:t>
            </w:r>
          </w:p>
        </w:tc>
        <w:tc>
          <w:tcPr>
            <w:tcW w:w="6000" w:type="dxa"/>
          </w:tcPr>
          <w:p w14:paraId="5945452D" w14:textId="77777777" w:rsidR="00B50050" w:rsidRDefault="00B50050" w:rsidP="0088127C">
            <w:pPr>
              <w:pStyle w:val="OtherTableBody"/>
            </w:pPr>
            <w:r>
              <w:t>Purge Status Code</w:t>
            </w:r>
          </w:p>
        </w:tc>
        <w:tc>
          <w:tcPr>
            <w:tcW w:w="1000" w:type="dxa"/>
          </w:tcPr>
          <w:p w14:paraId="517BBC11" w14:textId="77777777" w:rsidR="00B50050" w:rsidRDefault="00B50050" w:rsidP="0088127C">
            <w:pPr>
              <w:pStyle w:val="OtherTableBody"/>
            </w:pPr>
            <w:r>
              <w:t>2.C.2.150</w:t>
            </w:r>
          </w:p>
        </w:tc>
      </w:tr>
      <w:tr w:rsidR="00B50050" w14:paraId="68BD94BA" w14:textId="77777777" w:rsidTr="00195548">
        <w:tc>
          <w:tcPr>
            <w:tcW w:w="1000" w:type="dxa"/>
          </w:tcPr>
          <w:p w14:paraId="53F51002" w14:textId="77777777" w:rsidR="00B50050" w:rsidRDefault="00B50050" w:rsidP="0088127C">
            <w:pPr>
              <w:pStyle w:val="OtherTableBody"/>
            </w:pPr>
            <w:r>
              <w:t>HL7</w:t>
            </w:r>
          </w:p>
        </w:tc>
        <w:tc>
          <w:tcPr>
            <w:tcW w:w="1000" w:type="dxa"/>
          </w:tcPr>
          <w:p w14:paraId="7B73FCA2" w14:textId="77777777" w:rsidR="00B50050" w:rsidRDefault="00B50050" w:rsidP="0088127C">
            <w:pPr>
              <w:pStyle w:val="OtherTableBody"/>
            </w:pPr>
            <w:r>
              <w:t>0126</w:t>
            </w:r>
          </w:p>
        </w:tc>
        <w:tc>
          <w:tcPr>
            <w:tcW w:w="6000" w:type="dxa"/>
          </w:tcPr>
          <w:p w14:paraId="2BAFBFE0" w14:textId="77777777" w:rsidR="00B50050" w:rsidRDefault="00B50050" w:rsidP="0088127C">
            <w:pPr>
              <w:pStyle w:val="OtherTableBody"/>
            </w:pPr>
            <w:r>
              <w:t>Quantity Limited Request</w:t>
            </w:r>
          </w:p>
        </w:tc>
        <w:tc>
          <w:tcPr>
            <w:tcW w:w="1000" w:type="dxa"/>
          </w:tcPr>
          <w:p w14:paraId="1060B2F1" w14:textId="77777777" w:rsidR="00B50050" w:rsidRDefault="00B50050" w:rsidP="0088127C">
            <w:pPr>
              <w:pStyle w:val="OtherTableBody"/>
            </w:pPr>
            <w:r>
              <w:t>2.C.2.78</w:t>
            </w:r>
          </w:p>
        </w:tc>
      </w:tr>
      <w:tr w:rsidR="00B50050" w14:paraId="61E5A364" w14:textId="77777777" w:rsidTr="00195548">
        <w:tc>
          <w:tcPr>
            <w:tcW w:w="1000" w:type="dxa"/>
          </w:tcPr>
          <w:p w14:paraId="4BFF80DB" w14:textId="77777777" w:rsidR="00B50050" w:rsidRDefault="00B50050" w:rsidP="0088127C">
            <w:pPr>
              <w:pStyle w:val="OtherTableBody"/>
            </w:pPr>
            <w:r>
              <w:t>HL7</w:t>
            </w:r>
          </w:p>
        </w:tc>
        <w:tc>
          <w:tcPr>
            <w:tcW w:w="1000" w:type="dxa"/>
          </w:tcPr>
          <w:p w14:paraId="23FF30DF" w14:textId="77777777" w:rsidR="00B50050" w:rsidRDefault="00B50050" w:rsidP="0088127C">
            <w:pPr>
              <w:pStyle w:val="OtherTableBody"/>
            </w:pPr>
            <w:r>
              <w:t>0329</w:t>
            </w:r>
          </w:p>
        </w:tc>
        <w:tc>
          <w:tcPr>
            <w:tcW w:w="6000" w:type="dxa"/>
          </w:tcPr>
          <w:p w14:paraId="1002904A" w14:textId="77777777" w:rsidR="00B50050" w:rsidRDefault="00B50050" w:rsidP="0088127C">
            <w:pPr>
              <w:pStyle w:val="OtherTableBody"/>
            </w:pPr>
            <w:r>
              <w:t>Quantity Method</w:t>
            </w:r>
          </w:p>
        </w:tc>
        <w:tc>
          <w:tcPr>
            <w:tcW w:w="1000" w:type="dxa"/>
          </w:tcPr>
          <w:p w14:paraId="4D661FFA" w14:textId="77777777" w:rsidR="00B50050" w:rsidRDefault="00B50050" w:rsidP="0088127C">
            <w:pPr>
              <w:pStyle w:val="OtherTableBody"/>
            </w:pPr>
            <w:r>
              <w:t>2.C.2.257</w:t>
            </w:r>
          </w:p>
        </w:tc>
      </w:tr>
      <w:tr w:rsidR="00B50050" w14:paraId="4116A6E4" w14:textId="77777777" w:rsidTr="00195548">
        <w:tc>
          <w:tcPr>
            <w:tcW w:w="1000" w:type="dxa"/>
          </w:tcPr>
          <w:p w14:paraId="41BA30E8" w14:textId="77777777" w:rsidR="00B50050" w:rsidRDefault="00B50050" w:rsidP="0088127C">
            <w:pPr>
              <w:pStyle w:val="OtherTableBody"/>
            </w:pPr>
            <w:r>
              <w:t>User</w:t>
            </w:r>
          </w:p>
        </w:tc>
        <w:tc>
          <w:tcPr>
            <w:tcW w:w="1000" w:type="dxa"/>
          </w:tcPr>
          <w:p w14:paraId="1EF31E9B" w14:textId="77777777" w:rsidR="00B50050" w:rsidRDefault="00B50050" w:rsidP="0088127C">
            <w:pPr>
              <w:pStyle w:val="OtherTableBody"/>
            </w:pPr>
            <w:r>
              <w:t>0560</w:t>
            </w:r>
          </w:p>
        </w:tc>
        <w:tc>
          <w:tcPr>
            <w:tcW w:w="6000" w:type="dxa"/>
          </w:tcPr>
          <w:p w14:paraId="6FE9F07B" w14:textId="77777777" w:rsidR="00B50050" w:rsidRDefault="00B50050" w:rsidP="0088127C">
            <w:pPr>
              <w:pStyle w:val="OtherTableBody"/>
            </w:pPr>
            <w:r>
              <w:t>Quantity Units</w:t>
            </w:r>
          </w:p>
        </w:tc>
        <w:tc>
          <w:tcPr>
            <w:tcW w:w="1000" w:type="dxa"/>
          </w:tcPr>
          <w:p w14:paraId="7CBB8628" w14:textId="77777777" w:rsidR="00B50050" w:rsidRDefault="00B50050" w:rsidP="0088127C">
            <w:pPr>
              <w:pStyle w:val="OtherTableBody"/>
            </w:pPr>
            <w:r>
              <w:t>2.C.2.467</w:t>
            </w:r>
          </w:p>
        </w:tc>
      </w:tr>
      <w:tr w:rsidR="00B50050" w14:paraId="617463DE" w14:textId="77777777" w:rsidTr="00195548">
        <w:tc>
          <w:tcPr>
            <w:tcW w:w="1000" w:type="dxa"/>
          </w:tcPr>
          <w:p w14:paraId="1D0D4422" w14:textId="77777777" w:rsidR="00B50050" w:rsidRDefault="00B50050" w:rsidP="0088127C">
            <w:pPr>
              <w:pStyle w:val="OtherTableBody"/>
            </w:pPr>
            <w:r>
              <w:t>undefined</w:t>
            </w:r>
          </w:p>
        </w:tc>
        <w:tc>
          <w:tcPr>
            <w:tcW w:w="1000" w:type="dxa"/>
          </w:tcPr>
          <w:p w14:paraId="20FB94E2" w14:textId="77777777" w:rsidR="00B50050" w:rsidRDefault="00B50050" w:rsidP="0088127C">
            <w:pPr>
              <w:pStyle w:val="OtherTableBody"/>
            </w:pPr>
            <w:r>
              <w:t>0602</w:t>
            </w:r>
          </w:p>
        </w:tc>
        <w:tc>
          <w:tcPr>
            <w:tcW w:w="6000" w:type="dxa"/>
          </w:tcPr>
          <w:p w14:paraId="6E8B7558" w14:textId="77777777" w:rsidR="00B50050" w:rsidRDefault="00B50050" w:rsidP="0088127C">
            <w:pPr>
              <w:pStyle w:val="OtherTableBody"/>
            </w:pPr>
            <w:r>
              <w:t>Quantity Units (INV-11)</w:t>
            </w:r>
          </w:p>
        </w:tc>
        <w:tc>
          <w:tcPr>
            <w:tcW w:w="1000" w:type="dxa"/>
          </w:tcPr>
          <w:p w14:paraId="7721A99A" w14:textId="77777777" w:rsidR="00B50050" w:rsidRDefault="00B50050" w:rsidP="0088127C">
            <w:pPr>
              <w:pStyle w:val="OtherTableBody"/>
            </w:pPr>
            <w:r>
              <w:t>13.4.4</w:t>
            </w:r>
          </w:p>
        </w:tc>
      </w:tr>
      <w:tr w:rsidR="00B50050" w14:paraId="522AA320" w14:textId="77777777" w:rsidTr="00195548">
        <w:tc>
          <w:tcPr>
            <w:tcW w:w="1000" w:type="dxa"/>
          </w:tcPr>
          <w:p w14:paraId="49281D48" w14:textId="77777777" w:rsidR="00B50050" w:rsidRDefault="00B50050" w:rsidP="0088127C">
            <w:pPr>
              <w:pStyle w:val="OtherTableBody"/>
            </w:pPr>
            <w:r>
              <w:t>User</w:t>
            </w:r>
          </w:p>
        </w:tc>
        <w:tc>
          <w:tcPr>
            <w:tcW w:w="1000" w:type="dxa"/>
          </w:tcPr>
          <w:p w14:paraId="22F820A2" w14:textId="77777777" w:rsidR="00B50050" w:rsidRDefault="00B50050" w:rsidP="0088127C">
            <w:pPr>
              <w:pStyle w:val="OtherTableBody"/>
            </w:pPr>
            <w:r>
              <w:t>0471</w:t>
            </w:r>
          </w:p>
        </w:tc>
        <w:tc>
          <w:tcPr>
            <w:tcW w:w="6000" w:type="dxa"/>
          </w:tcPr>
          <w:p w14:paraId="2408B9A6" w14:textId="77777777" w:rsidR="00B50050" w:rsidRDefault="00B50050" w:rsidP="0088127C">
            <w:pPr>
              <w:pStyle w:val="OtherTableBody"/>
            </w:pPr>
            <w:r>
              <w:t>Query Name</w:t>
            </w:r>
          </w:p>
        </w:tc>
        <w:tc>
          <w:tcPr>
            <w:tcW w:w="1000" w:type="dxa"/>
          </w:tcPr>
          <w:p w14:paraId="7DC6E420" w14:textId="77777777" w:rsidR="00B50050" w:rsidRDefault="00B50050" w:rsidP="0088127C">
            <w:pPr>
              <w:pStyle w:val="OtherTableBody"/>
            </w:pPr>
            <w:r>
              <w:t>2.C.2.386</w:t>
            </w:r>
          </w:p>
        </w:tc>
      </w:tr>
      <w:tr w:rsidR="00B50050" w14:paraId="2A7DF386" w14:textId="77777777" w:rsidTr="00195548">
        <w:tc>
          <w:tcPr>
            <w:tcW w:w="1000" w:type="dxa"/>
          </w:tcPr>
          <w:p w14:paraId="48C0D412" w14:textId="77777777" w:rsidR="00B50050" w:rsidRDefault="00B50050" w:rsidP="0088127C">
            <w:pPr>
              <w:pStyle w:val="OtherTableBody"/>
            </w:pPr>
            <w:r>
              <w:t>HL7</w:t>
            </w:r>
          </w:p>
        </w:tc>
        <w:tc>
          <w:tcPr>
            <w:tcW w:w="1000" w:type="dxa"/>
          </w:tcPr>
          <w:p w14:paraId="2894A163" w14:textId="77777777" w:rsidR="00B50050" w:rsidRDefault="00B50050" w:rsidP="0088127C">
            <w:pPr>
              <w:pStyle w:val="OtherTableBody"/>
            </w:pPr>
            <w:r>
              <w:t>0091</w:t>
            </w:r>
          </w:p>
        </w:tc>
        <w:tc>
          <w:tcPr>
            <w:tcW w:w="6000" w:type="dxa"/>
          </w:tcPr>
          <w:p w14:paraId="69002D8D" w14:textId="77777777" w:rsidR="00B50050" w:rsidRDefault="00B50050" w:rsidP="0088127C">
            <w:pPr>
              <w:pStyle w:val="OtherTableBody"/>
            </w:pPr>
            <w:r>
              <w:t>Query Priority</w:t>
            </w:r>
          </w:p>
        </w:tc>
        <w:tc>
          <w:tcPr>
            <w:tcW w:w="1000" w:type="dxa"/>
          </w:tcPr>
          <w:p w14:paraId="46E06B37" w14:textId="77777777" w:rsidR="00B50050" w:rsidRDefault="00B50050" w:rsidP="0088127C">
            <w:pPr>
              <w:pStyle w:val="OtherTableBody"/>
            </w:pPr>
            <w:r>
              <w:t>2.C.2.54</w:t>
            </w:r>
          </w:p>
        </w:tc>
      </w:tr>
      <w:tr w:rsidR="00B50050" w14:paraId="58642D89" w14:textId="77777777" w:rsidTr="00195548">
        <w:tc>
          <w:tcPr>
            <w:tcW w:w="1000" w:type="dxa"/>
          </w:tcPr>
          <w:p w14:paraId="3CF42DA7" w14:textId="77777777" w:rsidR="00B50050" w:rsidRDefault="00B50050" w:rsidP="0088127C">
            <w:pPr>
              <w:pStyle w:val="OtherTableBody"/>
            </w:pPr>
            <w:r>
              <w:t>HL7</w:t>
            </w:r>
          </w:p>
        </w:tc>
        <w:tc>
          <w:tcPr>
            <w:tcW w:w="1000" w:type="dxa"/>
          </w:tcPr>
          <w:p w14:paraId="7E882E90" w14:textId="77777777" w:rsidR="00B50050" w:rsidRDefault="00B50050" w:rsidP="0088127C">
            <w:pPr>
              <w:pStyle w:val="OtherTableBody"/>
            </w:pPr>
            <w:r>
              <w:t>0208</w:t>
            </w:r>
          </w:p>
        </w:tc>
        <w:tc>
          <w:tcPr>
            <w:tcW w:w="6000" w:type="dxa"/>
          </w:tcPr>
          <w:p w14:paraId="496F54C8" w14:textId="77777777" w:rsidR="00B50050" w:rsidRDefault="00B50050" w:rsidP="0088127C">
            <w:pPr>
              <w:pStyle w:val="OtherTableBody"/>
            </w:pPr>
            <w:r>
              <w:t>Query Response Status</w:t>
            </w:r>
          </w:p>
        </w:tc>
        <w:tc>
          <w:tcPr>
            <w:tcW w:w="1000" w:type="dxa"/>
          </w:tcPr>
          <w:p w14:paraId="4F1449E8" w14:textId="77777777" w:rsidR="00B50050" w:rsidRDefault="00B50050" w:rsidP="0088127C">
            <w:pPr>
              <w:pStyle w:val="OtherTableBody"/>
            </w:pPr>
            <w:r>
              <w:t>2.C.2.145</w:t>
            </w:r>
          </w:p>
        </w:tc>
      </w:tr>
      <w:tr w:rsidR="00B50050" w14:paraId="497390D9" w14:textId="77777777" w:rsidTr="00195548">
        <w:tc>
          <w:tcPr>
            <w:tcW w:w="1000" w:type="dxa"/>
          </w:tcPr>
          <w:p w14:paraId="1633BBF6" w14:textId="77777777" w:rsidR="00B50050" w:rsidRDefault="00B50050" w:rsidP="0088127C">
            <w:pPr>
              <w:pStyle w:val="OtherTableBody"/>
            </w:pPr>
            <w:r>
              <w:t>User</w:t>
            </w:r>
          </w:p>
        </w:tc>
        <w:tc>
          <w:tcPr>
            <w:tcW w:w="1000" w:type="dxa"/>
          </w:tcPr>
          <w:p w14:paraId="59BE8204" w14:textId="77777777" w:rsidR="00B50050" w:rsidRDefault="00B50050" w:rsidP="0088127C">
            <w:pPr>
              <w:pStyle w:val="OtherTableBody"/>
            </w:pPr>
            <w:r>
              <w:t>0005</w:t>
            </w:r>
          </w:p>
        </w:tc>
        <w:tc>
          <w:tcPr>
            <w:tcW w:w="6000" w:type="dxa"/>
          </w:tcPr>
          <w:p w14:paraId="7C8EAF63" w14:textId="77777777" w:rsidR="00B50050" w:rsidRDefault="00B50050" w:rsidP="0088127C">
            <w:pPr>
              <w:pStyle w:val="OtherTableBody"/>
            </w:pPr>
            <w:r>
              <w:t>Race</w:t>
            </w:r>
          </w:p>
        </w:tc>
        <w:tc>
          <w:tcPr>
            <w:tcW w:w="1000" w:type="dxa"/>
          </w:tcPr>
          <w:p w14:paraId="08EB644D" w14:textId="77777777" w:rsidR="00B50050" w:rsidRDefault="00B50050" w:rsidP="0088127C">
            <w:pPr>
              <w:pStyle w:val="OtherTableBody"/>
            </w:pPr>
            <w:r>
              <w:t>2.C.2.5</w:t>
            </w:r>
          </w:p>
        </w:tc>
      </w:tr>
      <w:tr w:rsidR="00B50050" w14:paraId="7668631B" w14:textId="77777777" w:rsidTr="00195548">
        <w:tc>
          <w:tcPr>
            <w:tcW w:w="1000" w:type="dxa"/>
          </w:tcPr>
          <w:p w14:paraId="7188BB7B" w14:textId="77777777" w:rsidR="00B50050" w:rsidRDefault="00B50050" w:rsidP="0088127C">
            <w:pPr>
              <w:pStyle w:val="OtherTableBody"/>
            </w:pPr>
            <w:r>
              <w:t>undefined</w:t>
            </w:r>
          </w:p>
        </w:tc>
        <w:tc>
          <w:tcPr>
            <w:tcW w:w="1000" w:type="dxa"/>
          </w:tcPr>
          <w:p w14:paraId="258D580B" w14:textId="77777777" w:rsidR="00B50050" w:rsidRDefault="00B50050" w:rsidP="0088127C">
            <w:pPr>
              <w:pStyle w:val="OtherTableBody"/>
            </w:pPr>
            <w:r>
              <w:t>0591</w:t>
            </w:r>
          </w:p>
        </w:tc>
        <w:tc>
          <w:tcPr>
            <w:tcW w:w="6000" w:type="dxa"/>
          </w:tcPr>
          <w:p w14:paraId="3A77694D" w14:textId="77777777" w:rsidR="00B50050" w:rsidRDefault="00B50050" w:rsidP="0088127C">
            <w:pPr>
              <w:pStyle w:val="OtherTableBody"/>
            </w:pPr>
            <w:r>
              <w:t>Randomized Study Arm (CSR-12)</w:t>
            </w:r>
          </w:p>
        </w:tc>
        <w:tc>
          <w:tcPr>
            <w:tcW w:w="1000" w:type="dxa"/>
          </w:tcPr>
          <w:p w14:paraId="120F7782" w14:textId="77777777" w:rsidR="00B50050" w:rsidRDefault="00B50050" w:rsidP="0088127C">
            <w:pPr>
              <w:pStyle w:val="OtherTableBody"/>
            </w:pPr>
            <w:r>
              <w:t>7.8.1</w:t>
            </w:r>
          </w:p>
        </w:tc>
      </w:tr>
      <w:tr w:rsidR="00B50050" w14:paraId="596FA148" w14:textId="77777777" w:rsidTr="00195548">
        <w:tc>
          <w:tcPr>
            <w:tcW w:w="1000" w:type="dxa"/>
          </w:tcPr>
          <w:p w14:paraId="1DAEFB72" w14:textId="77777777" w:rsidR="00B50050" w:rsidRDefault="00B50050" w:rsidP="0088127C">
            <w:pPr>
              <w:pStyle w:val="OtherTableBody"/>
            </w:pPr>
            <w:r>
              <w:t>User</w:t>
            </w:r>
          </w:p>
        </w:tc>
        <w:tc>
          <w:tcPr>
            <w:tcW w:w="1000" w:type="dxa"/>
          </w:tcPr>
          <w:p w14:paraId="5CF108F9" w14:textId="77777777" w:rsidR="00B50050" w:rsidRDefault="00B50050" w:rsidP="0088127C">
            <w:pPr>
              <w:pStyle w:val="OtherTableBody"/>
            </w:pPr>
            <w:r>
              <w:t>0092</w:t>
            </w:r>
          </w:p>
        </w:tc>
        <w:tc>
          <w:tcPr>
            <w:tcW w:w="6000" w:type="dxa"/>
          </w:tcPr>
          <w:p w14:paraId="25F21A04" w14:textId="77777777" w:rsidR="00B50050" w:rsidRDefault="00B50050" w:rsidP="0088127C">
            <w:pPr>
              <w:pStyle w:val="OtherTableBody"/>
            </w:pPr>
            <w:r>
              <w:t>Re-Admission Indicator</w:t>
            </w:r>
          </w:p>
        </w:tc>
        <w:tc>
          <w:tcPr>
            <w:tcW w:w="1000" w:type="dxa"/>
          </w:tcPr>
          <w:p w14:paraId="53DCD1F6" w14:textId="77777777" w:rsidR="00B50050" w:rsidRDefault="00B50050" w:rsidP="0088127C">
            <w:pPr>
              <w:pStyle w:val="OtherTableBody"/>
            </w:pPr>
            <w:r>
              <w:t>2.C.2.55</w:t>
            </w:r>
          </w:p>
        </w:tc>
      </w:tr>
      <w:tr w:rsidR="00B50050" w14:paraId="2FBFB4B9" w14:textId="77777777" w:rsidTr="00195548">
        <w:tc>
          <w:tcPr>
            <w:tcW w:w="1000" w:type="dxa"/>
          </w:tcPr>
          <w:p w14:paraId="2A8B3BF9" w14:textId="77777777" w:rsidR="00B50050" w:rsidRDefault="00B50050" w:rsidP="0088127C">
            <w:pPr>
              <w:pStyle w:val="OtherTableBody"/>
            </w:pPr>
            <w:r>
              <w:t>undefined</w:t>
            </w:r>
          </w:p>
        </w:tc>
        <w:tc>
          <w:tcPr>
            <w:tcW w:w="1000" w:type="dxa"/>
          </w:tcPr>
          <w:p w14:paraId="3A8879C0" w14:textId="77777777" w:rsidR="00B50050" w:rsidRDefault="00B50050" w:rsidP="0088127C">
            <w:pPr>
              <w:pStyle w:val="OtherTableBody"/>
            </w:pPr>
            <w:r>
              <w:t>0594</w:t>
            </w:r>
          </w:p>
        </w:tc>
        <w:tc>
          <w:tcPr>
            <w:tcW w:w="6000" w:type="dxa"/>
          </w:tcPr>
          <w:p w14:paraId="20B3A0BB" w14:textId="77777777" w:rsidR="00B50050" w:rsidRDefault="00B50050" w:rsidP="0088127C">
            <w:pPr>
              <w:pStyle w:val="OtherTableBody"/>
            </w:pPr>
            <w:r>
              <w:t>Reason Ended Study (CSR-16)</w:t>
            </w:r>
          </w:p>
        </w:tc>
        <w:tc>
          <w:tcPr>
            <w:tcW w:w="1000" w:type="dxa"/>
          </w:tcPr>
          <w:p w14:paraId="2629E194" w14:textId="77777777" w:rsidR="00B50050" w:rsidRDefault="00B50050" w:rsidP="0088127C">
            <w:pPr>
              <w:pStyle w:val="OtherTableBody"/>
            </w:pPr>
            <w:r>
              <w:t>7.8.1</w:t>
            </w:r>
          </w:p>
        </w:tc>
      </w:tr>
      <w:tr w:rsidR="00B50050" w14:paraId="6DF16455" w14:textId="77777777" w:rsidTr="00195548">
        <w:tc>
          <w:tcPr>
            <w:tcW w:w="1000" w:type="dxa"/>
          </w:tcPr>
          <w:p w14:paraId="6884DB65" w14:textId="77777777" w:rsidR="00B50050" w:rsidRDefault="00B50050" w:rsidP="0088127C">
            <w:pPr>
              <w:pStyle w:val="OtherTableBody"/>
            </w:pPr>
            <w:r>
              <w:t>User</w:t>
            </w:r>
          </w:p>
        </w:tc>
        <w:tc>
          <w:tcPr>
            <w:tcW w:w="1000" w:type="dxa"/>
          </w:tcPr>
          <w:p w14:paraId="4BE1A8C1" w14:textId="77777777" w:rsidR="00B50050" w:rsidRDefault="00B50050" w:rsidP="0088127C">
            <w:pPr>
              <w:pStyle w:val="OtherTableBody"/>
            </w:pPr>
            <w:r>
              <w:t>0951</w:t>
            </w:r>
          </w:p>
        </w:tc>
        <w:tc>
          <w:tcPr>
            <w:tcW w:w="6000" w:type="dxa"/>
          </w:tcPr>
          <w:p w14:paraId="2B13BFA5" w14:textId="77777777" w:rsidR="00B50050" w:rsidRDefault="00B50050" w:rsidP="0088127C">
            <w:pPr>
              <w:pStyle w:val="OtherTableBody"/>
            </w:pPr>
            <w:r>
              <w:t>Reason for Study</w:t>
            </w:r>
          </w:p>
        </w:tc>
        <w:tc>
          <w:tcPr>
            <w:tcW w:w="1000" w:type="dxa"/>
          </w:tcPr>
          <w:p w14:paraId="2FABD404" w14:textId="77777777" w:rsidR="00B50050" w:rsidRDefault="00B50050" w:rsidP="0088127C">
            <w:pPr>
              <w:pStyle w:val="OtherTableBody"/>
            </w:pPr>
          </w:p>
        </w:tc>
      </w:tr>
      <w:tr w:rsidR="00B50050" w14:paraId="0FB8AA51" w14:textId="77777777" w:rsidTr="00195548">
        <w:tc>
          <w:tcPr>
            <w:tcW w:w="1000" w:type="dxa"/>
          </w:tcPr>
          <w:p w14:paraId="60A30AA3" w14:textId="77777777" w:rsidR="00B50050" w:rsidRDefault="00B50050" w:rsidP="0088127C">
            <w:pPr>
              <w:pStyle w:val="OtherTableBody"/>
            </w:pPr>
            <w:r>
              <w:t>User</w:t>
            </w:r>
          </w:p>
        </w:tc>
        <w:tc>
          <w:tcPr>
            <w:tcW w:w="1000" w:type="dxa"/>
          </w:tcPr>
          <w:p w14:paraId="69DBEF7F" w14:textId="77777777" w:rsidR="00B50050" w:rsidRDefault="00B50050" w:rsidP="0088127C">
            <w:pPr>
              <w:pStyle w:val="OtherTableBody"/>
            </w:pPr>
            <w:r>
              <w:t>0431</w:t>
            </w:r>
          </w:p>
        </w:tc>
        <w:tc>
          <w:tcPr>
            <w:tcW w:w="6000" w:type="dxa"/>
          </w:tcPr>
          <w:p w14:paraId="357FC4A3" w14:textId="77777777" w:rsidR="00B50050" w:rsidRDefault="00B50050" w:rsidP="0088127C">
            <w:pPr>
              <w:pStyle w:val="OtherTableBody"/>
            </w:pPr>
            <w:r>
              <w:t>Recreational Drug Use Code</w:t>
            </w:r>
          </w:p>
        </w:tc>
        <w:tc>
          <w:tcPr>
            <w:tcW w:w="1000" w:type="dxa"/>
          </w:tcPr>
          <w:p w14:paraId="01A77178" w14:textId="77777777" w:rsidR="00B50050" w:rsidRDefault="00B50050" w:rsidP="0088127C">
            <w:pPr>
              <w:pStyle w:val="OtherTableBody"/>
            </w:pPr>
            <w:r>
              <w:t>2.C.2.348</w:t>
            </w:r>
          </w:p>
        </w:tc>
      </w:tr>
      <w:tr w:rsidR="00B50050" w14:paraId="782E3B05" w14:textId="77777777" w:rsidTr="00195548">
        <w:tc>
          <w:tcPr>
            <w:tcW w:w="1000" w:type="dxa"/>
          </w:tcPr>
          <w:p w14:paraId="3A6A8EDD" w14:textId="77777777" w:rsidR="00B50050" w:rsidRDefault="00B50050" w:rsidP="0088127C">
            <w:pPr>
              <w:pStyle w:val="OtherTableBody"/>
            </w:pPr>
            <w:r>
              <w:t>User</w:t>
            </w:r>
          </w:p>
        </w:tc>
        <w:tc>
          <w:tcPr>
            <w:tcW w:w="1000" w:type="dxa"/>
          </w:tcPr>
          <w:p w14:paraId="24F7846C" w14:textId="77777777" w:rsidR="00B50050" w:rsidRDefault="00B50050" w:rsidP="0088127C">
            <w:pPr>
              <w:pStyle w:val="OtherTableBody"/>
            </w:pPr>
            <w:r>
              <w:t>0219</w:t>
            </w:r>
          </w:p>
        </w:tc>
        <w:tc>
          <w:tcPr>
            <w:tcW w:w="6000" w:type="dxa"/>
          </w:tcPr>
          <w:p w14:paraId="469FF402" w14:textId="77777777" w:rsidR="00B50050" w:rsidRDefault="00B50050" w:rsidP="0088127C">
            <w:pPr>
              <w:pStyle w:val="OtherTableBody"/>
            </w:pPr>
            <w:r>
              <w:t>Recurring Service Code</w:t>
            </w:r>
          </w:p>
        </w:tc>
        <w:tc>
          <w:tcPr>
            <w:tcW w:w="1000" w:type="dxa"/>
          </w:tcPr>
          <w:p w14:paraId="0160C33A" w14:textId="77777777" w:rsidR="00B50050" w:rsidRDefault="00B50050" w:rsidP="0088127C">
            <w:pPr>
              <w:pStyle w:val="OtherTableBody"/>
            </w:pPr>
            <w:r>
              <w:t>2.C.2.156</w:t>
            </w:r>
          </w:p>
        </w:tc>
      </w:tr>
      <w:tr w:rsidR="00B50050" w14:paraId="1D74A0B3" w14:textId="77777777" w:rsidTr="00195548">
        <w:tc>
          <w:tcPr>
            <w:tcW w:w="1000" w:type="dxa"/>
          </w:tcPr>
          <w:p w14:paraId="209B1C71" w14:textId="77777777" w:rsidR="00B50050" w:rsidRDefault="00B50050" w:rsidP="0088127C">
            <w:pPr>
              <w:pStyle w:val="OtherTableBody"/>
            </w:pPr>
            <w:r>
              <w:t>User</w:t>
            </w:r>
          </w:p>
        </w:tc>
        <w:tc>
          <w:tcPr>
            <w:tcW w:w="1000" w:type="dxa"/>
          </w:tcPr>
          <w:p w14:paraId="799ED02C" w14:textId="77777777" w:rsidR="00B50050" w:rsidRDefault="00B50050" w:rsidP="0088127C">
            <w:pPr>
              <w:pStyle w:val="OtherTableBody"/>
            </w:pPr>
            <w:r>
              <w:t>0284</w:t>
            </w:r>
          </w:p>
        </w:tc>
        <w:tc>
          <w:tcPr>
            <w:tcW w:w="6000" w:type="dxa"/>
          </w:tcPr>
          <w:p w14:paraId="5CA51FDE" w14:textId="77777777" w:rsidR="00B50050" w:rsidRDefault="00B50050" w:rsidP="0088127C">
            <w:pPr>
              <w:pStyle w:val="OtherTableBody"/>
            </w:pPr>
            <w:r>
              <w:t>Referral Category</w:t>
            </w:r>
          </w:p>
        </w:tc>
        <w:tc>
          <w:tcPr>
            <w:tcW w:w="1000" w:type="dxa"/>
          </w:tcPr>
          <w:p w14:paraId="45C47977" w14:textId="77777777" w:rsidR="00B50050" w:rsidRDefault="00B50050" w:rsidP="0088127C">
            <w:pPr>
              <w:pStyle w:val="OtherTableBody"/>
            </w:pPr>
            <w:r>
              <w:t>2.C.2.217</w:t>
            </w:r>
          </w:p>
        </w:tc>
      </w:tr>
      <w:tr w:rsidR="00B50050" w14:paraId="271A2EC0" w14:textId="77777777" w:rsidTr="00195548">
        <w:tc>
          <w:tcPr>
            <w:tcW w:w="1000" w:type="dxa"/>
          </w:tcPr>
          <w:p w14:paraId="1E45BE08" w14:textId="77777777" w:rsidR="00B50050" w:rsidRDefault="00B50050" w:rsidP="0088127C">
            <w:pPr>
              <w:pStyle w:val="OtherTableBody"/>
            </w:pPr>
            <w:r>
              <w:t>User</w:t>
            </w:r>
          </w:p>
        </w:tc>
        <w:tc>
          <w:tcPr>
            <w:tcW w:w="1000" w:type="dxa"/>
          </w:tcPr>
          <w:p w14:paraId="74980BED" w14:textId="77777777" w:rsidR="00B50050" w:rsidRDefault="00B50050" w:rsidP="0088127C">
            <w:pPr>
              <w:pStyle w:val="OtherTableBody"/>
            </w:pPr>
            <w:r>
              <w:t>0282</w:t>
            </w:r>
          </w:p>
        </w:tc>
        <w:tc>
          <w:tcPr>
            <w:tcW w:w="6000" w:type="dxa"/>
          </w:tcPr>
          <w:p w14:paraId="080E66D5" w14:textId="77777777" w:rsidR="00B50050" w:rsidRDefault="00B50050" w:rsidP="0088127C">
            <w:pPr>
              <w:pStyle w:val="OtherTableBody"/>
            </w:pPr>
            <w:r>
              <w:t>Referral Disposition</w:t>
            </w:r>
          </w:p>
        </w:tc>
        <w:tc>
          <w:tcPr>
            <w:tcW w:w="1000" w:type="dxa"/>
          </w:tcPr>
          <w:p w14:paraId="2B8BA3DD" w14:textId="77777777" w:rsidR="00B50050" w:rsidRDefault="00B50050" w:rsidP="0088127C">
            <w:pPr>
              <w:pStyle w:val="OtherTableBody"/>
            </w:pPr>
            <w:r>
              <w:t>2.C.2.215</w:t>
            </w:r>
          </w:p>
        </w:tc>
      </w:tr>
      <w:tr w:rsidR="00B50050" w14:paraId="08F8A6F9" w14:textId="77777777" w:rsidTr="00195548">
        <w:tc>
          <w:tcPr>
            <w:tcW w:w="1000" w:type="dxa"/>
          </w:tcPr>
          <w:p w14:paraId="328050F2" w14:textId="77777777" w:rsidR="00B50050" w:rsidRDefault="00B50050" w:rsidP="0088127C">
            <w:pPr>
              <w:pStyle w:val="OtherTableBody"/>
            </w:pPr>
            <w:r>
              <w:t>User</w:t>
            </w:r>
          </w:p>
        </w:tc>
        <w:tc>
          <w:tcPr>
            <w:tcW w:w="1000" w:type="dxa"/>
          </w:tcPr>
          <w:p w14:paraId="7FAE1B8B" w14:textId="77777777" w:rsidR="00B50050" w:rsidRDefault="00B50050" w:rsidP="0088127C">
            <w:pPr>
              <w:pStyle w:val="OtherTableBody"/>
            </w:pPr>
            <w:r>
              <w:t>0865</w:t>
            </w:r>
          </w:p>
        </w:tc>
        <w:tc>
          <w:tcPr>
            <w:tcW w:w="6000" w:type="dxa"/>
          </w:tcPr>
          <w:p w14:paraId="55639636" w14:textId="77777777" w:rsidR="00B50050" w:rsidRDefault="00B50050" w:rsidP="0088127C">
            <w:pPr>
              <w:pStyle w:val="OtherTableBody"/>
            </w:pPr>
            <w:r>
              <w:t>Referral Documentation Completion Status</w:t>
            </w:r>
          </w:p>
        </w:tc>
        <w:tc>
          <w:tcPr>
            <w:tcW w:w="1000" w:type="dxa"/>
          </w:tcPr>
          <w:p w14:paraId="6886730D" w14:textId="77777777" w:rsidR="00B50050" w:rsidRDefault="00B50050" w:rsidP="0088127C">
            <w:pPr>
              <w:pStyle w:val="OtherTableBody"/>
            </w:pPr>
            <w:r>
              <w:t>2.C.2.520</w:t>
            </w:r>
          </w:p>
        </w:tc>
      </w:tr>
      <w:tr w:rsidR="00B50050" w14:paraId="5330023C" w14:textId="77777777" w:rsidTr="00195548">
        <w:tc>
          <w:tcPr>
            <w:tcW w:w="1000" w:type="dxa"/>
          </w:tcPr>
          <w:p w14:paraId="462A4B7D" w14:textId="77777777" w:rsidR="00B50050" w:rsidRDefault="00B50050" w:rsidP="0088127C">
            <w:pPr>
              <w:pStyle w:val="OtherTableBody"/>
            </w:pPr>
            <w:r>
              <w:t>User</w:t>
            </w:r>
          </w:p>
        </w:tc>
        <w:tc>
          <w:tcPr>
            <w:tcW w:w="1000" w:type="dxa"/>
          </w:tcPr>
          <w:p w14:paraId="5F9EDA9E" w14:textId="77777777" w:rsidR="00B50050" w:rsidRDefault="00B50050" w:rsidP="0088127C">
            <w:pPr>
              <w:pStyle w:val="OtherTableBody"/>
            </w:pPr>
            <w:r>
              <w:t>0280</w:t>
            </w:r>
          </w:p>
        </w:tc>
        <w:tc>
          <w:tcPr>
            <w:tcW w:w="6000" w:type="dxa"/>
          </w:tcPr>
          <w:p w14:paraId="6C35C1ED" w14:textId="77777777" w:rsidR="00B50050" w:rsidRDefault="00B50050" w:rsidP="0088127C">
            <w:pPr>
              <w:pStyle w:val="OtherTableBody"/>
            </w:pPr>
            <w:r>
              <w:t>Referral Priority</w:t>
            </w:r>
          </w:p>
        </w:tc>
        <w:tc>
          <w:tcPr>
            <w:tcW w:w="1000" w:type="dxa"/>
          </w:tcPr>
          <w:p w14:paraId="655D9BD4" w14:textId="77777777" w:rsidR="00B50050" w:rsidRDefault="00B50050" w:rsidP="0088127C">
            <w:pPr>
              <w:pStyle w:val="OtherTableBody"/>
            </w:pPr>
            <w:r>
              <w:t>2.C.2.213</w:t>
            </w:r>
          </w:p>
        </w:tc>
      </w:tr>
      <w:tr w:rsidR="00B50050" w14:paraId="34325D11" w14:textId="77777777" w:rsidTr="00195548">
        <w:tc>
          <w:tcPr>
            <w:tcW w:w="1000" w:type="dxa"/>
          </w:tcPr>
          <w:p w14:paraId="73D2990D" w14:textId="77777777" w:rsidR="00B50050" w:rsidRDefault="00B50050" w:rsidP="0088127C">
            <w:pPr>
              <w:pStyle w:val="OtherTableBody"/>
            </w:pPr>
            <w:r>
              <w:t>User</w:t>
            </w:r>
          </w:p>
        </w:tc>
        <w:tc>
          <w:tcPr>
            <w:tcW w:w="1000" w:type="dxa"/>
          </w:tcPr>
          <w:p w14:paraId="71467F15" w14:textId="77777777" w:rsidR="00B50050" w:rsidRDefault="00B50050" w:rsidP="0088127C">
            <w:pPr>
              <w:pStyle w:val="OtherTableBody"/>
            </w:pPr>
            <w:r>
              <w:t>0336</w:t>
            </w:r>
          </w:p>
        </w:tc>
        <w:tc>
          <w:tcPr>
            <w:tcW w:w="6000" w:type="dxa"/>
          </w:tcPr>
          <w:p w14:paraId="3886301B" w14:textId="77777777" w:rsidR="00B50050" w:rsidRDefault="00B50050" w:rsidP="0088127C">
            <w:pPr>
              <w:pStyle w:val="OtherTableBody"/>
            </w:pPr>
            <w:r>
              <w:t>Referral Reason</w:t>
            </w:r>
          </w:p>
        </w:tc>
        <w:tc>
          <w:tcPr>
            <w:tcW w:w="1000" w:type="dxa"/>
          </w:tcPr>
          <w:p w14:paraId="0EF04FCE" w14:textId="77777777" w:rsidR="00B50050" w:rsidRDefault="00B50050" w:rsidP="0088127C">
            <w:pPr>
              <w:pStyle w:val="OtherTableBody"/>
            </w:pPr>
            <w:r>
              <w:t>2.C.2.264</w:t>
            </w:r>
          </w:p>
        </w:tc>
      </w:tr>
      <w:tr w:rsidR="00B50050" w14:paraId="2DCDB969" w14:textId="77777777" w:rsidTr="00195548">
        <w:tc>
          <w:tcPr>
            <w:tcW w:w="1000" w:type="dxa"/>
          </w:tcPr>
          <w:p w14:paraId="0B2916BE" w14:textId="77777777" w:rsidR="00B50050" w:rsidRDefault="00B50050" w:rsidP="0088127C">
            <w:pPr>
              <w:pStyle w:val="OtherTableBody"/>
            </w:pPr>
            <w:r>
              <w:t>User</w:t>
            </w:r>
          </w:p>
        </w:tc>
        <w:tc>
          <w:tcPr>
            <w:tcW w:w="1000" w:type="dxa"/>
          </w:tcPr>
          <w:p w14:paraId="425A2807" w14:textId="77777777" w:rsidR="00B50050" w:rsidRDefault="00B50050" w:rsidP="0088127C">
            <w:pPr>
              <w:pStyle w:val="OtherTableBody"/>
            </w:pPr>
            <w:r>
              <w:t>0283</w:t>
            </w:r>
          </w:p>
        </w:tc>
        <w:tc>
          <w:tcPr>
            <w:tcW w:w="6000" w:type="dxa"/>
          </w:tcPr>
          <w:p w14:paraId="17BE6671" w14:textId="77777777" w:rsidR="00B50050" w:rsidRDefault="00B50050" w:rsidP="0088127C">
            <w:pPr>
              <w:pStyle w:val="OtherTableBody"/>
            </w:pPr>
            <w:r>
              <w:t>Referral Status</w:t>
            </w:r>
          </w:p>
        </w:tc>
        <w:tc>
          <w:tcPr>
            <w:tcW w:w="1000" w:type="dxa"/>
          </w:tcPr>
          <w:p w14:paraId="7E6CC4FA" w14:textId="77777777" w:rsidR="00B50050" w:rsidRDefault="00B50050" w:rsidP="0088127C">
            <w:pPr>
              <w:pStyle w:val="OtherTableBody"/>
            </w:pPr>
            <w:r>
              <w:t>2.C.2.216</w:t>
            </w:r>
          </w:p>
        </w:tc>
      </w:tr>
      <w:tr w:rsidR="00B50050" w14:paraId="65C2B6F7" w14:textId="77777777" w:rsidTr="00195548">
        <w:tc>
          <w:tcPr>
            <w:tcW w:w="1000" w:type="dxa"/>
          </w:tcPr>
          <w:p w14:paraId="484EBE19" w14:textId="77777777" w:rsidR="00B50050" w:rsidRDefault="00B50050" w:rsidP="0088127C">
            <w:pPr>
              <w:pStyle w:val="OtherTableBody"/>
            </w:pPr>
            <w:r>
              <w:t>User</w:t>
            </w:r>
          </w:p>
        </w:tc>
        <w:tc>
          <w:tcPr>
            <w:tcW w:w="1000" w:type="dxa"/>
          </w:tcPr>
          <w:p w14:paraId="0FDF8D77" w14:textId="77777777" w:rsidR="00B50050" w:rsidRDefault="00B50050" w:rsidP="0088127C">
            <w:pPr>
              <w:pStyle w:val="OtherTableBody"/>
            </w:pPr>
            <w:r>
              <w:t>0281</w:t>
            </w:r>
          </w:p>
        </w:tc>
        <w:tc>
          <w:tcPr>
            <w:tcW w:w="6000" w:type="dxa"/>
          </w:tcPr>
          <w:p w14:paraId="0E42D38B" w14:textId="77777777" w:rsidR="00B50050" w:rsidRDefault="00B50050" w:rsidP="0088127C">
            <w:pPr>
              <w:pStyle w:val="OtherTableBody"/>
            </w:pPr>
            <w:r>
              <w:t>Referral Type</w:t>
            </w:r>
          </w:p>
        </w:tc>
        <w:tc>
          <w:tcPr>
            <w:tcW w:w="1000" w:type="dxa"/>
          </w:tcPr>
          <w:p w14:paraId="34BA2FA6" w14:textId="77777777" w:rsidR="00B50050" w:rsidRDefault="00B50050" w:rsidP="0088127C">
            <w:pPr>
              <w:pStyle w:val="OtherTableBody"/>
            </w:pPr>
            <w:r>
              <w:t>2.C.2.214</w:t>
            </w:r>
          </w:p>
        </w:tc>
      </w:tr>
      <w:tr w:rsidR="00B50050" w14:paraId="2D8A19D8" w14:textId="77777777" w:rsidTr="00195548">
        <w:tc>
          <w:tcPr>
            <w:tcW w:w="1000" w:type="dxa"/>
          </w:tcPr>
          <w:p w14:paraId="79F1FC64" w14:textId="77777777" w:rsidR="00B50050" w:rsidRDefault="00B50050" w:rsidP="0088127C">
            <w:pPr>
              <w:pStyle w:val="OtherTableBody"/>
            </w:pPr>
            <w:r>
              <w:t>undefined</w:t>
            </w:r>
          </w:p>
        </w:tc>
        <w:tc>
          <w:tcPr>
            <w:tcW w:w="1000" w:type="dxa"/>
          </w:tcPr>
          <w:p w14:paraId="536C804A" w14:textId="77777777" w:rsidR="00B50050" w:rsidRDefault="00B50050" w:rsidP="0088127C">
            <w:pPr>
              <w:pStyle w:val="OtherTableBody"/>
            </w:pPr>
            <w:r>
              <w:t>0641</w:t>
            </w:r>
          </w:p>
        </w:tc>
        <w:tc>
          <w:tcPr>
            <w:tcW w:w="6000" w:type="dxa"/>
          </w:tcPr>
          <w:p w14:paraId="04826962" w14:textId="77777777" w:rsidR="00B50050" w:rsidRDefault="00B50050" w:rsidP="0088127C">
            <w:pPr>
              <w:pStyle w:val="OtherTableBody"/>
            </w:pPr>
            <w:r>
              <w:t>Reflex Tests/Observations (OM1-34)</w:t>
            </w:r>
          </w:p>
        </w:tc>
        <w:tc>
          <w:tcPr>
            <w:tcW w:w="1000" w:type="dxa"/>
          </w:tcPr>
          <w:p w14:paraId="1A11878E" w14:textId="77777777" w:rsidR="00B50050" w:rsidRDefault="00B50050" w:rsidP="0088127C">
            <w:pPr>
              <w:pStyle w:val="OtherTableBody"/>
            </w:pPr>
            <w:r>
              <w:t>8.8.9</w:t>
            </w:r>
          </w:p>
        </w:tc>
      </w:tr>
      <w:tr w:rsidR="00B50050" w14:paraId="3AEC511E" w14:textId="77777777" w:rsidTr="00195548">
        <w:tc>
          <w:tcPr>
            <w:tcW w:w="1000" w:type="dxa"/>
          </w:tcPr>
          <w:p w14:paraId="260E4358" w14:textId="77777777" w:rsidR="00B50050" w:rsidRDefault="00B50050" w:rsidP="0088127C">
            <w:pPr>
              <w:pStyle w:val="OtherTableBody"/>
            </w:pPr>
            <w:r>
              <w:t>External</w:t>
            </w:r>
          </w:p>
        </w:tc>
        <w:tc>
          <w:tcPr>
            <w:tcW w:w="1000" w:type="dxa"/>
          </w:tcPr>
          <w:p w14:paraId="0C3A5293" w14:textId="77777777" w:rsidR="00B50050" w:rsidRDefault="00B50050" w:rsidP="0088127C">
            <w:pPr>
              <w:pStyle w:val="OtherTableBody"/>
            </w:pPr>
            <w:r>
              <w:t>0459</w:t>
            </w:r>
          </w:p>
        </w:tc>
        <w:tc>
          <w:tcPr>
            <w:tcW w:w="6000" w:type="dxa"/>
          </w:tcPr>
          <w:p w14:paraId="347E8F72" w14:textId="77777777" w:rsidR="00B50050" w:rsidRDefault="00B50050" w:rsidP="0088127C">
            <w:pPr>
              <w:pStyle w:val="OtherTableBody"/>
            </w:pPr>
            <w:r>
              <w:t>Reimbursement Action Code</w:t>
            </w:r>
          </w:p>
        </w:tc>
        <w:tc>
          <w:tcPr>
            <w:tcW w:w="1000" w:type="dxa"/>
          </w:tcPr>
          <w:p w14:paraId="7651CB2C" w14:textId="77777777" w:rsidR="00B50050" w:rsidRDefault="00B50050" w:rsidP="0088127C">
            <w:pPr>
              <w:pStyle w:val="OtherTableBody"/>
            </w:pPr>
            <w:r>
              <w:t>2.C.2.374</w:t>
            </w:r>
          </w:p>
        </w:tc>
      </w:tr>
      <w:tr w:rsidR="00B50050" w14:paraId="11B66FC3" w14:textId="77777777" w:rsidTr="00195548">
        <w:tc>
          <w:tcPr>
            <w:tcW w:w="1000" w:type="dxa"/>
          </w:tcPr>
          <w:p w14:paraId="16F0C8BD" w14:textId="77777777" w:rsidR="00B50050" w:rsidRDefault="00B50050" w:rsidP="0088127C">
            <w:pPr>
              <w:pStyle w:val="OtherTableBody"/>
            </w:pPr>
            <w:r>
              <w:t>User</w:t>
            </w:r>
          </w:p>
        </w:tc>
        <w:tc>
          <w:tcPr>
            <w:tcW w:w="1000" w:type="dxa"/>
          </w:tcPr>
          <w:p w14:paraId="2E51B029" w14:textId="77777777" w:rsidR="00B50050" w:rsidRDefault="00B50050" w:rsidP="0088127C">
            <w:pPr>
              <w:pStyle w:val="OtherTableBody"/>
            </w:pPr>
            <w:r>
              <w:t>0470</w:t>
            </w:r>
          </w:p>
        </w:tc>
        <w:tc>
          <w:tcPr>
            <w:tcW w:w="6000" w:type="dxa"/>
          </w:tcPr>
          <w:p w14:paraId="0EDFE2E6" w14:textId="77777777" w:rsidR="00B50050" w:rsidRDefault="00B50050" w:rsidP="0088127C">
            <w:pPr>
              <w:pStyle w:val="OtherTableBody"/>
            </w:pPr>
            <w:r>
              <w:t>Reimbursement Type Code</w:t>
            </w:r>
          </w:p>
        </w:tc>
        <w:tc>
          <w:tcPr>
            <w:tcW w:w="1000" w:type="dxa"/>
          </w:tcPr>
          <w:p w14:paraId="3E104867" w14:textId="77777777" w:rsidR="00B50050" w:rsidRDefault="00B50050" w:rsidP="0088127C">
            <w:pPr>
              <w:pStyle w:val="OtherTableBody"/>
            </w:pPr>
            <w:r>
              <w:t>2.C.2.385</w:t>
            </w:r>
          </w:p>
        </w:tc>
      </w:tr>
      <w:tr w:rsidR="00B50050" w14:paraId="534E0CFA" w14:textId="77777777" w:rsidTr="00195548">
        <w:tc>
          <w:tcPr>
            <w:tcW w:w="1000" w:type="dxa"/>
          </w:tcPr>
          <w:p w14:paraId="1EEA453D" w14:textId="77777777" w:rsidR="00B50050" w:rsidRDefault="00B50050" w:rsidP="0088127C">
            <w:pPr>
              <w:pStyle w:val="OtherTableBody"/>
            </w:pPr>
            <w:r>
              <w:t>HL7</w:t>
            </w:r>
          </w:p>
        </w:tc>
        <w:tc>
          <w:tcPr>
            <w:tcW w:w="1000" w:type="dxa"/>
          </w:tcPr>
          <w:p w14:paraId="1C6EEDE2" w14:textId="77777777" w:rsidR="00B50050" w:rsidRDefault="00B50050" w:rsidP="0088127C">
            <w:pPr>
              <w:pStyle w:val="OtherTableBody"/>
            </w:pPr>
            <w:r>
              <w:t>0250</w:t>
            </w:r>
          </w:p>
        </w:tc>
        <w:tc>
          <w:tcPr>
            <w:tcW w:w="6000" w:type="dxa"/>
          </w:tcPr>
          <w:p w14:paraId="66A8BDD5" w14:textId="77777777" w:rsidR="00B50050" w:rsidRDefault="00B50050" w:rsidP="0088127C">
            <w:pPr>
              <w:pStyle w:val="OtherTableBody"/>
            </w:pPr>
            <w:r>
              <w:t>Relatedness Assessment</w:t>
            </w:r>
          </w:p>
        </w:tc>
        <w:tc>
          <w:tcPr>
            <w:tcW w:w="1000" w:type="dxa"/>
          </w:tcPr>
          <w:p w14:paraId="72878033" w14:textId="77777777" w:rsidR="00B50050" w:rsidRDefault="00B50050" w:rsidP="0088127C">
            <w:pPr>
              <w:pStyle w:val="OtherTableBody"/>
            </w:pPr>
            <w:r>
              <w:t>2.C.2.185</w:t>
            </w:r>
          </w:p>
        </w:tc>
      </w:tr>
      <w:tr w:rsidR="00B50050" w14:paraId="14F7D32D" w14:textId="77777777" w:rsidTr="00195548">
        <w:tc>
          <w:tcPr>
            <w:tcW w:w="1000" w:type="dxa"/>
          </w:tcPr>
          <w:p w14:paraId="7454B4C0" w14:textId="77777777" w:rsidR="00B50050" w:rsidRDefault="00B50050" w:rsidP="0088127C">
            <w:pPr>
              <w:pStyle w:val="OtherTableBody"/>
            </w:pPr>
            <w:r>
              <w:t>HL7</w:t>
            </w:r>
          </w:p>
        </w:tc>
        <w:tc>
          <w:tcPr>
            <w:tcW w:w="1000" w:type="dxa"/>
          </w:tcPr>
          <w:p w14:paraId="70A71319" w14:textId="77777777" w:rsidR="00B50050" w:rsidRDefault="00B50050" w:rsidP="0088127C">
            <w:pPr>
              <w:pStyle w:val="OtherTableBody"/>
            </w:pPr>
            <w:r>
              <w:t>0210</w:t>
            </w:r>
          </w:p>
        </w:tc>
        <w:tc>
          <w:tcPr>
            <w:tcW w:w="6000" w:type="dxa"/>
          </w:tcPr>
          <w:p w14:paraId="54948EE8" w14:textId="77777777" w:rsidR="00B50050" w:rsidRDefault="00B50050" w:rsidP="0088127C">
            <w:pPr>
              <w:pStyle w:val="OtherTableBody"/>
            </w:pPr>
            <w:r>
              <w:t>Relational Conjunction</w:t>
            </w:r>
          </w:p>
        </w:tc>
        <w:tc>
          <w:tcPr>
            <w:tcW w:w="1000" w:type="dxa"/>
          </w:tcPr>
          <w:p w14:paraId="623B389D" w14:textId="77777777" w:rsidR="00B50050" w:rsidRDefault="00B50050" w:rsidP="0088127C">
            <w:pPr>
              <w:pStyle w:val="OtherTableBody"/>
            </w:pPr>
            <w:r>
              <w:t>2.C.2.147</w:t>
            </w:r>
          </w:p>
        </w:tc>
      </w:tr>
      <w:tr w:rsidR="00B50050" w14:paraId="025ED0D7" w14:textId="77777777" w:rsidTr="00195548">
        <w:tc>
          <w:tcPr>
            <w:tcW w:w="1000" w:type="dxa"/>
          </w:tcPr>
          <w:p w14:paraId="026D2DA8" w14:textId="77777777" w:rsidR="00B50050" w:rsidRDefault="00B50050" w:rsidP="0088127C">
            <w:pPr>
              <w:pStyle w:val="OtherTableBody"/>
            </w:pPr>
            <w:r>
              <w:t>HL7</w:t>
            </w:r>
          </w:p>
        </w:tc>
        <w:tc>
          <w:tcPr>
            <w:tcW w:w="1000" w:type="dxa"/>
          </w:tcPr>
          <w:p w14:paraId="317D445F" w14:textId="77777777" w:rsidR="00B50050" w:rsidRDefault="00B50050" w:rsidP="0088127C">
            <w:pPr>
              <w:pStyle w:val="OtherTableBody"/>
            </w:pPr>
            <w:r>
              <w:t>0209</w:t>
            </w:r>
          </w:p>
        </w:tc>
        <w:tc>
          <w:tcPr>
            <w:tcW w:w="6000" w:type="dxa"/>
          </w:tcPr>
          <w:p w14:paraId="2DB4CF26" w14:textId="77777777" w:rsidR="00B50050" w:rsidRDefault="00B50050" w:rsidP="0088127C">
            <w:pPr>
              <w:pStyle w:val="OtherTableBody"/>
            </w:pPr>
            <w:r>
              <w:t>Relational Operator</w:t>
            </w:r>
          </w:p>
        </w:tc>
        <w:tc>
          <w:tcPr>
            <w:tcW w:w="1000" w:type="dxa"/>
          </w:tcPr>
          <w:p w14:paraId="0C7BBF19" w14:textId="77777777" w:rsidR="00B50050" w:rsidRDefault="00B50050" w:rsidP="0088127C">
            <w:pPr>
              <w:pStyle w:val="OtherTableBody"/>
            </w:pPr>
            <w:r>
              <w:t>2.C.2.146</w:t>
            </w:r>
          </w:p>
        </w:tc>
      </w:tr>
      <w:tr w:rsidR="00B50050" w14:paraId="09ACC26F" w14:textId="77777777" w:rsidTr="00195548">
        <w:tc>
          <w:tcPr>
            <w:tcW w:w="1000" w:type="dxa"/>
          </w:tcPr>
          <w:p w14:paraId="0A7E88C6" w14:textId="77777777" w:rsidR="00B50050" w:rsidRDefault="00B50050" w:rsidP="0088127C">
            <w:pPr>
              <w:pStyle w:val="OtherTableBody"/>
            </w:pPr>
            <w:r>
              <w:t>User</w:t>
            </w:r>
          </w:p>
        </w:tc>
        <w:tc>
          <w:tcPr>
            <w:tcW w:w="1000" w:type="dxa"/>
          </w:tcPr>
          <w:p w14:paraId="3351BE0B" w14:textId="77777777" w:rsidR="00B50050" w:rsidRDefault="00B50050" w:rsidP="0088127C">
            <w:pPr>
              <w:pStyle w:val="OtherTableBody"/>
            </w:pPr>
            <w:r>
              <w:t>0063</w:t>
            </w:r>
          </w:p>
        </w:tc>
        <w:tc>
          <w:tcPr>
            <w:tcW w:w="6000" w:type="dxa"/>
          </w:tcPr>
          <w:p w14:paraId="61F4799C" w14:textId="77777777" w:rsidR="00B50050" w:rsidRDefault="00B50050" w:rsidP="0088127C">
            <w:pPr>
              <w:pStyle w:val="OtherTableBody"/>
            </w:pPr>
            <w:r>
              <w:t>Relationship</w:t>
            </w:r>
          </w:p>
        </w:tc>
        <w:tc>
          <w:tcPr>
            <w:tcW w:w="1000" w:type="dxa"/>
          </w:tcPr>
          <w:p w14:paraId="7AEA4D84" w14:textId="77777777" w:rsidR="00B50050" w:rsidRDefault="00B50050" w:rsidP="0088127C">
            <w:pPr>
              <w:pStyle w:val="OtherTableBody"/>
            </w:pPr>
            <w:r>
              <w:t>2.C.2.35</w:t>
            </w:r>
          </w:p>
        </w:tc>
      </w:tr>
      <w:tr w:rsidR="00B50050" w14:paraId="701E9871" w14:textId="77777777" w:rsidTr="00195548">
        <w:tc>
          <w:tcPr>
            <w:tcW w:w="1000" w:type="dxa"/>
          </w:tcPr>
          <w:p w14:paraId="43ABCB01" w14:textId="77777777" w:rsidR="00B50050" w:rsidRDefault="00B50050" w:rsidP="0088127C">
            <w:pPr>
              <w:pStyle w:val="OtherTableBody"/>
            </w:pPr>
            <w:r>
              <w:t>HL7</w:t>
            </w:r>
          </w:p>
        </w:tc>
        <w:tc>
          <w:tcPr>
            <w:tcW w:w="1000" w:type="dxa"/>
          </w:tcPr>
          <w:p w14:paraId="3097C56C" w14:textId="77777777" w:rsidR="00B50050" w:rsidRDefault="00B50050" w:rsidP="0088127C">
            <w:pPr>
              <w:pStyle w:val="OtherTableBody"/>
            </w:pPr>
            <w:r>
              <w:t>0258</w:t>
            </w:r>
          </w:p>
        </w:tc>
        <w:tc>
          <w:tcPr>
            <w:tcW w:w="6000" w:type="dxa"/>
          </w:tcPr>
          <w:p w14:paraId="497D94D4" w14:textId="77777777" w:rsidR="00B50050" w:rsidRDefault="00B50050" w:rsidP="0088127C">
            <w:pPr>
              <w:pStyle w:val="OtherTableBody"/>
            </w:pPr>
            <w:r>
              <w:t>Relationship Modifier</w:t>
            </w:r>
          </w:p>
        </w:tc>
        <w:tc>
          <w:tcPr>
            <w:tcW w:w="1000" w:type="dxa"/>
          </w:tcPr>
          <w:p w14:paraId="71C365A0" w14:textId="77777777" w:rsidR="00B50050" w:rsidRDefault="00B50050" w:rsidP="0088127C">
            <w:pPr>
              <w:pStyle w:val="OtherTableBody"/>
            </w:pPr>
            <w:r>
              <w:t>2.C.2.193</w:t>
            </w:r>
          </w:p>
        </w:tc>
      </w:tr>
      <w:tr w:rsidR="00B50050" w14:paraId="3BF34CA9" w14:textId="77777777" w:rsidTr="00195548">
        <w:tc>
          <w:tcPr>
            <w:tcW w:w="1000" w:type="dxa"/>
          </w:tcPr>
          <w:p w14:paraId="60CB27DA" w14:textId="77777777" w:rsidR="00B50050" w:rsidRDefault="00B50050" w:rsidP="0088127C">
            <w:pPr>
              <w:pStyle w:val="OtherTableBody"/>
            </w:pPr>
            <w:r>
              <w:t>User</w:t>
            </w:r>
          </w:p>
        </w:tc>
        <w:tc>
          <w:tcPr>
            <w:tcW w:w="1000" w:type="dxa"/>
          </w:tcPr>
          <w:p w14:paraId="6CC4B953" w14:textId="77777777" w:rsidR="00B50050" w:rsidRDefault="00B50050" w:rsidP="0088127C">
            <w:pPr>
              <w:pStyle w:val="OtherTableBody"/>
            </w:pPr>
            <w:r>
              <w:t>0948</w:t>
            </w:r>
          </w:p>
        </w:tc>
        <w:tc>
          <w:tcPr>
            <w:tcW w:w="6000" w:type="dxa"/>
          </w:tcPr>
          <w:p w14:paraId="52068AE7" w14:textId="77777777" w:rsidR="00B50050" w:rsidRDefault="00B50050" w:rsidP="0088127C">
            <w:pPr>
              <w:pStyle w:val="OtherTableBody"/>
            </w:pPr>
            <w:r>
              <w:t>Relationship Type</w:t>
            </w:r>
          </w:p>
        </w:tc>
        <w:tc>
          <w:tcPr>
            <w:tcW w:w="1000" w:type="dxa"/>
          </w:tcPr>
          <w:p w14:paraId="600BB388" w14:textId="77777777" w:rsidR="00B50050" w:rsidRDefault="00B50050" w:rsidP="0088127C">
            <w:pPr>
              <w:pStyle w:val="OtherTableBody"/>
            </w:pPr>
          </w:p>
        </w:tc>
      </w:tr>
      <w:tr w:rsidR="00B50050" w14:paraId="578EE153" w14:textId="77777777" w:rsidTr="00195548">
        <w:tc>
          <w:tcPr>
            <w:tcW w:w="1000" w:type="dxa"/>
          </w:tcPr>
          <w:p w14:paraId="7FD0CA94" w14:textId="77777777" w:rsidR="00B50050" w:rsidRDefault="00B50050" w:rsidP="0088127C">
            <w:pPr>
              <w:pStyle w:val="OtherTableBody"/>
            </w:pPr>
            <w:r>
              <w:t>User</w:t>
            </w:r>
          </w:p>
        </w:tc>
        <w:tc>
          <w:tcPr>
            <w:tcW w:w="1000" w:type="dxa"/>
          </w:tcPr>
          <w:p w14:paraId="07F89225" w14:textId="77777777" w:rsidR="00B50050" w:rsidRDefault="00B50050" w:rsidP="0088127C">
            <w:pPr>
              <w:pStyle w:val="OtherTableBody"/>
            </w:pPr>
            <w:r>
              <w:t>0093</w:t>
            </w:r>
          </w:p>
        </w:tc>
        <w:tc>
          <w:tcPr>
            <w:tcW w:w="6000" w:type="dxa"/>
          </w:tcPr>
          <w:p w14:paraId="660B4B03" w14:textId="77777777" w:rsidR="00B50050" w:rsidRDefault="00B50050" w:rsidP="0088127C">
            <w:pPr>
              <w:pStyle w:val="OtherTableBody"/>
            </w:pPr>
            <w:r>
              <w:t>Release Information</w:t>
            </w:r>
          </w:p>
        </w:tc>
        <w:tc>
          <w:tcPr>
            <w:tcW w:w="1000" w:type="dxa"/>
          </w:tcPr>
          <w:p w14:paraId="5A49AD6C" w14:textId="77777777" w:rsidR="00B50050" w:rsidRDefault="00B50050" w:rsidP="0088127C">
            <w:pPr>
              <w:pStyle w:val="OtherTableBody"/>
            </w:pPr>
            <w:r>
              <w:t>2.C.2.56</w:t>
            </w:r>
          </w:p>
        </w:tc>
      </w:tr>
      <w:tr w:rsidR="00B50050" w14:paraId="02949789" w14:textId="77777777" w:rsidTr="00195548">
        <w:tc>
          <w:tcPr>
            <w:tcW w:w="1000" w:type="dxa"/>
          </w:tcPr>
          <w:p w14:paraId="1F6705DF" w14:textId="77777777" w:rsidR="00B50050" w:rsidRDefault="00B50050" w:rsidP="0088127C">
            <w:pPr>
              <w:pStyle w:val="OtherTableBody"/>
            </w:pPr>
            <w:r>
              <w:t>User</w:t>
            </w:r>
          </w:p>
        </w:tc>
        <w:tc>
          <w:tcPr>
            <w:tcW w:w="1000" w:type="dxa"/>
          </w:tcPr>
          <w:p w14:paraId="4E58F1E2" w14:textId="77777777" w:rsidR="00B50050" w:rsidRDefault="00B50050" w:rsidP="0088127C">
            <w:pPr>
              <w:pStyle w:val="OtherTableBody"/>
            </w:pPr>
            <w:r>
              <w:t>0916</w:t>
            </w:r>
          </w:p>
        </w:tc>
        <w:tc>
          <w:tcPr>
            <w:tcW w:w="6000" w:type="dxa"/>
          </w:tcPr>
          <w:p w14:paraId="45445BF2" w14:textId="77777777" w:rsidR="00B50050" w:rsidRDefault="00B50050" w:rsidP="0088127C">
            <w:pPr>
              <w:pStyle w:val="OtherTableBody"/>
            </w:pPr>
            <w:r>
              <w:t>Relevant Clinicial Information</w:t>
            </w:r>
          </w:p>
        </w:tc>
        <w:tc>
          <w:tcPr>
            <w:tcW w:w="1000" w:type="dxa"/>
          </w:tcPr>
          <w:p w14:paraId="6A881B84" w14:textId="77777777" w:rsidR="00B50050" w:rsidRDefault="00B50050" w:rsidP="0088127C">
            <w:pPr>
              <w:pStyle w:val="OtherTableBody"/>
            </w:pPr>
            <w:r>
              <w:t>2.C.2.540</w:t>
            </w:r>
          </w:p>
        </w:tc>
      </w:tr>
      <w:tr w:rsidR="00B50050" w14:paraId="6D8D9013" w14:textId="77777777" w:rsidTr="00195548">
        <w:tc>
          <w:tcPr>
            <w:tcW w:w="1000" w:type="dxa"/>
          </w:tcPr>
          <w:p w14:paraId="19860A8F" w14:textId="77777777" w:rsidR="00B50050" w:rsidRDefault="00B50050" w:rsidP="0088127C">
            <w:pPr>
              <w:pStyle w:val="OtherTableBody"/>
            </w:pPr>
            <w:r>
              <w:t>User</w:t>
            </w:r>
          </w:p>
        </w:tc>
        <w:tc>
          <w:tcPr>
            <w:tcW w:w="1000" w:type="dxa"/>
          </w:tcPr>
          <w:p w14:paraId="464FD4BC" w14:textId="77777777" w:rsidR="00B50050" w:rsidRDefault="00B50050" w:rsidP="0088127C">
            <w:pPr>
              <w:pStyle w:val="OtherTableBody"/>
            </w:pPr>
            <w:r>
              <w:t>0006</w:t>
            </w:r>
          </w:p>
        </w:tc>
        <w:tc>
          <w:tcPr>
            <w:tcW w:w="6000" w:type="dxa"/>
          </w:tcPr>
          <w:p w14:paraId="7FA11765" w14:textId="77777777" w:rsidR="00B50050" w:rsidRDefault="00B50050" w:rsidP="0088127C">
            <w:pPr>
              <w:pStyle w:val="OtherTableBody"/>
            </w:pPr>
            <w:r>
              <w:t>Religion</w:t>
            </w:r>
          </w:p>
        </w:tc>
        <w:tc>
          <w:tcPr>
            <w:tcW w:w="1000" w:type="dxa"/>
          </w:tcPr>
          <w:p w14:paraId="620B7B7F" w14:textId="77777777" w:rsidR="00B50050" w:rsidRDefault="00B50050" w:rsidP="0088127C">
            <w:pPr>
              <w:pStyle w:val="OtherTableBody"/>
            </w:pPr>
            <w:r>
              <w:t>2.C.2.6</w:t>
            </w:r>
          </w:p>
        </w:tc>
      </w:tr>
      <w:tr w:rsidR="00B50050" w14:paraId="53E2ABDE" w14:textId="77777777" w:rsidTr="00195548">
        <w:tc>
          <w:tcPr>
            <w:tcW w:w="1000" w:type="dxa"/>
          </w:tcPr>
          <w:p w14:paraId="6ADD1A0B" w14:textId="77777777" w:rsidR="00B50050" w:rsidRDefault="00B50050" w:rsidP="0088127C">
            <w:pPr>
              <w:pStyle w:val="OtherTableBody"/>
            </w:pPr>
            <w:r>
              <w:t>User</w:t>
            </w:r>
          </w:p>
        </w:tc>
        <w:tc>
          <w:tcPr>
            <w:tcW w:w="1000" w:type="dxa"/>
          </w:tcPr>
          <w:p w14:paraId="3F3CFCA0" w14:textId="77777777" w:rsidR="00B50050" w:rsidRDefault="00B50050" w:rsidP="0088127C">
            <w:pPr>
              <w:pStyle w:val="OtherTableBody"/>
            </w:pPr>
            <w:r>
              <w:t>0368</w:t>
            </w:r>
          </w:p>
        </w:tc>
        <w:tc>
          <w:tcPr>
            <w:tcW w:w="6000" w:type="dxa"/>
          </w:tcPr>
          <w:p w14:paraId="21B45DDE" w14:textId="77777777" w:rsidR="00B50050" w:rsidRDefault="00B50050" w:rsidP="0088127C">
            <w:pPr>
              <w:pStyle w:val="OtherTableBody"/>
            </w:pPr>
            <w:r>
              <w:t>Remote Control Command</w:t>
            </w:r>
          </w:p>
        </w:tc>
        <w:tc>
          <w:tcPr>
            <w:tcW w:w="1000" w:type="dxa"/>
          </w:tcPr>
          <w:p w14:paraId="1F81DC07" w14:textId="77777777" w:rsidR="00B50050" w:rsidRDefault="00B50050" w:rsidP="0088127C">
            <w:pPr>
              <w:pStyle w:val="OtherTableBody"/>
            </w:pPr>
            <w:r>
              <w:t>2.C.2.293</w:t>
            </w:r>
          </w:p>
        </w:tc>
      </w:tr>
      <w:tr w:rsidR="00B50050" w14:paraId="1C225BD3" w14:textId="77777777" w:rsidTr="00195548">
        <w:tc>
          <w:tcPr>
            <w:tcW w:w="1000" w:type="dxa"/>
          </w:tcPr>
          <w:p w14:paraId="39E84DBF" w14:textId="77777777" w:rsidR="00B50050" w:rsidRDefault="00B50050" w:rsidP="0088127C">
            <w:pPr>
              <w:pStyle w:val="OtherTableBody"/>
            </w:pPr>
            <w:r>
              <w:t>User</w:t>
            </w:r>
          </w:p>
        </w:tc>
        <w:tc>
          <w:tcPr>
            <w:tcW w:w="1000" w:type="dxa"/>
          </w:tcPr>
          <w:p w14:paraId="1FFB7A05" w14:textId="77777777" w:rsidR="00B50050" w:rsidRDefault="00B50050" w:rsidP="0088127C">
            <w:pPr>
              <w:pStyle w:val="OtherTableBody"/>
            </w:pPr>
            <w:r>
              <w:t>0642</w:t>
            </w:r>
          </w:p>
        </w:tc>
        <w:tc>
          <w:tcPr>
            <w:tcW w:w="6000" w:type="dxa"/>
          </w:tcPr>
          <w:p w14:paraId="0D84DF4C" w14:textId="77777777" w:rsidR="00B50050" w:rsidRDefault="00B50050" w:rsidP="0088127C">
            <w:pPr>
              <w:pStyle w:val="OtherTableBody"/>
            </w:pPr>
            <w:r>
              <w:t>Reorder Theory Codes</w:t>
            </w:r>
          </w:p>
        </w:tc>
        <w:tc>
          <w:tcPr>
            <w:tcW w:w="1000" w:type="dxa"/>
          </w:tcPr>
          <w:p w14:paraId="3D77130B" w14:textId="77777777" w:rsidR="00B50050" w:rsidRDefault="00B50050" w:rsidP="0088127C">
            <w:pPr>
              <w:pStyle w:val="OtherTableBody"/>
            </w:pPr>
            <w:r>
              <w:t>2.C.2.485</w:t>
            </w:r>
          </w:p>
        </w:tc>
      </w:tr>
      <w:tr w:rsidR="00B50050" w14:paraId="3202B9A8" w14:textId="77777777" w:rsidTr="00195548">
        <w:tc>
          <w:tcPr>
            <w:tcW w:w="1000" w:type="dxa"/>
          </w:tcPr>
          <w:p w14:paraId="6D29646C" w14:textId="77777777" w:rsidR="00B50050" w:rsidRDefault="00B50050" w:rsidP="0088127C">
            <w:pPr>
              <w:pStyle w:val="OtherTableBody"/>
            </w:pPr>
            <w:r>
              <w:t>User</w:t>
            </w:r>
          </w:p>
        </w:tc>
        <w:tc>
          <w:tcPr>
            <w:tcW w:w="1000" w:type="dxa"/>
          </w:tcPr>
          <w:p w14:paraId="67FE7AF8" w14:textId="77777777" w:rsidR="00B50050" w:rsidRDefault="00B50050" w:rsidP="0088127C">
            <w:pPr>
              <w:pStyle w:val="OtherTableBody"/>
            </w:pPr>
            <w:r>
              <w:t>0335</w:t>
            </w:r>
          </w:p>
        </w:tc>
        <w:tc>
          <w:tcPr>
            <w:tcW w:w="6000" w:type="dxa"/>
          </w:tcPr>
          <w:p w14:paraId="28C06020" w14:textId="77777777" w:rsidR="00B50050" w:rsidRDefault="00B50050" w:rsidP="0088127C">
            <w:pPr>
              <w:pStyle w:val="OtherTableBody"/>
            </w:pPr>
            <w:r>
              <w:t>Repeat Pattern</w:t>
            </w:r>
          </w:p>
        </w:tc>
        <w:tc>
          <w:tcPr>
            <w:tcW w:w="1000" w:type="dxa"/>
          </w:tcPr>
          <w:p w14:paraId="773471E8" w14:textId="77777777" w:rsidR="00B50050" w:rsidRDefault="00B50050" w:rsidP="0088127C">
            <w:pPr>
              <w:pStyle w:val="OtherTableBody"/>
            </w:pPr>
            <w:r>
              <w:t>2.C.2.263</w:t>
            </w:r>
          </w:p>
        </w:tc>
      </w:tr>
      <w:tr w:rsidR="00B50050" w14:paraId="31B0AFEC" w14:textId="77777777" w:rsidTr="00195548">
        <w:tc>
          <w:tcPr>
            <w:tcW w:w="1000" w:type="dxa"/>
          </w:tcPr>
          <w:p w14:paraId="2D993CEC" w14:textId="77777777" w:rsidR="00B50050" w:rsidRDefault="00B50050" w:rsidP="0088127C">
            <w:pPr>
              <w:pStyle w:val="OtherTableBody"/>
            </w:pPr>
            <w:r>
              <w:lastRenderedPageBreak/>
              <w:t>undefined</w:t>
            </w:r>
          </w:p>
        </w:tc>
        <w:tc>
          <w:tcPr>
            <w:tcW w:w="1000" w:type="dxa"/>
          </w:tcPr>
          <w:p w14:paraId="6AC2E9DF" w14:textId="77777777" w:rsidR="00B50050" w:rsidRDefault="00B50050" w:rsidP="0088127C">
            <w:pPr>
              <w:pStyle w:val="OtherTableBody"/>
            </w:pPr>
            <w:r>
              <w:t>0646</w:t>
            </w:r>
          </w:p>
        </w:tc>
        <w:tc>
          <w:tcPr>
            <w:tcW w:w="6000" w:type="dxa"/>
          </w:tcPr>
          <w:p w14:paraId="5292FC6F" w14:textId="77777777" w:rsidR="00B50050" w:rsidRPr="001D2E85" w:rsidRDefault="00B50050" w:rsidP="0088127C">
            <w:pPr>
              <w:pStyle w:val="OtherTableBody"/>
            </w:pPr>
            <w:r w:rsidRPr="001D2E85">
              <w:t>Replacement Producer's Service/Test/Observation ID (OM1-52)</w:t>
            </w:r>
          </w:p>
        </w:tc>
        <w:tc>
          <w:tcPr>
            <w:tcW w:w="1000" w:type="dxa"/>
          </w:tcPr>
          <w:p w14:paraId="6BEB01CB" w14:textId="77777777" w:rsidR="00B50050" w:rsidRDefault="00B50050" w:rsidP="0088127C">
            <w:pPr>
              <w:pStyle w:val="OtherTableBody"/>
            </w:pPr>
            <w:r>
              <w:t>8.8.9</w:t>
            </w:r>
          </w:p>
        </w:tc>
      </w:tr>
      <w:tr w:rsidR="00B50050" w14:paraId="0AF7FE97" w14:textId="77777777" w:rsidTr="00195548">
        <w:tc>
          <w:tcPr>
            <w:tcW w:w="1000" w:type="dxa"/>
          </w:tcPr>
          <w:p w14:paraId="6259CF38" w14:textId="77777777" w:rsidR="00B50050" w:rsidRDefault="00B50050" w:rsidP="0088127C">
            <w:pPr>
              <w:pStyle w:val="OtherTableBody"/>
            </w:pPr>
            <w:r>
              <w:t>HL7</w:t>
            </w:r>
          </w:p>
        </w:tc>
        <w:tc>
          <w:tcPr>
            <w:tcW w:w="1000" w:type="dxa"/>
          </w:tcPr>
          <w:p w14:paraId="2A6F730F" w14:textId="77777777" w:rsidR="00B50050" w:rsidRDefault="00B50050" w:rsidP="0088127C">
            <w:pPr>
              <w:pStyle w:val="OtherTableBody"/>
            </w:pPr>
            <w:r>
              <w:t>0235</w:t>
            </w:r>
          </w:p>
        </w:tc>
        <w:tc>
          <w:tcPr>
            <w:tcW w:w="6000" w:type="dxa"/>
          </w:tcPr>
          <w:p w14:paraId="109DC684" w14:textId="77777777" w:rsidR="00B50050" w:rsidRDefault="00B50050" w:rsidP="0088127C">
            <w:pPr>
              <w:pStyle w:val="OtherTableBody"/>
            </w:pPr>
            <w:r>
              <w:t>Report Source</w:t>
            </w:r>
          </w:p>
        </w:tc>
        <w:tc>
          <w:tcPr>
            <w:tcW w:w="1000" w:type="dxa"/>
          </w:tcPr>
          <w:p w14:paraId="0FD5750C" w14:textId="77777777" w:rsidR="00B50050" w:rsidRDefault="00B50050" w:rsidP="0088127C">
            <w:pPr>
              <w:pStyle w:val="OtherTableBody"/>
            </w:pPr>
            <w:r>
              <w:t>2.C.2.170</w:t>
            </w:r>
          </w:p>
        </w:tc>
      </w:tr>
      <w:tr w:rsidR="00B50050" w14:paraId="110FCBAC" w14:textId="77777777" w:rsidTr="00195548">
        <w:tc>
          <w:tcPr>
            <w:tcW w:w="1000" w:type="dxa"/>
          </w:tcPr>
          <w:p w14:paraId="66EEA74B" w14:textId="77777777" w:rsidR="00B50050" w:rsidRDefault="00B50050" w:rsidP="0088127C">
            <w:pPr>
              <w:pStyle w:val="OtherTableBody"/>
            </w:pPr>
            <w:r>
              <w:t>undefined</w:t>
            </w:r>
          </w:p>
        </w:tc>
        <w:tc>
          <w:tcPr>
            <w:tcW w:w="1000" w:type="dxa"/>
          </w:tcPr>
          <w:p w14:paraId="6C94CA2D" w14:textId="77777777" w:rsidR="00B50050" w:rsidRDefault="00B50050" w:rsidP="0088127C">
            <w:pPr>
              <w:pStyle w:val="OtherTableBody"/>
            </w:pPr>
            <w:r>
              <w:t>0637</w:t>
            </w:r>
          </w:p>
        </w:tc>
        <w:tc>
          <w:tcPr>
            <w:tcW w:w="6000" w:type="dxa"/>
          </w:tcPr>
          <w:p w14:paraId="231D09B3" w14:textId="77777777" w:rsidR="00B50050" w:rsidRDefault="00B50050" w:rsidP="0088127C">
            <w:pPr>
              <w:pStyle w:val="OtherTableBody"/>
            </w:pPr>
            <w:r>
              <w:t>Report Subheader (OM1-19)</w:t>
            </w:r>
          </w:p>
        </w:tc>
        <w:tc>
          <w:tcPr>
            <w:tcW w:w="1000" w:type="dxa"/>
          </w:tcPr>
          <w:p w14:paraId="2C09DA7E" w14:textId="77777777" w:rsidR="00B50050" w:rsidRDefault="00B50050" w:rsidP="0088127C">
            <w:pPr>
              <w:pStyle w:val="OtherTableBody"/>
            </w:pPr>
            <w:r>
              <w:t>8.8.9</w:t>
            </w:r>
          </w:p>
        </w:tc>
      </w:tr>
      <w:tr w:rsidR="00B50050" w14:paraId="1C5BD6E3" w14:textId="77777777" w:rsidTr="00195548">
        <w:tc>
          <w:tcPr>
            <w:tcW w:w="1000" w:type="dxa"/>
          </w:tcPr>
          <w:p w14:paraId="26054C4B" w14:textId="77777777" w:rsidR="00B50050" w:rsidRDefault="00B50050" w:rsidP="0088127C">
            <w:pPr>
              <w:pStyle w:val="OtherTableBody"/>
            </w:pPr>
            <w:r>
              <w:t>HL7</w:t>
            </w:r>
          </w:p>
        </w:tc>
        <w:tc>
          <w:tcPr>
            <w:tcW w:w="1000" w:type="dxa"/>
          </w:tcPr>
          <w:p w14:paraId="344CA5AD" w14:textId="77777777" w:rsidR="00B50050" w:rsidRDefault="00B50050" w:rsidP="0088127C">
            <w:pPr>
              <w:pStyle w:val="OtherTableBody"/>
            </w:pPr>
            <w:r>
              <w:t>0234</w:t>
            </w:r>
          </w:p>
        </w:tc>
        <w:tc>
          <w:tcPr>
            <w:tcW w:w="6000" w:type="dxa"/>
          </w:tcPr>
          <w:p w14:paraId="7B7C9BCF" w14:textId="77777777" w:rsidR="00B50050" w:rsidRDefault="00B50050" w:rsidP="0088127C">
            <w:pPr>
              <w:pStyle w:val="OtherTableBody"/>
            </w:pPr>
            <w:r>
              <w:t>Report Timing</w:t>
            </w:r>
          </w:p>
        </w:tc>
        <w:tc>
          <w:tcPr>
            <w:tcW w:w="1000" w:type="dxa"/>
          </w:tcPr>
          <w:p w14:paraId="76725CB7" w14:textId="77777777" w:rsidR="00B50050" w:rsidRDefault="00B50050" w:rsidP="0088127C">
            <w:pPr>
              <w:pStyle w:val="OtherTableBody"/>
            </w:pPr>
            <w:r>
              <w:t>2.C.2.169</w:t>
            </w:r>
          </w:p>
        </w:tc>
      </w:tr>
      <w:tr w:rsidR="00B50050" w14:paraId="0480A4A2" w14:textId="77777777" w:rsidTr="00195548">
        <w:tc>
          <w:tcPr>
            <w:tcW w:w="1000" w:type="dxa"/>
          </w:tcPr>
          <w:p w14:paraId="0A4F866E" w14:textId="77777777" w:rsidR="00B50050" w:rsidRDefault="00B50050" w:rsidP="0088127C">
            <w:pPr>
              <w:pStyle w:val="OtherTableBody"/>
            </w:pPr>
            <w:r>
              <w:t>HL7</w:t>
            </w:r>
          </w:p>
        </w:tc>
        <w:tc>
          <w:tcPr>
            <w:tcW w:w="1000" w:type="dxa"/>
          </w:tcPr>
          <w:p w14:paraId="27E4D3C6" w14:textId="77777777" w:rsidR="00B50050" w:rsidRDefault="00B50050" w:rsidP="0088127C">
            <w:pPr>
              <w:pStyle w:val="OtherTableBody"/>
            </w:pPr>
            <w:r>
              <w:t>0169</w:t>
            </w:r>
          </w:p>
        </w:tc>
        <w:tc>
          <w:tcPr>
            <w:tcW w:w="6000" w:type="dxa"/>
          </w:tcPr>
          <w:p w14:paraId="109D140C" w14:textId="77777777" w:rsidR="00B50050" w:rsidRDefault="00B50050" w:rsidP="0088127C">
            <w:pPr>
              <w:pStyle w:val="OtherTableBody"/>
            </w:pPr>
            <w:r>
              <w:t>Reporting Priority</w:t>
            </w:r>
          </w:p>
        </w:tc>
        <w:tc>
          <w:tcPr>
            <w:tcW w:w="1000" w:type="dxa"/>
          </w:tcPr>
          <w:p w14:paraId="7516BDEA" w14:textId="77777777" w:rsidR="00B50050" w:rsidRDefault="00B50050" w:rsidP="0088127C">
            <w:pPr>
              <w:pStyle w:val="OtherTableBody"/>
            </w:pPr>
            <w:r>
              <w:t>2.C.2.114</w:t>
            </w:r>
          </w:p>
        </w:tc>
      </w:tr>
      <w:tr w:rsidR="00B50050" w14:paraId="6B91934F" w14:textId="77777777" w:rsidTr="00195548">
        <w:tc>
          <w:tcPr>
            <w:tcW w:w="1000" w:type="dxa"/>
          </w:tcPr>
          <w:p w14:paraId="5638A09C" w14:textId="77777777" w:rsidR="00B50050" w:rsidRDefault="00B50050" w:rsidP="0088127C">
            <w:pPr>
              <w:pStyle w:val="OtherTableBody"/>
            </w:pPr>
            <w:r>
              <w:t>undefined</w:t>
            </w:r>
          </w:p>
        </w:tc>
        <w:tc>
          <w:tcPr>
            <w:tcW w:w="1000" w:type="dxa"/>
          </w:tcPr>
          <w:p w14:paraId="55765EA2" w14:textId="77777777" w:rsidR="00B50050" w:rsidRDefault="00B50050" w:rsidP="0088127C">
            <w:pPr>
              <w:pStyle w:val="OtherTableBody"/>
            </w:pPr>
            <w:r>
              <w:t>0522</w:t>
            </w:r>
          </w:p>
        </w:tc>
        <w:tc>
          <w:tcPr>
            <w:tcW w:w="6000" w:type="dxa"/>
          </w:tcPr>
          <w:p w14:paraId="39193E26" w14:textId="77777777" w:rsidR="00B50050" w:rsidRDefault="00B50050" w:rsidP="0088127C">
            <w:pPr>
              <w:pStyle w:val="OtherTableBody"/>
            </w:pPr>
            <w:r>
              <w:t>Requested Discipline(s) (AUT-11)</w:t>
            </w:r>
          </w:p>
        </w:tc>
        <w:tc>
          <w:tcPr>
            <w:tcW w:w="1000" w:type="dxa"/>
          </w:tcPr>
          <w:p w14:paraId="187214B8" w14:textId="77777777" w:rsidR="00B50050" w:rsidRDefault="00B50050" w:rsidP="0088127C">
            <w:pPr>
              <w:pStyle w:val="OtherTableBody"/>
            </w:pPr>
            <w:r>
              <w:t>11.8.2</w:t>
            </w:r>
          </w:p>
        </w:tc>
      </w:tr>
      <w:tr w:rsidR="00B50050" w14:paraId="20F13819" w14:textId="77777777" w:rsidTr="00195548">
        <w:tc>
          <w:tcPr>
            <w:tcW w:w="1000" w:type="dxa"/>
          </w:tcPr>
          <w:p w14:paraId="4ACD2DF1" w14:textId="77777777" w:rsidR="00B50050" w:rsidRDefault="00B50050" w:rsidP="0088127C">
            <w:pPr>
              <w:pStyle w:val="OtherTableBody"/>
            </w:pPr>
            <w:r>
              <w:t>undefined</w:t>
            </w:r>
          </w:p>
        </w:tc>
        <w:tc>
          <w:tcPr>
            <w:tcW w:w="1000" w:type="dxa"/>
          </w:tcPr>
          <w:p w14:paraId="3C685449" w14:textId="77777777" w:rsidR="00B50050" w:rsidRDefault="00B50050" w:rsidP="0088127C">
            <w:pPr>
              <w:pStyle w:val="OtherTableBody"/>
            </w:pPr>
            <w:r>
              <w:t>0753</w:t>
            </w:r>
          </w:p>
        </w:tc>
        <w:tc>
          <w:tcPr>
            <w:tcW w:w="6000" w:type="dxa"/>
          </w:tcPr>
          <w:p w14:paraId="09765747" w14:textId="77777777" w:rsidR="00B50050" w:rsidRDefault="00B50050" w:rsidP="0088127C">
            <w:pPr>
              <w:pStyle w:val="OtherTableBody"/>
            </w:pPr>
            <w:r>
              <w:t>Requested Dispense Code (RXO-10)</w:t>
            </w:r>
          </w:p>
        </w:tc>
        <w:tc>
          <w:tcPr>
            <w:tcW w:w="1000" w:type="dxa"/>
          </w:tcPr>
          <w:p w14:paraId="1BFF01B5" w14:textId="77777777" w:rsidR="00B50050" w:rsidRDefault="00B50050" w:rsidP="0088127C">
            <w:pPr>
              <w:pStyle w:val="OtherTableBody"/>
            </w:pPr>
            <w:r>
              <w:t>4A.4.1</w:t>
            </w:r>
          </w:p>
        </w:tc>
      </w:tr>
      <w:tr w:rsidR="00B50050" w14:paraId="711C60CD" w14:textId="77777777" w:rsidTr="00195548">
        <w:tc>
          <w:tcPr>
            <w:tcW w:w="1000" w:type="dxa"/>
          </w:tcPr>
          <w:p w14:paraId="6101EB86" w14:textId="77777777" w:rsidR="00B50050" w:rsidRDefault="00B50050" w:rsidP="0088127C">
            <w:pPr>
              <w:pStyle w:val="OtherTableBody"/>
            </w:pPr>
            <w:r>
              <w:t>undefined</w:t>
            </w:r>
          </w:p>
        </w:tc>
        <w:tc>
          <w:tcPr>
            <w:tcW w:w="1000" w:type="dxa"/>
          </w:tcPr>
          <w:p w14:paraId="21B568B8" w14:textId="77777777" w:rsidR="00B50050" w:rsidRDefault="00B50050" w:rsidP="0088127C">
            <w:pPr>
              <w:pStyle w:val="OtherTableBody"/>
            </w:pPr>
            <w:r>
              <w:t>0754</w:t>
            </w:r>
          </w:p>
        </w:tc>
        <w:tc>
          <w:tcPr>
            <w:tcW w:w="6000" w:type="dxa"/>
          </w:tcPr>
          <w:p w14:paraId="477F2A0B" w14:textId="77777777" w:rsidR="00B50050" w:rsidRDefault="00B50050" w:rsidP="0088127C">
            <w:pPr>
              <w:pStyle w:val="OtherTableBody"/>
            </w:pPr>
            <w:r>
              <w:t>Requested Dispense Units (RXO-12)</w:t>
            </w:r>
          </w:p>
        </w:tc>
        <w:tc>
          <w:tcPr>
            <w:tcW w:w="1000" w:type="dxa"/>
          </w:tcPr>
          <w:p w14:paraId="747CC19C" w14:textId="77777777" w:rsidR="00B50050" w:rsidRDefault="00B50050" w:rsidP="0088127C">
            <w:pPr>
              <w:pStyle w:val="OtherTableBody"/>
            </w:pPr>
            <w:r>
              <w:t>4A.4.1</w:t>
            </w:r>
          </w:p>
        </w:tc>
      </w:tr>
      <w:tr w:rsidR="00B50050" w14:paraId="3E5CBD54" w14:textId="77777777" w:rsidTr="00195548">
        <w:tc>
          <w:tcPr>
            <w:tcW w:w="1000" w:type="dxa"/>
          </w:tcPr>
          <w:p w14:paraId="68BA7E4C" w14:textId="77777777" w:rsidR="00B50050" w:rsidRDefault="00B50050" w:rsidP="0088127C">
            <w:pPr>
              <w:pStyle w:val="OtherTableBody"/>
            </w:pPr>
            <w:r>
              <w:t>undefined</w:t>
            </w:r>
          </w:p>
        </w:tc>
        <w:tc>
          <w:tcPr>
            <w:tcW w:w="1000" w:type="dxa"/>
          </w:tcPr>
          <w:p w14:paraId="558C241E" w14:textId="77777777" w:rsidR="00B50050" w:rsidRDefault="00B50050" w:rsidP="0088127C">
            <w:pPr>
              <w:pStyle w:val="OtherTableBody"/>
            </w:pPr>
            <w:r>
              <w:t>0750</w:t>
            </w:r>
          </w:p>
        </w:tc>
        <w:tc>
          <w:tcPr>
            <w:tcW w:w="6000" w:type="dxa"/>
          </w:tcPr>
          <w:p w14:paraId="7C526C0F" w14:textId="77777777" w:rsidR="00B50050" w:rsidRDefault="00B50050" w:rsidP="0088127C">
            <w:pPr>
              <w:pStyle w:val="OtherTableBody"/>
            </w:pPr>
            <w:r>
              <w:t>Requested Dosage Form (RXO-5)</w:t>
            </w:r>
          </w:p>
        </w:tc>
        <w:tc>
          <w:tcPr>
            <w:tcW w:w="1000" w:type="dxa"/>
          </w:tcPr>
          <w:p w14:paraId="01088180" w14:textId="77777777" w:rsidR="00B50050" w:rsidRDefault="00B50050" w:rsidP="0088127C">
            <w:pPr>
              <w:pStyle w:val="OtherTableBody"/>
            </w:pPr>
            <w:r>
              <w:t>4A.4.1</w:t>
            </w:r>
          </w:p>
        </w:tc>
      </w:tr>
      <w:tr w:rsidR="00B50050" w14:paraId="3D368988" w14:textId="77777777" w:rsidTr="00195548">
        <w:tc>
          <w:tcPr>
            <w:tcW w:w="1000" w:type="dxa"/>
          </w:tcPr>
          <w:p w14:paraId="06D81158" w14:textId="77777777" w:rsidR="00B50050" w:rsidRDefault="00B50050" w:rsidP="0088127C">
            <w:pPr>
              <w:pStyle w:val="OtherTableBody"/>
            </w:pPr>
            <w:r>
              <w:t>undefined</w:t>
            </w:r>
          </w:p>
        </w:tc>
        <w:tc>
          <w:tcPr>
            <w:tcW w:w="1000" w:type="dxa"/>
          </w:tcPr>
          <w:p w14:paraId="2A1E0309" w14:textId="77777777" w:rsidR="00B50050" w:rsidRDefault="00B50050" w:rsidP="0088127C">
            <w:pPr>
              <w:pStyle w:val="OtherTableBody"/>
            </w:pPr>
            <w:r>
              <w:t>0764</w:t>
            </w:r>
          </w:p>
        </w:tc>
        <w:tc>
          <w:tcPr>
            <w:tcW w:w="6000" w:type="dxa"/>
          </w:tcPr>
          <w:p w14:paraId="5C672E3C" w14:textId="77777777" w:rsidR="00B50050" w:rsidRPr="001D2E85" w:rsidRDefault="00B50050" w:rsidP="0088127C">
            <w:pPr>
              <w:pStyle w:val="OtherTableBody"/>
            </w:pPr>
            <w:r w:rsidRPr="001D2E85">
              <w:t>Requested Drug Strength Volume Units (RXO-26)</w:t>
            </w:r>
          </w:p>
        </w:tc>
        <w:tc>
          <w:tcPr>
            <w:tcW w:w="1000" w:type="dxa"/>
          </w:tcPr>
          <w:p w14:paraId="7D6595F3" w14:textId="77777777" w:rsidR="00B50050" w:rsidRDefault="00B50050" w:rsidP="0088127C">
            <w:pPr>
              <w:pStyle w:val="OtherTableBody"/>
            </w:pPr>
            <w:r>
              <w:t>4A.4.1</w:t>
            </w:r>
          </w:p>
        </w:tc>
      </w:tr>
      <w:tr w:rsidR="00B50050" w14:paraId="4C24559F" w14:textId="77777777" w:rsidTr="00195548">
        <w:tc>
          <w:tcPr>
            <w:tcW w:w="1000" w:type="dxa"/>
          </w:tcPr>
          <w:p w14:paraId="704702CA" w14:textId="77777777" w:rsidR="00B50050" w:rsidRDefault="00B50050" w:rsidP="0088127C">
            <w:pPr>
              <w:pStyle w:val="OtherTableBody"/>
            </w:pPr>
            <w:r>
              <w:t>undefined</w:t>
            </w:r>
          </w:p>
        </w:tc>
        <w:tc>
          <w:tcPr>
            <w:tcW w:w="1000" w:type="dxa"/>
          </w:tcPr>
          <w:p w14:paraId="6F42FE29" w14:textId="77777777" w:rsidR="00B50050" w:rsidRDefault="00B50050" w:rsidP="0088127C">
            <w:pPr>
              <w:pStyle w:val="OtherTableBody"/>
            </w:pPr>
            <w:r>
              <w:t>0747</w:t>
            </w:r>
          </w:p>
        </w:tc>
        <w:tc>
          <w:tcPr>
            <w:tcW w:w="6000" w:type="dxa"/>
          </w:tcPr>
          <w:p w14:paraId="781D519E" w14:textId="77777777" w:rsidR="00B50050" w:rsidRDefault="00B50050" w:rsidP="0088127C">
            <w:pPr>
              <w:pStyle w:val="OtherTableBody"/>
            </w:pPr>
            <w:r>
              <w:t>Requested Give Code (RXO-1)</w:t>
            </w:r>
          </w:p>
        </w:tc>
        <w:tc>
          <w:tcPr>
            <w:tcW w:w="1000" w:type="dxa"/>
          </w:tcPr>
          <w:p w14:paraId="17D11BCD" w14:textId="77777777" w:rsidR="00B50050" w:rsidRDefault="00B50050" w:rsidP="0088127C">
            <w:pPr>
              <w:pStyle w:val="OtherTableBody"/>
            </w:pPr>
            <w:r>
              <w:t>4A.4.1</w:t>
            </w:r>
          </w:p>
        </w:tc>
      </w:tr>
      <w:tr w:rsidR="00B50050" w14:paraId="689006A9" w14:textId="77777777" w:rsidTr="00195548">
        <w:tc>
          <w:tcPr>
            <w:tcW w:w="1000" w:type="dxa"/>
          </w:tcPr>
          <w:p w14:paraId="28F59FE9" w14:textId="77777777" w:rsidR="00B50050" w:rsidRDefault="00B50050" w:rsidP="0088127C">
            <w:pPr>
              <w:pStyle w:val="OtherTableBody"/>
            </w:pPr>
            <w:r>
              <w:t>undefined</w:t>
            </w:r>
          </w:p>
        </w:tc>
        <w:tc>
          <w:tcPr>
            <w:tcW w:w="1000" w:type="dxa"/>
          </w:tcPr>
          <w:p w14:paraId="72047DBD" w14:textId="77777777" w:rsidR="00B50050" w:rsidRDefault="00B50050" w:rsidP="0088127C">
            <w:pPr>
              <w:pStyle w:val="OtherTableBody"/>
            </w:pPr>
            <w:r>
              <w:t>0760</w:t>
            </w:r>
          </w:p>
        </w:tc>
        <w:tc>
          <w:tcPr>
            <w:tcW w:w="6000" w:type="dxa"/>
          </w:tcPr>
          <w:p w14:paraId="3158C288" w14:textId="77777777" w:rsidR="00B50050" w:rsidRPr="001D2E85" w:rsidRDefault="00B50050" w:rsidP="0088127C">
            <w:pPr>
              <w:pStyle w:val="OtherTableBody"/>
            </w:pPr>
            <w:r w:rsidRPr="001D2E85">
              <w:t>Requested Give Rate Units (RXO-22)</w:t>
            </w:r>
          </w:p>
        </w:tc>
        <w:tc>
          <w:tcPr>
            <w:tcW w:w="1000" w:type="dxa"/>
          </w:tcPr>
          <w:p w14:paraId="352BB373" w14:textId="77777777" w:rsidR="00B50050" w:rsidRDefault="00B50050" w:rsidP="0088127C">
            <w:pPr>
              <w:pStyle w:val="OtherTableBody"/>
            </w:pPr>
            <w:r>
              <w:t>4A.4.1</w:t>
            </w:r>
          </w:p>
        </w:tc>
      </w:tr>
      <w:tr w:rsidR="00B50050" w14:paraId="3423E7B1" w14:textId="77777777" w:rsidTr="00195548">
        <w:tc>
          <w:tcPr>
            <w:tcW w:w="1000" w:type="dxa"/>
          </w:tcPr>
          <w:p w14:paraId="785C70F6" w14:textId="77777777" w:rsidR="00B50050" w:rsidRDefault="00B50050" w:rsidP="0088127C">
            <w:pPr>
              <w:pStyle w:val="OtherTableBody"/>
            </w:pPr>
            <w:r>
              <w:t>undefined</w:t>
            </w:r>
          </w:p>
        </w:tc>
        <w:tc>
          <w:tcPr>
            <w:tcW w:w="1000" w:type="dxa"/>
          </w:tcPr>
          <w:p w14:paraId="0D6678F8" w14:textId="77777777" w:rsidR="00B50050" w:rsidRDefault="00B50050" w:rsidP="0088127C">
            <w:pPr>
              <w:pStyle w:val="OtherTableBody"/>
            </w:pPr>
            <w:r>
              <w:t>0756</w:t>
            </w:r>
          </w:p>
        </w:tc>
        <w:tc>
          <w:tcPr>
            <w:tcW w:w="6000" w:type="dxa"/>
          </w:tcPr>
          <w:p w14:paraId="2F3B6F47" w14:textId="77777777" w:rsidR="00B50050" w:rsidRPr="001D2E85" w:rsidRDefault="00B50050" w:rsidP="0088127C">
            <w:pPr>
              <w:pStyle w:val="OtherTableBody"/>
            </w:pPr>
            <w:r w:rsidRPr="001D2E85">
              <w:t>Requested Give Strength Units (RXO-19)</w:t>
            </w:r>
          </w:p>
        </w:tc>
        <w:tc>
          <w:tcPr>
            <w:tcW w:w="1000" w:type="dxa"/>
          </w:tcPr>
          <w:p w14:paraId="1628BE94" w14:textId="77777777" w:rsidR="00B50050" w:rsidRDefault="00B50050" w:rsidP="0088127C">
            <w:pPr>
              <w:pStyle w:val="OtherTableBody"/>
            </w:pPr>
            <w:r>
              <w:t>4A.4.1</w:t>
            </w:r>
          </w:p>
        </w:tc>
      </w:tr>
      <w:tr w:rsidR="00B50050" w14:paraId="1CF422EB" w14:textId="77777777" w:rsidTr="00195548">
        <w:tc>
          <w:tcPr>
            <w:tcW w:w="1000" w:type="dxa"/>
          </w:tcPr>
          <w:p w14:paraId="607C466B" w14:textId="77777777" w:rsidR="00B50050" w:rsidRDefault="00B50050" w:rsidP="0088127C">
            <w:pPr>
              <w:pStyle w:val="OtherTableBody"/>
            </w:pPr>
            <w:r>
              <w:t>undefined</w:t>
            </w:r>
          </w:p>
        </w:tc>
        <w:tc>
          <w:tcPr>
            <w:tcW w:w="1000" w:type="dxa"/>
          </w:tcPr>
          <w:p w14:paraId="1AA65DE6" w14:textId="77777777" w:rsidR="00B50050" w:rsidRDefault="00B50050" w:rsidP="0088127C">
            <w:pPr>
              <w:pStyle w:val="OtherTableBody"/>
            </w:pPr>
            <w:r>
              <w:t>0748</w:t>
            </w:r>
          </w:p>
        </w:tc>
        <w:tc>
          <w:tcPr>
            <w:tcW w:w="6000" w:type="dxa"/>
          </w:tcPr>
          <w:p w14:paraId="7B6D1106" w14:textId="77777777" w:rsidR="00B50050" w:rsidRDefault="00B50050" w:rsidP="0088127C">
            <w:pPr>
              <w:pStyle w:val="OtherTableBody"/>
            </w:pPr>
            <w:r>
              <w:t>Requested Give Units (RXO-4)</w:t>
            </w:r>
          </w:p>
        </w:tc>
        <w:tc>
          <w:tcPr>
            <w:tcW w:w="1000" w:type="dxa"/>
          </w:tcPr>
          <w:p w14:paraId="22331688" w14:textId="77777777" w:rsidR="00B50050" w:rsidRDefault="00B50050" w:rsidP="0088127C">
            <w:pPr>
              <w:pStyle w:val="OtherTableBody"/>
            </w:pPr>
            <w:r>
              <w:t>4A.4.1</w:t>
            </w:r>
          </w:p>
        </w:tc>
      </w:tr>
      <w:tr w:rsidR="00B50050" w14:paraId="264D1607" w14:textId="77777777" w:rsidTr="00195548">
        <w:tc>
          <w:tcPr>
            <w:tcW w:w="1000" w:type="dxa"/>
          </w:tcPr>
          <w:p w14:paraId="5CEC5E19" w14:textId="77777777" w:rsidR="00B50050" w:rsidRDefault="00B50050" w:rsidP="0088127C">
            <w:pPr>
              <w:pStyle w:val="OtherTableBody"/>
            </w:pPr>
            <w:r>
              <w:t>undefined</w:t>
            </w:r>
          </w:p>
        </w:tc>
        <w:tc>
          <w:tcPr>
            <w:tcW w:w="1000" w:type="dxa"/>
          </w:tcPr>
          <w:p w14:paraId="72E2BEEB" w14:textId="77777777" w:rsidR="00B50050" w:rsidRDefault="00B50050" w:rsidP="0088127C">
            <w:pPr>
              <w:pStyle w:val="OtherTableBody"/>
            </w:pPr>
            <w:r>
              <w:t>0687</w:t>
            </w:r>
          </w:p>
        </w:tc>
        <w:tc>
          <w:tcPr>
            <w:tcW w:w="6000" w:type="dxa"/>
          </w:tcPr>
          <w:p w14:paraId="7FC33567" w14:textId="77777777" w:rsidR="00B50050" w:rsidRPr="001D2E85" w:rsidRDefault="00B50050" w:rsidP="0088127C">
            <w:pPr>
              <w:pStyle w:val="OtherTableBody"/>
            </w:pPr>
            <w:r w:rsidRPr="001D2E85">
              <w:t>Requisition Unit of Measure (RQD-6)</w:t>
            </w:r>
          </w:p>
        </w:tc>
        <w:tc>
          <w:tcPr>
            <w:tcW w:w="1000" w:type="dxa"/>
          </w:tcPr>
          <w:p w14:paraId="7EE4B051" w14:textId="77777777" w:rsidR="00B50050" w:rsidRDefault="00B50050" w:rsidP="0088127C">
            <w:pPr>
              <w:pStyle w:val="OtherTableBody"/>
            </w:pPr>
            <w:r>
              <w:t>4.11.1</w:t>
            </w:r>
          </w:p>
        </w:tc>
      </w:tr>
      <w:tr w:rsidR="00B50050" w14:paraId="15856537" w14:textId="77777777" w:rsidTr="00195548">
        <w:tc>
          <w:tcPr>
            <w:tcW w:w="1000" w:type="dxa"/>
          </w:tcPr>
          <w:p w14:paraId="7652D518" w14:textId="77777777" w:rsidR="00B50050" w:rsidRDefault="00B50050" w:rsidP="0088127C">
            <w:pPr>
              <w:pStyle w:val="OtherTableBody"/>
            </w:pPr>
            <w:r>
              <w:t>User</w:t>
            </w:r>
          </w:p>
        </w:tc>
        <w:tc>
          <w:tcPr>
            <w:tcW w:w="1000" w:type="dxa"/>
          </w:tcPr>
          <w:p w14:paraId="62C5EFA7" w14:textId="77777777" w:rsidR="00B50050" w:rsidRDefault="00B50050" w:rsidP="0088127C">
            <w:pPr>
              <w:pStyle w:val="OtherTableBody"/>
            </w:pPr>
            <w:r>
              <w:t>0771</w:t>
            </w:r>
          </w:p>
        </w:tc>
        <w:tc>
          <w:tcPr>
            <w:tcW w:w="6000" w:type="dxa"/>
          </w:tcPr>
          <w:p w14:paraId="5E87D646" w14:textId="77777777" w:rsidR="00B50050" w:rsidRDefault="00B50050" w:rsidP="0088127C">
            <w:pPr>
              <w:pStyle w:val="OtherTableBody"/>
            </w:pPr>
            <w:r>
              <w:t>Resource Type or Category</w:t>
            </w:r>
          </w:p>
        </w:tc>
        <w:tc>
          <w:tcPr>
            <w:tcW w:w="1000" w:type="dxa"/>
          </w:tcPr>
          <w:p w14:paraId="1C3417E5" w14:textId="77777777" w:rsidR="00B50050" w:rsidRDefault="00B50050" w:rsidP="0088127C">
            <w:pPr>
              <w:pStyle w:val="OtherTableBody"/>
            </w:pPr>
            <w:r>
              <w:t>2.C.2.508</w:t>
            </w:r>
          </w:p>
        </w:tc>
      </w:tr>
      <w:tr w:rsidR="00B50050" w14:paraId="1AE07164" w14:textId="77777777" w:rsidTr="00195548">
        <w:tc>
          <w:tcPr>
            <w:tcW w:w="1000" w:type="dxa"/>
          </w:tcPr>
          <w:p w14:paraId="3988AB39" w14:textId="77777777" w:rsidR="00B50050" w:rsidRDefault="00B50050" w:rsidP="0088127C">
            <w:pPr>
              <w:pStyle w:val="OtherTableBody"/>
            </w:pPr>
            <w:r>
              <w:t>HL7</w:t>
            </w:r>
          </w:p>
        </w:tc>
        <w:tc>
          <w:tcPr>
            <w:tcW w:w="1000" w:type="dxa"/>
          </w:tcPr>
          <w:p w14:paraId="4B1D850B" w14:textId="77777777" w:rsidR="00B50050" w:rsidRDefault="00B50050" w:rsidP="0088127C">
            <w:pPr>
              <w:pStyle w:val="OtherTableBody"/>
            </w:pPr>
            <w:r>
              <w:t>0121</w:t>
            </w:r>
          </w:p>
        </w:tc>
        <w:tc>
          <w:tcPr>
            <w:tcW w:w="6000" w:type="dxa"/>
          </w:tcPr>
          <w:p w14:paraId="4685E0F2" w14:textId="77777777" w:rsidR="00B50050" w:rsidRDefault="00B50050" w:rsidP="0088127C">
            <w:pPr>
              <w:pStyle w:val="OtherTableBody"/>
            </w:pPr>
            <w:r>
              <w:t>Response Flag</w:t>
            </w:r>
          </w:p>
        </w:tc>
        <w:tc>
          <w:tcPr>
            <w:tcW w:w="1000" w:type="dxa"/>
          </w:tcPr>
          <w:p w14:paraId="1913779D" w14:textId="77777777" w:rsidR="00B50050" w:rsidRDefault="00B50050" w:rsidP="0088127C">
            <w:pPr>
              <w:pStyle w:val="OtherTableBody"/>
            </w:pPr>
            <w:r>
              <w:t>2.C.2.73</w:t>
            </w:r>
          </w:p>
        </w:tc>
      </w:tr>
      <w:tr w:rsidR="00B50050" w14:paraId="2986936F" w14:textId="77777777" w:rsidTr="00195548">
        <w:tc>
          <w:tcPr>
            <w:tcW w:w="1000" w:type="dxa"/>
          </w:tcPr>
          <w:p w14:paraId="2F6ADB60" w14:textId="77777777" w:rsidR="00B50050" w:rsidRDefault="00B50050" w:rsidP="0088127C">
            <w:pPr>
              <w:pStyle w:val="OtherTableBody"/>
            </w:pPr>
            <w:r>
              <w:t>HL7</w:t>
            </w:r>
          </w:p>
        </w:tc>
        <w:tc>
          <w:tcPr>
            <w:tcW w:w="1000" w:type="dxa"/>
          </w:tcPr>
          <w:p w14:paraId="316EC7BE" w14:textId="77777777" w:rsidR="00B50050" w:rsidRDefault="00B50050" w:rsidP="0088127C">
            <w:pPr>
              <w:pStyle w:val="OtherTableBody"/>
            </w:pPr>
            <w:r>
              <w:t>0179</w:t>
            </w:r>
          </w:p>
        </w:tc>
        <w:tc>
          <w:tcPr>
            <w:tcW w:w="6000" w:type="dxa"/>
          </w:tcPr>
          <w:p w14:paraId="01F1A403" w14:textId="77777777" w:rsidR="00B50050" w:rsidRDefault="00B50050" w:rsidP="0088127C">
            <w:pPr>
              <w:pStyle w:val="OtherTableBody"/>
            </w:pPr>
            <w:r>
              <w:t>Response Level</w:t>
            </w:r>
          </w:p>
        </w:tc>
        <w:tc>
          <w:tcPr>
            <w:tcW w:w="1000" w:type="dxa"/>
          </w:tcPr>
          <w:p w14:paraId="2E2DAE5B" w14:textId="77777777" w:rsidR="00B50050" w:rsidRDefault="00B50050" w:rsidP="0088127C">
            <w:pPr>
              <w:pStyle w:val="OtherTableBody"/>
            </w:pPr>
            <w:r>
              <w:t>2.C.2.123</w:t>
            </w:r>
          </w:p>
        </w:tc>
      </w:tr>
      <w:tr w:rsidR="00B50050" w14:paraId="63E3DD74" w14:textId="77777777" w:rsidTr="00195548">
        <w:tc>
          <w:tcPr>
            <w:tcW w:w="1000" w:type="dxa"/>
          </w:tcPr>
          <w:p w14:paraId="2AD2C08C" w14:textId="77777777" w:rsidR="00B50050" w:rsidRDefault="00B50050" w:rsidP="0088127C">
            <w:pPr>
              <w:pStyle w:val="OtherTableBody"/>
            </w:pPr>
            <w:r>
              <w:t>HL7</w:t>
            </w:r>
          </w:p>
        </w:tc>
        <w:tc>
          <w:tcPr>
            <w:tcW w:w="1000" w:type="dxa"/>
          </w:tcPr>
          <w:p w14:paraId="72318FAD" w14:textId="77777777" w:rsidR="00B50050" w:rsidRDefault="00B50050" w:rsidP="0088127C">
            <w:pPr>
              <w:pStyle w:val="OtherTableBody"/>
            </w:pPr>
            <w:r>
              <w:t>0394</w:t>
            </w:r>
          </w:p>
        </w:tc>
        <w:tc>
          <w:tcPr>
            <w:tcW w:w="6000" w:type="dxa"/>
          </w:tcPr>
          <w:p w14:paraId="7261D15C" w14:textId="77777777" w:rsidR="00B50050" w:rsidRDefault="00B50050" w:rsidP="0088127C">
            <w:pPr>
              <w:pStyle w:val="OtherTableBody"/>
            </w:pPr>
            <w:r>
              <w:t>Response Modality</w:t>
            </w:r>
          </w:p>
        </w:tc>
        <w:tc>
          <w:tcPr>
            <w:tcW w:w="1000" w:type="dxa"/>
          </w:tcPr>
          <w:p w14:paraId="2DA9BDD2" w14:textId="77777777" w:rsidR="00B50050" w:rsidRDefault="00B50050" w:rsidP="0088127C">
            <w:pPr>
              <w:pStyle w:val="OtherTableBody"/>
            </w:pPr>
            <w:r>
              <w:t>2.C.2.318</w:t>
            </w:r>
          </w:p>
        </w:tc>
      </w:tr>
      <w:tr w:rsidR="00B50050" w14:paraId="5716469B" w14:textId="77777777" w:rsidTr="00195548">
        <w:tc>
          <w:tcPr>
            <w:tcW w:w="1000" w:type="dxa"/>
          </w:tcPr>
          <w:p w14:paraId="37B3A5E0" w14:textId="77777777" w:rsidR="00B50050" w:rsidRDefault="00B50050" w:rsidP="0088127C">
            <w:pPr>
              <w:pStyle w:val="OtherTableBody"/>
            </w:pPr>
            <w:r>
              <w:t>HL7</w:t>
            </w:r>
          </w:p>
        </w:tc>
        <w:tc>
          <w:tcPr>
            <w:tcW w:w="1000" w:type="dxa"/>
          </w:tcPr>
          <w:p w14:paraId="01EF4A16" w14:textId="77777777" w:rsidR="00B50050" w:rsidRDefault="00B50050" w:rsidP="0088127C">
            <w:pPr>
              <w:pStyle w:val="OtherTableBody"/>
            </w:pPr>
            <w:r>
              <w:t>0123</w:t>
            </w:r>
          </w:p>
        </w:tc>
        <w:tc>
          <w:tcPr>
            <w:tcW w:w="6000" w:type="dxa"/>
          </w:tcPr>
          <w:p w14:paraId="53F9DAF3" w14:textId="77777777" w:rsidR="00B50050" w:rsidRDefault="00B50050" w:rsidP="0088127C">
            <w:pPr>
              <w:pStyle w:val="OtherTableBody"/>
            </w:pPr>
            <w:r>
              <w:t>Result Status</w:t>
            </w:r>
          </w:p>
        </w:tc>
        <w:tc>
          <w:tcPr>
            <w:tcW w:w="1000" w:type="dxa"/>
          </w:tcPr>
          <w:p w14:paraId="33517585" w14:textId="77777777" w:rsidR="00B50050" w:rsidRDefault="00B50050" w:rsidP="0088127C">
            <w:pPr>
              <w:pStyle w:val="OtherTableBody"/>
            </w:pPr>
            <w:r>
              <w:t>2.C.2.75</w:t>
            </w:r>
          </w:p>
        </w:tc>
      </w:tr>
      <w:tr w:rsidR="00B50050" w14:paraId="1E522C38" w14:textId="77777777" w:rsidTr="00195548">
        <w:tc>
          <w:tcPr>
            <w:tcW w:w="1000" w:type="dxa"/>
          </w:tcPr>
          <w:p w14:paraId="0C9F999B" w14:textId="77777777" w:rsidR="00B50050" w:rsidRDefault="00B50050" w:rsidP="0088127C">
            <w:pPr>
              <w:pStyle w:val="OtherTableBody"/>
            </w:pPr>
            <w:r>
              <w:t>User</w:t>
            </w:r>
          </w:p>
        </w:tc>
        <w:tc>
          <w:tcPr>
            <w:tcW w:w="1000" w:type="dxa"/>
          </w:tcPr>
          <w:p w14:paraId="61D474FF" w14:textId="77777777" w:rsidR="00B50050" w:rsidRDefault="00B50050" w:rsidP="0088127C">
            <w:pPr>
              <w:pStyle w:val="OtherTableBody"/>
            </w:pPr>
            <w:r>
              <w:t>0456</w:t>
            </w:r>
          </w:p>
        </w:tc>
        <w:tc>
          <w:tcPr>
            <w:tcW w:w="6000" w:type="dxa"/>
          </w:tcPr>
          <w:p w14:paraId="2E99427D" w14:textId="77777777" w:rsidR="00B50050" w:rsidRDefault="00B50050" w:rsidP="0088127C">
            <w:pPr>
              <w:pStyle w:val="OtherTableBody"/>
            </w:pPr>
            <w:r>
              <w:t>Revenue code</w:t>
            </w:r>
          </w:p>
        </w:tc>
        <w:tc>
          <w:tcPr>
            <w:tcW w:w="1000" w:type="dxa"/>
          </w:tcPr>
          <w:p w14:paraId="489885CF" w14:textId="77777777" w:rsidR="00B50050" w:rsidRDefault="00B50050" w:rsidP="0088127C">
            <w:pPr>
              <w:pStyle w:val="OtherTableBody"/>
            </w:pPr>
            <w:r>
              <w:t>2.C.2.371</w:t>
            </w:r>
          </w:p>
        </w:tc>
      </w:tr>
      <w:tr w:rsidR="00B50050" w14:paraId="0F26720A" w14:textId="77777777" w:rsidTr="00195548">
        <w:tc>
          <w:tcPr>
            <w:tcW w:w="1000" w:type="dxa"/>
          </w:tcPr>
          <w:p w14:paraId="517727E6" w14:textId="77777777" w:rsidR="00B50050" w:rsidRDefault="00B50050" w:rsidP="0088127C">
            <w:pPr>
              <w:pStyle w:val="OtherTableBody"/>
            </w:pPr>
            <w:r>
              <w:t>User</w:t>
            </w:r>
          </w:p>
        </w:tc>
        <w:tc>
          <w:tcPr>
            <w:tcW w:w="1000" w:type="dxa"/>
          </w:tcPr>
          <w:p w14:paraId="63428E4D" w14:textId="77777777" w:rsidR="00B50050" w:rsidRDefault="00B50050" w:rsidP="0088127C">
            <w:pPr>
              <w:pStyle w:val="OtherTableBody"/>
            </w:pPr>
            <w:r>
              <w:t>0489</w:t>
            </w:r>
          </w:p>
        </w:tc>
        <w:tc>
          <w:tcPr>
            <w:tcW w:w="6000" w:type="dxa"/>
          </w:tcPr>
          <w:p w14:paraId="0B5A0175" w14:textId="77777777" w:rsidR="00B50050" w:rsidRDefault="00B50050" w:rsidP="0088127C">
            <w:pPr>
              <w:pStyle w:val="OtherTableBody"/>
            </w:pPr>
            <w:r>
              <w:t>Risk Codes</w:t>
            </w:r>
          </w:p>
        </w:tc>
        <w:tc>
          <w:tcPr>
            <w:tcW w:w="1000" w:type="dxa"/>
          </w:tcPr>
          <w:p w14:paraId="16F6A50C" w14:textId="77777777" w:rsidR="00B50050" w:rsidRDefault="00B50050" w:rsidP="0088127C">
            <w:pPr>
              <w:pStyle w:val="OtherTableBody"/>
            </w:pPr>
            <w:r>
              <w:t>2.C.2.402</w:t>
            </w:r>
          </w:p>
        </w:tc>
      </w:tr>
      <w:tr w:rsidR="00B50050" w14:paraId="2CA7C1A0" w14:textId="77777777" w:rsidTr="00195548">
        <w:tc>
          <w:tcPr>
            <w:tcW w:w="1000" w:type="dxa"/>
          </w:tcPr>
          <w:p w14:paraId="50F19158" w14:textId="77777777" w:rsidR="00B50050" w:rsidRDefault="00B50050" w:rsidP="0088127C">
            <w:pPr>
              <w:pStyle w:val="OtherTableBody"/>
            </w:pPr>
            <w:r>
              <w:t>User</w:t>
            </w:r>
          </w:p>
        </w:tc>
        <w:tc>
          <w:tcPr>
            <w:tcW w:w="1000" w:type="dxa"/>
          </w:tcPr>
          <w:p w14:paraId="5E61C125" w14:textId="77777777" w:rsidR="00B50050" w:rsidRDefault="00B50050" w:rsidP="0088127C">
            <w:pPr>
              <w:pStyle w:val="OtherTableBody"/>
            </w:pPr>
            <w:r>
              <w:t>0427</w:t>
            </w:r>
          </w:p>
        </w:tc>
        <w:tc>
          <w:tcPr>
            <w:tcW w:w="6000" w:type="dxa"/>
          </w:tcPr>
          <w:p w14:paraId="673BA306" w14:textId="77777777" w:rsidR="00B50050" w:rsidRDefault="00B50050" w:rsidP="0088127C">
            <w:pPr>
              <w:pStyle w:val="OtherTableBody"/>
            </w:pPr>
            <w:r>
              <w:t>Risk Management Incident Code</w:t>
            </w:r>
          </w:p>
        </w:tc>
        <w:tc>
          <w:tcPr>
            <w:tcW w:w="1000" w:type="dxa"/>
          </w:tcPr>
          <w:p w14:paraId="75E9FD4F" w14:textId="77777777" w:rsidR="00B50050" w:rsidRDefault="00B50050" w:rsidP="0088127C">
            <w:pPr>
              <w:pStyle w:val="OtherTableBody"/>
            </w:pPr>
            <w:r>
              <w:t>2.C.2.344</w:t>
            </w:r>
          </w:p>
        </w:tc>
      </w:tr>
      <w:tr w:rsidR="00B50050" w14:paraId="0A09F373" w14:textId="77777777" w:rsidTr="00195548">
        <w:tc>
          <w:tcPr>
            <w:tcW w:w="1000" w:type="dxa"/>
          </w:tcPr>
          <w:p w14:paraId="3ABBEFC4" w14:textId="77777777" w:rsidR="00B50050" w:rsidRDefault="00B50050" w:rsidP="0088127C">
            <w:pPr>
              <w:pStyle w:val="OtherTableBody"/>
            </w:pPr>
            <w:r>
              <w:t>User</w:t>
            </w:r>
          </w:p>
        </w:tc>
        <w:tc>
          <w:tcPr>
            <w:tcW w:w="1000" w:type="dxa"/>
          </w:tcPr>
          <w:p w14:paraId="56EA0778" w14:textId="77777777" w:rsidR="00B50050" w:rsidRDefault="00B50050" w:rsidP="0088127C">
            <w:pPr>
              <w:pStyle w:val="OtherTableBody"/>
            </w:pPr>
            <w:r>
              <w:t>0881</w:t>
            </w:r>
          </w:p>
        </w:tc>
        <w:tc>
          <w:tcPr>
            <w:tcW w:w="6000" w:type="dxa"/>
          </w:tcPr>
          <w:p w14:paraId="6B2D7B8E" w14:textId="77777777" w:rsidR="00B50050" w:rsidRDefault="00B50050" w:rsidP="0088127C">
            <w:pPr>
              <w:pStyle w:val="OtherTableBody"/>
            </w:pPr>
            <w:r>
              <w:t>Role Executing Physician</w:t>
            </w:r>
          </w:p>
        </w:tc>
        <w:tc>
          <w:tcPr>
            <w:tcW w:w="1000" w:type="dxa"/>
          </w:tcPr>
          <w:p w14:paraId="4AE9E52E" w14:textId="77777777" w:rsidR="00B50050" w:rsidRDefault="00B50050" w:rsidP="0088127C">
            <w:pPr>
              <w:pStyle w:val="OtherTableBody"/>
            </w:pPr>
            <w:r>
              <w:t>2.C.2.525</w:t>
            </w:r>
          </w:p>
        </w:tc>
      </w:tr>
      <w:tr w:rsidR="00B50050" w14:paraId="4815DDAD" w14:textId="77777777" w:rsidTr="00195548">
        <w:tc>
          <w:tcPr>
            <w:tcW w:w="1000" w:type="dxa"/>
          </w:tcPr>
          <w:p w14:paraId="3ACD3F2C" w14:textId="77777777" w:rsidR="00B50050" w:rsidRDefault="00B50050" w:rsidP="0088127C">
            <w:pPr>
              <w:pStyle w:val="OtherTableBody"/>
            </w:pPr>
            <w:r>
              <w:t>User</w:t>
            </w:r>
          </w:p>
        </w:tc>
        <w:tc>
          <w:tcPr>
            <w:tcW w:w="1000" w:type="dxa"/>
          </w:tcPr>
          <w:p w14:paraId="6EFD3DE5" w14:textId="77777777" w:rsidR="00B50050" w:rsidRDefault="00B50050" w:rsidP="0088127C">
            <w:pPr>
              <w:pStyle w:val="OtherTableBody"/>
            </w:pPr>
            <w:r>
              <w:t>0303</w:t>
            </w:r>
          </w:p>
        </w:tc>
        <w:tc>
          <w:tcPr>
            <w:tcW w:w="6000" w:type="dxa"/>
          </w:tcPr>
          <w:p w14:paraId="043C5BE7" w14:textId="77777777" w:rsidR="00B50050" w:rsidRDefault="00B50050" w:rsidP="0088127C">
            <w:pPr>
              <w:pStyle w:val="OtherTableBody"/>
            </w:pPr>
            <w:r>
              <w:t>Room</w:t>
            </w:r>
          </w:p>
        </w:tc>
        <w:tc>
          <w:tcPr>
            <w:tcW w:w="1000" w:type="dxa"/>
          </w:tcPr>
          <w:p w14:paraId="1A9E5B00" w14:textId="77777777" w:rsidR="00B50050" w:rsidRDefault="00B50050" w:rsidP="0088127C">
            <w:pPr>
              <w:pStyle w:val="OtherTableBody"/>
            </w:pPr>
            <w:r>
              <w:t>2.C.2.235</w:t>
            </w:r>
          </w:p>
        </w:tc>
      </w:tr>
      <w:tr w:rsidR="00B50050" w14:paraId="663F7723" w14:textId="77777777" w:rsidTr="00195548">
        <w:tc>
          <w:tcPr>
            <w:tcW w:w="1000" w:type="dxa"/>
          </w:tcPr>
          <w:p w14:paraId="09E6050D" w14:textId="77777777" w:rsidR="00B50050" w:rsidRDefault="00B50050" w:rsidP="0088127C">
            <w:pPr>
              <w:pStyle w:val="OtherTableBody"/>
            </w:pPr>
            <w:r>
              <w:t>User</w:t>
            </w:r>
          </w:p>
        </w:tc>
        <w:tc>
          <w:tcPr>
            <w:tcW w:w="1000" w:type="dxa"/>
          </w:tcPr>
          <w:p w14:paraId="585C76F9" w14:textId="77777777" w:rsidR="00B50050" w:rsidRDefault="00B50050" w:rsidP="0088127C">
            <w:pPr>
              <w:pStyle w:val="OtherTableBody"/>
            </w:pPr>
            <w:r>
              <w:t>0145</w:t>
            </w:r>
          </w:p>
        </w:tc>
        <w:tc>
          <w:tcPr>
            <w:tcW w:w="6000" w:type="dxa"/>
          </w:tcPr>
          <w:p w14:paraId="6E4D1196" w14:textId="77777777" w:rsidR="00B50050" w:rsidRDefault="00B50050" w:rsidP="0088127C">
            <w:pPr>
              <w:pStyle w:val="OtherTableBody"/>
            </w:pPr>
            <w:r>
              <w:t>Room Type</w:t>
            </w:r>
          </w:p>
        </w:tc>
        <w:tc>
          <w:tcPr>
            <w:tcW w:w="1000" w:type="dxa"/>
          </w:tcPr>
          <w:p w14:paraId="1DA88D3F" w14:textId="77777777" w:rsidR="00B50050" w:rsidRDefault="00B50050" w:rsidP="0088127C">
            <w:pPr>
              <w:pStyle w:val="OtherTableBody"/>
            </w:pPr>
            <w:r>
              <w:t>2.C.2.94</w:t>
            </w:r>
          </w:p>
        </w:tc>
      </w:tr>
      <w:tr w:rsidR="00B50050" w14:paraId="6A3597EA" w14:textId="77777777" w:rsidTr="00195548">
        <w:tc>
          <w:tcPr>
            <w:tcW w:w="1000" w:type="dxa"/>
          </w:tcPr>
          <w:p w14:paraId="2BCA5DF8" w14:textId="77777777" w:rsidR="00B50050" w:rsidRDefault="00B50050" w:rsidP="0088127C">
            <w:pPr>
              <w:pStyle w:val="OtherTableBody"/>
            </w:pPr>
            <w:r>
              <w:t>User</w:t>
            </w:r>
          </w:p>
        </w:tc>
        <w:tc>
          <w:tcPr>
            <w:tcW w:w="1000" w:type="dxa"/>
          </w:tcPr>
          <w:p w14:paraId="0D83CE49" w14:textId="77777777" w:rsidR="00B50050" w:rsidRDefault="00B50050" w:rsidP="0088127C">
            <w:pPr>
              <w:pStyle w:val="OtherTableBody"/>
            </w:pPr>
            <w:r>
              <w:t>0914</w:t>
            </w:r>
          </w:p>
        </w:tc>
        <w:tc>
          <w:tcPr>
            <w:tcW w:w="6000" w:type="dxa"/>
          </w:tcPr>
          <w:p w14:paraId="148D7C2C" w14:textId="77777777" w:rsidR="00B50050" w:rsidRDefault="00B50050" w:rsidP="0088127C">
            <w:pPr>
              <w:pStyle w:val="OtherTableBody"/>
            </w:pPr>
            <w:r>
              <w:t>Root Cause</w:t>
            </w:r>
          </w:p>
        </w:tc>
        <w:tc>
          <w:tcPr>
            <w:tcW w:w="1000" w:type="dxa"/>
          </w:tcPr>
          <w:p w14:paraId="12E15990" w14:textId="77777777" w:rsidR="00B50050" w:rsidRDefault="00B50050" w:rsidP="0088127C">
            <w:pPr>
              <w:pStyle w:val="OtherTableBody"/>
            </w:pPr>
            <w:r>
              <w:t>2.C.2.538</w:t>
            </w:r>
          </w:p>
        </w:tc>
      </w:tr>
      <w:tr w:rsidR="00B50050" w14:paraId="09777719" w14:textId="77777777" w:rsidTr="00195548">
        <w:tc>
          <w:tcPr>
            <w:tcW w:w="1000" w:type="dxa"/>
          </w:tcPr>
          <w:p w14:paraId="2511EB76" w14:textId="77777777" w:rsidR="00B50050" w:rsidRDefault="00B50050" w:rsidP="0088127C">
            <w:pPr>
              <w:pStyle w:val="OtherTableBody"/>
            </w:pPr>
            <w:r>
              <w:t>User</w:t>
            </w:r>
          </w:p>
        </w:tc>
        <w:tc>
          <w:tcPr>
            <w:tcW w:w="1000" w:type="dxa"/>
          </w:tcPr>
          <w:p w14:paraId="3B82E695" w14:textId="77777777" w:rsidR="00B50050" w:rsidRDefault="00B50050" w:rsidP="0088127C">
            <w:pPr>
              <w:pStyle w:val="OtherTableBody"/>
            </w:pPr>
            <w:r>
              <w:t>0162</w:t>
            </w:r>
          </w:p>
        </w:tc>
        <w:tc>
          <w:tcPr>
            <w:tcW w:w="6000" w:type="dxa"/>
          </w:tcPr>
          <w:p w14:paraId="27D4BE5E" w14:textId="77777777" w:rsidR="00B50050" w:rsidRDefault="00B50050" w:rsidP="0088127C">
            <w:pPr>
              <w:pStyle w:val="OtherTableBody"/>
            </w:pPr>
            <w:r>
              <w:t>Route of Administration</w:t>
            </w:r>
          </w:p>
        </w:tc>
        <w:tc>
          <w:tcPr>
            <w:tcW w:w="1000" w:type="dxa"/>
          </w:tcPr>
          <w:p w14:paraId="2797E6A1" w14:textId="77777777" w:rsidR="00B50050" w:rsidRDefault="00B50050" w:rsidP="0088127C">
            <w:pPr>
              <w:pStyle w:val="OtherTableBody"/>
            </w:pPr>
            <w:r>
              <w:t>2.C.2.107</w:t>
            </w:r>
          </w:p>
        </w:tc>
      </w:tr>
      <w:tr w:rsidR="00B50050" w14:paraId="5A5ABE4A" w14:textId="77777777" w:rsidTr="00195548">
        <w:tc>
          <w:tcPr>
            <w:tcW w:w="1000" w:type="dxa"/>
          </w:tcPr>
          <w:p w14:paraId="4720ADEF" w14:textId="77777777" w:rsidR="00B50050" w:rsidRDefault="00B50050" w:rsidP="0088127C">
            <w:pPr>
              <w:pStyle w:val="OtherTableBody"/>
            </w:pPr>
            <w:r>
              <w:t>undefined</w:t>
            </w:r>
          </w:p>
        </w:tc>
        <w:tc>
          <w:tcPr>
            <w:tcW w:w="1000" w:type="dxa"/>
          </w:tcPr>
          <w:p w14:paraId="4BBD77F9" w14:textId="77777777" w:rsidR="00B50050" w:rsidRDefault="00B50050" w:rsidP="0088127C">
            <w:pPr>
              <w:pStyle w:val="OtherTableBody"/>
            </w:pPr>
            <w:r>
              <w:t>0766</w:t>
            </w:r>
          </w:p>
        </w:tc>
        <w:tc>
          <w:tcPr>
            <w:tcW w:w="6000" w:type="dxa"/>
          </w:tcPr>
          <w:p w14:paraId="3EB0769B" w14:textId="77777777" w:rsidR="00B50050" w:rsidRDefault="00B50050" w:rsidP="0088127C">
            <w:pPr>
              <w:pStyle w:val="OtherTableBody"/>
            </w:pPr>
            <w:r>
              <w:t>Routing Instruction (RXR-5)</w:t>
            </w:r>
          </w:p>
        </w:tc>
        <w:tc>
          <w:tcPr>
            <w:tcW w:w="1000" w:type="dxa"/>
          </w:tcPr>
          <w:p w14:paraId="12C2E869" w14:textId="77777777" w:rsidR="00B50050" w:rsidRDefault="00B50050" w:rsidP="0088127C">
            <w:pPr>
              <w:pStyle w:val="OtherTableBody"/>
            </w:pPr>
            <w:r>
              <w:t>4A.4.2</w:t>
            </w:r>
          </w:p>
        </w:tc>
      </w:tr>
      <w:tr w:rsidR="00B50050" w14:paraId="7ACFF9E0" w14:textId="77777777" w:rsidTr="00195548">
        <w:tc>
          <w:tcPr>
            <w:tcW w:w="1000" w:type="dxa"/>
          </w:tcPr>
          <w:p w14:paraId="6642F4EC" w14:textId="77777777" w:rsidR="00B50050" w:rsidRDefault="00B50050" w:rsidP="0088127C">
            <w:pPr>
              <w:pStyle w:val="OtherTableBody"/>
            </w:pPr>
            <w:r>
              <w:t>User</w:t>
            </w:r>
          </w:p>
        </w:tc>
        <w:tc>
          <w:tcPr>
            <w:tcW w:w="1000" w:type="dxa"/>
          </w:tcPr>
          <w:p w14:paraId="31BAEBFC" w14:textId="77777777" w:rsidR="00B50050" w:rsidRDefault="00B50050" w:rsidP="0088127C">
            <w:pPr>
              <w:pStyle w:val="OtherTableBody"/>
            </w:pPr>
            <w:r>
              <w:t>0793</w:t>
            </w:r>
          </w:p>
        </w:tc>
        <w:tc>
          <w:tcPr>
            <w:tcW w:w="6000" w:type="dxa"/>
          </w:tcPr>
          <w:p w14:paraId="6AFBEBC0" w14:textId="77777777" w:rsidR="00B50050" w:rsidRDefault="00B50050" w:rsidP="0088127C">
            <w:pPr>
              <w:pStyle w:val="OtherTableBody"/>
            </w:pPr>
            <w:r>
              <w:t>Ruling Act</w:t>
            </w:r>
          </w:p>
        </w:tc>
        <w:tc>
          <w:tcPr>
            <w:tcW w:w="1000" w:type="dxa"/>
          </w:tcPr>
          <w:p w14:paraId="5D901058" w14:textId="77777777" w:rsidR="00B50050" w:rsidRDefault="00B50050" w:rsidP="0088127C">
            <w:pPr>
              <w:pStyle w:val="OtherTableBody"/>
            </w:pPr>
            <w:r>
              <w:t>2.C.2.512</w:t>
            </w:r>
          </w:p>
        </w:tc>
      </w:tr>
      <w:tr w:rsidR="00B50050" w14:paraId="5EFF1A01" w14:textId="77777777" w:rsidTr="00195548">
        <w:tc>
          <w:tcPr>
            <w:tcW w:w="1000" w:type="dxa"/>
          </w:tcPr>
          <w:p w14:paraId="17B1F486" w14:textId="77777777" w:rsidR="00B50050" w:rsidRDefault="00B50050" w:rsidP="0088127C">
            <w:pPr>
              <w:pStyle w:val="OtherTableBody"/>
            </w:pPr>
            <w:r>
              <w:t>HL7</w:t>
            </w:r>
          </w:p>
        </w:tc>
        <w:tc>
          <w:tcPr>
            <w:tcW w:w="1000" w:type="dxa"/>
          </w:tcPr>
          <w:p w14:paraId="20FE6CC2" w14:textId="77777777" w:rsidR="00B50050" w:rsidRDefault="00B50050" w:rsidP="0088127C">
            <w:pPr>
              <w:pStyle w:val="OtherTableBody"/>
            </w:pPr>
            <w:r>
              <w:t>0166</w:t>
            </w:r>
          </w:p>
        </w:tc>
        <w:tc>
          <w:tcPr>
            <w:tcW w:w="6000" w:type="dxa"/>
          </w:tcPr>
          <w:p w14:paraId="5B9F0B2B" w14:textId="77777777" w:rsidR="00B50050" w:rsidRDefault="00B50050" w:rsidP="0088127C">
            <w:pPr>
              <w:pStyle w:val="OtherTableBody"/>
            </w:pPr>
            <w:r>
              <w:t>RX Component Type</w:t>
            </w:r>
          </w:p>
        </w:tc>
        <w:tc>
          <w:tcPr>
            <w:tcW w:w="1000" w:type="dxa"/>
          </w:tcPr>
          <w:p w14:paraId="7F7C4F67" w14:textId="77777777" w:rsidR="00B50050" w:rsidRDefault="00B50050" w:rsidP="0088127C">
            <w:pPr>
              <w:pStyle w:val="OtherTableBody"/>
            </w:pPr>
            <w:r>
              <w:t>2.C.2.111</w:t>
            </w:r>
          </w:p>
        </w:tc>
      </w:tr>
      <w:tr w:rsidR="00B50050" w14:paraId="6AAA8BBE" w14:textId="77777777" w:rsidTr="00195548">
        <w:tc>
          <w:tcPr>
            <w:tcW w:w="1000" w:type="dxa"/>
          </w:tcPr>
          <w:p w14:paraId="7B956E4D" w14:textId="77777777" w:rsidR="00B50050" w:rsidRDefault="00B50050" w:rsidP="0088127C">
            <w:pPr>
              <w:pStyle w:val="OtherTableBody"/>
            </w:pPr>
            <w:r>
              <w:t>undefined</w:t>
            </w:r>
          </w:p>
        </w:tc>
        <w:tc>
          <w:tcPr>
            <w:tcW w:w="1000" w:type="dxa"/>
          </w:tcPr>
          <w:p w14:paraId="2EB58D4A" w14:textId="77777777" w:rsidR="00B50050" w:rsidRDefault="00B50050" w:rsidP="0088127C">
            <w:pPr>
              <w:pStyle w:val="OtherTableBody"/>
            </w:pPr>
            <w:r>
              <w:t>0606</w:t>
            </w:r>
          </w:p>
        </w:tc>
        <w:tc>
          <w:tcPr>
            <w:tcW w:w="6000" w:type="dxa"/>
          </w:tcPr>
          <w:p w14:paraId="05FA198B" w14:textId="77777777" w:rsidR="00B50050" w:rsidRPr="001D2E85" w:rsidRDefault="00B50050" w:rsidP="0088127C">
            <w:pPr>
              <w:pStyle w:val="OtherTableBody"/>
            </w:pPr>
            <w:r w:rsidRPr="001D2E85">
              <w:t>Scheduled Procedure Step Location (IPC-8)</w:t>
            </w:r>
          </w:p>
        </w:tc>
        <w:tc>
          <w:tcPr>
            <w:tcW w:w="1000" w:type="dxa"/>
          </w:tcPr>
          <w:p w14:paraId="66B28BD0" w14:textId="77777777" w:rsidR="00B50050" w:rsidRDefault="00B50050" w:rsidP="0088127C">
            <w:pPr>
              <w:pStyle w:val="OtherTableBody"/>
            </w:pPr>
            <w:r>
              <w:t>4.5.6</w:t>
            </w:r>
          </w:p>
        </w:tc>
      </w:tr>
      <w:tr w:rsidR="00B50050" w14:paraId="32A188EF" w14:textId="77777777" w:rsidTr="00195548">
        <w:tc>
          <w:tcPr>
            <w:tcW w:w="1000" w:type="dxa"/>
          </w:tcPr>
          <w:p w14:paraId="2BBFE86B" w14:textId="77777777" w:rsidR="00B50050" w:rsidRDefault="00B50050" w:rsidP="0088127C">
            <w:pPr>
              <w:pStyle w:val="OtherTableBody"/>
            </w:pPr>
            <w:r>
              <w:t>User</w:t>
            </w:r>
          </w:p>
        </w:tc>
        <w:tc>
          <w:tcPr>
            <w:tcW w:w="1000" w:type="dxa"/>
          </w:tcPr>
          <w:p w14:paraId="7C441607" w14:textId="77777777" w:rsidR="00B50050" w:rsidRDefault="00B50050" w:rsidP="0088127C">
            <w:pPr>
              <w:pStyle w:val="OtherTableBody"/>
            </w:pPr>
            <w:r>
              <w:t>0402</w:t>
            </w:r>
          </w:p>
        </w:tc>
        <w:tc>
          <w:tcPr>
            <w:tcW w:w="6000" w:type="dxa"/>
          </w:tcPr>
          <w:p w14:paraId="5B0DFD7B" w14:textId="77777777" w:rsidR="00B50050" w:rsidRDefault="00B50050" w:rsidP="0088127C">
            <w:pPr>
              <w:pStyle w:val="OtherTableBody"/>
            </w:pPr>
            <w:r>
              <w:t>School Type</w:t>
            </w:r>
          </w:p>
        </w:tc>
        <w:tc>
          <w:tcPr>
            <w:tcW w:w="1000" w:type="dxa"/>
          </w:tcPr>
          <w:p w14:paraId="42C24A19" w14:textId="77777777" w:rsidR="00B50050" w:rsidRDefault="00B50050" w:rsidP="0088127C">
            <w:pPr>
              <w:pStyle w:val="OtherTableBody"/>
            </w:pPr>
            <w:r>
              <w:t>2.C.2.324</w:t>
            </w:r>
          </w:p>
        </w:tc>
      </w:tr>
      <w:tr w:rsidR="00B50050" w14:paraId="2E3AF0FF" w14:textId="77777777" w:rsidTr="00195548">
        <w:tc>
          <w:tcPr>
            <w:tcW w:w="1000" w:type="dxa"/>
          </w:tcPr>
          <w:p w14:paraId="7A0F0938" w14:textId="77777777" w:rsidR="00B50050" w:rsidRDefault="00B50050" w:rsidP="0088127C">
            <w:pPr>
              <w:pStyle w:val="OtherTableBody"/>
            </w:pPr>
            <w:r>
              <w:t>User</w:t>
            </w:r>
          </w:p>
        </w:tc>
        <w:tc>
          <w:tcPr>
            <w:tcW w:w="1000" w:type="dxa"/>
          </w:tcPr>
          <w:p w14:paraId="2DE1A5BA" w14:textId="77777777" w:rsidR="00B50050" w:rsidRDefault="00B50050" w:rsidP="0088127C">
            <w:pPr>
              <w:pStyle w:val="OtherTableBody"/>
            </w:pPr>
            <w:r>
              <w:t>0152</w:t>
            </w:r>
          </w:p>
        </w:tc>
        <w:tc>
          <w:tcPr>
            <w:tcW w:w="6000" w:type="dxa"/>
          </w:tcPr>
          <w:p w14:paraId="449F9820" w14:textId="77777777" w:rsidR="00B50050" w:rsidRDefault="00B50050" w:rsidP="0088127C">
            <w:pPr>
              <w:pStyle w:val="OtherTableBody"/>
            </w:pPr>
            <w:r>
              <w:t>Second Opinion Documentation Received</w:t>
            </w:r>
          </w:p>
        </w:tc>
        <w:tc>
          <w:tcPr>
            <w:tcW w:w="1000" w:type="dxa"/>
          </w:tcPr>
          <w:p w14:paraId="399BEF5F" w14:textId="77777777" w:rsidR="00B50050" w:rsidRDefault="00B50050" w:rsidP="0088127C">
            <w:pPr>
              <w:pStyle w:val="OtherTableBody"/>
            </w:pPr>
            <w:r>
              <w:t>2.C.2.101</w:t>
            </w:r>
          </w:p>
        </w:tc>
      </w:tr>
      <w:tr w:rsidR="00B50050" w14:paraId="3B347D86" w14:textId="77777777" w:rsidTr="00195548">
        <w:tc>
          <w:tcPr>
            <w:tcW w:w="1000" w:type="dxa"/>
          </w:tcPr>
          <w:p w14:paraId="263C262E" w14:textId="77777777" w:rsidR="00B50050" w:rsidRDefault="00B50050" w:rsidP="0088127C">
            <w:pPr>
              <w:pStyle w:val="OtherTableBody"/>
            </w:pPr>
            <w:r>
              <w:t>User</w:t>
            </w:r>
          </w:p>
        </w:tc>
        <w:tc>
          <w:tcPr>
            <w:tcW w:w="1000" w:type="dxa"/>
          </w:tcPr>
          <w:p w14:paraId="6C916762" w14:textId="77777777" w:rsidR="00B50050" w:rsidRDefault="00B50050" w:rsidP="0088127C">
            <w:pPr>
              <w:pStyle w:val="OtherTableBody"/>
            </w:pPr>
            <w:r>
              <w:t>0151</w:t>
            </w:r>
          </w:p>
        </w:tc>
        <w:tc>
          <w:tcPr>
            <w:tcW w:w="6000" w:type="dxa"/>
          </w:tcPr>
          <w:p w14:paraId="21380F0B" w14:textId="77777777" w:rsidR="00B50050" w:rsidRDefault="00B50050" w:rsidP="0088127C">
            <w:pPr>
              <w:pStyle w:val="OtherTableBody"/>
            </w:pPr>
            <w:r>
              <w:t>Second Opinion Status</w:t>
            </w:r>
          </w:p>
        </w:tc>
        <w:tc>
          <w:tcPr>
            <w:tcW w:w="1000" w:type="dxa"/>
          </w:tcPr>
          <w:p w14:paraId="7EA5D6F5" w14:textId="77777777" w:rsidR="00B50050" w:rsidRDefault="00B50050" w:rsidP="0088127C">
            <w:pPr>
              <w:pStyle w:val="OtherTableBody"/>
            </w:pPr>
            <w:r>
              <w:t>2.C.2.100</w:t>
            </w:r>
          </w:p>
        </w:tc>
      </w:tr>
      <w:tr w:rsidR="00B50050" w14:paraId="439E146D" w14:textId="77777777" w:rsidTr="00195548">
        <w:tc>
          <w:tcPr>
            <w:tcW w:w="1000" w:type="dxa"/>
          </w:tcPr>
          <w:p w14:paraId="67C055B8" w14:textId="77777777" w:rsidR="00B50050" w:rsidRDefault="00B50050" w:rsidP="0088127C">
            <w:pPr>
              <w:pStyle w:val="OtherTableBody"/>
            </w:pPr>
            <w:r>
              <w:t>HL7</w:t>
            </w:r>
          </w:p>
        </w:tc>
        <w:tc>
          <w:tcPr>
            <w:tcW w:w="1000" w:type="dxa"/>
          </w:tcPr>
          <w:p w14:paraId="58A55E17" w14:textId="77777777" w:rsidR="00B50050" w:rsidRDefault="00B50050" w:rsidP="0088127C">
            <w:pPr>
              <w:pStyle w:val="OtherTableBody"/>
            </w:pPr>
            <w:r>
              <w:t>0904</w:t>
            </w:r>
          </w:p>
        </w:tc>
        <w:tc>
          <w:tcPr>
            <w:tcW w:w="6000" w:type="dxa"/>
          </w:tcPr>
          <w:p w14:paraId="5B1787EC" w14:textId="77777777" w:rsidR="00B50050" w:rsidRDefault="00B50050" w:rsidP="0088127C">
            <w:pPr>
              <w:pStyle w:val="OtherTableBody"/>
            </w:pPr>
            <w:r>
              <w:t>Security Check Scheme</w:t>
            </w:r>
          </w:p>
        </w:tc>
        <w:tc>
          <w:tcPr>
            <w:tcW w:w="1000" w:type="dxa"/>
          </w:tcPr>
          <w:p w14:paraId="30C65455" w14:textId="77777777" w:rsidR="00B50050" w:rsidRDefault="00B50050" w:rsidP="0088127C">
            <w:pPr>
              <w:pStyle w:val="OtherTableBody"/>
            </w:pPr>
            <w:r>
              <w:t>2.C.2.529</w:t>
            </w:r>
          </w:p>
        </w:tc>
      </w:tr>
      <w:tr w:rsidR="00B50050" w14:paraId="31DBDD35" w14:textId="77777777" w:rsidTr="00195548">
        <w:tc>
          <w:tcPr>
            <w:tcW w:w="1000" w:type="dxa"/>
          </w:tcPr>
          <w:p w14:paraId="22826162" w14:textId="77777777" w:rsidR="00B50050" w:rsidRDefault="00B50050" w:rsidP="0088127C">
            <w:pPr>
              <w:pStyle w:val="OtherTableBody"/>
            </w:pPr>
            <w:r>
              <w:t>HL7-EXT</w:t>
            </w:r>
          </w:p>
        </w:tc>
        <w:tc>
          <w:tcPr>
            <w:tcW w:w="1000" w:type="dxa"/>
          </w:tcPr>
          <w:p w14:paraId="7EDEA086" w14:textId="77777777" w:rsidR="00B50050" w:rsidRDefault="00B50050" w:rsidP="0088127C">
            <w:pPr>
              <w:pStyle w:val="OtherTableBody"/>
            </w:pPr>
            <w:r>
              <w:t>0953</w:t>
            </w:r>
          </w:p>
        </w:tc>
        <w:tc>
          <w:tcPr>
            <w:tcW w:w="6000" w:type="dxa"/>
          </w:tcPr>
          <w:p w14:paraId="3DC13029" w14:textId="77777777" w:rsidR="00B50050" w:rsidRDefault="00B50050" w:rsidP="0088127C">
            <w:pPr>
              <w:pStyle w:val="OtherTableBody"/>
            </w:pPr>
            <w:r>
              <w:t>Security Label Handling Instructions</w:t>
            </w:r>
          </w:p>
        </w:tc>
        <w:tc>
          <w:tcPr>
            <w:tcW w:w="1000" w:type="dxa"/>
          </w:tcPr>
          <w:p w14:paraId="37617BEC" w14:textId="77777777" w:rsidR="00B50050" w:rsidRDefault="00B50050" w:rsidP="0088127C">
            <w:pPr>
              <w:pStyle w:val="OtherTableBody"/>
            </w:pPr>
            <w:r>
              <w:t>3</w:t>
            </w:r>
          </w:p>
        </w:tc>
      </w:tr>
      <w:tr w:rsidR="00B50050" w14:paraId="343FB3F1" w14:textId="77777777" w:rsidTr="00195548">
        <w:tc>
          <w:tcPr>
            <w:tcW w:w="1000" w:type="dxa"/>
          </w:tcPr>
          <w:p w14:paraId="5AC2173D" w14:textId="77777777" w:rsidR="00B50050" w:rsidRDefault="00B50050" w:rsidP="0088127C">
            <w:pPr>
              <w:pStyle w:val="OtherTableBody"/>
            </w:pPr>
            <w:r>
              <w:t>HL7</w:t>
            </w:r>
          </w:p>
        </w:tc>
        <w:tc>
          <w:tcPr>
            <w:tcW w:w="1000" w:type="dxa"/>
          </w:tcPr>
          <w:p w14:paraId="630268F5" w14:textId="77777777" w:rsidR="00B50050" w:rsidRDefault="00B50050" w:rsidP="0088127C">
            <w:pPr>
              <w:pStyle w:val="OtherTableBody"/>
            </w:pPr>
            <w:r>
              <w:t>0206</w:t>
            </w:r>
          </w:p>
        </w:tc>
        <w:tc>
          <w:tcPr>
            <w:tcW w:w="6000" w:type="dxa"/>
          </w:tcPr>
          <w:p w14:paraId="6E816B1F" w14:textId="77777777" w:rsidR="00B50050" w:rsidRDefault="00B50050" w:rsidP="0088127C">
            <w:pPr>
              <w:pStyle w:val="OtherTableBody"/>
            </w:pPr>
            <w:r>
              <w:t>Segment Action Code</w:t>
            </w:r>
          </w:p>
        </w:tc>
        <w:tc>
          <w:tcPr>
            <w:tcW w:w="1000" w:type="dxa"/>
          </w:tcPr>
          <w:p w14:paraId="75F78895" w14:textId="77777777" w:rsidR="00B50050" w:rsidRDefault="00B50050" w:rsidP="0088127C">
            <w:pPr>
              <w:pStyle w:val="OtherTableBody"/>
            </w:pPr>
            <w:r>
              <w:t>2.C.2.143</w:t>
            </w:r>
          </w:p>
        </w:tc>
      </w:tr>
      <w:tr w:rsidR="00B50050" w14:paraId="7B554D8A" w14:textId="77777777" w:rsidTr="00195548">
        <w:tc>
          <w:tcPr>
            <w:tcW w:w="1000" w:type="dxa"/>
          </w:tcPr>
          <w:p w14:paraId="0AE6E91D" w14:textId="77777777" w:rsidR="00B50050" w:rsidRDefault="00B50050" w:rsidP="0088127C">
            <w:pPr>
              <w:pStyle w:val="OtherTableBody"/>
            </w:pPr>
            <w:r>
              <w:t>HL7</w:t>
            </w:r>
          </w:p>
        </w:tc>
        <w:tc>
          <w:tcPr>
            <w:tcW w:w="1000" w:type="dxa"/>
          </w:tcPr>
          <w:p w14:paraId="5789B8BA" w14:textId="77777777" w:rsidR="00B50050" w:rsidRDefault="00B50050" w:rsidP="0088127C">
            <w:pPr>
              <w:pStyle w:val="OtherTableBody"/>
            </w:pPr>
            <w:r>
              <w:t>0391</w:t>
            </w:r>
          </w:p>
        </w:tc>
        <w:tc>
          <w:tcPr>
            <w:tcW w:w="6000" w:type="dxa"/>
          </w:tcPr>
          <w:p w14:paraId="5980A471" w14:textId="77777777" w:rsidR="00B50050" w:rsidRDefault="00B50050" w:rsidP="0088127C">
            <w:pPr>
              <w:pStyle w:val="OtherTableBody"/>
            </w:pPr>
            <w:r>
              <w:t>Segment Group</w:t>
            </w:r>
          </w:p>
        </w:tc>
        <w:tc>
          <w:tcPr>
            <w:tcW w:w="1000" w:type="dxa"/>
          </w:tcPr>
          <w:p w14:paraId="373159F8" w14:textId="77777777" w:rsidR="00B50050" w:rsidRDefault="00B50050" w:rsidP="0088127C">
            <w:pPr>
              <w:pStyle w:val="OtherTableBody"/>
            </w:pPr>
            <w:r>
              <w:t>2.C.2.315</w:t>
            </w:r>
          </w:p>
        </w:tc>
      </w:tr>
      <w:tr w:rsidR="00B50050" w14:paraId="6401B4F7" w14:textId="77777777" w:rsidTr="00195548">
        <w:tc>
          <w:tcPr>
            <w:tcW w:w="1000" w:type="dxa"/>
          </w:tcPr>
          <w:p w14:paraId="128CAE28" w14:textId="77777777" w:rsidR="00B50050" w:rsidRDefault="00B50050" w:rsidP="0088127C">
            <w:pPr>
              <w:pStyle w:val="OtherTableBody"/>
            </w:pPr>
            <w:r>
              <w:t>User</w:t>
            </w:r>
          </w:p>
        </w:tc>
        <w:tc>
          <w:tcPr>
            <w:tcW w:w="1000" w:type="dxa"/>
          </w:tcPr>
          <w:p w14:paraId="3A01F44C" w14:textId="77777777" w:rsidR="00B50050" w:rsidRDefault="00B50050" w:rsidP="0088127C">
            <w:pPr>
              <w:pStyle w:val="OtherTableBody"/>
            </w:pPr>
            <w:r>
              <w:t>0436</w:t>
            </w:r>
          </w:p>
        </w:tc>
        <w:tc>
          <w:tcPr>
            <w:tcW w:w="6000" w:type="dxa"/>
          </w:tcPr>
          <w:p w14:paraId="7805D130" w14:textId="77777777" w:rsidR="00B50050" w:rsidRPr="001D2E85" w:rsidRDefault="00B50050" w:rsidP="0088127C">
            <w:pPr>
              <w:pStyle w:val="OtherTableBody"/>
            </w:pPr>
            <w:r w:rsidRPr="001D2E85">
              <w:t>Sensitivity to Causative Agent Code</w:t>
            </w:r>
          </w:p>
        </w:tc>
        <w:tc>
          <w:tcPr>
            <w:tcW w:w="1000" w:type="dxa"/>
          </w:tcPr>
          <w:p w14:paraId="12370684" w14:textId="77777777" w:rsidR="00B50050" w:rsidRDefault="00B50050" w:rsidP="0088127C">
            <w:pPr>
              <w:pStyle w:val="OtherTableBody"/>
            </w:pPr>
            <w:r>
              <w:t>2.C.2.353</w:t>
            </w:r>
          </w:p>
        </w:tc>
      </w:tr>
      <w:tr w:rsidR="00B50050" w14:paraId="4FA0972C" w14:textId="77777777" w:rsidTr="00195548">
        <w:tc>
          <w:tcPr>
            <w:tcW w:w="1000" w:type="dxa"/>
          </w:tcPr>
          <w:p w14:paraId="30885EB8" w14:textId="77777777" w:rsidR="00B50050" w:rsidRDefault="00B50050" w:rsidP="0088127C">
            <w:pPr>
              <w:pStyle w:val="OtherTableBody"/>
            </w:pPr>
            <w:r>
              <w:lastRenderedPageBreak/>
              <w:t>User</w:t>
            </w:r>
          </w:p>
        </w:tc>
        <w:tc>
          <w:tcPr>
            <w:tcW w:w="1000" w:type="dxa"/>
          </w:tcPr>
          <w:p w14:paraId="7AA67D66" w14:textId="77777777" w:rsidR="00B50050" w:rsidRDefault="00B50050" w:rsidP="0088127C">
            <w:pPr>
              <w:pStyle w:val="OtherTableBody"/>
            </w:pPr>
            <w:r>
              <w:t>0380</w:t>
            </w:r>
          </w:p>
        </w:tc>
        <w:tc>
          <w:tcPr>
            <w:tcW w:w="6000" w:type="dxa"/>
          </w:tcPr>
          <w:p w14:paraId="6025B9F9" w14:textId="77777777" w:rsidR="00B50050" w:rsidRDefault="00B50050" w:rsidP="0088127C">
            <w:pPr>
              <w:pStyle w:val="OtherTableBody"/>
            </w:pPr>
            <w:r>
              <w:t>Separator Type</w:t>
            </w:r>
          </w:p>
        </w:tc>
        <w:tc>
          <w:tcPr>
            <w:tcW w:w="1000" w:type="dxa"/>
          </w:tcPr>
          <w:p w14:paraId="225C727B" w14:textId="77777777" w:rsidR="00B50050" w:rsidRDefault="00B50050" w:rsidP="0088127C">
            <w:pPr>
              <w:pStyle w:val="OtherTableBody"/>
            </w:pPr>
            <w:r>
              <w:t>2.C.2.305</w:t>
            </w:r>
          </w:p>
        </w:tc>
      </w:tr>
      <w:tr w:rsidR="00B50050" w14:paraId="3B823E36" w14:textId="77777777" w:rsidTr="00195548">
        <w:tc>
          <w:tcPr>
            <w:tcW w:w="1000" w:type="dxa"/>
          </w:tcPr>
          <w:p w14:paraId="5ED45F8E" w14:textId="77777777" w:rsidR="00B50050" w:rsidRDefault="00B50050" w:rsidP="0088127C">
            <w:pPr>
              <w:pStyle w:val="OtherTableBody"/>
            </w:pPr>
            <w:r>
              <w:t>HL7</w:t>
            </w:r>
          </w:p>
        </w:tc>
        <w:tc>
          <w:tcPr>
            <w:tcW w:w="1000" w:type="dxa"/>
          </w:tcPr>
          <w:p w14:paraId="1462ABFF" w14:textId="77777777" w:rsidR="00B50050" w:rsidRDefault="00B50050" w:rsidP="0088127C">
            <w:pPr>
              <w:pStyle w:val="OtherTableBody"/>
            </w:pPr>
            <w:r>
              <w:t>0504</w:t>
            </w:r>
          </w:p>
        </w:tc>
        <w:tc>
          <w:tcPr>
            <w:tcW w:w="6000" w:type="dxa"/>
          </w:tcPr>
          <w:p w14:paraId="286D0E36" w14:textId="77777777" w:rsidR="00B50050" w:rsidRDefault="00B50050" w:rsidP="0088127C">
            <w:pPr>
              <w:pStyle w:val="OtherTableBody"/>
            </w:pPr>
            <w:r>
              <w:t>Sequence Condition Code</w:t>
            </w:r>
          </w:p>
        </w:tc>
        <w:tc>
          <w:tcPr>
            <w:tcW w:w="1000" w:type="dxa"/>
          </w:tcPr>
          <w:p w14:paraId="7AC6E669" w14:textId="77777777" w:rsidR="00B50050" w:rsidRDefault="00B50050" w:rsidP="0088127C">
            <w:pPr>
              <w:pStyle w:val="OtherTableBody"/>
            </w:pPr>
            <w:r>
              <w:t>2.C.2.417</w:t>
            </w:r>
          </w:p>
        </w:tc>
      </w:tr>
      <w:tr w:rsidR="00B50050" w14:paraId="7AFCA5EC" w14:textId="77777777" w:rsidTr="00195548">
        <w:tc>
          <w:tcPr>
            <w:tcW w:w="1000" w:type="dxa"/>
          </w:tcPr>
          <w:p w14:paraId="0E995F08" w14:textId="77777777" w:rsidR="00B50050" w:rsidRDefault="00B50050" w:rsidP="0088127C">
            <w:pPr>
              <w:pStyle w:val="OtherTableBody"/>
            </w:pPr>
            <w:r>
              <w:t>HL7</w:t>
            </w:r>
          </w:p>
        </w:tc>
        <w:tc>
          <w:tcPr>
            <w:tcW w:w="1000" w:type="dxa"/>
          </w:tcPr>
          <w:p w14:paraId="2CDF7F56" w14:textId="77777777" w:rsidR="00B50050" w:rsidRDefault="00B50050" w:rsidP="0088127C">
            <w:pPr>
              <w:pStyle w:val="OtherTableBody"/>
            </w:pPr>
            <w:r>
              <w:t>0503</w:t>
            </w:r>
          </w:p>
        </w:tc>
        <w:tc>
          <w:tcPr>
            <w:tcW w:w="6000" w:type="dxa"/>
          </w:tcPr>
          <w:p w14:paraId="1524E062" w14:textId="77777777" w:rsidR="00B50050" w:rsidRDefault="00B50050" w:rsidP="0088127C">
            <w:pPr>
              <w:pStyle w:val="OtherTableBody"/>
            </w:pPr>
            <w:r>
              <w:t>Sequence/Results Flag</w:t>
            </w:r>
          </w:p>
        </w:tc>
        <w:tc>
          <w:tcPr>
            <w:tcW w:w="1000" w:type="dxa"/>
          </w:tcPr>
          <w:p w14:paraId="42C0D6C9" w14:textId="77777777" w:rsidR="00B50050" w:rsidRDefault="00B50050" w:rsidP="0088127C">
            <w:pPr>
              <w:pStyle w:val="OtherTableBody"/>
            </w:pPr>
            <w:r>
              <w:t>2.C.2.416</w:t>
            </w:r>
          </w:p>
        </w:tc>
      </w:tr>
      <w:tr w:rsidR="00B50050" w14:paraId="0ADBBDD3" w14:textId="77777777" w:rsidTr="00195548">
        <w:tc>
          <w:tcPr>
            <w:tcW w:w="1000" w:type="dxa"/>
          </w:tcPr>
          <w:p w14:paraId="497644D2" w14:textId="77777777" w:rsidR="00B50050" w:rsidRDefault="00B50050" w:rsidP="0088127C">
            <w:pPr>
              <w:pStyle w:val="OtherTableBody"/>
            </w:pPr>
            <w:r>
              <w:t>HL7</w:t>
            </w:r>
          </w:p>
        </w:tc>
        <w:tc>
          <w:tcPr>
            <w:tcW w:w="1000" w:type="dxa"/>
          </w:tcPr>
          <w:p w14:paraId="593B1051" w14:textId="77777777" w:rsidR="00B50050" w:rsidRDefault="00B50050" w:rsidP="0088127C">
            <w:pPr>
              <w:pStyle w:val="OtherTableBody"/>
            </w:pPr>
            <w:r>
              <w:t>0397</w:t>
            </w:r>
          </w:p>
        </w:tc>
        <w:tc>
          <w:tcPr>
            <w:tcW w:w="6000" w:type="dxa"/>
          </w:tcPr>
          <w:p w14:paraId="49EDE012" w14:textId="77777777" w:rsidR="00B50050" w:rsidRDefault="00B50050" w:rsidP="0088127C">
            <w:pPr>
              <w:pStyle w:val="OtherTableBody"/>
            </w:pPr>
            <w:r>
              <w:t>Sequencing</w:t>
            </w:r>
          </w:p>
        </w:tc>
        <w:tc>
          <w:tcPr>
            <w:tcW w:w="1000" w:type="dxa"/>
          </w:tcPr>
          <w:p w14:paraId="45B9FAEA" w14:textId="77777777" w:rsidR="00B50050" w:rsidRDefault="00B50050" w:rsidP="0088127C">
            <w:pPr>
              <w:pStyle w:val="OtherTableBody"/>
            </w:pPr>
            <w:r>
              <w:t>2.C.2.321</w:t>
            </w:r>
          </w:p>
        </w:tc>
      </w:tr>
      <w:tr w:rsidR="00B50050" w14:paraId="6B288BAE" w14:textId="77777777" w:rsidTr="00195548">
        <w:tc>
          <w:tcPr>
            <w:tcW w:w="1000" w:type="dxa"/>
          </w:tcPr>
          <w:p w14:paraId="2B0E00D3" w14:textId="77777777" w:rsidR="00B50050" w:rsidRDefault="00B50050" w:rsidP="0088127C">
            <w:pPr>
              <w:pStyle w:val="OtherTableBody"/>
            </w:pPr>
            <w:r>
              <w:t>undefined</w:t>
            </w:r>
          </w:p>
        </w:tc>
        <w:tc>
          <w:tcPr>
            <w:tcW w:w="1000" w:type="dxa"/>
          </w:tcPr>
          <w:p w14:paraId="534268D5" w14:textId="77777777" w:rsidR="00B50050" w:rsidRDefault="00B50050" w:rsidP="0088127C">
            <w:pPr>
              <w:pStyle w:val="OtherTableBody"/>
            </w:pPr>
            <w:r>
              <w:t>0627</w:t>
            </w:r>
          </w:p>
        </w:tc>
        <w:tc>
          <w:tcPr>
            <w:tcW w:w="6000" w:type="dxa"/>
          </w:tcPr>
          <w:p w14:paraId="35BC867A" w14:textId="77777777" w:rsidR="00B50050" w:rsidRDefault="00B50050" w:rsidP="0088127C">
            <w:pPr>
              <w:pStyle w:val="OtherTableBody"/>
            </w:pPr>
            <w:r>
              <w:t>Service Period (ODS-2)</w:t>
            </w:r>
          </w:p>
        </w:tc>
        <w:tc>
          <w:tcPr>
            <w:tcW w:w="1000" w:type="dxa"/>
          </w:tcPr>
          <w:p w14:paraId="1C7FBAA8" w14:textId="77777777" w:rsidR="00B50050" w:rsidRDefault="00B50050" w:rsidP="0088127C">
            <w:pPr>
              <w:pStyle w:val="OtherTableBody"/>
            </w:pPr>
            <w:r>
              <w:t>4.8.1</w:t>
            </w:r>
          </w:p>
        </w:tc>
      </w:tr>
      <w:tr w:rsidR="00B50050" w14:paraId="2911E054" w14:textId="77777777" w:rsidTr="00195548">
        <w:tc>
          <w:tcPr>
            <w:tcW w:w="1000" w:type="dxa"/>
          </w:tcPr>
          <w:p w14:paraId="0D838B73" w14:textId="77777777" w:rsidR="00B50050" w:rsidRDefault="00B50050" w:rsidP="0088127C">
            <w:pPr>
              <w:pStyle w:val="OtherTableBody"/>
            </w:pPr>
            <w:r>
              <w:t>undefined</w:t>
            </w:r>
          </w:p>
        </w:tc>
        <w:tc>
          <w:tcPr>
            <w:tcW w:w="1000" w:type="dxa"/>
          </w:tcPr>
          <w:p w14:paraId="0A896A5C" w14:textId="77777777" w:rsidR="00B50050" w:rsidRDefault="00B50050" w:rsidP="0088127C">
            <w:pPr>
              <w:pStyle w:val="OtherTableBody"/>
            </w:pPr>
            <w:r>
              <w:t>0629</w:t>
            </w:r>
          </w:p>
        </w:tc>
        <w:tc>
          <w:tcPr>
            <w:tcW w:w="6000" w:type="dxa"/>
          </w:tcPr>
          <w:p w14:paraId="54C20C02" w14:textId="77777777" w:rsidR="00B50050" w:rsidRDefault="00B50050" w:rsidP="0088127C">
            <w:pPr>
              <w:pStyle w:val="OtherTableBody"/>
            </w:pPr>
            <w:r>
              <w:t>Service Period (ODT-2)</w:t>
            </w:r>
          </w:p>
        </w:tc>
        <w:tc>
          <w:tcPr>
            <w:tcW w:w="1000" w:type="dxa"/>
          </w:tcPr>
          <w:p w14:paraId="33539898" w14:textId="77777777" w:rsidR="00B50050" w:rsidRDefault="00B50050" w:rsidP="0088127C">
            <w:pPr>
              <w:pStyle w:val="OtherTableBody"/>
            </w:pPr>
            <w:r>
              <w:t>4.8.2</w:t>
            </w:r>
          </w:p>
        </w:tc>
      </w:tr>
      <w:tr w:rsidR="00B50050" w14:paraId="443A45D1" w14:textId="77777777" w:rsidTr="00195548">
        <w:tc>
          <w:tcPr>
            <w:tcW w:w="1000" w:type="dxa"/>
          </w:tcPr>
          <w:p w14:paraId="2DD7B994" w14:textId="77777777" w:rsidR="00B50050" w:rsidRDefault="00B50050" w:rsidP="0088127C">
            <w:pPr>
              <w:pStyle w:val="OtherTableBody"/>
            </w:pPr>
            <w:r>
              <w:t>User</w:t>
            </w:r>
          </w:p>
        </w:tc>
        <w:tc>
          <w:tcPr>
            <w:tcW w:w="1000" w:type="dxa"/>
          </w:tcPr>
          <w:p w14:paraId="47F72C0C" w14:textId="77777777" w:rsidR="00B50050" w:rsidRDefault="00B50050" w:rsidP="0088127C">
            <w:pPr>
              <w:pStyle w:val="OtherTableBody"/>
            </w:pPr>
            <w:r>
              <w:t>0964</w:t>
            </w:r>
          </w:p>
        </w:tc>
        <w:tc>
          <w:tcPr>
            <w:tcW w:w="6000" w:type="dxa"/>
          </w:tcPr>
          <w:p w14:paraId="7061948F" w14:textId="77777777" w:rsidR="00B50050" w:rsidRDefault="00B50050" w:rsidP="0088127C">
            <w:pPr>
              <w:pStyle w:val="OtherTableBody"/>
            </w:pPr>
            <w:r>
              <w:t>Service Reason</w:t>
            </w:r>
          </w:p>
        </w:tc>
        <w:tc>
          <w:tcPr>
            <w:tcW w:w="1000" w:type="dxa"/>
          </w:tcPr>
          <w:p w14:paraId="6A8D27BC" w14:textId="77777777" w:rsidR="00B50050" w:rsidRDefault="00B50050" w:rsidP="0088127C">
            <w:pPr>
              <w:pStyle w:val="OtherTableBody"/>
            </w:pPr>
          </w:p>
        </w:tc>
      </w:tr>
      <w:tr w:rsidR="00B50050" w14:paraId="1A5B4896" w14:textId="77777777" w:rsidTr="00195548">
        <w:tc>
          <w:tcPr>
            <w:tcW w:w="1000" w:type="dxa"/>
          </w:tcPr>
          <w:p w14:paraId="0A9539B2" w14:textId="77777777" w:rsidR="00B50050" w:rsidRDefault="00B50050" w:rsidP="0088127C">
            <w:pPr>
              <w:pStyle w:val="OtherTableBody"/>
            </w:pPr>
            <w:r>
              <w:t>HL7</w:t>
            </w:r>
          </w:p>
        </w:tc>
        <w:tc>
          <w:tcPr>
            <w:tcW w:w="1000" w:type="dxa"/>
          </w:tcPr>
          <w:p w14:paraId="19D3222E" w14:textId="77777777" w:rsidR="00B50050" w:rsidRDefault="00B50050" w:rsidP="0088127C">
            <w:pPr>
              <w:pStyle w:val="OtherTableBody"/>
            </w:pPr>
            <w:r>
              <w:t>0506</w:t>
            </w:r>
          </w:p>
        </w:tc>
        <w:tc>
          <w:tcPr>
            <w:tcW w:w="6000" w:type="dxa"/>
          </w:tcPr>
          <w:p w14:paraId="53D3013F" w14:textId="77777777" w:rsidR="00B50050" w:rsidRDefault="00B50050" w:rsidP="0088127C">
            <w:pPr>
              <w:pStyle w:val="OtherTableBody"/>
            </w:pPr>
            <w:r>
              <w:t>Service Request Relationship</w:t>
            </w:r>
          </w:p>
        </w:tc>
        <w:tc>
          <w:tcPr>
            <w:tcW w:w="1000" w:type="dxa"/>
          </w:tcPr>
          <w:p w14:paraId="60E3B31D" w14:textId="77777777" w:rsidR="00B50050" w:rsidRDefault="00B50050" w:rsidP="0088127C">
            <w:pPr>
              <w:pStyle w:val="OtherTableBody"/>
            </w:pPr>
            <w:r>
              <w:t>2.C.2.419</w:t>
            </w:r>
          </w:p>
        </w:tc>
      </w:tr>
      <w:tr w:rsidR="00B50050" w14:paraId="0A49AC63" w14:textId="77777777" w:rsidTr="00195548">
        <w:tc>
          <w:tcPr>
            <w:tcW w:w="1000" w:type="dxa"/>
          </w:tcPr>
          <w:p w14:paraId="3AFC6F4B" w14:textId="77777777" w:rsidR="00B50050" w:rsidRDefault="00B50050" w:rsidP="0088127C">
            <w:pPr>
              <w:pStyle w:val="OtherTableBody"/>
            </w:pPr>
            <w:r>
              <w:t>User</w:t>
            </w:r>
          </w:p>
        </w:tc>
        <w:tc>
          <w:tcPr>
            <w:tcW w:w="1000" w:type="dxa"/>
          </w:tcPr>
          <w:p w14:paraId="0146710F" w14:textId="77777777" w:rsidR="00B50050" w:rsidRDefault="00B50050" w:rsidP="0088127C">
            <w:pPr>
              <w:pStyle w:val="OtherTableBody"/>
            </w:pPr>
            <w:r>
              <w:t>0115</w:t>
            </w:r>
          </w:p>
        </w:tc>
        <w:tc>
          <w:tcPr>
            <w:tcW w:w="6000" w:type="dxa"/>
          </w:tcPr>
          <w:p w14:paraId="066BF3A4" w14:textId="77777777" w:rsidR="00B50050" w:rsidRDefault="00B50050" w:rsidP="0088127C">
            <w:pPr>
              <w:pStyle w:val="OtherTableBody"/>
            </w:pPr>
            <w:r>
              <w:t>Servicing Facilities</w:t>
            </w:r>
          </w:p>
        </w:tc>
        <w:tc>
          <w:tcPr>
            <w:tcW w:w="1000" w:type="dxa"/>
          </w:tcPr>
          <w:p w14:paraId="766E8DFA" w14:textId="77777777" w:rsidR="00B50050" w:rsidRDefault="00B50050" w:rsidP="0088127C">
            <w:pPr>
              <w:pStyle w:val="OtherTableBody"/>
            </w:pPr>
            <w:r>
              <w:t>2.C.2.68</w:t>
            </w:r>
          </w:p>
        </w:tc>
      </w:tr>
      <w:tr w:rsidR="00B50050" w14:paraId="17B95C17" w14:textId="77777777" w:rsidTr="00195548">
        <w:tc>
          <w:tcPr>
            <w:tcW w:w="1000" w:type="dxa"/>
          </w:tcPr>
          <w:p w14:paraId="4767103B" w14:textId="77777777" w:rsidR="00B50050" w:rsidRDefault="00B50050" w:rsidP="0088127C">
            <w:pPr>
              <w:pStyle w:val="OtherTableBody"/>
            </w:pPr>
            <w:r>
              <w:t>User</w:t>
            </w:r>
          </w:p>
        </w:tc>
        <w:tc>
          <w:tcPr>
            <w:tcW w:w="1000" w:type="dxa"/>
          </w:tcPr>
          <w:p w14:paraId="57E67F19" w14:textId="77777777" w:rsidR="00B50050" w:rsidRDefault="00B50050" w:rsidP="0088127C">
            <w:pPr>
              <w:pStyle w:val="OtherTableBody"/>
            </w:pPr>
            <w:r>
              <w:t>0421</w:t>
            </w:r>
          </w:p>
        </w:tc>
        <w:tc>
          <w:tcPr>
            <w:tcW w:w="6000" w:type="dxa"/>
          </w:tcPr>
          <w:p w14:paraId="40A6CFDA" w14:textId="77777777" w:rsidR="00B50050" w:rsidRDefault="00B50050" w:rsidP="0088127C">
            <w:pPr>
              <w:pStyle w:val="OtherTableBody"/>
            </w:pPr>
            <w:r>
              <w:t>Severity of Illness Code</w:t>
            </w:r>
          </w:p>
        </w:tc>
        <w:tc>
          <w:tcPr>
            <w:tcW w:w="1000" w:type="dxa"/>
          </w:tcPr>
          <w:p w14:paraId="5A80BC01" w14:textId="77777777" w:rsidR="00B50050" w:rsidRDefault="00B50050" w:rsidP="0088127C">
            <w:pPr>
              <w:pStyle w:val="OtherTableBody"/>
            </w:pPr>
            <w:r>
              <w:t>2.C.2.338</w:t>
            </w:r>
          </w:p>
        </w:tc>
      </w:tr>
      <w:tr w:rsidR="00B50050" w14:paraId="5BE5194F" w14:textId="77777777" w:rsidTr="00195548">
        <w:tc>
          <w:tcPr>
            <w:tcW w:w="1000" w:type="dxa"/>
          </w:tcPr>
          <w:p w14:paraId="3D0E9D25" w14:textId="77777777" w:rsidR="00B50050" w:rsidRDefault="00B50050" w:rsidP="0088127C">
            <w:pPr>
              <w:pStyle w:val="OtherTableBody"/>
            </w:pPr>
            <w:r>
              <w:t>User</w:t>
            </w:r>
          </w:p>
        </w:tc>
        <w:tc>
          <w:tcPr>
            <w:tcW w:w="1000" w:type="dxa"/>
          </w:tcPr>
          <w:p w14:paraId="74AF7685" w14:textId="77777777" w:rsidR="00B50050" w:rsidRDefault="00B50050" w:rsidP="0088127C">
            <w:pPr>
              <w:pStyle w:val="OtherTableBody"/>
            </w:pPr>
            <w:r>
              <w:t>0905</w:t>
            </w:r>
          </w:p>
        </w:tc>
        <w:tc>
          <w:tcPr>
            <w:tcW w:w="6000" w:type="dxa"/>
          </w:tcPr>
          <w:p w14:paraId="0A62C39B" w14:textId="77777777" w:rsidR="00B50050" w:rsidRDefault="00B50050" w:rsidP="0088127C">
            <w:pPr>
              <w:pStyle w:val="OtherTableBody"/>
            </w:pPr>
            <w:r>
              <w:t>Shipment Status</w:t>
            </w:r>
          </w:p>
        </w:tc>
        <w:tc>
          <w:tcPr>
            <w:tcW w:w="1000" w:type="dxa"/>
          </w:tcPr>
          <w:p w14:paraId="09F6CB62" w14:textId="77777777" w:rsidR="00B50050" w:rsidRDefault="00B50050" w:rsidP="0088127C">
            <w:pPr>
              <w:pStyle w:val="OtherTableBody"/>
            </w:pPr>
            <w:r>
              <w:t>2.C.2.530</w:t>
            </w:r>
          </w:p>
        </w:tc>
      </w:tr>
      <w:tr w:rsidR="00B50050" w14:paraId="5C5E9D77" w14:textId="77777777" w:rsidTr="00195548">
        <w:tc>
          <w:tcPr>
            <w:tcW w:w="1000" w:type="dxa"/>
          </w:tcPr>
          <w:p w14:paraId="7F08DA11" w14:textId="77777777" w:rsidR="00B50050" w:rsidRDefault="00B50050" w:rsidP="0088127C">
            <w:pPr>
              <w:pStyle w:val="OtherTableBody"/>
            </w:pPr>
            <w:r>
              <w:t>User</w:t>
            </w:r>
          </w:p>
        </w:tc>
        <w:tc>
          <w:tcPr>
            <w:tcW w:w="1000" w:type="dxa"/>
          </w:tcPr>
          <w:p w14:paraId="11A2AD5F" w14:textId="77777777" w:rsidR="00B50050" w:rsidRDefault="00B50050" w:rsidP="0088127C">
            <w:pPr>
              <w:pStyle w:val="OtherTableBody"/>
            </w:pPr>
            <w:r>
              <w:t>0894</w:t>
            </w:r>
          </w:p>
        </w:tc>
        <w:tc>
          <w:tcPr>
            <w:tcW w:w="6000" w:type="dxa"/>
          </w:tcPr>
          <w:p w14:paraId="28E1DE45" w14:textId="77777777" w:rsidR="00B50050" w:rsidRDefault="00B50050" w:rsidP="0088127C">
            <w:pPr>
              <w:pStyle w:val="OtherTableBody"/>
            </w:pPr>
            <w:r>
              <w:t>Side of body</w:t>
            </w:r>
          </w:p>
        </w:tc>
        <w:tc>
          <w:tcPr>
            <w:tcW w:w="1000" w:type="dxa"/>
          </w:tcPr>
          <w:p w14:paraId="7C18BEDA" w14:textId="77777777" w:rsidR="00B50050" w:rsidRDefault="00B50050" w:rsidP="0088127C">
            <w:pPr>
              <w:pStyle w:val="OtherTableBody"/>
            </w:pPr>
            <w:r>
              <w:t>2.C.2.527</w:t>
            </w:r>
          </w:p>
        </w:tc>
      </w:tr>
      <w:tr w:rsidR="00B50050" w14:paraId="31006AB1" w14:textId="77777777" w:rsidTr="00195548">
        <w:tc>
          <w:tcPr>
            <w:tcW w:w="1000" w:type="dxa"/>
          </w:tcPr>
          <w:p w14:paraId="34CBCA34" w14:textId="77777777" w:rsidR="00B50050" w:rsidRDefault="00B50050" w:rsidP="0088127C">
            <w:pPr>
              <w:pStyle w:val="OtherTableBody"/>
            </w:pPr>
            <w:r>
              <w:t>User</w:t>
            </w:r>
          </w:p>
        </w:tc>
        <w:tc>
          <w:tcPr>
            <w:tcW w:w="1000" w:type="dxa"/>
          </w:tcPr>
          <w:p w14:paraId="0918FCEB" w14:textId="77777777" w:rsidR="00B50050" w:rsidRDefault="00B50050" w:rsidP="0088127C">
            <w:pPr>
              <w:pStyle w:val="OtherTableBody"/>
            </w:pPr>
            <w:r>
              <w:t>0548</w:t>
            </w:r>
          </w:p>
        </w:tc>
        <w:tc>
          <w:tcPr>
            <w:tcW w:w="6000" w:type="dxa"/>
          </w:tcPr>
          <w:p w14:paraId="1EAB768D" w14:textId="77777777" w:rsidR="00B50050" w:rsidRDefault="00B50050" w:rsidP="0088127C">
            <w:pPr>
              <w:pStyle w:val="OtherTableBody"/>
            </w:pPr>
            <w:r>
              <w:t>Signatory's Relationship to Subject</w:t>
            </w:r>
          </w:p>
        </w:tc>
        <w:tc>
          <w:tcPr>
            <w:tcW w:w="1000" w:type="dxa"/>
          </w:tcPr>
          <w:p w14:paraId="32EFB506" w14:textId="77777777" w:rsidR="00B50050" w:rsidRDefault="00B50050" w:rsidP="0088127C">
            <w:pPr>
              <w:pStyle w:val="OtherTableBody"/>
            </w:pPr>
            <w:r>
              <w:t>2.C.2.456</w:t>
            </w:r>
          </w:p>
        </w:tc>
      </w:tr>
      <w:tr w:rsidR="00B50050" w14:paraId="37359A8E" w14:textId="77777777" w:rsidTr="00195548">
        <w:tc>
          <w:tcPr>
            <w:tcW w:w="1000" w:type="dxa"/>
          </w:tcPr>
          <w:p w14:paraId="7809D506" w14:textId="77777777" w:rsidR="00B50050" w:rsidRDefault="00B50050" w:rsidP="0088127C">
            <w:pPr>
              <w:pStyle w:val="OtherTableBody"/>
            </w:pPr>
            <w:r>
              <w:t>User</w:t>
            </w:r>
          </w:p>
        </w:tc>
        <w:tc>
          <w:tcPr>
            <w:tcW w:w="1000" w:type="dxa"/>
          </w:tcPr>
          <w:p w14:paraId="2C3E4762" w14:textId="77777777" w:rsidR="00B50050" w:rsidRDefault="00B50050" w:rsidP="0088127C">
            <w:pPr>
              <w:pStyle w:val="OtherTableBody"/>
            </w:pPr>
            <w:r>
              <w:t>0535</w:t>
            </w:r>
          </w:p>
        </w:tc>
        <w:tc>
          <w:tcPr>
            <w:tcW w:w="6000" w:type="dxa"/>
          </w:tcPr>
          <w:p w14:paraId="6C454C59" w14:textId="77777777" w:rsidR="00B50050" w:rsidRDefault="00B50050" w:rsidP="0088127C">
            <w:pPr>
              <w:pStyle w:val="OtherTableBody"/>
            </w:pPr>
            <w:r>
              <w:t>Signature Code</w:t>
            </w:r>
          </w:p>
        </w:tc>
        <w:tc>
          <w:tcPr>
            <w:tcW w:w="1000" w:type="dxa"/>
          </w:tcPr>
          <w:p w14:paraId="398ED2B1" w14:textId="77777777" w:rsidR="00B50050" w:rsidRDefault="00B50050" w:rsidP="0088127C">
            <w:pPr>
              <w:pStyle w:val="OtherTableBody"/>
            </w:pPr>
            <w:r>
              <w:t>2.C.2.445</w:t>
            </w:r>
          </w:p>
        </w:tc>
      </w:tr>
      <w:tr w:rsidR="00B50050" w14:paraId="585E8BCB" w14:textId="77777777" w:rsidTr="00195548">
        <w:tc>
          <w:tcPr>
            <w:tcW w:w="1000" w:type="dxa"/>
          </w:tcPr>
          <w:p w14:paraId="1E7713A7" w14:textId="77777777" w:rsidR="00B50050" w:rsidRDefault="00B50050" w:rsidP="0088127C">
            <w:pPr>
              <w:pStyle w:val="OtherTableBody"/>
            </w:pPr>
            <w:r>
              <w:t>User</w:t>
            </w:r>
          </w:p>
        </w:tc>
        <w:tc>
          <w:tcPr>
            <w:tcW w:w="1000" w:type="dxa"/>
          </w:tcPr>
          <w:p w14:paraId="5939ADE1" w14:textId="77777777" w:rsidR="00B50050" w:rsidRDefault="00B50050" w:rsidP="0088127C">
            <w:pPr>
              <w:pStyle w:val="OtherTableBody"/>
            </w:pPr>
            <w:r>
              <w:t>0244</w:t>
            </w:r>
          </w:p>
        </w:tc>
        <w:tc>
          <w:tcPr>
            <w:tcW w:w="6000" w:type="dxa"/>
          </w:tcPr>
          <w:p w14:paraId="14D08421" w14:textId="77777777" w:rsidR="00B50050" w:rsidRDefault="00B50050" w:rsidP="0088127C">
            <w:pPr>
              <w:pStyle w:val="OtherTableBody"/>
            </w:pPr>
            <w:r>
              <w:t>Single Use Device</w:t>
            </w:r>
          </w:p>
        </w:tc>
        <w:tc>
          <w:tcPr>
            <w:tcW w:w="1000" w:type="dxa"/>
          </w:tcPr>
          <w:p w14:paraId="1E69B557" w14:textId="77777777" w:rsidR="00B50050" w:rsidRDefault="00B50050" w:rsidP="0088127C">
            <w:pPr>
              <w:pStyle w:val="OtherTableBody"/>
            </w:pPr>
            <w:r>
              <w:t>2.C.2.179</w:t>
            </w:r>
          </w:p>
        </w:tc>
      </w:tr>
      <w:tr w:rsidR="00B50050" w14:paraId="59CDEE53" w14:textId="77777777" w:rsidTr="00195548">
        <w:tc>
          <w:tcPr>
            <w:tcW w:w="1000" w:type="dxa"/>
          </w:tcPr>
          <w:p w14:paraId="3E25C5A2" w14:textId="77777777" w:rsidR="00B50050" w:rsidRDefault="00B50050" w:rsidP="0088127C">
            <w:pPr>
              <w:pStyle w:val="OtherTableBody"/>
            </w:pPr>
            <w:r>
              <w:t>HL7</w:t>
            </w:r>
          </w:p>
        </w:tc>
        <w:tc>
          <w:tcPr>
            <w:tcW w:w="1000" w:type="dxa"/>
          </w:tcPr>
          <w:p w14:paraId="4A1BBE5A" w14:textId="77777777" w:rsidR="00B50050" w:rsidRDefault="00B50050" w:rsidP="0088127C">
            <w:pPr>
              <w:pStyle w:val="OtherTableBody"/>
            </w:pPr>
            <w:r>
              <w:t>0105</w:t>
            </w:r>
          </w:p>
        </w:tc>
        <w:tc>
          <w:tcPr>
            <w:tcW w:w="6000" w:type="dxa"/>
          </w:tcPr>
          <w:p w14:paraId="25626F1E" w14:textId="77777777" w:rsidR="00B50050" w:rsidRDefault="00B50050" w:rsidP="0088127C">
            <w:pPr>
              <w:pStyle w:val="OtherTableBody"/>
            </w:pPr>
            <w:r>
              <w:t>Source of Comment</w:t>
            </w:r>
          </w:p>
        </w:tc>
        <w:tc>
          <w:tcPr>
            <w:tcW w:w="1000" w:type="dxa"/>
          </w:tcPr>
          <w:p w14:paraId="4C4DA55E" w14:textId="77777777" w:rsidR="00B50050" w:rsidRDefault="00B50050" w:rsidP="0088127C">
            <w:pPr>
              <w:pStyle w:val="OtherTableBody"/>
            </w:pPr>
            <w:r>
              <w:t>2.C.2.62</w:t>
            </w:r>
          </w:p>
        </w:tc>
      </w:tr>
      <w:tr w:rsidR="00B50050" w14:paraId="323F9093" w14:textId="77777777" w:rsidTr="00195548">
        <w:tc>
          <w:tcPr>
            <w:tcW w:w="1000" w:type="dxa"/>
          </w:tcPr>
          <w:p w14:paraId="4C3CC490" w14:textId="77777777" w:rsidR="00B50050" w:rsidRDefault="00B50050" w:rsidP="0088127C">
            <w:pPr>
              <w:pStyle w:val="OtherTableBody"/>
            </w:pPr>
            <w:r>
              <w:t>HL7</w:t>
            </w:r>
          </w:p>
        </w:tc>
        <w:tc>
          <w:tcPr>
            <w:tcW w:w="1000" w:type="dxa"/>
          </w:tcPr>
          <w:p w14:paraId="524D9D0E" w14:textId="77777777" w:rsidR="00B50050" w:rsidRDefault="00B50050" w:rsidP="0088127C">
            <w:pPr>
              <w:pStyle w:val="OtherTableBody"/>
            </w:pPr>
            <w:r>
              <w:t>0332</w:t>
            </w:r>
          </w:p>
        </w:tc>
        <w:tc>
          <w:tcPr>
            <w:tcW w:w="6000" w:type="dxa"/>
          </w:tcPr>
          <w:p w14:paraId="068F0CA3" w14:textId="77777777" w:rsidR="00B50050" w:rsidRDefault="00B50050" w:rsidP="0088127C">
            <w:pPr>
              <w:pStyle w:val="OtherTableBody"/>
            </w:pPr>
            <w:r>
              <w:t>Source Type</w:t>
            </w:r>
          </w:p>
        </w:tc>
        <w:tc>
          <w:tcPr>
            <w:tcW w:w="1000" w:type="dxa"/>
          </w:tcPr>
          <w:p w14:paraId="38E487EE" w14:textId="77777777" w:rsidR="00B50050" w:rsidRDefault="00B50050" w:rsidP="0088127C">
            <w:pPr>
              <w:pStyle w:val="OtherTableBody"/>
            </w:pPr>
            <w:r>
              <w:t>2.C.2.260</w:t>
            </w:r>
          </w:p>
        </w:tc>
      </w:tr>
      <w:tr w:rsidR="00B50050" w14:paraId="51937C92" w14:textId="77777777" w:rsidTr="00195548">
        <w:tc>
          <w:tcPr>
            <w:tcW w:w="1000" w:type="dxa"/>
          </w:tcPr>
          <w:p w14:paraId="4B9A2C72" w14:textId="77777777" w:rsidR="00B50050" w:rsidRDefault="00B50050" w:rsidP="0088127C">
            <w:pPr>
              <w:pStyle w:val="OtherTableBody"/>
            </w:pPr>
            <w:r>
              <w:t>undefined</w:t>
            </w:r>
          </w:p>
        </w:tc>
        <w:tc>
          <w:tcPr>
            <w:tcW w:w="1000" w:type="dxa"/>
          </w:tcPr>
          <w:p w14:paraId="74A7F178" w14:textId="77777777" w:rsidR="00B50050" w:rsidRDefault="00B50050" w:rsidP="0088127C">
            <w:pPr>
              <w:pStyle w:val="OtherTableBody"/>
            </w:pPr>
            <w:r>
              <w:t>0738</w:t>
            </w:r>
          </w:p>
        </w:tc>
        <w:tc>
          <w:tcPr>
            <w:tcW w:w="6000" w:type="dxa"/>
          </w:tcPr>
          <w:p w14:paraId="69E7838D" w14:textId="77777777" w:rsidR="00B50050" w:rsidRDefault="00B50050" w:rsidP="0088127C">
            <w:pPr>
              <w:pStyle w:val="OtherTableBody"/>
            </w:pPr>
            <w:r>
              <w:t>Special Administration Instructions (RXG-13)</w:t>
            </w:r>
          </w:p>
        </w:tc>
        <w:tc>
          <w:tcPr>
            <w:tcW w:w="1000" w:type="dxa"/>
          </w:tcPr>
          <w:p w14:paraId="71AE94E8" w14:textId="77777777" w:rsidR="00B50050" w:rsidRDefault="00B50050" w:rsidP="0088127C">
            <w:pPr>
              <w:pStyle w:val="OtherTableBody"/>
            </w:pPr>
            <w:r>
              <w:t>4A.4.6</w:t>
            </w:r>
          </w:p>
        </w:tc>
      </w:tr>
      <w:tr w:rsidR="00B50050" w14:paraId="03F0D1AE" w14:textId="77777777" w:rsidTr="00195548">
        <w:tc>
          <w:tcPr>
            <w:tcW w:w="1000" w:type="dxa"/>
          </w:tcPr>
          <w:p w14:paraId="221EC349" w14:textId="77777777" w:rsidR="00B50050" w:rsidRDefault="00B50050" w:rsidP="0088127C">
            <w:pPr>
              <w:pStyle w:val="OtherTableBody"/>
            </w:pPr>
            <w:r>
              <w:t>undefined</w:t>
            </w:r>
          </w:p>
        </w:tc>
        <w:tc>
          <w:tcPr>
            <w:tcW w:w="1000" w:type="dxa"/>
          </w:tcPr>
          <w:p w14:paraId="11367D9F" w14:textId="77777777" w:rsidR="00B50050" w:rsidRDefault="00B50050" w:rsidP="0088127C">
            <w:pPr>
              <w:pStyle w:val="OtherTableBody"/>
            </w:pPr>
            <w:r>
              <w:t>0706</w:t>
            </w:r>
          </w:p>
        </w:tc>
        <w:tc>
          <w:tcPr>
            <w:tcW w:w="6000" w:type="dxa"/>
          </w:tcPr>
          <w:p w14:paraId="727DF5C8" w14:textId="77777777" w:rsidR="00B50050" w:rsidRDefault="00B50050" w:rsidP="0088127C">
            <w:pPr>
              <w:pStyle w:val="OtherTableBody"/>
            </w:pPr>
            <w:r>
              <w:t>Special Dispensing Instructions (RXD-15)</w:t>
            </w:r>
          </w:p>
        </w:tc>
        <w:tc>
          <w:tcPr>
            <w:tcW w:w="1000" w:type="dxa"/>
          </w:tcPr>
          <w:p w14:paraId="654ADC43" w14:textId="77777777" w:rsidR="00B50050" w:rsidRDefault="00B50050" w:rsidP="0088127C">
            <w:pPr>
              <w:pStyle w:val="OtherTableBody"/>
            </w:pPr>
            <w:r>
              <w:t>4A.4.5</w:t>
            </w:r>
          </w:p>
        </w:tc>
      </w:tr>
      <w:tr w:rsidR="00B50050" w14:paraId="316FB1B8" w14:textId="77777777" w:rsidTr="00195548">
        <w:tc>
          <w:tcPr>
            <w:tcW w:w="1000" w:type="dxa"/>
          </w:tcPr>
          <w:p w14:paraId="48A8C3CC" w14:textId="77777777" w:rsidR="00B50050" w:rsidRDefault="00B50050" w:rsidP="0088127C">
            <w:pPr>
              <w:pStyle w:val="OtherTableBody"/>
            </w:pPr>
            <w:r>
              <w:t>undefined</w:t>
            </w:r>
          </w:p>
        </w:tc>
        <w:tc>
          <w:tcPr>
            <w:tcW w:w="1000" w:type="dxa"/>
          </w:tcPr>
          <w:p w14:paraId="0D6C3CCF" w14:textId="77777777" w:rsidR="00B50050" w:rsidRDefault="00B50050" w:rsidP="0088127C">
            <w:pPr>
              <w:pStyle w:val="OtherTableBody"/>
            </w:pPr>
            <w:r>
              <w:t>0721</w:t>
            </w:r>
          </w:p>
        </w:tc>
        <w:tc>
          <w:tcPr>
            <w:tcW w:w="6000" w:type="dxa"/>
          </w:tcPr>
          <w:p w14:paraId="0C65808F" w14:textId="77777777" w:rsidR="00B50050" w:rsidRDefault="00B50050" w:rsidP="0088127C">
            <w:pPr>
              <w:pStyle w:val="OtherTableBody"/>
            </w:pPr>
            <w:r>
              <w:t>Special Dispensing Instructions (RXE-21)</w:t>
            </w:r>
          </w:p>
        </w:tc>
        <w:tc>
          <w:tcPr>
            <w:tcW w:w="1000" w:type="dxa"/>
          </w:tcPr>
          <w:p w14:paraId="2D0199A2" w14:textId="77777777" w:rsidR="00B50050" w:rsidRDefault="00B50050" w:rsidP="0088127C">
            <w:pPr>
              <w:pStyle w:val="OtherTableBody"/>
            </w:pPr>
            <w:r>
              <w:t>4A.4.4</w:t>
            </w:r>
          </w:p>
        </w:tc>
      </w:tr>
      <w:tr w:rsidR="00B50050" w14:paraId="1D574BFB" w14:textId="77777777" w:rsidTr="00195548">
        <w:tc>
          <w:tcPr>
            <w:tcW w:w="1000" w:type="dxa"/>
          </w:tcPr>
          <w:p w14:paraId="2501BFD4" w14:textId="77777777" w:rsidR="00B50050" w:rsidRDefault="00B50050" w:rsidP="0088127C">
            <w:pPr>
              <w:pStyle w:val="OtherTableBody"/>
            </w:pPr>
            <w:r>
              <w:t>User</w:t>
            </w:r>
          </w:p>
        </w:tc>
        <w:tc>
          <w:tcPr>
            <w:tcW w:w="1000" w:type="dxa"/>
          </w:tcPr>
          <w:p w14:paraId="4F28F5A4" w14:textId="77777777" w:rsidR="00B50050" w:rsidRDefault="00B50050" w:rsidP="0088127C">
            <w:pPr>
              <w:pStyle w:val="OtherTableBody"/>
            </w:pPr>
            <w:r>
              <w:t>0376</w:t>
            </w:r>
          </w:p>
        </w:tc>
        <w:tc>
          <w:tcPr>
            <w:tcW w:w="6000" w:type="dxa"/>
          </w:tcPr>
          <w:p w14:paraId="7164754F" w14:textId="77777777" w:rsidR="00B50050" w:rsidRDefault="00B50050" w:rsidP="0088127C">
            <w:pPr>
              <w:pStyle w:val="OtherTableBody"/>
            </w:pPr>
            <w:r>
              <w:t>Special Handling Code</w:t>
            </w:r>
          </w:p>
        </w:tc>
        <w:tc>
          <w:tcPr>
            <w:tcW w:w="1000" w:type="dxa"/>
          </w:tcPr>
          <w:p w14:paraId="35F544A5" w14:textId="77777777" w:rsidR="00B50050" w:rsidRDefault="00B50050" w:rsidP="0088127C">
            <w:pPr>
              <w:pStyle w:val="OtherTableBody"/>
            </w:pPr>
            <w:r>
              <w:t>2.C.2.301</w:t>
            </w:r>
          </w:p>
        </w:tc>
      </w:tr>
      <w:tr w:rsidR="00B50050" w14:paraId="082EEBED" w14:textId="77777777" w:rsidTr="00195548">
        <w:tc>
          <w:tcPr>
            <w:tcW w:w="1000" w:type="dxa"/>
          </w:tcPr>
          <w:p w14:paraId="390A8E16" w14:textId="77777777" w:rsidR="00B50050" w:rsidRDefault="00B50050" w:rsidP="0088127C">
            <w:pPr>
              <w:pStyle w:val="OtherTableBody"/>
            </w:pPr>
            <w:r>
              <w:t>User</w:t>
            </w:r>
          </w:p>
        </w:tc>
        <w:tc>
          <w:tcPr>
            <w:tcW w:w="1000" w:type="dxa"/>
          </w:tcPr>
          <w:p w14:paraId="64F9BAC8" w14:textId="77777777" w:rsidR="00B50050" w:rsidRDefault="00B50050" w:rsidP="0088127C">
            <w:pPr>
              <w:pStyle w:val="OtherTableBody"/>
            </w:pPr>
            <w:r>
              <w:t>0214</w:t>
            </w:r>
          </w:p>
        </w:tc>
        <w:tc>
          <w:tcPr>
            <w:tcW w:w="6000" w:type="dxa"/>
          </w:tcPr>
          <w:p w14:paraId="5B7F6DDC" w14:textId="77777777" w:rsidR="00B50050" w:rsidRDefault="00B50050" w:rsidP="0088127C">
            <w:pPr>
              <w:pStyle w:val="OtherTableBody"/>
            </w:pPr>
            <w:r>
              <w:t>Special Program Code</w:t>
            </w:r>
          </w:p>
        </w:tc>
        <w:tc>
          <w:tcPr>
            <w:tcW w:w="1000" w:type="dxa"/>
          </w:tcPr>
          <w:p w14:paraId="42A67DA5" w14:textId="77777777" w:rsidR="00B50050" w:rsidRDefault="00B50050" w:rsidP="0088127C">
            <w:pPr>
              <w:pStyle w:val="OtherTableBody"/>
            </w:pPr>
            <w:r>
              <w:t>2.C.2.151</w:t>
            </w:r>
          </w:p>
        </w:tc>
      </w:tr>
      <w:tr w:rsidR="00B50050" w14:paraId="688E0C36" w14:textId="77777777" w:rsidTr="00195548">
        <w:tc>
          <w:tcPr>
            <w:tcW w:w="1000" w:type="dxa"/>
          </w:tcPr>
          <w:p w14:paraId="0B1D936E" w14:textId="77777777" w:rsidR="00B50050" w:rsidRDefault="00B50050" w:rsidP="0088127C">
            <w:pPr>
              <w:pStyle w:val="OtherTableBody"/>
            </w:pPr>
            <w:r>
              <w:t>User</w:t>
            </w:r>
          </w:p>
        </w:tc>
        <w:tc>
          <w:tcPr>
            <w:tcW w:w="1000" w:type="dxa"/>
          </w:tcPr>
          <w:p w14:paraId="08AD9C82" w14:textId="77777777" w:rsidR="00B50050" w:rsidRDefault="00B50050" w:rsidP="0088127C">
            <w:pPr>
              <w:pStyle w:val="OtherTableBody"/>
            </w:pPr>
            <w:r>
              <w:t>0265</w:t>
            </w:r>
          </w:p>
        </w:tc>
        <w:tc>
          <w:tcPr>
            <w:tcW w:w="6000" w:type="dxa"/>
          </w:tcPr>
          <w:p w14:paraId="0759EDE3" w14:textId="77777777" w:rsidR="00B50050" w:rsidRDefault="00B50050" w:rsidP="0088127C">
            <w:pPr>
              <w:pStyle w:val="OtherTableBody"/>
            </w:pPr>
            <w:r>
              <w:t>Specialty Type</w:t>
            </w:r>
          </w:p>
        </w:tc>
        <w:tc>
          <w:tcPr>
            <w:tcW w:w="1000" w:type="dxa"/>
          </w:tcPr>
          <w:p w14:paraId="2007DBF5" w14:textId="77777777" w:rsidR="00B50050" w:rsidRDefault="00B50050" w:rsidP="0088127C">
            <w:pPr>
              <w:pStyle w:val="OtherTableBody"/>
            </w:pPr>
            <w:r>
              <w:t>2.C.2.200</w:t>
            </w:r>
          </w:p>
        </w:tc>
      </w:tr>
      <w:tr w:rsidR="00B50050" w14:paraId="6C7F563A" w14:textId="77777777" w:rsidTr="00195548">
        <w:tc>
          <w:tcPr>
            <w:tcW w:w="1000" w:type="dxa"/>
          </w:tcPr>
          <w:p w14:paraId="2C775507" w14:textId="77777777" w:rsidR="00B50050" w:rsidRDefault="00B50050" w:rsidP="0088127C">
            <w:pPr>
              <w:pStyle w:val="OtherTableBody"/>
            </w:pPr>
            <w:r>
              <w:t>User</w:t>
            </w:r>
          </w:p>
        </w:tc>
        <w:tc>
          <w:tcPr>
            <w:tcW w:w="1000" w:type="dxa"/>
          </w:tcPr>
          <w:p w14:paraId="7905A61C" w14:textId="77777777" w:rsidR="00B50050" w:rsidRDefault="00B50050" w:rsidP="0088127C">
            <w:pPr>
              <w:pStyle w:val="OtherTableBody"/>
            </w:pPr>
            <w:r>
              <w:t>0446</w:t>
            </w:r>
          </w:p>
        </w:tc>
        <w:tc>
          <w:tcPr>
            <w:tcW w:w="6000" w:type="dxa"/>
          </w:tcPr>
          <w:p w14:paraId="68C285B1" w14:textId="77777777" w:rsidR="00B50050" w:rsidRDefault="00B50050" w:rsidP="0088127C">
            <w:pPr>
              <w:pStyle w:val="OtherTableBody"/>
            </w:pPr>
            <w:r>
              <w:t>Species Code</w:t>
            </w:r>
          </w:p>
        </w:tc>
        <w:tc>
          <w:tcPr>
            <w:tcW w:w="1000" w:type="dxa"/>
          </w:tcPr>
          <w:p w14:paraId="098FCB85" w14:textId="77777777" w:rsidR="00B50050" w:rsidRDefault="00B50050" w:rsidP="0088127C">
            <w:pPr>
              <w:pStyle w:val="OtherTableBody"/>
            </w:pPr>
            <w:r>
              <w:t>2.C.2.362</w:t>
            </w:r>
          </w:p>
        </w:tc>
      </w:tr>
      <w:tr w:rsidR="00B50050" w14:paraId="40979C4D" w14:textId="77777777" w:rsidTr="00195548">
        <w:tc>
          <w:tcPr>
            <w:tcW w:w="1000" w:type="dxa"/>
          </w:tcPr>
          <w:p w14:paraId="6C1BCFA7" w14:textId="77777777" w:rsidR="00B50050" w:rsidRDefault="00B50050" w:rsidP="0088127C">
            <w:pPr>
              <w:pStyle w:val="OtherTableBody"/>
            </w:pPr>
            <w:r>
              <w:t>undefined</w:t>
            </w:r>
          </w:p>
        </w:tc>
        <w:tc>
          <w:tcPr>
            <w:tcW w:w="1000" w:type="dxa"/>
          </w:tcPr>
          <w:p w14:paraId="01FA18C2" w14:textId="77777777" w:rsidR="00B50050" w:rsidRDefault="00B50050" w:rsidP="0088127C">
            <w:pPr>
              <w:pStyle w:val="OtherTableBody"/>
            </w:pPr>
            <w:r>
              <w:t>0660</w:t>
            </w:r>
          </w:p>
        </w:tc>
        <w:tc>
          <w:tcPr>
            <w:tcW w:w="6000" w:type="dxa"/>
          </w:tcPr>
          <w:p w14:paraId="72946AEB" w14:textId="77777777" w:rsidR="00B50050" w:rsidRDefault="00B50050" w:rsidP="0088127C">
            <w:pPr>
              <w:pStyle w:val="OtherTableBody"/>
            </w:pPr>
            <w:r>
              <w:t>Specimen (OM4-6)</w:t>
            </w:r>
          </w:p>
        </w:tc>
        <w:tc>
          <w:tcPr>
            <w:tcW w:w="1000" w:type="dxa"/>
          </w:tcPr>
          <w:p w14:paraId="42D6AC2A" w14:textId="77777777" w:rsidR="00B50050" w:rsidRDefault="00B50050" w:rsidP="0088127C">
            <w:pPr>
              <w:pStyle w:val="OtherTableBody"/>
            </w:pPr>
            <w:r>
              <w:t>8.8.12</w:t>
            </w:r>
          </w:p>
        </w:tc>
      </w:tr>
      <w:tr w:rsidR="00B50050" w14:paraId="4277BB23" w14:textId="77777777" w:rsidTr="00195548">
        <w:tc>
          <w:tcPr>
            <w:tcW w:w="1000" w:type="dxa"/>
          </w:tcPr>
          <w:p w14:paraId="13541609" w14:textId="77777777" w:rsidR="00B50050" w:rsidRDefault="00B50050" w:rsidP="0088127C">
            <w:pPr>
              <w:pStyle w:val="OtherTableBody"/>
            </w:pPr>
            <w:r>
              <w:t>HL7</w:t>
            </w:r>
          </w:p>
        </w:tc>
        <w:tc>
          <w:tcPr>
            <w:tcW w:w="1000" w:type="dxa"/>
          </w:tcPr>
          <w:p w14:paraId="1BDE0581" w14:textId="77777777" w:rsidR="00B50050" w:rsidRDefault="00B50050" w:rsidP="0088127C">
            <w:pPr>
              <w:pStyle w:val="OtherTableBody"/>
            </w:pPr>
            <w:r>
              <w:t>0065</w:t>
            </w:r>
          </w:p>
        </w:tc>
        <w:tc>
          <w:tcPr>
            <w:tcW w:w="6000" w:type="dxa"/>
          </w:tcPr>
          <w:p w14:paraId="2F85DC1D" w14:textId="77777777" w:rsidR="00B50050" w:rsidRDefault="00B50050" w:rsidP="0088127C">
            <w:pPr>
              <w:pStyle w:val="OtherTableBody"/>
            </w:pPr>
            <w:r>
              <w:t>Specimen Action Code</w:t>
            </w:r>
          </w:p>
        </w:tc>
        <w:tc>
          <w:tcPr>
            <w:tcW w:w="1000" w:type="dxa"/>
          </w:tcPr>
          <w:p w14:paraId="3D5A0B7E" w14:textId="77777777" w:rsidR="00B50050" w:rsidRDefault="00B50050" w:rsidP="0088127C">
            <w:pPr>
              <w:pStyle w:val="OtherTableBody"/>
            </w:pPr>
            <w:r>
              <w:t>2.C.2.37</w:t>
            </w:r>
          </w:p>
        </w:tc>
      </w:tr>
      <w:tr w:rsidR="00B50050" w14:paraId="01C0D8DA" w14:textId="77777777" w:rsidTr="00195548">
        <w:tc>
          <w:tcPr>
            <w:tcW w:w="1000" w:type="dxa"/>
          </w:tcPr>
          <w:p w14:paraId="065309CE" w14:textId="77777777" w:rsidR="00B50050" w:rsidRDefault="00B50050" w:rsidP="0088127C">
            <w:pPr>
              <w:pStyle w:val="OtherTableBody"/>
            </w:pPr>
            <w:r>
              <w:t>User</w:t>
            </w:r>
          </w:p>
        </w:tc>
        <w:tc>
          <w:tcPr>
            <w:tcW w:w="1000" w:type="dxa"/>
          </w:tcPr>
          <w:p w14:paraId="3AABE061" w14:textId="77777777" w:rsidR="00B50050" w:rsidRDefault="00B50050" w:rsidP="0088127C">
            <w:pPr>
              <w:pStyle w:val="OtherTableBody"/>
            </w:pPr>
            <w:r>
              <w:t>0492</w:t>
            </w:r>
          </w:p>
        </w:tc>
        <w:tc>
          <w:tcPr>
            <w:tcW w:w="6000" w:type="dxa"/>
          </w:tcPr>
          <w:p w14:paraId="6ECBBA15" w14:textId="77777777" w:rsidR="00B50050" w:rsidRDefault="00B50050" w:rsidP="0088127C">
            <w:pPr>
              <w:pStyle w:val="OtherTableBody"/>
            </w:pPr>
            <w:r>
              <w:t>Specimen Appropriateness</w:t>
            </w:r>
          </w:p>
        </w:tc>
        <w:tc>
          <w:tcPr>
            <w:tcW w:w="1000" w:type="dxa"/>
          </w:tcPr>
          <w:p w14:paraId="18AEB776" w14:textId="77777777" w:rsidR="00B50050" w:rsidRDefault="00B50050" w:rsidP="0088127C">
            <w:pPr>
              <w:pStyle w:val="OtherTableBody"/>
            </w:pPr>
            <w:r>
              <w:t>2.C.2.405</w:t>
            </w:r>
          </w:p>
        </w:tc>
      </w:tr>
      <w:tr w:rsidR="00B50050" w14:paraId="2FBECD86" w14:textId="77777777" w:rsidTr="00195548">
        <w:tc>
          <w:tcPr>
            <w:tcW w:w="1000" w:type="dxa"/>
          </w:tcPr>
          <w:p w14:paraId="5E4BD266" w14:textId="77777777" w:rsidR="00B50050" w:rsidRDefault="00B50050" w:rsidP="0088127C">
            <w:pPr>
              <w:pStyle w:val="OtherTableBody"/>
            </w:pPr>
            <w:r>
              <w:t>HL7</w:t>
            </w:r>
          </w:p>
        </w:tc>
        <w:tc>
          <w:tcPr>
            <w:tcW w:w="1000" w:type="dxa"/>
          </w:tcPr>
          <w:p w14:paraId="1DD37D88" w14:textId="77777777" w:rsidR="00B50050" w:rsidRDefault="00B50050" w:rsidP="0088127C">
            <w:pPr>
              <w:pStyle w:val="OtherTableBody"/>
            </w:pPr>
            <w:r>
              <w:t>0494</w:t>
            </w:r>
          </w:p>
        </w:tc>
        <w:tc>
          <w:tcPr>
            <w:tcW w:w="6000" w:type="dxa"/>
          </w:tcPr>
          <w:p w14:paraId="55839928" w14:textId="77777777" w:rsidR="00B50050" w:rsidRDefault="00B50050" w:rsidP="0088127C">
            <w:pPr>
              <w:pStyle w:val="OtherTableBody"/>
            </w:pPr>
            <w:r>
              <w:t>Specimen Child Role</w:t>
            </w:r>
          </w:p>
        </w:tc>
        <w:tc>
          <w:tcPr>
            <w:tcW w:w="1000" w:type="dxa"/>
          </w:tcPr>
          <w:p w14:paraId="349769B3" w14:textId="77777777" w:rsidR="00B50050" w:rsidRDefault="00B50050" w:rsidP="0088127C">
            <w:pPr>
              <w:pStyle w:val="OtherTableBody"/>
            </w:pPr>
            <w:r>
              <w:t>2.C.2.407</w:t>
            </w:r>
          </w:p>
        </w:tc>
      </w:tr>
      <w:tr w:rsidR="00B50050" w14:paraId="4EDC1F07" w14:textId="77777777" w:rsidTr="00195548">
        <w:tc>
          <w:tcPr>
            <w:tcW w:w="1000" w:type="dxa"/>
          </w:tcPr>
          <w:p w14:paraId="45DF4AD2" w14:textId="77777777" w:rsidR="00B50050" w:rsidRDefault="00B50050" w:rsidP="0088127C">
            <w:pPr>
              <w:pStyle w:val="OtherTableBody"/>
            </w:pPr>
            <w:r>
              <w:t>HL7</w:t>
            </w:r>
          </w:p>
        </w:tc>
        <w:tc>
          <w:tcPr>
            <w:tcW w:w="1000" w:type="dxa"/>
          </w:tcPr>
          <w:p w14:paraId="22463C86" w14:textId="77777777" w:rsidR="00B50050" w:rsidRDefault="00B50050" w:rsidP="0088127C">
            <w:pPr>
              <w:pStyle w:val="OtherTableBody"/>
            </w:pPr>
            <w:r>
              <w:t>0488</w:t>
            </w:r>
          </w:p>
        </w:tc>
        <w:tc>
          <w:tcPr>
            <w:tcW w:w="6000" w:type="dxa"/>
          </w:tcPr>
          <w:p w14:paraId="7B8C992C" w14:textId="77777777" w:rsidR="00B50050" w:rsidRDefault="00B50050" w:rsidP="0088127C">
            <w:pPr>
              <w:pStyle w:val="OtherTableBody"/>
            </w:pPr>
            <w:r>
              <w:t>Specimen Collection Method</w:t>
            </w:r>
          </w:p>
        </w:tc>
        <w:tc>
          <w:tcPr>
            <w:tcW w:w="1000" w:type="dxa"/>
          </w:tcPr>
          <w:p w14:paraId="5BDD2B89" w14:textId="77777777" w:rsidR="00B50050" w:rsidRDefault="00B50050" w:rsidP="0088127C">
            <w:pPr>
              <w:pStyle w:val="OtherTableBody"/>
            </w:pPr>
            <w:r>
              <w:t>2.C.2.401</w:t>
            </w:r>
          </w:p>
        </w:tc>
      </w:tr>
      <w:tr w:rsidR="00B50050" w14:paraId="35F79B55" w14:textId="77777777" w:rsidTr="00195548">
        <w:tc>
          <w:tcPr>
            <w:tcW w:w="1000" w:type="dxa"/>
          </w:tcPr>
          <w:p w14:paraId="6D9F3DD6" w14:textId="77777777" w:rsidR="00B50050" w:rsidRDefault="00B50050" w:rsidP="0088127C">
            <w:pPr>
              <w:pStyle w:val="OtherTableBody"/>
            </w:pPr>
            <w:r>
              <w:t>User</w:t>
            </w:r>
          </w:p>
        </w:tc>
        <w:tc>
          <w:tcPr>
            <w:tcW w:w="1000" w:type="dxa"/>
          </w:tcPr>
          <w:p w14:paraId="111422F8" w14:textId="77777777" w:rsidR="00B50050" w:rsidRDefault="00B50050" w:rsidP="0088127C">
            <w:pPr>
              <w:pStyle w:val="OtherTableBody"/>
            </w:pPr>
            <w:r>
              <w:t>0543</w:t>
            </w:r>
          </w:p>
        </w:tc>
        <w:tc>
          <w:tcPr>
            <w:tcW w:w="6000" w:type="dxa"/>
          </w:tcPr>
          <w:p w14:paraId="4C8E510B" w14:textId="77777777" w:rsidR="00B50050" w:rsidRDefault="00B50050" w:rsidP="0088127C">
            <w:pPr>
              <w:pStyle w:val="OtherTableBody"/>
            </w:pPr>
            <w:r>
              <w:t>Specimen Collection Site</w:t>
            </w:r>
          </w:p>
        </w:tc>
        <w:tc>
          <w:tcPr>
            <w:tcW w:w="1000" w:type="dxa"/>
          </w:tcPr>
          <w:p w14:paraId="0AC801BE" w14:textId="77777777" w:rsidR="00B50050" w:rsidRDefault="00B50050" w:rsidP="0088127C">
            <w:pPr>
              <w:pStyle w:val="OtherTableBody"/>
            </w:pPr>
            <w:r>
              <w:t>2.C.2.453</w:t>
            </w:r>
          </w:p>
        </w:tc>
      </w:tr>
      <w:tr w:rsidR="00B50050" w14:paraId="4ED8DE21" w14:textId="77777777" w:rsidTr="00195548">
        <w:tc>
          <w:tcPr>
            <w:tcW w:w="1000" w:type="dxa"/>
          </w:tcPr>
          <w:p w14:paraId="770EE664" w14:textId="77777777" w:rsidR="00B50050" w:rsidRDefault="00B50050" w:rsidP="0088127C">
            <w:pPr>
              <w:pStyle w:val="OtherTableBody"/>
            </w:pPr>
            <w:r>
              <w:t>User</w:t>
            </w:r>
          </w:p>
        </w:tc>
        <w:tc>
          <w:tcPr>
            <w:tcW w:w="1000" w:type="dxa"/>
          </w:tcPr>
          <w:p w14:paraId="11A9745B" w14:textId="77777777" w:rsidR="00B50050" w:rsidRDefault="00B50050" w:rsidP="0088127C">
            <w:pPr>
              <w:pStyle w:val="OtherTableBody"/>
            </w:pPr>
            <w:r>
              <w:t>0372</w:t>
            </w:r>
          </w:p>
        </w:tc>
        <w:tc>
          <w:tcPr>
            <w:tcW w:w="6000" w:type="dxa"/>
          </w:tcPr>
          <w:p w14:paraId="2CE17B6F" w14:textId="77777777" w:rsidR="00B50050" w:rsidRDefault="00B50050" w:rsidP="0088127C">
            <w:pPr>
              <w:pStyle w:val="OtherTableBody"/>
            </w:pPr>
            <w:r>
              <w:t>Specimen Component</w:t>
            </w:r>
          </w:p>
        </w:tc>
        <w:tc>
          <w:tcPr>
            <w:tcW w:w="1000" w:type="dxa"/>
          </w:tcPr>
          <w:p w14:paraId="614929E3" w14:textId="77777777" w:rsidR="00B50050" w:rsidRDefault="00B50050" w:rsidP="0088127C">
            <w:pPr>
              <w:pStyle w:val="OtherTableBody"/>
            </w:pPr>
            <w:r>
              <w:t>2.C.2.297</w:t>
            </w:r>
          </w:p>
        </w:tc>
      </w:tr>
      <w:tr w:rsidR="00B50050" w14:paraId="45C206C3" w14:textId="77777777" w:rsidTr="00195548">
        <w:tc>
          <w:tcPr>
            <w:tcW w:w="1000" w:type="dxa"/>
          </w:tcPr>
          <w:p w14:paraId="70CE6AB5" w14:textId="77777777" w:rsidR="00B50050" w:rsidRDefault="00B50050" w:rsidP="0088127C">
            <w:pPr>
              <w:pStyle w:val="OtherTableBody"/>
            </w:pPr>
            <w:r>
              <w:t>User</w:t>
            </w:r>
          </w:p>
        </w:tc>
        <w:tc>
          <w:tcPr>
            <w:tcW w:w="1000" w:type="dxa"/>
          </w:tcPr>
          <w:p w14:paraId="39E08FF9" w14:textId="77777777" w:rsidR="00B50050" w:rsidRDefault="00B50050" w:rsidP="0088127C">
            <w:pPr>
              <w:pStyle w:val="OtherTableBody"/>
            </w:pPr>
            <w:r>
              <w:t>0493</w:t>
            </w:r>
          </w:p>
        </w:tc>
        <w:tc>
          <w:tcPr>
            <w:tcW w:w="6000" w:type="dxa"/>
          </w:tcPr>
          <w:p w14:paraId="770024C9" w14:textId="77777777" w:rsidR="00B50050" w:rsidRDefault="00B50050" w:rsidP="0088127C">
            <w:pPr>
              <w:pStyle w:val="OtherTableBody"/>
            </w:pPr>
            <w:r>
              <w:t>Specimen Condition</w:t>
            </w:r>
          </w:p>
        </w:tc>
        <w:tc>
          <w:tcPr>
            <w:tcW w:w="1000" w:type="dxa"/>
          </w:tcPr>
          <w:p w14:paraId="5B903159" w14:textId="77777777" w:rsidR="00B50050" w:rsidRDefault="00B50050" w:rsidP="0088127C">
            <w:pPr>
              <w:pStyle w:val="OtherTableBody"/>
            </w:pPr>
            <w:r>
              <w:t>2.C.2.406</w:t>
            </w:r>
          </w:p>
        </w:tc>
      </w:tr>
      <w:tr w:rsidR="00B50050" w14:paraId="5AE91AC3" w14:textId="77777777" w:rsidTr="00195548">
        <w:tc>
          <w:tcPr>
            <w:tcW w:w="1000" w:type="dxa"/>
          </w:tcPr>
          <w:p w14:paraId="3F8A421A" w14:textId="77777777" w:rsidR="00B50050" w:rsidRDefault="00B50050" w:rsidP="0088127C">
            <w:pPr>
              <w:pStyle w:val="OtherTableBody"/>
            </w:pPr>
            <w:r>
              <w:t>User</w:t>
            </w:r>
          </w:p>
        </w:tc>
        <w:tc>
          <w:tcPr>
            <w:tcW w:w="1000" w:type="dxa"/>
          </w:tcPr>
          <w:p w14:paraId="3616C26D" w14:textId="77777777" w:rsidR="00B50050" w:rsidRDefault="00B50050" w:rsidP="0088127C">
            <w:pPr>
              <w:pStyle w:val="OtherTableBody"/>
            </w:pPr>
            <w:r>
              <w:t>0491</w:t>
            </w:r>
          </w:p>
        </w:tc>
        <w:tc>
          <w:tcPr>
            <w:tcW w:w="6000" w:type="dxa"/>
          </w:tcPr>
          <w:p w14:paraId="222DA76A" w14:textId="77777777" w:rsidR="00B50050" w:rsidRDefault="00B50050" w:rsidP="0088127C">
            <w:pPr>
              <w:pStyle w:val="OtherTableBody"/>
            </w:pPr>
            <w:r>
              <w:t>Specimen Quality</w:t>
            </w:r>
          </w:p>
        </w:tc>
        <w:tc>
          <w:tcPr>
            <w:tcW w:w="1000" w:type="dxa"/>
          </w:tcPr>
          <w:p w14:paraId="4C7C62DA" w14:textId="77777777" w:rsidR="00B50050" w:rsidRDefault="00B50050" w:rsidP="0088127C">
            <w:pPr>
              <w:pStyle w:val="OtherTableBody"/>
            </w:pPr>
            <w:r>
              <w:t>2.C.2.404</w:t>
            </w:r>
          </w:p>
        </w:tc>
      </w:tr>
      <w:tr w:rsidR="00B50050" w14:paraId="7C5166AB" w14:textId="77777777" w:rsidTr="00195548">
        <w:tc>
          <w:tcPr>
            <w:tcW w:w="1000" w:type="dxa"/>
          </w:tcPr>
          <w:p w14:paraId="3BB49550" w14:textId="77777777" w:rsidR="00B50050" w:rsidRDefault="00B50050" w:rsidP="0088127C">
            <w:pPr>
              <w:pStyle w:val="OtherTableBody"/>
            </w:pPr>
            <w:r>
              <w:t>HL7</w:t>
            </w:r>
          </w:p>
        </w:tc>
        <w:tc>
          <w:tcPr>
            <w:tcW w:w="1000" w:type="dxa"/>
          </w:tcPr>
          <w:p w14:paraId="19D0FC2D" w14:textId="77777777" w:rsidR="00B50050" w:rsidRDefault="00B50050" w:rsidP="0088127C">
            <w:pPr>
              <w:pStyle w:val="OtherTableBody"/>
            </w:pPr>
            <w:r>
              <w:t>0490</w:t>
            </w:r>
          </w:p>
        </w:tc>
        <w:tc>
          <w:tcPr>
            <w:tcW w:w="6000" w:type="dxa"/>
          </w:tcPr>
          <w:p w14:paraId="01670339" w14:textId="77777777" w:rsidR="00B50050" w:rsidRDefault="00B50050" w:rsidP="0088127C">
            <w:pPr>
              <w:pStyle w:val="OtherTableBody"/>
            </w:pPr>
            <w:r>
              <w:t>Specimen Reject Reason</w:t>
            </w:r>
          </w:p>
        </w:tc>
        <w:tc>
          <w:tcPr>
            <w:tcW w:w="1000" w:type="dxa"/>
          </w:tcPr>
          <w:p w14:paraId="67F35003" w14:textId="77777777" w:rsidR="00B50050" w:rsidRDefault="00B50050" w:rsidP="0088127C">
            <w:pPr>
              <w:pStyle w:val="OtherTableBody"/>
            </w:pPr>
            <w:r>
              <w:t>2.C.2.403</w:t>
            </w:r>
          </w:p>
        </w:tc>
      </w:tr>
      <w:tr w:rsidR="00B50050" w14:paraId="0A0CD53A" w14:textId="77777777" w:rsidTr="00195548">
        <w:tc>
          <w:tcPr>
            <w:tcW w:w="1000" w:type="dxa"/>
          </w:tcPr>
          <w:p w14:paraId="59DCA2C8" w14:textId="77777777" w:rsidR="00B50050" w:rsidRDefault="00B50050" w:rsidP="0088127C">
            <w:pPr>
              <w:pStyle w:val="OtherTableBody"/>
            </w:pPr>
            <w:r>
              <w:t>User</w:t>
            </w:r>
          </w:p>
        </w:tc>
        <w:tc>
          <w:tcPr>
            <w:tcW w:w="1000" w:type="dxa"/>
          </w:tcPr>
          <w:p w14:paraId="005DCBD2" w14:textId="77777777" w:rsidR="00B50050" w:rsidRDefault="00B50050" w:rsidP="0088127C">
            <w:pPr>
              <w:pStyle w:val="OtherTableBody"/>
            </w:pPr>
            <w:r>
              <w:t>0369</w:t>
            </w:r>
          </w:p>
        </w:tc>
        <w:tc>
          <w:tcPr>
            <w:tcW w:w="6000" w:type="dxa"/>
          </w:tcPr>
          <w:p w14:paraId="2960DFC1" w14:textId="77777777" w:rsidR="00B50050" w:rsidRDefault="00B50050" w:rsidP="0088127C">
            <w:pPr>
              <w:pStyle w:val="OtherTableBody"/>
            </w:pPr>
            <w:r>
              <w:t>Specimen Role</w:t>
            </w:r>
          </w:p>
        </w:tc>
        <w:tc>
          <w:tcPr>
            <w:tcW w:w="1000" w:type="dxa"/>
          </w:tcPr>
          <w:p w14:paraId="0474A5E4" w14:textId="77777777" w:rsidR="00B50050" w:rsidRDefault="00B50050" w:rsidP="0088127C">
            <w:pPr>
              <w:pStyle w:val="OtherTableBody"/>
            </w:pPr>
            <w:r>
              <w:t>2.C.2.294</w:t>
            </w:r>
          </w:p>
        </w:tc>
      </w:tr>
      <w:tr w:rsidR="00B50050" w14:paraId="2007CDD4" w14:textId="77777777" w:rsidTr="00195548">
        <w:tc>
          <w:tcPr>
            <w:tcW w:w="1000" w:type="dxa"/>
          </w:tcPr>
          <w:p w14:paraId="295CCACB" w14:textId="77777777" w:rsidR="00B50050" w:rsidRDefault="00B50050" w:rsidP="0088127C">
            <w:pPr>
              <w:pStyle w:val="OtherTableBody"/>
            </w:pPr>
            <w:r>
              <w:t>undefined</w:t>
            </w:r>
          </w:p>
        </w:tc>
        <w:tc>
          <w:tcPr>
            <w:tcW w:w="1000" w:type="dxa"/>
          </w:tcPr>
          <w:p w14:paraId="67DC947A" w14:textId="77777777" w:rsidR="00B50050" w:rsidRDefault="00B50050" w:rsidP="0088127C">
            <w:pPr>
              <w:pStyle w:val="OtherTableBody"/>
            </w:pPr>
            <w:r>
              <w:t>0784</w:t>
            </w:r>
          </w:p>
        </w:tc>
        <w:tc>
          <w:tcPr>
            <w:tcW w:w="6000" w:type="dxa"/>
          </w:tcPr>
          <w:p w14:paraId="1438F825" w14:textId="77777777" w:rsidR="00B50050" w:rsidRDefault="00B50050" w:rsidP="0088127C">
            <w:pPr>
              <w:pStyle w:val="OtherTableBody"/>
            </w:pPr>
            <w:r>
              <w:t>Specimen Source Site (SPM-8)</w:t>
            </w:r>
          </w:p>
        </w:tc>
        <w:tc>
          <w:tcPr>
            <w:tcW w:w="1000" w:type="dxa"/>
          </w:tcPr>
          <w:p w14:paraId="68946587" w14:textId="77777777" w:rsidR="00B50050" w:rsidRDefault="00B50050" w:rsidP="0088127C">
            <w:pPr>
              <w:pStyle w:val="OtherTableBody"/>
            </w:pPr>
            <w:r>
              <w:t>7.4.3</w:t>
            </w:r>
          </w:p>
        </w:tc>
      </w:tr>
      <w:tr w:rsidR="00B50050" w14:paraId="15D9930F" w14:textId="77777777" w:rsidTr="00195548">
        <w:tc>
          <w:tcPr>
            <w:tcW w:w="1000" w:type="dxa"/>
          </w:tcPr>
          <w:p w14:paraId="666FF310" w14:textId="77777777" w:rsidR="00B50050" w:rsidRDefault="00B50050" w:rsidP="0088127C">
            <w:pPr>
              <w:pStyle w:val="OtherTableBody"/>
            </w:pPr>
            <w:r>
              <w:t>User</w:t>
            </w:r>
          </w:p>
        </w:tc>
        <w:tc>
          <w:tcPr>
            <w:tcW w:w="1000" w:type="dxa"/>
          </w:tcPr>
          <w:p w14:paraId="6FCC9DBA" w14:textId="77777777" w:rsidR="00B50050" w:rsidRDefault="00B50050" w:rsidP="0088127C">
            <w:pPr>
              <w:pStyle w:val="OtherTableBody"/>
            </w:pPr>
            <w:r>
              <w:t>0542</w:t>
            </w:r>
          </w:p>
        </w:tc>
        <w:tc>
          <w:tcPr>
            <w:tcW w:w="6000" w:type="dxa"/>
          </w:tcPr>
          <w:p w14:paraId="17CBDE83" w14:textId="77777777" w:rsidR="00B50050" w:rsidRDefault="00B50050" w:rsidP="0088127C">
            <w:pPr>
              <w:pStyle w:val="OtherTableBody"/>
            </w:pPr>
            <w:r>
              <w:t>Specimen Source Type Modifier</w:t>
            </w:r>
          </w:p>
        </w:tc>
        <w:tc>
          <w:tcPr>
            <w:tcW w:w="1000" w:type="dxa"/>
          </w:tcPr>
          <w:p w14:paraId="0323F779" w14:textId="77777777" w:rsidR="00B50050" w:rsidRDefault="00B50050" w:rsidP="0088127C">
            <w:pPr>
              <w:pStyle w:val="OtherTableBody"/>
            </w:pPr>
            <w:r>
              <w:t>2.C.2.452</w:t>
            </w:r>
          </w:p>
        </w:tc>
      </w:tr>
      <w:tr w:rsidR="00B50050" w14:paraId="12C983D2" w14:textId="77777777" w:rsidTr="00195548">
        <w:tc>
          <w:tcPr>
            <w:tcW w:w="1000" w:type="dxa"/>
          </w:tcPr>
          <w:p w14:paraId="56EB5F79" w14:textId="77777777" w:rsidR="00B50050" w:rsidRDefault="00B50050" w:rsidP="0088127C">
            <w:pPr>
              <w:pStyle w:val="OtherTableBody"/>
            </w:pPr>
            <w:r>
              <w:t>HL7</w:t>
            </w:r>
          </w:p>
        </w:tc>
        <w:tc>
          <w:tcPr>
            <w:tcW w:w="1000" w:type="dxa"/>
          </w:tcPr>
          <w:p w14:paraId="1EBA7834" w14:textId="77777777" w:rsidR="00B50050" w:rsidRDefault="00B50050" w:rsidP="0088127C">
            <w:pPr>
              <w:pStyle w:val="OtherTableBody"/>
            </w:pPr>
            <w:r>
              <w:t>0487</w:t>
            </w:r>
          </w:p>
        </w:tc>
        <w:tc>
          <w:tcPr>
            <w:tcW w:w="6000" w:type="dxa"/>
          </w:tcPr>
          <w:p w14:paraId="72A23529" w14:textId="77777777" w:rsidR="00B50050" w:rsidRDefault="00B50050" w:rsidP="0088127C">
            <w:pPr>
              <w:pStyle w:val="OtherTableBody"/>
            </w:pPr>
            <w:r>
              <w:t>Specimen Type</w:t>
            </w:r>
          </w:p>
        </w:tc>
        <w:tc>
          <w:tcPr>
            <w:tcW w:w="1000" w:type="dxa"/>
          </w:tcPr>
          <w:p w14:paraId="53DE50AB" w14:textId="77777777" w:rsidR="00B50050" w:rsidRDefault="00B50050" w:rsidP="0088127C">
            <w:pPr>
              <w:pStyle w:val="OtherTableBody"/>
            </w:pPr>
            <w:r>
              <w:t>2.C.2.400</w:t>
            </w:r>
          </w:p>
        </w:tc>
      </w:tr>
      <w:tr w:rsidR="00B50050" w14:paraId="4DB3E76B" w14:textId="77777777" w:rsidTr="00195548">
        <w:tc>
          <w:tcPr>
            <w:tcW w:w="1000" w:type="dxa"/>
          </w:tcPr>
          <w:p w14:paraId="57D2BEA5" w14:textId="77777777" w:rsidR="00B50050" w:rsidRDefault="00B50050" w:rsidP="0088127C">
            <w:pPr>
              <w:pStyle w:val="OtherTableBody"/>
            </w:pPr>
            <w:r>
              <w:t>User</w:t>
            </w:r>
          </w:p>
        </w:tc>
        <w:tc>
          <w:tcPr>
            <w:tcW w:w="1000" w:type="dxa"/>
          </w:tcPr>
          <w:p w14:paraId="4AE891FD" w14:textId="77777777" w:rsidR="00B50050" w:rsidRDefault="00B50050" w:rsidP="0088127C">
            <w:pPr>
              <w:pStyle w:val="OtherTableBody"/>
            </w:pPr>
            <w:r>
              <w:t>0541</w:t>
            </w:r>
          </w:p>
        </w:tc>
        <w:tc>
          <w:tcPr>
            <w:tcW w:w="6000" w:type="dxa"/>
          </w:tcPr>
          <w:p w14:paraId="57356CC7" w14:textId="77777777" w:rsidR="00B50050" w:rsidRDefault="00B50050" w:rsidP="0088127C">
            <w:pPr>
              <w:pStyle w:val="OtherTableBody"/>
            </w:pPr>
            <w:r>
              <w:t>Specimen Type Modifier</w:t>
            </w:r>
          </w:p>
        </w:tc>
        <w:tc>
          <w:tcPr>
            <w:tcW w:w="1000" w:type="dxa"/>
          </w:tcPr>
          <w:p w14:paraId="379AEE47" w14:textId="77777777" w:rsidR="00B50050" w:rsidRDefault="00B50050" w:rsidP="0088127C">
            <w:pPr>
              <w:pStyle w:val="OtherTableBody"/>
            </w:pPr>
            <w:r>
              <w:t>2.C.2.451</w:t>
            </w:r>
          </w:p>
        </w:tc>
      </w:tr>
      <w:tr w:rsidR="00B50050" w14:paraId="14E1C01B" w14:textId="77777777" w:rsidTr="00195548">
        <w:tc>
          <w:tcPr>
            <w:tcW w:w="1000" w:type="dxa"/>
          </w:tcPr>
          <w:p w14:paraId="09C1D49B" w14:textId="77777777" w:rsidR="00B50050" w:rsidRDefault="00B50050" w:rsidP="0088127C">
            <w:pPr>
              <w:pStyle w:val="OtherTableBody"/>
            </w:pPr>
            <w:r>
              <w:t>User</w:t>
            </w:r>
          </w:p>
        </w:tc>
        <w:tc>
          <w:tcPr>
            <w:tcW w:w="1000" w:type="dxa"/>
          </w:tcPr>
          <w:p w14:paraId="6C0604E4" w14:textId="77777777" w:rsidR="00B50050" w:rsidRDefault="00B50050" w:rsidP="0088127C">
            <w:pPr>
              <w:pStyle w:val="OtherTableBody"/>
            </w:pPr>
            <w:r>
              <w:t>0182</w:t>
            </w:r>
          </w:p>
        </w:tc>
        <w:tc>
          <w:tcPr>
            <w:tcW w:w="6000" w:type="dxa"/>
          </w:tcPr>
          <w:p w14:paraId="3DF67CB7" w14:textId="77777777" w:rsidR="00B50050" w:rsidRDefault="00B50050" w:rsidP="0088127C">
            <w:pPr>
              <w:pStyle w:val="OtherTableBody"/>
            </w:pPr>
            <w:r>
              <w:t>Staff type</w:t>
            </w:r>
          </w:p>
        </w:tc>
        <w:tc>
          <w:tcPr>
            <w:tcW w:w="1000" w:type="dxa"/>
          </w:tcPr>
          <w:p w14:paraId="341B42E3" w14:textId="77777777" w:rsidR="00B50050" w:rsidRDefault="00B50050" w:rsidP="0088127C">
            <w:pPr>
              <w:pStyle w:val="OtherTableBody"/>
            </w:pPr>
            <w:r>
              <w:t>2.C.2.126</w:t>
            </w:r>
          </w:p>
        </w:tc>
      </w:tr>
      <w:tr w:rsidR="00B50050" w14:paraId="07481270" w14:textId="77777777" w:rsidTr="00195548">
        <w:tc>
          <w:tcPr>
            <w:tcW w:w="1000" w:type="dxa"/>
          </w:tcPr>
          <w:p w14:paraId="339383C8" w14:textId="77777777" w:rsidR="00B50050" w:rsidRDefault="00B50050" w:rsidP="0088127C">
            <w:pPr>
              <w:pStyle w:val="OtherTableBody"/>
            </w:pPr>
            <w:r>
              <w:lastRenderedPageBreak/>
              <w:t>undefined</w:t>
            </w:r>
          </w:p>
        </w:tc>
        <w:tc>
          <w:tcPr>
            <w:tcW w:w="1000" w:type="dxa"/>
          </w:tcPr>
          <w:p w14:paraId="3D335D6F" w14:textId="77777777" w:rsidR="00B50050" w:rsidRDefault="00B50050" w:rsidP="0088127C">
            <w:pPr>
              <w:pStyle w:val="OtherTableBody"/>
            </w:pPr>
            <w:r>
              <w:t>0585</w:t>
            </w:r>
          </w:p>
        </w:tc>
        <w:tc>
          <w:tcPr>
            <w:tcW w:w="6000" w:type="dxa"/>
          </w:tcPr>
          <w:p w14:paraId="769433A1" w14:textId="77777777" w:rsidR="00B50050" w:rsidRDefault="00B50050" w:rsidP="0088127C">
            <w:pPr>
              <w:pStyle w:val="OtherTableBody"/>
            </w:pPr>
            <w:r>
              <w:t>Starting Notification Code (CNS-5)</w:t>
            </w:r>
          </w:p>
        </w:tc>
        <w:tc>
          <w:tcPr>
            <w:tcW w:w="1000" w:type="dxa"/>
          </w:tcPr>
          <w:p w14:paraId="2E8D8C31" w14:textId="77777777" w:rsidR="00B50050" w:rsidRDefault="00B50050" w:rsidP="0088127C">
            <w:pPr>
              <w:pStyle w:val="OtherTableBody"/>
            </w:pPr>
            <w:r>
              <w:t>13.4.8</w:t>
            </w:r>
          </w:p>
        </w:tc>
      </w:tr>
      <w:tr w:rsidR="00B50050" w14:paraId="766429BC" w14:textId="77777777" w:rsidTr="00195548">
        <w:tc>
          <w:tcPr>
            <w:tcW w:w="1000" w:type="dxa"/>
          </w:tcPr>
          <w:p w14:paraId="72F815F8" w14:textId="77777777" w:rsidR="00B50050" w:rsidRDefault="00B50050" w:rsidP="0088127C">
            <w:pPr>
              <w:pStyle w:val="OtherTableBody"/>
            </w:pPr>
            <w:r>
              <w:t>User</w:t>
            </w:r>
          </w:p>
        </w:tc>
        <w:tc>
          <w:tcPr>
            <w:tcW w:w="1000" w:type="dxa"/>
          </w:tcPr>
          <w:p w14:paraId="326FCFA5" w14:textId="77777777" w:rsidR="00B50050" w:rsidRDefault="00B50050" w:rsidP="0088127C">
            <w:pPr>
              <w:pStyle w:val="OtherTableBody"/>
            </w:pPr>
            <w:r>
              <w:t>0347</w:t>
            </w:r>
          </w:p>
        </w:tc>
        <w:tc>
          <w:tcPr>
            <w:tcW w:w="6000" w:type="dxa"/>
          </w:tcPr>
          <w:p w14:paraId="067DACDC" w14:textId="77777777" w:rsidR="00B50050" w:rsidRDefault="00B50050" w:rsidP="0088127C">
            <w:pPr>
              <w:pStyle w:val="OtherTableBody"/>
            </w:pPr>
            <w:r>
              <w:t>State/Province</w:t>
            </w:r>
          </w:p>
        </w:tc>
        <w:tc>
          <w:tcPr>
            <w:tcW w:w="1000" w:type="dxa"/>
          </w:tcPr>
          <w:p w14:paraId="1E5D2514" w14:textId="77777777" w:rsidR="00B50050" w:rsidRDefault="00B50050" w:rsidP="0088127C">
            <w:pPr>
              <w:pStyle w:val="OtherTableBody"/>
            </w:pPr>
            <w:r>
              <w:t>2.C.2.275</w:t>
            </w:r>
          </w:p>
        </w:tc>
      </w:tr>
      <w:tr w:rsidR="00B50050" w14:paraId="204886B7" w14:textId="77777777" w:rsidTr="00195548">
        <w:tc>
          <w:tcPr>
            <w:tcW w:w="1000" w:type="dxa"/>
          </w:tcPr>
          <w:p w14:paraId="7BA1F759" w14:textId="77777777" w:rsidR="00B50050" w:rsidRDefault="00B50050" w:rsidP="0088127C">
            <w:pPr>
              <w:pStyle w:val="OtherTableBody"/>
            </w:pPr>
            <w:r>
              <w:t>User</w:t>
            </w:r>
          </w:p>
        </w:tc>
        <w:tc>
          <w:tcPr>
            <w:tcW w:w="1000" w:type="dxa"/>
          </w:tcPr>
          <w:p w14:paraId="0F9AFA76" w14:textId="77777777" w:rsidR="00B50050" w:rsidRDefault="00B50050" w:rsidP="0088127C">
            <w:pPr>
              <w:pStyle w:val="OtherTableBody"/>
            </w:pPr>
            <w:r>
              <w:t>0759</w:t>
            </w:r>
          </w:p>
        </w:tc>
        <w:tc>
          <w:tcPr>
            <w:tcW w:w="6000" w:type="dxa"/>
          </w:tcPr>
          <w:p w14:paraId="47872E59" w14:textId="77777777" w:rsidR="00B50050" w:rsidRDefault="00B50050" w:rsidP="0088127C">
            <w:pPr>
              <w:pStyle w:val="OtherTableBody"/>
            </w:pPr>
            <w:r>
              <w:t>Status Admission</w:t>
            </w:r>
          </w:p>
        </w:tc>
        <w:tc>
          <w:tcPr>
            <w:tcW w:w="1000" w:type="dxa"/>
          </w:tcPr>
          <w:p w14:paraId="2809EFFD" w14:textId="77777777" w:rsidR="00B50050" w:rsidRDefault="00B50050" w:rsidP="0088127C">
            <w:pPr>
              <w:pStyle w:val="OtherTableBody"/>
            </w:pPr>
            <w:r>
              <w:t>2.C.2.505</w:t>
            </w:r>
          </w:p>
        </w:tc>
      </w:tr>
      <w:tr w:rsidR="00B50050" w14:paraId="404896C7" w14:textId="77777777" w:rsidTr="00195548">
        <w:tc>
          <w:tcPr>
            <w:tcW w:w="1000" w:type="dxa"/>
          </w:tcPr>
          <w:p w14:paraId="1964F11A" w14:textId="77777777" w:rsidR="00B50050" w:rsidRDefault="00B50050" w:rsidP="0088127C">
            <w:pPr>
              <w:pStyle w:val="OtherTableBody"/>
            </w:pPr>
            <w:r>
              <w:t>HL7</w:t>
            </w:r>
          </w:p>
        </w:tc>
        <w:tc>
          <w:tcPr>
            <w:tcW w:w="1000" w:type="dxa"/>
          </w:tcPr>
          <w:p w14:paraId="50822505" w14:textId="77777777" w:rsidR="00B50050" w:rsidRDefault="00B50050" w:rsidP="0088127C">
            <w:pPr>
              <w:pStyle w:val="OtherTableBody"/>
            </w:pPr>
            <w:r>
              <w:t>0247</w:t>
            </w:r>
          </w:p>
        </w:tc>
        <w:tc>
          <w:tcPr>
            <w:tcW w:w="6000" w:type="dxa"/>
          </w:tcPr>
          <w:p w14:paraId="2BD321F6" w14:textId="77777777" w:rsidR="00B50050" w:rsidRDefault="00B50050" w:rsidP="0088127C">
            <w:pPr>
              <w:pStyle w:val="OtherTableBody"/>
            </w:pPr>
            <w:r>
              <w:t>Status of Evaluation</w:t>
            </w:r>
          </w:p>
        </w:tc>
        <w:tc>
          <w:tcPr>
            <w:tcW w:w="1000" w:type="dxa"/>
          </w:tcPr>
          <w:p w14:paraId="5DCA987B" w14:textId="77777777" w:rsidR="00B50050" w:rsidRDefault="00B50050" w:rsidP="0088127C">
            <w:pPr>
              <w:pStyle w:val="OtherTableBody"/>
            </w:pPr>
            <w:r>
              <w:t>2.C.2.182</w:t>
            </w:r>
          </w:p>
        </w:tc>
      </w:tr>
      <w:tr w:rsidR="00B50050" w14:paraId="7E94F845" w14:textId="77777777" w:rsidTr="00195548">
        <w:tc>
          <w:tcPr>
            <w:tcW w:w="1000" w:type="dxa"/>
          </w:tcPr>
          <w:p w14:paraId="3BCD1FF1" w14:textId="77777777" w:rsidR="00B50050" w:rsidRDefault="00B50050" w:rsidP="0088127C">
            <w:pPr>
              <w:pStyle w:val="OtherTableBody"/>
            </w:pPr>
            <w:r>
              <w:t>User</w:t>
            </w:r>
          </w:p>
        </w:tc>
        <w:tc>
          <w:tcPr>
            <w:tcW w:w="1000" w:type="dxa"/>
          </w:tcPr>
          <w:p w14:paraId="474F3D9D" w14:textId="77777777" w:rsidR="00B50050" w:rsidRDefault="00B50050" w:rsidP="0088127C">
            <w:pPr>
              <w:pStyle w:val="OtherTableBody"/>
            </w:pPr>
            <w:r>
              <w:t>0755</w:t>
            </w:r>
          </w:p>
        </w:tc>
        <w:tc>
          <w:tcPr>
            <w:tcW w:w="6000" w:type="dxa"/>
          </w:tcPr>
          <w:p w14:paraId="45FB7A70" w14:textId="77777777" w:rsidR="00B50050" w:rsidRDefault="00B50050" w:rsidP="0088127C">
            <w:pPr>
              <w:pStyle w:val="OtherTableBody"/>
            </w:pPr>
            <w:r>
              <w:t>Status Weight At Birth</w:t>
            </w:r>
          </w:p>
        </w:tc>
        <w:tc>
          <w:tcPr>
            <w:tcW w:w="1000" w:type="dxa"/>
          </w:tcPr>
          <w:p w14:paraId="5B9502B0" w14:textId="77777777" w:rsidR="00B50050" w:rsidRDefault="00B50050" w:rsidP="0088127C">
            <w:pPr>
              <w:pStyle w:val="OtherTableBody"/>
            </w:pPr>
            <w:r>
              <w:t>2.C.2.503</w:t>
            </w:r>
          </w:p>
        </w:tc>
      </w:tr>
      <w:tr w:rsidR="00B50050" w14:paraId="271A1707" w14:textId="77777777" w:rsidTr="00195548">
        <w:tc>
          <w:tcPr>
            <w:tcW w:w="1000" w:type="dxa"/>
          </w:tcPr>
          <w:p w14:paraId="34056335" w14:textId="77777777" w:rsidR="00B50050" w:rsidRDefault="00B50050" w:rsidP="0088127C">
            <w:pPr>
              <w:pStyle w:val="OtherTableBody"/>
            </w:pPr>
            <w:r>
              <w:t>User</w:t>
            </w:r>
          </w:p>
        </w:tc>
        <w:tc>
          <w:tcPr>
            <w:tcW w:w="1000" w:type="dxa"/>
          </w:tcPr>
          <w:p w14:paraId="4DBBB0B6" w14:textId="77777777" w:rsidR="00B50050" w:rsidRDefault="00B50050" w:rsidP="0088127C">
            <w:pPr>
              <w:pStyle w:val="OtherTableBody"/>
            </w:pPr>
            <w:r>
              <w:t>0806</w:t>
            </w:r>
          </w:p>
        </w:tc>
        <w:tc>
          <w:tcPr>
            <w:tcW w:w="6000" w:type="dxa"/>
          </w:tcPr>
          <w:p w14:paraId="34770265" w14:textId="77777777" w:rsidR="00B50050" w:rsidRDefault="00B50050" w:rsidP="0088127C">
            <w:pPr>
              <w:pStyle w:val="OtherTableBody"/>
            </w:pPr>
            <w:r>
              <w:t>Sterilization Type</w:t>
            </w:r>
          </w:p>
        </w:tc>
        <w:tc>
          <w:tcPr>
            <w:tcW w:w="1000" w:type="dxa"/>
          </w:tcPr>
          <w:p w14:paraId="54A3B315" w14:textId="77777777" w:rsidR="00B50050" w:rsidRDefault="00B50050" w:rsidP="0088127C">
            <w:pPr>
              <w:pStyle w:val="OtherTableBody"/>
            </w:pPr>
            <w:r>
              <w:t>2.C.2.513</w:t>
            </w:r>
          </w:p>
        </w:tc>
      </w:tr>
      <w:tr w:rsidR="00B50050" w14:paraId="0B0BD46D" w14:textId="77777777" w:rsidTr="00195548">
        <w:tc>
          <w:tcPr>
            <w:tcW w:w="1000" w:type="dxa"/>
          </w:tcPr>
          <w:p w14:paraId="2EF23EB0" w14:textId="77777777" w:rsidR="00B50050" w:rsidRDefault="00B50050" w:rsidP="0088127C">
            <w:pPr>
              <w:pStyle w:val="OtherTableBody"/>
            </w:pPr>
            <w:r>
              <w:t>undefined</w:t>
            </w:r>
          </w:p>
        </w:tc>
        <w:tc>
          <w:tcPr>
            <w:tcW w:w="1000" w:type="dxa"/>
          </w:tcPr>
          <w:p w14:paraId="1E5BA2EE" w14:textId="77777777" w:rsidR="00B50050" w:rsidRDefault="00B50050" w:rsidP="0088127C">
            <w:pPr>
              <w:pStyle w:val="OtherTableBody"/>
            </w:pPr>
            <w:r>
              <w:t>0592</w:t>
            </w:r>
          </w:p>
        </w:tc>
        <w:tc>
          <w:tcPr>
            <w:tcW w:w="6000" w:type="dxa"/>
          </w:tcPr>
          <w:p w14:paraId="3C8658C1" w14:textId="77777777" w:rsidR="00B50050" w:rsidRPr="001D2E85" w:rsidRDefault="00B50050" w:rsidP="0088127C">
            <w:pPr>
              <w:pStyle w:val="OtherTableBody"/>
            </w:pPr>
            <w:r w:rsidRPr="001D2E85">
              <w:t>Stratum for Study Randomization (CSR-13)</w:t>
            </w:r>
          </w:p>
        </w:tc>
        <w:tc>
          <w:tcPr>
            <w:tcW w:w="1000" w:type="dxa"/>
          </w:tcPr>
          <w:p w14:paraId="0907CB38" w14:textId="77777777" w:rsidR="00B50050" w:rsidRDefault="00B50050" w:rsidP="0088127C">
            <w:pPr>
              <w:pStyle w:val="OtherTableBody"/>
            </w:pPr>
            <w:r>
              <w:t>7.8.1</w:t>
            </w:r>
          </w:p>
        </w:tc>
      </w:tr>
      <w:tr w:rsidR="00B50050" w14:paraId="1107B06A" w14:textId="77777777" w:rsidTr="00195548">
        <w:tc>
          <w:tcPr>
            <w:tcW w:w="1000" w:type="dxa"/>
          </w:tcPr>
          <w:p w14:paraId="5FE10C19" w14:textId="77777777" w:rsidR="00B50050" w:rsidRDefault="00B50050" w:rsidP="0088127C">
            <w:pPr>
              <w:pStyle w:val="OtherTableBody"/>
            </w:pPr>
            <w:r>
              <w:t>User</w:t>
            </w:r>
          </w:p>
        </w:tc>
        <w:tc>
          <w:tcPr>
            <w:tcW w:w="1000" w:type="dxa"/>
          </w:tcPr>
          <w:p w14:paraId="579A0541" w14:textId="77777777" w:rsidR="00B50050" w:rsidRDefault="00B50050" w:rsidP="0088127C">
            <w:pPr>
              <w:pStyle w:val="OtherTableBody"/>
            </w:pPr>
            <w:r>
              <w:t>0231</w:t>
            </w:r>
          </w:p>
        </w:tc>
        <w:tc>
          <w:tcPr>
            <w:tcW w:w="6000" w:type="dxa"/>
          </w:tcPr>
          <w:p w14:paraId="4AC87736" w14:textId="77777777" w:rsidR="00B50050" w:rsidRDefault="00B50050" w:rsidP="0088127C">
            <w:pPr>
              <w:pStyle w:val="OtherTableBody"/>
            </w:pPr>
            <w:r>
              <w:t>Student Status</w:t>
            </w:r>
          </w:p>
        </w:tc>
        <w:tc>
          <w:tcPr>
            <w:tcW w:w="1000" w:type="dxa"/>
          </w:tcPr>
          <w:p w14:paraId="07924257" w14:textId="77777777" w:rsidR="00B50050" w:rsidRDefault="00B50050" w:rsidP="0088127C">
            <w:pPr>
              <w:pStyle w:val="OtherTableBody"/>
            </w:pPr>
            <w:r>
              <w:t>2.C.2.166</w:t>
            </w:r>
          </w:p>
        </w:tc>
      </w:tr>
      <w:tr w:rsidR="00B50050" w14:paraId="65AC9CEC" w14:textId="77777777" w:rsidTr="00195548">
        <w:tc>
          <w:tcPr>
            <w:tcW w:w="1000" w:type="dxa"/>
          </w:tcPr>
          <w:p w14:paraId="6F079DCF" w14:textId="77777777" w:rsidR="00B50050" w:rsidRDefault="00B50050" w:rsidP="0088127C">
            <w:pPr>
              <w:pStyle w:val="OtherTableBody"/>
            </w:pPr>
            <w:r>
              <w:t>undefined</w:t>
            </w:r>
          </w:p>
        </w:tc>
        <w:tc>
          <w:tcPr>
            <w:tcW w:w="1000" w:type="dxa"/>
          </w:tcPr>
          <w:p w14:paraId="123DFD19" w14:textId="77777777" w:rsidR="00B50050" w:rsidRDefault="00B50050" w:rsidP="0088127C">
            <w:pPr>
              <w:pStyle w:val="OtherTableBody"/>
            </w:pPr>
            <w:r>
              <w:t>0588</w:t>
            </w:r>
          </w:p>
        </w:tc>
        <w:tc>
          <w:tcPr>
            <w:tcW w:w="6000" w:type="dxa"/>
          </w:tcPr>
          <w:p w14:paraId="6F2354F6" w14:textId="77777777" w:rsidR="00B50050" w:rsidRDefault="00B50050" w:rsidP="0088127C">
            <w:pPr>
              <w:pStyle w:val="OtherTableBody"/>
            </w:pPr>
            <w:r>
              <w:t>Study Phase Evaluability (CSP-4)</w:t>
            </w:r>
          </w:p>
        </w:tc>
        <w:tc>
          <w:tcPr>
            <w:tcW w:w="1000" w:type="dxa"/>
          </w:tcPr>
          <w:p w14:paraId="397F5A01" w14:textId="77777777" w:rsidR="00B50050" w:rsidRDefault="00B50050" w:rsidP="0088127C">
            <w:pPr>
              <w:pStyle w:val="OtherTableBody"/>
            </w:pPr>
            <w:r>
              <w:t>7.8.2</w:t>
            </w:r>
          </w:p>
        </w:tc>
      </w:tr>
      <w:tr w:rsidR="00B50050" w14:paraId="5300E5B7" w14:textId="77777777" w:rsidTr="00195548">
        <w:tc>
          <w:tcPr>
            <w:tcW w:w="1000" w:type="dxa"/>
          </w:tcPr>
          <w:p w14:paraId="2A0CEB4B" w14:textId="77777777" w:rsidR="00B50050" w:rsidRDefault="00B50050" w:rsidP="0088127C">
            <w:pPr>
              <w:pStyle w:val="OtherTableBody"/>
            </w:pPr>
            <w:r>
              <w:t>undefined</w:t>
            </w:r>
          </w:p>
        </w:tc>
        <w:tc>
          <w:tcPr>
            <w:tcW w:w="1000" w:type="dxa"/>
          </w:tcPr>
          <w:p w14:paraId="4CAB62C1" w14:textId="77777777" w:rsidR="00B50050" w:rsidRDefault="00B50050" w:rsidP="0088127C">
            <w:pPr>
              <w:pStyle w:val="OtherTableBody"/>
            </w:pPr>
            <w:r>
              <w:t>0587</w:t>
            </w:r>
          </w:p>
        </w:tc>
        <w:tc>
          <w:tcPr>
            <w:tcW w:w="6000" w:type="dxa"/>
          </w:tcPr>
          <w:p w14:paraId="65F85D07" w14:textId="77777777" w:rsidR="00B50050" w:rsidRDefault="00B50050" w:rsidP="0088127C">
            <w:pPr>
              <w:pStyle w:val="OtherTableBody"/>
            </w:pPr>
            <w:r>
              <w:t>Study Phase Identifier (CSP-1)</w:t>
            </w:r>
          </w:p>
        </w:tc>
        <w:tc>
          <w:tcPr>
            <w:tcW w:w="1000" w:type="dxa"/>
          </w:tcPr>
          <w:p w14:paraId="0415CA5C" w14:textId="77777777" w:rsidR="00B50050" w:rsidRDefault="00B50050" w:rsidP="0088127C">
            <w:pPr>
              <w:pStyle w:val="OtherTableBody"/>
            </w:pPr>
            <w:r>
              <w:t>7.8.2</w:t>
            </w:r>
          </w:p>
        </w:tc>
      </w:tr>
      <w:tr w:rsidR="00B50050" w14:paraId="7B89006B" w14:textId="77777777" w:rsidTr="00195548">
        <w:tc>
          <w:tcPr>
            <w:tcW w:w="1000" w:type="dxa"/>
          </w:tcPr>
          <w:p w14:paraId="64798375" w14:textId="77777777" w:rsidR="00B50050" w:rsidRDefault="00B50050" w:rsidP="0088127C">
            <w:pPr>
              <w:pStyle w:val="OtherTableBody"/>
            </w:pPr>
            <w:r>
              <w:t>undefined</w:t>
            </w:r>
          </w:p>
        </w:tc>
        <w:tc>
          <w:tcPr>
            <w:tcW w:w="1000" w:type="dxa"/>
          </w:tcPr>
          <w:p w14:paraId="24B50183" w14:textId="77777777" w:rsidR="00B50050" w:rsidRDefault="00B50050" w:rsidP="0088127C">
            <w:pPr>
              <w:pStyle w:val="OtherTableBody"/>
            </w:pPr>
            <w:r>
              <w:t>0597</w:t>
            </w:r>
          </w:p>
        </w:tc>
        <w:tc>
          <w:tcPr>
            <w:tcW w:w="6000" w:type="dxa"/>
          </w:tcPr>
          <w:p w14:paraId="4F07C88B" w14:textId="77777777" w:rsidR="00B50050" w:rsidRDefault="00B50050" w:rsidP="0088127C">
            <w:pPr>
              <w:pStyle w:val="OtherTableBody"/>
            </w:pPr>
            <w:r>
              <w:t>Study Phase Identifier (CTI-2)</w:t>
            </w:r>
          </w:p>
        </w:tc>
        <w:tc>
          <w:tcPr>
            <w:tcW w:w="1000" w:type="dxa"/>
          </w:tcPr>
          <w:p w14:paraId="78A5610C" w14:textId="77777777" w:rsidR="00B50050" w:rsidRDefault="00B50050" w:rsidP="0088127C">
            <w:pPr>
              <w:pStyle w:val="OtherTableBody"/>
            </w:pPr>
            <w:r>
              <w:t>7.8.4</w:t>
            </w:r>
          </w:p>
        </w:tc>
      </w:tr>
      <w:tr w:rsidR="00B50050" w14:paraId="7750D44D" w14:textId="77777777" w:rsidTr="00195548">
        <w:tc>
          <w:tcPr>
            <w:tcW w:w="1000" w:type="dxa"/>
          </w:tcPr>
          <w:p w14:paraId="51E1FAD6" w14:textId="77777777" w:rsidR="00B50050" w:rsidRDefault="00B50050" w:rsidP="0088127C">
            <w:pPr>
              <w:pStyle w:val="OtherTableBody"/>
            </w:pPr>
            <w:r>
              <w:t>undefined</w:t>
            </w:r>
          </w:p>
        </w:tc>
        <w:tc>
          <w:tcPr>
            <w:tcW w:w="1000" w:type="dxa"/>
          </w:tcPr>
          <w:p w14:paraId="6560C838" w14:textId="77777777" w:rsidR="00B50050" w:rsidRDefault="00B50050" w:rsidP="0088127C">
            <w:pPr>
              <w:pStyle w:val="OtherTableBody"/>
            </w:pPr>
            <w:r>
              <w:t>0596</w:t>
            </w:r>
          </w:p>
        </w:tc>
        <w:tc>
          <w:tcPr>
            <w:tcW w:w="6000" w:type="dxa"/>
          </w:tcPr>
          <w:p w14:paraId="4CEDFC70" w14:textId="77777777" w:rsidR="00B50050" w:rsidRPr="001D2E85" w:rsidRDefault="00B50050" w:rsidP="0088127C">
            <w:pPr>
              <w:pStyle w:val="OtherTableBody"/>
            </w:pPr>
            <w:r w:rsidRPr="001D2E85">
              <w:t>Study Quality Control Codes (CSS-3)</w:t>
            </w:r>
          </w:p>
        </w:tc>
        <w:tc>
          <w:tcPr>
            <w:tcW w:w="1000" w:type="dxa"/>
          </w:tcPr>
          <w:p w14:paraId="60FA2456" w14:textId="77777777" w:rsidR="00B50050" w:rsidRDefault="00B50050" w:rsidP="0088127C">
            <w:pPr>
              <w:pStyle w:val="OtherTableBody"/>
            </w:pPr>
            <w:r>
              <w:t>7.8.3</w:t>
            </w:r>
          </w:p>
        </w:tc>
      </w:tr>
      <w:tr w:rsidR="00B50050" w14:paraId="38BEE884" w14:textId="77777777" w:rsidTr="00195548">
        <w:tc>
          <w:tcPr>
            <w:tcW w:w="1000" w:type="dxa"/>
          </w:tcPr>
          <w:p w14:paraId="72ED7EBD" w14:textId="77777777" w:rsidR="00B50050" w:rsidRDefault="00B50050" w:rsidP="0088127C">
            <w:pPr>
              <w:pStyle w:val="OtherTableBody"/>
            </w:pPr>
            <w:r>
              <w:t>undefined</w:t>
            </w:r>
          </w:p>
        </w:tc>
        <w:tc>
          <w:tcPr>
            <w:tcW w:w="1000" w:type="dxa"/>
          </w:tcPr>
          <w:p w14:paraId="1C2400BD" w14:textId="77777777" w:rsidR="00B50050" w:rsidRDefault="00B50050" w:rsidP="0088127C">
            <w:pPr>
              <w:pStyle w:val="OtherTableBody"/>
            </w:pPr>
            <w:r>
              <w:t>0595</w:t>
            </w:r>
          </w:p>
        </w:tc>
        <w:tc>
          <w:tcPr>
            <w:tcW w:w="6000" w:type="dxa"/>
          </w:tcPr>
          <w:p w14:paraId="2C3D11AD" w14:textId="77777777" w:rsidR="00B50050" w:rsidRPr="001D2E85" w:rsidRDefault="00B50050" w:rsidP="0088127C">
            <w:pPr>
              <w:pStyle w:val="OtherTableBody"/>
            </w:pPr>
            <w:r w:rsidRPr="001D2E85">
              <w:t>Study Scheduled Time Point (CSS-1)</w:t>
            </w:r>
          </w:p>
        </w:tc>
        <w:tc>
          <w:tcPr>
            <w:tcW w:w="1000" w:type="dxa"/>
          </w:tcPr>
          <w:p w14:paraId="3DDBEA79" w14:textId="77777777" w:rsidR="00B50050" w:rsidRDefault="00B50050" w:rsidP="0088127C">
            <w:pPr>
              <w:pStyle w:val="OtherTableBody"/>
            </w:pPr>
            <w:r>
              <w:t>7.8.3</w:t>
            </w:r>
          </w:p>
        </w:tc>
      </w:tr>
      <w:tr w:rsidR="00B50050" w14:paraId="23C48170" w14:textId="77777777" w:rsidTr="00195548">
        <w:tc>
          <w:tcPr>
            <w:tcW w:w="1000" w:type="dxa"/>
          </w:tcPr>
          <w:p w14:paraId="0EEAF183" w14:textId="77777777" w:rsidR="00B50050" w:rsidRDefault="00B50050" w:rsidP="0088127C">
            <w:pPr>
              <w:pStyle w:val="OtherTableBody"/>
            </w:pPr>
            <w:r>
              <w:t>undefined</w:t>
            </w:r>
          </w:p>
        </w:tc>
        <w:tc>
          <w:tcPr>
            <w:tcW w:w="1000" w:type="dxa"/>
          </w:tcPr>
          <w:p w14:paraId="663FF518" w14:textId="77777777" w:rsidR="00B50050" w:rsidRDefault="00B50050" w:rsidP="0088127C">
            <w:pPr>
              <w:pStyle w:val="OtherTableBody"/>
            </w:pPr>
            <w:r>
              <w:t>0598</w:t>
            </w:r>
          </w:p>
        </w:tc>
        <w:tc>
          <w:tcPr>
            <w:tcW w:w="6000" w:type="dxa"/>
          </w:tcPr>
          <w:p w14:paraId="3EAA9700" w14:textId="77777777" w:rsidR="00B50050" w:rsidRPr="001D2E85" w:rsidRDefault="00B50050" w:rsidP="0088127C">
            <w:pPr>
              <w:pStyle w:val="OtherTableBody"/>
            </w:pPr>
            <w:r w:rsidRPr="001D2E85">
              <w:t>Study Scheduled Time Point (CTI-3)</w:t>
            </w:r>
          </w:p>
        </w:tc>
        <w:tc>
          <w:tcPr>
            <w:tcW w:w="1000" w:type="dxa"/>
          </w:tcPr>
          <w:p w14:paraId="316FA973" w14:textId="77777777" w:rsidR="00B50050" w:rsidRDefault="00B50050" w:rsidP="0088127C">
            <w:pPr>
              <w:pStyle w:val="OtherTableBody"/>
            </w:pPr>
            <w:r>
              <w:t>7.8.4</w:t>
            </w:r>
          </w:p>
        </w:tc>
      </w:tr>
      <w:tr w:rsidR="00B50050" w14:paraId="760B49C3" w14:textId="77777777" w:rsidTr="00195548">
        <w:tc>
          <w:tcPr>
            <w:tcW w:w="1000" w:type="dxa"/>
          </w:tcPr>
          <w:p w14:paraId="44A6654D" w14:textId="77777777" w:rsidR="00B50050" w:rsidRDefault="00B50050" w:rsidP="0088127C">
            <w:pPr>
              <w:pStyle w:val="OtherTableBody"/>
            </w:pPr>
            <w:r>
              <w:t>User</w:t>
            </w:r>
          </w:p>
        </w:tc>
        <w:tc>
          <w:tcPr>
            <w:tcW w:w="1000" w:type="dxa"/>
          </w:tcPr>
          <w:p w14:paraId="3E891CFB" w14:textId="77777777" w:rsidR="00B50050" w:rsidRDefault="00B50050" w:rsidP="0088127C">
            <w:pPr>
              <w:pStyle w:val="OtherTableBody"/>
            </w:pPr>
            <w:r>
              <w:t>0451</w:t>
            </w:r>
          </w:p>
        </w:tc>
        <w:tc>
          <w:tcPr>
            <w:tcW w:w="6000" w:type="dxa"/>
          </w:tcPr>
          <w:p w14:paraId="2D299324" w14:textId="77777777" w:rsidR="00B50050" w:rsidRDefault="00B50050" w:rsidP="0088127C">
            <w:pPr>
              <w:pStyle w:val="OtherTableBody"/>
            </w:pPr>
            <w:r>
              <w:t>Substance Identifier</w:t>
            </w:r>
          </w:p>
        </w:tc>
        <w:tc>
          <w:tcPr>
            <w:tcW w:w="1000" w:type="dxa"/>
          </w:tcPr>
          <w:p w14:paraId="2EFE8A45" w14:textId="77777777" w:rsidR="00B50050" w:rsidRDefault="00B50050" w:rsidP="0088127C">
            <w:pPr>
              <w:pStyle w:val="OtherTableBody"/>
            </w:pPr>
            <w:r>
              <w:t>2.C.2.366</w:t>
            </w:r>
          </w:p>
        </w:tc>
      </w:tr>
      <w:tr w:rsidR="00B50050" w14:paraId="37AE3333" w14:textId="77777777" w:rsidTr="00195548">
        <w:tc>
          <w:tcPr>
            <w:tcW w:w="1000" w:type="dxa"/>
          </w:tcPr>
          <w:p w14:paraId="2A19AFBC" w14:textId="77777777" w:rsidR="00B50050" w:rsidRDefault="00B50050" w:rsidP="0088127C">
            <w:pPr>
              <w:pStyle w:val="OtherTableBody"/>
            </w:pPr>
            <w:r>
              <w:t>HL7</w:t>
            </w:r>
          </w:p>
        </w:tc>
        <w:tc>
          <w:tcPr>
            <w:tcW w:w="1000" w:type="dxa"/>
          </w:tcPr>
          <w:p w14:paraId="3677765F" w14:textId="77777777" w:rsidR="00B50050" w:rsidRDefault="00B50050" w:rsidP="0088127C">
            <w:pPr>
              <w:pStyle w:val="OtherTableBody"/>
            </w:pPr>
            <w:r>
              <w:t>0383</w:t>
            </w:r>
          </w:p>
        </w:tc>
        <w:tc>
          <w:tcPr>
            <w:tcW w:w="6000" w:type="dxa"/>
          </w:tcPr>
          <w:p w14:paraId="2004E165" w14:textId="77777777" w:rsidR="00B50050" w:rsidRDefault="00B50050" w:rsidP="0088127C">
            <w:pPr>
              <w:pStyle w:val="OtherTableBody"/>
            </w:pPr>
            <w:r>
              <w:t>Substance Status</w:t>
            </w:r>
          </w:p>
        </w:tc>
        <w:tc>
          <w:tcPr>
            <w:tcW w:w="1000" w:type="dxa"/>
          </w:tcPr>
          <w:p w14:paraId="7647B315" w14:textId="77777777" w:rsidR="00B50050" w:rsidRDefault="00B50050" w:rsidP="0088127C">
            <w:pPr>
              <w:pStyle w:val="OtherTableBody"/>
            </w:pPr>
            <w:r>
              <w:t>2.C.2.308</w:t>
            </w:r>
          </w:p>
        </w:tc>
      </w:tr>
      <w:tr w:rsidR="00B50050" w14:paraId="6A42193E" w14:textId="77777777" w:rsidTr="00195548">
        <w:tc>
          <w:tcPr>
            <w:tcW w:w="1000" w:type="dxa"/>
          </w:tcPr>
          <w:p w14:paraId="30EF0E0F" w14:textId="77777777" w:rsidR="00B50050" w:rsidRDefault="00B50050" w:rsidP="0088127C">
            <w:pPr>
              <w:pStyle w:val="OtherTableBody"/>
            </w:pPr>
            <w:r>
              <w:t>HL7</w:t>
            </w:r>
          </w:p>
        </w:tc>
        <w:tc>
          <w:tcPr>
            <w:tcW w:w="1000" w:type="dxa"/>
          </w:tcPr>
          <w:p w14:paraId="5DFB29D1" w14:textId="77777777" w:rsidR="00B50050" w:rsidRDefault="00B50050" w:rsidP="0088127C">
            <w:pPr>
              <w:pStyle w:val="OtherTableBody"/>
            </w:pPr>
            <w:r>
              <w:t>0384</w:t>
            </w:r>
          </w:p>
        </w:tc>
        <w:tc>
          <w:tcPr>
            <w:tcW w:w="6000" w:type="dxa"/>
          </w:tcPr>
          <w:p w14:paraId="07802500" w14:textId="77777777" w:rsidR="00B50050" w:rsidRDefault="00B50050" w:rsidP="0088127C">
            <w:pPr>
              <w:pStyle w:val="OtherTableBody"/>
            </w:pPr>
            <w:r>
              <w:t>Substance Type</w:t>
            </w:r>
          </w:p>
        </w:tc>
        <w:tc>
          <w:tcPr>
            <w:tcW w:w="1000" w:type="dxa"/>
          </w:tcPr>
          <w:p w14:paraId="5A181DF5" w14:textId="77777777" w:rsidR="00B50050" w:rsidRDefault="00B50050" w:rsidP="0088127C">
            <w:pPr>
              <w:pStyle w:val="OtherTableBody"/>
            </w:pPr>
            <w:r>
              <w:t>2.C.2.309</w:t>
            </w:r>
          </w:p>
        </w:tc>
      </w:tr>
      <w:tr w:rsidR="00B50050" w14:paraId="6D266AB8" w14:textId="77777777" w:rsidTr="00195548">
        <w:tc>
          <w:tcPr>
            <w:tcW w:w="1000" w:type="dxa"/>
          </w:tcPr>
          <w:p w14:paraId="04CF462E" w14:textId="77777777" w:rsidR="00B50050" w:rsidRDefault="00B50050" w:rsidP="0088127C">
            <w:pPr>
              <w:pStyle w:val="OtherTableBody"/>
            </w:pPr>
            <w:r>
              <w:t>undefined</w:t>
            </w:r>
          </w:p>
        </w:tc>
        <w:tc>
          <w:tcPr>
            <w:tcW w:w="1000" w:type="dxa"/>
          </w:tcPr>
          <w:p w14:paraId="1EC40058" w14:textId="77777777" w:rsidR="00B50050" w:rsidRDefault="00B50050" w:rsidP="0088127C">
            <w:pPr>
              <w:pStyle w:val="OtherTableBody"/>
            </w:pPr>
            <w:r>
              <w:t>0693</w:t>
            </w:r>
          </w:p>
        </w:tc>
        <w:tc>
          <w:tcPr>
            <w:tcW w:w="6000" w:type="dxa"/>
          </w:tcPr>
          <w:p w14:paraId="604DFB32" w14:textId="77777777" w:rsidR="00B50050" w:rsidRPr="001D2E85" w:rsidRDefault="00B50050" w:rsidP="0088127C">
            <w:pPr>
              <w:pStyle w:val="OtherTableBody"/>
            </w:pPr>
            <w:r w:rsidRPr="001D2E85">
              <w:t>Substance/Treatment Refusal Reason (RXA-18)</w:t>
            </w:r>
          </w:p>
        </w:tc>
        <w:tc>
          <w:tcPr>
            <w:tcW w:w="1000" w:type="dxa"/>
          </w:tcPr>
          <w:p w14:paraId="2AAA9517" w14:textId="77777777" w:rsidR="00B50050" w:rsidRDefault="00B50050" w:rsidP="0088127C">
            <w:pPr>
              <w:pStyle w:val="OtherTableBody"/>
            </w:pPr>
            <w:r>
              <w:t>4A.4.7</w:t>
            </w:r>
          </w:p>
        </w:tc>
      </w:tr>
      <w:tr w:rsidR="00B50050" w14:paraId="287FDE7A" w14:textId="77777777" w:rsidTr="00195548">
        <w:tc>
          <w:tcPr>
            <w:tcW w:w="1000" w:type="dxa"/>
          </w:tcPr>
          <w:p w14:paraId="75D90D1A" w14:textId="77777777" w:rsidR="00B50050" w:rsidRDefault="00B50050" w:rsidP="0088127C">
            <w:pPr>
              <w:pStyle w:val="OtherTableBody"/>
            </w:pPr>
            <w:r>
              <w:t>HL7</w:t>
            </w:r>
          </w:p>
        </w:tc>
        <w:tc>
          <w:tcPr>
            <w:tcW w:w="1000" w:type="dxa"/>
          </w:tcPr>
          <w:p w14:paraId="22D88CD1" w14:textId="77777777" w:rsidR="00B50050" w:rsidRDefault="00B50050" w:rsidP="0088127C">
            <w:pPr>
              <w:pStyle w:val="OtherTableBody"/>
            </w:pPr>
            <w:r>
              <w:t>0167</w:t>
            </w:r>
          </w:p>
        </w:tc>
        <w:tc>
          <w:tcPr>
            <w:tcW w:w="6000" w:type="dxa"/>
          </w:tcPr>
          <w:p w14:paraId="689EF6D4" w14:textId="77777777" w:rsidR="00B50050" w:rsidRDefault="00B50050" w:rsidP="0088127C">
            <w:pPr>
              <w:pStyle w:val="OtherTableBody"/>
            </w:pPr>
            <w:r>
              <w:t>Substitution Status</w:t>
            </w:r>
          </w:p>
        </w:tc>
        <w:tc>
          <w:tcPr>
            <w:tcW w:w="1000" w:type="dxa"/>
          </w:tcPr>
          <w:p w14:paraId="3570191B" w14:textId="77777777" w:rsidR="00B50050" w:rsidRDefault="00B50050" w:rsidP="0088127C">
            <w:pPr>
              <w:pStyle w:val="OtherTableBody"/>
            </w:pPr>
            <w:r>
              <w:t>2.C.2.112</w:t>
            </w:r>
          </w:p>
        </w:tc>
      </w:tr>
      <w:tr w:rsidR="00B50050" w14:paraId="048AA3DE" w14:textId="77777777" w:rsidTr="00195548">
        <w:tc>
          <w:tcPr>
            <w:tcW w:w="1000" w:type="dxa"/>
          </w:tcPr>
          <w:p w14:paraId="4C86B49A" w14:textId="77777777" w:rsidR="00B50050" w:rsidRDefault="00B50050" w:rsidP="0088127C">
            <w:pPr>
              <w:pStyle w:val="OtherTableBody"/>
            </w:pPr>
            <w:r>
              <w:t>HL7</w:t>
            </w:r>
          </w:p>
        </w:tc>
        <w:tc>
          <w:tcPr>
            <w:tcW w:w="1000" w:type="dxa"/>
          </w:tcPr>
          <w:p w14:paraId="66CB6052" w14:textId="77777777" w:rsidR="00B50050" w:rsidRDefault="00B50050" w:rsidP="0088127C">
            <w:pPr>
              <w:pStyle w:val="OtherTableBody"/>
            </w:pPr>
            <w:r>
              <w:t>0291</w:t>
            </w:r>
          </w:p>
        </w:tc>
        <w:tc>
          <w:tcPr>
            <w:tcW w:w="6000" w:type="dxa"/>
          </w:tcPr>
          <w:p w14:paraId="233B049B" w14:textId="77777777" w:rsidR="00B50050" w:rsidRDefault="00B50050" w:rsidP="0088127C">
            <w:pPr>
              <w:pStyle w:val="OtherTableBody"/>
            </w:pPr>
            <w:r>
              <w:t>Subtype of Referenced Data</w:t>
            </w:r>
          </w:p>
        </w:tc>
        <w:tc>
          <w:tcPr>
            <w:tcW w:w="1000" w:type="dxa"/>
          </w:tcPr>
          <w:p w14:paraId="2A2C677B" w14:textId="77777777" w:rsidR="00B50050" w:rsidRDefault="00B50050" w:rsidP="0088127C">
            <w:pPr>
              <w:pStyle w:val="OtherTableBody"/>
            </w:pPr>
            <w:r>
              <w:t>2.C.2.223</w:t>
            </w:r>
          </w:p>
        </w:tc>
      </w:tr>
      <w:tr w:rsidR="00B50050" w14:paraId="5D31F09D" w14:textId="77777777" w:rsidTr="00195548">
        <w:tc>
          <w:tcPr>
            <w:tcW w:w="1000" w:type="dxa"/>
          </w:tcPr>
          <w:p w14:paraId="55BD2861" w14:textId="77777777" w:rsidR="00B50050" w:rsidRDefault="00B50050" w:rsidP="0088127C">
            <w:pPr>
              <w:pStyle w:val="OtherTableBody"/>
            </w:pPr>
            <w:r>
              <w:t>User</w:t>
            </w:r>
          </w:p>
        </w:tc>
        <w:tc>
          <w:tcPr>
            <w:tcW w:w="1000" w:type="dxa"/>
          </w:tcPr>
          <w:p w14:paraId="54C2FBEF" w14:textId="77777777" w:rsidR="00B50050" w:rsidRDefault="00B50050" w:rsidP="0088127C">
            <w:pPr>
              <w:pStyle w:val="OtherTableBody"/>
            </w:pPr>
            <w:r>
              <w:t>0411</w:t>
            </w:r>
          </w:p>
        </w:tc>
        <w:tc>
          <w:tcPr>
            <w:tcW w:w="6000" w:type="dxa"/>
          </w:tcPr>
          <w:p w14:paraId="5747F2D7" w14:textId="77777777" w:rsidR="00B50050" w:rsidRDefault="00B50050" w:rsidP="0088127C">
            <w:pPr>
              <w:pStyle w:val="OtherTableBody"/>
            </w:pPr>
            <w:r>
              <w:t>Supplemental Service Information Values</w:t>
            </w:r>
          </w:p>
        </w:tc>
        <w:tc>
          <w:tcPr>
            <w:tcW w:w="1000" w:type="dxa"/>
          </w:tcPr>
          <w:p w14:paraId="7E3BF4F9" w14:textId="77777777" w:rsidR="00B50050" w:rsidRDefault="00B50050" w:rsidP="0088127C">
            <w:pPr>
              <w:pStyle w:val="OtherTableBody"/>
            </w:pPr>
            <w:r>
              <w:t>2.C.2.330</w:t>
            </w:r>
          </w:p>
        </w:tc>
      </w:tr>
      <w:tr w:rsidR="00B50050" w14:paraId="49372BD4" w14:textId="77777777" w:rsidTr="00195548">
        <w:tc>
          <w:tcPr>
            <w:tcW w:w="1000" w:type="dxa"/>
          </w:tcPr>
          <w:p w14:paraId="5FE89020" w14:textId="77777777" w:rsidR="00B50050" w:rsidRDefault="00B50050" w:rsidP="0088127C">
            <w:pPr>
              <w:pStyle w:val="OtherTableBody"/>
            </w:pPr>
            <w:r>
              <w:t>undefined</w:t>
            </w:r>
          </w:p>
        </w:tc>
        <w:tc>
          <w:tcPr>
            <w:tcW w:w="1000" w:type="dxa"/>
          </w:tcPr>
          <w:p w14:paraId="77EDF456" w14:textId="77777777" w:rsidR="00B50050" w:rsidRDefault="00B50050" w:rsidP="0088127C">
            <w:pPr>
              <w:pStyle w:val="OtherTableBody"/>
            </w:pPr>
            <w:r>
              <w:t>0700</w:t>
            </w:r>
          </w:p>
        </w:tc>
        <w:tc>
          <w:tcPr>
            <w:tcW w:w="6000" w:type="dxa"/>
          </w:tcPr>
          <w:p w14:paraId="7EC389D7" w14:textId="77777777" w:rsidR="00B50050" w:rsidRDefault="00B50050" w:rsidP="0088127C">
            <w:pPr>
              <w:pStyle w:val="OtherTableBody"/>
            </w:pPr>
            <w:r>
              <w:t>Supplementary Code (RXC-7)</w:t>
            </w:r>
          </w:p>
        </w:tc>
        <w:tc>
          <w:tcPr>
            <w:tcW w:w="1000" w:type="dxa"/>
          </w:tcPr>
          <w:p w14:paraId="2E8BEE06" w14:textId="77777777" w:rsidR="00B50050" w:rsidRDefault="00B50050" w:rsidP="0088127C">
            <w:pPr>
              <w:pStyle w:val="OtherTableBody"/>
            </w:pPr>
            <w:r>
              <w:t>4A.4.3</w:t>
            </w:r>
          </w:p>
        </w:tc>
      </w:tr>
      <w:tr w:rsidR="00B50050" w14:paraId="3737185C" w14:textId="77777777" w:rsidTr="00195548">
        <w:tc>
          <w:tcPr>
            <w:tcW w:w="1000" w:type="dxa"/>
          </w:tcPr>
          <w:p w14:paraId="64994113" w14:textId="77777777" w:rsidR="00B50050" w:rsidRDefault="00B50050" w:rsidP="0088127C">
            <w:pPr>
              <w:pStyle w:val="OtherTableBody"/>
            </w:pPr>
            <w:r>
              <w:t>undefined</w:t>
            </w:r>
          </w:p>
        </w:tc>
        <w:tc>
          <w:tcPr>
            <w:tcW w:w="1000" w:type="dxa"/>
          </w:tcPr>
          <w:p w14:paraId="666266AB" w14:textId="77777777" w:rsidR="00B50050" w:rsidRDefault="00B50050" w:rsidP="0088127C">
            <w:pPr>
              <w:pStyle w:val="OtherTableBody"/>
            </w:pPr>
            <w:r>
              <w:t>0710</w:t>
            </w:r>
          </w:p>
        </w:tc>
        <w:tc>
          <w:tcPr>
            <w:tcW w:w="6000" w:type="dxa"/>
          </w:tcPr>
          <w:p w14:paraId="6809961F" w14:textId="77777777" w:rsidR="00B50050" w:rsidRDefault="00B50050" w:rsidP="0088127C">
            <w:pPr>
              <w:pStyle w:val="OtherTableBody"/>
            </w:pPr>
            <w:r>
              <w:t>Supplementary Code (RXD-25)</w:t>
            </w:r>
          </w:p>
        </w:tc>
        <w:tc>
          <w:tcPr>
            <w:tcW w:w="1000" w:type="dxa"/>
          </w:tcPr>
          <w:p w14:paraId="52D10198" w14:textId="77777777" w:rsidR="00B50050" w:rsidRDefault="00B50050" w:rsidP="0088127C">
            <w:pPr>
              <w:pStyle w:val="OtherTableBody"/>
            </w:pPr>
            <w:r>
              <w:t>4A.4.5</w:t>
            </w:r>
          </w:p>
        </w:tc>
      </w:tr>
      <w:tr w:rsidR="00B50050" w14:paraId="1F3FE90E" w14:textId="77777777" w:rsidTr="00195548">
        <w:tc>
          <w:tcPr>
            <w:tcW w:w="1000" w:type="dxa"/>
          </w:tcPr>
          <w:p w14:paraId="57AE49BA" w14:textId="77777777" w:rsidR="00B50050" w:rsidRDefault="00B50050" w:rsidP="0088127C">
            <w:pPr>
              <w:pStyle w:val="OtherTableBody"/>
            </w:pPr>
            <w:r>
              <w:t>undefined</w:t>
            </w:r>
          </w:p>
        </w:tc>
        <w:tc>
          <w:tcPr>
            <w:tcW w:w="1000" w:type="dxa"/>
          </w:tcPr>
          <w:p w14:paraId="544F4946" w14:textId="77777777" w:rsidR="00B50050" w:rsidRDefault="00B50050" w:rsidP="0088127C">
            <w:pPr>
              <w:pStyle w:val="OtherTableBody"/>
            </w:pPr>
            <w:r>
              <w:t>0727</w:t>
            </w:r>
          </w:p>
        </w:tc>
        <w:tc>
          <w:tcPr>
            <w:tcW w:w="6000" w:type="dxa"/>
          </w:tcPr>
          <w:p w14:paraId="00BAE111" w14:textId="77777777" w:rsidR="00B50050" w:rsidRDefault="00B50050" w:rsidP="0088127C">
            <w:pPr>
              <w:pStyle w:val="OtherTableBody"/>
            </w:pPr>
            <w:r>
              <w:t>Supplementary Code (RXE-31)</w:t>
            </w:r>
          </w:p>
        </w:tc>
        <w:tc>
          <w:tcPr>
            <w:tcW w:w="1000" w:type="dxa"/>
          </w:tcPr>
          <w:p w14:paraId="1C590C77" w14:textId="77777777" w:rsidR="00B50050" w:rsidRDefault="00B50050" w:rsidP="0088127C">
            <w:pPr>
              <w:pStyle w:val="OtherTableBody"/>
            </w:pPr>
            <w:r>
              <w:t>4A.4.4</w:t>
            </w:r>
          </w:p>
        </w:tc>
      </w:tr>
      <w:tr w:rsidR="00B50050" w14:paraId="25838720" w14:textId="77777777" w:rsidTr="00195548">
        <w:tc>
          <w:tcPr>
            <w:tcW w:w="1000" w:type="dxa"/>
          </w:tcPr>
          <w:p w14:paraId="71DC896C" w14:textId="77777777" w:rsidR="00B50050" w:rsidRDefault="00B50050" w:rsidP="0088127C">
            <w:pPr>
              <w:pStyle w:val="OtherTableBody"/>
            </w:pPr>
            <w:r>
              <w:t>undefined</w:t>
            </w:r>
          </w:p>
        </w:tc>
        <w:tc>
          <w:tcPr>
            <w:tcW w:w="1000" w:type="dxa"/>
          </w:tcPr>
          <w:p w14:paraId="3490F9CC" w14:textId="77777777" w:rsidR="00B50050" w:rsidRDefault="00B50050" w:rsidP="0088127C">
            <w:pPr>
              <w:pStyle w:val="OtherTableBody"/>
            </w:pPr>
            <w:r>
              <w:t>0762</w:t>
            </w:r>
          </w:p>
        </w:tc>
        <w:tc>
          <w:tcPr>
            <w:tcW w:w="6000" w:type="dxa"/>
          </w:tcPr>
          <w:p w14:paraId="38CBC53A" w14:textId="77777777" w:rsidR="00B50050" w:rsidRDefault="00B50050" w:rsidP="0088127C">
            <w:pPr>
              <w:pStyle w:val="OtherTableBody"/>
            </w:pPr>
            <w:r>
              <w:t>Supplementary Code (RXO-24)</w:t>
            </w:r>
          </w:p>
        </w:tc>
        <w:tc>
          <w:tcPr>
            <w:tcW w:w="1000" w:type="dxa"/>
          </w:tcPr>
          <w:p w14:paraId="7C5A0BCC" w14:textId="77777777" w:rsidR="00B50050" w:rsidRDefault="00B50050" w:rsidP="0088127C">
            <w:pPr>
              <w:pStyle w:val="OtherTableBody"/>
            </w:pPr>
            <w:r>
              <w:t>4A.4.1</w:t>
            </w:r>
          </w:p>
        </w:tc>
      </w:tr>
      <w:tr w:rsidR="00B50050" w14:paraId="5B8D8829" w14:textId="77777777" w:rsidTr="00195548">
        <w:tc>
          <w:tcPr>
            <w:tcW w:w="1000" w:type="dxa"/>
          </w:tcPr>
          <w:p w14:paraId="41E38D66" w14:textId="77777777" w:rsidR="00B50050" w:rsidRDefault="00B50050" w:rsidP="0088127C">
            <w:pPr>
              <w:pStyle w:val="OtherTableBody"/>
            </w:pPr>
            <w:r>
              <w:t>User</w:t>
            </w:r>
          </w:p>
        </w:tc>
        <w:tc>
          <w:tcPr>
            <w:tcW w:w="1000" w:type="dxa"/>
          </w:tcPr>
          <w:p w14:paraId="51B4536D" w14:textId="77777777" w:rsidR="00B50050" w:rsidRDefault="00B50050" w:rsidP="0088127C">
            <w:pPr>
              <w:pStyle w:val="OtherTableBody"/>
            </w:pPr>
            <w:r>
              <w:t>0386</w:t>
            </w:r>
          </w:p>
        </w:tc>
        <w:tc>
          <w:tcPr>
            <w:tcW w:w="6000" w:type="dxa"/>
          </w:tcPr>
          <w:p w14:paraId="0DF1607B" w14:textId="77777777" w:rsidR="00B50050" w:rsidRDefault="00B50050" w:rsidP="0088127C">
            <w:pPr>
              <w:pStyle w:val="OtherTableBody"/>
            </w:pPr>
            <w:r>
              <w:t>Supplier Identifier</w:t>
            </w:r>
          </w:p>
        </w:tc>
        <w:tc>
          <w:tcPr>
            <w:tcW w:w="1000" w:type="dxa"/>
          </w:tcPr>
          <w:p w14:paraId="000F0709" w14:textId="77777777" w:rsidR="00B50050" w:rsidRDefault="00B50050" w:rsidP="0088127C">
            <w:pPr>
              <w:pStyle w:val="OtherTableBody"/>
            </w:pPr>
            <w:r>
              <w:t>2.C.2.311</w:t>
            </w:r>
          </w:p>
        </w:tc>
      </w:tr>
      <w:tr w:rsidR="00B50050" w14:paraId="42DE5D31" w14:textId="77777777" w:rsidTr="00195548">
        <w:tc>
          <w:tcPr>
            <w:tcW w:w="1000" w:type="dxa"/>
          </w:tcPr>
          <w:p w14:paraId="5FAD66F5" w14:textId="77777777" w:rsidR="00B50050" w:rsidRDefault="00B50050" w:rsidP="0088127C">
            <w:pPr>
              <w:pStyle w:val="OtherTableBody"/>
            </w:pPr>
            <w:r>
              <w:t>User</w:t>
            </w:r>
          </w:p>
        </w:tc>
        <w:tc>
          <w:tcPr>
            <w:tcW w:w="1000" w:type="dxa"/>
          </w:tcPr>
          <w:p w14:paraId="1A53B938" w14:textId="77777777" w:rsidR="00B50050" w:rsidRDefault="00B50050" w:rsidP="0088127C">
            <w:pPr>
              <w:pStyle w:val="OtherTableBody"/>
            </w:pPr>
            <w:r>
              <w:t>0946</w:t>
            </w:r>
          </w:p>
        </w:tc>
        <w:tc>
          <w:tcPr>
            <w:tcW w:w="6000" w:type="dxa"/>
          </w:tcPr>
          <w:p w14:paraId="18F5689F" w14:textId="77777777" w:rsidR="00B50050" w:rsidRDefault="00B50050" w:rsidP="0088127C">
            <w:pPr>
              <w:pStyle w:val="OtherTableBody"/>
            </w:pPr>
            <w:r>
              <w:t>Supplier Type</w:t>
            </w:r>
          </w:p>
        </w:tc>
        <w:tc>
          <w:tcPr>
            <w:tcW w:w="1000" w:type="dxa"/>
          </w:tcPr>
          <w:p w14:paraId="19BB55FC" w14:textId="77777777" w:rsidR="00B50050" w:rsidRDefault="00B50050" w:rsidP="0088127C">
            <w:pPr>
              <w:pStyle w:val="OtherTableBody"/>
            </w:pPr>
          </w:p>
        </w:tc>
      </w:tr>
      <w:tr w:rsidR="00B50050" w14:paraId="6B7BEE9A" w14:textId="77777777" w:rsidTr="00195548">
        <w:tc>
          <w:tcPr>
            <w:tcW w:w="1000" w:type="dxa"/>
          </w:tcPr>
          <w:p w14:paraId="67AA06ED" w14:textId="77777777" w:rsidR="00B50050" w:rsidRDefault="00B50050" w:rsidP="0088127C">
            <w:pPr>
              <w:pStyle w:val="OtherTableBody"/>
            </w:pPr>
            <w:r>
              <w:t>User</w:t>
            </w:r>
          </w:p>
        </w:tc>
        <w:tc>
          <w:tcPr>
            <w:tcW w:w="1000" w:type="dxa"/>
          </w:tcPr>
          <w:p w14:paraId="00D8A20B" w14:textId="77777777" w:rsidR="00B50050" w:rsidRDefault="00B50050" w:rsidP="0088127C">
            <w:pPr>
              <w:pStyle w:val="OtherTableBody"/>
            </w:pPr>
            <w:r>
              <w:t>0871</w:t>
            </w:r>
          </w:p>
        </w:tc>
        <w:tc>
          <w:tcPr>
            <w:tcW w:w="6000" w:type="dxa"/>
          </w:tcPr>
          <w:p w14:paraId="11CD41B6" w14:textId="77777777" w:rsidR="00B50050" w:rsidRDefault="00B50050" w:rsidP="0088127C">
            <w:pPr>
              <w:pStyle w:val="OtherTableBody"/>
            </w:pPr>
            <w:r>
              <w:t>Supply Risk Codes</w:t>
            </w:r>
          </w:p>
        </w:tc>
        <w:tc>
          <w:tcPr>
            <w:tcW w:w="1000" w:type="dxa"/>
          </w:tcPr>
          <w:p w14:paraId="0A5EA210" w14:textId="77777777" w:rsidR="00B50050" w:rsidRDefault="00B50050" w:rsidP="0088127C">
            <w:pPr>
              <w:pStyle w:val="OtherTableBody"/>
            </w:pPr>
            <w:r>
              <w:t>2.C.2.522</w:t>
            </w:r>
          </w:p>
        </w:tc>
      </w:tr>
      <w:tr w:rsidR="00B50050" w14:paraId="20C15AF7" w14:textId="77777777" w:rsidTr="00195548">
        <w:tc>
          <w:tcPr>
            <w:tcW w:w="1000" w:type="dxa"/>
          </w:tcPr>
          <w:p w14:paraId="0C7D87A4" w14:textId="77777777" w:rsidR="00B50050" w:rsidRDefault="00B50050" w:rsidP="0088127C">
            <w:pPr>
              <w:pStyle w:val="OtherTableBody"/>
            </w:pPr>
            <w:r>
              <w:t>User</w:t>
            </w:r>
          </w:p>
        </w:tc>
        <w:tc>
          <w:tcPr>
            <w:tcW w:w="1000" w:type="dxa"/>
          </w:tcPr>
          <w:p w14:paraId="46C959D9" w14:textId="77777777" w:rsidR="00B50050" w:rsidRDefault="00B50050" w:rsidP="0088127C">
            <w:pPr>
              <w:pStyle w:val="OtherTableBody"/>
            </w:pPr>
            <w:r>
              <w:t>0374</w:t>
            </w:r>
          </w:p>
        </w:tc>
        <w:tc>
          <w:tcPr>
            <w:tcW w:w="6000" w:type="dxa"/>
          </w:tcPr>
          <w:p w14:paraId="3588A74F" w14:textId="77777777" w:rsidR="00B50050" w:rsidRDefault="00B50050" w:rsidP="0088127C">
            <w:pPr>
              <w:pStyle w:val="OtherTableBody"/>
            </w:pPr>
            <w:r>
              <w:t>System Induced Contaminants</w:t>
            </w:r>
          </w:p>
        </w:tc>
        <w:tc>
          <w:tcPr>
            <w:tcW w:w="1000" w:type="dxa"/>
          </w:tcPr>
          <w:p w14:paraId="5687547E" w14:textId="77777777" w:rsidR="00B50050" w:rsidRDefault="00B50050" w:rsidP="0088127C">
            <w:pPr>
              <w:pStyle w:val="OtherTableBody"/>
            </w:pPr>
            <w:r>
              <w:t>2.C.2.299</w:t>
            </w:r>
          </w:p>
        </w:tc>
      </w:tr>
      <w:tr w:rsidR="00B50050" w14:paraId="6E816A25" w14:textId="77777777" w:rsidTr="00195548">
        <w:tc>
          <w:tcPr>
            <w:tcW w:w="1000" w:type="dxa"/>
          </w:tcPr>
          <w:p w14:paraId="34CB6C81" w14:textId="77777777" w:rsidR="00B50050" w:rsidRDefault="00B50050" w:rsidP="0088127C">
            <w:pPr>
              <w:pStyle w:val="OtherTableBody"/>
            </w:pPr>
            <w:r>
              <w:t>undefined</w:t>
            </w:r>
          </w:p>
        </w:tc>
        <w:tc>
          <w:tcPr>
            <w:tcW w:w="1000" w:type="dxa"/>
          </w:tcPr>
          <w:p w14:paraId="7B0E623B" w14:textId="77777777" w:rsidR="00B50050" w:rsidRDefault="00B50050" w:rsidP="0088127C">
            <w:pPr>
              <w:pStyle w:val="OtherTableBody"/>
            </w:pPr>
            <w:r>
              <w:t>0645</w:t>
            </w:r>
          </w:p>
        </w:tc>
        <w:tc>
          <w:tcPr>
            <w:tcW w:w="6000" w:type="dxa"/>
          </w:tcPr>
          <w:p w14:paraId="71DB7BAC" w14:textId="77777777" w:rsidR="00B50050" w:rsidRPr="001D2E85" w:rsidRDefault="00B50050" w:rsidP="0088127C">
            <w:pPr>
              <w:pStyle w:val="OtherTableBody"/>
            </w:pPr>
            <w:r w:rsidRPr="001D2E85">
              <w:t>Target Anatomic Site Of Test (OM1-46)</w:t>
            </w:r>
          </w:p>
        </w:tc>
        <w:tc>
          <w:tcPr>
            <w:tcW w:w="1000" w:type="dxa"/>
          </w:tcPr>
          <w:p w14:paraId="0C247AA3" w14:textId="77777777" w:rsidR="00B50050" w:rsidRDefault="00B50050" w:rsidP="0088127C">
            <w:pPr>
              <w:pStyle w:val="OtherTableBody"/>
            </w:pPr>
            <w:r>
              <w:t>8.8.9</w:t>
            </w:r>
          </w:p>
        </w:tc>
      </w:tr>
      <w:tr w:rsidR="00B50050" w14:paraId="5177BD93" w14:textId="77777777" w:rsidTr="00195548">
        <w:tc>
          <w:tcPr>
            <w:tcW w:w="1000" w:type="dxa"/>
          </w:tcPr>
          <w:p w14:paraId="75D210B6" w14:textId="77777777" w:rsidR="00B50050" w:rsidRDefault="00B50050" w:rsidP="0088127C">
            <w:pPr>
              <w:pStyle w:val="OtherTableBody"/>
            </w:pPr>
            <w:r>
              <w:t>User</w:t>
            </w:r>
          </w:p>
        </w:tc>
        <w:tc>
          <w:tcPr>
            <w:tcW w:w="1000" w:type="dxa"/>
          </w:tcPr>
          <w:p w14:paraId="16D81F50" w14:textId="77777777" w:rsidR="00B50050" w:rsidRDefault="00B50050" w:rsidP="0088127C">
            <w:pPr>
              <w:pStyle w:val="OtherTableBody"/>
            </w:pPr>
            <w:r>
              <w:t>0572</w:t>
            </w:r>
          </w:p>
        </w:tc>
        <w:tc>
          <w:tcPr>
            <w:tcW w:w="6000" w:type="dxa"/>
          </w:tcPr>
          <w:p w14:paraId="7C360A03" w14:textId="77777777" w:rsidR="00B50050" w:rsidRDefault="00B50050" w:rsidP="0088127C">
            <w:pPr>
              <w:pStyle w:val="OtherTableBody"/>
            </w:pPr>
            <w:r>
              <w:t>Tax status</w:t>
            </w:r>
          </w:p>
        </w:tc>
        <w:tc>
          <w:tcPr>
            <w:tcW w:w="1000" w:type="dxa"/>
          </w:tcPr>
          <w:p w14:paraId="402B2002" w14:textId="77777777" w:rsidR="00B50050" w:rsidRDefault="00B50050" w:rsidP="0088127C">
            <w:pPr>
              <w:pStyle w:val="OtherTableBody"/>
            </w:pPr>
            <w:r>
              <w:t>2.C.2.478</w:t>
            </w:r>
          </w:p>
        </w:tc>
      </w:tr>
      <w:tr w:rsidR="00B50050" w14:paraId="04F6525D" w14:textId="77777777" w:rsidTr="00195548">
        <w:tc>
          <w:tcPr>
            <w:tcW w:w="1000" w:type="dxa"/>
          </w:tcPr>
          <w:p w14:paraId="79B089DD" w14:textId="77777777" w:rsidR="00B50050" w:rsidRDefault="00B50050" w:rsidP="0088127C">
            <w:pPr>
              <w:pStyle w:val="OtherTableBody"/>
            </w:pPr>
            <w:r>
              <w:t>undefined</w:t>
            </w:r>
          </w:p>
        </w:tc>
        <w:tc>
          <w:tcPr>
            <w:tcW w:w="1000" w:type="dxa"/>
          </w:tcPr>
          <w:p w14:paraId="04A5DED9" w14:textId="77777777" w:rsidR="00B50050" w:rsidRDefault="00B50050" w:rsidP="0088127C">
            <w:pPr>
              <w:pStyle w:val="OtherTableBody"/>
            </w:pPr>
            <w:r>
              <w:t>0661</w:t>
            </w:r>
          </w:p>
        </w:tc>
        <w:tc>
          <w:tcPr>
            <w:tcW w:w="6000" w:type="dxa"/>
          </w:tcPr>
          <w:p w14:paraId="6A62CC2C" w14:textId="77777777" w:rsidR="00B50050" w:rsidRDefault="00B50050" w:rsidP="0088127C">
            <w:pPr>
              <w:pStyle w:val="OtherTableBody"/>
            </w:pPr>
            <w:r>
              <w:t>Taxonomic Classification Code (OM4-18)</w:t>
            </w:r>
          </w:p>
        </w:tc>
        <w:tc>
          <w:tcPr>
            <w:tcW w:w="1000" w:type="dxa"/>
          </w:tcPr>
          <w:p w14:paraId="6B3FADAA" w14:textId="77777777" w:rsidR="00B50050" w:rsidRDefault="00B50050" w:rsidP="0088127C">
            <w:pPr>
              <w:pStyle w:val="OtherTableBody"/>
            </w:pPr>
            <w:r>
              <w:t>8.8.12</w:t>
            </w:r>
          </w:p>
        </w:tc>
      </w:tr>
      <w:tr w:rsidR="00B50050" w14:paraId="5382FEA5" w14:textId="77777777" w:rsidTr="00195548">
        <w:tc>
          <w:tcPr>
            <w:tcW w:w="1000" w:type="dxa"/>
          </w:tcPr>
          <w:p w14:paraId="78C27A25" w14:textId="77777777" w:rsidR="00B50050" w:rsidRDefault="00B50050" w:rsidP="0088127C">
            <w:pPr>
              <w:pStyle w:val="OtherTableBody"/>
            </w:pPr>
            <w:r>
              <w:t>HL7</w:t>
            </w:r>
          </w:p>
        </w:tc>
        <w:tc>
          <w:tcPr>
            <w:tcW w:w="1000" w:type="dxa"/>
          </w:tcPr>
          <w:p w14:paraId="57D4DEC4" w14:textId="77777777" w:rsidR="00B50050" w:rsidRDefault="00B50050" w:rsidP="0088127C">
            <w:pPr>
              <w:pStyle w:val="OtherTableBody"/>
            </w:pPr>
            <w:r>
              <w:t>0202</w:t>
            </w:r>
          </w:p>
        </w:tc>
        <w:tc>
          <w:tcPr>
            <w:tcW w:w="6000" w:type="dxa"/>
          </w:tcPr>
          <w:p w14:paraId="1C72F2D3" w14:textId="77777777" w:rsidR="00B50050" w:rsidRDefault="00B50050" w:rsidP="0088127C">
            <w:pPr>
              <w:pStyle w:val="OtherTableBody"/>
            </w:pPr>
            <w:r>
              <w:t>Telecommunication Equipment Type</w:t>
            </w:r>
          </w:p>
        </w:tc>
        <w:tc>
          <w:tcPr>
            <w:tcW w:w="1000" w:type="dxa"/>
          </w:tcPr>
          <w:p w14:paraId="00DA5888" w14:textId="77777777" w:rsidR="00B50050" w:rsidRDefault="00B50050" w:rsidP="0088127C">
            <w:pPr>
              <w:pStyle w:val="OtherTableBody"/>
            </w:pPr>
            <w:r>
              <w:t>2.C.2.139</w:t>
            </w:r>
          </w:p>
        </w:tc>
      </w:tr>
      <w:tr w:rsidR="00B50050" w14:paraId="4B772108" w14:textId="77777777" w:rsidTr="00195548">
        <w:tc>
          <w:tcPr>
            <w:tcW w:w="1000" w:type="dxa"/>
          </w:tcPr>
          <w:p w14:paraId="636FE458" w14:textId="77777777" w:rsidR="00B50050" w:rsidRDefault="00B50050" w:rsidP="0088127C">
            <w:pPr>
              <w:pStyle w:val="OtherTableBody"/>
            </w:pPr>
            <w:r>
              <w:t>User</w:t>
            </w:r>
          </w:p>
        </w:tc>
        <w:tc>
          <w:tcPr>
            <w:tcW w:w="1000" w:type="dxa"/>
          </w:tcPr>
          <w:p w14:paraId="5697F88E" w14:textId="77777777" w:rsidR="00B50050" w:rsidRDefault="00B50050" w:rsidP="0088127C">
            <w:pPr>
              <w:pStyle w:val="OtherTableBody"/>
            </w:pPr>
            <w:r>
              <w:t>0868</w:t>
            </w:r>
          </w:p>
        </w:tc>
        <w:tc>
          <w:tcPr>
            <w:tcW w:w="6000" w:type="dxa"/>
          </w:tcPr>
          <w:p w14:paraId="1F2751B4" w14:textId="77777777" w:rsidR="00B50050" w:rsidRDefault="00B50050" w:rsidP="0088127C">
            <w:pPr>
              <w:pStyle w:val="OtherTableBody"/>
            </w:pPr>
            <w:r>
              <w:t>Telecommunication Expiration Reason</w:t>
            </w:r>
          </w:p>
        </w:tc>
        <w:tc>
          <w:tcPr>
            <w:tcW w:w="1000" w:type="dxa"/>
          </w:tcPr>
          <w:p w14:paraId="4276325E" w14:textId="77777777" w:rsidR="00B50050" w:rsidRDefault="00B50050" w:rsidP="0088127C">
            <w:pPr>
              <w:pStyle w:val="OtherTableBody"/>
            </w:pPr>
            <w:r>
              <w:t>2.C.2.521</w:t>
            </w:r>
          </w:p>
        </w:tc>
      </w:tr>
      <w:tr w:rsidR="00B50050" w14:paraId="2E37616F" w14:textId="77777777" w:rsidTr="00195548">
        <w:tc>
          <w:tcPr>
            <w:tcW w:w="1000" w:type="dxa"/>
          </w:tcPr>
          <w:p w14:paraId="343B046D" w14:textId="77777777" w:rsidR="00B50050" w:rsidRDefault="00B50050" w:rsidP="0088127C">
            <w:pPr>
              <w:pStyle w:val="OtherTableBody"/>
            </w:pPr>
            <w:r>
              <w:t>HL7</w:t>
            </w:r>
          </w:p>
        </w:tc>
        <w:tc>
          <w:tcPr>
            <w:tcW w:w="1000" w:type="dxa"/>
          </w:tcPr>
          <w:p w14:paraId="57259F3D" w14:textId="77777777" w:rsidR="00B50050" w:rsidRDefault="00B50050" w:rsidP="0088127C">
            <w:pPr>
              <w:pStyle w:val="OtherTableBody"/>
            </w:pPr>
            <w:r>
              <w:t>0201</w:t>
            </w:r>
          </w:p>
        </w:tc>
        <w:tc>
          <w:tcPr>
            <w:tcW w:w="6000" w:type="dxa"/>
          </w:tcPr>
          <w:p w14:paraId="595AD89A" w14:textId="77777777" w:rsidR="00B50050" w:rsidRDefault="00B50050" w:rsidP="0088127C">
            <w:pPr>
              <w:pStyle w:val="OtherTableBody"/>
            </w:pPr>
            <w:r>
              <w:t>Telecommunication Use Code</w:t>
            </w:r>
          </w:p>
        </w:tc>
        <w:tc>
          <w:tcPr>
            <w:tcW w:w="1000" w:type="dxa"/>
          </w:tcPr>
          <w:p w14:paraId="0D3465F0" w14:textId="77777777" w:rsidR="00B50050" w:rsidRDefault="00B50050" w:rsidP="0088127C">
            <w:pPr>
              <w:pStyle w:val="OtherTableBody"/>
            </w:pPr>
            <w:r>
              <w:t>2.C.2.138</w:t>
            </w:r>
          </w:p>
        </w:tc>
      </w:tr>
      <w:tr w:rsidR="00B50050" w14:paraId="0C3AC930" w14:textId="77777777" w:rsidTr="00195548">
        <w:tc>
          <w:tcPr>
            <w:tcW w:w="1000" w:type="dxa"/>
          </w:tcPr>
          <w:p w14:paraId="1DA1B079" w14:textId="77777777" w:rsidR="00B50050" w:rsidRDefault="00B50050" w:rsidP="0088127C">
            <w:pPr>
              <w:pStyle w:val="OtherTableBody"/>
            </w:pPr>
            <w:r>
              <w:t>HL7</w:t>
            </w:r>
          </w:p>
        </w:tc>
        <w:tc>
          <w:tcPr>
            <w:tcW w:w="1000" w:type="dxa"/>
          </w:tcPr>
          <w:p w14:paraId="5EFBE0EE" w14:textId="77777777" w:rsidR="00B50050" w:rsidRDefault="00B50050" w:rsidP="0088127C">
            <w:pPr>
              <w:pStyle w:val="OtherTableBody"/>
            </w:pPr>
            <w:r>
              <w:t>0931</w:t>
            </w:r>
          </w:p>
        </w:tc>
        <w:tc>
          <w:tcPr>
            <w:tcW w:w="6000" w:type="dxa"/>
          </w:tcPr>
          <w:p w14:paraId="7FF0F588" w14:textId="77777777" w:rsidR="00B50050" w:rsidRDefault="00B50050" w:rsidP="0088127C">
            <w:pPr>
              <w:pStyle w:val="OtherTableBody"/>
            </w:pPr>
            <w:r>
              <w:t>Temperature Units</w:t>
            </w:r>
          </w:p>
        </w:tc>
        <w:tc>
          <w:tcPr>
            <w:tcW w:w="1000" w:type="dxa"/>
          </w:tcPr>
          <w:p w14:paraId="5A0851E6" w14:textId="77777777" w:rsidR="00B50050" w:rsidRDefault="00B50050" w:rsidP="0088127C">
            <w:pPr>
              <w:pStyle w:val="OtherTableBody"/>
            </w:pPr>
            <w:r>
              <w:t>2.C.2.554</w:t>
            </w:r>
          </w:p>
        </w:tc>
      </w:tr>
      <w:tr w:rsidR="00B50050" w14:paraId="1ABC071D" w14:textId="77777777" w:rsidTr="00195548">
        <w:tc>
          <w:tcPr>
            <w:tcW w:w="1000" w:type="dxa"/>
          </w:tcPr>
          <w:p w14:paraId="4644E7BE" w14:textId="77777777" w:rsidR="00B50050" w:rsidRDefault="00B50050" w:rsidP="0088127C">
            <w:pPr>
              <w:pStyle w:val="OtherTableBody"/>
            </w:pPr>
            <w:r>
              <w:t>undefined</w:t>
            </w:r>
          </w:p>
        </w:tc>
        <w:tc>
          <w:tcPr>
            <w:tcW w:w="1000" w:type="dxa"/>
          </w:tcPr>
          <w:p w14:paraId="5C7B2B6E" w14:textId="77777777" w:rsidR="00B50050" w:rsidRDefault="00B50050" w:rsidP="0088127C">
            <w:pPr>
              <w:pStyle w:val="OtherTableBody"/>
            </w:pPr>
            <w:r>
              <w:t>0603</w:t>
            </w:r>
          </w:p>
        </w:tc>
        <w:tc>
          <w:tcPr>
            <w:tcW w:w="6000" w:type="dxa"/>
          </w:tcPr>
          <w:p w14:paraId="7C3DF8C5" w14:textId="77777777" w:rsidR="00B50050" w:rsidRPr="001D2E85" w:rsidRDefault="00B50050" w:rsidP="0088127C">
            <w:pPr>
              <w:pStyle w:val="OtherTableBody"/>
            </w:pPr>
            <w:r w:rsidRPr="001D2E85">
              <w:t>Test/Fluid Identifier(s) (INV-15)</w:t>
            </w:r>
          </w:p>
        </w:tc>
        <w:tc>
          <w:tcPr>
            <w:tcW w:w="1000" w:type="dxa"/>
          </w:tcPr>
          <w:p w14:paraId="707D874A" w14:textId="77777777" w:rsidR="00B50050" w:rsidRDefault="00B50050" w:rsidP="0088127C">
            <w:pPr>
              <w:pStyle w:val="OtherTableBody"/>
            </w:pPr>
            <w:r>
              <w:t>13.4.4</w:t>
            </w:r>
          </w:p>
        </w:tc>
      </w:tr>
      <w:tr w:rsidR="00B50050" w14:paraId="3E56836D" w14:textId="77777777" w:rsidTr="00195548">
        <w:tc>
          <w:tcPr>
            <w:tcW w:w="1000" w:type="dxa"/>
          </w:tcPr>
          <w:p w14:paraId="3A69A64C" w14:textId="77777777" w:rsidR="00B50050" w:rsidRDefault="00B50050" w:rsidP="0088127C">
            <w:pPr>
              <w:pStyle w:val="OtherTableBody"/>
            </w:pPr>
            <w:r>
              <w:t>undefined</w:t>
            </w:r>
          </w:p>
        </w:tc>
        <w:tc>
          <w:tcPr>
            <w:tcW w:w="1000" w:type="dxa"/>
          </w:tcPr>
          <w:p w14:paraId="021D8562" w14:textId="77777777" w:rsidR="00B50050" w:rsidRDefault="00B50050" w:rsidP="0088127C">
            <w:pPr>
              <w:pStyle w:val="OtherTableBody"/>
            </w:pPr>
            <w:r>
              <w:t>0662</w:t>
            </w:r>
          </w:p>
        </w:tc>
        <w:tc>
          <w:tcPr>
            <w:tcW w:w="6000" w:type="dxa"/>
          </w:tcPr>
          <w:p w14:paraId="4192B6ED" w14:textId="77777777" w:rsidR="00B50050" w:rsidRPr="001D2E85" w:rsidRDefault="00B50050" w:rsidP="0088127C">
            <w:pPr>
              <w:pStyle w:val="OtherTableBody"/>
            </w:pPr>
            <w:r w:rsidRPr="001D2E85">
              <w:t>Test/Observations Included Within an Ordered Test Battery (OM5-2)</w:t>
            </w:r>
          </w:p>
        </w:tc>
        <w:tc>
          <w:tcPr>
            <w:tcW w:w="1000" w:type="dxa"/>
          </w:tcPr>
          <w:p w14:paraId="34807007" w14:textId="77777777" w:rsidR="00B50050" w:rsidRDefault="00B50050" w:rsidP="0088127C">
            <w:pPr>
              <w:pStyle w:val="OtherTableBody"/>
            </w:pPr>
            <w:r>
              <w:t>8.8.13</w:t>
            </w:r>
          </w:p>
        </w:tc>
      </w:tr>
      <w:tr w:rsidR="00B50050" w14:paraId="3581068D" w14:textId="77777777" w:rsidTr="00195548">
        <w:tc>
          <w:tcPr>
            <w:tcW w:w="1000" w:type="dxa"/>
          </w:tcPr>
          <w:p w14:paraId="17FCBFFF" w14:textId="77777777" w:rsidR="00B50050" w:rsidRDefault="00B50050" w:rsidP="0088127C">
            <w:pPr>
              <w:pStyle w:val="OtherTableBody"/>
            </w:pPr>
            <w:r>
              <w:t>undefined</w:t>
            </w:r>
          </w:p>
        </w:tc>
        <w:tc>
          <w:tcPr>
            <w:tcW w:w="1000" w:type="dxa"/>
          </w:tcPr>
          <w:p w14:paraId="565E537B" w14:textId="77777777" w:rsidR="00B50050" w:rsidRDefault="00B50050" w:rsidP="0088127C">
            <w:pPr>
              <w:pStyle w:val="OtherTableBody"/>
            </w:pPr>
            <w:r>
              <w:t>0663</w:t>
            </w:r>
          </w:p>
        </w:tc>
        <w:tc>
          <w:tcPr>
            <w:tcW w:w="6000" w:type="dxa"/>
          </w:tcPr>
          <w:p w14:paraId="7BB57836" w14:textId="77777777" w:rsidR="00B50050" w:rsidRPr="001D2E85" w:rsidRDefault="00B50050" w:rsidP="0088127C">
            <w:pPr>
              <w:pStyle w:val="OtherTableBody"/>
            </w:pPr>
            <w:r w:rsidRPr="001D2E85">
              <w:t>Test/Service Default Duration Units (OM7-9)</w:t>
            </w:r>
          </w:p>
        </w:tc>
        <w:tc>
          <w:tcPr>
            <w:tcW w:w="1000" w:type="dxa"/>
          </w:tcPr>
          <w:p w14:paraId="7BD1AA59" w14:textId="77777777" w:rsidR="00B50050" w:rsidRDefault="00B50050" w:rsidP="0088127C">
            <w:pPr>
              <w:pStyle w:val="OtherTableBody"/>
            </w:pPr>
            <w:r>
              <w:t>8.8.15</w:t>
            </w:r>
          </w:p>
        </w:tc>
      </w:tr>
      <w:tr w:rsidR="00B50050" w14:paraId="50C465A9" w14:textId="77777777" w:rsidTr="00195548">
        <w:tc>
          <w:tcPr>
            <w:tcW w:w="1000" w:type="dxa"/>
          </w:tcPr>
          <w:p w14:paraId="31E5308E" w14:textId="77777777" w:rsidR="00B50050" w:rsidRDefault="00B50050" w:rsidP="0088127C">
            <w:pPr>
              <w:pStyle w:val="OtherTableBody"/>
            </w:pPr>
            <w:r>
              <w:t>HL7</w:t>
            </w:r>
          </w:p>
        </w:tc>
        <w:tc>
          <w:tcPr>
            <w:tcW w:w="1000" w:type="dxa"/>
          </w:tcPr>
          <w:p w14:paraId="40848F8D" w14:textId="77777777" w:rsidR="00B50050" w:rsidRDefault="00B50050" w:rsidP="0088127C">
            <w:pPr>
              <w:pStyle w:val="OtherTableBody"/>
            </w:pPr>
            <w:r>
              <w:t>0256</w:t>
            </w:r>
          </w:p>
        </w:tc>
        <w:tc>
          <w:tcPr>
            <w:tcW w:w="6000" w:type="dxa"/>
          </w:tcPr>
          <w:p w14:paraId="3883F781" w14:textId="77777777" w:rsidR="00B50050" w:rsidRDefault="00B50050" w:rsidP="0088127C">
            <w:pPr>
              <w:pStyle w:val="OtherTableBody"/>
            </w:pPr>
            <w:r>
              <w:t>Time Delay Post Challenge</w:t>
            </w:r>
          </w:p>
        </w:tc>
        <w:tc>
          <w:tcPr>
            <w:tcW w:w="1000" w:type="dxa"/>
          </w:tcPr>
          <w:p w14:paraId="39BADD31" w14:textId="77777777" w:rsidR="00B50050" w:rsidRDefault="00B50050" w:rsidP="0088127C">
            <w:pPr>
              <w:pStyle w:val="OtherTableBody"/>
            </w:pPr>
            <w:r>
              <w:t>2.C.2.191</w:t>
            </w:r>
          </w:p>
        </w:tc>
      </w:tr>
      <w:tr w:rsidR="00B50050" w14:paraId="3CF0C108" w14:textId="77777777" w:rsidTr="00195548">
        <w:tc>
          <w:tcPr>
            <w:tcW w:w="1000" w:type="dxa"/>
          </w:tcPr>
          <w:p w14:paraId="197CDB77" w14:textId="77777777" w:rsidR="00B50050" w:rsidRDefault="00B50050" w:rsidP="0088127C">
            <w:pPr>
              <w:pStyle w:val="OtherTableBody"/>
            </w:pPr>
            <w:r>
              <w:lastRenderedPageBreak/>
              <w:t>User</w:t>
            </w:r>
          </w:p>
        </w:tc>
        <w:tc>
          <w:tcPr>
            <w:tcW w:w="1000" w:type="dxa"/>
          </w:tcPr>
          <w:p w14:paraId="65FC1A40" w14:textId="77777777" w:rsidR="00B50050" w:rsidRDefault="00B50050" w:rsidP="0088127C">
            <w:pPr>
              <w:pStyle w:val="OtherTableBody"/>
            </w:pPr>
            <w:r>
              <w:t>0294</w:t>
            </w:r>
          </w:p>
        </w:tc>
        <w:tc>
          <w:tcPr>
            <w:tcW w:w="6000" w:type="dxa"/>
          </w:tcPr>
          <w:p w14:paraId="13880808" w14:textId="77777777" w:rsidR="00B50050" w:rsidRPr="001D2E85" w:rsidRDefault="00B50050" w:rsidP="0088127C">
            <w:pPr>
              <w:pStyle w:val="OtherTableBody"/>
            </w:pPr>
            <w:r w:rsidRPr="001D2E85">
              <w:t>Time Selection Criteria Parameter Class Codes</w:t>
            </w:r>
          </w:p>
        </w:tc>
        <w:tc>
          <w:tcPr>
            <w:tcW w:w="1000" w:type="dxa"/>
          </w:tcPr>
          <w:p w14:paraId="64A8DB45" w14:textId="77777777" w:rsidR="00B50050" w:rsidRDefault="00B50050" w:rsidP="0088127C">
            <w:pPr>
              <w:pStyle w:val="OtherTableBody"/>
            </w:pPr>
            <w:r>
              <w:t>2.C.2.226</w:t>
            </w:r>
          </w:p>
        </w:tc>
      </w:tr>
      <w:tr w:rsidR="00B50050" w14:paraId="2AD9EA62" w14:textId="77777777" w:rsidTr="00195548">
        <w:tc>
          <w:tcPr>
            <w:tcW w:w="1000" w:type="dxa"/>
          </w:tcPr>
          <w:p w14:paraId="7B2A1703" w14:textId="77777777" w:rsidR="00B50050" w:rsidRDefault="00B50050" w:rsidP="0088127C">
            <w:pPr>
              <w:pStyle w:val="OtherTableBody"/>
            </w:pPr>
            <w:r>
              <w:t>User</w:t>
            </w:r>
          </w:p>
        </w:tc>
        <w:tc>
          <w:tcPr>
            <w:tcW w:w="1000" w:type="dxa"/>
          </w:tcPr>
          <w:p w14:paraId="18C1B665" w14:textId="77777777" w:rsidR="00B50050" w:rsidRDefault="00B50050" w:rsidP="0088127C">
            <w:pPr>
              <w:pStyle w:val="OtherTableBody"/>
            </w:pPr>
            <w:r>
              <w:t>0417</w:t>
            </w:r>
          </w:p>
        </w:tc>
        <w:tc>
          <w:tcPr>
            <w:tcW w:w="6000" w:type="dxa"/>
          </w:tcPr>
          <w:p w14:paraId="5A7EEE2C" w14:textId="77777777" w:rsidR="00B50050" w:rsidRDefault="00B50050" w:rsidP="0088127C">
            <w:pPr>
              <w:pStyle w:val="OtherTableBody"/>
            </w:pPr>
            <w:r>
              <w:t>Tissue Type Code</w:t>
            </w:r>
          </w:p>
        </w:tc>
        <w:tc>
          <w:tcPr>
            <w:tcW w:w="1000" w:type="dxa"/>
          </w:tcPr>
          <w:p w14:paraId="5283F1A3" w14:textId="77777777" w:rsidR="00B50050" w:rsidRDefault="00B50050" w:rsidP="0088127C">
            <w:pPr>
              <w:pStyle w:val="OtherTableBody"/>
            </w:pPr>
            <w:r>
              <w:t>2.C.2.336</w:t>
            </w:r>
          </w:p>
        </w:tc>
      </w:tr>
      <w:tr w:rsidR="00B50050" w14:paraId="774D7015" w14:textId="77777777" w:rsidTr="00195548">
        <w:tc>
          <w:tcPr>
            <w:tcW w:w="1000" w:type="dxa"/>
          </w:tcPr>
          <w:p w14:paraId="05018839" w14:textId="77777777" w:rsidR="00B50050" w:rsidRDefault="00B50050" w:rsidP="0088127C">
            <w:pPr>
              <w:pStyle w:val="OtherTableBody"/>
            </w:pPr>
            <w:r>
              <w:t>HL7</w:t>
            </w:r>
          </w:p>
        </w:tc>
        <w:tc>
          <w:tcPr>
            <w:tcW w:w="1000" w:type="dxa"/>
          </w:tcPr>
          <w:p w14:paraId="26D3A549" w14:textId="77777777" w:rsidR="00B50050" w:rsidRDefault="00B50050" w:rsidP="0088127C">
            <w:pPr>
              <w:pStyle w:val="OtherTableBody"/>
            </w:pPr>
            <w:r>
              <w:t>0472</w:t>
            </w:r>
          </w:p>
        </w:tc>
        <w:tc>
          <w:tcPr>
            <w:tcW w:w="6000" w:type="dxa"/>
          </w:tcPr>
          <w:p w14:paraId="2078AC4D" w14:textId="77777777" w:rsidR="00B50050" w:rsidRDefault="00B50050" w:rsidP="0088127C">
            <w:pPr>
              <w:pStyle w:val="OtherTableBody"/>
            </w:pPr>
            <w:r>
              <w:t>TQ Conjunction ID</w:t>
            </w:r>
          </w:p>
        </w:tc>
        <w:tc>
          <w:tcPr>
            <w:tcW w:w="1000" w:type="dxa"/>
          </w:tcPr>
          <w:p w14:paraId="5076C416" w14:textId="77777777" w:rsidR="00B50050" w:rsidRDefault="00B50050" w:rsidP="0088127C">
            <w:pPr>
              <w:pStyle w:val="OtherTableBody"/>
            </w:pPr>
            <w:r>
              <w:t>2.C.2.387</w:t>
            </w:r>
          </w:p>
        </w:tc>
      </w:tr>
      <w:tr w:rsidR="00B50050" w14:paraId="31ECE4A7" w14:textId="77777777" w:rsidTr="00195548">
        <w:tc>
          <w:tcPr>
            <w:tcW w:w="1000" w:type="dxa"/>
          </w:tcPr>
          <w:p w14:paraId="70D1CBA3" w14:textId="77777777" w:rsidR="00B50050" w:rsidRDefault="00B50050" w:rsidP="0088127C">
            <w:pPr>
              <w:pStyle w:val="OtherTableBody"/>
            </w:pPr>
            <w:r>
              <w:t>User</w:t>
            </w:r>
          </w:p>
        </w:tc>
        <w:tc>
          <w:tcPr>
            <w:tcW w:w="1000" w:type="dxa"/>
          </w:tcPr>
          <w:p w14:paraId="3B7E2FB7" w14:textId="77777777" w:rsidR="00B50050" w:rsidRDefault="00B50050" w:rsidP="0088127C">
            <w:pPr>
              <w:pStyle w:val="OtherTableBody"/>
            </w:pPr>
            <w:r>
              <w:t>0132</w:t>
            </w:r>
          </w:p>
        </w:tc>
        <w:tc>
          <w:tcPr>
            <w:tcW w:w="6000" w:type="dxa"/>
          </w:tcPr>
          <w:p w14:paraId="72F950ED" w14:textId="77777777" w:rsidR="00B50050" w:rsidRDefault="00B50050" w:rsidP="0088127C">
            <w:pPr>
              <w:pStyle w:val="OtherTableBody"/>
            </w:pPr>
            <w:r>
              <w:t>Transaction Code</w:t>
            </w:r>
          </w:p>
        </w:tc>
        <w:tc>
          <w:tcPr>
            <w:tcW w:w="1000" w:type="dxa"/>
          </w:tcPr>
          <w:p w14:paraId="61A27EF2" w14:textId="77777777" w:rsidR="00B50050" w:rsidRDefault="00B50050" w:rsidP="0088127C">
            <w:pPr>
              <w:pStyle w:val="OtherTableBody"/>
            </w:pPr>
            <w:r>
              <w:t>2.C.2.84</w:t>
            </w:r>
          </w:p>
        </w:tc>
      </w:tr>
      <w:tr w:rsidR="00B50050" w14:paraId="3FE5AD8F" w14:textId="77777777" w:rsidTr="00195548">
        <w:tc>
          <w:tcPr>
            <w:tcW w:w="1000" w:type="dxa"/>
          </w:tcPr>
          <w:p w14:paraId="680CB33B" w14:textId="77777777" w:rsidR="00B50050" w:rsidRDefault="00B50050" w:rsidP="0088127C">
            <w:pPr>
              <w:pStyle w:val="OtherTableBody"/>
            </w:pPr>
            <w:r>
              <w:t>User</w:t>
            </w:r>
          </w:p>
        </w:tc>
        <w:tc>
          <w:tcPr>
            <w:tcW w:w="1000" w:type="dxa"/>
          </w:tcPr>
          <w:p w14:paraId="4A44D319" w14:textId="77777777" w:rsidR="00B50050" w:rsidRDefault="00B50050" w:rsidP="0088127C">
            <w:pPr>
              <w:pStyle w:val="OtherTableBody"/>
            </w:pPr>
            <w:r>
              <w:t>0017</w:t>
            </w:r>
          </w:p>
        </w:tc>
        <w:tc>
          <w:tcPr>
            <w:tcW w:w="6000" w:type="dxa"/>
          </w:tcPr>
          <w:p w14:paraId="4D6338CD" w14:textId="77777777" w:rsidR="00B50050" w:rsidRDefault="00B50050" w:rsidP="0088127C">
            <w:pPr>
              <w:pStyle w:val="OtherTableBody"/>
            </w:pPr>
            <w:r>
              <w:t>Transaction Type</w:t>
            </w:r>
          </w:p>
        </w:tc>
        <w:tc>
          <w:tcPr>
            <w:tcW w:w="1000" w:type="dxa"/>
          </w:tcPr>
          <w:p w14:paraId="7286FEB0" w14:textId="77777777" w:rsidR="00B50050" w:rsidRDefault="00B50050" w:rsidP="0088127C">
            <w:pPr>
              <w:pStyle w:val="OtherTableBody"/>
            </w:pPr>
            <w:r>
              <w:t>2.C.2.11</w:t>
            </w:r>
          </w:p>
        </w:tc>
      </w:tr>
      <w:tr w:rsidR="00B50050" w14:paraId="483EC2CF" w14:textId="77777777" w:rsidTr="00195548">
        <w:tc>
          <w:tcPr>
            <w:tcW w:w="1000" w:type="dxa"/>
          </w:tcPr>
          <w:p w14:paraId="69401818" w14:textId="77777777" w:rsidR="00B50050" w:rsidRDefault="00B50050" w:rsidP="0088127C">
            <w:pPr>
              <w:pStyle w:val="OtherTableBody"/>
            </w:pPr>
            <w:r>
              <w:t>User</w:t>
            </w:r>
          </w:p>
        </w:tc>
        <w:tc>
          <w:tcPr>
            <w:tcW w:w="1000" w:type="dxa"/>
          </w:tcPr>
          <w:p w14:paraId="5AE9460E" w14:textId="77777777" w:rsidR="00B50050" w:rsidRDefault="00B50050" w:rsidP="0088127C">
            <w:pPr>
              <w:pStyle w:val="OtherTableBody"/>
            </w:pPr>
            <w:r>
              <w:t>0110</w:t>
            </w:r>
          </w:p>
        </w:tc>
        <w:tc>
          <w:tcPr>
            <w:tcW w:w="6000" w:type="dxa"/>
          </w:tcPr>
          <w:p w14:paraId="42317229" w14:textId="77777777" w:rsidR="00B50050" w:rsidRPr="001D2E85" w:rsidRDefault="00B50050" w:rsidP="0088127C">
            <w:pPr>
              <w:pStyle w:val="OtherTableBody"/>
            </w:pPr>
            <w:r w:rsidRPr="001D2E85">
              <w:t>Transfer to Bad Debt Code</w:t>
            </w:r>
          </w:p>
        </w:tc>
        <w:tc>
          <w:tcPr>
            <w:tcW w:w="1000" w:type="dxa"/>
          </w:tcPr>
          <w:p w14:paraId="7DF55805" w14:textId="77777777" w:rsidR="00B50050" w:rsidRDefault="00B50050" w:rsidP="0088127C">
            <w:pPr>
              <w:pStyle w:val="OtherTableBody"/>
            </w:pPr>
            <w:r>
              <w:t>2.C.2.63</w:t>
            </w:r>
          </w:p>
        </w:tc>
      </w:tr>
      <w:tr w:rsidR="00B50050" w14:paraId="671C7787" w14:textId="77777777" w:rsidTr="00195548">
        <w:tc>
          <w:tcPr>
            <w:tcW w:w="1000" w:type="dxa"/>
          </w:tcPr>
          <w:p w14:paraId="2AC456F1" w14:textId="77777777" w:rsidR="00B50050" w:rsidRDefault="00B50050" w:rsidP="0088127C">
            <w:pPr>
              <w:pStyle w:val="OtherTableBody"/>
            </w:pPr>
            <w:r>
              <w:t>HL7</w:t>
            </w:r>
          </w:p>
        </w:tc>
        <w:tc>
          <w:tcPr>
            <w:tcW w:w="1000" w:type="dxa"/>
          </w:tcPr>
          <w:p w14:paraId="494829ED" w14:textId="77777777" w:rsidR="00B50050" w:rsidRDefault="00B50050" w:rsidP="0088127C">
            <w:pPr>
              <w:pStyle w:val="OtherTableBody"/>
            </w:pPr>
            <w:r>
              <w:t>0415</w:t>
            </w:r>
          </w:p>
        </w:tc>
        <w:tc>
          <w:tcPr>
            <w:tcW w:w="6000" w:type="dxa"/>
          </w:tcPr>
          <w:p w14:paraId="707D42C9" w14:textId="77777777" w:rsidR="00B50050" w:rsidRDefault="00B50050" w:rsidP="0088127C">
            <w:pPr>
              <w:pStyle w:val="OtherTableBody"/>
            </w:pPr>
            <w:r>
              <w:t>Transfer Type</w:t>
            </w:r>
          </w:p>
        </w:tc>
        <w:tc>
          <w:tcPr>
            <w:tcW w:w="1000" w:type="dxa"/>
          </w:tcPr>
          <w:p w14:paraId="1078031F" w14:textId="77777777" w:rsidR="00B50050" w:rsidRDefault="00B50050" w:rsidP="0088127C">
            <w:pPr>
              <w:pStyle w:val="OtherTableBody"/>
            </w:pPr>
            <w:r>
              <w:t>2.C.2.334</w:t>
            </w:r>
          </w:p>
        </w:tc>
      </w:tr>
      <w:tr w:rsidR="00B50050" w14:paraId="0DBF6140" w14:textId="77777777" w:rsidTr="00195548">
        <w:tc>
          <w:tcPr>
            <w:tcW w:w="1000" w:type="dxa"/>
          </w:tcPr>
          <w:p w14:paraId="4A2269E2" w14:textId="77777777" w:rsidR="00B50050" w:rsidRDefault="00B50050" w:rsidP="0088127C">
            <w:pPr>
              <w:pStyle w:val="OtherTableBody"/>
            </w:pPr>
            <w:r>
              <w:t>User</w:t>
            </w:r>
          </w:p>
        </w:tc>
        <w:tc>
          <w:tcPr>
            <w:tcW w:w="1000" w:type="dxa"/>
          </w:tcPr>
          <w:p w14:paraId="2544D5E6" w14:textId="77777777" w:rsidR="00B50050" w:rsidRDefault="00B50050" w:rsidP="0088127C">
            <w:pPr>
              <w:pStyle w:val="OtherTableBody"/>
            </w:pPr>
            <w:r>
              <w:t>0514</w:t>
            </w:r>
          </w:p>
        </w:tc>
        <w:tc>
          <w:tcPr>
            <w:tcW w:w="6000" w:type="dxa"/>
          </w:tcPr>
          <w:p w14:paraId="5CCEA761" w14:textId="77777777" w:rsidR="00B50050" w:rsidRDefault="00B50050" w:rsidP="0088127C">
            <w:pPr>
              <w:pStyle w:val="OtherTableBody"/>
            </w:pPr>
            <w:r>
              <w:t>Transfusion Adverse Reaction</w:t>
            </w:r>
          </w:p>
        </w:tc>
        <w:tc>
          <w:tcPr>
            <w:tcW w:w="1000" w:type="dxa"/>
          </w:tcPr>
          <w:p w14:paraId="7EF8115F" w14:textId="77777777" w:rsidR="00B50050" w:rsidRDefault="00B50050" w:rsidP="0088127C">
            <w:pPr>
              <w:pStyle w:val="OtherTableBody"/>
            </w:pPr>
            <w:r>
              <w:t>2.C.2.427</w:t>
            </w:r>
          </w:p>
        </w:tc>
      </w:tr>
      <w:tr w:rsidR="00B50050" w14:paraId="1625D608" w14:textId="77777777" w:rsidTr="00195548">
        <w:tc>
          <w:tcPr>
            <w:tcW w:w="1000" w:type="dxa"/>
          </w:tcPr>
          <w:p w14:paraId="020291EC" w14:textId="77777777" w:rsidR="00B50050" w:rsidRDefault="00B50050" w:rsidP="0088127C">
            <w:pPr>
              <w:pStyle w:val="OtherTableBody"/>
            </w:pPr>
            <w:r>
              <w:t>User</w:t>
            </w:r>
          </w:p>
        </w:tc>
        <w:tc>
          <w:tcPr>
            <w:tcW w:w="1000" w:type="dxa"/>
          </w:tcPr>
          <w:p w14:paraId="37A4AAA8" w14:textId="77777777" w:rsidR="00B50050" w:rsidRDefault="00B50050" w:rsidP="0088127C">
            <w:pPr>
              <w:pStyle w:val="OtherTableBody"/>
            </w:pPr>
            <w:r>
              <w:t>0515</w:t>
            </w:r>
          </w:p>
        </w:tc>
        <w:tc>
          <w:tcPr>
            <w:tcW w:w="6000" w:type="dxa"/>
          </w:tcPr>
          <w:p w14:paraId="4333B10C" w14:textId="77777777" w:rsidR="00B50050" w:rsidRDefault="00B50050" w:rsidP="0088127C">
            <w:pPr>
              <w:pStyle w:val="OtherTableBody"/>
            </w:pPr>
            <w:r>
              <w:t>Transfusion Interrupted Reason</w:t>
            </w:r>
          </w:p>
        </w:tc>
        <w:tc>
          <w:tcPr>
            <w:tcW w:w="1000" w:type="dxa"/>
          </w:tcPr>
          <w:p w14:paraId="311BE4D0" w14:textId="77777777" w:rsidR="00B50050" w:rsidRDefault="00B50050" w:rsidP="0088127C">
            <w:pPr>
              <w:pStyle w:val="OtherTableBody"/>
            </w:pPr>
            <w:r>
              <w:t>2.C.2.428</w:t>
            </w:r>
          </w:p>
        </w:tc>
      </w:tr>
      <w:tr w:rsidR="00B50050" w14:paraId="5B18FA71" w14:textId="77777777" w:rsidTr="00195548">
        <w:tc>
          <w:tcPr>
            <w:tcW w:w="1000" w:type="dxa"/>
          </w:tcPr>
          <w:p w14:paraId="4490BBE9" w14:textId="77777777" w:rsidR="00B50050" w:rsidRDefault="00B50050" w:rsidP="0088127C">
            <w:pPr>
              <w:pStyle w:val="OtherTableBody"/>
            </w:pPr>
            <w:r>
              <w:t>HL7</w:t>
            </w:r>
          </w:p>
        </w:tc>
        <w:tc>
          <w:tcPr>
            <w:tcW w:w="1000" w:type="dxa"/>
          </w:tcPr>
          <w:p w14:paraId="7F85ACA9" w14:textId="77777777" w:rsidR="00B50050" w:rsidRDefault="00B50050" w:rsidP="0088127C">
            <w:pPr>
              <w:pStyle w:val="OtherTableBody"/>
            </w:pPr>
            <w:r>
              <w:t>0224</w:t>
            </w:r>
          </w:p>
        </w:tc>
        <w:tc>
          <w:tcPr>
            <w:tcW w:w="6000" w:type="dxa"/>
          </w:tcPr>
          <w:p w14:paraId="463DD97D" w14:textId="77777777" w:rsidR="00B50050" w:rsidRDefault="00B50050" w:rsidP="0088127C">
            <w:pPr>
              <w:pStyle w:val="OtherTableBody"/>
            </w:pPr>
            <w:r>
              <w:t>Transport Arranged</w:t>
            </w:r>
          </w:p>
        </w:tc>
        <w:tc>
          <w:tcPr>
            <w:tcW w:w="1000" w:type="dxa"/>
          </w:tcPr>
          <w:p w14:paraId="4DCD6142" w14:textId="77777777" w:rsidR="00B50050" w:rsidRDefault="00B50050" w:rsidP="0088127C">
            <w:pPr>
              <w:pStyle w:val="OtherTableBody"/>
            </w:pPr>
            <w:r>
              <w:t>2.C.2.160</w:t>
            </w:r>
          </w:p>
        </w:tc>
      </w:tr>
      <w:tr w:rsidR="00B50050" w14:paraId="2CBC55F6" w14:textId="77777777" w:rsidTr="00195548">
        <w:tc>
          <w:tcPr>
            <w:tcW w:w="1000" w:type="dxa"/>
          </w:tcPr>
          <w:p w14:paraId="684C963E" w14:textId="77777777" w:rsidR="00B50050" w:rsidRDefault="00B50050" w:rsidP="0088127C">
            <w:pPr>
              <w:pStyle w:val="OtherTableBody"/>
            </w:pPr>
            <w:r>
              <w:t>undefined</w:t>
            </w:r>
          </w:p>
        </w:tc>
        <w:tc>
          <w:tcPr>
            <w:tcW w:w="1000" w:type="dxa"/>
          </w:tcPr>
          <w:p w14:paraId="5D2CB684" w14:textId="77777777" w:rsidR="00B50050" w:rsidRDefault="00B50050" w:rsidP="0088127C">
            <w:pPr>
              <w:pStyle w:val="OtherTableBody"/>
            </w:pPr>
            <w:r>
              <w:t>0620</w:t>
            </w:r>
          </w:p>
        </w:tc>
        <w:tc>
          <w:tcPr>
            <w:tcW w:w="6000" w:type="dxa"/>
          </w:tcPr>
          <w:p w14:paraId="1762D8AC" w14:textId="77777777" w:rsidR="00B50050" w:rsidRDefault="00B50050" w:rsidP="0088127C">
            <w:pPr>
              <w:pStyle w:val="OtherTableBody"/>
            </w:pPr>
            <w:r>
              <w:t>Transport Arrangement Responsibility (OBR-40)</w:t>
            </w:r>
          </w:p>
        </w:tc>
        <w:tc>
          <w:tcPr>
            <w:tcW w:w="1000" w:type="dxa"/>
          </w:tcPr>
          <w:p w14:paraId="461EF57B" w14:textId="77777777" w:rsidR="00B50050" w:rsidRDefault="00B50050" w:rsidP="0088127C">
            <w:pPr>
              <w:pStyle w:val="OtherTableBody"/>
            </w:pPr>
            <w:r>
              <w:t>7.4.1</w:t>
            </w:r>
          </w:p>
        </w:tc>
      </w:tr>
      <w:tr w:rsidR="00B50050" w14:paraId="7F139044" w14:textId="77777777" w:rsidTr="00195548">
        <w:tc>
          <w:tcPr>
            <w:tcW w:w="1000" w:type="dxa"/>
          </w:tcPr>
          <w:p w14:paraId="503A95E2" w14:textId="77777777" w:rsidR="00B50050" w:rsidRDefault="00B50050" w:rsidP="0088127C">
            <w:pPr>
              <w:pStyle w:val="OtherTableBody"/>
            </w:pPr>
            <w:r>
              <w:t>User</w:t>
            </w:r>
          </w:p>
        </w:tc>
        <w:tc>
          <w:tcPr>
            <w:tcW w:w="1000" w:type="dxa"/>
          </w:tcPr>
          <w:p w14:paraId="7294DEEF" w14:textId="77777777" w:rsidR="00B50050" w:rsidRDefault="00B50050" w:rsidP="0088127C">
            <w:pPr>
              <w:pStyle w:val="OtherTableBody"/>
            </w:pPr>
            <w:r>
              <w:t>0943</w:t>
            </w:r>
          </w:p>
        </w:tc>
        <w:tc>
          <w:tcPr>
            <w:tcW w:w="6000" w:type="dxa"/>
          </w:tcPr>
          <w:p w14:paraId="54395CE0" w14:textId="77777777" w:rsidR="00B50050" w:rsidRDefault="00B50050" w:rsidP="0088127C">
            <w:pPr>
              <w:pStyle w:val="OtherTableBody"/>
            </w:pPr>
            <w:r>
              <w:t>Transport Destination</w:t>
            </w:r>
          </w:p>
        </w:tc>
        <w:tc>
          <w:tcPr>
            <w:tcW w:w="1000" w:type="dxa"/>
          </w:tcPr>
          <w:p w14:paraId="37ACE680" w14:textId="77777777" w:rsidR="00B50050" w:rsidRDefault="00B50050" w:rsidP="0088127C">
            <w:pPr>
              <w:pStyle w:val="OtherTableBody"/>
            </w:pPr>
          </w:p>
        </w:tc>
      </w:tr>
      <w:tr w:rsidR="00B50050" w14:paraId="45F92C54" w14:textId="77777777" w:rsidTr="00195548">
        <w:tc>
          <w:tcPr>
            <w:tcW w:w="1000" w:type="dxa"/>
          </w:tcPr>
          <w:p w14:paraId="2C9283C1" w14:textId="77777777" w:rsidR="00B50050" w:rsidRDefault="00B50050" w:rsidP="0088127C">
            <w:pPr>
              <w:pStyle w:val="OtherTableBody"/>
            </w:pPr>
            <w:r>
              <w:t>undefined</w:t>
            </w:r>
          </w:p>
        </w:tc>
        <w:tc>
          <w:tcPr>
            <w:tcW w:w="1000" w:type="dxa"/>
          </w:tcPr>
          <w:p w14:paraId="0BD5511E" w14:textId="77777777" w:rsidR="00B50050" w:rsidRDefault="00B50050" w:rsidP="0088127C">
            <w:pPr>
              <w:pStyle w:val="OtherTableBody"/>
            </w:pPr>
            <w:r>
              <w:t>0614</w:t>
            </w:r>
          </w:p>
        </w:tc>
        <w:tc>
          <w:tcPr>
            <w:tcW w:w="6000" w:type="dxa"/>
          </w:tcPr>
          <w:p w14:paraId="1195A2C0" w14:textId="77777777" w:rsidR="00B50050" w:rsidRPr="001D2E85" w:rsidRDefault="00B50050" w:rsidP="0088127C">
            <w:pPr>
              <w:pStyle w:val="OtherTableBody"/>
            </w:pPr>
            <w:r w:rsidRPr="001D2E85">
              <w:t>Transport Logistics of Collected Sample * (OBR-38)</w:t>
            </w:r>
          </w:p>
        </w:tc>
        <w:tc>
          <w:tcPr>
            <w:tcW w:w="1000" w:type="dxa"/>
          </w:tcPr>
          <w:p w14:paraId="349151BA" w14:textId="77777777" w:rsidR="00B50050" w:rsidRDefault="00B50050" w:rsidP="0088127C">
            <w:pPr>
              <w:pStyle w:val="OtherTableBody"/>
            </w:pPr>
            <w:r>
              <w:t>4.5.3</w:t>
            </w:r>
          </w:p>
        </w:tc>
      </w:tr>
      <w:tr w:rsidR="00B50050" w14:paraId="3C98BE31" w14:textId="77777777" w:rsidTr="00195548">
        <w:tc>
          <w:tcPr>
            <w:tcW w:w="1000" w:type="dxa"/>
          </w:tcPr>
          <w:p w14:paraId="0326719B" w14:textId="77777777" w:rsidR="00B50050" w:rsidRDefault="00B50050" w:rsidP="0088127C">
            <w:pPr>
              <w:pStyle w:val="OtherTableBody"/>
            </w:pPr>
            <w:r>
              <w:t>User</w:t>
            </w:r>
          </w:p>
        </w:tc>
        <w:tc>
          <w:tcPr>
            <w:tcW w:w="1000" w:type="dxa"/>
          </w:tcPr>
          <w:p w14:paraId="74E0E7AD" w14:textId="77777777" w:rsidR="00B50050" w:rsidRDefault="00B50050" w:rsidP="0088127C">
            <w:pPr>
              <w:pStyle w:val="OtherTableBody"/>
            </w:pPr>
            <w:r>
              <w:t>0944</w:t>
            </w:r>
          </w:p>
        </w:tc>
        <w:tc>
          <w:tcPr>
            <w:tcW w:w="6000" w:type="dxa"/>
          </w:tcPr>
          <w:p w14:paraId="7324C3AB" w14:textId="77777777" w:rsidR="00B50050" w:rsidRDefault="00B50050" w:rsidP="0088127C">
            <w:pPr>
              <w:pStyle w:val="OtherTableBody"/>
            </w:pPr>
            <w:r>
              <w:t>Transport Route</w:t>
            </w:r>
          </w:p>
        </w:tc>
        <w:tc>
          <w:tcPr>
            <w:tcW w:w="1000" w:type="dxa"/>
          </w:tcPr>
          <w:p w14:paraId="64737692" w14:textId="77777777" w:rsidR="00B50050" w:rsidRDefault="00B50050" w:rsidP="0088127C">
            <w:pPr>
              <w:pStyle w:val="OtherTableBody"/>
            </w:pPr>
          </w:p>
        </w:tc>
      </w:tr>
      <w:tr w:rsidR="00B50050" w14:paraId="67C2E0B6" w14:textId="77777777" w:rsidTr="00195548">
        <w:tc>
          <w:tcPr>
            <w:tcW w:w="1000" w:type="dxa"/>
          </w:tcPr>
          <w:p w14:paraId="4AC54101" w14:textId="77777777" w:rsidR="00B50050" w:rsidRDefault="00B50050" w:rsidP="0088127C">
            <w:pPr>
              <w:pStyle w:val="OtherTableBody"/>
            </w:pPr>
            <w:r>
              <w:t>HL7</w:t>
            </w:r>
          </w:p>
        </w:tc>
        <w:tc>
          <w:tcPr>
            <w:tcW w:w="1000" w:type="dxa"/>
          </w:tcPr>
          <w:p w14:paraId="0C5BB016" w14:textId="77777777" w:rsidR="00B50050" w:rsidRDefault="00B50050" w:rsidP="0088127C">
            <w:pPr>
              <w:pStyle w:val="OtherTableBody"/>
            </w:pPr>
            <w:r>
              <w:t>0124</w:t>
            </w:r>
          </w:p>
        </w:tc>
        <w:tc>
          <w:tcPr>
            <w:tcW w:w="6000" w:type="dxa"/>
          </w:tcPr>
          <w:p w14:paraId="347F04F9" w14:textId="77777777" w:rsidR="00B50050" w:rsidRDefault="00B50050" w:rsidP="0088127C">
            <w:pPr>
              <w:pStyle w:val="OtherTableBody"/>
            </w:pPr>
            <w:r>
              <w:t>Transportation Mode</w:t>
            </w:r>
          </w:p>
        </w:tc>
        <w:tc>
          <w:tcPr>
            <w:tcW w:w="1000" w:type="dxa"/>
          </w:tcPr>
          <w:p w14:paraId="07EE9B27" w14:textId="77777777" w:rsidR="00B50050" w:rsidRDefault="00B50050" w:rsidP="0088127C">
            <w:pPr>
              <w:pStyle w:val="OtherTableBody"/>
            </w:pPr>
            <w:r>
              <w:t>2.C.2.76</w:t>
            </w:r>
          </w:p>
        </w:tc>
      </w:tr>
      <w:tr w:rsidR="00B50050" w14:paraId="6ED2B72D" w14:textId="77777777" w:rsidTr="00195548">
        <w:tc>
          <w:tcPr>
            <w:tcW w:w="1000" w:type="dxa"/>
          </w:tcPr>
          <w:p w14:paraId="3A339323" w14:textId="77777777" w:rsidR="00B50050" w:rsidRDefault="00B50050" w:rsidP="0088127C">
            <w:pPr>
              <w:pStyle w:val="OtherTableBody"/>
            </w:pPr>
            <w:r>
              <w:t>User</w:t>
            </w:r>
          </w:p>
        </w:tc>
        <w:tc>
          <w:tcPr>
            <w:tcW w:w="1000" w:type="dxa"/>
          </w:tcPr>
          <w:p w14:paraId="67A08A91" w14:textId="77777777" w:rsidR="00B50050" w:rsidRDefault="00B50050" w:rsidP="0088127C">
            <w:pPr>
              <w:pStyle w:val="OtherTableBody"/>
            </w:pPr>
            <w:r>
              <w:t>0379</w:t>
            </w:r>
          </w:p>
        </w:tc>
        <w:tc>
          <w:tcPr>
            <w:tcW w:w="6000" w:type="dxa"/>
          </w:tcPr>
          <w:p w14:paraId="14F0C940" w14:textId="77777777" w:rsidR="00B50050" w:rsidRDefault="00B50050" w:rsidP="0088127C">
            <w:pPr>
              <w:pStyle w:val="OtherTableBody"/>
            </w:pPr>
            <w:r>
              <w:t>Tray Type</w:t>
            </w:r>
          </w:p>
        </w:tc>
        <w:tc>
          <w:tcPr>
            <w:tcW w:w="1000" w:type="dxa"/>
          </w:tcPr>
          <w:p w14:paraId="7465574A" w14:textId="77777777" w:rsidR="00B50050" w:rsidRDefault="00B50050" w:rsidP="0088127C">
            <w:pPr>
              <w:pStyle w:val="OtherTableBody"/>
            </w:pPr>
            <w:r>
              <w:t>2.C.2.304</w:t>
            </w:r>
          </w:p>
        </w:tc>
      </w:tr>
      <w:tr w:rsidR="00B50050" w14:paraId="1743A853" w14:textId="77777777" w:rsidTr="00195548">
        <w:tc>
          <w:tcPr>
            <w:tcW w:w="1000" w:type="dxa"/>
          </w:tcPr>
          <w:p w14:paraId="24CA3EF2" w14:textId="77777777" w:rsidR="00B50050" w:rsidRDefault="00B50050" w:rsidP="0088127C">
            <w:pPr>
              <w:pStyle w:val="OtherTableBody"/>
            </w:pPr>
            <w:r>
              <w:t>HL7</w:t>
            </w:r>
          </w:p>
        </w:tc>
        <w:tc>
          <w:tcPr>
            <w:tcW w:w="1000" w:type="dxa"/>
          </w:tcPr>
          <w:p w14:paraId="7DDD9EA8" w14:textId="77777777" w:rsidR="00B50050" w:rsidRDefault="00B50050" w:rsidP="0088127C">
            <w:pPr>
              <w:pStyle w:val="OtherTableBody"/>
            </w:pPr>
            <w:r>
              <w:t>0160</w:t>
            </w:r>
          </w:p>
        </w:tc>
        <w:tc>
          <w:tcPr>
            <w:tcW w:w="6000" w:type="dxa"/>
          </w:tcPr>
          <w:p w14:paraId="3A1C7D94" w14:textId="77777777" w:rsidR="00B50050" w:rsidRDefault="00B50050" w:rsidP="0088127C">
            <w:pPr>
              <w:pStyle w:val="OtherTableBody"/>
            </w:pPr>
            <w:r>
              <w:t>Tray Type</w:t>
            </w:r>
          </w:p>
        </w:tc>
        <w:tc>
          <w:tcPr>
            <w:tcW w:w="1000" w:type="dxa"/>
          </w:tcPr>
          <w:p w14:paraId="720A7BFE" w14:textId="77777777" w:rsidR="00B50050" w:rsidRDefault="00B50050" w:rsidP="0088127C">
            <w:pPr>
              <w:pStyle w:val="OtherTableBody"/>
            </w:pPr>
            <w:r>
              <w:t>2.C.2.105</w:t>
            </w:r>
          </w:p>
        </w:tc>
      </w:tr>
      <w:tr w:rsidR="00B50050" w14:paraId="7070BD98" w14:textId="77777777" w:rsidTr="00195548">
        <w:tc>
          <w:tcPr>
            <w:tcW w:w="1000" w:type="dxa"/>
          </w:tcPr>
          <w:p w14:paraId="199D451B" w14:textId="77777777" w:rsidR="00B50050" w:rsidRDefault="00B50050" w:rsidP="0088127C">
            <w:pPr>
              <w:pStyle w:val="OtherTableBody"/>
            </w:pPr>
            <w:r>
              <w:t>User</w:t>
            </w:r>
          </w:p>
        </w:tc>
        <w:tc>
          <w:tcPr>
            <w:tcW w:w="1000" w:type="dxa"/>
          </w:tcPr>
          <w:p w14:paraId="4170E531" w14:textId="77777777" w:rsidR="00B50050" w:rsidRDefault="00B50050" w:rsidP="0088127C">
            <w:pPr>
              <w:pStyle w:val="OtherTableBody"/>
            </w:pPr>
            <w:r>
              <w:t>0373</w:t>
            </w:r>
          </w:p>
        </w:tc>
        <w:tc>
          <w:tcPr>
            <w:tcW w:w="6000" w:type="dxa"/>
          </w:tcPr>
          <w:p w14:paraId="23154E1D" w14:textId="77777777" w:rsidR="00B50050" w:rsidRDefault="00B50050" w:rsidP="0088127C">
            <w:pPr>
              <w:pStyle w:val="OtherTableBody"/>
            </w:pPr>
            <w:r>
              <w:t>Treatment</w:t>
            </w:r>
          </w:p>
        </w:tc>
        <w:tc>
          <w:tcPr>
            <w:tcW w:w="1000" w:type="dxa"/>
          </w:tcPr>
          <w:p w14:paraId="036262B0" w14:textId="77777777" w:rsidR="00B50050" w:rsidRDefault="00B50050" w:rsidP="0088127C">
            <w:pPr>
              <w:pStyle w:val="OtherTableBody"/>
            </w:pPr>
            <w:r>
              <w:t>2.C.2.298</w:t>
            </w:r>
          </w:p>
        </w:tc>
      </w:tr>
      <w:tr w:rsidR="00B50050" w14:paraId="19F36C56" w14:textId="77777777" w:rsidTr="00195548">
        <w:tc>
          <w:tcPr>
            <w:tcW w:w="1000" w:type="dxa"/>
          </w:tcPr>
          <w:p w14:paraId="3026713F" w14:textId="77777777" w:rsidR="00B50050" w:rsidRDefault="00B50050" w:rsidP="0088127C">
            <w:pPr>
              <w:pStyle w:val="OtherTableBody"/>
            </w:pPr>
            <w:r>
              <w:t>User</w:t>
            </w:r>
          </w:p>
        </w:tc>
        <w:tc>
          <w:tcPr>
            <w:tcW w:w="1000" w:type="dxa"/>
          </w:tcPr>
          <w:p w14:paraId="4DD34FA2" w14:textId="77777777" w:rsidR="00B50050" w:rsidRDefault="00B50050" w:rsidP="0088127C">
            <w:pPr>
              <w:pStyle w:val="OtherTableBody"/>
            </w:pPr>
            <w:r>
              <w:t>0422</w:t>
            </w:r>
          </w:p>
        </w:tc>
        <w:tc>
          <w:tcPr>
            <w:tcW w:w="6000" w:type="dxa"/>
          </w:tcPr>
          <w:p w14:paraId="3EA2DA36" w14:textId="77777777" w:rsidR="00B50050" w:rsidRDefault="00B50050" w:rsidP="0088127C">
            <w:pPr>
              <w:pStyle w:val="OtherTableBody"/>
            </w:pPr>
            <w:r>
              <w:t>Triage Code</w:t>
            </w:r>
          </w:p>
        </w:tc>
        <w:tc>
          <w:tcPr>
            <w:tcW w:w="1000" w:type="dxa"/>
          </w:tcPr>
          <w:p w14:paraId="089A13BA" w14:textId="77777777" w:rsidR="00B50050" w:rsidRDefault="00B50050" w:rsidP="0088127C">
            <w:pPr>
              <w:pStyle w:val="OtherTableBody"/>
            </w:pPr>
            <w:r>
              <w:t>2.C.2.339</w:t>
            </w:r>
          </w:p>
        </w:tc>
      </w:tr>
      <w:tr w:rsidR="00B50050" w14:paraId="7075CE1A" w14:textId="77777777" w:rsidTr="00195548">
        <w:tc>
          <w:tcPr>
            <w:tcW w:w="1000" w:type="dxa"/>
          </w:tcPr>
          <w:p w14:paraId="2A8FE7B3" w14:textId="77777777" w:rsidR="00B50050" w:rsidRDefault="00B50050" w:rsidP="0088127C">
            <w:pPr>
              <w:pStyle w:val="OtherTableBody"/>
            </w:pPr>
            <w:r>
              <w:t>User</w:t>
            </w:r>
          </w:p>
        </w:tc>
        <w:tc>
          <w:tcPr>
            <w:tcW w:w="1000" w:type="dxa"/>
          </w:tcPr>
          <w:p w14:paraId="6DB88A4D" w14:textId="77777777" w:rsidR="00B50050" w:rsidRDefault="00B50050" w:rsidP="0088127C">
            <w:pPr>
              <w:pStyle w:val="OtherTableBody"/>
            </w:pPr>
            <w:r>
              <w:t>0098</w:t>
            </w:r>
          </w:p>
        </w:tc>
        <w:tc>
          <w:tcPr>
            <w:tcW w:w="6000" w:type="dxa"/>
          </w:tcPr>
          <w:p w14:paraId="5B9EA8BA" w14:textId="77777777" w:rsidR="00B50050" w:rsidRDefault="00B50050" w:rsidP="0088127C">
            <w:pPr>
              <w:pStyle w:val="OtherTableBody"/>
            </w:pPr>
            <w:r>
              <w:t>Type of Agreement</w:t>
            </w:r>
          </w:p>
        </w:tc>
        <w:tc>
          <w:tcPr>
            <w:tcW w:w="1000" w:type="dxa"/>
          </w:tcPr>
          <w:p w14:paraId="70BBD20A" w14:textId="77777777" w:rsidR="00B50050" w:rsidRDefault="00B50050" w:rsidP="0088127C">
            <w:pPr>
              <w:pStyle w:val="OtherTableBody"/>
            </w:pPr>
            <w:r>
              <w:t>2.C.2.57</w:t>
            </w:r>
          </w:p>
        </w:tc>
      </w:tr>
      <w:tr w:rsidR="00B50050" w14:paraId="106C97E3" w14:textId="77777777" w:rsidTr="00195548">
        <w:tc>
          <w:tcPr>
            <w:tcW w:w="1000" w:type="dxa"/>
          </w:tcPr>
          <w:p w14:paraId="7270C10A" w14:textId="77777777" w:rsidR="00B50050" w:rsidRDefault="00B50050" w:rsidP="0088127C">
            <w:pPr>
              <w:pStyle w:val="OtherTableBody"/>
            </w:pPr>
            <w:r>
              <w:t>User</w:t>
            </w:r>
          </w:p>
        </w:tc>
        <w:tc>
          <w:tcPr>
            <w:tcW w:w="1000" w:type="dxa"/>
          </w:tcPr>
          <w:p w14:paraId="6AAA97BD" w14:textId="77777777" w:rsidR="00B50050" w:rsidRDefault="00B50050" w:rsidP="0088127C">
            <w:pPr>
              <w:pStyle w:val="OtherTableBody"/>
            </w:pPr>
            <w:r>
              <w:t>0455</w:t>
            </w:r>
          </w:p>
        </w:tc>
        <w:tc>
          <w:tcPr>
            <w:tcW w:w="6000" w:type="dxa"/>
          </w:tcPr>
          <w:p w14:paraId="2D8C1849" w14:textId="77777777" w:rsidR="00B50050" w:rsidRDefault="00B50050" w:rsidP="0088127C">
            <w:pPr>
              <w:pStyle w:val="OtherTableBody"/>
            </w:pPr>
            <w:r>
              <w:t>Type of Bill Code</w:t>
            </w:r>
          </w:p>
        </w:tc>
        <w:tc>
          <w:tcPr>
            <w:tcW w:w="1000" w:type="dxa"/>
          </w:tcPr>
          <w:p w14:paraId="728C6E33" w14:textId="77777777" w:rsidR="00B50050" w:rsidRDefault="00B50050" w:rsidP="0088127C">
            <w:pPr>
              <w:pStyle w:val="OtherTableBody"/>
            </w:pPr>
            <w:r>
              <w:t>2.C.2.370</w:t>
            </w:r>
          </w:p>
        </w:tc>
      </w:tr>
      <w:tr w:rsidR="00B50050" w14:paraId="4115710D" w14:textId="77777777" w:rsidTr="00195548">
        <w:tc>
          <w:tcPr>
            <w:tcW w:w="1000" w:type="dxa"/>
          </w:tcPr>
          <w:p w14:paraId="310B8E99" w14:textId="77777777" w:rsidR="00B50050" w:rsidRDefault="00B50050" w:rsidP="0088127C">
            <w:pPr>
              <w:pStyle w:val="OtherTableBody"/>
            </w:pPr>
            <w:r>
              <w:t>HL7</w:t>
            </w:r>
          </w:p>
        </w:tc>
        <w:tc>
          <w:tcPr>
            <w:tcW w:w="1000" w:type="dxa"/>
          </w:tcPr>
          <w:p w14:paraId="236A40BA" w14:textId="77777777" w:rsidR="00B50050" w:rsidRDefault="00B50050" w:rsidP="0088127C">
            <w:pPr>
              <w:pStyle w:val="OtherTableBody"/>
            </w:pPr>
            <w:r>
              <w:t>0191</w:t>
            </w:r>
          </w:p>
        </w:tc>
        <w:tc>
          <w:tcPr>
            <w:tcW w:w="6000" w:type="dxa"/>
          </w:tcPr>
          <w:p w14:paraId="3E41DB70" w14:textId="77777777" w:rsidR="00B50050" w:rsidRDefault="00B50050" w:rsidP="0088127C">
            <w:pPr>
              <w:pStyle w:val="OtherTableBody"/>
            </w:pPr>
            <w:r>
              <w:t>Type of Referenced Data</w:t>
            </w:r>
          </w:p>
        </w:tc>
        <w:tc>
          <w:tcPr>
            <w:tcW w:w="1000" w:type="dxa"/>
          </w:tcPr>
          <w:p w14:paraId="7F8C368B" w14:textId="77777777" w:rsidR="00B50050" w:rsidRDefault="00B50050" w:rsidP="0088127C">
            <w:pPr>
              <w:pStyle w:val="OtherTableBody"/>
            </w:pPr>
            <w:r>
              <w:t>2.C.2.135</w:t>
            </w:r>
          </w:p>
        </w:tc>
      </w:tr>
      <w:tr w:rsidR="00B50050" w14:paraId="14F3B04D" w14:textId="77777777" w:rsidTr="00195548">
        <w:tc>
          <w:tcPr>
            <w:tcW w:w="1000" w:type="dxa"/>
          </w:tcPr>
          <w:p w14:paraId="6E9ED19E" w14:textId="77777777" w:rsidR="00B50050" w:rsidRDefault="00B50050" w:rsidP="0088127C">
            <w:pPr>
              <w:pStyle w:val="OtherTableBody"/>
            </w:pPr>
            <w:r>
              <w:t>undefined</w:t>
            </w:r>
          </w:p>
        </w:tc>
        <w:tc>
          <w:tcPr>
            <w:tcW w:w="1000" w:type="dxa"/>
          </w:tcPr>
          <w:p w14:paraId="5DDC88B1" w14:textId="77777777" w:rsidR="00B50050" w:rsidRDefault="00B50050" w:rsidP="0088127C">
            <w:pPr>
              <w:pStyle w:val="OtherTableBody"/>
            </w:pPr>
            <w:r>
              <w:t>0794</w:t>
            </w:r>
          </w:p>
        </w:tc>
        <w:tc>
          <w:tcPr>
            <w:tcW w:w="6000" w:type="dxa"/>
          </w:tcPr>
          <w:p w14:paraId="7074D686" w14:textId="77777777" w:rsidR="00B50050" w:rsidRDefault="00B50050" w:rsidP="0088127C">
            <w:pPr>
              <w:pStyle w:val="OtherTableBody"/>
            </w:pPr>
            <w:r>
              <w:t>Units (CQ.2)</w:t>
            </w:r>
          </w:p>
        </w:tc>
        <w:tc>
          <w:tcPr>
            <w:tcW w:w="1000" w:type="dxa"/>
          </w:tcPr>
          <w:p w14:paraId="4D56C5EB" w14:textId="77777777" w:rsidR="00B50050" w:rsidRDefault="00B50050" w:rsidP="0088127C">
            <w:pPr>
              <w:pStyle w:val="OtherTableBody"/>
            </w:pPr>
            <w:r>
              <w:t>2.A.11.2</w:t>
            </w:r>
          </w:p>
        </w:tc>
      </w:tr>
      <w:tr w:rsidR="00B50050" w14:paraId="4FD5EB68" w14:textId="77777777" w:rsidTr="00195548">
        <w:tc>
          <w:tcPr>
            <w:tcW w:w="1000" w:type="dxa"/>
          </w:tcPr>
          <w:p w14:paraId="63BF2AF9" w14:textId="77777777" w:rsidR="00B50050" w:rsidRDefault="00B50050" w:rsidP="0088127C">
            <w:pPr>
              <w:pStyle w:val="OtherTableBody"/>
            </w:pPr>
            <w:r>
              <w:t>undefined</w:t>
            </w:r>
          </w:p>
        </w:tc>
        <w:tc>
          <w:tcPr>
            <w:tcW w:w="1000" w:type="dxa"/>
          </w:tcPr>
          <w:p w14:paraId="37E08AB8" w14:textId="77777777" w:rsidR="00B50050" w:rsidRDefault="00B50050" w:rsidP="0088127C">
            <w:pPr>
              <w:pStyle w:val="OtherTableBody"/>
            </w:pPr>
            <w:r>
              <w:t>0623</w:t>
            </w:r>
          </w:p>
        </w:tc>
        <w:tc>
          <w:tcPr>
            <w:tcW w:w="6000" w:type="dxa"/>
          </w:tcPr>
          <w:p w14:paraId="3C367CC7" w14:textId="77777777" w:rsidR="00B50050" w:rsidRDefault="00B50050" w:rsidP="0088127C">
            <w:pPr>
              <w:pStyle w:val="OtherTableBody"/>
            </w:pPr>
            <w:r>
              <w:t>Units (OBX-6)</w:t>
            </w:r>
          </w:p>
        </w:tc>
        <w:tc>
          <w:tcPr>
            <w:tcW w:w="1000" w:type="dxa"/>
          </w:tcPr>
          <w:p w14:paraId="115DA028" w14:textId="77777777" w:rsidR="00B50050" w:rsidRDefault="00B50050" w:rsidP="0088127C">
            <w:pPr>
              <w:pStyle w:val="OtherTableBody"/>
            </w:pPr>
            <w:r>
              <w:t>7.4.2</w:t>
            </w:r>
          </w:p>
        </w:tc>
      </w:tr>
      <w:tr w:rsidR="00B50050" w14:paraId="6B4F724A" w14:textId="77777777" w:rsidTr="00195548">
        <w:tc>
          <w:tcPr>
            <w:tcW w:w="1000" w:type="dxa"/>
          </w:tcPr>
          <w:p w14:paraId="5CB4DC8E" w14:textId="77777777" w:rsidR="00B50050" w:rsidRDefault="00B50050" w:rsidP="0088127C">
            <w:pPr>
              <w:pStyle w:val="OtherTableBody"/>
            </w:pPr>
            <w:r>
              <w:t>undefined</w:t>
            </w:r>
          </w:p>
        </w:tc>
        <w:tc>
          <w:tcPr>
            <w:tcW w:w="1000" w:type="dxa"/>
          </w:tcPr>
          <w:p w14:paraId="217E2362" w14:textId="77777777" w:rsidR="00B50050" w:rsidRDefault="00B50050" w:rsidP="0088127C">
            <w:pPr>
              <w:pStyle w:val="OtherTableBody"/>
            </w:pPr>
            <w:r>
              <w:t>0788</w:t>
            </w:r>
          </w:p>
        </w:tc>
        <w:tc>
          <w:tcPr>
            <w:tcW w:w="6000" w:type="dxa"/>
          </w:tcPr>
          <w:p w14:paraId="7F201A60" w14:textId="77777777" w:rsidR="00B50050" w:rsidRDefault="00B50050" w:rsidP="0088127C">
            <w:pPr>
              <w:pStyle w:val="OtherTableBody"/>
            </w:pPr>
            <w:r>
              <w:t>Units (TCC-13)</w:t>
            </w:r>
          </w:p>
        </w:tc>
        <w:tc>
          <w:tcPr>
            <w:tcW w:w="1000" w:type="dxa"/>
          </w:tcPr>
          <w:p w14:paraId="0DA0C26C" w14:textId="77777777" w:rsidR="00B50050" w:rsidRDefault="00B50050" w:rsidP="0088127C">
            <w:pPr>
              <w:pStyle w:val="OtherTableBody"/>
            </w:pPr>
            <w:r>
              <w:t>13.4.9</w:t>
            </w:r>
          </w:p>
        </w:tc>
      </w:tr>
      <w:tr w:rsidR="00B50050" w14:paraId="314816B3" w14:textId="77777777" w:rsidTr="00195548">
        <w:tc>
          <w:tcPr>
            <w:tcW w:w="1000" w:type="dxa"/>
          </w:tcPr>
          <w:p w14:paraId="61E05E8B" w14:textId="77777777" w:rsidR="00B50050" w:rsidRDefault="00B50050" w:rsidP="0088127C">
            <w:pPr>
              <w:pStyle w:val="OtherTableBody"/>
            </w:pPr>
            <w:r>
              <w:t>undefined</w:t>
            </w:r>
          </w:p>
        </w:tc>
        <w:tc>
          <w:tcPr>
            <w:tcW w:w="1000" w:type="dxa"/>
          </w:tcPr>
          <w:p w14:paraId="7797D66E" w14:textId="77777777" w:rsidR="00B50050" w:rsidRDefault="00B50050" w:rsidP="0088127C">
            <w:pPr>
              <w:pStyle w:val="OtherTableBody"/>
            </w:pPr>
            <w:r>
              <w:t>0648</w:t>
            </w:r>
          </w:p>
        </w:tc>
        <w:tc>
          <w:tcPr>
            <w:tcW w:w="6000" w:type="dxa"/>
          </w:tcPr>
          <w:p w14:paraId="170A354C" w14:textId="77777777" w:rsidR="00B50050" w:rsidRDefault="00B50050" w:rsidP="0088127C">
            <w:pPr>
              <w:pStyle w:val="OtherTableBody"/>
            </w:pPr>
            <w:r>
              <w:t>Units of Measure (OM2-2)</w:t>
            </w:r>
          </w:p>
        </w:tc>
        <w:tc>
          <w:tcPr>
            <w:tcW w:w="1000" w:type="dxa"/>
          </w:tcPr>
          <w:p w14:paraId="7DAB577B" w14:textId="77777777" w:rsidR="00B50050" w:rsidRDefault="00B50050" w:rsidP="0088127C">
            <w:pPr>
              <w:pStyle w:val="OtherTableBody"/>
            </w:pPr>
            <w:r>
              <w:t>8.8.10</w:t>
            </w:r>
          </w:p>
        </w:tc>
      </w:tr>
      <w:tr w:rsidR="00B50050" w14:paraId="292A2FE6" w14:textId="77777777" w:rsidTr="00195548">
        <w:tc>
          <w:tcPr>
            <w:tcW w:w="1000" w:type="dxa"/>
          </w:tcPr>
          <w:p w14:paraId="359BA52C" w14:textId="77777777" w:rsidR="00B50050" w:rsidRDefault="00B50050" w:rsidP="0088127C">
            <w:pPr>
              <w:pStyle w:val="OtherTableBody"/>
            </w:pPr>
            <w:r>
              <w:t>User</w:t>
            </w:r>
          </w:p>
        </w:tc>
        <w:tc>
          <w:tcPr>
            <w:tcW w:w="1000" w:type="dxa"/>
          </w:tcPr>
          <w:p w14:paraId="2F1C6227" w14:textId="77777777" w:rsidR="00B50050" w:rsidRDefault="00B50050" w:rsidP="0088127C">
            <w:pPr>
              <w:pStyle w:val="OtherTableBody"/>
            </w:pPr>
            <w:r>
              <w:t>0414</w:t>
            </w:r>
          </w:p>
        </w:tc>
        <w:tc>
          <w:tcPr>
            <w:tcW w:w="6000" w:type="dxa"/>
          </w:tcPr>
          <w:p w14:paraId="6EEE2B7C" w14:textId="77777777" w:rsidR="00B50050" w:rsidRDefault="00B50050" w:rsidP="0088127C">
            <w:pPr>
              <w:pStyle w:val="OtherTableBody"/>
            </w:pPr>
            <w:r>
              <w:t>Units of Time</w:t>
            </w:r>
          </w:p>
        </w:tc>
        <w:tc>
          <w:tcPr>
            <w:tcW w:w="1000" w:type="dxa"/>
          </w:tcPr>
          <w:p w14:paraId="42073287" w14:textId="77777777" w:rsidR="00B50050" w:rsidRDefault="00B50050" w:rsidP="0088127C">
            <w:pPr>
              <w:pStyle w:val="OtherTableBody"/>
            </w:pPr>
            <w:r>
              <w:t>2.C.2.333</w:t>
            </w:r>
          </w:p>
        </w:tc>
      </w:tr>
      <w:tr w:rsidR="00B50050" w14:paraId="0F5DDF05" w14:textId="77777777" w:rsidTr="00195548">
        <w:tc>
          <w:tcPr>
            <w:tcW w:w="1000" w:type="dxa"/>
          </w:tcPr>
          <w:p w14:paraId="527C4FA3" w14:textId="77777777" w:rsidR="00B50050" w:rsidRDefault="00B50050" w:rsidP="0088127C">
            <w:pPr>
              <w:pStyle w:val="OtherTableBody"/>
            </w:pPr>
            <w:r>
              <w:t>HL7</w:t>
            </w:r>
          </w:p>
        </w:tc>
        <w:tc>
          <w:tcPr>
            <w:tcW w:w="1000" w:type="dxa"/>
          </w:tcPr>
          <w:p w14:paraId="06080C31" w14:textId="77777777" w:rsidR="00B50050" w:rsidRDefault="00B50050" w:rsidP="0088127C">
            <w:pPr>
              <w:pStyle w:val="OtherTableBody"/>
            </w:pPr>
            <w:r>
              <w:t>0301</w:t>
            </w:r>
          </w:p>
        </w:tc>
        <w:tc>
          <w:tcPr>
            <w:tcW w:w="6000" w:type="dxa"/>
          </w:tcPr>
          <w:p w14:paraId="7DC85D75" w14:textId="77777777" w:rsidR="00B50050" w:rsidRDefault="00B50050" w:rsidP="0088127C">
            <w:pPr>
              <w:pStyle w:val="OtherTableBody"/>
            </w:pPr>
            <w:r>
              <w:t>Universal ID Type</w:t>
            </w:r>
          </w:p>
        </w:tc>
        <w:tc>
          <w:tcPr>
            <w:tcW w:w="1000" w:type="dxa"/>
          </w:tcPr>
          <w:p w14:paraId="0AB65169" w14:textId="77777777" w:rsidR="00B50050" w:rsidRDefault="00B50050" w:rsidP="0088127C">
            <w:pPr>
              <w:pStyle w:val="OtherTableBody"/>
            </w:pPr>
            <w:r>
              <w:t>2.C.2.233</w:t>
            </w:r>
          </w:p>
        </w:tc>
      </w:tr>
      <w:tr w:rsidR="00B50050" w14:paraId="65205535" w14:textId="77777777" w:rsidTr="00195548">
        <w:tc>
          <w:tcPr>
            <w:tcW w:w="1000" w:type="dxa"/>
          </w:tcPr>
          <w:p w14:paraId="1F418D4C" w14:textId="77777777" w:rsidR="00B50050" w:rsidRDefault="00B50050" w:rsidP="0088127C">
            <w:pPr>
              <w:pStyle w:val="OtherTableBody"/>
            </w:pPr>
            <w:r>
              <w:t>undefined</w:t>
            </w:r>
          </w:p>
        </w:tc>
        <w:tc>
          <w:tcPr>
            <w:tcW w:w="1000" w:type="dxa"/>
          </w:tcPr>
          <w:p w14:paraId="30D66537" w14:textId="77777777" w:rsidR="00B50050" w:rsidRDefault="00B50050" w:rsidP="0088127C">
            <w:pPr>
              <w:pStyle w:val="OtherTableBody"/>
            </w:pPr>
            <w:r>
              <w:t>0612</w:t>
            </w:r>
          </w:p>
        </w:tc>
        <w:tc>
          <w:tcPr>
            <w:tcW w:w="6000" w:type="dxa"/>
          </w:tcPr>
          <w:p w14:paraId="2BF5C932" w14:textId="77777777" w:rsidR="00B50050" w:rsidRDefault="00B50050" w:rsidP="0088127C">
            <w:pPr>
              <w:pStyle w:val="OtherTableBody"/>
            </w:pPr>
            <w:r>
              <w:t>Universal Service Identifier (OBR-4)</w:t>
            </w:r>
          </w:p>
        </w:tc>
        <w:tc>
          <w:tcPr>
            <w:tcW w:w="1000" w:type="dxa"/>
          </w:tcPr>
          <w:p w14:paraId="0F345151" w14:textId="77777777" w:rsidR="00B50050" w:rsidRDefault="00B50050" w:rsidP="0088127C">
            <w:pPr>
              <w:pStyle w:val="OtherTableBody"/>
            </w:pPr>
            <w:r>
              <w:t>7.4.1</w:t>
            </w:r>
          </w:p>
        </w:tc>
      </w:tr>
      <w:tr w:rsidR="00B50050" w14:paraId="5060D53F" w14:textId="77777777" w:rsidTr="00195548">
        <w:tc>
          <w:tcPr>
            <w:tcW w:w="1000" w:type="dxa"/>
          </w:tcPr>
          <w:p w14:paraId="2471C8B8" w14:textId="77777777" w:rsidR="00B50050" w:rsidRDefault="00B50050" w:rsidP="0088127C">
            <w:pPr>
              <w:pStyle w:val="OtherTableBody"/>
            </w:pPr>
            <w:r>
              <w:t>undefined</w:t>
            </w:r>
          </w:p>
        </w:tc>
        <w:tc>
          <w:tcPr>
            <w:tcW w:w="1000" w:type="dxa"/>
          </w:tcPr>
          <w:p w14:paraId="3C2DF4FD" w14:textId="77777777" w:rsidR="00B50050" w:rsidRDefault="00B50050" w:rsidP="0088127C">
            <w:pPr>
              <w:pStyle w:val="OtherTableBody"/>
            </w:pPr>
            <w:r>
              <w:t>0787</w:t>
            </w:r>
          </w:p>
        </w:tc>
        <w:tc>
          <w:tcPr>
            <w:tcW w:w="6000" w:type="dxa"/>
          </w:tcPr>
          <w:p w14:paraId="4A1C65F3" w14:textId="77777777" w:rsidR="00B50050" w:rsidRDefault="00B50050" w:rsidP="0088127C">
            <w:pPr>
              <w:pStyle w:val="OtherTableBody"/>
            </w:pPr>
            <w:r>
              <w:t>Universal Service Identifier (TCC-1)</w:t>
            </w:r>
          </w:p>
        </w:tc>
        <w:tc>
          <w:tcPr>
            <w:tcW w:w="1000" w:type="dxa"/>
          </w:tcPr>
          <w:p w14:paraId="3E800587" w14:textId="77777777" w:rsidR="00B50050" w:rsidRDefault="00B50050" w:rsidP="0088127C">
            <w:pPr>
              <w:pStyle w:val="OtherTableBody"/>
            </w:pPr>
            <w:r>
              <w:t>13.4.9</w:t>
            </w:r>
          </w:p>
        </w:tc>
      </w:tr>
      <w:tr w:rsidR="00B50050" w14:paraId="48D0BA00" w14:textId="77777777" w:rsidTr="00195548">
        <w:tc>
          <w:tcPr>
            <w:tcW w:w="1000" w:type="dxa"/>
          </w:tcPr>
          <w:p w14:paraId="2DE1BD7C" w14:textId="77777777" w:rsidR="00B50050" w:rsidRDefault="00B50050" w:rsidP="0088127C">
            <w:pPr>
              <w:pStyle w:val="OtherTableBody"/>
            </w:pPr>
            <w:r>
              <w:t>undefined</w:t>
            </w:r>
          </w:p>
        </w:tc>
        <w:tc>
          <w:tcPr>
            <w:tcW w:w="1000" w:type="dxa"/>
          </w:tcPr>
          <w:p w14:paraId="482F1197" w14:textId="77777777" w:rsidR="00B50050" w:rsidRDefault="00B50050" w:rsidP="0088127C">
            <w:pPr>
              <w:pStyle w:val="OtherTableBody"/>
            </w:pPr>
            <w:r>
              <w:t>0789</w:t>
            </w:r>
          </w:p>
        </w:tc>
        <w:tc>
          <w:tcPr>
            <w:tcW w:w="6000" w:type="dxa"/>
          </w:tcPr>
          <w:p w14:paraId="50C2BC00" w14:textId="77777777" w:rsidR="00B50050" w:rsidRDefault="00B50050" w:rsidP="0088127C">
            <w:pPr>
              <w:pStyle w:val="OtherTableBody"/>
            </w:pPr>
            <w:r>
              <w:t>Universal Service Identifier (TCD-1)</w:t>
            </w:r>
          </w:p>
        </w:tc>
        <w:tc>
          <w:tcPr>
            <w:tcW w:w="1000" w:type="dxa"/>
          </w:tcPr>
          <w:p w14:paraId="59B3264A" w14:textId="77777777" w:rsidR="00B50050" w:rsidRDefault="00B50050" w:rsidP="0088127C">
            <w:pPr>
              <w:pStyle w:val="OtherTableBody"/>
            </w:pPr>
            <w:r>
              <w:t>13.4.10</w:t>
            </w:r>
          </w:p>
        </w:tc>
      </w:tr>
      <w:tr w:rsidR="00B50050" w14:paraId="5C3FEB2B" w14:textId="77777777" w:rsidTr="00195548">
        <w:tc>
          <w:tcPr>
            <w:tcW w:w="1000" w:type="dxa"/>
          </w:tcPr>
          <w:p w14:paraId="0A7C7908" w14:textId="77777777" w:rsidR="00B50050" w:rsidRDefault="00B50050" w:rsidP="0088127C">
            <w:pPr>
              <w:pStyle w:val="OtherTableBody"/>
            </w:pPr>
            <w:r>
              <w:t>HL7</w:t>
            </w:r>
          </w:p>
        </w:tc>
        <w:tc>
          <w:tcPr>
            <w:tcW w:w="1000" w:type="dxa"/>
          </w:tcPr>
          <w:p w14:paraId="643BD204" w14:textId="77777777" w:rsidR="00B50050" w:rsidRDefault="00B50050" w:rsidP="0088127C">
            <w:pPr>
              <w:pStyle w:val="OtherTableBody"/>
            </w:pPr>
            <w:r>
              <w:t>0615</w:t>
            </w:r>
          </w:p>
        </w:tc>
        <w:tc>
          <w:tcPr>
            <w:tcW w:w="6000" w:type="dxa"/>
          </w:tcPr>
          <w:p w14:paraId="65F4C070" w14:textId="77777777" w:rsidR="00B50050" w:rsidRPr="001D2E85" w:rsidRDefault="00B50050" w:rsidP="0088127C">
            <w:pPr>
              <w:pStyle w:val="OtherTableBody"/>
            </w:pPr>
            <w:r w:rsidRPr="001D2E85">
              <w:t>User Authentication Credential Type Code</w:t>
            </w:r>
          </w:p>
        </w:tc>
        <w:tc>
          <w:tcPr>
            <w:tcW w:w="1000" w:type="dxa"/>
          </w:tcPr>
          <w:p w14:paraId="7987727C" w14:textId="77777777" w:rsidR="00B50050" w:rsidRDefault="00B50050" w:rsidP="0088127C">
            <w:pPr>
              <w:pStyle w:val="OtherTableBody"/>
            </w:pPr>
            <w:r>
              <w:t>2.C.2.479</w:t>
            </w:r>
          </w:p>
        </w:tc>
      </w:tr>
      <w:tr w:rsidR="00B50050" w14:paraId="3D210FB3" w14:textId="77777777" w:rsidTr="00195548">
        <w:tc>
          <w:tcPr>
            <w:tcW w:w="1000" w:type="dxa"/>
          </w:tcPr>
          <w:p w14:paraId="1B2DAEA9" w14:textId="77777777" w:rsidR="00B50050" w:rsidRDefault="00B50050" w:rsidP="0088127C">
            <w:pPr>
              <w:pStyle w:val="OtherTableBody"/>
            </w:pPr>
            <w:r>
              <w:t>External</w:t>
            </w:r>
          </w:p>
        </w:tc>
        <w:tc>
          <w:tcPr>
            <w:tcW w:w="1000" w:type="dxa"/>
          </w:tcPr>
          <w:p w14:paraId="42923B4C" w14:textId="77777777" w:rsidR="00B50050" w:rsidRDefault="00B50050" w:rsidP="0088127C">
            <w:pPr>
              <w:pStyle w:val="OtherTableBody"/>
            </w:pPr>
            <w:r>
              <w:t>0292</w:t>
            </w:r>
          </w:p>
        </w:tc>
        <w:tc>
          <w:tcPr>
            <w:tcW w:w="6000" w:type="dxa"/>
          </w:tcPr>
          <w:p w14:paraId="7EF9AB65" w14:textId="77777777" w:rsidR="00B50050" w:rsidRDefault="00B50050" w:rsidP="0088127C">
            <w:pPr>
              <w:pStyle w:val="OtherTableBody"/>
            </w:pPr>
            <w:r>
              <w:t>Vaccines Administered</w:t>
            </w:r>
          </w:p>
        </w:tc>
        <w:tc>
          <w:tcPr>
            <w:tcW w:w="1000" w:type="dxa"/>
          </w:tcPr>
          <w:p w14:paraId="4B314B42" w14:textId="77777777" w:rsidR="00B50050" w:rsidRDefault="00B50050" w:rsidP="0088127C">
            <w:pPr>
              <w:pStyle w:val="OtherTableBody"/>
            </w:pPr>
            <w:r>
              <w:t>2.C.2.224</w:t>
            </w:r>
          </w:p>
        </w:tc>
      </w:tr>
      <w:tr w:rsidR="00B50050" w14:paraId="5A475AEA" w14:textId="77777777" w:rsidTr="00195548">
        <w:tc>
          <w:tcPr>
            <w:tcW w:w="1000" w:type="dxa"/>
          </w:tcPr>
          <w:p w14:paraId="38640F02" w14:textId="77777777" w:rsidR="00B50050" w:rsidRDefault="00B50050" w:rsidP="0088127C">
            <w:pPr>
              <w:pStyle w:val="OtherTableBody"/>
            </w:pPr>
            <w:r>
              <w:t>undefined</w:t>
            </w:r>
          </w:p>
        </w:tc>
        <w:tc>
          <w:tcPr>
            <w:tcW w:w="1000" w:type="dxa"/>
          </w:tcPr>
          <w:p w14:paraId="71A0966A" w14:textId="77777777" w:rsidR="00B50050" w:rsidRDefault="00B50050" w:rsidP="0088127C">
            <w:pPr>
              <w:pStyle w:val="OtherTableBody"/>
            </w:pPr>
            <w:r>
              <w:t>0652</w:t>
            </w:r>
          </w:p>
        </w:tc>
        <w:tc>
          <w:tcPr>
            <w:tcW w:w="6000" w:type="dxa"/>
          </w:tcPr>
          <w:p w14:paraId="38B766C8" w14:textId="77777777" w:rsidR="00B50050" w:rsidRDefault="00B50050" w:rsidP="0088127C">
            <w:pPr>
              <w:pStyle w:val="OtherTableBody"/>
            </w:pPr>
            <w:r>
              <w:t>Valid Coded "Answers" (OM3-3)</w:t>
            </w:r>
          </w:p>
        </w:tc>
        <w:tc>
          <w:tcPr>
            <w:tcW w:w="1000" w:type="dxa"/>
          </w:tcPr>
          <w:p w14:paraId="6EEECD50" w14:textId="77777777" w:rsidR="00B50050" w:rsidRDefault="00B50050" w:rsidP="0088127C">
            <w:pPr>
              <w:pStyle w:val="OtherTableBody"/>
            </w:pPr>
            <w:r>
              <w:t>8.8.11</w:t>
            </w:r>
          </w:p>
        </w:tc>
      </w:tr>
      <w:tr w:rsidR="00B50050" w14:paraId="42977FA0" w14:textId="77777777" w:rsidTr="00195548">
        <w:tc>
          <w:tcPr>
            <w:tcW w:w="1000" w:type="dxa"/>
          </w:tcPr>
          <w:p w14:paraId="7E77AFBA" w14:textId="77777777" w:rsidR="00B50050" w:rsidRDefault="00B50050" w:rsidP="0088127C">
            <w:pPr>
              <w:pStyle w:val="OtherTableBody"/>
            </w:pPr>
            <w:r>
              <w:t>External</w:t>
            </w:r>
          </w:p>
        </w:tc>
        <w:tc>
          <w:tcPr>
            <w:tcW w:w="1000" w:type="dxa"/>
          </w:tcPr>
          <w:p w14:paraId="509D61EA" w14:textId="77777777" w:rsidR="00B50050" w:rsidRDefault="00B50050" w:rsidP="0088127C">
            <w:pPr>
              <w:pStyle w:val="OtherTableBody"/>
            </w:pPr>
            <w:r>
              <w:t>0153</w:t>
            </w:r>
          </w:p>
        </w:tc>
        <w:tc>
          <w:tcPr>
            <w:tcW w:w="6000" w:type="dxa"/>
          </w:tcPr>
          <w:p w14:paraId="40C224DA" w14:textId="77777777" w:rsidR="00B50050" w:rsidRDefault="00B50050" w:rsidP="0088127C">
            <w:pPr>
              <w:pStyle w:val="OtherTableBody"/>
            </w:pPr>
            <w:r>
              <w:t>Value Code</w:t>
            </w:r>
          </w:p>
        </w:tc>
        <w:tc>
          <w:tcPr>
            <w:tcW w:w="1000" w:type="dxa"/>
          </w:tcPr>
          <w:p w14:paraId="730C86AD" w14:textId="77777777" w:rsidR="00B50050" w:rsidRDefault="00B50050" w:rsidP="0088127C">
            <w:pPr>
              <w:pStyle w:val="OtherTableBody"/>
            </w:pPr>
            <w:r>
              <w:t>2.C.2.102</w:t>
            </w:r>
          </w:p>
        </w:tc>
      </w:tr>
      <w:tr w:rsidR="00B50050" w14:paraId="0DD73BA8" w14:textId="77777777" w:rsidTr="00195548">
        <w:tc>
          <w:tcPr>
            <w:tcW w:w="1000" w:type="dxa"/>
          </w:tcPr>
          <w:p w14:paraId="490802CD" w14:textId="77777777" w:rsidR="00B50050" w:rsidRDefault="00B50050" w:rsidP="0088127C">
            <w:pPr>
              <w:pStyle w:val="OtherTableBody"/>
            </w:pPr>
            <w:r>
              <w:t>HL7</w:t>
            </w:r>
          </w:p>
        </w:tc>
        <w:tc>
          <w:tcPr>
            <w:tcW w:w="1000" w:type="dxa"/>
          </w:tcPr>
          <w:p w14:paraId="53605EF8" w14:textId="77777777" w:rsidR="00B50050" w:rsidRDefault="00B50050" w:rsidP="0088127C">
            <w:pPr>
              <w:pStyle w:val="OtherTableBody"/>
            </w:pPr>
            <w:r>
              <w:t>0125</w:t>
            </w:r>
          </w:p>
        </w:tc>
        <w:tc>
          <w:tcPr>
            <w:tcW w:w="6000" w:type="dxa"/>
          </w:tcPr>
          <w:p w14:paraId="33282A89" w14:textId="77777777" w:rsidR="00B50050" w:rsidRDefault="00B50050" w:rsidP="0088127C">
            <w:pPr>
              <w:pStyle w:val="OtherTableBody"/>
            </w:pPr>
            <w:r>
              <w:t>Value Type</w:t>
            </w:r>
          </w:p>
        </w:tc>
        <w:tc>
          <w:tcPr>
            <w:tcW w:w="1000" w:type="dxa"/>
          </w:tcPr>
          <w:p w14:paraId="26F48677" w14:textId="77777777" w:rsidR="00B50050" w:rsidRDefault="00B50050" w:rsidP="0088127C">
            <w:pPr>
              <w:pStyle w:val="OtherTableBody"/>
            </w:pPr>
            <w:r>
              <w:t>2.C.2.77</w:t>
            </w:r>
          </w:p>
        </w:tc>
      </w:tr>
      <w:tr w:rsidR="00B50050" w14:paraId="0829C666" w14:textId="77777777" w:rsidTr="00195548">
        <w:tc>
          <w:tcPr>
            <w:tcW w:w="1000" w:type="dxa"/>
          </w:tcPr>
          <w:p w14:paraId="151846E5" w14:textId="77777777" w:rsidR="00B50050" w:rsidRDefault="00B50050" w:rsidP="0088127C">
            <w:pPr>
              <w:pStyle w:val="OtherTableBody"/>
            </w:pPr>
            <w:r>
              <w:t>undefined</w:t>
            </w:r>
          </w:p>
        </w:tc>
        <w:tc>
          <w:tcPr>
            <w:tcW w:w="1000" w:type="dxa"/>
          </w:tcPr>
          <w:p w14:paraId="5F646EC5" w14:textId="77777777" w:rsidR="00B50050" w:rsidRDefault="00B50050" w:rsidP="0088127C">
            <w:pPr>
              <w:pStyle w:val="OtherTableBody"/>
            </w:pPr>
            <w:r>
              <w:t>0683</w:t>
            </w:r>
          </w:p>
        </w:tc>
        <w:tc>
          <w:tcPr>
            <w:tcW w:w="6000" w:type="dxa"/>
          </w:tcPr>
          <w:p w14:paraId="2AFA6285" w14:textId="77777777" w:rsidR="00B50050" w:rsidRDefault="00B50050" w:rsidP="0088127C">
            <w:pPr>
              <w:pStyle w:val="OtherTableBody"/>
            </w:pPr>
            <w:r>
              <w:t>Vendor ID (RQ1-4)</w:t>
            </w:r>
          </w:p>
        </w:tc>
        <w:tc>
          <w:tcPr>
            <w:tcW w:w="1000" w:type="dxa"/>
          </w:tcPr>
          <w:p w14:paraId="62A251D2" w14:textId="77777777" w:rsidR="00B50050" w:rsidRDefault="00B50050" w:rsidP="0088127C">
            <w:pPr>
              <w:pStyle w:val="OtherTableBody"/>
            </w:pPr>
            <w:r>
              <w:t>4.11.2</w:t>
            </w:r>
          </w:p>
        </w:tc>
      </w:tr>
      <w:tr w:rsidR="00B50050" w14:paraId="4C8B7C7B" w14:textId="77777777" w:rsidTr="00195548">
        <w:tc>
          <w:tcPr>
            <w:tcW w:w="1000" w:type="dxa"/>
          </w:tcPr>
          <w:p w14:paraId="45ACFA1E" w14:textId="77777777" w:rsidR="00B50050" w:rsidRDefault="00B50050" w:rsidP="0088127C">
            <w:pPr>
              <w:pStyle w:val="OtherTableBody"/>
            </w:pPr>
            <w:r>
              <w:t>HL7</w:t>
            </w:r>
          </w:p>
        </w:tc>
        <w:tc>
          <w:tcPr>
            <w:tcW w:w="1000" w:type="dxa"/>
          </w:tcPr>
          <w:p w14:paraId="18041A2E" w14:textId="77777777" w:rsidR="00B50050" w:rsidRDefault="00B50050" w:rsidP="0088127C">
            <w:pPr>
              <w:pStyle w:val="OtherTableBody"/>
            </w:pPr>
            <w:r>
              <w:t>0104</w:t>
            </w:r>
          </w:p>
        </w:tc>
        <w:tc>
          <w:tcPr>
            <w:tcW w:w="6000" w:type="dxa"/>
          </w:tcPr>
          <w:p w14:paraId="706D22E9" w14:textId="77777777" w:rsidR="00B50050" w:rsidRDefault="00B50050" w:rsidP="0088127C">
            <w:pPr>
              <w:pStyle w:val="OtherTableBody"/>
            </w:pPr>
            <w:r>
              <w:t>Version ID</w:t>
            </w:r>
          </w:p>
        </w:tc>
        <w:tc>
          <w:tcPr>
            <w:tcW w:w="1000" w:type="dxa"/>
          </w:tcPr>
          <w:p w14:paraId="25E13A6F" w14:textId="77777777" w:rsidR="00B50050" w:rsidRDefault="00B50050" w:rsidP="0088127C">
            <w:pPr>
              <w:pStyle w:val="OtherTableBody"/>
            </w:pPr>
            <w:r>
              <w:t>2.C.2.61</w:t>
            </w:r>
          </w:p>
        </w:tc>
      </w:tr>
      <w:tr w:rsidR="00B50050" w14:paraId="433BBC0B" w14:textId="77777777" w:rsidTr="00195548">
        <w:tc>
          <w:tcPr>
            <w:tcW w:w="1000" w:type="dxa"/>
          </w:tcPr>
          <w:p w14:paraId="1E335174" w14:textId="77777777" w:rsidR="00B50050" w:rsidRDefault="00B50050" w:rsidP="0088127C">
            <w:pPr>
              <w:pStyle w:val="OtherTableBody"/>
            </w:pPr>
            <w:r>
              <w:t>User</w:t>
            </w:r>
          </w:p>
        </w:tc>
        <w:tc>
          <w:tcPr>
            <w:tcW w:w="1000" w:type="dxa"/>
          </w:tcPr>
          <w:p w14:paraId="31C88FA8" w14:textId="77777777" w:rsidR="00B50050" w:rsidRDefault="00B50050" w:rsidP="0088127C">
            <w:pPr>
              <w:pStyle w:val="OtherTableBody"/>
            </w:pPr>
            <w:r>
              <w:t>0172</w:t>
            </w:r>
          </w:p>
        </w:tc>
        <w:tc>
          <w:tcPr>
            <w:tcW w:w="6000" w:type="dxa"/>
          </w:tcPr>
          <w:p w14:paraId="763BE291" w14:textId="77777777" w:rsidR="00B50050" w:rsidRDefault="00B50050" w:rsidP="0088127C">
            <w:pPr>
              <w:pStyle w:val="OtherTableBody"/>
            </w:pPr>
            <w:r>
              <w:t>Veterans Military Status</w:t>
            </w:r>
          </w:p>
        </w:tc>
        <w:tc>
          <w:tcPr>
            <w:tcW w:w="1000" w:type="dxa"/>
          </w:tcPr>
          <w:p w14:paraId="726FB9E7" w14:textId="77777777" w:rsidR="00B50050" w:rsidRDefault="00B50050" w:rsidP="0088127C">
            <w:pPr>
              <w:pStyle w:val="OtherTableBody"/>
            </w:pPr>
            <w:r>
              <w:t>2.C.2.117</w:t>
            </w:r>
          </w:p>
        </w:tc>
      </w:tr>
      <w:tr w:rsidR="00B50050" w14:paraId="547384E3" w14:textId="77777777" w:rsidTr="00195548">
        <w:tc>
          <w:tcPr>
            <w:tcW w:w="1000" w:type="dxa"/>
          </w:tcPr>
          <w:p w14:paraId="65A9C5D7" w14:textId="77777777" w:rsidR="00B50050" w:rsidRDefault="00B50050" w:rsidP="0088127C">
            <w:pPr>
              <w:pStyle w:val="OtherTableBody"/>
            </w:pPr>
            <w:r>
              <w:t>User</w:t>
            </w:r>
          </w:p>
        </w:tc>
        <w:tc>
          <w:tcPr>
            <w:tcW w:w="1000" w:type="dxa"/>
          </w:tcPr>
          <w:p w14:paraId="3D17ACC3" w14:textId="77777777" w:rsidR="00B50050" w:rsidRDefault="00B50050" w:rsidP="0088127C">
            <w:pPr>
              <w:pStyle w:val="OtherTableBody"/>
            </w:pPr>
            <w:r>
              <w:t>0099</w:t>
            </w:r>
          </w:p>
        </w:tc>
        <w:tc>
          <w:tcPr>
            <w:tcW w:w="6000" w:type="dxa"/>
          </w:tcPr>
          <w:p w14:paraId="504B7EA5" w14:textId="77777777" w:rsidR="00B50050" w:rsidRDefault="00B50050" w:rsidP="0088127C">
            <w:pPr>
              <w:pStyle w:val="OtherTableBody"/>
            </w:pPr>
            <w:r>
              <w:t>VIP Indicator</w:t>
            </w:r>
          </w:p>
        </w:tc>
        <w:tc>
          <w:tcPr>
            <w:tcW w:w="1000" w:type="dxa"/>
          </w:tcPr>
          <w:p w14:paraId="7B46568E" w14:textId="77777777" w:rsidR="00B50050" w:rsidRDefault="00B50050" w:rsidP="0088127C">
            <w:pPr>
              <w:pStyle w:val="OtherTableBody"/>
            </w:pPr>
            <w:r>
              <w:t>2.C.2.58</w:t>
            </w:r>
          </w:p>
        </w:tc>
      </w:tr>
      <w:tr w:rsidR="00B50050" w14:paraId="1A3DB14A" w14:textId="77777777" w:rsidTr="00195548">
        <w:tc>
          <w:tcPr>
            <w:tcW w:w="1000" w:type="dxa"/>
          </w:tcPr>
          <w:p w14:paraId="6EBDE9AE" w14:textId="77777777" w:rsidR="00B50050" w:rsidRDefault="00B50050" w:rsidP="0088127C">
            <w:pPr>
              <w:pStyle w:val="OtherTableBody"/>
            </w:pPr>
            <w:r>
              <w:lastRenderedPageBreak/>
              <w:t>User</w:t>
            </w:r>
          </w:p>
        </w:tc>
        <w:tc>
          <w:tcPr>
            <w:tcW w:w="1000" w:type="dxa"/>
          </w:tcPr>
          <w:p w14:paraId="06BAA3A9" w14:textId="77777777" w:rsidR="00B50050" w:rsidRDefault="00B50050" w:rsidP="0088127C">
            <w:pPr>
              <w:pStyle w:val="OtherTableBody"/>
            </w:pPr>
            <w:r>
              <w:t>0326</w:t>
            </w:r>
          </w:p>
        </w:tc>
        <w:tc>
          <w:tcPr>
            <w:tcW w:w="6000" w:type="dxa"/>
          </w:tcPr>
          <w:p w14:paraId="41255027" w14:textId="77777777" w:rsidR="00B50050" w:rsidRDefault="00B50050" w:rsidP="0088127C">
            <w:pPr>
              <w:pStyle w:val="OtherTableBody"/>
            </w:pPr>
            <w:r>
              <w:t>Visit Indicator</w:t>
            </w:r>
          </w:p>
        </w:tc>
        <w:tc>
          <w:tcPr>
            <w:tcW w:w="1000" w:type="dxa"/>
          </w:tcPr>
          <w:p w14:paraId="4F80C621" w14:textId="77777777" w:rsidR="00B50050" w:rsidRDefault="00B50050" w:rsidP="0088127C">
            <w:pPr>
              <w:pStyle w:val="OtherTableBody"/>
            </w:pPr>
            <w:r>
              <w:t>2.C.2.254</w:t>
            </w:r>
          </w:p>
        </w:tc>
      </w:tr>
      <w:tr w:rsidR="00B50050" w14:paraId="6186E2EF" w14:textId="77777777" w:rsidTr="00195548">
        <w:tc>
          <w:tcPr>
            <w:tcW w:w="1000" w:type="dxa"/>
          </w:tcPr>
          <w:p w14:paraId="4BC71A6E" w14:textId="77777777" w:rsidR="00B50050" w:rsidRDefault="00B50050" w:rsidP="0088127C">
            <w:pPr>
              <w:pStyle w:val="OtherTableBody"/>
            </w:pPr>
            <w:r>
              <w:t>User</w:t>
            </w:r>
          </w:p>
        </w:tc>
        <w:tc>
          <w:tcPr>
            <w:tcW w:w="1000" w:type="dxa"/>
          </w:tcPr>
          <w:p w14:paraId="304DD0CB" w14:textId="77777777" w:rsidR="00B50050" w:rsidRDefault="00B50050" w:rsidP="0088127C">
            <w:pPr>
              <w:pStyle w:val="OtherTableBody"/>
            </w:pPr>
            <w:r>
              <w:t>0217</w:t>
            </w:r>
          </w:p>
        </w:tc>
        <w:tc>
          <w:tcPr>
            <w:tcW w:w="6000" w:type="dxa"/>
          </w:tcPr>
          <w:p w14:paraId="344FC5A0" w14:textId="77777777" w:rsidR="00B50050" w:rsidRDefault="00B50050" w:rsidP="0088127C">
            <w:pPr>
              <w:pStyle w:val="OtherTableBody"/>
            </w:pPr>
            <w:r>
              <w:t>Visit Priority Code</w:t>
            </w:r>
          </w:p>
        </w:tc>
        <w:tc>
          <w:tcPr>
            <w:tcW w:w="1000" w:type="dxa"/>
          </w:tcPr>
          <w:p w14:paraId="735D68B5" w14:textId="77777777" w:rsidR="00B50050" w:rsidRDefault="00B50050" w:rsidP="0088127C">
            <w:pPr>
              <w:pStyle w:val="OtherTableBody"/>
            </w:pPr>
            <w:r>
              <w:t>2.C.2.154</w:t>
            </w:r>
          </w:p>
        </w:tc>
      </w:tr>
      <w:tr w:rsidR="00B50050" w14:paraId="245DFC0A" w14:textId="77777777" w:rsidTr="00195548">
        <w:tc>
          <w:tcPr>
            <w:tcW w:w="1000" w:type="dxa"/>
          </w:tcPr>
          <w:p w14:paraId="0EBCDC58" w14:textId="77777777" w:rsidR="00B50050" w:rsidRDefault="00B50050" w:rsidP="0088127C">
            <w:pPr>
              <w:pStyle w:val="OtherTableBody"/>
            </w:pPr>
            <w:r>
              <w:t>User</w:t>
            </w:r>
          </w:p>
        </w:tc>
        <w:tc>
          <w:tcPr>
            <w:tcW w:w="1000" w:type="dxa"/>
          </w:tcPr>
          <w:p w14:paraId="7E5DD68F" w14:textId="77777777" w:rsidR="00B50050" w:rsidRDefault="00B50050" w:rsidP="0088127C">
            <w:pPr>
              <w:pStyle w:val="OtherTableBody"/>
            </w:pPr>
            <w:r>
              <w:t>0130</w:t>
            </w:r>
          </w:p>
        </w:tc>
        <w:tc>
          <w:tcPr>
            <w:tcW w:w="6000" w:type="dxa"/>
          </w:tcPr>
          <w:p w14:paraId="70FD2DCC" w14:textId="77777777" w:rsidR="00B50050" w:rsidRDefault="00B50050" w:rsidP="0088127C">
            <w:pPr>
              <w:pStyle w:val="OtherTableBody"/>
            </w:pPr>
            <w:r>
              <w:t>Visit User Code</w:t>
            </w:r>
          </w:p>
        </w:tc>
        <w:tc>
          <w:tcPr>
            <w:tcW w:w="1000" w:type="dxa"/>
          </w:tcPr>
          <w:p w14:paraId="3BD2E312" w14:textId="77777777" w:rsidR="00B50050" w:rsidRDefault="00B50050" w:rsidP="0088127C">
            <w:pPr>
              <w:pStyle w:val="OtherTableBody"/>
            </w:pPr>
            <w:r>
              <w:t>2.C.2.82</w:t>
            </w:r>
          </w:p>
        </w:tc>
      </w:tr>
      <w:tr w:rsidR="00B50050" w14:paraId="48AE74B7" w14:textId="77777777" w:rsidTr="00195548">
        <w:tc>
          <w:tcPr>
            <w:tcW w:w="1000" w:type="dxa"/>
          </w:tcPr>
          <w:p w14:paraId="449ABE96" w14:textId="77777777" w:rsidR="00B50050" w:rsidRDefault="00B50050" w:rsidP="0088127C">
            <w:pPr>
              <w:pStyle w:val="OtherTableBody"/>
            </w:pPr>
            <w:r>
              <w:t>HL7</w:t>
            </w:r>
          </w:p>
        </w:tc>
        <w:tc>
          <w:tcPr>
            <w:tcW w:w="1000" w:type="dxa"/>
          </w:tcPr>
          <w:p w14:paraId="7F8E47BF" w14:textId="77777777" w:rsidR="00B50050" w:rsidRDefault="00B50050" w:rsidP="0088127C">
            <w:pPr>
              <w:pStyle w:val="OtherTableBody"/>
            </w:pPr>
            <w:r>
              <w:t>0930</w:t>
            </w:r>
          </w:p>
        </w:tc>
        <w:tc>
          <w:tcPr>
            <w:tcW w:w="6000" w:type="dxa"/>
          </w:tcPr>
          <w:p w14:paraId="106360A0" w14:textId="77777777" w:rsidR="00B50050" w:rsidRDefault="00B50050" w:rsidP="0088127C">
            <w:pPr>
              <w:pStyle w:val="OtherTableBody"/>
            </w:pPr>
            <w:r>
              <w:t>Volume Units</w:t>
            </w:r>
          </w:p>
        </w:tc>
        <w:tc>
          <w:tcPr>
            <w:tcW w:w="1000" w:type="dxa"/>
          </w:tcPr>
          <w:p w14:paraId="4F7EA5E0" w14:textId="77777777" w:rsidR="00B50050" w:rsidRDefault="00B50050" w:rsidP="0088127C">
            <w:pPr>
              <w:pStyle w:val="OtherTableBody"/>
            </w:pPr>
            <w:r>
              <w:t>2.C.2.553</w:t>
            </w:r>
          </w:p>
        </w:tc>
      </w:tr>
      <w:tr w:rsidR="00B50050" w14:paraId="51812E54" w14:textId="77777777" w:rsidTr="00195548">
        <w:tc>
          <w:tcPr>
            <w:tcW w:w="1000" w:type="dxa"/>
          </w:tcPr>
          <w:p w14:paraId="67C0715C" w14:textId="77777777" w:rsidR="00B50050" w:rsidRDefault="00B50050" w:rsidP="0088127C">
            <w:pPr>
              <w:pStyle w:val="OtherTableBody"/>
            </w:pPr>
            <w:r>
              <w:t>HL7</w:t>
            </w:r>
          </w:p>
        </w:tc>
        <w:tc>
          <w:tcPr>
            <w:tcW w:w="1000" w:type="dxa"/>
          </w:tcPr>
          <w:p w14:paraId="5CC9D14E" w14:textId="77777777" w:rsidR="00B50050" w:rsidRDefault="00B50050" w:rsidP="0088127C">
            <w:pPr>
              <w:pStyle w:val="OtherTableBody"/>
            </w:pPr>
            <w:r>
              <w:t>0568</w:t>
            </w:r>
          </w:p>
        </w:tc>
        <w:tc>
          <w:tcPr>
            <w:tcW w:w="6000" w:type="dxa"/>
          </w:tcPr>
          <w:p w14:paraId="456F72FB" w14:textId="77777777" w:rsidR="00B50050" w:rsidRDefault="00B50050" w:rsidP="0088127C">
            <w:pPr>
              <w:pStyle w:val="OtherTableBody"/>
            </w:pPr>
            <w:r>
              <w:t>Volume Units</w:t>
            </w:r>
          </w:p>
        </w:tc>
        <w:tc>
          <w:tcPr>
            <w:tcW w:w="1000" w:type="dxa"/>
          </w:tcPr>
          <w:p w14:paraId="5F9AD243" w14:textId="77777777" w:rsidR="00B50050" w:rsidRDefault="00B50050" w:rsidP="0088127C">
            <w:pPr>
              <w:pStyle w:val="OtherTableBody"/>
            </w:pPr>
            <w:r>
              <w:t>2.C.2.474</w:t>
            </w:r>
          </w:p>
        </w:tc>
      </w:tr>
      <w:tr w:rsidR="00B50050" w14:paraId="51EE0367" w14:textId="77777777" w:rsidTr="00195548">
        <w:tc>
          <w:tcPr>
            <w:tcW w:w="1000" w:type="dxa"/>
          </w:tcPr>
          <w:p w14:paraId="63DB2C1F" w14:textId="77777777" w:rsidR="00B50050" w:rsidRDefault="00B50050" w:rsidP="0088127C">
            <w:pPr>
              <w:pStyle w:val="OtherTableBody"/>
            </w:pPr>
            <w:r>
              <w:t>undefined</w:t>
            </w:r>
          </w:p>
        </w:tc>
        <w:tc>
          <w:tcPr>
            <w:tcW w:w="1000" w:type="dxa"/>
          </w:tcPr>
          <w:p w14:paraId="6A3898C5" w14:textId="77777777" w:rsidR="00B50050" w:rsidRDefault="00B50050" w:rsidP="0088127C">
            <w:pPr>
              <w:pStyle w:val="OtherTableBody"/>
            </w:pPr>
            <w:r>
              <w:t>0777</w:t>
            </w:r>
          </w:p>
        </w:tc>
        <w:tc>
          <w:tcPr>
            <w:tcW w:w="6000" w:type="dxa"/>
          </w:tcPr>
          <w:p w14:paraId="1849B2E8" w14:textId="77777777" w:rsidR="00B50050" w:rsidRDefault="00B50050" w:rsidP="0088127C">
            <w:pPr>
              <w:pStyle w:val="OtherTableBody"/>
            </w:pPr>
            <w:r>
              <w:t>Volume Units (SAC-24)</w:t>
            </w:r>
          </w:p>
        </w:tc>
        <w:tc>
          <w:tcPr>
            <w:tcW w:w="1000" w:type="dxa"/>
          </w:tcPr>
          <w:p w14:paraId="5E6132FD" w14:textId="77777777" w:rsidR="00B50050" w:rsidRDefault="00B50050" w:rsidP="0088127C">
            <w:pPr>
              <w:pStyle w:val="OtherTableBody"/>
            </w:pPr>
            <w:r>
              <w:t>13.4.3</w:t>
            </w:r>
          </w:p>
        </w:tc>
      </w:tr>
      <w:tr w:rsidR="00B50050" w14:paraId="052E77AA" w14:textId="77777777" w:rsidTr="00195548">
        <w:tc>
          <w:tcPr>
            <w:tcW w:w="1000" w:type="dxa"/>
          </w:tcPr>
          <w:p w14:paraId="33056B0C" w14:textId="77777777" w:rsidR="00B50050" w:rsidRDefault="00B50050" w:rsidP="0088127C">
            <w:pPr>
              <w:pStyle w:val="OtherTableBody"/>
            </w:pPr>
            <w:r>
              <w:t>HL7</w:t>
            </w:r>
          </w:p>
        </w:tc>
        <w:tc>
          <w:tcPr>
            <w:tcW w:w="1000" w:type="dxa"/>
          </w:tcPr>
          <w:p w14:paraId="71E88306" w14:textId="77777777" w:rsidR="00B50050" w:rsidRDefault="00B50050" w:rsidP="0088127C">
            <w:pPr>
              <w:pStyle w:val="OtherTableBody"/>
            </w:pPr>
            <w:r>
              <w:t>0929</w:t>
            </w:r>
          </w:p>
        </w:tc>
        <w:tc>
          <w:tcPr>
            <w:tcW w:w="6000" w:type="dxa"/>
          </w:tcPr>
          <w:p w14:paraId="7FF76AF2" w14:textId="77777777" w:rsidR="00B50050" w:rsidRDefault="00B50050" w:rsidP="0088127C">
            <w:pPr>
              <w:pStyle w:val="OtherTableBody"/>
            </w:pPr>
            <w:r>
              <w:t>Weight Units</w:t>
            </w:r>
          </w:p>
        </w:tc>
        <w:tc>
          <w:tcPr>
            <w:tcW w:w="1000" w:type="dxa"/>
          </w:tcPr>
          <w:p w14:paraId="51CECA29" w14:textId="77777777" w:rsidR="00B50050" w:rsidRDefault="00B50050" w:rsidP="0088127C">
            <w:pPr>
              <w:pStyle w:val="OtherTableBody"/>
            </w:pPr>
            <w:r>
              <w:t>2.C.2.552</w:t>
            </w:r>
          </w:p>
        </w:tc>
      </w:tr>
      <w:tr w:rsidR="00B50050" w14:paraId="3E598C6C" w14:textId="77777777" w:rsidTr="00195548">
        <w:tc>
          <w:tcPr>
            <w:tcW w:w="1000" w:type="dxa"/>
          </w:tcPr>
          <w:p w14:paraId="62B17665" w14:textId="77777777" w:rsidR="00B50050" w:rsidRDefault="00B50050" w:rsidP="0088127C">
            <w:pPr>
              <w:pStyle w:val="OtherTableBody"/>
            </w:pPr>
            <w:r>
              <w:t>HL7</w:t>
            </w:r>
          </w:p>
        </w:tc>
        <w:tc>
          <w:tcPr>
            <w:tcW w:w="1000" w:type="dxa"/>
          </w:tcPr>
          <w:p w14:paraId="4D17DF07" w14:textId="77777777" w:rsidR="00B50050" w:rsidRDefault="00B50050" w:rsidP="0088127C">
            <w:pPr>
              <w:pStyle w:val="OtherTableBody"/>
            </w:pPr>
            <w:r>
              <w:t>0567</w:t>
            </w:r>
          </w:p>
        </w:tc>
        <w:tc>
          <w:tcPr>
            <w:tcW w:w="6000" w:type="dxa"/>
          </w:tcPr>
          <w:p w14:paraId="27D3DD52" w14:textId="77777777" w:rsidR="00B50050" w:rsidRDefault="00B50050" w:rsidP="0088127C">
            <w:pPr>
              <w:pStyle w:val="OtherTableBody"/>
            </w:pPr>
            <w:r>
              <w:t>Weight Units</w:t>
            </w:r>
          </w:p>
        </w:tc>
        <w:tc>
          <w:tcPr>
            <w:tcW w:w="1000" w:type="dxa"/>
          </w:tcPr>
          <w:p w14:paraId="05DE5B19" w14:textId="77777777" w:rsidR="00B50050" w:rsidRDefault="00B50050" w:rsidP="0088127C">
            <w:pPr>
              <w:pStyle w:val="OtherTableBody"/>
            </w:pPr>
            <w:r>
              <w:t>2.C.2.473</w:t>
            </w:r>
          </w:p>
        </w:tc>
      </w:tr>
      <w:tr w:rsidR="00B50050" w14:paraId="317BCFD4" w14:textId="77777777" w:rsidTr="00195548">
        <w:tc>
          <w:tcPr>
            <w:tcW w:w="1000" w:type="dxa"/>
          </w:tcPr>
          <w:p w14:paraId="0C6CE9DF" w14:textId="77777777" w:rsidR="00B50050" w:rsidRDefault="00B50050" w:rsidP="0088127C">
            <w:pPr>
              <w:pStyle w:val="OtherTableBody"/>
            </w:pPr>
            <w:r>
              <w:t>HL7-EXT</w:t>
            </w:r>
          </w:p>
        </w:tc>
        <w:tc>
          <w:tcPr>
            <w:tcW w:w="1000" w:type="dxa"/>
          </w:tcPr>
          <w:p w14:paraId="4954D34C" w14:textId="77777777" w:rsidR="00B50050" w:rsidRDefault="00B50050" w:rsidP="0088127C">
            <w:pPr>
              <w:pStyle w:val="OtherTableBody"/>
            </w:pPr>
            <w:r>
              <w:t>0959</w:t>
            </w:r>
          </w:p>
        </w:tc>
        <w:tc>
          <w:tcPr>
            <w:tcW w:w="6000" w:type="dxa"/>
          </w:tcPr>
          <w:p w14:paraId="563AE8CB" w14:textId="77777777" w:rsidR="00B50050" w:rsidRDefault="00B50050" w:rsidP="0088127C">
            <w:pPr>
              <w:pStyle w:val="OtherTableBody"/>
            </w:pPr>
            <w:r>
              <w:t>Work Classification ODH</w:t>
            </w:r>
          </w:p>
        </w:tc>
        <w:tc>
          <w:tcPr>
            <w:tcW w:w="1000" w:type="dxa"/>
          </w:tcPr>
          <w:p w14:paraId="2D0199F3" w14:textId="77777777" w:rsidR="00B50050" w:rsidRDefault="00B50050" w:rsidP="0088127C">
            <w:pPr>
              <w:pStyle w:val="OtherTableBody"/>
            </w:pPr>
          </w:p>
        </w:tc>
      </w:tr>
      <w:tr w:rsidR="00B50050" w14:paraId="2D97FF46" w14:textId="77777777" w:rsidTr="00195548">
        <w:tc>
          <w:tcPr>
            <w:tcW w:w="1000" w:type="dxa"/>
          </w:tcPr>
          <w:p w14:paraId="75E0B59B" w14:textId="77777777" w:rsidR="00B50050" w:rsidRDefault="00B50050" w:rsidP="0088127C">
            <w:pPr>
              <w:pStyle w:val="OtherTableBody"/>
            </w:pPr>
            <w:r>
              <w:t>HL7-EXT</w:t>
            </w:r>
          </w:p>
        </w:tc>
        <w:tc>
          <w:tcPr>
            <w:tcW w:w="1000" w:type="dxa"/>
          </w:tcPr>
          <w:p w14:paraId="48A3E0FC" w14:textId="77777777" w:rsidR="00B50050" w:rsidRDefault="00B50050" w:rsidP="0088127C">
            <w:pPr>
              <w:pStyle w:val="OtherTableBody"/>
            </w:pPr>
            <w:r>
              <w:t>0954</w:t>
            </w:r>
          </w:p>
        </w:tc>
        <w:tc>
          <w:tcPr>
            <w:tcW w:w="6000" w:type="dxa"/>
          </w:tcPr>
          <w:p w14:paraId="51FB101E" w14:textId="77777777" w:rsidR="00B50050" w:rsidRDefault="00B50050" w:rsidP="0088127C">
            <w:pPr>
              <w:pStyle w:val="OtherTableBody"/>
            </w:pPr>
            <w:r>
              <w:t>Work Schedule ODH</w:t>
            </w:r>
          </w:p>
        </w:tc>
        <w:tc>
          <w:tcPr>
            <w:tcW w:w="1000" w:type="dxa"/>
          </w:tcPr>
          <w:p w14:paraId="27A6304F" w14:textId="77777777" w:rsidR="00B50050" w:rsidRDefault="00B50050" w:rsidP="0088127C">
            <w:pPr>
              <w:pStyle w:val="OtherTableBody"/>
            </w:pPr>
          </w:p>
        </w:tc>
      </w:tr>
      <w:tr w:rsidR="00B50050" w14:paraId="6187624D" w14:textId="77777777" w:rsidTr="00195548">
        <w:tc>
          <w:tcPr>
            <w:tcW w:w="1000" w:type="dxa"/>
          </w:tcPr>
          <w:p w14:paraId="3B28D93A" w14:textId="77777777" w:rsidR="00B50050" w:rsidRDefault="00B50050" w:rsidP="0088127C">
            <w:pPr>
              <w:pStyle w:val="OtherTableBody"/>
            </w:pPr>
            <w:r>
              <w:t>HL7</w:t>
            </w:r>
          </w:p>
        </w:tc>
        <w:tc>
          <w:tcPr>
            <w:tcW w:w="1000" w:type="dxa"/>
          </w:tcPr>
          <w:p w14:paraId="292253C6" w14:textId="77777777" w:rsidR="00B50050" w:rsidRDefault="00B50050" w:rsidP="0088127C">
            <w:pPr>
              <w:pStyle w:val="OtherTableBody"/>
            </w:pPr>
            <w:r>
              <w:t>0136</w:t>
            </w:r>
          </w:p>
        </w:tc>
        <w:tc>
          <w:tcPr>
            <w:tcW w:w="6000" w:type="dxa"/>
          </w:tcPr>
          <w:p w14:paraId="24F49445" w14:textId="77777777" w:rsidR="00B50050" w:rsidRDefault="00B50050" w:rsidP="0088127C">
            <w:pPr>
              <w:pStyle w:val="OtherTableBody"/>
            </w:pPr>
            <w:r>
              <w:t>Yes/no Indicator</w:t>
            </w:r>
          </w:p>
        </w:tc>
        <w:tc>
          <w:tcPr>
            <w:tcW w:w="1000" w:type="dxa"/>
          </w:tcPr>
          <w:p w14:paraId="55E8DD87" w14:textId="77777777" w:rsidR="00B50050" w:rsidRDefault="00B50050" w:rsidP="0088127C">
            <w:pPr>
              <w:pStyle w:val="OtherTableBody"/>
            </w:pPr>
            <w:r>
              <w:t>2.C.2.86</w:t>
            </w:r>
          </w:p>
        </w:tc>
      </w:tr>
    </w:tbl>
    <w:p w14:paraId="73042CF1" w14:textId="77777777" w:rsidR="00B50050" w:rsidRDefault="00B50050" w:rsidP="00A03615"/>
    <w:p w14:paraId="281258BE" w14:textId="77777777" w:rsidR="00875CE1" w:rsidRDefault="00875CE1" w:rsidP="00875CE1">
      <w:pPr>
        <w:pStyle w:val="berschrift2"/>
      </w:pPr>
      <w:bookmarkStart w:id="11" w:name="_Toc76113982"/>
      <w:r>
        <w:t>HL7 and User Defined Tables - Numeric Sort</w:t>
      </w:r>
      <w:bookmarkEnd w:id="11"/>
      <w:r w:rsidR="0068350D">
        <w:fldChar w:fldCharType="begin"/>
      </w:r>
      <w:r w:rsidR="0068350D">
        <w:instrText xml:space="preserve"> XE "HL7 and user-defined tables - numeric sort" </w:instrText>
      </w:r>
      <w:r w:rsidR="0068350D">
        <w:fldChar w:fldCharType="end"/>
      </w:r>
    </w:p>
    <w:p w14:paraId="5EBBF8C5" w14:textId="6C437442" w:rsidR="00B50050" w:rsidRDefault="00B50050" w:rsidP="00A03615"/>
    <w:tbl>
      <w:tblPr>
        <w:tblW w:w="9400" w:type="dxa"/>
        <w:tblLayout w:type="fixed"/>
        <w:tblCellMar>
          <w:left w:w="70" w:type="dxa"/>
          <w:right w:w="70" w:type="dxa"/>
        </w:tblCellMar>
        <w:tblLook w:val="0000" w:firstRow="0" w:lastRow="0" w:firstColumn="0" w:lastColumn="0" w:noHBand="0" w:noVBand="0"/>
      </w:tblPr>
      <w:tblGrid>
        <w:gridCol w:w="600"/>
        <w:gridCol w:w="600"/>
        <w:gridCol w:w="2600"/>
        <w:gridCol w:w="1400"/>
        <w:gridCol w:w="4200"/>
      </w:tblGrid>
      <w:tr w:rsidR="00B50050" w:rsidRPr="00195548" w14:paraId="2111D57D" w14:textId="77777777" w:rsidTr="00195548">
        <w:trPr>
          <w:tblHeader/>
        </w:trPr>
        <w:tc>
          <w:tcPr>
            <w:tcW w:w="600" w:type="dxa"/>
          </w:tcPr>
          <w:p w14:paraId="58A3979A" w14:textId="77777777" w:rsidR="00B50050" w:rsidRPr="00195548" w:rsidRDefault="00B50050" w:rsidP="0088127C">
            <w:pPr>
              <w:pStyle w:val="OtherTableBody"/>
              <w:rPr>
                <w:b/>
                <w:bCs/>
              </w:rPr>
            </w:pPr>
            <w:r w:rsidRPr="00195548">
              <w:rPr>
                <w:b/>
                <w:bCs/>
              </w:rPr>
              <w:t>Type</w:t>
            </w:r>
          </w:p>
        </w:tc>
        <w:tc>
          <w:tcPr>
            <w:tcW w:w="600" w:type="dxa"/>
          </w:tcPr>
          <w:p w14:paraId="16FBD78C" w14:textId="77777777" w:rsidR="00B50050" w:rsidRPr="00195548" w:rsidRDefault="00B50050" w:rsidP="0088127C">
            <w:pPr>
              <w:pStyle w:val="OtherTableBody"/>
              <w:rPr>
                <w:b/>
                <w:bCs/>
              </w:rPr>
            </w:pPr>
            <w:r w:rsidRPr="00195548">
              <w:rPr>
                <w:b/>
                <w:bCs/>
              </w:rPr>
              <w:t>Table</w:t>
            </w:r>
          </w:p>
        </w:tc>
        <w:tc>
          <w:tcPr>
            <w:tcW w:w="2600" w:type="dxa"/>
          </w:tcPr>
          <w:p w14:paraId="5688DF37" w14:textId="77777777" w:rsidR="00B50050" w:rsidRPr="00195548" w:rsidRDefault="00B50050" w:rsidP="0088127C">
            <w:pPr>
              <w:pStyle w:val="OtherTableBody"/>
              <w:rPr>
                <w:b/>
                <w:bCs/>
              </w:rPr>
            </w:pPr>
            <w:r w:rsidRPr="00195548">
              <w:rPr>
                <w:b/>
                <w:bCs/>
              </w:rPr>
              <w:t>Name</w:t>
            </w:r>
          </w:p>
        </w:tc>
        <w:tc>
          <w:tcPr>
            <w:tcW w:w="1400" w:type="dxa"/>
          </w:tcPr>
          <w:p w14:paraId="5BE81426" w14:textId="77777777" w:rsidR="00B50050" w:rsidRPr="00195548" w:rsidRDefault="00B50050" w:rsidP="0088127C">
            <w:pPr>
              <w:pStyle w:val="OtherTableBody"/>
              <w:rPr>
                <w:b/>
                <w:bCs/>
              </w:rPr>
            </w:pPr>
            <w:r w:rsidRPr="00195548">
              <w:rPr>
                <w:b/>
                <w:bCs/>
              </w:rPr>
              <w:t>Value</w:t>
            </w:r>
          </w:p>
        </w:tc>
        <w:tc>
          <w:tcPr>
            <w:tcW w:w="4200" w:type="dxa"/>
          </w:tcPr>
          <w:p w14:paraId="7159E778" w14:textId="77777777" w:rsidR="00B50050" w:rsidRPr="00195548" w:rsidRDefault="00B50050" w:rsidP="0088127C">
            <w:pPr>
              <w:pStyle w:val="OtherTableBody"/>
              <w:rPr>
                <w:b/>
                <w:bCs/>
              </w:rPr>
            </w:pPr>
            <w:r w:rsidRPr="00195548">
              <w:rPr>
                <w:b/>
                <w:bCs/>
              </w:rPr>
              <w:t>Description</w:t>
            </w:r>
          </w:p>
        </w:tc>
      </w:tr>
      <w:tr w:rsidR="00B50050" w14:paraId="5A5AEE7D" w14:textId="77777777" w:rsidTr="00195548">
        <w:tc>
          <w:tcPr>
            <w:tcW w:w="600" w:type="dxa"/>
          </w:tcPr>
          <w:p w14:paraId="4437EFA8" w14:textId="77777777" w:rsidR="00B50050" w:rsidRDefault="00B50050" w:rsidP="0088127C">
            <w:pPr>
              <w:pStyle w:val="OtherTableBody"/>
            </w:pPr>
            <w:r>
              <w:t>HL7</w:t>
            </w:r>
          </w:p>
        </w:tc>
        <w:tc>
          <w:tcPr>
            <w:tcW w:w="600" w:type="dxa"/>
          </w:tcPr>
          <w:p w14:paraId="30F1D24E" w14:textId="77777777" w:rsidR="00B50050" w:rsidRDefault="00B50050" w:rsidP="0088127C">
            <w:pPr>
              <w:pStyle w:val="OtherTableBody"/>
            </w:pPr>
          </w:p>
        </w:tc>
        <w:tc>
          <w:tcPr>
            <w:tcW w:w="2600" w:type="dxa"/>
          </w:tcPr>
          <w:p w14:paraId="481DBEBF" w14:textId="77777777" w:rsidR="00B50050" w:rsidRDefault="00B50050" w:rsidP="0088127C">
            <w:pPr>
              <w:pStyle w:val="OtherTableBody"/>
            </w:pPr>
            <w:r>
              <w:t>no table</w:t>
            </w:r>
          </w:p>
        </w:tc>
        <w:tc>
          <w:tcPr>
            <w:tcW w:w="1400" w:type="dxa"/>
          </w:tcPr>
          <w:p w14:paraId="382B7902" w14:textId="77777777" w:rsidR="00B50050" w:rsidRDefault="00B50050" w:rsidP="0088127C">
            <w:pPr>
              <w:pStyle w:val="OtherTableBody"/>
            </w:pPr>
          </w:p>
        </w:tc>
        <w:tc>
          <w:tcPr>
            <w:tcW w:w="4200" w:type="dxa"/>
          </w:tcPr>
          <w:p w14:paraId="76CE1079" w14:textId="77777777" w:rsidR="00B50050" w:rsidRDefault="00B50050" w:rsidP="0088127C">
            <w:pPr>
              <w:pStyle w:val="OtherTableBody"/>
            </w:pPr>
          </w:p>
        </w:tc>
      </w:tr>
      <w:tr w:rsidR="00B50050" w14:paraId="672F5CF9" w14:textId="77777777" w:rsidTr="00195548">
        <w:tc>
          <w:tcPr>
            <w:tcW w:w="600" w:type="dxa"/>
          </w:tcPr>
          <w:p w14:paraId="6D7C070D" w14:textId="77777777" w:rsidR="00B50050" w:rsidRDefault="00B50050" w:rsidP="0088127C">
            <w:pPr>
              <w:pStyle w:val="OtherTableBody"/>
            </w:pPr>
          </w:p>
        </w:tc>
        <w:tc>
          <w:tcPr>
            <w:tcW w:w="600" w:type="dxa"/>
          </w:tcPr>
          <w:p w14:paraId="4A276F2A" w14:textId="77777777" w:rsidR="00B50050" w:rsidRDefault="00B50050" w:rsidP="0088127C">
            <w:pPr>
              <w:pStyle w:val="OtherTableBody"/>
            </w:pPr>
            <w:r>
              <w:t>0000</w:t>
            </w:r>
          </w:p>
        </w:tc>
        <w:tc>
          <w:tcPr>
            <w:tcW w:w="2600" w:type="dxa"/>
          </w:tcPr>
          <w:p w14:paraId="65E07865" w14:textId="77777777" w:rsidR="00B50050" w:rsidRDefault="00B50050" w:rsidP="0088127C">
            <w:pPr>
              <w:pStyle w:val="OtherTableBody"/>
            </w:pPr>
          </w:p>
        </w:tc>
        <w:tc>
          <w:tcPr>
            <w:tcW w:w="1400" w:type="dxa"/>
          </w:tcPr>
          <w:p w14:paraId="6F77A83C" w14:textId="77777777" w:rsidR="00B50050" w:rsidRDefault="00B50050" w:rsidP="0088127C">
            <w:pPr>
              <w:pStyle w:val="OtherTableBody"/>
            </w:pPr>
          </w:p>
        </w:tc>
        <w:tc>
          <w:tcPr>
            <w:tcW w:w="4200" w:type="dxa"/>
          </w:tcPr>
          <w:p w14:paraId="5C7DF510" w14:textId="77777777" w:rsidR="00B50050" w:rsidRDefault="00B50050" w:rsidP="0088127C">
            <w:pPr>
              <w:pStyle w:val="OtherTableBody"/>
            </w:pPr>
          </w:p>
        </w:tc>
      </w:tr>
      <w:tr w:rsidR="00B50050" w14:paraId="0B5EC2F1" w14:textId="77777777" w:rsidTr="00195548">
        <w:tc>
          <w:tcPr>
            <w:tcW w:w="600" w:type="dxa"/>
          </w:tcPr>
          <w:p w14:paraId="1F0EA775" w14:textId="77777777" w:rsidR="00B50050" w:rsidRDefault="00B50050" w:rsidP="0088127C">
            <w:pPr>
              <w:pStyle w:val="OtherTableBody"/>
            </w:pPr>
            <w:r>
              <w:t>User</w:t>
            </w:r>
          </w:p>
        </w:tc>
        <w:tc>
          <w:tcPr>
            <w:tcW w:w="600" w:type="dxa"/>
          </w:tcPr>
          <w:p w14:paraId="103AF5AB" w14:textId="77777777" w:rsidR="00B50050" w:rsidRDefault="00B50050" w:rsidP="0088127C">
            <w:pPr>
              <w:pStyle w:val="OtherTableBody"/>
            </w:pPr>
          </w:p>
        </w:tc>
        <w:tc>
          <w:tcPr>
            <w:tcW w:w="2600" w:type="dxa"/>
          </w:tcPr>
          <w:p w14:paraId="40EF6382" w14:textId="77777777" w:rsidR="00B50050" w:rsidRDefault="00B50050" w:rsidP="0088127C">
            <w:pPr>
              <w:pStyle w:val="OtherTableBody"/>
            </w:pPr>
            <w:r>
              <w:t>Administrative Sex</w:t>
            </w:r>
          </w:p>
        </w:tc>
        <w:tc>
          <w:tcPr>
            <w:tcW w:w="1400" w:type="dxa"/>
          </w:tcPr>
          <w:p w14:paraId="3AC94985" w14:textId="77777777" w:rsidR="00B50050" w:rsidRDefault="00B50050" w:rsidP="0088127C">
            <w:pPr>
              <w:pStyle w:val="OtherTableBody"/>
            </w:pPr>
          </w:p>
        </w:tc>
        <w:tc>
          <w:tcPr>
            <w:tcW w:w="4200" w:type="dxa"/>
          </w:tcPr>
          <w:p w14:paraId="57163E3E" w14:textId="77777777" w:rsidR="00B50050" w:rsidRDefault="00B50050" w:rsidP="0088127C">
            <w:pPr>
              <w:pStyle w:val="OtherTableBody"/>
            </w:pPr>
          </w:p>
        </w:tc>
      </w:tr>
      <w:tr w:rsidR="00B50050" w14:paraId="03646DFE" w14:textId="77777777" w:rsidTr="00195548">
        <w:tc>
          <w:tcPr>
            <w:tcW w:w="600" w:type="dxa"/>
          </w:tcPr>
          <w:p w14:paraId="4D69590A" w14:textId="77777777" w:rsidR="00B50050" w:rsidRDefault="00B50050" w:rsidP="0088127C">
            <w:pPr>
              <w:pStyle w:val="OtherTableBody"/>
            </w:pPr>
          </w:p>
        </w:tc>
        <w:tc>
          <w:tcPr>
            <w:tcW w:w="600" w:type="dxa"/>
          </w:tcPr>
          <w:p w14:paraId="5D89A508" w14:textId="77777777" w:rsidR="00B50050" w:rsidRDefault="00B50050" w:rsidP="0088127C">
            <w:pPr>
              <w:pStyle w:val="OtherTableBody"/>
            </w:pPr>
            <w:r>
              <w:t>0001</w:t>
            </w:r>
          </w:p>
        </w:tc>
        <w:tc>
          <w:tcPr>
            <w:tcW w:w="2600" w:type="dxa"/>
          </w:tcPr>
          <w:p w14:paraId="048CF9EE" w14:textId="77777777" w:rsidR="00B50050" w:rsidRDefault="00B50050" w:rsidP="0088127C">
            <w:pPr>
              <w:pStyle w:val="OtherTableBody"/>
            </w:pPr>
          </w:p>
        </w:tc>
        <w:tc>
          <w:tcPr>
            <w:tcW w:w="1400" w:type="dxa"/>
          </w:tcPr>
          <w:p w14:paraId="2F5CC0A8" w14:textId="77777777" w:rsidR="00B50050" w:rsidRDefault="00B50050" w:rsidP="0088127C">
            <w:pPr>
              <w:pStyle w:val="OtherTableBody"/>
            </w:pPr>
            <w:r>
              <w:t>A</w:t>
            </w:r>
          </w:p>
        </w:tc>
        <w:tc>
          <w:tcPr>
            <w:tcW w:w="4200" w:type="dxa"/>
          </w:tcPr>
          <w:p w14:paraId="1457B26B" w14:textId="77777777" w:rsidR="00B50050" w:rsidRDefault="00B50050" w:rsidP="0088127C">
            <w:pPr>
              <w:pStyle w:val="OtherTableBody"/>
            </w:pPr>
            <w:r>
              <w:t>Ambiguous</w:t>
            </w:r>
          </w:p>
        </w:tc>
      </w:tr>
      <w:tr w:rsidR="00B50050" w14:paraId="364AE6B1" w14:textId="77777777" w:rsidTr="00195548">
        <w:tc>
          <w:tcPr>
            <w:tcW w:w="600" w:type="dxa"/>
          </w:tcPr>
          <w:p w14:paraId="3EDC68D0" w14:textId="77777777" w:rsidR="00B50050" w:rsidRDefault="00B50050" w:rsidP="0088127C">
            <w:pPr>
              <w:pStyle w:val="OtherTableBody"/>
            </w:pPr>
          </w:p>
        </w:tc>
        <w:tc>
          <w:tcPr>
            <w:tcW w:w="600" w:type="dxa"/>
          </w:tcPr>
          <w:p w14:paraId="28ADCE9A" w14:textId="77777777" w:rsidR="00B50050" w:rsidRDefault="00B50050" w:rsidP="0088127C">
            <w:pPr>
              <w:pStyle w:val="OtherTableBody"/>
            </w:pPr>
            <w:r>
              <w:t>0001</w:t>
            </w:r>
          </w:p>
        </w:tc>
        <w:tc>
          <w:tcPr>
            <w:tcW w:w="2600" w:type="dxa"/>
          </w:tcPr>
          <w:p w14:paraId="2EDBB806" w14:textId="77777777" w:rsidR="00B50050" w:rsidRDefault="00B50050" w:rsidP="0088127C">
            <w:pPr>
              <w:pStyle w:val="OtherTableBody"/>
            </w:pPr>
          </w:p>
        </w:tc>
        <w:tc>
          <w:tcPr>
            <w:tcW w:w="1400" w:type="dxa"/>
          </w:tcPr>
          <w:p w14:paraId="3E2F7BFF" w14:textId="77777777" w:rsidR="00B50050" w:rsidRDefault="00B50050" w:rsidP="0088127C">
            <w:pPr>
              <w:pStyle w:val="OtherTableBody"/>
            </w:pPr>
            <w:r>
              <w:t>F</w:t>
            </w:r>
          </w:p>
        </w:tc>
        <w:tc>
          <w:tcPr>
            <w:tcW w:w="4200" w:type="dxa"/>
          </w:tcPr>
          <w:p w14:paraId="3EB4B9DB" w14:textId="77777777" w:rsidR="00B50050" w:rsidRDefault="00B50050" w:rsidP="0088127C">
            <w:pPr>
              <w:pStyle w:val="OtherTableBody"/>
            </w:pPr>
            <w:r>
              <w:t>Female</w:t>
            </w:r>
          </w:p>
        </w:tc>
      </w:tr>
      <w:tr w:rsidR="00B50050" w14:paraId="128F2F63" w14:textId="77777777" w:rsidTr="00195548">
        <w:tc>
          <w:tcPr>
            <w:tcW w:w="600" w:type="dxa"/>
          </w:tcPr>
          <w:p w14:paraId="7280EFDC" w14:textId="77777777" w:rsidR="00B50050" w:rsidRDefault="00B50050" w:rsidP="0088127C">
            <w:pPr>
              <w:pStyle w:val="OtherTableBody"/>
            </w:pPr>
          </w:p>
        </w:tc>
        <w:tc>
          <w:tcPr>
            <w:tcW w:w="600" w:type="dxa"/>
          </w:tcPr>
          <w:p w14:paraId="577EC9C6" w14:textId="77777777" w:rsidR="00B50050" w:rsidRDefault="00B50050" w:rsidP="0088127C">
            <w:pPr>
              <w:pStyle w:val="OtherTableBody"/>
            </w:pPr>
            <w:r>
              <w:t>0001</w:t>
            </w:r>
          </w:p>
        </w:tc>
        <w:tc>
          <w:tcPr>
            <w:tcW w:w="2600" w:type="dxa"/>
          </w:tcPr>
          <w:p w14:paraId="360F9EB3" w14:textId="77777777" w:rsidR="00B50050" w:rsidRDefault="00B50050" w:rsidP="0088127C">
            <w:pPr>
              <w:pStyle w:val="OtherTableBody"/>
            </w:pPr>
          </w:p>
        </w:tc>
        <w:tc>
          <w:tcPr>
            <w:tcW w:w="1400" w:type="dxa"/>
          </w:tcPr>
          <w:p w14:paraId="104816D7" w14:textId="77777777" w:rsidR="00B50050" w:rsidRDefault="00B50050" w:rsidP="0088127C">
            <w:pPr>
              <w:pStyle w:val="OtherTableBody"/>
            </w:pPr>
            <w:r>
              <w:t>M</w:t>
            </w:r>
          </w:p>
        </w:tc>
        <w:tc>
          <w:tcPr>
            <w:tcW w:w="4200" w:type="dxa"/>
          </w:tcPr>
          <w:p w14:paraId="38A0F977" w14:textId="77777777" w:rsidR="00B50050" w:rsidRDefault="00B50050" w:rsidP="0088127C">
            <w:pPr>
              <w:pStyle w:val="OtherTableBody"/>
            </w:pPr>
            <w:r>
              <w:t>Male</w:t>
            </w:r>
          </w:p>
        </w:tc>
      </w:tr>
      <w:tr w:rsidR="00B50050" w14:paraId="77B38553" w14:textId="77777777" w:rsidTr="00195548">
        <w:tc>
          <w:tcPr>
            <w:tcW w:w="600" w:type="dxa"/>
          </w:tcPr>
          <w:p w14:paraId="1A19A4AF" w14:textId="77777777" w:rsidR="00B50050" w:rsidRDefault="00B50050" w:rsidP="0088127C">
            <w:pPr>
              <w:pStyle w:val="OtherTableBody"/>
            </w:pPr>
          </w:p>
        </w:tc>
        <w:tc>
          <w:tcPr>
            <w:tcW w:w="600" w:type="dxa"/>
          </w:tcPr>
          <w:p w14:paraId="64CF9E7F" w14:textId="77777777" w:rsidR="00B50050" w:rsidRDefault="00B50050" w:rsidP="0088127C">
            <w:pPr>
              <w:pStyle w:val="OtherTableBody"/>
            </w:pPr>
            <w:r>
              <w:t>0001</w:t>
            </w:r>
          </w:p>
        </w:tc>
        <w:tc>
          <w:tcPr>
            <w:tcW w:w="2600" w:type="dxa"/>
          </w:tcPr>
          <w:p w14:paraId="0C004E93" w14:textId="77777777" w:rsidR="00B50050" w:rsidRDefault="00B50050" w:rsidP="0088127C">
            <w:pPr>
              <w:pStyle w:val="OtherTableBody"/>
            </w:pPr>
          </w:p>
        </w:tc>
        <w:tc>
          <w:tcPr>
            <w:tcW w:w="1400" w:type="dxa"/>
          </w:tcPr>
          <w:p w14:paraId="02D3081E" w14:textId="77777777" w:rsidR="00B50050" w:rsidRDefault="00B50050" w:rsidP="0088127C">
            <w:pPr>
              <w:pStyle w:val="OtherTableBody"/>
            </w:pPr>
            <w:r>
              <w:t>N</w:t>
            </w:r>
          </w:p>
        </w:tc>
        <w:tc>
          <w:tcPr>
            <w:tcW w:w="4200" w:type="dxa"/>
          </w:tcPr>
          <w:p w14:paraId="74EB088A" w14:textId="77777777" w:rsidR="00B50050" w:rsidRDefault="00B50050" w:rsidP="0088127C">
            <w:pPr>
              <w:pStyle w:val="OtherTableBody"/>
            </w:pPr>
            <w:r>
              <w:t>Not applicable</w:t>
            </w:r>
          </w:p>
        </w:tc>
      </w:tr>
      <w:tr w:rsidR="00B50050" w14:paraId="44005DEB" w14:textId="77777777" w:rsidTr="00195548">
        <w:tc>
          <w:tcPr>
            <w:tcW w:w="600" w:type="dxa"/>
          </w:tcPr>
          <w:p w14:paraId="3D0EC759" w14:textId="77777777" w:rsidR="00B50050" w:rsidRDefault="00B50050" w:rsidP="0088127C">
            <w:pPr>
              <w:pStyle w:val="OtherTableBody"/>
            </w:pPr>
          </w:p>
        </w:tc>
        <w:tc>
          <w:tcPr>
            <w:tcW w:w="600" w:type="dxa"/>
          </w:tcPr>
          <w:p w14:paraId="7B028775" w14:textId="77777777" w:rsidR="00B50050" w:rsidRDefault="00B50050" w:rsidP="0088127C">
            <w:pPr>
              <w:pStyle w:val="OtherTableBody"/>
            </w:pPr>
            <w:r>
              <w:t>0001</w:t>
            </w:r>
          </w:p>
        </w:tc>
        <w:tc>
          <w:tcPr>
            <w:tcW w:w="2600" w:type="dxa"/>
          </w:tcPr>
          <w:p w14:paraId="2B138373" w14:textId="77777777" w:rsidR="00B50050" w:rsidRDefault="00B50050" w:rsidP="0088127C">
            <w:pPr>
              <w:pStyle w:val="OtherTableBody"/>
            </w:pPr>
          </w:p>
        </w:tc>
        <w:tc>
          <w:tcPr>
            <w:tcW w:w="1400" w:type="dxa"/>
          </w:tcPr>
          <w:p w14:paraId="26A694A4" w14:textId="77777777" w:rsidR="00B50050" w:rsidRDefault="00B50050" w:rsidP="0088127C">
            <w:pPr>
              <w:pStyle w:val="OtherTableBody"/>
            </w:pPr>
            <w:r>
              <w:t>O</w:t>
            </w:r>
          </w:p>
        </w:tc>
        <w:tc>
          <w:tcPr>
            <w:tcW w:w="4200" w:type="dxa"/>
          </w:tcPr>
          <w:p w14:paraId="5FA12474" w14:textId="77777777" w:rsidR="00B50050" w:rsidRDefault="00B50050" w:rsidP="0088127C">
            <w:pPr>
              <w:pStyle w:val="OtherTableBody"/>
            </w:pPr>
            <w:r>
              <w:t>Other</w:t>
            </w:r>
          </w:p>
        </w:tc>
      </w:tr>
      <w:tr w:rsidR="00B50050" w14:paraId="0F54445C" w14:textId="77777777" w:rsidTr="00195548">
        <w:tc>
          <w:tcPr>
            <w:tcW w:w="600" w:type="dxa"/>
          </w:tcPr>
          <w:p w14:paraId="5D1FC9CD" w14:textId="77777777" w:rsidR="00B50050" w:rsidRDefault="00B50050" w:rsidP="0088127C">
            <w:pPr>
              <w:pStyle w:val="OtherTableBody"/>
            </w:pPr>
          </w:p>
        </w:tc>
        <w:tc>
          <w:tcPr>
            <w:tcW w:w="600" w:type="dxa"/>
          </w:tcPr>
          <w:p w14:paraId="278D979D" w14:textId="77777777" w:rsidR="00B50050" w:rsidRDefault="00B50050" w:rsidP="0088127C">
            <w:pPr>
              <w:pStyle w:val="OtherTableBody"/>
            </w:pPr>
            <w:r>
              <w:t>0001</w:t>
            </w:r>
          </w:p>
        </w:tc>
        <w:tc>
          <w:tcPr>
            <w:tcW w:w="2600" w:type="dxa"/>
          </w:tcPr>
          <w:p w14:paraId="7DFE2937" w14:textId="77777777" w:rsidR="00B50050" w:rsidRDefault="00B50050" w:rsidP="0088127C">
            <w:pPr>
              <w:pStyle w:val="OtherTableBody"/>
            </w:pPr>
          </w:p>
        </w:tc>
        <w:tc>
          <w:tcPr>
            <w:tcW w:w="1400" w:type="dxa"/>
          </w:tcPr>
          <w:p w14:paraId="1A801240" w14:textId="77777777" w:rsidR="00B50050" w:rsidRDefault="00B50050" w:rsidP="0088127C">
            <w:pPr>
              <w:pStyle w:val="OtherTableBody"/>
            </w:pPr>
            <w:r>
              <w:t>U</w:t>
            </w:r>
          </w:p>
        </w:tc>
        <w:tc>
          <w:tcPr>
            <w:tcW w:w="4200" w:type="dxa"/>
          </w:tcPr>
          <w:p w14:paraId="3E48F10D" w14:textId="77777777" w:rsidR="00B50050" w:rsidRDefault="00B50050" w:rsidP="0088127C">
            <w:pPr>
              <w:pStyle w:val="OtherTableBody"/>
            </w:pPr>
            <w:r>
              <w:t>Unknown</w:t>
            </w:r>
          </w:p>
        </w:tc>
      </w:tr>
      <w:tr w:rsidR="00B50050" w:rsidRPr="001D2E85" w14:paraId="6BB45B98" w14:textId="77777777" w:rsidTr="00195548">
        <w:tc>
          <w:tcPr>
            <w:tcW w:w="600" w:type="dxa"/>
          </w:tcPr>
          <w:p w14:paraId="2ECF3F96" w14:textId="77777777" w:rsidR="00B50050" w:rsidRDefault="00B50050" w:rsidP="0088127C">
            <w:pPr>
              <w:pStyle w:val="OtherTableBody"/>
            </w:pPr>
          </w:p>
        </w:tc>
        <w:tc>
          <w:tcPr>
            <w:tcW w:w="600" w:type="dxa"/>
          </w:tcPr>
          <w:p w14:paraId="5FC71FE1" w14:textId="77777777" w:rsidR="00B50050" w:rsidRDefault="00B50050" w:rsidP="0088127C">
            <w:pPr>
              <w:pStyle w:val="OtherTableBody"/>
            </w:pPr>
            <w:r>
              <w:t>0001</w:t>
            </w:r>
          </w:p>
        </w:tc>
        <w:tc>
          <w:tcPr>
            <w:tcW w:w="2600" w:type="dxa"/>
          </w:tcPr>
          <w:p w14:paraId="751ED207" w14:textId="77777777" w:rsidR="00B50050" w:rsidRDefault="00B50050" w:rsidP="0088127C">
            <w:pPr>
              <w:pStyle w:val="OtherTableBody"/>
            </w:pPr>
          </w:p>
        </w:tc>
        <w:tc>
          <w:tcPr>
            <w:tcW w:w="1400" w:type="dxa"/>
          </w:tcPr>
          <w:p w14:paraId="3A6C47D6" w14:textId="77777777" w:rsidR="00B50050" w:rsidRDefault="00B50050" w:rsidP="0088127C">
            <w:pPr>
              <w:pStyle w:val="OtherTableBody"/>
            </w:pPr>
            <w:r>
              <w:t>X</w:t>
            </w:r>
          </w:p>
        </w:tc>
        <w:tc>
          <w:tcPr>
            <w:tcW w:w="4200" w:type="dxa"/>
          </w:tcPr>
          <w:p w14:paraId="670CA8CB" w14:textId="77777777" w:rsidR="00B50050" w:rsidRDefault="00B50050" w:rsidP="0088127C">
            <w:pPr>
              <w:pStyle w:val="OtherTableBody"/>
            </w:pPr>
            <w:r>
              <w:t>Intended for situations where the gender or sex representation of the individual is not strictly male, or strictly female, and is driven by jurisdictional requirements, personal needs, or legal boundaries.</w:t>
            </w:r>
          </w:p>
        </w:tc>
      </w:tr>
      <w:tr w:rsidR="00B50050" w14:paraId="5D44F97E" w14:textId="77777777" w:rsidTr="00195548">
        <w:tc>
          <w:tcPr>
            <w:tcW w:w="600" w:type="dxa"/>
          </w:tcPr>
          <w:p w14:paraId="012ACCFC" w14:textId="77777777" w:rsidR="00B50050" w:rsidRDefault="00B50050" w:rsidP="0088127C">
            <w:pPr>
              <w:pStyle w:val="OtherTableBody"/>
            </w:pPr>
            <w:r>
              <w:t>User</w:t>
            </w:r>
          </w:p>
        </w:tc>
        <w:tc>
          <w:tcPr>
            <w:tcW w:w="600" w:type="dxa"/>
          </w:tcPr>
          <w:p w14:paraId="62068F46" w14:textId="77777777" w:rsidR="00B50050" w:rsidRDefault="00B50050" w:rsidP="0088127C">
            <w:pPr>
              <w:pStyle w:val="OtherTableBody"/>
            </w:pPr>
          </w:p>
        </w:tc>
        <w:tc>
          <w:tcPr>
            <w:tcW w:w="2600" w:type="dxa"/>
          </w:tcPr>
          <w:p w14:paraId="30B36552" w14:textId="77777777" w:rsidR="00B50050" w:rsidRDefault="00B50050" w:rsidP="0088127C">
            <w:pPr>
              <w:pStyle w:val="OtherTableBody"/>
            </w:pPr>
            <w:r>
              <w:t>Marital Status</w:t>
            </w:r>
          </w:p>
        </w:tc>
        <w:tc>
          <w:tcPr>
            <w:tcW w:w="1400" w:type="dxa"/>
          </w:tcPr>
          <w:p w14:paraId="6D42C783" w14:textId="77777777" w:rsidR="00B50050" w:rsidRDefault="00B50050" w:rsidP="0088127C">
            <w:pPr>
              <w:pStyle w:val="OtherTableBody"/>
            </w:pPr>
          </w:p>
        </w:tc>
        <w:tc>
          <w:tcPr>
            <w:tcW w:w="4200" w:type="dxa"/>
          </w:tcPr>
          <w:p w14:paraId="35ECECCB" w14:textId="77777777" w:rsidR="00B50050" w:rsidRDefault="00B50050" w:rsidP="0088127C">
            <w:pPr>
              <w:pStyle w:val="OtherTableBody"/>
            </w:pPr>
          </w:p>
        </w:tc>
      </w:tr>
      <w:tr w:rsidR="00B50050" w14:paraId="4706FF36" w14:textId="77777777" w:rsidTr="00195548">
        <w:tc>
          <w:tcPr>
            <w:tcW w:w="600" w:type="dxa"/>
          </w:tcPr>
          <w:p w14:paraId="3A243722" w14:textId="77777777" w:rsidR="00B50050" w:rsidRDefault="00B50050" w:rsidP="0088127C">
            <w:pPr>
              <w:pStyle w:val="OtherTableBody"/>
            </w:pPr>
          </w:p>
        </w:tc>
        <w:tc>
          <w:tcPr>
            <w:tcW w:w="600" w:type="dxa"/>
          </w:tcPr>
          <w:p w14:paraId="1A63DD75" w14:textId="77777777" w:rsidR="00B50050" w:rsidRDefault="00B50050" w:rsidP="0088127C">
            <w:pPr>
              <w:pStyle w:val="OtherTableBody"/>
            </w:pPr>
            <w:r>
              <w:t>0002</w:t>
            </w:r>
          </w:p>
        </w:tc>
        <w:tc>
          <w:tcPr>
            <w:tcW w:w="2600" w:type="dxa"/>
          </w:tcPr>
          <w:p w14:paraId="04339DA3" w14:textId="77777777" w:rsidR="00B50050" w:rsidRDefault="00B50050" w:rsidP="0088127C">
            <w:pPr>
              <w:pStyle w:val="OtherTableBody"/>
            </w:pPr>
          </w:p>
        </w:tc>
        <w:tc>
          <w:tcPr>
            <w:tcW w:w="1400" w:type="dxa"/>
          </w:tcPr>
          <w:p w14:paraId="4B33184F" w14:textId="77777777" w:rsidR="00B50050" w:rsidRDefault="00B50050" w:rsidP="0088127C">
            <w:pPr>
              <w:pStyle w:val="OtherTableBody"/>
            </w:pPr>
            <w:r>
              <w:t>A</w:t>
            </w:r>
          </w:p>
        </w:tc>
        <w:tc>
          <w:tcPr>
            <w:tcW w:w="4200" w:type="dxa"/>
          </w:tcPr>
          <w:p w14:paraId="02385AFB" w14:textId="77777777" w:rsidR="00B50050" w:rsidRDefault="00B50050" w:rsidP="0088127C">
            <w:pPr>
              <w:pStyle w:val="OtherTableBody"/>
            </w:pPr>
            <w:r>
              <w:t>Separated</w:t>
            </w:r>
          </w:p>
        </w:tc>
      </w:tr>
      <w:tr w:rsidR="00B50050" w14:paraId="3738FA68" w14:textId="77777777" w:rsidTr="00195548">
        <w:tc>
          <w:tcPr>
            <w:tcW w:w="600" w:type="dxa"/>
          </w:tcPr>
          <w:p w14:paraId="7279A504" w14:textId="77777777" w:rsidR="00B50050" w:rsidRDefault="00B50050" w:rsidP="0088127C">
            <w:pPr>
              <w:pStyle w:val="OtherTableBody"/>
            </w:pPr>
          </w:p>
        </w:tc>
        <w:tc>
          <w:tcPr>
            <w:tcW w:w="600" w:type="dxa"/>
          </w:tcPr>
          <w:p w14:paraId="3FBC7899" w14:textId="77777777" w:rsidR="00B50050" w:rsidRDefault="00B50050" w:rsidP="0088127C">
            <w:pPr>
              <w:pStyle w:val="OtherTableBody"/>
            </w:pPr>
            <w:r>
              <w:t>0002</w:t>
            </w:r>
          </w:p>
        </w:tc>
        <w:tc>
          <w:tcPr>
            <w:tcW w:w="2600" w:type="dxa"/>
          </w:tcPr>
          <w:p w14:paraId="3C6B6005" w14:textId="77777777" w:rsidR="00B50050" w:rsidRDefault="00B50050" w:rsidP="0088127C">
            <w:pPr>
              <w:pStyle w:val="OtherTableBody"/>
            </w:pPr>
          </w:p>
        </w:tc>
        <w:tc>
          <w:tcPr>
            <w:tcW w:w="1400" w:type="dxa"/>
          </w:tcPr>
          <w:p w14:paraId="7E4F82DE" w14:textId="77777777" w:rsidR="00B50050" w:rsidRDefault="00B50050" w:rsidP="0088127C">
            <w:pPr>
              <w:pStyle w:val="OtherTableBody"/>
            </w:pPr>
            <w:r>
              <w:t>B</w:t>
            </w:r>
          </w:p>
        </w:tc>
        <w:tc>
          <w:tcPr>
            <w:tcW w:w="4200" w:type="dxa"/>
          </w:tcPr>
          <w:p w14:paraId="4B5C83CC" w14:textId="77777777" w:rsidR="00B50050" w:rsidRDefault="00B50050" w:rsidP="0088127C">
            <w:pPr>
              <w:pStyle w:val="OtherTableBody"/>
            </w:pPr>
            <w:r>
              <w:t>Unmarried</w:t>
            </w:r>
          </w:p>
        </w:tc>
      </w:tr>
      <w:tr w:rsidR="00B50050" w14:paraId="3FCB305E" w14:textId="77777777" w:rsidTr="00195548">
        <w:tc>
          <w:tcPr>
            <w:tcW w:w="600" w:type="dxa"/>
          </w:tcPr>
          <w:p w14:paraId="1FEB44B2" w14:textId="77777777" w:rsidR="00B50050" w:rsidRDefault="00B50050" w:rsidP="0088127C">
            <w:pPr>
              <w:pStyle w:val="OtherTableBody"/>
            </w:pPr>
          </w:p>
        </w:tc>
        <w:tc>
          <w:tcPr>
            <w:tcW w:w="600" w:type="dxa"/>
          </w:tcPr>
          <w:p w14:paraId="1FB71D22" w14:textId="77777777" w:rsidR="00B50050" w:rsidRDefault="00B50050" w:rsidP="0088127C">
            <w:pPr>
              <w:pStyle w:val="OtherTableBody"/>
            </w:pPr>
            <w:r>
              <w:t>0002</w:t>
            </w:r>
          </w:p>
        </w:tc>
        <w:tc>
          <w:tcPr>
            <w:tcW w:w="2600" w:type="dxa"/>
          </w:tcPr>
          <w:p w14:paraId="4EE56B3B" w14:textId="77777777" w:rsidR="00B50050" w:rsidRDefault="00B50050" w:rsidP="0088127C">
            <w:pPr>
              <w:pStyle w:val="OtherTableBody"/>
            </w:pPr>
          </w:p>
        </w:tc>
        <w:tc>
          <w:tcPr>
            <w:tcW w:w="1400" w:type="dxa"/>
          </w:tcPr>
          <w:p w14:paraId="524F9405" w14:textId="77777777" w:rsidR="00B50050" w:rsidRDefault="00B50050" w:rsidP="0088127C">
            <w:pPr>
              <w:pStyle w:val="OtherTableBody"/>
            </w:pPr>
            <w:r>
              <w:t>C</w:t>
            </w:r>
          </w:p>
        </w:tc>
        <w:tc>
          <w:tcPr>
            <w:tcW w:w="4200" w:type="dxa"/>
          </w:tcPr>
          <w:p w14:paraId="51EE58A2" w14:textId="77777777" w:rsidR="00B50050" w:rsidRDefault="00B50050" w:rsidP="0088127C">
            <w:pPr>
              <w:pStyle w:val="OtherTableBody"/>
            </w:pPr>
            <w:r>
              <w:t>Common law</w:t>
            </w:r>
          </w:p>
        </w:tc>
      </w:tr>
      <w:tr w:rsidR="00B50050" w14:paraId="3B96C28B" w14:textId="77777777" w:rsidTr="00195548">
        <w:tc>
          <w:tcPr>
            <w:tcW w:w="600" w:type="dxa"/>
          </w:tcPr>
          <w:p w14:paraId="710B671A" w14:textId="77777777" w:rsidR="00B50050" w:rsidRDefault="00B50050" w:rsidP="0088127C">
            <w:pPr>
              <w:pStyle w:val="OtherTableBody"/>
            </w:pPr>
          </w:p>
        </w:tc>
        <w:tc>
          <w:tcPr>
            <w:tcW w:w="600" w:type="dxa"/>
          </w:tcPr>
          <w:p w14:paraId="5D7F524B" w14:textId="77777777" w:rsidR="00B50050" w:rsidRDefault="00B50050" w:rsidP="0088127C">
            <w:pPr>
              <w:pStyle w:val="OtherTableBody"/>
            </w:pPr>
            <w:r>
              <w:t>0002</w:t>
            </w:r>
          </w:p>
        </w:tc>
        <w:tc>
          <w:tcPr>
            <w:tcW w:w="2600" w:type="dxa"/>
          </w:tcPr>
          <w:p w14:paraId="7884FF34" w14:textId="77777777" w:rsidR="00B50050" w:rsidRDefault="00B50050" w:rsidP="0088127C">
            <w:pPr>
              <w:pStyle w:val="OtherTableBody"/>
            </w:pPr>
          </w:p>
        </w:tc>
        <w:tc>
          <w:tcPr>
            <w:tcW w:w="1400" w:type="dxa"/>
          </w:tcPr>
          <w:p w14:paraId="213F66AD" w14:textId="77777777" w:rsidR="00B50050" w:rsidRDefault="00B50050" w:rsidP="0088127C">
            <w:pPr>
              <w:pStyle w:val="OtherTableBody"/>
            </w:pPr>
            <w:r>
              <w:t>D</w:t>
            </w:r>
          </w:p>
        </w:tc>
        <w:tc>
          <w:tcPr>
            <w:tcW w:w="4200" w:type="dxa"/>
          </w:tcPr>
          <w:p w14:paraId="1852CD32" w14:textId="77777777" w:rsidR="00B50050" w:rsidRDefault="00B50050" w:rsidP="0088127C">
            <w:pPr>
              <w:pStyle w:val="OtherTableBody"/>
            </w:pPr>
            <w:r>
              <w:t>Divorced</w:t>
            </w:r>
          </w:p>
        </w:tc>
      </w:tr>
      <w:tr w:rsidR="00B50050" w14:paraId="1E3E6389" w14:textId="77777777" w:rsidTr="00195548">
        <w:tc>
          <w:tcPr>
            <w:tcW w:w="600" w:type="dxa"/>
          </w:tcPr>
          <w:p w14:paraId="21B21DFF" w14:textId="77777777" w:rsidR="00B50050" w:rsidRDefault="00B50050" w:rsidP="0088127C">
            <w:pPr>
              <w:pStyle w:val="OtherTableBody"/>
            </w:pPr>
          </w:p>
        </w:tc>
        <w:tc>
          <w:tcPr>
            <w:tcW w:w="600" w:type="dxa"/>
          </w:tcPr>
          <w:p w14:paraId="49358EC3" w14:textId="77777777" w:rsidR="00B50050" w:rsidRDefault="00B50050" w:rsidP="0088127C">
            <w:pPr>
              <w:pStyle w:val="OtherTableBody"/>
            </w:pPr>
            <w:r>
              <w:t>0002</w:t>
            </w:r>
          </w:p>
        </w:tc>
        <w:tc>
          <w:tcPr>
            <w:tcW w:w="2600" w:type="dxa"/>
          </w:tcPr>
          <w:p w14:paraId="26B2A17D" w14:textId="77777777" w:rsidR="00B50050" w:rsidRDefault="00B50050" w:rsidP="0088127C">
            <w:pPr>
              <w:pStyle w:val="OtherTableBody"/>
            </w:pPr>
          </w:p>
        </w:tc>
        <w:tc>
          <w:tcPr>
            <w:tcW w:w="1400" w:type="dxa"/>
          </w:tcPr>
          <w:p w14:paraId="2DE9F94D" w14:textId="77777777" w:rsidR="00B50050" w:rsidRDefault="00B50050" w:rsidP="0088127C">
            <w:pPr>
              <w:pStyle w:val="OtherTableBody"/>
            </w:pPr>
            <w:r>
              <w:t>E</w:t>
            </w:r>
          </w:p>
        </w:tc>
        <w:tc>
          <w:tcPr>
            <w:tcW w:w="4200" w:type="dxa"/>
          </w:tcPr>
          <w:p w14:paraId="040DBDFE" w14:textId="77777777" w:rsidR="00B50050" w:rsidRDefault="00B50050" w:rsidP="0088127C">
            <w:pPr>
              <w:pStyle w:val="OtherTableBody"/>
            </w:pPr>
            <w:r>
              <w:t>Legally Separated</w:t>
            </w:r>
          </w:p>
        </w:tc>
      </w:tr>
      <w:tr w:rsidR="00B50050" w14:paraId="350F5400" w14:textId="77777777" w:rsidTr="00195548">
        <w:tc>
          <w:tcPr>
            <w:tcW w:w="600" w:type="dxa"/>
          </w:tcPr>
          <w:p w14:paraId="5A7D4354" w14:textId="77777777" w:rsidR="00B50050" w:rsidRDefault="00B50050" w:rsidP="0088127C">
            <w:pPr>
              <w:pStyle w:val="OtherTableBody"/>
            </w:pPr>
          </w:p>
        </w:tc>
        <w:tc>
          <w:tcPr>
            <w:tcW w:w="600" w:type="dxa"/>
          </w:tcPr>
          <w:p w14:paraId="128CCF13" w14:textId="77777777" w:rsidR="00B50050" w:rsidRDefault="00B50050" w:rsidP="0088127C">
            <w:pPr>
              <w:pStyle w:val="OtherTableBody"/>
            </w:pPr>
            <w:r>
              <w:t>0002</w:t>
            </w:r>
          </w:p>
        </w:tc>
        <w:tc>
          <w:tcPr>
            <w:tcW w:w="2600" w:type="dxa"/>
          </w:tcPr>
          <w:p w14:paraId="3EF0D269" w14:textId="77777777" w:rsidR="00B50050" w:rsidRDefault="00B50050" w:rsidP="0088127C">
            <w:pPr>
              <w:pStyle w:val="OtherTableBody"/>
            </w:pPr>
          </w:p>
        </w:tc>
        <w:tc>
          <w:tcPr>
            <w:tcW w:w="1400" w:type="dxa"/>
          </w:tcPr>
          <w:p w14:paraId="37C4DD10" w14:textId="77777777" w:rsidR="00B50050" w:rsidRDefault="00B50050" w:rsidP="0088127C">
            <w:pPr>
              <w:pStyle w:val="OtherTableBody"/>
            </w:pPr>
            <w:r>
              <w:t>G</w:t>
            </w:r>
          </w:p>
        </w:tc>
        <w:tc>
          <w:tcPr>
            <w:tcW w:w="4200" w:type="dxa"/>
          </w:tcPr>
          <w:p w14:paraId="16617D44" w14:textId="77777777" w:rsidR="00B50050" w:rsidRDefault="00B50050" w:rsidP="0088127C">
            <w:pPr>
              <w:pStyle w:val="OtherTableBody"/>
            </w:pPr>
            <w:r>
              <w:t>Living together</w:t>
            </w:r>
          </w:p>
        </w:tc>
      </w:tr>
      <w:tr w:rsidR="00B50050" w14:paraId="3893A9B0" w14:textId="77777777" w:rsidTr="00195548">
        <w:tc>
          <w:tcPr>
            <w:tcW w:w="600" w:type="dxa"/>
          </w:tcPr>
          <w:p w14:paraId="2816439E" w14:textId="77777777" w:rsidR="00B50050" w:rsidRDefault="00B50050" w:rsidP="0088127C">
            <w:pPr>
              <w:pStyle w:val="OtherTableBody"/>
            </w:pPr>
          </w:p>
        </w:tc>
        <w:tc>
          <w:tcPr>
            <w:tcW w:w="600" w:type="dxa"/>
          </w:tcPr>
          <w:p w14:paraId="792CC00A" w14:textId="77777777" w:rsidR="00B50050" w:rsidRDefault="00B50050" w:rsidP="0088127C">
            <w:pPr>
              <w:pStyle w:val="OtherTableBody"/>
            </w:pPr>
            <w:r>
              <w:t>0002</w:t>
            </w:r>
          </w:p>
        </w:tc>
        <w:tc>
          <w:tcPr>
            <w:tcW w:w="2600" w:type="dxa"/>
          </w:tcPr>
          <w:p w14:paraId="44D02FF3" w14:textId="77777777" w:rsidR="00B50050" w:rsidRDefault="00B50050" w:rsidP="0088127C">
            <w:pPr>
              <w:pStyle w:val="OtherTableBody"/>
            </w:pPr>
          </w:p>
        </w:tc>
        <w:tc>
          <w:tcPr>
            <w:tcW w:w="1400" w:type="dxa"/>
          </w:tcPr>
          <w:p w14:paraId="01CC61E9" w14:textId="77777777" w:rsidR="00B50050" w:rsidRDefault="00B50050" w:rsidP="0088127C">
            <w:pPr>
              <w:pStyle w:val="OtherTableBody"/>
            </w:pPr>
            <w:r>
              <w:t>I</w:t>
            </w:r>
          </w:p>
        </w:tc>
        <w:tc>
          <w:tcPr>
            <w:tcW w:w="4200" w:type="dxa"/>
          </w:tcPr>
          <w:p w14:paraId="18D4D8F3" w14:textId="77777777" w:rsidR="00B50050" w:rsidRDefault="00B50050" w:rsidP="0088127C">
            <w:pPr>
              <w:pStyle w:val="OtherTableBody"/>
            </w:pPr>
            <w:r>
              <w:t>Interlocutory</w:t>
            </w:r>
          </w:p>
        </w:tc>
      </w:tr>
      <w:tr w:rsidR="00B50050" w14:paraId="6B605D74" w14:textId="77777777" w:rsidTr="00195548">
        <w:tc>
          <w:tcPr>
            <w:tcW w:w="600" w:type="dxa"/>
          </w:tcPr>
          <w:p w14:paraId="13E19364" w14:textId="77777777" w:rsidR="00B50050" w:rsidRDefault="00B50050" w:rsidP="0088127C">
            <w:pPr>
              <w:pStyle w:val="OtherTableBody"/>
            </w:pPr>
          </w:p>
        </w:tc>
        <w:tc>
          <w:tcPr>
            <w:tcW w:w="600" w:type="dxa"/>
          </w:tcPr>
          <w:p w14:paraId="4FE01D9F" w14:textId="77777777" w:rsidR="00B50050" w:rsidRDefault="00B50050" w:rsidP="0088127C">
            <w:pPr>
              <w:pStyle w:val="OtherTableBody"/>
            </w:pPr>
            <w:r>
              <w:t>0002</w:t>
            </w:r>
          </w:p>
        </w:tc>
        <w:tc>
          <w:tcPr>
            <w:tcW w:w="2600" w:type="dxa"/>
          </w:tcPr>
          <w:p w14:paraId="63DD42BD" w14:textId="77777777" w:rsidR="00B50050" w:rsidRDefault="00B50050" w:rsidP="0088127C">
            <w:pPr>
              <w:pStyle w:val="OtherTableBody"/>
            </w:pPr>
          </w:p>
        </w:tc>
        <w:tc>
          <w:tcPr>
            <w:tcW w:w="1400" w:type="dxa"/>
          </w:tcPr>
          <w:p w14:paraId="3A562EAB" w14:textId="77777777" w:rsidR="00B50050" w:rsidRDefault="00B50050" w:rsidP="0088127C">
            <w:pPr>
              <w:pStyle w:val="OtherTableBody"/>
            </w:pPr>
            <w:r>
              <w:t>M</w:t>
            </w:r>
          </w:p>
        </w:tc>
        <w:tc>
          <w:tcPr>
            <w:tcW w:w="4200" w:type="dxa"/>
          </w:tcPr>
          <w:p w14:paraId="17492014" w14:textId="77777777" w:rsidR="00B50050" w:rsidRDefault="00B50050" w:rsidP="0088127C">
            <w:pPr>
              <w:pStyle w:val="OtherTableBody"/>
            </w:pPr>
            <w:r>
              <w:t>Married</w:t>
            </w:r>
          </w:p>
        </w:tc>
      </w:tr>
      <w:tr w:rsidR="00B50050" w14:paraId="1AAFFA76" w14:textId="77777777" w:rsidTr="00195548">
        <w:tc>
          <w:tcPr>
            <w:tcW w:w="600" w:type="dxa"/>
          </w:tcPr>
          <w:p w14:paraId="6AEE2233" w14:textId="77777777" w:rsidR="00B50050" w:rsidRDefault="00B50050" w:rsidP="0088127C">
            <w:pPr>
              <w:pStyle w:val="OtherTableBody"/>
            </w:pPr>
          </w:p>
        </w:tc>
        <w:tc>
          <w:tcPr>
            <w:tcW w:w="600" w:type="dxa"/>
          </w:tcPr>
          <w:p w14:paraId="4CA2F07E" w14:textId="77777777" w:rsidR="00B50050" w:rsidRDefault="00B50050" w:rsidP="0088127C">
            <w:pPr>
              <w:pStyle w:val="OtherTableBody"/>
            </w:pPr>
            <w:r>
              <w:t>0002</w:t>
            </w:r>
          </w:p>
        </w:tc>
        <w:tc>
          <w:tcPr>
            <w:tcW w:w="2600" w:type="dxa"/>
          </w:tcPr>
          <w:p w14:paraId="21F0F641" w14:textId="77777777" w:rsidR="00B50050" w:rsidRDefault="00B50050" w:rsidP="0088127C">
            <w:pPr>
              <w:pStyle w:val="OtherTableBody"/>
            </w:pPr>
          </w:p>
        </w:tc>
        <w:tc>
          <w:tcPr>
            <w:tcW w:w="1400" w:type="dxa"/>
          </w:tcPr>
          <w:p w14:paraId="3423E558" w14:textId="77777777" w:rsidR="00B50050" w:rsidRDefault="00B50050" w:rsidP="0088127C">
            <w:pPr>
              <w:pStyle w:val="OtherTableBody"/>
            </w:pPr>
            <w:r>
              <w:t>N</w:t>
            </w:r>
          </w:p>
        </w:tc>
        <w:tc>
          <w:tcPr>
            <w:tcW w:w="4200" w:type="dxa"/>
          </w:tcPr>
          <w:p w14:paraId="6022309E" w14:textId="77777777" w:rsidR="00B50050" w:rsidRDefault="00B50050" w:rsidP="0088127C">
            <w:pPr>
              <w:pStyle w:val="OtherTableBody"/>
            </w:pPr>
            <w:r>
              <w:t>Annulled</w:t>
            </w:r>
          </w:p>
        </w:tc>
      </w:tr>
      <w:tr w:rsidR="00B50050" w14:paraId="7B1103D7" w14:textId="77777777" w:rsidTr="00195548">
        <w:tc>
          <w:tcPr>
            <w:tcW w:w="600" w:type="dxa"/>
          </w:tcPr>
          <w:p w14:paraId="6C284B45" w14:textId="77777777" w:rsidR="00B50050" w:rsidRDefault="00B50050" w:rsidP="0088127C">
            <w:pPr>
              <w:pStyle w:val="OtherTableBody"/>
            </w:pPr>
          </w:p>
        </w:tc>
        <w:tc>
          <w:tcPr>
            <w:tcW w:w="600" w:type="dxa"/>
          </w:tcPr>
          <w:p w14:paraId="60DC7E11" w14:textId="77777777" w:rsidR="00B50050" w:rsidRDefault="00B50050" w:rsidP="0088127C">
            <w:pPr>
              <w:pStyle w:val="OtherTableBody"/>
            </w:pPr>
            <w:r>
              <w:t>0002</w:t>
            </w:r>
          </w:p>
        </w:tc>
        <w:tc>
          <w:tcPr>
            <w:tcW w:w="2600" w:type="dxa"/>
          </w:tcPr>
          <w:p w14:paraId="05DD3084" w14:textId="77777777" w:rsidR="00B50050" w:rsidRDefault="00B50050" w:rsidP="0088127C">
            <w:pPr>
              <w:pStyle w:val="OtherTableBody"/>
            </w:pPr>
          </w:p>
        </w:tc>
        <w:tc>
          <w:tcPr>
            <w:tcW w:w="1400" w:type="dxa"/>
          </w:tcPr>
          <w:p w14:paraId="119ADF5E" w14:textId="77777777" w:rsidR="00B50050" w:rsidRDefault="00B50050" w:rsidP="0088127C">
            <w:pPr>
              <w:pStyle w:val="OtherTableBody"/>
            </w:pPr>
            <w:r>
              <w:t>O</w:t>
            </w:r>
          </w:p>
        </w:tc>
        <w:tc>
          <w:tcPr>
            <w:tcW w:w="4200" w:type="dxa"/>
          </w:tcPr>
          <w:p w14:paraId="7D77E173" w14:textId="77777777" w:rsidR="00B50050" w:rsidRDefault="00B50050" w:rsidP="0088127C">
            <w:pPr>
              <w:pStyle w:val="OtherTableBody"/>
            </w:pPr>
            <w:r>
              <w:t>Other</w:t>
            </w:r>
          </w:p>
        </w:tc>
      </w:tr>
      <w:tr w:rsidR="00B50050" w14:paraId="168FF687" w14:textId="77777777" w:rsidTr="00195548">
        <w:tc>
          <w:tcPr>
            <w:tcW w:w="600" w:type="dxa"/>
          </w:tcPr>
          <w:p w14:paraId="56CD541A" w14:textId="77777777" w:rsidR="00B50050" w:rsidRDefault="00B50050" w:rsidP="0088127C">
            <w:pPr>
              <w:pStyle w:val="OtherTableBody"/>
            </w:pPr>
          </w:p>
        </w:tc>
        <w:tc>
          <w:tcPr>
            <w:tcW w:w="600" w:type="dxa"/>
          </w:tcPr>
          <w:p w14:paraId="1E20532C" w14:textId="77777777" w:rsidR="00B50050" w:rsidRDefault="00B50050" w:rsidP="0088127C">
            <w:pPr>
              <w:pStyle w:val="OtherTableBody"/>
            </w:pPr>
            <w:r>
              <w:t>0002</w:t>
            </w:r>
          </w:p>
        </w:tc>
        <w:tc>
          <w:tcPr>
            <w:tcW w:w="2600" w:type="dxa"/>
          </w:tcPr>
          <w:p w14:paraId="59237DC6" w14:textId="77777777" w:rsidR="00B50050" w:rsidRDefault="00B50050" w:rsidP="0088127C">
            <w:pPr>
              <w:pStyle w:val="OtherTableBody"/>
            </w:pPr>
          </w:p>
        </w:tc>
        <w:tc>
          <w:tcPr>
            <w:tcW w:w="1400" w:type="dxa"/>
          </w:tcPr>
          <w:p w14:paraId="419CF703" w14:textId="77777777" w:rsidR="00B50050" w:rsidRDefault="00B50050" w:rsidP="0088127C">
            <w:pPr>
              <w:pStyle w:val="OtherTableBody"/>
            </w:pPr>
            <w:r>
              <w:t>P</w:t>
            </w:r>
          </w:p>
        </w:tc>
        <w:tc>
          <w:tcPr>
            <w:tcW w:w="4200" w:type="dxa"/>
          </w:tcPr>
          <w:p w14:paraId="3DBCFF03" w14:textId="77777777" w:rsidR="00B50050" w:rsidRDefault="00B50050" w:rsidP="0088127C">
            <w:pPr>
              <w:pStyle w:val="OtherTableBody"/>
            </w:pPr>
            <w:r>
              <w:t>Domestic partner</w:t>
            </w:r>
          </w:p>
        </w:tc>
      </w:tr>
      <w:tr w:rsidR="00B50050" w14:paraId="709AE414" w14:textId="77777777" w:rsidTr="00195548">
        <w:tc>
          <w:tcPr>
            <w:tcW w:w="600" w:type="dxa"/>
          </w:tcPr>
          <w:p w14:paraId="2BF143C1" w14:textId="77777777" w:rsidR="00B50050" w:rsidRDefault="00B50050" w:rsidP="0088127C">
            <w:pPr>
              <w:pStyle w:val="OtherTableBody"/>
            </w:pPr>
          </w:p>
        </w:tc>
        <w:tc>
          <w:tcPr>
            <w:tcW w:w="600" w:type="dxa"/>
          </w:tcPr>
          <w:p w14:paraId="61C10B1E" w14:textId="77777777" w:rsidR="00B50050" w:rsidRDefault="00B50050" w:rsidP="0088127C">
            <w:pPr>
              <w:pStyle w:val="OtherTableBody"/>
            </w:pPr>
            <w:r>
              <w:t>0002</w:t>
            </w:r>
          </w:p>
        </w:tc>
        <w:tc>
          <w:tcPr>
            <w:tcW w:w="2600" w:type="dxa"/>
          </w:tcPr>
          <w:p w14:paraId="45D46D18" w14:textId="77777777" w:rsidR="00B50050" w:rsidRDefault="00B50050" w:rsidP="0088127C">
            <w:pPr>
              <w:pStyle w:val="OtherTableBody"/>
            </w:pPr>
          </w:p>
        </w:tc>
        <w:tc>
          <w:tcPr>
            <w:tcW w:w="1400" w:type="dxa"/>
          </w:tcPr>
          <w:p w14:paraId="0169FA7A" w14:textId="77777777" w:rsidR="00B50050" w:rsidRDefault="00B50050" w:rsidP="0088127C">
            <w:pPr>
              <w:pStyle w:val="OtherTableBody"/>
            </w:pPr>
            <w:r>
              <w:t>R</w:t>
            </w:r>
          </w:p>
        </w:tc>
        <w:tc>
          <w:tcPr>
            <w:tcW w:w="4200" w:type="dxa"/>
          </w:tcPr>
          <w:p w14:paraId="59BADC1B" w14:textId="77777777" w:rsidR="00B50050" w:rsidRDefault="00B50050" w:rsidP="0088127C">
            <w:pPr>
              <w:pStyle w:val="OtherTableBody"/>
            </w:pPr>
            <w:r>
              <w:t>Registered domestic partner</w:t>
            </w:r>
          </w:p>
        </w:tc>
      </w:tr>
      <w:tr w:rsidR="00B50050" w14:paraId="596E59AF" w14:textId="77777777" w:rsidTr="00195548">
        <w:tc>
          <w:tcPr>
            <w:tcW w:w="600" w:type="dxa"/>
          </w:tcPr>
          <w:p w14:paraId="012CCAA1" w14:textId="77777777" w:rsidR="00B50050" w:rsidRDefault="00B50050" w:rsidP="0088127C">
            <w:pPr>
              <w:pStyle w:val="OtherTableBody"/>
            </w:pPr>
          </w:p>
        </w:tc>
        <w:tc>
          <w:tcPr>
            <w:tcW w:w="600" w:type="dxa"/>
          </w:tcPr>
          <w:p w14:paraId="2E66439A" w14:textId="77777777" w:rsidR="00B50050" w:rsidRDefault="00B50050" w:rsidP="0088127C">
            <w:pPr>
              <w:pStyle w:val="OtherTableBody"/>
            </w:pPr>
            <w:r>
              <w:t>0002</w:t>
            </w:r>
          </w:p>
        </w:tc>
        <w:tc>
          <w:tcPr>
            <w:tcW w:w="2600" w:type="dxa"/>
          </w:tcPr>
          <w:p w14:paraId="243C3EDE" w14:textId="77777777" w:rsidR="00B50050" w:rsidRDefault="00B50050" w:rsidP="0088127C">
            <w:pPr>
              <w:pStyle w:val="OtherTableBody"/>
            </w:pPr>
          </w:p>
        </w:tc>
        <w:tc>
          <w:tcPr>
            <w:tcW w:w="1400" w:type="dxa"/>
          </w:tcPr>
          <w:p w14:paraId="36449A69" w14:textId="77777777" w:rsidR="00B50050" w:rsidRDefault="00B50050" w:rsidP="0088127C">
            <w:pPr>
              <w:pStyle w:val="OtherTableBody"/>
            </w:pPr>
            <w:r>
              <w:t>S</w:t>
            </w:r>
          </w:p>
        </w:tc>
        <w:tc>
          <w:tcPr>
            <w:tcW w:w="4200" w:type="dxa"/>
          </w:tcPr>
          <w:p w14:paraId="00E4827B" w14:textId="77777777" w:rsidR="00B50050" w:rsidRDefault="00B50050" w:rsidP="0088127C">
            <w:pPr>
              <w:pStyle w:val="OtherTableBody"/>
            </w:pPr>
            <w:r>
              <w:t>Single</w:t>
            </w:r>
          </w:p>
        </w:tc>
      </w:tr>
      <w:tr w:rsidR="00B50050" w14:paraId="3B889AD0" w14:textId="77777777" w:rsidTr="00195548">
        <w:tc>
          <w:tcPr>
            <w:tcW w:w="600" w:type="dxa"/>
          </w:tcPr>
          <w:p w14:paraId="797386D5" w14:textId="77777777" w:rsidR="00B50050" w:rsidRDefault="00B50050" w:rsidP="0088127C">
            <w:pPr>
              <w:pStyle w:val="OtherTableBody"/>
            </w:pPr>
          </w:p>
        </w:tc>
        <w:tc>
          <w:tcPr>
            <w:tcW w:w="600" w:type="dxa"/>
          </w:tcPr>
          <w:p w14:paraId="60089323" w14:textId="77777777" w:rsidR="00B50050" w:rsidRDefault="00B50050" w:rsidP="0088127C">
            <w:pPr>
              <w:pStyle w:val="OtherTableBody"/>
            </w:pPr>
            <w:r>
              <w:t>0002</w:t>
            </w:r>
          </w:p>
        </w:tc>
        <w:tc>
          <w:tcPr>
            <w:tcW w:w="2600" w:type="dxa"/>
          </w:tcPr>
          <w:p w14:paraId="440185FF" w14:textId="77777777" w:rsidR="00B50050" w:rsidRDefault="00B50050" w:rsidP="0088127C">
            <w:pPr>
              <w:pStyle w:val="OtherTableBody"/>
            </w:pPr>
          </w:p>
        </w:tc>
        <w:tc>
          <w:tcPr>
            <w:tcW w:w="1400" w:type="dxa"/>
          </w:tcPr>
          <w:p w14:paraId="097E7124" w14:textId="77777777" w:rsidR="00B50050" w:rsidRDefault="00B50050" w:rsidP="0088127C">
            <w:pPr>
              <w:pStyle w:val="OtherTableBody"/>
            </w:pPr>
            <w:r>
              <w:t>T</w:t>
            </w:r>
          </w:p>
        </w:tc>
        <w:tc>
          <w:tcPr>
            <w:tcW w:w="4200" w:type="dxa"/>
          </w:tcPr>
          <w:p w14:paraId="52C71BF6" w14:textId="77777777" w:rsidR="00B50050" w:rsidRDefault="00B50050" w:rsidP="0088127C">
            <w:pPr>
              <w:pStyle w:val="OtherTableBody"/>
            </w:pPr>
            <w:r>
              <w:t>Unreported</w:t>
            </w:r>
          </w:p>
        </w:tc>
      </w:tr>
      <w:tr w:rsidR="00B50050" w14:paraId="54779A54" w14:textId="77777777" w:rsidTr="00195548">
        <w:tc>
          <w:tcPr>
            <w:tcW w:w="600" w:type="dxa"/>
          </w:tcPr>
          <w:p w14:paraId="02A7ED5D" w14:textId="77777777" w:rsidR="00B50050" w:rsidRDefault="00B50050" w:rsidP="0088127C">
            <w:pPr>
              <w:pStyle w:val="OtherTableBody"/>
            </w:pPr>
          </w:p>
        </w:tc>
        <w:tc>
          <w:tcPr>
            <w:tcW w:w="600" w:type="dxa"/>
          </w:tcPr>
          <w:p w14:paraId="7F49CD6A" w14:textId="77777777" w:rsidR="00B50050" w:rsidRDefault="00B50050" w:rsidP="0088127C">
            <w:pPr>
              <w:pStyle w:val="OtherTableBody"/>
            </w:pPr>
            <w:r>
              <w:t>0002</w:t>
            </w:r>
          </w:p>
        </w:tc>
        <w:tc>
          <w:tcPr>
            <w:tcW w:w="2600" w:type="dxa"/>
          </w:tcPr>
          <w:p w14:paraId="4D5A6A66" w14:textId="77777777" w:rsidR="00B50050" w:rsidRDefault="00B50050" w:rsidP="0088127C">
            <w:pPr>
              <w:pStyle w:val="OtherTableBody"/>
            </w:pPr>
          </w:p>
        </w:tc>
        <w:tc>
          <w:tcPr>
            <w:tcW w:w="1400" w:type="dxa"/>
          </w:tcPr>
          <w:p w14:paraId="20B0A472" w14:textId="77777777" w:rsidR="00B50050" w:rsidRDefault="00B50050" w:rsidP="0088127C">
            <w:pPr>
              <w:pStyle w:val="OtherTableBody"/>
            </w:pPr>
            <w:r>
              <w:t>U</w:t>
            </w:r>
          </w:p>
        </w:tc>
        <w:tc>
          <w:tcPr>
            <w:tcW w:w="4200" w:type="dxa"/>
          </w:tcPr>
          <w:p w14:paraId="33A177A4" w14:textId="77777777" w:rsidR="00B50050" w:rsidRDefault="00B50050" w:rsidP="0088127C">
            <w:pPr>
              <w:pStyle w:val="OtherTableBody"/>
            </w:pPr>
            <w:r>
              <w:t>Unknown</w:t>
            </w:r>
          </w:p>
        </w:tc>
      </w:tr>
      <w:tr w:rsidR="00B50050" w14:paraId="04B34DA9" w14:textId="77777777" w:rsidTr="00195548">
        <w:tc>
          <w:tcPr>
            <w:tcW w:w="600" w:type="dxa"/>
          </w:tcPr>
          <w:p w14:paraId="0B687ADC" w14:textId="77777777" w:rsidR="00B50050" w:rsidRDefault="00B50050" w:rsidP="0088127C">
            <w:pPr>
              <w:pStyle w:val="OtherTableBody"/>
            </w:pPr>
          </w:p>
        </w:tc>
        <w:tc>
          <w:tcPr>
            <w:tcW w:w="600" w:type="dxa"/>
          </w:tcPr>
          <w:p w14:paraId="423E0471" w14:textId="77777777" w:rsidR="00B50050" w:rsidRDefault="00B50050" w:rsidP="0088127C">
            <w:pPr>
              <w:pStyle w:val="OtherTableBody"/>
            </w:pPr>
            <w:r>
              <w:t>0002</w:t>
            </w:r>
          </w:p>
        </w:tc>
        <w:tc>
          <w:tcPr>
            <w:tcW w:w="2600" w:type="dxa"/>
          </w:tcPr>
          <w:p w14:paraId="603D3791" w14:textId="77777777" w:rsidR="00B50050" w:rsidRDefault="00B50050" w:rsidP="0088127C">
            <w:pPr>
              <w:pStyle w:val="OtherTableBody"/>
            </w:pPr>
          </w:p>
        </w:tc>
        <w:tc>
          <w:tcPr>
            <w:tcW w:w="1400" w:type="dxa"/>
          </w:tcPr>
          <w:p w14:paraId="2789B1AF" w14:textId="77777777" w:rsidR="00B50050" w:rsidRDefault="00B50050" w:rsidP="0088127C">
            <w:pPr>
              <w:pStyle w:val="OtherTableBody"/>
            </w:pPr>
            <w:r>
              <w:t>W</w:t>
            </w:r>
          </w:p>
        </w:tc>
        <w:tc>
          <w:tcPr>
            <w:tcW w:w="4200" w:type="dxa"/>
          </w:tcPr>
          <w:p w14:paraId="687251A6" w14:textId="77777777" w:rsidR="00B50050" w:rsidRDefault="00B50050" w:rsidP="0088127C">
            <w:pPr>
              <w:pStyle w:val="OtherTableBody"/>
            </w:pPr>
            <w:r>
              <w:t>Widowed</w:t>
            </w:r>
          </w:p>
        </w:tc>
      </w:tr>
      <w:tr w:rsidR="00B50050" w14:paraId="264F2175" w14:textId="77777777" w:rsidTr="00195548">
        <w:tc>
          <w:tcPr>
            <w:tcW w:w="600" w:type="dxa"/>
          </w:tcPr>
          <w:p w14:paraId="6DB705A3" w14:textId="77777777" w:rsidR="00B50050" w:rsidRDefault="00B50050" w:rsidP="0088127C">
            <w:pPr>
              <w:pStyle w:val="OtherTableBody"/>
            </w:pPr>
            <w:r>
              <w:t>HL7</w:t>
            </w:r>
          </w:p>
        </w:tc>
        <w:tc>
          <w:tcPr>
            <w:tcW w:w="600" w:type="dxa"/>
          </w:tcPr>
          <w:p w14:paraId="216035BA" w14:textId="77777777" w:rsidR="00B50050" w:rsidRDefault="00B50050" w:rsidP="0088127C">
            <w:pPr>
              <w:pStyle w:val="OtherTableBody"/>
            </w:pPr>
          </w:p>
        </w:tc>
        <w:tc>
          <w:tcPr>
            <w:tcW w:w="2600" w:type="dxa"/>
          </w:tcPr>
          <w:p w14:paraId="02F9EFA0" w14:textId="77777777" w:rsidR="00B50050" w:rsidRDefault="00B50050" w:rsidP="0088127C">
            <w:pPr>
              <w:pStyle w:val="OtherTableBody"/>
            </w:pPr>
            <w:r>
              <w:t>Event Type</w:t>
            </w:r>
          </w:p>
        </w:tc>
        <w:tc>
          <w:tcPr>
            <w:tcW w:w="1400" w:type="dxa"/>
          </w:tcPr>
          <w:p w14:paraId="496A7270" w14:textId="77777777" w:rsidR="00B50050" w:rsidRDefault="00B50050" w:rsidP="0088127C">
            <w:pPr>
              <w:pStyle w:val="OtherTableBody"/>
            </w:pPr>
          </w:p>
        </w:tc>
        <w:tc>
          <w:tcPr>
            <w:tcW w:w="4200" w:type="dxa"/>
          </w:tcPr>
          <w:p w14:paraId="13B51E11" w14:textId="77777777" w:rsidR="00B50050" w:rsidRDefault="00B50050" w:rsidP="0088127C">
            <w:pPr>
              <w:pStyle w:val="OtherTableBody"/>
            </w:pPr>
          </w:p>
        </w:tc>
      </w:tr>
      <w:tr w:rsidR="00B50050" w:rsidRPr="001D2E85" w14:paraId="6F5E5D0D" w14:textId="77777777" w:rsidTr="00195548">
        <w:tc>
          <w:tcPr>
            <w:tcW w:w="600" w:type="dxa"/>
          </w:tcPr>
          <w:p w14:paraId="44C35095" w14:textId="77777777" w:rsidR="00B50050" w:rsidRDefault="00B50050" w:rsidP="0088127C">
            <w:pPr>
              <w:pStyle w:val="OtherTableBody"/>
            </w:pPr>
          </w:p>
        </w:tc>
        <w:tc>
          <w:tcPr>
            <w:tcW w:w="600" w:type="dxa"/>
          </w:tcPr>
          <w:p w14:paraId="13F73E1F" w14:textId="77777777" w:rsidR="00B50050" w:rsidRDefault="00B50050" w:rsidP="0088127C">
            <w:pPr>
              <w:pStyle w:val="OtherTableBody"/>
            </w:pPr>
            <w:r>
              <w:t>0003</w:t>
            </w:r>
          </w:p>
        </w:tc>
        <w:tc>
          <w:tcPr>
            <w:tcW w:w="2600" w:type="dxa"/>
          </w:tcPr>
          <w:p w14:paraId="0F16E483" w14:textId="77777777" w:rsidR="00B50050" w:rsidRDefault="00B50050" w:rsidP="0088127C">
            <w:pPr>
              <w:pStyle w:val="OtherTableBody"/>
            </w:pPr>
          </w:p>
        </w:tc>
        <w:tc>
          <w:tcPr>
            <w:tcW w:w="1400" w:type="dxa"/>
          </w:tcPr>
          <w:p w14:paraId="7C49205F" w14:textId="77777777" w:rsidR="00B50050" w:rsidRDefault="00B50050" w:rsidP="0088127C">
            <w:pPr>
              <w:pStyle w:val="OtherTableBody"/>
            </w:pPr>
            <w:r>
              <w:t>A01</w:t>
            </w:r>
          </w:p>
        </w:tc>
        <w:tc>
          <w:tcPr>
            <w:tcW w:w="4200" w:type="dxa"/>
          </w:tcPr>
          <w:p w14:paraId="1C6BD1DA" w14:textId="77777777" w:rsidR="00B50050" w:rsidRDefault="00B50050" w:rsidP="0088127C">
            <w:pPr>
              <w:pStyle w:val="OtherTableBody"/>
            </w:pPr>
            <w:r>
              <w:t>ADT/ACK - Admit/visit notification</w:t>
            </w:r>
          </w:p>
        </w:tc>
      </w:tr>
      <w:tr w:rsidR="00B50050" w:rsidRPr="001D2E85" w14:paraId="21EFFE9E" w14:textId="77777777" w:rsidTr="00195548">
        <w:tc>
          <w:tcPr>
            <w:tcW w:w="600" w:type="dxa"/>
          </w:tcPr>
          <w:p w14:paraId="1224B928" w14:textId="77777777" w:rsidR="00B50050" w:rsidRDefault="00B50050" w:rsidP="0088127C">
            <w:pPr>
              <w:pStyle w:val="OtherTableBody"/>
            </w:pPr>
          </w:p>
        </w:tc>
        <w:tc>
          <w:tcPr>
            <w:tcW w:w="600" w:type="dxa"/>
          </w:tcPr>
          <w:p w14:paraId="25DFE9B5" w14:textId="77777777" w:rsidR="00B50050" w:rsidRDefault="00B50050" w:rsidP="0088127C">
            <w:pPr>
              <w:pStyle w:val="OtherTableBody"/>
            </w:pPr>
            <w:r>
              <w:t>0003</w:t>
            </w:r>
          </w:p>
        </w:tc>
        <w:tc>
          <w:tcPr>
            <w:tcW w:w="2600" w:type="dxa"/>
          </w:tcPr>
          <w:p w14:paraId="1A1584BF" w14:textId="77777777" w:rsidR="00B50050" w:rsidRDefault="00B50050" w:rsidP="0088127C">
            <w:pPr>
              <w:pStyle w:val="OtherTableBody"/>
            </w:pPr>
          </w:p>
        </w:tc>
        <w:tc>
          <w:tcPr>
            <w:tcW w:w="1400" w:type="dxa"/>
          </w:tcPr>
          <w:p w14:paraId="46924B82" w14:textId="77777777" w:rsidR="00B50050" w:rsidRDefault="00B50050" w:rsidP="0088127C">
            <w:pPr>
              <w:pStyle w:val="OtherTableBody"/>
            </w:pPr>
            <w:r>
              <w:t>A02</w:t>
            </w:r>
          </w:p>
        </w:tc>
        <w:tc>
          <w:tcPr>
            <w:tcW w:w="4200" w:type="dxa"/>
          </w:tcPr>
          <w:p w14:paraId="756795F0" w14:textId="77777777" w:rsidR="00B50050" w:rsidRDefault="00B50050" w:rsidP="0088127C">
            <w:pPr>
              <w:pStyle w:val="OtherTableBody"/>
            </w:pPr>
            <w:r>
              <w:t>ADT/ACK - Transfer a patient</w:t>
            </w:r>
          </w:p>
        </w:tc>
      </w:tr>
      <w:tr w:rsidR="00B50050" w:rsidRPr="001D2E85" w14:paraId="508EB7C9" w14:textId="77777777" w:rsidTr="00195548">
        <w:tc>
          <w:tcPr>
            <w:tcW w:w="600" w:type="dxa"/>
          </w:tcPr>
          <w:p w14:paraId="0F07B291" w14:textId="77777777" w:rsidR="00B50050" w:rsidRDefault="00B50050" w:rsidP="0088127C">
            <w:pPr>
              <w:pStyle w:val="OtherTableBody"/>
            </w:pPr>
          </w:p>
        </w:tc>
        <w:tc>
          <w:tcPr>
            <w:tcW w:w="600" w:type="dxa"/>
          </w:tcPr>
          <w:p w14:paraId="355A1CDF" w14:textId="77777777" w:rsidR="00B50050" w:rsidRDefault="00B50050" w:rsidP="0088127C">
            <w:pPr>
              <w:pStyle w:val="OtherTableBody"/>
            </w:pPr>
            <w:r>
              <w:t>0003</w:t>
            </w:r>
          </w:p>
        </w:tc>
        <w:tc>
          <w:tcPr>
            <w:tcW w:w="2600" w:type="dxa"/>
          </w:tcPr>
          <w:p w14:paraId="5D1279B1" w14:textId="77777777" w:rsidR="00B50050" w:rsidRDefault="00B50050" w:rsidP="0088127C">
            <w:pPr>
              <w:pStyle w:val="OtherTableBody"/>
            </w:pPr>
          </w:p>
        </w:tc>
        <w:tc>
          <w:tcPr>
            <w:tcW w:w="1400" w:type="dxa"/>
          </w:tcPr>
          <w:p w14:paraId="28D35D9C" w14:textId="77777777" w:rsidR="00B50050" w:rsidRDefault="00B50050" w:rsidP="0088127C">
            <w:pPr>
              <w:pStyle w:val="OtherTableBody"/>
            </w:pPr>
            <w:r>
              <w:t>A03</w:t>
            </w:r>
          </w:p>
        </w:tc>
        <w:tc>
          <w:tcPr>
            <w:tcW w:w="4200" w:type="dxa"/>
          </w:tcPr>
          <w:p w14:paraId="4FBAE923" w14:textId="77777777" w:rsidR="00B50050" w:rsidRDefault="00B50050" w:rsidP="0088127C">
            <w:pPr>
              <w:pStyle w:val="OtherTableBody"/>
            </w:pPr>
            <w:r>
              <w:t>ADT/ACK -  Discharge/end visit</w:t>
            </w:r>
          </w:p>
        </w:tc>
      </w:tr>
      <w:tr w:rsidR="00B50050" w:rsidRPr="001D2E85" w14:paraId="0F95891D" w14:textId="77777777" w:rsidTr="00195548">
        <w:tc>
          <w:tcPr>
            <w:tcW w:w="600" w:type="dxa"/>
          </w:tcPr>
          <w:p w14:paraId="0E2D6C38" w14:textId="77777777" w:rsidR="00B50050" w:rsidRDefault="00B50050" w:rsidP="0088127C">
            <w:pPr>
              <w:pStyle w:val="OtherTableBody"/>
            </w:pPr>
          </w:p>
        </w:tc>
        <w:tc>
          <w:tcPr>
            <w:tcW w:w="600" w:type="dxa"/>
          </w:tcPr>
          <w:p w14:paraId="7F9D5DC8" w14:textId="77777777" w:rsidR="00B50050" w:rsidRDefault="00B50050" w:rsidP="0088127C">
            <w:pPr>
              <w:pStyle w:val="OtherTableBody"/>
            </w:pPr>
            <w:r>
              <w:t>0003</w:t>
            </w:r>
          </w:p>
        </w:tc>
        <w:tc>
          <w:tcPr>
            <w:tcW w:w="2600" w:type="dxa"/>
          </w:tcPr>
          <w:p w14:paraId="5323BFC2" w14:textId="77777777" w:rsidR="00B50050" w:rsidRDefault="00B50050" w:rsidP="0088127C">
            <w:pPr>
              <w:pStyle w:val="OtherTableBody"/>
            </w:pPr>
          </w:p>
        </w:tc>
        <w:tc>
          <w:tcPr>
            <w:tcW w:w="1400" w:type="dxa"/>
          </w:tcPr>
          <w:p w14:paraId="1D806A4B" w14:textId="77777777" w:rsidR="00B50050" w:rsidRDefault="00B50050" w:rsidP="0088127C">
            <w:pPr>
              <w:pStyle w:val="OtherTableBody"/>
            </w:pPr>
            <w:r>
              <w:t>A04</w:t>
            </w:r>
          </w:p>
        </w:tc>
        <w:tc>
          <w:tcPr>
            <w:tcW w:w="4200" w:type="dxa"/>
          </w:tcPr>
          <w:p w14:paraId="627A798A" w14:textId="77777777" w:rsidR="00B50050" w:rsidRDefault="00B50050" w:rsidP="0088127C">
            <w:pPr>
              <w:pStyle w:val="OtherTableBody"/>
            </w:pPr>
            <w:r>
              <w:t>ADT/ACK -  Register a patient</w:t>
            </w:r>
          </w:p>
        </w:tc>
      </w:tr>
      <w:tr w:rsidR="00B50050" w:rsidRPr="001D2E85" w14:paraId="66C175C9" w14:textId="77777777" w:rsidTr="00195548">
        <w:tc>
          <w:tcPr>
            <w:tcW w:w="600" w:type="dxa"/>
          </w:tcPr>
          <w:p w14:paraId="76B9D92D" w14:textId="77777777" w:rsidR="00B50050" w:rsidRDefault="00B50050" w:rsidP="0088127C">
            <w:pPr>
              <w:pStyle w:val="OtherTableBody"/>
            </w:pPr>
          </w:p>
        </w:tc>
        <w:tc>
          <w:tcPr>
            <w:tcW w:w="600" w:type="dxa"/>
          </w:tcPr>
          <w:p w14:paraId="52CD83AA" w14:textId="77777777" w:rsidR="00B50050" w:rsidRDefault="00B50050" w:rsidP="0088127C">
            <w:pPr>
              <w:pStyle w:val="OtherTableBody"/>
            </w:pPr>
            <w:r>
              <w:t>0003</w:t>
            </w:r>
          </w:p>
        </w:tc>
        <w:tc>
          <w:tcPr>
            <w:tcW w:w="2600" w:type="dxa"/>
          </w:tcPr>
          <w:p w14:paraId="3140F563" w14:textId="77777777" w:rsidR="00B50050" w:rsidRDefault="00B50050" w:rsidP="0088127C">
            <w:pPr>
              <w:pStyle w:val="OtherTableBody"/>
            </w:pPr>
          </w:p>
        </w:tc>
        <w:tc>
          <w:tcPr>
            <w:tcW w:w="1400" w:type="dxa"/>
          </w:tcPr>
          <w:p w14:paraId="2412AEA2" w14:textId="77777777" w:rsidR="00B50050" w:rsidRDefault="00B50050" w:rsidP="0088127C">
            <w:pPr>
              <w:pStyle w:val="OtherTableBody"/>
            </w:pPr>
            <w:r>
              <w:t>A05</w:t>
            </w:r>
          </w:p>
        </w:tc>
        <w:tc>
          <w:tcPr>
            <w:tcW w:w="4200" w:type="dxa"/>
          </w:tcPr>
          <w:p w14:paraId="7BC24441" w14:textId="77777777" w:rsidR="00B50050" w:rsidRDefault="00B50050" w:rsidP="0088127C">
            <w:pPr>
              <w:pStyle w:val="OtherTableBody"/>
            </w:pPr>
            <w:r>
              <w:t>ADT/ACK -  Pre-admit a patient</w:t>
            </w:r>
          </w:p>
        </w:tc>
      </w:tr>
      <w:tr w:rsidR="00B50050" w:rsidRPr="001D2E85" w14:paraId="0A11BDEC" w14:textId="77777777" w:rsidTr="00195548">
        <w:tc>
          <w:tcPr>
            <w:tcW w:w="600" w:type="dxa"/>
          </w:tcPr>
          <w:p w14:paraId="26D089BF" w14:textId="77777777" w:rsidR="00B50050" w:rsidRDefault="00B50050" w:rsidP="0088127C">
            <w:pPr>
              <w:pStyle w:val="OtherTableBody"/>
            </w:pPr>
          </w:p>
        </w:tc>
        <w:tc>
          <w:tcPr>
            <w:tcW w:w="600" w:type="dxa"/>
          </w:tcPr>
          <w:p w14:paraId="2941232E" w14:textId="77777777" w:rsidR="00B50050" w:rsidRDefault="00B50050" w:rsidP="0088127C">
            <w:pPr>
              <w:pStyle w:val="OtherTableBody"/>
            </w:pPr>
            <w:r>
              <w:t>0003</w:t>
            </w:r>
          </w:p>
        </w:tc>
        <w:tc>
          <w:tcPr>
            <w:tcW w:w="2600" w:type="dxa"/>
          </w:tcPr>
          <w:p w14:paraId="42EF576E" w14:textId="77777777" w:rsidR="00B50050" w:rsidRDefault="00B50050" w:rsidP="0088127C">
            <w:pPr>
              <w:pStyle w:val="OtherTableBody"/>
            </w:pPr>
          </w:p>
        </w:tc>
        <w:tc>
          <w:tcPr>
            <w:tcW w:w="1400" w:type="dxa"/>
          </w:tcPr>
          <w:p w14:paraId="72F9E7E1" w14:textId="77777777" w:rsidR="00B50050" w:rsidRDefault="00B50050" w:rsidP="0088127C">
            <w:pPr>
              <w:pStyle w:val="OtherTableBody"/>
            </w:pPr>
            <w:r>
              <w:t>A06</w:t>
            </w:r>
          </w:p>
        </w:tc>
        <w:tc>
          <w:tcPr>
            <w:tcW w:w="4200" w:type="dxa"/>
          </w:tcPr>
          <w:p w14:paraId="7841A988" w14:textId="77777777" w:rsidR="00B50050" w:rsidRDefault="00B50050" w:rsidP="0088127C">
            <w:pPr>
              <w:pStyle w:val="OtherTableBody"/>
            </w:pPr>
            <w:r>
              <w:t>ADT/ACK -  Change an outpatient to an inpatient</w:t>
            </w:r>
          </w:p>
        </w:tc>
      </w:tr>
      <w:tr w:rsidR="00B50050" w:rsidRPr="001D2E85" w14:paraId="1AF95E79" w14:textId="77777777" w:rsidTr="00195548">
        <w:tc>
          <w:tcPr>
            <w:tcW w:w="600" w:type="dxa"/>
          </w:tcPr>
          <w:p w14:paraId="65AFAF6B" w14:textId="77777777" w:rsidR="00B50050" w:rsidRDefault="00B50050" w:rsidP="0088127C">
            <w:pPr>
              <w:pStyle w:val="OtherTableBody"/>
            </w:pPr>
          </w:p>
        </w:tc>
        <w:tc>
          <w:tcPr>
            <w:tcW w:w="600" w:type="dxa"/>
          </w:tcPr>
          <w:p w14:paraId="1FE98DEA" w14:textId="77777777" w:rsidR="00B50050" w:rsidRDefault="00B50050" w:rsidP="0088127C">
            <w:pPr>
              <w:pStyle w:val="OtherTableBody"/>
            </w:pPr>
            <w:r>
              <w:t>0003</w:t>
            </w:r>
          </w:p>
        </w:tc>
        <w:tc>
          <w:tcPr>
            <w:tcW w:w="2600" w:type="dxa"/>
          </w:tcPr>
          <w:p w14:paraId="5DF60F04" w14:textId="77777777" w:rsidR="00B50050" w:rsidRDefault="00B50050" w:rsidP="0088127C">
            <w:pPr>
              <w:pStyle w:val="OtherTableBody"/>
            </w:pPr>
          </w:p>
        </w:tc>
        <w:tc>
          <w:tcPr>
            <w:tcW w:w="1400" w:type="dxa"/>
          </w:tcPr>
          <w:p w14:paraId="43AAF175" w14:textId="77777777" w:rsidR="00B50050" w:rsidRDefault="00B50050" w:rsidP="0088127C">
            <w:pPr>
              <w:pStyle w:val="OtherTableBody"/>
            </w:pPr>
            <w:r>
              <w:t>A07</w:t>
            </w:r>
          </w:p>
        </w:tc>
        <w:tc>
          <w:tcPr>
            <w:tcW w:w="4200" w:type="dxa"/>
          </w:tcPr>
          <w:p w14:paraId="0FFDE9A7" w14:textId="77777777" w:rsidR="00B50050" w:rsidRDefault="00B50050" w:rsidP="0088127C">
            <w:pPr>
              <w:pStyle w:val="OtherTableBody"/>
            </w:pPr>
            <w:r>
              <w:t>ADT/ACK -  Change an inpatient to an outpatient</w:t>
            </w:r>
          </w:p>
        </w:tc>
      </w:tr>
      <w:tr w:rsidR="00B50050" w14:paraId="70400B5B" w14:textId="77777777" w:rsidTr="00195548">
        <w:tc>
          <w:tcPr>
            <w:tcW w:w="600" w:type="dxa"/>
          </w:tcPr>
          <w:p w14:paraId="6BAA0146" w14:textId="77777777" w:rsidR="00B50050" w:rsidRDefault="00B50050" w:rsidP="0088127C">
            <w:pPr>
              <w:pStyle w:val="OtherTableBody"/>
            </w:pPr>
          </w:p>
        </w:tc>
        <w:tc>
          <w:tcPr>
            <w:tcW w:w="600" w:type="dxa"/>
          </w:tcPr>
          <w:p w14:paraId="73FFD8E8" w14:textId="77777777" w:rsidR="00B50050" w:rsidRDefault="00B50050" w:rsidP="0088127C">
            <w:pPr>
              <w:pStyle w:val="OtherTableBody"/>
            </w:pPr>
            <w:r>
              <w:t>0003</w:t>
            </w:r>
          </w:p>
        </w:tc>
        <w:tc>
          <w:tcPr>
            <w:tcW w:w="2600" w:type="dxa"/>
          </w:tcPr>
          <w:p w14:paraId="39312D80" w14:textId="77777777" w:rsidR="00B50050" w:rsidRDefault="00B50050" w:rsidP="0088127C">
            <w:pPr>
              <w:pStyle w:val="OtherTableBody"/>
            </w:pPr>
          </w:p>
        </w:tc>
        <w:tc>
          <w:tcPr>
            <w:tcW w:w="1400" w:type="dxa"/>
          </w:tcPr>
          <w:p w14:paraId="2EAB4CA9" w14:textId="77777777" w:rsidR="00B50050" w:rsidRDefault="00B50050" w:rsidP="0088127C">
            <w:pPr>
              <w:pStyle w:val="OtherTableBody"/>
            </w:pPr>
            <w:r>
              <w:t>A08</w:t>
            </w:r>
          </w:p>
        </w:tc>
        <w:tc>
          <w:tcPr>
            <w:tcW w:w="4200" w:type="dxa"/>
          </w:tcPr>
          <w:p w14:paraId="7CA8BBF8" w14:textId="77777777" w:rsidR="00B50050" w:rsidRDefault="00B50050" w:rsidP="0088127C">
            <w:pPr>
              <w:pStyle w:val="OtherTableBody"/>
            </w:pPr>
            <w:r>
              <w:t>ADT/ACK -  Update patient information</w:t>
            </w:r>
          </w:p>
        </w:tc>
      </w:tr>
      <w:tr w:rsidR="00B50050" w:rsidRPr="001D2E85" w14:paraId="4D12BE37" w14:textId="77777777" w:rsidTr="00195548">
        <w:tc>
          <w:tcPr>
            <w:tcW w:w="600" w:type="dxa"/>
          </w:tcPr>
          <w:p w14:paraId="6400A269" w14:textId="77777777" w:rsidR="00B50050" w:rsidRDefault="00B50050" w:rsidP="0088127C">
            <w:pPr>
              <w:pStyle w:val="OtherTableBody"/>
            </w:pPr>
          </w:p>
        </w:tc>
        <w:tc>
          <w:tcPr>
            <w:tcW w:w="600" w:type="dxa"/>
          </w:tcPr>
          <w:p w14:paraId="076375D5" w14:textId="77777777" w:rsidR="00B50050" w:rsidRDefault="00B50050" w:rsidP="0088127C">
            <w:pPr>
              <w:pStyle w:val="OtherTableBody"/>
            </w:pPr>
            <w:r>
              <w:t>0003</w:t>
            </w:r>
          </w:p>
        </w:tc>
        <w:tc>
          <w:tcPr>
            <w:tcW w:w="2600" w:type="dxa"/>
          </w:tcPr>
          <w:p w14:paraId="0DAC1E22" w14:textId="77777777" w:rsidR="00B50050" w:rsidRDefault="00B50050" w:rsidP="0088127C">
            <w:pPr>
              <w:pStyle w:val="OtherTableBody"/>
            </w:pPr>
          </w:p>
        </w:tc>
        <w:tc>
          <w:tcPr>
            <w:tcW w:w="1400" w:type="dxa"/>
          </w:tcPr>
          <w:p w14:paraId="1F0CC935" w14:textId="77777777" w:rsidR="00B50050" w:rsidRDefault="00B50050" w:rsidP="0088127C">
            <w:pPr>
              <w:pStyle w:val="OtherTableBody"/>
            </w:pPr>
            <w:r>
              <w:t>A09</w:t>
            </w:r>
          </w:p>
        </w:tc>
        <w:tc>
          <w:tcPr>
            <w:tcW w:w="4200" w:type="dxa"/>
          </w:tcPr>
          <w:p w14:paraId="488FBB56" w14:textId="77777777" w:rsidR="00B50050" w:rsidRDefault="00B50050" w:rsidP="0088127C">
            <w:pPr>
              <w:pStyle w:val="OtherTableBody"/>
            </w:pPr>
            <w:r>
              <w:t>ADT/ACK -  Patient departing - tracking</w:t>
            </w:r>
          </w:p>
        </w:tc>
      </w:tr>
      <w:tr w:rsidR="00B50050" w:rsidRPr="001D2E85" w14:paraId="5AFD8BAC" w14:textId="77777777" w:rsidTr="00195548">
        <w:tc>
          <w:tcPr>
            <w:tcW w:w="600" w:type="dxa"/>
          </w:tcPr>
          <w:p w14:paraId="63181401" w14:textId="77777777" w:rsidR="00B50050" w:rsidRDefault="00B50050" w:rsidP="0088127C">
            <w:pPr>
              <w:pStyle w:val="OtherTableBody"/>
            </w:pPr>
          </w:p>
        </w:tc>
        <w:tc>
          <w:tcPr>
            <w:tcW w:w="600" w:type="dxa"/>
          </w:tcPr>
          <w:p w14:paraId="2DC443E7" w14:textId="77777777" w:rsidR="00B50050" w:rsidRDefault="00B50050" w:rsidP="0088127C">
            <w:pPr>
              <w:pStyle w:val="OtherTableBody"/>
            </w:pPr>
            <w:r>
              <w:t>0003</w:t>
            </w:r>
          </w:p>
        </w:tc>
        <w:tc>
          <w:tcPr>
            <w:tcW w:w="2600" w:type="dxa"/>
          </w:tcPr>
          <w:p w14:paraId="5D6DD114" w14:textId="77777777" w:rsidR="00B50050" w:rsidRDefault="00B50050" w:rsidP="0088127C">
            <w:pPr>
              <w:pStyle w:val="OtherTableBody"/>
            </w:pPr>
          </w:p>
        </w:tc>
        <w:tc>
          <w:tcPr>
            <w:tcW w:w="1400" w:type="dxa"/>
          </w:tcPr>
          <w:p w14:paraId="58FAD623" w14:textId="77777777" w:rsidR="00B50050" w:rsidRDefault="00B50050" w:rsidP="0088127C">
            <w:pPr>
              <w:pStyle w:val="OtherTableBody"/>
            </w:pPr>
            <w:r>
              <w:t>A10</w:t>
            </w:r>
          </w:p>
        </w:tc>
        <w:tc>
          <w:tcPr>
            <w:tcW w:w="4200" w:type="dxa"/>
          </w:tcPr>
          <w:p w14:paraId="29F5EFCE" w14:textId="77777777" w:rsidR="00B50050" w:rsidRDefault="00B50050" w:rsidP="0088127C">
            <w:pPr>
              <w:pStyle w:val="OtherTableBody"/>
            </w:pPr>
            <w:r>
              <w:t>ADT/ACK -  Patient arriving - tracking</w:t>
            </w:r>
          </w:p>
        </w:tc>
      </w:tr>
      <w:tr w:rsidR="00B50050" w:rsidRPr="001D2E85" w14:paraId="7CF61C15" w14:textId="77777777" w:rsidTr="00195548">
        <w:tc>
          <w:tcPr>
            <w:tcW w:w="600" w:type="dxa"/>
          </w:tcPr>
          <w:p w14:paraId="4BE43D85" w14:textId="77777777" w:rsidR="00B50050" w:rsidRDefault="00B50050" w:rsidP="0088127C">
            <w:pPr>
              <w:pStyle w:val="OtherTableBody"/>
            </w:pPr>
          </w:p>
        </w:tc>
        <w:tc>
          <w:tcPr>
            <w:tcW w:w="600" w:type="dxa"/>
          </w:tcPr>
          <w:p w14:paraId="0E18F0B6" w14:textId="77777777" w:rsidR="00B50050" w:rsidRDefault="00B50050" w:rsidP="0088127C">
            <w:pPr>
              <w:pStyle w:val="OtherTableBody"/>
            </w:pPr>
            <w:r>
              <w:t>0003</w:t>
            </w:r>
          </w:p>
        </w:tc>
        <w:tc>
          <w:tcPr>
            <w:tcW w:w="2600" w:type="dxa"/>
          </w:tcPr>
          <w:p w14:paraId="6DD71DFA" w14:textId="77777777" w:rsidR="00B50050" w:rsidRDefault="00B50050" w:rsidP="0088127C">
            <w:pPr>
              <w:pStyle w:val="OtherTableBody"/>
            </w:pPr>
          </w:p>
        </w:tc>
        <w:tc>
          <w:tcPr>
            <w:tcW w:w="1400" w:type="dxa"/>
          </w:tcPr>
          <w:p w14:paraId="70A5F1EF" w14:textId="77777777" w:rsidR="00B50050" w:rsidRDefault="00B50050" w:rsidP="0088127C">
            <w:pPr>
              <w:pStyle w:val="OtherTableBody"/>
            </w:pPr>
            <w:r>
              <w:t>A11</w:t>
            </w:r>
          </w:p>
        </w:tc>
        <w:tc>
          <w:tcPr>
            <w:tcW w:w="4200" w:type="dxa"/>
          </w:tcPr>
          <w:p w14:paraId="293F503E" w14:textId="77777777" w:rsidR="00B50050" w:rsidRDefault="00B50050" w:rsidP="0088127C">
            <w:pPr>
              <w:pStyle w:val="OtherTableBody"/>
            </w:pPr>
            <w:r>
              <w:t>ADT/ACK -  Cancel admit/visit notification</w:t>
            </w:r>
          </w:p>
        </w:tc>
      </w:tr>
      <w:tr w:rsidR="00B50050" w14:paraId="01BC11E5" w14:textId="77777777" w:rsidTr="00195548">
        <w:tc>
          <w:tcPr>
            <w:tcW w:w="600" w:type="dxa"/>
          </w:tcPr>
          <w:p w14:paraId="08A04F5D" w14:textId="77777777" w:rsidR="00B50050" w:rsidRDefault="00B50050" w:rsidP="0088127C">
            <w:pPr>
              <w:pStyle w:val="OtherTableBody"/>
            </w:pPr>
          </w:p>
        </w:tc>
        <w:tc>
          <w:tcPr>
            <w:tcW w:w="600" w:type="dxa"/>
          </w:tcPr>
          <w:p w14:paraId="09114E79" w14:textId="77777777" w:rsidR="00B50050" w:rsidRDefault="00B50050" w:rsidP="0088127C">
            <w:pPr>
              <w:pStyle w:val="OtherTableBody"/>
            </w:pPr>
            <w:r>
              <w:t>0003</w:t>
            </w:r>
          </w:p>
        </w:tc>
        <w:tc>
          <w:tcPr>
            <w:tcW w:w="2600" w:type="dxa"/>
          </w:tcPr>
          <w:p w14:paraId="77FC2775" w14:textId="77777777" w:rsidR="00B50050" w:rsidRDefault="00B50050" w:rsidP="0088127C">
            <w:pPr>
              <w:pStyle w:val="OtherTableBody"/>
            </w:pPr>
          </w:p>
        </w:tc>
        <w:tc>
          <w:tcPr>
            <w:tcW w:w="1400" w:type="dxa"/>
          </w:tcPr>
          <w:p w14:paraId="1F82B9DA" w14:textId="77777777" w:rsidR="00B50050" w:rsidRDefault="00B50050" w:rsidP="0088127C">
            <w:pPr>
              <w:pStyle w:val="OtherTableBody"/>
            </w:pPr>
            <w:r>
              <w:t>A12</w:t>
            </w:r>
          </w:p>
        </w:tc>
        <w:tc>
          <w:tcPr>
            <w:tcW w:w="4200" w:type="dxa"/>
          </w:tcPr>
          <w:p w14:paraId="7520ADE5" w14:textId="77777777" w:rsidR="00B50050" w:rsidRDefault="00B50050" w:rsidP="0088127C">
            <w:pPr>
              <w:pStyle w:val="OtherTableBody"/>
            </w:pPr>
            <w:r>
              <w:t>ADT/ACK -  Cancel transfer</w:t>
            </w:r>
          </w:p>
        </w:tc>
      </w:tr>
      <w:tr w:rsidR="00B50050" w:rsidRPr="001D2E85" w14:paraId="7920F7D9" w14:textId="77777777" w:rsidTr="00195548">
        <w:tc>
          <w:tcPr>
            <w:tcW w:w="600" w:type="dxa"/>
          </w:tcPr>
          <w:p w14:paraId="270740A8" w14:textId="77777777" w:rsidR="00B50050" w:rsidRDefault="00B50050" w:rsidP="0088127C">
            <w:pPr>
              <w:pStyle w:val="OtherTableBody"/>
            </w:pPr>
          </w:p>
        </w:tc>
        <w:tc>
          <w:tcPr>
            <w:tcW w:w="600" w:type="dxa"/>
          </w:tcPr>
          <w:p w14:paraId="5C4824EE" w14:textId="77777777" w:rsidR="00B50050" w:rsidRDefault="00B50050" w:rsidP="0088127C">
            <w:pPr>
              <w:pStyle w:val="OtherTableBody"/>
            </w:pPr>
            <w:r>
              <w:t>0003</w:t>
            </w:r>
          </w:p>
        </w:tc>
        <w:tc>
          <w:tcPr>
            <w:tcW w:w="2600" w:type="dxa"/>
          </w:tcPr>
          <w:p w14:paraId="56BD9C45" w14:textId="77777777" w:rsidR="00B50050" w:rsidRDefault="00B50050" w:rsidP="0088127C">
            <w:pPr>
              <w:pStyle w:val="OtherTableBody"/>
            </w:pPr>
          </w:p>
        </w:tc>
        <w:tc>
          <w:tcPr>
            <w:tcW w:w="1400" w:type="dxa"/>
          </w:tcPr>
          <w:p w14:paraId="4320ECCA" w14:textId="77777777" w:rsidR="00B50050" w:rsidRDefault="00B50050" w:rsidP="0088127C">
            <w:pPr>
              <w:pStyle w:val="OtherTableBody"/>
            </w:pPr>
            <w:r>
              <w:t>A13</w:t>
            </w:r>
          </w:p>
        </w:tc>
        <w:tc>
          <w:tcPr>
            <w:tcW w:w="4200" w:type="dxa"/>
          </w:tcPr>
          <w:p w14:paraId="6128E689" w14:textId="77777777" w:rsidR="00B50050" w:rsidRDefault="00B50050" w:rsidP="0088127C">
            <w:pPr>
              <w:pStyle w:val="OtherTableBody"/>
            </w:pPr>
            <w:r>
              <w:t>ADT/ACK -  Cancel discharge/end visit</w:t>
            </w:r>
          </w:p>
        </w:tc>
      </w:tr>
      <w:tr w:rsidR="00B50050" w14:paraId="480B72C8" w14:textId="77777777" w:rsidTr="00195548">
        <w:tc>
          <w:tcPr>
            <w:tcW w:w="600" w:type="dxa"/>
          </w:tcPr>
          <w:p w14:paraId="00D1371F" w14:textId="77777777" w:rsidR="00B50050" w:rsidRDefault="00B50050" w:rsidP="0088127C">
            <w:pPr>
              <w:pStyle w:val="OtherTableBody"/>
            </w:pPr>
          </w:p>
        </w:tc>
        <w:tc>
          <w:tcPr>
            <w:tcW w:w="600" w:type="dxa"/>
          </w:tcPr>
          <w:p w14:paraId="753C5A54" w14:textId="77777777" w:rsidR="00B50050" w:rsidRDefault="00B50050" w:rsidP="0088127C">
            <w:pPr>
              <w:pStyle w:val="OtherTableBody"/>
            </w:pPr>
            <w:r>
              <w:t>0003</w:t>
            </w:r>
          </w:p>
        </w:tc>
        <w:tc>
          <w:tcPr>
            <w:tcW w:w="2600" w:type="dxa"/>
          </w:tcPr>
          <w:p w14:paraId="27623FF4" w14:textId="77777777" w:rsidR="00B50050" w:rsidRDefault="00B50050" w:rsidP="0088127C">
            <w:pPr>
              <w:pStyle w:val="OtherTableBody"/>
            </w:pPr>
          </w:p>
        </w:tc>
        <w:tc>
          <w:tcPr>
            <w:tcW w:w="1400" w:type="dxa"/>
          </w:tcPr>
          <w:p w14:paraId="7F3C472F" w14:textId="77777777" w:rsidR="00B50050" w:rsidRDefault="00B50050" w:rsidP="0088127C">
            <w:pPr>
              <w:pStyle w:val="OtherTableBody"/>
            </w:pPr>
            <w:r>
              <w:t>A14</w:t>
            </w:r>
          </w:p>
        </w:tc>
        <w:tc>
          <w:tcPr>
            <w:tcW w:w="4200" w:type="dxa"/>
          </w:tcPr>
          <w:p w14:paraId="4683C438" w14:textId="77777777" w:rsidR="00B50050" w:rsidRDefault="00B50050" w:rsidP="0088127C">
            <w:pPr>
              <w:pStyle w:val="OtherTableBody"/>
            </w:pPr>
            <w:r>
              <w:t>ADT/ACK -  Pending admit</w:t>
            </w:r>
          </w:p>
        </w:tc>
      </w:tr>
      <w:tr w:rsidR="00B50050" w14:paraId="2414B047" w14:textId="77777777" w:rsidTr="00195548">
        <w:tc>
          <w:tcPr>
            <w:tcW w:w="600" w:type="dxa"/>
          </w:tcPr>
          <w:p w14:paraId="7A3F45B5" w14:textId="77777777" w:rsidR="00B50050" w:rsidRDefault="00B50050" w:rsidP="0088127C">
            <w:pPr>
              <w:pStyle w:val="OtherTableBody"/>
            </w:pPr>
          </w:p>
        </w:tc>
        <w:tc>
          <w:tcPr>
            <w:tcW w:w="600" w:type="dxa"/>
          </w:tcPr>
          <w:p w14:paraId="686235E6" w14:textId="77777777" w:rsidR="00B50050" w:rsidRDefault="00B50050" w:rsidP="0088127C">
            <w:pPr>
              <w:pStyle w:val="OtherTableBody"/>
            </w:pPr>
            <w:r>
              <w:t>0003</w:t>
            </w:r>
          </w:p>
        </w:tc>
        <w:tc>
          <w:tcPr>
            <w:tcW w:w="2600" w:type="dxa"/>
          </w:tcPr>
          <w:p w14:paraId="1ABAB038" w14:textId="77777777" w:rsidR="00B50050" w:rsidRDefault="00B50050" w:rsidP="0088127C">
            <w:pPr>
              <w:pStyle w:val="OtherTableBody"/>
            </w:pPr>
          </w:p>
        </w:tc>
        <w:tc>
          <w:tcPr>
            <w:tcW w:w="1400" w:type="dxa"/>
          </w:tcPr>
          <w:p w14:paraId="07070AE5" w14:textId="77777777" w:rsidR="00B50050" w:rsidRDefault="00B50050" w:rsidP="0088127C">
            <w:pPr>
              <w:pStyle w:val="OtherTableBody"/>
            </w:pPr>
            <w:r>
              <w:t>A15</w:t>
            </w:r>
          </w:p>
        </w:tc>
        <w:tc>
          <w:tcPr>
            <w:tcW w:w="4200" w:type="dxa"/>
          </w:tcPr>
          <w:p w14:paraId="3439AFA9" w14:textId="77777777" w:rsidR="00B50050" w:rsidRDefault="00B50050" w:rsidP="0088127C">
            <w:pPr>
              <w:pStyle w:val="OtherTableBody"/>
            </w:pPr>
            <w:r>
              <w:t>ADT/ACK -  Pending transfer</w:t>
            </w:r>
          </w:p>
        </w:tc>
      </w:tr>
      <w:tr w:rsidR="00B50050" w14:paraId="54F2AD34" w14:textId="77777777" w:rsidTr="00195548">
        <w:tc>
          <w:tcPr>
            <w:tcW w:w="600" w:type="dxa"/>
          </w:tcPr>
          <w:p w14:paraId="48BB4B04" w14:textId="77777777" w:rsidR="00B50050" w:rsidRDefault="00B50050" w:rsidP="0088127C">
            <w:pPr>
              <w:pStyle w:val="OtherTableBody"/>
            </w:pPr>
          </w:p>
        </w:tc>
        <w:tc>
          <w:tcPr>
            <w:tcW w:w="600" w:type="dxa"/>
          </w:tcPr>
          <w:p w14:paraId="5439AD45" w14:textId="77777777" w:rsidR="00B50050" w:rsidRDefault="00B50050" w:rsidP="0088127C">
            <w:pPr>
              <w:pStyle w:val="OtherTableBody"/>
            </w:pPr>
            <w:r>
              <w:t>0003</w:t>
            </w:r>
          </w:p>
        </w:tc>
        <w:tc>
          <w:tcPr>
            <w:tcW w:w="2600" w:type="dxa"/>
          </w:tcPr>
          <w:p w14:paraId="43B92195" w14:textId="77777777" w:rsidR="00B50050" w:rsidRDefault="00B50050" w:rsidP="0088127C">
            <w:pPr>
              <w:pStyle w:val="OtherTableBody"/>
            </w:pPr>
          </w:p>
        </w:tc>
        <w:tc>
          <w:tcPr>
            <w:tcW w:w="1400" w:type="dxa"/>
          </w:tcPr>
          <w:p w14:paraId="304A3216" w14:textId="77777777" w:rsidR="00B50050" w:rsidRDefault="00B50050" w:rsidP="0088127C">
            <w:pPr>
              <w:pStyle w:val="OtherTableBody"/>
            </w:pPr>
            <w:r>
              <w:t>A16</w:t>
            </w:r>
          </w:p>
        </w:tc>
        <w:tc>
          <w:tcPr>
            <w:tcW w:w="4200" w:type="dxa"/>
          </w:tcPr>
          <w:p w14:paraId="2970517B" w14:textId="77777777" w:rsidR="00B50050" w:rsidRDefault="00B50050" w:rsidP="0088127C">
            <w:pPr>
              <w:pStyle w:val="OtherTableBody"/>
            </w:pPr>
            <w:r>
              <w:t>ADT/ACK -  Pending discharge</w:t>
            </w:r>
          </w:p>
        </w:tc>
      </w:tr>
      <w:tr w:rsidR="00B50050" w14:paraId="58815B7B" w14:textId="77777777" w:rsidTr="00195548">
        <w:tc>
          <w:tcPr>
            <w:tcW w:w="600" w:type="dxa"/>
          </w:tcPr>
          <w:p w14:paraId="7CEB95B4" w14:textId="77777777" w:rsidR="00B50050" w:rsidRDefault="00B50050" w:rsidP="0088127C">
            <w:pPr>
              <w:pStyle w:val="OtherTableBody"/>
            </w:pPr>
          </w:p>
        </w:tc>
        <w:tc>
          <w:tcPr>
            <w:tcW w:w="600" w:type="dxa"/>
          </w:tcPr>
          <w:p w14:paraId="74DB1738" w14:textId="77777777" w:rsidR="00B50050" w:rsidRDefault="00B50050" w:rsidP="0088127C">
            <w:pPr>
              <w:pStyle w:val="OtherTableBody"/>
            </w:pPr>
            <w:r>
              <w:t>0003</w:t>
            </w:r>
          </w:p>
        </w:tc>
        <w:tc>
          <w:tcPr>
            <w:tcW w:w="2600" w:type="dxa"/>
          </w:tcPr>
          <w:p w14:paraId="1416B0DD" w14:textId="77777777" w:rsidR="00B50050" w:rsidRDefault="00B50050" w:rsidP="0088127C">
            <w:pPr>
              <w:pStyle w:val="OtherTableBody"/>
            </w:pPr>
          </w:p>
        </w:tc>
        <w:tc>
          <w:tcPr>
            <w:tcW w:w="1400" w:type="dxa"/>
          </w:tcPr>
          <w:p w14:paraId="458BC8F4" w14:textId="77777777" w:rsidR="00B50050" w:rsidRDefault="00B50050" w:rsidP="0088127C">
            <w:pPr>
              <w:pStyle w:val="OtherTableBody"/>
            </w:pPr>
            <w:r>
              <w:t>A17</w:t>
            </w:r>
          </w:p>
        </w:tc>
        <w:tc>
          <w:tcPr>
            <w:tcW w:w="4200" w:type="dxa"/>
          </w:tcPr>
          <w:p w14:paraId="1EA91B19" w14:textId="77777777" w:rsidR="00B50050" w:rsidRDefault="00B50050" w:rsidP="0088127C">
            <w:pPr>
              <w:pStyle w:val="OtherTableBody"/>
            </w:pPr>
            <w:r>
              <w:t>ADT/ACK -  Swap patients</w:t>
            </w:r>
          </w:p>
        </w:tc>
      </w:tr>
      <w:tr w:rsidR="00B50050" w:rsidRPr="001D2E85" w14:paraId="38117112" w14:textId="77777777" w:rsidTr="00195548">
        <w:tc>
          <w:tcPr>
            <w:tcW w:w="600" w:type="dxa"/>
          </w:tcPr>
          <w:p w14:paraId="759F6FDF" w14:textId="77777777" w:rsidR="00B50050" w:rsidRDefault="00B50050" w:rsidP="0088127C">
            <w:pPr>
              <w:pStyle w:val="OtherTableBody"/>
            </w:pPr>
          </w:p>
        </w:tc>
        <w:tc>
          <w:tcPr>
            <w:tcW w:w="600" w:type="dxa"/>
          </w:tcPr>
          <w:p w14:paraId="0093B753" w14:textId="77777777" w:rsidR="00B50050" w:rsidRDefault="00B50050" w:rsidP="0088127C">
            <w:pPr>
              <w:pStyle w:val="OtherTableBody"/>
            </w:pPr>
            <w:r>
              <w:t>0003</w:t>
            </w:r>
          </w:p>
        </w:tc>
        <w:tc>
          <w:tcPr>
            <w:tcW w:w="2600" w:type="dxa"/>
          </w:tcPr>
          <w:p w14:paraId="3DECA1A0" w14:textId="77777777" w:rsidR="00B50050" w:rsidRDefault="00B50050" w:rsidP="0088127C">
            <w:pPr>
              <w:pStyle w:val="OtherTableBody"/>
            </w:pPr>
          </w:p>
        </w:tc>
        <w:tc>
          <w:tcPr>
            <w:tcW w:w="1400" w:type="dxa"/>
          </w:tcPr>
          <w:p w14:paraId="3A0152FD" w14:textId="77777777" w:rsidR="00B50050" w:rsidRDefault="00B50050" w:rsidP="0088127C">
            <w:pPr>
              <w:pStyle w:val="OtherTableBody"/>
            </w:pPr>
            <w:r>
              <w:t>A18</w:t>
            </w:r>
          </w:p>
        </w:tc>
        <w:tc>
          <w:tcPr>
            <w:tcW w:w="4200" w:type="dxa"/>
          </w:tcPr>
          <w:p w14:paraId="5FD98D5F" w14:textId="77777777" w:rsidR="00B50050" w:rsidRDefault="00B50050" w:rsidP="0088127C">
            <w:pPr>
              <w:pStyle w:val="OtherTableBody"/>
            </w:pPr>
            <w:r>
              <w:t>ADT/ACK -  Merge patient information</w:t>
            </w:r>
          </w:p>
        </w:tc>
      </w:tr>
      <w:tr w:rsidR="00B50050" w14:paraId="5EC58152" w14:textId="77777777" w:rsidTr="00195548">
        <w:tc>
          <w:tcPr>
            <w:tcW w:w="600" w:type="dxa"/>
          </w:tcPr>
          <w:p w14:paraId="102B872C" w14:textId="77777777" w:rsidR="00B50050" w:rsidRDefault="00B50050" w:rsidP="0088127C">
            <w:pPr>
              <w:pStyle w:val="OtherTableBody"/>
            </w:pPr>
          </w:p>
        </w:tc>
        <w:tc>
          <w:tcPr>
            <w:tcW w:w="600" w:type="dxa"/>
          </w:tcPr>
          <w:p w14:paraId="70ED6F55" w14:textId="77777777" w:rsidR="00B50050" w:rsidRDefault="00B50050" w:rsidP="0088127C">
            <w:pPr>
              <w:pStyle w:val="OtherTableBody"/>
            </w:pPr>
            <w:r>
              <w:t>0003</w:t>
            </w:r>
          </w:p>
        </w:tc>
        <w:tc>
          <w:tcPr>
            <w:tcW w:w="2600" w:type="dxa"/>
          </w:tcPr>
          <w:p w14:paraId="5FD5139A" w14:textId="77777777" w:rsidR="00B50050" w:rsidRDefault="00B50050" w:rsidP="0088127C">
            <w:pPr>
              <w:pStyle w:val="OtherTableBody"/>
            </w:pPr>
          </w:p>
        </w:tc>
        <w:tc>
          <w:tcPr>
            <w:tcW w:w="1400" w:type="dxa"/>
          </w:tcPr>
          <w:p w14:paraId="0C5DE160" w14:textId="77777777" w:rsidR="00B50050" w:rsidRDefault="00B50050" w:rsidP="0088127C">
            <w:pPr>
              <w:pStyle w:val="OtherTableBody"/>
            </w:pPr>
            <w:r>
              <w:t>A19</w:t>
            </w:r>
          </w:p>
        </w:tc>
        <w:tc>
          <w:tcPr>
            <w:tcW w:w="4200" w:type="dxa"/>
          </w:tcPr>
          <w:p w14:paraId="089BDEF8" w14:textId="77777777" w:rsidR="00B50050" w:rsidRDefault="00B50050" w:rsidP="0088127C">
            <w:pPr>
              <w:pStyle w:val="OtherTableBody"/>
            </w:pPr>
            <w:r>
              <w:t>QRY/ADR -  Patient query</w:t>
            </w:r>
          </w:p>
        </w:tc>
      </w:tr>
      <w:tr w:rsidR="00B50050" w:rsidRPr="001D2E85" w14:paraId="2E6EFCDF" w14:textId="77777777" w:rsidTr="00195548">
        <w:tc>
          <w:tcPr>
            <w:tcW w:w="600" w:type="dxa"/>
          </w:tcPr>
          <w:p w14:paraId="59FF0D97" w14:textId="77777777" w:rsidR="00B50050" w:rsidRDefault="00B50050" w:rsidP="0088127C">
            <w:pPr>
              <w:pStyle w:val="OtherTableBody"/>
            </w:pPr>
          </w:p>
        </w:tc>
        <w:tc>
          <w:tcPr>
            <w:tcW w:w="600" w:type="dxa"/>
          </w:tcPr>
          <w:p w14:paraId="28B93BCA" w14:textId="77777777" w:rsidR="00B50050" w:rsidRDefault="00B50050" w:rsidP="0088127C">
            <w:pPr>
              <w:pStyle w:val="OtherTableBody"/>
            </w:pPr>
            <w:r>
              <w:t>0003</w:t>
            </w:r>
          </w:p>
        </w:tc>
        <w:tc>
          <w:tcPr>
            <w:tcW w:w="2600" w:type="dxa"/>
          </w:tcPr>
          <w:p w14:paraId="6537775E" w14:textId="77777777" w:rsidR="00B50050" w:rsidRDefault="00B50050" w:rsidP="0088127C">
            <w:pPr>
              <w:pStyle w:val="OtherTableBody"/>
            </w:pPr>
          </w:p>
        </w:tc>
        <w:tc>
          <w:tcPr>
            <w:tcW w:w="1400" w:type="dxa"/>
          </w:tcPr>
          <w:p w14:paraId="1BEB39D3" w14:textId="77777777" w:rsidR="00B50050" w:rsidRDefault="00B50050" w:rsidP="0088127C">
            <w:pPr>
              <w:pStyle w:val="OtherTableBody"/>
            </w:pPr>
            <w:r>
              <w:t>A20</w:t>
            </w:r>
          </w:p>
        </w:tc>
        <w:tc>
          <w:tcPr>
            <w:tcW w:w="4200" w:type="dxa"/>
          </w:tcPr>
          <w:p w14:paraId="2A1623FA" w14:textId="77777777" w:rsidR="00B50050" w:rsidRDefault="00B50050" w:rsidP="0088127C">
            <w:pPr>
              <w:pStyle w:val="OtherTableBody"/>
            </w:pPr>
            <w:r>
              <w:t>ADT/ACK -  Bed status update</w:t>
            </w:r>
          </w:p>
        </w:tc>
      </w:tr>
      <w:tr w:rsidR="00B50050" w:rsidRPr="001D2E85" w14:paraId="595151B6" w14:textId="77777777" w:rsidTr="00195548">
        <w:tc>
          <w:tcPr>
            <w:tcW w:w="600" w:type="dxa"/>
          </w:tcPr>
          <w:p w14:paraId="72E7C2B0" w14:textId="77777777" w:rsidR="00B50050" w:rsidRDefault="00B50050" w:rsidP="0088127C">
            <w:pPr>
              <w:pStyle w:val="OtherTableBody"/>
            </w:pPr>
          </w:p>
        </w:tc>
        <w:tc>
          <w:tcPr>
            <w:tcW w:w="600" w:type="dxa"/>
          </w:tcPr>
          <w:p w14:paraId="4024C54F" w14:textId="77777777" w:rsidR="00B50050" w:rsidRDefault="00B50050" w:rsidP="0088127C">
            <w:pPr>
              <w:pStyle w:val="OtherTableBody"/>
            </w:pPr>
            <w:r>
              <w:t>0003</w:t>
            </w:r>
          </w:p>
        </w:tc>
        <w:tc>
          <w:tcPr>
            <w:tcW w:w="2600" w:type="dxa"/>
          </w:tcPr>
          <w:p w14:paraId="5DB24CC7" w14:textId="77777777" w:rsidR="00B50050" w:rsidRDefault="00B50050" w:rsidP="0088127C">
            <w:pPr>
              <w:pStyle w:val="OtherTableBody"/>
            </w:pPr>
          </w:p>
        </w:tc>
        <w:tc>
          <w:tcPr>
            <w:tcW w:w="1400" w:type="dxa"/>
          </w:tcPr>
          <w:p w14:paraId="1C384969" w14:textId="77777777" w:rsidR="00B50050" w:rsidRDefault="00B50050" w:rsidP="0088127C">
            <w:pPr>
              <w:pStyle w:val="OtherTableBody"/>
            </w:pPr>
            <w:r>
              <w:t>A21</w:t>
            </w:r>
          </w:p>
        </w:tc>
        <w:tc>
          <w:tcPr>
            <w:tcW w:w="4200" w:type="dxa"/>
          </w:tcPr>
          <w:p w14:paraId="3664EFD3" w14:textId="77777777" w:rsidR="00B50050" w:rsidRDefault="00B50050" w:rsidP="0088127C">
            <w:pPr>
              <w:pStyle w:val="OtherTableBody"/>
            </w:pPr>
            <w:r>
              <w:t>ADT/ACK -  Patient goes on a "leave of absence"</w:t>
            </w:r>
          </w:p>
        </w:tc>
      </w:tr>
      <w:tr w:rsidR="00B50050" w:rsidRPr="001D2E85" w14:paraId="7A4A145E" w14:textId="77777777" w:rsidTr="00195548">
        <w:tc>
          <w:tcPr>
            <w:tcW w:w="600" w:type="dxa"/>
          </w:tcPr>
          <w:p w14:paraId="1FB887B7" w14:textId="77777777" w:rsidR="00B50050" w:rsidRDefault="00B50050" w:rsidP="0088127C">
            <w:pPr>
              <w:pStyle w:val="OtherTableBody"/>
            </w:pPr>
          </w:p>
        </w:tc>
        <w:tc>
          <w:tcPr>
            <w:tcW w:w="600" w:type="dxa"/>
          </w:tcPr>
          <w:p w14:paraId="053B2DBC" w14:textId="77777777" w:rsidR="00B50050" w:rsidRDefault="00B50050" w:rsidP="0088127C">
            <w:pPr>
              <w:pStyle w:val="OtherTableBody"/>
            </w:pPr>
            <w:r>
              <w:t>0003</w:t>
            </w:r>
          </w:p>
        </w:tc>
        <w:tc>
          <w:tcPr>
            <w:tcW w:w="2600" w:type="dxa"/>
          </w:tcPr>
          <w:p w14:paraId="4A5625E4" w14:textId="77777777" w:rsidR="00B50050" w:rsidRDefault="00B50050" w:rsidP="0088127C">
            <w:pPr>
              <w:pStyle w:val="OtherTableBody"/>
            </w:pPr>
          </w:p>
        </w:tc>
        <w:tc>
          <w:tcPr>
            <w:tcW w:w="1400" w:type="dxa"/>
          </w:tcPr>
          <w:p w14:paraId="65F87631" w14:textId="77777777" w:rsidR="00B50050" w:rsidRDefault="00B50050" w:rsidP="0088127C">
            <w:pPr>
              <w:pStyle w:val="OtherTableBody"/>
            </w:pPr>
            <w:r>
              <w:t>A22</w:t>
            </w:r>
          </w:p>
        </w:tc>
        <w:tc>
          <w:tcPr>
            <w:tcW w:w="4200" w:type="dxa"/>
          </w:tcPr>
          <w:p w14:paraId="07DB11E4" w14:textId="77777777" w:rsidR="00B50050" w:rsidRDefault="00B50050" w:rsidP="0088127C">
            <w:pPr>
              <w:pStyle w:val="OtherTableBody"/>
            </w:pPr>
            <w:r>
              <w:t>ADT/ACK -  Patient returns from a "leave of absence"</w:t>
            </w:r>
          </w:p>
        </w:tc>
      </w:tr>
      <w:tr w:rsidR="00B50050" w:rsidRPr="001D2E85" w14:paraId="01332CED" w14:textId="77777777" w:rsidTr="00195548">
        <w:tc>
          <w:tcPr>
            <w:tcW w:w="600" w:type="dxa"/>
          </w:tcPr>
          <w:p w14:paraId="06FC515D" w14:textId="77777777" w:rsidR="00B50050" w:rsidRDefault="00B50050" w:rsidP="0088127C">
            <w:pPr>
              <w:pStyle w:val="OtherTableBody"/>
            </w:pPr>
          </w:p>
        </w:tc>
        <w:tc>
          <w:tcPr>
            <w:tcW w:w="600" w:type="dxa"/>
          </w:tcPr>
          <w:p w14:paraId="18CA0FF7" w14:textId="77777777" w:rsidR="00B50050" w:rsidRDefault="00B50050" w:rsidP="0088127C">
            <w:pPr>
              <w:pStyle w:val="OtherTableBody"/>
            </w:pPr>
            <w:r>
              <w:t>0003</w:t>
            </w:r>
          </w:p>
        </w:tc>
        <w:tc>
          <w:tcPr>
            <w:tcW w:w="2600" w:type="dxa"/>
          </w:tcPr>
          <w:p w14:paraId="1AD32C88" w14:textId="77777777" w:rsidR="00B50050" w:rsidRDefault="00B50050" w:rsidP="0088127C">
            <w:pPr>
              <w:pStyle w:val="OtherTableBody"/>
            </w:pPr>
          </w:p>
        </w:tc>
        <w:tc>
          <w:tcPr>
            <w:tcW w:w="1400" w:type="dxa"/>
          </w:tcPr>
          <w:p w14:paraId="326020EB" w14:textId="77777777" w:rsidR="00B50050" w:rsidRDefault="00B50050" w:rsidP="0088127C">
            <w:pPr>
              <w:pStyle w:val="OtherTableBody"/>
            </w:pPr>
            <w:r>
              <w:t>A23</w:t>
            </w:r>
          </w:p>
        </w:tc>
        <w:tc>
          <w:tcPr>
            <w:tcW w:w="4200" w:type="dxa"/>
          </w:tcPr>
          <w:p w14:paraId="2CDBA419" w14:textId="77777777" w:rsidR="00B50050" w:rsidRDefault="00B50050" w:rsidP="0088127C">
            <w:pPr>
              <w:pStyle w:val="OtherTableBody"/>
            </w:pPr>
            <w:r>
              <w:t>ADT/ACK -  Delete a patient record</w:t>
            </w:r>
          </w:p>
        </w:tc>
      </w:tr>
      <w:tr w:rsidR="00B50050" w14:paraId="7F349238" w14:textId="77777777" w:rsidTr="00195548">
        <w:tc>
          <w:tcPr>
            <w:tcW w:w="600" w:type="dxa"/>
          </w:tcPr>
          <w:p w14:paraId="234F2B69" w14:textId="77777777" w:rsidR="00B50050" w:rsidRDefault="00B50050" w:rsidP="0088127C">
            <w:pPr>
              <w:pStyle w:val="OtherTableBody"/>
            </w:pPr>
          </w:p>
        </w:tc>
        <w:tc>
          <w:tcPr>
            <w:tcW w:w="600" w:type="dxa"/>
          </w:tcPr>
          <w:p w14:paraId="2F410E2C" w14:textId="77777777" w:rsidR="00B50050" w:rsidRDefault="00B50050" w:rsidP="0088127C">
            <w:pPr>
              <w:pStyle w:val="OtherTableBody"/>
            </w:pPr>
            <w:r>
              <w:t>0003</w:t>
            </w:r>
          </w:p>
        </w:tc>
        <w:tc>
          <w:tcPr>
            <w:tcW w:w="2600" w:type="dxa"/>
          </w:tcPr>
          <w:p w14:paraId="6DC987B5" w14:textId="77777777" w:rsidR="00B50050" w:rsidRDefault="00B50050" w:rsidP="0088127C">
            <w:pPr>
              <w:pStyle w:val="OtherTableBody"/>
            </w:pPr>
          </w:p>
        </w:tc>
        <w:tc>
          <w:tcPr>
            <w:tcW w:w="1400" w:type="dxa"/>
          </w:tcPr>
          <w:p w14:paraId="67682B84" w14:textId="77777777" w:rsidR="00B50050" w:rsidRDefault="00B50050" w:rsidP="0088127C">
            <w:pPr>
              <w:pStyle w:val="OtherTableBody"/>
            </w:pPr>
            <w:r>
              <w:t>A24</w:t>
            </w:r>
          </w:p>
        </w:tc>
        <w:tc>
          <w:tcPr>
            <w:tcW w:w="4200" w:type="dxa"/>
          </w:tcPr>
          <w:p w14:paraId="225A59D2" w14:textId="77777777" w:rsidR="00B50050" w:rsidRDefault="00B50050" w:rsidP="0088127C">
            <w:pPr>
              <w:pStyle w:val="OtherTableBody"/>
            </w:pPr>
            <w:r>
              <w:t>ADT/ACK -  Link patient information</w:t>
            </w:r>
          </w:p>
        </w:tc>
      </w:tr>
      <w:tr w:rsidR="00B50050" w:rsidRPr="001D2E85" w14:paraId="62EA96BE" w14:textId="77777777" w:rsidTr="00195548">
        <w:tc>
          <w:tcPr>
            <w:tcW w:w="600" w:type="dxa"/>
          </w:tcPr>
          <w:p w14:paraId="1EDA72BF" w14:textId="77777777" w:rsidR="00B50050" w:rsidRDefault="00B50050" w:rsidP="0088127C">
            <w:pPr>
              <w:pStyle w:val="OtherTableBody"/>
            </w:pPr>
          </w:p>
        </w:tc>
        <w:tc>
          <w:tcPr>
            <w:tcW w:w="600" w:type="dxa"/>
          </w:tcPr>
          <w:p w14:paraId="3D70BB5D" w14:textId="77777777" w:rsidR="00B50050" w:rsidRDefault="00B50050" w:rsidP="0088127C">
            <w:pPr>
              <w:pStyle w:val="OtherTableBody"/>
            </w:pPr>
            <w:r>
              <w:t>0003</w:t>
            </w:r>
          </w:p>
        </w:tc>
        <w:tc>
          <w:tcPr>
            <w:tcW w:w="2600" w:type="dxa"/>
          </w:tcPr>
          <w:p w14:paraId="28D0BE8C" w14:textId="77777777" w:rsidR="00B50050" w:rsidRDefault="00B50050" w:rsidP="0088127C">
            <w:pPr>
              <w:pStyle w:val="OtherTableBody"/>
            </w:pPr>
          </w:p>
        </w:tc>
        <w:tc>
          <w:tcPr>
            <w:tcW w:w="1400" w:type="dxa"/>
          </w:tcPr>
          <w:p w14:paraId="6B2AB994" w14:textId="77777777" w:rsidR="00B50050" w:rsidRDefault="00B50050" w:rsidP="0088127C">
            <w:pPr>
              <w:pStyle w:val="OtherTableBody"/>
            </w:pPr>
            <w:r>
              <w:t>A25</w:t>
            </w:r>
          </w:p>
        </w:tc>
        <w:tc>
          <w:tcPr>
            <w:tcW w:w="4200" w:type="dxa"/>
          </w:tcPr>
          <w:p w14:paraId="611E4FDC" w14:textId="77777777" w:rsidR="00B50050" w:rsidRDefault="00B50050" w:rsidP="0088127C">
            <w:pPr>
              <w:pStyle w:val="OtherTableBody"/>
            </w:pPr>
            <w:r>
              <w:t>ADT/ACK -  Cancel pending discharge</w:t>
            </w:r>
          </w:p>
        </w:tc>
      </w:tr>
      <w:tr w:rsidR="00B50050" w:rsidRPr="001D2E85" w14:paraId="215B945C" w14:textId="77777777" w:rsidTr="00195548">
        <w:tc>
          <w:tcPr>
            <w:tcW w:w="600" w:type="dxa"/>
          </w:tcPr>
          <w:p w14:paraId="5CA5DF79" w14:textId="77777777" w:rsidR="00B50050" w:rsidRDefault="00B50050" w:rsidP="0088127C">
            <w:pPr>
              <w:pStyle w:val="OtherTableBody"/>
            </w:pPr>
          </w:p>
        </w:tc>
        <w:tc>
          <w:tcPr>
            <w:tcW w:w="600" w:type="dxa"/>
          </w:tcPr>
          <w:p w14:paraId="627B06BD" w14:textId="77777777" w:rsidR="00B50050" w:rsidRDefault="00B50050" w:rsidP="0088127C">
            <w:pPr>
              <w:pStyle w:val="OtherTableBody"/>
            </w:pPr>
            <w:r>
              <w:t>0003</w:t>
            </w:r>
          </w:p>
        </w:tc>
        <w:tc>
          <w:tcPr>
            <w:tcW w:w="2600" w:type="dxa"/>
          </w:tcPr>
          <w:p w14:paraId="24BE5C13" w14:textId="77777777" w:rsidR="00B50050" w:rsidRDefault="00B50050" w:rsidP="0088127C">
            <w:pPr>
              <w:pStyle w:val="OtherTableBody"/>
            </w:pPr>
          </w:p>
        </w:tc>
        <w:tc>
          <w:tcPr>
            <w:tcW w:w="1400" w:type="dxa"/>
          </w:tcPr>
          <w:p w14:paraId="35DF0F75" w14:textId="77777777" w:rsidR="00B50050" w:rsidRDefault="00B50050" w:rsidP="0088127C">
            <w:pPr>
              <w:pStyle w:val="OtherTableBody"/>
            </w:pPr>
            <w:r>
              <w:t>A26</w:t>
            </w:r>
          </w:p>
        </w:tc>
        <w:tc>
          <w:tcPr>
            <w:tcW w:w="4200" w:type="dxa"/>
          </w:tcPr>
          <w:p w14:paraId="4960CB14" w14:textId="77777777" w:rsidR="00B50050" w:rsidRDefault="00B50050" w:rsidP="0088127C">
            <w:pPr>
              <w:pStyle w:val="OtherTableBody"/>
            </w:pPr>
            <w:r>
              <w:t>ADT/ACK -  Cancel pending transfer</w:t>
            </w:r>
          </w:p>
        </w:tc>
      </w:tr>
      <w:tr w:rsidR="00B50050" w:rsidRPr="001D2E85" w14:paraId="59544B29" w14:textId="77777777" w:rsidTr="00195548">
        <w:tc>
          <w:tcPr>
            <w:tcW w:w="600" w:type="dxa"/>
          </w:tcPr>
          <w:p w14:paraId="51575BF2" w14:textId="77777777" w:rsidR="00B50050" w:rsidRDefault="00B50050" w:rsidP="0088127C">
            <w:pPr>
              <w:pStyle w:val="OtherTableBody"/>
            </w:pPr>
          </w:p>
        </w:tc>
        <w:tc>
          <w:tcPr>
            <w:tcW w:w="600" w:type="dxa"/>
          </w:tcPr>
          <w:p w14:paraId="1F6F3A8B" w14:textId="77777777" w:rsidR="00B50050" w:rsidRDefault="00B50050" w:rsidP="0088127C">
            <w:pPr>
              <w:pStyle w:val="OtherTableBody"/>
            </w:pPr>
            <w:r>
              <w:t>0003</w:t>
            </w:r>
          </w:p>
        </w:tc>
        <w:tc>
          <w:tcPr>
            <w:tcW w:w="2600" w:type="dxa"/>
          </w:tcPr>
          <w:p w14:paraId="0925A1FE" w14:textId="77777777" w:rsidR="00B50050" w:rsidRDefault="00B50050" w:rsidP="0088127C">
            <w:pPr>
              <w:pStyle w:val="OtherTableBody"/>
            </w:pPr>
          </w:p>
        </w:tc>
        <w:tc>
          <w:tcPr>
            <w:tcW w:w="1400" w:type="dxa"/>
          </w:tcPr>
          <w:p w14:paraId="03C4494C" w14:textId="77777777" w:rsidR="00B50050" w:rsidRDefault="00B50050" w:rsidP="0088127C">
            <w:pPr>
              <w:pStyle w:val="OtherTableBody"/>
            </w:pPr>
            <w:r>
              <w:t>A27</w:t>
            </w:r>
          </w:p>
        </w:tc>
        <w:tc>
          <w:tcPr>
            <w:tcW w:w="4200" w:type="dxa"/>
          </w:tcPr>
          <w:p w14:paraId="1C3C88AE" w14:textId="77777777" w:rsidR="00B50050" w:rsidRDefault="00B50050" w:rsidP="0088127C">
            <w:pPr>
              <w:pStyle w:val="OtherTableBody"/>
            </w:pPr>
            <w:r>
              <w:t>ADT/ACK -  Cancel pending admit</w:t>
            </w:r>
          </w:p>
        </w:tc>
      </w:tr>
      <w:tr w:rsidR="00B50050" w:rsidRPr="001D2E85" w14:paraId="7F3AB212" w14:textId="77777777" w:rsidTr="00195548">
        <w:tc>
          <w:tcPr>
            <w:tcW w:w="600" w:type="dxa"/>
          </w:tcPr>
          <w:p w14:paraId="11D43678" w14:textId="77777777" w:rsidR="00B50050" w:rsidRDefault="00B50050" w:rsidP="0088127C">
            <w:pPr>
              <w:pStyle w:val="OtherTableBody"/>
            </w:pPr>
          </w:p>
        </w:tc>
        <w:tc>
          <w:tcPr>
            <w:tcW w:w="600" w:type="dxa"/>
          </w:tcPr>
          <w:p w14:paraId="153A5384" w14:textId="77777777" w:rsidR="00B50050" w:rsidRDefault="00B50050" w:rsidP="0088127C">
            <w:pPr>
              <w:pStyle w:val="OtherTableBody"/>
            </w:pPr>
            <w:r>
              <w:t>0003</w:t>
            </w:r>
          </w:p>
        </w:tc>
        <w:tc>
          <w:tcPr>
            <w:tcW w:w="2600" w:type="dxa"/>
          </w:tcPr>
          <w:p w14:paraId="79A2B216" w14:textId="77777777" w:rsidR="00B50050" w:rsidRDefault="00B50050" w:rsidP="0088127C">
            <w:pPr>
              <w:pStyle w:val="OtherTableBody"/>
            </w:pPr>
          </w:p>
        </w:tc>
        <w:tc>
          <w:tcPr>
            <w:tcW w:w="1400" w:type="dxa"/>
          </w:tcPr>
          <w:p w14:paraId="7196EC9A" w14:textId="77777777" w:rsidR="00B50050" w:rsidRDefault="00B50050" w:rsidP="0088127C">
            <w:pPr>
              <w:pStyle w:val="OtherTableBody"/>
            </w:pPr>
            <w:r>
              <w:t>A28</w:t>
            </w:r>
          </w:p>
        </w:tc>
        <w:tc>
          <w:tcPr>
            <w:tcW w:w="4200" w:type="dxa"/>
          </w:tcPr>
          <w:p w14:paraId="45FFBE77" w14:textId="77777777" w:rsidR="00B50050" w:rsidRDefault="00B50050" w:rsidP="0088127C">
            <w:pPr>
              <w:pStyle w:val="OtherTableBody"/>
            </w:pPr>
            <w:r>
              <w:t>ADT/ACK -  Add person information</w:t>
            </w:r>
          </w:p>
        </w:tc>
      </w:tr>
      <w:tr w:rsidR="00B50050" w14:paraId="080AFF91" w14:textId="77777777" w:rsidTr="00195548">
        <w:tc>
          <w:tcPr>
            <w:tcW w:w="600" w:type="dxa"/>
          </w:tcPr>
          <w:p w14:paraId="09CE4A63" w14:textId="77777777" w:rsidR="00B50050" w:rsidRDefault="00B50050" w:rsidP="0088127C">
            <w:pPr>
              <w:pStyle w:val="OtherTableBody"/>
            </w:pPr>
          </w:p>
        </w:tc>
        <w:tc>
          <w:tcPr>
            <w:tcW w:w="600" w:type="dxa"/>
          </w:tcPr>
          <w:p w14:paraId="4A087688" w14:textId="77777777" w:rsidR="00B50050" w:rsidRDefault="00B50050" w:rsidP="0088127C">
            <w:pPr>
              <w:pStyle w:val="OtherTableBody"/>
            </w:pPr>
            <w:r>
              <w:t>0003</w:t>
            </w:r>
          </w:p>
        </w:tc>
        <w:tc>
          <w:tcPr>
            <w:tcW w:w="2600" w:type="dxa"/>
          </w:tcPr>
          <w:p w14:paraId="41B80C95" w14:textId="77777777" w:rsidR="00B50050" w:rsidRDefault="00B50050" w:rsidP="0088127C">
            <w:pPr>
              <w:pStyle w:val="OtherTableBody"/>
            </w:pPr>
          </w:p>
        </w:tc>
        <w:tc>
          <w:tcPr>
            <w:tcW w:w="1400" w:type="dxa"/>
          </w:tcPr>
          <w:p w14:paraId="4CC78D6A" w14:textId="77777777" w:rsidR="00B50050" w:rsidRDefault="00B50050" w:rsidP="0088127C">
            <w:pPr>
              <w:pStyle w:val="OtherTableBody"/>
            </w:pPr>
            <w:r>
              <w:t>A29</w:t>
            </w:r>
          </w:p>
        </w:tc>
        <w:tc>
          <w:tcPr>
            <w:tcW w:w="4200" w:type="dxa"/>
          </w:tcPr>
          <w:p w14:paraId="1E88FAD2" w14:textId="77777777" w:rsidR="00B50050" w:rsidRDefault="00B50050" w:rsidP="0088127C">
            <w:pPr>
              <w:pStyle w:val="OtherTableBody"/>
            </w:pPr>
            <w:r>
              <w:t>ADT/ACK -  Delete person information</w:t>
            </w:r>
          </w:p>
        </w:tc>
      </w:tr>
      <w:tr w:rsidR="00B50050" w:rsidRPr="001D2E85" w14:paraId="73DB1417" w14:textId="77777777" w:rsidTr="00195548">
        <w:tc>
          <w:tcPr>
            <w:tcW w:w="600" w:type="dxa"/>
          </w:tcPr>
          <w:p w14:paraId="28FB16C6" w14:textId="77777777" w:rsidR="00B50050" w:rsidRDefault="00B50050" w:rsidP="0088127C">
            <w:pPr>
              <w:pStyle w:val="OtherTableBody"/>
            </w:pPr>
          </w:p>
        </w:tc>
        <w:tc>
          <w:tcPr>
            <w:tcW w:w="600" w:type="dxa"/>
          </w:tcPr>
          <w:p w14:paraId="43A56D24" w14:textId="77777777" w:rsidR="00B50050" w:rsidRDefault="00B50050" w:rsidP="0088127C">
            <w:pPr>
              <w:pStyle w:val="OtherTableBody"/>
            </w:pPr>
            <w:r>
              <w:t>0003</w:t>
            </w:r>
          </w:p>
        </w:tc>
        <w:tc>
          <w:tcPr>
            <w:tcW w:w="2600" w:type="dxa"/>
          </w:tcPr>
          <w:p w14:paraId="3C58D54C" w14:textId="77777777" w:rsidR="00B50050" w:rsidRDefault="00B50050" w:rsidP="0088127C">
            <w:pPr>
              <w:pStyle w:val="OtherTableBody"/>
            </w:pPr>
          </w:p>
        </w:tc>
        <w:tc>
          <w:tcPr>
            <w:tcW w:w="1400" w:type="dxa"/>
          </w:tcPr>
          <w:p w14:paraId="36FB8892" w14:textId="77777777" w:rsidR="00B50050" w:rsidRDefault="00B50050" w:rsidP="0088127C">
            <w:pPr>
              <w:pStyle w:val="OtherTableBody"/>
            </w:pPr>
            <w:r>
              <w:t>A30</w:t>
            </w:r>
          </w:p>
        </w:tc>
        <w:tc>
          <w:tcPr>
            <w:tcW w:w="4200" w:type="dxa"/>
          </w:tcPr>
          <w:p w14:paraId="6AB31936" w14:textId="77777777" w:rsidR="00B50050" w:rsidRDefault="00B50050" w:rsidP="0088127C">
            <w:pPr>
              <w:pStyle w:val="OtherTableBody"/>
            </w:pPr>
            <w:r>
              <w:t>ADT/ACK -  Merge person information</w:t>
            </w:r>
          </w:p>
        </w:tc>
      </w:tr>
      <w:tr w:rsidR="00B50050" w14:paraId="0AB72200" w14:textId="77777777" w:rsidTr="00195548">
        <w:tc>
          <w:tcPr>
            <w:tcW w:w="600" w:type="dxa"/>
          </w:tcPr>
          <w:p w14:paraId="369EB0A4" w14:textId="77777777" w:rsidR="00B50050" w:rsidRDefault="00B50050" w:rsidP="0088127C">
            <w:pPr>
              <w:pStyle w:val="OtherTableBody"/>
            </w:pPr>
          </w:p>
        </w:tc>
        <w:tc>
          <w:tcPr>
            <w:tcW w:w="600" w:type="dxa"/>
          </w:tcPr>
          <w:p w14:paraId="00EB47D8" w14:textId="77777777" w:rsidR="00B50050" w:rsidRDefault="00B50050" w:rsidP="0088127C">
            <w:pPr>
              <w:pStyle w:val="OtherTableBody"/>
            </w:pPr>
            <w:r>
              <w:t>0003</w:t>
            </w:r>
          </w:p>
        </w:tc>
        <w:tc>
          <w:tcPr>
            <w:tcW w:w="2600" w:type="dxa"/>
          </w:tcPr>
          <w:p w14:paraId="5D2FC8CA" w14:textId="77777777" w:rsidR="00B50050" w:rsidRDefault="00B50050" w:rsidP="0088127C">
            <w:pPr>
              <w:pStyle w:val="OtherTableBody"/>
            </w:pPr>
          </w:p>
        </w:tc>
        <w:tc>
          <w:tcPr>
            <w:tcW w:w="1400" w:type="dxa"/>
          </w:tcPr>
          <w:p w14:paraId="0D36C461" w14:textId="77777777" w:rsidR="00B50050" w:rsidRDefault="00B50050" w:rsidP="0088127C">
            <w:pPr>
              <w:pStyle w:val="OtherTableBody"/>
            </w:pPr>
            <w:r>
              <w:t>A31</w:t>
            </w:r>
          </w:p>
        </w:tc>
        <w:tc>
          <w:tcPr>
            <w:tcW w:w="4200" w:type="dxa"/>
          </w:tcPr>
          <w:p w14:paraId="091877C3" w14:textId="77777777" w:rsidR="00B50050" w:rsidRDefault="00B50050" w:rsidP="0088127C">
            <w:pPr>
              <w:pStyle w:val="OtherTableBody"/>
            </w:pPr>
            <w:r>
              <w:t>ADT/ACK -  Update person information</w:t>
            </w:r>
          </w:p>
        </w:tc>
      </w:tr>
      <w:tr w:rsidR="00B50050" w:rsidRPr="001D2E85" w14:paraId="5DFB6430" w14:textId="77777777" w:rsidTr="00195548">
        <w:tc>
          <w:tcPr>
            <w:tcW w:w="600" w:type="dxa"/>
          </w:tcPr>
          <w:p w14:paraId="2EA00948" w14:textId="77777777" w:rsidR="00B50050" w:rsidRDefault="00B50050" w:rsidP="0088127C">
            <w:pPr>
              <w:pStyle w:val="OtherTableBody"/>
            </w:pPr>
          </w:p>
        </w:tc>
        <w:tc>
          <w:tcPr>
            <w:tcW w:w="600" w:type="dxa"/>
          </w:tcPr>
          <w:p w14:paraId="4C90DA3C" w14:textId="77777777" w:rsidR="00B50050" w:rsidRDefault="00B50050" w:rsidP="0088127C">
            <w:pPr>
              <w:pStyle w:val="OtherTableBody"/>
            </w:pPr>
            <w:r>
              <w:t>0003</w:t>
            </w:r>
          </w:p>
        </w:tc>
        <w:tc>
          <w:tcPr>
            <w:tcW w:w="2600" w:type="dxa"/>
          </w:tcPr>
          <w:p w14:paraId="6C1109C9" w14:textId="77777777" w:rsidR="00B50050" w:rsidRDefault="00B50050" w:rsidP="0088127C">
            <w:pPr>
              <w:pStyle w:val="OtherTableBody"/>
            </w:pPr>
          </w:p>
        </w:tc>
        <w:tc>
          <w:tcPr>
            <w:tcW w:w="1400" w:type="dxa"/>
          </w:tcPr>
          <w:p w14:paraId="64B143A0" w14:textId="77777777" w:rsidR="00B50050" w:rsidRDefault="00B50050" w:rsidP="0088127C">
            <w:pPr>
              <w:pStyle w:val="OtherTableBody"/>
            </w:pPr>
            <w:r>
              <w:t>A32</w:t>
            </w:r>
          </w:p>
        </w:tc>
        <w:tc>
          <w:tcPr>
            <w:tcW w:w="4200" w:type="dxa"/>
          </w:tcPr>
          <w:p w14:paraId="7F7C48A2" w14:textId="77777777" w:rsidR="00B50050" w:rsidRDefault="00B50050" w:rsidP="0088127C">
            <w:pPr>
              <w:pStyle w:val="OtherTableBody"/>
            </w:pPr>
            <w:r>
              <w:t>ADT/ACK -  Cancel patient arriving - tracking</w:t>
            </w:r>
          </w:p>
        </w:tc>
      </w:tr>
      <w:tr w:rsidR="00B50050" w:rsidRPr="001D2E85" w14:paraId="463459EC" w14:textId="77777777" w:rsidTr="00195548">
        <w:tc>
          <w:tcPr>
            <w:tcW w:w="600" w:type="dxa"/>
          </w:tcPr>
          <w:p w14:paraId="103F70AA" w14:textId="77777777" w:rsidR="00B50050" w:rsidRDefault="00B50050" w:rsidP="0088127C">
            <w:pPr>
              <w:pStyle w:val="OtherTableBody"/>
            </w:pPr>
          </w:p>
        </w:tc>
        <w:tc>
          <w:tcPr>
            <w:tcW w:w="600" w:type="dxa"/>
          </w:tcPr>
          <w:p w14:paraId="6CD1DA75" w14:textId="77777777" w:rsidR="00B50050" w:rsidRDefault="00B50050" w:rsidP="0088127C">
            <w:pPr>
              <w:pStyle w:val="OtherTableBody"/>
            </w:pPr>
            <w:r>
              <w:t>0003</w:t>
            </w:r>
          </w:p>
        </w:tc>
        <w:tc>
          <w:tcPr>
            <w:tcW w:w="2600" w:type="dxa"/>
          </w:tcPr>
          <w:p w14:paraId="49B6BD41" w14:textId="77777777" w:rsidR="00B50050" w:rsidRDefault="00B50050" w:rsidP="0088127C">
            <w:pPr>
              <w:pStyle w:val="OtherTableBody"/>
            </w:pPr>
          </w:p>
        </w:tc>
        <w:tc>
          <w:tcPr>
            <w:tcW w:w="1400" w:type="dxa"/>
          </w:tcPr>
          <w:p w14:paraId="02873F1C" w14:textId="77777777" w:rsidR="00B50050" w:rsidRDefault="00B50050" w:rsidP="0088127C">
            <w:pPr>
              <w:pStyle w:val="OtherTableBody"/>
            </w:pPr>
            <w:r>
              <w:t>A33</w:t>
            </w:r>
          </w:p>
        </w:tc>
        <w:tc>
          <w:tcPr>
            <w:tcW w:w="4200" w:type="dxa"/>
          </w:tcPr>
          <w:p w14:paraId="198CB625" w14:textId="77777777" w:rsidR="00B50050" w:rsidRDefault="00B50050" w:rsidP="0088127C">
            <w:pPr>
              <w:pStyle w:val="OtherTableBody"/>
            </w:pPr>
            <w:r>
              <w:t>ADT/ACK -  Cancel patient departing - tracking</w:t>
            </w:r>
          </w:p>
        </w:tc>
      </w:tr>
      <w:tr w:rsidR="00B50050" w:rsidRPr="001D2E85" w14:paraId="33F00109" w14:textId="77777777" w:rsidTr="00195548">
        <w:tc>
          <w:tcPr>
            <w:tcW w:w="600" w:type="dxa"/>
          </w:tcPr>
          <w:p w14:paraId="616A9138" w14:textId="77777777" w:rsidR="00B50050" w:rsidRDefault="00B50050" w:rsidP="0088127C">
            <w:pPr>
              <w:pStyle w:val="OtherTableBody"/>
            </w:pPr>
          </w:p>
        </w:tc>
        <w:tc>
          <w:tcPr>
            <w:tcW w:w="600" w:type="dxa"/>
          </w:tcPr>
          <w:p w14:paraId="5051ED0E" w14:textId="77777777" w:rsidR="00B50050" w:rsidRDefault="00B50050" w:rsidP="0088127C">
            <w:pPr>
              <w:pStyle w:val="OtherTableBody"/>
            </w:pPr>
            <w:r>
              <w:t>0003</w:t>
            </w:r>
          </w:p>
        </w:tc>
        <w:tc>
          <w:tcPr>
            <w:tcW w:w="2600" w:type="dxa"/>
          </w:tcPr>
          <w:p w14:paraId="72001883" w14:textId="77777777" w:rsidR="00B50050" w:rsidRDefault="00B50050" w:rsidP="0088127C">
            <w:pPr>
              <w:pStyle w:val="OtherTableBody"/>
            </w:pPr>
          </w:p>
        </w:tc>
        <w:tc>
          <w:tcPr>
            <w:tcW w:w="1400" w:type="dxa"/>
          </w:tcPr>
          <w:p w14:paraId="08B93F0C" w14:textId="77777777" w:rsidR="00B50050" w:rsidRDefault="00B50050" w:rsidP="0088127C">
            <w:pPr>
              <w:pStyle w:val="OtherTableBody"/>
            </w:pPr>
            <w:r>
              <w:t>A34</w:t>
            </w:r>
          </w:p>
        </w:tc>
        <w:tc>
          <w:tcPr>
            <w:tcW w:w="4200" w:type="dxa"/>
          </w:tcPr>
          <w:p w14:paraId="45B460BD" w14:textId="77777777" w:rsidR="00B50050" w:rsidRDefault="00B50050" w:rsidP="0088127C">
            <w:pPr>
              <w:pStyle w:val="OtherTableBody"/>
            </w:pPr>
            <w:r>
              <w:t>ADT/ACK -  Merge patient information - patient ID only</w:t>
            </w:r>
          </w:p>
        </w:tc>
      </w:tr>
      <w:tr w:rsidR="00B50050" w:rsidRPr="001D2E85" w14:paraId="37856930" w14:textId="77777777" w:rsidTr="00195548">
        <w:tc>
          <w:tcPr>
            <w:tcW w:w="600" w:type="dxa"/>
          </w:tcPr>
          <w:p w14:paraId="19648FF6" w14:textId="77777777" w:rsidR="00B50050" w:rsidRDefault="00B50050" w:rsidP="0088127C">
            <w:pPr>
              <w:pStyle w:val="OtherTableBody"/>
            </w:pPr>
          </w:p>
        </w:tc>
        <w:tc>
          <w:tcPr>
            <w:tcW w:w="600" w:type="dxa"/>
          </w:tcPr>
          <w:p w14:paraId="41F3941A" w14:textId="77777777" w:rsidR="00B50050" w:rsidRDefault="00B50050" w:rsidP="0088127C">
            <w:pPr>
              <w:pStyle w:val="OtherTableBody"/>
            </w:pPr>
            <w:r>
              <w:t>0003</w:t>
            </w:r>
          </w:p>
        </w:tc>
        <w:tc>
          <w:tcPr>
            <w:tcW w:w="2600" w:type="dxa"/>
          </w:tcPr>
          <w:p w14:paraId="38858B14" w14:textId="77777777" w:rsidR="00B50050" w:rsidRDefault="00B50050" w:rsidP="0088127C">
            <w:pPr>
              <w:pStyle w:val="OtherTableBody"/>
            </w:pPr>
          </w:p>
        </w:tc>
        <w:tc>
          <w:tcPr>
            <w:tcW w:w="1400" w:type="dxa"/>
          </w:tcPr>
          <w:p w14:paraId="76354BBD" w14:textId="77777777" w:rsidR="00B50050" w:rsidRDefault="00B50050" w:rsidP="0088127C">
            <w:pPr>
              <w:pStyle w:val="OtherTableBody"/>
            </w:pPr>
            <w:r>
              <w:t>A35</w:t>
            </w:r>
          </w:p>
        </w:tc>
        <w:tc>
          <w:tcPr>
            <w:tcW w:w="4200" w:type="dxa"/>
          </w:tcPr>
          <w:p w14:paraId="75A78AD1" w14:textId="77777777" w:rsidR="00B50050" w:rsidRDefault="00B50050" w:rsidP="0088127C">
            <w:pPr>
              <w:pStyle w:val="OtherTableBody"/>
            </w:pPr>
            <w:r>
              <w:t>ADT/ACK -  Merge patient information - account number only</w:t>
            </w:r>
          </w:p>
        </w:tc>
      </w:tr>
      <w:tr w:rsidR="00B50050" w:rsidRPr="001D2E85" w14:paraId="3DF19B91" w14:textId="77777777" w:rsidTr="00195548">
        <w:tc>
          <w:tcPr>
            <w:tcW w:w="600" w:type="dxa"/>
          </w:tcPr>
          <w:p w14:paraId="14213A9F" w14:textId="77777777" w:rsidR="00B50050" w:rsidRDefault="00B50050" w:rsidP="0088127C">
            <w:pPr>
              <w:pStyle w:val="OtherTableBody"/>
            </w:pPr>
          </w:p>
        </w:tc>
        <w:tc>
          <w:tcPr>
            <w:tcW w:w="600" w:type="dxa"/>
          </w:tcPr>
          <w:p w14:paraId="59D2939E" w14:textId="77777777" w:rsidR="00B50050" w:rsidRDefault="00B50050" w:rsidP="0088127C">
            <w:pPr>
              <w:pStyle w:val="OtherTableBody"/>
            </w:pPr>
            <w:r>
              <w:t>0003</w:t>
            </w:r>
          </w:p>
        </w:tc>
        <w:tc>
          <w:tcPr>
            <w:tcW w:w="2600" w:type="dxa"/>
          </w:tcPr>
          <w:p w14:paraId="7E75F487" w14:textId="77777777" w:rsidR="00B50050" w:rsidRDefault="00B50050" w:rsidP="0088127C">
            <w:pPr>
              <w:pStyle w:val="OtherTableBody"/>
            </w:pPr>
          </w:p>
        </w:tc>
        <w:tc>
          <w:tcPr>
            <w:tcW w:w="1400" w:type="dxa"/>
          </w:tcPr>
          <w:p w14:paraId="0E32E0F9" w14:textId="77777777" w:rsidR="00B50050" w:rsidRDefault="00B50050" w:rsidP="0088127C">
            <w:pPr>
              <w:pStyle w:val="OtherTableBody"/>
            </w:pPr>
            <w:r>
              <w:t>A36</w:t>
            </w:r>
          </w:p>
        </w:tc>
        <w:tc>
          <w:tcPr>
            <w:tcW w:w="4200" w:type="dxa"/>
          </w:tcPr>
          <w:p w14:paraId="50ED62BC" w14:textId="77777777" w:rsidR="00B50050" w:rsidRDefault="00B50050" w:rsidP="0088127C">
            <w:pPr>
              <w:pStyle w:val="OtherTableBody"/>
            </w:pPr>
            <w:r>
              <w:t>ADT/ACK -  Merge patient information - patient ID and account number</w:t>
            </w:r>
          </w:p>
        </w:tc>
      </w:tr>
      <w:tr w:rsidR="00B50050" w:rsidRPr="001D2E85" w14:paraId="4CC5523E" w14:textId="77777777" w:rsidTr="00195548">
        <w:tc>
          <w:tcPr>
            <w:tcW w:w="600" w:type="dxa"/>
          </w:tcPr>
          <w:p w14:paraId="78E9D846" w14:textId="77777777" w:rsidR="00B50050" w:rsidRDefault="00B50050" w:rsidP="0088127C">
            <w:pPr>
              <w:pStyle w:val="OtherTableBody"/>
            </w:pPr>
          </w:p>
        </w:tc>
        <w:tc>
          <w:tcPr>
            <w:tcW w:w="600" w:type="dxa"/>
          </w:tcPr>
          <w:p w14:paraId="3E1AE406" w14:textId="77777777" w:rsidR="00B50050" w:rsidRDefault="00B50050" w:rsidP="0088127C">
            <w:pPr>
              <w:pStyle w:val="OtherTableBody"/>
            </w:pPr>
            <w:r>
              <w:t>0003</w:t>
            </w:r>
          </w:p>
        </w:tc>
        <w:tc>
          <w:tcPr>
            <w:tcW w:w="2600" w:type="dxa"/>
          </w:tcPr>
          <w:p w14:paraId="28AA97EB" w14:textId="77777777" w:rsidR="00B50050" w:rsidRDefault="00B50050" w:rsidP="0088127C">
            <w:pPr>
              <w:pStyle w:val="OtherTableBody"/>
            </w:pPr>
          </w:p>
        </w:tc>
        <w:tc>
          <w:tcPr>
            <w:tcW w:w="1400" w:type="dxa"/>
          </w:tcPr>
          <w:p w14:paraId="3392CEC4" w14:textId="77777777" w:rsidR="00B50050" w:rsidRDefault="00B50050" w:rsidP="0088127C">
            <w:pPr>
              <w:pStyle w:val="OtherTableBody"/>
            </w:pPr>
            <w:r>
              <w:t>A37</w:t>
            </w:r>
          </w:p>
        </w:tc>
        <w:tc>
          <w:tcPr>
            <w:tcW w:w="4200" w:type="dxa"/>
          </w:tcPr>
          <w:p w14:paraId="2212F81E" w14:textId="77777777" w:rsidR="00B50050" w:rsidRDefault="00B50050" w:rsidP="0088127C">
            <w:pPr>
              <w:pStyle w:val="OtherTableBody"/>
            </w:pPr>
            <w:r>
              <w:t>ADT/ACK -  Unlink patient information</w:t>
            </w:r>
          </w:p>
        </w:tc>
      </w:tr>
      <w:tr w:rsidR="00B50050" w:rsidRPr="001D2E85" w14:paraId="16E81BD7" w14:textId="77777777" w:rsidTr="00195548">
        <w:tc>
          <w:tcPr>
            <w:tcW w:w="600" w:type="dxa"/>
          </w:tcPr>
          <w:p w14:paraId="48F0E8F8" w14:textId="77777777" w:rsidR="00B50050" w:rsidRDefault="00B50050" w:rsidP="0088127C">
            <w:pPr>
              <w:pStyle w:val="OtherTableBody"/>
            </w:pPr>
          </w:p>
        </w:tc>
        <w:tc>
          <w:tcPr>
            <w:tcW w:w="600" w:type="dxa"/>
          </w:tcPr>
          <w:p w14:paraId="5D2640C4" w14:textId="77777777" w:rsidR="00B50050" w:rsidRDefault="00B50050" w:rsidP="0088127C">
            <w:pPr>
              <w:pStyle w:val="OtherTableBody"/>
            </w:pPr>
            <w:r>
              <w:t>0003</w:t>
            </w:r>
          </w:p>
        </w:tc>
        <w:tc>
          <w:tcPr>
            <w:tcW w:w="2600" w:type="dxa"/>
          </w:tcPr>
          <w:p w14:paraId="1F8F94C5" w14:textId="77777777" w:rsidR="00B50050" w:rsidRDefault="00B50050" w:rsidP="0088127C">
            <w:pPr>
              <w:pStyle w:val="OtherTableBody"/>
            </w:pPr>
          </w:p>
        </w:tc>
        <w:tc>
          <w:tcPr>
            <w:tcW w:w="1400" w:type="dxa"/>
          </w:tcPr>
          <w:p w14:paraId="624AFCD1" w14:textId="77777777" w:rsidR="00B50050" w:rsidRDefault="00B50050" w:rsidP="0088127C">
            <w:pPr>
              <w:pStyle w:val="OtherTableBody"/>
            </w:pPr>
            <w:r>
              <w:t>A38</w:t>
            </w:r>
          </w:p>
        </w:tc>
        <w:tc>
          <w:tcPr>
            <w:tcW w:w="4200" w:type="dxa"/>
          </w:tcPr>
          <w:p w14:paraId="71D1C10E" w14:textId="77777777" w:rsidR="00B50050" w:rsidRDefault="00B50050" w:rsidP="0088127C">
            <w:pPr>
              <w:pStyle w:val="OtherTableBody"/>
            </w:pPr>
            <w:r>
              <w:t>ADT/ACK - Cancel pre-admit</w:t>
            </w:r>
          </w:p>
        </w:tc>
      </w:tr>
      <w:tr w:rsidR="00B50050" w:rsidRPr="001D2E85" w14:paraId="1A3E04C4" w14:textId="77777777" w:rsidTr="00195548">
        <w:tc>
          <w:tcPr>
            <w:tcW w:w="600" w:type="dxa"/>
          </w:tcPr>
          <w:p w14:paraId="6180D45B" w14:textId="77777777" w:rsidR="00B50050" w:rsidRDefault="00B50050" w:rsidP="0088127C">
            <w:pPr>
              <w:pStyle w:val="OtherTableBody"/>
            </w:pPr>
          </w:p>
        </w:tc>
        <w:tc>
          <w:tcPr>
            <w:tcW w:w="600" w:type="dxa"/>
          </w:tcPr>
          <w:p w14:paraId="265F8B51" w14:textId="77777777" w:rsidR="00B50050" w:rsidRDefault="00B50050" w:rsidP="0088127C">
            <w:pPr>
              <w:pStyle w:val="OtherTableBody"/>
            </w:pPr>
            <w:r>
              <w:t>0003</w:t>
            </w:r>
          </w:p>
        </w:tc>
        <w:tc>
          <w:tcPr>
            <w:tcW w:w="2600" w:type="dxa"/>
          </w:tcPr>
          <w:p w14:paraId="3A705740" w14:textId="77777777" w:rsidR="00B50050" w:rsidRDefault="00B50050" w:rsidP="0088127C">
            <w:pPr>
              <w:pStyle w:val="OtherTableBody"/>
            </w:pPr>
          </w:p>
        </w:tc>
        <w:tc>
          <w:tcPr>
            <w:tcW w:w="1400" w:type="dxa"/>
          </w:tcPr>
          <w:p w14:paraId="02D00E44" w14:textId="77777777" w:rsidR="00B50050" w:rsidRDefault="00B50050" w:rsidP="0088127C">
            <w:pPr>
              <w:pStyle w:val="OtherTableBody"/>
            </w:pPr>
            <w:r>
              <w:t>A39</w:t>
            </w:r>
          </w:p>
        </w:tc>
        <w:tc>
          <w:tcPr>
            <w:tcW w:w="4200" w:type="dxa"/>
          </w:tcPr>
          <w:p w14:paraId="02BFFC48" w14:textId="77777777" w:rsidR="00B50050" w:rsidRDefault="00B50050" w:rsidP="0088127C">
            <w:pPr>
              <w:pStyle w:val="OtherTableBody"/>
            </w:pPr>
            <w:r>
              <w:t>ADT/ACK - Merge person - patient ID</w:t>
            </w:r>
          </w:p>
        </w:tc>
      </w:tr>
      <w:tr w:rsidR="00B50050" w:rsidRPr="001D2E85" w14:paraId="0A4DA089" w14:textId="77777777" w:rsidTr="00195548">
        <w:tc>
          <w:tcPr>
            <w:tcW w:w="600" w:type="dxa"/>
          </w:tcPr>
          <w:p w14:paraId="58499CED" w14:textId="77777777" w:rsidR="00B50050" w:rsidRDefault="00B50050" w:rsidP="0088127C">
            <w:pPr>
              <w:pStyle w:val="OtherTableBody"/>
            </w:pPr>
          </w:p>
        </w:tc>
        <w:tc>
          <w:tcPr>
            <w:tcW w:w="600" w:type="dxa"/>
          </w:tcPr>
          <w:p w14:paraId="1B161E7D" w14:textId="77777777" w:rsidR="00B50050" w:rsidRDefault="00B50050" w:rsidP="0088127C">
            <w:pPr>
              <w:pStyle w:val="OtherTableBody"/>
            </w:pPr>
            <w:r>
              <w:t>0003</w:t>
            </w:r>
          </w:p>
        </w:tc>
        <w:tc>
          <w:tcPr>
            <w:tcW w:w="2600" w:type="dxa"/>
          </w:tcPr>
          <w:p w14:paraId="3A9C6260" w14:textId="77777777" w:rsidR="00B50050" w:rsidRDefault="00B50050" w:rsidP="0088127C">
            <w:pPr>
              <w:pStyle w:val="OtherTableBody"/>
            </w:pPr>
          </w:p>
        </w:tc>
        <w:tc>
          <w:tcPr>
            <w:tcW w:w="1400" w:type="dxa"/>
          </w:tcPr>
          <w:p w14:paraId="1C76C2DC" w14:textId="77777777" w:rsidR="00B50050" w:rsidRDefault="00B50050" w:rsidP="0088127C">
            <w:pPr>
              <w:pStyle w:val="OtherTableBody"/>
            </w:pPr>
            <w:r>
              <w:t>A40</w:t>
            </w:r>
          </w:p>
        </w:tc>
        <w:tc>
          <w:tcPr>
            <w:tcW w:w="4200" w:type="dxa"/>
          </w:tcPr>
          <w:p w14:paraId="131E3E6D" w14:textId="77777777" w:rsidR="00B50050" w:rsidRDefault="00B50050" w:rsidP="0088127C">
            <w:pPr>
              <w:pStyle w:val="OtherTableBody"/>
            </w:pPr>
            <w:r>
              <w:t>ADT/ACK - Merge patient - patient identifier list</w:t>
            </w:r>
          </w:p>
        </w:tc>
      </w:tr>
      <w:tr w:rsidR="00B50050" w:rsidRPr="001D2E85" w14:paraId="3067552A" w14:textId="77777777" w:rsidTr="00195548">
        <w:tc>
          <w:tcPr>
            <w:tcW w:w="600" w:type="dxa"/>
          </w:tcPr>
          <w:p w14:paraId="5F145F71" w14:textId="77777777" w:rsidR="00B50050" w:rsidRDefault="00B50050" w:rsidP="0088127C">
            <w:pPr>
              <w:pStyle w:val="OtherTableBody"/>
            </w:pPr>
          </w:p>
        </w:tc>
        <w:tc>
          <w:tcPr>
            <w:tcW w:w="600" w:type="dxa"/>
          </w:tcPr>
          <w:p w14:paraId="2B9E4A51" w14:textId="77777777" w:rsidR="00B50050" w:rsidRDefault="00B50050" w:rsidP="0088127C">
            <w:pPr>
              <w:pStyle w:val="OtherTableBody"/>
            </w:pPr>
            <w:r>
              <w:t>0003</w:t>
            </w:r>
          </w:p>
        </w:tc>
        <w:tc>
          <w:tcPr>
            <w:tcW w:w="2600" w:type="dxa"/>
          </w:tcPr>
          <w:p w14:paraId="7295DE37" w14:textId="77777777" w:rsidR="00B50050" w:rsidRDefault="00B50050" w:rsidP="0088127C">
            <w:pPr>
              <w:pStyle w:val="OtherTableBody"/>
            </w:pPr>
          </w:p>
        </w:tc>
        <w:tc>
          <w:tcPr>
            <w:tcW w:w="1400" w:type="dxa"/>
          </w:tcPr>
          <w:p w14:paraId="7A7AC72F" w14:textId="77777777" w:rsidR="00B50050" w:rsidRDefault="00B50050" w:rsidP="0088127C">
            <w:pPr>
              <w:pStyle w:val="OtherTableBody"/>
            </w:pPr>
            <w:r>
              <w:t>A41</w:t>
            </w:r>
          </w:p>
        </w:tc>
        <w:tc>
          <w:tcPr>
            <w:tcW w:w="4200" w:type="dxa"/>
          </w:tcPr>
          <w:p w14:paraId="533842CB" w14:textId="77777777" w:rsidR="00B50050" w:rsidRDefault="00B50050" w:rsidP="0088127C">
            <w:pPr>
              <w:pStyle w:val="OtherTableBody"/>
            </w:pPr>
            <w:r>
              <w:t>ADT/ACK - Merge account - patient account number</w:t>
            </w:r>
          </w:p>
        </w:tc>
      </w:tr>
      <w:tr w:rsidR="00B50050" w:rsidRPr="001D2E85" w14:paraId="51D84A87" w14:textId="77777777" w:rsidTr="00195548">
        <w:tc>
          <w:tcPr>
            <w:tcW w:w="600" w:type="dxa"/>
          </w:tcPr>
          <w:p w14:paraId="073B09EC" w14:textId="77777777" w:rsidR="00B50050" w:rsidRDefault="00B50050" w:rsidP="0088127C">
            <w:pPr>
              <w:pStyle w:val="OtherTableBody"/>
            </w:pPr>
          </w:p>
        </w:tc>
        <w:tc>
          <w:tcPr>
            <w:tcW w:w="600" w:type="dxa"/>
          </w:tcPr>
          <w:p w14:paraId="7EF85828" w14:textId="77777777" w:rsidR="00B50050" w:rsidRDefault="00B50050" w:rsidP="0088127C">
            <w:pPr>
              <w:pStyle w:val="OtherTableBody"/>
            </w:pPr>
            <w:r>
              <w:t>0003</w:t>
            </w:r>
          </w:p>
        </w:tc>
        <w:tc>
          <w:tcPr>
            <w:tcW w:w="2600" w:type="dxa"/>
          </w:tcPr>
          <w:p w14:paraId="185AE3EE" w14:textId="77777777" w:rsidR="00B50050" w:rsidRDefault="00B50050" w:rsidP="0088127C">
            <w:pPr>
              <w:pStyle w:val="OtherTableBody"/>
            </w:pPr>
          </w:p>
        </w:tc>
        <w:tc>
          <w:tcPr>
            <w:tcW w:w="1400" w:type="dxa"/>
          </w:tcPr>
          <w:p w14:paraId="71E6DC6D" w14:textId="77777777" w:rsidR="00B50050" w:rsidRDefault="00B50050" w:rsidP="0088127C">
            <w:pPr>
              <w:pStyle w:val="OtherTableBody"/>
            </w:pPr>
            <w:r>
              <w:t>A42</w:t>
            </w:r>
          </w:p>
        </w:tc>
        <w:tc>
          <w:tcPr>
            <w:tcW w:w="4200" w:type="dxa"/>
          </w:tcPr>
          <w:p w14:paraId="40A33FED" w14:textId="77777777" w:rsidR="00B50050" w:rsidRDefault="00B50050" w:rsidP="0088127C">
            <w:pPr>
              <w:pStyle w:val="OtherTableBody"/>
            </w:pPr>
            <w:r>
              <w:t>ADT/ACK - Merge visit - visit number</w:t>
            </w:r>
          </w:p>
        </w:tc>
      </w:tr>
      <w:tr w:rsidR="00B50050" w:rsidRPr="001D2E85" w14:paraId="6910C3A7" w14:textId="77777777" w:rsidTr="00195548">
        <w:tc>
          <w:tcPr>
            <w:tcW w:w="600" w:type="dxa"/>
          </w:tcPr>
          <w:p w14:paraId="71AFF84E" w14:textId="77777777" w:rsidR="00B50050" w:rsidRDefault="00B50050" w:rsidP="0088127C">
            <w:pPr>
              <w:pStyle w:val="OtherTableBody"/>
            </w:pPr>
          </w:p>
        </w:tc>
        <w:tc>
          <w:tcPr>
            <w:tcW w:w="600" w:type="dxa"/>
          </w:tcPr>
          <w:p w14:paraId="06D5AB52" w14:textId="77777777" w:rsidR="00B50050" w:rsidRDefault="00B50050" w:rsidP="0088127C">
            <w:pPr>
              <w:pStyle w:val="OtherTableBody"/>
            </w:pPr>
            <w:r>
              <w:t>0003</w:t>
            </w:r>
          </w:p>
        </w:tc>
        <w:tc>
          <w:tcPr>
            <w:tcW w:w="2600" w:type="dxa"/>
          </w:tcPr>
          <w:p w14:paraId="4E1A1A51" w14:textId="77777777" w:rsidR="00B50050" w:rsidRDefault="00B50050" w:rsidP="0088127C">
            <w:pPr>
              <w:pStyle w:val="OtherTableBody"/>
            </w:pPr>
          </w:p>
        </w:tc>
        <w:tc>
          <w:tcPr>
            <w:tcW w:w="1400" w:type="dxa"/>
          </w:tcPr>
          <w:p w14:paraId="5A7071BC" w14:textId="77777777" w:rsidR="00B50050" w:rsidRDefault="00B50050" w:rsidP="0088127C">
            <w:pPr>
              <w:pStyle w:val="OtherTableBody"/>
            </w:pPr>
            <w:r>
              <w:t>A43</w:t>
            </w:r>
          </w:p>
        </w:tc>
        <w:tc>
          <w:tcPr>
            <w:tcW w:w="4200" w:type="dxa"/>
          </w:tcPr>
          <w:p w14:paraId="26C8311C" w14:textId="77777777" w:rsidR="00B50050" w:rsidRDefault="00B50050" w:rsidP="0088127C">
            <w:pPr>
              <w:pStyle w:val="OtherTableBody"/>
            </w:pPr>
            <w:r>
              <w:t>ADT/ACK - Move patient information - patient identifier list</w:t>
            </w:r>
          </w:p>
        </w:tc>
      </w:tr>
      <w:tr w:rsidR="00B50050" w:rsidRPr="001D2E85" w14:paraId="29862769" w14:textId="77777777" w:rsidTr="00195548">
        <w:tc>
          <w:tcPr>
            <w:tcW w:w="600" w:type="dxa"/>
          </w:tcPr>
          <w:p w14:paraId="432EDE9F" w14:textId="77777777" w:rsidR="00B50050" w:rsidRDefault="00B50050" w:rsidP="0088127C">
            <w:pPr>
              <w:pStyle w:val="OtherTableBody"/>
            </w:pPr>
          </w:p>
        </w:tc>
        <w:tc>
          <w:tcPr>
            <w:tcW w:w="600" w:type="dxa"/>
          </w:tcPr>
          <w:p w14:paraId="781F4463" w14:textId="77777777" w:rsidR="00B50050" w:rsidRDefault="00B50050" w:rsidP="0088127C">
            <w:pPr>
              <w:pStyle w:val="OtherTableBody"/>
            </w:pPr>
            <w:r>
              <w:t>0003</w:t>
            </w:r>
          </w:p>
        </w:tc>
        <w:tc>
          <w:tcPr>
            <w:tcW w:w="2600" w:type="dxa"/>
          </w:tcPr>
          <w:p w14:paraId="628F86DE" w14:textId="77777777" w:rsidR="00B50050" w:rsidRDefault="00B50050" w:rsidP="0088127C">
            <w:pPr>
              <w:pStyle w:val="OtherTableBody"/>
            </w:pPr>
          </w:p>
        </w:tc>
        <w:tc>
          <w:tcPr>
            <w:tcW w:w="1400" w:type="dxa"/>
          </w:tcPr>
          <w:p w14:paraId="3735EB0F" w14:textId="77777777" w:rsidR="00B50050" w:rsidRDefault="00B50050" w:rsidP="0088127C">
            <w:pPr>
              <w:pStyle w:val="OtherTableBody"/>
            </w:pPr>
            <w:r>
              <w:t>A44</w:t>
            </w:r>
          </w:p>
        </w:tc>
        <w:tc>
          <w:tcPr>
            <w:tcW w:w="4200" w:type="dxa"/>
          </w:tcPr>
          <w:p w14:paraId="2A877452" w14:textId="77777777" w:rsidR="00B50050" w:rsidRDefault="00B50050" w:rsidP="0088127C">
            <w:pPr>
              <w:pStyle w:val="OtherTableBody"/>
            </w:pPr>
            <w:r>
              <w:t>ADT/ACK - Move account information - patient account number</w:t>
            </w:r>
          </w:p>
        </w:tc>
      </w:tr>
      <w:tr w:rsidR="00B50050" w:rsidRPr="001D2E85" w14:paraId="7679E854" w14:textId="77777777" w:rsidTr="00195548">
        <w:tc>
          <w:tcPr>
            <w:tcW w:w="600" w:type="dxa"/>
          </w:tcPr>
          <w:p w14:paraId="1AA2B4C6" w14:textId="77777777" w:rsidR="00B50050" w:rsidRDefault="00B50050" w:rsidP="0088127C">
            <w:pPr>
              <w:pStyle w:val="OtherTableBody"/>
            </w:pPr>
          </w:p>
        </w:tc>
        <w:tc>
          <w:tcPr>
            <w:tcW w:w="600" w:type="dxa"/>
          </w:tcPr>
          <w:p w14:paraId="6EFDCA4C" w14:textId="77777777" w:rsidR="00B50050" w:rsidRDefault="00B50050" w:rsidP="0088127C">
            <w:pPr>
              <w:pStyle w:val="OtherTableBody"/>
            </w:pPr>
            <w:r>
              <w:t>0003</w:t>
            </w:r>
          </w:p>
        </w:tc>
        <w:tc>
          <w:tcPr>
            <w:tcW w:w="2600" w:type="dxa"/>
          </w:tcPr>
          <w:p w14:paraId="1946B28F" w14:textId="77777777" w:rsidR="00B50050" w:rsidRDefault="00B50050" w:rsidP="0088127C">
            <w:pPr>
              <w:pStyle w:val="OtherTableBody"/>
            </w:pPr>
          </w:p>
        </w:tc>
        <w:tc>
          <w:tcPr>
            <w:tcW w:w="1400" w:type="dxa"/>
          </w:tcPr>
          <w:p w14:paraId="483CCF9F" w14:textId="77777777" w:rsidR="00B50050" w:rsidRDefault="00B50050" w:rsidP="0088127C">
            <w:pPr>
              <w:pStyle w:val="OtherTableBody"/>
            </w:pPr>
            <w:r>
              <w:t>A45</w:t>
            </w:r>
          </w:p>
        </w:tc>
        <w:tc>
          <w:tcPr>
            <w:tcW w:w="4200" w:type="dxa"/>
          </w:tcPr>
          <w:p w14:paraId="5FF5DF07" w14:textId="77777777" w:rsidR="00B50050" w:rsidRDefault="00B50050" w:rsidP="0088127C">
            <w:pPr>
              <w:pStyle w:val="OtherTableBody"/>
            </w:pPr>
            <w:r>
              <w:t>ADT/ACK - Move visit information - visit number</w:t>
            </w:r>
          </w:p>
        </w:tc>
      </w:tr>
      <w:tr w:rsidR="00B50050" w:rsidRPr="001D2E85" w14:paraId="6821F0A7" w14:textId="77777777" w:rsidTr="00195548">
        <w:tc>
          <w:tcPr>
            <w:tcW w:w="600" w:type="dxa"/>
          </w:tcPr>
          <w:p w14:paraId="3DD2E816" w14:textId="77777777" w:rsidR="00B50050" w:rsidRDefault="00B50050" w:rsidP="0088127C">
            <w:pPr>
              <w:pStyle w:val="OtherTableBody"/>
            </w:pPr>
          </w:p>
        </w:tc>
        <w:tc>
          <w:tcPr>
            <w:tcW w:w="600" w:type="dxa"/>
          </w:tcPr>
          <w:p w14:paraId="5F1E5A59" w14:textId="77777777" w:rsidR="00B50050" w:rsidRDefault="00B50050" w:rsidP="0088127C">
            <w:pPr>
              <w:pStyle w:val="OtherTableBody"/>
            </w:pPr>
            <w:r>
              <w:t>0003</w:t>
            </w:r>
          </w:p>
        </w:tc>
        <w:tc>
          <w:tcPr>
            <w:tcW w:w="2600" w:type="dxa"/>
          </w:tcPr>
          <w:p w14:paraId="2A7CF7AD" w14:textId="77777777" w:rsidR="00B50050" w:rsidRDefault="00B50050" w:rsidP="0088127C">
            <w:pPr>
              <w:pStyle w:val="OtherTableBody"/>
            </w:pPr>
          </w:p>
        </w:tc>
        <w:tc>
          <w:tcPr>
            <w:tcW w:w="1400" w:type="dxa"/>
          </w:tcPr>
          <w:p w14:paraId="17367E8B" w14:textId="77777777" w:rsidR="00B50050" w:rsidRDefault="00B50050" w:rsidP="0088127C">
            <w:pPr>
              <w:pStyle w:val="OtherTableBody"/>
            </w:pPr>
            <w:r>
              <w:t>A46</w:t>
            </w:r>
          </w:p>
        </w:tc>
        <w:tc>
          <w:tcPr>
            <w:tcW w:w="4200" w:type="dxa"/>
          </w:tcPr>
          <w:p w14:paraId="20A1540B" w14:textId="77777777" w:rsidR="00B50050" w:rsidRDefault="00B50050" w:rsidP="0088127C">
            <w:pPr>
              <w:pStyle w:val="OtherTableBody"/>
            </w:pPr>
            <w:r>
              <w:t>ADT/ACK - Change patient ID</w:t>
            </w:r>
          </w:p>
        </w:tc>
      </w:tr>
      <w:tr w:rsidR="00B50050" w:rsidRPr="001D2E85" w14:paraId="5D43DAB2" w14:textId="77777777" w:rsidTr="00195548">
        <w:tc>
          <w:tcPr>
            <w:tcW w:w="600" w:type="dxa"/>
          </w:tcPr>
          <w:p w14:paraId="791A1B85" w14:textId="77777777" w:rsidR="00B50050" w:rsidRDefault="00B50050" w:rsidP="0088127C">
            <w:pPr>
              <w:pStyle w:val="OtherTableBody"/>
            </w:pPr>
          </w:p>
        </w:tc>
        <w:tc>
          <w:tcPr>
            <w:tcW w:w="600" w:type="dxa"/>
          </w:tcPr>
          <w:p w14:paraId="799EA9E2" w14:textId="77777777" w:rsidR="00B50050" w:rsidRDefault="00B50050" w:rsidP="0088127C">
            <w:pPr>
              <w:pStyle w:val="OtherTableBody"/>
            </w:pPr>
            <w:r>
              <w:t>0003</w:t>
            </w:r>
          </w:p>
        </w:tc>
        <w:tc>
          <w:tcPr>
            <w:tcW w:w="2600" w:type="dxa"/>
          </w:tcPr>
          <w:p w14:paraId="56E84AF2" w14:textId="77777777" w:rsidR="00B50050" w:rsidRDefault="00B50050" w:rsidP="0088127C">
            <w:pPr>
              <w:pStyle w:val="OtherTableBody"/>
            </w:pPr>
          </w:p>
        </w:tc>
        <w:tc>
          <w:tcPr>
            <w:tcW w:w="1400" w:type="dxa"/>
          </w:tcPr>
          <w:p w14:paraId="28900BE5" w14:textId="77777777" w:rsidR="00B50050" w:rsidRDefault="00B50050" w:rsidP="0088127C">
            <w:pPr>
              <w:pStyle w:val="OtherTableBody"/>
            </w:pPr>
            <w:r>
              <w:t>A47</w:t>
            </w:r>
          </w:p>
        </w:tc>
        <w:tc>
          <w:tcPr>
            <w:tcW w:w="4200" w:type="dxa"/>
          </w:tcPr>
          <w:p w14:paraId="39250BD6" w14:textId="77777777" w:rsidR="00B50050" w:rsidRDefault="00B50050" w:rsidP="0088127C">
            <w:pPr>
              <w:pStyle w:val="OtherTableBody"/>
            </w:pPr>
            <w:r>
              <w:t>ADT/ACK - Change patient identifier list</w:t>
            </w:r>
          </w:p>
        </w:tc>
      </w:tr>
      <w:tr w:rsidR="00B50050" w14:paraId="2447E00E" w14:textId="77777777" w:rsidTr="00195548">
        <w:tc>
          <w:tcPr>
            <w:tcW w:w="600" w:type="dxa"/>
          </w:tcPr>
          <w:p w14:paraId="0F29C339" w14:textId="77777777" w:rsidR="00B50050" w:rsidRDefault="00B50050" w:rsidP="0088127C">
            <w:pPr>
              <w:pStyle w:val="OtherTableBody"/>
            </w:pPr>
          </w:p>
        </w:tc>
        <w:tc>
          <w:tcPr>
            <w:tcW w:w="600" w:type="dxa"/>
          </w:tcPr>
          <w:p w14:paraId="50330C0A" w14:textId="77777777" w:rsidR="00B50050" w:rsidRDefault="00B50050" w:rsidP="0088127C">
            <w:pPr>
              <w:pStyle w:val="OtherTableBody"/>
            </w:pPr>
            <w:r>
              <w:t>0003</w:t>
            </w:r>
          </w:p>
        </w:tc>
        <w:tc>
          <w:tcPr>
            <w:tcW w:w="2600" w:type="dxa"/>
          </w:tcPr>
          <w:p w14:paraId="5161CD86" w14:textId="77777777" w:rsidR="00B50050" w:rsidRDefault="00B50050" w:rsidP="0088127C">
            <w:pPr>
              <w:pStyle w:val="OtherTableBody"/>
            </w:pPr>
          </w:p>
        </w:tc>
        <w:tc>
          <w:tcPr>
            <w:tcW w:w="1400" w:type="dxa"/>
          </w:tcPr>
          <w:p w14:paraId="30166B1E" w14:textId="77777777" w:rsidR="00B50050" w:rsidRDefault="00B50050" w:rsidP="0088127C">
            <w:pPr>
              <w:pStyle w:val="OtherTableBody"/>
            </w:pPr>
            <w:r>
              <w:t>A48</w:t>
            </w:r>
          </w:p>
        </w:tc>
        <w:tc>
          <w:tcPr>
            <w:tcW w:w="4200" w:type="dxa"/>
          </w:tcPr>
          <w:p w14:paraId="671824C7" w14:textId="77777777" w:rsidR="00B50050" w:rsidRDefault="00B50050" w:rsidP="0088127C">
            <w:pPr>
              <w:pStyle w:val="OtherTableBody"/>
            </w:pPr>
            <w:r>
              <w:t>ADT/ACK - Change alternate patient ID</w:t>
            </w:r>
          </w:p>
        </w:tc>
      </w:tr>
      <w:tr w:rsidR="00B50050" w:rsidRPr="001D2E85" w14:paraId="406E7D91" w14:textId="77777777" w:rsidTr="00195548">
        <w:tc>
          <w:tcPr>
            <w:tcW w:w="600" w:type="dxa"/>
          </w:tcPr>
          <w:p w14:paraId="746B32ED" w14:textId="77777777" w:rsidR="00B50050" w:rsidRDefault="00B50050" w:rsidP="0088127C">
            <w:pPr>
              <w:pStyle w:val="OtherTableBody"/>
            </w:pPr>
          </w:p>
        </w:tc>
        <w:tc>
          <w:tcPr>
            <w:tcW w:w="600" w:type="dxa"/>
          </w:tcPr>
          <w:p w14:paraId="4F8DB6FE" w14:textId="77777777" w:rsidR="00B50050" w:rsidRDefault="00B50050" w:rsidP="0088127C">
            <w:pPr>
              <w:pStyle w:val="OtherTableBody"/>
            </w:pPr>
            <w:r>
              <w:t>0003</w:t>
            </w:r>
          </w:p>
        </w:tc>
        <w:tc>
          <w:tcPr>
            <w:tcW w:w="2600" w:type="dxa"/>
          </w:tcPr>
          <w:p w14:paraId="0AB202B9" w14:textId="77777777" w:rsidR="00B50050" w:rsidRDefault="00B50050" w:rsidP="0088127C">
            <w:pPr>
              <w:pStyle w:val="OtherTableBody"/>
            </w:pPr>
          </w:p>
        </w:tc>
        <w:tc>
          <w:tcPr>
            <w:tcW w:w="1400" w:type="dxa"/>
          </w:tcPr>
          <w:p w14:paraId="6A1F1B84" w14:textId="77777777" w:rsidR="00B50050" w:rsidRDefault="00B50050" w:rsidP="0088127C">
            <w:pPr>
              <w:pStyle w:val="OtherTableBody"/>
            </w:pPr>
            <w:r>
              <w:t>A49</w:t>
            </w:r>
          </w:p>
        </w:tc>
        <w:tc>
          <w:tcPr>
            <w:tcW w:w="4200" w:type="dxa"/>
          </w:tcPr>
          <w:p w14:paraId="466F8C84" w14:textId="77777777" w:rsidR="00B50050" w:rsidRDefault="00B50050" w:rsidP="0088127C">
            <w:pPr>
              <w:pStyle w:val="OtherTableBody"/>
            </w:pPr>
            <w:r>
              <w:t>ADT/ACK - Change patient account number</w:t>
            </w:r>
          </w:p>
        </w:tc>
      </w:tr>
      <w:tr w:rsidR="00B50050" w:rsidRPr="001D2E85" w14:paraId="6A0B009B" w14:textId="77777777" w:rsidTr="00195548">
        <w:tc>
          <w:tcPr>
            <w:tcW w:w="600" w:type="dxa"/>
          </w:tcPr>
          <w:p w14:paraId="69D406CE" w14:textId="77777777" w:rsidR="00B50050" w:rsidRDefault="00B50050" w:rsidP="0088127C">
            <w:pPr>
              <w:pStyle w:val="OtherTableBody"/>
            </w:pPr>
          </w:p>
        </w:tc>
        <w:tc>
          <w:tcPr>
            <w:tcW w:w="600" w:type="dxa"/>
          </w:tcPr>
          <w:p w14:paraId="0615F298" w14:textId="77777777" w:rsidR="00B50050" w:rsidRDefault="00B50050" w:rsidP="0088127C">
            <w:pPr>
              <w:pStyle w:val="OtherTableBody"/>
            </w:pPr>
            <w:r>
              <w:t>0003</w:t>
            </w:r>
          </w:p>
        </w:tc>
        <w:tc>
          <w:tcPr>
            <w:tcW w:w="2600" w:type="dxa"/>
          </w:tcPr>
          <w:p w14:paraId="130857F6" w14:textId="77777777" w:rsidR="00B50050" w:rsidRDefault="00B50050" w:rsidP="0088127C">
            <w:pPr>
              <w:pStyle w:val="OtherTableBody"/>
            </w:pPr>
          </w:p>
        </w:tc>
        <w:tc>
          <w:tcPr>
            <w:tcW w:w="1400" w:type="dxa"/>
          </w:tcPr>
          <w:p w14:paraId="42232852" w14:textId="77777777" w:rsidR="00B50050" w:rsidRDefault="00B50050" w:rsidP="0088127C">
            <w:pPr>
              <w:pStyle w:val="OtherTableBody"/>
            </w:pPr>
            <w:r>
              <w:t>A50</w:t>
            </w:r>
          </w:p>
        </w:tc>
        <w:tc>
          <w:tcPr>
            <w:tcW w:w="4200" w:type="dxa"/>
          </w:tcPr>
          <w:p w14:paraId="59CEB538" w14:textId="77777777" w:rsidR="00B50050" w:rsidRDefault="00B50050" w:rsidP="0088127C">
            <w:pPr>
              <w:pStyle w:val="OtherTableBody"/>
            </w:pPr>
            <w:r>
              <w:t>ADT/ACK - Change visit number</w:t>
            </w:r>
          </w:p>
        </w:tc>
      </w:tr>
      <w:tr w:rsidR="00B50050" w:rsidRPr="001D2E85" w14:paraId="203166C6" w14:textId="77777777" w:rsidTr="00195548">
        <w:tc>
          <w:tcPr>
            <w:tcW w:w="600" w:type="dxa"/>
          </w:tcPr>
          <w:p w14:paraId="43231D4A" w14:textId="77777777" w:rsidR="00B50050" w:rsidRDefault="00B50050" w:rsidP="0088127C">
            <w:pPr>
              <w:pStyle w:val="OtherTableBody"/>
            </w:pPr>
          </w:p>
        </w:tc>
        <w:tc>
          <w:tcPr>
            <w:tcW w:w="600" w:type="dxa"/>
          </w:tcPr>
          <w:p w14:paraId="352777B3" w14:textId="77777777" w:rsidR="00B50050" w:rsidRDefault="00B50050" w:rsidP="0088127C">
            <w:pPr>
              <w:pStyle w:val="OtherTableBody"/>
            </w:pPr>
            <w:r>
              <w:t>0003</w:t>
            </w:r>
          </w:p>
        </w:tc>
        <w:tc>
          <w:tcPr>
            <w:tcW w:w="2600" w:type="dxa"/>
          </w:tcPr>
          <w:p w14:paraId="4627E35F" w14:textId="77777777" w:rsidR="00B50050" w:rsidRDefault="00B50050" w:rsidP="0088127C">
            <w:pPr>
              <w:pStyle w:val="OtherTableBody"/>
            </w:pPr>
          </w:p>
        </w:tc>
        <w:tc>
          <w:tcPr>
            <w:tcW w:w="1400" w:type="dxa"/>
          </w:tcPr>
          <w:p w14:paraId="034A8915" w14:textId="77777777" w:rsidR="00B50050" w:rsidRDefault="00B50050" w:rsidP="0088127C">
            <w:pPr>
              <w:pStyle w:val="OtherTableBody"/>
            </w:pPr>
            <w:r>
              <w:t>A51</w:t>
            </w:r>
          </w:p>
        </w:tc>
        <w:tc>
          <w:tcPr>
            <w:tcW w:w="4200" w:type="dxa"/>
          </w:tcPr>
          <w:p w14:paraId="5D79AEBD" w14:textId="77777777" w:rsidR="00B50050" w:rsidRDefault="00B50050" w:rsidP="0088127C">
            <w:pPr>
              <w:pStyle w:val="OtherTableBody"/>
            </w:pPr>
            <w:r>
              <w:t>ADT/ACK - Change alternate visit ID</w:t>
            </w:r>
          </w:p>
        </w:tc>
      </w:tr>
      <w:tr w:rsidR="00B50050" w:rsidRPr="001D2E85" w14:paraId="576EABD3" w14:textId="77777777" w:rsidTr="00195548">
        <w:tc>
          <w:tcPr>
            <w:tcW w:w="600" w:type="dxa"/>
          </w:tcPr>
          <w:p w14:paraId="224089CE" w14:textId="77777777" w:rsidR="00B50050" w:rsidRDefault="00B50050" w:rsidP="0088127C">
            <w:pPr>
              <w:pStyle w:val="OtherTableBody"/>
            </w:pPr>
          </w:p>
        </w:tc>
        <w:tc>
          <w:tcPr>
            <w:tcW w:w="600" w:type="dxa"/>
          </w:tcPr>
          <w:p w14:paraId="20F36F71" w14:textId="77777777" w:rsidR="00B50050" w:rsidRDefault="00B50050" w:rsidP="0088127C">
            <w:pPr>
              <w:pStyle w:val="OtherTableBody"/>
            </w:pPr>
            <w:r>
              <w:t>0003</w:t>
            </w:r>
          </w:p>
        </w:tc>
        <w:tc>
          <w:tcPr>
            <w:tcW w:w="2600" w:type="dxa"/>
          </w:tcPr>
          <w:p w14:paraId="36070018" w14:textId="77777777" w:rsidR="00B50050" w:rsidRDefault="00B50050" w:rsidP="0088127C">
            <w:pPr>
              <w:pStyle w:val="OtherTableBody"/>
            </w:pPr>
          </w:p>
        </w:tc>
        <w:tc>
          <w:tcPr>
            <w:tcW w:w="1400" w:type="dxa"/>
          </w:tcPr>
          <w:p w14:paraId="459B5B7B" w14:textId="77777777" w:rsidR="00B50050" w:rsidRDefault="00B50050" w:rsidP="0088127C">
            <w:pPr>
              <w:pStyle w:val="OtherTableBody"/>
            </w:pPr>
            <w:r>
              <w:t>A52</w:t>
            </w:r>
          </w:p>
        </w:tc>
        <w:tc>
          <w:tcPr>
            <w:tcW w:w="4200" w:type="dxa"/>
          </w:tcPr>
          <w:p w14:paraId="74115173" w14:textId="77777777" w:rsidR="00B50050" w:rsidRDefault="00B50050" w:rsidP="0088127C">
            <w:pPr>
              <w:pStyle w:val="OtherTableBody"/>
            </w:pPr>
            <w:r>
              <w:t>ADT/ACK - Cancel leave of absence for a patient</w:t>
            </w:r>
          </w:p>
        </w:tc>
      </w:tr>
      <w:tr w:rsidR="00B50050" w:rsidRPr="001D2E85" w14:paraId="7AD50145" w14:textId="77777777" w:rsidTr="00195548">
        <w:tc>
          <w:tcPr>
            <w:tcW w:w="600" w:type="dxa"/>
          </w:tcPr>
          <w:p w14:paraId="4BC2B204" w14:textId="77777777" w:rsidR="00B50050" w:rsidRDefault="00B50050" w:rsidP="0088127C">
            <w:pPr>
              <w:pStyle w:val="OtherTableBody"/>
            </w:pPr>
          </w:p>
        </w:tc>
        <w:tc>
          <w:tcPr>
            <w:tcW w:w="600" w:type="dxa"/>
          </w:tcPr>
          <w:p w14:paraId="073420AB" w14:textId="77777777" w:rsidR="00B50050" w:rsidRDefault="00B50050" w:rsidP="0088127C">
            <w:pPr>
              <w:pStyle w:val="OtherTableBody"/>
            </w:pPr>
            <w:r>
              <w:t>0003</w:t>
            </w:r>
          </w:p>
        </w:tc>
        <w:tc>
          <w:tcPr>
            <w:tcW w:w="2600" w:type="dxa"/>
          </w:tcPr>
          <w:p w14:paraId="75D5F218" w14:textId="77777777" w:rsidR="00B50050" w:rsidRDefault="00B50050" w:rsidP="0088127C">
            <w:pPr>
              <w:pStyle w:val="OtherTableBody"/>
            </w:pPr>
          </w:p>
        </w:tc>
        <w:tc>
          <w:tcPr>
            <w:tcW w:w="1400" w:type="dxa"/>
          </w:tcPr>
          <w:p w14:paraId="2BB588D8" w14:textId="77777777" w:rsidR="00B50050" w:rsidRDefault="00B50050" w:rsidP="0088127C">
            <w:pPr>
              <w:pStyle w:val="OtherTableBody"/>
            </w:pPr>
            <w:r>
              <w:t>A53</w:t>
            </w:r>
          </w:p>
        </w:tc>
        <w:tc>
          <w:tcPr>
            <w:tcW w:w="4200" w:type="dxa"/>
          </w:tcPr>
          <w:p w14:paraId="6E4F7F56" w14:textId="77777777" w:rsidR="00B50050" w:rsidRDefault="00B50050" w:rsidP="0088127C">
            <w:pPr>
              <w:pStyle w:val="OtherTableBody"/>
            </w:pPr>
            <w:r>
              <w:t>ADT/ACK - Cancel patient returns from a leave of absence</w:t>
            </w:r>
          </w:p>
        </w:tc>
      </w:tr>
      <w:tr w:rsidR="00B50050" w:rsidRPr="001D2E85" w14:paraId="5BECDBE7" w14:textId="77777777" w:rsidTr="00195548">
        <w:tc>
          <w:tcPr>
            <w:tcW w:w="600" w:type="dxa"/>
          </w:tcPr>
          <w:p w14:paraId="589EBE28" w14:textId="77777777" w:rsidR="00B50050" w:rsidRDefault="00B50050" w:rsidP="0088127C">
            <w:pPr>
              <w:pStyle w:val="OtherTableBody"/>
            </w:pPr>
          </w:p>
        </w:tc>
        <w:tc>
          <w:tcPr>
            <w:tcW w:w="600" w:type="dxa"/>
          </w:tcPr>
          <w:p w14:paraId="5CF1FBBE" w14:textId="77777777" w:rsidR="00B50050" w:rsidRDefault="00B50050" w:rsidP="0088127C">
            <w:pPr>
              <w:pStyle w:val="OtherTableBody"/>
            </w:pPr>
            <w:r>
              <w:t>0003</w:t>
            </w:r>
          </w:p>
        </w:tc>
        <w:tc>
          <w:tcPr>
            <w:tcW w:w="2600" w:type="dxa"/>
          </w:tcPr>
          <w:p w14:paraId="4A53817D" w14:textId="77777777" w:rsidR="00B50050" w:rsidRDefault="00B50050" w:rsidP="0088127C">
            <w:pPr>
              <w:pStyle w:val="OtherTableBody"/>
            </w:pPr>
          </w:p>
        </w:tc>
        <w:tc>
          <w:tcPr>
            <w:tcW w:w="1400" w:type="dxa"/>
          </w:tcPr>
          <w:p w14:paraId="009B6D9C" w14:textId="77777777" w:rsidR="00B50050" w:rsidRDefault="00B50050" w:rsidP="0088127C">
            <w:pPr>
              <w:pStyle w:val="OtherTableBody"/>
            </w:pPr>
            <w:r>
              <w:t>A54</w:t>
            </w:r>
          </w:p>
        </w:tc>
        <w:tc>
          <w:tcPr>
            <w:tcW w:w="4200" w:type="dxa"/>
          </w:tcPr>
          <w:p w14:paraId="65C89AF0" w14:textId="77777777" w:rsidR="00B50050" w:rsidRDefault="00B50050" w:rsidP="0088127C">
            <w:pPr>
              <w:pStyle w:val="OtherTableBody"/>
            </w:pPr>
            <w:r>
              <w:t>ADT/ACK - Change attending doctor</w:t>
            </w:r>
          </w:p>
        </w:tc>
      </w:tr>
      <w:tr w:rsidR="00B50050" w:rsidRPr="001D2E85" w14:paraId="3D585DC9" w14:textId="77777777" w:rsidTr="00195548">
        <w:tc>
          <w:tcPr>
            <w:tcW w:w="600" w:type="dxa"/>
          </w:tcPr>
          <w:p w14:paraId="28BD15BF" w14:textId="77777777" w:rsidR="00B50050" w:rsidRDefault="00B50050" w:rsidP="0088127C">
            <w:pPr>
              <w:pStyle w:val="OtherTableBody"/>
            </w:pPr>
          </w:p>
        </w:tc>
        <w:tc>
          <w:tcPr>
            <w:tcW w:w="600" w:type="dxa"/>
          </w:tcPr>
          <w:p w14:paraId="78F7F848" w14:textId="77777777" w:rsidR="00B50050" w:rsidRDefault="00B50050" w:rsidP="0088127C">
            <w:pPr>
              <w:pStyle w:val="OtherTableBody"/>
            </w:pPr>
            <w:r>
              <w:t>0003</w:t>
            </w:r>
          </w:p>
        </w:tc>
        <w:tc>
          <w:tcPr>
            <w:tcW w:w="2600" w:type="dxa"/>
          </w:tcPr>
          <w:p w14:paraId="5BFCCF53" w14:textId="77777777" w:rsidR="00B50050" w:rsidRDefault="00B50050" w:rsidP="0088127C">
            <w:pPr>
              <w:pStyle w:val="OtherTableBody"/>
            </w:pPr>
          </w:p>
        </w:tc>
        <w:tc>
          <w:tcPr>
            <w:tcW w:w="1400" w:type="dxa"/>
          </w:tcPr>
          <w:p w14:paraId="0CAA9605" w14:textId="77777777" w:rsidR="00B50050" w:rsidRDefault="00B50050" w:rsidP="0088127C">
            <w:pPr>
              <w:pStyle w:val="OtherTableBody"/>
            </w:pPr>
            <w:r>
              <w:t>A55</w:t>
            </w:r>
          </w:p>
        </w:tc>
        <w:tc>
          <w:tcPr>
            <w:tcW w:w="4200" w:type="dxa"/>
          </w:tcPr>
          <w:p w14:paraId="074A02C1" w14:textId="77777777" w:rsidR="00B50050" w:rsidRDefault="00B50050" w:rsidP="0088127C">
            <w:pPr>
              <w:pStyle w:val="OtherTableBody"/>
            </w:pPr>
            <w:r>
              <w:t>ADT/ACK - Cancel change attending doctor</w:t>
            </w:r>
          </w:p>
        </w:tc>
      </w:tr>
      <w:tr w:rsidR="00B50050" w14:paraId="7CAC7D12" w14:textId="77777777" w:rsidTr="00195548">
        <w:tc>
          <w:tcPr>
            <w:tcW w:w="600" w:type="dxa"/>
          </w:tcPr>
          <w:p w14:paraId="0212C04A" w14:textId="77777777" w:rsidR="00B50050" w:rsidRDefault="00B50050" w:rsidP="0088127C">
            <w:pPr>
              <w:pStyle w:val="OtherTableBody"/>
            </w:pPr>
          </w:p>
        </w:tc>
        <w:tc>
          <w:tcPr>
            <w:tcW w:w="600" w:type="dxa"/>
          </w:tcPr>
          <w:p w14:paraId="24678950" w14:textId="77777777" w:rsidR="00B50050" w:rsidRDefault="00B50050" w:rsidP="0088127C">
            <w:pPr>
              <w:pStyle w:val="OtherTableBody"/>
            </w:pPr>
            <w:r>
              <w:t>0003</w:t>
            </w:r>
          </w:p>
        </w:tc>
        <w:tc>
          <w:tcPr>
            <w:tcW w:w="2600" w:type="dxa"/>
          </w:tcPr>
          <w:p w14:paraId="330B7EE8" w14:textId="77777777" w:rsidR="00B50050" w:rsidRDefault="00B50050" w:rsidP="0088127C">
            <w:pPr>
              <w:pStyle w:val="OtherTableBody"/>
            </w:pPr>
          </w:p>
        </w:tc>
        <w:tc>
          <w:tcPr>
            <w:tcW w:w="1400" w:type="dxa"/>
          </w:tcPr>
          <w:p w14:paraId="5B1067A4" w14:textId="77777777" w:rsidR="00B50050" w:rsidRDefault="00B50050" w:rsidP="0088127C">
            <w:pPr>
              <w:pStyle w:val="OtherTableBody"/>
            </w:pPr>
            <w:r>
              <w:t>A60</w:t>
            </w:r>
          </w:p>
        </w:tc>
        <w:tc>
          <w:tcPr>
            <w:tcW w:w="4200" w:type="dxa"/>
          </w:tcPr>
          <w:p w14:paraId="1F64E4DC" w14:textId="77777777" w:rsidR="00B50050" w:rsidRDefault="00B50050" w:rsidP="0088127C">
            <w:pPr>
              <w:pStyle w:val="OtherTableBody"/>
            </w:pPr>
            <w:r>
              <w:t>ADT/ACK - Update allergy information</w:t>
            </w:r>
          </w:p>
        </w:tc>
      </w:tr>
      <w:tr w:rsidR="00B50050" w:rsidRPr="001D2E85" w14:paraId="4C1C36AA" w14:textId="77777777" w:rsidTr="00195548">
        <w:tc>
          <w:tcPr>
            <w:tcW w:w="600" w:type="dxa"/>
          </w:tcPr>
          <w:p w14:paraId="004721BD" w14:textId="77777777" w:rsidR="00B50050" w:rsidRDefault="00B50050" w:rsidP="0088127C">
            <w:pPr>
              <w:pStyle w:val="OtherTableBody"/>
            </w:pPr>
          </w:p>
        </w:tc>
        <w:tc>
          <w:tcPr>
            <w:tcW w:w="600" w:type="dxa"/>
          </w:tcPr>
          <w:p w14:paraId="43E60F6D" w14:textId="77777777" w:rsidR="00B50050" w:rsidRDefault="00B50050" w:rsidP="0088127C">
            <w:pPr>
              <w:pStyle w:val="OtherTableBody"/>
            </w:pPr>
            <w:r>
              <w:t>0003</w:t>
            </w:r>
          </w:p>
        </w:tc>
        <w:tc>
          <w:tcPr>
            <w:tcW w:w="2600" w:type="dxa"/>
          </w:tcPr>
          <w:p w14:paraId="6BEA922D" w14:textId="77777777" w:rsidR="00B50050" w:rsidRDefault="00B50050" w:rsidP="0088127C">
            <w:pPr>
              <w:pStyle w:val="OtherTableBody"/>
            </w:pPr>
          </w:p>
        </w:tc>
        <w:tc>
          <w:tcPr>
            <w:tcW w:w="1400" w:type="dxa"/>
          </w:tcPr>
          <w:p w14:paraId="20F6BED0" w14:textId="77777777" w:rsidR="00B50050" w:rsidRDefault="00B50050" w:rsidP="0088127C">
            <w:pPr>
              <w:pStyle w:val="OtherTableBody"/>
            </w:pPr>
            <w:r>
              <w:t>A61</w:t>
            </w:r>
          </w:p>
        </w:tc>
        <w:tc>
          <w:tcPr>
            <w:tcW w:w="4200" w:type="dxa"/>
          </w:tcPr>
          <w:p w14:paraId="3502EBC8" w14:textId="77777777" w:rsidR="00B50050" w:rsidRDefault="00B50050" w:rsidP="0088127C">
            <w:pPr>
              <w:pStyle w:val="OtherTableBody"/>
            </w:pPr>
            <w:r>
              <w:t>ADT/ACK - Change consulting doctor</w:t>
            </w:r>
          </w:p>
        </w:tc>
      </w:tr>
      <w:tr w:rsidR="00B50050" w:rsidRPr="001D2E85" w14:paraId="20FC3874" w14:textId="77777777" w:rsidTr="00195548">
        <w:tc>
          <w:tcPr>
            <w:tcW w:w="600" w:type="dxa"/>
          </w:tcPr>
          <w:p w14:paraId="7169FDE2" w14:textId="77777777" w:rsidR="00B50050" w:rsidRDefault="00B50050" w:rsidP="0088127C">
            <w:pPr>
              <w:pStyle w:val="OtherTableBody"/>
            </w:pPr>
          </w:p>
        </w:tc>
        <w:tc>
          <w:tcPr>
            <w:tcW w:w="600" w:type="dxa"/>
          </w:tcPr>
          <w:p w14:paraId="0A3DB70C" w14:textId="77777777" w:rsidR="00B50050" w:rsidRDefault="00B50050" w:rsidP="0088127C">
            <w:pPr>
              <w:pStyle w:val="OtherTableBody"/>
            </w:pPr>
            <w:r>
              <w:t>0003</w:t>
            </w:r>
          </w:p>
        </w:tc>
        <w:tc>
          <w:tcPr>
            <w:tcW w:w="2600" w:type="dxa"/>
          </w:tcPr>
          <w:p w14:paraId="7CA40938" w14:textId="77777777" w:rsidR="00B50050" w:rsidRDefault="00B50050" w:rsidP="0088127C">
            <w:pPr>
              <w:pStyle w:val="OtherTableBody"/>
            </w:pPr>
          </w:p>
        </w:tc>
        <w:tc>
          <w:tcPr>
            <w:tcW w:w="1400" w:type="dxa"/>
          </w:tcPr>
          <w:p w14:paraId="3C029C96" w14:textId="77777777" w:rsidR="00B50050" w:rsidRDefault="00B50050" w:rsidP="0088127C">
            <w:pPr>
              <w:pStyle w:val="OtherTableBody"/>
            </w:pPr>
            <w:r>
              <w:t>A62</w:t>
            </w:r>
          </w:p>
        </w:tc>
        <w:tc>
          <w:tcPr>
            <w:tcW w:w="4200" w:type="dxa"/>
          </w:tcPr>
          <w:p w14:paraId="4B3DE80E" w14:textId="77777777" w:rsidR="00B50050" w:rsidRDefault="00B50050" w:rsidP="0088127C">
            <w:pPr>
              <w:pStyle w:val="OtherTableBody"/>
            </w:pPr>
            <w:r>
              <w:t>ADT/ACK - Cancel change consulting doctor</w:t>
            </w:r>
          </w:p>
        </w:tc>
      </w:tr>
      <w:tr w:rsidR="00B50050" w:rsidRPr="001D2E85" w14:paraId="6FC9944A" w14:textId="77777777" w:rsidTr="00195548">
        <w:tc>
          <w:tcPr>
            <w:tcW w:w="600" w:type="dxa"/>
          </w:tcPr>
          <w:p w14:paraId="070E8C0B" w14:textId="77777777" w:rsidR="00B50050" w:rsidRDefault="00B50050" w:rsidP="0088127C">
            <w:pPr>
              <w:pStyle w:val="OtherTableBody"/>
            </w:pPr>
          </w:p>
        </w:tc>
        <w:tc>
          <w:tcPr>
            <w:tcW w:w="600" w:type="dxa"/>
          </w:tcPr>
          <w:p w14:paraId="541F2390" w14:textId="77777777" w:rsidR="00B50050" w:rsidRDefault="00B50050" w:rsidP="0088127C">
            <w:pPr>
              <w:pStyle w:val="OtherTableBody"/>
            </w:pPr>
            <w:r>
              <w:t>0003</w:t>
            </w:r>
          </w:p>
        </w:tc>
        <w:tc>
          <w:tcPr>
            <w:tcW w:w="2600" w:type="dxa"/>
          </w:tcPr>
          <w:p w14:paraId="49A4338A" w14:textId="77777777" w:rsidR="00B50050" w:rsidRDefault="00B50050" w:rsidP="0088127C">
            <w:pPr>
              <w:pStyle w:val="OtherTableBody"/>
            </w:pPr>
          </w:p>
        </w:tc>
        <w:tc>
          <w:tcPr>
            <w:tcW w:w="1400" w:type="dxa"/>
          </w:tcPr>
          <w:p w14:paraId="3B5A0203" w14:textId="77777777" w:rsidR="00B50050" w:rsidRDefault="00B50050" w:rsidP="0088127C">
            <w:pPr>
              <w:pStyle w:val="OtherTableBody"/>
            </w:pPr>
            <w:r>
              <w:t>B01</w:t>
            </w:r>
          </w:p>
        </w:tc>
        <w:tc>
          <w:tcPr>
            <w:tcW w:w="4200" w:type="dxa"/>
          </w:tcPr>
          <w:p w14:paraId="070BEE82" w14:textId="77777777" w:rsidR="00B50050" w:rsidRDefault="00B50050" w:rsidP="0088127C">
            <w:pPr>
              <w:pStyle w:val="OtherTableBody"/>
            </w:pPr>
            <w:r>
              <w:t>PMU/ACK - Add personnel record</w:t>
            </w:r>
          </w:p>
        </w:tc>
      </w:tr>
      <w:tr w:rsidR="00B50050" w:rsidRPr="001D2E85" w14:paraId="29BDB33D" w14:textId="77777777" w:rsidTr="00195548">
        <w:tc>
          <w:tcPr>
            <w:tcW w:w="600" w:type="dxa"/>
          </w:tcPr>
          <w:p w14:paraId="234ADB63" w14:textId="77777777" w:rsidR="00B50050" w:rsidRDefault="00B50050" w:rsidP="0088127C">
            <w:pPr>
              <w:pStyle w:val="OtherTableBody"/>
            </w:pPr>
          </w:p>
        </w:tc>
        <w:tc>
          <w:tcPr>
            <w:tcW w:w="600" w:type="dxa"/>
          </w:tcPr>
          <w:p w14:paraId="09CF2C3A" w14:textId="77777777" w:rsidR="00B50050" w:rsidRDefault="00B50050" w:rsidP="0088127C">
            <w:pPr>
              <w:pStyle w:val="OtherTableBody"/>
            </w:pPr>
            <w:r>
              <w:t>0003</w:t>
            </w:r>
          </w:p>
        </w:tc>
        <w:tc>
          <w:tcPr>
            <w:tcW w:w="2600" w:type="dxa"/>
          </w:tcPr>
          <w:p w14:paraId="6BE05694" w14:textId="77777777" w:rsidR="00B50050" w:rsidRDefault="00B50050" w:rsidP="0088127C">
            <w:pPr>
              <w:pStyle w:val="OtherTableBody"/>
            </w:pPr>
          </w:p>
        </w:tc>
        <w:tc>
          <w:tcPr>
            <w:tcW w:w="1400" w:type="dxa"/>
          </w:tcPr>
          <w:p w14:paraId="18665DBC" w14:textId="77777777" w:rsidR="00B50050" w:rsidRDefault="00B50050" w:rsidP="0088127C">
            <w:pPr>
              <w:pStyle w:val="OtherTableBody"/>
            </w:pPr>
            <w:r>
              <w:t>B02</w:t>
            </w:r>
          </w:p>
        </w:tc>
        <w:tc>
          <w:tcPr>
            <w:tcW w:w="4200" w:type="dxa"/>
          </w:tcPr>
          <w:p w14:paraId="2A26B36A" w14:textId="77777777" w:rsidR="00B50050" w:rsidRDefault="00B50050" w:rsidP="0088127C">
            <w:pPr>
              <w:pStyle w:val="OtherTableBody"/>
            </w:pPr>
            <w:r>
              <w:t>PMU/ACK - Update personnel record</w:t>
            </w:r>
          </w:p>
        </w:tc>
      </w:tr>
      <w:tr w:rsidR="00B50050" w:rsidRPr="001D2E85" w14:paraId="7F7BAB35" w14:textId="77777777" w:rsidTr="00195548">
        <w:tc>
          <w:tcPr>
            <w:tcW w:w="600" w:type="dxa"/>
          </w:tcPr>
          <w:p w14:paraId="6D91FACE" w14:textId="77777777" w:rsidR="00B50050" w:rsidRDefault="00B50050" w:rsidP="0088127C">
            <w:pPr>
              <w:pStyle w:val="OtherTableBody"/>
            </w:pPr>
          </w:p>
        </w:tc>
        <w:tc>
          <w:tcPr>
            <w:tcW w:w="600" w:type="dxa"/>
          </w:tcPr>
          <w:p w14:paraId="144FB443" w14:textId="77777777" w:rsidR="00B50050" w:rsidRDefault="00B50050" w:rsidP="0088127C">
            <w:pPr>
              <w:pStyle w:val="OtherTableBody"/>
            </w:pPr>
            <w:r>
              <w:t>0003</w:t>
            </w:r>
          </w:p>
        </w:tc>
        <w:tc>
          <w:tcPr>
            <w:tcW w:w="2600" w:type="dxa"/>
          </w:tcPr>
          <w:p w14:paraId="50C338E5" w14:textId="77777777" w:rsidR="00B50050" w:rsidRDefault="00B50050" w:rsidP="0088127C">
            <w:pPr>
              <w:pStyle w:val="OtherTableBody"/>
            </w:pPr>
          </w:p>
        </w:tc>
        <w:tc>
          <w:tcPr>
            <w:tcW w:w="1400" w:type="dxa"/>
          </w:tcPr>
          <w:p w14:paraId="6C6A78C3" w14:textId="77777777" w:rsidR="00B50050" w:rsidRDefault="00B50050" w:rsidP="0088127C">
            <w:pPr>
              <w:pStyle w:val="OtherTableBody"/>
            </w:pPr>
            <w:r>
              <w:t>B03</w:t>
            </w:r>
          </w:p>
        </w:tc>
        <w:tc>
          <w:tcPr>
            <w:tcW w:w="4200" w:type="dxa"/>
          </w:tcPr>
          <w:p w14:paraId="4BA7CD4C" w14:textId="77777777" w:rsidR="00B50050" w:rsidRDefault="00B50050" w:rsidP="0088127C">
            <w:pPr>
              <w:pStyle w:val="OtherTableBody"/>
            </w:pPr>
            <w:r>
              <w:t>PMU/ACK - Delete personnel re cord</w:t>
            </w:r>
          </w:p>
        </w:tc>
      </w:tr>
      <w:tr w:rsidR="00B50050" w:rsidRPr="001D2E85" w14:paraId="72BBB24E" w14:textId="77777777" w:rsidTr="00195548">
        <w:tc>
          <w:tcPr>
            <w:tcW w:w="600" w:type="dxa"/>
          </w:tcPr>
          <w:p w14:paraId="4663FED9" w14:textId="77777777" w:rsidR="00B50050" w:rsidRDefault="00B50050" w:rsidP="0088127C">
            <w:pPr>
              <w:pStyle w:val="OtherTableBody"/>
            </w:pPr>
          </w:p>
        </w:tc>
        <w:tc>
          <w:tcPr>
            <w:tcW w:w="600" w:type="dxa"/>
          </w:tcPr>
          <w:p w14:paraId="0534A892" w14:textId="77777777" w:rsidR="00B50050" w:rsidRDefault="00B50050" w:rsidP="0088127C">
            <w:pPr>
              <w:pStyle w:val="OtherTableBody"/>
            </w:pPr>
            <w:r>
              <w:t>0003</w:t>
            </w:r>
          </w:p>
        </w:tc>
        <w:tc>
          <w:tcPr>
            <w:tcW w:w="2600" w:type="dxa"/>
          </w:tcPr>
          <w:p w14:paraId="5033A56E" w14:textId="77777777" w:rsidR="00B50050" w:rsidRDefault="00B50050" w:rsidP="0088127C">
            <w:pPr>
              <w:pStyle w:val="OtherTableBody"/>
            </w:pPr>
          </w:p>
        </w:tc>
        <w:tc>
          <w:tcPr>
            <w:tcW w:w="1400" w:type="dxa"/>
          </w:tcPr>
          <w:p w14:paraId="685E563C" w14:textId="77777777" w:rsidR="00B50050" w:rsidRDefault="00B50050" w:rsidP="0088127C">
            <w:pPr>
              <w:pStyle w:val="OtherTableBody"/>
            </w:pPr>
            <w:r>
              <w:t>B04</w:t>
            </w:r>
          </w:p>
        </w:tc>
        <w:tc>
          <w:tcPr>
            <w:tcW w:w="4200" w:type="dxa"/>
          </w:tcPr>
          <w:p w14:paraId="061F1D82" w14:textId="77777777" w:rsidR="00B50050" w:rsidRDefault="00B50050" w:rsidP="0088127C">
            <w:pPr>
              <w:pStyle w:val="OtherTableBody"/>
            </w:pPr>
            <w:r>
              <w:t>PMU/ACK - Active practicing person</w:t>
            </w:r>
          </w:p>
        </w:tc>
      </w:tr>
      <w:tr w:rsidR="00B50050" w:rsidRPr="001D2E85" w14:paraId="3559DC72" w14:textId="77777777" w:rsidTr="00195548">
        <w:tc>
          <w:tcPr>
            <w:tcW w:w="600" w:type="dxa"/>
          </w:tcPr>
          <w:p w14:paraId="25B44F60" w14:textId="77777777" w:rsidR="00B50050" w:rsidRDefault="00B50050" w:rsidP="0088127C">
            <w:pPr>
              <w:pStyle w:val="OtherTableBody"/>
            </w:pPr>
          </w:p>
        </w:tc>
        <w:tc>
          <w:tcPr>
            <w:tcW w:w="600" w:type="dxa"/>
          </w:tcPr>
          <w:p w14:paraId="1155E53A" w14:textId="77777777" w:rsidR="00B50050" w:rsidRDefault="00B50050" w:rsidP="0088127C">
            <w:pPr>
              <w:pStyle w:val="OtherTableBody"/>
            </w:pPr>
            <w:r>
              <w:t>0003</w:t>
            </w:r>
          </w:p>
        </w:tc>
        <w:tc>
          <w:tcPr>
            <w:tcW w:w="2600" w:type="dxa"/>
          </w:tcPr>
          <w:p w14:paraId="2747A342" w14:textId="77777777" w:rsidR="00B50050" w:rsidRDefault="00B50050" w:rsidP="0088127C">
            <w:pPr>
              <w:pStyle w:val="OtherTableBody"/>
            </w:pPr>
          </w:p>
        </w:tc>
        <w:tc>
          <w:tcPr>
            <w:tcW w:w="1400" w:type="dxa"/>
          </w:tcPr>
          <w:p w14:paraId="024EF5DE" w14:textId="77777777" w:rsidR="00B50050" w:rsidRDefault="00B50050" w:rsidP="0088127C">
            <w:pPr>
              <w:pStyle w:val="OtherTableBody"/>
            </w:pPr>
            <w:r>
              <w:t>B05</w:t>
            </w:r>
          </w:p>
        </w:tc>
        <w:tc>
          <w:tcPr>
            <w:tcW w:w="4200" w:type="dxa"/>
          </w:tcPr>
          <w:p w14:paraId="2A3B05CA" w14:textId="77777777" w:rsidR="00B50050" w:rsidRDefault="00B50050" w:rsidP="0088127C">
            <w:pPr>
              <w:pStyle w:val="OtherTableBody"/>
            </w:pPr>
            <w:r>
              <w:t>PMU/ACK - Deactivate practicing person</w:t>
            </w:r>
          </w:p>
        </w:tc>
      </w:tr>
      <w:tr w:rsidR="00B50050" w:rsidRPr="001D2E85" w14:paraId="13A2E164" w14:textId="77777777" w:rsidTr="00195548">
        <w:tc>
          <w:tcPr>
            <w:tcW w:w="600" w:type="dxa"/>
          </w:tcPr>
          <w:p w14:paraId="536AC586" w14:textId="77777777" w:rsidR="00B50050" w:rsidRDefault="00B50050" w:rsidP="0088127C">
            <w:pPr>
              <w:pStyle w:val="OtherTableBody"/>
            </w:pPr>
          </w:p>
        </w:tc>
        <w:tc>
          <w:tcPr>
            <w:tcW w:w="600" w:type="dxa"/>
          </w:tcPr>
          <w:p w14:paraId="422883CA" w14:textId="77777777" w:rsidR="00B50050" w:rsidRDefault="00B50050" w:rsidP="0088127C">
            <w:pPr>
              <w:pStyle w:val="OtherTableBody"/>
            </w:pPr>
            <w:r>
              <w:t>0003</w:t>
            </w:r>
          </w:p>
        </w:tc>
        <w:tc>
          <w:tcPr>
            <w:tcW w:w="2600" w:type="dxa"/>
          </w:tcPr>
          <w:p w14:paraId="2754BB9E" w14:textId="77777777" w:rsidR="00B50050" w:rsidRDefault="00B50050" w:rsidP="0088127C">
            <w:pPr>
              <w:pStyle w:val="OtherTableBody"/>
            </w:pPr>
          </w:p>
        </w:tc>
        <w:tc>
          <w:tcPr>
            <w:tcW w:w="1400" w:type="dxa"/>
          </w:tcPr>
          <w:p w14:paraId="78AE7110" w14:textId="77777777" w:rsidR="00B50050" w:rsidRDefault="00B50050" w:rsidP="0088127C">
            <w:pPr>
              <w:pStyle w:val="OtherTableBody"/>
            </w:pPr>
            <w:r>
              <w:t>B06</w:t>
            </w:r>
          </w:p>
        </w:tc>
        <w:tc>
          <w:tcPr>
            <w:tcW w:w="4200" w:type="dxa"/>
          </w:tcPr>
          <w:p w14:paraId="57347CC1" w14:textId="77777777" w:rsidR="00B50050" w:rsidRDefault="00B50050" w:rsidP="0088127C">
            <w:pPr>
              <w:pStyle w:val="OtherTableBody"/>
            </w:pPr>
            <w:r>
              <w:t>PMU/ACK - Terminate practicing person</w:t>
            </w:r>
          </w:p>
        </w:tc>
      </w:tr>
      <w:tr w:rsidR="00B50050" w:rsidRPr="001D2E85" w14:paraId="6FC668E4" w14:textId="77777777" w:rsidTr="00195548">
        <w:tc>
          <w:tcPr>
            <w:tcW w:w="600" w:type="dxa"/>
          </w:tcPr>
          <w:p w14:paraId="6AAD74AB" w14:textId="77777777" w:rsidR="00B50050" w:rsidRDefault="00B50050" w:rsidP="0088127C">
            <w:pPr>
              <w:pStyle w:val="OtherTableBody"/>
            </w:pPr>
          </w:p>
        </w:tc>
        <w:tc>
          <w:tcPr>
            <w:tcW w:w="600" w:type="dxa"/>
          </w:tcPr>
          <w:p w14:paraId="1B61BEEE" w14:textId="77777777" w:rsidR="00B50050" w:rsidRDefault="00B50050" w:rsidP="0088127C">
            <w:pPr>
              <w:pStyle w:val="OtherTableBody"/>
            </w:pPr>
            <w:r>
              <w:t>0003</w:t>
            </w:r>
          </w:p>
        </w:tc>
        <w:tc>
          <w:tcPr>
            <w:tcW w:w="2600" w:type="dxa"/>
          </w:tcPr>
          <w:p w14:paraId="0FE67F24" w14:textId="77777777" w:rsidR="00B50050" w:rsidRDefault="00B50050" w:rsidP="0088127C">
            <w:pPr>
              <w:pStyle w:val="OtherTableBody"/>
            </w:pPr>
          </w:p>
        </w:tc>
        <w:tc>
          <w:tcPr>
            <w:tcW w:w="1400" w:type="dxa"/>
          </w:tcPr>
          <w:p w14:paraId="18A830EB" w14:textId="77777777" w:rsidR="00B50050" w:rsidRDefault="00B50050" w:rsidP="0088127C">
            <w:pPr>
              <w:pStyle w:val="OtherTableBody"/>
            </w:pPr>
            <w:r>
              <w:t>B07</w:t>
            </w:r>
          </w:p>
        </w:tc>
        <w:tc>
          <w:tcPr>
            <w:tcW w:w="4200" w:type="dxa"/>
          </w:tcPr>
          <w:p w14:paraId="07695AA0" w14:textId="77777777" w:rsidR="00B50050" w:rsidRDefault="00B50050" w:rsidP="0088127C">
            <w:pPr>
              <w:pStyle w:val="OtherTableBody"/>
            </w:pPr>
            <w:r>
              <w:t>PMU/ACK - Grant Certificate/Permission</w:t>
            </w:r>
          </w:p>
        </w:tc>
      </w:tr>
      <w:tr w:rsidR="00B50050" w:rsidRPr="001D2E85" w14:paraId="5230402D" w14:textId="77777777" w:rsidTr="00195548">
        <w:tc>
          <w:tcPr>
            <w:tcW w:w="600" w:type="dxa"/>
          </w:tcPr>
          <w:p w14:paraId="29B2D895" w14:textId="77777777" w:rsidR="00B50050" w:rsidRDefault="00B50050" w:rsidP="0088127C">
            <w:pPr>
              <w:pStyle w:val="OtherTableBody"/>
            </w:pPr>
          </w:p>
        </w:tc>
        <w:tc>
          <w:tcPr>
            <w:tcW w:w="600" w:type="dxa"/>
          </w:tcPr>
          <w:p w14:paraId="4D2B9961" w14:textId="77777777" w:rsidR="00B50050" w:rsidRDefault="00B50050" w:rsidP="0088127C">
            <w:pPr>
              <w:pStyle w:val="OtherTableBody"/>
            </w:pPr>
            <w:r>
              <w:t>0003</w:t>
            </w:r>
          </w:p>
        </w:tc>
        <w:tc>
          <w:tcPr>
            <w:tcW w:w="2600" w:type="dxa"/>
          </w:tcPr>
          <w:p w14:paraId="1CA8027F" w14:textId="77777777" w:rsidR="00B50050" w:rsidRDefault="00B50050" w:rsidP="0088127C">
            <w:pPr>
              <w:pStyle w:val="OtherTableBody"/>
            </w:pPr>
          </w:p>
        </w:tc>
        <w:tc>
          <w:tcPr>
            <w:tcW w:w="1400" w:type="dxa"/>
          </w:tcPr>
          <w:p w14:paraId="747476F5" w14:textId="77777777" w:rsidR="00B50050" w:rsidRDefault="00B50050" w:rsidP="0088127C">
            <w:pPr>
              <w:pStyle w:val="OtherTableBody"/>
            </w:pPr>
            <w:r>
              <w:t>B08</w:t>
            </w:r>
          </w:p>
        </w:tc>
        <w:tc>
          <w:tcPr>
            <w:tcW w:w="4200" w:type="dxa"/>
          </w:tcPr>
          <w:p w14:paraId="33049761" w14:textId="77777777" w:rsidR="00B50050" w:rsidRDefault="00B50050" w:rsidP="0088127C">
            <w:pPr>
              <w:pStyle w:val="OtherTableBody"/>
            </w:pPr>
            <w:r>
              <w:t>PMU/ACK - Revoke Certificate/Permission</w:t>
            </w:r>
          </w:p>
        </w:tc>
      </w:tr>
      <w:tr w:rsidR="00B50050" w:rsidRPr="001D2E85" w14:paraId="0BA25C87" w14:textId="77777777" w:rsidTr="00195548">
        <w:tc>
          <w:tcPr>
            <w:tcW w:w="600" w:type="dxa"/>
          </w:tcPr>
          <w:p w14:paraId="201AD352" w14:textId="77777777" w:rsidR="00B50050" w:rsidRDefault="00B50050" w:rsidP="0088127C">
            <w:pPr>
              <w:pStyle w:val="OtherTableBody"/>
            </w:pPr>
          </w:p>
        </w:tc>
        <w:tc>
          <w:tcPr>
            <w:tcW w:w="600" w:type="dxa"/>
          </w:tcPr>
          <w:p w14:paraId="4029A384" w14:textId="77777777" w:rsidR="00B50050" w:rsidRDefault="00B50050" w:rsidP="0088127C">
            <w:pPr>
              <w:pStyle w:val="OtherTableBody"/>
            </w:pPr>
            <w:r>
              <w:t>0003</w:t>
            </w:r>
          </w:p>
        </w:tc>
        <w:tc>
          <w:tcPr>
            <w:tcW w:w="2600" w:type="dxa"/>
          </w:tcPr>
          <w:p w14:paraId="1872D7AC" w14:textId="77777777" w:rsidR="00B50050" w:rsidRDefault="00B50050" w:rsidP="0088127C">
            <w:pPr>
              <w:pStyle w:val="OtherTableBody"/>
            </w:pPr>
          </w:p>
        </w:tc>
        <w:tc>
          <w:tcPr>
            <w:tcW w:w="1400" w:type="dxa"/>
          </w:tcPr>
          <w:p w14:paraId="08C8975D" w14:textId="77777777" w:rsidR="00B50050" w:rsidRDefault="00B50050" w:rsidP="0088127C">
            <w:pPr>
              <w:pStyle w:val="OtherTableBody"/>
            </w:pPr>
            <w:r>
              <w:t>C01</w:t>
            </w:r>
          </w:p>
        </w:tc>
        <w:tc>
          <w:tcPr>
            <w:tcW w:w="4200" w:type="dxa"/>
          </w:tcPr>
          <w:p w14:paraId="12636EE7" w14:textId="77777777" w:rsidR="00B50050" w:rsidRDefault="00B50050" w:rsidP="0088127C">
            <w:pPr>
              <w:pStyle w:val="OtherTableBody"/>
            </w:pPr>
            <w:r>
              <w:t>CRM - Register a patient on a clinical trial</w:t>
            </w:r>
          </w:p>
        </w:tc>
      </w:tr>
      <w:tr w:rsidR="00B50050" w:rsidRPr="001D2E85" w14:paraId="429576C2" w14:textId="77777777" w:rsidTr="00195548">
        <w:tc>
          <w:tcPr>
            <w:tcW w:w="600" w:type="dxa"/>
          </w:tcPr>
          <w:p w14:paraId="6EC45AE4" w14:textId="77777777" w:rsidR="00B50050" w:rsidRDefault="00B50050" w:rsidP="0088127C">
            <w:pPr>
              <w:pStyle w:val="OtherTableBody"/>
            </w:pPr>
          </w:p>
        </w:tc>
        <w:tc>
          <w:tcPr>
            <w:tcW w:w="600" w:type="dxa"/>
          </w:tcPr>
          <w:p w14:paraId="7DDFD157" w14:textId="77777777" w:rsidR="00B50050" w:rsidRDefault="00B50050" w:rsidP="0088127C">
            <w:pPr>
              <w:pStyle w:val="OtherTableBody"/>
            </w:pPr>
            <w:r>
              <w:t>0003</w:t>
            </w:r>
          </w:p>
        </w:tc>
        <w:tc>
          <w:tcPr>
            <w:tcW w:w="2600" w:type="dxa"/>
          </w:tcPr>
          <w:p w14:paraId="0E6EE1D5" w14:textId="77777777" w:rsidR="00B50050" w:rsidRDefault="00B50050" w:rsidP="0088127C">
            <w:pPr>
              <w:pStyle w:val="OtherTableBody"/>
            </w:pPr>
          </w:p>
        </w:tc>
        <w:tc>
          <w:tcPr>
            <w:tcW w:w="1400" w:type="dxa"/>
          </w:tcPr>
          <w:p w14:paraId="4EDA5928" w14:textId="77777777" w:rsidR="00B50050" w:rsidRDefault="00B50050" w:rsidP="0088127C">
            <w:pPr>
              <w:pStyle w:val="OtherTableBody"/>
            </w:pPr>
            <w:r>
              <w:t>C02</w:t>
            </w:r>
          </w:p>
        </w:tc>
        <w:tc>
          <w:tcPr>
            <w:tcW w:w="4200" w:type="dxa"/>
          </w:tcPr>
          <w:p w14:paraId="299B36E3" w14:textId="77777777" w:rsidR="00B50050" w:rsidRDefault="00B50050" w:rsidP="0088127C">
            <w:pPr>
              <w:pStyle w:val="OtherTableBody"/>
            </w:pPr>
            <w:r>
              <w:t>CRM - Cancel a patient registration on clinical trial (for clerical mistakes only)</w:t>
            </w:r>
          </w:p>
        </w:tc>
      </w:tr>
      <w:tr w:rsidR="00B50050" w:rsidRPr="001D2E85" w14:paraId="4D3E50A3" w14:textId="77777777" w:rsidTr="00195548">
        <w:tc>
          <w:tcPr>
            <w:tcW w:w="600" w:type="dxa"/>
          </w:tcPr>
          <w:p w14:paraId="7AF9D793" w14:textId="77777777" w:rsidR="00B50050" w:rsidRDefault="00B50050" w:rsidP="0088127C">
            <w:pPr>
              <w:pStyle w:val="OtherTableBody"/>
            </w:pPr>
          </w:p>
        </w:tc>
        <w:tc>
          <w:tcPr>
            <w:tcW w:w="600" w:type="dxa"/>
          </w:tcPr>
          <w:p w14:paraId="5DD02035" w14:textId="77777777" w:rsidR="00B50050" w:rsidRDefault="00B50050" w:rsidP="0088127C">
            <w:pPr>
              <w:pStyle w:val="OtherTableBody"/>
            </w:pPr>
            <w:r>
              <w:t>0003</w:t>
            </w:r>
          </w:p>
        </w:tc>
        <w:tc>
          <w:tcPr>
            <w:tcW w:w="2600" w:type="dxa"/>
          </w:tcPr>
          <w:p w14:paraId="14706A32" w14:textId="77777777" w:rsidR="00B50050" w:rsidRDefault="00B50050" w:rsidP="0088127C">
            <w:pPr>
              <w:pStyle w:val="OtherTableBody"/>
            </w:pPr>
          </w:p>
        </w:tc>
        <w:tc>
          <w:tcPr>
            <w:tcW w:w="1400" w:type="dxa"/>
          </w:tcPr>
          <w:p w14:paraId="37A6CAF1" w14:textId="77777777" w:rsidR="00B50050" w:rsidRDefault="00B50050" w:rsidP="0088127C">
            <w:pPr>
              <w:pStyle w:val="OtherTableBody"/>
            </w:pPr>
            <w:r>
              <w:t>C03</w:t>
            </w:r>
          </w:p>
        </w:tc>
        <w:tc>
          <w:tcPr>
            <w:tcW w:w="4200" w:type="dxa"/>
          </w:tcPr>
          <w:p w14:paraId="14C46408" w14:textId="77777777" w:rsidR="00B50050" w:rsidRDefault="00B50050" w:rsidP="0088127C">
            <w:pPr>
              <w:pStyle w:val="OtherTableBody"/>
            </w:pPr>
            <w:r>
              <w:t>CRM - Correct/update registration information</w:t>
            </w:r>
          </w:p>
        </w:tc>
      </w:tr>
      <w:tr w:rsidR="00B50050" w:rsidRPr="001D2E85" w14:paraId="7E53580E" w14:textId="77777777" w:rsidTr="00195548">
        <w:tc>
          <w:tcPr>
            <w:tcW w:w="600" w:type="dxa"/>
          </w:tcPr>
          <w:p w14:paraId="6AA84CDD" w14:textId="77777777" w:rsidR="00B50050" w:rsidRDefault="00B50050" w:rsidP="0088127C">
            <w:pPr>
              <w:pStyle w:val="OtherTableBody"/>
            </w:pPr>
          </w:p>
        </w:tc>
        <w:tc>
          <w:tcPr>
            <w:tcW w:w="600" w:type="dxa"/>
          </w:tcPr>
          <w:p w14:paraId="55999758" w14:textId="77777777" w:rsidR="00B50050" w:rsidRDefault="00B50050" w:rsidP="0088127C">
            <w:pPr>
              <w:pStyle w:val="OtherTableBody"/>
            </w:pPr>
            <w:r>
              <w:t>0003</w:t>
            </w:r>
          </w:p>
        </w:tc>
        <w:tc>
          <w:tcPr>
            <w:tcW w:w="2600" w:type="dxa"/>
          </w:tcPr>
          <w:p w14:paraId="004FFBBD" w14:textId="77777777" w:rsidR="00B50050" w:rsidRDefault="00B50050" w:rsidP="0088127C">
            <w:pPr>
              <w:pStyle w:val="OtherTableBody"/>
            </w:pPr>
          </w:p>
        </w:tc>
        <w:tc>
          <w:tcPr>
            <w:tcW w:w="1400" w:type="dxa"/>
          </w:tcPr>
          <w:p w14:paraId="1779434D" w14:textId="77777777" w:rsidR="00B50050" w:rsidRDefault="00B50050" w:rsidP="0088127C">
            <w:pPr>
              <w:pStyle w:val="OtherTableBody"/>
            </w:pPr>
            <w:r>
              <w:t>C04</w:t>
            </w:r>
          </w:p>
        </w:tc>
        <w:tc>
          <w:tcPr>
            <w:tcW w:w="4200" w:type="dxa"/>
          </w:tcPr>
          <w:p w14:paraId="221798F3" w14:textId="77777777" w:rsidR="00B50050" w:rsidRDefault="00B50050" w:rsidP="0088127C">
            <w:pPr>
              <w:pStyle w:val="OtherTableBody"/>
            </w:pPr>
            <w:r>
              <w:t>CRM - Patient has gone off a clinical trial</w:t>
            </w:r>
          </w:p>
        </w:tc>
      </w:tr>
      <w:tr w:rsidR="00B50050" w:rsidRPr="001D2E85" w14:paraId="39018C4F" w14:textId="77777777" w:rsidTr="00195548">
        <w:tc>
          <w:tcPr>
            <w:tcW w:w="600" w:type="dxa"/>
          </w:tcPr>
          <w:p w14:paraId="5E6602D3" w14:textId="77777777" w:rsidR="00B50050" w:rsidRDefault="00B50050" w:rsidP="0088127C">
            <w:pPr>
              <w:pStyle w:val="OtherTableBody"/>
            </w:pPr>
          </w:p>
        </w:tc>
        <w:tc>
          <w:tcPr>
            <w:tcW w:w="600" w:type="dxa"/>
          </w:tcPr>
          <w:p w14:paraId="0A874EAB" w14:textId="77777777" w:rsidR="00B50050" w:rsidRDefault="00B50050" w:rsidP="0088127C">
            <w:pPr>
              <w:pStyle w:val="OtherTableBody"/>
            </w:pPr>
            <w:r>
              <w:t>0003</w:t>
            </w:r>
          </w:p>
        </w:tc>
        <w:tc>
          <w:tcPr>
            <w:tcW w:w="2600" w:type="dxa"/>
          </w:tcPr>
          <w:p w14:paraId="03E1ACD3" w14:textId="77777777" w:rsidR="00B50050" w:rsidRDefault="00B50050" w:rsidP="0088127C">
            <w:pPr>
              <w:pStyle w:val="OtherTableBody"/>
            </w:pPr>
          </w:p>
        </w:tc>
        <w:tc>
          <w:tcPr>
            <w:tcW w:w="1400" w:type="dxa"/>
          </w:tcPr>
          <w:p w14:paraId="03AFBEB2" w14:textId="77777777" w:rsidR="00B50050" w:rsidRDefault="00B50050" w:rsidP="0088127C">
            <w:pPr>
              <w:pStyle w:val="OtherTableBody"/>
            </w:pPr>
            <w:r>
              <w:t>C05</w:t>
            </w:r>
          </w:p>
        </w:tc>
        <w:tc>
          <w:tcPr>
            <w:tcW w:w="4200" w:type="dxa"/>
          </w:tcPr>
          <w:p w14:paraId="0833744E" w14:textId="77777777" w:rsidR="00B50050" w:rsidRDefault="00B50050" w:rsidP="0088127C">
            <w:pPr>
              <w:pStyle w:val="OtherTableBody"/>
            </w:pPr>
            <w:r>
              <w:t>CRM - Patient enters phase of clinical trial</w:t>
            </w:r>
          </w:p>
        </w:tc>
      </w:tr>
      <w:tr w:rsidR="00B50050" w:rsidRPr="001D2E85" w14:paraId="233F54D4" w14:textId="77777777" w:rsidTr="00195548">
        <w:tc>
          <w:tcPr>
            <w:tcW w:w="600" w:type="dxa"/>
          </w:tcPr>
          <w:p w14:paraId="0B70807A" w14:textId="77777777" w:rsidR="00B50050" w:rsidRDefault="00B50050" w:rsidP="0088127C">
            <w:pPr>
              <w:pStyle w:val="OtherTableBody"/>
            </w:pPr>
          </w:p>
        </w:tc>
        <w:tc>
          <w:tcPr>
            <w:tcW w:w="600" w:type="dxa"/>
          </w:tcPr>
          <w:p w14:paraId="75FD90A0" w14:textId="77777777" w:rsidR="00B50050" w:rsidRDefault="00B50050" w:rsidP="0088127C">
            <w:pPr>
              <w:pStyle w:val="OtherTableBody"/>
            </w:pPr>
            <w:r>
              <w:t>0003</w:t>
            </w:r>
          </w:p>
        </w:tc>
        <w:tc>
          <w:tcPr>
            <w:tcW w:w="2600" w:type="dxa"/>
          </w:tcPr>
          <w:p w14:paraId="1BA22ED5" w14:textId="77777777" w:rsidR="00B50050" w:rsidRDefault="00B50050" w:rsidP="0088127C">
            <w:pPr>
              <w:pStyle w:val="OtherTableBody"/>
            </w:pPr>
          </w:p>
        </w:tc>
        <w:tc>
          <w:tcPr>
            <w:tcW w:w="1400" w:type="dxa"/>
          </w:tcPr>
          <w:p w14:paraId="37EB59A7" w14:textId="77777777" w:rsidR="00B50050" w:rsidRDefault="00B50050" w:rsidP="0088127C">
            <w:pPr>
              <w:pStyle w:val="OtherTableBody"/>
            </w:pPr>
            <w:r>
              <w:t>C06</w:t>
            </w:r>
          </w:p>
        </w:tc>
        <w:tc>
          <w:tcPr>
            <w:tcW w:w="4200" w:type="dxa"/>
          </w:tcPr>
          <w:p w14:paraId="5ADB1EF4" w14:textId="77777777" w:rsidR="00B50050" w:rsidRDefault="00B50050" w:rsidP="0088127C">
            <w:pPr>
              <w:pStyle w:val="OtherTableBody"/>
            </w:pPr>
            <w:r>
              <w:t>CRM - Cancel patient entering a phase (clerical mistake)</w:t>
            </w:r>
          </w:p>
        </w:tc>
      </w:tr>
      <w:tr w:rsidR="00B50050" w:rsidRPr="001D2E85" w14:paraId="45005D37" w14:textId="77777777" w:rsidTr="00195548">
        <w:tc>
          <w:tcPr>
            <w:tcW w:w="600" w:type="dxa"/>
          </w:tcPr>
          <w:p w14:paraId="4FA608DB" w14:textId="77777777" w:rsidR="00B50050" w:rsidRDefault="00B50050" w:rsidP="0088127C">
            <w:pPr>
              <w:pStyle w:val="OtherTableBody"/>
            </w:pPr>
          </w:p>
        </w:tc>
        <w:tc>
          <w:tcPr>
            <w:tcW w:w="600" w:type="dxa"/>
          </w:tcPr>
          <w:p w14:paraId="2FAE8A1C" w14:textId="77777777" w:rsidR="00B50050" w:rsidRDefault="00B50050" w:rsidP="0088127C">
            <w:pPr>
              <w:pStyle w:val="OtherTableBody"/>
            </w:pPr>
            <w:r>
              <w:t>0003</w:t>
            </w:r>
          </w:p>
        </w:tc>
        <w:tc>
          <w:tcPr>
            <w:tcW w:w="2600" w:type="dxa"/>
          </w:tcPr>
          <w:p w14:paraId="55F511C3" w14:textId="77777777" w:rsidR="00B50050" w:rsidRDefault="00B50050" w:rsidP="0088127C">
            <w:pPr>
              <w:pStyle w:val="OtherTableBody"/>
            </w:pPr>
          </w:p>
        </w:tc>
        <w:tc>
          <w:tcPr>
            <w:tcW w:w="1400" w:type="dxa"/>
          </w:tcPr>
          <w:p w14:paraId="35B74B85" w14:textId="77777777" w:rsidR="00B50050" w:rsidRDefault="00B50050" w:rsidP="0088127C">
            <w:pPr>
              <w:pStyle w:val="OtherTableBody"/>
            </w:pPr>
            <w:r>
              <w:t>C07</w:t>
            </w:r>
          </w:p>
        </w:tc>
        <w:tc>
          <w:tcPr>
            <w:tcW w:w="4200" w:type="dxa"/>
          </w:tcPr>
          <w:p w14:paraId="53D8F373" w14:textId="77777777" w:rsidR="00B50050" w:rsidRDefault="00B50050" w:rsidP="0088127C">
            <w:pPr>
              <w:pStyle w:val="OtherTableBody"/>
            </w:pPr>
            <w:r>
              <w:t>CRM - Correct/update phase information</w:t>
            </w:r>
          </w:p>
        </w:tc>
      </w:tr>
      <w:tr w:rsidR="00B50050" w:rsidRPr="001D2E85" w14:paraId="12D874EB" w14:textId="77777777" w:rsidTr="00195548">
        <w:tc>
          <w:tcPr>
            <w:tcW w:w="600" w:type="dxa"/>
          </w:tcPr>
          <w:p w14:paraId="3A04EA09" w14:textId="77777777" w:rsidR="00B50050" w:rsidRDefault="00B50050" w:rsidP="0088127C">
            <w:pPr>
              <w:pStyle w:val="OtherTableBody"/>
            </w:pPr>
          </w:p>
        </w:tc>
        <w:tc>
          <w:tcPr>
            <w:tcW w:w="600" w:type="dxa"/>
          </w:tcPr>
          <w:p w14:paraId="69933A0D" w14:textId="77777777" w:rsidR="00B50050" w:rsidRDefault="00B50050" w:rsidP="0088127C">
            <w:pPr>
              <w:pStyle w:val="OtherTableBody"/>
            </w:pPr>
            <w:r>
              <w:t>0003</w:t>
            </w:r>
          </w:p>
        </w:tc>
        <w:tc>
          <w:tcPr>
            <w:tcW w:w="2600" w:type="dxa"/>
          </w:tcPr>
          <w:p w14:paraId="5026FC4F" w14:textId="77777777" w:rsidR="00B50050" w:rsidRDefault="00B50050" w:rsidP="0088127C">
            <w:pPr>
              <w:pStyle w:val="OtherTableBody"/>
            </w:pPr>
          </w:p>
        </w:tc>
        <w:tc>
          <w:tcPr>
            <w:tcW w:w="1400" w:type="dxa"/>
          </w:tcPr>
          <w:p w14:paraId="02AA38A5" w14:textId="77777777" w:rsidR="00B50050" w:rsidRDefault="00B50050" w:rsidP="0088127C">
            <w:pPr>
              <w:pStyle w:val="OtherTableBody"/>
            </w:pPr>
            <w:r>
              <w:t>C08</w:t>
            </w:r>
          </w:p>
        </w:tc>
        <w:tc>
          <w:tcPr>
            <w:tcW w:w="4200" w:type="dxa"/>
          </w:tcPr>
          <w:p w14:paraId="574BD287" w14:textId="77777777" w:rsidR="00B50050" w:rsidRDefault="00B50050" w:rsidP="0088127C">
            <w:pPr>
              <w:pStyle w:val="OtherTableBody"/>
            </w:pPr>
            <w:r>
              <w:t>CRM - Patient has gone off phase of clinical trial</w:t>
            </w:r>
          </w:p>
        </w:tc>
      </w:tr>
      <w:tr w:rsidR="00B50050" w:rsidRPr="001D2E85" w14:paraId="5FECD600" w14:textId="77777777" w:rsidTr="00195548">
        <w:tc>
          <w:tcPr>
            <w:tcW w:w="600" w:type="dxa"/>
          </w:tcPr>
          <w:p w14:paraId="150A06C2" w14:textId="77777777" w:rsidR="00B50050" w:rsidRDefault="00B50050" w:rsidP="0088127C">
            <w:pPr>
              <w:pStyle w:val="OtherTableBody"/>
            </w:pPr>
          </w:p>
        </w:tc>
        <w:tc>
          <w:tcPr>
            <w:tcW w:w="600" w:type="dxa"/>
          </w:tcPr>
          <w:p w14:paraId="3CB1FA79" w14:textId="77777777" w:rsidR="00B50050" w:rsidRDefault="00B50050" w:rsidP="0088127C">
            <w:pPr>
              <w:pStyle w:val="OtherTableBody"/>
            </w:pPr>
            <w:r>
              <w:t>0003</w:t>
            </w:r>
          </w:p>
        </w:tc>
        <w:tc>
          <w:tcPr>
            <w:tcW w:w="2600" w:type="dxa"/>
          </w:tcPr>
          <w:p w14:paraId="12E2BE10" w14:textId="77777777" w:rsidR="00B50050" w:rsidRDefault="00B50050" w:rsidP="0088127C">
            <w:pPr>
              <w:pStyle w:val="OtherTableBody"/>
            </w:pPr>
          </w:p>
        </w:tc>
        <w:tc>
          <w:tcPr>
            <w:tcW w:w="1400" w:type="dxa"/>
          </w:tcPr>
          <w:p w14:paraId="1FA237F1" w14:textId="77777777" w:rsidR="00B50050" w:rsidRDefault="00B50050" w:rsidP="0088127C">
            <w:pPr>
              <w:pStyle w:val="OtherTableBody"/>
            </w:pPr>
            <w:r>
              <w:t>C09</w:t>
            </w:r>
          </w:p>
        </w:tc>
        <w:tc>
          <w:tcPr>
            <w:tcW w:w="4200" w:type="dxa"/>
          </w:tcPr>
          <w:p w14:paraId="2D48E102" w14:textId="77777777" w:rsidR="00B50050" w:rsidRDefault="00B50050" w:rsidP="0088127C">
            <w:pPr>
              <w:pStyle w:val="OtherTableBody"/>
            </w:pPr>
            <w:r>
              <w:t>CSU - Automated time intervals for reporting, like monthly</w:t>
            </w:r>
          </w:p>
        </w:tc>
      </w:tr>
      <w:tr w:rsidR="00B50050" w:rsidRPr="001D2E85" w14:paraId="43843573" w14:textId="77777777" w:rsidTr="00195548">
        <w:tc>
          <w:tcPr>
            <w:tcW w:w="600" w:type="dxa"/>
          </w:tcPr>
          <w:p w14:paraId="1BDABAC2" w14:textId="77777777" w:rsidR="00B50050" w:rsidRDefault="00B50050" w:rsidP="0088127C">
            <w:pPr>
              <w:pStyle w:val="OtherTableBody"/>
            </w:pPr>
          </w:p>
        </w:tc>
        <w:tc>
          <w:tcPr>
            <w:tcW w:w="600" w:type="dxa"/>
          </w:tcPr>
          <w:p w14:paraId="313B6883" w14:textId="77777777" w:rsidR="00B50050" w:rsidRDefault="00B50050" w:rsidP="0088127C">
            <w:pPr>
              <w:pStyle w:val="OtherTableBody"/>
            </w:pPr>
            <w:r>
              <w:t>0003</w:t>
            </w:r>
          </w:p>
        </w:tc>
        <w:tc>
          <w:tcPr>
            <w:tcW w:w="2600" w:type="dxa"/>
          </w:tcPr>
          <w:p w14:paraId="4F2540BB" w14:textId="77777777" w:rsidR="00B50050" w:rsidRDefault="00B50050" w:rsidP="0088127C">
            <w:pPr>
              <w:pStyle w:val="OtherTableBody"/>
            </w:pPr>
          </w:p>
        </w:tc>
        <w:tc>
          <w:tcPr>
            <w:tcW w:w="1400" w:type="dxa"/>
          </w:tcPr>
          <w:p w14:paraId="63312949" w14:textId="77777777" w:rsidR="00B50050" w:rsidRDefault="00B50050" w:rsidP="0088127C">
            <w:pPr>
              <w:pStyle w:val="OtherTableBody"/>
            </w:pPr>
            <w:r>
              <w:t>C10</w:t>
            </w:r>
          </w:p>
        </w:tc>
        <w:tc>
          <w:tcPr>
            <w:tcW w:w="4200" w:type="dxa"/>
          </w:tcPr>
          <w:p w14:paraId="7009D02D" w14:textId="77777777" w:rsidR="00B50050" w:rsidRDefault="00B50050" w:rsidP="0088127C">
            <w:pPr>
              <w:pStyle w:val="OtherTableBody"/>
            </w:pPr>
            <w:r>
              <w:t>CSU - Patient completes the clinical trial</w:t>
            </w:r>
          </w:p>
        </w:tc>
      </w:tr>
      <w:tr w:rsidR="00B50050" w:rsidRPr="001D2E85" w14:paraId="5EAAD045" w14:textId="77777777" w:rsidTr="00195548">
        <w:tc>
          <w:tcPr>
            <w:tcW w:w="600" w:type="dxa"/>
          </w:tcPr>
          <w:p w14:paraId="42035438" w14:textId="77777777" w:rsidR="00B50050" w:rsidRDefault="00B50050" w:rsidP="0088127C">
            <w:pPr>
              <w:pStyle w:val="OtherTableBody"/>
            </w:pPr>
          </w:p>
        </w:tc>
        <w:tc>
          <w:tcPr>
            <w:tcW w:w="600" w:type="dxa"/>
          </w:tcPr>
          <w:p w14:paraId="14C2C136" w14:textId="77777777" w:rsidR="00B50050" w:rsidRDefault="00B50050" w:rsidP="0088127C">
            <w:pPr>
              <w:pStyle w:val="OtherTableBody"/>
            </w:pPr>
            <w:r>
              <w:t>0003</w:t>
            </w:r>
          </w:p>
        </w:tc>
        <w:tc>
          <w:tcPr>
            <w:tcW w:w="2600" w:type="dxa"/>
          </w:tcPr>
          <w:p w14:paraId="0E7AF86E" w14:textId="77777777" w:rsidR="00B50050" w:rsidRDefault="00B50050" w:rsidP="0088127C">
            <w:pPr>
              <w:pStyle w:val="OtherTableBody"/>
            </w:pPr>
          </w:p>
        </w:tc>
        <w:tc>
          <w:tcPr>
            <w:tcW w:w="1400" w:type="dxa"/>
          </w:tcPr>
          <w:p w14:paraId="1E995633" w14:textId="77777777" w:rsidR="00B50050" w:rsidRDefault="00B50050" w:rsidP="0088127C">
            <w:pPr>
              <w:pStyle w:val="OtherTableBody"/>
            </w:pPr>
            <w:r>
              <w:t>C11</w:t>
            </w:r>
          </w:p>
        </w:tc>
        <w:tc>
          <w:tcPr>
            <w:tcW w:w="4200" w:type="dxa"/>
          </w:tcPr>
          <w:p w14:paraId="7B8CABE1" w14:textId="77777777" w:rsidR="00B50050" w:rsidRDefault="00B50050" w:rsidP="0088127C">
            <w:pPr>
              <w:pStyle w:val="OtherTableBody"/>
            </w:pPr>
            <w:r>
              <w:t>CSU - Patient completes a phase of the clinical trial</w:t>
            </w:r>
          </w:p>
        </w:tc>
      </w:tr>
      <w:tr w:rsidR="00B50050" w:rsidRPr="001D2E85" w14:paraId="36F08DD9" w14:textId="77777777" w:rsidTr="00195548">
        <w:tc>
          <w:tcPr>
            <w:tcW w:w="600" w:type="dxa"/>
          </w:tcPr>
          <w:p w14:paraId="5A04D8E2" w14:textId="77777777" w:rsidR="00B50050" w:rsidRDefault="00B50050" w:rsidP="0088127C">
            <w:pPr>
              <w:pStyle w:val="OtherTableBody"/>
            </w:pPr>
          </w:p>
        </w:tc>
        <w:tc>
          <w:tcPr>
            <w:tcW w:w="600" w:type="dxa"/>
          </w:tcPr>
          <w:p w14:paraId="07012C93" w14:textId="77777777" w:rsidR="00B50050" w:rsidRDefault="00B50050" w:rsidP="0088127C">
            <w:pPr>
              <w:pStyle w:val="OtherTableBody"/>
            </w:pPr>
            <w:r>
              <w:t>0003</w:t>
            </w:r>
          </w:p>
        </w:tc>
        <w:tc>
          <w:tcPr>
            <w:tcW w:w="2600" w:type="dxa"/>
          </w:tcPr>
          <w:p w14:paraId="5317A80B" w14:textId="77777777" w:rsidR="00B50050" w:rsidRDefault="00B50050" w:rsidP="0088127C">
            <w:pPr>
              <w:pStyle w:val="OtherTableBody"/>
            </w:pPr>
          </w:p>
        </w:tc>
        <w:tc>
          <w:tcPr>
            <w:tcW w:w="1400" w:type="dxa"/>
          </w:tcPr>
          <w:p w14:paraId="4D968104" w14:textId="77777777" w:rsidR="00B50050" w:rsidRDefault="00B50050" w:rsidP="0088127C">
            <w:pPr>
              <w:pStyle w:val="OtherTableBody"/>
            </w:pPr>
            <w:r>
              <w:t>C12</w:t>
            </w:r>
          </w:p>
        </w:tc>
        <w:tc>
          <w:tcPr>
            <w:tcW w:w="4200" w:type="dxa"/>
          </w:tcPr>
          <w:p w14:paraId="21E05A2F" w14:textId="77777777" w:rsidR="00B50050" w:rsidRDefault="00B50050" w:rsidP="0088127C">
            <w:pPr>
              <w:pStyle w:val="OtherTableBody"/>
            </w:pPr>
            <w:r>
              <w:t>CSU - Update/correction of patient order/result information</w:t>
            </w:r>
          </w:p>
        </w:tc>
      </w:tr>
      <w:tr w:rsidR="00B50050" w14:paraId="36B31269" w14:textId="77777777" w:rsidTr="00195548">
        <w:tc>
          <w:tcPr>
            <w:tcW w:w="600" w:type="dxa"/>
          </w:tcPr>
          <w:p w14:paraId="457E9054" w14:textId="77777777" w:rsidR="00B50050" w:rsidRDefault="00B50050" w:rsidP="0088127C">
            <w:pPr>
              <w:pStyle w:val="OtherTableBody"/>
            </w:pPr>
          </w:p>
        </w:tc>
        <w:tc>
          <w:tcPr>
            <w:tcW w:w="600" w:type="dxa"/>
          </w:tcPr>
          <w:p w14:paraId="2373BFD5" w14:textId="77777777" w:rsidR="00B50050" w:rsidRDefault="00B50050" w:rsidP="0088127C">
            <w:pPr>
              <w:pStyle w:val="OtherTableBody"/>
            </w:pPr>
            <w:r>
              <w:t>0003</w:t>
            </w:r>
          </w:p>
        </w:tc>
        <w:tc>
          <w:tcPr>
            <w:tcW w:w="2600" w:type="dxa"/>
          </w:tcPr>
          <w:p w14:paraId="2A9315A3" w14:textId="77777777" w:rsidR="00B50050" w:rsidRDefault="00B50050" w:rsidP="0088127C">
            <w:pPr>
              <w:pStyle w:val="OtherTableBody"/>
            </w:pPr>
          </w:p>
        </w:tc>
        <w:tc>
          <w:tcPr>
            <w:tcW w:w="1400" w:type="dxa"/>
          </w:tcPr>
          <w:p w14:paraId="67B1DE16" w14:textId="77777777" w:rsidR="00B50050" w:rsidRDefault="00B50050" w:rsidP="0088127C">
            <w:pPr>
              <w:pStyle w:val="OtherTableBody"/>
            </w:pPr>
            <w:r>
              <w:t>CNQ</w:t>
            </w:r>
          </w:p>
        </w:tc>
        <w:tc>
          <w:tcPr>
            <w:tcW w:w="4200" w:type="dxa"/>
          </w:tcPr>
          <w:p w14:paraId="2DA1E3F6" w14:textId="77777777" w:rsidR="00B50050" w:rsidRDefault="00B50050" w:rsidP="0088127C">
            <w:pPr>
              <w:pStyle w:val="OtherTableBody"/>
            </w:pPr>
            <w:r>
              <w:t>Cancel Query</w:t>
            </w:r>
          </w:p>
        </w:tc>
      </w:tr>
      <w:tr w:rsidR="00B50050" w14:paraId="7754221D" w14:textId="77777777" w:rsidTr="00195548">
        <w:tc>
          <w:tcPr>
            <w:tcW w:w="600" w:type="dxa"/>
          </w:tcPr>
          <w:p w14:paraId="0ED608E9" w14:textId="77777777" w:rsidR="00B50050" w:rsidRDefault="00B50050" w:rsidP="0088127C">
            <w:pPr>
              <w:pStyle w:val="OtherTableBody"/>
            </w:pPr>
          </w:p>
        </w:tc>
        <w:tc>
          <w:tcPr>
            <w:tcW w:w="600" w:type="dxa"/>
          </w:tcPr>
          <w:p w14:paraId="4420800D" w14:textId="77777777" w:rsidR="00B50050" w:rsidRDefault="00B50050" w:rsidP="0088127C">
            <w:pPr>
              <w:pStyle w:val="OtherTableBody"/>
            </w:pPr>
            <w:r>
              <w:t>0003</w:t>
            </w:r>
          </w:p>
        </w:tc>
        <w:tc>
          <w:tcPr>
            <w:tcW w:w="2600" w:type="dxa"/>
          </w:tcPr>
          <w:p w14:paraId="2DDD4F69" w14:textId="77777777" w:rsidR="00B50050" w:rsidRDefault="00B50050" w:rsidP="0088127C">
            <w:pPr>
              <w:pStyle w:val="OtherTableBody"/>
            </w:pPr>
          </w:p>
        </w:tc>
        <w:tc>
          <w:tcPr>
            <w:tcW w:w="1400" w:type="dxa"/>
          </w:tcPr>
          <w:p w14:paraId="1E3C3D13" w14:textId="77777777" w:rsidR="00B50050" w:rsidRDefault="00B50050" w:rsidP="0088127C">
            <w:pPr>
              <w:pStyle w:val="OtherTableBody"/>
            </w:pPr>
            <w:r>
              <w:t>E01</w:t>
            </w:r>
          </w:p>
        </w:tc>
        <w:tc>
          <w:tcPr>
            <w:tcW w:w="4200" w:type="dxa"/>
          </w:tcPr>
          <w:p w14:paraId="07FFB1C9" w14:textId="77777777" w:rsidR="00B50050" w:rsidRDefault="00B50050" w:rsidP="0088127C">
            <w:pPr>
              <w:pStyle w:val="OtherTableBody"/>
            </w:pPr>
            <w:r>
              <w:t>Submit HealthCare Services Invoice</w:t>
            </w:r>
          </w:p>
        </w:tc>
      </w:tr>
      <w:tr w:rsidR="00B50050" w14:paraId="1B5FB8A1" w14:textId="77777777" w:rsidTr="00195548">
        <w:tc>
          <w:tcPr>
            <w:tcW w:w="600" w:type="dxa"/>
          </w:tcPr>
          <w:p w14:paraId="71ADB848" w14:textId="77777777" w:rsidR="00B50050" w:rsidRDefault="00B50050" w:rsidP="0088127C">
            <w:pPr>
              <w:pStyle w:val="OtherTableBody"/>
            </w:pPr>
          </w:p>
        </w:tc>
        <w:tc>
          <w:tcPr>
            <w:tcW w:w="600" w:type="dxa"/>
          </w:tcPr>
          <w:p w14:paraId="308384D7" w14:textId="77777777" w:rsidR="00B50050" w:rsidRDefault="00B50050" w:rsidP="0088127C">
            <w:pPr>
              <w:pStyle w:val="OtherTableBody"/>
            </w:pPr>
            <w:r>
              <w:t>0003</w:t>
            </w:r>
          </w:p>
        </w:tc>
        <w:tc>
          <w:tcPr>
            <w:tcW w:w="2600" w:type="dxa"/>
          </w:tcPr>
          <w:p w14:paraId="408BE820" w14:textId="77777777" w:rsidR="00B50050" w:rsidRDefault="00B50050" w:rsidP="0088127C">
            <w:pPr>
              <w:pStyle w:val="OtherTableBody"/>
            </w:pPr>
          </w:p>
        </w:tc>
        <w:tc>
          <w:tcPr>
            <w:tcW w:w="1400" w:type="dxa"/>
          </w:tcPr>
          <w:p w14:paraId="5254DA0F" w14:textId="77777777" w:rsidR="00B50050" w:rsidRDefault="00B50050" w:rsidP="0088127C">
            <w:pPr>
              <w:pStyle w:val="OtherTableBody"/>
            </w:pPr>
            <w:r>
              <w:t>E02</w:t>
            </w:r>
          </w:p>
        </w:tc>
        <w:tc>
          <w:tcPr>
            <w:tcW w:w="4200" w:type="dxa"/>
          </w:tcPr>
          <w:p w14:paraId="1C3E4166" w14:textId="77777777" w:rsidR="00B50050" w:rsidRDefault="00B50050" w:rsidP="0088127C">
            <w:pPr>
              <w:pStyle w:val="OtherTableBody"/>
            </w:pPr>
            <w:r>
              <w:t>Cancel HealthCare Services Invoice</w:t>
            </w:r>
          </w:p>
        </w:tc>
      </w:tr>
      <w:tr w:rsidR="00B50050" w14:paraId="2F3306A1" w14:textId="77777777" w:rsidTr="00195548">
        <w:tc>
          <w:tcPr>
            <w:tcW w:w="600" w:type="dxa"/>
          </w:tcPr>
          <w:p w14:paraId="423AB268" w14:textId="77777777" w:rsidR="00B50050" w:rsidRDefault="00B50050" w:rsidP="0088127C">
            <w:pPr>
              <w:pStyle w:val="OtherTableBody"/>
            </w:pPr>
          </w:p>
        </w:tc>
        <w:tc>
          <w:tcPr>
            <w:tcW w:w="600" w:type="dxa"/>
          </w:tcPr>
          <w:p w14:paraId="60DB2947" w14:textId="77777777" w:rsidR="00B50050" w:rsidRDefault="00B50050" w:rsidP="0088127C">
            <w:pPr>
              <w:pStyle w:val="OtherTableBody"/>
            </w:pPr>
            <w:r>
              <w:t>0003</w:t>
            </w:r>
          </w:p>
        </w:tc>
        <w:tc>
          <w:tcPr>
            <w:tcW w:w="2600" w:type="dxa"/>
          </w:tcPr>
          <w:p w14:paraId="52CB7F67" w14:textId="77777777" w:rsidR="00B50050" w:rsidRDefault="00B50050" w:rsidP="0088127C">
            <w:pPr>
              <w:pStyle w:val="OtherTableBody"/>
            </w:pPr>
          </w:p>
        </w:tc>
        <w:tc>
          <w:tcPr>
            <w:tcW w:w="1400" w:type="dxa"/>
          </w:tcPr>
          <w:p w14:paraId="63E380DC" w14:textId="77777777" w:rsidR="00B50050" w:rsidRDefault="00B50050" w:rsidP="0088127C">
            <w:pPr>
              <w:pStyle w:val="OtherTableBody"/>
            </w:pPr>
            <w:r>
              <w:t>E03</w:t>
            </w:r>
          </w:p>
        </w:tc>
        <w:tc>
          <w:tcPr>
            <w:tcW w:w="4200" w:type="dxa"/>
          </w:tcPr>
          <w:p w14:paraId="29D36E16" w14:textId="77777777" w:rsidR="00B50050" w:rsidRDefault="00B50050" w:rsidP="0088127C">
            <w:pPr>
              <w:pStyle w:val="OtherTableBody"/>
            </w:pPr>
            <w:r>
              <w:t>HealthCare Services Invoice Status</w:t>
            </w:r>
          </w:p>
        </w:tc>
      </w:tr>
      <w:tr w:rsidR="00B50050" w:rsidRPr="001D2E85" w14:paraId="70266455" w14:textId="77777777" w:rsidTr="00195548">
        <w:tc>
          <w:tcPr>
            <w:tcW w:w="600" w:type="dxa"/>
          </w:tcPr>
          <w:p w14:paraId="539210A6" w14:textId="77777777" w:rsidR="00B50050" w:rsidRDefault="00B50050" w:rsidP="0088127C">
            <w:pPr>
              <w:pStyle w:val="OtherTableBody"/>
            </w:pPr>
          </w:p>
        </w:tc>
        <w:tc>
          <w:tcPr>
            <w:tcW w:w="600" w:type="dxa"/>
          </w:tcPr>
          <w:p w14:paraId="2595990E" w14:textId="77777777" w:rsidR="00B50050" w:rsidRDefault="00B50050" w:rsidP="0088127C">
            <w:pPr>
              <w:pStyle w:val="OtherTableBody"/>
            </w:pPr>
            <w:r>
              <w:t>0003</w:t>
            </w:r>
          </w:p>
        </w:tc>
        <w:tc>
          <w:tcPr>
            <w:tcW w:w="2600" w:type="dxa"/>
          </w:tcPr>
          <w:p w14:paraId="771D8560" w14:textId="77777777" w:rsidR="00B50050" w:rsidRDefault="00B50050" w:rsidP="0088127C">
            <w:pPr>
              <w:pStyle w:val="OtherTableBody"/>
            </w:pPr>
          </w:p>
        </w:tc>
        <w:tc>
          <w:tcPr>
            <w:tcW w:w="1400" w:type="dxa"/>
          </w:tcPr>
          <w:p w14:paraId="4292A52B" w14:textId="77777777" w:rsidR="00B50050" w:rsidRDefault="00B50050" w:rsidP="0088127C">
            <w:pPr>
              <w:pStyle w:val="OtherTableBody"/>
            </w:pPr>
            <w:r>
              <w:t>E04</w:t>
            </w:r>
          </w:p>
        </w:tc>
        <w:tc>
          <w:tcPr>
            <w:tcW w:w="4200" w:type="dxa"/>
          </w:tcPr>
          <w:p w14:paraId="0ED72EAD" w14:textId="77777777" w:rsidR="00B50050" w:rsidRDefault="00B50050" w:rsidP="0088127C">
            <w:pPr>
              <w:pStyle w:val="OtherTableBody"/>
            </w:pPr>
            <w:r>
              <w:t>Re-Assess HealthCare Services Invoice Request</w:t>
            </w:r>
          </w:p>
        </w:tc>
      </w:tr>
      <w:tr w:rsidR="00B50050" w14:paraId="319FFA7A" w14:textId="77777777" w:rsidTr="00195548">
        <w:tc>
          <w:tcPr>
            <w:tcW w:w="600" w:type="dxa"/>
          </w:tcPr>
          <w:p w14:paraId="0BE407A5" w14:textId="77777777" w:rsidR="00B50050" w:rsidRDefault="00B50050" w:rsidP="0088127C">
            <w:pPr>
              <w:pStyle w:val="OtherTableBody"/>
            </w:pPr>
          </w:p>
        </w:tc>
        <w:tc>
          <w:tcPr>
            <w:tcW w:w="600" w:type="dxa"/>
          </w:tcPr>
          <w:p w14:paraId="4605F4AC" w14:textId="77777777" w:rsidR="00B50050" w:rsidRDefault="00B50050" w:rsidP="0088127C">
            <w:pPr>
              <w:pStyle w:val="OtherTableBody"/>
            </w:pPr>
            <w:r>
              <w:t>0003</w:t>
            </w:r>
          </w:p>
        </w:tc>
        <w:tc>
          <w:tcPr>
            <w:tcW w:w="2600" w:type="dxa"/>
          </w:tcPr>
          <w:p w14:paraId="6D883902" w14:textId="77777777" w:rsidR="00B50050" w:rsidRDefault="00B50050" w:rsidP="0088127C">
            <w:pPr>
              <w:pStyle w:val="OtherTableBody"/>
            </w:pPr>
          </w:p>
        </w:tc>
        <w:tc>
          <w:tcPr>
            <w:tcW w:w="1400" w:type="dxa"/>
          </w:tcPr>
          <w:p w14:paraId="1DFFE95B" w14:textId="77777777" w:rsidR="00B50050" w:rsidRDefault="00B50050" w:rsidP="0088127C">
            <w:pPr>
              <w:pStyle w:val="OtherTableBody"/>
            </w:pPr>
            <w:r>
              <w:t>E10</w:t>
            </w:r>
          </w:p>
        </w:tc>
        <w:tc>
          <w:tcPr>
            <w:tcW w:w="4200" w:type="dxa"/>
          </w:tcPr>
          <w:p w14:paraId="7DA803A0" w14:textId="77777777" w:rsidR="00B50050" w:rsidRDefault="00B50050" w:rsidP="0088127C">
            <w:pPr>
              <w:pStyle w:val="OtherTableBody"/>
            </w:pPr>
            <w:r>
              <w:t>Edit/Adjudication Results</w:t>
            </w:r>
          </w:p>
        </w:tc>
      </w:tr>
      <w:tr w:rsidR="00B50050" w14:paraId="7040A727" w14:textId="77777777" w:rsidTr="00195548">
        <w:tc>
          <w:tcPr>
            <w:tcW w:w="600" w:type="dxa"/>
          </w:tcPr>
          <w:p w14:paraId="6158DCC8" w14:textId="77777777" w:rsidR="00B50050" w:rsidRDefault="00B50050" w:rsidP="0088127C">
            <w:pPr>
              <w:pStyle w:val="OtherTableBody"/>
            </w:pPr>
          </w:p>
        </w:tc>
        <w:tc>
          <w:tcPr>
            <w:tcW w:w="600" w:type="dxa"/>
          </w:tcPr>
          <w:p w14:paraId="291AC2EB" w14:textId="77777777" w:rsidR="00B50050" w:rsidRDefault="00B50050" w:rsidP="0088127C">
            <w:pPr>
              <w:pStyle w:val="OtherTableBody"/>
            </w:pPr>
            <w:r>
              <w:t>0003</w:t>
            </w:r>
          </w:p>
        </w:tc>
        <w:tc>
          <w:tcPr>
            <w:tcW w:w="2600" w:type="dxa"/>
          </w:tcPr>
          <w:p w14:paraId="02B4782F" w14:textId="77777777" w:rsidR="00B50050" w:rsidRDefault="00B50050" w:rsidP="0088127C">
            <w:pPr>
              <w:pStyle w:val="OtherTableBody"/>
            </w:pPr>
          </w:p>
        </w:tc>
        <w:tc>
          <w:tcPr>
            <w:tcW w:w="1400" w:type="dxa"/>
          </w:tcPr>
          <w:p w14:paraId="60734923" w14:textId="77777777" w:rsidR="00B50050" w:rsidRDefault="00B50050" w:rsidP="0088127C">
            <w:pPr>
              <w:pStyle w:val="OtherTableBody"/>
            </w:pPr>
            <w:r>
              <w:t>E12</w:t>
            </w:r>
          </w:p>
        </w:tc>
        <w:tc>
          <w:tcPr>
            <w:tcW w:w="4200" w:type="dxa"/>
          </w:tcPr>
          <w:p w14:paraId="41C9A80C" w14:textId="77777777" w:rsidR="00B50050" w:rsidRDefault="00B50050" w:rsidP="0088127C">
            <w:pPr>
              <w:pStyle w:val="OtherTableBody"/>
            </w:pPr>
            <w:r>
              <w:t>Request Additional Information</w:t>
            </w:r>
          </w:p>
        </w:tc>
      </w:tr>
      <w:tr w:rsidR="00B50050" w14:paraId="25DA3CE9" w14:textId="77777777" w:rsidTr="00195548">
        <w:tc>
          <w:tcPr>
            <w:tcW w:w="600" w:type="dxa"/>
          </w:tcPr>
          <w:p w14:paraId="7B59785A" w14:textId="77777777" w:rsidR="00B50050" w:rsidRDefault="00B50050" w:rsidP="0088127C">
            <w:pPr>
              <w:pStyle w:val="OtherTableBody"/>
            </w:pPr>
          </w:p>
        </w:tc>
        <w:tc>
          <w:tcPr>
            <w:tcW w:w="600" w:type="dxa"/>
          </w:tcPr>
          <w:p w14:paraId="326B1832" w14:textId="77777777" w:rsidR="00B50050" w:rsidRDefault="00B50050" w:rsidP="0088127C">
            <w:pPr>
              <w:pStyle w:val="OtherTableBody"/>
            </w:pPr>
            <w:r>
              <w:t>0003</w:t>
            </w:r>
          </w:p>
        </w:tc>
        <w:tc>
          <w:tcPr>
            <w:tcW w:w="2600" w:type="dxa"/>
          </w:tcPr>
          <w:p w14:paraId="518C079C" w14:textId="77777777" w:rsidR="00B50050" w:rsidRDefault="00B50050" w:rsidP="0088127C">
            <w:pPr>
              <w:pStyle w:val="OtherTableBody"/>
            </w:pPr>
          </w:p>
        </w:tc>
        <w:tc>
          <w:tcPr>
            <w:tcW w:w="1400" w:type="dxa"/>
          </w:tcPr>
          <w:p w14:paraId="040CD686" w14:textId="77777777" w:rsidR="00B50050" w:rsidRDefault="00B50050" w:rsidP="0088127C">
            <w:pPr>
              <w:pStyle w:val="OtherTableBody"/>
            </w:pPr>
            <w:r>
              <w:t>E13</w:t>
            </w:r>
          </w:p>
        </w:tc>
        <w:tc>
          <w:tcPr>
            <w:tcW w:w="4200" w:type="dxa"/>
          </w:tcPr>
          <w:p w14:paraId="7B8E86E7" w14:textId="77777777" w:rsidR="00B50050" w:rsidRDefault="00B50050" w:rsidP="0088127C">
            <w:pPr>
              <w:pStyle w:val="OtherTableBody"/>
            </w:pPr>
            <w:r>
              <w:t>Additional Information Response</w:t>
            </w:r>
          </w:p>
        </w:tc>
      </w:tr>
      <w:tr w:rsidR="00B50050" w14:paraId="62A447EB" w14:textId="77777777" w:rsidTr="00195548">
        <w:tc>
          <w:tcPr>
            <w:tcW w:w="600" w:type="dxa"/>
          </w:tcPr>
          <w:p w14:paraId="405F8D30" w14:textId="77777777" w:rsidR="00B50050" w:rsidRDefault="00B50050" w:rsidP="0088127C">
            <w:pPr>
              <w:pStyle w:val="OtherTableBody"/>
            </w:pPr>
          </w:p>
        </w:tc>
        <w:tc>
          <w:tcPr>
            <w:tcW w:w="600" w:type="dxa"/>
          </w:tcPr>
          <w:p w14:paraId="2CB83C69" w14:textId="77777777" w:rsidR="00B50050" w:rsidRDefault="00B50050" w:rsidP="0088127C">
            <w:pPr>
              <w:pStyle w:val="OtherTableBody"/>
            </w:pPr>
            <w:r>
              <w:t>0003</w:t>
            </w:r>
          </w:p>
        </w:tc>
        <w:tc>
          <w:tcPr>
            <w:tcW w:w="2600" w:type="dxa"/>
          </w:tcPr>
          <w:p w14:paraId="32F2570C" w14:textId="77777777" w:rsidR="00B50050" w:rsidRDefault="00B50050" w:rsidP="0088127C">
            <w:pPr>
              <w:pStyle w:val="OtherTableBody"/>
            </w:pPr>
          </w:p>
        </w:tc>
        <w:tc>
          <w:tcPr>
            <w:tcW w:w="1400" w:type="dxa"/>
          </w:tcPr>
          <w:p w14:paraId="1602251A" w14:textId="77777777" w:rsidR="00B50050" w:rsidRDefault="00B50050" w:rsidP="0088127C">
            <w:pPr>
              <w:pStyle w:val="OtherTableBody"/>
            </w:pPr>
            <w:r>
              <w:t>E15</w:t>
            </w:r>
          </w:p>
        </w:tc>
        <w:tc>
          <w:tcPr>
            <w:tcW w:w="4200" w:type="dxa"/>
          </w:tcPr>
          <w:p w14:paraId="6B5623B2" w14:textId="77777777" w:rsidR="00B50050" w:rsidRDefault="00B50050" w:rsidP="0088127C">
            <w:pPr>
              <w:pStyle w:val="OtherTableBody"/>
            </w:pPr>
            <w:r>
              <w:t>Payment/Remittance Advice</w:t>
            </w:r>
          </w:p>
        </w:tc>
      </w:tr>
      <w:tr w:rsidR="00B50050" w14:paraId="64EBB520" w14:textId="77777777" w:rsidTr="00195548">
        <w:tc>
          <w:tcPr>
            <w:tcW w:w="600" w:type="dxa"/>
          </w:tcPr>
          <w:p w14:paraId="5367DDB5" w14:textId="77777777" w:rsidR="00B50050" w:rsidRDefault="00B50050" w:rsidP="0088127C">
            <w:pPr>
              <w:pStyle w:val="OtherTableBody"/>
            </w:pPr>
          </w:p>
        </w:tc>
        <w:tc>
          <w:tcPr>
            <w:tcW w:w="600" w:type="dxa"/>
          </w:tcPr>
          <w:p w14:paraId="52B152B4" w14:textId="77777777" w:rsidR="00B50050" w:rsidRDefault="00B50050" w:rsidP="0088127C">
            <w:pPr>
              <w:pStyle w:val="OtherTableBody"/>
            </w:pPr>
            <w:r>
              <w:t>0003</w:t>
            </w:r>
          </w:p>
        </w:tc>
        <w:tc>
          <w:tcPr>
            <w:tcW w:w="2600" w:type="dxa"/>
          </w:tcPr>
          <w:p w14:paraId="77BE9715" w14:textId="77777777" w:rsidR="00B50050" w:rsidRDefault="00B50050" w:rsidP="0088127C">
            <w:pPr>
              <w:pStyle w:val="OtherTableBody"/>
            </w:pPr>
          </w:p>
        </w:tc>
        <w:tc>
          <w:tcPr>
            <w:tcW w:w="1400" w:type="dxa"/>
          </w:tcPr>
          <w:p w14:paraId="65B6FCB5" w14:textId="77777777" w:rsidR="00B50050" w:rsidRDefault="00B50050" w:rsidP="0088127C">
            <w:pPr>
              <w:pStyle w:val="OtherTableBody"/>
            </w:pPr>
            <w:r>
              <w:t>E20</w:t>
            </w:r>
          </w:p>
        </w:tc>
        <w:tc>
          <w:tcPr>
            <w:tcW w:w="4200" w:type="dxa"/>
          </w:tcPr>
          <w:p w14:paraId="3809A42A" w14:textId="77777777" w:rsidR="00B50050" w:rsidRDefault="00B50050" w:rsidP="0088127C">
            <w:pPr>
              <w:pStyle w:val="OtherTableBody"/>
            </w:pPr>
            <w:r>
              <w:t>Submit Authorization Request</w:t>
            </w:r>
          </w:p>
        </w:tc>
      </w:tr>
      <w:tr w:rsidR="00B50050" w14:paraId="27EDA381" w14:textId="77777777" w:rsidTr="00195548">
        <w:tc>
          <w:tcPr>
            <w:tcW w:w="600" w:type="dxa"/>
          </w:tcPr>
          <w:p w14:paraId="41906C9C" w14:textId="77777777" w:rsidR="00B50050" w:rsidRDefault="00B50050" w:rsidP="0088127C">
            <w:pPr>
              <w:pStyle w:val="OtherTableBody"/>
            </w:pPr>
          </w:p>
        </w:tc>
        <w:tc>
          <w:tcPr>
            <w:tcW w:w="600" w:type="dxa"/>
          </w:tcPr>
          <w:p w14:paraId="5CA36A4C" w14:textId="77777777" w:rsidR="00B50050" w:rsidRDefault="00B50050" w:rsidP="0088127C">
            <w:pPr>
              <w:pStyle w:val="OtherTableBody"/>
            </w:pPr>
            <w:r>
              <w:t>0003</w:t>
            </w:r>
          </w:p>
        </w:tc>
        <w:tc>
          <w:tcPr>
            <w:tcW w:w="2600" w:type="dxa"/>
          </w:tcPr>
          <w:p w14:paraId="0431C659" w14:textId="77777777" w:rsidR="00B50050" w:rsidRDefault="00B50050" w:rsidP="0088127C">
            <w:pPr>
              <w:pStyle w:val="OtherTableBody"/>
            </w:pPr>
          </w:p>
        </w:tc>
        <w:tc>
          <w:tcPr>
            <w:tcW w:w="1400" w:type="dxa"/>
          </w:tcPr>
          <w:p w14:paraId="0492E48E" w14:textId="77777777" w:rsidR="00B50050" w:rsidRDefault="00B50050" w:rsidP="0088127C">
            <w:pPr>
              <w:pStyle w:val="OtherTableBody"/>
            </w:pPr>
            <w:r>
              <w:t>E21</w:t>
            </w:r>
          </w:p>
        </w:tc>
        <w:tc>
          <w:tcPr>
            <w:tcW w:w="4200" w:type="dxa"/>
          </w:tcPr>
          <w:p w14:paraId="1256D31C" w14:textId="77777777" w:rsidR="00B50050" w:rsidRDefault="00B50050" w:rsidP="0088127C">
            <w:pPr>
              <w:pStyle w:val="OtherTableBody"/>
            </w:pPr>
            <w:r>
              <w:t>Cancel Authorization Request</w:t>
            </w:r>
          </w:p>
        </w:tc>
      </w:tr>
      <w:tr w:rsidR="00B50050" w14:paraId="12439392" w14:textId="77777777" w:rsidTr="00195548">
        <w:tc>
          <w:tcPr>
            <w:tcW w:w="600" w:type="dxa"/>
          </w:tcPr>
          <w:p w14:paraId="62A64688" w14:textId="77777777" w:rsidR="00B50050" w:rsidRDefault="00B50050" w:rsidP="0088127C">
            <w:pPr>
              <w:pStyle w:val="OtherTableBody"/>
            </w:pPr>
          </w:p>
        </w:tc>
        <w:tc>
          <w:tcPr>
            <w:tcW w:w="600" w:type="dxa"/>
          </w:tcPr>
          <w:p w14:paraId="1FECB1DD" w14:textId="77777777" w:rsidR="00B50050" w:rsidRDefault="00B50050" w:rsidP="0088127C">
            <w:pPr>
              <w:pStyle w:val="OtherTableBody"/>
            </w:pPr>
            <w:r>
              <w:t>0003</w:t>
            </w:r>
          </w:p>
        </w:tc>
        <w:tc>
          <w:tcPr>
            <w:tcW w:w="2600" w:type="dxa"/>
          </w:tcPr>
          <w:p w14:paraId="567038AF" w14:textId="77777777" w:rsidR="00B50050" w:rsidRDefault="00B50050" w:rsidP="0088127C">
            <w:pPr>
              <w:pStyle w:val="OtherTableBody"/>
            </w:pPr>
          </w:p>
        </w:tc>
        <w:tc>
          <w:tcPr>
            <w:tcW w:w="1400" w:type="dxa"/>
          </w:tcPr>
          <w:p w14:paraId="2A3B83C4" w14:textId="77777777" w:rsidR="00B50050" w:rsidRDefault="00B50050" w:rsidP="0088127C">
            <w:pPr>
              <w:pStyle w:val="OtherTableBody"/>
            </w:pPr>
            <w:r>
              <w:t>E22</w:t>
            </w:r>
          </w:p>
        </w:tc>
        <w:tc>
          <w:tcPr>
            <w:tcW w:w="4200" w:type="dxa"/>
          </w:tcPr>
          <w:p w14:paraId="483AC926" w14:textId="77777777" w:rsidR="00B50050" w:rsidRDefault="00B50050" w:rsidP="0088127C">
            <w:pPr>
              <w:pStyle w:val="OtherTableBody"/>
            </w:pPr>
            <w:r>
              <w:t>Authorization Request Status</w:t>
            </w:r>
          </w:p>
        </w:tc>
      </w:tr>
      <w:tr w:rsidR="00B50050" w14:paraId="2A1DC825" w14:textId="77777777" w:rsidTr="00195548">
        <w:tc>
          <w:tcPr>
            <w:tcW w:w="600" w:type="dxa"/>
          </w:tcPr>
          <w:p w14:paraId="4580F692" w14:textId="77777777" w:rsidR="00B50050" w:rsidRDefault="00B50050" w:rsidP="0088127C">
            <w:pPr>
              <w:pStyle w:val="OtherTableBody"/>
            </w:pPr>
          </w:p>
        </w:tc>
        <w:tc>
          <w:tcPr>
            <w:tcW w:w="600" w:type="dxa"/>
          </w:tcPr>
          <w:p w14:paraId="7F801128" w14:textId="77777777" w:rsidR="00B50050" w:rsidRDefault="00B50050" w:rsidP="0088127C">
            <w:pPr>
              <w:pStyle w:val="OtherTableBody"/>
            </w:pPr>
            <w:r>
              <w:t>0003</w:t>
            </w:r>
          </w:p>
        </w:tc>
        <w:tc>
          <w:tcPr>
            <w:tcW w:w="2600" w:type="dxa"/>
          </w:tcPr>
          <w:p w14:paraId="6F1F2EBA" w14:textId="77777777" w:rsidR="00B50050" w:rsidRDefault="00B50050" w:rsidP="0088127C">
            <w:pPr>
              <w:pStyle w:val="OtherTableBody"/>
            </w:pPr>
          </w:p>
        </w:tc>
        <w:tc>
          <w:tcPr>
            <w:tcW w:w="1400" w:type="dxa"/>
          </w:tcPr>
          <w:p w14:paraId="1A5097E0" w14:textId="77777777" w:rsidR="00B50050" w:rsidRDefault="00B50050" w:rsidP="0088127C">
            <w:pPr>
              <w:pStyle w:val="OtherTableBody"/>
            </w:pPr>
            <w:r>
              <w:t>E24</w:t>
            </w:r>
          </w:p>
        </w:tc>
        <w:tc>
          <w:tcPr>
            <w:tcW w:w="4200" w:type="dxa"/>
          </w:tcPr>
          <w:p w14:paraId="20DF1B0F" w14:textId="77777777" w:rsidR="00B50050" w:rsidRDefault="00B50050" w:rsidP="0088127C">
            <w:pPr>
              <w:pStyle w:val="OtherTableBody"/>
            </w:pPr>
            <w:r>
              <w:t>Authorization Response</w:t>
            </w:r>
          </w:p>
        </w:tc>
      </w:tr>
      <w:tr w:rsidR="00B50050" w:rsidRPr="001D2E85" w14:paraId="68701EF8" w14:textId="77777777" w:rsidTr="00195548">
        <w:tc>
          <w:tcPr>
            <w:tcW w:w="600" w:type="dxa"/>
          </w:tcPr>
          <w:p w14:paraId="53940809" w14:textId="77777777" w:rsidR="00B50050" w:rsidRDefault="00B50050" w:rsidP="0088127C">
            <w:pPr>
              <w:pStyle w:val="OtherTableBody"/>
            </w:pPr>
          </w:p>
        </w:tc>
        <w:tc>
          <w:tcPr>
            <w:tcW w:w="600" w:type="dxa"/>
          </w:tcPr>
          <w:p w14:paraId="71051DE1" w14:textId="77777777" w:rsidR="00B50050" w:rsidRDefault="00B50050" w:rsidP="0088127C">
            <w:pPr>
              <w:pStyle w:val="OtherTableBody"/>
            </w:pPr>
            <w:r>
              <w:t>0003</w:t>
            </w:r>
          </w:p>
        </w:tc>
        <w:tc>
          <w:tcPr>
            <w:tcW w:w="2600" w:type="dxa"/>
          </w:tcPr>
          <w:p w14:paraId="6C582E0E" w14:textId="77777777" w:rsidR="00B50050" w:rsidRDefault="00B50050" w:rsidP="0088127C">
            <w:pPr>
              <w:pStyle w:val="OtherTableBody"/>
            </w:pPr>
          </w:p>
        </w:tc>
        <w:tc>
          <w:tcPr>
            <w:tcW w:w="1400" w:type="dxa"/>
          </w:tcPr>
          <w:p w14:paraId="0DEBCFE4" w14:textId="77777777" w:rsidR="00B50050" w:rsidRDefault="00B50050" w:rsidP="0088127C">
            <w:pPr>
              <w:pStyle w:val="OtherTableBody"/>
            </w:pPr>
            <w:r>
              <w:t>E30</w:t>
            </w:r>
          </w:p>
        </w:tc>
        <w:tc>
          <w:tcPr>
            <w:tcW w:w="4200" w:type="dxa"/>
          </w:tcPr>
          <w:p w14:paraId="2A931A99" w14:textId="77777777" w:rsidR="00B50050" w:rsidRDefault="00B50050" w:rsidP="0088127C">
            <w:pPr>
              <w:pStyle w:val="OtherTableBody"/>
            </w:pPr>
            <w:r>
              <w:t>Submit Health Document related to Authorization Request</w:t>
            </w:r>
          </w:p>
        </w:tc>
      </w:tr>
      <w:tr w:rsidR="00B50050" w:rsidRPr="001D2E85" w14:paraId="3AEF6D58" w14:textId="77777777" w:rsidTr="00195548">
        <w:tc>
          <w:tcPr>
            <w:tcW w:w="600" w:type="dxa"/>
          </w:tcPr>
          <w:p w14:paraId="3061038F" w14:textId="77777777" w:rsidR="00B50050" w:rsidRDefault="00B50050" w:rsidP="0088127C">
            <w:pPr>
              <w:pStyle w:val="OtherTableBody"/>
            </w:pPr>
          </w:p>
        </w:tc>
        <w:tc>
          <w:tcPr>
            <w:tcW w:w="600" w:type="dxa"/>
          </w:tcPr>
          <w:p w14:paraId="14D25B45" w14:textId="77777777" w:rsidR="00B50050" w:rsidRDefault="00B50050" w:rsidP="0088127C">
            <w:pPr>
              <w:pStyle w:val="OtherTableBody"/>
            </w:pPr>
            <w:r>
              <w:t>0003</w:t>
            </w:r>
          </w:p>
        </w:tc>
        <w:tc>
          <w:tcPr>
            <w:tcW w:w="2600" w:type="dxa"/>
          </w:tcPr>
          <w:p w14:paraId="65042322" w14:textId="77777777" w:rsidR="00B50050" w:rsidRDefault="00B50050" w:rsidP="0088127C">
            <w:pPr>
              <w:pStyle w:val="OtherTableBody"/>
            </w:pPr>
          </w:p>
        </w:tc>
        <w:tc>
          <w:tcPr>
            <w:tcW w:w="1400" w:type="dxa"/>
          </w:tcPr>
          <w:p w14:paraId="6AC4AA9D" w14:textId="77777777" w:rsidR="00B50050" w:rsidRDefault="00B50050" w:rsidP="0088127C">
            <w:pPr>
              <w:pStyle w:val="OtherTableBody"/>
            </w:pPr>
            <w:r>
              <w:t>E31</w:t>
            </w:r>
          </w:p>
        </w:tc>
        <w:tc>
          <w:tcPr>
            <w:tcW w:w="4200" w:type="dxa"/>
          </w:tcPr>
          <w:p w14:paraId="15D22C05" w14:textId="77777777" w:rsidR="00B50050" w:rsidRDefault="00B50050" w:rsidP="0088127C">
            <w:pPr>
              <w:pStyle w:val="OtherTableBody"/>
            </w:pPr>
            <w:r>
              <w:t>Cancel Health Document related to Authorization Request</w:t>
            </w:r>
          </w:p>
        </w:tc>
      </w:tr>
      <w:tr w:rsidR="00B50050" w:rsidRPr="001D2E85" w14:paraId="0D803281" w14:textId="77777777" w:rsidTr="00195548">
        <w:tc>
          <w:tcPr>
            <w:tcW w:w="600" w:type="dxa"/>
          </w:tcPr>
          <w:p w14:paraId="0E42A549" w14:textId="77777777" w:rsidR="00B50050" w:rsidRDefault="00B50050" w:rsidP="0088127C">
            <w:pPr>
              <w:pStyle w:val="OtherTableBody"/>
            </w:pPr>
          </w:p>
        </w:tc>
        <w:tc>
          <w:tcPr>
            <w:tcW w:w="600" w:type="dxa"/>
          </w:tcPr>
          <w:p w14:paraId="2DCB8C9B" w14:textId="77777777" w:rsidR="00B50050" w:rsidRDefault="00B50050" w:rsidP="0088127C">
            <w:pPr>
              <w:pStyle w:val="OtherTableBody"/>
            </w:pPr>
            <w:r>
              <w:t>0003</w:t>
            </w:r>
          </w:p>
        </w:tc>
        <w:tc>
          <w:tcPr>
            <w:tcW w:w="2600" w:type="dxa"/>
          </w:tcPr>
          <w:p w14:paraId="74DDDACA" w14:textId="77777777" w:rsidR="00B50050" w:rsidRDefault="00B50050" w:rsidP="0088127C">
            <w:pPr>
              <w:pStyle w:val="OtherTableBody"/>
            </w:pPr>
          </w:p>
        </w:tc>
        <w:tc>
          <w:tcPr>
            <w:tcW w:w="1400" w:type="dxa"/>
          </w:tcPr>
          <w:p w14:paraId="7E1F7855" w14:textId="77777777" w:rsidR="00B50050" w:rsidRDefault="00B50050" w:rsidP="0088127C">
            <w:pPr>
              <w:pStyle w:val="OtherTableBody"/>
            </w:pPr>
            <w:r>
              <w:t>I01</w:t>
            </w:r>
          </w:p>
        </w:tc>
        <w:tc>
          <w:tcPr>
            <w:tcW w:w="4200" w:type="dxa"/>
          </w:tcPr>
          <w:p w14:paraId="185845F3" w14:textId="77777777" w:rsidR="00B50050" w:rsidRDefault="00B50050" w:rsidP="0088127C">
            <w:pPr>
              <w:pStyle w:val="OtherTableBody"/>
            </w:pPr>
            <w:r>
              <w:t>RQI/RPI - Request for insurance information</w:t>
            </w:r>
          </w:p>
        </w:tc>
      </w:tr>
      <w:tr w:rsidR="00B50050" w:rsidRPr="001D2E85" w14:paraId="43A9D0B0" w14:textId="77777777" w:rsidTr="00195548">
        <w:tc>
          <w:tcPr>
            <w:tcW w:w="600" w:type="dxa"/>
          </w:tcPr>
          <w:p w14:paraId="0A1E2D53" w14:textId="77777777" w:rsidR="00B50050" w:rsidRDefault="00B50050" w:rsidP="0088127C">
            <w:pPr>
              <w:pStyle w:val="OtherTableBody"/>
            </w:pPr>
          </w:p>
        </w:tc>
        <w:tc>
          <w:tcPr>
            <w:tcW w:w="600" w:type="dxa"/>
          </w:tcPr>
          <w:p w14:paraId="42BD6DF1" w14:textId="77777777" w:rsidR="00B50050" w:rsidRDefault="00B50050" w:rsidP="0088127C">
            <w:pPr>
              <w:pStyle w:val="OtherTableBody"/>
            </w:pPr>
            <w:r>
              <w:t>0003</w:t>
            </w:r>
          </w:p>
        </w:tc>
        <w:tc>
          <w:tcPr>
            <w:tcW w:w="2600" w:type="dxa"/>
          </w:tcPr>
          <w:p w14:paraId="782F9781" w14:textId="77777777" w:rsidR="00B50050" w:rsidRDefault="00B50050" w:rsidP="0088127C">
            <w:pPr>
              <w:pStyle w:val="OtherTableBody"/>
            </w:pPr>
          </w:p>
        </w:tc>
        <w:tc>
          <w:tcPr>
            <w:tcW w:w="1400" w:type="dxa"/>
          </w:tcPr>
          <w:p w14:paraId="54D431B7" w14:textId="77777777" w:rsidR="00B50050" w:rsidRDefault="00B50050" w:rsidP="0088127C">
            <w:pPr>
              <w:pStyle w:val="OtherTableBody"/>
            </w:pPr>
            <w:r>
              <w:t>I02</w:t>
            </w:r>
          </w:p>
        </w:tc>
        <w:tc>
          <w:tcPr>
            <w:tcW w:w="4200" w:type="dxa"/>
          </w:tcPr>
          <w:p w14:paraId="6B840B13" w14:textId="77777777" w:rsidR="00B50050" w:rsidRDefault="00B50050" w:rsidP="0088127C">
            <w:pPr>
              <w:pStyle w:val="OtherTableBody"/>
            </w:pPr>
            <w:r>
              <w:t>RQI/RPL - Request/receipt of patient selection display list</w:t>
            </w:r>
          </w:p>
        </w:tc>
      </w:tr>
      <w:tr w:rsidR="00B50050" w:rsidRPr="001D2E85" w14:paraId="66490D5A" w14:textId="77777777" w:rsidTr="00195548">
        <w:tc>
          <w:tcPr>
            <w:tcW w:w="600" w:type="dxa"/>
          </w:tcPr>
          <w:p w14:paraId="64B7C248" w14:textId="77777777" w:rsidR="00B50050" w:rsidRDefault="00B50050" w:rsidP="0088127C">
            <w:pPr>
              <w:pStyle w:val="OtherTableBody"/>
            </w:pPr>
          </w:p>
        </w:tc>
        <w:tc>
          <w:tcPr>
            <w:tcW w:w="600" w:type="dxa"/>
          </w:tcPr>
          <w:p w14:paraId="78A535E5" w14:textId="77777777" w:rsidR="00B50050" w:rsidRDefault="00B50050" w:rsidP="0088127C">
            <w:pPr>
              <w:pStyle w:val="OtherTableBody"/>
            </w:pPr>
            <w:r>
              <w:t>0003</w:t>
            </w:r>
          </w:p>
        </w:tc>
        <w:tc>
          <w:tcPr>
            <w:tcW w:w="2600" w:type="dxa"/>
          </w:tcPr>
          <w:p w14:paraId="7511880D" w14:textId="77777777" w:rsidR="00B50050" w:rsidRDefault="00B50050" w:rsidP="0088127C">
            <w:pPr>
              <w:pStyle w:val="OtherTableBody"/>
            </w:pPr>
          </w:p>
        </w:tc>
        <w:tc>
          <w:tcPr>
            <w:tcW w:w="1400" w:type="dxa"/>
          </w:tcPr>
          <w:p w14:paraId="3C9D5049" w14:textId="77777777" w:rsidR="00B50050" w:rsidRDefault="00B50050" w:rsidP="0088127C">
            <w:pPr>
              <w:pStyle w:val="OtherTableBody"/>
            </w:pPr>
            <w:r>
              <w:t>I03</w:t>
            </w:r>
          </w:p>
        </w:tc>
        <w:tc>
          <w:tcPr>
            <w:tcW w:w="4200" w:type="dxa"/>
          </w:tcPr>
          <w:p w14:paraId="7A1DDA35" w14:textId="77777777" w:rsidR="00B50050" w:rsidRDefault="00B50050" w:rsidP="0088127C">
            <w:pPr>
              <w:pStyle w:val="OtherTableBody"/>
            </w:pPr>
            <w:r>
              <w:t>RQI/RPR - Request/receipt of patient selection list</w:t>
            </w:r>
          </w:p>
        </w:tc>
      </w:tr>
      <w:tr w:rsidR="00B50050" w:rsidRPr="001D2E85" w14:paraId="68A6211B" w14:textId="77777777" w:rsidTr="00195548">
        <w:tc>
          <w:tcPr>
            <w:tcW w:w="600" w:type="dxa"/>
          </w:tcPr>
          <w:p w14:paraId="1B921754" w14:textId="77777777" w:rsidR="00B50050" w:rsidRDefault="00B50050" w:rsidP="0088127C">
            <w:pPr>
              <w:pStyle w:val="OtherTableBody"/>
            </w:pPr>
          </w:p>
        </w:tc>
        <w:tc>
          <w:tcPr>
            <w:tcW w:w="600" w:type="dxa"/>
          </w:tcPr>
          <w:p w14:paraId="4E95BEFE" w14:textId="77777777" w:rsidR="00B50050" w:rsidRDefault="00B50050" w:rsidP="0088127C">
            <w:pPr>
              <w:pStyle w:val="OtherTableBody"/>
            </w:pPr>
            <w:r>
              <w:t>0003</w:t>
            </w:r>
          </w:p>
        </w:tc>
        <w:tc>
          <w:tcPr>
            <w:tcW w:w="2600" w:type="dxa"/>
          </w:tcPr>
          <w:p w14:paraId="61CCE911" w14:textId="77777777" w:rsidR="00B50050" w:rsidRDefault="00B50050" w:rsidP="0088127C">
            <w:pPr>
              <w:pStyle w:val="OtherTableBody"/>
            </w:pPr>
          </w:p>
        </w:tc>
        <w:tc>
          <w:tcPr>
            <w:tcW w:w="1400" w:type="dxa"/>
          </w:tcPr>
          <w:p w14:paraId="0D16265E" w14:textId="77777777" w:rsidR="00B50050" w:rsidRDefault="00B50050" w:rsidP="0088127C">
            <w:pPr>
              <w:pStyle w:val="OtherTableBody"/>
            </w:pPr>
            <w:r>
              <w:t>I04</w:t>
            </w:r>
          </w:p>
        </w:tc>
        <w:tc>
          <w:tcPr>
            <w:tcW w:w="4200" w:type="dxa"/>
          </w:tcPr>
          <w:p w14:paraId="25CA9AEC" w14:textId="77777777" w:rsidR="00B50050" w:rsidRDefault="00B50050" w:rsidP="0088127C">
            <w:pPr>
              <w:pStyle w:val="OtherTableBody"/>
            </w:pPr>
            <w:r>
              <w:t>RQD/RPI - Request for patient demographic data</w:t>
            </w:r>
          </w:p>
        </w:tc>
      </w:tr>
      <w:tr w:rsidR="00B50050" w:rsidRPr="001D2E85" w14:paraId="4F0AB626" w14:textId="77777777" w:rsidTr="00195548">
        <w:tc>
          <w:tcPr>
            <w:tcW w:w="600" w:type="dxa"/>
          </w:tcPr>
          <w:p w14:paraId="4850ECB0" w14:textId="77777777" w:rsidR="00B50050" w:rsidRDefault="00B50050" w:rsidP="0088127C">
            <w:pPr>
              <w:pStyle w:val="OtherTableBody"/>
            </w:pPr>
          </w:p>
        </w:tc>
        <w:tc>
          <w:tcPr>
            <w:tcW w:w="600" w:type="dxa"/>
          </w:tcPr>
          <w:p w14:paraId="6394FAA5" w14:textId="77777777" w:rsidR="00B50050" w:rsidRDefault="00B50050" w:rsidP="0088127C">
            <w:pPr>
              <w:pStyle w:val="OtherTableBody"/>
            </w:pPr>
            <w:r>
              <w:t>0003</w:t>
            </w:r>
          </w:p>
        </w:tc>
        <w:tc>
          <w:tcPr>
            <w:tcW w:w="2600" w:type="dxa"/>
          </w:tcPr>
          <w:p w14:paraId="65607C8F" w14:textId="77777777" w:rsidR="00B50050" w:rsidRDefault="00B50050" w:rsidP="0088127C">
            <w:pPr>
              <w:pStyle w:val="OtherTableBody"/>
            </w:pPr>
          </w:p>
        </w:tc>
        <w:tc>
          <w:tcPr>
            <w:tcW w:w="1400" w:type="dxa"/>
          </w:tcPr>
          <w:p w14:paraId="41975403" w14:textId="77777777" w:rsidR="00B50050" w:rsidRDefault="00B50050" w:rsidP="0088127C">
            <w:pPr>
              <w:pStyle w:val="OtherTableBody"/>
            </w:pPr>
            <w:r>
              <w:t>I05</w:t>
            </w:r>
          </w:p>
        </w:tc>
        <w:tc>
          <w:tcPr>
            <w:tcW w:w="4200" w:type="dxa"/>
          </w:tcPr>
          <w:p w14:paraId="657EDDAA" w14:textId="77777777" w:rsidR="00B50050" w:rsidRDefault="00B50050" w:rsidP="0088127C">
            <w:pPr>
              <w:pStyle w:val="OtherTableBody"/>
            </w:pPr>
            <w:r>
              <w:t>RQC/RCI - Request for patient clinical information</w:t>
            </w:r>
          </w:p>
        </w:tc>
      </w:tr>
      <w:tr w:rsidR="00B50050" w:rsidRPr="001D2E85" w14:paraId="2B8001C0" w14:textId="77777777" w:rsidTr="00195548">
        <w:tc>
          <w:tcPr>
            <w:tcW w:w="600" w:type="dxa"/>
          </w:tcPr>
          <w:p w14:paraId="68FA9F27" w14:textId="77777777" w:rsidR="00B50050" w:rsidRDefault="00B50050" w:rsidP="0088127C">
            <w:pPr>
              <w:pStyle w:val="OtherTableBody"/>
            </w:pPr>
          </w:p>
        </w:tc>
        <w:tc>
          <w:tcPr>
            <w:tcW w:w="600" w:type="dxa"/>
          </w:tcPr>
          <w:p w14:paraId="71B882B7" w14:textId="77777777" w:rsidR="00B50050" w:rsidRDefault="00B50050" w:rsidP="0088127C">
            <w:pPr>
              <w:pStyle w:val="OtherTableBody"/>
            </w:pPr>
            <w:r>
              <w:t>0003</w:t>
            </w:r>
          </w:p>
        </w:tc>
        <w:tc>
          <w:tcPr>
            <w:tcW w:w="2600" w:type="dxa"/>
          </w:tcPr>
          <w:p w14:paraId="4E7BA7BB" w14:textId="77777777" w:rsidR="00B50050" w:rsidRDefault="00B50050" w:rsidP="0088127C">
            <w:pPr>
              <w:pStyle w:val="OtherTableBody"/>
            </w:pPr>
          </w:p>
        </w:tc>
        <w:tc>
          <w:tcPr>
            <w:tcW w:w="1400" w:type="dxa"/>
          </w:tcPr>
          <w:p w14:paraId="78DE9782" w14:textId="77777777" w:rsidR="00B50050" w:rsidRDefault="00B50050" w:rsidP="0088127C">
            <w:pPr>
              <w:pStyle w:val="OtherTableBody"/>
            </w:pPr>
            <w:r>
              <w:t>I06</w:t>
            </w:r>
          </w:p>
        </w:tc>
        <w:tc>
          <w:tcPr>
            <w:tcW w:w="4200" w:type="dxa"/>
          </w:tcPr>
          <w:p w14:paraId="0E67499F" w14:textId="77777777" w:rsidR="00B50050" w:rsidRDefault="00B50050" w:rsidP="0088127C">
            <w:pPr>
              <w:pStyle w:val="OtherTableBody"/>
            </w:pPr>
            <w:r>
              <w:t>RQC/RCL - Request/receipt of clinical data listing</w:t>
            </w:r>
          </w:p>
        </w:tc>
      </w:tr>
      <w:tr w:rsidR="00B50050" w:rsidRPr="001D2E85" w14:paraId="1D9DB495" w14:textId="77777777" w:rsidTr="00195548">
        <w:tc>
          <w:tcPr>
            <w:tcW w:w="600" w:type="dxa"/>
          </w:tcPr>
          <w:p w14:paraId="68CFE3EF" w14:textId="77777777" w:rsidR="00B50050" w:rsidRDefault="00B50050" w:rsidP="0088127C">
            <w:pPr>
              <w:pStyle w:val="OtherTableBody"/>
            </w:pPr>
          </w:p>
        </w:tc>
        <w:tc>
          <w:tcPr>
            <w:tcW w:w="600" w:type="dxa"/>
          </w:tcPr>
          <w:p w14:paraId="0A684914" w14:textId="77777777" w:rsidR="00B50050" w:rsidRDefault="00B50050" w:rsidP="0088127C">
            <w:pPr>
              <w:pStyle w:val="OtherTableBody"/>
            </w:pPr>
            <w:r>
              <w:t>0003</w:t>
            </w:r>
          </w:p>
        </w:tc>
        <w:tc>
          <w:tcPr>
            <w:tcW w:w="2600" w:type="dxa"/>
          </w:tcPr>
          <w:p w14:paraId="5DC84467" w14:textId="77777777" w:rsidR="00B50050" w:rsidRDefault="00B50050" w:rsidP="0088127C">
            <w:pPr>
              <w:pStyle w:val="OtherTableBody"/>
            </w:pPr>
          </w:p>
        </w:tc>
        <w:tc>
          <w:tcPr>
            <w:tcW w:w="1400" w:type="dxa"/>
          </w:tcPr>
          <w:p w14:paraId="66F50FD6" w14:textId="77777777" w:rsidR="00B50050" w:rsidRDefault="00B50050" w:rsidP="0088127C">
            <w:pPr>
              <w:pStyle w:val="OtherTableBody"/>
            </w:pPr>
            <w:r>
              <w:t>I07</w:t>
            </w:r>
          </w:p>
        </w:tc>
        <w:tc>
          <w:tcPr>
            <w:tcW w:w="4200" w:type="dxa"/>
          </w:tcPr>
          <w:p w14:paraId="626D7E93" w14:textId="77777777" w:rsidR="00B50050" w:rsidRDefault="00B50050" w:rsidP="0088127C">
            <w:pPr>
              <w:pStyle w:val="OtherTableBody"/>
            </w:pPr>
            <w:r>
              <w:t>PIN/ACK - Unsolicited insurance information</w:t>
            </w:r>
          </w:p>
        </w:tc>
      </w:tr>
      <w:tr w:rsidR="00B50050" w:rsidRPr="001D2E85" w14:paraId="07BE58CC" w14:textId="77777777" w:rsidTr="00195548">
        <w:tc>
          <w:tcPr>
            <w:tcW w:w="600" w:type="dxa"/>
          </w:tcPr>
          <w:p w14:paraId="4625702D" w14:textId="77777777" w:rsidR="00B50050" w:rsidRDefault="00B50050" w:rsidP="0088127C">
            <w:pPr>
              <w:pStyle w:val="OtherTableBody"/>
            </w:pPr>
          </w:p>
        </w:tc>
        <w:tc>
          <w:tcPr>
            <w:tcW w:w="600" w:type="dxa"/>
          </w:tcPr>
          <w:p w14:paraId="254D4318" w14:textId="77777777" w:rsidR="00B50050" w:rsidRDefault="00B50050" w:rsidP="0088127C">
            <w:pPr>
              <w:pStyle w:val="OtherTableBody"/>
            </w:pPr>
            <w:r>
              <w:t>0003</w:t>
            </w:r>
          </w:p>
        </w:tc>
        <w:tc>
          <w:tcPr>
            <w:tcW w:w="2600" w:type="dxa"/>
          </w:tcPr>
          <w:p w14:paraId="2013B3E8" w14:textId="77777777" w:rsidR="00B50050" w:rsidRDefault="00B50050" w:rsidP="0088127C">
            <w:pPr>
              <w:pStyle w:val="OtherTableBody"/>
            </w:pPr>
          </w:p>
        </w:tc>
        <w:tc>
          <w:tcPr>
            <w:tcW w:w="1400" w:type="dxa"/>
          </w:tcPr>
          <w:p w14:paraId="2EE989FF" w14:textId="77777777" w:rsidR="00B50050" w:rsidRDefault="00B50050" w:rsidP="0088127C">
            <w:pPr>
              <w:pStyle w:val="OtherTableBody"/>
            </w:pPr>
            <w:r>
              <w:t>I08</w:t>
            </w:r>
          </w:p>
        </w:tc>
        <w:tc>
          <w:tcPr>
            <w:tcW w:w="4200" w:type="dxa"/>
          </w:tcPr>
          <w:p w14:paraId="505FD6C0" w14:textId="77777777" w:rsidR="00B50050" w:rsidRDefault="00B50050" w:rsidP="0088127C">
            <w:pPr>
              <w:pStyle w:val="OtherTableBody"/>
            </w:pPr>
            <w:r>
              <w:t>RQA/RPA - Request for treatment authorization information</w:t>
            </w:r>
          </w:p>
        </w:tc>
      </w:tr>
      <w:tr w:rsidR="00B50050" w:rsidRPr="001D2E85" w14:paraId="47B7D21B" w14:textId="77777777" w:rsidTr="00195548">
        <w:tc>
          <w:tcPr>
            <w:tcW w:w="600" w:type="dxa"/>
          </w:tcPr>
          <w:p w14:paraId="2C6143CE" w14:textId="77777777" w:rsidR="00B50050" w:rsidRDefault="00B50050" w:rsidP="0088127C">
            <w:pPr>
              <w:pStyle w:val="OtherTableBody"/>
            </w:pPr>
          </w:p>
        </w:tc>
        <w:tc>
          <w:tcPr>
            <w:tcW w:w="600" w:type="dxa"/>
          </w:tcPr>
          <w:p w14:paraId="2A730A6E" w14:textId="77777777" w:rsidR="00B50050" w:rsidRDefault="00B50050" w:rsidP="0088127C">
            <w:pPr>
              <w:pStyle w:val="OtherTableBody"/>
            </w:pPr>
            <w:r>
              <w:t>0003</w:t>
            </w:r>
          </w:p>
        </w:tc>
        <w:tc>
          <w:tcPr>
            <w:tcW w:w="2600" w:type="dxa"/>
          </w:tcPr>
          <w:p w14:paraId="1A63FA93" w14:textId="77777777" w:rsidR="00B50050" w:rsidRDefault="00B50050" w:rsidP="0088127C">
            <w:pPr>
              <w:pStyle w:val="OtherTableBody"/>
            </w:pPr>
          </w:p>
        </w:tc>
        <w:tc>
          <w:tcPr>
            <w:tcW w:w="1400" w:type="dxa"/>
          </w:tcPr>
          <w:p w14:paraId="0890A05D" w14:textId="77777777" w:rsidR="00B50050" w:rsidRDefault="00B50050" w:rsidP="0088127C">
            <w:pPr>
              <w:pStyle w:val="OtherTableBody"/>
            </w:pPr>
            <w:r>
              <w:t>I09</w:t>
            </w:r>
          </w:p>
        </w:tc>
        <w:tc>
          <w:tcPr>
            <w:tcW w:w="4200" w:type="dxa"/>
          </w:tcPr>
          <w:p w14:paraId="2F64C3C9" w14:textId="77777777" w:rsidR="00B50050" w:rsidRDefault="00B50050" w:rsidP="0088127C">
            <w:pPr>
              <w:pStyle w:val="OtherTableBody"/>
            </w:pPr>
            <w:r>
              <w:t>RQA/RPA - Request for modification to an authorization</w:t>
            </w:r>
          </w:p>
        </w:tc>
      </w:tr>
      <w:tr w:rsidR="00B50050" w:rsidRPr="001D2E85" w14:paraId="42AFE9A4" w14:textId="77777777" w:rsidTr="00195548">
        <w:tc>
          <w:tcPr>
            <w:tcW w:w="600" w:type="dxa"/>
          </w:tcPr>
          <w:p w14:paraId="720438B6" w14:textId="77777777" w:rsidR="00B50050" w:rsidRDefault="00B50050" w:rsidP="0088127C">
            <w:pPr>
              <w:pStyle w:val="OtherTableBody"/>
            </w:pPr>
          </w:p>
        </w:tc>
        <w:tc>
          <w:tcPr>
            <w:tcW w:w="600" w:type="dxa"/>
          </w:tcPr>
          <w:p w14:paraId="27009554" w14:textId="77777777" w:rsidR="00B50050" w:rsidRDefault="00B50050" w:rsidP="0088127C">
            <w:pPr>
              <w:pStyle w:val="OtherTableBody"/>
            </w:pPr>
            <w:r>
              <w:t>0003</w:t>
            </w:r>
          </w:p>
        </w:tc>
        <w:tc>
          <w:tcPr>
            <w:tcW w:w="2600" w:type="dxa"/>
          </w:tcPr>
          <w:p w14:paraId="5C6D910E" w14:textId="77777777" w:rsidR="00B50050" w:rsidRDefault="00B50050" w:rsidP="0088127C">
            <w:pPr>
              <w:pStyle w:val="OtherTableBody"/>
            </w:pPr>
          </w:p>
        </w:tc>
        <w:tc>
          <w:tcPr>
            <w:tcW w:w="1400" w:type="dxa"/>
          </w:tcPr>
          <w:p w14:paraId="7262A23F" w14:textId="77777777" w:rsidR="00B50050" w:rsidRDefault="00B50050" w:rsidP="0088127C">
            <w:pPr>
              <w:pStyle w:val="OtherTableBody"/>
            </w:pPr>
            <w:r>
              <w:t>I10</w:t>
            </w:r>
          </w:p>
        </w:tc>
        <w:tc>
          <w:tcPr>
            <w:tcW w:w="4200" w:type="dxa"/>
          </w:tcPr>
          <w:p w14:paraId="4CF734C3" w14:textId="77777777" w:rsidR="00B50050" w:rsidRDefault="00B50050" w:rsidP="0088127C">
            <w:pPr>
              <w:pStyle w:val="OtherTableBody"/>
            </w:pPr>
            <w:r>
              <w:t>RQA/RPA - Request for resubmission of an authorization</w:t>
            </w:r>
          </w:p>
        </w:tc>
      </w:tr>
      <w:tr w:rsidR="00B50050" w:rsidRPr="001D2E85" w14:paraId="53073490" w14:textId="77777777" w:rsidTr="00195548">
        <w:tc>
          <w:tcPr>
            <w:tcW w:w="600" w:type="dxa"/>
          </w:tcPr>
          <w:p w14:paraId="71A31962" w14:textId="77777777" w:rsidR="00B50050" w:rsidRDefault="00B50050" w:rsidP="0088127C">
            <w:pPr>
              <w:pStyle w:val="OtherTableBody"/>
            </w:pPr>
          </w:p>
        </w:tc>
        <w:tc>
          <w:tcPr>
            <w:tcW w:w="600" w:type="dxa"/>
          </w:tcPr>
          <w:p w14:paraId="1911B885" w14:textId="77777777" w:rsidR="00B50050" w:rsidRDefault="00B50050" w:rsidP="0088127C">
            <w:pPr>
              <w:pStyle w:val="OtherTableBody"/>
            </w:pPr>
            <w:r>
              <w:t>0003</w:t>
            </w:r>
          </w:p>
        </w:tc>
        <w:tc>
          <w:tcPr>
            <w:tcW w:w="2600" w:type="dxa"/>
          </w:tcPr>
          <w:p w14:paraId="57E079CA" w14:textId="77777777" w:rsidR="00B50050" w:rsidRDefault="00B50050" w:rsidP="0088127C">
            <w:pPr>
              <w:pStyle w:val="OtherTableBody"/>
            </w:pPr>
          </w:p>
        </w:tc>
        <w:tc>
          <w:tcPr>
            <w:tcW w:w="1400" w:type="dxa"/>
          </w:tcPr>
          <w:p w14:paraId="59AD326B" w14:textId="77777777" w:rsidR="00B50050" w:rsidRDefault="00B50050" w:rsidP="0088127C">
            <w:pPr>
              <w:pStyle w:val="OtherTableBody"/>
            </w:pPr>
            <w:r>
              <w:t>I11</w:t>
            </w:r>
          </w:p>
        </w:tc>
        <w:tc>
          <w:tcPr>
            <w:tcW w:w="4200" w:type="dxa"/>
          </w:tcPr>
          <w:p w14:paraId="64740C42" w14:textId="77777777" w:rsidR="00B50050" w:rsidRDefault="00B50050" w:rsidP="0088127C">
            <w:pPr>
              <w:pStyle w:val="OtherTableBody"/>
            </w:pPr>
            <w:r>
              <w:t xml:space="preserve">RQA/RPA - Request for cancellation of an </w:t>
            </w:r>
            <w:r>
              <w:lastRenderedPageBreak/>
              <w:t>authorization</w:t>
            </w:r>
          </w:p>
        </w:tc>
      </w:tr>
      <w:tr w:rsidR="00B50050" w14:paraId="260354CC" w14:textId="77777777" w:rsidTr="00195548">
        <w:tc>
          <w:tcPr>
            <w:tcW w:w="600" w:type="dxa"/>
          </w:tcPr>
          <w:p w14:paraId="56786A6D" w14:textId="77777777" w:rsidR="00B50050" w:rsidRDefault="00B50050" w:rsidP="0088127C">
            <w:pPr>
              <w:pStyle w:val="OtherTableBody"/>
            </w:pPr>
          </w:p>
        </w:tc>
        <w:tc>
          <w:tcPr>
            <w:tcW w:w="600" w:type="dxa"/>
          </w:tcPr>
          <w:p w14:paraId="6497C9F0" w14:textId="77777777" w:rsidR="00B50050" w:rsidRDefault="00B50050" w:rsidP="0088127C">
            <w:pPr>
              <w:pStyle w:val="OtherTableBody"/>
            </w:pPr>
            <w:r>
              <w:t>0003</w:t>
            </w:r>
          </w:p>
        </w:tc>
        <w:tc>
          <w:tcPr>
            <w:tcW w:w="2600" w:type="dxa"/>
          </w:tcPr>
          <w:p w14:paraId="2E2ADD12" w14:textId="77777777" w:rsidR="00B50050" w:rsidRDefault="00B50050" w:rsidP="0088127C">
            <w:pPr>
              <w:pStyle w:val="OtherTableBody"/>
            </w:pPr>
          </w:p>
        </w:tc>
        <w:tc>
          <w:tcPr>
            <w:tcW w:w="1400" w:type="dxa"/>
          </w:tcPr>
          <w:p w14:paraId="3D6FD00F" w14:textId="77777777" w:rsidR="00B50050" w:rsidRDefault="00B50050" w:rsidP="0088127C">
            <w:pPr>
              <w:pStyle w:val="OtherTableBody"/>
            </w:pPr>
            <w:r>
              <w:t>I12</w:t>
            </w:r>
          </w:p>
        </w:tc>
        <w:tc>
          <w:tcPr>
            <w:tcW w:w="4200" w:type="dxa"/>
          </w:tcPr>
          <w:p w14:paraId="058DA519" w14:textId="77777777" w:rsidR="00B50050" w:rsidRDefault="00B50050" w:rsidP="0088127C">
            <w:pPr>
              <w:pStyle w:val="OtherTableBody"/>
            </w:pPr>
            <w:r>
              <w:t>REF/RRI - Patient referral</w:t>
            </w:r>
          </w:p>
        </w:tc>
      </w:tr>
      <w:tr w:rsidR="00B50050" w:rsidRPr="001D2E85" w14:paraId="1964D287" w14:textId="77777777" w:rsidTr="00195548">
        <w:tc>
          <w:tcPr>
            <w:tcW w:w="600" w:type="dxa"/>
          </w:tcPr>
          <w:p w14:paraId="68D8F019" w14:textId="77777777" w:rsidR="00B50050" w:rsidRDefault="00B50050" w:rsidP="0088127C">
            <w:pPr>
              <w:pStyle w:val="OtherTableBody"/>
            </w:pPr>
          </w:p>
        </w:tc>
        <w:tc>
          <w:tcPr>
            <w:tcW w:w="600" w:type="dxa"/>
          </w:tcPr>
          <w:p w14:paraId="657FCEB0" w14:textId="77777777" w:rsidR="00B50050" w:rsidRDefault="00B50050" w:rsidP="0088127C">
            <w:pPr>
              <w:pStyle w:val="OtherTableBody"/>
            </w:pPr>
            <w:r>
              <w:t>0003</w:t>
            </w:r>
          </w:p>
        </w:tc>
        <w:tc>
          <w:tcPr>
            <w:tcW w:w="2600" w:type="dxa"/>
          </w:tcPr>
          <w:p w14:paraId="73292D72" w14:textId="77777777" w:rsidR="00B50050" w:rsidRDefault="00B50050" w:rsidP="0088127C">
            <w:pPr>
              <w:pStyle w:val="OtherTableBody"/>
            </w:pPr>
          </w:p>
        </w:tc>
        <w:tc>
          <w:tcPr>
            <w:tcW w:w="1400" w:type="dxa"/>
          </w:tcPr>
          <w:p w14:paraId="0DC163C1" w14:textId="77777777" w:rsidR="00B50050" w:rsidRDefault="00B50050" w:rsidP="0088127C">
            <w:pPr>
              <w:pStyle w:val="OtherTableBody"/>
            </w:pPr>
            <w:r>
              <w:t>I13</w:t>
            </w:r>
          </w:p>
        </w:tc>
        <w:tc>
          <w:tcPr>
            <w:tcW w:w="4200" w:type="dxa"/>
          </w:tcPr>
          <w:p w14:paraId="4F1CA7F9" w14:textId="77777777" w:rsidR="00B50050" w:rsidRDefault="00B50050" w:rsidP="0088127C">
            <w:pPr>
              <w:pStyle w:val="OtherTableBody"/>
            </w:pPr>
            <w:r>
              <w:t>REF/RRI - Modify patient referral</w:t>
            </w:r>
          </w:p>
        </w:tc>
      </w:tr>
      <w:tr w:rsidR="00B50050" w:rsidRPr="001D2E85" w14:paraId="2A7B96B2" w14:textId="77777777" w:rsidTr="00195548">
        <w:tc>
          <w:tcPr>
            <w:tcW w:w="600" w:type="dxa"/>
          </w:tcPr>
          <w:p w14:paraId="4BED3B11" w14:textId="77777777" w:rsidR="00B50050" w:rsidRDefault="00B50050" w:rsidP="0088127C">
            <w:pPr>
              <w:pStyle w:val="OtherTableBody"/>
            </w:pPr>
          </w:p>
        </w:tc>
        <w:tc>
          <w:tcPr>
            <w:tcW w:w="600" w:type="dxa"/>
          </w:tcPr>
          <w:p w14:paraId="66FFD397" w14:textId="77777777" w:rsidR="00B50050" w:rsidRDefault="00B50050" w:rsidP="0088127C">
            <w:pPr>
              <w:pStyle w:val="OtherTableBody"/>
            </w:pPr>
            <w:r>
              <w:t>0003</w:t>
            </w:r>
          </w:p>
        </w:tc>
        <w:tc>
          <w:tcPr>
            <w:tcW w:w="2600" w:type="dxa"/>
          </w:tcPr>
          <w:p w14:paraId="7F652E94" w14:textId="77777777" w:rsidR="00B50050" w:rsidRDefault="00B50050" w:rsidP="0088127C">
            <w:pPr>
              <w:pStyle w:val="OtherTableBody"/>
            </w:pPr>
          </w:p>
        </w:tc>
        <w:tc>
          <w:tcPr>
            <w:tcW w:w="1400" w:type="dxa"/>
          </w:tcPr>
          <w:p w14:paraId="67B8E517" w14:textId="77777777" w:rsidR="00B50050" w:rsidRDefault="00B50050" w:rsidP="0088127C">
            <w:pPr>
              <w:pStyle w:val="OtherTableBody"/>
            </w:pPr>
            <w:r>
              <w:t>I14</w:t>
            </w:r>
          </w:p>
        </w:tc>
        <w:tc>
          <w:tcPr>
            <w:tcW w:w="4200" w:type="dxa"/>
          </w:tcPr>
          <w:p w14:paraId="3B3990FA" w14:textId="77777777" w:rsidR="00B50050" w:rsidRDefault="00B50050" w:rsidP="0088127C">
            <w:pPr>
              <w:pStyle w:val="OtherTableBody"/>
            </w:pPr>
            <w:r>
              <w:t>REF/RRI - Cancel patient referral</w:t>
            </w:r>
          </w:p>
        </w:tc>
      </w:tr>
      <w:tr w:rsidR="00B50050" w:rsidRPr="001D2E85" w14:paraId="76743434" w14:textId="77777777" w:rsidTr="00195548">
        <w:tc>
          <w:tcPr>
            <w:tcW w:w="600" w:type="dxa"/>
          </w:tcPr>
          <w:p w14:paraId="6250F644" w14:textId="77777777" w:rsidR="00B50050" w:rsidRDefault="00B50050" w:rsidP="0088127C">
            <w:pPr>
              <w:pStyle w:val="OtherTableBody"/>
            </w:pPr>
          </w:p>
        </w:tc>
        <w:tc>
          <w:tcPr>
            <w:tcW w:w="600" w:type="dxa"/>
          </w:tcPr>
          <w:p w14:paraId="5704731B" w14:textId="77777777" w:rsidR="00B50050" w:rsidRDefault="00B50050" w:rsidP="0088127C">
            <w:pPr>
              <w:pStyle w:val="OtherTableBody"/>
            </w:pPr>
            <w:r>
              <w:t>0003</w:t>
            </w:r>
          </w:p>
        </w:tc>
        <w:tc>
          <w:tcPr>
            <w:tcW w:w="2600" w:type="dxa"/>
          </w:tcPr>
          <w:p w14:paraId="60C0BBEE" w14:textId="77777777" w:rsidR="00B50050" w:rsidRDefault="00B50050" w:rsidP="0088127C">
            <w:pPr>
              <w:pStyle w:val="OtherTableBody"/>
            </w:pPr>
          </w:p>
        </w:tc>
        <w:tc>
          <w:tcPr>
            <w:tcW w:w="1400" w:type="dxa"/>
          </w:tcPr>
          <w:p w14:paraId="5CF69398" w14:textId="77777777" w:rsidR="00B50050" w:rsidRDefault="00B50050" w:rsidP="0088127C">
            <w:pPr>
              <w:pStyle w:val="OtherTableBody"/>
            </w:pPr>
            <w:r>
              <w:t>I15</w:t>
            </w:r>
          </w:p>
        </w:tc>
        <w:tc>
          <w:tcPr>
            <w:tcW w:w="4200" w:type="dxa"/>
          </w:tcPr>
          <w:p w14:paraId="7A890AE7" w14:textId="77777777" w:rsidR="00B50050" w:rsidRDefault="00B50050" w:rsidP="0088127C">
            <w:pPr>
              <w:pStyle w:val="OtherTableBody"/>
            </w:pPr>
            <w:r>
              <w:t>REF/RRI - Request patient referral status</w:t>
            </w:r>
          </w:p>
        </w:tc>
      </w:tr>
      <w:tr w:rsidR="00B50050" w14:paraId="4A1EFA15" w14:textId="77777777" w:rsidTr="00195548">
        <w:tc>
          <w:tcPr>
            <w:tcW w:w="600" w:type="dxa"/>
          </w:tcPr>
          <w:p w14:paraId="6303AB7F" w14:textId="77777777" w:rsidR="00B50050" w:rsidRDefault="00B50050" w:rsidP="0088127C">
            <w:pPr>
              <w:pStyle w:val="OtherTableBody"/>
            </w:pPr>
          </w:p>
        </w:tc>
        <w:tc>
          <w:tcPr>
            <w:tcW w:w="600" w:type="dxa"/>
          </w:tcPr>
          <w:p w14:paraId="1ED703AD" w14:textId="77777777" w:rsidR="00B50050" w:rsidRDefault="00B50050" w:rsidP="0088127C">
            <w:pPr>
              <w:pStyle w:val="OtherTableBody"/>
            </w:pPr>
            <w:r>
              <w:t>0003</w:t>
            </w:r>
          </w:p>
        </w:tc>
        <w:tc>
          <w:tcPr>
            <w:tcW w:w="2600" w:type="dxa"/>
          </w:tcPr>
          <w:p w14:paraId="39B4C3D6" w14:textId="77777777" w:rsidR="00B50050" w:rsidRDefault="00B50050" w:rsidP="0088127C">
            <w:pPr>
              <w:pStyle w:val="OtherTableBody"/>
            </w:pPr>
          </w:p>
        </w:tc>
        <w:tc>
          <w:tcPr>
            <w:tcW w:w="1400" w:type="dxa"/>
          </w:tcPr>
          <w:p w14:paraId="66C9C73A" w14:textId="77777777" w:rsidR="00B50050" w:rsidRDefault="00B50050" w:rsidP="0088127C">
            <w:pPr>
              <w:pStyle w:val="OtherTableBody"/>
            </w:pPr>
            <w:r>
              <w:t>I16</w:t>
            </w:r>
          </w:p>
        </w:tc>
        <w:tc>
          <w:tcPr>
            <w:tcW w:w="4200" w:type="dxa"/>
          </w:tcPr>
          <w:p w14:paraId="65ECD7C8" w14:textId="77777777" w:rsidR="00B50050" w:rsidRDefault="00B50050" w:rsidP="0088127C">
            <w:pPr>
              <w:pStyle w:val="OtherTableBody"/>
            </w:pPr>
            <w:r>
              <w:t>Collaborative Care Referral</w:t>
            </w:r>
          </w:p>
        </w:tc>
      </w:tr>
      <w:tr w:rsidR="00B50050" w14:paraId="66688398" w14:textId="77777777" w:rsidTr="00195548">
        <w:tc>
          <w:tcPr>
            <w:tcW w:w="600" w:type="dxa"/>
          </w:tcPr>
          <w:p w14:paraId="216CDD16" w14:textId="77777777" w:rsidR="00B50050" w:rsidRDefault="00B50050" w:rsidP="0088127C">
            <w:pPr>
              <w:pStyle w:val="OtherTableBody"/>
            </w:pPr>
          </w:p>
        </w:tc>
        <w:tc>
          <w:tcPr>
            <w:tcW w:w="600" w:type="dxa"/>
          </w:tcPr>
          <w:p w14:paraId="686A4638" w14:textId="77777777" w:rsidR="00B50050" w:rsidRDefault="00B50050" w:rsidP="0088127C">
            <w:pPr>
              <w:pStyle w:val="OtherTableBody"/>
            </w:pPr>
            <w:r>
              <w:t>0003</w:t>
            </w:r>
          </w:p>
        </w:tc>
        <w:tc>
          <w:tcPr>
            <w:tcW w:w="2600" w:type="dxa"/>
          </w:tcPr>
          <w:p w14:paraId="5014B925" w14:textId="77777777" w:rsidR="00B50050" w:rsidRDefault="00B50050" w:rsidP="0088127C">
            <w:pPr>
              <w:pStyle w:val="OtherTableBody"/>
            </w:pPr>
          </w:p>
        </w:tc>
        <w:tc>
          <w:tcPr>
            <w:tcW w:w="1400" w:type="dxa"/>
          </w:tcPr>
          <w:p w14:paraId="460FA25F" w14:textId="77777777" w:rsidR="00B50050" w:rsidRDefault="00B50050" w:rsidP="0088127C">
            <w:pPr>
              <w:pStyle w:val="OtherTableBody"/>
            </w:pPr>
            <w:r>
              <w:t>I17</w:t>
            </w:r>
          </w:p>
        </w:tc>
        <w:tc>
          <w:tcPr>
            <w:tcW w:w="4200" w:type="dxa"/>
          </w:tcPr>
          <w:p w14:paraId="60D4FFDC" w14:textId="77777777" w:rsidR="00B50050" w:rsidRDefault="00B50050" w:rsidP="0088127C">
            <w:pPr>
              <w:pStyle w:val="OtherTableBody"/>
            </w:pPr>
            <w:r>
              <w:t>Modify Collaborative Care Referral</w:t>
            </w:r>
          </w:p>
        </w:tc>
      </w:tr>
      <w:tr w:rsidR="00B50050" w14:paraId="4A407DDF" w14:textId="77777777" w:rsidTr="00195548">
        <w:tc>
          <w:tcPr>
            <w:tcW w:w="600" w:type="dxa"/>
          </w:tcPr>
          <w:p w14:paraId="528D54E8" w14:textId="77777777" w:rsidR="00B50050" w:rsidRDefault="00B50050" w:rsidP="0088127C">
            <w:pPr>
              <w:pStyle w:val="OtherTableBody"/>
            </w:pPr>
          </w:p>
        </w:tc>
        <w:tc>
          <w:tcPr>
            <w:tcW w:w="600" w:type="dxa"/>
          </w:tcPr>
          <w:p w14:paraId="12FF1755" w14:textId="77777777" w:rsidR="00B50050" w:rsidRDefault="00B50050" w:rsidP="0088127C">
            <w:pPr>
              <w:pStyle w:val="OtherTableBody"/>
            </w:pPr>
            <w:r>
              <w:t>0003</w:t>
            </w:r>
          </w:p>
        </w:tc>
        <w:tc>
          <w:tcPr>
            <w:tcW w:w="2600" w:type="dxa"/>
          </w:tcPr>
          <w:p w14:paraId="5F2EE38E" w14:textId="77777777" w:rsidR="00B50050" w:rsidRDefault="00B50050" w:rsidP="0088127C">
            <w:pPr>
              <w:pStyle w:val="OtherTableBody"/>
            </w:pPr>
          </w:p>
        </w:tc>
        <w:tc>
          <w:tcPr>
            <w:tcW w:w="1400" w:type="dxa"/>
          </w:tcPr>
          <w:p w14:paraId="24DCA9F6" w14:textId="77777777" w:rsidR="00B50050" w:rsidRDefault="00B50050" w:rsidP="0088127C">
            <w:pPr>
              <w:pStyle w:val="OtherTableBody"/>
            </w:pPr>
            <w:r>
              <w:t>I18</w:t>
            </w:r>
          </w:p>
        </w:tc>
        <w:tc>
          <w:tcPr>
            <w:tcW w:w="4200" w:type="dxa"/>
          </w:tcPr>
          <w:p w14:paraId="40710102" w14:textId="77777777" w:rsidR="00B50050" w:rsidRDefault="00B50050" w:rsidP="0088127C">
            <w:pPr>
              <w:pStyle w:val="OtherTableBody"/>
            </w:pPr>
            <w:r>
              <w:t>Cancel Collaborative Care Referral</w:t>
            </w:r>
          </w:p>
        </w:tc>
      </w:tr>
      <w:tr w:rsidR="00B50050" w:rsidRPr="001D2E85" w14:paraId="3334858A" w14:textId="77777777" w:rsidTr="00195548">
        <w:tc>
          <w:tcPr>
            <w:tcW w:w="600" w:type="dxa"/>
          </w:tcPr>
          <w:p w14:paraId="2729AD2E" w14:textId="77777777" w:rsidR="00B50050" w:rsidRDefault="00B50050" w:rsidP="0088127C">
            <w:pPr>
              <w:pStyle w:val="OtherTableBody"/>
            </w:pPr>
          </w:p>
        </w:tc>
        <w:tc>
          <w:tcPr>
            <w:tcW w:w="600" w:type="dxa"/>
          </w:tcPr>
          <w:p w14:paraId="04E57709" w14:textId="77777777" w:rsidR="00B50050" w:rsidRDefault="00B50050" w:rsidP="0088127C">
            <w:pPr>
              <w:pStyle w:val="OtherTableBody"/>
            </w:pPr>
            <w:r>
              <w:t>0003</w:t>
            </w:r>
          </w:p>
        </w:tc>
        <w:tc>
          <w:tcPr>
            <w:tcW w:w="2600" w:type="dxa"/>
          </w:tcPr>
          <w:p w14:paraId="72144605" w14:textId="77777777" w:rsidR="00B50050" w:rsidRDefault="00B50050" w:rsidP="0088127C">
            <w:pPr>
              <w:pStyle w:val="OtherTableBody"/>
            </w:pPr>
          </w:p>
        </w:tc>
        <w:tc>
          <w:tcPr>
            <w:tcW w:w="1400" w:type="dxa"/>
          </w:tcPr>
          <w:p w14:paraId="0ECF1F09" w14:textId="77777777" w:rsidR="00B50050" w:rsidRDefault="00B50050" w:rsidP="0088127C">
            <w:pPr>
              <w:pStyle w:val="OtherTableBody"/>
            </w:pPr>
            <w:r>
              <w:t>I19</w:t>
            </w:r>
          </w:p>
        </w:tc>
        <w:tc>
          <w:tcPr>
            <w:tcW w:w="4200" w:type="dxa"/>
          </w:tcPr>
          <w:p w14:paraId="3AE6616E" w14:textId="77777777" w:rsidR="00B50050" w:rsidRDefault="00B50050" w:rsidP="0088127C">
            <w:pPr>
              <w:pStyle w:val="OtherTableBody"/>
            </w:pPr>
            <w:r>
              <w:t>Collaborative Care Query/Collaborative Care Query Update</w:t>
            </w:r>
          </w:p>
        </w:tc>
      </w:tr>
      <w:tr w:rsidR="00B50050" w14:paraId="099B2136" w14:textId="77777777" w:rsidTr="00195548">
        <w:tc>
          <w:tcPr>
            <w:tcW w:w="600" w:type="dxa"/>
          </w:tcPr>
          <w:p w14:paraId="00F3CB0A" w14:textId="77777777" w:rsidR="00B50050" w:rsidRDefault="00B50050" w:rsidP="0088127C">
            <w:pPr>
              <w:pStyle w:val="OtherTableBody"/>
            </w:pPr>
          </w:p>
        </w:tc>
        <w:tc>
          <w:tcPr>
            <w:tcW w:w="600" w:type="dxa"/>
          </w:tcPr>
          <w:p w14:paraId="23C0F22F" w14:textId="77777777" w:rsidR="00B50050" w:rsidRDefault="00B50050" w:rsidP="0088127C">
            <w:pPr>
              <w:pStyle w:val="OtherTableBody"/>
            </w:pPr>
            <w:r>
              <w:t>0003</w:t>
            </w:r>
          </w:p>
        </w:tc>
        <w:tc>
          <w:tcPr>
            <w:tcW w:w="2600" w:type="dxa"/>
          </w:tcPr>
          <w:p w14:paraId="3C17CDB7" w14:textId="77777777" w:rsidR="00B50050" w:rsidRDefault="00B50050" w:rsidP="0088127C">
            <w:pPr>
              <w:pStyle w:val="OtherTableBody"/>
            </w:pPr>
          </w:p>
        </w:tc>
        <w:tc>
          <w:tcPr>
            <w:tcW w:w="1400" w:type="dxa"/>
          </w:tcPr>
          <w:p w14:paraId="783BC63F" w14:textId="77777777" w:rsidR="00B50050" w:rsidRDefault="00B50050" w:rsidP="0088127C">
            <w:pPr>
              <w:pStyle w:val="OtherTableBody"/>
            </w:pPr>
            <w:r>
              <w:t>I20</w:t>
            </w:r>
          </w:p>
        </w:tc>
        <w:tc>
          <w:tcPr>
            <w:tcW w:w="4200" w:type="dxa"/>
          </w:tcPr>
          <w:p w14:paraId="28316276" w14:textId="77777777" w:rsidR="00B50050" w:rsidRDefault="00B50050" w:rsidP="0088127C">
            <w:pPr>
              <w:pStyle w:val="OtherTableBody"/>
            </w:pPr>
            <w:r>
              <w:t>Asynchronous Collaborative Care Update</w:t>
            </w:r>
          </w:p>
        </w:tc>
      </w:tr>
      <w:tr w:rsidR="00B50050" w14:paraId="4E9678D5" w14:textId="77777777" w:rsidTr="00195548">
        <w:tc>
          <w:tcPr>
            <w:tcW w:w="600" w:type="dxa"/>
          </w:tcPr>
          <w:p w14:paraId="1F55CE04" w14:textId="77777777" w:rsidR="00B50050" w:rsidRDefault="00B50050" w:rsidP="0088127C">
            <w:pPr>
              <w:pStyle w:val="OtherTableBody"/>
            </w:pPr>
          </w:p>
        </w:tc>
        <w:tc>
          <w:tcPr>
            <w:tcW w:w="600" w:type="dxa"/>
          </w:tcPr>
          <w:p w14:paraId="39CD282D" w14:textId="77777777" w:rsidR="00B50050" w:rsidRDefault="00B50050" w:rsidP="0088127C">
            <w:pPr>
              <w:pStyle w:val="OtherTableBody"/>
            </w:pPr>
            <w:r>
              <w:t>0003</w:t>
            </w:r>
          </w:p>
        </w:tc>
        <w:tc>
          <w:tcPr>
            <w:tcW w:w="2600" w:type="dxa"/>
          </w:tcPr>
          <w:p w14:paraId="0E8B0D15" w14:textId="77777777" w:rsidR="00B50050" w:rsidRDefault="00B50050" w:rsidP="0088127C">
            <w:pPr>
              <w:pStyle w:val="OtherTableBody"/>
            </w:pPr>
          </w:p>
        </w:tc>
        <w:tc>
          <w:tcPr>
            <w:tcW w:w="1400" w:type="dxa"/>
          </w:tcPr>
          <w:p w14:paraId="0781A417" w14:textId="77777777" w:rsidR="00B50050" w:rsidRDefault="00B50050" w:rsidP="0088127C">
            <w:pPr>
              <w:pStyle w:val="OtherTableBody"/>
            </w:pPr>
            <w:r>
              <w:t>I21</w:t>
            </w:r>
          </w:p>
        </w:tc>
        <w:tc>
          <w:tcPr>
            <w:tcW w:w="4200" w:type="dxa"/>
          </w:tcPr>
          <w:p w14:paraId="1380C872" w14:textId="77777777" w:rsidR="00B50050" w:rsidRDefault="00B50050" w:rsidP="0088127C">
            <w:pPr>
              <w:pStyle w:val="OtherTableBody"/>
            </w:pPr>
            <w:r>
              <w:t>Collaborative Care Message</w:t>
            </w:r>
          </w:p>
        </w:tc>
      </w:tr>
      <w:tr w:rsidR="00B50050" w:rsidRPr="001D2E85" w14:paraId="52DBA484" w14:textId="77777777" w:rsidTr="00195548">
        <w:tc>
          <w:tcPr>
            <w:tcW w:w="600" w:type="dxa"/>
          </w:tcPr>
          <w:p w14:paraId="7DA65ECA" w14:textId="77777777" w:rsidR="00B50050" w:rsidRDefault="00B50050" w:rsidP="0088127C">
            <w:pPr>
              <w:pStyle w:val="OtherTableBody"/>
            </w:pPr>
          </w:p>
        </w:tc>
        <w:tc>
          <w:tcPr>
            <w:tcW w:w="600" w:type="dxa"/>
          </w:tcPr>
          <w:p w14:paraId="728F5C4C" w14:textId="77777777" w:rsidR="00B50050" w:rsidRDefault="00B50050" w:rsidP="0088127C">
            <w:pPr>
              <w:pStyle w:val="OtherTableBody"/>
            </w:pPr>
            <w:r>
              <w:t>0003</w:t>
            </w:r>
          </w:p>
        </w:tc>
        <w:tc>
          <w:tcPr>
            <w:tcW w:w="2600" w:type="dxa"/>
          </w:tcPr>
          <w:p w14:paraId="00D4C5A0" w14:textId="77777777" w:rsidR="00B50050" w:rsidRDefault="00B50050" w:rsidP="0088127C">
            <w:pPr>
              <w:pStyle w:val="OtherTableBody"/>
            </w:pPr>
          </w:p>
        </w:tc>
        <w:tc>
          <w:tcPr>
            <w:tcW w:w="1400" w:type="dxa"/>
          </w:tcPr>
          <w:p w14:paraId="7DAE41E5" w14:textId="77777777" w:rsidR="00B50050" w:rsidRDefault="00B50050" w:rsidP="0088127C">
            <w:pPr>
              <w:pStyle w:val="OtherTableBody"/>
            </w:pPr>
            <w:r>
              <w:t>I22</w:t>
            </w:r>
          </w:p>
        </w:tc>
        <w:tc>
          <w:tcPr>
            <w:tcW w:w="4200" w:type="dxa"/>
          </w:tcPr>
          <w:p w14:paraId="2122E5EE" w14:textId="77777777" w:rsidR="00B50050" w:rsidRDefault="00B50050" w:rsidP="0088127C">
            <w:pPr>
              <w:pStyle w:val="OtherTableBody"/>
            </w:pPr>
            <w:r>
              <w:t>Collaborative Care Fetch / Collaborative Care Information</w:t>
            </w:r>
          </w:p>
        </w:tc>
      </w:tr>
      <w:tr w:rsidR="00B50050" w:rsidRPr="001D2E85" w14:paraId="216F2A2B" w14:textId="77777777" w:rsidTr="00195548">
        <w:tc>
          <w:tcPr>
            <w:tcW w:w="600" w:type="dxa"/>
          </w:tcPr>
          <w:p w14:paraId="4F43399D" w14:textId="77777777" w:rsidR="00B50050" w:rsidRDefault="00B50050" w:rsidP="0088127C">
            <w:pPr>
              <w:pStyle w:val="OtherTableBody"/>
            </w:pPr>
          </w:p>
        </w:tc>
        <w:tc>
          <w:tcPr>
            <w:tcW w:w="600" w:type="dxa"/>
          </w:tcPr>
          <w:p w14:paraId="610617D2" w14:textId="77777777" w:rsidR="00B50050" w:rsidRDefault="00B50050" w:rsidP="0088127C">
            <w:pPr>
              <w:pStyle w:val="OtherTableBody"/>
            </w:pPr>
            <w:r>
              <w:t>0003</w:t>
            </w:r>
          </w:p>
        </w:tc>
        <w:tc>
          <w:tcPr>
            <w:tcW w:w="2600" w:type="dxa"/>
          </w:tcPr>
          <w:p w14:paraId="41CCC0AF" w14:textId="77777777" w:rsidR="00B50050" w:rsidRDefault="00B50050" w:rsidP="0088127C">
            <w:pPr>
              <w:pStyle w:val="OtherTableBody"/>
            </w:pPr>
          </w:p>
        </w:tc>
        <w:tc>
          <w:tcPr>
            <w:tcW w:w="1400" w:type="dxa"/>
          </w:tcPr>
          <w:p w14:paraId="6708DAE7" w14:textId="77777777" w:rsidR="00B50050" w:rsidRDefault="00B50050" w:rsidP="0088127C">
            <w:pPr>
              <w:pStyle w:val="OtherTableBody"/>
            </w:pPr>
            <w:r>
              <w:t>J01</w:t>
            </w:r>
          </w:p>
        </w:tc>
        <w:tc>
          <w:tcPr>
            <w:tcW w:w="4200" w:type="dxa"/>
          </w:tcPr>
          <w:p w14:paraId="59C2CE3F" w14:textId="77777777" w:rsidR="00B50050" w:rsidRDefault="00B50050" w:rsidP="0088127C">
            <w:pPr>
              <w:pStyle w:val="OtherTableBody"/>
            </w:pPr>
            <w:r>
              <w:t>QCN/ACK - Cancel query/acknowledge message</w:t>
            </w:r>
          </w:p>
        </w:tc>
      </w:tr>
      <w:tr w:rsidR="00B50050" w:rsidRPr="001D2E85" w14:paraId="63A9C1A7" w14:textId="77777777" w:rsidTr="00195548">
        <w:tc>
          <w:tcPr>
            <w:tcW w:w="600" w:type="dxa"/>
          </w:tcPr>
          <w:p w14:paraId="40B180F3" w14:textId="77777777" w:rsidR="00B50050" w:rsidRDefault="00B50050" w:rsidP="0088127C">
            <w:pPr>
              <w:pStyle w:val="OtherTableBody"/>
            </w:pPr>
          </w:p>
        </w:tc>
        <w:tc>
          <w:tcPr>
            <w:tcW w:w="600" w:type="dxa"/>
          </w:tcPr>
          <w:p w14:paraId="74ACAF22" w14:textId="77777777" w:rsidR="00B50050" w:rsidRDefault="00B50050" w:rsidP="0088127C">
            <w:pPr>
              <w:pStyle w:val="OtherTableBody"/>
            </w:pPr>
            <w:r>
              <w:t>0003</w:t>
            </w:r>
          </w:p>
        </w:tc>
        <w:tc>
          <w:tcPr>
            <w:tcW w:w="2600" w:type="dxa"/>
          </w:tcPr>
          <w:p w14:paraId="1FC7A8C9" w14:textId="77777777" w:rsidR="00B50050" w:rsidRDefault="00B50050" w:rsidP="0088127C">
            <w:pPr>
              <w:pStyle w:val="OtherTableBody"/>
            </w:pPr>
          </w:p>
        </w:tc>
        <w:tc>
          <w:tcPr>
            <w:tcW w:w="1400" w:type="dxa"/>
          </w:tcPr>
          <w:p w14:paraId="49A2DD31" w14:textId="77777777" w:rsidR="00B50050" w:rsidRDefault="00B50050" w:rsidP="0088127C">
            <w:pPr>
              <w:pStyle w:val="OtherTableBody"/>
            </w:pPr>
            <w:r>
              <w:t>J02</w:t>
            </w:r>
          </w:p>
        </w:tc>
        <w:tc>
          <w:tcPr>
            <w:tcW w:w="4200" w:type="dxa"/>
          </w:tcPr>
          <w:p w14:paraId="080C8728" w14:textId="77777777" w:rsidR="00B50050" w:rsidRDefault="00B50050" w:rsidP="0088127C">
            <w:pPr>
              <w:pStyle w:val="OtherTableBody"/>
            </w:pPr>
            <w:r>
              <w:t>QSX/ACK - Cancel subscription/acknowledge message</w:t>
            </w:r>
          </w:p>
        </w:tc>
      </w:tr>
      <w:tr w:rsidR="00B50050" w:rsidRPr="001D2E85" w14:paraId="2879A374" w14:textId="77777777" w:rsidTr="00195548">
        <w:tc>
          <w:tcPr>
            <w:tcW w:w="600" w:type="dxa"/>
          </w:tcPr>
          <w:p w14:paraId="0276FF62" w14:textId="77777777" w:rsidR="00B50050" w:rsidRDefault="00B50050" w:rsidP="0088127C">
            <w:pPr>
              <w:pStyle w:val="OtherTableBody"/>
            </w:pPr>
          </w:p>
        </w:tc>
        <w:tc>
          <w:tcPr>
            <w:tcW w:w="600" w:type="dxa"/>
          </w:tcPr>
          <w:p w14:paraId="2A3012AB" w14:textId="77777777" w:rsidR="00B50050" w:rsidRDefault="00B50050" w:rsidP="0088127C">
            <w:pPr>
              <w:pStyle w:val="OtherTableBody"/>
            </w:pPr>
            <w:r>
              <w:t>0003</w:t>
            </w:r>
          </w:p>
        </w:tc>
        <w:tc>
          <w:tcPr>
            <w:tcW w:w="2600" w:type="dxa"/>
          </w:tcPr>
          <w:p w14:paraId="1148E937" w14:textId="77777777" w:rsidR="00B50050" w:rsidRDefault="00B50050" w:rsidP="0088127C">
            <w:pPr>
              <w:pStyle w:val="OtherTableBody"/>
            </w:pPr>
          </w:p>
        </w:tc>
        <w:tc>
          <w:tcPr>
            <w:tcW w:w="1400" w:type="dxa"/>
          </w:tcPr>
          <w:p w14:paraId="3527AB36" w14:textId="77777777" w:rsidR="00B50050" w:rsidRDefault="00B50050" w:rsidP="0088127C">
            <w:pPr>
              <w:pStyle w:val="OtherTableBody"/>
            </w:pPr>
            <w:r>
              <w:t>K11</w:t>
            </w:r>
          </w:p>
        </w:tc>
        <w:tc>
          <w:tcPr>
            <w:tcW w:w="4200" w:type="dxa"/>
          </w:tcPr>
          <w:p w14:paraId="4DE0145A" w14:textId="77777777" w:rsidR="00B50050" w:rsidRDefault="00B50050" w:rsidP="0088127C">
            <w:pPr>
              <w:pStyle w:val="OtherTableBody"/>
            </w:pPr>
            <w:r>
              <w:t>RSP - Segment pattern response in response to QBP^Q11</w:t>
            </w:r>
          </w:p>
        </w:tc>
      </w:tr>
      <w:tr w:rsidR="00B50050" w:rsidRPr="001D2E85" w14:paraId="191A81C0" w14:textId="77777777" w:rsidTr="00195548">
        <w:tc>
          <w:tcPr>
            <w:tcW w:w="600" w:type="dxa"/>
          </w:tcPr>
          <w:p w14:paraId="5D805C0D" w14:textId="77777777" w:rsidR="00B50050" w:rsidRDefault="00B50050" w:rsidP="0088127C">
            <w:pPr>
              <w:pStyle w:val="OtherTableBody"/>
            </w:pPr>
          </w:p>
        </w:tc>
        <w:tc>
          <w:tcPr>
            <w:tcW w:w="600" w:type="dxa"/>
          </w:tcPr>
          <w:p w14:paraId="2058406E" w14:textId="77777777" w:rsidR="00B50050" w:rsidRDefault="00B50050" w:rsidP="0088127C">
            <w:pPr>
              <w:pStyle w:val="OtherTableBody"/>
            </w:pPr>
            <w:r>
              <w:t>0003</w:t>
            </w:r>
          </w:p>
        </w:tc>
        <w:tc>
          <w:tcPr>
            <w:tcW w:w="2600" w:type="dxa"/>
          </w:tcPr>
          <w:p w14:paraId="74AC9067" w14:textId="77777777" w:rsidR="00B50050" w:rsidRDefault="00B50050" w:rsidP="0088127C">
            <w:pPr>
              <w:pStyle w:val="OtherTableBody"/>
            </w:pPr>
          </w:p>
        </w:tc>
        <w:tc>
          <w:tcPr>
            <w:tcW w:w="1400" w:type="dxa"/>
          </w:tcPr>
          <w:p w14:paraId="1B2CB475" w14:textId="77777777" w:rsidR="00B50050" w:rsidRDefault="00B50050" w:rsidP="0088127C">
            <w:pPr>
              <w:pStyle w:val="OtherTableBody"/>
            </w:pPr>
            <w:r>
              <w:t>K13</w:t>
            </w:r>
          </w:p>
        </w:tc>
        <w:tc>
          <w:tcPr>
            <w:tcW w:w="4200" w:type="dxa"/>
          </w:tcPr>
          <w:p w14:paraId="1D13BBDB" w14:textId="77777777" w:rsidR="00B50050" w:rsidRDefault="00B50050" w:rsidP="0088127C">
            <w:pPr>
              <w:pStyle w:val="OtherTableBody"/>
            </w:pPr>
            <w:r>
              <w:t>RTB - Tabular response in response to QBP^Q13</w:t>
            </w:r>
          </w:p>
        </w:tc>
      </w:tr>
      <w:tr w:rsidR="00B50050" w:rsidRPr="001D2E85" w14:paraId="0E320965" w14:textId="77777777" w:rsidTr="00195548">
        <w:tc>
          <w:tcPr>
            <w:tcW w:w="600" w:type="dxa"/>
          </w:tcPr>
          <w:p w14:paraId="28F05747" w14:textId="77777777" w:rsidR="00B50050" w:rsidRDefault="00B50050" w:rsidP="0088127C">
            <w:pPr>
              <w:pStyle w:val="OtherTableBody"/>
            </w:pPr>
          </w:p>
        </w:tc>
        <w:tc>
          <w:tcPr>
            <w:tcW w:w="600" w:type="dxa"/>
          </w:tcPr>
          <w:p w14:paraId="2750FEEF" w14:textId="77777777" w:rsidR="00B50050" w:rsidRDefault="00B50050" w:rsidP="0088127C">
            <w:pPr>
              <w:pStyle w:val="OtherTableBody"/>
            </w:pPr>
            <w:r>
              <w:t>0003</w:t>
            </w:r>
          </w:p>
        </w:tc>
        <w:tc>
          <w:tcPr>
            <w:tcW w:w="2600" w:type="dxa"/>
          </w:tcPr>
          <w:p w14:paraId="6950DCE1" w14:textId="77777777" w:rsidR="00B50050" w:rsidRDefault="00B50050" w:rsidP="0088127C">
            <w:pPr>
              <w:pStyle w:val="OtherTableBody"/>
            </w:pPr>
          </w:p>
        </w:tc>
        <w:tc>
          <w:tcPr>
            <w:tcW w:w="1400" w:type="dxa"/>
          </w:tcPr>
          <w:p w14:paraId="5E369D92" w14:textId="77777777" w:rsidR="00B50050" w:rsidRDefault="00B50050" w:rsidP="0088127C">
            <w:pPr>
              <w:pStyle w:val="OtherTableBody"/>
            </w:pPr>
            <w:r>
              <w:t>K15</w:t>
            </w:r>
          </w:p>
        </w:tc>
        <w:tc>
          <w:tcPr>
            <w:tcW w:w="4200" w:type="dxa"/>
          </w:tcPr>
          <w:p w14:paraId="7047D136" w14:textId="77777777" w:rsidR="00B50050" w:rsidRDefault="00B50050" w:rsidP="0088127C">
            <w:pPr>
              <w:pStyle w:val="OtherTableBody"/>
            </w:pPr>
            <w:r>
              <w:t>RDY - Display response in response to QBP^Q15</w:t>
            </w:r>
          </w:p>
        </w:tc>
      </w:tr>
      <w:tr w:rsidR="00B50050" w:rsidRPr="001D2E85" w14:paraId="5FABEA2C" w14:textId="77777777" w:rsidTr="00195548">
        <w:tc>
          <w:tcPr>
            <w:tcW w:w="600" w:type="dxa"/>
          </w:tcPr>
          <w:p w14:paraId="309F1613" w14:textId="77777777" w:rsidR="00B50050" w:rsidRDefault="00B50050" w:rsidP="0088127C">
            <w:pPr>
              <w:pStyle w:val="OtherTableBody"/>
            </w:pPr>
          </w:p>
        </w:tc>
        <w:tc>
          <w:tcPr>
            <w:tcW w:w="600" w:type="dxa"/>
          </w:tcPr>
          <w:p w14:paraId="621E9B16" w14:textId="77777777" w:rsidR="00B50050" w:rsidRDefault="00B50050" w:rsidP="0088127C">
            <w:pPr>
              <w:pStyle w:val="OtherTableBody"/>
            </w:pPr>
            <w:r>
              <w:t>0003</w:t>
            </w:r>
          </w:p>
        </w:tc>
        <w:tc>
          <w:tcPr>
            <w:tcW w:w="2600" w:type="dxa"/>
          </w:tcPr>
          <w:p w14:paraId="4B308012" w14:textId="77777777" w:rsidR="00B50050" w:rsidRDefault="00B50050" w:rsidP="0088127C">
            <w:pPr>
              <w:pStyle w:val="OtherTableBody"/>
            </w:pPr>
          </w:p>
        </w:tc>
        <w:tc>
          <w:tcPr>
            <w:tcW w:w="1400" w:type="dxa"/>
          </w:tcPr>
          <w:p w14:paraId="1EAE0DA7" w14:textId="77777777" w:rsidR="00B50050" w:rsidRDefault="00B50050" w:rsidP="0088127C">
            <w:pPr>
              <w:pStyle w:val="OtherTableBody"/>
            </w:pPr>
            <w:r>
              <w:t>K21</w:t>
            </w:r>
          </w:p>
        </w:tc>
        <w:tc>
          <w:tcPr>
            <w:tcW w:w="4200" w:type="dxa"/>
          </w:tcPr>
          <w:p w14:paraId="164E94B7" w14:textId="77777777" w:rsidR="00B50050" w:rsidRDefault="00B50050" w:rsidP="0088127C">
            <w:pPr>
              <w:pStyle w:val="OtherTableBody"/>
            </w:pPr>
            <w:r>
              <w:t>RSP - Get person demographics response</w:t>
            </w:r>
          </w:p>
        </w:tc>
      </w:tr>
      <w:tr w:rsidR="00B50050" w14:paraId="2D1FF1D4" w14:textId="77777777" w:rsidTr="00195548">
        <w:tc>
          <w:tcPr>
            <w:tcW w:w="600" w:type="dxa"/>
          </w:tcPr>
          <w:p w14:paraId="614394F1" w14:textId="77777777" w:rsidR="00B50050" w:rsidRDefault="00B50050" w:rsidP="0088127C">
            <w:pPr>
              <w:pStyle w:val="OtherTableBody"/>
            </w:pPr>
          </w:p>
        </w:tc>
        <w:tc>
          <w:tcPr>
            <w:tcW w:w="600" w:type="dxa"/>
          </w:tcPr>
          <w:p w14:paraId="78B5BE29" w14:textId="77777777" w:rsidR="00B50050" w:rsidRDefault="00B50050" w:rsidP="0088127C">
            <w:pPr>
              <w:pStyle w:val="OtherTableBody"/>
            </w:pPr>
            <w:r>
              <w:t>0003</w:t>
            </w:r>
          </w:p>
        </w:tc>
        <w:tc>
          <w:tcPr>
            <w:tcW w:w="2600" w:type="dxa"/>
          </w:tcPr>
          <w:p w14:paraId="6F4D1836" w14:textId="77777777" w:rsidR="00B50050" w:rsidRDefault="00B50050" w:rsidP="0088127C">
            <w:pPr>
              <w:pStyle w:val="OtherTableBody"/>
            </w:pPr>
          </w:p>
        </w:tc>
        <w:tc>
          <w:tcPr>
            <w:tcW w:w="1400" w:type="dxa"/>
          </w:tcPr>
          <w:p w14:paraId="7BA6D06A" w14:textId="77777777" w:rsidR="00B50050" w:rsidRDefault="00B50050" w:rsidP="0088127C">
            <w:pPr>
              <w:pStyle w:val="OtherTableBody"/>
            </w:pPr>
            <w:r>
              <w:t>K22</w:t>
            </w:r>
          </w:p>
        </w:tc>
        <w:tc>
          <w:tcPr>
            <w:tcW w:w="4200" w:type="dxa"/>
          </w:tcPr>
          <w:p w14:paraId="49967C00" w14:textId="77777777" w:rsidR="00B50050" w:rsidRDefault="00B50050" w:rsidP="0088127C">
            <w:pPr>
              <w:pStyle w:val="OtherTableBody"/>
            </w:pPr>
            <w:r>
              <w:t>RSP - Find candidates response</w:t>
            </w:r>
          </w:p>
        </w:tc>
      </w:tr>
      <w:tr w:rsidR="00B50050" w:rsidRPr="001D2E85" w14:paraId="285A42F5" w14:textId="77777777" w:rsidTr="00195548">
        <w:tc>
          <w:tcPr>
            <w:tcW w:w="600" w:type="dxa"/>
          </w:tcPr>
          <w:p w14:paraId="3D8D2616" w14:textId="77777777" w:rsidR="00B50050" w:rsidRDefault="00B50050" w:rsidP="0088127C">
            <w:pPr>
              <w:pStyle w:val="OtherTableBody"/>
            </w:pPr>
          </w:p>
        </w:tc>
        <w:tc>
          <w:tcPr>
            <w:tcW w:w="600" w:type="dxa"/>
          </w:tcPr>
          <w:p w14:paraId="6AFAEC30" w14:textId="77777777" w:rsidR="00B50050" w:rsidRDefault="00B50050" w:rsidP="0088127C">
            <w:pPr>
              <w:pStyle w:val="OtherTableBody"/>
            </w:pPr>
            <w:r>
              <w:t>0003</w:t>
            </w:r>
          </w:p>
        </w:tc>
        <w:tc>
          <w:tcPr>
            <w:tcW w:w="2600" w:type="dxa"/>
          </w:tcPr>
          <w:p w14:paraId="3743D13E" w14:textId="77777777" w:rsidR="00B50050" w:rsidRDefault="00B50050" w:rsidP="0088127C">
            <w:pPr>
              <w:pStyle w:val="OtherTableBody"/>
            </w:pPr>
          </w:p>
        </w:tc>
        <w:tc>
          <w:tcPr>
            <w:tcW w:w="1400" w:type="dxa"/>
          </w:tcPr>
          <w:p w14:paraId="3FBF0F44" w14:textId="77777777" w:rsidR="00B50050" w:rsidRDefault="00B50050" w:rsidP="0088127C">
            <w:pPr>
              <w:pStyle w:val="OtherTableBody"/>
            </w:pPr>
            <w:r>
              <w:t>K23</w:t>
            </w:r>
          </w:p>
        </w:tc>
        <w:tc>
          <w:tcPr>
            <w:tcW w:w="4200" w:type="dxa"/>
          </w:tcPr>
          <w:p w14:paraId="1FB97215" w14:textId="77777777" w:rsidR="00B50050" w:rsidRDefault="00B50050" w:rsidP="0088127C">
            <w:pPr>
              <w:pStyle w:val="OtherTableBody"/>
            </w:pPr>
            <w:r>
              <w:t>RSP - Get corresponding identifiers response</w:t>
            </w:r>
          </w:p>
        </w:tc>
      </w:tr>
      <w:tr w:rsidR="00B50050" w14:paraId="5E070592" w14:textId="77777777" w:rsidTr="00195548">
        <w:tc>
          <w:tcPr>
            <w:tcW w:w="600" w:type="dxa"/>
          </w:tcPr>
          <w:p w14:paraId="29C774BE" w14:textId="77777777" w:rsidR="00B50050" w:rsidRDefault="00B50050" w:rsidP="0088127C">
            <w:pPr>
              <w:pStyle w:val="OtherTableBody"/>
            </w:pPr>
          </w:p>
        </w:tc>
        <w:tc>
          <w:tcPr>
            <w:tcW w:w="600" w:type="dxa"/>
          </w:tcPr>
          <w:p w14:paraId="63D6584A" w14:textId="77777777" w:rsidR="00B50050" w:rsidRDefault="00B50050" w:rsidP="0088127C">
            <w:pPr>
              <w:pStyle w:val="OtherTableBody"/>
            </w:pPr>
            <w:r>
              <w:t>0003</w:t>
            </w:r>
          </w:p>
        </w:tc>
        <w:tc>
          <w:tcPr>
            <w:tcW w:w="2600" w:type="dxa"/>
          </w:tcPr>
          <w:p w14:paraId="310602B9" w14:textId="77777777" w:rsidR="00B50050" w:rsidRDefault="00B50050" w:rsidP="0088127C">
            <w:pPr>
              <w:pStyle w:val="OtherTableBody"/>
            </w:pPr>
          </w:p>
        </w:tc>
        <w:tc>
          <w:tcPr>
            <w:tcW w:w="1400" w:type="dxa"/>
          </w:tcPr>
          <w:p w14:paraId="4EA34601" w14:textId="77777777" w:rsidR="00B50050" w:rsidRDefault="00B50050" w:rsidP="0088127C">
            <w:pPr>
              <w:pStyle w:val="OtherTableBody"/>
            </w:pPr>
            <w:r>
              <w:t>K24</w:t>
            </w:r>
          </w:p>
        </w:tc>
        <w:tc>
          <w:tcPr>
            <w:tcW w:w="4200" w:type="dxa"/>
          </w:tcPr>
          <w:p w14:paraId="68C16330" w14:textId="77777777" w:rsidR="00B50050" w:rsidRDefault="00B50050" w:rsidP="0088127C">
            <w:pPr>
              <w:pStyle w:val="OtherTableBody"/>
            </w:pPr>
            <w:r>
              <w:t>RSP - Allocate identifiers response</w:t>
            </w:r>
          </w:p>
        </w:tc>
      </w:tr>
      <w:tr w:rsidR="00B50050" w:rsidRPr="001D2E85" w14:paraId="76D2D7EB" w14:textId="77777777" w:rsidTr="00195548">
        <w:tc>
          <w:tcPr>
            <w:tcW w:w="600" w:type="dxa"/>
          </w:tcPr>
          <w:p w14:paraId="4E6DA9C6" w14:textId="77777777" w:rsidR="00B50050" w:rsidRDefault="00B50050" w:rsidP="0088127C">
            <w:pPr>
              <w:pStyle w:val="OtherTableBody"/>
            </w:pPr>
          </w:p>
        </w:tc>
        <w:tc>
          <w:tcPr>
            <w:tcW w:w="600" w:type="dxa"/>
          </w:tcPr>
          <w:p w14:paraId="6016F4CF" w14:textId="77777777" w:rsidR="00B50050" w:rsidRDefault="00B50050" w:rsidP="0088127C">
            <w:pPr>
              <w:pStyle w:val="OtherTableBody"/>
            </w:pPr>
            <w:r>
              <w:t>0003</w:t>
            </w:r>
          </w:p>
        </w:tc>
        <w:tc>
          <w:tcPr>
            <w:tcW w:w="2600" w:type="dxa"/>
          </w:tcPr>
          <w:p w14:paraId="6BBA87E8" w14:textId="77777777" w:rsidR="00B50050" w:rsidRDefault="00B50050" w:rsidP="0088127C">
            <w:pPr>
              <w:pStyle w:val="OtherTableBody"/>
            </w:pPr>
          </w:p>
        </w:tc>
        <w:tc>
          <w:tcPr>
            <w:tcW w:w="1400" w:type="dxa"/>
          </w:tcPr>
          <w:p w14:paraId="6DFCBFE5" w14:textId="77777777" w:rsidR="00B50050" w:rsidRDefault="00B50050" w:rsidP="0088127C">
            <w:pPr>
              <w:pStyle w:val="OtherTableBody"/>
            </w:pPr>
            <w:r>
              <w:t>K25</w:t>
            </w:r>
          </w:p>
        </w:tc>
        <w:tc>
          <w:tcPr>
            <w:tcW w:w="4200" w:type="dxa"/>
          </w:tcPr>
          <w:p w14:paraId="145AB4B2" w14:textId="77777777" w:rsidR="00B50050" w:rsidRDefault="00B50050" w:rsidP="0088127C">
            <w:pPr>
              <w:pStyle w:val="OtherTableBody"/>
            </w:pPr>
            <w:r>
              <w:t>RSP - Personnel Information by Segment Response</w:t>
            </w:r>
          </w:p>
        </w:tc>
      </w:tr>
      <w:tr w:rsidR="00B50050" w14:paraId="73AE1B0E" w14:textId="77777777" w:rsidTr="00195548">
        <w:tc>
          <w:tcPr>
            <w:tcW w:w="600" w:type="dxa"/>
          </w:tcPr>
          <w:p w14:paraId="11B2489C" w14:textId="77777777" w:rsidR="00B50050" w:rsidRDefault="00B50050" w:rsidP="0088127C">
            <w:pPr>
              <w:pStyle w:val="OtherTableBody"/>
            </w:pPr>
          </w:p>
        </w:tc>
        <w:tc>
          <w:tcPr>
            <w:tcW w:w="600" w:type="dxa"/>
          </w:tcPr>
          <w:p w14:paraId="7F98546C" w14:textId="77777777" w:rsidR="00B50050" w:rsidRDefault="00B50050" w:rsidP="0088127C">
            <w:pPr>
              <w:pStyle w:val="OtherTableBody"/>
            </w:pPr>
            <w:r>
              <w:t>0003</w:t>
            </w:r>
          </w:p>
        </w:tc>
        <w:tc>
          <w:tcPr>
            <w:tcW w:w="2600" w:type="dxa"/>
          </w:tcPr>
          <w:p w14:paraId="11EBA594" w14:textId="77777777" w:rsidR="00B50050" w:rsidRDefault="00B50050" w:rsidP="0088127C">
            <w:pPr>
              <w:pStyle w:val="OtherTableBody"/>
            </w:pPr>
          </w:p>
        </w:tc>
        <w:tc>
          <w:tcPr>
            <w:tcW w:w="1400" w:type="dxa"/>
          </w:tcPr>
          <w:p w14:paraId="183BD970" w14:textId="77777777" w:rsidR="00B50050" w:rsidRDefault="00B50050" w:rsidP="0088127C">
            <w:pPr>
              <w:pStyle w:val="OtherTableBody"/>
            </w:pPr>
            <w:r>
              <w:t>K31</w:t>
            </w:r>
          </w:p>
        </w:tc>
        <w:tc>
          <w:tcPr>
            <w:tcW w:w="4200" w:type="dxa"/>
          </w:tcPr>
          <w:p w14:paraId="4B1159C8" w14:textId="77777777" w:rsidR="00B50050" w:rsidRDefault="00B50050" w:rsidP="0088127C">
            <w:pPr>
              <w:pStyle w:val="OtherTableBody"/>
            </w:pPr>
            <w:r>
              <w:t>RSP -Dispense History Response</w:t>
            </w:r>
          </w:p>
        </w:tc>
      </w:tr>
      <w:tr w:rsidR="00B50050" w:rsidRPr="001D2E85" w14:paraId="64BECA49" w14:textId="77777777" w:rsidTr="00195548">
        <w:tc>
          <w:tcPr>
            <w:tcW w:w="600" w:type="dxa"/>
          </w:tcPr>
          <w:p w14:paraId="7950DA46" w14:textId="77777777" w:rsidR="00B50050" w:rsidRDefault="00B50050" w:rsidP="0088127C">
            <w:pPr>
              <w:pStyle w:val="OtherTableBody"/>
            </w:pPr>
          </w:p>
        </w:tc>
        <w:tc>
          <w:tcPr>
            <w:tcW w:w="600" w:type="dxa"/>
          </w:tcPr>
          <w:p w14:paraId="2DD2A8BD" w14:textId="77777777" w:rsidR="00B50050" w:rsidRDefault="00B50050" w:rsidP="0088127C">
            <w:pPr>
              <w:pStyle w:val="OtherTableBody"/>
            </w:pPr>
            <w:r>
              <w:t>0003</w:t>
            </w:r>
          </w:p>
        </w:tc>
        <w:tc>
          <w:tcPr>
            <w:tcW w:w="2600" w:type="dxa"/>
          </w:tcPr>
          <w:p w14:paraId="05A03780" w14:textId="77777777" w:rsidR="00B50050" w:rsidRDefault="00B50050" w:rsidP="0088127C">
            <w:pPr>
              <w:pStyle w:val="OtherTableBody"/>
            </w:pPr>
          </w:p>
        </w:tc>
        <w:tc>
          <w:tcPr>
            <w:tcW w:w="1400" w:type="dxa"/>
          </w:tcPr>
          <w:p w14:paraId="6E7DDEFF" w14:textId="77777777" w:rsidR="00B50050" w:rsidRDefault="00B50050" w:rsidP="0088127C">
            <w:pPr>
              <w:pStyle w:val="OtherTableBody"/>
            </w:pPr>
            <w:r>
              <w:t>K32</w:t>
            </w:r>
          </w:p>
        </w:tc>
        <w:tc>
          <w:tcPr>
            <w:tcW w:w="4200" w:type="dxa"/>
          </w:tcPr>
          <w:p w14:paraId="6DE0D0FF" w14:textId="77777777" w:rsidR="00B50050" w:rsidRDefault="00B50050" w:rsidP="0088127C">
            <w:pPr>
              <w:pStyle w:val="OtherTableBody"/>
            </w:pPr>
            <w:r>
              <w:t>Find Candidates including Visit Information Response</w:t>
            </w:r>
          </w:p>
        </w:tc>
      </w:tr>
      <w:tr w:rsidR="00B50050" w:rsidRPr="001D2E85" w14:paraId="0BD6ED42" w14:textId="77777777" w:rsidTr="00195548">
        <w:tc>
          <w:tcPr>
            <w:tcW w:w="600" w:type="dxa"/>
          </w:tcPr>
          <w:p w14:paraId="066331E8" w14:textId="77777777" w:rsidR="00B50050" w:rsidRDefault="00B50050" w:rsidP="0088127C">
            <w:pPr>
              <w:pStyle w:val="OtherTableBody"/>
            </w:pPr>
          </w:p>
        </w:tc>
        <w:tc>
          <w:tcPr>
            <w:tcW w:w="600" w:type="dxa"/>
          </w:tcPr>
          <w:p w14:paraId="267E4D87" w14:textId="77777777" w:rsidR="00B50050" w:rsidRDefault="00B50050" w:rsidP="0088127C">
            <w:pPr>
              <w:pStyle w:val="OtherTableBody"/>
            </w:pPr>
            <w:r>
              <w:t>0003</w:t>
            </w:r>
          </w:p>
        </w:tc>
        <w:tc>
          <w:tcPr>
            <w:tcW w:w="2600" w:type="dxa"/>
          </w:tcPr>
          <w:p w14:paraId="5670E904" w14:textId="77777777" w:rsidR="00B50050" w:rsidRDefault="00B50050" w:rsidP="0088127C">
            <w:pPr>
              <w:pStyle w:val="OtherTableBody"/>
            </w:pPr>
          </w:p>
        </w:tc>
        <w:tc>
          <w:tcPr>
            <w:tcW w:w="1400" w:type="dxa"/>
          </w:tcPr>
          <w:p w14:paraId="44A82867" w14:textId="77777777" w:rsidR="00B50050" w:rsidRDefault="00B50050" w:rsidP="0088127C">
            <w:pPr>
              <w:pStyle w:val="OtherTableBody"/>
            </w:pPr>
            <w:r>
              <w:t>K33</w:t>
            </w:r>
          </w:p>
        </w:tc>
        <w:tc>
          <w:tcPr>
            <w:tcW w:w="4200" w:type="dxa"/>
          </w:tcPr>
          <w:p w14:paraId="0222CB1E" w14:textId="77777777" w:rsidR="00B50050" w:rsidRDefault="00B50050" w:rsidP="0088127C">
            <w:pPr>
              <w:pStyle w:val="OtherTableBody"/>
            </w:pPr>
            <w:r>
              <w:t>Get Donor Record Candidates Response Message</w:t>
            </w:r>
          </w:p>
        </w:tc>
      </w:tr>
      <w:tr w:rsidR="00B50050" w14:paraId="0E2ADF6A" w14:textId="77777777" w:rsidTr="00195548">
        <w:tc>
          <w:tcPr>
            <w:tcW w:w="600" w:type="dxa"/>
          </w:tcPr>
          <w:p w14:paraId="4F58A8A9" w14:textId="77777777" w:rsidR="00B50050" w:rsidRDefault="00B50050" w:rsidP="0088127C">
            <w:pPr>
              <w:pStyle w:val="OtherTableBody"/>
            </w:pPr>
          </w:p>
        </w:tc>
        <w:tc>
          <w:tcPr>
            <w:tcW w:w="600" w:type="dxa"/>
          </w:tcPr>
          <w:p w14:paraId="174B4842" w14:textId="77777777" w:rsidR="00B50050" w:rsidRDefault="00B50050" w:rsidP="0088127C">
            <w:pPr>
              <w:pStyle w:val="OtherTableBody"/>
            </w:pPr>
            <w:r>
              <w:t>0003</w:t>
            </w:r>
          </w:p>
        </w:tc>
        <w:tc>
          <w:tcPr>
            <w:tcW w:w="2600" w:type="dxa"/>
          </w:tcPr>
          <w:p w14:paraId="3E1FD39C" w14:textId="77777777" w:rsidR="00B50050" w:rsidRDefault="00B50050" w:rsidP="0088127C">
            <w:pPr>
              <w:pStyle w:val="OtherTableBody"/>
            </w:pPr>
          </w:p>
        </w:tc>
        <w:tc>
          <w:tcPr>
            <w:tcW w:w="1400" w:type="dxa"/>
          </w:tcPr>
          <w:p w14:paraId="6605D406" w14:textId="77777777" w:rsidR="00B50050" w:rsidRDefault="00B50050" w:rsidP="0088127C">
            <w:pPr>
              <w:pStyle w:val="OtherTableBody"/>
            </w:pPr>
            <w:r>
              <w:t>K34</w:t>
            </w:r>
          </w:p>
        </w:tc>
        <w:tc>
          <w:tcPr>
            <w:tcW w:w="4200" w:type="dxa"/>
          </w:tcPr>
          <w:p w14:paraId="08A3C78B" w14:textId="77777777" w:rsidR="00B50050" w:rsidRDefault="00B50050" w:rsidP="0088127C">
            <w:pPr>
              <w:pStyle w:val="OtherTableBody"/>
            </w:pPr>
            <w:r>
              <w:t>Segment Pattern Response Message</w:t>
            </w:r>
          </w:p>
        </w:tc>
      </w:tr>
      <w:tr w:rsidR="00B50050" w:rsidRPr="001D2E85" w14:paraId="303D8C34" w14:textId="77777777" w:rsidTr="00195548">
        <w:tc>
          <w:tcPr>
            <w:tcW w:w="600" w:type="dxa"/>
          </w:tcPr>
          <w:p w14:paraId="1DC996AA" w14:textId="77777777" w:rsidR="00B50050" w:rsidRDefault="00B50050" w:rsidP="0088127C">
            <w:pPr>
              <w:pStyle w:val="OtherTableBody"/>
            </w:pPr>
          </w:p>
        </w:tc>
        <w:tc>
          <w:tcPr>
            <w:tcW w:w="600" w:type="dxa"/>
          </w:tcPr>
          <w:p w14:paraId="59A5B13A" w14:textId="77777777" w:rsidR="00B50050" w:rsidRDefault="00B50050" w:rsidP="0088127C">
            <w:pPr>
              <w:pStyle w:val="OtherTableBody"/>
            </w:pPr>
            <w:r>
              <w:t>0003</w:t>
            </w:r>
          </w:p>
        </w:tc>
        <w:tc>
          <w:tcPr>
            <w:tcW w:w="2600" w:type="dxa"/>
          </w:tcPr>
          <w:p w14:paraId="448CE41F" w14:textId="77777777" w:rsidR="00B50050" w:rsidRDefault="00B50050" w:rsidP="0088127C">
            <w:pPr>
              <w:pStyle w:val="OtherTableBody"/>
            </w:pPr>
          </w:p>
        </w:tc>
        <w:tc>
          <w:tcPr>
            <w:tcW w:w="1400" w:type="dxa"/>
          </w:tcPr>
          <w:p w14:paraId="6C18623C" w14:textId="77777777" w:rsidR="00B50050" w:rsidRDefault="00B50050" w:rsidP="0088127C">
            <w:pPr>
              <w:pStyle w:val="OtherTableBody"/>
            </w:pPr>
            <w:r>
              <w:t>M01</w:t>
            </w:r>
          </w:p>
        </w:tc>
        <w:tc>
          <w:tcPr>
            <w:tcW w:w="4200" w:type="dxa"/>
          </w:tcPr>
          <w:p w14:paraId="7E7D83FD" w14:textId="77777777" w:rsidR="00B50050" w:rsidRDefault="00B50050" w:rsidP="0088127C">
            <w:pPr>
              <w:pStyle w:val="OtherTableBody"/>
            </w:pPr>
            <w:r>
              <w:t>MFN/MFK - Master file not otherwise specified</w:t>
            </w:r>
          </w:p>
        </w:tc>
      </w:tr>
      <w:tr w:rsidR="00B50050" w:rsidRPr="001D2E85" w14:paraId="7B328DD7" w14:textId="77777777" w:rsidTr="00195548">
        <w:tc>
          <w:tcPr>
            <w:tcW w:w="600" w:type="dxa"/>
          </w:tcPr>
          <w:p w14:paraId="44387424" w14:textId="77777777" w:rsidR="00B50050" w:rsidRDefault="00B50050" w:rsidP="0088127C">
            <w:pPr>
              <w:pStyle w:val="OtherTableBody"/>
            </w:pPr>
          </w:p>
        </w:tc>
        <w:tc>
          <w:tcPr>
            <w:tcW w:w="600" w:type="dxa"/>
          </w:tcPr>
          <w:p w14:paraId="44CC6D55" w14:textId="77777777" w:rsidR="00B50050" w:rsidRDefault="00B50050" w:rsidP="0088127C">
            <w:pPr>
              <w:pStyle w:val="OtherTableBody"/>
            </w:pPr>
            <w:r>
              <w:t>0003</w:t>
            </w:r>
          </w:p>
        </w:tc>
        <w:tc>
          <w:tcPr>
            <w:tcW w:w="2600" w:type="dxa"/>
          </w:tcPr>
          <w:p w14:paraId="718B3110" w14:textId="77777777" w:rsidR="00B50050" w:rsidRDefault="00B50050" w:rsidP="0088127C">
            <w:pPr>
              <w:pStyle w:val="OtherTableBody"/>
            </w:pPr>
          </w:p>
        </w:tc>
        <w:tc>
          <w:tcPr>
            <w:tcW w:w="1400" w:type="dxa"/>
          </w:tcPr>
          <w:p w14:paraId="03E63531" w14:textId="77777777" w:rsidR="00B50050" w:rsidRDefault="00B50050" w:rsidP="0088127C">
            <w:pPr>
              <w:pStyle w:val="OtherTableBody"/>
            </w:pPr>
            <w:r>
              <w:t>M02</w:t>
            </w:r>
          </w:p>
        </w:tc>
        <w:tc>
          <w:tcPr>
            <w:tcW w:w="4200" w:type="dxa"/>
          </w:tcPr>
          <w:p w14:paraId="31934E60" w14:textId="77777777" w:rsidR="00B50050" w:rsidRDefault="00B50050" w:rsidP="0088127C">
            <w:pPr>
              <w:pStyle w:val="OtherTableBody"/>
            </w:pPr>
            <w:r>
              <w:t>MFN/MFK - Master file - staff practitioner</w:t>
            </w:r>
          </w:p>
        </w:tc>
      </w:tr>
      <w:tr w:rsidR="00B50050" w:rsidRPr="001D2E85" w14:paraId="1E69F952" w14:textId="77777777" w:rsidTr="00195548">
        <w:tc>
          <w:tcPr>
            <w:tcW w:w="600" w:type="dxa"/>
          </w:tcPr>
          <w:p w14:paraId="5D78708F" w14:textId="77777777" w:rsidR="00B50050" w:rsidRDefault="00B50050" w:rsidP="0088127C">
            <w:pPr>
              <w:pStyle w:val="OtherTableBody"/>
            </w:pPr>
          </w:p>
        </w:tc>
        <w:tc>
          <w:tcPr>
            <w:tcW w:w="600" w:type="dxa"/>
          </w:tcPr>
          <w:p w14:paraId="7082F6BD" w14:textId="77777777" w:rsidR="00B50050" w:rsidRDefault="00B50050" w:rsidP="0088127C">
            <w:pPr>
              <w:pStyle w:val="OtherTableBody"/>
            </w:pPr>
            <w:r>
              <w:t>0003</w:t>
            </w:r>
          </w:p>
        </w:tc>
        <w:tc>
          <w:tcPr>
            <w:tcW w:w="2600" w:type="dxa"/>
          </w:tcPr>
          <w:p w14:paraId="6B4093DD" w14:textId="77777777" w:rsidR="00B50050" w:rsidRDefault="00B50050" w:rsidP="0088127C">
            <w:pPr>
              <w:pStyle w:val="OtherTableBody"/>
            </w:pPr>
          </w:p>
        </w:tc>
        <w:tc>
          <w:tcPr>
            <w:tcW w:w="1400" w:type="dxa"/>
          </w:tcPr>
          <w:p w14:paraId="27757202" w14:textId="77777777" w:rsidR="00B50050" w:rsidRDefault="00B50050" w:rsidP="0088127C">
            <w:pPr>
              <w:pStyle w:val="OtherTableBody"/>
            </w:pPr>
            <w:r>
              <w:t>M03</w:t>
            </w:r>
          </w:p>
        </w:tc>
        <w:tc>
          <w:tcPr>
            <w:tcW w:w="4200" w:type="dxa"/>
          </w:tcPr>
          <w:p w14:paraId="5FA37FC8" w14:textId="77777777" w:rsidR="00B50050" w:rsidRDefault="00B50050" w:rsidP="0088127C">
            <w:pPr>
              <w:pStyle w:val="OtherTableBody"/>
            </w:pPr>
            <w:r>
              <w:t>MFN/MFK - Master file - test/observation</w:t>
            </w:r>
          </w:p>
        </w:tc>
      </w:tr>
      <w:tr w:rsidR="00B50050" w:rsidRPr="001D2E85" w14:paraId="7FC07986" w14:textId="77777777" w:rsidTr="00195548">
        <w:tc>
          <w:tcPr>
            <w:tcW w:w="600" w:type="dxa"/>
          </w:tcPr>
          <w:p w14:paraId="628E7436" w14:textId="77777777" w:rsidR="00B50050" w:rsidRDefault="00B50050" w:rsidP="0088127C">
            <w:pPr>
              <w:pStyle w:val="OtherTableBody"/>
            </w:pPr>
          </w:p>
        </w:tc>
        <w:tc>
          <w:tcPr>
            <w:tcW w:w="600" w:type="dxa"/>
          </w:tcPr>
          <w:p w14:paraId="0E0D2904" w14:textId="77777777" w:rsidR="00B50050" w:rsidRDefault="00B50050" w:rsidP="0088127C">
            <w:pPr>
              <w:pStyle w:val="OtherTableBody"/>
            </w:pPr>
            <w:r>
              <w:t>0003</w:t>
            </w:r>
          </w:p>
        </w:tc>
        <w:tc>
          <w:tcPr>
            <w:tcW w:w="2600" w:type="dxa"/>
          </w:tcPr>
          <w:p w14:paraId="29EB396C" w14:textId="77777777" w:rsidR="00B50050" w:rsidRDefault="00B50050" w:rsidP="0088127C">
            <w:pPr>
              <w:pStyle w:val="OtherTableBody"/>
            </w:pPr>
          </w:p>
        </w:tc>
        <w:tc>
          <w:tcPr>
            <w:tcW w:w="1400" w:type="dxa"/>
          </w:tcPr>
          <w:p w14:paraId="4006BC33" w14:textId="77777777" w:rsidR="00B50050" w:rsidRDefault="00B50050" w:rsidP="0088127C">
            <w:pPr>
              <w:pStyle w:val="OtherTableBody"/>
            </w:pPr>
            <w:r>
              <w:t>M04</w:t>
            </w:r>
          </w:p>
        </w:tc>
        <w:tc>
          <w:tcPr>
            <w:tcW w:w="4200" w:type="dxa"/>
          </w:tcPr>
          <w:p w14:paraId="5D6ED3CE" w14:textId="77777777" w:rsidR="00B50050" w:rsidRDefault="00B50050" w:rsidP="0088127C">
            <w:pPr>
              <w:pStyle w:val="OtherTableBody"/>
            </w:pPr>
            <w:r>
              <w:t>MFN/MFK - Master files charge description</w:t>
            </w:r>
          </w:p>
        </w:tc>
      </w:tr>
      <w:tr w:rsidR="00B50050" w:rsidRPr="001D2E85" w14:paraId="69D1BCCB" w14:textId="77777777" w:rsidTr="00195548">
        <w:tc>
          <w:tcPr>
            <w:tcW w:w="600" w:type="dxa"/>
          </w:tcPr>
          <w:p w14:paraId="1602F4E8" w14:textId="77777777" w:rsidR="00B50050" w:rsidRDefault="00B50050" w:rsidP="0088127C">
            <w:pPr>
              <w:pStyle w:val="OtherTableBody"/>
            </w:pPr>
          </w:p>
        </w:tc>
        <w:tc>
          <w:tcPr>
            <w:tcW w:w="600" w:type="dxa"/>
          </w:tcPr>
          <w:p w14:paraId="0A7A1910" w14:textId="77777777" w:rsidR="00B50050" w:rsidRDefault="00B50050" w:rsidP="0088127C">
            <w:pPr>
              <w:pStyle w:val="OtherTableBody"/>
            </w:pPr>
            <w:r>
              <w:t>0003</w:t>
            </w:r>
          </w:p>
        </w:tc>
        <w:tc>
          <w:tcPr>
            <w:tcW w:w="2600" w:type="dxa"/>
          </w:tcPr>
          <w:p w14:paraId="092037CF" w14:textId="77777777" w:rsidR="00B50050" w:rsidRDefault="00B50050" w:rsidP="0088127C">
            <w:pPr>
              <w:pStyle w:val="OtherTableBody"/>
            </w:pPr>
          </w:p>
        </w:tc>
        <w:tc>
          <w:tcPr>
            <w:tcW w:w="1400" w:type="dxa"/>
          </w:tcPr>
          <w:p w14:paraId="3409AE22" w14:textId="77777777" w:rsidR="00B50050" w:rsidRDefault="00B50050" w:rsidP="0088127C">
            <w:pPr>
              <w:pStyle w:val="OtherTableBody"/>
            </w:pPr>
            <w:r>
              <w:t>M05</w:t>
            </w:r>
          </w:p>
        </w:tc>
        <w:tc>
          <w:tcPr>
            <w:tcW w:w="4200" w:type="dxa"/>
          </w:tcPr>
          <w:p w14:paraId="726A0F16" w14:textId="77777777" w:rsidR="00B50050" w:rsidRDefault="00B50050" w:rsidP="0088127C">
            <w:pPr>
              <w:pStyle w:val="OtherTableBody"/>
            </w:pPr>
            <w:r>
              <w:t>MFN/MFK - Patient location master file</w:t>
            </w:r>
          </w:p>
        </w:tc>
      </w:tr>
      <w:tr w:rsidR="00B50050" w:rsidRPr="001D2E85" w14:paraId="7F6F9217" w14:textId="77777777" w:rsidTr="00195548">
        <w:tc>
          <w:tcPr>
            <w:tcW w:w="600" w:type="dxa"/>
          </w:tcPr>
          <w:p w14:paraId="2E44B70D" w14:textId="77777777" w:rsidR="00B50050" w:rsidRDefault="00B50050" w:rsidP="0088127C">
            <w:pPr>
              <w:pStyle w:val="OtherTableBody"/>
            </w:pPr>
          </w:p>
        </w:tc>
        <w:tc>
          <w:tcPr>
            <w:tcW w:w="600" w:type="dxa"/>
          </w:tcPr>
          <w:p w14:paraId="1D2F3881" w14:textId="77777777" w:rsidR="00B50050" w:rsidRDefault="00B50050" w:rsidP="0088127C">
            <w:pPr>
              <w:pStyle w:val="OtherTableBody"/>
            </w:pPr>
            <w:r>
              <w:t>0003</w:t>
            </w:r>
          </w:p>
        </w:tc>
        <w:tc>
          <w:tcPr>
            <w:tcW w:w="2600" w:type="dxa"/>
          </w:tcPr>
          <w:p w14:paraId="37976AFB" w14:textId="77777777" w:rsidR="00B50050" w:rsidRDefault="00B50050" w:rsidP="0088127C">
            <w:pPr>
              <w:pStyle w:val="OtherTableBody"/>
            </w:pPr>
          </w:p>
        </w:tc>
        <w:tc>
          <w:tcPr>
            <w:tcW w:w="1400" w:type="dxa"/>
          </w:tcPr>
          <w:p w14:paraId="46EFE8EA" w14:textId="77777777" w:rsidR="00B50050" w:rsidRDefault="00B50050" w:rsidP="0088127C">
            <w:pPr>
              <w:pStyle w:val="OtherTableBody"/>
            </w:pPr>
            <w:r>
              <w:t>M06</w:t>
            </w:r>
          </w:p>
        </w:tc>
        <w:tc>
          <w:tcPr>
            <w:tcW w:w="4200" w:type="dxa"/>
          </w:tcPr>
          <w:p w14:paraId="7CC728A7" w14:textId="77777777" w:rsidR="00B50050" w:rsidRDefault="00B50050" w:rsidP="0088127C">
            <w:pPr>
              <w:pStyle w:val="OtherTableBody"/>
            </w:pPr>
            <w:r>
              <w:t>MFN/MFK - Clinical study with phases and schedules master file</w:t>
            </w:r>
          </w:p>
        </w:tc>
      </w:tr>
      <w:tr w:rsidR="00B50050" w:rsidRPr="001D2E85" w14:paraId="76DE200C" w14:textId="77777777" w:rsidTr="00195548">
        <w:tc>
          <w:tcPr>
            <w:tcW w:w="600" w:type="dxa"/>
          </w:tcPr>
          <w:p w14:paraId="76446D45" w14:textId="77777777" w:rsidR="00B50050" w:rsidRDefault="00B50050" w:rsidP="0088127C">
            <w:pPr>
              <w:pStyle w:val="OtherTableBody"/>
            </w:pPr>
          </w:p>
        </w:tc>
        <w:tc>
          <w:tcPr>
            <w:tcW w:w="600" w:type="dxa"/>
          </w:tcPr>
          <w:p w14:paraId="3A20E614" w14:textId="77777777" w:rsidR="00B50050" w:rsidRDefault="00B50050" w:rsidP="0088127C">
            <w:pPr>
              <w:pStyle w:val="OtherTableBody"/>
            </w:pPr>
            <w:r>
              <w:t>0003</w:t>
            </w:r>
          </w:p>
        </w:tc>
        <w:tc>
          <w:tcPr>
            <w:tcW w:w="2600" w:type="dxa"/>
          </w:tcPr>
          <w:p w14:paraId="1B276A67" w14:textId="77777777" w:rsidR="00B50050" w:rsidRDefault="00B50050" w:rsidP="0088127C">
            <w:pPr>
              <w:pStyle w:val="OtherTableBody"/>
            </w:pPr>
          </w:p>
        </w:tc>
        <w:tc>
          <w:tcPr>
            <w:tcW w:w="1400" w:type="dxa"/>
          </w:tcPr>
          <w:p w14:paraId="5229C2CA" w14:textId="77777777" w:rsidR="00B50050" w:rsidRDefault="00B50050" w:rsidP="0088127C">
            <w:pPr>
              <w:pStyle w:val="OtherTableBody"/>
            </w:pPr>
            <w:r>
              <w:t>M07</w:t>
            </w:r>
          </w:p>
        </w:tc>
        <w:tc>
          <w:tcPr>
            <w:tcW w:w="4200" w:type="dxa"/>
          </w:tcPr>
          <w:p w14:paraId="2722A344" w14:textId="77777777" w:rsidR="00B50050" w:rsidRDefault="00B50050" w:rsidP="0088127C">
            <w:pPr>
              <w:pStyle w:val="OtherTableBody"/>
            </w:pPr>
            <w:r>
              <w:t>MFN/MFK - Clinical study without phases but with schedules master file</w:t>
            </w:r>
          </w:p>
        </w:tc>
      </w:tr>
      <w:tr w:rsidR="00B50050" w:rsidRPr="001D2E85" w14:paraId="4B64B125" w14:textId="77777777" w:rsidTr="00195548">
        <w:tc>
          <w:tcPr>
            <w:tcW w:w="600" w:type="dxa"/>
          </w:tcPr>
          <w:p w14:paraId="42805CFA" w14:textId="77777777" w:rsidR="00B50050" w:rsidRDefault="00B50050" w:rsidP="0088127C">
            <w:pPr>
              <w:pStyle w:val="OtherTableBody"/>
            </w:pPr>
          </w:p>
        </w:tc>
        <w:tc>
          <w:tcPr>
            <w:tcW w:w="600" w:type="dxa"/>
          </w:tcPr>
          <w:p w14:paraId="517BBCF5" w14:textId="77777777" w:rsidR="00B50050" w:rsidRDefault="00B50050" w:rsidP="0088127C">
            <w:pPr>
              <w:pStyle w:val="OtherTableBody"/>
            </w:pPr>
            <w:r>
              <w:t>0003</w:t>
            </w:r>
          </w:p>
        </w:tc>
        <w:tc>
          <w:tcPr>
            <w:tcW w:w="2600" w:type="dxa"/>
          </w:tcPr>
          <w:p w14:paraId="130CF08D" w14:textId="77777777" w:rsidR="00B50050" w:rsidRDefault="00B50050" w:rsidP="0088127C">
            <w:pPr>
              <w:pStyle w:val="OtherTableBody"/>
            </w:pPr>
          </w:p>
        </w:tc>
        <w:tc>
          <w:tcPr>
            <w:tcW w:w="1400" w:type="dxa"/>
          </w:tcPr>
          <w:p w14:paraId="72751A20" w14:textId="77777777" w:rsidR="00B50050" w:rsidRDefault="00B50050" w:rsidP="0088127C">
            <w:pPr>
              <w:pStyle w:val="OtherTableBody"/>
            </w:pPr>
            <w:r>
              <w:t>M08</w:t>
            </w:r>
          </w:p>
        </w:tc>
        <w:tc>
          <w:tcPr>
            <w:tcW w:w="4200" w:type="dxa"/>
          </w:tcPr>
          <w:p w14:paraId="117833B7" w14:textId="77777777" w:rsidR="00B50050" w:rsidRDefault="00B50050" w:rsidP="0088127C">
            <w:pPr>
              <w:pStyle w:val="OtherTableBody"/>
            </w:pPr>
            <w:r>
              <w:t>MFN/MFK - Test/observation (numeric) master file</w:t>
            </w:r>
          </w:p>
        </w:tc>
      </w:tr>
      <w:tr w:rsidR="00B50050" w:rsidRPr="001D2E85" w14:paraId="2FE9CB62" w14:textId="77777777" w:rsidTr="00195548">
        <w:tc>
          <w:tcPr>
            <w:tcW w:w="600" w:type="dxa"/>
          </w:tcPr>
          <w:p w14:paraId="70ECC516" w14:textId="77777777" w:rsidR="00B50050" w:rsidRDefault="00B50050" w:rsidP="0088127C">
            <w:pPr>
              <w:pStyle w:val="OtherTableBody"/>
            </w:pPr>
          </w:p>
        </w:tc>
        <w:tc>
          <w:tcPr>
            <w:tcW w:w="600" w:type="dxa"/>
          </w:tcPr>
          <w:p w14:paraId="4651C55E" w14:textId="77777777" w:rsidR="00B50050" w:rsidRDefault="00B50050" w:rsidP="0088127C">
            <w:pPr>
              <w:pStyle w:val="OtherTableBody"/>
            </w:pPr>
            <w:r>
              <w:t>0003</w:t>
            </w:r>
          </w:p>
        </w:tc>
        <w:tc>
          <w:tcPr>
            <w:tcW w:w="2600" w:type="dxa"/>
          </w:tcPr>
          <w:p w14:paraId="4A0D8209" w14:textId="77777777" w:rsidR="00B50050" w:rsidRDefault="00B50050" w:rsidP="0088127C">
            <w:pPr>
              <w:pStyle w:val="OtherTableBody"/>
            </w:pPr>
          </w:p>
        </w:tc>
        <w:tc>
          <w:tcPr>
            <w:tcW w:w="1400" w:type="dxa"/>
          </w:tcPr>
          <w:p w14:paraId="034279C7" w14:textId="77777777" w:rsidR="00B50050" w:rsidRDefault="00B50050" w:rsidP="0088127C">
            <w:pPr>
              <w:pStyle w:val="OtherTableBody"/>
            </w:pPr>
            <w:r>
              <w:t>M09</w:t>
            </w:r>
          </w:p>
        </w:tc>
        <w:tc>
          <w:tcPr>
            <w:tcW w:w="4200" w:type="dxa"/>
          </w:tcPr>
          <w:p w14:paraId="284666FD" w14:textId="77777777" w:rsidR="00B50050" w:rsidRDefault="00B50050" w:rsidP="0088127C">
            <w:pPr>
              <w:pStyle w:val="OtherTableBody"/>
            </w:pPr>
            <w:r>
              <w:t>MFN/MFK - Test/observation (categorical) master file</w:t>
            </w:r>
          </w:p>
        </w:tc>
      </w:tr>
      <w:tr w:rsidR="00B50050" w:rsidRPr="001D2E85" w14:paraId="4195D304" w14:textId="77777777" w:rsidTr="00195548">
        <w:tc>
          <w:tcPr>
            <w:tcW w:w="600" w:type="dxa"/>
          </w:tcPr>
          <w:p w14:paraId="372C466B" w14:textId="77777777" w:rsidR="00B50050" w:rsidRDefault="00B50050" w:rsidP="0088127C">
            <w:pPr>
              <w:pStyle w:val="OtherTableBody"/>
            </w:pPr>
          </w:p>
        </w:tc>
        <w:tc>
          <w:tcPr>
            <w:tcW w:w="600" w:type="dxa"/>
          </w:tcPr>
          <w:p w14:paraId="38964C37" w14:textId="77777777" w:rsidR="00B50050" w:rsidRDefault="00B50050" w:rsidP="0088127C">
            <w:pPr>
              <w:pStyle w:val="OtherTableBody"/>
            </w:pPr>
            <w:r>
              <w:t>0003</w:t>
            </w:r>
          </w:p>
        </w:tc>
        <w:tc>
          <w:tcPr>
            <w:tcW w:w="2600" w:type="dxa"/>
          </w:tcPr>
          <w:p w14:paraId="78F6AF8C" w14:textId="77777777" w:rsidR="00B50050" w:rsidRDefault="00B50050" w:rsidP="0088127C">
            <w:pPr>
              <w:pStyle w:val="OtherTableBody"/>
            </w:pPr>
          </w:p>
        </w:tc>
        <w:tc>
          <w:tcPr>
            <w:tcW w:w="1400" w:type="dxa"/>
          </w:tcPr>
          <w:p w14:paraId="2AB97856" w14:textId="77777777" w:rsidR="00B50050" w:rsidRDefault="00B50050" w:rsidP="0088127C">
            <w:pPr>
              <w:pStyle w:val="OtherTableBody"/>
            </w:pPr>
            <w:r>
              <w:t>M10</w:t>
            </w:r>
          </w:p>
        </w:tc>
        <w:tc>
          <w:tcPr>
            <w:tcW w:w="4200" w:type="dxa"/>
          </w:tcPr>
          <w:p w14:paraId="284A3311" w14:textId="77777777" w:rsidR="00B50050" w:rsidRDefault="00B50050" w:rsidP="0088127C">
            <w:pPr>
              <w:pStyle w:val="OtherTableBody"/>
            </w:pPr>
            <w:r>
              <w:t>MFN/MFK - Test /observation batteries master file</w:t>
            </w:r>
          </w:p>
        </w:tc>
      </w:tr>
      <w:tr w:rsidR="00B50050" w:rsidRPr="001D2E85" w14:paraId="504461EE" w14:textId="77777777" w:rsidTr="00195548">
        <w:tc>
          <w:tcPr>
            <w:tcW w:w="600" w:type="dxa"/>
          </w:tcPr>
          <w:p w14:paraId="2BCD1101" w14:textId="77777777" w:rsidR="00B50050" w:rsidRDefault="00B50050" w:rsidP="0088127C">
            <w:pPr>
              <w:pStyle w:val="OtherTableBody"/>
            </w:pPr>
          </w:p>
        </w:tc>
        <w:tc>
          <w:tcPr>
            <w:tcW w:w="600" w:type="dxa"/>
          </w:tcPr>
          <w:p w14:paraId="751210F4" w14:textId="77777777" w:rsidR="00B50050" w:rsidRDefault="00B50050" w:rsidP="0088127C">
            <w:pPr>
              <w:pStyle w:val="OtherTableBody"/>
            </w:pPr>
            <w:r>
              <w:t>0003</w:t>
            </w:r>
          </w:p>
        </w:tc>
        <w:tc>
          <w:tcPr>
            <w:tcW w:w="2600" w:type="dxa"/>
          </w:tcPr>
          <w:p w14:paraId="51214651" w14:textId="77777777" w:rsidR="00B50050" w:rsidRDefault="00B50050" w:rsidP="0088127C">
            <w:pPr>
              <w:pStyle w:val="OtherTableBody"/>
            </w:pPr>
          </w:p>
        </w:tc>
        <w:tc>
          <w:tcPr>
            <w:tcW w:w="1400" w:type="dxa"/>
          </w:tcPr>
          <w:p w14:paraId="04937E00" w14:textId="77777777" w:rsidR="00B50050" w:rsidRDefault="00B50050" w:rsidP="0088127C">
            <w:pPr>
              <w:pStyle w:val="OtherTableBody"/>
            </w:pPr>
            <w:r>
              <w:t>M11</w:t>
            </w:r>
          </w:p>
        </w:tc>
        <w:tc>
          <w:tcPr>
            <w:tcW w:w="4200" w:type="dxa"/>
          </w:tcPr>
          <w:p w14:paraId="2955810C" w14:textId="77777777" w:rsidR="00B50050" w:rsidRDefault="00B50050" w:rsidP="0088127C">
            <w:pPr>
              <w:pStyle w:val="OtherTableBody"/>
            </w:pPr>
            <w:r>
              <w:t>MFN/MFK - Test/calculated observations master file</w:t>
            </w:r>
          </w:p>
        </w:tc>
      </w:tr>
      <w:tr w:rsidR="00B50050" w:rsidRPr="001D2E85" w14:paraId="029F03A7" w14:textId="77777777" w:rsidTr="00195548">
        <w:tc>
          <w:tcPr>
            <w:tcW w:w="600" w:type="dxa"/>
          </w:tcPr>
          <w:p w14:paraId="6A6DC69E" w14:textId="77777777" w:rsidR="00B50050" w:rsidRDefault="00B50050" w:rsidP="0088127C">
            <w:pPr>
              <w:pStyle w:val="OtherTableBody"/>
            </w:pPr>
          </w:p>
        </w:tc>
        <w:tc>
          <w:tcPr>
            <w:tcW w:w="600" w:type="dxa"/>
          </w:tcPr>
          <w:p w14:paraId="10698F77" w14:textId="77777777" w:rsidR="00B50050" w:rsidRDefault="00B50050" w:rsidP="0088127C">
            <w:pPr>
              <w:pStyle w:val="OtherTableBody"/>
            </w:pPr>
            <w:r>
              <w:t>0003</w:t>
            </w:r>
          </w:p>
        </w:tc>
        <w:tc>
          <w:tcPr>
            <w:tcW w:w="2600" w:type="dxa"/>
          </w:tcPr>
          <w:p w14:paraId="3CB18992" w14:textId="77777777" w:rsidR="00B50050" w:rsidRDefault="00B50050" w:rsidP="0088127C">
            <w:pPr>
              <w:pStyle w:val="OtherTableBody"/>
            </w:pPr>
          </w:p>
        </w:tc>
        <w:tc>
          <w:tcPr>
            <w:tcW w:w="1400" w:type="dxa"/>
          </w:tcPr>
          <w:p w14:paraId="01F76881" w14:textId="77777777" w:rsidR="00B50050" w:rsidRDefault="00B50050" w:rsidP="0088127C">
            <w:pPr>
              <w:pStyle w:val="OtherTableBody"/>
            </w:pPr>
            <w:r>
              <w:t>M12</w:t>
            </w:r>
          </w:p>
        </w:tc>
        <w:tc>
          <w:tcPr>
            <w:tcW w:w="4200" w:type="dxa"/>
          </w:tcPr>
          <w:p w14:paraId="0B70D4C3" w14:textId="77777777" w:rsidR="00B50050" w:rsidRDefault="00B50050" w:rsidP="0088127C">
            <w:pPr>
              <w:pStyle w:val="OtherTableBody"/>
            </w:pPr>
            <w:r>
              <w:t>MFN/MFK - Master file notification message</w:t>
            </w:r>
          </w:p>
        </w:tc>
      </w:tr>
      <w:tr w:rsidR="00B50050" w:rsidRPr="001D2E85" w14:paraId="7021E3EF" w14:textId="77777777" w:rsidTr="00195548">
        <w:tc>
          <w:tcPr>
            <w:tcW w:w="600" w:type="dxa"/>
          </w:tcPr>
          <w:p w14:paraId="295BDABA" w14:textId="77777777" w:rsidR="00B50050" w:rsidRDefault="00B50050" w:rsidP="0088127C">
            <w:pPr>
              <w:pStyle w:val="OtherTableBody"/>
            </w:pPr>
          </w:p>
        </w:tc>
        <w:tc>
          <w:tcPr>
            <w:tcW w:w="600" w:type="dxa"/>
          </w:tcPr>
          <w:p w14:paraId="43E2DD94" w14:textId="77777777" w:rsidR="00B50050" w:rsidRDefault="00B50050" w:rsidP="0088127C">
            <w:pPr>
              <w:pStyle w:val="OtherTableBody"/>
            </w:pPr>
            <w:r>
              <w:t>0003</w:t>
            </w:r>
          </w:p>
        </w:tc>
        <w:tc>
          <w:tcPr>
            <w:tcW w:w="2600" w:type="dxa"/>
          </w:tcPr>
          <w:p w14:paraId="715B4FB4" w14:textId="77777777" w:rsidR="00B50050" w:rsidRDefault="00B50050" w:rsidP="0088127C">
            <w:pPr>
              <w:pStyle w:val="OtherTableBody"/>
            </w:pPr>
          </w:p>
        </w:tc>
        <w:tc>
          <w:tcPr>
            <w:tcW w:w="1400" w:type="dxa"/>
          </w:tcPr>
          <w:p w14:paraId="570D9D88" w14:textId="77777777" w:rsidR="00B50050" w:rsidRDefault="00B50050" w:rsidP="0088127C">
            <w:pPr>
              <w:pStyle w:val="OtherTableBody"/>
            </w:pPr>
            <w:r>
              <w:t>M13</w:t>
            </w:r>
          </w:p>
        </w:tc>
        <w:tc>
          <w:tcPr>
            <w:tcW w:w="4200" w:type="dxa"/>
          </w:tcPr>
          <w:p w14:paraId="40614F09" w14:textId="77777777" w:rsidR="00B50050" w:rsidRDefault="00B50050" w:rsidP="0088127C">
            <w:pPr>
              <w:pStyle w:val="OtherTableBody"/>
            </w:pPr>
            <w:r>
              <w:t>MFN/MFK - Master file notification - general</w:t>
            </w:r>
          </w:p>
        </w:tc>
      </w:tr>
      <w:tr w:rsidR="00B50050" w:rsidRPr="001D2E85" w14:paraId="1BEC5406" w14:textId="77777777" w:rsidTr="00195548">
        <w:tc>
          <w:tcPr>
            <w:tcW w:w="600" w:type="dxa"/>
          </w:tcPr>
          <w:p w14:paraId="5F323598" w14:textId="77777777" w:rsidR="00B50050" w:rsidRDefault="00B50050" w:rsidP="0088127C">
            <w:pPr>
              <w:pStyle w:val="OtherTableBody"/>
            </w:pPr>
          </w:p>
        </w:tc>
        <w:tc>
          <w:tcPr>
            <w:tcW w:w="600" w:type="dxa"/>
          </w:tcPr>
          <w:p w14:paraId="243EE61B" w14:textId="77777777" w:rsidR="00B50050" w:rsidRDefault="00B50050" w:rsidP="0088127C">
            <w:pPr>
              <w:pStyle w:val="OtherTableBody"/>
            </w:pPr>
            <w:r>
              <w:t>0003</w:t>
            </w:r>
          </w:p>
        </w:tc>
        <w:tc>
          <w:tcPr>
            <w:tcW w:w="2600" w:type="dxa"/>
          </w:tcPr>
          <w:p w14:paraId="1C0E6424" w14:textId="77777777" w:rsidR="00B50050" w:rsidRDefault="00B50050" w:rsidP="0088127C">
            <w:pPr>
              <w:pStyle w:val="OtherTableBody"/>
            </w:pPr>
          </w:p>
        </w:tc>
        <w:tc>
          <w:tcPr>
            <w:tcW w:w="1400" w:type="dxa"/>
          </w:tcPr>
          <w:p w14:paraId="6F2473BF" w14:textId="77777777" w:rsidR="00B50050" w:rsidRDefault="00B50050" w:rsidP="0088127C">
            <w:pPr>
              <w:pStyle w:val="OtherTableBody"/>
            </w:pPr>
            <w:r>
              <w:t>M14</w:t>
            </w:r>
          </w:p>
        </w:tc>
        <w:tc>
          <w:tcPr>
            <w:tcW w:w="4200" w:type="dxa"/>
          </w:tcPr>
          <w:p w14:paraId="647948D7" w14:textId="77777777" w:rsidR="00B50050" w:rsidRDefault="00B50050" w:rsidP="0088127C">
            <w:pPr>
              <w:pStyle w:val="OtherTableBody"/>
            </w:pPr>
            <w:r>
              <w:t>MFN/MFK - Master file notification - site defined</w:t>
            </w:r>
          </w:p>
        </w:tc>
      </w:tr>
      <w:tr w:rsidR="00B50050" w:rsidRPr="001D2E85" w14:paraId="17E886A2" w14:textId="77777777" w:rsidTr="00195548">
        <w:tc>
          <w:tcPr>
            <w:tcW w:w="600" w:type="dxa"/>
          </w:tcPr>
          <w:p w14:paraId="54601D94" w14:textId="77777777" w:rsidR="00B50050" w:rsidRDefault="00B50050" w:rsidP="0088127C">
            <w:pPr>
              <w:pStyle w:val="OtherTableBody"/>
            </w:pPr>
          </w:p>
        </w:tc>
        <w:tc>
          <w:tcPr>
            <w:tcW w:w="600" w:type="dxa"/>
          </w:tcPr>
          <w:p w14:paraId="065BA7D6" w14:textId="77777777" w:rsidR="00B50050" w:rsidRDefault="00B50050" w:rsidP="0088127C">
            <w:pPr>
              <w:pStyle w:val="OtherTableBody"/>
            </w:pPr>
            <w:r>
              <w:t>0003</w:t>
            </w:r>
          </w:p>
        </w:tc>
        <w:tc>
          <w:tcPr>
            <w:tcW w:w="2600" w:type="dxa"/>
          </w:tcPr>
          <w:p w14:paraId="054273E5" w14:textId="77777777" w:rsidR="00B50050" w:rsidRDefault="00B50050" w:rsidP="0088127C">
            <w:pPr>
              <w:pStyle w:val="OtherTableBody"/>
            </w:pPr>
          </w:p>
        </w:tc>
        <w:tc>
          <w:tcPr>
            <w:tcW w:w="1400" w:type="dxa"/>
          </w:tcPr>
          <w:p w14:paraId="6164BFAD" w14:textId="77777777" w:rsidR="00B50050" w:rsidRDefault="00B50050" w:rsidP="0088127C">
            <w:pPr>
              <w:pStyle w:val="OtherTableBody"/>
            </w:pPr>
            <w:r>
              <w:t>M15</w:t>
            </w:r>
          </w:p>
        </w:tc>
        <w:tc>
          <w:tcPr>
            <w:tcW w:w="4200" w:type="dxa"/>
          </w:tcPr>
          <w:p w14:paraId="711A457B" w14:textId="77777777" w:rsidR="00B50050" w:rsidRDefault="00B50050" w:rsidP="0088127C">
            <w:pPr>
              <w:pStyle w:val="OtherTableBody"/>
            </w:pPr>
            <w:r>
              <w:t>MFN/MFK - Inventory item master file notification</w:t>
            </w:r>
          </w:p>
        </w:tc>
      </w:tr>
      <w:tr w:rsidR="00B50050" w:rsidRPr="001D2E85" w14:paraId="4C10C638" w14:textId="77777777" w:rsidTr="00195548">
        <w:tc>
          <w:tcPr>
            <w:tcW w:w="600" w:type="dxa"/>
          </w:tcPr>
          <w:p w14:paraId="4E81AD92" w14:textId="77777777" w:rsidR="00B50050" w:rsidRDefault="00B50050" w:rsidP="0088127C">
            <w:pPr>
              <w:pStyle w:val="OtherTableBody"/>
            </w:pPr>
          </w:p>
        </w:tc>
        <w:tc>
          <w:tcPr>
            <w:tcW w:w="600" w:type="dxa"/>
          </w:tcPr>
          <w:p w14:paraId="5FECA722" w14:textId="77777777" w:rsidR="00B50050" w:rsidRDefault="00B50050" w:rsidP="0088127C">
            <w:pPr>
              <w:pStyle w:val="OtherTableBody"/>
            </w:pPr>
            <w:r>
              <w:t>0003</w:t>
            </w:r>
          </w:p>
        </w:tc>
        <w:tc>
          <w:tcPr>
            <w:tcW w:w="2600" w:type="dxa"/>
          </w:tcPr>
          <w:p w14:paraId="14D4AF2D" w14:textId="77777777" w:rsidR="00B50050" w:rsidRDefault="00B50050" w:rsidP="0088127C">
            <w:pPr>
              <w:pStyle w:val="OtherTableBody"/>
            </w:pPr>
          </w:p>
        </w:tc>
        <w:tc>
          <w:tcPr>
            <w:tcW w:w="1400" w:type="dxa"/>
          </w:tcPr>
          <w:p w14:paraId="3E51136F" w14:textId="77777777" w:rsidR="00B50050" w:rsidRDefault="00B50050" w:rsidP="0088127C">
            <w:pPr>
              <w:pStyle w:val="OtherTableBody"/>
            </w:pPr>
            <w:r>
              <w:t>M16</w:t>
            </w:r>
          </w:p>
        </w:tc>
        <w:tc>
          <w:tcPr>
            <w:tcW w:w="4200" w:type="dxa"/>
          </w:tcPr>
          <w:p w14:paraId="47636B1B" w14:textId="77777777" w:rsidR="00B50050" w:rsidRDefault="00B50050" w:rsidP="0088127C">
            <w:pPr>
              <w:pStyle w:val="OtherTableBody"/>
            </w:pPr>
            <w:r>
              <w:t>MFN/MFK - Master File Notification Inventory Item Enhanced</w:t>
            </w:r>
          </w:p>
        </w:tc>
      </w:tr>
      <w:tr w:rsidR="00B50050" w14:paraId="32754998" w14:textId="77777777" w:rsidTr="00195548">
        <w:tc>
          <w:tcPr>
            <w:tcW w:w="600" w:type="dxa"/>
          </w:tcPr>
          <w:p w14:paraId="3A914343" w14:textId="77777777" w:rsidR="00B50050" w:rsidRDefault="00B50050" w:rsidP="0088127C">
            <w:pPr>
              <w:pStyle w:val="OtherTableBody"/>
            </w:pPr>
          </w:p>
        </w:tc>
        <w:tc>
          <w:tcPr>
            <w:tcW w:w="600" w:type="dxa"/>
          </w:tcPr>
          <w:p w14:paraId="71CE30E9" w14:textId="77777777" w:rsidR="00B50050" w:rsidRDefault="00B50050" w:rsidP="0088127C">
            <w:pPr>
              <w:pStyle w:val="OtherTableBody"/>
            </w:pPr>
            <w:r>
              <w:t>0003</w:t>
            </w:r>
          </w:p>
        </w:tc>
        <w:tc>
          <w:tcPr>
            <w:tcW w:w="2600" w:type="dxa"/>
          </w:tcPr>
          <w:p w14:paraId="0E37571B" w14:textId="77777777" w:rsidR="00B50050" w:rsidRDefault="00B50050" w:rsidP="0088127C">
            <w:pPr>
              <w:pStyle w:val="OtherTableBody"/>
            </w:pPr>
          </w:p>
        </w:tc>
        <w:tc>
          <w:tcPr>
            <w:tcW w:w="1400" w:type="dxa"/>
          </w:tcPr>
          <w:p w14:paraId="7C154F0B" w14:textId="77777777" w:rsidR="00B50050" w:rsidRDefault="00B50050" w:rsidP="0088127C">
            <w:pPr>
              <w:pStyle w:val="OtherTableBody"/>
            </w:pPr>
            <w:r>
              <w:t>M17</w:t>
            </w:r>
          </w:p>
        </w:tc>
        <w:tc>
          <w:tcPr>
            <w:tcW w:w="4200" w:type="dxa"/>
          </w:tcPr>
          <w:p w14:paraId="58864797" w14:textId="77777777" w:rsidR="00B50050" w:rsidRDefault="00B50050" w:rsidP="0088127C">
            <w:pPr>
              <w:pStyle w:val="OtherTableBody"/>
            </w:pPr>
            <w:r>
              <w:t>DRG Master File Message</w:t>
            </w:r>
          </w:p>
        </w:tc>
      </w:tr>
      <w:tr w:rsidR="00B50050" w:rsidRPr="001D2E85" w14:paraId="6F987EA8" w14:textId="77777777" w:rsidTr="00195548">
        <w:tc>
          <w:tcPr>
            <w:tcW w:w="600" w:type="dxa"/>
          </w:tcPr>
          <w:p w14:paraId="5895089C" w14:textId="77777777" w:rsidR="00B50050" w:rsidRDefault="00B50050" w:rsidP="0088127C">
            <w:pPr>
              <w:pStyle w:val="OtherTableBody"/>
            </w:pPr>
          </w:p>
        </w:tc>
        <w:tc>
          <w:tcPr>
            <w:tcW w:w="600" w:type="dxa"/>
          </w:tcPr>
          <w:p w14:paraId="687831F2" w14:textId="77777777" w:rsidR="00B50050" w:rsidRDefault="00B50050" w:rsidP="0088127C">
            <w:pPr>
              <w:pStyle w:val="OtherTableBody"/>
            </w:pPr>
            <w:r>
              <w:t>0003</w:t>
            </w:r>
          </w:p>
        </w:tc>
        <w:tc>
          <w:tcPr>
            <w:tcW w:w="2600" w:type="dxa"/>
          </w:tcPr>
          <w:p w14:paraId="6620F29E" w14:textId="77777777" w:rsidR="00B50050" w:rsidRDefault="00B50050" w:rsidP="0088127C">
            <w:pPr>
              <w:pStyle w:val="OtherTableBody"/>
            </w:pPr>
          </w:p>
        </w:tc>
        <w:tc>
          <w:tcPr>
            <w:tcW w:w="1400" w:type="dxa"/>
          </w:tcPr>
          <w:p w14:paraId="19089235" w14:textId="77777777" w:rsidR="00B50050" w:rsidRDefault="00B50050" w:rsidP="0088127C">
            <w:pPr>
              <w:pStyle w:val="OtherTableBody"/>
            </w:pPr>
            <w:r>
              <w:t>M18</w:t>
            </w:r>
          </w:p>
        </w:tc>
        <w:tc>
          <w:tcPr>
            <w:tcW w:w="4200" w:type="dxa"/>
          </w:tcPr>
          <w:p w14:paraId="78DDC9ED" w14:textId="77777777" w:rsidR="00B50050" w:rsidRDefault="00B50050" w:rsidP="0088127C">
            <w:pPr>
              <w:pStyle w:val="OtherTableBody"/>
            </w:pPr>
            <w:r>
              <w:t>MFN/MFK - Master file notification - Test/Observation (Payer)</w:t>
            </w:r>
          </w:p>
        </w:tc>
      </w:tr>
      <w:tr w:rsidR="00B50050" w:rsidRPr="001D2E85" w14:paraId="3BCC851C" w14:textId="77777777" w:rsidTr="00195548">
        <w:tc>
          <w:tcPr>
            <w:tcW w:w="600" w:type="dxa"/>
          </w:tcPr>
          <w:p w14:paraId="483FF315" w14:textId="77777777" w:rsidR="00B50050" w:rsidRDefault="00B50050" w:rsidP="0088127C">
            <w:pPr>
              <w:pStyle w:val="OtherTableBody"/>
            </w:pPr>
          </w:p>
        </w:tc>
        <w:tc>
          <w:tcPr>
            <w:tcW w:w="600" w:type="dxa"/>
          </w:tcPr>
          <w:p w14:paraId="585D56CD" w14:textId="77777777" w:rsidR="00B50050" w:rsidRDefault="00B50050" w:rsidP="0088127C">
            <w:pPr>
              <w:pStyle w:val="OtherTableBody"/>
            </w:pPr>
            <w:r>
              <w:t>0003</w:t>
            </w:r>
          </w:p>
        </w:tc>
        <w:tc>
          <w:tcPr>
            <w:tcW w:w="2600" w:type="dxa"/>
          </w:tcPr>
          <w:p w14:paraId="0FD7DF13" w14:textId="77777777" w:rsidR="00B50050" w:rsidRDefault="00B50050" w:rsidP="0088127C">
            <w:pPr>
              <w:pStyle w:val="OtherTableBody"/>
            </w:pPr>
          </w:p>
        </w:tc>
        <w:tc>
          <w:tcPr>
            <w:tcW w:w="1400" w:type="dxa"/>
          </w:tcPr>
          <w:p w14:paraId="6795A541" w14:textId="77777777" w:rsidR="00B50050" w:rsidRDefault="00B50050" w:rsidP="0088127C">
            <w:pPr>
              <w:pStyle w:val="OtherTableBody"/>
            </w:pPr>
            <w:r>
              <w:t>N01</w:t>
            </w:r>
          </w:p>
        </w:tc>
        <w:tc>
          <w:tcPr>
            <w:tcW w:w="4200" w:type="dxa"/>
          </w:tcPr>
          <w:p w14:paraId="72F1A825" w14:textId="77777777" w:rsidR="00B50050" w:rsidRDefault="00B50050" w:rsidP="0088127C">
            <w:pPr>
              <w:pStyle w:val="OtherTableBody"/>
            </w:pPr>
            <w:r>
              <w:t>NMQ/NMR - Application management query message</w:t>
            </w:r>
          </w:p>
        </w:tc>
      </w:tr>
      <w:tr w:rsidR="00B50050" w:rsidRPr="001D2E85" w14:paraId="6E29285F" w14:textId="77777777" w:rsidTr="00195548">
        <w:tc>
          <w:tcPr>
            <w:tcW w:w="600" w:type="dxa"/>
          </w:tcPr>
          <w:p w14:paraId="301B4BC7" w14:textId="77777777" w:rsidR="00B50050" w:rsidRDefault="00B50050" w:rsidP="0088127C">
            <w:pPr>
              <w:pStyle w:val="OtherTableBody"/>
            </w:pPr>
          </w:p>
        </w:tc>
        <w:tc>
          <w:tcPr>
            <w:tcW w:w="600" w:type="dxa"/>
          </w:tcPr>
          <w:p w14:paraId="2236EB82" w14:textId="77777777" w:rsidR="00B50050" w:rsidRDefault="00B50050" w:rsidP="0088127C">
            <w:pPr>
              <w:pStyle w:val="OtherTableBody"/>
            </w:pPr>
            <w:r>
              <w:t>0003</w:t>
            </w:r>
          </w:p>
        </w:tc>
        <w:tc>
          <w:tcPr>
            <w:tcW w:w="2600" w:type="dxa"/>
          </w:tcPr>
          <w:p w14:paraId="2FF5A861" w14:textId="77777777" w:rsidR="00B50050" w:rsidRDefault="00B50050" w:rsidP="0088127C">
            <w:pPr>
              <w:pStyle w:val="OtherTableBody"/>
            </w:pPr>
          </w:p>
        </w:tc>
        <w:tc>
          <w:tcPr>
            <w:tcW w:w="1400" w:type="dxa"/>
          </w:tcPr>
          <w:p w14:paraId="7E495605" w14:textId="77777777" w:rsidR="00B50050" w:rsidRDefault="00B50050" w:rsidP="0088127C">
            <w:pPr>
              <w:pStyle w:val="OtherTableBody"/>
            </w:pPr>
            <w:r>
              <w:t>N02</w:t>
            </w:r>
          </w:p>
        </w:tc>
        <w:tc>
          <w:tcPr>
            <w:tcW w:w="4200" w:type="dxa"/>
          </w:tcPr>
          <w:p w14:paraId="5E75F447" w14:textId="77777777" w:rsidR="00B50050" w:rsidRDefault="00B50050" w:rsidP="0088127C">
            <w:pPr>
              <w:pStyle w:val="OtherTableBody"/>
            </w:pPr>
            <w:r>
              <w:t>NMD/ACK - Application management data message (unsolicited)</w:t>
            </w:r>
          </w:p>
        </w:tc>
      </w:tr>
      <w:tr w:rsidR="00B50050" w:rsidRPr="001D2E85" w14:paraId="2FA07EF8" w14:textId="77777777" w:rsidTr="00195548">
        <w:tc>
          <w:tcPr>
            <w:tcW w:w="600" w:type="dxa"/>
          </w:tcPr>
          <w:p w14:paraId="3BFEC9E2" w14:textId="77777777" w:rsidR="00B50050" w:rsidRDefault="00B50050" w:rsidP="0088127C">
            <w:pPr>
              <w:pStyle w:val="OtherTableBody"/>
            </w:pPr>
          </w:p>
        </w:tc>
        <w:tc>
          <w:tcPr>
            <w:tcW w:w="600" w:type="dxa"/>
          </w:tcPr>
          <w:p w14:paraId="3893C93B" w14:textId="77777777" w:rsidR="00B50050" w:rsidRDefault="00B50050" w:rsidP="0088127C">
            <w:pPr>
              <w:pStyle w:val="OtherTableBody"/>
            </w:pPr>
            <w:r>
              <w:t>0003</w:t>
            </w:r>
          </w:p>
        </w:tc>
        <w:tc>
          <w:tcPr>
            <w:tcW w:w="2600" w:type="dxa"/>
          </w:tcPr>
          <w:p w14:paraId="189BA604" w14:textId="77777777" w:rsidR="00B50050" w:rsidRDefault="00B50050" w:rsidP="0088127C">
            <w:pPr>
              <w:pStyle w:val="OtherTableBody"/>
            </w:pPr>
          </w:p>
        </w:tc>
        <w:tc>
          <w:tcPr>
            <w:tcW w:w="1400" w:type="dxa"/>
          </w:tcPr>
          <w:p w14:paraId="263CA92B" w14:textId="77777777" w:rsidR="00B50050" w:rsidRDefault="00B50050" w:rsidP="0088127C">
            <w:pPr>
              <w:pStyle w:val="OtherTableBody"/>
            </w:pPr>
            <w:r>
              <w:t>O01</w:t>
            </w:r>
          </w:p>
        </w:tc>
        <w:tc>
          <w:tcPr>
            <w:tcW w:w="4200" w:type="dxa"/>
          </w:tcPr>
          <w:p w14:paraId="00329591" w14:textId="77777777" w:rsidR="00B50050" w:rsidRDefault="00B50050" w:rsidP="0088127C">
            <w:pPr>
              <w:pStyle w:val="OtherTableBody"/>
            </w:pPr>
            <w:r>
              <w:t>ORM - Order message (also RDE, RDS, RGV, RAS)</w:t>
            </w:r>
          </w:p>
        </w:tc>
      </w:tr>
      <w:tr w:rsidR="00B50050" w:rsidRPr="001D2E85" w14:paraId="5933188A" w14:textId="77777777" w:rsidTr="00195548">
        <w:tc>
          <w:tcPr>
            <w:tcW w:w="600" w:type="dxa"/>
          </w:tcPr>
          <w:p w14:paraId="3B33B8C7" w14:textId="77777777" w:rsidR="00B50050" w:rsidRDefault="00B50050" w:rsidP="0088127C">
            <w:pPr>
              <w:pStyle w:val="OtherTableBody"/>
            </w:pPr>
          </w:p>
        </w:tc>
        <w:tc>
          <w:tcPr>
            <w:tcW w:w="600" w:type="dxa"/>
          </w:tcPr>
          <w:p w14:paraId="4A44737F" w14:textId="77777777" w:rsidR="00B50050" w:rsidRDefault="00B50050" w:rsidP="0088127C">
            <w:pPr>
              <w:pStyle w:val="OtherTableBody"/>
            </w:pPr>
            <w:r>
              <w:t>0003</w:t>
            </w:r>
          </w:p>
        </w:tc>
        <w:tc>
          <w:tcPr>
            <w:tcW w:w="2600" w:type="dxa"/>
          </w:tcPr>
          <w:p w14:paraId="3F0FBABC" w14:textId="77777777" w:rsidR="00B50050" w:rsidRDefault="00B50050" w:rsidP="0088127C">
            <w:pPr>
              <w:pStyle w:val="OtherTableBody"/>
            </w:pPr>
          </w:p>
        </w:tc>
        <w:tc>
          <w:tcPr>
            <w:tcW w:w="1400" w:type="dxa"/>
          </w:tcPr>
          <w:p w14:paraId="597B91D7" w14:textId="77777777" w:rsidR="00B50050" w:rsidRDefault="00B50050" w:rsidP="0088127C">
            <w:pPr>
              <w:pStyle w:val="OtherTableBody"/>
            </w:pPr>
            <w:r>
              <w:t>O02</w:t>
            </w:r>
          </w:p>
        </w:tc>
        <w:tc>
          <w:tcPr>
            <w:tcW w:w="4200" w:type="dxa"/>
          </w:tcPr>
          <w:p w14:paraId="7496D33F" w14:textId="77777777" w:rsidR="00B50050" w:rsidRDefault="00B50050" w:rsidP="0088127C">
            <w:pPr>
              <w:pStyle w:val="OtherTableBody"/>
            </w:pPr>
            <w:r>
              <w:t>ORR - Order response (also RRE, RRD, RRG, RRA)</w:t>
            </w:r>
          </w:p>
        </w:tc>
      </w:tr>
      <w:tr w:rsidR="00B50050" w14:paraId="683E9610" w14:textId="77777777" w:rsidTr="00195548">
        <w:tc>
          <w:tcPr>
            <w:tcW w:w="600" w:type="dxa"/>
          </w:tcPr>
          <w:p w14:paraId="18413B54" w14:textId="77777777" w:rsidR="00B50050" w:rsidRDefault="00B50050" w:rsidP="0088127C">
            <w:pPr>
              <w:pStyle w:val="OtherTableBody"/>
            </w:pPr>
          </w:p>
        </w:tc>
        <w:tc>
          <w:tcPr>
            <w:tcW w:w="600" w:type="dxa"/>
          </w:tcPr>
          <w:p w14:paraId="198DCD26" w14:textId="77777777" w:rsidR="00B50050" w:rsidRDefault="00B50050" w:rsidP="0088127C">
            <w:pPr>
              <w:pStyle w:val="OtherTableBody"/>
            </w:pPr>
            <w:r>
              <w:t>0003</w:t>
            </w:r>
          </w:p>
        </w:tc>
        <w:tc>
          <w:tcPr>
            <w:tcW w:w="2600" w:type="dxa"/>
          </w:tcPr>
          <w:p w14:paraId="7003F727" w14:textId="77777777" w:rsidR="00B50050" w:rsidRDefault="00B50050" w:rsidP="0088127C">
            <w:pPr>
              <w:pStyle w:val="OtherTableBody"/>
            </w:pPr>
          </w:p>
        </w:tc>
        <w:tc>
          <w:tcPr>
            <w:tcW w:w="1400" w:type="dxa"/>
          </w:tcPr>
          <w:p w14:paraId="632D96E4" w14:textId="77777777" w:rsidR="00B50050" w:rsidRDefault="00B50050" w:rsidP="0088127C">
            <w:pPr>
              <w:pStyle w:val="OtherTableBody"/>
            </w:pPr>
            <w:r>
              <w:t>O03</w:t>
            </w:r>
          </w:p>
        </w:tc>
        <w:tc>
          <w:tcPr>
            <w:tcW w:w="4200" w:type="dxa"/>
          </w:tcPr>
          <w:p w14:paraId="67028F41" w14:textId="77777777" w:rsidR="00B50050" w:rsidRDefault="00B50050" w:rsidP="0088127C">
            <w:pPr>
              <w:pStyle w:val="OtherTableBody"/>
            </w:pPr>
            <w:r>
              <w:t>OMD - Diet order</w:t>
            </w:r>
          </w:p>
        </w:tc>
      </w:tr>
      <w:tr w:rsidR="00B50050" w14:paraId="0E412585" w14:textId="77777777" w:rsidTr="00195548">
        <w:tc>
          <w:tcPr>
            <w:tcW w:w="600" w:type="dxa"/>
          </w:tcPr>
          <w:p w14:paraId="440FE1C4" w14:textId="77777777" w:rsidR="00B50050" w:rsidRDefault="00B50050" w:rsidP="0088127C">
            <w:pPr>
              <w:pStyle w:val="OtherTableBody"/>
            </w:pPr>
          </w:p>
        </w:tc>
        <w:tc>
          <w:tcPr>
            <w:tcW w:w="600" w:type="dxa"/>
          </w:tcPr>
          <w:p w14:paraId="30550302" w14:textId="77777777" w:rsidR="00B50050" w:rsidRDefault="00B50050" w:rsidP="0088127C">
            <w:pPr>
              <w:pStyle w:val="OtherTableBody"/>
            </w:pPr>
            <w:r>
              <w:t>0003</w:t>
            </w:r>
          </w:p>
        </w:tc>
        <w:tc>
          <w:tcPr>
            <w:tcW w:w="2600" w:type="dxa"/>
          </w:tcPr>
          <w:p w14:paraId="48611F4B" w14:textId="77777777" w:rsidR="00B50050" w:rsidRDefault="00B50050" w:rsidP="0088127C">
            <w:pPr>
              <w:pStyle w:val="OtherTableBody"/>
            </w:pPr>
          </w:p>
        </w:tc>
        <w:tc>
          <w:tcPr>
            <w:tcW w:w="1400" w:type="dxa"/>
          </w:tcPr>
          <w:p w14:paraId="50FA6998" w14:textId="77777777" w:rsidR="00B50050" w:rsidRDefault="00B50050" w:rsidP="0088127C">
            <w:pPr>
              <w:pStyle w:val="OtherTableBody"/>
            </w:pPr>
            <w:r>
              <w:t>O04</w:t>
            </w:r>
          </w:p>
        </w:tc>
        <w:tc>
          <w:tcPr>
            <w:tcW w:w="4200" w:type="dxa"/>
          </w:tcPr>
          <w:p w14:paraId="31B1D4E5" w14:textId="77777777" w:rsidR="00B50050" w:rsidRDefault="00B50050" w:rsidP="0088127C">
            <w:pPr>
              <w:pStyle w:val="OtherTableBody"/>
            </w:pPr>
            <w:r>
              <w:t>ORD - Diet order acknowledgment</w:t>
            </w:r>
          </w:p>
        </w:tc>
      </w:tr>
      <w:tr w:rsidR="00B50050" w14:paraId="4CDC6CD1" w14:textId="77777777" w:rsidTr="00195548">
        <w:tc>
          <w:tcPr>
            <w:tcW w:w="600" w:type="dxa"/>
          </w:tcPr>
          <w:p w14:paraId="74490800" w14:textId="77777777" w:rsidR="00B50050" w:rsidRDefault="00B50050" w:rsidP="0088127C">
            <w:pPr>
              <w:pStyle w:val="OtherTableBody"/>
            </w:pPr>
          </w:p>
        </w:tc>
        <w:tc>
          <w:tcPr>
            <w:tcW w:w="600" w:type="dxa"/>
          </w:tcPr>
          <w:p w14:paraId="30C4DA0B" w14:textId="77777777" w:rsidR="00B50050" w:rsidRDefault="00B50050" w:rsidP="0088127C">
            <w:pPr>
              <w:pStyle w:val="OtherTableBody"/>
            </w:pPr>
            <w:r>
              <w:t>0003</w:t>
            </w:r>
          </w:p>
        </w:tc>
        <w:tc>
          <w:tcPr>
            <w:tcW w:w="2600" w:type="dxa"/>
          </w:tcPr>
          <w:p w14:paraId="0AED9D29" w14:textId="77777777" w:rsidR="00B50050" w:rsidRDefault="00B50050" w:rsidP="0088127C">
            <w:pPr>
              <w:pStyle w:val="OtherTableBody"/>
            </w:pPr>
          </w:p>
        </w:tc>
        <w:tc>
          <w:tcPr>
            <w:tcW w:w="1400" w:type="dxa"/>
          </w:tcPr>
          <w:p w14:paraId="58B2D41B" w14:textId="77777777" w:rsidR="00B50050" w:rsidRDefault="00B50050" w:rsidP="0088127C">
            <w:pPr>
              <w:pStyle w:val="OtherTableBody"/>
            </w:pPr>
            <w:r>
              <w:t>O05</w:t>
            </w:r>
          </w:p>
        </w:tc>
        <w:tc>
          <w:tcPr>
            <w:tcW w:w="4200" w:type="dxa"/>
          </w:tcPr>
          <w:p w14:paraId="5F800213" w14:textId="77777777" w:rsidR="00B50050" w:rsidRDefault="00B50050" w:rsidP="0088127C">
            <w:pPr>
              <w:pStyle w:val="OtherTableBody"/>
            </w:pPr>
            <w:r>
              <w:t>OMS - Stock requisition order</w:t>
            </w:r>
          </w:p>
        </w:tc>
      </w:tr>
      <w:tr w:rsidR="00B50050" w14:paraId="277EC6F5" w14:textId="77777777" w:rsidTr="00195548">
        <w:tc>
          <w:tcPr>
            <w:tcW w:w="600" w:type="dxa"/>
          </w:tcPr>
          <w:p w14:paraId="3F476691" w14:textId="77777777" w:rsidR="00B50050" w:rsidRDefault="00B50050" w:rsidP="0088127C">
            <w:pPr>
              <w:pStyle w:val="OtherTableBody"/>
            </w:pPr>
          </w:p>
        </w:tc>
        <w:tc>
          <w:tcPr>
            <w:tcW w:w="600" w:type="dxa"/>
          </w:tcPr>
          <w:p w14:paraId="31369DF2" w14:textId="77777777" w:rsidR="00B50050" w:rsidRDefault="00B50050" w:rsidP="0088127C">
            <w:pPr>
              <w:pStyle w:val="OtherTableBody"/>
            </w:pPr>
            <w:r>
              <w:t>0003</w:t>
            </w:r>
          </w:p>
        </w:tc>
        <w:tc>
          <w:tcPr>
            <w:tcW w:w="2600" w:type="dxa"/>
          </w:tcPr>
          <w:p w14:paraId="17561B84" w14:textId="77777777" w:rsidR="00B50050" w:rsidRDefault="00B50050" w:rsidP="0088127C">
            <w:pPr>
              <w:pStyle w:val="OtherTableBody"/>
            </w:pPr>
          </w:p>
        </w:tc>
        <w:tc>
          <w:tcPr>
            <w:tcW w:w="1400" w:type="dxa"/>
          </w:tcPr>
          <w:p w14:paraId="5D6A5F2F" w14:textId="77777777" w:rsidR="00B50050" w:rsidRDefault="00B50050" w:rsidP="0088127C">
            <w:pPr>
              <w:pStyle w:val="OtherTableBody"/>
            </w:pPr>
            <w:r>
              <w:t>O06</w:t>
            </w:r>
          </w:p>
        </w:tc>
        <w:tc>
          <w:tcPr>
            <w:tcW w:w="4200" w:type="dxa"/>
          </w:tcPr>
          <w:p w14:paraId="54D26BCF" w14:textId="77777777" w:rsidR="00B50050" w:rsidRDefault="00B50050" w:rsidP="0088127C">
            <w:pPr>
              <w:pStyle w:val="OtherTableBody"/>
            </w:pPr>
            <w:r>
              <w:t>ORS - Stock requisition acknowledgment</w:t>
            </w:r>
          </w:p>
        </w:tc>
      </w:tr>
      <w:tr w:rsidR="00B50050" w:rsidRPr="001D2E85" w14:paraId="6B73099A" w14:textId="77777777" w:rsidTr="00195548">
        <w:tc>
          <w:tcPr>
            <w:tcW w:w="600" w:type="dxa"/>
          </w:tcPr>
          <w:p w14:paraId="45A367EA" w14:textId="77777777" w:rsidR="00B50050" w:rsidRDefault="00B50050" w:rsidP="0088127C">
            <w:pPr>
              <w:pStyle w:val="OtherTableBody"/>
            </w:pPr>
          </w:p>
        </w:tc>
        <w:tc>
          <w:tcPr>
            <w:tcW w:w="600" w:type="dxa"/>
          </w:tcPr>
          <w:p w14:paraId="28D65DB7" w14:textId="77777777" w:rsidR="00B50050" w:rsidRDefault="00B50050" w:rsidP="0088127C">
            <w:pPr>
              <w:pStyle w:val="OtherTableBody"/>
            </w:pPr>
            <w:r>
              <w:t>0003</w:t>
            </w:r>
          </w:p>
        </w:tc>
        <w:tc>
          <w:tcPr>
            <w:tcW w:w="2600" w:type="dxa"/>
          </w:tcPr>
          <w:p w14:paraId="42D609ED" w14:textId="77777777" w:rsidR="00B50050" w:rsidRDefault="00B50050" w:rsidP="0088127C">
            <w:pPr>
              <w:pStyle w:val="OtherTableBody"/>
            </w:pPr>
          </w:p>
        </w:tc>
        <w:tc>
          <w:tcPr>
            <w:tcW w:w="1400" w:type="dxa"/>
          </w:tcPr>
          <w:p w14:paraId="284797C6" w14:textId="77777777" w:rsidR="00B50050" w:rsidRDefault="00B50050" w:rsidP="0088127C">
            <w:pPr>
              <w:pStyle w:val="OtherTableBody"/>
            </w:pPr>
            <w:r>
              <w:t>O07</w:t>
            </w:r>
          </w:p>
        </w:tc>
        <w:tc>
          <w:tcPr>
            <w:tcW w:w="4200" w:type="dxa"/>
          </w:tcPr>
          <w:p w14:paraId="5D965621" w14:textId="77777777" w:rsidR="00B50050" w:rsidRDefault="00B50050" w:rsidP="0088127C">
            <w:pPr>
              <w:pStyle w:val="OtherTableBody"/>
            </w:pPr>
            <w:r>
              <w:t>OMN - Non-stock requisition order</w:t>
            </w:r>
          </w:p>
        </w:tc>
      </w:tr>
      <w:tr w:rsidR="00B50050" w:rsidRPr="001D2E85" w14:paraId="4291D4DB" w14:textId="77777777" w:rsidTr="00195548">
        <w:tc>
          <w:tcPr>
            <w:tcW w:w="600" w:type="dxa"/>
          </w:tcPr>
          <w:p w14:paraId="37443C14" w14:textId="77777777" w:rsidR="00B50050" w:rsidRDefault="00B50050" w:rsidP="0088127C">
            <w:pPr>
              <w:pStyle w:val="OtherTableBody"/>
            </w:pPr>
          </w:p>
        </w:tc>
        <w:tc>
          <w:tcPr>
            <w:tcW w:w="600" w:type="dxa"/>
          </w:tcPr>
          <w:p w14:paraId="4FC18ABB" w14:textId="77777777" w:rsidR="00B50050" w:rsidRDefault="00B50050" w:rsidP="0088127C">
            <w:pPr>
              <w:pStyle w:val="OtherTableBody"/>
            </w:pPr>
            <w:r>
              <w:t>0003</w:t>
            </w:r>
          </w:p>
        </w:tc>
        <w:tc>
          <w:tcPr>
            <w:tcW w:w="2600" w:type="dxa"/>
          </w:tcPr>
          <w:p w14:paraId="4EF3FC01" w14:textId="77777777" w:rsidR="00B50050" w:rsidRDefault="00B50050" w:rsidP="0088127C">
            <w:pPr>
              <w:pStyle w:val="OtherTableBody"/>
            </w:pPr>
          </w:p>
        </w:tc>
        <w:tc>
          <w:tcPr>
            <w:tcW w:w="1400" w:type="dxa"/>
          </w:tcPr>
          <w:p w14:paraId="01178490" w14:textId="77777777" w:rsidR="00B50050" w:rsidRDefault="00B50050" w:rsidP="0088127C">
            <w:pPr>
              <w:pStyle w:val="OtherTableBody"/>
            </w:pPr>
            <w:r>
              <w:t>O08</w:t>
            </w:r>
          </w:p>
        </w:tc>
        <w:tc>
          <w:tcPr>
            <w:tcW w:w="4200" w:type="dxa"/>
          </w:tcPr>
          <w:p w14:paraId="7E4545C0" w14:textId="77777777" w:rsidR="00B50050" w:rsidRDefault="00B50050" w:rsidP="0088127C">
            <w:pPr>
              <w:pStyle w:val="OtherTableBody"/>
            </w:pPr>
            <w:r>
              <w:t>ORN - Non-stock requisition acknowledgment</w:t>
            </w:r>
          </w:p>
        </w:tc>
      </w:tr>
      <w:tr w:rsidR="00B50050" w14:paraId="2720C440" w14:textId="77777777" w:rsidTr="00195548">
        <w:tc>
          <w:tcPr>
            <w:tcW w:w="600" w:type="dxa"/>
          </w:tcPr>
          <w:p w14:paraId="6F9FAF8B" w14:textId="77777777" w:rsidR="00B50050" w:rsidRDefault="00B50050" w:rsidP="0088127C">
            <w:pPr>
              <w:pStyle w:val="OtherTableBody"/>
            </w:pPr>
          </w:p>
        </w:tc>
        <w:tc>
          <w:tcPr>
            <w:tcW w:w="600" w:type="dxa"/>
          </w:tcPr>
          <w:p w14:paraId="5C1E6D77" w14:textId="77777777" w:rsidR="00B50050" w:rsidRDefault="00B50050" w:rsidP="0088127C">
            <w:pPr>
              <w:pStyle w:val="OtherTableBody"/>
            </w:pPr>
            <w:r>
              <w:t>0003</w:t>
            </w:r>
          </w:p>
        </w:tc>
        <w:tc>
          <w:tcPr>
            <w:tcW w:w="2600" w:type="dxa"/>
          </w:tcPr>
          <w:p w14:paraId="165A65BE" w14:textId="77777777" w:rsidR="00B50050" w:rsidRDefault="00B50050" w:rsidP="0088127C">
            <w:pPr>
              <w:pStyle w:val="OtherTableBody"/>
            </w:pPr>
          </w:p>
        </w:tc>
        <w:tc>
          <w:tcPr>
            <w:tcW w:w="1400" w:type="dxa"/>
          </w:tcPr>
          <w:p w14:paraId="24FDF900" w14:textId="77777777" w:rsidR="00B50050" w:rsidRDefault="00B50050" w:rsidP="0088127C">
            <w:pPr>
              <w:pStyle w:val="OtherTableBody"/>
            </w:pPr>
            <w:r>
              <w:t>O09</w:t>
            </w:r>
          </w:p>
        </w:tc>
        <w:tc>
          <w:tcPr>
            <w:tcW w:w="4200" w:type="dxa"/>
          </w:tcPr>
          <w:p w14:paraId="3E4639B6" w14:textId="77777777" w:rsidR="00B50050" w:rsidRDefault="00B50050" w:rsidP="0088127C">
            <w:pPr>
              <w:pStyle w:val="OtherTableBody"/>
            </w:pPr>
            <w:r>
              <w:t>OMP - Pharmacy/treatment order</w:t>
            </w:r>
          </w:p>
        </w:tc>
      </w:tr>
      <w:tr w:rsidR="00B50050" w:rsidRPr="001D2E85" w14:paraId="534481BA" w14:textId="77777777" w:rsidTr="00195548">
        <w:tc>
          <w:tcPr>
            <w:tcW w:w="600" w:type="dxa"/>
          </w:tcPr>
          <w:p w14:paraId="2F158984" w14:textId="77777777" w:rsidR="00B50050" w:rsidRDefault="00B50050" w:rsidP="0088127C">
            <w:pPr>
              <w:pStyle w:val="OtherTableBody"/>
            </w:pPr>
          </w:p>
        </w:tc>
        <w:tc>
          <w:tcPr>
            <w:tcW w:w="600" w:type="dxa"/>
          </w:tcPr>
          <w:p w14:paraId="6849649E" w14:textId="77777777" w:rsidR="00B50050" w:rsidRDefault="00B50050" w:rsidP="0088127C">
            <w:pPr>
              <w:pStyle w:val="OtherTableBody"/>
            </w:pPr>
            <w:r>
              <w:t>0003</w:t>
            </w:r>
          </w:p>
        </w:tc>
        <w:tc>
          <w:tcPr>
            <w:tcW w:w="2600" w:type="dxa"/>
          </w:tcPr>
          <w:p w14:paraId="62A5EF2B" w14:textId="77777777" w:rsidR="00B50050" w:rsidRDefault="00B50050" w:rsidP="0088127C">
            <w:pPr>
              <w:pStyle w:val="OtherTableBody"/>
            </w:pPr>
          </w:p>
        </w:tc>
        <w:tc>
          <w:tcPr>
            <w:tcW w:w="1400" w:type="dxa"/>
          </w:tcPr>
          <w:p w14:paraId="12D5226F" w14:textId="77777777" w:rsidR="00B50050" w:rsidRDefault="00B50050" w:rsidP="0088127C">
            <w:pPr>
              <w:pStyle w:val="OtherTableBody"/>
            </w:pPr>
            <w:r>
              <w:t>O10</w:t>
            </w:r>
          </w:p>
        </w:tc>
        <w:tc>
          <w:tcPr>
            <w:tcW w:w="4200" w:type="dxa"/>
          </w:tcPr>
          <w:p w14:paraId="1596BFB0" w14:textId="77777777" w:rsidR="00B50050" w:rsidRDefault="00B50050" w:rsidP="0088127C">
            <w:pPr>
              <w:pStyle w:val="OtherTableBody"/>
            </w:pPr>
            <w:r>
              <w:t>ORP - Pharmacy/treatment order acknowledgment</w:t>
            </w:r>
          </w:p>
        </w:tc>
      </w:tr>
      <w:tr w:rsidR="00B50050" w:rsidRPr="001D2E85" w14:paraId="040DCFAB" w14:textId="77777777" w:rsidTr="00195548">
        <w:tc>
          <w:tcPr>
            <w:tcW w:w="600" w:type="dxa"/>
          </w:tcPr>
          <w:p w14:paraId="06319EA8" w14:textId="77777777" w:rsidR="00B50050" w:rsidRDefault="00B50050" w:rsidP="0088127C">
            <w:pPr>
              <w:pStyle w:val="OtherTableBody"/>
            </w:pPr>
          </w:p>
        </w:tc>
        <w:tc>
          <w:tcPr>
            <w:tcW w:w="600" w:type="dxa"/>
          </w:tcPr>
          <w:p w14:paraId="38A03D97" w14:textId="77777777" w:rsidR="00B50050" w:rsidRDefault="00B50050" w:rsidP="0088127C">
            <w:pPr>
              <w:pStyle w:val="OtherTableBody"/>
            </w:pPr>
            <w:r>
              <w:t>0003</w:t>
            </w:r>
          </w:p>
        </w:tc>
        <w:tc>
          <w:tcPr>
            <w:tcW w:w="2600" w:type="dxa"/>
          </w:tcPr>
          <w:p w14:paraId="7667AA49" w14:textId="77777777" w:rsidR="00B50050" w:rsidRDefault="00B50050" w:rsidP="0088127C">
            <w:pPr>
              <w:pStyle w:val="OtherTableBody"/>
            </w:pPr>
          </w:p>
        </w:tc>
        <w:tc>
          <w:tcPr>
            <w:tcW w:w="1400" w:type="dxa"/>
          </w:tcPr>
          <w:p w14:paraId="01FCA9F6" w14:textId="77777777" w:rsidR="00B50050" w:rsidRDefault="00B50050" w:rsidP="0088127C">
            <w:pPr>
              <w:pStyle w:val="OtherTableBody"/>
            </w:pPr>
            <w:r>
              <w:t>O11</w:t>
            </w:r>
          </w:p>
        </w:tc>
        <w:tc>
          <w:tcPr>
            <w:tcW w:w="4200" w:type="dxa"/>
          </w:tcPr>
          <w:p w14:paraId="5510E429" w14:textId="77777777" w:rsidR="00B50050" w:rsidRDefault="00B50050" w:rsidP="0088127C">
            <w:pPr>
              <w:pStyle w:val="OtherTableBody"/>
            </w:pPr>
            <w:r>
              <w:t>RDE - Pharmacy/treatment encoded order</w:t>
            </w:r>
          </w:p>
        </w:tc>
      </w:tr>
      <w:tr w:rsidR="00B50050" w:rsidRPr="001D2E85" w14:paraId="10F08634" w14:textId="77777777" w:rsidTr="00195548">
        <w:tc>
          <w:tcPr>
            <w:tcW w:w="600" w:type="dxa"/>
          </w:tcPr>
          <w:p w14:paraId="20E48447" w14:textId="77777777" w:rsidR="00B50050" w:rsidRDefault="00B50050" w:rsidP="0088127C">
            <w:pPr>
              <w:pStyle w:val="OtherTableBody"/>
            </w:pPr>
          </w:p>
        </w:tc>
        <w:tc>
          <w:tcPr>
            <w:tcW w:w="600" w:type="dxa"/>
          </w:tcPr>
          <w:p w14:paraId="79B35143" w14:textId="77777777" w:rsidR="00B50050" w:rsidRDefault="00B50050" w:rsidP="0088127C">
            <w:pPr>
              <w:pStyle w:val="OtherTableBody"/>
            </w:pPr>
            <w:r>
              <w:t>0003</w:t>
            </w:r>
          </w:p>
        </w:tc>
        <w:tc>
          <w:tcPr>
            <w:tcW w:w="2600" w:type="dxa"/>
          </w:tcPr>
          <w:p w14:paraId="6F415D64" w14:textId="77777777" w:rsidR="00B50050" w:rsidRDefault="00B50050" w:rsidP="0088127C">
            <w:pPr>
              <w:pStyle w:val="OtherTableBody"/>
            </w:pPr>
          </w:p>
        </w:tc>
        <w:tc>
          <w:tcPr>
            <w:tcW w:w="1400" w:type="dxa"/>
          </w:tcPr>
          <w:p w14:paraId="39A8AE74" w14:textId="77777777" w:rsidR="00B50050" w:rsidRDefault="00B50050" w:rsidP="0088127C">
            <w:pPr>
              <w:pStyle w:val="OtherTableBody"/>
            </w:pPr>
            <w:r>
              <w:t>O12</w:t>
            </w:r>
          </w:p>
        </w:tc>
        <w:tc>
          <w:tcPr>
            <w:tcW w:w="4200" w:type="dxa"/>
          </w:tcPr>
          <w:p w14:paraId="17396BFD" w14:textId="77777777" w:rsidR="00B50050" w:rsidRDefault="00B50050" w:rsidP="0088127C">
            <w:pPr>
              <w:pStyle w:val="OtherTableBody"/>
            </w:pPr>
            <w:r>
              <w:t>RRE - Pharmacy/treatment encoded order acknowledgment</w:t>
            </w:r>
          </w:p>
        </w:tc>
      </w:tr>
      <w:tr w:rsidR="00B50050" w14:paraId="376CF226" w14:textId="77777777" w:rsidTr="00195548">
        <w:tc>
          <w:tcPr>
            <w:tcW w:w="600" w:type="dxa"/>
          </w:tcPr>
          <w:p w14:paraId="765942B1" w14:textId="77777777" w:rsidR="00B50050" w:rsidRDefault="00B50050" w:rsidP="0088127C">
            <w:pPr>
              <w:pStyle w:val="OtherTableBody"/>
            </w:pPr>
          </w:p>
        </w:tc>
        <w:tc>
          <w:tcPr>
            <w:tcW w:w="600" w:type="dxa"/>
          </w:tcPr>
          <w:p w14:paraId="59607D48" w14:textId="77777777" w:rsidR="00B50050" w:rsidRDefault="00B50050" w:rsidP="0088127C">
            <w:pPr>
              <w:pStyle w:val="OtherTableBody"/>
            </w:pPr>
            <w:r>
              <w:t>0003</w:t>
            </w:r>
          </w:p>
        </w:tc>
        <w:tc>
          <w:tcPr>
            <w:tcW w:w="2600" w:type="dxa"/>
          </w:tcPr>
          <w:p w14:paraId="65B30C18" w14:textId="77777777" w:rsidR="00B50050" w:rsidRDefault="00B50050" w:rsidP="0088127C">
            <w:pPr>
              <w:pStyle w:val="OtherTableBody"/>
            </w:pPr>
          </w:p>
        </w:tc>
        <w:tc>
          <w:tcPr>
            <w:tcW w:w="1400" w:type="dxa"/>
          </w:tcPr>
          <w:p w14:paraId="20E3E5DD" w14:textId="77777777" w:rsidR="00B50050" w:rsidRDefault="00B50050" w:rsidP="0088127C">
            <w:pPr>
              <w:pStyle w:val="OtherTableBody"/>
            </w:pPr>
            <w:r>
              <w:t>O13</w:t>
            </w:r>
          </w:p>
        </w:tc>
        <w:tc>
          <w:tcPr>
            <w:tcW w:w="4200" w:type="dxa"/>
          </w:tcPr>
          <w:p w14:paraId="61F60D66" w14:textId="77777777" w:rsidR="00B50050" w:rsidRDefault="00B50050" w:rsidP="0088127C">
            <w:pPr>
              <w:pStyle w:val="OtherTableBody"/>
            </w:pPr>
            <w:r>
              <w:t>RDS - Pharmacy/treatment dispense</w:t>
            </w:r>
          </w:p>
        </w:tc>
      </w:tr>
      <w:tr w:rsidR="00B50050" w:rsidRPr="001D2E85" w14:paraId="0D2A7F7C" w14:textId="77777777" w:rsidTr="00195548">
        <w:tc>
          <w:tcPr>
            <w:tcW w:w="600" w:type="dxa"/>
          </w:tcPr>
          <w:p w14:paraId="69926B74" w14:textId="77777777" w:rsidR="00B50050" w:rsidRDefault="00B50050" w:rsidP="0088127C">
            <w:pPr>
              <w:pStyle w:val="OtherTableBody"/>
            </w:pPr>
          </w:p>
        </w:tc>
        <w:tc>
          <w:tcPr>
            <w:tcW w:w="600" w:type="dxa"/>
          </w:tcPr>
          <w:p w14:paraId="31311E34" w14:textId="77777777" w:rsidR="00B50050" w:rsidRDefault="00B50050" w:rsidP="0088127C">
            <w:pPr>
              <w:pStyle w:val="OtherTableBody"/>
            </w:pPr>
            <w:r>
              <w:t>0003</w:t>
            </w:r>
          </w:p>
        </w:tc>
        <w:tc>
          <w:tcPr>
            <w:tcW w:w="2600" w:type="dxa"/>
          </w:tcPr>
          <w:p w14:paraId="44607B4B" w14:textId="77777777" w:rsidR="00B50050" w:rsidRDefault="00B50050" w:rsidP="0088127C">
            <w:pPr>
              <w:pStyle w:val="OtherTableBody"/>
            </w:pPr>
          </w:p>
        </w:tc>
        <w:tc>
          <w:tcPr>
            <w:tcW w:w="1400" w:type="dxa"/>
          </w:tcPr>
          <w:p w14:paraId="4466D43F" w14:textId="77777777" w:rsidR="00B50050" w:rsidRDefault="00B50050" w:rsidP="0088127C">
            <w:pPr>
              <w:pStyle w:val="OtherTableBody"/>
            </w:pPr>
            <w:r>
              <w:t>O14</w:t>
            </w:r>
          </w:p>
        </w:tc>
        <w:tc>
          <w:tcPr>
            <w:tcW w:w="4200" w:type="dxa"/>
          </w:tcPr>
          <w:p w14:paraId="37E95339" w14:textId="77777777" w:rsidR="00B50050" w:rsidRDefault="00B50050" w:rsidP="0088127C">
            <w:pPr>
              <w:pStyle w:val="OtherTableBody"/>
            </w:pPr>
            <w:r>
              <w:t>RRD - Pharmacy/treatment dispense acknowledgment</w:t>
            </w:r>
          </w:p>
        </w:tc>
      </w:tr>
      <w:tr w:rsidR="00B50050" w14:paraId="2E0B900D" w14:textId="77777777" w:rsidTr="00195548">
        <w:tc>
          <w:tcPr>
            <w:tcW w:w="600" w:type="dxa"/>
          </w:tcPr>
          <w:p w14:paraId="3269805B" w14:textId="77777777" w:rsidR="00B50050" w:rsidRDefault="00B50050" w:rsidP="0088127C">
            <w:pPr>
              <w:pStyle w:val="OtherTableBody"/>
            </w:pPr>
          </w:p>
        </w:tc>
        <w:tc>
          <w:tcPr>
            <w:tcW w:w="600" w:type="dxa"/>
          </w:tcPr>
          <w:p w14:paraId="146DE167" w14:textId="77777777" w:rsidR="00B50050" w:rsidRDefault="00B50050" w:rsidP="0088127C">
            <w:pPr>
              <w:pStyle w:val="OtherTableBody"/>
            </w:pPr>
            <w:r>
              <w:t>0003</w:t>
            </w:r>
          </w:p>
        </w:tc>
        <w:tc>
          <w:tcPr>
            <w:tcW w:w="2600" w:type="dxa"/>
          </w:tcPr>
          <w:p w14:paraId="566CE4B0" w14:textId="77777777" w:rsidR="00B50050" w:rsidRDefault="00B50050" w:rsidP="0088127C">
            <w:pPr>
              <w:pStyle w:val="OtherTableBody"/>
            </w:pPr>
          </w:p>
        </w:tc>
        <w:tc>
          <w:tcPr>
            <w:tcW w:w="1400" w:type="dxa"/>
          </w:tcPr>
          <w:p w14:paraId="2A8E1D97" w14:textId="77777777" w:rsidR="00B50050" w:rsidRDefault="00B50050" w:rsidP="0088127C">
            <w:pPr>
              <w:pStyle w:val="OtherTableBody"/>
            </w:pPr>
            <w:r>
              <w:t>O15</w:t>
            </w:r>
          </w:p>
        </w:tc>
        <w:tc>
          <w:tcPr>
            <w:tcW w:w="4200" w:type="dxa"/>
          </w:tcPr>
          <w:p w14:paraId="2911E1AE" w14:textId="77777777" w:rsidR="00B50050" w:rsidRDefault="00B50050" w:rsidP="0088127C">
            <w:pPr>
              <w:pStyle w:val="OtherTableBody"/>
            </w:pPr>
            <w:r>
              <w:t>RGV - Pharmacy/treatment give</w:t>
            </w:r>
          </w:p>
        </w:tc>
      </w:tr>
      <w:tr w:rsidR="00B50050" w:rsidRPr="001D2E85" w14:paraId="04C1BDFF" w14:textId="77777777" w:rsidTr="00195548">
        <w:tc>
          <w:tcPr>
            <w:tcW w:w="600" w:type="dxa"/>
          </w:tcPr>
          <w:p w14:paraId="0CA21346" w14:textId="77777777" w:rsidR="00B50050" w:rsidRDefault="00B50050" w:rsidP="0088127C">
            <w:pPr>
              <w:pStyle w:val="OtherTableBody"/>
            </w:pPr>
          </w:p>
        </w:tc>
        <w:tc>
          <w:tcPr>
            <w:tcW w:w="600" w:type="dxa"/>
          </w:tcPr>
          <w:p w14:paraId="40CA2205" w14:textId="77777777" w:rsidR="00B50050" w:rsidRDefault="00B50050" w:rsidP="0088127C">
            <w:pPr>
              <w:pStyle w:val="OtherTableBody"/>
            </w:pPr>
            <w:r>
              <w:t>0003</w:t>
            </w:r>
          </w:p>
        </w:tc>
        <w:tc>
          <w:tcPr>
            <w:tcW w:w="2600" w:type="dxa"/>
          </w:tcPr>
          <w:p w14:paraId="2587FF7F" w14:textId="77777777" w:rsidR="00B50050" w:rsidRDefault="00B50050" w:rsidP="0088127C">
            <w:pPr>
              <w:pStyle w:val="OtherTableBody"/>
            </w:pPr>
          </w:p>
        </w:tc>
        <w:tc>
          <w:tcPr>
            <w:tcW w:w="1400" w:type="dxa"/>
          </w:tcPr>
          <w:p w14:paraId="6D617144" w14:textId="77777777" w:rsidR="00B50050" w:rsidRDefault="00B50050" w:rsidP="0088127C">
            <w:pPr>
              <w:pStyle w:val="OtherTableBody"/>
            </w:pPr>
            <w:r>
              <w:t>O16</w:t>
            </w:r>
          </w:p>
        </w:tc>
        <w:tc>
          <w:tcPr>
            <w:tcW w:w="4200" w:type="dxa"/>
          </w:tcPr>
          <w:p w14:paraId="4E433E81" w14:textId="77777777" w:rsidR="00B50050" w:rsidRDefault="00B50050" w:rsidP="0088127C">
            <w:pPr>
              <w:pStyle w:val="OtherTableBody"/>
            </w:pPr>
            <w:r>
              <w:t>RRG - Pharmacy/treatment give acknowledgment</w:t>
            </w:r>
          </w:p>
        </w:tc>
      </w:tr>
      <w:tr w:rsidR="00B50050" w14:paraId="75210120" w14:textId="77777777" w:rsidTr="00195548">
        <w:tc>
          <w:tcPr>
            <w:tcW w:w="600" w:type="dxa"/>
          </w:tcPr>
          <w:p w14:paraId="17A29F07" w14:textId="77777777" w:rsidR="00B50050" w:rsidRDefault="00B50050" w:rsidP="0088127C">
            <w:pPr>
              <w:pStyle w:val="OtherTableBody"/>
            </w:pPr>
          </w:p>
        </w:tc>
        <w:tc>
          <w:tcPr>
            <w:tcW w:w="600" w:type="dxa"/>
          </w:tcPr>
          <w:p w14:paraId="54BB9CA5" w14:textId="77777777" w:rsidR="00B50050" w:rsidRDefault="00B50050" w:rsidP="0088127C">
            <w:pPr>
              <w:pStyle w:val="OtherTableBody"/>
            </w:pPr>
            <w:r>
              <w:t>0003</w:t>
            </w:r>
          </w:p>
        </w:tc>
        <w:tc>
          <w:tcPr>
            <w:tcW w:w="2600" w:type="dxa"/>
          </w:tcPr>
          <w:p w14:paraId="3C753C42" w14:textId="77777777" w:rsidR="00B50050" w:rsidRDefault="00B50050" w:rsidP="0088127C">
            <w:pPr>
              <w:pStyle w:val="OtherTableBody"/>
            </w:pPr>
          </w:p>
        </w:tc>
        <w:tc>
          <w:tcPr>
            <w:tcW w:w="1400" w:type="dxa"/>
          </w:tcPr>
          <w:p w14:paraId="78959367" w14:textId="77777777" w:rsidR="00B50050" w:rsidRDefault="00B50050" w:rsidP="0088127C">
            <w:pPr>
              <w:pStyle w:val="OtherTableBody"/>
            </w:pPr>
            <w:r>
              <w:t>O17</w:t>
            </w:r>
          </w:p>
        </w:tc>
        <w:tc>
          <w:tcPr>
            <w:tcW w:w="4200" w:type="dxa"/>
          </w:tcPr>
          <w:p w14:paraId="1D44D80C" w14:textId="77777777" w:rsidR="00B50050" w:rsidRDefault="00B50050" w:rsidP="0088127C">
            <w:pPr>
              <w:pStyle w:val="OtherTableBody"/>
            </w:pPr>
            <w:r>
              <w:t>RAS - Pharmacy/treatment administration</w:t>
            </w:r>
          </w:p>
        </w:tc>
      </w:tr>
      <w:tr w:rsidR="00B50050" w:rsidRPr="001D2E85" w14:paraId="5AE5DE09" w14:textId="77777777" w:rsidTr="00195548">
        <w:tc>
          <w:tcPr>
            <w:tcW w:w="600" w:type="dxa"/>
          </w:tcPr>
          <w:p w14:paraId="0E350E62" w14:textId="77777777" w:rsidR="00B50050" w:rsidRDefault="00B50050" w:rsidP="0088127C">
            <w:pPr>
              <w:pStyle w:val="OtherTableBody"/>
            </w:pPr>
          </w:p>
        </w:tc>
        <w:tc>
          <w:tcPr>
            <w:tcW w:w="600" w:type="dxa"/>
          </w:tcPr>
          <w:p w14:paraId="24756C7E" w14:textId="77777777" w:rsidR="00B50050" w:rsidRDefault="00B50050" w:rsidP="0088127C">
            <w:pPr>
              <w:pStyle w:val="OtherTableBody"/>
            </w:pPr>
            <w:r>
              <w:t>0003</w:t>
            </w:r>
          </w:p>
        </w:tc>
        <w:tc>
          <w:tcPr>
            <w:tcW w:w="2600" w:type="dxa"/>
          </w:tcPr>
          <w:p w14:paraId="47CFDBAA" w14:textId="77777777" w:rsidR="00B50050" w:rsidRDefault="00B50050" w:rsidP="0088127C">
            <w:pPr>
              <w:pStyle w:val="OtherTableBody"/>
            </w:pPr>
          </w:p>
        </w:tc>
        <w:tc>
          <w:tcPr>
            <w:tcW w:w="1400" w:type="dxa"/>
          </w:tcPr>
          <w:p w14:paraId="0C2AE3F3" w14:textId="77777777" w:rsidR="00B50050" w:rsidRDefault="00B50050" w:rsidP="0088127C">
            <w:pPr>
              <w:pStyle w:val="OtherTableBody"/>
            </w:pPr>
            <w:r>
              <w:t>O18</w:t>
            </w:r>
          </w:p>
        </w:tc>
        <w:tc>
          <w:tcPr>
            <w:tcW w:w="4200" w:type="dxa"/>
          </w:tcPr>
          <w:p w14:paraId="647796ED" w14:textId="77777777" w:rsidR="00B50050" w:rsidRDefault="00B50050" w:rsidP="0088127C">
            <w:pPr>
              <w:pStyle w:val="OtherTableBody"/>
            </w:pPr>
            <w:r>
              <w:t>RRA - Pharmacy/treatment administration acknowledgment</w:t>
            </w:r>
          </w:p>
        </w:tc>
      </w:tr>
      <w:tr w:rsidR="00B50050" w14:paraId="48ED8702" w14:textId="77777777" w:rsidTr="00195548">
        <w:tc>
          <w:tcPr>
            <w:tcW w:w="600" w:type="dxa"/>
          </w:tcPr>
          <w:p w14:paraId="3F83D43D" w14:textId="77777777" w:rsidR="00B50050" w:rsidRDefault="00B50050" w:rsidP="0088127C">
            <w:pPr>
              <w:pStyle w:val="OtherTableBody"/>
            </w:pPr>
          </w:p>
        </w:tc>
        <w:tc>
          <w:tcPr>
            <w:tcW w:w="600" w:type="dxa"/>
          </w:tcPr>
          <w:p w14:paraId="3F720140" w14:textId="77777777" w:rsidR="00B50050" w:rsidRDefault="00B50050" w:rsidP="0088127C">
            <w:pPr>
              <w:pStyle w:val="OtherTableBody"/>
            </w:pPr>
            <w:r>
              <w:t>0003</w:t>
            </w:r>
          </w:p>
        </w:tc>
        <w:tc>
          <w:tcPr>
            <w:tcW w:w="2600" w:type="dxa"/>
          </w:tcPr>
          <w:p w14:paraId="13A6CCF8" w14:textId="77777777" w:rsidR="00B50050" w:rsidRDefault="00B50050" w:rsidP="0088127C">
            <w:pPr>
              <w:pStyle w:val="OtherTableBody"/>
            </w:pPr>
          </w:p>
        </w:tc>
        <w:tc>
          <w:tcPr>
            <w:tcW w:w="1400" w:type="dxa"/>
          </w:tcPr>
          <w:p w14:paraId="0111FBF9" w14:textId="77777777" w:rsidR="00B50050" w:rsidRDefault="00B50050" w:rsidP="0088127C">
            <w:pPr>
              <w:pStyle w:val="OtherTableBody"/>
            </w:pPr>
            <w:r>
              <w:t>O19</w:t>
            </w:r>
          </w:p>
        </w:tc>
        <w:tc>
          <w:tcPr>
            <w:tcW w:w="4200" w:type="dxa"/>
          </w:tcPr>
          <w:p w14:paraId="29FC2393" w14:textId="77777777" w:rsidR="00B50050" w:rsidRDefault="00B50050" w:rsidP="0088127C">
            <w:pPr>
              <w:pStyle w:val="OtherTableBody"/>
            </w:pPr>
            <w:r>
              <w:t>OMG - General clinical order</w:t>
            </w:r>
          </w:p>
        </w:tc>
      </w:tr>
      <w:tr w:rsidR="00B50050" w:rsidRPr="001D2E85" w14:paraId="284B553B" w14:textId="77777777" w:rsidTr="00195548">
        <w:tc>
          <w:tcPr>
            <w:tcW w:w="600" w:type="dxa"/>
          </w:tcPr>
          <w:p w14:paraId="5B613D71" w14:textId="77777777" w:rsidR="00B50050" w:rsidRDefault="00B50050" w:rsidP="0088127C">
            <w:pPr>
              <w:pStyle w:val="OtherTableBody"/>
            </w:pPr>
          </w:p>
        </w:tc>
        <w:tc>
          <w:tcPr>
            <w:tcW w:w="600" w:type="dxa"/>
          </w:tcPr>
          <w:p w14:paraId="3C7EF4D0" w14:textId="77777777" w:rsidR="00B50050" w:rsidRDefault="00B50050" w:rsidP="0088127C">
            <w:pPr>
              <w:pStyle w:val="OtherTableBody"/>
            </w:pPr>
            <w:r>
              <w:t>0003</w:t>
            </w:r>
          </w:p>
        </w:tc>
        <w:tc>
          <w:tcPr>
            <w:tcW w:w="2600" w:type="dxa"/>
          </w:tcPr>
          <w:p w14:paraId="6D82A474" w14:textId="77777777" w:rsidR="00B50050" w:rsidRDefault="00B50050" w:rsidP="0088127C">
            <w:pPr>
              <w:pStyle w:val="OtherTableBody"/>
            </w:pPr>
          </w:p>
        </w:tc>
        <w:tc>
          <w:tcPr>
            <w:tcW w:w="1400" w:type="dxa"/>
          </w:tcPr>
          <w:p w14:paraId="47EBEEA0" w14:textId="77777777" w:rsidR="00B50050" w:rsidRDefault="00B50050" w:rsidP="0088127C">
            <w:pPr>
              <w:pStyle w:val="OtherTableBody"/>
            </w:pPr>
            <w:r>
              <w:t>O20</w:t>
            </w:r>
          </w:p>
        </w:tc>
        <w:tc>
          <w:tcPr>
            <w:tcW w:w="4200" w:type="dxa"/>
          </w:tcPr>
          <w:p w14:paraId="412E4CF6" w14:textId="77777777" w:rsidR="00B50050" w:rsidRDefault="00B50050" w:rsidP="0088127C">
            <w:pPr>
              <w:pStyle w:val="OtherTableBody"/>
            </w:pPr>
            <w:r>
              <w:t>ORG/ORL - General clinical order response</w:t>
            </w:r>
          </w:p>
        </w:tc>
      </w:tr>
      <w:tr w:rsidR="00B50050" w14:paraId="40827C98" w14:textId="77777777" w:rsidTr="00195548">
        <w:tc>
          <w:tcPr>
            <w:tcW w:w="600" w:type="dxa"/>
          </w:tcPr>
          <w:p w14:paraId="6D11866E" w14:textId="77777777" w:rsidR="00B50050" w:rsidRDefault="00B50050" w:rsidP="0088127C">
            <w:pPr>
              <w:pStyle w:val="OtherTableBody"/>
            </w:pPr>
          </w:p>
        </w:tc>
        <w:tc>
          <w:tcPr>
            <w:tcW w:w="600" w:type="dxa"/>
          </w:tcPr>
          <w:p w14:paraId="545F2D89" w14:textId="77777777" w:rsidR="00B50050" w:rsidRDefault="00B50050" w:rsidP="0088127C">
            <w:pPr>
              <w:pStyle w:val="OtherTableBody"/>
            </w:pPr>
            <w:r>
              <w:t>0003</w:t>
            </w:r>
          </w:p>
        </w:tc>
        <w:tc>
          <w:tcPr>
            <w:tcW w:w="2600" w:type="dxa"/>
          </w:tcPr>
          <w:p w14:paraId="6262B91C" w14:textId="77777777" w:rsidR="00B50050" w:rsidRDefault="00B50050" w:rsidP="0088127C">
            <w:pPr>
              <w:pStyle w:val="OtherTableBody"/>
            </w:pPr>
          </w:p>
        </w:tc>
        <w:tc>
          <w:tcPr>
            <w:tcW w:w="1400" w:type="dxa"/>
          </w:tcPr>
          <w:p w14:paraId="006446EF" w14:textId="77777777" w:rsidR="00B50050" w:rsidRDefault="00B50050" w:rsidP="0088127C">
            <w:pPr>
              <w:pStyle w:val="OtherTableBody"/>
            </w:pPr>
            <w:r>
              <w:t>O21</w:t>
            </w:r>
          </w:p>
        </w:tc>
        <w:tc>
          <w:tcPr>
            <w:tcW w:w="4200" w:type="dxa"/>
          </w:tcPr>
          <w:p w14:paraId="2201F78C" w14:textId="77777777" w:rsidR="00B50050" w:rsidRDefault="00B50050" w:rsidP="0088127C">
            <w:pPr>
              <w:pStyle w:val="OtherTableBody"/>
            </w:pPr>
            <w:r>
              <w:t>OML - Laboratory order</w:t>
            </w:r>
          </w:p>
        </w:tc>
      </w:tr>
      <w:tr w:rsidR="00B50050" w:rsidRPr="001D2E85" w14:paraId="0C5A4761" w14:textId="77777777" w:rsidTr="00195548">
        <w:tc>
          <w:tcPr>
            <w:tcW w:w="600" w:type="dxa"/>
          </w:tcPr>
          <w:p w14:paraId="68F2A710" w14:textId="77777777" w:rsidR="00B50050" w:rsidRDefault="00B50050" w:rsidP="0088127C">
            <w:pPr>
              <w:pStyle w:val="OtherTableBody"/>
            </w:pPr>
          </w:p>
        </w:tc>
        <w:tc>
          <w:tcPr>
            <w:tcW w:w="600" w:type="dxa"/>
          </w:tcPr>
          <w:p w14:paraId="3FFFF478" w14:textId="77777777" w:rsidR="00B50050" w:rsidRDefault="00B50050" w:rsidP="0088127C">
            <w:pPr>
              <w:pStyle w:val="OtherTableBody"/>
            </w:pPr>
            <w:r>
              <w:t>0003</w:t>
            </w:r>
          </w:p>
        </w:tc>
        <w:tc>
          <w:tcPr>
            <w:tcW w:w="2600" w:type="dxa"/>
          </w:tcPr>
          <w:p w14:paraId="59526966" w14:textId="77777777" w:rsidR="00B50050" w:rsidRDefault="00B50050" w:rsidP="0088127C">
            <w:pPr>
              <w:pStyle w:val="OtherTableBody"/>
            </w:pPr>
          </w:p>
        </w:tc>
        <w:tc>
          <w:tcPr>
            <w:tcW w:w="1400" w:type="dxa"/>
          </w:tcPr>
          <w:p w14:paraId="49A244AC" w14:textId="77777777" w:rsidR="00B50050" w:rsidRDefault="00B50050" w:rsidP="0088127C">
            <w:pPr>
              <w:pStyle w:val="OtherTableBody"/>
            </w:pPr>
            <w:r>
              <w:t>O22</w:t>
            </w:r>
          </w:p>
        </w:tc>
        <w:tc>
          <w:tcPr>
            <w:tcW w:w="4200" w:type="dxa"/>
          </w:tcPr>
          <w:p w14:paraId="7131536C" w14:textId="77777777" w:rsidR="00B50050" w:rsidRDefault="00B50050" w:rsidP="0088127C">
            <w:pPr>
              <w:pStyle w:val="OtherTableBody"/>
            </w:pPr>
            <w:r>
              <w:t>ORL - General laboratory order response message to any OML</w:t>
            </w:r>
          </w:p>
        </w:tc>
      </w:tr>
      <w:tr w:rsidR="00B50050" w14:paraId="63308018" w14:textId="77777777" w:rsidTr="00195548">
        <w:tc>
          <w:tcPr>
            <w:tcW w:w="600" w:type="dxa"/>
          </w:tcPr>
          <w:p w14:paraId="7E711280" w14:textId="77777777" w:rsidR="00B50050" w:rsidRDefault="00B50050" w:rsidP="0088127C">
            <w:pPr>
              <w:pStyle w:val="OtherTableBody"/>
            </w:pPr>
          </w:p>
        </w:tc>
        <w:tc>
          <w:tcPr>
            <w:tcW w:w="600" w:type="dxa"/>
          </w:tcPr>
          <w:p w14:paraId="52DFB687" w14:textId="77777777" w:rsidR="00B50050" w:rsidRDefault="00B50050" w:rsidP="0088127C">
            <w:pPr>
              <w:pStyle w:val="OtherTableBody"/>
            </w:pPr>
            <w:r>
              <w:t>0003</w:t>
            </w:r>
          </w:p>
        </w:tc>
        <w:tc>
          <w:tcPr>
            <w:tcW w:w="2600" w:type="dxa"/>
          </w:tcPr>
          <w:p w14:paraId="6B6A46F6" w14:textId="77777777" w:rsidR="00B50050" w:rsidRDefault="00B50050" w:rsidP="0088127C">
            <w:pPr>
              <w:pStyle w:val="OtherTableBody"/>
            </w:pPr>
          </w:p>
        </w:tc>
        <w:tc>
          <w:tcPr>
            <w:tcW w:w="1400" w:type="dxa"/>
          </w:tcPr>
          <w:p w14:paraId="6731371D" w14:textId="77777777" w:rsidR="00B50050" w:rsidRDefault="00B50050" w:rsidP="0088127C">
            <w:pPr>
              <w:pStyle w:val="OtherTableBody"/>
            </w:pPr>
            <w:r>
              <w:t>O23</w:t>
            </w:r>
          </w:p>
        </w:tc>
        <w:tc>
          <w:tcPr>
            <w:tcW w:w="4200" w:type="dxa"/>
          </w:tcPr>
          <w:p w14:paraId="661C352A" w14:textId="77777777" w:rsidR="00B50050" w:rsidRDefault="00B50050" w:rsidP="0088127C">
            <w:pPr>
              <w:pStyle w:val="OtherTableBody"/>
            </w:pPr>
            <w:r>
              <w:t>OMI - Imaging order</w:t>
            </w:r>
          </w:p>
        </w:tc>
      </w:tr>
      <w:tr w:rsidR="00B50050" w:rsidRPr="001D2E85" w14:paraId="7A9EC648" w14:textId="77777777" w:rsidTr="00195548">
        <w:tc>
          <w:tcPr>
            <w:tcW w:w="600" w:type="dxa"/>
          </w:tcPr>
          <w:p w14:paraId="56AF11E0" w14:textId="77777777" w:rsidR="00B50050" w:rsidRDefault="00B50050" w:rsidP="0088127C">
            <w:pPr>
              <w:pStyle w:val="OtherTableBody"/>
            </w:pPr>
          </w:p>
        </w:tc>
        <w:tc>
          <w:tcPr>
            <w:tcW w:w="600" w:type="dxa"/>
          </w:tcPr>
          <w:p w14:paraId="154DB391" w14:textId="77777777" w:rsidR="00B50050" w:rsidRDefault="00B50050" w:rsidP="0088127C">
            <w:pPr>
              <w:pStyle w:val="OtherTableBody"/>
            </w:pPr>
            <w:r>
              <w:t>0003</w:t>
            </w:r>
          </w:p>
        </w:tc>
        <w:tc>
          <w:tcPr>
            <w:tcW w:w="2600" w:type="dxa"/>
          </w:tcPr>
          <w:p w14:paraId="60EE7872" w14:textId="77777777" w:rsidR="00B50050" w:rsidRDefault="00B50050" w:rsidP="0088127C">
            <w:pPr>
              <w:pStyle w:val="OtherTableBody"/>
            </w:pPr>
          </w:p>
        </w:tc>
        <w:tc>
          <w:tcPr>
            <w:tcW w:w="1400" w:type="dxa"/>
          </w:tcPr>
          <w:p w14:paraId="378FA526" w14:textId="77777777" w:rsidR="00B50050" w:rsidRDefault="00B50050" w:rsidP="0088127C">
            <w:pPr>
              <w:pStyle w:val="OtherTableBody"/>
            </w:pPr>
            <w:r>
              <w:t>O24</w:t>
            </w:r>
          </w:p>
        </w:tc>
        <w:tc>
          <w:tcPr>
            <w:tcW w:w="4200" w:type="dxa"/>
          </w:tcPr>
          <w:p w14:paraId="1CBF86B0" w14:textId="77777777" w:rsidR="00B50050" w:rsidRDefault="00B50050" w:rsidP="0088127C">
            <w:pPr>
              <w:pStyle w:val="OtherTableBody"/>
            </w:pPr>
            <w:r>
              <w:t>ORI - Imaging order response message to any OMI</w:t>
            </w:r>
          </w:p>
        </w:tc>
      </w:tr>
      <w:tr w:rsidR="00B50050" w:rsidRPr="001D2E85" w14:paraId="5D748CE0" w14:textId="77777777" w:rsidTr="00195548">
        <w:tc>
          <w:tcPr>
            <w:tcW w:w="600" w:type="dxa"/>
          </w:tcPr>
          <w:p w14:paraId="3829A8C6" w14:textId="77777777" w:rsidR="00B50050" w:rsidRDefault="00B50050" w:rsidP="0088127C">
            <w:pPr>
              <w:pStyle w:val="OtherTableBody"/>
            </w:pPr>
          </w:p>
        </w:tc>
        <w:tc>
          <w:tcPr>
            <w:tcW w:w="600" w:type="dxa"/>
          </w:tcPr>
          <w:p w14:paraId="313C8E12" w14:textId="77777777" w:rsidR="00B50050" w:rsidRDefault="00B50050" w:rsidP="0088127C">
            <w:pPr>
              <w:pStyle w:val="OtherTableBody"/>
            </w:pPr>
            <w:r>
              <w:t>0003</w:t>
            </w:r>
          </w:p>
        </w:tc>
        <w:tc>
          <w:tcPr>
            <w:tcW w:w="2600" w:type="dxa"/>
          </w:tcPr>
          <w:p w14:paraId="7B230FB8" w14:textId="77777777" w:rsidR="00B50050" w:rsidRDefault="00B50050" w:rsidP="0088127C">
            <w:pPr>
              <w:pStyle w:val="OtherTableBody"/>
            </w:pPr>
          </w:p>
        </w:tc>
        <w:tc>
          <w:tcPr>
            <w:tcW w:w="1400" w:type="dxa"/>
          </w:tcPr>
          <w:p w14:paraId="0B1EF51E" w14:textId="77777777" w:rsidR="00B50050" w:rsidRDefault="00B50050" w:rsidP="0088127C">
            <w:pPr>
              <w:pStyle w:val="OtherTableBody"/>
            </w:pPr>
            <w:r>
              <w:t>O25</w:t>
            </w:r>
          </w:p>
        </w:tc>
        <w:tc>
          <w:tcPr>
            <w:tcW w:w="4200" w:type="dxa"/>
          </w:tcPr>
          <w:p w14:paraId="3DAE2956" w14:textId="77777777" w:rsidR="00B50050" w:rsidRDefault="00B50050" w:rsidP="0088127C">
            <w:pPr>
              <w:pStyle w:val="OtherTableBody"/>
            </w:pPr>
            <w:r>
              <w:t>RDE - Pharmacy/treatment refill authorization request</w:t>
            </w:r>
          </w:p>
        </w:tc>
      </w:tr>
      <w:tr w:rsidR="00B50050" w:rsidRPr="001D2E85" w14:paraId="70E08095" w14:textId="77777777" w:rsidTr="00195548">
        <w:tc>
          <w:tcPr>
            <w:tcW w:w="600" w:type="dxa"/>
          </w:tcPr>
          <w:p w14:paraId="5B4D55E6" w14:textId="77777777" w:rsidR="00B50050" w:rsidRDefault="00B50050" w:rsidP="0088127C">
            <w:pPr>
              <w:pStyle w:val="OtherTableBody"/>
            </w:pPr>
          </w:p>
        </w:tc>
        <w:tc>
          <w:tcPr>
            <w:tcW w:w="600" w:type="dxa"/>
          </w:tcPr>
          <w:p w14:paraId="40E5414E" w14:textId="77777777" w:rsidR="00B50050" w:rsidRDefault="00B50050" w:rsidP="0088127C">
            <w:pPr>
              <w:pStyle w:val="OtherTableBody"/>
            </w:pPr>
            <w:r>
              <w:t>0003</w:t>
            </w:r>
          </w:p>
        </w:tc>
        <w:tc>
          <w:tcPr>
            <w:tcW w:w="2600" w:type="dxa"/>
          </w:tcPr>
          <w:p w14:paraId="360724A1" w14:textId="77777777" w:rsidR="00B50050" w:rsidRDefault="00B50050" w:rsidP="0088127C">
            <w:pPr>
              <w:pStyle w:val="OtherTableBody"/>
            </w:pPr>
          </w:p>
        </w:tc>
        <w:tc>
          <w:tcPr>
            <w:tcW w:w="1400" w:type="dxa"/>
          </w:tcPr>
          <w:p w14:paraId="4B14FF6B" w14:textId="77777777" w:rsidR="00B50050" w:rsidRDefault="00B50050" w:rsidP="0088127C">
            <w:pPr>
              <w:pStyle w:val="OtherTableBody"/>
            </w:pPr>
            <w:r>
              <w:t>O26</w:t>
            </w:r>
          </w:p>
        </w:tc>
        <w:tc>
          <w:tcPr>
            <w:tcW w:w="4200" w:type="dxa"/>
          </w:tcPr>
          <w:p w14:paraId="7F9777EB" w14:textId="77777777" w:rsidR="00B50050" w:rsidRDefault="00B50050" w:rsidP="0088127C">
            <w:pPr>
              <w:pStyle w:val="OtherTableBody"/>
            </w:pPr>
            <w:r>
              <w:t>RRE - Pharmacy/Treatment Refill Authorization Acknowledgement</w:t>
            </w:r>
          </w:p>
        </w:tc>
      </w:tr>
      <w:tr w:rsidR="00B50050" w14:paraId="3C1C729C" w14:textId="77777777" w:rsidTr="00195548">
        <w:tc>
          <w:tcPr>
            <w:tcW w:w="600" w:type="dxa"/>
          </w:tcPr>
          <w:p w14:paraId="6FB1CB0A" w14:textId="77777777" w:rsidR="00B50050" w:rsidRDefault="00B50050" w:rsidP="0088127C">
            <w:pPr>
              <w:pStyle w:val="OtherTableBody"/>
            </w:pPr>
          </w:p>
        </w:tc>
        <w:tc>
          <w:tcPr>
            <w:tcW w:w="600" w:type="dxa"/>
          </w:tcPr>
          <w:p w14:paraId="12C722AA" w14:textId="77777777" w:rsidR="00B50050" w:rsidRDefault="00B50050" w:rsidP="0088127C">
            <w:pPr>
              <w:pStyle w:val="OtherTableBody"/>
            </w:pPr>
            <w:r>
              <w:t>0003</w:t>
            </w:r>
          </w:p>
        </w:tc>
        <w:tc>
          <w:tcPr>
            <w:tcW w:w="2600" w:type="dxa"/>
          </w:tcPr>
          <w:p w14:paraId="7C899A1D" w14:textId="77777777" w:rsidR="00B50050" w:rsidRDefault="00B50050" w:rsidP="0088127C">
            <w:pPr>
              <w:pStyle w:val="OtherTableBody"/>
            </w:pPr>
          </w:p>
        </w:tc>
        <w:tc>
          <w:tcPr>
            <w:tcW w:w="1400" w:type="dxa"/>
          </w:tcPr>
          <w:p w14:paraId="45EA39E1" w14:textId="77777777" w:rsidR="00B50050" w:rsidRDefault="00B50050" w:rsidP="0088127C">
            <w:pPr>
              <w:pStyle w:val="OtherTableBody"/>
            </w:pPr>
            <w:r>
              <w:t>O27</w:t>
            </w:r>
          </w:p>
        </w:tc>
        <w:tc>
          <w:tcPr>
            <w:tcW w:w="4200" w:type="dxa"/>
          </w:tcPr>
          <w:p w14:paraId="45BB4395" w14:textId="77777777" w:rsidR="00B50050" w:rsidRDefault="00B50050" w:rsidP="0088127C">
            <w:pPr>
              <w:pStyle w:val="OtherTableBody"/>
            </w:pPr>
            <w:r>
              <w:t>OMB - Blood product order</w:t>
            </w:r>
          </w:p>
        </w:tc>
      </w:tr>
      <w:tr w:rsidR="00B50050" w:rsidRPr="001D2E85" w14:paraId="20A19EA0" w14:textId="77777777" w:rsidTr="00195548">
        <w:tc>
          <w:tcPr>
            <w:tcW w:w="600" w:type="dxa"/>
          </w:tcPr>
          <w:p w14:paraId="2A65AF74" w14:textId="77777777" w:rsidR="00B50050" w:rsidRDefault="00B50050" w:rsidP="0088127C">
            <w:pPr>
              <w:pStyle w:val="OtherTableBody"/>
            </w:pPr>
          </w:p>
        </w:tc>
        <w:tc>
          <w:tcPr>
            <w:tcW w:w="600" w:type="dxa"/>
          </w:tcPr>
          <w:p w14:paraId="1A08B462" w14:textId="77777777" w:rsidR="00B50050" w:rsidRDefault="00B50050" w:rsidP="0088127C">
            <w:pPr>
              <w:pStyle w:val="OtherTableBody"/>
            </w:pPr>
            <w:r>
              <w:t>0003</w:t>
            </w:r>
          </w:p>
        </w:tc>
        <w:tc>
          <w:tcPr>
            <w:tcW w:w="2600" w:type="dxa"/>
          </w:tcPr>
          <w:p w14:paraId="5AFCD2C4" w14:textId="77777777" w:rsidR="00B50050" w:rsidRDefault="00B50050" w:rsidP="0088127C">
            <w:pPr>
              <w:pStyle w:val="OtherTableBody"/>
            </w:pPr>
          </w:p>
        </w:tc>
        <w:tc>
          <w:tcPr>
            <w:tcW w:w="1400" w:type="dxa"/>
          </w:tcPr>
          <w:p w14:paraId="302E87C4" w14:textId="77777777" w:rsidR="00B50050" w:rsidRDefault="00B50050" w:rsidP="0088127C">
            <w:pPr>
              <w:pStyle w:val="OtherTableBody"/>
            </w:pPr>
            <w:r>
              <w:t>O28</w:t>
            </w:r>
          </w:p>
        </w:tc>
        <w:tc>
          <w:tcPr>
            <w:tcW w:w="4200" w:type="dxa"/>
          </w:tcPr>
          <w:p w14:paraId="041B2686" w14:textId="77777777" w:rsidR="00B50050" w:rsidRDefault="00B50050" w:rsidP="0088127C">
            <w:pPr>
              <w:pStyle w:val="OtherTableBody"/>
            </w:pPr>
            <w:r>
              <w:t>ORB - Blood product order acknowledgment</w:t>
            </w:r>
          </w:p>
        </w:tc>
      </w:tr>
      <w:tr w:rsidR="00B50050" w:rsidRPr="001D2E85" w14:paraId="6324A402" w14:textId="77777777" w:rsidTr="00195548">
        <w:tc>
          <w:tcPr>
            <w:tcW w:w="600" w:type="dxa"/>
          </w:tcPr>
          <w:p w14:paraId="734F1F96" w14:textId="77777777" w:rsidR="00B50050" w:rsidRDefault="00B50050" w:rsidP="0088127C">
            <w:pPr>
              <w:pStyle w:val="OtherTableBody"/>
            </w:pPr>
          </w:p>
        </w:tc>
        <w:tc>
          <w:tcPr>
            <w:tcW w:w="600" w:type="dxa"/>
          </w:tcPr>
          <w:p w14:paraId="3D7BB7ED" w14:textId="77777777" w:rsidR="00B50050" w:rsidRDefault="00B50050" w:rsidP="0088127C">
            <w:pPr>
              <w:pStyle w:val="OtherTableBody"/>
            </w:pPr>
            <w:r>
              <w:t>0003</w:t>
            </w:r>
          </w:p>
        </w:tc>
        <w:tc>
          <w:tcPr>
            <w:tcW w:w="2600" w:type="dxa"/>
          </w:tcPr>
          <w:p w14:paraId="4E4BD171" w14:textId="77777777" w:rsidR="00B50050" w:rsidRDefault="00B50050" w:rsidP="0088127C">
            <w:pPr>
              <w:pStyle w:val="OtherTableBody"/>
            </w:pPr>
          </w:p>
        </w:tc>
        <w:tc>
          <w:tcPr>
            <w:tcW w:w="1400" w:type="dxa"/>
          </w:tcPr>
          <w:p w14:paraId="4DAECDCB" w14:textId="77777777" w:rsidR="00B50050" w:rsidRDefault="00B50050" w:rsidP="0088127C">
            <w:pPr>
              <w:pStyle w:val="OtherTableBody"/>
            </w:pPr>
            <w:r>
              <w:t>O29</w:t>
            </w:r>
          </w:p>
        </w:tc>
        <w:tc>
          <w:tcPr>
            <w:tcW w:w="4200" w:type="dxa"/>
          </w:tcPr>
          <w:p w14:paraId="4619B43F" w14:textId="77777777" w:rsidR="00B50050" w:rsidRDefault="00B50050" w:rsidP="0088127C">
            <w:pPr>
              <w:pStyle w:val="OtherTableBody"/>
            </w:pPr>
            <w:r>
              <w:t>BPS - Blood product dispense status</w:t>
            </w:r>
          </w:p>
        </w:tc>
      </w:tr>
      <w:tr w:rsidR="00B50050" w:rsidRPr="001D2E85" w14:paraId="6669E252" w14:textId="77777777" w:rsidTr="00195548">
        <w:tc>
          <w:tcPr>
            <w:tcW w:w="600" w:type="dxa"/>
          </w:tcPr>
          <w:p w14:paraId="0FB4D9BD" w14:textId="77777777" w:rsidR="00B50050" w:rsidRDefault="00B50050" w:rsidP="0088127C">
            <w:pPr>
              <w:pStyle w:val="OtherTableBody"/>
            </w:pPr>
          </w:p>
        </w:tc>
        <w:tc>
          <w:tcPr>
            <w:tcW w:w="600" w:type="dxa"/>
          </w:tcPr>
          <w:p w14:paraId="2811E88D" w14:textId="77777777" w:rsidR="00B50050" w:rsidRDefault="00B50050" w:rsidP="0088127C">
            <w:pPr>
              <w:pStyle w:val="OtherTableBody"/>
            </w:pPr>
            <w:r>
              <w:t>0003</w:t>
            </w:r>
          </w:p>
        </w:tc>
        <w:tc>
          <w:tcPr>
            <w:tcW w:w="2600" w:type="dxa"/>
          </w:tcPr>
          <w:p w14:paraId="5213283D" w14:textId="77777777" w:rsidR="00B50050" w:rsidRDefault="00B50050" w:rsidP="0088127C">
            <w:pPr>
              <w:pStyle w:val="OtherTableBody"/>
            </w:pPr>
          </w:p>
        </w:tc>
        <w:tc>
          <w:tcPr>
            <w:tcW w:w="1400" w:type="dxa"/>
          </w:tcPr>
          <w:p w14:paraId="43FB7CC8" w14:textId="77777777" w:rsidR="00B50050" w:rsidRDefault="00B50050" w:rsidP="0088127C">
            <w:pPr>
              <w:pStyle w:val="OtherTableBody"/>
            </w:pPr>
            <w:r>
              <w:t>O30</w:t>
            </w:r>
          </w:p>
        </w:tc>
        <w:tc>
          <w:tcPr>
            <w:tcW w:w="4200" w:type="dxa"/>
          </w:tcPr>
          <w:p w14:paraId="21EEEF95" w14:textId="77777777" w:rsidR="00B50050" w:rsidRDefault="00B50050" w:rsidP="0088127C">
            <w:pPr>
              <w:pStyle w:val="OtherTableBody"/>
            </w:pPr>
            <w:r>
              <w:t>BRP - Blood product dispense status acknowledgment</w:t>
            </w:r>
          </w:p>
        </w:tc>
      </w:tr>
      <w:tr w:rsidR="00B50050" w:rsidRPr="001D2E85" w14:paraId="49A7A14B" w14:textId="77777777" w:rsidTr="00195548">
        <w:tc>
          <w:tcPr>
            <w:tcW w:w="600" w:type="dxa"/>
          </w:tcPr>
          <w:p w14:paraId="071C50AA" w14:textId="77777777" w:rsidR="00B50050" w:rsidRDefault="00B50050" w:rsidP="0088127C">
            <w:pPr>
              <w:pStyle w:val="OtherTableBody"/>
            </w:pPr>
          </w:p>
        </w:tc>
        <w:tc>
          <w:tcPr>
            <w:tcW w:w="600" w:type="dxa"/>
          </w:tcPr>
          <w:p w14:paraId="644F3A4F" w14:textId="77777777" w:rsidR="00B50050" w:rsidRDefault="00B50050" w:rsidP="0088127C">
            <w:pPr>
              <w:pStyle w:val="OtherTableBody"/>
            </w:pPr>
            <w:r>
              <w:t>0003</w:t>
            </w:r>
          </w:p>
        </w:tc>
        <w:tc>
          <w:tcPr>
            <w:tcW w:w="2600" w:type="dxa"/>
          </w:tcPr>
          <w:p w14:paraId="4E7CDD83" w14:textId="77777777" w:rsidR="00B50050" w:rsidRDefault="00B50050" w:rsidP="0088127C">
            <w:pPr>
              <w:pStyle w:val="OtherTableBody"/>
            </w:pPr>
          </w:p>
        </w:tc>
        <w:tc>
          <w:tcPr>
            <w:tcW w:w="1400" w:type="dxa"/>
          </w:tcPr>
          <w:p w14:paraId="274ACB40" w14:textId="77777777" w:rsidR="00B50050" w:rsidRDefault="00B50050" w:rsidP="0088127C">
            <w:pPr>
              <w:pStyle w:val="OtherTableBody"/>
            </w:pPr>
            <w:r>
              <w:t>O31</w:t>
            </w:r>
          </w:p>
        </w:tc>
        <w:tc>
          <w:tcPr>
            <w:tcW w:w="4200" w:type="dxa"/>
          </w:tcPr>
          <w:p w14:paraId="7B6415DC" w14:textId="77777777" w:rsidR="00B50050" w:rsidRDefault="00B50050" w:rsidP="0088127C">
            <w:pPr>
              <w:pStyle w:val="OtherTableBody"/>
            </w:pPr>
            <w:r>
              <w:t>BTS - Blood product transfusion/disposition</w:t>
            </w:r>
          </w:p>
        </w:tc>
      </w:tr>
      <w:tr w:rsidR="00B50050" w:rsidRPr="001D2E85" w14:paraId="7F10CD34" w14:textId="77777777" w:rsidTr="00195548">
        <w:tc>
          <w:tcPr>
            <w:tcW w:w="600" w:type="dxa"/>
          </w:tcPr>
          <w:p w14:paraId="3EE38433" w14:textId="77777777" w:rsidR="00B50050" w:rsidRDefault="00B50050" w:rsidP="0088127C">
            <w:pPr>
              <w:pStyle w:val="OtherTableBody"/>
            </w:pPr>
          </w:p>
        </w:tc>
        <w:tc>
          <w:tcPr>
            <w:tcW w:w="600" w:type="dxa"/>
          </w:tcPr>
          <w:p w14:paraId="39537D15" w14:textId="77777777" w:rsidR="00B50050" w:rsidRDefault="00B50050" w:rsidP="0088127C">
            <w:pPr>
              <w:pStyle w:val="OtherTableBody"/>
            </w:pPr>
            <w:r>
              <w:t>0003</w:t>
            </w:r>
          </w:p>
        </w:tc>
        <w:tc>
          <w:tcPr>
            <w:tcW w:w="2600" w:type="dxa"/>
          </w:tcPr>
          <w:p w14:paraId="52F25F53" w14:textId="77777777" w:rsidR="00B50050" w:rsidRDefault="00B50050" w:rsidP="0088127C">
            <w:pPr>
              <w:pStyle w:val="OtherTableBody"/>
            </w:pPr>
          </w:p>
        </w:tc>
        <w:tc>
          <w:tcPr>
            <w:tcW w:w="1400" w:type="dxa"/>
          </w:tcPr>
          <w:p w14:paraId="373FE50B" w14:textId="77777777" w:rsidR="00B50050" w:rsidRDefault="00B50050" w:rsidP="0088127C">
            <w:pPr>
              <w:pStyle w:val="OtherTableBody"/>
            </w:pPr>
            <w:r>
              <w:t>O32</w:t>
            </w:r>
          </w:p>
        </w:tc>
        <w:tc>
          <w:tcPr>
            <w:tcW w:w="4200" w:type="dxa"/>
          </w:tcPr>
          <w:p w14:paraId="2942B46F" w14:textId="77777777" w:rsidR="00B50050" w:rsidRDefault="00B50050" w:rsidP="0088127C">
            <w:pPr>
              <w:pStyle w:val="OtherTableBody"/>
            </w:pPr>
            <w:r>
              <w:t>BRT - Blood product transfusion/disposition acknowledgment</w:t>
            </w:r>
          </w:p>
        </w:tc>
      </w:tr>
      <w:tr w:rsidR="00B50050" w:rsidRPr="001D2E85" w14:paraId="1B8EDC83" w14:textId="77777777" w:rsidTr="00195548">
        <w:tc>
          <w:tcPr>
            <w:tcW w:w="600" w:type="dxa"/>
          </w:tcPr>
          <w:p w14:paraId="429D3DA6" w14:textId="77777777" w:rsidR="00B50050" w:rsidRDefault="00B50050" w:rsidP="0088127C">
            <w:pPr>
              <w:pStyle w:val="OtherTableBody"/>
            </w:pPr>
          </w:p>
        </w:tc>
        <w:tc>
          <w:tcPr>
            <w:tcW w:w="600" w:type="dxa"/>
          </w:tcPr>
          <w:p w14:paraId="2552E997" w14:textId="77777777" w:rsidR="00B50050" w:rsidRDefault="00B50050" w:rsidP="0088127C">
            <w:pPr>
              <w:pStyle w:val="OtherTableBody"/>
            </w:pPr>
            <w:r>
              <w:t>0003</w:t>
            </w:r>
          </w:p>
        </w:tc>
        <w:tc>
          <w:tcPr>
            <w:tcW w:w="2600" w:type="dxa"/>
          </w:tcPr>
          <w:p w14:paraId="78D808FD" w14:textId="77777777" w:rsidR="00B50050" w:rsidRDefault="00B50050" w:rsidP="0088127C">
            <w:pPr>
              <w:pStyle w:val="OtherTableBody"/>
            </w:pPr>
          </w:p>
        </w:tc>
        <w:tc>
          <w:tcPr>
            <w:tcW w:w="1400" w:type="dxa"/>
          </w:tcPr>
          <w:p w14:paraId="12DDC886" w14:textId="77777777" w:rsidR="00B50050" w:rsidRDefault="00B50050" w:rsidP="0088127C">
            <w:pPr>
              <w:pStyle w:val="OtherTableBody"/>
            </w:pPr>
            <w:r>
              <w:t>O33</w:t>
            </w:r>
          </w:p>
        </w:tc>
        <w:tc>
          <w:tcPr>
            <w:tcW w:w="4200" w:type="dxa"/>
          </w:tcPr>
          <w:p w14:paraId="616284D5" w14:textId="77777777" w:rsidR="00B50050" w:rsidRDefault="00B50050" w:rsidP="0088127C">
            <w:pPr>
              <w:pStyle w:val="OtherTableBody"/>
            </w:pPr>
            <w:r>
              <w:t>OML - Laboratory order for multiple orders related to a single specimen</w:t>
            </w:r>
          </w:p>
        </w:tc>
      </w:tr>
      <w:tr w:rsidR="00B50050" w:rsidRPr="001D2E85" w14:paraId="20862777" w14:textId="77777777" w:rsidTr="00195548">
        <w:tc>
          <w:tcPr>
            <w:tcW w:w="600" w:type="dxa"/>
          </w:tcPr>
          <w:p w14:paraId="52AE4E1A" w14:textId="77777777" w:rsidR="00B50050" w:rsidRDefault="00B50050" w:rsidP="0088127C">
            <w:pPr>
              <w:pStyle w:val="OtherTableBody"/>
            </w:pPr>
          </w:p>
        </w:tc>
        <w:tc>
          <w:tcPr>
            <w:tcW w:w="600" w:type="dxa"/>
          </w:tcPr>
          <w:p w14:paraId="03F72459" w14:textId="77777777" w:rsidR="00B50050" w:rsidRDefault="00B50050" w:rsidP="0088127C">
            <w:pPr>
              <w:pStyle w:val="OtherTableBody"/>
            </w:pPr>
            <w:r>
              <w:t>0003</w:t>
            </w:r>
          </w:p>
        </w:tc>
        <w:tc>
          <w:tcPr>
            <w:tcW w:w="2600" w:type="dxa"/>
          </w:tcPr>
          <w:p w14:paraId="3B3A2933" w14:textId="77777777" w:rsidR="00B50050" w:rsidRDefault="00B50050" w:rsidP="0088127C">
            <w:pPr>
              <w:pStyle w:val="OtherTableBody"/>
            </w:pPr>
          </w:p>
        </w:tc>
        <w:tc>
          <w:tcPr>
            <w:tcW w:w="1400" w:type="dxa"/>
          </w:tcPr>
          <w:p w14:paraId="414B4C37" w14:textId="77777777" w:rsidR="00B50050" w:rsidRDefault="00B50050" w:rsidP="0088127C">
            <w:pPr>
              <w:pStyle w:val="OtherTableBody"/>
            </w:pPr>
            <w:r>
              <w:t>O34</w:t>
            </w:r>
          </w:p>
        </w:tc>
        <w:tc>
          <w:tcPr>
            <w:tcW w:w="4200" w:type="dxa"/>
          </w:tcPr>
          <w:p w14:paraId="00B7A6C9" w14:textId="77777777" w:rsidR="00B50050" w:rsidRDefault="00B50050" w:rsidP="0088127C">
            <w:pPr>
              <w:pStyle w:val="OtherTableBody"/>
            </w:pPr>
            <w:r>
              <w:t>ORL - Laboratory order response message to a multiple order related to single specimen OML</w:t>
            </w:r>
          </w:p>
        </w:tc>
      </w:tr>
      <w:tr w:rsidR="00B50050" w:rsidRPr="001D2E85" w14:paraId="57A32E0D" w14:textId="77777777" w:rsidTr="00195548">
        <w:tc>
          <w:tcPr>
            <w:tcW w:w="600" w:type="dxa"/>
          </w:tcPr>
          <w:p w14:paraId="55A4CDC8" w14:textId="77777777" w:rsidR="00B50050" w:rsidRDefault="00B50050" w:rsidP="0088127C">
            <w:pPr>
              <w:pStyle w:val="OtherTableBody"/>
            </w:pPr>
          </w:p>
        </w:tc>
        <w:tc>
          <w:tcPr>
            <w:tcW w:w="600" w:type="dxa"/>
          </w:tcPr>
          <w:p w14:paraId="2E7756EC" w14:textId="77777777" w:rsidR="00B50050" w:rsidRDefault="00B50050" w:rsidP="0088127C">
            <w:pPr>
              <w:pStyle w:val="OtherTableBody"/>
            </w:pPr>
            <w:r>
              <w:t>0003</w:t>
            </w:r>
          </w:p>
        </w:tc>
        <w:tc>
          <w:tcPr>
            <w:tcW w:w="2600" w:type="dxa"/>
          </w:tcPr>
          <w:p w14:paraId="334E750D" w14:textId="77777777" w:rsidR="00B50050" w:rsidRDefault="00B50050" w:rsidP="0088127C">
            <w:pPr>
              <w:pStyle w:val="OtherTableBody"/>
            </w:pPr>
          </w:p>
        </w:tc>
        <w:tc>
          <w:tcPr>
            <w:tcW w:w="1400" w:type="dxa"/>
          </w:tcPr>
          <w:p w14:paraId="63ED3AFA" w14:textId="77777777" w:rsidR="00B50050" w:rsidRDefault="00B50050" w:rsidP="0088127C">
            <w:pPr>
              <w:pStyle w:val="OtherTableBody"/>
            </w:pPr>
            <w:r>
              <w:t>O35</w:t>
            </w:r>
          </w:p>
        </w:tc>
        <w:tc>
          <w:tcPr>
            <w:tcW w:w="4200" w:type="dxa"/>
          </w:tcPr>
          <w:p w14:paraId="1EFC7F0F" w14:textId="77777777" w:rsidR="00B50050" w:rsidRDefault="00B50050" w:rsidP="0088127C">
            <w:pPr>
              <w:pStyle w:val="OtherTableBody"/>
            </w:pPr>
            <w:r>
              <w:t>OML - Laboratory order for multiple orders related to a single container of a specimen</w:t>
            </w:r>
          </w:p>
        </w:tc>
      </w:tr>
      <w:tr w:rsidR="00B50050" w:rsidRPr="001D2E85" w14:paraId="4CCB6E20" w14:textId="77777777" w:rsidTr="00195548">
        <w:tc>
          <w:tcPr>
            <w:tcW w:w="600" w:type="dxa"/>
          </w:tcPr>
          <w:p w14:paraId="2A2A8D21" w14:textId="77777777" w:rsidR="00B50050" w:rsidRDefault="00B50050" w:rsidP="0088127C">
            <w:pPr>
              <w:pStyle w:val="OtherTableBody"/>
            </w:pPr>
          </w:p>
        </w:tc>
        <w:tc>
          <w:tcPr>
            <w:tcW w:w="600" w:type="dxa"/>
          </w:tcPr>
          <w:p w14:paraId="3D74EDC0" w14:textId="77777777" w:rsidR="00B50050" w:rsidRDefault="00B50050" w:rsidP="0088127C">
            <w:pPr>
              <w:pStyle w:val="OtherTableBody"/>
            </w:pPr>
            <w:r>
              <w:t>0003</w:t>
            </w:r>
          </w:p>
        </w:tc>
        <w:tc>
          <w:tcPr>
            <w:tcW w:w="2600" w:type="dxa"/>
          </w:tcPr>
          <w:p w14:paraId="49D1B285" w14:textId="77777777" w:rsidR="00B50050" w:rsidRDefault="00B50050" w:rsidP="0088127C">
            <w:pPr>
              <w:pStyle w:val="OtherTableBody"/>
            </w:pPr>
          </w:p>
        </w:tc>
        <w:tc>
          <w:tcPr>
            <w:tcW w:w="1400" w:type="dxa"/>
          </w:tcPr>
          <w:p w14:paraId="0CBA7502" w14:textId="77777777" w:rsidR="00B50050" w:rsidRDefault="00B50050" w:rsidP="0088127C">
            <w:pPr>
              <w:pStyle w:val="OtherTableBody"/>
            </w:pPr>
            <w:r>
              <w:t>O36</w:t>
            </w:r>
          </w:p>
        </w:tc>
        <w:tc>
          <w:tcPr>
            <w:tcW w:w="4200" w:type="dxa"/>
          </w:tcPr>
          <w:p w14:paraId="68277549" w14:textId="77777777" w:rsidR="00B50050" w:rsidRDefault="00B50050" w:rsidP="0088127C">
            <w:pPr>
              <w:pStyle w:val="OtherTableBody"/>
            </w:pPr>
            <w:r>
              <w:t>ORL - Laboratory order response message to a single container of a specimen OML</w:t>
            </w:r>
          </w:p>
        </w:tc>
      </w:tr>
      <w:tr w:rsidR="00B50050" w:rsidRPr="001D2E85" w14:paraId="65506BE5" w14:textId="77777777" w:rsidTr="00195548">
        <w:tc>
          <w:tcPr>
            <w:tcW w:w="600" w:type="dxa"/>
          </w:tcPr>
          <w:p w14:paraId="334C9E16" w14:textId="77777777" w:rsidR="00B50050" w:rsidRDefault="00B50050" w:rsidP="0088127C">
            <w:pPr>
              <w:pStyle w:val="OtherTableBody"/>
            </w:pPr>
          </w:p>
        </w:tc>
        <w:tc>
          <w:tcPr>
            <w:tcW w:w="600" w:type="dxa"/>
          </w:tcPr>
          <w:p w14:paraId="1D599161" w14:textId="77777777" w:rsidR="00B50050" w:rsidRDefault="00B50050" w:rsidP="0088127C">
            <w:pPr>
              <w:pStyle w:val="OtherTableBody"/>
            </w:pPr>
            <w:r>
              <w:t>0003</w:t>
            </w:r>
          </w:p>
        </w:tc>
        <w:tc>
          <w:tcPr>
            <w:tcW w:w="2600" w:type="dxa"/>
          </w:tcPr>
          <w:p w14:paraId="102AF27C" w14:textId="77777777" w:rsidR="00B50050" w:rsidRDefault="00B50050" w:rsidP="0088127C">
            <w:pPr>
              <w:pStyle w:val="OtherTableBody"/>
            </w:pPr>
          </w:p>
        </w:tc>
        <w:tc>
          <w:tcPr>
            <w:tcW w:w="1400" w:type="dxa"/>
          </w:tcPr>
          <w:p w14:paraId="5AA53405" w14:textId="77777777" w:rsidR="00B50050" w:rsidRDefault="00B50050" w:rsidP="0088127C">
            <w:pPr>
              <w:pStyle w:val="OtherTableBody"/>
            </w:pPr>
            <w:r>
              <w:t>O37</w:t>
            </w:r>
          </w:p>
        </w:tc>
        <w:tc>
          <w:tcPr>
            <w:tcW w:w="4200" w:type="dxa"/>
          </w:tcPr>
          <w:p w14:paraId="0EC98DC5" w14:textId="77777777" w:rsidR="00B50050" w:rsidRDefault="00B50050" w:rsidP="0088127C">
            <w:pPr>
              <w:pStyle w:val="OtherTableBody"/>
            </w:pPr>
            <w:r>
              <w:t>OPL - Population/Location-Based Laboratory Order Message</w:t>
            </w:r>
          </w:p>
        </w:tc>
      </w:tr>
      <w:tr w:rsidR="00B50050" w:rsidRPr="001D2E85" w14:paraId="04688EA9" w14:textId="77777777" w:rsidTr="00195548">
        <w:tc>
          <w:tcPr>
            <w:tcW w:w="600" w:type="dxa"/>
          </w:tcPr>
          <w:p w14:paraId="59482C45" w14:textId="77777777" w:rsidR="00B50050" w:rsidRDefault="00B50050" w:rsidP="0088127C">
            <w:pPr>
              <w:pStyle w:val="OtherTableBody"/>
            </w:pPr>
          </w:p>
        </w:tc>
        <w:tc>
          <w:tcPr>
            <w:tcW w:w="600" w:type="dxa"/>
          </w:tcPr>
          <w:p w14:paraId="40D74B7A" w14:textId="77777777" w:rsidR="00B50050" w:rsidRDefault="00B50050" w:rsidP="0088127C">
            <w:pPr>
              <w:pStyle w:val="OtherTableBody"/>
            </w:pPr>
            <w:r>
              <w:t>0003</w:t>
            </w:r>
          </w:p>
        </w:tc>
        <w:tc>
          <w:tcPr>
            <w:tcW w:w="2600" w:type="dxa"/>
          </w:tcPr>
          <w:p w14:paraId="1E775D31" w14:textId="77777777" w:rsidR="00B50050" w:rsidRDefault="00B50050" w:rsidP="0088127C">
            <w:pPr>
              <w:pStyle w:val="OtherTableBody"/>
            </w:pPr>
          </w:p>
        </w:tc>
        <w:tc>
          <w:tcPr>
            <w:tcW w:w="1400" w:type="dxa"/>
          </w:tcPr>
          <w:p w14:paraId="643EDA6B" w14:textId="77777777" w:rsidR="00B50050" w:rsidRDefault="00B50050" w:rsidP="0088127C">
            <w:pPr>
              <w:pStyle w:val="OtherTableBody"/>
            </w:pPr>
            <w:r>
              <w:t>O38</w:t>
            </w:r>
          </w:p>
        </w:tc>
        <w:tc>
          <w:tcPr>
            <w:tcW w:w="4200" w:type="dxa"/>
          </w:tcPr>
          <w:p w14:paraId="5A4E2EDC" w14:textId="77777777" w:rsidR="00B50050" w:rsidRDefault="00B50050" w:rsidP="0088127C">
            <w:pPr>
              <w:pStyle w:val="OtherTableBody"/>
            </w:pPr>
            <w:r>
              <w:t>OPR - Population/Location-Based Laboratory Order Acknowledgment Message</w:t>
            </w:r>
          </w:p>
        </w:tc>
      </w:tr>
      <w:tr w:rsidR="00B50050" w:rsidRPr="001D2E85" w14:paraId="301AC880" w14:textId="77777777" w:rsidTr="00195548">
        <w:tc>
          <w:tcPr>
            <w:tcW w:w="600" w:type="dxa"/>
          </w:tcPr>
          <w:p w14:paraId="3A35899D" w14:textId="77777777" w:rsidR="00B50050" w:rsidRDefault="00B50050" w:rsidP="0088127C">
            <w:pPr>
              <w:pStyle w:val="OtherTableBody"/>
            </w:pPr>
          </w:p>
        </w:tc>
        <w:tc>
          <w:tcPr>
            <w:tcW w:w="600" w:type="dxa"/>
          </w:tcPr>
          <w:p w14:paraId="32ED29EC" w14:textId="77777777" w:rsidR="00B50050" w:rsidRDefault="00B50050" w:rsidP="0088127C">
            <w:pPr>
              <w:pStyle w:val="OtherTableBody"/>
            </w:pPr>
            <w:r>
              <w:t>0003</w:t>
            </w:r>
          </w:p>
        </w:tc>
        <w:tc>
          <w:tcPr>
            <w:tcW w:w="2600" w:type="dxa"/>
          </w:tcPr>
          <w:p w14:paraId="4F6E0D10" w14:textId="77777777" w:rsidR="00B50050" w:rsidRDefault="00B50050" w:rsidP="0088127C">
            <w:pPr>
              <w:pStyle w:val="OtherTableBody"/>
            </w:pPr>
          </w:p>
        </w:tc>
        <w:tc>
          <w:tcPr>
            <w:tcW w:w="1400" w:type="dxa"/>
          </w:tcPr>
          <w:p w14:paraId="4BF7FFD8" w14:textId="77777777" w:rsidR="00B50050" w:rsidRDefault="00B50050" w:rsidP="0088127C">
            <w:pPr>
              <w:pStyle w:val="OtherTableBody"/>
            </w:pPr>
            <w:r>
              <w:t>O39</w:t>
            </w:r>
          </w:p>
        </w:tc>
        <w:tc>
          <w:tcPr>
            <w:tcW w:w="4200" w:type="dxa"/>
          </w:tcPr>
          <w:p w14:paraId="041EE3EE" w14:textId="77777777" w:rsidR="00B50050" w:rsidRDefault="00B50050" w:rsidP="0088127C">
            <w:pPr>
              <w:pStyle w:val="OtherTableBody"/>
            </w:pPr>
            <w:r>
              <w:t>Specimen shipment centric laboratory order</w:t>
            </w:r>
          </w:p>
        </w:tc>
      </w:tr>
      <w:tr w:rsidR="00B50050" w:rsidRPr="001D2E85" w14:paraId="193D0DFA" w14:textId="77777777" w:rsidTr="00195548">
        <w:tc>
          <w:tcPr>
            <w:tcW w:w="600" w:type="dxa"/>
          </w:tcPr>
          <w:p w14:paraId="0E8AA255" w14:textId="77777777" w:rsidR="00B50050" w:rsidRDefault="00B50050" w:rsidP="0088127C">
            <w:pPr>
              <w:pStyle w:val="OtherTableBody"/>
            </w:pPr>
          </w:p>
        </w:tc>
        <w:tc>
          <w:tcPr>
            <w:tcW w:w="600" w:type="dxa"/>
          </w:tcPr>
          <w:p w14:paraId="77824375" w14:textId="77777777" w:rsidR="00B50050" w:rsidRDefault="00B50050" w:rsidP="0088127C">
            <w:pPr>
              <w:pStyle w:val="OtherTableBody"/>
            </w:pPr>
            <w:r>
              <w:t>0003</w:t>
            </w:r>
          </w:p>
        </w:tc>
        <w:tc>
          <w:tcPr>
            <w:tcW w:w="2600" w:type="dxa"/>
          </w:tcPr>
          <w:p w14:paraId="5B62E2A1" w14:textId="77777777" w:rsidR="00B50050" w:rsidRDefault="00B50050" w:rsidP="0088127C">
            <w:pPr>
              <w:pStyle w:val="OtherTableBody"/>
            </w:pPr>
          </w:p>
        </w:tc>
        <w:tc>
          <w:tcPr>
            <w:tcW w:w="1400" w:type="dxa"/>
          </w:tcPr>
          <w:p w14:paraId="7B9D0F87" w14:textId="77777777" w:rsidR="00B50050" w:rsidRDefault="00B50050" w:rsidP="0088127C">
            <w:pPr>
              <w:pStyle w:val="OtherTableBody"/>
            </w:pPr>
            <w:r>
              <w:t>O40</w:t>
            </w:r>
          </w:p>
        </w:tc>
        <w:tc>
          <w:tcPr>
            <w:tcW w:w="4200" w:type="dxa"/>
          </w:tcPr>
          <w:p w14:paraId="5369B477" w14:textId="77777777" w:rsidR="00B50050" w:rsidRDefault="00B50050" w:rsidP="0088127C">
            <w:pPr>
              <w:pStyle w:val="OtherTableBody"/>
            </w:pPr>
            <w:r>
              <w:t>Specimen Shipment Centric Laboratory Order Acknowledgment Message</w:t>
            </w:r>
          </w:p>
        </w:tc>
      </w:tr>
      <w:tr w:rsidR="00B50050" w:rsidRPr="001D2E85" w14:paraId="511F7A80" w14:textId="77777777" w:rsidTr="00195548">
        <w:tc>
          <w:tcPr>
            <w:tcW w:w="600" w:type="dxa"/>
          </w:tcPr>
          <w:p w14:paraId="564DF401" w14:textId="77777777" w:rsidR="00B50050" w:rsidRDefault="00B50050" w:rsidP="0088127C">
            <w:pPr>
              <w:pStyle w:val="OtherTableBody"/>
            </w:pPr>
          </w:p>
        </w:tc>
        <w:tc>
          <w:tcPr>
            <w:tcW w:w="600" w:type="dxa"/>
          </w:tcPr>
          <w:p w14:paraId="0796AF72" w14:textId="77777777" w:rsidR="00B50050" w:rsidRDefault="00B50050" w:rsidP="0088127C">
            <w:pPr>
              <w:pStyle w:val="OtherTableBody"/>
            </w:pPr>
            <w:r>
              <w:t>0003</w:t>
            </w:r>
          </w:p>
        </w:tc>
        <w:tc>
          <w:tcPr>
            <w:tcW w:w="2600" w:type="dxa"/>
          </w:tcPr>
          <w:p w14:paraId="3AD55D2A" w14:textId="77777777" w:rsidR="00B50050" w:rsidRDefault="00B50050" w:rsidP="0088127C">
            <w:pPr>
              <w:pStyle w:val="OtherTableBody"/>
            </w:pPr>
          </w:p>
        </w:tc>
        <w:tc>
          <w:tcPr>
            <w:tcW w:w="1400" w:type="dxa"/>
          </w:tcPr>
          <w:p w14:paraId="2663E94E" w14:textId="77777777" w:rsidR="00B50050" w:rsidRDefault="00B50050" w:rsidP="0088127C">
            <w:pPr>
              <w:pStyle w:val="OtherTableBody"/>
            </w:pPr>
            <w:r>
              <w:t>O41</w:t>
            </w:r>
          </w:p>
        </w:tc>
        <w:tc>
          <w:tcPr>
            <w:tcW w:w="4200" w:type="dxa"/>
          </w:tcPr>
          <w:p w14:paraId="61FA0F07" w14:textId="77777777" w:rsidR="00B50050" w:rsidRDefault="00B50050" w:rsidP="0088127C">
            <w:pPr>
              <w:pStyle w:val="OtherTableBody"/>
            </w:pPr>
            <w:r>
              <w:t>DBC - Create Donor Record Message</w:t>
            </w:r>
          </w:p>
        </w:tc>
      </w:tr>
      <w:tr w:rsidR="00B50050" w:rsidRPr="001D2E85" w14:paraId="1A402717" w14:textId="77777777" w:rsidTr="00195548">
        <w:tc>
          <w:tcPr>
            <w:tcW w:w="600" w:type="dxa"/>
          </w:tcPr>
          <w:p w14:paraId="3FAB5D1D" w14:textId="77777777" w:rsidR="00B50050" w:rsidRDefault="00B50050" w:rsidP="0088127C">
            <w:pPr>
              <w:pStyle w:val="OtherTableBody"/>
            </w:pPr>
          </w:p>
        </w:tc>
        <w:tc>
          <w:tcPr>
            <w:tcW w:w="600" w:type="dxa"/>
          </w:tcPr>
          <w:p w14:paraId="2C1FE87E" w14:textId="77777777" w:rsidR="00B50050" w:rsidRDefault="00B50050" w:rsidP="0088127C">
            <w:pPr>
              <w:pStyle w:val="OtherTableBody"/>
            </w:pPr>
            <w:r>
              <w:t>0003</w:t>
            </w:r>
          </w:p>
        </w:tc>
        <w:tc>
          <w:tcPr>
            <w:tcW w:w="2600" w:type="dxa"/>
          </w:tcPr>
          <w:p w14:paraId="5F270423" w14:textId="77777777" w:rsidR="00B50050" w:rsidRDefault="00B50050" w:rsidP="0088127C">
            <w:pPr>
              <w:pStyle w:val="OtherTableBody"/>
            </w:pPr>
          </w:p>
        </w:tc>
        <w:tc>
          <w:tcPr>
            <w:tcW w:w="1400" w:type="dxa"/>
          </w:tcPr>
          <w:p w14:paraId="76D68ECC" w14:textId="77777777" w:rsidR="00B50050" w:rsidRDefault="00B50050" w:rsidP="0088127C">
            <w:pPr>
              <w:pStyle w:val="OtherTableBody"/>
            </w:pPr>
            <w:r>
              <w:t>O42</w:t>
            </w:r>
          </w:p>
        </w:tc>
        <w:tc>
          <w:tcPr>
            <w:tcW w:w="4200" w:type="dxa"/>
          </w:tcPr>
          <w:p w14:paraId="20313161" w14:textId="77777777" w:rsidR="00B50050" w:rsidRDefault="00B50050" w:rsidP="0088127C">
            <w:pPr>
              <w:pStyle w:val="OtherTableBody"/>
            </w:pPr>
            <w:r>
              <w:t>DBU - Update Donor Record Message</w:t>
            </w:r>
          </w:p>
        </w:tc>
      </w:tr>
      <w:tr w:rsidR="00B50050" w:rsidRPr="001D2E85" w14:paraId="1BD1E7AB" w14:textId="77777777" w:rsidTr="00195548">
        <w:tc>
          <w:tcPr>
            <w:tcW w:w="600" w:type="dxa"/>
          </w:tcPr>
          <w:p w14:paraId="2A285075" w14:textId="77777777" w:rsidR="00B50050" w:rsidRDefault="00B50050" w:rsidP="0088127C">
            <w:pPr>
              <w:pStyle w:val="OtherTableBody"/>
            </w:pPr>
          </w:p>
        </w:tc>
        <w:tc>
          <w:tcPr>
            <w:tcW w:w="600" w:type="dxa"/>
          </w:tcPr>
          <w:p w14:paraId="67A36DB2" w14:textId="77777777" w:rsidR="00B50050" w:rsidRDefault="00B50050" w:rsidP="0088127C">
            <w:pPr>
              <w:pStyle w:val="OtherTableBody"/>
            </w:pPr>
            <w:r>
              <w:t>0003</w:t>
            </w:r>
          </w:p>
        </w:tc>
        <w:tc>
          <w:tcPr>
            <w:tcW w:w="2600" w:type="dxa"/>
          </w:tcPr>
          <w:p w14:paraId="03B433AA" w14:textId="77777777" w:rsidR="00B50050" w:rsidRDefault="00B50050" w:rsidP="0088127C">
            <w:pPr>
              <w:pStyle w:val="OtherTableBody"/>
            </w:pPr>
          </w:p>
        </w:tc>
        <w:tc>
          <w:tcPr>
            <w:tcW w:w="1400" w:type="dxa"/>
          </w:tcPr>
          <w:p w14:paraId="332EA6BF" w14:textId="77777777" w:rsidR="00B50050" w:rsidRDefault="00B50050" w:rsidP="0088127C">
            <w:pPr>
              <w:pStyle w:val="OtherTableBody"/>
            </w:pPr>
            <w:r>
              <w:t>O43</w:t>
            </w:r>
          </w:p>
        </w:tc>
        <w:tc>
          <w:tcPr>
            <w:tcW w:w="4200" w:type="dxa"/>
          </w:tcPr>
          <w:p w14:paraId="1FBFCAC0" w14:textId="77777777" w:rsidR="00B50050" w:rsidRDefault="00B50050" w:rsidP="0088127C">
            <w:pPr>
              <w:pStyle w:val="OtherTableBody"/>
            </w:pPr>
            <w:r>
              <w:t>General Order Message with Document Payload Acknowledgement Message</w:t>
            </w:r>
          </w:p>
        </w:tc>
      </w:tr>
      <w:tr w:rsidR="00B50050" w14:paraId="52072A8C" w14:textId="77777777" w:rsidTr="00195548">
        <w:tc>
          <w:tcPr>
            <w:tcW w:w="600" w:type="dxa"/>
          </w:tcPr>
          <w:p w14:paraId="5EB13C46" w14:textId="77777777" w:rsidR="00B50050" w:rsidRDefault="00B50050" w:rsidP="0088127C">
            <w:pPr>
              <w:pStyle w:val="OtherTableBody"/>
            </w:pPr>
          </w:p>
        </w:tc>
        <w:tc>
          <w:tcPr>
            <w:tcW w:w="600" w:type="dxa"/>
          </w:tcPr>
          <w:p w14:paraId="50622943" w14:textId="77777777" w:rsidR="00B50050" w:rsidRDefault="00B50050" w:rsidP="0088127C">
            <w:pPr>
              <w:pStyle w:val="OtherTableBody"/>
            </w:pPr>
            <w:r>
              <w:t>0003</w:t>
            </w:r>
          </w:p>
        </w:tc>
        <w:tc>
          <w:tcPr>
            <w:tcW w:w="2600" w:type="dxa"/>
          </w:tcPr>
          <w:p w14:paraId="60D5D564" w14:textId="77777777" w:rsidR="00B50050" w:rsidRDefault="00B50050" w:rsidP="0088127C">
            <w:pPr>
              <w:pStyle w:val="OtherTableBody"/>
            </w:pPr>
          </w:p>
        </w:tc>
        <w:tc>
          <w:tcPr>
            <w:tcW w:w="1400" w:type="dxa"/>
          </w:tcPr>
          <w:p w14:paraId="0668464E" w14:textId="77777777" w:rsidR="00B50050" w:rsidRDefault="00B50050" w:rsidP="0088127C">
            <w:pPr>
              <w:pStyle w:val="OtherTableBody"/>
            </w:pPr>
            <w:r>
              <w:t>O44</w:t>
            </w:r>
          </w:p>
        </w:tc>
        <w:tc>
          <w:tcPr>
            <w:tcW w:w="4200" w:type="dxa"/>
          </w:tcPr>
          <w:p w14:paraId="695DE42B" w14:textId="77777777" w:rsidR="00B50050" w:rsidRDefault="00B50050" w:rsidP="0088127C">
            <w:pPr>
              <w:pStyle w:val="OtherTableBody"/>
            </w:pPr>
            <w:r>
              <w:t>Donor Registration - Minimal Message</w:t>
            </w:r>
          </w:p>
        </w:tc>
      </w:tr>
      <w:tr w:rsidR="00B50050" w14:paraId="03AE61D6" w14:textId="77777777" w:rsidTr="00195548">
        <w:tc>
          <w:tcPr>
            <w:tcW w:w="600" w:type="dxa"/>
          </w:tcPr>
          <w:p w14:paraId="77F83065" w14:textId="77777777" w:rsidR="00B50050" w:rsidRDefault="00B50050" w:rsidP="0088127C">
            <w:pPr>
              <w:pStyle w:val="OtherTableBody"/>
            </w:pPr>
          </w:p>
        </w:tc>
        <w:tc>
          <w:tcPr>
            <w:tcW w:w="600" w:type="dxa"/>
          </w:tcPr>
          <w:p w14:paraId="07659658" w14:textId="77777777" w:rsidR="00B50050" w:rsidRDefault="00B50050" w:rsidP="0088127C">
            <w:pPr>
              <w:pStyle w:val="OtherTableBody"/>
            </w:pPr>
            <w:r>
              <w:t>0003</w:t>
            </w:r>
          </w:p>
        </w:tc>
        <w:tc>
          <w:tcPr>
            <w:tcW w:w="2600" w:type="dxa"/>
          </w:tcPr>
          <w:p w14:paraId="5F4566FD" w14:textId="77777777" w:rsidR="00B50050" w:rsidRDefault="00B50050" w:rsidP="0088127C">
            <w:pPr>
              <w:pStyle w:val="OtherTableBody"/>
            </w:pPr>
          </w:p>
        </w:tc>
        <w:tc>
          <w:tcPr>
            <w:tcW w:w="1400" w:type="dxa"/>
          </w:tcPr>
          <w:p w14:paraId="048CDA85" w14:textId="77777777" w:rsidR="00B50050" w:rsidRDefault="00B50050" w:rsidP="0088127C">
            <w:pPr>
              <w:pStyle w:val="OtherTableBody"/>
            </w:pPr>
            <w:r>
              <w:t>O45</w:t>
            </w:r>
          </w:p>
        </w:tc>
        <w:tc>
          <w:tcPr>
            <w:tcW w:w="4200" w:type="dxa"/>
          </w:tcPr>
          <w:p w14:paraId="2AA7D54B" w14:textId="77777777" w:rsidR="00B50050" w:rsidRDefault="00B50050" w:rsidP="0088127C">
            <w:pPr>
              <w:pStyle w:val="OtherTableBody"/>
            </w:pPr>
            <w:r>
              <w:t>Donor Eligibility Observations Message</w:t>
            </w:r>
          </w:p>
        </w:tc>
      </w:tr>
      <w:tr w:rsidR="00B50050" w14:paraId="69C9B485" w14:textId="77777777" w:rsidTr="00195548">
        <w:tc>
          <w:tcPr>
            <w:tcW w:w="600" w:type="dxa"/>
          </w:tcPr>
          <w:p w14:paraId="53EBFC13" w14:textId="77777777" w:rsidR="00B50050" w:rsidRDefault="00B50050" w:rsidP="0088127C">
            <w:pPr>
              <w:pStyle w:val="OtherTableBody"/>
            </w:pPr>
          </w:p>
        </w:tc>
        <w:tc>
          <w:tcPr>
            <w:tcW w:w="600" w:type="dxa"/>
          </w:tcPr>
          <w:p w14:paraId="1F323A9F" w14:textId="77777777" w:rsidR="00B50050" w:rsidRDefault="00B50050" w:rsidP="0088127C">
            <w:pPr>
              <w:pStyle w:val="OtherTableBody"/>
            </w:pPr>
            <w:r>
              <w:t>0003</w:t>
            </w:r>
          </w:p>
        </w:tc>
        <w:tc>
          <w:tcPr>
            <w:tcW w:w="2600" w:type="dxa"/>
          </w:tcPr>
          <w:p w14:paraId="64FFB7CE" w14:textId="77777777" w:rsidR="00B50050" w:rsidRDefault="00B50050" w:rsidP="0088127C">
            <w:pPr>
              <w:pStyle w:val="OtherTableBody"/>
            </w:pPr>
          </w:p>
        </w:tc>
        <w:tc>
          <w:tcPr>
            <w:tcW w:w="1400" w:type="dxa"/>
          </w:tcPr>
          <w:p w14:paraId="413B5611" w14:textId="77777777" w:rsidR="00B50050" w:rsidRDefault="00B50050" w:rsidP="0088127C">
            <w:pPr>
              <w:pStyle w:val="OtherTableBody"/>
            </w:pPr>
            <w:r>
              <w:t>O46</w:t>
            </w:r>
          </w:p>
        </w:tc>
        <w:tc>
          <w:tcPr>
            <w:tcW w:w="4200" w:type="dxa"/>
          </w:tcPr>
          <w:p w14:paraId="1C61AA29" w14:textId="77777777" w:rsidR="00B50050" w:rsidRDefault="00B50050" w:rsidP="0088127C">
            <w:pPr>
              <w:pStyle w:val="OtherTableBody"/>
            </w:pPr>
            <w:r>
              <w:t>Donor Eligiblity Message</w:t>
            </w:r>
          </w:p>
        </w:tc>
      </w:tr>
      <w:tr w:rsidR="00B50050" w:rsidRPr="001D2E85" w14:paraId="072DE1D6" w14:textId="77777777" w:rsidTr="00195548">
        <w:tc>
          <w:tcPr>
            <w:tcW w:w="600" w:type="dxa"/>
          </w:tcPr>
          <w:p w14:paraId="7A1F330C" w14:textId="77777777" w:rsidR="00B50050" w:rsidRDefault="00B50050" w:rsidP="0088127C">
            <w:pPr>
              <w:pStyle w:val="OtherTableBody"/>
            </w:pPr>
          </w:p>
        </w:tc>
        <w:tc>
          <w:tcPr>
            <w:tcW w:w="600" w:type="dxa"/>
          </w:tcPr>
          <w:p w14:paraId="19F6404F" w14:textId="77777777" w:rsidR="00B50050" w:rsidRDefault="00B50050" w:rsidP="0088127C">
            <w:pPr>
              <w:pStyle w:val="OtherTableBody"/>
            </w:pPr>
            <w:r>
              <w:t>0003</w:t>
            </w:r>
          </w:p>
        </w:tc>
        <w:tc>
          <w:tcPr>
            <w:tcW w:w="2600" w:type="dxa"/>
          </w:tcPr>
          <w:p w14:paraId="170DCE60" w14:textId="77777777" w:rsidR="00B50050" w:rsidRDefault="00B50050" w:rsidP="0088127C">
            <w:pPr>
              <w:pStyle w:val="OtherTableBody"/>
            </w:pPr>
          </w:p>
        </w:tc>
        <w:tc>
          <w:tcPr>
            <w:tcW w:w="1400" w:type="dxa"/>
          </w:tcPr>
          <w:p w14:paraId="07B2EAC8" w14:textId="77777777" w:rsidR="00B50050" w:rsidRDefault="00B50050" w:rsidP="0088127C">
            <w:pPr>
              <w:pStyle w:val="OtherTableBody"/>
            </w:pPr>
            <w:r>
              <w:t>O47</w:t>
            </w:r>
          </w:p>
        </w:tc>
        <w:tc>
          <w:tcPr>
            <w:tcW w:w="4200" w:type="dxa"/>
          </w:tcPr>
          <w:p w14:paraId="75E5AD14" w14:textId="77777777" w:rsidR="00B50050" w:rsidRDefault="00B50050" w:rsidP="0088127C">
            <w:pPr>
              <w:pStyle w:val="OtherTableBody"/>
            </w:pPr>
            <w:r>
              <w:t>Donor Request to Collect Message</w:t>
            </w:r>
          </w:p>
        </w:tc>
      </w:tr>
      <w:tr w:rsidR="00B50050" w14:paraId="4EA87F45" w14:textId="77777777" w:rsidTr="00195548">
        <w:tc>
          <w:tcPr>
            <w:tcW w:w="600" w:type="dxa"/>
          </w:tcPr>
          <w:p w14:paraId="063D951B" w14:textId="77777777" w:rsidR="00B50050" w:rsidRDefault="00B50050" w:rsidP="0088127C">
            <w:pPr>
              <w:pStyle w:val="OtherTableBody"/>
            </w:pPr>
          </w:p>
        </w:tc>
        <w:tc>
          <w:tcPr>
            <w:tcW w:w="600" w:type="dxa"/>
          </w:tcPr>
          <w:p w14:paraId="038DCF6E" w14:textId="77777777" w:rsidR="00B50050" w:rsidRDefault="00B50050" w:rsidP="0088127C">
            <w:pPr>
              <w:pStyle w:val="OtherTableBody"/>
            </w:pPr>
            <w:r>
              <w:t>0003</w:t>
            </w:r>
          </w:p>
        </w:tc>
        <w:tc>
          <w:tcPr>
            <w:tcW w:w="2600" w:type="dxa"/>
          </w:tcPr>
          <w:p w14:paraId="725B5F49" w14:textId="77777777" w:rsidR="00B50050" w:rsidRDefault="00B50050" w:rsidP="0088127C">
            <w:pPr>
              <w:pStyle w:val="OtherTableBody"/>
            </w:pPr>
          </w:p>
        </w:tc>
        <w:tc>
          <w:tcPr>
            <w:tcW w:w="1400" w:type="dxa"/>
          </w:tcPr>
          <w:p w14:paraId="366379CB" w14:textId="77777777" w:rsidR="00B50050" w:rsidRDefault="00B50050" w:rsidP="0088127C">
            <w:pPr>
              <w:pStyle w:val="OtherTableBody"/>
            </w:pPr>
            <w:r>
              <w:t>O48</w:t>
            </w:r>
          </w:p>
        </w:tc>
        <w:tc>
          <w:tcPr>
            <w:tcW w:w="4200" w:type="dxa"/>
          </w:tcPr>
          <w:p w14:paraId="21442768" w14:textId="77777777" w:rsidR="00B50050" w:rsidRDefault="00B50050" w:rsidP="0088127C">
            <w:pPr>
              <w:pStyle w:val="OtherTableBody"/>
            </w:pPr>
            <w:r>
              <w:t>Donation Procedure Message</w:t>
            </w:r>
          </w:p>
        </w:tc>
      </w:tr>
      <w:tr w:rsidR="00B50050" w14:paraId="63F05965" w14:textId="77777777" w:rsidTr="00195548">
        <w:tc>
          <w:tcPr>
            <w:tcW w:w="600" w:type="dxa"/>
          </w:tcPr>
          <w:p w14:paraId="312766A4" w14:textId="77777777" w:rsidR="00B50050" w:rsidRDefault="00B50050" w:rsidP="0088127C">
            <w:pPr>
              <w:pStyle w:val="OtherTableBody"/>
            </w:pPr>
          </w:p>
        </w:tc>
        <w:tc>
          <w:tcPr>
            <w:tcW w:w="600" w:type="dxa"/>
          </w:tcPr>
          <w:p w14:paraId="4F995C9F" w14:textId="77777777" w:rsidR="00B50050" w:rsidRDefault="00B50050" w:rsidP="0088127C">
            <w:pPr>
              <w:pStyle w:val="OtherTableBody"/>
            </w:pPr>
            <w:r>
              <w:t>0003</w:t>
            </w:r>
          </w:p>
        </w:tc>
        <w:tc>
          <w:tcPr>
            <w:tcW w:w="2600" w:type="dxa"/>
          </w:tcPr>
          <w:p w14:paraId="49831EB2" w14:textId="77777777" w:rsidR="00B50050" w:rsidRDefault="00B50050" w:rsidP="0088127C">
            <w:pPr>
              <w:pStyle w:val="OtherTableBody"/>
            </w:pPr>
          </w:p>
        </w:tc>
        <w:tc>
          <w:tcPr>
            <w:tcW w:w="1400" w:type="dxa"/>
          </w:tcPr>
          <w:p w14:paraId="463D71D3" w14:textId="77777777" w:rsidR="00B50050" w:rsidRDefault="00B50050" w:rsidP="0088127C">
            <w:pPr>
              <w:pStyle w:val="OtherTableBody"/>
            </w:pPr>
            <w:r>
              <w:t>O49</w:t>
            </w:r>
          </w:p>
        </w:tc>
        <w:tc>
          <w:tcPr>
            <w:tcW w:w="4200" w:type="dxa"/>
          </w:tcPr>
          <w:p w14:paraId="3E44795A" w14:textId="77777777" w:rsidR="00B50050" w:rsidRDefault="00B50050" w:rsidP="0088127C">
            <w:pPr>
              <w:pStyle w:val="OtherTableBody"/>
            </w:pPr>
          </w:p>
        </w:tc>
      </w:tr>
      <w:tr w:rsidR="00B50050" w14:paraId="761BFF16" w14:textId="77777777" w:rsidTr="00195548">
        <w:tc>
          <w:tcPr>
            <w:tcW w:w="600" w:type="dxa"/>
          </w:tcPr>
          <w:p w14:paraId="16A26085" w14:textId="77777777" w:rsidR="00B50050" w:rsidRDefault="00B50050" w:rsidP="0088127C">
            <w:pPr>
              <w:pStyle w:val="OtherTableBody"/>
            </w:pPr>
          </w:p>
        </w:tc>
        <w:tc>
          <w:tcPr>
            <w:tcW w:w="600" w:type="dxa"/>
          </w:tcPr>
          <w:p w14:paraId="6E5D8636" w14:textId="77777777" w:rsidR="00B50050" w:rsidRDefault="00B50050" w:rsidP="0088127C">
            <w:pPr>
              <w:pStyle w:val="OtherTableBody"/>
            </w:pPr>
            <w:r>
              <w:t>0003</w:t>
            </w:r>
          </w:p>
        </w:tc>
        <w:tc>
          <w:tcPr>
            <w:tcW w:w="2600" w:type="dxa"/>
          </w:tcPr>
          <w:p w14:paraId="14F2B2CA" w14:textId="77777777" w:rsidR="00B50050" w:rsidRDefault="00B50050" w:rsidP="0088127C">
            <w:pPr>
              <w:pStyle w:val="OtherTableBody"/>
            </w:pPr>
          </w:p>
        </w:tc>
        <w:tc>
          <w:tcPr>
            <w:tcW w:w="1400" w:type="dxa"/>
          </w:tcPr>
          <w:p w14:paraId="3DC1BBE3" w14:textId="77777777" w:rsidR="00B50050" w:rsidRDefault="00B50050" w:rsidP="0088127C">
            <w:pPr>
              <w:pStyle w:val="OtherTableBody"/>
            </w:pPr>
            <w:r>
              <w:t>O50</w:t>
            </w:r>
          </w:p>
        </w:tc>
        <w:tc>
          <w:tcPr>
            <w:tcW w:w="4200" w:type="dxa"/>
          </w:tcPr>
          <w:p w14:paraId="4C51B866" w14:textId="77777777" w:rsidR="00B50050" w:rsidRDefault="00B50050" w:rsidP="0088127C">
            <w:pPr>
              <w:pStyle w:val="OtherTableBody"/>
            </w:pPr>
          </w:p>
        </w:tc>
      </w:tr>
      <w:tr w:rsidR="00B50050" w14:paraId="429FC84B" w14:textId="77777777" w:rsidTr="00195548">
        <w:tc>
          <w:tcPr>
            <w:tcW w:w="600" w:type="dxa"/>
          </w:tcPr>
          <w:p w14:paraId="2B15ED9F" w14:textId="77777777" w:rsidR="00B50050" w:rsidRDefault="00B50050" w:rsidP="0088127C">
            <w:pPr>
              <w:pStyle w:val="OtherTableBody"/>
            </w:pPr>
          </w:p>
        </w:tc>
        <w:tc>
          <w:tcPr>
            <w:tcW w:w="600" w:type="dxa"/>
          </w:tcPr>
          <w:p w14:paraId="0349C5B5" w14:textId="77777777" w:rsidR="00B50050" w:rsidRDefault="00B50050" w:rsidP="0088127C">
            <w:pPr>
              <w:pStyle w:val="OtherTableBody"/>
            </w:pPr>
            <w:r>
              <w:t>0003</w:t>
            </w:r>
          </w:p>
        </w:tc>
        <w:tc>
          <w:tcPr>
            <w:tcW w:w="2600" w:type="dxa"/>
          </w:tcPr>
          <w:p w14:paraId="4032552B" w14:textId="77777777" w:rsidR="00B50050" w:rsidRDefault="00B50050" w:rsidP="0088127C">
            <w:pPr>
              <w:pStyle w:val="OtherTableBody"/>
            </w:pPr>
          </w:p>
        </w:tc>
        <w:tc>
          <w:tcPr>
            <w:tcW w:w="1400" w:type="dxa"/>
          </w:tcPr>
          <w:p w14:paraId="65FA371A" w14:textId="77777777" w:rsidR="00B50050" w:rsidRDefault="00B50050" w:rsidP="0088127C">
            <w:pPr>
              <w:pStyle w:val="OtherTableBody"/>
            </w:pPr>
            <w:r>
              <w:t>O51</w:t>
            </w:r>
          </w:p>
        </w:tc>
        <w:tc>
          <w:tcPr>
            <w:tcW w:w="4200" w:type="dxa"/>
          </w:tcPr>
          <w:p w14:paraId="4B20C12D" w14:textId="77777777" w:rsidR="00B50050" w:rsidRDefault="00B50050" w:rsidP="0088127C">
            <w:pPr>
              <w:pStyle w:val="OtherTableBody"/>
            </w:pPr>
            <w:r>
              <w:t>OSU – Order Status Update</w:t>
            </w:r>
          </w:p>
        </w:tc>
      </w:tr>
      <w:tr w:rsidR="00B50050" w:rsidRPr="001D2E85" w14:paraId="6C3E2151" w14:textId="77777777" w:rsidTr="00195548">
        <w:tc>
          <w:tcPr>
            <w:tcW w:w="600" w:type="dxa"/>
          </w:tcPr>
          <w:p w14:paraId="06D3C323" w14:textId="77777777" w:rsidR="00B50050" w:rsidRDefault="00B50050" w:rsidP="0088127C">
            <w:pPr>
              <w:pStyle w:val="OtherTableBody"/>
            </w:pPr>
          </w:p>
        </w:tc>
        <w:tc>
          <w:tcPr>
            <w:tcW w:w="600" w:type="dxa"/>
          </w:tcPr>
          <w:p w14:paraId="04F1B9AF" w14:textId="77777777" w:rsidR="00B50050" w:rsidRDefault="00B50050" w:rsidP="0088127C">
            <w:pPr>
              <w:pStyle w:val="OtherTableBody"/>
            </w:pPr>
            <w:r>
              <w:t>0003</w:t>
            </w:r>
          </w:p>
        </w:tc>
        <w:tc>
          <w:tcPr>
            <w:tcW w:w="2600" w:type="dxa"/>
          </w:tcPr>
          <w:p w14:paraId="486D293E" w14:textId="77777777" w:rsidR="00B50050" w:rsidRDefault="00B50050" w:rsidP="0088127C">
            <w:pPr>
              <w:pStyle w:val="OtherTableBody"/>
            </w:pPr>
          </w:p>
        </w:tc>
        <w:tc>
          <w:tcPr>
            <w:tcW w:w="1400" w:type="dxa"/>
          </w:tcPr>
          <w:p w14:paraId="1ED411FB" w14:textId="77777777" w:rsidR="00B50050" w:rsidRDefault="00B50050" w:rsidP="0088127C">
            <w:pPr>
              <w:pStyle w:val="OtherTableBody"/>
            </w:pPr>
            <w:r>
              <w:t>O52</w:t>
            </w:r>
          </w:p>
        </w:tc>
        <w:tc>
          <w:tcPr>
            <w:tcW w:w="4200" w:type="dxa"/>
          </w:tcPr>
          <w:p w14:paraId="48C29796" w14:textId="77777777" w:rsidR="00B50050" w:rsidRDefault="00B50050" w:rsidP="0088127C">
            <w:pPr>
              <w:pStyle w:val="OtherTableBody"/>
            </w:pPr>
            <w:r>
              <w:t>OSU – Order Status Update Acknowledgement</w:t>
            </w:r>
          </w:p>
        </w:tc>
      </w:tr>
      <w:tr w:rsidR="00B50050" w:rsidRPr="001D2E85" w14:paraId="35FC3208" w14:textId="77777777" w:rsidTr="00195548">
        <w:tc>
          <w:tcPr>
            <w:tcW w:w="600" w:type="dxa"/>
          </w:tcPr>
          <w:p w14:paraId="269119BD" w14:textId="77777777" w:rsidR="00B50050" w:rsidRDefault="00B50050" w:rsidP="0088127C">
            <w:pPr>
              <w:pStyle w:val="OtherTableBody"/>
            </w:pPr>
          </w:p>
        </w:tc>
        <w:tc>
          <w:tcPr>
            <w:tcW w:w="600" w:type="dxa"/>
          </w:tcPr>
          <w:p w14:paraId="27951E23" w14:textId="77777777" w:rsidR="00B50050" w:rsidRDefault="00B50050" w:rsidP="0088127C">
            <w:pPr>
              <w:pStyle w:val="OtherTableBody"/>
            </w:pPr>
            <w:r>
              <w:t>0003</w:t>
            </w:r>
          </w:p>
        </w:tc>
        <w:tc>
          <w:tcPr>
            <w:tcW w:w="2600" w:type="dxa"/>
          </w:tcPr>
          <w:p w14:paraId="1EB1DA37" w14:textId="77777777" w:rsidR="00B50050" w:rsidRDefault="00B50050" w:rsidP="0088127C">
            <w:pPr>
              <w:pStyle w:val="OtherTableBody"/>
            </w:pPr>
          </w:p>
        </w:tc>
        <w:tc>
          <w:tcPr>
            <w:tcW w:w="1400" w:type="dxa"/>
          </w:tcPr>
          <w:p w14:paraId="280D3DFC" w14:textId="77777777" w:rsidR="00B50050" w:rsidRDefault="00B50050" w:rsidP="0088127C">
            <w:pPr>
              <w:pStyle w:val="OtherTableBody"/>
            </w:pPr>
            <w:r>
              <w:t>O53</w:t>
            </w:r>
          </w:p>
        </w:tc>
        <w:tc>
          <w:tcPr>
            <w:tcW w:w="4200" w:type="dxa"/>
          </w:tcPr>
          <w:p w14:paraId="1F0FA366" w14:textId="77777777" w:rsidR="00B50050" w:rsidRDefault="00B50050" w:rsidP="0088127C">
            <w:pPr>
              <w:pStyle w:val="OtherTableBody"/>
            </w:pPr>
            <w:r>
              <w:t>ORL - General Laboratory Order Acknowledgment Message (Patient Optional)</w:t>
            </w:r>
          </w:p>
        </w:tc>
      </w:tr>
      <w:tr w:rsidR="00B50050" w:rsidRPr="001D2E85" w14:paraId="635B8D70" w14:textId="77777777" w:rsidTr="00195548">
        <w:tc>
          <w:tcPr>
            <w:tcW w:w="600" w:type="dxa"/>
          </w:tcPr>
          <w:p w14:paraId="27183CAB" w14:textId="77777777" w:rsidR="00B50050" w:rsidRDefault="00B50050" w:rsidP="0088127C">
            <w:pPr>
              <w:pStyle w:val="OtherTableBody"/>
            </w:pPr>
          </w:p>
        </w:tc>
        <w:tc>
          <w:tcPr>
            <w:tcW w:w="600" w:type="dxa"/>
          </w:tcPr>
          <w:p w14:paraId="67DC24D7" w14:textId="77777777" w:rsidR="00B50050" w:rsidRDefault="00B50050" w:rsidP="0088127C">
            <w:pPr>
              <w:pStyle w:val="OtherTableBody"/>
            </w:pPr>
            <w:r>
              <w:t>0003</w:t>
            </w:r>
          </w:p>
        </w:tc>
        <w:tc>
          <w:tcPr>
            <w:tcW w:w="2600" w:type="dxa"/>
          </w:tcPr>
          <w:p w14:paraId="037E3935" w14:textId="77777777" w:rsidR="00B50050" w:rsidRDefault="00B50050" w:rsidP="0088127C">
            <w:pPr>
              <w:pStyle w:val="OtherTableBody"/>
            </w:pPr>
          </w:p>
        </w:tc>
        <w:tc>
          <w:tcPr>
            <w:tcW w:w="1400" w:type="dxa"/>
          </w:tcPr>
          <w:p w14:paraId="1C65455A" w14:textId="77777777" w:rsidR="00B50050" w:rsidRDefault="00B50050" w:rsidP="0088127C">
            <w:pPr>
              <w:pStyle w:val="OtherTableBody"/>
            </w:pPr>
            <w:r>
              <w:t>O54</w:t>
            </w:r>
          </w:p>
        </w:tc>
        <w:tc>
          <w:tcPr>
            <w:tcW w:w="4200" w:type="dxa"/>
          </w:tcPr>
          <w:p w14:paraId="74224FC7" w14:textId="77777777" w:rsidR="00B50050" w:rsidRDefault="00B50050" w:rsidP="0088127C">
            <w:pPr>
              <w:pStyle w:val="OtherTableBody"/>
            </w:pPr>
            <w:r>
              <w:t>ORL - Laboratory Order Acknowledgment Message  – Multiple Order Per Specimen (Patient Optional)</w:t>
            </w:r>
          </w:p>
        </w:tc>
      </w:tr>
      <w:tr w:rsidR="00B50050" w:rsidRPr="001D2E85" w14:paraId="0A3314EE" w14:textId="77777777" w:rsidTr="00195548">
        <w:tc>
          <w:tcPr>
            <w:tcW w:w="600" w:type="dxa"/>
          </w:tcPr>
          <w:p w14:paraId="4A4DDD2D" w14:textId="77777777" w:rsidR="00B50050" w:rsidRDefault="00B50050" w:rsidP="0088127C">
            <w:pPr>
              <w:pStyle w:val="OtherTableBody"/>
            </w:pPr>
          </w:p>
        </w:tc>
        <w:tc>
          <w:tcPr>
            <w:tcW w:w="600" w:type="dxa"/>
          </w:tcPr>
          <w:p w14:paraId="282AD8DF" w14:textId="77777777" w:rsidR="00B50050" w:rsidRDefault="00B50050" w:rsidP="0088127C">
            <w:pPr>
              <w:pStyle w:val="OtherTableBody"/>
            </w:pPr>
            <w:r>
              <w:t>0003</w:t>
            </w:r>
          </w:p>
        </w:tc>
        <w:tc>
          <w:tcPr>
            <w:tcW w:w="2600" w:type="dxa"/>
          </w:tcPr>
          <w:p w14:paraId="0ECEAE78" w14:textId="77777777" w:rsidR="00B50050" w:rsidRDefault="00B50050" w:rsidP="0088127C">
            <w:pPr>
              <w:pStyle w:val="OtherTableBody"/>
            </w:pPr>
          </w:p>
        </w:tc>
        <w:tc>
          <w:tcPr>
            <w:tcW w:w="1400" w:type="dxa"/>
          </w:tcPr>
          <w:p w14:paraId="2A07E1B3" w14:textId="77777777" w:rsidR="00B50050" w:rsidRDefault="00B50050" w:rsidP="0088127C">
            <w:pPr>
              <w:pStyle w:val="OtherTableBody"/>
            </w:pPr>
            <w:r>
              <w:t>O55</w:t>
            </w:r>
          </w:p>
        </w:tc>
        <w:tc>
          <w:tcPr>
            <w:tcW w:w="4200" w:type="dxa"/>
          </w:tcPr>
          <w:p w14:paraId="0B6A5B09" w14:textId="77777777" w:rsidR="00B50050" w:rsidRDefault="00B50050" w:rsidP="0088127C">
            <w:pPr>
              <w:pStyle w:val="OtherTableBody"/>
            </w:pPr>
            <w:r>
              <w:t>ORL - Laboratory Order Acknowledgment Message  – Multiple Order Per Container of Specimen (Patient Optional)</w:t>
            </w:r>
          </w:p>
        </w:tc>
      </w:tr>
      <w:tr w:rsidR="00B50050" w:rsidRPr="001D2E85" w14:paraId="0F369FD8" w14:textId="77777777" w:rsidTr="00195548">
        <w:tc>
          <w:tcPr>
            <w:tcW w:w="600" w:type="dxa"/>
          </w:tcPr>
          <w:p w14:paraId="64B6ABD3" w14:textId="77777777" w:rsidR="00B50050" w:rsidRDefault="00B50050" w:rsidP="0088127C">
            <w:pPr>
              <w:pStyle w:val="OtherTableBody"/>
            </w:pPr>
          </w:p>
        </w:tc>
        <w:tc>
          <w:tcPr>
            <w:tcW w:w="600" w:type="dxa"/>
          </w:tcPr>
          <w:p w14:paraId="4EEAB4CA" w14:textId="77777777" w:rsidR="00B50050" w:rsidRDefault="00B50050" w:rsidP="0088127C">
            <w:pPr>
              <w:pStyle w:val="OtherTableBody"/>
            </w:pPr>
            <w:r>
              <w:t>0003</w:t>
            </w:r>
          </w:p>
        </w:tc>
        <w:tc>
          <w:tcPr>
            <w:tcW w:w="2600" w:type="dxa"/>
          </w:tcPr>
          <w:p w14:paraId="1D267BE2" w14:textId="77777777" w:rsidR="00B50050" w:rsidRDefault="00B50050" w:rsidP="0088127C">
            <w:pPr>
              <w:pStyle w:val="OtherTableBody"/>
            </w:pPr>
          </w:p>
        </w:tc>
        <w:tc>
          <w:tcPr>
            <w:tcW w:w="1400" w:type="dxa"/>
          </w:tcPr>
          <w:p w14:paraId="686B400D" w14:textId="77777777" w:rsidR="00B50050" w:rsidRDefault="00B50050" w:rsidP="0088127C">
            <w:pPr>
              <w:pStyle w:val="OtherTableBody"/>
            </w:pPr>
            <w:r>
              <w:t>O56</w:t>
            </w:r>
          </w:p>
        </w:tc>
        <w:tc>
          <w:tcPr>
            <w:tcW w:w="4200" w:type="dxa"/>
          </w:tcPr>
          <w:p w14:paraId="75852057" w14:textId="77777777" w:rsidR="00B50050" w:rsidRDefault="00B50050" w:rsidP="0088127C">
            <w:pPr>
              <w:pStyle w:val="OtherTableBody"/>
            </w:pPr>
            <w:r>
              <w:t>ORL - Specimen Shipment Centric Laboratory Order Acknowledgment Message (Patient Optional)</w:t>
            </w:r>
          </w:p>
        </w:tc>
      </w:tr>
      <w:tr w:rsidR="00B50050" w:rsidRPr="001D2E85" w14:paraId="5DB17EBB" w14:textId="77777777" w:rsidTr="00195548">
        <w:tc>
          <w:tcPr>
            <w:tcW w:w="600" w:type="dxa"/>
          </w:tcPr>
          <w:p w14:paraId="3D9EED39" w14:textId="77777777" w:rsidR="00B50050" w:rsidRDefault="00B50050" w:rsidP="0088127C">
            <w:pPr>
              <w:pStyle w:val="OtherTableBody"/>
            </w:pPr>
          </w:p>
        </w:tc>
        <w:tc>
          <w:tcPr>
            <w:tcW w:w="600" w:type="dxa"/>
          </w:tcPr>
          <w:p w14:paraId="14FF6FB0" w14:textId="77777777" w:rsidR="00B50050" w:rsidRDefault="00B50050" w:rsidP="0088127C">
            <w:pPr>
              <w:pStyle w:val="OtherTableBody"/>
            </w:pPr>
            <w:r>
              <w:t>0003</w:t>
            </w:r>
          </w:p>
        </w:tc>
        <w:tc>
          <w:tcPr>
            <w:tcW w:w="2600" w:type="dxa"/>
          </w:tcPr>
          <w:p w14:paraId="266C6D75" w14:textId="77777777" w:rsidR="00B50050" w:rsidRDefault="00B50050" w:rsidP="0088127C">
            <w:pPr>
              <w:pStyle w:val="OtherTableBody"/>
            </w:pPr>
          </w:p>
        </w:tc>
        <w:tc>
          <w:tcPr>
            <w:tcW w:w="1400" w:type="dxa"/>
          </w:tcPr>
          <w:p w14:paraId="28AFF606" w14:textId="77777777" w:rsidR="00B50050" w:rsidRDefault="00B50050" w:rsidP="0088127C">
            <w:pPr>
              <w:pStyle w:val="OtherTableBody"/>
            </w:pPr>
            <w:r>
              <w:t>O57</w:t>
            </w:r>
          </w:p>
        </w:tc>
        <w:tc>
          <w:tcPr>
            <w:tcW w:w="4200" w:type="dxa"/>
          </w:tcPr>
          <w:p w14:paraId="017E19D4" w14:textId="77777777" w:rsidR="00B50050" w:rsidRDefault="00B50050" w:rsidP="0088127C">
            <w:pPr>
              <w:pStyle w:val="OtherTableBody"/>
            </w:pPr>
            <w:r>
              <w:t>OMQ- General Order Message with Document Payload</w:t>
            </w:r>
          </w:p>
        </w:tc>
      </w:tr>
      <w:tr w:rsidR="00B50050" w:rsidRPr="001D2E85" w14:paraId="420B62C8" w14:textId="77777777" w:rsidTr="00195548">
        <w:tc>
          <w:tcPr>
            <w:tcW w:w="600" w:type="dxa"/>
          </w:tcPr>
          <w:p w14:paraId="7D57A5EC" w14:textId="77777777" w:rsidR="00B50050" w:rsidRDefault="00B50050" w:rsidP="0088127C">
            <w:pPr>
              <w:pStyle w:val="OtherTableBody"/>
            </w:pPr>
          </w:p>
        </w:tc>
        <w:tc>
          <w:tcPr>
            <w:tcW w:w="600" w:type="dxa"/>
          </w:tcPr>
          <w:p w14:paraId="268539CF" w14:textId="77777777" w:rsidR="00B50050" w:rsidRDefault="00B50050" w:rsidP="0088127C">
            <w:pPr>
              <w:pStyle w:val="OtherTableBody"/>
            </w:pPr>
            <w:r>
              <w:t>0003</w:t>
            </w:r>
          </w:p>
        </w:tc>
        <w:tc>
          <w:tcPr>
            <w:tcW w:w="2600" w:type="dxa"/>
          </w:tcPr>
          <w:p w14:paraId="60078367" w14:textId="77777777" w:rsidR="00B50050" w:rsidRDefault="00B50050" w:rsidP="0088127C">
            <w:pPr>
              <w:pStyle w:val="OtherTableBody"/>
            </w:pPr>
          </w:p>
        </w:tc>
        <w:tc>
          <w:tcPr>
            <w:tcW w:w="1400" w:type="dxa"/>
          </w:tcPr>
          <w:p w14:paraId="1B48F204" w14:textId="77777777" w:rsidR="00B50050" w:rsidRDefault="00B50050" w:rsidP="0088127C">
            <w:pPr>
              <w:pStyle w:val="OtherTableBody"/>
            </w:pPr>
            <w:r>
              <w:t>O58</w:t>
            </w:r>
          </w:p>
        </w:tc>
        <w:tc>
          <w:tcPr>
            <w:tcW w:w="4200" w:type="dxa"/>
          </w:tcPr>
          <w:p w14:paraId="587956FF" w14:textId="77777777" w:rsidR="00B50050" w:rsidRDefault="00B50050" w:rsidP="0088127C">
            <w:pPr>
              <w:pStyle w:val="OtherTableBody"/>
            </w:pPr>
            <w:r>
              <w:t>ORX - General Order Message with Document Payload Acknowledgement Message</w:t>
            </w:r>
          </w:p>
        </w:tc>
      </w:tr>
      <w:tr w:rsidR="00B50050" w:rsidRPr="001D2E85" w14:paraId="170A3C05" w14:textId="77777777" w:rsidTr="00195548">
        <w:tc>
          <w:tcPr>
            <w:tcW w:w="600" w:type="dxa"/>
          </w:tcPr>
          <w:p w14:paraId="49D96CF2" w14:textId="77777777" w:rsidR="00B50050" w:rsidRDefault="00B50050" w:rsidP="0088127C">
            <w:pPr>
              <w:pStyle w:val="OtherTableBody"/>
            </w:pPr>
          </w:p>
        </w:tc>
        <w:tc>
          <w:tcPr>
            <w:tcW w:w="600" w:type="dxa"/>
          </w:tcPr>
          <w:p w14:paraId="35355509" w14:textId="77777777" w:rsidR="00B50050" w:rsidRDefault="00B50050" w:rsidP="0088127C">
            <w:pPr>
              <w:pStyle w:val="OtherTableBody"/>
            </w:pPr>
            <w:r>
              <w:t>0003</w:t>
            </w:r>
          </w:p>
        </w:tc>
        <w:tc>
          <w:tcPr>
            <w:tcW w:w="2600" w:type="dxa"/>
          </w:tcPr>
          <w:p w14:paraId="5A0BFAEE" w14:textId="77777777" w:rsidR="00B50050" w:rsidRDefault="00B50050" w:rsidP="0088127C">
            <w:pPr>
              <w:pStyle w:val="OtherTableBody"/>
            </w:pPr>
          </w:p>
        </w:tc>
        <w:tc>
          <w:tcPr>
            <w:tcW w:w="1400" w:type="dxa"/>
          </w:tcPr>
          <w:p w14:paraId="18A6734D" w14:textId="77777777" w:rsidR="00B50050" w:rsidRDefault="00B50050" w:rsidP="0088127C">
            <w:pPr>
              <w:pStyle w:val="OtherTableBody"/>
            </w:pPr>
            <w:r>
              <w:t>O59</w:t>
            </w:r>
          </w:p>
        </w:tc>
        <w:tc>
          <w:tcPr>
            <w:tcW w:w="4200" w:type="dxa"/>
          </w:tcPr>
          <w:p w14:paraId="44A20798" w14:textId="77777777" w:rsidR="00B50050" w:rsidRDefault="00B50050" w:rsidP="0088127C">
            <w:pPr>
              <w:pStyle w:val="OtherTableBody"/>
            </w:pPr>
            <w:r>
              <w:t>Fulfillment order for work up on a previously communicated result or submitted specimen</w:t>
            </w:r>
          </w:p>
        </w:tc>
      </w:tr>
      <w:tr w:rsidR="00B50050" w:rsidRPr="001D2E85" w14:paraId="764AC6D4" w14:textId="77777777" w:rsidTr="00195548">
        <w:tc>
          <w:tcPr>
            <w:tcW w:w="600" w:type="dxa"/>
          </w:tcPr>
          <w:p w14:paraId="7EAD5192" w14:textId="77777777" w:rsidR="00B50050" w:rsidRDefault="00B50050" w:rsidP="0088127C">
            <w:pPr>
              <w:pStyle w:val="OtherTableBody"/>
            </w:pPr>
          </w:p>
        </w:tc>
        <w:tc>
          <w:tcPr>
            <w:tcW w:w="600" w:type="dxa"/>
          </w:tcPr>
          <w:p w14:paraId="5A1F525C" w14:textId="77777777" w:rsidR="00B50050" w:rsidRDefault="00B50050" w:rsidP="0088127C">
            <w:pPr>
              <w:pStyle w:val="OtherTableBody"/>
            </w:pPr>
            <w:r>
              <w:t>0003</w:t>
            </w:r>
          </w:p>
        </w:tc>
        <w:tc>
          <w:tcPr>
            <w:tcW w:w="2600" w:type="dxa"/>
          </w:tcPr>
          <w:p w14:paraId="7EA78B3B" w14:textId="77777777" w:rsidR="00B50050" w:rsidRDefault="00B50050" w:rsidP="0088127C">
            <w:pPr>
              <w:pStyle w:val="OtherTableBody"/>
            </w:pPr>
          </w:p>
        </w:tc>
        <w:tc>
          <w:tcPr>
            <w:tcW w:w="1400" w:type="dxa"/>
          </w:tcPr>
          <w:p w14:paraId="7C954147" w14:textId="77777777" w:rsidR="00B50050" w:rsidRDefault="00B50050" w:rsidP="0088127C">
            <w:pPr>
              <w:pStyle w:val="OtherTableBody"/>
            </w:pPr>
            <w:r>
              <w:t>P01</w:t>
            </w:r>
          </w:p>
        </w:tc>
        <w:tc>
          <w:tcPr>
            <w:tcW w:w="4200" w:type="dxa"/>
          </w:tcPr>
          <w:p w14:paraId="04F641E6" w14:textId="77777777" w:rsidR="00B50050" w:rsidRDefault="00B50050" w:rsidP="0088127C">
            <w:pPr>
              <w:pStyle w:val="OtherTableBody"/>
            </w:pPr>
            <w:r>
              <w:t>BAR/ACK - Add patient accounts</w:t>
            </w:r>
          </w:p>
        </w:tc>
      </w:tr>
      <w:tr w:rsidR="00B50050" w:rsidRPr="001D2E85" w14:paraId="00519115" w14:textId="77777777" w:rsidTr="00195548">
        <w:tc>
          <w:tcPr>
            <w:tcW w:w="600" w:type="dxa"/>
          </w:tcPr>
          <w:p w14:paraId="2DBAAEA6" w14:textId="77777777" w:rsidR="00B50050" w:rsidRDefault="00B50050" w:rsidP="0088127C">
            <w:pPr>
              <w:pStyle w:val="OtherTableBody"/>
            </w:pPr>
          </w:p>
        </w:tc>
        <w:tc>
          <w:tcPr>
            <w:tcW w:w="600" w:type="dxa"/>
          </w:tcPr>
          <w:p w14:paraId="6DCAE50D" w14:textId="77777777" w:rsidR="00B50050" w:rsidRDefault="00B50050" w:rsidP="0088127C">
            <w:pPr>
              <w:pStyle w:val="OtherTableBody"/>
            </w:pPr>
            <w:r>
              <w:t>0003</w:t>
            </w:r>
          </w:p>
        </w:tc>
        <w:tc>
          <w:tcPr>
            <w:tcW w:w="2600" w:type="dxa"/>
          </w:tcPr>
          <w:p w14:paraId="1BC22042" w14:textId="77777777" w:rsidR="00B50050" w:rsidRDefault="00B50050" w:rsidP="0088127C">
            <w:pPr>
              <w:pStyle w:val="OtherTableBody"/>
            </w:pPr>
          </w:p>
        </w:tc>
        <w:tc>
          <w:tcPr>
            <w:tcW w:w="1400" w:type="dxa"/>
          </w:tcPr>
          <w:p w14:paraId="015C3343" w14:textId="77777777" w:rsidR="00B50050" w:rsidRDefault="00B50050" w:rsidP="0088127C">
            <w:pPr>
              <w:pStyle w:val="OtherTableBody"/>
            </w:pPr>
            <w:r>
              <w:t>P02</w:t>
            </w:r>
          </w:p>
        </w:tc>
        <w:tc>
          <w:tcPr>
            <w:tcW w:w="4200" w:type="dxa"/>
          </w:tcPr>
          <w:p w14:paraId="4927360E" w14:textId="77777777" w:rsidR="00B50050" w:rsidRDefault="00B50050" w:rsidP="0088127C">
            <w:pPr>
              <w:pStyle w:val="OtherTableBody"/>
            </w:pPr>
            <w:r>
              <w:t>BAR/ACK - Purge patient accounts</w:t>
            </w:r>
          </w:p>
        </w:tc>
      </w:tr>
      <w:tr w:rsidR="00B50050" w:rsidRPr="001D2E85" w14:paraId="4375CD35" w14:textId="77777777" w:rsidTr="00195548">
        <w:tc>
          <w:tcPr>
            <w:tcW w:w="600" w:type="dxa"/>
          </w:tcPr>
          <w:p w14:paraId="543770F9" w14:textId="77777777" w:rsidR="00B50050" w:rsidRDefault="00B50050" w:rsidP="0088127C">
            <w:pPr>
              <w:pStyle w:val="OtherTableBody"/>
            </w:pPr>
          </w:p>
        </w:tc>
        <w:tc>
          <w:tcPr>
            <w:tcW w:w="600" w:type="dxa"/>
          </w:tcPr>
          <w:p w14:paraId="6DF5EFF3" w14:textId="77777777" w:rsidR="00B50050" w:rsidRDefault="00B50050" w:rsidP="0088127C">
            <w:pPr>
              <w:pStyle w:val="OtherTableBody"/>
            </w:pPr>
            <w:r>
              <w:t>0003</w:t>
            </w:r>
          </w:p>
        </w:tc>
        <w:tc>
          <w:tcPr>
            <w:tcW w:w="2600" w:type="dxa"/>
          </w:tcPr>
          <w:p w14:paraId="0F03304C" w14:textId="77777777" w:rsidR="00B50050" w:rsidRDefault="00B50050" w:rsidP="0088127C">
            <w:pPr>
              <w:pStyle w:val="OtherTableBody"/>
            </w:pPr>
          </w:p>
        </w:tc>
        <w:tc>
          <w:tcPr>
            <w:tcW w:w="1400" w:type="dxa"/>
          </w:tcPr>
          <w:p w14:paraId="08608032" w14:textId="77777777" w:rsidR="00B50050" w:rsidRDefault="00B50050" w:rsidP="0088127C">
            <w:pPr>
              <w:pStyle w:val="OtherTableBody"/>
            </w:pPr>
            <w:r>
              <w:t>P03</w:t>
            </w:r>
          </w:p>
        </w:tc>
        <w:tc>
          <w:tcPr>
            <w:tcW w:w="4200" w:type="dxa"/>
          </w:tcPr>
          <w:p w14:paraId="7922B48F" w14:textId="77777777" w:rsidR="00B50050" w:rsidRDefault="00B50050" w:rsidP="0088127C">
            <w:pPr>
              <w:pStyle w:val="OtherTableBody"/>
            </w:pPr>
            <w:r>
              <w:t>DFT/ACK - Post detail financial transaction</w:t>
            </w:r>
          </w:p>
        </w:tc>
      </w:tr>
      <w:tr w:rsidR="00B50050" w:rsidRPr="001D2E85" w14:paraId="4C63F6C4" w14:textId="77777777" w:rsidTr="00195548">
        <w:tc>
          <w:tcPr>
            <w:tcW w:w="600" w:type="dxa"/>
          </w:tcPr>
          <w:p w14:paraId="194E3C74" w14:textId="77777777" w:rsidR="00B50050" w:rsidRDefault="00B50050" w:rsidP="0088127C">
            <w:pPr>
              <w:pStyle w:val="OtherTableBody"/>
            </w:pPr>
          </w:p>
        </w:tc>
        <w:tc>
          <w:tcPr>
            <w:tcW w:w="600" w:type="dxa"/>
          </w:tcPr>
          <w:p w14:paraId="6971EB94" w14:textId="77777777" w:rsidR="00B50050" w:rsidRDefault="00B50050" w:rsidP="0088127C">
            <w:pPr>
              <w:pStyle w:val="OtherTableBody"/>
            </w:pPr>
            <w:r>
              <w:t>0003</w:t>
            </w:r>
          </w:p>
        </w:tc>
        <w:tc>
          <w:tcPr>
            <w:tcW w:w="2600" w:type="dxa"/>
          </w:tcPr>
          <w:p w14:paraId="52678ADE" w14:textId="77777777" w:rsidR="00B50050" w:rsidRDefault="00B50050" w:rsidP="0088127C">
            <w:pPr>
              <w:pStyle w:val="OtherTableBody"/>
            </w:pPr>
          </w:p>
        </w:tc>
        <w:tc>
          <w:tcPr>
            <w:tcW w:w="1400" w:type="dxa"/>
          </w:tcPr>
          <w:p w14:paraId="69475B62" w14:textId="77777777" w:rsidR="00B50050" w:rsidRDefault="00B50050" w:rsidP="0088127C">
            <w:pPr>
              <w:pStyle w:val="OtherTableBody"/>
            </w:pPr>
            <w:r>
              <w:t>P04</w:t>
            </w:r>
          </w:p>
        </w:tc>
        <w:tc>
          <w:tcPr>
            <w:tcW w:w="4200" w:type="dxa"/>
          </w:tcPr>
          <w:p w14:paraId="7189BEA7" w14:textId="77777777" w:rsidR="00B50050" w:rsidRDefault="00B50050" w:rsidP="0088127C">
            <w:pPr>
              <w:pStyle w:val="OtherTableBody"/>
            </w:pPr>
            <w:r>
              <w:t>QRY/DSP - Generate bill and A/R statements</w:t>
            </w:r>
          </w:p>
        </w:tc>
      </w:tr>
      <w:tr w:rsidR="00B50050" w14:paraId="7AFF0C74" w14:textId="77777777" w:rsidTr="00195548">
        <w:tc>
          <w:tcPr>
            <w:tcW w:w="600" w:type="dxa"/>
          </w:tcPr>
          <w:p w14:paraId="31FE9ED6" w14:textId="77777777" w:rsidR="00B50050" w:rsidRDefault="00B50050" w:rsidP="0088127C">
            <w:pPr>
              <w:pStyle w:val="OtherTableBody"/>
            </w:pPr>
          </w:p>
        </w:tc>
        <w:tc>
          <w:tcPr>
            <w:tcW w:w="600" w:type="dxa"/>
          </w:tcPr>
          <w:p w14:paraId="10204539" w14:textId="77777777" w:rsidR="00B50050" w:rsidRDefault="00B50050" w:rsidP="0088127C">
            <w:pPr>
              <w:pStyle w:val="OtherTableBody"/>
            </w:pPr>
            <w:r>
              <w:t>0003</w:t>
            </w:r>
          </w:p>
        </w:tc>
        <w:tc>
          <w:tcPr>
            <w:tcW w:w="2600" w:type="dxa"/>
          </w:tcPr>
          <w:p w14:paraId="410C4824" w14:textId="77777777" w:rsidR="00B50050" w:rsidRDefault="00B50050" w:rsidP="0088127C">
            <w:pPr>
              <w:pStyle w:val="OtherTableBody"/>
            </w:pPr>
          </w:p>
        </w:tc>
        <w:tc>
          <w:tcPr>
            <w:tcW w:w="1400" w:type="dxa"/>
          </w:tcPr>
          <w:p w14:paraId="0F385BE8" w14:textId="77777777" w:rsidR="00B50050" w:rsidRDefault="00B50050" w:rsidP="0088127C">
            <w:pPr>
              <w:pStyle w:val="OtherTableBody"/>
            </w:pPr>
            <w:r>
              <w:t>P05</w:t>
            </w:r>
          </w:p>
        </w:tc>
        <w:tc>
          <w:tcPr>
            <w:tcW w:w="4200" w:type="dxa"/>
          </w:tcPr>
          <w:p w14:paraId="002A8A0F" w14:textId="77777777" w:rsidR="00B50050" w:rsidRDefault="00B50050" w:rsidP="0088127C">
            <w:pPr>
              <w:pStyle w:val="OtherTableBody"/>
            </w:pPr>
            <w:r>
              <w:t>BAR/ACK - Update account</w:t>
            </w:r>
          </w:p>
        </w:tc>
      </w:tr>
      <w:tr w:rsidR="00B50050" w14:paraId="55FA1006" w14:textId="77777777" w:rsidTr="00195548">
        <w:tc>
          <w:tcPr>
            <w:tcW w:w="600" w:type="dxa"/>
          </w:tcPr>
          <w:p w14:paraId="258DC863" w14:textId="77777777" w:rsidR="00B50050" w:rsidRDefault="00B50050" w:rsidP="0088127C">
            <w:pPr>
              <w:pStyle w:val="OtherTableBody"/>
            </w:pPr>
          </w:p>
        </w:tc>
        <w:tc>
          <w:tcPr>
            <w:tcW w:w="600" w:type="dxa"/>
          </w:tcPr>
          <w:p w14:paraId="4B4D44C6" w14:textId="77777777" w:rsidR="00B50050" w:rsidRDefault="00B50050" w:rsidP="0088127C">
            <w:pPr>
              <w:pStyle w:val="OtherTableBody"/>
            </w:pPr>
            <w:r>
              <w:t>0003</w:t>
            </w:r>
          </w:p>
        </w:tc>
        <w:tc>
          <w:tcPr>
            <w:tcW w:w="2600" w:type="dxa"/>
          </w:tcPr>
          <w:p w14:paraId="6E542C5B" w14:textId="77777777" w:rsidR="00B50050" w:rsidRDefault="00B50050" w:rsidP="0088127C">
            <w:pPr>
              <w:pStyle w:val="OtherTableBody"/>
            </w:pPr>
          </w:p>
        </w:tc>
        <w:tc>
          <w:tcPr>
            <w:tcW w:w="1400" w:type="dxa"/>
          </w:tcPr>
          <w:p w14:paraId="2E368364" w14:textId="77777777" w:rsidR="00B50050" w:rsidRDefault="00B50050" w:rsidP="0088127C">
            <w:pPr>
              <w:pStyle w:val="OtherTableBody"/>
            </w:pPr>
            <w:r>
              <w:t>P06</w:t>
            </w:r>
          </w:p>
        </w:tc>
        <w:tc>
          <w:tcPr>
            <w:tcW w:w="4200" w:type="dxa"/>
          </w:tcPr>
          <w:p w14:paraId="7C5B4F31" w14:textId="77777777" w:rsidR="00B50050" w:rsidRDefault="00B50050" w:rsidP="0088127C">
            <w:pPr>
              <w:pStyle w:val="OtherTableBody"/>
            </w:pPr>
            <w:r>
              <w:t>BAR/ACK - End account</w:t>
            </w:r>
          </w:p>
        </w:tc>
      </w:tr>
      <w:tr w:rsidR="00B50050" w:rsidRPr="001D2E85" w14:paraId="0B875BEA" w14:textId="77777777" w:rsidTr="00195548">
        <w:tc>
          <w:tcPr>
            <w:tcW w:w="600" w:type="dxa"/>
          </w:tcPr>
          <w:p w14:paraId="75458E84" w14:textId="77777777" w:rsidR="00B50050" w:rsidRDefault="00B50050" w:rsidP="0088127C">
            <w:pPr>
              <w:pStyle w:val="OtherTableBody"/>
            </w:pPr>
          </w:p>
        </w:tc>
        <w:tc>
          <w:tcPr>
            <w:tcW w:w="600" w:type="dxa"/>
          </w:tcPr>
          <w:p w14:paraId="08796414" w14:textId="77777777" w:rsidR="00B50050" w:rsidRDefault="00B50050" w:rsidP="0088127C">
            <w:pPr>
              <w:pStyle w:val="OtherTableBody"/>
            </w:pPr>
            <w:r>
              <w:t>0003</w:t>
            </w:r>
          </w:p>
        </w:tc>
        <w:tc>
          <w:tcPr>
            <w:tcW w:w="2600" w:type="dxa"/>
          </w:tcPr>
          <w:p w14:paraId="34010C23" w14:textId="77777777" w:rsidR="00B50050" w:rsidRDefault="00B50050" w:rsidP="0088127C">
            <w:pPr>
              <w:pStyle w:val="OtherTableBody"/>
            </w:pPr>
          </w:p>
        </w:tc>
        <w:tc>
          <w:tcPr>
            <w:tcW w:w="1400" w:type="dxa"/>
          </w:tcPr>
          <w:p w14:paraId="273B6F63" w14:textId="77777777" w:rsidR="00B50050" w:rsidRDefault="00B50050" w:rsidP="0088127C">
            <w:pPr>
              <w:pStyle w:val="OtherTableBody"/>
            </w:pPr>
            <w:r>
              <w:t>P07</w:t>
            </w:r>
          </w:p>
        </w:tc>
        <w:tc>
          <w:tcPr>
            <w:tcW w:w="4200" w:type="dxa"/>
          </w:tcPr>
          <w:p w14:paraId="2E2CE62F" w14:textId="77777777" w:rsidR="00B50050" w:rsidRDefault="00B50050" w:rsidP="0088127C">
            <w:pPr>
              <w:pStyle w:val="OtherTableBody"/>
            </w:pPr>
            <w:r>
              <w:t>PEX - Unsolicited initial individual product experience report</w:t>
            </w:r>
          </w:p>
        </w:tc>
      </w:tr>
      <w:tr w:rsidR="00B50050" w:rsidRPr="001D2E85" w14:paraId="59615B91" w14:textId="77777777" w:rsidTr="00195548">
        <w:tc>
          <w:tcPr>
            <w:tcW w:w="600" w:type="dxa"/>
          </w:tcPr>
          <w:p w14:paraId="62DDD462" w14:textId="77777777" w:rsidR="00B50050" w:rsidRDefault="00B50050" w:rsidP="0088127C">
            <w:pPr>
              <w:pStyle w:val="OtherTableBody"/>
            </w:pPr>
          </w:p>
        </w:tc>
        <w:tc>
          <w:tcPr>
            <w:tcW w:w="600" w:type="dxa"/>
          </w:tcPr>
          <w:p w14:paraId="73298C2A" w14:textId="77777777" w:rsidR="00B50050" w:rsidRDefault="00B50050" w:rsidP="0088127C">
            <w:pPr>
              <w:pStyle w:val="OtherTableBody"/>
            </w:pPr>
            <w:r>
              <w:t>0003</w:t>
            </w:r>
          </w:p>
        </w:tc>
        <w:tc>
          <w:tcPr>
            <w:tcW w:w="2600" w:type="dxa"/>
          </w:tcPr>
          <w:p w14:paraId="1BF31BEC" w14:textId="77777777" w:rsidR="00B50050" w:rsidRDefault="00B50050" w:rsidP="0088127C">
            <w:pPr>
              <w:pStyle w:val="OtherTableBody"/>
            </w:pPr>
          </w:p>
        </w:tc>
        <w:tc>
          <w:tcPr>
            <w:tcW w:w="1400" w:type="dxa"/>
          </w:tcPr>
          <w:p w14:paraId="5882FF87" w14:textId="77777777" w:rsidR="00B50050" w:rsidRDefault="00B50050" w:rsidP="0088127C">
            <w:pPr>
              <w:pStyle w:val="OtherTableBody"/>
            </w:pPr>
            <w:r>
              <w:t>P08</w:t>
            </w:r>
          </w:p>
        </w:tc>
        <w:tc>
          <w:tcPr>
            <w:tcW w:w="4200" w:type="dxa"/>
          </w:tcPr>
          <w:p w14:paraId="3491D33B" w14:textId="77777777" w:rsidR="00B50050" w:rsidRDefault="00B50050" w:rsidP="0088127C">
            <w:pPr>
              <w:pStyle w:val="OtherTableBody"/>
            </w:pPr>
            <w:r>
              <w:t>PEX - Unsolicited update individual product experience report</w:t>
            </w:r>
          </w:p>
        </w:tc>
      </w:tr>
      <w:tr w:rsidR="00B50050" w:rsidRPr="001D2E85" w14:paraId="49FC8DE1" w14:textId="77777777" w:rsidTr="00195548">
        <w:tc>
          <w:tcPr>
            <w:tcW w:w="600" w:type="dxa"/>
          </w:tcPr>
          <w:p w14:paraId="0702C16A" w14:textId="77777777" w:rsidR="00B50050" w:rsidRDefault="00B50050" w:rsidP="0088127C">
            <w:pPr>
              <w:pStyle w:val="OtherTableBody"/>
            </w:pPr>
          </w:p>
        </w:tc>
        <w:tc>
          <w:tcPr>
            <w:tcW w:w="600" w:type="dxa"/>
          </w:tcPr>
          <w:p w14:paraId="0FC2BD07" w14:textId="77777777" w:rsidR="00B50050" w:rsidRDefault="00B50050" w:rsidP="0088127C">
            <w:pPr>
              <w:pStyle w:val="OtherTableBody"/>
            </w:pPr>
            <w:r>
              <w:t>0003</w:t>
            </w:r>
          </w:p>
        </w:tc>
        <w:tc>
          <w:tcPr>
            <w:tcW w:w="2600" w:type="dxa"/>
          </w:tcPr>
          <w:p w14:paraId="3CDA6DE4" w14:textId="77777777" w:rsidR="00B50050" w:rsidRDefault="00B50050" w:rsidP="0088127C">
            <w:pPr>
              <w:pStyle w:val="OtherTableBody"/>
            </w:pPr>
          </w:p>
        </w:tc>
        <w:tc>
          <w:tcPr>
            <w:tcW w:w="1400" w:type="dxa"/>
          </w:tcPr>
          <w:p w14:paraId="22B68E16" w14:textId="77777777" w:rsidR="00B50050" w:rsidRDefault="00B50050" w:rsidP="0088127C">
            <w:pPr>
              <w:pStyle w:val="OtherTableBody"/>
            </w:pPr>
            <w:r>
              <w:t>P09</w:t>
            </w:r>
          </w:p>
        </w:tc>
        <w:tc>
          <w:tcPr>
            <w:tcW w:w="4200" w:type="dxa"/>
          </w:tcPr>
          <w:p w14:paraId="507595B1" w14:textId="77777777" w:rsidR="00B50050" w:rsidRDefault="00B50050" w:rsidP="0088127C">
            <w:pPr>
              <w:pStyle w:val="OtherTableBody"/>
            </w:pPr>
            <w:r>
              <w:t>SUR - Summary product experience report</w:t>
            </w:r>
          </w:p>
        </w:tc>
      </w:tr>
      <w:tr w:rsidR="00B50050" w:rsidRPr="001D2E85" w14:paraId="1530CF39" w14:textId="77777777" w:rsidTr="00195548">
        <w:tc>
          <w:tcPr>
            <w:tcW w:w="600" w:type="dxa"/>
          </w:tcPr>
          <w:p w14:paraId="78DBBDC3" w14:textId="77777777" w:rsidR="00B50050" w:rsidRDefault="00B50050" w:rsidP="0088127C">
            <w:pPr>
              <w:pStyle w:val="OtherTableBody"/>
            </w:pPr>
          </w:p>
        </w:tc>
        <w:tc>
          <w:tcPr>
            <w:tcW w:w="600" w:type="dxa"/>
          </w:tcPr>
          <w:p w14:paraId="210BD78E" w14:textId="77777777" w:rsidR="00B50050" w:rsidRDefault="00B50050" w:rsidP="0088127C">
            <w:pPr>
              <w:pStyle w:val="OtherTableBody"/>
            </w:pPr>
            <w:r>
              <w:t>0003</w:t>
            </w:r>
          </w:p>
        </w:tc>
        <w:tc>
          <w:tcPr>
            <w:tcW w:w="2600" w:type="dxa"/>
          </w:tcPr>
          <w:p w14:paraId="5E5923D9" w14:textId="77777777" w:rsidR="00B50050" w:rsidRDefault="00B50050" w:rsidP="0088127C">
            <w:pPr>
              <w:pStyle w:val="OtherTableBody"/>
            </w:pPr>
          </w:p>
        </w:tc>
        <w:tc>
          <w:tcPr>
            <w:tcW w:w="1400" w:type="dxa"/>
          </w:tcPr>
          <w:p w14:paraId="1CC11DB1" w14:textId="77777777" w:rsidR="00B50050" w:rsidRDefault="00B50050" w:rsidP="0088127C">
            <w:pPr>
              <w:pStyle w:val="OtherTableBody"/>
            </w:pPr>
            <w:r>
              <w:t>P10</w:t>
            </w:r>
          </w:p>
        </w:tc>
        <w:tc>
          <w:tcPr>
            <w:tcW w:w="4200" w:type="dxa"/>
          </w:tcPr>
          <w:p w14:paraId="379CCB52" w14:textId="77777777" w:rsidR="00B50050" w:rsidRDefault="00B50050" w:rsidP="0088127C">
            <w:pPr>
              <w:pStyle w:val="OtherTableBody"/>
            </w:pPr>
            <w:r>
              <w:t>BAR/ACK -Transmit Ambulatory Payment  Classification(APC)</w:t>
            </w:r>
          </w:p>
        </w:tc>
      </w:tr>
      <w:tr w:rsidR="00B50050" w:rsidRPr="001D2E85" w14:paraId="796291F6" w14:textId="77777777" w:rsidTr="00195548">
        <w:tc>
          <w:tcPr>
            <w:tcW w:w="600" w:type="dxa"/>
          </w:tcPr>
          <w:p w14:paraId="0C8A8DA9" w14:textId="77777777" w:rsidR="00B50050" w:rsidRDefault="00B50050" w:rsidP="0088127C">
            <w:pPr>
              <w:pStyle w:val="OtherTableBody"/>
            </w:pPr>
          </w:p>
        </w:tc>
        <w:tc>
          <w:tcPr>
            <w:tcW w:w="600" w:type="dxa"/>
          </w:tcPr>
          <w:p w14:paraId="3A69389A" w14:textId="77777777" w:rsidR="00B50050" w:rsidRDefault="00B50050" w:rsidP="0088127C">
            <w:pPr>
              <w:pStyle w:val="OtherTableBody"/>
            </w:pPr>
            <w:r>
              <w:t>0003</w:t>
            </w:r>
          </w:p>
        </w:tc>
        <w:tc>
          <w:tcPr>
            <w:tcW w:w="2600" w:type="dxa"/>
          </w:tcPr>
          <w:p w14:paraId="71AD4C3A" w14:textId="77777777" w:rsidR="00B50050" w:rsidRDefault="00B50050" w:rsidP="0088127C">
            <w:pPr>
              <w:pStyle w:val="OtherTableBody"/>
            </w:pPr>
          </w:p>
        </w:tc>
        <w:tc>
          <w:tcPr>
            <w:tcW w:w="1400" w:type="dxa"/>
          </w:tcPr>
          <w:p w14:paraId="20523692" w14:textId="77777777" w:rsidR="00B50050" w:rsidRDefault="00B50050" w:rsidP="0088127C">
            <w:pPr>
              <w:pStyle w:val="OtherTableBody"/>
            </w:pPr>
            <w:r>
              <w:t>P11</w:t>
            </w:r>
          </w:p>
        </w:tc>
        <w:tc>
          <w:tcPr>
            <w:tcW w:w="4200" w:type="dxa"/>
          </w:tcPr>
          <w:p w14:paraId="0D044F4A" w14:textId="77777777" w:rsidR="00B50050" w:rsidRDefault="00B50050" w:rsidP="0088127C">
            <w:pPr>
              <w:pStyle w:val="OtherTableBody"/>
            </w:pPr>
            <w:r>
              <w:t>DFT/ACK - Post Detail Financial Transactions - New</w:t>
            </w:r>
          </w:p>
        </w:tc>
      </w:tr>
      <w:tr w:rsidR="00B50050" w:rsidRPr="001D2E85" w14:paraId="3B034813" w14:textId="77777777" w:rsidTr="00195548">
        <w:tc>
          <w:tcPr>
            <w:tcW w:w="600" w:type="dxa"/>
          </w:tcPr>
          <w:p w14:paraId="55868087" w14:textId="77777777" w:rsidR="00B50050" w:rsidRDefault="00B50050" w:rsidP="0088127C">
            <w:pPr>
              <w:pStyle w:val="OtherTableBody"/>
            </w:pPr>
          </w:p>
        </w:tc>
        <w:tc>
          <w:tcPr>
            <w:tcW w:w="600" w:type="dxa"/>
          </w:tcPr>
          <w:p w14:paraId="23FDA61E" w14:textId="77777777" w:rsidR="00B50050" w:rsidRDefault="00B50050" w:rsidP="0088127C">
            <w:pPr>
              <w:pStyle w:val="OtherTableBody"/>
            </w:pPr>
            <w:r>
              <w:t>0003</w:t>
            </w:r>
          </w:p>
        </w:tc>
        <w:tc>
          <w:tcPr>
            <w:tcW w:w="2600" w:type="dxa"/>
          </w:tcPr>
          <w:p w14:paraId="54DA9607" w14:textId="77777777" w:rsidR="00B50050" w:rsidRDefault="00B50050" w:rsidP="0088127C">
            <w:pPr>
              <w:pStyle w:val="OtherTableBody"/>
            </w:pPr>
          </w:p>
        </w:tc>
        <w:tc>
          <w:tcPr>
            <w:tcW w:w="1400" w:type="dxa"/>
          </w:tcPr>
          <w:p w14:paraId="60BA6F2C" w14:textId="77777777" w:rsidR="00B50050" w:rsidRDefault="00B50050" w:rsidP="0088127C">
            <w:pPr>
              <w:pStyle w:val="OtherTableBody"/>
            </w:pPr>
            <w:r>
              <w:t>P12</w:t>
            </w:r>
          </w:p>
        </w:tc>
        <w:tc>
          <w:tcPr>
            <w:tcW w:w="4200" w:type="dxa"/>
          </w:tcPr>
          <w:p w14:paraId="6B47C2A6" w14:textId="77777777" w:rsidR="00B50050" w:rsidRDefault="00B50050" w:rsidP="0088127C">
            <w:pPr>
              <w:pStyle w:val="OtherTableBody"/>
            </w:pPr>
            <w:r>
              <w:t>BAR/ACK - Update Diagnosis/Procedure</w:t>
            </w:r>
          </w:p>
        </w:tc>
      </w:tr>
      <w:tr w:rsidR="00B50050" w14:paraId="48B01BDA" w14:textId="77777777" w:rsidTr="00195548">
        <w:tc>
          <w:tcPr>
            <w:tcW w:w="600" w:type="dxa"/>
          </w:tcPr>
          <w:p w14:paraId="07F0DECB" w14:textId="77777777" w:rsidR="00B50050" w:rsidRDefault="00B50050" w:rsidP="0088127C">
            <w:pPr>
              <w:pStyle w:val="OtherTableBody"/>
            </w:pPr>
          </w:p>
        </w:tc>
        <w:tc>
          <w:tcPr>
            <w:tcW w:w="600" w:type="dxa"/>
          </w:tcPr>
          <w:p w14:paraId="3E9FB5B6" w14:textId="77777777" w:rsidR="00B50050" w:rsidRDefault="00B50050" w:rsidP="0088127C">
            <w:pPr>
              <w:pStyle w:val="OtherTableBody"/>
            </w:pPr>
            <w:r>
              <w:t>0003</w:t>
            </w:r>
          </w:p>
        </w:tc>
        <w:tc>
          <w:tcPr>
            <w:tcW w:w="2600" w:type="dxa"/>
          </w:tcPr>
          <w:p w14:paraId="100AE827" w14:textId="77777777" w:rsidR="00B50050" w:rsidRDefault="00B50050" w:rsidP="0088127C">
            <w:pPr>
              <w:pStyle w:val="OtherTableBody"/>
            </w:pPr>
          </w:p>
        </w:tc>
        <w:tc>
          <w:tcPr>
            <w:tcW w:w="1400" w:type="dxa"/>
          </w:tcPr>
          <w:p w14:paraId="0D78DC44" w14:textId="77777777" w:rsidR="00B50050" w:rsidRDefault="00B50050" w:rsidP="0088127C">
            <w:pPr>
              <w:pStyle w:val="OtherTableBody"/>
            </w:pPr>
            <w:r>
              <w:t>PC1</w:t>
            </w:r>
          </w:p>
        </w:tc>
        <w:tc>
          <w:tcPr>
            <w:tcW w:w="4200" w:type="dxa"/>
          </w:tcPr>
          <w:p w14:paraId="70A6C3BD" w14:textId="77777777" w:rsidR="00B50050" w:rsidRDefault="00B50050" w:rsidP="0088127C">
            <w:pPr>
              <w:pStyle w:val="OtherTableBody"/>
            </w:pPr>
            <w:r>
              <w:t>PPR - PC/ problem add</w:t>
            </w:r>
          </w:p>
        </w:tc>
      </w:tr>
      <w:tr w:rsidR="00B50050" w14:paraId="48F9BBD6" w14:textId="77777777" w:rsidTr="00195548">
        <w:tc>
          <w:tcPr>
            <w:tcW w:w="600" w:type="dxa"/>
          </w:tcPr>
          <w:p w14:paraId="27294D25" w14:textId="77777777" w:rsidR="00B50050" w:rsidRDefault="00B50050" w:rsidP="0088127C">
            <w:pPr>
              <w:pStyle w:val="OtherTableBody"/>
            </w:pPr>
          </w:p>
        </w:tc>
        <w:tc>
          <w:tcPr>
            <w:tcW w:w="600" w:type="dxa"/>
          </w:tcPr>
          <w:p w14:paraId="76813AD6" w14:textId="77777777" w:rsidR="00B50050" w:rsidRDefault="00B50050" w:rsidP="0088127C">
            <w:pPr>
              <w:pStyle w:val="OtherTableBody"/>
            </w:pPr>
            <w:r>
              <w:t>0003</w:t>
            </w:r>
          </w:p>
        </w:tc>
        <w:tc>
          <w:tcPr>
            <w:tcW w:w="2600" w:type="dxa"/>
          </w:tcPr>
          <w:p w14:paraId="56BB1F00" w14:textId="77777777" w:rsidR="00B50050" w:rsidRDefault="00B50050" w:rsidP="0088127C">
            <w:pPr>
              <w:pStyle w:val="OtherTableBody"/>
            </w:pPr>
          </w:p>
        </w:tc>
        <w:tc>
          <w:tcPr>
            <w:tcW w:w="1400" w:type="dxa"/>
          </w:tcPr>
          <w:p w14:paraId="63A11532" w14:textId="77777777" w:rsidR="00B50050" w:rsidRDefault="00B50050" w:rsidP="0088127C">
            <w:pPr>
              <w:pStyle w:val="OtherTableBody"/>
            </w:pPr>
            <w:r>
              <w:t>PC2</w:t>
            </w:r>
          </w:p>
        </w:tc>
        <w:tc>
          <w:tcPr>
            <w:tcW w:w="4200" w:type="dxa"/>
          </w:tcPr>
          <w:p w14:paraId="35B702F8" w14:textId="77777777" w:rsidR="00B50050" w:rsidRDefault="00B50050" w:rsidP="0088127C">
            <w:pPr>
              <w:pStyle w:val="OtherTableBody"/>
            </w:pPr>
            <w:r>
              <w:t>PPR - PC/ problem update</w:t>
            </w:r>
          </w:p>
        </w:tc>
      </w:tr>
      <w:tr w:rsidR="00B50050" w14:paraId="616EC042" w14:textId="77777777" w:rsidTr="00195548">
        <w:tc>
          <w:tcPr>
            <w:tcW w:w="600" w:type="dxa"/>
          </w:tcPr>
          <w:p w14:paraId="2FA7CF1E" w14:textId="77777777" w:rsidR="00B50050" w:rsidRDefault="00B50050" w:rsidP="0088127C">
            <w:pPr>
              <w:pStyle w:val="OtherTableBody"/>
            </w:pPr>
          </w:p>
        </w:tc>
        <w:tc>
          <w:tcPr>
            <w:tcW w:w="600" w:type="dxa"/>
          </w:tcPr>
          <w:p w14:paraId="53C18B96" w14:textId="77777777" w:rsidR="00B50050" w:rsidRDefault="00B50050" w:rsidP="0088127C">
            <w:pPr>
              <w:pStyle w:val="OtherTableBody"/>
            </w:pPr>
            <w:r>
              <w:t>0003</w:t>
            </w:r>
          </w:p>
        </w:tc>
        <w:tc>
          <w:tcPr>
            <w:tcW w:w="2600" w:type="dxa"/>
          </w:tcPr>
          <w:p w14:paraId="4314E397" w14:textId="77777777" w:rsidR="00B50050" w:rsidRDefault="00B50050" w:rsidP="0088127C">
            <w:pPr>
              <w:pStyle w:val="OtherTableBody"/>
            </w:pPr>
          </w:p>
        </w:tc>
        <w:tc>
          <w:tcPr>
            <w:tcW w:w="1400" w:type="dxa"/>
          </w:tcPr>
          <w:p w14:paraId="136BF97D" w14:textId="77777777" w:rsidR="00B50050" w:rsidRDefault="00B50050" w:rsidP="0088127C">
            <w:pPr>
              <w:pStyle w:val="OtherTableBody"/>
            </w:pPr>
            <w:r>
              <w:t>PC3</w:t>
            </w:r>
          </w:p>
        </w:tc>
        <w:tc>
          <w:tcPr>
            <w:tcW w:w="4200" w:type="dxa"/>
          </w:tcPr>
          <w:p w14:paraId="304EFDE3" w14:textId="77777777" w:rsidR="00B50050" w:rsidRDefault="00B50050" w:rsidP="0088127C">
            <w:pPr>
              <w:pStyle w:val="OtherTableBody"/>
            </w:pPr>
            <w:r>
              <w:t>PPR - PC/ problem delete</w:t>
            </w:r>
          </w:p>
        </w:tc>
      </w:tr>
      <w:tr w:rsidR="00B50050" w14:paraId="36C7AEEF" w14:textId="77777777" w:rsidTr="00195548">
        <w:tc>
          <w:tcPr>
            <w:tcW w:w="600" w:type="dxa"/>
          </w:tcPr>
          <w:p w14:paraId="70D29929" w14:textId="77777777" w:rsidR="00B50050" w:rsidRDefault="00B50050" w:rsidP="0088127C">
            <w:pPr>
              <w:pStyle w:val="OtherTableBody"/>
            </w:pPr>
          </w:p>
        </w:tc>
        <w:tc>
          <w:tcPr>
            <w:tcW w:w="600" w:type="dxa"/>
          </w:tcPr>
          <w:p w14:paraId="5A4ABD64" w14:textId="77777777" w:rsidR="00B50050" w:rsidRDefault="00B50050" w:rsidP="0088127C">
            <w:pPr>
              <w:pStyle w:val="OtherTableBody"/>
            </w:pPr>
            <w:r>
              <w:t>0003</w:t>
            </w:r>
          </w:p>
        </w:tc>
        <w:tc>
          <w:tcPr>
            <w:tcW w:w="2600" w:type="dxa"/>
          </w:tcPr>
          <w:p w14:paraId="00509D25" w14:textId="77777777" w:rsidR="00B50050" w:rsidRDefault="00B50050" w:rsidP="0088127C">
            <w:pPr>
              <w:pStyle w:val="OtherTableBody"/>
            </w:pPr>
          </w:p>
        </w:tc>
        <w:tc>
          <w:tcPr>
            <w:tcW w:w="1400" w:type="dxa"/>
          </w:tcPr>
          <w:p w14:paraId="2FA93290" w14:textId="77777777" w:rsidR="00B50050" w:rsidRDefault="00B50050" w:rsidP="0088127C">
            <w:pPr>
              <w:pStyle w:val="OtherTableBody"/>
            </w:pPr>
            <w:r>
              <w:t>PC4</w:t>
            </w:r>
          </w:p>
        </w:tc>
        <w:tc>
          <w:tcPr>
            <w:tcW w:w="4200" w:type="dxa"/>
          </w:tcPr>
          <w:p w14:paraId="090598E8" w14:textId="77777777" w:rsidR="00B50050" w:rsidRDefault="00B50050" w:rsidP="0088127C">
            <w:pPr>
              <w:pStyle w:val="OtherTableBody"/>
            </w:pPr>
            <w:r>
              <w:t>QRY - PC/ problem query</w:t>
            </w:r>
          </w:p>
        </w:tc>
      </w:tr>
      <w:tr w:rsidR="00B50050" w14:paraId="504CFA62" w14:textId="77777777" w:rsidTr="00195548">
        <w:tc>
          <w:tcPr>
            <w:tcW w:w="600" w:type="dxa"/>
          </w:tcPr>
          <w:p w14:paraId="258ED893" w14:textId="77777777" w:rsidR="00B50050" w:rsidRDefault="00B50050" w:rsidP="0088127C">
            <w:pPr>
              <w:pStyle w:val="OtherTableBody"/>
            </w:pPr>
          </w:p>
        </w:tc>
        <w:tc>
          <w:tcPr>
            <w:tcW w:w="600" w:type="dxa"/>
          </w:tcPr>
          <w:p w14:paraId="74173965" w14:textId="77777777" w:rsidR="00B50050" w:rsidRDefault="00B50050" w:rsidP="0088127C">
            <w:pPr>
              <w:pStyle w:val="OtherTableBody"/>
            </w:pPr>
            <w:r>
              <w:t>0003</w:t>
            </w:r>
          </w:p>
        </w:tc>
        <w:tc>
          <w:tcPr>
            <w:tcW w:w="2600" w:type="dxa"/>
          </w:tcPr>
          <w:p w14:paraId="3A01C829" w14:textId="77777777" w:rsidR="00B50050" w:rsidRDefault="00B50050" w:rsidP="0088127C">
            <w:pPr>
              <w:pStyle w:val="OtherTableBody"/>
            </w:pPr>
          </w:p>
        </w:tc>
        <w:tc>
          <w:tcPr>
            <w:tcW w:w="1400" w:type="dxa"/>
          </w:tcPr>
          <w:p w14:paraId="71689918" w14:textId="77777777" w:rsidR="00B50050" w:rsidRDefault="00B50050" w:rsidP="0088127C">
            <w:pPr>
              <w:pStyle w:val="OtherTableBody"/>
            </w:pPr>
            <w:r>
              <w:t>PC5</w:t>
            </w:r>
          </w:p>
        </w:tc>
        <w:tc>
          <w:tcPr>
            <w:tcW w:w="4200" w:type="dxa"/>
          </w:tcPr>
          <w:p w14:paraId="54C62381" w14:textId="77777777" w:rsidR="00B50050" w:rsidRDefault="00B50050" w:rsidP="0088127C">
            <w:pPr>
              <w:pStyle w:val="OtherTableBody"/>
            </w:pPr>
            <w:r>
              <w:t>PRR - PC/ problem response</w:t>
            </w:r>
          </w:p>
        </w:tc>
      </w:tr>
      <w:tr w:rsidR="00B50050" w14:paraId="76DAE173" w14:textId="77777777" w:rsidTr="00195548">
        <w:tc>
          <w:tcPr>
            <w:tcW w:w="600" w:type="dxa"/>
          </w:tcPr>
          <w:p w14:paraId="342E585F" w14:textId="77777777" w:rsidR="00B50050" w:rsidRDefault="00B50050" w:rsidP="0088127C">
            <w:pPr>
              <w:pStyle w:val="OtherTableBody"/>
            </w:pPr>
          </w:p>
        </w:tc>
        <w:tc>
          <w:tcPr>
            <w:tcW w:w="600" w:type="dxa"/>
          </w:tcPr>
          <w:p w14:paraId="7100F506" w14:textId="77777777" w:rsidR="00B50050" w:rsidRDefault="00B50050" w:rsidP="0088127C">
            <w:pPr>
              <w:pStyle w:val="OtherTableBody"/>
            </w:pPr>
            <w:r>
              <w:t>0003</w:t>
            </w:r>
          </w:p>
        </w:tc>
        <w:tc>
          <w:tcPr>
            <w:tcW w:w="2600" w:type="dxa"/>
          </w:tcPr>
          <w:p w14:paraId="4CC4D014" w14:textId="77777777" w:rsidR="00B50050" w:rsidRDefault="00B50050" w:rsidP="0088127C">
            <w:pPr>
              <w:pStyle w:val="OtherTableBody"/>
            </w:pPr>
          </w:p>
        </w:tc>
        <w:tc>
          <w:tcPr>
            <w:tcW w:w="1400" w:type="dxa"/>
          </w:tcPr>
          <w:p w14:paraId="356F747F" w14:textId="77777777" w:rsidR="00B50050" w:rsidRDefault="00B50050" w:rsidP="0088127C">
            <w:pPr>
              <w:pStyle w:val="OtherTableBody"/>
            </w:pPr>
            <w:r>
              <w:t>PC6</w:t>
            </w:r>
          </w:p>
        </w:tc>
        <w:tc>
          <w:tcPr>
            <w:tcW w:w="4200" w:type="dxa"/>
          </w:tcPr>
          <w:p w14:paraId="0FD4EED3" w14:textId="77777777" w:rsidR="00B50050" w:rsidRDefault="00B50050" w:rsidP="0088127C">
            <w:pPr>
              <w:pStyle w:val="OtherTableBody"/>
            </w:pPr>
            <w:r>
              <w:t>PGL - PC/ goal add</w:t>
            </w:r>
          </w:p>
        </w:tc>
      </w:tr>
      <w:tr w:rsidR="00B50050" w14:paraId="5058F78B" w14:textId="77777777" w:rsidTr="00195548">
        <w:tc>
          <w:tcPr>
            <w:tcW w:w="600" w:type="dxa"/>
          </w:tcPr>
          <w:p w14:paraId="4607FFF3" w14:textId="77777777" w:rsidR="00B50050" w:rsidRDefault="00B50050" w:rsidP="0088127C">
            <w:pPr>
              <w:pStyle w:val="OtherTableBody"/>
            </w:pPr>
          </w:p>
        </w:tc>
        <w:tc>
          <w:tcPr>
            <w:tcW w:w="600" w:type="dxa"/>
          </w:tcPr>
          <w:p w14:paraId="3BF2DAD4" w14:textId="77777777" w:rsidR="00B50050" w:rsidRDefault="00B50050" w:rsidP="0088127C">
            <w:pPr>
              <w:pStyle w:val="OtherTableBody"/>
            </w:pPr>
            <w:r>
              <w:t>0003</w:t>
            </w:r>
          </w:p>
        </w:tc>
        <w:tc>
          <w:tcPr>
            <w:tcW w:w="2600" w:type="dxa"/>
          </w:tcPr>
          <w:p w14:paraId="6EC1D0C7" w14:textId="77777777" w:rsidR="00B50050" w:rsidRDefault="00B50050" w:rsidP="0088127C">
            <w:pPr>
              <w:pStyle w:val="OtherTableBody"/>
            </w:pPr>
          </w:p>
        </w:tc>
        <w:tc>
          <w:tcPr>
            <w:tcW w:w="1400" w:type="dxa"/>
          </w:tcPr>
          <w:p w14:paraId="1C73535D" w14:textId="77777777" w:rsidR="00B50050" w:rsidRDefault="00B50050" w:rsidP="0088127C">
            <w:pPr>
              <w:pStyle w:val="OtherTableBody"/>
            </w:pPr>
            <w:r>
              <w:t>PC7</w:t>
            </w:r>
          </w:p>
        </w:tc>
        <w:tc>
          <w:tcPr>
            <w:tcW w:w="4200" w:type="dxa"/>
          </w:tcPr>
          <w:p w14:paraId="0F51CE03" w14:textId="77777777" w:rsidR="00B50050" w:rsidRDefault="00B50050" w:rsidP="0088127C">
            <w:pPr>
              <w:pStyle w:val="OtherTableBody"/>
            </w:pPr>
            <w:r>
              <w:t>PGL - PC/ goal update</w:t>
            </w:r>
          </w:p>
        </w:tc>
      </w:tr>
      <w:tr w:rsidR="00B50050" w14:paraId="05A6D5D7" w14:textId="77777777" w:rsidTr="00195548">
        <w:tc>
          <w:tcPr>
            <w:tcW w:w="600" w:type="dxa"/>
          </w:tcPr>
          <w:p w14:paraId="001D8104" w14:textId="77777777" w:rsidR="00B50050" w:rsidRDefault="00B50050" w:rsidP="0088127C">
            <w:pPr>
              <w:pStyle w:val="OtherTableBody"/>
            </w:pPr>
          </w:p>
        </w:tc>
        <w:tc>
          <w:tcPr>
            <w:tcW w:w="600" w:type="dxa"/>
          </w:tcPr>
          <w:p w14:paraId="06EB310D" w14:textId="77777777" w:rsidR="00B50050" w:rsidRDefault="00B50050" w:rsidP="0088127C">
            <w:pPr>
              <w:pStyle w:val="OtherTableBody"/>
            </w:pPr>
            <w:r>
              <w:t>0003</w:t>
            </w:r>
          </w:p>
        </w:tc>
        <w:tc>
          <w:tcPr>
            <w:tcW w:w="2600" w:type="dxa"/>
          </w:tcPr>
          <w:p w14:paraId="07C574DA" w14:textId="77777777" w:rsidR="00B50050" w:rsidRDefault="00B50050" w:rsidP="0088127C">
            <w:pPr>
              <w:pStyle w:val="OtherTableBody"/>
            </w:pPr>
          </w:p>
        </w:tc>
        <w:tc>
          <w:tcPr>
            <w:tcW w:w="1400" w:type="dxa"/>
          </w:tcPr>
          <w:p w14:paraId="3D2088BB" w14:textId="77777777" w:rsidR="00B50050" w:rsidRDefault="00B50050" w:rsidP="0088127C">
            <w:pPr>
              <w:pStyle w:val="OtherTableBody"/>
            </w:pPr>
            <w:r>
              <w:t>PC8</w:t>
            </w:r>
          </w:p>
        </w:tc>
        <w:tc>
          <w:tcPr>
            <w:tcW w:w="4200" w:type="dxa"/>
          </w:tcPr>
          <w:p w14:paraId="242A4BB3" w14:textId="77777777" w:rsidR="00B50050" w:rsidRDefault="00B50050" w:rsidP="0088127C">
            <w:pPr>
              <w:pStyle w:val="OtherTableBody"/>
            </w:pPr>
            <w:r>
              <w:t>PGL - PC/ goal delete</w:t>
            </w:r>
          </w:p>
        </w:tc>
      </w:tr>
      <w:tr w:rsidR="00B50050" w14:paraId="749213B7" w14:textId="77777777" w:rsidTr="00195548">
        <w:tc>
          <w:tcPr>
            <w:tcW w:w="600" w:type="dxa"/>
          </w:tcPr>
          <w:p w14:paraId="6C665B57" w14:textId="77777777" w:rsidR="00B50050" w:rsidRDefault="00B50050" w:rsidP="0088127C">
            <w:pPr>
              <w:pStyle w:val="OtherTableBody"/>
            </w:pPr>
          </w:p>
        </w:tc>
        <w:tc>
          <w:tcPr>
            <w:tcW w:w="600" w:type="dxa"/>
          </w:tcPr>
          <w:p w14:paraId="2DCB0853" w14:textId="77777777" w:rsidR="00B50050" w:rsidRDefault="00B50050" w:rsidP="0088127C">
            <w:pPr>
              <w:pStyle w:val="OtherTableBody"/>
            </w:pPr>
            <w:r>
              <w:t>0003</w:t>
            </w:r>
          </w:p>
        </w:tc>
        <w:tc>
          <w:tcPr>
            <w:tcW w:w="2600" w:type="dxa"/>
          </w:tcPr>
          <w:p w14:paraId="610B2B65" w14:textId="77777777" w:rsidR="00B50050" w:rsidRDefault="00B50050" w:rsidP="0088127C">
            <w:pPr>
              <w:pStyle w:val="OtherTableBody"/>
            </w:pPr>
          </w:p>
        </w:tc>
        <w:tc>
          <w:tcPr>
            <w:tcW w:w="1400" w:type="dxa"/>
          </w:tcPr>
          <w:p w14:paraId="048CBA54" w14:textId="77777777" w:rsidR="00B50050" w:rsidRDefault="00B50050" w:rsidP="0088127C">
            <w:pPr>
              <w:pStyle w:val="OtherTableBody"/>
            </w:pPr>
            <w:r>
              <w:t>PC9</w:t>
            </w:r>
          </w:p>
        </w:tc>
        <w:tc>
          <w:tcPr>
            <w:tcW w:w="4200" w:type="dxa"/>
          </w:tcPr>
          <w:p w14:paraId="25D4ECED" w14:textId="77777777" w:rsidR="00B50050" w:rsidRDefault="00B50050" w:rsidP="0088127C">
            <w:pPr>
              <w:pStyle w:val="OtherTableBody"/>
            </w:pPr>
            <w:r>
              <w:t>QRY - PC/ goal query</w:t>
            </w:r>
          </w:p>
        </w:tc>
      </w:tr>
      <w:tr w:rsidR="00B50050" w14:paraId="1F339388" w14:textId="77777777" w:rsidTr="00195548">
        <w:tc>
          <w:tcPr>
            <w:tcW w:w="600" w:type="dxa"/>
          </w:tcPr>
          <w:p w14:paraId="230B4898" w14:textId="77777777" w:rsidR="00B50050" w:rsidRDefault="00B50050" w:rsidP="0088127C">
            <w:pPr>
              <w:pStyle w:val="OtherTableBody"/>
            </w:pPr>
          </w:p>
        </w:tc>
        <w:tc>
          <w:tcPr>
            <w:tcW w:w="600" w:type="dxa"/>
          </w:tcPr>
          <w:p w14:paraId="02ECC577" w14:textId="77777777" w:rsidR="00B50050" w:rsidRDefault="00B50050" w:rsidP="0088127C">
            <w:pPr>
              <w:pStyle w:val="OtherTableBody"/>
            </w:pPr>
            <w:r>
              <w:t>0003</w:t>
            </w:r>
          </w:p>
        </w:tc>
        <w:tc>
          <w:tcPr>
            <w:tcW w:w="2600" w:type="dxa"/>
          </w:tcPr>
          <w:p w14:paraId="50601C54" w14:textId="77777777" w:rsidR="00B50050" w:rsidRDefault="00B50050" w:rsidP="0088127C">
            <w:pPr>
              <w:pStyle w:val="OtherTableBody"/>
            </w:pPr>
          </w:p>
        </w:tc>
        <w:tc>
          <w:tcPr>
            <w:tcW w:w="1400" w:type="dxa"/>
          </w:tcPr>
          <w:p w14:paraId="122BA1E8" w14:textId="77777777" w:rsidR="00B50050" w:rsidRDefault="00B50050" w:rsidP="0088127C">
            <w:pPr>
              <w:pStyle w:val="OtherTableBody"/>
            </w:pPr>
            <w:r>
              <w:t>PCA</w:t>
            </w:r>
          </w:p>
        </w:tc>
        <w:tc>
          <w:tcPr>
            <w:tcW w:w="4200" w:type="dxa"/>
          </w:tcPr>
          <w:p w14:paraId="2EEEEE2A" w14:textId="77777777" w:rsidR="00B50050" w:rsidRDefault="00B50050" w:rsidP="0088127C">
            <w:pPr>
              <w:pStyle w:val="OtherTableBody"/>
            </w:pPr>
            <w:r>
              <w:t>PPV - PC/ goal response</w:t>
            </w:r>
          </w:p>
        </w:tc>
      </w:tr>
      <w:tr w:rsidR="00B50050" w:rsidRPr="001D2E85" w14:paraId="16B46DD5" w14:textId="77777777" w:rsidTr="00195548">
        <w:tc>
          <w:tcPr>
            <w:tcW w:w="600" w:type="dxa"/>
          </w:tcPr>
          <w:p w14:paraId="18AF8CD2" w14:textId="77777777" w:rsidR="00B50050" w:rsidRDefault="00B50050" w:rsidP="0088127C">
            <w:pPr>
              <w:pStyle w:val="OtherTableBody"/>
            </w:pPr>
          </w:p>
        </w:tc>
        <w:tc>
          <w:tcPr>
            <w:tcW w:w="600" w:type="dxa"/>
          </w:tcPr>
          <w:p w14:paraId="21BA018C" w14:textId="77777777" w:rsidR="00B50050" w:rsidRDefault="00B50050" w:rsidP="0088127C">
            <w:pPr>
              <w:pStyle w:val="OtherTableBody"/>
            </w:pPr>
            <w:r>
              <w:t>0003</w:t>
            </w:r>
          </w:p>
        </w:tc>
        <w:tc>
          <w:tcPr>
            <w:tcW w:w="2600" w:type="dxa"/>
          </w:tcPr>
          <w:p w14:paraId="77DA269B" w14:textId="77777777" w:rsidR="00B50050" w:rsidRDefault="00B50050" w:rsidP="0088127C">
            <w:pPr>
              <w:pStyle w:val="OtherTableBody"/>
            </w:pPr>
          </w:p>
        </w:tc>
        <w:tc>
          <w:tcPr>
            <w:tcW w:w="1400" w:type="dxa"/>
          </w:tcPr>
          <w:p w14:paraId="070804D8" w14:textId="77777777" w:rsidR="00B50050" w:rsidRDefault="00B50050" w:rsidP="0088127C">
            <w:pPr>
              <w:pStyle w:val="OtherTableBody"/>
            </w:pPr>
            <w:r>
              <w:t>PCB</w:t>
            </w:r>
          </w:p>
        </w:tc>
        <w:tc>
          <w:tcPr>
            <w:tcW w:w="4200" w:type="dxa"/>
          </w:tcPr>
          <w:p w14:paraId="59AE81BF" w14:textId="77777777" w:rsidR="00B50050" w:rsidRDefault="00B50050" w:rsidP="0088127C">
            <w:pPr>
              <w:pStyle w:val="OtherTableBody"/>
            </w:pPr>
            <w:r>
              <w:t>PPP - PC/ pathway (problem-oriented) add</w:t>
            </w:r>
          </w:p>
        </w:tc>
      </w:tr>
      <w:tr w:rsidR="00B50050" w:rsidRPr="001D2E85" w14:paraId="4E6F6E74" w14:textId="77777777" w:rsidTr="00195548">
        <w:tc>
          <w:tcPr>
            <w:tcW w:w="600" w:type="dxa"/>
          </w:tcPr>
          <w:p w14:paraId="22E63802" w14:textId="77777777" w:rsidR="00B50050" w:rsidRDefault="00B50050" w:rsidP="0088127C">
            <w:pPr>
              <w:pStyle w:val="OtherTableBody"/>
            </w:pPr>
          </w:p>
        </w:tc>
        <w:tc>
          <w:tcPr>
            <w:tcW w:w="600" w:type="dxa"/>
          </w:tcPr>
          <w:p w14:paraId="74FF5DF8" w14:textId="77777777" w:rsidR="00B50050" w:rsidRDefault="00B50050" w:rsidP="0088127C">
            <w:pPr>
              <w:pStyle w:val="OtherTableBody"/>
            </w:pPr>
            <w:r>
              <w:t>0003</w:t>
            </w:r>
          </w:p>
        </w:tc>
        <w:tc>
          <w:tcPr>
            <w:tcW w:w="2600" w:type="dxa"/>
          </w:tcPr>
          <w:p w14:paraId="03C4EA9C" w14:textId="77777777" w:rsidR="00B50050" w:rsidRDefault="00B50050" w:rsidP="0088127C">
            <w:pPr>
              <w:pStyle w:val="OtherTableBody"/>
            </w:pPr>
          </w:p>
        </w:tc>
        <w:tc>
          <w:tcPr>
            <w:tcW w:w="1400" w:type="dxa"/>
          </w:tcPr>
          <w:p w14:paraId="34690B5C" w14:textId="77777777" w:rsidR="00B50050" w:rsidRDefault="00B50050" w:rsidP="0088127C">
            <w:pPr>
              <w:pStyle w:val="OtherTableBody"/>
            </w:pPr>
            <w:r>
              <w:t>PCC</w:t>
            </w:r>
          </w:p>
        </w:tc>
        <w:tc>
          <w:tcPr>
            <w:tcW w:w="4200" w:type="dxa"/>
          </w:tcPr>
          <w:p w14:paraId="3CE5941A" w14:textId="77777777" w:rsidR="00B50050" w:rsidRDefault="00B50050" w:rsidP="0088127C">
            <w:pPr>
              <w:pStyle w:val="OtherTableBody"/>
            </w:pPr>
            <w:r>
              <w:t>PPP - PC/ pathway (problem-oriented) update</w:t>
            </w:r>
          </w:p>
        </w:tc>
      </w:tr>
      <w:tr w:rsidR="00B50050" w:rsidRPr="001D2E85" w14:paraId="27C67F70" w14:textId="77777777" w:rsidTr="00195548">
        <w:tc>
          <w:tcPr>
            <w:tcW w:w="600" w:type="dxa"/>
          </w:tcPr>
          <w:p w14:paraId="23ED3D25" w14:textId="77777777" w:rsidR="00B50050" w:rsidRDefault="00B50050" w:rsidP="0088127C">
            <w:pPr>
              <w:pStyle w:val="OtherTableBody"/>
            </w:pPr>
          </w:p>
        </w:tc>
        <w:tc>
          <w:tcPr>
            <w:tcW w:w="600" w:type="dxa"/>
          </w:tcPr>
          <w:p w14:paraId="5F4F8896" w14:textId="77777777" w:rsidR="00B50050" w:rsidRDefault="00B50050" w:rsidP="0088127C">
            <w:pPr>
              <w:pStyle w:val="OtherTableBody"/>
            </w:pPr>
            <w:r>
              <w:t>0003</w:t>
            </w:r>
          </w:p>
        </w:tc>
        <w:tc>
          <w:tcPr>
            <w:tcW w:w="2600" w:type="dxa"/>
          </w:tcPr>
          <w:p w14:paraId="0937BBA9" w14:textId="77777777" w:rsidR="00B50050" w:rsidRDefault="00B50050" w:rsidP="0088127C">
            <w:pPr>
              <w:pStyle w:val="OtherTableBody"/>
            </w:pPr>
          </w:p>
        </w:tc>
        <w:tc>
          <w:tcPr>
            <w:tcW w:w="1400" w:type="dxa"/>
          </w:tcPr>
          <w:p w14:paraId="3A26FBB7" w14:textId="77777777" w:rsidR="00B50050" w:rsidRDefault="00B50050" w:rsidP="0088127C">
            <w:pPr>
              <w:pStyle w:val="OtherTableBody"/>
            </w:pPr>
            <w:r>
              <w:t>PCD</w:t>
            </w:r>
          </w:p>
        </w:tc>
        <w:tc>
          <w:tcPr>
            <w:tcW w:w="4200" w:type="dxa"/>
          </w:tcPr>
          <w:p w14:paraId="0493739A" w14:textId="77777777" w:rsidR="00B50050" w:rsidRDefault="00B50050" w:rsidP="0088127C">
            <w:pPr>
              <w:pStyle w:val="OtherTableBody"/>
            </w:pPr>
            <w:r>
              <w:t>PPP - PC/ pathway (problem-oriented) delete</w:t>
            </w:r>
          </w:p>
        </w:tc>
      </w:tr>
      <w:tr w:rsidR="00B50050" w:rsidRPr="001D2E85" w14:paraId="47D4920D" w14:textId="77777777" w:rsidTr="00195548">
        <w:tc>
          <w:tcPr>
            <w:tcW w:w="600" w:type="dxa"/>
          </w:tcPr>
          <w:p w14:paraId="0513B0C6" w14:textId="77777777" w:rsidR="00B50050" w:rsidRDefault="00B50050" w:rsidP="0088127C">
            <w:pPr>
              <w:pStyle w:val="OtherTableBody"/>
            </w:pPr>
          </w:p>
        </w:tc>
        <w:tc>
          <w:tcPr>
            <w:tcW w:w="600" w:type="dxa"/>
          </w:tcPr>
          <w:p w14:paraId="5F716189" w14:textId="77777777" w:rsidR="00B50050" w:rsidRDefault="00B50050" w:rsidP="0088127C">
            <w:pPr>
              <w:pStyle w:val="OtherTableBody"/>
            </w:pPr>
            <w:r>
              <w:t>0003</w:t>
            </w:r>
          </w:p>
        </w:tc>
        <w:tc>
          <w:tcPr>
            <w:tcW w:w="2600" w:type="dxa"/>
          </w:tcPr>
          <w:p w14:paraId="1BB7BB29" w14:textId="77777777" w:rsidR="00B50050" w:rsidRDefault="00B50050" w:rsidP="0088127C">
            <w:pPr>
              <w:pStyle w:val="OtherTableBody"/>
            </w:pPr>
          </w:p>
        </w:tc>
        <w:tc>
          <w:tcPr>
            <w:tcW w:w="1400" w:type="dxa"/>
          </w:tcPr>
          <w:p w14:paraId="7293C711" w14:textId="77777777" w:rsidR="00B50050" w:rsidRDefault="00B50050" w:rsidP="0088127C">
            <w:pPr>
              <w:pStyle w:val="OtherTableBody"/>
            </w:pPr>
            <w:r>
              <w:t>PCE</w:t>
            </w:r>
          </w:p>
        </w:tc>
        <w:tc>
          <w:tcPr>
            <w:tcW w:w="4200" w:type="dxa"/>
          </w:tcPr>
          <w:p w14:paraId="2A48D9B4" w14:textId="77777777" w:rsidR="00B50050" w:rsidRDefault="00B50050" w:rsidP="0088127C">
            <w:pPr>
              <w:pStyle w:val="OtherTableBody"/>
            </w:pPr>
            <w:r>
              <w:t>QRY - PC/ pathway (problem-oriented) query</w:t>
            </w:r>
          </w:p>
        </w:tc>
      </w:tr>
      <w:tr w:rsidR="00B50050" w:rsidRPr="001D2E85" w14:paraId="12F31829" w14:textId="77777777" w:rsidTr="00195548">
        <w:tc>
          <w:tcPr>
            <w:tcW w:w="600" w:type="dxa"/>
          </w:tcPr>
          <w:p w14:paraId="40F3D763" w14:textId="77777777" w:rsidR="00B50050" w:rsidRDefault="00B50050" w:rsidP="0088127C">
            <w:pPr>
              <w:pStyle w:val="OtherTableBody"/>
            </w:pPr>
          </w:p>
        </w:tc>
        <w:tc>
          <w:tcPr>
            <w:tcW w:w="600" w:type="dxa"/>
          </w:tcPr>
          <w:p w14:paraId="659AC28F" w14:textId="77777777" w:rsidR="00B50050" w:rsidRDefault="00B50050" w:rsidP="0088127C">
            <w:pPr>
              <w:pStyle w:val="OtherTableBody"/>
            </w:pPr>
            <w:r>
              <w:t>0003</w:t>
            </w:r>
          </w:p>
        </w:tc>
        <w:tc>
          <w:tcPr>
            <w:tcW w:w="2600" w:type="dxa"/>
          </w:tcPr>
          <w:p w14:paraId="7D26E0BB" w14:textId="77777777" w:rsidR="00B50050" w:rsidRDefault="00B50050" w:rsidP="0088127C">
            <w:pPr>
              <w:pStyle w:val="OtherTableBody"/>
            </w:pPr>
          </w:p>
        </w:tc>
        <w:tc>
          <w:tcPr>
            <w:tcW w:w="1400" w:type="dxa"/>
          </w:tcPr>
          <w:p w14:paraId="57885EA4" w14:textId="77777777" w:rsidR="00B50050" w:rsidRDefault="00B50050" w:rsidP="0088127C">
            <w:pPr>
              <w:pStyle w:val="OtherTableBody"/>
            </w:pPr>
            <w:r>
              <w:t>PCF</w:t>
            </w:r>
          </w:p>
        </w:tc>
        <w:tc>
          <w:tcPr>
            <w:tcW w:w="4200" w:type="dxa"/>
          </w:tcPr>
          <w:p w14:paraId="25A3AB65" w14:textId="77777777" w:rsidR="00B50050" w:rsidRDefault="00B50050" w:rsidP="0088127C">
            <w:pPr>
              <w:pStyle w:val="OtherTableBody"/>
            </w:pPr>
            <w:r>
              <w:t>PTR - PC/ pathway (problem-oriented) query response</w:t>
            </w:r>
          </w:p>
        </w:tc>
      </w:tr>
      <w:tr w:rsidR="00B50050" w:rsidRPr="001D2E85" w14:paraId="1A63E9E0" w14:textId="77777777" w:rsidTr="00195548">
        <w:tc>
          <w:tcPr>
            <w:tcW w:w="600" w:type="dxa"/>
          </w:tcPr>
          <w:p w14:paraId="12F2A7E7" w14:textId="77777777" w:rsidR="00B50050" w:rsidRDefault="00B50050" w:rsidP="0088127C">
            <w:pPr>
              <w:pStyle w:val="OtherTableBody"/>
            </w:pPr>
          </w:p>
        </w:tc>
        <w:tc>
          <w:tcPr>
            <w:tcW w:w="600" w:type="dxa"/>
          </w:tcPr>
          <w:p w14:paraId="021FF594" w14:textId="77777777" w:rsidR="00B50050" w:rsidRDefault="00B50050" w:rsidP="0088127C">
            <w:pPr>
              <w:pStyle w:val="OtherTableBody"/>
            </w:pPr>
            <w:r>
              <w:t>0003</w:t>
            </w:r>
          </w:p>
        </w:tc>
        <w:tc>
          <w:tcPr>
            <w:tcW w:w="2600" w:type="dxa"/>
          </w:tcPr>
          <w:p w14:paraId="1F1CEC22" w14:textId="77777777" w:rsidR="00B50050" w:rsidRDefault="00B50050" w:rsidP="0088127C">
            <w:pPr>
              <w:pStyle w:val="OtherTableBody"/>
            </w:pPr>
          </w:p>
        </w:tc>
        <w:tc>
          <w:tcPr>
            <w:tcW w:w="1400" w:type="dxa"/>
          </w:tcPr>
          <w:p w14:paraId="339BA521" w14:textId="77777777" w:rsidR="00B50050" w:rsidRDefault="00B50050" w:rsidP="0088127C">
            <w:pPr>
              <w:pStyle w:val="OtherTableBody"/>
            </w:pPr>
            <w:r>
              <w:t>PCG</w:t>
            </w:r>
          </w:p>
        </w:tc>
        <w:tc>
          <w:tcPr>
            <w:tcW w:w="4200" w:type="dxa"/>
          </w:tcPr>
          <w:p w14:paraId="751AA61F" w14:textId="77777777" w:rsidR="00B50050" w:rsidRDefault="00B50050" w:rsidP="0088127C">
            <w:pPr>
              <w:pStyle w:val="OtherTableBody"/>
            </w:pPr>
            <w:r>
              <w:t>PPG - PC/ pathway (goal-oriented) add</w:t>
            </w:r>
          </w:p>
        </w:tc>
      </w:tr>
      <w:tr w:rsidR="00B50050" w:rsidRPr="001D2E85" w14:paraId="043FAE02" w14:textId="77777777" w:rsidTr="00195548">
        <w:tc>
          <w:tcPr>
            <w:tcW w:w="600" w:type="dxa"/>
          </w:tcPr>
          <w:p w14:paraId="060FFE89" w14:textId="77777777" w:rsidR="00B50050" w:rsidRDefault="00B50050" w:rsidP="0088127C">
            <w:pPr>
              <w:pStyle w:val="OtherTableBody"/>
            </w:pPr>
          </w:p>
        </w:tc>
        <w:tc>
          <w:tcPr>
            <w:tcW w:w="600" w:type="dxa"/>
          </w:tcPr>
          <w:p w14:paraId="2EA47E2D" w14:textId="77777777" w:rsidR="00B50050" w:rsidRDefault="00B50050" w:rsidP="0088127C">
            <w:pPr>
              <w:pStyle w:val="OtherTableBody"/>
            </w:pPr>
            <w:r>
              <w:t>0003</w:t>
            </w:r>
          </w:p>
        </w:tc>
        <w:tc>
          <w:tcPr>
            <w:tcW w:w="2600" w:type="dxa"/>
          </w:tcPr>
          <w:p w14:paraId="778944DC" w14:textId="77777777" w:rsidR="00B50050" w:rsidRDefault="00B50050" w:rsidP="0088127C">
            <w:pPr>
              <w:pStyle w:val="OtherTableBody"/>
            </w:pPr>
          </w:p>
        </w:tc>
        <w:tc>
          <w:tcPr>
            <w:tcW w:w="1400" w:type="dxa"/>
          </w:tcPr>
          <w:p w14:paraId="682394D2" w14:textId="77777777" w:rsidR="00B50050" w:rsidRDefault="00B50050" w:rsidP="0088127C">
            <w:pPr>
              <w:pStyle w:val="OtherTableBody"/>
            </w:pPr>
            <w:r>
              <w:t>PCH</w:t>
            </w:r>
          </w:p>
        </w:tc>
        <w:tc>
          <w:tcPr>
            <w:tcW w:w="4200" w:type="dxa"/>
          </w:tcPr>
          <w:p w14:paraId="38112185" w14:textId="77777777" w:rsidR="00B50050" w:rsidRDefault="00B50050" w:rsidP="0088127C">
            <w:pPr>
              <w:pStyle w:val="OtherTableBody"/>
            </w:pPr>
            <w:r>
              <w:t>PPG - PC/ pathway (goal-oriented) update</w:t>
            </w:r>
          </w:p>
        </w:tc>
      </w:tr>
      <w:tr w:rsidR="00B50050" w:rsidRPr="001D2E85" w14:paraId="23F9D96D" w14:textId="77777777" w:rsidTr="00195548">
        <w:tc>
          <w:tcPr>
            <w:tcW w:w="600" w:type="dxa"/>
          </w:tcPr>
          <w:p w14:paraId="1A03292B" w14:textId="77777777" w:rsidR="00B50050" w:rsidRDefault="00B50050" w:rsidP="0088127C">
            <w:pPr>
              <w:pStyle w:val="OtherTableBody"/>
            </w:pPr>
          </w:p>
        </w:tc>
        <w:tc>
          <w:tcPr>
            <w:tcW w:w="600" w:type="dxa"/>
          </w:tcPr>
          <w:p w14:paraId="064F1112" w14:textId="77777777" w:rsidR="00B50050" w:rsidRDefault="00B50050" w:rsidP="0088127C">
            <w:pPr>
              <w:pStyle w:val="OtherTableBody"/>
            </w:pPr>
            <w:r>
              <w:t>0003</w:t>
            </w:r>
          </w:p>
        </w:tc>
        <w:tc>
          <w:tcPr>
            <w:tcW w:w="2600" w:type="dxa"/>
          </w:tcPr>
          <w:p w14:paraId="224E86BB" w14:textId="77777777" w:rsidR="00B50050" w:rsidRDefault="00B50050" w:rsidP="0088127C">
            <w:pPr>
              <w:pStyle w:val="OtherTableBody"/>
            </w:pPr>
          </w:p>
        </w:tc>
        <w:tc>
          <w:tcPr>
            <w:tcW w:w="1400" w:type="dxa"/>
          </w:tcPr>
          <w:p w14:paraId="39936756" w14:textId="77777777" w:rsidR="00B50050" w:rsidRDefault="00B50050" w:rsidP="0088127C">
            <w:pPr>
              <w:pStyle w:val="OtherTableBody"/>
            </w:pPr>
            <w:r>
              <w:t>PCJ</w:t>
            </w:r>
          </w:p>
        </w:tc>
        <w:tc>
          <w:tcPr>
            <w:tcW w:w="4200" w:type="dxa"/>
          </w:tcPr>
          <w:p w14:paraId="66F018F2" w14:textId="77777777" w:rsidR="00B50050" w:rsidRDefault="00B50050" w:rsidP="0088127C">
            <w:pPr>
              <w:pStyle w:val="OtherTableBody"/>
            </w:pPr>
            <w:r>
              <w:t>PPG - PC/ pathway (goal-oriented) delete</w:t>
            </w:r>
          </w:p>
        </w:tc>
      </w:tr>
      <w:tr w:rsidR="00B50050" w:rsidRPr="001D2E85" w14:paraId="15237FBD" w14:textId="77777777" w:rsidTr="00195548">
        <w:tc>
          <w:tcPr>
            <w:tcW w:w="600" w:type="dxa"/>
          </w:tcPr>
          <w:p w14:paraId="4316F873" w14:textId="77777777" w:rsidR="00B50050" w:rsidRDefault="00B50050" w:rsidP="0088127C">
            <w:pPr>
              <w:pStyle w:val="OtherTableBody"/>
            </w:pPr>
          </w:p>
        </w:tc>
        <w:tc>
          <w:tcPr>
            <w:tcW w:w="600" w:type="dxa"/>
          </w:tcPr>
          <w:p w14:paraId="6346230D" w14:textId="77777777" w:rsidR="00B50050" w:rsidRDefault="00B50050" w:rsidP="0088127C">
            <w:pPr>
              <w:pStyle w:val="OtherTableBody"/>
            </w:pPr>
            <w:r>
              <w:t>0003</w:t>
            </w:r>
          </w:p>
        </w:tc>
        <w:tc>
          <w:tcPr>
            <w:tcW w:w="2600" w:type="dxa"/>
          </w:tcPr>
          <w:p w14:paraId="14BB8A4F" w14:textId="77777777" w:rsidR="00B50050" w:rsidRDefault="00B50050" w:rsidP="0088127C">
            <w:pPr>
              <w:pStyle w:val="OtherTableBody"/>
            </w:pPr>
          </w:p>
        </w:tc>
        <w:tc>
          <w:tcPr>
            <w:tcW w:w="1400" w:type="dxa"/>
          </w:tcPr>
          <w:p w14:paraId="79B5B158" w14:textId="77777777" w:rsidR="00B50050" w:rsidRDefault="00B50050" w:rsidP="0088127C">
            <w:pPr>
              <w:pStyle w:val="OtherTableBody"/>
            </w:pPr>
            <w:r>
              <w:t>PCK</w:t>
            </w:r>
          </w:p>
        </w:tc>
        <w:tc>
          <w:tcPr>
            <w:tcW w:w="4200" w:type="dxa"/>
          </w:tcPr>
          <w:p w14:paraId="4A616319" w14:textId="77777777" w:rsidR="00B50050" w:rsidRDefault="00B50050" w:rsidP="0088127C">
            <w:pPr>
              <w:pStyle w:val="OtherTableBody"/>
            </w:pPr>
            <w:r>
              <w:t>QRY - PC/ pathway (goal-oriented) query</w:t>
            </w:r>
          </w:p>
        </w:tc>
      </w:tr>
      <w:tr w:rsidR="00B50050" w:rsidRPr="001D2E85" w14:paraId="1D5894CE" w14:textId="77777777" w:rsidTr="00195548">
        <w:tc>
          <w:tcPr>
            <w:tcW w:w="600" w:type="dxa"/>
          </w:tcPr>
          <w:p w14:paraId="0DE83E58" w14:textId="77777777" w:rsidR="00B50050" w:rsidRDefault="00B50050" w:rsidP="0088127C">
            <w:pPr>
              <w:pStyle w:val="OtherTableBody"/>
            </w:pPr>
          </w:p>
        </w:tc>
        <w:tc>
          <w:tcPr>
            <w:tcW w:w="600" w:type="dxa"/>
          </w:tcPr>
          <w:p w14:paraId="21AC70CA" w14:textId="77777777" w:rsidR="00B50050" w:rsidRDefault="00B50050" w:rsidP="0088127C">
            <w:pPr>
              <w:pStyle w:val="OtherTableBody"/>
            </w:pPr>
            <w:r>
              <w:t>0003</w:t>
            </w:r>
          </w:p>
        </w:tc>
        <w:tc>
          <w:tcPr>
            <w:tcW w:w="2600" w:type="dxa"/>
          </w:tcPr>
          <w:p w14:paraId="6F6FBF69" w14:textId="77777777" w:rsidR="00B50050" w:rsidRDefault="00B50050" w:rsidP="0088127C">
            <w:pPr>
              <w:pStyle w:val="OtherTableBody"/>
            </w:pPr>
          </w:p>
        </w:tc>
        <w:tc>
          <w:tcPr>
            <w:tcW w:w="1400" w:type="dxa"/>
          </w:tcPr>
          <w:p w14:paraId="2D0F0AAB" w14:textId="77777777" w:rsidR="00B50050" w:rsidRDefault="00B50050" w:rsidP="0088127C">
            <w:pPr>
              <w:pStyle w:val="OtherTableBody"/>
            </w:pPr>
            <w:r>
              <w:t>PCL</w:t>
            </w:r>
          </w:p>
        </w:tc>
        <w:tc>
          <w:tcPr>
            <w:tcW w:w="4200" w:type="dxa"/>
          </w:tcPr>
          <w:p w14:paraId="35190EC6" w14:textId="77777777" w:rsidR="00B50050" w:rsidRDefault="00B50050" w:rsidP="0088127C">
            <w:pPr>
              <w:pStyle w:val="OtherTableBody"/>
            </w:pPr>
            <w:r>
              <w:t>PPT - PC/ pathway (goal-oriented) query response</w:t>
            </w:r>
          </w:p>
        </w:tc>
      </w:tr>
      <w:tr w:rsidR="00B50050" w:rsidRPr="001D2E85" w14:paraId="3AD9801F" w14:textId="77777777" w:rsidTr="00195548">
        <w:tc>
          <w:tcPr>
            <w:tcW w:w="600" w:type="dxa"/>
          </w:tcPr>
          <w:p w14:paraId="6A515243" w14:textId="77777777" w:rsidR="00B50050" w:rsidRDefault="00B50050" w:rsidP="0088127C">
            <w:pPr>
              <w:pStyle w:val="OtherTableBody"/>
            </w:pPr>
          </w:p>
        </w:tc>
        <w:tc>
          <w:tcPr>
            <w:tcW w:w="600" w:type="dxa"/>
          </w:tcPr>
          <w:p w14:paraId="4CCDD3B8" w14:textId="77777777" w:rsidR="00B50050" w:rsidRDefault="00B50050" w:rsidP="0088127C">
            <w:pPr>
              <w:pStyle w:val="OtherTableBody"/>
            </w:pPr>
            <w:r>
              <w:t>0003</w:t>
            </w:r>
          </w:p>
        </w:tc>
        <w:tc>
          <w:tcPr>
            <w:tcW w:w="2600" w:type="dxa"/>
          </w:tcPr>
          <w:p w14:paraId="0F400B98" w14:textId="77777777" w:rsidR="00B50050" w:rsidRDefault="00B50050" w:rsidP="0088127C">
            <w:pPr>
              <w:pStyle w:val="OtherTableBody"/>
            </w:pPr>
          </w:p>
        </w:tc>
        <w:tc>
          <w:tcPr>
            <w:tcW w:w="1400" w:type="dxa"/>
          </w:tcPr>
          <w:p w14:paraId="27098037" w14:textId="77777777" w:rsidR="00B50050" w:rsidRDefault="00B50050" w:rsidP="0088127C">
            <w:pPr>
              <w:pStyle w:val="OtherTableBody"/>
            </w:pPr>
            <w:r>
              <w:t>Q01</w:t>
            </w:r>
          </w:p>
        </w:tc>
        <w:tc>
          <w:tcPr>
            <w:tcW w:w="4200" w:type="dxa"/>
          </w:tcPr>
          <w:p w14:paraId="32888816" w14:textId="77777777" w:rsidR="00B50050" w:rsidRDefault="00B50050" w:rsidP="0088127C">
            <w:pPr>
              <w:pStyle w:val="OtherTableBody"/>
            </w:pPr>
            <w:r>
              <w:t>QRY/DSR - Query sent for immediate response</w:t>
            </w:r>
          </w:p>
        </w:tc>
      </w:tr>
      <w:tr w:rsidR="00B50050" w:rsidRPr="001D2E85" w14:paraId="1E2295C8" w14:textId="77777777" w:rsidTr="00195548">
        <w:tc>
          <w:tcPr>
            <w:tcW w:w="600" w:type="dxa"/>
          </w:tcPr>
          <w:p w14:paraId="4514EDB8" w14:textId="77777777" w:rsidR="00B50050" w:rsidRDefault="00B50050" w:rsidP="0088127C">
            <w:pPr>
              <w:pStyle w:val="OtherTableBody"/>
            </w:pPr>
          </w:p>
        </w:tc>
        <w:tc>
          <w:tcPr>
            <w:tcW w:w="600" w:type="dxa"/>
          </w:tcPr>
          <w:p w14:paraId="4EF0781F" w14:textId="77777777" w:rsidR="00B50050" w:rsidRDefault="00B50050" w:rsidP="0088127C">
            <w:pPr>
              <w:pStyle w:val="OtherTableBody"/>
            </w:pPr>
            <w:r>
              <w:t>0003</w:t>
            </w:r>
          </w:p>
        </w:tc>
        <w:tc>
          <w:tcPr>
            <w:tcW w:w="2600" w:type="dxa"/>
          </w:tcPr>
          <w:p w14:paraId="7A3D13A7" w14:textId="77777777" w:rsidR="00B50050" w:rsidRDefault="00B50050" w:rsidP="0088127C">
            <w:pPr>
              <w:pStyle w:val="OtherTableBody"/>
            </w:pPr>
          </w:p>
        </w:tc>
        <w:tc>
          <w:tcPr>
            <w:tcW w:w="1400" w:type="dxa"/>
          </w:tcPr>
          <w:p w14:paraId="1427D812" w14:textId="77777777" w:rsidR="00B50050" w:rsidRDefault="00B50050" w:rsidP="0088127C">
            <w:pPr>
              <w:pStyle w:val="OtherTableBody"/>
            </w:pPr>
            <w:r>
              <w:t>Q02</w:t>
            </w:r>
          </w:p>
        </w:tc>
        <w:tc>
          <w:tcPr>
            <w:tcW w:w="4200" w:type="dxa"/>
          </w:tcPr>
          <w:p w14:paraId="5798DB51" w14:textId="77777777" w:rsidR="00B50050" w:rsidRDefault="00B50050" w:rsidP="0088127C">
            <w:pPr>
              <w:pStyle w:val="OtherTableBody"/>
            </w:pPr>
            <w:r>
              <w:t>QRY/QCK - Query sent for deferred response</w:t>
            </w:r>
          </w:p>
        </w:tc>
      </w:tr>
      <w:tr w:rsidR="00B50050" w:rsidRPr="001D2E85" w14:paraId="4DC94E94" w14:textId="77777777" w:rsidTr="00195548">
        <w:tc>
          <w:tcPr>
            <w:tcW w:w="600" w:type="dxa"/>
          </w:tcPr>
          <w:p w14:paraId="2FD8EDF4" w14:textId="77777777" w:rsidR="00B50050" w:rsidRDefault="00B50050" w:rsidP="0088127C">
            <w:pPr>
              <w:pStyle w:val="OtherTableBody"/>
            </w:pPr>
          </w:p>
        </w:tc>
        <w:tc>
          <w:tcPr>
            <w:tcW w:w="600" w:type="dxa"/>
          </w:tcPr>
          <w:p w14:paraId="302D6A61" w14:textId="77777777" w:rsidR="00B50050" w:rsidRDefault="00B50050" w:rsidP="0088127C">
            <w:pPr>
              <w:pStyle w:val="OtherTableBody"/>
            </w:pPr>
            <w:r>
              <w:t>0003</w:t>
            </w:r>
          </w:p>
        </w:tc>
        <w:tc>
          <w:tcPr>
            <w:tcW w:w="2600" w:type="dxa"/>
          </w:tcPr>
          <w:p w14:paraId="5956E2AE" w14:textId="77777777" w:rsidR="00B50050" w:rsidRDefault="00B50050" w:rsidP="0088127C">
            <w:pPr>
              <w:pStyle w:val="OtherTableBody"/>
            </w:pPr>
          </w:p>
        </w:tc>
        <w:tc>
          <w:tcPr>
            <w:tcW w:w="1400" w:type="dxa"/>
          </w:tcPr>
          <w:p w14:paraId="75430613" w14:textId="77777777" w:rsidR="00B50050" w:rsidRDefault="00B50050" w:rsidP="0088127C">
            <w:pPr>
              <w:pStyle w:val="OtherTableBody"/>
            </w:pPr>
            <w:r>
              <w:t>Q03</w:t>
            </w:r>
          </w:p>
        </w:tc>
        <w:tc>
          <w:tcPr>
            <w:tcW w:w="4200" w:type="dxa"/>
          </w:tcPr>
          <w:p w14:paraId="274CF114" w14:textId="77777777" w:rsidR="00B50050" w:rsidRDefault="00B50050" w:rsidP="0088127C">
            <w:pPr>
              <w:pStyle w:val="OtherTableBody"/>
            </w:pPr>
            <w:r>
              <w:t>DSR/ACK - Deferred response to a query</w:t>
            </w:r>
          </w:p>
        </w:tc>
      </w:tr>
      <w:tr w:rsidR="00B50050" w:rsidRPr="001D2E85" w14:paraId="00074063" w14:textId="77777777" w:rsidTr="00195548">
        <w:tc>
          <w:tcPr>
            <w:tcW w:w="600" w:type="dxa"/>
          </w:tcPr>
          <w:p w14:paraId="3ED85417" w14:textId="77777777" w:rsidR="00B50050" w:rsidRDefault="00B50050" w:rsidP="0088127C">
            <w:pPr>
              <w:pStyle w:val="OtherTableBody"/>
            </w:pPr>
          </w:p>
        </w:tc>
        <w:tc>
          <w:tcPr>
            <w:tcW w:w="600" w:type="dxa"/>
          </w:tcPr>
          <w:p w14:paraId="0C1EC569" w14:textId="77777777" w:rsidR="00B50050" w:rsidRDefault="00B50050" w:rsidP="0088127C">
            <w:pPr>
              <w:pStyle w:val="OtherTableBody"/>
            </w:pPr>
            <w:r>
              <w:t>0003</w:t>
            </w:r>
          </w:p>
        </w:tc>
        <w:tc>
          <w:tcPr>
            <w:tcW w:w="2600" w:type="dxa"/>
          </w:tcPr>
          <w:p w14:paraId="1387F276" w14:textId="77777777" w:rsidR="00B50050" w:rsidRDefault="00B50050" w:rsidP="0088127C">
            <w:pPr>
              <w:pStyle w:val="OtherTableBody"/>
            </w:pPr>
          </w:p>
        </w:tc>
        <w:tc>
          <w:tcPr>
            <w:tcW w:w="1400" w:type="dxa"/>
          </w:tcPr>
          <w:p w14:paraId="616D5DE0" w14:textId="77777777" w:rsidR="00B50050" w:rsidRDefault="00B50050" w:rsidP="0088127C">
            <w:pPr>
              <w:pStyle w:val="OtherTableBody"/>
            </w:pPr>
            <w:r>
              <w:t>Q05</w:t>
            </w:r>
          </w:p>
        </w:tc>
        <w:tc>
          <w:tcPr>
            <w:tcW w:w="4200" w:type="dxa"/>
          </w:tcPr>
          <w:p w14:paraId="3BB73F61" w14:textId="77777777" w:rsidR="00B50050" w:rsidRDefault="00B50050" w:rsidP="0088127C">
            <w:pPr>
              <w:pStyle w:val="OtherTableBody"/>
            </w:pPr>
            <w:r>
              <w:t>UDM/ACK - Unsolicited display update message</w:t>
            </w:r>
          </w:p>
        </w:tc>
      </w:tr>
      <w:tr w:rsidR="00B50050" w:rsidRPr="001D2E85" w14:paraId="3BF5195D" w14:textId="77777777" w:rsidTr="00195548">
        <w:tc>
          <w:tcPr>
            <w:tcW w:w="600" w:type="dxa"/>
          </w:tcPr>
          <w:p w14:paraId="313DC8C4" w14:textId="77777777" w:rsidR="00B50050" w:rsidRDefault="00B50050" w:rsidP="0088127C">
            <w:pPr>
              <w:pStyle w:val="OtherTableBody"/>
            </w:pPr>
          </w:p>
        </w:tc>
        <w:tc>
          <w:tcPr>
            <w:tcW w:w="600" w:type="dxa"/>
          </w:tcPr>
          <w:p w14:paraId="2A4BE6E4" w14:textId="77777777" w:rsidR="00B50050" w:rsidRDefault="00B50050" w:rsidP="0088127C">
            <w:pPr>
              <w:pStyle w:val="OtherTableBody"/>
            </w:pPr>
            <w:r>
              <w:t>0003</w:t>
            </w:r>
          </w:p>
        </w:tc>
        <w:tc>
          <w:tcPr>
            <w:tcW w:w="2600" w:type="dxa"/>
          </w:tcPr>
          <w:p w14:paraId="3CE57838" w14:textId="77777777" w:rsidR="00B50050" w:rsidRDefault="00B50050" w:rsidP="0088127C">
            <w:pPr>
              <w:pStyle w:val="OtherTableBody"/>
            </w:pPr>
          </w:p>
        </w:tc>
        <w:tc>
          <w:tcPr>
            <w:tcW w:w="1400" w:type="dxa"/>
          </w:tcPr>
          <w:p w14:paraId="4A41C972" w14:textId="77777777" w:rsidR="00B50050" w:rsidRDefault="00B50050" w:rsidP="0088127C">
            <w:pPr>
              <w:pStyle w:val="OtherTableBody"/>
            </w:pPr>
            <w:r>
              <w:t>Q06</w:t>
            </w:r>
          </w:p>
        </w:tc>
        <w:tc>
          <w:tcPr>
            <w:tcW w:w="4200" w:type="dxa"/>
          </w:tcPr>
          <w:p w14:paraId="58D9F0BB" w14:textId="77777777" w:rsidR="00B50050" w:rsidRDefault="00B50050" w:rsidP="0088127C">
            <w:pPr>
              <w:pStyle w:val="OtherTableBody"/>
            </w:pPr>
            <w:r>
              <w:t>OSQ/OSR - Query for order status</w:t>
            </w:r>
          </w:p>
        </w:tc>
      </w:tr>
      <w:tr w:rsidR="00B50050" w:rsidRPr="001D2E85" w14:paraId="27D0865B" w14:textId="77777777" w:rsidTr="00195548">
        <w:tc>
          <w:tcPr>
            <w:tcW w:w="600" w:type="dxa"/>
          </w:tcPr>
          <w:p w14:paraId="44DAE00C" w14:textId="77777777" w:rsidR="00B50050" w:rsidRDefault="00B50050" w:rsidP="0088127C">
            <w:pPr>
              <w:pStyle w:val="OtherTableBody"/>
            </w:pPr>
          </w:p>
        </w:tc>
        <w:tc>
          <w:tcPr>
            <w:tcW w:w="600" w:type="dxa"/>
          </w:tcPr>
          <w:p w14:paraId="1BD20F58" w14:textId="77777777" w:rsidR="00B50050" w:rsidRDefault="00B50050" w:rsidP="0088127C">
            <w:pPr>
              <w:pStyle w:val="OtherTableBody"/>
            </w:pPr>
            <w:r>
              <w:t>0003</w:t>
            </w:r>
          </w:p>
        </w:tc>
        <w:tc>
          <w:tcPr>
            <w:tcW w:w="2600" w:type="dxa"/>
          </w:tcPr>
          <w:p w14:paraId="64A3546B" w14:textId="77777777" w:rsidR="00B50050" w:rsidRDefault="00B50050" w:rsidP="0088127C">
            <w:pPr>
              <w:pStyle w:val="OtherTableBody"/>
            </w:pPr>
          </w:p>
        </w:tc>
        <w:tc>
          <w:tcPr>
            <w:tcW w:w="1400" w:type="dxa"/>
          </w:tcPr>
          <w:p w14:paraId="68EA8893" w14:textId="77777777" w:rsidR="00B50050" w:rsidRDefault="00B50050" w:rsidP="0088127C">
            <w:pPr>
              <w:pStyle w:val="OtherTableBody"/>
            </w:pPr>
            <w:r>
              <w:t>Q11</w:t>
            </w:r>
          </w:p>
        </w:tc>
        <w:tc>
          <w:tcPr>
            <w:tcW w:w="4200" w:type="dxa"/>
          </w:tcPr>
          <w:p w14:paraId="08866B56" w14:textId="77777777" w:rsidR="00B50050" w:rsidRDefault="00B50050" w:rsidP="0088127C">
            <w:pPr>
              <w:pStyle w:val="OtherTableBody"/>
            </w:pPr>
            <w:r>
              <w:t>QBP - Query by parameter requesting an RSP segment pattern response</w:t>
            </w:r>
          </w:p>
        </w:tc>
      </w:tr>
      <w:tr w:rsidR="00B50050" w:rsidRPr="001D2E85" w14:paraId="736D895F" w14:textId="77777777" w:rsidTr="00195548">
        <w:tc>
          <w:tcPr>
            <w:tcW w:w="600" w:type="dxa"/>
          </w:tcPr>
          <w:p w14:paraId="05BF08CF" w14:textId="77777777" w:rsidR="00B50050" w:rsidRDefault="00B50050" w:rsidP="0088127C">
            <w:pPr>
              <w:pStyle w:val="OtherTableBody"/>
            </w:pPr>
          </w:p>
        </w:tc>
        <w:tc>
          <w:tcPr>
            <w:tcW w:w="600" w:type="dxa"/>
          </w:tcPr>
          <w:p w14:paraId="0CC1A613" w14:textId="77777777" w:rsidR="00B50050" w:rsidRDefault="00B50050" w:rsidP="0088127C">
            <w:pPr>
              <w:pStyle w:val="OtherTableBody"/>
            </w:pPr>
            <w:r>
              <w:t>0003</w:t>
            </w:r>
          </w:p>
        </w:tc>
        <w:tc>
          <w:tcPr>
            <w:tcW w:w="2600" w:type="dxa"/>
          </w:tcPr>
          <w:p w14:paraId="7C0CD534" w14:textId="77777777" w:rsidR="00B50050" w:rsidRDefault="00B50050" w:rsidP="0088127C">
            <w:pPr>
              <w:pStyle w:val="OtherTableBody"/>
            </w:pPr>
          </w:p>
        </w:tc>
        <w:tc>
          <w:tcPr>
            <w:tcW w:w="1400" w:type="dxa"/>
          </w:tcPr>
          <w:p w14:paraId="135C35D6" w14:textId="77777777" w:rsidR="00B50050" w:rsidRDefault="00B50050" w:rsidP="0088127C">
            <w:pPr>
              <w:pStyle w:val="OtherTableBody"/>
            </w:pPr>
            <w:r>
              <w:t>Q13</w:t>
            </w:r>
          </w:p>
        </w:tc>
        <w:tc>
          <w:tcPr>
            <w:tcW w:w="4200" w:type="dxa"/>
          </w:tcPr>
          <w:p w14:paraId="538A15A7" w14:textId="77777777" w:rsidR="00B50050" w:rsidRDefault="00B50050" w:rsidP="0088127C">
            <w:pPr>
              <w:pStyle w:val="OtherTableBody"/>
            </w:pPr>
            <w:r>
              <w:t>QBP - Query by parameter requesting an  RTB - tabular response</w:t>
            </w:r>
          </w:p>
        </w:tc>
      </w:tr>
      <w:tr w:rsidR="00B50050" w:rsidRPr="001D2E85" w14:paraId="4D6BF587" w14:textId="77777777" w:rsidTr="00195548">
        <w:tc>
          <w:tcPr>
            <w:tcW w:w="600" w:type="dxa"/>
          </w:tcPr>
          <w:p w14:paraId="4C3BFC52" w14:textId="77777777" w:rsidR="00B50050" w:rsidRDefault="00B50050" w:rsidP="0088127C">
            <w:pPr>
              <w:pStyle w:val="OtherTableBody"/>
            </w:pPr>
          </w:p>
        </w:tc>
        <w:tc>
          <w:tcPr>
            <w:tcW w:w="600" w:type="dxa"/>
          </w:tcPr>
          <w:p w14:paraId="344BA48A" w14:textId="77777777" w:rsidR="00B50050" w:rsidRDefault="00B50050" w:rsidP="0088127C">
            <w:pPr>
              <w:pStyle w:val="OtherTableBody"/>
            </w:pPr>
            <w:r>
              <w:t>0003</w:t>
            </w:r>
          </w:p>
        </w:tc>
        <w:tc>
          <w:tcPr>
            <w:tcW w:w="2600" w:type="dxa"/>
          </w:tcPr>
          <w:p w14:paraId="54F4184D" w14:textId="77777777" w:rsidR="00B50050" w:rsidRDefault="00B50050" w:rsidP="0088127C">
            <w:pPr>
              <w:pStyle w:val="OtherTableBody"/>
            </w:pPr>
          </w:p>
        </w:tc>
        <w:tc>
          <w:tcPr>
            <w:tcW w:w="1400" w:type="dxa"/>
          </w:tcPr>
          <w:p w14:paraId="33551778" w14:textId="77777777" w:rsidR="00B50050" w:rsidRDefault="00B50050" w:rsidP="0088127C">
            <w:pPr>
              <w:pStyle w:val="OtherTableBody"/>
            </w:pPr>
            <w:r>
              <w:t>Q15</w:t>
            </w:r>
          </w:p>
        </w:tc>
        <w:tc>
          <w:tcPr>
            <w:tcW w:w="4200" w:type="dxa"/>
          </w:tcPr>
          <w:p w14:paraId="627213BC" w14:textId="77777777" w:rsidR="00B50050" w:rsidRDefault="00B50050" w:rsidP="0088127C">
            <w:pPr>
              <w:pStyle w:val="OtherTableBody"/>
            </w:pPr>
            <w:r>
              <w:t>QBP - Query by parameter requesting an RDY display response</w:t>
            </w:r>
          </w:p>
        </w:tc>
      </w:tr>
      <w:tr w:rsidR="00B50050" w14:paraId="5C4CB1F6" w14:textId="77777777" w:rsidTr="00195548">
        <w:tc>
          <w:tcPr>
            <w:tcW w:w="600" w:type="dxa"/>
          </w:tcPr>
          <w:p w14:paraId="41B71AE7" w14:textId="77777777" w:rsidR="00B50050" w:rsidRDefault="00B50050" w:rsidP="0088127C">
            <w:pPr>
              <w:pStyle w:val="OtherTableBody"/>
            </w:pPr>
          </w:p>
        </w:tc>
        <w:tc>
          <w:tcPr>
            <w:tcW w:w="600" w:type="dxa"/>
          </w:tcPr>
          <w:p w14:paraId="288FE81C" w14:textId="77777777" w:rsidR="00B50050" w:rsidRDefault="00B50050" w:rsidP="0088127C">
            <w:pPr>
              <w:pStyle w:val="OtherTableBody"/>
            </w:pPr>
            <w:r>
              <w:t>0003</w:t>
            </w:r>
          </w:p>
        </w:tc>
        <w:tc>
          <w:tcPr>
            <w:tcW w:w="2600" w:type="dxa"/>
          </w:tcPr>
          <w:p w14:paraId="33C84BFF" w14:textId="77777777" w:rsidR="00B50050" w:rsidRDefault="00B50050" w:rsidP="0088127C">
            <w:pPr>
              <w:pStyle w:val="OtherTableBody"/>
            </w:pPr>
          </w:p>
        </w:tc>
        <w:tc>
          <w:tcPr>
            <w:tcW w:w="1400" w:type="dxa"/>
          </w:tcPr>
          <w:p w14:paraId="2618369A" w14:textId="77777777" w:rsidR="00B50050" w:rsidRDefault="00B50050" w:rsidP="0088127C">
            <w:pPr>
              <w:pStyle w:val="OtherTableBody"/>
            </w:pPr>
            <w:r>
              <w:t>Q16</w:t>
            </w:r>
          </w:p>
        </w:tc>
        <w:tc>
          <w:tcPr>
            <w:tcW w:w="4200" w:type="dxa"/>
          </w:tcPr>
          <w:p w14:paraId="09F377EF" w14:textId="77777777" w:rsidR="00B50050" w:rsidRDefault="00B50050" w:rsidP="0088127C">
            <w:pPr>
              <w:pStyle w:val="OtherTableBody"/>
            </w:pPr>
            <w:r>
              <w:t>QSB - Create subscription</w:t>
            </w:r>
          </w:p>
        </w:tc>
      </w:tr>
      <w:tr w:rsidR="00B50050" w:rsidRPr="001D2E85" w14:paraId="3553AB46" w14:textId="77777777" w:rsidTr="00195548">
        <w:tc>
          <w:tcPr>
            <w:tcW w:w="600" w:type="dxa"/>
          </w:tcPr>
          <w:p w14:paraId="055415AB" w14:textId="77777777" w:rsidR="00B50050" w:rsidRDefault="00B50050" w:rsidP="0088127C">
            <w:pPr>
              <w:pStyle w:val="OtherTableBody"/>
            </w:pPr>
          </w:p>
        </w:tc>
        <w:tc>
          <w:tcPr>
            <w:tcW w:w="600" w:type="dxa"/>
          </w:tcPr>
          <w:p w14:paraId="05CFF8CC" w14:textId="77777777" w:rsidR="00B50050" w:rsidRDefault="00B50050" w:rsidP="0088127C">
            <w:pPr>
              <w:pStyle w:val="OtherTableBody"/>
            </w:pPr>
            <w:r>
              <w:t>0003</w:t>
            </w:r>
          </w:p>
        </w:tc>
        <w:tc>
          <w:tcPr>
            <w:tcW w:w="2600" w:type="dxa"/>
          </w:tcPr>
          <w:p w14:paraId="16885C04" w14:textId="77777777" w:rsidR="00B50050" w:rsidRDefault="00B50050" w:rsidP="0088127C">
            <w:pPr>
              <w:pStyle w:val="OtherTableBody"/>
            </w:pPr>
          </w:p>
        </w:tc>
        <w:tc>
          <w:tcPr>
            <w:tcW w:w="1400" w:type="dxa"/>
          </w:tcPr>
          <w:p w14:paraId="083EB7E2" w14:textId="77777777" w:rsidR="00B50050" w:rsidRDefault="00B50050" w:rsidP="0088127C">
            <w:pPr>
              <w:pStyle w:val="OtherTableBody"/>
            </w:pPr>
            <w:r>
              <w:t>Q17</w:t>
            </w:r>
          </w:p>
        </w:tc>
        <w:tc>
          <w:tcPr>
            <w:tcW w:w="4200" w:type="dxa"/>
          </w:tcPr>
          <w:p w14:paraId="692115F1" w14:textId="77777777" w:rsidR="00B50050" w:rsidRDefault="00B50050" w:rsidP="0088127C">
            <w:pPr>
              <w:pStyle w:val="OtherTableBody"/>
            </w:pPr>
            <w:r>
              <w:t>QVR - Query for previous events</w:t>
            </w:r>
          </w:p>
        </w:tc>
      </w:tr>
      <w:tr w:rsidR="00B50050" w14:paraId="512F5115" w14:textId="77777777" w:rsidTr="00195548">
        <w:tc>
          <w:tcPr>
            <w:tcW w:w="600" w:type="dxa"/>
          </w:tcPr>
          <w:p w14:paraId="65DE6568" w14:textId="77777777" w:rsidR="00B50050" w:rsidRDefault="00B50050" w:rsidP="0088127C">
            <w:pPr>
              <w:pStyle w:val="OtherTableBody"/>
            </w:pPr>
          </w:p>
        </w:tc>
        <w:tc>
          <w:tcPr>
            <w:tcW w:w="600" w:type="dxa"/>
          </w:tcPr>
          <w:p w14:paraId="1FE543D7" w14:textId="77777777" w:rsidR="00B50050" w:rsidRDefault="00B50050" w:rsidP="0088127C">
            <w:pPr>
              <w:pStyle w:val="OtherTableBody"/>
            </w:pPr>
            <w:r>
              <w:t>0003</w:t>
            </w:r>
          </w:p>
        </w:tc>
        <w:tc>
          <w:tcPr>
            <w:tcW w:w="2600" w:type="dxa"/>
          </w:tcPr>
          <w:p w14:paraId="396848A7" w14:textId="77777777" w:rsidR="00B50050" w:rsidRDefault="00B50050" w:rsidP="0088127C">
            <w:pPr>
              <w:pStyle w:val="OtherTableBody"/>
            </w:pPr>
          </w:p>
        </w:tc>
        <w:tc>
          <w:tcPr>
            <w:tcW w:w="1400" w:type="dxa"/>
          </w:tcPr>
          <w:p w14:paraId="70B7F553" w14:textId="77777777" w:rsidR="00B50050" w:rsidRDefault="00B50050" w:rsidP="0088127C">
            <w:pPr>
              <w:pStyle w:val="OtherTableBody"/>
            </w:pPr>
            <w:r>
              <w:t>Q21</w:t>
            </w:r>
          </w:p>
        </w:tc>
        <w:tc>
          <w:tcPr>
            <w:tcW w:w="4200" w:type="dxa"/>
          </w:tcPr>
          <w:p w14:paraId="5C4B5601" w14:textId="77777777" w:rsidR="00B50050" w:rsidRDefault="00B50050" w:rsidP="0088127C">
            <w:pPr>
              <w:pStyle w:val="OtherTableBody"/>
            </w:pPr>
            <w:r>
              <w:t>QBP - Get person demographics</w:t>
            </w:r>
          </w:p>
        </w:tc>
      </w:tr>
      <w:tr w:rsidR="00B50050" w14:paraId="656B823F" w14:textId="77777777" w:rsidTr="00195548">
        <w:tc>
          <w:tcPr>
            <w:tcW w:w="600" w:type="dxa"/>
          </w:tcPr>
          <w:p w14:paraId="1F4681FA" w14:textId="77777777" w:rsidR="00B50050" w:rsidRDefault="00B50050" w:rsidP="0088127C">
            <w:pPr>
              <w:pStyle w:val="OtherTableBody"/>
            </w:pPr>
          </w:p>
        </w:tc>
        <w:tc>
          <w:tcPr>
            <w:tcW w:w="600" w:type="dxa"/>
          </w:tcPr>
          <w:p w14:paraId="6EF50426" w14:textId="77777777" w:rsidR="00B50050" w:rsidRDefault="00B50050" w:rsidP="0088127C">
            <w:pPr>
              <w:pStyle w:val="OtherTableBody"/>
            </w:pPr>
            <w:r>
              <w:t>0003</w:t>
            </w:r>
          </w:p>
        </w:tc>
        <w:tc>
          <w:tcPr>
            <w:tcW w:w="2600" w:type="dxa"/>
          </w:tcPr>
          <w:p w14:paraId="48AD05B6" w14:textId="77777777" w:rsidR="00B50050" w:rsidRDefault="00B50050" w:rsidP="0088127C">
            <w:pPr>
              <w:pStyle w:val="OtherTableBody"/>
            </w:pPr>
          </w:p>
        </w:tc>
        <w:tc>
          <w:tcPr>
            <w:tcW w:w="1400" w:type="dxa"/>
          </w:tcPr>
          <w:p w14:paraId="30C10424" w14:textId="77777777" w:rsidR="00B50050" w:rsidRDefault="00B50050" w:rsidP="0088127C">
            <w:pPr>
              <w:pStyle w:val="OtherTableBody"/>
            </w:pPr>
            <w:r>
              <w:t>Q22</w:t>
            </w:r>
          </w:p>
        </w:tc>
        <w:tc>
          <w:tcPr>
            <w:tcW w:w="4200" w:type="dxa"/>
          </w:tcPr>
          <w:p w14:paraId="77C89791" w14:textId="77777777" w:rsidR="00B50050" w:rsidRDefault="00B50050" w:rsidP="0088127C">
            <w:pPr>
              <w:pStyle w:val="OtherTableBody"/>
            </w:pPr>
            <w:r>
              <w:t>QBP - Find candidates</w:t>
            </w:r>
          </w:p>
        </w:tc>
      </w:tr>
      <w:tr w:rsidR="00B50050" w14:paraId="782A211E" w14:textId="77777777" w:rsidTr="00195548">
        <w:tc>
          <w:tcPr>
            <w:tcW w:w="600" w:type="dxa"/>
          </w:tcPr>
          <w:p w14:paraId="68708C5E" w14:textId="77777777" w:rsidR="00B50050" w:rsidRDefault="00B50050" w:rsidP="0088127C">
            <w:pPr>
              <w:pStyle w:val="OtherTableBody"/>
            </w:pPr>
          </w:p>
        </w:tc>
        <w:tc>
          <w:tcPr>
            <w:tcW w:w="600" w:type="dxa"/>
          </w:tcPr>
          <w:p w14:paraId="40C5D80D" w14:textId="77777777" w:rsidR="00B50050" w:rsidRDefault="00B50050" w:rsidP="0088127C">
            <w:pPr>
              <w:pStyle w:val="OtherTableBody"/>
            </w:pPr>
            <w:r>
              <w:t>0003</w:t>
            </w:r>
          </w:p>
        </w:tc>
        <w:tc>
          <w:tcPr>
            <w:tcW w:w="2600" w:type="dxa"/>
          </w:tcPr>
          <w:p w14:paraId="00FE45C4" w14:textId="77777777" w:rsidR="00B50050" w:rsidRDefault="00B50050" w:rsidP="0088127C">
            <w:pPr>
              <w:pStyle w:val="OtherTableBody"/>
            </w:pPr>
          </w:p>
        </w:tc>
        <w:tc>
          <w:tcPr>
            <w:tcW w:w="1400" w:type="dxa"/>
          </w:tcPr>
          <w:p w14:paraId="35C717EB" w14:textId="77777777" w:rsidR="00B50050" w:rsidRDefault="00B50050" w:rsidP="0088127C">
            <w:pPr>
              <w:pStyle w:val="OtherTableBody"/>
            </w:pPr>
            <w:r>
              <w:t>Q23</w:t>
            </w:r>
          </w:p>
        </w:tc>
        <w:tc>
          <w:tcPr>
            <w:tcW w:w="4200" w:type="dxa"/>
          </w:tcPr>
          <w:p w14:paraId="31ED5030" w14:textId="77777777" w:rsidR="00B50050" w:rsidRDefault="00B50050" w:rsidP="0088127C">
            <w:pPr>
              <w:pStyle w:val="OtherTableBody"/>
            </w:pPr>
            <w:r>
              <w:t>QBP - Get corresponding identifiers</w:t>
            </w:r>
          </w:p>
        </w:tc>
      </w:tr>
      <w:tr w:rsidR="00B50050" w14:paraId="1CBFEAAA" w14:textId="77777777" w:rsidTr="00195548">
        <w:tc>
          <w:tcPr>
            <w:tcW w:w="600" w:type="dxa"/>
          </w:tcPr>
          <w:p w14:paraId="03457A62" w14:textId="77777777" w:rsidR="00B50050" w:rsidRDefault="00B50050" w:rsidP="0088127C">
            <w:pPr>
              <w:pStyle w:val="OtherTableBody"/>
            </w:pPr>
          </w:p>
        </w:tc>
        <w:tc>
          <w:tcPr>
            <w:tcW w:w="600" w:type="dxa"/>
          </w:tcPr>
          <w:p w14:paraId="1B74A618" w14:textId="77777777" w:rsidR="00B50050" w:rsidRDefault="00B50050" w:rsidP="0088127C">
            <w:pPr>
              <w:pStyle w:val="OtherTableBody"/>
            </w:pPr>
            <w:r>
              <w:t>0003</w:t>
            </w:r>
          </w:p>
        </w:tc>
        <w:tc>
          <w:tcPr>
            <w:tcW w:w="2600" w:type="dxa"/>
          </w:tcPr>
          <w:p w14:paraId="6514ABCE" w14:textId="77777777" w:rsidR="00B50050" w:rsidRDefault="00B50050" w:rsidP="0088127C">
            <w:pPr>
              <w:pStyle w:val="OtherTableBody"/>
            </w:pPr>
          </w:p>
        </w:tc>
        <w:tc>
          <w:tcPr>
            <w:tcW w:w="1400" w:type="dxa"/>
          </w:tcPr>
          <w:p w14:paraId="650FDA72" w14:textId="77777777" w:rsidR="00B50050" w:rsidRDefault="00B50050" w:rsidP="0088127C">
            <w:pPr>
              <w:pStyle w:val="OtherTableBody"/>
            </w:pPr>
            <w:r>
              <w:t>Q24</w:t>
            </w:r>
          </w:p>
        </w:tc>
        <w:tc>
          <w:tcPr>
            <w:tcW w:w="4200" w:type="dxa"/>
          </w:tcPr>
          <w:p w14:paraId="2C3C34BC" w14:textId="77777777" w:rsidR="00B50050" w:rsidRDefault="00B50050" w:rsidP="0088127C">
            <w:pPr>
              <w:pStyle w:val="OtherTableBody"/>
            </w:pPr>
            <w:r>
              <w:t>QBP - Allocate identifiers</w:t>
            </w:r>
          </w:p>
        </w:tc>
      </w:tr>
      <w:tr w:rsidR="00B50050" w:rsidRPr="001D2E85" w14:paraId="3CD400A3" w14:textId="77777777" w:rsidTr="00195548">
        <w:tc>
          <w:tcPr>
            <w:tcW w:w="600" w:type="dxa"/>
          </w:tcPr>
          <w:p w14:paraId="099A317C" w14:textId="77777777" w:rsidR="00B50050" w:rsidRDefault="00B50050" w:rsidP="0088127C">
            <w:pPr>
              <w:pStyle w:val="OtherTableBody"/>
            </w:pPr>
          </w:p>
        </w:tc>
        <w:tc>
          <w:tcPr>
            <w:tcW w:w="600" w:type="dxa"/>
          </w:tcPr>
          <w:p w14:paraId="7B691E96" w14:textId="77777777" w:rsidR="00B50050" w:rsidRDefault="00B50050" w:rsidP="0088127C">
            <w:pPr>
              <w:pStyle w:val="OtherTableBody"/>
            </w:pPr>
            <w:r>
              <w:t>0003</w:t>
            </w:r>
          </w:p>
        </w:tc>
        <w:tc>
          <w:tcPr>
            <w:tcW w:w="2600" w:type="dxa"/>
          </w:tcPr>
          <w:p w14:paraId="0AC757B5" w14:textId="77777777" w:rsidR="00B50050" w:rsidRDefault="00B50050" w:rsidP="0088127C">
            <w:pPr>
              <w:pStyle w:val="OtherTableBody"/>
            </w:pPr>
          </w:p>
        </w:tc>
        <w:tc>
          <w:tcPr>
            <w:tcW w:w="1400" w:type="dxa"/>
          </w:tcPr>
          <w:p w14:paraId="1C7C6DEF" w14:textId="77777777" w:rsidR="00B50050" w:rsidRDefault="00B50050" w:rsidP="0088127C">
            <w:pPr>
              <w:pStyle w:val="OtherTableBody"/>
            </w:pPr>
            <w:r>
              <w:t>Q25</w:t>
            </w:r>
          </w:p>
        </w:tc>
        <w:tc>
          <w:tcPr>
            <w:tcW w:w="4200" w:type="dxa"/>
          </w:tcPr>
          <w:p w14:paraId="6C921F9F" w14:textId="77777777" w:rsidR="00B50050" w:rsidRDefault="00B50050" w:rsidP="0088127C">
            <w:pPr>
              <w:pStyle w:val="OtherTableBody"/>
            </w:pPr>
            <w:r>
              <w:t>QBP - Personnel Information by Segment Query</w:t>
            </w:r>
          </w:p>
        </w:tc>
      </w:tr>
      <w:tr w:rsidR="00B50050" w:rsidRPr="001D2E85" w14:paraId="33C38B52" w14:textId="77777777" w:rsidTr="00195548">
        <w:tc>
          <w:tcPr>
            <w:tcW w:w="600" w:type="dxa"/>
          </w:tcPr>
          <w:p w14:paraId="2C293A05" w14:textId="77777777" w:rsidR="00B50050" w:rsidRDefault="00B50050" w:rsidP="0088127C">
            <w:pPr>
              <w:pStyle w:val="OtherTableBody"/>
            </w:pPr>
          </w:p>
        </w:tc>
        <w:tc>
          <w:tcPr>
            <w:tcW w:w="600" w:type="dxa"/>
          </w:tcPr>
          <w:p w14:paraId="44A38C43" w14:textId="77777777" w:rsidR="00B50050" w:rsidRDefault="00B50050" w:rsidP="0088127C">
            <w:pPr>
              <w:pStyle w:val="OtherTableBody"/>
            </w:pPr>
            <w:r>
              <w:t>0003</w:t>
            </w:r>
          </w:p>
        </w:tc>
        <w:tc>
          <w:tcPr>
            <w:tcW w:w="2600" w:type="dxa"/>
          </w:tcPr>
          <w:p w14:paraId="5148B3E4" w14:textId="77777777" w:rsidR="00B50050" w:rsidRDefault="00B50050" w:rsidP="0088127C">
            <w:pPr>
              <w:pStyle w:val="OtherTableBody"/>
            </w:pPr>
          </w:p>
        </w:tc>
        <w:tc>
          <w:tcPr>
            <w:tcW w:w="1400" w:type="dxa"/>
          </w:tcPr>
          <w:p w14:paraId="6D2A0B97" w14:textId="77777777" w:rsidR="00B50050" w:rsidRDefault="00B50050" w:rsidP="0088127C">
            <w:pPr>
              <w:pStyle w:val="OtherTableBody"/>
            </w:pPr>
            <w:r>
              <w:t>Q26</w:t>
            </w:r>
          </w:p>
        </w:tc>
        <w:tc>
          <w:tcPr>
            <w:tcW w:w="4200" w:type="dxa"/>
          </w:tcPr>
          <w:p w14:paraId="010B90ED" w14:textId="77777777" w:rsidR="00B50050" w:rsidRDefault="00B50050" w:rsidP="0088127C">
            <w:pPr>
              <w:pStyle w:val="OtherTableBody"/>
            </w:pPr>
            <w:r>
              <w:t>ROR - Pharmacy/treatment order response</w:t>
            </w:r>
          </w:p>
        </w:tc>
      </w:tr>
      <w:tr w:rsidR="00B50050" w:rsidRPr="001D2E85" w14:paraId="73E2D8D7" w14:textId="77777777" w:rsidTr="00195548">
        <w:tc>
          <w:tcPr>
            <w:tcW w:w="600" w:type="dxa"/>
          </w:tcPr>
          <w:p w14:paraId="6FC49D9B" w14:textId="77777777" w:rsidR="00B50050" w:rsidRDefault="00B50050" w:rsidP="0088127C">
            <w:pPr>
              <w:pStyle w:val="OtherTableBody"/>
            </w:pPr>
          </w:p>
        </w:tc>
        <w:tc>
          <w:tcPr>
            <w:tcW w:w="600" w:type="dxa"/>
          </w:tcPr>
          <w:p w14:paraId="64DF4053" w14:textId="77777777" w:rsidR="00B50050" w:rsidRDefault="00B50050" w:rsidP="0088127C">
            <w:pPr>
              <w:pStyle w:val="OtherTableBody"/>
            </w:pPr>
            <w:r>
              <w:t>0003</w:t>
            </w:r>
          </w:p>
        </w:tc>
        <w:tc>
          <w:tcPr>
            <w:tcW w:w="2600" w:type="dxa"/>
          </w:tcPr>
          <w:p w14:paraId="63B39FDE" w14:textId="77777777" w:rsidR="00B50050" w:rsidRDefault="00B50050" w:rsidP="0088127C">
            <w:pPr>
              <w:pStyle w:val="OtherTableBody"/>
            </w:pPr>
          </w:p>
        </w:tc>
        <w:tc>
          <w:tcPr>
            <w:tcW w:w="1400" w:type="dxa"/>
          </w:tcPr>
          <w:p w14:paraId="7D09012E" w14:textId="77777777" w:rsidR="00B50050" w:rsidRDefault="00B50050" w:rsidP="0088127C">
            <w:pPr>
              <w:pStyle w:val="OtherTableBody"/>
            </w:pPr>
            <w:r>
              <w:t>Q27</w:t>
            </w:r>
          </w:p>
        </w:tc>
        <w:tc>
          <w:tcPr>
            <w:tcW w:w="4200" w:type="dxa"/>
          </w:tcPr>
          <w:p w14:paraId="5D7F3360" w14:textId="77777777" w:rsidR="00B50050" w:rsidRDefault="00B50050" w:rsidP="0088127C">
            <w:pPr>
              <w:pStyle w:val="OtherTableBody"/>
            </w:pPr>
            <w:r>
              <w:t>RAR - Pharmacy/treatment administration information</w:t>
            </w:r>
          </w:p>
        </w:tc>
      </w:tr>
      <w:tr w:rsidR="00B50050" w:rsidRPr="001D2E85" w14:paraId="52EB80AC" w14:textId="77777777" w:rsidTr="00195548">
        <w:tc>
          <w:tcPr>
            <w:tcW w:w="600" w:type="dxa"/>
          </w:tcPr>
          <w:p w14:paraId="60A5B0AE" w14:textId="77777777" w:rsidR="00B50050" w:rsidRDefault="00B50050" w:rsidP="0088127C">
            <w:pPr>
              <w:pStyle w:val="OtherTableBody"/>
            </w:pPr>
          </w:p>
        </w:tc>
        <w:tc>
          <w:tcPr>
            <w:tcW w:w="600" w:type="dxa"/>
          </w:tcPr>
          <w:p w14:paraId="4F77F7B9" w14:textId="77777777" w:rsidR="00B50050" w:rsidRDefault="00B50050" w:rsidP="0088127C">
            <w:pPr>
              <w:pStyle w:val="OtherTableBody"/>
            </w:pPr>
            <w:r>
              <w:t>0003</w:t>
            </w:r>
          </w:p>
        </w:tc>
        <w:tc>
          <w:tcPr>
            <w:tcW w:w="2600" w:type="dxa"/>
          </w:tcPr>
          <w:p w14:paraId="48675F5B" w14:textId="77777777" w:rsidR="00B50050" w:rsidRDefault="00B50050" w:rsidP="0088127C">
            <w:pPr>
              <w:pStyle w:val="OtherTableBody"/>
            </w:pPr>
          </w:p>
        </w:tc>
        <w:tc>
          <w:tcPr>
            <w:tcW w:w="1400" w:type="dxa"/>
          </w:tcPr>
          <w:p w14:paraId="40C1F628" w14:textId="77777777" w:rsidR="00B50050" w:rsidRDefault="00B50050" w:rsidP="0088127C">
            <w:pPr>
              <w:pStyle w:val="OtherTableBody"/>
            </w:pPr>
            <w:r>
              <w:t>Q28</w:t>
            </w:r>
          </w:p>
        </w:tc>
        <w:tc>
          <w:tcPr>
            <w:tcW w:w="4200" w:type="dxa"/>
          </w:tcPr>
          <w:p w14:paraId="6C0D3D09" w14:textId="77777777" w:rsidR="00B50050" w:rsidRDefault="00B50050" w:rsidP="0088127C">
            <w:pPr>
              <w:pStyle w:val="OtherTableBody"/>
            </w:pPr>
            <w:r>
              <w:t>RDR - Pharmacy/treatment dispense information</w:t>
            </w:r>
          </w:p>
        </w:tc>
      </w:tr>
      <w:tr w:rsidR="00B50050" w:rsidRPr="001D2E85" w14:paraId="12265544" w14:textId="77777777" w:rsidTr="00195548">
        <w:tc>
          <w:tcPr>
            <w:tcW w:w="600" w:type="dxa"/>
          </w:tcPr>
          <w:p w14:paraId="2FB430CF" w14:textId="77777777" w:rsidR="00B50050" w:rsidRDefault="00B50050" w:rsidP="0088127C">
            <w:pPr>
              <w:pStyle w:val="OtherTableBody"/>
            </w:pPr>
          </w:p>
        </w:tc>
        <w:tc>
          <w:tcPr>
            <w:tcW w:w="600" w:type="dxa"/>
          </w:tcPr>
          <w:p w14:paraId="2EC14560" w14:textId="77777777" w:rsidR="00B50050" w:rsidRDefault="00B50050" w:rsidP="0088127C">
            <w:pPr>
              <w:pStyle w:val="OtherTableBody"/>
            </w:pPr>
            <w:r>
              <w:t>0003</w:t>
            </w:r>
          </w:p>
        </w:tc>
        <w:tc>
          <w:tcPr>
            <w:tcW w:w="2600" w:type="dxa"/>
          </w:tcPr>
          <w:p w14:paraId="478F34FD" w14:textId="77777777" w:rsidR="00B50050" w:rsidRDefault="00B50050" w:rsidP="0088127C">
            <w:pPr>
              <w:pStyle w:val="OtherTableBody"/>
            </w:pPr>
          </w:p>
        </w:tc>
        <w:tc>
          <w:tcPr>
            <w:tcW w:w="1400" w:type="dxa"/>
          </w:tcPr>
          <w:p w14:paraId="5BF0A1D4" w14:textId="77777777" w:rsidR="00B50050" w:rsidRDefault="00B50050" w:rsidP="0088127C">
            <w:pPr>
              <w:pStyle w:val="OtherTableBody"/>
            </w:pPr>
            <w:r>
              <w:t>Q29</w:t>
            </w:r>
          </w:p>
        </w:tc>
        <w:tc>
          <w:tcPr>
            <w:tcW w:w="4200" w:type="dxa"/>
          </w:tcPr>
          <w:p w14:paraId="397D2CA4" w14:textId="77777777" w:rsidR="00B50050" w:rsidRDefault="00B50050" w:rsidP="0088127C">
            <w:pPr>
              <w:pStyle w:val="OtherTableBody"/>
            </w:pPr>
            <w:r>
              <w:t>RER - Pharmacy/treatment encoded order information</w:t>
            </w:r>
          </w:p>
        </w:tc>
      </w:tr>
      <w:tr w:rsidR="00B50050" w14:paraId="5B035A25" w14:textId="77777777" w:rsidTr="00195548">
        <w:tc>
          <w:tcPr>
            <w:tcW w:w="600" w:type="dxa"/>
          </w:tcPr>
          <w:p w14:paraId="63A1C254" w14:textId="77777777" w:rsidR="00B50050" w:rsidRDefault="00B50050" w:rsidP="0088127C">
            <w:pPr>
              <w:pStyle w:val="OtherTableBody"/>
            </w:pPr>
          </w:p>
        </w:tc>
        <w:tc>
          <w:tcPr>
            <w:tcW w:w="600" w:type="dxa"/>
          </w:tcPr>
          <w:p w14:paraId="4FA90C4C" w14:textId="77777777" w:rsidR="00B50050" w:rsidRDefault="00B50050" w:rsidP="0088127C">
            <w:pPr>
              <w:pStyle w:val="OtherTableBody"/>
            </w:pPr>
            <w:r>
              <w:t>0003</w:t>
            </w:r>
          </w:p>
        </w:tc>
        <w:tc>
          <w:tcPr>
            <w:tcW w:w="2600" w:type="dxa"/>
          </w:tcPr>
          <w:p w14:paraId="23499C26" w14:textId="77777777" w:rsidR="00B50050" w:rsidRDefault="00B50050" w:rsidP="0088127C">
            <w:pPr>
              <w:pStyle w:val="OtherTableBody"/>
            </w:pPr>
          </w:p>
        </w:tc>
        <w:tc>
          <w:tcPr>
            <w:tcW w:w="1400" w:type="dxa"/>
          </w:tcPr>
          <w:p w14:paraId="59F81DCB" w14:textId="77777777" w:rsidR="00B50050" w:rsidRDefault="00B50050" w:rsidP="0088127C">
            <w:pPr>
              <w:pStyle w:val="OtherTableBody"/>
            </w:pPr>
            <w:r>
              <w:t>Q30</w:t>
            </w:r>
          </w:p>
        </w:tc>
        <w:tc>
          <w:tcPr>
            <w:tcW w:w="4200" w:type="dxa"/>
          </w:tcPr>
          <w:p w14:paraId="1E9BD33C" w14:textId="77777777" w:rsidR="00B50050" w:rsidRDefault="00B50050" w:rsidP="0088127C">
            <w:pPr>
              <w:pStyle w:val="OtherTableBody"/>
            </w:pPr>
            <w:r>
              <w:t>RGR - Pharmacy/treatment dose information</w:t>
            </w:r>
          </w:p>
        </w:tc>
      </w:tr>
      <w:tr w:rsidR="00B50050" w14:paraId="70444AF1" w14:textId="77777777" w:rsidTr="00195548">
        <w:tc>
          <w:tcPr>
            <w:tcW w:w="600" w:type="dxa"/>
          </w:tcPr>
          <w:p w14:paraId="2AA623DF" w14:textId="77777777" w:rsidR="00B50050" w:rsidRDefault="00B50050" w:rsidP="0088127C">
            <w:pPr>
              <w:pStyle w:val="OtherTableBody"/>
            </w:pPr>
          </w:p>
        </w:tc>
        <w:tc>
          <w:tcPr>
            <w:tcW w:w="600" w:type="dxa"/>
          </w:tcPr>
          <w:p w14:paraId="42BAE11A" w14:textId="77777777" w:rsidR="00B50050" w:rsidRDefault="00B50050" w:rsidP="0088127C">
            <w:pPr>
              <w:pStyle w:val="OtherTableBody"/>
            </w:pPr>
            <w:r>
              <w:t>0003</w:t>
            </w:r>
          </w:p>
        </w:tc>
        <w:tc>
          <w:tcPr>
            <w:tcW w:w="2600" w:type="dxa"/>
          </w:tcPr>
          <w:p w14:paraId="165A7A0A" w14:textId="77777777" w:rsidR="00B50050" w:rsidRDefault="00B50050" w:rsidP="0088127C">
            <w:pPr>
              <w:pStyle w:val="OtherTableBody"/>
            </w:pPr>
          </w:p>
        </w:tc>
        <w:tc>
          <w:tcPr>
            <w:tcW w:w="1400" w:type="dxa"/>
          </w:tcPr>
          <w:p w14:paraId="28089213" w14:textId="77777777" w:rsidR="00B50050" w:rsidRDefault="00B50050" w:rsidP="0088127C">
            <w:pPr>
              <w:pStyle w:val="OtherTableBody"/>
            </w:pPr>
            <w:r>
              <w:t>Q31</w:t>
            </w:r>
          </w:p>
        </w:tc>
        <w:tc>
          <w:tcPr>
            <w:tcW w:w="4200" w:type="dxa"/>
          </w:tcPr>
          <w:p w14:paraId="6BD89E78" w14:textId="77777777" w:rsidR="00B50050" w:rsidRDefault="00B50050" w:rsidP="0088127C">
            <w:pPr>
              <w:pStyle w:val="OtherTableBody"/>
            </w:pPr>
            <w:r>
              <w:t>QBP Query Dispense history</w:t>
            </w:r>
          </w:p>
        </w:tc>
      </w:tr>
      <w:tr w:rsidR="00B50050" w:rsidRPr="001D2E85" w14:paraId="04A6C33E" w14:textId="77777777" w:rsidTr="00195548">
        <w:tc>
          <w:tcPr>
            <w:tcW w:w="600" w:type="dxa"/>
          </w:tcPr>
          <w:p w14:paraId="06FBE861" w14:textId="77777777" w:rsidR="00B50050" w:rsidRDefault="00B50050" w:rsidP="0088127C">
            <w:pPr>
              <w:pStyle w:val="OtherTableBody"/>
            </w:pPr>
          </w:p>
        </w:tc>
        <w:tc>
          <w:tcPr>
            <w:tcW w:w="600" w:type="dxa"/>
          </w:tcPr>
          <w:p w14:paraId="090E8937" w14:textId="77777777" w:rsidR="00B50050" w:rsidRDefault="00B50050" w:rsidP="0088127C">
            <w:pPr>
              <w:pStyle w:val="OtherTableBody"/>
            </w:pPr>
            <w:r>
              <w:t>0003</w:t>
            </w:r>
          </w:p>
        </w:tc>
        <w:tc>
          <w:tcPr>
            <w:tcW w:w="2600" w:type="dxa"/>
          </w:tcPr>
          <w:p w14:paraId="0DB2AA65" w14:textId="77777777" w:rsidR="00B50050" w:rsidRDefault="00B50050" w:rsidP="0088127C">
            <w:pPr>
              <w:pStyle w:val="OtherTableBody"/>
            </w:pPr>
          </w:p>
        </w:tc>
        <w:tc>
          <w:tcPr>
            <w:tcW w:w="1400" w:type="dxa"/>
          </w:tcPr>
          <w:p w14:paraId="1A3FAD00" w14:textId="77777777" w:rsidR="00B50050" w:rsidRDefault="00B50050" w:rsidP="0088127C">
            <w:pPr>
              <w:pStyle w:val="OtherTableBody"/>
            </w:pPr>
            <w:r>
              <w:t>Q32</w:t>
            </w:r>
          </w:p>
        </w:tc>
        <w:tc>
          <w:tcPr>
            <w:tcW w:w="4200" w:type="dxa"/>
          </w:tcPr>
          <w:p w14:paraId="17DC9758" w14:textId="77777777" w:rsidR="00B50050" w:rsidRDefault="00B50050" w:rsidP="0088127C">
            <w:pPr>
              <w:pStyle w:val="OtherTableBody"/>
            </w:pPr>
            <w:r>
              <w:t>Find Candidates including Visit Information</w:t>
            </w:r>
          </w:p>
        </w:tc>
      </w:tr>
      <w:tr w:rsidR="00B50050" w:rsidRPr="001D2E85" w14:paraId="29424B44" w14:textId="77777777" w:rsidTr="00195548">
        <w:tc>
          <w:tcPr>
            <w:tcW w:w="600" w:type="dxa"/>
          </w:tcPr>
          <w:p w14:paraId="0C9CE4D0" w14:textId="77777777" w:rsidR="00B50050" w:rsidRDefault="00B50050" w:rsidP="0088127C">
            <w:pPr>
              <w:pStyle w:val="OtherTableBody"/>
            </w:pPr>
          </w:p>
        </w:tc>
        <w:tc>
          <w:tcPr>
            <w:tcW w:w="600" w:type="dxa"/>
          </w:tcPr>
          <w:p w14:paraId="7A02B762" w14:textId="77777777" w:rsidR="00B50050" w:rsidRDefault="00B50050" w:rsidP="0088127C">
            <w:pPr>
              <w:pStyle w:val="OtherTableBody"/>
            </w:pPr>
            <w:r>
              <w:t>0003</w:t>
            </w:r>
          </w:p>
        </w:tc>
        <w:tc>
          <w:tcPr>
            <w:tcW w:w="2600" w:type="dxa"/>
          </w:tcPr>
          <w:p w14:paraId="554210CE" w14:textId="77777777" w:rsidR="00B50050" w:rsidRDefault="00B50050" w:rsidP="0088127C">
            <w:pPr>
              <w:pStyle w:val="OtherTableBody"/>
            </w:pPr>
          </w:p>
        </w:tc>
        <w:tc>
          <w:tcPr>
            <w:tcW w:w="1400" w:type="dxa"/>
          </w:tcPr>
          <w:p w14:paraId="628B7F62" w14:textId="77777777" w:rsidR="00B50050" w:rsidRDefault="00B50050" w:rsidP="0088127C">
            <w:pPr>
              <w:pStyle w:val="OtherTableBody"/>
            </w:pPr>
            <w:r>
              <w:t>Q33</w:t>
            </w:r>
          </w:p>
        </w:tc>
        <w:tc>
          <w:tcPr>
            <w:tcW w:w="4200" w:type="dxa"/>
          </w:tcPr>
          <w:p w14:paraId="1CA2B68F" w14:textId="77777777" w:rsidR="00B50050" w:rsidRDefault="00B50050" w:rsidP="0088127C">
            <w:pPr>
              <w:pStyle w:val="OtherTableBody"/>
            </w:pPr>
            <w:r>
              <w:t>QBP - Get Donor Record Candidates</w:t>
            </w:r>
          </w:p>
        </w:tc>
      </w:tr>
      <w:tr w:rsidR="00B50050" w14:paraId="508FB27F" w14:textId="77777777" w:rsidTr="00195548">
        <w:tc>
          <w:tcPr>
            <w:tcW w:w="600" w:type="dxa"/>
          </w:tcPr>
          <w:p w14:paraId="6F4E35D5" w14:textId="77777777" w:rsidR="00B50050" w:rsidRDefault="00B50050" w:rsidP="0088127C">
            <w:pPr>
              <w:pStyle w:val="OtherTableBody"/>
            </w:pPr>
          </w:p>
        </w:tc>
        <w:tc>
          <w:tcPr>
            <w:tcW w:w="600" w:type="dxa"/>
          </w:tcPr>
          <w:p w14:paraId="26742D2F" w14:textId="77777777" w:rsidR="00B50050" w:rsidRDefault="00B50050" w:rsidP="0088127C">
            <w:pPr>
              <w:pStyle w:val="OtherTableBody"/>
            </w:pPr>
            <w:r>
              <w:t>0003</w:t>
            </w:r>
          </w:p>
        </w:tc>
        <w:tc>
          <w:tcPr>
            <w:tcW w:w="2600" w:type="dxa"/>
          </w:tcPr>
          <w:p w14:paraId="51F620D7" w14:textId="77777777" w:rsidR="00B50050" w:rsidRDefault="00B50050" w:rsidP="0088127C">
            <w:pPr>
              <w:pStyle w:val="OtherTableBody"/>
            </w:pPr>
          </w:p>
        </w:tc>
        <w:tc>
          <w:tcPr>
            <w:tcW w:w="1400" w:type="dxa"/>
          </w:tcPr>
          <w:p w14:paraId="6A56BDDB" w14:textId="77777777" w:rsidR="00B50050" w:rsidRDefault="00B50050" w:rsidP="0088127C">
            <w:pPr>
              <w:pStyle w:val="OtherTableBody"/>
            </w:pPr>
            <w:r>
              <w:t>Q34</w:t>
            </w:r>
          </w:p>
        </w:tc>
        <w:tc>
          <w:tcPr>
            <w:tcW w:w="4200" w:type="dxa"/>
          </w:tcPr>
          <w:p w14:paraId="1CBE6E07" w14:textId="77777777" w:rsidR="00B50050" w:rsidRDefault="00B50050" w:rsidP="0088127C">
            <w:pPr>
              <w:pStyle w:val="OtherTableBody"/>
            </w:pPr>
            <w:r>
              <w:t>QBP - Get Donor Record</w:t>
            </w:r>
          </w:p>
        </w:tc>
      </w:tr>
      <w:tr w:rsidR="00B50050" w:rsidRPr="001D2E85" w14:paraId="41899779" w14:textId="77777777" w:rsidTr="00195548">
        <w:tc>
          <w:tcPr>
            <w:tcW w:w="600" w:type="dxa"/>
          </w:tcPr>
          <w:p w14:paraId="33BF9591" w14:textId="77777777" w:rsidR="00B50050" w:rsidRDefault="00B50050" w:rsidP="0088127C">
            <w:pPr>
              <w:pStyle w:val="OtherTableBody"/>
            </w:pPr>
          </w:p>
        </w:tc>
        <w:tc>
          <w:tcPr>
            <w:tcW w:w="600" w:type="dxa"/>
          </w:tcPr>
          <w:p w14:paraId="57D9B6F0" w14:textId="77777777" w:rsidR="00B50050" w:rsidRDefault="00B50050" w:rsidP="0088127C">
            <w:pPr>
              <w:pStyle w:val="OtherTableBody"/>
            </w:pPr>
            <w:r>
              <w:t>0003</w:t>
            </w:r>
          </w:p>
        </w:tc>
        <w:tc>
          <w:tcPr>
            <w:tcW w:w="2600" w:type="dxa"/>
          </w:tcPr>
          <w:p w14:paraId="564BF82B" w14:textId="77777777" w:rsidR="00B50050" w:rsidRDefault="00B50050" w:rsidP="0088127C">
            <w:pPr>
              <w:pStyle w:val="OtherTableBody"/>
            </w:pPr>
          </w:p>
        </w:tc>
        <w:tc>
          <w:tcPr>
            <w:tcW w:w="1400" w:type="dxa"/>
          </w:tcPr>
          <w:p w14:paraId="3B7C6170" w14:textId="77777777" w:rsidR="00B50050" w:rsidRDefault="00B50050" w:rsidP="0088127C">
            <w:pPr>
              <w:pStyle w:val="OtherTableBody"/>
            </w:pPr>
            <w:r>
              <w:t>R01</w:t>
            </w:r>
          </w:p>
        </w:tc>
        <w:tc>
          <w:tcPr>
            <w:tcW w:w="4200" w:type="dxa"/>
          </w:tcPr>
          <w:p w14:paraId="2DB2DB08" w14:textId="77777777" w:rsidR="00B50050" w:rsidRDefault="00B50050" w:rsidP="0088127C">
            <w:pPr>
              <w:pStyle w:val="OtherTableBody"/>
            </w:pPr>
            <w:r>
              <w:t>ORU/ACK - Unsolicited transmission of an observation message</w:t>
            </w:r>
          </w:p>
        </w:tc>
      </w:tr>
      <w:tr w:rsidR="00B50050" w:rsidRPr="001D2E85" w14:paraId="176AA519" w14:textId="77777777" w:rsidTr="00195548">
        <w:tc>
          <w:tcPr>
            <w:tcW w:w="600" w:type="dxa"/>
          </w:tcPr>
          <w:p w14:paraId="5684E76E" w14:textId="77777777" w:rsidR="00B50050" w:rsidRDefault="00B50050" w:rsidP="0088127C">
            <w:pPr>
              <w:pStyle w:val="OtherTableBody"/>
            </w:pPr>
          </w:p>
        </w:tc>
        <w:tc>
          <w:tcPr>
            <w:tcW w:w="600" w:type="dxa"/>
          </w:tcPr>
          <w:p w14:paraId="43AF4512" w14:textId="77777777" w:rsidR="00B50050" w:rsidRDefault="00B50050" w:rsidP="0088127C">
            <w:pPr>
              <w:pStyle w:val="OtherTableBody"/>
            </w:pPr>
            <w:r>
              <w:t>0003</w:t>
            </w:r>
          </w:p>
        </w:tc>
        <w:tc>
          <w:tcPr>
            <w:tcW w:w="2600" w:type="dxa"/>
          </w:tcPr>
          <w:p w14:paraId="35F9A2C6" w14:textId="77777777" w:rsidR="00B50050" w:rsidRDefault="00B50050" w:rsidP="0088127C">
            <w:pPr>
              <w:pStyle w:val="OtherTableBody"/>
            </w:pPr>
          </w:p>
        </w:tc>
        <w:tc>
          <w:tcPr>
            <w:tcW w:w="1400" w:type="dxa"/>
          </w:tcPr>
          <w:p w14:paraId="44E65A99" w14:textId="77777777" w:rsidR="00B50050" w:rsidRDefault="00B50050" w:rsidP="0088127C">
            <w:pPr>
              <w:pStyle w:val="OtherTableBody"/>
            </w:pPr>
            <w:r>
              <w:t>R02</w:t>
            </w:r>
          </w:p>
        </w:tc>
        <w:tc>
          <w:tcPr>
            <w:tcW w:w="4200" w:type="dxa"/>
          </w:tcPr>
          <w:p w14:paraId="542E8329" w14:textId="77777777" w:rsidR="00B50050" w:rsidRDefault="00B50050" w:rsidP="0088127C">
            <w:pPr>
              <w:pStyle w:val="OtherTableBody"/>
            </w:pPr>
            <w:r>
              <w:t>QRY - Query for results of observation</w:t>
            </w:r>
          </w:p>
        </w:tc>
      </w:tr>
      <w:tr w:rsidR="00B50050" w:rsidRPr="001D2E85" w14:paraId="3FCCA76A" w14:textId="77777777" w:rsidTr="00195548">
        <w:tc>
          <w:tcPr>
            <w:tcW w:w="600" w:type="dxa"/>
          </w:tcPr>
          <w:p w14:paraId="714C6474" w14:textId="77777777" w:rsidR="00B50050" w:rsidRDefault="00B50050" w:rsidP="0088127C">
            <w:pPr>
              <w:pStyle w:val="OtherTableBody"/>
            </w:pPr>
          </w:p>
        </w:tc>
        <w:tc>
          <w:tcPr>
            <w:tcW w:w="600" w:type="dxa"/>
          </w:tcPr>
          <w:p w14:paraId="1AB6B512" w14:textId="77777777" w:rsidR="00B50050" w:rsidRDefault="00B50050" w:rsidP="0088127C">
            <w:pPr>
              <w:pStyle w:val="OtherTableBody"/>
            </w:pPr>
            <w:r>
              <w:t>0003</w:t>
            </w:r>
          </w:p>
        </w:tc>
        <w:tc>
          <w:tcPr>
            <w:tcW w:w="2600" w:type="dxa"/>
          </w:tcPr>
          <w:p w14:paraId="6E4D41FD" w14:textId="77777777" w:rsidR="00B50050" w:rsidRDefault="00B50050" w:rsidP="0088127C">
            <w:pPr>
              <w:pStyle w:val="OtherTableBody"/>
            </w:pPr>
          </w:p>
        </w:tc>
        <w:tc>
          <w:tcPr>
            <w:tcW w:w="1400" w:type="dxa"/>
          </w:tcPr>
          <w:p w14:paraId="24E96792" w14:textId="77777777" w:rsidR="00B50050" w:rsidRDefault="00B50050" w:rsidP="0088127C">
            <w:pPr>
              <w:pStyle w:val="OtherTableBody"/>
            </w:pPr>
            <w:r>
              <w:t>R04</w:t>
            </w:r>
          </w:p>
        </w:tc>
        <w:tc>
          <w:tcPr>
            <w:tcW w:w="4200" w:type="dxa"/>
          </w:tcPr>
          <w:p w14:paraId="29370BCE" w14:textId="77777777" w:rsidR="00B50050" w:rsidRDefault="00B50050" w:rsidP="0088127C">
            <w:pPr>
              <w:pStyle w:val="OtherTableBody"/>
            </w:pPr>
            <w:r>
              <w:t>ORF - Response to query; transmission of requested observation</w:t>
            </w:r>
          </w:p>
        </w:tc>
      </w:tr>
      <w:tr w:rsidR="00B50050" w14:paraId="33CA1EEC" w14:textId="77777777" w:rsidTr="00195548">
        <w:tc>
          <w:tcPr>
            <w:tcW w:w="600" w:type="dxa"/>
          </w:tcPr>
          <w:p w14:paraId="293F7596" w14:textId="77777777" w:rsidR="00B50050" w:rsidRDefault="00B50050" w:rsidP="0088127C">
            <w:pPr>
              <w:pStyle w:val="OtherTableBody"/>
            </w:pPr>
          </w:p>
        </w:tc>
        <w:tc>
          <w:tcPr>
            <w:tcW w:w="600" w:type="dxa"/>
          </w:tcPr>
          <w:p w14:paraId="028EBA70" w14:textId="77777777" w:rsidR="00B50050" w:rsidRDefault="00B50050" w:rsidP="0088127C">
            <w:pPr>
              <w:pStyle w:val="OtherTableBody"/>
            </w:pPr>
            <w:r>
              <w:t>0003</w:t>
            </w:r>
          </w:p>
        </w:tc>
        <w:tc>
          <w:tcPr>
            <w:tcW w:w="2600" w:type="dxa"/>
          </w:tcPr>
          <w:p w14:paraId="3892FDFB" w14:textId="77777777" w:rsidR="00B50050" w:rsidRDefault="00B50050" w:rsidP="0088127C">
            <w:pPr>
              <w:pStyle w:val="OtherTableBody"/>
            </w:pPr>
          </w:p>
        </w:tc>
        <w:tc>
          <w:tcPr>
            <w:tcW w:w="1400" w:type="dxa"/>
          </w:tcPr>
          <w:p w14:paraId="7A264EDD" w14:textId="77777777" w:rsidR="00B50050" w:rsidRDefault="00B50050" w:rsidP="0088127C">
            <w:pPr>
              <w:pStyle w:val="OtherTableBody"/>
            </w:pPr>
            <w:r>
              <w:t>R21</w:t>
            </w:r>
          </w:p>
        </w:tc>
        <w:tc>
          <w:tcPr>
            <w:tcW w:w="4200" w:type="dxa"/>
          </w:tcPr>
          <w:p w14:paraId="2AAC6C79" w14:textId="77777777" w:rsidR="00B50050" w:rsidRDefault="00B50050" w:rsidP="0088127C">
            <w:pPr>
              <w:pStyle w:val="OtherTableBody"/>
            </w:pPr>
            <w:r>
              <w:t>OUL - Unsolicited laboratory observation</w:t>
            </w:r>
          </w:p>
        </w:tc>
      </w:tr>
      <w:tr w:rsidR="00B50050" w:rsidRPr="001D2E85" w14:paraId="79475816" w14:textId="77777777" w:rsidTr="00195548">
        <w:tc>
          <w:tcPr>
            <w:tcW w:w="600" w:type="dxa"/>
          </w:tcPr>
          <w:p w14:paraId="6C1109B7" w14:textId="77777777" w:rsidR="00B50050" w:rsidRDefault="00B50050" w:rsidP="0088127C">
            <w:pPr>
              <w:pStyle w:val="OtherTableBody"/>
            </w:pPr>
          </w:p>
        </w:tc>
        <w:tc>
          <w:tcPr>
            <w:tcW w:w="600" w:type="dxa"/>
          </w:tcPr>
          <w:p w14:paraId="64AEA458" w14:textId="77777777" w:rsidR="00B50050" w:rsidRDefault="00B50050" w:rsidP="0088127C">
            <w:pPr>
              <w:pStyle w:val="OtherTableBody"/>
            </w:pPr>
            <w:r>
              <w:t>0003</w:t>
            </w:r>
          </w:p>
        </w:tc>
        <w:tc>
          <w:tcPr>
            <w:tcW w:w="2600" w:type="dxa"/>
          </w:tcPr>
          <w:p w14:paraId="1AE3AF58" w14:textId="77777777" w:rsidR="00B50050" w:rsidRDefault="00B50050" w:rsidP="0088127C">
            <w:pPr>
              <w:pStyle w:val="OtherTableBody"/>
            </w:pPr>
          </w:p>
        </w:tc>
        <w:tc>
          <w:tcPr>
            <w:tcW w:w="1400" w:type="dxa"/>
          </w:tcPr>
          <w:p w14:paraId="2BCA819C" w14:textId="77777777" w:rsidR="00B50050" w:rsidRDefault="00B50050" w:rsidP="0088127C">
            <w:pPr>
              <w:pStyle w:val="OtherTableBody"/>
            </w:pPr>
            <w:r>
              <w:t>R22</w:t>
            </w:r>
          </w:p>
        </w:tc>
        <w:tc>
          <w:tcPr>
            <w:tcW w:w="4200" w:type="dxa"/>
          </w:tcPr>
          <w:p w14:paraId="12DB11D2" w14:textId="77777777" w:rsidR="00B50050" w:rsidRDefault="00B50050" w:rsidP="0088127C">
            <w:pPr>
              <w:pStyle w:val="OtherTableBody"/>
            </w:pPr>
            <w:r>
              <w:t>OUL - Unsolicited Specimen Oriented Observation Message</w:t>
            </w:r>
          </w:p>
        </w:tc>
      </w:tr>
      <w:tr w:rsidR="00B50050" w:rsidRPr="001D2E85" w14:paraId="7CA4095D" w14:textId="77777777" w:rsidTr="00195548">
        <w:tc>
          <w:tcPr>
            <w:tcW w:w="600" w:type="dxa"/>
          </w:tcPr>
          <w:p w14:paraId="410B4A0A" w14:textId="77777777" w:rsidR="00B50050" w:rsidRDefault="00B50050" w:rsidP="0088127C">
            <w:pPr>
              <w:pStyle w:val="OtherTableBody"/>
            </w:pPr>
          </w:p>
        </w:tc>
        <w:tc>
          <w:tcPr>
            <w:tcW w:w="600" w:type="dxa"/>
          </w:tcPr>
          <w:p w14:paraId="692439D2" w14:textId="77777777" w:rsidR="00B50050" w:rsidRDefault="00B50050" w:rsidP="0088127C">
            <w:pPr>
              <w:pStyle w:val="OtherTableBody"/>
            </w:pPr>
            <w:r>
              <w:t>0003</w:t>
            </w:r>
          </w:p>
        </w:tc>
        <w:tc>
          <w:tcPr>
            <w:tcW w:w="2600" w:type="dxa"/>
          </w:tcPr>
          <w:p w14:paraId="2DCB257A" w14:textId="77777777" w:rsidR="00B50050" w:rsidRDefault="00B50050" w:rsidP="0088127C">
            <w:pPr>
              <w:pStyle w:val="OtherTableBody"/>
            </w:pPr>
          </w:p>
        </w:tc>
        <w:tc>
          <w:tcPr>
            <w:tcW w:w="1400" w:type="dxa"/>
          </w:tcPr>
          <w:p w14:paraId="65697A48" w14:textId="77777777" w:rsidR="00B50050" w:rsidRDefault="00B50050" w:rsidP="0088127C">
            <w:pPr>
              <w:pStyle w:val="OtherTableBody"/>
            </w:pPr>
            <w:r>
              <w:t>R23</w:t>
            </w:r>
          </w:p>
        </w:tc>
        <w:tc>
          <w:tcPr>
            <w:tcW w:w="4200" w:type="dxa"/>
          </w:tcPr>
          <w:p w14:paraId="1A850881" w14:textId="77777777" w:rsidR="00B50050" w:rsidRDefault="00B50050" w:rsidP="0088127C">
            <w:pPr>
              <w:pStyle w:val="OtherTableBody"/>
            </w:pPr>
            <w:r>
              <w:t>OUL - Unsolicited Specimen Container Oriented Observation Message</w:t>
            </w:r>
          </w:p>
        </w:tc>
      </w:tr>
      <w:tr w:rsidR="00B50050" w:rsidRPr="001D2E85" w14:paraId="5161E454" w14:textId="77777777" w:rsidTr="00195548">
        <w:tc>
          <w:tcPr>
            <w:tcW w:w="600" w:type="dxa"/>
          </w:tcPr>
          <w:p w14:paraId="3C082015" w14:textId="77777777" w:rsidR="00B50050" w:rsidRDefault="00B50050" w:rsidP="0088127C">
            <w:pPr>
              <w:pStyle w:val="OtherTableBody"/>
            </w:pPr>
          </w:p>
        </w:tc>
        <w:tc>
          <w:tcPr>
            <w:tcW w:w="600" w:type="dxa"/>
          </w:tcPr>
          <w:p w14:paraId="1EC3A3AB" w14:textId="77777777" w:rsidR="00B50050" w:rsidRDefault="00B50050" w:rsidP="0088127C">
            <w:pPr>
              <w:pStyle w:val="OtherTableBody"/>
            </w:pPr>
            <w:r>
              <w:t>0003</w:t>
            </w:r>
          </w:p>
        </w:tc>
        <w:tc>
          <w:tcPr>
            <w:tcW w:w="2600" w:type="dxa"/>
          </w:tcPr>
          <w:p w14:paraId="526A8906" w14:textId="77777777" w:rsidR="00B50050" w:rsidRDefault="00B50050" w:rsidP="0088127C">
            <w:pPr>
              <w:pStyle w:val="OtherTableBody"/>
            </w:pPr>
          </w:p>
        </w:tc>
        <w:tc>
          <w:tcPr>
            <w:tcW w:w="1400" w:type="dxa"/>
          </w:tcPr>
          <w:p w14:paraId="5C1783F8" w14:textId="77777777" w:rsidR="00B50050" w:rsidRDefault="00B50050" w:rsidP="0088127C">
            <w:pPr>
              <w:pStyle w:val="OtherTableBody"/>
            </w:pPr>
            <w:r>
              <w:t>R24</w:t>
            </w:r>
          </w:p>
        </w:tc>
        <w:tc>
          <w:tcPr>
            <w:tcW w:w="4200" w:type="dxa"/>
          </w:tcPr>
          <w:p w14:paraId="0D2EA44D" w14:textId="77777777" w:rsidR="00B50050" w:rsidRDefault="00B50050" w:rsidP="0088127C">
            <w:pPr>
              <w:pStyle w:val="OtherTableBody"/>
            </w:pPr>
            <w:r>
              <w:t>OUL - Unsolicited Order Oriented Observation Message</w:t>
            </w:r>
          </w:p>
        </w:tc>
      </w:tr>
      <w:tr w:rsidR="00B50050" w:rsidRPr="001D2E85" w14:paraId="35BA1366" w14:textId="77777777" w:rsidTr="00195548">
        <w:tc>
          <w:tcPr>
            <w:tcW w:w="600" w:type="dxa"/>
          </w:tcPr>
          <w:p w14:paraId="338159DC" w14:textId="77777777" w:rsidR="00B50050" w:rsidRDefault="00B50050" w:rsidP="0088127C">
            <w:pPr>
              <w:pStyle w:val="OtherTableBody"/>
            </w:pPr>
          </w:p>
        </w:tc>
        <w:tc>
          <w:tcPr>
            <w:tcW w:w="600" w:type="dxa"/>
          </w:tcPr>
          <w:p w14:paraId="0461239E" w14:textId="77777777" w:rsidR="00B50050" w:rsidRDefault="00B50050" w:rsidP="0088127C">
            <w:pPr>
              <w:pStyle w:val="OtherTableBody"/>
            </w:pPr>
            <w:r>
              <w:t>0003</w:t>
            </w:r>
          </w:p>
        </w:tc>
        <w:tc>
          <w:tcPr>
            <w:tcW w:w="2600" w:type="dxa"/>
          </w:tcPr>
          <w:p w14:paraId="1DA01DF2" w14:textId="77777777" w:rsidR="00B50050" w:rsidRDefault="00B50050" w:rsidP="0088127C">
            <w:pPr>
              <w:pStyle w:val="OtherTableBody"/>
            </w:pPr>
          </w:p>
        </w:tc>
        <w:tc>
          <w:tcPr>
            <w:tcW w:w="1400" w:type="dxa"/>
          </w:tcPr>
          <w:p w14:paraId="22A99393" w14:textId="77777777" w:rsidR="00B50050" w:rsidRDefault="00B50050" w:rsidP="0088127C">
            <w:pPr>
              <w:pStyle w:val="OtherTableBody"/>
            </w:pPr>
            <w:r>
              <w:t>R25</w:t>
            </w:r>
          </w:p>
        </w:tc>
        <w:tc>
          <w:tcPr>
            <w:tcW w:w="4200" w:type="dxa"/>
          </w:tcPr>
          <w:p w14:paraId="5E8F2CE4" w14:textId="77777777" w:rsidR="00B50050" w:rsidRDefault="00B50050" w:rsidP="0088127C">
            <w:pPr>
              <w:pStyle w:val="OtherTableBody"/>
            </w:pPr>
            <w:r>
              <w:t>OPU - Unsolicited Population/Location-Based Laboratory Observation Message</w:t>
            </w:r>
          </w:p>
        </w:tc>
      </w:tr>
      <w:tr w:rsidR="00B50050" w:rsidRPr="001D2E85" w14:paraId="5AA58F6E" w14:textId="77777777" w:rsidTr="00195548">
        <w:tc>
          <w:tcPr>
            <w:tcW w:w="600" w:type="dxa"/>
          </w:tcPr>
          <w:p w14:paraId="3E871176" w14:textId="77777777" w:rsidR="00B50050" w:rsidRDefault="00B50050" w:rsidP="0088127C">
            <w:pPr>
              <w:pStyle w:val="OtherTableBody"/>
            </w:pPr>
          </w:p>
        </w:tc>
        <w:tc>
          <w:tcPr>
            <w:tcW w:w="600" w:type="dxa"/>
          </w:tcPr>
          <w:p w14:paraId="5EB5BACD" w14:textId="77777777" w:rsidR="00B50050" w:rsidRDefault="00B50050" w:rsidP="0088127C">
            <w:pPr>
              <w:pStyle w:val="OtherTableBody"/>
            </w:pPr>
            <w:r>
              <w:t>0003</w:t>
            </w:r>
          </w:p>
        </w:tc>
        <w:tc>
          <w:tcPr>
            <w:tcW w:w="2600" w:type="dxa"/>
          </w:tcPr>
          <w:p w14:paraId="7CCC29A1" w14:textId="77777777" w:rsidR="00B50050" w:rsidRDefault="00B50050" w:rsidP="0088127C">
            <w:pPr>
              <w:pStyle w:val="OtherTableBody"/>
            </w:pPr>
          </w:p>
        </w:tc>
        <w:tc>
          <w:tcPr>
            <w:tcW w:w="1400" w:type="dxa"/>
          </w:tcPr>
          <w:p w14:paraId="3F65F98D" w14:textId="77777777" w:rsidR="00B50050" w:rsidRDefault="00B50050" w:rsidP="0088127C">
            <w:pPr>
              <w:pStyle w:val="OtherTableBody"/>
            </w:pPr>
            <w:r>
              <w:t>R26</w:t>
            </w:r>
          </w:p>
        </w:tc>
        <w:tc>
          <w:tcPr>
            <w:tcW w:w="4200" w:type="dxa"/>
          </w:tcPr>
          <w:p w14:paraId="46237E00" w14:textId="77777777" w:rsidR="00B50050" w:rsidRDefault="00B50050" w:rsidP="0088127C">
            <w:pPr>
              <w:pStyle w:val="OtherTableBody"/>
            </w:pPr>
            <w:r>
              <w:t>OSM - Unsolicited Specimen Shipment Manifest Message</w:t>
            </w:r>
          </w:p>
        </w:tc>
      </w:tr>
      <w:tr w:rsidR="00B50050" w:rsidRPr="001D2E85" w14:paraId="2BD100CE" w14:textId="77777777" w:rsidTr="00195548">
        <w:tc>
          <w:tcPr>
            <w:tcW w:w="600" w:type="dxa"/>
          </w:tcPr>
          <w:p w14:paraId="1C7C491A" w14:textId="77777777" w:rsidR="00B50050" w:rsidRDefault="00B50050" w:rsidP="0088127C">
            <w:pPr>
              <w:pStyle w:val="OtherTableBody"/>
            </w:pPr>
          </w:p>
        </w:tc>
        <w:tc>
          <w:tcPr>
            <w:tcW w:w="600" w:type="dxa"/>
          </w:tcPr>
          <w:p w14:paraId="670D31A0" w14:textId="77777777" w:rsidR="00B50050" w:rsidRDefault="00B50050" w:rsidP="0088127C">
            <w:pPr>
              <w:pStyle w:val="OtherTableBody"/>
            </w:pPr>
            <w:r>
              <w:t>0003</w:t>
            </w:r>
          </w:p>
        </w:tc>
        <w:tc>
          <w:tcPr>
            <w:tcW w:w="2600" w:type="dxa"/>
          </w:tcPr>
          <w:p w14:paraId="0035B666" w14:textId="77777777" w:rsidR="00B50050" w:rsidRDefault="00B50050" w:rsidP="0088127C">
            <w:pPr>
              <w:pStyle w:val="OtherTableBody"/>
            </w:pPr>
          </w:p>
        </w:tc>
        <w:tc>
          <w:tcPr>
            <w:tcW w:w="1400" w:type="dxa"/>
          </w:tcPr>
          <w:p w14:paraId="27A3106B" w14:textId="77777777" w:rsidR="00B50050" w:rsidRDefault="00B50050" w:rsidP="0088127C">
            <w:pPr>
              <w:pStyle w:val="OtherTableBody"/>
            </w:pPr>
            <w:r>
              <w:t>R30</w:t>
            </w:r>
          </w:p>
        </w:tc>
        <w:tc>
          <w:tcPr>
            <w:tcW w:w="4200" w:type="dxa"/>
          </w:tcPr>
          <w:p w14:paraId="35B9968A" w14:textId="77777777" w:rsidR="00B50050" w:rsidRDefault="00B50050" w:rsidP="0088127C">
            <w:pPr>
              <w:pStyle w:val="OtherTableBody"/>
            </w:pPr>
            <w:r>
              <w:t>ORU - Unsolicited Point-Of-Care Observation Message Without Existing Order - Place An Order</w:t>
            </w:r>
          </w:p>
        </w:tc>
      </w:tr>
      <w:tr w:rsidR="00B50050" w:rsidRPr="001D2E85" w14:paraId="21DC22E8" w14:textId="77777777" w:rsidTr="00195548">
        <w:tc>
          <w:tcPr>
            <w:tcW w:w="600" w:type="dxa"/>
          </w:tcPr>
          <w:p w14:paraId="0C189C0E" w14:textId="77777777" w:rsidR="00B50050" w:rsidRDefault="00B50050" w:rsidP="0088127C">
            <w:pPr>
              <w:pStyle w:val="OtherTableBody"/>
            </w:pPr>
          </w:p>
        </w:tc>
        <w:tc>
          <w:tcPr>
            <w:tcW w:w="600" w:type="dxa"/>
          </w:tcPr>
          <w:p w14:paraId="272787EC" w14:textId="77777777" w:rsidR="00B50050" w:rsidRDefault="00B50050" w:rsidP="0088127C">
            <w:pPr>
              <w:pStyle w:val="OtherTableBody"/>
            </w:pPr>
            <w:r>
              <w:t>0003</w:t>
            </w:r>
          </w:p>
        </w:tc>
        <w:tc>
          <w:tcPr>
            <w:tcW w:w="2600" w:type="dxa"/>
          </w:tcPr>
          <w:p w14:paraId="32964379" w14:textId="77777777" w:rsidR="00B50050" w:rsidRDefault="00B50050" w:rsidP="0088127C">
            <w:pPr>
              <w:pStyle w:val="OtherTableBody"/>
            </w:pPr>
          </w:p>
        </w:tc>
        <w:tc>
          <w:tcPr>
            <w:tcW w:w="1400" w:type="dxa"/>
          </w:tcPr>
          <w:p w14:paraId="49A75186" w14:textId="77777777" w:rsidR="00B50050" w:rsidRDefault="00B50050" w:rsidP="0088127C">
            <w:pPr>
              <w:pStyle w:val="OtherTableBody"/>
            </w:pPr>
            <w:r>
              <w:t>R31</w:t>
            </w:r>
          </w:p>
        </w:tc>
        <w:tc>
          <w:tcPr>
            <w:tcW w:w="4200" w:type="dxa"/>
          </w:tcPr>
          <w:p w14:paraId="32EF4FFB" w14:textId="77777777" w:rsidR="00B50050" w:rsidRDefault="00B50050" w:rsidP="0088127C">
            <w:pPr>
              <w:pStyle w:val="OtherTableBody"/>
            </w:pPr>
            <w:r>
              <w:t>ORU - Unsolicited New Point-Of-Care Observation Message - Search For An Order</w:t>
            </w:r>
          </w:p>
        </w:tc>
      </w:tr>
      <w:tr w:rsidR="00B50050" w:rsidRPr="001D2E85" w14:paraId="50552C74" w14:textId="77777777" w:rsidTr="00195548">
        <w:tc>
          <w:tcPr>
            <w:tcW w:w="600" w:type="dxa"/>
          </w:tcPr>
          <w:p w14:paraId="1533E624" w14:textId="77777777" w:rsidR="00B50050" w:rsidRDefault="00B50050" w:rsidP="0088127C">
            <w:pPr>
              <w:pStyle w:val="OtherTableBody"/>
            </w:pPr>
          </w:p>
        </w:tc>
        <w:tc>
          <w:tcPr>
            <w:tcW w:w="600" w:type="dxa"/>
          </w:tcPr>
          <w:p w14:paraId="0310ADFA" w14:textId="77777777" w:rsidR="00B50050" w:rsidRDefault="00B50050" w:rsidP="0088127C">
            <w:pPr>
              <w:pStyle w:val="OtherTableBody"/>
            </w:pPr>
            <w:r>
              <w:t>0003</w:t>
            </w:r>
          </w:p>
        </w:tc>
        <w:tc>
          <w:tcPr>
            <w:tcW w:w="2600" w:type="dxa"/>
          </w:tcPr>
          <w:p w14:paraId="31EEFA75" w14:textId="77777777" w:rsidR="00B50050" w:rsidRDefault="00B50050" w:rsidP="0088127C">
            <w:pPr>
              <w:pStyle w:val="OtherTableBody"/>
            </w:pPr>
          </w:p>
        </w:tc>
        <w:tc>
          <w:tcPr>
            <w:tcW w:w="1400" w:type="dxa"/>
          </w:tcPr>
          <w:p w14:paraId="380B1B8B" w14:textId="77777777" w:rsidR="00B50050" w:rsidRDefault="00B50050" w:rsidP="0088127C">
            <w:pPr>
              <w:pStyle w:val="OtherTableBody"/>
            </w:pPr>
            <w:r>
              <w:t>R32</w:t>
            </w:r>
          </w:p>
        </w:tc>
        <w:tc>
          <w:tcPr>
            <w:tcW w:w="4200" w:type="dxa"/>
          </w:tcPr>
          <w:p w14:paraId="1D2C8774" w14:textId="77777777" w:rsidR="00B50050" w:rsidRDefault="00B50050" w:rsidP="0088127C">
            <w:pPr>
              <w:pStyle w:val="OtherTableBody"/>
            </w:pPr>
            <w:r>
              <w:t>ORU - Unsolicited Pre-Ordered Point-Of-Care Observation</w:t>
            </w:r>
          </w:p>
        </w:tc>
      </w:tr>
      <w:tr w:rsidR="00B50050" w14:paraId="02D48049" w14:textId="77777777" w:rsidTr="00195548">
        <w:tc>
          <w:tcPr>
            <w:tcW w:w="600" w:type="dxa"/>
          </w:tcPr>
          <w:p w14:paraId="6E974AA2" w14:textId="77777777" w:rsidR="00B50050" w:rsidRDefault="00B50050" w:rsidP="0088127C">
            <w:pPr>
              <w:pStyle w:val="OtherTableBody"/>
            </w:pPr>
          </w:p>
        </w:tc>
        <w:tc>
          <w:tcPr>
            <w:tcW w:w="600" w:type="dxa"/>
          </w:tcPr>
          <w:p w14:paraId="3D1729A7" w14:textId="77777777" w:rsidR="00B50050" w:rsidRDefault="00B50050" w:rsidP="0088127C">
            <w:pPr>
              <w:pStyle w:val="OtherTableBody"/>
            </w:pPr>
            <w:r>
              <w:t>0003</w:t>
            </w:r>
          </w:p>
        </w:tc>
        <w:tc>
          <w:tcPr>
            <w:tcW w:w="2600" w:type="dxa"/>
          </w:tcPr>
          <w:p w14:paraId="3CA5CECC" w14:textId="77777777" w:rsidR="00B50050" w:rsidRDefault="00B50050" w:rsidP="0088127C">
            <w:pPr>
              <w:pStyle w:val="OtherTableBody"/>
            </w:pPr>
          </w:p>
        </w:tc>
        <w:tc>
          <w:tcPr>
            <w:tcW w:w="1400" w:type="dxa"/>
          </w:tcPr>
          <w:p w14:paraId="3FFB4DDD" w14:textId="77777777" w:rsidR="00B50050" w:rsidRDefault="00B50050" w:rsidP="0088127C">
            <w:pPr>
              <w:pStyle w:val="OtherTableBody"/>
            </w:pPr>
            <w:r>
              <w:t>R33</w:t>
            </w:r>
          </w:p>
        </w:tc>
        <w:tc>
          <w:tcPr>
            <w:tcW w:w="4200" w:type="dxa"/>
          </w:tcPr>
          <w:p w14:paraId="26E6E463" w14:textId="77777777" w:rsidR="00B50050" w:rsidRDefault="00B50050" w:rsidP="0088127C">
            <w:pPr>
              <w:pStyle w:val="OtherTableBody"/>
            </w:pPr>
            <w:r>
              <w:t>ORA - Observation Report Acknowledgement</w:t>
            </w:r>
          </w:p>
        </w:tc>
      </w:tr>
      <w:tr w:rsidR="00B50050" w14:paraId="1B662E81" w14:textId="77777777" w:rsidTr="00195548">
        <w:tc>
          <w:tcPr>
            <w:tcW w:w="600" w:type="dxa"/>
          </w:tcPr>
          <w:p w14:paraId="2D4A2D96" w14:textId="77777777" w:rsidR="00B50050" w:rsidRDefault="00B50050" w:rsidP="0088127C">
            <w:pPr>
              <w:pStyle w:val="OtherTableBody"/>
            </w:pPr>
          </w:p>
        </w:tc>
        <w:tc>
          <w:tcPr>
            <w:tcW w:w="600" w:type="dxa"/>
          </w:tcPr>
          <w:p w14:paraId="11C3AEC3" w14:textId="77777777" w:rsidR="00B50050" w:rsidRDefault="00B50050" w:rsidP="0088127C">
            <w:pPr>
              <w:pStyle w:val="OtherTableBody"/>
            </w:pPr>
            <w:r>
              <w:t>0003</w:t>
            </w:r>
          </w:p>
        </w:tc>
        <w:tc>
          <w:tcPr>
            <w:tcW w:w="2600" w:type="dxa"/>
          </w:tcPr>
          <w:p w14:paraId="1B141C19" w14:textId="77777777" w:rsidR="00B50050" w:rsidRDefault="00B50050" w:rsidP="0088127C">
            <w:pPr>
              <w:pStyle w:val="OtherTableBody"/>
            </w:pPr>
          </w:p>
        </w:tc>
        <w:tc>
          <w:tcPr>
            <w:tcW w:w="1400" w:type="dxa"/>
          </w:tcPr>
          <w:p w14:paraId="6D86B9D4" w14:textId="77777777" w:rsidR="00B50050" w:rsidRDefault="00B50050" w:rsidP="0088127C">
            <w:pPr>
              <w:pStyle w:val="OtherTableBody"/>
            </w:pPr>
            <w:r>
              <w:t>R40</w:t>
            </w:r>
          </w:p>
        </w:tc>
        <w:tc>
          <w:tcPr>
            <w:tcW w:w="4200" w:type="dxa"/>
          </w:tcPr>
          <w:p w14:paraId="6493F68B" w14:textId="77777777" w:rsidR="00B50050" w:rsidRDefault="00B50050" w:rsidP="0088127C">
            <w:pPr>
              <w:pStyle w:val="OtherTableBody"/>
            </w:pPr>
            <w:r>
              <w:t>ORU - Unsolicited Report Alarm</w:t>
            </w:r>
          </w:p>
        </w:tc>
      </w:tr>
      <w:tr w:rsidR="00B50050" w14:paraId="70746313" w14:textId="77777777" w:rsidTr="00195548">
        <w:tc>
          <w:tcPr>
            <w:tcW w:w="600" w:type="dxa"/>
          </w:tcPr>
          <w:p w14:paraId="3A12D5F1" w14:textId="77777777" w:rsidR="00B50050" w:rsidRDefault="00B50050" w:rsidP="0088127C">
            <w:pPr>
              <w:pStyle w:val="OtherTableBody"/>
            </w:pPr>
          </w:p>
        </w:tc>
        <w:tc>
          <w:tcPr>
            <w:tcW w:w="600" w:type="dxa"/>
          </w:tcPr>
          <w:p w14:paraId="7FA65889" w14:textId="77777777" w:rsidR="00B50050" w:rsidRDefault="00B50050" w:rsidP="0088127C">
            <w:pPr>
              <w:pStyle w:val="OtherTableBody"/>
            </w:pPr>
            <w:r>
              <w:t>0003</w:t>
            </w:r>
          </w:p>
        </w:tc>
        <w:tc>
          <w:tcPr>
            <w:tcW w:w="2600" w:type="dxa"/>
          </w:tcPr>
          <w:p w14:paraId="2B9F85BE" w14:textId="77777777" w:rsidR="00B50050" w:rsidRDefault="00B50050" w:rsidP="0088127C">
            <w:pPr>
              <w:pStyle w:val="OtherTableBody"/>
            </w:pPr>
          </w:p>
        </w:tc>
        <w:tc>
          <w:tcPr>
            <w:tcW w:w="1400" w:type="dxa"/>
          </w:tcPr>
          <w:p w14:paraId="21DA9B2C" w14:textId="77777777" w:rsidR="00B50050" w:rsidRDefault="00B50050" w:rsidP="0088127C">
            <w:pPr>
              <w:pStyle w:val="OtherTableBody"/>
            </w:pPr>
            <w:r>
              <w:t>R41</w:t>
            </w:r>
          </w:p>
        </w:tc>
        <w:tc>
          <w:tcPr>
            <w:tcW w:w="4200" w:type="dxa"/>
          </w:tcPr>
          <w:p w14:paraId="5A7FB5F5" w14:textId="77777777" w:rsidR="00B50050" w:rsidRDefault="00B50050" w:rsidP="0088127C">
            <w:pPr>
              <w:pStyle w:val="OtherTableBody"/>
            </w:pPr>
            <w:r>
              <w:t>Observation Report Alert Acknowledgement</w:t>
            </w:r>
          </w:p>
        </w:tc>
      </w:tr>
      <w:tr w:rsidR="00B50050" w:rsidRPr="001D2E85" w14:paraId="638E09BC" w14:textId="77777777" w:rsidTr="00195548">
        <w:tc>
          <w:tcPr>
            <w:tcW w:w="600" w:type="dxa"/>
          </w:tcPr>
          <w:p w14:paraId="3C09BF65" w14:textId="77777777" w:rsidR="00B50050" w:rsidRDefault="00B50050" w:rsidP="0088127C">
            <w:pPr>
              <w:pStyle w:val="OtherTableBody"/>
            </w:pPr>
          </w:p>
        </w:tc>
        <w:tc>
          <w:tcPr>
            <w:tcW w:w="600" w:type="dxa"/>
          </w:tcPr>
          <w:p w14:paraId="5D006A52" w14:textId="77777777" w:rsidR="00B50050" w:rsidRDefault="00B50050" w:rsidP="0088127C">
            <w:pPr>
              <w:pStyle w:val="OtherTableBody"/>
            </w:pPr>
            <w:r>
              <w:t>0003</w:t>
            </w:r>
          </w:p>
        </w:tc>
        <w:tc>
          <w:tcPr>
            <w:tcW w:w="2600" w:type="dxa"/>
          </w:tcPr>
          <w:p w14:paraId="73FBA374" w14:textId="77777777" w:rsidR="00B50050" w:rsidRDefault="00B50050" w:rsidP="0088127C">
            <w:pPr>
              <w:pStyle w:val="OtherTableBody"/>
            </w:pPr>
          </w:p>
        </w:tc>
        <w:tc>
          <w:tcPr>
            <w:tcW w:w="1400" w:type="dxa"/>
          </w:tcPr>
          <w:p w14:paraId="17BA86EA" w14:textId="77777777" w:rsidR="00B50050" w:rsidRDefault="00B50050" w:rsidP="0088127C">
            <w:pPr>
              <w:pStyle w:val="OtherTableBody"/>
            </w:pPr>
            <w:r>
              <w:t>R42</w:t>
            </w:r>
          </w:p>
        </w:tc>
        <w:tc>
          <w:tcPr>
            <w:tcW w:w="4200" w:type="dxa"/>
          </w:tcPr>
          <w:p w14:paraId="69D67687" w14:textId="77777777" w:rsidR="00B50050" w:rsidRDefault="00B50050" w:rsidP="0088127C">
            <w:pPr>
              <w:pStyle w:val="OtherTableBody"/>
            </w:pPr>
            <w:r>
              <w:t>ORU – Unsolicited Device Event Observation Message</w:t>
            </w:r>
          </w:p>
        </w:tc>
      </w:tr>
      <w:tr w:rsidR="00B50050" w:rsidRPr="001D2E85" w14:paraId="252A4F6D" w14:textId="77777777" w:rsidTr="00195548">
        <w:tc>
          <w:tcPr>
            <w:tcW w:w="600" w:type="dxa"/>
          </w:tcPr>
          <w:p w14:paraId="5B185254" w14:textId="77777777" w:rsidR="00B50050" w:rsidRDefault="00B50050" w:rsidP="0088127C">
            <w:pPr>
              <w:pStyle w:val="OtherTableBody"/>
            </w:pPr>
          </w:p>
        </w:tc>
        <w:tc>
          <w:tcPr>
            <w:tcW w:w="600" w:type="dxa"/>
          </w:tcPr>
          <w:p w14:paraId="4F1B42F9" w14:textId="77777777" w:rsidR="00B50050" w:rsidRDefault="00B50050" w:rsidP="0088127C">
            <w:pPr>
              <w:pStyle w:val="OtherTableBody"/>
            </w:pPr>
            <w:r>
              <w:t>0003</w:t>
            </w:r>
          </w:p>
        </w:tc>
        <w:tc>
          <w:tcPr>
            <w:tcW w:w="2600" w:type="dxa"/>
          </w:tcPr>
          <w:p w14:paraId="63E517DB" w14:textId="77777777" w:rsidR="00B50050" w:rsidRDefault="00B50050" w:rsidP="0088127C">
            <w:pPr>
              <w:pStyle w:val="OtherTableBody"/>
            </w:pPr>
          </w:p>
        </w:tc>
        <w:tc>
          <w:tcPr>
            <w:tcW w:w="1400" w:type="dxa"/>
          </w:tcPr>
          <w:p w14:paraId="66D11EBF" w14:textId="77777777" w:rsidR="00B50050" w:rsidRDefault="00B50050" w:rsidP="0088127C">
            <w:pPr>
              <w:pStyle w:val="OtherTableBody"/>
            </w:pPr>
            <w:r>
              <w:t>R43</w:t>
            </w:r>
          </w:p>
        </w:tc>
        <w:tc>
          <w:tcPr>
            <w:tcW w:w="4200" w:type="dxa"/>
          </w:tcPr>
          <w:p w14:paraId="7F957EB1" w14:textId="77777777" w:rsidR="00B50050" w:rsidRDefault="00B50050" w:rsidP="0088127C">
            <w:pPr>
              <w:pStyle w:val="OtherTableBody"/>
            </w:pPr>
            <w:r>
              <w:t>ORU – Unsolicited Patient-Device Association Observation Message</w:t>
            </w:r>
          </w:p>
        </w:tc>
      </w:tr>
      <w:tr w:rsidR="00B50050" w:rsidRPr="001D2E85" w14:paraId="07181CC2" w14:textId="77777777" w:rsidTr="00195548">
        <w:tc>
          <w:tcPr>
            <w:tcW w:w="600" w:type="dxa"/>
          </w:tcPr>
          <w:p w14:paraId="6335DDA4" w14:textId="77777777" w:rsidR="00B50050" w:rsidRDefault="00B50050" w:rsidP="0088127C">
            <w:pPr>
              <w:pStyle w:val="OtherTableBody"/>
            </w:pPr>
          </w:p>
        </w:tc>
        <w:tc>
          <w:tcPr>
            <w:tcW w:w="600" w:type="dxa"/>
          </w:tcPr>
          <w:p w14:paraId="2484BCA3" w14:textId="77777777" w:rsidR="00B50050" w:rsidRDefault="00B50050" w:rsidP="0088127C">
            <w:pPr>
              <w:pStyle w:val="OtherTableBody"/>
            </w:pPr>
            <w:r>
              <w:t>0003</w:t>
            </w:r>
          </w:p>
        </w:tc>
        <w:tc>
          <w:tcPr>
            <w:tcW w:w="2600" w:type="dxa"/>
          </w:tcPr>
          <w:p w14:paraId="13458DD0" w14:textId="77777777" w:rsidR="00B50050" w:rsidRDefault="00B50050" w:rsidP="0088127C">
            <w:pPr>
              <w:pStyle w:val="OtherTableBody"/>
            </w:pPr>
          </w:p>
        </w:tc>
        <w:tc>
          <w:tcPr>
            <w:tcW w:w="1400" w:type="dxa"/>
          </w:tcPr>
          <w:p w14:paraId="6E5E1ACF" w14:textId="77777777" w:rsidR="00B50050" w:rsidRDefault="00B50050" w:rsidP="0088127C">
            <w:pPr>
              <w:pStyle w:val="OtherTableBody"/>
            </w:pPr>
            <w:r>
              <w:t>ROR</w:t>
            </w:r>
          </w:p>
        </w:tc>
        <w:tc>
          <w:tcPr>
            <w:tcW w:w="4200" w:type="dxa"/>
          </w:tcPr>
          <w:p w14:paraId="2B376485" w14:textId="77777777" w:rsidR="00B50050" w:rsidRDefault="00B50050" w:rsidP="0088127C">
            <w:pPr>
              <w:pStyle w:val="OtherTableBody"/>
            </w:pPr>
            <w:r>
              <w:t>ROR - Pharmacy prescription order query response</w:t>
            </w:r>
          </w:p>
        </w:tc>
      </w:tr>
      <w:tr w:rsidR="00B50050" w:rsidRPr="001D2E85" w14:paraId="4D7F2942" w14:textId="77777777" w:rsidTr="00195548">
        <w:tc>
          <w:tcPr>
            <w:tcW w:w="600" w:type="dxa"/>
          </w:tcPr>
          <w:p w14:paraId="4313FB2B" w14:textId="77777777" w:rsidR="00B50050" w:rsidRDefault="00B50050" w:rsidP="0088127C">
            <w:pPr>
              <w:pStyle w:val="OtherTableBody"/>
            </w:pPr>
          </w:p>
        </w:tc>
        <w:tc>
          <w:tcPr>
            <w:tcW w:w="600" w:type="dxa"/>
          </w:tcPr>
          <w:p w14:paraId="70977F67" w14:textId="77777777" w:rsidR="00B50050" w:rsidRDefault="00B50050" w:rsidP="0088127C">
            <w:pPr>
              <w:pStyle w:val="OtherTableBody"/>
            </w:pPr>
            <w:r>
              <w:t>0003</w:t>
            </w:r>
          </w:p>
        </w:tc>
        <w:tc>
          <w:tcPr>
            <w:tcW w:w="2600" w:type="dxa"/>
          </w:tcPr>
          <w:p w14:paraId="7EFF8A00" w14:textId="77777777" w:rsidR="00B50050" w:rsidRDefault="00B50050" w:rsidP="0088127C">
            <w:pPr>
              <w:pStyle w:val="OtherTableBody"/>
            </w:pPr>
          </w:p>
        </w:tc>
        <w:tc>
          <w:tcPr>
            <w:tcW w:w="1400" w:type="dxa"/>
          </w:tcPr>
          <w:p w14:paraId="2C5E1E4F" w14:textId="77777777" w:rsidR="00B50050" w:rsidRDefault="00B50050" w:rsidP="0088127C">
            <w:pPr>
              <w:pStyle w:val="OtherTableBody"/>
            </w:pPr>
            <w:r>
              <w:t>S01</w:t>
            </w:r>
          </w:p>
        </w:tc>
        <w:tc>
          <w:tcPr>
            <w:tcW w:w="4200" w:type="dxa"/>
          </w:tcPr>
          <w:p w14:paraId="31BD7D5D" w14:textId="77777777" w:rsidR="00B50050" w:rsidRDefault="00B50050" w:rsidP="0088127C">
            <w:pPr>
              <w:pStyle w:val="OtherTableBody"/>
            </w:pPr>
            <w:r>
              <w:t>SRM/SRR - Request new appointment booking</w:t>
            </w:r>
          </w:p>
        </w:tc>
      </w:tr>
      <w:tr w:rsidR="00B50050" w:rsidRPr="001D2E85" w14:paraId="4A5F26A3" w14:textId="77777777" w:rsidTr="00195548">
        <w:tc>
          <w:tcPr>
            <w:tcW w:w="600" w:type="dxa"/>
          </w:tcPr>
          <w:p w14:paraId="225EA5F7" w14:textId="77777777" w:rsidR="00B50050" w:rsidRDefault="00B50050" w:rsidP="0088127C">
            <w:pPr>
              <w:pStyle w:val="OtherTableBody"/>
            </w:pPr>
          </w:p>
        </w:tc>
        <w:tc>
          <w:tcPr>
            <w:tcW w:w="600" w:type="dxa"/>
          </w:tcPr>
          <w:p w14:paraId="2411B82B" w14:textId="77777777" w:rsidR="00B50050" w:rsidRDefault="00B50050" w:rsidP="0088127C">
            <w:pPr>
              <w:pStyle w:val="OtherTableBody"/>
            </w:pPr>
            <w:r>
              <w:t>0003</w:t>
            </w:r>
          </w:p>
        </w:tc>
        <w:tc>
          <w:tcPr>
            <w:tcW w:w="2600" w:type="dxa"/>
          </w:tcPr>
          <w:p w14:paraId="56D30F61" w14:textId="77777777" w:rsidR="00B50050" w:rsidRDefault="00B50050" w:rsidP="0088127C">
            <w:pPr>
              <w:pStyle w:val="OtherTableBody"/>
            </w:pPr>
          </w:p>
        </w:tc>
        <w:tc>
          <w:tcPr>
            <w:tcW w:w="1400" w:type="dxa"/>
          </w:tcPr>
          <w:p w14:paraId="7A01DA32" w14:textId="77777777" w:rsidR="00B50050" w:rsidRDefault="00B50050" w:rsidP="0088127C">
            <w:pPr>
              <w:pStyle w:val="OtherTableBody"/>
            </w:pPr>
            <w:r>
              <w:t>S02</w:t>
            </w:r>
          </w:p>
        </w:tc>
        <w:tc>
          <w:tcPr>
            <w:tcW w:w="4200" w:type="dxa"/>
          </w:tcPr>
          <w:p w14:paraId="341CA7D3" w14:textId="77777777" w:rsidR="00B50050" w:rsidRDefault="00B50050" w:rsidP="0088127C">
            <w:pPr>
              <w:pStyle w:val="OtherTableBody"/>
            </w:pPr>
            <w:r>
              <w:t>SRM/SRR - Request appointment rescheduling</w:t>
            </w:r>
          </w:p>
        </w:tc>
      </w:tr>
      <w:tr w:rsidR="00B50050" w:rsidRPr="001D2E85" w14:paraId="47F94D35" w14:textId="77777777" w:rsidTr="00195548">
        <w:tc>
          <w:tcPr>
            <w:tcW w:w="600" w:type="dxa"/>
          </w:tcPr>
          <w:p w14:paraId="3F5A2504" w14:textId="77777777" w:rsidR="00B50050" w:rsidRDefault="00B50050" w:rsidP="0088127C">
            <w:pPr>
              <w:pStyle w:val="OtherTableBody"/>
            </w:pPr>
          </w:p>
        </w:tc>
        <w:tc>
          <w:tcPr>
            <w:tcW w:w="600" w:type="dxa"/>
          </w:tcPr>
          <w:p w14:paraId="004AD037" w14:textId="77777777" w:rsidR="00B50050" w:rsidRDefault="00B50050" w:rsidP="0088127C">
            <w:pPr>
              <w:pStyle w:val="OtherTableBody"/>
            </w:pPr>
            <w:r>
              <w:t>0003</w:t>
            </w:r>
          </w:p>
        </w:tc>
        <w:tc>
          <w:tcPr>
            <w:tcW w:w="2600" w:type="dxa"/>
          </w:tcPr>
          <w:p w14:paraId="51228594" w14:textId="77777777" w:rsidR="00B50050" w:rsidRDefault="00B50050" w:rsidP="0088127C">
            <w:pPr>
              <w:pStyle w:val="OtherTableBody"/>
            </w:pPr>
          </w:p>
        </w:tc>
        <w:tc>
          <w:tcPr>
            <w:tcW w:w="1400" w:type="dxa"/>
          </w:tcPr>
          <w:p w14:paraId="346B5011" w14:textId="77777777" w:rsidR="00B50050" w:rsidRDefault="00B50050" w:rsidP="0088127C">
            <w:pPr>
              <w:pStyle w:val="OtherTableBody"/>
            </w:pPr>
            <w:r>
              <w:t>S03</w:t>
            </w:r>
          </w:p>
        </w:tc>
        <w:tc>
          <w:tcPr>
            <w:tcW w:w="4200" w:type="dxa"/>
          </w:tcPr>
          <w:p w14:paraId="13EB611D" w14:textId="77777777" w:rsidR="00B50050" w:rsidRDefault="00B50050" w:rsidP="0088127C">
            <w:pPr>
              <w:pStyle w:val="OtherTableBody"/>
            </w:pPr>
            <w:r>
              <w:t>SRM/SRR - Request appointment modification</w:t>
            </w:r>
          </w:p>
        </w:tc>
      </w:tr>
      <w:tr w:rsidR="00B50050" w:rsidRPr="001D2E85" w14:paraId="7D96A22F" w14:textId="77777777" w:rsidTr="00195548">
        <w:tc>
          <w:tcPr>
            <w:tcW w:w="600" w:type="dxa"/>
          </w:tcPr>
          <w:p w14:paraId="4213C285" w14:textId="77777777" w:rsidR="00B50050" w:rsidRDefault="00B50050" w:rsidP="0088127C">
            <w:pPr>
              <w:pStyle w:val="OtherTableBody"/>
            </w:pPr>
          </w:p>
        </w:tc>
        <w:tc>
          <w:tcPr>
            <w:tcW w:w="600" w:type="dxa"/>
          </w:tcPr>
          <w:p w14:paraId="0B1A411C" w14:textId="77777777" w:rsidR="00B50050" w:rsidRDefault="00B50050" w:rsidP="0088127C">
            <w:pPr>
              <w:pStyle w:val="OtherTableBody"/>
            </w:pPr>
            <w:r>
              <w:t>0003</w:t>
            </w:r>
          </w:p>
        </w:tc>
        <w:tc>
          <w:tcPr>
            <w:tcW w:w="2600" w:type="dxa"/>
          </w:tcPr>
          <w:p w14:paraId="09408C04" w14:textId="77777777" w:rsidR="00B50050" w:rsidRDefault="00B50050" w:rsidP="0088127C">
            <w:pPr>
              <w:pStyle w:val="OtherTableBody"/>
            </w:pPr>
          </w:p>
        </w:tc>
        <w:tc>
          <w:tcPr>
            <w:tcW w:w="1400" w:type="dxa"/>
          </w:tcPr>
          <w:p w14:paraId="0C483BD0" w14:textId="77777777" w:rsidR="00B50050" w:rsidRDefault="00B50050" w:rsidP="0088127C">
            <w:pPr>
              <w:pStyle w:val="OtherTableBody"/>
            </w:pPr>
            <w:r>
              <w:t>S04</w:t>
            </w:r>
          </w:p>
        </w:tc>
        <w:tc>
          <w:tcPr>
            <w:tcW w:w="4200" w:type="dxa"/>
          </w:tcPr>
          <w:p w14:paraId="4A2B638B" w14:textId="77777777" w:rsidR="00B50050" w:rsidRDefault="00B50050" w:rsidP="0088127C">
            <w:pPr>
              <w:pStyle w:val="OtherTableBody"/>
            </w:pPr>
            <w:r>
              <w:t>SRM/SRR - Request appointment cancellation</w:t>
            </w:r>
          </w:p>
        </w:tc>
      </w:tr>
      <w:tr w:rsidR="00B50050" w:rsidRPr="001D2E85" w14:paraId="12258729" w14:textId="77777777" w:rsidTr="00195548">
        <w:tc>
          <w:tcPr>
            <w:tcW w:w="600" w:type="dxa"/>
          </w:tcPr>
          <w:p w14:paraId="16D8EB59" w14:textId="77777777" w:rsidR="00B50050" w:rsidRDefault="00B50050" w:rsidP="0088127C">
            <w:pPr>
              <w:pStyle w:val="OtherTableBody"/>
            </w:pPr>
          </w:p>
        </w:tc>
        <w:tc>
          <w:tcPr>
            <w:tcW w:w="600" w:type="dxa"/>
          </w:tcPr>
          <w:p w14:paraId="1AC97BFE" w14:textId="77777777" w:rsidR="00B50050" w:rsidRDefault="00B50050" w:rsidP="0088127C">
            <w:pPr>
              <w:pStyle w:val="OtherTableBody"/>
            </w:pPr>
            <w:r>
              <w:t>0003</w:t>
            </w:r>
          </w:p>
        </w:tc>
        <w:tc>
          <w:tcPr>
            <w:tcW w:w="2600" w:type="dxa"/>
          </w:tcPr>
          <w:p w14:paraId="3EA67DC4" w14:textId="77777777" w:rsidR="00B50050" w:rsidRDefault="00B50050" w:rsidP="0088127C">
            <w:pPr>
              <w:pStyle w:val="OtherTableBody"/>
            </w:pPr>
          </w:p>
        </w:tc>
        <w:tc>
          <w:tcPr>
            <w:tcW w:w="1400" w:type="dxa"/>
          </w:tcPr>
          <w:p w14:paraId="14338E6A" w14:textId="77777777" w:rsidR="00B50050" w:rsidRDefault="00B50050" w:rsidP="0088127C">
            <w:pPr>
              <w:pStyle w:val="OtherTableBody"/>
            </w:pPr>
            <w:r>
              <w:t>S05</w:t>
            </w:r>
          </w:p>
        </w:tc>
        <w:tc>
          <w:tcPr>
            <w:tcW w:w="4200" w:type="dxa"/>
          </w:tcPr>
          <w:p w14:paraId="18EB338E" w14:textId="77777777" w:rsidR="00B50050" w:rsidRDefault="00B50050" w:rsidP="0088127C">
            <w:pPr>
              <w:pStyle w:val="OtherTableBody"/>
            </w:pPr>
            <w:r>
              <w:t>SRM/SRR - Request appointment discontinuation</w:t>
            </w:r>
          </w:p>
        </w:tc>
      </w:tr>
      <w:tr w:rsidR="00B50050" w:rsidRPr="001D2E85" w14:paraId="6EFCC64F" w14:textId="77777777" w:rsidTr="00195548">
        <w:tc>
          <w:tcPr>
            <w:tcW w:w="600" w:type="dxa"/>
          </w:tcPr>
          <w:p w14:paraId="44BEE8B1" w14:textId="77777777" w:rsidR="00B50050" w:rsidRDefault="00B50050" w:rsidP="0088127C">
            <w:pPr>
              <w:pStyle w:val="OtherTableBody"/>
            </w:pPr>
          </w:p>
        </w:tc>
        <w:tc>
          <w:tcPr>
            <w:tcW w:w="600" w:type="dxa"/>
          </w:tcPr>
          <w:p w14:paraId="6AF19C00" w14:textId="77777777" w:rsidR="00B50050" w:rsidRDefault="00B50050" w:rsidP="0088127C">
            <w:pPr>
              <w:pStyle w:val="OtherTableBody"/>
            </w:pPr>
            <w:r>
              <w:t>0003</w:t>
            </w:r>
          </w:p>
        </w:tc>
        <w:tc>
          <w:tcPr>
            <w:tcW w:w="2600" w:type="dxa"/>
          </w:tcPr>
          <w:p w14:paraId="51FA93B3" w14:textId="77777777" w:rsidR="00B50050" w:rsidRDefault="00B50050" w:rsidP="0088127C">
            <w:pPr>
              <w:pStyle w:val="OtherTableBody"/>
            </w:pPr>
          </w:p>
        </w:tc>
        <w:tc>
          <w:tcPr>
            <w:tcW w:w="1400" w:type="dxa"/>
          </w:tcPr>
          <w:p w14:paraId="150122DB" w14:textId="77777777" w:rsidR="00B50050" w:rsidRDefault="00B50050" w:rsidP="0088127C">
            <w:pPr>
              <w:pStyle w:val="OtherTableBody"/>
            </w:pPr>
            <w:r>
              <w:t>S06</w:t>
            </w:r>
          </w:p>
        </w:tc>
        <w:tc>
          <w:tcPr>
            <w:tcW w:w="4200" w:type="dxa"/>
          </w:tcPr>
          <w:p w14:paraId="67A2E374" w14:textId="77777777" w:rsidR="00B50050" w:rsidRDefault="00B50050" w:rsidP="0088127C">
            <w:pPr>
              <w:pStyle w:val="OtherTableBody"/>
            </w:pPr>
            <w:r>
              <w:t>SRM/SRR - Request appointment deletion</w:t>
            </w:r>
          </w:p>
        </w:tc>
      </w:tr>
      <w:tr w:rsidR="00B50050" w:rsidRPr="001D2E85" w14:paraId="62896AE2" w14:textId="77777777" w:rsidTr="00195548">
        <w:tc>
          <w:tcPr>
            <w:tcW w:w="600" w:type="dxa"/>
          </w:tcPr>
          <w:p w14:paraId="7250B77D" w14:textId="77777777" w:rsidR="00B50050" w:rsidRDefault="00B50050" w:rsidP="0088127C">
            <w:pPr>
              <w:pStyle w:val="OtherTableBody"/>
            </w:pPr>
          </w:p>
        </w:tc>
        <w:tc>
          <w:tcPr>
            <w:tcW w:w="600" w:type="dxa"/>
          </w:tcPr>
          <w:p w14:paraId="1D9C1ABE" w14:textId="77777777" w:rsidR="00B50050" w:rsidRDefault="00B50050" w:rsidP="0088127C">
            <w:pPr>
              <w:pStyle w:val="OtherTableBody"/>
            </w:pPr>
            <w:r>
              <w:t>0003</w:t>
            </w:r>
          </w:p>
        </w:tc>
        <w:tc>
          <w:tcPr>
            <w:tcW w:w="2600" w:type="dxa"/>
          </w:tcPr>
          <w:p w14:paraId="08BAA6E5" w14:textId="77777777" w:rsidR="00B50050" w:rsidRDefault="00B50050" w:rsidP="0088127C">
            <w:pPr>
              <w:pStyle w:val="OtherTableBody"/>
            </w:pPr>
          </w:p>
        </w:tc>
        <w:tc>
          <w:tcPr>
            <w:tcW w:w="1400" w:type="dxa"/>
          </w:tcPr>
          <w:p w14:paraId="7BA157AF" w14:textId="77777777" w:rsidR="00B50050" w:rsidRDefault="00B50050" w:rsidP="0088127C">
            <w:pPr>
              <w:pStyle w:val="OtherTableBody"/>
            </w:pPr>
            <w:r>
              <w:t>S07</w:t>
            </w:r>
          </w:p>
        </w:tc>
        <w:tc>
          <w:tcPr>
            <w:tcW w:w="4200" w:type="dxa"/>
          </w:tcPr>
          <w:p w14:paraId="77ADD320" w14:textId="77777777" w:rsidR="00B50050" w:rsidRDefault="00B50050" w:rsidP="0088127C">
            <w:pPr>
              <w:pStyle w:val="OtherTableBody"/>
            </w:pPr>
            <w:r>
              <w:t>SRM/SRR - Request addition of service/resource on appointment</w:t>
            </w:r>
          </w:p>
        </w:tc>
      </w:tr>
      <w:tr w:rsidR="00B50050" w:rsidRPr="001D2E85" w14:paraId="627E317B" w14:textId="77777777" w:rsidTr="00195548">
        <w:tc>
          <w:tcPr>
            <w:tcW w:w="600" w:type="dxa"/>
          </w:tcPr>
          <w:p w14:paraId="4CD64E78" w14:textId="77777777" w:rsidR="00B50050" w:rsidRDefault="00B50050" w:rsidP="0088127C">
            <w:pPr>
              <w:pStyle w:val="OtherTableBody"/>
            </w:pPr>
          </w:p>
        </w:tc>
        <w:tc>
          <w:tcPr>
            <w:tcW w:w="600" w:type="dxa"/>
          </w:tcPr>
          <w:p w14:paraId="548D40C9" w14:textId="77777777" w:rsidR="00B50050" w:rsidRDefault="00B50050" w:rsidP="0088127C">
            <w:pPr>
              <w:pStyle w:val="OtherTableBody"/>
            </w:pPr>
            <w:r>
              <w:t>0003</w:t>
            </w:r>
          </w:p>
        </w:tc>
        <w:tc>
          <w:tcPr>
            <w:tcW w:w="2600" w:type="dxa"/>
          </w:tcPr>
          <w:p w14:paraId="49FB4E23" w14:textId="77777777" w:rsidR="00B50050" w:rsidRDefault="00B50050" w:rsidP="0088127C">
            <w:pPr>
              <w:pStyle w:val="OtherTableBody"/>
            </w:pPr>
          </w:p>
        </w:tc>
        <w:tc>
          <w:tcPr>
            <w:tcW w:w="1400" w:type="dxa"/>
          </w:tcPr>
          <w:p w14:paraId="48F17CDD" w14:textId="77777777" w:rsidR="00B50050" w:rsidRDefault="00B50050" w:rsidP="0088127C">
            <w:pPr>
              <w:pStyle w:val="OtherTableBody"/>
            </w:pPr>
            <w:r>
              <w:t>S08</w:t>
            </w:r>
          </w:p>
        </w:tc>
        <w:tc>
          <w:tcPr>
            <w:tcW w:w="4200" w:type="dxa"/>
          </w:tcPr>
          <w:p w14:paraId="7350168E" w14:textId="77777777" w:rsidR="00B50050" w:rsidRDefault="00B50050" w:rsidP="0088127C">
            <w:pPr>
              <w:pStyle w:val="OtherTableBody"/>
            </w:pPr>
            <w:r>
              <w:t>SRM/SRR - Request modification of service/resource on appointment</w:t>
            </w:r>
          </w:p>
        </w:tc>
      </w:tr>
      <w:tr w:rsidR="00B50050" w:rsidRPr="001D2E85" w14:paraId="51D68F1D" w14:textId="77777777" w:rsidTr="00195548">
        <w:tc>
          <w:tcPr>
            <w:tcW w:w="600" w:type="dxa"/>
          </w:tcPr>
          <w:p w14:paraId="1E3D2B1B" w14:textId="77777777" w:rsidR="00B50050" w:rsidRDefault="00B50050" w:rsidP="0088127C">
            <w:pPr>
              <w:pStyle w:val="OtherTableBody"/>
            </w:pPr>
          </w:p>
        </w:tc>
        <w:tc>
          <w:tcPr>
            <w:tcW w:w="600" w:type="dxa"/>
          </w:tcPr>
          <w:p w14:paraId="2BAB621B" w14:textId="77777777" w:rsidR="00B50050" w:rsidRDefault="00B50050" w:rsidP="0088127C">
            <w:pPr>
              <w:pStyle w:val="OtherTableBody"/>
            </w:pPr>
            <w:r>
              <w:t>0003</w:t>
            </w:r>
          </w:p>
        </w:tc>
        <w:tc>
          <w:tcPr>
            <w:tcW w:w="2600" w:type="dxa"/>
          </w:tcPr>
          <w:p w14:paraId="68DF8198" w14:textId="77777777" w:rsidR="00B50050" w:rsidRDefault="00B50050" w:rsidP="0088127C">
            <w:pPr>
              <w:pStyle w:val="OtherTableBody"/>
            </w:pPr>
          </w:p>
        </w:tc>
        <w:tc>
          <w:tcPr>
            <w:tcW w:w="1400" w:type="dxa"/>
          </w:tcPr>
          <w:p w14:paraId="617B919D" w14:textId="77777777" w:rsidR="00B50050" w:rsidRDefault="00B50050" w:rsidP="0088127C">
            <w:pPr>
              <w:pStyle w:val="OtherTableBody"/>
            </w:pPr>
            <w:r>
              <w:t>S09</w:t>
            </w:r>
          </w:p>
        </w:tc>
        <w:tc>
          <w:tcPr>
            <w:tcW w:w="4200" w:type="dxa"/>
          </w:tcPr>
          <w:p w14:paraId="5C8E155E" w14:textId="77777777" w:rsidR="00B50050" w:rsidRDefault="00B50050" w:rsidP="0088127C">
            <w:pPr>
              <w:pStyle w:val="OtherTableBody"/>
            </w:pPr>
            <w:r>
              <w:t>SRM/SRR - Request cancellation of service/resource on appointment</w:t>
            </w:r>
          </w:p>
        </w:tc>
      </w:tr>
      <w:tr w:rsidR="00B50050" w:rsidRPr="001D2E85" w14:paraId="69FEFD2A" w14:textId="77777777" w:rsidTr="00195548">
        <w:tc>
          <w:tcPr>
            <w:tcW w:w="600" w:type="dxa"/>
          </w:tcPr>
          <w:p w14:paraId="2F3D2ED1" w14:textId="77777777" w:rsidR="00B50050" w:rsidRDefault="00B50050" w:rsidP="0088127C">
            <w:pPr>
              <w:pStyle w:val="OtherTableBody"/>
            </w:pPr>
          </w:p>
        </w:tc>
        <w:tc>
          <w:tcPr>
            <w:tcW w:w="600" w:type="dxa"/>
          </w:tcPr>
          <w:p w14:paraId="5939D540" w14:textId="77777777" w:rsidR="00B50050" w:rsidRDefault="00B50050" w:rsidP="0088127C">
            <w:pPr>
              <w:pStyle w:val="OtherTableBody"/>
            </w:pPr>
            <w:r>
              <w:t>0003</w:t>
            </w:r>
          </w:p>
        </w:tc>
        <w:tc>
          <w:tcPr>
            <w:tcW w:w="2600" w:type="dxa"/>
          </w:tcPr>
          <w:p w14:paraId="1AB6E37A" w14:textId="77777777" w:rsidR="00B50050" w:rsidRDefault="00B50050" w:rsidP="0088127C">
            <w:pPr>
              <w:pStyle w:val="OtherTableBody"/>
            </w:pPr>
          </w:p>
        </w:tc>
        <w:tc>
          <w:tcPr>
            <w:tcW w:w="1400" w:type="dxa"/>
          </w:tcPr>
          <w:p w14:paraId="75417005" w14:textId="77777777" w:rsidR="00B50050" w:rsidRDefault="00B50050" w:rsidP="0088127C">
            <w:pPr>
              <w:pStyle w:val="OtherTableBody"/>
            </w:pPr>
            <w:r>
              <w:t>S10</w:t>
            </w:r>
          </w:p>
        </w:tc>
        <w:tc>
          <w:tcPr>
            <w:tcW w:w="4200" w:type="dxa"/>
          </w:tcPr>
          <w:p w14:paraId="6A737290" w14:textId="77777777" w:rsidR="00B50050" w:rsidRDefault="00B50050" w:rsidP="0088127C">
            <w:pPr>
              <w:pStyle w:val="OtherTableBody"/>
            </w:pPr>
            <w:r>
              <w:t>SRM/SRR - Request discontinuation of service/resource on appointment</w:t>
            </w:r>
          </w:p>
        </w:tc>
      </w:tr>
      <w:tr w:rsidR="00B50050" w:rsidRPr="001D2E85" w14:paraId="7AEFF08E" w14:textId="77777777" w:rsidTr="00195548">
        <w:tc>
          <w:tcPr>
            <w:tcW w:w="600" w:type="dxa"/>
          </w:tcPr>
          <w:p w14:paraId="764321F3" w14:textId="77777777" w:rsidR="00B50050" w:rsidRDefault="00B50050" w:rsidP="0088127C">
            <w:pPr>
              <w:pStyle w:val="OtherTableBody"/>
            </w:pPr>
          </w:p>
        </w:tc>
        <w:tc>
          <w:tcPr>
            <w:tcW w:w="600" w:type="dxa"/>
          </w:tcPr>
          <w:p w14:paraId="087A647C" w14:textId="77777777" w:rsidR="00B50050" w:rsidRDefault="00B50050" w:rsidP="0088127C">
            <w:pPr>
              <w:pStyle w:val="OtherTableBody"/>
            </w:pPr>
            <w:r>
              <w:t>0003</w:t>
            </w:r>
          </w:p>
        </w:tc>
        <w:tc>
          <w:tcPr>
            <w:tcW w:w="2600" w:type="dxa"/>
          </w:tcPr>
          <w:p w14:paraId="5A6DB09A" w14:textId="77777777" w:rsidR="00B50050" w:rsidRDefault="00B50050" w:rsidP="0088127C">
            <w:pPr>
              <w:pStyle w:val="OtherTableBody"/>
            </w:pPr>
          </w:p>
        </w:tc>
        <w:tc>
          <w:tcPr>
            <w:tcW w:w="1400" w:type="dxa"/>
          </w:tcPr>
          <w:p w14:paraId="3D1CEFB1" w14:textId="77777777" w:rsidR="00B50050" w:rsidRDefault="00B50050" w:rsidP="0088127C">
            <w:pPr>
              <w:pStyle w:val="OtherTableBody"/>
            </w:pPr>
            <w:r>
              <w:t>S11</w:t>
            </w:r>
          </w:p>
        </w:tc>
        <w:tc>
          <w:tcPr>
            <w:tcW w:w="4200" w:type="dxa"/>
          </w:tcPr>
          <w:p w14:paraId="1A243AC9" w14:textId="77777777" w:rsidR="00B50050" w:rsidRDefault="00B50050" w:rsidP="0088127C">
            <w:pPr>
              <w:pStyle w:val="OtherTableBody"/>
            </w:pPr>
            <w:r>
              <w:t>SRM/SRR - Request deletion of service/resource on appointment</w:t>
            </w:r>
          </w:p>
        </w:tc>
      </w:tr>
      <w:tr w:rsidR="00B50050" w:rsidRPr="001D2E85" w14:paraId="6F904FE3" w14:textId="77777777" w:rsidTr="00195548">
        <w:tc>
          <w:tcPr>
            <w:tcW w:w="600" w:type="dxa"/>
          </w:tcPr>
          <w:p w14:paraId="61EC78FC" w14:textId="77777777" w:rsidR="00B50050" w:rsidRDefault="00B50050" w:rsidP="0088127C">
            <w:pPr>
              <w:pStyle w:val="OtherTableBody"/>
            </w:pPr>
          </w:p>
        </w:tc>
        <w:tc>
          <w:tcPr>
            <w:tcW w:w="600" w:type="dxa"/>
          </w:tcPr>
          <w:p w14:paraId="47EA500F" w14:textId="77777777" w:rsidR="00B50050" w:rsidRDefault="00B50050" w:rsidP="0088127C">
            <w:pPr>
              <w:pStyle w:val="OtherTableBody"/>
            </w:pPr>
            <w:r>
              <w:t>0003</w:t>
            </w:r>
          </w:p>
        </w:tc>
        <w:tc>
          <w:tcPr>
            <w:tcW w:w="2600" w:type="dxa"/>
          </w:tcPr>
          <w:p w14:paraId="030E3A9A" w14:textId="77777777" w:rsidR="00B50050" w:rsidRDefault="00B50050" w:rsidP="0088127C">
            <w:pPr>
              <w:pStyle w:val="OtherTableBody"/>
            </w:pPr>
          </w:p>
        </w:tc>
        <w:tc>
          <w:tcPr>
            <w:tcW w:w="1400" w:type="dxa"/>
          </w:tcPr>
          <w:p w14:paraId="53EACFAE" w14:textId="77777777" w:rsidR="00B50050" w:rsidRDefault="00B50050" w:rsidP="0088127C">
            <w:pPr>
              <w:pStyle w:val="OtherTableBody"/>
            </w:pPr>
            <w:r>
              <w:t>S12</w:t>
            </w:r>
          </w:p>
        </w:tc>
        <w:tc>
          <w:tcPr>
            <w:tcW w:w="4200" w:type="dxa"/>
          </w:tcPr>
          <w:p w14:paraId="722E26B8" w14:textId="77777777" w:rsidR="00B50050" w:rsidRDefault="00B50050" w:rsidP="0088127C">
            <w:pPr>
              <w:pStyle w:val="OtherTableBody"/>
            </w:pPr>
            <w:r>
              <w:t>SIU/ACK - Notification of new appointment booking</w:t>
            </w:r>
          </w:p>
        </w:tc>
      </w:tr>
      <w:tr w:rsidR="00B50050" w:rsidRPr="001D2E85" w14:paraId="58DFBC3A" w14:textId="77777777" w:rsidTr="00195548">
        <w:tc>
          <w:tcPr>
            <w:tcW w:w="600" w:type="dxa"/>
          </w:tcPr>
          <w:p w14:paraId="0E5598CD" w14:textId="77777777" w:rsidR="00B50050" w:rsidRDefault="00B50050" w:rsidP="0088127C">
            <w:pPr>
              <w:pStyle w:val="OtherTableBody"/>
            </w:pPr>
          </w:p>
        </w:tc>
        <w:tc>
          <w:tcPr>
            <w:tcW w:w="600" w:type="dxa"/>
          </w:tcPr>
          <w:p w14:paraId="04D3A227" w14:textId="77777777" w:rsidR="00B50050" w:rsidRDefault="00B50050" w:rsidP="0088127C">
            <w:pPr>
              <w:pStyle w:val="OtherTableBody"/>
            </w:pPr>
            <w:r>
              <w:t>0003</w:t>
            </w:r>
          </w:p>
        </w:tc>
        <w:tc>
          <w:tcPr>
            <w:tcW w:w="2600" w:type="dxa"/>
          </w:tcPr>
          <w:p w14:paraId="4600760E" w14:textId="77777777" w:rsidR="00B50050" w:rsidRDefault="00B50050" w:rsidP="0088127C">
            <w:pPr>
              <w:pStyle w:val="OtherTableBody"/>
            </w:pPr>
          </w:p>
        </w:tc>
        <w:tc>
          <w:tcPr>
            <w:tcW w:w="1400" w:type="dxa"/>
          </w:tcPr>
          <w:p w14:paraId="1ABDC04B" w14:textId="77777777" w:rsidR="00B50050" w:rsidRDefault="00B50050" w:rsidP="0088127C">
            <w:pPr>
              <w:pStyle w:val="OtherTableBody"/>
            </w:pPr>
            <w:r>
              <w:t>S13</w:t>
            </w:r>
          </w:p>
        </w:tc>
        <w:tc>
          <w:tcPr>
            <w:tcW w:w="4200" w:type="dxa"/>
          </w:tcPr>
          <w:p w14:paraId="7C86C27A" w14:textId="77777777" w:rsidR="00B50050" w:rsidRDefault="00B50050" w:rsidP="0088127C">
            <w:pPr>
              <w:pStyle w:val="OtherTableBody"/>
            </w:pPr>
            <w:r>
              <w:t>SIU/ACK - Notification of appointment rescheduling</w:t>
            </w:r>
          </w:p>
        </w:tc>
      </w:tr>
      <w:tr w:rsidR="00B50050" w:rsidRPr="001D2E85" w14:paraId="64EF1D43" w14:textId="77777777" w:rsidTr="00195548">
        <w:tc>
          <w:tcPr>
            <w:tcW w:w="600" w:type="dxa"/>
          </w:tcPr>
          <w:p w14:paraId="1A44EB4B" w14:textId="77777777" w:rsidR="00B50050" w:rsidRDefault="00B50050" w:rsidP="0088127C">
            <w:pPr>
              <w:pStyle w:val="OtherTableBody"/>
            </w:pPr>
          </w:p>
        </w:tc>
        <w:tc>
          <w:tcPr>
            <w:tcW w:w="600" w:type="dxa"/>
          </w:tcPr>
          <w:p w14:paraId="61035723" w14:textId="77777777" w:rsidR="00B50050" w:rsidRDefault="00B50050" w:rsidP="0088127C">
            <w:pPr>
              <w:pStyle w:val="OtherTableBody"/>
            </w:pPr>
            <w:r>
              <w:t>0003</w:t>
            </w:r>
          </w:p>
        </w:tc>
        <w:tc>
          <w:tcPr>
            <w:tcW w:w="2600" w:type="dxa"/>
          </w:tcPr>
          <w:p w14:paraId="5832D113" w14:textId="77777777" w:rsidR="00B50050" w:rsidRDefault="00B50050" w:rsidP="0088127C">
            <w:pPr>
              <w:pStyle w:val="OtherTableBody"/>
            </w:pPr>
          </w:p>
        </w:tc>
        <w:tc>
          <w:tcPr>
            <w:tcW w:w="1400" w:type="dxa"/>
          </w:tcPr>
          <w:p w14:paraId="308BAD4E" w14:textId="77777777" w:rsidR="00B50050" w:rsidRDefault="00B50050" w:rsidP="0088127C">
            <w:pPr>
              <w:pStyle w:val="OtherTableBody"/>
            </w:pPr>
            <w:r>
              <w:t>S14</w:t>
            </w:r>
          </w:p>
        </w:tc>
        <w:tc>
          <w:tcPr>
            <w:tcW w:w="4200" w:type="dxa"/>
          </w:tcPr>
          <w:p w14:paraId="79845649" w14:textId="77777777" w:rsidR="00B50050" w:rsidRDefault="00B50050" w:rsidP="0088127C">
            <w:pPr>
              <w:pStyle w:val="OtherTableBody"/>
            </w:pPr>
            <w:r>
              <w:t>SIU/ACK - Notification of appointment modification</w:t>
            </w:r>
          </w:p>
        </w:tc>
      </w:tr>
      <w:tr w:rsidR="00B50050" w:rsidRPr="001D2E85" w14:paraId="1A2B8A24" w14:textId="77777777" w:rsidTr="00195548">
        <w:tc>
          <w:tcPr>
            <w:tcW w:w="600" w:type="dxa"/>
          </w:tcPr>
          <w:p w14:paraId="44427F29" w14:textId="77777777" w:rsidR="00B50050" w:rsidRDefault="00B50050" w:rsidP="0088127C">
            <w:pPr>
              <w:pStyle w:val="OtherTableBody"/>
            </w:pPr>
          </w:p>
        </w:tc>
        <w:tc>
          <w:tcPr>
            <w:tcW w:w="600" w:type="dxa"/>
          </w:tcPr>
          <w:p w14:paraId="46153058" w14:textId="77777777" w:rsidR="00B50050" w:rsidRDefault="00B50050" w:rsidP="0088127C">
            <w:pPr>
              <w:pStyle w:val="OtherTableBody"/>
            </w:pPr>
            <w:r>
              <w:t>0003</w:t>
            </w:r>
          </w:p>
        </w:tc>
        <w:tc>
          <w:tcPr>
            <w:tcW w:w="2600" w:type="dxa"/>
          </w:tcPr>
          <w:p w14:paraId="35EC81C0" w14:textId="77777777" w:rsidR="00B50050" w:rsidRDefault="00B50050" w:rsidP="0088127C">
            <w:pPr>
              <w:pStyle w:val="OtherTableBody"/>
            </w:pPr>
          </w:p>
        </w:tc>
        <w:tc>
          <w:tcPr>
            <w:tcW w:w="1400" w:type="dxa"/>
          </w:tcPr>
          <w:p w14:paraId="4D3A7E29" w14:textId="77777777" w:rsidR="00B50050" w:rsidRDefault="00B50050" w:rsidP="0088127C">
            <w:pPr>
              <w:pStyle w:val="OtherTableBody"/>
            </w:pPr>
            <w:r>
              <w:t>S15</w:t>
            </w:r>
          </w:p>
        </w:tc>
        <w:tc>
          <w:tcPr>
            <w:tcW w:w="4200" w:type="dxa"/>
          </w:tcPr>
          <w:p w14:paraId="5806DBCF" w14:textId="77777777" w:rsidR="00B50050" w:rsidRDefault="00B50050" w:rsidP="0088127C">
            <w:pPr>
              <w:pStyle w:val="OtherTableBody"/>
            </w:pPr>
            <w:r>
              <w:t>SIU/ACK - Notification of appointment cancellation</w:t>
            </w:r>
          </w:p>
        </w:tc>
      </w:tr>
      <w:tr w:rsidR="00B50050" w:rsidRPr="001D2E85" w14:paraId="72106124" w14:textId="77777777" w:rsidTr="00195548">
        <w:tc>
          <w:tcPr>
            <w:tcW w:w="600" w:type="dxa"/>
          </w:tcPr>
          <w:p w14:paraId="135F36CF" w14:textId="77777777" w:rsidR="00B50050" w:rsidRDefault="00B50050" w:rsidP="0088127C">
            <w:pPr>
              <w:pStyle w:val="OtherTableBody"/>
            </w:pPr>
          </w:p>
        </w:tc>
        <w:tc>
          <w:tcPr>
            <w:tcW w:w="600" w:type="dxa"/>
          </w:tcPr>
          <w:p w14:paraId="46C671B9" w14:textId="77777777" w:rsidR="00B50050" w:rsidRDefault="00B50050" w:rsidP="0088127C">
            <w:pPr>
              <w:pStyle w:val="OtherTableBody"/>
            </w:pPr>
            <w:r>
              <w:t>0003</w:t>
            </w:r>
          </w:p>
        </w:tc>
        <w:tc>
          <w:tcPr>
            <w:tcW w:w="2600" w:type="dxa"/>
          </w:tcPr>
          <w:p w14:paraId="4605ADD5" w14:textId="77777777" w:rsidR="00B50050" w:rsidRDefault="00B50050" w:rsidP="0088127C">
            <w:pPr>
              <w:pStyle w:val="OtherTableBody"/>
            </w:pPr>
          </w:p>
        </w:tc>
        <w:tc>
          <w:tcPr>
            <w:tcW w:w="1400" w:type="dxa"/>
          </w:tcPr>
          <w:p w14:paraId="62EAA63C" w14:textId="77777777" w:rsidR="00B50050" w:rsidRDefault="00B50050" w:rsidP="0088127C">
            <w:pPr>
              <w:pStyle w:val="OtherTableBody"/>
            </w:pPr>
            <w:r>
              <w:t>S16</w:t>
            </w:r>
          </w:p>
        </w:tc>
        <w:tc>
          <w:tcPr>
            <w:tcW w:w="4200" w:type="dxa"/>
          </w:tcPr>
          <w:p w14:paraId="5EF82E2D" w14:textId="77777777" w:rsidR="00B50050" w:rsidRDefault="00B50050" w:rsidP="0088127C">
            <w:pPr>
              <w:pStyle w:val="OtherTableBody"/>
            </w:pPr>
            <w:r>
              <w:t>SIU/ACK - Notification of appointment discontinuation</w:t>
            </w:r>
          </w:p>
        </w:tc>
      </w:tr>
      <w:tr w:rsidR="00B50050" w:rsidRPr="001D2E85" w14:paraId="1B50B996" w14:textId="77777777" w:rsidTr="00195548">
        <w:tc>
          <w:tcPr>
            <w:tcW w:w="600" w:type="dxa"/>
          </w:tcPr>
          <w:p w14:paraId="796B9863" w14:textId="77777777" w:rsidR="00B50050" w:rsidRDefault="00B50050" w:rsidP="0088127C">
            <w:pPr>
              <w:pStyle w:val="OtherTableBody"/>
            </w:pPr>
          </w:p>
        </w:tc>
        <w:tc>
          <w:tcPr>
            <w:tcW w:w="600" w:type="dxa"/>
          </w:tcPr>
          <w:p w14:paraId="2FC206FA" w14:textId="77777777" w:rsidR="00B50050" w:rsidRDefault="00B50050" w:rsidP="0088127C">
            <w:pPr>
              <w:pStyle w:val="OtherTableBody"/>
            </w:pPr>
            <w:r>
              <w:t>0003</w:t>
            </w:r>
          </w:p>
        </w:tc>
        <w:tc>
          <w:tcPr>
            <w:tcW w:w="2600" w:type="dxa"/>
          </w:tcPr>
          <w:p w14:paraId="419265C9" w14:textId="77777777" w:rsidR="00B50050" w:rsidRDefault="00B50050" w:rsidP="0088127C">
            <w:pPr>
              <w:pStyle w:val="OtherTableBody"/>
            </w:pPr>
          </w:p>
        </w:tc>
        <w:tc>
          <w:tcPr>
            <w:tcW w:w="1400" w:type="dxa"/>
          </w:tcPr>
          <w:p w14:paraId="28579601" w14:textId="77777777" w:rsidR="00B50050" w:rsidRDefault="00B50050" w:rsidP="0088127C">
            <w:pPr>
              <w:pStyle w:val="OtherTableBody"/>
            </w:pPr>
            <w:r>
              <w:t>S17</w:t>
            </w:r>
          </w:p>
        </w:tc>
        <w:tc>
          <w:tcPr>
            <w:tcW w:w="4200" w:type="dxa"/>
          </w:tcPr>
          <w:p w14:paraId="432270DD" w14:textId="77777777" w:rsidR="00B50050" w:rsidRDefault="00B50050" w:rsidP="0088127C">
            <w:pPr>
              <w:pStyle w:val="OtherTableBody"/>
            </w:pPr>
            <w:r>
              <w:t>SIU/ACK - Notification of appointment deletion</w:t>
            </w:r>
          </w:p>
        </w:tc>
      </w:tr>
      <w:tr w:rsidR="00B50050" w:rsidRPr="001D2E85" w14:paraId="7C4433BC" w14:textId="77777777" w:rsidTr="00195548">
        <w:tc>
          <w:tcPr>
            <w:tcW w:w="600" w:type="dxa"/>
          </w:tcPr>
          <w:p w14:paraId="02EC672B" w14:textId="77777777" w:rsidR="00B50050" w:rsidRDefault="00B50050" w:rsidP="0088127C">
            <w:pPr>
              <w:pStyle w:val="OtherTableBody"/>
            </w:pPr>
          </w:p>
        </w:tc>
        <w:tc>
          <w:tcPr>
            <w:tcW w:w="600" w:type="dxa"/>
          </w:tcPr>
          <w:p w14:paraId="423E8E86" w14:textId="77777777" w:rsidR="00B50050" w:rsidRDefault="00B50050" w:rsidP="0088127C">
            <w:pPr>
              <w:pStyle w:val="OtherTableBody"/>
            </w:pPr>
            <w:r>
              <w:t>0003</w:t>
            </w:r>
          </w:p>
        </w:tc>
        <w:tc>
          <w:tcPr>
            <w:tcW w:w="2600" w:type="dxa"/>
          </w:tcPr>
          <w:p w14:paraId="74EE8378" w14:textId="77777777" w:rsidR="00B50050" w:rsidRDefault="00B50050" w:rsidP="0088127C">
            <w:pPr>
              <w:pStyle w:val="OtherTableBody"/>
            </w:pPr>
          </w:p>
        </w:tc>
        <w:tc>
          <w:tcPr>
            <w:tcW w:w="1400" w:type="dxa"/>
          </w:tcPr>
          <w:p w14:paraId="7D368CCC" w14:textId="77777777" w:rsidR="00B50050" w:rsidRDefault="00B50050" w:rsidP="0088127C">
            <w:pPr>
              <w:pStyle w:val="OtherTableBody"/>
            </w:pPr>
            <w:r>
              <w:t>S18</w:t>
            </w:r>
          </w:p>
        </w:tc>
        <w:tc>
          <w:tcPr>
            <w:tcW w:w="4200" w:type="dxa"/>
          </w:tcPr>
          <w:p w14:paraId="30C47834" w14:textId="77777777" w:rsidR="00B50050" w:rsidRDefault="00B50050" w:rsidP="0088127C">
            <w:pPr>
              <w:pStyle w:val="OtherTableBody"/>
            </w:pPr>
            <w:r>
              <w:t>SIU/ACK - Notification of addition of service/resource on appointment</w:t>
            </w:r>
          </w:p>
        </w:tc>
      </w:tr>
      <w:tr w:rsidR="00B50050" w:rsidRPr="001D2E85" w14:paraId="2C8382B6" w14:textId="77777777" w:rsidTr="00195548">
        <w:tc>
          <w:tcPr>
            <w:tcW w:w="600" w:type="dxa"/>
          </w:tcPr>
          <w:p w14:paraId="5F81B31F" w14:textId="77777777" w:rsidR="00B50050" w:rsidRDefault="00B50050" w:rsidP="0088127C">
            <w:pPr>
              <w:pStyle w:val="OtherTableBody"/>
            </w:pPr>
          </w:p>
        </w:tc>
        <w:tc>
          <w:tcPr>
            <w:tcW w:w="600" w:type="dxa"/>
          </w:tcPr>
          <w:p w14:paraId="0DC1A7F9" w14:textId="77777777" w:rsidR="00B50050" w:rsidRDefault="00B50050" w:rsidP="0088127C">
            <w:pPr>
              <w:pStyle w:val="OtherTableBody"/>
            </w:pPr>
            <w:r>
              <w:t>0003</w:t>
            </w:r>
          </w:p>
        </w:tc>
        <w:tc>
          <w:tcPr>
            <w:tcW w:w="2600" w:type="dxa"/>
          </w:tcPr>
          <w:p w14:paraId="5955AAA9" w14:textId="77777777" w:rsidR="00B50050" w:rsidRDefault="00B50050" w:rsidP="0088127C">
            <w:pPr>
              <w:pStyle w:val="OtherTableBody"/>
            </w:pPr>
          </w:p>
        </w:tc>
        <w:tc>
          <w:tcPr>
            <w:tcW w:w="1400" w:type="dxa"/>
          </w:tcPr>
          <w:p w14:paraId="4680FFDE" w14:textId="77777777" w:rsidR="00B50050" w:rsidRDefault="00B50050" w:rsidP="0088127C">
            <w:pPr>
              <w:pStyle w:val="OtherTableBody"/>
            </w:pPr>
            <w:r>
              <w:t>S19</w:t>
            </w:r>
          </w:p>
        </w:tc>
        <w:tc>
          <w:tcPr>
            <w:tcW w:w="4200" w:type="dxa"/>
          </w:tcPr>
          <w:p w14:paraId="5DE4C5C2" w14:textId="77777777" w:rsidR="00B50050" w:rsidRDefault="00B50050" w:rsidP="0088127C">
            <w:pPr>
              <w:pStyle w:val="OtherTableBody"/>
            </w:pPr>
            <w:r>
              <w:t>SIU/ACK - Notification of modification of service/resource on appointment</w:t>
            </w:r>
          </w:p>
        </w:tc>
      </w:tr>
      <w:tr w:rsidR="00B50050" w:rsidRPr="001D2E85" w14:paraId="1F6A0026" w14:textId="77777777" w:rsidTr="00195548">
        <w:tc>
          <w:tcPr>
            <w:tcW w:w="600" w:type="dxa"/>
          </w:tcPr>
          <w:p w14:paraId="4C3A54C9" w14:textId="77777777" w:rsidR="00B50050" w:rsidRDefault="00B50050" w:rsidP="0088127C">
            <w:pPr>
              <w:pStyle w:val="OtherTableBody"/>
            </w:pPr>
          </w:p>
        </w:tc>
        <w:tc>
          <w:tcPr>
            <w:tcW w:w="600" w:type="dxa"/>
          </w:tcPr>
          <w:p w14:paraId="74D38699" w14:textId="77777777" w:rsidR="00B50050" w:rsidRDefault="00B50050" w:rsidP="0088127C">
            <w:pPr>
              <w:pStyle w:val="OtherTableBody"/>
            </w:pPr>
            <w:r>
              <w:t>0003</w:t>
            </w:r>
          </w:p>
        </w:tc>
        <w:tc>
          <w:tcPr>
            <w:tcW w:w="2600" w:type="dxa"/>
          </w:tcPr>
          <w:p w14:paraId="71DF84C7" w14:textId="77777777" w:rsidR="00B50050" w:rsidRDefault="00B50050" w:rsidP="0088127C">
            <w:pPr>
              <w:pStyle w:val="OtherTableBody"/>
            </w:pPr>
          </w:p>
        </w:tc>
        <w:tc>
          <w:tcPr>
            <w:tcW w:w="1400" w:type="dxa"/>
          </w:tcPr>
          <w:p w14:paraId="26F5C765" w14:textId="77777777" w:rsidR="00B50050" w:rsidRDefault="00B50050" w:rsidP="0088127C">
            <w:pPr>
              <w:pStyle w:val="OtherTableBody"/>
            </w:pPr>
            <w:r>
              <w:t>S20</w:t>
            </w:r>
          </w:p>
        </w:tc>
        <w:tc>
          <w:tcPr>
            <w:tcW w:w="4200" w:type="dxa"/>
          </w:tcPr>
          <w:p w14:paraId="3DEF4655" w14:textId="77777777" w:rsidR="00B50050" w:rsidRDefault="00B50050" w:rsidP="0088127C">
            <w:pPr>
              <w:pStyle w:val="OtherTableBody"/>
            </w:pPr>
            <w:r>
              <w:t>SIU/ACK - Notification of cancellation of service/resource on appointment</w:t>
            </w:r>
          </w:p>
        </w:tc>
      </w:tr>
      <w:tr w:rsidR="00B50050" w:rsidRPr="001D2E85" w14:paraId="20A9404C" w14:textId="77777777" w:rsidTr="00195548">
        <w:tc>
          <w:tcPr>
            <w:tcW w:w="600" w:type="dxa"/>
          </w:tcPr>
          <w:p w14:paraId="40948068" w14:textId="77777777" w:rsidR="00B50050" w:rsidRDefault="00B50050" w:rsidP="0088127C">
            <w:pPr>
              <w:pStyle w:val="OtherTableBody"/>
            </w:pPr>
          </w:p>
        </w:tc>
        <w:tc>
          <w:tcPr>
            <w:tcW w:w="600" w:type="dxa"/>
          </w:tcPr>
          <w:p w14:paraId="1C0EDE04" w14:textId="77777777" w:rsidR="00B50050" w:rsidRDefault="00B50050" w:rsidP="0088127C">
            <w:pPr>
              <w:pStyle w:val="OtherTableBody"/>
            </w:pPr>
            <w:r>
              <w:t>0003</w:t>
            </w:r>
          </w:p>
        </w:tc>
        <w:tc>
          <w:tcPr>
            <w:tcW w:w="2600" w:type="dxa"/>
          </w:tcPr>
          <w:p w14:paraId="0167F6D4" w14:textId="77777777" w:rsidR="00B50050" w:rsidRDefault="00B50050" w:rsidP="0088127C">
            <w:pPr>
              <w:pStyle w:val="OtherTableBody"/>
            </w:pPr>
          </w:p>
        </w:tc>
        <w:tc>
          <w:tcPr>
            <w:tcW w:w="1400" w:type="dxa"/>
          </w:tcPr>
          <w:p w14:paraId="0C74DF69" w14:textId="77777777" w:rsidR="00B50050" w:rsidRDefault="00B50050" w:rsidP="0088127C">
            <w:pPr>
              <w:pStyle w:val="OtherTableBody"/>
            </w:pPr>
            <w:r>
              <w:t>S21</w:t>
            </w:r>
          </w:p>
        </w:tc>
        <w:tc>
          <w:tcPr>
            <w:tcW w:w="4200" w:type="dxa"/>
          </w:tcPr>
          <w:p w14:paraId="7AAB820E" w14:textId="77777777" w:rsidR="00B50050" w:rsidRDefault="00B50050" w:rsidP="0088127C">
            <w:pPr>
              <w:pStyle w:val="OtherTableBody"/>
            </w:pPr>
            <w:r>
              <w:t>SIU/ACK - Notification of discontinuation of service/resource on appointment</w:t>
            </w:r>
          </w:p>
        </w:tc>
      </w:tr>
      <w:tr w:rsidR="00B50050" w:rsidRPr="001D2E85" w14:paraId="70A124C5" w14:textId="77777777" w:rsidTr="00195548">
        <w:tc>
          <w:tcPr>
            <w:tcW w:w="600" w:type="dxa"/>
          </w:tcPr>
          <w:p w14:paraId="18146061" w14:textId="77777777" w:rsidR="00B50050" w:rsidRDefault="00B50050" w:rsidP="0088127C">
            <w:pPr>
              <w:pStyle w:val="OtherTableBody"/>
            </w:pPr>
          </w:p>
        </w:tc>
        <w:tc>
          <w:tcPr>
            <w:tcW w:w="600" w:type="dxa"/>
          </w:tcPr>
          <w:p w14:paraId="60C228A0" w14:textId="77777777" w:rsidR="00B50050" w:rsidRDefault="00B50050" w:rsidP="0088127C">
            <w:pPr>
              <w:pStyle w:val="OtherTableBody"/>
            </w:pPr>
            <w:r>
              <w:t>0003</w:t>
            </w:r>
          </w:p>
        </w:tc>
        <w:tc>
          <w:tcPr>
            <w:tcW w:w="2600" w:type="dxa"/>
          </w:tcPr>
          <w:p w14:paraId="139D7598" w14:textId="77777777" w:rsidR="00B50050" w:rsidRDefault="00B50050" w:rsidP="0088127C">
            <w:pPr>
              <w:pStyle w:val="OtherTableBody"/>
            </w:pPr>
          </w:p>
        </w:tc>
        <w:tc>
          <w:tcPr>
            <w:tcW w:w="1400" w:type="dxa"/>
          </w:tcPr>
          <w:p w14:paraId="1AB4F82D" w14:textId="77777777" w:rsidR="00B50050" w:rsidRDefault="00B50050" w:rsidP="0088127C">
            <w:pPr>
              <w:pStyle w:val="OtherTableBody"/>
            </w:pPr>
            <w:r>
              <w:t>S22</w:t>
            </w:r>
          </w:p>
        </w:tc>
        <w:tc>
          <w:tcPr>
            <w:tcW w:w="4200" w:type="dxa"/>
          </w:tcPr>
          <w:p w14:paraId="2BA1936A" w14:textId="77777777" w:rsidR="00B50050" w:rsidRDefault="00B50050" w:rsidP="0088127C">
            <w:pPr>
              <w:pStyle w:val="OtherTableBody"/>
            </w:pPr>
            <w:r>
              <w:t>SIU/ACK - Notification of deletion of service/resource on appointment</w:t>
            </w:r>
          </w:p>
        </w:tc>
      </w:tr>
      <w:tr w:rsidR="00B50050" w:rsidRPr="001D2E85" w14:paraId="0DFC3672" w14:textId="77777777" w:rsidTr="00195548">
        <w:tc>
          <w:tcPr>
            <w:tcW w:w="600" w:type="dxa"/>
          </w:tcPr>
          <w:p w14:paraId="710C7C8B" w14:textId="77777777" w:rsidR="00B50050" w:rsidRDefault="00B50050" w:rsidP="0088127C">
            <w:pPr>
              <w:pStyle w:val="OtherTableBody"/>
            </w:pPr>
          </w:p>
        </w:tc>
        <w:tc>
          <w:tcPr>
            <w:tcW w:w="600" w:type="dxa"/>
          </w:tcPr>
          <w:p w14:paraId="0712DEC1" w14:textId="77777777" w:rsidR="00B50050" w:rsidRDefault="00B50050" w:rsidP="0088127C">
            <w:pPr>
              <w:pStyle w:val="OtherTableBody"/>
            </w:pPr>
            <w:r>
              <w:t>0003</w:t>
            </w:r>
          </w:p>
        </w:tc>
        <w:tc>
          <w:tcPr>
            <w:tcW w:w="2600" w:type="dxa"/>
          </w:tcPr>
          <w:p w14:paraId="79F84822" w14:textId="77777777" w:rsidR="00B50050" w:rsidRDefault="00B50050" w:rsidP="0088127C">
            <w:pPr>
              <w:pStyle w:val="OtherTableBody"/>
            </w:pPr>
          </w:p>
        </w:tc>
        <w:tc>
          <w:tcPr>
            <w:tcW w:w="1400" w:type="dxa"/>
          </w:tcPr>
          <w:p w14:paraId="44F43F21" w14:textId="77777777" w:rsidR="00B50050" w:rsidRDefault="00B50050" w:rsidP="0088127C">
            <w:pPr>
              <w:pStyle w:val="OtherTableBody"/>
            </w:pPr>
            <w:r>
              <w:t>S23</w:t>
            </w:r>
          </w:p>
        </w:tc>
        <w:tc>
          <w:tcPr>
            <w:tcW w:w="4200" w:type="dxa"/>
          </w:tcPr>
          <w:p w14:paraId="6926BBB6" w14:textId="77777777" w:rsidR="00B50050" w:rsidRDefault="00B50050" w:rsidP="0088127C">
            <w:pPr>
              <w:pStyle w:val="OtherTableBody"/>
            </w:pPr>
            <w:r>
              <w:t>SIU/ACK - Notification of blocked schedule time slot(s)</w:t>
            </w:r>
          </w:p>
        </w:tc>
      </w:tr>
      <w:tr w:rsidR="00B50050" w:rsidRPr="001D2E85" w14:paraId="36981FA5" w14:textId="77777777" w:rsidTr="00195548">
        <w:tc>
          <w:tcPr>
            <w:tcW w:w="600" w:type="dxa"/>
          </w:tcPr>
          <w:p w14:paraId="1FC17A86" w14:textId="77777777" w:rsidR="00B50050" w:rsidRDefault="00B50050" w:rsidP="0088127C">
            <w:pPr>
              <w:pStyle w:val="OtherTableBody"/>
            </w:pPr>
          </w:p>
        </w:tc>
        <w:tc>
          <w:tcPr>
            <w:tcW w:w="600" w:type="dxa"/>
          </w:tcPr>
          <w:p w14:paraId="5C86289D" w14:textId="77777777" w:rsidR="00B50050" w:rsidRDefault="00B50050" w:rsidP="0088127C">
            <w:pPr>
              <w:pStyle w:val="OtherTableBody"/>
            </w:pPr>
            <w:r>
              <w:t>0003</w:t>
            </w:r>
          </w:p>
        </w:tc>
        <w:tc>
          <w:tcPr>
            <w:tcW w:w="2600" w:type="dxa"/>
          </w:tcPr>
          <w:p w14:paraId="21D1093F" w14:textId="77777777" w:rsidR="00B50050" w:rsidRDefault="00B50050" w:rsidP="0088127C">
            <w:pPr>
              <w:pStyle w:val="OtherTableBody"/>
            </w:pPr>
          </w:p>
        </w:tc>
        <w:tc>
          <w:tcPr>
            <w:tcW w:w="1400" w:type="dxa"/>
          </w:tcPr>
          <w:p w14:paraId="6B5C732D" w14:textId="77777777" w:rsidR="00B50050" w:rsidRDefault="00B50050" w:rsidP="0088127C">
            <w:pPr>
              <w:pStyle w:val="OtherTableBody"/>
            </w:pPr>
            <w:r>
              <w:t>S24</w:t>
            </w:r>
          </w:p>
        </w:tc>
        <w:tc>
          <w:tcPr>
            <w:tcW w:w="4200" w:type="dxa"/>
          </w:tcPr>
          <w:p w14:paraId="54BB7584" w14:textId="77777777" w:rsidR="00B50050" w:rsidRDefault="00B50050" w:rsidP="0088127C">
            <w:pPr>
              <w:pStyle w:val="OtherTableBody"/>
            </w:pPr>
            <w:r>
              <w:t>SIU/ACK - Notification of opened ("unblocked") schedule time slot(s)</w:t>
            </w:r>
          </w:p>
        </w:tc>
      </w:tr>
      <w:tr w:rsidR="00B50050" w:rsidRPr="001D2E85" w14:paraId="4302D795" w14:textId="77777777" w:rsidTr="00195548">
        <w:tc>
          <w:tcPr>
            <w:tcW w:w="600" w:type="dxa"/>
          </w:tcPr>
          <w:p w14:paraId="0502DCDB" w14:textId="77777777" w:rsidR="00B50050" w:rsidRDefault="00B50050" w:rsidP="0088127C">
            <w:pPr>
              <w:pStyle w:val="OtherTableBody"/>
            </w:pPr>
          </w:p>
        </w:tc>
        <w:tc>
          <w:tcPr>
            <w:tcW w:w="600" w:type="dxa"/>
          </w:tcPr>
          <w:p w14:paraId="59DF5DDA" w14:textId="77777777" w:rsidR="00B50050" w:rsidRDefault="00B50050" w:rsidP="0088127C">
            <w:pPr>
              <w:pStyle w:val="OtherTableBody"/>
            </w:pPr>
            <w:r>
              <w:t>0003</w:t>
            </w:r>
          </w:p>
        </w:tc>
        <w:tc>
          <w:tcPr>
            <w:tcW w:w="2600" w:type="dxa"/>
          </w:tcPr>
          <w:p w14:paraId="6920590C" w14:textId="77777777" w:rsidR="00B50050" w:rsidRDefault="00B50050" w:rsidP="0088127C">
            <w:pPr>
              <w:pStyle w:val="OtherTableBody"/>
            </w:pPr>
          </w:p>
        </w:tc>
        <w:tc>
          <w:tcPr>
            <w:tcW w:w="1400" w:type="dxa"/>
          </w:tcPr>
          <w:p w14:paraId="19050DEF" w14:textId="77777777" w:rsidR="00B50050" w:rsidRDefault="00B50050" w:rsidP="0088127C">
            <w:pPr>
              <w:pStyle w:val="OtherTableBody"/>
            </w:pPr>
            <w:r>
              <w:t>S25</w:t>
            </w:r>
          </w:p>
        </w:tc>
        <w:tc>
          <w:tcPr>
            <w:tcW w:w="4200" w:type="dxa"/>
          </w:tcPr>
          <w:p w14:paraId="71F444DD" w14:textId="77777777" w:rsidR="00B50050" w:rsidRDefault="00B50050" w:rsidP="0088127C">
            <w:pPr>
              <w:pStyle w:val="OtherTableBody"/>
            </w:pPr>
            <w:r>
              <w:t>SQM/SQR - Schedule query message and response</w:t>
            </w:r>
          </w:p>
        </w:tc>
      </w:tr>
      <w:tr w:rsidR="00B50050" w:rsidRPr="001D2E85" w14:paraId="72F97F5B" w14:textId="77777777" w:rsidTr="00195548">
        <w:tc>
          <w:tcPr>
            <w:tcW w:w="600" w:type="dxa"/>
          </w:tcPr>
          <w:p w14:paraId="5F154E5C" w14:textId="77777777" w:rsidR="00B50050" w:rsidRDefault="00B50050" w:rsidP="0088127C">
            <w:pPr>
              <w:pStyle w:val="OtherTableBody"/>
            </w:pPr>
          </w:p>
        </w:tc>
        <w:tc>
          <w:tcPr>
            <w:tcW w:w="600" w:type="dxa"/>
          </w:tcPr>
          <w:p w14:paraId="4F6C1A74" w14:textId="77777777" w:rsidR="00B50050" w:rsidRDefault="00B50050" w:rsidP="0088127C">
            <w:pPr>
              <w:pStyle w:val="OtherTableBody"/>
            </w:pPr>
            <w:r>
              <w:t>0003</w:t>
            </w:r>
          </w:p>
        </w:tc>
        <w:tc>
          <w:tcPr>
            <w:tcW w:w="2600" w:type="dxa"/>
          </w:tcPr>
          <w:p w14:paraId="013FB7B9" w14:textId="77777777" w:rsidR="00B50050" w:rsidRDefault="00B50050" w:rsidP="0088127C">
            <w:pPr>
              <w:pStyle w:val="OtherTableBody"/>
            </w:pPr>
          </w:p>
        </w:tc>
        <w:tc>
          <w:tcPr>
            <w:tcW w:w="1400" w:type="dxa"/>
          </w:tcPr>
          <w:p w14:paraId="0477F70C" w14:textId="77777777" w:rsidR="00B50050" w:rsidRDefault="00B50050" w:rsidP="0088127C">
            <w:pPr>
              <w:pStyle w:val="OtherTableBody"/>
            </w:pPr>
            <w:r>
              <w:t>S26</w:t>
            </w:r>
          </w:p>
        </w:tc>
        <w:tc>
          <w:tcPr>
            <w:tcW w:w="4200" w:type="dxa"/>
          </w:tcPr>
          <w:p w14:paraId="094D3BBD" w14:textId="77777777" w:rsidR="00B50050" w:rsidRDefault="00B50050" w:rsidP="0088127C">
            <w:pPr>
              <w:pStyle w:val="OtherTableBody"/>
            </w:pPr>
            <w:r>
              <w:t>SIU/ACK Notification that patient did not show up for schedule appointment</w:t>
            </w:r>
          </w:p>
        </w:tc>
      </w:tr>
      <w:tr w:rsidR="00B50050" w:rsidRPr="001D2E85" w14:paraId="6398ABC2" w14:textId="77777777" w:rsidTr="00195548">
        <w:tc>
          <w:tcPr>
            <w:tcW w:w="600" w:type="dxa"/>
          </w:tcPr>
          <w:p w14:paraId="6897C1BF" w14:textId="77777777" w:rsidR="00B50050" w:rsidRDefault="00B50050" w:rsidP="0088127C">
            <w:pPr>
              <w:pStyle w:val="OtherTableBody"/>
            </w:pPr>
          </w:p>
        </w:tc>
        <w:tc>
          <w:tcPr>
            <w:tcW w:w="600" w:type="dxa"/>
          </w:tcPr>
          <w:p w14:paraId="20F099D3" w14:textId="77777777" w:rsidR="00B50050" w:rsidRDefault="00B50050" w:rsidP="0088127C">
            <w:pPr>
              <w:pStyle w:val="OtherTableBody"/>
            </w:pPr>
            <w:r>
              <w:t>0003</w:t>
            </w:r>
          </w:p>
        </w:tc>
        <w:tc>
          <w:tcPr>
            <w:tcW w:w="2600" w:type="dxa"/>
          </w:tcPr>
          <w:p w14:paraId="4949FA89" w14:textId="77777777" w:rsidR="00B50050" w:rsidRDefault="00B50050" w:rsidP="0088127C">
            <w:pPr>
              <w:pStyle w:val="OtherTableBody"/>
            </w:pPr>
          </w:p>
        </w:tc>
        <w:tc>
          <w:tcPr>
            <w:tcW w:w="1400" w:type="dxa"/>
          </w:tcPr>
          <w:p w14:paraId="361D2D2A" w14:textId="77777777" w:rsidR="00B50050" w:rsidRDefault="00B50050" w:rsidP="0088127C">
            <w:pPr>
              <w:pStyle w:val="OtherTableBody"/>
            </w:pPr>
            <w:r>
              <w:t>S27</w:t>
            </w:r>
          </w:p>
        </w:tc>
        <w:tc>
          <w:tcPr>
            <w:tcW w:w="4200" w:type="dxa"/>
          </w:tcPr>
          <w:p w14:paraId="185A8478" w14:textId="77777777" w:rsidR="00B50050" w:rsidRDefault="00B50050" w:rsidP="0088127C">
            <w:pPr>
              <w:pStyle w:val="OtherTableBody"/>
            </w:pPr>
            <w:r>
              <w:t>SIU/ACK - Broadcast Notification of Scheduled Appointments</w:t>
            </w:r>
          </w:p>
        </w:tc>
      </w:tr>
      <w:tr w:rsidR="00B50050" w:rsidRPr="001D2E85" w14:paraId="4346F733" w14:textId="77777777" w:rsidTr="00195548">
        <w:tc>
          <w:tcPr>
            <w:tcW w:w="600" w:type="dxa"/>
          </w:tcPr>
          <w:p w14:paraId="73022C35" w14:textId="77777777" w:rsidR="00B50050" w:rsidRDefault="00B50050" w:rsidP="0088127C">
            <w:pPr>
              <w:pStyle w:val="OtherTableBody"/>
            </w:pPr>
          </w:p>
        </w:tc>
        <w:tc>
          <w:tcPr>
            <w:tcW w:w="600" w:type="dxa"/>
          </w:tcPr>
          <w:p w14:paraId="3566DB53" w14:textId="77777777" w:rsidR="00B50050" w:rsidRDefault="00B50050" w:rsidP="0088127C">
            <w:pPr>
              <w:pStyle w:val="OtherTableBody"/>
            </w:pPr>
            <w:r>
              <w:t>0003</w:t>
            </w:r>
          </w:p>
        </w:tc>
        <w:tc>
          <w:tcPr>
            <w:tcW w:w="2600" w:type="dxa"/>
          </w:tcPr>
          <w:p w14:paraId="45F8D28C" w14:textId="77777777" w:rsidR="00B50050" w:rsidRDefault="00B50050" w:rsidP="0088127C">
            <w:pPr>
              <w:pStyle w:val="OtherTableBody"/>
            </w:pPr>
          </w:p>
        </w:tc>
        <w:tc>
          <w:tcPr>
            <w:tcW w:w="1400" w:type="dxa"/>
          </w:tcPr>
          <w:p w14:paraId="75B22510" w14:textId="77777777" w:rsidR="00B50050" w:rsidRDefault="00B50050" w:rsidP="0088127C">
            <w:pPr>
              <w:pStyle w:val="OtherTableBody"/>
            </w:pPr>
            <w:r>
              <w:t>S28</w:t>
            </w:r>
          </w:p>
        </w:tc>
        <w:tc>
          <w:tcPr>
            <w:tcW w:w="4200" w:type="dxa"/>
          </w:tcPr>
          <w:p w14:paraId="4E44DFB5" w14:textId="77777777" w:rsidR="00B50050" w:rsidRDefault="00B50050" w:rsidP="0088127C">
            <w:pPr>
              <w:pStyle w:val="OtherTableBody"/>
            </w:pPr>
            <w:r>
              <w:t>SLR/SLS - Request new sterilization lot</w:t>
            </w:r>
          </w:p>
        </w:tc>
      </w:tr>
      <w:tr w:rsidR="00B50050" w:rsidRPr="001D2E85" w14:paraId="282207D7" w14:textId="77777777" w:rsidTr="00195548">
        <w:tc>
          <w:tcPr>
            <w:tcW w:w="600" w:type="dxa"/>
          </w:tcPr>
          <w:p w14:paraId="14862E34" w14:textId="77777777" w:rsidR="00B50050" w:rsidRDefault="00B50050" w:rsidP="0088127C">
            <w:pPr>
              <w:pStyle w:val="OtherTableBody"/>
            </w:pPr>
          </w:p>
        </w:tc>
        <w:tc>
          <w:tcPr>
            <w:tcW w:w="600" w:type="dxa"/>
          </w:tcPr>
          <w:p w14:paraId="7AA75016" w14:textId="77777777" w:rsidR="00B50050" w:rsidRDefault="00B50050" w:rsidP="0088127C">
            <w:pPr>
              <w:pStyle w:val="OtherTableBody"/>
            </w:pPr>
            <w:r>
              <w:t>0003</w:t>
            </w:r>
          </w:p>
        </w:tc>
        <w:tc>
          <w:tcPr>
            <w:tcW w:w="2600" w:type="dxa"/>
          </w:tcPr>
          <w:p w14:paraId="7FB85BF7" w14:textId="77777777" w:rsidR="00B50050" w:rsidRDefault="00B50050" w:rsidP="0088127C">
            <w:pPr>
              <w:pStyle w:val="OtherTableBody"/>
            </w:pPr>
          </w:p>
        </w:tc>
        <w:tc>
          <w:tcPr>
            <w:tcW w:w="1400" w:type="dxa"/>
          </w:tcPr>
          <w:p w14:paraId="5EAD1C39" w14:textId="77777777" w:rsidR="00B50050" w:rsidRDefault="00B50050" w:rsidP="0088127C">
            <w:pPr>
              <w:pStyle w:val="OtherTableBody"/>
            </w:pPr>
            <w:r>
              <w:t>S29</w:t>
            </w:r>
          </w:p>
        </w:tc>
        <w:tc>
          <w:tcPr>
            <w:tcW w:w="4200" w:type="dxa"/>
          </w:tcPr>
          <w:p w14:paraId="32209C89" w14:textId="77777777" w:rsidR="00B50050" w:rsidRDefault="00B50050" w:rsidP="0088127C">
            <w:pPr>
              <w:pStyle w:val="OtherTableBody"/>
            </w:pPr>
            <w:r>
              <w:t>SLR/SLS - Request Sterilization lot deletion</w:t>
            </w:r>
          </w:p>
        </w:tc>
      </w:tr>
      <w:tr w:rsidR="00B50050" w14:paraId="1F035097" w14:textId="77777777" w:rsidTr="00195548">
        <w:tc>
          <w:tcPr>
            <w:tcW w:w="600" w:type="dxa"/>
          </w:tcPr>
          <w:p w14:paraId="3C93954D" w14:textId="77777777" w:rsidR="00B50050" w:rsidRDefault="00B50050" w:rsidP="0088127C">
            <w:pPr>
              <w:pStyle w:val="OtherTableBody"/>
            </w:pPr>
          </w:p>
        </w:tc>
        <w:tc>
          <w:tcPr>
            <w:tcW w:w="600" w:type="dxa"/>
          </w:tcPr>
          <w:p w14:paraId="04D38EC8" w14:textId="77777777" w:rsidR="00B50050" w:rsidRDefault="00B50050" w:rsidP="0088127C">
            <w:pPr>
              <w:pStyle w:val="OtherTableBody"/>
            </w:pPr>
            <w:r>
              <w:t>0003</w:t>
            </w:r>
          </w:p>
        </w:tc>
        <w:tc>
          <w:tcPr>
            <w:tcW w:w="2600" w:type="dxa"/>
          </w:tcPr>
          <w:p w14:paraId="43194009" w14:textId="77777777" w:rsidR="00B50050" w:rsidRDefault="00B50050" w:rsidP="0088127C">
            <w:pPr>
              <w:pStyle w:val="OtherTableBody"/>
            </w:pPr>
          </w:p>
        </w:tc>
        <w:tc>
          <w:tcPr>
            <w:tcW w:w="1400" w:type="dxa"/>
          </w:tcPr>
          <w:p w14:paraId="3ABA67A5" w14:textId="77777777" w:rsidR="00B50050" w:rsidRDefault="00B50050" w:rsidP="0088127C">
            <w:pPr>
              <w:pStyle w:val="OtherTableBody"/>
            </w:pPr>
            <w:r>
              <w:t>S30</w:t>
            </w:r>
          </w:p>
        </w:tc>
        <w:tc>
          <w:tcPr>
            <w:tcW w:w="4200" w:type="dxa"/>
          </w:tcPr>
          <w:p w14:paraId="1C26FEA2" w14:textId="77777777" w:rsidR="00B50050" w:rsidRDefault="00B50050" w:rsidP="0088127C">
            <w:pPr>
              <w:pStyle w:val="OtherTableBody"/>
            </w:pPr>
            <w:r>
              <w:t>STI/STS - Request item</w:t>
            </w:r>
          </w:p>
        </w:tc>
      </w:tr>
      <w:tr w:rsidR="00B50050" w:rsidRPr="001D2E85" w14:paraId="07A3720B" w14:textId="77777777" w:rsidTr="00195548">
        <w:tc>
          <w:tcPr>
            <w:tcW w:w="600" w:type="dxa"/>
          </w:tcPr>
          <w:p w14:paraId="5D376C1F" w14:textId="77777777" w:rsidR="00B50050" w:rsidRDefault="00B50050" w:rsidP="0088127C">
            <w:pPr>
              <w:pStyle w:val="OtherTableBody"/>
            </w:pPr>
          </w:p>
        </w:tc>
        <w:tc>
          <w:tcPr>
            <w:tcW w:w="600" w:type="dxa"/>
          </w:tcPr>
          <w:p w14:paraId="323BD51A" w14:textId="77777777" w:rsidR="00B50050" w:rsidRDefault="00B50050" w:rsidP="0088127C">
            <w:pPr>
              <w:pStyle w:val="OtherTableBody"/>
            </w:pPr>
            <w:r>
              <w:t>0003</w:t>
            </w:r>
          </w:p>
        </w:tc>
        <w:tc>
          <w:tcPr>
            <w:tcW w:w="2600" w:type="dxa"/>
          </w:tcPr>
          <w:p w14:paraId="3C6B193E" w14:textId="77777777" w:rsidR="00B50050" w:rsidRDefault="00B50050" w:rsidP="0088127C">
            <w:pPr>
              <w:pStyle w:val="OtherTableBody"/>
            </w:pPr>
          </w:p>
        </w:tc>
        <w:tc>
          <w:tcPr>
            <w:tcW w:w="1400" w:type="dxa"/>
          </w:tcPr>
          <w:p w14:paraId="73B42E58" w14:textId="77777777" w:rsidR="00B50050" w:rsidRDefault="00B50050" w:rsidP="0088127C">
            <w:pPr>
              <w:pStyle w:val="OtherTableBody"/>
            </w:pPr>
            <w:r>
              <w:t>S31</w:t>
            </w:r>
          </w:p>
        </w:tc>
        <w:tc>
          <w:tcPr>
            <w:tcW w:w="4200" w:type="dxa"/>
          </w:tcPr>
          <w:p w14:paraId="6262E977" w14:textId="77777777" w:rsidR="00B50050" w:rsidRDefault="00B50050" w:rsidP="0088127C">
            <w:pPr>
              <w:pStyle w:val="OtherTableBody"/>
            </w:pPr>
            <w:r>
              <w:t>SDR/SDS - Request anti-microbial device data</w:t>
            </w:r>
          </w:p>
        </w:tc>
      </w:tr>
      <w:tr w:rsidR="00B50050" w:rsidRPr="001D2E85" w14:paraId="74DB1BC9" w14:textId="77777777" w:rsidTr="00195548">
        <w:tc>
          <w:tcPr>
            <w:tcW w:w="600" w:type="dxa"/>
          </w:tcPr>
          <w:p w14:paraId="245AD47C" w14:textId="77777777" w:rsidR="00B50050" w:rsidRDefault="00B50050" w:rsidP="0088127C">
            <w:pPr>
              <w:pStyle w:val="OtherTableBody"/>
            </w:pPr>
          </w:p>
        </w:tc>
        <w:tc>
          <w:tcPr>
            <w:tcW w:w="600" w:type="dxa"/>
          </w:tcPr>
          <w:p w14:paraId="4B964D46" w14:textId="77777777" w:rsidR="00B50050" w:rsidRDefault="00B50050" w:rsidP="0088127C">
            <w:pPr>
              <w:pStyle w:val="OtherTableBody"/>
            </w:pPr>
            <w:r>
              <w:t>0003</w:t>
            </w:r>
          </w:p>
        </w:tc>
        <w:tc>
          <w:tcPr>
            <w:tcW w:w="2600" w:type="dxa"/>
          </w:tcPr>
          <w:p w14:paraId="601F410E" w14:textId="77777777" w:rsidR="00B50050" w:rsidRDefault="00B50050" w:rsidP="0088127C">
            <w:pPr>
              <w:pStyle w:val="OtherTableBody"/>
            </w:pPr>
          </w:p>
        </w:tc>
        <w:tc>
          <w:tcPr>
            <w:tcW w:w="1400" w:type="dxa"/>
          </w:tcPr>
          <w:p w14:paraId="2A0FB2FE" w14:textId="77777777" w:rsidR="00B50050" w:rsidRDefault="00B50050" w:rsidP="0088127C">
            <w:pPr>
              <w:pStyle w:val="OtherTableBody"/>
            </w:pPr>
            <w:r>
              <w:t>S32</w:t>
            </w:r>
          </w:p>
        </w:tc>
        <w:tc>
          <w:tcPr>
            <w:tcW w:w="4200" w:type="dxa"/>
          </w:tcPr>
          <w:p w14:paraId="37528C3F" w14:textId="77777777" w:rsidR="00B50050" w:rsidRDefault="00B50050" w:rsidP="0088127C">
            <w:pPr>
              <w:pStyle w:val="OtherTableBody"/>
            </w:pPr>
            <w:r>
              <w:t>SMD/SMS - Request anti-microbial device cycle data</w:t>
            </w:r>
          </w:p>
        </w:tc>
      </w:tr>
      <w:tr w:rsidR="00B50050" w:rsidRPr="001D2E85" w14:paraId="497D59DC" w14:textId="77777777" w:rsidTr="00195548">
        <w:tc>
          <w:tcPr>
            <w:tcW w:w="600" w:type="dxa"/>
          </w:tcPr>
          <w:p w14:paraId="14C5D220" w14:textId="77777777" w:rsidR="00B50050" w:rsidRDefault="00B50050" w:rsidP="0088127C">
            <w:pPr>
              <w:pStyle w:val="OtherTableBody"/>
            </w:pPr>
          </w:p>
        </w:tc>
        <w:tc>
          <w:tcPr>
            <w:tcW w:w="600" w:type="dxa"/>
          </w:tcPr>
          <w:p w14:paraId="041AE2E1" w14:textId="77777777" w:rsidR="00B50050" w:rsidRDefault="00B50050" w:rsidP="0088127C">
            <w:pPr>
              <w:pStyle w:val="OtherTableBody"/>
            </w:pPr>
            <w:r>
              <w:t>0003</w:t>
            </w:r>
          </w:p>
        </w:tc>
        <w:tc>
          <w:tcPr>
            <w:tcW w:w="2600" w:type="dxa"/>
          </w:tcPr>
          <w:p w14:paraId="167E8FA2" w14:textId="77777777" w:rsidR="00B50050" w:rsidRDefault="00B50050" w:rsidP="0088127C">
            <w:pPr>
              <w:pStyle w:val="OtherTableBody"/>
            </w:pPr>
          </w:p>
        </w:tc>
        <w:tc>
          <w:tcPr>
            <w:tcW w:w="1400" w:type="dxa"/>
          </w:tcPr>
          <w:p w14:paraId="1058EEAE" w14:textId="77777777" w:rsidR="00B50050" w:rsidRDefault="00B50050" w:rsidP="0088127C">
            <w:pPr>
              <w:pStyle w:val="OtherTableBody"/>
            </w:pPr>
            <w:r>
              <w:t>S33</w:t>
            </w:r>
          </w:p>
        </w:tc>
        <w:tc>
          <w:tcPr>
            <w:tcW w:w="4200" w:type="dxa"/>
          </w:tcPr>
          <w:p w14:paraId="3EC93EDC" w14:textId="77777777" w:rsidR="00B50050" w:rsidRDefault="00B50050" w:rsidP="0088127C">
            <w:pPr>
              <w:pStyle w:val="OtherTableBody"/>
            </w:pPr>
            <w:r>
              <w:t>STC/ACK - Notification of sterilization configuration</w:t>
            </w:r>
          </w:p>
        </w:tc>
      </w:tr>
      <w:tr w:rsidR="00B50050" w:rsidRPr="001D2E85" w14:paraId="22F30E9E" w14:textId="77777777" w:rsidTr="00195548">
        <w:tc>
          <w:tcPr>
            <w:tcW w:w="600" w:type="dxa"/>
          </w:tcPr>
          <w:p w14:paraId="68ED21E3" w14:textId="77777777" w:rsidR="00B50050" w:rsidRDefault="00B50050" w:rsidP="0088127C">
            <w:pPr>
              <w:pStyle w:val="OtherTableBody"/>
            </w:pPr>
          </w:p>
        </w:tc>
        <w:tc>
          <w:tcPr>
            <w:tcW w:w="600" w:type="dxa"/>
          </w:tcPr>
          <w:p w14:paraId="6C3A00EA" w14:textId="77777777" w:rsidR="00B50050" w:rsidRDefault="00B50050" w:rsidP="0088127C">
            <w:pPr>
              <w:pStyle w:val="OtherTableBody"/>
            </w:pPr>
            <w:r>
              <w:t>0003</w:t>
            </w:r>
          </w:p>
        </w:tc>
        <w:tc>
          <w:tcPr>
            <w:tcW w:w="2600" w:type="dxa"/>
          </w:tcPr>
          <w:p w14:paraId="08421017" w14:textId="77777777" w:rsidR="00B50050" w:rsidRDefault="00B50050" w:rsidP="0088127C">
            <w:pPr>
              <w:pStyle w:val="OtherTableBody"/>
            </w:pPr>
          </w:p>
        </w:tc>
        <w:tc>
          <w:tcPr>
            <w:tcW w:w="1400" w:type="dxa"/>
          </w:tcPr>
          <w:p w14:paraId="696FF83A" w14:textId="77777777" w:rsidR="00B50050" w:rsidRDefault="00B50050" w:rsidP="0088127C">
            <w:pPr>
              <w:pStyle w:val="OtherTableBody"/>
            </w:pPr>
            <w:r>
              <w:t>S34</w:t>
            </w:r>
          </w:p>
        </w:tc>
        <w:tc>
          <w:tcPr>
            <w:tcW w:w="4200" w:type="dxa"/>
          </w:tcPr>
          <w:p w14:paraId="0792B9EB" w14:textId="77777777" w:rsidR="00B50050" w:rsidRDefault="00B50050" w:rsidP="0088127C">
            <w:pPr>
              <w:pStyle w:val="OtherTableBody"/>
            </w:pPr>
            <w:r>
              <w:t>SLN/ACK - Notification of sterilization lot</w:t>
            </w:r>
          </w:p>
        </w:tc>
      </w:tr>
      <w:tr w:rsidR="00B50050" w:rsidRPr="001D2E85" w14:paraId="028CB0C9" w14:textId="77777777" w:rsidTr="00195548">
        <w:tc>
          <w:tcPr>
            <w:tcW w:w="600" w:type="dxa"/>
          </w:tcPr>
          <w:p w14:paraId="6184773F" w14:textId="77777777" w:rsidR="00B50050" w:rsidRDefault="00B50050" w:rsidP="0088127C">
            <w:pPr>
              <w:pStyle w:val="OtherTableBody"/>
            </w:pPr>
          </w:p>
        </w:tc>
        <w:tc>
          <w:tcPr>
            <w:tcW w:w="600" w:type="dxa"/>
          </w:tcPr>
          <w:p w14:paraId="31DFA067" w14:textId="77777777" w:rsidR="00B50050" w:rsidRDefault="00B50050" w:rsidP="0088127C">
            <w:pPr>
              <w:pStyle w:val="OtherTableBody"/>
            </w:pPr>
            <w:r>
              <w:t>0003</w:t>
            </w:r>
          </w:p>
        </w:tc>
        <w:tc>
          <w:tcPr>
            <w:tcW w:w="2600" w:type="dxa"/>
          </w:tcPr>
          <w:p w14:paraId="6B195433" w14:textId="77777777" w:rsidR="00B50050" w:rsidRDefault="00B50050" w:rsidP="0088127C">
            <w:pPr>
              <w:pStyle w:val="OtherTableBody"/>
            </w:pPr>
          </w:p>
        </w:tc>
        <w:tc>
          <w:tcPr>
            <w:tcW w:w="1400" w:type="dxa"/>
          </w:tcPr>
          <w:p w14:paraId="45C01EFD" w14:textId="77777777" w:rsidR="00B50050" w:rsidRDefault="00B50050" w:rsidP="0088127C">
            <w:pPr>
              <w:pStyle w:val="OtherTableBody"/>
            </w:pPr>
            <w:r>
              <w:t>S35</w:t>
            </w:r>
          </w:p>
        </w:tc>
        <w:tc>
          <w:tcPr>
            <w:tcW w:w="4200" w:type="dxa"/>
          </w:tcPr>
          <w:p w14:paraId="7671B07D" w14:textId="77777777" w:rsidR="00B50050" w:rsidRDefault="00B50050" w:rsidP="0088127C">
            <w:pPr>
              <w:pStyle w:val="OtherTableBody"/>
            </w:pPr>
            <w:r>
              <w:t>SLN/ACK - Notification of sterilization lot deletion</w:t>
            </w:r>
          </w:p>
        </w:tc>
      </w:tr>
      <w:tr w:rsidR="00B50050" w:rsidRPr="001D2E85" w14:paraId="1CAF335C" w14:textId="77777777" w:rsidTr="00195548">
        <w:tc>
          <w:tcPr>
            <w:tcW w:w="600" w:type="dxa"/>
          </w:tcPr>
          <w:p w14:paraId="6A66CEC8" w14:textId="77777777" w:rsidR="00B50050" w:rsidRDefault="00B50050" w:rsidP="0088127C">
            <w:pPr>
              <w:pStyle w:val="OtherTableBody"/>
            </w:pPr>
          </w:p>
        </w:tc>
        <w:tc>
          <w:tcPr>
            <w:tcW w:w="600" w:type="dxa"/>
          </w:tcPr>
          <w:p w14:paraId="0517BE9B" w14:textId="77777777" w:rsidR="00B50050" w:rsidRDefault="00B50050" w:rsidP="0088127C">
            <w:pPr>
              <w:pStyle w:val="OtherTableBody"/>
            </w:pPr>
            <w:r>
              <w:t>0003</w:t>
            </w:r>
          </w:p>
        </w:tc>
        <w:tc>
          <w:tcPr>
            <w:tcW w:w="2600" w:type="dxa"/>
          </w:tcPr>
          <w:p w14:paraId="7AF7F2A8" w14:textId="77777777" w:rsidR="00B50050" w:rsidRDefault="00B50050" w:rsidP="0088127C">
            <w:pPr>
              <w:pStyle w:val="OtherTableBody"/>
            </w:pPr>
          </w:p>
        </w:tc>
        <w:tc>
          <w:tcPr>
            <w:tcW w:w="1400" w:type="dxa"/>
          </w:tcPr>
          <w:p w14:paraId="152519A2" w14:textId="77777777" w:rsidR="00B50050" w:rsidRDefault="00B50050" w:rsidP="0088127C">
            <w:pPr>
              <w:pStyle w:val="OtherTableBody"/>
            </w:pPr>
            <w:r>
              <w:t>S36</w:t>
            </w:r>
          </w:p>
        </w:tc>
        <w:tc>
          <w:tcPr>
            <w:tcW w:w="4200" w:type="dxa"/>
          </w:tcPr>
          <w:p w14:paraId="4B552668" w14:textId="77777777" w:rsidR="00B50050" w:rsidRDefault="00B50050" w:rsidP="0088127C">
            <w:pPr>
              <w:pStyle w:val="OtherTableBody"/>
            </w:pPr>
            <w:r>
              <w:t>SDN/ACK - Notification of anti-microbial device data</w:t>
            </w:r>
          </w:p>
        </w:tc>
      </w:tr>
      <w:tr w:rsidR="00B50050" w:rsidRPr="001D2E85" w14:paraId="348167B0" w14:textId="77777777" w:rsidTr="00195548">
        <w:tc>
          <w:tcPr>
            <w:tcW w:w="600" w:type="dxa"/>
          </w:tcPr>
          <w:p w14:paraId="08520028" w14:textId="77777777" w:rsidR="00B50050" w:rsidRDefault="00B50050" w:rsidP="0088127C">
            <w:pPr>
              <w:pStyle w:val="OtherTableBody"/>
            </w:pPr>
          </w:p>
        </w:tc>
        <w:tc>
          <w:tcPr>
            <w:tcW w:w="600" w:type="dxa"/>
          </w:tcPr>
          <w:p w14:paraId="4CDCA6B1" w14:textId="77777777" w:rsidR="00B50050" w:rsidRDefault="00B50050" w:rsidP="0088127C">
            <w:pPr>
              <w:pStyle w:val="OtherTableBody"/>
            </w:pPr>
            <w:r>
              <w:t>0003</w:t>
            </w:r>
          </w:p>
        </w:tc>
        <w:tc>
          <w:tcPr>
            <w:tcW w:w="2600" w:type="dxa"/>
          </w:tcPr>
          <w:p w14:paraId="47F3BBED" w14:textId="77777777" w:rsidR="00B50050" w:rsidRDefault="00B50050" w:rsidP="0088127C">
            <w:pPr>
              <w:pStyle w:val="OtherTableBody"/>
            </w:pPr>
          </w:p>
        </w:tc>
        <w:tc>
          <w:tcPr>
            <w:tcW w:w="1400" w:type="dxa"/>
          </w:tcPr>
          <w:p w14:paraId="6C7D54F4" w14:textId="77777777" w:rsidR="00B50050" w:rsidRDefault="00B50050" w:rsidP="0088127C">
            <w:pPr>
              <w:pStyle w:val="OtherTableBody"/>
            </w:pPr>
            <w:r>
              <w:t>S37</w:t>
            </w:r>
          </w:p>
        </w:tc>
        <w:tc>
          <w:tcPr>
            <w:tcW w:w="4200" w:type="dxa"/>
          </w:tcPr>
          <w:p w14:paraId="1F30F706" w14:textId="77777777" w:rsidR="00B50050" w:rsidRDefault="00B50050" w:rsidP="0088127C">
            <w:pPr>
              <w:pStyle w:val="OtherTableBody"/>
            </w:pPr>
            <w:r>
              <w:t>SCN/ACK - Notification of anti-microbial device cycle data</w:t>
            </w:r>
          </w:p>
        </w:tc>
      </w:tr>
      <w:tr w:rsidR="00B50050" w:rsidRPr="001D2E85" w14:paraId="5B1B73E2" w14:textId="77777777" w:rsidTr="00195548">
        <w:tc>
          <w:tcPr>
            <w:tcW w:w="600" w:type="dxa"/>
          </w:tcPr>
          <w:p w14:paraId="6373A1DA" w14:textId="77777777" w:rsidR="00B50050" w:rsidRDefault="00B50050" w:rsidP="0088127C">
            <w:pPr>
              <w:pStyle w:val="OtherTableBody"/>
            </w:pPr>
          </w:p>
        </w:tc>
        <w:tc>
          <w:tcPr>
            <w:tcW w:w="600" w:type="dxa"/>
          </w:tcPr>
          <w:p w14:paraId="66151D02" w14:textId="77777777" w:rsidR="00B50050" w:rsidRDefault="00B50050" w:rsidP="0088127C">
            <w:pPr>
              <w:pStyle w:val="OtherTableBody"/>
            </w:pPr>
            <w:r>
              <w:t>0003</w:t>
            </w:r>
          </w:p>
        </w:tc>
        <w:tc>
          <w:tcPr>
            <w:tcW w:w="2600" w:type="dxa"/>
          </w:tcPr>
          <w:p w14:paraId="5306B662" w14:textId="77777777" w:rsidR="00B50050" w:rsidRDefault="00B50050" w:rsidP="0088127C">
            <w:pPr>
              <w:pStyle w:val="OtherTableBody"/>
            </w:pPr>
          </w:p>
        </w:tc>
        <w:tc>
          <w:tcPr>
            <w:tcW w:w="1400" w:type="dxa"/>
          </w:tcPr>
          <w:p w14:paraId="438FB394" w14:textId="77777777" w:rsidR="00B50050" w:rsidRDefault="00B50050" w:rsidP="0088127C">
            <w:pPr>
              <w:pStyle w:val="OtherTableBody"/>
            </w:pPr>
            <w:r>
              <w:t>S38</w:t>
            </w:r>
          </w:p>
        </w:tc>
        <w:tc>
          <w:tcPr>
            <w:tcW w:w="4200" w:type="dxa"/>
          </w:tcPr>
          <w:p w14:paraId="7AE916C5" w14:textId="77777777" w:rsidR="00B50050" w:rsidRDefault="00B50050" w:rsidP="0088127C">
            <w:pPr>
              <w:pStyle w:val="OtherTableBody"/>
            </w:pPr>
            <w:r>
              <w:t>Describes the event before specimen collection, when containers have been prepared</w:t>
            </w:r>
          </w:p>
        </w:tc>
      </w:tr>
      <w:tr w:rsidR="00B50050" w:rsidRPr="001D2E85" w14:paraId="392318B9" w14:textId="77777777" w:rsidTr="00195548">
        <w:tc>
          <w:tcPr>
            <w:tcW w:w="600" w:type="dxa"/>
          </w:tcPr>
          <w:p w14:paraId="473989BB" w14:textId="77777777" w:rsidR="00B50050" w:rsidRDefault="00B50050" w:rsidP="0088127C">
            <w:pPr>
              <w:pStyle w:val="OtherTableBody"/>
            </w:pPr>
          </w:p>
        </w:tc>
        <w:tc>
          <w:tcPr>
            <w:tcW w:w="600" w:type="dxa"/>
          </w:tcPr>
          <w:p w14:paraId="0565A29B" w14:textId="77777777" w:rsidR="00B50050" w:rsidRDefault="00B50050" w:rsidP="0088127C">
            <w:pPr>
              <w:pStyle w:val="OtherTableBody"/>
            </w:pPr>
            <w:r>
              <w:t>0003</w:t>
            </w:r>
          </w:p>
        </w:tc>
        <w:tc>
          <w:tcPr>
            <w:tcW w:w="2600" w:type="dxa"/>
          </w:tcPr>
          <w:p w14:paraId="271BB55B" w14:textId="77777777" w:rsidR="00B50050" w:rsidRDefault="00B50050" w:rsidP="0088127C">
            <w:pPr>
              <w:pStyle w:val="OtherTableBody"/>
            </w:pPr>
          </w:p>
        </w:tc>
        <w:tc>
          <w:tcPr>
            <w:tcW w:w="1400" w:type="dxa"/>
          </w:tcPr>
          <w:p w14:paraId="6D091B81" w14:textId="77777777" w:rsidR="00B50050" w:rsidRDefault="00B50050" w:rsidP="0088127C">
            <w:pPr>
              <w:pStyle w:val="OtherTableBody"/>
            </w:pPr>
            <w:r>
              <w:t>S39</w:t>
            </w:r>
          </w:p>
        </w:tc>
        <w:tc>
          <w:tcPr>
            <w:tcW w:w="4200" w:type="dxa"/>
          </w:tcPr>
          <w:p w14:paraId="11710D97" w14:textId="77777777" w:rsidR="00B50050" w:rsidRDefault="00B50050" w:rsidP="0088127C">
            <w:pPr>
              <w:pStyle w:val="OtherTableBody"/>
            </w:pPr>
            <w:r>
              <w:t>Describes the event when specimen collection was successful</w:t>
            </w:r>
          </w:p>
        </w:tc>
      </w:tr>
      <w:tr w:rsidR="00B50050" w:rsidRPr="001D2E85" w14:paraId="788F7D05" w14:textId="77777777" w:rsidTr="00195548">
        <w:tc>
          <w:tcPr>
            <w:tcW w:w="600" w:type="dxa"/>
          </w:tcPr>
          <w:p w14:paraId="127833E5" w14:textId="77777777" w:rsidR="00B50050" w:rsidRDefault="00B50050" w:rsidP="0088127C">
            <w:pPr>
              <w:pStyle w:val="OtherTableBody"/>
            </w:pPr>
          </w:p>
        </w:tc>
        <w:tc>
          <w:tcPr>
            <w:tcW w:w="600" w:type="dxa"/>
          </w:tcPr>
          <w:p w14:paraId="286BA4FF" w14:textId="77777777" w:rsidR="00B50050" w:rsidRDefault="00B50050" w:rsidP="0088127C">
            <w:pPr>
              <w:pStyle w:val="OtherTableBody"/>
            </w:pPr>
            <w:r>
              <w:t>0003</w:t>
            </w:r>
          </w:p>
        </w:tc>
        <w:tc>
          <w:tcPr>
            <w:tcW w:w="2600" w:type="dxa"/>
          </w:tcPr>
          <w:p w14:paraId="44A58515" w14:textId="77777777" w:rsidR="00B50050" w:rsidRDefault="00B50050" w:rsidP="0088127C">
            <w:pPr>
              <w:pStyle w:val="OtherTableBody"/>
            </w:pPr>
          </w:p>
        </w:tc>
        <w:tc>
          <w:tcPr>
            <w:tcW w:w="1400" w:type="dxa"/>
          </w:tcPr>
          <w:p w14:paraId="1CEF442F" w14:textId="77777777" w:rsidR="00B50050" w:rsidRDefault="00B50050" w:rsidP="0088127C">
            <w:pPr>
              <w:pStyle w:val="OtherTableBody"/>
            </w:pPr>
            <w:r>
              <w:t>S40</w:t>
            </w:r>
          </w:p>
        </w:tc>
        <w:tc>
          <w:tcPr>
            <w:tcW w:w="4200" w:type="dxa"/>
          </w:tcPr>
          <w:p w14:paraId="2217727A" w14:textId="77777777" w:rsidR="00B50050" w:rsidRDefault="00B50050" w:rsidP="0088127C">
            <w:pPr>
              <w:pStyle w:val="OtherTableBody"/>
            </w:pPr>
            <w:r>
              <w:t>Describes the event when specimen collection was not successful and provides a means to document the reason</w:t>
            </w:r>
          </w:p>
        </w:tc>
      </w:tr>
      <w:tr w:rsidR="00B50050" w:rsidRPr="001D2E85" w14:paraId="72A6690C" w14:textId="77777777" w:rsidTr="00195548">
        <w:tc>
          <w:tcPr>
            <w:tcW w:w="600" w:type="dxa"/>
          </w:tcPr>
          <w:p w14:paraId="33BC2CB1" w14:textId="77777777" w:rsidR="00B50050" w:rsidRDefault="00B50050" w:rsidP="0088127C">
            <w:pPr>
              <w:pStyle w:val="OtherTableBody"/>
            </w:pPr>
          </w:p>
        </w:tc>
        <w:tc>
          <w:tcPr>
            <w:tcW w:w="600" w:type="dxa"/>
          </w:tcPr>
          <w:p w14:paraId="550B5026" w14:textId="77777777" w:rsidR="00B50050" w:rsidRDefault="00B50050" w:rsidP="0088127C">
            <w:pPr>
              <w:pStyle w:val="OtherTableBody"/>
            </w:pPr>
            <w:r>
              <w:t>0003</w:t>
            </w:r>
          </w:p>
        </w:tc>
        <w:tc>
          <w:tcPr>
            <w:tcW w:w="2600" w:type="dxa"/>
          </w:tcPr>
          <w:p w14:paraId="2E0EB772" w14:textId="77777777" w:rsidR="00B50050" w:rsidRDefault="00B50050" w:rsidP="0088127C">
            <w:pPr>
              <w:pStyle w:val="OtherTableBody"/>
            </w:pPr>
          </w:p>
        </w:tc>
        <w:tc>
          <w:tcPr>
            <w:tcW w:w="1400" w:type="dxa"/>
          </w:tcPr>
          <w:p w14:paraId="05A04AA3" w14:textId="77777777" w:rsidR="00B50050" w:rsidRDefault="00B50050" w:rsidP="0088127C">
            <w:pPr>
              <w:pStyle w:val="OtherTableBody"/>
            </w:pPr>
            <w:r>
              <w:t>S41</w:t>
            </w:r>
          </w:p>
        </w:tc>
        <w:tc>
          <w:tcPr>
            <w:tcW w:w="4200" w:type="dxa"/>
          </w:tcPr>
          <w:p w14:paraId="715C07DC" w14:textId="77777777" w:rsidR="00B50050" w:rsidRDefault="00B50050" w:rsidP="0088127C">
            <w:pPr>
              <w:pStyle w:val="OtherTableBody"/>
            </w:pPr>
            <w:r>
              <w:t>Describes the event when a specimen has been moved from a location</w:t>
            </w:r>
          </w:p>
        </w:tc>
      </w:tr>
      <w:tr w:rsidR="00B50050" w:rsidRPr="001D2E85" w14:paraId="4A5E0B19" w14:textId="77777777" w:rsidTr="00195548">
        <w:tc>
          <w:tcPr>
            <w:tcW w:w="600" w:type="dxa"/>
          </w:tcPr>
          <w:p w14:paraId="7518E160" w14:textId="77777777" w:rsidR="00B50050" w:rsidRDefault="00B50050" w:rsidP="0088127C">
            <w:pPr>
              <w:pStyle w:val="OtherTableBody"/>
            </w:pPr>
          </w:p>
        </w:tc>
        <w:tc>
          <w:tcPr>
            <w:tcW w:w="600" w:type="dxa"/>
          </w:tcPr>
          <w:p w14:paraId="568B0EFE" w14:textId="77777777" w:rsidR="00B50050" w:rsidRDefault="00B50050" w:rsidP="0088127C">
            <w:pPr>
              <w:pStyle w:val="OtherTableBody"/>
            </w:pPr>
            <w:r>
              <w:t>0003</w:t>
            </w:r>
          </w:p>
        </w:tc>
        <w:tc>
          <w:tcPr>
            <w:tcW w:w="2600" w:type="dxa"/>
          </w:tcPr>
          <w:p w14:paraId="2FCB0E80" w14:textId="77777777" w:rsidR="00B50050" w:rsidRDefault="00B50050" w:rsidP="0088127C">
            <w:pPr>
              <w:pStyle w:val="OtherTableBody"/>
            </w:pPr>
          </w:p>
        </w:tc>
        <w:tc>
          <w:tcPr>
            <w:tcW w:w="1400" w:type="dxa"/>
          </w:tcPr>
          <w:p w14:paraId="1BF81161" w14:textId="77777777" w:rsidR="00B50050" w:rsidRDefault="00B50050" w:rsidP="0088127C">
            <w:pPr>
              <w:pStyle w:val="OtherTableBody"/>
            </w:pPr>
            <w:r>
              <w:t>S42</w:t>
            </w:r>
          </w:p>
        </w:tc>
        <w:tc>
          <w:tcPr>
            <w:tcW w:w="4200" w:type="dxa"/>
          </w:tcPr>
          <w:p w14:paraId="16BF77A7" w14:textId="77777777" w:rsidR="00B50050" w:rsidRDefault="00B50050" w:rsidP="0088127C">
            <w:pPr>
              <w:pStyle w:val="OtherTableBody"/>
            </w:pPr>
            <w:r>
              <w:t>Describes the event when a specimen has been moved to a location</w:t>
            </w:r>
          </w:p>
        </w:tc>
      </w:tr>
      <w:tr w:rsidR="00B50050" w:rsidRPr="001D2E85" w14:paraId="6B6D6001" w14:textId="77777777" w:rsidTr="00195548">
        <w:tc>
          <w:tcPr>
            <w:tcW w:w="600" w:type="dxa"/>
          </w:tcPr>
          <w:p w14:paraId="14DC9839" w14:textId="77777777" w:rsidR="00B50050" w:rsidRDefault="00B50050" w:rsidP="0088127C">
            <w:pPr>
              <w:pStyle w:val="OtherTableBody"/>
            </w:pPr>
          </w:p>
        </w:tc>
        <w:tc>
          <w:tcPr>
            <w:tcW w:w="600" w:type="dxa"/>
          </w:tcPr>
          <w:p w14:paraId="6DC889E3" w14:textId="77777777" w:rsidR="00B50050" w:rsidRDefault="00B50050" w:rsidP="0088127C">
            <w:pPr>
              <w:pStyle w:val="OtherTableBody"/>
            </w:pPr>
            <w:r>
              <w:t>0003</w:t>
            </w:r>
          </w:p>
        </w:tc>
        <w:tc>
          <w:tcPr>
            <w:tcW w:w="2600" w:type="dxa"/>
          </w:tcPr>
          <w:p w14:paraId="415EB8BC" w14:textId="77777777" w:rsidR="00B50050" w:rsidRDefault="00B50050" w:rsidP="0088127C">
            <w:pPr>
              <w:pStyle w:val="OtherTableBody"/>
            </w:pPr>
          </w:p>
        </w:tc>
        <w:tc>
          <w:tcPr>
            <w:tcW w:w="1400" w:type="dxa"/>
          </w:tcPr>
          <w:p w14:paraId="69E1D418" w14:textId="77777777" w:rsidR="00B50050" w:rsidRDefault="00B50050" w:rsidP="0088127C">
            <w:pPr>
              <w:pStyle w:val="OtherTableBody"/>
            </w:pPr>
            <w:r>
              <w:t>S43</w:t>
            </w:r>
          </w:p>
        </w:tc>
        <w:tc>
          <w:tcPr>
            <w:tcW w:w="4200" w:type="dxa"/>
          </w:tcPr>
          <w:p w14:paraId="179287B8" w14:textId="77777777" w:rsidR="00B50050" w:rsidRDefault="00B50050" w:rsidP="0088127C">
            <w:pPr>
              <w:pStyle w:val="OtherTableBody"/>
            </w:pPr>
            <w:r>
              <w:t>Describes the event when a specimen has been accepted on the receiver side of a specimen movement</w:t>
            </w:r>
          </w:p>
        </w:tc>
      </w:tr>
      <w:tr w:rsidR="00B50050" w:rsidRPr="001D2E85" w14:paraId="5C516643" w14:textId="77777777" w:rsidTr="00195548">
        <w:tc>
          <w:tcPr>
            <w:tcW w:w="600" w:type="dxa"/>
          </w:tcPr>
          <w:p w14:paraId="5E08EF1D" w14:textId="77777777" w:rsidR="00B50050" w:rsidRDefault="00B50050" w:rsidP="0088127C">
            <w:pPr>
              <w:pStyle w:val="OtherTableBody"/>
            </w:pPr>
          </w:p>
        </w:tc>
        <w:tc>
          <w:tcPr>
            <w:tcW w:w="600" w:type="dxa"/>
          </w:tcPr>
          <w:p w14:paraId="17CA02FB" w14:textId="77777777" w:rsidR="00B50050" w:rsidRDefault="00B50050" w:rsidP="0088127C">
            <w:pPr>
              <w:pStyle w:val="OtherTableBody"/>
            </w:pPr>
            <w:r>
              <w:t>0003</w:t>
            </w:r>
          </w:p>
        </w:tc>
        <w:tc>
          <w:tcPr>
            <w:tcW w:w="2600" w:type="dxa"/>
          </w:tcPr>
          <w:p w14:paraId="3BE109B0" w14:textId="77777777" w:rsidR="00B50050" w:rsidRDefault="00B50050" w:rsidP="0088127C">
            <w:pPr>
              <w:pStyle w:val="OtherTableBody"/>
            </w:pPr>
          </w:p>
        </w:tc>
        <w:tc>
          <w:tcPr>
            <w:tcW w:w="1400" w:type="dxa"/>
          </w:tcPr>
          <w:p w14:paraId="433D68BF" w14:textId="77777777" w:rsidR="00B50050" w:rsidRDefault="00B50050" w:rsidP="0088127C">
            <w:pPr>
              <w:pStyle w:val="OtherTableBody"/>
            </w:pPr>
            <w:r>
              <w:t>S44</w:t>
            </w:r>
          </w:p>
        </w:tc>
        <w:tc>
          <w:tcPr>
            <w:tcW w:w="4200" w:type="dxa"/>
          </w:tcPr>
          <w:p w14:paraId="25E84FFD" w14:textId="77777777" w:rsidR="00B50050" w:rsidRDefault="00B50050" w:rsidP="0088127C">
            <w:pPr>
              <w:pStyle w:val="OtherTableBody"/>
            </w:pPr>
            <w:r>
              <w:t>Describes the event when a specimen has been rejected by the receiver side of a specimen movement</w:t>
            </w:r>
          </w:p>
        </w:tc>
      </w:tr>
      <w:tr w:rsidR="00B50050" w:rsidRPr="001D2E85" w14:paraId="4C2E7F04" w14:textId="77777777" w:rsidTr="00195548">
        <w:tc>
          <w:tcPr>
            <w:tcW w:w="600" w:type="dxa"/>
          </w:tcPr>
          <w:p w14:paraId="39CD11E0" w14:textId="77777777" w:rsidR="00B50050" w:rsidRDefault="00B50050" w:rsidP="0088127C">
            <w:pPr>
              <w:pStyle w:val="OtherTableBody"/>
            </w:pPr>
          </w:p>
        </w:tc>
        <w:tc>
          <w:tcPr>
            <w:tcW w:w="600" w:type="dxa"/>
          </w:tcPr>
          <w:p w14:paraId="0B3389AE" w14:textId="77777777" w:rsidR="00B50050" w:rsidRDefault="00B50050" w:rsidP="0088127C">
            <w:pPr>
              <w:pStyle w:val="OtherTableBody"/>
            </w:pPr>
            <w:r>
              <w:t>0003</w:t>
            </w:r>
          </w:p>
        </w:tc>
        <w:tc>
          <w:tcPr>
            <w:tcW w:w="2600" w:type="dxa"/>
          </w:tcPr>
          <w:p w14:paraId="5335A0BE" w14:textId="77777777" w:rsidR="00B50050" w:rsidRDefault="00B50050" w:rsidP="0088127C">
            <w:pPr>
              <w:pStyle w:val="OtherTableBody"/>
            </w:pPr>
          </w:p>
        </w:tc>
        <w:tc>
          <w:tcPr>
            <w:tcW w:w="1400" w:type="dxa"/>
          </w:tcPr>
          <w:p w14:paraId="4B646C45" w14:textId="77777777" w:rsidR="00B50050" w:rsidRDefault="00B50050" w:rsidP="0088127C">
            <w:pPr>
              <w:pStyle w:val="OtherTableBody"/>
            </w:pPr>
            <w:r>
              <w:t>S45</w:t>
            </w:r>
          </w:p>
        </w:tc>
        <w:tc>
          <w:tcPr>
            <w:tcW w:w="4200" w:type="dxa"/>
          </w:tcPr>
          <w:p w14:paraId="669A6556" w14:textId="77777777" w:rsidR="00B50050" w:rsidRDefault="00B50050" w:rsidP="0088127C">
            <w:pPr>
              <w:pStyle w:val="OtherTableBody"/>
            </w:pPr>
            <w:r>
              <w:t>Describes the event when a specimen has been assigned an identifier</w:t>
            </w:r>
          </w:p>
        </w:tc>
      </w:tr>
      <w:tr w:rsidR="00B50050" w:rsidRPr="001D2E85" w14:paraId="6B077B34" w14:textId="77777777" w:rsidTr="00195548">
        <w:tc>
          <w:tcPr>
            <w:tcW w:w="600" w:type="dxa"/>
          </w:tcPr>
          <w:p w14:paraId="2ECB9013" w14:textId="77777777" w:rsidR="00B50050" w:rsidRDefault="00B50050" w:rsidP="0088127C">
            <w:pPr>
              <w:pStyle w:val="OtherTableBody"/>
            </w:pPr>
          </w:p>
        </w:tc>
        <w:tc>
          <w:tcPr>
            <w:tcW w:w="600" w:type="dxa"/>
          </w:tcPr>
          <w:p w14:paraId="5262F7A7" w14:textId="77777777" w:rsidR="00B50050" w:rsidRDefault="00B50050" w:rsidP="0088127C">
            <w:pPr>
              <w:pStyle w:val="OtherTableBody"/>
            </w:pPr>
            <w:r>
              <w:t>0003</w:t>
            </w:r>
          </w:p>
        </w:tc>
        <w:tc>
          <w:tcPr>
            <w:tcW w:w="2600" w:type="dxa"/>
          </w:tcPr>
          <w:p w14:paraId="39C397D6" w14:textId="77777777" w:rsidR="00B50050" w:rsidRDefault="00B50050" w:rsidP="0088127C">
            <w:pPr>
              <w:pStyle w:val="OtherTableBody"/>
            </w:pPr>
          </w:p>
        </w:tc>
        <w:tc>
          <w:tcPr>
            <w:tcW w:w="1400" w:type="dxa"/>
          </w:tcPr>
          <w:p w14:paraId="1FA4C23D" w14:textId="77777777" w:rsidR="00B50050" w:rsidRDefault="00B50050" w:rsidP="0088127C">
            <w:pPr>
              <w:pStyle w:val="OtherTableBody"/>
            </w:pPr>
            <w:r>
              <w:t>S46</w:t>
            </w:r>
          </w:p>
        </w:tc>
        <w:tc>
          <w:tcPr>
            <w:tcW w:w="4200" w:type="dxa"/>
          </w:tcPr>
          <w:p w14:paraId="0EBC5B4E" w14:textId="77777777" w:rsidR="00B50050" w:rsidRDefault="00B50050" w:rsidP="0088127C">
            <w:pPr>
              <w:pStyle w:val="OtherTableBody"/>
            </w:pPr>
            <w:r>
              <w:t>Describes the event when a specimen identifier has been removed to anonymize it</w:t>
            </w:r>
          </w:p>
        </w:tc>
      </w:tr>
      <w:tr w:rsidR="00B50050" w:rsidRPr="001D2E85" w14:paraId="793BFE98" w14:textId="77777777" w:rsidTr="00195548">
        <w:tc>
          <w:tcPr>
            <w:tcW w:w="600" w:type="dxa"/>
          </w:tcPr>
          <w:p w14:paraId="190E58C1" w14:textId="77777777" w:rsidR="00B50050" w:rsidRDefault="00B50050" w:rsidP="0088127C">
            <w:pPr>
              <w:pStyle w:val="OtherTableBody"/>
            </w:pPr>
          </w:p>
        </w:tc>
        <w:tc>
          <w:tcPr>
            <w:tcW w:w="600" w:type="dxa"/>
          </w:tcPr>
          <w:p w14:paraId="566F9617" w14:textId="77777777" w:rsidR="00B50050" w:rsidRDefault="00B50050" w:rsidP="0088127C">
            <w:pPr>
              <w:pStyle w:val="OtherTableBody"/>
            </w:pPr>
            <w:r>
              <w:t>0003</w:t>
            </w:r>
          </w:p>
        </w:tc>
        <w:tc>
          <w:tcPr>
            <w:tcW w:w="2600" w:type="dxa"/>
          </w:tcPr>
          <w:p w14:paraId="11DDD01E" w14:textId="77777777" w:rsidR="00B50050" w:rsidRDefault="00B50050" w:rsidP="0088127C">
            <w:pPr>
              <w:pStyle w:val="OtherTableBody"/>
            </w:pPr>
          </w:p>
        </w:tc>
        <w:tc>
          <w:tcPr>
            <w:tcW w:w="1400" w:type="dxa"/>
          </w:tcPr>
          <w:p w14:paraId="0585C7A0" w14:textId="77777777" w:rsidR="00B50050" w:rsidRDefault="00B50050" w:rsidP="0088127C">
            <w:pPr>
              <w:pStyle w:val="OtherTableBody"/>
            </w:pPr>
            <w:r>
              <w:t>S47</w:t>
            </w:r>
          </w:p>
        </w:tc>
        <w:tc>
          <w:tcPr>
            <w:tcW w:w="4200" w:type="dxa"/>
          </w:tcPr>
          <w:p w14:paraId="7847E57E" w14:textId="77777777" w:rsidR="00B50050" w:rsidRDefault="00B50050" w:rsidP="0088127C">
            <w:pPr>
              <w:pStyle w:val="OtherTableBody"/>
            </w:pPr>
            <w:r>
              <w:t>Describes the event when a specimen has been moved into storage</w:t>
            </w:r>
          </w:p>
        </w:tc>
      </w:tr>
      <w:tr w:rsidR="00B50050" w:rsidRPr="001D2E85" w14:paraId="6EFBD2DE" w14:textId="77777777" w:rsidTr="00195548">
        <w:tc>
          <w:tcPr>
            <w:tcW w:w="600" w:type="dxa"/>
          </w:tcPr>
          <w:p w14:paraId="0DA2F5BF" w14:textId="77777777" w:rsidR="00B50050" w:rsidRDefault="00B50050" w:rsidP="0088127C">
            <w:pPr>
              <w:pStyle w:val="OtherTableBody"/>
            </w:pPr>
          </w:p>
        </w:tc>
        <w:tc>
          <w:tcPr>
            <w:tcW w:w="600" w:type="dxa"/>
          </w:tcPr>
          <w:p w14:paraId="3FBA62D9" w14:textId="77777777" w:rsidR="00B50050" w:rsidRDefault="00B50050" w:rsidP="0088127C">
            <w:pPr>
              <w:pStyle w:val="OtherTableBody"/>
            </w:pPr>
            <w:r>
              <w:t>0003</w:t>
            </w:r>
          </w:p>
        </w:tc>
        <w:tc>
          <w:tcPr>
            <w:tcW w:w="2600" w:type="dxa"/>
          </w:tcPr>
          <w:p w14:paraId="6C6EFD17" w14:textId="77777777" w:rsidR="00B50050" w:rsidRDefault="00B50050" w:rsidP="0088127C">
            <w:pPr>
              <w:pStyle w:val="OtherTableBody"/>
            </w:pPr>
          </w:p>
        </w:tc>
        <w:tc>
          <w:tcPr>
            <w:tcW w:w="1400" w:type="dxa"/>
          </w:tcPr>
          <w:p w14:paraId="78F04886" w14:textId="77777777" w:rsidR="00B50050" w:rsidRDefault="00B50050" w:rsidP="0088127C">
            <w:pPr>
              <w:pStyle w:val="OtherTableBody"/>
            </w:pPr>
            <w:r>
              <w:t>S48</w:t>
            </w:r>
          </w:p>
        </w:tc>
        <w:tc>
          <w:tcPr>
            <w:tcW w:w="4200" w:type="dxa"/>
          </w:tcPr>
          <w:p w14:paraId="351B2F8C" w14:textId="77777777" w:rsidR="00B50050" w:rsidRDefault="00B50050" w:rsidP="0088127C">
            <w:pPr>
              <w:pStyle w:val="OtherTableBody"/>
            </w:pPr>
            <w:r>
              <w:t>Describes the event when a specimen has been moved out of storage</w:t>
            </w:r>
          </w:p>
        </w:tc>
      </w:tr>
      <w:tr w:rsidR="00B50050" w:rsidRPr="001D2E85" w14:paraId="0A246DCA" w14:textId="77777777" w:rsidTr="00195548">
        <w:tc>
          <w:tcPr>
            <w:tcW w:w="600" w:type="dxa"/>
          </w:tcPr>
          <w:p w14:paraId="4DD573A7" w14:textId="77777777" w:rsidR="00B50050" w:rsidRDefault="00B50050" w:rsidP="0088127C">
            <w:pPr>
              <w:pStyle w:val="OtherTableBody"/>
            </w:pPr>
          </w:p>
        </w:tc>
        <w:tc>
          <w:tcPr>
            <w:tcW w:w="600" w:type="dxa"/>
          </w:tcPr>
          <w:p w14:paraId="10C2A1D1" w14:textId="77777777" w:rsidR="00B50050" w:rsidRDefault="00B50050" w:rsidP="0088127C">
            <w:pPr>
              <w:pStyle w:val="OtherTableBody"/>
            </w:pPr>
            <w:r>
              <w:t>0003</w:t>
            </w:r>
          </w:p>
        </w:tc>
        <w:tc>
          <w:tcPr>
            <w:tcW w:w="2600" w:type="dxa"/>
          </w:tcPr>
          <w:p w14:paraId="15C681BB" w14:textId="77777777" w:rsidR="00B50050" w:rsidRDefault="00B50050" w:rsidP="0088127C">
            <w:pPr>
              <w:pStyle w:val="OtherTableBody"/>
            </w:pPr>
          </w:p>
        </w:tc>
        <w:tc>
          <w:tcPr>
            <w:tcW w:w="1400" w:type="dxa"/>
          </w:tcPr>
          <w:p w14:paraId="7B6B9C40" w14:textId="77777777" w:rsidR="00B50050" w:rsidRDefault="00B50050" w:rsidP="0088127C">
            <w:pPr>
              <w:pStyle w:val="OtherTableBody"/>
            </w:pPr>
            <w:r>
              <w:t>S49</w:t>
            </w:r>
          </w:p>
        </w:tc>
        <w:tc>
          <w:tcPr>
            <w:tcW w:w="4200" w:type="dxa"/>
          </w:tcPr>
          <w:p w14:paraId="6A5641BA" w14:textId="77777777" w:rsidR="00B50050" w:rsidRDefault="00B50050" w:rsidP="0088127C">
            <w:pPr>
              <w:pStyle w:val="OtherTableBody"/>
            </w:pPr>
            <w:r>
              <w:t>Describes the event when a specimen has been permanently disposed of</w:t>
            </w:r>
          </w:p>
        </w:tc>
      </w:tr>
      <w:tr w:rsidR="00B50050" w:rsidRPr="001D2E85" w14:paraId="416BF8D7" w14:textId="77777777" w:rsidTr="00195548">
        <w:tc>
          <w:tcPr>
            <w:tcW w:w="600" w:type="dxa"/>
          </w:tcPr>
          <w:p w14:paraId="3294A378" w14:textId="77777777" w:rsidR="00B50050" w:rsidRDefault="00B50050" w:rsidP="0088127C">
            <w:pPr>
              <w:pStyle w:val="OtherTableBody"/>
            </w:pPr>
          </w:p>
        </w:tc>
        <w:tc>
          <w:tcPr>
            <w:tcW w:w="600" w:type="dxa"/>
          </w:tcPr>
          <w:p w14:paraId="0B4FF835" w14:textId="77777777" w:rsidR="00B50050" w:rsidRDefault="00B50050" w:rsidP="0088127C">
            <w:pPr>
              <w:pStyle w:val="OtherTableBody"/>
            </w:pPr>
            <w:r>
              <w:t>0003</w:t>
            </w:r>
          </w:p>
        </w:tc>
        <w:tc>
          <w:tcPr>
            <w:tcW w:w="2600" w:type="dxa"/>
          </w:tcPr>
          <w:p w14:paraId="15F1B2EB" w14:textId="77777777" w:rsidR="00B50050" w:rsidRDefault="00B50050" w:rsidP="0088127C">
            <w:pPr>
              <w:pStyle w:val="OtherTableBody"/>
            </w:pPr>
          </w:p>
        </w:tc>
        <w:tc>
          <w:tcPr>
            <w:tcW w:w="1400" w:type="dxa"/>
          </w:tcPr>
          <w:p w14:paraId="7469948B" w14:textId="77777777" w:rsidR="00B50050" w:rsidRDefault="00B50050" w:rsidP="0088127C">
            <w:pPr>
              <w:pStyle w:val="OtherTableBody"/>
            </w:pPr>
            <w:r>
              <w:t>S50</w:t>
            </w:r>
          </w:p>
        </w:tc>
        <w:tc>
          <w:tcPr>
            <w:tcW w:w="4200" w:type="dxa"/>
          </w:tcPr>
          <w:p w14:paraId="11749B06" w14:textId="77777777" w:rsidR="00B50050" w:rsidRDefault="00B50050" w:rsidP="0088127C">
            <w:pPr>
              <w:pStyle w:val="OtherTableBody"/>
            </w:pPr>
            <w:r>
              <w:t>Describes the event when one or more specimen(s) has(ve) been created from one or more specimen(s)</w:t>
            </w:r>
          </w:p>
        </w:tc>
      </w:tr>
      <w:tr w:rsidR="00B50050" w:rsidRPr="001D2E85" w14:paraId="552F6203" w14:textId="77777777" w:rsidTr="00195548">
        <w:tc>
          <w:tcPr>
            <w:tcW w:w="600" w:type="dxa"/>
          </w:tcPr>
          <w:p w14:paraId="66362AC4" w14:textId="77777777" w:rsidR="00B50050" w:rsidRDefault="00B50050" w:rsidP="0088127C">
            <w:pPr>
              <w:pStyle w:val="OtherTableBody"/>
            </w:pPr>
          </w:p>
        </w:tc>
        <w:tc>
          <w:tcPr>
            <w:tcW w:w="600" w:type="dxa"/>
          </w:tcPr>
          <w:p w14:paraId="4713992A" w14:textId="77777777" w:rsidR="00B50050" w:rsidRDefault="00B50050" w:rsidP="0088127C">
            <w:pPr>
              <w:pStyle w:val="OtherTableBody"/>
            </w:pPr>
            <w:r>
              <w:t>0003</w:t>
            </w:r>
          </w:p>
        </w:tc>
        <w:tc>
          <w:tcPr>
            <w:tcW w:w="2600" w:type="dxa"/>
          </w:tcPr>
          <w:p w14:paraId="55E7B2AE" w14:textId="77777777" w:rsidR="00B50050" w:rsidRDefault="00B50050" w:rsidP="0088127C">
            <w:pPr>
              <w:pStyle w:val="OtherTableBody"/>
            </w:pPr>
          </w:p>
        </w:tc>
        <w:tc>
          <w:tcPr>
            <w:tcW w:w="1400" w:type="dxa"/>
          </w:tcPr>
          <w:p w14:paraId="34BE8F8F" w14:textId="77777777" w:rsidR="00B50050" w:rsidRDefault="00B50050" w:rsidP="0088127C">
            <w:pPr>
              <w:pStyle w:val="OtherTableBody"/>
            </w:pPr>
            <w:r>
              <w:t>S51</w:t>
            </w:r>
          </w:p>
        </w:tc>
        <w:tc>
          <w:tcPr>
            <w:tcW w:w="4200" w:type="dxa"/>
          </w:tcPr>
          <w:p w14:paraId="0D962C55" w14:textId="77777777" w:rsidR="00B50050" w:rsidRDefault="00B50050" w:rsidP="0088127C">
            <w:pPr>
              <w:pStyle w:val="OtherTableBody"/>
            </w:pPr>
            <w:r>
              <w:t>Describes the event when a specimen has been successfully processed without producing any child specimen(s)</w:t>
            </w:r>
          </w:p>
        </w:tc>
      </w:tr>
      <w:tr w:rsidR="00B50050" w:rsidRPr="001D2E85" w14:paraId="7B95F7D0" w14:textId="77777777" w:rsidTr="00195548">
        <w:tc>
          <w:tcPr>
            <w:tcW w:w="600" w:type="dxa"/>
          </w:tcPr>
          <w:p w14:paraId="15D00295" w14:textId="77777777" w:rsidR="00B50050" w:rsidRDefault="00B50050" w:rsidP="0088127C">
            <w:pPr>
              <w:pStyle w:val="OtherTableBody"/>
            </w:pPr>
          </w:p>
        </w:tc>
        <w:tc>
          <w:tcPr>
            <w:tcW w:w="600" w:type="dxa"/>
          </w:tcPr>
          <w:p w14:paraId="67FFBA69" w14:textId="77777777" w:rsidR="00B50050" w:rsidRDefault="00B50050" w:rsidP="0088127C">
            <w:pPr>
              <w:pStyle w:val="OtherTableBody"/>
            </w:pPr>
            <w:r>
              <w:t>0003</w:t>
            </w:r>
          </w:p>
        </w:tc>
        <w:tc>
          <w:tcPr>
            <w:tcW w:w="2600" w:type="dxa"/>
          </w:tcPr>
          <w:p w14:paraId="589F3565" w14:textId="77777777" w:rsidR="00B50050" w:rsidRDefault="00B50050" w:rsidP="0088127C">
            <w:pPr>
              <w:pStyle w:val="OtherTableBody"/>
            </w:pPr>
          </w:p>
        </w:tc>
        <w:tc>
          <w:tcPr>
            <w:tcW w:w="1400" w:type="dxa"/>
          </w:tcPr>
          <w:p w14:paraId="6ED04911" w14:textId="77777777" w:rsidR="00B50050" w:rsidRDefault="00B50050" w:rsidP="0088127C">
            <w:pPr>
              <w:pStyle w:val="OtherTableBody"/>
            </w:pPr>
            <w:r>
              <w:t>S52</w:t>
            </w:r>
          </w:p>
        </w:tc>
        <w:tc>
          <w:tcPr>
            <w:tcW w:w="4200" w:type="dxa"/>
          </w:tcPr>
          <w:p w14:paraId="47900829" w14:textId="77777777" w:rsidR="00B50050" w:rsidRDefault="00B50050" w:rsidP="0088127C">
            <w:pPr>
              <w:pStyle w:val="OtherTableBody"/>
            </w:pPr>
            <w:r>
              <w:t>Describes the event when a specimen could not be successfully processed and provides a means to document the reason</w:t>
            </w:r>
          </w:p>
        </w:tc>
      </w:tr>
      <w:tr w:rsidR="00B50050" w:rsidRPr="001D2E85" w14:paraId="6458228F" w14:textId="77777777" w:rsidTr="00195548">
        <w:tc>
          <w:tcPr>
            <w:tcW w:w="600" w:type="dxa"/>
          </w:tcPr>
          <w:p w14:paraId="4350EE7C" w14:textId="77777777" w:rsidR="00B50050" w:rsidRDefault="00B50050" w:rsidP="0088127C">
            <w:pPr>
              <w:pStyle w:val="OtherTableBody"/>
            </w:pPr>
          </w:p>
        </w:tc>
        <w:tc>
          <w:tcPr>
            <w:tcW w:w="600" w:type="dxa"/>
          </w:tcPr>
          <w:p w14:paraId="12D9D1B5" w14:textId="77777777" w:rsidR="00B50050" w:rsidRDefault="00B50050" w:rsidP="0088127C">
            <w:pPr>
              <w:pStyle w:val="OtherTableBody"/>
            </w:pPr>
            <w:r>
              <w:t>0003</w:t>
            </w:r>
          </w:p>
        </w:tc>
        <w:tc>
          <w:tcPr>
            <w:tcW w:w="2600" w:type="dxa"/>
          </w:tcPr>
          <w:p w14:paraId="494ECB3E" w14:textId="77777777" w:rsidR="00B50050" w:rsidRDefault="00B50050" w:rsidP="0088127C">
            <w:pPr>
              <w:pStyle w:val="OtherTableBody"/>
            </w:pPr>
          </w:p>
        </w:tc>
        <w:tc>
          <w:tcPr>
            <w:tcW w:w="1400" w:type="dxa"/>
          </w:tcPr>
          <w:p w14:paraId="6ED7F618" w14:textId="77777777" w:rsidR="00B50050" w:rsidRDefault="00B50050" w:rsidP="0088127C">
            <w:pPr>
              <w:pStyle w:val="OtherTableBody"/>
            </w:pPr>
            <w:r>
              <w:t>T01</w:t>
            </w:r>
          </w:p>
        </w:tc>
        <w:tc>
          <w:tcPr>
            <w:tcW w:w="4200" w:type="dxa"/>
          </w:tcPr>
          <w:p w14:paraId="6E08D81F" w14:textId="77777777" w:rsidR="00B50050" w:rsidRDefault="00B50050" w:rsidP="0088127C">
            <w:pPr>
              <w:pStyle w:val="OtherTableBody"/>
            </w:pPr>
            <w:r>
              <w:t>MDM/ACK - Original document notification</w:t>
            </w:r>
          </w:p>
        </w:tc>
      </w:tr>
      <w:tr w:rsidR="00B50050" w:rsidRPr="001D2E85" w14:paraId="2D1AE647" w14:textId="77777777" w:rsidTr="00195548">
        <w:tc>
          <w:tcPr>
            <w:tcW w:w="600" w:type="dxa"/>
          </w:tcPr>
          <w:p w14:paraId="2432A72F" w14:textId="77777777" w:rsidR="00B50050" w:rsidRDefault="00B50050" w:rsidP="0088127C">
            <w:pPr>
              <w:pStyle w:val="OtherTableBody"/>
            </w:pPr>
          </w:p>
        </w:tc>
        <w:tc>
          <w:tcPr>
            <w:tcW w:w="600" w:type="dxa"/>
          </w:tcPr>
          <w:p w14:paraId="46448ABE" w14:textId="77777777" w:rsidR="00B50050" w:rsidRDefault="00B50050" w:rsidP="0088127C">
            <w:pPr>
              <w:pStyle w:val="OtherTableBody"/>
            </w:pPr>
            <w:r>
              <w:t>0003</w:t>
            </w:r>
          </w:p>
        </w:tc>
        <w:tc>
          <w:tcPr>
            <w:tcW w:w="2600" w:type="dxa"/>
          </w:tcPr>
          <w:p w14:paraId="4E8B7E9A" w14:textId="77777777" w:rsidR="00B50050" w:rsidRDefault="00B50050" w:rsidP="0088127C">
            <w:pPr>
              <w:pStyle w:val="OtherTableBody"/>
            </w:pPr>
          </w:p>
        </w:tc>
        <w:tc>
          <w:tcPr>
            <w:tcW w:w="1400" w:type="dxa"/>
          </w:tcPr>
          <w:p w14:paraId="5884C325" w14:textId="77777777" w:rsidR="00B50050" w:rsidRDefault="00B50050" w:rsidP="0088127C">
            <w:pPr>
              <w:pStyle w:val="OtherTableBody"/>
            </w:pPr>
            <w:r>
              <w:t>T02</w:t>
            </w:r>
          </w:p>
        </w:tc>
        <w:tc>
          <w:tcPr>
            <w:tcW w:w="4200" w:type="dxa"/>
          </w:tcPr>
          <w:p w14:paraId="783F3D2D" w14:textId="77777777" w:rsidR="00B50050" w:rsidRDefault="00B50050" w:rsidP="0088127C">
            <w:pPr>
              <w:pStyle w:val="OtherTableBody"/>
            </w:pPr>
            <w:r>
              <w:t>MDM/ACK - Original document notification and content</w:t>
            </w:r>
          </w:p>
        </w:tc>
      </w:tr>
      <w:tr w:rsidR="00B50050" w:rsidRPr="001D2E85" w14:paraId="02DB989D" w14:textId="77777777" w:rsidTr="00195548">
        <w:tc>
          <w:tcPr>
            <w:tcW w:w="600" w:type="dxa"/>
          </w:tcPr>
          <w:p w14:paraId="7C01003D" w14:textId="77777777" w:rsidR="00B50050" w:rsidRDefault="00B50050" w:rsidP="0088127C">
            <w:pPr>
              <w:pStyle w:val="OtherTableBody"/>
            </w:pPr>
          </w:p>
        </w:tc>
        <w:tc>
          <w:tcPr>
            <w:tcW w:w="600" w:type="dxa"/>
          </w:tcPr>
          <w:p w14:paraId="4D732B2E" w14:textId="77777777" w:rsidR="00B50050" w:rsidRDefault="00B50050" w:rsidP="0088127C">
            <w:pPr>
              <w:pStyle w:val="OtherTableBody"/>
            </w:pPr>
            <w:r>
              <w:t>0003</w:t>
            </w:r>
          </w:p>
        </w:tc>
        <w:tc>
          <w:tcPr>
            <w:tcW w:w="2600" w:type="dxa"/>
          </w:tcPr>
          <w:p w14:paraId="564C69D6" w14:textId="77777777" w:rsidR="00B50050" w:rsidRDefault="00B50050" w:rsidP="0088127C">
            <w:pPr>
              <w:pStyle w:val="OtherTableBody"/>
            </w:pPr>
          </w:p>
        </w:tc>
        <w:tc>
          <w:tcPr>
            <w:tcW w:w="1400" w:type="dxa"/>
          </w:tcPr>
          <w:p w14:paraId="4C8526AF" w14:textId="77777777" w:rsidR="00B50050" w:rsidRDefault="00B50050" w:rsidP="0088127C">
            <w:pPr>
              <w:pStyle w:val="OtherTableBody"/>
            </w:pPr>
            <w:r>
              <w:t>T03</w:t>
            </w:r>
          </w:p>
        </w:tc>
        <w:tc>
          <w:tcPr>
            <w:tcW w:w="4200" w:type="dxa"/>
          </w:tcPr>
          <w:p w14:paraId="2B29EFA7" w14:textId="77777777" w:rsidR="00B50050" w:rsidRDefault="00B50050" w:rsidP="0088127C">
            <w:pPr>
              <w:pStyle w:val="OtherTableBody"/>
            </w:pPr>
            <w:r>
              <w:t>MDM/ACK - Document status change notification</w:t>
            </w:r>
          </w:p>
        </w:tc>
      </w:tr>
      <w:tr w:rsidR="00B50050" w:rsidRPr="001D2E85" w14:paraId="2A18C6B0" w14:textId="77777777" w:rsidTr="00195548">
        <w:tc>
          <w:tcPr>
            <w:tcW w:w="600" w:type="dxa"/>
          </w:tcPr>
          <w:p w14:paraId="3D7A6254" w14:textId="77777777" w:rsidR="00B50050" w:rsidRDefault="00B50050" w:rsidP="0088127C">
            <w:pPr>
              <w:pStyle w:val="OtherTableBody"/>
            </w:pPr>
          </w:p>
        </w:tc>
        <w:tc>
          <w:tcPr>
            <w:tcW w:w="600" w:type="dxa"/>
          </w:tcPr>
          <w:p w14:paraId="1B1AF933" w14:textId="77777777" w:rsidR="00B50050" w:rsidRDefault="00B50050" w:rsidP="0088127C">
            <w:pPr>
              <w:pStyle w:val="OtherTableBody"/>
            </w:pPr>
            <w:r>
              <w:t>0003</w:t>
            </w:r>
          </w:p>
        </w:tc>
        <w:tc>
          <w:tcPr>
            <w:tcW w:w="2600" w:type="dxa"/>
          </w:tcPr>
          <w:p w14:paraId="74D6EB59" w14:textId="77777777" w:rsidR="00B50050" w:rsidRDefault="00B50050" w:rsidP="0088127C">
            <w:pPr>
              <w:pStyle w:val="OtherTableBody"/>
            </w:pPr>
          </w:p>
        </w:tc>
        <w:tc>
          <w:tcPr>
            <w:tcW w:w="1400" w:type="dxa"/>
          </w:tcPr>
          <w:p w14:paraId="740F9CA8" w14:textId="77777777" w:rsidR="00B50050" w:rsidRDefault="00B50050" w:rsidP="0088127C">
            <w:pPr>
              <w:pStyle w:val="OtherTableBody"/>
            </w:pPr>
            <w:r>
              <w:t>T04</w:t>
            </w:r>
          </w:p>
        </w:tc>
        <w:tc>
          <w:tcPr>
            <w:tcW w:w="4200" w:type="dxa"/>
          </w:tcPr>
          <w:p w14:paraId="15F9C575" w14:textId="77777777" w:rsidR="00B50050" w:rsidRDefault="00B50050" w:rsidP="0088127C">
            <w:pPr>
              <w:pStyle w:val="OtherTableBody"/>
            </w:pPr>
            <w:r>
              <w:t>MDM/ACK - Document status change notification and content</w:t>
            </w:r>
          </w:p>
        </w:tc>
      </w:tr>
      <w:tr w:rsidR="00B50050" w:rsidRPr="001D2E85" w14:paraId="0E62EFF0" w14:textId="77777777" w:rsidTr="00195548">
        <w:tc>
          <w:tcPr>
            <w:tcW w:w="600" w:type="dxa"/>
          </w:tcPr>
          <w:p w14:paraId="138B15B9" w14:textId="77777777" w:rsidR="00B50050" w:rsidRDefault="00B50050" w:rsidP="0088127C">
            <w:pPr>
              <w:pStyle w:val="OtherTableBody"/>
            </w:pPr>
          </w:p>
        </w:tc>
        <w:tc>
          <w:tcPr>
            <w:tcW w:w="600" w:type="dxa"/>
          </w:tcPr>
          <w:p w14:paraId="59CD0E22" w14:textId="77777777" w:rsidR="00B50050" w:rsidRDefault="00B50050" w:rsidP="0088127C">
            <w:pPr>
              <w:pStyle w:val="OtherTableBody"/>
            </w:pPr>
            <w:r>
              <w:t>0003</w:t>
            </w:r>
          </w:p>
        </w:tc>
        <w:tc>
          <w:tcPr>
            <w:tcW w:w="2600" w:type="dxa"/>
          </w:tcPr>
          <w:p w14:paraId="2AA40379" w14:textId="77777777" w:rsidR="00B50050" w:rsidRDefault="00B50050" w:rsidP="0088127C">
            <w:pPr>
              <w:pStyle w:val="OtherTableBody"/>
            </w:pPr>
          </w:p>
        </w:tc>
        <w:tc>
          <w:tcPr>
            <w:tcW w:w="1400" w:type="dxa"/>
          </w:tcPr>
          <w:p w14:paraId="7125F99E" w14:textId="77777777" w:rsidR="00B50050" w:rsidRDefault="00B50050" w:rsidP="0088127C">
            <w:pPr>
              <w:pStyle w:val="OtherTableBody"/>
            </w:pPr>
            <w:r>
              <w:t>T05</w:t>
            </w:r>
          </w:p>
        </w:tc>
        <w:tc>
          <w:tcPr>
            <w:tcW w:w="4200" w:type="dxa"/>
          </w:tcPr>
          <w:p w14:paraId="58E6193C" w14:textId="77777777" w:rsidR="00B50050" w:rsidRDefault="00B50050" w:rsidP="0088127C">
            <w:pPr>
              <w:pStyle w:val="OtherTableBody"/>
            </w:pPr>
            <w:r>
              <w:t>MDM/ACK - Document addendum notification</w:t>
            </w:r>
          </w:p>
        </w:tc>
      </w:tr>
      <w:tr w:rsidR="00B50050" w:rsidRPr="001D2E85" w14:paraId="70009B1B" w14:textId="77777777" w:rsidTr="00195548">
        <w:tc>
          <w:tcPr>
            <w:tcW w:w="600" w:type="dxa"/>
          </w:tcPr>
          <w:p w14:paraId="049B7533" w14:textId="77777777" w:rsidR="00B50050" w:rsidRDefault="00B50050" w:rsidP="0088127C">
            <w:pPr>
              <w:pStyle w:val="OtherTableBody"/>
            </w:pPr>
          </w:p>
        </w:tc>
        <w:tc>
          <w:tcPr>
            <w:tcW w:w="600" w:type="dxa"/>
          </w:tcPr>
          <w:p w14:paraId="5AEBE30B" w14:textId="77777777" w:rsidR="00B50050" w:rsidRDefault="00B50050" w:rsidP="0088127C">
            <w:pPr>
              <w:pStyle w:val="OtherTableBody"/>
            </w:pPr>
            <w:r>
              <w:t>0003</w:t>
            </w:r>
          </w:p>
        </w:tc>
        <w:tc>
          <w:tcPr>
            <w:tcW w:w="2600" w:type="dxa"/>
          </w:tcPr>
          <w:p w14:paraId="2671FBB5" w14:textId="77777777" w:rsidR="00B50050" w:rsidRDefault="00B50050" w:rsidP="0088127C">
            <w:pPr>
              <w:pStyle w:val="OtherTableBody"/>
            </w:pPr>
          </w:p>
        </w:tc>
        <w:tc>
          <w:tcPr>
            <w:tcW w:w="1400" w:type="dxa"/>
          </w:tcPr>
          <w:p w14:paraId="7DD21901" w14:textId="77777777" w:rsidR="00B50050" w:rsidRDefault="00B50050" w:rsidP="0088127C">
            <w:pPr>
              <w:pStyle w:val="OtherTableBody"/>
            </w:pPr>
            <w:r>
              <w:t>T06</w:t>
            </w:r>
          </w:p>
        </w:tc>
        <w:tc>
          <w:tcPr>
            <w:tcW w:w="4200" w:type="dxa"/>
          </w:tcPr>
          <w:p w14:paraId="00163BCB" w14:textId="77777777" w:rsidR="00B50050" w:rsidRDefault="00B50050" w:rsidP="0088127C">
            <w:pPr>
              <w:pStyle w:val="OtherTableBody"/>
            </w:pPr>
            <w:r>
              <w:t>MDM/ACK - Document addendum notification and content</w:t>
            </w:r>
          </w:p>
        </w:tc>
      </w:tr>
      <w:tr w:rsidR="00B50050" w:rsidRPr="001D2E85" w14:paraId="56BF517E" w14:textId="77777777" w:rsidTr="00195548">
        <w:tc>
          <w:tcPr>
            <w:tcW w:w="600" w:type="dxa"/>
          </w:tcPr>
          <w:p w14:paraId="624B5C22" w14:textId="77777777" w:rsidR="00B50050" w:rsidRDefault="00B50050" w:rsidP="0088127C">
            <w:pPr>
              <w:pStyle w:val="OtherTableBody"/>
            </w:pPr>
          </w:p>
        </w:tc>
        <w:tc>
          <w:tcPr>
            <w:tcW w:w="600" w:type="dxa"/>
          </w:tcPr>
          <w:p w14:paraId="001A7F9D" w14:textId="77777777" w:rsidR="00B50050" w:rsidRDefault="00B50050" w:rsidP="0088127C">
            <w:pPr>
              <w:pStyle w:val="OtherTableBody"/>
            </w:pPr>
            <w:r>
              <w:t>0003</w:t>
            </w:r>
          </w:p>
        </w:tc>
        <w:tc>
          <w:tcPr>
            <w:tcW w:w="2600" w:type="dxa"/>
          </w:tcPr>
          <w:p w14:paraId="139E55CC" w14:textId="77777777" w:rsidR="00B50050" w:rsidRDefault="00B50050" w:rsidP="0088127C">
            <w:pPr>
              <w:pStyle w:val="OtherTableBody"/>
            </w:pPr>
          </w:p>
        </w:tc>
        <w:tc>
          <w:tcPr>
            <w:tcW w:w="1400" w:type="dxa"/>
          </w:tcPr>
          <w:p w14:paraId="3C4E2996" w14:textId="77777777" w:rsidR="00B50050" w:rsidRDefault="00B50050" w:rsidP="0088127C">
            <w:pPr>
              <w:pStyle w:val="OtherTableBody"/>
            </w:pPr>
            <w:r>
              <w:t>T07</w:t>
            </w:r>
          </w:p>
        </w:tc>
        <w:tc>
          <w:tcPr>
            <w:tcW w:w="4200" w:type="dxa"/>
          </w:tcPr>
          <w:p w14:paraId="1D9E235C" w14:textId="77777777" w:rsidR="00B50050" w:rsidRDefault="00B50050" w:rsidP="0088127C">
            <w:pPr>
              <w:pStyle w:val="OtherTableBody"/>
            </w:pPr>
            <w:r>
              <w:t>MDM/ACK - Document edit notification</w:t>
            </w:r>
          </w:p>
        </w:tc>
      </w:tr>
      <w:tr w:rsidR="00B50050" w:rsidRPr="001D2E85" w14:paraId="1472E09C" w14:textId="77777777" w:rsidTr="00195548">
        <w:tc>
          <w:tcPr>
            <w:tcW w:w="600" w:type="dxa"/>
          </w:tcPr>
          <w:p w14:paraId="04A63D26" w14:textId="77777777" w:rsidR="00B50050" w:rsidRDefault="00B50050" w:rsidP="0088127C">
            <w:pPr>
              <w:pStyle w:val="OtherTableBody"/>
            </w:pPr>
          </w:p>
        </w:tc>
        <w:tc>
          <w:tcPr>
            <w:tcW w:w="600" w:type="dxa"/>
          </w:tcPr>
          <w:p w14:paraId="78847D45" w14:textId="77777777" w:rsidR="00B50050" w:rsidRDefault="00B50050" w:rsidP="0088127C">
            <w:pPr>
              <w:pStyle w:val="OtherTableBody"/>
            </w:pPr>
            <w:r>
              <w:t>0003</w:t>
            </w:r>
          </w:p>
        </w:tc>
        <w:tc>
          <w:tcPr>
            <w:tcW w:w="2600" w:type="dxa"/>
          </w:tcPr>
          <w:p w14:paraId="0DC6AF30" w14:textId="77777777" w:rsidR="00B50050" w:rsidRDefault="00B50050" w:rsidP="0088127C">
            <w:pPr>
              <w:pStyle w:val="OtherTableBody"/>
            </w:pPr>
          </w:p>
        </w:tc>
        <w:tc>
          <w:tcPr>
            <w:tcW w:w="1400" w:type="dxa"/>
          </w:tcPr>
          <w:p w14:paraId="1A3B864D" w14:textId="77777777" w:rsidR="00B50050" w:rsidRDefault="00B50050" w:rsidP="0088127C">
            <w:pPr>
              <w:pStyle w:val="OtherTableBody"/>
            </w:pPr>
            <w:r>
              <w:t>T08</w:t>
            </w:r>
          </w:p>
        </w:tc>
        <w:tc>
          <w:tcPr>
            <w:tcW w:w="4200" w:type="dxa"/>
          </w:tcPr>
          <w:p w14:paraId="789C04D9" w14:textId="77777777" w:rsidR="00B50050" w:rsidRDefault="00B50050" w:rsidP="0088127C">
            <w:pPr>
              <w:pStyle w:val="OtherTableBody"/>
            </w:pPr>
            <w:r>
              <w:t>MDM/ACK - Document edit notification and content</w:t>
            </w:r>
          </w:p>
        </w:tc>
      </w:tr>
      <w:tr w:rsidR="00B50050" w:rsidRPr="001D2E85" w14:paraId="2F10FA6C" w14:textId="77777777" w:rsidTr="00195548">
        <w:tc>
          <w:tcPr>
            <w:tcW w:w="600" w:type="dxa"/>
          </w:tcPr>
          <w:p w14:paraId="161F8A2E" w14:textId="77777777" w:rsidR="00B50050" w:rsidRDefault="00B50050" w:rsidP="0088127C">
            <w:pPr>
              <w:pStyle w:val="OtherTableBody"/>
            </w:pPr>
          </w:p>
        </w:tc>
        <w:tc>
          <w:tcPr>
            <w:tcW w:w="600" w:type="dxa"/>
          </w:tcPr>
          <w:p w14:paraId="5304C174" w14:textId="77777777" w:rsidR="00B50050" w:rsidRDefault="00B50050" w:rsidP="0088127C">
            <w:pPr>
              <w:pStyle w:val="OtherTableBody"/>
            </w:pPr>
            <w:r>
              <w:t>0003</w:t>
            </w:r>
          </w:p>
        </w:tc>
        <w:tc>
          <w:tcPr>
            <w:tcW w:w="2600" w:type="dxa"/>
          </w:tcPr>
          <w:p w14:paraId="787E6890" w14:textId="77777777" w:rsidR="00B50050" w:rsidRDefault="00B50050" w:rsidP="0088127C">
            <w:pPr>
              <w:pStyle w:val="OtherTableBody"/>
            </w:pPr>
          </w:p>
        </w:tc>
        <w:tc>
          <w:tcPr>
            <w:tcW w:w="1400" w:type="dxa"/>
          </w:tcPr>
          <w:p w14:paraId="247E4BF5" w14:textId="77777777" w:rsidR="00B50050" w:rsidRDefault="00B50050" w:rsidP="0088127C">
            <w:pPr>
              <w:pStyle w:val="OtherTableBody"/>
            </w:pPr>
            <w:r>
              <w:t>T09</w:t>
            </w:r>
          </w:p>
        </w:tc>
        <w:tc>
          <w:tcPr>
            <w:tcW w:w="4200" w:type="dxa"/>
          </w:tcPr>
          <w:p w14:paraId="1C34C25C" w14:textId="77777777" w:rsidR="00B50050" w:rsidRDefault="00B50050" w:rsidP="0088127C">
            <w:pPr>
              <w:pStyle w:val="OtherTableBody"/>
            </w:pPr>
            <w:r>
              <w:t>MDM/ACK - Document replacement notification</w:t>
            </w:r>
          </w:p>
        </w:tc>
      </w:tr>
      <w:tr w:rsidR="00B50050" w:rsidRPr="001D2E85" w14:paraId="33634C0B" w14:textId="77777777" w:rsidTr="00195548">
        <w:tc>
          <w:tcPr>
            <w:tcW w:w="600" w:type="dxa"/>
          </w:tcPr>
          <w:p w14:paraId="3963C126" w14:textId="77777777" w:rsidR="00B50050" w:rsidRDefault="00B50050" w:rsidP="0088127C">
            <w:pPr>
              <w:pStyle w:val="OtherTableBody"/>
            </w:pPr>
          </w:p>
        </w:tc>
        <w:tc>
          <w:tcPr>
            <w:tcW w:w="600" w:type="dxa"/>
          </w:tcPr>
          <w:p w14:paraId="42F5A652" w14:textId="77777777" w:rsidR="00B50050" w:rsidRDefault="00B50050" w:rsidP="0088127C">
            <w:pPr>
              <w:pStyle w:val="OtherTableBody"/>
            </w:pPr>
            <w:r>
              <w:t>0003</w:t>
            </w:r>
          </w:p>
        </w:tc>
        <w:tc>
          <w:tcPr>
            <w:tcW w:w="2600" w:type="dxa"/>
          </w:tcPr>
          <w:p w14:paraId="64FA779F" w14:textId="77777777" w:rsidR="00B50050" w:rsidRDefault="00B50050" w:rsidP="0088127C">
            <w:pPr>
              <w:pStyle w:val="OtherTableBody"/>
            </w:pPr>
          </w:p>
        </w:tc>
        <w:tc>
          <w:tcPr>
            <w:tcW w:w="1400" w:type="dxa"/>
          </w:tcPr>
          <w:p w14:paraId="77CBF4D0" w14:textId="77777777" w:rsidR="00B50050" w:rsidRDefault="00B50050" w:rsidP="0088127C">
            <w:pPr>
              <w:pStyle w:val="OtherTableBody"/>
            </w:pPr>
            <w:r>
              <w:t>T10</w:t>
            </w:r>
          </w:p>
        </w:tc>
        <w:tc>
          <w:tcPr>
            <w:tcW w:w="4200" w:type="dxa"/>
          </w:tcPr>
          <w:p w14:paraId="667BB889" w14:textId="77777777" w:rsidR="00B50050" w:rsidRDefault="00B50050" w:rsidP="0088127C">
            <w:pPr>
              <w:pStyle w:val="OtherTableBody"/>
            </w:pPr>
            <w:r>
              <w:t>MDM/ACK - Document replacement notification and content</w:t>
            </w:r>
          </w:p>
        </w:tc>
      </w:tr>
      <w:tr w:rsidR="00B50050" w:rsidRPr="001D2E85" w14:paraId="2FDBE243" w14:textId="77777777" w:rsidTr="00195548">
        <w:tc>
          <w:tcPr>
            <w:tcW w:w="600" w:type="dxa"/>
          </w:tcPr>
          <w:p w14:paraId="03690789" w14:textId="77777777" w:rsidR="00B50050" w:rsidRDefault="00B50050" w:rsidP="0088127C">
            <w:pPr>
              <w:pStyle w:val="OtherTableBody"/>
            </w:pPr>
          </w:p>
        </w:tc>
        <w:tc>
          <w:tcPr>
            <w:tcW w:w="600" w:type="dxa"/>
          </w:tcPr>
          <w:p w14:paraId="6F52B575" w14:textId="77777777" w:rsidR="00B50050" w:rsidRDefault="00B50050" w:rsidP="0088127C">
            <w:pPr>
              <w:pStyle w:val="OtherTableBody"/>
            </w:pPr>
            <w:r>
              <w:t>0003</w:t>
            </w:r>
          </w:p>
        </w:tc>
        <w:tc>
          <w:tcPr>
            <w:tcW w:w="2600" w:type="dxa"/>
          </w:tcPr>
          <w:p w14:paraId="53084D87" w14:textId="77777777" w:rsidR="00B50050" w:rsidRDefault="00B50050" w:rsidP="0088127C">
            <w:pPr>
              <w:pStyle w:val="OtherTableBody"/>
            </w:pPr>
          </w:p>
        </w:tc>
        <w:tc>
          <w:tcPr>
            <w:tcW w:w="1400" w:type="dxa"/>
          </w:tcPr>
          <w:p w14:paraId="00930FFC" w14:textId="77777777" w:rsidR="00B50050" w:rsidRDefault="00B50050" w:rsidP="0088127C">
            <w:pPr>
              <w:pStyle w:val="OtherTableBody"/>
            </w:pPr>
            <w:r>
              <w:t>T11</w:t>
            </w:r>
          </w:p>
        </w:tc>
        <w:tc>
          <w:tcPr>
            <w:tcW w:w="4200" w:type="dxa"/>
          </w:tcPr>
          <w:p w14:paraId="24D8E527" w14:textId="77777777" w:rsidR="00B50050" w:rsidRDefault="00B50050" w:rsidP="0088127C">
            <w:pPr>
              <w:pStyle w:val="OtherTableBody"/>
            </w:pPr>
            <w:r>
              <w:t>MDM/ACK - Document cancel notification</w:t>
            </w:r>
          </w:p>
        </w:tc>
      </w:tr>
      <w:tr w:rsidR="00B50050" w14:paraId="6C263B16" w14:textId="77777777" w:rsidTr="00195548">
        <w:tc>
          <w:tcPr>
            <w:tcW w:w="600" w:type="dxa"/>
          </w:tcPr>
          <w:p w14:paraId="2183E232" w14:textId="77777777" w:rsidR="00B50050" w:rsidRDefault="00B50050" w:rsidP="0088127C">
            <w:pPr>
              <w:pStyle w:val="OtherTableBody"/>
            </w:pPr>
          </w:p>
        </w:tc>
        <w:tc>
          <w:tcPr>
            <w:tcW w:w="600" w:type="dxa"/>
          </w:tcPr>
          <w:p w14:paraId="5B895CAF" w14:textId="77777777" w:rsidR="00B50050" w:rsidRDefault="00B50050" w:rsidP="0088127C">
            <w:pPr>
              <w:pStyle w:val="OtherTableBody"/>
            </w:pPr>
            <w:r>
              <w:t>0003</w:t>
            </w:r>
          </w:p>
        </w:tc>
        <w:tc>
          <w:tcPr>
            <w:tcW w:w="2600" w:type="dxa"/>
          </w:tcPr>
          <w:p w14:paraId="3FB596D4" w14:textId="77777777" w:rsidR="00B50050" w:rsidRDefault="00B50050" w:rsidP="0088127C">
            <w:pPr>
              <w:pStyle w:val="OtherTableBody"/>
            </w:pPr>
          </w:p>
        </w:tc>
        <w:tc>
          <w:tcPr>
            <w:tcW w:w="1400" w:type="dxa"/>
          </w:tcPr>
          <w:p w14:paraId="34681EBB" w14:textId="77777777" w:rsidR="00B50050" w:rsidRDefault="00B50050" w:rsidP="0088127C">
            <w:pPr>
              <w:pStyle w:val="OtherTableBody"/>
            </w:pPr>
            <w:r>
              <w:t>T12</w:t>
            </w:r>
          </w:p>
        </w:tc>
        <w:tc>
          <w:tcPr>
            <w:tcW w:w="4200" w:type="dxa"/>
          </w:tcPr>
          <w:p w14:paraId="196FAC00" w14:textId="77777777" w:rsidR="00B50050" w:rsidRDefault="00B50050" w:rsidP="0088127C">
            <w:pPr>
              <w:pStyle w:val="OtherTableBody"/>
            </w:pPr>
            <w:r>
              <w:t>QRY/DOC - Document query</w:t>
            </w:r>
          </w:p>
        </w:tc>
      </w:tr>
      <w:tr w:rsidR="00B50050" w:rsidRPr="001D2E85" w14:paraId="30B3FA79" w14:textId="77777777" w:rsidTr="00195548">
        <w:tc>
          <w:tcPr>
            <w:tcW w:w="600" w:type="dxa"/>
          </w:tcPr>
          <w:p w14:paraId="11B5B8F3" w14:textId="77777777" w:rsidR="00B50050" w:rsidRDefault="00B50050" w:rsidP="0088127C">
            <w:pPr>
              <w:pStyle w:val="OtherTableBody"/>
            </w:pPr>
          </w:p>
        </w:tc>
        <w:tc>
          <w:tcPr>
            <w:tcW w:w="600" w:type="dxa"/>
          </w:tcPr>
          <w:p w14:paraId="038502CB" w14:textId="77777777" w:rsidR="00B50050" w:rsidRDefault="00B50050" w:rsidP="0088127C">
            <w:pPr>
              <w:pStyle w:val="OtherTableBody"/>
            </w:pPr>
            <w:r>
              <w:t>0003</w:t>
            </w:r>
          </w:p>
        </w:tc>
        <w:tc>
          <w:tcPr>
            <w:tcW w:w="2600" w:type="dxa"/>
          </w:tcPr>
          <w:p w14:paraId="20C8E849" w14:textId="77777777" w:rsidR="00B50050" w:rsidRDefault="00B50050" w:rsidP="0088127C">
            <w:pPr>
              <w:pStyle w:val="OtherTableBody"/>
            </w:pPr>
          </w:p>
        </w:tc>
        <w:tc>
          <w:tcPr>
            <w:tcW w:w="1400" w:type="dxa"/>
          </w:tcPr>
          <w:p w14:paraId="5683F762" w14:textId="77777777" w:rsidR="00B50050" w:rsidRDefault="00B50050" w:rsidP="0088127C">
            <w:pPr>
              <w:pStyle w:val="OtherTableBody"/>
            </w:pPr>
            <w:r>
              <w:t>U01</w:t>
            </w:r>
          </w:p>
        </w:tc>
        <w:tc>
          <w:tcPr>
            <w:tcW w:w="4200" w:type="dxa"/>
          </w:tcPr>
          <w:p w14:paraId="1FB653A7" w14:textId="77777777" w:rsidR="00B50050" w:rsidRDefault="00B50050" w:rsidP="0088127C">
            <w:pPr>
              <w:pStyle w:val="OtherTableBody"/>
            </w:pPr>
            <w:r>
              <w:t>ESU/ACK - Automated equipment status update</w:t>
            </w:r>
          </w:p>
        </w:tc>
      </w:tr>
      <w:tr w:rsidR="00B50050" w:rsidRPr="001D2E85" w14:paraId="09F3A8F1" w14:textId="77777777" w:rsidTr="00195548">
        <w:tc>
          <w:tcPr>
            <w:tcW w:w="600" w:type="dxa"/>
          </w:tcPr>
          <w:p w14:paraId="039CAE68" w14:textId="77777777" w:rsidR="00B50050" w:rsidRDefault="00B50050" w:rsidP="0088127C">
            <w:pPr>
              <w:pStyle w:val="OtherTableBody"/>
            </w:pPr>
          </w:p>
        </w:tc>
        <w:tc>
          <w:tcPr>
            <w:tcW w:w="600" w:type="dxa"/>
          </w:tcPr>
          <w:p w14:paraId="2CDB72F8" w14:textId="77777777" w:rsidR="00B50050" w:rsidRDefault="00B50050" w:rsidP="0088127C">
            <w:pPr>
              <w:pStyle w:val="OtherTableBody"/>
            </w:pPr>
            <w:r>
              <w:t>0003</w:t>
            </w:r>
          </w:p>
        </w:tc>
        <w:tc>
          <w:tcPr>
            <w:tcW w:w="2600" w:type="dxa"/>
          </w:tcPr>
          <w:p w14:paraId="79D66DDB" w14:textId="77777777" w:rsidR="00B50050" w:rsidRDefault="00B50050" w:rsidP="0088127C">
            <w:pPr>
              <w:pStyle w:val="OtherTableBody"/>
            </w:pPr>
          </w:p>
        </w:tc>
        <w:tc>
          <w:tcPr>
            <w:tcW w:w="1400" w:type="dxa"/>
          </w:tcPr>
          <w:p w14:paraId="32415BA0" w14:textId="77777777" w:rsidR="00B50050" w:rsidRDefault="00B50050" w:rsidP="0088127C">
            <w:pPr>
              <w:pStyle w:val="OtherTableBody"/>
            </w:pPr>
            <w:r>
              <w:t>U02</w:t>
            </w:r>
          </w:p>
        </w:tc>
        <w:tc>
          <w:tcPr>
            <w:tcW w:w="4200" w:type="dxa"/>
          </w:tcPr>
          <w:p w14:paraId="1064E6B7" w14:textId="77777777" w:rsidR="00B50050" w:rsidRDefault="00B50050" w:rsidP="0088127C">
            <w:pPr>
              <w:pStyle w:val="OtherTableBody"/>
            </w:pPr>
            <w:r>
              <w:t>ESR/ACK - Automated equipment status request</w:t>
            </w:r>
          </w:p>
        </w:tc>
      </w:tr>
      <w:tr w:rsidR="00B50050" w:rsidRPr="001D2E85" w14:paraId="07D0CAD4" w14:textId="77777777" w:rsidTr="00195548">
        <w:tc>
          <w:tcPr>
            <w:tcW w:w="600" w:type="dxa"/>
          </w:tcPr>
          <w:p w14:paraId="63A4CA57" w14:textId="77777777" w:rsidR="00B50050" w:rsidRDefault="00B50050" w:rsidP="0088127C">
            <w:pPr>
              <w:pStyle w:val="OtherTableBody"/>
            </w:pPr>
          </w:p>
        </w:tc>
        <w:tc>
          <w:tcPr>
            <w:tcW w:w="600" w:type="dxa"/>
          </w:tcPr>
          <w:p w14:paraId="43F34C90" w14:textId="77777777" w:rsidR="00B50050" w:rsidRDefault="00B50050" w:rsidP="0088127C">
            <w:pPr>
              <w:pStyle w:val="OtherTableBody"/>
            </w:pPr>
            <w:r>
              <w:t>0003</w:t>
            </w:r>
          </w:p>
        </w:tc>
        <w:tc>
          <w:tcPr>
            <w:tcW w:w="2600" w:type="dxa"/>
          </w:tcPr>
          <w:p w14:paraId="67CD0BCC" w14:textId="77777777" w:rsidR="00B50050" w:rsidRDefault="00B50050" w:rsidP="0088127C">
            <w:pPr>
              <w:pStyle w:val="OtherTableBody"/>
            </w:pPr>
          </w:p>
        </w:tc>
        <w:tc>
          <w:tcPr>
            <w:tcW w:w="1400" w:type="dxa"/>
          </w:tcPr>
          <w:p w14:paraId="404A88FF" w14:textId="77777777" w:rsidR="00B50050" w:rsidRDefault="00B50050" w:rsidP="0088127C">
            <w:pPr>
              <w:pStyle w:val="OtherTableBody"/>
            </w:pPr>
            <w:r>
              <w:t>U03</w:t>
            </w:r>
          </w:p>
        </w:tc>
        <w:tc>
          <w:tcPr>
            <w:tcW w:w="4200" w:type="dxa"/>
          </w:tcPr>
          <w:p w14:paraId="06766A18" w14:textId="77777777" w:rsidR="00B50050" w:rsidRDefault="00B50050" w:rsidP="0088127C">
            <w:pPr>
              <w:pStyle w:val="OtherTableBody"/>
            </w:pPr>
            <w:r>
              <w:t>SSU/ACK - Specimen status update</w:t>
            </w:r>
          </w:p>
        </w:tc>
      </w:tr>
      <w:tr w:rsidR="00B50050" w:rsidRPr="001D2E85" w14:paraId="6C14042D" w14:textId="77777777" w:rsidTr="00195548">
        <w:tc>
          <w:tcPr>
            <w:tcW w:w="600" w:type="dxa"/>
          </w:tcPr>
          <w:p w14:paraId="7001CBA7" w14:textId="77777777" w:rsidR="00B50050" w:rsidRDefault="00B50050" w:rsidP="0088127C">
            <w:pPr>
              <w:pStyle w:val="OtherTableBody"/>
            </w:pPr>
          </w:p>
        </w:tc>
        <w:tc>
          <w:tcPr>
            <w:tcW w:w="600" w:type="dxa"/>
          </w:tcPr>
          <w:p w14:paraId="0FEEBF0E" w14:textId="77777777" w:rsidR="00B50050" w:rsidRDefault="00B50050" w:rsidP="0088127C">
            <w:pPr>
              <w:pStyle w:val="OtherTableBody"/>
            </w:pPr>
            <w:r>
              <w:t>0003</w:t>
            </w:r>
          </w:p>
        </w:tc>
        <w:tc>
          <w:tcPr>
            <w:tcW w:w="2600" w:type="dxa"/>
          </w:tcPr>
          <w:p w14:paraId="55243974" w14:textId="77777777" w:rsidR="00B50050" w:rsidRDefault="00B50050" w:rsidP="0088127C">
            <w:pPr>
              <w:pStyle w:val="OtherTableBody"/>
            </w:pPr>
          </w:p>
        </w:tc>
        <w:tc>
          <w:tcPr>
            <w:tcW w:w="1400" w:type="dxa"/>
          </w:tcPr>
          <w:p w14:paraId="69BCE7E9" w14:textId="77777777" w:rsidR="00B50050" w:rsidRDefault="00B50050" w:rsidP="0088127C">
            <w:pPr>
              <w:pStyle w:val="OtherTableBody"/>
            </w:pPr>
            <w:r>
              <w:t>U04</w:t>
            </w:r>
          </w:p>
        </w:tc>
        <w:tc>
          <w:tcPr>
            <w:tcW w:w="4200" w:type="dxa"/>
          </w:tcPr>
          <w:p w14:paraId="0F19CE82" w14:textId="77777777" w:rsidR="00B50050" w:rsidRDefault="00B50050" w:rsidP="0088127C">
            <w:pPr>
              <w:pStyle w:val="OtherTableBody"/>
            </w:pPr>
            <w:r>
              <w:t>SSR/ACK - specimen status request</w:t>
            </w:r>
          </w:p>
        </w:tc>
      </w:tr>
      <w:tr w:rsidR="00B50050" w:rsidRPr="001D2E85" w14:paraId="64BA280A" w14:textId="77777777" w:rsidTr="00195548">
        <w:tc>
          <w:tcPr>
            <w:tcW w:w="600" w:type="dxa"/>
          </w:tcPr>
          <w:p w14:paraId="56F11FF7" w14:textId="77777777" w:rsidR="00B50050" w:rsidRDefault="00B50050" w:rsidP="0088127C">
            <w:pPr>
              <w:pStyle w:val="OtherTableBody"/>
            </w:pPr>
          </w:p>
        </w:tc>
        <w:tc>
          <w:tcPr>
            <w:tcW w:w="600" w:type="dxa"/>
          </w:tcPr>
          <w:p w14:paraId="7B643D0A" w14:textId="77777777" w:rsidR="00B50050" w:rsidRDefault="00B50050" w:rsidP="0088127C">
            <w:pPr>
              <w:pStyle w:val="OtherTableBody"/>
            </w:pPr>
            <w:r>
              <w:t>0003</w:t>
            </w:r>
          </w:p>
        </w:tc>
        <w:tc>
          <w:tcPr>
            <w:tcW w:w="2600" w:type="dxa"/>
          </w:tcPr>
          <w:p w14:paraId="4F86A191" w14:textId="77777777" w:rsidR="00B50050" w:rsidRDefault="00B50050" w:rsidP="0088127C">
            <w:pPr>
              <w:pStyle w:val="OtherTableBody"/>
            </w:pPr>
          </w:p>
        </w:tc>
        <w:tc>
          <w:tcPr>
            <w:tcW w:w="1400" w:type="dxa"/>
          </w:tcPr>
          <w:p w14:paraId="7AF1181B" w14:textId="77777777" w:rsidR="00B50050" w:rsidRDefault="00B50050" w:rsidP="0088127C">
            <w:pPr>
              <w:pStyle w:val="OtherTableBody"/>
            </w:pPr>
            <w:r>
              <w:t>U05</w:t>
            </w:r>
          </w:p>
        </w:tc>
        <w:tc>
          <w:tcPr>
            <w:tcW w:w="4200" w:type="dxa"/>
          </w:tcPr>
          <w:p w14:paraId="0E36BB3F" w14:textId="77777777" w:rsidR="00B50050" w:rsidRDefault="00B50050" w:rsidP="0088127C">
            <w:pPr>
              <w:pStyle w:val="OtherTableBody"/>
            </w:pPr>
            <w:r>
              <w:t>INU/ACK  - Automated equipment inventory update</w:t>
            </w:r>
          </w:p>
        </w:tc>
      </w:tr>
      <w:tr w:rsidR="00B50050" w:rsidRPr="001D2E85" w14:paraId="0F6AA6F6" w14:textId="77777777" w:rsidTr="00195548">
        <w:tc>
          <w:tcPr>
            <w:tcW w:w="600" w:type="dxa"/>
          </w:tcPr>
          <w:p w14:paraId="549F04C3" w14:textId="77777777" w:rsidR="00B50050" w:rsidRDefault="00B50050" w:rsidP="0088127C">
            <w:pPr>
              <w:pStyle w:val="OtherTableBody"/>
            </w:pPr>
          </w:p>
        </w:tc>
        <w:tc>
          <w:tcPr>
            <w:tcW w:w="600" w:type="dxa"/>
          </w:tcPr>
          <w:p w14:paraId="738693B7" w14:textId="77777777" w:rsidR="00B50050" w:rsidRDefault="00B50050" w:rsidP="0088127C">
            <w:pPr>
              <w:pStyle w:val="OtherTableBody"/>
            </w:pPr>
            <w:r>
              <w:t>0003</w:t>
            </w:r>
          </w:p>
        </w:tc>
        <w:tc>
          <w:tcPr>
            <w:tcW w:w="2600" w:type="dxa"/>
          </w:tcPr>
          <w:p w14:paraId="0CDDBC62" w14:textId="77777777" w:rsidR="00B50050" w:rsidRDefault="00B50050" w:rsidP="0088127C">
            <w:pPr>
              <w:pStyle w:val="OtherTableBody"/>
            </w:pPr>
          </w:p>
        </w:tc>
        <w:tc>
          <w:tcPr>
            <w:tcW w:w="1400" w:type="dxa"/>
          </w:tcPr>
          <w:p w14:paraId="3190BA78" w14:textId="77777777" w:rsidR="00B50050" w:rsidRDefault="00B50050" w:rsidP="0088127C">
            <w:pPr>
              <w:pStyle w:val="OtherTableBody"/>
            </w:pPr>
            <w:r>
              <w:t>U06</w:t>
            </w:r>
          </w:p>
        </w:tc>
        <w:tc>
          <w:tcPr>
            <w:tcW w:w="4200" w:type="dxa"/>
          </w:tcPr>
          <w:p w14:paraId="184E5048" w14:textId="77777777" w:rsidR="00B50050" w:rsidRDefault="00B50050" w:rsidP="0088127C">
            <w:pPr>
              <w:pStyle w:val="OtherTableBody"/>
            </w:pPr>
            <w:r>
              <w:t>INR/ACK - Automated equipment inventory request</w:t>
            </w:r>
          </w:p>
        </w:tc>
      </w:tr>
      <w:tr w:rsidR="00B50050" w:rsidRPr="001D2E85" w14:paraId="6EDE3145" w14:textId="77777777" w:rsidTr="00195548">
        <w:tc>
          <w:tcPr>
            <w:tcW w:w="600" w:type="dxa"/>
          </w:tcPr>
          <w:p w14:paraId="0993E5D1" w14:textId="77777777" w:rsidR="00B50050" w:rsidRDefault="00B50050" w:rsidP="0088127C">
            <w:pPr>
              <w:pStyle w:val="OtherTableBody"/>
            </w:pPr>
          </w:p>
        </w:tc>
        <w:tc>
          <w:tcPr>
            <w:tcW w:w="600" w:type="dxa"/>
          </w:tcPr>
          <w:p w14:paraId="09E42A1E" w14:textId="77777777" w:rsidR="00B50050" w:rsidRDefault="00B50050" w:rsidP="0088127C">
            <w:pPr>
              <w:pStyle w:val="OtherTableBody"/>
            </w:pPr>
            <w:r>
              <w:t>0003</w:t>
            </w:r>
          </w:p>
        </w:tc>
        <w:tc>
          <w:tcPr>
            <w:tcW w:w="2600" w:type="dxa"/>
          </w:tcPr>
          <w:p w14:paraId="1130744D" w14:textId="77777777" w:rsidR="00B50050" w:rsidRDefault="00B50050" w:rsidP="0088127C">
            <w:pPr>
              <w:pStyle w:val="OtherTableBody"/>
            </w:pPr>
          </w:p>
        </w:tc>
        <w:tc>
          <w:tcPr>
            <w:tcW w:w="1400" w:type="dxa"/>
          </w:tcPr>
          <w:p w14:paraId="0AEA78AE" w14:textId="77777777" w:rsidR="00B50050" w:rsidRDefault="00B50050" w:rsidP="0088127C">
            <w:pPr>
              <w:pStyle w:val="OtherTableBody"/>
            </w:pPr>
            <w:r>
              <w:t>U07</w:t>
            </w:r>
          </w:p>
        </w:tc>
        <w:tc>
          <w:tcPr>
            <w:tcW w:w="4200" w:type="dxa"/>
          </w:tcPr>
          <w:p w14:paraId="6024625B" w14:textId="77777777" w:rsidR="00B50050" w:rsidRDefault="00B50050" w:rsidP="0088127C">
            <w:pPr>
              <w:pStyle w:val="OtherTableBody"/>
            </w:pPr>
            <w:r>
              <w:t>EAC/ACK - Automated equipment command</w:t>
            </w:r>
          </w:p>
        </w:tc>
      </w:tr>
      <w:tr w:rsidR="00B50050" w:rsidRPr="001D2E85" w14:paraId="696609D0" w14:textId="77777777" w:rsidTr="00195548">
        <w:tc>
          <w:tcPr>
            <w:tcW w:w="600" w:type="dxa"/>
          </w:tcPr>
          <w:p w14:paraId="5D1519B4" w14:textId="77777777" w:rsidR="00B50050" w:rsidRDefault="00B50050" w:rsidP="0088127C">
            <w:pPr>
              <w:pStyle w:val="OtherTableBody"/>
            </w:pPr>
          </w:p>
        </w:tc>
        <w:tc>
          <w:tcPr>
            <w:tcW w:w="600" w:type="dxa"/>
          </w:tcPr>
          <w:p w14:paraId="0D87EF20" w14:textId="77777777" w:rsidR="00B50050" w:rsidRDefault="00B50050" w:rsidP="0088127C">
            <w:pPr>
              <w:pStyle w:val="OtherTableBody"/>
            </w:pPr>
            <w:r>
              <w:t>0003</w:t>
            </w:r>
          </w:p>
        </w:tc>
        <w:tc>
          <w:tcPr>
            <w:tcW w:w="2600" w:type="dxa"/>
          </w:tcPr>
          <w:p w14:paraId="32ED6535" w14:textId="77777777" w:rsidR="00B50050" w:rsidRDefault="00B50050" w:rsidP="0088127C">
            <w:pPr>
              <w:pStyle w:val="OtherTableBody"/>
            </w:pPr>
          </w:p>
        </w:tc>
        <w:tc>
          <w:tcPr>
            <w:tcW w:w="1400" w:type="dxa"/>
          </w:tcPr>
          <w:p w14:paraId="58508023" w14:textId="77777777" w:rsidR="00B50050" w:rsidRDefault="00B50050" w:rsidP="0088127C">
            <w:pPr>
              <w:pStyle w:val="OtherTableBody"/>
            </w:pPr>
            <w:r>
              <w:t>U08</w:t>
            </w:r>
          </w:p>
        </w:tc>
        <w:tc>
          <w:tcPr>
            <w:tcW w:w="4200" w:type="dxa"/>
          </w:tcPr>
          <w:p w14:paraId="2350AF69" w14:textId="77777777" w:rsidR="00B50050" w:rsidRDefault="00B50050" w:rsidP="0088127C">
            <w:pPr>
              <w:pStyle w:val="OtherTableBody"/>
            </w:pPr>
            <w:r>
              <w:t>EAR/ACK - Automated equipment response</w:t>
            </w:r>
          </w:p>
        </w:tc>
      </w:tr>
      <w:tr w:rsidR="00B50050" w:rsidRPr="001D2E85" w14:paraId="1150687A" w14:textId="77777777" w:rsidTr="00195548">
        <w:tc>
          <w:tcPr>
            <w:tcW w:w="600" w:type="dxa"/>
          </w:tcPr>
          <w:p w14:paraId="0A935306" w14:textId="77777777" w:rsidR="00B50050" w:rsidRDefault="00B50050" w:rsidP="0088127C">
            <w:pPr>
              <w:pStyle w:val="OtherTableBody"/>
            </w:pPr>
          </w:p>
        </w:tc>
        <w:tc>
          <w:tcPr>
            <w:tcW w:w="600" w:type="dxa"/>
          </w:tcPr>
          <w:p w14:paraId="50E4B437" w14:textId="77777777" w:rsidR="00B50050" w:rsidRDefault="00B50050" w:rsidP="0088127C">
            <w:pPr>
              <w:pStyle w:val="OtherTableBody"/>
            </w:pPr>
            <w:r>
              <w:t>0003</w:t>
            </w:r>
          </w:p>
        </w:tc>
        <w:tc>
          <w:tcPr>
            <w:tcW w:w="2600" w:type="dxa"/>
          </w:tcPr>
          <w:p w14:paraId="70E2942B" w14:textId="77777777" w:rsidR="00B50050" w:rsidRDefault="00B50050" w:rsidP="0088127C">
            <w:pPr>
              <w:pStyle w:val="OtherTableBody"/>
            </w:pPr>
          </w:p>
        </w:tc>
        <w:tc>
          <w:tcPr>
            <w:tcW w:w="1400" w:type="dxa"/>
          </w:tcPr>
          <w:p w14:paraId="3F5B2EEE" w14:textId="77777777" w:rsidR="00B50050" w:rsidRDefault="00B50050" w:rsidP="0088127C">
            <w:pPr>
              <w:pStyle w:val="OtherTableBody"/>
            </w:pPr>
            <w:r>
              <w:t>U09</w:t>
            </w:r>
          </w:p>
        </w:tc>
        <w:tc>
          <w:tcPr>
            <w:tcW w:w="4200" w:type="dxa"/>
          </w:tcPr>
          <w:p w14:paraId="28243D4D" w14:textId="77777777" w:rsidR="00B50050" w:rsidRDefault="00B50050" w:rsidP="0088127C">
            <w:pPr>
              <w:pStyle w:val="OtherTableBody"/>
            </w:pPr>
            <w:r>
              <w:t>EAN/ACK - Automated equipment notification</w:t>
            </w:r>
          </w:p>
        </w:tc>
      </w:tr>
      <w:tr w:rsidR="00B50050" w:rsidRPr="001D2E85" w14:paraId="08D9BDA6" w14:textId="77777777" w:rsidTr="00195548">
        <w:tc>
          <w:tcPr>
            <w:tcW w:w="600" w:type="dxa"/>
          </w:tcPr>
          <w:p w14:paraId="54C4B7F5" w14:textId="77777777" w:rsidR="00B50050" w:rsidRDefault="00B50050" w:rsidP="0088127C">
            <w:pPr>
              <w:pStyle w:val="OtherTableBody"/>
            </w:pPr>
          </w:p>
        </w:tc>
        <w:tc>
          <w:tcPr>
            <w:tcW w:w="600" w:type="dxa"/>
          </w:tcPr>
          <w:p w14:paraId="19D20F38" w14:textId="77777777" w:rsidR="00B50050" w:rsidRDefault="00B50050" w:rsidP="0088127C">
            <w:pPr>
              <w:pStyle w:val="OtherTableBody"/>
            </w:pPr>
            <w:r>
              <w:t>0003</w:t>
            </w:r>
          </w:p>
        </w:tc>
        <w:tc>
          <w:tcPr>
            <w:tcW w:w="2600" w:type="dxa"/>
          </w:tcPr>
          <w:p w14:paraId="2A9E8953" w14:textId="77777777" w:rsidR="00B50050" w:rsidRDefault="00B50050" w:rsidP="0088127C">
            <w:pPr>
              <w:pStyle w:val="OtherTableBody"/>
            </w:pPr>
          </w:p>
        </w:tc>
        <w:tc>
          <w:tcPr>
            <w:tcW w:w="1400" w:type="dxa"/>
          </w:tcPr>
          <w:p w14:paraId="1F06EE8D" w14:textId="77777777" w:rsidR="00B50050" w:rsidRDefault="00B50050" w:rsidP="0088127C">
            <w:pPr>
              <w:pStyle w:val="OtherTableBody"/>
            </w:pPr>
            <w:r>
              <w:t>U10</w:t>
            </w:r>
          </w:p>
        </w:tc>
        <w:tc>
          <w:tcPr>
            <w:tcW w:w="4200" w:type="dxa"/>
          </w:tcPr>
          <w:p w14:paraId="67FA4FF1" w14:textId="77777777" w:rsidR="00B50050" w:rsidRDefault="00B50050" w:rsidP="0088127C">
            <w:pPr>
              <w:pStyle w:val="OtherTableBody"/>
            </w:pPr>
            <w:r>
              <w:t>TCU/ACK - Automated equipment test code settings update</w:t>
            </w:r>
          </w:p>
        </w:tc>
      </w:tr>
      <w:tr w:rsidR="00B50050" w:rsidRPr="001D2E85" w14:paraId="294ED3C9" w14:textId="77777777" w:rsidTr="00195548">
        <w:tc>
          <w:tcPr>
            <w:tcW w:w="600" w:type="dxa"/>
          </w:tcPr>
          <w:p w14:paraId="244D4EC4" w14:textId="77777777" w:rsidR="00B50050" w:rsidRDefault="00B50050" w:rsidP="0088127C">
            <w:pPr>
              <w:pStyle w:val="OtherTableBody"/>
            </w:pPr>
          </w:p>
        </w:tc>
        <w:tc>
          <w:tcPr>
            <w:tcW w:w="600" w:type="dxa"/>
          </w:tcPr>
          <w:p w14:paraId="44D3774A" w14:textId="77777777" w:rsidR="00B50050" w:rsidRDefault="00B50050" w:rsidP="0088127C">
            <w:pPr>
              <w:pStyle w:val="OtherTableBody"/>
            </w:pPr>
            <w:r>
              <w:t>0003</w:t>
            </w:r>
          </w:p>
        </w:tc>
        <w:tc>
          <w:tcPr>
            <w:tcW w:w="2600" w:type="dxa"/>
          </w:tcPr>
          <w:p w14:paraId="7F9433A9" w14:textId="77777777" w:rsidR="00B50050" w:rsidRDefault="00B50050" w:rsidP="0088127C">
            <w:pPr>
              <w:pStyle w:val="OtherTableBody"/>
            </w:pPr>
          </w:p>
        </w:tc>
        <w:tc>
          <w:tcPr>
            <w:tcW w:w="1400" w:type="dxa"/>
          </w:tcPr>
          <w:p w14:paraId="738EDC2B" w14:textId="77777777" w:rsidR="00B50050" w:rsidRDefault="00B50050" w:rsidP="0088127C">
            <w:pPr>
              <w:pStyle w:val="OtherTableBody"/>
            </w:pPr>
            <w:r>
              <w:t>U11</w:t>
            </w:r>
          </w:p>
        </w:tc>
        <w:tc>
          <w:tcPr>
            <w:tcW w:w="4200" w:type="dxa"/>
          </w:tcPr>
          <w:p w14:paraId="4AA14E8A" w14:textId="77777777" w:rsidR="00B50050" w:rsidRDefault="00B50050" w:rsidP="0088127C">
            <w:pPr>
              <w:pStyle w:val="OtherTableBody"/>
            </w:pPr>
            <w:r>
              <w:t>TCR/ACK - Automated equipment test code settings request</w:t>
            </w:r>
          </w:p>
        </w:tc>
      </w:tr>
      <w:tr w:rsidR="00B50050" w:rsidRPr="001D2E85" w14:paraId="2437F08F" w14:textId="77777777" w:rsidTr="00195548">
        <w:tc>
          <w:tcPr>
            <w:tcW w:w="600" w:type="dxa"/>
          </w:tcPr>
          <w:p w14:paraId="501F7CB7" w14:textId="77777777" w:rsidR="00B50050" w:rsidRDefault="00B50050" w:rsidP="0088127C">
            <w:pPr>
              <w:pStyle w:val="OtherTableBody"/>
            </w:pPr>
          </w:p>
        </w:tc>
        <w:tc>
          <w:tcPr>
            <w:tcW w:w="600" w:type="dxa"/>
          </w:tcPr>
          <w:p w14:paraId="6300693F" w14:textId="77777777" w:rsidR="00B50050" w:rsidRDefault="00B50050" w:rsidP="0088127C">
            <w:pPr>
              <w:pStyle w:val="OtherTableBody"/>
            </w:pPr>
            <w:r>
              <w:t>0003</w:t>
            </w:r>
          </w:p>
        </w:tc>
        <w:tc>
          <w:tcPr>
            <w:tcW w:w="2600" w:type="dxa"/>
          </w:tcPr>
          <w:p w14:paraId="21D27DE4" w14:textId="77777777" w:rsidR="00B50050" w:rsidRDefault="00B50050" w:rsidP="0088127C">
            <w:pPr>
              <w:pStyle w:val="OtherTableBody"/>
            </w:pPr>
          </w:p>
        </w:tc>
        <w:tc>
          <w:tcPr>
            <w:tcW w:w="1400" w:type="dxa"/>
          </w:tcPr>
          <w:p w14:paraId="23344BCD" w14:textId="77777777" w:rsidR="00B50050" w:rsidRDefault="00B50050" w:rsidP="0088127C">
            <w:pPr>
              <w:pStyle w:val="OtherTableBody"/>
            </w:pPr>
            <w:r>
              <w:t>U12</w:t>
            </w:r>
          </w:p>
        </w:tc>
        <w:tc>
          <w:tcPr>
            <w:tcW w:w="4200" w:type="dxa"/>
          </w:tcPr>
          <w:p w14:paraId="284CC540" w14:textId="77777777" w:rsidR="00B50050" w:rsidRDefault="00B50050" w:rsidP="0088127C">
            <w:pPr>
              <w:pStyle w:val="OtherTableBody"/>
            </w:pPr>
            <w:r>
              <w:t>LSU/ACK - Automated equipment log/service update</w:t>
            </w:r>
          </w:p>
        </w:tc>
      </w:tr>
      <w:tr w:rsidR="00B50050" w:rsidRPr="001D2E85" w14:paraId="1FF9485A" w14:textId="77777777" w:rsidTr="00195548">
        <w:tc>
          <w:tcPr>
            <w:tcW w:w="600" w:type="dxa"/>
          </w:tcPr>
          <w:p w14:paraId="11145C4B" w14:textId="77777777" w:rsidR="00B50050" w:rsidRDefault="00B50050" w:rsidP="0088127C">
            <w:pPr>
              <w:pStyle w:val="OtherTableBody"/>
            </w:pPr>
          </w:p>
        </w:tc>
        <w:tc>
          <w:tcPr>
            <w:tcW w:w="600" w:type="dxa"/>
          </w:tcPr>
          <w:p w14:paraId="55256184" w14:textId="77777777" w:rsidR="00B50050" w:rsidRDefault="00B50050" w:rsidP="0088127C">
            <w:pPr>
              <w:pStyle w:val="OtherTableBody"/>
            </w:pPr>
            <w:r>
              <w:t>0003</w:t>
            </w:r>
          </w:p>
        </w:tc>
        <w:tc>
          <w:tcPr>
            <w:tcW w:w="2600" w:type="dxa"/>
          </w:tcPr>
          <w:p w14:paraId="161AEE9B" w14:textId="77777777" w:rsidR="00B50050" w:rsidRDefault="00B50050" w:rsidP="0088127C">
            <w:pPr>
              <w:pStyle w:val="OtherTableBody"/>
            </w:pPr>
          </w:p>
        </w:tc>
        <w:tc>
          <w:tcPr>
            <w:tcW w:w="1400" w:type="dxa"/>
          </w:tcPr>
          <w:p w14:paraId="22406822" w14:textId="77777777" w:rsidR="00B50050" w:rsidRDefault="00B50050" w:rsidP="0088127C">
            <w:pPr>
              <w:pStyle w:val="OtherTableBody"/>
            </w:pPr>
            <w:r>
              <w:t>U13</w:t>
            </w:r>
          </w:p>
        </w:tc>
        <w:tc>
          <w:tcPr>
            <w:tcW w:w="4200" w:type="dxa"/>
          </w:tcPr>
          <w:p w14:paraId="1BE7A031" w14:textId="77777777" w:rsidR="00B50050" w:rsidRDefault="00B50050" w:rsidP="0088127C">
            <w:pPr>
              <w:pStyle w:val="OtherTableBody"/>
            </w:pPr>
            <w:r>
              <w:t>LSR/ACK - Automated equipment log/service request</w:t>
            </w:r>
          </w:p>
        </w:tc>
      </w:tr>
      <w:tr w:rsidR="00B50050" w14:paraId="59A82E1B" w14:textId="77777777" w:rsidTr="00195548">
        <w:tc>
          <w:tcPr>
            <w:tcW w:w="600" w:type="dxa"/>
          </w:tcPr>
          <w:p w14:paraId="39596249" w14:textId="77777777" w:rsidR="00B50050" w:rsidRDefault="00B50050" w:rsidP="0088127C">
            <w:pPr>
              <w:pStyle w:val="OtherTableBody"/>
            </w:pPr>
          </w:p>
        </w:tc>
        <w:tc>
          <w:tcPr>
            <w:tcW w:w="600" w:type="dxa"/>
          </w:tcPr>
          <w:p w14:paraId="351C7033" w14:textId="77777777" w:rsidR="00B50050" w:rsidRDefault="00B50050" w:rsidP="0088127C">
            <w:pPr>
              <w:pStyle w:val="OtherTableBody"/>
            </w:pPr>
            <w:r>
              <w:t>0003</w:t>
            </w:r>
          </w:p>
        </w:tc>
        <w:tc>
          <w:tcPr>
            <w:tcW w:w="2600" w:type="dxa"/>
          </w:tcPr>
          <w:p w14:paraId="1F091AAA" w14:textId="77777777" w:rsidR="00B50050" w:rsidRDefault="00B50050" w:rsidP="0088127C">
            <w:pPr>
              <w:pStyle w:val="OtherTableBody"/>
            </w:pPr>
          </w:p>
        </w:tc>
        <w:tc>
          <w:tcPr>
            <w:tcW w:w="1400" w:type="dxa"/>
          </w:tcPr>
          <w:p w14:paraId="3B509FD5" w14:textId="77777777" w:rsidR="00B50050" w:rsidRDefault="00B50050" w:rsidP="0088127C">
            <w:pPr>
              <w:pStyle w:val="OtherTableBody"/>
            </w:pPr>
            <w:r>
              <w:t>U14</w:t>
            </w:r>
          </w:p>
        </w:tc>
        <w:tc>
          <w:tcPr>
            <w:tcW w:w="4200" w:type="dxa"/>
          </w:tcPr>
          <w:p w14:paraId="1F109170" w14:textId="77777777" w:rsidR="00B50050" w:rsidRDefault="00B50050" w:rsidP="0088127C">
            <w:pPr>
              <w:pStyle w:val="OtherTableBody"/>
            </w:pPr>
          </w:p>
        </w:tc>
      </w:tr>
      <w:tr w:rsidR="00B50050" w:rsidRPr="001D2E85" w14:paraId="24DCB78B" w14:textId="77777777" w:rsidTr="00195548">
        <w:tc>
          <w:tcPr>
            <w:tcW w:w="600" w:type="dxa"/>
          </w:tcPr>
          <w:p w14:paraId="23FDB965" w14:textId="77777777" w:rsidR="00B50050" w:rsidRDefault="00B50050" w:rsidP="0088127C">
            <w:pPr>
              <w:pStyle w:val="OtherTableBody"/>
            </w:pPr>
          </w:p>
        </w:tc>
        <w:tc>
          <w:tcPr>
            <w:tcW w:w="600" w:type="dxa"/>
          </w:tcPr>
          <w:p w14:paraId="57BE2DA2" w14:textId="77777777" w:rsidR="00B50050" w:rsidRDefault="00B50050" w:rsidP="0088127C">
            <w:pPr>
              <w:pStyle w:val="OtherTableBody"/>
            </w:pPr>
            <w:r>
              <w:t>0003</w:t>
            </w:r>
          </w:p>
        </w:tc>
        <w:tc>
          <w:tcPr>
            <w:tcW w:w="2600" w:type="dxa"/>
          </w:tcPr>
          <w:p w14:paraId="35E986CE" w14:textId="77777777" w:rsidR="00B50050" w:rsidRDefault="00B50050" w:rsidP="0088127C">
            <w:pPr>
              <w:pStyle w:val="OtherTableBody"/>
            </w:pPr>
          </w:p>
        </w:tc>
        <w:tc>
          <w:tcPr>
            <w:tcW w:w="1400" w:type="dxa"/>
          </w:tcPr>
          <w:p w14:paraId="5AE55657" w14:textId="77777777" w:rsidR="00B50050" w:rsidRDefault="00B50050" w:rsidP="0088127C">
            <w:pPr>
              <w:pStyle w:val="OtherTableBody"/>
            </w:pPr>
            <w:r>
              <w:t>V01</w:t>
            </w:r>
          </w:p>
        </w:tc>
        <w:tc>
          <w:tcPr>
            <w:tcW w:w="4200" w:type="dxa"/>
          </w:tcPr>
          <w:p w14:paraId="2B2E28B7" w14:textId="77777777" w:rsidR="00B50050" w:rsidRDefault="00B50050" w:rsidP="0088127C">
            <w:pPr>
              <w:pStyle w:val="OtherTableBody"/>
            </w:pPr>
            <w:r>
              <w:t>VXQ - Query for vaccination record</w:t>
            </w:r>
          </w:p>
        </w:tc>
      </w:tr>
      <w:tr w:rsidR="00B50050" w:rsidRPr="001D2E85" w14:paraId="0CFB9F4D" w14:textId="77777777" w:rsidTr="00195548">
        <w:tc>
          <w:tcPr>
            <w:tcW w:w="600" w:type="dxa"/>
          </w:tcPr>
          <w:p w14:paraId="427A18C7" w14:textId="77777777" w:rsidR="00B50050" w:rsidRDefault="00B50050" w:rsidP="0088127C">
            <w:pPr>
              <w:pStyle w:val="OtherTableBody"/>
            </w:pPr>
          </w:p>
        </w:tc>
        <w:tc>
          <w:tcPr>
            <w:tcW w:w="600" w:type="dxa"/>
          </w:tcPr>
          <w:p w14:paraId="6115567E" w14:textId="77777777" w:rsidR="00B50050" w:rsidRDefault="00B50050" w:rsidP="0088127C">
            <w:pPr>
              <w:pStyle w:val="OtherTableBody"/>
            </w:pPr>
            <w:r>
              <w:t>0003</w:t>
            </w:r>
          </w:p>
        </w:tc>
        <w:tc>
          <w:tcPr>
            <w:tcW w:w="2600" w:type="dxa"/>
          </w:tcPr>
          <w:p w14:paraId="0AA41590" w14:textId="77777777" w:rsidR="00B50050" w:rsidRDefault="00B50050" w:rsidP="0088127C">
            <w:pPr>
              <w:pStyle w:val="OtherTableBody"/>
            </w:pPr>
          </w:p>
        </w:tc>
        <w:tc>
          <w:tcPr>
            <w:tcW w:w="1400" w:type="dxa"/>
          </w:tcPr>
          <w:p w14:paraId="53DBFD78" w14:textId="77777777" w:rsidR="00B50050" w:rsidRDefault="00B50050" w:rsidP="0088127C">
            <w:pPr>
              <w:pStyle w:val="OtherTableBody"/>
            </w:pPr>
            <w:r>
              <w:t>V02</w:t>
            </w:r>
          </w:p>
        </w:tc>
        <w:tc>
          <w:tcPr>
            <w:tcW w:w="4200" w:type="dxa"/>
          </w:tcPr>
          <w:p w14:paraId="3997BB5D" w14:textId="77777777" w:rsidR="00B50050" w:rsidRDefault="00B50050" w:rsidP="0088127C">
            <w:pPr>
              <w:pStyle w:val="OtherTableBody"/>
            </w:pPr>
            <w:r>
              <w:t>VXX - Response to vaccination query returning multiple PID matches</w:t>
            </w:r>
          </w:p>
        </w:tc>
      </w:tr>
      <w:tr w:rsidR="00B50050" w14:paraId="60245BAA" w14:textId="77777777" w:rsidTr="00195548">
        <w:tc>
          <w:tcPr>
            <w:tcW w:w="600" w:type="dxa"/>
          </w:tcPr>
          <w:p w14:paraId="2C1B0F83" w14:textId="77777777" w:rsidR="00B50050" w:rsidRDefault="00B50050" w:rsidP="0088127C">
            <w:pPr>
              <w:pStyle w:val="OtherTableBody"/>
            </w:pPr>
          </w:p>
        </w:tc>
        <w:tc>
          <w:tcPr>
            <w:tcW w:w="600" w:type="dxa"/>
          </w:tcPr>
          <w:p w14:paraId="252ED375" w14:textId="77777777" w:rsidR="00B50050" w:rsidRDefault="00B50050" w:rsidP="0088127C">
            <w:pPr>
              <w:pStyle w:val="OtherTableBody"/>
            </w:pPr>
            <w:r>
              <w:t>0003</w:t>
            </w:r>
          </w:p>
        </w:tc>
        <w:tc>
          <w:tcPr>
            <w:tcW w:w="2600" w:type="dxa"/>
          </w:tcPr>
          <w:p w14:paraId="1072F231" w14:textId="77777777" w:rsidR="00B50050" w:rsidRDefault="00B50050" w:rsidP="0088127C">
            <w:pPr>
              <w:pStyle w:val="OtherTableBody"/>
            </w:pPr>
          </w:p>
        </w:tc>
        <w:tc>
          <w:tcPr>
            <w:tcW w:w="1400" w:type="dxa"/>
          </w:tcPr>
          <w:p w14:paraId="24C20E9B" w14:textId="77777777" w:rsidR="00B50050" w:rsidRDefault="00B50050" w:rsidP="0088127C">
            <w:pPr>
              <w:pStyle w:val="OtherTableBody"/>
            </w:pPr>
            <w:r>
              <w:t>V03</w:t>
            </w:r>
          </w:p>
        </w:tc>
        <w:tc>
          <w:tcPr>
            <w:tcW w:w="4200" w:type="dxa"/>
          </w:tcPr>
          <w:p w14:paraId="43B70AC1" w14:textId="77777777" w:rsidR="00B50050" w:rsidRDefault="00B50050" w:rsidP="0088127C">
            <w:pPr>
              <w:pStyle w:val="OtherTableBody"/>
            </w:pPr>
            <w:r>
              <w:t>VXR - Vaccination record response</w:t>
            </w:r>
          </w:p>
        </w:tc>
      </w:tr>
      <w:tr w:rsidR="00B50050" w:rsidRPr="001D2E85" w14:paraId="3F9CA5F2" w14:textId="77777777" w:rsidTr="00195548">
        <w:tc>
          <w:tcPr>
            <w:tcW w:w="600" w:type="dxa"/>
          </w:tcPr>
          <w:p w14:paraId="6DDD6285" w14:textId="77777777" w:rsidR="00B50050" w:rsidRDefault="00B50050" w:rsidP="0088127C">
            <w:pPr>
              <w:pStyle w:val="OtherTableBody"/>
            </w:pPr>
          </w:p>
        </w:tc>
        <w:tc>
          <w:tcPr>
            <w:tcW w:w="600" w:type="dxa"/>
          </w:tcPr>
          <w:p w14:paraId="61197962" w14:textId="77777777" w:rsidR="00B50050" w:rsidRDefault="00B50050" w:rsidP="0088127C">
            <w:pPr>
              <w:pStyle w:val="OtherTableBody"/>
            </w:pPr>
            <w:r>
              <w:t>0003</w:t>
            </w:r>
          </w:p>
        </w:tc>
        <w:tc>
          <w:tcPr>
            <w:tcW w:w="2600" w:type="dxa"/>
          </w:tcPr>
          <w:p w14:paraId="29528230" w14:textId="77777777" w:rsidR="00B50050" w:rsidRDefault="00B50050" w:rsidP="0088127C">
            <w:pPr>
              <w:pStyle w:val="OtherTableBody"/>
            </w:pPr>
          </w:p>
        </w:tc>
        <w:tc>
          <w:tcPr>
            <w:tcW w:w="1400" w:type="dxa"/>
          </w:tcPr>
          <w:p w14:paraId="5D594041" w14:textId="77777777" w:rsidR="00B50050" w:rsidRDefault="00B50050" w:rsidP="0088127C">
            <w:pPr>
              <w:pStyle w:val="OtherTableBody"/>
            </w:pPr>
            <w:r>
              <w:t>V04</w:t>
            </w:r>
          </w:p>
        </w:tc>
        <w:tc>
          <w:tcPr>
            <w:tcW w:w="4200" w:type="dxa"/>
          </w:tcPr>
          <w:p w14:paraId="4402EF21" w14:textId="77777777" w:rsidR="00B50050" w:rsidRDefault="00B50050" w:rsidP="0088127C">
            <w:pPr>
              <w:pStyle w:val="OtherTableBody"/>
            </w:pPr>
            <w:r>
              <w:t>VXU - Unsolicited vaccination record update</w:t>
            </w:r>
          </w:p>
        </w:tc>
      </w:tr>
      <w:tr w:rsidR="00B50050" w:rsidRPr="001D2E85" w14:paraId="32489A84" w14:textId="77777777" w:rsidTr="00195548">
        <w:tc>
          <w:tcPr>
            <w:tcW w:w="600" w:type="dxa"/>
          </w:tcPr>
          <w:p w14:paraId="77971066" w14:textId="77777777" w:rsidR="00B50050" w:rsidRDefault="00B50050" w:rsidP="0088127C">
            <w:pPr>
              <w:pStyle w:val="OtherTableBody"/>
            </w:pPr>
          </w:p>
        </w:tc>
        <w:tc>
          <w:tcPr>
            <w:tcW w:w="600" w:type="dxa"/>
          </w:tcPr>
          <w:p w14:paraId="795D10F0" w14:textId="77777777" w:rsidR="00B50050" w:rsidRDefault="00B50050" w:rsidP="0088127C">
            <w:pPr>
              <w:pStyle w:val="OtherTableBody"/>
            </w:pPr>
            <w:r>
              <w:t>0003</w:t>
            </w:r>
          </w:p>
        </w:tc>
        <w:tc>
          <w:tcPr>
            <w:tcW w:w="2600" w:type="dxa"/>
          </w:tcPr>
          <w:p w14:paraId="025FB902" w14:textId="77777777" w:rsidR="00B50050" w:rsidRDefault="00B50050" w:rsidP="0088127C">
            <w:pPr>
              <w:pStyle w:val="OtherTableBody"/>
            </w:pPr>
          </w:p>
        </w:tc>
        <w:tc>
          <w:tcPr>
            <w:tcW w:w="1400" w:type="dxa"/>
          </w:tcPr>
          <w:p w14:paraId="2D4931E8" w14:textId="77777777" w:rsidR="00B50050" w:rsidRDefault="00B50050" w:rsidP="0088127C">
            <w:pPr>
              <w:pStyle w:val="OtherTableBody"/>
            </w:pPr>
            <w:r>
              <w:t>Varies</w:t>
            </w:r>
          </w:p>
        </w:tc>
        <w:tc>
          <w:tcPr>
            <w:tcW w:w="4200" w:type="dxa"/>
          </w:tcPr>
          <w:p w14:paraId="6C0C6341" w14:textId="77777777" w:rsidR="00B50050" w:rsidRDefault="00B50050" w:rsidP="0088127C">
            <w:pPr>
              <w:pStyle w:val="OtherTableBody"/>
            </w:pPr>
            <w:r>
              <w:t>MFQ/MFR - Master files query (use event same as asking for e.g., M05 - location)</w:t>
            </w:r>
          </w:p>
        </w:tc>
      </w:tr>
      <w:tr w:rsidR="00B50050" w:rsidRPr="001D2E85" w14:paraId="62F80A84" w14:textId="77777777" w:rsidTr="00195548">
        <w:tc>
          <w:tcPr>
            <w:tcW w:w="600" w:type="dxa"/>
          </w:tcPr>
          <w:p w14:paraId="265C94FE" w14:textId="77777777" w:rsidR="00B50050" w:rsidRDefault="00B50050" w:rsidP="0088127C">
            <w:pPr>
              <w:pStyle w:val="OtherTableBody"/>
            </w:pPr>
          </w:p>
        </w:tc>
        <w:tc>
          <w:tcPr>
            <w:tcW w:w="600" w:type="dxa"/>
          </w:tcPr>
          <w:p w14:paraId="48CCA259" w14:textId="77777777" w:rsidR="00B50050" w:rsidRDefault="00B50050" w:rsidP="0088127C">
            <w:pPr>
              <w:pStyle w:val="OtherTableBody"/>
            </w:pPr>
            <w:r>
              <w:t>0003</w:t>
            </w:r>
          </w:p>
        </w:tc>
        <w:tc>
          <w:tcPr>
            <w:tcW w:w="2600" w:type="dxa"/>
          </w:tcPr>
          <w:p w14:paraId="6D7D1482" w14:textId="77777777" w:rsidR="00B50050" w:rsidRDefault="00B50050" w:rsidP="0088127C">
            <w:pPr>
              <w:pStyle w:val="OtherTableBody"/>
            </w:pPr>
          </w:p>
        </w:tc>
        <w:tc>
          <w:tcPr>
            <w:tcW w:w="1400" w:type="dxa"/>
          </w:tcPr>
          <w:p w14:paraId="7288B9CE" w14:textId="77777777" w:rsidR="00B50050" w:rsidRDefault="00B50050" w:rsidP="0088127C">
            <w:pPr>
              <w:pStyle w:val="OtherTableBody"/>
            </w:pPr>
            <w:r>
              <w:t>W01</w:t>
            </w:r>
          </w:p>
        </w:tc>
        <w:tc>
          <w:tcPr>
            <w:tcW w:w="4200" w:type="dxa"/>
          </w:tcPr>
          <w:p w14:paraId="024D1A56" w14:textId="77777777" w:rsidR="00B50050" w:rsidRDefault="00B50050" w:rsidP="0088127C">
            <w:pPr>
              <w:pStyle w:val="OtherTableBody"/>
            </w:pPr>
            <w:r>
              <w:t>ORU - Waveform result, unsolicited transmission of requested information</w:t>
            </w:r>
          </w:p>
        </w:tc>
      </w:tr>
      <w:tr w:rsidR="00B50050" w:rsidRPr="001D2E85" w14:paraId="018DAC35" w14:textId="77777777" w:rsidTr="00195548">
        <w:tc>
          <w:tcPr>
            <w:tcW w:w="600" w:type="dxa"/>
          </w:tcPr>
          <w:p w14:paraId="60B8496A" w14:textId="77777777" w:rsidR="00B50050" w:rsidRDefault="00B50050" w:rsidP="0088127C">
            <w:pPr>
              <w:pStyle w:val="OtherTableBody"/>
            </w:pPr>
          </w:p>
        </w:tc>
        <w:tc>
          <w:tcPr>
            <w:tcW w:w="600" w:type="dxa"/>
          </w:tcPr>
          <w:p w14:paraId="18E541B9" w14:textId="77777777" w:rsidR="00B50050" w:rsidRDefault="00B50050" w:rsidP="0088127C">
            <w:pPr>
              <w:pStyle w:val="OtherTableBody"/>
            </w:pPr>
            <w:r>
              <w:t>0003</w:t>
            </w:r>
          </w:p>
        </w:tc>
        <w:tc>
          <w:tcPr>
            <w:tcW w:w="2600" w:type="dxa"/>
          </w:tcPr>
          <w:p w14:paraId="2E17245C" w14:textId="77777777" w:rsidR="00B50050" w:rsidRDefault="00B50050" w:rsidP="0088127C">
            <w:pPr>
              <w:pStyle w:val="OtherTableBody"/>
            </w:pPr>
          </w:p>
        </w:tc>
        <w:tc>
          <w:tcPr>
            <w:tcW w:w="1400" w:type="dxa"/>
          </w:tcPr>
          <w:p w14:paraId="48DAA235" w14:textId="77777777" w:rsidR="00B50050" w:rsidRDefault="00B50050" w:rsidP="0088127C">
            <w:pPr>
              <w:pStyle w:val="OtherTableBody"/>
            </w:pPr>
            <w:r>
              <w:t>W02</w:t>
            </w:r>
          </w:p>
        </w:tc>
        <w:tc>
          <w:tcPr>
            <w:tcW w:w="4200" w:type="dxa"/>
          </w:tcPr>
          <w:p w14:paraId="068D9B5B" w14:textId="77777777" w:rsidR="00B50050" w:rsidRDefault="00B50050" w:rsidP="0088127C">
            <w:pPr>
              <w:pStyle w:val="OtherTableBody"/>
            </w:pPr>
            <w:r>
              <w:t>QRF - Waveform result, response to query</w:t>
            </w:r>
          </w:p>
        </w:tc>
      </w:tr>
      <w:tr w:rsidR="00B50050" w14:paraId="19CD679C" w14:textId="77777777" w:rsidTr="00195548">
        <w:tc>
          <w:tcPr>
            <w:tcW w:w="600" w:type="dxa"/>
          </w:tcPr>
          <w:p w14:paraId="33141EEF" w14:textId="77777777" w:rsidR="00B50050" w:rsidRDefault="00B50050" w:rsidP="0088127C">
            <w:pPr>
              <w:pStyle w:val="OtherTableBody"/>
            </w:pPr>
            <w:r>
              <w:t>User</w:t>
            </w:r>
          </w:p>
        </w:tc>
        <w:tc>
          <w:tcPr>
            <w:tcW w:w="600" w:type="dxa"/>
          </w:tcPr>
          <w:p w14:paraId="25F37AB6" w14:textId="77777777" w:rsidR="00B50050" w:rsidRDefault="00B50050" w:rsidP="0088127C">
            <w:pPr>
              <w:pStyle w:val="OtherTableBody"/>
            </w:pPr>
          </w:p>
        </w:tc>
        <w:tc>
          <w:tcPr>
            <w:tcW w:w="2600" w:type="dxa"/>
          </w:tcPr>
          <w:p w14:paraId="08B76CD4" w14:textId="77777777" w:rsidR="00B50050" w:rsidRDefault="00B50050" w:rsidP="0088127C">
            <w:pPr>
              <w:pStyle w:val="OtherTableBody"/>
            </w:pPr>
            <w:r>
              <w:t>Patient Class</w:t>
            </w:r>
          </w:p>
        </w:tc>
        <w:tc>
          <w:tcPr>
            <w:tcW w:w="1400" w:type="dxa"/>
          </w:tcPr>
          <w:p w14:paraId="7FD6AE88" w14:textId="77777777" w:rsidR="00B50050" w:rsidRDefault="00B50050" w:rsidP="0088127C">
            <w:pPr>
              <w:pStyle w:val="OtherTableBody"/>
            </w:pPr>
          </w:p>
        </w:tc>
        <w:tc>
          <w:tcPr>
            <w:tcW w:w="4200" w:type="dxa"/>
          </w:tcPr>
          <w:p w14:paraId="69F291B9" w14:textId="77777777" w:rsidR="00B50050" w:rsidRDefault="00B50050" w:rsidP="0088127C">
            <w:pPr>
              <w:pStyle w:val="OtherTableBody"/>
            </w:pPr>
          </w:p>
        </w:tc>
      </w:tr>
      <w:tr w:rsidR="00B50050" w14:paraId="293CAB2D" w14:textId="77777777" w:rsidTr="00195548">
        <w:tc>
          <w:tcPr>
            <w:tcW w:w="600" w:type="dxa"/>
          </w:tcPr>
          <w:p w14:paraId="780C99BE" w14:textId="77777777" w:rsidR="00B50050" w:rsidRDefault="00B50050" w:rsidP="0088127C">
            <w:pPr>
              <w:pStyle w:val="OtherTableBody"/>
            </w:pPr>
          </w:p>
        </w:tc>
        <w:tc>
          <w:tcPr>
            <w:tcW w:w="600" w:type="dxa"/>
          </w:tcPr>
          <w:p w14:paraId="16731892" w14:textId="77777777" w:rsidR="00B50050" w:rsidRDefault="00B50050" w:rsidP="0088127C">
            <w:pPr>
              <w:pStyle w:val="OtherTableBody"/>
            </w:pPr>
            <w:r>
              <w:t>0004</w:t>
            </w:r>
          </w:p>
        </w:tc>
        <w:tc>
          <w:tcPr>
            <w:tcW w:w="2600" w:type="dxa"/>
          </w:tcPr>
          <w:p w14:paraId="588246F8" w14:textId="77777777" w:rsidR="00B50050" w:rsidRDefault="00B50050" w:rsidP="0088127C">
            <w:pPr>
              <w:pStyle w:val="OtherTableBody"/>
            </w:pPr>
          </w:p>
        </w:tc>
        <w:tc>
          <w:tcPr>
            <w:tcW w:w="1400" w:type="dxa"/>
          </w:tcPr>
          <w:p w14:paraId="18E97F33" w14:textId="77777777" w:rsidR="00B50050" w:rsidRDefault="00B50050" w:rsidP="0088127C">
            <w:pPr>
              <w:pStyle w:val="OtherTableBody"/>
            </w:pPr>
            <w:r>
              <w:t>B</w:t>
            </w:r>
          </w:p>
        </w:tc>
        <w:tc>
          <w:tcPr>
            <w:tcW w:w="4200" w:type="dxa"/>
          </w:tcPr>
          <w:p w14:paraId="50C1789B" w14:textId="77777777" w:rsidR="00B50050" w:rsidRDefault="00B50050" w:rsidP="0088127C">
            <w:pPr>
              <w:pStyle w:val="OtherTableBody"/>
            </w:pPr>
            <w:r>
              <w:t>Obstetrics</w:t>
            </w:r>
          </w:p>
        </w:tc>
      </w:tr>
      <w:tr w:rsidR="00B50050" w14:paraId="764EF5F2" w14:textId="77777777" w:rsidTr="00195548">
        <w:tc>
          <w:tcPr>
            <w:tcW w:w="600" w:type="dxa"/>
          </w:tcPr>
          <w:p w14:paraId="177FA129" w14:textId="77777777" w:rsidR="00B50050" w:rsidRDefault="00B50050" w:rsidP="0088127C">
            <w:pPr>
              <w:pStyle w:val="OtherTableBody"/>
            </w:pPr>
          </w:p>
        </w:tc>
        <w:tc>
          <w:tcPr>
            <w:tcW w:w="600" w:type="dxa"/>
          </w:tcPr>
          <w:p w14:paraId="16566422" w14:textId="77777777" w:rsidR="00B50050" w:rsidRDefault="00B50050" w:rsidP="0088127C">
            <w:pPr>
              <w:pStyle w:val="OtherTableBody"/>
            </w:pPr>
            <w:r>
              <w:t>0004</w:t>
            </w:r>
          </w:p>
        </w:tc>
        <w:tc>
          <w:tcPr>
            <w:tcW w:w="2600" w:type="dxa"/>
          </w:tcPr>
          <w:p w14:paraId="0B4C35B6" w14:textId="77777777" w:rsidR="00B50050" w:rsidRDefault="00B50050" w:rsidP="0088127C">
            <w:pPr>
              <w:pStyle w:val="OtherTableBody"/>
            </w:pPr>
          </w:p>
        </w:tc>
        <w:tc>
          <w:tcPr>
            <w:tcW w:w="1400" w:type="dxa"/>
          </w:tcPr>
          <w:p w14:paraId="05B533EE" w14:textId="77777777" w:rsidR="00B50050" w:rsidRDefault="00B50050" w:rsidP="0088127C">
            <w:pPr>
              <w:pStyle w:val="OtherTableBody"/>
            </w:pPr>
            <w:r>
              <w:t>C</w:t>
            </w:r>
          </w:p>
        </w:tc>
        <w:tc>
          <w:tcPr>
            <w:tcW w:w="4200" w:type="dxa"/>
          </w:tcPr>
          <w:p w14:paraId="1395D667" w14:textId="77777777" w:rsidR="00B50050" w:rsidRDefault="00B50050" w:rsidP="0088127C">
            <w:pPr>
              <w:pStyle w:val="OtherTableBody"/>
            </w:pPr>
            <w:r>
              <w:t>Commercial Account</w:t>
            </w:r>
          </w:p>
        </w:tc>
      </w:tr>
      <w:tr w:rsidR="00B50050" w14:paraId="43A4B140" w14:textId="77777777" w:rsidTr="00195548">
        <w:tc>
          <w:tcPr>
            <w:tcW w:w="600" w:type="dxa"/>
          </w:tcPr>
          <w:p w14:paraId="4E3E3E86" w14:textId="77777777" w:rsidR="00B50050" w:rsidRDefault="00B50050" w:rsidP="0088127C">
            <w:pPr>
              <w:pStyle w:val="OtherTableBody"/>
            </w:pPr>
          </w:p>
        </w:tc>
        <w:tc>
          <w:tcPr>
            <w:tcW w:w="600" w:type="dxa"/>
          </w:tcPr>
          <w:p w14:paraId="44F16D07" w14:textId="77777777" w:rsidR="00B50050" w:rsidRDefault="00B50050" w:rsidP="0088127C">
            <w:pPr>
              <w:pStyle w:val="OtherTableBody"/>
            </w:pPr>
            <w:r>
              <w:t>0004</w:t>
            </w:r>
          </w:p>
        </w:tc>
        <w:tc>
          <w:tcPr>
            <w:tcW w:w="2600" w:type="dxa"/>
          </w:tcPr>
          <w:p w14:paraId="7CF070EB" w14:textId="77777777" w:rsidR="00B50050" w:rsidRDefault="00B50050" w:rsidP="0088127C">
            <w:pPr>
              <w:pStyle w:val="OtherTableBody"/>
            </w:pPr>
          </w:p>
        </w:tc>
        <w:tc>
          <w:tcPr>
            <w:tcW w:w="1400" w:type="dxa"/>
          </w:tcPr>
          <w:p w14:paraId="2F28DD3C" w14:textId="77777777" w:rsidR="00B50050" w:rsidRDefault="00B50050" w:rsidP="0088127C">
            <w:pPr>
              <w:pStyle w:val="OtherTableBody"/>
            </w:pPr>
            <w:r>
              <w:t>E</w:t>
            </w:r>
          </w:p>
        </w:tc>
        <w:tc>
          <w:tcPr>
            <w:tcW w:w="4200" w:type="dxa"/>
          </w:tcPr>
          <w:p w14:paraId="4DBC15FF" w14:textId="77777777" w:rsidR="00B50050" w:rsidRDefault="00B50050" w:rsidP="0088127C">
            <w:pPr>
              <w:pStyle w:val="OtherTableBody"/>
            </w:pPr>
            <w:r>
              <w:t>Emergency</w:t>
            </w:r>
          </w:p>
        </w:tc>
      </w:tr>
      <w:tr w:rsidR="00B50050" w14:paraId="123F3CB3" w14:textId="77777777" w:rsidTr="00195548">
        <w:tc>
          <w:tcPr>
            <w:tcW w:w="600" w:type="dxa"/>
          </w:tcPr>
          <w:p w14:paraId="2030C762" w14:textId="77777777" w:rsidR="00B50050" w:rsidRDefault="00B50050" w:rsidP="0088127C">
            <w:pPr>
              <w:pStyle w:val="OtherTableBody"/>
            </w:pPr>
          </w:p>
        </w:tc>
        <w:tc>
          <w:tcPr>
            <w:tcW w:w="600" w:type="dxa"/>
          </w:tcPr>
          <w:p w14:paraId="0A5DB9FF" w14:textId="77777777" w:rsidR="00B50050" w:rsidRDefault="00B50050" w:rsidP="0088127C">
            <w:pPr>
              <w:pStyle w:val="OtherTableBody"/>
            </w:pPr>
            <w:r>
              <w:t>0004</w:t>
            </w:r>
          </w:p>
        </w:tc>
        <w:tc>
          <w:tcPr>
            <w:tcW w:w="2600" w:type="dxa"/>
          </w:tcPr>
          <w:p w14:paraId="48B51260" w14:textId="77777777" w:rsidR="00B50050" w:rsidRDefault="00B50050" w:rsidP="0088127C">
            <w:pPr>
              <w:pStyle w:val="OtherTableBody"/>
            </w:pPr>
          </w:p>
        </w:tc>
        <w:tc>
          <w:tcPr>
            <w:tcW w:w="1400" w:type="dxa"/>
          </w:tcPr>
          <w:p w14:paraId="658EC331" w14:textId="77777777" w:rsidR="00B50050" w:rsidRDefault="00B50050" w:rsidP="0088127C">
            <w:pPr>
              <w:pStyle w:val="OtherTableBody"/>
            </w:pPr>
            <w:r>
              <w:t>I</w:t>
            </w:r>
          </w:p>
        </w:tc>
        <w:tc>
          <w:tcPr>
            <w:tcW w:w="4200" w:type="dxa"/>
          </w:tcPr>
          <w:p w14:paraId="30E3123B" w14:textId="77777777" w:rsidR="00B50050" w:rsidRDefault="00B50050" w:rsidP="0088127C">
            <w:pPr>
              <w:pStyle w:val="OtherTableBody"/>
            </w:pPr>
            <w:r>
              <w:t>Inpatient</w:t>
            </w:r>
          </w:p>
        </w:tc>
      </w:tr>
      <w:tr w:rsidR="00B50050" w14:paraId="0A16B4C3" w14:textId="77777777" w:rsidTr="00195548">
        <w:tc>
          <w:tcPr>
            <w:tcW w:w="600" w:type="dxa"/>
          </w:tcPr>
          <w:p w14:paraId="1F085BA6" w14:textId="77777777" w:rsidR="00B50050" w:rsidRDefault="00B50050" w:rsidP="0088127C">
            <w:pPr>
              <w:pStyle w:val="OtherTableBody"/>
            </w:pPr>
          </w:p>
        </w:tc>
        <w:tc>
          <w:tcPr>
            <w:tcW w:w="600" w:type="dxa"/>
          </w:tcPr>
          <w:p w14:paraId="1EB0A0C2" w14:textId="77777777" w:rsidR="00B50050" w:rsidRDefault="00B50050" w:rsidP="0088127C">
            <w:pPr>
              <w:pStyle w:val="OtherTableBody"/>
            </w:pPr>
            <w:r>
              <w:t>0004</w:t>
            </w:r>
          </w:p>
        </w:tc>
        <w:tc>
          <w:tcPr>
            <w:tcW w:w="2600" w:type="dxa"/>
          </w:tcPr>
          <w:p w14:paraId="791407D1" w14:textId="77777777" w:rsidR="00B50050" w:rsidRDefault="00B50050" w:rsidP="0088127C">
            <w:pPr>
              <w:pStyle w:val="OtherTableBody"/>
            </w:pPr>
          </w:p>
        </w:tc>
        <w:tc>
          <w:tcPr>
            <w:tcW w:w="1400" w:type="dxa"/>
          </w:tcPr>
          <w:p w14:paraId="107CD8DC" w14:textId="77777777" w:rsidR="00B50050" w:rsidRDefault="00B50050" w:rsidP="0088127C">
            <w:pPr>
              <w:pStyle w:val="OtherTableBody"/>
            </w:pPr>
            <w:r>
              <w:t>N</w:t>
            </w:r>
          </w:p>
        </w:tc>
        <w:tc>
          <w:tcPr>
            <w:tcW w:w="4200" w:type="dxa"/>
          </w:tcPr>
          <w:p w14:paraId="2098342F" w14:textId="77777777" w:rsidR="00B50050" w:rsidRDefault="00B50050" w:rsidP="0088127C">
            <w:pPr>
              <w:pStyle w:val="OtherTableBody"/>
            </w:pPr>
            <w:r>
              <w:t>Not Applicable</w:t>
            </w:r>
          </w:p>
        </w:tc>
      </w:tr>
      <w:tr w:rsidR="00B50050" w14:paraId="30149D4A" w14:textId="77777777" w:rsidTr="00195548">
        <w:tc>
          <w:tcPr>
            <w:tcW w:w="600" w:type="dxa"/>
          </w:tcPr>
          <w:p w14:paraId="24214D78" w14:textId="77777777" w:rsidR="00B50050" w:rsidRDefault="00B50050" w:rsidP="0088127C">
            <w:pPr>
              <w:pStyle w:val="OtherTableBody"/>
            </w:pPr>
          </w:p>
        </w:tc>
        <w:tc>
          <w:tcPr>
            <w:tcW w:w="600" w:type="dxa"/>
          </w:tcPr>
          <w:p w14:paraId="2CA5CA03" w14:textId="77777777" w:rsidR="00B50050" w:rsidRDefault="00B50050" w:rsidP="0088127C">
            <w:pPr>
              <w:pStyle w:val="OtherTableBody"/>
            </w:pPr>
            <w:r>
              <w:t>0004</w:t>
            </w:r>
          </w:p>
        </w:tc>
        <w:tc>
          <w:tcPr>
            <w:tcW w:w="2600" w:type="dxa"/>
          </w:tcPr>
          <w:p w14:paraId="6F43B1A0" w14:textId="77777777" w:rsidR="00B50050" w:rsidRDefault="00B50050" w:rsidP="0088127C">
            <w:pPr>
              <w:pStyle w:val="OtherTableBody"/>
            </w:pPr>
          </w:p>
        </w:tc>
        <w:tc>
          <w:tcPr>
            <w:tcW w:w="1400" w:type="dxa"/>
          </w:tcPr>
          <w:p w14:paraId="13022D7B" w14:textId="77777777" w:rsidR="00B50050" w:rsidRDefault="00B50050" w:rsidP="0088127C">
            <w:pPr>
              <w:pStyle w:val="OtherTableBody"/>
            </w:pPr>
            <w:r>
              <w:t>O</w:t>
            </w:r>
          </w:p>
        </w:tc>
        <w:tc>
          <w:tcPr>
            <w:tcW w:w="4200" w:type="dxa"/>
          </w:tcPr>
          <w:p w14:paraId="55977FF4" w14:textId="77777777" w:rsidR="00B50050" w:rsidRDefault="00B50050" w:rsidP="0088127C">
            <w:pPr>
              <w:pStyle w:val="OtherTableBody"/>
            </w:pPr>
            <w:r>
              <w:t>Outpatient</w:t>
            </w:r>
          </w:p>
        </w:tc>
      </w:tr>
      <w:tr w:rsidR="00B50050" w14:paraId="07CFE998" w14:textId="77777777" w:rsidTr="00195548">
        <w:tc>
          <w:tcPr>
            <w:tcW w:w="600" w:type="dxa"/>
          </w:tcPr>
          <w:p w14:paraId="21E2FE12" w14:textId="77777777" w:rsidR="00B50050" w:rsidRDefault="00B50050" w:rsidP="0088127C">
            <w:pPr>
              <w:pStyle w:val="OtherTableBody"/>
            </w:pPr>
          </w:p>
        </w:tc>
        <w:tc>
          <w:tcPr>
            <w:tcW w:w="600" w:type="dxa"/>
          </w:tcPr>
          <w:p w14:paraId="1C39B861" w14:textId="77777777" w:rsidR="00B50050" w:rsidRDefault="00B50050" w:rsidP="0088127C">
            <w:pPr>
              <w:pStyle w:val="OtherTableBody"/>
            </w:pPr>
            <w:r>
              <w:t>0004</w:t>
            </w:r>
          </w:p>
        </w:tc>
        <w:tc>
          <w:tcPr>
            <w:tcW w:w="2600" w:type="dxa"/>
          </w:tcPr>
          <w:p w14:paraId="6D6331C9" w14:textId="77777777" w:rsidR="00B50050" w:rsidRDefault="00B50050" w:rsidP="0088127C">
            <w:pPr>
              <w:pStyle w:val="OtherTableBody"/>
            </w:pPr>
          </w:p>
        </w:tc>
        <w:tc>
          <w:tcPr>
            <w:tcW w:w="1400" w:type="dxa"/>
          </w:tcPr>
          <w:p w14:paraId="1179CFFA" w14:textId="77777777" w:rsidR="00B50050" w:rsidRDefault="00B50050" w:rsidP="0088127C">
            <w:pPr>
              <w:pStyle w:val="OtherTableBody"/>
            </w:pPr>
            <w:r>
              <w:t>P</w:t>
            </w:r>
          </w:p>
        </w:tc>
        <w:tc>
          <w:tcPr>
            <w:tcW w:w="4200" w:type="dxa"/>
          </w:tcPr>
          <w:p w14:paraId="092C694A" w14:textId="77777777" w:rsidR="00B50050" w:rsidRDefault="00B50050" w:rsidP="0088127C">
            <w:pPr>
              <w:pStyle w:val="OtherTableBody"/>
            </w:pPr>
            <w:r>
              <w:t>Preadmit</w:t>
            </w:r>
          </w:p>
        </w:tc>
      </w:tr>
      <w:tr w:rsidR="00B50050" w14:paraId="072A5C57" w14:textId="77777777" w:rsidTr="00195548">
        <w:tc>
          <w:tcPr>
            <w:tcW w:w="600" w:type="dxa"/>
          </w:tcPr>
          <w:p w14:paraId="4E41180D" w14:textId="77777777" w:rsidR="00B50050" w:rsidRDefault="00B50050" w:rsidP="0088127C">
            <w:pPr>
              <w:pStyle w:val="OtherTableBody"/>
            </w:pPr>
          </w:p>
        </w:tc>
        <w:tc>
          <w:tcPr>
            <w:tcW w:w="600" w:type="dxa"/>
          </w:tcPr>
          <w:p w14:paraId="32448E87" w14:textId="77777777" w:rsidR="00B50050" w:rsidRDefault="00B50050" w:rsidP="0088127C">
            <w:pPr>
              <w:pStyle w:val="OtherTableBody"/>
            </w:pPr>
            <w:r>
              <w:t>0004</w:t>
            </w:r>
          </w:p>
        </w:tc>
        <w:tc>
          <w:tcPr>
            <w:tcW w:w="2600" w:type="dxa"/>
          </w:tcPr>
          <w:p w14:paraId="0B1CA8CA" w14:textId="77777777" w:rsidR="00B50050" w:rsidRDefault="00B50050" w:rsidP="0088127C">
            <w:pPr>
              <w:pStyle w:val="OtherTableBody"/>
            </w:pPr>
          </w:p>
        </w:tc>
        <w:tc>
          <w:tcPr>
            <w:tcW w:w="1400" w:type="dxa"/>
          </w:tcPr>
          <w:p w14:paraId="6583F564" w14:textId="77777777" w:rsidR="00B50050" w:rsidRDefault="00B50050" w:rsidP="0088127C">
            <w:pPr>
              <w:pStyle w:val="OtherTableBody"/>
            </w:pPr>
            <w:r>
              <w:t>R</w:t>
            </w:r>
          </w:p>
        </w:tc>
        <w:tc>
          <w:tcPr>
            <w:tcW w:w="4200" w:type="dxa"/>
          </w:tcPr>
          <w:p w14:paraId="1269FD62" w14:textId="77777777" w:rsidR="00B50050" w:rsidRDefault="00B50050" w:rsidP="0088127C">
            <w:pPr>
              <w:pStyle w:val="OtherTableBody"/>
            </w:pPr>
            <w:r>
              <w:t>Recurring patient</w:t>
            </w:r>
          </w:p>
        </w:tc>
      </w:tr>
      <w:tr w:rsidR="00B50050" w14:paraId="0E5DF7DE" w14:textId="77777777" w:rsidTr="00195548">
        <w:tc>
          <w:tcPr>
            <w:tcW w:w="600" w:type="dxa"/>
          </w:tcPr>
          <w:p w14:paraId="7F2530DF" w14:textId="77777777" w:rsidR="00B50050" w:rsidRDefault="00B50050" w:rsidP="0088127C">
            <w:pPr>
              <w:pStyle w:val="OtherTableBody"/>
            </w:pPr>
          </w:p>
        </w:tc>
        <w:tc>
          <w:tcPr>
            <w:tcW w:w="600" w:type="dxa"/>
          </w:tcPr>
          <w:p w14:paraId="50D0CEDA" w14:textId="77777777" w:rsidR="00B50050" w:rsidRDefault="00B50050" w:rsidP="0088127C">
            <w:pPr>
              <w:pStyle w:val="OtherTableBody"/>
            </w:pPr>
            <w:r>
              <w:t>0004</w:t>
            </w:r>
          </w:p>
        </w:tc>
        <w:tc>
          <w:tcPr>
            <w:tcW w:w="2600" w:type="dxa"/>
          </w:tcPr>
          <w:p w14:paraId="759C5423" w14:textId="77777777" w:rsidR="00B50050" w:rsidRDefault="00B50050" w:rsidP="0088127C">
            <w:pPr>
              <w:pStyle w:val="OtherTableBody"/>
            </w:pPr>
          </w:p>
        </w:tc>
        <w:tc>
          <w:tcPr>
            <w:tcW w:w="1400" w:type="dxa"/>
          </w:tcPr>
          <w:p w14:paraId="0954C5D8" w14:textId="77777777" w:rsidR="00B50050" w:rsidRDefault="00B50050" w:rsidP="0088127C">
            <w:pPr>
              <w:pStyle w:val="OtherTableBody"/>
            </w:pPr>
            <w:r>
              <w:t>U</w:t>
            </w:r>
          </w:p>
        </w:tc>
        <w:tc>
          <w:tcPr>
            <w:tcW w:w="4200" w:type="dxa"/>
          </w:tcPr>
          <w:p w14:paraId="14369E27" w14:textId="77777777" w:rsidR="00B50050" w:rsidRDefault="00B50050" w:rsidP="0088127C">
            <w:pPr>
              <w:pStyle w:val="OtherTableBody"/>
            </w:pPr>
            <w:r>
              <w:t>Unknown</w:t>
            </w:r>
          </w:p>
        </w:tc>
      </w:tr>
      <w:tr w:rsidR="00B50050" w14:paraId="55CEBDEB" w14:textId="77777777" w:rsidTr="00195548">
        <w:tc>
          <w:tcPr>
            <w:tcW w:w="600" w:type="dxa"/>
          </w:tcPr>
          <w:p w14:paraId="45FAADE1" w14:textId="77777777" w:rsidR="00B50050" w:rsidRDefault="00B50050" w:rsidP="0088127C">
            <w:pPr>
              <w:pStyle w:val="OtherTableBody"/>
            </w:pPr>
            <w:r>
              <w:t>User</w:t>
            </w:r>
          </w:p>
        </w:tc>
        <w:tc>
          <w:tcPr>
            <w:tcW w:w="600" w:type="dxa"/>
          </w:tcPr>
          <w:p w14:paraId="3CED6D5A" w14:textId="77777777" w:rsidR="00B50050" w:rsidRDefault="00B50050" w:rsidP="0088127C">
            <w:pPr>
              <w:pStyle w:val="OtherTableBody"/>
            </w:pPr>
          </w:p>
        </w:tc>
        <w:tc>
          <w:tcPr>
            <w:tcW w:w="2600" w:type="dxa"/>
          </w:tcPr>
          <w:p w14:paraId="7B88DCA6" w14:textId="77777777" w:rsidR="00B50050" w:rsidRDefault="00B50050" w:rsidP="0088127C">
            <w:pPr>
              <w:pStyle w:val="OtherTableBody"/>
            </w:pPr>
            <w:r>
              <w:t>Race</w:t>
            </w:r>
          </w:p>
        </w:tc>
        <w:tc>
          <w:tcPr>
            <w:tcW w:w="1400" w:type="dxa"/>
          </w:tcPr>
          <w:p w14:paraId="4C85CD08" w14:textId="77777777" w:rsidR="00B50050" w:rsidRDefault="00B50050" w:rsidP="0088127C">
            <w:pPr>
              <w:pStyle w:val="OtherTableBody"/>
            </w:pPr>
          </w:p>
        </w:tc>
        <w:tc>
          <w:tcPr>
            <w:tcW w:w="4200" w:type="dxa"/>
          </w:tcPr>
          <w:p w14:paraId="44178825" w14:textId="77777777" w:rsidR="00B50050" w:rsidRDefault="00B50050" w:rsidP="0088127C">
            <w:pPr>
              <w:pStyle w:val="OtherTableBody"/>
            </w:pPr>
          </w:p>
        </w:tc>
      </w:tr>
      <w:tr w:rsidR="00B50050" w:rsidRPr="001D2E85" w14:paraId="0A99CB9F" w14:textId="77777777" w:rsidTr="00195548">
        <w:tc>
          <w:tcPr>
            <w:tcW w:w="600" w:type="dxa"/>
          </w:tcPr>
          <w:p w14:paraId="7758CF56" w14:textId="77777777" w:rsidR="00B50050" w:rsidRDefault="00B50050" w:rsidP="0088127C">
            <w:pPr>
              <w:pStyle w:val="OtherTableBody"/>
            </w:pPr>
          </w:p>
        </w:tc>
        <w:tc>
          <w:tcPr>
            <w:tcW w:w="600" w:type="dxa"/>
          </w:tcPr>
          <w:p w14:paraId="251716D2" w14:textId="77777777" w:rsidR="00B50050" w:rsidRDefault="00B50050" w:rsidP="0088127C">
            <w:pPr>
              <w:pStyle w:val="OtherTableBody"/>
            </w:pPr>
            <w:r>
              <w:t>0005</w:t>
            </w:r>
          </w:p>
        </w:tc>
        <w:tc>
          <w:tcPr>
            <w:tcW w:w="2600" w:type="dxa"/>
          </w:tcPr>
          <w:p w14:paraId="01D34472" w14:textId="77777777" w:rsidR="00B50050" w:rsidRDefault="00B50050" w:rsidP="0088127C">
            <w:pPr>
              <w:pStyle w:val="OtherTableBody"/>
            </w:pPr>
          </w:p>
        </w:tc>
        <w:tc>
          <w:tcPr>
            <w:tcW w:w="1400" w:type="dxa"/>
          </w:tcPr>
          <w:p w14:paraId="20F567D6" w14:textId="77777777" w:rsidR="00B50050" w:rsidRDefault="00B50050" w:rsidP="0088127C">
            <w:pPr>
              <w:pStyle w:val="OtherTableBody"/>
            </w:pPr>
            <w:r>
              <w:t>1002-5</w:t>
            </w:r>
          </w:p>
        </w:tc>
        <w:tc>
          <w:tcPr>
            <w:tcW w:w="4200" w:type="dxa"/>
          </w:tcPr>
          <w:p w14:paraId="019D4CD9" w14:textId="77777777" w:rsidR="00B50050" w:rsidRDefault="00B50050" w:rsidP="0088127C">
            <w:pPr>
              <w:pStyle w:val="OtherTableBody"/>
            </w:pPr>
            <w:r>
              <w:t>American Indian or Alaska Native</w:t>
            </w:r>
          </w:p>
        </w:tc>
      </w:tr>
      <w:tr w:rsidR="00B50050" w14:paraId="68170D27" w14:textId="77777777" w:rsidTr="00195548">
        <w:tc>
          <w:tcPr>
            <w:tcW w:w="600" w:type="dxa"/>
          </w:tcPr>
          <w:p w14:paraId="49253B60" w14:textId="77777777" w:rsidR="00B50050" w:rsidRDefault="00B50050" w:rsidP="0088127C">
            <w:pPr>
              <w:pStyle w:val="OtherTableBody"/>
            </w:pPr>
          </w:p>
        </w:tc>
        <w:tc>
          <w:tcPr>
            <w:tcW w:w="600" w:type="dxa"/>
          </w:tcPr>
          <w:p w14:paraId="3463A216" w14:textId="77777777" w:rsidR="00B50050" w:rsidRDefault="00B50050" w:rsidP="0088127C">
            <w:pPr>
              <w:pStyle w:val="OtherTableBody"/>
            </w:pPr>
            <w:r>
              <w:t>0005</w:t>
            </w:r>
          </w:p>
        </w:tc>
        <w:tc>
          <w:tcPr>
            <w:tcW w:w="2600" w:type="dxa"/>
          </w:tcPr>
          <w:p w14:paraId="6D4DFDCE" w14:textId="77777777" w:rsidR="00B50050" w:rsidRDefault="00B50050" w:rsidP="0088127C">
            <w:pPr>
              <w:pStyle w:val="OtherTableBody"/>
            </w:pPr>
          </w:p>
        </w:tc>
        <w:tc>
          <w:tcPr>
            <w:tcW w:w="1400" w:type="dxa"/>
          </w:tcPr>
          <w:p w14:paraId="640EC38A" w14:textId="77777777" w:rsidR="00B50050" w:rsidRDefault="00B50050" w:rsidP="0088127C">
            <w:pPr>
              <w:pStyle w:val="OtherTableBody"/>
            </w:pPr>
            <w:r>
              <w:t>2028-9</w:t>
            </w:r>
          </w:p>
        </w:tc>
        <w:tc>
          <w:tcPr>
            <w:tcW w:w="4200" w:type="dxa"/>
          </w:tcPr>
          <w:p w14:paraId="25708124" w14:textId="77777777" w:rsidR="00B50050" w:rsidRDefault="00B50050" w:rsidP="0088127C">
            <w:pPr>
              <w:pStyle w:val="OtherTableBody"/>
            </w:pPr>
            <w:r>
              <w:t>Asian</w:t>
            </w:r>
          </w:p>
        </w:tc>
      </w:tr>
      <w:tr w:rsidR="00B50050" w14:paraId="2AE2D3C5" w14:textId="77777777" w:rsidTr="00195548">
        <w:tc>
          <w:tcPr>
            <w:tcW w:w="600" w:type="dxa"/>
          </w:tcPr>
          <w:p w14:paraId="57609185" w14:textId="77777777" w:rsidR="00B50050" w:rsidRDefault="00B50050" w:rsidP="0088127C">
            <w:pPr>
              <w:pStyle w:val="OtherTableBody"/>
            </w:pPr>
          </w:p>
        </w:tc>
        <w:tc>
          <w:tcPr>
            <w:tcW w:w="600" w:type="dxa"/>
          </w:tcPr>
          <w:p w14:paraId="2EBB7AED" w14:textId="77777777" w:rsidR="00B50050" w:rsidRDefault="00B50050" w:rsidP="0088127C">
            <w:pPr>
              <w:pStyle w:val="OtherTableBody"/>
            </w:pPr>
            <w:r>
              <w:t>0005</w:t>
            </w:r>
          </w:p>
        </w:tc>
        <w:tc>
          <w:tcPr>
            <w:tcW w:w="2600" w:type="dxa"/>
          </w:tcPr>
          <w:p w14:paraId="6967A73E" w14:textId="77777777" w:rsidR="00B50050" w:rsidRDefault="00B50050" w:rsidP="0088127C">
            <w:pPr>
              <w:pStyle w:val="OtherTableBody"/>
            </w:pPr>
          </w:p>
        </w:tc>
        <w:tc>
          <w:tcPr>
            <w:tcW w:w="1400" w:type="dxa"/>
          </w:tcPr>
          <w:p w14:paraId="4887EADC" w14:textId="77777777" w:rsidR="00B50050" w:rsidRDefault="00B50050" w:rsidP="0088127C">
            <w:pPr>
              <w:pStyle w:val="OtherTableBody"/>
            </w:pPr>
            <w:r>
              <w:t>2054-5</w:t>
            </w:r>
          </w:p>
        </w:tc>
        <w:tc>
          <w:tcPr>
            <w:tcW w:w="4200" w:type="dxa"/>
          </w:tcPr>
          <w:p w14:paraId="2149E4FF" w14:textId="77777777" w:rsidR="00B50050" w:rsidRDefault="00B50050" w:rsidP="0088127C">
            <w:pPr>
              <w:pStyle w:val="OtherTableBody"/>
            </w:pPr>
            <w:r>
              <w:t>Black or African American</w:t>
            </w:r>
          </w:p>
        </w:tc>
      </w:tr>
      <w:tr w:rsidR="00B50050" w:rsidRPr="001D2E85" w14:paraId="69ED15B7" w14:textId="77777777" w:rsidTr="00195548">
        <w:tc>
          <w:tcPr>
            <w:tcW w:w="600" w:type="dxa"/>
          </w:tcPr>
          <w:p w14:paraId="5AE2EAD5" w14:textId="77777777" w:rsidR="00B50050" w:rsidRDefault="00B50050" w:rsidP="0088127C">
            <w:pPr>
              <w:pStyle w:val="OtherTableBody"/>
            </w:pPr>
          </w:p>
        </w:tc>
        <w:tc>
          <w:tcPr>
            <w:tcW w:w="600" w:type="dxa"/>
          </w:tcPr>
          <w:p w14:paraId="4E57C50B" w14:textId="77777777" w:rsidR="00B50050" w:rsidRDefault="00B50050" w:rsidP="0088127C">
            <w:pPr>
              <w:pStyle w:val="OtherTableBody"/>
            </w:pPr>
            <w:r>
              <w:t>0005</w:t>
            </w:r>
          </w:p>
        </w:tc>
        <w:tc>
          <w:tcPr>
            <w:tcW w:w="2600" w:type="dxa"/>
          </w:tcPr>
          <w:p w14:paraId="182F24C5" w14:textId="77777777" w:rsidR="00B50050" w:rsidRDefault="00B50050" w:rsidP="0088127C">
            <w:pPr>
              <w:pStyle w:val="OtherTableBody"/>
            </w:pPr>
          </w:p>
        </w:tc>
        <w:tc>
          <w:tcPr>
            <w:tcW w:w="1400" w:type="dxa"/>
          </w:tcPr>
          <w:p w14:paraId="63A25103" w14:textId="77777777" w:rsidR="00B50050" w:rsidRDefault="00B50050" w:rsidP="0088127C">
            <w:pPr>
              <w:pStyle w:val="OtherTableBody"/>
            </w:pPr>
            <w:r>
              <w:t>2076-8</w:t>
            </w:r>
          </w:p>
        </w:tc>
        <w:tc>
          <w:tcPr>
            <w:tcW w:w="4200" w:type="dxa"/>
          </w:tcPr>
          <w:p w14:paraId="650AC9D0" w14:textId="77777777" w:rsidR="00B50050" w:rsidRDefault="00B50050" w:rsidP="0088127C">
            <w:pPr>
              <w:pStyle w:val="OtherTableBody"/>
            </w:pPr>
            <w:r>
              <w:t>Native Hawaiian or Other Pacific Islander</w:t>
            </w:r>
          </w:p>
        </w:tc>
      </w:tr>
      <w:tr w:rsidR="00B50050" w14:paraId="3132D35F" w14:textId="77777777" w:rsidTr="00195548">
        <w:tc>
          <w:tcPr>
            <w:tcW w:w="600" w:type="dxa"/>
          </w:tcPr>
          <w:p w14:paraId="4766EF90" w14:textId="77777777" w:rsidR="00B50050" w:rsidRDefault="00B50050" w:rsidP="0088127C">
            <w:pPr>
              <w:pStyle w:val="OtherTableBody"/>
            </w:pPr>
          </w:p>
        </w:tc>
        <w:tc>
          <w:tcPr>
            <w:tcW w:w="600" w:type="dxa"/>
          </w:tcPr>
          <w:p w14:paraId="5301383C" w14:textId="77777777" w:rsidR="00B50050" w:rsidRDefault="00B50050" w:rsidP="0088127C">
            <w:pPr>
              <w:pStyle w:val="OtherTableBody"/>
            </w:pPr>
            <w:r>
              <w:t>0005</w:t>
            </w:r>
          </w:p>
        </w:tc>
        <w:tc>
          <w:tcPr>
            <w:tcW w:w="2600" w:type="dxa"/>
          </w:tcPr>
          <w:p w14:paraId="70D7363A" w14:textId="77777777" w:rsidR="00B50050" w:rsidRDefault="00B50050" w:rsidP="0088127C">
            <w:pPr>
              <w:pStyle w:val="OtherTableBody"/>
            </w:pPr>
          </w:p>
        </w:tc>
        <w:tc>
          <w:tcPr>
            <w:tcW w:w="1400" w:type="dxa"/>
          </w:tcPr>
          <w:p w14:paraId="0B484682" w14:textId="77777777" w:rsidR="00B50050" w:rsidRDefault="00B50050" w:rsidP="0088127C">
            <w:pPr>
              <w:pStyle w:val="OtherTableBody"/>
            </w:pPr>
            <w:r>
              <w:t>2106-3</w:t>
            </w:r>
          </w:p>
        </w:tc>
        <w:tc>
          <w:tcPr>
            <w:tcW w:w="4200" w:type="dxa"/>
          </w:tcPr>
          <w:p w14:paraId="6EC5B161" w14:textId="77777777" w:rsidR="00B50050" w:rsidRDefault="00B50050" w:rsidP="0088127C">
            <w:pPr>
              <w:pStyle w:val="OtherTableBody"/>
            </w:pPr>
            <w:r>
              <w:t>White</w:t>
            </w:r>
          </w:p>
        </w:tc>
      </w:tr>
      <w:tr w:rsidR="00B50050" w14:paraId="173488C4" w14:textId="77777777" w:rsidTr="00195548">
        <w:tc>
          <w:tcPr>
            <w:tcW w:w="600" w:type="dxa"/>
          </w:tcPr>
          <w:p w14:paraId="05E3A42E" w14:textId="77777777" w:rsidR="00B50050" w:rsidRDefault="00B50050" w:rsidP="0088127C">
            <w:pPr>
              <w:pStyle w:val="OtherTableBody"/>
            </w:pPr>
          </w:p>
        </w:tc>
        <w:tc>
          <w:tcPr>
            <w:tcW w:w="600" w:type="dxa"/>
          </w:tcPr>
          <w:p w14:paraId="091E22D3" w14:textId="77777777" w:rsidR="00B50050" w:rsidRDefault="00B50050" w:rsidP="0088127C">
            <w:pPr>
              <w:pStyle w:val="OtherTableBody"/>
            </w:pPr>
            <w:r>
              <w:t>0005</w:t>
            </w:r>
          </w:p>
        </w:tc>
        <w:tc>
          <w:tcPr>
            <w:tcW w:w="2600" w:type="dxa"/>
          </w:tcPr>
          <w:p w14:paraId="642AAF46" w14:textId="77777777" w:rsidR="00B50050" w:rsidRDefault="00B50050" w:rsidP="0088127C">
            <w:pPr>
              <w:pStyle w:val="OtherTableBody"/>
            </w:pPr>
          </w:p>
        </w:tc>
        <w:tc>
          <w:tcPr>
            <w:tcW w:w="1400" w:type="dxa"/>
          </w:tcPr>
          <w:p w14:paraId="5492FA3A" w14:textId="77777777" w:rsidR="00B50050" w:rsidRDefault="00B50050" w:rsidP="0088127C">
            <w:pPr>
              <w:pStyle w:val="OtherTableBody"/>
            </w:pPr>
            <w:r>
              <w:t>2131-1</w:t>
            </w:r>
          </w:p>
        </w:tc>
        <w:tc>
          <w:tcPr>
            <w:tcW w:w="4200" w:type="dxa"/>
          </w:tcPr>
          <w:p w14:paraId="25966F32" w14:textId="77777777" w:rsidR="00B50050" w:rsidRDefault="00B50050" w:rsidP="0088127C">
            <w:pPr>
              <w:pStyle w:val="OtherTableBody"/>
            </w:pPr>
            <w:r>
              <w:t>Other Race</w:t>
            </w:r>
          </w:p>
        </w:tc>
      </w:tr>
      <w:tr w:rsidR="00B50050" w14:paraId="266284C2" w14:textId="77777777" w:rsidTr="00195548">
        <w:tc>
          <w:tcPr>
            <w:tcW w:w="600" w:type="dxa"/>
          </w:tcPr>
          <w:p w14:paraId="556F7223" w14:textId="77777777" w:rsidR="00B50050" w:rsidRDefault="00B50050" w:rsidP="0088127C">
            <w:pPr>
              <w:pStyle w:val="OtherTableBody"/>
            </w:pPr>
            <w:r>
              <w:t>User</w:t>
            </w:r>
          </w:p>
        </w:tc>
        <w:tc>
          <w:tcPr>
            <w:tcW w:w="600" w:type="dxa"/>
          </w:tcPr>
          <w:p w14:paraId="2F7A85A1" w14:textId="77777777" w:rsidR="00B50050" w:rsidRDefault="00B50050" w:rsidP="0088127C">
            <w:pPr>
              <w:pStyle w:val="OtherTableBody"/>
            </w:pPr>
          </w:p>
        </w:tc>
        <w:tc>
          <w:tcPr>
            <w:tcW w:w="2600" w:type="dxa"/>
          </w:tcPr>
          <w:p w14:paraId="0A652DF6" w14:textId="77777777" w:rsidR="00B50050" w:rsidRDefault="00B50050" w:rsidP="0088127C">
            <w:pPr>
              <w:pStyle w:val="OtherTableBody"/>
            </w:pPr>
            <w:r>
              <w:t>Religion</w:t>
            </w:r>
          </w:p>
        </w:tc>
        <w:tc>
          <w:tcPr>
            <w:tcW w:w="1400" w:type="dxa"/>
          </w:tcPr>
          <w:p w14:paraId="66A0D9E2" w14:textId="77777777" w:rsidR="00B50050" w:rsidRDefault="00B50050" w:rsidP="0088127C">
            <w:pPr>
              <w:pStyle w:val="OtherTableBody"/>
            </w:pPr>
          </w:p>
        </w:tc>
        <w:tc>
          <w:tcPr>
            <w:tcW w:w="4200" w:type="dxa"/>
          </w:tcPr>
          <w:p w14:paraId="43D390B0" w14:textId="77777777" w:rsidR="00B50050" w:rsidRDefault="00B50050" w:rsidP="0088127C">
            <w:pPr>
              <w:pStyle w:val="OtherTableBody"/>
            </w:pPr>
          </w:p>
        </w:tc>
      </w:tr>
      <w:tr w:rsidR="00B50050" w14:paraId="6D58E254" w14:textId="77777777" w:rsidTr="00195548">
        <w:tc>
          <w:tcPr>
            <w:tcW w:w="600" w:type="dxa"/>
          </w:tcPr>
          <w:p w14:paraId="2C8BD1A2" w14:textId="77777777" w:rsidR="00B50050" w:rsidRDefault="00B50050" w:rsidP="0088127C">
            <w:pPr>
              <w:pStyle w:val="OtherTableBody"/>
            </w:pPr>
          </w:p>
        </w:tc>
        <w:tc>
          <w:tcPr>
            <w:tcW w:w="600" w:type="dxa"/>
          </w:tcPr>
          <w:p w14:paraId="0AF5EE73" w14:textId="77777777" w:rsidR="00B50050" w:rsidRDefault="00B50050" w:rsidP="0088127C">
            <w:pPr>
              <w:pStyle w:val="OtherTableBody"/>
            </w:pPr>
            <w:r>
              <w:t>0006</w:t>
            </w:r>
          </w:p>
        </w:tc>
        <w:tc>
          <w:tcPr>
            <w:tcW w:w="2600" w:type="dxa"/>
          </w:tcPr>
          <w:p w14:paraId="17C966E7" w14:textId="77777777" w:rsidR="00B50050" w:rsidRDefault="00B50050" w:rsidP="0088127C">
            <w:pPr>
              <w:pStyle w:val="OtherTableBody"/>
            </w:pPr>
          </w:p>
        </w:tc>
        <w:tc>
          <w:tcPr>
            <w:tcW w:w="1400" w:type="dxa"/>
          </w:tcPr>
          <w:p w14:paraId="247D7D71" w14:textId="77777777" w:rsidR="00B50050" w:rsidRDefault="00B50050" w:rsidP="0088127C">
            <w:pPr>
              <w:pStyle w:val="OtherTableBody"/>
            </w:pPr>
            <w:r>
              <w:t>ABC</w:t>
            </w:r>
          </w:p>
        </w:tc>
        <w:tc>
          <w:tcPr>
            <w:tcW w:w="4200" w:type="dxa"/>
          </w:tcPr>
          <w:p w14:paraId="7D422380" w14:textId="77777777" w:rsidR="00B50050" w:rsidRDefault="00B50050" w:rsidP="0088127C">
            <w:pPr>
              <w:pStyle w:val="OtherTableBody"/>
            </w:pPr>
            <w:r>
              <w:t>Christian: American Baptist Church</w:t>
            </w:r>
          </w:p>
        </w:tc>
      </w:tr>
      <w:tr w:rsidR="00B50050" w14:paraId="4F722CED" w14:textId="77777777" w:rsidTr="00195548">
        <w:tc>
          <w:tcPr>
            <w:tcW w:w="600" w:type="dxa"/>
          </w:tcPr>
          <w:p w14:paraId="05EFA209" w14:textId="77777777" w:rsidR="00B50050" w:rsidRDefault="00B50050" w:rsidP="0088127C">
            <w:pPr>
              <w:pStyle w:val="OtherTableBody"/>
            </w:pPr>
          </w:p>
        </w:tc>
        <w:tc>
          <w:tcPr>
            <w:tcW w:w="600" w:type="dxa"/>
          </w:tcPr>
          <w:p w14:paraId="5527EDF0" w14:textId="77777777" w:rsidR="00B50050" w:rsidRDefault="00B50050" w:rsidP="0088127C">
            <w:pPr>
              <w:pStyle w:val="OtherTableBody"/>
            </w:pPr>
            <w:r>
              <w:t>0006</w:t>
            </w:r>
          </w:p>
        </w:tc>
        <w:tc>
          <w:tcPr>
            <w:tcW w:w="2600" w:type="dxa"/>
          </w:tcPr>
          <w:p w14:paraId="77DFF2A4" w14:textId="77777777" w:rsidR="00B50050" w:rsidRDefault="00B50050" w:rsidP="0088127C">
            <w:pPr>
              <w:pStyle w:val="OtherTableBody"/>
            </w:pPr>
          </w:p>
        </w:tc>
        <w:tc>
          <w:tcPr>
            <w:tcW w:w="1400" w:type="dxa"/>
          </w:tcPr>
          <w:p w14:paraId="656C7157" w14:textId="77777777" w:rsidR="00B50050" w:rsidRDefault="00B50050" w:rsidP="0088127C">
            <w:pPr>
              <w:pStyle w:val="OtherTableBody"/>
            </w:pPr>
            <w:r>
              <w:t>AGN</w:t>
            </w:r>
          </w:p>
        </w:tc>
        <w:tc>
          <w:tcPr>
            <w:tcW w:w="4200" w:type="dxa"/>
          </w:tcPr>
          <w:p w14:paraId="0C4508E0" w14:textId="77777777" w:rsidR="00B50050" w:rsidRDefault="00B50050" w:rsidP="0088127C">
            <w:pPr>
              <w:pStyle w:val="OtherTableBody"/>
            </w:pPr>
            <w:r>
              <w:t>Agnostic</w:t>
            </w:r>
          </w:p>
        </w:tc>
      </w:tr>
      <w:tr w:rsidR="00B50050" w:rsidRPr="001D2E85" w14:paraId="32C149C4" w14:textId="77777777" w:rsidTr="00195548">
        <w:tc>
          <w:tcPr>
            <w:tcW w:w="600" w:type="dxa"/>
          </w:tcPr>
          <w:p w14:paraId="6A3258BC" w14:textId="77777777" w:rsidR="00B50050" w:rsidRDefault="00B50050" w:rsidP="0088127C">
            <w:pPr>
              <w:pStyle w:val="OtherTableBody"/>
            </w:pPr>
          </w:p>
        </w:tc>
        <w:tc>
          <w:tcPr>
            <w:tcW w:w="600" w:type="dxa"/>
          </w:tcPr>
          <w:p w14:paraId="28831FEE" w14:textId="77777777" w:rsidR="00B50050" w:rsidRDefault="00B50050" w:rsidP="0088127C">
            <w:pPr>
              <w:pStyle w:val="OtherTableBody"/>
            </w:pPr>
            <w:r>
              <w:t>0006</w:t>
            </w:r>
          </w:p>
        </w:tc>
        <w:tc>
          <w:tcPr>
            <w:tcW w:w="2600" w:type="dxa"/>
          </w:tcPr>
          <w:p w14:paraId="496CBC0F" w14:textId="77777777" w:rsidR="00B50050" w:rsidRDefault="00B50050" w:rsidP="0088127C">
            <w:pPr>
              <w:pStyle w:val="OtherTableBody"/>
            </w:pPr>
          </w:p>
        </w:tc>
        <w:tc>
          <w:tcPr>
            <w:tcW w:w="1400" w:type="dxa"/>
          </w:tcPr>
          <w:p w14:paraId="6B777A0B" w14:textId="77777777" w:rsidR="00B50050" w:rsidRDefault="00B50050" w:rsidP="0088127C">
            <w:pPr>
              <w:pStyle w:val="OtherTableBody"/>
            </w:pPr>
            <w:r>
              <w:t>AME</w:t>
            </w:r>
          </w:p>
        </w:tc>
        <w:tc>
          <w:tcPr>
            <w:tcW w:w="4200" w:type="dxa"/>
          </w:tcPr>
          <w:p w14:paraId="6191D5BB" w14:textId="77777777" w:rsidR="00B50050" w:rsidRDefault="00B50050" w:rsidP="0088127C">
            <w:pPr>
              <w:pStyle w:val="OtherTableBody"/>
            </w:pPr>
            <w:r>
              <w:t>Christian: African Methodist Episcopal Zion</w:t>
            </w:r>
          </w:p>
        </w:tc>
      </w:tr>
      <w:tr w:rsidR="00B50050" w14:paraId="45EB4E44" w14:textId="77777777" w:rsidTr="00195548">
        <w:tc>
          <w:tcPr>
            <w:tcW w:w="600" w:type="dxa"/>
          </w:tcPr>
          <w:p w14:paraId="3C37AE15" w14:textId="77777777" w:rsidR="00B50050" w:rsidRDefault="00B50050" w:rsidP="0088127C">
            <w:pPr>
              <w:pStyle w:val="OtherTableBody"/>
            </w:pPr>
          </w:p>
        </w:tc>
        <w:tc>
          <w:tcPr>
            <w:tcW w:w="600" w:type="dxa"/>
          </w:tcPr>
          <w:p w14:paraId="3F1E3937" w14:textId="77777777" w:rsidR="00B50050" w:rsidRDefault="00B50050" w:rsidP="0088127C">
            <w:pPr>
              <w:pStyle w:val="OtherTableBody"/>
            </w:pPr>
            <w:r>
              <w:t>0006</w:t>
            </w:r>
          </w:p>
        </w:tc>
        <w:tc>
          <w:tcPr>
            <w:tcW w:w="2600" w:type="dxa"/>
          </w:tcPr>
          <w:p w14:paraId="0585C7CE" w14:textId="77777777" w:rsidR="00B50050" w:rsidRDefault="00B50050" w:rsidP="0088127C">
            <w:pPr>
              <w:pStyle w:val="OtherTableBody"/>
            </w:pPr>
          </w:p>
        </w:tc>
        <w:tc>
          <w:tcPr>
            <w:tcW w:w="1400" w:type="dxa"/>
          </w:tcPr>
          <w:p w14:paraId="784ECE9F" w14:textId="77777777" w:rsidR="00B50050" w:rsidRDefault="00B50050" w:rsidP="0088127C">
            <w:pPr>
              <w:pStyle w:val="OtherTableBody"/>
            </w:pPr>
            <w:r>
              <w:t>AMT</w:t>
            </w:r>
          </w:p>
        </w:tc>
        <w:tc>
          <w:tcPr>
            <w:tcW w:w="4200" w:type="dxa"/>
          </w:tcPr>
          <w:p w14:paraId="0259B116" w14:textId="77777777" w:rsidR="00B50050" w:rsidRDefault="00B50050" w:rsidP="0088127C">
            <w:pPr>
              <w:pStyle w:val="OtherTableBody"/>
            </w:pPr>
            <w:r>
              <w:t>Christian: African Methodist Episcopal</w:t>
            </w:r>
          </w:p>
        </w:tc>
      </w:tr>
      <w:tr w:rsidR="00B50050" w14:paraId="051B556C" w14:textId="77777777" w:rsidTr="00195548">
        <w:tc>
          <w:tcPr>
            <w:tcW w:w="600" w:type="dxa"/>
          </w:tcPr>
          <w:p w14:paraId="6F266629" w14:textId="77777777" w:rsidR="00B50050" w:rsidRDefault="00B50050" w:rsidP="0088127C">
            <w:pPr>
              <w:pStyle w:val="OtherTableBody"/>
            </w:pPr>
          </w:p>
        </w:tc>
        <w:tc>
          <w:tcPr>
            <w:tcW w:w="600" w:type="dxa"/>
          </w:tcPr>
          <w:p w14:paraId="2F2A3379" w14:textId="77777777" w:rsidR="00B50050" w:rsidRDefault="00B50050" w:rsidP="0088127C">
            <w:pPr>
              <w:pStyle w:val="OtherTableBody"/>
            </w:pPr>
            <w:r>
              <w:t>0006</w:t>
            </w:r>
          </w:p>
        </w:tc>
        <w:tc>
          <w:tcPr>
            <w:tcW w:w="2600" w:type="dxa"/>
          </w:tcPr>
          <w:p w14:paraId="0105771D" w14:textId="77777777" w:rsidR="00B50050" w:rsidRDefault="00B50050" w:rsidP="0088127C">
            <w:pPr>
              <w:pStyle w:val="OtherTableBody"/>
            </w:pPr>
          </w:p>
        </w:tc>
        <w:tc>
          <w:tcPr>
            <w:tcW w:w="1400" w:type="dxa"/>
          </w:tcPr>
          <w:p w14:paraId="49B731F5" w14:textId="77777777" w:rsidR="00B50050" w:rsidRDefault="00B50050" w:rsidP="0088127C">
            <w:pPr>
              <w:pStyle w:val="OtherTableBody"/>
            </w:pPr>
            <w:r>
              <w:t>ANG</w:t>
            </w:r>
          </w:p>
        </w:tc>
        <w:tc>
          <w:tcPr>
            <w:tcW w:w="4200" w:type="dxa"/>
          </w:tcPr>
          <w:p w14:paraId="1404541B" w14:textId="77777777" w:rsidR="00B50050" w:rsidRDefault="00B50050" w:rsidP="0088127C">
            <w:pPr>
              <w:pStyle w:val="OtherTableBody"/>
            </w:pPr>
            <w:r>
              <w:t>Christian: Anglican</w:t>
            </w:r>
          </w:p>
        </w:tc>
      </w:tr>
      <w:tr w:rsidR="00B50050" w14:paraId="4CB28FC1" w14:textId="77777777" w:rsidTr="00195548">
        <w:tc>
          <w:tcPr>
            <w:tcW w:w="600" w:type="dxa"/>
          </w:tcPr>
          <w:p w14:paraId="04A8B9E6" w14:textId="77777777" w:rsidR="00B50050" w:rsidRDefault="00B50050" w:rsidP="0088127C">
            <w:pPr>
              <w:pStyle w:val="OtherTableBody"/>
            </w:pPr>
          </w:p>
        </w:tc>
        <w:tc>
          <w:tcPr>
            <w:tcW w:w="600" w:type="dxa"/>
          </w:tcPr>
          <w:p w14:paraId="57F05FBB" w14:textId="77777777" w:rsidR="00B50050" w:rsidRDefault="00B50050" w:rsidP="0088127C">
            <w:pPr>
              <w:pStyle w:val="OtherTableBody"/>
            </w:pPr>
            <w:r>
              <w:t>0006</w:t>
            </w:r>
          </w:p>
        </w:tc>
        <w:tc>
          <w:tcPr>
            <w:tcW w:w="2600" w:type="dxa"/>
          </w:tcPr>
          <w:p w14:paraId="3B956519" w14:textId="77777777" w:rsidR="00B50050" w:rsidRDefault="00B50050" w:rsidP="0088127C">
            <w:pPr>
              <w:pStyle w:val="OtherTableBody"/>
            </w:pPr>
          </w:p>
        </w:tc>
        <w:tc>
          <w:tcPr>
            <w:tcW w:w="1400" w:type="dxa"/>
          </w:tcPr>
          <w:p w14:paraId="6D543397" w14:textId="77777777" w:rsidR="00B50050" w:rsidRDefault="00B50050" w:rsidP="0088127C">
            <w:pPr>
              <w:pStyle w:val="OtherTableBody"/>
            </w:pPr>
            <w:r>
              <w:t>AOG</w:t>
            </w:r>
          </w:p>
        </w:tc>
        <w:tc>
          <w:tcPr>
            <w:tcW w:w="4200" w:type="dxa"/>
          </w:tcPr>
          <w:p w14:paraId="524C1AF2" w14:textId="77777777" w:rsidR="00B50050" w:rsidRDefault="00B50050" w:rsidP="0088127C">
            <w:pPr>
              <w:pStyle w:val="OtherTableBody"/>
            </w:pPr>
            <w:r>
              <w:t>Christian: Assembly of God</w:t>
            </w:r>
          </w:p>
        </w:tc>
      </w:tr>
      <w:tr w:rsidR="00B50050" w14:paraId="3CA1324C" w14:textId="77777777" w:rsidTr="00195548">
        <w:tc>
          <w:tcPr>
            <w:tcW w:w="600" w:type="dxa"/>
          </w:tcPr>
          <w:p w14:paraId="7941B0C8" w14:textId="77777777" w:rsidR="00B50050" w:rsidRDefault="00B50050" w:rsidP="0088127C">
            <w:pPr>
              <w:pStyle w:val="OtherTableBody"/>
            </w:pPr>
          </w:p>
        </w:tc>
        <w:tc>
          <w:tcPr>
            <w:tcW w:w="600" w:type="dxa"/>
          </w:tcPr>
          <w:p w14:paraId="6827E868" w14:textId="77777777" w:rsidR="00B50050" w:rsidRDefault="00B50050" w:rsidP="0088127C">
            <w:pPr>
              <w:pStyle w:val="OtherTableBody"/>
            </w:pPr>
            <w:r>
              <w:t>0006</w:t>
            </w:r>
          </w:p>
        </w:tc>
        <w:tc>
          <w:tcPr>
            <w:tcW w:w="2600" w:type="dxa"/>
          </w:tcPr>
          <w:p w14:paraId="5E0BD271" w14:textId="77777777" w:rsidR="00B50050" w:rsidRDefault="00B50050" w:rsidP="0088127C">
            <w:pPr>
              <w:pStyle w:val="OtherTableBody"/>
            </w:pPr>
          </w:p>
        </w:tc>
        <w:tc>
          <w:tcPr>
            <w:tcW w:w="1400" w:type="dxa"/>
          </w:tcPr>
          <w:p w14:paraId="06953224" w14:textId="77777777" w:rsidR="00B50050" w:rsidRDefault="00B50050" w:rsidP="0088127C">
            <w:pPr>
              <w:pStyle w:val="OtherTableBody"/>
            </w:pPr>
            <w:r>
              <w:t>ATH</w:t>
            </w:r>
          </w:p>
        </w:tc>
        <w:tc>
          <w:tcPr>
            <w:tcW w:w="4200" w:type="dxa"/>
          </w:tcPr>
          <w:p w14:paraId="24B13093" w14:textId="77777777" w:rsidR="00B50050" w:rsidRDefault="00B50050" w:rsidP="0088127C">
            <w:pPr>
              <w:pStyle w:val="OtherTableBody"/>
            </w:pPr>
            <w:r>
              <w:t>Atheist</w:t>
            </w:r>
          </w:p>
        </w:tc>
      </w:tr>
      <w:tr w:rsidR="00B50050" w14:paraId="2498C18D" w14:textId="77777777" w:rsidTr="00195548">
        <w:tc>
          <w:tcPr>
            <w:tcW w:w="600" w:type="dxa"/>
          </w:tcPr>
          <w:p w14:paraId="0F135E9C" w14:textId="77777777" w:rsidR="00B50050" w:rsidRDefault="00B50050" w:rsidP="0088127C">
            <w:pPr>
              <w:pStyle w:val="OtherTableBody"/>
            </w:pPr>
          </w:p>
        </w:tc>
        <w:tc>
          <w:tcPr>
            <w:tcW w:w="600" w:type="dxa"/>
          </w:tcPr>
          <w:p w14:paraId="752147B5" w14:textId="77777777" w:rsidR="00B50050" w:rsidRDefault="00B50050" w:rsidP="0088127C">
            <w:pPr>
              <w:pStyle w:val="OtherTableBody"/>
            </w:pPr>
            <w:r>
              <w:t>0006</w:t>
            </w:r>
          </w:p>
        </w:tc>
        <w:tc>
          <w:tcPr>
            <w:tcW w:w="2600" w:type="dxa"/>
          </w:tcPr>
          <w:p w14:paraId="18C8DE12" w14:textId="77777777" w:rsidR="00B50050" w:rsidRDefault="00B50050" w:rsidP="0088127C">
            <w:pPr>
              <w:pStyle w:val="OtherTableBody"/>
            </w:pPr>
          </w:p>
        </w:tc>
        <w:tc>
          <w:tcPr>
            <w:tcW w:w="1400" w:type="dxa"/>
          </w:tcPr>
          <w:p w14:paraId="6CFC20FE" w14:textId="77777777" w:rsidR="00B50050" w:rsidRDefault="00B50050" w:rsidP="0088127C">
            <w:pPr>
              <w:pStyle w:val="OtherTableBody"/>
            </w:pPr>
            <w:r>
              <w:t>BAH</w:t>
            </w:r>
          </w:p>
        </w:tc>
        <w:tc>
          <w:tcPr>
            <w:tcW w:w="4200" w:type="dxa"/>
          </w:tcPr>
          <w:p w14:paraId="1F8AA2EB" w14:textId="77777777" w:rsidR="00B50050" w:rsidRDefault="00B50050" w:rsidP="0088127C">
            <w:pPr>
              <w:pStyle w:val="OtherTableBody"/>
            </w:pPr>
            <w:r>
              <w:t>Baha'i</w:t>
            </w:r>
          </w:p>
        </w:tc>
      </w:tr>
      <w:tr w:rsidR="00B50050" w14:paraId="6B4D02EF" w14:textId="77777777" w:rsidTr="00195548">
        <w:tc>
          <w:tcPr>
            <w:tcW w:w="600" w:type="dxa"/>
          </w:tcPr>
          <w:p w14:paraId="13461032" w14:textId="77777777" w:rsidR="00B50050" w:rsidRDefault="00B50050" w:rsidP="0088127C">
            <w:pPr>
              <w:pStyle w:val="OtherTableBody"/>
            </w:pPr>
          </w:p>
        </w:tc>
        <w:tc>
          <w:tcPr>
            <w:tcW w:w="600" w:type="dxa"/>
          </w:tcPr>
          <w:p w14:paraId="01E81D11" w14:textId="77777777" w:rsidR="00B50050" w:rsidRDefault="00B50050" w:rsidP="0088127C">
            <w:pPr>
              <w:pStyle w:val="OtherTableBody"/>
            </w:pPr>
            <w:r>
              <w:t>0006</w:t>
            </w:r>
          </w:p>
        </w:tc>
        <w:tc>
          <w:tcPr>
            <w:tcW w:w="2600" w:type="dxa"/>
          </w:tcPr>
          <w:p w14:paraId="40AFD2EB" w14:textId="77777777" w:rsidR="00B50050" w:rsidRDefault="00B50050" w:rsidP="0088127C">
            <w:pPr>
              <w:pStyle w:val="OtherTableBody"/>
            </w:pPr>
          </w:p>
        </w:tc>
        <w:tc>
          <w:tcPr>
            <w:tcW w:w="1400" w:type="dxa"/>
          </w:tcPr>
          <w:p w14:paraId="343B4EA0" w14:textId="77777777" w:rsidR="00B50050" w:rsidRDefault="00B50050" w:rsidP="0088127C">
            <w:pPr>
              <w:pStyle w:val="OtherTableBody"/>
            </w:pPr>
            <w:r>
              <w:t>BAP</w:t>
            </w:r>
          </w:p>
        </w:tc>
        <w:tc>
          <w:tcPr>
            <w:tcW w:w="4200" w:type="dxa"/>
          </w:tcPr>
          <w:p w14:paraId="62442504" w14:textId="77777777" w:rsidR="00B50050" w:rsidRDefault="00B50050" w:rsidP="0088127C">
            <w:pPr>
              <w:pStyle w:val="OtherTableBody"/>
            </w:pPr>
            <w:r>
              <w:t>Christian: Baptist</w:t>
            </w:r>
          </w:p>
        </w:tc>
      </w:tr>
      <w:tr w:rsidR="00B50050" w14:paraId="2993F9FC" w14:textId="77777777" w:rsidTr="00195548">
        <w:tc>
          <w:tcPr>
            <w:tcW w:w="600" w:type="dxa"/>
          </w:tcPr>
          <w:p w14:paraId="04768E07" w14:textId="77777777" w:rsidR="00B50050" w:rsidRDefault="00B50050" w:rsidP="0088127C">
            <w:pPr>
              <w:pStyle w:val="OtherTableBody"/>
            </w:pPr>
          </w:p>
        </w:tc>
        <w:tc>
          <w:tcPr>
            <w:tcW w:w="600" w:type="dxa"/>
          </w:tcPr>
          <w:p w14:paraId="5333581E" w14:textId="77777777" w:rsidR="00B50050" w:rsidRDefault="00B50050" w:rsidP="0088127C">
            <w:pPr>
              <w:pStyle w:val="OtherTableBody"/>
            </w:pPr>
            <w:r>
              <w:t>0006</w:t>
            </w:r>
          </w:p>
        </w:tc>
        <w:tc>
          <w:tcPr>
            <w:tcW w:w="2600" w:type="dxa"/>
          </w:tcPr>
          <w:p w14:paraId="73C84BDD" w14:textId="77777777" w:rsidR="00B50050" w:rsidRDefault="00B50050" w:rsidP="0088127C">
            <w:pPr>
              <w:pStyle w:val="OtherTableBody"/>
            </w:pPr>
          </w:p>
        </w:tc>
        <w:tc>
          <w:tcPr>
            <w:tcW w:w="1400" w:type="dxa"/>
          </w:tcPr>
          <w:p w14:paraId="66135CBC" w14:textId="77777777" w:rsidR="00B50050" w:rsidRDefault="00B50050" w:rsidP="0088127C">
            <w:pPr>
              <w:pStyle w:val="OtherTableBody"/>
            </w:pPr>
            <w:r>
              <w:t>BMA</w:t>
            </w:r>
          </w:p>
        </w:tc>
        <w:tc>
          <w:tcPr>
            <w:tcW w:w="4200" w:type="dxa"/>
          </w:tcPr>
          <w:p w14:paraId="0FD99774" w14:textId="77777777" w:rsidR="00B50050" w:rsidRDefault="00B50050" w:rsidP="0088127C">
            <w:pPr>
              <w:pStyle w:val="OtherTableBody"/>
            </w:pPr>
            <w:r>
              <w:t>Buddhist: Mahayana</w:t>
            </w:r>
          </w:p>
        </w:tc>
      </w:tr>
      <w:tr w:rsidR="00B50050" w14:paraId="71FDBAFB" w14:textId="77777777" w:rsidTr="00195548">
        <w:tc>
          <w:tcPr>
            <w:tcW w:w="600" w:type="dxa"/>
          </w:tcPr>
          <w:p w14:paraId="2CE9FEE8" w14:textId="77777777" w:rsidR="00B50050" w:rsidRDefault="00B50050" w:rsidP="0088127C">
            <w:pPr>
              <w:pStyle w:val="OtherTableBody"/>
            </w:pPr>
          </w:p>
        </w:tc>
        <w:tc>
          <w:tcPr>
            <w:tcW w:w="600" w:type="dxa"/>
          </w:tcPr>
          <w:p w14:paraId="27E4D343" w14:textId="77777777" w:rsidR="00B50050" w:rsidRDefault="00B50050" w:rsidP="0088127C">
            <w:pPr>
              <w:pStyle w:val="OtherTableBody"/>
            </w:pPr>
            <w:r>
              <w:t>0006</w:t>
            </w:r>
          </w:p>
        </w:tc>
        <w:tc>
          <w:tcPr>
            <w:tcW w:w="2600" w:type="dxa"/>
          </w:tcPr>
          <w:p w14:paraId="10898809" w14:textId="77777777" w:rsidR="00B50050" w:rsidRDefault="00B50050" w:rsidP="0088127C">
            <w:pPr>
              <w:pStyle w:val="OtherTableBody"/>
            </w:pPr>
          </w:p>
        </w:tc>
        <w:tc>
          <w:tcPr>
            <w:tcW w:w="1400" w:type="dxa"/>
          </w:tcPr>
          <w:p w14:paraId="07347AD1" w14:textId="77777777" w:rsidR="00B50050" w:rsidRDefault="00B50050" w:rsidP="0088127C">
            <w:pPr>
              <w:pStyle w:val="OtherTableBody"/>
            </w:pPr>
            <w:r>
              <w:t>BOT</w:t>
            </w:r>
          </w:p>
        </w:tc>
        <w:tc>
          <w:tcPr>
            <w:tcW w:w="4200" w:type="dxa"/>
          </w:tcPr>
          <w:p w14:paraId="03586A96" w14:textId="77777777" w:rsidR="00B50050" w:rsidRDefault="00B50050" w:rsidP="0088127C">
            <w:pPr>
              <w:pStyle w:val="OtherTableBody"/>
            </w:pPr>
            <w:r>
              <w:t>Buddhist: Other</w:t>
            </w:r>
          </w:p>
        </w:tc>
      </w:tr>
      <w:tr w:rsidR="00B50050" w14:paraId="2BF5E58A" w14:textId="77777777" w:rsidTr="00195548">
        <w:tc>
          <w:tcPr>
            <w:tcW w:w="600" w:type="dxa"/>
          </w:tcPr>
          <w:p w14:paraId="2DFB1BC2" w14:textId="77777777" w:rsidR="00B50050" w:rsidRDefault="00B50050" w:rsidP="0088127C">
            <w:pPr>
              <w:pStyle w:val="OtherTableBody"/>
            </w:pPr>
          </w:p>
        </w:tc>
        <w:tc>
          <w:tcPr>
            <w:tcW w:w="600" w:type="dxa"/>
          </w:tcPr>
          <w:p w14:paraId="15649C99" w14:textId="77777777" w:rsidR="00B50050" w:rsidRDefault="00B50050" w:rsidP="0088127C">
            <w:pPr>
              <w:pStyle w:val="OtherTableBody"/>
            </w:pPr>
            <w:r>
              <w:t>0006</w:t>
            </w:r>
          </w:p>
        </w:tc>
        <w:tc>
          <w:tcPr>
            <w:tcW w:w="2600" w:type="dxa"/>
          </w:tcPr>
          <w:p w14:paraId="4FD8591F" w14:textId="77777777" w:rsidR="00B50050" w:rsidRDefault="00B50050" w:rsidP="0088127C">
            <w:pPr>
              <w:pStyle w:val="OtherTableBody"/>
            </w:pPr>
          </w:p>
        </w:tc>
        <w:tc>
          <w:tcPr>
            <w:tcW w:w="1400" w:type="dxa"/>
          </w:tcPr>
          <w:p w14:paraId="39DFD54D" w14:textId="77777777" w:rsidR="00B50050" w:rsidRDefault="00B50050" w:rsidP="0088127C">
            <w:pPr>
              <w:pStyle w:val="OtherTableBody"/>
            </w:pPr>
            <w:r>
              <w:t>BRE</w:t>
            </w:r>
          </w:p>
        </w:tc>
        <w:tc>
          <w:tcPr>
            <w:tcW w:w="4200" w:type="dxa"/>
          </w:tcPr>
          <w:p w14:paraId="5B06B90C" w14:textId="77777777" w:rsidR="00B50050" w:rsidRDefault="00B50050" w:rsidP="0088127C">
            <w:pPr>
              <w:pStyle w:val="OtherTableBody"/>
            </w:pPr>
            <w:r>
              <w:t>Brethren</w:t>
            </w:r>
          </w:p>
        </w:tc>
      </w:tr>
      <w:tr w:rsidR="00B50050" w14:paraId="179D758B" w14:textId="77777777" w:rsidTr="00195548">
        <w:tc>
          <w:tcPr>
            <w:tcW w:w="600" w:type="dxa"/>
          </w:tcPr>
          <w:p w14:paraId="1373B35B" w14:textId="77777777" w:rsidR="00B50050" w:rsidRDefault="00B50050" w:rsidP="0088127C">
            <w:pPr>
              <w:pStyle w:val="OtherTableBody"/>
            </w:pPr>
          </w:p>
        </w:tc>
        <w:tc>
          <w:tcPr>
            <w:tcW w:w="600" w:type="dxa"/>
          </w:tcPr>
          <w:p w14:paraId="58B463D4" w14:textId="77777777" w:rsidR="00B50050" w:rsidRDefault="00B50050" w:rsidP="0088127C">
            <w:pPr>
              <w:pStyle w:val="OtherTableBody"/>
            </w:pPr>
            <w:r>
              <w:t>0006</w:t>
            </w:r>
          </w:p>
        </w:tc>
        <w:tc>
          <w:tcPr>
            <w:tcW w:w="2600" w:type="dxa"/>
          </w:tcPr>
          <w:p w14:paraId="1B669795" w14:textId="77777777" w:rsidR="00B50050" w:rsidRDefault="00B50050" w:rsidP="0088127C">
            <w:pPr>
              <w:pStyle w:val="OtherTableBody"/>
            </w:pPr>
          </w:p>
        </w:tc>
        <w:tc>
          <w:tcPr>
            <w:tcW w:w="1400" w:type="dxa"/>
          </w:tcPr>
          <w:p w14:paraId="49D1E141" w14:textId="77777777" w:rsidR="00B50050" w:rsidRDefault="00B50050" w:rsidP="0088127C">
            <w:pPr>
              <w:pStyle w:val="OtherTableBody"/>
            </w:pPr>
            <w:r>
              <w:t>BTA</w:t>
            </w:r>
          </w:p>
        </w:tc>
        <w:tc>
          <w:tcPr>
            <w:tcW w:w="4200" w:type="dxa"/>
          </w:tcPr>
          <w:p w14:paraId="13BB6850" w14:textId="77777777" w:rsidR="00B50050" w:rsidRDefault="00B50050" w:rsidP="0088127C">
            <w:pPr>
              <w:pStyle w:val="OtherTableBody"/>
            </w:pPr>
            <w:r>
              <w:t>Buddhist: Tantrayana</w:t>
            </w:r>
          </w:p>
        </w:tc>
      </w:tr>
      <w:tr w:rsidR="00B50050" w14:paraId="4897E78B" w14:textId="77777777" w:rsidTr="00195548">
        <w:tc>
          <w:tcPr>
            <w:tcW w:w="600" w:type="dxa"/>
          </w:tcPr>
          <w:p w14:paraId="0EB31CFB" w14:textId="77777777" w:rsidR="00B50050" w:rsidRDefault="00B50050" w:rsidP="0088127C">
            <w:pPr>
              <w:pStyle w:val="OtherTableBody"/>
            </w:pPr>
          </w:p>
        </w:tc>
        <w:tc>
          <w:tcPr>
            <w:tcW w:w="600" w:type="dxa"/>
          </w:tcPr>
          <w:p w14:paraId="086B879A" w14:textId="77777777" w:rsidR="00B50050" w:rsidRDefault="00B50050" w:rsidP="0088127C">
            <w:pPr>
              <w:pStyle w:val="OtherTableBody"/>
            </w:pPr>
            <w:r>
              <w:t>0006</w:t>
            </w:r>
          </w:p>
        </w:tc>
        <w:tc>
          <w:tcPr>
            <w:tcW w:w="2600" w:type="dxa"/>
          </w:tcPr>
          <w:p w14:paraId="203DDE30" w14:textId="77777777" w:rsidR="00B50050" w:rsidRDefault="00B50050" w:rsidP="0088127C">
            <w:pPr>
              <w:pStyle w:val="OtherTableBody"/>
            </w:pPr>
          </w:p>
        </w:tc>
        <w:tc>
          <w:tcPr>
            <w:tcW w:w="1400" w:type="dxa"/>
          </w:tcPr>
          <w:p w14:paraId="0081969B" w14:textId="77777777" w:rsidR="00B50050" w:rsidRDefault="00B50050" w:rsidP="0088127C">
            <w:pPr>
              <w:pStyle w:val="OtherTableBody"/>
            </w:pPr>
            <w:r>
              <w:t>BTH</w:t>
            </w:r>
          </w:p>
        </w:tc>
        <w:tc>
          <w:tcPr>
            <w:tcW w:w="4200" w:type="dxa"/>
          </w:tcPr>
          <w:p w14:paraId="067B7082" w14:textId="77777777" w:rsidR="00B50050" w:rsidRDefault="00B50050" w:rsidP="0088127C">
            <w:pPr>
              <w:pStyle w:val="OtherTableBody"/>
            </w:pPr>
            <w:r>
              <w:t>Buddhist: Theravada</w:t>
            </w:r>
          </w:p>
        </w:tc>
      </w:tr>
      <w:tr w:rsidR="00B50050" w14:paraId="0D8BAE51" w14:textId="77777777" w:rsidTr="00195548">
        <w:tc>
          <w:tcPr>
            <w:tcW w:w="600" w:type="dxa"/>
          </w:tcPr>
          <w:p w14:paraId="069AAD4D" w14:textId="77777777" w:rsidR="00B50050" w:rsidRDefault="00B50050" w:rsidP="0088127C">
            <w:pPr>
              <w:pStyle w:val="OtherTableBody"/>
            </w:pPr>
          </w:p>
        </w:tc>
        <w:tc>
          <w:tcPr>
            <w:tcW w:w="600" w:type="dxa"/>
          </w:tcPr>
          <w:p w14:paraId="76F7297A" w14:textId="77777777" w:rsidR="00B50050" w:rsidRDefault="00B50050" w:rsidP="0088127C">
            <w:pPr>
              <w:pStyle w:val="OtherTableBody"/>
            </w:pPr>
            <w:r>
              <w:t>0006</w:t>
            </w:r>
          </w:p>
        </w:tc>
        <w:tc>
          <w:tcPr>
            <w:tcW w:w="2600" w:type="dxa"/>
          </w:tcPr>
          <w:p w14:paraId="02FF2A9B" w14:textId="77777777" w:rsidR="00B50050" w:rsidRDefault="00B50050" w:rsidP="0088127C">
            <w:pPr>
              <w:pStyle w:val="OtherTableBody"/>
            </w:pPr>
          </w:p>
        </w:tc>
        <w:tc>
          <w:tcPr>
            <w:tcW w:w="1400" w:type="dxa"/>
          </w:tcPr>
          <w:p w14:paraId="12122466" w14:textId="77777777" w:rsidR="00B50050" w:rsidRDefault="00B50050" w:rsidP="0088127C">
            <w:pPr>
              <w:pStyle w:val="OtherTableBody"/>
            </w:pPr>
            <w:r>
              <w:t>BUD</w:t>
            </w:r>
          </w:p>
        </w:tc>
        <w:tc>
          <w:tcPr>
            <w:tcW w:w="4200" w:type="dxa"/>
          </w:tcPr>
          <w:p w14:paraId="5D0B175A" w14:textId="77777777" w:rsidR="00B50050" w:rsidRDefault="00B50050" w:rsidP="0088127C">
            <w:pPr>
              <w:pStyle w:val="OtherTableBody"/>
            </w:pPr>
            <w:r>
              <w:t>Buddhist</w:t>
            </w:r>
          </w:p>
        </w:tc>
      </w:tr>
      <w:tr w:rsidR="00B50050" w14:paraId="3A6767FC" w14:textId="77777777" w:rsidTr="00195548">
        <w:tc>
          <w:tcPr>
            <w:tcW w:w="600" w:type="dxa"/>
          </w:tcPr>
          <w:p w14:paraId="42AB0C01" w14:textId="77777777" w:rsidR="00B50050" w:rsidRDefault="00B50050" w:rsidP="0088127C">
            <w:pPr>
              <w:pStyle w:val="OtherTableBody"/>
            </w:pPr>
          </w:p>
        </w:tc>
        <w:tc>
          <w:tcPr>
            <w:tcW w:w="600" w:type="dxa"/>
          </w:tcPr>
          <w:p w14:paraId="36F84D25" w14:textId="77777777" w:rsidR="00B50050" w:rsidRDefault="00B50050" w:rsidP="0088127C">
            <w:pPr>
              <w:pStyle w:val="OtherTableBody"/>
            </w:pPr>
            <w:r>
              <w:t>0006</w:t>
            </w:r>
          </w:p>
        </w:tc>
        <w:tc>
          <w:tcPr>
            <w:tcW w:w="2600" w:type="dxa"/>
          </w:tcPr>
          <w:p w14:paraId="6EB4428E" w14:textId="77777777" w:rsidR="00B50050" w:rsidRDefault="00B50050" w:rsidP="0088127C">
            <w:pPr>
              <w:pStyle w:val="OtherTableBody"/>
            </w:pPr>
          </w:p>
        </w:tc>
        <w:tc>
          <w:tcPr>
            <w:tcW w:w="1400" w:type="dxa"/>
          </w:tcPr>
          <w:p w14:paraId="146A31AF" w14:textId="77777777" w:rsidR="00B50050" w:rsidRDefault="00B50050" w:rsidP="0088127C">
            <w:pPr>
              <w:pStyle w:val="OtherTableBody"/>
            </w:pPr>
            <w:r>
              <w:t>CAT</w:t>
            </w:r>
          </w:p>
        </w:tc>
        <w:tc>
          <w:tcPr>
            <w:tcW w:w="4200" w:type="dxa"/>
          </w:tcPr>
          <w:p w14:paraId="4900AFDC" w14:textId="77777777" w:rsidR="00B50050" w:rsidRDefault="00B50050" w:rsidP="0088127C">
            <w:pPr>
              <w:pStyle w:val="OtherTableBody"/>
            </w:pPr>
            <w:r>
              <w:t>Christian: Roman Catholic</w:t>
            </w:r>
          </w:p>
        </w:tc>
      </w:tr>
      <w:tr w:rsidR="00B50050" w14:paraId="4B9B55AC" w14:textId="77777777" w:rsidTr="00195548">
        <w:tc>
          <w:tcPr>
            <w:tcW w:w="600" w:type="dxa"/>
          </w:tcPr>
          <w:p w14:paraId="2C0CF8F4" w14:textId="77777777" w:rsidR="00B50050" w:rsidRDefault="00B50050" w:rsidP="0088127C">
            <w:pPr>
              <w:pStyle w:val="OtherTableBody"/>
            </w:pPr>
          </w:p>
        </w:tc>
        <w:tc>
          <w:tcPr>
            <w:tcW w:w="600" w:type="dxa"/>
          </w:tcPr>
          <w:p w14:paraId="08B76A48" w14:textId="77777777" w:rsidR="00B50050" w:rsidRDefault="00B50050" w:rsidP="0088127C">
            <w:pPr>
              <w:pStyle w:val="OtherTableBody"/>
            </w:pPr>
            <w:r>
              <w:t>0006</w:t>
            </w:r>
          </w:p>
        </w:tc>
        <w:tc>
          <w:tcPr>
            <w:tcW w:w="2600" w:type="dxa"/>
          </w:tcPr>
          <w:p w14:paraId="7F750420" w14:textId="77777777" w:rsidR="00B50050" w:rsidRDefault="00B50050" w:rsidP="0088127C">
            <w:pPr>
              <w:pStyle w:val="OtherTableBody"/>
            </w:pPr>
          </w:p>
        </w:tc>
        <w:tc>
          <w:tcPr>
            <w:tcW w:w="1400" w:type="dxa"/>
          </w:tcPr>
          <w:p w14:paraId="472C33C4" w14:textId="77777777" w:rsidR="00B50050" w:rsidRDefault="00B50050" w:rsidP="0088127C">
            <w:pPr>
              <w:pStyle w:val="OtherTableBody"/>
            </w:pPr>
            <w:r>
              <w:t>CFR</w:t>
            </w:r>
          </w:p>
        </w:tc>
        <w:tc>
          <w:tcPr>
            <w:tcW w:w="4200" w:type="dxa"/>
          </w:tcPr>
          <w:p w14:paraId="05CAAEAA" w14:textId="77777777" w:rsidR="00B50050" w:rsidRDefault="00B50050" w:rsidP="0088127C">
            <w:pPr>
              <w:pStyle w:val="OtherTableBody"/>
            </w:pPr>
            <w:r>
              <w:t>Chinese Folk Religionist</w:t>
            </w:r>
          </w:p>
        </w:tc>
      </w:tr>
      <w:tr w:rsidR="00B50050" w14:paraId="27265CE4" w14:textId="77777777" w:rsidTr="00195548">
        <w:tc>
          <w:tcPr>
            <w:tcW w:w="600" w:type="dxa"/>
          </w:tcPr>
          <w:p w14:paraId="21327DE1" w14:textId="77777777" w:rsidR="00B50050" w:rsidRDefault="00B50050" w:rsidP="0088127C">
            <w:pPr>
              <w:pStyle w:val="OtherTableBody"/>
            </w:pPr>
          </w:p>
        </w:tc>
        <w:tc>
          <w:tcPr>
            <w:tcW w:w="600" w:type="dxa"/>
          </w:tcPr>
          <w:p w14:paraId="2913E4C6" w14:textId="77777777" w:rsidR="00B50050" w:rsidRDefault="00B50050" w:rsidP="0088127C">
            <w:pPr>
              <w:pStyle w:val="OtherTableBody"/>
            </w:pPr>
            <w:r>
              <w:t>0006</w:t>
            </w:r>
          </w:p>
        </w:tc>
        <w:tc>
          <w:tcPr>
            <w:tcW w:w="2600" w:type="dxa"/>
          </w:tcPr>
          <w:p w14:paraId="7B3C5711" w14:textId="77777777" w:rsidR="00B50050" w:rsidRDefault="00B50050" w:rsidP="0088127C">
            <w:pPr>
              <w:pStyle w:val="OtherTableBody"/>
            </w:pPr>
          </w:p>
        </w:tc>
        <w:tc>
          <w:tcPr>
            <w:tcW w:w="1400" w:type="dxa"/>
          </w:tcPr>
          <w:p w14:paraId="54E530E5" w14:textId="77777777" w:rsidR="00B50050" w:rsidRDefault="00B50050" w:rsidP="0088127C">
            <w:pPr>
              <w:pStyle w:val="OtherTableBody"/>
            </w:pPr>
            <w:r>
              <w:t>CHR</w:t>
            </w:r>
          </w:p>
        </w:tc>
        <w:tc>
          <w:tcPr>
            <w:tcW w:w="4200" w:type="dxa"/>
          </w:tcPr>
          <w:p w14:paraId="779195A2" w14:textId="77777777" w:rsidR="00B50050" w:rsidRDefault="00B50050" w:rsidP="0088127C">
            <w:pPr>
              <w:pStyle w:val="OtherTableBody"/>
            </w:pPr>
            <w:r>
              <w:t>Christian</w:t>
            </w:r>
          </w:p>
        </w:tc>
      </w:tr>
      <w:tr w:rsidR="00B50050" w14:paraId="581D4069" w14:textId="77777777" w:rsidTr="00195548">
        <w:tc>
          <w:tcPr>
            <w:tcW w:w="600" w:type="dxa"/>
          </w:tcPr>
          <w:p w14:paraId="05C6662E" w14:textId="77777777" w:rsidR="00B50050" w:rsidRDefault="00B50050" w:rsidP="0088127C">
            <w:pPr>
              <w:pStyle w:val="OtherTableBody"/>
            </w:pPr>
          </w:p>
        </w:tc>
        <w:tc>
          <w:tcPr>
            <w:tcW w:w="600" w:type="dxa"/>
          </w:tcPr>
          <w:p w14:paraId="274AB3E6" w14:textId="77777777" w:rsidR="00B50050" w:rsidRDefault="00B50050" w:rsidP="0088127C">
            <w:pPr>
              <w:pStyle w:val="OtherTableBody"/>
            </w:pPr>
            <w:r>
              <w:t>0006</w:t>
            </w:r>
          </w:p>
        </w:tc>
        <w:tc>
          <w:tcPr>
            <w:tcW w:w="2600" w:type="dxa"/>
          </w:tcPr>
          <w:p w14:paraId="77E45971" w14:textId="77777777" w:rsidR="00B50050" w:rsidRDefault="00B50050" w:rsidP="0088127C">
            <w:pPr>
              <w:pStyle w:val="OtherTableBody"/>
            </w:pPr>
          </w:p>
        </w:tc>
        <w:tc>
          <w:tcPr>
            <w:tcW w:w="1400" w:type="dxa"/>
          </w:tcPr>
          <w:p w14:paraId="0E482A8E" w14:textId="77777777" w:rsidR="00B50050" w:rsidRDefault="00B50050" w:rsidP="0088127C">
            <w:pPr>
              <w:pStyle w:val="OtherTableBody"/>
            </w:pPr>
            <w:r>
              <w:t>CHS</w:t>
            </w:r>
          </w:p>
        </w:tc>
        <w:tc>
          <w:tcPr>
            <w:tcW w:w="4200" w:type="dxa"/>
          </w:tcPr>
          <w:p w14:paraId="01954FA6" w14:textId="77777777" w:rsidR="00B50050" w:rsidRDefault="00B50050" w:rsidP="0088127C">
            <w:pPr>
              <w:pStyle w:val="OtherTableBody"/>
            </w:pPr>
            <w:r>
              <w:t>Christian: Christian Science</w:t>
            </w:r>
          </w:p>
        </w:tc>
      </w:tr>
      <w:tr w:rsidR="00B50050" w14:paraId="51A2AC4E" w14:textId="77777777" w:rsidTr="00195548">
        <w:tc>
          <w:tcPr>
            <w:tcW w:w="600" w:type="dxa"/>
          </w:tcPr>
          <w:p w14:paraId="753CE352" w14:textId="77777777" w:rsidR="00B50050" w:rsidRDefault="00B50050" w:rsidP="0088127C">
            <w:pPr>
              <w:pStyle w:val="OtherTableBody"/>
            </w:pPr>
          </w:p>
        </w:tc>
        <w:tc>
          <w:tcPr>
            <w:tcW w:w="600" w:type="dxa"/>
          </w:tcPr>
          <w:p w14:paraId="3BE9AAAA" w14:textId="77777777" w:rsidR="00B50050" w:rsidRDefault="00B50050" w:rsidP="0088127C">
            <w:pPr>
              <w:pStyle w:val="OtherTableBody"/>
            </w:pPr>
            <w:r>
              <w:t>0006</w:t>
            </w:r>
          </w:p>
        </w:tc>
        <w:tc>
          <w:tcPr>
            <w:tcW w:w="2600" w:type="dxa"/>
          </w:tcPr>
          <w:p w14:paraId="0E450890" w14:textId="77777777" w:rsidR="00B50050" w:rsidRDefault="00B50050" w:rsidP="0088127C">
            <w:pPr>
              <w:pStyle w:val="OtherTableBody"/>
            </w:pPr>
          </w:p>
        </w:tc>
        <w:tc>
          <w:tcPr>
            <w:tcW w:w="1400" w:type="dxa"/>
          </w:tcPr>
          <w:p w14:paraId="096636C3" w14:textId="77777777" w:rsidR="00B50050" w:rsidRDefault="00B50050" w:rsidP="0088127C">
            <w:pPr>
              <w:pStyle w:val="OtherTableBody"/>
            </w:pPr>
            <w:r>
              <w:t>CMA</w:t>
            </w:r>
          </w:p>
        </w:tc>
        <w:tc>
          <w:tcPr>
            <w:tcW w:w="4200" w:type="dxa"/>
          </w:tcPr>
          <w:p w14:paraId="314F7E07" w14:textId="77777777" w:rsidR="00B50050" w:rsidRDefault="00B50050" w:rsidP="0088127C">
            <w:pPr>
              <w:pStyle w:val="OtherTableBody"/>
            </w:pPr>
            <w:r>
              <w:t>Christian: Christian Missionary Alliance</w:t>
            </w:r>
          </w:p>
        </w:tc>
      </w:tr>
      <w:tr w:rsidR="00B50050" w14:paraId="7C9ABDA8" w14:textId="77777777" w:rsidTr="00195548">
        <w:tc>
          <w:tcPr>
            <w:tcW w:w="600" w:type="dxa"/>
          </w:tcPr>
          <w:p w14:paraId="68B91D67" w14:textId="77777777" w:rsidR="00B50050" w:rsidRDefault="00B50050" w:rsidP="0088127C">
            <w:pPr>
              <w:pStyle w:val="OtherTableBody"/>
            </w:pPr>
          </w:p>
        </w:tc>
        <w:tc>
          <w:tcPr>
            <w:tcW w:w="600" w:type="dxa"/>
          </w:tcPr>
          <w:p w14:paraId="20A9D5EE" w14:textId="77777777" w:rsidR="00B50050" w:rsidRDefault="00B50050" w:rsidP="0088127C">
            <w:pPr>
              <w:pStyle w:val="OtherTableBody"/>
            </w:pPr>
            <w:r>
              <w:t>0006</w:t>
            </w:r>
          </w:p>
        </w:tc>
        <w:tc>
          <w:tcPr>
            <w:tcW w:w="2600" w:type="dxa"/>
          </w:tcPr>
          <w:p w14:paraId="2E80D950" w14:textId="77777777" w:rsidR="00B50050" w:rsidRDefault="00B50050" w:rsidP="0088127C">
            <w:pPr>
              <w:pStyle w:val="OtherTableBody"/>
            </w:pPr>
          </w:p>
        </w:tc>
        <w:tc>
          <w:tcPr>
            <w:tcW w:w="1400" w:type="dxa"/>
          </w:tcPr>
          <w:p w14:paraId="201DA157" w14:textId="77777777" w:rsidR="00B50050" w:rsidRDefault="00B50050" w:rsidP="0088127C">
            <w:pPr>
              <w:pStyle w:val="OtherTableBody"/>
            </w:pPr>
            <w:r>
              <w:t>CNF</w:t>
            </w:r>
          </w:p>
        </w:tc>
        <w:tc>
          <w:tcPr>
            <w:tcW w:w="4200" w:type="dxa"/>
          </w:tcPr>
          <w:p w14:paraId="2BC340D4" w14:textId="77777777" w:rsidR="00B50050" w:rsidRDefault="00B50050" w:rsidP="0088127C">
            <w:pPr>
              <w:pStyle w:val="OtherTableBody"/>
            </w:pPr>
            <w:r>
              <w:t>Confucian</w:t>
            </w:r>
          </w:p>
        </w:tc>
      </w:tr>
      <w:tr w:rsidR="00B50050" w14:paraId="01841A1F" w14:textId="77777777" w:rsidTr="00195548">
        <w:tc>
          <w:tcPr>
            <w:tcW w:w="600" w:type="dxa"/>
          </w:tcPr>
          <w:p w14:paraId="576AE285" w14:textId="77777777" w:rsidR="00B50050" w:rsidRDefault="00B50050" w:rsidP="0088127C">
            <w:pPr>
              <w:pStyle w:val="OtherTableBody"/>
            </w:pPr>
          </w:p>
        </w:tc>
        <w:tc>
          <w:tcPr>
            <w:tcW w:w="600" w:type="dxa"/>
          </w:tcPr>
          <w:p w14:paraId="3A80F856" w14:textId="77777777" w:rsidR="00B50050" w:rsidRDefault="00B50050" w:rsidP="0088127C">
            <w:pPr>
              <w:pStyle w:val="OtherTableBody"/>
            </w:pPr>
            <w:r>
              <w:t>0006</w:t>
            </w:r>
          </w:p>
        </w:tc>
        <w:tc>
          <w:tcPr>
            <w:tcW w:w="2600" w:type="dxa"/>
          </w:tcPr>
          <w:p w14:paraId="00C3C3ED" w14:textId="77777777" w:rsidR="00B50050" w:rsidRDefault="00B50050" w:rsidP="0088127C">
            <w:pPr>
              <w:pStyle w:val="OtherTableBody"/>
            </w:pPr>
          </w:p>
        </w:tc>
        <w:tc>
          <w:tcPr>
            <w:tcW w:w="1400" w:type="dxa"/>
          </w:tcPr>
          <w:p w14:paraId="714015EA" w14:textId="77777777" w:rsidR="00B50050" w:rsidRDefault="00B50050" w:rsidP="0088127C">
            <w:pPr>
              <w:pStyle w:val="OtherTableBody"/>
            </w:pPr>
            <w:r>
              <w:t>COC</w:t>
            </w:r>
          </w:p>
        </w:tc>
        <w:tc>
          <w:tcPr>
            <w:tcW w:w="4200" w:type="dxa"/>
          </w:tcPr>
          <w:p w14:paraId="4295A267" w14:textId="77777777" w:rsidR="00B50050" w:rsidRDefault="00B50050" w:rsidP="0088127C">
            <w:pPr>
              <w:pStyle w:val="OtherTableBody"/>
            </w:pPr>
            <w:r>
              <w:t>Christian: Church of Christ</w:t>
            </w:r>
          </w:p>
        </w:tc>
      </w:tr>
      <w:tr w:rsidR="00B50050" w14:paraId="686275DE" w14:textId="77777777" w:rsidTr="00195548">
        <w:tc>
          <w:tcPr>
            <w:tcW w:w="600" w:type="dxa"/>
          </w:tcPr>
          <w:p w14:paraId="43EABC6D" w14:textId="77777777" w:rsidR="00B50050" w:rsidRDefault="00B50050" w:rsidP="0088127C">
            <w:pPr>
              <w:pStyle w:val="OtherTableBody"/>
            </w:pPr>
          </w:p>
        </w:tc>
        <w:tc>
          <w:tcPr>
            <w:tcW w:w="600" w:type="dxa"/>
          </w:tcPr>
          <w:p w14:paraId="1F4B7F09" w14:textId="77777777" w:rsidR="00B50050" w:rsidRDefault="00B50050" w:rsidP="0088127C">
            <w:pPr>
              <w:pStyle w:val="OtherTableBody"/>
            </w:pPr>
            <w:r>
              <w:t>0006</w:t>
            </w:r>
          </w:p>
        </w:tc>
        <w:tc>
          <w:tcPr>
            <w:tcW w:w="2600" w:type="dxa"/>
          </w:tcPr>
          <w:p w14:paraId="2E554E9E" w14:textId="77777777" w:rsidR="00B50050" w:rsidRDefault="00B50050" w:rsidP="0088127C">
            <w:pPr>
              <w:pStyle w:val="OtherTableBody"/>
            </w:pPr>
          </w:p>
        </w:tc>
        <w:tc>
          <w:tcPr>
            <w:tcW w:w="1400" w:type="dxa"/>
          </w:tcPr>
          <w:p w14:paraId="19B5CEC7" w14:textId="77777777" w:rsidR="00B50050" w:rsidRDefault="00B50050" w:rsidP="0088127C">
            <w:pPr>
              <w:pStyle w:val="OtherTableBody"/>
            </w:pPr>
            <w:r>
              <w:t>COG</w:t>
            </w:r>
          </w:p>
        </w:tc>
        <w:tc>
          <w:tcPr>
            <w:tcW w:w="4200" w:type="dxa"/>
          </w:tcPr>
          <w:p w14:paraId="6ECA77CA" w14:textId="77777777" w:rsidR="00B50050" w:rsidRDefault="00B50050" w:rsidP="0088127C">
            <w:pPr>
              <w:pStyle w:val="OtherTableBody"/>
            </w:pPr>
            <w:r>
              <w:t>Christian: Church of God</w:t>
            </w:r>
          </w:p>
        </w:tc>
      </w:tr>
      <w:tr w:rsidR="00B50050" w:rsidRPr="001D2E85" w14:paraId="7B422C4E" w14:textId="77777777" w:rsidTr="00195548">
        <w:tc>
          <w:tcPr>
            <w:tcW w:w="600" w:type="dxa"/>
          </w:tcPr>
          <w:p w14:paraId="2450BEA9" w14:textId="77777777" w:rsidR="00B50050" w:rsidRDefault="00B50050" w:rsidP="0088127C">
            <w:pPr>
              <w:pStyle w:val="OtherTableBody"/>
            </w:pPr>
          </w:p>
        </w:tc>
        <w:tc>
          <w:tcPr>
            <w:tcW w:w="600" w:type="dxa"/>
          </w:tcPr>
          <w:p w14:paraId="48AF1A48" w14:textId="77777777" w:rsidR="00B50050" w:rsidRDefault="00B50050" w:rsidP="0088127C">
            <w:pPr>
              <w:pStyle w:val="OtherTableBody"/>
            </w:pPr>
            <w:r>
              <w:t>0006</w:t>
            </w:r>
          </w:p>
        </w:tc>
        <w:tc>
          <w:tcPr>
            <w:tcW w:w="2600" w:type="dxa"/>
          </w:tcPr>
          <w:p w14:paraId="0090218A" w14:textId="77777777" w:rsidR="00B50050" w:rsidRDefault="00B50050" w:rsidP="0088127C">
            <w:pPr>
              <w:pStyle w:val="OtherTableBody"/>
            </w:pPr>
          </w:p>
        </w:tc>
        <w:tc>
          <w:tcPr>
            <w:tcW w:w="1400" w:type="dxa"/>
          </w:tcPr>
          <w:p w14:paraId="34635565" w14:textId="77777777" w:rsidR="00B50050" w:rsidRDefault="00B50050" w:rsidP="0088127C">
            <w:pPr>
              <w:pStyle w:val="OtherTableBody"/>
            </w:pPr>
            <w:r>
              <w:t>COI</w:t>
            </w:r>
          </w:p>
        </w:tc>
        <w:tc>
          <w:tcPr>
            <w:tcW w:w="4200" w:type="dxa"/>
          </w:tcPr>
          <w:p w14:paraId="61CFC840" w14:textId="77777777" w:rsidR="00B50050" w:rsidRDefault="00B50050" w:rsidP="0088127C">
            <w:pPr>
              <w:pStyle w:val="OtherTableBody"/>
            </w:pPr>
            <w:r>
              <w:t>Christian: Church of God in Christ</w:t>
            </w:r>
          </w:p>
        </w:tc>
      </w:tr>
      <w:tr w:rsidR="00B50050" w14:paraId="74B77186" w14:textId="77777777" w:rsidTr="00195548">
        <w:tc>
          <w:tcPr>
            <w:tcW w:w="600" w:type="dxa"/>
          </w:tcPr>
          <w:p w14:paraId="34AAA7D2" w14:textId="77777777" w:rsidR="00B50050" w:rsidRDefault="00B50050" w:rsidP="0088127C">
            <w:pPr>
              <w:pStyle w:val="OtherTableBody"/>
            </w:pPr>
          </w:p>
        </w:tc>
        <w:tc>
          <w:tcPr>
            <w:tcW w:w="600" w:type="dxa"/>
          </w:tcPr>
          <w:p w14:paraId="11F4E3F5" w14:textId="77777777" w:rsidR="00B50050" w:rsidRDefault="00B50050" w:rsidP="0088127C">
            <w:pPr>
              <w:pStyle w:val="OtherTableBody"/>
            </w:pPr>
            <w:r>
              <w:t>0006</w:t>
            </w:r>
          </w:p>
        </w:tc>
        <w:tc>
          <w:tcPr>
            <w:tcW w:w="2600" w:type="dxa"/>
          </w:tcPr>
          <w:p w14:paraId="7AD9D81C" w14:textId="77777777" w:rsidR="00B50050" w:rsidRDefault="00B50050" w:rsidP="0088127C">
            <w:pPr>
              <w:pStyle w:val="OtherTableBody"/>
            </w:pPr>
          </w:p>
        </w:tc>
        <w:tc>
          <w:tcPr>
            <w:tcW w:w="1400" w:type="dxa"/>
          </w:tcPr>
          <w:p w14:paraId="1244AD86" w14:textId="77777777" w:rsidR="00B50050" w:rsidRDefault="00B50050" w:rsidP="0088127C">
            <w:pPr>
              <w:pStyle w:val="OtherTableBody"/>
            </w:pPr>
            <w:r>
              <w:t>COL</w:t>
            </w:r>
          </w:p>
        </w:tc>
        <w:tc>
          <w:tcPr>
            <w:tcW w:w="4200" w:type="dxa"/>
          </w:tcPr>
          <w:p w14:paraId="6FC1B130" w14:textId="77777777" w:rsidR="00B50050" w:rsidRDefault="00B50050" w:rsidP="0088127C">
            <w:pPr>
              <w:pStyle w:val="OtherTableBody"/>
            </w:pPr>
            <w:r>
              <w:t>Christian: Congregational</w:t>
            </w:r>
          </w:p>
        </w:tc>
      </w:tr>
      <w:tr w:rsidR="00B50050" w14:paraId="0749229B" w14:textId="77777777" w:rsidTr="00195548">
        <w:tc>
          <w:tcPr>
            <w:tcW w:w="600" w:type="dxa"/>
          </w:tcPr>
          <w:p w14:paraId="3C8B21E2" w14:textId="77777777" w:rsidR="00B50050" w:rsidRDefault="00B50050" w:rsidP="0088127C">
            <w:pPr>
              <w:pStyle w:val="OtherTableBody"/>
            </w:pPr>
          </w:p>
        </w:tc>
        <w:tc>
          <w:tcPr>
            <w:tcW w:w="600" w:type="dxa"/>
          </w:tcPr>
          <w:p w14:paraId="409FACD9" w14:textId="77777777" w:rsidR="00B50050" w:rsidRDefault="00B50050" w:rsidP="0088127C">
            <w:pPr>
              <w:pStyle w:val="OtherTableBody"/>
            </w:pPr>
            <w:r>
              <w:t>0006</w:t>
            </w:r>
          </w:p>
        </w:tc>
        <w:tc>
          <w:tcPr>
            <w:tcW w:w="2600" w:type="dxa"/>
          </w:tcPr>
          <w:p w14:paraId="48B6E131" w14:textId="77777777" w:rsidR="00B50050" w:rsidRDefault="00B50050" w:rsidP="0088127C">
            <w:pPr>
              <w:pStyle w:val="OtherTableBody"/>
            </w:pPr>
          </w:p>
        </w:tc>
        <w:tc>
          <w:tcPr>
            <w:tcW w:w="1400" w:type="dxa"/>
          </w:tcPr>
          <w:p w14:paraId="2AE9DEE8" w14:textId="77777777" w:rsidR="00B50050" w:rsidRDefault="00B50050" w:rsidP="0088127C">
            <w:pPr>
              <w:pStyle w:val="OtherTableBody"/>
            </w:pPr>
            <w:r>
              <w:t>COM</w:t>
            </w:r>
          </w:p>
        </w:tc>
        <w:tc>
          <w:tcPr>
            <w:tcW w:w="4200" w:type="dxa"/>
          </w:tcPr>
          <w:p w14:paraId="69193668" w14:textId="77777777" w:rsidR="00B50050" w:rsidRDefault="00B50050" w:rsidP="0088127C">
            <w:pPr>
              <w:pStyle w:val="OtherTableBody"/>
            </w:pPr>
            <w:r>
              <w:t>Christian: Community</w:t>
            </w:r>
          </w:p>
        </w:tc>
      </w:tr>
      <w:tr w:rsidR="00B50050" w14:paraId="2353B806" w14:textId="77777777" w:rsidTr="00195548">
        <w:tc>
          <w:tcPr>
            <w:tcW w:w="600" w:type="dxa"/>
          </w:tcPr>
          <w:p w14:paraId="1BC13A3A" w14:textId="77777777" w:rsidR="00B50050" w:rsidRDefault="00B50050" w:rsidP="0088127C">
            <w:pPr>
              <w:pStyle w:val="OtherTableBody"/>
            </w:pPr>
          </w:p>
        </w:tc>
        <w:tc>
          <w:tcPr>
            <w:tcW w:w="600" w:type="dxa"/>
          </w:tcPr>
          <w:p w14:paraId="5EE37319" w14:textId="77777777" w:rsidR="00B50050" w:rsidRDefault="00B50050" w:rsidP="0088127C">
            <w:pPr>
              <w:pStyle w:val="OtherTableBody"/>
            </w:pPr>
            <w:r>
              <w:t>0006</w:t>
            </w:r>
          </w:p>
        </w:tc>
        <w:tc>
          <w:tcPr>
            <w:tcW w:w="2600" w:type="dxa"/>
          </w:tcPr>
          <w:p w14:paraId="56C3707B" w14:textId="77777777" w:rsidR="00B50050" w:rsidRDefault="00B50050" w:rsidP="0088127C">
            <w:pPr>
              <w:pStyle w:val="OtherTableBody"/>
            </w:pPr>
          </w:p>
        </w:tc>
        <w:tc>
          <w:tcPr>
            <w:tcW w:w="1400" w:type="dxa"/>
          </w:tcPr>
          <w:p w14:paraId="22BEF5D4" w14:textId="77777777" w:rsidR="00B50050" w:rsidRDefault="00B50050" w:rsidP="0088127C">
            <w:pPr>
              <w:pStyle w:val="OtherTableBody"/>
            </w:pPr>
            <w:r>
              <w:t>COP</w:t>
            </w:r>
          </w:p>
        </w:tc>
        <w:tc>
          <w:tcPr>
            <w:tcW w:w="4200" w:type="dxa"/>
          </w:tcPr>
          <w:p w14:paraId="12E98303" w14:textId="77777777" w:rsidR="00B50050" w:rsidRDefault="00B50050" w:rsidP="0088127C">
            <w:pPr>
              <w:pStyle w:val="OtherTableBody"/>
            </w:pPr>
            <w:r>
              <w:t>Christian: Other Pentecostal</w:t>
            </w:r>
          </w:p>
        </w:tc>
      </w:tr>
      <w:tr w:rsidR="00B50050" w14:paraId="1D5BCFFA" w14:textId="77777777" w:rsidTr="00195548">
        <w:tc>
          <w:tcPr>
            <w:tcW w:w="600" w:type="dxa"/>
          </w:tcPr>
          <w:p w14:paraId="5DC77EEB" w14:textId="77777777" w:rsidR="00B50050" w:rsidRDefault="00B50050" w:rsidP="0088127C">
            <w:pPr>
              <w:pStyle w:val="OtherTableBody"/>
            </w:pPr>
          </w:p>
        </w:tc>
        <w:tc>
          <w:tcPr>
            <w:tcW w:w="600" w:type="dxa"/>
          </w:tcPr>
          <w:p w14:paraId="495CD4D0" w14:textId="77777777" w:rsidR="00B50050" w:rsidRDefault="00B50050" w:rsidP="0088127C">
            <w:pPr>
              <w:pStyle w:val="OtherTableBody"/>
            </w:pPr>
            <w:r>
              <w:t>0006</w:t>
            </w:r>
          </w:p>
        </w:tc>
        <w:tc>
          <w:tcPr>
            <w:tcW w:w="2600" w:type="dxa"/>
          </w:tcPr>
          <w:p w14:paraId="095D086E" w14:textId="77777777" w:rsidR="00B50050" w:rsidRDefault="00B50050" w:rsidP="0088127C">
            <w:pPr>
              <w:pStyle w:val="OtherTableBody"/>
            </w:pPr>
          </w:p>
        </w:tc>
        <w:tc>
          <w:tcPr>
            <w:tcW w:w="1400" w:type="dxa"/>
          </w:tcPr>
          <w:p w14:paraId="511927C5" w14:textId="77777777" w:rsidR="00B50050" w:rsidRDefault="00B50050" w:rsidP="0088127C">
            <w:pPr>
              <w:pStyle w:val="OtherTableBody"/>
            </w:pPr>
            <w:r>
              <w:t>COT</w:t>
            </w:r>
          </w:p>
        </w:tc>
        <w:tc>
          <w:tcPr>
            <w:tcW w:w="4200" w:type="dxa"/>
          </w:tcPr>
          <w:p w14:paraId="4D17992A" w14:textId="77777777" w:rsidR="00B50050" w:rsidRDefault="00B50050" w:rsidP="0088127C">
            <w:pPr>
              <w:pStyle w:val="OtherTableBody"/>
            </w:pPr>
            <w:r>
              <w:t>Christian: Other</w:t>
            </w:r>
          </w:p>
        </w:tc>
      </w:tr>
      <w:tr w:rsidR="00B50050" w14:paraId="0FA4B1CB" w14:textId="77777777" w:rsidTr="00195548">
        <w:tc>
          <w:tcPr>
            <w:tcW w:w="600" w:type="dxa"/>
          </w:tcPr>
          <w:p w14:paraId="66467CFD" w14:textId="77777777" w:rsidR="00B50050" w:rsidRDefault="00B50050" w:rsidP="0088127C">
            <w:pPr>
              <w:pStyle w:val="OtherTableBody"/>
            </w:pPr>
          </w:p>
        </w:tc>
        <w:tc>
          <w:tcPr>
            <w:tcW w:w="600" w:type="dxa"/>
          </w:tcPr>
          <w:p w14:paraId="3935E794" w14:textId="77777777" w:rsidR="00B50050" w:rsidRDefault="00B50050" w:rsidP="0088127C">
            <w:pPr>
              <w:pStyle w:val="OtherTableBody"/>
            </w:pPr>
            <w:r>
              <w:t>0006</w:t>
            </w:r>
          </w:p>
        </w:tc>
        <w:tc>
          <w:tcPr>
            <w:tcW w:w="2600" w:type="dxa"/>
          </w:tcPr>
          <w:p w14:paraId="6401E14B" w14:textId="77777777" w:rsidR="00B50050" w:rsidRDefault="00B50050" w:rsidP="0088127C">
            <w:pPr>
              <w:pStyle w:val="OtherTableBody"/>
            </w:pPr>
          </w:p>
        </w:tc>
        <w:tc>
          <w:tcPr>
            <w:tcW w:w="1400" w:type="dxa"/>
          </w:tcPr>
          <w:p w14:paraId="372CF3DB" w14:textId="77777777" w:rsidR="00B50050" w:rsidRDefault="00B50050" w:rsidP="0088127C">
            <w:pPr>
              <w:pStyle w:val="OtherTableBody"/>
            </w:pPr>
            <w:r>
              <w:t>CRR</w:t>
            </w:r>
          </w:p>
        </w:tc>
        <w:tc>
          <w:tcPr>
            <w:tcW w:w="4200" w:type="dxa"/>
          </w:tcPr>
          <w:p w14:paraId="5293EAD4" w14:textId="77777777" w:rsidR="00B50050" w:rsidRDefault="00B50050" w:rsidP="0088127C">
            <w:pPr>
              <w:pStyle w:val="OtherTableBody"/>
            </w:pPr>
            <w:r>
              <w:t>Christian: Christian Reformed</w:t>
            </w:r>
          </w:p>
        </w:tc>
      </w:tr>
      <w:tr w:rsidR="00B50050" w14:paraId="33B1508A" w14:textId="77777777" w:rsidTr="00195548">
        <w:tc>
          <w:tcPr>
            <w:tcW w:w="600" w:type="dxa"/>
          </w:tcPr>
          <w:p w14:paraId="3C456601" w14:textId="77777777" w:rsidR="00B50050" w:rsidRDefault="00B50050" w:rsidP="0088127C">
            <w:pPr>
              <w:pStyle w:val="OtherTableBody"/>
            </w:pPr>
          </w:p>
        </w:tc>
        <w:tc>
          <w:tcPr>
            <w:tcW w:w="600" w:type="dxa"/>
          </w:tcPr>
          <w:p w14:paraId="4D67031D" w14:textId="77777777" w:rsidR="00B50050" w:rsidRDefault="00B50050" w:rsidP="0088127C">
            <w:pPr>
              <w:pStyle w:val="OtherTableBody"/>
            </w:pPr>
            <w:r>
              <w:t>0006</w:t>
            </w:r>
          </w:p>
        </w:tc>
        <w:tc>
          <w:tcPr>
            <w:tcW w:w="2600" w:type="dxa"/>
          </w:tcPr>
          <w:p w14:paraId="03EF45B5" w14:textId="77777777" w:rsidR="00B50050" w:rsidRDefault="00B50050" w:rsidP="0088127C">
            <w:pPr>
              <w:pStyle w:val="OtherTableBody"/>
            </w:pPr>
          </w:p>
        </w:tc>
        <w:tc>
          <w:tcPr>
            <w:tcW w:w="1400" w:type="dxa"/>
          </w:tcPr>
          <w:p w14:paraId="0D51DFE3" w14:textId="77777777" w:rsidR="00B50050" w:rsidRDefault="00B50050" w:rsidP="0088127C">
            <w:pPr>
              <w:pStyle w:val="OtherTableBody"/>
            </w:pPr>
            <w:r>
              <w:t>DOC</w:t>
            </w:r>
          </w:p>
        </w:tc>
        <w:tc>
          <w:tcPr>
            <w:tcW w:w="4200" w:type="dxa"/>
          </w:tcPr>
          <w:p w14:paraId="1906C49C" w14:textId="77777777" w:rsidR="00B50050" w:rsidRDefault="00B50050" w:rsidP="0088127C">
            <w:pPr>
              <w:pStyle w:val="OtherTableBody"/>
            </w:pPr>
            <w:r>
              <w:t>Disciples of Christ</w:t>
            </w:r>
          </w:p>
        </w:tc>
      </w:tr>
      <w:tr w:rsidR="00B50050" w14:paraId="5F940541" w14:textId="77777777" w:rsidTr="00195548">
        <w:tc>
          <w:tcPr>
            <w:tcW w:w="600" w:type="dxa"/>
          </w:tcPr>
          <w:p w14:paraId="346B9CFE" w14:textId="77777777" w:rsidR="00B50050" w:rsidRDefault="00B50050" w:rsidP="0088127C">
            <w:pPr>
              <w:pStyle w:val="OtherTableBody"/>
            </w:pPr>
          </w:p>
        </w:tc>
        <w:tc>
          <w:tcPr>
            <w:tcW w:w="600" w:type="dxa"/>
          </w:tcPr>
          <w:p w14:paraId="1F729477" w14:textId="77777777" w:rsidR="00B50050" w:rsidRDefault="00B50050" w:rsidP="0088127C">
            <w:pPr>
              <w:pStyle w:val="OtherTableBody"/>
            </w:pPr>
            <w:r>
              <w:t>0006</w:t>
            </w:r>
          </w:p>
        </w:tc>
        <w:tc>
          <w:tcPr>
            <w:tcW w:w="2600" w:type="dxa"/>
          </w:tcPr>
          <w:p w14:paraId="09B66B0E" w14:textId="77777777" w:rsidR="00B50050" w:rsidRDefault="00B50050" w:rsidP="0088127C">
            <w:pPr>
              <w:pStyle w:val="OtherTableBody"/>
            </w:pPr>
          </w:p>
        </w:tc>
        <w:tc>
          <w:tcPr>
            <w:tcW w:w="1400" w:type="dxa"/>
          </w:tcPr>
          <w:p w14:paraId="3635B90D" w14:textId="77777777" w:rsidR="00B50050" w:rsidRDefault="00B50050" w:rsidP="0088127C">
            <w:pPr>
              <w:pStyle w:val="OtherTableBody"/>
            </w:pPr>
            <w:r>
              <w:t>EOT</w:t>
            </w:r>
          </w:p>
        </w:tc>
        <w:tc>
          <w:tcPr>
            <w:tcW w:w="4200" w:type="dxa"/>
          </w:tcPr>
          <w:p w14:paraId="4608EDB5" w14:textId="77777777" w:rsidR="00B50050" w:rsidRDefault="00B50050" w:rsidP="0088127C">
            <w:pPr>
              <w:pStyle w:val="OtherTableBody"/>
            </w:pPr>
            <w:r>
              <w:t>Christian: Eastern Orthodox</w:t>
            </w:r>
          </w:p>
        </w:tc>
      </w:tr>
      <w:tr w:rsidR="00B50050" w14:paraId="04EEBD9A" w14:textId="77777777" w:rsidTr="00195548">
        <w:tc>
          <w:tcPr>
            <w:tcW w:w="600" w:type="dxa"/>
          </w:tcPr>
          <w:p w14:paraId="4C9A79E9" w14:textId="77777777" w:rsidR="00B50050" w:rsidRDefault="00B50050" w:rsidP="0088127C">
            <w:pPr>
              <w:pStyle w:val="OtherTableBody"/>
            </w:pPr>
          </w:p>
        </w:tc>
        <w:tc>
          <w:tcPr>
            <w:tcW w:w="600" w:type="dxa"/>
          </w:tcPr>
          <w:p w14:paraId="5D43BDAE" w14:textId="77777777" w:rsidR="00B50050" w:rsidRDefault="00B50050" w:rsidP="0088127C">
            <w:pPr>
              <w:pStyle w:val="OtherTableBody"/>
            </w:pPr>
            <w:r>
              <w:t>0006</w:t>
            </w:r>
          </w:p>
        </w:tc>
        <w:tc>
          <w:tcPr>
            <w:tcW w:w="2600" w:type="dxa"/>
          </w:tcPr>
          <w:p w14:paraId="0AD0947B" w14:textId="77777777" w:rsidR="00B50050" w:rsidRDefault="00B50050" w:rsidP="0088127C">
            <w:pPr>
              <w:pStyle w:val="OtherTableBody"/>
            </w:pPr>
          </w:p>
        </w:tc>
        <w:tc>
          <w:tcPr>
            <w:tcW w:w="1400" w:type="dxa"/>
          </w:tcPr>
          <w:p w14:paraId="7EDCE51B" w14:textId="77777777" w:rsidR="00B50050" w:rsidRDefault="00B50050" w:rsidP="0088127C">
            <w:pPr>
              <w:pStyle w:val="OtherTableBody"/>
            </w:pPr>
            <w:r>
              <w:t>EPI</w:t>
            </w:r>
          </w:p>
        </w:tc>
        <w:tc>
          <w:tcPr>
            <w:tcW w:w="4200" w:type="dxa"/>
          </w:tcPr>
          <w:p w14:paraId="7B4E4660" w14:textId="77777777" w:rsidR="00B50050" w:rsidRDefault="00B50050" w:rsidP="0088127C">
            <w:pPr>
              <w:pStyle w:val="OtherTableBody"/>
            </w:pPr>
            <w:r>
              <w:t>Christian: Episcopalian</w:t>
            </w:r>
          </w:p>
        </w:tc>
      </w:tr>
      <w:tr w:rsidR="00B50050" w14:paraId="07BCCDF3" w14:textId="77777777" w:rsidTr="00195548">
        <w:tc>
          <w:tcPr>
            <w:tcW w:w="600" w:type="dxa"/>
          </w:tcPr>
          <w:p w14:paraId="55EC5FA3" w14:textId="77777777" w:rsidR="00B50050" w:rsidRDefault="00B50050" w:rsidP="0088127C">
            <w:pPr>
              <w:pStyle w:val="OtherTableBody"/>
            </w:pPr>
          </w:p>
        </w:tc>
        <w:tc>
          <w:tcPr>
            <w:tcW w:w="600" w:type="dxa"/>
          </w:tcPr>
          <w:p w14:paraId="681DCDE0" w14:textId="77777777" w:rsidR="00B50050" w:rsidRDefault="00B50050" w:rsidP="0088127C">
            <w:pPr>
              <w:pStyle w:val="OtherTableBody"/>
            </w:pPr>
            <w:r>
              <w:t>0006</w:t>
            </w:r>
          </w:p>
        </w:tc>
        <w:tc>
          <w:tcPr>
            <w:tcW w:w="2600" w:type="dxa"/>
          </w:tcPr>
          <w:p w14:paraId="5A6FE629" w14:textId="77777777" w:rsidR="00B50050" w:rsidRDefault="00B50050" w:rsidP="0088127C">
            <w:pPr>
              <w:pStyle w:val="OtherTableBody"/>
            </w:pPr>
          </w:p>
        </w:tc>
        <w:tc>
          <w:tcPr>
            <w:tcW w:w="1400" w:type="dxa"/>
          </w:tcPr>
          <w:p w14:paraId="11DDA04B" w14:textId="77777777" w:rsidR="00B50050" w:rsidRDefault="00B50050" w:rsidP="0088127C">
            <w:pPr>
              <w:pStyle w:val="OtherTableBody"/>
            </w:pPr>
            <w:r>
              <w:t>ERL</w:t>
            </w:r>
          </w:p>
        </w:tc>
        <w:tc>
          <w:tcPr>
            <w:tcW w:w="4200" w:type="dxa"/>
          </w:tcPr>
          <w:p w14:paraId="7E5B1836" w14:textId="77777777" w:rsidR="00B50050" w:rsidRDefault="00B50050" w:rsidP="0088127C">
            <w:pPr>
              <w:pStyle w:val="OtherTableBody"/>
            </w:pPr>
            <w:r>
              <w:t>Ethnic Religionist</w:t>
            </w:r>
          </w:p>
        </w:tc>
      </w:tr>
      <w:tr w:rsidR="00B50050" w14:paraId="3896561C" w14:textId="77777777" w:rsidTr="00195548">
        <w:tc>
          <w:tcPr>
            <w:tcW w:w="600" w:type="dxa"/>
          </w:tcPr>
          <w:p w14:paraId="7135A057" w14:textId="77777777" w:rsidR="00B50050" w:rsidRDefault="00B50050" w:rsidP="0088127C">
            <w:pPr>
              <w:pStyle w:val="OtherTableBody"/>
            </w:pPr>
          </w:p>
        </w:tc>
        <w:tc>
          <w:tcPr>
            <w:tcW w:w="600" w:type="dxa"/>
          </w:tcPr>
          <w:p w14:paraId="31552B3C" w14:textId="77777777" w:rsidR="00B50050" w:rsidRDefault="00B50050" w:rsidP="0088127C">
            <w:pPr>
              <w:pStyle w:val="OtherTableBody"/>
            </w:pPr>
            <w:r>
              <w:t>0006</w:t>
            </w:r>
          </w:p>
        </w:tc>
        <w:tc>
          <w:tcPr>
            <w:tcW w:w="2600" w:type="dxa"/>
          </w:tcPr>
          <w:p w14:paraId="2B685991" w14:textId="77777777" w:rsidR="00B50050" w:rsidRDefault="00B50050" w:rsidP="0088127C">
            <w:pPr>
              <w:pStyle w:val="OtherTableBody"/>
            </w:pPr>
          </w:p>
        </w:tc>
        <w:tc>
          <w:tcPr>
            <w:tcW w:w="1400" w:type="dxa"/>
          </w:tcPr>
          <w:p w14:paraId="5D40CF10" w14:textId="77777777" w:rsidR="00B50050" w:rsidRDefault="00B50050" w:rsidP="0088127C">
            <w:pPr>
              <w:pStyle w:val="OtherTableBody"/>
            </w:pPr>
            <w:r>
              <w:t>EVC</w:t>
            </w:r>
          </w:p>
        </w:tc>
        <w:tc>
          <w:tcPr>
            <w:tcW w:w="4200" w:type="dxa"/>
          </w:tcPr>
          <w:p w14:paraId="1A548C48" w14:textId="77777777" w:rsidR="00B50050" w:rsidRDefault="00B50050" w:rsidP="0088127C">
            <w:pPr>
              <w:pStyle w:val="OtherTableBody"/>
            </w:pPr>
            <w:r>
              <w:t>Christian: Evangelical Church</w:t>
            </w:r>
          </w:p>
        </w:tc>
      </w:tr>
      <w:tr w:rsidR="00B50050" w14:paraId="7248C236" w14:textId="77777777" w:rsidTr="00195548">
        <w:tc>
          <w:tcPr>
            <w:tcW w:w="600" w:type="dxa"/>
          </w:tcPr>
          <w:p w14:paraId="7A725399" w14:textId="77777777" w:rsidR="00B50050" w:rsidRDefault="00B50050" w:rsidP="0088127C">
            <w:pPr>
              <w:pStyle w:val="OtherTableBody"/>
            </w:pPr>
          </w:p>
        </w:tc>
        <w:tc>
          <w:tcPr>
            <w:tcW w:w="600" w:type="dxa"/>
          </w:tcPr>
          <w:p w14:paraId="0EFE1636" w14:textId="77777777" w:rsidR="00B50050" w:rsidRDefault="00B50050" w:rsidP="0088127C">
            <w:pPr>
              <w:pStyle w:val="OtherTableBody"/>
            </w:pPr>
            <w:r>
              <w:t>0006</w:t>
            </w:r>
          </w:p>
        </w:tc>
        <w:tc>
          <w:tcPr>
            <w:tcW w:w="2600" w:type="dxa"/>
          </w:tcPr>
          <w:p w14:paraId="44A6D262" w14:textId="77777777" w:rsidR="00B50050" w:rsidRDefault="00B50050" w:rsidP="0088127C">
            <w:pPr>
              <w:pStyle w:val="OtherTableBody"/>
            </w:pPr>
          </w:p>
        </w:tc>
        <w:tc>
          <w:tcPr>
            <w:tcW w:w="1400" w:type="dxa"/>
          </w:tcPr>
          <w:p w14:paraId="4EE1DF5B" w14:textId="77777777" w:rsidR="00B50050" w:rsidRDefault="00B50050" w:rsidP="0088127C">
            <w:pPr>
              <w:pStyle w:val="OtherTableBody"/>
            </w:pPr>
            <w:r>
              <w:t>FRQ</w:t>
            </w:r>
          </w:p>
        </w:tc>
        <w:tc>
          <w:tcPr>
            <w:tcW w:w="4200" w:type="dxa"/>
          </w:tcPr>
          <w:p w14:paraId="4A427329" w14:textId="77777777" w:rsidR="00B50050" w:rsidRDefault="00B50050" w:rsidP="0088127C">
            <w:pPr>
              <w:pStyle w:val="OtherTableBody"/>
            </w:pPr>
            <w:r>
              <w:t>Christian: Friends</w:t>
            </w:r>
          </w:p>
        </w:tc>
      </w:tr>
      <w:tr w:rsidR="00B50050" w14:paraId="7160F7EA" w14:textId="77777777" w:rsidTr="00195548">
        <w:tc>
          <w:tcPr>
            <w:tcW w:w="600" w:type="dxa"/>
          </w:tcPr>
          <w:p w14:paraId="6C4F750B" w14:textId="77777777" w:rsidR="00B50050" w:rsidRDefault="00B50050" w:rsidP="0088127C">
            <w:pPr>
              <w:pStyle w:val="OtherTableBody"/>
            </w:pPr>
          </w:p>
        </w:tc>
        <w:tc>
          <w:tcPr>
            <w:tcW w:w="600" w:type="dxa"/>
          </w:tcPr>
          <w:p w14:paraId="3F4A28B3" w14:textId="77777777" w:rsidR="00B50050" w:rsidRDefault="00B50050" w:rsidP="0088127C">
            <w:pPr>
              <w:pStyle w:val="OtherTableBody"/>
            </w:pPr>
            <w:r>
              <w:t>0006</w:t>
            </w:r>
          </w:p>
        </w:tc>
        <w:tc>
          <w:tcPr>
            <w:tcW w:w="2600" w:type="dxa"/>
          </w:tcPr>
          <w:p w14:paraId="1B081EB1" w14:textId="77777777" w:rsidR="00B50050" w:rsidRDefault="00B50050" w:rsidP="0088127C">
            <w:pPr>
              <w:pStyle w:val="OtherTableBody"/>
            </w:pPr>
          </w:p>
        </w:tc>
        <w:tc>
          <w:tcPr>
            <w:tcW w:w="1400" w:type="dxa"/>
          </w:tcPr>
          <w:p w14:paraId="218E209A" w14:textId="77777777" w:rsidR="00B50050" w:rsidRDefault="00B50050" w:rsidP="0088127C">
            <w:pPr>
              <w:pStyle w:val="OtherTableBody"/>
            </w:pPr>
            <w:r>
              <w:t>FUL</w:t>
            </w:r>
          </w:p>
        </w:tc>
        <w:tc>
          <w:tcPr>
            <w:tcW w:w="4200" w:type="dxa"/>
          </w:tcPr>
          <w:p w14:paraId="6485858A" w14:textId="77777777" w:rsidR="00B50050" w:rsidRDefault="00B50050" w:rsidP="0088127C">
            <w:pPr>
              <w:pStyle w:val="OtherTableBody"/>
            </w:pPr>
            <w:r>
              <w:t>Christian: Full Gospel</w:t>
            </w:r>
          </w:p>
        </w:tc>
      </w:tr>
      <w:tr w:rsidR="00B50050" w14:paraId="2CC39BD6" w14:textId="77777777" w:rsidTr="00195548">
        <w:tc>
          <w:tcPr>
            <w:tcW w:w="600" w:type="dxa"/>
          </w:tcPr>
          <w:p w14:paraId="3013C4B8" w14:textId="77777777" w:rsidR="00B50050" w:rsidRDefault="00B50050" w:rsidP="0088127C">
            <w:pPr>
              <w:pStyle w:val="OtherTableBody"/>
            </w:pPr>
          </w:p>
        </w:tc>
        <w:tc>
          <w:tcPr>
            <w:tcW w:w="600" w:type="dxa"/>
          </w:tcPr>
          <w:p w14:paraId="016E924D" w14:textId="77777777" w:rsidR="00B50050" w:rsidRDefault="00B50050" w:rsidP="0088127C">
            <w:pPr>
              <w:pStyle w:val="OtherTableBody"/>
            </w:pPr>
            <w:r>
              <w:t>0006</w:t>
            </w:r>
          </w:p>
        </w:tc>
        <w:tc>
          <w:tcPr>
            <w:tcW w:w="2600" w:type="dxa"/>
          </w:tcPr>
          <w:p w14:paraId="09EF4415" w14:textId="77777777" w:rsidR="00B50050" w:rsidRDefault="00B50050" w:rsidP="0088127C">
            <w:pPr>
              <w:pStyle w:val="OtherTableBody"/>
            </w:pPr>
          </w:p>
        </w:tc>
        <w:tc>
          <w:tcPr>
            <w:tcW w:w="1400" w:type="dxa"/>
          </w:tcPr>
          <w:p w14:paraId="3B137E45" w14:textId="77777777" w:rsidR="00B50050" w:rsidRDefault="00B50050" w:rsidP="0088127C">
            <w:pPr>
              <w:pStyle w:val="OtherTableBody"/>
            </w:pPr>
            <w:r>
              <w:t>FWB</w:t>
            </w:r>
          </w:p>
        </w:tc>
        <w:tc>
          <w:tcPr>
            <w:tcW w:w="4200" w:type="dxa"/>
          </w:tcPr>
          <w:p w14:paraId="75DFFB96" w14:textId="77777777" w:rsidR="00B50050" w:rsidRDefault="00B50050" w:rsidP="0088127C">
            <w:pPr>
              <w:pStyle w:val="OtherTableBody"/>
            </w:pPr>
            <w:r>
              <w:t>Christian: Free Will Baptist</w:t>
            </w:r>
          </w:p>
        </w:tc>
      </w:tr>
      <w:tr w:rsidR="00B50050" w14:paraId="2516E3DE" w14:textId="77777777" w:rsidTr="00195548">
        <w:tc>
          <w:tcPr>
            <w:tcW w:w="600" w:type="dxa"/>
          </w:tcPr>
          <w:p w14:paraId="673E1B69" w14:textId="77777777" w:rsidR="00B50050" w:rsidRDefault="00B50050" w:rsidP="0088127C">
            <w:pPr>
              <w:pStyle w:val="OtherTableBody"/>
            </w:pPr>
          </w:p>
        </w:tc>
        <w:tc>
          <w:tcPr>
            <w:tcW w:w="600" w:type="dxa"/>
          </w:tcPr>
          <w:p w14:paraId="54AE6D99" w14:textId="77777777" w:rsidR="00B50050" w:rsidRDefault="00B50050" w:rsidP="0088127C">
            <w:pPr>
              <w:pStyle w:val="OtherTableBody"/>
            </w:pPr>
            <w:r>
              <w:t>0006</w:t>
            </w:r>
          </w:p>
        </w:tc>
        <w:tc>
          <w:tcPr>
            <w:tcW w:w="2600" w:type="dxa"/>
          </w:tcPr>
          <w:p w14:paraId="42AF7A59" w14:textId="77777777" w:rsidR="00B50050" w:rsidRDefault="00B50050" w:rsidP="0088127C">
            <w:pPr>
              <w:pStyle w:val="OtherTableBody"/>
            </w:pPr>
          </w:p>
        </w:tc>
        <w:tc>
          <w:tcPr>
            <w:tcW w:w="1400" w:type="dxa"/>
          </w:tcPr>
          <w:p w14:paraId="60F57428" w14:textId="77777777" w:rsidR="00B50050" w:rsidRDefault="00B50050" w:rsidP="0088127C">
            <w:pPr>
              <w:pStyle w:val="OtherTableBody"/>
            </w:pPr>
            <w:r>
              <w:t>GRE</w:t>
            </w:r>
          </w:p>
        </w:tc>
        <w:tc>
          <w:tcPr>
            <w:tcW w:w="4200" w:type="dxa"/>
          </w:tcPr>
          <w:p w14:paraId="43761BD7" w14:textId="77777777" w:rsidR="00B50050" w:rsidRDefault="00B50050" w:rsidP="0088127C">
            <w:pPr>
              <w:pStyle w:val="OtherTableBody"/>
            </w:pPr>
            <w:r>
              <w:t>Christian: Greek Orthodox</w:t>
            </w:r>
          </w:p>
        </w:tc>
      </w:tr>
      <w:tr w:rsidR="00B50050" w14:paraId="57B6E5E7" w14:textId="77777777" w:rsidTr="00195548">
        <w:tc>
          <w:tcPr>
            <w:tcW w:w="600" w:type="dxa"/>
          </w:tcPr>
          <w:p w14:paraId="7A30908A" w14:textId="77777777" w:rsidR="00B50050" w:rsidRDefault="00B50050" w:rsidP="0088127C">
            <w:pPr>
              <w:pStyle w:val="OtherTableBody"/>
            </w:pPr>
          </w:p>
        </w:tc>
        <w:tc>
          <w:tcPr>
            <w:tcW w:w="600" w:type="dxa"/>
          </w:tcPr>
          <w:p w14:paraId="3425F69E" w14:textId="77777777" w:rsidR="00B50050" w:rsidRDefault="00B50050" w:rsidP="0088127C">
            <w:pPr>
              <w:pStyle w:val="OtherTableBody"/>
            </w:pPr>
            <w:r>
              <w:t>0006</w:t>
            </w:r>
          </w:p>
        </w:tc>
        <w:tc>
          <w:tcPr>
            <w:tcW w:w="2600" w:type="dxa"/>
          </w:tcPr>
          <w:p w14:paraId="2F72E83C" w14:textId="77777777" w:rsidR="00B50050" w:rsidRDefault="00B50050" w:rsidP="0088127C">
            <w:pPr>
              <w:pStyle w:val="OtherTableBody"/>
            </w:pPr>
          </w:p>
        </w:tc>
        <w:tc>
          <w:tcPr>
            <w:tcW w:w="1400" w:type="dxa"/>
          </w:tcPr>
          <w:p w14:paraId="664421A8" w14:textId="77777777" w:rsidR="00B50050" w:rsidRDefault="00B50050" w:rsidP="0088127C">
            <w:pPr>
              <w:pStyle w:val="OtherTableBody"/>
            </w:pPr>
            <w:r>
              <w:t>HIN</w:t>
            </w:r>
          </w:p>
        </w:tc>
        <w:tc>
          <w:tcPr>
            <w:tcW w:w="4200" w:type="dxa"/>
          </w:tcPr>
          <w:p w14:paraId="5ECC1E65" w14:textId="77777777" w:rsidR="00B50050" w:rsidRDefault="00B50050" w:rsidP="0088127C">
            <w:pPr>
              <w:pStyle w:val="OtherTableBody"/>
            </w:pPr>
            <w:r>
              <w:t>Hindu</w:t>
            </w:r>
          </w:p>
        </w:tc>
      </w:tr>
      <w:tr w:rsidR="00B50050" w14:paraId="080B6E7B" w14:textId="77777777" w:rsidTr="00195548">
        <w:tc>
          <w:tcPr>
            <w:tcW w:w="600" w:type="dxa"/>
          </w:tcPr>
          <w:p w14:paraId="1E9EA743" w14:textId="77777777" w:rsidR="00B50050" w:rsidRDefault="00B50050" w:rsidP="0088127C">
            <w:pPr>
              <w:pStyle w:val="OtherTableBody"/>
            </w:pPr>
          </w:p>
        </w:tc>
        <w:tc>
          <w:tcPr>
            <w:tcW w:w="600" w:type="dxa"/>
          </w:tcPr>
          <w:p w14:paraId="47836EBC" w14:textId="77777777" w:rsidR="00B50050" w:rsidRDefault="00B50050" w:rsidP="0088127C">
            <w:pPr>
              <w:pStyle w:val="OtherTableBody"/>
            </w:pPr>
            <w:r>
              <w:t>0006</w:t>
            </w:r>
          </w:p>
        </w:tc>
        <w:tc>
          <w:tcPr>
            <w:tcW w:w="2600" w:type="dxa"/>
          </w:tcPr>
          <w:p w14:paraId="183C0162" w14:textId="77777777" w:rsidR="00B50050" w:rsidRDefault="00B50050" w:rsidP="0088127C">
            <w:pPr>
              <w:pStyle w:val="OtherTableBody"/>
            </w:pPr>
          </w:p>
        </w:tc>
        <w:tc>
          <w:tcPr>
            <w:tcW w:w="1400" w:type="dxa"/>
          </w:tcPr>
          <w:p w14:paraId="510DD355" w14:textId="77777777" w:rsidR="00B50050" w:rsidRDefault="00B50050" w:rsidP="0088127C">
            <w:pPr>
              <w:pStyle w:val="OtherTableBody"/>
            </w:pPr>
            <w:r>
              <w:t>HOT</w:t>
            </w:r>
          </w:p>
        </w:tc>
        <w:tc>
          <w:tcPr>
            <w:tcW w:w="4200" w:type="dxa"/>
          </w:tcPr>
          <w:p w14:paraId="1A714FB4" w14:textId="77777777" w:rsidR="00B50050" w:rsidRDefault="00B50050" w:rsidP="0088127C">
            <w:pPr>
              <w:pStyle w:val="OtherTableBody"/>
            </w:pPr>
            <w:r>
              <w:t>Hindu: Other</w:t>
            </w:r>
          </w:p>
        </w:tc>
      </w:tr>
      <w:tr w:rsidR="00B50050" w14:paraId="29F8230C" w14:textId="77777777" w:rsidTr="00195548">
        <w:tc>
          <w:tcPr>
            <w:tcW w:w="600" w:type="dxa"/>
          </w:tcPr>
          <w:p w14:paraId="399A201A" w14:textId="77777777" w:rsidR="00B50050" w:rsidRDefault="00B50050" w:rsidP="0088127C">
            <w:pPr>
              <w:pStyle w:val="OtherTableBody"/>
            </w:pPr>
          </w:p>
        </w:tc>
        <w:tc>
          <w:tcPr>
            <w:tcW w:w="600" w:type="dxa"/>
          </w:tcPr>
          <w:p w14:paraId="68CE60DB" w14:textId="77777777" w:rsidR="00B50050" w:rsidRDefault="00B50050" w:rsidP="0088127C">
            <w:pPr>
              <w:pStyle w:val="OtherTableBody"/>
            </w:pPr>
            <w:r>
              <w:t>0006</w:t>
            </w:r>
          </w:p>
        </w:tc>
        <w:tc>
          <w:tcPr>
            <w:tcW w:w="2600" w:type="dxa"/>
          </w:tcPr>
          <w:p w14:paraId="5066A27A" w14:textId="77777777" w:rsidR="00B50050" w:rsidRDefault="00B50050" w:rsidP="0088127C">
            <w:pPr>
              <w:pStyle w:val="OtherTableBody"/>
            </w:pPr>
          </w:p>
        </w:tc>
        <w:tc>
          <w:tcPr>
            <w:tcW w:w="1400" w:type="dxa"/>
          </w:tcPr>
          <w:p w14:paraId="0C73F1E6" w14:textId="77777777" w:rsidR="00B50050" w:rsidRDefault="00B50050" w:rsidP="0088127C">
            <w:pPr>
              <w:pStyle w:val="OtherTableBody"/>
            </w:pPr>
            <w:r>
              <w:t>HSH</w:t>
            </w:r>
          </w:p>
        </w:tc>
        <w:tc>
          <w:tcPr>
            <w:tcW w:w="4200" w:type="dxa"/>
          </w:tcPr>
          <w:p w14:paraId="5713B448" w14:textId="77777777" w:rsidR="00B50050" w:rsidRDefault="00B50050" w:rsidP="0088127C">
            <w:pPr>
              <w:pStyle w:val="OtherTableBody"/>
            </w:pPr>
            <w:r>
              <w:t>Hindu: Shaivites</w:t>
            </w:r>
          </w:p>
        </w:tc>
      </w:tr>
      <w:tr w:rsidR="00B50050" w14:paraId="3748F7FC" w14:textId="77777777" w:rsidTr="00195548">
        <w:tc>
          <w:tcPr>
            <w:tcW w:w="600" w:type="dxa"/>
          </w:tcPr>
          <w:p w14:paraId="2F6544A0" w14:textId="77777777" w:rsidR="00B50050" w:rsidRDefault="00B50050" w:rsidP="0088127C">
            <w:pPr>
              <w:pStyle w:val="OtherTableBody"/>
            </w:pPr>
          </w:p>
        </w:tc>
        <w:tc>
          <w:tcPr>
            <w:tcW w:w="600" w:type="dxa"/>
          </w:tcPr>
          <w:p w14:paraId="5B06699E" w14:textId="77777777" w:rsidR="00B50050" w:rsidRDefault="00B50050" w:rsidP="0088127C">
            <w:pPr>
              <w:pStyle w:val="OtherTableBody"/>
            </w:pPr>
            <w:r>
              <w:t>0006</w:t>
            </w:r>
          </w:p>
        </w:tc>
        <w:tc>
          <w:tcPr>
            <w:tcW w:w="2600" w:type="dxa"/>
          </w:tcPr>
          <w:p w14:paraId="200EB4C8" w14:textId="77777777" w:rsidR="00B50050" w:rsidRDefault="00B50050" w:rsidP="0088127C">
            <w:pPr>
              <w:pStyle w:val="OtherTableBody"/>
            </w:pPr>
          </w:p>
        </w:tc>
        <w:tc>
          <w:tcPr>
            <w:tcW w:w="1400" w:type="dxa"/>
          </w:tcPr>
          <w:p w14:paraId="6F3A2316" w14:textId="77777777" w:rsidR="00B50050" w:rsidRDefault="00B50050" w:rsidP="0088127C">
            <w:pPr>
              <w:pStyle w:val="OtherTableBody"/>
            </w:pPr>
            <w:r>
              <w:t>HVA</w:t>
            </w:r>
          </w:p>
        </w:tc>
        <w:tc>
          <w:tcPr>
            <w:tcW w:w="4200" w:type="dxa"/>
          </w:tcPr>
          <w:p w14:paraId="2460F94E" w14:textId="77777777" w:rsidR="00B50050" w:rsidRDefault="00B50050" w:rsidP="0088127C">
            <w:pPr>
              <w:pStyle w:val="OtherTableBody"/>
            </w:pPr>
            <w:r>
              <w:t>Hindu: Vaishnavites</w:t>
            </w:r>
          </w:p>
        </w:tc>
      </w:tr>
      <w:tr w:rsidR="00B50050" w14:paraId="27E174D0" w14:textId="77777777" w:rsidTr="00195548">
        <w:tc>
          <w:tcPr>
            <w:tcW w:w="600" w:type="dxa"/>
          </w:tcPr>
          <w:p w14:paraId="055E3F70" w14:textId="77777777" w:rsidR="00B50050" w:rsidRDefault="00B50050" w:rsidP="0088127C">
            <w:pPr>
              <w:pStyle w:val="OtherTableBody"/>
            </w:pPr>
          </w:p>
        </w:tc>
        <w:tc>
          <w:tcPr>
            <w:tcW w:w="600" w:type="dxa"/>
          </w:tcPr>
          <w:p w14:paraId="0BB46AB5" w14:textId="77777777" w:rsidR="00B50050" w:rsidRDefault="00B50050" w:rsidP="0088127C">
            <w:pPr>
              <w:pStyle w:val="OtherTableBody"/>
            </w:pPr>
            <w:r>
              <w:t>0006</w:t>
            </w:r>
          </w:p>
        </w:tc>
        <w:tc>
          <w:tcPr>
            <w:tcW w:w="2600" w:type="dxa"/>
          </w:tcPr>
          <w:p w14:paraId="236E4C04" w14:textId="77777777" w:rsidR="00B50050" w:rsidRDefault="00B50050" w:rsidP="0088127C">
            <w:pPr>
              <w:pStyle w:val="OtherTableBody"/>
            </w:pPr>
          </w:p>
        </w:tc>
        <w:tc>
          <w:tcPr>
            <w:tcW w:w="1400" w:type="dxa"/>
          </w:tcPr>
          <w:p w14:paraId="5966FA03" w14:textId="77777777" w:rsidR="00B50050" w:rsidRDefault="00B50050" w:rsidP="0088127C">
            <w:pPr>
              <w:pStyle w:val="OtherTableBody"/>
            </w:pPr>
            <w:r>
              <w:t>JAI</w:t>
            </w:r>
          </w:p>
        </w:tc>
        <w:tc>
          <w:tcPr>
            <w:tcW w:w="4200" w:type="dxa"/>
          </w:tcPr>
          <w:p w14:paraId="5E9226A5" w14:textId="77777777" w:rsidR="00B50050" w:rsidRDefault="00B50050" w:rsidP="0088127C">
            <w:pPr>
              <w:pStyle w:val="OtherTableBody"/>
            </w:pPr>
            <w:r>
              <w:t>Jain</w:t>
            </w:r>
          </w:p>
        </w:tc>
      </w:tr>
      <w:tr w:rsidR="00B50050" w14:paraId="7BC99BE0" w14:textId="77777777" w:rsidTr="00195548">
        <w:tc>
          <w:tcPr>
            <w:tcW w:w="600" w:type="dxa"/>
          </w:tcPr>
          <w:p w14:paraId="0F4B267C" w14:textId="77777777" w:rsidR="00B50050" w:rsidRDefault="00B50050" w:rsidP="0088127C">
            <w:pPr>
              <w:pStyle w:val="OtherTableBody"/>
            </w:pPr>
          </w:p>
        </w:tc>
        <w:tc>
          <w:tcPr>
            <w:tcW w:w="600" w:type="dxa"/>
          </w:tcPr>
          <w:p w14:paraId="51100B22" w14:textId="77777777" w:rsidR="00B50050" w:rsidRDefault="00B50050" w:rsidP="0088127C">
            <w:pPr>
              <w:pStyle w:val="OtherTableBody"/>
            </w:pPr>
            <w:r>
              <w:t>0006</w:t>
            </w:r>
          </w:p>
        </w:tc>
        <w:tc>
          <w:tcPr>
            <w:tcW w:w="2600" w:type="dxa"/>
          </w:tcPr>
          <w:p w14:paraId="6F87F802" w14:textId="77777777" w:rsidR="00B50050" w:rsidRDefault="00B50050" w:rsidP="0088127C">
            <w:pPr>
              <w:pStyle w:val="OtherTableBody"/>
            </w:pPr>
          </w:p>
        </w:tc>
        <w:tc>
          <w:tcPr>
            <w:tcW w:w="1400" w:type="dxa"/>
          </w:tcPr>
          <w:p w14:paraId="4E424AB4" w14:textId="77777777" w:rsidR="00B50050" w:rsidRDefault="00B50050" w:rsidP="0088127C">
            <w:pPr>
              <w:pStyle w:val="OtherTableBody"/>
            </w:pPr>
            <w:r>
              <w:t>JCO</w:t>
            </w:r>
          </w:p>
        </w:tc>
        <w:tc>
          <w:tcPr>
            <w:tcW w:w="4200" w:type="dxa"/>
          </w:tcPr>
          <w:p w14:paraId="6038BD78" w14:textId="77777777" w:rsidR="00B50050" w:rsidRDefault="00B50050" w:rsidP="0088127C">
            <w:pPr>
              <w:pStyle w:val="OtherTableBody"/>
            </w:pPr>
            <w:r>
              <w:t>Jewish: Conservative</w:t>
            </w:r>
          </w:p>
        </w:tc>
      </w:tr>
      <w:tr w:rsidR="00B50050" w14:paraId="3599E356" w14:textId="77777777" w:rsidTr="00195548">
        <w:tc>
          <w:tcPr>
            <w:tcW w:w="600" w:type="dxa"/>
          </w:tcPr>
          <w:p w14:paraId="006DE72D" w14:textId="77777777" w:rsidR="00B50050" w:rsidRDefault="00B50050" w:rsidP="0088127C">
            <w:pPr>
              <w:pStyle w:val="OtherTableBody"/>
            </w:pPr>
          </w:p>
        </w:tc>
        <w:tc>
          <w:tcPr>
            <w:tcW w:w="600" w:type="dxa"/>
          </w:tcPr>
          <w:p w14:paraId="134A5423" w14:textId="77777777" w:rsidR="00B50050" w:rsidRDefault="00B50050" w:rsidP="0088127C">
            <w:pPr>
              <w:pStyle w:val="OtherTableBody"/>
            </w:pPr>
            <w:r>
              <w:t>0006</w:t>
            </w:r>
          </w:p>
        </w:tc>
        <w:tc>
          <w:tcPr>
            <w:tcW w:w="2600" w:type="dxa"/>
          </w:tcPr>
          <w:p w14:paraId="258A6B54" w14:textId="77777777" w:rsidR="00B50050" w:rsidRDefault="00B50050" w:rsidP="0088127C">
            <w:pPr>
              <w:pStyle w:val="OtherTableBody"/>
            </w:pPr>
          </w:p>
        </w:tc>
        <w:tc>
          <w:tcPr>
            <w:tcW w:w="1400" w:type="dxa"/>
          </w:tcPr>
          <w:p w14:paraId="4A4445BA" w14:textId="77777777" w:rsidR="00B50050" w:rsidRDefault="00B50050" w:rsidP="0088127C">
            <w:pPr>
              <w:pStyle w:val="OtherTableBody"/>
            </w:pPr>
            <w:r>
              <w:t>JEW</w:t>
            </w:r>
          </w:p>
        </w:tc>
        <w:tc>
          <w:tcPr>
            <w:tcW w:w="4200" w:type="dxa"/>
          </w:tcPr>
          <w:p w14:paraId="3833C859" w14:textId="77777777" w:rsidR="00B50050" w:rsidRDefault="00B50050" w:rsidP="0088127C">
            <w:pPr>
              <w:pStyle w:val="OtherTableBody"/>
            </w:pPr>
            <w:r>
              <w:t>Jewish</w:t>
            </w:r>
          </w:p>
        </w:tc>
      </w:tr>
      <w:tr w:rsidR="00B50050" w14:paraId="70055BF6" w14:textId="77777777" w:rsidTr="00195548">
        <w:tc>
          <w:tcPr>
            <w:tcW w:w="600" w:type="dxa"/>
          </w:tcPr>
          <w:p w14:paraId="6BB32E62" w14:textId="77777777" w:rsidR="00B50050" w:rsidRDefault="00B50050" w:rsidP="0088127C">
            <w:pPr>
              <w:pStyle w:val="OtherTableBody"/>
            </w:pPr>
          </w:p>
        </w:tc>
        <w:tc>
          <w:tcPr>
            <w:tcW w:w="600" w:type="dxa"/>
          </w:tcPr>
          <w:p w14:paraId="54076521" w14:textId="77777777" w:rsidR="00B50050" w:rsidRDefault="00B50050" w:rsidP="0088127C">
            <w:pPr>
              <w:pStyle w:val="OtherTableBody"/>
            </w:pPr>
            <w:r>
              <w:t>0006</w:t>
            </w:r>
          </w:p>
        </w:tc>
        <w:tc>
          <w:tcPr>
            <w:tcW w:w="2600" w:type="dxa"/>
          </w:tcPr>
          <w:p w14:paraId="3ABF82D2" w14:textId="77777777" w:rsidR="00B50050" w:rsidRDefault="00B50050" w:rsidP="0088127C">
            <w:pPr>
              <w:pStyle w:val="OtherTableBody"/>
            </w:pPr>
          </w:p>
        </w:tc>
        <w:tc>
          <w:tcPr>
            <w:tcW w:w="1400" w:type="dxa"/>
          </w:tcPr>
          <w:p w14:paraId="600A9857" w14:textId="77777777" w:rsidR="00B50050" w:rsidRDefault="00B50050" w:rsidP="0088127C">
            <w:pPr>
              <w:pStyle w:val="OtherTableBody"/>
            </w:pPr>
            <w:r>
              <w:t>JOR</w:t>
            </w:r>
          </w:p>
        </w:tc>
        <w:tc>
          <w:tcPr>
            <w:tcW w:w="4200" w:type="dxa"/>
          </w:tcPr>
          <w:p w14:paraId="11832A95" w14:textId="77777777" w:rsidR="00B50050" w:rsidRDefault="00B50050" w:rsidP="0088127C">
            <w:pPr>
              <w:pStyle w:val="OtherTableBody"/>
            </w:pPr>
            <w:r>
              <w:t>Jewish: Orthodox</w:t>
            </w:r>
          </w:p>
        </w:tc>
      </w:tr>
      <w:tr w:rsidR="00B50050" w14:paraId="7B28E597" w14:textId="77777777" w:rsidTr="00195548">
        <w:tc>
          <w:tcPr>
            <w:tcW w:w="600" w:type="dxa"/>
          </w:tcPr>
          <w:p w14:paraId="18A5D14C" w14:textId="77777777" w:rsidR="00B50050" w:rsidRDefault="00B50050" w:rsidP="0088127C">
            <w:pPr>
              <w:pStyle w:val="OtherTableBody"/>
            </w:pPr>
          </w:p>
        </w:tc>
        <w:tc>
          <w:tcPr>
            <w:tcW w:w="600" w:type="dxa"/>
          </w:tcPr>
          <w:p w14:paraId="2C5B1DDD" w14:textId="77777777" w:rsidR="00B50050" w:rsidRDefault="00B50050" w:rsidP="0088127C">
            <w:pPr>
              <w:pStyle w:val="OtherTableBody"/>
            </w:pPr>
            <w:r>
              <w:t>0006</w:t>
            </w:r>
          </w:p>
        </w:tc>
        <w:tc>
          <w:tcPr>
            <w:tcW w:w="2600" w:type="dxa"/>
          </w:tcPr>
          <w:p w14:paraId="3E95652D" w14:textId="77777777" w:rsidR="00B50050" w:rsidRDefault="00B50050" w:rsidP="0088127C">
            <w:pPr>
              <w:pStyle w:val="OtherTableBody"/>
            </w:pPr>
          </w:p>
        </w:tc>
        <w:tc>
          <w:tcPr>
            <w:tcW w:w="1400" w:type="dxa"/>
          </w:tcPr>
          <w:p w14:paraId="04574A8A" w14:textId="77777777" w:rsidR="00B50050" w:rsidRDefault="00B50050" w:rsidP="0088127C">
            <w:pPr>
              <w:pStyle w:val="OtherTableBody"/>
            </w:pPr>
            <w:r>
              <w:t>JOT</w:t>
            </w:r>
          </w:p>
        </w:tc>
        <w:tc>
          <w:tcPr>
            <w:tcW w:w="4200" w:type="dxa"/>
          </w:tcPr>
          <w:p w14:paraId="23D345C9" w14:textId="77777777" w:rsidR="00B50050" w:rsidRDefault="00B50050" w:rsidP="0088127C">
            <w:pPr>
              <w:pStyle w:val="OtherTableBody"/>
            </w:pPr>
            <w:r>
              <w:t>Jewish: Other</w:t>
            </w:r>
          </w:p>
        </w:tc>
      </w:tr>
      <w:tr w:rsidR="00B50050" w14:paraId="45BCF3CF" w14:textId="77777777" w:rsidTr="00195548">
        <w:tc>
          <w:tcPr>
            <w:tcW w:w="600" w:type="dxa"/>
          </w:tcPr>
          <w:p w14:paraId="6AFCCD2F" w14:textId="77777777" w:rsidR="00B50050" w:rsidRDefault="00B50050" w:rsidP="0088127C">
            <w:pPr>
              <w:pStyle w:val="OtherTableBody"/>
            </w:pPr>
          </w:p>
        </w:tc>
        <w:tc>
          <w:tcPr>
            <w:tcW w:w="600" w:type="dxa"/>
          </w:tcPr>
          <w:p w14:paraId="7F5883AC" w14:textId="77777777" w:rsidR="00B50050" w:rsidRDefault="00B50050" w:rsidP="0088127C">
            <w:pPr>
              <w:pStyle w:val="OtherTableBody"/>
            </w:pPr>
            <w:r>
              <w:t>0006</w:t>
            </w:r>
          </w:p>
        </w:tc>
        <w:tc>
          <w:tcPr>
            <w:tcW w:w="2600" w:type="dxa"/>
          </w:tcPr>
          <w:p w14:paraId="01C06A94" w14:textId="77777777" w:rsidR="00B50050" w:rsidRDefault="00B50050" w:rsidP="0088127C">
            <w:pPr>
              <w:pStyle w:val="OtherTableBody"/>
            </w:pPr>
          </w:p>
        </w:tc>
        <w:tc>
          <w:tcPr>
            <w:tcW w:w="1400" w:type="dxa"/>
          </w:tcPr>
          <w:p w14:paraId="4DC56471" w14:textId="77777777" w:rsidR="00B50050" w:rsidRDefault="00B50050" w:rsidP="0088127C">
            <w:pPr>
              <w:pStyle w:val="OtherTableBody"/>
            </w:pPr>
            <w:r>
              <w:t>JRC</w:t>
            </w:r>
          </w:p>
        </w:tc>
        <w:tc>
          <w:tcPr>
            <w:tcW w:w="4200" w:type="dxa"/>
          </w:tcPr>
          <w:p w14:paraId="28AB1121" w14:textId="77777777" w:rsidR="00B50050" w:rsidRDefault="00B50050" w:rsidP="0088127C">
            <w:pPr>
              <w:pStyle w:val="OtherTableBody"/>
            </w:pPr>
            <w:r>
              <w:t>Jewish: Reconstructionist</w:t>
            </w:r>
          </w:p>
        </w:tc>
      </w:tr>
      <w:tr w:rsidR="00B50050" w14:paraId="0BC7AAC0" w14:textId="77777777" w:rsidTr="00195548">
        <w:tc>
          <w:tcPr>
            <w:tcW w:w="600" w:type="dxa"/>
          </w:tcPr>
          <w:p w14:paraId="7CE21759" w14:textId="77777777" w:rsidR="00B50050" w:rsidRDefault="00B50050" w:rsidP="0088127C">
            <w:pPr>
              <w:pStyle w:val="OtherTableBody"/>
            </w:pPr>
          </w:p>
        </w:tc>
        <w:tc>
          <w:tcPr>
            <w:tcW w:w="600" w:type="dxa"/>
          </w:tcPr>
          <w:p w14:paraId="08A6B8A8" w14:textId="77777777" w:rsidR="00B50050" w:rsidRDefault="00B50050" w:rsidP="0088127C">
            <w:pPr>
              <w:pStyle w:val="OtherTableBody"/>
            </w:pPr>
            <w:r>
              <w:t>0006</w:t>
            </w:r>
          </w:p>
        </w:tc>
        <w:tc>
          <w:tcPr>
            <w:tcW w:w="2600" w:type="dxa"/>
          </w:tcPr>
          <w:p w14:paraId="7F06BA4D" w14:textId="77777777" w:rsidR="00B50050" w:rsidRDefault="00B50050" w:rsidP="0088127C">
            <w:pPr>
              <w:pStyle w:val="OtherTableBody"/>
            </w:pPr>
          </w:p>
        </w:tc>
        <w:tc>
          <w:tcPr>
            <w:tcW w:w="1400" w:type="dxa"/>
          </w:tcPr>
          <w:p w14:paraId="402621CB" w14:textId="77777777" w:rsidR="00B50050" w:rsidRDefault="00B50050" w:rsidP="0088127C">
            <w:pPr>
              <w:pStyle w:val="OtherTableBody"/>
            </w:pPr>
            <w:r>
              <w:t>JRF</w:t>
            </w:r>
          </w:p>
        </w:tc>
        <w:tc>
          <w:tcPr>
            <w:tcW w:w="4200" w:type="dxa"/>
          </w:tcPr>
          <w:p w14:paraId="11EB5279" w14:textId="77777777" w:rsidR="00B50050" w:rsidRDefault="00B50050" w:rsidP="0088127C">
            <w:pPr>
              <w:pStyle w:val="OtherTableBody"/>
            </w:pPr>
            <w:r>
              <w:t>Jewish: Reform</w:t>
            </w:r>
          </w:p>
        </w:tc>
      </w:tr>
      <w:tr w:rsidR="00B50050" w14:paraId="65C42168" w14:textId="77777777" w:rsidTr="00195548">
        <w:tc>
          <w:tcPr>
            <w:tcW w:w="600" w:type="dxa"/>
          </w:tcPr>
          <w:p w14:paraId="05EE4379" w14:textId="77777777" w:rsidR="00B50050" w:rsidRDefault="00B50050" w:rsidP="0088127C">
            <w:pPr>
              <w:pStyle w:val="OtherTableBody"/>
            </w:pPr>
          </w:p>
        </w:tc>
        <w:tc>
          <w:tcPr>
            <w:tcW w:w="600" w:type="dxa"/>
          </w:tcPr>
          <w:p w14:paraId="209F2385" w14:textId="77777777" w:rsidR="00B50050" w:rsidRDefault="00B50050" w:rsidP="0088127C">
            <w:pPr>
              <w:pStyle w:val="OtherTableBody"/>
            </w:pPr>
            <w:r>
              <w:t>0006</w:t>
            </w:r>
          </w:p>
        </w:tc>
        <w:tc>
          <w:tcPr>
            <w:tcW w:w="2600" w:type="dxa"/>
          </w:tcPr>
          <w:p w14:paraId="14225F64" w14:textId="77777777" w:rsidR="00B50050" w:rsidRDefault="00B50050" w:rsidP="0088127C">
            <w:pPr>
              <w:pStyle w:val="OtherTableBody"/>
            </w:pPr>
          </w:p>
        </w:tc>
        <w:tc>
          <w:tcPr>
            <w:tcW w:w="1400" w:type="dxa"/>
          </w:tcPr>
          <w:p w14:paraId="05B22A0B" w14:textId="77777777" w:rsidR="00B50050" w:rsidRDefault="00B50050" w:rsidP="0088127C">
            <w:pPr>
              <w:pStyle w:val="OtherTableBody"/>
            </w:pPr>
            <w:r>
              <w:t>JRN</w:t>
            </w:r>
          </w:p>
        </w:tc>
        <w:tc>
          <w:tcPr>
            <w:tcW w:w="4200" w:type="dxa"/>
          </w:tcPr>
          <w:p w14:paraId="1F0389A4" w14:textId="77777777" w:rsidR="00B50050" w:rsidRDefault="00B50050" w:rsidP="0088127C">
            <w:pPr>
              <w:pStyle w:val="OtherTableBody"/>
            </w:pPr>
            <w:r>
              <w:t>Jewish: Renewal</w:t>
            </w:r>
          </w:p>
        </w:tc>
      </w:tr>
      <w:tr w:rsidR="00B50050" w14:paraId="5A95F9EE" w14:textId="77777777" w:rsidTr="00195548">
        <w:tc>
          <w:tcPr>
            <w:tcW w:w="600" w:type="dxa"/>
          </w:tcPr>
          <w:p w14:paraId="304281E7" w14:textId="77777777" w:rsidR="00B50050" w:rsidRDefault="00B50050" w:rsidP="0088127C">
            <w:pPr>
              <w:pStyle w:val="OtherTableBody"/>
            </w:pPr>
          </w:p>
        </w:tc>
        <w:tc>
          <w:tcPr>
            <w:tcW w:w="600" w:type="dxa"/>
          </w:tcPr>
          <w:p w14:paraId="027E3CB6" w14:textId="77777777" w:rsidR="00B50050" w:rsidRDefault="00B50050" w:rsidP="0088127C">
            <w:pPr>
              <w:pStyle w:val="OtherTableBody"/>
            </w:pPr>
            <w:r>
              <w:t>0006</w:t>
            </w:r>
          </w:p>
        </w:tc>
        <w:tc>
          <w:tcPr>
            <w:tcW w:w="2600" w:type="dxa"/>
          </w:tcPr>
          <w:p w14:paraId="3FEBB1AA" w14:textId="77777777" w:rsidR="00B50050" w:rsidRDefault="00B50050" w:rsidP="0088127C">
            <w:pPr>
              <w:pStyle w:val="OtherTableBody"/>
            </w:pPr>
          </w:p>
        </w:tc>
        <w:tc>
          <w:tcPr>
            <w:tcW w:w="1400" w:type="dxa"/>
          </w:tcPr>
          <w:p w14:paraId="500B8C4B" w14:textId="77777777" w:rsidR="00B50050" w:rsidRDefault="00B50050" w:rsidP="0088127C">
            <w:pPr>
              <w:pStyle w:val="OtherTableBody"/>
            </w:pPr>
            <w:r>
              <w:t>JWN</w:t>
            </w:r>
          </w:p>
        </w:tc>
        <w:tc>
          <w:tcPr>
            <w:tcW w:w="4200" w:type="dxa"/>
          </w:tcPr>
          <w:p w14:paraId="6611F94D" w14:textId="77777777" w:rsidR="00B50050" w:rsidRDefault="00B50050" w:rsidP="0088127C">
            <w:pPr>
              <w:pStyle w:val="OtherTableBody"/>
            </w:pPr>
            <w:r>
              <w:t>Christian: Jehovah's Witness</w:t>
            </w:r>
          </w:p>
        </w:tc>
      </w:tr>
      <w:tr w:rsidR="00B50050" w14:paraId="2A81F8D4" w14:textId="77777777" w:rsidTr="00195548">
        <w:tc>
          <w:tcPr>
            <w:tcW w:w="600" w:type="dxa"/>
          </w:tcPr>
          <w:p w14:paraId="46A1FC12" w14:textId="77777777" w:rsidR="00B50050" w:rsidRDefault="00B50050" w:rsidP="0088127C">
            <w:pPr>
              <w:pStyle w:val="OtherTableBody"/>
            </w:pPr>
          </w:p>
        </w:tc>
        <w:tc>
          <w:tcPr>
            <w:tcW w:w="600" w:type="dxa"/>
          </w:tcPr>
          <w:p w14:paraId="4F502BDC" w14:textId="77777777" w:rsidR="00B50050" w:rsidRDefault="00B50050" w:rsidP="0088127C">
            <w:pPr>
              <w:pStyle w:val="OtherTableBody"/>
            </w:pPr>
            <w:r>
              <w:t>0006</w:t>
            </w:r>
          </w:p>
        </w:tc>
        <w:tc>
          <w:tcPr>
            <w:tcW w:w="2600" w:type="dxa"/>
          </w:tcPr>
          <w:p w14:paraId="51AF7149" w14:textId="77777777" w:rsidR="00B50050" w:rsidRDefault="00B50050" w:rsidP="0088127C">
            <w:pPr>
              <w:pStyle w:val="OtherTableBody"/>
            </w:pPr>
          </w:p>
        </w:tc>
        <w:tc>
          <w:tcPr>
            <w:tcW w:w="1400" w:type="dxa"/>
          </w:tcPr>
          <w:p w14:paraId="5299D99B" w14:textId="77777777" w:rsidR="00B50050" w:rsidRDefault="00B50050" w:rsidP="0088127C">
            <w:pPr>
              <w:pStyle w:val="OtherTableBody"/>
            </w:pPr>
            <w:r>
              <w:t>LMS</w:t>
            </w:r>
          </w:p>
        </w:tc>
        <w:tc>
          <w:tcPr>
            <w:tcW w:w="4200" w:type="dxa"/>
          </w:tcPr>
          <w:p w14:paraId="733DF236" w14:textId="77777777" w:rsidR="00B50050" w:rsidRDefault="00B50050" w:rsidP="0088127C">
            <w:pPr>
              <w:pStyle w:val="OtherTableBody"/>
            </w:pPr>
            <w:r>
              <w:t>Christian: Lutheran Missouri Synod</w:t>
            </w:r>
          </w:p>
        </w:tc>
      </w:tr>
      <w:tr w:rsidR="00B50050" w14:paraId="430F4FE3" w14:textId="77777777" w:rsidTr="00195548">
        <w:tc>
          <w:tcPr>
            <w:tcW w:w="600" w:type="dxa"/>
          </w:tcPr>
          <w:p w14:paraId="5733B68E" w14:textId="77777777" w:rsidR="00B50050" w:rsidRDefault="00B50050" w:rsidP="0088127C">
            <w:pPr>
              <w:pStyle w:val="OtherTableBody"/>
            </w:pPr>
          </w:p>
        </w:tc>
        <w:tc>
          <w:tcPr>
            <w:tcW w:w="600" w:type="dxa"/>
          </w:tcPr>
          <w:p w14:paraId="75EF41BF" w14:textId="77777777" w:rsidR="00B50050" w:rsidRDefault="00B50050" w:rsidP="0088127C">
            <w:pPr>
              <w:pStyle w:val="OtherTableBody"/>
            </w:pPr>
            <w:r>
              <w:t>0006</w:t>
            </w:r>
          </w:p>
        </w:tc>
        <w:tc>
          <w:tcPr>
            <w:tcW w:w="2600" w:type="dxa"/>
          </w:tcPr>
          <w:p w14:paraId="76BA2642" w14:textId="77777777" w:rsidR="00B50050" w:rsidRDefault="00B50050" w:rsidP="0088127C">
            <w:pPr>
              <w:pStyle w:val="OtherTableBody"/>
            </w:pPr>
          </w:p>
        </w:tc>
        <w:tc>
          <w:tcPr>
            <w:tcW w:w="1400" w:type="dxa"/>
          </w:tcPr>
          <w:p w14:paraId="5E5AA524" w14:textId="77777777" w:rsidR="00B50050" w:rsidRDefault="00B50050" w:rsidP="0088127C">
            <w:pPr>
              <w:pStyle w:val="OtherTableBody"/>
            </w:pPr>
            <w:r>
              <w:t>LUT</w:t>
            </w:r>
          </w:p>
        </w:tc>
        <w:tc>
          <w:tcPr>
            <w:tcW w:w="4200" w:type="dxa"/>
          </w:tcPr>
          <w:p w14:paraId="567E36F6" w14:textId="77777777" w:rsidR="00B50050" w:rsidRDefault="00B50050" w:rsidP="0088127C">
            <w:pPr>
              <w:pStyle w:val="OtherTableBody"/>
            </w:pPr>
            <w:r>
              <w:t>Christian: Lutheran</w:t>
            </w:r>
          </w:p>
        </w:tc>
      </w:tr>
      <w:tr w:rsidR="00B50050" w14:paraId="0B551F89" w14:textId="77777777" w:rsidTr="00195548">
        <w:tc>
          <w:tcPr>
            <w:tcW w:w="600" w:type="dxa"/>
          </w:tcPr>
          <w:p w14:paraId="3D788D1C" w14:textId="77777777" w:rsidR="00B50050" w:rsidRDefault="00B50050" w:rsidP="0088127C">
            <w:pPr>
              <w:pStyle w:val="OtherTableBody"/>
            </w:pPr>
          </w:p>
        </w:tc>
        <w:tc>
          <w:tcPr>
            <w:tcW w:w="600" w:type="dxa"/>
          </w:tcPr>
          <w:p w14:paraId="54CA3640" w14:textId="77777777" w:rsidR="00B50050" w:rsidRDefault="00B50050" w:rsidP="0088127C">
            <w:pPr>
              <w:pStyle w:val="OtherTableBody"/>
            </w:pPr>
            <w:r>
              <w:t>0006</w:t>
            </w:r>
          </w:p>
        </w:tc>
        <w:tc>
          <w:tcPr>
            <w:tcW w:w="2600" w:type="dxa"/>
          </w:tcPr>
          <w:p w14:paraId="6C900F3D" w14:textId="77777777" w:rsidR="00B50050" w:rsidRDefault="00B50050" w:rsidP="0088127C">
            <w:pPr>
              <w:pStyle w:val="OtherTableBody"/>
            </w:pPr>
          </w:p>
        </w:tc>
        <w:tc>
          <w:tcPr>
            <w:tcW w:w="1400" w:type="dxa"/>
          </w:tcPr>
          <w:p w14:paraId="6DA576C4" w14:textId="77777777" w:rsidR="00B50050" w:rsidRDefault="00B50050" w:rsidP="0088127C">
            <w:pPr>
              <w:pStyle w:val="OtherTableBody"/>
            </w:pPr>
            <w:r>
              <w:t>MEN</w:t>
            </w:r>
          </w:p>
        </w:tc>
        <w:tc>
          <w:tcPr>
            <w:tcW w:w="4200" w:type="dxa"/>
          </w:tcPr>
          <w:p w14:paraId="7FCA34B6" w14:textId="77777777" w:rsidR="00B50050" w:rsidRDefault="00B50050" w:rsidP="0088127C">
            <w:pPr>
              <w:pStyle w:val="OtherTableBody"/>
            </w:pPr>
            <w:r>
              <w:t>Christian: Mennonite</w:t>
            </w:r>
          </w:p>
        </w:tc>
      </w:tr>
      <w:tr w:rsidR="00B50050" w14:paraId="5ADAF6EB" w14:textId="77777777" w:rsidTr="00195548">
        <w:tc>
          <w:tcPr>
            <w:tcW w:w="600" w:type="dxa"/>
          </w:tcPr>
          <w:p w14:paraId="5BA77028" w14:textId="77777777" w:rsidR="00B50050" w:rsidRDefault="00B50050" w:rsidP="0088127C">
            <w:pPr>
              <w:pStyle w:val="OtherTableBody"/>
            </w:pPr>
          </w:p>
        </w:tc>
        <w:tc>
          <w:tcPr>
            <w:tcW w:w="600" w:type="dxa"/>
          </w:tcPr>
          <w:p w14:paraId="4186A0DF" w14:textId="77777777" w:rsidR="00B50050" w:rsidRDefault="00B50050" w:rsidP="0088127C">
            <w:pPr>
              <w:pStyle w:val="OtherTableBody"/>
            </w:pPr>
            <w:r>
              <w:t>0006</w:t>
            </w:r>
          </w:p>
        </w:tc>
        <w:tc>
          <w:tcPr>
            <w:tcW w:w="2600" w:type="dxa"/>
          </w:tcPr>
          <w:p w14:paraId="64D66BE4" w14:textId="77777777" w:rsidR="00B50050" w:rsidRDefault="00B50050" w:rsidP="0088127C">
            <w:pPr>
              <w:pStyle w:val="OtherTableBody"/>
            </w:pPr>
          </w:p>
        </w:tc>
        <w:tc>
          <w:tcPr>
            <w:tcW w:w="1400" w:type="dxa"/>
          </w:tcPr>
          <w:p w14:paraId="10F604B7" w14:textId="77777777" w:rsidR="00B50050" w:rsidRDefault="00B50050" w:rsidP="0088127C">
            <w:pPr>
              <w:pStyle w:val="OtherTableBody"/>
            </w:pPr>
            <w:r>
              <w:t>MET</w:t>
            </w:r>
          </w:p>
        </w:tc>
        <w:tc>
          <w:tcPr>
            <w:tcW w:w="4200" w:type="dxa"/>
          </w:tcPr>
          <w:p w14:paraId="491F8FC3" w14:textId="77777777" w:rsidR="00B50050" w:rsidRDefault="00B50050" w:rsidP="0088127C">
            <w:pPr>
              <w:pStyle w:val="OtherTableBody"/>
            </w:pPr>
            <w:r>
              <w:t>Christian: Methodist</w:t>
            </w:r>
          </w:p>
        </w:tc>
      </w:tr>
      <w:tr w:rsidR="00B50050" w14:paraId="644217CF" w14:textId="77777777" w:rsidTr="00195548">
        <w:tc>
          <w:tcPr>
            <w:tcW w:w="600" w:type="dxa"/>
          </w:tcPr>
          <w:p w14:paraId="1D3F6F5D" w14:textId="77777777" w:rsidR="00B50050" w:rsidRDefault="00B50050" w:rsidP="0088127C">
            <w:pPr>
              <w:pStyle w:val="OtherTableBody"/>
            </w:pPr>
          </w:p>
        </w:tc>
        <w:tc>
          <w:tcPr>
            <w:tcW w:w="600" w:type="dxa"/>
          </w:tcPr>
          <w:p w14:paraId="259FFC08" w14:textId="77777777" w:rsidR="00B50050" w:rsidRDefault="00B50050" w:rsidP="0088127C">
            <w:pPr>
              <w:pStyle w:val="OtherTableBody"/>
            </w:pPr>
            <w:r>
              <w:t>0006</w:t>
            </w:r>
          </w:p>
        </w:tc>
        <w:tc>
          <w:tcPr>
            <w:tcW w:w="2600" w:type="dxa"/>
          </w:tcPr>
          <w:p w14:paraId="0594900F" w14:textId="77777777" w:rsidR="00B50050" w:rsidRDefault="00B50050" w:rsidP="0088127C">
            <w:pPr>
              <w:pStyle w:val="OtherTableBody"/>
            </w:pPr>
          </w:p>
        </w:tc>
        <w:tc>
          <w:tcPr>
            <w:tcW w:w="1400" w:type="dxa"/>
          </w:tcPr>
          <w:p w14:paraId="2F673810" w14:textId="77777777" w:rsidR="00B50050" w:rsidRDefault="00B50050" w:rsidP="0088127C">
            <w:pPr>
              <w:pStyle w:val="OtherTableBody"/>
            </w:pPr>
            <w:r>
              <w:t>MOM</w:t>
            </w:r>
          </w:p>
        </w:tc>
        <w:tc>
          <w:tcPr>
            <w:tcW w:w="4200" w:type="dxa"/>
          </w:tcPr>
          <w:p w14:paraId="25DE8286" w14:textId="77777777" w:rsidR="00B50050" w:rsidRDefault="00B50050" w:rsidP="0088127C">
            <w:pPr>
              <w:pStyle w:val="OtherTableBody"/>
            </w:pPr>
            <w:r>
              <w:t>Christian: Latter-day Saints</w:t>
            </w:r>
          </w:p>
        </w:tc>
      </w:tr>
      <w:tr w:rsidR="00B50050" w14:paraId="093AAACB" w14:textId="77777777" w:rsidTr="00195548">
        <w:tc>
          <w:tcPr>
            <w:tcW w:w="600" w:type="dxa"/>
          </w:tcPr>
          <w:p w14:paraId="569844D4" w14:textId="77777777" w:rsidR="00B50050" w:rsidRDefault="00B50050" w:rsidP="0088127C">
            <w:pPr>
              <w:pStyle w:val="OtherTableBody"/>
            </w:pPr>
          </w:p>
        </w:tc>
        <w:tc>
          <w:tcPr>
            <w:tcW w:w="600" w:type="dxa"/>
          </w:tcPr>
          <w:p w14:paraId="2A9550AF" w14:textId="77777777" w:rsidR="00B50050" w:rsidRDefault="00B50050" w:rsidP="0088127C">
            <w:pPr>
              <w:pStyle w:val="OtherTableBody"/>
            </w:pPr>
            <w:r>
              <w:t>0006</w:t>
            </w:r>
          </w:p>
        </w:tc>
        <w:tc>
          <w:tcPr>
            <w:tcW w:w="2600" w:type="dxa"/>
          </w:tcPr>
          <w:p w14:paraId="3D4510FB" w14:textId="77777777" w:rsidR="00B50050" w:rsidRDefault="00B50050" w:rsidP="0088127C">
            <w:pPr>
              <w:pStyle w:val="OtherTableBody"/>
            </w:pPr>
          </w:p>
        </w:tc>
        <w:tc>
          <w:tcPr>
            <w:tcW w:w="1400" w:type="dxa"/>
          </w:tcPr>
          <w:p w14:paraId="1DA94AFF" w14:textId="77777777" w:rsidR="00B50050" w:rsidRDefault="00B50050" w:rsidP="0088127C">
            <w:pPr>
              <w:pStyle w:val="OtherTableBody"/>
            </w:pPr>
            <w:r>
              <w:t>MOS</w:t>
            </w:r>
          </w:p>
        </w:tc>
        <w:tc>
          <w:tcPr>
            <w:tcW w:w="4200" w:type="dxa"/>
          </w:tcPr>
          <w:p w14:paraId="02AEDC00" w14:textId="77777777" w:rsidR="00B50050" w:rsidRDefault="00B50050" w:rsidP="0088127C">
            <w:pPr>
              <w:pStyle w:val="OtherTableBody"/>
            </w:pPr>
            <w:r>
              <w:t>Muslim</w:t>
            </w:r>
          </w:p>
        </w:tc>
      </w:tr>
      <w:tr w:rsidR="00B50050" w14:paraId="7959FCE3" w14:textId="77777777" w:rsidTr="00195548">
        <w:tc>
          <w:tcPr>
            <w:tcW w:w="600" w:type="dxa"/>
          </w:tcPr>
          <w:p w14:paraId="2AB6E978" w14:textId="77777777" w:rsidR="00B50050" w:rsidRDefault="00B50050" w:rsidP="0088127C">
            <w:pPr>
              <w:pStyle w:val="OtherTableBody"/>
            </w:pPr>
          </w:p>
        </w:tc>
        <w:tc>
          <w:tcPr>
            <w:tcW w:w="600" w:type="dxa"/>
          </w:tcPr>
          <w:p w14:paraId="46276226" w14:textId="77777777" w:rsidR="00B50050" w:rsidRDefault="00B50050" w:rsidP="0088127C">
            <w:pPr>
              <w:pStyle w:val="OtherTableBody"/>
            </w:pPr>
            <w:r>
              <w:t>0006</w:t>
            </w:r>
          </w:p>
        </w:tc>
        <w:tc>
          <w:tcPr>
            <w:tcW w:w="2600" w:type="dxa"/>
          </w:tcPr>
          <w:p w14:paraId="6FED13EC" w14:textId="77777777" w:rsidR="00B50050" w:rsidRDefault="00B50050" w:rsidP="0088127C">
            <w:pPr>
              <w:pStyle w:val="OtherTableBody"/>
            </w:pPr>
          </w:p>
        </w:tc>
        <w:tc>
          <w:tcPr>
            <w:tcW w:w="1400" w:type="dxa"/>
          </w:tcPr>
          <w:p w14:paraId="75222B3C" w14:textId="77777777" w:rsidR="00B50050" w:rsidRDefault="00B50050" w:rsidP="0088127C">
            <w:pPr>
              <w:pStyle w:val="OtherTableBody"/>
            </w:pPr>
            <w:r>
              <w:t>MOT</w:t>
            </w:r>
          </w:p>
        </w:tc>
        <w:tc>
          <w:tcPr>
            <w:tcW w:w="4200" w:type="dxa"/>
          </w:tcPr>
          <w:p w14:paraId="3AE18938" w14:textId="77777777" w:rsidR="00B50050" w:rsidRDefault="00B50050" w:rsidP="0088127C">
            <w:pPr>
              <w:pStyle w:val="OtherTableBody"/>
            </w:pPr>
            <w:r>
              <w:t>Muslim: Other</w:t>
            </w:r>
          </w:p>
        </w:tc>
      </w:tr>
      <w:tr w:rsidR="00B50050" w14:paraId="6E112999" w14:textId="77777777" w:rsidTr="00195548">
        <w:tc>
          <w:tcPr>
            <w:tcW w:w="600" w:type="dxa"/>
          </w:tcPr>
          <w:p w14:paraId="0C477E9D" w14:textId="77777777" w:rsidR="00B50050" w:rsidRDefault="00B50050" w:rsidP="0088127C">
            <w:pPr>
              <w:pStyle w:val="OtherTableBody"/>
            </w:pPr>
          </w:p>
        </w:tc>
        <w:tc>
          <w:tcPr>
            <w:tcW w:w="600" w:type="dxa"/>
          </w:tcPr>
          <w:p w14:paraId="2DD1011D" w14:textId="77777777" w:rsidR="00B50050" w:rsidRDefault="00B50050" w:rsidP="0088127C">
            <w:pPr>
              <w:pStyle w:val="OtherTableBody"/>
            </w:pPr>
            <w:r>
              <w:t>0006</w:t>
            </w:r>
          </w:p>
        </w:tc>
        <w:tc>
          <w:tcPr>
            <w:tcW w:w="2600" w:type="dxa"/>
          </w:tcPr>
          <w:p w14:paraId="4624723A" w14:textId="77777777" w:rsidR="00B50050" w:rsidRDefault="00B50050" w:rsidP="0088127C">
            <w:pPr>
              <w:pStyle w:val="OtherTableBody"/>
            </w:pPr>
          </w:p>
        </w:tc>
        <w:tc>
          <w:tcPr>
            <w:tcW w:w="1400" w:type="dxa"/>
          </w:tcPr>
          <w:p w14:paraId="7F3EF9DA" w14:textId="77777777" w:rsidR="00B50050" w:rsidRDefault="00B50050" w:rsidP="0088127C">
            <w:pPr>
              <w:pStyle w:val="OtherTableBody"/>
            </w:pPr>
            <w:r>
              <w:t>MSH</w:t>
            </w:r>
          </w:p>
        </w:tc>
        <w:tc>
          <w:tcPr>
            <w:tcW w:w="4200" w:type="dxa"/>
          </w:tcPr>
          <w:p w14:paraId="2E0417C8" w14:textId="77777777" w:rsidR="00B50050" w:rsidRDefault="00B50050" w:rsidP="0088127C">
            <w:pPr>
              <w:pStyle w:val="OtherTableBody"/>
            </w:pPr>
            <w:r>
              <w:t>Muslim: Shiite</w:t>
            </w:r>
          </w:p>
        </w:tc>
      </w:tr>
      <w:tr w:rsidR="00B50050" w14:paraId="210A2423" w14:textId="77777777" w:rsidTr="00195548">
        <w:tc>
          <w:tcPr>
            <w:tcW w:w="600" w:type="dxa"/>
          </w:tcPr>
          <w:p w14:paraId="2375B989" w14:textId="77777777" w:rsidR="00B50050" w:rsidRDefault="00B50050" w:rsidP="0088127C">
            <w:pPr>
              <w:pStyle w:val="OtherTableBody"/>
            </w:pPr>
          </w:p>
        </w:tc>
        <w:tc>
          <w:tcPr>
            <w:tcW w:w="600" w:type="dxa"/>
          </w:tcPr>
          <w:p w14:paraId="765B866C" w14:textId="77777777" w:rsidR="00B50050" w:rsidRDefault="00B50050" w:rsidP="0088127C">
            <w:pPr>
              <w:pStyle w:val="OtherTableBody"/>
            </w:pPr>
            <w:r>
              <w:t>0006</w:t>
            </w:r>
          </w:p>
        </w:tc>
        <w:tc>
          <w:tcPr>
            <w:tcW w:w="2600" w:type="dxa"/>
          </w:tcPr>
          <w:p w14:paraId="3040CC48" w14:textId="77777777" w:rsidR="00B50050" w:rsidRDefault="00B50050" w:rsidP="0088127C">
            <w:pPr>
              <w:pStyle w:val="OtherTableBody"/>
            </w:pPr>
          </w:p>
        </w:tc>
        <w:tc>
          <w:tcPr>
            <w:tcW w:w="1400" w:type="dxa"/>
          </w:tcPr>
          <w:p w14:paraId="40E9A120" w14:textId="77777777" w:rsidR="00B50050" w:rsidRDefault="00B50050" w:rsidP="0088127C">
            <w:pPr>
              <w:pStyle w:val="OtherTableBody"/>
            </w:pPr>
            <w:r>
              <w:t>MSU</w:t>
            </w:r>
          </w:p>
        </w:tc>
        <w:tc>
          <w:tcPr>
            <w:tcW w:w="4200" w:type="dxa"/>
          </w:tcPr>
          <w:p w14:paraId="5DD72097" w14:textId="77777777" w:rsidR="00B50050" w:rsidRDefault="00B50050" w:rsidP="0088127C">
            <w:pPr>
              <w:pStyle w:val="OtherTableBody"/>
            </w:pPr>
            <w:r>
              <w:t>Muslim: Sunni</w:t>
            </w:r>
          </w:p>
        </w:tc>
      </w:tr>
      <w:tr w:rsidR="00B50050" w14:paraId="6630D717" w14:textId="77777777" w:rsidTr="00195548">
        <w:tc>
          <w:tcPr>
            <w:tcW w:w="600" w:type="dxa"/>
          </w:tcPr>
          <w:p w14:paraId="1D19200B" w14:textId="77777777" w:rsidR="00B50050" w:rsidRDefault="00B50050" w:rsidP="0088127C">
            <w:pPr>
              <w:pStyle w:val="OtherTableBody"/>
            </w:pPr>
          </w:p>
        </w:tc>
        <w:tc>
          <w:tcPr>
            <w:tcW w:w="600" w:type="dxa"/>
          </w:tcPr>
          <w:p w14:paraId="67EF0ADA" w14:textId="77777777" w:rsidR="00B50050" w:rsidRDefault="00B50050" w:rsidP="0088127C">
            <w:pPr>
              <w:pStyle w:val="OtherTableBody"/>
            </w:pPr>
            <w:r>
              <w:t>0006</w:t>
            </w:r>
          </w:p>
        </w:tc>
        <w:tc>
          <w:tcPr>
            <w:tcW w:w="2600" w:type="dxa"/>
          </w:tcPr>
          <w:p w14:paraId="58804AA0" w14:textId="77777777" w:rsidR="00B50050" w:rsidRDefault="00B50050" w:rsidP="0088127C">
            <w:pPr>
              <w:pStyle w:val="OtherTableBody"/>
            </w:pPr>
          </w:p>
        </w:tc>
        <w:tc>
          <w:tcPr>
            <w:tcW w:w="1400" w:type="dxa"/>
          </w:tcPr>
          <w:p w14:paraId="4CBBB883" w14:textId="77777777" w:rsidR="00B50050" w:rsidRDefault="00B50050" w:rsidP="0088127C">
            <w:pPr>
              <w:pStyle w:val="OtherTableBody"/>
            </w:pPr>
            <w:r>
              <w:t>NAM</w:t>
            </w:r>
          </w:p>
        </w:tc>
        <w:tc>
          <w:tcPr>
            <w:tcW w:w="4200" w:type="dxa"/>
          </w:tcPr>
          <w:p w14:paraId="58A25201" w14:textId="77777777" w:rsidR="00B50050" w:rsidRDefault="00B50050" w:rsidP="0088127C">
            <w:pPr>
              <w:pStyle w:val="OtherTableBody"/>
            </w:pPr>
            <w:r>
              <w:t>Native American</w:t>
            </w:r>
          </w:p>
        </w:tc>
      </w:tr>
      <w:tr w:rsidR="00B50050" w:rsidRPr="001D2E85" w14:paraId="7D227217" w14:textId="77777777" w:rsidTr="00195548">
        <w:tc>
          <w:tcPr>
            <w:tcW w:w="600" w:type="dxa"/>
          </w:tcPr>
          <w:p w14:paraId="7AB86851" w14:textId="77777777" w:rsidR="00B50050" w:rsidRDefault="00B50050" w:rsidP="0088127C">
            <w:pPr>
              <w:pStyle w:val="OtherTableBody"/>
            </w:pPr>
          </w:p>
        </w:tc>
        <w:tc>
          <w:tcPr>
            <w:tcW w:w="600" w:type="dxa"/>
          </w:tcPr>
          <w:p w14:paraId="0F86D8E6" w14:textId="77777777" w:rsidR="00B50050" w:rsidRDefault="00B50050" w:rsidP="0088127C">
            <w:pPr>
              <w:pStyle w:val="OtherTableBody"/>
            </w:pPr>
            <w:r>
              <w:t>0006</w:t>
            </w:r>
          </w:p>
        </w:tc>
        <w:tc>
          <w:tcPr>
            <w:tcW w:w="2600" w:type="dxa"/>
          </w:tcPr>
          <w:p w14:paraId="433BB191" w14:textId="77777777" w:rsidR="00B50050" w:rsidRDefault="00B50050" w:rsidP="0088127C">
            <w:pPr>
              <w:pStyle w:val="OtherTableBody"/>
            </w:pPr>
          </w:p>
        </w:tc>
        <w:tc>
          <w:tcPr>
            <w:tcW w:w="1400" w:type="dxa"/>
          </w:tcPr>
          <w:p w14:paraId="6417E27D" w14:textId="77777777" w:rsidR="00B50050" w:rsidRDefault="00B50050" w:rsidP="0088127C">
            <w:pPr>
              <w:pStyle w:val="OtherTableBody"/>
            </w:pPr>
            <w:r>
              <w:t>NAZ</w:t>
            </w:r>
          </w:p>
        </w:tc>
        <w:tc>
          <w:tcPr>
            <w:tcW w:w="4200" w:type="dxa"/>
          </w:tcPr>
          <w:p w14:paraId="0358B4F3" w14:textId="77777777" w:rsidR="00B50050" w:rsidRDefault="00B50050" w:rsidP="0088127C">
            <w:pPr>
              <w:pStyle w:val="OtherTableBody"/>
            </w:pPr>
            <w:r>
              <w:t>Christian: Church of the Nazarene</w:t>
            </w:r>
          </w:p>
        </w:tc>
      </w:tr>
      <w:tr w:rsidR="00B50050" w14:paraId="2D937B2F" w14:textId="77777777" w:rsidTr="00195548">
        <w:tc>
          <w:tcPr>
            <w:tcW w:w="600" w:type="dxa"/>
          </w:tcPr>
          <w:p w14:paraId="2D7FD5D1" w14:textId="77777777" w:rsidR="00B50050" w:rsidRDefault="00B50050" w:rsidP="0088127C">
            <w:pPr>
              <w:pStyle w:val="OtherTableBody"/>
            </w:pPr>
          </w:p>
        </w:tc>
        <w:tc>
          <w:tcPr>
            <w:tcW w:w="600" w:type="dxa"/>
          </w:tcPr>
          <w:p w14:paraId="1C3A7756" w14:textId="77777777" w:rsidR="00B50050" w:rsidRDefault="00B50050" w:rsidP="0088127C">
            <w:pPr>
              <w:pStyle w:val="OtherTableBody"/>
            </w:pPr>
            <w:r>
              <w:t>0006</w:t>
            </w:r>
          </w:p>
        </w:tc>
        <w:tc>
          <w:tcPr>
            <w:tcW w:w="2600" w:type="dxa"/>
          </w:tcPr>
          <w:p w14:paraId="0A00F1DE" w14:textId="77777777" w:rsidR="00B50050" w:rsidRDefault="00B50050" w:rsidP="0088127C">
            <w:pPr>
              <w:pStyle w:val="OtherTableBody"/>
            </w:pPr>
          </w:p>
        </w:tc>
        <w:tc>
          <w:tcPr>
            <w:tcW w:w="1400" w:type="dxa"/>
          </w:tcPr>
          <w:p w14:paraId="614B7A08" w14:textId="77777777" w:rsidR="00B50050" w:rsidRDefault="00B50050" w:rsidP="0088127C">
            <w:pPr>
              <w:pStyle w:val="OtherTableBody"/>
            </w:pPr>
            <w:r>
              <w:t>NOE</w:t>
            </w:r>
          </w:p>
        </w:tc>
        <w:tc>
          <w:tcPr>
            <w:tcW w:w="4200" w:type="dxa"/>
          </w:tcPr>
          <w:p w14:paraId="27958170" w14:textId="77777777" w:rsidR="00B50050" w:rsidRDefault="00B50050" w:rsidP="0088127C">
            <w:pPr>
              <w:pStyle w:val="OtherTableBody"/>
            </w:pPr>
            <w:r>
              <w:t>Nonreligious</w:t>
            </w:r>
          </w:p>
        </w:tc>
      </w:tr>
      <w:tr w:rsidR="00B50050" w14:paraId="6947A378" w14:textId="77777777" w:rsidTr="00195548">
        <w:tc>
          <w:tcPr>
            <w:tcW w:w="600" w:type="dxa"/>
          </w:tcPr>
          <w:p w14:paraId="0DE97738" w14:textId="77777777" w:rsidR="00B50050" w:rsidRDefault="00B50050" w:rsidP="0088127C">
            <w:pPr>
              <w:pStyle w:val="OtherTableBody"/>
            </w:pPr>
          </w:p>
        </w:tc>
        <w:tc>
          <w:tcPr>
            <w:tcW w:w="600" w:type="dxa"/>
          </w:tcPr>
          <w:p w14:paraId="508F5B36" w14:textId="77777777" w:rsidR="00B50050" w:rsidRDefault="00B50050" w:rsidP="0088127C">
            <w:pPr>
              <w:pStyle w:val="OtherTableBody"/>
            </w:pPr>
            <w:r>
              <w:t>0006</w:t>
            </w:r>
          </w:p>
        </w:tc>
        <w:tc>
          <w:tcPr>
            <w:tcW w:w="2600" w:type="dxa"/>
          </w:tcPr>
          <w:p w14:paraId="26AB057A" w14:textId="77777777" w:rsidR="00B50050" w:rsidRDefault="00B50050" w:rsidP="0088127C">
            <w:pPr>
              <w:pStyle w:val="OtherTableBody"/>
            </w:pPr>
          </w:p>
        </w:tc>
        <w:tc>
          <w:tcPr>
            <w:tcW w:w="1400" w:type="dxa"/>
          </w:tcPr>
          <w:p w14:paraId="09FDF184" w14:textId="77777777" w:rsidR="00B50050" w:rsidRDefault="00B50050" w:rsidP="0088127C">
            <w:pPr>
              <w:pStyle w:val="OtherTableBody"/>
            </w:pPr>
            <w:r>
              <w:t>NRL</w:t>
            </w:r>
          </w:p>
        </w:tc>
        <w:tc>
          <w:tcPr>
            <w:tcW w:w="4200" w:type="dxa"/>
          </w:tcPr>
          <w:p w14:paraId="6E270069" w14:textId="77777777" w:rsidR="00B50050" w:rsidRDefault="00B50050" w:rsidP="0088127C">
            <w:pPr>
              <w:pStyle w:val="OtherTableBody"/>
            </w:pPr>
            <w:r>
              <w:t>New Religionist</w:t>
            </w:r>
          </w:p>
        </w:tc>
      </w:tr>
      <w:tr w:rsidR="00B50050" w14:paraId="332F7B6E" w14:textId="77777777" w:rsidTr="00195548">
        <w:tc>
          <w:tcPr>
            <w:tcW w:w="600" w:type="dxa"/>
          </w:tcPr>
          <w:p w14:paraId="7C571F03" w14:textId="77777777" w:rsidR="00B50050" w:rsidRDefault="00B50050" w:rsidP="0088127C">
            <w:pPr>
              <w:pStyle w:val="OtherTableBody"/>
            </w:pPr>
          </w:p>
        </w:tc>
        <w:tc>
          <w:tcPr>
            <w:tcW w:w="600" w:type="dxa"/>
          </w:tcPr>
          <w:p w14:paraId="354DAFED" w14:textId="77777777" w:rsidR="00B50050" w:rsidRDefault="00B50050" w:rsidP="0088127C">
            <w:pPr>
              <w:pStyle w:val="OtherTableBody"/>
            </w:pPr>
            <w:r>
              <w:t>0006</w:t>
            </w:r>
          </w:p>
        </w:tc>
        <w:tc>
          <w:tcPr>
            <w:tcW w:w="2600" w:type="dxa"/>
          </w:tcPr>
          <w:p w14:paraId="0062D811" w14:textId="77777777" w:rsidR="00B50050" w:rsidRDefault="00B50050" w:rsidP="0088127C">
            <w:pPr>
              <w:pStyle w:val="OtherTableBody"/>
            </w:pPr>
          </w:p>
        </w:tc>
        <w:tc>
          <w:tcPr>
            <w:tcW w:w="1400" w:type="dxa"/>
          </w:tcPr>
          <w:p w14:paraId="6B07A3CB" w14:textId="77777777" w:rsidR="00B50050" w:rsidRDefault="00B50050" w:rsidP="0088127C">
            <w:pPr>
              <w:pStyle w:val="OtherTableBody"/>
            </w:pPr>
            <w:r>
              <w:t>ORT</w:t>
            </w:r>
          </w:p>
        </w:tc>
        <w:tc>
          <w:tcPr>
            <w:tcW w:w="4200" w:type="dxa"/>
          </w:tcPr>
          <w:p w14:paraId="1F23959D" w14:textId="77777777" w:rsidR="00B50050" w:rsidRDefault="00B50050" w:rsidP="0088127C">
            <w:pPr>
              <w:pStyle w:val="OtherTableBody"/>
            </w:pPr>
            <w:r>
              <w:t>Christian: Orthodox</w:t>
            </w:r>
          </w:p>
        </w:tc>
      </w:tr>
      <w:tr w:rsidR="00B50050" w14:paraId="656429D6" w14:textId="77777777" w:rsidTr="00195548">
        <w:tc>
          <w:tcPr>
            <w:tcW w:w="600" w:type="dxa"/>
          </w:tcPr>
          <w:p w14:paraId="3F9F0B2B" w14:textId="77777777" w:rsidR="00B50050" w:rsidRDefault="00B50050" w:rsidP="0088127C">
            <w:pPr>
              <w:pStyle w:val="OtherTableBody"/>
            </w:pPr>
          </w:p>
        </w:tc>
        <w:tc>
          <w:tcPr>
            <w:tcW w:w="600" w:type="dxa"/>
          </w:tcPr>
          <w:p w14:paraId="537C5327" w14:textId="77777777" w:rsidR="00B50050" w:rsidRDefault="00B50050" w:rsidP="0088127C">
            <w:pPr>
              <w:pStyle w:val="OtherTableBody"/>
            </w:pPr>
            <w:r>
              <w:t>0006</w:t>
            </w:r>
          </w:p>
        </w:tc>
        <w:tc>
          <w:tcPr>
            <w:tcW w:w="2600" w:type="dxa"/>
          </w:tcPr>
          <w:p w14:paraId="638ED389" w14:textId="77777777" w:rsidR="00B50050" w:rsidRDefault="00B50050" w:rsidP="0088127C">
            <w:pPr>
              <w:pStyle w:val="OtherTableBody"/>
            </w:pPr>
          </w:p>
        </w:tc>
        <w:tc>
          <w:tcPr>
            <w:tcW w:w="1400" w:type="dxa"/>
          </w:tcPr>
          <w:p w14:paraId="79561CD6" w14:textId="77777777" w:rsidR="00B50050" w:rsidRDefault="00B50050" w:rsidP="0088127C">
            <w:pPr>
              <w:pStyle w:val="OtherTableBody"/>
            </w:pPr>
            <w:r>
              <w:t>OTH</w:t>
            </w:r>
          </w:p>
        </w:tc>
        <w:tc>
          <w:tcPr>
            <w:tcW w:w="4200" w:type="dxa"/>
          </w:tcPr>
          <w:p w14:paraId="779D376C" w14:textId="77777777" w:rsidR="00B50050" w:rsidRDefault="00B50050" w:rsidP="0088127C">
            <w:pPr>
              <w:pStyle w:val="OtherTableBody"/>
            </w:pPr>
            <w:r>
              <w:t>Other</w:t>
            </w:r>
          </w:p>
        </w:tc>
      </w:tr>
      <w:tr w:rsidR="00B50050" w14:paraId="31066EDB" w14:textId="77777777" w:rsidTr="00195548">
        <w:tc>
          <w:tcPr>
            <w:tcW w:w="600" w:type="dxa"/>
          </w:tcPr>
          <w:p w14:paraId="4EA5DD78" w14:textId="77777777" w:rsidR="00B50050" w:rsidRDefault="00B50050" w:rsidP="0088127C">
            <w:pPr>
              <w:pStyle w:val="OtherTableBody"/>
            </w:pPr>
          </w:p>
        </w:tc>
        <w:tc>
          <w:tcPr>
            <w:tcW w:w="600" w:type="dxa"/>
          </w:tcPr>
          <w:p w14:paraId="4C2E1F8E" w14:textId="77777777" w:rsidR="00B50050" w:rsidRDefault="00B50050" w:rsidP="0088127C">
            <w:pPr>
              <w:pStyle w:val="OtherTableBody"/>
            </w:pPr>
            <w:r>
              <w:t>0006</w:t>
            </w:r>
          </w:p>
        </w:tc>
        <w:tc>
          <w:tcPr>
            <w:tcW w:w="2600" w:type="dxa"/>
          </w:tcPr>
          <w:p w14:paraId="207D780F" w14:textId="77777777" w:rsidR="00B50050" w:rsidRDefault="00B50050" w:rsidP="0088127C">
            <w:pPr>
              <w:pStyle w:val="OtherTableBody"/>
            </w:pPr>
          </w:p>
        </w:tc>
        <w:tc>
          <w:tcPr>
            <w:tcW w:w="1400" w:type="dxa"/>
          </w:tcPr>
          <w:p w14:paraId="08739964" w14:textId="77777777" w:rsidR="00B50050" w:rsidRDefault="00B50050" w:rsidP="0088127C">
            <w:pPr>
              <w:pStyle w:val="OtherTableBody"/>
            </w:pPr>
            <w:r>
              <w:t>PEN</w:t>
            </w:r>
          </w:p>
        </w:tc>
        <w:tc>
          <w:tcPr>
            <w:tcW w:w="4200" w:type="dxa"/>
          </w:tcPr>
          <w:p w14:paraId="55D03ECF" w14:textId="77777777" w:rsidR="00B50050" w:rsidRDefault="00B50050" w:rsidP="0088127C">
            <w:pPr>
              <w:pStyle w:val="OtherTableBody"/>
            </w:pPr>
            <w:r>
              <w:t>Christian: Pentecostal</w:t>
            </w:r>
          </w:p>
        </w:tc>
      </w:tr>
      <w:tr w:rsidR="00B50050" w14:paraId="195B5A75" w14:textId="77777777" w:rsidTr="00195548">
        <w:tc>
          <w:tcPr>
            <w:tcW w:w="600" w:type="dxa"/>
          </w:tcPr>
          <w:p w14:paraId="5ED7915D" w14:textId="77777777" w:rsidR="00B50050" w:rsidRDefault="00B50050" w:rsidP="0088127C">
            <w:pPr>
              <w:pStyle w:val="OtherTableBody"/>
            </w:pPr>
          </w:p>
        </w:tc>
        <w:tc>
          <w:tcPr>
            <w:tcW w:w="600" w:type="dxa"/>
          </w:tcPr>
          <w:p w14:paraId="0EF07368" w14:textId="77777777" w:rsidR="00B50050" w:rsidRDefault="00B50050" w:rsidP="0088127C">
            <w:pPr>
              <w:pStyle w:val="OtherTableBody"/>
            </w:pPr>
            <w:r>
              <w:t>0006</w:t>
            </w:r>
          </w:p>
        </w:tc>
        <w:tc>
          <w:tcPr>
            <w:tcW w:w="2600" w:type="dxa"/>
          </w:tcPr>
          <w:p w14:paraId="39880F5C" w14:textId="77777777" w:rsidR="00B50050" w:rsidRDefault="00B50050" w:rsidP="0088127C">
            <w:pPr>
              <w:pStyle w:val="OtherTableBody"/>
            </w:pPr>
          </w:p>
        </w:tc>
        <w:tc>
          <w:tcPr>
            <w:tcW w:w="1400" w:type="dxa"/>
          </w:tcPr>
          <w:p w14:paraId="33C20734" w14:textId="77777777" w:rsidR="00B50050" w:rsidRDefault="00B50050" w:rsidP="0088127C">
            <w:pPr>
              <w:pStyle w:val="OtherTableBody"/>
            </w:pPr>
            <w:r>
              <w:t>PRC</w:t>
            </w:r>
          </w:p>
        </w:tc>
        <w:tc>
          <w:tcPr>
            <w:tcW w:w="4200" w:type="dxa"/>
          </w:tcPr>
          <w:p w14:paraId="359B1402" w14:textId="77777777" w:rsidR="00B50050" w:rsidRDefault="00B50050" w:rsidP="0088127C">
            <w:pPr>
              <w:pStyle w:val="OtherTableBody"/>
            </w:pPr>
            <w:r>
              <w:t>Christian: Other Protestant</w:t>
            </w:r>
          </w:p>
        </w:tc>
      </w:tr>
      <w:tr w:rsidR="00B50050" w14:paraId="65844916" w14:textId="77777777" w:rsidTr="00195548">
        <w:tc>
          <w:tcPr>
            <w:tcW w:w="600" w:type="dxa"/>
          </w:tcPr>
          <w:p w14:paraId="60AA0A27" w14:textId="77777777" w:rsidR="00B50050" w:rsidRDefault="00B50050" w:rsidP="0088127C">
            <w:pPr>
              <w:pStyle w:val="OtherTableBody"/>
            </w:pPr>
          </w:p>
        </w:tc>
        <w:tc>
          <w:tcPr>
            <w:tcW w:w="600" w:type="dxa"/>
          </w:tcPr>
          <w:p w14:paraId="7654573A" w14:textId="77777777" w:rsidR="00B50050" w:rsidRDefault="00B50050" w:rsidP="0088127C">
            <w:pPr>
              <w:pStyle w:val="OtherTableBody"/>
            </w:pPr>
            <w:r>
              <w:t>0006</w:t>
            </w:r>
          </w:p>
        </w:tc>
        <w:tc>
          <w:tcPr>
            <w:tcW w:w="2600" w:type="dxa"/>
          </w:tcPr>
          <w:p w14:paraId="1CA33CD7" w14:textId="77777777" w:rsidR="00B50050" w:rsidRDefault="00B50050" w:rsidP="0088127C">
            <w:pPr>
              <w:pStyle w:val="OtherTableBody"/>
            </w:pPr>
          </w:p>
        </w:tc>
        <w:tc>
          <w:tcPr>
            <w:tcW w:w="1400" w:type="dxa"/>
          </w:tcPr>
          <w:p w14:paraId="3D61C5D1" w14:textId="77777777" w:rsidR="00B50050" w:rsidRDefault="00B50050" w:rsidP="0088127C">
            <w:pPr>
              <w:pStyle w:val="OtherTableBody"/>
            </w:pPr>
            <w:r>
              <w:t>PRE</w:t>
            </w:r>
          </w:p>
        </w:tc>
        <w:tc>
          <w:tcPr>
            <w:tcW w:w="4200" w:type="dxa"/>
          </w:tcPr>
          <w:p w14:paraId="6AEEC83A" w14:textId="77777777" w:rsidR="00B50050" w:rsidRDefault="00B50050" w:rsidP="0088127C">
            <w:pPr>
              <w:pStyle w:val="OtherTableBody"/>
            </w:pPr>
            <w:r>
              <w:t>Christian: Presbyterian</w:t>
            </w:r>
          </w:p>
        </w:tc>
      </w:tr>
      <w:tr w:rsidR="00B50050" w14:paraId="368AC1A0" w14:textId="77777777" w:rsidTr="00195548">
        <w:tc>
          <w:tcPr>
            <w:tcW w:w="600" w:type="dxa"/>
          </w:tcPr>
          <w:p w14:paraId="1EF4C01D" w14:textId="77777777" w:rsidR="00B50050" w:rsidRDefault="00B50050" w:rsidP="0088127C">
            <w:pPr>
              <w:pStyle w:val="OtherTableBody"/>
            </w:pPr>
          </w:p>
        </w:tc>
        <w:tc>
          <w:tcPr>
            <w:tcW w:w="600" w:type="dxa"/>
          </w:tcPr>
          <w:p w14:paraId="2E7ADA53" w14:textId="77777777" w:rsidR="00B50050" w:rsidRDefault="00B50050" w:rsidP="0088127C">
            <w:pPr>
              <w:pStyle w:val="OtherTableBody"/>
            </w:pPr>
            <w:r>
              <w:t>0006</w:t>
            </w:r>
          </w:p>
        </w:tc>
        <w:tc>
          <w:tcPr>
            <w:tcW w:w="2600" w:type="dxa"/>
          </w:tcPr>
          <w:p w14:paraId="3A166810" w14:textId="77777777" w:rsidR="00B50050" w:rsidRDefault="00B50050" w:rsidP="0088127C">
            <w:pPr>
              <w:pStyle w:val="OtherTableBody"/>
            </w:pPr>
          </w:p>
        </w:tc>
        <w:tc>
          <w:tcPr>
            <w:tcW w:w="1400" w:type="dxa"/>
          </w:tcPr>
          <w:p w14:paraId="08A2F35A" w14:textId="77777777" w:rsidR="00B50050" w:rsidRDefault="00B50050" w:rsidP="0088127C">
            <w:pPr>
              <w:pStyle w:val="OtherTableBody"/>
            </w:pPr>
            <w:r>
              <w:t>PRO</w:t>
            </w:r>
          </w:p>
        </w:tc>
        <w:tc>
          <w:tcPr>
            <w:tcW w:w="4200" w:type="dxa"/>
          </w:tcPr>
          <w:p w14:paraId="6E5E6662" w14:textId="77777777" w:rsidR="00B50050" w:rsidRDefault="00B50050" w:rsidP="0088127C">
            <w:pPr>
              <w:pStyle w:val="OtherTableBody"/>
            </w:pPr>
            <w:r>
              <w:t>Christian: Protestant</w:t>
            </w:r>
          </w:p>
        </w:tc>
      </w:tr>
      <w:tr w:rsidR="00B50050" w14:paraId="138BBF0E" w14:textId="77777777" w:rsidTr="00195548">
        <w:tc>
          <w:tcPr>
            <w:tcW w:w="600" w:type="dxa"/>
          </w:tcPr>
          <w:p w14:paraId="0432F311" w14:textId="77777777" w:rsidR="00B50050" w:rsidRDefault="00B50050" w:rsidP="0088127C">
            <w:pPr>
              <w:pStyle w:val="OtherTableBody"/>
            </w:pPr>
          </w:p>
        </w:tc>
        <w:tc>
          <w:tcPr>
            <w:tcW w:w="600" w:type="dxa"/>
          </w:tcPr>
          <w:p w14:paraId="31A381C8" w14:textId="77777777" w:rsidR="00B50050" w:rsidRDefault="00B50050" w:rsidP="0088127C">
            <w:pPr>
              <w:pStyle w:val="OtherTableBody"/>
            </w:pPr>
            <w:r>
              <w:t>0006</w:t>
            </w:r>
          </w:p>
        </w:tc>
        <w:tc>
          <w:tcPr>
            <w:tcW w:w="2600" w:type="dxa"/>
          </w:tcPr>
          <w:p w14:paraId="68B6AEBE" w14:textId="77777777" w:rsidR="00B50050" w:rsidRDefault="00B50050" w:rsidP="0088127C">
            <w:pPr>
              <w:pStyle w:val="OtherTableBody"/>
            </w:pPr>
          </w:p>
        </w:tc>
        <w:tc>
          <w:tcPr>
            <w:tcW w:w="1400" w:type="dxa"/>
          </w:tcPr>
          <w:p w14:paraId="435AAE1A" w14:textId="77777777" w:rsidR="00B50050" w:rsidRDefault="00B50050" w:rsidP="0088127C">
            <w:pPr>
              <w:pStyle w:val="OtherTableBody"/>
            </w:pPr>
            <w:r>
              <w:t>REC</w:t>
            </w:r>
          </w:p>
        </w:tc>
        <w:tc>
          <w:tcPr>
            <w:tcW w:w="4200" w:type="dxa"/>
          </w:tcPr>
          <w:p w14:paraId="08D5F7B0" w14:textId="77777777" w:rsidR="00B50050" w:rsidRDefault="00B50050" w:rsidP="0088127C">
            <w:pPr>
              <w:pStyle w:val="OtherTableBody"/>
            </w:pPr>
            <w:r>
              <w:t>Christian: Reformed Church</w:t>
            </w:r>
          </w:p>
        </w:tc>
      </w:tr>
      <w:tr w:rsidR="00B50050" w:rsidRPr="001D2E85" w14:paraId="51A47102" w14:textId="77777777" w:rsidTr="00195548">
        <w:tc>
          <w:tcPr>
            <w:tcW w:w="600" w:type="dxa"/>
          </w:tcPr>
          <w:p w14:paraId="732D44B0" w14:textId="77777777" w:rsidR="00B50050" w:rsidRDefault="00B50050" w:rsidP="0088127C">
            <w:pPr>
              <w:pStyle w:val="OtherTableBody"/>
            </w:pPr>
          </w:p>
        </w:tc>
        <w:tc>
          <w:tcPr>
            <w:tcW w:w="600" w:type="dxa"/>
          </w:tcPr>
          <w:p w14:paraId="2AB11484" w14:textId="77777777" w:rsidR="00B50050" w:rsidRDefault="00B50050" w:rsidP="0088127C">
            <w:pPr>
              <w:pStyle w:val="OtherTableBody"/>
            </w:pPr>
            <w:r>
              <w:t>0006</w:t>
            </w:r>
          </w:p>
        </w:tc>
        <w:tc>
          <w:tcPr>
            <w:tcW w:w="2600" w:type="dxa"/>
          </w:tcPr>
          <w:p w14:paraId="666CDA1A" w14:textId="77777777" w:rsidR="00B50050" w:rsidRDefault="00B50050" w:rsidP="0088127C">
            <w:pPr>
              <w:pStyle w:val="OtherTableBody"/>
            </w:pPr>
          </w:p>
        </w:tc>
        <w:tc>
          <w:tcPr>
            <w:tcW w:w="1400" w:type="dxa"/>
          </w:tcPr>
          <w:p w14:paraId="78F80297" w14:textId="77777777" w:rsidR="00B50050" w:rsidRDefault="00B50050" w:rsidP="0088127C">
            <w:pPr>
              <w:pStyle w:val="OtherTableBody"/>
            </w:pPr>
            <w:r>
              <w:t>REO</w:t>
            </w:r>
          </w:p>
        </w:tc>
        <w:tc>
          <w:tcPr>
            <w:tcW w:w="4200" w:type="dxa"/>
          </w:tcPr>
          <w:p w14:paraId="5D885151" w14:textId="77777777" w:rsidR="00B50050" w:rsidRDefault="00B50050" w:rsidP="0088127C">
            <w:pPr>
              <w:pStyle w:val="OtherTableBody"/>
            </w:pPr>
            <w:r>
              <w:t>Christian: Reorganized Church of Jesus Christ-LDS</w:t>
            </w:r>
          </w:p>
        </w:tc>
      </w:tr>
      <w:tr w:rsidR="00B50050" w14:paraId="65D836C9" w14:textId="77777777" w:rsidTr="00195548">
        <w:tc>
          <w:tcPr>
            <w:tcW w:w="600" w:type="dxa"/>
          </w:tcPr>
          <w:p w14:paraId="2C9038BD" w14:textId="77777777" w:rsidR="00B50050" w:rsidRDefault="00B50050" w:rsidP="0088127C">
            <w:pPr>
              <w:pStyle w:val="OtherTableBody"/>
            </w:pPr>
          </w:p>
        </w:tc>
        <w:tc>
          <w:tcPr>
            <w:tcW w:w="600" w:type="dxa"/>
          </w:tcPr>
          <w:p w14:paraId="33DD6A6D" w14:textId="77777777" w:rsidR="00B50050" w:rsidRDefault="00B50050" w:rsidP="0088127C">
            <w:pPr>
              <w:pStyle w:val="OtherTableBody"/>
            </w:pPr>
            <w:r>
              <w:t>0006</w:t>
            </w:r>
          </w:p>
        </w:tc>
        <w:tc>
          <w:tcPr>
            <w:tcW w:w="2600" w:type="dxa"/>
          </w:tcPr>
          <w:p w14:paraId="5048A12D" w14:textId="77777777" w:rsidR="00B50050" w:rsidRDefault="00B50050" w:rsidP="0088127C">
            <w:pPr>
              <w:pStyle w:val="OtherTableBody"/>
            </w:pPr>
          </w:p>
        </w:tc>
        <w:tc>
          <w:tcPr>
            <w:tcW w:w="1400" w:type="dxa"/>
          </w:tcPr>
          <w:p w14:paraId="0D5C236D" w14:textId="77777777" w:rsidR="00B50050" w:rsidRDefault="00B50050" w:rsidP="0088127C">
            <w:pPr>
              <w:pStyle w:val="OtherTableBody"/>
            </w:pPr>
            <w:r>
              <w:t>SAA</w:t>
            </w:r>
          </w:p>
        </w:tc>
        <w:tc>
          <w:tcPr>
            <w:tcW w:w="4200" w:type="dxa"/>
          </w:tcPr>
          <w:p w14:paraId="22C7CB8A" w14:textId="77777777" w:rsidR="00B50050" w:rsidRDefault="00B50050" w:rsidP="0088127C">
            <w:pPr>
              <w:pStyle w:val="OtherTableBody"/>
            </w:pPr>
            <w:r>
              <w:t>Christian: Salvation Army</w:t>
            </w:r>
          </w:p>
        </w:tc>
      </w:tr>
      <w:tr w:rsidR="00B50050" w14:paraId="49772533" w14:textId="77777777" w:rsidTr="00195548">
        <w:tc>
          <w:tcPr>
            <w:tcW w:w="600" w:type="dxa"/>
          </w:tcPr>
          <w:p w14:paraId="32BAAC10" w14:textId="77777777" w:rsidR="00B50050" w:rsidRDefault="00B50050" w:rsidP="0088127C">
            <w:pPr>
              <w:pStyle w:val="OtherTableBody"/>
            </w:pPr>
          </w:p>
        </w:tc>
        <w:tc>
          <w:tcPr>
            <w:tcW w:w="600" w:type="dxa"/>
          </w:tcPr>
          <w:p w14:paraId="3E67C2FF" w14:textId="77777777" w:rsidR="00B50050" w:rsidRDefault="00B50050" w:rsidP="0088127C">
            <w:pPr>
              <w:pStyle w:val="OtherTableBody"/>
            </w:pPr>
            <w:r>
              <w:t>0006</w:t>
            </w:r>
          </w:p>
        </w:tc>
        <w:tc>
          <w:tcPr>
            <w:tcW w:w="2600" w:type="dxa"/>
          </w:tcPr>
          <w:p w14:paraId="2DB07AAB" w14:textId="77777777" w:rsidR="00B50050" w:rsidRDefault="00B50050" w:rsidP="0088127C">
            <w:pPr>
              <w:pStyle w:val="OtherTableBody"/>
            </w:pPr>
          </w:p>
        </w:tc>
        <w:tc>
          <w:tcPr>
            <w:tcW w:w="1400" w:type="dxa"/>
          </w:tcPr>
          <w:p w14:paraId="665EB747" w14:textId="77777777" w:rsidR="00B50050" w:rsidRDefault="00B50050" w:rsidP="0088127C">
            <w:pPr>
              <w:pStyle w:val="OtherTableBody"/>
            </w:pPr>
            <w:r>
              <w:t>SEV</w:t>
            </w:r>
          </w:p>
        </w:tc>
        <w:tc>
          <w:tcPr>
            <w:tcW w:w="4200" w:type="dxa"/>
          </w:tcPr>
          <w:p w14:paraId="5AAA11BB" w14:textId="77777777" w:rsidR="00B50050" w:rsidRDefault="00B50050" w:rsidP="0088127C">
            <w:pPr>
              <w:pStyle w:val="OtherTableBody"/>
            </w:pPr>
            <w:r>
              <w:t>Christian: Seventh Day Adventist</w:t>
            </w:r>
          </w:p>
        </w:tc>
      </w:tr>
      <w:tr w:rsidR="00B50050" w14:paraId="3D6B2A36" w14:textId="77777777" w:rsidTr="00195548">
        <w:tc>
          <w:tcPr>
            <w:tcW w:w="600" w:type="dxa"/>
          </w:tcPr>
          <w:p w14:paraId="7ADAEF70" w14:textId="77777777" w:rsidR="00B50050" w:rsidRDefault="00B50050" w:rsidP="0088127C">
            <w:pPr>
              <w:pStyle w:val="OtherTableBody"/>
            </w:pPr>
          </w:p>
        </w:tc>
        <w:tc>
          <w:tcPr>
            <w:tcW w:w="600" w:type="dxa"/>
          </w:tcPr>
          <w:p w14:paraId="3C209AB1" w14:textId="77777777" w:rsidR="00B50050" w:rsidRDefault="00B50050" w:rsidP="0088127C">
            <w:pPr>
              <w:pStyle w:val="OtherTableBody"/>
            </w:pPr>
            <w:r>
              <w:t>0006</w:t>
            </w:r>
          </w:p>
        </w:tc>
        <w:tc>
          <w:tcPr>
            <w:tcW w:w="2600" w:type="dxa"/>
          </w:tcPr>
          <w:p w14:paraId="49DB4DA5" w14:textId="77777777" w:rsidR="00B50050" w:rsidRDefault="00B50050" w:rsidP="0088127C">
            <w:pPr>
              <w:pStyle w:val="OtherTableBody"/>
            </w:pPr>
          </w:p>
        </w:tc>
        <w:tc>
          <w:tcPr>
            <w:tcW w:w="1400" w:type="dxa"/>
          </w:tcPr>
          <w:p w14:paraId="7D3E8882" w14:textId="77777777" w:rsidR="00B50050" w:rsidRDefault="00B50050" w:rsidP="0088127C">
            <w:pPr>
              <w:pStyle w:val="OtherTableBody"/>
            </w:pPr>
            <w:r>
              <w:t>SHN</w:t>
            </w:r>
          </w:p>
        </w:tc>
        <w:tc>
          <w:tcPr>
            <w:tcW w:w="4200" w:type="dxa"/>
          </w:tcPr>
          <w:p w14:paraId="6307CDB3" w14:textId="77777777" w:rsidR="00B50050" w:rsidRDefault="00B50050" w:rsidP="0088127C">
            <w:pPr>
              <w:pStyle w:val="OtherTableBody"/>
            </w:pPr>
            <w:r>
              <w:t>Shintoist</w:t>
            </w:r>
          </w:p>
        </w:tc>
      </w:tr>
      <w:tr w:rsidR="00B50050" w14:paraId="3117A3E3" w14:textId="77777777" w:rsidTr="00195548">
        <w:tc>
          <w:tcPr>
            <w:tcW w:w="600" w:type="dxa"/>
          </w:tcPr>
          <w:p w14:paraId="533F3FD2" w14:textId="77777777" w:rsidR="00B50050" w:rsidRDefault="00B50050" w:rsidP="0088127C">
            <w:pPr>
              <w:pStyle w:val="OtherTableBody"/>
            </w:pPr>
          </w:p>
        </w:tc>
        <w:tc>
          <w:tcPr>
            <w:tcW w:w="600" w:type="dxa"/>
          </w:tcPr>
          <w:p w14:paraId="3C802BD6" w14:textId="77777777" w:rsidR="00B50050" w:rsidRDefault="00B50050" w:rsidP="0088127C">
            <w:pPr>
              <w:pStyle w:val="OtherTableBody"/>
            </w:pPr>
            <w:r>
              <w:t>0006</w:t>
            </w:r>
          </w:p>
        </w:tc>
        <w:tc>
          <w:tcPr>
            <w:tcW w:w="2600" w:type="dxa"/>
          </w:tcPr>
          <w:p w14:paraId="1C1E94B3" w14:textId="77777777" w:rsidR="00B50050" w:rsidRDefault="00B50050" w:rsidP="0088127C">
            <w:pPr>
              <w:pStyle w:val="OtherTableBody"/>
            </w:pPr>
          </w:p>
        </w:tc>
        <w:tc>
          <w:tcPr>
            <w:tcW w:w="1400" w:type="dxa"/>
          </w:tcPr>
          <w:p w14:paraId="5C3B5657" w14:textId="77777777" w:rsidR="00B50050" w:rsidRDefault="00B50050" w:rsidP="0088127C">
            <w:pPr>
              <w:pStyle w:val="OtherTableBody"/>
            </w:pPr>
            <w:r>
              <w:t>SIK</w:t>
            </w:r>
          </w:p>
        </w:tc>
        <w:tc>
          <w:tcPr>
            <w:tcW w:w="4200" w:type="dxa"/>
          </w:tcPr>
          <w:p w14:paraId="6B6C3419" w14:textId="77777777" w:rsidR="00B50050" w:rsidRDefault="00B50050" w:rsidP="0088127C">
            <w:pPr>
              <w:pStyle w:val="OtherTableBody"/>
            </w:pPr>
            <w:r>
              <w:t>Sikh</w:t>
            </w:r>
          </w:p>
        </w:tc>
      </w:tr>
      <w:tr w:rsidR="00B50050" w14:paraId="545F2EEC" w14:textId="77777777" w:rsidTr="00195548">
        <w:tc>
          <w:tcPr>
            <w:tcW w:w="600" w:type="dxa"/>
          </w:tcPr>
          <w:p w14:paraId="72F6F83B" w14:textId="77777777" w:rsidR="00B50050" w:rsidRDefault="00B50050" w:rsidP="0088127C">
            <w:pPr>
              <w:pStyle w:val="OtherTableBody"/>
            </w:pPr>
          </w:p>
        </w:tc>
        <w:tc>
          <w:tcPr>
            <w:tcW w:w="600" w:type="dxa"/>
          </w:tcPr>
          <w:p w14:paraId="079DD531" w14:textId="77777777" w:rsidR="00B50050" w:rsidRDefault="00B50050" w:rsidP="0088127C">
            <w:pPr>
              <w:pStyle w:val="OtherTableBody"/>
            </w:pPr>
            <w:r>
              <w:t>0006</w:t>
            </w:r>
          </w:p>
        </w:tc>
        <w:tc>
          <w:tcPr>
            <w:tcW w:w="2600" w:type="dxa"/>
          </w:tcPr>
          <w:p w14:paraId="4D085FB0" w14:textId="77777777" w:rsidR="00B50050" w:rsidRDefault="00B50050" w:rsidP="0088127C">
            <w:pPr>
              <w:pStyle w:val="OtherTableBody"/>
            </w:pPr>
          </w:p>
        </w:tc>
        <w:tc>
          <w:tcPr>
            <w:tcW w:w="1400" w:type="dxa"/>
          </w:tcPr>
          <w:p w14:paraId="554BC731" w14:textId="77777777" w:rsidR="00B50050" w:rsidRDefault="00B50050" w:rsidP="0088127C">
            <w:pPr>
              <w:pStyle w:val="OtherTableBody"/>
            </w:pPr>
            <w:r>
              <w:t>SOU</w:t>
            </w:r>
          </w:p>
        </w:tc>
        <w:tc>
          <w:tcPr>
            <w:tcW w:w="4200" w:type="dxa"/>
          </w:tcPr>
          <w:p w14:paraId="57257DFD" w14:textId="77777777" w:rsidR="00B50050" w:rsidRDefault="00B50050" w:rsidP="0088127C">
            <w:pPr>
              <w:pStyle w:val="OtherTableBody"/>
            </w:pPr>
            <w:r>
              <w:t>Christian: Southern Baptist</w:t>
            </w:r>
          </w:p>
        </w:tc>
      </w:tr>
      <w:tr w:rsidR="00B50050" w14:paraId="5CDA955D" w14:textId="77777777" w:rsidTr="00195548">
        <w:tc>
          <w:tcPr>
            <w:tcW w:w="600" w:type="dxa"/>
          </w:tcPr>
          <w:p w14:paraId="6297EFAB" w14:textId="77777777" w:rsidR="00B50050" w:rsidRDefault="00B50050" w:rsidP="0088127C">
            <w:pPr>
              <w:pStyle w:val="OtherTableBody"/>
            </w:pPr>
          </w:p>
        </w:tc>
        <w:tc>
          <w:tcPr>
            <w:tcW w:w="600" w:type="dxa"/>
          </w:tcPr>
          <w:p w14:paraId="79D26E73" w14:textId="77777777" w:rsidR="00B50050" w:rsidRDefault="00B50050" w:rsidP="0088127C">
            <w:pPr>
              <w:pStyle w:val="OtherTableBody"/>
            </w:pPr>
            <w:r>
              <w:t>0006</w:t>
            </w:r>
          </w:p>
        </w:tc>
        <w:tc>
          <w:tcPr>
            <w:tcW w:w="2600" w:type="dxa"/>
          </w:tcPr>
          <w:p w14:paraId="18E4313C" w14:textId="77777777" w:rsidR="00B50050" w:rsidRDefault="00B50050" w:rsidP="0088127C">
            <w:pPr>
              <w:pStyle w:val="OtherTableBody"/>
            </w:pPr>
          </w:p>
        </w:tc>
        <w:tc>
          <w:tcPr>
            <w:tcW w:w="1400" w:type="dxa"/>
          </w:tcPr>
          <w:p w14:paraId="05417D3A" w14:textId="77777777" w:rsidR="00B50050" w:rsidRDefault="00B50050" w:rsidP="0088127C">
            <w:pPr>
              <w:pStyle w:val="OtherTableBody"/>
            </w:pPr>
            <w:r>
              <w:t>SPI</w:t>
            </w:r>
          </w:p>
        </w:tc>
        <w:tc>
          <w:tcPr>
            <w:tcW w:w="4200" w:type="dxa"/>
          </w:tcPr>
          <w:p w14:paraId="3C6DD6EA" w14:textId="77777777" w:rsidR="00B50050" w:rsidRDefault="00B50050" w:rsidP="0088127C">
            <w:pPr>
              <w:pStyle w:val="OtherTableBody"/>
            </w:pPr>
            <w:r>
              <w:t>Spiritist</w:t>
            </w:r>
          </w:p>
        </w:tc>
      </w:tr>
      <w:tr w:rsidR="00B50050" w:rsidRPr="001D2E85" w14:paraId="0A0A8D27" w14:textId="77777777" w:rsidTr="00195548">
        <w:tc>
          <w:tcPr>
            <w:tcW w:w="600" w:type="dxa"/>
          </w:tcPr>
          <w:p w14:paraId="48A10021" w14:textId="77777777" w:rsidR="00B50050" w:rsidRDefault="00B50050" w:rsidP="0088127C">
            <w:pPr>
              <w:pStyle w:val="OtherTableBody"/>
            </w:pPr>
          </w:p>
        </w:tc>
        <w:tc>
          <w:tcPr>
            <w:tcW w:w="600" w:type="dxa"/>
          </w:tcPr>
          <w:p w14:paraId="638EC8AE" w14:textId="77777777" w:rsidR="00B50050" w:rsidRDefault="00B50050" w:rsidP="0088127C">
            <w:pPr>
              <w:pStyle w:val="OtherTableBody"/>
            </w:pPr>
            <w:r>
              <w:t>0006</w:t>
            </w:r>
          </w:p>
        </w:tc>
        <w:tc>
          <w:tcPr>
            <w:tcW w:w="2600" w:type="dxa"/>
          </w:tcPr>
          <w:p w14:paraId="77B59B1E" w14:textId="77777777" w:rsidR="00B50050" w:rsidRDefault="00B50050" w:rsidP="0088127C">
            <w:pPr>
              <w:pStyle w:val="OtherTableBody"/>
            </w:pPr>
          </w:p>
        </w:tc>
        <w:tc>
          <w:tcPr>
            <w:tcW w:w="1400" w:type="dxa"/>
          </w:tcPr>
          <w:p w14:paraId="0D0CBAEC" w14:textId="77777777" w:rsidR="00B50050" w:rsidRDefault="00B50050" w:rsidP="0088127C">
            <w:pPr>
              <w:pStyle w:val="OtherTableBody"/>
            </w:pPr>
            <w:r>
              <w:t>UCC</w:t>
            </w:r>
          </w:p>
        </w:tc>
        <w:tc>
          <w:tcPr>
            <w:tcW w:w="4200" w:type="dxa"/>
          </w:tcPr>
          <w:p w14:paraId="3C6BAE4D" w14:textId="77777777" w:rsidR="00B50050" w:rsidRDefault="00B50050" w:rsidP="0088127C">
            <w:pPr>
              <w:pStyle w:val="OtherTableBody"/>
            </w:pPr>
            <w:r>
              <w:t>Christian: United Church of Christ</w:t>
            </w:r>
          </w:p>
        </w:tc>
      </w:tr>
      <w:tr w:rsidR="00B50050" w14:paraId="2C323375" w14:textId="77777777" w:rsidTr="00195548">
        <w:tc>
          <w:tcPr>
            <w:tcW w:w="600" w:type="dxa"/>
          </w:tcPr>
          <w:p w14:paraId="51D5C817" w14:textId="77777777" w:rsidR="00B50050" w:rsidRDefault="00B50050" w:rsidP="0088127C">
            <w:pPr>
              <w:pStyle w:val="OtherTableBody"/>
            </w:pPr>
          </w:p>
        </w:tc>
        <w:tc>
          <w:tcPr>
            <w:tcW w:w="600" w:type="dxa"/>
          </w:tcPr>
          <w:p w14:paraId="1169F9AB" w14:textId="77777777" w:rsidR="00B50050" w:rsidRDefault="00B50050" w:rsidP="0088127C">
            <w:pPr>
              <w:pStyle w:val="OtherTableBody"/>
            </w:pPr>
            <w:r>
              <w:t>0006</w:t>
            </w:r>
          </w:p>
        </w:tc>
        <w:tc>
          <w:tcPr>
            <w:tcW w:w="2600" w:type="dxa"/>
          </w:tcPr>
          <w:p w14:paraId="299BCA66" w14:textId="77777777" w:rsidR="00B50050" w:rsidRDefault="00B50050" w:rsidP="0088127C">
            <w:pPr>
              <w:pStyle w:val="OtherTableBody"/>
            </w:pPr>
          </w:p>
        </w:tc>
        <w:tc>
          <w:tcPr>
            <w:tcW w:w="1400" w:type="dxa"/>
          </w:tcPr>
          <w:p w14:paraId="58B06426" w14:textId="77777777" w:rsidR="00B50050" w:rsidRDefault="00B50050" w:rsidP="0088127C">
            <w:pPr>
              <w:pStyle w:val="OtherTableBody"/>
            </w:pPr>
            <w:r>
              <w:t>UMD</w:t>
            </w:r>
          </w:p>
        </w:tc>
        <w:tc>
          <w:tcPr>
            <w:tcW w:w="4200" w:type="dxa"/>
          </w:tcPr>
          <w:p w14:paraId="01FEEF62" w14:textId="77777777" w:rsidR="00B50050" w:rsidRDefault="00B50050" w:rsidP="0088127C">
            <w:pPr>
              <w:pStyle w:val="OtherTableBody"/>
            </w:pPr>
            <w:r>
              <w:t>Christian: United Methodist</w:t>
            </w:r>
          </w:p>
        </w:tc>
      </w:tr>
      <w:tr w:rsidR="00B50050" w14:paraId="701D7104" w14:textId="77777777" w:rsidTr="00195548">
        <w:tc>
          <w:tcPr>
            <w:tcW w:w="600" w:type="dxa"/>
          </w:tcPr>
          <w:p w14:paraId="1CECD378" w14:textId="77777777" w:rsidR="00B50050" w:rsidRDefault="00B50050" w:rsidP="0088127C">
            <w:pPr>
              <w:pStyle w:val="OtherTableBody"/>
            </w:pPr>
          </w:p>
        </w:tc>
        <w:tc>
          <w:tcPr>
            <w:tcW w:w="600" w:type="dxa"/>
          </w:tcPr>
          <w:p w14:paraId="44796368" w14:textId="77777777" w:rsidR="00B50050" w:rsidRDefault="00B50050" w:rsidP="0088127C">
            <w:pPr>
              <w:pStyle w:val="OtherTableBody"/>
            </w:pPr>
            <w:r>
              <w:t>0006</w:t>
            </w:r>
          </w:p>
        </w:tc>
        <w:tc>
          <w:tcPr>
            <w:tcW w:w="2600" w:type="dxa"/>
          </w:tcPr>
          <w:p w14:paraId="7FE76B30" w14:textId="77777777" w:rsidR="00B50050" w:rsidRDefault="00B50050" w:rsidP="0088127C">
            <w:pPr>
              <w:pStyle w:val="OtherTableBody"/>
            </w:pPr>
          </w:p>
        </w:tc>
        <w:tc>
          <w:tcPr>
            <w:tcW w:w="1400" w:type="dxa"/>
          </w:tcPr>
          <w:p w14:paraId="6C080B8B" w14:textId="77777777" w:rsidR="00B50050" w:rsidRDefault="00B50050" w:rsidP="0088127C">
            <w:pPr>
              <w:pStyle w:val="OtherTableBody"/>
            </w:pPr>
            <w:r>
              <w:t>UNI</w:t>
            </w:r>
          </w:p>
        </w:tc>
        <w:tc>
          <w:tcPr>
            <w:tcW w:w="4200" w:type="dxa"/>
          </w:tcPr>
          <w:p w14:paraId="0BAFBE1F" w14:textId="77777777" w:rsidR="00B50050" w:rsidRDefault="00B50050" w:rsidP="0088127C">
            <w:pPr>
              <w:pStyle w:val="OtherTableBody"/>
            </w:pPr>
            <w:r>
              <w:t>Christian: Unitarian</w:t>
            </w:r>
          </w:p>
        </w:tc>
      </w:tr>
      <w:tr w:rsidR="00B50050" w14:paraId="2CE4AD21" w14:textId="77777777" w:rsidTr="00195548">
        <w:tc>
          <w:tcPr>
            <w:tcW w:w="600" w:type="dxa"/>
          </w:tcPr>
          <w:p w14:paraId="3485AAC7" w14:textId="77777777" w:rsidR="00B50050" w:rsidRDefault="00B50050" w:rsidP="0088127C">
            <w:pPr>
              <w:pStyle w:val="OtherTableBody"/>
            </w:pPr>
          </w:p>
        </w:tc>
        <w:tc>
          <w:tcPr>
            <w:tcW w:w="600" w:type="dxa"/>
          </w:tcPr>
          <w:p w14:paraId="06F565BE" w14:textId="77777777" w:rsidR="00B50050" w:rsidRDefault="00B50050" w:rsidP="0088127C">
            <w:pPr>
              <w:pStyle w:val="OtherTableBody"/>
            </w:pPr>
            <w:r>
              <w:t>0006</w:t>
            </w:r>
          </w:p>
        </w:tc>
        <w:tc>
          <w:tcPr>
            <w:tcW w:w="2600" w:type="dxa"/>
          </w:tcPr>
          <w:p w14:paraId="0F4CEE83" w14:textId="77777777" w:rsidR="00B50050" w:rsidRDefault="00B50050" w:rsidP="0088127C">
            <w:pPr>
              <w:pStyle w:val="OtherTableBody"/>
            </w:pPr>
          </w:p>
        </w:tc>
        <w:tc>
          <w:tcPr>
            <w:tcW w:w="1400" w:type="dxa"/>
          </w:tcPr>
          <w:p w14:paraId="1566CBD1" w14:textId="77777777" w:rsidR="00B50050" w:rsidRDefault="00B50050" w:rsidP="0088127C">
            <w:pPr>
              <w:pStyle w:val="OtherTableBody"/>
            </w:pPr>
            <w:r>
              <w:t>UNU</w:t>
            </w:r>
          </w:p>
        </w:tc>
        <w:tc>
          <w:tcPr>
            <w:tcW w:w="4200" w:type="dxa"/>
          </w:tcPr>
          <w:p w14:paraId="23A5DB8E" w14:textId="77777777" w:rsidR="00B50050" w:rsidRDefault="00B50050" w:rsidP="0088127C">
            <w:pPr>
              <w:pStyle w:val="OtherTableBody"/>
            </w:pPr>
            <w:r>
              <w:t>Christian: Unitarian Universalist</w:t>
            </w:r>
          </w:p>
        </w:tc>
      </w:tr>
      <w:tr w:rsidR="00B50050" w14:paraId="3A90CC18" w14:textId="77777777" w:rsidTr="00195548">
        <w:tc>
          <w:tcPr>
            <w:tcW w:w="600" w:type="dxa"/>
          </w:tcPr>
          <w:p w14:paraId="5BD29CF5" w14:textId="77777777" w:rsidR="00B50050" w:rsidRDefault="00B50050" w:rsidP="0088127C">
            <w:pPr>
              <w:pStyle w:val="OtherTableBody"/>
            </w:pPr>
          </w:p>
        </w:tc>
        <w:tc>
          <w:tcPr>
            <w:tcW w:w="600" w:type="dxa"/>
          </w:tcPr>
          <w:p w14:paraId="39DC5844" w14:textId="77777777" w:rsidR="00B50050" w:rsidRDefault="00B50050" w:rsidP="0088127C">
            <w:pPr>
              <w:pStyle w:val="OtherTableBody"/>
            </w:pPr>
            <w:r>
              <w:t>0006</w:t>
            </w:r>
          </w:p>
        </w:tc>
        <w:tc>
          <w:tcPr>
            <w:tcW w:w="2600" w:type="dxa"/>
          </w:tcPr>
          <w:p w14:paraId="55330CCE" w14:textId="77777777" w:rsidR="00B50050" w:rsidRDefault="00B50050" w:rsidP="0088127C">
            <w:pPr>
              <w:pStyle w:val="OtherTableBody"/>
            </w:pPr>
          </w:p>
        </w:tc>
        <w:tc>
          <w:tcPr>
            <w:tcW w:w="1400" w:type="dxa"/>
          </w:tcPr>
          <w:p w14:paraId="227F2E74" w14:textId="77777777" w:rsidR="00B50050" w:rsidRDefault="00B50050" w:rsidP="0088127C">
            <w:pPr>
              <w:pStyle w:val="OtherTableBody"/>
            </w:pPr>
            <w:r>
              <w:t>VAR</w:t>
            </w:r>
          </w:p>
        </w:tc>
        <w:tc>
          <w:tcPr>
            <w:tcW w:w="4200" w:type="dxa"/>
          </w:tcPr>
          <w:p w14:paraId="0425D609" w14:textId="77777777" w:rsidR="00B50050" w:rsidRDefault="00B50050" w:rsidP="0088127C">
            <w:pPr>
              <w:pStyle w:val="OtherTableBody"/>
            </w:pPr>
            <w:r>
              <w:t>Unknown</w:t>
            </w:r>
          </w:p>
        </w:tc>
      </w:tr>
      <w:tr w:rsidR="00B50050" w14:paraId="15EF5B76" w14:textId="77777777" w:rsidTr="00195548">
        <w:tc>
          <w:tcPr>
            <w:tcW w:w="600" w:type="dxa"/>
          </w:tcPr>
          <w:p w14:paraId="5FF290BB" w14:textId="77777777" w:rsidR="00B50050" w:rsidRDefault="00B50050" w:rsidP="0088127C">
            <w:pPr>
              <w:pStyle w:val="OtherTableBody"/>
            </w:pPr>
          </w:p>
        </w:tc>
        <w:tc>
          <w:tcPr>
            <w:tcW w:w="600" w:type="dxa"/>
          </w:tcPr>
          <w:p w14:paraId="77A731DE" w14:textId="77777777" w:rsidR="00B50050" w:rsidRDefault="00B50050" w:rsidP="0088127C">
            <w:pPr>
              <w:pStyle w:val="OtherTableBody"/>
            </w:pPr>
            <w:r>
              <w:t>0006</w:t>
            </w:r>
          </w:p>
        </w:tc>
        <w:tc>
          <w:tcPr>
            <w:tcW w:w="2600" w:type="dxa"/>
          </w:tcPr>
          <w:p w14:paraId="64310CFB" w14:textId="77777777" w:rsidR="00B50050" w:rsidRDefault="00B50050" w:rsidP="0088127C">
            <w:pPr>
              <w:pStyle w:val="OtherTableBody"/>
            </w:pPr>
          </w:p>
        </w:tc>
        <w:tc>
          <w:tcPr>
            <w:tcW w:w="1400" w:type="dxa"/>
          </w:tcPr>
          <w:p w14:paraId="48CBD26C" w14:textId="77777777" w:rsidR="00B50050" w:rsidRDefault="00B50050" w:rsidP="0088127C">
            <w:pPr>
              <w:pStyle w:val="OtherTableBody"/>
            </w:pPr>
            <w:r>
              <w:t>WES</w:t>
            </w:r>
          </w:p>
        </w:tc>
        <w:tc>
          <w:tcPr>
            <w:tcW w:w="4200" w:type="dxa"/>
          </w:tcPr>
          <w:p w14:paraId="4E545FE3" w14:textId="77777777" w:rsidR="00B50050" w:rsidRDefault="00B50050" w:rsidP="0088127C">
            <w:pPr>
              <w:pStyle w:val="OtherTableBody"/>
            </w:pPr>
            <w:r>
              <w:t>Christian: Wesleyan</w:t>
            </w:r>
          </w:p>
        </w:tc>
      </w:tr>
      <w:tr w:rsidR="00B50050" w14:paraId="04765CD2" w14:textId="77777777" w:rsidTr="00195548">
        <w:tc>
          <w:tcPr>
            <w:tcW w:w="600" w:type="dxa"/>
          </w:tcPr>
          <w:p w14:paraId="1A948919" w14:textId="77777777" w:rsidR="00B50050" w:rsidRDefault="00B50050" w:rsidP="0088127C">
            <w:pPr>
              <w:pStyle w:val="OtherTableBody"/>
            </w:pPr>
          </w:p>
        </w:tc>
        <w:tc>
          <w:tcPr>
            <w:tcW w:w="600" w:type="dxa"/>
          </w:tcPr>
          <w:p w14:paraId="4F5C45A5" w14:textId="77777777" w:rsidR="00B50050" w:rsidRDefault="00B50050" w:rsidP="0088127C">
            <w:pPr>
              <w:pStyle w:val="OtherTableBody"/>
            </w:pPr>
            <w:r>
              <w:t>0006</w:t>
            </w:r>
          </w:p>
        </w:tc>
        <w:tc>
          <w:tcPr>
            <w:tcW w:w="2600" w:type="dxa"/>
          </w:tcPr>
          <w:p w14:paraId="21E8A24F" w14:textId="77777777" w:rsidR="00B50050" w:rsidRDefault="00B50050" w:rsidP="0088127C">
            <w:pPr>
              <w:pStyle w:val="OtherTableBody"/>
            </w:pPr>
          </w:p>
        </w:tc>
        <w:tc>
          <w:tcPr>
            <w:tcW w:w="1400" w:type="dxa"/>
          </w:tcPr>
          <w:p w14:paraId="74A78298" w14:textId="77777777" w:rsidR="00B50050" w:rsidRDefault="00B50050" w:rsidP="0088127C">
            <w:pPr>
              <w:pStyle w:val="OtherTableBody"/>
            </w:pPr>
            <w:r>
              <w:t>WMC</w:t>
            </w:r>
          </w:p>
        </w:tc>
        <w:tc>
          <w:tcPr>
            <w:tcW w:w="4200" w:type="dxa"/>
          </w:tcPr>
          <w:p w14:paraId="5949EF83" w14:textId="77777777" w:rsidR="00B50050" w:rsidRDefault="00B50050" w:rsidP="0088127C">
            <w:pPr>
              <w:pStyle w:val="OtherTableBody"/>
            </w:pPr>
            <w:r>
              <w:t>Christian: Wesleyan Methodist</w:t>
            </w:r>
          </w:p>
        </w:tc>
      </w:tr>
      <w:tr w:rsidR="00B50050" w14:paraId="71D02EA4" w14:textId="77777777" w:rsidTr="00195548">
        <w:tc>
          <w:tcPr>
            <w:tcW w:w="600" w:type="dxa"/>
          </w:tcPr>
          <w:p w14:paraId="4BD38ACD" w14:textId="77777777" w:rsidR="00B50050" w:rsidRDefault="00B50050" w:rsidP="0088127C">
            <w:pPr>
              <w:pStyle w:val="OtherTableBody"/>
            </w:pPr>
            <w:r>
              <w:t>User</w:t>
            </w:r>
          </w:p>
        </w:tc>
        <w:tc>
          <w:tcPr>
            <w:tcW w:w="600" w:type="dxa"/>
          </w:tcPr>
          <w:p w14:paraId="0D80C240" w14:textId="77777777" w:rsidR="00B50050" w:rsidRDefault="00B50050" w:rsidP="0088127C">
            <w:pPr>
              <w:pStyle w:val="OtherTableBody"/>
            </w:pPr>
          </w:p>
        </w:tc>
        <w:tc>
          <w:tcPr>
            <w:tcW w:w="2600" w:type="dxa"/>
          </w:tcPr>
          <w:p w14:paraId="1FA8DAAF" w14:textId="77777777" w:rsidR="00B50050" w:rsidRDefault="00B50050" w:rsidP="0088127C">
            <w:pPr>
              <w:pStyle w:val="OtherTableBody"/>
            </w:pPr>
            <w:r>
              <w:t>Admission Type</w:t>
            </w:r>
          </w:p>
        </w:tc>
        <w:tc>
          <w:tcPr>
            <w:tcW w:w="1400" w:type="dxa"/>
          </w:tcPr>
          <w:p w14:paraId="2BDA1F5A" w14:textId="77777777" w:rsidR="00B50050" w:rsidRDefault="00B50050" w:rsidP="0088127C">
            <w:pPr>
              <w:pStyle w:val="OtherTableBody"/>
            </w:pPr>
          </w:p>
        </w:tc>
        <w:tc>
          <w:tcPr>
            <w:tcW w:w="4200" w:type="dxa"/>
          </w:tcPr>
          <w:p w14:paraId="69F186E0" w14:textId="77777777" w:rsidR="00B50050" w:rsidRDefault="00B50050" w:rsidP="0088127C">
            <w:pPr>
              <w:pStyle w:val="OtherTableBody"/>
            </w:pPr>
          </w:p>
        </w:tc>
      </w:tr>
      <w:tr w:rsidR="00B50050" w14:paraId="4C63DACA" w14:textId="77777777" w:rsidTr="00195548">
        <w:tc>
          <w:tcPr>
            <w:tcW w:w="600" w:type="dxa"/>
          </w:tcPr>
          <w:p w14:paraId="5A9A3FAA" w14:textId="77777777" w:rsidR="00B50050" w:rsidRDefault="00B50050" w:rsidP="0088127C">
            <w:pPr>
              <w:pStyle w:val="OtherTableBody"/>
            </w:pPr>
          </w:p>
        </w:tc>
        <w:tc>
          <w:tcPr>
            <w:tcW w:w="600" w:type="dxa"/>
          </w:tcPr>
          <w:p w14:paraId="6A8940C9" w14:textId="77777777" w:rsidR="00B50050" w:rsidRDefault="00B50050" w:rsidP="0088127C">
            <w:pPr>
              <w:pStyle w:val="OtherTableBody"/>
            </w:pPr>
            <w:r>
              <w:t>0007</w:t>
            </w:r>
          </w:p>
        </w:tc>
        <w:tc>
          <w:tcPr>
            <w:tcW w:w="2600" w:type="dxa"/>
          </w:tcPr>
          <w:p w14:paraId="2E874BAB" w14:textId="77777777" w:rsidR="00B50050" w:rsidRDefault="00B50050" w:rsidP="0088127C">
            <w:pPr>
              <w:pStyle w:val="OtherTableBody"/>
            </w:pPr>
          </w:p>
        </w:tc>
        <w:tc>
          <w:tcPr>
            <w:tcW w:w="1400" w:type="dxa"/>
          </w:tcPr>
          <w:p w14:paraId="176EA123" w14:textId="77777777" w:rsidR="00B50050" w:rsidRDefault="00B50050" w:rsidP="0088127C">
            <w:pPr>
              <w:pStyle w:val="OtherTableBody"/>
            </w:pPr>
            <w:r>
              <w:t>A</w:t>
            </w:r>
          </w:p>
        </w:tc>
        <w:tc>
          <w:tcPr>
            <w:tcW w:w="4200" w:type="dxa"/>
          </w:tcPr>
          <w:p w14:paraId="0A28702B" w14:textId="77777777" w:rsidR="00B50050" w:rsidRDefault="00B50050" w:rsidP="0088127C">
            <w:pPr>
              <w:pStyle w:val="OtherTableBody"/>
            </w:pPr>
            <w:r>
              <w:t>Accident</w:t>
            </w:r>
          </w:p>
        </w:tc>
      </w:tr>
      <w:tr w:rsidR="00B50050" w14:paraId="6ADD336C" w14:textId="77777777" w:rsidTr="00195548">
        <w:tc>
          <w:tcPr>
            <w:tcW w:w="600" w:type="dxa"/>
          </w:tcPr>
          <w:p w14:paraId="2DCD67ED" w14:textId="77777777" w:rsidR="00B50050" w:rsidRDefault="00B50050" w:rsidP="0088127C">
            <w:pPr>
              <w:pStyle w:val="OtherTableBody"/>
            </w:pPr>
          </w:p>
        </w:tc>
        <w:tc>
          <w:tcPr>
            <w:tcW w:w="600" w:type="dxa"/>
          </w:tcPr>
          <w:p w14:paraId="3C18C232" w14:textId="77777777" w:rsidR="00B50050" w:rsidRDefault="00B50050" w:rsidP="0088127C">
            <w:pPr>
              <w:pStyle w:val="OtherTableBody"/>
            </w:pPr>
            <w:r>
              <w:t>0007</w:t>
            </w:r>
          </w:p>
        </w:tc>
        <w:tc>
          <w:tcPr>
            <w:tcW w:w="2600" w:type="dxa"/>
          </w:tcPr>
          <w:p w14:paraId="1CDEBC80" w14:textId="77777777" w:rsidR="00B50050" w:rsidRDefault="00B50050" w:rsidP="0088127C">
            <w:pPr>
              <w:pStyle w:val="OtherTableBody"/>
            </w:pPr>
          </w:p>
        </w:tc>
        <w:tc>
          <w:tcPr>
            <w:tcW w:w="1400" w:type="dxa"/>
          </w:tcPr>
          <w:p w14:paraId="27F24727" w14:textId="77777777" w:rsidR="00B50050" w:rsidRDefault="00B50050" w:rsidP="0088127C">
            <w:pPr>
              <w:pStyle w:val="OtherTableBody"/>
            </w:pPr>
            <w:r>
              <w:t>C</w:t>
            </w:r>
          </w:p>
        </w:tc>
        <w:tc>
          <w:tcPr>
            <w:tcW w:w="4200" w:type="dxa"/>
          </w:tcPr>
          <w:p w14:paraId="14A0760B" w14:textId="77777777" w:rsidR="00B50050" w:rsidRDefault="00B50050" w:rsidP="0088127C">
            <w:pPr>
              <w:pStyle w:val="OtherTableBody"/>
            </w:pPr>
            <w:r>
              <w:t>Elective</w:t>
            </w:r>
          </w:p>
        </w:tc>
      </w:tr>
      <w:tr w:rsidR="00B50050" w14:paraId="1FFF1AAB" w14:textId="77777777" w:rsidTr="00195548">
        <w:tc>
          <w:tcPr>
            <w:tcW w:w="600" w:type="dxa"/>
          </w:tcPr>
          <w:p w14:paraId="430AB59D" w14:textId="77777777" w:rsidR="00B50050" w:rsidRDefault="00B50050" w:rsidP="0088127C">
            <w:pPr>
              <w:pStyle w:val="OtherTableBody"/>
            </w:pPr>
          </w:p>
        </w:tc>
        <w:tc>
          <w:tcPr>
            <w:tcW w:w="600" w:type="dxa"/>
          </w:tcPr>
          <w:p w14:paraId="0CE619C9" w14:textId="77777777" w:rsidR="00B50050" w:rsidRDefault="00B50050" w:rsidP="0088127C">
            <w:pPr>
              <w:pStyle w:val="OtherTableBody"/>
            </w:pPr>
            <w:r>
              <w:t>0007</w:t>
            </w:r>
          </w:p>
        </w:tc>
        <w:tc>
          <w:tcPr>
            <w:tcW w:w="2600" w:type="dxa"/>
          </w:tcPr>
          <w:p w14:paraId="7277EE03" w14:textId="77777777" w:rsidR="00B50050" w:rsidRDefault="00B50050" w:rsidP="0088127C">
            <w:pPr>
              <w:pStyle w:val="OtherTableBody"/>
            </w:pPr>
          </w:p>
        </w:tc>
        <w:tc>
          <w:tcPr>
            <w:tcW w:w="1400" w:type="dxa"/>
          </w:tcPr>
          <w:p w14:paraId="7DF2D98E" w14:textId="77777777" w:rsidR="00B50050" w:rsidRDefault="00B50050" w:rsidP="0088127C">
            <w:pPr>
              <w:pStyle w:val="OtherTableBody"/>
            </w:pPr>
            <w:r>
              <w:t>E</w:t>
            </w:r>
          </w:p>
        </w:tc>
        <w:tc>
          <w:tcPr>
            <w:tcW w:w="4200" w:type="dxa"/>
          </w:tcPr>
          <w:p w14:paraId="68910F26" w14:textId="77777777" w:rsidR="00B50050" w:rsidRDefault="00B50050" w:rsidP="0088127C">
            <w:pPr>
              <w:pStyle w:val="OtherTableBody"/>
            </w:pPr>
            <w:r>
              <w:t>Emergency</w:t>
            </w:r>
          </w:p>
        </w:tc>
      </w:tr>
      <w:tr w:rsidR="00B50050" w14:paraId="12A9B021" w14:textId="77777777" w:rsidTr="00195548">
        <w:tc>
          <w:tcPr>
            <w:tcW w:w="600" w:type="dxa"/>
          </w:tcPr>
          <w:p w14:paraId="18AEE140" w14:textId="77777777" w:rsidR="00B50050" w:rsidRDefault="00B50050" w:rsidP="0088127C">
            <w:pPr>
              <w:pStyle w:val="OtherTableBody"/>
            </w:pPr>
          </w:p>
        </w:tc>
        <w:tc>
          <w:tcPr>
            <w:tcW w:w="600" w:type="dxa"/>
          </w:tcPr>
          <w:p w14:paraId="08040089" w14:textId="77777777" w:rsidR="00B50050" w:rsidRDefault="00B50050" w:rsidP="0088127C">
            <w:pPr>
              <w:pStyle w:val="OtherTableBody"/>
            </w:pPr>
            <w:r>
              <w:t>0007</w:t>
            </w:r>
          </w:p>
        </w:tc>
        <w:tc>
          <w:tcPr>
            <w:tcW w:w="2600" w:type="dxa"/>
          </w:tcPr>
          <w:p w14:paraId="1C9548A9" w14:textId="77777777" w:rsidR="00B50050" w:rsidRDefault="00B50050" w:rsidP="0088127C">
            <w:pPr>
              <w:pStyle w:val="OtherTableBody"/>
            </w:pPr>
          </w:p>
        </w:tc>
        <w:tc>
          <w:tcPr>
            <w:tcW w:w="1400" w:type="dxa"/>
          </w:tcPr>
          <w:p w14:paraId="26113A69" w14:textId="77777777" w:rsidR="00B50050" w:rsidRDefault="00B50050" w:rsidP="0088127C">
            <w:pPr>
              <w:pStyle w:val="OtherTableBody"/>
            </w:pPr>
            <w:r>
              <w:t>L</w:t>
            </w:r>
          </w:p>
        </w:tc>
        <w:tc>
          <w:tcPr>
            <w:tcW w:w="4200" w:type="dxa"/>
          </w:tcPr>
          <w:p w14:paraId="7DFA9EC4" w14:textId="77777777" w:rsidR="00B50050" w:rsidRDefault="00B50050" w:rsidP="0088127C">
            <w:pPr>
              <w:pStyle w:val="OtherTableBody"/>
            </w:pPr>
            <w:r>
              <w:t>Labor and Delivery</w:t>
            </w:r>
          </w:p>
        </w:tc>
      </w:tr>
      <w:tr w:rsidR="00B50050" w:rsidRPr="001D2E85" w14:paraId="1B34E685" w14:textId="77777777" w:rsidTr="00195548">
        <w:tc>
          <w:tcPr>
            <w:tcW w:w="600" w:type="dxa"/>
          </w:tcPr>
          <w:p w14:paraId="12D69D42" w14:textId="77777777" w:rsidR="00B50050" w:rsidRDefault="00B50050" w:rsidP="0088127C">
            <w:pPr>
              <w:pStyle w:val="OtherTableBody"/>
            </w:pPr>
          </w:p>
        </w:tc>
        <w:tc>
          <w:tcPr>
            <w:tcW w:w="600" w:type="dxa"/>
          </w:tcPr>
          <w:p w14:paraId="4E5BBA74" w14:textId="77777777" w:rsidR="00B50050" w:rsidRDefault="00B50050" w:rsidP="0088127C">
            <w:pPr>
              <w:pStyle w:val="OtherTableBody"/>
            </w:pPr>
            <w:r>
              <w:t>0007</w:t>
            </w:r>
          </w:p>
        </w:tc>
        <w:tc>
          <w:tcPr>
            <w:tcW w:w="2600" w:type="dxa"/>
          </w:tcPr>
          <w:p w14:paraId="300CC6F0" w14:textId="77777777" w:rsidR="00B50050" w:rsidRDefault="00B50050" w:rsidP="0088127C">
            <w:pPr>
              <w:pStyle w:val="OtherTableBody"/>
            </w:pPr>
          </w:p>
        </w:tc>
        <w:tc>
          <w:tcPr>
            <w:tcW w:w="1400" w:type="dxa"/>
          </w:tcPr>
          <w:p w14:paraId="7538B402" w14:textId="77777777" w:rsidR="00B50050" w:rsidRDefault="00B50050" w:rsidP="0088127C">
            <w:pPr>
              <w:pStyle w:val="OtherTableBody"/>
            </w:pPr>
            <w:r>
              <w:t>N</w:t>
            </w:r>
          </w:p>
        </w:tc>
        <w:tc>
          <w:tcPr>
            <w:tcW w:w="4200" w:type="dxa"/>
          </w:tcPr>
          <w:p w14:paraId="1B5EB43A" w14:textId="77777777" w:rsidR="00B50050" w:rsidRDefault="00B50050" w:rsidP="0088127C">
            <w:pPr>
              <w:pStyle w:val="OtherTableBody"/>
            </w:pPr>
            <w:r>
              <w:t>Newborn (Birth in healthcare facility)</w:t>
            </w:r>
          </w:p>
        </w:tc>
      </w:tr>
      <w:tr w:rsidR="00B50050" w14:paraId="48149BB3" w14:textId="77777777" w:rsidTr="00195548">
        <w:tc>
          <w:tcPr>
            <w:tcW w:w="600" w:type="dxa"/>
          </w:tcPr>
          <w:p w14:paraId="577C40CD" w14:textId="77777777" w:rsidR="00B50050" w:rsidRDefault="00B50050" w:rsidP="0088127C">
            <w:pPr>
              <w:pStyle w:val="OtherTableBody"/>
            </w:pPr>
          </w:p>
        </w:tc>
        <w:tc>
          <w:tcPr>
            <w:tcW w:w="600" w:type="dxa"/>
          </w:tcPr>
          <w:p w14:paraId="54CED30F" w14:textId="77777777" w:rsidR="00B50050" w:rsidRDefault="00B50050" w:rsidP="0088127C">
            <w:pPr>
              <w:pStyle w:val="OtherTableBody"/>
            </w:pPr>
            <w:r>
              <w:t>0007</w:t>
            </w:r>
          </w:p>
        </w:tc>
        <w:tc>
          <w:tcPr>
            <w:tcW w:w="2600" w:type="dxa"/>
          </w:tcPr>
          <w:p w14:paraId="1D83D772" w14:textId="77777777" w:rsidR="00B50050" w:rsidRDefault="00B50050" w:rsidP="0088127C">
            <w:pPr>
              <w:pStyle w:val="OtherTableBody"/>
            </w:pPr>
          </w:p>
        </w:tc>
        <w:tc>
          <w:tcPr>
            <w:tcW w:w="1400" w:type="dxa"/>
          </w:tcPr>
          <w:p w14:paraId="65ECE097" w14:textId="77777777" w:rsidR="00B50050" w:rsidRDefault="00B50050" w:rsidP="0088127C">
            <w:pPr>
              <w:pStyle w:val="OtherTableBody"/>
            </w:pPr>
            <w:r>
              <w:t>R</w:t>
            </w:r>
          </w:p>
        </w:tc>
        <w:tc>
          <w:tcPr>
            <w:tcW w:w="4200" w:type="dxa"/>
          </w:tcPr>
          <w:p w14:paraId="4B70F931" w14:textId="77777777" w:rsidR="00B50050" w:rsidRDefault="00B50050" w:rsidP="0088127C">
            <w:pPr>
              <w:pStyle w:val="OtherTableBody"/>
            </w:pPr>
            <w:r>
              <w:t>Routine</w:t>
            </w:r>
          </w:p>
        </w:tc>
      </w:tr>
      <w:tr w:rsidR="00B50050" w14:paraId="0E9AF7B7" w14:textId="77777777" w:rsidTr="00195548">
        <w:tc>
          <w:tcPr>
            <w:tcW w:w="600" w:type="dxa"/>
          </w:tcPr>
          <w:p w14:paraId="59A60621" w14:textId="77777777" w:rsidR="00B50050" w:rsidRDefault="00B50050" w:rsidP="0088127C">
            <w:pPr>
              <w:pStyle w:val="OtherTableBody"/>
            </w:pPr>
          </w:p>
        </w:tc>
        <w:tc>
          <w:tcPr>
            <w:tcW w:w="600" w:type="dxa"/>
          </w:tcPr>
          <w:p w14:paraId="5146139A" w14:textId="77777777" w:rsidR="00B50050" w:rsidRDefault="00B50050" w:rsidP="0088127C">
            <w:pPr>
              <w:pStyle w:val="OtherTableBody"/>
            </w:pPr>
            <w:r>
              <w:t>0007</w:t>
            </w:r>
          </w:p>
        </w:tc>
        <w:tc>
          <w:tcPr>
            <w:tcW w:w="2600" w:type="dxa"/>
          </w:tcPr>
          <w:p w14:paraId="086ADF34" w14:textId="77777777" w:rsidR="00B50050" w:rsidRDefault="00B50050" w:rsidP="0088127C">
            <w:pPr>
              <w:pStyle w:val="OtherTableBody"/>
            </w:pPr>
          </w:p>
        </w:tc>
        <w:tc>
          <w:tcPr>
            <w:tcW w:w="1400" w:type="dxa"/>
          </w:tcPr>
          <w:p w14:paraId="070182B8" w14:textId="77777777" w:rsidR="00B50050" w:rsidRDefault="00B50050" w:rsidP="0088127C">
            <w:pPr>
              <w:pStyle w:val="OtherTableBody"/>
            </w:pPr>
            <w:r>
              <w:t>U</w:t>
            </w:r>
          </w:p>
        </w:tc>
        <w:tc>
          <w:tcPr>
            <w:tcW w:w="4200" w:type="dxa"/>
          </w:tcPr>
          <w:p w14:paraId="6000827E" w14:textId="77777777" w:rsidR="00B50050" w:rsidRDefault="00B50050" w:rsidP="0088127C">
            <w:pPr>
              <w:pStyle w:val="OtherTableBody"/>
            </w:pPr>
            <w:r>
              <w:t>Urgent</w:t>
            </w:r>
          </w:p>
        </w:tc>
      </w:tr>
      <w:tr w:rsidR="00B50050" w14:paraId="2D5A98E7" w14:textId="77777777" w:rsidTr="00195548">
        <w:tc>
          <w:tcPr>
            <w:tcW w:w="600" w:type="dxa"/>
          </w:tcPr>
          <w:p w14:paraId="6A1DD615" w14:textId="77777777" w:rsidR="00B50050" w:rsidRDefault="00B50050" w:rsidP="0088127C">
            <w:pPr>
              <w:pStyle w:val="OtherTableBody"/>
            </w:pPr>
            <w:r>
              <w:t>HL7</w:t>
            </w:r>
          </w:p>
        </w:tc>
        <w:tc>
          <w:tcPr>
            <w:tcW w:w="600" w:type="dxa"/>
          </w:tcPr>
          <w:p w14:paraId="15AAE316" w14:textId="77777777" w:rsidR="00B50050" w:rsidRDefault="00B50050" w:rsidP="0088127C">
            <w:pPr>
              <w:pStyle w:val="OtherTableBody"/>
            </w:pPr>
          </w:p>
        </w:tc>
        <w:tc>
          <w:tcPr>
            <w:tcW w:w="2600" w:type="dxa"/>
          </w:tcPr>
          <w:p w14:paraId="57D67558" w14:textId="77777777" w:rsidR="00B50050" w:rsidRDefault="00B50050" w:rsidP="0088127C">
            <w:pPr>
              <w:pStyle w:val="OtherTableBody"/>
            </w:pPr>
            <w:r>
              <w:t>Acknowledgment code</w:t>
            </w:r>
          </w:p>
        </w:tc>
        <w:tc>
          <w:tcPr>
            <w:tcW w:w="1400" w:type="dxa"/>
          </w:tcPr>
          <w:p w14:paraId="59608D34" w14:textId="77777777" w:rsidR="00B50050" w:rsidRDefault="00B50050" w:rsidP="0088127C">
            <w:pPr>
              <w:pStyle w:val="OtherTableBody"/>
            </w:pPr>
          </w:p>
        </w:tc>
        <w:tc>
          <w:tcPr>
            <w:tcW w:w="4200" w:type="dxa"/>
          </w:tcPr>
          <w:p w14:paraId="6815F4BB" w14:textId="77777777" w:rsidR="00B50050" w:rsidRDefault="00B50050" w:rsidP="0088127C">
            <w:pPr>
              <w:pStyle w:val="OtherTableBody"/>
            </w:pPr>
          </w:p>
        </w:tc>
      </w:tr>
      <w:tr w:rsidR="00B50050" w:rsidRPr="001D2E85" w14:paraId="540425CA" w14:textId="77777777" w:rsidTr="00195548">
        <w:tc>
          <w:tcPr>
            <w:tcW w:w="600" w:type="dxa"/>
          </w:tcPr>
          <w:p w14:paraId="07A8B023" w14:textId="77777777" w:rsidR="00B50050" w:rsidRDefault="00B50050" w:rsidP="0088127C">
            <w:pPr>
              <w:pStyle w:val="OtherTableBody"/>
            </w:pPr>
          </w:p>
        </w:tc>
        <w:tc>
          <w:tcPr>
            <w:tcW w:w="600" w:type="dxa"/>
          </w:tcPr>
          <w:p w14:paraId="6D79D680" w14:textId="77777777" w:rsidR="00B50050" w:rsidRDefault="00B50050" w:rsidP="0088127C">
            <w:pPr>
              <w:pStyle w:val="OtherTableBody"/>
            </w:pPr>
            <w:r>
              <w:t>0008</w:t>
            </w:r>
          </w:p>
        </w:tc>
        <w:tc>
          <w:tcPr>
            <w:tcW w:w="2600" w:type="dxa"/>
          </w:tcPr>
          <w:p w14:paraId="7626D7A5" w14:textId="77777777" w:rsidR="00B50050" w:rsidRDefault="00B50050" w:rsidP="0088127C">
            <w:pPr>
              <w:pStyle w:val="OtherTableBody"/>
            </w:pPr>
          </w:p>
        </w:tc>
        <w:tc>
          <w:tcPr>
            <w:tcW w:w="1400" w:type="dxa"/>
          </w:tcPr>
          <w:p w14:paraId="4B2BCB8D" w14:textId="77777777" w:rsidR="00B50050" w:rsidRDefault="00B50050" w:rsidP="0088127C">
            <w:pPr>
              <w:pStyle w:val="OtherTableBody"/>
            </w:pPr>
            <w:r>
              <w:t>AA</w:t>
            </w:r>
          </w:p>
        </w:tc>
        <w:tc>
          <w:tcPr>
            <w:tcW w:w="4200" w:type="dxa"/>
          </w:tcPr>
          <w:p w14:paraId="6A2CCEBD" w14:textId="77777777" w:rsidR="00B50050" w:rsidRDefault="00B50050" w:rsidP="0088127C">
            <w:pPr>
              <w:pStyle w:val="OtherTableBody"/>
            </w:pPr>
            <w:r>
              <w:t>Original mode: Application Accept - Enhanced mode: Application acknowledgment: Accept</w:t>
            </w:r>
          </w:p>
        </w:tc>
      </w:tr>
      <w:tr w:rsidR="00B50050" w:rsidRPr="001D2E85" w14:paraId="61ECCF7E" w14:textId="77777777" w:rsidTr="00195548">
        <w:tc>
          <w:tcPr>
            <w:tcW w:w="600" w:type="dxa"/>
          </w:tcPr>
          <w:p w14:paraId="3E2A9D43" w14:textId="77777777" w:rsidR="00B50050" w:rsidRDefault="00B50050" w:rsidP="0088127C">
            <w:pPr>
              <w:pStyle w:val="OtherTableBody"/>
            </w:pPr>
          </w:p>
        </w:tc>
        <w:tc>
          <w:tcPr>
            <w:tcW w:w="600" w:type="dxa"/>
          </w:tcPr>
          <w:p w14:paraId="03DFD5E1" w14:textId="77777777" w:rsidR="00B50050" w:rsidRDefault="00B50050" w:rsidP="0088127C">
            <w:pPr>
              <w:pStyle w:val="OtherTableBody"/>
            </w:pPr>
            <w:r>
              <w:t>0008</w:t>
            </w:r>
          </w:p>
        </w:tc>
        <w:tc>
          <w:tcPr>
            <w:tcW w:w="2600" w:type="dxa"/>
          </w:tcPr>
          <w:p w14:paraId="3D1CD79B" w14:textId="77777777" w:rsidR="00B50050" w:rsidRDefault="00B50050" w:rsidP="0088127C">
            <w:pPr>
              <w:pStyle w:val="OtherTableBody"/>
            </w:pPr>
          </w:p>
        </w:tc>
        <w:tc>
          <w:tcPr>
            <w:tcW w:w="1400" w:type="dxa"/>
          </w:tcPr>
          <w:p w14:paraId="168817FF" w14:textId="77777777" w:rsidR="00B50050" w:rsidRDefault="00B50050" w:rsidP="0088127C">
            <w:pPr>
              <w:pStyle w:val="OtherTableBody"/>
            </w:pPr>
            <w:r>
              <w:t>AE</w:t>
            </w:r>
          </w:p>
        </w:tc>
        <w:tc>
          <w:tcPr>
            <w:tcW w:w="4200" w:type="dxa"/>
          </w:tcPr>
          <w:p w14:paraId="7E0D5E6F" w14:textId="77777777" w:rsidR="00B50050" w:rsidRDefault="00B50050" w:rsidP="0088127C">
            <w:pPr>
              <w:pStyle w:val="OtherTableBody"/>
            </w:pPr>
            <w:r>
              <w:t>Original mode: Application Error - Enhanced mode: Application acknowledgment: Error</w:t>
            </w:r>
          </w:p>
        </w:tc>
      </w:tr>
      <w:tr w:rsidR="00B50050" w:rsidRPr="001D2E85" w14:paraId="178D1BCC" w14:textId="77777777" w:rsidTr="00195548">
        <w:tc>
          <w:tcPr>
            <w:tcW w:w="600" w:type="dxa"/>
          </w:tcPr>
          <w:p w14:paraId="54E108B0" w14:textId="77777777" w:rsidR="00B50050" w:rsidRDefault="00B50050" w:rsidP="0088127C">
            <w:pPr>
              <w:pStyle w:val="OtherTableBody"/>
            </w:pPr>
          </w:p>
        </w:tc>
        <w:tc>
          <w:tcPr>
            <w:tcW w:w="600" w:type="dxa"/>
          </w:tcPr>
          <w:p w14:paraId="581721B3" w14:textId="77777777" w:rsidR="00B50050" w:rsidRDefault="00B50050" w:rsidP="0088127C">
            <w:pPr>
              <w:pStyle w:val="OtherTableBody"/>
            </w:pPr>
            <w:r>
              <w:t>0008</w:t>
            </w:r>
          </w:p>
        </w:tc>
        <w:tc>
          <w:tcPr>
            <w:tcW w:w="2600" w:type="dxa"/>
          </w:tcPr>
          <w:p w14:paraId="0A74C119" w14:textId="77777777" w:rsidR="00B50050" w:rsidRDefault="00B50050" w:rsidP="0088127C">
            <w:pPr>
              <w:pStyle w:val="OtherTableBody"/>
            </w:pPr>
          </w:p>
        </w:tc>
        <w:tc>
          <w:tcPr>
            <w:tcW w:w="1400" w:type="dxa"/>
          </w:tcPr>
          <w:p w14:paraId="3C20933B" w14:textId="77777777" w:rsidR="00B50050" w:rsidRDefault="00B50050" w:rsidP="0088127C">
            <w:pPr>
              <w:pStyle w:val="OtherTableBody"/>
            </w:pPr>
            <w:r>
              <w:t>AR</w:t>
            </w:r>
          </w:p>
        </w:tc>
        <w:tc>
          <w:tcPr>
            <w:tcW w:w="4200" w:type="dxa"/>
          </w:tcPr>
          <w:p w14:paraId="48BD0C49" w14:textId="77777777" w:rsidR="00B50050" w:rsidRDefault="00B50050" w:rsidP="0088127C">
            <w:pPr>
              <w:pStyle w:val="OtherTableBody"/>
            </w:pPr>
            <w:r>
              <w:t>Original mode: Application Reject - Enhanced mode: Application acknowledgment: Reject</w:t>
            </w:r>
          </w:p>
        </w:tc>
      </w:tr>
      <w:tr w:rsidR="00B50050" w:rsidRPr="001D2E85" w14:paraId="1B24B174" w14:textId="77777777" w:rsidTr="00195548">
        <w:tc>
          <w:tcPr>
            <w:tcW w:w="600" w:type="dxa"/>
          </w:tcPr>
          <w:p w14:paraId="1B701B55" w14:textId="77777777" w:rsidR="00B50050" w:rsidRDefault="00B50050" w:rsidP="0088127C">
            <w:pPr>
              <w:pStyle w:val="OtherTableBody"/>
            </w:pPr>
          </w:p>
        </w:tc>
        <w:tc>
          <w:tcPr>
            <w:tcW w:w="600" w:type="dxa"/>
          </w:tcPr>
          <w:p w14:paraId="36D54487" w14:textId="77777777" w:rsidR="00B50050" w:rsidRDefault="00B50050" w:rsidP="0088127C">
            <w:pPr>
              <w:pStyle w:val="OtherTableBody"/>
            </w:pPr>
            <w:r>
              <w:t>0008</w:t>
            </w:r>
          </w:p>
        </w:tc>
        <w:tc>
          <w:tcPr>
            <w:tcW w:w="2600" w:type="dxa"/>
          </w:tcPr>
          <w:p w14:paraId="2EB2AECF" w14:textId="77777777" w:rsidR="00B50050" w:rsidRDefault="00B50050" w:rsidP="0088127C">
            <w:pPr>
              <w:pStyle w:val="OtherTableBody"/>
            </w:pPr>
          </w:p>
        </w:tc>
        <w:tc>
          <w:tcPr>
            <w:tcW w:w="1400" w:type="dxa"/>
          </w:tcPr>
          <w:p w14:paraId="17E904C8" w14:textId="77777777" w:rsidR="00B50050" w:rsidRDefault="00B50050" w:rsidP="0088127C">
            <w:pPr>
              <w:pStyle w:val="OtherTableBody"/>
            </w:pPr>
            <w:r>
              <w:t>CA</w:t>
            </w:r>
          </w:p>
        </w:tc>
        <w:tc>
          <w:tcPr>
            <w:tcW w:w="4200" w:type="dxa"/>
          </w:tcPr>
          <w:p w14:paraId="61692E5E" w14:textId="77777777" w:rsidR="00B50050" w:rsidRDefault="00B50050" w:rsidP="0088127C">
            <w:pPr>
              <w:pStyle w:val="OtherTableBody"/>
            </w:pPr>
            <w:r>
              <w:t>Enhanced mode: Accept acknowledgment: Commit Accept</w:t>
            </w:r>
          </w:p>
        </w:tc>
      </w:tr>
      <w:tr w:rsidR="00B50050" w:rsidRPr="001D2E85" w14:paraId="011CA5AA" w14:textId="77777777" w:rsidTr="00195548">
        <w:tc>
          <w:tcPr>
            <w:tcW w:w="600" w:type="dxa"/>
          </w:tcPr>
          <w:p w14:paraId="69B878CB" w14:textId="77777777" w:rsidR="00B50050" w:rsidRDefault="00B50050" w:rsidP="0088127C">
            <w:pPr>
              <w:pStyle w:val="OtherTableBody"/>
            </w:pPr>
          </w:p>
        </w:tc>
        <w:tc>
          <w:tcPr>
            <w:tcW w:w="600" w:type="dxa"/>
          </w:tcPr>
          <w:p w14:paraId="64FEF2CA" w14:textId="77777777" w:rsidR="00B50050" w:rsidRDefault="00B50050" w:rsidP="0088127C">
            <w:pPr>
              <w:pStyle w:val="OtherTableBody"/>
            </w:pPr>
            <w:r>
              <w:t>0008</w:t>
            </w:r>
          </w:p>
        </w:tc>
        <w:tc>
          <w:tcPr>
            <w:tcW w:w="2600" w:type="dxa"/>
          </w:tcPr>
          <w:p w14:paraId="23B51091" w14:textId="77777777" w:rsidR="00B50050" w:rsidRDefault="00B50050" w:rsidP="0088127C">
            <w:pPr>
              <w:pStyle w:val="OtherTableBody"/>
            </w:pPr>
          </w:p>
        </w:tc>
        <w:tc>
          <w:tcPr>
            <w:tcW w:w="1400" w:type="dxa"/>
          </w:tcPr>
          <w:p w14:paraId="744954B4" w14:textId="77777777" w:rsidR="00B50050" w:rsidRDefault="00B50050" w:rsidP="0088127C">
            <w:pPr>
              <w:pStyle w:val="OtherTableBody"/>
            </w:pPr>
            <w:r>
              <w:t>CE</w:t>
            </w:r>
          </w:p>
        </w:tc>
        <w:tc>
          <w:tcPr>
            <w:tcW w:w="4200" w:type="dxa"/>
          </w:tcPr>
          <w:p w14:paraId="3C4368EA" w14:textId="77777777" w:rsidR="00B50050" w:rsidRDefault="00B50050" w:rsidP="0088127C">
            <w:pPr>
              <w:pStyle w:val="OtherTableBody"/>
            </w:pPr>
            <w:r>
              <w:t>Enhanced mode: Accept acknowledgment: Commit Error</w:t>
            </w:r>
          </w:p>
        </w:tc>
      </w:tr>
      <w:tr w:rsidR="00B50050" w:rsidRPr="001D2E85" w14:paraId="4A05A347" w14:textId="77777777" w:rsidTr="00195548">
        <w:tc>
          <w:tcPr>
            <w:tcW w:w="600" w:type="dxa"/>
          </w:tcPr>
          <w:p w14:paraId="430C1744" w14:textId="77777777" w:rsidR="00B50050" w:rsidRDefault="00B50050" w:rsidP="0088127C">
            <w:pPr>
              <w:pStyle w:val="OtherTableBody"/>
            </w:pPr>
          </w:p>
        </w:tc>
        <w:tc>
          <w:tcPr>
            <w:tcW w:w="600" w:type="dxa"/>
          </w:tcPr>
          <w:p w14:paraId="41E5617F" w14:textId="77777777" w:rsidR="00B50050" w:rsidRDefault="00B50050" w:rsidP="0088127C">
            <w:pPr>
              <w:pStyle w:val="OtherTableBody"/>
            </w:pPr>
            <w:r>
              <w:t>0008</w:t>
            </w:r>
          </w:p>
        </w:tc>
        <w:tc>
          <w:tcPr>
            <w:tcW w:w="2600" w:type="dxa"/>
          </w:tcPr>
          <w:p w14:paraId="17DA299E" w14:textId="77777777" w:rsidR="00B50050" w:rsidRDefault="00B50050" w:rsidP="0088127C">
            <w:pPr>
              <w:pStyle w:val="OtherTableBody"/>
            </w:pPr>
          </w:p>
        </w:tc>
        <w:tc>
          <w:tcPr>
            <w:tcW w:w="1400" w:type="dxa"/>
          </w:tcPr>
          <w:p w14:paraId="277B5C21" w14:textId="77777777" w:rsidR="00B50050" w:rsidRDefault="00B50050" w:rsidP="0088127C">
            <w:pPr>
              <w:pStyle w:val="OtherTableBody"/>
            </w:pPr>
            <w:r>
              <w:t>CR</w:t>
            </w:r>
          </w:p>
        </w:tc>
        <w:tc>
          <w:tcPr>
            <w:tcW w:w="4200" w:type="dxa"/>
          </w:tcPr>
          <w:p w14:paraId="428A2DA3" w14:textId="77777777" w:rsidR="00B50050" w:rsidRDefault="00B50050" w:rsidP="0088127C">
            <w:pPr>
              <w:pStyle w:val="OtherTableBody"/>
            </w:pPr>
            <w:r>
              <w:t>Enhanced mode: Accept acknowledgment: Commit Reject</w:t>
            </w:r>
          </w:p>
        </w:tc>
      </w:tr>
      <w:tr w:rsidR="00B50050" w14:paraId="742D5040" w14:textId="77777777" w:rsidTr="00195548">
        <w:tc>
          <w:tcPr>
            <w:tcW w:w="600" w:type="dxa"/>
          </w:tcPr>
          <w:p w14:paraId="5555A532" w14:textId="77777777" w:rsidR="00B50050" w:rsidRDefault="00B50050" w:rsidP="0088127C">
            <w:pPr>
              <w:pStyle w:val="OtherTableBody"/>
            </w:pPr>
            <w:r>
              <w:t>User</w:t>
            </w:r>
          </w:p>
        </w:tc>
        <w:tc>
          <w:tcPr>
            <w:tcW w:w="600" w:type="dxa"/>
          </w:tcPr>
          <w:p w14:paraId="51AF572A" w14:textId="77777777" w:rsidR="00B50050" w:rsidRDefault="00B50050" w:rsidP="0088127C">
            <w:pPr>
              <w:pStyle w:val="OtherTableBody"/>
            </w:pPr>
          </w:p>
        </w:tc>
        <w:tc>
          <w:tcPr>
            <w:tcW w:w="2600" w:type="dxa"/>
          </w:tcPr>
          <w:p w14:paraId="4EAFC498" w14:textId="77777777" w:rsidR="00B50050" w:rsidRDefault="00B50050" w:rsidP="0088127C">
            <w:pPr>
              <w:pStyle w:val="OtherTableBody"/>
            </w:pPr>
            <w:r>
              <w:t>Ambulatory Status</w:t>
            </w:r>
          </w:p>
        </w:tc>
        <w:tc>
          <w:tcPr>
            <w:tcW w:w="1400" w:type="dxa"/>
          </w:tcPr>
          <w:p w14:paraId="4815C8FF" w14:textId="77777777" w:rsidR="00B50050" w:rsidRDefault="00B50050" w:rsidP="0088127C">
            <w:pPr>
              <w:pStyle w:val="OtherTableBody"/>
            </w:pPr>
          </w:p>
        </w:tc>
        <w:tc>
          <w:tcPr>
            <w:tcW w:w="4200" w:type="dxa"/>
          </w:tcPr>
          <w:p w14:paraId="06CCA6F2" w14:textId="77777777" w:rsidR="00B50050" w:rsidRDefault="00B50050" w:rsidP="0088127C">
            <w:pPr>
              <w:pStyle w:val="OtherTableBody"/>
            </w:pPr>
          </w:p>
        </w:tc>
      </w:tr>
      <w:tr w:rsidR="00B50050" w14:paraId="46F5BCC7" w14:textId="77777777" w:rsidTr="00195548">
        <w:tc>
          <w:tcPr>
            <w:tcW w:w="600" w:type="dxa"/>
          </w:tcPr>
          <w:p w14:paraId="096CAC40" w14:textId="77777777" w:rsidR="00B50050" w:rsidRDefault="00B50050" w:rsidP="0088127C">
            <w:pPr>
              <w:pStyle w:val="OtherTableBody"/>
            </w:pPr>
          </w:p>
        </w:tc>
        <w:tc>
          <w:tcPr>
            <w:tcW w:w="600" w:type="dxa"/>
          </w:tcPr>
          <w:p w14:paraId="2918D69D" w14:textId="77777777" w:rsidR="00B50050" w:rsidRDefault="00B50050" w:rsidP="0088127C">
            <w:pPr>
              <w:pStyle w:val="OtherTableBody"/>
            </w:pPr>
            <w:r>
              <w:t>0009</w:t>
            </w:r>
          </w:p>
        </w:tc>
        <w:tc>
          <w:tcPr>
            <w:tcW w:w="2600" w:type="dxa"/>
          </w:tcPr>
          <w:p w14:paraId="38EE03D3" w14:textId="77777777" w:rsidR="00B50050" w:rsidRDefault="00B50050" w:rsidP="0088127C">
            <w:pPr>
              <w:pStyle w:val="OtherTableBody"/>
            </w:pPr>
          </w:p>
        </w:tc>
        <w:tc>
          <w:tcPr>
            <w:tcW w:w="1400" w:type="dxa"/>
          </w:tcPr>
          <w:p w14:paraId="1E1597BC" w14:textId="77777777" w:rsidR="00B50050" w:rsidRDefault="00B50050" w:rsidP="0088127C">
            <w:pPr>
              <w:pStyle w:val="OtherTableBody"/>
            </w:pPr>
            <w:r>
              <w:t>A0</w:t>
            </w:r>
          </w:p>
        </w:tc>
        <w:tc>
          <w:tcPr>
            <w:tcW w:w="4200" w:type="dxa"/>
          </w:tcPr>
          <w:p w14:paraId="3D6AD838" w14:textId="77777777" w:rsidR="00B50050" w:rsidRDefault="00B50050" w:rsidP="0088127C">
            <w:pPr>
              <w:pStyle w:val="OtherTableBody"/>
            </w:pPr>
            <w:r>
              <w:t>No functional limitations</w:t>
            </w:r>
          </w:p>
        </w:tc>
      </w:tr>
      <w:tr w:rsidR="00B50050" w14:paraId="27651094" w14:textId="77777777" w:rsidTr="00195548">
        <w:tc>
          <w:tcPr>
            <w:tcW w:w="600" w:type="dxa"/>
          </w:tcPr>
          <w:p w14:paraId="5C57EF5D" w14:textId="77777777" w:rsidR="00B50050" w:rsidRDefault="00B50050" w:rsidP="0088127C">
            <w:pPr>
              <w:pStyle w:val="OtherTableBody"/>
            </w:pPr>
          </w:p>
        </w:tc>
        <w:tc>
          <w:tcPr>
            <w:tcW w:w="600" w:type="dxa"/>
          </w:tcPr>
          <w:p w14:paraId="3486B128" w14:textId="77777777" w:rsidR="00B50050" w:rsidRDefault="00B50050" w:rsidP="0088127C">
            <w:pPr>
              <w:pStyle w:val="OtherTableBody"/>
            </w:pPr>
            <w:r>
              <w:t>0009</w:t>
            </w:r>
          </w:p>
        </w:tc>
        <w:tc>
          <w:tcPr>
            <w:tcW w:w="2600" w:type="dxa"/>
          </w:tcPr>
          <w:p w14:paraId="2E47145D" w14:textId="77777777" w:rsidR="00B50050" w:rsidRDefault="00B50050" w:rsidP="0088127C">
            <w:pPr>
              <w:pStyle w:val="OtherTableBody"/>
            </w:pPr>
          </w:p>
        </w:tc>
        <w:tc>
          <w:tcPr>
            <w:tcW w:w="1400" w:type="dxa"/>
          </w:tcPr>
          <w:p w14:paraId="77E4FC8A" w14:textId="77777777" w:rsidR="00B50050" w:rsidRDefault="00B50050" w:rsidP="0088127C">
            <w:pPr>
              <w:pStyle w:val="OtherTableBody"/>
            </w:pPr>
            <w:r>
              <w:t>A1</w:t>
            </w:r>
          </w:p>
        </w:tc>
        <w:tc>
          <w:tcPr>
            <w:tcW w:w="4200" w:type="dxa"/>
          </w:tcPr>
          <w:p w14:paraId="26B92249" w14:textId="77777777" w:rsidR="00B50050" w:rsidRDefault="00B50050" w:rsidP="0088127C">
            <w:pPr>
              <w:pStyle w:val="OtherTableBody"/>
            </w:pPr>
            <w:r>
              <w:t>Ambulates with assistive device</w:t>
            </w:r>
          </w:p>
        </w:tc>
      </w:tr>
      <w:tr w:rsidR="00B50050" w14:paraId="7BF08844" w14:textId="77777777" w:rsidTr="00195548">
        <w:tc>
          <w:tcPr>
            <w:tcW w:w="600" w:type="dxa"/>
          </w:tcPr>
          <w:p w14:paraId="6B39D13C" w14:textId="77777777" w:rsidR="00B50050" w:rsidRDefault="00B50050" w:rsidP="0088127C">
            <w:pPr>
              <w:pStyle w:val="OtherTableBody"/>
            </w:pPr>
          </w:p>
        </w:tc>
        <w:tc>
          <w:tcPr>
            <w:tcW w:w="600" w:type="dxa"/>
          </w:tcPr>
          <w:p w14:paraId="241CD1FA" w14:textId="77777777" w:rsidR="00B50050" w:rsidRDefault="00B50050" w:rsidP="0088127C">
            <w:pPr>
              <w:pStyle w:val="OtherTableBody"/>
            </w:pPr>
            <w:r>
              <w:t>0009</w:t>
            </w:r>
          </w:p>
        </w:tc>
        <w:tc>
          <w:tcPr>
            <w:tcW w:w="2600" w:type="dxa"/>
          </w:tcPr>
          <w:p w14:paraId="00B01BF2" w14:textId="77777777" w:rsidR="00B50050" w:rsidRDefault="00B50050" w:rsidP="0088127C">
            <w:pPr>
              <w:pStyle w:val="OtherTableBody"/>
            </w:pPr>
          </w:p>
        </w:tc>
        <w:tc>
          <w:tcPr>
            <w:tcW w:w="1400" w:type="dxa"/>
          </w:tcPr>
          <w:p w14:paraId="7F2CC842" w14:textId="77777777" w:rsidR="00B50050" w:rsidRDefault="00B50050" w:rsidP="0088127C">
            <w:pPr>
              <w:pStyle w:val="OtherTableBody"/>
            </w:pPr>
            <w:r>
              <w:t>A2</w:t>
            </w:r>
          </w:p>
        </w:tc>
        <w:tc>
          <w:tcPr>
            <w:tcW w:w="4200" w:type="dxa"/>
          </w:tcPr>
          <w:p w14:paraId="740B98C4" w14:textId="77777777" w:rsidR="00B50050" w:rsidRDefault="00B50050" w:rsidP="0088127C">
            <w:pPr>
              <w:pStyle w:val="OtherTableBody"/>
            </w:pPr>
            <w:r>
              <w:t>Wheelchair/stretcher bound</w:t>
            </w:r>
          </w:p>
        </w:tc>
      </w:tr>
      <w:tr w:rsidR="00B50050" w14:paraId="7B05CC79" w14:textId="77777777" w:rsidTr="00195548">
        <w:tc>
          <w:tcPr>
            <w:tcW w:w="600" w:type="dxa"/>
          </w:tcPr>
          <w:p w14:paraId="55A89CA7" w14:textId="77777777" w:rsidR="00B50050" w:rsidRDefault="00B50050" w:rsidP="0088127C">
            <w:pPr>
              <w:pStyle w:val="OtherTableBody"/>
            </w:pPr>
          </w:p>
        </w:tc>
        <w:tc>
          <w:tcPr>
            <w:tcW w:w="600" w:type="dxa"/>
          </w:tcPr>
          <w:p w14:paraId="408E8790" w14:textId="77777777" w:rsidR="00B50050" w:rsidRDefault="00B50050" w:rsidP="0088127C">
            <w:pPr>
              <w:pStyle w:val="OtherTableBody"/>
            </w:pPr>
            <w:r>
              <w:t>0009</w:t>
            </w:r>
          </w:p>
        </w:tc>
        <w:tc>
          <w:tcPr>
            <w:tcW w:w="2600" w:type="dxa"/>
          </w:tcPr>
          <w:p w14:paraId="36F3716F" w14:textId="77777777" w:rsidR="00B50050" w:rsidRDefault="00B50050" w:rsidP="0088127C">
            <w:pPr>
              <w:pStyle w:val="OtherTableBody"/>
            </w:pPr>
          </w:p>
        </w:tc>
        <w:tc>
          <w:tcPr>
            <w:tcW w:w="1400" w:type="dxa"/>
          </w:tcPr>
          <w:p w14:paraId="34538C29" w14:textId="77777777" w:rsidR="00B50050" w:rsidRDefault="00B50050" w:rsidP="0088127C">
            <w:pPr>
              <w:pStyle w:val="OtherTableBody"/>
            </w:pPr>
            <w:r>
              <w:t>A3</w:t>
            </w:r>
          </w:p>
        </w:tc>
        <w:tc>
          <w:tcPr>
            <w:tcW w:w="4200" w:type="dxa"/>
          </w:tcPr>
          <w:p w14:paraId="0434DCC3" w14:textId="77777777" w:rsidR="00B50050" w:rsidRDefault="00B50050" w:rsidP="0088127C">
            <w:pPr>
              <w:pStyle w:val="OtherTableBody"/>
            </w:pPr>
            <w:r>
              <w:t>Comatose; non-responsive</w:t>
            </w:r>
          </w:p>
        </w:tc>
      </w:tr>
      <w:tr w:rsidR="00B50050" w14:paraId="666D5FC0" w14:textId="77777777" w:rsidTr="00195548">
        <w:tc>
          <w:tcPr>
            <w:tcW w:w="600" w:type="dxa"/>
          </w:tcPr>
          <w:p w14:paraId="28824188" w14:textId="77777777" w:rsidR="00B50050" w:rsidRDefault="00B50050" w:rsidP="0088127C">
            <w:pPr>
              <w:pStyle w:val="OtherTableBody"/>
            </w:pPr>
          </w:p>
        </w:tc>
        <w:tc>
          <w:tcPr>
            <w:tcW w:w="600" w:type="dxa"/>
          </w:tcPr>
          <w:p w14:paraId="2818D6C0" w14:textId="77777777" w:rsidR="00B50050" w:rsidRDefault="00B50050" w:rsidP="0088127C">
            <w:pPr>
              <w:pStyle w:val="OtherTableBody"/>
            </w:pPr>
            <w:r>
              <w:t>0009</w:t>
            </w:r>
          </w:p>
        </w:tc>
        <w:tc>
          <w:tcPr>
            <w:tcW w:w="2600" w:type="dxa"/>
          </w:tcPr>
          <w:p w14:paraId="5BF33D25" w14:textId="77777777" w:rsidR="00B50050" w:rsidRDefault="00B50050" w:rsidP="0088127C">
            <w:pPr>
              <w:pStyle w:val="OtherTableBody"/>
            </w:pPr>
          </w:p>
        </w:tc>
        <w:tc>
          <w:tcPr>
            <w:tcW w:w="1400" w:type="dxa"/>
          </w:tcPr>
          <w:p w14:paraId="1D7D9387" w14:textId="77777777" w:rsidR="00B50050" w:rsidRDefault="00B50050" w:rsidP="0088127C">
            <w:pPr>
              <w:pStyle w:val="OtherTableBody"/>
            </w:pPr>
            <w:r>
              <w:t>A4</w:t>
            </w:r>
          </w:p>
        </w:tc>
        <w:tc>
          <w:tcPr>
            <w:tcW w:w="4200" w:type="dxa"/>
          </w:tcPr>
          <w:p w14:paraId="759168C6" w14:textId="77777777" w:rsidR="00B50050" w:rsidRDefault="00B50050" w:rsidP="0088127C">
            <w:pPr>
              <w:pStyle w:val="OtherTableBody"/>
            </w:pPr>
            <w:r>
              <w:t>Disoriented</w:t>
            </w:r>
          </w:p>
        </w:tc>
      </w:tr>
      <w:tr w:rsidR="00B50050" w14:paraId="0AE31877" w14:textId="77777777" w:rsidTr="00195548">
        <w:tc>
          <w:tcPr>
            <w:tcW w:w="600" w:type="dxa"/>
          </w:tcPr>
          <w:p w14:paraId="0CFF3147" w14:textId="77777777" w:rsidR="00B50050" w:rsidRDefault="00B50050" w:rsidP="0088127C">
            <w:pPr>
              <w:pStyle w:val="OtherTableBody"/>
            </w:pPr>
          </w:p>
        </w:tc>
        <w:tc>
          <w:tcPr>
            <w:tcW w:w="600" w:type="dxa"/>
          </w:tcPr>
          <w:p w14:paraId="3512332E" w14:textId="77777777" w:rsidR="00B50050" w:rsidRDefault="00B50050" w:rsidP="0088127C">
            <w:pPr>
              <w:pStyle w:val="OtherTableBody"/>
            </w:pPr>
            <w:r>
              <w:t>0009</w:t>
            </w:r>
          </w:p>
        </w:tc>
        <w:tc>
          <w:tcPr>
            <w:tcW w:w="2600" w:type="dxa"/>
          </w:tcPr>
          <w:p w14:paraId="16424301" w14:textId="77777777" w:rsidR="00B50050" w:rsidRDefault="00B50050" w:rsidP="0088127C">
            <w:pPr>
              <w:pStyle w:val="OtherTableBody"/>
            </w:pPr>
          </w:p>
        </w:tc>
        <w:tc>
          <w:tcPr>
            <w:tcW w:w="1400" w:type="dxa"/>
          </w:tcPr>
          <w:p w14:paraId="0711484C" w14:textId="77777777" w:rsidR="00B50050" w:rsidRDefault="00B50050" w:rsidP="0088127C">
            <w:pPr>
              <w:pStyle w:val="OtherTableBody"/>
            </w:pPr>
            <w:r>
              <w:t>A5</w:t>
            </w:r>
          </w:p>
        </w:tc>
        <w:tc>
          <w:tcPr>
            <w:tcW w:w="4200" w:type="dxa"/>
          </w:tcPr>
          <w:p w14:paraId="3D0F314C" w14:textId="77777777" w:rsidR="00B50050" w:rsidRDefault="00B50050" w:rsidP="0088127C">
            <w:pPr>
              <w:pStyle w:val="OtherTableBody"/>
            </w:pPr>
            <w:r>
              <w:t>Vision impaired</w:t>
            </w:r>
          </w:p>
        </w:tc>
      </w:tr>
      <w:tr w:rsidR="00B50050" w14:paraId="2E63DA5C" w14:textId="77777777" w:rsidTr="00195548">
        <w:tc>
          <w:tcPr>
            <w:tcW w:w="600" w:type="dxa"/>
          </w:tcPr>
          <w:p w14:paraId="452E3744" w14:textId="77777777" w:rsidR="00B50050" w:rsidRDefault="00B50050" w:rsidP="0088127C">
            <w:pPr>
              <w:pStyle w:val="OtherTableBody"/>
            </w:pPr>
          </w:p>
        </w:tc>
        <w:tc>
          <w:tcPr>
            <w:tcW w:w="600" w:type="dxa"/>
          </w:tcPr>
          <w:p w14:paraId="190B01B9" w14:textId="77777777" w:rsidR="00B50050" w:rsidRDefault="00B50050" w:rsidP="0088127C">
            <w:pPr>
              <w:pStyle w:val="OtherTableBody"/>
            </w:pPr>
            <w:r>
              <w:t>0009</w:t>
            </w:r>
          </w:p>
        </w:tc>
        <w:tc>
          <w:tcPr>
            <w:tcW w:w="2600" w:type="dxa"/>
          </w:tcPr>
          <w:p w14:paraId="564DDDC3" w14:textId="77777777" w:rsidR="00B50050" w:rsidRDefault="00B50050" w:rsidP="0088127C">
            <w:pPr>
              <w:pStyle w:val="OtherTableBody"/>
            </w:pPr>
          </w:p>
        </w:tc>
        <w:tc>
          <w:tcPr>
            <w:tcW w:w="1400" w:type="dxa"/>
          </w:tcPr>
          <w:p w14:paraId="04416D97" w14:textId="77777777" w:rsidR="00B50050" w:rsidRDefault="00B50050" w:rsidP="0088127C">
            <w:pPr>
              <w:pStyle w:val="OtherTableBody"/>
            </w:pPr>
            <w:r>
              <w:t>A6</w:t>
            </w:r>
          </w:p>
        </w:tc>
        <w:tc>
          <w:tcPr>
            <w:tcW w:w="4200" w:type="dxa"/>
          </w:tcPr>
          <w:p w14:paraId="5D15F4F9" w14:textId="77777777" w:rsidR="00B50050" w:rsidRDefault="00B50050" w:rsidP="0088127C">
            <w:pPr>
              <w:pStyle w:val="OtherTableBody"/>
            </w:pPr>
            <w:r>
              <w:t>Hearing impaired</w:t>
            </w:r>
          </w:p>
        </w:tc>
      </w:tr>
      <w:tr w:rsidR="00B50050" w14:paraId="70B8C688" w14:textId="77777777" w:rsidTr="00195548">
        <w:tc>
          <w:tcPr>
            <w:tcW w:w="600" w:type="dxa"/>
          </w:tcPr>
          <w:p w14:paraId="47BCD676" w14:textId="77777777" w:rsidR="00B50050" w:rsidRDefault="00B50050" w:rsidP="0088127C">
            <w:pPr>
              <w:pStyle w:val="OtherTableBody"/>
            </w:pPr>
          </w:p>
        </w:tc>
        <w:tc>
          <w:tcPr>
            <w:tcW w:w="600" w:type="dxa"/>
          </w:tcPr>
          <w:p w14:paraId="327C3AF2" w14:textId="77777777" w:rsidR="00B50050" w:rsidRDefault="00B50050" w:rsidP="0088127C">
            <w:pPr>
              <w:pStyle w:val="OtherTableBody"/>
            </w:pPr>
            <w:r>
              <w:t>0009</w:t>
            </w:r>
          </w:p>
        </w:tc>
        <w:tc>
          <w:tcPr>
            <w:tcW w:w="2600" w:type="dxa"/>
          </w:tcPr>
          <w:p w14:paraId="62EE13BA" w14:textId="77777777" w:rsidR="00B50050" w:rsidRDefault="00B50050" w:rsidP="0088127C">
            <w:pPr>
              <w:pStyle w:val="OtherTableBody"/>
            </w:pPr>
          </w:p>
        </w:tc>
        <w:tc>
          <w:tcPr>
            <w:tcW w:w="1400" w:type="dxa"/>
          </w:tcPr>
          <w:p w14:paraId="6277C127" w14:textId="77777777" w:rsidR="00B50050" w:rsidRDefault="00B50050" w:rsidP="0088127C">
            <w:pPr>
              <w:pStyle w:val="OtherTableBody"/>
            </w:pPr>
            <w:r>
              <w:t>A7</w:t>
            </w:r>
          </w:p>
        </w:tc>
        <w:tc>
          <w:tcPr>
            <w:tcW w:w="4200" w:type="dxa"/>
          </w:tcPr>
          <w:p w14:paraId="2739D54E" w14:textId="77777777" w:rsidR="00B50050" w:rsidRDefault="00B50050" w:rsidP="0088127C">
            <w:pPr>
              <w:pStyle w:val="OtherTableBody"/>
            </w:pPr>
            <w:r>
              <w:t>Speech impaired</w:t>
            </w:r>
          </w:p>
        </w:tc>
      </w:tr>
      <w:tr w:rsidR="00B50050" w14:paraId="66A1ABAE" w14:textId="77777777" w:rsidTr="00195548">
        <w:tc>
          <w:tcPr>
            <w:tcW w:w="600" w:type="dxa"/>
          </w:tcPr>
          <w:p w14:paraId="7BA54E42" w14:textId="77777777" w:rsidR="00B50050" w:rsidRDefault="00B50050" w:rsidP="0088127C">
            <w:pPr>
              <w:pStyle w:val="OtherTableBody"/>
            </w:pPr>
          </w:p>
        </w:tc>
        <w:tc>
          <w:tcPr>
            <w:tcW w:w="600" w:type="dxa"/>
          </w:tcPr>
          <w:p w14:paraId="0FB827C0" w14:textId="77777777" w:rsidR="00B50050" w:rsidRDefault="00B50050" w:rsidP="0088127C">
            <w:pPr>
              <w:pStyle w:val="OtherTableBody"/>
            </w:pPr>
            <w:r>
              <w:t>0009</w:t>
            </w:r>
          </w:p>
        </w:tc>
        <w:tc>
          <w:tcPr>
            <w:tcW w:w="2600" w:type="dxa"/>
          </w:tcPr>
          <w:p w14:paraId="26D9A846" w14:textId="77777777" w:rsidR="00B50050" w:rsidRDefault="00B50050" w:rsidP="0088127C">
            <w:pPr>
              <w:pStyle w:val="OtherTableBody"/>
            </w:pPr>
          </w:p>
        </w:tc>
        <w:tc>
          <w:tcPr>
            <w:tcW w:w="1400" w:type="dxa"/>
          </w:tcPr>
          <w:p w14:paraId="07194FC3" w14:textId="77777777" w:rsidR="00B50050" w:rsidRDefault="00B50050" w:rsidP="0088127C">
            <w:pPr>
              <w:pStyle w:val="OtherTableBody"/>
            </w:pPr>
            <w:r>
              <w:t>A8</w:t>
            </w:r>
          </w:p>
        </w:tc>
        <w:tc>
          <w:tcPr>
            <w:tcW w:w="4200" w:type="dxa"/>
          </w:tcPr>
          <w:p w14:paraId="7115A682" w14:textId="77777777" w:rsidR="00B50050" w:rsidRDefault="00B50050" w:rsidP="0088127C">
            <w:pPr>
              <w:pStyle w:val="OtherTableBody"/>
            </w:pPr>
            <w:r>
              <w:t>Non-English speaking</w:t>
            </w:r>
          </w:p>
        </w:tc>
      </w:tr>
      <w:tr w:rsidR="00B50050" w14:paraId="250D9C8F" w14:textId="77777777" w:rsidTr="00195548">
        <w:tc>
          <w:tcPr>
            <w:tcW w:w="600" w:type="dxa"/>
          </w:tcPr>
          <w:p w14:paraId="63442620" w14:textId="77777777" w:rsidR="00B50050" w:rsidRDefault="00B50050" w:rsidP="0088127C">
            <w:pPr>
              <w:pStyle w:val="OtherTableBody"/>
            </w:pPr>
          </w:p>
        </w:tc>
        <w:tc>
          <w:tcPr>
            <w:tcW w:w="600" w:type="dxa"/>
          </w:tcPr>
          <w:p w14:paraId="48777364" w14:textId="77777777" w:rsidR="00B50050" w:rsidRDefault="00B50050" w:rsidP="0088127C">
            <w:pPr>
              <w:pStyle w:val="OtherTableBody"/>
            </w:pPr>
            <w:r>
              <w:t>0009</w:t>
            </w:r>
          </w:p>
        </w:tc>
        <w:tc>
          <w:tcPr>
            <w:tcW w:w="2600" w:type="dxa"/>
          </w:tcPr>
          <w:p w14:paraId="29928E09" w14:textId="77777777" w:rsidR="00B50050" w:rsidRDefault="00B50050" w:rsidP="0088127C">
            <w:pPr>
              <w:pStyle w:val="OtherTableBody"/>
            </w:pPr>
          </w:p>
        </w:tc>
        <w:tc>
          <w:tcPr>
            <w:tcW w:w="1400" w:type="dxa"/>
          </w:tcPr>
          <w:p w14:paraId="765FA66A" w14:textId="77777777" w:rsidR="00B50050" w:rsidRDefault="00B50050" w:rsidP="0088127C">
            <w:pPr>
              <w:pStyle w:val="OtherTableBody"/>
            </w:pPr>
            <w:r>
              <w:t>A9</w:t>
            </w:r>
          </w:p>
        </w:tc>
        <w:tc>
          <w:tcPr>
            <w:tcW w:w="4200" w:type="dxa"/>
          </w:tcPr>
          <w:p w14:paraId="4E8024B9" w14:textId="77777777" w:rsidR="00B50050" w:rsidRDefault="00B50050" w:rsidP="0088127C">
            <w:pPr>
              <w:pStyle w:val="OtherTableBody"/>
            </w:pPr>
            <w:r>
              <w:t>Functional level unknown</w:t>
            </w:r>
          </w:p>
        </w:tc>
      </w:tr>
      <w:tr w:rsidR="00B50050" w14:paraId="6BC502CB" w14:textId="77777777" w:rsidTr="00195548">
        <w:tc>
          <w:tcPr>
            <w:tcW w:w="600" w:type="dxa"/>
          </w:tcPr>
          <w:p w14:paraId="163BDB24" w14:textId="77777777" w:rsidR="00B50050" w:rsidRDefault="00B50050" w:rsidP="0088127C">
            <w:pPr>
              <w:pStyle w:val="OtherTableBody"/>
            </w:pPr>
          </w:p>
        </w:tc>
        <w:tc>
          <w:tcPr>
            <w:tcW w:w="600" w:type="dxa"/>
          </w:tcPr>
          <w:p w14:paraId="1152A89B" w14:textId="77777777" w:rsidR="00B50050" w:rsidRDefault="00B50050" w:rsidP="0088127C">
            <w:pPr>
              <w:pStyle w:val="OtherTableBody"/>
            </w:pPr>
            <w:r>
              <w:t>0009</w:t>
            </w:r>
          </w:p>
        </w:tc>
        <w:tc>
          <w:tcPr>
            <w:tcW w:w="2600" w:type="dxa"/>
          </w:tcPr>
          <w:p w14:paraId="2B1B0273" w14:textId="77777777" w:rsidR="00B50050" w:rsidRDefault="00B50050" w:rsidP="0088127C">
            <w:pPr>
              <w:pStyle w:val="OtherTableBody"/>
            </w:pPr>
          </w:p>
        </w:tc>
        <w:tc>
          <w:tcPr>
            <w:tcW w:w="1400" w:type="dxa"/>
          </w:tcPr>
          <w:p w14:paraId="4639BBD6" w14:textId="77777777" w:rsidR="00B50050" w:rsidRDefault="00B50050" w:rsidP="0088127C">
            <w:pPr>
              <w:pStyle w:val="OtherTableBody"/>
            </w:pPr>
            <w:r>
              <w:t>B1</w:t>
            </w:r>
          </w:p>
        </w:tc>
        <w:tc>
          <w:tcPr>
            <w:tcW w:w="4200" w:type="dxa"/>
          </w:tcPr>
          <w:p w14:paraId="2FE7D437" w14:textId="77777777" w:rsidR="00B50050" w:rsidRDefault="00B50050" w:rsidP="0088127C">
            <w:pPr>
              <w:pStyle w:val="OtherTableBody"/>
            </w:pPr>
            <w:r>
              <w:t>Oxygen therapy</w:t>
            </w:r>
          </w:p>
        </w:tc>
      </w:tr>
      <w:tr w:rsidR="00B50050" w:rsidRPr="001D2E85" w14:paraId="5250C80C" w14:textId="77777777" w:rsidTr="00195548">
        <w:tc>
          <w:tcPr>
            <w:tcW w:w="600" w:type="dxa"/>
          </w:tcPr>
          <w:p w14:paraId="00090429" w14:textId="77777777" w:rsidR="00B50050" w:rsidRDefault="00B50050" w:rsidP="0088127C">
            <w:pPr>
              <w:pStyle w:val="OtherTableBody"/>
            </w:pPr>
          </w:p>
        </w:tc>
        <w:tc>
          <w:tcPr>
            <w:tcW w:w="600" w:type="dxa"/>
          </w:tcPr>
          <w:p w14:paraId="74F14746" w14:textId="77777777" w:rsidR="00B50050" w:rsidRDefault="00B50050" w:rsidP="0088127C">
            <w:pPr>
              <w:pStyle w:val="OtherTableBody"/>
            </w:pPr>
            <w:r>
              <w:t>0009</w:t>
            </w:r>
          </w:p>
        </w:tc>
        <w:tc>
          <w:tcPr>
            <w:tcW w:w="2600" w:type="dxa"/>
          </w:tcPr>
          <w:p w14:paraId="674832FA" w14:textId="77777777" w:rsidR="00B50050" w:rsidRDefault="00B50050" w:rsidP="0088127C">
            <w:pPr>
              <w:pStyle w:val="OtherTableBody"/>
            </w:pPr>
          </w:p>
        </w:tc>
        <w:tc>
          <w:tcPr>
            <w:tcW w:w="1400" w:type="dxa"/>
          </w:tcPr>
          <w:p w14:paraId="57D893AF" w14:textId="77777777" w:rsidR="00B50050" w:rsidRDefault="00B50050" w:rsidP="0088127C">
            <w:pPr>
              <w:pStyle w:val="OtherTableBody"/>
            </w:pPr>
            <w:r>
              <w:t>B2</w:t>
            </w:r>
          </w:p>
        </w:tc>
        <w:tc>
          <w:tcPr>
            <w:tcW w:w="4200" w:type="dxa"/>
          </w:tcPr>
          <w:p w14:paraId="2AA68BE0" w14:textId="77777777" w:rsidR="00B50050" w:rsidRDefault="00B50050" w:rsidP="0088127C">
            <w:pPr>
              <w:pStyle w:val="OtherTableBody"/>
            </w:pPr>
            <w:r>
              <w:t>Special equipment (tubes, IVs, catheters)</w:t>
            </w:r>
          </w:p>
        </w:tc>
      </w:tr>
      <w:tr w:rsidR="00B50050" w14:paraId="3B437BCA" w14:textId="77777777" w:rsidTr="00195548">
        <w:tc>
          <w:tcPr>
            <w:tcW w:w="600" w:type="dxa"/>
          </w:tcPr>
          <w:p w14:paraId="00174CA1" w14:textId="77777777" w:rsidR="00B50050" w:rsidRDefault="00B50050" w:rsidP="0088127C">
            <w:pPr>
              <w:pStyle w:val="OtherTableBody"/>
            </w:pPr>
          </w:p>
        </w:tc>
        <w:tc>
          <w:tcPr>
            <w:tcW w:w="600" w:type="dxa"/>
          </w:tcPr>
          <w:p w14:paraId="18E36EEB" w14:textId="77777777" w:rsidR="00B50050" w:rsidRDefault="00B50050" w:rsidP="0088127C">
            <w:pPr>
              <w:pStyle w:val="OtherTableBody"/>
            </w:pPr>
            <w:r>
              <w:t>0009</w:t>
            </w:r>
          </w:p>
        </w:tc>
        <w:tc>
          <w:tcPr>
            <w:tcW w:w="2600" w:type="dxa"/>
          </w:tcPr>
          <w:p w14:paraId="6822EA36" w14:textId="77777777" w:rsidR="00B50050" w:rsidRDefault="00B50050" w:rsidP="0088127C">
            <w:pPr>
              <w:pStyle w:val="OtherTableBody"/>
            </w:pPr>
          </w:p>
        </w:tc>
        <w:tc>
          <w:tcPr>
            <w:tcW w:w="1400" w:type="dxa"/>
          </w:tcPr>
          <w:p w14:paraId="1E8013FF" w14:textId="77777777" w:rsidR="00B50050" w:rsidRDefault="00B50050" w:rsidP="0088127C">
            <w:pPr>
              <w:pStyle w:val="OtherTableBody"/>
            </w:pPr>
            <w:r>
              <w:t>B3</w:t>
            </w:r>
          </w:p>
        </w:tc>
        <w:tc>
          <w:tcPr>
            <w:tcW w:w="4200" w:type="dxa"/>
          </w:tcPr>
          <w:p w14:paraId="328BE100" w14:textId="77777777" w:rsidR="00B50050" w:rsidRDefault="00B50050" w:rsidP="0088127C">
            <w:pPr>
              <w:pStyle w:val="OtherTableBody"/>
            </w:pPr>
            <w:r>
              <w:t>Amputee</w:t>
            </w:r>
          </w:p>
        </w:tc>
      </w:tr>
      <w:tr w:rsidR="00B50050" w14:paraId="039306A5" w14:textId="77777777" w:rsidTr="00195548">
        <w:tc>
          <w:tcPr>
            <w:tcW w:w="600" w:type="dxa"/>
          </w:tcPr>
          <w:p w14:paraId="26F0D677" w14:textId="77777777" w:rsidR="00B50050" w:rsidRDefault="00B50050" w:rsidP="0088127C">
            <w:pPr>
              <w:pStyle w:val="OtherTableBody"/>
            </w:pPr>
          </w:p>
        </w:tc>
        <w:tc>
          <w:tcPr>
            <w:tcW w:w="600" w:type="dxa"/>
          </w:tcPr>
          <w:p w14:paraId="00606428" w14:textId="77777777" w:rsidR="00B50050" w:rsidRDefault="00B50050" w:rsidP="0088127C">
            <w:pPr>
              <w:pStyle w:val="OtherTableBody"/>
            </w:pPr>
            <w:r>
              <w:t>0009</w:t>
            </w:r>
          </w:p>
        </w:tc>
        <w:tc>
          <w:tcPr>
            <w:tcW w:w="2600" w:type="dxa"/>
          </w:tcPr>
          <w:p w14:paraId="0CEF0C9B" w14:textId="77777777" w:rsidR="00B50050" w:rsidRDefault="00B50050" w:rsidP="0088127C">
            <w:pPr>
              <w:pStyle w:val="OtherTableBody"/>
            </w:pPr>
          </w:p>
        </w:tc>
        <w:tc>
          <w:tcPr>
            <w:tcW w:w="1400" w:type="dxa"/>
          </w:tcPr>
          <w:p w14:paraId="49C34105" w14:textId="77777777" w:rsidR="00B50050" w:rsidRDefault="00B50050" w:rsidP="0088127C">
            <w:pPr>
              <w:pStyle w:val="OtherTableBody"/>
            </w:pPr>
            <w:r>
              <w:t>B4</w:t>
            </w:r>
          </w:p>
        </w:tc>
        <w:tc>
          <w:tcPr>
            <w:tcW w:w="4200" w:type="dxa"/>
          </w:tcPr>
          <w:p w14:paraId="62A23333" w14:textId="77777777" w:rsidR="00B50050" w:rsidRDefault="00B50050" w:rsidP="0088127C">
            <w:pPr>
              <w:pStyle w:val="OtherTableBody"/>
            </w:pPr>
            <w:r>
              <w:t>Mastectomy</w:t>
            </w:r>
          </w:p>
        </w:tc>
      </w:tr>
      <w:tr w:rsidR="00B50050" w14:paraId="57C1B10D" w14:textId="77777777" w:rsidTr="00195548">
        <w:tc>
          <w:tcPr>
            <w:tcW w:w="600" w:type="dxa"/>
          </w:tcPr>
          <w:p w14:paraId="3A72969F" w14:textId="77777777" w:rsidR="00B50050" w:rsidRDefault="00B50050" w:rsidP="0088127C">
            <w:pPr>
              <w:pStyle w:val="OtherTableBody"/>
            </w:pPr>
          </w:p>
        </w:tc>
        <w:tc>
          <w:tcPr>
            <w:tcW w:w="600" w:type="dxa"/>
          </w:tcPr>
          <w:p w14:paraId="590931D2" w14:textId="77777777" w:rsidR="00B50050" w:rsidRDefault="00B50050" w:rsidP="0088127C">
            <w:pPr>
              <w:pStyle w:val="OtherTableBody"/>
            </w:pPr>
            <w:r>
              <w:t>0009</w:t>
            </w:r>
          </w:p>
        </w:tc>
        <w:tc>
          <w:tcPr>
            <w:tcW w:w="2600" w:type="dxa"/>
          </w:tcPr>
          <w:p w14:paraId="50C919E2" w14:textId="77777777" w:rsidR="00B50050" w:rsidRDefault="00B50050" w:rsidP="0088127C">
            <w:pPr>
              <w:pStyle w:val="OtherTableBody"/>
            </w:pPr>
          </w:p>
        </w:tc>
        <w:tc>
          <w:tcPr>
            <w:tcW w:w="1400" w:type="dxa"/>
          </w:tcPr>
          <w:p w14:paraId="4DF2CFB6" w14:textId="77777777" w:rsidR="00B50050" w:rsidRDefault="00B50050" w:rsidP="0088127C">
            <w:pPr>
              <w:pStyle w:val="OtherTableBody"/>
            </w:pPr>
            <w:r>
              <w:t>B5</w:t>
            </w:r>
          </w:p>
        </w:tc>
        <w:tc>
          <w:tcPr>
            <w:tcW w:w="4200" w:type="dxa"/>
          </w:tcPr>
          <w:p w14:paraId="7717666F" w14:textId="77777777" w:rsidR="00B50050" w:rsidRDefault="00B50050" w:rsidP="0088127C">
            <w:pPr>
              <w:pStyle w:val="OtherTableBody"/>
            </w:pPr>
            <w:r>
              <w:t>Paraplegic</w:t>
            </w:r>
          </w:p>
        </w:tc>
      </w:tr>
      <w:tr w:rsidR="00B50050" w14:paraId="55ABBC52" w14:textId="77777777" w:rsidTr="00195548">
        <w:tc>
          <w:tcPr>
            <w:tcW w:w="600" w:type="dxa"/>
          </w:tcPr>
          <w:p w14:paraId="3CB21BF6" w14:textId="77777777" w:rsidR="00B50050" w:rsidRDefault="00B50050" w:rsidP="0088127C">
            <w:pPr>
              <w:pStyle w:val="OtherTableBody"/>
            </w:pPr>
          </w:p>
        </w:tc>
        <w:tc>
          <w:tcPr>
            <w:tcW w:w="600" w:type="dxa"/>
          </w:tcPr>
          <w:p w14:paraId="17E776D9" w14:textId="77777777" w:rsidR="00B50050" w:rsidRDefault="00B50050" w:rsidP="0088127C">
            <w:pPr>
              <w:pStyle w:val="OtherTableBody"/>
            </w:pPr>
            <w:r>
              <w:t>0009</w:t>
            </w:r>
          </w:p>
        </w:tc>
        <w:tc>
          <w:tcPr>
            <w:tcW w:w="2600" w:type="dxa"/>
          </w:tcPr>
          <w:p w14:paraId="25C72B71" w14:textId="77777777" w:rsidR="00B50050" w:rsidRDefault="00B50050" w:rsidP="0088127C">
            <w:pPr>
              <w:pStyle w:val="OtherTableBody"/>
            </w:pPr>
          </w:p>
        </w:tc>
        <w:tc>
          <w:tcPr>
            <w:tcW w:w="1400" w:type="dxa"/>
          </w:tcPr>
          <w:p w14:paraId="64DA41E6" w14:textId="77777777" w:rsidR="00B50050" w:rsidRDefault="00B50050" w:rsidP="0088127C">
            <w:pPr>
              <w:pStyle w:val="OtherTableBody"/>
            </w:pPr>
            <w:r>
              <w:t>B6</w:t>
            </w:r>
          </w:p>
        </w:tc>
        <w:tc>
          <w:tcPr>
            <w:tcW w:w="4200" w:type="dxa"/>
          </w:tcPr>
          <w:p w14:paraId="241F0912" w14:textId="77777777" w:rsidR="00B50050" w:rsidRDefault="00B50050" w:rsidP="0088127C">
            <w:pPr>
              <w:pStyle w:val="OtherTableBody"/>
            </w:pPr>
            <w:r>
              <w:t>Pregnant</w:t>
            </w:r>
          </w:p>
        </w:tc>
      </w:tr>
      <w:tr w:rsidR="00B50050" w14:paraId="1D575F51" w14:textId="77777777" w:rsidTr="00195548">
        <w:tc>
          <w:tcPr>
            <w:tcW w:w="600" w:type="dxa"/>
          </w:tcPr>
          <w:p w14:paraId="38648C40" w14:textId="77777777" w:rsidR="00B50050" w:rsidRDefault="00B50050" w:rsidP="0088127C">
            <w:pPr>
              <w:pStyle w:val="OtherTableBody"/>
            </w:pPr>
            <w:r>
              <w:t>User</w:t>
            </w:r>
          </w:p>
        </w:tc>
        <w:tc>
          <w:tcPr>
            <w:tcW w:w="600" w:type="dxa"/>
          </w:tcPr>
          <w:p w14:paraId="046553C3" w14:textId="77777777" w:rsidR="00B50050" w:rsidRDefault="00B50050" w:rsidP="0088127C">
            <w:pPr>
              <w:pStyle w:val="OtherTableBody"/>
            </w:pPr>
          </w:p>
        </w:tc>
        <w:tc>
          <w:tcPr>
            <w:tcW w:w="2600" w:type="dxa"/>
          </w:tcPr>
          <w:p w14:paraId="3E4B1185" w14:textId="77777777" w:rsidR="00B50050" w:rsidRDefault="00B50050" w:rsidP="0088127C">
            <w:pPr>
              <w:pStyle w:val="OtherTableBody"/>
            </w:pPr>
            <w:r>
              <w:t>Physician ID</w:t>
            </w:r>
          </w:p>
        </w:tc>
        <w:tc>
          <w:tcPr>
            <w:tcW w:w="1400" w:type="dxa"/>
          </w:tcPr>
          <w:p w14:paraId="60EBDF33" w14:textId="77777777" w:rsidR="00B50050" w:rsidRDefault="00B50050" w:rsidP="0088127C">
            <w:pPr>
              <w:pStyle w:val="OtherTableBody"/>
            </w:pPr>
          </w:p>
        </w:tc>
        <w:tc>
          <w:tcPr>
            <w:tcW w:w="4200" w:type="dxa"/>
          </w:tcPr>
          <w:p w14:paraId="53DE9718" w14:textId="77777777" w:rsidR="00B50050" w:rsidRDefault="00B50050" w:rsidP="0088127C">
            <w:pPr>
              <w:pStyle w:val="OtherTableBody"/>
            </w:pPr>
          </w:p>
        </w:tc>
      </w:tr>
      <w:tr w:rsidR="00B50050" w14:paraId="29DEAFD2" w14:textId="77777777" w:rsidTr="00195548">
        <w:tc>
          <w:tcPr>
            <w:tcW w:w="600" w:type="dxa"/>
          </w:tcPr>
          <w:p w14:paraId="3BF079F9" w14:textId="77777777" w:rsidR="00B50050" w:rsidRDefault="00B50050" w:rsidP="0088127C">
            <w:pPr>
              <w:pStyle w:val="OtherTableBody"/>
            </w:pPr>
          </w:p>
        </w:tc>
        <w:tc>
          <w:tcPr>
            <w:tcW w:w="600" w:type="dxa"/>
          </w:tcPr>
          <w:p w14:paraId="13840D3E" w14:textId="77777777" w:rsidR="00B50050" w:rsidRDefault="00B50050" w:rsidP="0088127C">
            <w:pPr>
              <w:pStyle w:val="OtherTableBody"/>
            </w:pPr>
            <w:r>
              <w:t>0010</w:t>
            </w:r>
          </w:p>
        </w:tc>
        <w:tc>
          <w:tcPr>
            <w:tcW w:w="2600" w:type="dxa"/>
          </w:tcPr>
          <w:p w14:paraId="4BFCB773" w14:textId="77777777" w:rsidR="00B50050" w:rsidRDefault="00B50050" w:rsidP="0088127C">
            <w:pPr>
              <w:pStyle w:val="OtherTableBody"/>
            </w:pPr>
          </w:p>
        </w:tc>
        <w:tc>
          <w:tcPr>
            <w:tcW w:w="1400" w:type="dxa"/>
          </w:tcPr>
          <w:p w14:paraId="39168BE6" w14:textId="77777777" w:rsidR="00B50050" w:rsidRDefault="00B50050" w:rsidP="0088127C">
            <w:pPr>
              <w:pStyle w:val="OtherTableBody"/>
            </w:pPr>
            <w:r>
              <w:t>...</w:t>
            </w:r>
          </w:p>
        </w:tc>
        <w:tc>
          <w:tcPr>
            <w:tcW w:w="4200" w:type="dxa"/>
          </w:tcPr>
          <w:p w14:paraId="3101B738" w14:textId="77777777" w:rsidR="00B50050" w:rsidRDefault="00B50050" w:rsidP="0088127C">
            <w:pPr>
              <w:pStyle w:val="OtherTableBody"/>
            </w:pPr>
            <w:r>
              <w:t>No suggested values defined</w:t>
            </w:r>
          </w:p>
        </w:tc>
      </w:tr>
      <w:tr w:rsidR="00B50050" w14:paraId="49527A87" w14:textId="77777777" w:rsidTr="00195548">
        <w:tc>
          <w:tcPr>
            <w:tcW w:w="600" w:type="dxa"/>
          </w:tcPr>
          <w:p w14:paraId="5F0BC1E9" w14:textId="77777777" w:rsidR="00B50050" w:rsidRDefault="00B50050" w:rsidP="0088127C">
            <w:pPr>
              <w:pStyle w:val="OtherTableBody"/>
            </w:pPr>
            <w:r>
              <w:t>User</w:t>
            </w:r>
          </w:p>
        </w:tc>
        <w:tc>
          <w:tcPr>
            <w:tcW w:w="600" w:type="dxa"/>
          </w:tcPr>
          <w:p w14:paraId="611AF171" w14:textId="77777777" w:rsidR="00B50050" w:rsidRDefault="00B50050" w:rsidP="0088127C">
            <w:pPr>
              <w:pStyle w:val="OtherTableBody"/>
            </w:pPr>
          </w:p>
        </w:tc>
        <w:tc>
          <w:tcPr>
            <w:tcW w:w="2600" w:type="dxa"/>
          </w:tcPr>
          <w:p w14:paraId="61AD682C" w14:textId="77777777" w:rsidR="00B50050" w:rsidRDefault="00B50050" w:rsidP="0088127C">
            <w:pPr>
              <w:pStyle w:val="OtherTableBody"/>
            </w:pPr>
            <w:r>
              <w:t>Transaction Type</w:t>
            </w:r>
          </w:p>
        </w:tc>
        <w:tc>
          <w:tcPr>
            <w:tcW w:w="1400" w:type="dxa"/>
          </w:tcPr>
          <w:p w14:paraId="54823DF2" w14:textId="77777777" w:rsidR="00B50050" w:rsidRDefault="00B50050" w:rsidP="0088127C">
            <w:pPr>
              <w:pStyle w:val="OtherTableBody"/>
            </w:pPr>
          </w:p>
        </w:tc>
        <w:tc>
          <w:tcPr>
            <w:tcW w:w="4200" w:type="dxa"/>
          </w:tcPr>
          <w:p w14:paraId="238F3E37" w14:textId="77777777" w:rsidR="00B50050" w:rsidRDefault="00B50050" w:rsidP="0088127C">
            <w:pPr>
              <w:pStyle w:val="OtherTableBody"/>
            </w:pPr>
          </w:p>
        </w:tc>
      </w:tr>
      <w:tr w:rsidR="00B50050" w14:paraId="5EA42968" w14:textId="77777777" w:rsidTr="00195548">
        <w:tc>
          <w:tcPr>
            <w:tcW w:w="600" w:type="dxa"/>
          </w:tcPr>
          <w:p w14:paraId="7C336FDF" w14:textId="77777777" w:rsidR="00B50050" w:rsidRDefault="00B50050" w:rsidP="0088127C">
            <w:pPr>
              <w:pStyle w:val="OtherTableBody"/>
            </w:pPr>
          </w:p>
        </w:tc>
        <w:tc>
          <w:tcPr>
            <w:tcW w:w="600" w:type="dxa"/>
          </w:tcPr>
          <w:p w14:paraId="5C57AE41" w14:textId="77777777" w:rsidR="00B50050" w:rsidRDefault="00B50050" w:rsidP="0088127C">
            <w:pPr>
              <w:pStyle w:val="OtherTableBody"/>
            </w:pPr>
            <w:r>
              <w:t>0017</w:t>
            </w:r>
          </w:p>
        </w:tc>
        <w:tc>
          <w:tcPr>
            <w:tcW w:w="2600" w:type="dxa"/>
          </w:tcPr>
          <w:p w14:paraId="2AC4D15A" w14:textId="77777777" w:rsidR="00B50050" w:rsidRDefault="00B50050" w:rsidP="0088127C">
            <w:pPr>
              <w:pStyle w:val="OtherTableBody"/>
            </w:pPr>
          </w:p>
        </w:tc>
        <w:tc>
          <w:tcPr>
            <w:tcW w:w="1400" w:type="dxa"/>
          </w:tcPr>
          <w:p w14:paraId="5BA02616" w14:textId="77777777" w:rsidR="00B50050" w:rsidRDefault="00B50050" w:rsidP="0088127C">
            <w:pPr>
              <w:pStyle w:val="OtherTableBody"/>
            </w:pPr>
            <w:r>
              <w:t>AJ</w:t>
            </w:r>
          </w:p>
        </w:tc>
        <w:tc>
          <w:tcPr>
            <w:tcW w:w="4200" w:type="dxa"/>
          </w:tcPr>
          <w:p w14:paraId="29E20345" w14:textId="77777777" w:rsidR="00B50050" w:rsidRDefault="00B50050" w:rsidP="0088127C">
            <w:pPr>
              <w:pStyle w:val="OtherTableBody"/>
            </w:pPr>
            <w:r>
              <w:t>Adjustment</w:t>
            </w:r>
          </w:p>
        </w:tc>
      </w:tr>
      <w:tr w:rsidR="00B50050" w14:paraId="71D50F09" w14:textId="77777777" w:rsidTr="00195548">
        <w:tc>
          <w:tcPr>
            <w:tcW w:w="600" w:type="dxa"/>
          </w:tcPr>
          <w:p w14:paraId="5AD57596" w14:textId="77777777" w:rsidR="00B50050" w:rsidRDefault="00B50050" w:rsidP="0088127C">
            <w:pPr>
              <w:pStyle w:val="OtherTableBody"/>
            </w:pPr>
          </w:p>
        </w:tc>
        <w:tc>
          <w:tcPr>
            <w:tcW w:w="600" w:type="dxa"/>
          </w:tcPr>
          <w:p w14:paraId="4A0CF088" w14:textId="77777777" w:rsidR="00B50050" w:rsidRDefault="00B50050" w:rsidP="0088127C">
            <w:pPr>
              <w:pStyle w:val="OtherTableBody"/>
            </w:pPr>
            <w:r>
              <w:t>0017</w:t>
            </w:r>
          </w:p>
        </w:tc>
        <w:tc>
          <w:tcPr>
            <w:tcW w:w="2600" w:type="dxa"/>
          </w:tcPr>
          <w:p w14:paraId="6D74609A" w14:textId="77777777" w:rsidR="00B50050" w:rsidRDefault="00B50050" w:rsidP="0088127C">
            <w:pPr>
              <w:pStyle w:val="OtherTableBody"/>
            </w:pPr>
          </w:p>
        </w:tc>
        <w:tc>
          <w:tcPr>
            <w:tcW w:w="1400" w:type="dxa"/>
          </w:tcPr>
          <w:p w14:paraId="24AAF3ED" w14:textId="77777777" w:rsidR="00B50050" w:rsidRDefault="00B50050" w:rsidP="0088127C">
            <w:pPr>
              <w:pStyle w:val="OtherTableBody"/>
            </w:pPr>
            <w:r>
              <w:t>CD</w:t>
            </w:r>
          </w:p>
        </w:tc>
        <w:tc>
          <w:tcPr>
            <w:tcW w:w="4200" w:type="dxa"/>
          </w:tcPr>
          <w:p w14:paraId="4D5C87DD" w14:textId="77777777" w:rsidR="00B50050" w:rsidRDefault="00B50050" w:rsidP="0088127C">
            <w:pPr>
              <w:pStyle w:val="OtherTableBody"/>
            </w:pPr>
            <w:r>
              <w:t>Credit</w:t>
            </w:r>
          </w:p>
        </w:tc>
      </w:tr>
      <w:tr w:rsidR="00B50050" w14:paraId="744E864C" w14:textId="77777777" w:rsidTr="00195548">
        <w:tc>
          <w:tcPr>
            <w:tcW w:w="600" w:type="dxa"/>
          </w:tcPr>
          <w:p w14:paraId="15AEBFBD" w14:textId="77777777" w:rsidR="00B50050" w:rsidRDefault="00B50050" w:rsidP="0088127C">
            <w:pPr>
              <w:pStyle w:val="OtherTableBody"/>
            </w:pPr>
          </w:p>
        </w:tc>
        <w:tc>
          <w:tcPr>
            <w:tcW w:w="600" w:type="dxa"/>
          </w:tcPr>
          <w:p w14:paraId="6BFE65B0" w14:textId="77777777" w:rsidR="00B50050" w:rsidRDefault="00B50050" w:rsidP="0088127C">
            <w:pPr>
              <w:pStyle w:val="OtherTableBody"/>
            </w:pPr>
            <w:r>
              <w:t>0017</w:t>
            </w:r>
          </w:p>
        </w:tc>
        <w:tc>
          <w:tcPr>
            <w:tcW w:w="2600" w:type="dxa"/>
          </w:tcPr>
          <w:p w14:paraId="198FFB57" w14:textId="77777777" w:rsidR="00B50050" w:rsidRDefault="00B50050" w:rsidP="0088127C">
            <w:pPr>
              <w:pStyle w:val="OtherTableBody"/>
            </w:pPr>
          </w:p>
        </w:tc>
        <w:tc>
          <w:tcPr>
            <w:tcW w:w="1400" w:type="dxa"/>
          </w:tcPr>
          <w:p w14:paraId="43A9E962" w14:textId="77777777" w:rsidR="00B50050" w:rsidRDefault="00B50050" w:rsidP="0088127C">
            <w:pPr>
              <w:pStyle w:val="OtherTableBody"/>
            </w:pPr>
            <w:r>
              <w:t>CG</w:t>
            </w:r>
          </w:p>
        </w:tc>
        <w:tc>
          <w:tcPr>
            <w:tcW w:w="4200" w:type="dxa"/>
          </w:tcPr>
          <w:p w14:paraId="686B37F4" w14:textId="77777777" w:rsidR="00B50050" w:rsidRDefault="00B50050" w:rsidP="0088127C">
            <w:pPr>
              <w:pStyle w:val="OtherTableBody"/>
            </w:pPr>
            <w:r>
              <w:t>Charge</w:t>
            </w:r>
          </w:p>
        </w:tc>
      </w:tr>
      <w:tr w:rsidR="00B50050" w14:paraId="0C56A4EA" w14:textId="77777777" w:rsidTr="00195548">
        <w:tc>
          <w:tcPr>
            <w:tcW w:w="600" w:type="dxa"/>
          </w:tcPr>
          <w:p w14:paraId="0382F8B7" w14:textId="77777777" w:rsidR="00B50050" w:rsidRDefault="00B50050" w:rsidP="0088127C">
            <w:pPr>
              <w:pStyle w:val="OtherTableBody"/>
            </w:pPr>
          </w:p>
        </w:tc>
        <w:tc>
          <w:tcPr>
            <w:tcW w:w="600" w:type="dxa"/>
          </w:tcPr>
          <w:p w14:paraId="528C358F" w14:textId="77777777" w:rsidR="00B50050" w:rsidRDefault="00B50050" w:rsidP="0088127C">
            <w:pPr>
              <w:pStyle w:val="OtherTableBody"/>
            </w:pPr>
            <w:r>
              <w:t>0017</w:t>
            </w:r>
          </w:p>
        </w:tc>
        <w:tc>
          <w:tcPr>
            <w:tcW w:w="2600" w:type="dxa"/>
          </w:tcPr>
          <w:p w14:paraId="67EF87D0" w14:textId="77777777" w:rsidR="00B50050" w:rsidRDefault="00B50050" w:rsidP="0088127C">
            <w:pPr>
              <w:pStyle w:val="OtherTableBody"/>
            </w:pPr>
          </w:p>
        </w:tc>
        <w:tc>
          <w:tcPr>
            <w:tcW w:w="1400" w:type="dxa"/>
          </w:tcPr>
          <w:p w14:paraId="6B3A20BC" w14:textId="77777777" w:rsidR="00B50050" w:rsidRDefault="00B50050" w:rsidP="0088127C">
            <w:pPr>
              <w:pStyle w:val="OtherTableBody"/>
            </w:pPr>
            <w:r>
              <w:t>CO</w:t>
            </w:r>
          </w:p>
        </w:tc>
        <w:tc>
          <w:tcPr>
            <w:tcW w:w="4200" w:type="dxa"/>
          </w:tcPr>
          <w:p w14:paraId="3006B4E6" w14:textId="77777777" w:rsidR="00B50050" w:rsidRDefault="00B50050" w:rsidP="0088127C">
            <w:pPr>
              <w:pStyle w:val="OtherTableBody"/>
            </w:pPr>
            <w:r>
              <w:t>Co-payment</w:t>
            </w:r>
          </w:p>
        </w:tc>
      </w:tr>
      <w:tr w:rsidR="00B50050" w14:paraId="4A9CFD55" w14:textId="77777777" w:rsidTr="00195548">
        <w:tc>
          <w:tcPr>
            <w:tcW w:w="600" w:type="dxa"/>
          </w:tcPr>
          <w:p w14:paraId="730151D0" w14:textId="77777777" w:rsidR="00B50050" w:rsidRDefault="00B50050" w:rsidP="0088127C">
            <w:pPr>
              <w:pStyle w:val="OtherTableBody"/>
            </w:pPr>
          </w:p>
        </w:tc>
        <w:tc>
          <w:tcPr>
            <w:tcW w:w="600" w:type="dxa"/>
          </w:tcPr>
          <w:p w14:paraId="14AC8A3B" w14:textId="77777777" w:rsidR="00B50050" w:rsidRDefault="00B50050" w:rsidP="0088127C">
            <w:pPr>
              <w:pStyle w:val="OtherTableBody"/>
            </w:pPr>
            <w:r>
              <w:t>0017</w:t>
            </w:r>
          </w:p>
        </w:tc>
        <w:tc>
          <w:tcPr>
            <w:tcW w:w="2600" w:type="dxa"/>
          </w:tcPr>
          <w:p w14:paraId="3A3FC20A" w14:textId="77777777" w:rsidR="00B50050" w:rsidRDefault="00B50050" w:rsidP="0088127C">
            <w:pPr>
              <w:pStyle w:val="OtherTableBody"/>
            </w:pPr>
          </w:p>
        </w:tc>
        <w:tc>
          <w:tcPr>
            <w:tcW w:w="1400" w:type="dxa"/>
          </w:tcPr>
          <w:p w14:paraId="3B03D3D9" w14:textId="77777777" w:rsidR="00B50050" w:rsidRDefault="00B50050" w:rsidP="0088127C">
            <w:pPr>
              <w:pStyle w:val="OtherTableBody"/>
            </w:pPr>
            <w:r>
              <w:t>PY</w:t>
            </w:r>
          </w:p>
        </w:tc>
        <w:tc>
          <w:tcPr>
            <w:tcW w:w="4200" w:type="dxa"/>
          </w:tcPr>
          <w:p w14:paraId="1CE2F9FC" w14:textId="77777777" w:rsidR="00B50050" w:rsidRDefault="00B50050" w:rsidP="0088127C">
            <w:pPr>
              <w:pStyle w:val="OtherTableBody"/>
            </w:pPr>
            <w:r>
              <w:t>Payment</w:t>
            </w:r>
          </w:p>
        </w:tc>
      </w:tr>
      <w:tr w:rsidR="00B50050" w14:paraId="5A08C267" w14:textId="77777777" w:rsidTr="00195548">
        <w:tc>
          <w:tcPr>
            <w:tcW w:w="600" w:type="dxa"/>
          </w:tcPr>
          <w:p w14:paraId="03AF75FB" w14:textId="77777777" w:rsidR="00B50050" w:rsidRDefault="00B50050" w:rsidP="0088127C">
            <w:pPr>
              <w:pStyle w:val="OtherTableBody"/>
            </w:pPr>
            <w:r>
              <w:t>User</w:t>
            </w:r>
          </w:p>
        </w:tc>
        <w:tc>
          <w:tcPr>
            <w:tcW w:w="600" w:type="dxa"/>
          </w:tcPr>
          <w:p w14:paraId="7D4DD853" w14:textId="77777777" w:rsidR="00B50050" w:rsidRDefault="00B50050" w:rsidP="0088127C">
            <w:pPr>
              <w:pStyle w:val="OtherTableBody"/>
            </w:pPr>
          </w:p>
        </w:tc>
        <w:tc>
          <w:tcPr>
            <w:tcW w:w="2600" w:type="dxa"/>
          </w:tcPr>
          <w:p w14:paraId="2E70E68F" w14:textId="77777777" w:rsidR="00B50050" w:rsidRDefault="00B50050" w:rsidP="0088127C">
            <w:pPr>
              <w:pStyle w:val="OtherTableBody"/>
            </w:pPr>
            <w:r>
              <w:t>Patient Type</w:t>
            </w:r>
          </w:p>
        </w:tc>
        <w:tc>
          <w:tcPr>
            <w:tcW w:w="1400" w:type="dxa"/>
          </w:tcPr>
          <w:p w14:paraId="3C49BFE9" w14:textId="77777777" w:rsidR="00B50050" w:rsidRDefault="00B50050" w:rsidP="0088127C">
            <w:pPr>
              <w:pStyle w:val="OtherTableBody"/>
            </w:pPr>
          </w:p>
        </w:tc>
        <w:tc>
          <w:tcPr>
            <w:tcW w:w="4200" w:type="dxa"/>
          </w:tcPr>
          <w:p w14:paraId="74541DD1" w14:textId="77777777" w:rsidR="00B50050" w:rsidRDefault="00B50050" w:rsidP="0088127C">
            <w:pPr>
              <w:pStyle w:val="OtherTableBody"/>
            </w:pPr>
          </w:p>
        </w:tc>
      </w:tr>
      <w:tr w:rsidR="00B50050" w14:paraId="6C86CE67" w14:textId="77777777" w:rsidTr="00195548">
        <w:tc>
          <w:tcPr>
            <w:tcW w:w="600" w:type="dxa"/>
          </w:tcPr>
          <w:p w14:paraId="1D16BD6A" w14:textId="77777777" w:rsidR="00B50050" w:rsidRDefault="00B50050" w:rsidP="0088127C">
            <w:pPr>
              <w:pStyle w:val="OtherTableBody"/>
            </w:pPr>
          </w:p>
        </w:tc>
        <w:tc>
          <w:tcPr>
            <w:tcW w:w="600" w:type="dxa"/>
          </w:tcPr>
          <w:p w14:paraId="0C6D56BD" w14:textId="77777777" w:rsidR="00B50050" w:rsidRDefault="00B50050" w:rsidP="0088127C">
            <w:pPr>
              <w:pStyle w:val="OtherTableBody"/>
            </w:pPr>
            <w:r>
              <w:t>0018</w:t>
            </w:r>
          </w:p>
        </w:tc>
        <w:tc>
          <w:tcPr>
            <w:tcW w:w="2600" w:type="dxa"/>
          </w:tcPr>
          <w:p w14:paraId="59A55239" w14:textId="77777777" w:rsidR="00B50050" w:rsidRDefault="00B50050" w:rsidP="0088127C">
            <w:pPr>
              <w:pStyle w:val="OtherTableBody"/>
            </w:pPr>
          </w:p>
        </w:tc>
        <w:tc>
          <w:tcPr>
            <w:tcW w:w="1400" w:type="dxa"/>
          </w:tcPr>
          <w:p w14:paraId="36502C13" w14:textId="77777777" w:rsidR="00B50050" w:rsidRDefault="00B50050" w:rsidP="0088127C">
            <w:pPr>
              <w:pStyle w:val="OtherTableBody"/>
            </w:pPr>
            <w:r>
              <w:t>...</w:t>
            </w:r>
          </w:p>
        </w:tc>
        <w:tc>
          <w:tcPr>
            <w:tcW w:w="4200" w:type="dxa"/>
          </w:tcPr>
          <w:p w14:paraId="3CB7A6CD" w14:textId="77777777" w:rsidR="00B50050" w:rsidRDefault="00B50050" w:rsidP="0088127C">
            <w:pPr>
              <w:pStyle w:val="OtherTableBody"/>
            </w:pPr>
            <w:r>
              <w:t>No suggested values defined</w:t>
            </w:r>
          </w:p>
        </w:tc>
      </w:tr>
      <w:tr w:rsidR="00B50050" w14:paraId="43116283" w14:textId="77777777" w:rsidTr="00195548">
        <w:tc>
          <w:tcPr>
            <w:tcW w:w="600" w:type="dxa"/>
          </w:tcPr>
          <w:p w14:paraId="0AA92DA6" w14:textId="77777777" w:rsidR="00B50050" w:rsidRDefault="00B50050" w:rsidP="0088127C">
            <w:pPr>
              <w:pStyle w:val="OtherTableBody"/>
            </w:pPr>
            <w:r>
              <w:t>User</w:t>
            </w:r>
          </w:p>
        </w:tc>
        <w:tc>
          <w:tcPr>
            <w:tcW w:w="600" w:type="dxa"/>
          </w:tcPr>
          <w:p w14:paraId="1748DFE5" w14:textId="77777777" w:rsidR="00B50050" w:rsidRDefault="00B50050" w:rsidP="0088127C">
            <w:pPr>
              <w:pStyle w:val="OtherTableBody"/>
            </w:pPr>
          </w:p>
        </w:tc>
        <w:tc>
          <w:tcPr>
            <w:tcW w:w="2600" w:type="dxa"/>
          </w:tcPr>
          <w:p w14:paraId="61C21C92" w14:textId="77777777" w:rsidR="00B50050" w:rsidRDefault="00B50050" w:rsidP="0088127C">
            <w:pPr>
              <w:pStyle w:val="OtherTableBody"/>
            </w:pPr>
            <w:r>
              <w:t>Anesthesia Code</w:t>
            </w:r>
          </w:p>
        </w:tc>
        <w:tc>
          <w:tcPr>
            <w:tcW w:w="1400" w:type="dxa"/>
          </w:tcPr>
          <w:p w14:paraId="6ECEF8B5" w14:textId="77777777" w:rsidR="00B50050" w:rsidRDefault="00B50050" w:rsidP="0088127C">
            <w:pPr>
              <w:pStyle w:val="OtherTableBody"/>
            </w:pPr>
          </w:p>
        </w:tc>
        <w:tc>
          <w:tcPr>
            <w:tcW w:w="4200" w:type="dxa"/>
          </w:tcPr>
          <w:p w14:paraId="152838A2" w14:textId="77777777" w:rsidR="00B50050" w:rsidRDefault="00B50050" w:rsidP="0088127C">
            <w:pPr>
              <w:pStyle w:val="OtherTableBody"/>
            </w:pPr>
          </w:p>
        </w:tc>
      </w:tr>
      <w:tr w:rsidR="00B50050" w14:paraId="5A8E73CF" w14:textId="77777777" w:rsidTr="00195548">
        <w:tc>
          <w:tcPr>
            <w:tcW w:w="600" w:type="dxa"/>
          </w:tcPr>
          <w:p w14:paraId="0CFD1642" w14:textId="77777777" w:rsidR="00B50050" w:rsidRDefault="00B50050" w:rsidP="0088127C">
            <w:pPr>
              <w:pStyle w:val="OtherTableBody"/>
            </w:pPr>
          </w:p>
        </w:tc>
        <w:tc>
          <w:tcPr>
            <w:tcW w:w="600" w:type="dxa"/>
          </w:tcPr>
          <w:p w14:paraId="644B8D35" w14:textId="77777777" w:rsidR="00B50050" w:rsidRDefault="00B50050" w:rsidP="0088127C">
            <w:pPr>
              <w:pStyle w:val="OtherTableBody"/>
            </w:pPr>
            <w:r>
              <w:t>0019</w:t>
            </w:r>
          </w:p>
        </w:tc>
        <w:tc>
          <w:tcPr>
            <w:tcW w:w="2600" w:type="dxa"/>
          </w:tcPr>
          <w:p w14:paraId="4175230A" w14:textId="77777777" w:rsidR="00B50050" w:rsidRDefault="00B50050" w:rsidP="0088127C">
            <w:pPr>
              <w:pStyle w:val="OtherTableBody"/>
            </w:pPr>
          </w:p>
        </w:tc>
        <w:tc>
          <w:tcPr>
            <w:tcW w:w="1400" w:type="dxa"/>
          </w:tcPr>
          <w:p w14:paraId="45CE08FB" w14:textId="77777777" w:rsidR="00B50050" w:rsidRDefault="00B50050" w:rsidP="0088127C">
            <w:pPr>
              <w:pStyle w:val="OtherTableBody"/>
            </w:pPr>
            <w:r>
              <w:t>...</w:t>
            </w:r>
          </w:p>
        </w:tc>
        <w:tc>
          <w:tcPr>
            <w:tcW w:w="4200" w:type="dxa"/>
          </w:tcPr>
          <w:p w14:paraId="0C3B5091" w14:textId="77777777" w:rsidR="00B50050" w:rsidRDefault="00B50050" w:rsidP="0088127C">
            <w:pPr>
              <w:pStyle w:val="OtherTableBody"/>
            </w:pPr>
            <w:r>
              <w:t>No suggested values defined</w:t>
            </w:r>
          </w:p>
        </w:tc>
      </w:tr>
      <w:tr w:rsidR="00B50050" w14:paraId="0F53549D" w14:textId="77777777" w:rsidTr="00195548">
        <w:tc>
          <w:tcPr>
            <w:tcW w:w="600" w:type="dxa"/>
          </w:tcPr>
          <w:p w14:paraId="25FDC1B0" w14:textId="77777777" w:rsidR="00B50050" w:rsidRDefault="00B50050" w:rsidP="0088127C">
            <w:pPr>
              <w:pStyle w:val="OtherTableBody"/>
            </w:pPr>
            <w:r>
              <w:t>User</w:t>
            </w:r>
          </w:p>
        </w:tc>
        <w:tc>
          <w:tcPr>
            <w:tcW w:w="600" w:type="dxa"/>
          </w:tcPr>
          <w:p w14:paraId="12FC4F96" w14:textId="77777777" w:rsidR="00B50050" w:rsidRDefault="00B50050" w:rsidP="0088127C">
            <w:pPr>
              <w:pStyle w:val="OtherTableBody"/>
            </w:pPr>
          </w:p>
        </w:tc>
        <w:tc>
          <w:tcPr>
            <w:tcW w:w="2600" w:type="dxa"/>
          </w:tcPr>
          <w:p w14:paraId="7485EE61" w14:textId="77777777" w:rsidR="00B50050" w:rsidRDefault="00B50050" w:rsidP="0088127C">
            <w:pPr>
              <w:pStyle w:val="OtherTableBody"/>
            </w:pPr>
            <w:r>
              <w:t>Bad Debt Agency Code</w:t>
            </w:r>
          </w:p>
        </w:tc>
        <w:tc>
          <w:tcPr>
            <w:tcW w:w="1400" w:type="dxa"/>
          </w:tcPr>
          <w:p w14:paraId="5116E49E" w14:textId="77777777" w:rsidR="00B50050" w:rsidRDefault="00B50050" w:rsidP="0088127C">
            <w:pPr>
              <w:pStyle w:val="OtherTableBody"/>
            </w:pPr>
          </w:p>
        </w:tc>
        <w:tc>
          <w:tcPr>
            <w:tcW w:w="4200" w:type="dxa"/>
          </w:tcPr>
          <w:p w14:paraId="764D5218" w14:textId="77777777" w:rsidR="00B50050" w:rsidRDefault="00B50050" w:rsidP="0088127C">
            <w:pPr>
              <w:pStyle w:val="OtherTableBody"/>
            </w:pPr>
          </w:p>
        </w:tc>
      </w:tr>
      <w:tr w:rsidR="00B50050" w14:paraId="0B7813CB" w14:textId="77777777" w:rsidTr="00195548">
        <w:tc>
          <w:tcPr>
            <w:tcW w:w="600" w:type="dxa"/>
          </w:tcPr>
          <w:p w14:paraId="0AE1C21C" w14:textId="77777777" w:rsidR="00B50050" w:rsidRDefault="00B50050" w:rsidP="0088127C">
            <w:pPr>
              <w:pStyle w:val="OtherTableBody"/>
            </w:pPr>
          </w:p>
        </w:tc>
        <w:tc>
          <w:tcPr>
            <w:tcW w:w="600" w:type="dxa"/>
          </w:tcPr>
          <w:p w14:paraId="11E0730F" w14:textId="77777777" w:rsidR="00B50050" w:rsidRDefault="00B50050" w:rsidP="0088127C">
            <w:pPr>
              <w:pStyle w:val="OtherTableBody"/>
            </w:pPr>
            <w:r>
              <w:t>0021</w:t>
            </w:r>
          </w:p>
        </w:tc>
        <w:tc>
          <w:tcPr>
            <w:tcW w:w="2600" w:type="dxa"/>
          </w:tcPr>
          <w:p w14:paraId="6AAAB37B" w14:textId="77777777" w:rsidR="00B50050" w:rsidRDefault="00B50050" w:rsidP="0088127C">
            <w:pPr>
              <w:pStyle w:val="OtherTableBody"/>
            </w:pPr>
          </w:p>
        </w:tc>
        <w:tc>
          <w:tcPr>
            <w:tcW w:w="1400" w:type="dxa"/>
          </w:tcPr>
          <w:p w14:paraId="31B455E5" w14:textId="77777777" w:rsidR="00B50050" w:rsidRDefault="00B50050" w:rsidP="0088127C">
            <w:pPr>
              <w:pStyle w:val="OtherTableBody"/>
            </w:pPr>
            <w:r>
              <w:t>...</w:t>
            </w:r>
          </w:p>
        </w:tc>
        <w:tc>
          <w:tcPr>
            <w:tcW w:w="4200" w:type="dxa"/>
          </w:tcPr>
          <w:p w14:paraId="6E4FEE5B" w14:textId="77777777" w:rsidR="00B50050" w:rsidRDefault="00B50050" w:rsidP="0088127C">
            <w:pPr>
              <w:pStyle w:val="OtherTableBody"/>
            </w:pPr>
            <w:r>
              <w:t>No suggested values defined</w:t>
            </w:r>
          </w:p>
        </w:tc>
      </w:tr>
      <w:tr w:rsidR="00B50050" w14:paraId="5AC4AA53" w14:textId="77777777" w:rsidTr="00195548">
        <w:tc>
          <w:tcPr>
            <w:tcW w:w="600" w:type="dxa"/>
          </w:tcPr>
          <w:p w14:paraId="189C1A9B" w14:textId="77777777" w:rsidR="00B50050" w:rsidRDefault="00B50050" w:rsidP="0088127C">
            <w:pPr>
              <w:pStyle w:val="OtherTableBody"/>
            </w:pPr>
            <w:r>
              <w:t>User</w:t>
            </w:r>
          </w:p>
        </w:tc>
        <w:tc>
          <w:tcPr>
            <w:tcW w:w="600" w:type="dxa"/>
          </w:tcPr>
          <w:p w14:paraId="37B56734" w14:textId="77777777" w:rsidR="00B50050" w:rsidRDefault="00B50050" w:rsidP="0088127C">
            <w:pPr>
              <w:pStyle w:val="OtherTableBody"/>
            </w:pPr>
          </w:p>
        </w:tc>
        <w:tc>
          <w:tcPr>
            <w:tcW w:w="2600" w:type="dxa"/>
          </w:tcPr>
          <w:p w14:paraId="454506E3" w14:textId="77777777" w:rsidR="00B50050" w:rsidRDefault="00B50050" w:rsidP="0088127C">
            <w:pPr>
              <w:pStyle w:val="OtherTableBody"/>
            </w:pPr>
            <w:r>
              <w:t>Billing Status</w:t>
            </w:r>
          </w:p>
        </w:tc>
        <w:tc>
          <w:tcPr>
            <w:tcW w:w="1400" w:type="dxa"/>
          </w:tcPr>
          <w:p w14:paraId="042619DF" w14:textId="77777777" w:rsidR="00B50050" w:rsidRDefault="00B50050" w:rsidP="0088127C">
            <w:pPr>
              <w:pStyle w:val="OtherTableBody"/>
            </w:pPr>
          </w:p>
        </w:tc>
        <w:tc>
          <w:tcPr>
            <w:tcW w:w="4200" w:type="dxa"/>
          </w:tcPr>
          <w:p w14:paraId="44BB269A" w14:textId="77777777" w:rsidR="00B50050" w:rsidRDefault="00B50050" w:rsidP="0088127C">
            <w:pPr>
              <w:pStyle w:val="OtherTableBody"/>
            </w:pPr>
          </w:p>
        </w:tc>
      </w:tr>
      <w:tr w:rsidR="00B50050" w14:paraId="1A9909B2" w14:textId="77777777" w:rsidTr="00195548">
        <w:tc>
          <w:tcPr>
            <w:tcW w:w="600" w:type="dxa"/>
          </w:tcPr>
          <w:p w14:paraId="45C71DD3" w14:textId="77777777" w:rsidR="00B50050" w:rsidRDefault="00B50050" w:rsidP="0088127C">
            <w:pPr>
              <w:pStyle w:val="OtherTableBody"/>
            </w:pPr>
          </w:p>
        </w:tc>
        <w:tc>
          <w:tcPr>
            <w:tcW w:w="600" w:type="dxa"/>
          </w:tcPr>
          <w:p w14:paraId="02D0022B" w14:textId="77777777" w:rsidR="00B50050" w:rsidRDefault="00B50050" w:rsidP="0088127C">
            <w:pPr>
              <w:pStyle w:val="OtherTableBody"/>
            </w:pPr>
            <w:r>
              <w:t>0022</w:t>
            </w:r>
          </w:p>
        </w:tc>
        <w:tc>
          <w:tcPr>
            <w:tcW w:w="2600" w:type="dxa"/>
          </w:tcPr>
          <w:p w14:paraId="00EFEF49" w14:textId="77777777" w:rsidR="00B50050" w:rsidRDefault="00B50050" w:rsidP="0088127C">
            <w:pPr>
              <w:pStyle w:val="OtherTableBody"/>
            </w:pPr>
          </w:p>
        </w:tc>
        <w:tc>
          <w:tcPr>
            <w:tcW w:w="1400" w:type="dxa"/>
          </w:tcPr>
          <w:p w14:paraId="0FBB77D3" w14:textId="77777777" w:rsidR="00B50050" w:rsidRDefault="00B50050" w:rsidP="0088127C">
            <w:pPr>
              <w:pStyle w:val="OtherTableBody"/>
            </w:pPr>
            <w:r>
              <w:t>...</w:t>
            </w:r>
          </w:p>
        </w:tc>
        <w:tc>
          <w:tcPr>
            <w:tcW w:w="4200" w:type="dxa"/>
          </w:tcPr>
          <w:p w14:paraId="25F09BE3" w14:textId="77777777" w:rsidR="00B50050" w:rsidRDefault="00B50050" w:rsidP="0088127C">
            <w:pPr>
              <w:pStyle w:val="OtherTableBody"/>
            </w:pPr>
            <w:r>
              <w:t>No suggested values defined</w:t>
            </w:r>
          </w:p>
        </w:tc>
      </w:tr>
      <w:tr w:rsidR="00B50050" w14:paraId="423DFC63" w14:textId="77777777" w:rsidTr="00195548">
        <w:tc>
          <w:tcPr>
            <w:tcW w:w="600" w:type="dxa"/>
          </w:tcPr>
          <w:p w14:paraId="7C15C07C" w14:textId="77777777" w:rsidR="00B50050" w:rsidRDefault="00B50050" w:rsidP="0088127C">
            <w:pPr>
              <w:pStyle w:val="OtherTableBody"/>
            </w:pPr>
            <w:r>
              <w:t>User</w:t>
            </w:r>
          </w:p>
        </w:tc>
        <w:tc>
          <w:tcPr>
            <w:tcW w:w="600" w:type="dxa"/>
          </w:tcPr>
          <w:p w14:paraId="6986588B" w14:textId="77777777" w:rsidR="00B50050" w:rsidRDefault="00B50050" w:rsidP="0088127C">
            <w:pPr>
              <w:pStyle w:val="OtherTableBody"/>
            </w:pPr>
          </w:p>
        </w:tc>
        <w:tc>
          <w:tcPr>
            <w:tcW w:w="2600" w:type="dxa"/>
          </w:tcPr>
          <w:p w14:paraId="61FFC44E" w14:textId="77777777" w:rsidR="00B50050" w:rsidRDefault="00B50050" w:rsidP="0088127C">
            <w:pPr>
              <w:pStyle w:val="OtherTableBody"/>
            </w:pPr>
            <w:r>
              <w:t>Admit Source</w:t>
            </w:r>
          </w:p>
        </w:tc>
        <w:tc>
          <w:tcPr>
            <w:tcW w:w="1400" w:type="dxa"/>
          </w:tcPr>
          <w:p w14:paraId="2C1ACF2F" w14:textId="77777777" w:rsidR="00B50050" w:rsidRDefault="00B50050" w:rsidP="0088127C">
            <w:pPr>
              <w:pStyle w:val="OtherTableBody"/>
            </w:pPr>
          </w:p>
        </w:tc>
        <w:tc>
          <w:tcPr>
            <w:tcW w:w="4200" w:type="dxa"/>
          </w:tcPr>
          <w:p w14:paraId="1B8B18AA" w14:textId="77777777" w:rsidR="00B50050" w:rsidRDefault="00B50050" w:rsidP="0088127C">
            <w:pPr>
              <w:pStyle w:val="OtherTableBody"/>
            </w:pPr>
          </w:p>
        </w:tc>
      </w:tr>
      <w:tr w:rsidR="00B50050" w14:paraId="66571AD5" w14:textId="77777777" w:rsidTr="00195548">
        <w:tc>
          <w:tcPr>
            <w:tcW w:w="600" w:type="dxa"/>
          </w:tcPr>
          <w:p w14:paraId="5F083881" w14:textId="77777777" w:rsidR="00B50050" w:rsidRDefault="00B50050" w:rsidP="0088127C">
            <w:pPr>
              <w:pStyle w:val="OtherTableBody"/>
            </w:pPr>
          </w:p>
        </w:tc>
        <w:tc>
          <w:tcPr>
            <w:tcW w:w="600" w:type="dxa"/>
          </w:tcPr>
          <w:p w14:paraId="596CA532" w14:textId="77777777" w:rsidR="00B50050" w:rsidRDefault="00B50050" w:rsidP="0088127C">
            <w:pPr>
              <w:pStyle w:val="OtherTableBody"/>
            </w:pPr>
            <w:r>
              <w:t>0023</w:t>
            </w:r>
          </w:p>
        </w:tc>
        <w:tc>
          <w:tcPr>
            <w:tcW w:w="2600" w:type="dxa"/>
          </w:tcPr>
          <w:p w14:paraId="380A646D" w14:textId="77777777" w:rsidR="00B50050" w:rsidRDefault="00B50050" w:rsidP="0088127C">
            <w:pPr>
              <w:pStyle w:val="OtherTableBody"/>
            </w:pPr>
          </w:p>
        </w:tc>
        <w:tc>
          <w:tcPr>
            <w:tcW w:w="1400" w:type="dxa"/>
          </w:tcPr>
          <w:p w14:paraId="01BB8DB5" w14:textId="77777777" w:rsidR="00B50050" w:rsidRDefault="00B50050" w:rsidP="0088127C">
            <w:pPr>
              <w:pStyle w:val="OtherTableBody"/>
            </w:pPr>
            <w:r>
              <w:t>...</w:t>
            </w:r>
          </w:p>
        </w:tc>
        <w:tc>
          <w:tcPr>
            <w:tcW w:w="4200" w:type="dxa"/>
          </w:tcPr>
          <w:p w14:paraId="1337FFA5" w14:textId="77777777" w:rsidR="00B50050" w:rsidRDefault="00B50050" w:rsidP="0088127C">
            <w:pPr>
              <w:pStyle w:val="OtherTableBody"/>
            </w:pPr>
            <w:r>
              <w:t>No suggested values defined</w:t>
            </w:r>
          </w:p>
        </w:tc>
      </w:tr>
      <w:tr w:rsidR="00B50050" w14:paraId="5A2B0450" w14:textId="77777777" w:rsidTr="00195548">
        <w:tc>
          <w:tcPr>
            <w:tcW w:w="600" w:type="dxa"/>
          </w:tcPr>
          <w:p w14:paraId="36AD4F92" w14:textId="77777777" w:rsidR="00B50050" w:rsidRDefault="00B50050" w:rsidP="0088127C">
            <w:pPr>
              <w:pStyle w:val="OtherTableBody"/>
            </w:pPr>
            <w:r>
              <w:t>User</w:t>
            </w:r>
          </w:p>
        </w:tc>
        <w:tc>
          <w:tcPr>
            <w:tcW w:w="600" w:type="dxa"/>
          </w:tcPr>
          <w:p w14:paraId="31D266FC" w14:textId="77777777" w:rsidR="00B50050" w:rsidRDefault="00B50050" w:rsidP="0088127C">
            <w:pPr>
              <w:pStyle w:val="OtherTableBody"/>
            </w:pPr>
          </w:p>
        </w:tc>
        <w:tc>
          <w:tcPr>
            <w:tcW w:w="2600" w:type="dxa"/>
          </w:tcPr>
          <w:p w14:paraId="6FC5AE4E" w14:textId="77777777" w:rsidR="00B50050" w:rsidRDefault="00B50050" w:rsidP="0088127C">
            <w:pPr>
              <w:pStyle w:val="OtherTableBody"/>
            </w:pPr>
            <w:r>
              <w:t>Fee Schedule</w:t>
            </w:r>
          </w:p>
        </w:tc>
        <w:tc>
          <w:tcPr>
            <w:tcW w:w="1400" w:type="dxa"/>
          </w:tcPr>
          <w:p w14:paraId="0DBCE199" w14:textId="77777777" w:rsidR="00B50050" w:rsidRDefault="00B50050" w:rsidP="0088127C">
            <w:pPr>
              <w:pStyle w:val="OtherTableBody"/>
            </w:pPr>
          </w:p>
        </w:tc>
        <w:tc>
          <w:tcPr>
            <w:tcW w:w="4200" w:type="dxa"/>
          </w:tcPr>
          <w:p w14:paraId="2227566B" w14:textId="77777777" w:rsidR="00B50050" w:rsidRDefault="00B50050" w:rsidP="0088127C">
            <w:pPr>
              <w:pStyle w:val="OtherTableBody"/>
            </w:pPr>
          </w:p>
        </w:tc>
      </w:tr>
      <w:tr w:rsidR="00B50050" w14:paraId="53729F7B" w14:textId="77777777" w:rsidTr="00195548">
        <w:tc>
          <w:tcPr>
            <w:tcW w:w="600" w:type="dxa"/>
          </w:tcPr>
          <w:p w14:paraId="3F5148CE" w14:textId="77777777" w:rsidR="00B50050" w:rsidRDefault="00B50050" w:rsidP="0088127C">
            <w:pPr>
              <w:pStyle w:val="OtherTableBody"/>
            </w:pPr>
          </w:p>
        </w:tc>
        <w:tc>
          <w:tcPr>
            <w:tcW w:w="600" w:type="dxa"/>
          </w:tcPr>
          <w:p w14:paraId="2C62D536" w14:textId="77777777" w:rsidR="00B50050" w:rsidRDefault="00B50050" w:rsidP="0088127C">
            <w:pPr>
              <w:pStyle w:val="OtherTableBody"/>
            </w:pPr>
            <w:r>
              <w:t>0024</w:t>
            </w:r>
          </w:p>
        </w:tc>
        <w:tc>
          <w:tcPr>
            <w:tcW w:w="2600" w:type="dxa"/>
          </w:tcPr>
          <w:p w14:paraId="669A524E" w14:textId="77777777" w:rsidR="00B50050" w:rsidRDefault="00B50050" w:rsidP="0088127C">
            <w:pPr>
              <w:pStyle w:val="OtherTableBody"/>
            </w:pPr>
          </w:p>
        </w:tc>
        <w:tc>
          <w:tcPr>
            <w:tcW w:w="1400" w:type="dxa"/>
          </w:tcPr>
          <w:p w14:paraId="4954646F" w14:textId="77777777" w:rsidR="00B50050" w:rsidRDefault="00B50050" w:rsidP="0088127C">
            <w:pPr>
              <w:pStyle w:val="OtherTableBody"/>
            </w:pPr>
            <w:r>
              <w:t>...</w:t>
            </w:r>
          </w:p>
        </w:tc>
        <w:tc>
          <w:tcPr>
            <w:tcW w:w="4200" w:type="dxa"/>
          </w:tcPr>
          <w:p w14:paraId="459DD7F5" w14:textId="77777777" w:rsidR="00B50050" w:rsidRDefault="00B50050" w:rsidP="0088127C">
            <w:pPr>
              <w:pStyle w:val="OtherTableBody"/>
            </w:pPr>
            <w:r>
              <w:t>No suggested values defined</w:t>
            </w:r>
          </w:p>
        </w:tc>
      </w:tr>
      <w:tr w:rsidR="00B50050" w14:paraId="107D76DB" w14:textId="77777777" w:rsidTr="00195548">
        <w:tc>
          <w:tcPr>
            <w:tcW w:w="600" w:type="dxa"/>
          </w:tcPr>
          <w:p w14:paraId="6F5D047A" w14:textId="77777777" w:rsidR="00B50050" w:rsidRDefault="00B50050" w:rsidP="0088127C">
            <w:pPr>
              <w:pStyle w:val="OtherTableBody"/>
            </w:pPr>
            <w:r>
              <w:t>HL7</w:t>
            </w:r>
          </w:p>
        </w:tc>
        <w:tc>
          <w:tcPr>
            <w:tcW w:w="600" w:type="dxa"/>
          </w:tcPr>
          <w:p w14:paraId="5E81B182" w14:textId="77777777" w:rsidR="00B50050" w:rsidRDefault="00B50050" w:rsidP="0088127C">
            <w:pPr>
              <w:pStyle w:val="OtherTableBody"/>
            </w:pPr>
          </w:p>
        </w:tc>
        <w:tc>
          <w:tcPr>
            <w:tcW w:w="2600" w:type="dxa"/>
          </w:tcPr>
          <w:p w14:paraId="3083A55D" w14:textId="77777777" w:rsidR="00B50050" w:rsidRDefault="00B50050" w:rsidP="0088127C">
            <w:pPr>
              <w:pStyle w:val="OtherTableBody"/>
            </w:pPr>
            <w:r>
              <w:t>Priority</w:t>
            </w:r>
          </w:p>
        </w:tc>
        <w:tc>
          <w:tcPr>
            <w:tcW w:w="1400" w:type="dxa"/>
          </w:tcPr>
          <w:p w14:paraId="456BB228" w14:textId="77777777" w:rsidR="00B50050" w:rsidRDefault="00B50050" w:rsidP="0088127C">
            <w:pPr>
              <w:pStyle w:val="OtherTableBody"/>
            </w:pPr>
          </w:p>
        </w:tc>
        <w:tc>
          <w:tcPr>
            <w:tcW w:w="4200" w:type="dxa"/>
          </w:tcPr>
          <w:p w14:paraId="4F9E8C69" w14:textId="77777777" w:rsidR="00B50050" w:rsidRDefault="00B50050" w:rsidP="0088127C">
            <w:pPr>
              <w:pStyle w:val="OtherTableBody"/>
            </w:pPr>
          </w:p>
        </w:tc>
      </w:tr>
      <w:tr w:rsidR="00B50050" w:rsidRPr="001D2E85" w14:paraId="7CE0B3E4" w14:textId="77777777" w:rsidTr="00195548">
        <w:tc>
          <w:tcPr>
            <w:tcW w:w="600" w:type="dxa"/>
          </w:tcPr>
          <w:p w14:paraId="384579D0" w14:textId="77777777" w:rsidR="00B50050" w:rsidRDefault="00B50050" w:rsidP="0088127C">
            <w:pPr>
              <w:pStyle w:val="OtherTableBody"/>
            </w:pPr>
          </w:p>
        </w:tc>
        <w:tc>
          <w:tcPr>
            <w:tcW w:w="600" w:type="dxa"/>
          </w:tcPr>
          <w:p w14:paraId="5C5EFAA0" w14:textId="77777777" w:rsidR="00B50050" w:rsidRDefault="00B50050" w:rsidP="0088127C">
            <w:pPr>
              <w:pStyle w:val="OtherTableBody"/>
            </w:pPr>
            <w:r>
              <w:t>0027</w:t>
            </w:r>
          </w:p>
        </w:tc>
        <w:tc>
          <w:tcPr>
            <w:tcW w:w="2600" w:type="dxa"/>
          </w:tcPr>
          <w:p w14:paraId="42C1B2B4" w14:textId="77777777" w:rsidR="00B50050" w:rsidRDefault="00B50050" w:rsidP="0088127C">
            <w:pPr>
              <w:pStyle w:val="OtherTableBody"/>
            </w:pPr>
          </w:p>
        </w:tc>
        <w:tc>
          <w:tcPr>
            <w:tcW w:w="1400" w:type="dxa"/>
          </w:tcPr>
          <w:p w14:paraId="1BF1706B" w14:textId="77777777" w:rsidR="00B50050" w:rsidRDefault="00B50050" w:rsidP="0088127C">
            <w:pPr>
              <w:pStyle w:val="OtherTableBody"/>
            </w:pPr>
            <w:r>
              <w:t>A</w:t>
            </w:r>
          </w:p>
        </w:tc>
        <w:tc>
          <w:tcPr>
            <w:tcW w:w="4200" w:type="dxa"/>
          </w:tcPr>
          <w:p w14:paraId="18728839" w14:textId="77777777" w:rsidR="00B50050" w:rsidRDefault="00B50050" w:rsidP="0088127C">
            <w:pPr>
              <w:pStyle w:val="OtherTableBody"/>
            </w:pPr>
            <w:r>
              <w:t>As soon as possible (a priority lower than stat)</w:t>
            </w:r>
          </w:p>
        </w:tc>
      </w:tr>
      <w:tr w:rsidR="00B50050" w:rsidRPr="001D2E85" w14:paraId="31AAA679" w14:textId="77777777" w:rsidTr="00195548">
        <w:tc>
          <w:tcPr>
            <w:tcW w:w="600" w:type="dxa"/>
          </w:tcPr>
          <w:p w14:paraId="53623314" w14:textId="77777777" w:rsidR="00B50050" w:rsidRDefault="00B50050" w:rsidP="0088127C">
            <w:pPr>
              <w:pStyle w:val="OtherTableBody"/>
            </w:pPr>
          </w:p>
        </w:tc>
        <w:tc>
          <w:tcPr>
            <w:tcW w:w="600" w:type="dxa"/>
          </w:tcPr>
          <w:p w14:paraId="794E6CD7" w14:textId="77777777" w:rsidR="00B50050" w:rsidRDefault="00B50050" w:rsidP="0088127C">
            <w:pPr>
              <w:pStyle w:val="OtherTableBody"/>
            </w:pPr>
            <w:r>
              <w:t>0027</w:t>
            </w:r>
          </w:p>
        </w:tc>
        <w:tc>
          <w:tcPr>
            <w:tcW w:w="2600" w:type="dxa"/>
          </w:tcPr>
          <w:p w14:paraId="50B2677F" w14:textId="77777777" w:rsidR="00B50050" w:rsidRDefault="00B50050" w:rsidP="0088127C">
            <w:pPr>
              <w:pStyle w:val="OtherTableBody"/>
            </w:pPr>
          </w:p>
        </w:tc>
        <w:tc>
          <w:tcPr>
            <w:tcW w:w="1400" w:type="dxa"/>
          </w:tcPr>
          <w:p w14:paraId="6739427C" w14:textId="77777777" w:rsidR="00B50050" w:rsidRDefault="00B50050" w:rsidP="0088127C">
            <w:pPr>
              <w:pStyle w:val="OtherTableBody"/>
            </w:pPr>
            <w:r>
              <w:t>P</w:t>
            </w:r>
          </w:p>
        </w:tc>
        <w:tc>
          <w:tcPr>
            <w:tcW w:w="4200" w:type="dxa"/>
          </w:tcPr>
          <w:p w14:paraId="1AB8769A" w14:textId="77777777" w:rsidR="00B50050" w:rsidRDefault="00B50050" w:rsidP="0088127C">
            <w:pPr>
              <w:pStyle w:val="OtherTableBody"/>
            </w:pPr>
            <w:r>
              <w:t>Preoperative (to be done prior to surgery)</w:t>
            </w:r>
          </w:p>
        </w:tc>
      </w:tr>
      <w:tr w:rsidR="00B50050" w14:paraId="6B6FC228" w14:textId="77777777" w:rsidTr="00195548">
        <w:tc>
          <w:tcPr>
            <w:tcW w:w="600" w:type="dxa"/>
          </w:tcPr>
          <w:p w14:paraId="7AC13018" w14:textId="77777777" w:rsidR="00B50050" w:rsidRDefault="00B50050" w:rsidP="0088127C">
            <w:pPr>
              <w:pStyle w:val="OtherTableBody"/>
            </w:pPr>
          </w:p>
        </w:tc>
        <w:tc>
          <w:tcPr>
            <w:tcW w:w="600" w:type="dxa"/>
          </w:tcPr>
          <w:p w14:paraId="605EF523" w14:textId="77777777" w:rsidR="00B50050" w:rsidRDefault="00B50050" w:rsidP="0088127C">
            <w:pPr>
              <w:pStyle w:val="OtherTableBody"/>
            </w:pPr>
            <w:r>
              <w:t>0027</w:t>
            </w:r>
          </w:p>
        </w:tc>
        <w:tc>
          <w:tcPr>
            <w:tcW w:w="2600" w:type="dxa"/>
          </w:tcPr>
          <w:p w14:paraId="35EF39A0" w14:textId="77777777" w:rsidR="00B50050" w:rsidRDefault="00B50050" w:rsidP="0088127C">
            <w:pPr>
              <w:pStyle w:val="OtherTableBody"/>
            </w:pPr>
          </w:p>
        </w:tc>
        <w:tc>
          <w:tcPr>
            <w:tcW w:w="1400" w:type="dxa"/>
          </w:tcPr>
          <w:p w14:paraId="358276E8" w14:textId="77777777" w:rsidR="00B50050" w:rsidRDefault="00B50050" w:rsidP="0088127C">
            <w:pPr>
              <w:pStyle w:val="OtherTableBody"/>
            </w:pPr>
            <w:r>
              <w:t>R</w:t>
            </w:r>
          </w:p>
        </w:tc>
        <w:tc>
          <w:tcPr>
            <w:tcW w:w="4200" w:type="dxa"/>
          </w:tcPr>
          <w:p w14:paraId="69187C91" w14:textId="77777777" w:rsidR="00B50050" w:rsidRDefault="00B50050" w:rsidP="0088127C">
            <w:pPr>
              <w:pStyle w:val="OtherTableBody"/>
            </w:pPr>
            <w:r>
              <w:t>Routine</w:t>
            </w:r>
          </w:p>
        </w:tc>
      </w:tr>
      <w:tr w:rsidR="00B50050" w14:paraId="56BED1DB" w14:textId="77777777" w:rsidTr="00195548">
        <w:tc>
          <w:tcPr>
            <w:tcW w:w="600" w:type="dxa"/>
          </w:tcPr>
          <w:p w14:paraId="39785F8F" w14:textId="77777777" w:rsidR="00B50050" w:rsidRDefault="00B50050" w:rsidP="0088127C">
            <w:pPr>
              <w:pStyle w:val="OtherTableBody"/>
            </w:pPr>
          </w:p>
        </w:tc>
        <w:tc>
          <w:tcPr>
            <w:tcW w:w="600" w:type="dxa"/>
          </w:tcPr>
          <w:p w14:paraId="59F6C17F" w14:textId="77777777" w:rsidR="00B50050" w:rsidRDefault="00B50050" w:rsidP="0088127C">
            <w:pPr>
              <w:pStyle w:val="OtherTableBody"/>
            </w:pPr>
            <w:r>
              <w:t>0027</w:t>
            </w:r>
          </w:p>
        </w:tc>
        <w:tc>
          <w:tcPr>
            <w:tcW w:w="2600" w:type="dxa"/>
          </w:tcPr>
          <w:p w14:paraId="6A6A0917" w14:textId="77777777" w:rsidR="00B50050" w:rsidRDefault="00B50050" w:rsidP="0088127C">
            <w:pPr>
              <w:pStyle w:val="OtherTableBody"/>
            </w:pPr>
          </w:p>
        </w:tc>
        <w:tc>
          <w:tcPr>
            <w:tcW w:w="1400" w:type="dxa"/>
          </w:tcPr>
          <w:p w14:paraId="00EB9D0A" w14:textId="77777777" w:rsidR="00B50050" w:rsidRDefault="00B50050" w:rsidP="0088127C">
            <w:pPr>
              <w:pStyle w:val="OtherTableBody"/>
            </w:pPr>
            <w:r>
              <w:t>S</w:t>
            </w:r>
          </w:p>
        </w:tc>
        <w:tc>
          <w:tcPr>
            <w:tcW w:w="4200" w:type="dxa"/>
          </w:tcPr>
          <w:p w14:paraId="69F42866" w14:textId="77777777" w:rsidR="00B50050" w:rsidRDefault="00B50050" w:rsidP="0088127C">
            <w:pPr>
              <w:pStyle w:val="OtherTableBody"/>
            </w:pPr>
            <w:r>
              <w:t>Stat (do immediately)</w:t>
            </w:r>
          </w:p>
        </w:tc>
      </w:tr>
      <w:tr w:rsidR="00B50050" w:rsidRPr="001D2E85" w14:paraId="2221B605" w14:textId="77777777" w:rsidTr="00195548">
        <w:tc>
          <w:tcPr>
            <w:tcW w:w="600" w:type="dxa"/>
          </w:tcPr>
          <w:p w14:paraId="7185AD13" w14:textId="77777777" w:rsidR="00B50050" w:rsidRDefault="00B50050" w:rsidP="0088127C">
            <w:pPr>
              <w:pStyle w:val="OtherTableBody"/>
            </w:pPr>
          </w:p>
        </w:tc>
        <w:tc>
          <w:tcPr>
            <w:tcW w:w="600" w:type="dxa"/>
          </w:tcPr>
          <w:p w14:paraId="304DAF09" w14:textId="77777777" w:rsidR="00B50050" w:rsidRDefault="00B50050" w:rsidP="0088127C">
            <w:pPr>
              <w:pStyle w:val="OtherTableBody"/>
            </w:pPr>
            <w:r>
              <w:t>0027</w:t>
            </w:r>
          </w:p>
        </w:tc>
        <w:tc>
          <w:tcPr>
            <w:tcW w:w="2600" w:type="dxa"/>
          </w:tcPr>
          <w:p w14:paraId="2F40ACEF" w14:textId="77777777" w:rsidR="00B50050" w:rsidRDefault="00B50050" w:rsidP="0088127C">
            <w:pPr>
              <w:pStyle w:val="OtherTableBody"/>
            </w:pPr>
          </w:p>
        </w:tc>
        <w:tc>
          <w:tcPr>
            <w:tcW w:w="1400" w:type="dxa"/>
          </w:tcPr>
          <w:p w14:paraId="5F371D4C" w14:textId="77777777" w:rsidR="00B50050" w:rsidRDefault="00B50050" w:rsidP="0088127C">
            <w:pPr>
              <w:pStyle w:val="OtherTableBody"/>
            </w:pPr>
            <w:r>
              <w:t>T</w:t>
            </w:r>
          </w:p>
        </w:tc>
        <w:tc>
          <w:tcPr>
            <w:tcW w:w="4200" w:type="dxa"/>
          </w:tcPr>
          <w:p w14:paraId="606BC998" w14:textId="77777777" w:rsidR="00B50050" w:rsidRDefault="00B50050" w:rsidP="0088127C">
            <w:pPr>
              <w:pStyle w:val="OtherTableBody"/>
            </w:pPr>
            <w:r>
              <w:t>Timing critical (do as near as possible to requested time)</w:t>
            </w:r>
          </w:p>
        </w:tc>
      </w:tr>
      <w:tr w:rsidR="00B50050" w14:paraId="38884D0B" w14:textId="77777777" w:rsidTr="00195548">
        <w:tc>
          <w:tcPr>
            <w:tcW w:w="600" w:type="dxa"/>
          </w:tcPr>
          <w:p w14:paraId="0250A394" w14:textId="77777777" w:rsidR="00B50050" w:rsidRDefault="00B50050" w:rsidP="0088127C">
            <w:pPr>
              <w:pStyle w:val="OtherTableBody"/>
            </w:pPr>
            <w:r>
              <w:lastRenderedPageBreak/>
              <w:t>User</w:t>
            </w:r>
          </w:p>
        </w:tc>
        <w:tc>
          <w:tcPr>
            <w:tcW w:w="600" w:type="dxa"/>
          </w:tcPr>
          <w:p w14:paraId="6AA01C5C" w14:textId="77777777" w:rsidR="00B50050" w:rsidRDefault="00B50050" w:rsidP="0088127C">
            <w:pPr>
              <w:pStyle w:val="OtherTableBody"/>
            </w:pPr>
          </w:p>
        </w:tc>
        <w:tc>
          <w:tcPr>
            <w:tcW w:w="2600" w:type="dxa"/>
          </w:tcPr>
          <w:p w14:paraId="1B6CED16" w14:textId="77777777" w:rsidR="00B50050" w:rsidRDefault="00B50050" w:rsidP="0088127C">
            <w:pPr>
              <w:pStyle w:val="OtherTableBody"/>
            </w:pPr>
            <w:r>
              <w:t>Charge/Price Indicator</w:t>
            </w:r>
          </w:p>
        </w:tc>
        <w:tc>
          <w:tcPr>
            <w:tcW w:w="1400" w:type="dxa"/>
          </w:tcPr>
          <w:p w14:paraId="3CD0328B" w14:textId="77777777" w:rsidR="00B50050" w:rsidRDefault="00B50050" w:rsidP="0088127C">
            <w:pPr>
              <w:pStyle w:val="OtherTableBody"/>
            </w:pPr>
          </w:p>
        </w:tc>
        <w:tc>
          <w:tcPr>
            <w:tcW w:w="4200" w:type="dxa"/>
          </w:tcPr>
          <w:p w14:paraId="1A2FD843" w14:textId="77777777" w:rsidR="00B50050" w:rsidRDefault="00B50050" w:rsidP="0088127C">
            <w:pPr>
              <w:pStyle w:val="OtherTableBody"/>
            </w:pPr>
          </w:p>
        </w:tc>
      </w:tr>
      <w:tr w:rsidR="00B50050" w14:paraId="698FD500" w14:textId="77777777" w:rsidTr="00195548">
        <w:tc>
          <w:tcPr>
            <w:tcW w:w="600" w:type="dxa"/>
          </w:tcPr>
          <w:p w14:paraId="60007C81" w14:textId="77777777" w:rsidR="00B50050" w:rsidRDefault="00B50050" w:rsidP="0088127C">
            <w:pPr>
              <w:pStyle w:val="OtherTableBody"/>
            </w:pPr>
          </w:p>
        </w:tc>
        <w:tc>
          <w:tcPr>
            <w:tcW w:w="600" w:type="dxa"/>
          </w:tcPr>
          <w:p w14:paraId="0DB55515" w14:textId="77777777" w:rsidR="00B50050" w:rsidRDefault="00B50050" w:rsidP="0088127C">
            <w:pPr>
              <w:pStyle w:val="OtherTableBody"/>
            </w:pPr>
            <w:r>
              <w:t>0032</w:t>
            </w:r>
          </w:p>
        </w:tc>
        <w:tc>
          <w:tcPr>
            <w:tcW w:w="2600" w:type="dxa"/>
          </w:tcPr>
          <w:p w14:paraId="008DAF8B" w14:textId="77777777" w:rsidR="00B50050" w:rsidRDefault="00B50050" w:rsidP="0088127C">
            <w:pPr>
              <w:pStyle w:val="OtherTableBody"/>
            </w:pPr>
          </w:p>
        </w:tc>
        <w:tc>
          <w:tcPr>
            <w:tcW w:w="1400" w:type="dxa"/>
          </w:tcPr>
          <w:p w14:paraId="569421B7" w14:textId="77777777" w:rsidR="00B50050" w:rsidRDefault="00B50050" w:rsidP="0088127C">
            <w:pPr>
              <w:pStyle w:val="OtherTableBody"/>
            </w:pPr>
            <w:r>
              <w:t>...</w:t>
            </w:r>
          </w:p>
        </w:tc>
        <w:tc>
          <w:tcPr>
            <w:tcW w:w="4200" w:type="dxa"/>
          </w:tcPr>
          <w:p w14:paraId="0BDE487F" w14:textId="77777777" w:rsidR="00B50050" w:rsidRDefault="00B50050" w:rsidP="0088127C">
            <w:pPr>
              <w:pStyle w:val="OtherTableBody"/>
            </w:pPr>
            <w:r>
              <w:t>No suggested values defined</w:t>
            </w:r>
          </w:p>
        </w:tc>
      </w:tr>
      <w:tr w:rsidR="00B50050" w14:paraId="7F927474" w14:textId="77777777" w:rsidTr="00195548">
        <w:tc>
          <w:tcPr>
            <w:tcW w:w="600" w:type="dxa"/>
          </w:tcPr>
          <w:p w14:paraId="4DEB48ED" w14:textId="77777777" w:rsidR="00B50050" w:rsidRDefault="00B50050" w:rsidP="0088127C">
            <w:pPr>
              <w:pStyle w:val="OtherTableBody"/>
            </w:pPr>
            <w:r>
              <w:t>HL7</w:t>
            </w:r>
          </w:p>
        </w:tc>
        <w:tc>
          <w:tcPr>
            <w:tcW w:w="600" w:type="dxa"/>
          </w:tcPr>
          <w:p w14:paraId="56598377" w14:textId="77777777" w:rsidR="00B50050" w:rsidRDefault="00B50050" w:rsidP="0088127C">
            <w:pPr>
              <w:pStyle w:val="OtherTableBody"/>
            </w:pPr>
          </w:p>
        </w:tc>
        <w:tc>
          <w:tcPr>
            <w:tcW w:w="2600" w:type="dxa"/>
          </w:tcPr>
          <w:p w14:paraId="43153E21" w14:textId="77777777" w:rsidR="00B50050" w:rsidRDefault="00B50050" w:rsidP="0088127C">
            <w:pPr>
              <w:pStyle w:val="OtherTableBody"/>
            </w:pPr>
            <w:r>
              <w:t>Order status</w:t>
            </w:r>
          </w:p>
        </w:tc>
        <w:tc>
          <w:tcPr>
            <w:tcW w:w="1400" w:type="dxa"/>
          </w:tcPr>
          <w:p w14:paraId="20FD3FEC" w14:textId="77777777" w:rsidR="00B50050" w:rsidRDefault="00B50050" w:rsidP="0088127C">
            <w:pPr>
              <w:pStyle w:val="OtherTableBody"/>
            </w:pPr>
          </w:p>
        </w:tc>
        <w:tc>
          <w:tcPr>
            <w:tcW w:w="4200" w:type="dxa"/>
          </w:tcPr>
          <w:p w14:paraId="2E8A0299" w14:textId="77777777" w:rsidR="00B50050" w:rsidRDefault="00B50050" w:rsidP="0088127C">
            <w:pPr>
              <w:pStyle w:val="OtherTableBody"/>
            </w:pPr>
          </w:p>
        </w:tc>
      </w:tr>
      <w:tr w:rsidR="00B50050" w:rsidRPr="001D2E85" w14:paraId="51006871" w14:textId="77777777" w:rsidTr="00195548">
        <w:tc>
          <w:tcPr>
            <w:tcW w:w="600" w:type="dxa"/>
          </w:tcPr>
          <w:p w14:paraId="308A9448" w14:textId="77777777" w:rsidR="00B50050" w:rsidRDefault="00B50050" w:rsidP="0088127C">
            <w:pPr>
              <w:pStyle w:val="OtherTableBody"/>
            </w:pPr>
          </w:p>
        </w:tc>
        <w:tc>
          <w:tcPr>
            <w:tcW w:w="600" w:type="dxa"/>
          </w:tcPr>
          <w:p w14:paraId="4F6757A9" w14:textId="77777777" w:rsidR="00B50050" w:rsidRDefault="00B50050" w:rsidP="0088127C">
            <w:pPr>
              <w:pStyle w:val="OtherTableBody"/>
            </w:pPr>
            <w:r>
              <w:t>0038</w:t>
            </w:r>
          </w:p>
        </w:tc>
        <w:tc>
          <w:tcPr>
            <w:tcW w:w="2600" w:type="dxa"/>
          </w:tcPr>
          <w:p w14:paraId="4A9ACF80" w14:textId="77777777" w:rsidR="00B50050" w:rsidRDefault="00B50050" w:rsidP="0088127C">
            <w:pPr>
              <w:pStyle w:val="OtherTableBody"/>
            </w:pPr>
          </w:p>
        </w:tc>
        <w:tc>
          <w:tcPr>
            <w:tcW w:w="1400" w:type="dxa"/>
          </w:tcPr>
          <w:p w14:paraId="30174AED" w14:textId="77777777" w:rsidR="00B50050" w:rsidRDefault="00B50050" w:rsidP="0088127C">
            <w:pPr>
              <w:pStyle w:val="OtherTableBody"/>
            </w:pPr>
            <w:r>
              <w:t>A</w:t>
            </w:r>
          </w:p>
        </w:tc>
        <w:tc>
          <w:tcPr>
            <w:tcW w:w="4200" w:type="dxa"/>
          </w:tcPr>
          <w:p w14:paraId="08A22F62" w14:textId="77777777" w:rsidR="00B50050" w:rsidRDefault="00B50050" w:rsidP="0088127C">
            <w:pPr>
              <w:pStyle w:val="OtherTableBody"/>
            </w:pPr>
            <w:r>
              <w:t>Some, but not all, results available</w:t>
            </w:r>
          </w:p>
        </w:tc>
      </w:tr>
      <w:tr w:rsidR="00B50050" w14:paraId="3C723417" w14:textId="77777777" w:rsidTr="00195548">
        <w:tc>
          <w:tcPr>
            <w:tcW w:w="600" w:type="dxa"/>
          </w:tcPr>
          <w:p w14:paraId="17B3867A" w14:textId="77777777" w:rsidR="00B50050" w:rsidRDefault="00B50050" w:rsidP="0088127C">
            <w:pPr>
              <w:pStyle w:val="OtherTableBody"/>
            </w:pPr>
          </w:p>
        </w:tc>
        <w:tc>
          <w:tcPr>
            <w:tcW w:w="600" w:type="dxa"/>
          </w:tcPr>
          <w:p w14:paraId="5D3ABE7A" w14:textId="77777777" w:rsidR="00B50050" w:rsidRDefault="00B50050" w:rsidP="0088127C">
            <w:pPr>
              <w:pStyle w:val="OtherTableBody"/>
            </w:pPr>
            <w:r>
              <w:t>0038</w:t>
            </w:r>
          </w:p>
        </w:tc>
        <w:tc>
          <w:tcPr>
            <w:tcW w:w="2600" w:type="dxa"/>
          </w:tcPr>
          <w:p w14:paraId="31AA2517" w14:textId="77777777" w:rsidR="00B50050" w:rsidRDefault="00B50050" w:rsidP="0088127C">
            <w:pPr>
              <w:pStyle w:val="OtherTableBody"/>
            </w:pPr>
          </w:p>
        </w:tc>
        <w:tc>
          <w:tcPr>
            <w:tcW w:w="1400" w:type="dxa"/>
          </w:tcPr>
          <w:p w14:paraId="675DA3DE" w14:textId="77777777" w:rsidR="00B50050" w:rsidRDefault="00B50050" w:rsidP="0088127C">
            <w:pPr>
              <w:pStyle w:val="OtherTableBody"/>
            </w:pPr>
            <w:r>
              <w:t>CA</w:t>
            </w:r>
          </w:p>
        </w:tc>
        <w:tc>
          <w:tcPr>
            <w:tcW w:w="4200" w:type="dxa"/>
          </w:tcPr>
          <w:p w14:paraId="0E64648D" w14:textId="77777777" w:rsidR="00B50050" w:rsidRDefault="00B50050" w:rsidP="0088127C">
            <w:pPr>
              <w:pStyle w:val="OtherTableBody"/>
            </w:pPr>
            <w:r>
              <w:t>Order was canceled</w:t>
            </w:r>
          </w:p>
        </w:tc>
      </w:tr>
      <w:tr w:rsidR="00B50050" w14:paraId="315B8934" w14:textId="77777777" w:rsidTr="00195548">
        <w:tc>
          <w:tcPr>
            <w:tcW w:w="600" w:type="dxa"/>
          </w:tcPr>
          <w:p w14:paraId="0445190C" w14:textId="77777777" w:rsidR="00B50050" w:rsidRDefault="00B50050" w:rsidP="0088127C">
            <w:pPr>
              <w:pStyle w:val="OtherTableBody"/>
            </w:pPr>
          </w:p>
        </w:tc>
        <w:tc>
          <w:tcPr>
            <w:tcW w:w="600" w:type="dxa"/>
          </w:tcPr>
          <w:p w14:paraId="69DE87CC" w14:textId="77777777" w:rsidR="00B50050" w:rsidRDefault="00B50050" w:rsidP="0088127C">
            <w:pPr>
              <w:pStyle w:val="OtherTableBody"/>
            </w:pPr>
            <w:r>
              <w:t>0038</w:t>
            </w:r>
          </w:p>
        </w:tc>
        <w:tc>
          <w:tcPr>
            <w:tcW w:w="2600" w:type="dxa"/>
          </w:tcPr>
          <w:p w14:paraId="190C7DEB" w14:textId="77777777" w:rsidR="00B50050" w:rsidRDefault="00B50050" w:rsidP="0088127C">
            <w:pPr>
              <w:pStyle w:val="OtherTableBody"/>
            </w:pPr>
          </w:p>
        </w:tc>
        <w:tc>
          <w:tcPr>
            <w:tcW w:w="1400" w:type="dxa"/>
          </w:tcPr>
          <w:p w14:paraId="0F476DED" w14:textId="77777777" w:rsidR="00B50050" w:rsidRDefault="00B50050" w:rsidP="0088127C">
            <w:pPr>
              <w:pStyle w:val="OtherTableBody"/>
            </w:pPr>
            <w:r>
              <w:t>CM</w:t>
            </w:r>
          </w:p>
        </w:tc>
        <w:tc>
          <w:tcPr>
            <w:tcW w:w="4200" w:type="dxa"/>
          </w:tcPr>
          <w:p w14:paraId="4250D080" w14:textId="77777777" w:rsidR="00B50050" w:rsidRDefault="00B50050" w:rsidP="0088127C">
            <w:pPr>
              <w:pStyle w:val="OtherTableBody"/>
            </w:pPr>
            <w:r>
              <w:t>Order is completed</w:t>
            </w:r>
          </w:p>
        </w:tc>
      </w:tr>
      <w:tr w:rsidR="00B50050" w14:paraId="445EF98B" w14:textId="77777777" w:rsidTr="00195548">
        <w:tc>
          <w:tcPr>
            <w:tcW w:w="600" w:type="dxa"/>
          </w:tcPr>
          <w:p w14:paraId="1FAB6D67" w14:textId="77777777" w:rsidR="00B50050" w:rsidRDefault="00B50050" w:rsidP="0088127C">
            <w:pPr>
              <w:pStyle w:val="OtherTableBody"/>
            </w:pPr>
          </w:p>
        </w:tc>
        <w:tc>
          <w:tcPr>
            <w:tcW w:w="600" w:type="dxa"/>
          </w:tcPr>
          <w:p w14:paraId="0E90D646" w14:textId="77777777" w:rsidR="00B50050" w:rsidRDefault="00B50050" w:rsidP="0088127C">
            <w:pPr>
              <w:pStyle w:val="OtherTableBody"/>
            </w:pPr>
            <w:r>
              <w:t>0038</w:t>
            </w:r>
          </w:p>
        </w:tc>
        <w:tc>
          <w:tcPr>
            <w:tcW w:w="2600" w:type="dxa"/>
          </w:tcPr>
          <w:p w14:paraId="6578E457" w14:textId="77777777" w:rsidR="00B50050" w:rsidRDefault="00B50050" w:rsidP="0088127C">
            <w:pPr>
              <w:pStyle w:val="OtherTableBody"/>
            </w:pPr>
          </w:p>
        </w:tc>
        <w:tc>
          <w:tcPr>
            <w:tcW w:w="1400" w:type="dxa"/>
          </w:tcPr>
          <w:p w14:paraId="69DCBE30" w14:textId="77777777" w:rsidR="00B50050" w:rsidRDefault="00B50050" w:rsidP="0088127C">
            <w:pPr>
              <w:pStyle w:val="OtherTableBody"/>
            </w:pPr>
            <w:r>
              <w:t>DC</w:t>
            </w:r>
          </w:p>
        </w:tc>
        <w:tc>
          <w:tcPr>
            <w:tcW w:w="4200" w:type="dxa"/>
          </w:tcPr>
          <w:p w14:paraId="54791672" w14:textId="77777777" w:rsidR="00B50050" w:rsidRDefault="00B50050" w:rsidP="0088127C">
            <w:pPr>
              <w:pStyle w:val="OtherTableBody"/>
            </w:pPr>
            <w:r>
              <w:t>Order was discontinued</w:t>
            </w:r>
          </w:p>
        </w:tc>
      </w:tr>
      <w:tr w:rsidR="00B50050" w14:paraId="61ED1CEC" w14:textId="77777777" w:rsidTr="00195548">
        <w:tc>
          <w:tcPr>
            <w:tcW w:w="600" w:type="dxa"/>
          </w:tcPr>
          <w:p w14:paraId="0A981314" w14:textId="77777777" w:rsidR="00B50050" w:rsidRDefault="00B50050" w:rsidP="0088127C">
            <w:pPr>
              <w:pStyle w:val="OtherTableBody"/>
            </w:pPr>
          </w:p>
        </w:tc>
        <w:tc>
          <w:tcPr>
            <w:tcW w:w="600" w:type="dxa"/>
          </w:tcPr>
          <w:p w14:paraId="0720A7FB" w14:textId="77777777" w:rsidR="00B50050" w:rsidRDefault="00B50050" w:rsidP="0088127C">
            <w:pPr>
              <w:pStyle w:val="OtherTableBody"/>
            </w:pPr>
            <w:r>
              <w:t>0038</w:t>
            </w:r>
          </w:p>
        </w:tc>
        <w:tc>
          <w:tcPr>
            <w:tcW w:w="2600" w:type="dxa"/>
          </w:tcPr>
          <w:p w14:paraId="0AD90720" w14:textId="77777777" w:rsidR="00B50050" w:rsidRDefault="00B50050" w:rsidP="0088127C">
            <w:pPr>
              <w:pStyle w:val="OtherTableBody"/>
            </w:pPr>
          </w:p>
        </w:tc>
        <w:tc>
          <w:tcPr>
            <w:tcW w:w="1400" w:type="dxa"/>
          </w:tcPr>
          <w:p w14:paraId="42F32048" w14:textId="77777777" w:rsidR="00B50050" w:rsidRDefault="00B50050" w:rsidP="0088127C">
            <w:pPr>
              <w:pStyle w:val="OtherTableBody"/>
            </w:pPr>
            <w:r>
              <w:t>ER</w:t>
            </w:r>
          </w:p>
        </w:tc>
        <w:tc>
          <w:tcPr>
            <w:tcW w:w="4200" w:type="dxa"/>
          </w:tcPr>
          <w:p w14:paraId="042A32D7" w14:textId="77777777" w:rsidR="00B50050" w:rsidRDefault="00B50050" w:rsidP="0088127C">
            <w:pPr>
              <w:pStyle w:val="OtherTableBody"/>
            </w:pPr>
            <w:r>
              <w:t>Error, order not found</w:t>
            </w:r>
          </w:p>
        </w:tc>
      </w:tr>
      <w:tr w:rsidR="00B50050" w14:paraId="4A6AADCB" w14:textId="77777777" w:rsidTr="00195548">
        <w:tc>
          <w:tcPr>
            <w:tcW w:w="600" w:type="dxa"/>
          </w:tcPr>
          <w:p w14:paraId="607B7A20" w14:textId="77777777" w:rsidR="00B50050" w:rsidRDefault="00B50050" w:rsidP="0088127C">
            <w:pPr>
              <w:pStyle w:val="OtherTableBody"/>
            </w:pPr>
          </w:p>
        </w:tc>
        <w:tc>
          <w:tcPr>
            <w:tcW w:w="600" w:type="dxa"/>
          </w:tcPr>
          <w:p w14:paraId="7C090925" w14:textId="77777777" w:rsidR="00B50050" w:rsidRDefault="00B50050" w:rsidP="0088127C">
            <w:pPr>
              <w:pStyle w:val="OtherTableBody"/>
            </w:pPr>
            <w:r>
              <w:t>0038</w:t>
            </w:r>
          </w:p>
        </w:tc>
        <w:tc>
          <w:tcPr>
            <w:tcW w:w="2600" w:type="dxa"/>
          </w:tcPr>
          <w:p w14:paraId="01B0C363" w14:textId="77777777" w:rsidR="00B50050" w:rsidRDefault="00B50050" w:rsidP="0088127C">
            <w:pPr>
              <w:pStyle w:val="OtherTableBody"/>
            </w:pPr>
          </w:p>
        </w:tc>
        <w:tc>
          <w:tcPr>
            <w:tcW w:w="1400" w:type="dxa"/>
          </w:tcPr>
          <w:p w14:paraId="754452A7" w14:textId="77777777" w:rsidR="00B50050" w:rsidRDefault="00B50050" w:rsidP="0088127C">
            <w:pPr>
              <w:pStyle w:val="OtherTableBody"/>
            </w:pPr>
            <w:r>
              <w:t>HD</w:t>
            </w:r>
          </w:p>
        </w:tc>
        <w:tc>
          <w:tcPr>
            <w:tcW w:w="4200" w:type="dxa"/>
          </w:tcPr>
          <w:p w14:paraId="5923B885" w14:textId="77777777" w:rsidR="00B50050" w:rsidRDefault="00B50050" w:rsidP="0088127C">
            <w:pPr>
              <w:pStyle w:val="OtherTableBody"/>
            </w:pPr>
            <w:r>
              <w:t>Order is on hold</w:t>
            </w:r>
          </w:p>
        </w:tc>
      </w:tr>
      <w:tr w:rsidR="00B50050" w14:paraId="2B321878" w14:textId="77777777" w:rsidTr="00195548">
        <w:tc>
          <w:tcPr>
            <w:tcW w:w="600" w:type="dxa"/>
          </w:tcPr>
          <w:p w14:paraId="799A18AA" w14:textId="77777777" w:rsidR="00B50050" w:rsidRDefault="00B50050" w:rsidP="0088127C">
            <w:pPr>
              <w:pStyle w:val="OtherTableBody"/>
            </w:pPr>
          </w:p>
        </w:tc>
        <w:tc>
          <w:tcPr>
            <w:tcW w:w="600" w:type="dxa"/>
          </w:tcPr>
          <w:p w14:paraId="27B11C62" w14:textId="77777777" w:rsidR="00B50050" w:rsidRDefault="00B50050" w:rsidP="0088127C">
            <w:pPr>
              <w:pStyle w:val="OtherTableBody"/>
            </w:pPr>
            <w:r>
              <w:t>0038</w:t>
            </w:r>
          </w:p>
        </w:tc>
        <w:tc>
          <w:tcPr>
            <w:tcW w:w="2600" w:type="dxa"/>
          </w:tcPr>
          <w:p w14:paraId="509AA15C" w14:textId="77777777" w:rsidR="00B50050" w:rsidRDefault="00B50050" w:rsidP="0088127C">
            <w:pPr>
              <w:pStyle w:val="OtherTableBody"/>
            </w:pPr>
          </w:p>
        </w:tc>
        <w:tc>
          <w:tcPr>
            <w:tcW w:w="1400" w:type="dxa"/>
          </w:tcPr>
          <w:p w14:paraId="572D2462" w14:textId="77777777" w:rsidR="00B50050" w:rsidRDefault="00B50050" w:rsidP="0088127C">
            <w:pPr>
              <w:pStyle w:val="OtherTableBody"/>
            </w:pPr>
            <w:r>
              <w:t>IP</w:t>
            </w:r>
          </w:p>
        </w:tc>
        <w:tc>
          <w:tcPr>
            <w:tcW w:w="4200" w:type="dxa"/>
          </w:tcPr>
          <w:p w14:paraId="79D994E5" w14:textId="77777777" w:rsidR="00B50050" w:rsidRDefault="00B50050" w:rsidP="0088127C">
            <w:pPr>
              <w:pStyle w:val="OtherTableBody"/>
            </w:pPr>
            <w:r>
              <w:t>In process, unspecified</w:t>
            </w:r>
          </w:p>
        </w:tc>
      </w:tr>
      <w:tr w:rsidR="00B50050" w14:paraId="64E4F584" w14:textId="77777777" w:rsidTr="00195548">
        <w:tc>
          <w:tcPr>
            <w:tcW w:w="600" w:type="dxa"/>
          </w:tcPr>
          <w:p w14:paraId="3BE17010" w14:textId="77777777" w:rsidR="00B50050" w:rsidRDefault="00B50050" w:rsidP="0088127C">
            <w:pPr>
              <w:pStyle w:val="OtherTableBody"/>
            </w:pPr>
          </w:p>
        </w:tc>
        <w:tc>
          <w:tcPr>
            <w:tcW w:w="600" w:type="dxa"/>
          </w:tcPr>
          <w:p w14:paraId="5294DFB1" w14:textId="77777777" w:rsidR="00B50050" w:rsidRDefault="00B50050" w:rsidP="0088127C">
            <w:pPr>
              <w:pStyle w:val="OtherTableBody"/>
            </w:pPr>
            <w:r>
              <w:t>0038</w:t>
            </w:r>
          </w:p>
        </w:tc>
        <w:tc>
          <w:tcPr>
            <w:tcW w:w="2600" w:type="dxa"/>
          </w:tcPr>
          <w:p w14:paraId="345666E3" w14:textId="77777777" w:rsidR="00B50050" w:rsidRDefault="00B50050" w:rsidP="0088127C">
            <w:pPr>
              <w:pStyle w:val="OtherTableBody"/>
            </w:pPr>
          </w:p>
        </w:tc>
        <w:tc>
          <w:tcPr>
            <w:tcW w:w="1400" w:type="dxa"/>
          </w:tcPr>
          <w:p w14:paraId="71B5E748" w14:textId="77777777" w:rsidR="00B50050" w:rsidRDefault="00B50050" w:rsidP="0088127C">
            <w:pPr>
              <w:pStyle w:val="OtherTableBody"/>
            </w:pPr>
            <w:r>
              <w:t>RP</w:t>
            </w:r>
          </w:p>
        </w:tc>
        <w:tc>
          <w:tcPr>
            <w:tcW w:w="4200" w:type="dxa"/>
          </w:tcPr>
          <w:p w14:paraId="6A76A6AC" w14:textId="77777777" w:rsidR="00B50050" w:rsidRDefault="00B50050" w:rsidP="0088127C">
            <w:pPr>
              <w:pStyle w:val="OtherTableBody"/>
            </w:pPr>
            <w:r>
              <w:t>Order has been replaced</w:t>
            </w:r>
          </w:p>
        </w:tc>
      </w:tr>
      <w:tr w:rsidR="00B50050" w14:paraId="24B8CD2E" w14:textId="77777777" w:rsidTr="00195548">
        <w:tc>
          <w:tcPr>
            <w:tcW w:w="600" w:type="dxa"/>
          </w:tcPr>
          <w:p w14:paraId="3EABAB69" w14:textId="77777777" w:rsidR="00B50050" w:rsidRDefault="00B50050" w:rsidP="0088127C">
            <w:pPr>
              <w:pStyle w:val="OtherTableBody"/>
            </w:pPr>
          </w:p>
        </w:tc>
        <w:tc>
          <w:tcPr>
            <w:tcW w:w="600" w:type="dxa"/>
          </w:tcPr>
          <w:p w14:paraId="5ADBA88B" w14:textId="77777777" w:rsidR="00B50050" w:rsidRDefault="00B50050" w:rsidP="0088127C">
            <w:pPr>
              <w:pStyle w:val="OtherTableBody"/>
            </w:pPr>
            <w:r>
              <w:t>0038</w:t>
            </w:r>
          </w:p>
        </w:tc>
        <w:tc>
          <w:tcPr>
            <w:tcW w:w="2600" w:type="dxa"/>
          </w:tcPr>
          <w:p w14:paraId="37DDCEB0" w14:textId="77777777" w:rsidR="00B50050" w:rsidRDefault="00B50050" w:rsidP="0088127C">
            <w:pPr>
              <w:pStyle w:val="OtherTableBody"/>
            </w:pPr>
          </w:p>
        </w:tc>
        <w:tc>
          <w:tcPr>
            <w:tcW w:w="1400" w:type="dxa"/>
          </w:tcPr>
          <w:p w14:paraId="534F08E2" w14:textId="77777777" w:rsidR="00B50050" w:rsidRDefault="00B50050" w:rsidP="0088127C">
            <w:pPr>
              <w:pStyle w:val="OtherTableBody"/>
            </w:pPr>
            <w:r>
              <w:t>SC</w:t>
            </w:r>
          </w:p>
        </w:tc>
        <w:tc>
          <w:tcPr>
            <w:tcW w:w="4200" w:type="dxa"/>
          </w:tcPr>
          <w:p w14:paraId="1A14A2DE" w14:textId="77777777" w:rsidR="00B50050" w:rsidRDefault="00B50050" w:rsidP="0088127C">
            <w:pPr>
              <w:pStyle w:val="OtherTableBody"/>
            </w:pPr>
            <w:r>
              <w:t>In process, scheduled</w:t>
            </w:r>
          </w:p>
        </w:tc>
      </w:tr>
      <w:tr w:rsidR="00B50050" w14:paraId="5BE0032D" w14:textId="77777777" w:rsidTr="00195548">
        <w:tc>
          <w:tcPr>
            <w:tcW w:w="600" w:type="dxa"/>
          </w:tcPr>
          <w:p w14:paraId="60A42FD5" w14:textId="77777777" w:rsidR="00B50050" w:rsidRDefault="00B50050" w:rsidP="0088127C">
            <w:pPr>
              <w:pStyle w:val="OtherTableBody"/>
            </w:pPr>
            <w:r>
              <w:t>User</w:t>
            </w:r>
          </w:p>
        </w:tc>
        <w:tc>
          <w:tcPr>
            <w:tcW w:w="600" w:type="dxa"/>
          </w:tcPr>
          <w:p w14:paraId="15CBDB38" w14:textId="77777777" w:rsidR="00B50050" w:rsidRDefault="00B50050" w:rsidP="0088127C">
            <w:pPr>
              <w:pStyle w:val="OtherTableBody"/>
            </w:pPr>
          </w:p>
        </w:tc>
        <w:tc>
          <w:tcPr>
            <w:tcW w:w="2600" w:type="dxa"/>
          </w:tcPr>
          <w:p w14:paraId="48A5A8D8" w14:textId="77777777" w:rsidR="00B50050" w:rsidRDefault="00B50050" w:rsidP="0088127C">
            <w:pPr>
              <w:pStyle w:val="OtherTableBody"/>
            </w:pPr>
            <w:r>
              <w:t>Company Plan Code</w:t>
            </w:r>
          </w:p>
        </w:tc>
        <w:tc>
          <w:tcPr>
            <w:tcW w:w="1400" w:type="dxa"/>
          </w:tcPr>
          <w:p w14:paraId="164B3479" w14:textId="77777777" w:rsidR="00B50050" w:rsidRDefault="00B50050" w:rsidP="0088127C">
            <w:pPr>
              <w:pStyle w:val="OtherTableBody"/>
            </w:pPr>
          </w:p>
        </w:tc>
        <w:tc>
          <w:tcPr>
            <w:tcW w:w="4200" w:type="dxa"/>
          </w:tcPr>
          <w:p w14:paraId="5E28BCCE" w14:textId="77777777" w:rsidR="00B50050" w:rsidRDefault="00B50050" w:rsidP="0088127C">
            <w:pPr>
              <w:pStyle w:val="OtherTableBody"/>
            </w:pPr>
          </w:p>
        </w:tc>
      </w:tr>
      <w:tr w:rsidR="00B50050" w14:paraId="54C20A0D" w14:textId="77777777" w:rsidTr="00195548">
        <w:tc>
          <w:tcPr>
            <w:tcW w:w="600" w:type="dxa"/>
          </w:tcPr>
          <w:p w14:paraId="3BE6B51B" w14:textId="77777777" w:rsidR="00B50050" w:rsidRDefault="00B50050" w:rsidP="0088127C">
            <w:pPr>
              <w:pStyle w:val="OtherTableBody"/>
            </w:pPr>
          </w:p>
        </w:tc>
        <w:tc>
          <w:tcPr>
            <w:tcW w:w="600" w:type="dxa"/>
          </w:tcPr>
          <w:p w14:paraId="1CBEABE5" w14:textId="77777777" w:rsidR="00B50050" w:rsidRDefault="00B50050" w:rsidP="0088127C">
            <w:pPr>
              <w:pStyle w:val="OtherTableBody"/>
            </w:pPr>
            <w:r>
              <w:t>0042</w:t>
            </w:r>
          </w:p>
        </w:tc>
        <w:tc>
          <w:tcPr>
            <w:tcW w:w="2600" w:type="dxa"/>
          </w:tcPr>
          <w:p w14:paraId="59D536EC" w14:textId="77777777" w:rsidR="00B50050" w:rsidRDefault="00B50050" w:rsidP="0088127C">
            <w:pPr>
              <w:pStyle w:val="OtherTableBody"/>
            </w:pPr>
          </w:p>
        </w:tc>
        <w:tc>
          <w:tcPr>
            <w:tcW w:w="1400" w:type="dxa"/>
          </w:tcPr>
          <w:p w14:paraId="63A8E78E" w14:textId="77777777" w:rsidR="00B50050" w:rsidRDefault="00B50050" w:rsidP="0088127C">
            <w:pPr>
              <w:pStyle w:val="OtherTableBody"/>
            </w:pPr>
            <w:r>
              <w:t>...</w:t>
            </w:r>
          </w:p>
        </w:tc>
        <w:tc>
          <w:tcPr>
            <w:tcW w:w="4200" w:type="dxa"/>
          </w:tcPr>
          <w:p w14:paraId="61C81B09" w14:textId="77777777" w:rsidR="00B50050" w:rsidRDefault="00B50050" w:rsidP="0088127C">
            <w:pPr>
              <w:pStyle w:val="OtherTableBody"/>
            </w:pPr>
            <w:r>
              <w:t>No suggested values defined</w:t>
            </w:r>
          </w:p>
        </w:tc>
      </w:tr>
      <w:tr w:rsidR="00B50050" w14:paraId="73A26D38" w14:textId="77777777" w:rsidTr="00195548">
        <w:tc>
          <w:tcPr>
            <w:tcW w:w="600" w:type="dxa"/>
          </w:tcPr>
          <w:p w14:paraId="33087023" w14:textId="77777777" w:rsidR="00B50050" w:rsidRDefault="00B50050" w:rsidP="0088127C">
            <w:pPr>
              <w:pStyle w:val="OtherTableBody"/>
            </w:pPr>
            <w:r>
              <w:t>User</w:t>
            </w:r>
          </w:p>
        </w:tc>
        <w:tc>
          <w:tcPr>
            <w:tcW w:w="600" w:type="dxa"/>
          </w:tcPr>
          <w:p w14:paraId="65C2B944" w14:textId="77777777" w:rsidR="00B50050" w:rsidRDefault="00B50050" w:rsidP="0088127C">
            <w:pPr>
              <w:pStyle w:val="OtherTableBody"/>
            </w:pPr>
          </w:p>
        </w:tc>
        <w:tc>
          <w:tcPr>
            <w:tcW w:w="2600" w:type="dxa"/>
          </w:tcPr>
          <w:p w14:paraId="7A4A5BA3" w14:textId="77777777" w:rsidR="00B50050" w:rsidRDefault="00B50050" w:rsidP="0088127C">
            <w:pPr>
              <w:pStyle w:val="OtherTableBody"/>
            </w:pPr>
            <w:r>
              <w:t>Condition Code</w:t>
            </w:r>
          </w:p>
        </w:tc>
        <w:tc>
          <w:tcPr>
            <w:tcW w:w="1400" w:type="dxa"/>
          </w:tcPr>
          <w:p w14:paraId="11AA78AD" w14:textId="77777777" w:rsidR="00B50050" w:rsidRDefault="00B50050" w:rsidP="0088127C">
            <w:pPr>
              <w:pStyle w:val="OtherTableBody"/>
            </w:pPr>
          </w:p>
        </w:tc>
        <w:tc>
          <w:tcPr>
            <w:tcW w:w="4200" w:type="dxa"/>
          </w:tcPr>
          <w:p w14:paraId="53E42D15" w14:textId="77777777" w:rsidR="00B50050" w:rsidRDefault="00B50050" w:rsidP="0088127C">
            <w:pPr>
              <w:pStyle w:val="OtherTableBody"/>
            </w:pPr>
          </w:p>
        </w:tc>
      </w:tr>
      <w:tr w:rsidR="00B50050" w14:paraId="28FBEE1F" w14:textId="77777777" w:rsidTr="00195548">
        <w:tc>
          <w:tcPr>
            <w:tcW w:w="600" w:type="dxa"/>
          </w:tcPr>
          <w:p w14:paraId="39450171" w14:textId="77777777" w:rsidR="00B50050" w:rsidRDefault="00B50050" w:rsidP="0088127C">
            <w:pPr>
              <w:pStyle w:val="OtherTableBody"/>
            </w:pPr>
          </w:p>
        </w:tc>
        <w:tc>
          <w:tcPr>
            <w:tcW w:w="600" w:type="dxa"/>
          </w:tcPr>
          <w:p w14:paraId="27552EE2" w14:textId="77777777" w:rsidR="00B50050" w:rsidRDefault="00B50050" w:rsidP="0088127C">
            <w:pPr>
              <w:pStyle w:val="OtherTableBody"/>
            </w:pPr>
            <w:r>
              <w:t>0043</w:t>
            </w:r>
          </w:p>
        </w:tc>
        <w:tc>
          <w:tcPr>
            <w:tcW w:w="2600" w:type="dxa"/>
          </w:tcPr>
          <w:p w14:paraId="09F45DFC" w14:textId="77777777" w:rsidR="00B50050" w:rsidRDefault="00B50050" w:rsidP="0088127C">
            <w:pPr>
              <w:pStyle w:val="OtherTableBody"/>
            </w:pPr>
          </w:p>
        </w:tc>
        <w:tc>
          <w:tcPr>
            <w:tcW w:w="1400" w:type="dxa"/>
          </w:tcPr>
          <w:p w14:paraId="7EC643C4" w14:textId="77777777" w:rsidR="00B50050" w:rsidRDefault="00B50050" w:rsidP="0088127C">
            <w:pPr>
              <w:pStyle w:val="OtherTableBody"/>
            </w:pPr>
            <w:r>
              <w:t>...</w:t>
            </w:r>
          </w:p>
        </w:tc>
        <w:tc>
          <w:tcPr>
            <w:tcW w:w="4200" w:type="dxa"/>
          </w:tcPr>
          <w:p w14:paraId="1722B163" w14:textId="77777777" w:rsidR="00B50050" w:rsidRDefault="00B50050" w:rsidP="0088127C">
            <w:pPr>
              <w:pStyle w:val="OtherTableBody"/>
            </w:pPr>
            <w:r>
              <w:t>No suggested values defined</w:t>
            </w:r>
          </w:p>
        </w:tc>
      </w:tr>
      <w:tr w:rsidR="00B50050" w14:paraId="2CFBD9F6" w14:textId="77777777" w:rsidTr="00195548">
        <w:tc>
          <w:tcPr>
            <w:tcW w:w="600" w:type="dxa"/>
          </w:tcPr>
          <w:p w14:paraId="63EAD5DB" w14:textId="77777777" w:rsidR="00B50050" w:rsidRDefault="00B50050" w:rsidP="0088127C">
            <w:pPr>
              <w:pStyle w:val="OtherTableBody"/>
            </w:pPr>
            <w:r>
              <w:t>User</w:t>
            </w:r>
          </w:p>
        </w:tc>
        <w:tc>
          <w:tcPr>
            <w:tcW w:w="600" w:type="dxa"/>
          </w:tcPr>
          <w:p w14:paraId="431B0E0C" w14:textId="77777777" w:rsidR="00B50050" w:rsidRDefault="00B50050" w:rsidP="0088127C">
            <w:pPr>
              <w:pStyle w:val="OtherTableBody"/>
            </w:pPr>
          </w:p>
        </w:tc>
        <w:tc>
          <w:tcPr>
            <w:tcW w:w="2600" w:type="dxa"/>
          </w:tcPr>
          <w:p w14:paraId="7FF6B3E1" w14:textId="77777777" w:rsidR="00B50050" w:rsidRDefault="00B50050" w:rsidP="0088127C">
            <w:pPr>
              <w:pStyle w:val="OtherTableBody"/>
            </w:pPr>
            <w:r>
              <w:t>Contract Code</w:t>
            </w:r>
          </w:p>
        </w:tc>
        <w:tc>
          <w:tcPr>
            <w:tcW w:w="1400" w:type="dxa"/>
          </w:tcPr>
          <w:p w14:paraId="365FB08E" w14:textId="77777777" w:rsidR="00B50050" w:rsidRDefault="00B50050" w:rsidP="0088127C">
            <w:pPr>
              <w:pStyle w:val="OtherTableBody"/>
            </w:pPr>
          </w:p>
        </w:tc>
        <w:tc>
          <w:tcPr>
            <w:tcW w:w="4200" w:type="dxa"/>
          </w:tcPr>
          <w:p w14:paraId="10050E22" w14:textId="77777777" w:rsidR="00B50050" w:rsidRDefault="00B50050" w:rsidP="0088127C">
            <w:pPr>
              <w:pStyle w:val="OtherTableBody"/>
            </w:pPr>
          </w:p>
        </w:tc>
      </w:tr>
      <w:tr w:rsidR="00B50050" w14:paraId="7F8985CD" w14:textId="77777777" w:rsidTr="00195548">
        <w:tc>
          <w:tcPr>
            <w:tcW w:w="600" w:type="dxa"/>
          </w:tcPr>
          <w:p w14:paraId="54E58144" w14:textId="77777777" w:rsidR="00B50050" w:rsidRDefault="00B50050" w:rsidP="0088127C">
            <w:pPr>
              <w:pStyle w:val="OtherTableBody"/>
            </w:pPr>
          </w:p>
        </w:tc>
        <w:tc>
          <w:tcPr>
            <w:tcW w:w="600" w:type="dxa"/>
          </w:tcPr>
          <w:p w14:paraId="039CF1D0" w14:textId="77777777" w:rsidR="00B50050" w:rsidRDefault="00B50050" w:rsidP="0088127C">
            <w:pPr>
              <w:pStyle w:val="OtherTableBody"/>
            </w:pPr>
            <w:r>
              <w:t>0044</w:t>
            </w:r>
          </w:p>
        </w:tc>
        <w:tc>
          <w:tcPr>
            <w:tcW w:w="2600" w:type="dxa"/>
          </w:tcPr>
          <w:p w14:paraId="36F55F73" w14:textId="77777777" w:rsidR="00B50050" w:rsidRDefault="00B50050" w:rsidP="0088127C">
            <w:pPr>
              <w:pStyle w:val="OtherTableBody"/>
            </w:pPr>
          </w:p>
        </w:tc>
        <w:tc>
          <w:tcPr>
            <w:tcW w:w="1400" w:type="dxa"/>
          </w:tcPr>
          <w:p w14:paraId="7E5BA307" w14:textId="77777777" w:rsidR="00B50050" w:rsidRDefault="00B50050" w:rsidP="0088127C">
            <w:pPr>
              <w:pStyle w:val="OtherTableBody"/>
            </w:pPr>
            <w:r>
              <w:t>...</w:t>
            </w:r>
          </w:p>
        </w:tc>
        <w:tc>
          <w:tcPr>
            <w:tcW w:w="4200" w:type="dxa"/>
          </w:tcPr>
          <w:p w14:paraId="1C8A4519" w14:textId="77777777" w:rsidR="00B50050" w:rsidRDefault="00B50050" w:rsidP="0088127C">
            <w:pPr>
              <w:pStyle w:val="OtherTableBody"/>
            </w:pPr>
            <w:r>
              <w:t>No suggested values defined</w:t>
            </w:r>
          </w:p>
        </w:tc>
      </w:tr>
      <w:tr w:rsidR="00B50050" w14:paraId="14DE95D9" w14:textId="77777777" w:rsidTr="00195548">
        <w:tc>
          <w:tcPr>
            <w:tcW w:w="600" w:type="dxa"/>
          </w:tcPr>
          <w:p w14:paraId="59DF12BD" w14:textId="77777777" w:rsidR="00B50050" w:rsidRDefault="00B50050" w:rsidP="0088127C">
            <w:pPr>
              <w:pStyle w:val="OtherTableBody"/>
            </w:pPr>
            <w:r>
              <w:t>User</w:t>
            </w:r>
          </w:p>
        </w:tc>
        <w:tc>
          <w:tcPr>
            <w:tcW w:w="600" w:type="dxa"/>
          </w:tcPr>
          <w:p w14:paraId="5DDED3DF" w14:textId="77777777" w:rsidR="00B50050" w:rsidRDefault="00B50050" w:rsidP="0088127C">
            <w:pPr>
              <w:pStyle w:val="OtherTableBody"/>
            </w:pPr>
          </w:p>
        </w:tc>
        <w:tc>
          <w:tcPr>
            <w:tcW w:w="2600" w:type="dxa"/>
          </w:tcPr>
          <w:p w14:paraId="4872EB7A" w14:textId="77777777" w:rsidR="00B50050" w:rsidRDefault="00B50050" w:rsidP="0088127C">
            <w:pPr>
              <w:pStyle w:val="OtherTableBody"/>
            </w:pPr>
            <w:r>
              <w:t>Courtesy Code</w:t>
            </w:r>
          </w:p>
        </w:tc>
        <w:tc>
          <w:tcPr>
            <w:tcW w:w="1400" w:type="dxa"/>
          </w:tcPr>
          <w:p w14:paraId="7BC07C83" w14:textId="77777777" w:rsidR="00B50050" w:rsidRDefault="00B50050" w:rsidP="0088127C">
            <w:pPr>
              <w:pStyle w:val="OtherTableBody"/>
            </w:pPr>
          </w:p>
        </w:tc>
        <w:tc>
          <w:tcPr>
            <w:tcW w:w="4200" w:type="dxa"/>
          </w:tcPr>
          <w:p w14:paraId="22759B96" w14:textId="77777777" w:rsidR="00B50050" w:rsidRDefault="00B50050" w:rsidP="0088127C">
            <w:pPr>
              <w:pStyle w:val="OtherTableBody"/>
            </w:pPr>
          </w:p>
        </w:tc>
      </w:tr>
      <w:tr w:rsidR="00B50050" w14:paraId="26DACF9E" w14:textId="77777777" w:rsidTr="00195548">
        <w:tc>
          <w:tcPr>
            <w:tcW w:w="600" w:type="dxa"/>
          </w:tcPr>
          <w:p w14:paraId="3A275CD5" w14:textId="77777777" w:rsidR="00B50050" w:rsidRDefault="00B50050" w:rsidP="0088127C">
            <w:pPr>
              <w:pStyle w:val="OtherTableBody"/>
            </w:pPr>
          </w:p>
        </w:tc>
        <w:tc>
          <w:tcPr>
            <w:tcW w:w="600" w:type="dxa"/>
          </w:tcPr>
          <w:p w14:paraId="1321174C" w14:textId="77777777" w:rsidR="00B50050" w:rsidRDefault="00B50050" w:rsidP="0088127C">
            <w:pPr>
              <w:pStyle w:val="OtherTableBody"/>
            </w:pPr>
            <w:r>
              <w:t>0045</w:t>
            </w:r>
          </w:p>
        </w:tc>
        <w:tc>
          <w:tcPr>
            <w:tcW w:w="2600" w:type="dxa"/>
          </w:tcPr>
          <w:p w14:paraId="77876FC2" w14:textId="77777777" w:rsidR="00B50050" w:rsidRDefault="00B50050" w:rsidP="0088127C">
            <w:pPr>
              <w:pStyle w:val="OtherTableBody"/>
            </w:pPr>
          </w:p>
        </w:tc>
        <w:tc>
          <w:tcPr>
            <w:tcW w:w="1400" w:type="dxa"/>
          </w:tcPr>
          <w:p w14:paraId="21D76BAD" w14:textId="77777777" w:rsidR="00B50050" w:rsidRDefault="00B50050" w:rsidP="0088127C">
            <w:pPr>
              <w:pStyle w:val="OtherTableBody"/>
            </w:pPr>
            <w:r>
              <w:t>...</w:t>
            </w:r>
          </w:p>
        </w:tc>
        <w:tc>
          <w:tcPr>
            <w:tcW w:w="4200" w:type="dxa"/>
          </w:tcPr>
          <w:p w14:paraId="604A8B9C" w14:textId="77777777" w:rsidR="00B50050" w:rsidRDefault="00B50050" w:rsidP="0088127C">
            <w:pPr>
              <w:pStyle w:val="OtherTableBody"/>
            </w:pPr>
            <w:r>
              <w:t>No suggested values defined</w:t>
            </w:r>
          </w:p>
        </w:tc>
      </w:tr>
      <w:tr w:rsidR="00B50050" w14:paraId="47E2039A" w14:textId="77777777" w:rsidTr="00195548">
        <w:tc>
          <w:tcPr>
            <w:tcW w:w="600" w:type="dxa"/>
          </w:tcPr>
          <w:p w14:paraId="335BA21D" w14:textId="77777777" w:rsidR="00B50050" w:rsidRDefault="00B50050" w:rsidP="0088127C">
            <w:pPr>
              <w:pStyle w:val="OtherTableBody"/>
            </w:pPr>
            <w:r>
              <w:t>User</w:t>
            </w:r>
          </w:p>
        </w:tc>
        <w:tc>
          <w:tcPr>
            <w:tcW w:w="600" w:type="dxa"/>
          </w:tcPr>
          <w:p w14:paraId="5D66F179" w14:textId="77777777" w:rsidR="00B50050" w:rsidRDefault="00B50050" w:rsidP="0088127C">
            <w:pPr>
              <w:pStyle w:val="OtherTableBody"/>
            </w:pPr>
          </w:p>
        </w:tc>
        <w:tc>
          <w:tcPr>
            <w:tcW w:w="2600" w:type="dxa"/>
          </w:tcPr>
          <w:p w14:paraId="514A9EF9" w14:textId="77777777" w:rsidR="00B50050" w:rsidRDefault="00B50050" w:rsidP="0088127C">
            <w:pPr>
              <w:pStyle w:val="OtherTableBody"/>
            </w:pPr>
            <w:r>
              <w:t>Credit Rating</w:t>
            </w:r>
          </w:p>
        </w:tc>
        <w:tc>
          <w:tcPr>
            <w:tcW w:w="1400" w:type="dxa"/>
          </w:tcPr>
          <w:p w14:paraId="36C1A580" w14:textId="77777777" w:rsidR="00B50050" w:rsidRDefault="00B50050" w:rsidP="0088127C">
            <w:pPr>
              <w:pStyle w:val="OtherTableBody"/>
            </w:pPr>
          </w:p>
        </w:tc>
        <w:tc>
          <w:tcPr>
            <w:tcW w:w="4200" w:type="dxa"/>
          </w:tcPr>
          <w:p w14:paraId="3DF700AF" w14:textId="77777777" w:rsidR="00B50050" w:rsidRDefault="00B50050" w:rsidP="0088127C">
            <w:pPr>
              <w:pStyle w:val="OtherTableBody"/>
            </w:pPr>
          </w:p>
        </w:tc>
      </w:tr>
      <w:tr w:rsidR="00B50050" w14:paraId="7CA4AD01" w14:textId="77777777" w:rsidTr="00195548">
        <w:tc>
          <w:tcPr>
            <w:tcW w:w="600" w:type="dxa"/>
          </w:tcPr>
          <w:p w14:paraId="44B11678" w14:textId="77777777" w:rsidR="00B50050" w:rsidRDefault="00B50050" w:rsidP="0088127C">
            <w:pPr>
              <w:pStyle w:val="OtherTableBody"/>
            </w:pPr>
          </w:p>
        </w:tc>
        <w:tc>
          <w:tcPr>
            <w:tcW w:w="600" w:type="dxa"/>
          </w:tcPr>
          <w:p w14:paraId="58B7C62B" w14:textId="77777777" w:rsidR="00B50050" w:rsidRDefault="00B50050" w:rsidP="0088127C">
            <w:pPr>
              <w:pStyle w:val="OtherTableBody"/>
            </w:pPr>
            <w:r>
              <w:t>0046</w:t>
            </w:r>
          </w:p>
        </w:tc>
        <w:tc>
          <w:tcPr>
            <w:tcW w:w="2600" w:type="dxa"/>
          </w:tcPr>
          <w:p w14:paraId="1D3A51E4" w14:textId="77777777" w:rsidR="00B50050" w:rsidRDefault="00B50050" w:rsidP="0088127C">
            <w:pPr>
              <w:pStyle w:val="OtherTableBody"/>
            </w:pPr>
          </w:p>
        </w:tc>
        <w:tc>
          <w:tcPr>
            <w:tcW w:w="1400" w:type="dxa"/>
          </w:tcPr>
          <w:p w14:paraId="61644B61" w14:textId="77777777" w:rsidR="00B50050" w:rsidRDefault="00B50050" w:rsidP="0088127C">
            <w:pPr>
              <w:pStyle w:val="OtherTableBody"/>
            </w:pPr>
            <w:r>
              <w:t>...</w:t>
            </w:r>
          </w:p>
        </w:tc>
        <w:tc>
          <w:tcPr>
            <w:tcW w:w="4200" w:type="dxa"/>
          </w:tcPr>
          <w:p w14:paraId="5FACA0E0" w14:textId="77777777" w:rsidR="00B50050" w:rsidRDefault="00B50050" w:rsidP="0088127C">
            <w:pPr>
              <w:pStyle w:val="OtherTableBody"/>
            </w:pPr>
            <w:r>
              <w:t>No suggested values defined</w:t>
            </w:r>
          </w:p>
        </w:tc>
      </w:tr>
      <w:tr w:rsidR="00B50050" w14:paraId="0CC68D85" w14:textId="77777777" w:rsidTr="00195548">
        <w:tc>
          <w:tcPr>
            <w:tcW w:w="600" w:type="dxa"/>
          </w:tcPr>
          <w:p w14:paraId="548DF453" w14:textId="77777777" w:rsidR="00B50050" w:rsidRDefault="00B50050" w:rsidP="0088127C">
            <w:pPr>
              <w:pStyle w:val="OtherTableBody"/>
            </w:pPr>
            <w:r>
              <w:t>User</w:t>
            </w:r>
          </w:p>
        </w:tc>
        <w:tc>
          <w:tcPr>
            <w:tcW w:w="600" w:type="dxa"/>
          </w:tcPr>
          <w:p w14:paraId="64E302D2" w14:textId="77777777" w:rsidR="00B50050" w:rsidRDefault="00B50050" w:rsidP="0088127C">
            <w:pPr>
              <w:pStyle w:val="OtherTableBody"/>
            </w:pPr>
          </w:p>
        </w:tc>
        <w:tc>
          <w:tcPr>
            <w:tcW w:w="2600" w:type="dxa"/>
          </w:tcPr>
          <w:p w14:paraId="73F016FD" w14:textId="77777777" w:rsidR="00B50050" w:rsidRDefault="00B50050" w:rsidP="0088127C">
            <w:pPr>
              <w:pStyle w:val="OtherTableBody"/>
            </w:pPr>
            <w:r>
              <w:t>Department Code</w:t>
            </w:r>
          </w:p>
        </w:tc>
        <w:tc>
          <w:tcPr>
            <w:tcW w:w="1400" w:type="dxa"/>
          </w:tcPr>
          <w:p w14:paraId="5CAEECE8" w14:textId="77777777" w:rsidR="00B50050" w:rsidRDefault="00B50050" w:rsidP="0088127C">
            <w:pPr>
              <w:pStyle w:val="OtherTableBody"/>
            </w:pPr>
          </w:p>
        </w:tc>
        <w:tc>
          <w:tcPr>
            <w:tcW w:w="4200" w:type="dxa"/>
          </w:tcPr>
          <w:p w14:paraId="3DC36A01" w14:textId="77777777" w:rsidR="00B50050" w:rsidRDefault="00B50050" w:rsidP="0088127C">
            <w:pPr>
              <w:pStyle w:val="OtherTableBody"/>
            </w:pPr>
          </w:p>
        </w:tc>
      </w:tr>
      <w:tr w:rsidR="00B50050" w14:paraId="634156A5" w14:textId="77777777" w:rsidTr="00195548">
        <w:tc>
          <w:tcPr>
            <w:tcW w:w="600" w:type="dxa"/>
          </w:tcPr>
          <w:p w14:paraId="382FE309" w14:textId="77777777" w:rsidR="00B50050" w:rsidRDefault="00B50050" w:rsidP="0088127C">
            <w:pPr>
              <w:pStyle w:val="OtherTableBody"/>
            </w:pPr>
          </w:p>
        </w:tc>
        <w:tc>
          <w:tcPr>
            <w:tcW w:w="600" w:type="dxa"/>
          </w:tcPr>
          <w:p w14:paraId="2025A132" w14:textId="77777777" w:rsidR="00B50050" w:rsidRDefault="00B50050" w:rsidP="0088127C">
            <w:pPr>
              <w:pStyle w:val="OtherTableBody"/>
            </w:pPr>
            <w:r>
              <w:t>0049</w:t>
            </w:r>
          </w:p>
        </w:tc>
        <w:tc>
          <w:tcPr>
            <w:tcW w:w="2600" w:type="dxa"/>
          </w:tcPr>
          <w:p w14:paraId="5EA5B53B" w14:textId="77777777" w:rsidR="00B50050" w:rsidRDefault="00B50050" w:rsidP="0088127C">
            <w:pPr>
              <w:pStyle w:val="OtherTableBody"/>
            </w:pPr>
          </w:p>
        </w:tc>
        <w:tc>
          <w:tcPr>
            <w:tcW w:w="1400" w:type="dxa"/>
          </w:tcPr>
          <w:p w14:paraId="16268FDF" w14:textId="77777777" w:rsidR="00B50050" w:rsidRDefault="00B50050" w:rsidP="0088127C">
            <w:pPr>
              <w:pStyle w:val="OtherTableBody"/>
            </w:pPr>
            <w:r>
              <w:t>...</w:t>
            </w:r>
          </w:p>
        </w:tc>
        <w:tc>
          <w:tcPr>
            <w:tcW w:w="4200" w:type="dxa"/>
          </w:tcPr>
          <w:p w14:paraId="606A2604" w14:textId="77777777" w:rsidR="00B50050" w:rsidRDefault="00B50050" w:rsidP="0088127C">
            <w:pPr>
              <w:pStyle w:val="OtherTableBody"/>
            </w:pPr>
            <w:r>
              <w:t>No suggested values defined</w:t>
            </w:r>
          </w:p>
        </w:tc>
      </w:tr>
      <w:tr w:rsidR="00B50050" w14:paraId="18504498" w14:textId="77777777" w:rsidTr="00195548">
        <w:tc>
          <w:tcPr>
            <w:tcW w:w="600" w:type="dxa"/>
          </w:tcPr>
          <w:p w14:paraId="5CA5E70F" w14:textId="77777777" w:rsidR="00B50050" w:rsidRDefault="00B50050" w:rsidP="0088127C">
            <w:pPr>
              <w:pStyle w:val="OtherTableBody"/>
            </w:pPr>
            <w:r>
              <w:t>User</w:t>
            </w:r>
          </w:p>
        </w:tc>
        <w:tc>
          <w:tcPr>
            <w:tcW w:w="600" w:type="dxa"/>
          </w:tcPr>
          <w:p w14:paraId="639E1299" w14:textId="77777777" w:rsidR="00B50050" w:rsidRDefault="00B50050" w:rsidP="0088127C">
            <w:pPr>
              <w:pStyle w:val="OtherTableBody"/>
            </w:pPr>
          </w:p>
        </w:tc>
        <w:tc>
          <w:tcPr>
            <w:tcW w:w="2600" w:type="dxa"/>
          </w:tcPr>
          <w:p w14:paraId="423C63DB" w14:textId="77777777" w:rsidR="00B50050" w:rsidRDefault="00B50050" w:rsidP="0088127C">
            <w:pPr>
              <w:pStyle w:val="OtherTableBody"/>
            </w:pPr>
            <w:r>
              <w:t>Accident Code</w:t>
            </w:r>
          </w:p>
        </w:tc>
        <w:tc>
          <w:tcPr>
            <w:tcW w:w="1400" w:type="dxa"/>
          </w:tcPr>
          <w:p w14:paraId="21CF8E18" w14:textId="77777777" w:rsidR="00B50050" w:rsidRDefault="00B50050" w:rsidP="0088127C">
            <w:pPr>
              <w:pStyle w:val="OtherTableBody"/>
            </w:pPr>
          </w:p>
        </w:tc>
        <w:tc>
          <w:tcPr>
            <w:tcW w:w="4200" w:type="dxa"/>
          </w:tcPr>
          <w:p w14:paraId="328AF7C6" w14:textId="77777777" w:rsidR="00B50050" w:rsidRDefault="00B50050" w:rsidP="0088127C">
            <w:pPr>
              <w:pStyle w:val="OtherTableBody"/>
            </w:pPr>
          </w:p>
        </w:tc>
      </w:tr>
      <w:tr w:rsidR="00B50050" w14:paraId="67C4B35C" w14:textId="77777777" w:rsidTr="00195548">
        <w:tc>
          <w:tcPr>
            <w:tcW w:w="600" w:type="dxa"/>
          </w:tcPr>
          <w:p w14:paraId="5A6430A4" w14:textId="77777777" w:rsidR="00B50050" w:rsidRDefault="00B50050" w:rsidP="0088127C">
            <w:pPr>
              <w:pStyle w:val="OtherTableBody"/>
            </w:pPr>
          </w:p>
        </w:tc>
        <w:tc>
          <w:tcPr>
            <w:tcW w:w="600" w:type="dxa"/>
          </w:tcPr>
          <w:p w14:paraId="50AAF0F9" w14:textId="77777777" w:rsidR="00B50050" w:rsidRDefault="00B50050" w:rsidP="0088127C">
            <w:pPr>
              <w:pStyle w:val="OtherTableBody"/>
            </w:pPr>
            <w:r>
              <w:t>0050</w:t>
            </w:r>
          </w:p>
        </w:tc>
        <w:tc>
          <w:tcPr>
            <w:tcW w:w="2600" w:type="dxa"/>
          </w:tcPr>
          <w:p w14:paraId="48EB61CA" w14:textId="77777777" w:rsidR="00B50050" w:rsidRDefault="00B50050" w:rsidP="0088127C">
            <w:pPr>
              <w:pStyle w:val="OtherTableBody"/>
            </w:pPr>
          </w:p>
        </w:tc>
        <w:tc>
          <w:tcPr>
            <w:tcW w:w="1400" w:type="dxa"/>
          </w:tcPr>
          <w:p w14:paraId="09135A5A" w14:textId="77777777" w:rsidR="00B50050" w:rsidRDefault="00B50050" w:rsidP="0088127C">
            <w:pPr>
              <w:pStyle w:val="OtherTableBody"/>
            </w:pPr>
            <w:r>
              <w:t>...</w:t>
            </w:r>
          </w:p>
        </w:tc>
        <w:tc>
          <w:tcPr>
            <w:tcW w:w="4200" w:type="dxa"/>
          </w:tcPr>
          <w:p w14:paraId="467DEB9D" w14:textId="77777777" w:rsidR="00B50050" w:rsidRDefault="00B50050" w:rsidP="0088127C">
            <w:pPr>
              <w:pStyle w:val="OtherTableBody"/>
            </w:pPr>
            <w:r>
              <w:t>No suggested values defined</w:t>
            </w:r>
          </w:p>
        </w:tc>
      </w:tr>
      <w:tr w:rsidR="00B50050" w14:paraId="4395D655" w14:textId="77777777" w:rsidTr="00195548">
        <w:tc>
          <w:tcPr>
            <w:tcW w:w="600" w:type="dxa"/>
          </w:tcPr>
          <w:p w14:paraId="0021BBA6" w14:textId="77777777" w:rsidR="00B50050" w:rsidRDefault="00B50050" w:rsidP="0088127C">
            <w:pPr>
              <w:pStyle w:val="OtherTableBody"/>
            </w:pPr>
            <w:r>
              <w:t>User</w:t>
            </w:r>
          </w:p>
        </w:tc>
        <w:tc>
          <w:tcPr>
            <w:tcW w:w="600" w:type="dxa"/>
          </w:tcPr>
          <w:p w14:paraId="29288003" w14:textId="77777777" w:rsidR="00B50050" w:rsidRDefault="00B50050" w:rsidP="0088127C">
            <w:pPr>
              <w:pStyle w:val="OtherTableBody"/>
            </w:pPr>
          </w:p>
        </w:tc>
        <w:tc>
          <w:tcPr>
            <w:tcW w:w="2600" w:type="dxa"/>
          </w:tcPr>
          <w:p w14:paraId="11C3A91E" w14:textId="77777777" w:rsidR="00B50050" w:rsidRDefault="00B50050" w:rsidP="0088127C">
            <w:pPr>
              <w:pStyle w:val="OtherTableBody"/>
            </w:pPr>
            <w:r>
              <w:t>Diagnosis Code</w:t>
            </w:r>
          </w:p>
        </w:tc>
        <w:tc>
          <w:tcPr>
            <w:tcW w:w="1400" w:type="dxa"/>
          </w:tcPr>
          <w:p w14:paraId="1A3BA457" w14:textId="77777777" w:rsidR="00B50050" w:rsidRDefault="00B50050" w:rsidP="0088127C">
            <w:pPr>
              <w:pStyle w:val="OtherTableBody"/>
            </w:pPr>
          </w:p>
        </w:tc>
        <w:tc>
          <w:tcPr>
            <w:tcW w:w="4200" w:type="dxa"/>
          </w:tcPr>
          <w:p w14:paraId="7D1C592C" w14:textId="77777777" w:rsidR="00B50050" w:rsidRDefault="00B50050" w:rsidP="0088127C">
            <w:pPr>
              <w:pStyle w:val="OtherTableBody"/>
            </w:pPr>
          </w:p>
        </w:tc>
      </w:tr>
      <w:tr w:rsidR="00B50050" w14:paraId="7D31C8B5" w14:textId="77777777" w:rsidTr="00195548">
        <w:tc>
          <w:tcPr>
            <w:tcW w:w="600" w:type="dxa"/>
          </w:tcPr>
          <w:p w14:paraId="664C63B4" w14:textId="77777777" w:rsidR="00B50050" w:rsidRDefault="00B50050" w:rsidP="0088127C">
            <w:pPr>
              <w:pStyle w:val="OtherTableBody"/>
            </w:pPr>
          </w:p>
        </w:tc>
        <w:tc>
          <w:tcPr>
            <w:tcW w:w="600" w:type="dxa"/>
          </w:tcPr>
          <w:p w14:paraId="1B99CEA7" w14:textId="77777777" w:rsidR="00B50050" w:rsidRDefault="00B50050" w:rsidP="0088127C">
            <w:pPr>
              <w:pStyle w:val="OtherTableBody"/>
            </w:pPr>
            <w:r>
              <w:t>0051</w:t>
            </w:r>
          </w:p>
        </w:tc>
        <w:tc>
          <w:tcPr>
            <w:tcW w:w="2600" w:type="dxa"/>
          </w:tcPr>
          <w:p w14:paraId="7699A379" w14:textId="77777777" w:rsidR="00B50050" w:rsidRDefault="00B50050" w:rsidP="0088127C">
            <w:pPr>
              <w:pStyle w:val="OtherTableBody"/>
            </w:pPr>
          </w:p>
        </w:tc>
        <w:tc>
          <w:tcPr>
            <w:tcW w:w="1400" w:type="dxa"/>
          </w:tcPr>
          <w:p w14:paraId="7F214BBE" w14:textId="77777777" w:rsidR="00B50050" w:rsidRDefault="00B50050" w:rsidP="0088127C">
            <w:pPr>
              <w:pStyle w:val="OtherTableBody"/>
            </w:pPr>
            <w:r>
              <w:t>...</w:t>
            </w:r>
          </w:p>
        </w:tc>
        <w:tc>
          <w:tcPr>
            <w:tcW w:w="4200" w:type="dxa"/>
          </w:tcPr>
          <w:p w14:paraId="3B63C2B7" w14:textId="77777777" w:rsidR="00B50050" w:rsidRDefault="00B50050" w:rsidP="0088127C">
            <w:pPr>
              <w:pStyle w:val="OtherTableBody"/>
            </w:pPr>
            <w:r>
              <w:t>No suggested values defined</w:t>
            </w:r>
          </w:p>
        </w:tc>
      </w:tr>
      <w:tr w:rsidR="00B50050" w14:paraId="7E33403B" w14:textId="77777777" w:rsidTr="00195548">
        <w:tc>
          <w:tcPr>
            <w:tcW w:w="600" w:type="dxa"/>
          </w:tcPr>
          <w:p w14:paraId="79EDCCF9" w14:textId="77777777" w:rsidR="00B50050" w:rsidRDefault="00B50050" w:rsidP="0088127C">
            <w:pPr>
              <w:pStyle w:val="OtherTableBody"/>
            </w:pPr>
            <w:r>
              <w:t>User</w:t>
            </w:r>
          </w:p>
        </w:tc>
        <w:tc>
          <w:tcPr>
            <w:tcW w:w="600" w:type="dxa"/>
          </w:tcPr>
          <w:p w14:paraId="32DD6B29" w14:textId="77777777" w:rsidR="00B50050" w:rsidRDefault="00B50050" w:rsidP="0088127C">
            <w:pPr>
              <w:pStyle w:val="OtherTableBody"/>
            </w:pPr>
          </w:p>
        </w:tc>
        <w:tc>
          <w:tcPr>
            <w:tcW w:w="2600" w:type="dxa"/>
          </w:tcPr>
          <w:p w14:paraId="7364E3BA" w14:textId="77777777" w:rsidR="00B50050" w:rsidRDefault="00B50050" w:rsidP="0088127C">
            <w:pPr>
              <w:pStyle w:val="OtherTableBody"/>
            </w:pPr>
            <w:r>
              <w:t>Diagnosis Type</w:t>
            </w:r>
          </w:p>
        </w:tc>
        <w:tc>
          <w:tcPr>
            <w:tcW w:w="1400" w:type="dxa"/>
          </w:tcPr>
          <w:p w14:paraId="00813CA0" w14:textId="77777777" w:rsidR="00B50050" w:rsidRDefault="00B50050" w:rsidP="0088127C">
            <w:pPr>
              <w:pStyle w:val="OtherTableBody"/>
            </w:pPr>
          </w:p>
        </w:tc>
        <w:tc>
          <w:tcPr>
            <w:tcW w:w="4200" w:type="dxa"/>
          </w:tcPr>
          <w:p w14:paraId="78FF88E2" w14:textId="77777777" w:rsidR="00B50050" w:rsidRDefault="00B50050" w:rsidP="0088127C">
            <w:pPr>
              <w:pStyle w:val="OtherTableBody"/>
            </w:pPr>
          </w:p>
        </w:tc>
      </w:tr>
      <w:tr w:rsidR="00B50050" w14:paraId="790E904F" w14:textId="77777777" w:rsidTr="00195548">
        <w:tc>
          <w:tcPr>
            <w:tcW w:w="600" w:type="dxa"/>
          </w:tcPr>
          <w:p w14:paraId="0F342607" w14:textId="77777777" w:rsidR="00B50050" w:rsidRDefault="00B50050" w:rsidP="0088127C">
            <w:pPr>
              <w:pStyle w:val="OtherTableBody"/>
            </w:pPr>
          </w:p>
        </w:tc>
        <w:tc>
          <w:tcPr>
            <w:tcW w:w="600" w:type="dxa"/>
          </w:tcPr>
          <w:p w14:paraId="5EA38121" w14:textId="77777777" w:rsidR="00B50050" w:rsidRDefault="00B50050" w:rsidP="0088127C">
            <w:pPr>
              <w:pStyle w:val="OtherTableBody"/>
            </w:pPr>
            <w:r>
              <w:t>0052</w:t>
            </w:r>
          </w:p>
        </w:tc>
        <w:tc>
          <w:tcPr>
            <w:tcW w:w="2600" w:type="dxa"/>
          </w:tcPr>
          <w:p w14:paraId="419DBDBC" w14:textId="77777777" w:rsidR="00B50050" w:rsidRDefault="00B50050" w:rsidP="0088127C">
            <w:pPr>
              <w:pStyle w:val="OtherTableBody"/>
            </w:pPr>
          </w:p>
        </w:tc>
        <w:tc>
          <w:tcPr>
            <w:tcW w:w="1400" w:type="dxa"/>
          </w:tcPr>
          <w:p w14:paraId="5B849A9B" w14:textId="77777777" w:rsidR="00B50050" w:rsidRDefault="00B50050" w:rsidP="0088127C">
            <w:pPr>
              <w:pStyle w:val="OtherTableBody"/>
            </w:pPr>
            <w:r>
              <w:t>A</w:t>
            </w:r>
          </w:p>
        </w:tc>
        <w:tc>
          <w:tcPr>
            <w:tcW w:w="4200" w:type="dxa"/>
          </w:tcPr>
          <w:p w14:paraId="092C06D3" w14:textId="77777777" w:rsidR="00B50050" w:rsidRDefault="00B50050" w:rsidP="0088127C">
            <w:pPr>
              <w:pStyle w:val="OtherTableBody"/>
            </w:pPr>
            <w:r>
              <w:t>Admitting</w:t>
            </w:r>
          </w:p>
        </w:tc>
      </w:tr>
      <w:tr w:rsidR="00B50050" w14:paraId="0A440B85" w14:textId="77777777" w:rsidTr="00195548">
        <w:tc>
          <w:tcPr>
            <w:tcW w:w="600" w:type="dxa"/>
          </w:tcPr>
          <w:p w14:paraId="3EC327BA" w14:textId="77777777" w:rsidR="00B50050" w:rsidRDefault="00B50050" w:rsidP="0088127C">
            <w:pPr>
              <w:pStyle w:val="OtherTableBody"/>
            </w:pPr>
          </w:p>
        </w:tc>
        <w:tc>
          <w:tcPr>
            <w:tcW w:w="600" w:type="dxa"/>
          </w:tcPr>
          <w:p w14:paraId="5FD7DC51" w14:textId="77777777" w:rsidR="00B50050" w:rsidRDefault="00B50050" w:rsidP="0088127C">
            <w:pPr>
              <w:pStyle w:val="OtherTableBody"/>
            </w:pPr>
            <w:r>
              <w:t>0052</w:t>
            </w:r>
          </w:p>
        </w:tc>
        <w:tc>
          <w:tcPr>
            <w:tcW w:w="2600" w:type="dxa"/>
          </w:tcPr>
          <w:p w14:paraId="772BEFC8" w14:textId="77777777" w:rsidR="00B50050" w:rsidRDefault="00B50050" w:rsidP="0088127C">
            <w:pPr>
              <w:pStyle w:val="OtherTableBody"/>
            </w:pPr>
          </w:p>
        </w:tc>
        <w:tc>
          <w:tcPr>
            <w:tcW w:w="1400" w:type="dxa"/>
          </w:tcPr>
          <w:p w14:paraId="6B9ABC1F" w14:textId="77777777" w:rsidR="00B50050" w:rsidRDefault="00B50050" w:rsidP="0088127C">
            <w:pPr>
              <w:pStyle w:val="OtherTableBody"/>
            </w:pPr>
            <w:r>
              <w:t>F</w:t>
            </w:r>
          </w:p>
        </w:tc>
        <w:tc>
          <w:tcPr>
            <w:tcW w:w="4200" w:type="dxa"/>
          </w:tcPr>
          <w:p w14:paraId="2A2FE3D4" w14:textId="77777777" w:rsidR="00B50050" w:rsidRDefault="00B50050" w:rsidP="0088127C">
            <w:pPr>
              <w:pStyle w:val="OtherTableBody"/>
            </w:pPr>
            <w:r>
              <w:t>Final</w:t>
            </w:r>
          </w:p>
        </w:tc>
      </w:tr>
      <w:tr w:rsidR="00B50050" w14:paraId="071ED586" w14:textId="77777777" w:rsidTr="00195548">
        <w:tc>
          <w:tcPr>
            <w:tcW w:w="600" w:type="dxa"/>
          </w:tcPr>
          <w:p w14:paraId="6F7A9613" w14:textId="77777777" w:rsidR="00B50050" w:rsidRDefault="00B50050" w:rsidP="0088127C">
            <w:pPr>
              <w:pStyle w:val="OtherTableBody"/>
            </w:pPr>
          </w:p>
        </w:tc>
        <w:tc>
          <w:tcPr>
            <w:tcW w:w="600" w:type="dxa"/>
          </w:tcPr>
          <w:p w14:paraId="4CDC4FE9" w14:textId="77777777" w:rsidR="00B50050" w:rsidRDefault="00B50050" w:rsidP="0088127C">
            <w:pPr>
              <w:pStyle w:val="OtherTableBody"/>
            </w:pPr>
            <w:r>
              <w:t>0052</w:t>
            </w:r>
          </w:p>
        </w:tc>
        <w:tc>
          <w:tcPr>
            <w:tcW w:w="2600" w:type="dxa"/>
          </w:tcPr>
          <w:p w14:paraId="3AF284F9" w14:textId="77777777" w:rsidR="00B50050" w:rsidRDefault="00B50050" w:rsidP="0088127C">
            <w:pPr>
              <w:pStyle w:val="OtherTableBody"/>
            </w:pPr>
          </w:p>
        </w:tc>
        <w:tc>
          <w:tcPr>
            <w:tcW w:w="1400" w:type="dxa"/>
          </w:tcPr>
          <w:p w14:paraId="04E40A72" w14:textId="77777777" w:rsidR="00B50050" w:rsidRDefault="00B50050" w:rsidP="0088127C">
            <w:pPr>
              <w:pStyle w:val="OtherTableBody"/>
            </w:pPr>
            <w:r>
              <w:t>W</w:t>
            </w:r>
          </w:p>
        </w:tc>
        <w:tc>
          <w:tcPr>
            <w:tcW w:w="4200" w:type="dxa"/>
          </w:tcPr>
          <w:p w14:paraId="3B715D8E" w14:textId="77777777" w:rsidR="00B50050" w:rsidRDefault="00B50050" w:rsidP="0088127C">
            <w:pPr>
              <w:pStyle w:val="OtherTableBody"/>
            </w:pPr>
            <w:r>
              <w:t>Working</w:t>
            </w:r>
          </w:p>
        </w:tc>
      </w:tr>
      <w:tr w:rsidR="00B50050" w14:paraId="7F5411CB" w14:textId="77777777" w:rsidTr="00195548">
        <w:tc>
          <w:tcPr>
            <w:tcW w:w="600" w:type="dxa"/>
          </w:tcPr>
          <w:p w14:paraId="44F22D5A" w14:textId="77777777" w:rsidR="00B50050" w:rsidRDefault="00B50050" w:rsidP="0088127C">
            <w:pPr>
              <w:pStyle w:val="OtherTableBody"/>
            </w:pPr>
            <w:r>
              <w:t>User</w:t>
            </w:r>
          </w:p>
        </w:tc>
        <w:tc>
          <w:tcPr>
            <w:tcW w:w="600" w:type="dxa"/>
          </w:tcPr>
          <w:p w14:paraId="19C2ADF7" w14:textId="77777777" w:rsidR="00B50050" w:rsidRDefault="00B50050" w:rsidP="0088127C">
            <w:pPr>
              <w:pStyle w:val="OtherTableBody"/>
            </w:pPr>
          </w:p>
        </w:tc>
        <w:tc>
          <w:tcPr>
            <w:tcW w:w="2600" w:type="dxa"/>
          </w:tcPr>
          <w:p w14:paraId="5C988F28" w14:textId="77777777" w:rsidR="00B50050" w:rsidRDefault="00B50050" w:rsidP="0088127C">
            <w:pPr>
              <w:pStyle w:val="OtherTableBody"/>
            </w:pPr>
            <w:r>
              <w:t>Diagnosis Related Group</w:t>
            </w:r>
          </w:p>
        </w:tc>
        <w:tc>
          <w:tcPr>
            <w:tcW w:w="1400" w:type="dxa"/>
          </w:tcPr>
          <w:p w14:paraId="63B8D4BC" w14:textId="77777777" w:rsidR="00B50050" w:rsidRDefault="00B50050" w:rsidP="0088127C">
            <w:pPr>
              <w:pStyle w:val="OtherTableBody"/>
            </w:pPr>
          </w:p>
        </w:tc>
        <w:tc>
          <w:tcPr>
            <w:tcW w:w="4200" w:type="dxa"/>
          </w:tcPr>
          <w:p w14:paraId="44C61D05" w14:textId="77777777" w:rsidR="00B50050" w:rsidRDefault="00B50050" w:rsidP="0088127C">
            <w:pPr>
              <w:pStyle w:val="OtherTableBody"/>
            </w:pPr>
          </w:p>
        </w:tc>
      </w:tr>
      <w:tr w:rsidR="00B50050" w14:paraId="31DEDF6B" w14:textId="77777777" w:rsidTr="00195548">
        <w:tc>
          <w:tcPr>
            <w:tcW w:w="600" w:type="dxa"/>
          </w:tcPr>
          <w:p w14:paraId="573B95CD" w14:textId="77777777" w:rsidR="00B50050" w:rsidRDefault="00B50050" w:rsidP="0088127C">
            <w:pPr>
              <w:pStyle w:val="OtherTableBody"/>
            </w:pPr>
          </w:p>
        </w:tc>
        <w:tc>
          <w:tcPr>
            <w:tcW w:w="600" w:type="dxa"/>
          </w:tcPr>
          <w:p w14:paraId="23EEB975" w14:textId="77777777" w:rsidR="00B50050" w:rsidRDefault="00B50050" w:rsidP="0088127C">
            <w:pPr>
              <w:pStyle w:val="OtherTableBody"/>
            </w:pPr>
            <w:r>
              <w:t>0055</w:t>
            </w:r>
          </w:p>
        </w:tc>
        <w:tc>
          <w:tcPr>
            <w:tcW w:w="2600" w:type="dxa"/>
          </w:tcPr>
          <w:p w14:paraId="184D8B22" w14:textId="77777777" w:rsidR="00B50050" w:rsidRDefault="00B50050" w:rsidP="0088127C">
            <w:pPr>
              <w:pStyle w:val="OtherTableBody"/>
            </w:pPr>
          </w:p>
        </w:tc>
        <w:tc>
          <w:tcPr>
            <w:tcW w:w="1400" w:type="dxa"/>
          </w:tcPr>
          <w:p w14:paraId="71DF51B8" w14:textId="77777777" w:rsidR="00B50050" w:rsidRDefault="00B50050" w:rsidP="0088127C">
            <w:pPr>
              <w:pStyle w:val="OtherTableBody"/>
            </w:pPr>
            <w:r>
              <w:t>...</w:t>
            </w:r>
          </w:p>
        </w:tc>
        <w:tc>
          <w:tcPr>
            <w:tcW w:w="4200" w:type="dxa"/>
          </w:tcPr>
          <w:p w14:paraId="1F4EECCB" w14:textId="77777777" w:rsidR="00B50050" w:rsidRDefault="00B50050" w:rsidP="0088127C">
            <w:pPr>
              <w:pStyle w:val="OtherTableBody"/>
            </w:pPr>
            <w:r>
              <w:t>No suggested values defined</w:t>
            </w:r>
          </w:p>
        </w:tc>
      </w:tr>
      <w:tr w:rsidR="00B50050" w14:paraId="59DEA955" w14:textId="77777777" w:rsidTr="00195548">
        <w:tc>
          <w:tcPr>
            <w:tcW w:w="600" w:type="dxa"/>
          </w:tcPr>
          <w:p w14:paraId="4E2DE423" w14:textId="77777777" w:rsidR="00B50050" w:rsidRDefault="00B50050" w:rsidP="0088127C">
            <w:pPr>
              <w:pStyle w:val="OtherTableBody"/>
            </w:pPr>
            <w:r>
              <w:t>User</w:t>
            </w:r>
          </w:p>
        </w:tc>
        <w:tc>
          <w:tcPr>
            <w:tcW w:w="600" w:type="dxa"/>
          </w:tcPr>
          <w:p w14:paraId="5195EB81" w14:textId="77777777" w:rsidR="00B50050" w:rsidRDefault="00B50050" w:rsidP="0088127C">
            <w:pPr>
              <w:pStyle w:val="OtherTableBody"/>
            </w:pPr>
          </w:p>
        </w:tc>
        <w:tc>
          <w:tcPr>
            <w:tcW w:w="2600" w:type="dxa"/>
          </w:tcPr>
          <w:p w14:paraId="7F789711" w14:textId="77777777" w:rsidR="00B50050" w:rsidRDefault="00B50050" w:rsidP="0088127C">
            <w:pPr>
              <w:pStyle w:val="OtherTableBody"/>
            </w:pPr>
            <w:r>
              <w:t>DRG Grouper Review Code</w:t>
            </w:r>
          </w:p>
        </w:tc>
        <w:tc>
          <w:tcPr>
            <w:tcW w:w="1400" w:type="dxa"/>
          </w:tcPr>
          <w:p w14:paraId="504853E5" w14:textId="77777777" w:rsidR="00B50050" w:rsidRDefault="00B50050" w:rsidP="0088127C">
            <w:pPr>
              <w:pStyle w:val="OtherTableBody"/>
            </w:pPr>
          </w:p>
        </w:tc>
        <w:tc>
          <w:tcPr>
            <w:tcW w:w="4200" w:type="dxa"/>
          </w:tcPr>
          <w:p w14:paraId="01C7679D" w14:textId="77777777" w:rsidR="00B50050" w:rsidRDefault="00B50050" w:rsidP="0088127C">
            <w:pPr>
              <w:pStyle w:val="OtherTableBody"/>
            </w:pPr>
          </w:p>
        </w:tc>
      </w:tr>
      <w:tr w:rsidR="00B50050" w14:paraId="321F3033" w14:textId="77777777" w:rsidTr="00195548">
        <w:tc>
          <w:tcPr>
            <w:tcW w:w="600" w:type="dxa"/>
          </w:tcPr>
          <w:p w14:paraId="4E12FDAB" w14:textId="77777777" w:rsidR="00B50050" w:rsidRDefault="00B50050" w:rsidP="0088127C">
            <w:pPr>
              <w:pStyle w:val="OtherTableBody"/>
            </w:pPr>
          </w:p>
        </w:tc>
        <w:tc>
          <w:tcPr>
            <w:tcW w:w="600" w:type="dxa"/>
          </w:tcPr>
          <w:p w14:paraId="499A6728" w14:textId="77777777" w:rsidR="00B50050" w:rsidRDefault="00B50050" w:rsidP="0088127C">
            <w:pPr>
              <w:pStyle w:val="OtherTableBody"/>
            </w:pPr>
            <w:r>
              <w:t>0056</w:t>
            </w:r>
          </w:p>
        </w:tc>
        <w:tc>
          <w:tcPr>
            <w:tcW w:w="2600" w:type="dxa"/>
          </w:tcPr>
          <w:p w14:paraId="437441CC" w14:textId="77777777" w:rsidR="00B50050" w:rsidRDefault="00B50050" w:rsidP="0088127C">
            <w:pPr>
              <w:pStyle w:val="OtherTableBody"/>
            </w:pPr>
          </w:p>
        </w:tc>
        <w:tc>
          <w:tcPr>
            <w:tcW w:w="1400" w:type="dxa"/>
          </w:tcPr>
          <w:p w14:paraId="5E0D07E6" w14:textId="77777777" w:rsidR="00B50050" w:rsidRDefault="00B50050" w:rsidP="0088127C">
            <w:pPr>
              <w:pStyle w:val="OtherTableBody"/>
            </w:pPr>
            <w:r>
              <w:t>...</w:t>
            </w:r>
          </w:p>
        </w:tc>
        <w:tc>
          <w:tcPr>
            <w:tcW w:w="4200" w:type="dxa"/>
          </w:tcPr>
          <w:p w14:paraId="34F4E5C3" w14:textId="77777777" w:rsidR="00B50050" w:rsidRDefault="00B50050" w:rsidP="0088127C">
            <w:pPr>
              <w:pStyle w:val="OtherTableBody"/>
            </w:pPr>
            <w:r>
              <w:t>No suggested values defined</w:t>
            </w:r>
          </w:p>
        </w:tc>
      </w:tr>
      <w:tr w:rsidR="00B50050" w14:paraId="4B7D2C48" w14:textId="77777777" w:rsidTr="00195548">
        <w:tc>
          <w:tcPr>
            <w:tcW w:w="600" w:type="dxa"/>
          </w:tcPr>
          <w:p w14:paraId="7188DD81" w14:textId="77777777" w:rsidR="00B50050" w:rsidRDefault="00B50050" w:rsidP="0088127C">
            <w:pPr>
              <w:pStyle w:val="OtherTableBody"/>
            </w:pPr>
            <w:r>
              <w:t>User</w:t>
            </w:r>
          </w:p>
        </w:tc>
        <w:tc>
          <w:tcPr>
            <w:tcW w:w="600" w:type="dxa"/>
          </w:tcPr>
          <w:p w14:paraId="2AA69AEC" w14:textId="77777777" w:rsidR="00B50050" w:rsidRDefault="00B50050" w:rsidP="0088127C">
            <w:pPr>
              <w:pStyle w:val="OtherTableBody"/>
            </w:pPr>
          </w:p>
        </w:tc>
        <w:tc>
          <w:tcPr>
            <w:tcW w:w="2600" w:type="dxa"/>
          </w:tcPr>
          <w:p w14:paraId="5492095A" w14:textId="77777777" w:rsidR="00B50050" w:rsidRDefault="00B50050" w:rsidP="0088127C">
            <w:pPr>
              <w:pStyle w:val="OtherTableBody"/>
            </w:pPr>
            <w:r>
              <w:t>Consent Code</w:t>
            </w:r>
          </w:p>
        </w:tc>
        <w:tc>
          <w:tcPr>
            <w:tcW w:w="1400" w:type="dxa"/>
          </w:tcPr>
          <w:p w14:paraId="017DB5B0" w14:textId="77777777" w:rsidR="00B50050" w:rsidRDefault="00B50050" w:rsidP="0088127C">
            <w:pPr>
              <w:pStyle w:val="OtherTableBody"/>
            </w:pPr>
          </w:p>
        </w:tc>
        <w:tc>
          <w:tcPr>
            <w:tcW w:w="4200" w:type="dxa"/>
          </w:tcPr>
          <w:p w14:paraId="4EAFDB4E" w14:textId="77777777" w:rsidR="00B50050" w:rsidRDefault="00B50050" w:rsidP="0088127C">
            <w:pPr>
              <w:pStyle w:val="OtherTableBody"/>
            </w:pPr>
          </w:p>
        </w:tc>
      </w:tr>
      <w:tr w:rsidR="00B50050" w14:paraId="7EA971B5" w14:textId="77777777" w:rsidTr="00195548">
        <w:tc>
          <w:tcPr>
            <w:tcW w:w="600" w:type="dxa"/>
          </w:tcPr>
          <w:p w14:paraId="1C18AF82" w14:textId="77777777" w:rsidR="00B50050" w:rsidRDefault="00B50050" w:rsidP="0088127C">
            <w:pPr>
              <w:pStyle w:val="OtherTableBody"/>
            </w:pPr>
          </w:p>
        </w:tc>
        <w:tc>
          <w:tcPr>
            <w:tcW w:w="600" w:type="dxa"/>
          </w:tcPr>
          <w:p w14:paraId="7A11D089" w14:textId="77777777" w:rsidR="00B50050" w:rsidRDefault="00B50050" w:rsidP="0088127C">
            <w:pPr>
              <w:pStyle w:val="OtherTableBody"/>
            </w:pPr>
            <w:r>
              <w:t>0059</w:t>
            </w:r>
          </w:p>
        </w:tc>
        <w:tc>
          <w:tcPr>
            <w:tcW w:w="2600" w:type="dxa"/>
          </w:tcPr>
          <w:p w14:paraId="187A0E75" w14:textId="77777777" w:rsidR="00B50050" w:rsidRDefault="00B50050" w:rsidP="0088127C">
            <w:pPr>
              <w:pStyle w:val="OtherTableBody"/>
            </w:pPr>
          </w:p>
        </w:tc>
        <w:tc>
          <w:tcPr>
            <w:tcW w:w="1400" w:type="dxa"/>
          </w:tcPr>
          <w:p w14:paraId="1D896D8E" w14:textId="77777777" w:rsidR="00B50050" w:rsidRDefault="00B50050" w:rsidP="0088127C">
            <w:pPr>
              <w:pStyle w:val="OtherTableBody"/>
            </w:pPr>
            <w:r>
              <w:t>...</w:t>
            </w:r>
          </w:p>
        </w:tc>
        <w:tc>
          <w:tcPr>
            <w:tcW w:w="4200" w:type="dxa"/>
          </w:tcPr>
          <w:p w14:paraId="3C3CAC44" w14:textId="77777777" w:rsidR="00B50050" w:rsidRDefault="00B50050" w:rsidP="0088127C">
            <w:pPr>
              <w:pStyle w:val="OtherTableBody"/>
            </w:pPr>
            <w:r>
              <w:t>No suggested values defined</w:t>
            </w:r>
          </w:p>
        </w:tc>
      </w:tr>
      <w:tr w:rsidR="00B50050" w14:paraId="496070E1" w14:textId="77777777" w:rsidTr="00195548">
        <w:tc>
          <w:tcPr>
            <w:tcW w:w="600" w:type="dxa"/>
          </w:tcPr>
          <w:p w14:paraId="457C381F" w14:textId="77777777" w:rsidR="00B50050" w:rsidRDefault="00B50050" w:rsidP="0088127C">
            <w:pPr>
              <w:pStyle w:val="OtherTableBody"/>
            </w:pPr>
            <w:r>
              <w:t>HL7</w:t>
            </w:r>
          </w:p>
        </w:tc>
        <w:tc>
          <w:tcPr>
            <w:tcW w:w="600" w:type="dxa"/>
          </w:tcPr>
          <w:p w14:paraId="4981D168" w14:textId="77777777" w:rsidR="00B50050" w:rsidRDefault="00B50050" w:rsidP="0088127C">
            <w:pPr>
              <w:pStyle w:val="OtherTableBody"/>
            </w:pPr>
          </w:p>
        </w:tc>
        <w:tc>
          <w:tcPr>
            <w:tcW w:w="2600" w:type="dxa"/>
          </w:tcPr>
          <w:p w14:paraId="144B5BF3" w14:textId="77777777" w:rsidR="00B50050" w:rsidRDefault="00B50050" w:rsidP="0088127C">
            <w:pPr>
              <w:pStyle w:val="OtherTableBody"/>
            </w:pPr>
            <w:r>
              <w:t>Check Digit Scheme</w:t>
            </w:r>
          </w:p>
        </w:tc>
        <w:tc>
          <w:tcPr>
            <w:tcW w:w="1400" w:type="dxa"/>
          </w:tcPr>
          <w:p w14:paraId="2A133299" w14:textId="77777777" w:rsidR="00B50050" w:rsidRDefault="00B50050" w:rsidP="0088127C">
            <w:pPr>
              <w:pStyle w:val="OtherTableBody"/>
            </w:pPr>
          </w:p>
        </w:tc>
        <w:tc>
          <w:tcPr>
            <w:tcW w:w="4200" w:type="dxa"/>
          </w:tcPr>
          <w:p w14:paraId="3D88EFB3" w14:textId="77777777" w:rsidR="00B50050" w:rsidRDefault="00B50050" w:rsidP="0088127C">
            <w:pPr>
              <w:pStyle w:val="OtherTableBody"/>
            </w:pPr>
          </w:p>
        </w:tc>
      </w:tr>
      <w:tr w:rsidR="00B50050" w14:paraId="6C43C608" w14:textId="77777777" w:rsidTr="00195548">
        <w:tc>
          <w:tcPr>
            <w:tcW w:w="600" w:type="dxa"/>
          </w:tcPr>
          <w:p w14:paraId="13D75330" w14:textId="77777777" w:rsidR="00B50050" w:rsidRDefault="00B50050" w:rsidP="0088127C">
            <w:pPr>
              <w:pStyle w:val="OtherTableBody"/>
            </w:pPr>
          </w:p>
        </w:tc>
        <w:tc>
          <w:tcPr>
            <w:tcW w:w="600" w:type="dxa"/>
          </w:tcPr>
          <w:p w14:paraId="469F1E0C" w14:textId="77777777" w:rsidR="00B50050" w:rsidRDefault="00B50050" w:rsidP="0088127C">
            <w:pPr>
              <w:pStyle w:val="OtherTableBody"/>
            </w:pPr>
            <w:r>
              <w:t>0061</w:t>
            </w:r>
          </w:p>
        </w:tc>
        <w:tc>
          <w:tcPr>
            <w:tcW w:w="2600" w:type="dxa"/>
          </w:tcPr>
          <w:p w14:paraId="61508262" w14:textId="77777777" w:rsidR="00B50050" w:rsidRDefault="00B50050" w:rsidP="0088127C">
            <w:pPr>
              <w:pStyle w:val="OtherTableBody"/>
            </w:pPr>
          </w:p>
        </w:tc>
        <w:tc>
          <w:tcPr>
            <w:tcW w:w="1400" w:type="dxa"/>
          </w:tcPr>
          <w:p w14:paraId="68A6C324" w14:textId="77777777" w:rsidR="00B50050" w:rsidRDefault="00B50050" w:rsidP="0088127C">
            <w:pPr>
              <w:pStyle w:val="OtherTableBody"/>
            </w:pPr>
            <w:r>
              <w:t>BCV</w:t>
            </w:r>
          </w:p>
        </w:tc>
        <w:tc>
          <w:tcPr>
            <w:tcW w:w="4200" w:type="dxa"/>
          </w:tcPr>
          <w:p w14:paraId="6099183D" w14:textId="77777777" w:rsidR="00B50050" w:rsidRDefault="00B50050" w:rsidP="0088127C">
            <w:pPr>
              <w:pStyle w:val="OtherTableBody"/>
            </w:pPr>
            <w:r>
              <w:t>Bank Card Validation Number</w:t>
            </w:r>
          </w:p>
        </w:tc>
      </w:tr>
      <w:tr w:rsidR="00B50050" w14:paraId="36F4BF81" w14:textId="77777777" w:rsidTr="00195548">
        <w:tc>
          <w:tcPr>
            <w:tcW w:w="600" w:type="dxa"/>
          </w:tcPr>
          <w:p w14:paraId="7F1113FE" w14:textId="77777777" w:rsidR="00B50050" w:rsidRDefault="00B50050" w:rsidP="0088127C">
            <w:pPr>
              <w:pStyle w:val="OtherTableBody"/>
            </w:pPr>
          </w:p>
        </w:tc>
        <w:tc>
          <w:tcPr>
            <w:tcW w:w="600" w:type="dxa"/>
          </w:tcPr>
          <w:p w14:paraId="4D38F77A" w14:textId="77777777" w:rsidR="00B50050" w:rsidRDefault="00B50050" w:rsidP="0088127C">
            <w:pPr>
              <w:pStyle w:val="OtherTableBody"/>
            </w:pPr>
            <w:r>
              <w:t>0061</w:t>
            </w:r>
          </w:p>
        </w:tc>
        <w:tc>
          <w:tcPr>
            <w:tcW w:w="2600" w:type="dxa"/>
          </w:tcPr>
          <w:p w14:paraId="1D7AD512" w14:textId="77777777" w:rsidR="00B50050" w:rsidRDefault="00B50050" w:rsidP="0088127C">
            <w:pPr>
              <w:pStyle w:val="OtherTableBody"/>
            </w:pPr>
          </w:p>
        </w:tc>
        <w:tc>
          <w:tcPr>
            <w:tcW w:w="1400" w:type="dxa"/>
          </w:tcPr>
          <w:p w14:paraId="0C4CCD89" w14:textId="77777777" w:rsidR="00B50050" w:rsidRDefault="00B50050" w:rsidP="0088127C">
            <w:pPr>
              <w:pStyle w:val="OtherTableBody"/>
            </w:pPr>
            <w:r>
              <w:t>ISO</w:t>
            </w:r>
          </w:p>
        </w:tc>
        <w:tc>
          <w:tcPr>
            <w:tcW w:w="4200" w:type="dxa"/>
          </w:tcPr>
          <w:p w14:paraId="7975CADF" w14:textId="77777777" w:rsidR="00B50050" w:rsidRDefault="00B50050" w:rsidP="0088127C">
            <w:pPr>
              <w:pStyle w:val="OtherTableBody"/>
            </w:pPr>
            <w:r>
              <w:t>ISO 7064: 1983</w:t>
            </w:r>
          </w:p>
        </w:tc>
      </w:tr>
      <w:tr w:rsidR="00B50050" w14:paraId="66356659" w14:textId="77777777" w:rsidTr="00195548">
        <w:tc>
          <w:tcPr>
            <w:tcW w:w="600" w:type="dxa"/>
          </w:tcPr>
          <w:p w14:paraId="66638051" w14:textId="77777777" w:rsidR="00B50050" w:rsidRDefault="00B50050" w:rsidP="0088127C">
            <w:pPr>
              <w:pStyle w:val="OtherTableBody"/>
            </w:pPr>
          </w:p>
        </w:tc>
        <w:tc>
          <w:tcPr>
            <w:tcW w:w="600" w:type="dxa"/>
          </w:tcPr>
          <w:p w14:paraId="123E9612" w14:textId="77777777" w:rsidR="00B50050" w:rsidRDefault="00B50050" w:rsidP="0088127C">
            <w:pPr>
              <w:pStyle w:val="OtherTableBody"/>
            </w:pPr>
            <w:r>
              <w:t>0061</w:t>
            </w:r>
          </w:p>
        </w:tc>
        <w:tc>
          <w:tcPr>
            <w:tcW w:w="2600" w:type="dxa"/>
          </w:tcPr>
          <w:p w14:paraId="060FE092" w14:textId="77777777" w:rsidR="00B50050" w:rsidRDefault="00B50050" w:rsidP="0088127C">
            <w:pPr>
              <w:pStyle w:val="OtherTableBody"/>
            </w:pPr>
          </w:p>
        </w:tc>
        <w:tc>
          <w:tcPr>
            <w:tcW w:w="1400" w:type="dxa"/>
          </w:tcPr>
          <w:p w14:paraId="2A270513" w14:textId="77777777" w:rsidR="00B50050" w:rsidRDefault="00B50050" w:rsidP="0088127C">
            <w:pPr>
              <w:pStyle w:val="OtherTableBody"/>
            </w:pPr>
            <w:r>
              <w:t>M10</w:t>
            </w:r>
          </w:p>
        </w:tc>
        <w:tc>
          <w:tcPr>
            <w:tcW w:w="4200" w:type="dxa"/>
          </w:tcPr>
          <w:p w14:paraId="35FA810B" w14:textId="77777777" w:rsidR="00B50050" w:rsidRDefault="00B50050" w:rsidP="0088127C">
            <w:pPr>
              <w:pStyle w:val="OtherTableBody"/>
            </w:pPr>
            <w:r>
              <w:t>Mod 10 algorithm</w:t>
            </w:r>
          </w:p>
        </w:tc>
      </w:tr>
      <w:tr w:rsidR="00B50050" w14:paraId="54F04CC2" w14:textId="77777777" w:rsidTr="00195548">
        <w:tc>
          <w:tcPr>
            <w:tcW w:w="600" w:type="dxa"/>
          </w:tcPr>
          <w:p w14:paraId="29A45EFE" w14:textId="77777777" w:rsidR="00B50050" w:rsidRDefault="00B50050" w:rsidP="0088127C">
            <w:pPr>
              <w:pStyle w:val="OtherTableBody"/>
            </w:pPr>
          </w:p>
        </w:tc>
        <w:tc>
          <w:tcPr>
            <w:tcW w:w="600" w:type="dxa"/>
          </w:tcPr>
          <w:p w14:paraId="21DCF703" w14:textId="77777777" w:rsidR="00B50050" w:rsidRDefault="00B50050" w:rsidP="0088127C">
            <w:pPr>
              <w:pStyle w:val="OtherTableBody"/>
            </w:pPr>
            <w:r>
              <w:t>0061</w:t>
            </w:r>
          </w:p>
        </w:tc>
        <w:tc>
          <w:tcPr>
            <w:tcW w:w="2600" w:type="dxa"/>
          </w:tcPr>
          <w:p w14:paraId="34FD0588" w14:textId="77777777" w:rsidR="00B50050" w:rsidRDefault="00B50050" w:rsidP="0088127C">
            <w:pPr>
              <w:pStyle w:val="OtherTableBody"/>
            </w:pPr>
          </w:p>
        </w:tc>
        <w:tc>
          <w:tcPr>
            <w:tcW w:w="1400" w:type="dxa"/>
          </w:tcPr>
          <w:p w14:paraId="69CA0B45" w14:textId="77777777" w:rsidR="00B50050" w:rsidRDefault="00B50050" w:rsidP="0088127C">
            <w:pPr>
              <w:pStyle w:val="OtherTableBody"/>
            </w:pPr>
            <w:r>
              <w:t>M11</w:t>
            </w:r>
          </w:p>
        </w:tc>
        <w:tc>
          <w:tcPr>
            <w:tcW w:w="4200" w:type="dxa"/>
          </w:tcPr>
          <w:p w14:paraId="071F403E" w14:textId="77777777" w:rsidR="00B50050" w:rsidRDefault="00B50050" w:rsidP="0088127C">
            <w:pPr>
              <w:pStyle w:val="OtherTableBody"/>
            </w:pPr>
            <w:r>
              <w:t>Mod 11 algorithm</w:t>
            </w:r>
          </w:p>
        </w:tc>
      </w:tr>
      <w:tr w:rsidR="00B50050" w:rsidRPr="001D2E85" w14:paraId="1A136D20" w14:textId="77777777" w:rsidTr="00195548">
        <w:tc>
          <w:tcPr>
            <w:tcW w:w="600" w:type="dxa"/>
          </w:tcPr>
          <w:p w14:paraId="21BD9E32" w14:textId="77777777" w:rsidR="00B50050" w:rsidRDefault="00B50050" w:rsidP="0088127C">
            <w:pPr>
              <w:pStyle w:val="OtherTableBody"/>
            </w:pPr>
          </w:p>
        </w:tc>
        <w:tc>
          <w:tcPr>
            <w:tcW w:w="600" w:type="dxa"/>
          </w:tcPr>
          <w:p w14:paraId="026AB757" w14:textId="77777777" w:rsidR="00B50050" w:rsidRDefault="00B50050" w:rsidP="0088127C">
            <w:pPr>
              <w:pStyle w:val="OtherTableBody"/>
            </w:pPr>
            <w:r>
              <w:t>0061</w:t>
            </w:r>
          </w:p>
        </w:tc>
        <w:tc>
          <w:tcPr>
            <w:tcW w:w="2600" w:type="dxa"/>
          </w:tcPr>
          <w:p w14:paraId="5308298B" w14:textId="77777777" w:rsidR="00B50050" w:rsidRDefault="00B50050" w:rsidP="0088127C">
            <w:pPr>
              <w:pStyle w:val="OtherTableBody"/>
            </w:pPr>
          </w:p>
        </w:tc>
        <w:tc>
          <w:tcPr>
            <w:tcW w:w="1400" w:type="dxa"/>
          </w:tcPr>
          <w:p w14:paraId="7B2EA864" w14:textId="77777777" w:rsidR="00B50050" w:rsidRDefault="00B50050" w:rsidP="0088127C">
            <w:pPr>
              <w:pStyle w:val="OtherTableBody"/>
            </w:pPr>
            <w:r>
              <w:t>NPI</w:t>
            </w:r>
          </w:p>
        </w:tc>
        <w:tc>
          <w:tcPr>
            <w:tcW w:w="4200" w:type="dxa"/>
          </w:tcPr>
          <w:p w14:paraId="47FEEE94" w14:textId="77777777" w:rsidR="00B50050" w:rsidRDefault="00B50050" w:rsidP="0088127C">
            <w:pPr>
              <w:pStyle w:val="OtherTableBody"/>
            </w:pPr>
            <w:r>
              <w:t>Check digit algorithm in the US National Provider Identifier</w:t>
            </w:r>
          </w:p>
        </w:tc>
      </w:tr>
      <w:tr w:rsidR="00B50050" w14:paraId="10C66A9C" w14:textId="77777777" w:rsidTr="00195548">
        <w:tc>
          <w:tcPr>
            <w:tcW w:w="600" w:type="dxa"/>
          </w:tcPr>
          <w:p w14:paraId="764E116E" w14:textId="77777777" w:rsidR="00B50050" w:rsidRDefault="00B50050" w:rsidP="0088127C">
            <w:pPr>
              <w:pStyle w:val="OtherTableBody"/>
            </w:pPr>
            <w:r>
              <w:t>User</w:t>
            </w:r>
          </w:p>
        </w:tc>
        <w:tc>
          <w:tcPr>
            <w:tcW w:w="600" w:type="dxa"/>
          </w:tcPr>
          <w:p w14:paraId="2BFF9AA1" w14:textId="77777777" w:rsidR="00B50050" w:rsidRDefault="00B50050" w:rsidP="0088127C">
            <w:pPr>
              <w:pStyle w:val="OtherTableBody"/>
            </w:pPr>
          </w:p>
        </w:tc>
        <w:tc>
          <w:tcPr>
            <w:tcW w:w="2600" w:type="dxa"/>
          </w:tcPr>
          <w:p w14:paraId="07DBDB19" w14:textId="77777777" w:rsidR="00B50050" w:rsidRDefault="00B50050" w:rsidP="0088127C">
            <w:pPr>
              <w:pStyle w:val="OtherTableBody"/>
            </w:pPr>
            <w:r>
              <w:t>Event Reason</w:t>
            </w:r>
          </w:p>
        </w:tc>
        <w:tc>
          <w:tcPr>
            <w:tcW w:w="1400" w:type="dxa"/>
          </w:tcPr>
          <w:p w14:paraId="187101EF" w14:textId="77777777" w:rsidR="00B50050" w:rsidRDefault="00B50050" w:rsidP="0088127C">
            <w:pPr>
              <w:pStyle w:val="OtherTableBody"/>
            </w:pPr>
          </w:p>
        </w:tc>
        <w:tc>
          <w:tcPr>
            <w:tcW w:w="4200" w:type="dxa"/>
          </w:tcPr>
          <w:p w14:paraId="4263FBF9" w14:textId="77777777" w:rsidR="00B50050" w:rsidRDefault="00B50050" w:rsidP="0088127C">
            <w:pPr>
              <w:pStyle w:val="OtherTableBody"/>
            </w:pPr>
          </w:p>
        </w:tc>
      </w:tr>
      <w:tr w:rsidR="00B50050" w14:paraId="7BF4E458" w14:textId="77777777" w:rsidTr="00195548">
        <w:tc>
          <w:tcPr>
            <w:tcW w:w="600" w:type="dxa"/>
          </w:tcPr>
          <w:p w14:paraId="26F48C69" w14:textId="77777777" w:rsidR="00B50050" w:rsidRDefault="00B50050" w:rsidP="0088127C">
            <w:pPr>
              <w:pStyle w:val="OtherTableBody"/>
            </w:pPr>
          </w:p>
        </w:tc>
        <w:tc>
          <w:tcPr>
            <w:tcW w:w="600" w:type="dxa"/>
          </w:tcPr>
          <w:p w14:paraId="0EBB524B" w14:textId="77777777" w:rsidR="00B50050" w:rsidRDefault="00B50050" w:rsidP="0088127C">
            <w:pPr>
              <w:pStyle w:val="OtherTableBody"/>
            </w:pPr>
            <w:r>
              <w:t>0062</w:t>
            </w:r>
          </w:p>
        </w:tc>
        <w:tc>
          <w:tcPr>
            <w:tcW w:w="2600" w:type="dxa"/>
          </w:tcPr>
          <w:p w14:paraId="4350B8EC" w14:textId="77777777" w:rsidR="00B50050" w:rsidRDefault="00B50050" w:rsidP="0088127C">
            <w:pPr>
              <w:pStyle w:val="OtherTableBody"/>
            </w:pPr>
          </w:p>
        </w:tc>
        <w:tc>
          <w:tcPr>
            <w:tcW w:w="1400" w:type="dxa"/>
          </w:tcPr>
          <w:p w14:paraId="0AD31FFC" w14:textId="77777777" w:rsidR="00B50050" w:rsidRDefault="00B50050" w:rsidP="0088127C">
            <w:pPr>
              <w:pStyle w:val="OtherTableBody"/>
            </w:pPr>
            <w:r>
              <w:t>01</w:t>
            </w:r>
          </w:p>
        </w:tc>
        <w:tc>
          <w:tcPr>
            <w:tcW w:w="4200" w:type="dxa"/>
          </w:tcPr>
          <w:p w14:paraId="607ECFC0" w14:textId="77777777" w:rsidR="00B50050" w:rsidRDefault="00B50050" w:rsidP="0088127C">
            <w:pPr>
              <w:pStyle w:val="OtherTableBody"/>
            </w:pPr>
            <w:r>
              <w:t>Patient request</w:t>
            </w:r>
          </w:p>
        </w:tc>
      </w:tr>
      <w:tr w:rsidR="00B50050" w14:paraId="6A6C552B" w14:textId="77777777" w:rsidTr="00195548">
        <w:tc>
          <w:tcPr>
            <w:tcW w:w="600" w:type="dxa"/>
          </w:tcPr>
          <w:p w14:paraId="7CE8FDE0" w14:textId="77777777" w:rsidR="00B50050" w:rsidRDefault="00B50050" w:rsidP="0088127C">
            <w:pPr>
              <w:pStyle w:val="OtherTableBody"/>
            </w:pPr>
          </w:p>
        </w:tc>
        <w:tc>
          <w:tcPr>
            <w:tcW w:w="600" w:type="dxa"/>
          </w:tcPr>
          <w:p w14:paraId="11606899" w14:textId="77777777" w:rsidR="00B50050" w:rsidRDefault="00B50050" w:rsidP="0088127C">
            <w:pPr>
              <w:pStyle w:val="OtherTableBody"/>
            </w:pPr>
            <w:r>
              <w:t>0062</w:t>
            </w:r>
          </w:p>
        </w:tc>
        <w:tc>
          <w:tcPr>
            <w:tcW w:w="2600" w:type="dxa"/>
          </w:tcPr>
          <w:p w14:paraId="3A99708D" w14:textId="77777777" w:rsidR="00B50050" w:rsidRDefault="00B50050" w:rsidP="0088127C">
            <w:pPr>
              <w:pStyle w:val="OtherTableBody"/>
            </w:pPr>
          </w:p>
        </w:tc>
        <w:tc>
          <w:tcPr>
            <w:tcW w:w="1400" w:type="dxa"/>
          </w:tcPr>
          <w:p w14:paraId="2B7FA931" w14:textId="77777777" w:rsidR="00B50050" w:rsidRDefault="00B50050" w:rsidP="0088127C">
            <w:pPr>
              <w:pStyle w:val="OtherTableBody"/>
            </w:pPr>
            <w:r>
              <w:t>02</w:t>
            </w:r>
          </w:p>
        </w:tc>
        <w:tc>
          <w:tcPr>
            <w:tcW w:w="4200" w:type="dxa"/>
          </w:tcPr>
          <w:p w14:paraId="5B8A79B7" w14:textId="77777777" w:rsidR="00B50050" w:rsidRDefault="00B50050" w:rsidP="0088127C">
            <w:pPr>
              <w:pStyle w:val="OtherTableBody"/>
            </w:pPr>
            <w:r>
              <w:t>Physician/health practitioner order</w:t>
            </w:r>
          </w:p>
        </w:tc>
      </w:tr>
      <w:tr w:rsidR="00B50050" w14:paraId="0928688B" w14:textId="77777777" w:rsidTr="00195548">
        <w:tc>
          <w:tcPr>
            <w:tcW w:w="600" w:type="dxa"/>
          </w:tcPr>
          <w:p w14:paraId="590C3DD8" w14:textId="77777777" w:rsidR="00B50050" w:rsidRDefault="00B50050" w:rsidP="0088127C">
            <w:pPr>
              <w:pStyle w:val="OtherTableBody"/>
            </w:pPr>
          </w:p>
        </w:tc>
        <w:tc>
          <w:tcPr>
            <w:tcW w:w="600" w:type="dxa"/>
          </w:tcPr>
          <w:p w14:paraId="45AD5E89" w14:textId="77777777" w:rsidR="00B50050" w:rsidRDefault="00B50050" w:rsidP="0088127C">
            <w:pPr>
              <w:pStyle w:val="OtherTableBody"/>
            </w:pPr>
            <w:r>
              <w:t>0062</w:t>
            </w:r>
          </w:p>
        </w:tc>
        <w:tc>
          <w:tcPr>
            <w:tcW w:w="2600" w:type="dxa"/>
          </w:tcPr>
          <w:p w14:paraId="27108A28" w14:textId="77777777" w:rsidR="00B50050" w:rsidRDefault="00B50050" w:rsidP="0088127C">
            <w:pPr>
              <w:pStyle w:val="OtherTableBody"/>
            </w:pPr>
          </w:p>
        </w:tc>
        <w:tc>
          <w:tcPr>
            <w:tcW w:w="1400" w:type="dxa"/>
          </w:tcPr>
          <w:p w14:paraId="4090F8F2" w14:textId="77777777" w:rsidR="00B50050" w:rsidRDefault="00B50050" w:rsidP="0088127C">
            <w:pPr>
              <w:pStyle w:val="OtherTableBody"/>
            </w:pPr>
            <w:r>
              <w:t>03</w:t>
            </w:r>
          </w:p>
        </w:tc>
        <w:tc>
          <w:tcPr>
            <w:tcW w:w="4200" w:type="dxa"/>
          </w:tcPr>
          <w:p w14:paraId="14AB42A5" w14:textId="77777777" w:rsidR="00B50050" w:rsidRDefault="00B50050" w:rsidP="0088127C">
            <w:pPr>
              <w:pStyle w:val="OtherTableBody"/>
            </w:pPr>
            <w:r>
              <w:t>Census management</w:t>
            </w:r>
          </w:p>
        </w:tc>
      </w:tr>
      <w:tr w:rsidR="00B50050" w14:paraId="199A5404" w14:textId="77777777" w:rsidTr="00195548">
        <w:tc>
          <w:tcPr>
            <w:tcW w:w="600" w:type="dxa"/>
          </w:tcPr>
          <w:p w14:paraId="6E3F639A" w14:textId="77777777" w:rsidR="00B50050" w:rsidRDefault="00B50050" w:rsidP="0088127C">
            <w:pPr>
              <w:pStyle w:val="OtherTableBody"/>
            </w:pPr>
          </w:p>
        </w:tc>
        <w:tc>
          <w:tcPr>
            <w:tcW w:w="600" w:type="dxa"/>
          </w:tcPr>
          <w:p w14:paraId="10DCF340" w14:textId="77777777" w:rsidR="00B50050" w:rsidRDefault="00B50050" w:rsidP="0088127C">
            <w:pPr>
              <w:pStyle w:val="OtherTableBody"/>
            </w:pPr>
            <w:r>
              <w:t>0062</w:t>
            </w:r>
          </w:p>
        </w:tc>
        <w:tc>
          <w:tcPr>
            <w:tcW w:w="2600" w:type="dxa"/>
          </w:tcPr>
          <w:p w14:paraId="076C8BBC" w14:textId="77777777" w:rsidR="00B50050" w:rsidRDefault="00B50050" w:rsidP="0088127C">
            <w:pPr>
              <w:pStyle w:val="OtherTableBody"/>
            </w:pPr>
          </w:p>
        </w:tc>
        <w:tc>
          <w:tcPr>
            <w:tcW w:w="1400" w:type="dxa"/>
          </w:tcPr>
          <w:p w14:paraId="6A396896" w14:textId="77777777" w:rsidR="00B50050" w:rsidRDefault="00B50050" w:rsidP="0088127C">
            <w:pPr>
              <w:pStyle w:val="OtherTableBody"/>
            </w:pPr>
            <w:r>
              <w:t>O</w:t>
            </w:r>
          </w:p>
        </w:tc>
        <w:tc>
          <w:tcPr>
            <w:tcW w:w="4200" w:type="dxa"/>
          </w:tcPr>
          <w:p w14:paraId="376E32A9" w14:textId="77777777" w:rsidR="00B50050" w:rsidRDefault="00B50050" w:rsidP="0088127C">
            <w:pPr>
              <w:pStyle w:val="OtherTableBody"/>
            </w:pPr>
            <w:r>
              <w:t>Other</w:t>
            </w:r>
          </w:p>
        </w:tc>
      </w:tr>
      <w:tr w:rsidR="00B50050" w14:paraId="08760678" w14:textId="77777777" w:rsidTr="00195548">
        <w:tc>
          <w:tcPr>
            <w:tcW w:w="600" w:type="dxa"/>
          </w:tcPr>
          <w:p w14:paraId="5095D007" w14:textId="77777777" w:rsidR="00B50050" w:rsidRDefault="00B50050" w:rsidP="0088127C">
            <w:pPr>
              <w:pStyle w:val="OtherTableBody"/>
            </w:pPr>
          </w:p>
        </w:tc>
        <w:tc>
          <w:tcPr>
            <w:tcW w:w="600" w:type="dxa"/>
          </w:tcPr>
          <w:p w14:paraId="1E5A8DB0" w14:textId="77777777" w:rsidR="00B50050" w:rsidRDefault="00B50050" w:rsidP="0088127C">
            <w:pPr>
              <w:pStyle w:val="OtherTableBody"/>
            </w:pPr>
            <w:r>
              <w:t>0062</w:t>
            </w:r>
          </w:p>
        </w:tc>
        <w:tc>
          <w:tcPr>
            <w:tcW w:w="2600" w:type="dxa"/>
          </w:tcPr>
          <w:p w14:paraId="12FA570E" w14:textId="77777777" w:rsidR="00B50050" w:rsidRDefault="00B50050" w:rsidP="0088127C">
            <w:pPr>
              <w:pStyle w:val="OtherTableBody"/>
            </w:pPr>
          </w:p>
        </w:tc>
        <w:tc>
          <w:tcPr>
            <w:tcW w:w="1400" w:type="dxa"/>
          </w:tcPr>
          <w:p w14:paraId="28EA7DD1" w14:textId="77777777" w:rsidR="00B50050" w:rsidRDefault="00B50050" w:rsidP="0088127C">
            <w:pPr>
              <w:pStyle w:val="OtherTableBody"/>
            </w:pPr>
            <w:r>
              <w:t>U</w:t>
            </w:r>
          </w:p>
        </w:tc>
        <w:tc>
          <w:tcPr>
            <w:tcW w:w="4200" w:type="dxa"/>
          </w:tcPr>
          <w:p w14:paraId="46E98A93" w14:textId="77777777" w:rsidR="00B50050" w:rsidRDefault="00B50050" w:rsidP="0088127C">
            <w:pPr>
              <w:pStyle w:val="OtherTableBody"/>
            </w:pPr>
            <w:r>
              <w:t>Unknown</w:t>
            </w:r>
          </w:p>
        </w:tc>
      </w:tr>
      <w:tr w:rsidR="00B50050" w14:paraId="25AE0005" w14:textId="77777777" w:rsidTr="00195548">
        <w:tc>
          <w:tcPr>
            <w:tcW w:w="600" w:type="dxa"/>
          </w:tcPr>
          <w:p w14:paraId="32E2CDA3" w14:textId="77777777" w:rsidR="00B50050" w:rsidRDefault="00B50050" w:rsidP="0088127C">
            <w:pPr>
              <w:pStyle w:val="OtherTableBody"/>
            </w:pPr>
            <w:r>
              <w:t>User</w:t>
            </w:r>
          </w:p>
        </w:tc>
        <w:tc>
          <w:tcPr>
            <w:tcW w:w="600" w:type="dxa"/>
          </w:tcPr>
          <w:p w14:paraId="41F7A7DA" w14:textId="77777777" w:rsidR="00B50050" w:rsidRDefault="00B50050" w:rsidP="0088127C">
            <w:pPr>
              <w:pStyle w:val="OtherTableBody"/>
            </w:pPr>
          </w:p>
        </w:tc>
        <w:tc>
          <w:tcPr>
            <w:tcW w:w="2600" w:type="dxa"/>
          </w:tcPr>
          <w:p w14:paraId="54EF3487" w14:textId="77777777" w:rsidR="00B50050" w:rsidRDefault="00B50050" w:rsidP="0088127C">
            <w:pPr>
              <w:pStyle w:val="OtherTableBody"/>
            </w:pPr>
            <w:r>
              <w:t>Relationship</w:t>
            </w:r>
          </w:p>
        </w:tc>
        <w:tc>
          <w:tcPr>
            <w:tcW w:w="1400" w:type="dxa"/>
          </w:tcPr>
          <w:p w14:paraId="77BF132E" w14:textId="77777777" w:rsidR="00B50050" w:rsidRDefault="00B50050" w:rsidP="0088127C">
            <w:pPr>
              <w:pStyle w:val="OtherTableBody"/>
            </w:pPr>
          </w:p>
        </w:tc>
        <w:tc>
          <w:tcPr>
            <w:tcW w:w="4200" w:type="dxa"/>
          </w:tcPr>
          <w:p w14:paraId="784FBA60" w14:textId="77777777" w:rsidR="00B50050" w:rsidRDefault="00B50050" w:rsidP="0088127C">
            <w:pPr>
              <w:pStyle w:val="OtherTableBody"/>
            </w:pPr>
          </w:p>
        </w:tc>
      </w:tr>
      <w:tr w:rsidR="00B50050" w14:paraId="5CD67A8C" w14:textId="77777777" w:rsidTr="00195548">
        <w:tc>
          <w:tcPr>
            <w:tcW w:w="600" w:type="dxa"/>
          </w:tcPr>
          <w:p w14:paraId="1F437F22" w14:textId="77777777" w:rsidR="00B50050" w:rsidRDefault="00B50050" w:rsidP="0088127C">
            <w:pPr>
              <w:pStyle w:val="OtherTableBody"/>
            </w:pPr>
          </w:p>
        </w:tc>
        <w:tc>
          <w:tcPr>
            <w:tcW w:w="600" w:type="dxa"/>
          </w:tcPr>
          <w:p w14:paraId="7B71017B" w14:textId="77777777" w:rsidR="00B50050" w:rsidRDefault="00B50050" w:rsidP="0088127C">
            <w:pPr>
              <w:pStyle w:val="OtherTableBody"/>
            </w:pPr>
            <w:r>
              <w:t>0063</w:t>
            </w:r>
          </w:p>
        </w:tc>
        <w:tc>
          <w:tcPr>
            <w:tcW w:w="2600" w:type="dxa"/>
          </w:tcPr>
          <w:p w14:paraId="3952CC7C" w14:textId="77777777" w:rsidR="00B50050" w:rsidRDefault="00B50050" w:rsidP="0088127C">
            <w:pPr>
              <w:pStyle w:val="OtherTableBody"/>
            </w:pPr>
          </w:p>
        </w:tc>
        <w:tc>
          <w:tcPr>
            <w:tcW w:w="1400" w:type="dxa"/>
          </w:tcPr>
          <w:p w14:paraId="387B942E" w14:textId="77777777" w:rsidR="00B50050" w:rsidRDefault="00B50050" w:rsidP="0088127C">
            <w:pPr>
              <w:pStyle w:val="OtherTableBody"/>
            </w:pPr>
            <w:r>
              <w:t>ASC</w:t>
            </w:r>
          </w:p>
        </w:tc>
        <w:tc>
          <w:tcPr>
            <w:tcW w:w="4200" w:type="dxa"/>
          </w:tcPr>
          <w:p w14:paraId="77F06819" w14:textId="77777777" w:rsidR="00B50050" w:rsidRDefault="00B50050" w:rsidP="0088127C">
            <w:pPr>
              <w:pStyle w:val="OtherTableBody"/>
            </w:pPr>
            <w:r>
              <w:t>Associate</w:t>
            </w:r>
          </w:p>
        </w:tc>
      </w:tr>
      <w:tr w:rsidR="00B50050" w14:paraId="0C42F6C5" w14:textId="77777777" w:rsidTr="00195548">
        <w:tc>
          <w:tcPr>
            <w:tcW w:w="600" w:type="dxa"/>
          </w:tcPr>
          <w:p w14:paraId="2B282341" w14:textId="77777777" w:rsidR="00B50050" w:rsidRDefault="00B50050" w:rsidP="0088127C">
            <w:pPr>
              <w:pStyle w:val="OtherTableBody"/>
            </w:pPr>
          </w:p>
        </w:tc>
        <w:tc>
          <w:tcPr>
            <w:tcW w:w="600" w:type="dxa"/>
          </w:tcPr>
          <w:p w14:paraId="3DDD38A6" w14:textId="77777777" w:rsidR="00B50050" w:rsidRDefault="00B50050" w:rsidP="0088127C">
            <w:pPr>
              <w:pStyle w:val="OtherTableBody"/>
            </w:pPr>
            <w:r>
              <w:t>0063</w:t>
            </w:r>
          </w:p>
        </w:tc>
        <w:tc>
          <w:tcPr>
            <w:tcW w:w="2600" w:type="dxa"/>
          </w:tcPr>
          <w:p w14:paraId="6AD30F72" w14:textId="77777777" w:rsidR="00B50050" w:rsidRDefault="00B50050" w:rsidP="0088127C">
            <w:pPr>
              <w:pStyle w:val="OtherTableBody"/>
            </w:pPr>
          </w:p>
        </w:tc>
        <w:tc>
          <w:tcPr>
            <w:tcW w:w="1400" w:type="dxa"/>
          </w:tcPr>
          <w:p w14:paraId="3E046BC5" w14:textId="77777777" w:rsidR="00B50050" w:rsidRDefault="00B50050" w:rsidP="0088127C">
            <w:pPr>
              <w:pStyle w:val="OtherTableBody"/>
            </w:pPr>
            <w:r>
              <w:t>BRO</w:t>
            </w:r>
          </w:p>
        </w:tc>
        <w:tc>
          <w:tcPr>
            <w:tcW w:w="4200" w:type="dxa"/>
          </w:tcPr>
          <w:p w14:paraId="4AA73903" w14:textId="77777777" w:rsidR="00B50050" w:rsidRDefault="00B50050" w:rsidP="0088127C">
            <w:pPr>
              <w:pStyle w:val="OtherTableBody"/>
            </w:pPr>
            <w:r>
              <w:t>Brother</w:t>
            </w:r>
          </w:p>
        </w:tc>
      </w:tr>
      <w:tr w:rsidR="00B50050" w14:paraId="06644740" w14:textId="77777777" w:rsidTr="00195548">
        <w:tc>
          <w:tcPr>
            <w:tcW w:w="600" w:type="dxa"/>
          </w:tcPr>
          <w:p w14:paraId="00018C68" w14:textId="77777777" w:rsidR="00B50050" w:rsidRDefault="00B50050" w:rsidP="0088127C">
            <w:pPr>
              <w:pStyle w:val="OtherTableBody"/>
            </w:pPr>
          </w:p>
        </w:tc>
        <w:tc>
          <w:tcPr>
            <w:tcW w:w="600" w:type="dxa"/>
          </w:tcPr>
          <w:p w14:paraId="56742508" w14:textId="77777777" w:rsidR="00B50050" w:rsidRDefault="00B50050" w:rsidP="0088127C">
            <w:pPr>
              <w:pStyle w:val="OtherTableBody"/>
            </w:pPr>
            <w:r>
              <w:t>0063</w:t>
            </w:r>
          </w:p>
        </w:tc>
        <w:tc>
          <w:tcPr>
            <w:tcW w:w="2600" w:type="dxa"/>
          </w:tcPr>
          <w:p w14:paraId="40BD870A" w14:textId="77777777" w:rsidR="00B50050" w:rsidRDefault="00B50050" w:rsidP="0088127C">
            <w:pPr>
              <w:pStyle w:val="OtherTableBody"/>
            </w:pPr>
          </w:p>
        </w:tc>
        <w:tc>
          <w:tcPr>
            <w:tcW w:w="1400" w:type="dxa"/>
          </w:tcPr>
          <w:p w14:paraId="41F257E2" w14:textId="77777777" w:rsidR="00B50050" w:rsidRDefault="00B50050" w:rsidP="0088127C">
            <w:pPr>
              <w:pStyle w:val="OtherTableBody"/>
            </w:pPr>
            <w:r>
              <w:t>CGV</w:t>
            </w:r>
          </w:p>
        </w:tc>
        <w:tc>
          <w:tcPr>
            <w:tcW w:w="4200" w:type="dxa"/>
          </w:tcPr>
          <w:p w14:paraId="09225D5C" w14:textId="77777777" w:rsidR="00B50050" w:rsidRDefault="00B50050" w:rsidP="0088127C">
            <w:pPr>
              <w:pStyle w:val="OtherTableBody"/>
            </w:pPr>
            <w:r>
              <w:t>Care giver</w:t>
            </w:r>
          </w:p>
        </w:tc>
      </w:tr>
      <w:tr w:rsidR="00B50050" w14:paraId="045F1E5D" w14:textId="77777777" w:rsidTr="00195548">
        <w:tc>
          <w:tcPr>
            <w:tcW w:w="600" w:type="dxa"/>
          </w:tcPr>
          <w:p w14:paraId="500E17E6" w14:textId="77777777" w:rsidR="00B50050" w:rsidRDefault="00B50050" w:rsidP="0088127C">
            <w:pPr>
              <w:pStyle w:val="OtherTableBody"/>
            </w:pPr>
          </w:p>
        </w:tc>
        <w:tc>
          <w:tcPr>
            <w:tcW w:w="600" w:type="dxa"/>
          </w:tcPr>
          <w:p w14:paraId="47B7AE7E" w14:textId="77777777" w:rsidR="00B50050" w:rsidRDefault="00B50050" w:rsidP="0088127C">
            <w:pPr>
              <w:pStyle w:val="OtherTableBody"/>
            </w:pPr>
            <w:r>
              <w:t>0063</w:t>
            </w:r>
          </w:p>
        </w:tc>
        <w:tc>
          <w:tcPr>
            <w:tcW w:w="2600" w:type="dxa"/>
          </w:tcPr>
          <w:p w14:paraId="6CADECBD" w14:textId="77777777" w:rsidR="00B50050" w:rsidRDefault="00B50050" w:rsidP="0088127C">
            <w:pPr>
              <w:pStyle w:val="OtherTableBody"/>
            </w:pPr>
          </w:p>
        </w:tc>
        <w:tc>
          <w:tcPr>
            <w:tcW w:w="1400" w:type="dxa"/>
          </w:tcPr>
          <w:p w14:paraId="67600E1C" w14:textId="77777777" w:rsidR="00B50050" w:rsidRDefault="00B50050" w:rsidP="0088127C">
            <w:pPr>
              <w:pStyle w:val="OtherTableBody"/>
            </w:pPr>
            <w:r>
              <w:t>CHD</w:t>
            </w:r>
          </w:p>
        </w:tc>
        <w:tc>
          <w:tcPr>
            <w:tcW w:w="4200" w:type="dxa"/>
          </w:tcPr>
          <w:p w14:paraId="6B0A4753" w14:textId="77777777" w:rsidR="00B50050" w:rsidRDefault="00B50050" w:rsidP="0088127C">
            <w:pPr>
              <w:pStyle w:val="OtherTableBody"/>
            </w:pPr>
            <w:r>
              <w:t>Child</w:t>
            </w:r>
          </w:p>
        </w:tc>
      </w:tr>
      <w:tr w:rsidR="00B50050" w14:paraId="3188B240" w14:textId="77777777" w:rsidTr="00195548">
        <w:tc>
          <w:tcPr>
            <w:tcW w:w="600" w:type="dxa"/>
          </w:tcPr>
          <w:p w14:paraId="501C75C7" w14:textId="77777777" w:rsidR="00B50050" w:rsidRDefault="00B50050" w:rsidP="0088127C">
            <w:pPr>
              <w:pStyle w:val="OtherTableBody"/>
            </w:pPr>
          </w:p>
        </w:tc>
        <w:tc>
          <w:tcPr>
            <w:tcW w:w="600" w:type="dxa"/>
          </w:tcPr>
          <w:p w14:paraId="6EDF42A2" w14:textId="77777777" w:rsidR="00B50050" w:rsidRDefault="00B50050" w:rsidP="0088127C">
            <w:pPr>
              <w:pStyle w:val="OtherTableBody"/>
            </w:pPr>
            <w:r>
              <w:t>0063</w:t>
            </w:r>
          </w:p>
        </w:tc>
        <w:tc>
          <w:tcPr>
            <w:tcW w:w="2600" w:type="dxa"/>
          </w:tcPr>
          <w:p w14:paraId="060C3DE9" w14:textId="77777777" w:rsidR="00B50050" w:rsidRDefault="00B50050" w:rsidP="0088127C">
            <w:pPr>
              <w:pStyle w:val="OtherTableBody"/>
            </w:pPr>
          </w:p>
        </w:tc>
        <w:tc>
          <w:tcPr>
            <w:tcW w:w="1400" w:type="dxa"/>
          </w:tcPr>
          <w:p w14:paraId="1EAFCD44" w14:textId="77777777" w:rsidR="00B50050" w:rsidRDefault="00B50050" w:rsidP="0088127C">
            <w:pPr>
              <w:pStyle w:val="OtherTableBody"/>
            </w:pPr>
            <w:r>
              <w:t>DEP</w:t>
            </w:r>
          </w:p>
        </w:tc>
        <w:tc>
          <w:tcPr>
            <w:tcW w:w="4200" w:type="dxa"/>
          </w:tcPr>
          <w:p w14:paraId="59627754" w14:textId="77777777" w:rsidR="00B50050" w:rsidRDefault="00B50050" w:rsidP="0088127C">
            <w:pPr>
              <w:pStyle w:val="OtherTableBody"/>
            </w:pPr>
            <w:r>
              <w:t>Handicapped dependent</w:t>
            </w:r>
          </w:p>
        </w:tc>
      </w:tr>
      <w:tr w:rsidR="00B50050" w14:paraId="5321C257" w14:textId="77777777" w:rsidTr="00195548">
        <w:tc>
          <w:tcPr>
            <w:tcW w:w="600" w:type="dxa"/>
          </w:tcPr>
          <w:p w14:paraId="642B07D5" w14:textId="77777777" w:rsidR="00B50050" w:rsidRDefault="00B50050" w:rsidP="0088127C">
            <w:pPr>
              <w:pStyle w:val="OtherTableBody"/>
            </w:pPr>
          </w:p>
        </w:tc>
        <w:tc>
          <w:tcPr>
            <w:tcW w:w="600" w:type="dxa"/>
          </w:tcPr>
          <w:p w14:paraId="61D85443" w14:textId="77777777" w:rsidR="00B50050" w:rsidRDefault="00B50050" w:rsidP="0088127C">
            <w:pPr>
              <w:pStyle w:val="OtherTableBody"/>
            </w:pPr>
            <w:r>
              <w:t>0063</w:t>
            </w:r>
          </w:p>
        </w:tc>
        <w:tc>
          <w:tcPr>
            <w:tcW w:w="2600" w:type="dxa"/>
          </w:tcPr>
          <w:p w14:paraId="43257F08" w14:textId="77777777" w:rsidR="00B50050" w:rsidRDefault="00B50050" w:rsidP="0088127C">
            <w:pPr>
              <w:pStyle w:val="OtherTableBody"/>
            </w:pPr>
          </w:p>
        </w:tc>
        <w:tc>
          <w:tcPr>
            <w:tcW w:w="1400" w:type="dxa"/>
          </w:tcPr>
          <w:p w14:paraId="108736F1" w14:textId="77777777" w:rsidR="00B50050" w:rsidRDefault="00B50050" w:rsidP="0088127C">
            <w:pPr>
              <w:pStyle w:val="OtherTableBody"/>
            </w:pPr>
            <w:r>
              <w:t>DOM</w:t>
            </w:r>
          </w:p>
        </w:tc>
        <w:tc>
          <w:tcPr>
            <w:tcW w:w="4200" w:type="dxa"/>
          </w:tcPr>
          <w:p w14:paraId="2E5377A5" w14:textId="77777777" w:rsidR="00B50050" w:rsidRDefault="00B50050" w:rsidP="0088127C">
            <w:pPr>
              <w:pStyle w:val="OtherTableBody"/>
            </w:pPr>
            <w:r>
              <w:t>Life partner</w:t>
            </w:r>
          </w:p>
        </w:tc>
      </w:tr>
      <w:tr w:rsidR="00B50050" w14:paraId="40962023" w14:textId="77777777" w:rsidTr="00195548">
        <w:tc>
          <w:tcPr>
            <w:tcW w:w="600" w:type="dxa"/>
          </w:tcPr>
          <w:p w14:paraId="512975CC" w14:textId="77777777" w:rsidR="00B50050" w:rsidRDefault="00B50050" w:rsidP="0088127C">
            <w:pPr>
              <w:pStyle w:val="OtherTableBody"/>
            </w:pPr>
          </w:p>
        </w:tc>
        <w:tc>
          <w:tcPr>
            <w:tcW w:w="600" w:type="dxa"/>
          </w:tcPr>
          <w:p w14:paraId="3E98E60E" w14:textId="77777777" w:rsidR="00B50050" w:rsidRDefault="00B50050" w:rsidP="0088127C">
            <w:pPr>
              <w:pStyle w:val="OtherTableBody"/>
            </w:pPr>
            <w:r>
              <w:t>0063</w:t>
            </w:r>
          </w:p>
        </w:tc>
        <w:tc>
          <w:tcPr>
            <w:tcW w:w="2600" w:type="dxa"/>
          </w:tcPr>
          <w:p w14:paraId="0ABE83DA" w14:textId="77777777" w:rsidR="00B50050" w:rsidRDefault="00B50050" w:rsidP="0088127C">
            <w:pPr>
              <w:pStyle w:val="OtherTableBody"/>
            </w:pPr>
          </w:p>
        </w:tc>
        <w:tc>
          <w:tcPr>
            <w:tcW w:w="1400" w:type="dxa"/>
          </w:tcPr>
          <w:p w14:paraId="49D4F0BA" w14:textId="77777777" w:rsidR="00B50050" w:rsidRDefault="00B50050" w:rsidP="0088127C">
            <w:pPr>
              <w:pStyle w:val="OtherTableBody"/>
            </w:pPr>
            <w:r>
              <w:t>EMC</w:t>
            </w:r>
          </w:p>
        </w:tc>
        <w:tc>
          <w:tcPr>
            <w:tcW w:w="4200" w:type="dxa"/>
          </w:tcPr>
          <w:p w14:paraId="0923E1B2" w14:textId="77777777" w:rsidR="00B50050" w:rsidRDefault="00B50050" w:rsidP="0088127C">
            <w:pPr>
              <w:pStyle w:val="OtherTableBody"/>
            </w:pPr>
            <w:r>
              <w:t>Emergency contact</w:t>
            </w:r>
          </w:p>
        </w:tc>
      </w:tr>
      <w:tr w:rsidR="00B50050" w14:paraId="011B26F2" w14:textId="77777777" w:rsidTr="00195548">
        <w:tc>
          <w:tcPr>
            <w:tcW w:w="600" w:type="dxa"/>
          </w:tcPr>
          <w:p w14:paraId="5A5BBA93" w14:textId="77777777" w:rsidR="00B50050" w:rsidRDefault="00B50050" w:rsidP="0088127C">
            <w:pPr>
              <w:pStyle w:val="OtherTableBody"/>
            </w:pPr>
          </w:p>
        </w:tc>
        <w:tc>
          <w:tcPr>
            <w:tcW w:w="600" w:type="dxa"/>
          </w:tcPr>
          <w:p w14:paraId="0C118DC5" w14:textId="77777777" w:rsidR="00B50050" w:rsidRDefault="00B50050" w:rsidP="0088127C">
            <w:pPr>
              <w:pStyle w:val="OtherTableBody"/>
            </w:pPr>
            <w:r>
              <w:t>0063</w:t>
            </w:r>
          </w:p>
        </w:tc>
        <w:tc>
          <w:tcPr>
            <w:tcW w:w="2600" w:type="dxa"/>
          </w:tcPr>
          <w:p w14:paraId="1878756B" w14:textId="77777777" w:rsidR="00B50050" w:rsidRDefault="00B50050" w:rsidP="0088127C">
            <w:pPr>
              <w:pStyle w:val="OtherTableBody"/>
            </w:pPr>
          </w:p>
        </w:tc>
        <w:tc>
          <w:tcPr>
            <w:tcW w:w="1400" w:type="dxa"/>
          </w:tcPr>
          <w:p w14:paraId="603D3BD9" w14:textId="77777777" w:rsidR="00B50050" w:rsidRDefault="00B50050" w:rsidP="0088127C">
            <w:pPr>
              <w:pStyle w:val="OtherTableBody"/>
            </w:pPr>
            <w:r>
              <w:t>EME</w:t>
            </w:r>
          </w:p>
        </w:tc>
        <w:tc>
          <w:tcPr>
            <w:tcW w:w="4200" w:type="dxa"/>
          </w:tcPr>
          <w:p w14:paraId="282DD398" w14:textId="77777777" w:rsidR="00B50050" w:rsidRDefault="00B50050" w:rsidP="0088127C">
            <w:pPr>
              <w:pStyle w:val="OtherTableBody"/>
            </w:pPr>
            <w:r>
              <w:t>Employee</w:t>
            </w:r>
          </w:p>
        </w:tc>
      </w:tr>
      <w:tr w:rsidR="00B50050" w14:paraId="0FFBD0B8" w14:textId="77777777" w:rsidTr="00195548">
        <w:tc>
          <w:tcPr>
            <w:tcW w:w="600" w:type="dxa"/>
          </w:tcPr>
          <w:p w14:paraId="09B1B249" w14:textId="77777777" w:rsidR="00B50050" w:rsidRDefault="00B50050" w:rsidP="0088127C">
            <w:pPr>
              <w:pStyle w:val="OtherTableBody"/>
            </w:pPr>
          </w:p>
        </w:tc>
        <w:tc>
          <w:tcPr>
            <w:tcW w:w="600" w:type="dxa"/>
          </w:tcPr>
          <w:p w14:paraId="01115FFC" w14:textId="77777777" w:rsidR="00B50050" w:rsidRDefault="00B50050" w:rsidP="0088127C">
            <w:pPr>
              <w:pStyle w:val="OtherTableBody"/>
            </w:pPr>
            <w:r>
              <w:t>0063</w:t>
            </w:r>
          </w:p>
        </w:tc>
        <w:tc>
          <w:tcPr>
            <w:tcW w:w="2600" w:type="dxa"/>
          </w:tcPr>
          <w:p w14:paraId="129BEDC6" w14:textId="77777777" w:rsidR="00B50050" w:rsidRDefault="00B50050" w:rsidP="0088127C">
            <w:pPr>
              <w:pStyle w:val="OtherTableBody"/>
            </w:pPr>
          </w:p>
        </w:tc>
        <w:tc>
          <w:tcPr>
            <w:tcW w:w="1400" w:type="dxa"/>
          </w:tcPr>
          <w:p w14:paraId="02FD8F00" w14:textId="77777777" w:rsidR="00B50050" w:rsidRDefault="00B50050" w:rsidP="0088127C">
            <w:pPr>
              <w:pStyle w:val="OtherTableBody"/>
            </w:pPr>
            <w:r>
              <w:t>EMR</w:t>
            </w:r>
          </w:p>
        </w:tc>
        <w:tc>
          <w:tcPr>
            <w:tcW w:w="4200" w:type="dxa"/>
          </w:tcPr>
          <w:p w14:paraId="5463B3F6" w14:textId="77777777" w:rsidR="00B50050" w:rsidRDefault="00B50050" w:rsidP="0088127C">
            <w:pPr>
              <w:pStyle w:val="OtherTableBody"/>
            </w:pPr>
            <w:r>
              <w:t>Employer</w:t>
            </w:r>
          </w:p>
        </w:tc>
      </w:tr>
      <w:tr w:rsidR="00B50050" w14:paraId="67245959" w14:textId="77777777" w:rsidTr="00195548">
        <w:tc>
          <w:tcPr>
            <w:tcW w:w="600" w:type="dxa"/>
          </w:tcPr>
          <w:p w14:paraId="4A82DFFC" w14:textId="77777777" w:rsidR="00B50050" w:rsidRDefault="00B50050" w:rsidP="0088127C">
            <w:pPr>
              <w:pStyle w:val="OtherTableBody"/>
            </w:pPr>
          </w:p>
        </w:tc>
        <w:tc>
          <w:tcPr>
            <w:tcW w:w="600" w:type="dxa"/>
          </w:tcPr>
          <w:p w14:paraId="19D7A8C8" w14:textId="77777777" w:rsidR="00B50050" w:rsidRDefault="00B50050" w:rsidP="0088127C">
            <w:pPr>
              <w:pStyle w:val="OtherTableBody"/>
            </w:pPr>
            <w:r>
              <w:t>0063</w:t>
            </w:r>
          </w:p>
        </w:tc>
        <w:tc>
          <w:tcPr>
            <w:tcW w:w="2600" w:type="dxa"/>
          </w:tcPr>
          <w:p w14:paraId="0172B928" w14:textId="77777777" w:rsidR="00B50050" w:rsidRDefault="00B50050" w:rsidP="0088127C">
            <w:pPr>
              <w:pStyle w:val="OtherTableBody"/>
            </w:pPr>
          </w:p>
        </w:tc>
        <w:tc>
          <w:tcPr>
            <w:tcW w:w="1400" w:type="dxa"/>
          </w:tcPr>
          <w:p w14:paraId="2935E55C" w14:textId="77777777" w:rsidR="00B50050" w:rsidRDefault="00B50050" w:rsidP="0088127C">
            <w:pPr>
              <w:pStyle w:val="OtherTableBody"/>
            </w:pPr>
            <w:r>
              <w:t>EXF</w:t>
            </w:r>
          </w:p>
        </w:tc>
        <w:tc>
          <w:tcPr>
            <w:tcW w:w="4200" w:type="dxa"/>
          </w:tcPr>
          <w:p w14:paraId="13ACCC3F" w14:textId="77777777" w:rsidR="00B50050" w:rsidRDefault="00B50050" w:rsidP="0088127C">
            <w:pPr>
              <w:pStyle w:val="OtherTableBody"/>
            </w:pPr>
            <w:r>
              <w:t>Extended family</w:t>
            </w:r>
          </w:p>
        </w:tc>
      </w:tr>
      <w:tr w:rsidR="00B50050" w14:paraId="19CA6990" w14:textId="77777777" w:rsidTr="00195548">
        <w:tc>
          <w:tcPr>
            <w:tcW w:w="600" w:type="dxa"/>
          </w:tcPr>
          <w:p w14:paraId="7884A653" w14:textId="77777777" w:rsidR="00B50050" w:rsidRDefault="00B50050" w:rsidP="0088127C">
            <w:pPr>
              <w:pStyle w:val="OtherTableBody"/>
            </w:pPr>
          </w:p>
        </w:tc>
        <w:tc>
          <w:tcPr>
            <w:tcW w:w="600" w:type="dxa"/>
          </w:tcPr>
          <w:p w14:paraId="13EDB165" w14:textId="77777777" w:rsidR="00B50050" w:rsidRDefault="00B50050" w:rsidP="0088127C">
            <w:pPr>
              <w:pStyle w:val="OtherTableBody"/>
            </w:pPr>
            <w:r>
              <w:t>0063</w:t>
            </w:r>
          </w:p>
        </w:tc>
        <w:tc>
          <w:tcPr>
            <w:tcW w:w="2600" w:type="dxa"/>
          </w:tcPr>
          <w:p w14:paraId="20BB3142" w14:textId="77777777" w:rsidR="00B50050" w:rsidRDefault="00B50050" w:rsidP="0088127C">
            <w:pPr>
              <w:pStyle w:val="OtherTableBody"/>
            </w:pPr>
          </w:p>
        </w:tc>
        <w:tc>
          <w:tcPr>
            <w:tcW w:w="1400" w:type="dxa"/>
          </w:tcPr>
          <w:p w14:paraId="485D61FB" w14:textId="77777777" w:rsidR="00B50050" w:rsidRDefault="00B50050" w:rsidP="0088127C">
            <w:pPr>
              <w:pStyle w:val="OtherTableBody"/>
            </w:pPr>
            <w:r>
              <w:t>FCH</w:t>
            </w:r>
          </w:p>
        </w:tc>
        <w:tc>
          <w:tcPr>
            <w:tcW w:w="4200" w:type="dxa"/>
          </w:tcPr>
          <w:p w14:paraId="4184AC15" w14:textId="77777777" w:rsidR="00B50050" w:rsidRDefault="00B50050" w:rsidP="0088127C">
            <w:pPr>
              <w:pStyle w:val="OtherTableBody"/>
            </w:pPr>
            <w:r>
              <w:t>Foster child</w:t>
            </w:r>
          </w:p>
        </w:tc>
      </w:tr>
      <w:tr w:rsidR="00B50050" w14:paraId="11E3320D" w14:textId="77777777" w:rsidTr="00195548">
        <w:tc>
          <w:tcPr>
            <w:tcW w:w="600" w:type="dxa"/>
          </w:tcPr>
          <w:p w14:paraId="05407B2E" w14:textId="77777777" w:rsidR="00B50050" w:rsidRDefault="00B50050" w:rsidP="0088127C">
            <w:pPr>
              <w:pStyle w:val="OtherTableBody"/>
            </w:pPr>
          </w:p>
        </w:tc>
        <w:tc>
          <w:tcPr>
            <w:tcW w:w="600" w:type="dxa"/>
          </w:tcPr>
          <w:p w14:paraId="15C23A3A" w14:textId="77777777" w:rsidR="00B50050" w:rsidRDefault="00B50050" w:rsidP="0088127C">
            <w:pPr>
              <w:pStyle w:val="OtherTableBody"/>
            </w:pPr>
            <w:r>
              <w:t>0063</w:t>
            </w:r>
          </w:p>
        </w:tc>
        <w:tc>
          <w:tcPr>
            <w:tcW w:w="2600" w:type="dxa"/>
          </w:tcPr>
          <w:p w14:paraId="5740847B" w14:textId="77777777" w:rsidR="00B50050" w:rsidRDefault="00B50050" w:rsidP="0088127C">
            <w:pPr>
              <w:pStyle w:val="OtherTableBody"/>
            </w:pPr>
          </w:p>
        </w:tc>
        <w:tc>
          <w:tcPr>
            <w:tcW w:w="1400" w:type="dxa"/>
          </w:tcPr>
          <w:p w14:paraId="6127527A" w14:textId="77777777" w:rsidR="00B50050" w:rsidRDefault="00B50050" w:rsidP="0088127C">
            <w:pPr>
              <w:pStyle w:val="OtherTableBody"/>
            </w:pPr>
            <w:r>
              <w:t>FND</w:t>
            </w:r>
          </w:p>
        </w:tc>
        <w:tc>
          <w:tcPr>
            <w:tcW w:w="4200" w:type="dxa"/>
          </w:tcPr>
          <w:p w14:paraId="3C93EC76" w14:textId="77777777" w:rsidR="00B50050" w:rsidRDefault="00B50050" w:rsidP="0088127C">
            <w:pPr>
              <w:pStyle w:val="OtherTableBody"/>
            </w:pPr>
            <w:r>
              <w:t>Friend</w:t>
            </w:r>
          </w:p>
        </w:tc>
      </w:tr>
      <w:tr w:rsidR="00B50050" w14:paraId="49B1E776" w14:textId="77777777" w:rsidTr="00195548">
        <w:tc>
          <w:tcPr>
            <w:tcW w:w="600" w:type="dxa"/>
          </w:tcPr>
          <w:p w14:paraId="5403E5A1" w14:textId="77777777" w:rsidR="00B50050" w:rsidRDefault="00B50050" w:rsidP="0088127C">
            <w:pPr>
              <w:pStyle w:val="OtherTableBody"/>
            </w:pPr>
          </w:p>
        </w:tc>
        <w:tc>
          <w:tcPr>
            <w:tcW w:w="600" w:type="dxa"/>
          </w:tcPr>
          <w:p w14:paraId="348D2137" w14:textId="77777777" w:rsidR="00B50050" w:rsidRDefault="00B50050" w:rsidP="0088127C">
            <w:pPr>
              <w:pStyle w:val="OtherTableBody"/>
            </w:pPr>
            <w:r>
              <w:t>0063</w:t>
            </w:r>
          </w:p>
        </w:tc>
        <w:tc>
          <w:tcPr>
            <w:tcW w:w="2600" w:type="dxa"/>
          </w:tcPr>
          <w:p w14:paraId="253FF8A6" w14:textId="77777777" w:rsidR="00B50050" w:rsidRDefault="00B50050" w:rsidP="0088127C">
            <w:pPr>
              <w:pStyle w:val="OtherTableBody"/>
            </w:pPr>
          </w:p>
        </w:tc>
        <w:tc>
          <w:tcPr>
            <w:tcW w:w="1400" w:type="dxa"/>
          </w:tcPr>
          <w:p w14:paraId="2232BE97" w14:textId="77777777" w:rsidR="00B50050" w:rsidRDefault="00B50050" w:rsidP="0088127C">
            <w:pPr>
              <w:pStyle w:val="OtherTableBody"/>
            </w:pPr>
            <w:r>
              <w:t>FTH</w:t>
            </w:r>
          </w:p>
        </w:tc>
        <w:tc>
          <w:tcPr>
            <w:tcW w:w="4200" w:type="dxa"/>
          </w:tcPr>
          <w:p w14:paraId="0FC668DF" w14:textId="77777777" w:rsidR="00B50050" w:rsidRDefault="00B50050" w:rsidP="0088127C">
            <w:pPr>
              <w:pStyle w:val="OtherTableBody"/>
            </w:pPr>
            <w:r>
              <w:t>Father</w:t>
            </w:r>
          </w:p>
        </w:tc>
      </w:tr>
      <w:tr w:rsidR="00B50050" w14:paraId="0476DC8A" w14:textId="77777777" w:rsidTr="00195548">
        <w:tc>
          <w:tcPr>
            <w:tcW w:w="600" w:type="dxa"/>
          </w:tcPr>
          <w:p w14:paraId="49097967" w14:textId="77777777" w:rsidR="00B50050" w:rsidRDefault="00B50050" w:rsidP="0088127C">
            <w:pPr>
              <w:pStyle w:val="OtherTableBody"/>
            </w:pPr>
          </w:p>
        </w:tc>
        <w:tc>
          <w:tcPr>
            <w:tcW w:w="600" w:type="dxa"/>
          </w:tcPr>
          <w:p w14:paraId="0B832E9A" w14:textId="77777777" w:rsidR="00B50050" w:rsidRDefault="00B50050" w:rsidP="0088127C">
            <w:pPr>
              <w:pStyle w:val="OtherTableBody"/>
            </w:pPr>
            <w:r>
              <w:t>0063</w:t>
            </w:r>
          </w:p>
        </w:tc>
        <w:tc>
          <w:tcPr>
            <w:tcW w:w="2600" w:type="dxa"/>
          </w:tcPr>
          <w:p w14:paraId="429F76AD" w14:textId="77777777" w:rsidR="00B50050" w:rsidRDefault="00B50050" w:rsidP="0088127C">
            <w:pPr>
              <w:pStyle w:val="OtherTableBody"/>
            </w:pPr>
          </w:p>
        </w:tc>
        <w:tc>
          <w:tcPr>
            <w:tcW w:w="1400" w:type="dxa"/>
          </w:tcPr>
          <w:p w14:paraId="7A98B58B" w14:textId="77777777" w:rsidR="00B50050" w:rsidRDefault="00B50050" w:rsidP="0088127C">
            <w:pPr>
              <w:pStyle w:val="OtherTableBody"/>
            </w:pPr>
            <w:r>
              <w:t>GCH</w:t>
            </w:r>
          </w:p>
        </w:tc>
        <w:tc>
          <w:tcPr>
            <w:tcW w:w="4200" w:type="dxa"/>
          </w:tcPr>
          <w:p w14:paraId="4F798883" w14:textId="77777777" w:rsidR="00B50050" w:rsidRDefault="00B50050" w:rsidP="0088127C">
            <w:pPr>
              <w:pStyle w:val="OtherTableBody"/>
            </w:pPr>
            <w:r>
              <w:t>Grandchild</w:t>
            </w:r>
          </w:p>
        </w:tc>
      </w:tr>
      <w:tr w:rsidR="00B50050" w14:paraId="48E98FC7" w14:textId="77777777" w:rsidTr="00195548">
        <w:tc>
          <w:tcPr>
            <w:tcW w:w="600" w:type="dxa"/>
          </w:tcPr>
          <w:p w14:paraId="5EF75087" w14:textId="77777777" w:rsidR="00B50050" w:rsidRDefault="00B50050" w:rsidP="0088127C">
            <w:pPr>
              <w:pStyle w:val="OtherTableBody"/>
            </w:pPr>
          </w:p>
        </w:tc>
        <w:tc>
          <w:tcPr>
            <w:tcW w:w="600" w:type="dxa"/>
          </w:tcPr>
          <w:p w14:paraId="50D9464D" w14:textId="77777777" w:rsidR="00B50050" w:rsidRDefault="00B50050" w:rsidP="0088127C">
            <w:pPr>
              <w:pStyle w:val="OtherTableBody"/>
            </w:pPr>
            <w:r>
              <w:t>0063</w:t>
            </w:r>
          </w:p>
        </w:tc>
        <w:tc>
          <w:tcPr>
            <w:tcW w:w="2600" w:type="dxa"/>
          </w:tcPr>
          <w:p w14:paraId="3A6ACA18" w14:textId="77777777" w:rsidR="00B50050" w:rsidRDefault="00B50050" w:rsidP="0088127C">
            <w:pPr>
              <w:pStyle w:val="OtherTableBody"/>
            </w:pPr>
          </w:p>
        </w:tc>
        <w:tc>
          <w:tcPr>
            <w:tcW w:w="1400" w:type="dxa"/>
          </w:tcPr>
          <w:p w14:paraId="2DD7D78E" w14:textId="77777777" w:rsidR="00B50050" w:rsidRDefault="00B50050" w:rsidP="0088127C">
            <w:pPr>
              <w:pStyle w:val="OtherTableBody"/>
            </w:pPr>
            <w:r>
              <w:t>GRD</w:t>
            </w:r>
          </w:p>
        </w:tc>
        <w:tc>
          <w:tcPr>
            <w:tcW w:w="4200" w:type="dxa"/>
          </w:tcPr>
          <w:p w14:paraId="4C753E73" w14:textId="77777777" w:rsidR="00B50050" w:rsidRDefault="00B50050" w:rsidP="0088127C">
            <w:pPr>
              <w:pStyle w:val="OtherTableBody"/>
            </w:pPr>
            <w:r>
              <w:t>Guardian</w:t>
            </w:r>
          </w:p>
        </w:tc>
      </w:tr>
      <w:tr w:rsidR="00B50050" w14:paraId="635B0245" w14:textId="77777777" w:rsidTr="00195548">
        <w:tc>
          <w:tcPr>
            <w:tcW w:w="600" w:type="dxa"/>
          </w:tcPr>
          <w:p w14:paraId="433DA281" w14:textId="77777777" w:rsidR="00B50050" w:rsidRDefault="00B50050" w:rsidP="0088127C">
            <w:pPr>
              <w:pStyle w:val="OtherTableBody"/>
            </w:pPr>
          </w:p>
        </w:tc>
        <w:tc>
          <w:tcPr>
            <w:tcW w:w="600" w:type="dxa"/>
          </w:tcPr>
          <w:p w14:paraId="2E900735" w14:textId="77777777" w:rsidR="00B50050" w:rsidRDefault="00B50050" w:rsidP="0088127C">
            <w:pPr>
              <w:pStyle w:val="OtherTableBody"/>
            </w:pPr>
            <w:r>
              <w:t>0063</w:t>
            </w:r>
          </w:p>
        </w:tc>
        <w:tc>
          <w:tcPr>
            <w:tcW w:w="2600" w:type="dxa"/>
          </w:tcPr>
          <w:p w14:paraId="667135A6" w14:textId="77777777" w:rsidR="00B50050" w:rsidRDefault="00B50050" w:rsidP="0088127C">
            <w:pPr>
              <w:pStyle w:val="OtherTableBody"/>
            </w:pPr>
          </w:p>
        </w:tc>
        <w:tc>
          <w:tcPr>
            <w:tcW w:w="1400" w:type="dxa"/>
          </w:tcPr>
          <w:p w14:paraId="20240064" w14:textId="77777777" w:rsidR="00B50050" w:rsidRDefault="00B50050" w:rsidP="0088127C">
            <w:pPr>
              <w:pStyle w:val="OtherTableBody"/>
            </w:pPr>
            <w:r>
              <w:t>GRP</w:t>
            </w:r>
          </w:p>
        </w:tc>
        <w:tc>
          <w:tcPr>
            <w:tcW w:w="4200" w:type="dxa"/>
          </w:tcPr>
          <w:p w14:paraId="202FC310" w14:textId="77777777" w:rsidR="00B50050" w:rsidRDefault="00B50050" w:rsidP="0088127C">
            <w:pPr>
              <w:pStyle w:val="OtherTableBody"/>
            </w:pPr>
            <w:r>
              <w:t>Grandparent</w:t>
            </w:r>
          </w:p>
        </w:tc>
      </w:tr>
      <w:tr w:rsidR="00B50050" w14:paraId="74D9A469" w14:textId="77777777" w:rsidTr="00195548">
        <w:tc>
          <w:tcPr>
            <w:tcW w:w="600" w:type="dxa"/>
          </w:tcPr>
          <w:p w14:paraId="3572F984" w14:textId="77777777" w:rsidR="00B50050" w:rsidRDefault="00B50050" w:rsidP="0088127C">
            <w:pPr>
              <w:pStyle w:val="OtherTableBody"/>
            </w:pPr>
          </w:p>
        </w:tc>
        <w:tc>
          <w:tcPr>
            <w:tcW w:w="600" w:type="dxa"/>
          </w:tcPr>
          <w:p w14:paraId="16DB1EBD" w14:textId="77777777" w:rsidR="00B50050" w:rsidRDefault="00B50050" w:rsidP="0088127C">
            <w:pPr>
              <w:pStyle w:val="OtherTableBody"/>
            </w:pPr>
            <w:r>
              <w:t>0063</w:t>
            </w:r>
          </w:p>
        </w:tc>
        <w:tc>
          <w:tcPr>
            <w:tcW w:w="2600" w:type="dxa"/>
          </w:tcPr>
          <w:p w14:paraId="6F36EDB5" w14:textId="77777777" w:rsidR="00B50050" w:rsidRDefault="00B50050" w:rsidP="0088127C">
            <w:pPr>
              <w:pStyle w:val="OtherTableBody"/>
            </w:pPr>
          </w:p>
        </w:tc>
        <w:tc>
          <w:tcPr>
            <w:tcW w:w="1400" w:type="dxa"/>
          </w:tcPr>
          <w:p w14:paraId="294A29AC" w14:textId="77777777" w:rsidR="00B50050" w:rsidRDefault="00B50050" w:rsidP="0088127C">
            <w:pPr>
              <w:pStyle w:val="OtherTableBody"/>
            </w:pPr>
            <w:r>
              <w:t>MGR</w:t>
            </w:r>
          </w:p>
        </w:tc>
        <w:tc>
          <w:tcPr>
            <w:tcW w:w="4200" w:type="dxa"/>
          </w:tcPr>
          <w:p w14:paraId="1D2D7B23" w14:textId="77777777" w:rsidR="00B50050" w:rsidRDefault="00B50050" w:rsidP="0088127C">
            <w:pPr>
              <w:pStyle w:val="OtherTableBody"/>
            </w:pPr>
            <w:r>
              <w:t>Manager</w:t>
            </w:r>
          </w:p>
        </w:tc>
      </w:tr>
      <w:tr w:rsidR="00B50050" w14:paraId="659DB430" w14:textId="77777777" w:rsidTr="00195548">
        <w:tc>
          <w:tcPr>
            <w:tcW w:w="600" w:type="dxa"/>
          </w:tcPr>
          <w:p w14:paraId="5C8540E9" w14:textId="77777777" w:rsidR="00B50050" w:rsidRDefault="00B50050" w:rsidP="0088127C">
            <w:pPr>
              <w:pStyle w:val="OtherTableBody"/>
            </w:pPr>
          </w:p>
        </w:tc>
        <w:tc>
          <w:tcPr>
            <w:tcW w:w="600" w:type="dxa"/>
          </w:tcPr>
          <w:p w14:paraId="7F1812B7" w14:textId="77777777" w:rsidR="00B50050" w:rsidRDefault="00B50050" w:rsidP="0088127C">
            <w:pPr>
              <w:pStyle w:val="OtherTableBody"/>
            </w:pPr>
            <w:r>
              <w:t>0063</w:t>
            </w:r>
          </w:p>
        </w:tc>
        <w:tc>
          <w:tcPr>
            <w:tcW w:w="2600" w:type="dxa"/>
          </w:tcPr>
          <w:p w14:paraId="59930225" w14:textId="77777777" w:rsidR="00B50050" w:rsidRDefault="00B50050" w:rsidP="0088127C">
            <w:pPr>
              <w:pStyle w:val="OtherTableBody"/>
            </w:pPr>
          </w:p>
        </w:tc>
        <w:tc>
          <w:tcPr>
            <w:tcW w:w="1400" w:type="dxa"/>
          </w:tcPr>
          <w:p w14:paraId="77C63575" w14:textId="77777777" w:rsidR="00B50050" w:rsidRDefault="00B50050" w:rsidP="0088127C">
            <w:pPr>
              <w:pStyle w:val="OtherTableBody"/>
            </w:pPr>
            <w:r>
              <w:t>MTH</w:t>
            </w:r>
          </w:p>
        </w:tc>
        <w:tc>
          <w:tcPr>
            <w:tcW w:w="4200" w:type="dxa"/>
          </w:tcPr>
          <w:p w14:paraId="09FDB88D" w14:textId="77777777" w:rsidR="00B50050" w:rsidRDefault="00B50050" w:rsidP="0088127C">
            <w:pPr>
              <w:pStyle w:val="OtherTableBody"/>
            </w:pPr>
            <w:r>
              <w:t>Mother</w:t>
            </w:r>
          </w:p>
        </w:tc>
      </w:tr>
      <w:tr w:rsidR="00B50050" w14:paraId="17371F45" w14:textId="77777777" w:rsidTr="00195548">
        <w:tc>
          <w:tcPr>
            <w:tcW w:w="600" w:type="dxa"/>
          </w:tcPr>
          <w:p w14:paraId="6E1693C4" w14:textId="77777777" w:rsidR="00B50050" w:rsidRDefault="00B50050" w:rsidP="0088127C">
            <w:pPr>
              <w:pStyle w:val="OtherTableBody"/>
            </w:pPr>
          </w:p>
        </w:tc>
        <w:tc>
          <w:tcPr>
            <w:tcW w:w="600" w:type="dxa"/>
          </w:tcPr>
          <w:p w14:paraId="732FA97B" w14:textId="77777777" w:rsidR="00B50050" w:rsidRDefault="00B50050" w:rsidP="0088127C">
            <w:pPr>
              <w:pStyle w:val="OtherTableBody"/>
            </w:pPr>
            <w:r>
              <w:t>0063</w:t>
            </w:r>
          </w:p>
        </w:tc>
        <w:tc>
          <w:tcPr>
            <w:tcW w:w="2600" w:type="dxa"/>
          </w:tcPr>
          <w:p w14:paraId="0685C774" w14:textId="77777777" w:rsidR="00B50050" w:rsidRDefault="00B50050" w:rsidP="0088127C">
            <w:pPr>
              <w:pStyle w:val="OtherTableBody"/>
            </w:pPr>
          </w:p>
        </w:tc>
        <w:tc>
          <w:tcPr>
            <w:tcW w:w="1400" w:type="dxa"/>
          </w:tcPr>
          <w:p w14:paraId="554152AE" w14:textId="77777777" w:rsidR="00B50050" w:rsidRDefault="00B50050" w:rsidP="0088127C">
            <w:pPr>
              <w:pStyle w:val="OtherTableBody"/>
            </w:pPr>
            <w:r>
              <w:t>NCH</w:t>
            </w:r>
          </w:p>
        </w:tc>
        <w:tc>
          <w:tcPr>
            <w:tcW w:w="4200" w:type="dxa"/>
          </w:tcPr>
          <w:p w14:paraId="460DB720" w14:textId="77777777" w:rsidR="00B50050" w:rsidRDefault="00B50050" w:rsidP="0088127C">
            <w:pPr>
              <w:pStyle w:val="OtherTableBody"/>
            </w:pPr>
            <w:r>
              <w:t>Natural child</w:t>
            </w:r>
          </w:p>
        </w:tc>
      </w:tr>
      <w:tr w:rsidR="00B50050" w14:paraId="3B1FC144" w14:textId="77777777" w:rsidTr="00195548">
        <w:tc>
          <w:tcPr>
            <w:tcW w:w="600" w:type="dxa"/>
          </w:tcPr>
          <w:p w14:paraId="38B748F9" w14:textId="77777777" w:rsidR="00B50050" w:rsidRDefault="00B50050" w:rsidP="0088127C">
            <w:pPr>
              <w:pStyle w:val="OtherTableBody"/>
            </w:pPr>
          </w:p>
        </w:tc>
        <w:tc>
          <w:tcPr>
            <w:tcW w:w="600" w:type="dxa"/>
          </w:tcPr>
          <w:p w14:paraId="6A77470E" w14:textId="77777777" w:rsidR="00B50050" w:rsidRDefault="00B50050" w:rsidP="0088127C">
            <w:pPr>
              <w:pStyle w:val="OtherTableBody"/>
            </w:pPr>
            <w:r>
              <w:t>0063</w:t>
            </w:r>
          </w:p>
        </w:tc>
        <w:tc>
          <w:tcPr>
            <w:tcW w:w="2600" w:type="dxa"/>
          </w:tcPr>
          <w:p w14:paraId="7CEDD2AD" w14:textId="77777777" w:rsidR="00B50050" w:rsidRDefault="00B50050" w:rsidP="0088127C">
            <w:pPr>
              <w:pStyle w:val="OtherTableBody"/>
            </w:pPr>
          </w:p>
        </w:tc>
        <w:tc>
          <w:tcPr>
            <w:tcW w:w="1400" w:type="dxa"/>
          </w:tcPr>
          <w:p w14:paraId="4AB83AF2" w14:textId="77777777" w:rsidR="00B50050" w:rsidRDefault="00B50050" w:rsidP="0088127C">
            <w:pPr>
              <w:pStyle w:val="OtherTableBody"/>
            </w:pPr>
            <w:r>
              <w:t>NON</w:t>
            </w:r>
          </w:p>
        </w:tc>
        <w:tc>
          <w:tcPr>
            <w:tcW w:w="4200" w:type="dxa"/>
          </w:tcPr>
          <w:p w14:paraId="18BA38BF" w14:textId="77777777" w:rsidR="00B50050" w:rsidRDefault="00B50050" w:rsidP="0088127C">
            <w:pPr>
              <w:pStyle w:val="OtherTableBody"/>
            </w:pPr>
            <w:r>
              <w:t>None</w:t>
            </w:r>
          </w:p>
        </w:tc>
      </w:tr>
      <w:tr w:rsidR="00B50050" w14:paraId="4ECBB602" w14:textId="77777777" w:rsidTr="00195548">
        <w:tc>
          <w:tcPr>
            <w:tcW w:w="600" w:type="dxa"/>
          </w:tcPr>
          <w:p w14:paraId="4C462B4A" w14:textId="77777777" w:rsidR="00B50050" w:rsidRDefault="00B50050" w:rsidP="0088127C">
            <w:pPr>
              <w:pStyle w:val="OtherTableBody"/>
            </w:pPr>
          </w:p>
        </w:tc>
        <w:tc>
          <w:tcPr>
            <w:tcW w:w="600" w:type="dxa"/>
          </w:tcPr>
          <w:p w14:paraId="3AF78AB4" w14:textId="77777777" w:rsidR="00B50050" w:rsidRDefault="00B50050" w:rsidP="0088127C">
            <w:pPr>
              <w:pStyle w:val="OtherTableBody"/>
            </w:pPr>
            <w:r>
              <w:t>0063</w:t>
            </w:r>
          </w:p>
        </w:tc>
        <w:tc>
          <w:tcPr>
            <w:tcW w:w="2600" w:type="dxa"/>
          </w:tcPr>
          <w:p w14:paraId="4590E68B" w14:textId="77777777" w:rsidR="00B50050" w:rsidRDefault="00B50050" w:rsidP="0088127C">
            <w:pPr>
              <w:pStyle w:val="OtherTableBody"/>
            </w:pPr>
          </w:p>
        </w:tc>
        <w:tc>
          <w:tcPr>
            <w:tcW w:w="1400" w:type="dxa"/>
          </w:tcPr>
          <w:p w14:paraId="62E94374" w14:textId="77777777" w:rsidR="00B50050" w:rsidRDefault="00B50050" w:rsidP="0088127C">
            <w:pPr>
              <w:pStyle w:val="OtherTableBody"/>
            </w:pPr>
            <w:r>
              <w:t>OAD</w:t>
            </w:r>
          </w:p>
        </w:tc>
        <w:tc>
          <w:tcPr>
            <w:tcW w:w="4200" w:type="dxa"/>
          </w:tcPr>
          <w:p w14:paraId="29CD94A1" w14:textId="77777777" w:rsidR="00B50050" w:rsidRDefault="00B50050" w:rsidP="0088127C">
            <w:pPr>
              <w:pStyle w:val="OtherTableBody"/>
            </w:pPr>
            <w:r>
              <w:t>Other adult</w:t>
            </w:r>
          </w:p>
        </w:tc>
      </w:tr>
      <w:tr w:rsidR="00B50050" w14:paraId="50E37778" w14:textId="77777777" w:rsidTr="00195548">
        <w:tc>
          <w:tcPr>
            <w:tcW w:w="600" w:type="dxa"/>
          </w:tcPr>
          <w:p w14:paraId="78125C8A" w14:textId="77777777" w:rsidR="00B50050" w:rsidRDefault="00B50050" w:rsidP="0088127C">
            <w:pPr>
              <w:pStyle w:val="OtherTableBody"/>
            </w:pPr>
          </w:p>
        </w:tc>
        <w:tc>
          <w:tcPr>
            <w:tcW w:w="600" w:type="dxa"/>
          </w:tcPr>
          <w:p w14:paraId="737516F6" w14:textId="77777777" w:rsidR="00B50050" w:rsidRDefault="00B50050" w:rsidP="0088127C">
            <w:pPr>
              <w:pStyle w:val="OtherTableBody"/>
            </w:pPr>
            <w:r>
              <w:t>0063</w:t>
            </w:r>
          </w:p>
        </w:tc>
        <w:tc>
          <w:tcPr>
            <w:tcW w:w="2600" w:type="dxa"/>
          </w:tcPr>
          <w:p w14:paraId="6DFECCE2" w14:textId="77777777" w:rsidR="00B50050" w:rsidRDefault="00B50050" w:rsidP="0088127C">
            <w:pPr>
              <w:pStyle w:val="OtherTableBody"/>
            </w:pPr>
          </w:p>
        </w:tc>
        <w:tc>
          <w:tcPr>
            <w:tcW w:w="1400" w:type="dxa"/>
          </w:tcPr>
          <w:p w14:paraId="6306DB22" w14:textId="77777777" w:rsidR="00B50050" w:rsidRDefault="00B50050" w:rsidP="0088127C">
            <w:pPr>
              <w:pStyle w:val="OtherTableBody"/>
            </w:pPr>
            <w:r>
              <w:t>OTH</w:t>
            </w:r>
          </w:p>
        </w:tc>
        <w:tc>
          <w:tcPr>
            <w:tcW w:w="4200" w:type="dxa"/>
          </w:tcPr>
          <w:p w14:paraId="191189E3" w14:textId="77777777" w:rsidR="00B50050" w:rsidRDefault="00B50050" w:rsidP="0088127C">
            <w:pPr>
              <w:pStyle w:val="OtherTableBody"/>
            </w:pPr>
            <w:r>
              <w:t>Other</w:t>
            </w:r>
          </w:p>
        </w:tc>
      </w:tr>
      <w:tr w:rsidR="00B50050" w14:paraId="43DE0052" w14:textId="77777777" w:rsidTr="00195548">
        <w:tc>
          <w:tcPr>
            <w:tcW w:w="600" w:type="dxa"/>
          </w:tcPr>
          <w:p w14:paraId="416B24AA" w14:textId="77777777" w:rsidR="00B50050" w:rsidRDefault="00B50050" w:rsidP="0088127C">
            <w:pPr>
              <w:pStyle w:val="OtherTableBody"/>
            </w:pPr>
          </w:p>
        </w:tc>
        <w:tc>
          <w:tcPr>
            <w:tcW w:w="600" w:type="dxa"/>
          </w:tcPr>
          <w:p w14:paraId="466A6114" w14:textId="77777777" w:rsidR="00B50050" w:rsidRDefault="00B50050" w:rsidP="0088127C">
            <w:pPr>
              <w:pStyle w:val="OtherTableBody"/>
            </w:pPr>
            <w:r>
              <w:t>0063</w:t>
            </w:r>
          </w:p>
        </w:tc>
        <w:tc>
          <w:tcPr>
            <w:tcW w:w="2600" w:type="dxa"/>
          </w:tcPr>
          <w:p w14:paraId="7A1B1581" w14:textId="77777777" w:rsidR="00B50050" w:rsidRDefault="00B50050" w:rsidP="0088127C">
            <w:pPr>
              <w:pStyle w:val="OtherTableBody"/>
            </w:pPr>
          </w:p>
        </w:tc>
        <w:tc>
          <w:tcPr>
            <w:tcW w:w="1400" w:type="dxa"/>
          </w:tcPr>
          <w:p w14:paraId="7C14DC83" w14:textId="77777777" w:rsidR="00B50050" w:rsidRDefault="00B50050" w:rsidP="0088127C">
            <w:pPr>
              <w:pStyle w:val="OtherTableBody"/>
            </w:pPr>
            <w:r>
              <w:t>OWN</w:t>
            </w:r>
          </w:p>
        </w:tc>
        <w:tc>
          <w:tcPr>
            <w:tcW w:w="4200" w:type="dxa"/>
          </w:tcPr>
          <w:p w14:paraId="475C8819" w14:textId="77777777" w:rsidR="00B50050" w:rsidRDefault="00B50050" w:rsidP="0088127C">
            <w:pPr>
              <w:pStyle w:val="OtherTableBody"/>
            </w:pPr>
            <w:r>
              <w:t>Owner</w:t>
            </w:r>
          </w:p>
        </w:tc>
      </w:tr>
      <w:tr w:rsidR="00B50050" w14:paraId="5F36DE0E" w14:textId="77777777" w:rsidTr="00195548">
        <w:tc>
          <w:tcPr>
            <w:tcW w:w="600" w:type="dxa"/>
          </w:tcPr>
          <w:p w14:paraId="36BF3071" w14:textId="77777777" w:rsidR="00B50050" w:rsidRDefault="00B50050" w:rsidP="0088127C">
            <w:pPr>
              <w:pStyle w:val="OtherTableBody"/>
            </w:pPr>
          </w:p>
        </w:tc>
        <w:tc>
          <w:tcPr>
            <w:tcW w:w="600" w:type="dxa"/>
          </w:tcPr>
          <w:p w14:paraId="5FB2330B" w14:textId="77777777" w:rsidR="00B50050" w:rsidRDefault="00B50050" w:rsidP="0088127C">
            <w:pPr>
              <w:pStyle w:val="OtherTableBody"/>
            </w:pPr>
            <w:r>
              <w:t>0063</w:t>
            </w:r>
          </w:p>
        </w:tc>
        <w:tc>
          <w:tcPr>
            <w:tcW w:w="2600" w:type="dxa"/>
          </w:tcPr>
          <w:p w14:paraId="525D1E96" w14:textId="77777777" w:rsidR="00B50050" w:rsidRDefault="00B50050" w:rsidP="0088127C">
            <w:pPr>
              <w:pStyle w:val="OtherTableBody"/>
            </w:pPr>
          </w:p>
        </w:tc>
        <w:tc>
          <w:tcPr>
            <w:tcW w:w="1400" w:type="dxa"/>
          </w:tcPr>
          <w:p w14:paraId="596B486B" w14:textId="77777777" w:rsidR="00B50050" w:rsidRDefault="00B50050" w:rsidP="0088127C">
            <w:pPr>
              <w:pStyle w:val="OtherTableBody"/>
            </w:pPr>
            <w:r>
              <w:t>PAR</w:t>
            </w:r>
          </w:p>
        </w:tc>
        <w:tc>
          <w:tcPr>
            <w:tcW w:w="4200" w:type="dxa"/>
          </w:tcPr>
          <w:p w14:paraId="03C6083E" w14:textId="77777777" w:rsidR="00B50050" w:rsidRDefault="00B50050" w:rsidP="0088127C">
            <w:pPr>
              <w:pStyle w:val="OtherTableBody"/>
            </w:pPr>
            <w:r>
              <w:t>Parent</w:t>
            </w:r>
          </w:p>
        </w:tc>
      </w:tr>
      <w:tr w:rsidR="00B50050" w14:paraId="1A77EDE0" w14:textId="77777777" w:rsidTr="00195548">
        <w:tc>
          <w:tcPr>
            <w:tcW w:w="600" w:type="dxa"/>
          </w:tcPr>
          <w:p w14:paraId="56F1AD61" w14:textId="77777777" w:rsidR="00B50050" w:rsidRDefault="00B50050" w:rsidP="0088127C">
            <w:pPr>
              <w:pStyle w:val="OtherTableBody"/>
            </w:pPr>
          </w:p>
        </w:tc>
        <w:tc>
          <w:tcPr>
            <w:tcW w:w="600" w:type="dxa"/>
          </w:tcPr>
          <w:p w14:paraId="10954A77" w14:textId="77777777" w:rsidR="00B50050" w:rsidRDefault="00B50050" w:rsidP="0088127C">
            <w:pPr>
              <w:pStyle w:val="OtherTableBody"/>
            </w:pPr>
            <w:r>
              <w:t>0063</w:t>
            </w:r>
          </w:p>
        </w:tc>
        <w:tc>
          <w:tcPr>
            <w:tcW w:w="2600" w:type="dxa"/>
          </w:tcPr>
          <w:p w14:paraId="4A56841B" w14:textId="77777777" w:rsidR="00B50050" w:rsidRDefault="00B50050" w:rsidP="0088127C">
            <w:pPr>
              <w:pStyle w:val="OtherTableBody"/>
            </w:pPr>
          </w:p>
        </w:tc>
        <w:tc>
          <w:tcPr>
            <w:tcW w:w="1400" w:type="dxa"/>
          </w:tcPr>
          <w:p w14:paraId="7416E795" w14:textId="77777777" w:rsidR="00B50050" w:rsidRDefault="00B50050" w:rsidP="0088127C">
            <w:pPr>
              <w:pStyle w:val="OtherTableBody"/>
            </w:pPr>
            <w:r>
              <w:t>SCH</w:t>
            </w:r>
          </w:p>
        </w:tc>
        <w:tc>
          <w:tcPr>
            <w:tcW w:w="4200" w:type="dxa"/>
          </w:tcPr>
          <w:p w14:paraId="2DBF2EEC" w14:textId="77777777" w:rsidR="00B50050" w:rsidRDefault="00B50050" w:rsidP="0088127C">
            <w:pPr>
              <w:pStyle w:val="OtherTableBody"/>
            </w:pPr>
            <w:r>
              <w:t>Stepchild</w:t>
            </w:r>
          </w:p>
        </w:tc>
      </w:tr>
      <w:tr w:rsidR="00B50050" w14:paraId="31FA786F" w14:textId="77777777" w:rsidTr="00195548">
        <w:tc>
          <w:tcPr>
            <w:tcW w:w="600" w:type="dxa"/>
          </w:tcPr>
          <w:p w14:paraId="05ED7190" w14:textId="77777777" w:rsidR="00B50050" w:rsidRDefault="00B50050" w:rsidP="0088127C">
            <w:pPr>
              <w:pStyle w:val="OtherTableBody"/>
            </w:pPr>
          </w:p>
        </w:tc>
        <w:tc>
          <w:tcPr>
            <w:tcW w:w="600" w:type="dxa"/>
          </w:tcPr>
          <w:p w14:paraId="012A43DC" w14:textId="77777777" w:rsidR="00B50050" w:rsidRDefault="00B50050" w:rsidP="0088127C">
            <w:pPr>
              <w:pStyle w:val="OtherTableBody"/>
            </w:pPr>
            <w:r>
              <w:t>0063</w:t>
            </w:r>
          </w:p>
        </w:tc>
        <w:tc>
          <w:tcPr>
            <w:tcW w:w="2600" w:type="dxa"/>
          </w:tcPr>
          <w:p w14:paraId="4D79F848" w14:textId="77777777" w:rsidR="00B50050" w:rsidRDefault="00B50050" w:rsidP="0088127C">
            <w:pPr>
              <w:pStyle w:val="OtherTableBody"/>
            </w:pPr>
          </w:p>
        </w:tc>
        <w:tc>
          <w:tcPr>
            <w:tcW w:w="1400" w:type="dxa"/>
          </w:tcPr>
          <w:p w14:paraId="5B36C62F" w14:textId="77777777" w:rsidR="00B50050" w:rsidRDefault="00B50050" w:rsidP="0088127C">
            <w:pPr>
              <w:pStyle w:val="OtherTableBody"/>
            </w:pPr>
            <w:r>
              <w:t>SEL</w:t>
            </w:r>
          </w:p>
        </w:tc>
        <w:tc>
          <w:tcPr>
            <w:tcW w:w="4200" w:type="dxa"/>
          </w:tcPr>
          <w:p w14:paraId="5F5DF12F" w14:textId="77777777" w:rsidR="00B50050" w:rsidRDefault="00B50050" w:rsidP="0088127C">
            <w:pPr>
              <w:pStyle w:val="OtherTableBody"/>
            </w:pPr>
            <w:r>
              <w:t>Self</w:t>
            </w:r>
          </w:p>
        </w:tc>
      </w:tr>
      <w:tr w:rsidR="00B50050" w14:paraId="07EAEDB5" w14:textId="77777777" w:rsidTr="00195548">
        <w:tc>
          <w:tcPr>
            <w:tcW w:w="600" w:type="dxa"/>
          </w:tcPr>
          <w:p w14:paraId="70EB046D" w14:textId="77777777" w:rsidR="00B50050" w:rsidRDefault="00B50050" w:rsidP="0088127C">
            <w:pPr>
              <w:pStyle w:val="OtherTableBody"/>
            </w:pPr>
          </w:p>
        </w:tc>
        <w:tc>
          <w:tcPr>
            <w:tcW w:w="600" w:type="dxa"/>
          </w:tcPr>
          <w:p w14:paraId="0315BC18" w14:textId="77777777" w:rsidR="00B50050" w:rsidRDefault="00B50050" w:rsidP="0088127C">
            <w:pPr>
              <w:pStyle w:val="OtherTableBody"/>
            </w:pPr>
            <w:r>
              <w:t>0063</w:t>
            </w:r>
          </w:p>
        </w:tc>
        <w:tc>
          <w:tcPr>
            <w:tcW w:w="2600" w:type="dxa"/>
          </w:tcPr>
          <w:p w14:paraId="73DD86CF" w14:textId="77777777" w:rsidR="00B50050" w:rsidRDefault="00B50050" w:rsidP="0088127C">
            <w:pPr>
              <w:pStyle w:val="OtherTableBody"/>
            </w:pPr>
          </w:p>
        </w:tc>
        <w:tc>
          <w:tcPr>
            <w:tcW w:w="1400" w:type="dxa"/>
          </w:tcPr>
          <w:p w14:paraId="1489A5D8" w14:textId="77777777" w:rsidR="00B50050" w:rsidRDefault="00B50050" w:rsidP="0088127C">
            <w:pPr>
              <w:pStyle w:val="OtherTableBody"/>
            </w:pPr>
            <w:r>
              <w:t>SIB</w:t>
            </w:r>
          </w:p>
        </w:tc>
        <w:tc>
          <w:tcPr>
            <w:tcW w:w="4200" w:type="dxa"/>
          </w:tcPr>
          <w:p w14:paraId="7FAC1692" w14:textId="77777777" w:rsidR="00B50050" w:rsidRDefault="00B50050" w:rsidP="0088127C">
            <w:pPr>
              <w:pStyle w:val="OtherTableBody"/>
            </w:pPr>
            <w:r>
              <w:t>Sibling</w:t>
            </w:r>
          </w:p>
        </w:tc>
      </w:tr>
      <w:tr w:rsidR="00B50050" w14:paraId="7500132F" w14:textId="77777777" w:rsidTr="00195548">
        <w:tc>
          <w:tcPr>
            <w:tcW w:w="600" w:type="dxa"/>
          </w:tcPr>
          <w:p w14:paraId="5AADE63C" w14:textId="77777777" w:rsidR="00B50050" w:rsidRDefault="00B50050" w:rsidP="0088127C">
            <w:pPr>
              <w:pStyle w:val="OtherTableBody"/>
            </w:pPr>
          </w:p>
        </w:tc>
        <w:tc>
          <w:tcPr>
            <w:tcW w:w="600" w:type="dxa"/>
          </w:tcPr>
          <w:p w14:paraId="5C666F73" w14:textId="77777777" w:rsidR="00B50050" w:rsidRDefault="00B50050" w:rsidP="0088127C">
            <w:pPr>
              <w:pStyle w:val="OtherTableBody"/>
            </w:pPr>
            <w:r>
              <w:t>0063</w:t>
            </w:r>
          </w:p>
        </w:tc>
        <w:tc>
          <w:tcPr>
            <w:tcW w:w="2600" w:type="dxa"/>
          </w:tcPr>
          <w:p w14:paraId="60CE7EF1" w14:textId="77777777" w:rsidR="00B50050" w:rsidRDefault="00B50050" w:rsidP="0088127C">
            <w:pPr>
              <w:pStyle w:val="OtherTableBody"/>
            </w:pPr>
          </w:p>
        </w:tc>
        <w:tc>
          <w:tcPr>
            <w:tcW w:w="1400" w:type="dxa"/>
          </w:tcPr>
          <w:p w14:paraId="6CE8E087" w14:textId="77777777" w:rsidR="00B50050" w:rsidRDefault="00B50050" w:rsidP="0088127C">
            <w:pPr>
              <w:pStyle w:val="OtherTableBody"/>
            </w:pPr>
            <w:r>
              <w:t>SIS</w:t>
            </w:r>
          </w:p>
        </w:tc>
        <w:tc>
          <w:tcPr>
            <w:tcW w:w="4200" w:type="dxa"/>
          </w:tcPr>
          <w:p w14:paraId="3CFA9A59" w14:textId="77777777" w:rsidR="00B50050" w:rsidRDefault="00B50050" w:rsidP="0088127C">
            <w:pPr>
              <w:pStyle w:val="OtherTableBody"/>
            </w:pPr>
            <w:r>
              <w:t>Sister</w:t>
            </w:r>
          </w:p>
        </w:tc>
      </w:tr>
      <w:tr w:rsidR="00B50050" w14:paraId="470E822C" w14:textId="77777777" w:rsidTr="00195548">
        <w:tc>
          <w:tcPr>
            <w:tcW w:w="600" w:type="dxa"/>
          </w:tcPr>
          <w:p w14:paraId="1EECDD86" w14:textId="77777777" w:rsidR="00B50050" w:rsidRDefault="00B50050" w:rsidP="0088127C">
            <w:pPr>
              <w:pStyle w:val="OtherTableBody"/>
            </w:pPr>
          </w:p>
        </w:tc>
        <w:tc>
          <w:tcPr>
            <w:tcW w:w="600" w:type="dxa"/>
          </w:tcPr>
          <w:p w14:paraId="7FFB236F" w14:textId="77777777" w:rsidR="00B50050" w:rsidRDefault="00B50050" w:rsidP="0088127C">
            <w:pPr>
              <w:pStyle w:val="OtherTableBody"/>
            </w:pPr>
            <w:r>
              <w:t>0063</w:t>
            </w:r>
          </w:p>
        </w:tc>
        <w:tc>
          <w:tcPr>
            <w:tcW w:w="2600" w:type="dxa"/>
          </w:tcPr>
          <w:p w14:paraId="608B5DA5" w14:textId="77777777" w:rsidR="00B50050" w:rsidRDefault="00B50050" w:rsidP="0088127C">
            <w:pPr>
              <w:pStyle w:val="OtherTableBody"/>
            </w:pPr>
          </w:p>
        </w:tc>
        <w:tc>
          <w:tcPr>
            <w:tcW w:w="1400" w:type="dxa"/>
          </w:tcPr>
          <w:p w14:paraId="5D947AC0" w14:textId="77777777" w:rsidR="00B50050" w:rsidRDefault="00B50050" w:rsidP="0088127C">
            <w:pPr>
              <w:pStyle w:val="OtherTableBody"/>
            </w:pPr>
            <w:r>
              <w:t>SPO</w:t>
            </w:r>
          </w:p>
        </w:tc>
        <w:tc>
          <w:tcPr>
            <w:tcW w:w="4200" w:type="dxa"/>
          </w:tcPr>
          <w:p w14:paraId="2436029A" w14:textId="77777777" w:rsidR="00B50050" w:rsidRDefault="00B50050" w:rsidP="0088127C">
            <w:pPr>
              <w:pStyle w:val="OtherTableBody"/>
            </w:pPr>
            <w:r>
              <w:t>Spouse</w:t>
            </w:r>
          </w:p>
        </w:tc>
      </w:tr>
      <w:tr w:rsidR="00B50050" w14:paraId="0153CD36" w14:textId="77777777" w:rsidTr="00195548">
        <w:tc>
          <w:tcPr>
            <w:tcW w:w="600" w:type="dxa"/>
          </w:tcPr>
          <w:p w14:paraId="12A49C9E" w14:textId="77777777" w:rsidR="00B50050" w:rsidRDefault="00B50050" w:rsidP="0088127C">
            <w:pPr>
              <w:pStyle w:val="OtherTableBody"/>
            </w:pPr>
          </w:p>
        </w:tc>
        <w:tc>
          <w:tcPr>
            <w:tcW w:w="600" w:type="dxa"/>
          </w:tcPr>
          <w:p w14:paraId="50190994" w14:textId="77777777" w:rsidR="00B50050" w:rsidRDefault="00B50050" w:rsidP="0088127C">
            <w:pPr>
              <w:pStyle w:val="OtherTableBody"/>
            </w:pPr>
            <w:r>
              <w:t>0063</w:t>
            </w:r>
          </w:p>
        </w:tc>
        <w:tc>
          <w:tcPr>
            <w:tcW w:w="2600" w:type="dxa"/>
          </w:tcPr>
          <w:p w14:paraId="6B9144BC" w14:textId="77777777" w:rsidR="00B50050" w:rsidRDefault="00B50050" w:rsidP="0088127C">
            <w:pPr>
              <w:pStyle w:val="OtherTableBody"/>
            </w:pPr>
          </w:p>
        </w:tc>
        <w:tc>
          <w:tcPr>
            <w:tcW w:w="1400" w:type="dxa"/>
          </w:tcPr>
          <w:p w14:paraId="3F06D58F" w14:textId="77777777" w:rsidR="00B50050" w:rsidRDefault="00B50050" w:rsidP="0088127C">
            <w:pPr>
              <w:pStyle w:val="OtherTableBody"/>
            </w:pPr>
            <w:r>
              <w:t>TRA</w:t>
            </w:r>
          </w:p>
        </w:tc>
        <w:tc>
          <w:tcPr>
            <w:tcW w:w="4200" w:type="dxa"/>
          </w:tcPr>
          <w:p w14:paraId="043BB322" w14:textId="77777777" w:rsidR="00B50050" w:rsidRDefault="00B50050" w:rsidP="0088127C">
            <w:pPr>
              <w:pStyle w:val="OtherTableBody"/>
            </w:pPr>
            <w:r>
              <w:t>Trainer</w:t>
            </w:r>
          </w:p>
        </w:tc>
      </w:tr>
      <w:tr w:rsidR="00B50050" w14:paraId="42C3DF6F" w14:textId="77777777" w:rsidTr="00195548">
        <w:tc>
          <w:tcPr>
            <w:tcW w:w="600" w:type="dxa"/>
          </w:tcPr>
          <w:p w14:paraId="06F44A64" w14:textId="77777777" w:rsidR="00B50050" w:rsidRDefault="00B50050" w:rsidP="0088127C">
            <w:pPr>
              <w:pStyle w:val="OtherTableBody"/>
            </w:pPr>
          </w:p>
        </w:tc>
        <w:tc>
          <w:tcPr>
            <w:tcW w:w="600" w:type="dxa"/>
          </w:tcPr>
          <w:p w14:paraId="64D69387" w14:textId="77777777" w:rsidR="00B50050" w:rsidRDefault="00B50050" w:rsidP="0088127C">
            <w:pPr>
              <w:pStyle w:val="OtherTableBody"/>
            </w:pPr>
            <w:r>
              <w:t>0063</w:t>
            </w:r>
          </w:p>
        </w:tc>
        <w:tc>
          <w:tcPr>
            <w:tcW w:w="2600" w:type="dxa"/>
          </w:tcPr>
          <w:p w14:paraId="16E6860A" w14:textId="77777777" w:rsidR="00B50050" w:rsidRDefault="00B50050" w:rsidP="0088127C">
            <w:pPr>
              <w:pStyle w:val="OtherTableBody"/>
            </w:pPr>
          </w:p>
        </w:tc>
        <w:tc>
          <w:tcPr>
            <w:tcW w:w="1400" w:type="dxa"/>
          </w:tcPr>
          <w:p w14:paraId="24B0DD4A" w14:textId="77777777" w:rsidR="00B50050" w:rsidRDefault="00B50050" w:rsidP="0088127C">
            <w:pPr>
              <w:pStyle w:val="OtherTableBody"/>
            </w:pPr>
            <w:r>
              <w:t>UNK</w:t>
            </w:r>
          </w:p>
        </w:tc>
        <w:tc>
          <w:tcPr>
            <w:tcW w:w="4200" w:type="dxa"/>
          </w:tcPr>
          <w:p w14:paraId="30262771" w14:textId="77777777" w:rsidR="00B50050" w:rsidRDefault="00B50050" w:rsidP="0088127C">
            <w:pPr>
              <w:pStyle w:val="OtherTableBody"/>
            </w:pPr>
            <w:r>
              <w:t>Unknown</w:t>
            </w:r>
          </w:p>
        </w:tc>
      </w:tr>
      <w:tr w:rsidR="00B50050" w14:paraId="0B77EF17" w14:textId="77777777" w:rsidTr="00195548">
        <w:tc>
          <w:tcPr>
            <w:tcW w:w="600" w:type="dxa"/>
          </w:tcPr>
          <w:p w14:paraId="6F5F86CE" w14:textId="77777777" w:rsidR="00B50050" w:rsidRDefault="00B50050" w:rsidP="0088127C">
            <w:pPr>
              <w:pStyle w:val="OtherTableBody"/>
            </w:pPr>
          </w:p>
        </w:tc>
        <w:tc>
          <w:tcPr>
            <w:tcW w:w="600" w:type="dxa"/>
          </w:tcPr>
          <w:p w14:paraId="3EC372BD" w14:textId="77777777" w:rsidR="00B50050" w:rsidRDefault="00B50050" w:rsidP="0088127C">
            <w:pPr>
              <w:pStyle w:val="OtherTableBody"/>
            </w:pPr>
            <w:r>
              <w:t>0063</w:t>
            </w:r>
          </w:p>
        </w:tc>
        <w:tc>
          <w:tcPr>
            <w:tcW w:w="2600" w:type="dxa"/>
          </w:tcPr>
          <w:p w14:paraId="6B1597B2" w14:textId="77777777" w:rsidR="00B50050" w:rsidRDefault="00B50050" w:rsidP="0088127C">
            <w:pPr>
              <w:pStyle w:val="OtherTableBody"/>
            </w:pPr>
          </w:p>
        </w:tc>
        <w:tc>
          <w:tcPr>
            <w:tcW w:w="1400" w:type="dxa"/>
          </w:tcPr>
          <w:p w14:paraId="36697C1B" w14:textId="77777777" w:rsidR="00B50050" w:rsidRDefault="00B50050" w:rsidP="0088127C">
            <w:pPr>
              <w:pStyle w:val="OtherTableBody"/>
            </w:pPr>
            <w:r>
              <w:t>WRD</w:t>
            </w:r>
          </w:p>
        </w:tc>
        <w:tc>
          <w:tcPr>
            <w:tcW w:w="4200" w:type="dxa"/>
          </w:tcPr>
          <w:p w14:paraId="07CAD5C7" w14:textId="77777777" w:rsidR="00B50050" w:rsidRDefault="00B50050" w:rsidP="0088127C">
            <w:pPr>
              <w:pStyle w:val="OtherTableBody"/>
            </w:pPr>
            <w:r>
              <w:t>Ward of court</w:t>
            </w:r>
          </w:p>
        </w:tc>
      </w:tr>
      <w:tr w:rsidR="00B50050" w14:paraId="7460F2A0" w14:textId="77777777" w:rsidTr="00195548">
        <w:tc>
          <w:tcPr>
            <w:tcW w:w="600" w:type="dxa"/>
          </w:tcPr>
          <w:p w14:paraId="131BF6E3" w14:textId="77777777" w:rsidR="00B50050" w:rsidRDefault="00B50050" w:rsidP="0088127C">
            <w:pPr>
              <w:pStyle w:val="OtherTableBody"/>
            </w:pPr>
            <w:r>
              <w:t>User</w:t>
            </w:r>
          </w:p>
        </w:tc>
        <w:tc>
          <w:tcPr>
            <w:tcW w:w="600" w:type="dxa"/>
          </w:tcPr>
          <w:p w14:paraId="32DB186A" w14:textId="77777777" w:rsidR="00B50050" w:rsidRDefault="00B50050" w:rsidP="0088127C">
            <w:pPr>
              <w:pStyle w:val="OtherTableBody"/>
            </w:pPr>
          </w:p>
        </w:tc>
        <w:tc>
          <w:tcPr>
            <w:tcW w:w="2600" w:type="dxa"/>
          </w:tcPr>
          <w:p w14:paraId="1A446BF5" w14:textId="77777777" w:rsidR="00B50050" w:rsidRDefault="00B50050" w:rsidP="0088127C">
            <w:pPr>
              <w:pStyle w:val="OtherTableBody"/>
            </w:pPr>
            <w:r>
              <w:t>Financial Class</w:t>
            </w:r>
          </w:p>
        </w:tc>
        <w:tc>
          <w:tcPr>
            <w:tcW w:w="1400" w:type="dxa"/>
          </w:tcPr>
          <w:p w14:paraId="4DEE5A7D" w14:textId="77777777" w:rsidR="00B50050" w:rsidRDefault="00B50050" w:rsidP="0088127C">
            <w:pPr>
              <w:pStyle w:val="OtherTableBody"/>
            </w:pPr>
          </w:p>
        </w:tc>
        <w:tc>
          <w:tcPr>
            <w:tcW w:w="4200" w:type="dxa"/>
          </w:tcPr>
          <w:p w14:paraId="4C124800" w14:textId="77777777" w:rsidR="00B50050" w:rsidRDefault="00B50050" w:rsidP="0088127C">
            <w:pPr>
              <w:pStyle w:val="OtherTableBody"/>
            </w:pPr>
          </w:p>
        </w:tc>
      </w:tr>
      <w:tr w:rsidR="00B50050" w14:paraId="6D373209" w14:textId="77777777" w:rsidTr="00195548">
        <w:tc>
          <w:tcPr>
            <w:tcW w:w="600" w:type="dxa"/>
          </w:tcPr>
          <w:p w14:paraId="4648E108" w14:textId="77777777" w:rsidR="00B50050" w:rsidRDefault="00B50050" w:rsidP="0088127C">
            <w:pPr>
              <w:pStyle w:val="OtherTableBody"/>
            </w:pPr>
          </w:p>
        </w:tc>
        <w:tc>
          <w:tcPr>
            <w:tcW w:w="600" w:type="dxa"/>
          </w:tcPr>
          <w:p w14:paraId="74EDC1F3" w14:textId="77777777" w:rsidR="00B50050" w:rsidRDefault="00B50050" w:rsidP="0088127C">
            <w:pPr>
              <w:pStyle w:val="OtherTableBody"/>
            </w:pPr>
            <w:r>
              <w:t>0064</w:t>
            </w:r>
          </w:p>
        </w:tc>
        <w:tc>
          <w:tcPr>
            <w:tcW w:w="2600" w:type="dxa"/>
          </w:tcPr>
          <w:p w14:paraId="60368382" w14:textId="77777777" w:rsidR="00B50050" w:rsidRDefault="00B50050" w:rsidP="0088127C">
            <w:pPr>
              <w:pStyle w:val="OtherTableBody"/>
            </w:pPr>
          </w:p>
        </w:tc>
        <w:tc>
          <w:tcPr>
            <w:tcW w:w="1400" w:type="dxa"/>
          </w:tcPr>
          <w:p w14:paraId="265FF25D" w14:textId="77777777" w:rsidR="00B50050" w:rsidRDefault="00B50050" w:rsidP="0088127C">
            <w:pPr>
              <w:pStyle w:val="OtherTableBody"/>
            </w:pPr>
            <w:r>
              <w:t>...</w:t>
            </w:r>
          </w:p>
        </w:tc>
        <w:tc>
          <w:tcPr>
            <w:tcW w:w="4200" w:type="dxa"/>
          </w:tcPr>
          <w:p w14:paraId="49E18EFC" w14:textId="77777777" w:rsidR="00B50050" w:rsidRDefault="00B50050" w:rsidP="0088127C">
            <w:pPr>
              <w:pStyle w:val="OtherTableBody"/>
            </w:pPr>
            <w:r>
              <w:t>No suggested values defined</w:t>
            </w:r>
          </w:p>
        </w:tc>
      </w:tr>
      <w:tr w:rsidR="00B50050" w14:paraId="223D4A6A" w14:textId="77777777" w:rsidTr="00195548">
        <w:tc>
          <w:tcPr>
            <w:tcW w:w="600" w:type="dxa"/>
          </w:tcPr>
          <w:p w14:paraId="798770F6" w14:textId="77777777" w:rsidR="00B50050" w:rsidRDefault="00B50050" w:rsidP="0088127C">
            <w:pPr>
              <w:pStyle w:val="OtherTableBody"/>
            </w:pPr>
            <w:r>
              <w:t>HL7</w:t>
            </w:r>
          </w:p>
        </w:tc>
        <w:tc>
          <w:tcPr>
            <w:tcW w:w="600" w:type="dxa"/>
          </w:tcPr>
          <w:p w14:paraId="5C058A92" w14:textId="77777777" w:rsidR="00B50050" w:rsidRDefault="00B50050" w:rsidP="0088127C">
            <w:pPr>
              <w:pStyle w:val="OtherTableBody"/>
            </w:pPr>
          </w:p>
        </w:tc>
        <w:tc>
          <w:tcPr>
            <w:tcW w:w="2600" w:type="dxa"/>
          </w:tcPr>
          <w:p w14:paraId="5BA1F0F5" w14:textId="77777777" w:rsidR="00B50050" w:rsidRDefault="00B50050" w:rsidP="0088127C">
            <w:pPr>
              <w:pStyle w:val="OtherTableBody"/>
            </w:pPr>
            <w:r>
              <w:t>Specimen Action Code</w:t>
            </w:r>
          </w:p>
        </w:tc>
        <w:tc>
          <w:tcPr>
            <w:tcW w:w="1400" w:type="dxa"/>
          </w:tcPr>
          <w:p w14:paraId="6EA5D2C0" w14:textId="77777777" w:rsidR="00B50050" w:rsidRDefault="00B50050" w:rsidP="0088127C">
            <w:pPr>
              <w:pStyle w:val="OtherTableBody"/>
            </w:pPr>
          </w:p>
        </w:tc>
        <w:tc>
          <w:tcPr>
            <w:tcW w:w="4200" w:type="dxa"/>
          </w:tcPr>
          <w:p w14:paraId="6A92F13B" w14:textId="77777777" w:rsidR="00B50050" w:rsidRDefault="00B50050" w:rsidP="0088127C">
            <w:pPr>
              <w:pStyle w:val="OtherTableBody"/>
            </w:pPr>
          </w:p>
        </w:tc>
      </w:tr>
      <w:tr w:rsidR="00B50050" w:rsidRPr="001D2E85" w14:paraId="4BE6961A" w14:textId="77777777" w:rsidTr="00195548">
        <w:tc>
          <w:tcPr>
            <w:tcW w:w="600" w:type="dxa"/>
          </w:tcPr>
          <w:p w14:paraId="245C8027" w14:textId="77777777" w:rsidR="00B50050" w:rsidRDefault="00B50050" w:rsidP="0088127C">
            <w:pPr>
              <w:pStyle w:val="OtherTableBody"/>
            </w:pPr>
          </w:p>
        </w:tc>
        <w:tc>
          <w:tcPr>
            <w:tcW w:w="600" w:type="dxa"/>
          </w:tcPr>
          <w:p w14:paraId="0BAD2220" w14:textId="77777777" w:rsidR="00B50050" w:rsidRDefault="00B50050" w:rsidP="0088127C">
            <w:pPr>
              <w:pStyle w:val="OtherTableBody"/>
            </w:pPr>
            <w:r>
              <w:t>0065</w:t>
            </w:r>
          </w:p>
        </w:tc>
        <w:tc>
          <w:tcPr>
            <w:tcW w:w="2600" w:type="dxa"/>
          </w:tcPr>
          <w:p w14:paraId="0C02E3D2" w14:textId="77777777" w:rsidR="00B50050" w:rsidRDefault="00B50050" w:rsidP="0088127C">
            <w:pPr>
              <w:pStyle w:val="OtherTableBody"/>
            </w:pPr>
          </w:p>
        </w:tc>
        <w:tc>
          <w:tcPr>
            <w:tcW w:w="1400" w:type="dxa"/>
          </w:tcPr>
          <w:p w14:paraId="65EA999F" w14:textId="77777777" w:rsidR="00B50050" w:rsidRDefault="00B50050" w:rsidP="0088127C">
            <w:pPr>
              <w:pStyle w:val="OtherTableBody"/>
            </w:pPr>
            <w:r>
              <w:t>A</w:t>
            </w:r>
          </w:p>
        </w:tc>
        <w:tc>
          <w:tcPr>
            <w:tcW w:w="4200" w:type="dxa"/>
          </w:tcPr>
          <w:p w14:paraId="74145AA6" w14:textId="77777777" w:rsidR="00B50050" w:rsidRDefault="00B50050" w:rsidP="0088127C">
            <w:pPr>
              <w:pStyle w:val="OtherTableBody"/>
            </w:pPr>
            <w:r>
              <w:t>Add ordered tests to the existing specimen</w:t>
            </w:r>
          </w:p>
        </w:tc>
      </w:tr>
      <w:tr w:rsidR="00B50050" w14:paraId="7E354142" w14:textId="77777777" w:rsidTr="00195548">
        <w:tc>
          <w:tcPr>
            <w:tcW w:w="600" w:type="dxa"/>
          </w:tcPr>
          <w:p w14:paraId="681950C3" w14:textId="77777777" w:rsidR="00B50050" w:rsidRDefault="00B50050" w:rsidP="0088127C">
            <w:pPr>
              <w:pStyle w:val="OtherTableBody"/>
            </w:pPr>
          </w:p>
        </w:tc>
        <w:tc>
          <w:tcPr>
            <w:tcW w:w="600" w:type="dxa"/>
          </w:tcPr>
          <w:p w14:paraId="2E3C4991" w14:textId="77777777" w:rsidR="00B50050" w:rsidRDefault="00B50050" w:rsidP="0088127C">
            <w:pPr>
              <w:pStyle w:val="OtherTableBody"/>
            </w:pPr>
            <w:r>
              <w:t>0065</w:t>
            </w:r>
          </w:p>
        </w:tc>
        <w:tc>
          <w:tcPr>
            <w:tcW w:w="2600" w:type="dxa"/>
          </w:tcPr>
          <w:p w14:paraId="59DF1BC3" w14:textId="77777777" w:rsidR="00B50050" w:rsidRDefault="00B50050" w:rsidP="0088127C">
            <w:pPr>
              <w:pStyle w:val="OtherTableBody"/>
            </w:pPr>
          </w:p>
        </w:tc>
        <w:tc>
          <w:tcPr>
            <w:tcW w:w="1400" w:type="dxa"/>
          </w:tcPr>
          <w:p w14:paraId="5F38EABE" w14:textId="77777777" w:rsidR="00B50050" w:rsidRDefault="00B50050" w:rsidP="0088127C">
            <w:pPr>
              <w:pStyle w:val="OtherTableBody"/>
            </w:pPr>
            <w:r>
              <w:t>G</w:t>
            </w:r>
          </w:p>
        </w:tc>
        <w:tc>
          <w:tcPr>
            <w:tcW w:w="4200" w:type="dxa"/>
          </w:tcPr>
          <w:p w14:paraId="2592723C" w14:textId="77777777" w:rsidR="00B50050" w:rsidRDefault="00B50050" w:rsidP="0088127C">
            <w:pPr>
              <w:pStyle w:val="OtherTableBody"/>
            </w:pPr>
            <w:r>
              <w:t>Generated order; reflex order</w:t>
            </w:r>
          </w:p>
        </w:tc>
      </w:tr>
      <w:tr w:rsidR="00B50050" w:rsidRPr="001D2E85" w14:paraId="6142F7C2" w14:textId="77777777" w:rsidTr="00195548">
        <w:tc>
          <w:tcPr>
            <w:tcW w:w="600" w:type="dxa"/>
          </w:tcPr>
          <w:p w14:paraId="5C157C88" w14:textId="77777777" w:rsidR="00B50050" w:rsidRDefault="00B50050" w:rsidP="0088127C">
            <w:pPr>
              <w:pStyle w:val="OtherTableBody"/>
            </w:pPr>
          </w:p>
        </w:tc>
        <w:tc>
          <w:tcPr>
            <w:tcW w:w="600" w:type="dxa"/>
          </w:tcPr>
          <w:p w14:paraId="3F575B7A" w14:textId="77777777" w:rsidR="00B50050" w:rsidRDefault="00B50050" w:rsidP="0088127C">
            <w:pPr>
              <w:pStyle w:val="OtherTableBody"/>
            </w:pPr>
            <w:r>
              <w:t>0065</w:t>
            </w:r>
          </w:p>
        </w:tc>
        <w:tc>
          <w:tcPr>
            <w:tcW w:w="2600" w:type="dxa"/>
          </w:tcPr>
          <w:p w14:paraId="155D2AA5" w14:textId="77777777" w:rsidR="00B50050" w:rsidRDefault="00B50050" w:rsidP="0088127C">
            <w:pPr>
              <w:pStyle w:val="OtherTableBody"/>
            </w:pPr>
          </w:p>
        </w:tc>
        <w:tc>
          <w:tcPr>
            <w:tcW w:w="1400" w:type="dxa"/>
          </w:tcPr>
          <w:p w14:paraId="3239AED2" w14:textId="77777777" w:rsidR="00B50050" w:rsidRDefault="00B50050" w:rsidP="0088127C">
            <w:pPr>
              <w:pStyle w:val="OtherTableBody"/>
            </w:pPr>
            <w:r>
              <w:t>L</w:t>
            </w:r>
          </w:p>
        </w:tc>
        <w:tc>
          <w:tcPr>
            <w:tcW w:w="4200" w:type="dxa"/>
          </w:tcPr>
          <w:p w14:paraId="69F46E93" w14:textId="77777777" w:rsidR="00B50050" w:rsidRDefault="00B50050" w:rsidP="0088127C">
            <w:pPr>
              <w:pStyle w:val="OtherTableBody"/>
            </w:pPr>
            <w:r>
              <w:t>Lab to obtain specimen from patient</w:t>
            </w:r>
          </w:p>
        </w:tc>
      </w:tr>
      <w:tr w:rsidR="00B50050" w:rsidRPr="001D2E85" w14:paraId="5EA03055" w14:textId="77777777" w:rsidTr="00195548">
        <w:tc>
          <w:tcPr>
            <w:tcW w:w="600" w:type="dxa"/>
          </w:tcPr>
          <w:p w14:paraId="6127BF11" w14:textId="77777777" w:rsidR="00B50050" w:rsidRDefault="00B50050" w:rsidP="0088127C">
            <w:pPr>
              <w:pStyle w:val="OtherTableBody"/>
            </w:pPr>
          </w:p>
        </w:tc>
        <w:tc>
          <w:tcPr>
            <w:tcW w:w="600" w:type="dxa"/>
          </w:tcPr>
          <w:p w14:paraId="4CD9D71A" w14:textId="77777777" w:rsidR="00B50050" w:rsidRDefault="00B50050" w:rsidP="0088127C">
            <w:pPr>
              <w:pStyle w:val="OtherTableBody"/>
            </w:pPr>
            <w:r>
              <w:t>0065</w:t>
            </w:r>
          </w:p>
        </w:tc>
        <w:tc>
          <w:tcPr>
            <w:tcW w:w="2600" w:type="dxa"/>
          </w:tcPr>
          <w:p w14:paraId="5C1DD7CF" w14:textId="77777777" w:rsidR="00B50050" w:rsidRDefault="00B50050" w:rsidP="0088127C">
            <w:pPr>
              <w:pStyle w:val="OtherTableBody"/>
            </w:pPr>
          </w:p>
        </w:tc>
        <w:tc>
          <w:tcPr>
            <w:tcW w:w="1400" w:type="dxa"/>
          </w:tcPr>
          <w:p w14:paraId="7FED1875" w14:textId="77777777" w:rsidR="00B50050" w:rsidRDefault="00B50050" w:rsidP="0088127C">
            <w:pPr>
              <w:pStyle w:val="OtherTableBody"/>
            </w:pPr>
            <w:r>
              <w:t>O</w:t>
            </w:r>
          </w:p>
        </w:tc>
        <w:tc>
          <w:tcPr>
            <w:tcW w:w="4200" w:type="dxa"/>
          </w:tcPr>
          <w:p w14:paraId="45D02ECC" w14:textId="77777777" w:rsidR="00B50050" w:rsidRDefault="00B50050" w:rsidP="0088127C">
            <w:pPr>
              <w:pStyle w:val="OtherTableBody"/>
            </w:pPr>
            <w:r>
              <w:t>Specimen obtained by service other than Lab</w:t>
            </w:r>
          </w:p>
        </w:tc>
      </w:tr>
      <w:tr w:rsidR="00B50050" w:rsidRPr="001D2E85" w14:paraId="1BDAE6A2" w14:textId="77777777" w:rsidTr="00195548">
        <w:tc>
          <w:tcPr>
            <w:tcW w:w="600" w:type="dxa"/>
          </w:tcPr>
          <w:p w14:paraId="426B201E" w14:textId="77777777" w:rsidR="00B50050" w:rsidRDefault="00B50050" w:rsidP="0088127C">
            <w:pPr>
              <w:pStyle w:val="OtherTableBody"/>
            </w:pPr>
          </w:p>
        </w:tc>
        <w:tc>
          <w:tcPr>
            <w:tcW w:w="600" w:type="dxa"/>
          </w:tcPr>
          <w:p w14:paraId="22BC06AD" w14:textId="77777777" w:rsidR="00B50050" w:rsidRDefault="00B50050" w:rsidP="0088127C">
            <w:pPr>
              <w:pStyle w:val="OtherTableBody"/>
            </w:pPr>
            <w:r>
              <w:t>0065</w:t>
            </w:r>
          </w:p>
        </w:tc>
        <w:tc>
          <w:tcPr>
            <w:tcW w:w="2600" w:type="dxa"/>
          </w:tcPr>
          <w:p w14:paraId="2258E448" w14:textId="77777777" w:rsidR="00B50050" w:rsidRDefault="00B50050" w:rsidP="0088127C">
            <w:pPr>
              <w:pStyle w:val="OtherTableBody"/>
            </w:pPr>
          </w:p>
        </w:tc>
        <w:tc>
          <w:tcPr>
            <w:tcW w:w="1400" w:type="dxa"/>
          </w:tcPr>
          <w:p w14:paraId="473A51EE" w14:textId="77777777" w:rsidR="00B50050" w:rsidRDefault="00B50050" w:rsidP="0088127C">
            <w:pPr>
              <w:pStyle w:val="OtherTableBody"/>
            </w:pPr>
            <w:r>
              <w:t>P</w:t>
            </w:r>
          </w:p>
        </w:tc>
        <w:tc>
          <w:tcPr>
            <w:tcW w:w="4200" w:type="dxa"/>
          </w:tcPr>
          <w:p w14:paraId="23660502" w14:textId="77777777" w:rsidR="00B50050" w:rsidRDefault="00B50050" w:rsidP="0088127C">
            <w:pPr>
              <w:pStyle w:val="OtherTableBody"/>
            </w:pPr>
            <w:r>
              <w:t>Pending specimen; Order sent prior to delivery</w:t>
            </w:r>
          </w:p>
        </w:tc>
      </w:tr>
      <w:tr w:rsidR="00B50050" w14:paraId="4F5E627F" w14:textId="77777777" w:rsidTr="00195548">
        <w:tc>
          <w:tcPr>
            <w:tcW w:w="600" w:type="dxa"/>
          </w:tcPr>
          <w:p w14:paraId="37CEA493" w14:textId="77777777" w:rsidR="00B50050" w:rsidRDefault="00B50050" w:rsidP="0088127C">
            <w:pPr>
              <w:pStyle w:val="OtherTableBody"/>
            </w:pPr>
          </w:p>
        </w:tc>
        <w:tc>
          <w:tcPr>
            <w:tcW w:w="600" w:type="dxa"/>
          </w:tcPr>
          <w:p w14:paraId="0D8C7F6F" w14:textId="77777777" w:rsidR="00B50050" w:rsidRDefault="00B50050" w:rsidP="0088127C">
            <w:pPr>
              <w:pStyle w:val="OtherTableBody"/>
            </w:pPr>
            <w:r>
              <w:t>0065</w:t>
            </w:r>
          </w:p>
        </w:tc>
        <w:tc>
          <w:tcPr>
            <w:tcW w:w="2600" w:type="dxa"/>
          </w:tcPr>
          <w:p w14:paraId="62018B9B" w14:textId="77777777" w:rsidR="00B50050" w:rsidRDefault="00B50050" w:rsidP="0088127C">
            <w:pPr>
              <w:pStyle w:val="OtherTableBody"/>
            </w:pPr>
          </w:p>
        </w:tc>
        <w:tc>
          <w:tcPr>
            <w:tcW w:w="1400" w:type="dxa"/>
          </w:tcPr>
          <w:p w14:paraId="7055A1AE" w14:textId="77777777" w:rsidR="00B50050" w:rsidRDefault="00B50050" w:rsidP="0088127C">
            <w:pPr>
              <w:pStyle w:val="OtherTableBody"/>
            </w:pPr>
            <w:r>
              <w:t>R</w:t>
            </w:r>
          </w:p>
        </w:tc>
        <w:tc>
          <w:tcPr>
            <w:tcW w:w="4200" w:type="dxa"/>
          </w:tcPr>
          <w:p w14:paraId="20289164" w14:textId="77777777" w:rsidR="00B50050" w:rsidRDefault="00B50050" w:rsidP="0088127C">
            <w:pPr>
              <w:pStyle w:val="OtherTableBody"/>
            </w:pPr>
            <w:r>
              <w:t>Revised order</w:t>
            </w:r>
          </w:p>
        </w:tc>
      </w:tr>
      <w:tr w:rsidR="00B50050" w:rsidRPr="001D2E85" w14:paraId="03ECD44F" w14:textId="77777777" w:rsidTr="00195548">
        <w:tc>
          <w:tcPr>
            <w:tcW w:w="600" w:type="dxa"/>
          </w:tcPr>
          <w:p w14:paraId="72F592AD" w14:textId="77777777" w:rsidR="00B50050" w:rsidRDefault="00B50050" w:rsidP="0088127C">
            <w:pPr>
              <w:pStyle w:val="OtherTableBody"/>
            </w:pPr>
          </w:p>
        </w:tc>
        <w:tc>
          <w:tcPr>
            <w:tcW w:w="600" w:type="dxa"/>
          </w:tcPr>
          <w:p w14:paraId="5208F04E" w14:textId="77777777" w:rsidR="00B50050" w:rsidRDefault="00B50050" w:rsidP="0088127C">
            <w:pPr>
              <w:pStyle w:val="OtherTableBody"/>
            </w:pPr>
            <w:r>
              <w:t>0065</w:t>
            </w:r>
          </w:p>
        </w:tc>
        <w:tc>
          <w:tcPr>
            <w:tcW w:w="2600" w:type="dxa"/>
          </w:tcPr>
          <w:p w14:paraId="3BF7CB1C" w14:textId="77777777" w:rsidR="00B50050" w:rsidRDefault="00B50050" w:rsidP="0088127C">
            <w:pPr>
              <w:pStyle w:val="OtherTableBody"/>
            </w:pPr>
          </w:p>
        </w:tc>
        <w:tc>
          <w:tcPr>
            <w:tcW w:w="1400" w:type="dxa"/>
          </w:tcPr>
          <w:p w14:paraId="2C37C4CB" w14:textId="77777777" w:rsidR="00B50050" w:rsidRDefault="00B50050" w:rsidP="0088127C">
            <w:pPr>
              <w:pStyle w:val="OtherTableBody"/>
            </w:pPr>
            <w:r>
              <w:t>S</w:t>
            </w:r>
          </w:p>
        </w:tc>
        <w:tc>
          <w:tcPr>
            <w:tcW w:w="4200" w:type="dxa"/>
          </w:tcPr>
          <w:p w14:paraId="72856E7E" w14:textId="77777777" w:rsidR="00B50050" w:rsidRDefault="00B50050" w:rsidP="0088127C">
            <w:pPr>
              <w:pStyle w:val="OtherTableBody"/>
            </w:pPr>
            <w:r>
              <w:t>Schedule the tests specified below</w:t>
            </w:r>
          </w:p>
        </w:tc>
      </w:tr>
      <w:tr w:rsidR="00B50050" w14:paraId="6C24FDE7" w14:textId="77777777" w:rsidTr="00195548">
        <w:tc>
          <w:tcPr>
            <w:tcW w:w="600" w:type="dxa"/>
          </w:tcPr>
          <w:p w14:paraId="2F9989FB" w14:textId="77777777" w:rsidR="00B50050" w:rsidRDefault="00B50050" w:rsidP="0088127C">
            <w:pPr>
              <w:pStyle w:val="OtherTableBody"/>
            </w:pPr>
            <w:r>
              <w:t>User</w:t>
            </w:r>
          </w:p>
        </w:tc>
        <w:tc>
          <w:tcPr>
            <w:tcW w:w="600" w:type="dxa"/>
          </w:tcPr>
          <w:p w14:paraId="304F2D43" w14:textId="77777777" w:rsidR="00B50050" w:rsidRDefault="00B50050" w:rsidP="0088127C">
            <w:pPr>
              <w:pStyle w:val="OtherTableBody"/>
            </w:pPr>
          </w:p>
        </w:tc>
        <w:tc>
          <w:tcPr>
            <w:tcW w:w="2600" w:type="dxa"/>
          </w:tcPr>
          <w:p w14:paraId="68883D54" w14:textId="77777777" w:rsidR="00B50050" w:rsidRDefault="00B50050" w:rsidP="0088127C">
            <w:pPr>
              <w:pStyle w:val="OtherTableBody"/>
            </w:pPr>
            <w:r>
              <w:t>Employment Status</w:t>
            </w:r>
          </w:p>
        </w:tc>
        <w:tc>
          <w:tcPr>
            <w:tcW w:w="1400" w:type="dxa"/>
          </w:tcPr>
          <w:p w14:paraId="4DA59F20" w14:textId="77777777" w:rsidR="00B50050" w:rsidRDefault="00B50050" w:rsidP="0088127C">
            <w:pPr>
              <w:pStyle w:val="OtherTableBody"/>
            </w:pPr>
          </w:p>
        </w:tc>
        <w:tc>
          <w:tcPr>
            <w:tcW w:w="4200" w:type="dxa"/>
          </w:tcPr>
          <w:p w14:paraId="65D65FC5" w14:textId="77777777" w:rsidR="00B50050" w:rsidRDefault="00B50050" w:rsidP="0088127C">
            <w:pPr>
              <w:pStyle w:val="OtherTableBody"/>
            </w:pPr>
          </w:p>
        </w:tc>
      </w:tr>
      <w:tr w:rsidR="00B50050" w14:paraId="2CCCD467" w14:textId="77777777" w:rsidTr="00195548">
        <w:tc>
          <w:tcPr>
            <w:tcW w:w="600" w:type="dxa"/>
          </w:tcPr>
          <w:p w14:paraId="622D71FD" w14:textId="77777777" w:rsidR="00B50050" w:rsidRDefault="00B50050" w:rsidP="0088127C">
            <w:pPr>
              <w:pStyle w:val="OtherTableBody"/>
            </w:pPr>
          </w:p>
        </w:tc>
        <w:tc>
          <w:tcPr>
            <w:tcW w:w="600" w:type="dxa"/>
          </w:tcPr>
          <w:p w14:paraId="047AE67B" w14:textId="77777777" w:rsidR="00B50050" w:rsidRDefault="00B50050" w:rsidP="0088127C">
            <w:pPr>
              <w:pStyle w:val="OtherTableBody"/>
            </w:pPr>
            <w:r>
              <w:t>0066</w:t>
            </w:r>
          </w:p>
        </w:tc>
        <w:tc>
          <w:tcPr>
            <w:tcW w:w="2600" w:type="dxa"/>
          </w:tcPr>
          <w:p w14:paraId="79E8C1EA" w14:textId="77777777" w:rsidR="00B50050" w:rsidRDefault="00B50050" w:rsidP="0088127C">
            <w:pPr>
              <w:pStyle w:val="OtherTableBody"/>
            </w:pPr>
          </w:p>
        </w:tc>
        <w:tc>
          <w:tcPr>
            <w:tcW w:w="1400" w:type="dxa"/>
          </w:tcPr>
          <w:p w14:paraId="716427EA" w14:textId="77777777" w:rsidR="00B50050" w:rsidRDefault="00B50050" w:rsidP="0088127C">
            <w:pPr>
              <w:pStyle w:val="OtherTableBody"/>
            </w:pPr>
            <w:r>
              <w:t>1</w:t>
            </w:r>
          </w:p>
        </w:tc>
        <w:tc>
          <w:tcPr>
            <w:tcW w:w="4200" w:type="dxa"/>
          </w:tcPr>
          <w:p w14:paraId="2A5C2A3B" w14:textId="77777777" w:rsidR="00B50050" w:rsidRDefault="00B50050" w:rsidP="0088127C">
            <w:pPr>
              <w:pStyle w:val="OtherTableBody"/>
            </w:pPr>
            <w:r>
              <w:t>Full time employed</w:t>
            </w:r>
          </w:p>
        </w:tc>
      </w:tr>
      <w:tr w:rsidR="00B50050" w14:paraId="27786A72" w14:textId="77777777" w:rsidTr="00195548">
        <w:tc>
          <w:tcPr>
            <w:tcW w:w="600" w:type="dxa"/>
          </w:tcPr>
          <w:p w14:paraId="48FD4B62" w14:textId="77777777" w:rsidR="00B50050" w:rsidRDefault="00B50050" w:rsidP="0088127C">
            <w:pPr>
              <w:pStyle w:val="OtherTableBody"/>
            </w:pPr>
          </w:p>
        </w:tc>
        <w:tc>
          <w:tcPr>
            <w:tcW w:w="600" w:type="dxa"/>
          </w:tcPr>
          <w:p w14:paraId="3841D1E2" w14:textId="77777777" w:rsidR="00B50050" w:rsidRDefault="00B50050" w:rsidP="0088127C">
            <w:pPr>
              <w:pStyle w:val="OtherTableBody"/>
            </w:pPr>
            <w:r>
              <w:t>0066</w:t>
            </w:r>
          </w:p>
        </w:tc>
        <w:tc>
          <w:tcPr>
            <w:tcW w:w="2600" w:type="dxa"/>
          </w:tcPr>
          <w:p w14:paraId="501D986D" w14:textId="77777777" w:rsidR="00B50050" w:rsidRDefault="00B50050" w:rsidP="0088127C">
            <w:pPr>
              <w:pStyle w:val="OtherTableBody"/>
            </w:pPr>
          </w:p>
        </w:tc>
        <w:tc>
          <w:tcPr>
            <w:tcW w:w="1400" w:type="dxa"/>
          </w:tcPr>
          <w:p w14:paraId="1A6D78D3" w14:textId="77777777" w:rsidR="00B50050" w:rsidRDefault="00B50050" w:rsidP="0088127C">
            <w:pPr>
              <w:pStyle w:val="OtherTableBody"/>
            </w:pPr>
            <w:r>
              <w:t>2</w:t>
            </w:r>
          </w:p>
        </w:tc>
        <w:tc>
          <w:tcPr>
            <w:tcW w:w="4200" w:type="dxa"/>
          </w:tcPr>
          <w:p w14:paraId="74C0E75A" w14:textId="77777777" w:rsidR="00B50050" w:rsidRDefault="00B50050" w:rsidP="0088127C">
            <w:pPr>
              <w:pStyle w:val="OtherTableBody"/>
            </w:pPr>
            <w:r>
              <w:t>Part time employed</w:t>
            </w:r>
          </w:p>
        </w:tc>
      </w:tr>
      <w:tr w:rsidR="00B50050" w14:paraId="3EAB959B" w14:textId="77777777" w:rsidTr="00195548">
        <w:tc>
          <w:tcPr>
            <w:tcW w:w="600" w:type="dxa"/>
          </w:tcPr>
          <w:p w14:paraId="51986FE7" w14:textId="77777777" w:rsidR="00B50050" w:rsidRDefault="00B50050" w:rsidP="0088127C">
            <w:pPr>
              <w:pStyle w:val="OtherTableBody"/>
            </w:pPr>
          </w:p>
        </w:tc>
        <w:tc>
          <w:tcPr>
            <w:tcW w:w="600" w:type="dxa"/>
          </w:tcPr>
          <w:p w14:paraId="6009DE9D" w14:textId="77777777" w:rsidR="00B50050" w:rsidRDefault="00B50050" w:rsidP="0088127C">
            <w:pPr>
              <w:pStyle w:val="OtherTableBody"/>
            </w:pPr>
            <w:r>
              <w:t>0066</w:t>
            </w:r>
          </w:p>
        </w:tc>
        <w:tc>
          <w:tcPr>
            <w:tcW w:w="2600" w:type="dxa"/>
          </w:tcPr>
          <w:p w14:paraId="75AE03E0" w14:textId="77777777" w:rsidR="00B50050" w:rsidRDefault="00B50050" w:rsidP="0088127C">
            <w:pPr>
              <w:pStyle w:val="OtherTableBody"/>
            </w:pPr>
          </w:p>
        </w:tc>
        <w:tc>
          <w:tcPr>
            <w:tcW w:w="1400" w:type="dxa"/>
          </w:tcPr>
          <w:p w14:paraId="2FD79639" w14:textId="77777777" w:rsidR="00B50050" w:rsidRDefault="00B50050" w:rsidP="0088127C">
            <w:pPr>
              <w:pStyle w:val="OtherTableBody"/>
            </w:pPr>
            <w:r>
              <w:t>3</w:t>
            </w:r>
          </w:p>
        </w:tc>
        <w:tc>
          <w:tcPr>
            <w:tcW w:w="4200" w:type="dxa"/>
          </w:tcPr>
          <w:p w14:paraId="7CAAC745" w14:textId="77777777" w:rsidR="00B50050" w:rsidRDefault="00B50050" w:rsidP="0088127C">
            <w:pPr>
              <w:pStyle w:val="OtherTableBody"/>
            </w:pPr>
            <w:r>
              <w:t>Unemployed</w:t>
            </w:r>
          </w:p>
        </w:tc>
      </w:tr>
      <w:tr w:rsidR="00B50050" w14:paraId="58609CB1" w14:textId="77777777" w:rsidTr="00195548">
        <w:tc>
          <w:tcPr>
            <w:tcW w:w="600" w:type="dxa"/>
          </w:tcPr>
          <w:p w14:paraId="579738BE" w14:textId="77777777" w:rsidR="00B50050" w:rsidRDefault="00B50050" w:rsidP="0088127C">
            <w:pPr>
              <w:pStyle w:val="OtherTableBody"/>
            </w:pPr>
          </w:p>
        </w:tc>
        <w:tc>
          <w:tcPr>
            <w:tcW w:w="600" w:type="dxa"/>
          </w:tcPr>
          <w:p w14:paraId="5F68BE44" w14:textId="77777777" w:rsidR="00B50050" w:rsidRDefault="00B50050" w:rsidP="0088127C">
            <w:pPr>
              <w:pStyle w:val="OtherTableBody"/>
            </w:pPr>
            <w:r>
              <w:t>0066</w:t>
            </w:r>
          </w:p>
        </w:tc>
        <w:tc>
          <w:tcPr>
            <w:tcW w:w="2600" w:type="dxa"/>
          </w:tcPr>
          <w:p w14:paraId="50583076" w14:textId="77777777" w:rsidR="00B50050" w:rsidRDefault="00B50050" w:rsidP="0088127C">
            <w:pPr>
              <w:pStyle w:val="OtherTableBody"/>
            </w:pPr>
          </w:p>
        </w:tc>
        <w:tc>
          <w:tcPr>
            <w:tcW w:w="1400" w:type="dxa"/>
          </w:tcPr>
          <w:p w14:paraId="6247FF13" w14:textId="77777777" w:rsidR="00B50050" w:rsidRDefault="00B50050" w:rsidP="0088127C">
            <w:pPr>
              <w:pStyle w:val="OtherTableBody"/>
            </w:pPr>
            <w:r>
              <w:t>4</w:t>
            </w:r>
          </w:p>
        </w:tc>
        <w:tc>
          <w:tcPr>
            <w:tcW w:w="4200" w:type="dxa"/>
          </w:tcPr>
          <w:p w14:paraId="7F115E6E" w14:textId="77777777" w:rsidR="00B50050" w:rsidRDefault="00B50050" w:rsidP="0088127C">
            <w:pPr>
              <w:pStyle w:val="OtherTableBody"/>
            </w:pPr>
            <w:r>
              <w:t>Self-employed,</w:t>
            </w:r>
          </w:p>
        </w:tc>
      </w:tr>
      <w:tr w:rsidR="00B50050" w14:paraId="6EFF22C6" w14:textId="77777777" w:rsidTr="00195548">
        <w:tc>
          <w:tcPr>
            <w:tcW w:w="600" w:type="dxa"/>
          </w:tcPr>
          <w:p w14:paraId="0D682086" w14:textId="77777777" w:rsidR="00B50050" w:rsidRDefault="00B50050" w:rsidP="0088127C">
            <w:pPr>
              <w:pStyle w:val="OtherTableBody"/>
            </w:pPr>
          </w:p>
        </w:tc>
        <w:tc>
          <w:tcPr>
            <w:tcW w:w="600" w:type="dxa"/>
          </w:tcPr>
          <w:p w14:paraId="6EB46F92" w14:textId="77777777" w:rsidR="00B50050" w:rsidRDefault="00B50050" w:rsidP="0088127C">
            <w:pPr>
              <w:pStyle w:val="OtherTableBody"/>
            </w:pPr>
            <w:r>
              <w:t>0066</w:t>
            </w:r>
          </w:p>
        </w:tc>
        <w:tc>
          <w:tcPr>
            <w:tcW w:w="2600" w:type="dxa"/>
          </w:tcPr>
          <w:p w14:paraId="1B292B67" w14:textId="77777777" w:rsidR="00B50050" w:rsidRDefault="00B50050" w:rsidP="0088127C">
            <w:pPr>
              <w:pStyle w:val="OtherTableBody"/>
            </w:pPr>
          </w:p>
        </w:tc>
        <w:tc>
          <w:tcPr>
            <w:tcW w:w="1400" w:type="dxa"/>
          </w:tcPr>
          <w:p w14:paraId="1572CF89" w14:textId="77777777" w:rsidR="00B50050" w:rsidRDefault="00B50050" w:rsidP="0088127C">
            <w:pPr>
              <w:pStyle w:val="OtherTableBody"/>
            </w:pPr>
            <w:r>
              <w:t>5</w:t>
            </w:r>
          </w:p>
        </w:tc>
        <w:tc>
          <w:tcPr>
            <w:tcW w:w="4200" w:type="dxa"/>
          </w:tcPr>
          <w:p w14:paraId="70906853" w14:textId="77777777" w:rsidR="00B50050" w:rsidRDefault="00B50050" w:rsidP="0088127C">
            <w:pPr>
              <w:pStyle w:val="OtherTableBody"/>
            </w:pPr>
            <w:r>
              <w:t>Retired</w:t>
            </w:r>
          </w:p>
        </w:tc>
      </w:tr>
      <w:tr w:rsidR="00B50050" w14:paraId="037F66EE" w14:textId="77777777" w:rsidTr="00195548">
        <w:tc>
          <w:tcPr>
            <w:tcW w:w="600" w:type="dxa"/>
          </w:tcPr>
          <w:p w14:paraId="4CE5F20D" w14:textId="77777777" w:rsidR="00B50050" w:rsidRDefault="00B50050" w:rsidP="0088127C">
            <w:pPr>
              <w:pStyle w:val="OtherTableBody"/>
            </w:pPr>
          </w:p>
        </w:tc>
        <w:tc>
          <w:tcPr>
            <w:tcW w:w="600" w:type="dxa"/>
          </w:tcPr>
          <w:p w14:paraId="2C83BAC2" w14:textId="77777777" w:rsidR="00B50050" w:rsidRDefault="00B50050" w:rsidP="0088127C">
            <w:pPr>
              <w:pStyle w:val="OtherTableBody"/>
            </w:pPr>
            <w:r>
              <w:t>0066</w:t>
            </w:r>
          </w:p>
        </w:tc>
        <w:tc>
          <w:tcPr>
            <w:tcW w:w="2600" w:type="dxa"/>
          </w:tcPr>
          <w:p w14:paraId="54A07CBE" w14:textId="77777777" w:rsidR="00B50050" w:rsidRDefault="00B50050" w:rsidP="0088127C">
            <w:pPr>
              <w:pStyle w:val="OtherTableBody"/>
            </w:pPr>
          </w:p>
        </w:tc>
        <w:tc>
          <w:tcPr>
            <w:tcW w:w="1400" w:type="dxa"/>
          </w:tcPr>
          <w:p w14:paraId="2BDE5DD1" w14:textId="77777777" w:rsidR="00B50050" w:rsidRDefault="00B50050" w:rsidP="0088127C">
            <w:pPr>
              <w:pStyle w:val="OtherTableBody"/>
            </w:pPr>
            <w:r>
              <w:t>6</w:t>
            </w:r>
          </w:p>
        </w:tc>
        <w:tc>
          <w:tcPr>
            <w:tcW w:w="4200" w:type="dxa"/>
          </w:tcPr>
          <w:p w14:paraId="0CC1D7C5" w14:textId="77777777" w:rsidR="00B50050" w:rsidRDefault="00B50050" w:rsidP="0088127C">
            <w:pPr>
              <w:pStyle w:val="OtherTableBody"/>
            </w:pPr>
            <w:r>
              <w:t>On active military duty</w:t>
            </w:r>
          </w:p>
        </w:tc>
      </w:tr>
      <w:tr w:rsidR="00B50050" w14:paraId="0DAF543F" w14:textId="77777777" w:rsidTr="00195548">
        <w:tc>
          <w:tcPr>
            <w:tcW w:w="600" w:type="dxa"/>
          </w:tcPr>
          <w:p w14:paraId="499C5B14" w14:textId="77777777" w:rsidR="00B50050" w:rsidRDefault="00B50050" w:rsidP="0088127C">
            <w:pPr>
              <w:pStyle w:val="OtherTableBody"/>
            </w:pPr>
          </w:p>
        </w:tc>
        <w:tc>
          <w:tcPr>
            <w:tcW w:w="600" w:type="dxa"/>
          </w:tcPr>
          <w:p w14:paraId="0E5EE4F6" w14:textId="77777777" w:rsidR="00B50050" w:rsidRDefault="00B50050" w:rsidP="0088127C">
            <w:pPr>
              <w:pStyle w:val="OtherTableBody"/>
            </w:pPr>
            <w:r>
              <w:t>0066</w:t>
            </w:r>
          </w:p>
        </w:tc>
        <w:tc>
          <w:tcPr>
            <w:tcW w:w="2600" w:type="dxa"/>
          </w:tcPr>
          <w:p w14:paraId="69826AE9" w14:textId="77777777" w:rsidR="00B50050" w:rsidRDefault="00B50050" w:rsidP="0088127C">
            <w:pPr>
              <w:pStyle w:val="OtherTableBody"/>
            </w:pPr>
          </w:p>
        </w:tc>
        <w:tc>
          <w:tcPr>
            <w:tcW w:w="1400" w:type="dxa"/>
          </w:tcPr>
          <w:p w14:paraId="4B4C59AA" w14:textId="77777777" w:rsidR="00B50050" w:rsidRDefault="00B50050" w:rsidP="0088127C">
            <w:pPr>
              <w:pStyle w:val="OtherTableBody"/>
            </w:pPr>
            <w:r>
              <w:t>9</w:t>
            </w:r>
          </w:p>
        </w:tc>
        <w:tc>
          <w:tcPr>
            <w:tcW w:w="4200" w:type="dxa"/>
          </w:tcPr>
          <w:p w14:paraId="4B18B39C" w14:textId="77777777" w:rsidR="00B50050" w:rsidRDefault="00B50050" w:rsidP="0088127C">
            <w:pPr>
              <w:pStyle w:val="OtherTableBody"/>
            </w:pPr>
            <w:r>
              <w:t>Unknown</w:t>
            </w:r>
          </w:p>
        </w:tc>
      </w:tr>
      <w:tr w:rsidR="00B50050" w14:paraId="067D84A9" w14:textId="77777777" w:rsidTr="00195548">
        <w:tc>
          <w:tcPr>
            <w:tcW w:w="600" w:type="dxa"/>
          </w:tcPr>
          <w:p w14:paraId="1A3FAFEF" w14:textId="77777777" w:rsidR="00B50050" w:rsidRDefault="00B50050" w:rsidP="0088127C">
            <w:pPr>
              <w:pStyle w:val="OtherTableBody"/>
            </w:pPr>
          </w:p>
        </w:tc>
        <w:tc>
          <w:tcPr>
            <w:tcW w:w="600" w:type="dxa"/>
          </w:tcPr>
          <w:p w14:paraId="184D1C66" w14:textId="77777777" w:rsidR="00B50050" w:rsidRDefault="00B50050" w:rsidP="0088127C">
            <w:pPr>
              <w:pStyle w:val="OtherTableBody"/>
            </w:pPr>
            <w:r>
              <w:t>0066</w:t>
            </w:r>
          </w:p>
        </w:tc>
        <w:tc>
          <w:tcPr>
            <w:tcW w:w="2600" w:type="dxa"/>
          </w:tcPr>
          <w:p w14:paraId="61472DD9" w14:textId="77777777" w:rsidR="00B50050" w:rsidRDefault="00B50050" w:rsidP="0088127C">
            <w:pPr>
              <w:pStyle w:val="OtherTableBody"/>
            </w:pPr>
          </w:p>
        </w:tc>
        <w:tc>
          <w:tcPr>
            <w:tcW w:w="1400" w:type="dxa"/>
          </w:tcPr>
          <w:p w14:paraId="02B6D1E6" w14:textId="77777777" w:rsidR="00B50050" w:rsidRDefault="00B50050" w:rsidP="0088127C">
            <w:pPr>
              <w:pStyle w:val="OtherTableBody"/>
            </w:pPr>
            <w:r>
              <w:t>C</w:t>
            </w:r>
          </w:p>
        </w:tc>
        <w:tc>
          <w:tcPr>
            <w:tcW w:w="4200" w:type="dxa"/>
          </w:tcPr>
          <w:p w14:paraId="3A9F25E5" w14:textId="77777777" w:rsidR="00B50050" w:rsidRDefault="00B50050" w:rsidP="0088127C">
            <w:pPr>
              <w:pStyle w:val="OtherTableBody"/>
            </w:pPr>
            <w:r>
              <w:t>Contract, per diem</w:t>
            </w:r>
          </w:p>
        </w:tc>
      </w:tr>
      <w:tr w:rsidR="00B50050" w:rsidRPr="001D2E85" w14:paraId="1E5DD11E" w14:textId="77777777" w:rsidTr="00195548">
        <w:tc>
          <w:tcPr>
            <w:tcW w:w="600" w:type="dxa"/>
          </w:tcPr>
          <w:p w14:paraId="1856EFEF" w14:textId="77777777" w:rsidR="00B50050" w:rsidRDefault="00B50050" w:rsidP="0088127C">
            <w:pPr>
              <w:pStyle w:val="OtherTableBody"/>
            </w:pPr>
          </w:p>
        </w:tc>
        <w:tc>
          <w:tcPr>
            <w:tcW w:w="600" w:type="dxa"/>
          </w:tcPr>
          <w:p w14:paraId="5A3F6190" w14:textId="77777777" w:rsidR="00B50050" w:rsidRDefault="00B50050" w:rsidP="0088127C">
            <w:pPr>
              <w:pStyle w:val="OtherTableBody"/>
            </w:pPr>
            <w:r>
              <w:t>0066</w:t>
            </w:r>
          </w:p>
        </w:tc>
        <w:tc>
          <w:tcPr>
            <w:tcW w:w="2600" w:type="dxa"/>
          </w:tcPr>
          <w:p w14:paraId="4C8EC4ED" w14:textId="77777777" w:rsidR="00B50050" w:rsidRDefault="00B50050" w:rsidP="0088127C">
            <w:pPr>
              <w:pStyle w:val="OtherTableBody"/>
            </w:pPr>
          </w:p>
        </w:tc>
        <w:tc>
          <w:tcPr>
            <w:tcW w:w="1400" w:type="dxa"/>
          </w:tcPr>
          <w:p w14:paraId="1C259C5B" w14:textId="77777777" w:rsidR="00B50050" w:rsidRDefault="00B50050" w:rsidP="0088127C">
            <w:pPr>
              <w:pStyle w:val="OtherTableBody"/>
            </w:pPr>
            <w:r>
              <w:t>L</w:t>
            </w:r>
          </w:p>
        </w:tc>
        <w:tc>
          <w:tcPr>
            <w:tcW w:w="4200" w:type="dxa"/>
          </w:tcPr>
          <w:p w14:paraId="69EC03E1" w14:textId="77777777" w:rsidR="00B50050" w:rsidRDefault="00B50050" w:rsidP="0088127C">
            <w:pPr>
              <w:pStyle w:val="OtherTableBody"/>
            </w:pPr>
            <w:r>
              <w:t>Leave of absence (e.g., family leave, sabbatical, etc.)</w:t>
            </w:r>
          </w:p>
        </w:tc>
      </w:tr>
      <w:tr w:rsidR="00B50050" w14:paraId="5BAED242" w14:textId="77777777" w:rsidTr="00195548">
        <w:tc>
          <w:tcPr>
            <w:tcW w:w="600" w:type="dxa"/>
          </w:tcPr>
          <w:p w14:paraId="102C217A" w14:textId="77777777" w:rsidR="00B50050" w:rsidRDefault="00B50050" w:rsidP="0088127C">
            <w:pPr>
              <w:pStyle w:val="OtherTableBody"/>
            </w:pPr>
          </w:p>
        </w:tc>
        <w:tc>
          <w:tcPr>
            <w:tcW w:w="600" w:type="dxa"/>
          </w:tcPr>
          <w:p w14:paraId="080CF3EE" w14:textId="77777777" w:rsidR="00B50050" w:rsidRDefault="00B50050" w:rsidP="0088127C">
            <w:pPr>
              <w:pStyle w:val="OtherTableBody"/>
            </w:pPr>
            <w:r>
              <w:t>0066</w:t>
            </w:r>
          </w:p>
        </w:tc>
        <w:tc>
          <w:tcPr>
            <w:tcW w:w="2600" w:type="dxa"/>
          </w:tcPr>
          <w:p w14:paraId="73F6A42F" w14:textId="77777777" w:rsidR="00B50050" w:rsidRDefault="00B50050" w:rsidP="0088127C">
            <w:pPr>
              <w:pStyle w:val="OtherTableBody"/>
            </w:pPr>
          </w:p>
        </w:tc>
        <w:tc>
          <w:tcPr>
            <w:tcW w:w="1400" w:type="dxa"/>
          </w:tcPr>
          <w:p w14:paraId="58059E27" w14:textId="77777777" w:rsidR="00B50050" w:rsidRDefault="00B50050" w:rsidP="0088127C">
            <w:pPr>
              <w:pStyle w:val="OtherTableBody"/>
            </w:pPr>
            <w:r>
              <w:t>O</w:t>
            </w:r>
          </w:p>
        </w:tc>
        <w:tc>
          <w:tcPr>
            <w:tcW w:w="4200" w:type="dxa"/>
          </w:tcPr>
          <w:p w14:paraId="6A911A67" w14:textId="77777777" w:rsidR="00B50050" w:rsidRDefault="00B50050" w:rsidP="0088127C">
            <w:pPr>
              <w:pStyle w:val="OtherTableBody"/>
            </w:pPr>
            <w:r>
              <w:t>Other</w:t>
            </w:r>
          </w:p>
        </w:tc>
      </w:tr>
      <w:tr w:rsidR="00B50050" w14:paraId="13356130" w14:textId="77777777" w:rsidTr="00195548">
        <w:tc>
          <w:tcPr>
            <w:tcW w:w="600" w:type="dxa"/>
          </w:tcPr>
          <w:p w14:paraId="5CC51CF2" w14:textId="77777777" w:rsidR="00B50050" w:rsidRDefault="00B50050" w:rsidP="0088127C">
            <w:pPr>
              <w:pStyle w:val="OtherTableBody"/>
            </w:pPr>
          </w:p>
        </w:tc>
        <w:tc>
          <w:tcPr>
            <w:tcW w:w="600" w:type="dxa"/>
          </w:tcPr>
          <w:p w14:paraId="10F44A22" w14:textId="77777777" w:rsidR="00B50050" w:rsidRDefault="00B50050" w:rsidP="0088127C">
            <w:pPr>
              <w:pStyle w:val="OtherTableBody"/>
            </w:pPr>
            <w:r>
              <w:t>0066</w:t>
            </w:r>
          </w:p>
        </w:tc>
        <w:tc>
          <w:tcPr>
            <w:tcW w:w="2600" w:type="dxa"/>
          </w:tcPr>
          <w:p w14:paraId="06CCA224" w14:textId="77777777" w:rsidR="00B50050" w:rsidRDefault="00B50050" w:rsidP="0088127C">
            <w:pPr>
              <w:pStyle w:val="OtherTableBody"/>
            </w:pPr>
          </w:p>
        </w:tc>
        <w:tc>
          <w:tcPr>
            <w:tcW w:w="1400" w:type="dxa"/>
          </w:tcPr>
          <w:p w14:paraId="737503DC" w14:textId="77777777" w:rsidR="00B50050" w:rsidRDefault="00B50050" w:rsidP="0088127C">
            <w:pPr>
              <w:pStyle w:val="OtherTableBody"/>
            </w:pPr>
            <w:r>
              <w:t>T</w:t>
            </w:r>
          </w:p>
        </w:tc>
        <w:tc>
          <w:tcPr>
            <w:tcW w:w="4200" w:type="dxa"/>
          </w:tcPr>
          <w:p w14:paraId="6B220562" w14:textId="77777777" w:rsidR="00B50050" w:rsidRDefault="00B50050" w:rsidP="0088127C">
            <w:pPr>
              <w:pStyle w:val="OtherTableBody"/>
            </w:pPr>
            <w:r>
              <w:t>Temporarily unemployed</w:t>
            </w:r>
          </w:p>
        </w:tc>
      </w:tr>
      <w:tr w:rsidR="00B50050" w14:paraId="3A5C7A86" w14:textId="77777777" w:rsidTr="00195548">
        <w:tc>
          <w:tcPr>
            <w:tcW w:w="600" w:type="dxa"/>
          </w:tcPr>
          <w:p w14:paraId="01DE272A" w14:textId="77777777" w:rsidR="00B50050" w:rsidRDefault="00B50050" w:rsidP="0088127C">
            <w:pPr>
              <w:pStyle w:val="OtherTableBody"/>
            </w:pPr>
            <w:r>
              <w:t>User</w:t>
            </w:r>
          </w:p>
        </w:tc>
        <w:tc>
          <w:tcPr>
            <w:tcW w:w="600" w:type="dxa"/>
          </w:tcPr>
          <w:p w14:paraId="429116A1" w14:textId="77777777" w:rsidR="00B50050" w:rsidRDefault="00B50050" w:rsidP="0088127C">
            <w:pPr>
              <w:pStyle w:val="OtherTableBody"/>
            </w:pPr>
          </w:p>
        </w:tc>
        <w:tc>
          <w:tcPr>
            <w:tcW w:w="2600" w:type="dxa"/>
          </w:tcPr>
          <w:p w14:paraId="531DE3F3" w14:textId="77777777" w:rsidR="00B50050" w:rsidRDefault="00B50050" w:rsidP="0088127C">
            <w:pPr>
              <w:pStyle w:val="OtherTableBody"/>
            </w:pPr>
            <w:r>
              <w:t>Guarantor Type</w:t>
            </w:r>
          </w:p>
        </w:tc>
        <w:tc>
          <w:tcPr>
            <w:tcW w:w="1400" w:type="dxa"/>
          </w:tcPr>
          <w:p w14:paraId="3CBEBA5E" w14:textId="77777777" w:rsidR="00B50050" w:rsidRDefault="00B50050" w:rsidP="0088127C">
            <w:pPr>
              <w:pStyle w:val="OtherTableBody"/>
            </w:pPr>
          </w:p>
        </w:tc>
        <w:tc>
          <w:tcPr>
            <w:tcW w:w="4200" w:type="dxa"/>
          </w:tcPr>
          <w:p w14:paraId="7C0080DC" w14:textId="77777777" w:rsidR="00B50050" w:rsidRDefault="00B50050" w:rsidP="0088127C">
            <w:pPr>
              <w:pStyle w:val="OtherTableBody"/>
            </w:pPr>
          </w:p>
        </w:tc>
      </w:tr>
      <w:tr w:rsidR="00B50050" w14:paraId="0259751D" w14:textId="77777777" w:rsidTr="00195548">
        <w:tc>
          <w:tcPr>
            <w:tcW w:w="600" w:type="dxa"/>
          </w:tcPr>
          <w:p w14:paraId="08D5313D" w14:textId="77777777" w:rsidR="00B50050" w:rsidRDefault="00B50050" w:rsidP="0088127C">
            <w:pPr>
              <w:pStyle w:val="OtherTableBody"/>
            </w:pPr>
          </w:p>
        </w:tc>
        <w:tc>
          <w:tcPr>
            <w:tcW w:w="600" w:type="dxa"/>
          </w:tcPr>
          <w:p w14:paraId="75CE9A5E" w14:textId="77777777" w:rsidR="00B50050" w:rsidRDefault="00B50050" w:rsidP="0088127C">
            <w:pPr>
              <w:pStyle w:val="OtherTableBody"/>
            </w:pPr>
            <w:r>
              <w:t>0068</w:t>
            </w:r>
          </w:p>
        </w:tc>
        <w:tc>
          <w:tcPr>
            <w:tcW w:w="2600" w:type="dxa"/>
          </w:tcPr>
          <w:p w14:paraId="1205049C" w14:textId="77777777" w:rsidR="00B50050" w:rsidRDefault="00B50050" w:rsidP="0088127C">
            <w:pPr>
              <w:pStyle w:val="OtherTableBody"/>
            </w:pPr>
          </w:p>
        </w:tc>
        <w:tc>
          <w:tcPr>
            <w:tcW w:w="1400" w:type="dxa"/>
          </w:tcPr>
          <w:p w14:paraId="658E7CE8" w14:textId="77777777" w:rsidR="00B50050" w:rsidRDefault="00B50050" w:rsidP="0088127C">
            <w:pPr>
              <w:pStyle w:val="OtherTableBody"/>
            </w:pPr>
            <w:r>
              <w:t>...</w:t>
            </w:r>
          </w:p>
        </w:tc>
        <w:tc>
          <w:tcPr>
            <w:tcW w:w="4200" w:type="dxa"/>
          </w:tcPr>
          <w:p w14:paraId="265ABEE1" w14:textId="77777777" w:rsidR="00B50050" w:rsidRDefault="00B50050" w:rsidP="0088127C">
            <w:pPr>
              <w:pStyle w:val="OtherTableBody"/>
            </w:pPr>
            <w:r>
              <w:t>No suggested values defined</w:t>
            </w:r>
          </w:p>
        </w:tc>
      </w:tr>
      <w:tr w:rsidR="00B50050" w14:paraId="2CD9FCE6" w14:textId="77777777" w:rsidTr="00195548">
        <w:tc>
          <w:tcPr>
            <w:tcW w:w="600" w:type="dxa"/>
          </w:tcPr>
          <w:p w14:paraId="3CEE95EE" w14:textId="77777777" w:rsidR="00B50050" w:rsidRDefault="00B50050" w:rsidP="0088127C">
            <w:pPr>
              <w:pStyle w:val="OtherTableBody"/>
            </w:pPr>
            <w:r>
              <w:t>User</w:t>
            </w:r>
          </w:p>
        </w:tc>
        <w:tc>
          <w:tcPr>
            <w:tcW w:w="600" w:type="dxa"/>
          </w:tcPr>
          <w:p w14:paraId="27FA8E60" w14:textId="77777777" w:rsidR="00B50050" w:rsidRDefault="00B50050" w:rsidP="0088127C">
            <w:pPr>
              <w:pStyle w:val="OtherTableBody"/>
            </w:pPr>
          </w:p>
        </w:tc>
        <w:tc>
          <w:tcPr>
            <w:tcW w:w="2600" w:type="dxa"/>
          </w:tcPr>
          <w:p w14:paraId="5234CB38" w14:textId="77777777" w:rsidR="00B50050" w:rsidRDefault="00B50050" w:rsidP="0088127C">
            <w:pPr>
              <w:pStyle w:val="OtherTableBody"/>
            </w:pPr>
            <w:r>
              <w:t>Hospital Service</w:t>
            </w:r>
          </w:p>
        </w:tc>
        <w:tc>
          <w:tcPr>
            <w:tcW w:w="1400" w:type="dxa"/>
          </w:tcPr>
          <w:p w14:paraId="4E651516" w14:textId="77777777" w:rsidR="00B50050" w:rsidRDefault="00B50050" w:rsidP="0088127C">
            <w:pPr>
              <w:pStyle w:val="OtherTableBody"/>
            </w:pPr>
          </w:p>
        </w:tc>
        <w:tc>
          <w:tcPr>
            <w:tcW w:w="4200" w:type="dxa"/>
          </w:tcPr>
          <w:p w14:paraId="16E6BC7E" w14:textId="77777777" w:rsidR="00B50050" w:rsidRDefault="00B50050" w:rsidP="0088127C">
            <w:pPr>
              <w:pStyle w:val="OtherTableBody"/>
            </w:pPr>
          </w:p>
        </w:tc>
      </w:tr>
      <w:tr w:rsidR="00B50050" w14:paraId="0347007F" w14:textId="77777777" w:rsidTr="00195548">
        <w:tc>
          <w:tcPr>
            <w:tcW w:w="600" w:type="dxa"/>
          </w:tcPr>
          <w:p w14:paraId="41C7D633" w14:textId="77777777" w:rsidR="00B50050" w:rsidRDefault="00B50050" w:rsidP="0088127C">
            <w:pPr>
              <w:pStyle w:val="OtherTableBody"/>
            </w:pPr>
          </w:p>
        </w:tc>
        <w:tc>
          <w:tcPr>
            <w:tcW w:w="600" w:type="dxa"/>
          </w:tcPr>
          <w:p w14:paraId="2A7149C8" w14:textId="77777777" w:rsidR="00B50050" w:rsidRDefault="00B50050" w:rsidP="0088127C">
            <w:pPr>
              <w:pStyle w:val="OtherTableBody"/>
            </w:pPr>
            <w:r>
              <w:t>0069</w:t>
            </w:r>
          </w:p>
        </w:tc>
        <w:tc>
          <w:tcPr>
            <w:tcW w:w="2600" w:type="dxa"/>
          </w:tcPr>
          <w:p w14:paraId="57283CAB" w14:textId="77777777" w:rsidR="00B50050" w:rsidRDefault="00B50050" w:rsidP="0088127C">
            <w:pPr>
              <w:pStyle w:val="OtherTableBody"/>
            </w:pPr>
          </w:p>
        </w:tc>
        <w:tc>
          <w:tcPr>
            <w:tcW w:w="1400" w:type="dxa"/>
          </w:tcPr>
          <w:p w14:paraId="3DAC631C" w14:textId="77777777" w:rsidR="00B50050" w:rsidRDefault="00B50050" w:rsidP="0088127C">
            <w:pPr>
              <w:pStyle w:val="OtherTableBody"/>
            </w:pPr>
            <w:r>
              <w:t>CAR</w:t>
            </w:r>
          </w:p>
        </w:tc>
        <w:tc>
          <w:tcPr>
            <w:tcW w:w="4200" w:type="dxa"/>
          </w:tcPr>
          <w:p w14:paraId="1962EDBC" w14:textId="77777777" w:rsidR="00B50050" w:rsidRDefault="00B50050" w:rsidP="0088127C">
            <w:pPr>
              <w:pStyle w:val="OtherTableBody"/>
            </w:pPr>
            <w:r>
              <w:t>Cardiac Service</w:t>
            </w:r>
          </w:p>
        </w:tc>
      </w:tr>
      <w:tr w:rsidR="00B50050" w14:paraId="28A0919D" w14:textId="77777777" w:rsidTr="00195548">
        <w:tc>
          <w:tcPr>
            <w:tcW w:w="600" w:type="dxa"/>
          </w:tcPr>
          <w:p w14:paraId="55EAA848" w14:textId="77777777" w:rsidR="00B50050" w:rsidRDefault="00B50050" w:rsidP="0088127C">
            <w:pPr>
              <w:pStyle w:val="OtherTableBody"/>
            </w:pPr>
          </w:p>
        </w:tc>
        <w:tc>
          <w:tcPr>
            <w:tcW w:w="600" w:type="dxa"/>
          </w:tcPr>
          <w:p w14:paraId="2646A914" w14:textId="77777777" w:rsidR="00B50050" w:rsidRDefault="00B50050" w:rsidP="0088127C">
            <w:pPr>
              <w:pStyle w:val="OtherTableBody"/>
            </w:pPr>
            <w:r>
              <w:t>0069</w:t>
            </w:r>
          </w:p>
        </w:tc>
        <w:tc>
          <w:tcPr>
            <w:tcW w:w="2600" w:type="dxa"/>
          </w:tcPr>
          <w:p w14:paraId="7FD1235A" w14:textId="77777777" w:rsidR="00B50050" w:rsidRDefault="00B50050" w:rsidP="0088127C">
            <w:pPr>
              <w:pStyle w:val="OtherTableBody"/>
            </w:pPr>
          </w:p>
        </w:tc>
        <w:tc>
          <w:tcPr>
            <w:tcW w:w="1400" w:type="dxa"/>
          </w:tcPr>
          <w:p w14:paraId="154631A7" w14:textId="77777777" w:rsidR="00B50050" w:rsidRDefault="00B50050" w:rsidP="0088127C">
            <w:pPr>
              <w:pStyle w:val="OtherTableBody"/>
            </w:pPr>
            <w:r>
              <w:t>MED</w:t>
            </w:r>
          </w:p>
        </w:tc>
        <w:tc>
          <w:tcPr>
            <w:tcW w:w="4200" w:type="dxa"/>
          </w:tcPr>
          <w:p w14:paraId="40EB942E" w14:textId="77777777" w:rsidR="00B50050" w:rsidRDefault="00B50050" w:rsidP="0088127C">
            <w:pPr>
              <w:pStyle w:val="OtherTableBody"/>
            </w:pPr>
            <w:r>
              <w:t>Medical Service</w:t>
            </w:r>
          </w:p>
        </w:tc>
      </w:tr>
      <w:tr w:rsidR="00B50050" w14:paraId="4E64A0F3" w14:textId="77777777" w:rsidTr="00195548">
        <w:tc>
          <w:tcPr>
            <w:tcW w:w="600" w:type="dxa"/>
          </w:tcPr>
          <w:p w14:paraId="32FEF2E7" w14:textId="77777777" w:rsidR="00B50050" w:rsidRDefault="00B50050" w:rsidP="0088127C">
            <w:pPr>
              <w:pStyle w:val="OtherTableBody"/>
            </w:pPr>
          </w:p>
        </w:tc>
        <w:tc>
          <w:tcPr>
            <w:tcW w:w="600" w:type="dxa"/>
          </w:tcPr>
          <w:p w14:paraId="79B94A9A" w14:textId="77777777" w:rsidR="00B50050" w:rsidRDefault="00B50050" w:rsidP="0088127C">
            <w:pPr>
              <w:pStyle w:val="OtherTableBody"/>
            </w:pPr>
            <w:r>
              <w:t>0069</w:t>
            </w:r>
          </w:p>
        </w:tc>
        <w:tc>
          <w:tcPr>
            <w:tcW w:w="2600" w:type="dxa"/>
          </w:tcPr>
          <w:p w14:paraId="546FE91C" w14:textId="77777777" w:rsidR="00B50050" w:rsidRDefault="00B50050" w:rsidP="0088127C">
            <w:pPr>
              <w:pStyle w:val="OtherTableBody"/>
            </w:pPr>
          </w:p>
        </w:tc>
        <w:tc>
          <w:tcPr>
            <w:tcW w:w="1400" w:type="dxa"/>
          </w:tcPr>
          <w:p w14:paraId="644EB80D" w14:textId="77777777" w:rsidR="00B50050" w:rsidRDefault="00B50050" w:rsidP="0088127C">
            <w:pPr>
              <w:pStyle w:val="OtherTableBody"/>
            </w:pPr>
            <w:r>
              <w:t>PUL</w:t>
            </w:r>
          </w:p>
        </w:tc>
        <w:tc>
          <w:tcPr>
            <w:tcW w:w="4200" w:type="dxa"/>
          </w:tcPr>
          <w:p w14:paraId="3AF7C59B" w14:textId="77777777" w:rsidR="00B50050" w:rsidRDefault="00B50050" w:rsidP="0088127C">
            <w:pPr>
              <w:pStyle w:val="OtherTableBody"/>
            </w:pPr>
            <w:r>
              <w:t>Pulmonary Service</w:t>
            </w:r>
          </w:p>
        </w:tc>
      </w:tr>
      <w:tr w:rsidR="00B50050" w14:paraId="420A0075" w14:textId="77777777" w:rsidTr="00195548">
        <w:tc>
          <w:tcPr>
            <w:tcW w:w="600" w:type="dxa"/>
          </w:tcPr>
          <w:p w14:paraId="057F7BB9" w14:textId="77777777" w:rsidR="00B50050" w:rsidRDefault="00B50050" w:rsidP="0088127C">
            <w:pPr>
              <w:pStyle w:val="OtherTableBody"/>
            </w:pPr>
          </w:p>
        </w:tc>
        <w:tc>
          <w:tcPr>
            <w:tcW w:w="600" w:type="dxa"/>
          </w:tcPr>
          <w:p w14:paraId="06BA1BD6" w14:textId="77777777" w:rsidR="00B50050" w:rsidRDefault="00B50050" w:rsidP="0088127C">
            <w:pPr>
              <w:pStyle w:val="OtherTableBody"/>
            </w:pPr>
            <w:r>
              <w:t>0069</w:t>
            </w:r>
          </w:p>
        </w:tc>
        <w:tc>
          <w:tcPr>
            <w:tcW w:w="2600" w:type="dxa"/>
          </w:tcPr>
          <w:p w14:paraId="2CCA99FD" w14:textId="77777777" w:rsidR="00B50050" w:rsidRDefault="00B50050" w:rsidP="0088127C">
            <w:pPr>
              <w:pStyle w:val="OtherTableBody"/>
            </w:pPr>
          </w:p>
        </w:tc>
        <w:tc>
          <w:tcPr>
            <w:tcW w:w="1400" w:type="dxa"/>
          </w:tcPr>
          <w:p w14:paraId="7382500E" w14:textId="77777777" w:rsidR="00B50050" w:rsidRDefault="00B50050" w:rsidP="0088127C">
            <w:pPr>
              <w:pStyle w:val="OtherTableBody"/>
            </w:pPr>
            <w:r>
              <w:t>SUR</w:t>
            </w:r>
          </w:p>
        </w:tc>
        <w:tc>
          <w:tcPr>
            <w:tcW w:w="4200" w:type="dxa"/>
          </w:tcPr>
          <w:p w14:paraId="69461E6C" w14:textId="77777777" w:rsidR="00B50050" w:rsidRDefault="00B50050" w:rsidP="0088127C">
            <w:pPr>
              <w:pStyle w:val="OtherTableBody"/>
            </w:pPr>
            <w:r>
              <w:t>Surgical Service</w:t>
            </w:r>
          </w:p>
        </w:tc>
      </w:tr>
      <w:tr w:rsidR="00B50050" w14:paraId="14B7F4F0" w14:textId="77777777" w:rsidTr="00195548">
        <w:tc>
          <w:tcPr>
            <w:tcW w:w="600" w:type="dxa"/>
          </w:tcPr>
          <w:p w14:paraId="14C05F93" w14:textId="77777777" w:rsidR="00B50050" w:rsidRDefault="00B50050" w:rsidP="0088127C">
            <w:pPr>
              <w:pStyle w:val="OtherTableBody"/>
            </w:pPr>
          </w:p>
        </w:tc>
        <w:tc>
          <w:tcPr>
            <w:tcW w:w="600" w:type="dxa"/>
          </w:tcPr>
          <w:p w14:paraId="331F406D" w14:textId="77777777" w:rsidR="00B50050" w:rsidRDefault="00B50050" w:rsidP="0088127C">
            <w:pPr>
              <w:pStyle w:val="OtherTableBody"/>
            </w:pPr>
            <w:r>
              <w:t>0069</w:t>
            </w:r>
          </w:p>
        </w:tc>
        <w:tc>
          <w:tcPr>
            <w:tcW w:w="2600" w:type="dxa"/>
          </w:tcPr>
          <w:p w14:paraId="50F76E03" w14:textId="77777777" w:rsidR="00B50050" w:rsidRDefault="00B50050" w:rsidP="0088127C">
            <w:pPr>
              <w:pStyle w:val="OtherTableBody"/>
            </w:pPr>
          </w:p>
        </w:tc>
        <w:tc>
          <w:tcPr>
            <w:tcW w:w="1400" w:type="dxa"/>
          </w:tcPr>
          <w:p w14:paraId="3F444FD1" w14:textId="77777777" w:rsidR="00B50050" w:rsidRDefault="00B50050" w:rsidP="0088127C">
            <w:pPr>
              <w:pStyle w:val="OtherTableBody"/>
            </w:pPr>
            <w:r>
              <w:t>URO</w:t>
            </w:r>
          </w:p>
        </w:tc>
        <w:tc>
          <w:tcPr>
            <w:tcW w:w="4200" w:type="dxa"/>
          </w:tcPr>
          <w:p w14:paraId="3AB6DFE4" w14:textId="77777777" w:rsidR="00B50050" w:rsidRDefault="00B50050" w:rsidP="0088127C">
            <w:pPr>
              <w:pStyle w:val="OtherTableBody"/>
            </w:pPr>
            <w:r>
              <w:t>Urology Service</w:t>
            </w:r>
          </w:p>
        </w:tc>
      </w:tr>
      <w:tr w:rsidR="00B50050" w14:paraId="48E6619C" w14:textId="77777777" w:rsidTr="00195548">
        <w:tc>
          <w:tcPr>
            <w:tcW w:w="600" w:type="dxa"/>
          </w:tcPr>
          <w:p w14:paraId="703C5D1F" w14:textId="77777777" w:rsidR="00B50050" w:rsidRDefault="00B50050" w:rsidP="0088127C">
            <w:pPr>
              <w:pStyle w:val="OtherTableBody"/>
            </w:pPr>
            <w:r>
              <w:t>User</w:t>
            </w:r>
          </w:p>
        </w:tc>
        <w:tc>
          <w:tcPr>
            <w:tcW w:w="600" w:type="dxa"/>
          </w:tcPr>
          <w:p w14:paraId="56CD6878" w14:textId="77777777" w:rsidR="00B50050" w:rsidRDefault="00B50050" w:rsidP="0088127C">
            <w:pPr>
              <w:pStyle w:val="OtherTableBody"/>
            </w:pPr>
          </w:p>
        </w:tc>
        <w:tc>
          <w:tcPr>
            <w:tcW w:w="2600" w:type="dxa"/>
          </w:tcPr>
          <w:p w14:paraId="212DA753" w14:textId="77777777" w:rsidR="00B50050" w:rsidRDefault="00B50050" w:rsidP="0088127C">
            <w:pPr>
              <w:pStyle w:val="OtherTableBody"/>
            </w:pPr>
            <w:r>
              <w:t>Insurance Plan ID</w:t>
            </w:r>
          </w:p>
        </w:tc>
        <w:tc>
          <w:tcPr>
            <w:tcW w:w="1400" w:type="dxa"/>
          </w:tcPr>
          <w:p w14:paraId="6F78EBEC" w14:textId="77777777" w:rsidR="00B50050" w:rsidRDefault="00B50050" w:rsidP="0088127C">
            <w:pPr>
              <w:pStyle w:val="OtherTableBody"/>
            </w:pPr>
          </w:p>
        </w:tc>
        <w:tc>
          <w:tcPr>
            <w:tcW w:w="4200" w:type="dxa"/>
          </w:tcPr>
          <w:p w14:paraId="0CFFB599" w14:textId="77777777" w:rsidR="00B50050" w:rsidRDefault="00B50050" w:rsidP="0088127C">
            <w:pPr>
              <w:pStyle w:val="OtherTableBody"/>
            </w:pPr>
          </w:p>
        </w:tc>
      </w:tr>
      <w:tr w:rsidR="00B50050" w14:paraId="7D4D4AC8" w14:textId="77777777" w:rsidTr="00195548">
        <w:tc>
          <w:tcPr>
            <w:tcW w:w="600" w:type="dxa"/>
          </w:tcPr>
          <w:p w14:paraId="493B6BE6" w14:textId="77777777" w:rsidR="00B50050" w:rsidRDefault="00B50050" w:rsidP="0088127C">
            <w:pPr>
              <w:pStyle w:val="OtherTableBody"/>
            </w:pPr>
          </w:p>
        </w:tc>
        <w:tc>
          <w:tcPr>
            <w:tcW w:w="600" w:type="dxa"/>
          </w:tcPr>
          <w:p w14:paraId="07A72250" w14:textId="77777777" w:rsidR="00B50050" w:rsidRDefault="00B50050" w:rsidP="0088127C">
            <w:pPr>
              <w:pStyle w:val="OtherTableBody"/>
            </w:pPr>
            <w:r>
              <w:t>0072</w:t>
            </w:r>
          </w:p>
        </w:tc>
        <w:tc>
          <w:tcPr>
            <w:tcW w:w="2600" w:type="dxa"/>
          </w:tcPr>
          <w:p w14:paraId="31DBFCAD" w14:textId="77777777" w:rsidR="00B50050" w:rsidRDefault="00B50050" w:rsidP="0088127C">
            <w:pPr>
              <w:pStyle w:val="OtherTableBody"/>
            </w:pPr>
          </w:p>
        </w:tc>
        <w:tc>
          <w:tcPr>
            <w:tcW w:w="1400" w:type="dxa"/>
          </w:tcPr>
          <w:p w14:paraId="5F7959BA" w14:textId="77777777" w:rsidR="00B50050" w:rsidRDefault="00B50050" w:rsidP="0088127C">
            <w:pPr>
              <w:pStyle w:val="OtherTableBody"/>
            </w:pPr>
            <w:r>
              <w:t>...</w:t>
            </w:r>
          </w:p>
        </w:tc>
        <w:tc>
          <w:tcPr>
            <w:tcW w:w="4200" w:type="dxa"/>
          </w:tcPr>
          <w:p w14:paraId="4D742F74" w14:textId="77777777" w:rsidR="00B50050" w:rsidRDefault="00B50050" w:rsidP="0088127C">
            <w:pPr>
              <w:pStyle w:val="OtherTableBody"/>
            </w:pPr>
            <w:r>
              <w:t>No suggested values defined</w:t>
            </w:r>
          </w:p>
        </w:tc>
      </w:tr>
      <w:tr w:rsidR="00B50050" w14:paraId="423728A1" w14:textId="77777777" w:rsidTr="00195548">
        <w:tc>
          <w:tcPr>
            <w:tcW w:w="600" w:type="dxa"/>
          </w:tcPr>
          <w:p w14:paraId="193ACC1A" w14:textId="77777777" w:rsidR="00B50050" w:rsidRDefault="00B50050" w:rsidP="0088127C">
            <w:pPr>
              <w:pStyle w:val="OtherTableBody"/>
            </w:pPr>
            <w:r>
              <w:t>User</w:t>
            </w:r>
          </w:p>
        </w:tc>
        <w:tc>
          <w:tcPr>
            <w:tcW w:w="600" w:type="dxa"/>
          </w:tcPr>
          <w:p w14:paraId="7FB4B538" w14:textId="77777777" w:rsidR="00B50050" w:rsidRDefault="00B50050" w:rsidP="0088127C">
            <w:pPr>
              <w:pStyle w:val="OtherTableBody"/>
            </w:pPr>
          </w:p>
        </w:tc>
        <w:tc>
          <w:tcPr>
            <w:tcW w:w="2600" w:type="dxa"/>
          </w:tcPr>
          <w:p w14:paraId="529912E3" w14:textId="77777777" w:rsidR="00B50050" w:rsidRDefault="00B50050" w:rsidP="0088127C">
            <w:pPr>
              <w:pStyle w:val="OtherTableBody"/>
            </w:pPr>
            <w:r>
              <w:t>Interest Rate Code</w:t>
            </w:r>
          </w:p>
        </w:tc>
        <w:tc>
          <w:tcPr>
            <w:tcW w:w="1400" w:type="dxa"/>
          </w:tcPr>
          <w:p w14:paraId="55767DE2" w14:textId="77777777" w:rsidR="00B50050" w:rsidRDefault="00B50050" w:rsidP="0088127C">
            <w:pPr>
              <w:pStyle w:val="OtherTableBody"/>
            </w:pPr>
          </w:p>
        </w:tc>
        <w:tc>
          <w:tcPr>
            <w:tcW w:w="4200" w:type="dxa"/>
          </w:tcPr>
          <w:p w14:paraId="3DC824C3" w14:textId="77777777" w:rsidR="00B50050" w:rsidRDefault="00B50050" w:rsidP="0088127C">
            <w:pPr>
              <w:pStyle w:val="OtherTableBody"/>
            </w:pPr>
          </w:p>
        </w:tc>
      </w:tr>
      <w:tr w:rsidR="00B50050" w14:paraId="0FB1870A" w14:textId="77777777" w:rsidTr="00195548">
        <w:tc>
          <w:tcPr>
            <w:tcW w:w="600" w:type="dxa"/>
          </w:tcPr>
          <w:p w14:paraId="591E6F85" w14:textId="77777777" w:rsidR="00B50050" w:rsidRDefault="00B50050" w:rsidP="0088127C">
            <w:pPr>
              <w:pStyle w:val="OtherTableBody"/>
            </w:pPr>
          </w:p>
        </w:tc>
        <w:tc>
          <w:tcPr>
            <w:tcW w:w="600" w:type="dxa"/>
          </w:tcPr>
          <w:p w14:paraId="7FA922A5" w14:textId="77777777" w:rsidR="00B50050" w:rsidRDefault="00B50050" w:rsidP="0088127C">
            <w:pPr>
              <w:pStyle w:val="OtherTableBody"/>
            </w:pPr>
            <w:r>
              <w:t>0073</w:t>
            </w:r>
          </w:p>
        </w:tc>
        <w:tc>
          <w:tcPr>
            <w:tcW w:w="2600" w:type="dxa"/>
          </w:tcPr>
          <w:p w14:paraId="16A31246" w14:textId="77777777" w:rsidR="00B50050" w:rsidRDefault="00B50050" w:rsidP="0088127C">
            <w:pPr>
              <w:pStyle w:val="OtherTableBody"/>
            </w:pPr>
          </w:p>
        </w:tc>
        <w:tc>
          <w:tcPr>
            <w:tcW w:w="1400" w:type="dxa"/>
          </w:tcPr>
          <w:p w14:paraId="0900C480" w14:textId="77777777" w:rsidR="00B50050" w:rsidRDefault="00B50050" w:rsidP="0088127C">
            <w:pPr>
              <w:pStyle w:val="OtherTableBody"/>
            </w:pPr>
            <w:r>
              <w:t>...</w:t>
            </w:r>
          </w:p>
        </w:tc>
        <w:tc>
          <w:tcPr>
            <w:tcW w:w="4200" w:type="dxa"/>
          </w:tcPr>
          <w:p w14:paraId="7D7F1765" w14:textId="77777777" w:rsidR="00B50050" w:rsidRDefault="00B50050" w:rsidP="0088127C">
            <w:pPr>
              <w:pStyle w:val="OtherTableBody"/>
            </w:pPr>
            <w:r>
              <w:t>No suggested values defined</w:t>
            </w:r>
          </w:p>
        </w:tc>
      </w:tr>
      <w:tr w:rsidR="00B50050" w14:paraId="3EB5395C" w14:textId="77777777" w:rsidTr="00195548">
        <w:tc>
          <w:tcPr>
            <w:tcW w:w="600" w:type="dxa"/>
          </w:tcPr>
          <w:p w14:paraId="28963C2A" w14:textId="77777777" w:rsidR="00B50050" w:rsidRDefault="00B50050" w:rsidP="0088127C">
            <w:pPr>
              <w:pStyle w:val="OtherTableBody"/>
            </w:pPr>
            <w:r>
              <w:t>HL7</w:t>
            </w:r>
          </w:p>
        </w:tc>
        <w:tc>
          <w:tcPr>
            <w:tcW w:w="600" w:type="dxa"/>
          </w:tcPr>
          <w:p w14:paraId="268ECD35" w14:textId="77777777" w:rsidR="00B50050" w:rsidRDefault="00B50050" w:rsidP="0088127C">
            <w:pPr>
              <w:pStyle w:val="OtherTableBody"/>
            </w:pPr>
          </w:p>
        </w:tc>
        <w:tc>
          <w:tcPr>
            <w:tcW w:w="2600" w:type="dxa"/>
          </w:tcPr>
          <w:p w14:paraId="4F633BB3" w14:textId="77777777" w:rsidR="00B50050" w:rsidRDefault="00B50050" w:rsidP="0088127C">
            <w:pPr>
              <w:pStyle w:val="OtherTableBody"/>
            </w:pPr>
            <w:r>
              <w:t>Diagnostic Service Section ID</w:t>
            </w:r>
          </w:p>
        </w:tc>
        <w:tc>
          <w:tcPr>
            <w:tcW w:w="1400" w:type="dxa"/>
          </w:tcPr>
          <w:p w14:paraId="2CF62CE0" w14:textId="77777777" w:rsidR="00B50050" w:rsidRDefault="00B50050" w:rsidP="0088127C">
            <w:pPr>
              <w:pStyle w:val="OtherTableBody"/>
            </w:pPr>
          </w:p>
        </w:tc>
        <w:tc>
          <w:tcPr>
            <w:tcW w:w="4200" w:type="dxa"/>
          </w:tcPr>
          <w:p w14:paraId="7B2467F6" w14:textId="77777777" w:rsidR="00B50050" w:rsidRDefault="00B50050" w:rsidP="0088127C">
            <w:pPr>
              <w:pStyle w:val="OtherTableBody"/>
            </w:pPr>
          </w:p>
        </w:tc>
      </w:tr>
      <w:tr w:rsidR="00B50050" w14:paraId="7729C909" w14:textId="77777777" w:rsidTr="00195548">
        <w:tc>
          <w:tcPr>
            <w:tcW w:w="600" w:type="dxa"/>
          </w:tcPr>
          <w:p w14:paraId="496654F7" w14:textId="77777777" w:rsidR="00B50050" w:rsidRDefault="00B50050" w:rsidP="0088127C">
            <w:pPr>
              <w:pStyle w:val="OtherTableBody"/>
            </w:pPr>
          </w:p>
        </w:tc>
        <w:tc>
          <w:tcPr>
            <w:tcW w:w="600" w:type="dxa"/>
          </w:tcPr>
          <w:p w14:paraId="75D659B3" w14:textId="77777777" w:rsidR="00B50050" w:rsidRDefault="00B50050" w:rsidP="0088127C">
            <w:pPr>
              <w:pStyle w:val="OtherTableBody"/>
            </w:pPr>
            <w:r>
              <w:t>0074</w:t>
            </w:r>
          </w:p>
        </w:tc>
        <w:tc>
          <w:tcPr>
            <w:tcW w:w="2600" w:type="dxa"/>
          </w:tcPr>
          <w:p w14:paraId="3B3C1D4A" w14:textId="77777777" w:rsidR="00B50050" w:rsidRDefault="00B50050" w:rsidP="0088127C">
            <w:pPr>
              <w:pStyle w:val="OtherTableBody"/>
            </w:pPr>
          </w:p>
        </w:tc>
        <w:tc>
          <w:tcPr>
            <w:tcW w:w="1400" w:type="dxa"/>
          </w:tcPr>
          <w:p w14:paraId="0C3C8411" w14:textId="77777777" w:rsidR="00B50050" w:rsidRDefault="00B50050" w:rsidP="0088127C">
            <w:pPr>
              <w:pStyle w:val="OtherTableBody"/>
            </w:pPr>
            <w:r>
              <w:t>AU</w:t>
            </w:r>
          </w:p>
        </w:tc>
        <w:tc>
          <w:tcPr>
            <w:tcW w:w="4200" w:type="dxa"/>
          </w:tcPr>
          <w:p w14:paraId="08A32E09" w14:textId="77777777" w:rsidR="00B50050" w:rsidRDefault="00B50050" w:rsidP="0088127C">
            <w:pPr>
              <w:pStyle w:val="OtherTableBody"/>
            </w:pPr>
            <w:r>
              <w:t>Audiology</w:t>
            </w:r>
          </w:p>
        </w:tc>
      </w:tr>
      <w:tr w:rsidR="00B50050" w14:paraId="6AFACC64" w14:textId="77777777" w:rsidTr="00195548">
        <w:tc>
          <w:tcPr>
            <w:tcW w:w="600" w:type="dxa"/>
          </w:tcPr>
          <w:p w14:paraId="19126033" w14:textId="77777777" w:rsidR="00B50050" w:rsidRDefault="00B50050" w:rsidP="0088127C">
            <w:pPr>
              <w:pStyle w:val="OtherTableBody"/>
            </w:pPr>
          </w:p>
        </w:tc>
        <w:tc>
          <w:tcPr>
            <w:tcW w:w="600" w:type="dxa"/>
          </w:tcPr>
          <w:p w14:paraId="710136CD" w14:textId="77777777" w:rsidR="00B50050" w:rsidRDefault="00B50050" w:rsidP="0088127C">
            <w:pPr>
              <w:pStyle w:val="OtherTableBody"/>
            </w:pPr>
            <w:r>
              <w:t>0074</w:t>
            </w:r>
          </w:p>
        </w:tc>
        <w:tc>
          <w:tcPr>
            <w:tcW w:w="2600" w:type="dxa"/>
          </w:tcPr>
          <w:p w14:paraId="56A0521A" w14:textId="77777777" w:rsidR="00B50050" w:rsidRDefault="00B50050" w:rsidP="0088127C">
            <w:pPr>
              <w:pStyle w:val="OtherTableBody"/>
            </w:pPr>
          </w:p>
        </w:tc>
        <w:tc>
          <w:tcPr>
            <w:tcW w:w="1400" w:type="dxa"/>
          </w:tcPr>
          <w:p w14:paraId="5F7AA48E" w14:textId="77777777" w:rsidR="00B50050" w:rsidRDefault="00B50050" w:rsidP="0088127C">
            <w:pPr>
              <w:pStyle w:val="OtherTableBody"/>
            </w:pPr>
            <w:r>
              <w:t>BG</w:t>
            </w:r>
          </w:p>
        </w:tc>
        <w:tc>
          <w:tcPr>
            <w:tcW w:w="4200" w:type="dxa"/>
          </w:tcPr>
          <w:p w14:paraId="7F07D81D" w14:textId="77777777" w:rsidR="00B50050" w:rsidRDefault="00B50050" w:rsidP="0088127C">
            <w:pPr>
              <w:pStyle w:val="OtherTableBody"/>
            </w:pPr>
            <w:r>
              <w:t>Blood Gases</w:t>
            </w:r>
          </w:p>
        </w:tc>
      </w:tr>
      <w:tr w:rsidR="00B50050" w14:paraId="62726BE4" w14:textId="77777777" w:rsidTr="00195548">
        <w:tc>
          <w:tcPr>
            <w:tcW w:w="600" w:type="dxa"/>
          </w:tcPr>
          <w:p w14:paraId="327FFBE9" w14:textId="77777777" w:rsidR="00B50050" w:rsidRDefault="00B50050" w:rsidP="0088127C">
            <w:pPr>
              <w:pStyle w:val="OtherTableBody"/>
            </w:pPr>
          </w:p>
        </w:tc>
        <w:tc>
          <w:tcPr>
            <w:tcW w:w="600" w:type="dxa"/>
          </w:tcPr>
          <w:p w14:paraId="72EFDC8D" w14:textId="77777777" w:rsidR="00B50050" w:rsidRDefault="00B50050" w:rsidP="0088127C">
            <w:pPr>
              <w:pStyle w:val="OtherTableBody"/>
            </w:pPr>
            <w:r>
              <w:t>0074</w:t>
            </w:r>
          </w:p>
        </w:tc>
        <w:tc>
          <w:tcPr>
            <w:tcW w:w="2600" w:type="dxa"/>
          </w:tcPr>
          <w:p w14:paraId="76ED154A" w14:textId="77777777" w:rsidR="00B50050" w:rsidRDefault="00B50050" w:rsidP="0088127C">
            <w:pPr>
              <w:pStyle w:val="OtherTableBody"/>
            </w:pPr>
          </w:p>
        </w:tc>
        <w:tc>
          <w:tcPr>
            <w:tcW w:w="1400" w:type="dxa"/>
          </w:tcPr>
          <w:p w14:paraId="0056B2B2" w14:textId="77777777" w:rsidR="00B50050" w:rsidRDefault="00B50050" w:rsidP="0088127C">
            <w:pPr>
              <w:pStyle w:val="OtherTableBody"/>
            </w:pPr>
            <w:r>
              <w:t>BLB</w:t>
            </w:r>
          </w:p>
        </w:tc>
        <w:tc>
          <w:tcPr>
            <w:tcW w:w="4200" w:type="dxa"/>
          </w:tcPr>
          <w:p w14:paraId="1911FF0E" w14:textId="77777777" w:rsidR="00B50050" w:rsidRDefault="00B50050" w:rsidP="0088127C">
            <w:pPr>
              <w:pStyle w:val="OtherTableBody"/>
            </w:pPr>
            <w:r>
              <w:t>Blood Bank</w:t>
            </w:r>
          </w:p>
        </w:tc>
      </w:tr>
      <w:tr w:rsidR="00B50050" w14:paraId="26BCF90B" w14:textId="77777777" w:rsidTr="00195548">
        <w:tc>
          <w:tcPr>
            <w:tcW w:w="600" w:type="dxa"/>
          </w:tcPr>
          <w:p w14:paraId="5AA1EDB0" w14:textId="77777777" w:rsidR="00B50050" w:rsidRDefault="00B50050" w:rsidP="0088127C">
            <w:pPr>
              <w:pStyle w:val="OtherTableBody"/>
            </w:pPr>
          </w:p>
        </w:tc>
        <w:tc>
          <w:tcPr>
            <w:tcW w:w="600" w:type="dxa"/>
          </w:tcPr>
          <w:p w14:paraId="11285F84" w14:textId="77777777" w:rsidR="00B50050" w:rsidRDefault="00B50050" w:rsidP="0088127C">
            <w:pPr>
              <w:pStyle w:val="OtherTableBody"/>
            </w:pPr>
            <w:r>
              <w:t>0074</w:t>
            </w:r>
          </w:p>
        </w:tc>
        <w:tc>
          <w:tcPr>
            <w:tcW w:w="2600" w:type="dxa"/>
          </w:tcPr>
          <w:p w14:paraId="54E517FA" w14:textId="77777777" w:rsidR="00B50050" w:rsidRDefault="00B50050" w:rsidP="0088127C">
            <w:pPr>
              <w:pStyle w:val="OtherTableBody"/>
            </w:pPr>
          </w:p>
        </w:tc>
        <w:tc>
          <w:tcPr>
            <w:tcW w:w="1400" w:type="dxa"/>
          </w:tcPr>
          <w:p w14:paraId="73D5C788" w14:textId="77777777" w:rsidR="00B50050" w:rsidRDefault="00B50050" w:rsidP="0088127C">
            <w:pPr>
              <w:pStyle w:val="OtherTableBody"/>
            </w:pPr>
            <w:r>
              <w:t>CG</w:t>
            </w:r>
          </w:p>
        </w:tc>
        <w:tc>
          <w:tcPr>
            <w:tcW w:w="4200" w:type="dxa"/>
          </w:tcPr>
          <w:p w14:paraId="6B5493F4" w14:textId="77777777" w:rsidR="00B50050" w:rsidRDefault="00B50050" w:rsidP="0088127C">
            <w:pPr>
              <w:pStyle w:val="OtherTableBody"/>
            </w:pPr>
            <w:r>
              <w:t>Cytogenetics</w:t>
            </w:r>
          </w:p>
        </w:tc>
      </w:tr>
      <w:tr w:rsidR="00B50050" w14:paraId="5A9101B7" w14:textId="77777777" w:rsidTr="00195548">
        <w:tc>
          <w:tcPr>
            <w:tcW w:w="600" w:type="dxa"/>
          </w:tcPr>
          <w:p w14:paraId="3AAAE926" w14:textId="77777777" w:rsidR="00B50050" w:rsidRDefault="00B50050" w:rsidP="0088127C">
            <w:pPr>
              <w:pStyle w:val="OtherTableBody"/>
            </w:pPr>
          </w:p>
        </w:tc>
        <w:tc>
          <w:tcPr>
            <w:tcW w:w="600" w:type="dxa"/>
          </w:tcPr>
          <w:p w14:paraId="49BF1B97" w14:textId="77777777" w:rsidR="00B50050" w:rsidRDefault="00B50050" w:rsidP="0088127C">
            <w:pPr>
              <w:pStyle w:val="OtherTableBody"/>
            </w:pPr>
            <w:r>
              <w:t>0074</w:t>
            </w:r>
          </w:p>
        </w:tc>
        <w:tc>
          <w:tcPr>
            <w:tcW w:w="2600" w:type="dxa"/>
          </w:tcPr>
          <w:p w14:paraId="43923FF4" w14:textId="77777777" w:rsidR="00B50050" w:rsidRDefault="00B50050" w:rsidP="0088127C">
            <w:pPr>
              <w:pStyle w:val="OtherTableBody"/>
            </w:pPr>
          </w:p>
        </w:tc>
        <w:tc>
          <w:tcPr>
            <w:tcW w:w="1400" w:type="dxa"/>
          </w:tcPr>
          <w:p w14:paraId="5CAC5426" w14:textId="77777777" w:rsidR="00B50050" w:rsidRDefault="00B50050" w:rsidP="0088127C">
            <w:pPr>
              <w:pStyle w:val="OtherTableBody"/>
            </w:pPr>
            <w:r>
              <w:t>CH</w:t>
            </w:r>
          </w:p>
        </w:tc>
        <w:tc>
          <w:tcPr>
            <w:tcW w:w="4200" w:type="dxa"/>
          </w:tcPr>
          <w:p w14:paraId="5A250DD8" w14:textId="77777777" w:rsidR="00B50050" w:rsidRDefault="00B50050" w:rsidP="0088127C">
            <w:pPr>
              <w:pStyle w:val="OtherTableBody"/>
            </w:pPr>
            <w:r>
              <w:t>Chemistry</w:t>
            </w:r>
          </w:p>
        </w:tc>
      </w:tr>
      <w:tr w:rsidR="00B50050" w14:paraId="64D62AC9" w14:textId="77777777" w:rsidTr="00195548">
        <w:tc>
          <w:tcPr>
            <w:tcW w:w="600" w:type="dxa"/>
          </w:tcPr>
          <w:p w14:paraId="07FBB90D" w14:textId="77777777" w:rsidR="00B50050" w:rsidRDefault="00B50050" w:rsidP="0088127C">
            <w:pPr>
              <w:pStyle w:val="OtherTableBody"/>
            </w:pPr>
          </w:p>
        </w:tc>
        <w:tc>
          <w:tcPr>
            <w:tcW w:w="600" w:type="dxa"/>
          </w:tcPr>
          <w:p w14:paraId="5EF6ECF4" w14:textId="77777777" w:rsidR="00B50050" w:rsidRDefault="00B50050" w:rsidP="0088127C">
            <w:pPr>
              <w:pStyle w:val="OtherTableBody"/>
            </w:pPr>
            <w:r>
              <w:t>0074</w:t>
            </w:r>
          </w:p>
        </w:tc>
        <w:tc>
          <w:tcPr>
            <w:tcW w:w="2600" w:type="dxa"/>
          </w:tcPr>
          <w:p w14:paraId="41ED468D" w14:textId="77777777" w:rsidR="00B50050" w:rsidRDefault="00B50050" w:rsidP="0088127C">
            <w:pPr>
              <w:pStyle w:val="OtherTableBody"/>
            </w:pPr>
          </w:p>
        </w:tc>
        <w:tc>
          <w:tcPr>
            <w:tcW w:w="1400" w:type="dxa"/>
          </w:tcPr>
          <w:p w14:paraId="46B85701" w14:textId="77777777" w:rsidR="00B50050" w:rsidRDefault="00B50050" w:rsidP="0088127C">
            <w:pPr>
              <w:pStyle w:val="OtherTableBody"/>
            </w:pPr>
            <w:r>
              <w:t>CP</w:t>
            </w:r>
          </w:p>
        </w:tc>
        <w:tc>
          <w:tcPr>
            <w:tcW w:w="4200" w:type="dxa"/>
          </w:tcPr>
          <w:p w14:paraId="28EE9BA7" w14:textId="77777777" w:rsidR="00B50050" w:rsidRDefault="00B50050" w:rsidP="0088127C">
            <w:pPr>
              <w:pStyle w:val="OtherTableBody"/>
            </w:pPr>
            <w:r>
              <w:t>Cytopathology</w:t>
            </w:r>
          </w:p>
        </w:tc>
      </w:tr>
      <w:tr w:rsidR="00B50050" w14:paraId="760C6C19" w14:textId="77777777" w:rsidTr="00195548">
        <w:tc>
          <w:tcPr>
            <w:tcW w:w="600" w:type="dxa"/>
          </w:tcPr>
          <w:p w14:paraId="0734480D" w14:textId="77777777" w:rsidR="00B50050" w:rsidRDefault="00B50050" w:rsidP="0088127C">
            <w:pPr>
              <w:pStyle w:val="OtherTableBody"/>
            </w:pPr>
          </w:p>
        </w:tc>
        <w:tc>
          <w:tcPr>
            <w:tcW w:w="600" w:type="dxa"/>
          </w:tcPr>
          <w:p w14:paraId="7BBCC4D4" w14:textId="77777777" w:rsidR="00B50050" w:rsidRDefault="00B50050" w:rsidP="0088127C">
            <w:pPr>
              <w:pStyle w:val="OtherTableBody"/>
            </w:pPr>
            <w:r>
              <w:t>0074</w:t>
            </w:r>
          </w:p>
        </w:tc>
        <w:tc>
          <w:tcPr>
            <w:tcW w:w="2600" w:type="dxa"/>
          </w:tcPr>
          <w:p w14:paraId="13D7FC5E" w14:textId="77777777" w:rsidR="00B50050" w:rsidRDefault="00B50050" w:rsidP="0088127C">
            <w:pPr>
              <w:pStyle w:val="OtherTableBody"/>
            </w:pPr>
          </w:p>
        </w:tc>
        <w:tc>
          <w:tcPr>
            <w:tcW w:w="1400" w:type="dxa"/>
          </w:tcPr>
          <w:p w14:paraId="5FF965A8" w14:textId="77777777" w:rsidR="00B50050" w:rsidRDefault="00B50050" w:rsidP="0088127C">
            <w:pPr>
              <w:pStyle w:val="OtherTableBody"/>
            </w:pPr>
            <w:r>
              <w:t>CT</w:t>
            </w:r>
          </w:p>
        </w:tc>
        <w:tc>
          <w:tcPr>
            <w:tcW w:w="4200" w:type="dxa"/>
          </w:tcPr>
          <w:p w14:paraId="7DBDD11E" w14:textId="77777777" w:rsidR="00B50050" w:rsidRDefault="00B50050" w:rsidP="0088127C">
            <w:pPr>
              <w:pStyle w:val="OtherTableBody"/>
            </w:pPr>
            <w:r>
              <w:t>CAT Scan</w:t>
            </w:r>
          </w:p>
        </w:tc>
      </w:tr>
      <w:tr w:rsidR="00B50050" w14:paraId="7B67D10F" w14:textId="77777777" w:rsidTr="00195548">
        <w:tc>
          <w:tcPr>
            <w:tcW w:w="600" w:type="dxa"/>
          </w:tcPr>
          <w:p w14:paraId="559BF331" w14:textId="77777777" w:rsidR="00B50050" w:rsidRDefault="00B50050" w:rsidP="0088127C">
            <w:pPr>
              <w:pStyle w:val="OtherTableBody"/>
            </w:pPr>
          </w:p>
        </w:tc>
        <w:tc>
          <w:tcPr>
            <w:tcW w:w="600" w:type="dxa"/>
          </w:tcPr>
          <w:p w14:paraId="5ACD7F3B" w14:textId="77777777" w:rsidR="00B50050" w:rsidRDefault="00B50050" w:rsidP="0088127C">
            <w:pPr>
              <w:pStyle w:val="OtherTableBody"/>
            </w:pPr>
            <w:r>
              <w:t>0074</w:t>
            </w:r>
          </w:p>
        </w:tc>
        <w:tc>
          <w:tcPr>
            <w:tcW w:w="2600" w:type="dxa"/>
          </w:tcPr>
          <w:p w14:paraId="1896F1DF" w14:textId="77777777" w:rsidR="00B50050" w:rsidRDefault="00B50050" w:rsidP="0088127C">
            <w:pPr>
              <w:pStyle w:val="OtherTableBody"/>
            </w:pPr>
          </w:p>
        </w:tc>
        <w:tc>
          <w:tcPr>
            <w:tcW w:w="1400" w:type="dxa"/>
          </w:tcPr>
          <w:p w14:paraId="71C9C004" w14:textId="77777777" w:rsidR="00B50050" w:rsidRDefault="00B50050" w:rsidP="0088127C">
            <w:pPr>
              <w:pStyle w:val="OtherTableBody"/>
            </w:pPr>
            <w:r>
              <w:t>CTH</w:t>
            </w:r>
          </w:p>
        </w:tc>
        <w:tc>
          <w:tcPr>
            <w:tcW w:w="4200" w:type="dxa"/>
          </w:tcPr>
          <w:p w14:paraId="63D848A5" w14:textId="77777777" w:rsidR="00B50050" w:rsidRDefault="00B50050" w:rsidP="0088127C">
            <w:pPr>
              <w:pStyle w:val="OtherTableBody"/>
            </w:pPr>
            <w:r>
              <w:t>Cardiac Catheterization</w:t>
            </w:r>
          </w:p>
        </w:tc>
      </w:tr>
      <w:tr w:rsidR="00B50050" w14:paraId="08B5B962" w14:textId="77777777" w:rsidTr="00195548">
        <w:tc>
          <w:tcPr>
            <w:tcW w:w="600" w:type="dxa"/>
          </w:tcPr>
          <w:p w14:paraId="58CC1499" w14:textId="77777777" w:rsidR="00B50050" w:rsidRDefault="00B50050" w:rsidP="0088127C">
            <w:pPr>
              <w:pStyle w:val="OtherTableBody"/>
            </w:pPr>
          </w:p>
        </w:tc>
        <w:tc>
          <w:tcPr>
            <w:tcW w:w="600" w:type="dxa"/>
          </w:tcPr>
          <w:p w14:paraId="283F1E01" w14:textId="77777777" w:rsidR="00B50050" w:rsidRDefault="00B50050" w:rsidP="0088127C">
            <w:pPr>
              <w:pStyle w:val="OtherTableBody"/>
            </w:pPr>
            <w:r>
              <w:t>0074</w:t>
            </w:r>
          </w:p>
        </w:tc>
        <w:tc>
          <w:tcPr>
            <w:tcW w:w="2600" w:type="dxa"/>
          </w:tcPr>
          <w:p w14:paraId="186EDFD6" w14:textId="77777777" w:rsidR="00B50050" w:rsidRDefault="00B50050" w:rsidP="0088127C">
            <w:pPr>
              <w:pStyle w:val="OtherTableBody"/>
            </w:pPr>
          </w:p>
        </w:tc>
        <w:tc>
          <w:tcPr>
            <w:tcW w:w="1400" w:type="dxa"/>
          </w:tcPr>
          <w:p w14:paraId="708DD58D" w14:textId="77777777" w:rsidR="00B50050" w:rsidRDefault="00B50050" w:rsidP="0088127C">
            <w:pPr>
              <w:pStyle w:val="OtherTableBody"/>
            </w:pPr>
            <w:r>
              <w:t>CUS</w:t>
            </w:r>
          </w:p>
        </w:tc>
        <w:tc>
          <w:tcPr>
            <w:tcW w:w="4200" w:type="dxa"/>
          </w:tcPr>
          <w:p w14:paraId="0C468700" w14:textId="77777777" w:rsidR="00B50050" w:rsidRDefault="00B50050" w:rsidP="0088127C">
            <w:pPr>
              <w:pStyle w:val="OtherTableBody"/>
            </w:pPr>
            <w:r>
              <w:t>Cardiac Ultrasound</w:t>
            </w:r>
          </w:p>
        </w:tc>
      </w:tr>
      <w:tr w:rsidR="00B50050" w:rsidRPr="001D2E85" w14:paraId="2C34B7A8" w14:textId="77777777" w:rsidTr="00195548">
        <w:tc>
          <w:tcPr>
            <w:tcW w:w="600" w:type="dxa"/>
          </w:tcPr>
          <w:p w14:paraId="3E95A8C9" w14:textId="77777777" w:rsidR="00B50050" w:rsidRDefault="00B50050" w:rsidP="0088127C">
            <w:pPr>
              <w:pStyle w:val="OtherTableBody"/>
            </w:pPr>
          </w:p>
        </w:tc>
        <w:tc>
          <w:tcPr>
            <w:tcW w:w="600" w:type="dxa"/>
          </w:tcPr>
          <w:p w14:paraId="0E790C1A" w14:textId="77777777" w:rsidR="00B50050" w:rsidRDefault="00B50050" w:rsidP="0088127C">
            <w:pPr>
              <w:pStyle w:val="OtherTableBody"/>
            </w:pPr>
            <w:r>
              <w:t>0074</w:t>
            </w:r>
          </w:p>
        </w:tc>
        <w:tc>
          <w:tcPr>
            <w:tcW w:w="2600" w:type="dxa"/>
          </w:tcPr>
          <w:p w14:paraId="54D1F632" w14:textId="77777777" w:rsidR="00B50050" w:rsidRDefault="00B50050" w:rsidP="0088127C">
            <w:pPr>
              <w:pStyle w:val="OtherTableBody"/>
            </w:pPr>
          </w:p>
        </w:tc>
        <w:tc>
          <w:tcPr>
            <w:tcW w:w="1400" w:type="dxa"/>
          </w:tcPr>
          <w:p w14:paraId="15DEB136" w14:textId="77777777" w:rsidR="00B50050" w:rsidRDefault="00B50050" w:rsidP="0088127C">
            <w:pPr>
              <w:pStyle w:val="OtherTableBody"/>
            </w:pPr>
            <w:r>
              <w:t>EC</w:t>
            </w:r>
          </w:p>
        </w:tc>
        <w:tc>
          <w:tcPr>
            <w:tcW w:w="4200" w:type="dxa"/>
          </w:tcPr>
          <w:p w14:paraId="1B411E51" w14:textId="77777777" w:rsidR="00B50050" w:rsidRDefault="00B50050" w:rsidP="0088127C">
            <w:pPr>
              <w:pStyle w:val="OtherTableBody"/>
            </w:pPr>
            <w:r>
              <w:t>Electrocardiac (e.g., EKG,  EEC, Holter)</w:t>
            </w:r>
          </w:p>
        </w:tc>
      </w:tr>
      <w:tr w:rsidR="00B50050" w:rsidRPr="001D2E85" w14:paraId="6A17F031" w14:textId="77777777" w:rsidTr="00195548">
        <w:tc>
          <w:tcPr>
            <w:tcW w:w="600" w:type="dxa"/>
          </w:tcPr>
          <w:p w14:paraId="7D7684A4" w14:textId="77777777" w:rsidR="00B50050" w:rsidRDefault="00B50050" w:rsidP="0088127C">
            <w:pPr>
              <w:pStyle w:val="OtherTableBody"/>
            </w:pPr>
          </w:p>
        </w:tc>
        <w:tc>
          <w:tcPr>
            <w:tcW w:w="600" w:type="dxa"/>
          </w:tcPr>
          <w:p w14:paraId="46CB74E6" w14:textId="77777777" w:rsidR="00B50050" w:rsidRDefault="00B50050" w:rsidP="0088127C">
            <w:pPr>
              <w:pStyle w:val="OtherTableBody"/>
            </w:pPr>
            <w:r>
              <w:t>0074</w:t>
            </w:r>
          </w:p>
        </w:tc>
        <w:tc>
          <w:tcPr>
            <w:tcW w:w="2600" w:type="dxa"/>
          </w:tcPr>
          <w:p w14:paraId="065075FF" w14:textId="77777777" w:rsidR="00B50050" w:rsidRDefault="00B50050" w:rsidP="0088127C">
            <w:pPr>
              <w:pStyle w:val="OtherTableBody"/>
            </w:pPr>
          </w:p>
        </w:tc>
        <w:tc>
          <w:tcPr>
            <w:tcW w:w="1400" w:type="dxa"/>
          </w:tcPr>
          <w:p w14:paraId="57CB7454" w14:textId="77777777" w:rsidR="00B50050" w:rsidRDefault="00B50050" w:rsidP="0088127C">
            <w:pPr>
              <w:pStyle w:val="OtherTableBody"/>
            </w:pPr>
            <w:r>
              <w:t>EN</w:t>
            </w:r>
          </w:p>
        </w:tc>
        <w:tc>
          <w:tcPr>
            <w:tcW w:w="4200" w:type="dxa"/>
          </w:tcPr>
          <w:p w14:paraId="333A994D" w14:textId="77777777" w:rsidR="00B50050" w:rsidRDefault="00B50050" w:rsidP="0088127C">
            <w:pPr>
              <w:pStyle w:val="OtherTableBody"/>
            </w:pPr>
            <w:r>
              <w:t>Electroneuro (EEG, EMG,EP,PSG)</w:t>
            </w:r>
          </w:p>
        </w:tc>
      </w:tr>
      <w:tr w:rsidR="00B50050" w14:paraId="2A5A4C8F" w14:textId="77777777" w:rsidTr="00195548">
        <w:tc>
          <w:tcPr>
            <w:tcW w:w="600" w:type="dxa"/>
          </w:tcPr>
          <w:p w14:paraId="3366841C" w14:textId="77777777" w:rsidR="00B50050" w:rsidRDefault="00B50050" w:rsidP="0088127C">
            <w:pPr>
              <w:pStyle w:val="OtherTableBody"/>
            </w:pPr>
          </w:p>
        </w:tc>
        <w:tc>
          <w:tcPr>
            <w:tcW w:w="600" w:type="dxa"/>
          </w:tcPr>
          <w:p w14:paraId="7EE6E6C2" w14:textId="77777777" w:rsidR="00B50050" w:rsidRDefault="00B50050" w:rsidP="0088127C">
            <w:pPr>
              <w:pStyle w:val="OtherTableBody"/>
            </w:pPr>
            <w:r>
              <w:t>0074</w:t>
            </w:r>
          </w:p>
        </w:tc>
        <w:tc>
          <w:tcPr>
            <w:tcW w:w="2600" w:type="dxa"/>
          </w:tcPr>
          <w:p w14:paraId="7B2F9057" w14:textId="77777777" w:rsidR="00B50050" w:rsidRDefault="00B50050" w:rsidP="0088127C">
            <w:pPr>
              <w:pStyle w:val="OtherTableBody"/>
            </w:pPr>
          </w:p>
        </w:tc>
        <w:tc>
          <w:tcPr>
            <w:tcW w:w="1400" w:type="dxa"/>
          </w:tcPr>
          <w:p w14:paraId="6AC16126" w14:textId="77777777" w:rsidR="00B50050" w:rsidRDefault="00B50050" w:rsidP="0088127C">
            <w:pPr>
              <w:pStyle w:val="OtherTableBody"/>
            </w:pPr>
            <w:r>
              <w:t>GE</w:t>
            </w:r>
          </w:p>
        </w:tc>
        <w:tc>
          <w:tcPr>
            <w:tcW w:w="4200" w:type="dxa"/>
          </w:tcPr>
          <w:p w14:paraId="17B8DF46" w14:textId="77777777" w:rsidR="00B50050" w:rsidRDefault="00B50050" w:rsidP="0088127C">
            <w:pPr>
              <w:pStyle w:val="OtherTableBody"/>
            </w:pPr>
            <w:r>
              <w:t>Genetics</w:t>
            </w:r>
          </w:p>
        </w:tc>
      </w:tr>
      <w:tr w:rsidR="00B50050" w14:paraId="1E018CB8" w14:textId="77777777" w:rsidTr="00195548">
        <w:tc>
          <w:tcPr>
            <w:tcW w:w="600" w:type="dxa"/>
          </w:tcPr>
          <w:p w14:paraId="6537D267" w14:textId="77777777" w:rsidR="00B50050" w:rsidRDefault="00B50050" w:rsidP="0088127C">
            <w:pPr>
              <w:pStyle w:val="OtherTableBody"/>
            </w:pPr>
          </w:p>
        </w:tc>
        <w:tc>
          <w:tcPr>
            <w:tcW w:w="600" w:type="dxa"/>
          </w:tcPr>
          <w:p w14:paraId="298FAC0F" w14:textId="77777777" w:rsidR="00B50050" w:rsidRDefault="00B50050" w:rsidP="0088127C">
            <w:pPr>
              <w:pStyle w:val="OtherTableBody"/>
            </w:pPr>
            <w:r>
              <w:t>0074</w:t>
            </w:r>
          </w:p>
        </w:tc>
        <w:tc>
          <w:tcPr>
            <w:tcW w:w="2600" w:type="dxa"/>
          </w:tcPr>
          <w:p w14:paraId="07C891D8" w14:textId="77777777" w:rsidR="00B50050" w:rsidRDefault="00B50050" w:rsidP="0088127C">
            <w:pPr>
              <w:pStyle w:val="OtherTableBody"/>
            </w:pPr>
          </w:p>
        </w:tc>
        <w:tc>
          <w:tcPr>
            <w:tcW w:w="1400" w:type="dxa"/>
          </w:tcPr>
          <w:p w14:paraId="348FCF81" w14:textId="77777777" w:rsidR="00B50050" w:rsidRDefault="00B50050" w:rsidP="0088127C">
            <w:pPr>
              <w:pStyle w:val="OtherTableBody"/>
            </w:pPr>
            <w:r>
              <w:t>HM</w:t>
            </w:r>
          </w:p>
        </w:tc>
        <w:tc>
          <w:tcPr>
            <w:tcW w:w="4200" w:type="dxa"/>
          </w:tcPr>
          <w:p w14:paraId="0C185F02" w14:textId="77777777" w:rsidR="00B50050" w:rsidRDefault="00B50050" w:rsidP="0088127C">
            <w:pPr>
              <w:pStyle w:val="OtherTableBody"/>
            </w:pPr>
            <w:r>
              <w:t>Hematology</w:t>
            </w:r>
          </w:p>
        </w:tc>
      </w:tr>
      <w:tr w:rsidR="00B50050" w14:paraId="7DE26BF0" w14:textId="77777777" w:rsidTr="00195548">
        <w:tc>
          <w:tcPr>
            <w:tcW w:w="600" w:type="dxa"/>
          </w:tcPr>
          <w:p w14:paraId="3C804323" w14:textId="77777777" w:rsidR="00B50050" w:rsidRDefault="00B50050" w:rsidP="0088127C">
            <w:pPr>
              <w:pStyle w:val="OtherTableBody"/>
            </w:pPr>
          </w:p>
        </w:tc>
        <w:tc>
          <w:tcPr>
            <w:tcW w:w="600" w:type="dxa"/>
          </w:tcPr>
          <w:p w14:paraId="1F9C7CD2" w14:textId="77777777" w:rsidR="00B50050" w:rsidRDefault="00B50050" w:rsidP="0088127C">
            <w:pPr>
              <w:pStyle w:val="OtherTableBody"/>
            </w:pPr>
            <w:r>
              <w:t>0074</w:t>
            </w:r>
          </w:p>
        </w:tc>
        <w:tc>
          <w:tcPr>
            <w:tcW w:w="2600" w:type="dxa"/>
          </w:tcPr>
          <w:p w14:paraId="516D355E" w14:textId="77777777" w:rsidR="00B50050" w:rsidRDefault="00B50050" w:rsidP="0088127C">
            <w:pPr>
              <w:pStyle w:val="OtherTableBody"/>
            </w:pPr>
          </w:p>
        </w:tc>
        <w:tc>
          <w:tcPr>
            <w:tcW w:w="1400" w:type="dxa"/>
          </w:tcPr>
          <w:p w14:paraId="65A53003" w14:textId="77777777" w:rsidR="00B50050" w:rsidRDefault="00B50050" w:rsidP="0088127C">
            <w:pPr>
              <w:pStyle w:val="OtherTableBody"/>
            </w:pPr>
            <w:r>
              <w:t>ICU</w:t>
            </w:r>
          </w:p>
        </w:tc>
        <w:tc>
          <w:tcPr>
            <w:tcW w:w="4200" w:type="dxa"/>
          </w:tcPr>
          <w:p w14:paraId="0D2FCD44" w14:textId="77777777" w:rsidR="00B50050" w:rsidRDefault="00B50050" w:rsidP="0088127C">
            <w:pPr>
              <w:pStyle w:val="OtherTableBody"/>
            </w:pPr>
            <w:r>
              <w:t>Bedside ICU Monitoring</w:t>
            </w:r>
          </w:p>
        </w:tc>
      </w:tr>
      <w:tr w:rsidR="00B50050" w14:paraId="346E87BD" w14:textId="77777777" w:rsidTr="00195548">
        <w:tc>
          <w:tcPr>
            <w:tcW w:w="600" w:type="dxa"/>
          </w:tcPr>
          <w:p w14:paraId="7253C5E7" w14:textId="77777777" w:rsidR="00B50050" w:rsidRDefault="00B50050" w:rsidP="0088127C">
            <w:pPr>
              <w:pStyle w:val="OtherTableBody"/>
            </w:pPr>
          </w:p>
        </w:tc>
        <w:tc>
          <w:tcPr>
            <w:tcW w:w="600" w:type="dxa"/>
          </w:tcPr>
          <w:p w14:paraId="12DC2888" w14:textId="77777777" w:rsidR="00B50050" w:rsidRDefault="00B50050" w:rsidP="0088127C">
            <w:pPr>
              <w:pStyle w:val="OtherTableBody"/>
            </w:pPr>
            <w:r>
              <w:t>0074</w:t>
            </w:r>
          </w:p>
        </w:tc>
        <w:tc>
          <w:tcPr>
            <w:tcW w:w="2600" w:type="dxa"/>
          </w:tcPr>
          <w:p w14:paraId="230B9564" w14:textId="77777777" w:rsidR="00B50050" w:rsidRDefault="00B50050" w:rsidP="0088127C">
            <w:pPr>
              <w:pStyle w:val="OtherTableBody"/>
            </w:pPr>
          </w:p>
        </w:tc>
        <w:tc>
          <w:tcPr>
            <w:tcW w:w="1400" w:type="dxa"/>
          </w:tcPr>
          <w:p w14:paraId="0E6EE8B6" w14:textId="77777777" w:rsidR="00B50050" w:rsidRDefault="00B50050" w:rsidP="0088127C">
            <w:pPr>
              <w:pStyle w:val="OtherTableBody"/>
            </w:pPr>
            <w:r>
              <w:t>IMM</w:t>
            </w:r>
          </w:p>
        </w:tc>
        <w:tc>
          <w:tcPr>
            <w:tcW w:w="4200" w:type="dxa"/>
          </w:tcPr>
          <w:p w14:paraId="4FE23741" w14:textId="77777777" w:rsidR="00B50050" w:rsidRDefault="00B50050" w:rsidP="0088127C">
            <w:pPr>
              <w:pStyle w:val="OtherTableBody"/>
            </w:pPr>
            <w:r>
              <w:t>Immunology</w:t>
            </w:r>
          </w:p>
        </w:tc>
      </w:tr>
      <w:tr w:rsidR="00B50050" w14:paraId="674A3F7C" w14:textId="77777777" w:rsidTr="00195548">
        <w:tc>
          <w:tcPr>
            <w:tcW w:w="600" w:type="dxa"/>
          </w:tcPr>
          <w:p w14:paraId="0F5A304F" w14:textId="77777777" w:rsidR="00B50050" w:rsidRDefault="00B50050" w:rsidP="0088127C">
            <w:pPr>
              <w:pStyle w:val="OtherTableBody"/>
            </w:pPr>
          </w:p>
        </w:tc>
        <w:tc>
          <w:tcPr>
            <w:tcW w:w="600" w:type="dxa"/>
          </w:tcPr>
          <w:p w14:paraId="11FC0797" w14:textId="77777777" w:rsidR="00B50050" w:rsidRDefault="00B50050" w:rsidP="0088127C">
            <w:pPr>
              <w:pStyle w:val="OtherTableBody"/>
            </w:pPr>
            <w:r>
              <w:t>0074</w:t>
            </w:r>
          </w:p>
        </w:tc>
        <w:tc>
          <w:tcPr>
            <w:tcW w:w="2600" w:type="dxa"/>
          </w:tcPr>
          <w:p w14:paraId="0CBBEAE0" w14:textId="77777777" w:rsidR="00B50050" w:rsidRDefault="00B50050" w:rsidP="0088127C">
            <w:pPr>
              <w:pStyle w:val="OtherTableBody"/>
            </w:pPr>
          </w:p>
        </w:tc>
        <w:tc>
          <w:tcPr>
            <w:tcW w:w="1400" w:type="dxa"/>
          </w:tcPr>
          <w:p w14:paraId="202E3DA3" w14:textId="77777777" w:rsidR="00B50050" w:rsidRDefault="00B50050" w:rsidP="0088127C">
            <w:pPr>
              <w:pStyle w:val="OtherTableBody"/>
            </w:pPr>
            <w:r>
              <w:t>LAB</w:t>
            </w:r>
          </w:p>
        </w:tc>
        <w:tc>
          <w:tcPr>
            <w:tcW w:w="4200" w:type="dxa"/>
          </w:tcPr>
          <w:p w14:paraId="28FF5AC7" w14:textId="77777777" w:rsidR="00B50050" w:rsidRDefault="00B50050" w:rsidP="0088127C">
            <w:pPr>
              <w:pStyle w:val="OtherTableBody"/>
            </w:pPr>
            <w:r>
              <w:t>Laboratory</w:t>
            </w:r>
          </w:p>
        </w:tc>
      </w:tr>
      <w:tr w:rsidR="00B50050" w14:paraId="0A14DA66" w14:textId="77777777" w:rsidTr="00195548">
        <w:tc>
          <w:tcPr>
            <w:tcW w:w="600" w:type="dxa"/>
          </w:tcPr>
          <w:p w14:paraId="267264EB" w14:textId="77777777" w:rsidR="00B50050" w:rsidRDefault="00B50050" w:rsidP="0088127C">
            <w:pPr>
              <w:pStyle w:val="OtherTableBody"/>
            </w:pPr>
          </w:p>
        </w:tc>
        <w:tc>
          <w:tcPr>
            <w:tcW w:w="600" w:type="dxa"/>
          </w:tcPr>
          <w:p w14:paraId="0D96624B" w14:textId="77777777" w:rsidR="00B50050" w:rsidRDefault="00B50050" w:rsidP="0088127C">
            <w:pPr>
              <w:pStyle w:val="OtherTableBody"/>
            </w:pPr>
            <w:r>
              <w:t>0074</w:t>
            </w:r>
          </w:p>
        </w:tc>
        <w:tc>
          <w:tcPr>
            <w:tcW w:w="2600" w:type="dxa"/>
          </w:tcPr>
          <w:p w14:paraId="5D457F55" w14:textId="77777777" w:rsidR="00B50050" w:rsidRDefault="00B50050" w:rsidP="0088127C">
            <w:pPr>
              <w:pStyle w:val="OtherTableBody"/>
            </w:pPr>
          </w:p>
        </w:tc>
        <w:tc>
          <w:tcPr>
            <w:tcW w:w="1400" w:type="dxa"/>
          </w:tcPr>
          <w:p w14:paraId="4E32C089" w14:textId="77777777" w:rsidR="00B50050" w:rsidRDefault="00B50050" w:rsidP="0088127C">
            <w:pPr>
              <w:pStyle w:val="OtherTableBody"/>
            </w:pPr>
            <w:r>
              <w:t>MB</w:t>
            </w:r>
          </w:p>
        </w:tc>
        <w:tc>
          <w:tcPr>
            <w:tcW w:w="4200" w:type="dxa"/>
          </w:tcPr>
          <w:p w14:paraId="0C112DC0" w14:textId="77777777" w:rsidR="00B50050" w:rsidRDefault="00B50050" w:rsidP="0088127C">
            <w:pPr>
              <w:pStyle w:val="OtherTableBody"/>
            </w:pPr>
            <w:r>
              <w:t>Microbiology</w:t>
            </w:r>
          </w:p>
        </w:tc>
      </w:tr>
      <w:tr w:rsidR="00B50050" w14:paraId="6AA280BE" w14:textId="77777777" w:rsidTr="00195548">
        <w:tc>
          <w:tcPr>
            <w:tcW w:w="600" w:type="dxa"/>
          </w:tcPr>
          <w:p w14:paraId="5D0B1EA5" w14:textId="77777777" w:rsidR="00B50050" w:rsidRDefault="00B50050" w:rsidP="0088127C">
            <w:pPr>
              <w:pStyle w:val="OtherTableBody"/>
            </w:pPr>
          </w:p>
        </w:tc>
        <w:tc>
          <w:tcPr>
            <w:tcW w:w="600" w:type="dxa"/>
          </w:tcPr>
          <w:p w14:paraId="0EA38480" w14:textId="77777777" w:rsidR="00B50050" w:rsidRDefault="00B50050" w:rsidP="0088127C">
            <w:pPr>
              <w:pStyle w:val="OtherTableBody"/>
            </w:pPr>
            <w:r>
              <w:t>0074</w:t>
            </w:r>
          </w:p>
        </w:tc>
        <w:tc>
          <w:tcPr>
            <w:tcW w:w="2600" w:type="dxa"/>
          </w:tcPr>
          <w:p w14:paraId="321ECCD6" w14:textId="77777777" w:rsidR="00B50050" w:rsidRDefault="00B50050" w:rsidP="0088127C">
            <w:pPr>
              <w:pStyle w:val="OtherTableBody"/>
            </w:pPr>
          </w:p>
        </w:tc>
        <w:tc>
          <w:tcPr>
            <w:tcW w:w="1400" w:type="dxa"/>
          </w:tcPr>
          <w:p w14:paraId="62A4F945" w14:textId="77777777" w:rsidR="00B50050" w:rsidRDefault="00B50050" w:rsidP="0088127C">
            <w:pPr>
              <w:pStyle w:val="OtherTableBody"/>
            </w:pPr>
            <w:r>
              <w:t>MCB</w:t>
            </w:r>
          </w:p>
        </w:tc>
        <w:tc>
          <w:tcPr>
            <w:tcW w:w="4200" w:type="dxa"/>
          </w:tcPr>
          <w:p w14:paraId="6DFBA980" w14:textId="77777777" w:rsidR="00B50050" w:rsidRDefault="00B50050" w:rsidP="0088127C">
            <w:pPr>
              <w:pStyle w:val="OtherTableBody"/>
            </w:pPr>
            <w:r>
              <w:t>Mycobacteriology</w:t>
            </w:r>
          </w:p>
        </w:tc>
      </w:tr>
      <w:tr w:rsidR="00B50050" w14:paraId="4E1CF3F7" w14:textId="77777777" w:rsidTr="00195548">
        <w:tc>
          <w:tcPr>
            <w:tcW w:w="600" w:type="dxa"/>
          </w:tcPr>
          <w:p w14:paraId="7731F2EE" w14:textId="77777777" w:rsidR="00B50050" w:rsidRDefault="00B50050" w:rsidP="0088127C">
            <w:pPr>
              <w:pStyle w:val="OtherTableBody"/>
            </w:pPr>
          </w:p>
        </w:tc>
        <w:tc>
          <w:tcPr>
            <w:tcW w:w="600" w:type="dxa"/>
          </w:tcPr>
          <w:p w14:paraId="5241829B" w14:textId="77777777" w:rsidR="00B50050" w:rsidRDefault="00B50050" w:rsidP="0088127C">
            <w:pPr>
              <w:pStyle w:val="OtherTableBody"/>
            </w:pPr>
            <w:r>
              <w:t>0074</w:t>
            </w:r>
          </w:p>
        </w:tc>
        <w:tc>
          <w:tcPr>
            <w:tcW w:w="2600" w:type="dxa"/>
          </w:tcPr>
          <w:p w14:paraId="363C4EBF" w14:textId="77777777" w:rsidR="00B50050" w:rsidRDefault="00B50050" w:rsidP="0088127C">
            <w:pPr>
              <w:pStyle w:val="OtherTableBody"/>
            </w:pPr>
          </w:p>
        </w:tc>
        <w:tc>
          <w:tcPr>
            <w:tcW w:w="1400" w:type="dxa"/>
          </w:tcPr>
          <w:p w14:paraId="42A5D871" w14:textId="77777777" w:rsidR="00B50050" w:rsidRDefault="00B50050" w:rsidP="0088127C">
            <w:pPr>
              <w:pStyle w:val="OtherTableBody"/>
            </w:pPr>
            <w:r>
              <w:t>MYC</w:t>
            </w:r>
          </w:p>
        </w:tc>
        <w:tc>
          <w:tcPr>
            <w:tcW w:w="4200" w:type="dxa"/>
          </w:tcPr>
          <w:p w14:paraId="6F6D45D5" w14:textId="77777777" w:rsidR="00B50050" w:rsidRDefault="00B50050" w:rsidP="0088127C">
            <w:pPr>
              <w:pStyle w:val="OtherTableBody"/>
            </w:pPr>
            <w:r>
              <w:t>Mycology</w:t>
            </w:r>
          </w:p>
        </w:tc>
      </w:tr>
      <w:tr w:rsidR="00B50050" w14:paraId="04F7710A" w14:textId="77777777" w:rsidTr="00195548">
        <w:tc>
          <w:tcPr>
            <w:tcW w:w="600" w:type="dxa"/>
          </w:tcPr>
          <w:p w14:paraId="47C820AC" w14:textId="77777777" w:rsidR="00B50050" w:rsidRDefault="00B50050" w:rsidP="0088127C">
            <w:pPr>
              <w:pStyle w:val="OtherTableBody"/>
            </w:pPr>
          </w:p>
        </w:tc>
        <w:tc>
          <w:tcPr>
            <w:tcW w:w="600" w:type="dxa"/>
          </w:tcPr>
          <w:p w14:paraId="639A4D6F" w14:textId="77777777" w:rsidR="00B50050" w:rsidRDefault="00B50050" w:rsidP="0088127C">
            <w:pPr>
              <w:pStyle w:val="OtherTableBody"/>
            </w:pPr>
            <w:r>
              <w:t>0074</w:t>
            </w:r>
          </w:p>
        </w:tc>
        <w:tc>
          <w:tcPr>
            <w:tcW w:w="2600" w:type="dxa"/>
          </w:tcPr>
          <w:p w14:paraId="31998B32" w14:textId="77777777" w:rsidR="00B50050" w:rsidRDefault="00B50050" w:rsidP="0088127C">
            <w:pPr>
              <w:pStyle w:val="OtherTableBody"/>
            </w:pPr>
          </w:p>
        </w:tc>
        <w:tc>
          <w:tcPr>
            <w:tcW w:w="1400" w:type="dxa"/>
          </w:tcPr>
          <w:p w14:paraId="6A7DB7E8" w14:textId="77777777" w:rsidR="00B50050" w:rsidRDefault="00B50050" w:rsidP="0088127C">
            <w:pPr>
              <w:pStyle w:val="OtherTableBody"/>
            </w:pPr>
            <w:r>
              <w:t>NMR</w:t>
            </w:r>
          </w:p>
        </w:tc>
        <w:tc>
          <w:tcPr>
            <w:tcW w:w="4200" w:type="dxa"/>
          </w:tcPr>
          <w:p w14:paraId="740528B4" w14:textId="77777777" w:rsidR="00B50050" w:rsidRDefault="00B50050" w:rsidP="0088127C">
            <w:pPr>
              <w:pStyle w:val="OtherTableBody"/>
            </w:pPr>
            <w:r>
              <w:t>Nuclear Magnetic Resonance</w:t>
            </w:r>
          </w:p>
        </w:tc>
      </w:tr>
      <w:tr w:rsidR="00B50050" w14:paraId="736B3DA8" w14:textId="77777777" w:rsidTr="00195548">
        <w:tc>
          <w:tcPr>
            <w:tcW w:w="600" w:type="dxa"/>
          </w:tcPr>
          <w:p w14:paraId="23B832A0" w14:textId="77777777" w:rsidR="00B50050" w:rsidRDefault="00B50050" w:rsidP="0088127C">
            <w:pPr>
              <w:pStyle w:val="OtherTableBody"/>
            </w:pPr>
          </w:p>
        </w:tc>
        <w:tc>
          <w:tcPr>
            <w:tcW w:w="600" w:type="dxa"/>
          </w:tcPr>
          <w:p w14:paraId="6C7ADB1F" w14:textId="77777777" w:rsidR="00B50050" w:rsidRDefault="00B50050" w:rsidP="0088127C">
            <w:pPr>
              <w:pStyle w:val="OtherTableBody"/>
            </w:pPr>
            <w:r>
              <w:t>0074</w:t>
            </w:r>
          </w:p>
        </w:tc>
        <w:tc>
          <w:tcPr>
            <w:tcW w:w="2600" w:type="dxa"/>
          </w:tcPr>
          <w:p w14:paraId="40351A8A" w14:textId="77777777" w:rsidR="00B50050" w:rsidRDefault="00B50050" w:rsidP="0088127C">
            <w:pPr>
              <w:pStyle w:val="OtherTableBody"/>
            </w:pPr>
          </w:p>
        </w:tc>
        <w:tc>
          <w:tcPr>
            <w:tcW w:w="1400" w:type="dxa"/>
          </w:tcPr>
          <w:p w14:paraId="5047F7B9" w14:textId="77777777" w:rsidR="00B50050" w:rsidRDefault="00B50050" w:rsidP="0088127C">
            <w:pPr>
              <w:pStyle w:val="OtherTableBody"/>
            </w:pPr>
            <w:r>
              <w:t>NMS</w:t>
            </w:r>
          </w:p>
        </w:tc>
        <w:tc>
          <w:tcPr>
            <w:tcW w:w="4200" w:type="dxa"/>
          </w:tcPr>
          <w:p w14:paraId="73F75B01" w14:textId="77777777" w:rsidR="00B50050" w:rsidRDefault="00B50050" w:rsidP="0088127C">
            <w:pPr>
              <w:pStyle w:val="OtherTableBody"/>
            </w:pPr>
            <w:r>
              <w:t>Nuclear Medicine Scan</w:t>
            </w:r>
          </w:p>
        </w:tc>
      </w:tr>
      <w:tr w:rsidR="00B50050" w14:paraId="1A80F875" w14:textId="77777777" w:rsidTr="00195548">
        <w:tc>
          <w:tcPr>
            <w:tcW w:w="600" w:type="dxa"/>
          </w:tcPr>
          <w:p w14:paraId="74293F74" w14:textId="77777777" w:rsidR="00B50050" w:rsidRDefault="00B50050" w:rsidP="0088127C">
            <w:pPr>
              <w:pStyle w:val="OtherTableBody"/>
            </w:pPr>
          </w:p>
        </w:tc>
        <w:tc>
          <w:tcPr>
            <w:tcW w:w="600" w:type="dxa"/>
          </w:tcPr>
          <w:p w14:paraId="6D7434DB" w14:textId="77777777" w:rsidR="00B50050" w:rsidRDefault="00B50050" w:rsidP="0088127C">
            <w:pPr>
              <w:pStyle w:val="OtherTableBody"/>
            </w:pPr>
            <w:r>
              <w:t>0074</w:t>
            </w:r>
          </w:p>
        </w:tc>
        <w:tc>
          <w:tcPr>
            <w:tcW w:w="2600" w:type="dxa"/>
          </w:tcPr>
          <w:p w14:paraId="1E1CAF2B" w14:textId="77777777" w:rsidR="00B50050" w:rsidRDefault="00B50050" w:rsidP="0088127C">
            <w:pPr>
              <w:pStyle w:val="OtherTableBody"/>
            </w:pPr>
          </w:p>
        </w:tc>
        <w:tc>
          <w:tcPr>
            <w:tcW w:w="1400" w:type="dxa"/>
          </w:tcPr>
          <w:p w14:paraId="4D78D6F7" w14:textId="77777777" w:rsidR="00B50050" w:rsidRDefault="00B50050" w:rsidP="0088127C">
            <w:pPr>
              <w:pStyle w:val="OtherTableBody"/>
            </w:pPr>
            <w:r>
              <w:t>NRS</w:t>
            </w:r>
          </w:p>
        </w:tc>
        <w:tc>
          <w:tcPr>
            <w:tcW w:w="4200" w:type="dxa"/>
          </w:tcPr>
          <w:p w14:paraId="2FDBB379" w14:textId="77777777" w:rsidR="00B50050" w:rsidRDefault="00B50050" w:rsidP="0088127C">
            <w:pPr>
              <w:pStyle w:val="OtherTableBody"/>
            </w:pPr>
            <w:r>
              <w:t>Nursing Service Measures</w:t>
            </w:r>
          </w:p>
        </w:tc>
      </w:tr>
      <w:tr w:rsidR="00B50050" w14:paraId="3F7E78DA" w14:textId="77777777" w:rsidTr="00195548">
        <w:tc>
          <w:tcPr>
            <w:tcW w:w="600" w:type="dxa"/>
          </w:tcPr>
          <w:p w14:paraId="60C86FA0" w14:textId="77777777" w:rsidR="00B50050" w:rsidRDefault="00B50050" w:rsidP="0088127C">
            <w:pPr>
              <w:pStyle w:val="OtherTableBody"/>
            </w:pPr>
          </w:p>
        </w:tc>
        <w:tc>
          <w:tcPr>
            <w:tcW w:w="600" w:type="dxa"/>
          </w:tcPr>
          <w:p w14:paraId="046F4623" w14:textId="77777777" w:rsidR="00B50050" w:rsidRDefault="00B50050" w:rsidP="0088127C">
            <w:pPr>
              <w:pStyle w:val="OtherTableBody"/>
            </w:pPr>
            <w:r>
              <w:t>0074</w:t>
            </w:r>
          </w:p>
        </w:tc>
        <w:tc>
          <w:tcPr>
            <w:tcW w:w="2600" w:type="dxa"/>
          </w:tcPr>
          <w:p w14:paraId="3BE26D9A" w14:textId="77777777" w:rsidR="00B50050" w:rsidRDefault="00B50050" w:rsidP="0088127C">
            <w:pPr>
              <w:pStyle w:val="OtherTableBody"/>
            </w:pPr>
          </w:p>
        </w:tc>
        <w:tc>
          <w:tcPr>
            <w:tcW w:w="1400" w:type="dxa"/>
          </w:tcPr>
          <w:p w14:paraId="78939252" w14:textId="77777777" w:rsidR="00B50050" w:rsidRDefault="00B50050" w:rsidP="0088127C">
            <w:pPr>
              <w:pStyle w:val="OtherTableBody"/>
            </w:pPr>
            <w:r>
              <w:t>OSL</w:t>
            </w:r>
          </w:p>
        </w:tc>
        <w:tc>
          <w:tcPr>
            <w:tcW w:w="4200" w:type="dxa"/>
          </w:tcPr>
          <w:p w14:paraId="50614AC6" w14:textId="77777777" w:rsidR="00B50050" w:rsidRDefault="00B50050" w:rsidP="0088127C">
            <w:pPr>
              <w:pStyle w:val="OtherTableBody"/>
            </w:pPr>
            <w:r>
              <w:t>Outside Lab</w:t>
            </w:r>
          </w:p>
        </w:tc>
      </w:tr>
      <w:tr w:rsidR="00B50050" w14:paraId="08E217CC" w14:textId="77777777" w:rsidTr="00195548">
        <w:tc>
          <w:tcPr>
            <w:tcW w:w="600" w:type="dxa"/>
          </w:tcPr>
          <w:p w14:paraId="71EF24C0" w14:textId="77777777" w:rsidR="00B50050" w:rsidRDefault="00B50050" w:rsidP="0088127C">
            <w:pPr>
              <w:pStyle w:val="OtherTableBody"/>
            </w:pPr>
          </w:p>
        </w:tc>
        <w:tc>
          <w:tcPr>
            <w:tcW w:w="600" w:type="dxa"/>
          </w:tcPr>
          <w:p w14:paraId="7E61C69E" w14:textId="77777777" w:rsidR="00B50050" w:rsidRDefault="00B50050" w:rsidP="0088127C">
            <w:pPr>
              <w:pStyle w:val="OtherTableBody"/>
            </w:pPr>
            <w:r>
              <w:t>0074</w:t>
            </w:r>
          </w:p>
        </w:tc>
        <w:tc>
          <w:tcPr>
            <w:tcW w:w="2600" w:type="dxa"/>
          </w:tcPr>
          <w:p w14:paraId="080D98C2" w14:textId="77777777" w:rsidR="00B50050" w:rsidRDefault="00B50050" w:rsidP="0088127C">
            <w:pPr>
              <w:pStyle w:val="OtherTableBody"/>
            </w:pPr>
          </w:p>
        </w:tc>
        <w:tc>
          <w:tcPr>
            <w:tcW w:w="1400" w:type="dxa"/>
          </w:tcPr>
          <w:p w14:paraId="0CA9F99C" w14:textId="77777777" w:rsidR="00B50050" w:rsidRDefault="00B50050" w:rsidP="0088127C">
            <w:pPr>
              <w:pStyle w:val="OtherTableBody"/>
            </w:pPr>
            <w:r>
              <w:t>OT</w:t>
            </w:r>
          </w:p>
        </w:tc>
        <w:tc>
          <w:tcPr>
            <w:tcW w:w="4200" w:type="dxa"/>
          </w:tcPr>
          <w:p w14:paraId="6FD992D0" w14:textId="77777777" w:rsidR="00B50050" w:rsidRDefault="00B50050" w:rsidP="0088127C">
            <w:pPr>
              <w:pStyle w:val="OtherTableBody"/>
            </w:pPr>
            <w:r>
              <w:t>Occupational Therapy</w:t>
            </w:r>
          </w:p>
        </w:tc>
      </w:tr>
      <w:tr w:rsidR="00B50050" w14:paraId="5AADF766" w14:textId="77777777" w:rsidTr="00195548">
        <w:tc>
          <w:tcPr>
            <w:tcW w:w="600" w:type="dxa"/>
          </w:tcPr>
          <w:p w14:paraId="64B7A5AE" w14:textId="77777777" w:rsidR="00B50050" w:rsidRDefault="00B50050" w:rsidP="0088127C">
            <w:pPr>
              <w:pStyle w:val="OtherTableBody"/>
            </w:pPr>
          </w:p>
        </w:tc>
        <w:tc>
          <w:tcPr>
            <w:tcW w:w="600" w:type="dxa"/>
          </w:tcPr>
          <w:p w14:paraId="745BE35E" w14:textId="77777777" w:rsidR="00B50050" w:rsidRDefault="00B50050" w:rsidP="0088127C">
            <w:pPr>
              <w:pStyle w:val="OtherTableBody"/>
            </w:pPr>
            <w:r>
              <w:t>0074</w:t>
            </w:r>
          </w:p>
        </w:tc>
        <w:tc>
          <w:tcPr>
            <w:tcW w:w="2600" w:type="dxa"/>
          </w:tcPr>
          <w:p w14:paraId="042E8137" w14:textId="77777777" w:rsidR="00B50050" w:rsidRDefault="00B50050" w:rsidP="0088127C">
            <w:pPr>
              <w:pStyle w:val="OtherTableBody"/>
            </w:pPr>
          </w:p>
        </w:tc>
        <w:tc>
          <w:tcPr>
            <w:tcW w:w="1400" w:type="dxa"/>
          </w:tcPr>
          <w:p w14:paraId="071FDC66" w14:textId="77777777" w:rsidR="00B50050" w:rsidRDefault="00B50050" w:rsidP="0088127C">
            <w:pPr>
              <w:pStyle w:val="OtherTableBody"/>
            </w:pPr>
            <w:r>
              <w:t>OTH</w:t>
            </w:r>
          </w:p>
        </w:tc>
        <w:tc>
          <w:tcPr>
            <w:tcW w:w="4200" w:type="dxa"/>
          </w:tcPr>
          <w:p w14:paraId="6C56D81E" w14:textId="77777777" w:rsidR="00B50050" w:rsidRDefault="00B50050" w:rsidP="0088127C">
            <w:pPr>
              <w:pStyle w:val="OtherTableBody"/>
            </w:pPr>
            <w:r>
              <w:t>Other</w:t>
            </w:r>
          </w:p>
        </w:tc>
      </w:tr>
      <w:tr w:rsidR="00B50050" w14:paraId="2CD08D4F" w14:textId="77777777" w:rsidTr="00195548">
        <w:tc>
          <w:tcPr>
            <w:tcW w:w="600" w:type="dxa"/>
          </w:tcPr>
          <w:p w14:paraId="5EF8F1AC" w14:textId="77777777" w:rsidR="00B50050" w:rsidRDefault="00B50050" w:rsidP="0088127C">
            <w:pPr>
              <w:pStyle w:val="OtherTableBody"/>
            </w:pPr>
          </w:p>
        </w:tc>
        <w:tc>
          <w:tcPr>
            <w:tcW w:w="600" w:type="dxa"/>
          </w:tcPr>
          <w:p w14:paraId="0F5C49B9" w14:textId="77777777" w:rsidR="00B50050" w:rsidRDefault="00B50050" w:rsidP="0088127C">
            <w:pPr>
              <w:pStyle w:val="OtherTableBody"/>
            </w:pPr>
            <w:r>
              <w:t>0074</w:t>
            </w:r>
          </w:p>
        </w:tc>
        <w:tc>
          <w:tcPr>
            <w:tcW w:w="2600" w:type="dxa"/>
          </w:tcPr>
          <w:p w14:paraId="628509CF" w14:textId="77777777" w:rsidR="00B50050" w:rsidRDefault="00B50050" w:rsidP="0088127C">
            <w:pPr>
              <w:pStyle w:val="OtherTableBody"/>
            </w:pPr>
          </w:p>
        </w:tc>
        <w:tc>
          <w:tcPr>
            <w:tcW w:w="1400" w:type="dxa"/>
          </w:tcPr>
          <w:p w14:paraId="24D62E9B" w14:textId="77777777" w:rsidR="00B50050" w:rsidRDefault="00B50050" w:rsidP="0088127C">
            <w:pPr>
              <w:pStyle w:val="OtherTableBody"/>
            </w:pPr>
            <w:r>
              <w:t>OUS</w:t>
            </w:r>
          </w:p>
        </w:tc>
        <w:tc>
          <w:tcPr>
            <w:tcW w:w="4200" w:type="dxa"/>
          </w:tcPr>
          <w:p w14:paraId="47C6B312" w14:textId="77777777" w:rsidR="00B50050" w:rsidRDefault="00B50050" w:rsidP="0088127C">
            <w:pPr>
              <w:pStyle w:val="OtherTableBody"/>
            </w:pPr>
            <w:r>
              <w:t>OB Ultrasound</w:t>
            </w:r>
          </w:p>
        </w:tc>
      </w:tr>
      <w:tr w:rsidR="00B50050" w14:paraId="5E0ADA19" w14:textId="77777777" w:rsidTr="00195548">
        <w:tc>
          <w:tcPr>
            <w:tcW w:w="600" w:type="dxa"/>
          </w:tcPr>
          <w:p w14:paraId="57C9EC62" w14:textId="77777777" w:rsidR="00B50050" w:rsidRDefault="00B50050" w:rsidP="0088127C">
            <w:pPr>
              <w:pStyle w:val="OtherTableBody"/>
            </w:pPr>
          </w:p>
        </w:tc>
        <w:tc>
          <w:tcPr>
            <w:tcW w:w="600" w:type="dxa"/>
          </w:tcPr>
          <w:p w14:paraId="787E5FE3" w14:textId="77777777" w:rsidR="00B50050" w:rsidRDefault="00B50050" w:rsidP="0088127C">
            <w:pPr>
              <w:pStyle w:val="OtherTableBody"/>
            </w:pPr>
            <w:r>
              <w:t>0074</w:t>
            </w:r>
          </w:p>
        </w:tc>
        <w:tc>
          <w:tcPr>
            <w:tcW w:w="2600" w:type="dxa"/>
          </w:tcPr>
          <w:p w14:paraId="23318413" w14:textId="77777777" w:rsidR="00B50050" w:rsidRDefault="00B50050" w:rsidP="0088127C">
            <w:pPr>
              <w:pStyle w:val="OtherTableBody"/>
            </w:pPr>
          </w:p>
        </w:tc>
        <w:tc>
          <w:tcPr>
            <w:tcW w:w="1400" w:type="dxa"/>
          </w:tcPr>
          <w:p w14:paraId="3DA48313" w14:textId="77777777" w:rsidR="00B50050" w:rsidRDefault="00B50050" w:rsidP="0088127C">
            <w:pPr>
              <w:pStyle w:val="OtherTableBody"/>
            </w:pPr>
            <w:r>
              <w:t>PF</w:t>
            </w:r>
          </w:p>
        </w:tc>
        <w:tc>
          <w:tcPr>
            <w:tcW w:w="4200" w:type="dxa"/>
          </w:tcPr>
          <w:p w14:paraId="6B455641" w14:textId="77777777" w:rsidR="00B50050" w:rsidRDefault="00B50050" w:rsidP="0088127C">
            <w:pPr>
              <w:pStyle w:val="OtherTableBody"/>
            </w:pPr>
            <w:r>
              <w:t>Pulmonary Function</w:t>
            </w:r>
          </w:p>
        </w:tc>
      </w:tr>
      <w:tr w:rsidR="00B50050" w14:paraId="1500ED0F" w14:textId="77777777" w:rsidTr="00195548">
        <w:tc>
          <w:tcPr>
            <w:tcW w:w="600" w:type="dxa"/>
          </w:tcPr>
          <w:p w14:paraId="615DCCDE" w14:textId="77777777" w:rsidR="00B50050" w:rsidRDefault="00B50050" w:rsidP="0088127C">
            <w:pPr>
              <w:pStyle w:val="OtherTableBody"/>
            </w:pPr>
          </w:p>
        </w:tc>
        <w:tc>
          <w:tcPr>
            <w:tcW w:w="600" w:type="dxa"/>
          </w:tcPr>
          <w:p w14:paraId="66894E0B" w14:textId="77777777" w:rsidR="00B50050" w:rsidRDefault="00B50050" w:rsidP="0088127C">
            <w:pPr>
              <w:pStyle w:val="OtherTableBody"/>
            </w:pPr>
            <w:r>
              <w:t>0074</w:t>
            </w:r>
          </w:p>
        </w:tc>
        <w:tc>
          <w:tcPr>
            <w:tcW w:w="2600" w:type="dxa"/>
          </w:tcPr>
          <w:p w14:paraId="3C83DD54" w14:textId="77777777" w:rsidR="00B50050" w:rsidRDefault="00B50050" w:rsidP="0088127C">
            <w:pPr>
              <w:pStyle w:val="OtherTableBody"/>
            </w:pPr>
          </w:p>
        </w:tc>
        <w:tc>
          <w:tcPr>
            <w:tcW w:w="1400" w:type="dxa"/>
          </w:tcPr>
          <w:p w14:paraId="29CEB77C" w14:textId="77777777" w:rsidR="00B50050" w:rsidRDefault="00B50050" w:rsidP="0088127C">
            <w:pPr>
              <w:pStyle w:val="OtherTableBody"/>
            </w:pPr>
            <w:r>
              <w:t>PHR</w:t>
            </w:r>
          </w:p>
        </w:tc>
        <w:tc>
          <w:tcPr>
            <w:tcW w:w="4200" w:type="dxa"/>
          </w:tcPr>
          <w:p w14:paraId="7A61CCF6" w14:textId="77777777" w:rsidR="00B50050" w:rsidRDefault="00B50050" w:rsidP="0088127C">
            <w:pPr>
              <w:pStyle w:val="OtherTableBody"/>
            </w:pPr>
            <w:r>
              <w:t>Pharmacy</w:t>
            </w:r>
          </w:p>
        </w:tc>
      </w:tr>
      <w:tr w:rsidR="00B50050" w:rsidRPr="001D2E85" w14:paraId="3A02ADB6" w14:textId="77777777" w:rsidTr="00195548">
        <w:tc>
          <w:tcPr>
            <w:tcW w:w="600" w:type="dxa"/>
          </w:tcPr>
          <w:p w14:paraId="5F931D4F" w14:textId="77777777" w:rsidR="00B50050" w:rsidRDefault="00B50050" w:rsidP="0088127C">
            <w:pPr>
              <w:pStyle w:val="OtherTableBody"/>
            </w:pPr>
          </w:p>
        </w:tc>
        <w:tc>
          <w:tcPr>
            <w:tcW w:w="600" w:type="dxa"/>
          </w:tcPr>
          <w:p w14:paraId="29D836C4" w14:textId="77777777" w:rsidR="00B50050" w:rsidRDefault="00B50050" w:rsidP="0088127C">
            <w:pPr>
              <w:pStyle w:val="OtherTableBody"/>
            </w:pPr>
            <w:r>
              <w:t>0074</w:t>
            </w:r>
          </w:p>
        </w:tc>
        <w:tc>
          <w:tcPr>
            <w:tcW w:w="2600" w:type="dxa"/>
          </w:tcPr>
          <w:p w14:paraId="66B9D996" w14:textId="77777777" w:rsidR="00B50050" w:rsidRDefault="00B50050" w:rsidP="0088127C">
            <w:pPr>
              <w:pStyle w:val="OtherTableBody"/>
            </w:pPr>
          </w:p>
        </w:tc>
        <w:tc>
          <w:tcPr>
            <w:tcW w:w="1400" w:type="dxa"/>
          </w:tcPr>
          <w:p w14:paraId="02DD4E46" w14:textId="77777777" w:rsidR="00B50050" w:rsidRDefault="00B50050" w:rsidP="0088127C">
            <w:pPr>
              <w:pStyle w:val="OtherTableBody"/>
            </w:pPr>
            <w:r>
              <w:t>PHY</w:t>
            </w:r>
          </w:p>
        </w:tc>
        <w:tc>
          <w:tcPr>
            <w:tcW w:w="4200" w:type="dxa"/>
          </w:tcPr>
          <w:p w14:paraId="7F1093CA" w14:textId="77777777" w:rsidR="00B50050" w:rsidRDefault="00B50050" w:rsidP="0088127C">
            <w:pPr>
              <w:pStyle w:val="OtherTableBody"/>
            </w:pPr>
            <w:r>
              <w:t>Physician (Hx. Dx, admission note, etc.)</w:t>
            </w:r>
          </w:p>
        </w:tc>
      </w:tr>
      <w:tr w:rsidR="00B50050" w14:paraId="057D8466" w14:textId="77777777" w:rsidTr="00195548">
        <w:tc>
          <w:tcPr>
            <w:tcW w:w="600" w:type="dxa"/>
          </w:tcPr>
          <w:p w14:paraId="13CEFD4E" w14:textId="77777777" w:rsidR="00B50050" w:rsidRDefault="00B50050" w:rsidP="0088127C">
            <w:pPr>
              <w:pStyle w:val="OtherTableBody"/>
            </w:pPr>
          </w:p>
        </w:tc>
        <w:tc>
          <w:tcPr>
            <w:tcW w:w="600" w:type="dxa"/>
          </w:tcPr>
          <w:p w14:paraId="06D8592E" w14:textId="77777777" w:rsidR="00B50050" w:rsidRDefault="00B50050" w:rsidP="0088127C">
            <w:pPr>
              <w:pStyle w:val="OtherTableBody"/>
            </w:pPr>
            <w:r>
              <w:t>0074</w:t>
            </w:r>
          </w:p>
        </w:tc>
        <w:tc>
          <w:tcPr>
            <w:tcW w:w="2600" w:type="dxa"/>
          </w:tcPr>
          <w:p w14:paraId="34E1E3E6" w14:textId="77777777" w:rsidR="00B50050" w:rsidRDefault="00B50050" w:rsidP="0088127C">
            <w:pPr>
              <w:pStyle w:val="OtherTableBody"/>
            </w:pPr>
          </w:p>
        </w:tc>
        <w:tc>
          <w:tcPr>
            <w:tcW w:w="1400" w:type="dxa"/>
          </w:tcPr>
          <w:p w14:paraId="58F0AC25" w14:textId="77777777" w:rsidR="00B50050" w:rsidRDefault="00B50050" w:rsidP="0088127C">
            <w:pPr>
              <w:pStyle w:val="OtherTableBody"/>
            </w:pPr>
            <w:r>
              <w:t>PT</w:t>
            </w:r>
          </w:p>
        </w:tc>
        <w:tc>
          <w:tcPr>
            <w:tcW w:w="4200" w:type="dxa"/>
          </w:tcPr>
          <w:p w14:paraId="2408ED1F" w14:textId="77777777" w:rsidR="00B50050" w:rsidRDefault="00B50050" w:rsidP="0088127C">
            <w:pPr>
              <w:pStyle w:val="OtherTableBody"/>
            </w:pPr>
            <w:r>
              <w:t>Physical Therapy</w:t>
            </w:r>
          </w:p>
        </w:tc>
      </w:tr>
      <w:tr w:rsidR="00B50050" w14:paraId="0BDC9A2A" w14:textId="77777777" w:rsidTr="00195548">
        <w:tc>
          <w:tcPr>
            <w:tcW w:w="600" w:type="dxa"/>
          </w:tcPr>
          <w:p w14:paraId="3B4CF121" w14:textId="77777777" w:rsidR="00B50050" w:rsidRDefault="00B50050" w:rsidP="0088127C">
            <w:pPr>
              <w:pStyle w:val="OtherTableBody"/>
            </w:pPr>
          </w:p>
        </w:tc>
        <w:tc>
          <w:tcPr>
            <w:tcW w:w="600" w:type="dxa"/>
          </w:tcPr>
          <w:p w14:paraId="11CB620C" w14:textId="77777777" w:rsidR="00B50050" w:rsidRDefault="00B50050" w:rsidP="0088127C">
            <w:pPr>
              <w:pStyle w:val="OtherTableBody"/>
            </w:pPr>
            <w:r>
              <w:t>0074</w:t>
            </w:r>
          </w:p>
        </w:tc>
        <w:tc>
          <w:tcPr>
            <w:tcW w:w="2600" w:type="dxa"/>
          </w:tcPr>
          <w:p w14:paraId="427D1EC8" w14:textId="77777777" w:rsidR="00B50050" w:rsidRDefault="00B50050" w:rsidP="0088127C">
            <w:pPr>
              <w:pStyle w:val="OtherTableBody"/>
            </w:pPr>
          </w:p>
        </w:tc>
        <w:tc>
          <w:tcPr>
            <w:tcW w:w="1400" w:type="dxa"/>
          </w:tcPr>
          <w:p w14:paraId="5512AFE1" w14:textId="77777777" w:rsidR="00B50050" w:rsidRDefault="00B50050" w:rsidP="0088127C">
            <w:pPr>
              <w:pStyle w:val="OtherTableBody"/>
            </w:pPr>
            <w:r>
              <w:t>RAD</w:t>
            </w:r>
          </w:p>
        </w:tc>
        <w:tc>
          <w:tcPr>
            <w:tcW w:w="4200" w:type="dxa"/>
          </w:tcPr>
          <w:p w14:paraId="48F220AE" w14:textId="77777777" w:rsidR="00B50050" w:rsidRDefault="00B50050" w:rsidP="0088127C">
            <w:pPr>
              <w:pStyle w:val="OtherTableBody"/>
            </w:pPr>
            <w:r>
              <w:t>Radiology</w:t>
            </w:r>
          </w:p>
        </w:tc>
      </w:tr>
      <w:tr w:rsidR="00B50050" w14:paraId="4DED795C" w14:textId="77777777" w:rsidTr="00195548">
        <w:tc>
          <w:tcPr>
            <w:tcW w:w="600" w:type="dxa"/>
          </w:tcPr>
          <w:p w14:paraId="291306C4" w14:textId="77777777" w:rsidR="00B50050" w:rsidRDefault="00B50050" w:rsidP="0088127C">
            <w:pPr>
              <w:pStyle w:val="OtherTableBody"/>
            </w:pPr>
          </w:p>
        </w:tc>
        <w:tc>
          <w:tcPr>
            <w:tcW w:w="600" w:type="dxa"/>
          </w:tcPr>
          <w:p w14:paraId="59F747F2" w14:textId="77777777" w:rsidR="00B50050" w:rsidRDefault="00B50050" w:rsidP="0088127C">
            <w:pPr>
              <w:pStyle w:val="OtherTableBody"/>
            </w:pPr>
            <w:r>
              <w:t>0074</w:t>
            </w:r>
          </w:p>
        </w:tc>
        <w:tc>
          <w:tcPr>
            <w:tcW w:w="2600" w:type="dxa"/>
          </w:tcPr>
          <w:p w14:paraId="7E8FF856" w14:textId="77777777" w:rsidR="00B50050" w:rsidRDefault="00B50050" w:rsidP="0088127C">
            <w:pPr>
              <w:pStyle w:val="OtherTableBody"/>
            </w:pPr>
          </w:p>
        </w:tc>
        <w:tc>
          <w:tcPr>
            <w:tcW w:w="1400" w:type="dxa"/>
          </w:tcPr>
          <w:p w14:paraId="7436EAE2" w14:textId="77777777" w:rsidR="00B50050" w:rsidRDefault="00B50050" w:rsidP="0088127C">
            <w:pPr>
              <w:pStyle w:val="OtherTableBody"/>
            </w:pPr>
            <w:r>
              <w:t>RC</w:t>
            </w:r>
          </w:p>
        </w:tc>
        <w:tc>
          <w:tcPr>
            <w:tcW w:w="4200" w:type="dxa"/>
          </w:tcPr>
          <w:p w14:paraId="79DDD2D0" w14:textId="77777777" w:rsidR="00B50050" w:rsidRDefault="00B50050" w:rsidP="0088127C">
            <w:pPr>
              <w:pStyle w:val="OtherTableBody"/>
            </w:pPr>
            <w:r>
              <w:t>Respiratory Care (therapy)</w:t>
            </w:r>
          </w:p>
        </w:tc>
      </w:tr>
      <w:tr w:rsidR="00B50050" w14:paraId="72D112B4" w14:textId="77777777" w:rsidTr="00195548">
        <w:tc>
          <w:tcPr>
            <w:tcW w:w="600" w:type="dxa"/>
          </w:tcPr>
          <w:p w14:paraId="2A55ABBE" w14:textId="77777777" w:rsidR="00B50050" w:rsidRDefault="00B50050" w:rsidP="0088127C">
            <w:pPr>
              <w:pStyle w:val="OtherTableBody"/>
            </w:pPr>
          </w:p>
        </w:tc>
        <w:tc>
          <w:tcPr>
            <w:tcW w:w="600" w:type="dxa"/>
          </w:tcPr>
          <w:p w14:paraId="33AA7263" w14:textId="77777777" w:rsidR="00B50050" w:rsidRDefault="00B50050" w:rsidP="0088127C">
            <w:pPr>
              <w:pStyle w:val="OtherTableBody"/>
            </w:pPr>
            <w:r>
              <w:t>0074</w:t>
            </w:r>
          </w:p>
        </w:tc>
        <w:tc>
          <w:tcPr>
            <w:tcW w:w="2600" w:type="dxa"/>
          </w:tcPr>
          <w:p w14:paraId="2CF31C0E" w14:textId="77777777" w:rsidR="00B50050" w:rsidRDefault="00B50050" w:rsidP="0088127C">
            <w:pPr>
              <w:pStyle w:val="OtherTableBody"/>
            </w:pPr>
          </w:p>
        </w:tc>
        <w:tc>
          <w:tcPr>
            <w:tcW w:w="1400" w:type="dxa"/>
          </w:tcPr>
          <w:p w14:paraId="058801A2" w14:textId="77777777" w:rsidR="00B50050" w:rsidRDefault="00B50050" w:rsidP="0088127C">
            <w:pPr>
              <w:pStyle w:val="OtherTableBody"/>
            </w:pPr>
            <w:r>
              <w:t>RT</w:t>
            </w:r>
          </w:p>
        </w:tc>
        <w:tc>
          <w:tcPr>
            <w:tcW w:w="4200" w:type="dxa"/>
          </w:tcPr>
          <w:p w14:paraId="4DB34E56" w14:textId="77777777" w:rsidR="00B50050" w:rsidRDefault="00B50050" w:rsidP="0088127C">
            <w:pPr>
              <w:pStyle w:val="OtherTableBody"/>
            </w:pPr>
            <w:r>
              <w:t>Radiation Therapy</w:t>
            </w:r>
          </w:p>
        </w:tc>
      </w:tr>
      <w:tr w:rsidR="00B50050" w14:paraId="06E10BE6" w14:textId="77777777" w:rsidTr="00195548">
        <w:tc>
          <w:tcPr>
            <w:tcW w:w="600" w:type="dxa"/>
          </w:tcPr>
          <w:p w14:paraId="59C77EF2" w14:textId="77777777" w:rsidR="00B50050" w:rsidRDefault="00B50050" w:rsidP="0088127C">
            <w:pPr>
              <w:pStyle w:val="OtherTableBody"/>
            </w:pPr>
          </w:p>
        </w:tc>
        <w:tc>
          <w:tcPr>
            <w:tcW w:w="600" w:type="dxa"/>
          </w:tcPr>
          <w:p w14:paraId="555DF7FC" w14:textId="77777777" w:rsidR="00B50050" w:rsidRDefault="00B50050" w:rsidP="0088127C">
            <w:pPr>
              <w:pStyle w:val="OtherTableBody"/>
            </w:pPr>
            <w:r>
              <w:t>0074</w:t>
            </w:r>
          </w:p>
        </w:tc>
        <w:tc>
          <w:tcPr>
            <w:tcW w:w="2600" w:type="dxa"/>
          </w:tcPr>
          <w:p w14:paraId="10FF51DF" w14:textId="77777777" w:rsidR="00B50050" w:rsidRDefault="00B50050" w:rsidP="0088127C">
            <w:pPr>
              <w:pStyle w:val="OtherTableBody"/>
            </w:pPr>
          </w:p>
        </w:tc>
        <w:tc>
          <w:tcPr>
            <w:tcW w:w="1400" w:type="dxa"/>
          </w:tcPr>
          <w:p w14:paraId="2DF48AE4" w14:textId="77777777" w:rsidR="00B50050" w:rsidRDefault="00B50050" w:rsidP="0088127C">
            <w:pPr>
              <w:pStyle w:val="OtherTableBody"/>
            </w:pPr>
            <w:r>
              <w:t>RUS</w:t>
            </w:r>
          </w:p>
        </w:tc>
        <w:tc>
          <w:tcPr>
            <w:tcW w:w="4200" w:type="dxa"/>
          </w:tcPr>
          <w:p w14:paraId="19810D1F" w14:textId="77777777" w:rsidR="00B50050" w:rsidRDefault="00B50050" w:rsidP="0088127C">
            <w:pPr>
              <w:pStyle w:val="OtherTableBody"/>
            </w:pPr>
            <w:r>
              <w:t>Radiology Ultrasound</w:t>
            </w:r>
          </w:p>
        </w:tc>
      </w:tr>
      <w:tr w:rsidR="00B50050" w14:paraId="4786C417" w14:textId="77777777" w:rsidTr="00195548">
        <w:tc>
          <w:tcPr>
            <w:tcW w:w="600" w:type="dxa"/>
          </w:tcPr>
          <w:p w14:paraId="02921B6C" w14:textId="77777777" w:rsidR="00B50050" w:rsidRDefault="00B50050" w:rsidP="0088127C">
            <w:pPr>
              <w:pStyle w:val="OtherTableBody"/>
            </w:pPr>
          </w:p>
        </w:tc>
        <w:tc>
          <w:tcPr>
            <w:tcW w:w="600" w:type="dxa"/>
          </w:tcPr>
          <w:p w14:paraId="3A32BFCC" w14:textId="77777777" w:rsidR="00B50050" w:rsidRDefault="00B50050" w:rsidP="0088127C">
            <w:pPr>
              <w:pStyle w:val="OtherTableBody"/>
            </w:pPr>
            <w:r>
              <w:t>0074</w:t>
            </w:r>
          </w:p>
        </w:tc>
        <w:tc>
          <w:tcPr>
            <w:tcW w:w="2600" w:type="dxa"/>
          </w:tcPr>
          <w:p w14:paraId="47F4CC7A" w14:textId="77777777" w:rsidR="00B50050" w:rsidRDefault="00B50050" w:rsidP="0088127C">
            <w:pPr>
              <w:pStyle w:val="OtherTableBody"/>
            </w:pPr>
          </w:p>
        </w:tc>
        <w:tc>
          <w:tcPr>
            <w:tcW w:w="1400" w:type="dxa"/>
          </w:tcPr>
          <w:p w14:paraId="15554D39" w14:textId="77777777" w:rsidR="00B50050" w:rsidRDefault="00B50050" w:rsidP="0088127C">
            <w:pPr>
              <w:pStyle w:val="OtherTableBody"/>
            </w:pPr>
            <w:r>
              <w:t>RX</w:t>
            </w:r>
          </w:p>
        </w:tc>
        <w:tc>
          <w:tcPr>
            <w:tcW w:w="4200" w:type="dxa"/>
          </w:tcPr>
          <w:p w14:paraId="04804293" w14:textId="77777777" w:rsidR="00B50050" w:rsidRDefault="00B50050" w:rsidP="0088127C">
            <w:pPr>
              <w:pStyle w:val="OtherTableBody"/>
            </w:pPr>
            <w:r>
              <w:t>Radiograph</w:t>
            </w:r>
          </w:p>
        </w:tc>
      </w:tr>
      <w:tr w:rsidR="00B50050" w14:paraId="794AE192" w14:textId="77777777" w:rsidTr="00195548">
        <w:tc>
          <w:tcPr>
            <w:tcW w:w="600" w:type="dxa"/>
          </w:tcPr>
          <w:p w14:paraId="181D7329" w14:textId="77777777" w:rsidR="00B50050" w:rsidRDefault="00B50050" w:rsidP="0088127C">
            <w:pPr>
              <w:pStyle w:val="OtherTableBody"/>
            </w:pPr>
          </w:p>
        </w:tc>
        <w:tc>
          <w:tcPr>
            <w:tcW w:w="600" w:type="dxa"/>
          </w:tcPr>
          <w:p w14:paraId="3CD7A657" w14:textId="77777777" w:rsidR="00B50050" w:rsidRDefault="00B50050" w:rsidP="0088127C">
            <w:pPr>
              <w:pStyle w:val="OtherTableBody"/>
            </w:pPr>
            <w:r>
              <w:t>0074</w:t>
            </w:r>
          </w:p>
        </w:tc>
        <w:tc>
          <w:tcPr>
            <w:tcW w:w="2600" w:type="dxa"/>
          </w:tcPr>
          <w:p w14:paraId="38152528" w14:textId="77777777" w:rsidR="00B50050" w:rsidRDefault="00B50050" w:rsidP="0088127C">
            <w:pPr>
              <w:pStyle w:val="OtherTableBody"/>
            </w:pPr>
          </w:p>
        </w:tc>
        <w:tc>
          <w:tcPr>
            <w:tcW w:w="1400" w:type="dxa"/>
          </w:tcPr>
          <w:p w14:paraId="1E3F494C" w14:textId="77777777" w:rsidR="00B50050" w:rsidRDefault="00B50050" w:rsidP="0088127C">
            <w:pPr>
              <w:pStyle w:val="OtherTableBody"/>
            </w:pPr>
            <w:r>
              <w:t>SP</w:t>
            </w:r>
          </w:p>
        </w:tc>
        <w:tc>
          <w:tcPr>
            <w:tcW w:w="4200" w:type="dxa"/>
          </w:tcPr>
          <w:p w14:paraId="7CEBB34F" w14:textId="77777777" w:rsidR="00B50050" w:rsidRDefault="00B50050" w:rsidP="0088127C">
            <w:pPr>
              <w:pStyle w:val="OtherTableBody"/>
            </w:pPr>
            <w:r>
              <w:t>Surgical Pathology</w:t>
            </w:r>
          </w:p>
        </w:tc>
      </w:tr>
      <w:tr w:rsidR="00B50050" w14:paraId="4B0B02BE" w14:textId="77777777" w:rsidTr="00195548">
        <w:tc>
          <w:tcPr>
            <w:tcW w:w="600" w:type="dxa"/>
          </w:tcPr>
          <w:p w14:paraId="48BC9241" w14:textId="77777777" w:rsidR="00B50050" w:rsidRDefault="00B50050" w:rsidP="0088127C">
            <w:pPr>
              <w:pStyle w:val="OtherTableBody"/>
            </w:pPr>
          </w:p>
        </w:tc>
        <w:tc>
          <w:tcPr>
            <w:tcW w:w="600" w:type="dxa"/>
          </w:tcPr>
          <w:p w14:paraId="054396F7" w14:textId="77777777" w:rsidR="00B50050" w:rsidRDefault="00B50050" w:rsidP="0088127C">
            <w:pPr>
              <w:pStyle w:val="OtherTableBody"/>
            </w:pPr>
            <w:r>
              <w:t>0074</w:t>
            </w:r>
          </w:p>
        </w:tc>
        <w:tc>
          <w:tcPr>
            <w:tcW w:w="2600" w:type="dxa"/>
          </w:tcPr>
          <w:p w14:paraId="0D0342EC" w14:textId="77777777" w:rsidR="00B50050" w:rsidRDefault="00B50050" w:rsidP="0088127C">
            <w:pPr>
              <w:pStyle w:val="OtherTableBody"/>
            </w:pPr>
          </w:p>
        </w:tc>
        <w:tc>
          <w:tcPr>
            <w:tcW w:w="1400" w:type="dxa"/>
          </w:tcPr>
          <w:p w14:paraId="512B0C42" w14:textId="77777777" w:rsidR="00B50050" w:rsidRDefault="00B50050" w:rsidP="0088127C">
            <w:pPr>
              <w:pStyle w:val="OtherTableBody"/>
            </w:pPr>
            <w:r>
              <w:t>SR</w:t>
            </w:r>
          </w:p>
        </w:tc>
        <w:tc>
          <w:tcPr>
            <w:tcW w:w="4200" w:type="dxa"/>
          </w:tcPr>
          <w:p w14:paraId="7B82267A" w14:textId="77777777" w:rsidR="00B50050" w:rsidRDefault="00B50050" w:rsidP="0088127C">
            <w:pPr>
              <w:pStyle w:val="OtherTableBody"/>
            </w:pPr>
            <w:r>
              <w:t>Serology</w:t>
            </w:r>
          </w:p>
        </w:tc>
      </w:tr>
      <w:tr w:rsidR="00B50050" w14:paraId="780A43BD" w14:textId="77777777" w:rsidTr="00195548">
        <w:tc>
          <w:tcPr>
            <w:tcW w:w="600" w:type="dxa"/>
          </w:tcPr>
          <w:p w14:paraId="00750693" w14:textId="77777777" w:rsidR="00B50050" w:rsidRDefault="00B50050" w:rsidP="0088127C">
            <w:pPr>
              <w:pStyle w:val="OtherTableBody"/>
            </w:pPr>
          </w:p>
        </w:tc>
        <w:tc>
          <w:tcPr>
            <w:tcW w:w="600" w:type="dxa"/>
          </w:tcPr>
          <w:p w14:paraId="2489D6D3" w14:textId="77777777" w:rsidR="00B50050" w:rsidRDefault="00B50050" w:rsidP="0088127C">
            <w:pPr>
              <w:pStyle w:val="OtherTableBody"/>
            </w:pPr>
            <w:r>
              <w:t>0074</w:t>
            </w:r>
          </w:p>
        </w:tc>
        <w:tc>
          <w:tcPr>
            <w:tcW w:w="2600" w:type="dxa"/>
          </w:tcPr>
          <w:p w14:paraId="57031094" w14:textId="77777777" w:rsidR="00B50050" w:rsidRDefault="00B50050" w:rsidP="0088127C">
            <w:pPr>
              <w:pStyle w:val="OtherTableBody"/>
            </w:pPr>
          </w:p>
        </w:tc>
        <w:tc>
          <w:tcPr>
            <w:tcW w:w="1400" w:type="dxa"/>
          </w:tcPr>
          <w:p w14:paraId="2B9FDE63" w14:textId="77777777" w:rsidR="00B50050" w:rsidRDefault="00B50050" w:rsidP="0088127C">
            <w:pPr>
              <w:pStyle w:val="OtherTableBody"/>
            </w:pPr>
            <w:r>
              <w:t>TX</w:t>
            </w:r>
          </w:p>
        </w:tc>
        <w:tc>
          <w:tcPr>
            <w:tcW w:w="4200" w:type="dxa"/>
          </w:tcPr>
          <w:p w14:paraId="2F234B3E" w14:textId="77777777" w:rsidR="00B50050" w:rsidRDefault="00B50050" w:rsidP="0088127C">
            <w:pPr>
              <w:pStyle w:val="OtherTableBody"/>
            </w:pPr>
            <w:r>
              <w:t>Toxicology</w:t>
            </w:r>
          </w:p>
        </w:tc>
      </w:tr>
      <w:tr w:rsidR="00B50050" w14:paraId="093B5EEF" w14:textId="77777777" w:rsidTr="00195548">
        <w:tc>
          <w:tcPr>
            <w:tcW w:w="600" w:type="dxa"/>
          </w:tcPr>
          <w:p w14:paraId="3CD5AF08" w14:textId="77777777" w:rsidR="00B50050" w:rsidRDefault="00B50050" w:rsidP="0088127C">
            <w:pPr>
              <w:pStyle w:val="OtherTableBody"/>
            </w:pPr>
          </w:p>
        </w:tc>
        <w:tc>
          <w:tcPr>
            <w:tcW w:w="600" w:type="dxa"/>
          </w:tcPr>
          <w:p w14:paraId="6CA8AC08" w14:textId="77777777" w:rsidR="00B50050" w:rsidRDefault="00B50050" w:rsidP="0088127C">
            <w:pPr>
              <w:pStyle w:val="OtherTableBody"/>
            </w:pPr>
            <w:r>
              <w:t>0074</w:t>
            </w:r>
          </w:p>
        </w:tc>
        <w:tc>
          <w:tcPr>
            <w:tcW w:w="2600" w:type="dxa"/>
          </w:tcPr>
          <w:p w14:paraId="1DDC9EDA" w14:textId="77777777" w:rsidR="00B50050" w:rsidRDefault="00B50050" w:rsidP="0088127C">
            <w:pPr>
              <w:pStyle w:val="OtherTableBody"/>
            </w:pPr>
          </w:p>
        </w:tc>
        <w:tc>
          <w:tcPr>
            <w:tcW w:w="1400" w:type="dxa"/>
          </w:tcPr>
          <w:p w14:paraId="33C6D30F" w14:textId="77777777" w:rsidR="00B50050" w:rsidRDefault="00B50050" w:rsidP="0088127C">
            <w:pPr>
              <w:pStyle w:val="OtherTableBody"/>
            </w:pPr>
            <w:r>
              <w:t>VR</w:t>
            </w:r>
          </w:p>
        </w:tc>
        <w:tc>
          <w:tcPr>
            <w:tcW w:w="4200" w:type="dxa"/>
          </w:tcPr>
          <w:p w14:paraId="6D9BB353" w14:textId="77777777" w:rsidR="00B50050" w:rsidRDefault="00B50050" w:rsidP="0088127C">
            <w:pPr>
              <w:pStyle w:val="OtherTableBody"/>
            </w:pPr>
            <w:r>
              <w:t>Virology</w:t>
            </w:r>
          </w:p>
        </w:tc>
      </w:tr>
      <w:tr w:rsidR="00B50050" w14:paraId="75DC30AF" w14:textId="77777777" w:rsidTr="00195548">
        <w:tc>
          <w:tcPr>
            <w:tcW w:w="600" w:type="dxa"/>
          </w:tcPr>
          <w:p w14:paraId="45B599F7" w14:textId="77777777" w:rsidR="00B50050" w:rsidRDefault="00B50050" w:rsidP="0088127C">
            <w:pPr>
              <w:pStyle w:val="OtherTableBody"/>
            </w:pPr>
          </w:p>
        </w:tc>
        <w:tc>
          <w:tcPr>
            <w:tcW w:w="600" w:type="dxa"/>
          </w:tcPr>
          <w:p w14:paraId="62E079D6" w14:textId="77777777" w:rsidR="00B50050" w:rsidRDefault="00B50050" w:rsidP="0088127C">
            <w:pPr>
              <w:pStyle w:val="OtherTableBody"/>
            </w:pPr>
            <w:r>
              <w:t>0074</w:t>
            </w:r>
          </w:p>
        </w:tc>
        <w:tc>
          <w:tcPr>
            <w:tcW w:w="2600" w:type="dxa"/>
          </w:tcPr>
          <w:p w14:paraId="58AEF02A" w14:textId="77777777" w:rsidR="00B50050" w:rsidRDefault="00B50050" w:rsidP="0088127C">
            <w:pPr>
              <w:pStyle w:val="OtherTableBody"/>
            </w:pPr>
          </w:p>
        </w:tc>
        <w:tc>
          <w:tcPr>
            <w:tcW w:w="1400" w:type="dxa"/>
          </w:tcPr>
          <w:p w14:paraId="4A406AE7" w14:textId="77777777" w:rsidR="00B50050" w:rsidRDefault="00B50050" w:rsidP="0088127C">
            <w:pPr>
              <w:pStyle w:val="OtherTableBody"/>
            </w:pPr>
            <w:r>
              <w:t>VUS</w:t>
            </w:r>
          </w:p>
        </w:tc>
        <w:tc>
          <w:tcPr>
            <w:tcW w:w="4200" w:type="dxa"/>
          </w:tcPr>
          <w:p w14:paraId="2451EC1F" w14:textId="77777777" w:rsidR="00B50050" w:rsidRDefault="00B50050" w:rsidP="0088127C">
            <w:pPr>
              <w:pStyle w:val="OtherTableBody"/>
            </w:pPr>
            <w:r>
              <w:t>Vascular Ultrasound</w:t>
            </w:r>
          </w:p>
        </w:tc>
      </w:tr>
      <w:tr w:rsidR="00B50050" w14:paraId="3D386FAF" w14:textId="77777777" w:rsidTr="00195548">
        <w:tc>
          <w:tcPr>
            <w:tcW w:w="600" w:type="dxa"/>
          </w:tcPr>
          <w:p w14:paraId="1B449819" w14:textId="77777777" w:rsidR="00B50050" w:rsidRDefault="00B50050" w:rsidP="0088127C">
            <w:pPr>
              <w:pStyle w:val="OtherTableBody"/>
            </w:pPr>
          </w:p>
        </w:tc>
        <w:tc>
          <w:tcPr>
            <w:tcW w:w="600" w:type="dxa"/>
          </w:tcPr>
          <w:p w14:paraId="318BA790" w14:textId="77777777" w:rsidR="00B50050" w:rsidRDefault="00B50050" w:rsidP="0088127C">
            <w:pPr>
              <w:pStyle w:val="OtherTableBody"/>
            </w:pPr>
            <w:r>
              <w:t>0074</w:t>
            </w:r>
          </w:p>
        </w:tc>
        <w:tc>
          <w:tcPr>
            <w:tcW w:w="2600" w:type="dxa"/>
          </w:tcPr>
          <w:p w14:paraId="55A806CB" w14:textId="77777777" w:rsidR="00B50050" w:rsidRDefault="00B50050" w:rsidP="0088127C">
            <w:pPr>
              <w:pStyle w:val="OtherTableBody"/>
            </w:pPr>
          </w:p>
        </w:tc>
        <w:tc>
          <w:tcPr>
            <w:tcW w:w="1400" w:type="dxa"/>
          </w:tcPr>
          <w:p w14:paraId="2A197E87" w14:textId="77777777" w:rsidR="00B50050" w:rsidRDefault="00B50050" w:rsidP="0088127C">
            <w:pPr>
              <w:pStyle w:val="OtherTableBody"/>
            </w:pPr>
            <w:r>
              <w:t>XRC</w:t>
            </w:r>
          </w:p>
        </w:tc>
        <w:tc>
          <w:tcPr>
            <w:tcW w:w="4200" w:type="dxa"/>
          </w:tcPr>
          <w:p w14:paraId="2F17C049" w14:textId="77777777" w:rsidR="00B50050" w:rsidRDefault="00B50050" w:rsidP="0088127C">
            <w:pPr>
              <w:pStyle w:val="OtherTableBody"/>
            </w:pPr>
            <w:r>
              <w:t>Cineradiograph</w:t>
            </w:r>
          </w:p>
        </w:tc>
      </w:tr>
      <w:tr w:rsidR="00B50050" w14:paraId="1FB6F41E" w14:textId="77777777" w:rsidTr="00195548">
        <w:tc>
          <w:tcPr>
            <w:tcW w:w="600" w:type="dxa"/>
          </w:tcPr>
          <w:p w14:paraId="39216B22" w14:textId="77777777" w:rsidR="00B50050" w:rsidRDefault="00B50050" w:rsidP="0088127C">
            <w:pPr>
              <w:pStyle w:val="OtherTableBody"/>
            </w:pPr>
            <w:r>
              <w:t>HL7</w:t>
            </w:r>
          </w:p>
        </w:tc>
        <w:tc>
          <w:tcPr>
            <w:tcW w:w="600" w:type="dxa"/>
          </w:tcPr>
          <w:p w14:paraId="5217DA08" w14:textId="77777777" w:rsidR="00B50050" w:rsidRDefault="00B50050" w:rsidP="0088127C">
            <w:pPr>
              <w:pStyle w:val="OtherTableBody"/>
            </w:pPr>
          </w:p>
        </w:tc>
        <w:tc>
          <w:tcPr>
            <w:tcW w:w="2600" w:type="dxa"/>
          </w:tcPr>
          <w:p w14:paraId="78144736" w14:textId="77777777" w:rsidR="00B50050" w:rsidRDefault="00B50050" w:rsidP="0088127C">
            <w:pPr>
              <w:pStyle w:val="OtherTableBody"/>
            </w:pPr>
            <w:r>
              <w:t>Message Type</w:t>
            </w:r>
          </w:p>
        </w:tc>
        <w:tc>
          <w:tcPr>
            <w:tcW w:w="1400" w:type="dxa"/>
          </w:tcPr>
          <w:p w14:paraId="3CFCC872" w14:textId="77777777" w:rsidR="00B50050" w:rsidRDefault="00B50050" w:rsidP="0088127C">
            <w:pPr>
              <w:pStyle w:val="OtherTableBody"/>
            </w:pPr>
          </w:p>
        </w:tc>
        <w:tc>
          <w:tcPr>
            <w:tcW w:w="4200" w:type="dxa"/>
          </w:tcPr>
          <w:p w14:paraId="48A2918F" w14:textId="77777777" w:rsidR="00B50050" w:rsidRDefault="00B50050" w:rsidP="0088127C">
            <w:pPr>
              <w:pStyle w:val="OtherTableBody"/>
            </w:pPr>
          </w:p>
        </w:tc>
      </w:tr>
      <w:tr w:rsidR="00B50050" w14:paraId="3CCC5A0C" w14:textId="77777777" w:rsidTr="00195548">
        <w:tc>
          <w:tcPr>
            <w:tcW w:w="600" w:type="dxa"/>
          </w:tcPr>
          <w:p w14:paraId="48BFDC38" w14:textId="77777777" w:rsidR="00B50050" w:rsidRDefault="00B50050" w:rsidP="0088127C">
            <w:pPr>
              <w:pStyle w:val="OtherTableBody"/>
            </w:pPr>
          </w:p>
        </w:tc>
        <w:tc>
          <w:tcPr>
            <w:tcW w:w="600" w:type="dxa"/>
          </w:tcPr>
          <w:p w14:paraId="03702877" w14:textId="77777777" w:rsidR="00B50050" w:rsidRDefault="00B50050" w:rsidP="0088127C">
            <w:pPr>
              <w:pStyle w:val="OtherTableBody"/>
            </w:pPr>
            <w:r>
              <w:t>0076</w:t>
            </w:r>
          </w:p>
        </w:tc>
        <w:tc>
          <w:tcPr>
            <w:tcW w:w="2600" w:type="dxa"/>
          </w:tcPr>
          <w:p w14:paraId="00CD01BA" w14:textId="77777777" w:rsidR="00B50050" w:rsidRDefault="00B50050" w:rsidP="0088127C">
            <w:pPr>
              <w:pStyle w:val="OtherTableBody"/>
            </w:pPr>
          </w:p>
        </w:tc>
        <w:tc>
          <w:tcPr>
            <w:tcW w:w="1400" w:type="dxa"/>
          </w:tcPr>
          <w:p w14:paraId="53C7DB4A" w14:textId="77777777" w:rsidR="00B50050" w:rsidRDefault="00B50050" w:rsidP="0088127C">
            <w:pPr>
              <w:pStyle w:val="OtherTableBody"/>
            </w:pPr>
            <w:r>
              <w:t>ACK</w:t>
            </w:r>
          </w:p>
        </w:tc>
        <w:tc>
          <w:tcPr>
            <w:tcW w:w="4200" w:type="dxa"/>
          </w:tcPr>
          <w:p w14:paraId="353491DB" w14:textId="77777777" w:rsidR="00B50050" w:rsidRDefault="00B50050" w:rsidP="0088127C">
            <w:pPr>
              <w:pStyle w:val="OtherTableBody"/>
            </w:pPr>
            <w:r>
              <w:t>General acknowledgment message</w:t>
            </w:r>
          </w:p>
        </w:tc>
      </w:tr>
      <w:tr w:rsidR="00B50050" w14:paraId="6C610D9A" w14:textId="77777777" w:rsidTr="00195548">
        <w:tc>
          <w:tcPr>
            <w:tcW w:w="600" w:type="dxa"/>
          </w:tcPr>
          <w:p w14:paraId="06A74FE3" w14:textId="77777777" w:rsidR="00B50050" w:rsidRDefault="00B50050" w:rsidP="0088127C">
            <w:pPr>
              <w:pStyle w:val="OtherTableBody"/>
            </w:pPr>
          </w:p>
        </w:tc>
        <w:tc>
          <w:tcPr>
            <w:tcW w:w="600" w:type="dxa"/>
          </w:tcPr>
          <w:p w14:paraId="5BB05C8E" w14:textId="77777777" w:rsidR="00B50050" w:rsidRDefault="00B50050" w:rsidP="0088127C">
            <w:pPr>
              <w:pStyle w:val="OtherTableBody"/>
            </w:pPr>
            <w:r>
              <w:t>0076</w:t>
            </w:r>
          </w:p>
        </w:tc>
        <w:tc>
          <w:tcPr>
            <w:tcW w:w="2600" w:type="dxa"/>
          </w:tcPr>
          <w:p w14:paraId="17DB8A0E" w14:textId="77777777" w:rsidR="00B50050" w:rsidRDefault="00B50050" w:rsidP="0088127C">
            <w:pPr>
              <w:pStyle w:val="OtherTableBody"/>
            </w:pPr>
          </w:p>
        </w:tc>
        <w:tc>
          <w:tcPr>
            <w:tcW w:w="1400" w:type="dxa"/>
          </w:tcPr>
          <w:p w14:paraId="5C4C0616" w14:textId="77777777" w:rsidR="00B50050" w:rsidRDefault="00B50050" w:rsidP="0088127C">
            <w:pPr>
              <w:pStyle w:val="OtherTableBody"/>
            </w:pPr>
            <w:r>
              <w:t>ADR</w:t>
            </w:r>
          </w:p>
        </w:tc>
        <w:tc>
          <w:tcPr>
            <w:tcW w:w="4200" w:type="dxa"/>
          </w:tcPr>
          <w:p w14:paraId="6B927360" w14:textId="77777777" w:rsidR="00B50050" w:rsidRDefault="00B50050" w:rsidP="0088127C">
            <w:pPr>
              <w:pStyle w:val="OtherTableBody"/>
            </w:pPr>
            <w:r>
              <w:t>ADT response</w:t>
            </w:r>
          </w:p>
        </w:tc>
      </w:tr>
      <w:tr w:rsidR="00B50050" w14:paraId="1C1E43C8" w14:textId="77777777" w:rsidTr="00195548">
        <w:tc>
          <w:tcPr>
            <w:tcW w:w="600" w:type="dxa"/>
          </w:tcPr>
          <w:p w14:paraId="6253C428" w14:textId="77777777" w:rsidR="00B50050" w:rsidRDefault="00B50050" w:rsidP="0088127C">
            <w:pPr>
              <w:pStyle w:val="OtherTableBody"/>
            </w:pPr>
          </w:p>
        </w:tc>
        <w:tc>
          <w:tcPr>
            <w:tcW w:w="600" w:type="dxa"/>
          </w:tcPr>
          <w:p w14:paraId="42990C12" w14:textId="77777777" w:rsidR="00B50050" w:rsidRDefault="00B50050" w:rsidP="0088127C">
            <w:pPr>
              <w:pStyle w:val="OtherTableBody"/>
            </w:pPr>
            <w:r>
              <w:t>0076</w:t>
            </w:r>
          </w:p>
        </w:tc>
        <w:tc>
          <w:tcPr>
            <w:tcW w:w="2600" w:type="dxa"/>
          </w:tcPr>
          <w:p w14:paraId="0470EAB4" w14:textId="77777777" w:rsidR="00B50050" w:rsidRDefault="00B50050" w:rsidP="0088127C">
            <w:pPr>
              <w:pStyle w:val="OtherTableBody"/>
            </w:pPr>
          </w:p>
        </w:tc>
        <w:tc>
          <w:tcPr>
            <w:tcW w:w="1400" w:type="dxa"/>
          </w:tcPr>
          <w:p w14:paraId="7AE8BEE6" w14:textId="77777777" w:rsidR="00B50050" w:rsidRDefault="00B50050" w:rsidP="0088127C">
            <w:pPr>
              <w:pStyle w:val="OtherTableBody"/>
            </w:pPr>
            <w:r>
              <w:t>ADT</w:t>
            </w:r>
          </w:p>
        </w:tc>
        <w:tc>
          <w:tcPr>
            <w:tcW w:w="4200" w:type="dxa"/>
          </w:tcPr>
          <w:p w14:paraId="4DF070A5" w14:textId="77777777" w:rsidR="00B50050" w:rsidRDefault="00B50050" w:rsidP="0088127C">
            <w:pPr>
              <w:pStyle w:val="OtherTableBody"/>
            </w:pPr>
            <w:r>
              <w:t>ADT message</w:t>
            </w:r>
          </w:p>
        </w:tc>
      </w:tr>
      <w:tr w:rsidR="00B50050" w14:paraId="18C226C8" w14:textId="77777777" w:rsidTr="00195548">
        <w:tc>
          <w:tcPr>
            <w:tcW w:w="600" w:type="dxa"/>
          </w:tcPr>
          <w:p w14:paraId="501B2154" w14:textId="77777777" w:rsidR="00B50050" w:rsidRDefault="00B50050" w:rsidP="0088127C">
            <w:pPr>
              <w:pStyle w:val="OtherTableBody"/>
            </w:pPr>
          </w:p>
        </w:tc>
        <w:tc>
          <w:tcPr>
            <w:tcW w:w="600" w:type="dxa"/>
          </w:tcPr>
          <w:p w14:paraId="3BDA6CE8" w14:textId="77777777" w:rsidR="00B50050" w:rsidRDefault="00B50050" w:rsidP="0088127C">
            <w:pPr>
              <w:pStyle w:val="OtherTableBody"/>
            </w:pPr>
            <w:r>
              <w:t>0076</w:t>
            </w:r>
          </w:p>
        </w:tc>
        <w:tc>
          <w:tcPr>
            <w:tcW w:w="2600" w:type="dxa"/>
          </w:tcPr>
          <w:p w14:paraId="4590CE82" w14:textId="77777777" w:rsidR="00B50050" w:rsidRDefault="00B50050" w:rsidP="0088127C">
            <w:pPr>
              <w:pStyle w:val="OtherTableBody"/>
            </w:pPr>
          </w:p>
        </w:tc>
        <w:tc>
          <w:tcPr>
            <w:tcW w:w="1400" w:type="dxa"/>
          </w:tcPr>
          <w:p w14:paraId="5F4F1CFA" w14:textId="77777777" w:rsidR="00B50050" w:rsidRDefault="00B50050" w:rsidP="0088127C">
            <w:pPr>
              <w:pStyle w:val="OtherTableBody"/>
            </w:pPr>
            <w:r>
              <w:t>BAR</w:t>
            </w:r>
          </w:p>
        </w:tc>
        <w:tc>
          <w:tcPr>
            <w:tcW w:w="4200" w:type="dxa"/>
          </w:tcPr>
          <w:p w14:paraId="79179528" w14:textId="77777777" w:rsidR="00B50050" w:rsidRDefault="00B50050" w:rsidP="0088127C">
            <w:pPr>
              <w:pStyle w:val="OtherTableBody"/>
            </w:pPr>
            <w:r>
              <w:t>Add/change billing account</w:t>
            </w:r>
          </w:p>
        </w:tc>
      </w:tr>
      <w:tr w:rsidR="00B50050" w:rsidRPr="001D2E85" w14:paraId="05881CED" w14:textId="77777777" w:rsidTr="00195548">
        <w:tc>
          <w:tcPr>
            <w:tcW w:w="600" w:type="dxa"/>
          </w:tcPr>
          <w:p w14:paraId="6B5674E2" w14:textId="77777777" w:rsidR="00B50050" w:rsidRDefault="00B50050" w:rsidP="0088127C">
            <w:pPr>
              <w:pStyle w:val="OtherTableBody"/>
            </w:pPr>
          </w:p>
        </w:tc>
        <w:tc>
          <w:tcPr>
            <w:tcW w:w="600" w:type="dxa"/>
          </w:tcPr>
          <w:p w14:paraId="6ECF0513" w14:textId="77777777" w:rsidR="00B50050" w:rsidRDefault="00B50050" w:rsidP="0088127C">
            <w:pPr>
              <w:pStyle w:val="OtherTableBody"/>
            </w:pPr>
            <w:r>
              <w:t>0076</w:t>
            </w:r>
          </w:p>
        </w:tc>
        <w:tc>
          <w:tcPr>
            <w:tcW w:w="2600" w:type="dxa"/>
          </w:tcPr>
          <w:p w14:paraId="1702973A" w14:textId="77777777" w:rsidR="00B50050" w:rsidRDefault="00B50050" w:rsidP="0088127C">
            <w:pPr>
              <w:pStyle w:val="OtherTableBody"/>
            </w:pPr>
          </w:p>
        </w:tc>
        <w:tc>
          <w:tcPr>
            <w:tcW w:w="1400" w:type="dxa"/>
          </w:tcPr>
          <w:p w14:paraId="59704025" w14:textId="77777777" w:rsidR="00B50050" w:rsidRDefault="00B50050" w:rsidP="0088127C">
            <w:pPr>
              <w:pStyle w:val="OtherTableBody"/>
            </w:pPr>
            <w:r>
              <w:t>BPS</w:t>
            </w:r>
          </w:p>
        </w:tc>
        <w:tc>
          <w:tcPr>
            <w:tcW w:w="4200" w:type="dxa"/>
          </w:tcPr>
          <w:p w14:paraId="4259AE7F" w14:textId="77777777" w:rsidR="00B50050" w:rsidRDefault="00B50050" w:rsidP="0088127C">
            <w:pPr>
              <w:pStyle w:val="OtherTableBody"/>
            </w:pPr>
            <w:r>
              <w:t>Blood product dispense status message</w:t>
            </w:r>
          </w:p>
        </w:tc>
      </w:tr>
      <w:tr w:rsidR="00B50050" w:rsidRPr="001D2E85" w14:paraId="31D409DB" w14:textId="77777777" w:rsidTr="00195548">
        <w:tc>
          <w:tcPr>
            <w:tcW w:w="600" w:type="dxa"/>
          </w:tcPr>
          <w:p w14:paraId="51CA5AF5" w14:textId="77777777" w:rsidR="00B50050" w:rsidRDefault="00B50050" w:rsidP="0088127C">
            <w:pPr>
              <w:pStyle w:val="OtherTableBody"/>
            </w:pPr>
          </w:p>
        </w:tc>
        <w:tc>
          <w:tcPr>
            <w:tcW w:w="600" w:type="dxa"/>
          </w:tcPr>
          <w:p w14:paraId="5B103EF2" w14:textId="77777777" w:rsidR="00B50050" w:rsidRDefault="00B50050" w:rsidP="0088127C">
            <w:pPr>
              <w:pStyle w:val="OtherTableBody"/>
            </w:pPr>
            <w:r>
              <w:t>0076</w:t>
            </w:r>
          </w:p>
        </w:tc>
        <w:tc>
          <w:tcPr>
            <w:tcW w:w="2600" w:type="dxa"/>
          </w:tcPr>
          <w:p w14:paraId="194BB0DE" w14:textId="77777777" w:rsidR="00B50050" w:rsidRDefault="00B50050" w:rsidP="0088127C">
            <w:pPr>
              <w:pStyle w:val="OtherTableBody"/>
            </w:pPr>
          </w:p>
        </w:tc>
        <w:tc>
          <w:tcPr>
            <w:tcW w:w="1400" w:type="dxa"/>
          </w:tcPr>
          <w:p w14:paraId="07CCFE28" w14:textId="77777777" w:rsidR="00B50050" w:rsidRDefault="00B50050" w:rsidP="0088127C">
            <w:pPr>
              <w:pStyle w:val="OtherTableBody"/>
            </w:pPr>
            <w:r>
              <w:t>BRP</w:t>
            </w:r>
          </w:p>
        </w:tc>
        <w:tc>
          <w:tcPr>
            <w:tcW w:w="4200" w:type="dxa"/>
          </w:tcPr>
          <w:p w14:paraId="5E3EFF46" w14:textId="77777777" w:rsidR="00B50050" w:rsidRDefault="00B50050" w:rsidP="0088127C">
            <w:pPr>
              <w:pStyle w:val="OtherTableBody"/>
            </w:pPr>
            <w:r>
              <w:t>Blood product dispense status acknowledgement message</w:t>
            </w:r>
          </w:p>
        </w:tc>
      </w:tr>
      <w:tr w:rsidR="00B50050" w:rsidRPr="001D2E85" w14:paraId="4793A91C" w14:textId="77777777" w:rsidTr="00195548">
        <w:tc>
          <w:tcPr>
            <w:tcW w:w="600" w:type="dxa"/>
          </w:tcPr>
          <w:p w14:paraId="2E8ADFD7" w14:textId="77777777" w:rsidR="00B50050" w:rsidRDefault="00B50050" w:rsidP="0088127C">
            <w:pPr>
              <w:pStyle w:val="OtherTableBody"/>
            </w:pPr>
          </w:p>
        </w:tc>
        <w:tc>
          <w:tcPr>
            <w:tcW w:w="600" w:type="dxa"/>
          </w:tcPr>
          <w:p w14:paraId="20BA074F" w14:textId="77777777" w:rsidR="00B50050" w:rsidRDefault="00B50050" w:rsidP="0088127C">
            <w:pPr>
              <w:pStyle w:val="OtherTableBody"/>
            </w:pPr>
            <w:r>
              <w:t>0076</w:t>
            </w:r>
          </w:p>
        </w:tc>
        <w:tc>
          <w:tcPr>
            <w:tcW w:w="2600" w:type="dxa"/>
          </w:tcPr>
          <w:p w14:paraId="1BB73120" w14:textId="77777777" w:rsidR="00B50050" w:rsidRDefault="00B50050" w:rsidP="0088127C">
            <w:pPr>
              <w:pStyle w:val="OtherTableBody"/>
            </w:pPr>
          </w:p>
        </w:tc>
        <w:tc>
          <w:tcPr>
            <w:tcW w:w="1400" w:type="dxa"/>
          </w:tcPr>
          <w:p w14:paraId="5DE460C8" w14:textId="77777777" w:rsidR="00B50050" w:rsidRDefault="00B50050" w:rsidP="0088127C">
            <w:pPr>
              <w:pStyle w:val="OtherTableBody"/>
            </w:pPr>
            <w:r>
              <w:t>BRT</w:t>
            </w:r>
          </w:p>
        </w:tc>
        <w:tc>
          <w:tcPr>
            <w:tcW w:w="4200" w:type="dxa"/>
          </w:tcPr>
          <w:p w14:paraId="1D61AF6D" w14:textId="77777777" w:rsidR="00B50050" w:rsidRDefault="00B50050" w:rsidP="0088127C">
            <w:pPr>
              <w:pStyle w:val="OtherTableBody"/>
            </w:pPr>
            <w:r>
              <w:t>Blood product transfusion/disposition acknowledgement message</w:t>
            </w:r>
          </w:p>
        </w:tc>
      </w:tr>
      <w:tr w:rsidR="00B50050" w:rsidRPr="001D2E85" w14:paraId="7A0650F9" w14:textId="77777777" w:rsidTr="00195548">
        <w:tc>
          <w:tcPr>
            <w:tcW w:w="600" w:type="dxa"/>
          </w:tcPr>
          <w:p w14:paraId="06CB8013" w14:textId="77777777" w:rsidR="00B50050" w:rsidRDefault="00B50050" w:rsidP="0088127C">
            <w:pPr>
              <w:pStyle w:val="OtherTableBody"/>
            </w:pPr>
          </w:p>
        </w:tc>
        <w:tc>
          <w:tcPr>
            <w:tcW w:w="600" w:type="dxa"/>
          </w:tcPr>
          <w:p w14:paraId="47FD17C4" w14:textId="77777777" w:rsidR="00B50050" w:rsidRDefault="00B50050" w:rsidP="0088127C">
            <w:pPr>
              <w:pStyle w:val="OtherTableBody"/>
            </w:pPr>
            <w:r>
              <w:t>0076</w:t>
            </w:r>
          </w:p>
        </w:tc>
        <w:tc>
          <w:tcPr>
            <w:tcW w:w="2600" w:type="dxa"/>
          </w:tcPr>
          <w:p w14:paraId="5385A340" w14:textId="77777777" w:rsidR="00B50050" w:rsidRDefault="00B50050" w:rsidP="0088127C">
            <w:pPr>
              <w:pStyle w:val="OtherTableBody"/>
            </w:pPr>
          </w:p>
        </w:tc>
        <w:tc>
          <w:tcPr>
            <w:tcW w:w="1400" w:type="dxa"/>
          </w:tcPr>
          <w:p w14:paraId="48D4C16A" w14:textId="77777777" w:rsidR="00B50050" w:rsidRDefault="00B50050" w:rsidP="0088127C">
            <w:pPr>
              <w:pStyle w:val="OtherTableBody"/>
            </w:pPr>
            <w:r>
              <w:t>BTS</w:t>
            </w:r>
          </w:p>
        </w:tc>
        <w:tc>
          <w:tcPr>
            <w:tcW w:w="4200" w:type="dxa"/>
          </w:tcPr>
          <w:p w14:paraId="250CE051" w14:textId="77777777" w:rsidR="00B50050" w:rsidRDefault="00B50050" w:rsidP="0088127C">
            <w:pPr>
              <w:pStyle w:val="OtherTableBody"/>
            </w:pPr>
            <w:r>
              <w:t>Blood product transfusion/disposition message</w:t>
            </w:r>
          </w:p>
        </w:tc>
      </w:tr>
      <w:tr w:rsidR="00B50050" w14:paraId="1A83F94C" w14:textId="77777777" w:rsidTr="00195548">
        <w:tc>
          <w:tcPr>
            <w:tcW w:w="600" w:type="dxa"/>
          </w:tcPr>
          <w:p w14:paraId="5F5D6095" w14:textId="77777777" w:rsidR="00B50050" w:rsidRDefault="00B50050" w:rsidP="0088127C">
            <w:pPr>
              <w:pStyle w:val="OtherTableBody"/>
            </w:pPr>
          </w:p>
        </w:tc>
        <w:tc>
          <w:tcPr>
            <w:tcW w:w="600" w:type="dxa"/>
          </w:tcPr>
          <w:p w14:paraId="1C4F2559" w14:textId="77777777" w:rsidR="00B50050" w:rsidRDefault="00B50050" w:rsidP="0088127C">
            <w:pPr>
              <w:pStyle w:val="OtherTableBody"/>
            </w:pPr>
            <w:r>
              <w:t>0076</w:t>
            </w:r>
          </w:p>
        </w:tc>
        <w:tc>
          <w:tcPr>
            <w:tcW w:w="2600" w:type="dxa"/>
          </w:tcPr>
          <w:p w14:paraId="23588C6B" w14:textId="77777777" w:rsidR="00B50050" w:rsidRDefault="00B50050" w:rsidP="0088127C">
            <w:pPr>
              <w:pStyle w:val="OtherTableBody"/>
            </w:pPr>
          </w:p>
        </w:tc>
        <w:tc>
          <w:tcPr>
            <w:tcW w:w="1400" w:type="dxa"/>
          </w:tcPr>
          <w:p w14:paraId="170FAA7B" w14:textId="77777777" w:rsidR="00B50050" w:rsidRDefault="00B50050" w:rsidP="0088127C">
            <w:pPr>
              <w:pStyle w:val="OtherTableBody"/>
            </w:pPr>
            <w:r>
              <w:t>CCF</w:t>
            </w:r>
          </w:p>
        </w:tc>
        <w:tc>
          <w:tcPr>
            <w:tcW w:w="4200" w:type="dxa"/>
          </w:tcPr>
          <w:p w14:paraId="4F0C00B5" w14:textId="77777777" w:rsidR="00B50050" w:rsidRDefault="00B50050" w:rsidP="0088127C">
            <w:pPr>
              <w:pStyle w:val="OtherTableBody"/>
            </w:pPr>
            <w:r>
              <w:t>Collaborative Care Fetch</w:t>
            </w:r>
          </w:p>
        </w:tc>
      </w:tr>
      <w:tr w:rsidR="00B50050" w14:paraId="5D26E778" w14:textId="77777777" w:rsidTr="00195548">
        <w:tc>
          <w:tcPr>
            <w:tcW w:w="600" w:type="dxa"/>
          </w:tcPr>
          <w:p w14:paraId="53FF8E68" w14:textId="77777777" w:rsidR="00B50050" w:rsidRDefault="00B50050" w:rsidP="0088127C">
            <w:pPr>
              <w:pStyle w:val="OtherTableBody"/>
            </w:pPr>
          </w:p>
        </w:tc>
        <w:tc>
          <w:tcPr>
            <w:tcW w:w="600" w:type="dxa"/>
          </w:tcPr>
          <w:p w14:paraId="0E0715A9" w14:textId="77777777" w:rsidR="00B50050" w:rsidRDefault="00B50050" w:rsidP="0088127C">
            <w:pPr>
              <w:pStyle w:val="OtherTableBody"/>
            </w:pPr>
            <w:r>
              <w:t>0076</w:t>
            </w:r>
          </w:p>
        </w:tc>
        <w:tc>
          <w:tcPr>
            <w:tcW w:w="2600" w:type="dxa"/>
          </w:tcPr>
          <w:p w14:paraId="40D69AC2" w14:textId="77777777" w:rsidR="00B50050" w:rsidRDefault="00B50050" w:rsidP="0088127C">
            <w:pPr>
              <w:pStyle w:val="OtherTableBody"/>
            </w:pPr>
          </w:p>
        </w:tc>
        <w:tc>
          <w:tcPr>
            <w:tcW w:w="1400" w:type="dxa"/>
          </w:tcPr>
          <w:p w14:paraId="03FBDE52" w14:textId="77777777" w:rsidR="00B50050" w:rsidRDefault="00B50050" w:rsidP="0088127C">
            <w:pPr>
              <w:pStyle w:val="OtherTableBody"/>
            </w:pPr>
            <w:r>
              <w:t>CCI</w:t>
            </w:r>
          </w:p>
        </w:tc>
        <w:tc>
          <w:tcPr>
            <w:tcW w:w="4200" w:type="dxa"/>
          </w:tcPr>
          <w:p w14:paraId="708C9B18" w14:textId="77777777" w:rsidR="00B50050" w:rsidRDefault="00B50050" w:rsidP="0088127C">
            <w:pPr>
              <w:pStyle w:val="OtherTableBody"/>
            </w:pPr>
            <w:r>
              <w:t>Collaborative Care Information</w:t>
            </w:r>
          </w:p>
        </w:tc>
      </w:tr>
      <w:tr w:rsidR="00B50050" w14:paraId="54953045" w14:textId="77777777" w:rsidTr="00195548">
        <w:tc>
          <w:tcPr>
            <w:tcW w:w="600" w:type="dxa"/>
          </w:tcPr>
          <w:p w14:paraId="388ADB42" w14:textId="77777777" w:rsidR="00B50050" w:rsidRDefault="00B50050" w:rsidP="0088127C">
            <w:pPr>
              <w:pStyle w:val="OtherTableBody"/>
            </w:pPr>
          </w:p>
        </w:tc>
        <w:tc>
          <w:tcPr>
            <w:tcW w:w="600" w:type="dxa"/>
          </w:tcPr>
          <w:p w14:paraId="420A45B3" w14:textId="77777777" w:rsidR="00B50050" w:rsidRDefault="00B50050" w:rsidP="0088127C">
            <w:pPr>
              <w:pStyle w:val="OtherTableBody"/>
            </w:pPr>
            <w:r>
              <w:t>0076</w:t>
            </w:r>
          </w:p>
        </w:tc>
        <w:tc>
          <w:tcPr>
            <w:tcW w:w="2600" w:type="dxa"/>
          </w:tcPr>
          <w:p w14:paraId="1F20ABE3" w14:textId="77777777" w:rsidR="00B50050" w:rsidRDefault="00B50050" w:rsidP="0088127C">
            <w:pPr>
              <w:pStyle w:val="OtherTableBody"/>
            </w:pPr>
          </w:p>
        </w:tc>
        <w:tc>
          <w:tcPr>
            <w:tcW w:w="1400" w:type="dxa"/>
          </w:tcPr>
          <w:p w14:paraId="436EDE5C" w14:textId="77777777" w:rsidR="00B50050" w:rsidRDefault="00B50050" w:rsidP="0088127C">
            <w:pPr>
              <w:pStyle w:val="OtherTableBody"/>
            </w:pPr>
            <w:r>
              <w:t>CCM</w:t>
            </w:r>
          </w:p>
        </w:tc>
        <w:tc>
          <w:tcPr>
            <w:tcW w:w="4200" w:type="dxa"/>
          </w:tcPr>
          <w:p w14:paraId="0F55406C" w14:textId="77777777" w:rsidR="00B50050" w:rsidRDefault="00B50050" w:rsidP="0088127C">
            <w:pPr>
              <w:pStyle w:val="OtherTableBody"/>
            </w:pPr>
            <w:r>
              <w:t>Collaborative Care Message</w:t>
            </w:r>
          </w:p>
        </w:tc>
      </w:tr>
      <w:tr w:rsidR="00B50050" w14:paraId="376F8820" w14:textId="77777777" w:rsidTr="00195548">
        <w:tc>
          <w:tcPr>
            <w:tcW w:w="600" w:type="dxa"/>
          </w:tcPr>
          <w:p w14:paraId="7A69BA61" w14:textId="77777777" w:rsidR="00B50050" w:rsidRDefault="00B50050" w:rsidP="0088127C">
            <w:pPr>
              <w:pStyle w:val="OtherTableBody"/>
            </w:pPr>
          </w:p>
        </w:tc>
        <w:tc>
          <w:tcPr>
            <w:tcW w:w="600" w:type="dxa"/>
          </w:tcPr>
          <w:p w14:paraId="452009FB" w14:textId="77777777" w:rsidR="00B50050" w:rsidRDefault="00B50050" w:rsidP="0088127C">
            <w:pPr>
              <w:pStyle w:val="OtherTableBody"/>
            </w:pPr>
            <w:r>
              <w:t>0076</w:t>
            </w:r>
          </w:p>
        </w:tc>
        <w:tc>
          <w:tcPr>
            <w:tcW w:w="2600" w:type="dxa"/>
          </w:tcPr>
          <w:p w14:paraId="792BCE01" w14:textId="77777777" w:rsidR="00B50050" w:rsidRDefault="00B50050" w:rsidP="0088127C">
            <w:pPr>
              <w:pStyle w:val="OtherTableBody"/>
            </w:pPr>
          </w:p>
        </w:tc>
        <w:tc>
          <w:tcPr>
            <w:tcW w:w="1400" w:type="dxa"/>
          </w:tcPr>
          <w:p w14:paraId="208AE4D1" w14:textId="77777777" w:rsidR="00B50050" w:rsidRDefault="00B50050" w:rsidP="0088127C">
            <w:pPr>
              <w:pStyle w:val="OtherTableBody"/>
            </w:pPr>
            <w:r>
              <w:t>CCQ</w:t>
            </w:r>
          </w:p>
        </w:tc>
        <w:tc>
          <w:tcPr>
            <w:tcW w:w="4200" w:type="dxa"/>
          </w:tcPr>
          <w:p w14:paraId="0B78E17F" w14:textId="77777777" w:rsidR="00B50050" w:rsidRDefault="00B50050" w:rsidP="0088127C">
            <w:pPr>
              <w:pStyle w:val="OtherTableBody"/>
            </w:pPr>
            <w:r>
              <w:t>Collaborative Care Referral</w:t>
            </w:r>
          </w:p>
        </w:tc>
      </w:tr>
      <w:tr w:rsidR="00B50050" w14:paraId="73137F4A" w14:textId="77777777" w:rsidTr="00195548">
        <w:tc>
          <w:tcPr>
            <w:tcW w:w="600" w:type="dxa"/>
          </w:tcPr>
          <w:p w14:paraId="4CC5F5F0" w14:textId="77777777" w:rsidR="00B50050" w:rsidRDefault="00B50050" w:rsidP="0088127C">
            <w:pPr>
              <w:pStyle w:val="OtherTableBody"/>
            </w:pPr>
          </w:p>
        </w:tc>
        <w:tc>
          <w:tcPr>
            <w:tcW w:w="600" w:type="dxa"/>
          </w:tcPr>
          <w:p w14:paraId="6178C882" w14:textId="77777777" w:rsidR="00B50050" w:rsidRDefault="00B50050" w:rsidP="0088127C">
            <w:pPr>
              <w:pStyle w:val="OtherTableBody"/>
            </w:pPr>
            <w:r>
              <w:t>0076</w:t>
            </w:r>
          </w:p>
        </w:tc>
        <w:tc>
          <w:tcPr>
            <w:tcW w:w="2600" w:type="dxa"/>
          </w:tcPr>
          <w:p w14:paraId="71B118A3" w14:textId="77777777" w:rsidR="00B50050" w:rsidRDefault="00B50050" w:rsidP="0088127C">
            <w:pPr>
              <w:pStyle w:val="OtherTableBody"/>
            </w:pPr>
          </w:p>
        </w:tc>
        <w:tc>
          <w:tcPr>
            <w:tcW w:w="1400" w:type="dxa"/>
          </w:tcPr>
          <w:p w14:paraId="320B1742" w14:textId="77777777" w:rsidR="00B50050" w:rsidRDefault="00B50050" w:rsidP="0088127C">
            <w:pPr>
              <w:pStyle w:val="OtherTableBody"/>
            </w:pPr>
            <w:r>
              <w:t>CCU</w:t>
            </w:r>
          </w:p>
        </w:tc>
        <w:tc>
          <w:tcPr>
            <w:tcW w:w="4200" w:type="dxa"/>
          </w:tcPr>
          <w:p w14:paraId="6E880422" w14:textId="77777777" w:rsidR="00B50050" w:rsidRDefault="00B50050" w:rsidP="0088127C">
            <w:pPr>
              <w:pStyle w:val="OtherTableBody"/>
            </w:pPr>
            <w:r>
              <w:t>Collaborative Care Referral</w:t>
            </w:r>
          </w:p>
        </w:tc>
      </w:tr>
      <w:tr w:rsidR="00B50050" w14:paraId="76CC83E6" w14:textId="77777777" w:rsidTr="00195548">
        <w:tc>
          <w:tcPr>
            <w:tcW w:w="600" w:type="dxa"/>
          </w:tcPr>
          <w:p w14:paraId="4E072C4C" w14:textId="77777777" w:rsidR="00B50050" w:rsidRDefault="00B50050" w:rsidP="0088127C">
            <w:pPr>
              <w:pStyle w:val="OtherTableBody"/>
            </w:pPr>
          </w:p>
        </w:tc>
        <w:tc>
          <w:tcPr>
            <w:tcW w:w="600" w:type="dxa"/>
          </w:tcPr>
          <w:p w14:paraId="043B478A" w14:textId="77777777" w:rsidR="00B50050" w:rsidRDefault="00B50050" w:rsidP="0088127C">
            <w:pPr>
              <w:pStyle w:val="OtherTableBody"/>
            </w:pPr>
            <w:r>
              <w:t>0076</w:t>
            </w:r>
          </w:p>
        </w:tc>
        <w:tc>
          <w:tcPr>
            <w:tcW w:w="2600" w:type="dxa"/>
          </w:tcPr>
          <w:p w14:paraId="71342A22" w14:textId="77777777" w:rsidR="00B50050" w:rsidRDefault="00B50050" w:rsidP="0088127C">
            <w:pPr>
              <w:pStyle w:val="OtherTableBody"/>
            </w:pPr>
          </w:p>
        </w:tc>
        <w:tc>
          <w:tcPr>
            <w:tcW w:w="1400" w:type="dxa"/>
          </w:tcPr>
          <w:p w14:paraId="7941529C" w14:textId="77777777" w:rsidR="00B50050" w:rsidRDefault="00B50050" w:rsidP="0088127C">
            <w:pPr>
              <w:pStyle w:val="OtherTableBody"/>
            </w:pPr>
            <w:r>
              <w:t>CQU</w:t>
            </w:r>
          </w:p>
        </w:tc>
        <w:tc>
          <w:tcPr>
            <w:tcW w:w="4200" w:type="dxa"/>
          </w:tcPr>
          <w:p w14:paraId="5A0B190A" w14:textId="77777777" w:rsidR="00B50050" w:rsidRDefault="00B50050" w:rsidP="0088127C">
            <w:pPr>
              <w:pStyle w:val="OtherTableBody"/>
            </w:pPr>
            <w:r>
              <w:t>Collaborative Care Referral</w:t>
            </w:r>
          </w:p>
        </w:tc>
      </w:tr>
      <w:tr w:rsidR="00B50050" w14:paraId="3197CE3D" w14:textId="77777777" w:rsidTr="00195548">
        <w:tc>
          <w:tcPr>
            <w:tcW w:w="600" w:type="dxa"/>
          </w:tcPr>
          <w:p w14:paraId="1EED04A5" w14:textId="77777777" w:rsidR="00B50050" w:rsidRDefault="00B50050" w:rsidP="0088127C">
            <w:pPr>
              <w:pStyle w:val="OtherTableBody"/>
            </w:pPr>
          </w:p>
        </w:tc>
        <w:tc>
          <w:tcPr>
            <w:tcW w:w="600" w:type="dxa"/>
          </w:tcPr>
          <w:p w14:paraId="05D7EB9C" w14:textId="77777777" w:rsidR="00B50050" w:rsidRDefault="00B50050" w:rsidP="0088127C">
            <w:pPr>
              <w:pStyle w:val="OtherTableBody"/>
            </w:pPr>
            <w:r>
              <w:t>0076</w:t>
            </w:r>
          </w:p>
        </w:tc>
        <w:tc>
          <w:tcPr>
            <w:tcW w:w="2600" w:type="dxa"/>
          </w:tcPr>
          <w:p w14:paraId="477685F4" w14:textId="77777777" w:rsidR="00B50050" w:rsidRDefault="00B50050" w:rsidP="0088127C">
            <w:pPr>
              <w:pStyle w:val="OtherTableBody"/>
            </w:pPr>
          </w:p>
        </w:tc>
        <w:tc>
          <w:tcPr>
            <w:tcW w:w="1400" w:type="dxa"/>
          </w:tcPr>
          <w:p w14:paraId="28FDCA04" w14:textId="77777777" w:rsidR="00B50050" w:rsidRDefault="00B50050" w:rsidP="0088127C">
            <w:pPr>
              <w:pStyle w:val="OtherTableBody"/>
            </w:pPr>
            <w:r>
              <w:t>CRM</w:t>
            </w:r>
          </w:p>
        </w:tc>
        <w:tc>
          <w:tcPr>
            <w:tcW w:w="4200" w:type="dxa"/>
          </w:tcPr>
          <w:p w14:paraId="2B3BD645" w14:textId="77777777" w:rsidR="00B50050" w:rsidRDefault="00B50050" w:rsidP="0088127C">
            <w:pPr>
              <w:pStyle w:val="OtherTableBody"/>
            </w:pPr>
            <w:r>
              <w:t>Clinical study registration message</w:t>
            </w:r>
          </w:p>
        </w:tc>
      </w:tr>
      <w:tr w:rsidR="00B50050" w14:paraId="54F6998F" w14:textId="77777777" w:rsidTr="00195548">
        <w:tc>
          <w:tcPr>
            <w:tcW w:w="600" w:type="dxa"/>
          </w:tcPr>
          <w:p w14:paraId="27CFC457" w14:textId="77777777" w:rsidR="00B50050" w:rsidRDefault="00B50050" w:rsidP="0088127C">
            <w:pPr>
              <w:pStyle w:val="OtherTableBody"/>
            </w:pPr>
          </w:p>
        </w:tc>
        <w:tc>
          <w:tcPr>
            <w:tcW w:w="600" w:type="dxa"/>
          </w:tcPr>
          <w:p w14:paraId="68AC10B3" w14:textId="77777777" w:rsidR="00B50050" w:rsidRDefault="00B50050" w:rsidP="0088127C">
            <w:pPr>
              <w:pStyle w:val="OtherTableBody"/>
            </w:pPr>
            <w:r>
              <w:t>0076</w:t>
            </w:r>
          </w:p>
        </w:tc>
        <w:tc>
          <w:tcPr>
            <w:tcW w:w="2600" w:type="dxa"/>
          </w:tcPr>
          <w:p w14:paraId="2C098DBA" w14:textId="77777777" w:rsidR="00B50050" w:rsidRDefault="00B50050" w:rsidP="0088127C">
            <w:pPr>
              <w:pStyle w:val="OtherTableBody"/>
            </w:pPr>
          </w:p>
        </w:tc>
        <w:tc>
          <w:tcPr>
            <w:tcW w:w="1400" w:type="dxa"/>
          </w:tcPr>
          <w:p w14:paraId="058EE53A" w14:textId="77777777" w:rsidR="00B50050" w:rsidRDefault="00B50050" w:rsidP="0088127C">
            <w:pPr>
              <w:pStyle w:val="OtherTableBody"/>
            </w:pPr>
            <w:r>
              <w:t>CSU</w:t>
            </w:r>
          </w:p>
        </w:tc>
        <w:tc>
          <w:tcPr>
            <w:tcW w:w="4200" w:type="dxa"/>
          </w:tcPr>
          <w:p w14:paraId="55FC8E94" w14:textId="77777777" w:rsidR="00B50050" w:rsidRDefault="00B50050" w:rsidP="0088127C">
            <w:pPr>
              <w:pStyle w:val="OtherTableBody"/>
            </w:pPr>
            <w:r>
              <w:t>Unsolicited study data message</w:t>
            </w:r>
          </w:p>
        </w:tc>
      </w:tr>
      <w:tr w:rsidR="00B50050" w14:paraId="23A9A7D3" w14:textId="77777777" w:rsidTr="00195548">
        <w:tc>
          <w:tcPr>
            <w:tcW w:w="600" w:type="dxa"/>
          </w:tcPr>
          <w:p w14:paraId="136DDBF8" w14:textId="77777777" w:rsidR="00B50050" w:rsidRDefault="00B50050" w:rsidP="0088127C">
            <w:pPr>
              <w:pStyle w:val="OtherTableBody"/>
            </w:pPr>
          </w:p>
        </w:tc>
        <w:tc>
          <w:tcPr>
            <w:tcW w:w="600" w:type="dxa"/>
          </w:tcPr>
          <w:p w14:paraId="789C6479" w14:textId="77777777" w:rsidR="00B50050" w:rsidRDefault="00B50050" w:rsidP="0088127C">
            <w:pPr>
              <w:pStyle w:val="OtherTableBody"/>
            </w:pPr>
            <w:r>
              <w:t>0076</w:t>
            </w:r>
          </w:p>
        </w:tc>
        <w:tc>
          <w:tcPr>
            <w:tcW w:w="2600" w:type="dxa"/>
          </w:tcPr>
          <w:p w14:paraId="22C77CAE" w14:textId="77777777" w:rsidR="00B50050" w:rsidRDefault="00B50050" w:rsidP="0088127C">
            <w:pPr>
              <w:pStyle w:val="OtherTableBody"/>
            </w:pPr>
          </w:p>
        </w:tc>
        <w:tc>
          <w:tcPr>
            <w:tcW w:w="1400" w:type="dxa"/>
          </w:tcPr>
          <w:p w14:paraId="5A06E977" w14:textId="77777777" w:rsidR="00B50050" w:rsidRDefault="00B50050" w:rsidP="0088127C">
            <w:pPr>
              <w:pStyle w:val="OtherTableBody"/>
            </w:pPr>
            <w:r>
              <w:t>DBC</w:t>
            </w:r>
          </w:p>
        </w:tc>
        <w:tc>
          <w:tcPr>
            <w:tcW w:w="4200" w:type="dxa"/>
          </w:tcPr>
          <w:p w14:paraId="5637544B" w14:textId="77777777" w:rsidR="00B50050" w:rsidRDefault="00B50050" w:rsidP="0088127C">
            <w:pPr>
              <w:pStyle w:val="OtherTableBody"/>
            </w:pPr>
            <w:r>
              <w:t>Create Donor Record</w:t>
            </w:r>
          </w:p>
        </w:tc>
      </w:tr>
      <w:tr w:rsidR="00B50050" w14:paraId="28277B6F" w14:textId="77777777" w:rsidTr="00195548">
        <w:tc>
          <w:tcPr>
            <w:tcW w:w="600" w:type="dxa"/>
          </w:tcPr>
          <w:p w14:paraId="3E9816AE" w14:textId="77777777" w:rsidR="00B50050" w:rsidRDefault="00B50050" w:rsidP="0088127C">
            <w:pPr>
              <w:pStyle w:val="OtherTableBody"/>
            </w:pPr>
          </w:p>
        </w:tc>
        <w:tc>
          <w:tcPr>
            <w:tcW w:w="600" w:type="dxa"/>
          </w:tcPr>
          <w:p w14:paraId="6BAAE08F" w14:textId="77777777" w:rsidR="00B50050" w:rsidRDefault="00B50050" w:rsidP="0088127C">
            <w:pPr>
              <w:pStyle w:val="OtherTableBody"/>
            </w:pPr>
            <w:r>
              <w:t>0076</w:t>
            </w:r>
          </w:p>
        </w:tc>
        <w:tc>
          <w:tcPr>
            <w:tcW w:w="2600" w:type="dxa"/>
          </w:tcPr>
          <w:p w14:paraId="1575B581" w14:textId="77777777" w:rsidR="00B50050" w:rsidRDefault="00B50050" w:rsidP="0088127C">
            <w:pPr>
              <w:pStyle w:val="OtherTableBody"/>
            </w:pPr>
          </w:p>
        </w:tc>
        <w:tc>
          <w:tcPr>
            <w:tcW w:w="1400" w:type="dxa"/>
          </w:tcPr>
          <w:p w14:paraId="5FC0CA89" w14:textId="77777777" w:rsidR="00B50050" w:rsidRDefault="00B50050" w:rsidP="0088127C">
            <w:pPr>
              <w:pStyle w:val="OtherTableBody"/>
            </w:pPr>
            <w:r>
              <w:t>DBU</w:t>
            </w:r>
          </w:p>
        </w:tc>
        <w:tc>
          <w:tcPr>
            <w:tcW w:w="4200" w:type="dxa"/>
          </w:tcPr>
          <w:p w14:paraId="0226DE36" w14:textId="77777777" w:rsidR="00B50050" w:rsidRDefault="00B50050" w:rsidP="0088127C">
            <w:pPr>
              <w:pStyle w:val="OtherTableBody"/>
            </w:pPr>
            <w:r>
              <w:t>Update Donor Record</w:t>
            </w:r>
          </w:p>
        </w:tc>
      </w:tr>
      <w:tr w:rsidR="00B50050" w14:paraId="511A6F2F" w14:textId="77777777" w:rsidTr="00195548">
        <w:tc>
          <w:tcPr>
            <w:tcW w:w="600" w:type="dxa"/>
          </w:tcPr>
          <w:p w14:paraId="0DB7258D" w14:textId="77777777" w:rsidR="00B50050" w:rsidRDefault="00B50050" w:rsidP="0088127C">
            <w:pPr>
              <w:pStyle w:val="OtherTableBody"/>
            </w:pPr>
          </w:p>
        </w:tc>
        <w:tc>
          <w:tcPr>
            <w:tcW w:w="600" w:type="dxa"/>
          </w:tcPr>
          <w:p w14:paraId="46283CA2" w14:textId="77777777" w:rsidR="00B50050" w:rsidRDefault="00B50050" w:rsidP="0088127C">
            <w:pPr>
              <w:pStyle w:val="OtherTableBody"/>
            </w:pPr>
            <w:r>
              <w:t>0076</w:t>
            </w:r>
          </w:p>
        </w:tc>
        <w:tc>
          <w:tcPr>
            <w:tcW w:w="2600" w:type="dxa"/>
          </w:tcPr>
          <w:p w14:paraId="10AAE55A" w14:textId="77777777" w:rsidR="00B50050" w:rsidRDefault="00B50050" w:rsidP="0088127C">
            <w:pPr>
              <w:pStyle w:val="OtherTableBody"/>
            </w:pPr>
          </w:p>
        </w:tc>
        <w:tc>
          <w:tcPr>
            <w:tcW w:w="1400" w:type="dxa"/>
          </w:tcPr>
          <w:p w14:paraId="072D60A6" w14:textId="77777777" w:rsidR="00B50050" w:rsidRDefault="00B50050" w:rsidP="0088127C">
            <w:pPr>
              <w:pStyle w:val="OtherTableBody"/>
            </w:pPr>
            <w:r>
              <w:t>DEL</w:t>
            </w:r>
          </w:p>
        </w:tc>
        <w:tc>
          <w:tcPr>
            <w:tcW w:w="4200" w:type="dxa"/>
          </w:tcPr>
          <w:p w14:paraId="72E1878F" w14:textId="77777777" w:rsidR="00B50050" w:rsidRDefault="00B50050" w:rsidP="0088127C">
            <w:pPr>
              <w:pStyle w:val="OtherTableBody"/>
            </w:pPr>
            <w:r>
              <w:t>Donor Eligibility</w:t>
            </w:r>
          </w:p>
        </w:tc>
      </w:tr>
      <w:tr w:rsidR="00B50050" w14:paraId="33022891" w14:textId="77777777" w:rsidTr="00195548">
        <w:tc>
          <w:tcPr>
            <w:tcW w:w="600" w:type="dxa"/>
          </w:tcPr>
          <w:p w14:paraId="7E285030" w14:textId="77777777" w:rsidR="00B50050" w:rsidRDefault="00B50050" w:rsidP="0088127C">
            <w:pPr>
              <w:pStyle w:val="OtherTableBody"/>
            </w:pPr>
          </w:p>
        </w:tc>
        <w:tc>
          <w:tcPr>
            <w:tcW w:w="600" w:type="dxa"/>
          </w:tcPr>
          <w:p w14:paraId="6B9933C7" w14:textId="77777777" w:rsidR="00B50050" w:rsidRDefault="00B50050" w:rsidP="0088127C">
            <w:pPr>
              <w:pStyle w:val="OtherTableBody"/>
            </w:pPr>
            <w:r>
              <w:t>0076</w:t>
            </w:r>
          </w:p>
        </w:tc>
        <w:tc>
          <w:tcPr>
            <w:tcW w:w="2600" w:type="dxa"/>
          </w:tcPr>
          <w:p w14:paraId="6F643A53" w14:textId="77777777" w:rsidR="00B50050" w:rsidRDefault="00B50050" w:rsidP="0088127C">
            <w:pPr>
              <w:pStyle w:val="OtherTableBody"/>
            </w:pPr>
          </w:p>
        </w:tc>
        <w:tc>
          <w:tcPr>
            <w:tcW w:w="1400" w:type="dxa"/>
          </w:tcPr>
          <w:p w14:paraId="731E64AE" w14:textId="77777777" w:rsidR="00B50050" w:rsidRDefault="00B50050" w:rsidP="0088127C">
            <w:pPr>
              <w:pStyle w:val="OtherTableBody"/>
            </w:pPr>
            <w:r>
              <w:t>DEO</w:t>
            </w:r>
          </w:p>
        </w:tc>
        <w:tc>
          <w:tcPr>
            <w:tcW w:w="4200" w:type="dxa"/>
          </w:tcPr>
          <w:p w14:paraId="70096204" w14:textId="77777777" w:rsidR="00B50050" w:rsidRDefault="00B50050" w:rsidP="0088127C">
            <w:pPr>
              <w:pStyle w:val="OtherTableBody"/>
            </w:pPr>
            <w:r>
              <w:t>Donor Eligibility Observation</w:t>
            </w:r>
          </w:p>
        </w:tc>
      </w:tr>
      <w:tr w:rsidR="00B50050" w14:paraId="4E4A601B" w14:textId="77777777" w:rsidTr="00195548">
        <w:tc>
          <w:tcPr>
            <w:tcW w:w="600" w:type="dxa"/>
          </w:tcPr>
          <w:p w14:paraId="74DB18EA" w14:textId="77777777" w:rsidR="00B50050" w:rsidRDefault="00B50050" w:rsidP="0088127C">
            <w:pPr>
              <w:pStyle w:val="OtherTableBody"/>
            </w:pPr>
          </w:p>
        </w:tc>
        <w:tc>
          <w:tcPr>
            <w:tcW w:w="600" w:type="dxa"/>
          </w:tcPr>
          <w:p w14:paraId="1457CBD6" w14:textId="77777777" w:rsidR="00B50050" w:rsidRDefault="00B50050" w:rsidP="0088127C">
            <w:pPr>
              <w:pStyle w:val="OtherTableBody"/>
            </w:pPr>
            <w:r>
              <w:t>0076</w:t>
            </w:r>
          </w:p>
        </w:tc>
        <w:tc>
          <w:tcPr>
            <w:tcW w:w="2600" w:type="dxa"/>
          </w:tcPr>
          <w:p w14:paraId="073389EB" w14:textId="77777777" w:rsidR="00B50050" w:rsidRDefault="00B50050" w:rsidP="0088127C">
            <w:pPr>
              <w:pStyle w:val="OtherTableBody"/>
            </w:pPr>
          </w:p>
        </w:tc>
        <w:tc>
          <w:tcPr>
            <w:tcW w:w="1400" w:type="dxa"/>
          </w:tcPr>
          <w:p w14:paraId="5F3EA02F" w14:textId="77777777" w:rsidR="00B50050" w:rsidRDefault="00B50050" w:rsidP="0088127C">
            <w:pPr>
              <w:pStyle w:val="OtherTableBody"/>
            </w:pPr>
            <w:r>
              <w:t>DER</w:t>
            </w:r>
          </w:p>
        </w:tc>
        <w:tc>
          <w:tcPr>
            <w:tcW w:w="4200" w:type="dxa"/>
          </w:tcPr>
          <w:p w14:paraId="0094248A" w14:textId="77777777" w:rsidR="00B50050" w:rsidRDefault="00B50050" w:rsidP="0088127C">
            <w:pPr>
              <w:pStyle w:val="OtherTableBody"/>
            </w:pPr>
            <w:r>
              <w:t>Donor Eligibility Request</w:t>
            </w:r>
          </w:p>
        </w:tc>
      </w:tr>
      <w:tr w:rsidR="00B50050" w14:paraId="111D6364" w14:textId="77777777" w:rsidTr="00195548">
        <w:tc>
          <w:tcPr>
            <w:tcW w:w="600" w:type="dxa"/>
          </w:tcPr>
          <w:p w14:paraId="1655B877" w14:textId="77777777" w:rsidR="00B50050" w:rsidRDefault="00B50050" w:rsidP="0088127C">
            <w:pPr>
              <w:pStyle w:val="OtherTableBody"/>
            </w:pPr>
          </w:p>
        </w:tc>
        <w:tc>
          <w:tcPr>
            <w:tcW w:w="600" w:type="dxa"/>
          </w:tcPr>
          <w:p w14:paraId="71926533" w14:textId="77777777" w:rsidR="00B50050" w:rsidRDefault="00B50050" w:rsidP="0088127C">
            <w:pPr>
              <w:pStyle w:val="OtherTableBody"/>
            </w:pPr>
            <w:r>
              <w:t>0076</w:t>
            </w:r>
          </w:p>
        </w:tc>
        <w:tc>
          <w:tcPr>
            <w:tcW w:w="2600" w:type="dxa"/>
          </w:tcPr>
          <w:p w14:paraId="184149AB" w14:textId="77777777" w:rsidR="00B50050" w:rsidRDefault="00B50050" w:rsidP="0088127C">
            <w:pPr>
              <w:pStyle w:val="OtherTableBody"/>
            </w:pPr>
          </w:p>
        </w:tc>
        <w:tc>
          <w:tcPr>
            <w:tcW w:w="1400" w:type="dxa"/>
          </w:tcPr>
          <w:p w14:paraId="1BB3ED94" w14:textId="77777777" w:rsidR="00B50050" w:rsidRDefault="00B50050" w:rsidP="0088127C">
            <w:pPr>
              <w:pStyle w:val="OtherTableBody"/>
            </w:pPr>
            <w:r>
              <w:t>DFT</w:t>
            </w:r>
          </w:p>
        </w:tc>
        <w:tc>
          <w:tcPr>
            <w:tcW w:w="4200" w:type="dxa"/>
          </w:tcPr>
          <w:p w14:paraId="60AE130A" w14:textId="77777777" w:rsidR="00B50050" w:rsidRDefault="00B50050" w:rsidP="0088127C">
            <w:pPr>
              <w:pStyle w:val="OtherTableBody"/>
            </w:pPr>
            <w:r>
              <w:t>Detail financial transactions</w:t>
            </w:r>
          </w:p>
        </w:tc>
      </w:tr>
      <w:tr w:rsidR="00B50050" w14:paraId="12B36C0B" w14:textId="77777777" w:rsidTr="00195548">
        <w:tc>
          <w:tcPr>
            <w:tcW w:w="600" w:type="dxa"/>
          </w:tcPr>
          <w:p w14:paraId="2F7AB75D" w14:textId="77777777" w:rsidR="00B50050" w:rsidRDefault="00B50050" w:rsidP="0088127C">
            <w:pPr>
              <w:pStyle w:val="OtherTableBody"/>
            </w:pPr>
          </w:p>
        </w:tc>
        <w:tc>
          <w:tcPr>
            <w:tcW w:w="600" w:type="dxa"/>
          </w:tcPr>
          <w:p w14:paraId="11D941EE" w14:textId="77777777" w:rsidR="00B50050" w:rsidRDefault="00B50050" w:rsidP="0088127C">
            <w:pPr>
              <w:pStyle w:val="OtherTableBody"/>
            </w:pPr>
            <w:r>
              <w:t>0076</w:t>
            </w:r>
          </w:p>
        </w:tc>
        <w:tc>
          <w:tcPr>
            <w:tcW w:w="2600" w:type="dxa"/>
          </w:tcPr>
          <w:p w14:paraId="56C30474" w14:textId="77777777" w:rsidR="00B50050" w:rsidRDefault="00B50050" w:rsidP="0088127C">
            <w:pPr>
              <w:pStyle w:val="OtherTableBody"/>
            </w:pPr>
          </w:p>
        </w:tc>
        <w:tc>
          <w:tcPr>
            <w:tcW w:w="1400" w:type="dxa"/>
          </w:tcPr>
          <w:p w14:paraId="128EAA70" w14:textId="77777777" w:rsidR="00B50050" w:rsidRDefault="00B50050" w:rsidP="0088127C">
            <w:pPr>
              <w:pStyle w:val="OtherTableBody"/>
            </w:pPr>
            <w:r>
              <w:t>DOC</w:t>
            </w:r>
          </w:p>
        </w:tc>
        <w:tc>
          <w:tcPr>
            <w:tcW w:w="4200" w:type="dxa"/>
          </w:tcPr>
          <w:p w14:paraId="062D4B6E" w14:textId="77777777" w:rsidR="00B50050" w:rsidRDefault="00B50050" w:rsidP="0088127C">
            <w:pPr>
              <w:pStyle w:val="OtherTableBody"/>
            </w:pPr>
            <w:r>
              <w:t>Document response</w:t>
            </w:r>
          </w:p>
        </w:tc>
      </w:tr>
      <w:tr w:rsidR="00B50050" w14:paraId="06ABCC3F" w14:textId="77777777" w:rsidTr="00195548">
        <w:tc>
          <w:tcPr>
            <w:tcW w:w="600" w:type="dxa"/>
          </w:tcPr>
          <w:p w14:paraId="08449480" w14:textId="77777777" w:rsidR="00B50050" w:rsidRDefault="00B50050" w:rsidP="0088127C">
            <w:pPr>
              <w:pStyle w:val="OtherTableBody"/>
            </w:pPr>
          </w:p>
        </w:tc>
        <w:tc>
          <w:tcPr>
            <w:tcW w:w="600" w:type="dxa"/>
          </w:tcPr>
          <w:p w14:paraId="4A01B64F" w14:textId="77777777" w:rsidR="00B50050" w:rsidRDefault="00B50050" w:rsidP="0088127C">
            <w:pPr>
              <w:pStyle w:val="OtherTableBody"/>
            </w:pPr>
            <w:r>
              <w:t>0076</w:t>
            </w:r>
          </w:p>
        </w:tc>
        <w:tc>
          <w:tcPr>
            <w:tcW w:w="2600" w:type="dxa"/>
          </w:tcPr>
          <w:p w14:paraId="3EBBDD4D" w14:textId="77777777" w:rsidR="00B50050" w:rsidRDefault="00B50050" w:rsidP="0088127C">
            <w:pPr>
              <w:pStyle w:val="OtherTableBody"/>
            </w:pPr>
          </w:p>
        </w:tc>
        <w:tc>
          <w:tcPr>
            <w:tcW w:w="1400" w:type="dxa"/>
          </w:tcPr>
          <w:p w14:paraId="48259C54" w14:textId="77777777" w:rsidR="00B50050" w:rsidRDefault="00B50050" w:rsidP="0088127C">
            <w:pPr>
              <w:pStyle w:val="OtherTableBody"/>
            </w:pPr>
            <w:r>
              <w:t>DPR</w:t>
            </w:r>
          </w:p>
        </w:tc>
        <w:tc>
          <w:tcPr>
            <w:tcW w:w="4200" w:type="dxa"/>
          </w:tcPr>
          <w:p w14:paraId="65EB15AF" w14:textId="77777777" w:rsidR="00B50050" w:rsidRDefault="00B50050" w:rsidP="0088127C">
            <w:pPr>
              <w:pStyle w:val="OtherTableBody"/>
            </w:pPr>
            <w:r>
              <w:t>Donation Procedure</w:t>
            </w:r>
          </w:p>
        </w:tc>
      </w:tr>
      <w:tr w:rsidR="00B50050" w14:paraId="48934B7F" w14:textId="77777777" w:rsidTr="00195548">
        <w:tc>
          <w:tcPr>
            <w:tcW w:w="600" w:type="dxa"/>
          </w:tcPr>
          <w:p w14:paraId="07C72F0F" w14:textId="77777777" w:rsidR="00B50050" w:rsidRDefault="00B50050" w:rsidP="0088127C">
            <w:pPr>
              <w:pStyle w:val="OtherTableBody"/>
            </w:pPr>
          </w:p>
        </w:tc>
        <w:tc>
          <w:tcPr>
            <w:tcW w:w="600" w:type="dxa"/>
          </w:tcPr>
          <w:p w14:paraId="7F64FF54" w14:textId="77777777" w:rsidR="00B50050" w:rsidRDefault="00B50050" w:rsidP="0088127C">
            <w:pPr>
              <w:pStyle w:val="OtherTableBody"/>
            </w:pPr>
            <w:r>
              <w:t>0076</w:t>
            </w:r>
          </w:p>
        </w:tc>
        <w:tc>
          <w:tcPr>
            <w:tcW w:w="2600" w:type="dxa"/>
          </w:tcPr>
          <w:p w14:paraId="60A43226" w14:textId="77777777" w:rsidR="00B50050" w:rsidRDefault="00B50050" w:rsidP="0088127C">
            <w:pPr>
              <w:pStyle w:val="OtherTableBody"/>
            </w:pPr>
          </w:p>
        </w:tc>
        <w:tc>
          <w:tcPr>
            <w:tcW w:w="1400" w:type="dxa"/>
          </w:tcPr>
          <w:p w14:paraId="1624C6BB" w14:textId="77777777" w:rsidR="00B50050" w:rsidRDefault="00B50050" w:rsidP="0088127C">
            <w:pPr>
              <w:pStyle w:val="OtherTableBody"/>
            </w:pPr>
            <w:r>
              <w:t>DRC</w:t>
            </w:r>
          </w:p>
        </w:tc>
        <w:tc>
          <w:tcPr>
            <w:tcW w:w="4200" w:type="dxa"/>
          </w:tcPr>
          <w:p w14:paraId="1BE8AF21" w14:textId="77777777" w:rsidR="00B50050" w:rsidRDefault="00B50050" w:rsidP="0088127C">
            <w:pPr>
              <w:pStyle w:val="OtherTableBody"/>
            </w:pPr>
            <w:r>
              <w:t>Donor Request to Collect</w:t>
            </w:r>
          </w:p>
        </w:tc>
      </w:tr>
      <w:tr w:rsidR="00B50050" w14:paraId="287DE31A" w14:textId="77777777" w:rsidTr="00195548">
        <w:tc>
          <w:tcPr>
            <w:tcW w:w="600" w:type="dxa"/>
          </w:tcPr>
          <w:p w14:paraId="55C41E0D" w14:textId="77777777" w:rsidR="00B50050" w:rsidRDefault="00B50050" w:rsidP="0088127C">
            <w:pPr>
              <w:pStyle w:val="OtherTableBody"/>
            </w:pPr>
          </w:p>
        </w:tc>
        <w:tc>
          <w:tcPr>
            <w:tcW w:w="600" w:type="dxa"/>
          </w:tcPr>
          <w:p w14:paraId="5FC1CD89" w14:textId="77777777" w:rsidR="00B50050" w:rsidRDefault="00B50050" w:rsidP="0088127C">
            <w:pPr>
              <w:pStyle w:val="OtherTableBody"/>
            </w:pPr>
            <w:r>
              <w:t>0076</w:t>
            </w:r>
          </w:p>
        </w:tc>
        <w:tc>
          <w:tcPr>
            <w:tcW w:w="2600" w:type="dxa"/>
          </w:tcPr>
          <w:p w14:paraId="28F6E16E" w14:textId="77777777" w:rsidR="00B50050" w:rsidRDefault="00B50050" w:rsidP="0088127C">
            <w:pPr>
              <w:pStyle w:val="OtherTableBody"/>
            </w:pPr>
          </w:p>
        </w:tc>
        <w:tc>
          <w:tcPr>
            <w:tcW w:w="1400" w:type="dxa"/>
          </w:tcPr>
          <w:p w14:paraId="2232F894" w14:textId="77777777" w:rsidR="00B50050" w:rsidRDefault="00B50050" w:rsidP="0088127C">
            <w:pPr>
              <w:pStyle w:val="OtherTableBody"/>
            </w:pPr>
            <w:r>
              <w:t>DSR</w:t>
            </w:r>
          </w:p>
        </w:tc>
        <w:tc>
          <w:tcPr>
            <w:tcW w:w="4200" w:type="dxa"/>
          </w:tcPr>
          <w:p w14:paraId="18770169" w14:textId="77777777" w:rsidR="00B50050" w:rsidRDefault="00B50050" w:rsidP="0088127C">
            <w:pPr>
              <w:pStyle w:val="OtherTableBody"/>
            </w:pPr>
            <w:r>
              <w:t>Display response</w:t>
            </w:r>
          </w:p>
        </w:tc>
      </w:tr>
      <w:tr w:rsidR="00B50050" w14:paraId="3110D7F7" w14:textId="77777777" w:rsidTr="00195548">
        <w:tc>
          <w:tcPr>
            <w:tcW w:w="600" w:type="dxa"/>
          </w:tcPr>
          <w:p w14:paraId="007E1AA4" w14:textId="77777777" w:rsidR="00B50050" w:rsidRDefault="00B50050" w:rsidP="0088127C">
            <w:pPr>
              <w:pStyle w:val="OtherTableBody"/>
            </w:pPr>
          </w:p>
        </w:tc>
        <w:tc>
          <w:tcPr>
            <w:tcW w:w="600" w:type="dxa"/>
          </w:tcPr>
          <w:p w14:paraId="00D0AFEB" w14:textId="77777777" w:rsidR="00B50050" w:rsidRDefault="00B50050" w:rsidP="0088127C">
            <w:pPr>
              <w:pStyle w:val="OtherTableBody"/>
            </w:pPr>
            <w:r>
              <w:t>0076</w:t>
            </w:r>
          </w:p>
        </w:tc>
        <w:tc>
          <w:tcPr>
            <w:tcW w:w="2600" w:type="dxa"/>
          </w:tcPr>
          <w:p w14:paraId="60F96F89" w14:textId="77777777" w:rsidR="00B50050" w:rsidRDefault="00B50050" w:rsidP="0088127C">
            <w:pPr>
              <w:pStyle w:val="OtherTableBody"/>
            </w:pPr>
          </w:p>
        </w:tc>
        <w:tc>
          <w:tcPr>
            <w:tcW w:w="1400" w:type="dxa"/>
          </w:tcPr>
          <w:p w14:paraId="5C38C3B4" w14:textId="77777777" w:rsidR="00B50050" w:rsidRDefault="00B50050" w:rsidP="0088127C">
            <w:pPr>
              <w:pStyle w:val="OtherTableBody"/>
            </w:pPr>
            <w:r>
              <w:t>EAC</w:t>
            </w:r>
          </w:p>
        </w:tc>
        <w:tc>
          <w:tcPr>
            <w:tcW w:w="4200" w:type="dxa"/>
          </w:tcPr>
          <w:p w14:paraId="08B8B553" w14:textId="77777777" w:rsidR="00B50050" w:rsidRDefault="00B50050" w:rsidP="0088127C">
            <w:pPr>
              <w:pStyle w:val="OtherTableBody"/>
            </w:pPr>
            <w:r>
              <w:t>Automated equipment command message</w:t>
            </w:r>
          </w:p>
        </w:tc>
      </w:tr>
      <w:tr w:rsidR="00B50050" w14:paraId="032E51DE" w14:textId="77777777" w:rsidTr="00195548">
        <w:tc>
          <w:tcPr>
            <w:tcW w:w="600" w:type="dxa"/>
          </w:tcPr>
          <w:p w14:paraId="6E39FC04" w14:textId="77777777" w:rsidR="00B50050" w:rsidRDefault="00B50050" w:rsidP="0088127C">
            <w:pPr>
              <w:pStyle w:val="OtherTableBody"/>
            </w:pPr>
          </w:p>
        </w:tc>
        <w:tc>
          <w:tcPr>
            <w:tcW w:w="600" w:type="dxa"/>
          </w:tcPr>
          <w:p w14:paraId="418604C3" w14:textId="77777777" w:rsidR="00B50050" w:rsidRDefault="00B50050" w:rsidP="0088127C">
            <w:pPr>
              <w:pStyle w:val="OtherTableBody"/>
            </w:pPr>
            <w:r>
              <w:t>0076</w:t>
            </w:r>
          </w:p>
        </w:tc>
        <w:tc>
          <w:tcPr>
            <w:tcW w:w="2600" w:type="dxa"/>
          </w:tcPr>
          <w:p w14:paraId="4D71887A" w14:textId="77777777" w:rsidR="00B50050" w:rsidRDefault="00B50050" w:rsidP="0088127C">
            <w:pPr>
              <w:pStyle w:val="OtherTableBody"/>
            </w:pPr>
          </w:p>
        </w:tc>
        <w:tc>
          <w:tcPr>
            <w:tcW w:w="1400" w:type="dxa"/>
          </w:tcPr>
          <w:p w14:paraId="178D8FC8" w14:textId="77777777" w:rsidR="00B50050" w:rsidRDefault="00B50050" w:rsidP="0088127C">
            <w:pPr>
              <w:pStyle w:val="OtherTableBody"/>
            </w:pPr>
            <w:r>
              <w:t>EAN</w:t>
            </w:r>
          </w:p>
        </w:tc>
        <w:tc>
          <w:tcPr>
            <w:tcW w:w="4200" w:type="dxa"/>
          </w:tcPr>
          <w:p w14:paraId="2CD1AEDE" w14:textId="77777777" w:rsidR="00B50050" w:rsidRDefault="00B50050" w:rsidP="0088127C">
            <w:pPr>
              <w:pStyle w:val="OtherTableBody"/>
            </w:pPr>
            <w:r>
              <w:t>Automated equipment notification message</w:t>
            </w:r>
          </w:p>
        </w:tc>
      </w:tr>
      <w:tr w:rsidR="00B50050" w14:paraId="419DC172" w14:textId="77777777" w:rsidTr="00195548">
        <w:tc>
          <w:tcPr>
            <w:tcW w:w="600" w:type="dxa"/>
          </w:tcPr>
          <w:p w14:paraId="2307759C" w14:textId="77777777" w:rsidR="00B50050" w:rsidRDefault="00B50050" w:rsidP="0088127C">
            <w:pPr>
              <w:pStyle w:val="OtherTableBody"/>
            </w:pPr>
          </w:p>
        </w:tc>
        <w:tc>
          <w:tcPr>
            <w:tcW w:w="600" w:type="dxa"/>
          </w:tcPr>
          <w:p w14:paraId="7037B1D8" w14:textId="77777777" w:rsidR="00B50050" w:rsidRDefault="00B50050" w:rsidP="0088127C">
            <w:pPr>
              <w:pStyle w:val="OtherTableBody"/>
            </w:pPr>
            <w:r>
              <w:t>0076</w:t>
            </w:r>
          </w:p>
        </w:tc>
        <w:tc>
          <w:tcPr>
            <w:tcW w:w="2600" w:type="dxa"/>
          </w:tcPr>
          <w:p w14:paraId="23AEA9F3" w14:textId="77777777" w:rsidR="00B50050" w:rsidRDefault="00B50050" w:rsidP="0088127C">
            <w:pPr>
              <w:pStyle w:val="OtherTableBody"/>
            </w:pPr>
          </w:p>
        </w:tc>
        <w:tc>
          <w:tcPr>
            <w:tcW w:w="1400" w:type="dxa"/>
          </w:tcPr>
          <w:p w14:paraId="7EBA9A21" w14:textId="77777777" w:rsidR="00B50050" w:rsidRDefault="00B50050" w:rsidP="0088127C">
            <w:pPr>
              <w:pStyle w:val="OtherTableBody"/>
            </w:pPr>
            <w:r>
              <w:t>EAR</w:t>
            </w:r>
          </w:p>
        </w:tc>
        <w:tc>
          <w:tcPr>
            <w:tcW w:w="4200" w:type="dxa"/>
          </w:tcPr>
          <w:p w14:paraId="57B7CF6F" w14:textId="77777777" w:rsidR="00B50050" w:rsidRDefault="00B50050" w:rsidP="0088127C">
            <w:pPr>
              <w:pStyle w:val="OtherTableBody"/>
            </w:pPr>
            <w:r>
              <w:t>Automated equipment response message</w:t>
            </w:r>
          </w:p>
        </w:tc>
      </w:tr>
      <w:tr w:rsidR="00B50050" w14:paraId="7B246908" w14:textId="77777777" w:rsidTr="00195548">
        <w:tc>
          <w:tcPr>
            <w:tcW w:w="600" w:type="dxa"/>
          </w:tcPr>
          <w:p w14:paraId="5C13105F" w14:textId="77777777" w:rsidR="00B50050" w:rsidRDefault="00B50050" w:rsidP="0088127C">
            <w:pPr>
              <w:pStyle w:val="OtherTableBody"/>
            </w:pPr>
          </w:p>
        </w:tc>
        <w:tc>
          <w:tcPr>
            <w:tcW w:w="600" w:type="dxa"/>
          </w:tcPr>
          <w:p w14:paraId="6268042C" w14:textId="77777777" w:rsidR="00B50050" w:rsidRDefault="00B50050" w:rsidP="0088127C">
            <w:pPr>
              <w:pStyle w:val="OtherTableBody"/>
            </w:pPr>
            <w:r>
              <w:t>0076</w:t>
            </w:r>
          </w:p>
        </w:tc>
        <w:tc>
          <w:tcPr>
            <w:tcW w:w="2600" w:type="dxa"/>
          </w:tcPr>
          <w:p w14:paraId="4B74E8E5" w14:textId="77777777" w:rsidR="00B50050" w:rsidRDefault="00B50050" w:rsidP="0088127C">
            <w:pPr>
              <w:pStyle w:val="OtherTableBody"/>
            </w:pPr>
          </w:p>
        </w:tc>
        <w:tc>
          <w:tcPr>
            <w:tcW w:w="1400" w:type="dxa"/>
          </w:tcPr>
          <w:p w14:paraId="5F177C05" w14:textId="77777777" w:rsidR="00B50050" w:rsidRDefault="00B50050" w:rsidP="0088127C">
            <w:pPr>
              <w:pStyle w:val="OtherTableBody"/>
            </w:pPr>
            <w:r>
              <w:t>EHC</w:t>
            </w:r>
          </w:p>
        </w:tc>
        <w:tc>
          <w:tcPr>
            <w:tcW w:w="4200" w:type="dxa"/>
          </w:tcPr>
          <w:p w14:paraId="22FDBC10" w14:textId="77777777" w:rsidR="00B50050" w:rsidRDefault="00B50050" w:rsidP="0088127C">
            <w:pPr>
              <w:pStyle w:val="OtherTableBody"/>
            </w:pPr>
            <w:r>
              <w:t>Health Care Invoice</w:t>
            </w:r>
          </w:p>
        </w:tc>
      </w:tr>
      <w:tr w:rsidR="00B50050" w:rsidRPr="001D2E85" w14:paraId="42B967FA" w14:textId="77777777" w:rsidTr="00195548">
        <w:tc>
          <w:tcPr>
            <w:tcW w:w="600" w:type="dxa"/>
          </w:tcPr>
          <w:p w14:paraId="3EDE5317" w14:textId="77777777" w:rsidR="00B50050" w:rsidRDefault="00B50050" w:rsidP="0088127C">
            <w:pPr>
              <w:pStyle w:val="OtherTableBody"/>
            </w:pPr>
          </w:p>
        </w:tc>
        <w:tc>
          <w:tcPr>
            <w:tcW w:w="600" w:type="dxa"/>
          </w:tcPr>
          <w:p w14:paraId="72266481" w14:textId="77777777" w:rsidR="00B50050" w:rsidRDefault="00B50050" w:rsidP="0088127C">
            <w:pPr>
              <w:pStyle w:val="OtherTableBody"/>
            </w:pPr>
            <w:r>
              <w:t>0076</w:t>
            </w:r>
          </w:p>
        </w:tc>
        <w:tc>
          <w:tcPr>
            <w:tcW w:w="2600" w:type="dxa"/>
          </w:tcPr>
          <w:p w14:paraId="45EAB02F" w14:textId="77777777" w:rsidR="00B50050" w:rsidRDefault="00B50050" w:rsidP="0088127C">
            <w:pPr>
              <w:pStyle w:val="OtherTableBody"/>
            </w:pPr>
          </w:p>
        </w:tc>
        <w:tc>
          <w:tcPr>
            <w:tcW w:w="1400" w:type="dxa"/>
          </w:tcPr>
          <w:p w14:paraId="5775D6B6" w14:textId="77777777" w:rsidR="00B50050" w:rsidRDefault="00B50050" w:rsidP="0088127C">
            <w:pPr>
              <w:pStyle w:val="OtherTableBody"/>
            </w:pPr>
            <w:r>
              <w:t>ESR</w:t>
            </w:r>
          </w:p>
        </w:tc>
        <w:tc>
          <w:tcPr>
            <w:tcW w:w="4200" w:type="dxa"/>
          </w:tcPr>
          <w:p w14:paraId="5EBAE393" w14:textId="77777777" w:rsidR="00B50050" w:rsidRDefault="00B50050" w:rsidP="0088127C">
            <w:pPr>
              <w:pStyle w:val="OtherTableBody"/>
            </w:pPr>
            <w:r>
              <w:t>Automated equipment status update acknowledgment message</w:t>
            </w:r>
          </w:p>
        </w:tc>
      </w:tr>
      <w:tr w:rsidR="00B50050" w:rsidRPr="001D2E85" w14:paraId="7EDAA6BC" w14:textId="77777777" w:rsidTr="00195548">
        <w:tc>
          <w:tcPr>
            <w:tcW w:w="600" w:type="dxa"/>
          </w:tcPr>
          <w:p w14:paraId="5DD6B909" w14:textId="77777777" w:rsidR="00B50050" w:rsidRDefault="00B50050" w:rsidP="0088127C">
            <w:pPr>
              <w:pStyle w:val="OtherTableBody"/>
            </w:pPr>
          </w:p>
        </w:tc>
        <w:tc>
          <w:tcPr>
            <w:tcW w:w="600" w:type="dxa"/>
          </w:tcPr>
          <w:p w14:paraId="11857899" w14:textId="77777777" w:rsidR="00B50050" w:rsidRDefault="00B50050" w:rsidP="0088127C">
            <w:pPr>
              <w:pStyle w:val="OtherTableBody"/>
            </w:pPr>
            <w:r>
              <w:t>0076</w:t>
            </w:r>
          </w:p>
        </w:tc>
        <w:tc>
          <w:tcPr>
            <w:tcW w:w="2600" w:type="dxa"/>
          </w:tcPr>
          <w:p w14:paraId="48702F64" w14:textId="77777777" w:rsidR="00B50050" w:rsidRDefault="00B50050" w:rsidP="0088127C">
            <w:pPr>
              <w:pStyle w:val="OtherTableBody"/>
            </w:pPr>
          </w:p>
        </w:tc>
        <w:tc>
          <w:tcPr>
            <w:tcW w:w="1400" w:type="dxa"/>
          </w:tcPr>
          <w:p w14:paraId="12D6F6CF" w14:textId="77777777" w:rsidR="00B50050" w:rsidRDefault="00B50050" w:rsidP="0088127C">
            <w:pPr>
              <w:pStyle w:val="OtherTableBody"/>
            </w:pPr>
            <w:r>
              <w:t>ESU</w:t>
            </w:r>
          </w:p>
        </w:tc>
        <w:tc>
          <w:tcPr>
            <w:tcW w:w="4200" w:type="dxa"/>
          </w:tcPr>
          <w:p w14:paraId="5BC710C1" w14:textId="77777777" w:rsidR="00B50050" w:rsidRDefault="00B50050" w:rsidP="0088127C">
            <w:pPr>
              <w:pStyle w:val="OtherTableBody"/>
            </w:pPr>
            <w:r>
              <w:t>Automated equipment status update message</w:t>
            </w:r>
          </w:p>
        </w:tc>
      </w:tr>
      <w:tr w:rsidR="00B50050" w:rsidRPr="001D2E85" w14:paraId="1CBC9DA8" w14:textId="77777777" w:rsidTr="00195548">
        <w:tc>
          <w:tcPr>
            <w:tcW w:w="600" w:type="dxa"/>
          </w:tcPr>
          <w:p w14:paraId="253B6658" w14:textId="77777777" w:rsidR="00B50050" w:rsidRDefault="00B50050" w:rsidP="0088127C">
            <w:pPr>
              <w:pStyle w:val="OtherTableBody"/>
            </w:pPr>
          </w:p>
        </w:tc>
        <w:tc>
          <w:tcPr>
            <w:tcW w:w="600" w:type="dxa"/>
          </w:tcPr>
          <w:p w14:paraId="72D2151C" w14:textId="77777777" w:rsidR="00B50050" w:rsidRDefault="00B50050" w:rsidP="0088127C">
            <w:pPr>
              <w:pStyle w:val="OtherTableBody"/>
            </w:pPr>
            <w:r>
              <w:t>0076</w:t>
            </w:r>
          </w:p>
        </w:tc>
        <w:tc>
          <w:tcPr>
            <w:tcW w:w="2600" w:type="dxa"/>
          </w:tcPr>
          <w:p w14:paraId="0080B688" w14:textId="77777777" w:rsidR="00B50050" w:rsidRDefault="00B50050" w:rsidP="0088127C">
            <w:pPr>
              <w:pStyle w:val="OtherTableBody"/>
            </w:pPr>
          </w:p>
        </w:tc>
        <w:tc>
          <w:tcPr>
            <w:tcW w:w="1400" w:type="dxa"/>
          </w:tcPr>
          <w:p w14:paraId="64E72D7C" w14:textId="77777777" w:rsidR="00B50050" w:rsidRDefault="00B50050" w:rsidP="0088127C">
            <w:pPr>
              <w:pStyle w:val="OtherTableBody"/>
            </w:pPr>
            <w:r>
              <w:t>INR</w:t>
            </w:r>
          </w:p>
        </w:tc>
        <w:tc>
          <w:tcPr>
            <w:tcW w:w="4200" w:type="dxa"/>
          </w:tcPr>
          <w:p w14:paraId="13C8E317" w14:textId="77777777" w:rsidR="00B50050" w:rsidRDefault="00B50050" w:rsidP="0088127C">
            <w:pPr>
              <w:pStyle w:val="OtherTableBody"/>
            </w:pPr>
            <w:r>
              <w:t>Automated equipment inventory request message</w:t>
            </w:r>
          </w:p>
        </w:tc>
      </w:tr>
      <w:tr w:rsidR="00B50050" w:rsidRPr="001D2E85" w14:paraId="3A38AABF" w14:textId="77777777" w:rsidTr="00195548">
        <w:tc>
          <w:tcPr>
            <w:tcW w:w="600" w:type="dxa"/>
          </w:tcPr>
          <w:p w14:paraId="0AF907A2" w14:textId="77777777" w:rsidR="00B50050" w:rsidRDefault="00B50050" w:rsidP="0088127C">
            <w:pPr>
              <w:pStyle w:val="OtherTableBody"/>
            </w:pPr>
          </w:p>
        </w:tc>
        <w:tc>
          <w:tcPr>
            <w:tcW w:w="600" w:type="dxa"/>
          </w:tcPr>
          <w:p w14:paraId="0EA67DEA" w14:textId="77777777" w:rsidR="00B50050" w:rsidRDefault="00B50050" w:rsidP="0088127C">
            <w:pPr>
              <w:pStyle w:val="OtherTableBody"/>
            </w:pPr>
            <w:r>
              <w:t>0076</w:t>
            </w:r>
          </w:p>
        </w:tc>
        <w:tc>
          <w:tcPr>
            <w:tcW w:w="2600" w:type="dxa"/>
          </w:tcPr>
          <w:p w14:paraId="243925FE" w14:textId="77777777" w:rsidR="00B50050" w:rsidRDefault="00B50050" w:rsidP="0088127C">
            <w:pPr>
              <w:pStyle w:val="OtherTableBody"/>
            </w:pPr>
          </w:p>
        </w:tc>
        <w:tc>
          <w:tcPr>
            <w:tcW w:w="1400" w:type="dxa"/>
          </w:tcPr>
          <w:p w14:paraId="3F734CA7" w14:textId="77777777" w:rsidR="00B50050" w:rsidRDefault="00B50050" w:rsidP="0088127C">
            <w:pPr>
              <w:pStyle w:val="OtherTableBody"/>
            </w:pPr>
            <w:r>
              <w:t>INU</w:t>
            </w:r>
          </w:p>
        </w:tc>
        <w:tc>
          <w:tcPr>
            <w:tcW w:w="4200" w:type="dxa"/>
          </w:tcPr>
          <w:p w14:paraId="4550722B" w14:textId="77777777" w:rsidR="00B50050" w:rsidRDefault="00B50050" w:rsidP="0088127C">
            <w:pPr>
              <w:pStyle w:val="OtherTableBody"/>
            </w:pPr>
            <w:r>
              <w:t>Automated equipment inventory update message</w:t>
            </w:r>
          </w:p>
        </w:tc>
      </w:tr>
      <w:tr w:rsidR="00B50050" w:rsidRPr="001D2E85" w14:paraId="7FF566F7" w14:textId="77777777" w:rsidTr="00195548">
        <w:tc>
          <w:tcPr>
            <w:tcW w:w="600" w:type="dxa"/>
          </w:tcPr>
          <w:p w14:paraId="2AFB3409" w14:textId="77777777" w:rsidR="00B50050" w:rsidRDefault="00B50050" w:rsidP="0088127C">
            <w:pPr>
              <w:pStyle w:val="OtherTableBody"/>
            </w:pPr>
          </w:p>
        </w:tc>
        <w:tc>
          <w:tcPr>
            <w:tcW w:w="600" w:type="dxa"/>
          </w:tcPr>
          <w:p w14:paraId="0207FE29" w14:textId="77777777" w:rsidR="00B50050" w:rsidRDefault="00B50050" w:rsidP="0088127C">
            <w:pPr>
              <w:pStyle w:val="OtherTableBody"/>
            </w:pPr>
            <w:r>
              <w:t>0076</w:t>
            </w:r>
          </w:p>
        </w:tc>
        <w:tc>
          <w:tcPr>
            <w:tcW w:w="2600" w:type="dxa"/>
          </w:tcPr>
          <w:p w14:paraId="07AE29EA" w14:textId="77777777" w:rsidR="00B50050" w:rsidRDefault="00B50050" w:rsidP="0088127C">
            <w:pPr>
              <w:pStyle w:val="OtherTableBody"/>
            </w:pPr>
          </w:p>
        </w:tc>
        <w:tc>
          <w:tcPr>
            <w:tcW w:w="1400" w:type="dxa"/>
          </w:tcPr>
          <w:p w14:paraId="3F8AA045" w14:textId="77777777" w:rsidR="00B50050" w:rsidRDefault="00B50050" w:rsidP="0088127C">
            <w:pPr>
              <w:pStyle w:val="OtherTableBody"/>
            </w:pPr>
            <w:r>
              <w:t>LSR</w:t>
            </w:r>
          </w:p>
        </w:tc>
        <w:tc>
          <w:tcPr>
            <w:tcW w:w="4200" w:type="dxa"/>
          </w:tcPr>
          <w:p w14:paraId="4433529F" w14:textId="77777777" w:rsidR="00B50050" w:rsidRDefault="00B50050" w:rsidP="0088127C">
            <w:pPr>
              <w:pStyle w:val="OtherTableBody"/>
            </w:pPr>
            <w:r>
              <w:t>Automated equipment log/service request message</w:t>
            </w:r>
          </w:p>
        </w:tc>
      </w:tr>
      <w:tr w:rsidR="00B50050" w:rsidRPr="001D2E85" w14:paraId="3AFC33FF" w14:textId="77777777" w:rsidTr="00195548">
        <w:tc>
          <w:tcPr>
            <w:tcW w:w="600" w:type="dxa"/>
          </w:tcPr>
          <w:p w14:paraId="047BFD55" w14:textId="77777777" w:rsidR="00B50050" w:rsidRDefault="00B50050" w:rsidP="0088127C">
            <w:pPr>
              <w:pStyle w:val="OtherTableBody"/>
            </w:pPr>
          </w:p>
        </w:tc>
        <w:tc>
          <w:tcPr>
            <w:tcW w:w="600" w:type="dxa"/>
          </w:tcPr>
          <w:p w14:paraId="23B25310" w14:textId="77777777" w:rsidR="00B50050" w:rsidRDefault="00B50050" w:rsidP="0088127C">
            <w:pPr>
              <w:pStyle w:val="OtherTableBody"/>
            </w:pPr>
            <w:r>
              <w:t>0076</w:t>
            </w:r>
          </w:p>
        </w:tc>
        <w:tc>
          <w:tcPr>
            <w:tcW w:w="2600" w:type="dxa"/>
          </w:tcPr>
          <w:p w14:paraId="0B295499" w14:textId="77777777" w:rsidR="00B50050" w:rsidRDefault="00B50050" w:rsidP="0088127C">
            <w:pPr>
              <w:pStyle w:val="OtherTableBody"/>
            </w:pPr>
          </w:p>
        </w:tc>
        <w:tc>
          <w:tcPr>
            <w:tcW w:w="1400" w:type="dxa"/>
          </w:tcPr>
          <w:p w14:paraId="4B9F2582" w14:textId="77777777" w:rsidR="00B50050" w:rsidRDefault="00B50050" w:rsidP="0088127C">
            <w:pPr>
              <w:pStyle w:val="OtherTableBody"/>
            </w:pPr>
            <w:r>
              <w:t>LSU</w:t>
            </w:r>
          </w:p>
        </w:tc>
        <w:tc>
          <w:tcPr>
            <w:tcW w:w="4200" w:type="dxa"/>
          </w:tcPr>
          <w:p w14:paraId="336EC159" w14:textId="77777777" w:rsidR="00B50050" w:rsidRDefault="00B50050" w:rsidP="0088127C">
            <w:pPr>
              <w:pStyle w:val="OtherTableBody"/>
            </w:pPr>
            <w:r>
              <w:t>Automated equipment log/service update message</w:t>
            </w:r>
          </w:p>
        </w:tc>
      </w:tr>
      <w:tr w:rsidR="00B50050" w14:paraId="0D166DED" w14:textId="77777777" w:rsidTr="00195548">
        <w:tc>
          <w:tcPr>
            <w:tcW w:w="600" w:type="dxa"/>
          </w:tcPr>
          <w:p w14:paraId="78638E1B" w14:textId="77777777" w:rsidR="00B50050" w:rsidRDefault="00B50050" w:rsidP="0088127C">
            <w:pPr>
              <w:pStyle w:val="OtherTableBody"/>
            </w:pPr>
          </w:p>
        </w:tc>
        <w:tc>
          <w:tcPr>
            <w:tcW w:w="600" w:type="dxa"/>
          </w:tcPr>
          <w:p w14:paraId="1E4FA529" w14:textId="77777777" w:rsidR="00B50050" w:rsidRDefault="00B50050" w:rsidP="0088127C">
            <w:pPr>
              <w:pStyle w:val="OtherTableBody"/>
            </w:pPr>
            <w:r>
              <w:t>0076</w:t>
            </w:r>
          </w:p>
        </w:tc>
        <w:tc>
          <w:tcPr>
            <w:tcW w:w="2600" w:type="dxa"/>
          </w:tcPr>
          <w:p w14:paraId="707FD967" w14:textId="77777777" w:rsidR="00B50050" w:rsidRDefault="00B50050" w:rsidP="0088127C">
            <w:pPr>
              <w:pStyle w:val="OtherTableBody"/>
            </w:pPr>
          </w:p>
        </w:tc>
        <w:tc>
          <w:tcPr>
            <w:tcW w:w="1400" w:type="dxa"/>
          </w:tcPr>
          <w:p w14:paraId="73C43781" w14:textId="77777777" w:rsidR="00B50050" w:rsidRDefault="00B50050" w:rsidP="0088127C">
            <w:pPr>
              <w:pStyle w:val="OtherTableBody"/>
            </w:pPr>
            <w:r>
              <w:t>MDM</w:t>
            </w:r>
          </w:p>
        </w:tc>
        <w:tc>
          <w:tcPr>
            <w:tcW w:w="4200" w:type="dxa"/>
          </w:tcPr>
          <w:p w14:paraId="49925011" w14:textId="77777777" w:rsidR="00B50050" w:rsidRDefault="00B50050" w:rsidP="0088127C">
            <w:pPr>
              <w:pStyle w:val="OtherTableBody"/>
            </w:pPr>
            <w:r>
              <w:t>Medical document management</w:t>
            </w:r>
          </w:p>
        </w:tc>
      </w:tr>
      <w:tr w:rsidR="00B50050" w:rsidRPr="001D2E85" w14:paraId="463ABDF4" w14:textId="77777777" w:rsidTr="00195548">
        <w:tc>
          <w:tcPr>
            <w:tcW w:w="600" w:type="dxa"/>
          </w:tcPr>
          <w:p w14:paraId="3083D718" w14:textId="77777777" w:rsidR="00B50050" w:rsidRDefault="00B50050" w:rsidP="0088127C">
            <w:pPr>
              <w:pStyle w:val="OtherTableBody"/>
            </w:pPr>
          </w:p>
        </w:tc>
        <w:tc>
          <w:tcPr>
            <w:tcW w:w="600" w:type="dxa"/>
          </w:tcPr>
          <w:p w14:paraId="4CDF7DD3" w14:textId="77777777" w:rsidR="00B50050" w:rsidRDefault="00B50050" w:rsidP="0088127C">
            <w:pPr>
              <w:pStyle w:val="OtherTableBody"/>
            </w:pPr>
            <w:r>
              <w:t>0076</w:t>
            </w:r>
          </w:p>
        </w:tc>
        <w:tc>
          <w:tcPr>
            <w:tcW w:w="2600" w:type="dxa"/>
          </w:tcPr>
          <w:p w14:paraId="34EAD3C8" w14:textId="77777777" w:rsidR="00B50050" w:rsidRDefault="00B50050" w:rsidP="0088127C">
            <w:pPr>
              <w:pStyle w:val="OtherTableBody"/>
            </w:pPr>
          </w:p>
        </w:tc>
        <w:tc>
          <w:tcPr>
            <w:tcW w:w="1400" w:type="dxa"/>
          </w:tcPr>
          <w:p w14:paraId="2FCB681D" w14:textId="77777777" w:rsidR="00B50050" w:rsidRDefault="00B50050" w:rsidP="0088127C">
            <w:pPr>
              <w:pStyle w:val="OtherTableBody"/>
            </w:pPr>
            <w:r>
              <w:t>MFD</w:t>
            </w:r>
          </w:p>
        </w:tc>
        <w:tc>
          <w:tcPr>
            <w:tcW w:w="4200" w:type="dxa"/>
          </w:tcPr>
          <w:p w14:paraId="2965ECD0" w14:textId="77777777" w:rsidR="00B50050" w:rsidRDefault="00B50050" w:rsidP="0088127C">
            <w:pPr>
              <w:pStyle w:val="OtherTableBody"/>
            </w:pPr>
            <w:r>
              <w:t>Master files delayed application acknowledgment</w:t>
            </w:r>
          </w:p>
        </w:tc>
      </w:tr>
      <w:tr w:rsidR="00B50050" w14:paraId="357C1433" w14:textId="77777777" w:rsidTr="00195548">
        <w:tc>
          <w:tcPr>
            <w:tcW w:w="600" w:type="dxa"/>
          </w:tcPr>
          <w:p w14:paraId="5696240A" w14:textId="77777777" w:rsidR="00B50050" w:rsidRDefault="00B50050" w:rsidP="0088127C">
            <w:pPr>
              <w:pStyle w:val="OtherTableBody"/>
            </w:pPr>
          </w:p>
        </w:tc>
        <w:tc>
          <w:tcPr>
            <w:tcW w:w="600" w:type="dxa"/>
          </w:tcPr>
          <w:p w14:paraId="58F16AC6" w14:textId="77777777" w:rsidR="00B50050" w:rsidRDefault="00B50050" w:rsidP="0088127C">
            <w:pPr>
              <w:pStyle w:val="OtherTableBody"/>
            </w:pPr>
            <w:r>
              <w:t>0076</w:t>
            </w:r>
          </w:p>
        </w:tc>
        <w:tc>
          <w:tcPr>
            <w:tcW w:w="2600" w:type="dxa"/>
          </w:tcPr>
          <w:p w14:paraId="409A1149" w14:textId="77777777" w:rsidR="00B50050" w:rsidRDefault="00B50050" w:rsidP="0088127C">
            <w:pPr>
              <w:pStyle w:val="OtherTableBody"/>
            </w:pPr>
          </w:p>
        </w:tc>
        <w:tc>
          <w:tcPr>
            <w:tcW w:w="1400" w:type="dxa"/>
          </w:tcPr>
          <w:p w14:paraId="7195F1D0" w14:textId="77777777" w:rsidR="00B50050" w:rsidRDefault="00B50050" w:rsidP="0088127C">
            <w:pPr>
              <w:pStyle w:val="OtherTableBody"/>
            </w:pPr>
            <w:r>
              <w:t>MFK</w:t>
            </w:r>
          </w:p>
        </w:tc>
        <w:tc>
          <w:tcPr>
            <w:tcW w:w="4200" w:type="dxa"/>
          </w:tcPr>
          <w:p w14:paraId="206A9FAB" w14:textId="77777777" w:rsidR="00B50050" w:rsidRDefault="00B50050" w:rsidP="0088127C">
            <w:pPr>
              <w:pStyle w:val="OtherTableBody"/>
            </w:pPr>
            <w:r>
              <w:t>Master files application acknowledgment</w:t>
            </w:r>
          </w:p>
        </w:tc>
      </w:tr>
      <w:tr w:rsidR="00B50050" w14:paraId="0336A4AA" w14:textId="77777777" w:rsidTr="00195548">
        <w:tc>
          <w:tcPr>
            <w:tcW w:w="600" w:type="dxa"/>
          </w:tcPr>
          <w:p w14:paraId="741FC164" w14:textId="77777777" w:rsidR="00B50050" w:rsidRDefault="00B50050" w:rsidP="0088127C">
            <w:pPr>
              <w:pStyle w:val="OtherTableBody"/>
            </w:pPr>
          </w:p>
        </w:tc>
        <w:tc>
          <w:tcPr>
            <w:tcW w:w="600" w:type="dxa"/>
          </w:tcPr>
          <w:p w14:paraId="014B0381" w14:textId="77777777" w:rsidR="00B50050" w:rsidRDefault="00B50050" w:rsidP="0088127C">
            <w:pPr>
              <w:pStyle w:val="OtherTableBody"/>
            </w:pPr>
            <w:r>
              <w:t>0076</w:t>
            </w:r>
          </w:p>
        </w:tc>
        <w:tc>
          <w:tcPr>
            <w:tcW w:w="2600" w:type="dxa"/>
          </w:tcPr>
          <w:p w14:paraId="35D22E2D" w14:textId="77777777" w:rsidR="00B50050" w:rsidRDefault="00B50050" w:rsidP="0088127C">
            <w:pPr>
              <w:pStyle w:val="OtherTableBody"/>
            </w:pPr>
          </w:p>
        </w:tc>
        <w:tc>
          <w:tcPr>
            <w:tcW w:w="1400" w:type="dxa"/>
          </w:tcPr>
          <w:p w14:paraId="5B4244AC" w14:textId="77777777" w:rsidR="00B50050" w:rsidRDefault="00B50050" w:rsidP="0088127C">
            <w:pPr>
              <w:pStyle w:val="OtherTableBody"/>
            </w:pPr>
            <w:r>
              <w:t>MFN</w:t>
            </w:r>
          </w:p>
        </w:tc>
        <w:tc>
          <w:tcPr>
            <w:tcW w:w="4200" w:type="dxa"/>
          </w:tcPr>
          <w:p w14:paraId="18515500" w14:textId="77777777" w:rsidR="00B50050" w:rsidRDefault="00B50050" w:rsidP="0088127C">
            <w:pPr>
              <w:pStyle w:val="OtherTableBody"/>
            </w:pPr>
            <w:r>
              <w:t>Master files notification</w:t>
            </w:r>
          </w:p>
        </w:tc>
      </w:tr>
      <w:tr w:rsidR="00B50050" w14:paraId="7E38B782" w14:textId="77777777" w:rsidTr="00195548">
        <w:tc>
          <w:tcPr>
            <w:tcW w:w="600" w:type="dxa"/>
          </w:tcPr>
          <w:p w14:paraId="6257C20E" w14:textId="77777777" w:rsidR="00B50050" w:rsidRDefault="00B50050" w:rsidP="0088127C">
            <w:pPr>
              <w:pStyle w:val="OtherTableBody"/>
            </w:pPr>
          </w:p>
        </w:tc>
        <w:tc>
          <w:tcPr>
            <w:tcW w:w="600" w:type="dxa"/>
          </w:tcPr>
          <w:p w14:paraId="5BBC8B0C" w14:textId="77777777" w:rsidR="00B50050" w:rsidRDefault="00B50050" w:rsidP="0088127C">
            <w:pPr>
              <w:pStyle w:val="OtherTableBody"/>
            </w:pPr>
            <w:r>
              <w:t>0076</w:t>
            </w:r>
          </w:p>
        </w:tc>
        <w:tc>
          <w:tcPr>
            <w:tcW w:w="2600" w:type="dxa"/>
          </w:tcPr>
          <w:p w14:paraId="6B2F34C8" w14:textId="77777777" w:rsidR="00B50050" w:rsidRDefault="00B50050" w:rsidP="0088127C">
            <w:pPr>
              <w:pStyle w:val="OtherTableBody"/>
            </w:pPr>
          </w:p>
        </w:tc>
        <w:tc>
          <w:tcPr>
            <w:tcW w:w="1400" w:type="dxa"/>
          </w:tcPr>
          <w:p w14:paraId="0D08CC4E" w14:textId="77777777" w:rsidR="00B50050" w:rsidRDefault="00B50050" w:rsidP="0088127C">
            <w:pPr>
              <w:pStyle w:val="OtherTableBody"/>
            </w:pPr>
            <w:r>
              <w:t>MFQ</w:t>
            </w:r>
          </w:p>
        </w:tc>
        <w:tc>
          <w:tcPr>
            <w:tcW w:w="4200" w:type="dxa"/>
          </w:tcPr>
          <w:p w14:paraId="25927254" w14:textId="77777777" w:rsidR="00B50050" w:rsidRDefault="00B50050" w:rsidP="0088127C">
            <w:pPr>
              <w:pStyle w:val="OtherTableBody"/>
            </w:pPr>
            <w:r>
              <w:t>Master files query</w:t>
            </w:r>
          </w:p>
        </w:tc>
      </w:tr>
      <w:tr w:rsidR="00B50050" w14:paraId="1C03FAA0" w14:textId="77777777" w:rsidTr="00195548">
        <w:tc>
          <w:tcPr>
            <w:tcW w:w="600" w:type="dxa"/>
          </w:tcPr>
          <w:p w14:paraId="60E502DE" w14:textId="77777777" w:rsidR="00B50050" w:rsidRDefault="00B50050" w:rsidP="0088127C">
            <w:pPr>
              <w:pStyle w:val="OtherTableBody"/>
            </w:pPr>
          </w:p>
        </w:tc>
        <w:tc>
          <w:tcPr>
            <w:tcW w:w="600" w:type="dxa"/>
          </w:tcPr>
          <w:p w14:paraId="4CABD63D" w14:textId="77777777" w:rsidR="00B50050" w:rsidRDefault="00B50050" w:rsidP="0088127C">
            <w:pPr>
              <w:pStyle w:val="OtherTableBody"/>
            </w:pPr>
            <w:r>
              <w:t>0076</w:t>
            </w:r>
          </w:p>
        </w:tc>
        <w:tc>
          <w:tcPr>
            <w:tcW w:w="2600" w:type="dxa"/>
          </w:tcPr>
          <w:p w14:paraId="7746C8F5" w14:textId="77777777" w:rsidR="00B50050" w:rsidRDefault="00B50050" w:rsidP="0088127C">
            <w:pPr>
              <w:pStyle w:val="OtherTableBody"/>
            </w:pPr>
          </w:p>
        </w:tc>
        <w:tc>
          <w:tcPr>
            <w:tcW w:w="1400" w:type="dxa"/>
          </w:tcPr>
          <w:p w14:paraId="7198674C" w14:textId="77777777" w:rsidR="00B50050" w:rsidRDefault="00B50050" w:rsidP="0088127C">
            <w:pPr>
              <w:pStyle w:val="OtherTableBody"/>
            </w:pPr>
            <w:r>
              <w:t>MFR</w:t>
            </w:r>
          </w:p>
        </w:tc>
        <w:tc>
          <w:tcPr>
            <w:tcW w:w="4200" w:type="dxa"/>
          </w:tcPr>
          <w:p w14:paraId="7EBFB808" w14:textId="77777777" w:rsidR="00B50050" w:rsidRDefault="00B50050" w:rsidP="0088127C">
            <w:pPr>
              <w:pStyle w:val="OtherTableBody"/>
            </w:pPr>
            <w:r>
              <w:t>Master files response</w:t>
            </w:r>
          </w:p>
        </w:tc>
      </w:tr>
      <w:tr w:rsidR="00B50050" w14:paraId="495BFEE8" w14:textId="77777777" w:rsidTr="00195548">
        <w:tc>
          <w:tcPr>
            <w:tcW w:w="600" w:type="dxa"/>
          </w:tcPr>
          <w:p w14:paraId="5FB29F5E" w14:textId="77777777" w:rsidR="00B50050" w:rsidRDefault="00B50050" w:rsidP="0088127C">
            <w:pPr>
              <w:pStyle w:val="OtherTableBody"/>
            </w:pPr>
          </w:p>
        </w:tc>
        <w:tc>
          <w:tcPr>
            <w:tcW w:w="600" w:type="dxa"/>
          </w:tcPr>
          <w:p w14:paraId="6298D1C8" w14:textId="77777777" w:rsidR="00B50050" w:rsidRDefault="00B50050" w:rsidP="0088127C">
            <w:pPr>
              <w:pStyle w:val="OtherTableBody"/>
            </w:pPr>
            <w:r>
              <w:t>0076</w:t>
            </w:r>
          </w:p>
        </w:tc>
        <w:tc>
          <w:tcPr>
            <w:tcW w:w="2600" w:type="dxa"/>
          </w:tcPr>
          <w:p w14:paraId="1BB4D06E" w14:textId="77777777" w:rsidR="00B50050" w:rsidRDefault="00B50050" w:rsidP="0088127C">
            <w:pPr>
              <w:pStyle w:val="OtherTableBody"/>
            </w:pPr>
          </w:p>
        </w:tc>
        <w:tc>
          <w:tcPr>
            <w:tcW w:w="1400" w:type="dxa"/>
          </w:tcPr>
          <w:p w14:paraId="02ACDF96" w14:textId="77777777" w:rsidR="00B50050" w:rsidRDefault="00B50050" w:rsidP="0088127C">
            <w:pPr>
              <w:pStyle w:val="OtherTableBody"/>
            </w:pPr>
            <w:r>
              <w:t>NMD</w:t>
            </w:r>
          </w:p>
        </w:tc>
        <w:tc>
          <w:tcPr>
            <w:tcW w:w="4200" w:type="dxa"/>
          </w:tcPr>
          <w:p w14:paraId="3D0A25E1" w14:textId="77777777" w:rsidR="00B50050" w:rsidRDefault="00B50050" w:rsidP="0088127C">
            <w:pPr>
              <w:pStyle w:val="OtherTableBody"/>
            </w:pPr>
            <w:r>
              <w:t>Application management data message</w:t>
            </w:r>
          </w:p>
        </w:tc>
      </w:tr>
      <w:tr w:rsidR="00B50050" w14:paraId="2274FD69" w14:textId="77777777" w:rsidTr="00195548">
        <w:tc>
          <w:tcPr>
            <w:tcW w:w="600" w:type="dxa"/>
          </w:tcPr>
          <w:p w14:paraId="694EF6C6" w14:textId="77777777" w:rsidR="00B50050" w:rsidRDefault="00B50050" w:rsidP="0088127C">
            <w:pPr>
              <w:pStyle w:val="OtherTableBody"/>
            </w:pPr>
          </w:p>
        </w:tc>
        <w:tc>
          <w:tcPr>
            <w:tcW w:w="600" w:type="dxa"/>
          </w:tcPr>
          <w:p w14:paraId="155E0ABC" w14:textId="77777777" w:rsidR="00B50050" w:rsidRDefault="00B50050" w:rsidP="0088127C">
            <w:pPr>
              <w:pStyle w:val="OtherTableBody"/>
            </w:pPr>
            <w:r>
              <w:t>0076</w:t>
            </w:r>
          </w:p>
        </w:tc>
        <w:tc>
          <w:tcPr>
            <w:tcW w:w="2600" w:type="dxa"/>
          </w:tcPr>
          <w:p w14:paraId="53CE8AFD" w14:textId="77777777" w:rsidR="00B50050" w:rsidRDefault="00B50050" w:rsidP="0088127C">
            <w:pPr>
              <w:pStyle w:val="OtherTableBody"/>
            </w:pPr>
          </w:p>
        </w:tc>
        <w:tc>
          <w:tcPr>
            <w:tcW w:w="1400" w:type="dxa"/>
          </w:tcPr>
          <w:p w14:paraId="35B6EAB2" w14:textId="77777777" w:rsidR="00B50050" w:rsidRDefault="00B50050" w:rsidP="0088127C">
            <w:pPr>
              <w:pStyle w:val="OtherTableBody"/>
            </w:pPr>
            <w:r>
              <w:t>NMQ</w:t>
            </w:r>
          </w:p>
        </w:tc>
        <w:tc>
          <w:tcPr>
            <w:tcW w:w="4200" w:type="dxa"/>
          </w:tcPr>
          <w:p w14:paraId="45567FE3" w14:textId="77777777" w:rsidR="00B50050" w:rsidRDefault="00B50050" w:rsidP="0088127C">
            <w:pPr>
              <w:pStyle w:val="OtherTableBody"/>
            </w:pPr>
            <w:r>
              <w:t>Application management query message</w:t>
            </w:r>
          </w:p>
        </w:tc>
      </w:tr>
      <w:tr w:rsidR="00B50050" w14:paraId="72EAD108" w14:textId="77777777" w:rsidTr="00195548">
        <w:tc>
          <w:tcPr>
            <w:tcW w:w="600" w:type="dxa"/>
          </w:tcPr>
          <w:p w14:paraId="7D2A65BB" w14:textId="77777777" w:rsidR="00B50050" w:rsidRDefault="00B50050" w:rsidP="0088127C">
            <w:pPr>
              <w:pStyle w:val="OtherTableBody"/>
            </w:pPr>
          </w:p>
        </w:tc>
        <w:tc>
          <w:tcPr>
            <w:tcW w:w="600" w:type="dxa"/>
          </w:tcPr>
          <w:p w14:paraId="5E8DA6CD" w14:textId="77777777" w:rsidR="00B50050" w:rsidRDefault="00B50050" w:rsidP="0088127C">
            <w:pPr>
              <w:pStyle w:val="OtherTableBody"/>
            </w:pPr>
            <w:r>
              <w:t>0076</w:t>
            </w:r>
          </w:p>
        </w:tc>
        <w:tc>
          <w:tcPr>
            <w:tcW w:w="2600" w:type="dxa"/>
          </w:tcPr>
          <w:p w14:paraId="7B44E7A7" w14:textId="77777777" w:rsidR="00B50050" w:rsidRDefault="00B50050" w:rsidP="0088127C">
            <w:pPr>
              <w:pStyle w:val="OtherTableBody"/>
            </w:pPr>
          </w:p>
        </w:tc>
        <w:tc>
          <w:tcPr>
            <w:tcW w:w="1400" w:type="dxa"/>
          </w:tcPr>
          <w:p w14:paraId="1D77E210" w14:textId="77777777" w:rsidR="00B50050" w:rsidRDefault="00B50050" w:rsidP="0088127C">
            <w:pPr>
              <w:pStyle w:val="OtherTableBody"/>
            </w:pPr>
            <w:r>
              <w:t>NMR</w:t>
            </w:r>
          </w:p>
        </w:tc>
        <w:tc>
          <w:tcPr>
            <w:tcW w:w="4200" w:type="dxa"/>
          </w:tcPr>
          <w:p w14:paraId="1B2844F9" w14:textId="77777777" w:rsidR="00B50050" w:rsidRDefault="00B50050" w:rsidP="0088127C">
            <w:pPr>
              <w:pStyle w:val="OtherTableBody"/>
            </w:pPr>
            <w:r>
              <w:t>Application management response message</w:t>
            </w:r>
          </w:p>
        </w:tc>
      </w:tr>
      <w:tr w:rsidR="00B50050" w14:paraId="342479B3" w14:textId="77777777" w:rsidTr="00195548">
        <w:tc>
          <w:tcPr>
            <w:tcW w:w="600" w:type="dxa"/>
          </w:tcPr>
          <w:p w14:paraId="3562122C" w14:textId="77777777" w:rsidR="00B50050" w:rsidRDefault="00B50050" w:rsidP="0088127C">
            <w:pPr>
              <w:pStyle w:val="OtherTableBody"/>
            </w:pPr>
          </w:p>
        </w:tc>
        <w:tc>
          <w:tcPr>
            <w:tcW w:w="600" w:type="dxa"/>
          </w:tcPr>
          <w:p w14:paraId="0E5FFBFA" w14:textId="77777777" w:rsidR="00B50050" w:rsidRDefault="00B50050" w:rsidP="0088127C">
            <w:pPr>
              <w:pStyle w:val="OtherTableBody"/>
            </w:pPr>
            <w:r>
              <w:t>0076</w:t>
            </w:r>
          </w:p>
        </w:tc>
        <w:tc>
          <w:tcPr>
            <w:tcW w:w="2600" w:type="dxa"/>
          </w:tcPr>
          <w:p w14:paraId="13525F12" w14:textId="77777777" w:rsidR="00B50050" w:rsidRDefault="00B50050" w:rsidP="0088127C">
            <w:pPr>
              <w:pStyle w:val="OtherTableBody"/>
            </w:pPr>
          </w:p>
        </w:tc>
        <w:tc>
          <w:tcPr>
            <w:tcW w:w="1400" w:type="dxa"/>
          </w:tcPr>
          <w:p w14:paraId="5A15E052" w14:textId="77777777" w:rsidR="00B50050" w:rsidRDefault="00B50050" w:rsidP="0088127C">
            <w:pPr>
              <w:pStyle w:val="OtherTableBody"/>
            </w:pPr>
            <w:r>
              <w:t>OMB</w:t>
            </w:r>
          </w:p>
        </w:tc>
        <w:tc>
          <w:tcPr>
            <w:tcW w:w="4200" w:type="dxa"/>
          </w:tcPr>
          <w:p w14:paraId="144B9F21" w14:textId="77777777" w:rsidR="00B50050" w:rsidRDefault="00B50050" w:rsidP="0088127C">
            <w:pPr>
              <w:pStyle w:val="OtherTableBody"/>
            </w:pPr>
            <w:r>
              <w:t>Blood product order message</w:t>
            </w:r>
          </w:p>
        </w:tc>
      </w:tr>
      <w:tr w:rsidR="00B50050" w14:paraId="784F295A" w14:textId="77777777" w:rsidTr="00195548">
        <w:tc>
          <w:tcPr>
            <w:tcW w:w="600" w:type="dxa"/>
          </w:tcPr>
          <w:p w14:paraId="765D9128" w14:textId="77777777" w:rsidR="00B50050" w:rsidRDefault="00B50050" w:rsidP="0088127C">
            <w:pPr>
              <w:pStyle w:val="OtherTableBody"/>
            </w:pPr>
          </w:p>
        </w:tc>
        <w:tc>
          <w:tcPr>
            <w:tcW w:w="600" w:type="dxa"/>
          </w:tcPr>
          <w:p w14:paraId="7E969028" w14:textId="77777777" w:rsidR="00B50050" w:rsidRDefault="00B50050" w:rsidP="0088127C">
            <w:pPr>
              <w:pStyle w:val="OtherTableBody"/>
            </w:pPr>
            <w:r>
              <w:t>0076</w:t>
            </w:r>
          </w:p>
        </w:tc>
        <w:tc>
          <w:tcPr>
            <w:tcW w:w="2600" w:type="dxa"/>
          </w:tcPr>
          <w:p w14:paraId="71254CA2" w14:textId="77777777" w:rsidR="00B50050" w:rsidRDefault="00B50050" w:rsidP="0088127C">
            <w:pPr>
              <w:pStyle w:val="OtherTableBody"/>
            </w:pPr>
          </w:p>
        </w:tc>
        <w:tc>
          <w:tcPr>
            <w:tcW w:w="1400" w:type="dxa"/>
          </w:tcPr>
          <w:p w14:paraId="3EF9D7AA" w14:textId="77777777" w:rsidR="00B50050" w:rsidRDefault="00B50050" w:rsidP="0088127C">
            <w:pPr>
              <w:pStyle w:val="OtherTableBody"/>
            </w:pPr>
            <w:r>
              <w:t>OMD</w:t>
            </w:r>
          </w:p>
        </w:tc>
        <w:tc>
          <w:tcPr>
            <w:tcW w:w="4200" w:type="dxa"/>
          </w:tcPr>
          <w:p w14:paraId="11D3757E" w14:textId="77777777" w:rsidR="00B50050" w:rsidRDefault="00B50050" w:rsidP="0088127C">
            <w:pPr>
              <w:pStyle w:val="OtherTableBody"/>
            </w:pPr>
            <w:r>
              <w:t>Dietary order</w:t>
            </w:r>
          </w:p>
        </w:tc>
      </w:tr>
      <w:tr w:rsidR="00B50050" w14:paraId="5D2C7340" w14:textId="77777777" w:rsidTr="00195548">
        <w:tc>
          <w:tcPr>
            <w:tcW w:w="600" w:type="dxa"/>
          </w:tcPr>
          <w:p w14:paraId="0FF265F2" w14:textId="77777777" w:rsidR="00B50050" w:rsidRDefault="00B50050" w:rsidP="0088127C">
            <w:pPr>
              <w:pStyle w:val="OtherTableBody"/>
            </w:pPr>
          </w:p>
        </w:tc>
        <w:tc>
          <w:tcPr>
            <w:tcW w:w="600" w:type="dxa"/>
          </w:tcPr>
          <w:p w14:paraId="613DBF51" w14:textId="77777777" w:rsidR="00B50050" w:rsidRDefault="00B50050" w:rsidP="0088127C">
            <w:pPr>
              <w:pStyle w:val="OtherTableBody"/>
            </w:pPr>
            <w:r>
              <w:t>0076</w:t>
            </w:r>
          </w:p>
        </w:tc>
        <w:tc>
          <w:tcPr>
            <w:tcW w:w="2600" w:type="dxa"/>
          </w:tcPr>
          <w:p w14:paraId="18E16E6E" w14:textId="77777777" w:rsidR="00B50050" w:rsidRDefault="00B50050" w:rsidP="0088127C">
            <w:pPr>
              <w:pStyle w:val="OtherTableBody"/>
            </w:pPr>
          </w:p>
        </w:tc>
        <w:tc>
          <w:tcPr>
            <w:tcW w:w="1400" w:type="dxa"/>
          </w:tcPr>
          <w:p w14:paraId="1B5629EF" w14:textId="77777777" w:rsidR="00B50050" w:rsidRDefault="00B50050" w:rsidP="0088127C">
            <w:pPr>
              <w:pStyle w:val="OtherTableBody"/>
            </w:pPr>
            <w:r>
              <w:t>OMG</w:t>
            </w:r>
          </w:p>
        </w:tc>
        <w:tc>
          <w:tcPr>
            <w:tcW w:w="4200" w:type="dxa"/>
          </w:tcPr>
          <w:p w14:paraId="53938399" w14:textId="77777777" w:rsidR="00B50050" w:rsidRDefault="00B50050" w:rsidP="0088127C">
            <w:pPr>
              <w:pStyle w:val="OtherTableBody"/>
            </w:pPr>
            <w:r>
              <w:t>General clinical order message</w:t>
            </w:r>
          </w:p>
        </w:tc>
      </w:tr>
      <w:tr w:rsidR="00B50050" w14:paraId="1884ABBC" w14:textId="77777777" w:rsidTr="00195548">
        <w:tc>
          <w:tcPr>
            <w:tcW w:w="600" w:type="dxa"/>
          </w:tcPr>
          <w:p w14:paraId="0D4E42F5" w14:textId="77777777" w:rsidR="00B50050" w:rsidRDefault="00B50050" w:rsidP="0088127C">
            <w:pPr>
              <w:pStyle w:val="OtherTableBody"/>
            </w:pPr>
          </w:p>
        </w:tc>
        <w:tc>
          <w:tcPr>
            <w:tcW w:w="600" w:type="dxa"/>
          </w:tcPr>
          <w:p w14:paraId="0E6B6947" w14:textId="77777777" w:rsidR="00B50050" w:rsidRDefault="00B50050" w:rsidP="0088127C">
            <w:pPr>
              <w:pStyle w:val="OtherTableBody"/>
            </w:pPr>
            <w:r>
              <w:t>0076</w:t>
            </w:r>
          </w:p>
        </w:tc>
        <w:tc>
          <w:tcPr>
            <w:tcW w:w="2600" w:type="dxa"/>
          </w:tcPr>
          <w:p w14:paraId="49B28C14" w14:textId="77777777" w:rsidR="00B50050" w:rsidRDefault="00B50050" w:rsidP="0088127C">
            <w:pPr>
              <w:pStyle w:val="OtherTableBody"/>
            </w:pPr>
          </w:p>
        </w:tc>
        <w:tc>
          <w:tcPr>
            <w:tcW w:w="1400" w:type="dxa"/>
          </w:tcPr>
          <w:p w14:paraId="61B4B973" w14:textId="77777777" w:rsidR="00B50050" w:rsidRDefault="00B50050" w:rsidP="0088127C">
            <w:pPr>
              <w:pStyle w:val="OtherTableBody"/>
            </w:pPr>
            <w:r>
              <w:t>OMI</w:t>
            </w:r>
          </w:p>
        </w:tc>
        <w:tc>
          <w:tcPr>
            <w:tcW w:w="4200" w:type="dxa"/>
          </w:tcPr>
          <w:p w14:paraId="6D3B56FA" w14:textId="77777777" w:rsidR="00B50050" w:rsidRDefault="00B50050" w:rsidP="0088127C">
            <w:pPr>
              <w:pStyle w:val="OtherTableBody"/>
            </w:pPr>
            <w:r>
              <w:t>Imaging order</w:t>
            </w:r>
          </w:p>
        </w:tc>
      </w:tr>
      <w:tr w:rsidR="00B50050" w14:paraId="6254C595" w14:textId="77777777" w:rsidTr="00195548">
        <w:tc>
          <w:tcPr>
            <w:tcW w:w="600" w:type="dxa"/>
          </w:tcPr>
          <w:p w14:paraId="34BD08F7" w14:textId="77777777" w:rsidR="00B50050" w:rsidRDefault="00B50050" w:rsidP="0088127C">
            <w:pPr>
              <w:pStyle w:val="OtherTableBody"/>
            </w:pPr>
          </w:p>
        </w:tc>
        <w:tc>
          <w:tcPr>
            <w:tcW w:w="600" w:type="dxa"/>
          </w:tcPr>
          <w:p w14:paraId="530DB203" w14:textId="77777777" w:rsidR="00B50050" w:rsidRDefault="00B50050" w:rsidP="0088127C">
            <w:pPr>
              <w:pStyle w:val="OtherTableBody"/>
            </w:pPr>
            <w:r>
              <w:t>0076</w:t>
            </w:r>
          </w:p>
        </w:tc>
        <w:tc>
          <w:tcPr>
            <w:tcW w:w="2600" w:type="dxa"/>
          </w:tcPr>
          <w:p w14:paraId="4F730577" w14:textId="77777777" w:rsidR="00B50050" w:rsidRDefault="00B50050" w:rsidP="0088127C">
            <w:pPr>
              <w:pStyle w:val="OtherTableBody"/>
            </w:pPr>
          </w:p>
        </w:tc>
        <w:tc>
          <w:tcPr>
            <w:tcW w:w="1400" w:type="dxa"/>
          </w:tcPr>
          <w:p w14:paraId="0AA5810C" w14:textId="77777777" w:rsidR="00B50050" w:rsidRDefault="00B50050" w:rsidP="0088127C">
            <w:pPr>
              <w:pStyle w:val="OtherTableBody"/>
            </w:pPr>
            <w:r>
              <w:t>OML</w:t>
            </w:r>
          </w:p>
        </w:tc>
        <w:tc>
          <w:tcPr>
            <w:tcW w:w="4200" w:type="dxa"/>
          </w:tcPr>
          <w:p w14:paraId="0A546289" w14:textId="77777777" w:rsidR="00B50050" w:rsidRDefault="00B50050" w:rsidP="0088127C">
            <w:pPr>
              <w:pStyle w:val="OtherTableBody"/>
            </w:pPr>
            <w:r>
              <w:t>Laboratory order message</w:t>
            </w:r>
          </w:p>
        </w:tc>
      </w:tr>
      <w:tr w:rsidR="00B50050" w:rsidRPr="001D2E85" w14:paraId="236F9502" w14:textId="77777777" w:rsidTr="00195548">
        <w:tc>
          <w:tcPr>
            <w:tcW w:w="600" w:type="dxa"/>
          </w:tcPr>
          <w:p w14:paraId="692CDE96" w14:textId="77777777" w:rsidR="00B50050" w:rsidRDefault="00B50050" w:rsidP="0088127C">
            <w:pPr>
              <w:pStyle w:val="OtherTableBody"/>
            </w:pPr>
          </w:p>
        </w:tc>
        <w:tc>
          <w:tcPr>
            <w:tcW w:w="600" w:type="dxa"/>
          </w:tcPr>
          <w:p w14:paraId="79640B30" w14:textId="77777777" w:rsidR="00B50050" w:rsidRDefault="00B50050" w:rsidP="0088127C">
            <w:pPr>
              <w:pStyle w:val="OtherTableBody"/>
            </w:pPr>
            <w:r>
              <w:t>0076</w:t>
            </w:r>
          </w:p>
        </w:tc>
        <w:tc>
          <w:tcPr>
            <w:tcW w:w="2600" w:type="dxa"/>
          </w:tcPr>
          <w:p w14:paraId="0E0E2375" w14:textId="77777777" w:rsidR="00B50050" w:rsidRDefault="00B50050" w:rsidP="0088127C">
            <w:pPr>
              <w:pStyle w:val="OtherTableBody"/>
            </w:pPr>
          </w:p>
        </w:tc>
        <w:tc>
          <w:tcPr>
            <w:tcW w:w="1400" w:type="dxa"/>
          </w:tcPr>
          <w:p w14:paraId="4F72EC16" w14:textId="77777777" w:rsidR="00B50050" w:rsidRDefault="00B50050" w:rsidP="0088127C">
            <w:pPr>
              <w:pStyle w:val="OtherTableBody"/>
            </w:pPr>
            <w:r>
              <w:t>OMN</w:t>
            </w:r>
          </w:p>
        </w:tc>
        <w:tc>
          <w:tcPr>
            <w:tcW w:w="4200" w:type="dxa"/>
          </w:tcPr>
          <w:p w14:paraId="06D7E4C2" w14:textId="77777777" w:rsidR="00B50050" w:rsidRDefault="00B50050" w:rsidP="0088127C">
            <w:pPr>
              <w:pStyle w:val="OtherTableBody"/>
            </w:pPr>
            <w:r>
              <w:t>Non-stock requisition order message</w:t>
            </w:r>
          </w:p>
        </w:tc>
      </w:tr>
      <w:tr w:rsidR="00B50050" w14:paraId="7F39C6E0" w14:textId="77777777" w:rsidTr="00195548">
        <w:tc>
          <w:tcPr>
            <w:tcW w:w="600" w:type="dxa"/>
          </w:tcPr>
          <w:p w14:paraId="0AB43FDA" w14:textId="77777777" w:rsidR="00B50050" w:rsidRDefault="00B50050" w:rsidP="0088127C">
            <w:pPr>
              <w:pStyle w:val="OtherTableBody"/>
            </w:pPr>
          </w:p>
        </w:tc>
        <w:tc>
          <w:tcPr>
            <w:tcW w:w="600" w:type="dxa"/>
          </w:tcPr>
          <w:p w14:paraId="400244AB" w14:textId="77777777" w:rsidR="00B50050" w:rsidRDefault="00B50050" w:rsidP="0088127C">
            <w:pPr>
              <w:pStyle w:val="OtherTableBody"/>
            </w:pPr>
            <w:r>
              <w:t>0076</w:t>
            </w:r>
          </w:p>
        </w:tc>
        <w:tc>
          <w:tcPr>
            <w:tcW w:w="2600" w:type="dxa"/>
          </w:tcPr>
          <w:p w14:paraId="32112FFC" w14:textId="77777777" w:rsidR="00B50050" w:rsidRDefault="00B50050" w:rsidP="0088127C">
            <w:pPr>
              <w:pStyle w:val="OtherTableBody"/>
            </w:pPr>
          </w:p>
        </w:tc>
        <w:tc>
          <w:tcPr>
            <w:tcW w:w="1400" w:type="dxa"/>
          </w:tcPr>
          <w:p w14:paraId="586AA48C" w14:textId="77777777" w:rsidR="00B50050" w:rsidRDefault="00B50050" w:rsidP="0088127C">
            <w:pPr>
              <w:pStyle w:val="OtherTableBody"/>
            </w:pPr>
            <w:r>
              <w:t>OMP</w:t>
            </w:r>
          </w:p>
        </w:tc>
        <w:tc>
          <w:tcPr>
            <w:tcW w:w="4200" w:type="dxa"/>
          </w:tcPr>
          <w:p w14:paraId="0E376C13" w14:textId="77777777" w:rsidR="00B50050" w:rsidRDefault="00B50050" w:rsidP="0088127C">
            <w:pPr>
              <w:pStyle w:val="OtherTableBody"/>
            </w:pPr>
            <w:r>
              <w:t>Pharmacy/treatment order message</w:t>
            </w:r>
          </w:p>
        </w:tc>
      </w:tr>
      <w:tr w:rsidR="00B50050" w:rsidRPr="001D2E85" w14:paraId="614E155E" w14:textId="77777777" w:rsidTr="00195548">
        <w:tc>
          <w:tcPr>
            <w:tcW w:w="600" w:type="dxa"/>
          </w:tcPr>
          <w:p w14:paraId="668F857F" w14:textId="77777777" w:rsidR="00B50050" w:rsidRDefault="00B50050" w:rsidP="0088127C">
            <w:pPr>
              <w:pStyle w:val="OtherTableBody"/>
            </w:pPr>
          </w:p>
        </w:tc>
        <w:tc>
          <w:tcPr>
            <w:tcW w:w="600" w:type="dxa"/>
          </w:tcPr>
          <w:p w14:paraId="2B01385F" w14:textId="77777777" w:rsidR="00B50050" w:rsidRDefault="00B50050" w:rsidP="0088127C">
            <w:pPr>
              <w:pStyle w:val="OtherTableBody"/>
            </w:pPr>
            <w:r>
              <w:t>0076</w:t>
            </w:r>
          </w:p>
        </w:tc>
        <w:tc>
          <w:tcPr>
            <w:tcW w:w="2600" w:type="dxa"/>
          </w:tcPr>
          <w:p w14:paraId="68DC692E" w14:textId="77777777" w:rsidR="00B50050" w:rsidRDefault="00B50050" w:rsidP="0088127C">
            <w:pPr>
              <w:pStyle w:val="OtherTableBody"/>
            </w:pPr>
          </w:p>
        </w:tc>
        <w:tc>
          <w:tcPr>
            <w:tcW w:w="1400" w:type="dxa"/>
          </w:tcPr>
          <w:p w14:paraId="6ABBED4A" w14:textId="77777777" w:rsidR="00B50050" w:rsidRDefault="00B50050" w:rsidP="0088127C">
            <w:pPr>
              <w:pStyle w:val="OtherTableBody"/>
            </w:pPr>
            <w:r>
              <w:t>OMQ</w:t>
            </w:r>
          </w:p>
        </w:tc>
        <w:tc>
          <w:tcPr>
            <w:tcW w:w="4200" w:type="dxa"/>
          </w:tcPr>
          <w:p w14:paraId="468B1915" w14:textId="77777777" w:rsidR="00B50050" w:rsidRDefault="00B50050" w:rsidP="0088127C">
            <w:pPr>
              <w:pStyle w:val="OtherTableBody"/>
            </w:pPr>
            <w:r>
              <w:t>General order message with document payload</w:t>
            </w:r>
          </w:p>
        </w:tc>
      </w:tr>
      <w:tr w:rsidR="00B50050" w14:paraId="246589D2" w14:textId="77777777" w:rsidTr="00195548">
        <w:tc>
          <w:tcPr>
            <w:tcW w:w="600" w:type="dxa"/>
          </w:tcPr>
          <w:p w14:paraId="0B968FB8" w14:textId="77777777" w:rsidR="00B50050" w:rsidRDefault="00B50050" w:rsidP="0088127C">
            <w:pPr>
              <w:pStyle w:val="OtherTableBody"/>
            </w:pPr>
          </w:p>
        </w:tc>
        <w:tc>
          <w:tcPr>
            <w:tcW w:w="600" w:type="dxa"/>
          </w:tcPr>
          <w:p w14:paraId="2A142DC8" w14:textId="77777777" w:rsidR="00B50050" w:rsidRDefault="00B50050" w:rsidP="0088127C">
            <w:pPr>
              <w:pStyle w:val="OtherTableBody"/>
            </w:pPr>
            <w:r>
              <w:t>0076</w:t>
            </w:r>
          </w:p>
        </w:tc>
        <w:tc>
          <w:tcPr>
            <w:tcW w:w="2600" w:type="dxa"/>
          </w:tcPr>
          <w:p w14:paraId="632D2460" w14:textId="77777777" w:rsidR="00B50050" w:rsidRDefault="00B50050" w:rsidP="0088127C">
            <w:pPr>
              <w:pStyle w:val="OtherTableBody"/>
            </w:pPr>
          </w:p>
        </w:tc>
        <w:tc>
          <w:tcPr>
            <w:tcW w:w="1400" w:type="dxa"/>
          </w:tcPr>
          <w:p w14:paraId="55D96518" w14:textId="77777777" w:rsidR="00B50050" w:rsidRDefault="00B50050" w:rsidP="0088127C">
            <w:pPr>
              <w:pStyle w:val="OtherTableBody"/>
            </w:pPr>
            <w:r>
              <w:t>OMS</w:t>
            </w:r>
          </w:p>
        </w:tc>
        <w:tc>
          <w:tcPr>
            <w:tcW w:w="4200" w:type="dxa"/>
          </w:tcPr>
          <w:p w14:paraId="10082AFB" w14:textId="77777777" w:rsidR="00B50050" w:rsidRDefault="00B50050" w:rsidP="0088127C">
            <w:pPr>
              <w:pStyle w:val="OtherTableBody"/>
            </w:pPr>
            <w:r>
              <w:t>Stock requisition order message</w:t>
            </w:r>
          </w:p>
        </w:tc>
      </w:tr>
      <w:tr w:rsidR="00B50050" w:rsidRPr="001D2E85" w14:paraId="63241886" w14:textId="77777777" w:rsidTr="00195548">
        <w:tc>
          <w:tcPr>
            <w:tcW w:w="600" w:type="dxa"/>
          </w:tcPr>
          <w:p w14:paraId="6664FE53" w14:textId="77777777" w:rsidR="00B50050" w:rsidRDefault="00B50050" w:rsidP="0088127C">
            <w:pPr>
              <w:pStyle w:val="OtherTableBody"/>
            </w:pPr>
          </w:p>
        </w:tc>
        <w:tc>
          <w:tcPr>
            <w:tcW w:w="600" w:type="dxa"/>
          </w:tcPr>
          <w:p w14:paraId="4B7DA977" w14:textId="77777777" w:rsidR="00B50050" w:rsidRDefault="00B50050" w:rsidP="0088127C">
            <w:pPr>
              <w:pStyle w:val="OtherTableBody"/>
            </w:pPr>
            <w:r>
              <w:t>0076</w:t>
            </w:r>
          </w:p>
        </w:tc>
        <w:tc>
          <w:tcPr>
            <w:tcW w:w="2600" w:type="dxa"/>
          </w:tcPr>
          <w:p w14:paraId="2EDB28FA" w14:textId="77777777" w:rsidR="00B50050" w:rsidRDefault="00B50050" w:rsidP="0088127C">
            <w:pPr>
              <w:pStyle w:val="OtherTableBody"/>
            </w:pPr>
          </w:p>
        </w:tc>
        <w:tc>
          <w:tcPr>
            <w:tcW w:w="1400" w:type="dxa"/>
          </w:tcPr>
          <w:p w14:paraId="28BFC421" w14:textId="77777777" w:rsidR="00B50050" w:rsidRDefault="00B50050" w:rsidP="0088127C">
            <w:pPr>
              <w:pStyle w:val="OtherTableBody"/>
            </w:pPr>
            <w:r>
              <w:t>OPL</w:t>
            </w:r>
          </w:p>
        </w:tc>
        <w:tc>
          <w:tcPr>
            <w:tcW w:w="4200" w:type="dxa"/>
          </w:tcPr>
          <w:p w14:paraId="5FD40080" w14:textId="77777777" w:rsidR="00B50050" w:rsidRDefault="00B50050" w:rsidP="0088127C">
            <w:pPr>
              <w:pStyle w:val="OtherTableBody"/>
            </w:pPr>
            <w:r>
              <w:t>Population/Location-Based Laboratory Order Message</w:t>
            </w:r>
          </w:p>
        </w:tc>
      </w:tr>
      <w:tr w:rsidR="00B50050" w:rsidRPr="001D2E85" w14:paraId="271FFA4F" w14:textId="77777777" w:rsidTr="00195548">
        <w:tc>
          <w:tcPr>
            <w:tcW w:w="600" w:type="dxa"/>
          </w:tcPr>
          <w:p w14:paraId="7ACDA757" w14:textId="77777777" w:rsidR="00B50050" w:rsidRDefault="00B50050" w:rsidP="0088127C">
            <w:pPr>
              <w:pStyle w:val="OtherTableBody"/>
            </w:pPr>
          </w:p>
        </w:tc>
        <w:tc>
          <w:tcPr>
            <w:tcW w:w="600" w:type="dxa"/>
          </w:tcPr>
          <w:p w14:paraId="3E99AC91" w14:textId="77777777" w:rsidR="00B50050" w:rsidRDefault="00B50050" w:rsidP="0088127C">
            <w:pPr>
              <w:pStyle w:val="OtherTableBody"/>
            </w:pPr>
            <w:r>
              <w:t>0076</w:t>
            </w:r>
          </w:p>
        </w:tc>
        <w:tc>
          <w:tcPr>
            <w:tcW w:w="2600" w:type="dxa"/>
          </w:tcPr>
          <w:p w14:paraId="287E092C" w14:textId="77777777" w:rsidR="00B50050" w:rsidRDefault="00B50050" w:rsidP="0088127C">
            <w:pPr>
              <w:pStyle w:val="OtherTableBody"/>
            </w:pPr>
          </w:p>
        </w:tc>
        <w:tc>
          <w:tcPr>
            <w:tcW w:w="1400" w:type="dxa"/>
          </w:tcPr>
          <w:p w14:paraId="0632B64E" w14:textId="77777777" w:rsidR="00B50050" w:rsidRDefault="00B50050" w:rsidP="0088127C">
            <w:pPr>
              <w:pStyle w:val="OtherTableBody"/>
            </w:pPr>
            <w:r>
              <w:t>OPR</w:t>
            </w:r>
          </w:p>
        </w:tc>
        <w:tc>
          <w:tcPr>
            <w:tcW w:w="4200" w:type="dxa"/>
          </w:tcPr>
          <w:p w14:paraId="62886F3A" w14:textId="77777777" w:rsidR="00B50050" w:rsidRDefault="00B50050" w:rsidP="0088127C">
            <w:pPr>
              <w:pStyle w:val="OtherTableBody"/>
            </w:pPr>
            <w:r>
              <w:t>Population/Location-Based Laboratory Order Acknowledgment Message</w:t>
            </w:r>
          </w:p>
        </w:tc>
      </w:tr>
      <w:tr w:rsidR="00B50050" w:rsidRPr="001D2E85" w14:paraId="7E48E86D" w14:textId="77777777" w:rsidTr="00195548">
        <w:tc>
          <w:tcPr>
            <w:tcW w:w="600" w:type="dxa"/>
          </w:tcPr>
          <w:p w14:paraId="10D2744E" w14:textId="77777777" w:rsidR="00B50050" w:rsidRDefault="00B50050" w:rsidP="0088127C">
            <w:pPr>
              <w:pStyle w:val="OtherTableBody"/>
            </w:pPr>
          </w:p>
        </w:tc>
        <w:tc>
          <w:tcPr>
            <w:tcW w:w="600" w:type="dxa"/>
          </w:tcPr>
          <w:p w14:paraId="74C49260" w14:textId="77777777" w:rsidR="00B50050" w:rsidRDefault="00B50050" w:rsidP="0088127C">
            <w:pPr>
              <w:pStyle w:val="OtherTableBody"/>
            </w:pPr>
            <w:r>
              <w:t>0076</w:t>
            </w:r>
          </w:p>
        </w:tc>
        <w:tc>
          <w:tcPr>
            <w:tcW w:w="2600" w:type="dxa"/>
          </w:tcPr>
          <w:p w14:paraId="34305600" w14:textId="77777777" w:rsidR="00B50050" w:rsidRDefault="00B50050" w:rsidP="0088127C">
            <w:pPr>
              <w:pStyle w:val="OtherTableBody"/>
            </w:pPr>
          </w:p>
        </w:tc>
        <w:tc>
          <w:tcPr>
            <w:tcW w:w="1400" w:type="dxa"/>
          </w:tcPr>
          <w:p w14:paraId="3D6011D8" w14:textId="77777777" w:rsidR="00B50050" w:rsidRDefault="00B50050" w:rsidP="0088127C">
            <w:pPr>
              <w:pStyle w:val="OtherTableBody"/>
            </w:pPr>
            <w:r>
              <w:t>OPU</w:t>
            </w:r>
          </w:p>
        </w:tc>
        <w:tc>
          <w:tcPr>
            <w:tcW w:w="4200" w:type="dxa"/>
          </w:tcPr>
          <w:p w14:paraId="29996F20" w14:textId="77777777" w:rsidR="00B50050" w:rsidRDefault="00B50050" w:rsidP="0088127C">
            <w:pPr>
              <w:pStyle w:val="OtherTableBody"/>
            </w:pPr>
            <w:r>
              <w:t>Unsolicited Population/Location-Based Laboratory Observation Message</w:t>
            </w:r>
          </w:p>
        </w:tc>
      </w:tr>
      <w:tr w:rsidR="00B50050" w14:paraId="51513AC2" w14:textId="77777777" w:rsidTr="00195548">
        <w:tc>
          <w:tcPr>
            <w:tcW w:w="600" w:type="dxa"/>
          </w:tcPr>
          <w:p w14:paraId="4E099A94" w14:textId="77777777" w:rsidR="00B50050" w:rsidRDefault="00B50050" w:rsidP="0088127C">
            <w:pPr>
              <w:pStyle w:val="OtherTableBody"/>
            </w:pPr>
          </w:p>
        </w:tc>
        <w:tc>
          <w:tcPr>
            <w:tcW w:w="600" w:type="dxa"/>
          </w:tcPr>
          <w:p w14:paraId="617BF8B4" w14:textId="77777777" w:rsidR="00B50050" w:rsidRDefault="00B50050" w:rsidP="0088127C">
            <w:pPr>
              <w:pStyle w:val="OtherTableBody"/>
            </w:pPr>
            <w:r>
              <w:t>0076</w:t>
            </w:r>
          </w:p>
        </w:tc>
        <w:tc>
          <w:tcPr>
            <w:tcW w:w="2600" w:type="dxa"/>
          </w:tcPr>
          <w:p w14:paraId="6C010288" w14:textId="77777777" w:rsidR="00B50050" w:rsidRDefault="00B50050" w:rsidP="0088127C">
            <w:pPr>
              <w:pStyle w:val="OtherTableBody"/>
            </w:pPr>
          </w:p>
        </w:tc>
        <w:tc>
          <w:tcPr>
            <w:tcW w:w="1400" w:type="dxa"/>
          </w:tcPr>
          <w:p w14:paraId="7DCAFFE2" w14:textId="77777777" w:rsidR="00B50050" w:rsidRDefault="00B50050" w:rsidP="0088127C">
            <w:pPr>
              <w:pStyle w:val="OtherTableBody"/>
            </w:pPr>
            <w:r>
              <w:t>ORA</w:t>
            </w:r>
          </w:p>
        </w:tc>
        <w:tc>
          <w:tcPr>
            <w:tcW w:w="4200" w:type="dxa"/>
          </w:tcPr>
          <w:p w14:paraId="6FC77144" w14:textId="77777777" w:rsidR="00B50050" w:rsidRDefault="00B50050" w:rsidP="0088127C">
            <w:pPr>
              <w:pStyle w:val="OtherTableBody"/>
            </w:pPr>
            <w:r>
              <w:t>Observation Report Acknowledgment</w:t>
            </w:r>
          </w:p>
        </w:tc>
      </w:tr>
      <w:tr w:rsidR="00B50050" w:rsidRPr="001D2E85" w14:paraId="3F955052" w14:textId="77777777" w:rsidTr="00195548">
        <w:tc>
          <w:tcPr>
            <w:tcW w:w="600" w:type="dxa"/>
          </w:tcPr>
          <w:p w14:paraId="34480476" w14:textId="77777777" w:rsidR="00B50050" w:rsidRDefault="00B50050" w:rsidP="0088127C">
            <w:pPr>
              <w:pStyle w:val="OtherTableBody"/>
            </w:pPr>
          </w:p>
        </w:tc>
        <w:tc>
          <w:tcPr>
            <w:tcW w:w="600" w:type="dxa"/>
          </w:tcPr>
          <w:p w14:paraId="49DFF07E" w14:textId="77777777" w:rsidR="00B50050" w:rsidRDefault="00B50050" w:rsidP="0088127C">
            <w:pPr>
              <w:pStyle w:val="OtherTableBody"/>
            </w:pPr>
            <w:r>
              <w:t>0076</w:t>
            </w:r>
          </w:p>
        </w:tc>
        <w:tc>
          <w:tcPr>
            <w:tcW w:w="2600" w:type="dxa"/>
          </w:tcPr>
          <w:p w14:paraId="2F19F282" w14:textId="77777777" w:rsidR="00B50050" w:rsidRDefault="00B50050" w:rsidP="0088127C">
            <w:pPr>
              <w:pStyle w:val="OtherTableBody"/>
            </w:pPr>
          </w:p>
        </w:tc>
        <w:tc>
          <w:tcPr>
            <w:tcW w:w="1400" w:type="dxa"/>
          </w:tcPr>
          <w:p w14:paraId="11792BD0" w14:textId="77777777" w:rsidR="00B50050" w:rsidRDefault="00B50050" w:rsidP="0088127C">
            <w:pPr>
              <w:pStyle w:val="OtherTableBody"/>
            </w:pPr>
            <w:r>
              <w:t>ORB</w:t>
            </w:r>
          </w:p>
        </w:tc>
        <w:tc>
          <w:tcPr>
            <w:tcW w:w="4200" w:type="dxa"/>
          </w:tcPr>
          <w:p w14:paraId="70928215" w14:textId="77777777" w:rsidR="00B50050" w:rsidRDefault="00B50050" w:rsidP="0088127C">
            <w:pPr>
              <w:pStyle w:val="OtherTableBody"/>
            </w:pPr>
            <w:r>
              <w:t>Blood product order acknowledgement message</w:t>
            </w:r>
          </w:p>
        </w:tc>
      </w:tr>
      <w:tr w:rsidR="00B50050" w14:paraId="3F281413" w14:textId="77777777" w:rsidTr="00195548">
        <w:tc>
          <w:tcPr>
            <w:tcW w:w="600" w:type="dxa"/>
          </w:tcPr>
          <w:p w14:paraId="5E373AD2" w14:textId="77777777" w:rsidR="00B50050" w:rsidRDefault="00B50050" w:rsidP="0088127C">
            <w:pPr>
              <w:pStyle w:val="OtherTableBody"/>
            </w:pPr>
          </w:p>
        </w:tc>
        <w:tc>
          <w:tcPr>
            <w:tcW w:w="600" w:type="dxa"/>
          </w:tcPr>
          <w:p w14:paraId="07D86CC0" w14:textId="77777777" w:rsidR="00B50050" w:rsidRDefault="00B50050" w:rsidP="0088127C">
            <w:pPr>
              <w:pStyle w:val="OtherTableBody"/>
            </w:pPr>
            <w:r>
              <w:t>0076</w:t>
            </w:r>
          </w:p>
        </w:tc>
        <w:tc>
          <w:tcPr>
            <w:tcW w:w="2600" w:type="dxa"/>
          </w:tcPr>
          <w:p w14:paraId="14D0A8CA" w14:textId="77777777" w:rsidR="00B50050" w:rsidRDefault="00B50050" w:rsidP="0088127C">
            <w:pPr>
              <w:pStyle w:val="OtherTableBody"/>
            </w:pPr>
          </w:p>
        </w:tc>
        <w:tc>
          <w:tcPr>
            <w:tcW w:w="1400" w:type="dxa"/>
          </w:tcPr>
          <w:p w14:paraId="23E81936" w14:textId="77777777" w:rsidR="00B50050" w:rsidRDefault="00B50050" w:rsidP="0088127C">
            <w:pPr>
              <w:pStyle w:val="OtherTableBody"/>
            </w:pPr>
            <w:r>
              <w:t>ORD</w:t>
            </w:r>
          </w:p>
        </w:tc>
        <w:tc>
          <w:tcPr>
            <w:tcW w:w="4200" w:type="dxa"/>
          </w:tcPr>
          <w:p w14:paraId="1A1BFF91" w14:textId="77777777" w:rsidR="00B50050" w:rsidRDefault="00B50050" w:rsidP="0088127C">
            <w:pPr>
              <w:pStyle w:val="OtherTableBody"/>
            </w:pPr>
            <w:r>
              <w:t>Dietary order acknowledgment message</w:t>
            </w:r>
          </w:p>
        </w:tc>
      </w:tr>
      <w:tr w:rsidR="00B50050" w:rsidRPr="001D2E85" w14:paraId="2218AB15" w14:textId="77777777" w:rsidTr="00195548">
        <w:tc>
          <w:tcPr>
            <w:tcW w:w="600" w:type="dxa"/>
          </w:tcPr>
          <w:p w14:paraId="7F96F1CB" w14:textId="77777777" w:rsidR="00B50050" w:rsidRDefault="00B50050" w:rsidP="0088127C">
            <w:pPr>
              <w:pStyle w:val="OtherTableBody"/>
            </w:pPr>
          </w:p>
        </w:tc>
        <w:tc>
          <w:tcPr>
            <w:tcW w:w="600" w:type="dxa"/>
          </w:tcPr>
          <w:p w14:paraId="5CC6F13B" w14:textId="77777777" w:rsidR="00B50050" w:rsidRDefault="00B50050" w:rsidP="0088127C">
            <w:pPr>
              <w:pStyle w:val="OtherTableBody"/>
            </w:pPr>
            <w:r>
              <w:t>0076</w:t>
            </w:r>
          </w:p>
        </w:tc>
        <w:tc>
          <w:tcPr>
            <w:tcW w:w="2600" w:type="dxa"/>
          </w:tcPr>
          <w:p w14:paraId="57214145" w14:textId="77777777" w:rsidR="00B50050" w:rsidRDefault="00B50050" w:rsidP="0088127C">
            <w:pPr>
              <w:pStyle w:val="OtherTableBody"/>
            </w:pPr>
          </w:p>
        </w:tc>
        <w:tc>
          <w:tcPr>
            <w:tcW w:w="1400" w:type="dxa"/>
          </w:tcPr>
          <w:p w14:paraId="31D1CFEE" w14:textId="77777777" w:rsidR="00B50050" w:rsidRDefault="00B50050" w:rsidP="0088127C">
            <w:pPr>
              <w:pStyle w:val="OtherTableBody"/>
            </w:pPr>
            <w:r>
              <w:t>ORF</w:t>
            </w:r>
          </w:p>
        </w:tc>
        <w:tc>
          <w:tcPr>
            <w:tcW w:w="4200" w:type="dxa"/>
          </w:tcPr>
          <w:p w14:paraId="5922AB76" w14:textId="77777777" w:rsidR="00B50050" w:rsidRDefault="00B50050" w:rsidP="0088127C">
            <w:pPr>
              <w:pStyle w:val="OtherTableBody"/>
            </w:pPr>
            <w:r>
              <w:t>Query for results of observation</w:t>
            </w:r>
          </w:p>
        </w:tc>
      </w:tr>
      <w:tr w:rsidR="00B50050" w:rsidRPr="001D2E85" w14:paraId="082D3FE0" w14:textId="77777777" w:rsidTr="00195548">
        <w:tc>
          <w:tcPr>
            <w:tcW w:w="600" w:type="dxa"/>
          </w:tcPr>
          <w:p w14:paraId="2767F69C" w14:textId="77777777" w:rsidR="00B50050" w:rsidRDefault="00B50050" w:rsidP="0088127C">
            <w:pPr>
              <w:pStyle w:val="OtherTableBody"/>
            </w:pPr>
          </w:p>
        </w:tc>
        <w:tc>
          <w:tcPr>
            <w:tcW w:w="600" w:type="dxa"/>
          </w:tcPr>
          <w:p w14:paraId="5A6C7811" w14:textId="77777777" w:rsidR="00B50050" w:rsidRDefault="00B50050" w:rsidP="0088127C">
            <w:pPr>
              <w:pStyle w:val="OtherTableBody"/>
            </w:pPr>
            <w:r>
              <w:t>0076</w:t>
            </w:r>
          </w:p>
        </w:tc>
        <w:tc>
          <w:tcPr>
            <w:tcW w:w="2600" w:type="dxa"/>
          </w:tcPr>
          <w:p w14:paraId="0E470343" w14:textId="77777777" w:rsidR="00B50050" w:rsidRDefault="00B50050" w:rsidP="0088127C">
            <w:pPr>
              <w:pStyle w:val="OtherTableBody"/>
            </w:pPr>
          </w:p>
        </w:tc>
        <w:tc>
          <w:tcPr>
            <w:tcW w:w="1400" w:type="dxa"/>
          </w:tcPr>
          <w:p w14:paraId="5554E812" w14:textId="77777777" w:rsidR="00B50050" w:rsidRDefault="00B50050" w:rsidP="0088127C">
            <w:pPr>
              <w:pStyle w:val="OtherTableBody"/>
            </w:pPr>
            <w:r>
              <w:t>ORG</w:t>
            </w:r>
          </w:p>
        </w:tc>
        <w:tc>
          <w:tcPr>
            <w:tcW w:w="4200" w:type="dxa"/>
          </w:tcPr>
          <w:p w14:paraId="3557E65D" w14:textId="77777777" w:rsidR="00B50050" w:rsidRDefault="00B50050" w:rsidP="0088127C">
            <w:pPr>
              <w:pStyle w:val="OtherTableBody"/>
            </w:pPr>
            <w:r>
              <w:t>General clinical order acknowledgment message</w:t>
            </w:r>
          </w:p>
        </w:tc>
      </w:tr>
      <w:tr w:rsidR="00B50050" w14:paraId="6CE0A5E8" w14:textId="77777777" w:rsidTr="00195548">
        <w:tc>
          <w:tcPr>
            <w:tcW w:w="600" w:type="dxa"/>
          </w:tcPr>
          <w:p w14:paraId="4AF82FCB" w14:textId="77777777" w:rsidR="00B50050" w:rsidRDefault="00B50050" w:rsidP="0088127C">
            <w:pPr>
              <w:pStyle w:val="OtherTableBody"/>
            </w:pPr>
          </w:p>
        </w:tc>
        <w:tc>
          <w:tcPr>
            <w:tcW w:w="600" w:type="dxa"/>
          </w:tcPr>
          <w:p w14:paraId="2E4E5A29" w14:textId="77777777" w:rsidR="00B50050" w:rsidRDefault="00B50050" w:rsidP="0088127C">
            <w:pPr>
              <w:pStyle w:val="OtherTableBody"/>
            </w:pPr>
            <w:r>
              <w:t>0076</w:t>
            </w:r>
          </w:p>
        </w:tc>
        <w:tc>
          <w:tcPr>
            <w:tcW w:w="2600" w:type="dxa"/>
          </w:tcPr>
          <w:p w14:paraId="0EE5A174" w14:textId="77777777" w:rsidR="00B50050" w:rsidRDefault="00B50050" w:rsidP="0088127C">
            <w:pPr>
              <w:pStyle w:val="OtherTableBody"/>
            </w:pPr>
          </w:p>
        </w:tc>
        <w:tc>
          <w:tcPr>
            <w:tcW w:w="1400" w:type="dxa"/>
          </w:tcPr>
          <w:p w14:paraId="1A6F885B" w14:textId="77777777" w:rsidR="00B50050" w:rsidRDefault="00B50050" w:rsidP="0088127C">
            <w:pPr>
              <w:pStyle w:val="OtherTableBody"/>
            </w:pPr>
            <w:r>
              <w:t>ORI</w:t>
            </w:r>
          </w:p>
        </w:tc>
        <w:tc>
          <w:tcPr>
            <w:tcW w:w="4200" w:type="dxa"/>
          </w:tcPr>
          <w:p w14:paraId="43CEBACA" w14:textId="77777777" w:rsidR="00B50050" w:rsidRDefault="00B50050" w:rsidP="0088127C">
            <w:pPr>
              <w:pStyle w:val="OtherTableBody"/>
            </w:pPr>
            <w:r>
              <w:t>Imaging order acknowledgement message</w:t>
            </w:r>
          </w:p>
        </w:tc>
      </w:tr>
      <w:tr w:rsidR="00B50050" w14:paraId="65DB1917" w14:textId="77777777" w:rsidTr="00195548">
        <w:tc>
          <w:tcPr>
            <w:tcW w:w="600" w:type="dxa"/>
          </w:tcPr>
          <w:p w14:paraId="01499CE9" w14:textId="77777777" w:rsidR="00B50050" w:rsidRDefault="00B50050" w:rsidP="0088127C">
            <w:pPr>
              <w:pStyle w:val="OtherTableBody"/>
            </w:pPr>
          </w:p>
        </w:tc>
        <w:tc>
          <w:tcPr>
            <w:tcW w:w="600" w:type="dxa"/>
          </w:tcPr>
          <w:p w14:paraId="00155237" w14:textId="77777777" w:rsidR="00B50050" w:rsidRDefault="00B50050" w:rsidP="0088127C">
            <w:pPr>
              <w:pStyle w:val="OtherTableBody"/>
            </w:pPr>
            <w:r>
              <w:t>0076</w:t>
            </w:r>
          </w:p>
        </w:tc>
        <w:tc>
          <w:tcPr>
            <w:tcW w:w="2600" w:type="dxa"/>
          </w:tcPr>
          <w:p w14:paraId="4CFFCAF8" w14:textId="77777777" w:rsidR="00B50050" w:rsidRDefault="00B50050" w:rsidP="0088127C">
            <w:pPr>
              <w:pStyle w:val="OtherTableBody"/>
            </w:pPr>
          </w:p>
        </w:tc>
        <w:tc>
          <w:tcPr>
            <w:tcW w:w="1400" w:type="dxa"/>
          </w:tcPr>
          <w:p w14:paraId="0C1A59E8" w14:textId="77777777" w:rsidR="00B50050" w:rsidRDefault="00B50050" w:rsidP="0088127C">
            <w:pPr>
              <w:pStyle w:val="OtherTableBody"/>
            </w:pPr>
            <w:r>
              <w:t>ORL</w:t>
            </w:r>
          </w:p>
        </w:tc>
        <w:tc>
          <w:tcPr>
            <w:tcW w:w="4200" w:type="dxa"/>
          </w:tcPr>
          <w:p w14:paraId="69F7E362" w14:textId="77777777" w:rsidR="00B50050" w:rsidRDefault="00B50050" w:rsidP="0088127C">
            <w:pPr>
              <w:pStyle w:val="OtherTableBody"/>
            </w:pPr>
            <w:r>
              <w:t>Laboratory acknowledgment message (unsolicited)</w:t>
            </w:r>
          </w:p>
        </w:tc>
      </w:tr>
      <w:tr w:rsidR="00B50050" w14:paraId="02F1D61A" w14:textId="77777777" w:rsidTr="00195548">
        <w:tc>
          <w:tcPr>
            <w:tcW w:w="600" w:type="dxa"/>
          </w:tcPr>
          <w:p w14:paraId="215E762D" w14:textId="77777777" w:rsidR="00B50050" w:rsidRDefault="00B50050" w:rsidP="0088127C">
            <w:pPr>
              <w:pStyle w:val="OtherTableBody"/>
            </w:pPr>
          </w:p>
        </w:tc>
        <w:tc>
          <w:tcPr>
            <w:tcW w:w="600" w:type="dxa"/>
          </w:tcPr>
          <w:p w14:paraId="3FE868A0" w14:textId="77777777" w:rsidR="00B50050" w:rsidRDefault="00B50050" w:rsidP="0088127C">
            <w:pPr>
              <w:pStyle w:val="OtherTableBody"/>
            </w:pPr>
            <w:r>
              <w:t>0076</w:t>
            </w:r>
          </w:p>
        </w:tc>
        <w:tc>
          <w:tcPr>
            <w:tcW w:w="2600" w:type="dxa"/>
          </w:tcPr>
          <w:p w14:paraId="52029884" w14:textId="77777777" w:rsidR="00B50050" w:rsidRDefault="00B50050" w:rsidP="0088127C">
            <w:pPr>
              <w:pStyle w:val="OtherTableBody"/>
            </w:pPr>
          </w:p>
        </w:tc>
        <w:tc>
          <w:tcPr>
            <w:tcW w:w="1400" w:type="dxa"/>
          </w:tcPr>
          <w:p w14:paraId="48A1EA5A" w14:textId="77777777" w:rsidR="00B50050" w:rsidRDefault="00B50050" w:rsidP="0088127C">
            <w:pPr>
              <w:pStyle w:val="OtherTableBody"/>
            </w:pPr>
            <w:r>
              <w:t>ORM</w:t>
            </w:r>
          </w:p>
        </w:tc>
        <w:tc>
          <w:tcPr>
            <w:tcW w:w="4200" w:type="dxa"/>
          </w:tcPr>
          <w:p w14:paraId="06A855D7" w14:textId="77777777" w:rsidR="00B50050" w:rsidRDefault="00B50050" w:rsidP="0088127C">
            <w:pPr>
              <w:pStyle w:val="OtherTableBody"/>
            </w:pPr>
            <w:r>
              <w:t>Pharmacy/treatment order message</w:t>
            </w:r>
          </w:p>
        </w:tc>
      </w:tr>
      <w:tr w:rsidR="00B50050" w:rsidRPr="001D2E85" w14:paraId="516E6898" w14:textId="77777777" w:rsidTr="00195548">
        <w:tc>
          <w:tcPr>
            <w:tcW w:w="600" w:type="dxa"/>
          </w:tcPr>
          <w:p w14:paraId="12AF5161" w14:textId="77777777" w:rsidR="00B50050" w:rsidRDefault="00B50050" w:rsidP="0088127C">
            <w:pPr>
              <w:pStyle w:val="OtherTableBody"/>
            </w:pPr>
          </w:p>
        </w:tc>
        <w:tc>
          <w:tcPr>
            <w:tcW w:w="600" w:type="dxa"/>
          </w:tcPr>
          <w:p w14:paraId="6AD1B6FA" w14:textId="77777777" w:rsidR="00B50050" w:rsidRDefault="00B50050" w:rsidP="0088127C">
            <w:pPr>
              <w:pStyle w:val="OtherTableBody"/>
            </w:pPr>
            <w:r>
              <w:t>0076</w:t>
            </w:r>
          </w:p>
        </w:tc>
        <w:tc>
          <w:tcPr>
            <w:tcW w:w="2600" w:type="dxa"/>
          </w:tcPr>
          <w:p w14:paraId="0A658345" w14:textId="77777777" w:rsidR="00B50050" w:rsidRDefault="00B50050" w:rsidP="0088127C">
            <w:pPr>
              <w:pStyle w:val="OtherTableBody"/>
            </w:pPr>
          </w:p>
        </w:tc>
        <w:tc>
          <w:tcPr>
            <w:tcW w:w="1400" w:type="dxa"/>
          </w:tcPr>
          <w:p w14:paraId="736997A6" w14:textId="77777777" w:rsidR="00B50050" w:rsidRDefault="00B50050" w:rsidP="0088127C">
            <w:pPr>
              <w:pStyle w:val="OtherTableBody"/>
            </w:pPr>
            <w:r>
              <w:t>ORN</w:t>
            </w:r>
          </w:p>
        </w:tc>
        <w:tc>
          <w:tcPr>
            <w:tcW w:w="4200" w:type="dxa"/>
          </w:tcPr>
          <w:p w14:paraId="34EBB43D" w14:textId="77777777" w:rsidR="00B50050" w:rsidRDefault="00B50050" w:rsidP="0088127C">
            <w:pPr>
              <w:pStyle w:val="OtherTableBody"/>
            </w:pPr>
            <w:r>
              <w:t>Non-stock requisition - General order acknowledgment message</w:t>
            </w:r>
          </w:p>
        </w:tc>
      </w:tr>
      <w:tr w:rsidR="00B50050" w:rsidRPr="001D2E85" w14:paraId="085CA7D7" w14:textId="77777777" w:rsidTr="00195548">
        <w:tc>
          <w:tcPr>
            <w:tcW w:w="600" w:type="dxa"/>
          </w:tcPr>
          <w:p w14:paraId="13AF604B" w14:textId="77777777" w:rsidR="00B50050" w:rsidRDefault="00B50050" w:rsidP="0088127C">
            <w:pPr>
              <w:pStyle w:val="OtherTableBody"/>
            </w:pPr>
          </w:p>
        </w:tc>
        <w:tc>
          <w:tcPr>
            <w:tcW w:w="600" w:type="dxa"/>
          </w:tcPr>
          <w:p w14:paraId="4A0DE540" w14:textId="77777777" w:rsidR="00B50050" w:rsidRDefault="00B50050" w:rsidP="0088127C">
            <w:pPr>
              <w:pStyle w:val="OtherTableBody"/>
            </w:pPr>
            <w:r>
              <w:t>0076</w:t>
            </w:r>
          </w:p>
        </w:tc>
        <w:tc>
          <w:tcPr>
            <w:tcW w:w="2600" w:type="dxa"/>
          </w:tcPr>
          <w:p w14:paraId="1220B772" w14:textId="77777777" w:rsidR="00B50050" w:rsidRDefault="00B50050" w:rsidP="0088127C">
            <w:pPr>
              <w:pStyle w:val="OtherTableBody"/>
            </w:pPr>
          </w:p>
        </w:tc>
        <w:tc>
          <w:tcPr>
            <w:tcW w:w="1400" w:type="dxa"/>
          </w:tcPr>
          <w:p w14:paraId="0C2A592C" w14:textId="77777777" w:rsidR="00B50050" w:rsidRDefault="00B50050" w:rsidP="0088127C">
            <w:pPr>
              <w:pStyle w:val="OtherTableBody"/>
            </w:pPr>
            <w:r>
              <w:t>ORP</w:t>
            </w:r>
          </w:p>
        </w:tc>
        <w:tc>
          <w:tcPr>
            <w:tcW w:w="4200" w:type="dxa"/>
          </w:tcPr>
          <w:p w14:paraId="4FABAEC5" w14:textId="77777777" w:rsidR="00B50050" w:rsidRDefault="00B50050" w:rsidP="0088127C">
            <w:pPr>
              <w:pStyle w:val="OtherTableBody"/>
            </w:pPr>
            <w:r>
              <w:t>Pharmacy/treatment order acknowledgment message</w:t>
            </w:r>
          </w:p>
        </w:tc>
      </w:tr>
      <w:tr w:rsidR="00B50050" w:rsidRPr="001D2E85" w14:paraId="7B3AC565" w14:textId="77777777" w:rsidTr="00195548">
        <w:tc>
          <w:tcPr>
            <w:tcW w:w="600" w:type="dxa"/>
          </w:tcPr>
          <w:p w14:paraId="659FA8A3" w14:textId="77777777" w:rsidR="00B50050" w:rsidRDefault="00B50050" w:rsidP="0088127C">
            <w:pPr>
              <w:pStyle w:val="OtherTableBody"/>
            </w:pPr>
          </w:p>
        </w:tc>
        <w:tc>
          <w:tcPr>
            <w:tcW w:w="600" w:type="dxa"/>
          </w:tcPr>
          <w:p w14:paraId="391564A2" w14:textId="77777777" w:rsidR="00B50050" w:rsidRDefault="00B50050" w:rsidP="0088127C">
            <w:pPr>
              <w:pStyle w:val="OtherTableBody"/>
            </w:pPr>
            <w:r>
              <w:t>0076</w:t>
            </w:r>
          </w:p>
        </w:tc>
        <w:tc>
          <w:tcPr>
            <w:tcW w:w="2600" w:type="dxa"/>
          </w:tcPr>
          <w:p w14:paraId="04C27884" w14:textId="77777777" w:rsidR="00B50050" w:rsidRDefault="00B50050" w:rsidP="0088127C">
            <w:pPr>
              <w:pStyle w:val="OtherTableBody"/>
            </w:pPr>
          </w:p>
        </w:tc>
        <w:tc>
          <w:tcPr>
            <w:tcW w:w="1400" w:type="dxa"/>
          </w:tcPr>
          <w:p w14:paraId="33961561" w14:textId="77777777" w:rsidR="00B50050" w:rsidRDefault="00B50050" w:rsidP="0088127C">
            <w:pPr>
              <w:pStyle w:val="OtherTableBody"/>
            </w:pPr>
            <w:r>
              <w:t>ORR</w:t>
            </w:r>
          </w:p>
        </w:tc>
        <w:tc>
          <w:tcPr>
            <w:tcW w:w="4200" w:type="dxa"/>
          </w:tcPr>
          <w:p w14:paraId="1FBEF146" w14:textId="77777777" w:rsidR="00B50050" w:rsidRDefault="00B50050" w:rsidP="0088127C">
            <w:pPr>
              <w:pStyle w:val="OtherTableBody"/>
            </w:pPr>
            <w:r>
              <w:t>General order response message response to any ORM</w:t>
            </w:r>
          </w:p>
        </w:tc>
      </w:tr>
      <w:tr w:rsidR="00B50050" w:rsidRPr="001D2E85" w14:paraId="19C0D217" w14:textId="77777777" w:rsidTr="00195548">
        <w:tc>
          <w:tcPr>
            <w:tcW w:w="600" w:type="dxa"/>
          </w:tcPr>
          <w:p w14:paraId="18B3B206" w14:textId="77777777" w:rsidR="00B50050" w:rsidRDefault="00B50050" w:rsidP="0088127C">
            <w:pPr>
              <w:pStyle w:val="OtherTableBody"/>
            </w:pPr>
          </w:p>
        </w:tc>
        <w:tc>
          <w:tcPr>
            <w:tcW w:w="600" w:type="dxa"/>
          </w:tcPr>
          <w:p w14:paraId="40C14D3F" w14:textId="77777777" w:rsidR="00B50050" w:rsidRDefault="00B50050" w:rsidP="0088127C">
            <w:pPr>
              <w:pStyle w:val="OtherTableBody"/>
            </w:pPr>
            <w:r>
              <w:t>0076</w:t>
            </w:r>
          </w:p>
        </w:tc>
        <w:tc>
          <w:tcPr>
            <w:tcW w:w="2600" w:type="dxa"/>
          </w:tcPr>
          <w:p w14:paraId="52BD4526" w14:textId="77777777" w:rsidR="00B50050" w:rsidRDefault="00B50050" w:rsidP="0088127C">
            <w:pPr>
              <w:pStyle w:val="OtherTableBody"/>
            </w:pPr>
          </w:p>
        </w:tc>
        <w:tc>
          <w:tcPr>
            <w:tcW w:w="1400" w:type="dxa"/>
          </w:tcPr>
          <w:p w14:paraId="4212A5C9" w14:textId="77777777" w:rsidR="00B50050" w:rsidRDefault="00B50050" w:rsidP="0088127C">
            <w:pPr>
              <w:pStyle w:val="OtherTableBody"/>
            </w:pPr>
            <w:r>
              <w:t>ORS</w:t>
            </w:r>
          </w:p>
        </w:tc>
        <w:tc>
          <w:tcPr>
            <w:tcW w:w="4200" w:type="dxa"/>
          </w:tcPr>
          <w:p w14:paraId="606EE7D5" w14:textId="77777777" w:rsidR="00B50050" w:rsidRDefault="00B50050" w:rsidP="0088127C">
            <w:pPr>
              <w:pStyle w:val="OtherTableBody"/>
            </w:pPr>
            <w:r>
              <w:t>Stock requisition - Order acknowledgment message</w:t>
            </w:r>
          </w:p>
        </w:tc>
      </w:tr>
      <w:tr w:rsidR="00B50050" w:rsidRPr="001D2E85" w14:paraId="3C8D0388" w14:textId="77777777" w:rsidTr="00195548">
        <w:tc>
          <w:tcPr>
            <w:tcW w:w="600" w:type="dxa"/>
          </w:tcPr>
          <w:p w14:paraId="15486B90" w14:textId="77777777" w:rsidR="00B50050" w:rsidRDefault="00B50050" w:rsidP="0088127C">
            <w:pPr>
              <w:pStyle w:val="OtherTableBody"/>
            </w:pPr>
          </w:p>
        </w:tc>
        <w:tc>
          <w:tcPr>
            <w:tcW w:w="600" w:type="dxa"/>
          </w:tcPr>
          <w:p w14:paraId="1653376D" w14:textId="77777777" w:rsidR="00B50050" w:rsidRDefault="00B50050" w:rsidP="0088127C">
            <w:pPr>
              <w:pStyle w:val="OtherTableBody"/>
            </w:pPr>
            <w:r>
              <w:t>0076</w:t>
            </w:r>
          </w:p>
        </w:tc>
        <w:tc>
          <w:tcPr>
            <w:tcW w:w="2600" w:type="dxa"/>
          </w:tcPr>
          <w:p w14:paraId="11820859" w14:textId="77777777" w:rsidR="00B50050" w:rsidRDefault="00B50050" w:rsidP="0088127C">
            <w:pPr>
              <w:pStyle w:val="OtherTableBody"/>
            </w:pPr>
          </w:p>
        </w:tc>
        <w:tc>
          <w:tcPr>
            <w:tcW w:w="1400" w:type="dxa"/>
          </w:tcPr>
          <w:p w14:paraId="4486F734" w14:textId="77777777" w:rsidR="00B50050" w:rsidRDefault="00B50050" w:rsidP="0088127C">
            <w:pPr>
              <w:pStyle w:val="OtherTableBody"/>
            </w:pPr>
            <w:r>
              <w:t>ORU</w:t>
            </w:r>
          </w:p>
        </w:tc>
        <w:tc>
          <w:tcPr>
            <w:tcW w:w="4200" w:type="dxa"/>
          </w:tcPr>
          <w:p w14:paraId="08C65A90" w14:textId="77777777" w:rsidR="00B50050" w:rsidRDefault="00B50050" w:rsidP="0088127C">
            <w:pPr>
              <w:pStyle w:val="OtherTableBody"/>
            </w:pPr>
            <w:r>
              <w:t>Unsolicited transmission of an observation message</w:t>
            </w:r>
          </w:p>
        </w:tc>
      </w:tr>
      <w:tr w:rsidR="00B50050" w:rsidRPr="001D2E85" w14:paraId="5F07210D" w14:textId="77777777" w:rsidTr="00195548">
        <w:tc>
          <w:tcPr>
            <w:tcW w:w="600" w:type="dxa"/>
          </w:tcPr>
          <w:p w14:paraId="08CD3B3F" w14:textId="77777777" w:rsidR="00B50050" w:rsidRDefault="00B50050" w:rsidP="0088127C">
            <w:pPr>
              <w:pStyle w:val="OtherTableBody"/>
            </w:pPr>
          </w:p>
        </w:tc>
        <w:tc>
          <w:tcPr>
            <w:tcW w:w="600" w:type="dxa"/>
          </w:tcPr>
          <w:p w14:paraId="44669443" w14:textId="77777777" w:rsidR="00B50050" w:rsidRDefault="00B50050" w:rsidP="0088127C">
            <w:pPr>
              <w:pStyle w:val="OtherTableBody"/>
            </w:pPr>
            <w:r>
              <w:t>0076</w:t>
            </w:r>
          </w:p>
        </w:tc>
        <w:tc>
          <w:tcPr>
            <w:tcW w:w="2600" w:type="dxa"/>
          </w:tcPr>
          <w:p w14:paraId="2E52A6E8" w14:textId="77777777" w:rsidR="00B50050" w:rsidRDefault="00B50050" w:rsidP="0088127C">
            <w:pPr>
              <w:pStyle w:val="OtherTableBody"/>
            </w:pPr>
          </w:p>
        </w:tc>
        <w:tc>
          <w:tcPr>
            <w:tcW w:w="1400" w:type="dxa"/>
          </w:tcPr>
          <w:p w14:paraId="33D9E095" w14:textId="77777777" w:rsidR="00B50050" w:rsidRDefault="00B50050" w:rsidP="0088127C">
            <w:pPr>
              <w:pStyle w:val="OtherTableBody"/>
            </w:pPr>
            <w:r>
              <w:t>ORX</w:t>
            </w:r>
          </w:p>
        </w:tc>
        <w:tc>
          <w:tcPr>
            <w:tcW w:w="4200" w:type="dxa"/>
          </w:tcPr>
          <w:p w14:paraId="488986D9" w14:textId="77777777" w:rsidR="00B50050" w:rsidRDefault="00B50050" w:rsidP="0088127C">
            <w:pPr>
              <w:pStyle w:val="OtherTableBody"/>
            </w:pPr>
            <w:r>
              <w:t>General Order Message with Document Payload Acknowledgement</w:t>
            </w:r>
          </w:p>
        </w:tc>
      </w:tr>
      <w:tr w:rsidR="00B50050" w14:paraId="19372F0F" w14:textId="77777777" w:rsidTr="00195548">
        <w:tc>
          <w:tcPr>
            <w:tcW w:w="600" w:type="dxa"/>
          </w:tcPr>
          <w:p w14:paraId="2F8BD0FB" w14:textId="77777777" w:rsidR="00B50050" w:rsidRDefault="00B50050" w:rsidP="0088127C">
            <w:pPr>
              <w:pStyle w:val="OtherTableBody"/>
            </w:pPr>
          </w:p>
        </w:tc>
        <w:tc>
          <w:tcPr>
            <w:tcW w:w="600" w:type="dxa"/>
          </w:tcPr>
          <w:p w14:paraId="21DCFE2F" w14:textId="77777777" w:rsidR="00B50050" w:rsidRDefault="00B50050" w:rsidP="0088127C">
            <w:pPr>
              <w:pStyle w:val="OtherTableBody"/>
            </w:pPr>
            <w:r>
              <w:t>0076</w:t>
            </w:r>
          </w:p>
        </w:tc>
        <w:tc>
          <w:tcPr>
            <w:tcW w:w="2600" w:type="dxa"/>
          </w:tcPr>
          <w:p w14:paraId="3610121D" w14:textId="77777777" w:rsidR="00B50050" w:rsidRDefault="00B50050" w:rsidP="0088127C">
            <w:pPr>
              <w:pStyle w:val="OtherTableBody"/>
            </w:pPr>
          </w:p>
        </w:tc>
        <w:tc>
          <w:tcPr>
            <w:tcW w:w="1400" w:type="dxa"/>
          </w:tcPr>
          <w:p w14:paraId="2193AF7D" w14:textId="77777777" w:rsidR="00B50050" w:rsidRDefault="00B50050" w:rsidP="0088127C">
            <w:pPr>
              <w:pStyle w:val="OtherTableBody"/>
            </w:pPr>
            <w:r>
              <w:t>OSM</w:t>
            </w:r>
          </w:p>
        </w:tc>
        <w:tc>
          <w:tcPr>
            <w:tcW w:w="4200" w:type="dxa"/>
          </w:tcPr>
          <w:p w14:paraId="39C016CB" w14:textId="77777777" w:rsidR="00B50050" w:rsidRDefault="00B50050" w:rsidP="0088127C">
            <w:pPr>
              <w:pStyle w:val="OtherTableBody"/>
            </w:pPr>
            <w:r>
              <w:t>Specimen Shipment Message</w:t>
            </w:r>
          </w:p>
        </w:tc>
      </w:tr>
      <w:tr w:rsidR="00B50050" w:rsidRPr="001D2E85" w14:paraId="752727C6" w14:textId="77777777" w:rsidTr="00195548">
        <w:tc>
          <w:tcPr>
            <w:tcW w:w="600" w:type="dxa"/>
          </w:tcPr>
          <w:p w14:paraId="75150699" w14:textId="77777777" w:rsidR="00B50050" w:rsidRDefault="00B50050" w:rsidP="0088127C">
            <w:pPr>
              <w:pStyle w:val="OtherTableBody"/>
            </w:pPr>
          </w:p>
        </w:tc>
        <w:tc>
          <w:tcPr>
            <w:tcW w:w="600" w:type="dxa"/>
          </w:tcPr>
          <w:p w14:paraId="42AB059B" w14:textId="77777777" w:rsidR="00B50050" w:rsidRDefault="00B50050" w:rsidP="0088127C">
            <w:pPr>
              <w:pStyle w:val="OtherTableBody"/>
            </w:pPr>
            <w:r>
              <w:t>0076</w:t>
            </w:r>
          </w:p>
        </w:tc>
        <w:tc>
          <w:tcPr>
            <w:tcW w:w="2600" w:type="dxa"/>
          </w:tcPr>
          <w:p w14:paraId="3602E60C" w14:textId="77777777" w:rsidR="00B50050" w:rsidRDefault="00B50050" w:rsidP="0088127C">
            <w:pPr>
              <w:pStyle w:val="OtherTableBody"/>
            </w:pPr>
          </w:p>
        </w:tc>
        <w:tc>
          <w:tcPr>
            <w:tcW w:w="1400" w:type="dxa"/>
          </w:tcPr>
          <w:p w14:paraId="284032ED" w14:textId="77777777" w:rsidR="00B50050" w:rsidRDefault="00B50050" w:rsidP="0088127C">
            <w:pPr>
              <w:pStyle w:val="OtherTableBody"/>
            </w:pPr>
            <w:r>
              <w:t>OSQ</w:t>
            </w:r>
          </w:p>
        </w:tc>
        <w:tc>
          <w:tcPr>
            <w:tcW w:w="4200" w:type="dxa"/>
          </w:tcPr>
          <w:p w14:paraId="41EE7C66" w14:textId="77777777" w:rsidR="00B50050" w:rsidRDefault="00B50050" w:rsidP="0088127C">
            <w:pPr>
              <w:pStyle w:val="OtherTableBody"/>
            </w:pPr>
            <w:r>
              <w:t>Query response for order status</w:t>
            </w:r>
          </w:p>
        </w:tc>
      </w:tr>
      <w:tr w:rsidR="00B50050" w:rsidRPr="001D2E85" w14:paraId="28F38582" w14:textId="77777777" w:rsidTr="00195548">
        <w:tc>
          <w:tcPr>
            <w:tcW w:w="600" w:type="dxa"/>
          </w:tcPr>
          <w:p w14:paraId="7A2DC525" w14:textId="77777777" w:rsidR="00B50050" w:rsidRDefault="00B50050" w:rsidP="0088127C">
            <w:pPr>
              <w:pStyle w:val="OtherTableBody"/>
            </w:pPr>
          </w:p>
        </w:tc>
        <w:tc>
          <w:tcPr>
            <w:tcW w:w="600" w:type="dxa"/>
          </w:tcPr>
          <w:p w14:paraId="48F12423" w14:textId="77777777" w:rsidR="00B50050" w:rsidRDefault="00B50050" w:rsidP="0088127C">
            <w:pPr>
              <w:pStyle w:val="OtherTableBody"/>
            </w:pPr>
            <w:r>
              <w:t>0076</w:t>
            </w:r>
          </w:p>
        </w:tc>
        <w:tc>
          <w:tcPr>
            <w:tcW w:w="2600" w:type="dxa"/>
          </w:tcPr>
          <w:p w14:paraId="66042AC1" w14:textId="77777777" w:rsidR="00B50050" w:rsidRDefault="00B50050" w:rsidP="0088127C">
            <w:pPr>
              <w:pStyle w:val="OtherTableBody"/>
            </w:pPr>
          </w:p>
        </w:tc>
        <w:tc>
          <w:tcPr>
            <w:tcW w:w="1400" w:type="dxa"/>
          </w:tcPr>
          <w:p w14:paraId="48E9185D" w14:textId="77777777" w:rsidR="00B50050" w:rsidRDefault="00B50050" w:rsidP="0088127C">
            <w:pPr>
              <w:pStyle w:val="OtherTableBody"/>
            </w:pPr>
            <w:r>
              <w:t>OSR</w:t>
            </w:r>
          </w:p>
        </w:tc>
        <w:tc>
          <w:tcPr>
            <w:tcW w:w="4200" w:type="dxa"/>
          </w:tcPr>
          <w:p w14:paraId="315870FE" w14:textId="77777777" w:rsidR="00B50050" w:rsidRDefault="00B50050" w:rsidP="0088127C">
            <w:pPr>
              <w:pStyle w:val="OtherTableBody"/>
            </w:pPr>
            <w:r>
              <w:t>Query response for order status</w:t>
            </w:r>
          </w:p>
        </w:tc>
      </w:tr>
      <w:tr w:rsidR="00B50050" w14:paraId="7CE1A47D" w14:textId="77777777" w:rsidTr="00195548">
        <w:tc>
          <w:tcPr>
            <w:tcW w:w="600" w:type="dxa"/>
          </w:tcPr>
          <w:p w14:paraId="21559FC6" w14:textId="77777777" w:rsidR="00B50050" w:rsidRDefault="00B50050" w:rsidP="0088127C">
            <w:pPr>
              <w:pStyle w:val="OtherTableBody"/>
            </w:pPr>
          </w:p>
        </w:tc>
        <w:tc>
          <w:tcPr>
            <w:tcW w:w="600" w:type="dxa"/>
          </w:tcPr>
          <w:p w14:paraId="6CDF36B5" w14:textId="77777777" w:rsidR="00B50050" w:rsidRDefault="00B50050" w:rsidP="0088127C">
            <w:pPr>
              <w:pStyle w:val="OtherTableBody"/>
            </w:pPr>
            <w:r>
              <w:t>0076</w:t>
            </w:r>
          </w:p>
        </w:tc>
        <w:tc>
          <w:tcPr>
            <w:tcW w:w="2600" w:type="dxa"/>
          </w:tcPr>
          <w:p w14:paraId="4A42BE68" w14:textId="77777777" w:rsidR="00B50050" w:rsidRDefault="00B50050" w:rsidP="0088127C">
            <w:pPr>
              <w:pStyle w:val="OtherTableBody"/>
            </w:pPr>
          </w:p>
        </w:tc>
        <w:tc>
          <w:tcPr>
            <w:tcW w:w="1400" w:type="dxa"/>
          </w:tcPr>
          <w:p w14:paraId="7D8F70F9" w14:textId="77777777" w:rsidR="00B50050" w:rsidRDefault="00B50050" w:rsidP="0088127C">
            <w:pPr>
              <w:pStyle w:val="OtherTableBody"/>
            </w:pPr>
            <w:r>
              <w:t>OSU</w:t>
            </w:r>
          </w:p>
        </w:tc>
        <w:tc>
          <w:tcPr>
            <w:tcW w:w="4200" w:type="dxa"/>
          </w:tcPr>
          <w:p w14:paraId="02EDEE75" w14:textId="77777777" w:rsidR="00B50050" w:rsidRDefault="00B50050" w:rsidP="0088127C">
            <w:pPr>
              <w:pStyle w:val="OtherTableBody"/>
            </w:pPr>
            <w:r>
              <w:t>Order status update</w:t>
            </w:r>
          </w:p>
        </w:tc>
      </w:tr>
      <w:tr w:rsidR="00B50050" w14:paraId="2C18ABCF" w14:textId="77777777" w:rsidTr="00195548">
        <w:tc>
          <w:tcPr>
            <w:tcW w:w="600" w:type="dxa"/>
          </w:tcPr>
          <w:p w14:paraId="77705322" w14:textId="77777777" w:rsidR="00B50050" w:rsidRDefault="00B50050" w:rsidP="0088127C">
            <w:pPr>
              <w:pStyle w:val="OtherTableBody"/>
            </w:pPr>
          </w:p>
        </w:tc>
        <w:tc>
          <w:tcPr>
            <w:tcW w:w="600" w:type="dxa"/>
          </w:tcPr>
          <w:p w14:paraId="2B323CB5" w14:textId="77777777" w:rsidR="00B50050" w:rsidRDefault="00B50050" w:rsidP="0088127C">
            <w:pPr>
              <w:pStyle w:val="OtherTableBody"/>
            </w:pPr>
            <w:r>
              <w:t>0076</w:t>
            </w:r>
          </w:p>
        </w:tc>
        <w:tc>
          <w:tcPr>
            <w:tcW w:w="2600" w:type="dxa"/>
          </w:tcPr>
          <w:p w14:paraId="414FC13F" w14:textId="77777777" w:rsidR="00B50050" w:rsidRDefault="00B50050" w:rsidP="0088127C">
            <w:pPr>
              <w:pStyle w:val="OtherTableBody"/>
            </w:pPr>
          </w:p>
        </w:tc>
        <w:tc>
          <w:tcPr>
            <w:tcW w:w="1400" w:type="dxa"/>
          </w:tcPr>
          <w:p w14:paraId="2BB57165" w14:textId="77777777" w:rsidR="00B50050" w:rsidRDefault="00B50050" w:rsidP="0088127C">
            <w:pPr>
              <w:pStyle w:val="OtherTableBody"/>
            </w:pPr>
            <w:r>
              <w:t>OUL</w:t>
            </w:r>
          </w:p>
        </w:tc>
        <w:tc>
          <w:tcPr>
            <w:tcW w:w="4200" w:type="dxa"/>
          </w:tcPr>
          <w:p w14:paraId="6ACBEB8F" w14:textId="77777777" w:rsidR="00B50050" w:rsidRDefault="00B50050" w:rsidP="0088127C">
            <w:pPr>
              <w:pStyle w:val="OtherTableBody"/>
            </w:pPr>
            <w:r>
              <w:t>Unsolicited laboratory observation message</w:t>
            </w:r>
          </w:p>
        </w:tc>
      </w:tr>
      <w:tr w:rsidR="00B50050" w14:paraId="67EC4235" w14:textId="77777777" w:rsidTr="00195548">
        <w:tc>
          <w:tcPr>
            <w:tcW w:w="600" w:type="dxa"/>
          </w:tcPr>
          <w:p w14:paraId="4983FC8A" w14:textId="77777777" w:rsidR="00B50050" w:rsidRDefault="00B50050" w:rsidP="0088127C">
            <w:pPr>
              <w:pStyle w:val="OtherTableBody"/>
            </w:pPr>
          </w:p>
        </w:tc>
        <w:tc>
          <w:tcPr>
            <w:tcW w:w="600" w:type="dxa"/>
          </w:tcPr>
          <w:p w14:paraId="677C19E4" w14:textId="77777777" w:rsidR="00B50050" w:rsidRDefault="00B50050" w:rsidP="0088127C">
            <w:pPr>
              <w:pStyle w:val="OtherTableBody"/>
            </w:pPr>
            <w:r>
              <w:t>0076</w:t>
            </w:r>
          </w:p>
        </w:tc>
        <w:tc>
          <w:tcPr>
            <w:tcW w:w="2600" w:type="dxa"/>
          </w:tcPr>
          <w:p w14:paraId="1EFA1EEA" w14:textId="77777777" w:rsidR="00B50050" w:rsidRDefault="00B50050" w:rsidP="0088127C">
            <w:pPr>
              <w:pStyle w:val="OtherTableBody"/>
            </w:pPr>
          </w:p>
        </w:tc>
        <w:tc>
          <w:tcPr>
            <w:tcW w:w="1400" w:type="dxa"/>
          </w:tcPr>
          <w:p w14:paraId="7C80BDBD" w14:textId="77777777" w:rsidR="00B50050" w:rsidRDefault="00B50050" w:rsidP="0088127C">
            <w:pPr>
              <w:pStyle w:val="OtherTableBody"/>
            </w:pPr>
            <w:r>
              <w:t>PEX</w:t>
            </w:r>
          </w:p>
        </w:tc>
        <w:tc>
          <w:tcPr>
            <w:tcW w:w="4200" w:type="dxa"/>
          </w:tcPr>
          <w:p w14:paraId="71FBE77B" w14:textId="77777777" w:rsidR="00B50050" w:rsidRDefault="00B50050" w:rsidP="0088127C">
            <w:pPr>
              <w:pStyle w:val="OtherTableBody"/>
            </w:pPr>
            <w:r>
              <w:t>Product experience message</w:t>
            </w:r>
          </w:p>
        </w:tc>
      </w:tr>
      <w:tr w:rsidR="00B50050" w14:paraId="5340F1EB" w14:textId="77777777" w:rsidTr="00195548">
        <w:tc>
          <w:tcPr>
            <w:tcW w:w="600" w:type="dxa"/>
          </w:tcPr>
          <w:p w14:paraId="6DB4D413" w14:textId="77777777" w:rsidR="00B50050" w:rsidRDefault="00B50050" w:rsidP="0088127C">
            <w:pPr>
              <w:pStyle w:val="OtherTableBody"/>
            </w:pPr>
          </w:p>
        </w:tc>
        <w:tc>
          <w:tcPr>
            <w:tcW w:w="600" w:type="dxa"/>
          </w:tcPr>
          <w:p w14:paraId="4D38E186" w14:textId="77777777" w:rsidR="00B50050" w:rsidRDefault="00B50050" w:rsidP="0088127C">
            <w:pPr>
              <w:pStyle w:val="OtherTableBody"/>
            </w:pPr>
            <w:r>
              <w:t>0076</w:t>
            </w:r>
          </w:p>
        </w:tc>
        <w:tc>
          <w:tcPr>
            <w:tcW w:w="2600" w:type="dxa"/>
          </w:tcPr>
          <w:p w14:paraId="1A30BF01" w14:textId="77777777" w:rsidR="00B50050" w:rsidRDefault="00B50050" w:rsidP="0088127C">
            <w:pPr>
              <w:pStyle w:val="OtherTableBody"/>
            </w:pPr>
          </w:p>
        </w:tc>
        <w:tc>
          <w:tcPr>
            <w:tcW w:w="1400" w:type="dxa"/>
          </w:tcPr>
          <w:p w14:paraId="5B1C3D5D" w14:textId="77777777" w:rsidR="00B50050" w:rsidRDefault="00B50050" w:rsidP="0088127C">
            <w:pPr>
              <w:pStyle w:val="OtherTableBody"/>
            </w:pPr>
            <w:r>
              <w:t>PGL</w:t>
            </w:r>
          </w:p>
        </w:tc>
        <w:tc>
          <w:tcPr>
            <w:tcW w:w="4200" w:type="dxa"/>
          </w:tcPr>
          <w:p w14:paraId="656AF4DF" w14:textId="77777777" w:rsidR="00B50050" w:rsidRDefault="00B50050" w:rsidP="0088127C">
            <w:pPr>
              <w:pStyle w:val="OtherTableBody"/>
            </w:pPr>
            <w:r>
              <w:t>Patient goal message</w:t>
            </w:r>
          </w:p>
        </w:tc>
      </w:tr>
      <w:tr w:rsidR="00B50050" w14:paraId="6F0458A0" w14:textId="77777777" w:rsidTr="00195548">
        <w:tc>
          <w:tcPr>
            <w:tcW w:w="600" w:type="dxa"/>
          </w:tcPr>
          <w:p w14:paraId="7D8D9537" w14:textId="77777777" w:rsidR="00B50050" w:rsidRDefault="00B50050" w:rsidP="0088127C">
            <w:pPr>
              <w:pStyle w:val="OtherTableBody"/>
            </w:pPr>
          </w:p>
        </w:tc>
        <w:tc>
          <w:tcPr>
            <w:tcW w:w="600" w:type="dxa"/>
          </w:tcPr>
          <w:p w14:paraId="3BA25ECF" w14:textId="77777777" w:rsidR="00B50050" w:rsidRDefault="00B50050" w:rsidP="0088127C">
            <w:pPr>
              <w:pStyle w:val="OtherTableBody"/>
            </w:pPr>
            <w:r>
              <w:t>0076</w:t>
            </w:r>
          </w:p>
        </w:tc>
        <w:tc>
          <w:tcPr>
            <w:tcW w:w="2600" w:type="dxa"/>
          </w:tcPr>
          <w:p w14:paraId="5F1C008A" w14:textId="77777777" w:rsidR="00B50050" w:rsidRDefault="00B50050" w:rsidP="0088127C">
            <w:pPr>
              <w:pStyle w:val="OtherTableBody"/>
            </w:pPr>
          </w:p>
        </w:tc>
        <w:tc>
          <w:tcPr>
            <w:tcW w:w="1400" w:type="dxa"/>
          </w:tcPr>
          <w:p w14:paraId="504DAA10" w14:textId="77777777" w:rsidR="00B50050" w:rsidRDefault="00B50050" w:rsidP="0088127C">
            <w:pPr>
              <w:pStyle w:val="OtherTableBody"/>
            </w:pPr>
            <w:r>
              <w:t>PIN</w:t>
            </w:r>
          </w:p>
        </w:tc>
        <w:tc>
          <w:tcPr>
            <w:tcW w:w="4200" w:type="dxa"/>
          </w:tcPr>
          <w:p w14:paraId="4E821249" w14:textId="77777777" w:rsidR="00B50050" w:rsidRDefault="00B50050" w:rsidP="0088127C">
            <w:pPr>
              <w:pStyle w:val="OtherTableBody"/>
            </w:pPr>
            <w:r>
              <w:t>Patient insurance information</w:t>
            </w:r>
          </w:p>
        </w:tc>
      </w:tr>
      <w:tr w:rsidR="00B50050" w14:paraId="7665590D" w14:textId="77777777" w:rsidTr="00195548">
        <w:tc>
          <w:tcPr>
            <w:tcW w:w="600" w:type="dxa"/>
          </w:tcPr>
          <w:p w14:paraId="14C8F7BA" w14:textId="77777777" w:rsidR="00B50050" w:rsidRDefault="00B50050" w:rsidP="0088127C">
            <w:pPr>
              <w:pStyle w:val="OtherTableBody"/>
            </w:pPr>
          </w:p>
        </w:tc>
        <w:tc>
          <w:tcPr>
            <w:tcW w:w="600" w:type="dxa"/>
          </w:tcPr>
          <w:p w14:paraId="7CD448F3" w14:textId="77777777" w:rsidR="00B50050" w:rsidRDefault="00B50050" w:rsidP="0088127C">
            <w:pPr>
              <w:pStyle w:val="OtherTableBody"/>
            </w:pPr>
            <w:r>
              <w:t>0076</w:t>
            </w:r>
          </w:p>
        </w:tc>
        <w:tc>
          <w:tcPr>
            <w:tcW w:w="2600" w:type="dxa"/>
          </w:tcPr>
          <w:p w14:paraId="76FF7CD3" w14:textId="77777777" w:rsidR="00B50050" w:rsidRDefault="00B50050" w:rsidP="0088127C">
            <w:pPr>
              <w:pStyle w:val="OtherTableBody"/>
            </w:pPr>
          </w:p>
        </w:tc>
        <w:tc>
          <w:tcPr>
            <w:tcW w:w="1400" w:type="dxa"/>
          </w:tcPr>
          <w:p w14:paraId="42648FE1" w14:textId="77777777" w:rsidR="00B50050" w:rsidRDefault="00B50050" w:rsidP="0088127C">
            <w:pPr>
              <w:pStyle w:val="OtherTableBody"/>
            </w:pPr>
            <w:r>
              <w:t>PMU</w:t>
            </w:r>
          </w:p>
        </w:tc>
        <w:tc>
          <w:tcPr>
            <w:tcW w:w="4200" w:type="dxa"/>
          </w:tcPr>
          <w:p w14:paraId="26F093DD" w14:textId="77777777" w:rsidR="00B50050" w:rsidRDefault="00B50050" w:rsidP="0088127C">
            <w:pPr>
              <w:pStyle w:val="OtherTableBody"/>
            </w:pPr>
            <w:r>
              <w:t>Add personnel record</w:t>
            </w:r>
          </w:p>
        </w:tc>
      </w:tr>
      <w:tr w:rsidR="00B50050" w:rsidRPr="001D2E85" w14:paraId="19B35D3B" w14:textId="77777777" w:rsidTr="00195548">
        <w:tc>
          <w:tcPr>
            <w:tcW w:w="600" w:type="dxa"/>
          </w:tcPr>
          <w:p w14:paraId="29164AC6" w14:textId="77777777" w:rsidR="00B50050" w:rsidRDefault="00B50050" w:rsidP="0088127C">
            <w:pPr>
              <w:pStyle w:val="OtherTableBody"/>
            </w:pPr>
          </w:p>
        </w:tc>
        <w:tc>
          <w:tcPr>
            <w:tcW w:w="600" w:type="dxa"/>
          </w:tcPr>
          <w:p w14:paraId="573F5BEE" w14:textId="77777777" w:rsidR="00B50050" w:rsidRDefault="00B50050" w:rsidP="0088127C">
            <w:pPr>
              <w:pStyle w:val="OtherTableBody"/>
            </w:pPr>
            <w:r>
              <w:t>0076</w:t>
            </w:r>
          </w:p>
        </w:tc>
        <w:tc>
          <w:tcPr>
            <w:tcW w:w="2600" w:type="dxa"/>
          </w:tcPr>
          <w:p w14:paraId="34B696AC" w14:textId="77777777" w:rsidR="00B50050" w:rsidRDefault="00B50050" w:rsidP="0088127C">
            <w:pPr>
              <w:pStyle w:val="OtherTableBody"/>
            </w:pPr>
          </w:p>
        </w:tc>
        <w:tc>
          <w:tcPr>
            <w:tcW w:w="1400" w:type="dxa"/>
          </w:tcPr>
          <w:p w14:paraId="5BBF1CD3" w14:textId="77777777" w:rsidR="00B50050" w:rsidRDefault="00B50050" w:rsidP="0088127C">
            <w:pPr>
              <w:pStyle w:val="OtherTableBody"/>
            </w:pPr>
            <w:r>
              <w:t>PPG</w:t>
            </w:r>
          </w:p>
        </w:tc>
        <w:tc>
          <w:tcPr>
            <w:tcW w:w="4200" w:type="dxa"/>
          </w:tcPr>
          <w:p w14:paraId="4DC1AA69" w14:textId="77777777" w:rsidR="00B50050" w:rsidRDefault="00B50050" w:rsidP="0088127C">
            <w:pPr>
              <w:pStyle w:val="OtherTableBody"/>
            </w:pPr>
            <w:r>
              <w:t>Patient pathway message (goal-oriented)</w:t>
            </w:r>
          </w:p>
        </w:tc>
      </w:tr>
      <w:tr w:rsidR="00B50050" w:rsidRPr="001D2E85" w14:paraId="136BEAAC" w14:textId="77777777" w:rsidTr="00195548">
        <w:tc>
          <w:tcPr>
            <w:tcW w:w="600" w:type="dxa"/>
          </w:tcPr>
          <w:p w14:paraId="110C672B" w14:textId="77777777" w:rsidR="00B50050" w:rsidRDefault="00B50050" w:rsidP="0088127C">
            <w:pPr>
              <w:pStyle w:val="OtherTableBody"/>
            </w:pPr>
          </w:p>
        </w:tc>
        <w:tc>
          <w:tcPr>
            <w:tcW w:w="600" w:type="dxa"/>
          </w:tcPr>
          <w:p w14:paraId="23DEA215" w14:textId="77777777" w:rsidR="00B50050" w:rsidRDefault="00B50050" w:rsidP="0088127C">
            <w:pPr>
              <w:pStyle w:val="OtherTableBody"/>
            </w:pPr>
            <w:r>
              <w:t>0076</w:t>
            </w:r>
          </w:p>
        </w:tc>
        <w:tc>
          <w:tcPr>
            <w:tcW w:w="2600" w:type="dxa"/>
          </w:tcPr>
          <w:p w14:paraId="2EFCC1B8" w14:textId="77777777" w:rsidR="00B50050" w:rsidRDefault="00B50050" w:rsidP="0088127C">
            <w:pPr>
              <w:pStyle w:val="OtherTableBody"/>
            </w:pPr>
          </w:p>
        </w:tc>
        <w:tc>
          <w:tcPr>
            <w:tcW w:w="1400" w:type="dxa"/>
          </w:tcPr>
          <w:p w14:paraId="31A06B43" w14:textId="77777777" w:rsidR="00B50050" w:rsidRDefault="00B50050" w:rsidP="0088127C">
            <w:pPr>
              <w:pStyle w:val="OtherTableBody"/>
            </w:pPr>
            <w:r>
              <w:t>PPP</w:t>
            </w:r>
          </w:p>
        </w:tc>
        <w:tc>
          <w:tcPr>
            <w:tcW w:w="4200" w:type="dxa"/>
          </w:tcPr>
          <w:p w14:paraId="723FC4C0" w14:textId="77777777" w:rsidR="00B50050" w:rsidRDefault="00B50050" w:rsidP="0088127C">
            <w:pPr>
              <w:pStyle w:val="OtherTableBody"/>
            </w:pPr>
            <w:r>
              <w:t>Patient pathway message (problem-oriented)</w:t>
            </w:r>
          </w:p>
        </w:tc>
      </w:tr>
      <w:tr w:rsidR="00B50050" w14:paraId="4C15D478" w14:textId="77777777" w:rsidTr="00195548">
        <w:tc>
          <w:tcPr>
            <w:tcW w:w="600" w:type="dxa"/>
          </w:tcPr>
          <w:p w14:paraId="2E1671C5" w14:textId="77777777" w:rsidR="00B50050" w:rsidRDefault="00B50050" w:rsidP="0088127C">
            <w:pPr>
              <w:pStyle w:val="OtherTableBody"/>
            </w:pPr>
          </w:p>
        </w:tc>
        <w:tc>
          <w:tcPr>
            <w:tcW w:w="600" w:type="dxa"/>
          </w:tcPr>
          <w:p w14:paraId="2E176FA1" w14:textId="77777777" w:rsidR="00B50050" w:rsidRDefault="00B50050" w:rsidP="0088127C">
            <w:pPr>
              <w:pStyle w:val="OtherTableBody"/>
            </w:pPr>
            <w:r>
              <w:t>0076</w:t>
            </w:r>
          </w:p>
        </w:tc>
        <w:tc>
          <w:tcPr>
            <w:tcW w:w="2600" w:type="dxa"/>
          </w:tcPr>
          <w:p w14:paraId="54223DE4" w14:textId="77777777" w:rsidR="00B50050" w:rsidRDefault="00B50050" w:rsidP="0088127C">
            <w:pPr>
              <w:pStyle w:val="OtherTableBody"/>
            </w:pPr>
          </w:p>
        </w:tc>
        <w:tc>
          <w:tcPr>
            <w:tcW w:w="1400" w:type="dxa"/>
          </w:tcPr>
          <w:p w14:paraId="40AD3BD4" w14:textId="77777777" w:rsidR="00B50050" w:rsidRDefault="00B50050" w:rsidP="0088127C">
            <w:pPr>
              <w:pStyle w:val="OtherTableBody"/>
            </w:pPr>
            <w:r>
              <w:t>PPR</w:t>
            </w:r>
          </w:p>
        </w:tc>
        <w:tc>
          <w:tcPr>
            <w:tcW w:w="4200" w:type="dxa"/>
          </w:tcPr>
          <w:p w14:paraId="50DD125A" w14:textId="77777777" w:rsidR="00B50050" w:rsidRDefault="00B50050" w:rsidP="0088127C">
            <w:pPr>
              <w:pStyle w:val="OtherTableBody"/>
            </w:pPr>
            <w:r>
              <w:t>Patient problem message</w:t>
            </w:r>
          </w:p>
        </w:tc>
      </w:tr>
      <w:tr w:rsidR="00B50050" w:rsidRPr="001D2E85" w14:paraId="4B856CC2" w14:textId="77777777" w:rsidTr="00195548">
        <w:tc>
          <w:tcPr>
            <w:tcW w:w="600" w:type="dxa"/>
          </w:tcPr>
          <w:p w14:paraId="7C84EE42" w14:textId="77777777" w:rsidR="00B50050" w:rsidRDefault="00B50050" w:rsidP="0088127C">
            <w:pPr>
              <w:pStyle w:val="OtherTableBody"/>
            </w:pPr>
          </w:p>
        </w:tc>
        <w:tc>
          <w:tcPr>
            <w:tcW w:w="600" w:type="dxa"/>
          </w:tcPr>
          <w:p w14:paraId="12B5650C" w14:textId="77777777" w:rsidR="00B50050" w:rsidRDefault="00B50050" w:rsidP="0088127C">
            <w:pPr>
              <w:pStyle w:val="OtherTableBody"/>
            </w:pPr>
            <w:r>
              <w:t>0076</w:t>
            </w:r>
          </w:p>
        </w:tc>
        <w:tc>
          <w:tcPr>
            <w:tcW w:w="2600" w:type="dxa"/>
          </w:tcPr>
          <w:p w14:paraId="53F235A1" w14:textId="77777777" w:rsidR="00B50050" w:rsidRDefault="00B50050" w:rsidP="0088127C">
            <w:pPr>
              <w:pStyle w:val="OtherTableBody"/>
            </w:pPr>
          </w:p>
        </w:tc>
        <w:tc>
          <w:tcPr>
            <w:tcW w:w="1400" w:type="dxa"/>
          </w:tcPr>
          <w:p w14:paraId="0E004B24" w14:textId="77777777" w:rsidR="00B50050" w:rsidRDefault="00B50050" w:rsidP="0088127C">
            <w:pPr>
              <w:pStyle w:val="OtherTableBody"/>
            </w:pPr>
            <w:r>
              <w:t>PPT</w:t>
            </w:r>
          </w:p>
        </w:tc>
        <w:tc>
          <w:tcPr>
            <w:tcW w:w="4200" w:type="dxa"/>
          </w:tcPr>
          <w:p w14:paraId="3C4F5BE6" w14:textId="77777777" w:rsidR="00B50050" w:rsidRDefault="00B50050" w:rsidP="0088127C">
            <w:pPr>
              <w:pStyle w:val="OtherTableBody"/>
            </w:pPr>
            <w:r>
              <w:t>Patient pathway goal-oriented response</w:t>
            </w:r>
          </w:p>
        </w:tc>
      </w:tr>
      <w:tr w:rsidR="00B50050" w14:paraId="4F045BAB" w14:textId="77777777" w:rsidTr="00195548">
        <w:tc>
          <w:tcPr>
            <w:tcW w:w="600" w:type="dxa"/>
          </w:tcPr>
          <w:p w14:paraId="58AA1F06" w14:textId="77777777" w:rsidR="00B50050" w:rsidRDefault="00B50050" w:rsidP="0088127C">
            <w:pPr>
              <w:pStyle w:val="OtherTableBody"/>
            </w:pPr>
          </w:p>
        </w:tc>
        <w:tc>
          <w:tcPr>
            <w:tcW w:w="600" w:type="dxa"/>
          </w:tcPr>
          <w:p w14:paraId="11750D23" w14:textId="77777777" w:rsidR="00B50050" w:rsidRDefault="00B50050" w:rsidP="0088127C">
            <w:pPr>
              <w:pStyle w:val="OtherTableBody"/>
            </w:pPr>
            <w:r>
              <w:t>0076</w:t>
            </w:r>
          </w:p>
        </w:tc>
        <w:tc>
          <w:tcPr>
            <w:tcW w:w="2600" w:type="dxa"/>
          </w:tcPr>
          <w:p w14:paraId="5285B707" w14:textId="77777777" w:rsidR="00B50050" w:rsidRDefault="00B50050" w:rsidP="0088127C">
            <w:pPr>
              <w:pStyle w:val="OtherTableBody"/>
            </w:pPr>
          </w:p>
        </w:tc>
        <w:tc>
          <w:tcPr>
            <w:tcW w:w="1400" w:type="dxa"/>
          </w:tcPr>
          <w:p w14:paraId="6ECB7409" w14:textId="77777777" w:rsidR="00B50050" w:rsidRDefault="00B50050" w:rsidP="0088127C">
            <w:pPr>
              <w:pStyle w:val="OtherTableBody"/>
            </w:pPr>
            <w:r>
              <w:t>PPV</w:t>
            </w:r>
          </w:p>
        </w:tc>
        <w:tc>
          <w:tcPr>
            <w:tcW w:w="4200" w:type="dxa"/>
          </w:tcPr>
          <w:p w14:paraId="0E2F7E13" w14:textId="77777777" w:rsidR="00B50050" w:rsidRDefault="00B50050" w:rsidP="0088127C">
            <w:pPr>
              <w:pStyle w:val="OtherTableBody"/>
            </w:pPr>
            <w:r>
              <w:t>Patient goal response</w:t>
            </w:r>
          </w:p>
        </w:tc>
      </w:tr>
      <w:tr w:rsidR="00B50050" w14:paraId="1FEC4713" w14:textId="77777777" w:rsidTr="00195548">
        <w:tc>
          <w:tcPr>
            <w:tcW w:w="600" w:type="dxa"/>
          </w:tcPr>
          <w:p w14:paraId="753D94DF" w14:textId="77777777" w:rsidR="00B50050" w:rsidRDefault="00B50050" w:rsidP="0088127C">
            <w:pPr>
              <w:pStyle w:val="OtherTableBody"/>
            </w:pPr>
          </w:p>
        </w:tc>
        <w:tc>
          <w:tcPr>
            <w:tcW w:w="600" w:type="dxa"/>
          </w:tcPr>
          <w:p w14:paraId="5685227A" w14:textId="77777777" w:rsidR="00B50050" w:rsidRDefault="00B50050" w:rsidP="0088127C">
            <w:pPr>
              <w:pStyle w:val="OtherTableBody"/>
            </w:pPr>
            <w:r>
              <w:t>0076</w:t>
            </w:r>
          </w:p>
        </w:tc>
        <w:tc>
          <w:tcPr>
            <w:tcW w:w="2600" w:type="dxa"/>
          </w:tcPr>
          <w:p w14:paraId="4C8878B6" w14:textId="77777777" w:rsidR="00B50050" w:rsidRDefault="00B50050" w:rsidP="0088127C">
            <w:pPr>
              <w:pStyle w:val="OtherTableBody"/>
            </w:pPr>
          </w:p>
        </w:tc>
        <w:tc>
          <w:tcPr>
            <w:tcW w:w="1400" w:type="dxa"/>
          </w:tcPr>
          <w:p w14:paraId="2A8BC884" w14:textId="77777777" w:rsidR="00B50050" w:rsidRDefault="00B50050" w:rsidP="0088127C">
            <w:pPr>
              <w:pStyle w:val="OtherTableBody"/>
            </w:pPr>
            <w:r>
              <w:t>PRR</w:t>
            </w:r>
          </w:p>
        </w:tc>
        <w:tc>
          <w:tcPr>
            <w:tcW w:w="4200" w:type="dxa"/>
          </w:tcPr>
          <w:p w14:paraId="4F984718" w14:textId="77777777" w:rsidR="00B50050" w:rsidRDefault="00B50050" w:rsidP="0088127C">
            <w:pPr>
              <w:pStyle w:val="OtherTableBody"/>
            </w:pPr>
            <w:r>
              <w:t>Patient problem response</w:t>
            </w:r>
          </w:p>
        </w:tc>
      </w:tr>
      <w:tr w:rsidR="00B50050" w:rsidRPr="001D2E85" w14:paraId="3A7F8ED4" w14:textId="77777777" w:rsidTr="00195548">
        <w:tc>
          <w:tcPr>
            <w:tcW w:w="600" w:type="dxa"/>
          </w:tcPr>
          <w:p w14:paraId="466F7832" w14:textId="77777777" w:rsidR="00B50050" w:rsidRDefault="00B50050" w:rsidP="0088127C">
            <w:pPr>
              <w:pStyle w:val="OtherTableBody"/>
            </w:pPr>
          </w:p>
        </w:tc>
        <w:tc>
          <w:tcPr>
            <w:tcW w:w="600" w:type="dxa"/>
          </w:tcPr>
          <w:p w14:paraId="3D62FD44" w14:textId="77777777" w:rsidR="00B50050" w:rsidRDefault="00B50050" w:rsidP="0088127C">
            <w:pPr>
              <w:pStyle w:val="OtherTableBody"/>
            </w:pPr>
            <w:r>
              <w:t>0076</w:t>
            </w:r>
          </w:p>
        </w:tc>
        <w:tc>
          <w:tcPr>
            <w:tcW w:w="2600" w:type="dxa"/>
          </w:tcPr>
          <w:p w14:paraId="199AF126" w14:textId="77777777" w:rsidR="00B50050" w:rsidRDefault="00B50050" w:rsidP="0088127C">
            <w:pPr>
              <w:pStyle w:val="OtherTableBody"/>
            </w:pPr>
          </w:p>
        </w:tc>
        <w:tc>
          <w:tcPr>
            <w:tcW w:w="1400" w:type="dxa"/>
          </w:tcPr>
          <w:p w14:paraId="6821F14E" w14:textId="77777777" w:rsidR="00B50050" w:rsidRDefault="00B50050" w:rsidP="0088127C">
            <w:pPr>
              <w:pStyle w:val="OtherTableBody"/>
            </w:pPr>
            <w:r>
              <w:t>PTR</w:t>
            </w:r>
          </w:p>
        </w:tc>
        <w:tc>
          <w:tcPr>
            <w:tcW w:w="4200" w:type="dxa"/>
          </w:tcPr>
          <w:p w14:paraId="79332782" w14:textId="77777777" w:rsidR="00B50050" w:rsidRDefault="00B50050" w:rsidP="0088127C">
            <w:pPr>
              <w:pStyle w:val="OtherTableBody"/>
            </w:pPr>
            <w:r>
              <w:t>Patient pathway problem-oriented response</w:t>
            </w:r>
          </w:p>
        </w:tc>
      </w:tr>
      <w:tr w:rsidR="00B50050" w14:paraId="46213869" w14:textId="77777777" w:rsidTr="00195548">
        <w:tc>
          <w:tcPr>
            <w:tcW w:w="600" w:type="dxa"/>
          </w:tcPr>
          <w:p w14:paraId="4A97245F" w14:textId="77777777" w:rsidR="00B50050" w:rsidRDefault="00B50050" w:rsidP="0088127C">
            <w:pPr>
              <w:pStyle w:val="OtherTableBody"/>
            </w:pPr>
          </w:p>
        </w:tc>
        <w:tc>
          <w:tcPr>
            <w:tcW w:w="600" w:type="dxa"/>
          </w:tcPr>
          <w:p w14:paraId="235B23AF" w14:textId="77777777" w:rsidR="00B50050" w:rsidRDefault="00B50050" w:rsidP="0088127C">
            <w:pPr>
              <w:pStyle w:val="OtherTableBody"/>
            </w:pPr>
            <w:r>
              <w:t>0076</w:t>
            </w:r>
          </w:p>
        </w:tc>
        <w:tc>
          <w:tcPr>
            <w:tcW w:w="2600" w:type="dxa"/>
          </w:tcPr>
          <w:p w14:paraId="7A74BBE0" w14:textId="77777777" w:rsidR="00B50050" w:rsidRDefault="00B50050" w:rsidP="0088127C">
            <w:pPr>
              <w:pStyle w:val="OtherTableBody"/>
            </w:pPr>
          </w:p>
        </w:tc>
        <w:tc>
          <w:tcPr>
            <w:tcW w:w="1400" w:type="dxa"/>
          </w:tcPr>
          <w:p w14:paraId="6B586F44" w14:textId="77777777" w:rsidR="00B50050" w:rsidRDefault="00B50050" w:rsidP="0088127C">
            <w:pPr>
              <w:pStyle w:val="OtherTableBody"/>
            </w:pPr>
            <w:r>
              <w:t>QBP</w:t>
            </w:r>
          </w:p>
        </w:tc>
        <w:tc>
          <w:tcPr>
            <w:tcW w:w="4200" w:type="dxa"/>
          </w:tcPr>
          <w:p w14:paraId="3AB17D50" w14:textId="77777777" w:rsidR="00B50050" w:rsidRDefault="00B50050" w:rsidP="0088127C">
            <w:pPr>
              <w:pStyle w:val="OtherTableBody"/>
            </w:pPr>
            <w:r>
              <w:t>Query by parameter</w:t>
            </w:r>
          </w:p>
        </w:tc>
      </w:tr>
      <w:tr w:rsidR="00B50050" w14:paraId="3BE5E65C" w14:textId="77777777" w:rsidTr="00195548">
        <w:tc>
          <w:tcPr>
            <w:tcW w:w="600" w:type="dxa"/>
          </w:tcPr>
          <w:p w14:paraId="037DDF87" w14:textId="77777777" w:rsidR="00B50050" w:rsidRDefault="00B50050" w:rsidP="0088127C">
            <w:pPr>
              <w:pStyle w:val="OtherTableBody"/>
            </w:pPr>
          </w:p>
        </w:tc>
        <w:tc>
          <w:tcPr>
            <w:tcW w:w="600" w:type="dxa"/>
          </w:tcPr>
          <w:p w14:paraId="0EF4E72F" w14:textId="77777777" w:rsidR="00B50050" w:rsidRDefault="00B50050" w:rsidP="0088127C">
            <w:pPr>
              <w:pStyle w:val="OtherTableBody"/>
            </w:pPr>
            <w:r>
              <w:t>0076</w:t>
            </w:r>
          </w:p>
        </w:tc>
        <w:tc>
          <w:tcPr>
            <w:tcW w:w="2600" w:type="dxa"/>
          </w:tcPr>
          <w:p w14:paraId="64559ED5" w14:textId="77777777" w:rsidR="00B50050" w:rsidRDefault="00B50050" w:rsidP="0088127C">
            <w:pPr>
              <w:pStyle w:val="OtherTableBody"/>
            </w:pPr>
          </w:p>
        </w:tc>
        <w:tc>
          <w:tcPr>
            <w:tcW w:w="1400" w:type="dxa"/>
          </w:tcPr>
          <w:p w14:paraId="43BB4A63" w14:textId="77777777" w:rsidR="00B50050" w:rsidRDefault="00B50050" w:rsidP="0088127C">
            <w:pPr>
              <w:pStyle w:val="OtherTableBody"/>
            </w:pPr>
            <w:r>
              <w:t>QCK</w:t>
            </w:r>
          </w:p>
        </w:tc>
        <w:tc>
          <w:tcPr>
            <w:tcW w:w="4200" w:type="dxa"/>
          </w:tcPr>
          <w:p w14:paraId="03219F38" w14:textId="77777777" w:rsidR="00B50050" w:rsidRDefault="00B50050" w:rsidP="0088127C">
            <w:pPr>
              <w:pStyle w:val="OtherTableBody"/>
            </w:pPr>
            <w:r>
              <w:t>Deferred query</w:t>
            </w:r>
          </w:p>
        </w:tc>
      </w:tr>
      <w:tr w:rsidR="00B50050" w14:paraId="5220853A" w14:textId="77777777" w:rsidTr="00195548">
        <w:tc>
          <w:tcPr>
            <w:tcW w:w="600" w:type="dxa"/>
          </w:tcPr>
          <w:p w14:paraId="7DC3280B" w14:textId="77777777" w:rsidR="00B50050" w:rsidRDefault="00B50050" w:rsidP="0088127C">
            <w:pPr>
              <w:pStyle w:val="OtherTableBody"/>
            </w:pPr>
          </w:p>
        </w:tc>
        <w:tc>
          <w:tcPr>
            <w:tcW w:w="600" w:type="dxa"/>
          </w:tcPr>
          <w:p w14:paraId="42E42FEC" w14:textId="77777777" w:rsidR="00B50050" w:rsidRDefault="00B50050" w:rsidP="0088127C">
            <w:pPr>
              <w:pStyle w:val="OtherTableBody"/>
            </w:pPr>
            <w:r>
              <w:t>0076</w:t>
            </w:r>
          </w:p>
        </w:tc>
        <w:tc>
          <w:tcPr>
            <w:tcW w:w="2600" w:type="dxa"/>
          </w:tcPr>
          <w:p w14:paraId="470F4960" w14:textId="77777777" w:rsidR="00B50050" w:rsidRDefault="00B50050" w:rsidP="0088127C">
            <w:pPr>
              <w:pStyle w:val="OtherTableBody"/>
            </w:pPr>
          </w:p>
        </w:tc>
        <w:tc>
          <w:tcPr>
            <w:tcW w:w="1400" w:type="dxa"/>
          </w:tcPr>
          <w:p w14:paraId="307EBD25" w14:textId="77777777" w:rsidR="00B50050" w:rsidRDefault="00B50050" w:rsidP="0088127C">
            <w:pPr>
              <w:pStyle w:val="OtherTableBody"/>
            </w:pPr>
            <w:r>
              <w:t>QCN</w:t>
            </w:r>
          </w:p>
        </w:tc>
        <w:tc>
          <w:tcPr>
            <w:tcW w:w="4200" w:type="dxa"/>
          </w:tcPr>
          <w:p w14:paraId="092B030B" w14:textId="77777777" w:rsidR="00B50050" w:rsidRDefault="00B50050" w:rsidP="0088127C">
            <w:pPr>
              <w:pStyle w:val="OtherTableBody"/>
            </w:pPr>
            <w:r>
              <w:t>Cancel query</w:t>
            </w:r>
          </w:p>
        </w:tc>
      </w:tr>
      <w:tr w:rsidR="00B50050" w14:paraId="14B13ED9" w14:textId="77777777" w:rsidTr="00195548">
        <w:tc>
          <w:tcPr>
            <w:tcW w:w="600" w:type="dxa"/>
          </w:tcPr>
          <w:p w14:paraId="44A3DFCE" w14:textId="77777777" w:rsidR="00B50050" w:rsidRDefault="00B50050" w:rsidP="0088127C">
            <w:pPr>
              <w:pStyle w:val="OtherTableBody"/>
            </w:pPr>
          </w:p>
        </w:tc>
        <w:tc>
          <w:tcPr>
            <w:tcW w:w="600" w:type="dxa"/>
          </w:tcPr>
          <w:p w14:paraId="5DCDC497" w14:textId="77777777" w:rsidR="00B50050" w:rsidRDefault="00B50050" w:rsidP="0088127C">
            <w:pPr>
              <w:pStyle w:val="OtherTableBody"/>
            </w:pPr>
            <w:r>
              <w:t>0076</w:t>
            </w:r>
          </w:p>
        </w:tc>
        <w:tc>
          <w:tcPr>
            <w:tcW w:w="2600" w:type="dxa"/>
          </w:tcPr>
          <w:p w14:paraId="39FBBE21" w14:textId="77777777" w:rsidR="00B50050" w:rsidRDefault="00B50050" w:rsidP="0088127C">
            <w:pPr>
              <w:pStyle w:val="OtherTableBody"/>
            </w:pPr>
          </w:p>
        </w:tc>
        <w:tc>
          <w:tcPr>
            <w:tcW w:w="1400" w:type="dxa"/>
          </w:tcPr>
          <w:p w14:paraId="09B9D9B3" w14:textId="77777777" w:rsidR="00B50050" w:rsidRDefault="00B50050" w:rsidP="0088127C">
            <w:pPr>
              <w:pStyle w:val="OtherTableBody"/>
            </w:pPr>
            <w:r>
              <w:t>QRY</w:t>
            </w:r>
          </w:p>
        </w:tc>
        <w:tc>
          <w:tcPr>
            <w:tcW w:w="4200" w:type="dxa"/>
          </w:tcPr>
          <w:p w14:paraId="39E1561C" w14:textId="77777777" w:rsidR="00B50050" w:rsidRDefault="00B50050" w:rsidP="0088127C">
            <w:pPr>
              <w:pStyle w:val="OtherTableBody"/>
            </w:pPr>
            <w:r>
              <w:t>Query, original mode</w:t>
            </w:r>
          </w:p>
        </w:tc>
      </w:tr>
      <w:tr w:rsidR="00B50050" w14:paraId="71C69B43" w14:textId="77777777" w:rsidTr="00195548">
        <w:tc>
          <w:tcPr>
            <w:tcW w:w="600" w:type="dxa"/>
          </w:tcPr>
          <w:p w14:paraId="6EC4DA07" w14:textId="77777777" w:rsidR="00B50050" w:rsidRDefault="00B50050" w:rsidP="0088127C">
            <w:pPr>
              <w:pStyle w:val="OtherTableBody"/>
            </w:pPr>
          </w:p>
        </w:tc>
        <w:tc>
          <w:tcPr>
            <w:tcW w:w="600" w:type="dxa"/>
          </w:tcPr>
          <w:p w14:paraId="10ED3E86" w14:textId="77777777" w:rsidR="00B50050" w:rsidRDefault="00B50050" w:rsidP="0088127C">
            <w:pPr>
              <w:pStyle w:val="OtherTableBody"/>
            </w:pPr>
            <w:r>
              <w:t>0076</w:t>
            </w:r>
          </w:p>
        </w:tc>
        <w:tc>
          <w:tcPr>
            <w:tcW w:w="2600" w:type="dxa"/>
          </w:tcPr>
          <w:p w14:paraId="78845772" w14:textId="77777777" w:rsidR="00B50050" w:rsidRDefault="00B50050" w:rsidP="0088127C">
            <w:pPr>
              <w:pStyle w:val="OtherTableBody"/>
            </w:pPr>
          </w:p>
        </w:tc>
        <w:tc>
          <w:tcPr>
            <w:tcW w:w="1400" w:type="dxa"/>
          </w:tcPr>
          <w:p w14:paraId="081B962C" w14:textId="77777777" w:rsidR="00B50050" w:rsidRDefault="00B50050" w:rsidP="0088127C">
            <w:pPr>
              <w:pStyle w:val="OtherTableBody"/>
            </w:pPr>
            <w:r>
              <w:t>QSB</w:t>
            </w:r>
          </w:p>
        </w:tc>
        <w:tc>
          <w:tcPr>
            <w:tcW w:w="4200" w:type="dxa"/>
          </w:tcPr>
          <w:p w14:paraId="255CBCE0" w14:textId="77777777" w:rsidR="00B50050" w:rsidRDefault="00B50050" w:rsidP="0088127C">
            <w:pPr>
              <w:pStyle w:val="OtherTableBody"/>
            </w:pPr>
            <w:r>
              <w:t>Create subscription</w:t>
            </w:r>
          </w:p>
        </w:tc>
      </w:tr>
      <w:tr w:rsidR="00B50050" w14:paraId="63A23477" w14:textId="77777777" w:rsidTr="00195548">
        <w:tc>
          <w:tcPr>
            <w:tcW w:w="600" w:type="dxa"/>
          </w:tcPr>
          <w:p w14:paraId="6B3F5AE3" w14:textId="77777777" w:rsidR="00B50050" w:rsidRDefault="00B50050" w:rsidP="0088127C">
            <w:pPr>
              <w:pStyle w:val="OtherTableBody"/>
            </w:pPr>
          </w:p>
        </w:tc>
        <w:tc>
          <w:tcPr>
            <w:tcW w:w="600" w:type="dxa"/>
          </w:tcPr>
          <w:p w14:paraId="788EB8E9" w14:textId="77777777" w:rsidR="00B50050" w:rsidRDefault="00B50050" w:rsidP="0088127C">
            <w:pPr>
              <w:pStyle w:val="OtherTableBody"/>
            </w:pPr>
            <w:r>
              <w:t>0076</w:t>
            </w:r>
          </w:p>
        </w:tc>
        <w:tc>
          <w:tcPr>
            <w:tcW w:w="2600" w:type="dxa"/>
          </w:tcPr>
          <w:p w14:paraId="1658CBFE" w14:textId="77777777" w:rsidR="00B50050" w:rsidRDefault="00B50050" w:rsidP="0088127C">
            <w:pPr>
              <w:pStyle w:val="OtherTableBody"/>
            </w:pPr>
          </w:p>
        </w:tc>
        <w:tc>
          <w:tcPr>
            <w:tcW w:w="1400" w:type="dxa"/>
          </w:tcPr>
          <w:p w14:paraId="679680CD" w14:textId="77777777" w:rsidR="00B50050" w:rsidRDefault="00B50050" w:rsidP="0088127C">
            <w:pPr>
              <w:pStyle w:val="OtherTableBody"/>
            </w:pPr>
            <w:r>
              <w:t>QSX</w:t>
            </w:r>
          </w:p>
        </w:tc>
        <w:tc>
          <w:tcPr>
            <w:tcW w:w="4200" w:type="dxa"/>
          </w:tcPr>
          <w:p w14:paraId="13D814CA" w14:textId="77777777" w:rsidR="00B50050" w:rsidRDefault="00B50050" w:rsidP="0088127C">
            <w:pPr>
              <w:pStyle w:val="OtherTableBody"/>
            </w:pPr>
            <w:r>
              <w:t>Cancel subscription/acknowledge message</w:t>
            </w:r>
          </w:p>
        </w:tc>
      </w:tr>
      <w:tr w:rsidR="00B50050" w14:paraId="4D55A86E" w14:textId="77777777" w:rsidTr="00195548">
        <w:tc>
          <w:tcPr>
            <w:tcW w:w="600" w:type="dxa"/>
          </w:tcPr>
          <w:p w14:paraId="60C3A414" w14:textId="77777777" w:rsidR="00B50050" w:rsidRDefault="00B50050" w:rsidP="0088127C">
            <w:pPr>
              <w:pStyle w:val="OtherTableBody"/>
            </w:pPr>
          </w:p>
        </w:tc>
        <w:tc>
          <w:tcPr>
            <w:tcW w:w="600" w:type="dxa"/>
          </w:tcPr>
          <w:p w14:paraId="4C7A6DDA" w14:textId="77777777" w:rsidR="00B50050" w:rsidRDefault="00B50050" w:rsidP="0088127C">
            <w:pPr>
              <w:pStyle w:val="OtherTableBody"/>
            </w:pPr>
            <w:r>
              <w:t>0076</w:t>
            </w:r>
          </w:p>
        </w:tc>
        <w:tc>
          <w:tcPr>
            <w:tcW w:w="2600" w:type="dxa"/>
          </w:tcPr>
          <w:p w14:paraId="0FD53531" w14:textId="77777777" w:rsidR="00B50050" w:rsidRDefault="00B50050" w:rsidP="0088127C">
            <w:pPr>
              <w:pStyle w:val="OtherTableBody"/>
            </w:pPr>
          </w:p>
        </w:tc>
        <w:tc>
          <w:tcPr>
            <w:tcW w:w="1400" w:type="dxa"/>
          </w:tcPr>
          <w:p w14:paraId="016648FC" w14:textId="77777777" w:rsidR="00B50050" w:rsidRDefault="00B50050" w:rsidP="0088127C">
            <w:pPr>
              <w:pStyle w:val="OtherTableBody"/>
            </w:pPr>
            <w:r>
              <w:t>QVR</w:t>
            </w:r>
          </w:p>
        </w:tc>
        <w:tc>
          <w:tcPr>
            <w:tcW w:w="4200" w:type="dxa"/>
          </w:tcPr>
          <w:p w14:paraId="4C0A9728" w14:textId="77777777" w:rsidR="00B50050" w:rsidRDefault="00B50050" w:rsidP="0088127C">
            <w:pPr>
              <w:pStyle w:val="OtherTableBody"/>
            </w:pPr>
            <w:r>
              <w:t>Query for previous events</w:t>
            </w:r>
          </w:p>
        </w:tc>
      </w:tr>
      <w:tr w:rsidR="00B50050" w14:paraId="529222BB" w14:textId="77777777" w:rsidTr="00195548">
        <w:tc>
          <w:tcPr>
            <w:tcW w:w="600" w:type="dxa"/>
          </w:tcPr>
          <w:p w14:paraId="6A2B7387" w14:textId="77777777" w:rsidR="00B50050" w:rsidRDefault="00B50050" w:rsidP="0088127C">
            <w:pPr>
              <w:pStyle w:val="OtherTableBody"/>
            </w:pPr>
          </w:p>
        </w:tc>
        <w:tc>
          <w:tcPr>
            <w:tcW w:w="600" w:type="dxa"/>
          </w:tcPr>
          <w:p w14:paraId="1FFBEDA4" w14:textId="77777777" w:rsidR="00B50050" w:rsidRDefault="00B50050" w:rsidP="0088127C">
            <w:pPr>
              <w:pStyle w:val="OtherTableBody"/>
            </w:pPr>
            <w:r>
              <w:t>0076</w:t>
            </w:r>
          </w:p>
        </w:tc>
        <w:tc>
          <w:tcPr>
            <w:tcW w:w="2600" w:type="dxa"/>
          </w:tcPr>
          <w:p w14:paraId="1ED88020" w14:textId="77777777" w:rsidR="00B50050" w:rsidRDefault="00B50050" w:rsidP="0088127C">
            <w:pPr>
              <w:pStyle w:val="OtherTableBody"/>
            </w:pPr>
          </w:p>
        </w:tc>
        <w:tc>
          <w:tcPr>
            <w:tcW w:w="1400" w:type="dxa"/>
          </w:tcPr>
          <w:p w14:paraId="72B81367" w14:textId="77777777" w:rsidR="00B50050" w:rsidRDefault="00B50050" w:rsidP="0088127C">
            <w:pPr>
              <w:pStyle w:val="OtherTableBody"/>
            </w:pPr>
            <w:r>
              <w:t>RAR</w:t>
            </w:r>
          </w:p>
        </w:tc>
        <w:tc>
          <w:tcPr>
            <w:tcW w:w="4200" w:type="dxa"/>
          </w:tcPr>
          <w:p w14:paraId="1ACD5713" w14:textId="77777777" w:rsidR="00B50050" w:rsidRDefault="00B50050" w:rsidP="0088127C">
            <w:pPr>
              <w:pStyle w:val="OtherTableBody"/>
            </w:pPr>
            <w:r>
              <w:t>Pharmacy/treatment administration information</w:t>
            </w:r>
          </w:p>
        </w:tc>
      </w:tr>
      <w:tr w:rsidR="00B50050" w14:paraId="6E762724" w14:textId="77777777" w:rsidTr="00195548">
        <w:tc>
          <w:tcPr>
            <w:tcW w:w="600" w:type="dxa"/>
          </w:tcPr>
          <w:p w14:paraId="4B4B4DEE" w14:textId="77777777" w:rsidR="00B50050" w:rsidRDefault="00B50050" w:rsidP="0088127C">
            <w:pPr>
              <w:pStyle w:val="OtherTableBody"/>
            </w:pPr>
          </w:p>
        </w:tc>
        <w:tc>
          <w:tcPr>
            <w:tcW w:w="600" w:type="dxa"/>
          </w:tcPr>
          <w:p w14:paraId="22F96FD1" w14:textId="77777777" w:rsidR="00B50050" w:rsidRDefault="00B50050" w:rsidP="0088127C">
            <w:pPr>
              <w:pStyle w:val="OtherTableBody"/>
            </w:pPr>
            <w:r>
              <w:t>0076</w:t>
            </w:r>
          </w:p>
        </w:tc>
        <w:tc>
          <w:tcPr>
            <w:tcW w:w="2600" w:type="dxa"/>
          </w:tcPr>
          <w:p w14:paraId="56435BEC" w14:textId="77777777" w:rsidR="00B50050" w:rsidRDefault="00B50050" w:rsidP="0088127C">
            <w:pPr>
              <w:pStyle w:val="OtherTableBody"/>
            </w:pPr>
          </w:p>
        </w:tc>
        <w:tc>
          <w:tcPr>
            <w:tcW w:w="1400" w:type="dxa"/>
          </w:tcPr>
          <w:p w14:paraId="712A5302" w14:textId="77777777" w:rsidR="00B50050" w:rsidRDefault="00B50050" w:rsidP="0088127C">
            <w:pPr>
              <w:pStyle w:val="OtherTableBody"/>
            </w:pPr>
            <w:r>
              <w:t>RAS</w:t>
            </w:r>
          </w:p>
        </w:tc>
        <w:tc>
          <w:tcPr>
            <w:tcW w:w="4200" w:type="dxa"/>
          </w:tcPr>
          <w:p w14:paraId="7FBF719A" w14:textId="77777777" w:rsidR="00B50050" w:rsidRDefault="00B50050" w:rsidP="0088127C">
            <w:pPr>
              <w:pStyle w:val="OtherTableBody"/>
            </w:pPr>
            <w:r>
              <w:t>Pharmacy/treatment administration message</w:t>
            </w:r>
          </w:p>
        </w:tc>
      </w:tr>
      <w:tr w:rsidR="00B50050" w14:paraId="368C4B97" w14:textId="77777777" w:rsidTr="00195548">
        <w:tc>
          <w:tcPr>
            <w:tcW w:w="600" w:type="dxa"/>
          </w:tcPr>
          <w:p w14:paraId="45C87635" w14:textId="77777777" w:rsidR="00B50050" w:rsidRDefault="00B50050" w:rsidP="0088127C">
            <w:pPr>
              <w:pStyle w:val="OtherTableBody"/>
            </w:pPr>
          </w:p>
        </w:tc>
        <w:tc>
          <w:tcPr>
            <w:tcW w:w="600" w:type="dxa"/>
          </w:tcPr>
          <w:p w14:paraId="366B98E9" w14:textId="77777777" w:rsidR="00B50050" w:rsidRDefault="00B50050" w:rsidP="0088127C">
            <w:pPr>
              <w:pStyle w:val="OtherTableBody"/>
            </w:pPr>
            <w:r>
              <w:t>0076</w:t>
            </w:r>
          </w:p>
        </w:tc>
        <w:tc>
          <w:tcPr>
            <w:tcW w:w="2600" w:type="dxa"/>
          </w:tcPr>
          <w:p w14:paraId="58D5EB53" w14:textId="77777777" w:rsidR="00B50050" w:rsidRDefault="00B50050" w:rsidP="0088127C">
            <w:pPr>
              <w:pStyle w:val="OtherTableBody"/>
            </w:pPr>
          </w:p>
        </w:tc>
        <w:tc>
          <w:tcPr>
            <w:tcW w:w="1400" w:type="dxa"/>
          </w:tcPr>
          <w:p w14:paraId="21B1B056" w14:textId="77777777" w:rsidR="00B50050" w:rsidRDefault="00B50050" w:rsidP="0088127C">
            <w:pPr>
              <w:pStyle w:val="OtherTableBody"/>
            </w:pPr>
            <w:r>
              <w:t>RCI</w:t>
            </w:r>
          </w:p>
        </w:tc>
        <w:tc>
          <w:tcPr>
            <w:tcW w:w="4200" w:type="dxa"/>
          </w:tcPr>
          <w:p w14:paraId="38C69D46" w14:textId="77777777" w:rsidR="00B50050" w:rsidRDefault="00B50050" w:rsidP="0088127C">
            <w:pPr>
              <w:pStyle w:val="OtherTableBody"/>
            </w:pPr>
            <w:r>
              <w:t>Return clinical information</w:t>
            </w:r>
          </w:p>
        </w:tc>
      </w:tr>
      <w:tr w:rsidR="00B50050" w14:paraId="5B3A545A" w14:textId="77777777" w:rsidTr="00195548">
        <w:tc>
          <w:tcPr>
            <w:tcW w:w="600" w:type="dxa"/>
          </w:tcPr>
          <w:p w14:paraId="3F3CAC6F" w14:textId="77777777" w:rsidR="00B50050" w:rsidRDefault="00B50050" w:rsidP="0088127C">
            <w:pPr>
              <w:pStyle w:val="OtherTableBody"/>
            </w:pPr>
          </w:p>
        </w:tc>
        <w:tc>
          <w:tcPr>
            <w:tcW w:w="600" w:type="dxa"/>
          </w:tcPr>
          <w:p w14:paraId="15AFEA3B" w14:textId="77777777" w:rsidR="00B50050" w:rsidRDefault="00B50050" w:rsidP="0088127C">
            <w:pPr>
              <w:pStyle w:val="OtherTableBody"/>
            </w:pPr>
            <w:r>
              <w:t>0076</w:t>
            </w:r>
          </w:p>
        </w:tc>
        <w:tc>
          <w:tcPr>
            <w:tcW w:w="2600" w:type="dxa"/>
          </w:tcPr>
          <w:p w14:paraId="18B98CFD" w14:textId="77777777" w:rsidR="00B50050" w:rsidRDefault="00B50050" w:rsidP="0088127C">
            <w:pPr>
              <w:pStyle w:val="OtherTableBody"/>
            </w:pPr>
          </w:p>
        </w:tc>
        <w:tc>
          <w:tcPr>
            <w:tcW w:w="1400" w:type="dxa"/>
          </w:tcPr>
          <w:p w14:paraId="21627830" w14:textId="77777777" w:rsidR="00B50050" w:rsidRDefault="00B50050" w:rsidP="0088127C">
            <w:pPr>
              <w:pStyle w:val="OtherTableBody"/>
            </w:pPr>
            <w:r>
              <w:t>RCL</w:t>
            </w:r>
          </w:p>
        </w:tc>
        <w:tc>
          <w:tcPr>
            <w:tcW w:w="4200" w:type="dxa"/>
          </w:tcPr>
          <w:p w14:paraId="59A99EB4" w14:textId="77777777" w:rsidR="00B50050" w:rsidRDefault="00B50050" w:rsidP="0088127C">
            <w:pPr>
              <w:pStyle w:val="OtherTableBody"/>
            </w:pPr>
            <w:r>
              <w:t>Return clinical list</w:t>
            </w:r>
          </w:p>
        </w:tc>
      </w:tr>
      <w:tr w:rsidR="00B50050" w:rsidRPr="001D2E85" w14:paraId="2E0146EC" w14:textId="77777777" w:rsidTr="00195548">
        <w:tc>
          <w:tcPr>
            <w:tcW w:w="600" w:type="dxa"/>
          </w:tcPr>
          <w:p w14:paraId="67C2EF4A" w14:textId="77777777" w:rsidR="00B50050" w:rsidRDefault="00B50050" w:rsidP="0088127C">
            <w:pPr>
              <w:pStyle w:val="OtherTableBody"/>
            </w:pPr>
          </w:p>
        </w:tc>
        <w:tc>
          <w:tcPr>
            <w:tcW w:w="600" w:type="dxa"/>
          </w:tcPr>
          <w:p w14:paraId="3C62C79E" w14:textId="77777777" w:rsidR="00B50050" w:rsidRDefault="00B50050" w:rsidP="0088127C">
            <w:pPr>
              <w:pStyle w:val="OtherTableBody"/>
            </w:pPr>
            <w:r>
              <w:t>0076</w:t>
            </w:r>
          </w:p>
        </w:tc>
        <w:tc>
          <w:tcPr>
            <w:tcW w:w="2600" w:type="dxa"/>
          </w:tcPr>
          <w:p w14:paraId="3490DB28" w14:textId="77777777" w:rsidR="00B50050" w:rsidRDefault="00B50050" w:rsidP="0088127C">
            <w:pPr>
              <w:pStyle w:val="OtherTableBody"/>
            </w:pPr>
          </w:p>
        </w:tc>
        <w:tc>
          <w:tcPr>
            <w:tcW w:w="1400" w:type="dxa"/>
          </w:tcPr>
          <w:p w14:paraId="34345071" w14:textId="77777777" w:rsidR="00B50050" w:rsidRDefault="00B50050" w:rsidP="0088127C">
            <w:pPr>
              <w:pStyle w:val="OtherTableBody"/>
            </w:pPr>
            <w:r>
              <w:t>RDE</w:t>
            </w:r>
          </w:p>
        </w:tc>
        <w:tc>
          <w:tcPr>
            <w:tcW w:w="4200" w:type="dxa"/>
          </w:tcPr>
          <w:p w14:paraId="55FEE0C2" w14:textId="77777777" w:rsidR="00B50050" w:rsidRDefault="00B50050" w:rsidP="0088127C">
            <w:pPr>
              <w:pStyle w:val="OtherTableBody"/>
            </w:pPr>
            <w:r>
              <w:t>Pharmacy/treatment encoded order message</w:t>
            </w:r>
          </w:p>
        </w:tc>
      </w:tr>
      <w:tr w:rsidR="00B50050" w14:paraId="78EBA75B" w14:textId="77777777" w:rsidTr="00195548">
        <w:tc>
          <w:tcPr>
            <w:tcW w:w="600" w:type="dxa"/>
          </w:tcPr>
          <w:p w14:paraId="020A9A6A" w14:textId="77777777" w:rsidR="00B50050" w:rsidRDefault="00B50050" w:rsidP="0088127C">
            <w:pPr>
              <w:pStyle w:val="OtherTableBody"/>
            </w:pPr>
          </w:p>
        </w:tc>
        <w:tc>
          <w:tcPr>
            <w:tcW w:w="600" w:type="dxa"/>
          </w:tcPr>
          <w:p w14:paraId="6BD27D57" w14:textId="77777777" w:rsidR="00B50050" w:rsidRDefault="00B50050" w:rsidP="0088127C">
            <w:pPr>
              <w:pStyle w:val="OtherTableBody"/>
            </w:pPr>
            <w:r>
              <w:t>0076</w:t>
            </w:r>
          </w:p>
        </w:tc>
        <w:tc>
          <w:tcPr>
            <w:tcW w:w="2600" w:type="dxa"/>
          </w:tcPr>
          <w:p w14:paraId="051F7297" w14:textId="77777777" w:rsidR="00B50050" w:rsidRDefault="00B50050" w:rsidP="0088127C">
            <w:pPr>
              <w:pStyle w:val="OtherTableBody"/>
            </w:pPr>
          </w:p>
        </w:tc>
        <w:tc>
          <w:tcPr>
            <w:tcW w:w="1400" w:type="dxa"/>
          </w:tcPr>
          <w:p w14:paraId="227BB857" w14:textId="77777777" w:rsidR="00B50050" w:rsidRDefault="00B50050" w:rsidP="0088127C">
            <w:pPr>
              <w:pStyle w:val="OtherTableBody"/>
            </w:pPr>
            <w:r>
              <w:t>RDR</w:t>
            </w:r>
          </w:p>
        </w:tc>
        <w:tc>
          <w:tcPr>
            <w:tcW w:w="4200" w:type="dxa"/>
          </w:tcPr>
          <w:p w14:paraId="7F5B9EE5" w14:textId="77777777" w:rsidR="00B50050" w:rsidRDefault="00B50050" w:rsidP="0088127C">
            <w:pPr>
              <w:pStyle w:val="OtherTableBody"/>
            </w:pPr>
            <w:r>
              <w:t>Pharmacy/treatment dispense information</w:t>
            </w:r>
          </w:p>
        </w:tc>
      </w:tr>
      <w:tr w:rsidR="00B50050" w14:paraId="2F045A34" w14:textId="77777777" w:rsidTr="00195548">
        <w:tc>
          <w:tcPr>
            <w:tcW w:w="600" w:type="dxa"/>
          </w:tcPr>
          <w:p w14:paraId="03804B1E" w14:textId="77777777" w:rsidR="00B50050" w:rsidRDefault="00B50050" w:rsidP="0088127C">
            <w:pPr>
              <w:pStyle w:val="OtherTableBody"/>
            </w:pPr>
          </w:p>
        </w:tc>
        <w:tc>
          <w:tcPr>
            <w:tcW w:w="600" w:type="dxa"/>
          </w:tcPr>
          <w:p w14:paraId="6BCE7784" w14:textId="77777777" w:rsidR="00B50050" w:rsidRDefault="00B50050" w:rsidP="0088127C">
            <w:pPr>
              <w:pStyle w:val="OtherTableBody"/>
            </w:pPr>
            <w:r>
              <w:t>0076</w:t>
            </w:r>
          </w:p>
        </w:tc>
        <w:tc>
          <w:tcPr>
            <w:tcW w:w="2600" w:type="dxa"/>
          </w:tcPr>
          <w:p w14:paraId="6ACBF6F1" w14:textId="77777777" w:rsidR="00B50050" w:rsidRDefault="00B50050" w:rsidP="0088127C">
            <w:pPr>
              <w:pStyle w:val="OtherTableBody"/>
            </w:pPr>
          </w:p>
        </w:tc>
        <w:tc>
          <w:tcPr>
            <w:tcW w:w="1400" w:type="dxa"/>
          </w:tcPr>
          <w:p w14:paraId="2DCD5C49" w14:textId="77777777" w:rsidR="00B50050" w:rsidRDefault="00B50050" w:rsidP="0088127C">
            <w:pPr>
              <w:pStyle w:val="OtherTableBody"/>
            </w:pPr>
            <w:r>
              <w:t>RDS</w:t>
            </w:r>
          </w:p>
        </w:tc>
        <w:tc>
          <w:tcPr>
            <w:tcW w:w="4200" w:type="dxa"/>
          </w:tcPr>
          <w:p w14:paraId="3A5A232D" w14:textId="77777777" w:rsidR="00B50050" w:rsidRDefault="00B50050" w:rsidP="0088127C">
            <w:pPr>
              <w:pStyle w:val="OtherTableBody"/>
            </w:pPr>
            <w:r>
              <w:t>Pharmacy/treatment dispense message</w:t>
            </w:r>
          </w:p>
        </w:tc>
      </w:tr>
      <w:tr w:rsidR="00B50050" w14:paraId="54701AA3" w14:textId="77777777" w:rsidTr="00195548">
        <w:tc>
          <w:tcPr>
            <w:tcW w:w="600" w:type="dxa"/>
          </w:tcPr>
          <w:p w14:paraId="55054319" w14:textId="77777777" w:rsidR="00B50050" w:rsidRDefault="00B50050" w:rsidP="0088127C">
            <w:pPr>
              <w:pStyle w:val="OtherTableBody"/>
            </w:pPr>
          </w:p>
        </w:tc>
        <w:tc>
          <w:tcPr>
            <w:tcW w:w="600" w:type="dxa"/>
          </w:tcPr>
          <w:p w14:paraId="45EBF77D" w14:textId="77777777" w:rsidR="00B50050" w:rsidRDefault="00B50050" w:rsidP="0088127C">
            <w:pPr>
              <w:pStyle w:val="OtherTableBody"/>
            </w:pPr>
            <w:r>
              <w:t>0076</w:t>
            </w:r>
          </w:p>
        </w:tc>
        <w:tc>
          <w:tcPr>
            <w:tcW w:w="2600" w:type="dxa"/>
          </w:tcPr>
          <w:p w14:paraId="08825559" w14:textId="77777777" w:rsidR="00B50050" w:rsidRDefault="00B50050" w:rsidP="0088127C">
            <w:pPr>
              <w:pStyle w:val="OtherTableBody"/>
            </w:pPr>
          </w:p>
        </w:tc>
        <w:tc>
          <w:tcPr>
            <w:tcW w:w="1400" w:type="dxa"/>
          </w:tcPr>
          <w:p w14:paraId="0B10F022" w14:textId="77777777" w:rsidR="00B50050" w:rsidRDefault="00B50050" w:rsidP="0088127C">
            <w:pPr>
              <w:pStyle w:val="OtherTableBody"/>
            </w:pPr>
            <w:r>
              <w:t>RDY</w:t>
            </w:r>
          </w:p>
        </w:tc>
        <w:tc>
          <w:tcPr>
            <w:tcW w:w="4200" w:type="dxa"/>
          </w:tcPr>
          <w:p w14:paraId="23D8EFB1" w14:textId="77777777" w:rsidR="00B50050" w:rsidRDefault="00B50050" w:rsidP="0088127C">
            <w:pPr>
              <w:pStyle w:val="OtherTableBody"/>
            </w:pPr>
            <w:r>
              <w:t>Display based response</w:t>
            </w:r>
          </w:p>
        </w:tc>
      </w:tr>
      <w:tr w:rsidR="00B50050" w14:paraId="1366DE8E" w14:textId="77777777" w:rsidTr="00195548">
        <w:tc>
          <w:tcPr>
            <w:tcW w:w="600" w:type="dxa"/>
          </w:tcPr>
          <w:p w14:paraId="6BBAC80A" w14:textId="77777777" w:rsidR="00B50050" w:rsidRDefault="00B50050" w:rsidP="0088127C">
            <w:pPr>
              <w:pStyle w:val="OtherTableBody"/>
            </w:pPr>
          </w:p>
        </w:tc>
        <w:tc>
          <w:tcPr>
            <w:tcW w:w="600" w:type="dxa"/>
          </w:tcPr>
          <w:p w14:paraId="779905E4" w14:textId="77777777" w:rsidR="00B50050" w:rsidRDefault="00B50050" w:rsidP="0088127C">
            <w:pPr>
              <w:pStyle w:val="OtherTableBody"/>
            </w:pPr>
            <w:r>
              <w:t>0076</w:t>
            </w:r>
          </w:p>
        </w:tc>
        <w:tc>
          <w:tcPr>
            <w:tcW w:w="2600" w:type="dxa"/>
          </w:tcPr>
          <w:p w14:paraId="4483E926" w14:textId="77777777" w:rsidR="00B50050" w:rsidRDefault="00B50050" w:rsidP="0088127C">
            <w:pPr>
              <w:pStyle w:val="OtherTableBody"/>
            </w:pPr>
          </w:p>
        </w:tc>
        <w:tc>
          <w:tcPr>
            <w:tcW w:w="1400" w:type="dxa"/>
          </w:tcPr>
          <w:p w14:paraId="1394313F" w14:textId="77777777" w:rsidR="00B50050" w:rsidRDefault="00B50050" w:rsidP="0088127C">
            <w:pPr>
              <w:pStyle w:val="OtherTableBody"/>
            </w:pPr>
            <w:r>
              <w:t>REF</w:t>
            </w:r>
          </w:p>
        </w:tc>
        <w:tc>
          <w:tcPr>
            <w:tcW w:w="4200" w:type="dxa"/>
          </w:tcPr>
          <w:p w14:paraId="3731FA94" w14:textId="77777777" w:rsidR="00B50050" w:rsidRDefault="00B50050" w:rsidP="0088127C">
            <w:pPr>
              <w:pStyle w:val="OtherTableBody"/>
            </w:pPr>
            <w:r>
              <w:t>Patient referral</w:t>
            </w:r>
          </w:p>
        </w:tc>
      </w:tr>
      <w:tr w:rsidR="00B50050" w:rsidRPr="001D2E85" w14:paraId="71D912C7" w14:textId="77777777" w:rsidTr="00195548">
        <w:tc>
          <w:tcPr>
            <w:tcW w:w="600" w:type="dxa"/>
          </w:tcPr>
          <w:p w14:paraId="6C749871" w14:textId="77777777" w:rsidR="00B50050" w:rsidRDefault="00B50050" w:rsidP="0088127C">
            <w:pPr>
              <w:pStyle w:val="OtherTableBody"/>
            </w:pPr>
          </w:p>
        </w:tc>
        <w:tc>
          <w:tcPr>
            <w:tcW w:w="600" w:type="dxa"/>
          </w:tcPr>
          <w:p w14:paraId="5009235B" w14:textId="77777777" w:rsidR="00B50050" w:rsidRDefault="00B50050" w:rsidP="0088127C">
            <w:pPr>
              <w:pStyle w:val="OtherTableBody"/>
            </w:pPr>
            <w:r>
              <w:t>0076</w:t>
            </w:r>
          </w:p>
        </w:tc>
        <w:tc>
          <w:tcPr>
            <w:tcW w:w="2600" w:type="dxa"/>
          </w:tcPr>
          <w:p w14:paraId="099E4117" w14:textId="77777777" w:rsidR="00B50050" w:rsidRDefault="00B50050" w:rsidP="0088127C">
            <w:pPr>
              <w:pStyle w:val="OtherTableBody"/>
            </w:pPr>
          </w:p>
        </w:tc>
        <w:tc>
          <w:tcPr>
            <w:tcW w:w="1400" w:type="dxa"/>
          </w:tcPr>
          <w:p w14:paraId="1733B978" w14:textId="77777777" w:rsidR="00B50050" w:rsidRDefault="00B50050" w:rsidP="0088127C">
            <w:pPr>
              <w:pStyle w:val="OtherTableBody"/>
            </w:pPr>
            <w:r>
              <w:t>RER</w:t>
            </w:r>
          </w:p>
        </w:tc>
        <w:tc>
          <w:tcPr>
            <w:tcW w:w="4200" w:type="dxa"/>
          </w:tcPr>
          <w:p w14:paraId="365EE738" w14:textId="77777777" w:rsidR="00B50050" w:rsidRDefault="00B50050" w:rsidP="0088127C">
            <w:pPr>
              <w:pStyle w:val="OtherTableBody"/>
            </w:pPr>
            <w:r>
              <w:t>Pharmacy/treatment encoded order information</w:t>
            </w:r>
          </w:p>
        </w:tc>
      </w:tr>
      <w:tr w:rsidR="00B50050" w14:paraId="5A4DBE06" w14:textId="77777777" w:rsidTr="00195548">
        <w:tc>
          <w:tcPr>
            <w:tcW w:w="600" w:type="dxa"/>
          </w:tcPr>
          <w:p w14:paraId="2FB2486A" w14:textId="77777777" w:rsidR="00B50050" w:rsidRDefault="00B50050" w:rsidP="0088127C">
            <w:pPr>
              <w:pStyle w:val="OtherTableBody"/>
            </w:pPr>
          </w:p>
        </w:tc>
        <w:tc>
          <w:tcPr>
            <w:tcW w:w="600" w:type="dxa"/>
          </w:tcPr>
          <w:p w14:paraId="6590E88A" w14:textId="77777777" w:rsidR="00B50050" w:rsidRDefault="00B50050" w:rsidP="0088127C">
            <w:pPr>
              <w:pStyle w:val="OtherTableBody"/>
            </w:pPr>
            <w:r>
              <w:t>0076</w:t>
            </w:r>
          </w:p>
        </w:tc>
        <w:tc>
          <w:tcPr>
            <w:tcW w:w="2600" w:type="dxa"/>
          </w:tcPr>
          <w:p w14:paraId="0335F4C4" w14:textId="77777777" w:rsidR="00B50050" w:rsidRDefault="00B50050" w:rsidP="0088127C">
            <w:pPr>
              <w:pStyle w:val="OtherTableBody"/>
            </w:pPr>
          </w:p>
        </w:tc>
        <w:tc>
          <w:tcPr>
            <w:tcW w:w="1400" w:type="dxa"/>
          </w:tcPr>
          <w:p w14:paraId="47FBB5A1" w14:textId="77777777" w:rsidR="00B50050" w:rsidRDefault="00B50050" w:rsidP="0088127C">
            <w:pPr>
              <w:pStyle w:val="OtherTableBody"/>
            </w:pPr>
            <w:r>
              <w:t>RGR</w:t>
            </w:r>
          </w:p>
        </w:tc>
        <w:tc>
          <w:tcPr>
            <w:tcW w:w="4200" w:type="dxa"/>
          </w:tcPr>
          <w:p w14:paraId="1E73C4B3" w14:textId="77777777" w:rsidR="00B50050" w:rsidRDefault="00B50050" w:rsidP="0088127C">
            <w:pPr>
              <w:pStyle w:val="OtherTableBody"/>
            </w:pPr>
            <w:r>
              <w:t>Pharmacy/treatment dose information</w:t>
            </w:r>
          </w:p>
        </w:tc>
      </w:tr>
      <w:tr w:rsidR="00B50050" w14:paraId="6EC7562D" w14:textId="77777777" w:rsidTr="00195548">
        <w:tc>
          <w:tcPr>
            <w:tcW w:w="600" w:type="dxa"/>
          </w:tcPr>
          <w:p w14:paraId="737FD274" w14:textId="77777777" w:rsidR="00B50050" w:rsidRDefault="00B50050" w:rsidP="0088127C">
            <w:pPr>
              <w:pStyle w:val="OtherTableBody"/>
            </w:pPr>
          </w:p>
        </w:tc>
        <w:tc>
          <w:tcPr>
            <w:tcW w:w="600" w:type="dxa"/>
          </w:tcPr>
          <w:p w14:paraId="09B9AA06" w14:textId="77777777" w:rsidR="00B50050" w:rsidRDefault="00B50050" w:rsidP="0088127C">
            <w:pPr>
              <w:pStyle w:val="OtherTableBody"/>
            </w:pPr>
            <w:r>
              <w:t>0076</w:t>
            </w:r>
          </w:p>
        </w:tc>
        <w:tc>
          <w:tcPr>
            <w:tcW w:w="2600" w:type="dxa"/>
          </w:tcPr>
          <w:p w14:paraId="32BC61A7" w14:textId="77777777" w:rsidR="00B50050" w:rsidRDefault="00B50050" w:rsidP="0088127C">
            <w:pPr>
              <w:pStyle w:val="OtherTableBody"/>
            </w:pPr>
          </w:p>
        </w:tc>
        <w:tc>
          <w:tcPr>
            <w:tcW w:w="1400" w:type="dxa"/>
          </w:tcPr>
          <w:p w14:paraId="7FFB035A" w14:textId="77777777" w:rsidR="00B50050" w:rsidRDefault="00B50050" w:rsidP="0088127C">
            <w:pPr>
              <w:pStyle w:val="OtherTableBody"/>
            </w:pPr>
            <w:r>
              <w:t>RGV</w:t>
            </w:r>
          </w:p>
        </w:tc>
        <w:tc>
          <w:tcPr>
            <w:tcW w:w="4200" w:type="dxa"/>
          </w:tcPr>
          <w:p w14:paraId="5BBCA308" w14:textId="77777777" w:rsidR="00B50050" w:rsidRDefault="00B50050" w:rsidP="0088127C">
            <w:pPr>
              <w:pStyle w:val="OtherTableBody"/>
            </w:pPr>
            <w:r>
              <w:t>Pharmacy/treatment give message</w:t>
            </w:r>
          </w:p>
        </w:tc>
      </w:tr>
      <w:tr w:rsidR="00B50050" w14:paraId="13CBCC1A" w14:textId="77777777" w:rsidTr="00195548">
        <w:tc>
          <w:tcPr>
            <w:tcW w:w="600" w:type="dxa"/>
          </w:tcPr>
          <w:p w14:paraId="7041E83E" w14:textId="77777777" w:rsidR="00B50050" w:rsidRDefault="00B50050" w:rsidP="0088127C">
            <w:pPr>
              <w:pStyle w:val="OtherTableBody"/>
            </w:pPr>
          </w:p>
        </w:tc>
        <w:tc>
          <w:tcPr>
            <w:tcW w:w="600" w:type="dxa"/>
          </w:tcPr>
          <w:p w14:paraId="2B7781F2" w14:textId="77777777" w:rsidR="00B50050" w:rsidRDefault="00B50050" w:rsidP="0088127C">
            <w:pPr>
              <w:pStyle w:val="OtherTableBody"/>
            </w:pPr>
            <w:r>
              <w:t>0076</w:t>
            </w:r>
          </w:p>
        </w:tc>
        <w:tc>
          <w:tcPr>
            <w:tcW w:w="2600" w:type="dxa"/>
          </w:tcPr>
          <w:p w14:paraId="22C0D84A" w14:textId="77777777" w:rsidR="00B50050" w:rsidRDefault="00B50050" w:rsidP="0088127C">
            <w:pPr>
              <w:pStyle w:val="OtherTableBody"/>
            </w:pPr>
          </w:p>
        </w:tc>
        <w:tc>
          <w:tcPr>
            <w:tcW w:w="1400" w:type="dxa"/>
          </w:tcPr>
          <w:p w14:paraId="5B364B46" w14:textId="77777777" w:rsidR="00B50050" w:rsidRDefault="00B50050" w:rsidP="0088127C">
            <w:pPr>
              <w:pStyle w:val="OtherTableBody"/>
            </w:pPr>
            <w:r>
              <w:t>ROR</w:t>
            </w:r>
          </w:p>
        </w:tc>
        <w:tc>
          <w:tcPr>
            <w:tcW w:w="4200" w:type="dxa"/>
          </w:tcPr>
          <w:p w14:paraId="4CF2A5B4" w14:textId="77777777" w:rsidR="00B50050" w:rsidRDefault="00B50050" w:rsidP="0088127C">
            <w:pPr>
              <w:pStyle w:val="OtherTableBody"/>
            </w:pPr>
            <w:r>
              <w:t>Pharmacy/treatment order response</w:t>
            </w:r>
          </w:p>
        </w:tc>
      </w:tr>
      <w:tr w:rsidR="00B50050" w14:paraId="1C52F23A" w14:textId="77777777" w:rsidTr="00195548">
        <w:tc>
          <w:tcPr>
            <w:tcW w:w="600" w:type="dxa"/>
          </w:tcPr>
          <w:p w14:paraId="0C61AF88" w14:textId="77777777" w:rsidR="00B50050" w:rsidRDefault="00B50050" w:rsidP="0088127C">
            <w:pPr>
              <w:pStyle w:val="OtherTableBody"/>
            </w:pPr>
          </w:p>
        </w:tc>
        <w:tc>
          <w:tcPr>
            <w:tcW w:w="600" w:type="dxa"/>
          </w:tcPr>
          <w:p w14:paraId="1A979CB8" w14:textId="77777777" w:rsidR="00B50050" w:rsidRDefault="00B50050" w:rsidP="0088127C">
            <w:pPr>
              <w:pStyle w:val="OtherTableBody"/>
            </w:pPr>
            <w:r>
              <w:t>0076</w:t>
            </w:r>
          </w:p>
        </w:tc>
        <w:tc>
          <w:tcPr>
            <w:tcW w:w="2600" w:type="dxa"/>
          </w:tcPr>
          <w:p w14:paraId="45640E0B" w14:textId="77777777" w:rsidR="00B50050" w:rsidRDefault="00B50050" w:rsidP="0088127C">
            <w:pPr>
              <w:pStyle w:val="OtherTableBody"/>
            </w:pPr>
          </w:p>
        </w:tc>
        <w:tc>
          <w:tcPr>
            <w:tcW w:w="1400" w:type="dxa"/>
          </w:tcPr>
          <w:p w14:paraId="2A7B959D" w14:textId="77777777" w:rsidR="00B50050" w:rsidRDefault="00B50050" w:rsidP="0088127C">
            <w:pPr>
              <w:pStyle w:val="OtherTableBody"/>
            </w:pPr>
            <w:r>
              <w:t>RPA</w:t>
            </w:r>
          </w:p>
        </w:tc>
        <w:tc>
          <w:tcPr>
            <w:tcW w:w="4200" w:type="dxa"/>
          </w:tcPr>
          <w:p w14:paraId="622764CD" w14:textId="77777777" w:rsidR="00B50050" w:rsidRDefault="00B50050" w:rsidP="0088127C">
            <w:pPr>
              <w:pStyle w:val="OtherTableBody"/>
            </w:pPr>
            <w:r>
              <w:t>Return patient authorization</w:t>
            </w:r>
          </w:p>
        </w:tc>
      </w:tr>
      <w:tr w:rsidR="00B50050" w14:paraId="247FDE9E" w14:textId="77777777" w:rsidTr="00195548">
        <w:tc>
          <w:tcPr>
            <w:tcW w:w="600" w:type="dxa"/>
          </w:tcPr>
          <w:p w14:paraId="3523682C" w14:textId="77777777" w:rsidR="00B50050" w:rsidRDefault="00B50050" w:rsidP="0088127C">
            <w:pPr>
              <w:pStyle w:val="OtherTableBody"/>
            </w:pPr>
          </w:p>
        </w:tc>
        <w:tc>
          <w:tcPr>
            <w:tcW w:w="600" w:type="dxa"/>
          </w:tcPr>
          <w:p w14:paraId="2A60364E" w14:textId="77777777" w:rsidR="00B50050" w:rsidRDefault="00B50050" w:rsidP="0088127C">
            <w:pPr>
              <w:pStyle w:val="OtherTableBody"/>
            </w:pPr>
            <w:r>
              <w:t>0076</w:t>
            </w:r>
          </w:p>
        </w:tc>
        <w:tc>
          <w:tcPr>
            <w:tcW w:w="2600" w:type="dxa"/>
          </w:tcPr>
          <w:p w14:paraId="48100B67" w14:textId="77777777" w:rsidR="00B50050" w:rsidRDefault="00B50050" w:rsidP="0088127C">
            <w:pPr>
              <w:pStyle w:val="OtherTableBody"/>
            </w:pPr>
          </w:p>
        </w:tc>
        <w:tc>
          <w:tcPr>
            <w:tcW w:w="1400" w:type="dxa"/>
          </w:tcPr>
          <w:p w14:paraId="2A9249AF" w14:textId="77777777" w:rsidR="00B50050" w:rsidRDefault="00B50050" w:rsidP="0088127C">
            <w:pPr>
              <w:pStyle w:val="OtherTableBody"/>
            </w:pPr>
            <w:r>
              <w:t>RPI</w:t>
            </w:r>
          </w:p>
        </w:tc>
        <w:tc>
          <w:tcPr>
            <w:tcW w:w="4200" w:type="dxa"/>
          </w:tcPr>
          <w:p w14:paraId="49217B31" w14:textId="77777777" w:rsidR="00B50050" w:rsidRDefault="00B50050" w:rsidP="0088127C">
            <w:pPr>
              <w:pStyle w:val="OtherTableBody"/>
            </w:pPr>
            <w:r>
              <w:t>Return patient information</w:t>
            </w:r>
          </w:p>
        </w:tc>
      </w:tr>
      <w:tr w:rsidR="00B50050" w14:paraId="0CD8F42B" w14:textId="77777777" w:rsidTr="00195548">
        <w:tc>
          <w:tcPr>
            <w:tcW w:w="600" w:type="dxa"/>
          </w:tcPr>
          <w:p w14:paraId="588C28BE" w14:textId="77777777" w:rsidR="00B50050" w:rsidRDefault="00B50050" w:rsidP="0088127C">
            <w:pPr>
              <w:pStyle w:val="OtherTableBody"/>
            </w:pPr>
          </w:p>
        </w:tc>
        <w:tc>
          <w:tcPr>
            <w:tcW w:w="600" w:type="dxa"/>
          </w:tcPr>
          <w:p w14:paraId="1403D698" w14:textId="77777777" w:rsidR="00B50050" w:rsidRDefault="00B50050" w:rsidP="0088127C">
            <w:pPr>
              <w:pStyle w:val="OtherTableBody"/>
            </w:pPr>
            <w:r>
              <w:t>0076</w:t>
            </w:r>
          </w:p>
        </w:tc>
        <w:tc>
          <w:tcPr>
            <w:tcW w:w="2600" w:type="dxa"/>
          </w:tcPr>
          <w:p w14:paraId="724C4953" w14:textId="77777777" w:rsidR="00B50050" w:rsidRDefault="00B50050" w:rsidP="0088127C">
            <w:pPr>
              <w:pStyle w:val="OtherTableBody"/>
            </w:pPr>
          </w:p>
        </w:tc>
        <w:tc>
          <w:tcPr>
            <w:tcW w:w="1400" w:type="dxa"/>
          </w:tcPr>
          <w:p w14:paraId="73A5F99F" w14:textId="77777777" w:rsidR="00B50050" w:rsidRDefault="00B50050" w:rsidP="0088127C">
            <w:pPr>
              <w:pStyle w:val="OtherTableBody"/>
            </w:pPr>
            <w:r>
              <w:t>RPL</w:t>
            </w:r>
          </w:p>
        </w:tc>
        <w:tc>
          <w:tcPr>
            <w:tcW w:w="4200" w:type="dxa"/>
          </w:tcPr>
          <w:p w14:paraId="41664E5C" w14:textId="77777777" w:rsidR="00B50050" w:rsidRDefault="00B50050" w:rsidP="0088127C">
            <w:pPr>
              <w:pStyle w:val="OtherTableBody"/>
            </w:pPr>
            <w:r>
              <w:t>Return patient display list</w:t>
            </w:r>
          </w:p>
        </w:tc>
      </w:tr>
      <w:tr w:rsidR="00B50050" w14:paraId="6D22157C" w14:textId="77777777" w:rsidTr="00195548">
        <w:tc>
          <w:tcPr>
            <w:tcW w:w="600" w:type="dxa"/>
          </w:tcPr>
          <w:p w14:paraId="7A1BD9CD" w14:textId="77777777" w:rsidR="00B50050" w:rsidRDefault="00B50050" w:rsidP="0088127C">
            <w:pPr>
              <w:pStyle w:val="OtherTableBody"/>
            </w:pPr>
          </w:p>
        </w:tc>
        <w:tc>
          <w:tcPr>
            <w:tcW w:w="600" w:type="dxa"/>
          </w:tcPr>
          <w:p w14:paraId="197F98EB" w14:textId="77777777" w:rsidR="00B50050" w:rsidRDefault="00B50050" w:rsidP="0088127C">
            <w:pPr>
              <w:pStyle w:val="OtherTableBody"/>
            </w:pPr>
            <w:r>
              <w:t>0076</w:t>
            </w:r>
          </w:p>
        </w:tc>
        <w:tc>
          <w:tcPr>
            <w:tcW w:w="2600" w:type="dxa"/>
          </w:tcPr>
          <w:p w14:paraId="4F1A2432" w14:textId="77777777" w:rsidR="00B50050" w:rsidRDefault="00B50050" w:rsidP="0088127C">
            <w:pPr>
              <w:pStyle w:val="OtherTableBody"/>
            </w:pPr>
          </w:p>
        </w:tc>
        <w:tc>
          <w:tcPr>
            <w:tcW w:w="1400" w:type="dxa"/>
          </w:tcPr>
          <w:p w14:paraId="38EB6E2D" w14:textId="77777777" w:rsidR="00B50050" w:rsidRDefault="00B50050" w:rsidP="0088127C">
            <w:pPr>
              <w:pStyle w:val="OtherTableBody"/>
            </w:pPr>
            <w:r>
              <w:t>RPR</w:t>
            </w:r>
          </w:p>
        </w:tc>
        <w:tc>
          <w:tcPr>
            <w:tcW w:w="4200" w:type="dxa"/>
          </w:tcPr>
          <w:p w14:paraId="3AEE9049" w14:textId="77777777" w:rsidR="00B50050" w:rsidRDefault="00B50050" w:rsidP="0088127C">
            <w:pPr>
              <w:pStyle w:val="OtherTableBody"/>
            </w:pPr>
            <w:r>
              <w:t>Return patient list</w:t>
            </w:r>
          </w:p>
        </w:tc>
      </w:tr>
      <w:tr w:rsidR="00B50050" w14:paraId="51BA688F" w14:textId="77777777" w:rsidTr="00195548">
        <w:tc>
          <w:tcPr>
            <w:tcW w:w="600" w:type="dxa"/>
          </w:tcPr>
          <w:p w14:paraId="4F9F3580" w14:textId="77777777" w:rsidR="00B50050" w:rsidRDefault="00B50050" w:rsidP="0088127C">
            <w:pPr>
              <w:pStyle w:val="OtherTableBody"/>
            </w:pPr>
          </w:p>
        </w:tc>
        <w:tc>
          <w:tcPr>
            <w:tcW w:w="600" w:type="dxa"/>
          </w:tcPr>
          <w:p w14:paraId="29D4484B" w14:textId="77777777" w:rsidR="00B50050" w:rsidRDefault="00B50050" w:rsidP="0088127C">
            <w:pPr>
              <w:pStyle w:val="OtherTableBody"/>
            </w:pPr>
            <w:r>
              <w:t>0076</w:t>
            </w:r>
          </w:p>
        </w:tc>
        <w:tc>
          <w:tcPr>
            <w:tcW w:w="2600" w:type="dxa"/>
          </w:tcPr>
          <w:p w14:paraId="4FE62216" w14:textId="77777777" w:rsidR="00B50050" w:rsidRDefault="00B50050" w:rsidP="0088127C">
            <w:pPr>
              <w:pStyle w:val="OtherTableBody"/>
            </w:pPr>
          </w:p>
        </w:tc>
        <w:tc>
          <w:tcPr>
            <w:tcW w:w="1400" w:type="dxa"/>
          </w:tcPr>
          <w:p w14:paraId="4AB692B6" w14:textId="77777777" w:rsidR="00B50050" w:rsidRDefault="00B50050" w:rsidP="0088127C">
            <w:pPr>
              <w:pStyle w:val="OtherTableBody"/>
            </w:pPr>
            <w:r>
              <w:t>RQA</w:t>
            </w:r>
          </w:p>
        </w:tc>
        <w:tc>
          <w:tcPr>
            <w:tcW w:w="4200" w:type="dxa"/>
          </w:tcPr>
          <w:p w14:paraId="59273F76" w14:textId="77777777" w:rsidR="00B50050" w:rsidRDefault="00B50050" w:rsidP="0088127C">
            <w:pPr>
              <w:pStyle w:val="OtherTableBody"/>
            </w:pPr>
            <w:r>
              <w:t>Request patient authorization</w:t>
            </w:r>
          </w:p>
        </w:tc>
      </w:tr>
      <w:tr w:rsidR="00B50050" w14:paraId="0FBED088" w14:textId="77777777" w:rsidTr="00195548">
        <w:tc>
          <w:tcPr>
            <w:tcW w:w="600" w:type="dxa"/>
          </w:tcPr>
          <w:p w14:paraId="774A15DB" w14:textId="77777777" w:rsidR="00B50050" w:rsidRDefault="00B50050" w:rsidP="0088127C">
            <w:pPr>
              <w:pStyle w:val="OtherTableBody"/>
            </w:pPr>
          </w:p>
        </w:tc>
        <w:tc>
          <w:tcPr>
            <w:tcW w:w="600" w:type="dxa"/>
          </w:tcPr>
          <w:p w14:paraId="70355F94" w14:textId="77777777" w:rsidR="00B50050" w:rsidRDefault="00B50050" w:rsidP="0088127C">
            <w:pPr>
              <w:pStyle w:val="OtherTableBody"/>
            </w:pPr>
            <w:r>
              <w:t>0076</w:t>
            </w:r>
          </w:p>
        </w:tc>
        <w:tc>
          <w:tcPr>
            <w:tcW w:w="2600" w:type="dxa"/>
          </w:tcPr>
          <w:p w14:paraId="4AA095B2" w14:textId="77777777" w:rsidR="00B50050" w:rsidRDefault="00B50050" w:rsidP="0088127C">
            <w:pPr>
              <w:pStyle w:val="OtherTableBody"/>
            </w:pPr>
          </w:p>
        </w:tc>
        <w:tc>
          <w:tcPr>
            <w:tcW w:w="1400" w:type="dxa"/>
          </w:tcPr>
          <w:p w14:paraId="0D9B9AEB" w14:textId="77777777" w:rsidR="00B50050" w:rsidRDefault="00B50050" w:rsidP="0088127C">
            <w:pPr>
              <w:pStyle w:val="OtherTableBody"/>
            </w:pPr>
            <w:r>
              <w:t>RQC</w:t>
            </w:r>
          </w:p>
        </w:tc>
        <w:tc>
          <w:tcPr>
            <w:tcW w:w="4200" w:type="dxa"/>
          </w:tcPr>
          <w:p w14:paraId="2592E744" w14:textId="77777777" w:rsidR="00B50050" w:rsidRDefault="00B50050" w:rsidP="0088127C">
            <w:pPr>
              <w:pStyle w:val="OtherTableBody"/>
            </w:pPr>
            <w:r>
              <w:t>Request clinical information</w:t>
            </w:r>
          </w:p>
        </w:tc>
      </w:tr>
      <w:tr w:rsidR="00B50050" w14:paraId="30262685" w14:textId="77777777" w:rsidTr="00195548">
        <w:tc>
          <w:tcPr>
            <w:tcW w:w="600" w:type="dxa"/>
          </w:tcPr>
          <w:p w14:paraId="2652A70F" w14:textId="77777777" w:rsidR="00B50050" w:rsidRDefault="00B50050" w:rsidP="0088127C">
            <w:pPr>
              <w:pStyle w:val="OtherTableBody"/>
            </w:pPr>
          </w:p>
        </w:tc>
        <w:tc>
          <w:tcPr>
            <w:tcW w:w="600" w:type="dxa"/>
          </w:tcPr>
          <w:p w14:paraId="4BDFA006" w14:textId="77777777" w:rsidR="00B50050" w:rsidRDefault="00B50050" w:rsidP="0088127C">
            <w:pPr>
              <w:pStyle w:val="OtherTableBody"/>
            </w:pPr>
            <w:r>
              <w:t>0076</w:t>
            </w:r>
          </w:p>
        </w:tc>
        <w:tc>
          <w:tcPr>
            <w:tcW w:w="2600" w:type="dxa"/>
          </w:tcPr>
          <w:p w14:paraId="5D0ADB26" w14:textId="77777777" w:rsidR="00B50050" w:rsidRDefault="00B50050" w:rsidP="0088127C">
            <w:pPr>
              <w:pStyle w:val="OtherTableBody"/>
            </w:pPr>
          </w:p>
        </w:tc>
        <w:tc>
          <w:tcPr>
            <w:tcW w:w="1400" w:type="dxa"/>
          </w:tcPr>
          <w:p w14:paraId="048619E6" w14:textId="77777777" w:rsidR="00B50050" w:rsidRDefault="00B50050" w:rsidP="0088127C">
            <w:pPr>
              <w:pStyle w:val="OtherTableBody"/>
            </w:pPr>
            <w:r>
              <w:t>RQI</w:t>
            </w:r>
          </w:p>
        </w:tc>
        <w:tc>
          <w:tcPr>
            <w:tcW w:w="4200" w:type="dxa"/>
          </w:tcPr>
          <w:p w14:paraId="279C3EE9" w14:textId="77777777" w:rsidR="00B50050" w:rsidRDefault="00B50050" w:rsidP="0088127C">
            <w:pPr>
              <w:pStyle w:val="OtherTableBody"/>
            </w:pPr>
            <w:r>
              <w:t>Request patient information</w:t>
            </w:r>
          </w:p>
        </w:tc>
      </w:tr>
      <w:tr w:rsidR="00B50050" w14:paraId="3798C437" w14:textId="77777777" w:rsidTr="00195548">
        <w:tc>
          <w:tcPr>
            <w:tcW w:w="600" w:type="dxa"/>
          </w:tcPr>
          <w:p w14:paraId="42A086CC" w14:textId="77777777" w:rsidR="00B50050" w:rsidRDefault="00B50050" w:rsidP="0088127C">
            <w:pPr>
              <w:pStyle w:val="OtherTableBody"/>
            </w:pPr>
          </w:p>
        </w:tc>
        <w:tc>
          <w:tcPr>
            <w:tcW w:w="600" w:type="dxa"/>
          </w:tcPr>
          <w:p w14:paraId="236008B8" w14:textId="77777777" w:rsidR="00B50050" w:rsidRDefault="00B50050" w:rsidP="0088127C">
            <w:pPr>
              <w:pStyle w:val="OtherTableBody"/>
            </w:pPr>
            <w:r>
              <w:t>0076</w:t>
            </w:r>
          </w:p>
        </w:tc>
        <w:tc>
          <w:tcPr>
            <w:tcW w:w="2600" w:type="dxa"/>
          </w:tcPr>
          <w:p w14:paraId="363B2EB2" w14:textId="77777777" w:rsidR="00B50050" w:rsidRDefault="00B50050" w:rsidP="0088127C">
            <w:pPr>
              <w:pStyle w:val="OtherTableBody"/>
            </w:pPr>
          </w:p>
        </w:tc>
        <w:tc>
          <w:tcPr>
            <w:tcW w:w="1400" w:type="dxa"/>
          </w:tcPr>
          <w:p w14:paraId="177B30D1" w14:textId="77777777" w:rsidR="00B50050" w:rsidRDefault="00B50050" w:rsidP="0088127C">
            <w:pPr>
              <w:pStyle w:val="OtherTableBody"/>
            </w:pPr>
            <w:r>
              <w:t>RQP</w:t>
            </w:r>
          </w:p>
        </w:tc>
        <w:tc>
          <w:tcPr>
            <w:tcW w:w="4200" w:type="dxa"/>
          </w:tcPr>
          <w:p w14:paraId="6C0C86B5" w14:textId="77777777" w:rsidR="00B50050" w:rsidRDefault="00B50050" w:rsidP="0088127C">
            <w:pPr>
              <w:pStyle w:val="OtherTableBody"/>
            </w:pPr>
            <w:r>
              <w:t>Request patient demographics</w:t>
            </w:r>
          </w:p>
        </w:tc>
      </w:tr>
      <w:tr w:rsidR="00B50050" w:rsidRPr="001D2E85" w14:paraId="453BE400" w14:textId="77777777" w:rsidTr="00195548">
        <w:tc>
          <w:tcPr>
            <w:tcW w:w="600" w:type="dxa"/>
          </w:tcPr>
          <w:p w14:paraId="7AAC528F" w14:textId="77777777" w:rsidR="00B50050" w:rsidRDefault="00B50050" w:rsidP="0088127C">
            <w:pPr>
              <w:pStyle w:val="OtherTableBody"/>
            </w:pPr>
          </w:p>
        </w:tc>
        <w:tc>
          <w:tcPr>
            <w:tcW w:w="600" w:type="dxa"/>
          </w:tcPr>
          <w:p w14:paraId="3FE83D52" w14:textId="77777777" w:rsidR="00B50050" w:rsidRDefault="00B50050" w:rsidP="0088127C">
            <w:pPr>
              <w:pStyle w:val="OtherTableBody"/>
            </w:pPr>
            <w:r>
              <w:t>0076</w:t>
            </w:r>
          </w:p>
        </w:tc>
        <w:tc>
          <w:tcPr>
            <w:tcW w:w="2600" w:type="dxa"/>
          </w:tcPr>
          <w:p w14:paraId="4B8558EA" w14:textId="77777777" w:rsidR="00B50050" w:rsidRDefault="00B50050" w:rsidP="0088127C">
            <w:pPr>
              <w:pStyle w:val="OtherTableBody"/>
            </w:pPr>
          </w:p>
        </w:tc>
        <w:tc>
          <w:tcPr>
            <w:tcW w:w="1400" w:type="dxa"/>
          </w:tcPr>
          <w:p w14:paraId="55B0F8F3" w14:textId="77777777" w:rsidR="00B50050" w:rsidRDefault="00B50050" w:rsidP="0088127C">
            <w:pPr>
              <w:pStyle w:val="OtherTableBody"/>
            </w:pPr>
            <w:r>
              <w:t>RRA</w:t>
            </w:r>
          </w:p>
        </w:tc>
        <w:tc>
          <w:tcPr>
            <w:tcW w:w="4200" w:type="dxa"/>
          </w:tcPr>
          <w:p w14:paraId="014B6A5B" w14:textId="77777777" w:rsidR="00B50050" w:rsidRDefault="00B50050" w:rsidP="0088127C">
            <w:pPr>
              <w:pStyle w:val="OtherTableBody"/>
            </w:pPr>
            <w:r>
              <w:t>Pharmacy/treatment administration acknowledgment message</w:t>
            </w:r>
          </w:p>
        </w:tc>
      </w:tr>
      <w:tr w:rsidR="00B50050" w:rsidRPr="001D2E85" w14:paraId="3F4F0CB7" w14:textId="77777777" w:rsidTr="00195548">
        <w:tc>
          <w:tcPr>
            <w:tcW w:w="600" w:type="dxa"/>
          </w:tcPr>
          <w:p w14:paraId="25A69DA8" w14:textId="77777777" w:rsidR="00B50050" w:rsidRDefault="00B50050" w:rsidP="0088127C">
            <w:pPr>
              <w:pStyle w:val="OtherTableBody"/>
            </w:pPr>
          </w:p>
        </w:tc>
        <w:tc>
          <w:tcPr>
            <w:tcW w:w="600" w:type="dxa"/>
          </w:tcPr>
          <w:p w14:paraId="03FB0A2E" w14:textId="77777777" w:rsidR="00B50050" w:rsidRDefault="00B50050" w:rsidP="0088127C">
            <w:pPr>
              <w:pStyle w:val="OtherTableBody"/>
            </w:pPr>
            <w:r>
              <w:t>0076</w:t>
            </w:r>
          </w:p>
        </w:tc>
        <w:tc>
          <w:tcPr>
            <w:tcW w:w="2600" w:type="dxa"/>
          </w:tcPr>
          <w:p w14:paraId="50C23983" w14:textId="77777777" w:rsidR="00B50050" w:rsidRDefault="00B50050" w:rsidP="0088127C">
            <w:pPr>
              <w:pStyle w:val="OtherTableBody"/>
            </w:pPr>
          </w:p>
        </w:tc>
        <w:tc>
          <w:tcPr>
            <w:tcW w:w="1400" w:type="dxa"/>
          </w:tcPr>
          <w:p w14:paraId="46253646" w14:textId="77777777" w:rsidR="00B50050" w:rsidRDefault="00B50050" w:rsidP="0088127C">
            <w:pPr>
              <w:pStyle w:val="OtherTableBody"/>
            </w:pPr>
            <w:r>
              <w:t>RRD</w:t>
            </w:r>
          </w:p>
        </w:tc>
        <w:tc>
          <w:tcPr>
            <w:tcW w:w="4200" w:type="dxa"/>
          </w:tcPr>
          <w:p w14:paraId="1C9FF38C" w14:textId="77777777" w:rsidR="00B50050" w:rsidRDefault="00B50050" w:rsidP="0088127C">
            <w:pPr>
              <w:pStyle w:val="OtherTableBody"/>
            </w:pPr>
            <w:r>
              <w:t>Pharmacy/treatment dispense acknowledgment message</w:t>
            </w:r>
          </w:p>
        </w:tc>
      </w:tr>
      <w:tr w:rsidR="00B50050" w:rsidRPr="001D2E85" w14:paraId="00D70DD7" w14:textId="77777777" w:rsidTr="00195548">
        <w:tc>
          <w:tcPr>
            <w:tcW w:w="600" w:type="dxa"/>
          </w:tcPr>
          <w:p w14:paraId="56A78D90" w14:textId="77777777" w:rsidR="00B50050" w:rsidRDefault="00B50050" w:rsidP="0088127C">
            <w:pPr>
              <w:pStyle w:val="OtherTableBody"/>
            </w:pPr>
          </w:p>
        </w:tc>
        <w:tc>
          <w:tcPr>
            <w:tcW w:w="600" w:type="dxa"/>
          </w:tcPr>
          <w:p w14:paraId="74EEB948" w14:textId="77777777" w:rsidR="00B50050" w:rsidRDefault="00B50050" w:rsidP="0088127C">
            <w:pPr>
              <w:pStyle w:val="OtherTableBody"/>
            </w:pPr>
            <w:r>
              <w:t>0076</w:t>
            </w:r>
          </w:p>
        </w:tc>
        <w:tc>
          <w:tcPr>
            <w:tcW w:w="2600" w:type="dxa"/>
          </w:tcPr>
          <w:p w14:paraId="0546F58C" w14:textId="77777777" w:rsidR="00B50050" w:rsidRDefault="00B50050" w:rsidP="0088127C">
            <w:pPr>
              <w:pStyle w:val="OtherTableBody"/>
            </w:pPr>
          </w:p>
        </w:tc>
        <w:tc>
          <w:tcPr>
            <w:tcW w:w="1400" w:type="dxa"/>
          </w:tcPr>
          <w:p w14:paraId="0E46AF0A" w14:textId="77777777" w:rsidR="00B50050" w:rsidRDefault="00B50050" w:rsidP="0088127C">
            <w:pPr>
              <w:pStyle w:val="OtherTableBody"/>
            </w:pPr>
            <w:r>
              <w:t>RRE</w:t>
            </w:r>
          </w:p>
        </w:tc>
        <w:tc>
          <w:tcPr>
            <w:tcW w:w="4200" w:type="dxa"/>
          </w:tcPr>
          <w:p w14:paraId="48B5C86E" w14:textId="77777777" w:rsidR="00B50050" w:rsidRDefault="00B50050" w:rsidP="0088127C">
            <w:pPr>
              <w:pStyle w:val="OtherTableBody"/>
            </w:pPr>
            <w:r>
              <w:t>Pharmacy/treatment encoded order acknowledgment message</w:t>
            </w:r>
          </w:p>
        </w:tc>
      </w:tr>
      <w:tr w:rsidR="00B50050" w:rsidRPr="001D2E85" w14:paraId="027DF159" w14:textId="77777777" w:rsidTr="00195548">
        <w:tc>
          <w:tcPr>
            <w:tcW w:w="600" w:type="dxa"/>
          </w:tcPr>
          <w:p w14:paraId="553A9778" w14:textId="77777777" w:rsidR="00B50050" w:rsidRDefault="00B50050" w:rsidP="0088127C">
            <w:pPr>
              <w:pStyle w:val="OtherTableBody"/>
            </w:pPr>
          </w:p>
        </w:tc>
        <w:tc>
          <w:tcPr>
            <w:tcW w:w="600" w:type="dxa"/>
          </w:tcPr>
          <w:p w14:paraId="43D1B06F" w14:textId="77777777" w:rsidR="00B50050" w:rsidRDefault="00B50050" w:rsidP="0088127C">
            <w:pPr>
              <w:pStyle w:val="OtherTableBody"/>
            </w:pPr>
            <w:r>
              <w:t>0076</w:t>
            </w:r>
          </w:p>
        </w:tc>
        <w:tc>
          <w:tcPr>
            <w:tcW w:w="2600" w:type="dxa"/>
          </w:tcPr>
          <w:p w14:paraId="5E6A6F75" w14:textId="77777777" w:rsidR="00B50050" w:rsidRDefault="00B50050" w:rsidP="0088127C">
            <w:pPr>
              <w:pStyle w:val="OtherTableBody"/>
            </w:pPr>
          </w:p>
        </w:tc>
        <w:tc>
          <w:tcPr>
            <w:tcW w:w="1400" w:type="dxa"/>
          </w:tcPr>
          <w:p w14:paraId="3442D33E" w14:textId="77777777" w:rsidR="00B50050" w:rsidRDefault="00B50050" w:rsidP="0088127C">
            <w:pPr>
              <w:pStyle w:val="OtherTableBody"/>
            </w:pPr>
            <w:r>
              <w:t>RRG</w:t>
            </w:r>
          </w:p>
        </w:tc>
        <w:tc>
          <w:tcPr>
            <w:tcW w:w="4200" w:type="dxa"/>
          </w:tcPr>
          <w:p w14:paraId="02AEAF0B" w14:textId="77777777" w:rsidR="00B50050" w:rsidRDefault="00B50050" w:rsidP="0088127C">
            <w:pPr>
              <w:pStyle w:val="OtherTableBody"/>
            </w:pPr>
            <w:r>
              <w:t>Pharmacy/treatment give acknowledgment message</w:t>
            </w:r>
          </w:p>
        </w:tc>
      </w:tr>
      <w:tr w:rsidR="00B50050" w14:paraId="4B3D23E2" w14:textId="77777777" w:rsidTr="00195548">
        <w:tc>
          <w:tcPr>
            <w:tcW w:w="600" w:type="dxa"/>
          </w:tcPr>
          <w:p w14:paraId="34A0873A" w14:textId="77777777" w:rsidR="00B50050" w:rsidRDefault="00B50050" w:rsidP="0088127C">
            <w:pPr>
              <w:pStyle w:val="OtherTableBody"/>
            </w:pPr>
          </w:p>
        </w:tc>
        <w:tc>
          <w:tcPr>
            <w:tcW w:w="600" w:type="dxa"/>
          </w:tcPr>
          <w:p w14:paraId="0D7086C6" w14:textId="77777777" w:rsidR="00B50050" w:rsidRDefault="00B50050" w:rsidP="0088127C">
            <w:pPr>
              <w:pStyle w:val="OtherTableBody"/>
            </w:pPr>
            <w:r>
              <w:t>0076</w:t>
            </w:r>
          </w:p>
        </w:tc>
        <w:tc>
          <w:tcPr>
            <w:tcW w:w="2600" w:type="dxa"/>
          </w:tcPr>
          <w:p w14:paraId="30EF096F" w14:textId="77777777" w:rsidR="00B50050" w:rsidRDefault="00B50050" w:rsidP="0088127C">
            <w:pPr>
              <w:pStyle w:val="OtherTableBody"/>
            </w:pPr>
          </w:p>
        </w:tc>
        <w:tc>
          <w:tcPr>
            <w:tcW w:w="1400" w:type="dxa"/>
          </w:tcPr>
          <w:p w14:paraId="5D49C74E" w14:textId="77777777" w:rsidR="00B50050" w:rsidRDefault="00B50050" w:rsidP="0088127C">
            <w:pPr>
              <w:pStyle w:val="OtherTableBody"/>
            </w:pPr>
            <w:r>
              <w:t>RRI</w:t>
            </w:r>
          </w:p>
        </w:tc>
        <w:tc>
          <w:tcPr>
            <w:tcW w:w="4200" w:type="dxa"/>
          </w:tcPr>
          <w:p w14:paraId="726FEF52" w14:textId="77777777" w:rsidR="00B50050" w:rsidRDefault="00B50050" w:rsidP="0088127C">
            <w:pPr>
              <w:pStyle w:val="OtherTableBody"/>
            </w:pPr>
            <w:r>
              <w:t>Return referral information</w:t>
            </w:r>
          </w:p>
        </w:tc>
      </w:tr>
      <w:tr w:rsidR="00B50050" w14:paraId="282A8E3E" w14:textId="77777777" w:rsidTr="00195548">
        <w:tc>
          <w:tcPr>
            <w:tcW w:w="600" w:type="dxa"/>
          </w:tcPr>
          <w:p w14:paraId="03968220" w14:textId="77777777" w:rsidR="00B50050" w:rsidRDefault="00B50050" w:rsidP="0088127C">
            <w:pPr>
              <w:pStyle w:val="OtherTableBody"/>
            </w:pPr>
          </w:p>
        </w:tc>
        <w:tc>
          <w:tcPr>
            <w:tcW w:w="600" w:type="dxa"/>
          </w:tcPr>
          <w:p w14:paraId="400AC41E" w14:textId="77777777" w:rsidR="00B50050" w:rsidRDefault="00B50050" w:rsidP="0088127C">
            <w:pPr>
              <w:pStyle w:val="OtherTableBody"/>
            </w:pPr>
            <w:r>
              <w:t>0076</w:t>
            </w:r>
          </w:p>
        </w:tc>
        <w:tc>
          <w:tcPr>
            <w:tcW w:w="2600" w:type="dxa"/>
          </w:tcPr>
          <w:p w14:paraId="7812791A" w14:textId="77777777" w:rsidR="00B50050" w:rsidRDefault="00B50050" w:rsidP="0088127C">
            <w:pPr>
              <w:pStyle w:val="OtherTableBody"/>
            </w:pPr>
          </w:p>
        </w:tc>
        <w:tc>
          <w:tcPr>
            <w:tcW w:w="1400" w:type="dxa"/>
          </w:tcPr>
          <w:p w14:paraId="77BCE236" w14:textId="77777777" w:rsidR="00B50050" w:rsidRDefault="00B50050" w:rsidP="0088127C">
            <w:pPr>
              <w:pStyle w:val="OtherTableBody"/>
            </w:pPr>
            <w:r>
              <w:t>RSP</w:t>
            </w:r>
          </w:p>
        </w:tc>
        <w:tc>
          <w:tcPr>
            <w:tcW w:w="4200" w:type="dxa"/>
          </w:tcPr>
          <w:p w14:paraId="243F36EB" w14:textId="77777777" w:rsidR="00B50050" w:rsidRDefault="00B50050" w:rsidP="0088127C">
            <w:pPr>
              <w:pStyle w:val="OtherTableBody"/>
            </w:pPr>
            <w:r>
              <w:t>Segment pattern response</w:t>
            </w:r>
          </w:p>
        </w:tc>
      </w:tr>
      <w:tr w:rsidR="00B50050" w14:paraId="49BDC08F" w14:textId="77777777" w:rsidTr="00195548">
        <w:tc>
          <w:tcPr>
            <w:tcW w:w="600" w:type="dxa"/>
          </w:tcPr>
          <w:p w14:paraId="039FB532" w14:textId="77777777" w:rsidR="00B50050" w:rsidRDefault="00B50050" w:rsidP="0088127C">
            <w:pPr>
              <w:pStyle w:val="OtherTableBody"/>
            </w:pPr>
          </w:p>
        </w:tc>
        <w:tc>
          <w:tcPr>
            <w:tcW w:w="600" w:type="dxa"/>
          </w:tcPr>
          <w:p w14:paraId="20F6FC62" w14:textId="77777777" w:rsidR="00B50050" w:rsidRDefault="00B50050" w:rsidP="0088127C">
            <w:pPr>
              <w:pStyle w:val="OtherTableBody"/>
            </w:pPr>
            <w:r>
              <w:t>0076</w:t>
            </w:r>
          </w:p>
        </w:tc>
        <w:tc>
          <w:tcPr>
            <w:tcW w:w="2600" w:type="dxa"/>
          </w:tcPr>
          <w:p w14:paraId="3E3CFE70" w14:textId="77777777" w:rsidR="00B50050" w:rsidRDefault="00B50050" w:rsidP="0088127C">
            <w:pPr>
              <w:pStyle w:val="OtherTableBody"/>
            </w:pPr>
          </w:p>
        </w:tc>
        <w:tc>
          <w:tcPr>
            <w:tcW w:w="1400" w:type="dxa"/>
          </w:tcPr>
          <w:p w14:paraId="44F9E96D" w14:textId="77777777" w:rsidR="00B50050" w:rsidRDefault="00B50050" w:rsidP="0088127C">
            <w:pPr>
              <w:pStyle w:val="OtherTableBody"/>
            </w:pPr>
            <w:r>
              <w:t>RTB</w:t>
            </w:r>
          </w:p>
        </w:tc>
        <w:tc>
          <w:tcPr>
            <w:tcW w:w="4200" w:type="dxa"/>
          </w:tcPr>
          <w:p w14:paraId="427CD32A" w14:textId="77777777" w:rsidR="00B50050" w:rsidRDefault="00B50050" w:rsidP="0088127C">
            <w:pPr>
              <w:pStyle w:val="OtherTableBody"/>
            </w:pPr>
            <w:r>
              <w:t>Tabular response</w:t>
            </w:r>
          </w:p>
        </w:tc>
      </w:tr>
      <w:tr w:rsidR="00B50050" w:rsidRPr="001D2E85" w14:paraId="7FB48EC5" w14:textId="77777777" w:rsidTr="00195548">
        <w:tc>
          <w:tcPr>
            <w:tcW w:w="600" w:type="dxa"/>
          </w:tcPr>
          <w:p w14:paraId="0F9100AC" w14:textId="77777777" w:rsidR="00B50050" w:rsidRDefault="00B50050" w:rsidP="0088127C">
            <w:pPr>
              <w:pStyle w:val="OtherTableBody"/>
            </w:pPr>
          </w:p>
        </w:tc>
        <w:tc>
          <w:tcPr>
            <w:tcW w:w="600" w:type="dxa"/>
          </w:tcPr>
          <w:p w14:paraId="48D38E57" w14:textId="77777777" w:rsidR="00B50050" w:rsidRDefault="00B50050" w:rsidP="0088127C">
            <w:pPr>
              <w:pStyle w:val="OtherTableBody"/>
            </w:pPr>
            <w:r>
              <w:t>0076</w:t>
            </w:r>
          </w:p>
        </w:tc>
        <w:tc>
          <w:tcPr>
            <w:tcW w:w="2600" w:type="dxa"/>
          </w:tcPr>
          <w:p w14:paraId="770880DC" w14:textId="77777777" w:rsidR="00B50050" w:rsidRDefault="00B50050" w:rsidP="0088127C">
            <w:pPr>
              <w:pStyle w:val="OtherTableBody"/>
            </w:pPr>
          </w:p>
        </w:tc>
        <w:tc>
          <w:tcPr>
            <w:tcW w:w="1400" w:type="dxa"/>
          </w:tcPr>
          <w:p w14:paraId="1C446F49" w14:textId="77777777" w:rsidR="00B50050" w:rsidRDefault="00B50050" w:rsidP="0088127C">
            <w:pPr>
              <w:pStyle w:val="OtherTableBody"/>
            </w:pPr>
            <w:r>
              <w:t>SCN</w:t>
            </w:r>
          </w:p>
        </w:tc>
        <w:tc>
          <w:tcPr>
            <w:tcW w:w="4200" w:type="dxa"/>
          </w:tcPr>
          <w:p w14:paraId="086E04A3" w14:textId="77777777" w:rsidR="00B50050" w:rsidRDefault="00B50050" w:rsidP="0088127C">
            <w:pPr>
              <w:pStyle w:val="OtherTableBody"/>
            </w:pPr>
            <w:r>
              <w:t>Notification of Anti-Microbial Device Cycle Data</w:t>
            </w:r>
          </w:p>
        </w:tc>
      </w:tr>
      <w:tr w:rsidR="00B50050" w:rsidRPr="001D2E85" w14:paraId="3473E8B3" w14:textId="77777777" w:rsidTr="00195548">
        <w:tc>
          <w:tcPr>
            <w:tcW w:w="600" w:type="dxa"/>
          </w:tcPr>
          <w:p w14:paraId="4CD60630" w14:textId="77777777" w:rsidR="00B50050" w:rsidRDefault="00B50050" w:rsidP="0088127C">
            <w:pPr>
              <w:pStyle w:val="OtherTableBody"/>
            </w:pPr>
          </w:p>
        </w:tc>
        <w:tc>
          <w:tcPr>
            <w:tcW w:w="600" w:type="dxa"/>
          </w:tcPr>
          <w:p w14:paraId="49B84B8F" w14:textId="77777777" w:rsidR="00B50050" w:rsidRDefault="00B50050" w:rsidP="0088127C">
            <w:pPr>
              <w:pStyle w:val="OtherTableBody"/>
            </w:pPr>
            <w:r>
              <w:t>0076</w:t>
            </w:r>
          </w:p>
        </w:tc>
        <w:tc>
          <w:tcPr>
            <w:tcW w:w="2600" w:type="dxa"/>
          </w:tcPr>
          <w:p w14:paraId="3E378AE9" w14:textId="77777777" w:rsidR="00B50050" w:rsidRDefault="00B50050" w:rsidP="0088127C">
            <w:pPr>
              <w:pStyle w:val="OtherTableBody"/>
            </w:pPr>
          </w:p>
        </w:tc>
        <w:tc>
          <w:tcPr>
            <w:tcW w:w="1400" w:type="dxa"/>
          </w:tcPr>
          <w:p w14:paraId="73D8DDF0" w14:textId="77777777" w:rsidR="00B50050" w:rsidRDefault="00B50050" w:rsidP="0088127C">
            <w:pPr>
              <w:pStyle w:val="OtherTableBody"/>
            </w:pPr>
            <w:r>
              <w:t>SDN</w:t>
            </w:r>
          </w:p>
        </w:tc>
        <w:tc>
          <w:tcPr>
            <w:tcW w:w="4200" w:type="dxa"/>
          </w:tcPr>
          <w:p w14:paraId="61C74376" w14:textId="77777777" w:rsidR="00B50050" w:rsidRDefault="00B50050" w:rsidP="0088127C">
            <w:pPr>
              <w:pStyle w:val="OtherTableBody"/>
            </w:pPr>
            <w:r>
              <w:t>Notification of Anti-Microbial Device Data</w:t>
            </w:r>
          </w:p>
        </w:tc>
      </w:tr>
      <w:tr w:rsidR="00B50050" w:rsidRPr="001D2E85" w14:paraId="17AA039C" w14:textId="77777777" w:rsidTr="00195548">
        <w:tc>
          <w:tcPr>
            <w:tcW w:w="600" w:type="dxa"/>
          </w:tcPr>
          <w:p w14:paraId="5DB2E4E8" w14:textId="77777777" w:rsidR="00B50050" w:rsidRDefault="00B50050" w:rsidP="0088127C">
            <w:pPr>
              <w:pStyle w:val="OtherTableBody"/>
            </w:pPr>
          </w:p>
        </w:tc>
        <w:tc>
          <w:tcPr>
            <w:tcW w:w="600" w:type="dxa"/>
          </w:tcPr>
          <w:p w14:paraId="330475DE" w14:textId="77777777" w:rsidR="00B50050" w:rsidRDefault="00B50050" w:rsidP="0088127C">
            <w:pPr>
              <w:pStyle w:val="OtherTableBody"/>
            </w:pPr>
            <w:r>
              <w:t>0076</w:t>
            </w:r>
          </w:p>
        </w:tc>
        <w:tc>
          <w:tcPr>
            <w:tcW w:w="2600" w:type="dxa"/>
          </w:tcPr>
          <w:p w14:paraId="4D2A9A77" w14:textId="77777777" w:rsidR="00B50050" w:rsidRDefault="00B50050" w:rsidP="0088127C">
            <w:pPr>
              <w:pStyle w:val="OtherTableBody"/>
            </w:pPr>
          </w:p>
        </w:tc>
        <w:tc>
          <w:tcPr>
            <w:tcW w:w="1400" w:type="dxa"/>
          </w:tcPr>
          <w:p w14:paraId="7674B8BE" w14:textId="77777777" w:rsidR="00B50050" w:rsidRDefault="00B50050" w:rsidP="0088127C">
            <w:pPr>
              <w:pStyle w:val="OtherTableBody"/>
            </w:pPr>
            <w:r>
              <w:t>SDR</w:t>
            </w:r>
          </w:p>
        </w:tc>
        <w:tc>
          <w:tcPr>
            <w:tcW w:w="4200" w:type="dxa"/>
          </w:tcPr>
          <w:p w14:paraId="76E05857" w14:textId="77777777" w:rsidR="00B50050" w:rsidRDefault="00B50050" w:rsidP="0088127C">
            <w:pPr>
              <w:pStyle w:val="OtherTableBody"/>
            </w:pPr>
            <w:r>
              <w:t>Sterilization anti-microbial device data request</w:t>
            </w:r>
          </w:p>
        </w:tc>
      </w:tr>
      <w:tr w:rsidR="00B50050" w:rsidRPr="001D2E85" w14:paraId="5A614C7A" w14:textId="77777777" w:rsidTr="00195548">
        <w:tc>
          <w:tcPr>
            <w:tcW w:w="600" w:type="dxa"/>
          </w:tcPr>
          <w:p w14:paraId="705930D7" w14:textId="77777777" w:rsidR="00B50050" w:rsidRDefault="00B50050" w:rsidP="0088127C">
            <w:pPr>
              <w:pStyle w:val="OtherTableBody"/>
            </w:pPr>
          </w:p>
        </w:tc>
        <w:tc>
          <w:tcPr>
            <w:tcW w:w="600" w:type="dxa"/>
          </w:tcPr>
          <w:p w14:paraId="28B398A6" w14:textId="77777777" w:rsidR="00B50050" w:rsidRDefault="00B50050" w:rsidP="0088127C">
            <w:pPr>
              <w:pStyle w:val="OtherTableBody"/>
            </w:pPr>
            <w:r>
              <w:t>0076</w:t>
            </w:r>
          </w:p>
        </w:tc>
        <w:tc>
          <w:tcPr>
            <w:tcW w:w="2600" w:type="dxa"/>
          </w:tcPr>
          <w:p w14:paraId="0CF3EB8E" w14:textId="77777777" w:rsidR="00B50050" w:rsidRDefault="00B50050" w:rsidP="0088127C">
            <w:pPr>
              <w:pStyle w:val="OtherTableBody"/>
            </w:pPr>
          </w:p>
        </w:tc>
        <w:tc>
          <w:tcPr>
            <w:tcW w:w="1400" w:type="dxa"/>
          </w:tcPr>
          <w:p w14:paraId="04A0527F" w14:textId="77777777" w:rsidR="00B50050" w:rsidRDefault="00B50050" w:rsidP="0088127C">
            <w:pPr>
              <w:pStyle w:val="OtherTableBody"/>
            </w:pPr>
            <w:r>
              <w:t>SET</w:t>
            </w:r>
          </w:p>
        </w:tc>
        <w:tc>
          <w:tcPr>
            <w:tcW w:w="4200" w:type="dxa"/>
          </w:tcPr>
          <w:p w14:paraId="1589968D" w14:textId="77777777" w:rsidR="00B50050" w:rsidRDefault="00B50050" w:rsidP="0088127C">
            <w:pPr>
              <w:pStyle w:val="OtherTableBody"/>
            </w:pPr>
            <w:r>
              <w:t>This message type is used to report how the specimen moves through its lifecycle from collection, identification, transport, acceptance or rejection, processing to storage and disposition.</w:t>
            </w:r>
          </w:p>
        </w:tc>
      </w:tr>
      <w:tr w:rsidR="00B50050" w14:paraId="45CA3EE8" w14:textId="77777777" w:rsidTr="00195548">
        <w:tc>
          <w:tcPr>
            <w:tcW w:w="600" w:type="dxa"/>
          </w:tcPr>
          <w:p w14:paraId="61BFD96E" w14:textId="77777777" w:rsidR="00B50050" w:rsidRDefault="00B50050" w:rsidP="0088127C">
            <w:pPr>
              <w:pStyle w:val="OtherTableBody"/>
            </w:pPr>
          </w:p>
        </w:tc>
        <w:tc>
          <w:tcPr>
            <w:tcW w:w="600" w:type="dxa"/>
          </w:tcPr>
          <w:p w14:paraId="18054D7F" w14:textId="77777777" w:rsidR="00B50050" w:rsidRDefault="00B50050" w:rsidP="0088127C">
            <w:pPr>
              <w:pStyle w:val="OtherTableBody"/>
            </w:pPr>
            <w:r>
              <w:t>0076</w:t>
            </w:r>
          </w:p>
        </w:tc>
        <w:tc>
          <w:tcPr>
            <w:tcW w:w="2600" w:type="dxa"/>
          </w:tcPr>
          <w:p w14:paraId="1E7AB045" w14:textId="77777777" w:rsidR="00B50050" w:rsidRDefault="00B50050" w:rsidP="0088127C">
            <w:pPr>
              <w:pStyle w:val="OtherTableBody"/>
            </w:pPr>
          </w:p>
        </w:tc>
        <w:tc>
          <w:tcPr>
            <w:tcW w:w="1400" w:type="dxa"/>
          </w:tcPr>
          <w:p w14:paraId="63C90435" w14:textId="77777777" w:rsidR="00B50050" w:rsidRDefault="00B50050" w:rsidP="0088127C">
            <w:pPr>
              <w:pStyle w:val="OtherTableBody"/>
            </w:pPr>
            <w:r>
              <w:t>SIU</w:t>
            </w:r>
          </w:p>
        </w:tc>
        <w:tc>
          <w:tcPr>
            <w:tcW w:w="4200" w:type="dxa"/>
          </w:tcPr>
          <w:p w14:paraId="31B3477C" w14:textId="77777777" w:rsidR="00B50050" w:rsidRDefault="00B50050" w:rsidP="0088127C">
            <w:pPr>
              <w:pStyle w:val="OtherTableBody"/>
            </w:pPr>
            <w:r>
              <w:t>Schedule information unsolicited</w:t>
            </w:r>
          </w:p>
        </w:tc>
      </w:tr>
      <w:tr w:rsidR="00B50050" w:rsidRPr="001D2E85" w14:paraId="78F869C2" w14:textId="77777777" w:rsidTr="00195548">
        <w:tc>
          <w:tcPr>
            <w:tcW w:w="600" w:type="dxa"/>
          </w:tcPr>
          <w:p w14:paraId="7ADC2278" w14:textId="77777777" w:rsidR="00B50050" w:rsidRDefault="00B50050" w:rsidP="0088127C">
            <w:pPr>
              <w:pStyle w:val="OtherTableBody"/>
            </w:pPr>
          </w:p>
        </w:tc>
        <w:tc>
          <w:tcPr>
            <w:tcW w:w="600" w:type="dxa"/>
          </w:tcPr>
          <w:p w14:paraId="6A234DC7" w14:textId="77777777" w:rsidR="00B50050" w:rsidRDefault="00B50050" w:rsidP="0088127C">
            <w:pPr>
              <w:pStyle w:val="OtherTableBody"/>
            </w:pPr>
            <w:r>
              <w:t>0076</w:t>
            </w:r>
          </w:p>
        </w:tc>
        <w:tc>
          <w:tcPr>
            <w:tcW w:w="2600" w:type="dxa"/>
          </w:tcPr>
          <w:p w14:paraId="676BB29E" w14:textId="77777777" w:rsidR="00B50050" w:rsidRDefault="00B50050" w:rsidP="0088127C">
            <w:pPr>
              <w:pStyle w:val="OtherTableBody"/>
            </w:pPr>
          </w:p>
        </w:tc>
        <w:tc>
          <w:tcPr>
            <w:tcW w:w="1400" w:type="dxa"/>
          </w:tcPr>
          <w:p w14:paraId="29B043BF" w14:textId="77777777" w:rsidR="00B50050" w:rsidRDefault="00B50050" w:rsidP="0088127C">
            <w:pPr>
              <w:pStyle w:val="OtherTableBody"/>
            </w:pPr>
            <w:r>
              <w:t>SLN</w:t>
            </w:r>
          </w:p>
        </w:tc>
        <w:tc>
          <w:tcPr>
            <w:tcW w:w="4200" w:type="dxa"/>
          </w:tcPr>
          <w:p w14:paraId="6A23C2E3" w14:textId="77777777" w:rsidR="00B50050" w:rsidRDefault="00B50050" w:rsidP="0088127C">
            <w:pPr>
              <w:pStyle w:val="OtherTableBody"/>
            </w:pPr>
            <w:r>
              <w:t>Notification of New Sterilization Lot</w:t>
            </w:r>
          </w:p>
        </w:tc>
      </w:tr>
      <w:tr w:rsidR="00B50050" w14:paraId="4A6F7D50" w14:textId="77777777" w:rsidTr="00195548">
        <w:tc>
          <w:tcPr>
            <w:tcW w:w="600" w:type="dxa"/>
          </w:tcPr>
          <w:p w14:paraId="6CFE3BDF" w14:textId="77777777" w:rsidR="00B50050" w:rsidRDefault="00B50050" w:rsidP="0088127C">
            <w:pPr>
              <w:pStyle w:val="OtherTableBody"/>
            </w:pPr>
          </w:p>
        </w:tc>
        <w:tc>
          <w:tcPr>
            <w:tcW w:w="600" w:type="dxa"/>
          </w:tcPr>
          <w:p w14:paraId="704BD8B6" w14:textId="77777777" w:rsidR="00B50050" w:rsidRDefault="00B50050" w:rsidP="0088127C">
            <w:pPr>
              <w:pStyle w:val="OtherTableBody"/>
            </w:pPr>
            <w:r>
              <w:t>0076</w:t>
            </w:r>
          </w:p>
        </w:tc>
        <w:tc>
          <w:tcPr>
            <w:tcW w:w="2600" w:type="dxa"/>
          </w:tcPr>
          <w:p w14:paraId="28C5C451" w14:textId="77777777" w:rsidR="00B50050" w:rsidRDefault="00B50050" w:rsidP="0088127C">
            <w:pPr>
              <w:pStyle w:val="OtherTableBody"/>
            </w:pPr>
          </w:p>
        </w:tc>
        <w:tc>
          <w:tcPr>
            <w:tcW w:w="1400" w:type="dxa"/>
          </w:tcPr>
          <w:p w14:paraId="46091731" w14:textId="77777777" w:rsidR="00B50050" w:rsidRDefault="00B50050" w:rsidP="0088127C">
            <w:pPr>
              <w:pStyle w:val="OtherTableBody"/>
            </w:pPr>
            <w:r>
              <w:t>SLR</w:t>
            </w:r>
          </w:p>
        </w:tc>
        <w:tc>
          <w:tcPr>
            <w:tcW w:w="4200" w:type="dxa"/>
          </w:tcPr>
          <w:p w14:paraId="65CB7C61" w14:textId="77777777" w:rsidR="00B50050" w:rsidRDefault="00B50050" w:rsidP="0088127C">
            <w:pPr>
              <w:pStyle w:val="OtherTableBody"/>
            </w:pPr>
            <w:r>
              <w:t>Sterilization lot request</w:t>
            </w:r>
          </w:p>
        </w:tc>
      </w:tr>
      <w:tr w:rsidR="00B50050" w:rsidRPr="001D2E85" w14:paraId="79BFBE8B" w14:textId="77777777" w:rsidTr="00195548">
        <w:tc>
          <w:tcPr>
            <w:tcW w:w="600" w:type="dxa"/>
          </w:tcPr>
          <w:p w14:paraId="32274B5E" w14:textId="77777777" w:rsidR="00B50050" w:rsidRDefault="00B50050" w:rsidP="0088127C">
            <w:pPr>
              <w:pStyle w:val="OtherTableBody"/>
            </w:pPr>
          </w:p>
        </w:tc>
        <w:tc>
          <w:tcPr>
            <w:tcW w:w="600" w:type="dxa"/>
          </w:tcPr>
          <w:p w14:paraId="28831ECE" w14:textId="77777777" w:rsidR="00B50050" w:rsidRDefault="00B50050" w:rsidP="0088127C">
            <w:pPr>
              <w:pStyle w:val="OtherTableBody"/>
            </w:pPr>
            <w:r>
              <w:t>0076</w:t>
            </w:r>
          </w:p>
        </w:tc>
        <w:tc>
          <w:tcPr>
            <w:tcW w:w="2600" w:type="dxa"/>
          </w:tcPr>
          <w:p w14:paraId="49418D84" w14:textId="77777777" w:rsidR="00B50050" w:rsidRDefault="00B50050" w:rsidP="0088127C">
            <w:pPr>
              <w:pStyle w:val="OtherTableBody"/>
            </w:pPr>
          </w:p>
        </w:tc>
        <w:tc>
          <w:tcPr>
            <w:tcW w:w="1400" w:type="dxa"/>
          </w:tcPr>
          <w:p w14:paraId="72DEE222" w14:textId="77777777" w:rsidR="00B50050" w:rsidRDefault="00B50050" w:rsidP="0088127C">
            <w:pPr>
              <w:pStyle w:val="OtherTableBody"/>
            </w:pPr>
            <w:r>
              <w:t>SMD</w:t>
            </w:r>
          </w:p>
        </w:tc>
        <w:tc>
          <w:tcPr>
            <w:tcW w:w="4200" w:type="dxa"/>
          </w:tcPr>
          <w:p w14:paraId="6B9622BE" w14:textId="77777777" w:rsidR="00B50050" w:rsidRDefault="00B50050" w:rsidP="0088127C">
            <w:pPr>
              <w:pStyle w:val="OtherTableBody"/>
            </w:pPr>
            <w:r>
              <w:t>Sterilization anti-microbial device cycle data request</w:t>
            </w:r>
          </w:p>
        </w:tc>
      </w:tr>
      <w:tr w:rsidR="00B50050" w14:paraId="7CF7B88D" w14:textId="77777777" w:rsidTr="00195548">
        <w:tc>
          <w:tcPr>
            <w:tcW w:w="600" w:type="dxa"/>
          </w:tcPr>
          <w:p w14:paraId="4BFDCD83" w14:textId="77777777" w:rsidR="00B50050" w:rsidRDefault="00B50050" w:rsidP="0088127C">
            <w:pPr>
              <w:pStyle w:val="OtherTableBody"/>
            </w:pPr>
          </w:p>
        </w:tc>
        <w:tc>
          <w:tcPr>
            <w:tcW w:w="600" w:type="dxa"/>
          </w:tcPr>
          <w:p w14:paraId="62C1ED89" w14:textId="77777777" w:rsidR="00B50050" w:rsidRDefault="00B50050" w:rsidP="0088127C">
            <w:pPr>
              <w:pStyle w:val="OtherTableBody"/>
            </w:pPr>
            <w:r>
              <w:t>0076</w:t>
            </w:r>
          </w:p>
        </w:tc>
        <w:tc>
          <w:tcPr>
            <w:tcW w:w="2600" w:type="dxa"/>
          </w:tcPr>
          <w:p w14:paraId="44C27D88" w14:textId="77777777" w:rsidR="00B50050" w:rsidRDefault="00B50050" w:rsidP="0088127C">
            <w:pPr>
              <w:pStyle w:val="OtherTableBody"/>
            </w:pPr>
          </w:p>
        </w:tc>
        <w:tc>
          <w:tcPr>
            <w:tcW w:w="1400" w:type="dxa"/>
          </w:tcPr>
          <w:p w14:paraId="74569F4C" w14:textId="77777777" w:rsidR="00B50050" w:rsidRDefault="00B50050" w:rsidP="0088127C">
            <w:pPr>
              <w:pStyle w:val="OtherTableBody"/>
            </w:pPr>
            <w:r>
              <w:t>SQM</w:t>
            </w:r>
          </w:p>
        </w:tc>
        <w:tc>
          <w:tcPr>
            <w:tcW w:w="4200" w:type="dxa"/>
          </w:tcPr>
          <w:p w14:paraId="3A2A1F18" w14:textId="77777777" w:rsidR="00B50050" w:rsidRDefault="00B50050" w:rsidP="0088127C">
            <w:pPr>
              <w:pStyle w:val="OtherTableBody"/>
            </w:pPr>
            <w:r>
              <w:t>Schedule query message</w:t>
            </w:r>
          </w:p>
        </w:tc>
      </w:tr>
      <w:tr w:rsidR="00B50050" w14:paraId="3352A821" w14:textId="77777777" w:rsidTr="00195548">
        <w:tc>
          <w:tcPr>
            <w:tcW w:w="600" w:type="dxa"/>
          </w:tcPr>
          <w:p w14:paraId="466FFB73" w14:textId="77777777" w:rsidR="00B50050" w:rsidRDefault="00B50050" w:rsidP="0088127C">
            <w:pPr>
              <w:pStyle w:val="OtherTableBody"/>
            </w:pPr>
          </w:p>
        </w:tc>
        <w:tc>
          <w:tcPr>
            <w:tcW w:w="600" w:type="dxa"/>
          </w:tcPr>
          <w:p w14:paraId="510E38ED" w14:textId="77777777" w:rsidR="00B50050" w:rsidRDefault="00B50050" w:rsidP="0088127C">
            <w:pPr>
              <w:pStyle w:val="OtherTableBody"/>
            </w:pPr>
            <w:r>
              <w:t>0076</w:t>
            </w:r>
          </w:p>
        </w:tc>
        <w:tc>
          <w:tcPr>
            <w:tcW w:w="2600" w:type="dxa"/>
          </w:tcPr>
          <w:p w14:paraId="29AAC73F" w14:textId="77777777" w:rsidR="00B50050" w:rsidRDefault="00B50050" w:rsidP="0088127C">
            <w:pPr>
              <w:pStyle w:val="OtherTableBody"/>
            </w:pPr>
          </w:p>
        </w:tc>
        <w:tc>
          <w:tcPr>
            <w:tcW w:w="1400" w:type="dxa"/>
          </w:tcPr>
          <w:p w14:paraId="17AA8BFD" w14:textId="77777777" w:rsidR="00B50050" w:rsidRDefault="00B50050" w:rsidP="0088127C">
            <w:pPr>
              <w:pStyle w:val="OtherTableBody"/>
            </w:pPr>
            <w:r>
              <w:t>SQR</w:t>
            </w:r>
          </w:p>
        </w:tc>
        <w:tc>
          <w:tcPr>
            <w:tcW w:w="4200" w:type="dxa"/>
          </w:tcPr>
          <w:p w14:paraId="04C9230F" w14:textId="77777777" w:rsidR="00B50050" w:rsidRDefault="00B50050" w:rsidP="0088127C">
            <w:pPr>
              <w:pStyle w:val="OtherTableBody"/>
            </w:pPr>
            <w:r>
              <w:t>Schedule query response</w:t>
            </w:r>
          </w:p>
        </w:tc>
      </w:tr>
      <w:tr w:rsidR="00B50050" w14:paraId="73252CAE" w14:textId="77777777" w:rsidTr="00195548">
        <w:tc>
          <w:tcPr>
            <w:tcW w:w="600" w:type="dxa"/>
          </w:tcPr>
          <w:p w14:paraId="0508BDE1" w14:textId="77777777" w:rsidR="00B50050" w:rsidRDefault="00B50050" w:rsidP="0088127C">
            <w:pPr>
              <w:pStyle w:val="OtherTableBody"/>
            </w:pPr>
          </w:p>
        </w:tc>
        <w:tc>
          <w:tcPr>
            <w:tcW w:w="600" w:type="dxa"/>
          </w:tcPr>
          <w:p w14:paraId="3B690395" w14:textId="77777777" w:rsidR="00B50050" w:rsidRDefault="00B50050" w:rsidP="0088127C">
            <w:pPr>
              <w:pStyle w:val="OtherTableBody"/>
            </w:pPr>
            <w:r>
              <w:t>0076</w:t>
            </w:r>
          </w:p>
        </w:tc>
        <w:tc>
          <w:tcPr>
            <w:tcW w:w="2600" w:type="dxa"/>
          </w:tcPr>
          <w:p w14:paraId="46BB305D" w14:textId="77777777" w:rsidR="00B50050" w:rsidRDefault="00B50050" w:rsidP="0088127C">
            <w:pPr>
              <w:pStyle w:val="OtherTableBody"/>
            </w:pPr>
          </w:p>
        </w:tc>
        <w:tc>
          <w:tcPr>
            <w:tcW w:w="1400" w:type="dxa"/>
          </w:tcPr>
          <w:p w14:paraId="163B3355" w14:textId="77777777" w:rsidR="00B50050" w:rsidRDefault="00B50050" w:rsidP="0088127C">
            <w:pPr>
              <w:pStyle w:val="OtherTableBody"/>
            </w:pPr>
            <w:r>
              <w:t>SRM</w:t>
            </w:r>
          </w:p>
        </w:tc>
        <w:tc>
          <w:tcPr>
            <w:tcW w:w="4200" w:type="dxa"/>
          </w:tcPr>
          <w:p w14:paraId="782D0BA8" w14:textId="77777777" w:rsidR="00B50050" w:rsidRDefault="00B50050" w:rsidP="0088127C">
            <w:pPr>
              <w:pStyle w:val="OtherTableBody"/>
            </w:pPr>
            <w:r>
              <w:t>Schedule request message</w:t>
            </w:r>
          </w:p>
        </w:tc>
      </w:tr>
      <w:tr w:rsidR="00B50050" w14:paraId="0CA76F67" w14:textId="77777777" w:rsidTr="00195548">
        <w:tc>
          <w:tcPr>
            <w:tcW w:w="600" w:type="dxa"/>
          </w:tcPr>
          <w:p w14:paraId="74300AC4" w14:textId="77777777" w:rsidR="00B50050" w:rsidRDefault="00B50050" w:rsidP="0088127C">
            <w:pPr>
              <w:pStyle w:val="OtherTableBody"/>
            </w:pPr>
          </w:p>
        </w:tc>
        <w:tc>
          <w:tcPr>
            <w:tcW w:w="600" w:type="dxa"/>
          </w:tcPr>
          <w:p w14:paraId="7219EF45" w14:textId="77777777" w:rsidR="00B50050" w:rsidRDefault="00B50050" w:rsidP="0088127C">
            <w:pPr>
              <w:pStyle w:val="OtherTableBody"/>
            </w:pPr>
            <w:r>
              <w:t>0076</w:t>
            </w:r>
          </w:p>
        </w:tc>
        <w:tc>
          <w:tcPr>
            <w:tcW w:w="2600" w:type="dxa"/>
          </w:tcPr>
          <w:p w14:paraId="67FD23D3" w14:textId="77777777" w:rsidR="00B50050" w:rsidRDefault="00B50050" w:rsidP="0088127C">
            <w:pPr>
              <w:pStyle w:val="OtherTableBody"/>
            </w:pPr>
          </w:p>
        </w:tc>
        <w:tc>
          <w:tcPr>
            <w:tcW w:w="1400" w:type="dxa"/>
          </w:tcPr>
          <w:p w14:paraId="755435EF" w14:textId="77777777" w:rsidR="00B50050" w:rsidRDefault="00B50050" w:rsidP="0088127C">
            <w:pPr>
              <w:pStyle w:val="OtherTableBody"/>
            </w:pPr>
            <w:r>
              <w:t>SRR</w:t>
            </w:r>
          </w:p>
        </w:tc>
        <w:tc>
          <w:tcPr>
            <w:tcW w:w="4200" w:type="dxa"/>
          </w:tcPr>
          <w:p w14:paraId="3AA5FB53" w14:textId="77777777" w:rsidR="00B50050" w:rsidRDefault="00B50050" w:rsidP="0088127C">
            <w:pPr>
              <w:pStyle w:val="OtherTableBody"/>
            </w:pPr>
            <w:r>
              <w:t>Scheduled request response</w:t>
            </w:r>
          </w:p>
        </w:tc>
      </w:tr>
      <w:tr w:rsidR="00B50050" w14:paraId="37849DA7" w14:textId="77777777" w:rsidTr="00195548">
        <w:tc>
          <w:tcPr>
            <w:tcW w:w="600" w:type="dxa"/>
          </w:tcPr>
          <w:p w14:paraId="0E698A81" w14:textId="77777777" w:rsidR="00B50050" w:rsidRDefault="00B50050" w:rsidP="0088127C">
            <w:pPr>
              <w:pStyle w:val="OtherTableBody"/>
            </w:pPr>
          </w:p>
        </w:tc>
        <w:tc>
          <w:tcPr>
            <w:tcW w:w="600" w:type="dxa"/>
          </w:tcPr>
          <w:p w14:paraId="01F3204E" w14:textId="77777777" w:rsidR="00B50050" w:rsidRDefault="00B50050" w:rsidP="0088127C">
            <w:pPr>
              <w:pStyle w:val="OtherTableBody"/>
            </w:pPr>
            <w:r>
              <w:t>0076</w:t>
            </w:r>
          </w:p>
        </w:tc>
        <w:tc>
          <w:tcPr>
            <w:tcW w:w="2600" w:type="dxa"/>
          </w:tcPr>
          <w:p w14:paraId="672AEE9B" w14:textId="77777777" w:rsidR="00B50050" w:rsidRDefault="00B50050" w:rsidP="0088127C">
            <w:pPr>
              <w:pStyle w:val="OtherTableBody"/>
            </w:pPr>
          </w:p>
        </w:tc>
        <w:tc>
          <w:tcPr>
            <w:tcW w:w="1400" w:type="dxa"/>
          </w:tcPr>
          <w:p w14:paraId="751098D5" w14:textId="77777777" w:rsidR="00B50050" w:rsidRDefault="00B50050" w:rsidP="0088127C">
            <w:pPr>
              <w:pStyle w:val="OtherTableBody"/>
            </w:pPr>
            <w:r>
              <w:t>SSR</w:t>
            </w:r>
          </w:p>
        </w:tc>
        <w:tc>
          <w:tcPr>
            <w:tcW w:w="4200" w:type="dxa"/>
          </w:tcPr>
          <w:p w14:paraId="18C42322" w14:textId="77777777" w:rsidR="00B50050" w:rsidRDefault="00B50050" w:rsidP="0088127C">
            <w:pPr>
              <w:pStyle w:val="OtherTableBody"/>
            </w:pPr>
            <w:r>
              <w:t>Specimen status request message</w:t>
            </w:r>
          </w:p>
        </w:tc>
      </w:tr>
      <w:tr w:rsidR="00B50050" w14:paraId="4C851672" w14:textId="77777777" w:rsidTr="00195548">
        <w:tc>
          <w:tcPr>
            <w:tcW w:w="600" w:type="dxa"/>
          </w:tcPr>
          <w:p w14:paraId="75A0E263" w14:textId="77777777" w:rsidR="00B50050" w:rsidRDefault="00B50050" w:rsidP="0088127C">
            <w:pPr>
              <w:pStyle w:val="OtherTableBody"/>
            </w:pPr>
          </w:p>
        </w:tc>
        <w:tc>
          <w:tcPr>
            <w:tcW w:w="600" w:type="dxa"/>
          </w:tcPr>
          <w:p w14:paraId="3819DE2F" w14:textId="77777777" w:rsidR="00B50050" w:rsidRDefault="00B50050" w:rsidP="0088127C">
            <w:pPr>
              <w:pStyle w:val="OtherTableBody"/>
            </w:pPr>
            <w:r>
              <w:t>0076</w:t>
            </w:r>
          </w:p>
        </w:tc>
        <w:tc>
          <w:tcPr>
            <w:tcW w:w="2600" w:type="dxa"/>
          </w:tcPr>
          <w:p w14:paraId="536D9268" w14:textId="77777777" w:rsidR="00B50050" w:rsidRDefault="00B50050" w:rsidP="0088127C">
            <w:pPr>
              <w:pStyle w:val="OtherTableBody"/>
            </w:pPr>
          </w:p>
        </w:tc>
        <w:tc>
          <w:tcPr>
            <w:tcW w:w="1400" w:type="dxa"/>
          </w:tcPr>
          <w:p w14:paraId="2D9677C0" w14:textId="77777777" w:rsidR="00B50050" w:rsidRDefault="00B50050" w:rsidP="0088127C">
            <w:pPr>
              <w:pStyle w:val="OtherTableBody"/>
            </w:pPr>
            <w:r>
              <w:t>SSU</w:t>
            </w:r>
          </w:p>
        </w:tc>
        <w:tc>
          <w:tcPr>
            <w:tcW w:w="4200" w:type="dxa"/>
          </w:tcPr>
          <w:p w14:paraId="007CBDAC" w14:textId="77777777" w:rsidR="00B50050" w:rsidRDefault="00B50050" w:rsidP="0088127C">
            <w:pPr>
              <w:pStyle w:val="OtherTableBody"/>
            </w:pPr>
            <w:r>
              <w:t>Specimen status update message</w:t>
            </w:r>
          </w:p>
        </w:tc>
      </w:tr>
      <w:tr w:rsidR="00B50050" w14:paraId="2EA0AFEF" w14:textId="77777777" w:rsidTr="00195548">
        <w:tc>
          <w:tcPr>
            <w:tcW w:w="600" w:type="dxa"/>
          </w:tcPr>
          <w:p w14:paraId="28BAFEA4" w14:textId="77777777" w:rsidR="00B50050" w:rsidRDefault="00B50050" w:rsidP="0088127C">
            <w:pPr>
              <w:pStyle w:val="OtherTableBody"/>
            </w:pPr>
          </w:p>
        </w:tc>
        <w:tc>
          <w:tcPr>
            <w:tcW w:w="600" w:type="dxa"/>
          </w:tcPr>
          <w:p w14:paraId="28C795BF" w14:textId="77777777" w:rsidR="00B50050" w:rsidRDefault="00B50050" w:rsidP="0088127C">
            <w:pPr>
              <w:pStyle w:val="OtherTableBody"/>
            </w:pPr>
            <w:r>
              <w:t>0076</w:t>
            </w:r>
          </w:p>
        </w:tc>
        <w:tc>
          <w:tcPr>
            <w:tcW w:w="2600" w:type="dxa"/>
          </w:tcPr>
          <w:p w14:paraId="0BC894C2" w14:textId="77777777" w:rsidR="00B50050" w:rsidRDefault="00B50050" w:rsidP="0088127C">
            <w:pPr>
              <w:pStyle w:val="OtherTableBody"/>
            </w:pPr>
          </w:p>
        </w:tc>
        <w:tc>
          <w:tcPr>
            <w:tcW w:w="1400" w:type="dxa"/>
          </w:tcPr>
          <w:p w14:paraId="28FF9E2F" w14:textId="77777777" w:rsidR="00B50050" w:rsidRDefault="00B50050" w:rsidP="0088127C">
            <w:pPr>
              <w:pStyle w:val="OtherTableBody"/>
            </w:pPr>
            <w:r>
              <w:t>STC</w:t>
            </w:r>
          </w:p>
        </w:tc>
        <w:tc>
          <w:tcPr>
            <w:tcW w:w="4200" w:type="dxa"/>
          </w:tcPr>
          <w:p w14:paraId="71644464" w14:textId="77777777" w:rsidR="00B50050" w:rsidRDefault="00B50050" w:rsidP="0088127C">
            <w:pPr>
              <w:pStyle w:val="OtherTableBody"/>
            </w:pPr>
            <w:r>
              <w:t>Notification of Sterilization Configuration</w:t>
            </w:r>
          </w:p>
        </w:tc>
      </w:tr>
      <w:tr w:rsidR="00B50050" w14:paraId="3DA450F6" w14:textId="77777777" w:rsidTr="00195548">
        <w:tc>
          <w:tcPr>
            <w:tcW w:w="600" w:type="dxa"/>
          </w:tcPr>
          <w:p w14:paraId="658A2430" w14:textId="77777777" w:rsidR="00B50050" w:rsidRDefault="00B50050" w:rsidP="0088127C">
            <w:pPr>
              <w:pStyle w:val="OtherTableBody"/>
            </w:pPr>
          </w:p>
        </w:tc>
        <w:tc>
          <w:tcPr>
            <w:tcW w:w="600" w:type="dxa"/>
          </w:tcPr>
          <w:p w14:paraId="7F9B2066" w14:textId="77777777" w:rsidR="00B50050" w:rsidRDefault="00B50050" w:rsidP="0088127C">
            <w:pPr>
              <w:pStyle w:val="OtherTableBody"/>
            </w:pPr>
            <w:r>
              <w:t>0076</w:t>
            </w:r>
          </w:p>
        </w:tc>
        <w:tc>
          <w:tcPr>
            <w:tcW w:w="2600" w:type="dxa"/>
          </w:tcPr>
          <w:p w14:paraId="7D36D686" w14:textId="77777777" w:rsidR="00B50050" w:rsidRDefault="00B50050" w:rsidP="0088127C">
            <w:pPr>
              <w:pStyle w:val="OtherTableBody"/>
            </w:pPr>
          </w:p>
        </w:tc>
        <w:tc>
          <w:tcPr>
            <w:tcW w:w="1400" w:type="dxa"/>
          </w:tcPr>
          <w:p w14:paraId="3BD0BB0E" w14:textId="77777777" w:rsidR="00B50050" w:rsidRDefault="00B50050" w:rsidP="0088127C">
            <w:pPr>
              <w:pStyle w:val="OtherTableBody"/>
            </w:pPr>
            <w:r>
              <w:t>STI</w:t>
            </w:r>
          </w:p>
        </w:tc>
        <w:tc>
          <w:tcPr>
            <w:tcW w:w="4200" w:type="dxa"/>
          </w:tcPr>
          <w:p w14:paraId="51A4E2F9" w14:textId="77777777" w:rsidR="00B50050" w:rsidRDefault="00B50050" w:rsidP="0088127C">
            <w:pPr>
              <w:pStyle w:val="OtherTableBody"/>
            </w:pPr>
            <w:r>
              <w:t>Sterilization item request</w:t>
            </w:r>
          </w:p>
        </w:tc>
      </w:tr>
      <w:tr w:rsidR="00B50050" w14:paraId="748A4DC5" w14:textId="77777777" w:rsidTr="00195548">
        <w:tc>
          <w:tcPr>
            <w:tcW w:w="600" w:type="dxa"/>
          </w:tcPr>
          <w:p w14:paraId="63C2B36C" w14:textId="77777777" w:rsidR="00B50050" w:rsidRDefault="00B50050" w:rsidP="0088127C">
            <w:pPr>
              <w:pStyle w:val="OtherTableBody"/>
            </w:pPr>
          </w:p>
        </w:tc>
        <w:tc>
          <w:tcPr>
            <w:tcW w:w="600" w:type="dxa"/>
          </w:tcPr>
          <w:p w14:paraId="3F6A3011" w14:textId="77777777" w:rsidR="00B50050" w:rsidRDefault="00B50050" w:rsidP="0088127C">
            <w:pPr>
              <w:pStyle w:val="OtherTableBody"/>
            </w:pPr>
            <w:r>
              <w:t>0076</w:t>
            </w:r>
          </w:p>
        </w:tc>
        <w:tc>
          <w:tcPr>
            <w:tcW w:w="2600" w:type="dxa"/>
          </w:tcPr>
          <w:p w14:paraId="67C2E35A" w14:textId="77777777" w:rsidR="00B50050" w:rsidRDefault="00B50050" w:rsidP="0088127C">
            <w:pPr>
              <w:pStyle w:val="OtherTableBody"/>
            </w:pPr>
          </w:p>
        </w:tc>
        <w:tc>
          <w:tcPr>
            <w:tcW w:w="1400" w:type="dxa"/>
          </w:tcPr>
          <w:p w14:paraId="3A98D21B" w14:textId="77777777" w:rsidR="00B50050" w:rsidRDefault="00B50050" w:rsidP="0088127C">
            <w:pPr>
              <w:pStyle w:val="OtherTableBody"/>
            </w:pPr>
            <w:r>
              <w:t>SUR</w:t>
            </w:r>
          </w:p>
        </w:tc>
        <w:tc>
          <w:tcPr>
            <w:tcW w:w="4200" w:type="dxa"/>
          </w:tcPr>
          <w:p w14:paraId="13C12A8E" w14:textId="77777777" w:rsidR="00B50050" w:rsidRDefault="00B50050" w:rsidP="0088127C">
            <w:pPr>
              <w:pStyle w:val="OtherTableBody"/>
            </w:pPr>
            <w:r>
              <w:t>Summary product experience report</w:t>
            </w:r>
          </w:p>
        </w:tc>
      </w:tr>
      <w:tr w:rsidR="00B50050" w14:paraId="194088D4" w14:textId="77777777" w:rsidTr="00195548">
        <w:tc>
          <w:tcPr>
            <w:tcW w:w="600" w:type="dxa"/>
          </w:tcPr>
          <w:p w14:paraId="78D663A4" w14:textId="77777777" w:rsidR="00B50050" w:rsidRDefault="00B50050" w:rsidP="0088127C">
            <w:pPr>
              <w:pStyle w:val="OtherTableBody"/>
            </w:pPr>
          </w:p>
        </w:tc>
        <w:tc>
          <w:tcPr>
            <w:tcW w:w="600" w:type="dxa"/>
          </w:tcPr>
          <w:p w14:paraId="53B98C21" w14:textId="77777777" w:rsidR="00B50050" w:rsidRDefault="00B50050" w:rsidP="0088127C">
            <w:pPr>
              <w:pStyle w:val="OtherTableBody"/>
            </w:pPr>
            <w:r>
              <w:t>0076</w:t>
            </w:r>
          </w:p>
        </w:tc>
        <w:tc>
          <w:tcPr>
            <w:tcW w:w="2600" w:type="dxa"/>
          </w:tcPr>
          <w:p w14:paraId="1041AA14" w14:textId="77777777" w:rsidR="00B50050" w:rsidRDefault="00B50050" w:rsidP="0088127C">
            <w:pPr>
              <w:pStyle w:val="OtherTableBody"/>
            </w:pPr>
          </w:p>
        </w:tc>
        <w:tc>
          <w:tcPr>
            <w:tcW w:w="1400" w:type="dxa"/>
          </w:tcPr>
          <w:p w14:paraId="42267DCF" w14:textId="77777777" w:rsidR="00B50050" w:rsidRDefault="00B50050" w:rsidP="0088127C">
            <w:pPr>
              <w:pStyle w:val="OtherTableBody"/>
            </w:pPr>
            <w:r>
              <w:t>TBR</w:t>
            </w:r>
          </w:p>
        </w:tc>
        <w:tc>
          <w:tcPr>
            <w:tcW w:w="4200" w:type="dxa"/>
          </w:tcPr>
          <w:p w14:paraId="59B53F0C" w14:textId="77777777" w:rsidR="00B50050" w:rsidRDefault="00B50050" w:rsidP="0088127C">
            <w:pPr>
              <w:pStyle w:val="OtherTableBody"/>
            </w:pPr>
            <w:r>
              <w:t>Tabular data response</w:t>
            </w:r>
          </w:p>
        </w:tc>
      </w:tr>
      <w:tr w:rsidR="00B50050" w:rsidRPr="001D2E85" w14:paraId="16B11D75" w14:textId="77777777" w:rsidTr="00195548">
        <w:tc>
          <w:tcPr>
            <w:tcW w:w="600" w:type="dxa"/>
          </w:tcPr>
          <w:p w14:paraId="5BCDDBD8" w14:textId="77777777" w:rsidR="00B50050" w:rsidRDefault="00B50050" w:rsidP="0088127C">
            <w:pPr>
              <w:pStyle w:val="OtherTableBody"/>
            </w:pPr>
          </w:p>
        </w:tc>
        <w:tc>
          <w:tcPr>
            <w:tcW w:w="600" w:type="dxa"/>
          </w:tcPr>
          <w:p w14:paraId="0377DB78" w14:textId="77777777" w:rsidR="00B50050" w:rsidRDefault="00B50050" w:rsidP="0088127C">
            <w:pPr>
              <w:pStyle w:val="OtherTableBody"/>
            </w:pPr>
            <w:r>
              <w:t>0076</w:t>
            </w:r>
          </w:p>
        </w:tc>
        <w:tc>
          <w:tcPr>
            <w:tcW w:w="2600" w:type="dxa"/>
          </w:tcPr>
          <w:p w14:paraId="282B3096" w14:textId="77777777" w:rsidR="00B50050" w:rsidRDefault="00B50050" w:rsidP="0088127C">
            <w:pPr>
              <w:pStyle w:val="OtherTableBody"/>
            </w:pPr>
          </w:p>
        </w:tc>
        <w:tc>
          <w:tcPr>
            <w:tcW w:w="1400" w:type="dxa"/>
          </w:tcPr>
          <w:p w14:paraId="1BF3A17E" w14:textId="77777777" w:rsidR="00B50050" w:rsidRDefault="00B50050" w:rsidP="0088127C">
            <w:pPr>
              <w:pStyle w:val="OtherTableBody"/>
            </w:pPr>
            <w:r>
              <w:t>TCR</w:t>
            </w:r>
          </w:p>
        </w:tc>
        <w:tc>
          <w:tcPr>
            <w:tcW w:w="4200" w:type="dxa"/>
          </w:tcPr>
          <w:p w14:paraId="6C871EAF" w14:textId="77777777" w:rsidR="00B50050" w:rsidRDefault="00B50050" w:rsidP="0088127C">
            <w:pPr>
              <w:pStyle w:val="OtherTableBody"/>
            </w:pPr>
            <w:r>
              <w:t>Automated equipment test code settings request message</w:t>
            </w:r>
          </w:p>
        </w:tc>
      </w:tr>
      <w:tr w:rsidR="00B50050" w:rsidRPr="001D2E85" w14:paraId="7BD08DE3" w14:textId="77777777" w:rsidTr="00195548">
        <w:tc>
          <w:tcPr>
            <w:tcW w:w="600" w:type="dxa"/>
          </w:tcPr>
          <w:p w14:paraId="23C3CAFA" w14:textId="77777777" w:rsidR="00B50050" w:rsidRDefault="00B50050" w:rsidP="0088127C">
            <w:pPr>
              <w:pStyle w:val="OtherTableBody"/>
            </w:pPr>
          </w:p>
        </w:tc>
        <w:tc>
          <w:tcPr>
            <w:tcW w:w="600" w:type="dxa"/>
          </w:tcPr>
          <w:p w14:paraId="294E9883" w14:textId="77777777" w:rsidR="00B50050" w:rsidRDefault="00B50050" w:rsidP="0088127C">
            <w:pPr>
              <w:pStyle w:val="OtherTableBody"/>
            </w:pPr>
            <w:r>
              <w:t>0076</w:t>
            </w:r>
          </w:p>
        </w:tc>
        <w:tc>
          <w:tcPr>
            <w:tcW w:w="2600" w:type="dxa"/>
          </w:tcPr>
          <w:p w14:paraId="473D9C33" w14:textId="77777777" w:rsidR="00B50050" w:rsidRDefault="00B50050" w:rsidP="0088127C">
            <w:pPr>
              <w:pStyle w:val="OtherTableBody"/>
            </w:pPr>
          </w:p>
        </w:tc>
        <w:tc>
          <w:tcPr>
            <w:tcW w:w="1400" w:type="dxa"/>
          </w:tcPr>
          <w:p w14:paraId="219E3CBA" w14:textId="77777777" w:rsidR="00B50050" w:rsidRDefault="00B50050" w:rsidP="0088127C">
            <w:pPr>
              <w:pStyle w:val="OtherTableBody"/>
            </w:pPr>
            <w:r>
              <w:t>TCU</w:t>
            </w:r>
          </w:p>
        </w:tc>
        <w:tc>
          <w:tcPr>
            <w:tcW w:w="4200" w:type="dxa"/>
          </w:tcPr>
          <w:p w14:paraId="4E8C6A23" w14:textId="77777777" w:rsidR="00B50050" w:rsidRDefault="00B50050" w:rsidP="0088127C">
            <w:pPr>
              <w:pStyle w:val="OtherTableBody"/>
            </w:pPr>
            <w:r>
              <w:t>Automated equipment test code settings update message</w:t>
            </w:r>
          </w:p>
        </w:tc>
      </w:tr>
      <w:tr w:rsidR="00B50050" w14:paraId="7A797D60" w14:textId="77777777" w:rsidTr="00195548">
        <w:tc>
          <w:tcPr>
            <w:tcW w:w="600" w:type="dxa"/>
          </w:tcPr>
          <w:p w14:paraId="0AE0411E" w14:textId="77777777" w:rsidR="00B50050" w:rsidRDefault="00B50050" w:rsidP="0088127C">
            <w:pPr>
              <w:pStyle w:val="OtherTableBody"/>
            </w:pPr>
          </w:p>
        </w:tc>
        <w:tc>
          <w:tcPr>
            <w:tcW w:w="600" w:type="dxa"/>
          </w:tcPr>
          <w:p w14:paraId="582ED4EB" w14:textId="77777777" w:rsidR="00B50050" w:rsidRDefault="00B50050" w:rsidP="0088127C">
            <w:pPr>
              <w:pStyle w:val="OtherTableBody"/>
            </w:pPr>
            <w:r>
              <w:t>0076</w:t>
            </w:r>
          </w:p>
        </w:tc>
        <w:tc>
          <w:tcPr>
            <w:tcW w:w="2600" w:type="dxa"/>
          </w:tcPr>
          <w:p w14:paraId="17AB1DFB" w14:textId="77777777" w:rsidR="00B50050" w:rsidRDefault="00B50050" w:rsidP="0088127C">
            <w:pPr>
              <w:pStyle w:val="OtherTableBody"/>
            </w:pPr>
          </w:p>
        </w:tc>
        <w:tc>
          <w:tcPr>
            <w:tcW w:w="1400" w:type="dxa"/>
          </w:tcPr>
          <w:p w14:paraId="1AA9DB29" w14:textId="77777777" w:rsidR="00B50050" w:rsidRDefault="00B50050" w:rsidP="0088127C">
            <w:pPr>
              <w:pStyle w:val="OtherTableBody"/>
            </w:pPr>
            <w:r>
              <w:t>UDM</w:t>
            </w:r>
          </w:p>
        </w:tc>
        <w:tc>
          <w:tcPr>
            <w:tcW w:w="4200" w:type="dxa"/>
          </w:tcPr>
          <w:p w14:paraId="0149777C" w14:textId="77777777" w:rsidR="00B50050" w:rsidRDefault="00B50050" w:rsidP="0088127C">
            <w:pPr>
              <w:pStyle w:val="OtherTableBody"/>
            </w:pPr>
            <w:r>
              <w:t>Unsolicited display update message</w:t>
            </w:r>
          </w:p>
        </w:tc>
      </w:tr>
      <w:tr w:rsidR="00B50050" w14:paraId="0947C2A5" w14:textId="77777777" w:rsidTr="00195548">
        <w:tc>
          <w:tcPr>
            <w:tcW w:w="600" w:type="dxa"/>
          </w:tcPr>
          <w:p w14:paraId="21CBC7F6" w14:textId="77777777" w:rsidR="00B50050" w:rsidRDefault="00B50050" w:rsidP="0088127C">
            <w:pPr>
              <w:pStyle w:val="OtherTableBody"/>
            </w:pPr>
          </w:p>
        </w:tc>
        <w:tc>
          <w:tcPr>
            <w:tcW w:w="600" w:type="dxa"/>
          </w:tcPr>
          <w:p w14:paraId="21C2DF97" w14:textId="77777777" w:rsidR="00B50050" w:rsidRDefault="00B50050" w:rsidP="0088127C">
            <w:pPr>
              <w:pStyle w:val="OtherTableBody"/>
            </w:pPr>
            <w:r>
              <w:t>0076</w:t>
            </w:r>
          </w:p>
        </w:tc>
        <w:tc>
          <w:tcPr>
            <w:tcW w:w="2600" w:type="dxa"/>
          </w:tcPr>
          <w:p w14:paraId="4C0878AD" w14:textId="77777777" w:rsidR="00B50050" w:rsidRDefault="00B50050" w:rsidP="0088127C">
            <w:pPr>
              <w:pStyle w:val="OtherTableBody"/>
            </w:pPr>
          </w:p>
        </w:tc>
        <w:tc>
          <w:tcPr>
            <w:tcW w:w="1400" w:type="dxa"/>
          </w:tcPr>
          <w:p w14:paraId="7C0A4FFF" w14:textId="77777777" w:rsidR="00B50050" w:rsidRDefault="00B50050" w:rsidP="0088127C">
            <w:pPr>
              <w:pStyle w:val="OtherTableBody"/>
            </w:pPr>
            <w:r>
              <w:t>VXQ</w:t>
            </w:r>
          </w:p>
        </w:tc>
        <w:tc>
          <w:tcPr>
            <w:tcW w:w="4200" w:type="dxa"/>
          </w:tcPr>
          <w:p w14:paraId="32ABF0F5" w14:textId="77777777" w:rsidR="00B50050" w:rsidRDefault="00B50050" w:rsidP="0088127C">
            <w:pPr>
              <w:pStyle w:val="OtherTableBody"/>
            </w:pPr>
            <w:r>
              <w:t>Query for vaccination record</w:t>
            </w:r>
          </w:p>
        </w:tc>
      </w:tr>
      <w:tr w:rsidR="00B50050" w14:paraId="3AB140FE" w14:textId="77777777" w:rsidTr="00195548">
        <w:tc>
          <w:tcPr>
            <w:tcW w:w="600" w:type="dxa"/>
          </w:tcPr>
          <w:p w14:paraId="2102ED0A" w14:textId="77777777" w:rsidR="00B50050" w:rsidRDefault="00B50050" w:rsidP="0088127C">
            <w:pPr>
              <w:pStyle w:val="OtherTableBody"/>
            </w:pPr>
          </w:p>
        </w:tc>
        <w:tc>
          <w:tcPr>
            <w:tcW w:w="600" w:type="dxa"/>
          </w:tcPr>
          <w:p w14:paraId="084C5BD9" w14:textId="77777777" w:rsidR="00B50050" w:rsidRDefault="00B50050" w:rsidP="0088127C">
            <w:pPr>
              <w:pStyle w:val="OtherTableBody"/>
            </w:pPr>
            <w:r>
              <w:t>0076</w:t>
            </w:r>
          </w:p>
        </w:tc>
        <w:tc>
          <w:tcPr>
            <w:tcW w:w="2600" w:type="dxa"/>
          </w:tcPr>
          <w:p w14:paraId="746C44AF" w14:textId="77777777" w:rsidR="00B50050" w:rsidRDefault="00B50050" w:rsidP="0088127C">
            <w:pPr>
              <w:pStyle w:val="OtherTableBody"/>
            </w:pPr>
          </w:p>
        </w:tc>
        <w:tc>
          <w:tcPr>
            <w:tcW w:w="1400" w:type="dxa"/>
          </w:tcPr>
          <w:p w14:paraId="7893D7E5" w14:textId="77777777" w:rsidR="00B50050" w:rsidRDefault="00B50050" w:rsidP="0088127C">
            <w:pPr>
              <w:pStyle w:val="OtherTableBody"/>
            </w:pPr>
            <w:r>
              <w:t>VXR</w:t>
            </w:r>
          </w:p>
        </w:tc>
        <w:tc>
          <w:tcPr>
            <w:tcW w:w="4200" w:type="dxa"/>
          </w:tcPr>
          <w:p w14:paraId="5ACE62CD" w14:textId="77777777" w:rsidR="00B50050" w:rsidRDefault="00B50050" w:rsidP="0088127C">
            <w:pPr>
              <w:pStyle w:val="OtherTableBody"/>
            </w:pPr>
            <w:r>
              <w:t>Vaccination record response</w:t>
            </w:r>
          </w:p>
        </w:tc>
      </w:tr>
      <w:tr w:rsidR="00B50050" w14:paraId="531086B0" w14:textId="77777777" w:rsidTr="00195548">
        <w:tc>
          <w:tcPr>
            <w:tcW w:w="600" w:type="dxa"/>
          </w:tcPr>
          <w:p w14:paraId="3D17270A" w14:textId="77777777" w:rsidR="00B50050" w:rsidRDefault="00B50050" w:rsidP="0088127C">
            <w:pPr>
              <w:pStyle w:val="OtherTableBody"/>
            </w:pPr>
          </w:p>
        </w:tc>
        <w:tc>
          <w:tcPr>
            <w:tcW w:w="600" w:type="dxa"/>
          </w:tcPr>
          <w:p w14:paraId="3C419183" w14:textId="77777777" w:rsidR="00B50050" w:rsidRDefault="00B50050" w:rsidP="0088127C">
            <w:pPr>
              <w:pStyle w:val="OtherTableBody"/>
            </w:pPr>
            <w:r>
              <w:t>0076</w:t>
            </w:r>
          </w:p>
        </w:tc>
        <w:tc>
          <w:tcPr>
            <w:tcW w:w="2600" w:type="dxa"/>
          </w:tcPr>
          <w:p w14:paraId="3A781120" w14:textId="77777777" w:rsidR="00B50050" w:rsidRDefault="00B50050" w:rsidP="0088127C">
            <w:pPr>
              <w:pStyle w:val="OtherTableBody"/>
            </w:pPr>
          </w:p>
        </w:tc>
        <w:tc>
          <w:tcPr>
            <w:tcW w:w="1400" w:type="dxa"/>
          </w:tcPr>
          <w:p w14:paraId="2B35DDDB" w14:textId="77777777" w:rsidR="00B50050" w:rsidRDefault="00B50050" w:rsidP="0088127C">
            <w:pPr>
              <w:pStyle w:val="OtherTableBody"/>
            </w:pPr>
            <w:r>
              <w:t>VXU</w:t>
            </w:r>
          </w:p>
        </w:tc>
        <w:tc>
          <w:tcPr>
            <w:tcW w:w="4200" w:type="dxa"/>
          </w:tcPr>
          <w:p w14:paraId="4C8CDD3F" w14:textId="77777777" w:rsidR="00B50050" w:rsidRDefault="00B50050" w:rsidP="0088127C">
            <w:pPr>
              <w:pStyle w:val="OtherTableBody"/>
            </w:pPr>
            <w:r>
              <w:t>Unsolicited vaccination record update</w:t>
            </w:r>
          </w:p>
        </w:tc>
      </w:tr>
      <w:tr w:rsidR="00B50050" w:rsidRPr="001D2E85" w14:paraId="0FFFFA8A" w14:textId="77777777" w:rsidTr="00195548">
        <w:tc>
          <w:tcPr>
            <w:tcW w:w="600" w:type="dxa"/>
          </w:tcPr>
          <w:p w14:paraId="3C0BEEBF" w14:textId="77777777" w:rsidR="00B50050" w:rsidRDefault="00B50050" w:rsidP="0088127C">
            <w:pPr>
              <w:pStyle w:val="OtherTableBody"/>
            </w:pPr>
          </w:p>
        </w:tc>
        <w:tc>
          <w:tcPr>
            <w:tcW w:w="600" w:type="dxa"/>
          </w:tcPr>
          <w:p w14:paraId="30D2E2F0" w14:textId="77777777" w:rsidR="00B50050" w:rsidRDefault="00B50050" w:rsidP="0088127C">
            <w:pPr>
              <w:pStyle w:val="OtherTableBody"/>
            </w:pPr>
            <w:r>
              <w:t>0076</w:t>
            </w:r>
          </w:p>
        </w:tc>
        <w:tc>
          <w:tcPr>
            <w:tcW w:w="2600" w:type="dxa"/>
          </w:tcPr>
          <w:p w14:paraId="2558EAF4" w14:textId="77777777" w:rsidR="00B50050" w:rsidRDefault="00B50050" w:rsidP="0088127C">
            <w:pPr>
              <w:pStyle w:val="OtherTableBody"/>
            </w:pPr>
          </w:p>
        </w:tc>
        <w:tc>
          <w:tcPr>
            <w:tcW w:w="1400" w:type="dxa"/>
          </w:tcPr>
          <w:p w14:paraId="5F3A5D58" w14:textId="77777777" w:rsidR="00B50050" w:rsidRDefault="00B50050" w:rsidP="0088127C">
            <w:pPr>
              <w:pStyle w:val="OtherTableBody"/>
            </w:pPr>
            <w:r>
              <w:t>VXX</w:t>
            </w:r>
          </w:p>
        </w:tc>
        <w:tc>
          <w:tcPr>
            <w:tcW w:w="4200" w:type="dxa"/>
          </w:tcPr>
          <w:p w14:paraId="5D1BD67A" w14:textId="77777777" w:rsidR="00B50050" w:rsidRDefault="00B50050" w:rsidP="0088127C">
            <w:pPr>
              <w:pStyle w:val="OtherTableBody"/>
            </w:pPr>
            <w:r>
              <w:t>Response for vaccination query with multiple PID matches</w:t>
            </w:r>
          </w:p>
        </w:tc>
      </w:tr>
      <w:tr w:rsidR="00B50050" w14:paraId="7FC6729D" w14:textId="77777777" w:rsidTr="00195548">
        <w:tc>
          <w:tcPr>
            <w:tcW w:w="600" w:type="dxa"/>
          </w:tcPr>
          <w:p w14:paraId="6A3B290B" w14:textId="77777777" w:rsidR="00B50050" w:rsidRDefault="00B50050" w:rsidP="0088127C">
            <w:pPr>
              <w:pStyle w:val="OtherTableBody"/>
            </w:pPr>
            <w:r>
              <w:t>HL7-EXT</w:t>
            </w:r>
          </w:p>
        </w:tc>
        <w:tc>
          <w:tcPr>
            <w:tcW w:w="600" w:type="dxa"/>
          </w:tcPr>
          <w:p w14:paraId="7AA26B93" w14:textId="77777777" w:rsidR="00B50050" w:rsidRDefault="00B50050" w:rsidP="0088127C">
            <w:pPr>
              <w:pStyle w:val="OtherTableBody"/>
            </w:pPr>
          </w:p>
        </w:tc>
        <w:tc>
          <w:tcPr>
            <w:tcW w:w="2600" w:type="dxa"/>
          </w:tcPr>
          <w:p w14:paraId="4405EBC6" w14:textId="77777777" w:rsidR="00B50050" w:rsidRDefault="00B50050" w:rsidP="0088127C">
            <w:pPr>
              <w:pStyle w:val="OtherTableBody"/>
            </w:pPr>
            <w:r>
              <w:t>Interpretation Codes</w:t>
            </w:r>
          </w:p>
        </w:tc>
        <w:tc>
          <w:tcPr>
            <w:tcW w:w="1400" w:type="dxa"/>
          </w:tcPr>
          <w:p w14:paraId="3232F10F" w14:textId="77777777" w:rsidR="00B50050" w:rsidRDefault="00B50050" w:rsidP="0088127C">
            <w:pPr>
              <w:pStyle w:val="OtherTableBody"/>
            </w:pPr>
          </w:p>
        </w:tc>
        <w:tc>
          <w:tcPr>
            <w:tcW w:w="4200" w:type="dxa"/>
          </w:tcPr>
          <w:p w14:paraId="67569607" w14:textId="77777777" w:rsidR="00B50050" w:rsidRDefault="00B50050" w:rsidP="0088127C">
            <w:pPr>
              <w:pStyle w:val="OtherTableBody"/>
            </w:pPr>
          </w:p>
        </w:tc>
      </w:tr>
      <w:tr w:rsidR="00B50050" w14:paraId="735F635D" w14:textId="77777777" w:rsidTr="00195548">
        <w:tc>
          <w:tcPr>
            <w:tcW w:w="600" w:type="dxa"/>
          </w:tcPr>
          <w:p w14:paraId="7B27FCB3" w14:textId="77777777" w:rsidR="00B50050" w:rsidRDefault="00B50050" w:rsidP="0088127C">
            <w:pPr>
              <w:pStyle w:val="OtherTableBody"/>
            </w:pPr>
          </w:p>
        </w:tc>
        <w:tc>
          <w:tcPr>
            <w:tcW w:w="600" w:type="dxa"/>
          </w:tcPr>
          <w:p w14:paraId="48164F0C" w14:textId="77777777" w:rsidR="00B50050" w:rsidRDefault="00B50050" w:rsidP="0088127C">
            <w:pPr>
              <w:pStyle w:val="OtherTableBody"/>
            </w:pPr>
            <w:r>
              <w:t>0078</w:t>
            </w:r>
          </w:p>
        </w:tc>
        <w:tc>
          <w:tcPr>
            <w:tcW w:w="2600" w:type="dxa"/>
          </w:tcPr>
          <w:p w14:paraId="1AE3481E" w14:textId="77777777" w:rsidR="00B50050" w:rsidRDefault="00B50050" w:rsidP="0088127C">
            <w:pPr>
              <w:pStyle w:val="OtherTableBody"/>
            </w:pPr>
          </w:p>
        </w:tc>
        <w:tc>
          <w:tcPr>
            <w:tcW w:w="1400" w:type="dxa"/>
          </w:tcPr>
          <w:p w14:paraId="1C5268B0" w14:textId="77777777" w:rsidR="00B50050" w:rsidRDefault="00B50050" w:rsidP="0088127C">
            <w:pPr>
              <w:pStyle w:val="OtherTableBody"/>
            </w:pPr>
          </w:p>
        </w:tc>
        <w:tc>
          <w:tcPr>
            <w:tcW w:w="4200" w:type="dxa"/>
          </w:tcPr>
          <w:p w14:paraId="2086EDD9" w14:textId="77777777" w:rsidR="00B50050" w:rsidRDefault="00B50050" w:rsidP="0088127C">
            <w:pPr>
              <w:pStyle w:val="OtherTableBody"/>
            </w:pPr>
          </w:p>
        </w:tc>
      </w:tr>
      <w:tr w:rsidR="00B50050" w14:paraId="7966E58D" w14:textId="77777777" w:rsidTr="00195548">
        <w:tc>
          <w:tcPr>
            <w:tcW w:w="600" w:type="dxa"/>
          </w:tcPr>
          <w:p w14:paraId="2D73D634" w14:textId="77777777" w:rsidR="00B50050" w:rsidRDefault="00B50050" w:rsidP="0088127C">
            <w:pPr>
              <w:pStyle w:val="OtherTableBody"/>
            </w:pPr>
            <w:r>
              <w:t>HL7</w:t>
            </w:r>
          </w:p>
        </w:tc>
        <w:tc>
          <w:tcPr>
            <w:tcW w:w="600" w:type="dxa"/>
          </w:tcPr>
          <w:p w14:paraId="4FED66A0" w14:textId="77777777" w:rsidR="00B50050" w:rsidRDefault="00B50050" w:rsidP="0088127C">
            <w:pPr>
              <w:pStyle w:val="OtherTableBody"/>
            </w:pPr>
          </w:p>
        </w:tc>
        <w:tc>
          <w:tcPr>
            <w:tcW w:w="2600" w:type="dxa"/>
          </w:tcPr>
          <w:p w14:paraId="6186EAE1" w14:textId="77777777" w:rsidR="00B50050" w:rsidRDefault="00B50050" w:rsidP="0088127C">
            <w:pPr>
              <w:pStyle w:val="OtherTableBody"/>
            </w:pPr>
            <w:r>
              <w:t>Nature of Abnormal Testing</w:t>
            </w:r>
          </w:p>
        </w:tc>
        <w:tc>
          <w:tcPr>
            <w:tcW w:w="1400" w:type="dxa"/>
          </w:tcPr>
          <w:p w14:paraId="0FEDA304" w14:textId="77777777" w:rsidR="00B50050" w:rsidRDefault="00B50050" w:rsidP="0088127C">
            <w:pPr>
              <w:pStyle w:val="OtherTableBody"/>
            </w:pPr>
          </w:p>
        </w:tc>
        <w:tc>
          <w:tcPr>
            <w:tcW w:w="4200" w:type="dxa"/>
          </w:tcPr>
          <w:p w14:paraId="2A938BCC" w14:textId="77777777" w:rsidR="00B50050" w:rsidRDefault="00B50050" w:rsidP="0088127C">
            <w:pPr>
              <w:pStyle w:val="OtherTableBody"/>
            </w:pPr>
          </w:p>
        </w:tc>
      </w:tr>
      <w:tr w:rsidR="00B50050" w14:paraId="4CBC5DCC" w14:textId="77777777" w:rsidTr="00195548">
        <w:tc>
          <w:tcPr>
            <w:tcW w:w="600" w:type="dxa"/>
          </w:tcPr>
          <w:p w14:paraId="7B814742" w14:textId="77777777" w:rsidR="00B50050" w:rsidRDefault="00B50050" w:rsidP="0088127C">
            <w:pPr>
              <w:pStyle w:val="OtherTableBody"/>
            </w:pPr>
          </w:p>
        </w:tc>
        <w:tc>
          <w:tcPr>
            <w:tcW w:w="600" w:type="dxa"/>
          </w:tcPr>
          <w:p w14:paraId="2997A4B1" w14:textId="77777777" w:rsidR="00B50050" w:rsidRDefault="00B50050" w:rsidP="0088127C">
            <w:pPr>
              <w:pStyle w:val="OtherTableBody"/>
            </w:pPr>
            <w:r>
              <w:t>0080</w:t>
            </w:r>
          </w:p>
        </w:tc>
        <w:tc>
          <w:tcPr>
            <w:tcW w:w="2600" w:type="dxa"/>
          </w:tcPr>
          <w:p w14:paraId="3995DB90" w14:textId="77777777" w:rsidR="00B50050" w:rsidRDefault="00B50050" w:rsidP="0088127C">
            <w:pPr>
              <w:pStyle w:val="OtherTableBody"/>
            </w:pPr>
          </w:p>
        </w:tc>
        <w:tc>
          <w:tcPr>
            <w:tcW w:w="1400" w:type="dxa"/>
          </w:tcPr>
          <w:p w14:paraId="4515052B" w14:textId="77777777" w:rsidR="00B50050" w:rsidRDefault="00B50050" w:rsidP="0088127C">
            <w:pPr>
              <w:pStyle w:val="OtherTableBody"/>
            </w:pPr>
            <w:r>
              <w:t>A</w:t>
            </w:r>
          </w:p>
        </w:tc>
        <w:tc>
          <w:tcPr>
            <w:tcW w:w="4200" w:type="dxa"/>
          </w:tcPr>
          <w:p w14:paraId="52742500" w14:textId="77777777" w:rsidR="00B50050" w:rsidRDefault="00B50050" w:rsidP="0088127C">
            <w:pPr>
              <w:pStyle w:val="OtherTableBody"/>
            </w:pPr>
            <w:r>
              <w:t>An age-based population</w:t>
            </w:r>
          </w:p>
        </w:tc>
      </w:tr>
      <w:tr w:rsidR="00B50050" w14:paraId="06D84E78" w14:textId="77777777" w:rsidTr="00195548">
        <w:tc>
          <w:tcPr>
            <w:tcW w:w="600" w:type="dxa"/>
          </w:tcPr>
          <w:p w14:paraId="71672B0E" w14:textId="77777777" w:rsidR="00B50050" w:rsidRDefault="00B50050" w:rsidP="0088127C">
            <w:pPr>
              <w:pStyle w:val="OtherTableBody"/>
            </w:pPr>
          </w:p>
        </w:tc>
        <w:tc>
          <w:tcPr>
            <w:tcW w:w="600" w:type="dxa"/>
          </w:tcPr>
          <w:p w14:paraId="1DEBB106" w14:textId="77777777" w:rsidR="00B50050" w:rsidRDefault="00B50050" w:rsidP="0088127C">
            <w:pPr>
              <w:pStyle w:val="OtherTableBody"/>
            </w:pPr>
            <w:r>
              <w:t>0080</w:t>
            </w:r>
          </w:p>
        </w:tc>
        <w:tc>
          <w:tcPr>
            <w:tcW w:w="2600" w:type="dxa"/>
          </w:tcPr>
          <w:p w14:paraId="75F2ED3F" w14:textId="77777777" w:rsidR="00B50050" w:rsidRDefault="00B50050" w:rsidP="0088127C">
            <w:pPr>
              <w:pStyle w:val="OtherTableBody"/>
            </w:pPr>
          </w:p>
        </w:tc>
        <w:tc>
          <w:tcPr>
            <w:tcW w:w="1400" w:type="dxa"/>
          </w:tcPr>
          <w:p w14:paraId="03848154" w14:textId="77777777" w:rsidR="00B50050" w:rsidRDefault="00B50050" w:rsidP="0088127C">
            <w:pPr>
              <w:pStyle w:val="OtherTableBody"/>
            </w:pPr>
            <w:r>
              <w:t>B</w:t>
            </w:r>
          </w:p>
        </w:tc>
        <w:tc>
          <w:tcPr>
            <w:tcW w:w="4200" w:type="dxa"/>
          </w:tcPr>
          <w:p w14:paraId="0D621550" w14:textId="77777777" w:rsidR="00B50050" w:rsidRDefault="00B50050" w:rsidP="0088127C">
            <w:pPr>
              <w:pStyle w:val="OtherTableBody"/>
            </w:pPr>
            <w:r>
              <w:t>Breed</w:t>
            </w:r>
          </w:p>
        </w:tc>
      </w:tr>
      <w:tr w:rsidR="00B50050" w14:paraId="37925864" w14:textId="77777777" w:rsidTr="00195548">
        <w:tc>
          <w:tcPr>
            <w:tcW w:w="600" w:type="dxa"/>
          </w:tcPr>
          <w:p w14:paraId="3347121C" w14:textId="77777777" w:rsidR="00B50050" w:rsidRDefault="00B50050" w:rsidP="0088127C">
            <w:pPr>
              <w:pStyle w:val="OtherTableBody"/>
            </w:pPr>
          </w:p>
        </w:tc>
        <w:tc>
          <w:tcPr>
            <w:tcW w:w="600" w:type="dxa"/>
          </w:tcPr>
          <w:p w14:paraId="488E7EB5" w14:textId="77777777" w:rsidR="00B50050" w:rsidRDefault="00B50050" w:rsidP="0088127C">
            <w:pPr>
              <w:pStyle w:val="OtherTableBody"/>
            </w:pPr>
            <w:r>
              <w:t>0080</w:t>
            </w:r>
          </w:p>
        </w:tc>
        <w:tc>
          <w:tcPr>
            <w:tcW w:w="2600" w:type="dxa"/>
          </w:tcPr>
          <w:p w14:paraId="1D9FCAFC" w14:textId="77777777" w:rsidR="00B50050" w:rsidRDefault="00B50050" w:rsidP="0088127C">
            <w:pPr>
              <w:pStyle w:val="OtherTableBody"/>
            </w:pPr>
          </w:p>
        </w:tc>
        <w:tc>
          <w:tcPr>
            <w:tcW w:w="1400" w:type="dxa"/>
          </w:tcPr>
          <w:p w14:paraId="163AE83C" w14:textId="77777777" w:rsidR="00B50050" w:rsidRDefault="00B50050" w:rsidP="0088127C">
            <w:pPr>
              <w:pStyle w:val="OtherTableBody"/>
            </w:pPr>
            <w:r>
              <w:t>N</w:t>
            </w:r>
          </w:p>
        </w:tc>
        <w:tc>
          <w:tcPr>
            <w:tcW w:w="4200" w:type="dxa"/>
          </w:tcPr>
          <w:p w14:paraId="6CEC1299" w14:textId="77777777" w:rsidR="00B50050" w:rsidRDefault="00B50050" w:rsidP="0088127C">
            <w:pPr>
              <w:pStyle w:val="OtherTableBody"/>
            </w:pPr>
            <w:r>
              <w:t>None - generic normal range</w:t>
            </w:r>
          </w:p>
        </w:tc>
      </w:tr>
      <w:tr w:rsidR="00B50050" w14:paraId="0EEA8A29" w14:textId="77777777" w:rsidTr="00195548">
        <w:tc>
          <w:tcPr>
            <w:tcW w:w="600" w:type="dxa"/>
          </w:tcPr>
          <w:p w14:paraId="0455C1E2" w14:textId="77777777" w:rsidR="00B50050" w:rsidRDefault="00B50050" w:rsidP="0088127C">
            <w:pPr>
              <w:pStyle w:val="OtherTableBody"/>
            </w:pPr>
          </w:p>
        </w:tc>
        <w:tc>
          <w:tcPr>
            <w:tcW w:w="600" w:type="dxa"/>
          </w:tcPr>
          <w:p w14:paraId="68FBAE80" w14:textId="77777777" w:rsidR="00B50050" w:rsidRDefault="00B50050" w:rsidP="0088127C">
            <w:pPr>
              <w:pStyle w:val="OtherTableBody"/>
            </w:pPr>
            <w:r>
              <w:t>0080</w:t>
            </w:r>
          </w:p>
        </w:tc>
        <w:tc>
          <w:tcPr>
            <w:tcW w:w="2600" w:type="dxa"/>
          </w:tcPr>
          <w:p w14:paraId="1A625592" w14:textId="77777777" w:rsidR="00B50050" w:rsidRDefault="00B50050" w:rsidP="0088127C">
            <w:pPr>
              <w:pStyle w:val="OtherTableBody"/>
            </w:pPr>
          </w:p>
        </w:tc>
        <w:tc>
          <w:tcPr>
            <w:tcW w:w="1400" w:type="dxa"/>
          </w:tcPr>
          <w:p w14:paraId="49797930" w14:textId="77777777" w:rsidR="00B50050" w:rsidRDefault="00B50050" w:rsidP="0088127C">
            <w:pPr>
              <w:pStyle w:val="OtherTableBody"/>
            </w:pPr>
            <w:r>
              <w:t>R</w:t>
            </w:r>
          </w:p>
        </w:tc>
        <w:tc>
          <w:tcPr>
            <w:tcW w:w="4200" w:type="dxa"/>
          </w:tcPr>
          <w:p w14:paraId="542AF449" w14:textId="77777777" w:rsidR="00B50050" w:rsidRDefault="00B50050" w:rsidP="0088127C">
            <w:pPr>
              <w:pStyle w:val="OtherTableBody"/>
            </w:pPr>
            <w:r>
              <w:t>A race-based population</w:t>
            </w:r>
          </w:p>
        </w:tc>
      </w:tr>
      <w:tr w:rsidR="00B50050" w14:paraId="1F410889" w14:textId="77777777" w:rsidTr="00195548">
        <w:tc>
          <w:tcPr>
            <w:tcW w:w="600" w:type="dxa"/>
          </w:tcPr>
          <w:p w14:paraId="56C3011D" w14:textId="77777777" w:rsidR="00B50050" w:rsidRDefault="00B50050" w:rsidP="0088127C">
            <w:pPr>
              <w:pStyle w:val="OtherTableBody"/>
            </w:pPr>
          </w:p>
        </w:tc>
        <w:tc>
          <w:tcPr>
            <w:tcW w:w="600" w:type="dxa"/>
          </w:tcPr>
          <w:p w14:paraId="120E948C" w14:textId="77777777" w:rsidR="00B50050" w:rsidRDefault="00B50050" w:rsidP="0088127C">
            <w:pPr>
              <w:pStyle w:val="OtherTableBody"/>
            </w:pPr>
            <w:r>
              <w:t>0080</w:t>
            </w:r>
          </w:p>
        </w:tc>
        <w:tc>
          <w:tcPr>
            <w:tcW w:w="2600" w:type="dxa"/>
          </w:tcPr>
          <w:p w14:paraId="54657E9F" w14:textId="77777777" w:rsidR="00B50050" w:rsidRDefault="00B50050" w:rsidP="0088127C">
            <w:pPr>
              <w:pStyle w:val="OtherTableBody"/>
            </w:pPr>
          </w:p>
        </w:tc>
        <w:tc>
          <w:tcPr>
            <w:tcW w:w="1400" w:type="dxa"/>
          </w:tcPr>
          <w:p w14:paraId="54B789B4" w14:textId="77777777" w:rsidR="00B50050" w:rsidRDefault="00B50050" w:rsidP="0088127C">
            <w:pPr>
              <w:pStyle w:val="OtherTableBody"/>
            </w:pPr>
            <w:r>
              <w:t>S</w:t>
            </w:r>
          </w:p>
        </w:tc>
        <w:tc>
          <w:tcPr>
            <w:tcW w:w="4200" w:type="dxa"/>
          </w:tcPr>
          <w:p w14:paraId="202AA678" w14:textId="77777777" w:rsidR="00B50050" w:rsidRDefault="00B50050" w:rsidP="0088127C">
            <w:pPr>
              <w:pStyle w:val="OtherTableBody"/>
            </w:pPr>
            <w:r>
              <w:t>A sex-based population</w:t>
            </w:r>
          </w:p>
        </w:tc>
      </w:tr>
      <w:tr w:rsidR="00B50050" w14:paraId="56D1A086" w14:textId="77777777" w:rsidTr="00195548">
        <w:tc>
          <w:tcPr>
            <w:tcW w:w="600" w:type="dxa"/>
          </w:tcPr>
          <w:p w14:paraId="1CF1396D" w14:textId="77777777" w:rsidR="00B50050" w:rsidRDefault="00B50050" w:rsidP="0088127C">
            <w:pPr>
              <w:pStyle w:val="OtherTableBody"/>
            </w:pPr>
          </w:p>
        </w:tc>
        <w:tc>
          <w:tcPr>
            <w:tcW w:w="600" w:type="dxa"/>
          </w:tcPr>
          <w:p w14:paraId="6D34D347" w14:textId="77777777" w:rsidR="00B50050" w:rsidRDefault="00B50050" w:rsidP="0088127C">
            <w:pPr>
              <w:pStyle w:val="OtherTableBody"/>
            </w:pPr>
            <w:r>
              <w:t>0080</w:t>
            </w:r>
          </w:p>
        </w:tc>
        <w:tc>
          <w:tcPr>
            <w:tcW w:w="2600" w:type="dxa"/>
          </w:tcPr>
          <w:p w14:paraId="1E9A2BFA" w14:textId="77777777" w:rsidR="00B50050" w:rsidRDefault="00B50050" w:rsidP="0088127C">
            <w:pPr>
              <w:pStyle w:val="OtherTableBody"/>
            </w:pPr>
          </w:p>
        </w:tc>
        <w:tc>
          <w:tcPr>
            <w:tcW w:w="1400" w:type="dxa"/>
          </w:tcPr>
          <w:p w14:paraId="1B95DFED" w14:textId="77777777" w:rsidR="00B50050" w:rsidRDefault="00B50050" w:rsidP="0088127C">
            <w:pPr>
              <w:pStyle w:val="OtherTableBody"/>
            </w:pPr>
            <w:r>
              <w:t>SP</w:t>
            </w:r>
          </w:p>
        </w:tc>
        <w:tc>
          <w:tcPr>
            <w:tcW w:w="4200" w:type="dxa"/>
          </w:tcPr>
          <w:p w14:paraId="5FBC5339" w14:textId="77777777" w:rsidR="00B50050" w:rsidRDefault="00B50050" w:rsidP="0088127C">
            <w:pPr>
              <w:pStyle w:val="OtherTableBody"/>
            </w:pPr>
            <w:r>
              <w:t>Species</w:t>
            </w:r>
          </w:p>
        </w:tc>
      </w:tr>
      <w:tr w:rsidR="00B50050" w14:paraId="161C740A" w14:textId="77777777" w:rsidTr="00195548">
        <w:tc>
          <w:tcPr>
            <w:tcW w:w="600" w:type="dxa"/>
          </w:tcPr>
          <w:p w14:paraId="43082752" w14:textId="77777777" w:rsidR="00B50050" w:rsidRDefault="00B50050" w:rsidP="0088127C">
            <w:pPr>
              <w:pStyle w:val="OtherTableBody"/>
            </w:pPr>
          </w:p>
        </w:tc>
        <w:tc>
          <w:tcPr>
            <w:tcW w:w="600" w:type="dxa"/>
          </w:tcPr>
          <w:p w14:paraId="2AD94B2F" w14:textId="77777777" w:rsidR="00B50050" w:rsidRDefault="00B50050" w:rsidP="0088127C">
            <w:pPr>
              <w:pStyle w:val="OtherTableBody"/>
            </w:pPr>
            <w:r>
              <w:t>0080</w:t>
            </w:r>
          </w:p>
        </w:tc>
        <w:tc>
          <w:tcPr>
            <w:tcW w:w="2600" w:type="dxa"/>
          </w:tcPr>
          <w:p w14:paraId="6D260E1B" w14:textId="77777777" w:rsidR="00B50050" w:rsidRDefault="00B50050" w:rsidP="0088127C">
            <w:pPr>
              <w:pStyle w:val="OtherTableBody"/>
            </w:pPr>
          </w:p>
        </w:tc>
        <w:tc>
          <w:tcPr>
            <w:tcW w:w="1400" w:type="dxa"/>
          </w:tcPr>
          <w:p w14:paraId="67F81F50" w14:textId="77777777" w:rsidR="00B50050" w:rsidRDefault="00B50050" w:rsidP="0088127C">
            <w:pPr>
              <w:pStyle w:val="OtherTableBody"/>
            </w:pPr>
            <w:r>
              <w:t>ST</w:t>
            </w:r>
          </w:p>
        </w:tc>
        <w:tc>
          <w:tcPr>
            <w:tcW w:w="4200" w:type="dxa"/>
          </w:tcPr>
          <w:p w14:paraId="34D6237E" w14:textId="77777777" w:rsidR="00B50050" w:rsidRDefault="00B50050" w:rsidP="0088127C">
            <w:pPr>
              <w:pStyle w:val="OtherTableBody"/>
            </w:pPr>
            <w:r>
              <w:t>Strain</w:t>
            </w:r>
          </w:p>
        </w:tc>
      </w:tr>
      <w:tr w:rsidR="00B50050" w14:paraId="2A1B768E" w14:textId="77777777" w:rsidTr="00195548">
        <w:tc>
          <w:tcPr>
            <w:tcW w:w="600" w:type="dxa"/>
          </w:tcPr>
          <w:p w14:paraId="5C9C6040" w14:textId="77777777" w:rsidR="00B50050" w:rsidRDefault="00B50050" w:rsidP="0088127C">
            <w:pPr>
              <w:pStyle w:val="OtherTableBody"/>
            </w:pPr>
            <w:r>
              <w:t>User</w:t>
            </w:r>
          </w:p>
        </w:tc>
        <w:tc>
          <w:tcPr>
            <w:tcW w:w="600" w:type="dxa"/>
          </w:tcPr>
          <w:p w14:paraId="76254F10" w14:textId="77777777" w:rsidR="00B50050" w:rsidRDefault="00B50050" w:rsidP="0088127C">
            <w:pPr>
              <w:pStyle w:val="OtherTableBody"/>
            </w:pPr>
          </w:p>
        </w:tc>
        <w:tc>
          <w:tcPr>
            <w:tcW w:w="2600" w:type="dxa"/>
          </w:tcPr>
          <w:p w14:paraId="10571486" w14:textId="77777777" w:rsidR="00B50050" w:rsidRDefault="00B50050" w:rsidP="0088127C">
            <w:pPr>
              <w:pStyle w:val="OtherTableBody"/>
            </w:pPr>
            <w:r>
              <w:t>Outlier Type</w:t>
            </w:r>
          </w:p>
        </w:tc>
        <w:tc>
          <w:tcPr>
            <w:tcW w:w="1400" w:type="dxa"/>
          </w:tcPr>
          <w:p w14:paraId="77BB07F5" w14:textId="77777777" w:rsidR="00B50050" w:rsidRDefault="00B50050" w:rsidP="0088127C">
            <w:pPr>
              <w:pStyle w:val="OtherTableBody"/>
            </w:pPr>
          </w:p>
        </w:tc>
        <w:tc>
          <w:tcPr>
            <w:tcW w:w="4200" w:type="dxa"/>
          </w:tcPr>
          <w:p w14:paraId="5D2D3372" w14:textId="77777777" w:rsidR="00B50050" w:rsidRDefault="00B50050" w:rsidP="0088127C">
            <w:pPr>
              <w:pStyle w:val="OtherTableBody"/>
            </w:pPr>
          </w:p>
        </w:tc>
      </w:tr>
      <w:tr w:rsidR="00B50050" w14:paraId="43FAB56A" w14:textId="77777777" w:rsidTr="00195548">
        <w:tc>
          <w:tcPr>
            <w:tcW w:w="600" w:type="dxa"/>
          </w:tcPr>
          <w:p w14:paraId="7A9FECC4" w14:textId="77777777" w:rsidR="00B50050" w:rsidRDefault="00B50050" w:rsidP="0088127C">
            <w:pPr>
              <w:pStyle w:val="OtherTableBody"/>
            </w:pPr>
          </w:p>
        </w:tc>
        <w:tc>
          <w:tcPr>
            <w:tcW w:w="600" w:type="dxa"/>
          </w:tcPr>
          <w:p w14:paraId="644B0A78" w14:textId="77777777" w:rsidR="00B50050" w:rsidRDefault="00B50050" w:rsidP="0088127C">
            <w:pPr>
              <w:pStyle w:val="OtherTableBody"/>
            </w:pPr>
            <w:r>
              <w:t>0083</w:t>
            </w:r>
          </w:p>
        </w:tc>
        <w:tc>
          <w:tcPr>
            <w:tcW w:w="2600" w:type="dxa"/>
          </w:tcPr>
          <w:p w14:paraId="2DDD93C2" w14:textId="77777777" w:rsidR="00B50050" w:rsidRDefault="00B50050" w:rsidP="0088127C">
            <w:pPr>
              <w:pStyle w:val="OtherTableBody"/>
            </w:pPr>
          </w:p>
        </w:tc>
        <w:tc>
          <w:tcPr>
            <w:tcW w:w="1400" w:type="dxa"/>
          </w:tcPr>
          <w:p w14:paraId="287A3E1D" w14:textId="77777777" w:rsidR="00B50050" w:rsidRDefault="00B50050" w:rsidP="0088127C">
            <w:pPr>
              <w:pStyle w:val="OtherTableBody"/>
            </w:pPr>
            <w:r>
              <w:t>C</w:t>
            </w:r>
          </w:p>
        </w:tc>
        <w:tc>
          <w:tcPr>
            <w:tcW w:w="4200" w:type="dxa"/>
          </w:tcPr>
          <w:p w14:paraId="74ADA0B2" w14:textId="77777777" w:rsidR="00B50050" w:rsidRDefault="00B50050" w:rsidP="0088127C">
            <w:pPr>
              <w:pStyle w:val="OtherTableBody"/>
            </w:pPr>
            <w:r>
              <w:t>Outlier cost</w:t>
            </w:r>
          </w:p>
        </w:tc>
      </w:tr>
      <w:tr w:rsidR="00B50050" w14:paraId="0188FF66" w14:textId="77777777" w:rsidTr="00195548">
        <w:tc>
          <w:tcPr>
            <w:tcW w:w="600" w:type="dxa"/>
          </w:tcPr>
          <w:p w14:paraId="040E7AF4" w14:textId="77777777" w:rsidR="00B50050" w:rsidRDefault="00B50050" w:rsidP="0088127C">
            <w:pPr>
              <w:pStyle w:val="OtherTableBody"/>
            </w:pPr>
          </w:p>
        </w:tc>
        <w:tc>
          <w:tcPr>
            <w:tcW w:w="600" w:type="dxa"/>
          </w:tcPr>
          <w:p w14:paraId="3A8F9525" w14:textId="77777777" w:rsidR="00B50050" w:rsidRDefault="00B50050" w:rsidP="0088127C">
            <w:pPr>
              <w:pStyle w:val="OtherTableBody"/>
            </w:pPr>
            <w:r>
              <w:t>0083</w:t>
            </w:r>
          </w:p>
        </w:tc>
        <w:tc>
          <w:tcPr>
            <w:tcW w:w="2600" w:type="dxa"/>
          </w:tcPr>
          <w:p w14:paraId="31597041" w14:textId="77777777" w:rsidR="00B50050" w:rsidRDefault="00B50050" w:rsidP="0088127C">
            <w:pPr>
              <w:pStyle w:val="OtherTableBody"/>
            </w:pPr>
          </w:p>
        </w:tc>
        <w:tc>
          <w:tcPr>
            <w:tcW w:w="1400" w:type="dxa"/>
          </w:tcPr>
          <w:p w14:paraId="4F342FD9" w14:textId="77777777" w:rsidR="00B50050" w:rsidRDefault="00B50050" w:rsidP="0088127C">
            <w:pPr>
              <w:pStyle w:val="OtherTableBody"/>
            </w:pPr>
            <w:r>
              <w:t>D</w:t>
            </w:r>
          </w:p>
        </w:tc>
        <w:tc>
          <w:tcPr>
            <w:tcW w:w="4200" w:type="dxa"/>
          </w:tcPr>
          <w:p w14:paraId="201C878D" w14:textId="77777777" w:rsidR="00B50050" w:rsidRDefault="00B50050" w:rsidP="0088127C">
            <w:pPr>
              <w:pStyle w:val="OtherTableBody"/>
            </w:pPr>
            <w:r>
              <w:t>Outlier days</w:t>
            </w:r>
          </w:p>
        </w:tc>
      </w:tr>
      <w:tr w:rsidR="00B50050" w14:paraId="3F23114A" w14:textId="77777777" w:rsidTr="00195548">
        <w:tc>
          <w:tcPr>
            <w:tcW w:w="600" w:type="dxa"/>
          </w:tcPr>
          <w:p w14:paraId="7FBA90FE" w14:textId="77777777" w:rsidR="00B50050" w:rsidRDefault="00B50050" w:rsidP="0088127C">
            <w:pPr>
              <w:pStyle w:val="OtherTableBody"/>
            </w:pPr>
            <w:r>
              <w:t>User</w:t>
            </w:r>
          </w:p>
        </w:tc>
        <w:tc>
          <w:tcPr>
            <w:tcW w:w="600" w:type="dxa"/>
          </w:tcPr>
          <w:p w14:paraId="33594F2B" w14:textId="77777777" w:rsidR="00B50050" w:rsidRDefault="00B50050" w:rsidP="0088127C">
            <w:pPr>
              <w:pStyle w:val="OtherTableBody"/>
            </w:pPr>
          </w:p>
        </w:tc>
        <w:tc>
          <w:tcPr>
            <w:tcW w:w="2600" w:type="dxa"/>
          </w:tcPr>
          <w:p w14:paraId="043F0369" w14:textId="77777777" w:rsidR="00B50050" w:rsidRDefault="00B50050" w:rsidP="0088127C">
            <w:pPr>
              <w:pStyle w:val="OtherTableBody"/>
            </w:pPr>
            <w:r>
              <w:t>Performed by</w:t>
            </w:r>
          </w:p>
        </w:tc>
        <w:tc>
          <w:tcPr>
            <w:tcW w:w="1400" w:type="dxa"/>
          </w:tcPr>
          <w:p w14:paraId="00727E02" w14:textId="77777777" w:rsidR="00B50050" w:rsidRDefault="00B50050" w:rsidP="0088127C">
            <w:pPr>
              <w:pStyle w:val="OtherTableBody"/>
            </w:pPr>
          </w:p>
        </w:tc>
        <w:tc>
          <w:tcPr>
            <w:tcW w:w="4200" w:type="dxa"/>
          </w:tcPr>
          <w:p w14:paraId="4358C24E" w14:textId="77777777" w:rsidR="00B50050" w:rsidRDefault="00B50050" w:rsidP="0088127C">
            <w:pPr>
              <w:pStyle w:val="OtherTableBody"/>
            </w:pPr>
          </w:p>
        </w:tc>
      </w:tr>
      <w:tr w:rsidR="00B50050" w14:paraId="3951585B" w14:textId="77777777" w:rsidTr="00195548">
        <w:tc>
          <w:tcPr>
            <w:tcW w:w="600" w:type="dxa"/>
          </w:tcPr>
          <w:p w14:paraId="3F5B18DA" w14:textId="77777777" w:rsidR="00B50050" w:rsidRDefault="00B50050" w:rsidP="0088127C">
            <w:pPr>
              <w:pStyle w:val="OtherTableBody"/>
            </w:pPr>
          </w:p>
        </w:tc>
        <w:tc>
          <w:tcPr>
            <w:tcW w:w="600" w:type="dxa"/>
          </w:tcPr>
          <w:p w14:paraId="24D53C49" w14:textId="77777777" w:rsidR="00B50050" w:rsidRDefault="00B50050" w:rsidP="0088127C">
            <w:pPr>
              <w:pStyle w:val="OtherTableBody"/>
            </w:pPr>
            <w:r>
              <w:t>0084</w:t>
            </w:r>
          </w:p>
        </w:tc>
        <w:tc>
          <w:tcPr>
            <w:tcW w:w="2600" w:type="dxa"/>
          </w:tcPr>
          <w:p w14:paraId="2376953D" w14:textId="77777777" w:rsidR="00B50050" w:rsidRDefault="00B50050" w:rsidP="0088127C">
            <w:pPr>
              <w:pStyle w:val="OtherTableBody"/>
            </w:pPr>
          </w:p>
        </w:tc>
        <w:tc>
          <w:tcPr>
            <w:tcW w:w="1400" w:type="dxa"/>
          </w:tcPr>
          <w:p w14:paraId="1747FB09" w14:textId="77777777" w:rsidR="00B50050" w:rsidRDefault="00B50050" w:rsidP="0088127C">
            <w:pPr>
              <w:pStyle w:val="OtherTableBody"/>
            </w:pPr>
            <w:r>
              <w:t>...</w:t>
            </w:r>
          </w:p>
        </w:tc>
        <w:tc>
          <w:tcPr>
            <w:tcW w:w="4200" w:type="dxa"/>
          </w:tcPr>
          <w:p w14:paraId="3F7652C0" w14:textId="77777777" w:rsidR="00B50050" w:rsidRDefault="00B50050" w:rsidP="0088127C">
            <w:pPr>
              <w:pStyle w:val="OtherTableBody"/>
            </w:pPr>
            <w:r>
              <w:t>No suggested values defined</w:t>
            </w:r>
          </w:p>
        </w:tc>
      </w:tr>
      <w:tr w:rsidR="00B50050" w14:paraId="2497E2A6" w14:textId="77777777" w:rsidTr="00195548">
        <w:tc>
          <w:tcPr>
            <w:tcW w:w="600" w:type="dxa"/>
          </w:tcPr>
          <w:p w14:paraId="00B77547" w14:textId="77777777" w:rsidR="00B50050" w:rsidRDefault="00B50050" w:rsidP="0088127C">
            <w:pPr>
              <w:pStyle w:val="OtherTableBody"/>
            </w:pPr>
            <w:r>
              <w:t>HL7</w:t>
            </w:r>
          </w:p>
        </w:tc>
        <w:tc>
          <w:tcPr>
            <w:tcW w:w="600" w:type="dxa"/>
          </w:tcPr>
          <w:p w14:paraId="191ACC95" w14:textId="77777777" w:rsidR="00B50050" w:rsidRDefault="00B50050" w:rsidP="0088127C">
            <w:pPr>
              <w:pStyle w:val="OtherTableBody"/>
            </w:pPr>
          </w:p>
        </w:tc>
        <w:tc>
          <w:tcPr>
            <w:tcW w:w="2600" w:type="dxa"/>
          </w:tcPr>
          <w:p w14:paraId="342734EA" w14:textId="77777777" w:rsidR="00B50050" w:rsidRDefault="00B50050" w:rsidP="0088127C">
            <w:pPr>
              <w:pStyle w:val="OtherTableBody"/>
            </w:pPr>
            <w:r>
              <w:t>Observation Result Status Codes Interpretation</w:t>
            </w:r>
          </w:p>
        </w:tc>
        <w:tc>
          <w:tcPr>
            <w:tcW w:w="1400" w:type="dxa"/>
          </w:tcPr>
          <w:p w14:paraId="5F25D09B" w14:textId="77777777" w:rsidR="00B50050" w:rsidRDefault="00B50050" w:rsidP="0088127C">
            <w:pPr>
              <w:pStyle w:val="OtherTableBody"/>
            </w:pPr>
          </w:p>
        </w:tc>
        <w:tc>
          <w:tcPr>
            <w:tcW w:w="4200" w:type="dxa"/>
          </w:tcPr>
          <w:p w14:paraId="48C0B977" w14:textId="77777777" w:rsidR="00B50050" w:rsidRDefault="00B50050" w:rsidP="0088127C">
            <w:pPr>
              <w:pStyle w:val="OtherTableBody"/>
            </w:pPr>
          </w:p>
        </w:tc>
      </w:tr>
      <w:tr w:rsidR="00B50050" w:rsidRPr="001D2E85" w14:paraId="615F4B79" w14:textId="77777777" w:rsidTr="00195548">
        <w:tc>
          <w:tcPr>
            <w:tcW w:w="600" w:type="dxa"/>
          </w:tcPr>
          <w:p w14:paraId="71DEBAAA" w14:textId="77777777" w:rsidR="00B50050" w:rsidRDefault="00B50050" w:rsidP="0088127C">
            <w:pPr>
              <w:pStyle w:val="OtherTableBody"/>
            </w:pPr>
          </w:p>
        </w:tc>
        <w:tc>
          <w:tcPr>
            <w:tcW w:w="600" w:type="dxa"/>
          </w:tcPr>
          <w:p w14:paraId="08AC0D16" w14:textId="77777777" w:rsidR="00B50050" w:rsidRDefault="00B50050" w:rsidP="0088127C">
            <w:pPr>
              <w:pStyle w:val="OtherTableBody"/>
            </w:pPr>
            <w:r>
              <w:t>0085</w:t>
            </w:r>
          </w:p>
        </w:tc>
        <w:tc>
          <w:tcPr>
            <w:tcW w:w="2600" w:type="dxa"/>
          </w:tcPr>
          <w:p w14:paraId="4B7ECC40" w14:textId="77777777" w:rsidR="00B50050" w:rsidRDefault="00B50050" w:rsidP="0088127C">
            <w:pPr>
              <w:pStyle w:val="OtherTableBody"/>
            </w:pPr>
          </w:p>
        </w:tc>
        <w:tc>
          <w:tcPr>
            <w:tcW w:w="1400" w:type="dxa"/>
          </w:tcPr>
          <w:p w14:paraId="5A6E831F" w14:textId="77777777" w:rsidR="00B50050" w:rsidRDefault="00B50050" w:rsidP="0088127C">
            <w:pPr>
              <w:pStyle w:val="OtherTableBody"/>
            </w:pPr>
            <w:r>
              <w:t>A</w:t>
            </w:r>
          </w:p>
        </w:tc>
        <w:tc>
          <w:tcPr>
            <w:tcW w:w="4200" w:type="dxa"/>
          </w:tcPr>
          <w:p w14:paraId="5CA92E3A" w14:textId="77777777" w:rsidR="00B50050" w:rsidRDefault="00B50050" w:rsidP="0088127C">
            <w:pPr>
              <w:pStyle w:val="OtherTableBody"/>
            </w:pPr>
            <w:r>
              <w:t>Amended based on adjustments provided by the Placer (Physician) regarding patient demographics (such as age and/or gender or other patient specific information</w:t>
            </w:r>
          </w:p>
        </w:tc>
      </w:tr>
      <w:tr w:rsidR="00B50050" w:rsidRPr="001D2E85" w14:paraId="425884C8" w14:textId="77777777" w:rsidTr="00195548">
        <w:tc>
          <w:tcPr>
            <w:tcW w:w="600" w:type="dxa"/>
          </w:tcPr>
          <w:p w14:paraId="1FDF4A15" w14:textId="77777777" w:rsidR="00B50050" w:rsidRDefault="00B50050" w:rsidP="0088127C">
            <w:pPr>
              <w:pStyle w:val="OtherTableBody"/>
            </w:pPr>
          </w:p>
        </w:tc>
        <w:tc>
          <w:tcPr>
            <w:tcW w:w="600" w:type="dxa"/>
          </w:tcPr>
          <w:p w14:paraId="5429DB66" w14:textId="77777777" w:rsidR="00B50050" w:rsidRDefault="00B50050" w:rsidP="0088127C">
            <w:pPr>
              <w:pStyle w:val="OtherTableBody"/>
            </w:pPr>
            <w:r>
              <w:t>0085</w:t>
            </w:r>
          </w:p>
        </w:tc>
        <w:tc>
          <w:tcPr>
            <w:tcW w:w="2600" w:type="dxa"/>
          </w:tcPr>
          <w:p w14:paraId="64D2B4BD" w14:textId="77777777" w:rsidR="00B50050" w:rsidRDefault="00B50050" w:rsidP="0088127C">
            <w:pPr>
              <w:pStyle w:val="OtherTableBody"/>
            </w:pPr>
          </w:p>
        </w:tc>
        <w:tc>
          <w:tcPr>
            <w:tcW w:w="1400" w:type="dxa"/>
          </w:tcPr>
          <w:p w14:paraId="026CAAF4" w14:textId="77777777" w:rsidR="00B50050" w:rsidRDefault="00B50050" w:rsidP="0088127C">
            <w:pPr>
              <w:pStyle w:val="OtherTableBody"/>
            </w:pPr>
            <w:r>
              <w:t>B</w:t>
            </w:r>
          </w:p>
        </w:tc>
        <w:tc>
          <w:tcPr>
            <w:tcW w:w="4200" w:type="dxa"/>
          </w:tcPr>
          <w:p w14:paraId="1DE70286" w14:textId="77777777" w:rsidR="00B50050" w:rsidRDefault="00B50050" w:rsidP="0088127C">
            <w:pPr>
              <w:pStyle w:val="OtherTableBody"/>
            </w:pPr>
            <w:r>
              <w:t>Appended Report - Final results reviewed and further information provided for clarity without change to the original result values.</w:t>
            </w:r>
          </w:p>
        </w:tc>
      </w:tr>
      <w:tr w:rsidR="00B50050" w:rsidRPr="001D2E85" w14:paraId="3578BFD6" w14:textId="77777777" w:rsidTr="00195548">
        <w:tc>
          <w:tcPr>
            <w:tcW w:w="600" w:type="dxa"/>
          </w:tcPr>
          <w:p w14:paraId="58EABCAE" w14:textId="77777777" w:rsidR="00B50050" w:rsidRDefault="00B50050" w:rsidP="0088127C">
            <w:pPr>
              <w:pStyle w:val="OtherTableBody"/>
            </w:pPr>
          </w:p>
        </w:tc>
        <w:tc>
          <w:tcPr>
            <w:tcW w:w="600" w:type="dxa"/>
          </w:tcPr>
          <w:p w14:paraId="405538C0" w14:textId="77777777" w:rsidR="00B50050" w:rsidRDefault="00B50050" w:rsidP="0088127C">
            <w:pPr>
              <w:pStyle w:val="OtherTableBody"/>
            </w:pPr>
            <w:r>
              <w:t>0085</w:t>
            </w:r>
          </w:p>
        </w:tc>
        <w:tc>
          <w:tcPr>
            <w:tcW w:w="2600" w:type="dxa"/>
          </w:tcPr>
          <w:p w14:paraId="206EF9EA" w14:textId="77777777" w:rsidR="00B50050" w:rsidRDefault="00B50050" w:rsidP="0088127C">
            <w:pPr>
              <w:pStyle w:val="OtherTableBody"/>
            </w:pPr>
          </w:p>
        </w:tc>
        <w:tc>
          <w:tcPr>
            <w:tcW w:w="1400" w:type="dxa"/>
          </w:tcPr>
          <w:p w14:paraId="5C764984" w14:textId="77777777" w:rsidR="00B50050" w:rsidRDefault="00B50050" w:rsidP="0088127C">
            <w:pPr>
              <w:pStyle w:val="OtherTableBody"/>
            </w:pPr>
            <w:r>
              <w:t>C</w:t>
            </w:r>
          </w:p>
        </w:tc>
        <w:tc>
          <w:tcPr>
            <w:tcW w:w="4200" w:type="dxa"/>
          </w:tcPr>
          <w:p w14:paraId="40EF400B" w14:textId="77777777" w:rsidR="00B50050" w:rsidRDefault="00B50050" w:rsidP="0088127C">
            <w:pPr>
              <w:pStyle w:val="OtherTableBody"/>
            </w:pPr>
            <w:r>
              <w:t>Record coming over is a correction and thus replaces a final result</w:t>
            </w:r>
          </w:p>
        </w:tc>
      </w:tr>
      <w:tr w:rsidR="00B50050" w14:paraId="35F5F459" w14:textId="77777777" w:rsidTr="00195548">
        <w:tc>
          <w:tcPr>
            <w:tcW w:w="600" w:type="dxa"/>
          </w:tcPr>
          <w:p w14:paraId="74644669" w14:textId="77777777" w:rsidR="00B50050" w:rsidRDefault="00B50050" w:rsidP="0088127C">
            <w:pPr>
              <w:pStyle w:val="OtherTableBody"/>
            </w:pPr>
          </w:p>
        </w:tc>
        <w:tc>
          <w:tcPr>
            <w:tcW w:w="600" w:type="dxa"/>
          </w:tcPr>
          <w:p w14:paraId="45EE29E6" w14:textId="77777777" w:rsidR="00B50050" w:rsidRDefault="00B50050" w:rsidP="0088127C">
            <w:pPr>
              <w:pStyle w:val="OtherTableBody"/>
            </w:pPr>
            <w:r>
              <w:t>0085</w:t>
            </w:r>
          </w:p>
        </w:tc>
        <w:tc>
          <w:tcPr>
            <w:tcW w:w="2600" w:type="dxa"/>
          </w:tcPr>
          <w:p w14:paraId="5CCA2ADA" w14:textId="77777777" w:rsidR="00B50050" w:rsidRDefault="00B50050" w:rsidP="0088127C">
            <w:pPr>
              <w:pStyle w:val="OtherTableBody"/>
            </w:pPr>
          </w:p>
        </w:tc>
        <w:tc>
          <w:tcPr>
            <w:tcW w:w="1400" w:type="dxa"/>
          </w:tcPr>
          <w:p w14:paraId="52DAE647" w14:textId="77777777" w:rsidR="00B50050" w:rsidRDefault="00B50050" w:rsidP="0088127C">
            <w:pPr>
              <w:pStyle w:val="OtherTableBody"/>
            </w:pPr>
            <w:r>
              <w:t>D</w:t>
            </w:r>
          </w:p>
        </w:tc>
        <w:tc>
          <w:tcPr>
            <w:tcW w:w="4200" w:type="dxa"/>
          </w:tcPr>
          <w:p w14:paraId="32C12003" w14:textId="77777777" w:rsidR="00B50050" w:rsidRDefault="00B50050" w:rsidP="0088127C">
            <w:pPr>
              <w:pStyle w:val="OtherTableBody"/>
            </w:pPr>
            <w:r>
              <w:t>Deletes the OBX record</w:t>
            </w:r>
          </w:p>
        </w:tc>
      </w:tr>
      <w:tr w:rsidR="00B50050" w14:paraId="1A04DAC8" w14:textId="77777777" w:rsidTr="00195548">
        <w:tc>
          <w:tcPr>
            <w:tcW w:w="600" w:type="dxa"/>
          </w:tcPr>
          <w:p w14:paraId="37ABCB55" w14:textId="77777777" w:rsidR="00B50050" w:rsidRDefault="00B50050" w:rsidP="0088127C">
            <w:pPr>
              <w:pStyle w:val="OtherTableBody"/>
            </w:pPr>
          </w:p>
        </w:tc>
        <w:tc>
          <w:tcPr>
            <w:tcW w:w="600" w:type="dxa"/>
          </w:tcPr>
          <w:p w14:paraId="54A43CEA" w14:textId="77777777" w:rsidR="00B50050" w:rsidRDefault="00B50050" w:rsidP="0088127C">
            <w:pPr>
              <w:pStyle w:val="OtherTableBody"/>
            </w:pPr>
            <w:r>
              <w:t>0085</w:t>
            </w:r>
          </w:p>
        </w:tc>
        <w:tc>
          <w:tcPr>
            <w:tcW w:w="2600" w:type="dxa"/>
          </w:tcPr>
          <w:p w14:paraId="3BC1D053" w14:textId="77777777" w:rsidR="00B50050" w:rsidRDefault="00B50050" w:rsidP="0088127C">
            <w:pPr>
              <w:pStyle w:val="OtherTableBody"/>
            </w:pPr>
          </w:p>
        </w:tc>
        <w:tc>
          <w:tcPr>
            <w:tcW w:w="1400" w:type="dxa"/>
          </w:tcPr>
          <w:p w14:paraId="1561C889" w14:textId="77777777" w:rsidR="00B50050" w:rsidRDefault="00B50050" w:rsidP="0088127C">
            <w:pPr>
              <w:pStyle w:val="OtherTableBody"/>
            </w:pPr>
            <w:r>
              <w:t>F</w:t>
            </w:r>
          </w:p>
        </w:tc>
        <w:tc>
          <w:tcPr>
            <w:tcW w:w="4200" w:type="dxa"/>
          </w:tcPr>
          <w:p w14:paraId="6356F514" w14:textId="77777777" w:rsidR="00B50050" w:rsidRDefault="00B50050" w:rsidP="0088127C">
            <w:pPr>
              <w:pStyle w:val="OtherTableBody"/>
            </w:pPr>
            <w:r>
              <w:t>Final results</w:t>
            </w:r>
          </w:p>
        </w:tc>
      </w:tr>
      <w:tr w:rsidR="00B50050" w:rsidRPr="001D2E85" w14:paraId="3D8A702A" w14:textId="77777777" w:rsidTr="00195548">
        <w:tc>
          <w:tcPr>
            <w:tcW w:w="600" w:type="dxa"/>
          </w:tcPr>
          <w:p w14:paraId="4749EE51" w14:textId="77777777" w:rsidR="00B50050" w:rsidRDefault="00B50050" w:rsidP="0088127C">
            <w:pPr>
              <w:pStyle w:val="OtherTableBody"/>
            </w:pPr>
          </w:p>
        </w:tc>
        <w:tc>
          <w:tcPr>
            <w:tcW w:w="600" w:type="dxa"/>
          </w:tcPr>
          <w:p w14:paraId="7A487416" w14:textId="77777777" w:rsidR="00B50050" w:rsidRDefault="00B50050" w:rsidP="0088127C">
            <w:pPr>
              <w:pStyle w:val="OtherTableBody"/>
            </w:pPr>
            <w:r>
              <w:t>0085</w:t>
            </w:r>
          </w:p>
        </w:tc>
        <w:tc>
          <w:tcPr>
            <w:tcW w:w="2600" w:type="dxa"/>
          </w:tcPr>
          <w:p w14:paraId="489A67F4" w14:textId="77777777" w:rsidR="00B50050" w:rsidRDefault="00B50050" w:rsidP="0088127C">
            <w:pPr>
              <w:pStyle w:val="OtherTableBody"/>
            </w:pPr>
          </w:p>
        </w:tc>
        <w:tc>
          <w:tcPr>
            <w:tcW w:w="1400" w:type="dxa"/>
          </w:tcPr>
          <w:p w14:paraId="6692CE22" w14:textId="77777777" w:rsidR="00B50050" w:rsidRDefault="00B50050" w:rsidP="0088127C">
            <w:pPr>
              <w:pStyle w:val="OtherTableBody"/>
            </w:pPr>
            <w:r>
              <w:t>I</w:t>
            </w:r>
          </w:p>
        </w:tc>
        <w:tc>
          <w:tcPr>
            <w:tcW w:w="4200" w:type="dxa"/>
          </w:tcPr>
          <w:p w14:paraId="28FAEE08" w14:textId="77777777" w:rsidR="00B50050" w:rsidRDefault="00B50050" w:rsidP="0088127C">
            <w:pPr>
              <w:pStyle w:val="OtherTableBody"/>
            </w:pPr>
            <w:r>
              <w:t>Specimen in lab; results pending</w:t>
            </w:r>
          </w:p>
        </w:tc>
      </w:tr>
      <w:tr w:rsidR="00B50050" w:rsidRPr="001D2E85" w14:paraId="5C26D306" w14:textId="77777777" w:rsidTr="00195548">
        <w:tc>
          <w:tcPr>
            <w:tcW w:w="600" w:type="dxa"/>
          </w:tcPr>
          <w:p w14:paraId="02FDCB23" w14:textId="77777777" w:rsidR="00B50050" w:rsidRDefault="00B50050" w:rsidP="0088127C">
            <w:pPr>
              <w:pStyle w:val="OtherTableBody"/>
            </w:pPr>
          </w:p>
        </w:tc>
        <w:tc>
          <w:tcPr>
            <w:tcW w:w="600" w:type="dxa"/>
          </w:tcPr>
          <w:p w14:paraId="5D66A2F4" w14:textId="77777777" w:rsidR="00B50050" w:rsidRDefault="00B50050" w:rsidP="0088127C">
            <w:pPr>
              <w:pStyle w:val="OtherTableBody"/>
            </w:pPr>
            <w:r>
              <w:t>0085</w:t>
            </w:r>
          </w:p>
        </w:tc>
        <w:tc>
          <w:tcPr>
            <w:tcW w:w="2600" w:type="dxa"/>
          </w:tcPr>
          <w:p w14:paraId="45864F0C" w14:textId="77777777" w:rsidR="00B50050" w:rsidRDefault="00B50050" w:rsidP="0088127C">
            <w:pPr>
              <w:pStyle w:val="OtherTableBody"/>
            </w:pPr>
          </w:p>
        </w:tc>
        <w:tc>
          <w:tcPr>
            <w:tcW w:w="1400" w:type="dxa"/>
          </w:tcPr>
          <w:p w14:paraId="4C93591F" w14:textId="77777777" w:rsidR="00B50050" w:rsidRDefault="00B50050" w:rsidP="0088127C">
            <w:pPr>
              <w:pStyle w:val="OtherTableBody"/>
            </w:pPr>
            <w:r>
              <w:t>N</w:t>
            </w:r>
          </w:p>
        </w:tc>
        <w:tc>
          <w:tcPr>
            <w:tcW w:w="4200" w:type="dxa"/>
          </w:tcPr>
          <w:p w14:paraId="4BCEEB54" w14:textId="77777777" w:rsidR="00B50050" w:rsidRDefault="00B50050" w:rsidP="0088127C">
            <w:pPr>
              <w:pStyle w:val="OtherTableBody"/>
            </w:pPr>
            <w:r>
              <w:t>Not asked; used to affirmatively document that the observation identified in the OBX was not sought when the universal service ID in OBR-4 implies that it would be sought.</w:t>
            </w:r>
          </w:p>
        </w:tc>
      </w:tr>
      <w:tr w:rsidR="00B50050" w:rsidRPr="001D2E85" w14:paraId="6F9D6997" w14:textId="77777777" w:rsidTr="00195548">
        <w:tc>
          <w:tcPr>
            <w:tcW w:w="600" w:type="dxa"/>
          </w:tcPr>
          <w:p w14:paraId="587A8164" w14:textId="77777777" w:rsidR="00B50050" w:rsidRDefault="00B50050" w:rsidP="0088127C">
            <w:pPr>
              <w:pStyle w:val="OtherTableBody"/>
            </w:pPr>
          </w:p>
        </w:tc>
        <w:tc>
          <w:tcPr>
            <w:tcW w:w="600" w:type="dxa"/>
          </w:tcPr>
          <w:p w14:paraId="6EC2CEF7" w14:textId="77777777" w:rsidR="00B50050" w:rsidRDefault="00B50050" w:rsidP="0088127C">
            <w:pPr>
              <w:pStyle w:val="OtherTableBody"/>
            </w:pPr>
            <w:r>
              <w:t>0085</w:t>
            </w:r>
          </w:p>
        </w:tc>
        <w:tc>
          <w:tcPr>
            <w:tcW w:w="2600" w:type="dxa"/>
          </w:tcPr>
          <w:p w14:paraId="428ABA50" w14:textId="77777777" w:rsidR="00B50050" w:rsidRDefault="00B50050" w:rsidP="0088127C">
            <w:pPr>
              <w:pStyle w:val="OtherTableBody"/>
            </w:pPr>
          </w:p>
        </w:tc>
        <w:tc>
          <w:tcPr>
            <w:tcW w:w="1400" w:type="dxa"/>
          </w:tcPr>
          <w:p w14:paraId="5F1A6E25" w14:textId="77777777" w:rsidR="00B50050" w:rsidRDefault="00B50050" w:rsidP="0088127C">
            <w:pPr>
              <w:pStyle w:val="OtherTableBody"/>
            </w:pPr>
            <w:r>
              <w:t>O</w:t>
            </w:r>
          </w:p>
        </w:tc>
        <w:tc>
          <w:tcPr>
            <w:tcW w:w="4200" w:type="dxa"/>
          </w:tcPr>
          <w:p w14:paraId="14006E8A" w14:textId="77777777" w:rsidR="00B50050" w:rsidRDefault="00B50050" w:rsidP="0088127C">
            <w:pPr>
              <w:pStyle w:val="OtherTableBody"/>
            </w:pPr>
            <w:r>
              <w:t>Order detail description only (no result)</w:t>
            </w:r>
          </w:p>
        </w:tc>
      </w:tr>
      <w:tr w:rsidR="00B50050" w14:paraId="0AADFE13" w14:textId="77777777" w:rsidTr="00195548">
        <w:tc>
          <w:tcPr>
            <w:tcW w:w="600" w:type="dxa"/>
          </w:tcPr>
          <w:p w14:paraId="04E8AE4F" w14:textId="77777777" w:rsidR="00B50050" w:rsidRDefault="00B50050" w:rsidP="0088127C">
            <w:pPr>
              <w:pStyle w:val="OtherTableBody"/>
            </w:pPr>
          </w:p>
        </w:tc>
        <w:tc>
          <w:tcPr>
            <w:tcW w:w="600" w:type="dxa"/>
          </w:tcPr>
          <w:p w14:paraId="6D73C844" w14:textId="77777777" w:rsidR="00B50050" w:rsidRDefault="00B50050" w:rsidP="0088127C">
            <w:pPr>
              <w:pStyle w:val="OtherTableBody"/>
            </w:pPr>
            <w:r>
              <w:t>0085</w:t>
            </w:r>
          </w:p>
        </w:tc>
        <w:tc>
          <w:tcPr>
            <w:tcW w:w="2600" w:type="dxa"/>
          </w:tcPr>
          <w:p w14:paraId="0DD6C20E" w14:textId="77777777" w:rsidR="00B50050" w:rsidRDefault="00B50050" w:rsidP="0088127C">
            <w:pPr>
              <w:pStyle w:val="OtherTableBody"/>
            </w:pPr>
          </w:p>
        </w:tc>
        <w:tc>
          <w:tcPr>
            <w:tcW w:w="1400" w:type="dxa"/>
          </w:tcPr>
          <w:p w14:paraId="02DF558D" w14:textId="77777777" w:rsidR="00B50050" w:rsidRDefault="00B50050" w:rsidP="0088127C">
            <w:pPr>
              <w:pStyle w:val="OtherTableBody"/>
            </w:pPr>
            <w:r>
              <w:t>P</w:t>
            </w:r>
          </w:p>
        </w:tc>
        <w:tc>
          <w:tcPr>
            <w:tcW w:w="4200" w:type="dxa"/>
          </w:tcPr>
          <w:p w14:paraId="4CE1BA1E" w14:textId="77777777" w:rsidR="00B50050" w:rsidRDefault="00B50050" w:rsidP="0088127C">
            <w:pPr>
              <w:pStyle w:val="OtherTableBody"/>
            </w:pPr>
            <w:r>
              <w:t>Preliminary results</w:t>
            </w:r>
          </w:p>
        </w:tc>
      </w:tr>
      <w:tr w:rsidR="00B50050" w14:paraId="734568D4" w14:textId="77777777" w:rsidTr="00195548">
        <w:tc>
          <w:tcPr>
            <w:tcW w:w="600" w:type="dxa"/>
          </w:tcPr>
          <w:p w14:paraId="4FF8DBF8" w14:textId="77777777" w:rsidR="00B50050" w:rsidRDefault="00B50050" w:rsidP="0088127C">
            <w:pPr>
              <w:pStyle w:val="OtherTableBody"/>
            </w:pPr>
          </w:p>
        </w:tc>
        <w:tc>
          <w:tcPr>
            <w:tcW w:w="600" w:type="dxa"/>
          </w:tcPr>
          <w:p w14:paraId="191B945C" w14:textId="77777777" w:rsidR="00B50050" w:rsidRDefault="00B50050" w:rsidP="0088127C">
            <w:pPr>
              <w:pStyle w:val="OtherTableBody"/>
            </w:pPr>
            <w:r>
              <w:t>0085</w:t>
            </w:r>
          </w:p>
        </w:tc>
        <w:tc>
          <w:tcPr>
            <w:tcW w:w="2600" w:type="dxa"/>
          </w:tcPr>
          <w:p w14:paraId="52174A0A" w14:textId="77777777" w:rsidR="00B50050" w:rsidRDefault="00B50050" w:rsidP="0088127C">
            <w:pPr>
              <w:pStyle w:val="OtherTableBody"/>
            </w:pPr>
          </w:p>
        </w:tc>
        <w:tc>
          <w:tcPr>
            <w:tcW w:w="1400" w:type="dxa"/>
          </w:tcPr>
          <w:p w14:paraId="62803972" w14:textId="77777777" w:rsidR="00B50050" w:rsidRDefault="00B50050" w:rsidP="0088127C">
            <w:pPr>
              <w:pStyle w:val="OtherTableBody"/>
            </w:pPr>
            <w:r>
              <w:t>R</w:t>
            </w:r>
          </w:p>
        </w:tc>
        <w:tc>
          <w:tcPr>
            <w:tcW w:w="4200" w:type="dxa"/>
          </w:tcPr>
          <w:p w14:paraId="6C28C61E" w14:textId="77777777" w:rsidR="00B50050" w:rsidRDefault="00B50050" w:rsidP="0088127C">
            <w:pPr>
              <w:pStyle w:val="OtherTableBody"/>
            </w:pPr>
            <w:r>
              <w:t>Results entered -- not verified</w:t>
            </w:r>
          </w:p>
        </w:tc>
      </w:tr>
      <w:tr w:rsidR="00B50050" w:rsidRPr="001D2E85" w14:paraId="491D37F2" w14:textId="77777777" w:rsidTr="00195548">
        <w:tc>
          <w:tcPr>
            <w:tcW w:w="600" w:type="dxa"/>
          </w:tcPr>
          <w:p w14:paraId="48D377A3" w14:textId="77777777" w:rsidR="00B50050" w:rsidRDefault="00B50050" w:rsidP="0088127C">
            <w:pPr>
              <w:pStyle w:val="OtherTableBody"/>
            </w:pPr>
          </w:p>
        </w:tc>
        <w:tc>
          <w:tcPr>
            <w:tcW w:w="600" w:type="dxa"/>
          </w:tcPr>
          <w:p w14:paraId="73A19455" w14:textId="77777777" w:rsidR="00B50050" w:rsidRDefault="00B50050" w:rsidP="0088127C">
            <w:pPr>
              <w:pStyle w:val="OtherTableBody"/>
            </w:pPr>
            <w:r>
              <w:t>0085</w:t>
            </w:r>
          </w:p>
        </w:tc>
        <w:tc>
          <w:tcPr>
            <w:tcW w:w="2600" w:type="dxa"/>
          </w:tcPr>
          <w:p w14:paraId="18C48534" w14:textId="77777777" w:rsidR="00B50050" w:rsidRDefault="00B50050" w:rsidP="0088127C">
            <w:pPr>
              <w:pStyle w:val="OtherTableBody"/>
            </w:pPr>
          </w:p>
        </w:tc>
        <w:tc>
          <w:tcPr>
            <w:tcW w:w="1400" w:type="dxa"/>
          </w:tcPr>
          <w:p w14:paraId="4636ED56" w14:textId="77777777" w:rsidR="00B50050" w:rsidRDefault="00B50050" w:rsidP="0088127C">
            <w:pPr>
              <w:pStyle w:val="OtherTableBody"/>
            </w:pPr>
            <w:r>
              <w:t>S</w:t>
            </w:r>
          </w:p>
        </w:tc>
        <w:tc>
          <w:tcPr>
            <w:tcW w:w="4200" w:type="dxa"/>
          </w:tcPr>
          <w:p w14:paraId="443BE717" w14:textId="77777777" w:rsidR="00B50050" w:rsidRDefault="00B50050" w:rsidP="0088127C">
            <w:pPr>
              <w:pStyle w:val="OtherTableBody"/>
            </w:pPr>
            <w:r>
              <w:t>Partial results.   Deprecated. Retained only for backward compatibility as of V2.6.</w:t>
            </w:r>
          </w:p>
        </w:tc>
      </w:tr>
      <w:tr w:rsidR="00B50050" w14:paraId="4864D6F2" w14:textId="77777777" w:rsidTr="00195548">
        <w:tc>
          <w:tcPr>
            <w:tcW w:w="600" w:type="dxa"/>
          </w:tcPr>
          <w:p w14:paraId="00F8098C" w14:textId="77777777" w:rsidR="00B50050" w:rsidRDefault="00B50050" w:rsidP="0088127C">
            <w:pPr>
              <w:pStyle w:val="OtherTableBody"/>
            </w:pPr>
          </w:p>
        </w:tc>
        <w:tc>
          <w:tcPr>
            <w:tcW w:w="600" w:type="dxa"/>
          </w:tcPr>
          <w:p w14:paraId="4692F00A" w14:textId="77777777" w:rsidR="00B50050" w:rsidRDefault="00B50050" w:rsidP="0088127C">
            <w:pPr>
              <w:pStyle w:val="OtherTableBody"/>
            </w:pPr>
            <w:r>
              <w:t>0085</w:t>
            </w:r>
          </w:p>
        </w:tc>
        <w:tc>
          <w:tcPr>
            <w:tcW w:w="2600" w:type="dxa"/>
          </w:tcPr>
          <w:p w14:paraId="0E0F819C" w14:textId="77777777" w:rsidR="00B50050" w:rsidRDefault="00B50050" w:rsidP="0088127C">
            <w:pPr>
              <w:pStyle w:val="OtherTableBody"/>
            </w:pPr>
          </w:p>
        </w:tc>
        <w:tc>
          <w:tcPr>
            <w:tcW w:w="1400" w:type="dxa"/>
          </w:tcPr>
          <w:p w14:paraId="03EBF1AD" w14:textId="77777777" w:rsidR="00B50050" w:rsidRDefault="00B50050" w:rsidP="0088127C">
            <w:pPr>
              <w:pStyle w:val="OtherTableBody"/>
            </w:pPr>
            <w:r>
              <w:t>U</w:t>
            </w:r>
          </w:p>
        </w:tc>
        <w:tc>
          <w:tcPr>
            <w:tcW w:w="4200" w:type="dxa"/>
          </w:tcPr>
          <w:p w14:paraId="0DA32F93" w14:textId="77777777" w:rsidR="00B50050" w:rsidRDefault="00B50050" w:rsidP="0088127C">
            <w:pPr>
              <w:pStyle w:val="OtherTableBody"/>
            </w:pPr>
            <w:r>
              <w:t>Results status change to final without retransmitting results already sent as 'preliminary.'  E.g., radiology changes status from preliminary to final</w:t>
            </w:r>
          </w:p>
        </w:tc>
      </w:tr>
      <w:tr w:rsidR="00B50050" w:rsidRPr="001D2E85" w14:paraId="13A5C5E9" w14:textId="77777777" w:rsidTr="00195548">
        <w:tc>
          <w:tcPr>
            <w:tcW w:w="600" w:type="dxa"/>
          </w:tcPr>
          <w:p w14:paraId="5F96D2C3" w14:textId="77777777" w:rsidR="00B50050" w:rsidRDefault="00B50050" w:rsidP="0088127C">
            <w:pPr>
              <w:pStyle w:val="OtherTableBody"/>
            </w:pPr>
          </w:p>
        </w:tc>
        <w:tc>
          <w:tcPr>
            <w:tcW w:w="600" w:type="dxa"/>
          </w:tcPr>
          <w:p w14:paraId="38205C4E" w14:textId="77777777" w:rsidR="00B50050" w:rsidRDefault="00B50050" w:rsidP="0088127C">
            <w:pPr>
              <w:pStyle w:val="OtherTableBody"/>
            </w:pPr>
            <w:r>
              <w:t>0085</w:t>
            </w:r>
          </w:p>
        </w:tc>
        <w:tc>
          <w:tcPr>
            <w:tcW w:w="2600" w:type="dxa"/>
          </w:tcPr>
          <w:p w14:paraId="4C81F187" w14:textId="77777777" w:rsidR="00B50050" w:rsidRDefault="00B50050" w:rsidP="0088127C">
            <w:pPr>
              <w:pStyle w:val="OtherTableBody"/>
            </w:pPr>
          </w:p>
        </w:tc>
        <w:tc>
          <w:tcPr>
            <w:tcW w:w="1400" w:type="dxa"/>
          </w:tcPr>
          <w:p w14:paraId="301BB60A" w14:textId="77777777" w:rsidR="00B50050" w:rsidRDefault="00B50050" w:rsidP="0088127C">
            <w:pPr>
              <w:pStyle w:val="OtherTableBody"/>
            </w:pPr>
            <w:r>
              <w:t>V</w:t>
            </w:r>
          </w:p>
        </w:tc>
        <w:tc>
          <w:tcPr>
            <w:tcW w:w="4200" w:type="dxa"/>
          </w:tcPr>
          <w:p w14:paraId="322369FC" w14:textId="77777777" w:rsidR="00B50050" w:rsidRDefault="00B50050" w:rsidP="0088127C">
            <w:pPr>
              <w:pStyle w:val="OtherTableBody"/>
            </w:pPr>
            <w:r>
              <w:t>Verified - Final results reviewed and confirmed to be correct, no change to result value, normal range or abnormal flag</w:t>
            </w:r>
          </w:p>
        </w:tc>
      </w:tr>
      <w:tr w:rsidR="00B50050" w:rsidRPr="001D2E85" w14:paraId="3F31BB2C" w14:textId="77777777" w:rsidTr="00195548">
        <w:tc>
          <w:tcPr>
            <w:tcW w:w="600" w:type="dxa"/>
          </w:tcPr>
          <w:p w14:paraId="59A63B8F" w14:textId="77777777" w:rsidR="00B50050" w:rsidRDefault="00B50050" w:rsidP="0088127C">
            <w:pPr>
              <w:pStyle w:val="OtherTableBody"/>
            </w:pPr>
          </w:p>
        </w:tc>
        <w:tc>
          <w:tcPr>
            <w:tcW w:w="600" w:type="dxa"/>
          </w:tcPr>
          <w:p w14:paraId="5947B477" w14:textId="77777777" w:rsidR="00B50050" w:rsidRDefault="00B50050" w:rsidP="0088127C">
            <w:pPr>
              <w:pStyle w:val="OtherTableBody"/>
            </w:pPr>
            <w:r>
              <w:t>0085</w:t>
            </w:r>
          </w:p>
        </w:tc>
        <w:tc>
          <w:tcPr>
            <w:tcW w:w="2600" w:type="dxa"/>
          </w:tcPr>
          <w:p w14:paraId="2EE31911" w14:textId="77777777" w:rsidR="00B50050" w:rsidRDefault="00B50050" w:rsidP="0088127C">
            <w:pPr>
              <w:pStyle w:val="OtherTableBody"/>
            </w:pPr>
          </w:p>
        </w:tc>
        <w:tc>
          <w:tcPr>
            <w:tcW w:w="1400" w:type="dxa"/>
          </w:tcPr>
          <w:p w14:paraId="594560DD" w14:textId="77777777" w:rsidR="00B50050" w:rsidRDefault="00B50050" w:rsidP="0088127C">
            <w:pPr>
              <w:pStyle w:val="OtherTableBody"/>
            </w:pPr>
            <w:r>
              <w:t>W</w:t>
            </w:r>
          </w:p>
        </w:tc>
        <w:tc>
          <w:tcPr>
            <w:tcW w:w="4200" w:type="dxa"/>
          </w:tcPr>
          <w:p w14:paraId="55A1E742" w14:textId="77777777" w:rsidR="00B50050" w:rsidRDefault="00B50050" w:rsidP="0088127C">
            <w:pPr>
              <w:pStyle w:val="OtherTableBody"/>
            </w:pPr>
            <w:r>
              <w:t>Post original as wrong, e.g., transmitted for wrong patient</w:t>
            </w:r>
          </w:p>
        </w:tc>
      </w:tr>
      <w:tr w:rsidR="00B50050" w:rsidRPr="001D2E85" w14:paraId="42E59AA5" w14:textId="77777777" w:rsidTr="00195548">
        <w:tc>
          <w:tcPr>
            <w:tcW w:w="600" w:type="dxa"/>
          </w:tcPr>
          <w:p w14:paraId="71E66BE9" w14:textId="77777777" w:rsidR="00B50050" w:rsidRDefault="00B50050" w:rsidP="0088127C">
            <w:pPr>
              <w:pStyle w:val="OtherTableBody"/>
            </w:pPr>
          </w:p>
        </w:tc>
        <w:tc>
          <w:tcPr>
            <w:tcW w:w="600" w:type="dxa"/>
          </w:tcPr>
          <w:p w14:paraId="2FC6BD2F" w14:textId="77777777" w:rsidR="00B50050" w:rsidRDefault="00B50050" w:rsidP="0088127C">
            <w:pPr>
              <w:pStyle w:val="OtherTableBody"/>
            </w:pPr>
            <w:r>
              <w:t>0085</w:t>
            </w:r>
          </w:p>
        </w:tc>
        <w:tc>
          <w:tcPr>
            <w:tcW w:w="2600" w:type="dxa"/>
          </w:tcPr>
          <w:p w14:paraId="76549182" w14:textId="77777777" w:rsidR="00B50050" w:rsidRDefault="00B50050" w:rsidP="0088127C">
            <w:pPr>
              <w:pStyle w:val="OtherTableBody"/>
            </w:pPr>
          </w:p>
        </w:tc>
        <w:tc>
          <w:tcPr>
            <w:tcW w:w="1400" w:type="dxa"/>
          </w:tcPr>
          <w:p w14:paraId="255F1579" w14:textId="77777777" w:rsidR="00B50050" w:rsidRDefault="00B50050" w:rsidP="0088127C">
            <w:pPr>
              <w:pStyle w:val="OtherTableBody"/>
            </w:pPr>
            <w:r>
              <w:t>X</w:t>
            </w:r>
          </w:p>
        </w:tc>
        <w:tc>
          <w:tcPr>
            <w:tcW w:w="4200" w:type="dxa"/>
          </w:tcPr>
          <w:p w14:paraId="4BC79680" w14:textId="77777777" w:rsidR="00B50050" w:rsidRDefault="00B50050" w:rsidP="0088127C">
            <w:pPr>
              <w:pStyle w:val="OtherTableBody"/>
            </w:pPr>
            <w:r>
              <w:t>Results cannot be obtained for this observation</w:t>
            </w:r>
          </w:p>
        </w:tc>
      </w:tr>
      <w:tr w:rsidR="00B50050" w14:paraId="09D4AA7E" w14:textId="77777777" w:rsidTr="00195548">
        <w:tc>
          <w:tcPr>
            <w:tcW w:w="600" w:type="dxa"/>
          </w:tcPr>
          <w:p w14:paraId="7D6A863A" w14:textId="77777777" w:rsidR="00B50050" w:rsidRDefault="00B50050" w:rsidP="0088127C">
            <w:pPr>
              <w:pStyle w:val="OtherTableBody"/>
            </w:pPr>
            <w:r>
              <w:t>User</w:t>
            </w:r>
          </w:p>
        </w:tc>
        <w:tc>
          <w:tcPr>
            <w:tcW w:w="600" w:type="dxa"/>
          </w:tcPr>
          <w:p w14:paraId="7AAC5A8D" w14:textId="77777777" w:rsidR="00B50050" w:rsidRDefault="00B50050" w:rsidP="0088127C">
            <w:pPr>
              <w:pStyle w:val="OtherTableBody"/>
            </w:pPr>
          </w:p>
        </w:tc>
        <w:tc>
          <w:tcPr>
            <w:tcW w:w="2600" w:type="dxa"/>
          </w:tcPr>
          <w:p w14:paraId="411ABA40" w14:textId="77777777" w:rsidR="00B50050" w:rsidRDefault="00B50050" w:rsidP="0088127C">
            <w:pPr>
              <w:pStyle w:val="OtherTableBody"/>
            </w:pPr>
            <w:r>
              <w:t>Plan ID</w:t>
            </w:r>
          </w:p>
        </w:tc>
        <w:tc>
          <w:tcPr>
            <w:tcW w:w="1400" w:type="dxa"/>
          </w:tcPr>
          <w:p w14:paraId="3967F9CC" w14:textId="77777777" w:rsidR="00B50050" w:rsidRDefault="00B50050" w:rsidP="0088127C">
            <w:pPr>
              <w:pStyle w:val="OtherTableBody"/>
            </w:pPr>
          </w:p>
        </w:tc>
        <w:tc>
          <w:tcPr>
            <w:tcW w:w="4200" w:type="dxa"/>
          </w:tcPr>
          <w:p w14:paraId="64E6EB10" w14:textId="77777777" w:rsidR="00B50050" w:rsidRDefault="00B50050" w:rsidP="0088127C">
            <w:pPr>
              <w:pStyle w:val="OtherTableBody"/>
            </w:pPr>
          </w:p>
        </w:tc>
      </w:tr>
      <w:tr w:rsidR="00B50050" w14:paraId="5A0FCEF5" w14:textId="77777777" w:rsidTr="00195548">
        <w:tc>
          <w:tcPr>
            <w:tcW w:w="600" w:type="dxa"/>
          </w:tcPr>
          <w:p w14:paraId="3E9D69E8" w14:textId="77777777" w:rsidR="00B50050" w:rsidRDefault="00B50050" w:rsidP="0088127C">
            <w:pPr>
              <w:pStyle w:val="OtherTableBody"/>
            </w:pPr>
          </w:p>
        </w:tc>
        <w:tc>
          <w:tcPr>
            <w:tcW w:w="600" w:type="dxa"/>
          </w:tcPr>
          <w:p w14:paraId="37F4C3B8" w14:textId="77777777" w:rsidR="00B50050" w:rsidRDefault="00B50050" w:rsidP="0088127C">
            <w:pPr>
              <w:pStyle w:val="OtherTableBody"/>
            </w:pPr>
            <w:r>
              <w:t>0086</w:t>
            </w:r>
          </w:p>
        </w:tc>
        <w:tc>
          <w:tcPr>
            <w:tcW w:w="2600" w:type="dxa"/>
          </w:tcPr>
          <w:p w14:paraId="44054CE6" w14:textId="77777777" w:rsidR="00B50050" w:rsidRDefault="00B50050" w:rsidP="0088127C">
            <w:pPr>
              <w:pStyle w:val="OtherTableBody"/>
            </w:pPr>
          </w:p>
        </w:tc>
        <w:tc>
          <w:tcPr>
            <w:tcW w:w="1400" w:type="dxa"/>
          </w:tcPr>
          <w:p w14:paraId="1A63F257" w14:textId="77777777" w:rsidR="00B50050" w:rsidRDefault="00B50050" w:rsidP="0088127C">
            <w:pPr>
              <w:pStyle w:val="OtherTableBody"/>
            </w:pPr>
            <w:r>
              <w:t>...</w:t>
            </w:r>
          </w:p>
        </w:tc>
        <w:tc>
          <w:tcPr>
            <w:tcW w:w="4200" w:type="dxa"/>
          </w:tcPr>
          <w:p w14:paraId="0754C4D5" w14:textId="77777777" w:rsidR="00B50050" w:rsidRDefault="00B50050" w:rsidP="0088127C">
            <w:pPr>
              <w:pStyle w:val="OtherTableBody"/>
            </w:pPr>
            <w:r>
              <w:t>No suggested values defined</w:t>
            </w:r>
          </w:p>
        </w:tc>
      </w:tr>
      <w:tr w:rsidR="00B50050" w14:paraId="624087C0" w14:textId="77777777" w:rsidTr="00195548">
        <w:tc>
          <w:tcPr>
            <w:tcW w:w="600" w:type="dxa"/>
          </w:tcPr>
          <w:p w14:paraId="2B8373F5" w14:textId="77777777" w:rsidR="00B50050" w:rsidRDefault="00B50050" w:rsidP="0088127C">
            <w:pPr>
              <w:pStyle w:val="OtherTableBody"/>
            </w:pPr>
            <w:r>
              <w:t>User</w:t>
            </w:r>
          </w:p>
        </w:tc>
        <w:tc>
          <w:tcPr>
            <w:tcW w:w="600" w:type="dxa"/>
          </w:tcPr>
          <w:p w14:paraId="6D044782" w14:textId="77777777" w:rsidR="00B50050" w:rsidRDefault="00B50050" w:rsidP="0088127C">
            <w:pPr>
              <w:pStyle w:val="OtherTableBody"/>
            </w:pPr>
          </w:p>
        </w:tc>
        <w:tc>
          <w:tcPr>
            <w:tcW w:w="2600" w:type="dxa"/>
          </w:tcPr>
          <w:p w14:paraId="58382755" w14:textId="77777777" w:rsidR="00B50050" w:rsidRDefault="00B50050" w:rsidP="0088127C">
            <w:pPr>
              <w:pStyle w:val="OtherTableBody"/>
            </w:pPr>
            <w:r>
              <w:t>Pre-Admit Test Indicator</w:t>
            </w:r>
          </w:p>
        </w:tc>
        <w:tc>
          <w:tcPr>
            <w:tcW w:w="1400" w:type="dxa"/>
          </w:tcPr>
          <w:p w14:paraId="7D49D14D" w14:textId="77777777" w:rsidR="00B50050" w:rsidRDefault="00B50050" w:rsidP="0088127C">
            <w:pPr>
              <w:pStyle w:val="OtherTableBody"/>
            </w:pPr>
          </w:p>
        </w:tc>
        <w:tc>
          <w:tcPr>
            <w:tcW w:w="4200" w:type="dxa"/>
          </w:tcPr>
          <w:p w14:paraId="13EF669E" w14:textId="77777777" w:rsidR="00B50050" w:rsidRDefault="00B50050" w:rsidP="0088127C">
            <w:pPr>
              <w:pStyle w:val="OtherTableBody"/>
            </w:pPr>
          </w:p>
        </w:tc>
      </w:tr>
      <w:tr w:rsidR="00B50050" w14:paraId="577D0F66" w14:textId="77777777" w:rsidTr="00195548">
        <w:tc>
          <w:tcPr>
            <w:tcW w:w="600" w:type="dxa"/>
          </w:tcPr>
          <w:p w14:paraId="60A4AE1C" w14:textId="77777777" w:rsidR="00B50050" w:rsidRDefault="00B50050" w:rsidP="0088127C">
            <w:pPr>
              <w:pStyle w:val="OtherTableBody"/>
            </w:pPr>
          </w:p>
        </w:tc>
        <w:tc>
          <w:tcPr>
            <w:tcW w:w="600" w:type="dxa"/>
          </w:tcPr>
          <w:p w14:paraId="28B84E73" w14:textId="77777777" w:rsidR="00B50050" w:rsidRDefault="00B50050" w:rsidP="0088127C">
            <w:pPr>
              <w:pStyle w:val="OtherTableBody"/>
            </w:pPr>
            <w:r>
              <w:t>0087</w:t>
            </w:r>
          </w:p>
        </w:tc>
        <w:tc>
          <w:tcPr>
            <w:tcW w:w="2600" w:type="dxa"/>
          </w:tcPr>
          <w:p w14:paraId="41A6694B" w14:textId="77777777" w:rsidR="00B50050" w:rsidRDefault="00B50050" w:rsidP="0088127C">
            <w:pPr>
              <w:pStyle w:val="OtherTableBody"/>
            </w:pPr>
          </w:p>
        </w:tc>
        <w:tc>
          <w:tcPr>
            <w:tcW w:w="1400" w:type="dxa"/>
          </w:tcPr>
          <w:p w14:paraId="28224215" w14:textId="77777777" w:rsidR="00B50050" w:rsidRDefault="00B50050" w:rsidP="0088127C">
            <w:pPr>
              <w:pStyle w:val="OtherTableBody"/>
            </w:pPr>
            <w:r>
              <w:t>...</w:t>
            </w:r>
          </w:p>
        </w:tc>
        <w:tc>
          <w:tcPr>
            <w:tcW w:w="4200" w:type="dxa"/>
          </w:tcPr>
          <w:p w14:paraId="454DDF51" w14:textId="77777777" w:rsidR="00B50050" w:rsidRDefault="00B50050" w:rsidP="0088127C">
            <w:pPr>
              <w:pStyle w:val="OtherTableBody"/>
            </w:pPr>
            <w:r>
              <w:t>No suggested values defined</w:t>
            </w:r>
          </w:p>
        </w:tc>
      </w:tr>
      <w:tr w:rsidR="00B50050" w14:paraId="3C3F3E4A" w14:textId="77777777" w:rsidTr="00195548">
        <w:tc>
          <w:tcPr>
            <w:tcW w:w="600" w:type="dxa"/>
          </w:tcPr>
          <w:p w14:paraId="73C4A840" w14:textId="77777777" w:rsidR="00B50050" w:rsidRDefault="00B50050" w:rsidP="0088127C">
            <w:pPr>
              <w:pStyle w:val="OtherTableBody"/>
            </w:pPr>
            <w:r>
              <w:t>User</w:t>
            </w:r>
          </w:p>
        </w:tc>
        <w:tc>
          <w:tcPr>
            <w:tcW w:w="600" w:type="dxa"/>
          </w:tcPr>
          <w:p w14:paraId="5A77842D" w14:textId="77777777" w:rsidR="00B50050" w:rsidRDefault="00B50050" w:rsidP="0088127C">
            <w:pPr>
              <w:pStyle w:val="OtherTableBody"/>
            </w:pPr>
          </w:p>
        </w:tc>
        <w:tc>
          <w:tcPr>
            <w:tcW w:w="2600" w:type="dxa"/>
          </w:tcPr>
          <w:p w14:paraId="3616A5F7" w14:textId="77777777" w:rsidR="00B50050" w:rsidRDefault="00B50050" w:rsidP="0088127C">
            <w:pPr>
              <w:pStyle w:val="OtherTableBody"/>
            </w:pPr>
            <w:r>
              <w:t>Procedure Code</w:t>
            </w:r>
          </w:p>
        </w:tc>
        <w:tc>
          <w:tcPr>
            <w:tcW w:w="1400" w:type="dxa"/>
          </w:tcPr>
          <w:p w14:paraId="1DE9B2A0" w14:textId="77777777" w:rsidR="00B50050" w:rsidRDefault="00B50050" w:rsidP="0088127C">
            <w:pPr>
              <w:pStyle w:val="OtherTableBody"/>
            </w:pPr>
          </w:p>
        </w:tc>
        <w:tc>
          <w:tcPr>
            <w:tcW w:w="4200" w:type="dxa"/>
          </w:tcPr>
          <w:p w14:paraId="297658F3" w14:textId="77777777" w:rsidR="00B50050" w:rsidRDefault="00B50050" w:rsidP="0088127C">
            <w:pPr>
              <w:pStyle w:val="OtherTableBody"/>
            </w:pPr>
          </w:p>
        </w:tc>
      </w:tr>
      <w:tr w:rsidR="00B50050" w14:paraId="03C80BA9" w14:textId="77777777" w:rsidTr="00195548">
        <w:tc>
          <w:tcPr>
            <w:tcW w:w="600" w:type="dxa"/>
          </w:tcPr>
          <w:p w14:paraId="614578D1" w14:textId="77777777" w:rsidR="00B50050" w:rsidRDefault="00B50050" w:rsidP="0088127C">
            <w:pPr>
              <w:pStyle w:val="OtherTableBody"/>
            </w:pPr>
          </w:p>
        </w:tc>
        <w:tc>
          <w:tcPr>
            <w:tcW w:w="600" w:type="dxa"/>
          </w:tcPr>
          <w:p w14:paraId="4138E542" w14:textId="77777777" w:rsidR="00B50050" w:rsidRDefault="00B50050" w:rsidP="0088127C">
            <w:pPr>
              <w:pStyle w:val="OtherTableBody"/>
            </w:pPr>
            <w:r>
              <w:t>0088</w:t>
            </w:r>
          </w:p>
        </w:tc>
        <w:tc>
          <w:tcPr>
            <w:tcW w:w="2600" w:type="dxa"/>
          </w:tcPr>
          <w:p w14:paraId="3EBFEE11" w14:textId="77777777" w:rsidR="00B50050" w:rsidRDefault="00B50050" w:rsidP="0088127C">
            <w:pPr>
              <w:pStyle w:val="OtherTableBody"/>
            </w:pPr>
          </w:p>
        </w:tc>
        <w:tc>
          <w:tcPr>
            <w:tcW w:w="1400" w:type="dxa"/>
          </w:tcPr>
          <w:p w14:paraId="641CDAE4" w14:textId="77777777" w:rsidR="00B50050" w:rsidRDefault="00B50050" w:rsidP="0088127C">
            <w:pPr>
              <w:pStyle w:val="OtherTableBody"/>
            </w:pPr>
          </w:p>
        </w:tc>
        <w:tc>
          <w:tcPr>
            <w:tcW w:w="4200" w:type="dxa"/>
          </w:tcPr>
          <w:p w14:paraId="42063911" w14:textId="77777777" w:rsidR="00B50050" w:rsidRDefault="00B50050" w:rsidP="0088127C">
            <w:pPr>
              <w:pStyle w:val="OtherTableBody"/>
            </w:pPr>
          </w:p>
        </w:tc>
      </w:tr>
      <w:tr w:rsidR="00B50050" w14:paraId="380D75DD" w14:textId="77777777" w:rsidTr="00195548">
        <w:tc>
          <w:tcPr>
            <w:tcW w:w="600" w:type="dxa"/>
          </w:tcPr>
          <w:p w14:paraId="2C73F4A3" w14:textId="77777777" w:rsidR="00B50050" w:rsidRDefault="00B50050" w:rsidP="0088127C">
            <w:pPr>
              <w:pStyle w:val="OtherTableBody"/>
            </w:pPr>
            <w:r>
              <w:t>HL7</w:t>
            </w:r>
          </w:p>
        </w:tc>
        <w:tc>
          <w:tcPr>
            <w:tcW w:w="600" w:type="dxa"/>
          </w:tcPr>
          <w:p w14:paraId="777CEB6D" w14:textId="77777777" w:rsidR="00B50050" w:rsidRDefault="00B50050" w:rsidP="0088127C">
            <w:pPr>
              <w:pStyle w:val="OtherTableBody"/>
            </w:pPr>
          </w:p>
        </w:tc>
        <w:tc>
          <w:tcPr>
            <w:tcW w:w="2600" w:type="dxa"/>
          </w:tcPr>
          <w:p w14:paraId="0E60A91D" w14:textId="77777777" w:rsidR="00B50050" w:rsidRDefault="00B50050" w:rsidP="0088127C">
            <w:pPr>
              <w:pStyle w:val="OtherTableBody"/>
            </w:pPr>
            <w:r>
              <w:t>Query Priority</w:t>
            </w:r>
          </w:p>
        </w:tc>
        <w:tc>
          <w:tcPr>
            <w:tcW w:w="1400" w:type="dxa"/>
          </w:tcPr>
          <w:p w14:paraId="2D448265" w14:textId="77777777" w:rsidR="00B50050" w:rsidRDefault="00B50050" w:rsidP="0088127C">
            <w:pPr>
              <w:pStyle w:val="OtherTableBody"/>
            </w:pPr>
          </w:p>
        </w:tc>
        <w:tc>
          <w:tcPr>
            <w:tcW w:w="4200" w:type="dxa"/>
          </w:tcPr>
          <w:p w14:paraId="384B33C2" w14:textId="77777777" w:rsidR="00B50050" w:rsidRDefault="00B50050" w:rsidP="0088127C">
            <w:pPr>
              <w:pStyle w:val="OtherTableBody"/>
            </w:pPr>
          </w:p>
        </w:tc>
      </w:tr>
      <w:tr w:rsidR="00B50050" w14:paraId="63F7F09C" w14:textId="77777777" w:rsidTr="00195548">
        <w:tc>
          <w:tcPr>
            <w:tcW w:w="600" w:type="dxa"/>
          </w:tcPr>
          <w:p w14:paraId="776F77B3" w14:textId="77777777" w:rsidR="00B50050" w:rsidRDefault="00B50050" w:rsidP="0088127C">
            <w:pPr>
              <w:pStyle w:val="OtherTableBody"/>
            </w:pPr>
          </w:p>
        </w:tc>
        <w:tc>
          <w:tcPr>
            <w:tcW w:w="600" w:type="dxa"/>
          </w:tcPr>
          <w:p w14:paraId="0A4FF4C2" w14:textId="77777777" w:rsidR="00B50050" w:rsidRDefault="00B50050" w:rsidP="0088127C">
            <w:pPr>
              <w:pStyle w:val="OtherTableBody"/>
            </w:pPr>
            <w:r>
              <w:t>0091</w:t>
            </w:r>
          </w:p>
        </w:tc>
        <w:tc>
          <w:tcPr>
            <w:tcW w:w="2600" w:type="dxa"/>
          </w:tcPr>
          <w:p w14:paraId="386D6B27" w14:textId="77777777" w:rsidR="00B50050" w:rsidRDefault="00B50050" w:rsidP="0088127C">
            <w:pPr>
              <w:pStyle w:val="OtherTableBody"/>
            </w:pPr>
          </w:p>
        </w:tc>
        <w:tc>
          <w:tcPr>
            <w:tcW w:w="1400" w:type="dxa"/>
          </w:tcPr>
          <w:p w14:paraId="58B4853E" w14:textId="77777777" w:rsidR="00B50050" w:rsidRDefault="00B50050" w:rsidP="0088127C">
            <w:pPr>
              <w:pStyle w:val="OtherTableBody"/>
            </w:pPr>
            <w:r>
              <w:t>D</w:t>
            </w:r>
          </w:p>
        </w:tc>
        <w:tc>
          <w:tcPr>
            <w:tcW w:w="4200" w:type="dxa"/>
          </w:tcPr>
          <w:p w14:paraId="20687FB4" w14:textId="77777777" w:rsidR="00B50050" w:rsidRDefault="00B50050" w:rsidP="0088127C">
            <w:pPr>
              <w:pStyle w:val="OtherTableBody"/>
            </w:pPr>
            <w:r>
              <w:t>Deferred</w:t>
            </w:r>
          </w:p>
        </w:tc>
      </w:tr>
      <w:tr w:rsidR="00B50050" w14:paraId="36F32251" w14:textId="77777777" w:rsidTr="00195548">
        <w:tc>
          <w:tcPr>
            <w:tcW w:w="600" w:type="dxa"/>
          </w:tcPr>
          <w:p w14:paraId="39D670CE" w14:textId="77777777" w:rsidR="00B50050" w:rsidRDefault="00B50050" w:rsidP="0088127C">
            <w:pPr>
              <w:pStyle w:val="OtherTableBody"/>
            </w:pPr>
          </w:p>
        </w:tc>
        <w:tc>
          <w:tcPr>
            <w:tcW w:w="600" w:type="dxa"/>
          </w:tcPr>
          <w:p w14:paraId="72B26A65" w14:textId="77777777" w:rsidR="00B50050" w:rsidRDefault="00B50050" w:rsidP="0088127C">
            <w:pPr>
              <w:pStyle w:val="OtherTableBody"/>
            </w:pPr>
            <w:r>
              <w:t>0091</w:t>
            </w:r>
          </w:p>
        </w:tc>
        <w:tc>
          <w:tcPr>
            <w:tcW w:w="2600" w:type="dxa"/>
          </w:tcPr>
          <w:p w14:paraId="41A8A38C" w14:textId="77777777" w:rsidR="00B50050" w:rsidRDefault="00B50050" w:rsidP="0088127C">
            <w:pPr>
              <w:pStyle w:val="OtherTableBody"/>
            </w:pPr>
          </w:p>
        </w:tc>
        <w:tc>
          <w:tcPr>
            <w:tcW w:w="1400" w:type="dxa"/>
          </w:tcPr>
          <w:p w14:paraId="7D96F943" w14:textId="77777777" w:rsidR="00B50050" w:rsidRDefault="00B50050" w:rsidP="0088127C">
            <w:pPr>
              <w:pStyle w:val="OtherTableBody"/>
            </w:pPr>
            <w:r>
              <w:t>I</w:t>
            </w:r>
          </w:p>
        </w:tc>
        <w:tc>
          <w:tcPr>
            <w:tcW w:w="4200" w:type="dxa"/>
          </w:tcPr>
          <w:p w14:paraId="23E58384" w14:textId="77777777" w:rsidR="00B50050" w:rsidRDefault="00B50050" w:rsidP="0088127C">
            <w:pPr>
              <w:pStyle w:val="OtherTableBody"/>
            </w:pPr>
            <w:r>
              <w:t>Immediate</w:t>
            </w:r>
          </w:p>
        </w:tc>
      </w:tr>
      <w:tr w:rsidR="00B50050" w14:paraId="30DE55BC" w14:textId="77777777" w:rsidTr="00195548">
        <w:tc>
          <w:tcPr>
            <w:tcW w:w="600" w:type="dxa"/>
          </w:tcPr>
          <w:p w14:paraId="28783C38" w14:textId="77777777" w:rsidR="00B50050" w:rsidRDefault="00B50050" w:rsidP="0088127C">
            <w:pPr>
              <w:pStyle w:val="OtherTableBody"/>
            </w:pPr>
            <w:r>
              <w:t>User</w:t>
            </w:r>
          </w:p>
        </w:tc>
        <w:tc>
          <w:tcPr>
            <w:tcW w:w="600" w:type="dxa"/>
          </w:tcPr>
          <w:p w14:paraId="27AAEC10" w14:textId="77777777" w:rsidR="00B50050" w:rsidRDefault="00B50050" w:rsidP="0088127C">
            <w:pPr>
              <w:pStyle w:val="OtherTableBody"/>
            </w:pPr>
          </w:p>
        </w:tc>
        <w:tc>
          <w:tcPr>
            <w:tcW w:w="2600" w:type="dxa"/>
          </w:tcPr>
          <w:p w14:paraId="632EF2BC" w14:textId="77777777" w:rsidR="00B50050" w:rsidRDefault="00B50050" w:rsidP="0088127C">
            <w:pPr>
              <w:pStyle w:val="OtherTableBody"/>
            </w:pPr>
            <w:r>
              <w:t>Re-Admission Indicator</w:t>
            </w:r>
          </w:p>
        </w:tc>
        <w:tc>
          <w:tcPr>
            <w:tcW w:w="1400" w:type="dxa"/>
          </w:tcPr>
          <w:p w14:paraId="1B22F6BB" w14:textId="77777777" w:rsidR="00B50050" w:rsidRDefault="00B50050" w:rsidP="0088127C">
            <w:pPr>
              <w:pStyle w:val="OtherTableBody"/>
            </w:pPr>
          </w:p>
        </w:tc>
        <w:tc>
          <w:tcPr>
            <w:tcW w:w="4200" w:type="dxa"/>
          </w:tcPr>
          <w:p w14:paraId="27603502" w14:textId="77777777" w:rsidR="00B50050" w:rsidRDefault="00B50050" w:rsidP="0088127C">
            <w:pPr>
              <w:pStyle w:val="OtherTableBody"/>
            </w:pPr>
          </w:p>
        </w:tc>
      </w:tr>
      <w:tr w:rsidR="00B50050" w14:paraId="6F48246C" w14:textId="77777777" w:rsidTr="00195548">
        <w:tc>
          <w:tcPr>
            <w:tcW w:w="600" w:type="dxa"/>
          </w:tcPr>
          <w:p w14:paraId="5C8BD620" w14:textId="77777777" w:rsidR="00B50050" w:rsidRDefault="00B50050" w:rsidP="0088127C">
            <w:pPr>
              <w:pStyle w:val="OtherTableBody"/>
            </w:pPr>
          </w:p>
        </w:tc>
        <w:tc>
          <w:tcPr>
            <w:tcW w:w="600" w:type="dxa"/>
          </w:tcPr>
          <w:p w14:paraId="7BA278BE" w14:textId="77777777" w:rsidR="00B50050" w:rsidRDefault="00B50050" w:rsidP="0088127C">
            <w:pPr>
              <w:pStyle w:val="OtherTableBody"/>
            </w:pPr>
            <w:r>
              <w:t>0092</w:t>
            </w:r>
          </w:p>
        </w:tc>
        <w:tc>
          <w:tcPr>
            <w:tcW w:w="2600" w:type="dxa"/>
          </w:tcPr>
          <w:p w14:paraId="22FEF92D" w14:textId="77777777" w:rsidR="00B50050" w:rsidRDefault="00B50050" w:rsidP="0088127C">
            <w:pPr>
              <w:pStyle w:val="OtherTableBody"/>
            </w:pPr>
          </w:p>
        </w:tc>
        <w:tc>
          <w:tcPr>
            <w:tcW w:w="1400" w:type="dxa"/>
          </w:tcPr>
          <w:p w14:paraId="2AA9F968" w14:textId="77777777" w:rsidR="00B50050" w:rsidRDefault="00B50050" w:rsidP="0088127C">
            <w:pPr>
              <w:pStyle w:val="OtherTableBody"/>
            </w:pPr>
            <w:r>
              <w:t>R</w:t>
            </w:r>
          </w:p>
        </w:tc>
        <w:tc>
          <w:tcPr>
            <w:tcW w:w="4200" w:type="dxa"/>
          </w:tcPr>
          <w:p w14:paraId="55D1DE40" w14:textId="77777777" w:rsidR="00B50050" w:rsidRDefault="00B50050" w:rsidP="0088127C">
            <w:pPr>
              <w:pStyle w:val="OtherTableBody"/>
            </w:pPr>
            <w:r>
              <w:t>Re-admission</w:t>
            </w:r>
          </w:p>
        </w:tc>
      </w:tr>
      <w:tr w:rsidR="00B50050" w14:paraId="040094FD" w14:textId="77777777" w:rsidTr="00195548">
        <w:tc>
          <w:tcPr>
            <w:tcW w:w="600" w:type="dxa"/>
          </w:tcPr>
          <w:p w14:paraId="3DAA4802" w14:textId="77777777" w:rsidR="00B50050" w:rsidRDefault="00B50050" w:rsidP="0088127C">
            <w:pPr>
              <w:pStyle w:val="OtherTableBody"/>
            </w:pPr>
            <w:r>
              <w:t>User</w:t>
            </w:r>
          </w:p>
        </w:tc>
        <w:tc>
          <w:tcPr>
            <w:tcW w:w="600" w:type="dxa"/>
          </w:tcPr>
          <w:p w14:paraId="48994978" w14:textId="77777777" w:rsidR="00B50050" w:rsidRDefault="00B50050" w:rsidP="0088127C">
            <w:pPr>
              <w:pStyle w:val="OtherTableBody"/>
            </w:pPr>
          </w:p>
        </w:tc>
        <w:tc>
          <w:tcPr>
            <w:tcW w:w="2600" w:type="dxa"/>
          </w:tcPr>
          <w:p w14:paraId="3BA46B24" w14:textId="77777777" w:rsidR="00B50050" w:rsidRDefault="00B50050" w:rsidP="0088127C">
            <w:pPr>
              <w:pStyle w:val="OtherTableBody"/>
            </w:pPr>
            <w:r>
              <w:t>Release Information</w:t>
            </w:r>
          </w:p>
        </w:tc>
        <w:tc>
          <w:tcPr>
            <w:tcW w:w="1400" w:type="dxa"/>
          </w:tcPr>
          <w:p w14:paraId="2DAF2928" w14:textId="77777777" w:rsidR="00B50050" w:rsidRDefault="00B50050" w:rsidP="0088127C">
            <w:pPr>
              <w:pStyle w:val="OtherTableBody"/>
            </w:pPr>
          </w:p>
        </w:tc>
        <w:tc>
          <w:tcPr>
            <w:tcW w:w="4200" w:type="dxa"/>
          </w:tcPr>
          <w:p w14:paraId="33CABEA5" w14:textId="77777777" w:rsidR="00B50050" w:rsidRDefault="00B50050" w:rsidP="0088127C">
            <w:pPr>
              <w:pStyle w:val="OtherTableBody"/>
            </w:pPr>
          </w:p>
        </w:tc>
      </w:tr>
      <w:tr w:rsidR="00B50050" w14:paraId="0C8C82E5" w14:textId="77777777" w:rsidTr="00195548">
        <w:tc>
          <w:tcPr>
            <w:tcW w:w="600" w:type="dxa"/>
          </w:tcPr>
          <w:p w14:paraId="2560679B" w14:textId="77777777" w:rsidR="00B50050" w:rsidRDefault="00B50050" w:rsidP="0088127C">
            <w:pPr>
              <w:pStyle w:val="OtherTableBody"/>
            </w:pPr>
          </w:p>
        </w:tc>
        <w:tc>
          <w:tcPr>
            <w:tcW w:w="600" w:type="dxa"/>
          </w:tcPr>
          <w:p w14:paraId="7E7379E6" w14:textId="77777777" w:rsidR="00B50050" w:rsidRDefault="00B50050" w:rsidP="0088127C">
            <w:pPr>
              <w:pStyle w:val="OtherTableBody"/>
            </w:pPr>
            <w:r>
              <w:t>0093</w:t>
            </w:r>
          </w:p>
        </w:tc>
        <w:tc>
          <w:tcPr>
            <w:tcW w:w="2600" w:type="dxa"/>
          </w:tcPr>
          <w:p w14:paraId="2F186F88" w14:textId="77777777" w:rsidR="00B50050" w:rsidRDefault="00B50050" w:rsidP="0088127C">
            <w:pPr>
              <w:pStyle w:val="OtherTableBody"/>
            </w:pPr>
          </w:p>
        </w:tc>
        <w:tc>
          <w:tcPr>
            <w:tcW w:w="1400" w:type="dxa"/>
          </w:tcPr>
          <w:p w14:paraId="577B7B5D" w14:textId="77777777" w:rsidR="00B50050" w:rsidRDefault="00B50050" w:rsidP="0088127C">
            <w:pPr>
              <w:pStyle w:val="OtherTableBody"/>
            </w:pPr>
            <w:r>
              <w:t>...</w:t>
            </w:r>
          </w:p>
        </w:tc>
        <w:tc>
          <w:tcPr>
            <w:tcW w:w="4200" w:type="dxa"/>
          </w:tcPr>
          <w:p w14:paraId="37387926" w14:textId="77777777" w:rsidR="00B50050" w:rsidRDefault="00B50050" w:rsidP="0088127C">
            <w:pPr>
              <w:pStyle w:val="OtherTableBody"/>
            </w:pPr>
            <w:r>
              <w:t>user-defined codes</w:t>
            </w:r>
          </w:p>
        </w:tc>
      </w:tr>
      <w:tr w:rsidR="00B50050" w14:paraId="4C393B5E" w14:textId="77777777" w:rsidTr="00195548">
        <w:tc>
          <w:tcPr>
            <w:tcW w:w="600" w:type="dxa"/>
          </w:tcPr>
          <w:p w14:paraId="058647BD" w14:textId="77777777" w:rsidR="00B50050" w:rsidRDefault="00B50050" w:rsidP="0088127C">
            <w:pPr>
              <w:pStyle w:val="OtherTableBody"/>
            </w:pPr>
          </w:p>
        </w:tc>
        <w:tc>
          <w:tcPr>
            <w:tcW w:w="600" w:type="dxa"/>
          </w:tcPr>
          <w:p w14:paraId="0B7AC826" w14:textId="77777777" w:rsidR="00B50050" w:rsidRDefault="00B50050" w:rsidP="0088127C">
            <w:pPr>
              <w:pStyle w:val="OtherTableBody"/>
            </w:pPr>
            <w:r>
              <w:t>0093</w:t>
            </w:r>
          </w:p>
        </w:tc>
        <w:tc>
          <w:tcPr>
            <w:tcW w:w="2600" w:type="dxa"/>
          </w:tcPr>
          <w:p w14:paraId="005D0CE9" w14:textId="77777777" w:rsidR="00B50050" w:rsidRDefault="00B50050" w:rsidP="0088127C">
            <w:pPr>
              <w:pStyle w:val="OtherTableBody"/>
            </w:pPr>
          </w:p>
        </w:tc>
        <w:tc>
          <w:tcPr>
            <w:tcW w:w="1400" w:type="dxa"/>
          </w:tcPr>
          <w:p w14:paraId="0CC4F57A" w14:textId="77777777" w:rsidR="00B50050" w:rsidRDefault="00B50050" w:rsidP="0088127C">
            <w:pPr>
              <w:pStyle w:val="OtherTableBody"/>
            </w:pPr>
            <w:r>
              <w:t>N</w:t>
            </w:r>
          </w:p>
        </w:tc>
        <w:tc>
          <w:tcPr>
            <w:tcW w:w="4200" w:type="dxa"/>
          </w:tcPr>
          <w:p w14:paraId="7B0A10F3" w14:textId="77777777" w:rsidR="00B50050" w:rsidRDefault="00B50050" w:rsidP="0088127C">
            <w:pPr>
              <w:pStyle w:val="OtherTableBody"/>
            </w:pPr>
            <w:r>
              <w:t>No</w:t>
            </w:r>
          </w:p>
        </w:tc>
      </w:tr>
      <w:tr w:rsidR="00B50050" w14:paraId="45AB01FC" w14:textId="77777777" w:rsidTr="00195548">
        <w:tc>
          <w:tcPr>
            <w:tcW w:w="600" w:type="dxa"/>
          </w:tcPr>
          <w:p w14:paraId="4AA774DE" w14:textId="77777777" w:rsidR="00B50050" w:rsidRDefault="00B50050" w:rsidP="0088127C">
            <w:pPr>
              <w:pStyle w:val="OtherTableBody"/>
            </w:pPr>
          </w:p>
        </w:tc>
        <w:tc>
          <w:tcPr>
            <w:tcW w:w="600" w:type="dxa"/>
          </w:tcPr>
          <w:p w14:paraId="153B3BD2" w14:textId="77777777" w:rsidR="00B50050" w:rsidRDefault="00B50050" w:rsidP="0088127C">
            <w:pPr>
              <w:pStyle w:val="OtherTableBody"/>
            </w:pPr>
            <w:r>
              <w:t>0093</w:t>
            </w:r>
          </w:p>
        </w:tc>
        <w:tc>
          <w:tcPr>
            <w:tcW w:w="2600" w:type="dxa"/>
          </w:tcPr>
          <w:p w14:paraId="1C72B298" w14:textId="77777777" w:rsidR="00B50050" w:rsidRDefault="00B50050" w:rsidP="0088127C">
            <w:pPr>
              <w:pStyle w:val="OtherTableBody"/>
            </w:pPr>
          </w:p>
        </w:tc>
        <w:tc>
          <w:tcPr>
            <w:tcW w:w="1400" w:type="dxa"/>
          </w:tcPr>
          <w:p w14:paraId="773A39BF" w14:textId="77777777" w:rsidR="00B50050" w:rsidRDefault="00B50050" w:rsidP="0088127C">
            <w:pPr>
              <w:pStyle w:val="OtherTableBody"/>
            </w:pPr>
            <w:r>
              <w:t>Y</w:t>
            </w:r>
          </w:p>
        </w:tc>
        <w:tc>
          <w:tcPr>
            <w:tcW w:w="4200" w:type="dxa"/>
          </w:tcPr>
          <w:p w14:paraId="0FC64E00" w14:textId="77777777" w:rsidR="00B50050" w:rsidRDefault="00B50050" w:rsidP="0088127C">
            <w:pPr>
              <w:pStyle w:val="OtherTableBody"/>
            </w:pPr>
            <w:r>
              <w:t>Yes</w:t>
            </w:r>
          </w:p>
        </w:tc>
      </w:tr>
      <w:tr w:rsidR="00B50050" w14:paraId="018105B8" w14:textId="77777777" w:rsidTr="00195548">
        <w:tc>
          <w:tcPr>
            <w:tcW w:w="600" w:type="dxa"/>
          </w:tcPr>
          <w:p w14:paraId="4C77EBED" w14:textId="77777777" w:rsidR="00B50050" w:rsidRDefault="00B50050" w:rsidP="0088127C">
            <w:pPr>
              <w:pStyle w:val="OtherTableBody"/>
            </w:pPr>
            <w:r>
              <w:t>User</w:t>
            </w:r>
          </w:p>
        </w:tc>
        <w:tc>
          <w:tcPr>
            <w:tcW w:w="600" w:type="dxa"/>
          </w:tcPr>
          <w:p w14:paraId="2FA2B299" w14:textId="77777777" w:rsidR="00B50050" w:rsidRDefault="00B50050" w:rsidP="0088127C">
            <w:pPr>
              <w:pStyle w:val="OtherTableBody"/>
            </w:pPr>
          </w:p>
        </w:tc>
        <w:tc>
          <w:tcPr>
            <w:tcW w:w="2600" w:type="dxa"/>
          </w:tcPr>
          <w:p w14:paraId="0FAA66B6" w14:textId="77777777" w:rsidR="00B50050" w:rsidRDefault="00B50050" w:rsidP="0088127C">
            <w:pPr>
              <w:pStyle w:val="OtherTableBody"/>
            </w:pPr>
            <w:r>
              <w:t>Type of Agreement</w:t>
            </w:r>
          </w:p>
        </w:tc>
        <w:tc>
          <w:tcPr>
            <w:tcW w:w="1400" w:type="dxa"/>
          </w:tcPr>
          <w:p w14:paraId="17330067" w14:textId="77777777" w:rsidR="00B50050" w:rsidRDefault="00B50050" w:rsidP="0088127C">
            <w:pPr>
              <w:pStyle w:val="OtherTableBody"/>
            </w:pPr>
          </w:p>
        </w:tc>
        <w:tc>
          <w:tcPr>
            <w:tcW w:w="4200" w:type="dxa"/>
          </w:tcPr>
          <w:p w14:paraId="1AA3304F" w14:textId="77777777" w:rsidR="00B50050" w:rsidRDefault="00B50050" w:rsidP="0088127C">
            <w:pPr>
              <w:pStyle w:val="OtherTableBody"/>
            </w:pPr>
          </w:p>
        </w:tc>
      </w:tr>
      <w:tr w:rsidR="00B50050" w14:paraId="752E4D30" w14:textId="77777777" w:rsidTr="00195548">
        <w:tc>
          <w:tcPr>
            <w:tcW w:w="600" w:type="dxa"/>
          </w:tcPr>
          <w:p w14:paraId="4DC50E1A" w14:textId="77777777" w:rsidR="00B50050" w:rsidRDefault="00B50050" w:rsidP="0088127C">
            <w:pPr>
              <w:pStyle w:val="OtherTableBody"/>
            </w:pPr>
          </w:p>
        </w:tc>
        <w:tc>
          <w:tcPr>
            <w:tcW w:w="600" w:type="dxa"/>
          </w:tcPr>
          <w:p w14:paraId="1BBAE65F" w14:textId="77777777" w:rsidR="00B50050" w:rsidRDefault="00B50050" w:rsidP="0088127C">
            <w:pPr>
              <w:pStyle w:val="OtherTableBody"/>
            </w:pPr>
            <w:r>
              <w:t>0098</w:t>
            </w:r>
          </w:p>
        </w:tc>
        <w:tc>
          <w:tcPr>
            <w:tcW w:w="2600" w:type="dxa"/>
          </w:tcPr>
          <w:p w14:paraId="6C24912B" w14:textId="77777777" w:rsidR="00B50050" w:rsidRDefault="00B50050" w:rsidP="0088127C">
            <w:pPr>
              <w:pStyle w:val="OtherTableBody"/>
            </w:pPr>
          </w:p>
        </w:tc>
        <w:tc>
          <w:tcPr>
            <w:tcW w:w="1400" w:type="dxa"/>
          </w:tcPr>
          <w:p w14:paraId="51E20379" w14:textId="77777777" w:rsidR="00B50050" w:rsidRDefault="00B50050" w:rsidP="0088127C">
            <w:pPr>
              <w:pStyle w:val="OtherTableBody"/>
            </w:pPr>
            <w:r>
              <w:t>M</w:t>
            </w:r>
          </w:p>
        </w:tc>
        <w:tc>
          <w:tcPr>
            <w:tcW w:w="4200" w:type="dxa"/>
          </w:tcPr>
          <w:p w14:paraId="66AC25AD" w14:textId="77777777" w:rsidR="00B50050" w:rsidRDefault="00B50050" w:rsidP="0088127C">
            <w:pPr>
              <w:pStyle w:val="OtherTableBody"/>
            </w:pPr>
            <w:r>
              <w:t>Maternity</w:t>
            </w:r>
          </w:p>
        </w:tc>
      </w:tr>
      <w:tr w:rsidR="00B50050" w14:paraId="5BE9BC21" w14:textId="77777777" w:rsidTr="00195548">
        <w:tc>
          <w:tcPr>
            <w:tcW w:w="600" w:type="dxa"/>
          </w:tcPr>
          <w:p w14:paraId="0C54277F" w14:textId="77777777" w:rsidR="00B50050" w:rsidRDefault="00B50050" w:rsidP="0088127C">
            <w:pPr>
              <w:pStyle w:val="OtherTableBody"/>
            </w:pPr>
          </w:p>
        </w:tc>
        <w:tc>
          <w:tcPr>
            <w:tcW w:w="600" w:type="dxa"/>
          </w:tcPr>
          <w:p w14:paraId="137BECC2" w14:textId="77777777" w:rsidR="00B50050" w:rsidRDefault="00B50050" w:rsidP="0088127C">
            <w:pPr>
              <w:pStyle w:val="OtherTableBody"/>
            </w:pPr>
            <w:r>
              <w:t>0098</w:t>
            </w:r>
          </w:p>
        </w:tc>
        <w:tc>
          <w:tcPr>
            <w:tcW w:w="2600" w:type="dxa"/>
          </w:tcPr>
          <w:p w14:paraId="14369C1B" w14:textId="77777777" w:rsidR="00B50050" w:rsidRDefault="00B50050" w:rsidP="0088127C">
            <w:pPr>
              <w:pStyle w:val="OtherTableBody"/>
            </w:pPr>
          </w:p>
        </w:tc>
        <w:tc>
          <w:tcPr>
            <w:tcW w:w="1400" w:type="dxa"/>
          </w:tcPr>
          <w:p w14:paraId="0E0F722E" w14:textId="77777777" w:rsidR="00B50050" w:rsidRDefault="00B50050" w:rsidP="0088127C">
            <w:pPr>
              <w:pStyle w:val="OtherTableBody"/>
            </w:pPr>
            <w:r>
              <w:t>S</w:t>
            </w:r>
          </w:p>
        </w:tc>
        <w:tc>
          <w:tcPr>
            <w:tcW w:w="4200" w:type="dxa"/>
          </w:tcPr>
          <w:p w14:paraId="019C154C" w14:textId="77777777" w:rsidR="00B50050" w:rsidRDefault="00B50050" w:rsidP="0088127C">
            <w:pPr>
              <w:pStyle w:val="OtherTableBody"/>
            </w:pPr>
            <w:r>
              <w:t>Standard</w:t>
            </w:r>
          </w:p>
        </w:tc>
      </w:tr>
      <w:tr w:rsidR="00B50050" w14:paraId="23272231" w14:textId="77777777" w:rsidTr="00195548">
        <w:tc>
          <w:tcPr>
            <w:tcW w:w="600" w:type="dxa"/>
          </w:tcPr>
          <w:p w14:paraId="30E32EAF" w14:textId="77777777" w:rsidR="00B50050" w:rsidRDefault="00B50050" w:rsidP="0088127C">
            <w:pPr>
              <w:pStyle w:val="OtherTableBody"/>
            </w:pPr>
          </w:p>
        </w:tc>
        <w:tc>
          <w:tcPr>
            <w:tcW w:w="600" w:type="dxa"/>
          </w:tcPr>
          <w:p w14:paraId="1682B5B6" w14:textId="77777777" w:rsidR="00B50050" w:rsidRDefault="00B50050" w:rsidP="0088127C">
            <w:pPr>
              <w:pStyle w:val="OtherTableBody"/>
            </w:pPr>
            <w:r>
              <w:t>0098</w:t>
            </w:r>
          </w:p>
        </w:tc>
        <w:tc>
          <w:tcPr>
            <w:tcW w:w="2600" w:type="dxa"/>
          </w:tcPr>
          <w:p w14:paraId="2F81BB32" w14:textId="77777777" w:rsidR="00B50050" w:rsidRDefault="00B50050" w:rsidP="0088127C">
            <w:pPr>
              <w:pStyle w:val="OtherTableBody"/>
            </w:pPr>
          </w:p>
        </w:tc>
        <w:tc>
          <w:tcPr>
            <w:tcW w:w="1400" w:type="dxa"/>
          </w:tcPr>
          <w:p w14:paraId="1EF729DC" w14:textId="77777777" w:rsidR="00B50050" w:rsidRDefault="00B50050" w:rsidP="0088127C">
            <w:pPr>
              <w:pStyle w:val="OtherTableBody"/>
            </w:pPr>
            <w:r>
              <w:t>U</w:t>
            </w:r>
          </w:p>
        </w:tc>
        <w:tc>
          <w:tcPr>
            <w:tcW w:w="4200" w:type="dxa"/>
          </w:tcPr>
          <w:p w14:paraId="0B0D9559" w14:textId="77777777" w:rsidR="00B50050" w:rsidRDefault="00B50050" w:rsidP="0088127C">
            <w:pPr>
              <w:pStyle w:val="OtherTableBody"/>
            </w:pPr>
            <w:r>
              <w:t>Unified</w:t>
            </w:r>
          </w:p>
        </w:tc>
      </w:tr>
      <w:tr w:rsidR="00B50050" w14:paraId="54A714B2" w14:textId="77777777" w:rsidTr="00195548">
        <w:tc>
          <w:tcPr>
            <w:tcW w:w="600" w:type="dxa"/>
          </w:tcPr>
          <w:p w14:paraId="2F5787BF" w14:textId="77777777" w:rsidR="00B50050" w:rsidRDefault="00B50050" w:rsidP="0088127C">
            <w:pPr>
              <w:pStyle w:val="OtherTableBody"/>
            </w:pPr>
            <w:r>
              <w:t>User</w:t>
            </w:r>
          </w:p>
        </w:tc>
        <w:tc>
          <w:tcPr>
            <w:tcW w:w="600" w:type="dxa"/>
          </w:tcPr>
          <w:p w14:paraId="4BFF6AF9" w14:textId="77777777" w:rsidR="00B50050" w:rsidRDefault="00B50050" w:rsidP="0088127C">
            <w:pPr>
              <w:pStyle w:val="OtherTableBody"/>
            </w:pPr>
          </w:p>
        </w:tc>
        <w:tc>
          <w:tcPr>
            <w:tcW w:w="2600" w:type="dxa"/>
          </w:tcPr>
          <w:p w14:paraId="20B7C254" w14:textId="77777777" w:rsidR="00B50050" w:rsidRDefault="00B50050" w:rsidP="0088127C">
            <w:pPr>
              <w:pStyle w:val="OtherTableBody"/>
            </w:pPr>
            <w:r>
              <w:t>VIP Indicator</w:t>
            </w:r>
          </w:p>
        </w:tc>
        <w:tc>
          <w:tcPr>
            <w:tcW w:w="1400" w:type="dxa"/>
          </w:tcPr>
          <w:p w14:paraId="44A6CB42" w14:textId="77777777" w:rsidR="00B50050" w:rsidRDefault="00B50050" w:rsidP="0088127C">
            <w:pPr>
              <w:pStyle w:val="OtherTableBody"/>
            </w:pPr>
          </w:p>
        </w:tc>
        <w:tc>
          <w:tcPr>
            <w:tcW w:w="4200" w:type="dxa"/>
          </w:tcPr>
          <w:p w14:paraId="4DD08C66" w14:textId="77777777" w:rsidR="00B50050" w:rsidRDefault="00B50050" w:rsidP="0088127C">
            <w:pPr>
              <w:pStyle w:val="OtherTableBody"/>
            </w:pPr>
          </w:p>
        </w:tc>
      </w:tr>
      <w:tr w:rsidR="00B50050" w14:paraId="70CB698E" w14:textId="77777777" w:rsidTr="00195548">
        <w:tc>
          <w:tcPr>
            <w:tcW w:w="600" w:type="dxa"/>
          </w:tcPr>
          <w:p w14:paraId="28D1E33B" w14:textId="77777777" w:rsidR="00B50050" w:rsidRDefault="00B50050" w:rsidP="0088127C">
            <w:pPr>
              <w:pStyle w:val="OtherTableBody"/>
            </w:pPr>
          </w:p>
        </w:tc>
        <w:tc>
          <w:tcPr>
            <w:tcW w:w="600" w:type="dxa"/>
          </w:tcPr>
          <w:p w14:paraId="17071DDC" w14:textId="77777777" w:rsidR="00B50050" w:rsidRDefault="00B50050" w:rsidP="0088127C">
            <w:pPr>
              <w:pStyle w:val="OtherTableBody"/>
            </w:pPr>
            <w:r>
              <w:t>0099</w:t>
            </w:r>
          </w:p>
        </w:tc>
        <w:tc>
          <w:tcPr>
            <w:tcW w:w="2600" w:type="dxa"/>
          </w:tcPr>
          <w:p w14:paraId="07114915" w14:textId="77777777" w:rsidR="00B50050" w:rsidRDefault="00B50050" w:rsidP="0088127C">
            <w:pPr>
              <w:pStyle w:val="OtherTableBody"/>
            </w:pPr>
          </w:p>
        </w:tc>
        <w:tc>
          <w:tcPr>
            <w:tcW w:w="1400" w:type="dxa"/>
          </w:tcPr>
          <w:p w14:paraId="3D2D5B08" w14:textId="77777777" w:rsidR="00B50050" w:rsidRDefault="00B50050" w:rsidP="0088127C">
            <w:pPr>
              <w:pStyle w:val="OtherTableBody"/>
            </w:pPr>
            <w:r>
              <w:t>...</w:t>
            </w:r>
          </w:p>
        </w:tc>
        <w:tc>
          <w:tcPr>
            <w:tcW w:w="4200" w:type="dxa"/>
          </w:tcPr>
          <w:p w14:paraId="100A28C9" w14:textId="77777777" w:rsidR="00B50050" w:rsidRDefault="00B50050" w:rsidP="0088127C">
            <w:pPr>
              <w:pStyle w:val="OtherTableBody"/>
            </w:pPr>
            <w:r>
              <w:t>No suggested values defined</w:t>
            </w:r>
          </w:p>
        </w:tc>
      </w:tr>
      <w:tr w:rsidR="00B50050" w14:paraId="4B1CC510" w14:textId="77777777" w:rsidTr="00195548">
        <w:tc>
          <w:tcPr>
            <w:tcW w:w="600" w:type="dxa"/>
          </w:tcPr>
          <w:p w14:paraId="469D51D0" w14:textId="77777777" w:rsidR="00B50050" w:rsidRDefault="00B50050" w:rsidP="0088127C">
            <w:pPr>
              <w:pStyle w:val="OtherTableBody"/>
            </w:pPr>
            <w:r>
              <w:t>HL7</w:t>
            </w:r>
          </w:p>
        </w:tc>
        <w:tc>
          <w:tcPr>
            <w:tcW w:w="600" w:type="dxa"/>
          </w:tcPr>
          <w:p w14:paraId="1C5881B0" w14:textId="77777777" w:rsidR="00B50050" w:rsidRDefault="00B50050" w:rsidP="0088127C">
            <w:pPr>
              <w:pStyle w:val="OtherTableBody"/>
            </w:pPr>
          </w:p>
        </w:tc>
        <w:tc>
          <w:tcPr>
            <w:tcW w:w="2600" w:type="dxa"/>
          </w:tcPr>
          <w:p w14:paraId="0A7410B6" w14:textId="77777777" w:rsidR="00B50050" w:rsidRDefault="00B50050" w:rsidP="0088127C">
            <w:pPr>
              <w:pStyle w:val="OtherTableBody"/>
            </w:pPr>
            <w:r>
              <w:t>Invocation event</w:t>
            </w:r>
          </w:p>
        </w:tc>
        <w:tc>
          <w:tcPr>
            <w:tcW w:w="1400" w:type="dxa"/>
          </w:tcPr>
          <w:p w14:paraId="21B1CC71" w14:textId="77777777" w:rsidR="00B50050" w:rsidRDefault="00B50050" w:rsidP="0088127C">
            <w:pPr>
              <w:pStyle w:val="OtherTableBody"/>
            </w:pPr>
          </w:p>
        </w:tc>
        <w:tc>
          <w:tcPr>
            <w:tcW w:w="4200" w:type="dxa"/>
          </w:tcPr>
          <w:p w14:paraId="3CFCD8FA" w14:textId="77777777" w:rsidR="00B50050" w:rsidRDefault="00B50050" w:rsidP="0088127C">
            <w:pPr>
              <w:pStyle w:val="OtherTableBody"/>
            </w:pPr>
          </w:p>
        </w:tc>
      </w:tr>
      <w:tr w:rsidR="00B50050" w14:paraId="3C97C935" w14:textId="77777777" w:rsidTr="00195548">
        <w:tc>
          <w:tcPr>
            <w:tcW w:w="600" w:type="dxa"/>
          </w:tcPr>
          <w:p w14:paraId="29C0D347" w14:textId="77777777" w:rsidR="00B50050" w:rsidRDefault="00B50050" w:rsidP="0088127C">
            <w:pPr>
              <w:pStyle w:val="OtherTableBody"/>
            </w:pPr>
          </w:p>
        </w:tc>
        <w:tc>
          <w:tcPr>
            <w:tcW w:w="600" w:type="dxa"/>
          </w:tcPr>
          <w:p w14:paraId="657603D0" w14:textId="77777777" w:rsidR="00B50050" w:rsidRDefault="00B50050" w:rsidP="0088127C">
            <w:pPr>
              <w:pStyle w:val="OtherTableBody"/>
            </w:pPr>
            <w:r>
              <w:t>0100</w:t>
            </w:r>
          </w:p>
        </w:tc>
        <w:tc>
          <w:tcPr>
            <w:tcW w:w="2600" w:type="dxa"/>
          </w:tcPr>
          <w:p w14:paraId="7B7D252A" w14:textId="77777777" w:rsidR="00B50050" w:rsidRDefault="00B50050" w:rsidP="0088127C">
            <w:pPr>
              <w:pStyle w:val="OtherTableBody"/>
            </w:pPr>
          </w:p>
        </w:tc>
        <w:tc>
          <w:tcPr>
            <w:tcW w:w="1400" w:type="dxa"/>
          </w:tcPr>
          <w:p w14:paraId="0B07BDF6" w14:textId="77777777" w:rsidR="00B50050" w:rsidRDefault="00B50050" w:rsidP="0088127C">
            <w:pPr>
              <w:pStyle w:val="OtherTableBody"/>
            </w:pPr>
            <w:r>
              <w:t>D</w:t>
            </w:r>
          </w:p>
        </w:tc>
        <w:tc>
          <w:tcPr>
            <w:tcW w:w="4200" w:type="dxa"/>
          </w:tcPr>
          <w:p w14:paraId="430F4A07" w14:textId="77777777" w:rsidR="00B50050" w:rsidRDefault="00B50050" w:rsidP="0088127C">
            <w:pPr>
              <w:pStyle w:val="OtherTableBody"/>
            </w:pPr>
            <w:r>
              <w:t>On discharge</w:t>
            </w:r>
          </w:p>
        </w:tc>
      </w:tr>
      <w:tr w:rsidR="00B50050" w14:paraId="66493B41" w14:textId="77777777" w:rsidTr="00195548">
        <w:tc>
          <w:tcPr>
            <w:tcW w:w="600" w:type="dxa"/>
          </w:tcPr>
          <w:p w14:paraId="260EC7DA" w14:textId="77777777" w:rsidR="00B50050" w:rsidRDefault="00B50050" w:rsidP="0088127C">
            <w:pPr>
              <w:pStyle w:val="OtherTableBody"/>
            </w:pPr>
          </w:p>
        </w:tc>
        <w:tc>
          <w:tcPr>
            <w:tcW w:w="600" w:type="dxa"/>
          </w:tcPr>
          <w:p w14:paraId="2015C89E" w14:textId="77777777" w:rsidR="00B50050" w:rsidRDefault="00B50050" w:rsidP="0088127C">
            <w:pPr>
              <w:pStyle w:val="OtherTableBody"/>
            </w:pPr>
            <w:r>
              <w:t>0100</w:t>
            </w:r>
          </w:p>
        </w:tc>
        <w:tc>
          <w:tcPr>
            <w:tcW w:w="2600" w:type="dxa"/>
          </w:tcPr>
          <w:p w14:paraId="7EBE27BE" w14:textId="77777777" w:rsidR="00B50050" w:rsidRDefault="00B50050" w:rsidP="0088127C">
            <w:pPr>
              <w:pStyle w:val="OtherTableBody"/>
            </w:pPr>
          </w:p>
        </w:tc>
        <w:tc>
          <w:tcPr>
            <w:tcW w:w="1400" w:type="dxa"/>
          </w:tcPr>
          <w:p w14:paraId="600795C3" w14:textId="77777777" w:rsidR="00B50050" w:rsidRDefault="00B50050" w:rsidP="0088127C">
            <w:pPr>
              <w:pStyle w:val="OtherTableBody"/>
            </w:pPr>
            <w:r>
              <w:t>O</w:t>
            </w:r>
          </w:p>
        </w:tc>
        <w:tc>
          <w:tcPr>
            <w:tcW w:w="4200" w:type="dxa"/>
          </w:tcPr>
          <w:p w14:paraId="1E094FDB" w14:textId="77777777" w:rsidR="00B50050" w:rsidRDefault="00B50050" w:rsidP="0088127C">
            <w:pPr>
              <w:pStyle w:val="OtherTableBody"/>
            </w:pPr>
            <w:r>
              <w:t>On receipt of order</w:t>
            </w:r>
          </w:p>
        </w:tc>
      </w:tr>
      <w:tr w:rsidR="00B50050" w:rsidRPr="001D2E85" w14:paraId="1BAA17C5" w14:textId="77777777" w:rsidTr="00195548">
        <w:tc>
          <w:tcPr>
            <w:tcW w:w="600" w:type="dxa"/>
          </w:tcPr>
          <w:p w14:paraId="22731D62" w14:textId="77777777" w:rsidR="00B50050" w:rsidRDefault="00B50050" w:rsidP="0088127C">
            <w:pPr>
              <w:pStyle w:val="OtherTableBody"/>
            </w:pPr>
          </w:p>
        </w:tc>
        <w:tc>
          <w:tcPr>
            <w:tcW w:w="600" w:type="dxa"/>
          </w:tcPr>
          <w:p w14:paraId="353AFA3D" w14:textId="77777777" w:rsidR="00B50050" w:rsidRDefault="00B50050" w:rsidP="0088127C">
            <w:pPr>
              <w:pStyle w:val="OtherTableBody"/>
            </w:pPr>
            <w:r>
              <w:t>0100</w:t>
            </w:r>
          </w:p>
        </w:tc>
        <w:tc>
          <w:tcPr>
            <w:tcW w:w="2600" w:type="dxa"/>
          </w:tcPr>
          <w:p w14:paraId="329ED47F" w14:textId="77777777" w:rsidR="00B50050" w:rsidRDefault="00B50050" w:rsidP="0088127C">
            <w:pPr>
              <w:pStyle w:val="OtherTableBody"/>
            </w:pPr>
          </w:p>
        </w:tc>
        <w:tc>
          <w:tcPr>
            <w:tcW w:w="1400" w:type="dxa"/>
          </w:tcPr>
          <w:p w14:paraId="124AD9EA" w14:textId="77777777" w:rsidR="00B50050" w:rsidRDefault="00B50050" w:rsidP="0088127C">
            <w:pPr>
              <w:pStyle w:val="OtherTableBody"/>
            </w:pPr>
            <w:r>
              <w:t>R</w:t>
            </w:r>
          </w:p>
        </w:tc>
        <w:tc>
          <w:tcPr>
            <w:tcW w:w="4200" w:type="dxa"/>
          </w:tcPr>
          <w:p w14:paraId="5C96AE50" w14:textId="77777777" w:rsidR="00B50050" w:rsidRDefault="00B50050" w:rsidP="0088127C">
            <w:pPr>
              <w:pStyle w:val="OtherTableBody"/>
            </w:pPr>
            <w:r>
              <w:t>At time service is completed</w:t>
            </w:r>
          </w:p>
        </w:tc>
      </w:tr>
      <w:tr w:rsidR="00B50050" w:rsidRPr="001D2E85" w14:paraId="08ADD134" w14:textId="77777777" w:rsidTr="00195548">
        <w:tc>
          <w:tcPr>
            <w:tcW w:w="600" w:type="dxa"/>
          </w:tcPr>
          <w:p w14:paraId="675E98D6" w14:textId="77777777" w:rsidR="00B50050" w:rsidRDefault="00B50050" w:rsidP="0088127C">
            <w:pPr>
              <w:pStyle w:val="OtherTableBody"/>
            </w:pPr>
          </w:p>
        </w:tc>
        <w:tc>
          <w:tcPr>
            <w:tcW w:w="600" w:type="dxa"/>
          </w:tcPr>
          <w:p w14:paraId="331A3364" w14:textId="77777777" w:rsidR="00B50050" w:rsidRDefault="00B50050" w:rsidP="0088127C">
            <w:pPr>
              <w:pStyle w:val="OtherTableBody"/>
            </w:pPr>
            <w:r>
              <w:t>0100</w:t>
            </w:r>
          </w:p>
        </w:tc>
        <w:tc>
          <w:tcPr>
            <w:tcW w:w="2600" w:type="dxa"/>
          </w:tcPr>
          <w:p w14:paraId="0F326184" w14:textId="77777777" w:rsidR="00B50050" w:rsidRDefault="00B50050" w:rsidP="0088127C">
            <w:pPr>
              <w:pStyle w:val="OtherTableBody"/>
            </w:pPr>
          </w:p>
        </w:tc>
        <w:tc>
          <w:tcPr>
            <w:tcW w:w="1400" w:type="dxa"/>
          </w:tcPr>
          <w:p w14:paraId="1AD3C4CB" w14:textId="77777777" w:rsidR="00B50050" w:rsidRDefault="00B50050" w:rsidP="0088127C">
            <w:pPr>
              <w:pStyle w:val="OtherTableBody"/>
            </w:pPr>
            <w:r>
              <w:t>S</w:t>
            </w:r>
          </w:p>
        </w:tc>
        <w:tc>
          <w:tcPr>
            <w:tcW w:w="4200" w:type="dxa"/>
          </w:tcPr>
          <w:p w14:paraId="4931704B" w14:textId="77777777" w:rsidR="00B50050" w:rsidRDefault="00B50050" w:rsidP="0088127C">
            <w:pPr>
              <w:pStyle w:val="OtherTableBody"/>
            </w:pPr>
            <w:r>
              <w:t>At time service is started</w:t>
            </w:r>
          </w:p>
        </w:tc>
      </w:tr>
      <w:tr w:rsidR="00B50050" w:rsidRPr="001D2E85" w14:paraId="14ECAE40" w14:textId="77777777" w:rsidTr="00195548">
        <w:tc>
          <w:tcPr>
            <w:tcW w:w="600" w:type="dxa"/>
          </w:tcPr>
          <w:p w14:paraId="0F3F7735" w14:textId="77777777" w:rsidR="00B50050" w:rsidRDefault="00B50050" w:rsidP="0088127C">
            <w:pPr>
              <w:pStyle w:val="OtherTableBody"/>
            </w:pPr>
          </w:p>
        </w:tc>
        <w:tc>
          <w:tcPr>
            <w:tcW w:w="600" w:type="dxa"/>
          </w:tcPr>
          <w:p w14:paraId="10CCF264" w14:textId="77777777" w:rsidR="00B50050" w:rsidRDefault="00B50050" w:rsidP="0088127C">
            <w:pPr>
              <w:pStyle w:val="OtherTableBody"/>
            </w:pPr>
            <w:r>
              <w:t>0100</w:t>
            </w:r>
          </w:p>
        </w:tc>
        <w:tc>
          <w:tcPr>
            <w:tcW w:w="2600" w:type="dxa"/>
          </w:tcPr>
          <w:p w14:paraId="217B9A68" w14:textId="77777777" w:rsidR="00B50050" w:rsidRDefault="00B50050" w:rsidP="0088127C">
            <w:pPr>
              <w:pStyle w:val="OtherTableBody"/>
            </w:pPr>
          </w:p>
        </w:tc>
        <w:tc>
          <w:tcPr>
            <w:tcW w:w="1400" w:type="dxa"/>
          </w:tcPr>
          <w:p w14:paraId="1DDF447A" w14:textId="77777777" w:rsidR="00B50050" w:rsidRDefault="00B50050" w:rsidP="0088127C">
            <w:pPr>
              <w:pStyle w:val="OtherTableBody"/>
            </w:pPr>
            <w:r>
              <w:t>T</w:t>
            </w:r>
          </w:p>
        </w:tc>
        <w:tc>
          <w:tcPr>
            <w:tcW w:w="4200" w:type="dxa"/>
          </w:tcPr>
          <w:p w14:paraId="1952B4BE" w14:textId="77777777" w:rsidR="00B50050" w:rsidRDefault="00B50050" w:rsidP="0088127C">
            <w:pPr>
              <w:pStyle w:val="OtherTableBody"/>
            </w:pPr>
            <w:r>
              <w:t>At a designated date/time</w:t>
            </w:r>
          </w:p>
        </w:tc>
      </w:tr>
      <w:tr w:rsidR="00B50050" w14:paraId="5E032223" w14:textId="77777777" w:rsidTr="00195548">
        <w:tc>
          <w:tcPr>
            <w:tcW w:w="600" w:type="dxa"/>
          </w:tcPr>
          <w:p w14:paraId="56E57CD4" w14:textId="77777777" w:rsidR="00B50050" w:rsidRDefault="00B50050" w:rsidP="0088127C">
            <w:pPr>
              <w:pStyle w:val="OtherTableBody"/>
            </w:pPr>
            <w:r>
              <w:t>HL7</w:t>
            </w:r>
          </w:p>
        </w:tc>
        <w:tc>
          <w:tcPr>
            <w:tcW w:w="600" w:type="dxa"/>
          </w:tcPr>
          <w:p w14:paraId="3CF2B7F8" w14:textId="77777777" w:rsidR="00B50050" w:rsidRDefault="00B50050" w:rsidP="0088127C">
            <w:pPr>
              <w:pStyle w:val="OtherTableBody"/>
            </w:pPr>
          </w:p>
        </w:tc>
        <w:tc>
          <w:tcPr>
            <w:tcW w:w="2600" w:type="dxa"/>
          </w:tcPr>
          <w:p w14:paraId="46886E99" w14:textId="77777777" w:rsidR="00B50050" w:rsidRDefault="00B50050" w:rsidP="0088127C">
            <w:pPr>
              <w:pStyle w:val="OtherTableBody"/>
            </w:pPr>
            <w:r>
              <w:t>Processing ID</w:t>
            </w:r>
          </w:p>
        </w:tc>
        <w:tc>
          <w:tcPr>
            <w:tcW w:w="1400" w:type="dxa"/>
          </w:tcPr>
          <w:p w14:paraId="7B07C4B0" w14:textId="77777777" w:rsidR="00B50050" w:rsidRDefault="00B50050" w:rsidP="0088127C">
            <w:pPr>
              <w:pStyle w:val="OtherTableBody"/>
            </w:pPr>
          </w:p>
        </w:tc>
        <w:tc>
          <w:tcPr>
            <w:tcW w:w="4200" w:type="dxa"/>
          </w:tcPr>
          <w:p w14:paraId="74117D5C" w14:textId="77777777" w:rsidR="00B50050" w:rsidRDefault="00B50050" w:rsidP="0088127C">
            <w:pPr>
              <w:pStyle w:val="OtherTableBody"/>
            </w:pPr>
          </w:p>
        </w:tc>
      </w:tr>
      <w:tr w:rsidR="00B50050" w:rsidRPr="001D2E85" w14:paraId="42F61ACC" w14:textId="77777777" w:rsidTr="00195548">
        <w:tc>
          <w:tcPr>
            <w:tcW w:w="600" w:type="dxa"/>
          </w:tcPr>
          <w:p w14:paraId="39419253" w14:textId="77777777" w:rsidR="00B50050" w:rsidRDefault="00B50050" w:rsidP="0088127C">
            <w:pPr>
              <w:pStyle w:val="OtherTableBody"/>
            </w:pPr>
          </w:p>
        </w:tc>
        <w:tc>
          <w:tcPr>
            <w:tcW w:w="600" w:type="dxa"/>
          </w:tcPr>
          <w:p w14:paraId="23974C6D" w14:textId="77777777" w:rsidR="00B50050" w:rsidRDefault="00B50050" w:rsidP="0088127C">
            <w:pPr>
              <w:pStyle w:val="OtherTableBody"/>
            </w:pPr>
            <w:r>
              <w:t>0103</w:t>
            </w:r>
          </w:p>
        </w:tc>
        <w:tc>
          <w:tcPr>
            <w:tcW w:w="2600" w:type="dxa"/>
          </w:tcPr>
          <w:p w14:paraId="7E5BB601" w14:textId="77777777" w:rsidR="00B50050" w:rsidRDefault="00B50050" w:rsidP="0088127C">
            <w:pPr>
              <w:pStyle w:val="OtherTableBody"/>
            </w:pPr>
          </w:p>
        </w:tc>
        <w:tc>
          <w:tcPr>
            <w:tcW w:w="1400" w:type="dxa"/>
          </w:tcPr>
          <w:p w14:paraId="1F623E59" w14:textId="77777777" w:rsidR="00B50050" w:rsidRDefault="00B50050" w:rsidP="0088127C">
            <w:pPr>
              <w:pStyle w:val="OtherTableBody"/>
            </w:pPr>
            <w:r>
              <w:t>D</w:t>
            </w:r>
          </w:p>
        </w:tc>
        <w:tc>
          <w:tcPr>
            <w:tcW w:w="4200" w:type="dxa"/>
          </w:tcPr>
          <w:p w14:paraId="16FEAB16" w14:textId="77777777" w:rsidR="00B50050" w:rsidRDefault="00B50050" w:rsidP="0088127C">
            <w:pPr>
              <w:pStyle w:val="OtherTableBody"/>
            </w:pPr>
            <w:r>
              <w:t>Messages used for identification and correction of software errors.</w:t>
            </w:r>
          </w:p>
        </w:tc>
      </w:tr>
      <w:tr w:rsidR="00B50050" w:rsidRPr="001D2E85" w14:paraId="13FCBA66" w14:textId="77777777" w:rsidTr="00195548">
        <w:tc>
          <w:tcPr>
            <w:tcW w:w="600" w:type="dxa"/>
          </w:tcPr>
          <w:p w14:paraId="766ED999" w14:textId="77777777" w:rsidR="00B50050" w:rsidRDefault="00B50050" w:rsidP="0088127C">
            <w:pPr>
              <w:pStyle w:val="OtherTableBody"/>
            </w:pPr>
          </w:p>
        </w:tc>
        <w:tc>
          <w:tcPr>
            <w:tcW w:w="600" w:type="dxa"/>
          </w:tcPr>
          <w:p w14:paraId="159ECC74" w14:textId="77777777" w:rsidR="00B50050" w:rsidRDefault="00B50050" w:rsidP="0088127C">
            <w:pPr>
              <w:pStyle w:val="OtherTableBody"/>
            </w:pPr>
            <w:r>
              <w:t>0103</w:t>
            </w:r>
          </w:p>
        </w:tc>
        <w:tc>
          <w:tcPr>
            <w:tcW w:w="2600" w:type="dxa"/>
          </w:tcPr>
          <w:p w14:paraId="08163A03" w14:textId="77777777" w:rsidR="00B50050" w:rsidRDefault="00B50050" w:rsidP="0088127C">
            <w:pPr>
              <w:pStyle w:val="OtherTableBody"/>
            </w:pPr>
          </w:p>
        </w:tc>
        <w:tc>
          <w:tcPr>
            <w:tcW w:w="1400" w:type="dxa"/>
          </w:tcPr>
          <w:p w14:paraId="57BC3D96" w14:textId="77777777" w:rsidR="00B50050" w:rsidRDefault="00B50050" w:rsidP="0088127C">
            <w:pPr>
              <w:pStyle w:val="OtherTableBody"/>
            </w:pPr>
            <w:r>
              <w:t>N</w:t>
            </w:r>
          </w:p>
        </w:tc>
        <w:tc>
          <w:tcPr>
            <w:tcW w:w="4200" w:type="dxa"/>
          </w:tcPr>
          <w:p w14:paraId="6B937BAE" w14:textId="77777777" w:rsidR="00B50050" w:rsidRDefault="00B50050" w:rsidP="0088127C">
            <w:pPr>
              <w:pStyle w:val="OtherTableBody"/>
            </w:pPr>
            <w:r>
              <w:t xml:space="preserve">Messages used for testing of an interface for structure, content, and conformance between trading partners, using non-production data. </w:t>
            </w:r>
          </w:p>
        </w:tc>
      </w:tr>
      <w:tr w:rsidR="00B50050" w:rsidRPr="001D2E85" w14:paraId="04DDD413" w14:textId="77777777" w:rsidTr="00195548">
        <w:tc>
          <w:tcPr>
            <w:tcW w:w="600" w:type="dxa"/>
          </w:tcPr>
          <w:p w14:paraId="61879C04" w14:textId="77777777" w:rsidR="00B50050" w:rsidRDefault="00B50050" w:rsidP="0088127C">
            <w:pPr>
              <w:pStyle w:val="OtherTableBody"/>
            </w:pPr>
          </w:p>
        </w:tc>
        <w:tc>
          <w:tcPr>
            <w:tcW w:w="600" w:type="dxa"/>
          </w:tcPr>
          <w:p w14:paraId="2A7931CD" w14:textId="77777777" w:rsidR="00B50050" w:rsidRDefault="00B50050" w:rsidP="0088127C">
            <w:pPr>
              <w:pStyle w:val="OtherTableBody"/>
            </w:pPr>
            <w:r>
              <w:t>0103</w:t>
            </w:r>
          </w:p>
        </w:tc>
        <w:tc>
          <w:tcPr>
            <w:tcW w:w="2600" w:type="dxa"/>
          </w:tcPr>
          <w:p w14:paraId="067851FA" w14:textId="77777777" w:rsidR="00B50050" w:rsidRDefault="00B50050" w:rsidP="0088127C">
            <w:pPr>
              <w:pStyle w:val="OtherTableBody"/>
            </w:pPr>
          </w:p>
        </w:tc>
        <w:tc>
          <w:tcPr>
            <w:tcW w:w="1400" w:type="dxa"/>
          </w:tcPr>
          <w:p w14:paraId="50EDA8C1" w14:textId="77777777" w:rsidR="00B50050" w:rsidRDefault="00B50050" w:rsidP="0088127C">
            <w:pPr>
              <w:pStyle w:val="OtherTableBody"/>
            </w:pPr>
            <w:r>
              <w:t>P</w:t>
            </w:r>
          </w:p>
        </w:tc>
        <w:tc>
          <w:tcPr>
            <w:tcW w:w="4200" w:type="dxa"/>
          </w:tcPr>
          <w:p w14:paraId="486FD226" w14:textId="77777777" w:rsidR="00B50050" w:rsidRDefault="00B50050" w:rsidP="0088127C">
            <w:pPr>
              <w:pStyle w:val="OtherTableBody"/>
            </w:pPr>
            <w:r>
              <w:t>Messages used for communication of live production data.</w:t>
            </w:r>
          </w:p>
        </w:tc>
      </w:tr>
      <w:tr w:rsidR="00B50050" w:rsidRPr="001D2E85" w14:paraId="488AAA69" w14:textId="77777777" w:rsidTr="00195548">
        <w:tc>
          <w:tcPr>
            <w:tcW w:w="600" w:type="dxa"/>
          </w:tcPr>
          <w:p w14:paraId="4D1D8F54" w14:textId="77777777" w:rsidR="00B50050" w:rsidRDefault="00B50050" w:rsidP="0088127C">
            <w:pPr>
              <w:pStyle w:val="OtherTableBody"/>
            </w:pPr>
          </w:p>
        </w:tc>
        <w:tc>
          <w:tcPr>
            <w:tcW w:w="600" w:type="dxa"/>
          </w:tcPr>
          <w:p w14:paraId="02106CBA" w14:textId="77777777" w:rsidR="00B50050" w:rsidRDefault="00B50050" w:rsidP="0088127C">
            <w:pPr>
              <w:pStyle w:val="OtherTableBody"/>
            </w:pPr>
            <w:r>
              <w:t>0103</w:t>
            </w:r>
          </w:p>
        </w:tc>
        <w:tc>
          <w:tcPr>
            <w:tcW w:w="2600" w:type="dxa"/>
          </w:tcPr>
          <w:p w14:paraId="4B27BB90" w14:textId="77777777" w:rsidR="00B50050" w:rsidRDefault="00B50050" w:rsidP="0088127C">
            <w:pPr>
              <w:pStyle w:val="OtherTableBody"/>
            </w:pPr>
          </w:p>
        </w:tc>
        <w:tc>
          <w:tcPr>
            <w:tcW w:w="1400" w:type="dxa"/>
          </w:tcPr>
          <w:p w14:paraId="4E5372A8" w14:textId="77777777" w:rsidR="00B50050" w:rsidRDefault="00B50050" w:rsidP="0088127C">
            <w:pPr>
              <w:pStyle w:val="OtherTableBody"/>
            </w:pPr>
            <w:r>
              <w:t>T</w:t>
            </w:r>
          </w:p>
        </w:tc>
        <w:tc>
          <w:tcPr>
            <w:tcW w:w="4200" w:type="dxa"/>
          </w:tcPr>
          <w:p w14:paraId="726284B9" w14:textId="77777777" w:rsidR="00B50050" w:rsidRDefault="00B50050" w:rsidP="0088127C">
            <w:pPr>
              <w:pStyle w:val="OtherTableBody"/>
            </w:pPr>
            <w:r>
              <w:t>Messages used for training, where new/updated configurations are utilized to prepare users outside of a production setting.</w:t>
            </w:r>
          </w:p>
        </w:tc>
      </w:tr>
      <w:tr w:rsidR="00B50050" w:rsidRPr="001D2E85" w14:paraId="3EF8843A" w14:textId="77777777" w:rsidTr="00195548">
        <w:tc>
          <w:tcPr>
            <w:tcW w:w="600" w:type="dxa"/>
          </w:tcPr>
          <w:p w14:paraId="0AB86C11" w14:textId="77777777" w:rsidR="00B50050" w:rsidRDefault="00B50050" w:rsidP="0088127C">
            <w:pPr>
              <w:pStyle w:val="OtherTableBody"/>
            </w:pPr>
          </w:p>
        </w:tc>
        <w:tc>
          <w:tcPr>
            <w:tcW w:w="600" w:type="dxa"/>
          </w:tcPr>
          <w:p w14:paraId="60168D8F" w14:textId="77777777" w:rsidR="00B50050" w:rsidRDefault="00B50050" w:rsidP="0088127C">
            <w:pPr>
              <w:pStyle w:val="OtherTableBody"/>
            </w:pPr>
            <w:r>
              <w:t>0103</w:t>
            </w:r>
          </w:p>
        </w:tc>
        <w:tc>
          <w:tcPr>
            <w:tcW w:w="2600" w:type="dxa"/>
          </w:tcPr>
          <w:p w14:paraId="5C41886E" w14:textId="77777777" w:rsidR="00B50050" w:rsidRDefault="00B50050" w:rsidP="0088127C">
            <w:pPr>
              <w:pStyle w:val="OtherTableBody"/>
            </w:pPr>
          </w:p>
        </w:tc>
        <w:tc>
          <w:tcPr>
            <w:tcW w:w="1400" w:type="dxa"/>
          </w:tcPr>
          <w:p w14:paraId="591BC9DD" w14:textId="77777777" w:rsidR="00B50050" w:rsidRDefault="00B50050" w:rsidP="0088127C">
            <w:pPr>
              <w:pStyle w:val="OtherTableBody"/>
            </w:pPr>
            <w:r>
              <w:t>V</w:t>
            </w:r>
          </w:p>
        </w:tc>
        <w:tc>
          <w:tcPr>
            <w:tcW w:w="4200" w:type="dxa"/>
          </w:tcPr>
          <w:p w14:paraId="1A1BFE53" w14:textId="77777777" w:rsidR="00B50050" w:rsidRDefault="00B50050" w:rsidP="0088127C">
            <w:pPr>
              <w:pStyle w:val="OtherTableBody"/>
            </w:pPr>
            <w:r>
              <w:t>Messages used for conformance testing by a third party; for example, as part of certification.</w:t>
            </w:r>
          </w:p>
        </w:tc>
      </w:tr>
      <w:tr w:rsidR="00B50050" w14:paraId="02539FCE" w14:textId="77777777" w:rsidTr="00195548">
        <w:tc>
          <w:tcPr>
            <w:tcW w:w="600" w:type="dxa"/>
          </w:tcPr>
          <w:p w14:paraId="5EF5893F" w14:textId="77777777" w:rsidR="00B50050" w:rsidRDefault="00B50050" w:rsidP="0088127C">
            <w:pPr>
              <w:pStyle w:val="OtherTableBody"/>
            </w:pPr>
            <w:r>
              <w:t>HL7</w:t>
            </w:r>
          </w:p>
        </w:tc>
        <w:tc>
          <w:tcPr>
            <w:tcW w:w="600" w:type="dxa"/>
          </w:tcPr>
          <w:p w14:paraId="0C9F3079" w14:textId="77777777" w:rsidR="00B50050" w:rsidRDefault="00B50050" w:rsidP="0088127C">
            <w:pPr>
              <w:pStyle w:val="OtherTableBody"/>
            </w:pPr>
          </w:p>
        </w:tc>
        <w:tc>
          <w:tcPr>
            <w:tcW w:w="2600" w:type="dxa"/>
          </w:tcPr>
          <w:p w14:paraId="52134BBA" w14:textId="77777777" w:rsidR="00B50050" w:rsidRDefault="00B50050" w:rsidP="0088127C">
            <w:pPr>
              <w:pStyle w:val="OtherTableBody"/>
            </w:pPr>
            <w:r>
              <w:t>Version ID</w:t>
            </w:r>
          </w:p>
        </w:tc>
        <w:tc>
          <w:tcPr>
            <w:tcW w:w="1400" w:type="dxa"/>
          </w:tcPr>
          <w:p w14:paraId="494CFA22" w14:textId="77777777" w:rsidR="00B50050" w:rsidRDefault="00B50050" w:rsidP="0088127C">
            <w:pPr>
              <w:pStyle w:val="OtherTableBody"/>
            </w:pPr>
          </w:p>
        </w:tc>
        <w:tc>
          <w:tcPr>
            <w:tcW w:w="4200" w:type="dxa"/>
          </w:tcPr>
          <w:p w14:paraId="2924C2D8" w14:textId="77777777" w:rsidR="00B50050" w:rsidRDefault="00B50050" w:rsidP="0088127C">
            <w:pPr>
              <w:pStyle w:val="OtherTableBody"/>
            </w:pPr>
          </w:p>
        </w:tc>
      </w:tr>
      <w:tr w:rsidR="00B50050" w14:paraId="31696A0F" w14:textId="77777777" w:rsidTr="00195548">
        <w:tc>
          <w:tcPr>
            <w:tcW w:w="600" w:type="dxa"/>
          </w:tcPr>
          <w:p w14:paraId="5D265250" w14:textId="77777777" w:rsidR="00B50050" w:rsidRDefault="00B50050" w:rsidP="0088127C">
            <w:pPr>
              <w:pStyle w:val="OtherTableBody"/>
            </w:pPr>
          </w:p>
        </w:tc>
        <w:tc>
          <w:tcPr>
            <w:tcW w:w="600" w:type="dxa"/>
          </w:tcPr>
          <w:p w14:paraId="2230B4E9" w14:textId="77777777" w:rsidR="00B50050" w:rsidRDefault="00B50050" w:rsidP="0088127C">
            <w:pPr>
              <w:pStyle w:val="OtherTableBody"/>
            </w:pPr>
            <w:r>
              <w:t>0104</w:t>
            </w:r>
          </w:p>
        </w:tc>
        <w:tc>
          <w:tcPr>
            <w:tcW w:w="2600" w:type="dxa"/>
          </w:tcPr>
          <w:p w14:paraId="41992410" w14:textId="77777777" w:rsidR="00B50050" w:rsidRDefault="00B50050" w:rsidP="0088127C">
            <w:pPr>
              <w:pStyle w:val="OtherTableBody"/>
            </w:pPr>
          </w:p>
        </w:tc>
        <w:tc>
          <w:tcPr>
            <w:tcW w:w="1400" w:type="dxa"/>
          </w:tcPr>
          <w:p w14:paraId="2B09565A" w14:textId="77777777" w:rsidR="00B50050" w:rsidRDefault="00B50050" w:rsidP="0088127C">
            <w:pPr>
              <w:pStyle w:val="OtherTableBody"/>
            </w:pPr>
            <w:r>
              <w:t>2.0</w:t>
            </w:r>
          </w:p>
        </w:tc>
        <w:tc>
          <w:tcPr>
            <w:tcW w:w="4200" w:type="dxa"/>
          </w:tcPr>
          <w:p w14:paraId="20427AB0" w14:textId="77777777" w:rsidR="00B50050" w:rsidRDefault="00B50050" w:rsidP="0088127C">
            <w:pPr>
              <w:pStyle w:val="OtherTableBody"/>
            </w:pPr>
            <w:r>
              <w:t>Release 2.0</w:t>
            </w:r>
          </w:p>
        </w:tc>
      </w:tr>
      <w:tr w:rsidR="00B50050" w14:paraId="189F790C" w14:textId="77777777" w:rsidTr="00195548">
        <w:tc>
          <w:tcPr>
            <w:tcW w:w="600" w:type="dxa"/>
          </w:tcPr>
          <w:p w14:paraId="34169D2A" w14:textId="77777777" w:rsidR="00B50050" w:rsidRDefault="00B50050" w:rsidP="0088127C">
            <w:pPr>
              <w:pStyle w:val="OtherTableBody"/>
            </w:pPr>
          </w:p>
        </w:tc>
        <w:tc>
          <w:tcPr>
            <w:tcW w:w="600" w:type="dxa"/>
          </w:tcPr>
          <w:p w14:paraId="62981452" w14:textId="77777777" w:rsidR="00B50050" w:rsidRDefault="00B50050" w:rsidP="0088127C">
            <w:pPr>
              <w:pStyle w:val="OtherTableBody"/>
            </w:pPr>
            <w:r>
              <w:t>0104</w:t>
            </w:r>
          </w:p>
        </w:tc>
        <w:tc>
          <w:tcPr>
            <w:tcW w:w="2600" w:type="dxa"/>
          </w:tcPr>
          <w:p w14:paraId="7F50733D" w14:textId="77777777" w:rsidR="00B50050" w:rsidRDefault="00B50050" w:rsidP="0088127C">
            <w:pPr>
              <w:pStyle w:val="OtherTableBody"/>
            </w:pPr>
          </w:p>
        </w:tc>
        <w:tc>
          <w:tcPr>
            <w:tcW w:w="1400" w:type="dxa"/>
          </w:tcPr>
          <w:p w14:paraId="4C61E91D" w14:textId="77777777" w:rsidR="00B50050" w:rsidRDefault="00B50050" w:rsidP="0088127C">
            <w:pPr>
              <w:pStyle w:val="OtherTableBody"/>
            </w:pPr>
            <w:r>
              <w:t>2.0D</w:t>
            </w:r>
          </w:p>
        </w:tc>
        <w:tc>
          <w:tcPr>
            <w:tcW w:w="4200" w:type="dxa"/>
          </w:tcPr>
          <w:p w14:paraId="6338E469" w14:textId="77777777" w:rsidR="00B50050" w:rsidRDefault="00B50050" w:rsidP="0088127C">
            <w:pPr>
              <w:pStyle w:val="OtherTableBody"/>
            </w:pPr>
            <w:r>
              <w:t>Demo 2.0</w:t>
            </w:r>
          </w:p>
        </w:tc>
      </w:tr>
      <w:tr w:rsidR="00B50050" w14:paraId="0AFE6ACC" w14:textId="77777777" w:rsidTr="00195548">
        <w:tc>
          <w:tcPr>
            <w:tcW w:w="600" w:type="dxa"/>
          </w:tcPr>
          <w:p w14:paraId="38F3803A" w14:textId="77777777" w:rsidR="00B50050" w:rsidRDefault="00B50050" w:rsidP="0088127C">
            <w:pPr>
              <w:pStyle w:val="OtherTableBody"/>
            </w:pPr>
          </w:p>
        </w:tc>
        <w:tc>
          <w:tcPr>
            <w:tcW w:w="600" w:type="dxa"/>
          </w:tcPr>
          <w:p w14:paraId="708AF3C1" w14:textId="77777777" w:rsidR="00B50050" w:rsidRDefault="00B50050" w:rsidP="0088127C">
            <w:pPr>
              <w:pStyle w:val="OtherTableBody"/>
            </w:pPr>
            <w:r>
              <w:t>0104</w:t>
            </w:r>
          </w:p>
        </w:tc>
        <w:tc>
          <w:tcPr>
            <w:tcW w:w="2600" w:type="dxa"/>
          </w:tcPr>
          <w:p w14:paraId="1DB62648" w14:textId="77777777" w:rsidR="00B50050" w:rsidRDefault="00B50050" w:rsidP="0088127C">
            <w:pPr>
              <w:pStyle w:val="OtherTableBody"/>
            </w:pPr>
          </w:p>
        </w:tc>
        <w:tc>
          <w:tcPr>
            <w:tcW w:w="1400" w:type="dxa"/>
          </w:tcPr>
          <w:p w14:paraId="6FE752AC" w14:textId="77777777" w:rsidR="00B50050" w:rsidRDefault="00B50050" w:rsidP="0088127C">
            <w:pPr>
              <w:pStyle w:val="OtherTableBody"/>
            </w:pPr>
            <w:r>
              <w:t>2.1</w:t>
            </w:r>
          </w:p>
        </w:tc>
        <w:tc>
          <w:tcPr>
            <w:tcW w:w="4200" w:type="dxa"/>
          </w:tcPr>
          <w:p w14:paraId="185B8B5F" w14:textId="77777777" w:rsidR="00B50050" w:rsidRDefault="00B50050" w:rsidP="0088127C">
            <w:pPr>
              <w:pStyle w:val="OtherTableBody"/>
            </w:pPr>
            <w:r>
              <w:t>Release 2.1</w:t>
            </w:r>
          </w:p>
        </w:tc>
      </w:tr>
      <w:tr w:rsidR="00B50050" w14:paraId="51C3462C" w14:textId="77777777" w:rsidTr="00195548">
        <w:tc>
          <w:tcPr>
            <w:tcW w:w="600" w:type="dxa"/>
          </w:tcPr>
          <w:p w14:paraId="5D53B8D3" w14:textId="77777777" w:rsidR="00B50050" w:rsidRDefault="00B50050" w:rsidP="0088127C">
            <w:pPr>
              <w:pStyle w:val="OtherTableBody"/>
            </w:pPr>
          </w:p>
        </w:tc>
        <w:tc>
          <w:tcPr>
            <w:tcW w:w="600" w:type="dxa"/>
          </w:tcPr>
          <w:p w14:paraId="6FE650A3" w14:textId="77777777" w:rsidR="00B50050" w:rsidRDefault="00B50050" w:rsidP="0088127C">
            <w:pPr>
              <w:pStyle w:val="OtherTableBody"/>
            </w:pPr>
            <w:r>
              <w:t>0104</w:t>
            </w:r>
          </w:p>
        </w:tc>
        <w:tc>
          <w:tcPr>
            <w:tcW w:w="2600" w:type="dxa"/>
          </w:tcPr>
          <w:p w14:paraId="71B0832F" w14:textId="77777777" w:rsidR="00B50050" w:rsidRDefault="00B50050" w:rsidP="0088127C">
            <w:pPr>
              <w:pStyle w:val="OtherTableBody"/>
            </w:pPr>
          </w:p>
        </w:tc>
        <w:tc>
          <w:tcPr>
            <w:tcW w:w="1400" w:type="dxa"/>
          </w:tcPr>
          <w:p w14:paraId="1BA59996" w14:textId="77777777" w:rsidR="00B50050" w:rsidRDefault="00B50050" w:rsidP="0088127C">
            <w:pPr>
              <w:pStyle w:val="OtherTableBody"/>
            </w:pPr>
            <w:r>
              <w:t>2.2</w:t>
            </w:r>
          </w:p>
        </w:tc>
        <w:tc>
          <w:tcPr>
            <w:tcW w:w="4200" w:type="dxa"/>
          </w:tcPr>
          <w:p w14:paraId="3B01DE8B" w14:textId="77777777" w:rsidR="00B50050" w:rsidRDefault="00B50050" w:rsidP="0088127C">
            <w:pPr>
              <w:pStyle w:val="OtherTableBody"/>
            </w:pPr>
            <w:r>
              <w:t>Release 2.2</w:t>
            </w:r>
          </w:p>
        </w:tc>
      </w:tr>
      <w:tr w:rsidR="00B50050" w14:paraId="450EB158" w14:textId="77777777" w:rsidTr="00195548">
        <w:tc>
          <w:tcPr>
            <w:tcW w:w="600" w:type="dxa"/>
          </w:tcPr>
          <w:p w14:paraId="4B67F15B" w14:textId="77777777" w:rsidR="00B50050" w:rsidRDefault="00B50050" w:rsidP="0088127C">
            <w:pPr>
              <w:pStyle w:val="OtherTableBody"/>
            </w:pPr>
          </w:p>
        </w:tc>
        <w:tc>
          <w:tcPr>
            <w:tcW w:w="600" w:type="dxa"/>
          </w:tcPr>
          <w:p w14:paraId="6DA3150F" w14:textId="77777777" w:rsidR="00B50050" w:rsidRDefault="00B50050" w:rsidP="0088127C">
            <w:pPr>
              <w:pStyle w:val="OtherTableBody"/>
            </w:pPr>
            <w:r>
              <w:t>0104</w:t>
            </w:r>
          </w:p>
        </w:tc>
        <w:tc>
          <w:tcPr>
            <w:tcW w:w="2600" w:type="dxa"/>
          </w:tcPr>
          <w:p w14:paraId="246BDAF6" w14:textId="77777777" w:rsidR="00B50050" w:rsidRDefault="00B50050" w:rsidP="0088127C">
            <w:pPr>
              <w:pStyle w:val="OtherTableBody"/>
            </w:pPr>
          </w:p>
        </w:tc>
        <w:tc>
          <w:tcPr>
            <w:tcW w:w="1400" w:type="dxa"/>
          </w:tcPr>
          <w:p w14:paraId="58BBC23E" w14:textId="77777777" w:rsidR="00B50050" w:rsidRDefault="00B50050" w:rsidP="0088127C">
            <w:pPr>
              <w:pStyle w:val="OtherTableBody"/>
            </w:pPr>
            <w:r>
              <w:t>2.3</w:t>
            </w:r>
          </w:p>
        </w:tc>
        <w:tc>
          <w:tcPr>
            <w:tcW w:w="4200" w:type="dxa"/>
          </w:tcPr>
          <w:p w14:paraId="3617AB2D" w14:textId="77777777" w:rsidR="00B50050" w:rsidRDefault="00B50050" w:rsidP="0088127C">
            <w:pPr>
              <w:pStyle w:val="OtherTableBody"/>
            </w:pPr>
            <w:r>
              <w:t>Release 2.3</w:t>
            </w:r>
          </w:p>
        </w:tc>
      </w:tr>
      <w:tr w:rsidR="00B50050" w14:paraId="274433AB" w14:textId="77777777" w:rsidTr="00195548">
        <w:tc>
          <w:tcPr>
            <w:tcW w:w="600" w:type="dxa"/>
          </w:tcPr>
          <w:p w14:paraId="5FB64832" w14:textId="77777777" w:rsidR="00B50050" w:rsidRDefault="00B50050" w:rsidP="0088127C">
            <w:pPr>
              <w:pStyle w:val="OtherTableBody"/>
            </w:pPr>
          </w:p>
        </w:tc>
        <w:tc>
          <w:tcPr>
            <w:tcW w:w="600" w:type="dxa"/>
          </w:tcPr>
          <w:p w14:paraId="6EFC8E16" w14:textId="77777777" w:rsidR="00B50050" w:rsidRDefault="00B50050" w:rsidP="0088127C">
            <w:pPr>
              <w:pStyle w:val="OtherTableBody"/>
            </w:pPr>
            <w:r>
              <w:t>0104</w:t>
            </w:r>
          </w:p>
        </w:tc>
        <w:tc>
          <w:tcPr>
            <w:tcW w:w="2600" w:type="dxa"/>
          </w:tcPr>
          <w:p w14:paraId="69E3DFB8" w14:textId="77777777" w:rsidR="00B50050" w:rsidRDefault="00B50050" w:rsidP="0088127C">
            <w:pPr>
              <w:pStyle w:val="OtherTableBody"/>
            </w:pPr>
          </w:p>
        </w:tc>
        <w:tc>
          <w:tcPr>
            <w:tcW w:w="1400" w:type="dxa"/>
          </w:tcPr>
          <w:p w14:paraId="660A8E40" w14:textId="77777777" w:rsidR="00B50050" w:rsidRDefault="00B50050" w:rsidP="0088127C">
            <w:pPr>
              <w:pStyle w:val="OtherTableBody"/>
            </w:pPr>
            <w:r>
              <w:t>2.3.1</w:t>
            </w:r>
          </w:p>
        </w:tc>
        <w:tc>
          <w:tcPr>
            <w:tcW w:w="4200" w:type="dxa"/>
          </w:tcPr>
          <w:p w14:paraId="3E00297B" w14:textId="77777777" w:rsidR="00B50050" w:rsidRDefault="00B50050" w:rsidP="0088127C">
            <w:pPr>
              <w:pStyle w:val="OtherTableBody"/>
            </w:pPr>
            <w:r>
              <w:t>Release 2.3.1</w:t>
            </w:r>
          </w:p>
        </w:tc>
      </w:tr>
      <w:tr w:rsidR="00B50050" w14:paraId="45083733" w14:textId="77777777" w:rsidTr="00195548">
        <w:tc>
          <w:tcPr>
            <w:tcW w:w="600" w:type="dxa"/>
          </w:tcPr>
          <w:p w14:paraId="7E7EF4BE" w14:textId="77777777" w:rsidR="00B50050" w:rsidRDefault="00B50050" w:rsidP="0088127C">
            <w:pPr>
              <w:pStyle w:val="OtherTableBody"/>
            </w:pPr>
          </w:p>
        </w:tc>
        <w:tc>
          <w:tcPr>
            <w:tcW w:w="600" w:type="dxa"/>
          </w:tcPr>
          <w:p w14:paraId="6780241E" w14:textId="77777777" w:rsidR="00B50050" w:rsidRDefault="00B50050" w:rsidP="0088127C">
            <w:pPr>
              <w:pStyle w:val="OtherTableBody"/>
            </w:pPr>
            <w:r>
              <w:t>0104</w:t>
            </w:r>
          </w:p>
        </w:tc>
        <w:tc>
          <w:tcPr>
            <w:tcW w:w="2600" w:type="dxa"/>
          </w:tcPr>
          <w:p w14:paraId="39F67FEB" w14:textId="77777777" w:rsidR="00B50050" w:rsidRDefault="00B50050" w:rsidP="0088127C">
            <w:pPr>
              <w:pStyle w:val="OtherTableBody"/>
            </w:pPr>
          </w:p>
        </w:tc>
        <w:tc>
          <w:tcPr>
            <w:tcW w:w="1400" w:type="dxa"/>
          </w:tcPr>
          <w:p w14:paraId="40963F3A" w14:textId="77777777" w:rsidR="00B50050" w:rsidRDefault="00B50050" w:rsidP="0088127C">
            <w:pPr>
              <w:pStyle w:val="OtherTableBody"/>
            </w:pPr>
            <w:r>
              <w:t>2.4</w:t>
            </w:r>
          </w:p>
        </w:tc>
        <w:tc>
          <w:tcPr>
            <w:tcW w:w="4200" w:type="dxa"/>
          </w:tcPr>
          <w:p w14:paraId="5F045A47" w14:textId="77777777" w:rsidR="00B50050" w:rsidRDefault="00B50050" w:rsidP="0088127C">
            <w:pPr>
              <w:pStyle w:val="OtherTableBody"/>
            </w:pPr>
            <w:r>
              <w:t>Release 2.4</w:t>
            </w:r>
          </w:p>
        </w:tc>
      </w:tr>
      <w:tr w:rsidR="00B50050" w14:paraId="76AD1EAA" w14:textId="77777777" w:rsidTr="00195548">
        <w:tc>
          <w:tcPr>
            <w:tcW w:w="600" w:type="dxa"/>
          </w:tcPr>
          <w:p w14:paraId="673A7E76" w14:textId="77777777" w:rsidR="00B50050" w:rsidRDefault="00B50050" w:rsidP="0088127C">
            <w:pPr>
              <w:pStyle w:val="OtherTableBody"/>
            </w:pPr>
          </w:p>
        </w:tc>
        <w:tc>
          <w:tcPr>
            <w:tcW w:w="600" w:type="dxa"/>
          </w:tcPr>
          <w:p w14:paraId="4A125407" w14:textId="77777777" w:rsidR="00B50050" w:rsidRDefault="00B50050" w:rsidP="0088127C">
            <w:pPr>
              <w:pStyle w:val="OtherTableBody"/>
            </w:pPr>
            <w:r>
              <w:t>0104</w:t>
            </w:r>
          </w:p>
        </w:tc>
        <w:tc>
          <w:tcPr>
            <w:tcW w:w="2600" w:type="dxa"/>
          </w:tcPr>
          <w:p w14:paraId="3C2E5E3F" w14:textId="77777777" w:rsidR="00B50050" w:rsidRDefault="00B50050" w:rsidP="0088127C">
            <w:pPr>
              <w:pStyle w:val="OtherTableBody"/>
            </w:pPr>
          </w:p>
        </w:tc>
        <w:tc>
          <w:tcPr>
            <w:tcW w:w="1400" w:type="dxa"/>
          </w:tcPr>
          <w:p w14:paraId="59E25839" w14:textId="77777777" w:rsidR="00B50050" w:rsidRDefault="00B50050" w:rsidP="0088127C">
            <w:pPr>
              <w:pStyle w:val="OtherTableBody"/>
            </w:pPr>
            <w:r>
              <w:t>2.5</w:t>
            </w:r>
          </w:p>
        </w:tc>
        <w:tc>
          <w:tcPr>
            <w:tcW w:w="4200" w:type="dxa"/>
          </w:tcPr>
          <w:p w14:paraId="5B5F6B88" w14:textId="77777777" w:rsidR="00B50050" w:rsidRDefault="00B50050" w:rsidP="0088127C">
            <w:pPr>
              <w:pStyle w:val="OtherTableBody"/>
            </w:pPr>
            <w:r>
              <w:t>Release 2.5</w:t>
            </w:r>
          </w:p>
        </w:tc>
      </w:tr>
      <w:tr w:rsidR="00B50050" w14:paraId="2331E908" w14:textId="77777777" w:rsidTr="00195548">
        <w:tc>
          <w:tcPr>
            <w:tcW w:w="600" w:type="dxa"/>
          </w:tcPr>
          <w:p w14:paraId="6A7E4CED" w14:textId="77777777" w:rsidR="00B50050" w:rsidRDefault="00B50050" w:rsidP="0088127C">
            <w:pPr>
              <w:pStyle w:val="OtherTableBody"/>
            </w:pPr>
          </w:p>
        </w:tc>
        <w:tc>
          <w:tcPr>
            <w:tcW w:w="600" w:type="dxa"/>
          </w:tcPr>
          <w:p w14:paraId="0A5A12F7" w14:textId="77777777" w:rsidR="00B50050" w:rsidRDefault="00B50050" w:rsidP="0088127C">
            <w:pPr>
              <w:pStyle w:val="OtherTableBody"/>
            </w:pPr>
            <w:r>
              <w:t>0104</w:t>
            </w:r>
          </w:p>
        </w:tc>
        <w:tc>
          <w:tcPr>
            <w:tcW w:w="2600" w:type="dxa"/>
          </w:tcPr>
          <w:p w14:paraId="3C9652AA" w14:textId="77777777" w:rsidR="00B50050" w:rsidRDefault="00B50050" w:rsidP="0088127C">
            <w:pPr>
              <w:pStyle w:val="OtherTableBody"/>
            </w:pPr>
          </w:p>
        </w:tc>
        <w:tc>
          <w:tcPr>
            <w:tcW w:w="1400" w:type="dxa"/>
          </w:tcPr>
          <w:p w14:paraId="6DEE21CA" w14:textId="77777777" w:rsidR="00B50050" w:rsidRDefault="00B50050" w:rsidP="0088127C">
            <w:pPr>
              <w:pStyle w:val="OtherTableBody"/>
            </w:pPr>
            <w:r>
              <w:t>2.5.1</w:t>
            </w:r>
          </w:p>
        </w:tc>
        <w:tc>
          <w:tcPr>
            <w:tcW w:w="4200" w:type="dxa"/>
          </w:tcPr>
          <w:p w14:paraId="63934103" w14:textId="77777777" w:rsidR="00B50050" w:rsidRDefault="00B50050" w:rsidP="0088127C">
            <w:pPr>
              <w:pStyle w:val="OtherTableBody"/>
            </w:pPr>
            <w:r>
              <w:t>Release 2.5.1</w:t>
            </w:r>
          </w:p>
        </w:tc>
      </w:tr>
      <w:tr w:rsidR="00B50050" w14:paraId="15713EA3" w14:textId="77777777" w:rsidTr="00195548">
        <w:tc>
          <w:tcPr>
            <w:tcW w:w="600" w:type="dxa"/>
          </w:tcPr>
          <w:p w14:paraId="4CC5A2AF" w14:textId="77777777" w:rsidR="00B50050" w:rsidRDefault="00B50050" w:rsidP="0088127C">
            <w:pPr>
              <w:pStyle w:val="OtherTableBody"/>
            </w:pPr>
          </w:p>
        </w:tc>
        <w:tc>
          <w:tcPr>
            <w:tcW w:w="600" w:type="dxa"/>
          </w:tcPr>
          <w:p w14:paraId="54FEF80D" w14:textId="77777777" w:rsidR="00B50050" w:rsidRDefault="00B50050" w:rsidP="0088127C">
            <w:pPr>
              <w:pStyle w:val="OtherTableBody"/>
            </w:pPr>
            <w:r>
              <w:t>0104</w:t>
            </w:r>
          </w:p>
        </w:tc>
        <w:tc>
          <w:tcPr>
            <w:tcW w:w="2600" w:type="dxa"/>
          </w:tcPr>
          <w:p w14:paraId="547EFAD1" w14:textId="77777777" w:rsidR="00B50050" w:rsidRDefault="00B50050" w:rsidP="0088127C">
            <w:pPr>
              <w:pStyle w:val="OtherTableBody"/>
            </w:pPr>
          </w:p>
        </w:tc>
        <w:tc>
          <w:tcPr>
            <w:tcW w:w="1400" w:type="dxa"/>
          </w:tcPr>
          <w:p w14:paraId="2668F394" w14:textId="77777777" w:rsidR="00B50050" w:rsidRDefault="00B50050" w:rsidP="0088127C">
            <w:pPr>
              <w:pStyle w:val="OtherTableBody"/>
            </w:pPr>
            <w:r>
              <w:t>2.6</w:t>
            </w:r>
          </w:p>
        </w:tc>
        <w:tc>
          <w:tcPr>
            <w:tcW w:w="4200" w:type="dxa"/>
          </w:tcPr>
          <w:p w14:paraId="23552B77" w14:textId="77777777" w:rsidR="00B50050" w:rsidRDefault="00B50050" w:rsidP="0088127C">
            <w:pPr>
              <w:pStyle w:val="OtherTableBody"/>
            </w:pPr>
            <w:r>
              <w:t>Release 2.6</w:t>
            </w:r>
          </w:p>
        </w:tc>
      </w:tr>
      <w:tr w:rsidR="00B50050" w14:paraId="2FF9A830" w14:textId="77777777" w:rsidTr="00195548">
        <w:tc>
          <w:tcPr>
            <w:tcW w:w="600" w:type="dxa"/>
          </w:tcPr>
          <w:p w14:paraId="347CB4DA" w14:textId="77777777" w:rsidR="00B50050" w:rsidRDefault="00B50050" w:rsidP="0088127C">
            <w:pPr>
              <w:pStyle w:val="OtherTableBody"/>
            </w:pPr>
          </w:p>
        </w:tc>
        <w:tc>
          <w:tcPr>
            <w:tcW w:w="600" w:type="dxa"/>
          </w:tcPr>
          <w:p w14:paraId="2F32ED88" w14:textId="77777777" w:rsidR="00B50050" w:rsidRDefault="00B50050" w:rsidP="0088127C">
            <w:pPr>
              <w:pStyle w:val="OtherTableBody"/>
            </w:pPr>
            <w:r>
              <w:t>0104</w:t>
            </w:r>
          </w:p>
        </w:tc>
        <w:tc>
          <w:tcPr>
            <w:tcW w:w="2600" w:type="dxa"/>
          </w:tcPr>
          <w:p w14:paraId="4FCF482E" w14:textId="77777777" w:rsidR="00B50050" w:rsidRDefault="00B50050" w:rsidP="0088127C">
            <w:pPr>
              <w:pStyle w:val="OtherTableBody"/>
            </w:pPr>
          </w:p>
        </w:tc>
        <w:tc>
          <w:tcPr>
            <w:tcW w:w="1400" w:type="dxa"/>
          </w:tcPr>
          <w:p w14:paraId="5E10FB61" w14:textId="77777777" w:rsidR="00B50050" w:rsidRDefault="00B50050" w:rsidP="0088127C">
            <w:pPr>
              <w:pStyle w:val="OtherTableBody"/>
            </w:pPr>
            <w:r>
              <w:t>2.7</w:t>
            </w:r>
          </w:p>
        </w:tc>
        <w:tc>
          <w:tcPr>
            <w:tcW w:w="4200" w:type="dxa"/>
          </w:tcPr>
          <w:p w14:paraId="4C889CF1" w14:textId="77777777" w:rsidR="00B50050" w:rsidRDefault="00B50050" w:rsidP="0088127C">
            <w:pPr>
              <w:pStyle w:val="OtherTableBody"/>
            </w:pPr>
            <w:r>
              <w:t>Release 2.7</w:t>
            </w:r>
          </w:p>
        </w:tc>
      </w:tr>
      <w:tr w:rsidR="00B50050" w14:paraId="081C26C5" w14:textId="77777777" w:rsidTr="00195548">
        <w:tc>
          <w:tcPr>
            <w:tcW w:w="600" w:type="dxa"/>
          </w:tcPr>
          <w:p w14:paraId="17B5FCBA" w14:textId="77777777" w:rsidR="00B50050" w:rsidRDefault="00B50050" w:rsidP="0088127C">
            <w:pPr>
              <w:pStyle w:val="OtherTableBody"/>
            </w:pPr>
          </w:p>
        </w:tc>
        <w:tc>
          <w:tcPr>
            <w:tcW w:w="600" w:type="dxa"/>
          </w:tcPr>
          <w:p w14:paraId="3BAD2364" w14:textId="77777777" w:rsidR="00B50050" w:rsidRDefault="00B50050" w:rsidP="0088127C">
            <w:pPr>
              <w:pStyle w:val="OtherTableBody"/>
            </w:pPr>
            <w:r>
              <w:t>0104</w:t>
            </w:r>
          </w:p>
        </w:tc>
        <w:tc>
          <w:tcPr>
            <w:tcW w:w="2600" w:type="dxa"/>
          </w:tcPr>
          <w:p w14:paraId="7C339987" w14:textId="77777777" w:rsidR="00B50050" w:rsidRDefault="00B50050" w:rsidP="0088127C">
            <w:pPr>
              <w:pStyle w:val="OtherTableBody"/>
            </w:pPr>
          </w:p>
        </w:tc>
        <w:tc>
          <w:tcPr>
            <w:tcW w:w="1400" w:type="dxa"/>
          </w:tcPr>
          <w:p w14:paraId="6295C6F4" w14:textId="77777777" w:rsidR="00B50050" w:rsidRDefault="00B50050" w:rsidP="0088127C">
            <w:pPr>
              <w:pStyle w:val="OtherTableBody"/>
            </w:pPr>
            <w:r>
              <w:t>2.7.1</w:t>
            </w:r>
          </w:p>
        </w:tc>
        <w:tc>
          <w:tcPr>
            <w:tcW w:w="4200" w:type="dxa"/>
          </w:tcPr>
          <w:p w14:paraId="26FE62AC" w14:textId="77777777" w:rsidR="00B50050" w:rsidRDefault="00B50050" w:rsidP="0088127C">
            <w:pPr>
              <w:pStyle w:val="OtherTableBody"/>
            </w:pPr>
            <w:r>
              <w:t>Release 2.7.1</w:t>
            </w:r>
          </w:p>
        </w:tc>
      </w:tr>
      <w:tr w:rsidR="00B50050" w14:paraId="5AEF4209" w14:textId="77777777" w:rsidTr="00195548">
        <w:tc>
          <w:tcPr>
            <w:tcW w:w="600" w:type="dxa"/>
          </w:tcPr>
          <w:p w14:paraId="3B081594" w14:textId="77777777" w:rsidR="00B50050" w:rsidRDefault="00B50050" w:rsidP="0088127C">
            <w:pPr>
              <w:pStyle w:val="OtherTableBody"/>
            </w:pPr>
          </w:p>
        </w:tc>
        <w:tc>
          <w:tcPr>
            <w:tcW w:w="600" w:type="dxa"/>
          </w:tcPr>
          <w:p w14:paraId="4030A994" w14:textId="77777777" w:rsidR="00B50050" w:rsidRDefault="00B50050" w:rsidP="0088127C">
            <w:pPr>
              <w:pStyle w:val="OtherTableBody"/>
            </w:pPr>
            <w:r>
              <w:t>0104</w:t>
            </w:r>
          </w:p>
        </w:tc>
        <w:tc>
          <w:tcPr>
            <w:tcW w:w="2600" w:type="dxa"/>
          </w:tcPr>
          <w:p w14:paraId="25E6724D" w14:textId="77777777" w:rsidR="00B50050" w:rsidRDefault="00B50050" w:rsidP="0088127C">
            <w:pPr>
              <w:pStyle w:val="OtherTableBody"/>
            </w:pPr>
          </w:p>
        </w:tc>
        <w:tc>
          <w:tcPr>
            <w:tcW w:w="1400" w:type="dxa"/>
          </w:tcPr>
          <w:p w14:paraId="14BBBE28" w14:textId="77777777" w:rsidR="00B50050" w:rsidRDefault="00B50050" w:rsidP="0088127C">
            <w:pPr>
              <w:pStyle w:val="OtherTableBody"/>
            </w:pPr>
            <w:r>
              <w:t>2.8</w:t>
            </w:r>
          </w:p>
        </w:tc>
        <w:tc>
          <w:tcPr>
            <w:tcW w:w="4200" w:type="dxa"/>
          </w:tcPr>
          <w:p w14:paraId="017AB145" w14:textId="77777777" w:rsidR="00B50050" w:rsidRDefault="00B50050" w:rsidP="0088127C">
            <w:pPr>
              <w:pStyle w:val="OtherTableBody"/>
            </w:pPr>
            <w:r>
              <w:t>Release 2.8</w:t>
            </w:r>
          </w:p>
        </w:tc>
      </w:tr>
      <w:tr w:rsidR="00B50050" w14:paraId="3D67CFF3" w14:textId="77777777" w:rsidTr="00195548">
        <w:tc>
          <w:tcPr>
            <w:tcW w:w="600" w:type="dxa"/>
          </w:tcPr>
          <w:p w14:paraId="27C5464A" w14:textId="77777777" w:rsidR="00B50050" w:rsidRDefault="00B50050" w:rsidP="0088127C">
            <w:pPr>
              <w:pStyle w:val="OtherTableBody"/>
            </w:pPr>
          </w:p>
        </w:tc>
        <w:tc>
          <w:tcPr>
            <w:tcW w:w="600" w:type="dxa"/>
          </w:tcPr>
          <w:p w14:paraId="56263CDA" w14:textId="77777777" w:rsidR="00B50050" w:rsidRDefault="00B50050" w:rsidP="0088127C">
            <w:pPr>
              <w:pStyle w:val="OtherTableBody"/>
            </w:pPr>
            <w:r>
              <w:t>0104</w:t>
            </w:r>
          </w:p>
        </w:tc>
        <w:tc>
          <w:tcPr>
            <w:tcW w:w="2600" w:type="dxa"/>
          </w:tcPr>
          <w:p w14:paraId="13F96B56" w14:textId="77777777" w:rsidR="00B50050" w:rsidRDefault="00B50050" w:rsidP="0088127C">
            <w:pPr>
              <w:pStyle w:val="OtherTableBody"/>
            </w:pPr>
          </w:p>
        </w:tc>
        <w:tc>
          <w:tcPr>
            <w:tcW w:w="1400" w:type="dxa"/>
          </w:tcPr>
          <w:p w14:paraId="62978A8C" w14:textId="77777777" w:rsidR="00B50050" w:rsidRDefault="00B50050" w:rsidP="0088127C">
            <w:pPr>
              <w:pStyle w:val="OtherTableBody"/>
            </w:pPr>
            <w:r>
              <w:t>2.8.1</w:t>
            </w:r>
          </w:p>
        </w:tc>
        <w:tc>
          <w:tcPr>
            <w:tcW w:w="4200" w:type="dxa"/>
          </w:tcPr>
          <w:p w14:paraId="6AAB0190" w14:textId="77777777" w:rsidR="00B50050" w:rsidRDefault="00B50050" w:rsidP="0088127C">
            <w:pPr>
              <w:pStyle w:val="OtherTableBody"/>
            </w:pPr>
            <w:r>
              <w:t>Release 2.8.1</w:t>
            </w:r>
          </w:p>
        </w:tc>
      </w:tr>
      <w:tr w:rsidR="00B50050" w14:paraId="647898F0" w14:textId="77777777" w:rsidTr="00195548">
        <w:tc>
          <w:tcPr>
            <w:tcW w:w="600" w:type="dxa"/>
          </w:tcPr>
          <w:p w14:paraId="52A16090" w14:textId="77777777" w:rsidR="00B50050" w:rsidRDefault="00B50050" w:rsidP="0088127C">
            <w:pPr>
              <w:pStyle w:val="OtherTableBody"/>
            </w:pPr>
          </w:p>
        </w:tc>
        <w:tc>
          <w:tcPr>
            <w:tcW w:w="600" w:type="dxa"/>
          </w:tcPr>
          <w:p w14:paraId="14025280" w14:textId="77777777" w:rsidR="00B50050" w:rsidRDefault="00B50050" w:rsidP="0088127C">
            <w:pPr>
              <w:pStyle w:val="OtherTableBody"/>
            </w:pPr>
            <w:r>
              <w:t>0104</w:t>
            </w:r>
          </w:p>
        </w:tc>
        <w:tc>
          <w:tcPr>
            <w:tcW w:w="2600" w:type="dxa"/>
          </w:tcPr>
          <w:p w14:paraId="3823B857" w14:textId="77777777" w:rsidR="00B50050" w:rsidRDefault="00B50050" w:rsidP="0088127C">
            <w:pPr>
              <w:pStyle w:val="OtherTableBody"/>
            </w:pPr>
          </w:p>
        </w:tc>
        <w:tc>
          <w:tcPr>
            <w:tcW w:w="1400" w:type="dxa"/>
          </w:tcPr>
          <w:p w14:paraId="4D63B227" w14:textId="77777777" w:rsidR="00B50050" w:rsidRDefault="00B50050" w:rsidP="0088127C">
            <w:pPr>
              <w:pStyle w:val="OtherTableBody"/>
            </w:pPr>
            <w:r>
              <w:t>2.8.2</w:t>
            </w:r>
          </w:p>
        </w:tc>
        <w:tc>
          <w:tcPr>
            <w:tcW w:w="4200" w:type="dxa"/>
          </w:tcPr>
          <w:p w14:paraId="04B66620" w14:textId="77777777" w:rsidR="00B50050" w:rsidRDefault="00B50050" w:rsidP="0088127C">
            <w:pPr>
              <w:pStyle w:val="OtherTableBody"/>
            </w:pPr>
            <w:r>
              <w:t>Release 2.8.2</w:t>
            </w:r>
          </w:p>
        </w:tc>
      </w:tr>
      <w:tr w:rsidR="00B50050" w14:paraId="0AC7065F" w14:textId="77777777" w:rsidTr="00195548">
        <w:tc>
          <w:tcPr>
            <w:tcW w:w="600" w:type="dxa"/>
          </w:tcPr>
          <w:p w14:paraId="01901BB0" w14:textId="77777777" w:rsidR="00B50050" w:rsidRDefault="00B50050" w:rsidP="0088127C">
            <w:pPr>
              <w:pStyle w:val="OtherTableBody"/>
            </w:pPr>
          </w:p>
        </w:tc>
        <w:tc>
          <w:tcPr>
            <w:tcW w:w="600" w:type="dxa"/>
          </w:tcPr>
          <w:p w14:paraId="1082E304" w14:textId="77777777" w:rsidR="00B50050" w:rsidRDefault="00B50050" w:rsidP="0088127C">
            <w:pPr>
              <w:pStyle w:val="OtherTableBody"/>
            </w:pPr>
            <w:r>
              <w:t>0104</w:t>
            </w:r>
          </w:p>
        </w:tc>
        <w:tc>
          <w:tcPr>
            <w:tcW w:w="2600" w:type="dxa"/>
          </w:tcPr>
          <w:p w14:paraId="084BCD26" w14:textId="77777777" w:rsidR="00B50050" w:rsidRDefault="00B50050" w:rsidP="0088127C">
            <w:pPr>
              <w:pStyle w:val="OtherTableBody"/>
            </w:pPr>
          </w:p>
        </w:tc>
        <w:tc>
          <w:tcPr>
            <w:tcW w:w="1400" w:type="dxa"/>
          </w:tcPr>
          <w:p w14:paraId="5F09EEBA" w14:textId="77777777" w:rsidR="00B50050" w:rsidRDefault="00B50050" w:rsidP="0088127C">
            <w:pPr>
              <w:pStyle w:val="OtherTableBody"/>
            </w:pPr>
            <w:r>
              <w:t>2.9</w:t>
            </w:r>
          </w:p>
        </w:tc>
        <w:tc>
          <w:tcPr>
            <w:tcW w:w="4200" w:type="dxa"/>
          </w:tcPr>
          <w:p w14:paraId="1B183572" w14:textId="77777777" w:rsidR="00B50050" w:rsidRDefault="00B50050" w:rsidP="0088127C">
            <w:pPr>
              <w:pStyle w:val="OtherTableBody"/>
            </w:pPr>
            <w:r>
              <w:t>Draft 2.9</w:t>
            </w:r>
          </w:p>
        </w:tc>
      </w:tr>
      <w:tr w:rsidR="00B50050" w14:paraId="2BF0F841" w14:textId="77777777" w:rsidTr="00195548">
        <w:tc>
          <w:tcPr>
            <w:tcW w:w="600" w:type="dxa"/>
          </w:tcPr>
          <w:p w14:paraId="104C2795" w14:textId="77777777" w:rsidR="00B50050" w:rsidRDefault="00B50050" w:rsidP="0088127C">
            <w:pPr>
              <w:pStyle w:val="OtherTableBody"/>
            </w:pPr>
            <w:r>
              <w:t>HL7</w:t>
            </w:r>
          </w:p>
        </w:tc>
        <w:tc>
          <w:tcPr>
            <w:tcW w:w="600" w:type="dxa"/>
          </w:tcPr>
          <w:p w14:paraId="54973407" w14:textId="77777777" w:rsidR="00B50050" w:rsidRDefault="00B50050" w:rsidP="0088127C">
            <w:pPr>
              <w:pStyle w:val="OtherTableBody"/>
            </w:pPr>
          </w:p>
        </w:tc>
        <w:tc>
          <w:tcPr>
            <w:tcW w:w="2600" w:type="dxa"/>
          </w:tcPr>
          <w:p w14:paraId="47B3D386" w14:textId="77777777" w:rsidR="00B50050" w:rsidRDefault="00B50050" w:rsidP="0088127C">
            <w:pPr>
              <w:pStyle w:val="OtherTableBody"/>
            </w:pPr>
            <w:r>
              <w:t>Source of Comment</w:t>
            </w:r>
          </w:p>
        </w:tc>
        <w:tc>
          <w:tcPr>
            <w:tcW w:w="1400" w:type="dxa"/>
          </w:tcPr>
          <w:p w14:paraId="58C6937F" w14:textId="77777777" w:rsidR="00B50050" w:rsidRDefault="00B50050" w:rsidP="0088127C">
            <w:pPr>
              <w:pStyle w:val="OtherTableBody"/>
            </w:pPr>
          </w:p>
        </w:tc>
        <w:tc>
          <w:tcPr>
            <w:tcW w:w="4200" w:type="dxa"/>
          </w:tcPr>
          <w:p w14:paraId="5515447B" w14:textId="77777777" w:rsidR="00B50050" w:rsidRDefault="00B50050" w:rsidP="0088127C">
            <w:pPr>
              <w:pStyle w:val="OtherTableBody"/>
            </w:pPr>
          </w:p>
        </w:tc>
      </w:tr>
      <w:tr w:rsidR="00B50050" w:rsidRPr="001D2E85" w14:paraId="5587C887" w14:textId="77777777" w:rsidTr="00195548">
        <w:tc>
          <w:tcPr>
            <w:tcW w:w="600" w:type="dxa"/>
          </w:tcPr>
          <w:p w14:paraId="567099B9" w14:textId="77777777" w:rsidR="00B50050" w:rsidRDefault="00B50050" w:rsidP="0088127C">
            <w:pPr>
              <w:pStyle w:val="OtherTableBody"/>
            </w:pPr>
          </w:p>
        </w:tc>
        <w:tc>
          <w:tcPr>
            <w:tcW w:w="600" w:type="dxa"/>
          </w:tcPr>
          <w:p w14:paraId="38C62C51" w14:textId="77777777" w:rsidR="00B50050" w:rsidRDefault="00B50050" w:rsidP="0088127C">
            <w:pPr>
              <w:pStyle w:val="OtherTableBody"/>
            </w:pPr>
            <w:r>
              <w:t>0105</w:t>
            </w:r>
          </w:p>
        </w:tc>
        <w:tc>
          <w:tcPr>
            <w:tcW w:w="2600" w:type="dxa"/>
          </w:tcPr>
          <w:p w14:paraId="259EFEA9" w14:textId="77777777" w:rsidR="00B50050" w:rsidRDefault="00B50050" w:rsidP="0088127C">
            <w:pPr>
              <w:pStyle w:val="OtherTableBody"/>
            </w:pPr>
          </w:p>
        </w:tc>
        <w:tc>
          <w:tcPr>
            <w:tcW w:w="1400" w:type="dxa"/>
          </w:tcPr>
          <w:p w14:paraId="5F9C6E10" w14:textId="77777777" w:rsidR="00B50050" w:rsidRDefault="00B50050" w:rsidP="0088127C">
            <w:pPr>
              <w:pStyle w:val="OtherTableBody"/>
            </w:pPr>
            <w:r>
              <w:t>L</w:t>
            </w:r>
          </w:p>
        </w:tc>
        <w:tc>
          <w:tcPr>
            <w:tcW w:w="4200" w:type="dxa"/>
          </w:tcPr>
          <w:p w14:paraId="0F373F65" w14:textId="77777777" w:rsidR="00B50050" w:rsidRDefault="00B50050" w:rsidP="0088127C">
            <w:pPr>
              <w:pStyle w:val="OtherTableBody"/>
            </w:pPr>
            <w:r>
              <w:t>Ancillary (filler) department is source of comment</w:t>
            </w:r>
          </w:p>
        </w:tc>
      </w:tr>
      <w:tr w:rsidR="00B50050" w:rsidRPr="001D2E85" w14:paraId="41C25700" w14:textId="77777777" w:rsidTr="00195548">
        <w:tc>
          <w:tcPr>
            <w:tcW w:w="600" w:type="dxa"/>
          </w:tcPr>
          <w:p w14:paraId="5524BDC8" w14:textId="77777777" w:rsidR="00B50050" w:rsidRDefault="00B50050" w:rsidP="0088127C">
            <w:pPr>
              <w:pStyle w:val="OtherTableBody"/>
            </w:pPr>
          </w:p>
        </w:tc>
        <w:tc>
          <w:tcPr>
            <w:tcW w:w="600" w:type="dxa"/>
          </w:tcPr>
          <w:p w14:paraId="7D917A38" w14:textId="77777777" w:rsidR="00B50050" w:rsidRDefault="00B50050" w:rsidP="0088127C">
            <w:pPr>
              <w:pStyle w:val="OtherTableBody"/>
            </w:pPr>
            <w:r>
              <w:t>0105</w:t>
            </w:r>
          </w:p>
        </w:tc>
        <w:tc>
          <w:tcPr>
            <w:tcW w:w="2600" w:type="dxa"/>
          </w:tcPr>
          <w:p w14:paraId="510AAB02" w14:textId="77777777" w:rsidR="00B50050" w:rsidRDefault="00B50050" w:rsidP="0088127C">
            <w:pPr>
              <w:pStyle w:val="OtherTableBody"/>
            </w:pPr>
          </w:p>
        </w:tc>
        <w:tc>
          <w:tcPr>
            <w:tcW w:w="1400" w:type="dxa"/>
          </w:tcPr>
          <w:p w14:paraId="214F3E86" w14:textId="77777777" w:rsidR="00B50050" w:rsidRDefault="00B50050" w:rsidP="0088127C">
            <w:pPr>
              <w:pStyle w:val="OtherTableBody"/>
            </w:pPr>
            <w:r>
              <w:t>O</w:t>
            </w:r>
          </w:p>
        </w:tc>
        <w:tc>
          <w:tcPr>
            <w:tcW w:w="4200" w:type="dxa"/>
          </w:tcPr>
          <w:p w14:paraId="781E6980" w14:textId="77777777" w:rsidR="00B50050" w:rsidRDefault="00B50050" w:rsidP="0088127C">
            <w:pPr>
              <w:pStyle w:val="OtherTableBody"/>
            </w:pPr>
            <w:r>
              <w:t>Other system is source of comment</w:t>
            </w:r>
          </w:p>
        </w:tc>
      </w:tr>
      <w:tr w:rsidR="00B50050" w:rsidRPr="001D2E85" w14:paraId="584ABE86" w14:textId="77777777" w:rsidTr="00195548">
        <w:tc>
          <w:tcPr>
            <w:tcW w:w="600" w:type="dxa"/>
          </w:tcPr>
          <w:p w14:paraId="57906C72" w14:textId="77777777" w:rsidR="00B50050" w:rsidRDefault="00B50050" w:rsidP="0088127C">
            <w:pPr>
              <w:pStyle w:val="OtherTableBody"/>
            </w:pPr>
          </w:p>
        </w:tc>
        <w:tc>
          <w:tcPr>
            <w:tcW w:w="600" w:type="dxa"/>
          </w:tcPr>
          <w:p w14:paraId="5A9D3C43" w14:textId="77777777" w:rsidR="00B50050" w:rsidRDefault="00B50050" w:rsidP="0088127C">
            <w:pPr>
              <w:pStyle w:val="OtherTableBody"/>
            </w:pPr>
            <w:r>
              <w:t>0105</w:t>
            </w:r>
          </w:p>
        </w:tc>
        <w:tc>
          <w:tcPr>
            <w:tcW w:w="2600" w:type="dxa"/>
          </w:tcPr>
          <w:p w14:paraId="5D1DB0ED" w14:textId="77777777" w:rsidR="00B50050" w:rsidRDefault="00B50050" w:rsidP="0088127C">
            <w:pPr>
              <w:pStyle w:val="OtherTableBody"/>
            </w:pPr>
          </w:p>
        </w:tc>
        <w:tc>
          <w:tcPr>
            <w:tcW w:w="1400" w:type="dxa"/>
          </w:tcPr>
          <w:p w14:paraId="57196517" w14:textId="77777777" w:rsidR="00B50050" w:rsidRDefault="00B50050" w:rsidP="0088127C">
            <w:pPr>
              <w:pStyle w:val="OtherTableBody"/>
            </w:pPr>
            <w:r>
              <w:t>P</w:t>
            </w:r>
          </w:p>
        </w:tc>
        <w:tc>
          <w:tcPr>
            <w:tcW w:w="4200" w:type="dxa"/>
          </w:tcPr>
          <w:p w14:paraId="0447F9E7" w14:textId="77777777" w:rsidR="00B50050" w:rsidRDefault="00B50050" w:rsidP="0088127C">
            <w:pPr>
              <w:pStyle w:val="OtherTableBody"/>
            </w:pPr>
            <w:r>
              <w:t>Orderer (placer) is source of comment</w:t>
            </w:r>
          </w:p>
        </w:tc>
      </w:tr>
      <w:tr w:rsidR="00B50050" w:rsidRPr="001D2E85" w14:paraId="1F48A7E5" w14:textId="77777777" w:rsidTr="00195548">
        <w:tc>
          <w:tcPr>
            <w:tcW w:w="600" w:type="dxa"/>
          </w:tcPr>
          <w:p w14:paraId="467C0FF1" w14:textId="77777777" w:rsidR="00B50050" w:rsidRDefault="00B50050" w:rsidP="0088127C">
            <w:pPr>
              <w:pStyle w:val="OtherTableBody"/>
            </w:pPr>
            <w:r>
              <w:t>User</w:t>
            </w:r>
          </w:p>
        </w:tc>
        <w:tc>
          <w:tcPr>
            <w:tcW w:w="600" w:type="dxa"/>
          </w:tcPr>
          <w:p w14:paraId="207C74A8" w14:textId="77777777" w:rsidR="00B50050" w:rsidRDefault="00B50050" w:rsidP="0088127C">
            <w:pPr>
              <w:pStyle w:val="OtherTableBody"/>
            </w:pPr>
          </w:p>
        </w:tc>
        <w:tc>
          <w:tcPr>
            <w:tcW w:w="2600" w:type="dxa"/>
          </w:tcPr>
          <w:p w14:paraId="61941E48" w14:textId="77777777" w:rsidR="00B50050" w:rsidRDefault="00B50050" w:rsidP="0088127C">
            <w:pPr>
              <w:pStyle w:val="OtherTableBody"/>
            </w:pPr>
            <w:r>
              <w:t>Transfer to Bad Debt Code</w:t>
            </w:r>
          </w:p>
        </w:tc>
        <w:tc>
          <w:tcPr>
            <w:tcW w:w="1400" w:type="dxa"/>
          </w:tcPr>
          <w:p w14:paraId="0A5A946A" w14:textId="77777777" w:rsidR="00B50050" w:rsidRDefault="00B50050" w:rsidP="0088127C">
            <w:pPr>
              <w:pStyle w:val="OtherTableBody"/>
            </w:pPr>
          </w:p>
        </w:tc>
        <w:tc>
          <w:tcPr>
            <w:tcW w:w="4200" w:type="dxa"/>
          </w:tcPr>
          <w:p w14:paraId="4FFC5B55" w14:textId="77777777" w:rsidR="00B50050" w:rsidRDefault="00B50050" w:rsidP="0088127C">
            <w:pPr>
              <w:pStyle w:val="OtherTableBody"/>
            </w:pPr>
          </w:p>
        </w:tc>
      </w:tr>
      <w:tr w:rsidR="00B50050" w14:paraId="6A827BC4" w14:textId="77777777" w:rsidTr="00195548">
        <w:tc>
          <w:tcPr>
            <w:tcW w:w="600" w:type="dxa"/>
          </w:tcPr>
          <w:p w14:paraId="415DB1C4" w14:textId="77777777" w:rsidR="00B50050" w:rsidRDefault="00B50050" w:rsidP="0088127C">
            <w:pPr>
              <w:pStyle w:val="OtherTableBody"/>
            </w:pPr>
          </w:p>
        </w:tc>
        <w:tc>
          <w:tcPr>
            <w:tcW w:w="600" w:type="dxa"/>
          </w:tcPr>
          <w:p w14:paraId="4279812C" w14:textId="77777777" w:rsidR="00B50050" w:rsidRDefault="00B50050" w:rsidP="0088127C">
            <w:pPr>
              <w:pStyle w:val="OtherTableBody"/>
            </w:pPr>
            <w:r>
              <w:t>0110</w:t>
            </w:r>
          </w:p>
        </w:tc>
        <w:tc>
          <w:tcPr>
            <w:tcW w:w="2600" w:type="dxa"/>
          </w:tcPr>
          <w:p w14:paraId="4A5D4E13" w14:textId="77777777" w:rsidR="00B50050" w:rsidRDefault="00B50050" w:rsidP="0088127C">
            <w:pPr>
              <w:pStyle w:val="OtherTableBody"/>
            </w:pPr>
          </w:p>
        </w:tc>
        <w:tc>
          <w:tcPr>
            <w:tcW w:w="1400" w:type="dxa"/>
          </w:tcPr>
          <w:p w14:paraId="7889079D" w14:textId="77777777" w:rsidR="00B50050" w:rsidRDefault="00B50050" w:rsidP="0088127C">
            <w:pPr>
              <w:pStyle w:val="OtherTableBody"/>
            </w:pPr>
            <w:r>
              <w:t>...</w:t>
            </w:r>
          </w:p>
        </w:tc>
        <w:tc>
          <w:tcPr>
            <w:tcW w:w="4200" w:type="dxa"/>
          </w:tcPr>
          <w:p w14:paraId="3BF614A3" w14:textId="77777777" w:rsidR="00B50050" w:rsidRDefault="00B50050" w:rsidP="0088127C">
            <w:pPr>
              <w:pStyle w:val="OtherTableBody"/>
            </w:pPr>
            <w:r>
              <w:t>No suggested values defined</w:t>
            </w:r>
          </w:p>
        </w:tc>
      </w:tr>
      <w:tr w:rsidR="00B50050" w14:paraId="754ADD1A" w14:textId="77777777" w:rsidTr="00195548">
        <w:tc>
          <w:tcPr>
            <w:tcW w:w="600" w:type="dxa"/>
          </w:tcPr>
          <w:p w14:paraId="2AD30424" w14:textId="77777777" w:rsidR="00B50050" w:rsidRDefault="00B50050" w:rsidP="0088127C">
            <w:pPr>
              <w:pStyle w:val="OtherTableBody"/>
            </w:pPr>
            <w:r>
              <w:t>User</w:t>
            </w:r>
          </w:p>
        </w:tc>
        <w:tc>
          <w:tcPr>
            <w:tcW w:w="600" w:type="dxa"/>
          </w:tcPr>
          <w:p w14:paraId="7C52AF2B" w14:textId="77777777" w:rsidR="00B50050" w:rsidRDefault="00B50050" w:rsidP="0088127C">
            <w:pPr>
              <w:pStyle w:val="OtherTableBody"/>
            </w:pPr>
          </w:p>
        </w:tc>
        <w:tc>
          <w:tcPr>
            <w:tcW w:w="2600" w:type="dxa"/>
          </w:tcPr>
          <w:p w14:paraId="0B16F983" w14:textId="77777777" w:rsidR="00B50050" w:rsidRDefault="00B50050" w:rsidP="0088127C">
            <w:pPr>
              <w:pStyle w:val="OtherTableBody"/>
            </w:pPr>
            <w:r>
              <w:t>Delete Account Code</w:t>
            </w:r>
          </w:p>
        </w:tc>
        <w:tc>
          <w:tcPr>
            <w:tcW w:w="1400" w:type="dxa"/>
          </w:tcPr>
          <w:p w14:paraId="0B6ED7DB" w14:textId="77777777" w:rsidR="00B50050" w:rsidRDefault="00B50050" w:rsidP="0088127C">
            <w:pPr>
              <w:pStyle w:val="OtherTableBody"/>
            </w:pPr>
          </w:p>
        </w:tc>
        <w:tc>
          <w:tcPr>
            <w:tcW w:w="4200" w:type="dxa"/>
          </w:tcPr>
          <w:p w14:paraId="365BA80D" w14:textId="77777777" w:rsidR="00B50050" w:rsidRDefault="00B50050" w:rsidP="0088127C">
            <w:pPr>
              <w:pStyle w:val="OtherTableBody"/>
            </w:pPr>
          </w:p>
        </w:tc>
      </w:tr>
      <w:tr w:rsidR="00B50050" w14:paraId="6AE46761" w14:textId="77777777" w:rsidTr="00195548">
        <w:tc>
          <w:tcPr>
            <w:tcW w:w="600" w:type="dxa"/>
          </w:tcPr>
          <w:p w14:paraId="54111B3E" w14:textId="77777777" w:rsidR="00B50050" w:rsidRDefault="00B50050" w:rsidP="0088127C">
            <w:pPr>
              <w:pStyle w:val="OtherTableBody"/>
            </w:pPr>
          </w:p>
        </w:tc>
        <w:tc>
          <w:tcPr>
            <w:tcW w:w="600" w:type="dxa"/>
          </w:tcPr>
          <w:p w14:paraId="2F4EE979" w14:textId="77777777" w:rsidR="00B50050" w:rsidRDefault="00B50050" w:rsidP="0088127C">
            <w:pPr>
              <w:pStyle w:val="OtherTableBody"/>
            </w:pPr>
            <w:r>
              <w:t>0111</w:t>
            </w:r>
          </w:p>
        </w:tc>
        <w:tc>
          <w:tcPr>
            <w:tcW w:w="2600" w:type="dxa"/>
          </w:tcPr>
          <w:p w14:paraId="015F9988" w14:textId="77777777" w:rsidR="00B50050" w:rsidRDefault="00B50050" w:rsidP="0088127C">
            <w:pPr>
              <w:pStyle w:val="OtherTableBody"/>
            </w:pPr>
          </w:p>
        </w:tc>
        <w:tc>
          <w:tcPr>
            <w:tcW w:w="1400" w:type="dxa"/>
          </w:tcPr>
          <w:p w14:paraId="4B91B053" w14:textId="77777777" w:rsidR="00B50050" w:rsidRDefault="00B50050" w:rsidP="0088127C">
            <w:pPr>
              <w:pStyle w:val="OtherTableBody"/>
            </w:pPr>
            <w:r>
              <w:t>...</w:t>
            </w:r>
          </w:p>
        </w:tc>
        <w:tc>
          <w:tcPr>
            <w:tcW w:w="4200" w:type="dxa"/>
          </w:tcPr>
          <w:p w14:paraId="2F2649A7" w14:textId="77777777" w:rsidR="00B50050" w:rsidRDefault="00B50050" w:rsidP="0088127C">
            <w:pPr>
              <w:pStyle w:val="OtherTableBody"/>
            </w:pPr>
            <w:r>
              <w:t>No suggested values defined</w:t>
            </w:r>
          </w:p>
        </w:tc>
      </w:tr>
      <w:tr w:rsidR="00B50050" w14:paraId="6B5BE0E5" w14:textId="77777777" w:rsidTr="00195548">
        <w:tc>
          <w:tcPr>
            <w:tcW w:w="600" w:type="dxa"/>
          </w:tcPr>
          <w:p w14:paraId="575EDAAA" w14:textId="77777777" w:rsidR="00B50050" w:rsidRDefault="00B50050" w:rsidP="0088127C">
            <w:pPr>
              <w:pStyle w:val="OtherTableBody"/>
            </w:pPr>
            <w:r>
              <w:t>User</w:t>
            </w:r>
          </w:p>
        </w:tc>
        <w:tc>
          <w:tcPr>
            <w:tcW w:w="600" w:type="dxa"/>
          </w:tcPr>
          <w:p w14:paraId="6CF79149" w14:textId="77777777" w:rsidR="00B50050" w:rsidRDefault="00B50050" w:rsidP="0088127C">
            <w:pPr>
              <w:pStyle w:val="OtherTableBody"/>
            </w:pPr>
          </w:p>
        </w:tc>
        <w:tc>
          <w:tcPr>
            <w:tcW w:w="2600" w:type="dxa"/>
          </w:tcPr>
          <w:p w14:paraId="708D7C14" w14:textId="77777777" w:rsidR="00B50050" w:rsidRDefault="00B50050" w:rsidP="0088127C">
            <w:pPr>
              <w:pStyle w:val="OtherTableBody"/>
            </w:pPr>
            <w:r>
              <w:t>Discharge Disposition</w:t>
            </w:r>
          </w:p>
        </w:tc>
        <w:tc>
          <w:tcPr>
            <w:tcW w:w="1400" w:type="dxa"/>
          </w:tcPr>
          <w:p w14:paraId="7EDDEE18" w14:textId="77777777" w:rsidR="00B50050" w:rsidRDefault="00B50050" w:rsidP="0088127C">
            <w:pPr>
              <w:pStyle w:val="OtherTableBody"/>
            </w:pPr>
          </w:p>
        </w:tc>
        <w:tc>
          <w:tcPr>
            <w:tcW w:w="4200" w:type="dxa"/>
          </w:tcPr>
          <w:p w14:paraId="2303FF0A" w14:textId="77777777" w:rsidR="00B50050" w:rsidRDefault="00B50050" w:rsidP="0088127C">
            <w:pPr>
              <w:pStyle w:val="OtherTableBody"/>
            </w:pPr>
          </w:p>
        </w:tc>
      </w:tr>
      <w:tr w:rsidR="00B50050" w14:paraId="1B3B75F6" w14:textId="77777777" w:rsidTr="00195548">
        <w:tc>
          <w:tcPr>
            <w:tcW w:w="600" w:type="dxa"/>
          </w:tcPr>
          <w:p w14:paraId="3ECFAF39" w14:textId="77777777" w:rsidR="00B50050" w:rsidRDefault="00B50050" w:rsidP="0088127C">
            <w:pPr>
              <w:pStyle w:val="OtherTableBody"/>
            </w:pPr>
          </w:p>
        </w:tc>
        <w:tc>
          <w:tcPr>
            <w:tcW w:w="600" w:type="dxa"/>
          </w:tcPr>
          <w:p w14:paraId="4081E544" w14:textId="77777777" w:rsidR="00B50050" w:rsidRDefault="00B50050" w:rsidP="0088127C">
            <w:pPr>
              <w:pStyle w:val="OtherTableBody"/>
            </w:pPr>
            <w:r>
              <w:t>0112</w:t>
            </w:r>
          </w:p>
        </w:tc>
        <w:tc>
          <w:tcPr>
            <w:tcW w:w="2600" w:type="dxa"/>
          </w:tcPr>
          <w:p w14:paraId="52452716" w14:textId="77777777" w:rsidR="00B50050" w:rsidRDefault="00B50050" w:rsidP="0088127C">
            <w:pPr>
              <w:pStyle w:val="OtherTableBody"/>
            </w:pPr>
          </w:p>
        </w:tc>
        <w:tc>
          <w:tcPr>
            <w:tcW w:w="1400" w:type="dxa"/>
          </w:tcPr>
          <w:p w14:paraId="41F95879" w14:textId="77777777" w:rsidR="00B50050" w:rsidRDefault="00B50050" w:rsidP="0088127C">
            <w:pPr>
              <w:pStyle w:val="OtherTableBody"/>
            </w:pPr>
            <w:r>
              <w:t>...</w:t>
            </w:r>
          </w:p>
        </w:tc>
        <w:tc>
          <w:tcPr>
            <w:tcW w:w="4200" w:type="dxa"/>
          </w:tcPr>
          <w:p w14:paraId="15C3FFDD" w14:textId="77777777" w:rsidR="00B50050" w:rsidRDefault="00B50050" w:rsidP="0088127C">
            <w:pPr>
              <w:pStyle w:val="OtherTableBody"/>
            </w:pPr>
            <w:r>
              <w:t>No suggested values defined</w:t>
            </w:r>
          </w:p>
        </w:tc>
      </w:tr>
      <w:tr w:rsidR="00B50050" w14:paraId="621AE1E8" w14:textId="77777777" w:rsidTr="00195548">
        <w:tc>
          <w:tcPr>
            <w:tcW w:w="600" w:type="dxa"/>
          </w:tcPr>
          <w:p w14:paraId="53292C71" w14:textId="77777777" w:rsidR="00B50050" w:rsidRDefault="00B50050" w:rsidP="0088127C">
            <w:pPr>
              <w:pStyle w:val="OtherTableBody"/>
            </w:pPr>
            <w:r>
              <w:t>User</w:t>
            </w:r>
          </w:p>
        </w:tc>
        <w:tc>
          <w:tcPr>
            <w:tcW w:w="600" w:type="dxa"/>
          </w:tcPr>
          <w:p w14:paraId="6D9ACF3A" w14:textId="77777777" w:rsidR="00B50050" w:rsidRDefault="00B50050" w:rsidP="0088127C">
            <w:pPr>
              <w:pStyle w:val="OtherTableBody"/>
            </w:pPr>
          </w:p>
        </w:tc>
        <w:tc>
          <w:tcPr>
            <w:tcW w:w="2600" w:type="dxa"/>
          </w:tcPr>
          <w:p w14:paraId="670CDEA7" w14:textId="77777777" w:rsidR="00B50050" w:rsidRDefault="00B50050" w:rsidP="0088127C">
            <w:pPr>
              <w:pStyle w:val="OtherTableBody"/>
            </w:pPr>
            <w:r>
              <w:t>Discharged to Location</w:t>
            </w:r>
          </w:p>
        </w:tc>
        <w:tc>
          <w:tcPr>
            <w:tcW w:w="1400" w:type="dxa"/>
          </w:tcPr>
          <w:p w14:paraId="73C68CCC" w14:textId="77777777" w:rsidR="00B50050" w:rsidRDefault="00B50050" w:rsidP="0088127C">
            <w:pPr>
              <w:pStyle w:val="OtherTableBody"/>
            </w:pPr>
          </w:p>
        </w:tc>
        <w:tc>
          <w:tcPr>
            <w:tcW w:w="4200" w:type="dxa"/>
          </w:tcPr>
          <w:p w14:paraId="2314700A" w14:textId="77777777" w:rsidR="00B50050" w:rsidRDefault="00B50050" w:rsidP="0088127C">
            <w:pPr>
              <w:pStyle w:val="OtherTableBody"/>
            </w:pPr>
          </w:p>
        </w:tc>
      </w:tr>
      <w:tr w:rsidR="00B50050" w14:paraId="3539F382" w14:textId="77777777" w:rsidTr="00195548">
        <w:tc>
          <w:tcPr>
            <w:tcW w:w="600" w:type="dxa"/>
          </w:tcPr>
          <w:p w14:paraId="3C597CEA" w14:textId="77777777" w:rsidR="00B50050" w:rsidRDefault="00B50050" w:rsidP="0088127C">
            <w:pPr>
              <w:pStyle w:val="OtherTableBody"/>
            </w:pPr>
          </w:p>
        </w:tc>
        <w:tc>
          <w:tcPr>
            <w:tcW w:w="600" w:type="dxa"/>
          </w:tcPr>
          <w:p w14:paraId="5019EB9B" w14:textId="77777777" w:rsidR="00B50050" w:rsidRDefault="00B50050" w:rsidP="0088127C">
            <w:pPr>
              <w:pStyle w:val="OtherTableBody"/>
            </w:pPr>
            <w:r>
              <w:t>0113</w:t>
            </w:r>
          </w:p>
        </w:tc>
        <w:tc>
          <w:tcPr>
            <w:tcW w:w="2600" w:type="dxa"/>
          </w:tcPr>
          <w:p w14:paraId="0D7087E8" w14:textId="77777777" w:rsidR="00B50050" w:rsidRDefault="00B50050" w:rsidP="0088127C">
            <w:pPr>
              <w:pStyle w:val="OtherTableBody"/>
            </w:pPr>
          </w:p>
        </w:tc>
        <w:tc>
          <w:tcPr>
            <w:tcW w:w="1400" w:type="dxa"/>
          </w:tcPr>
          <w:p w14:paraId="311A86A8" w14:textId="77777777" w:rsidR="00B50050" w:rsidRDefault="00B50050" w:rsidP="0088127C">
            <w:pPr>
              <w:pStyle w:val="OtherTableBody"/>
            </w:pPr>
            <w:r>
              <w:t>...</w:t>
            </w:r>
          </w:p>
        </w:tc>
        <w:tc>
          <w:tcPr>
            <w:tcW w:w="4200" w:type="dxa"/>
          </w:tcPr>
          <w:p w14:paraId="61AC976C" w14:textId="77777777" w:rsidR="00B50050" w:rsidRDefault="00B50050" w:rsidP="0088127C">
            <w:pPr>
              <w:pStyle w:val="OtherTableBody"/>
            </w:pPr>
            <w:r>
              <w:t>No suggested values defined</w:t>
            </w:r>
          </w:p>
        </w:tc>
      </w:tr>
      <w:tr w:rsidR="00B50050" w14:paraId="145B5DEC" w14:textId="77777777" w:rsidTr="00195548">
        <w:tc>
          <w:tcPr>
            <w:tcW w:w="600" w:type="dxa"/>
          </w:tcPr>
          <w:p w14:paraId="0B3FA3F0" w14:textId="77777777" w:rsidR="00B50050" w:rsidRDefault="00B50050" w:rsidP="0088127C">
            <w:pPr>
              <w:pStyle w:val="OtherTableBody"/>
            </w:pPr>
            <w:r>
              <w:t>User</w:t>
            </w:r>
          </w:p>
        </w:tc>
        <w:tc>
          <w:tcPr>
            <w:tcW w:w="600" w:type="dxa"/>
          </w:tcPr>
          <w:p w14:paraId="2380DC45" w14:textId="77777777" w:rsidR="00B50050" w:rsidRDefault="00B50050" w:rsidP="0088127C">
            <w:pPr>
              <w:pStyle w:val="OtherTableBody"/>
            </w:pPr>
          </w:p>
        </w:tc>
        <w:tc>
          <w:tcPr>
            <w:tcW w:w="2600" w:type="dxa"/>
          </w:tcPr>
          <w:p w14:paraId="218F11BE" w14:textId="77777777" w:rsidR="00B50050" w:rsidRDefault="00B50050" w:rsidP="0088127C">
            <w:pPr>
              <w:pStyle w:val="OtherTableBody"/>
            </w:pPr>
            <w:r>
              <w:t>Diet Type</w:t>
            </w:r>
          </w:p>
        </w:tc>
        <w:tc>
          <w:tcPr>
            <w:tcW w:w="1400" w:type="dxa"/>
          </w:tcPr>
          <w:p w14:paraId="08A8753A" w14:textId="77777777" w:rsidR="00B50050" w:rsidRDefault="00B50050" w:rsidP="0088127C">
            <w:pPr>
              <w:pStyle w:val="OtherTableBody"/>
            </w:pPr>
          </w:p>
        </w:tc>
        <w:tc>
          <w:tcPr>
            <w:tcW w:w="4200" w:type="dxa"/>
          </w:tcPr>
          <w:p w14:paraId="41A5E552" w14:textId="77777777" w:rsidR="00B50050" w:rsidRDefault="00B50050" w:rsidP="0088127C">
            <w:pPr>
              <w:pStyle w:val="OtherTableBody"/>
            </w:pPr>
          </w:p>
        </w:tc>
      </w:tr>
      <w:tr w:rsidR="00B50050" w14:paraId="3F360EFE" w14:textId="77777777" w:rsidTr="00195548">
        <w:tc>
          <w:tcPr>
            <w:tcW w:w="600" w:type="dxa"/>
          </w:tcPr>
          <w:p w14:paraId="102EE621" w14:textId="77777777" w:rsidR="00B50050" w:rsidRDefault="00B50050" w:rsidP="0088127C">
            <w:pPr>
              <w:pStyle w:val="OtherTableBody"/>
            </w:pPr>
          </w:p>
        </w:tc>
        <w:tc>
          <w:tcPr>
            <w:tcW w:w="600" w:type="dxa"/>
          </w:tcPr>
          <w:p w14:paraId="723F26B9" w14:textId="77777777" w:rsidR="00B50050" w:rsidRDefault="00B50050" w:rsidP="0088127C">
            <w:pPr>
              <w:pStyle w:val="OtherTableBody"/>
            </w:pPr>
            <w:r>
              <w:t>0114</w:t>
            </w:r>
          </w:p>
        </w:tc>
        <w:tc>
          <w:tcPr>
            <w:tcW w:w="2600" w:type="dxa"/>
          </w:tcPr>
          <w:p w14:paraId="7BBD83E2" w14:textId="77777777" w:rsidR="00B50050" w:rsidRDefault="00B50050" w:rsidP="0088127C">
            <w:pPr>
              <w:pStyle w:val="OtherTableBody"/>
            </w:pPr>
          </w:p>
        </w:tc>
        <w:tc>
          <w:tcPr>
            <w:tcW w:w="1400" w:type="dxa"/>
          </w:tcPr>
          <w:p w14:paraId="30797EE5" w14:textId="77777777" w:rsidR="00B50050" w:rsidRDefault="00B50050" w:rsidP="0088127C">
            <w:pPr>
              <w:pStyle w:val="OtherTableBody"/>
            </w:pPr>
            <w:r>
              <w:t>...</w:t>
            </w:r>
          </w:p>
        </w:tc>
        <w:tc>
          <w:tcPr>
            <w:tcW w:w="4200" w:type="dxa"/>
          </w:tcPr>
          <w:p w14:paraId="4005F288" w14:textId="77777777" w:rsidR="00B50050" w:rsidRDefault="00B50050" w:rsidP="0088127C">
            <w:pPr>
              <w:pStyle w:val="OtherTableBody"/>
            </w:pPr>
            <w:r>
              <w:t>No suggested values defined</w:t>
            </w:r>
          </w:p>
        </w:tc>
      </w:tr>
      <w:tr w:rsidR="00B50050" w14:paraId="1907ED87" w14:textId="77777777" w:rsidTr="00195548">
        <w:tc>
          <w:tcPr>
            <w:tcW w:w="600" w:type="dxa"/>
          </w:tcPr>
          <w:p w14:paraId="17E9F9F9" w14:textId="77777777" w:rsidR="00B50050" w:rsidRDefault="00B50050" w:rsidP="0088127C">
            <w:pPr>
              <w:pStyle w:val="OtherTableBody"/>
            </w:pPr>
            <w:r>
              <w:t>User</w:t>
            </w:r>
          </w:p>
        </w:tc>
        <w:tc>
          <w:tcPr>
            <w:tcW w:w="600" w:type="dxa"/>
          </w:tcPr>
          <w:p w14:paraId="062774D1" w14:textId="77777777" w:rsidR="00B50050" w:rsidRDefault="00B50050" w:rsidP="0088127C">
            <w:pPr>
              <w:pStyle w:val="OtherTableBody"/>
            </w:pPr>
          </w:p>
        </w:tc>
        <w:tc>
          <w:tcPr>
            <w:tcW w:w="2600" w:type="dxa"/>
          </w:tcPr>
          <w:p w14:paraId="32B9219C" w14:textId="77777777" w:rsidR="00B50050" w:rsidRDefault="00B50050" w:rsidP="0088127C">
            <w:pPr>
              <w:pStyle w:val="OtherTableBody"/>
            </w:pPr>
            <w:r>
              <w:t>Servicing Facilities</w:t>
            </w:r>
          </w:p>
        </w:tc>
        <w:tc>
          <w:tcPr>
            <w:tcW w:w="1400" w:type="dxa"/>
          </w:tcPr>
          <w:p w14:paraId="034B338B" w14:textId="77777777" w:rsidR="00B50050" w:rsidRDefault="00B50050" w:rsidP="0088127C">
            <w:pPr>
              <w:pStyle w:val="OtherTableBody"/>
            </w:pPr>
          </w:p>
        </w:tc>
        <w:tc>
          <w:tcPr>
            <w:tcW w:w="4200" w:type="dxa"/>
          </w:tcPr>
          <w:p w14:paraId="7705151D" w14:textId="77777777" w:rsidR="00B50050" w:rsidRDefault="00B50050" w:rsidP="0088127C">
            <w:pPr>
              <w:pStyle w:val="OtherTableBody"/>
            </w:pPr>
          </w:p>
        </w:tc>
      </w:tr>
      <w:tr w:rsidR="00B50050" w14:paraId="308721B6" w14:textId="77777777" w:rsidTr="00195548">
        <w:tc>
          <w:tcPr>
            <w:tcW w:w="600" w:type="dxa"/>
          </w:tcPr>
          <w:p w14:paraId="6030257D" w14:textId="77777777" w:rsidR="00B50050" w:rsidRDefault="00B50050" w:rsidP="0088127C">
            <w:pPr>
              <w:pStyle w:val="OtherTableBody"/>
            </w:pPr>
          </w:p>
        </w:tc>
        <w:tc>
          <w:tcPr>
            <w:tcW w:w="600" w:type="dxa"/>
          </w:tcPr>
          <w:p w14:paraId="321B1742" w14:textId="77777777" w:rsidR="00B50050" w:rsidRDefault="00B50050" w:rsidP="0088127C">
            <w:pPr>
              <w:pStyle w:val="OtherTableBody"/>
            </w:pPr>
            <w:r>
              <w:t>0115</w:t>
            </w:r>
          </w:p>
        </w:tc>
        <w:tc>
          <w:tcPr>
            <w:tcW w:w="2600" w:type="dxa"/>
          </w:tcPr>
          <w:p w14:paraId="54581990" w14:textId="77777777" w:rsidR="00B50050" w:rsidRDefault="00B50050" w:rsidP="0088127C">
            <w:pPr>
              <w:pStyle w:val="OtherTableBody"/>
            </w:pPr>
          </w:p>
        </w:tc>
        <w:tc>
          <w:tcPr>
            <w:tcW w:w="1400" w:type="dxa"/>
          </w:tcPr>
          <w:p w14:paraId="52D99A4E" w14:textId="77777777" w:rsidR="00B50050" w:rsidRDefault="00B50050" w:rsidP="0088127C">
            <w:pPr>
              <w:pStyle w:val="OtherTableBody"/>
            </w:pPr>
            <w:r>
              <w:t>...</w:t>
            </w:r>
          </w:p>
        </w:tc>
        <w:tc>
          <w:tcPr>
            <w:tcW w:w="4200" w:type="dxa"/>
          </w:tcPr>
          <w:p w14:paraId="010178E2" w14:textId="77777777" w:rsidR="00B50050" w:rsidRDefault="00B50050" w:rsidP="0088127C">
            <w:pPr>
              <w:pStyle w:val="OtherTableBody"/>
            </w:pPr>
            <w:r>
              <w:t>No suggested values defined</w:t>
            </w:r>
          </w:p>
        </w:tc>
      </w:tr>
      <w:tr w:rsidR="00B50050" w14:paraId="00FA8286" w14:textId="77777777" w:rsidTr="00195548">
        <w:tc>
          <w:tcPr>
            <w:tcW w:w="600" w:type="dxa"/>
          </w:tcPr>
          <w:p w14:paraId="4B251204" w14:textId="77777777" w:rsidR="00B50050" w:rsidRDefault="00B50050" w:rsidP="0088127C">
            <w:pPr>
              <w:pStyle w:val="OtherTableBody"/>
            </w:pPr>
            <w:r>
              <w:t>User</w:t>
            </w:r>
          </w:p>
        </w:tc>
        <w:tc>
          <w:tcPr>
            <w:tcW w:w="600" w:type="dxa"/>
          </w:tcPr>
          <w:p w14:paraId="6831130F" w14:textId="77777777" w:rsidR="00B50050" w:rsidRDefault="00B50050" w:rsidP="0088127C">
            <w:pPr>
              <w:pStyle w:val="OtherTableBody"/>
            </w:pPr>
          </w:p>
        </w:tc>
        <w:tc>
          <w:tcPr>
            <w:tcW w:w="2600" w:type="dxa"/>
          </w:tcPr>
          <w:p w14:paraId="3DB50250" w14:textId="77777777" w:rsidR="00B50050" w:rsidRDefault="00B50050" w:rsidP="0088127C">
            <w:pPr>
              <w:pStyle w:val="OtherTableBody"/>
            </w:pPr>
            <w:r>
              <w:t>Bed Status</w:t>
            </w:r>
          </w:p>
        </w:tc>
        <w:tc>
          <w:tcPr>
            <w:tcW w:w="1400" w:type="dxa"/>
          </w:tcPr>
          <w:p w14:paraId="64268510" w14:textId="77777777" w:rsidR="00B50050" w:rsidRDefault="00B50050" w:rsidP="0088127C">
            <w:pPr>
              <w:pStyle w:val="OtherTableBody"/>
            </w:pPr>
          </w:p>
        </w:tc>
        <w:tc>
          <w:tcPr>
            <w:tcW w:w="4200" w:type="dxa"/>
          </w:tcPr>
          <w:p w14:paraId="34CB9406" w14:textId="77777777" w:rsidR="00B50050" w:rsidRDefault="00B50050" w:rsidP="0088127C">
            <w:pPr>
              <w:pStyle w:val="OtherTableBody"/>
            </w:pPr>
          </w:p>
        </w:tc>
      </w:tr>
      <w:tr w:rsidR="00B50050" w14:paraId="7ECB80B4" w14:textId="77777777" w:rsidTr="00195548">
        <w:tc>
          <w:tcPr>
            <w:tcW w:w="600" w:type="dxa"/>
          </w:tcPr>
          <w:p w14:paraId="256E0814" w14:textId="77777777" w:rsidR="00B50050" w:rsidRDefault="00B50050" w:rsidP="0088127C">
            <w:pPr>
              <w:pStyle w:val="OtherTableBody"/>
            </w:pPr>
          </w:p>
        </w:tc>
        <w:tc>
          <w:tcPr>
            <w:tcW w:w="600" w:type="dxa"/>
          </w:tcPr>
          <w:p w14:paraId="09389FFE" w14:textId="77777777" w:rsidR="00B50050" w:rsidRDefault="00B50050" w:rsidP="0088127C">
            <w:pPr>
              <w:pStyle w:val="OtherTableBody"/>
            </w:pPr>
            <w:r>
              <w:t>0116</w:t>
            </w:r>
          </w:p>
        </w:tc>
        <w:tc>
          <w:tcPr>
            <w:tcW w:w="2600" w:type="dxa"/>
          </w:tcPr>
          <w:p w14:paraId="5C5E7F24" w14:textId="77777777" w:rsidR="00B50050" w:rsidRDefault="00B50050" w:rsidP="0088127C">
            <w:pPr>
              <w:pStyle w:val="OtherTableBody"/>
            </w:pPr>
          </w:p>
        </w:tc>
        <w:tc>
          <w:tcPr>
            <w:tcW w:w="1400" w:type="dxa"/>
          </w:tcPr>
          <w:p w14:paraId="3040828D" w14:textId="77777777" w:rsidR="00B50050" w:rsidRDefault="00B50050" w:rsidP="0088127C">
            <w:pPr>
              <w:pStyle w:val="OtherTableBody"/>
            </w:pPr>
            <w:r>
              <w:t>C</w:t>
            </w:r>
          </w:p>
        </w:tc>
        <w:tc>
          <w:tcPr>
            <w:tcW w:w="4200" w:type="dxa"/>
          </w:tcPr>
          <w:p w14:paraId="35DD1DC3" w14:textId="77777777" w:rsidR="00B50050" w:rsidRDefault="00B50050" w:rsidP="0088127C">
            <w:pPr>
              <w:pStyle w:val="OtherTableBody"/>
            </w:pPr>
            <w:r>
              <w:t>Closed</w:t>
            </w:r>
          </w:p>
        </w:tc>
      </w:tr>
      <w:tr w:rsidR="00B50050" w14:paraId="7DAC135E" w14:textId="77777777" w:rsidTr="00195548">
        <w:tc>
          <w:tcPr>
            <w:tcW w:w="600" w:type="dxa"/>
          </w:tcPr>
          <w:p w14:paraId="60156270" w14:textId="77777777" w:rsidR="00B50050" w:rsidRDefault="00B50050" w:rsidP="0088127C">
            <w:pPr>
              <w:pStyle w:val="OtherTableBody"/>
            </w:pPr>
          </w:p>
        </w:tc>
        <w:tc>
          <w:tcPr>
            <w:tcW w:w="600" w:type="dxa"/>
          </w:tcPr>
          <w:p w14:paraId="2F6E5601" w14:textId="77777777" w:rsidR="00B50050" w:rsidRDefault="00B50050" w:rsidP="0088127C">
            <w:pPr>
              <w:pStyle w:val="OtherTableBody"/>
            </w:pPr>
            <w:r>
              <w:t>0116</w:t>
            </w:r>
          </w:p>
        </w:tc>
        <w:tc>
          <w:tcPr>
            <w:tcW w:w="2600" w:type="dxa"/>
          </w:tcPr>
          <w:p w14:paraId="36E62CBF" w14:textId="77777777" w:rsidR="00B50050" w:rsidRDefault="00B50050" w:rsidP="0088127C">
            <w:pPr>
              <w:pStyle w:val="OtherTableBody"/>
            </w:pPr>
          </w:p>
        </w:tc>
        <w:tc>
          <w:tcPr>
            <w:tcW w:w="1400" w:type="dxa"/>
          </w:tcPr>
          <w:p w14:paraId="374F60B2" w14:textId="77777777" w:rsidR="00B50050" w:rsidRDefault="00B50050" w:rsidP="0088127C">
            <w:pPr>
              <w:pStyle w:val="OtherTableBody"/>
            </w:pPr>
            <w:r>
              <w:t>H</w:t>
            </w:r>
          </w:p>
        </w:tc>
        <w:tc>
          <w:tcPr>
            <w:tcW w:w="4200" w:type="dxa"/>
          </w:tcPr>
          <w:p w14:paraId="7B3D672D" w14:textId="77777777" w:rsidR="00B50050" w:rsidRDefault="00B50050" w:rsidP="0088127C">
            <w:pPr>
              <w:pStyle w:val="OtherTableBody"/>
            </w:pPr>
            <w:r>
              <w:t>Housekeeping</w:t>
            </w:r>
          </w:p>
        </w:tc>
      </w:tr>
      <w:tr w:rsidR="00B50050" w14:paraId="44AF9392" w14:textId="77777777" w:rsidTr="00195548">
        <w:tc>
          <w:tcPr>
            <w:tcW w:w="600" w:type="dxa"/>
          </w:tcPr>
          <w:p w14:paraId="4D6FFE40" w14:textId="77777777" w:rsidR="00B50050" w:rsidRDefault="00B50050" w:rsidP="0088127C">
            <w:pPr>
              <w:pStyle w:val="OtherTableBody"/>
            </w:pPr>
          </w:p>
        </w:tc>
        <w:tc>
          <w:tcPr>
            <w:tcW w:w="600" w:type="dxa"/>
          </w:tcPr>
          <w:p w14:paraId="5C79B5E4" w14:textId="77777777" w:rsidR="00B50050" w:rsidRDefault="00B50050" w:rsidP="0088127C">
            <w:pPr>
              <w:pStyle w:val="OtherTableBody"/>
            </w:pPr>
            <w:r>
              <w:t>0116</w:t>
            </w:r>
          </w:p>
        </w:tc>
        <w:tc>
          <w:tcPr>
            <w:tcW w:w="2600" w:type="dxa"/>
          </w:tcPr>
          <w:p w14:paraId="4443C119" w14:textId="77777777" w:rsidR="00B50050" w:rsidRDefault="00B50050" w:rsidP="0088127C">
            <w:pPr>
              <w:pStyle w:val="OtherTableBody"/>
            </w:pPr>
          </w:p>
        </w:tc>
        <w:tc>
          <w:tcPr>
            <w:tcW w:w="1400" w:type="dxa"/>
          </w:tcPr>
          <w:p w14:paraId="7653AAAE" w14:textId="77777777" w:rsidR="00B50050" w:rsidRDefault="00B50050" w:rsidP="0088127C">
            <w:pPr>
              <w:pStyle w:val="OtherTableBody"/>
            </w:pPr>
            <w:r>
              <w:t>I</w:t>
            </w:r>
          </w:p>
        </w:tc>
        <w:tc>
          <w:tcPr>
            <w:tcW w:w="4200" w:type="dxa"/>
          </w:tcPr>
          <w:p w14:paraId="02C7C3CF" w14:textId="77777777" w:rsidR="00B50050" w:rsidRDefault="00B50050" w:rsidP="0088127C">
            <w:pPr>
              <w:pStyle w:val="OtherTableBody"/>
            </w:pPr>
            <w:r>
              <w:t>Isolated</w:t>
            </w:r>
          </w:p>
        </w:tc>
      </w:tr>
      <w:tr w:rsidR="00B50050" w14:paraId="79AEEE86" w14:textId="77777777" w:rsidTr="00195548">
        <w:tc>
          <w:tcPr>
            <w:tcW w:w="600" w:type="dxa"/>
          </w:tcPr>
          <w:p w14:paraId="1EBD2ACD" w14:textId="77777777" w:rsidR="00B50050" w:rsidRDefault="00B50050" w:rsidP="0088127C">
            <w:pPr>
              <w:pStyle w:val="OtherTableBody"/>
            </w:pPr>
          </w:p>
        </w:tc>
        <w:tc>
          <w:tcPr>
            <w:tcW w:w="600" w:type="dxa"/>
          </w:tcPr>
          <w:p w14:paraId="5A1FAE06" w14:textId="77777777" w:rsidR="00B50050" w:rsidRDefault="00B50050" w:rsidP="0088127C">
            <w:pPr>
              <w:pStyle w:val="OtherTableBody"/>
            </w:pPr>
            <w:r>
              <w:t>0116</w:t>
            </w:r>
          </w:p>
        </w:tc>
        <w:tc>
          <w:tcPr>
            <w:tcW w:w="2600" w:type="dxa"/>
          </w:tcPr>
          <w:p w14:paraId="0C63F4D3" w14:textId="77777777" w:rsidR="00B50050" w:rsidRDefault="00B50050" w:rsidP="0088127C">
            <w:pPr>
              <w:pStyle w:val="OtherTableBody"/>
            </w:pPr>
          </w:p>
        </w:tc>
        <w:tc>
          <w:tcPr>
            <w:tcW w:w="1400" w:type="dxa"/>
          </w:tcPr>
          <w:p w14:paraId="71B3F18E" w14:textId="77777777" w:rsidR="00B50050" w:rsidRDefault="00B50050" w:rsidP="0088127C">
            <w:pPr>
              <w:pStyle w:val="OtherTableBody"/>
            </w:pPr>
            <w:r>
              <w:t>K</w:t>
            </w:r>
          </w:p>
        </w:tc>
        <w:tc>
          <w:tcPr>
            <w:tcW w:w="4200" w:type="dxa"/>
          </w:tcPr>
          <w:p w14:paraId="1F46C98D" w14:textId="77777777" w:rsidR="00B50050" w:rsidRDefault="00B50050" w:rsidP="0088127C">
            <w:pPr>
              <w:pStyle w:val="OtherTableBody"/>
            </w:pPr>
            <w:r>
              <w:t>Contaminated</w:t>
            </w:r>
          </w:p>
        </w:tc>
      </w:tr>
      <w:tr w:rsidR="00B50050" w14:paraId="054F65AB" w14:textId="77777777" w:rsidTr="00195548">
        <w:tc>
          <w:tcPr>
            <w:tcW w:w="600" w:type="dxa"/>
          </w:tcPr>
          <w:p w14:paraId="470195BF" w14:textId="77777777" w:rsidR="00B50050" w:rsidRDefault="00B50050" w:rsidP="0088127C">
            <w:pPr>
              <w:pStyle w:val="OtherTableBody"/>
            </w:pPr>
          </w:p>
        </w:tc>
        <w:tc>
          <w:tcPr>
            <w:tcW w:w="600" w:type="dxa"/>
          </w:tcPr>
          <w:p w14:paraId="22DA9F06" w14:textId="77777777" w:rsidR="00B50050" w:rsidRDefault="00B50050" w:rsidP="0088127C">
            <w:pPr>
              <w:pStyle w:val="OtherTableBody"/>
            </w:pPr>
            <w:r>
              <w:t>0116</w:t>
            </w:r>
          </w:p>
        </w:tc>
        <w:tc>
          <w:tcPr>
            <w:tcW w:w="2600" w:type="dxa"/>
          </w:tcPr>
          <w:p w14:paraId="38136C77" w14:textId="77777777" w:rsidR="00B50050" w:rsidRDefault="00B50050" w:rsidP="0088127C">
            <w:pPr>
              <w:pStyle w:val="OtherTableBody"/>
            </w:pPr>
          </w:p>
        </w:tc>
        <w:tc>
          <w:tcPr>
            <w:tcW w:w="1400" w:type="dxa"/>
          </w:tcPr>
          <w:p w14:paraId="5C34EF6A" w14:textId="77777777" w:rsidR="00B50050" w:rsidRDefault="00B50050" w:rsidP="0088127C">
            <w:pPr>
              <w:pStyle w:val="OtherTableBody"/>
            </w:pPr>
            <w:r>
              <w:t>O</w:t>
            </w:r>
          </w:p>
        </w:tc>
        <w:tc>
          <w:tcPr>
            <w:tcW w:w="4200" w:type="dxa"/>
          </w:tcPr>
          <w:p w14:paraId="75D19BB5" w14:textId="77777777" w:rsidR="00B50050" w:rsidRDefault="00B50050" w:rsidP="0088127C">
            <w:pPr>
              <w:pStyle w:val="OtherTableBody"/>
            </w:pPr>
            <w:r>
              <w:t>Occupied</w:t>
            </w:r>
          </w:p>
        </w:tc>
      </w:tr>
      <w:tr w:rsidR="00B50050" w14:paraId="465E1DED" w14:textId="77777777" w:rsidTr="00195548">
        <w:tc>
          <w:tcPr>
            <w:tcW w:w="600" w:type="dxa"/>
          </w:tcPr>
          <w:p w14:paraId="51FC0EC9" w14:textId="77777777" w:rsidR="00B50050" w:rsidRDefault="00B50050" w:rsidP="0088127C">
            <w:pPr>
              <w:pStyle w:val="OtherTableBody"/>
            </w:pPr>
          </w:p>
        </w:tc>
        <w:tc>
          <w:tcPr>
            <w:tcW w:w="600" w:type="dxa"/>
          </w:tcPr>
          <w:p w14:paraId="4DD021AA" w14:textId="77777777" w:rsidR="00B50050" w:rsidRDefault="00B50050" w:rsidP="0088127C">
            <w:pPr>
              <w:pStyle w:val="OtherTableBody"/>
            </w:pPr>
            <w:r>
              <w:t>0116</w:t>
            </w:r>
          </w:p>
        </w:tc>
        <w:tc>
          <w:tcPr>
            <w:tcW w:w="2600" w:type="dxa"/>
          </w:tcPr>
          <w:p w14:paraId="44A85F22" w14:textId="77777777" w:rsidR="00B50050" w:rsidRDefault="00B50050" w:rsidP="0088127C">
            <w:pPr>
              <w:pStyle w:val="OtherTableBody"/>
            </w:pPr>
          </w:p>
        </w:tc>
        <w:tc>
          <w:tcPr>
            <w:tcW w:w="1400" w:type="dxa"/>
          </w:tcPr>
          <w:p w14:paraId="0A56762B" w14:textId="77777777" w:rsidR="00B50050" w:rsidRDefault="00B50050" w:rsidP="0088127C">
            <w:pPr>
              <w:pStyle w:val="OtherTableBody"/>
            </w:pPr>
            <w:r>
              <w:t>U</w:t>
            </w:r>
          </w:p>
        </w:tc>
        <w:tc>
          <w:tcPr>
            <w:tcW w:w="4200" w:type="dxa"/>
          </w:tcPr>
          <w:p w14:paraId="320008CB" w14:textId="77777777" w:rsidR="00B50050" w:rsidRDefault="00B50050" w:rsidP="0088127C">
            <w:pPr>
              <w:pStyle w:val="OtherTableBody"/>
            </w:pPr>
            <w:r>
              <w:t>Unoccupied</w:t>
            </w:r>
          </w:p>
        </w:tc>
      </w:tr>
      <w:tr w:rsidR="00B50050" w14:paraId="4B0C7B9D" w14:textId="77777777" w:rsidTr="00195548">
        <w:tc>
          <w:tcPr>
            <w:tcW w:w="600" w:type="dxa"/>
          </w:tcPr>
          <w:p w14:paraId="23AEE032" w14:textId="77777777" w:rsidR="00B50050" w:rsidRDefault="00B50050" w:rsidP="0088127C">
            <w:pPr>
              <w:pStyle w:val="OtherTableBody"/>
            </w:pPr>
            <w:r>
              <w:t>User</w:t>
            </w:r>
          </w:p>
        </w:tc>
        <w:tc>
          <w:tcPr>
            <w:tcW w:w="600" w:type="dxa"/>
          </w:tcPr>
          <w:p w14:paraId="06DBA281" w14:textId="77777777" w:rsidR="00B50050" w:rsidRDefault="00B50050" w:rsidP="0088127C">
            <w:pPr>
              <w:pStyle w:val="OtherTableBody"/>
            </w:pPr>
          </w:p>
        </w:tc>
        <w:tc>
          <w:tcPr>
            <w:tcW w:w="2600" w:type="dxa"/>
          </w:tcPr>
          <w:p w14:paraId="32F5D527" w14:textId="77777777" w:rsidR="00B50050" w:rsidRDefault="00B50050" w:rsidP="0088127C">
            <w:pPr>
              <w:pStyle w:val="OtherTableBody"/>
            </w:pPr>
            <w:r>
              <w:t>Account Status</w:t>
            </w:r>
          </w:p>
        </w:tc>
        <w:tc>
          <w:tcPr>
            <w:tcW w:w="1400" w:type="dxa"/>
          </w:tcPr>
          <w:p w14:paraId="1BFF0C0B" w14:textId="77777777" w:rsidR="00B50050" w:rsidRDefault="00B50050" w:rsidP="0088127C">
            <w:pPr>
              <w:pStyle w:val="OtherTableBody"/>
            </w:pPr>
          </w:p>
        </w:tc>
        <w:tc>
          <w:tcPr>
            <w:tcW w:w="4200" w:type="dxa"/>
          </w:tcPr>
          <w:p w14:paraId="227DB16E" w14:textId="77777777" w:rsidR="00B50050" w:rsidRDefault="00B50050" w:rsidP="0088127C">
            <w:pPr>
              <w:pStyle w:val="OtherTableBody"/>
            </w:pPr>
          </w:p>
        </w:tc>
      </w:tr>
      <w:tr w:rsidR="00B50050" w14:paraId="4171ED7C" w14:textId="77777777" w:rsidTr="00195548">
        <w:tc>
          <w:tcPr>
            <w:tcW w:w="600" w:type="dxa"/>
          </w:tcPr>
          <w:p w14:paraId="38EF07C8" w14:textId="77777777" w:rsidR="00B50050" w:rsidRDefault="00B50050" w:rsidP="0088127C">
            <w:pPr>
              <w:pStyle w:val="OtherTableBody"/>
            </w:pPr>
          </w:p>
        </w:tc>
        <w:tc>
          <w:tcPr>
            <w:tcW w:w="600" w:type="dxa"/>
          </w:tcPr>
          <w:p w14:paraId="450A6404" w14:textId="77777777" w:rsidR="00B50050" w:rsidRDefault="00B50050" w:rsidP="0088127C">
            <w:pPr>
              <w:pStyle w:val="OtherTableBody"/>
            </w:pPr>
            <w:r>
              <w:t>0117</w:t>
            </w:r>
          </w:p>
        </w:tc>
        <w:tc>
          <w:tcPr>
            <w:tcW w:w="2600" w:type="dxa"/>
          </w:tcPr>
          <w:p w14:paraId="3AABB78F" w14:textId="77777777" w:rsidR="00B50050" w:rsidRDefault="00B50050" w:rsidP="0088127C">
            <w:pPr>
              <w:pStyle w:val="OtherTableBody"/>
            </w:pPr>
          </w:p>
        </w:tc>
        <w:tc>
          <w:tcPr>
            <w:tcW w:w="1400" w:type="dxa"/>
          </w:tcPr>
          <w:p w14:paraId="68ADB513" w14:textId="77777777" w:rsidR="00B50050" w:rsidRDefault="00B50050" w:rsidP="0088127C">
            <w:pPr>
              <w:pStyle w:val="OtherTableBody"/>
            </w:pPr>
            <w:r>
              <w:t>...</w:t>
            </w:r>
          </w:p>
        </w:tc>
        <w:tc>
          <w:tcPr>
            <w:tcW w:w="4200" w:type="dxa"/>
          </w:tcPr>
          <w:p w14:paraId="6B0888B8" w14:textId="77777777" w:rsidR="00B50050" w:rsidRDefault="00B50050" w:rsidP="0088127C">
            <w:pPr>
              <w:pStyle w:val="OtherTableBody"/>
            </w:pPr>
            <w:r>
              <w:t>No suggested values defined</w:t>
            </w:r>
          </w:p>
        </w:tc>
      </w:tr>
      <w:tr w:rsidR="00B50050" w14:paraId="2291602B" w14:textId="77777777" w:rsidTr="00195548">
        <w:tc>
          <w:tcPr>
            <w:tcW w:w="600" w:type="dxa"/>
          </w:tcPr>
          <w:p w14:paraId="4AB08497" w14:textId="77777777" w:rsidR="00B50050" w:rsidRDefault="00B50050" w:rsidP="0088127C">
            <w:pPr>
              <w:pStyle w:val="OtherTableBody"/>
            </w:pPr>
            <w:r>
              <w:t>User</w:t>
            </w:r>
          </w:p>
        </w:tc>
        <w:tc>
          <w:tcPr>
            <w:tcW w:w="600" w:type="dxa"/>
          </w:tcPr>
          <w:p w14:paraId="70DB66D3" w14:textId="77777777" w:rsidR="00B50050" w:rsidRDefault="00B50050" w:rsidP="0088127C">
            <w:pPr>
              <w:pStyle w:val="OtherTableBody"/>
            </w:pPr>
          </w:p>
        </w:tc>
        <w:tc>
          <w:tcPr>
            <w:tcW w:w="2600" w:type="dxa"/>
          </w:tcPr>
          <w:p w14:paraId="2C04A1EB" w14:textId="77777777" w:rsidR="00B50050" w:rsidRDefault="00B50050" w:rsidP="0088127C">
            <w:pPr>
              <w:pStyle w:val="OtherTableBody"/>
            </w:pPr>
            <w:r>
              <w:t>Major Diagnostic Category</w:t>
            </w:r>
          </w:p>
        </w:tc>
        <w:tc>
          <w:tcPr>
            <w:tcW w:w="1400" w:type="dxa"/>
          </w:tcPr>
          <w:p w14:paraId="48C47230" w14:textId="77777777" w:rsidR="00B50050" w:rsidRDefault="00B50050" w:rsidP="0088127C">
            <w:pPr>
              <w:pStyle w:val="OtherTableBody"/>
            </w:pPr>
          </w:p>
        </w:tc>
        <w:tc>
          <w:tcPr>
            <w:tcW w:w="4200" w:type="dxa"/>
          </w:tcPr>
          <w:p w14:paraId="335D6FA8" w14:textId="77777777" w:rsidR="00B50050" w:rsidRDefault="00B50050" w:rsidP="0088127C">
            <w:pPr>
              <w:pStyle w:val="OtherTableBody"/>
            </w:pPr>
          </w:p>
        </w:tc>
      </w:tr>
      <w:tr w:rsidR="00B50050" w14:paraId="6CB40BFF" w14:textId="77777777" w:rsidTr="00195548">
        <w:tc>
          <w:tcPr>
            <w:tcW w:w="600" w:type="dxa"/>
          </w:tcPr>
          <w:p w14:paraId="3E2306D2" w14:textId="77777777" w:rsidR="00B50050" w:rsidRDefault="00B50050" w:rsidP="0088127C">
            <w:pPr>
              <w:pStyle w:val="OtherTableBody"/>
            </w:pPr>
          </w:p>
        </w:tc>
        <w:tc>
          <w:tcPr>
            <w:tcW w:w="600" w:type="dxa"/>
          </w:tcPr>
          <w:p w14:paraId="60C97EC7" w14:textId="77777777" w:rsidR="00B50050" w:rsidRDefault="00B50050" w:rsidP="0088127C">
            <w:pPr>
              <w:pStyle w:val="OtherTableBody"/>
            </w:pPr>
            <w:r>
              <w:t>0118</w:t>
            </w:r>
          </w:p>
        </w:tc>
        <w:tc>
          <w:tcPr>
            <w:tcW w:w="2600" w:type="dxa"/>
          </w:tcPr>
          <w:p w14:paraId="2D1185FD" w14:textId="77777777" w:rsidR="00B50050" w:rsidRDefault="00B50050" w:rsidP="0088127C">
            <w:pPr>
              <w:pStyle w:val="OtherTableBody"/>
            </w:pPr>
          </w:p>
        </w:tc>
        <w:tc>
          <w:tcPr>
            <w:tcW w:w="1400" w:type="dxa"/>
          </w:tcPr>
          <w:p w14:paraId="144E11C1" w14:textId="77777777" w:rsidR="00B50050" w:rsidRDefault="00B50050" w:rsidP="0088127C">
            <w:pPr>
              <w:pStyle w:val="OtherTableBody"/>
            </w:pPr>
            <w:r>
              <w:t>...</w:t>
            </w:r>
          </w:p>
        </w:tc>
        <w:tc>
          <w:tcPr>
            <w:tcW w:w="4200" w:type="dxa"/>
          </w:tcPr>
          <w:p w14:paraId="120BE099" w14:textId="77777777" w:rsidR="00B50050" w:rsidRDefault="00B50050" w:rsidP="0088127C">
            <w:pPr>
              <w:pStyle w:val="OtherTableBody"/>
            </w:pPr>
            <w:r>
              <w:t>No suggested values defined</w:t>
            </w:r>
          </w:p>
        </w:tc>
      </w:tr>
      <w:tr w:rsidR="00B50050" w14:paraId="3CE3E943" w14:textId="77777777" w:rsidTr="00195548">
        <w:tc>
          <w:tcPr>
            <w:tcW w:w="600" w:type="dxa"/>
          </w:tcPr>
          <w:p w14:paraId="523D1B3D" w14:textId="77777777" w:rsidR="00B50050" w:rsidRDefault="00B50050" w:rsidP="0088127C">
            <w:pPr>
              <w:pStyle w:val="OtherTableBody"/>
            </w:pPr>
            <w:r>
              <w:t>HL7</w:t>
            </w:r>
          </w:p>
        </w:tc>
        <w:tc>
          <w:tcPr>
            <w:tcW w:w="600" w:type="dxa"/>
          </w:tcPr>
          <w:p w14:paraId="0D4AD8B1" w14:textId="77777777" w:rsidR="00B50050" w:rsidRDefault="00B50050" w:rsidP="0088127C">
            <w:pPr>
              <w:pStyle w:val="OtherTableBody"/>
            </w:pPr>
          </w:p>
        </w:tc>
        <w:tc>
          <w:tcPr>
            <w:tcW w:w="2600" w:type="dxa"/>
          </w:tcPr>
          <w:p w14:paraId="0B67B680" w14:textId="77777777" w:rsidR="00B50050" w:rsidRDefault="00B50050" w:rsidP="0088127C">
            <w:pPr>
              <w:pStyle w:val="OtherTableBody"/>
            </w:pPr>
            <w:r>
              <w:t>Order Control Codes</w:t>
            </w:r>
          </w:p>
        </w:tc>
        <w:tc>
          <w:tcPr>
            <w:tcW w:w="1400" w:type="dxa"/>
          </w:tcPr>
          <w:p w14:paraId="24D108D2" w14:textId="77777777" w:rsidR="00B50050" w:rsidRDefault="00B50050" w:rsidP="0088127C">
            <w:pPr>
              <w:pStyle w:val="OtherTableBody"/>
            </w:pPr>
          </w:p>
        </w:tc>
        <w:tc>
          <w:tcPr>
            <w:tcW w:w="4200" w:type="dxa"/>
          </w:tcPr>
          <w:p w14:paraId="024C1C3C" w14:textId="77777777" w:rsidR="00B50050" w:rsidRDefault="00B50050" w:rsidP="0088127C">
            <w:pPr>
              <w:pStyle w:val="OtherTableBody"/>
            </w:pPr>
          </w:p>
        </w:tc>
      </w:tr>
      <w:tr w:rsidR="00B50050" w:rsidRPr="001D2E85" w14:paraId="5F14E313" w14:textId="77777777" w:rsidTr="00195548">
        <w:tc>
          <w:tcPr>
            <w:tcW w:w="600" w:type="dxa"/>
          </w:tcPr>
          <w:p w14:paraId="0E78836A" w14:textId="77777777" w:rsidR="00B50050" w:rsidRDefault="00B50050" w:rsidP="0088127C">
            <w:pPr>
              <w:pStyle w:val="OtherTableBody"/>
            </w:pPr>
          </w:p>
        </w:tc>
        <w:tc>
          <w:tcPr>
            <w:tcW w:w="600" w:type="dxa"/>
          </w:tcPr>
          <w:p w14:paraId="40563C58" w14:textId="77777777" w:rsidR="00B50050" w:rsidRDefault="00B50050" w:rsidP="0088127C">
            <w:pPr>
              <w:pStyle w:val="OtherTableBody"/>
            </w:pPr>
            <w:r>
              <w:t>0119</w:t>
            </w:r>
          </w:p>
        </w:tc>
        <w:tc>
          <w:tcPr>
            <w:tcW w:w="2600" w:type="dxa"/>
          </w:tcPr>
          <w:p w14:paraId="4755D6B5" w14:textId="77777777" w:rsidR="00B50050" w:rsidRDefault="00B50050" w:rsidP="0088127C">
            <w:pPr>
              <w:pStyle w:val="OtherTableBody"/>
            </w:pPr>
          </w:p>
        </w:tc>
        <w:tc>
          <w:tcPr>
            <w:tcW w:w="1400" w:type="dxa"/>
          </w:tcPr>
          <w:p w14:paraId="431AB652" w14:textId="77777777" w:rsidR="00B50050" w:rsidRDefault="00B50050" w:rsidP="0088127C">
            <w:pPr>
              <w:pStyle w:val="OtherTableBody"/>
            </w:pPr>
            <w:r>
              <w:t>AF</w:t>
            </w:r>
          </w:p>
        </w:tc>
        <w:tc>
          <w:tcPr>
            <w:tcW w:w="4200" w:type="dxa"/>
          </w:tcPr>
          <w:p w14:paraId="72D13616" w14:textId="77777777" w:rsidR="00B50050" w:rsidRDefault="00B50050" w:rsidP="0088127C">
            <w:pPr>
              <w:pStyle w:val="OtherTableBody"/>
            </w:pPr>
            <w:r>
              <w:t>AF is a response to RF where the placer authorizing a refill or quantity of refills.</w:t>
            </w:r>
          </w:p>
        </w:tc>
      </w:tr>
      <w:tr w:rsidR="00B50050" w14:paraId="4A6D3874" w14:textId="77777777" w:rsidTr="00195548">
        <w:tc>
          <w:tcPr>
            <w:tcW w:w="600" w:type="dxa"/>
          </w:tcPr>
          <w:p w14:paraId="3F583E1F" w14:textId="77777777" w:rsidR="00B50050" w:rsidRDefault="00B50050" w:rsidP="0088127C">
            <w:pPr>
              <w:pStyle w:val="OtherTableBody"/>
            </w:pPr>
          </w:p>
        </w:tc>
        <w:tc>
          <w:tcPr>
            <w:tcW w:w="600" w:type="dxa"/>
          </w:tcPr>
          <w:p w14:paraId="37540C85" w14:textId="77777777" w:rsidR="00B50050" w:rsidRDefault="00B50050" w:rsidP="0088127C">
            <w:pPr>
              <w:pStyle w:val="OtherTableBody"/>
            </w:pPr>
            <w:r>
              <w:t>0119</w:t>
            </w:r>
          </w:p>
        </w:tc>
        <w:tc>
          <w:tcPr>
            <w:tcW w:w="2600" w:type="dxa"/>
          </w:tcPr>
          <w:p w14:paraId="2E711B51" w14:textId="77777777" w:rsidR="00B50050" w:rsidRDefault="00B50050" w:rsidP="0088127C">
            <w:pPr>
              <w:pStyle w:val="OtherTableBody"/>
            </w:pPr>
          </w:p>
        </w:tc>
        <w:tc>
          <w:tcPr>
            <w:tcW w:w="1400" w:type="dxa"/>
          </w:tcPr>
          <w:p w14:paraId="4431B377" w14:textId="77777777" w:rsidR="00B50050" w:rsidRDefault="00B50050" w:rsidP="0088127C">
            <w:pPr>
              <w:pStyle w:val="OtherTableBody"/>
            </w:pPr>
            <w:r>
              <w:t>CA</w:t>
            </w:r>
          </w:p>
        </w:tc>
        <w:tc>
          <w:tcPr>
            <w:tcW w:w="4200" w:type="dxa"/>
          </w:tcPr>
          <w:p w14:paraId="41BEA92F" w14:textId="77777777" w:rsidR="00B50050" w:rsidRDefault="00B50050" w:rsidP="0088127C">
            <w:pPr>
              <w:pStyle w:val="OtherTableBody"/>
            </w:pPr>
            <w:r>
              <w:t>Cancel order/service request</w:t>
            </w:r>
          </w:p>
        </w:tc>
      </w:tr>
      <w:tr w:rsidR="00B50050" w14:paraId="153C7C30" w14:textId="77777777" w:rsidTr="00195548">
        <w:tc>
          <w:tcPr>
            <w:tcW w:w="600" w:type="dxa"/>
          </w:tcPr>
          <w:p w14:paraId="5B1BA5D0" w14:textId="77777777" w:rsidR="00B50050" w:rsidRDefault="00B50050" w:rsidP="0088127C">
            <w:pPr>
              <w:pStyle w:val="OtherTableBody"/>
            </w:pPr>
          </w:p>
        </w:tc>
        <w:tc>
          <w:tcPr>
            <w:tcW w:w="600" w:type="dxa"/>
          </w:tcPr>
          <w:p w14:paraId="4EB4F713" w14:textId="77777777" w:rsidR="00B50050" w:rsidRDefault="00B50050" w:rsidP="0088127C">
            <w:pPr>
              <w:pStyle w:val="OtherTableBody"/>
            </w:pPr>
            <w:r>
              <w:t>0119</w:t>
            </w:r>
          </w:p>
        </w:tc>
        <w:tc>
          <w:tcPr>
            <w:tcW w:w="2600" w:type="dxa"/>
          </w:tcPr>
          <w:p w14:paraId="0F777DEE" w14:textId="77777777" w:rsidR="00B50050" w:rsidRDefault="00B50050" w:rsidP="0088127C">
            <w:pPr>
              <w:pStyle w:val="OtherTableBody"/>
            </w:pPr>
          </w:p>
        </w:tc>
        <w:tc>
          <w:tcPr>
            <w:tcW w:w="1400" w:type="dxa"/>
          </w:tcPr>
          <w:p w14:paraId="7626C7C2" w14:textId="77777777" w:rsidR="00B50050" w:rsidRDefault="00B50050" w:rsidP="0088127C">
            <w:pPr>
              <w:pStyle w:val="OtherTableBody"/>
            </w:pPr>
            <w:r>
              <w:t>CH</w:t>
            </w:r>
          </w:p>
        </w:tc>
        <w:tc>
          <w:tcPr>
            <w:tcW w:w="4200" w:type="dxa"/>
          </w:tcPr>
          <w:p w14:paraId="48CA5570" w14:textId="77777777" w:rsidR="00B50050" w:rsidRDefault="00B50050" w:rsidP="0088127C">
            <w:pPr>
              <w:pStyle w:val="OtherTableBody"/>
            </w:pPr>
            <w:r>
              <w:t>Child order/service</w:t>
            </w:r>
          </w:p>
        </w:tc>
      </w:tr>
      <w:tr w:rsidR="00B50050" w14:paraId="34CB0FAE" w14:textId="77777777" w:rsidTr="00195548">
        <w:tc>
          <w:tcPr>
            <w:tcW w:w="600" w:type="dxa"/>
          </w:tcPr>
          <w:p w14:paraId="4C74F063" w14:textId="77777777" w:rsidR="00B50050" w:rsidRDefault="00B50050" w:rsidP="0088127C">
            <w:pPr>
              <w:pStyle w:val="OtherTableBody"/>
            </w:pPr>
          </w:p>
        </w:tc>
        <w:tc>
          <w:tcPr>
            <w:tcW w:w="600" w:type="dxa"/>
          </w:tcPr>
          <w:p w14:paraId="3D36F396" w14:textId="77777777" w:rsidR="00B50050" w:rsidRDefault="00B50050" w:rsidP="0088127C">
            <w:pPr>
              <w:pStyle w:val="OtherTableBody"/>
            </w:pPr>
            <w:r>
              <w:t>0119</w:t>
            </w:r>
          </w:p>
        </w:tc>
        <w:tc>
          <w:tcPr>
            <w:tcW w:w="2600" w:type="dxa"/>
          </w:tcPr>
          <w:p w14:paraId="002B915F" w14:textId="77777777" w:rsidR="00B50050" w:rsidRDefault="00B50050" w:rsidP="0088127C">
            <w:pPr>
              <w:pStyle w:val="OtherTableBody"/>
            </w:pPr>
          </w:p>
        </w:tc>
        <w:tc>
          <w:tcPr>
            <w:tcW w:w="1400" w:type="dxa"/>
          </w:tcPr>
          <w:p w14:paraId="22748EC1" w14:textId="77777777" w:rsidR="00B50050" w:rsidRDefault="00B50050" w:rsidP="0088127C">
            <w:pPr>
              <w:pStyle w:val="OtherTableBody"/>
            </w:pPr>
            <w:r>
              <w:t>CN</w:t>
            </w:r>
          </w:p>
        </w:tc>
        <w:tc>
          <w:tcPr>
            <w:tcW w:w="4200" w:type="dxa"/>
          </w:tcPr>
          <w:p w14:paraId="6C954027" w14:textId="77777777" w:rsidR="00B50050" w:rsidRDefault="00B50050" w:rsidP="0088127C">
            <w:pPr>
              <w:pStyle w:val="OtherTableBody"/>
            </w:pPr>
            <w:r>
              <w:t>Combined result</w:t>
            </w:r>
          </w:p>
        </w:tc>
      </w:tr>
      <w:tr w:rsidR="00B50050" w14:paraId="3E6881EC" w14:textId="77777777" w:rsidTr="00195548">
        <w:tc>
          <w:tcPr>
            <w:tcW w:w="600" w:type="dxa"/>
          </w:tcPr>
          <w:p w14:paraId="6D255542" w14:textId="77777777" w:rsidR="00B50050" w:rsidRDefault="00B50050" w:rsidP="0088127C">
            <w:pPr>
              <w:pStyle w:val="OtherTableBody"/>
            </w:pPr>
          </w:p>
        </w:tc>
        <w:tc>
          <w:tcPr>
            <w:tcW w:w="600" w:type="dxa"/>
          </w:tcPr>
          <w:p w14:paraId="4C44B704" w14:textId="77777777" w:rsidR="00B50050" w:rsidRDefault="00B50050" w:rsidP="0088127C">
            <w:pPr>
              <w:pStyle w:val="OtherTableBody"/>
            </w:pPr>
            <w:r>
              <w:t>0119</w:t>
            </w:r>
          </w:p>
        </w:tc>
        <w:tc>
          <w:tcPr>
            <w:tcW w:w="2600" w:type="dxa"/>
          </w:tcPr>
          <w:p w14:paraId="032DFFFB" w14:textId="77777777" w:rsidR="00B50050" w:rsidRDefault="00B50050" w:rsidP="0088127C">
            <w:pPr>
              <w:pStyle w:val="OtherTableBody"/>
            </w:pPr>
          </w:p>
        </w:tc>
        <w:tc>
          <w:tcPr>
            <w:tcW w:w="1400" w:type="dxa"/>
          </w:tcPr>
          <w:p w14:paraId="16C1E666" w14:textId="77777777" w:rsidR="00B50050" w:rsidRDefault="00B50050" w:rsidP="0088127C">
            <w:pPr>
              <w:pStyle w:val="OtherTableBody"/>
            </w:pPr>
            <w:r>
              <w:t>CP</w:t>
            </w:r>
          </w:p>
        </w:tc>
        <w:tc>
          <w:tcPr>
            <w:tcW w:w="4200" w:type="dxa"/>
          </w:tcPr>
          <w:p w14:paraId="27B0A2F6" w14:textId="77777777" w:rsidR="00B50050" w:rsidRDefault="00B50050" w:rsidP="0088127C">
            <w:pPr>
              <w:pStyle w:val="OtherTableBody"/>
            </w:pPr>
            <w:r>
              <w:t>Cancel process step</w:t>
            </w:r>
          </w:p>
        </w:tc>
      </w:tr>
      <w:tr w:rsidR="00B50050" w14:paraId="520426E9" w14:textId="77777777" w:rsidTr="00195548">
        <w:tc>
          <w:tcPr>
            <w:tcW w:w="600" w:type="dxa"/>
          </w:tcPr>
          <w:p w14:paraId="4A4D0A4F" w14:textId="77777777" w:rsidR="00B50050" w:rsidRDefault="00B50050" w:rsidP="0088127C">
            <w:pPr>
              <w:pStyle w:val="OtherTableBody"/>
            </w:pPr>
          </w:p>
        </w:tc>
        <w:tc>
          <w:tcPr>
            <w:tcW w:w="600" w:type="dxa"/>
          </w:tcPr>
          <w:p w14:paraId="08914ECC" w14:textId="77777777" w:rsidR="00B50050" w:rsidRDefault="00B50050" w:rsidP="0088127C">
            <w:pPr>
              <w:pStyle w:val="OtherTableBody"/>
            </w:pPr>
            <w:r>
              <w:t>0119</w:t>
            </w:r>
          </w:p>
        </w:tc>
        <w:tc>
          <w:tcPr>
            <w:tcW w:w="2600" w:type="dxa"/>
          </w:tcPr>
          <w:p w14:paraId="49889045" w14:textId="77777777" w:rsidR="00B50050" w:rsidRDefault="00B50050" w:rsidP="0088127C">
            <w:pPr>
              <w:pStyle w:val="OtherTableBody"/>
            </w:pPr>
          </w:p>
        </w:tc>
        <w:tc>
          <w:tcPr>
            <w:tcW w:w="1400" w:type="dxa"/>
          </w:tcPr>
          <w:p w14:paraId="17138EB2" w14:textId="77777777" w:rsidR="00B50050" w:rsidRDefault="00B50050" w:rsidP="0088127C">
            <w:pPr>
              <w:pStyle w:val="OtherTableBody"/>
            </w:pPr>
            <w:r>
              <w:t>CR</w:t>
            </w:r>
          </w:p>
        </w:tc>
        <w:tc>
          <w:tcPr>
            <w:tcW w:w="4200" w:type="dxa"/>
          </w:tcPr>
          <w:p w14:paraId="6455FE28" w14:textId="77777777" w:rsidR="00B50050" w:rsidRDefault="00B50050" w:rsidP="0088127C">
            <w:pPr>
              <w:pStyle w:val="OtherTableBody"/>
            </w:pPr>
            <w:r>
              <w:t>Canceled as requested</w:t>
            </w:r>
          </w:p>
        </w:tc>
      </w:tr>
      <w:tr w:rsidR="00B50050" w14:paraId="517FC121" w14:textId="77777777" w:rsidTr="00195548">
        <w:tc>
          <w:tcPr>
            <w:tcW w:w="600" w:type="dxa"/>
          </w:tcPr>
          <w:p w14:paraId="0455A572" w14:textId="77777777" w:rsidR="00B50050" w:rsidRDefault="00B50050" w:rsidP="0088127C">
            <w:pPr>
              <w:pStyle w:val="OtherTableBody"/>
            </w:pPr>
          </w:p>
        </w:tc>
        <w:tc>
          <w:tcPr>
            <w:tcW w:w="600" w:type="dxa"/>
          </w:tcPr>
          <w:p w14:paraId="64B8AFFF" w14:textId="77777777" w:rsidR="00B50050" w:rsidRDefault="00B50050" w:rsidP="0088127C">
            <w:pPr>
              <w:pStyle w:val="OtherTableBody"/>
            </w:pPr>
            <w:r>
              <w:t>0119</w:t>
            </w:r>
          </w:p>
        </w:tc>
        <w:tc>
          <w:tcPr>
            <w:tcW w:w="2600" w:type="dxa"/>
          </w:tcPr>
          <w:p w14:paraId="1C44C293" w14:textId="77777777" w:rsidR="00B50050" w:rsidRDefault="00B50050" w:rsidP="0088127C">
            <w:pPr>
              <w:pStyle w:val="OtherTableBody"/>
            </w:pPr>
          </w:p>
        </w:tc>
        <w:tc>
          <w:tcPr>
            <w:tcW w:w="1400" w:type="dxa"/>
          </w:tcPr>
          <w:p w14:paraId="14E93B53" w14:textId="77777777" w:rsidR="00B50050" w:rsidRDefault="00B50050" w:rsidP="0088127C">
            <w:pPr>
              <w:pStyle w:val="OtherTableBody"/>
            </w:pPr>
            <w:r>
              <w:t>DC</w:t>
            </w:r>
          </w:p>
        </w:tc>
        <w:tc>
          <w:tcPr>
            <w:tcW w:w="4200" w:type="dxa"/>
          </w:tcPr>
          <w:p w14:paraId="5295A24A" w14:textId="77777777" w:rsidR="00B50050" w:rsidRDefault="00B50050" w:rsidP="0088127C">
            <w:pPr>
              <w:pStyle w:val="OtherTableBody"/>
            </w:pPr>
            <w:r>
              <w:t>Discontinue order/service request</w:t>
            </w:r>
          </w:p>
        </w:tc>
      </w:tr>
      <w:tr w:rsidR="00B50050" w14:paraId="29C1108B" w14:textId="77777777" w:rsidTr="00195548">
        <w:tc>
          <w:tcPr>
            <w:tcW w:w="600" w:type="dxa"/>
          </w:tcPr>
          <w:p w14:paraId="2D20FD6F" w14:textId="77777777" w:rsidR="00B50050" w:rsidRDefault="00B50050" w:rsidP="0088127C">
            <w:pPr>
              <w:pStyle w:val="OtherTableBody"/>
            </w:pPr>
          </w:p>
        </w:tc>
        <w:tc>
          <w:tcPr>
            <w:tcW w:w="600" w:type="dxa"/>
          </w:tcPr>
          <w:p w14:paraId="65A75B1F" w14:textId="77777777" w:rsidR="00B50050" w:rsidRDefault="00B50050" w:rsidP="0088127C">
            <w:pPr>
              <w:pStyle w:val="OtherTableBody"/>
            </w:pPr>
            <w:r>
              <w:t>0119</w:t>
            </w:r>
          </w:p>
        </w:tc>
        <w:tc>
          <w:tcPr>
            <w:tcW w:w="2600" w:type="dxa"/>
          </w:tcPr>
          <w:p w14:paraId="605F9F42" w14:textId="77777777" w:rsidR="00B50050" w:rsidRDefault="00B50050" w:rsidP="0088127C">
            <w:pPr>
              <w:pStyle w:val="OtherTableBody"/>
            </w:pPr>
          </w:p>
        </w:tc>
        <w:tc>
          <w:tcPr>
            <w:tcW w:w="1400" w:type="dxa"/>
          </w:tcPr>
          <w:p w14:paraId="4F6D8F80" w14:textId="77777777" w:rsidR="00B50050" w:rsidRDefault="00B50050" w:rsidP="0088127C">
            <w:pPr>
              <w:pStyle w:val="OtherTableBody"/>
            </w:pPr>
            <w:r>
              <w:t>DE</w:t>
            </w:r>
          </w:p>
        </w:tc>
        <w:tc>
          <w:tcPr>
            <w:tcW w:w="4200" w:type="dxa"/>
          </w:tcPr>
          <w:p w14:paraId="39270A40" w14:textId="77777777" w:rsidR="00B50050" w:rsidRDefault="00B50050" w:rsidP="0088127C">
            <w:pPr>
              <w:pStyle w:val="OtherTableBody"/>
            </w:pPr>
            <w:r>
              <w:t>Data errors</w:t>
            </w:r>
          </w:p>
        </w:tc>
      </w:tr>
      <w:tr w:rsidR="00B50050" w:rsidRPr="001D2E85" w14:paraId="08AE6072" w14:textId="77777777" w:rsidTr="00195548">
        <w:tc>
          <w:tcPr>
            <w:tcW w:w="600" w:type="dxa"/>
          </w:tcPr>
          <w:p w14:paraId="6EA46F6C" w14:textId="77777777" w:rsidR="00B50050" w:rsidRDefault="00B50050" w:rsidP="0088127C">
            <w:pPr>
              <w:pStyle w:val="OtherTableBody"/>
            </w:pPr>
          </w:p>
        </w:tc>
        <w:tc>
          <w:tcPr>
            <w:tcW w:w="600" w:type="dxa"/>
          </w:tcPr>
          <w:p w14:paraId="355374A7" w14:textId="77777777" w:rsidR="00B50050" w:rsidRDefault="00B50050" w:rsidP="0088127C">
            <w:pPr>
              <w:pStyle w:val="OtherTableBody"/>
            </w:pPr>
            <w:r>
              <w:t>0119</w:t>
            </w:r>
          </w:p>
        </w:tc>
        <w:tc>
          <w:tcPr>
            <w:tcW w:w="2600" w:type="dxa"/>
          </w:tcPr>
          <w:p w14:paraId="5DAEEC3B" w14:textId="77777777" w:rsidR="00B50050" w:rsidRDefault="00B50050" w:rsidP="0088127C">
            <w:pPr>
              <w:pStyle w:val="OtherTableBody"/>
            </w:pPr>
          </w:p>
        </w:tc>
        <w:tc>
          <w:tcPr>
            <w:tcW w:w="1400" w:type="dxa"/>
          </w:tcPr>
          <w:p w14:paraId="1AA96ACD" w14:textId="77777777" w:rsidR="00B50050" w:rsidRDefault="00B50050" w:rsidP="0088127C">
            <w:pPr>
              <w:pStyle w:val="OtherTableBody"/>
            </w:pPr>
            <w:r>
              <w:t>DF</w:t>
            </w:r>
          </w:p>
        </w:tc>
        <w:tc>
          <w:tcPr>
            <w:tcW w:w="4200" w:type="dxa"/>
          </w:tcPr>
          <w:p w14:paraId="70730C5E" w14:textId="77777777" w:rsidR="00B50050" w:rsidRDefault="00B50050" w:rsidP="0088127C">
            <w:pPr>
              <w:pStyle w:val="OtherTableBody"/>
            </w:pPr>
            <w:r>
              <w:t>Order/service refill request denied</w:t>
            </w:r>
          </w:p>
        </w:tc>
      </w:tr>
      <w:tr w:rsidR="00B50050" w14:paraId="7A27EE1E" w14:textId="77777777" w:rsidTr="00195548">
        <w:tc>
          <w:tcPr>
            <w:tcW w:w="600" w:type="dxa"/>
          </w:tcPr>
          <w:p w14:paraId="24B6B747" w14:textId="77777777" w:rsidR="00B50050" w:rsidRDefault="00B50050" w:rsidP="0088127C">
            <w:pPr>
              <w:pStyle w:val="OtherTableBody"/>
            </w:pPr>
          </w:p>
        </w:tc>
        <w:tc>
          <w:tcPr>
            <w:tcW w:w="600" w:type="dxa"/>
          </w:tcPr>
          <w:p w14:paraId="10A1EBAC" w14:textId="77777777" w:rsidR="00B50050" w:rsidRDefault="00B50050" w:rsidP="0088127C">
            <w:pPr>
              <w:pStyle w:val="OtherTableBody"/>
            </w:pPr>
            <w:r>
              <w:t>0119</w:t>
            </w:r>
          </w:p>
        </w:tc>
        <w:tc>
          <w:tcPr>
            <w:tcW w:w="2600" w:type="dxa"/>
          </w:tcPr>
          <w:p w14:paraId="2EDAE6E6" w14:textId="77777777" w:rsidR="00B50050" w:rsidRDefault="00B50050" w:rsidP="0088127C">
            <w:pPr>
              <w:pStyle w:val="OtherTableBody"/>
            </w:pPr>
          </w:p>
        </w:tc>
        <w:tc>
          <w:tcPr>
            <w:tcW w:w="1400" w:type="dxa"/>
          </w:tcPr>
          <w:p w14:paraId="1ED8CEFD" w14:textId="77777777" w:rsidR="00B50050" w:rsidRDefault="00B50050" w:rsidP="0088127C">
            <w:pPr>
              <w:pStyle w:val="OtherTableBody"/>
            </w:pPr>
            <w:r>
              <w:t>DR</w:t>
            </w:r>
          </w:p>
        </w:tc>
        <w:tc>
          <w:tcPr>
            <w:tcW w:w="4200" w:type="dxa"/>
          </w:tcPr>
          <w:p w14:paraId="7E8973AF" w14:textId="77777777" w:rsidR="00B50050" w:rsidRDefault="00B50050" w:rsidP="0088127C">
            <w:pPr>
              <w:pStyle w:val="OtherTableBody"/>
            </w:pPr>
            <w:r>
              <w:t>Discontinued as requested</w:t>
            </w:r>
          </w:p>
        </w:tc>
      </w:tr>
      <w:tr w:rsidR="00B50050" w14:paraId="528B162F" w14:textId="77777777" w:rsidTr="00195548">
        <w:tc>
          <w:tcPr>
            <w:tcW w:w="600" w:type="dxa"/>
          </w:tcPr>
          <w:p w14:paraId="68E6E451" w14:textId="77777777" w:rsidR="00B50050" w:rsidRDefault="00B50050" w:rsidP="0088127C">
            <w:pPr>
              <w:pStyle w:val="OtherTableBody"/>
            </w:pPr>
          </w:p>
        </w:tc>
        <w:tc>
          <w:tcPr>
            <w:tcW w:w="600" w:type="dxa"/>
          </w:tcPr>
          <w:p w14:paraId="7CD1D528" w14:textId="77777777" w:rsidR="00B50050" w:rsidRDefault="00B50050" w:rsidP="0088127C">
            <w:pPr>
              <w:pStyle w:val="OtherTableBody"/>
            </w:pPr>
            <w:r>
              <w:t>0119</w:t>
            </w:r>
          </w:p>
        </w:tc>
        <w:tc>
          <w:tcPr>
            <w:tcW w:w="2600" w:type="dxa"/>
          </w:tcPr>
          <w:p w14:paraId="18EB68A7" w14:textId="77777777" w:rsidR="00B50050" w:rsidRDefault="00B50050" w:rsidP="0088127C">
            <w:pPr>
              <w:pStyle w:val="OtherTableBody"/>
            </w:pPr>
          </w:p>
        </w:tc>
        <w:tc>
          <w:tcPr>
            <w:tcW w:w="1400" w:type="dxa"/>
          </w:tcPr>
          <w:p w14:paraId="1A1A91BB" w14:textId="77777777" w:rsidR="00B50050" w:rsidRDefault="00B50050" w:rsidP="0088127C">
            <w:pPr>
              <w:pStyle w:val="OtherTableBody"/>
            </w:pPr>
            <w:r>
              <w:t>FU</w:t>
            </w:r>
          </w:p>
        </w:tc>
        <w:tc>
          <w:tcPr>
            <w:tcW w:w="4200" w:type="dxa"/>
          </w:tcPr>
          <w:p w14:paraId="08557C38" w14:textId="77777777" w:rsidR="00B50050" w:rsidRDefault="00B50050" w:rsidP="0088127C">
            <w:pPr>
              <w:pStyle w:val="OtherTableBody"/>
            </w:pPr>
            <w:r>
              <w:t>Order/service refilled, unsolicited</w:t>
            </w:r>
          </w:p>
        </w:tc>
      </w:tr>
      <w:tr w:rsidR="00B50050" w14:paraId="3BDD8BA5" w14:textId="77777777" w:rsidTr="00195548">
        <w:tc>
          <w:tcPr>
            <w:tcW w:w="600" w:type="dxa"/>
          </w:tcPr>
          <w:p w14:paraId="3CDED880" w14:textId="77777777" w:rsidR="00B50050" w:rsidRDefault="00B50050" w:rsidP="0088127C">
            <w:pPr>
              <w:pStyle w:val="OtherTableBody"/>
            </w:pPr>
          </w:p>
        </w:tc>
        <w:tc>
          <w:tcPr>
            <w:tcW w:w="600" w:type="dxa"/>
          </w:tcPr>
          <w:p w14:paraId="4C246EA8" w14:textId="77777777" w:rsidR="00B50050" w:rsidRDefault="00B50050" w:rsidP="0088127C">
            <w:pPr>
              <w:pStyle w:val="OtherTableBody"/>
            </w:pPr>
            <w:r>
              <w:t>0119</w:t>
            </w:r>
          </w:p>
        </w:tc>
        <w:tc>
          <w:tcPr>
            <w:tcW w:w="2600" w:type="dxa"/>
          </w:tcPr>
          <w:p w14:paraId="2CB5F9CD" w14:textId="77777777" w:rsidR="00B50050" w:rsidRDefault="00B50050" w:rsidP="0088127C">
            <w:pPr>
              <w:pStyle w:val="OtherTableBody"/>
            </w:pPr>
          </w:p>
        </w:tc>
        <w:tc>
          <w:tcPr>
            <w:tcW w:w="1400" w:type="dxa"/>
          </w:tcPr>
          <w:p w14:paraId="5C3CEDFC" w14:textId="77777777" w:rsidR="00B50050" w:rsidRDefault="00B50050" w:rsidP="0088127C">
            <w:pPr>
              <w:pStyle w:val="OtherTableBody"/>
            </w:pPr>
            <w:r>
              <w:t>HD</w:t>
            </w:r>
          </w:p>
        </w:tc>
        <w:tc>
          <w:tcPr>
            <w:tcW w:w="4200" w:type="dxa"/>
          </w:tcPr>
          <w:p w14:paraId="2882C573" w14:textId="77777777" w:rsidR="00B50050" w:rsidRDefault="00B50050" w:rsidP="0088127C">
            <w:pPr>
              <w:pStyle w:val="OtherTableBody"/>
            </w:pPr>
            <w:r>
              <w:t>Hold order request</w:t>
            </w:r>
          </w:p>
        </w:tc>
      </w:tr>
      <w:tr w:rsidR="00B50050" w14:paraId="7EC07611" w14:textId="77777777" w:rsidTr="00195548">
        <w:tc>
          <w:tcPr>
            <w:tcW w:w="600" w:type="dxa"/>
          </w:tcPr>
          <w:p w14:paraId="3D42FBA1" w14:textId="77777777" w:rsidR="00B50050" w:rsidRDefault="00B50050" w:rsidP="0088127C">
            <w:pPr>
              <w:pStyle w:val="OtherTableBody"/>
            </w:pPr>
          </w:p>
        </w:tc>
        <w:tc>
          <w:tcPr>
            <w:tcW w:w="600" w:type="dxa"/>
          </w:tcPr>
          <w:p w14:paraId="4DBC1C4A" w14:textId="77777777" w:rsidR="00B50050" w:rsidRDefault="00B50050" w:rsidP="0088127C">
            <w:pPr>
              <w:pStyle w:val="OtherTableBody"/>
            </w:pPr>
            <w:r>
              <w:t>0119</w:t>
            </w:r>
          </w:p>
        </w:tc>
        <w:tc>
          <w:tcPr>
            <w:tcW w:w="2600" w:type="dxa"/>
          </w:tcPr>
          <w:p w14:paraId="449623B1" w14:textId="77777777" w:rsidR="00B50050" w:rsidRDefault="00B50050" w:rsidP="0088127C">
            <w:pPr>
              <w:pStyle w:val="OtherTableBody"/>
            </w:pPr>
          </w:p>
        </w:tc>
        <w:tc>
          <w:tcPr>
            <w:tcW w:w="1400" w:type="dxa"/>
          </w:tcPr>
          <w:p w14:paraId="4EE40ADA" w14:textId="77777777" w:rsidR="00B50050" w:rsidRDefault="00B50050" w:rsidP="0088127C">
            <w:pPr>
              <w:pStyle w:val="OtherTableBody"/>
            </w:pPr>
            <w:r>
              <w:t>HR</w:t>
            </w:r>
          </w:p>
        </w:tc>
        <w:tc>
          <w:tcPr>
            <w:tcW w:w="4200" w:type="dxa"/>
          </w:tcPr>
          <w:p w14:paraId="1D8126F6" w14:textId="77777777" w:rsidR="00B50050" w:rsidRDefault="00B50050" w:rsidP="0088127C">
            <w:pPr>
              <w:pStyle w:val="OtherTableBody"/>
            </w:pPr>
            <w:r>
              <w:t>On hold as requested</w:t>
            </w:r>
          </w:p>
        </w:tc>
      </w:tr>
      <w:tr w:rsidR="00B50050" w:rsidRPr="001D2E85" w14:paraId="4B047B38" w14:textId="77777777" w:rsidTr="00195548">
        <w:tc>
          <w:tcPr>
            <w:tcW w:w="600" w:type="dxa"/>
          </w:tcPr>
          <w:p w14:paraId="387E6E0D" w14:textId="77777777" w:rsidR="00B50050" w:rsidRDefault="00B50050" w:rsidP="0088127C">
            <w:pPr>
              <w:pStyle w:val="OtherTableBody"/>
            </w:pPr>
          </w:p>
        </w:tc>
        <w:tc>
          <w:tcPr>
            <w:tcW w:w="600" w:type="dxa"/>
          </w:tcPr>
          <w:p w14:paraId="6550B692" w14:textId="77777777" w:rsidR="00B50050" w:rsidRDefault="00B50050" w:rsidP="0088127C">
            <w:pPr>
              <w:pStyle w:val="OtherTableBody"/>
            </w:pPr>
            <w:r>
              <w:t>0119</w:t>
            </w:r>
          </w:p>
        </w:tc>
        <w:tc>
          <w:tcPr>
            <w:tcW w:w="2600" w:type="dxa"/>
          </w:tcPr>
          <w:p w14:paraId="6478F4AD" w14:textId="77777777" w:rsidR="00B50050" w:rsidRDefault="00B50050" w:rsidP="0088127C">
            <w:pPr>
              <w:pStyle w:val="OtherTableBody"/>
            </w:pPr>
          </w:p>
        </w:tc>
        <w:tc>
          <w:tcPr>
            <w:tcW w:w="1400" w:type="dxa"/>
          </w:tcPr>
          <w:p w14:paraId="0F4F716F" w14:textId="77777777" w:rsidR="00B50050" w:rsidRDefault="00B50050" w:rsidP="0088127C">
            <w:pPr>
              <w:pStyle w:val="OtherTableBody"/>
            </w:pPr>
            <w:r>
              <w:t>LI</w:t>
            </w:r>
          </w:p>
        </w:tc>
        <w:tc>
          <w:tcPr>
            <w:tcW w:w="4200" w:type="dxa"/>
          </w:tcPr>
          <w:p w14:paraId="75BF67F8" w14:textId="77777777" w:rsidR="00B50050" w:rsidRDefault="00B50050" w:rsidP="0088127C">
            <w:pPr>
              <w:pStyle w:val="OtherTableBody"/>
            </w:pPr>
            <w:r>
              <w:t>Link order/service to patient care problem or goal</w:t>
            </w:r>
          </w:p>
        </w:tc>
      </w:tr>
      <w:tr w:rsidR="00B50050" w:rsidRPr="001D2E85" w14:paraId="514069D2" w14:textId="77777777" w:rsidTr="00195548">
        <w:tc>
          <w:tcPr>
            <w:tcW w:w="600" w:type="dxa"/>
          </w:tcPr>
          <w:p w14:paraId="05F8035E" w14:textId="77777777" w:rsidR="00B50050" w:rsidRDefault="00B50050" w:rsidP="0088127C">
            <w:pPr>
              <w:pStyle w:val="OtherTableBody"/>
            </w:pPr>
          </w:p>
        </w:tc>
        <w:tc>
          <w:tcPr>
            <w:tcW w:w="600" w:type="dxa"/>
          </w:tcPr>
          <w:p w14:paraId="16A5CF78" w14:textId="77777777" w:rsidR="00B50050" w:rsidRDefault="00B50050" w:rsidP="0088127C">
            <w:pPr>
              <w:pStyle w:val="OtherTableBody"/>
            </w:pPr>
            <w:r>
              <w:t>0119</w:t>
            </w:r>
          </w:p>
        </w:tc>
        <w:tc>
          <w:tcPr>
            <w:tcW w:w="2600" w:type="dxa"/>
          </w:tcPr>
          <w:p w14:paraId="7214E969" w14:textId="77777777" w:rsidR="00B50050" w:rsidRDefault="00B50050" w:rsidP="0088127C">
            <w:pPr>
              <w:pStyle w:val="OtherTableBody"/>
            </w:pPr>
          </w:p>
        </w:tc>
        <w:tc>
          <w:tcPr>
            <w:tcW w:w="1400" w:type="dxa"/>
          </w:tcPr>
          <w:p w14:paraId="274B518A" w14:textId="77777777" w:rsidR="00B50050" w:rsidRDefault="00B50050" w:rsidP="0088127C">
            <w:pPr>
              <w:pStyle w:val="OtherTableBody"/>
            </w:pPr>
            <w:r>
              <w:t>MC</w:t>
            </w:r>
          </w:p>
        </w:tc>
        <w:tc>
          <w:tcPr>
            <w:tcW w:w="4200" w:type="dxa"/>
          </w:tcPr>
          <w:p w14:paraId="0F83E04B" w14:textId="77777777" w:rsidR="00B50050" w:rsidRDefault="00B50050" w:rsidP="0088127C">
            <w:pPr>
              <w:pStyle w:val="OtherTableBody"/>
            </w:pPr>
            <w:r>
              <w:t>Miscellaneous Charge - not associated with an order</w:t>
            </w:r>
          </w:p>
        </w:tc>
      </w:tr>
      <w:tr w:rsidR="00B50050" w14:paraId="48F5AE0E" w14:textId="77777777" w:rsidTr="00195548">
        <w:tc>
          <w:tcPr>
            <w:tcW w:w="600" w:type="dxa"/>
          </w:tcPr>
          <w:p w14:paraId="2F288F8E" w14:textId="77777777" w:rsidR="00B50050" w:rsidRDefault="00B50050" w:rsidP="0088127C">
            <w:pPr>
              <w:pStyle w:val="OtherTableBody"/>
            </w:pPr>
          </w:p>
        </w:tc>
        <w:tc>
          <w:tcPr>
            <w:tcW w:w="600" w:type="dxa"/>
          </w:tcPr>
          <w:p w14:paraId="42181480" w14:textId="77777777" w:rsidR="00B50050" w:rsidRDefault="00B50050" w:rsidP="0088127C">
            <w:pPr>
              <w:pStyle w:val="OtherTableBody"/>
            </w:pPr>
            <w:r>
              <w:t>0119</w:t>
            </w:r>
          </w:p>
        </w:tc>
        <w:tc>
          <w:tcPr>
            <w:tcW w:w="2600" w:type="dxa"/>
          </w:tcPr>
          <w:p w14:paraId="30D74B24" w14:textId="77777777" w:rsidR="00B50050" w:rsidRDefault="00B50050" w:rsidP="0088127C">
            <w:pPr>
              <w:pStyle w:val="OtherTableBody"/>
            </w:pPr>
          </w:p>
        </w:tc>
        <w:tc>
          <w:tcPr>
            <w:tcW w:w="1400" w:type="dxa"/>
          </w:tcPr>
          <w:p w14:paraId="4E6A7959" w14:textId="77777777" w:rsidR="00B50050" w:rsidRDefault="00B50050" w:rsidP="0088127C">
            <w:pPr>
              <w:pStyle w:val="OtherTableBody"/>
            </w:pPr>
            <w:r>
              <w:t>NA</w:t>
            </w:r>
          </w:p>
        </w:tc>
        <w:tc>
          <w:tcPr>
            <w:tcW w:w="4200" w:type="dxa"/>
          </w:tcPr>
          <w:p w14:paraId="65BE19EE" w14:textId="77777777" w:rsidR="00B50050" w:rsidRDefault="00B50050" w:rsidP="0088127C">
            <w:pPr>
              <w:pStyle w:val="OtherTableBody"/>
            </w:pPr>
            <w:r>
              <w:t>Number assigned</w:t>
            </w:r>
          </w:p>
        </w:tc>
      </w:tr>
      <w:tr w:rsidR="00B50050" w:rsidRPr="001D2E85" w14:paraId="06D27B8E" w14:textId="77777777" w:rsidTr="00195548">
        <w:tc>
          <w:tcPr>
            <w:tcW w:w="600" w:type="dxa"/>
          </w:tcPr>
          <w:p w14:paraId="14232CD3" w14:textId="77777777" w:rsidR="00B50050" w:rsidRDefault="00B50050" w:rsidP="0088127C">
            <w:pPr>
              <w:pStyle w:val="OtherTableBody"/>
            </w:pPr>
          </w:p>
        </w:tc>
        <w:tc>
          <w:tcPr>
            <w:tcW w:w="600" w:type="dxa"/>
          </w:tcPr>
          <w:p w14:paraId="247B570C" w14:textId="77777777" w:rsidR="00B50050" w:rsidRDefault="00B50050" w:rsidP="0088127C">
            <w:pPr>
              <w:pStyle w:val="OtherTableBody"/>
            </w:pPr>
            <w:r>
              <w:t>0119</w:t>
            </w:r>
          </w:p>
        </w:tc>
        <w:tc>
          <w:tcPr>
            <w:tcW w:w="2600" w:type="dxa"/>
          </w:tcPr>
          <w:p w14:paraId="2AC72A46" w14:textId="77777777" w:rsidR="00B50050" w:rsidRDefault="00B50050" w:rsidP="0088127C">
            <w:pPr>
              <w:pStyle w:val="OtherTableBody"/>
            </w:pPr>
          </w:p>
        </w:tc>
        <w:tc>
          <w:tcPr>
            <w:tcW w:w="1400" w:type="dxa"/>
          </w:tcPr>
          <w:p w14:paraId="35AD7AC6" w14:textId="77777777" w:rsidR="00B50050" w:rsidRDefault="00B50050" w:rsidP="0088127C">
            <w:pPr>
              <w:pStyle w:val="OtherTableBody"/>
            </w:pPr>
            <w:r>
              <w:t>NR</w:t>
            </w:r>
          </w:p>
        </w:tc>
        <w:tc>
          <w:tcPr>
            <w:tcW w:w="4200" w:type="dxa"/>
          </w:tcPr>
          <w:p w14:paraId="5B4BD25F" w14:textId="77777777" w:rsidR="00B50050" w:rsidRDefault="00B50050" w:rsidP="0088127C">
            <w:pPr>
              <w:pStyle w:val="OtherTableBody"/>
            </w:pPr>
            <w:r>
              <w:t>Notifies the Filler that the Placer received a cancellation, discontinuance, or other state change notice</w:t>
            </w:r>
          </w:p>
        </w:tc>
      </w:tr>
      <w:tr w:rsidR="00B50050" w14:paraId="11D6091B" w14:textId="77777777" w:rsidTr="00195548">
        <w:tc>
          <w:tcPr>
            <w:tcW w:w="600" w:type="dxa"/>
          </w:tcPr>
          <w:p w14:paraId="53DA9F6C" w14:textId="77777777" w:rsidR="00B50050" w:rsidRDefault="00B50050" w:rsidP="0088127C">
            <w:pPr>
              <w:pStyle w:val="OtherTableBody"/>
            </w:pPr>
          </w:p>
        </w:tc>
        <w:tc>
          <w:tcPr>
            <w:tcW w:w="600" w:type="dxa"/>
          </w:tcPr>
          <w:p w14:paraId="0522CBDA" w14:textId="77777777" w:rsidR="00B50050" w:rsidRDefault="00B50050" w:rsidP="0088127C">
            <w:pPr>
              <w:pStyle w:val="OtherTableBody"/>
            </w:pPr>
            <w:r>
              <w:t>0119</w:t>
            </w:r>
          </w:p>
        </w:tc>
        <w:tc>
          <w:tcPr>
            <w:tcW w:w="2600" w:type="dxa"/>
          </w:tcPr>
          <w:p w14:paraId="22F326F7" w14:textId="77777777" w:rsidR="00B50050" w:rsidRDefault="00B50050" w:rsidP="0088127C">
            <w:pPr>
              <w:pStyle w:val="OtherTableBody"/>
            </w:pPr>
          </w:p>
        </w:tc>
        <w:tc>
          <w:tcPr>
            <w:tcW w:w="1400" w:type="dxa"/>
          </w:tcPr>
          <w:p w14:paraId="652A911E" w14:textId="77777777" w:rsidR="00B50050" w:rsidRDefault="00B50050" w:rsidP="0088127C">
            <w:pPr>
              <w:pStyle w:val="OtherTableBody"/>
            </w:pPr>
            <w:r>
              <w:t>NW</w:t>
            </w:r>
          </w:p>
        </w:tc>
        <w:tc>
          <w:tcPr>
            <w:tcW w:w="4200" w:type="dxa"/>
          </w:tcPr>
          <w:p w14:paraId="2D0E1F5D" w14:textId="77777777" w:rsidR="00B50050" w:rsidRDefault="00B50050" w:rsidP="0088127C">
            <w:pPr>
              <w:pStyle w:val="OtherTableBody"/>
            </w:pPr>
            <w:r>
              <w:t>New order/service</w:t>
            </w:r>
          </w:p>
        </w:tc>
      </w:tr>
      <w:tr w:rsidR="00B50050" w14:paraId="4A4CFCB0" w14:textId="77777777" w:rsidTr="00195548">
        <w:tc>
          <w:tcPr>
            <w:tcW w:w="600" w:type="dxa"/>
          </w:tcPr>
          <w:p w14:paraId="5B280DE0" w14:textId="77777777" w:rsidR="00B50050" w:rsidRDefault="00B50050" w:rsidP="0088127C">
            <w:pPr>
              <w:pStyle w:val="OtherTableBody"/>
            </w:pPr>
          </w:p>
        </w:tc>
        <w:tc>
          <w:tcPr>
            <w:tcW w:w="600" w:type="dxa"/>
          </w:tcPr>
          <w:p w14:paraId="2AA925A4" w14:textId="77777777" w:rsidR="00B50050" w:rsidRDefault="00B50050" w:rsidP="0088127C">
            <w:pPr>
              <w:pStyle w:val="OtherTableBody"/>
            </w:pPr>
            <w:r>
              <w:t>0119</w:t>
            </w:r>
          </w:p>
        </w:tc>
        <w:tc>
          <w:tcPr>
            <w:tcW w:w="2600" w:type="dxa"/>
          </w:tcPr>
          <w:p w14:paraId="3615C132" w14:textId="77777777" w:rsidR="00B50050" w:rsidRDefault="00B50050" w:rsidP="0088127C">
            <w:pPr>
              <w:pStyle w:val="OtherTableBody"/>
            </w:pPr>
          </w:p>
        </w:tc>
        <w:tc>
          <w:tcPr>
            <w:tcW w:w="1400" w:type="dxa"/>
          </w:tcPr>
          <w:p w14:paraId="7BA172FA" w14:textId="77777777" w:rsidR="00B50050" w:rsidRDefault="00B50050" w:rsidP="0088127C">
            <w:pPr>
              <w:pStyle w:val="OtherTableBody"/>
            </w:pPr>
            <w:r>
              <w:t>OC</w:t>
            </w:r>
          </w:p>
        </w:tc>
        <w:tc>
          <w:tcPr>
            <w:tcW w:w="4200" w:type="dxa"/>
          </w:tcPr>
          <w:p w14:paraId="7BC4DC86" w14:textId="77777777" w:rsidR="00B50050" w:rsidRDefault="00B50050" w:rsidP="0088127C">
            <w:pPr>
              <w:pStyle w:val="OtherTableBody"/>
            </w:pPr>
            <w:r>
              <w:t>Order/service canceled</w:t>
            </w:r>
          </w:p>
        </w:tc>
      </w:tr>
      <w:tr w:rsidR="00B50050" w14:paraId="559F4255" w14:textId="77777777" w:rsidTr="00195548">
        <w:tc>
          <w:tcPr>
            <w:tcW w:w="600" w:type="dxa"/>
          </w:tcPr>
          <w:p w14:paraId="0686B718" w14:textId="77777777" w:rsidR="00B50050" w:rsidRDefault="00B50050" w:rsidP="0088127C">
            <w:pPr>
              <w:pStyle w:val="OtherTableBody"/>
            </w:pPr>
          </w:p>
        </w:tc>
        <w:tc>
          <w:tcPr>
            <w:tcW w:w="600" w:type="dxa"/>
          </w:tcPr>
          <w:p w14:paraId="792ACE4F" w14:textId="77777777" w:rsidR="00B50050" w:rsidRDefault="00B50050" w:rsidP="0088127C">
            <w:pPr>
              <w:pStyle w:val="OtherTableBody"/>
            </w:pPr>
            <w:r>
              <w:t>0119</w:t>
            </w:r>
          </w:p>
        </w:tc>
        <w:tc>
          <w:tcPr>
            <w:tcW w:w="2600" w:type="dxa"/>
          </w:tcPr>
          <w:p w14:paraId="7A39AE8C" w14:textId="77777777" w:rsidR="00B50050" w:rsidRDefault="00B50050" w:rsidP="0088127C">
            <w:pPr>
              <w:pStyle w:val="OtherTableBody"/>
            </w:pPr>
          </w:p>
        </w:tc>
        <w:tc>
          <w:tcPr>
            <w:tcW w:w="1400" w:type="dxa"/>
          </w:tcPr>
          <w:p w14:paraId="11EA28D3" w14:textId="77777777" w:rsidR="00B50050" w:rsidRDefault="00B50050" w:rsidP="0088127C">
            <w:pPr>
              <w:pStyle w:val="OtherTableBody"/>
            </w:pPr>
            <w:r>
              <w:t>OD</w:t>
            </w:r>
          </w:p>
        </w:tc>
        <w:tc>
          <w:tcPr>
            <w:tcW w:w="4200" w:type="dxa"/>
          </w:tcPr>
          <w:p w14:paraId="5F2CD2C9" w14:textId="77777777" w:rsidR="00B50050" w:rsidRDefault="00B50050" w:rsidP="0088127C">
            <w:pPr>
              <w:pStyle w:val="OtherTableBody"/>
            </w:pPr>
            <w:r>
              <w:t>Order/service discontinued</w:t>
            </w:r>
          </w:p>
        </w:tc>
      </w:tr>
      <w:tr w:rsidR="00B50050" w14:paraId="1D6E0EA7" w14:textId="77777777" w:rsidTr="00195548">
        <w:tc>
          <w:tcPr>
            <w:tcW w:w="600" w:type="dxa"/>
          </w:tcPr>
          <w:p w14:paraId="59C0A47F" w14:textId="77777777" w:rsidR="00B50050" w:rsidRDefault="00B50050" w:rsidP="0088127C">
            <w:pPr>
              <w:pStyle w:val="OtherTableBody"/>
            </w:pPr>
          </w:p>
        </w:tc>
        <w:tc>
          <w:tcPr>
            <w:tcW w:w="600" w:type="dxa"/>
          </w:tcPr>
          <w:p w14:paraId="4E73925F" w14:textId="77777777" w:rsidR="00B50050" w:rsidRDefault="00B50050" w:rsidP="0088127C">
            <w:pPr>
              <w:pStyle w:val="OtherTableBody"/>
            </w:pPr>
            <w:r>
              <w:t>0119</w:t>
            </w:r>
          </w:p>
        </w:tc>
        <w:tc>
          <w:tcPr>
            <w:tcW w:w="2600" w:type="dxa"/>
          </w:tcPr>
          <w:p w14:paraId="42C3387A" w14:textId="77777777" w:rsidR="00B50050" w:rsidRDefault="00B50050" w:rsidP="0088127C">
            <w:pPr>
              <w:pStyle w:val="OtherTableBody"/>
            </w:pPr>
          </w:p>
        </w:tc>
        <w:tc>
          <w:tcPr>
            <w:tcW w:w="1400" w:type="dxa"/>
          </w:tcPr>
          <w:p w14:paraId="565A84B9" w14:textId="77777777" w:rsidR="00B50050" w:rsidRDefault="00B50050" w:rsidP="0088127C">
            <w:pPr>
              <w:pStyle w:val="OtherTableBody"/>
            </w:pPr>
            <w:r>
              <w:t>OE</w:t>
            </w:r>
          </w:p>
        </w:tc>
        <w:tc>
          <w:tcPr>
            <w:tcW w:w="4200" w:type="dxa"/>
          </w:tcPr>
          <w:p w14:paraId="69A29654" w14:textId="77777777" w:rsidR="00B50050" w:rsidRDefault="00B50050" w:rsidP="0088127C">
            <w:pPr>
              <w:pStyle w:val="OtherTableBody"/>
            </w:pPr>
            <w:r>
              <w:t>Order/service released</w:t>
            </w:r>
          </w:p>
        </w:tc>
      </w:tr>
      <w:tr w:rsidR="00B50050" w:rsidRPr="001D2E85" w14:paraId="6E6FC1B3" w14:textId="77777777" w:rsidTr="00195548">
        <w:tc>
          <w:tcPr>
            <w:tcW w:w="600" w:type="dxa"/>
          </w:tcPr>
          <w:p w14:paraId="2234D2FE" w14:textId="77777777" w:rsidR="00B50050" w:rsidRDefault="00B50050" w:rsidP="0088127C">
            <w:pPr>
              <w:pStyle w:val="OtherTableBody"/>
            </w:pPr>
          </w:p>
        </w:tc>
        <w:tc>
          <w:tcPr>
            <w:tcW w:w="600" w:type="dxa"/>
          </w:tcPr>
          <w:p w14:paraId="5F8F2832" w14:textId="77777777" w:rsidR="00B50050" w:rsidRDefault="00B50050" w:rsidP="0088127C">
            <w:pPr>
              <w:pStyle w:val="OtherTableBody"/>
            </w:pPr>
            <w:r>
              <w:t>0119</w:t>
            </w:r>
          </w:p>
        </w:tc>
        <w:tc>
          <w:tcPr>
            <w:tcW w:w="2600" w:type="dxa"/>
          </w:tcPr>
          <w:p w14:paraId="120602C6" w14:textId="77777777" w:rsidR="00B50050" w:rsidRDefault="00B50050" w:rsidP="0088127C">
            <w:pPr>
              <w:pStyle w:val="OtherTableBody"/>
            </w:pPr>
          </w:p>
        </w:tc>
        <w:tc>
          <w:tcPr>
            <w:tcW w:w="1400" w:type="dxa"/>
          </w:tcPr>
          <w:p w14:paraId="0BA51C08" w14:textId="77777777" w:rsidR="00B50050" w:rsidRDefault="00B50050" w:rsidP="0088127C">
            <w:pPr>
              <w:pStyle w:val="OtherTableBody"/>
            </w:pPr>
            <w:r>
              <w:t>OF</w:t>
            </w:r>
          </w:p>
        </w:tc>
        <w:tc>
          <w:tcPr>
            <w:tcW w:w="4200" w:type="dxa"/>
          </w:tcPr>
          <w:p w14:paraId="583117ED" w14:textId="77777777" w:rsidR="00B50050" w:rsidRDefault="00B50050" w:rsidP="0088127C">
            <w:pPr>
              <w:pStyle w:val="OtherTableBody"/>
            </w:pPr>
            <w:r>
              <w:t>Order/service refilled as requested</w:t>
            </w:r>
          </w:p>
        </w:tc>
      </w:tr>
      <w:tr w:rsidR="00B50050" w14:paraId="56CEA0FE" w14:textId="77777777" w:rsidTr="00195548">
        <w:tc>
          <w:tcPr>
            <w:tcW w:w="600" w:type="dxa"/>
          </w:tcPr>
          <w:p w14:paraId="5066F1BA" w14:textId="77777777" w:rsidR="00B50050" w:rsidRDefault="00B50050" w:rsidP="0088127C">
            <w:pPr>
              <w:pStyle w:val="OtherTableBody"/>
            </w:pPr>
          </w:p>
        </w:tc>
        <w:tc>
          <w:tcPr>
            <w:tcW w:w="600" w:type="dxa"/>
          </w:tcPr>
          <w:p w14:paraId="18545699" w14:textId="77777777" w:rsidR="00B50050" w:rsidRDefault="00B50050" w:rsidP="0088127C">
            <w:pPr>
              <w:pStyle w:val="OtherTableBody"/>
            </w:pPr>
            <w:r>
              <w:t>0119</w:t>
            </w:r>
          </w:p>
        </w:tc>
        <w:tc>
          <w:tcPr>
            <w:tcW w:w="2600" w:type="dxa"/>
          </w:tcPr>
          <w:p w14:paraId="768ADFE1" w14:textId="77777777" w:rsidR="00B50050" w:rsidRDefault="00B50050" w:rsidP="0088127C">
            <w:pPr>
              <w:pStyle w:val="OtherTableBody"/>
            </w:pPr>
          </w:p>
        </w:tc>
        <w:tc>
          <w:tcPr>
            <w:tcW w:w="1400" w:type="dxa"/>
          </w:tcPr>
          <w:p w14:paraId="48BBB2B3" w14:textId="77777777" w:rsidR="00B50050" w:rsidRDefault="00B50050" w:rsidP="0088127C">
            <w:pPr>
              <w:pStyle w:val="OtherTableBody"/>
            </w:pPr>
            <w:r>
              <w:t>OH</w:t>
            </w:r>
          </w:p>
        </w:tc>
        <w:tc>
          <w:tcPr>
            <w:tcW w:w="4200" w:type="dxa"/>
          </w:tcPr>
          <w:p w14:paraId="63C34F86" w14:textId="77777777" w:rsidR="00B50050" w:rsidRDefault="00B50050" w:rsidP="0088127C">
            <w:pPr>
              <w:pStyle w:val="OtherTableBody"/>
            </w:pPr>
            <w:r>
              <w:t>Order/service held</w:t>
            </w:r>
          </w:p>
        </w:tc>
      </w:tr>
      <w:tr w:rsidR="00B50050" w14:paraId="11C49D28" w14:textId="77777777" w:rsidTr="00195548">
        <w:tc>
          <w:tcPr>
            <w:tcW w:w="600" w:type="dxa"/>
          </w:tcPr>
          <w:p w14:paraId="50031DE5" w14:textId="77777777" w:rsidR="00B50050" w:rsidRDefault="00B50050" w:rsidP="0088127C">
            <w:pPr>
              <w:pStyle w:val="OtherTableBody"/>
            </w:pPr>
          </w:p>
        </w:tc>
        <w:tc>
          <w:tcPr>
            <w:tcW w:w="600" w:type="dxa"/>
          </w:tcPr>
          <w:p w14:paraId="229EAA11" w14:textId="77777777" w:rsidR="00B50050" w:rsidRDefault="00B50050" w:rsidP="0088127C">
            <w:pPr>
              <w:pStyle w:val="OtherTableBody"/>
            </w:pPr>
            <w:r>
              <w:t>0119</w:t>
            </w:r>
          </w:p>
        </w:tc>
        <w:tc>
          <w:tcPr>
            <w:tcW w:w="2600" w:type="dxa"/>
          </w:tcPr>
          <w:p w14:paraId="3BEF19C7" w14:textId="77777777" w:rsidR="00B50050" w:rsidRDefault="00B50050" w:rsidP="0088127C">
            <w:pPr>
              <w:pStyle w:val="OtherTableBody"/>
            </w:pPr>
          </w:p>
        </w:tc>
        <w:tc>
          <w:tcPr>
            <w:tcW w:w="1400" w:type="dxa"/>
          </w:tcPr>
          <w:p w14:paraId="5EBCCBB2" w14:textId="77777777" w:rsidR="00B50050" w:rsidRDefault="00B50050" w:rsidP="0088127C">
            <w:pPr>
              <w:pStyle w:val="OtherTableBody"/>
            </w:pPr>
            <w:r>
              <w:t>OK</w:t>
            </w:r>
          </w:p>
        </w:tc>
        <w:tc>
          <w:tcPr>
            <w:tcW w:w="4200" w:type="dxa"/>
          </w:tcPr>
          <w:p w14:paraId="0BDF54CB" w14:textId="77777777" w:rsidR="00B50050" w:rsidRDefault="00B50050" w:rsidP="0088127C">
            <w:pPr>
              <w:pStyle w:val="OtherTableBody"/>
            </w:pPr>
            <w:r>
              <w:t>Order/service accepted &amp; OK</w:t>
            </w:r>
          </w:p>
        </w:tc>
      </w:tr>
      <w:tr w:rsidR="00B50050" w:rsidRPr="001D2E85" w14:paraId="61FAC610" w14:textId="77777777" w:rsidTr="00195548">
        <w:tc>
          <w:tcPr>
            <w:tcW w:w="600" w:type="dxa"/>
          </w:tcPr>
          <w:p w14:paraId="3ECDBDDB" w14:textId="77777777" w:rsidR="00B50050" w:rsidRDefault="00B50050" w:rsidP="0088127C">
            <w:pPr>
              <w:pStyle w:val="OtherTableBody"/>
            </w:pPr>
          </w:p>
        </w:tc>
        <w:tc>
          <w:tcPr>
            <w:tcW w:w="600" w:type="dxa"/>
          </w:tcPr>
          <w:p w14:paraId="75F9487B" w14:textId="77777777" w:rsidR="00B50050" w:rsidRDefault="00B50050" w:rsidP="0088127C">
            <w:pPr>
              <w:pStyle w:val="OtherTableBody"/>
            </w:pPr>
            <w:r>
              <w:t>0119</w:t>
            </w:r>
          </w:p>
        </w:tc>
        <w:tc>
          <w:tcPr>
            <w:tcW w:w="2600" w:type="dxa"/>
          </w:tcPr>
          <w:p w14:paraId="775E9349" w14:textId="77777777" w:rsidR="00B50050" w:rsidRDefault="00B50050" w:rsidP="0088127C">
            <w:pPr>
              <w:pStyle w:val="OtherTableBody"/>
            </w:pPr>
          </w:p>
        </w:tc>
        <w:tc>
          <w:tcPr>
            <w:tcW w:w="1400" w:type="dxa"/>
          </w:tcPr>
          <w:p w14:paraId="02455A6C" w14:textId="77777777" w:rsidR="00B50050" w:rsidRDefault="00B50050" w:rsidP="0088127C">
            <w:pPr>
              <w:pStyle w:val="OtherTableBody"/>
            </w:pPr>
            <w:r>
              <w:t>OP</w:t>
            </w:r>
          </w:p>
        </w:tc>
        <w:tc>
          <w:tcPr>
            <w:tcW w:w="4200" w:type="dxa"/>
          </w:tcPr>
          <w:p w14:paraId="39AAA14C" w14:textId="77777777" w:rsidR="00B50050" w:rsidRDefault="00B50050" w:rsidP="0088127C">
            <w:pPr>
              <w:pStyle w:val="OtherTableBody"/>
            </w:pPr>
            <w:r>
              <w:t>Notification of order for outside dispense</w:t>
            </w:r>
          </w:p>
        </w:tc>
      </w:tr>
      <w:tr w:rsidR="00B50050" w14:paraId="557FEA10" w14:textId="77777777" w:rsidTr="00195548">
        <w:tc>
          <w:tcPr>
            <w:tcW w:w="600" w:type="dxa"/>
          </w:tcPr>
          <w:p w14:paraId="6C8D4267" w14:textId="77777777" w:rsidR="00B50050" w:rsidRDefault="00B50050" w:rsidP="0088127C">
            <w:pPr>
              <w:pStyle w:val="OtherTableBody"/>
            </w:pPr>
          </w:p>
        </w:tc>
        <w:tc>
          <w:tcPr>
            <w:tcW w:w="600" w:type="dxa"/>
          </w:tcPr>
          <w:p w14:paraId="02396D85" w14:textId="77777777" w:rsidR="00B50050" w:rsidRDefault="00B50050" w:rsidP="0088127C">
            <w:pPr>
              <w:pStyle w:val="OtherTableBody"/>
            </w:pPr>
            <w:r>
              <w:t>0119</w:t>
            </w:r>
          </w:p>
        </w:tc>
        <w:tc>
          <w:tcPr>
            <w:tcW w:w="2600" w:type="dxa"/>
          </w:tcPr>
          <w:p w14:paraId="702B43C8" w14:textId="77777777" w:rsidR="00B50050" w:rsidRDefault="00B50050" w:rsidP="0088127C">
            <w:pPr>
              <w:pStyle w:val="OtherTableBody"/>
            </w:pPr>
          </w:p>
        </w:tc>
        <w:tc>
          <w:tcPr>
            <w:tcW w:w="1400" w:type="dxa"/>
          </w:tcPr>
          <w:p w14:paraId="46D43FE7" w14:textId="77777777" w:rsidR="00B50050" w:rsidRDefault="00B50050" w:rsidP="0088127C">
            <w:pPr>
              <w:pStyle w:val="OtherTableBody"/>
            </w:pPr>
            <w:r>
              <w:t>OR</w:t>
            </w:r>
          </w:p>
        </w:tc>
        <w:tc>
          <w:tcPr>
            <w:tcW w:w="4200" w:type="dxa"/>
          </w:tcPr>
          <w:p w14:paraId="57A44F38" w14:textId="77777777" w:rsidR="00B50050" w:rsidRDefault="00B50050" w:rsidP="0088127C">
            <w:pPr>
              <w:pStyle w:val="OtherTableBody"/>
            </w:pPr>
            <w:r>
              <w:t>Released as requested</w:t>
            </w:r>
          </w:p>
        </w:tc>
      </w:tr>
      <w:tr w:rsidR="00B50050" w14:paraId="0DFF772A" w14:textId="77777777" w:rsidTr="00195548">
        <w:tc>
          <w:tcPr>
            <w:tcW w:w="600" w:type="dxa"/>
          </w:tcPr>
          <w:p w14:paraId="27435609" w14:textId="77777777" w:rsidR="00B50050" w:rsidRDefault="00B50050" w:rsidP="0088127C">
            <w:pPr>
              <w:pStyle w:val="OtherTableBody"/>
            </w:pPr>
          </w:p>
        </w:tc>
        <w:tc>
          <w:tcPr>
            <w:tcW w:w="600" w:type="dxa"/>
          </w:tcPr>
          <w:p w14:paraId="5D485229" w14:textId="77777777" w:rsidR="00B50050" w:rsidRDefault="00B50050" w:rsidP="0088127C">
            <w:pPr>
              <w:pStyle w:val="OtherTableBody"/>
            </w:pPr>
            <w:r>
              <w:t>0119</w:t>
            </w:r>
          </w:p>
        </w:tc>
        <w:tc>
          <w:tcPr>
            <w:tcW w:w="2600" w:type="dxa"/>
          </w:tcPr>
          <w:p w14:paraId="3A84E642" w14:textId="77777777" w:rsidR="00B50050" w:rsidRDefault="00B50050" w:rsidP="0088127C">
            <w:pPr>
              <w:pStyle w:val="OtherTableBody"/>
            </w:pPr>
          </w:p>
        </w:tc>
        <w:tc>
          <w:tcPr>
            <w:tcW w:w="1400" w:type="dxa"/>
          </w:tcPr>
          <w:p w14:paraId="17823304" w14:textId="77777777" w:rsidR="00B50050" w:rsidRDefault="00B50050" w:rsidP="0088127C">
            <w:pPr>
              <w:pStyle w:val="OtherTableBody"/>
            </w:pPr>
            <w:r>
              <w:t>PA</w:t>
            </w:r>
          </w:p>
        </w:tc>
        <w:tc>
          <w:tcPr>
            <w:tcW w:w="4200" w:type="dxa"/>
          </w:tcPr>
          <w:p w14:paraId="78EBED67" w14:textId="77777777" w:rsidR="00B50050" w:rsidRDefault="00B50050" w:rsidP="0088127C">
            <w:pPr>
              <w:pStyle w:val="OtherTableBody"/>
            </w:pPr>
            <w:r>
              <w:t>Parent order/service</w:t>
            </w:r>
          </w:p>
        </w:tc>
      </w:tr>
      <w:tr w:rsidR="00B50050" w:rsidRPr="001D2E85" w14:paraId="624D3198" w14:textId="77777777" w:rsidTr="00195548">
        <w:tc>
          <w:tcPr>
            <w:tcW w:w="600" w:type="dxa"/>
          </w:tcPr>
          <w:p w14:paraId="1C8B4BB8" w14:textId="77777777" w:rsidR="00B50050" w:rsidRDefault="00B50050" w:rsidP="0088127C">
            <w:pPr>
              <w:pStyle w:val="OtherTableBody"/>
            </w:pPr>
          </w:p>
        </w:tc>
        <w:tc>
          <w:tcPr>
            <w:tcW w:w="600" w:type="dxa"/>
          </w:tcPr>
          <w:p w14:paraId="26E493EF" w14:textId="77777777" w:rsidR="00B50050" w:rsidRDefault="00B50050" w:rsidP="0088127C">
            <w:pPr>
              <w:pStyle w:val="OtherTableBody"/>
            </w:pPr>
            <w:r>
              <w:t>0119</w:t>
            </w:r>
          </w:p>
        </w:tc>
        <w:tc>
          <w:tcPr>
            <w:tcW w:w="2600" w:type="dxa"/>
          </w:tcPr>
          <w:p w14:paraId="2A0BF33E" w14:textId="77777777" w:rsidR="00B50050" w:rsidRDefault="00B50050" w:rsidP="0088127C">
            <w:pPr>
              <w:pStyle w:val="OtherTableBody"/>
            </w:pPr>
          </w:p>
        </w:tc>
        <w:tc>
          <w:tcPr>
            <w:tcW w:w="1400" w:type="dxa"/>
          </w:tcPr>
          <w:p w14:paraId="277F6CF0" w14:textId="77777777" w:rsidR="00B50050" w:rsidRDefault="00B50050" w:rsidP="0088127C">
            <w:pPr>
              <w:pStyle w:val="OtherTableBody"/>
            </w:pPr>
            <w:r>
              <w:t>PR</w:t>
            </w:r>
          </w:p>
        </w:tc>
        <w:tc>
          <w:tcPr>
            <w:tcW w:w="4200" w:type="dxa"/>
          </w:tcPr>
          <w:p w14:paraId="5E82FDBD" w14:textId="77777777" w:rsidR="00B50050" w:rsidRDefault="00B50050" w:rsidP="0088127C">
            <w:pPr>
              <w:pStyle w:val="OtherTableBody"/>
            </w:pPr>
            <w:r>
              <w:t>Previous Results with new order/service</w:t>
            </w:r>
          </w:p>
        </w:tc>
      </w:tr>
      <w:tr w:rsidR="00B50050" w:rsidRPr="001D2E85" w14:paraId="5F70D7D0" w14:textId="77777777" w:rsidTr="00195548">
        <w:tc>
          <w:tcPr>
            <w:tcW w:w="600" w:type="dxa"/>
          </w:tcPr>
          <w:p w14:paraId="467490AD" w14:textId="77777777" w:rsidR="00B50050" w:rsidRDefault="00B50050" w:rsidP="0088127C">
            <w:pPr>
              <w:pStyle w:val="OtherTableBody"/>
            </w:pPr>
          </w:p>
        </w:tc>
        <w:tc>
          <w:tcPr>
            <w:tcW w:w="600" w:type="dxa"/>
          </w:tcPr>
          <w:p w14:paraId="00DF0B60" w14:textId="77777777" w:rsidR="00B50050" w:rsidRDefault="00B50050" w:rsidP="0088127C">
            <w:pPr>
              <w:pStyle w:val="OtherTableBody"/>
            </w:pPr>
            <w:r>
              <w:t>0119</w:t>
            </w:r>
          </w:p>
        </w:tc>
        <w:tc>
          <w:tcPr>
            <w:tcW w:w="2600" w:type="dxa"/>
          </w:tcPr>
          <w:p w14:paraId="07C42324" w14:textId="77777777" w:rsidR="00B50050" w:rsidRDefault="00B50050" w:rsidP="0088127C">
            <w:pPr>
              <w:pStyle w:val="OtherTableBody"/>
            </w:pPr>
          </w:p>
        </w:tc>
        <w:tc>
          <w:tcPr>
            <w:tcW w:w="1400" w:type="dxa"/>
          </w:tcPr>
          <w:p w14:paraId="0A84D793" w14:textId="77777777" w:rsidR="00B50050" w:rsidRDefault="00B50050" w:rsidP="0088127C">
            <w:pPr>
              <w:pStyle w:val="OtherTableBody"/>
            </w:pPr>
            <w:r>
              <w:t>PY</w:t>
            </w:r>
          </w:p>
        </w:tc>
        <w:tc>
          <w:tcPr>
            <w:tcW w:w="4200" w:type="dxa"/>
          </w:tcPr>
          <w:p w14:paraId="254EE9EC" w14:textId="77777777" w:rsidR="00B50050" w:rsidRDefault="00B50050" w:rsidP="0088127C">
            <w:pPr>
              <w:pStyle w:val="OtherTableBody"/>
            </w:pPr>
            <w:r>
              <w:t>Notification of replacement order for outside dispense</w:t>
            </w:r>
          </w:p>
        </w:tc>
      </w:tr>
      <w:tr w:rsidR="00B50050" w:rsidRPr="001D2E85" w14:paraId="6919C47A" w14:textId="77777777" w:rsidTr="00195548">
        <w:tc>
          <w:tcPr>
            <w:tcW w:w="600" w:type="dxa"/>
          </w:tcPr>
          <w:p w14:paraId="07143D4A" w14:textId="77777777" w:rsidR="00B50050" w:rsidRDefault="00B50050" w:rsidP="0088127C">
            <w:pPr>
              <w:pStyle w:val="OtherTableBody"/>
            </w:pPr>
          </w:p>
        </w:tc>
        <w:tc>
          <w:tcPr>
            <w:tcW w:w="600" w:type="dxa"/>
          </w:tcPr>
          <w:p w14:paraId="2E7FFF46" w14:textId="77777777" w:rsidR="00B50050" w:rsidRDefault="00B50050" w:rsidP="0088127C">
            <w:pPr>
              <w:pStyle w:val="OtherTableBody"/>
            </w:pPr>
            <w:r>
              <w:t>0119</w:t>
            </w:r>
          </w:p>
        </w:tc>
        <w:tc>
          <w:tcPr>
            <w:tcW w:w="2600" w:type="dxa"/>
          </w:tcPr>
          <w:p w14:paraId="7F70ED87" w14:textId="77777777" w:rsidR="00B50050" w:rsidRDefault="00B50050" w:rsidP="0088127C">
            <w:pPr>
              <w:pStyle w:val="OtherTableBody"/>
            </w:pPr>
          </w:p>
        </w:tc>
        <w:tc>
          <w:tcPr>
            <w:tcW w:w="1400" w:type="dxa"/>
          </w:tcPr>
          <w:p w14:paraId="2A5550BA" w14:textId="77777777" w:rsidR="00B50050" w:rsidRDefault="00B50050" w:rsidP="0088127C">
            <w:pPr>
              <w:pStyle w:val="OtherTableBody"/>
            </w:pPr>
            <w:r>
              <w:t>RA</w:t>
            </w:r>
          </w:p>
        </w:tc>
        <w:tc>
          <w:tcPr>
            <w:tcW w:w="4200" w:type="dxa"/>
          </w:tcPr>
          <w:p w14:paraId="2606ACA4" w14:textId="77777777" w:rsidR="00B50050" w:rsidRDefault="00B50050" w:rsidP="0088127C">
            <w:pPr>
              <w:pStyle w:val="OtherTableBody"/>
            </w:pPr>
            <w:r>
              <w:t>Identifies that this previously recommended replacement order has been accepted</w:t>
            </w:r>
          </w:p>
        </w:tc>
      </w:tr>
      <w:tr w:rsidR="00B50050" w:rsidRPr="001D2E85" w14:paraId="7EA2B78C" w14:textId="77777777" w:rsidTr="00195548">
        <w:tc>
          <w:tcPr>
            <w:tcW w:w="600" w:type="dxa"/>
          </w:tcPr>
          <w:p w14:paraId="1C935F4E" w14:textId="77777777" w:rsidR="00B50050" w:rsidRDefault="00B50050" w:rsidP="0088127C">
            <w:pPr>
              <w:pStyle w:val="OtherTableBody"/>
            </w:pPr>
          </w:p>
        </w:tc>
        <w:tc>
          <w:tcPr>
            <w:tcW w:w="600" w:type="dxa"/>
          </w:tcPr>
          <w:p w14:paraId="5CBBE4CA" w14:textId="77777777" w:rsidR="00B50050" w:rsidRDefault="00B50050" w:rsidP="0088127C">
            <w:pPr>
              <w:pStyle w:val="OtherTableBody"/>
            </w:pPr>
            <w:r>
              <w:t>0119</w:t>
            </w:r>
          </w:p>
        </w:tc>
        <w:tc>
          <w:tcPr>
            <w:tcW w:w="2600" w:type="dxa"/>
          </w:tcPr>
          <w:p w14:paraId="2F44EEBA" w14:textId="77777777" w:rsidR="00B50050" w:rsidRDefault="00B50050" w:rsidP="0088127C">
            <w:pPr>
              <w:pStyle w:val="OtherTableBody"/>
            </w:pPr>
          </w:p>
        </w:tc>
        <w:tc>
          <w:tcPr>
            <w:tcW w:w="1400" w:type="dxa"/>
          </w:tcPr>
          <w:p w14:paraId="02872B24" w14:textId="77777777" w:rsidR="00B50050" w:rsidRDefault="00B50050" w:rsidP="0088127C">
            <w:pPr>
              <w:pStyle w:val="OtherTableBody"/>
            </w:pPr>
            <w:r>
              <w:t>RC</w:t>
            </w:r>
          </w:p>
        </w:tc>
        <w:tc>
          <w:tcPr>
            <w:tcW w:w="4200" w:type="dxa"/>
          </w:tcPr>
          <w:p w14:paraId="168EC831" w14:textId="77777777" w:rsidR="00B50050" w:rsidRDefault="00B50050" w:rsidP="0088127C">
            <w:pPr>
              <w:pStyle w:val="OtherTableBody"/>
            </w:pPr>
            <w:r>
              <w:t>Identifies that this OBR represents a recommended replacement order</w:t>
            </w:r>
          </w:p>
        </w:tc>
      </w:tr>
      <w:tr w:rsidR="00B50050" w:rsidRPr="001D2E85" w14:paraId="3AC8CDF2" w14:textId="77777777" w:rsidTr="00195548">
        <w:tc>
          <w:tcPr>
            <w:tcW w:w="600" w:type="dxa"/>
          </w:tcPr>
          <w:p w14:paraId="43686C19" w14:textId="77777777" w:rsidR="00B50050" w:rsidRDefault="00B50050" w:rsidP="0088127C">
            <w:pPr>
              <w:pStyle w:val="OtherTableBody"/>
            </w:pPr>
          </w:p>
        </w:tc>
        <w:tc>
          <w:tcPr>
            <w:tcW w:w="600" w:type="dxa"/>
          </w:tcPr>
          <w:p w14:paraId="1807C6D6" w14:textId="77777777" w:rsidR="00B50050" w:rsidRDefault="00B50050" w:rsidP="0088127C">
            <w:pPr>
              <w:pStyle w:val="OtherTableBody"/>
            </w:pPr>
            <w:r>
              <w:t>0119</w:t>
            </w:r>
          </w:p>
        </w:tc>
        <w:tc>
          <w:tcPr>
            <w:tcW w:w="2600" w:type="dxa"/>
          </w:tcPr>
          <w:p w14:paraId="7D63CBB7" w14:textId="77777777" w:rsidR="00B50050" w:rsidRDefault="00B50050" w:rsidP="0088127C">
            <w:pPr>
              <w:pStyle w:val="OtherTableBody"/>
            </w:pPr>
          </w:p>
        </w:tc>
        <w:tc>
          <w:tcPr>
            <w:tcW w:w="1400" w:type="dxa"/>
          </w:tcPr>
          <w:p w14:paraId="788B32B9" w14:textId="77777777" w:rsidR="00B50050" w:rsidRDefault="00B50050" w:rsidP="0088127C">
            <w:pPr>
              <w:pStyle w:val="OtherTableBody"/>
            </w:pPr>
            <w:r>
              <w:t>RD</w:t>
            </w:r>
          </w:p>
        </w:tc>
        <w:tc>
          <w:tcPr>
            <w:tcW w:w="4200" w:type="dxa"/>
          </w:tcPr>
          <w:p w14:paraId="0F25DE2B" w14:textId="77777777" w:rsidR="00B50050" w:rsidRDefault="00B50050" w:rsidP="0088127C">
            <w:pPr>
              <w:pStyle w:val="OtherTableBody"/>
            </w:pPr>
            <w:r>
              <w:t>Identifies that this previously sent recommended replacement order has been declined</w:t>
            </w:r>
          </w:p>
        </w:tc>
      </w:tr>
      <w:tr w:rsidR="00B50050" w:rsidRPr="001D2E85" w14:paraId="4384B38E" w14:textId="77777777" w:rsidTr="00195548">
        <w:tc>
          <w:tcPr>
            <w:tcW w:w="600" w:type="dxa"/>
          </w:tcPr>
          <w:p w14:paraId="44918AD7" w14:textId="77777777" w:rsidR="00B50050" w:rsidRDefault="00B50050" w:rsidP="0088127C">
            <w:pPr>
              <w:pStyle w:val="OtherTableBody"/>
            </w:pPr>
          </w:p>
        </w:tc>
        <w:tc>
          <w:tcPr>
            <w:tcW w:w="600" w:type="dxa"/>
          </w:tcPr>
          <w:p w14:paraId="1E88305A" w14:textId="77777777" w:rsidR="00B50050" w:rsidRDefault="00B50050" w:rsidP="0088127C">
            <w:pPr>
              <w:pStyle w:val="OtherTableBody"/>
            </w:pPr>
            <w:r>
              <w:t>0119</w:t>
            </w:r>
          </w:p>
        </w:tc>
        <w:tc>
          <w:tcPr>
            <w:tcW w:w="2600" w:type="dxa"/>
          </w:tcPr>
          <w:p w14:paraId="69B3A2CB" w14:textId="77777777" w:rsidR="00B50050" w:rsidRDefault="00B50050" w:rsidP="0088127C">
            <w:pPr>
              <w:pStyle w:val="OtherTableBody"/>
            </w:pPr>
          </w:p>
        </w:tc>
        <w:tc>
          <w:tcPr>
            <w:tcW w:w="1400" w:type="dxa"/>
          </w:tcPr>
          <w:p w14:paraId="2B792522" w14:textId="77777777" w:rsidR="00B50050" w:rsidRDefault="00B50050" w:rsidP="0088127C">
            <w:pPr>
              <w:pStyle w:val="OtherTableBody"/>
            </w:pPr>
            <w:r>
              <w:t>RE</w:t>
            </w:r>
          </w:p>
        </w:tc>
        <w:tc>
          <w:tcPr>
            <w:tcW w:w="4200" w:type="dxa"/>
          </w:tcPr>
          <w:p w14:paraId="61924598" w14:textId="77777777" w:rsidR="00B50050" w:rsidRDefault="00B50050" w:rsidP="0088127C">
            <w:pPr>
              <w:pStyle w:val="OtherTableBody"/>
            </w:pPr>
            <w:r>
              <w:t>Observations/Performed Service to follow</w:t>
            </w:r>
          </w:p>
        </w:tc>
      </w:tr>
      <w:tr w:rsidR="00B50050" w14:paraId="27DE9ECD" w14:textId="77777777" w:rsidTr="00195548">
        <w:tc>
          <w:tcPr>
            <w:tcW w:w="600" w:type="dxa"/>
          </w:tcPr>
          <w:p w14:paraId="54E93889" w14:textId="77777777" w:rsidR="00B50050" w:rsidRDefault="00B50050" w:rsidP="0088127C">
            <w:pPr>
              <w:pStyle w:val="OtherTableBody"/>
            </w:pPr>
          </w:p>
        </w:tc>
        <w:tc>
          <w:tcPr>
            <w:tcW w:w="600" w:type="dxa"/>
          </w:tcPr>
          <w:p w14:paraId="122AB378" w14:textId="77777777" w:rsidR="00B50050" w:rsidRDefault="00B50050" w:rsidP="0088127C">
            <w:pPr>
              <w:pStyle w:val="OtherTableBody"/>
            </w:pPr>
            <w:r>
              <w:t>0119</w:t>
            </w:r>
          </w:p>
        </w:tc>
        <w:tc>
          <w:tcPr>
            <w:tcW w:w="2600" w:type="dxa"/>
          </w:tcPr>
          <w:p w14:paraId="0B33B1F4" w14:textId="77777777" w:rsidR="00B50050" w:rsidRDefault="00B50050" w:rsidP="0088127C">
            <w:pPr>
              <w:pStyle w:val="OtherTableBody"/>
            </w:pPr>
          </w:p>
        </w:tc>
        <w:tc>
          <w:tcPr>
            <w:tcW w:w="1400" w:type="dxa"/>
          </w:tcPr>
          <w:p w14:paraId="593E8953" w14:textId="77777777" w:rsidR="00B50050" w:rsidRDefault="00B50050" w:rsidP="0088127C">
            <w:pPr>
              <w:pStyle w:val="OtherTableBody"/>
            </w:pPr>
            <w:r>
              <w:t>RF</w:t>
            </w:r>
          </w:p>
        </w:tc>
        <w:tc>
          <w:tcPr>
            <w:tcW w:w="4200" w:type="dxa"/>
          </w:tcPr>
          <w:p w14:paraId="4F270B05" w14:textId="77777777" w:rsidR="00B50050" w:rsidRDefault="00B50050" w:rsidP="0088127C">
            <w:pPr>
              <w:pStyle w:val="OtherTableBody"/>
            </w:pPr>
            <w:r>
              <w:t>Refill order/service request</w:t>
            </w:r>
          </w:p>
        </w:tc>
      </w:tr>
      <w:tr w:rsidR="00B50050" w14:paraId="6512D119" w14:textId="77777777" w:rsidTr="00195548">
        <w:tc>
          <w:tcPr>
            <w:tcW w:w="600" w:type="dxa"/>
          </w:tcPr>
          <w:p w14:paraId="227EEC1A" w14:textId="77777777" w:rsidR="00B50050" w:rsidRDefault="00B50050" w:rsidP="0088127C">
            <w:pPr>
              <w:pStyle w:val="OtherTableBody"/>
            </w:pPr>
          </w:p>
        </w:tc>
        <w:tc>
          <w:tcPr>
            <w:tcW w:w="600" w:type="dxa"/>
          </w:tcPr>
          <w:p w14:paraId="7A345BD0" w14:textId="77777777" w:rsidR="00B50050" w:rsidRDefault="00B50050" w:rsidP="0088127C">
            <w:pPr>
              <w:pStyle w:val="OtherTableBody"/>
            </w:pPr>
            <w:r>
              <w:t>0119</w:t>
            </w:r>
          </w:p>
        </w:tc>
        <w:tc>
          <w:tcPr>
            <w:tcW w:w="2600" w:type="dxa"/>
          </w:tcPr>
          <w:p w14:paraId="45B32782" w14:textId="77777777" w:rsidR="00B50050" w:rsidRDefault="00B50050" w:rsidP="0088127C">
            <w:pPr>
              <w:pStyle w:val="OtherTableBody"/>
            </w:pPr>
          </w:p>
        </w:tc>
        <w:tc>
          <w:tcPr>
            <w:tcW w:w="1400" w:type="dxa"/>
          </w:tcPr>
          <w:p w14:paraId="04FF8444" w14:textId="77777777" w:rsidR="00B50050" w:rsidRDefault="00B50050" w:rsidP="0088127C">
            <w:pPr>
              <w:pStyle w:val="OtherTableBody"/>
            </w:pPr>
            <w:r>
              <w:t>RL</w:t>
            </w:r>
          </w:p>
        </w:tc>
        <w:tc>
          <w:tcPr>
            <w:tcW w:w="4200" w:type="dxa"/>
          </w:tcPr>
          <w:p w14:paraId="5981D69B" w14:textId="77777777" w:rsidR="00B50050" w:rsidRDefault="00B50050" w:rsidP="0088127C">
            <w:pPr>
              <w:pStyle w:val="OtherTableBody"/>
            </w:pPr>
            <w:r>
              <w:t>Release previous hold</w:t>
            </w:r>
          </w:p>
        </w:tc>
      </w:tr>
      <w:tr w:rsidR="00B50050" w14:paraId="1003EBCC" w14:textId="77777777" w:rsidTr="00195548">
        <w:tc>
          <w:tcPr>
            <w:tcW w:w="600" w:type="dxa"/>
          </w:tcPr>
          <w:p w14:paraId="1DEC8F4A" w14:textId="77777777" w:rsidR="00B50050" w:rsidRDefault="00B50050" w:rsidP="0088127C">
            <w:pPr>
              <w:pStyle w:val="OtherTableBody"/>
            </w:pPr>
          </w:p>
        </w:tc>
        <w:tc>
          <w:tcPr>
            <w:tcW w:w="600" w:type="dxa"/>
          </w:tcPr>
          <w:p w14:paraId="1741D03E" w14:textId="77777777" w:rsidR="00B50050" w:rsidRDefault="00B50050" w:rsidP="0088127C">
            <w:pPr>
              <w:pStyle w:val="OtherTableBody"/>
            </w:pPr>
            <w:r>
              <w:t>0119</w:t>
            </w:r>
          </w:p>
        </w:tc>
        <w:tc>
          <w:tcPr>
            <w:tcW w:w="2600" w:type="dxa"/>
          </w:tcPr>
          <w:p w14:paraId="52DEA381" w14:textId="77777777" w:rsidR="00B50050" w:rsidRDefault="00B50050" w:rsidP="0088127C">
            <w:pPr>
              <w:pStyle w:val="OtherTableBody"/>
            </w:pPr>
          </w:p>
        </w:tc>
        <w:tc>
          <w:tcPr>
            <w:tcW w:w="1400" w:type="dxa"/>
          </w:tcPr>
          <w:p w14:paraId="4233628E" w14:textId="77777777" w:rsidR="00B50050" w:rsidRDefault="00B50050" w:rsidP="0088127C">
            <w:pPr>
              <w:pStyle w:val="OtherTableBody"/>
            </w:pPr>
            <w:r>
              <w:t>RO</w:t>
            </w:r>
          </w:p>
        </w:tc>
        <w:tc>
          <w:tcPr>
            <w:tcW w:w="4200" w:type="dxa"/>
          </w:tcPr>
          <w:p w14:paraId="4858C17E" w14:textId="77777777" w:rsidR="00B50050" w:rsidRDefault="00B50050" w:rsidP="0088127C">
            <w:pPr>
              <w:pStyle w:val="OtherTableBody"/>
            </w:pPr>
            <w:r>
              <w:t>Replacement order</w:t>
            </w:r>
          </w:p>
        </w:tc>
      </w:tr>
      <w:tr w:rsidR="00B50050" w14:paraId="35BDD56C" w14:textId="77777777" w:rsidTr="00195548">
        <w:tc>
          <w:tcPr>
            <w:tcW w:w="600" w:type="dxa"/>
          </w:tcPr>
          <w:p w14:paraId="0179AF9B" w14:textId="77777777" w:rsidR="00B50050" w:rsidRDefault="00B50050" w:rsidP="0088127C">
            <w:pPr>
              <w:pStyle w:val="OtherTableBody"/>
            </w:pPr>
          </w:p>
        </w:tc>
        <w:tc>
          <w:tcPr>
            <w:tcW w:w="600" w:type="dxa"/>
          </w:tcPr>
          <w:p w14:paraId="34526D27" w14:textId="77777777" w:rsidR="00B50050" w:rsidRDefault="00B50050" w:rsidP="0088127C">
            <w:pPr>
              <w:pStyle w:val="OtherTableBody"/>
            </w:pPr>
            <w:r>
              <w:t>0119</w:t>
            </w:r>
          </w:p>
        </w:tc>
        <w:tc>
          <w:tcPr>
            <w:tcW w:w="2600" w:type="dxa"/>
          </w:tcPr>
          <w:p w14:paraId="59325293" w14:textId="77777777" w:rsidR="00B50050" w:rsidRDefault="00B50050" w:rsidP="0088127C">
            <w:pPr>
              <w:pStyle w:val="OtherTableBody"/>
            </w:pPr>
          </w:p>
        </w:tc>
        <w:tc>
          <w:tcPr>
            <w:tcW w:w="1400" w:type="dxa"/>
          </w:tcPr>
          <w:p w14:paraId="7A96BBD6" w14:textId="77777777" w:rsidR="00B50050" w:rsidRDefault="00B50050" w:rsidP="0088127C">
            <w:pPr>
              <w:pStyle w:val="OtherTableBody"/>
            </w:pPr>
            <w:r>
              <w:t>RP</w:t>
            </w:r>
          </w:p>
        </w:tc>
        <w:tc>
          <w:tcPr>
            <w:tcW w:w="4200" w:type="dxa"/>
          </w:tcPr>
          <w:p w14:paraId="03B0EE97" w14:textId="77777777" w:rsidR="00B50050" w:rsidRDefault="00B50050" w:rsidP="0088127C">
            <w:pPr>
              <w:pStyle w:val="OtherTableBody"/>
            </w:pPr>
            <w:r>
              <w:t>Order/service replace request</w:t>
            </w:r>
          </w:p>
        </w:tc>
      </w:tr>
      <w:tr w:rsidR="00B50050" w14:paraId="21E8F168" w14:textId="77777777" w:rsidTr="00195548">
        <w:tc>
          <w:tcPr>
            <w:tcW w:w="600" w:type="dxa"/>
          </w:tcPr>
          <w:p w14:paraId="4EB15D69" w14:textId="77777777" w:rsidR="00B50050" w:rsidRDefault="00B50050" w:rsidP="0088127C">
            <w:pPr>
              <w:pStyle w:val="OtherTableBody"/>
            </w:pPr>
          </w:p>
        </w:tc>
        <w:tc>
          <w:tcPr>
            <w:tcW w:w="600" w:type="dxa"/>
          </w:tcPr>
          <w:p w14:paraId="0559626F" w14:textId="77777777" w:rsidR="00B50050" w:rsidRDefault="00B50050" w:rsidP="0088127C">
            <w:pPr>
              <w:pStyle w:val="OtherTableBody"/>
            </w:pPr>
            <w:r>
              <w:t>0119</w:t>
            </w:r>
          </w:p>
        </w:tc>
        <w:tc>
          <w:tcPr>
            <w:tcW w:w="2600" w:type="dxa"/>
          </w:tcPr>
          <w:p w14:paraId="5121F545" w14:textId="77777777" w:rsidR="00B50050" w:rsidRDefault="00B50050" w:rsidP="0088127C">
            <w:pPr>
              <w:pStyle w:val="OtherTableBody"/>
            </w:pPr>
          </w:p>
        </w:tc>
        <w:tc>
          <w:tcPr>
            <w:tcW w:w="1400" w:type="dxa"/>
          </w:tcPr>
          <w:p w14:paraId="1ECB33B5" w14:textId="77777777" w:rsidR="00B50050" w:rsidRDefault="00B50050" w:rsidP="0088127C">
            <w:pPr>
              <w:pStyle w:val="OtherTableBody"/>
            </w:pPr>
            <w:r>
              <w:t>RQ</w:t>
            </w:r>
          </w:p>
        </w:tc>
        <w:tc>
          <w:tcPr>
            <w:tcW w:w="4200" w:type="dxa"/>
          </w:tcPr>
          <w:p w14:paraId="748B5FD9" w14:textId="77777777" w:rsidR="00B50050" w:rsidRDefault="00B50050" w:rsidP="0088127C">
            <w:pPr>
              <w:pStyle w:val="OtherTableBody"/>
            </w:pPr>
            <w:r>
              <w:t>Replaced as requested</w:t>
            </w:r>
          </w:p>
        </w:tc>
      </w:tr>
      <w:tr w:rsidR="00B50050" w14:paraId="5FED339A" w14:textId="77777777" w:rsidTr="00195548">
        <w:tc>
          <w:tcPr>
            <w:tcW w:w="600" w:type="dxa"/>
          </w:tcPr>
          <w:p w14:paraId="0081FA14" w14:textId="77777777" w:rsidR="00B50050" w:rsidRDefault="00B50050" w:rsidP="0088127C">
            <w:pPr>
              <w:pStyle w:val="OtherTableBody"/>
            </w:pPr>
          </w:p>
        </w:tc>
        <w:tc>
          <w:tcPr>
            <w:tcW w:w="600" w:type="dxa"/>
          </w:tcPr>
          <w:p w14:paraId="156375D5" w14:textId="77777777" w:rsidR="00B50050" w:rsidRDefault="00B50050" w:rsidP="0088127C">
            <w:pPr>
              <w:pStyle w:val="OtherTableBody"/>
            </w:pPr>
            <w:r>
              <w:t>0119</w:t>
            </w:r>
          </w:p>
        </w:tc>
        <w:tc>
          <w:tcPr>
            <w:tcW w:w="2600" w:type="dxa"/>
          </w:tcPr>
          <w:p w14:paraId="23AC386F" w14:textId="77777777" w:rsidR="00B50050" w:rsidRDefault="00B50050" w:rsidP="0088127C">
            <w:pPr>
              <w:pStyle w:val="OtherTableBody"/>
            </w:pPr>
          </w:p>
        </w:tc>
        <w:tc>
          <w:tcPr>
            <w:tcW w:w="1400" w:type="dxa"/>
          </w:tcPr>
          <w:p w14:paraId="20FDC751" w14:textId="77777777" w:rsidR="00B50050" w:rsidRDefault="00B50050" w:rsidP="0088127C">
            <w:pPr>
              <w:pStyle w:val="OtherTableBody"/>
            </w:pPr>
            <w:r>
              <w:t>RR</w:t>
            </w:r>
          </w:p>
        </w:tc>
        <w:tc>
          <w:tcPr>
            <w:tcW w:w="4200" w:type="dxa"/>
          </w:tcPr>
          <w:p w14:paraId="42D4271C" w14:textId="77777777" w:rsidR="00B50050" w:rsidRDefault="00B50050" w:rsidP="0088127C">
            <w:pPr>
              <w:pStyle w:val="OtherTableBody"/>
            </w:pPr>
            <w:r>
              <w:t>Request received</w:t>
            </w:r>
          </w:p>
        </w:tc>
      </w:tr>
      <w:tr w:rsidR="00B50050" w14:paraId="3ADE6EEE" w14:textId="77777777" w:rsidTr="00195548">
        <w:tc>
          <w:tcPr>
            <w:tcW w:w="600" w:type="dxa"/>
          </w:tcPr>
          <w:p w14:paraId="29E1759C" w14:textId="77777777" w:rsidR="00B50050" w:rsidRDefault="00B50050" w:rsidP="0088127C">
            <w:pPr>
              <w:pStyle w:val="OtherTableBody"/>
            </w:pPr>
          </w:p>
        </w:tc>
        <w:tc>
          <w:tcPr>
            <w:tcW w:w="600" w:type="dxa"/>
          </w:tcPr>
          <w:p w14:paraId="4969B345" w14:textId="77777777" w:rsidR="00B50050" w:rsidRDefault="00B50050" w:rsidP="0088127C">
            <w:pPr>
              <w:pStyle w:val="OtherTableBody"/>
            </w:pPr>
            <w:r>
              <w:t>0119</w:t>
            </w:r>
          </w:p>
        </w:tc>
        <w:tc>
          <w:tcPr>
            <w:tcW w:w="2600" w:type="dxa"/>
          </w:tcPr>
          <w:p w14:paraId="770F307C" w14:textId="77777777" w:rsidR="00B50050" w:rsidRDefault="00B50050" w:rsidP="0088127C">
            <w:pPr>
              <w:pStyle w:val="OtherTableBody"/>
            </w:pPr>
          </w:p>
        </w:tc>
        <w:tc>
          <w:tcPr>
            <w:tcW w:w="1400" w:type="dxa"/>
          </w:tcPr>
          <w:p w14:paraId="1CC3FDC2" w14:textId="77777777" w:rsidR="00B50050" w:rsidRDefault="00B50050" w:rsidP="0088127C">
            <w:pPr>
              <w:pStyle w:val="OtherTableBody"/>
            </w:pPr>
            <w:r>
              <w:t>RU</w:t>
            </w:r>
          </w:p>
        </w:tc>
        <w:tc>
          <w:tcPr>
            <w:tcW w:w="4200" w:type="dxa"/>
          </w:tcPr>
          <w:p w14:paraId="25EAC6EE" w14:textId="77777777" w:rsidR="00B50050" w:rsidRDefault="00B50050" w:rsidP="0088127C">
            <w:pPr>
              <w:pStyle w:val="OtherTableBody"/>
            </w:pPr>
            <w:r>
              <w:t>Replaced unsolicited</w:t>
            </w:r>
          </w:p>
        </w:tc>
      </w:tr>
      <w:tr w:rsidR="00B50050" w14:paraId="02370E41" w14:textId="77777777" w:rsidTr="00195548">
        <w:tc>
          <w:tcPr>
            <w:tcW w:w="600" w:type="dxa"/>
          </w:tcPr>
          <w:p w14:paraId="02526B78" w14:textId="77777777" w:rsidR="00B50050" w:rsidRDefault="00B50050" w:rsidP="0088127C">
            <w:pPr>
              <w:pStyle w:val="OtherTableBody"/>
            </w:pPr>
          </w:p>
        </w:tc>
        <w:tc>
          <w:tcPr>
            <w:tcW w:w="600" w:type="dxa"/>
          </w:tcPr>
          <w:p w14:paraId="2EF18741" w14:textId="77777777" w:rsidR="00B50050" w:rsidRDefault="00B50050" w:rsidP="0088127C">
            <w:pPr>
              <w:pStyle w:val="OtherTableBody"/>
            </w:pPr>
            <w:r>
              <w:t>0119</w:t>
            </w:r>
          </w:p>
        </w:tc>
        <w:tc>
          <w:tcPr>
            <w:tcW w:w="2600" w:type="dxa"/>
          </w:tcPr>
          <w:p w14:paraId="02DE85FC" w14:textId="77777777" w:rsidR="00B50050" w:rsidRDefault="00B50050" w:rsidP="0088127C">
            <w:pPr>
              <w:pStyle w:val="OtherTableBody"/>
            </w:pPr>
          </w:p>
        </w:tc>
        <w:tc>
          <w:tcPr>
            <w:tcW w:w="1400" w:type="dxa"/>
          </w:tcPr>
          <w:p w14:paraId="2DC6D5F6" w14:textId="77777777" w:rsidR="00B50050" w:rsidRDefault="00B50050" w:rsidP="0088127C">
            <w:pPr>
              <w:pStyle w:val="OtherTableBody"/>
            </w:pPr>
            <w:r>
              <w:t>SC</w:t>
            </w:r>
          </w:p>
        </w:tc>
        <w:tc>
          <w:tcPr>
            <w:tcW w:w="4200" w:type="dxa"/>
          </w:tcPr>
          <w:p w14:paraId="400B07CD" w14:textId="77777777" w:rsidR="00B50050" w:rsidRDefault="00B50050" w:rsidP="0088127C">
            <w:pPr>
              <w:pStyle w:val="OtherTableBody"/>
            </w:pPr>
            <w:r>
              <w:t>Status changed</w:t>
            </w:r>
          </w:p>
        </w:tc>
      </w:tr>
      <w:tr w:rsidR="00B50050" w14:paraId="76CF3442" w14:textId="77777777" w:rsidTr="00195548">
        <w:tc>
          <w:tcPr>
            <w:tcW w:w="600" w:type="dxa"/>
          </w:tcPr>
          <w:p w14:paraId="152A91BB" w14:textId="77777777" w:rsidR="00B50050" w:rsidRDefault="00B50050" w:rsidP="0088127C">
            <w:pPr>
              <w:pStyle w:val="OtherTableBody"/>
            </w:pPr>
          </w:p>
        </w:tc>
        <w:tc>
          <w:tcPr>
            <w:tcW w:w="600" w:type="dxa"/>
          </w:tcPr>
          <w:p w14:paraId="1D257CAB" w14:textId="77777777" w:rsidR="00B50050" w:rsidRDefault="00B50050" w:rsidP="0088127C">
            <w:pPr>
              <w:pStyle w:val="OtherTableBody"/>
            </w:pPr>
            <w:r>
              <w:t>0119</w:t>
            </w:r>
          </w:p>
        </w:tc>
        <w:tc>
          <w:tcPr>
            <w:tcW w:w="2600" w:type="dxa"/>
          </w:tcPr>
          <w:p w14:paraId="422C6C69" w14:textId="77777777" w:rsidR="00B50050" w:rsidRDefault="00B50050" w:rsidP="0088127C">
            <w:pPr>
              <w:pStyle w:val="OtherTableBody"/>
            </w:pPr>
          </w:p>
        </w:tc>
        <w:tc>
          <w:tcPr>
            <w:tcW w:w="1400" w:type="dxa"/>
          </w:tcPr>
          <w:p w14:paraId="3D47CC24" w14:textId="77777777" w:rsidR="00B50050" w:rsidRDefault="00B50050" w:rsidP="0088127C">
            <w:pPr>
              <w:pStyle w:val="OtherTableBody"/>
            </w:pPr>
            <w:r>
              <w:t>SN</w:t>
            </w:r>
          </w:p>
        </w:tc>
        <w:tc>
          <w:tcPr>
            <w:tcW w:w="4200" w:type="dxa"/>
          </w:tcPr>
          <w:p w14:paraId="066F4C4F" w14:textId="77777777" w:rsidR="00B50050" w:rsidRDefault="00B50050" w:rsidP="0088127C">
            <w:pPr>
              <w:pStyle w:val="OtherTableBody"/>
            </w:pPr>
            <w:r>
              <w:t>Send order/service number</w:t>
            </w:r>
          </w:p>
        </w:tc>
      </w:tr>
      <w:tr w:rsidR="00B50050" w:rsidRPr="001D2E85" w14:paraId="36F4FE4A" w14:textId="77777777" w:rsidTr="00195548">
        <w:tc>
          <w:tcPr>
            <w:tcW w:w="600" w:type="dxa"/>
          </w:tcPr>
          <w:p w14:paraId="0614C5B6" w14:textId="77777777" w:rsidR="00B50050" w:rsidRDefault="00B50050" w:rsidP="0088127C">
            <w:pPr>
              <w:pStyle w:val="OtherTableBody"/>
            </w:pPr>
          </w:p>
        </w:tc>
        <w:tc>
          <w:tcPr>
            <w:tcW w:w="600" w:type="dxa"/>
          </w:tcPr>
          <w:p w14:paraId="65F182CC" w14:textId="77777777" w:rsidR="00B50050" w:rsidRDefault="00B50050" w:rsidP="0088127C">
            <w:pPr>
              <w:pStyle w:val="OtherTableBody"/>
            </w:pPr>
            <w:r>
              <w:t>0119</w:t>
            </w:r>
          </w:p>
        </w:tc>
        <w:tc>
          <w:tcPr>
            <w:tcW w:w="2600" w:type="dxa"/>
          </w:tcPr>
          <w:p w14:paraId="7D33C856" w14:textId="77777777" w:rsidR="00B50050" w:rsidRDefault="00B50050" w:rsidP="0088127C">
            <w:pPr>
              <w:pStyle w:val="OtherTableBody"/>
            </w:pPr>
          </w:p>
        </w:tc>
        <w:tc>
          <w:tcPr>
            <w:tcW w:w="1400" w:type="dxa"/>
          </w:tcPr>
          <w:p w14:paraId="46999197" w14:textId="77777777" w:rsidR="00B50050" w:rsidRDefault="00B50050" w:rsidP="0088127C">
            <w:pPr>
              <w:pStyle w:val="OtherTableBody"/>
            </w:pPr>
            <w:r>
              <w:t>SQ</w:t>
            </w:r>
          </w:p>
        </w:tc>
        <w:tc>
          <w:tcPr>
            <w:tcW w:w="4200" w:type="dxa"/>
          </w:tcPr>
          <w:p w14:paraId="0C731B8F" w14:textId="77777777" w:rsidR="00B50050" w:rsidRDefault="00B50050" w:rsidP="0088127C">
            <w:pPr>
              <w:pStyle w:val="OtherTableBody"/>
            </w:pPr>
            <w:r>
              <w:t>Supplementation confirmation message indicating that an order was supplemented as requested.</w:t>
            </w:r>
          </w:p>
        </w:tc>
      </w:tr>
      <w:tr w:rsidR="00B50050" w:rsidRPr="001D2E85" w14:paraId="4A554F9C" w14:textId="77777777" w:rsidTr="00195548">
        <w:tc>
          <w:tcPr>
            <w:tcW w:w="600" w:type="dxa"/>
          </w:tcPr>
          <w:p w14:paraId="6FCC1F57" w14:textId="77777777" w:rsidR="00B50050" w:rsidRDefault="00B50050" w:rsidP="0088127C">
            <w:pPr>
              <w:pStyle w:val="OtherTableBody"/>
            </w:pPr>
          </w:p>
        </w:tc>
        <w:tc>
          <w:tcPr>
            <w:tcW w:w="600" w:type="dxa"/>
          </w:tcPr>
          <w:p w14:paraId="04DB513C" w14:textId="77777777" w:rsidR="00B50050" w:rsidRDefault="00B50050" w:rsidP="0088127C">
            <w:pPr>
              <w:pStyle w:val="OtherTableBody"/>
            </w:pPr>
            <w:r>
              <w:t>0119</w:t>
            </w:r>
          </w:p>
        </w:tc>
        <w:tc>
          <w:tcPr>
            <w:tcW w:w="2600" w:type="dxa"/>
          </w:tcPr>
          <w:p w14:paraId="6CC80B63" w14:textId="77777777" w:rsidR="00B50050" w:rsidRDefault="00B50050" w:rsidP="0088127C">
            <w:pPr>
              <w:pStyle w:val="OtherTableBody"/>
            </w:pPr>
          </w:p>
        </w:tc>
        <w:tc>
          <w:tcPr>
            <w:tcW w:w="1400" w:type="dxa"/>
          </w:tcPr>
          <w:p w14:paraId="5169D5B1" w14:textId="77777777" w:rsidR="00B50050" w:rsidRDefault="00B50050" w:rsidP="0088127C">
            <w:pPr>
              <w:pStyle w:val="OtherTableBody"/>
            </w:pPr>
            <w:r>
              <w:t>SR</w:t>
            </w:r>
          </w:p>
        </w:tc>
        <w:tc>
          <w:tcPr>
            <w:tcW w:w="4200" w:type="dxa"/>
          </w:tcPr>
          <w:p w14:paraId="6437C389" w14:textId="77777777" w:rsidR="00B50050" w:rsidRDefault="00B50050" w:rsidP="0088127C">
            <w:pPr>
              <w:pStyle w:val="OtherTableBody"/>
            </w:pPr>
            <w:r>
              <w:t>Response to send order/service status request</w:t>
            </w:r>
          </w:p>
        </w:tc>
      </w:tr>
      <w:tr w:rsidR="00B50050" w:rsidRPr="001D2E85" w14:paraId="7F12BEE5" w14:textId="77777777" w:rsidTr="00195548">
        <w:tc>
          <w:tcPr>
            <w:tcW w:w="600" w:type="dxa"/>
          </w:tcPr>
          <w:p w14:paraId="45DC02A4" w14:textId="77777777" w:rsidR="00B50050" w:rsidRDefault="00B50050" w:rsidP="0088127C">
            <w:pPr>
              <w:pStyle w:val="OtherTableBody"/>
            </w:pPr>
          </w:p>
        </w:tc>
        <w:tc>
          <w:tcPr>
            <w:tcW w:w="600" w:type="dxa"/>
          </w:tcPr>
          <w:p w14:paraId="245E27CB" w14:textId="77777777" w:rsidR="00B50050" w:rsidRDefault="00B50050" w:rsidP="0088127C">
            <w:pPr>
              <w:pStyle w:val="OtherTableBody"/>
            </w:pPr>
            <w:r>
              <w:t>0119</w:t>
            </w:r>
          </w:p>
        </w:tc>
        <w:tc>
          <w:tcPr>
            <w:tcW w:w="2600" w:type="dxa"/>
          </w:tcPr>
          <w:p w14:paraId="4B2964E5" w14:textId="77777777" w:rsidR="00B50050" w:rsidRDefault="00B50050" w:rsidP="0088127C">
            <w:pPr>
              <w:pStyle w:val="OtherTableBody"/>
            </w:pPr>
          </w:p>
        </w:tc>
        <w:tc>
          <w:tcPr>
            <w:tcW w:w="1400" w:type="dxa"/>
          </w:tcPr>
          <w:p w14:paraId="0E109058" w14:textId="77777777" w:rsidR="00B50050" w:rsidRDefault="00B50050" w:rsidP="0088127C">
            <w:pPr>
              <w:pStyle w:val="OtherTableBody"/>
            </w:pPr>
            <w:r>
              <w:t>SS</w:t>
            </w:r>
          </w:p>
        </w:tc>
        <w:tc>
          <w:tcPr>
            <w:tcW w:w="4200" w:type="dxa"/>
          </w:tcPr>
          <w:p w14:paraId="2C7E29B5" w14:textId="77777777" w:rsidR="00B50050" w:rsidRDefault="00B50050" w:rsidP="0088127C">
            <w:pPr>
              <w:pStyle w:val="OtherTableBody"/>
            </w:pPr>
            <w:r>
              <w:t>Send order/service status request</w:t>
            </w:r>
          </w:p>
        </w:tc>
      </w:tr>
      <w:tr w:rsidR="00B50050" w:rsidRPr="001D2E85" w14:paraId="55D59B1F" w14:textId="77777777" w:rsidTr="00195548">
        <w:tc>
          <w:tcPr>
            <w:tcW w:w="600" w:type="dxa"/>
          </w:tcPr>
          <w:p w14:paraId="0D325599" w14:textId="77777777" w:rsidR="00B50050" w:rsidRDefault="00B50050" w:rsidP="0088127C">
            <w:pPr>
              <w:pStyle w:val="OtherTableBody"/>
            </w:pPr>
          </w:p>
        </w:tc>
        <w:tc>
          <w:tcPr>
            <w:tcW w:w="600" w:type="dxa"/>
          </w:tcPr>
          <w:p w14:paraId="5F0A928A" w14:textId="77777777" w:rsidR="00B50050" w:rsidRDefault="00B50050" w:rsidP="0088127C">
            <w:pPr>
              <w:pStyle w:val="OtherTableBody"/>
            </w:pPr>
            <w:r>
              <w:t>0119</w:t>
            </w:r>
          </w:p>
        </w:tc>
        <w:tc>
          <w:tcPr>
            <w:tcW w:w="2600" w:type="dxa"/>
          </w:tcPr>
          <w:p w14:paraId="33A4AEAC" w14:textId="77777777" w:rsidR="00B50050" w:rsidRDefault="00B50050" w:rsidP="0088127C">
            <w:pPr>
              <w:pStyle w:val="OtherTableBody"/>
            </w:pPr>
          </w:p>
        </w:tc>
        <w:tc>
          <w:tcPr>
            <w:tcW w:w="1400" w:type="dxa"/>
          </w:tcPr>
          <w:p w14:paraId="4FCDBD99" w14:textId="77777777" w:rsidR="00B50050" w:rsidRDefault="00B50050" w:rsidP="0088127C">
            <w:pPr>
              <w:pStyle w:val="OtherTableBody"/>
            </w:pPr>
            <w:r>
              <w:t>SU</w:t>
            </w:r>
          </w:p>
        </w:tc>
        <w:tc>
          <w:tcPr>
            <w:tcW w:w="4200" w:type="dxa"/>
          </w:tcPr>
          <w:p w14:paraId="22EF6A81" w14:textId="77777777" w:rsidR="00B50050" w:rsidRDefault="00B50050" w:rsidP="0088127C">
            <w:pPr>
              <w:pStyle w:val="OtherTableBody"/>
            </w:pPr>
            <w:r>
              <w:t>Identifies existing orders to be supplemented in Supplementation Recommendation (filler to placer) and Supplementation Request (placer to filler) messages.</w:t>
            </w:r>
          </w:p>
        </w:tc>
      </w:tr>
      <w:tr w:rsidR="00B50050" w:rsidRPr="001D2E85" w14:paraId="76BBAD8A" w14:textId="77777777" w:rsidTr="00195548">
        <w:tc>
          <w:tcPr>
            <w:tcW w:w="600" w:type="dxa"/>
          </w:tcPr>
          <w:p w14:paraId="7EACE04E" w14:textId="77777777" w:rsidR="00B50050" w:rsidRDefault="00B50050" w:rsidP="0088127C">
            <w:pPr>
              <w:pStyle w:val="OtherTableBody"/>
            </w:pPr>
          </w:p>
        </w:tc>
        <w:tc>
          <w:tcPr>
            <w:tcW w:w="600" w:type="dxa"/>
          </w:tcPr>
          <w:p w14:paraId="49260DB1" w14:textId="77777777" w:rsidR="00B50050" w:rsidRDefault="00B50050" w:rsidP="0088127C">
            <w:pPr>
              <w:pStyle w:val="OtherTableBody"/>
            </w:pPr>
            <w:r>
              <w:t>0119</w:t>
            </w:r>
          </w:p>
        </w:tc>
        <w:tc>
          <w:tcPr>
            <w:tcW w:w="2600" w:type="dxa"/>
          </w:tcPr>
          <w:p w14:paraId="53E814CB" w14:textId="77777777" w:rsidR="00B50050" w:rsidRDefault="00B50050" w:rsidP="0088127C">
            <w:pPr>
              <w:pStyle w:val="OtherTableBody"/>
            </w:pPr>
          </w:p>
        </w:tc>
        <w:tc>
          <w:tcPr>
            <w:tcW w:w="1400" w:type="dxa"/>
          </w:tcPr>
          <w:p w14:paraId="09729341" w14:textId="77777777" w:rsidR="00B50050" w:rsidRDefault="00B50050" w:rsidP="0088127C">
            <w:pPr>
              <w:pStyle w:val="OtherTableBody"/>
            </w:pPr>
            <w:r>
              <w:t>UA</w:t>
            </w:r>
          </w:p>
        </w:tc>
        <w:tc>
          <w:tcPr>
            <w:tcW w:w="4200" w:type="dxa"/>
          </w:tcPr>
          <w:p w14:paraId="0B87E07C" w14:textId="77777777" w:rsidR="00B50050" w:rsidRDefault="00B50050" w:rsidP="0088127C">
            <w:pPr>
              <w:pStyle w:val="OtherTableBody"/>
            </w:pPr>
            <w:r>
              <w:t>Unable to accept order/service</w:t>
            </w:r>
          </w:p>
        </w:tc>
      </w:tr>
      <w:tr w:rsidR="00B50050" w14:paraId="4FC07F0C" w14:textId="77777777" w:rsidTr="00195548">
        <w:tc>
          <w:tcPr>
            <w:tcW w:w="600" w:type="dxa"/>
          </w:tcPr>
          <w:p w14:paraId="18FD85B0" w14:textId="77777777" w:rsidR="00B50050" w:rsidRDefault="00B50050" w:rsidP="0088127C">
            <w:pPr>
              <w:pStyle w:val="OtherTableBody"/>
            </w:pPr>
          </w:p>
        </w:tc>
        <w:tc>
          <w:tcPr>
            <w:tcW w:w="600" w:type="dxa"/>
          </w:tcPr>
          <w:p w14:paraId="50FE82D5" w14:textId="77777777" w:rsidR="00B50050" w:rsidRDefault="00B50050" w:rsidP="0088127C">
            <w:pPr>
              <w:pStyle w:val="OtherTableBody"/>
            </w:pPr>
            <w:r>
              <w:t>0119</w:t>
            </w:r>
          </w:p>
        </w:tc>
        <w:tc>
          <w:tcPr>
            <w:tcW w:w="2600" w:type="dxa"/>
          </w:tcPr>
          <w:p w14:paraId="4EEE13AC" w14:textId="77777777" w:rsidR="00B50050" w:rsidRDefault="00B50050" w:rsidP="0088127C">
            <w:pPr>
              <w:pStyle w:val="OtherTableBody"/>
            </w:pPr>
          </w:p>
        </w:tc>
        <w:tc>
          <w:tcPr>
            <w:tcW w:w="1400" w:type="dxa"/>
          </w:tcPr>
          <w:p w14:paraId="1E7595B6" w14:textId="77777777" w:rsidR="00B50050" w:rsidRDefault="00B50050" w:rsidP="0088127C">
            <w:pPr>
              <w:pStyle w:val="OtherTableBody"/>
            </w:pPr>
            <w:r>
              <w:t>UC</w:t>
            </w:r>
          </w:p>
        </w:tc>
        <w:tc>
          <w:tcPr>
            <w:tcW w:w="4200" w:type="dxa"/>
          </w:tcPr>
          <w:p w14:paraId="1FFD33FF" w14:textId="77777777" w:rsidR="00B50050" w:rsidRDefault="00B50050" w:rsidP="0088127C">
            <w:pPr>
              <w:pStyle w:val="OtherTableBody"/>
            </w:pPr>
            <w:r>
              <w:t>Unable to cancel</w:t>
            </w:r>
          </w:p>
        </w:tc>
      </w:tr>
      <w:tr w:rsidR="00B50050" w14:paraId="1EAA40CF" w14:textId="77777777" w:rsidTr="00195548">
        <w:tc>
          <w:tcPr>
            <w:tcW w:w="600" w:type="dxa"/>
          </w:tcPr>
          <w:p w14:paraId="26D6DF27" w14:textId="77777777" w:rsidR="00B50050" w:rsidRDefault="00B50050" w:rsidP="0088127C">
            <w:pPr>
              <w:pStyle w:val="OtherTableBody"/>
            </w:pPr>
          </w:p>
        </w:tc>
        <w:tc>
          <w:tcPr>
            <w:tcW w:w="600" w:type="dxa"/>
          </w:tcPr>
          <w:p w14:paraId="1C3BB54F" w14:textId="77777777" w:rsidR="00B50050" w:rsidRDefault="00B50050" w:rsidP="0088127C">
            <w:pPr>
              <w:pStyle w:val="OtherTableBody"/>
            </w:pPr>
            <w:r>
              <w:t>0119</w:t>
            </w:r>
          </w:p>
        </w:tc>
        <w:tc>
          <w:tcPr>
            <w:tcW w:w="2600" w:type="dxa"/>
          </w:tcPr>
          <w:p w14:paraId="39A75EE2" w14:textId="77777777" w:rsidR="00B50050" w:rsidRDefault="00B50050" w:rsidP="0088127C">
            <w:pPr>
              <w:pStyle w:val="OtherTableBody"/>
            </w:pPr>
          </w:p>
        </w:tc>
        <w:tc>
          <w:tcPr>
            <w:tcW w:w="1400" w:type="dxa"/>
          </w:tcPr>
          <w:p w14:paraId="64EFCD01" w14:textId="77777777" w:rsidR="00B50050" w:rsidRDefault="00B50050" w:rsidP="0088127C">
            <w:pPr>
              <w:pStyle w:val="OtherTableBody"/>
            </w:pPr>
            <w:r>
              <w:t>UD</w:t>
            </w:r>
          </w:p>
        </w:tc>
        <w:tc>
          <w:tcPr>
            <w:tcW w:w="4200" w:type="dxa"/>
          </w:tcPr>
          <w:p w14:paraId="5E989573" w14:textId="77777777" w:rsidR="00B50050" w:rsidRDefault="00B50050" w:rsidP="0088127C">
            <w:pPr>
              <w:pStyle w:val="OtherTableBody"/>
            </w:pPr>
            <w:r>
              <w:t>Unable to discontinue</w:t>
            </w:r>
          </w:p>
        </w:tc>
      </w:tr>
      <w:tr w:rsidR="00B50050" w14:paraId="21EED2AF" w14:textId="77777777" w:rsidTr="00195548">
        <w:tc>
          <w:tcPr>
            <w:tcW w:w="600" w:type="dxa"/>
          </w:tcPr>
          <w:p w14:paraId="04850B7C" w14:textId="77777777" w:rsidR="00B50050" w:rsidRDefault="00B50050" w:rsidP="0088127C">
            <w:pPr>
              <w:pStyle w:val="OtherTableBody"/>
            </w:pPr>
          </w:p>
        </w:tc>
        <w:tc>
          <w:tcPr>
            <w:tcW w:w="600" w:type="dxa"/>
          </w:tcPr>
          <w:p w14:paraId="7F16560E" w14:textId="77777777" w:rsidR="00B50050" w:rsidRDefault="00B50050" w:rsidP="0088127C">
            <w:pPr>
              <w:pStyle w:val="OtherTableBody"/>
            </w:pPr>
            <w:r>
              <w:t>0119</w:t>
            </w:r>
          </w:p>
        </w:tc>
        <w:tc>
          <w:tcPr>
            <w:tcW w:w="2600" w:type="dxa"/>
          </w:tcPr>
          <w:p w14:paraId="16F05844" w14:textId="77777777" w:rsidR="00B50050" w:rsidRDefault="00B50050" w:rsidP="0088127C">
            <w:pPr>
              <w:pStyle w:val="OtherTableBody"/>
            </w:pPr>
          </w:p>
        </w:tc>
        <w:tc>
          <w:tcPr>
            <w:tcW w:w="1400" w:type="dxa"/>
          </w:tcPr>
          <w:p w14:paraId="1D76E1E0" w14:textId="77777777" w:rsidR="00B50050" w:rsidRDefault="00B50050" w:rsidP="0088127C">
            <w:pPr>
              <w:pStyle w:val="OtherTableBody"/>
            </w:pPr>
            <w:r>
              <w:t>UF</w:t>
            </w:r>
          </w:p>
        </w:tc>
        <w:tc>
          <w:tcPr>
            <w:tcW w:w="4200" w:type="dxa"/>
          </w:tcPr>
          <w:p w14:paraId="74C4188D" w14:textId="77777777" w:rsidR="00B50050" w:rsidRDefault="00B50050" w:rsidP="0088127C">
            <w:pPr>
              <w:pStyle w:val="OtherTableBody"/>
            </w:pPr>
            <w:r>
              <w:t>Unable to refill</w:t>
            </w:r>
          </w:p>
        </w:tc>
      </w:tr>
      <w:tr w:rsidR="00B50050" w:rsidRPr="001D2E85" w14:paraId="618A88E5" w14:textId="77777777" w:rsidTr="00195548">
        <w:tc>
          <w:tcPr>
            <w:tcW w:w="600" w:type="dxa"/>
          </w:tcPr>
          <w:p w14:paraId="621547FB" w14:textId="77777777" w:rsidR="00B50050" w:rsidRDefault="00B50050" w:rsidP="0088127C">
            <w:pPr>
              <w:pStyle w:val="OtherTableBody"/>
            </w:pPr>
          </w:p>
        </w:tc>
        <w:tc>
          <w:tcPr>
            <w:tcW w:w="600" w:type="dxa"/>
          </w:tcPr>
          <w:p w14:paraId="6577622A" w14:textId="77777777" w:rsidR="00B50050" w:rsidRDefault="00B50050" w:rsidP="0088127C">
            <w:pPr>
              <w:pStyle w:val="OtherTableBody"/>
            </w:pPr>
            <w:r>
              <w:t>0119</w:t>
            </w:r>
          </w:p>
        </w:tc>
        <w:tc>
          <w:tcPr>
            <w:tcW w:w="2600" w:type="dxa"/>
          </w:tcPr>
          <w:p w14:paraId="2FFDDA5F" w14:textId="77777777" w:rsidR="00B50050" w:rsidRDefault="00B50050" w:rsidP="0088127C">
            <w:pPr>
              <w:pStyle w:val="OtherTableBody"/>
            </w:pPr>
          </w:p>
        </w:tc>
        <w:tc>
          <w:tcPr>
            <w:tcW w:w="1400" w:type="dxa"/>
          </w:tcPr>
          <w:p w14:paraId="38AF44AE" w14:textId="77777777" w:rsidR="00B50050" w:rsidRDefault="00B50050" w:rsidP="0088127C">
            <w:pPr>
              <w:pStyle w:val="OtherTableBody"/>
            </w:pPr>
            <w:r>
              <w:t>UH</w:t>
            </w:r>
          </w:p>
        </w:tc>
        <w:tc>
          <w:tcPr>
            <w:tcW w:w="4200" w:type="dxa"/>
          </w:tcPr>
          <w:p w14:paraId="36EA9CB4" w14:textId="77777777" w:rsidR="00B50050" w:rsidRDefault="00B50050" w:rsidP="0088127C">
            <w:pPr>
              <w:pStyle w:val="OtherTableBody"/>
            </w:pPr>
            <w:r>
              <w:t>Unable to put on hold</w:t>
            </w:r>
          </w:p>
        </w:tc>
      </w:tr>
      <w:tr w:rsidR="00B50050" w14:paraId="5CD538EE" w14:textId="77777777" w:rsidTr="00195548">
        <w:tc>
          <w:tcPr>
            <w:tcW w:w="600" w:type="dxa"/>
          </w:tcPr>
          <w:p w14:paraId="1AB29B6D" w14:textId="77777777" w:rsidR="00B50050" w:rsidRDefault="00B50050" w:rsidP="0088127C">
            <w:pPr>
              <w:pStyle w:val="OtherTableBody"/>
            </w:pPr>
          </w:p>
        </w:tc>
        <w:tc>
          <w:tcPr>
            <w:tcW w:w="600" w:type="dxa"/>
          </w:tcPr>
          <w:p w14:paraId="51015D18" w14:textId="77777777" w:rsidR="00B50050" w:rsidRDefault="00B50050" w:rsidP="0088127C">
            <w:pPr>
              <w:pStyle w:val="OtherTableBody"/>
            </w:pPr>
            <w:r>
              <w:t>0119</w:t>
            </w:r>
          </w:p>
        </w:tc>
        <w:tc>
          <w:tcPr>
            <w:tcW w:w="2600" w:type="dxa"/>
          </w:tcPr>
          <w:p w14:paraId="3C5D39E9" w14:textId="77777777" w:rsidR="00B50050" w:rsidRDefault="00B50050" w:rsidP="0088127C">
            <w:pPr>
              <w:pStyle w:val="OtherTableBody"/>
            </w:pPr>
          </w:p>
        </w:tc>
        <w:tc>
          <w:tcPr>
            <w:tcW w:w="1400" w:type="dxa"/>
          </w:tcPr>
          <w:p w14:paraId="5F837177" w14:textId="77777777" w:rsidR="00B50050" w:rsidRDefault="00B50050" w:rsidP="0088127C">
            <w:pPr>
              <w:pStyle w:val="OtherTableBody"/>
            </w:pPr>
            <w:r>
              <w:t>UM</w:t>
            </w:r>
          </w:p>
        </w:tc>
        <w:tc>
          <w:tcPr>
            <w:tcW w:w="4200" w:type="dxa"/>
          </w:tcPr>
          <w:p w14:paraId="50A4C98E" w14:textId="77777777" w:rsidR="00B50050" w:rsidRDefault="00B50050" w:rsidP="0088127C">
            <w:pPr>
              <w:pStyle w:val="OtherTableBody"/>
            </w:pPr>
            <w:r>
              <w:t>Unable to replace</w:t>
            </w:r>
          </w:p>
        </w:tc>
      </w:tr>
      <w:tr w:rsidR="00B50050" w:rsidRPr="001D2E85" w14:paraId="7F82BF0A" w14:textId="77777777" w:rsidTr="00195548">
        <w:tc>
          <w:tcPr>
            <w:tcW w:w="600" w:type="dxa"/>
          </w:tcPr>
          <w:p w14:paraId="7AF5F553" w14:textId="77777777" w:rsidR="00B50050" w:rsidRDefault="00B50050" w:rsidP="0088127C">
            <w:pPr>
              <w:pStyle w:val="OtherTableBody"/>
            </w:pPr>
          </w:p>
        </w:tc>
        <w:tc>
          <w:tcPr>
            <w:tcW w:w="600" w:type="dxa"/>
          </w:tcPr>
          <w:p w14:paraId="48D15C73" w14:textId="77777777" w:rsidR="00B50050" w:rsidRDefault="00B50050" w:rsidP="0088127C">
            <w:pPr>
              <w:pStyle w:val="OtherTableBody"/>
            </w:pPr>
            <w:r>
              <w:t>0119</w:t>
            </w:r>
          </w:p>
        </w:tc>
        <w:tc>
          <w:tcPr>
            <w:tcW w:w="2600" w:type="dxa"/>
          </w:tcPr>
          <w:p w14:paraId="22D485D1" w14:textId="77777777" w:rsidR="00B50050" w:rsidRDefault="00B50050" w:rsidP="0088127C">
            <w:pPr>
              <w:pStyle w:val="OtherTableBody"/>
            </w:pPr>
          </w:p>
        </w:tc>
        <w:tc>
          <w:tcPr>
            <w:tcW w:w="1400" w:type="dxa"/>
          </w:tcPr>
          <w:p w14:paraId="4E1E54D4" w14:textId="77777777" w:rsidR="00B50050" w:rsidRDefault="00B50050" w:rsidP="0088127C">
            <w:pPr>
              <w:pStyle w:val="OtherTableBody"/>
            </w:pPr>
            <w:r>
              <w:t>UN</w:t>
            </w:r>
          </w:p>
        </w:tc>
        <w:tc>
          <w:tcPr>
            <w:tcW w:w="4200" w:type="dxa"/>
          </w:tcPr>
          <w:p w14:paraId="7CA921CD" w14:textId="77777777" w:rsidR="00B50050" w:rsidRDefault="00B50050" w:rsidP="0088127C">
            <w:pPr>
              <w:pStyle w:val="OtherTableBody"/>
            </w:pPr>
            <w:r>
              <w:t>Unlink order/service from patient care problem or goal</w:t>
            </w:r>
          </w:p>
        </w:tc>
      </w:tr>
      <w:tr w:rsidR="00B50050" w14:paraId="31D700D1" w14:textId="77777777" w:rsidTr="00195548">
        <w:tc>
          <w:tcPr>
            <w:tcW w:w="600" w:type="dxa"/>
          </w:tcPr>
          <w:p w14:paraId="55E7CF5A" w14:textId="77777777" w:rsidR="00B50050" w:rsidRDefault="00B50050" w:rsidP="0088127C">
            <w:pPr>
              <w:pStyle w:val="OtherTableBody"/>
            </w:pPr>
          </w:p>
        </w:tc>
        <w:tc>
          <w:tcPr>
            <w:tcW w:w="600" w:type="dxa"/>
          </w:tcPr>
          <w:p w14:paraId="390A9F1D" w14:textId="77777777" w:rsidR="00B50050" w:rsidRDefault="00B50050" w:rsidP="0088127C">
            <w:pPr>
              <w:pStyle w:val="OtherTableBody"/>
            </w:pPr>
            <w:r>
              <w:t>0119</w:t>
            </w:r>
          </w:p>
        </w:tc>
        <w:tc>
          <w:tcPr>
            <w:tcW w:w="2600" w:type="dxa"/>
          </w:tcPr>
          <w:p w14:paraId="6786F932" w14:textId="77777777" w:rsidR="00B50050" w:rsidRDefault="00B50050" w:rsidP="0088127C">
            <w:pPr>
              <w:pStyle w:val="OtherTableBody"/>
            </w:pPr>
          </w:p>
        </w:tc>
        <w:tc>
          <w:tcPr>
            <w:tcW w:w="1400" w:type="dxa"/>
          </w:tcPr>
          <w:p w14:paraId="4012CEF4" w14:textId="77777777" w:rsidR="00B50050" w:rsidRDefault="00B50050" w:rsidP="0088127C">
            <w:pPr>
              <w:pStyle w:val="OtherTableBody"/>
            </w:pPr>
            <w:r>
              <w:t>UR</w:t>
            </w:r>
          </w:p>
        </w:tc>
        <w:tc>
          <w:tcPr>
            <w:tcW w:w="4200" w:type="dxa"/>
          </w:tcPr>
          <w:p w14:paraId="2C9A2DAD" w14:textId="77777777" w:rsidR="00B50050" w:rsidRDefault="00B50050" w:rsidP="0088127C">
            <w:pPr>
              <w:pStyle w:val="OtherTableBody"/>
            </w:pPr>
            <w:r>
              <w:t>Unable to release</w:t>
            </w:r>
          </w:p>
        </w:tc>
      </w:tr>
      <w:tr w:rsidR="00B50050" w14:paraId="74A1C0AB" w14:textId="77777777" w:rsidTr="00195548">
        <w:tc>
          <w:tcPr>
            <w:tcW w:w="600" w:type="dxa"/>
          </w:tcPr>
          <w:p w14:paraId="204729E5" w14:textId="77777777" w:rsidR="00B50050" w:rsidRDefault="00B50050" w:rsidP="0088127C">
            <w:pPr>
              <w:pStyle w:val="OtherTableBody"/>
            </w:pPr>
          </w:p>
        </w:tc>
        <w:tc>
          <w:tcPr>
            <w:tcW w:w="600" w:type="dxa"/>
          </w:tcPr>
          <w:p w14:paraId="651EF31B" w14:textId="77777777" w:rsidR="00B50050" w:rsidRDefault="00B50050" w:rsidP="0088127C">
            <w:pPr>
              <w:pStyle w:val="OtherTableBody"/>
            </w:pPr>
            <w:r>
              <w:t>0119</w:t>
            </w:r>
          </w:p>
        </w:tc>
        <w:tc>
          <w:tcPr>
            <w:tcW w:w="2600" w:type="dxa"/>
          </w:tcPr>
          <w:p w14:paraId="6F61467F" w14:textId="77777777" w:rsidR="00B50050" w:rsidRDefault="00B50050" w:rsidP="0088127C">
            <w:pPr>
              <w:pStyle w:val="OtherTableBody"/>
            </w:pPr>
          </w:p>
        </w:tc>
        <w:tc>
          <w:tcPr>
            <w:tcW w:w="1400" w:type="dxa"/>
          </w:tcPr>
          <w:p w14:paraId="01DA615D" w14:textId="77777777" w:rsidR="00B50050" w:rsidRDefault="00B50050" w:rsidP="0088127C">
            <w:pPr>
              <w:pStyle w:val="OtherTableBody"/>
            </w:pPr>
            <w:r>
              <w:t>UX</w:t>
            </w:r>
          </w:p>
        </w:tc>
        <w:tc>
          <w:tcPr>
            <w:tcW w:w="4200" w:type="dxa"/>
          </w:tcPr>
          <w:p w14:paraId="31D5DD91" w14:textId="77777777" w:rsidR="00B50050" w:rsidRDefault="00B50050" w:rsidP="0088127C">
            <w:pPr>
              <w:pStyle w:val="OtherTableBody"/>
            </w:pPr>
            <w:r>
              <w:t>Unable to change</w:t>
            </w:r>
          </w:p>
        </w:tc>
      </w:tr>
      <w:tr w:rsidR="00B50050" w14:paraId="0330E50C" w14:textId="77777777" w:rsidTr="00195548">
        <w:tc>
          <w:tcPr>
            <w:tcW w:w="600" w:type="dxa"/>
          </w:tcPr>
          <w:p w14:paraId="7C694B6A" w14:textId="77777777" w:rsidR="00B50050" w:rsidRDefault="00B50050" w:rsidP="0088127C">
            <w:pPr>
              <w:pStyle w:val="OtherTableBody"/>
            </w:pPr>
          </w:p>
        </w:tc>
        <w:tc>
          <w:tcPr>
            <w:tcW w:w="600" w:type="dxa"/>
          </w:tcPr>
          <w:p w14:paraId="6E7F25E7" w14:textId="77777777" w:rsidR="00B50050" w:rsidRDefault="00B50050" w:rsidP="0088127C">
            <w:pPr>
              <w:pStyle w:val="OtherTableBody"/>
            </w:pPr>
            <w:r>
              <w:t>0119</w:t>
            </w:r>
          </w:p>
        </w:tc>
        <w:tc>
          <w:tcPr>
            <w:tcW w:w="2600" w:type="dxa"/>
          </w:tcPr>
          <w:p w14:paraId="1EDE0DA0" w14:textId="77777777" w:rsidR="00B50050" w:rsidRDefault="00B50050" w:rsidP="0088127C">
            <w:pPr>
              <w:pStyle w:val="OtherTableBody"/>
            </w:pPr>
          </w:p>
        </w:tc>
        <w:tc>
          <w:tcPr>
            <w:tcW w:w="1400" w:type="dxa"/>
          </w:tcPr>
          <w:p w14:paraId="47BD6C98" w14:textId="77777777" w:rsidR="00B50050" w:rsidRDefault="00B50050" w:rsidP="0088127C">
            <w:pPr>
              <w:pStyle w:val="OtherTableBody"/>
            </w:pPr>
            <w:r>
              <w:t>XO</w:t>
            </w:r>
          </w:p>
        </w:tc>
        <w:tc>
          <w:tcPr>
            <w:tcW w:w="4200" w:type="dxa"/>
          </w:tcPr>
          <w:p w14:paraId="48FBE945" w14:textId="77777777" w:rsidR="00B50050" w:rsidRDefault="00B50050" w:rsidP="0088127C">
            <w:pPr>
              <w:pStyle w:val="OtherTableBody"/>
            </w:pPr>
            <w:r>
              <w:t>Change order/service request</w:t>
            </w:r>
          </w:p>
        </w:tc>
      </w:tr>
      <w:tr w:rsidR="00B50050" w14:paraId="6D670B4F" w14:textId="77777777" w:rsidTr="00195548">
        <w:tc>
          <w:tcPr>
            <w:tcW w:w="600" w:type="dxa"/>
          </w:tcPr>
          <w:p w14:paraId="05CF9CD5" w14:textId="77777777" w:rsidR="00B50050" w:rsidRDefault="00B50050" w:rsidP="0088127C">
            <w:pPr>
              <w:pStyle w:val="OtherTableBody"/>
            </w:pPr>
          </w:p>
        </w:tc>
        <w:tc>
          <w:tcPr>
            <w:tcW w:w="600" w:type="dxa"/>
          </w:tcPr>
          <w:p w14:paraId="08C055F3" w14:textId="77777777" w:rsidR="00B50050" w:rsidRDefault="00B50050" w:rsidP="0088127C">
            <w:pPr>
              <w:pStyle w:val="OtherTableBody"/>
            </w:pPr>
            <w:r>
              <w:t>0119</w:t>
            </w:r>
          </w:p>
        </w:tc>
        <w:tc>
          <w:tcPr>
            <w:tcW w:w="2600" w:type="dxa"/>
          </w:tcPr>
          <w:p w14:paraId="55AE0915" w14:textId="77777777" w:rsidR="00B50050" w:rsidRDefault="00B50050" w:rsidP="0088127C">
            <w:pPr>
              <w:pStyle w:val="OtherTableBody"/>
            </w:pPr>
          </w:p>
        </w:tc>
        <w:tc>
          <w:tcPr>
            <w:tcW w:w="1400" w:type="dxa"/>
          </w:tcPr>
          <w:p w14:paraId="109F55F5" w14:textId="77777777" w:rsidR="00B50050" w:rsidRDefault="00B50050" w:rsidP="0088127C">
            <w:pPr>
              <w:pStyle w:val="OtherTableBody"/>
            </w:pPr>
            <w:r>
              <w:t>XR</w:t>
            </w:r>
          </w:p>
        </w:tc>
        <w:tc>
          <w:tcPr>
            <w:tcW w:w="4200" w:type="dxa"/>
          </w:tcPr>
          <w:p w14:paraId="4BB15718" w14:textId="77777777" w:rsidR="00B50050" w:rsidRDefault="00B50050" w:rsidP="0088127C">
            <w:pPr>
              <w:pStyle w:val="OtherTableBody"/>
            </w:pPr>
            <w:r>
              <w:t>Changed as requested</w:t>
            </w:r>
          </w:p>
        </w:tc>
      </w:tr>
      <w:tr w:rsidR="00B50050" w14:paraId="28C6E674" w14:textId="77777777" w:rsidTr="00195548">
        <w:tc>
          <w:tcPr>
            <w:tcW w:w="600" w:type="dxa"/>
          </w:tcPr>
          <w:p w14:paraId="2529BC81" w14:textId="77777777" w:rsidR="00B50050" w:rsidRDefault="00B50050" w:rsidP="0088127C">
            <w:pPr>
              <w:pStyle w:val="OtherTableBody"/>
            </w:pPr>
          </w:p>
        </w:tc>
        <w:tc>
          <w:tcPr>
            <w:tcW w:w="600" w:type="dxa"/>
          </w:tcPr>
          <w:p w14:paraId="4D315C6E" w14:textId="77777777" w:rsidR="00B50050" w:rsidRDefault="00B50050" w:rsidP="0088127C">
            <w:pPr>
              <w:pStyle w:val="OtherTableBody"/>
            </w:pPr>
            <w:r>
              <w:t>0119</w:t>
            </w:r>
          </w:p>
        </w:tc>
        <w:tc>
          <w:tcPr>
            <w:tcW w:w="2600" w:type="dxa"/>
          </w:tcPr>
          <w:p w14:paraId="79B3D14F" w14:textId="77777777" w:rsidR="00B50050" w:rsidRDefault="00B50050" w:rsidP="0088127C">
            <w:pPr>
              <w:pStyle w:val="OtherTableBody"/>
            </w:pPr>
          </w:p>
        </w:tc>
        <w:tc>
          <w:tcPr>
            <w:tcW w:w="1400" w:type="dxa"/>
          </w:tcPr>
          <w:p w14:paraId="0271AC61" w14:textId="77777777" w:rsidR="00B50050" w:rsidRDefault="00B50050" w:rsidP="0088127C">
            <w:pPr>
              <w:pStyle w:val="OtherTableBody"/>
            </w:pPr>
            <w:r>
              <w:t>XX</w:t>
            </w:r>
          </w:p>
        </w:tc>
        <w:tc>
          <w:tcPr>
            <w:tcW w:w="4200" w:type="dxa"/>
          </w:tcPr>
          <w:p w14:paraId="5DEEAF46" w14:textId="77777777" w:rsidR="00B50050" w:rsidRDefault="00B50050" w:rsidP="0088127C">
            <w:pPr>
              <w:pStyle w:val="OtherTableBody"/>
            </w:pPr>
            <w:r>
              <w:t>Order/service changed, unsol.</w:t>
            </w:r>
          </w:p>
        </w:tc>
      </w:tr>
      <w:tr w:rsidR="00B50050" w14:paraId="483D3DA9" w14:textId="77777777" w:rsidTr="00195548">
        <w:tc>
          <w:tcPr>
            <w:tcW w:w="600" w:type="dxa"/>
          </w:tcPr>
          <w:p w14:paraId="7183A856" w14:textId="77777777" w:rsidR="00B50050" w:rsidRDefault="00B50050" w:rsidP="0088127C">
            <w:pPr>
              <w:pStyle w:val="OtherTableBody"/>
            </w:pPr>
            <w:r>
              <w:t>HL7</w:t>
            </w:r>
          </w:p>
        </w:tc>
        <w:tc>
          <w:tcPr>
            <w:tcW w:w="600" w:type="dxa"/>
          </w:tcPr>
          <w:p w14:paraId="62DDCDEC" w14:textId="77777777" w:rsidR="00B50050" w:rsidRDefault="00B50050" w:rsidP="0088127C">
            <w:pPr>
              <w:pStyle w:val="OtherTableBody"/>
            </w:pPr>
          </w:p>
        </w:tc>
        <w:tc>
          <w:tcPr>
            <w:tcW w:w="2600" w:type="dxa"/>
          </w:tcPr>
          <w:p w14:paraId="7231B91D" w14:textId="77777777" w:rsidR="00B50050" w:rsidRDefault="00B50050" w:rsidP="0088127C">
            <w:pPr>
              <w:pStyle w:val="OtherTableBody"/>
            </w:pPr>
            <w:r>
              <w:t>Response Flag</w:t>
            </w:r>
          </w:p>
        </w:tc>
        <w:tc>
          <w:tcPr>
            <w:tcW w:w="1400" w:type="dxa"/>
          </w:tcPr>
          <w:p w14:paraId="78977A54" w14:textId="77777777" w:rsidR="00B50050" w:rsidRDefault="00B50050" w:rsidP="0088127C">
            <w:pPr>
              <w:pStyle w:val="OtherTableBody"/>
            </w:pPr>
          </w:p>
        </w:tc>
        <w:tc>
          <w:tcPr>
            <w:tcW w:w="4200" w:type="dxa"/>
          </w:tcPr>
          <w:p w14:paraId="663CDED3" w14:textId="77777777" w:rsidR="00B50050" w:rsidRDefault="00B50050" w:rsidP="0088127C">
            <w:pPr>
              <w:pStyle w:val="OtherTableBody"/>
            </w:pPr>
          </w:p>
        </w:tc>
      </w:tr>
      <w:tr w:rsidR="00B50050" w:rsidRPr="001D2E85" w14:paraId="270BF302" w14:textId="77777777" w:rsidTr="00195548">
        <w:tc>
          <w:tcPr>
            <w:tcW w:w="600" w:type="dxa"/>
          </w:tcPr>
          <w:p w14:paraId="707363A5" w14:textId="77777777" w:rsidR="00B50050" w:rsidRDefault="00B50050" w:rsidP="0088127C">
            <w:pPr>
              <w:pStyle w:val="OtherTableBody"/>
            </w:pPr>
          </w:p>
        </w:tc>
        <w:tc>
          <w:tcPr>
            <w:tcW w:w="600" w:type="dxa"/>
          </w:tcPr>
          <w:p w14:paraId="15C29653" w14:textId="77777777" w:rsidR="00B50050" w:rsidRDefault="00B50050" w:rsidP="0088127C">
            <w:pPr>
              <w:pStyle w:val="OtherTableBody"/>
            </w:pPr>
            <w:r>
              <w:t>0121</w:t>
            </w:r>
          </w:p>
        </w:tc>
        <w:tc>
          <w:tcPr>
            <w:tcW w:w="2600" w:type="dxa"/>
          </w:tcPr>
          <w:p w14:paraId="650D987C" w14:textId="77777777" w:rsidR="00B50050" w:rsidRDefault="00B50050" w:rsidP="0088127C">
            <w:pPr>
              <w:pStyle w:val="OtherTableBody"/>
            </w:pPr>
          </w:p>
        </w:tc>
        <w:tc>
          <w:tcPr>
            <w:tcW w:w="1400" w:type="dxa"/>
          </w:tcPr>
          <w:p w14:paraId="559FBEF0" w14:textId="77777777" w:rsidR="00B50050" w:rsidRDefault="00B50050" w:rsidP="0088127C">
            <w:pPr>
              <w:pStyle w:val="OtherTableBody"/>
            </w:pPr>
            <w:r>
              <w:t>D</w:t>
            </w:r>
          </w:p>
        </w:tc>
        <w:tc>
          <w:tcPr>
            <w:tcW w:w="4200" w:type="dxa"/>
          </w:tcPr>
          <w:p w14:paraId="6C6CDA9F" w14:textId="77777777" w:rsidR="00B50050" w:rsidRDefault="00B50050" w:rsidP="0088127C">
            <w:pPr>
              <w:pStyle w:val="OtherTableBody"/>
            </w:pPr>
            <w:r>
              <w:t>Report exceptions, replacement, parent-child and other associated segments</w:t>
            </w:r>
          </w:p>
        </w:tc>
      </w:tr>
      <w:tr w:rsidR="00B50050" w14:paraId="1B75EC1B" w14:textId="77777777" w:rsidTr="00195548">
        <w:tc>
          <w:tcPr>
            <w:tcW w:w="600" w:type="dxa"/>
          </w:tcPr>
          <w:p w14:paraId="10766746" w14:textId="77777777" w:rsidR="00B50050" w:rsidRDefault="00B50050" w:rsidP="0088127C">
            <w:pPr>
              <w:pStyle w:val="OtherTableBody"/>
            </w:pPr>
          </w:p>
        </w:tc>
        <w:tc>
          <w:tcPr>
            <w:tcW w:w="600" w:type="dxa"/>
          </w:tcPr>
          <w:p w14:paraId="2964B036" w14:textId="77777777" w:rsidR="00B50050" w:rsidRDefault="00B50050" w:rsidP="0088127C">
            <w:pPr>
              <w:pStyle w:val="OtherTableBody"/>
            </w:pPr>
            <w:r>
              <w:t>0121</w:t>
            </w:r>
          </w:p>
        </w:tc>
        <w:tc>
          <w:tcPr>
            <w:tcW w:w="2600" w:type="dxa"/>
          </w:tcPr>
          <w:p w14:paraId="16C8E1E9" w14:textId="77777777" w:rsidR="00B50050" w:rsidRDefault="00B50050" w:rsidP="0088127C">
            <w:pPr>
              <w:pStyle w:val="OtherTableBody"/>
            </w:pPr>
          </w:p>
        </w:tc>
        <w:tc>
          <w:tcPr>
            <w:tcW w:w="1400" w:type="dxa"/>
          </w:tcPr>
          <w:p w14:paraId="338F5667" w14:textId="77777777" w:rsidR="00B50050" w:rsidRDefault="00B50050" w:rsidP="0088127C">
            <w:pPr>
              <w:pStyle w:val="OtherTableBody"/>
            </w:pPr>
            <w:r>
              <w:t>E</w:t>
            </w:r>
          </w:p>
        </w:tc>
        <w:tc>
          <w:tcPr>
            <w:tcW w:w="4200" w:type="dxa"/>
          </w:tcPr>
          <w:p w14:paraId="1CF26E15" w14:textId="77777777" w:rsidR="00B50050" w:rsidRDefault="00B50050" w:rsidP="0088127C">
            <w:pPr>
              <w:pStyle w:val="OtherTableBody"/>
            </w:pPr>
            <w:r>
              <w:t>Report exceptions only</w:t>
            </w:r>
          </w:p>
        </w:tc>
      </w:tr>
      <w:tr w:rsidR="00B50050" w:rsidRPr="001D2E85" w14:paraId="3FFFADBC" w14:textId="77777777" w:rsidTr="00195548">
        <w:tc>
          <w:tcPr>
            <w:tcW w:w="600" w:type="dxa"/>
          </w:tcPr>
          <w:p w14:paraId="15EF7E6F" w14:textId="77777777" w:rsidR="00B50050" w:rsidRDefault="00B50050" w:rsidP="0088127C">
            <w:pPr>
              <w:pStyle w:val="OtherTableBody"/>
            </w:pPr>
          </w:p>
        </w:tc>
        <w:tc>
          <w:tcPr>
            <w:tcW w:w="600" w:type="dxa"/>
          </w:tcPr>
          <w:p w14:paraId="1FD22BC3" w14:textId="77777777" w:rsidR="00B50050" w:rsidRDefault="00B50050" w:rsidP="0088127C">
            <w:pPr>
              <w:pStyle w:val="OtherTableBody"/>
            </w:pPr>
            <w:r>
              <w:t>0121</w:t>
            </w:r>
          </w:p>
        </w:tc>
        <w:tc>
          <w:tcPr>
            <w:tcW w:w="2600" w:type="dxa"/>
          </w:tcPr>
          <w:p w14:paraId="5CE59D99" w14:textId="77777777" w:rsidR="00B50050" w:rsidRDefault="00B50050" w:rsidP="0088127C">
            <w:pPr>
              <w:pStyle w:val="OtherTableBody"/>
            </w:pPr>
          </w:p>
        </w:tc>
        <w:tc>
          <w:tcPr>
            <w:tcW w:w="1400" w:type="dxa"/>
          </w:tcPr>
          <w:p w14:paraId="6FDBD48A" w14:textId="77777777" w:rsidR="00B50050" w:rsidRDefault="00B50050" w:rsidP="0088127C">
            <w:pPr>
              <w:pStyle w:val="OtherTableBody"/>
            </w:pPr>
            <w:r>
              <w:t>F</w:t>
            </w:r>
          </w:p>
        </w:tc>
        <w:tc>
          <w:tcPr>
            <w:tcW w:w="4200" w:type="dxa"/>
          </w:tcPr>
          <w:p w14:paraId="5F75A9CB" w14:textId="77777777" w:rsidR="00B50050" w:rsidRDefault="00B50050" w:rsidP="0088127C">
            <w:pPr>
              <w:pStyle w:val="OtherTableBody"/>
            </w:pPr>
            <w:r>
              <w:t>Report exceptions, replacement, parent-child, other associated segments and explicit confirmations</w:t>
            </w:r>
          </w:p>
        </w:tc>
      </w:tr>
      <w:tr w:rsidR="00B50050" w:rsidRPr="001D2E85" w14:paraId="7FBCF740" w14:textId="77777777" w:rsidTr="00195548">
        <w:tc>
          <w:tcPr>
            <w:tcW w:w="600" w:type="dxa"/>
          </w:tcPr>
          <w:p w14:paraId="4EB8C8BB" w14:textId="77777777" w:rsidR="00B50050" w:rsidRDefault="00B50050" w:rsidP="0088127C">
            <w:pPr>
              <w:pStyle w:val="OtherTableBody"/>
            </w:pPr>
          </w:p>
        </w:tc>
        <w:tc>
          <w:tcPr>
            <w:tcW w:w="600" w:type="dxa"/>
          </w:tcPr>
          <w:p w14:paraId="21F99A0F" w14:textId="77777777" w:rsidR="00B50050" w:rsidRDefault="00B50050" w:rsidP="0088127C">
            <w:pPr>
              <w:pStyle w:val="OtherTableBody"/>
            </w:pPr>
            <w:r>
              <w:t>0121</w:t>
            </w:r>
          </w:p>
        </w:tc>
        <w:tc>
          <w:tcPr>
            <w:tcW w:w="2600" w:type="dxa"/>
          </w:tcPr>
          <w:p w14:paraId="7F97E90B" w14:textId="77777777" w:rsidR="00B50050" w:rsidRDefault="00B50050" w:rsidP="0088127C">
            <w:pPr>
              <w:pStyle w:val="OtherTableBody"/>
            </w:pPr>
          </w:p>
        </w:tc>
        <w:tc>
          <w:tcPr>
            <w:tcW w:w="1400" w:type="dxa"/>
          </w:tcPr>
          <w:p w14:paraId="01D442A9" w14:textId="77777777" w:rsidR="00B50050" w:rsidRDefault="00B50050" w:rsidP="0088127C">
            <w:pPr>
              <w:pStyle w:val="OtherTableBody"/>
            </w:pPr>
            <w:r>
              <w:t>N</w:t>
            </w:r>
          </w:p>
        </w:tc>
        <w:tc>
          <w:tcPr>
            <w:tcW w:w="4200" w:type="dxa"/>
          </w:tcPr>
          <w:p w14:paraId="470E0404" w14:textId="77777777" w:rsidR="00B50050" w:rsidRDefault="00B50050" w:rsidP="0088127C">
            <w:pPr>
              <w:pStyle w:val="OtherTableBody"/>
            </w:pPr>
            <w:r>
              <w:t>Only the MSA segment is returned</w:t>
            </w:r>
          </w:p>
        </w:tc>
      </w:tr>
      <w:tr w:rsidR="00B50050" w:rsidRPr="001D2E85" w14:paraId="57515A7C" w14:textId="77777777" w:rsidTr="00195548">
        <w:tc>
          <w:tcPr>
            <w:tcW w:w="600" w:type="dxa"/>
          </w:tcPr>
          <w:p w14:paraId="0F665561" w14:textId="77777777" w:rsidR="00B50050" w:rsidRDefault="00B50050" w:rsidP="0088127C">
            <w:pPr>
              <w:pStyle w:val="OtherTableBody"/>
            </w:pPr>
          </w:p>
        </w:tc>
        <w:tc>
          <w:tcPr>
            <w:tcW w:w="600" w:type="dxa"/>
          </w:tcPr>
          <w:p w14:paraId="63E618EB" w14:textId="77777777" w:rsidR="00B50050" w:rsidRDefault="00B50050" w:rsidP="0088127C">
            <w:pPr>
              <w:pStyle w:val="OtherTableBody"/>
            </w:pPr>
            <w:r>
              <w:t>0121</w:t>
            </w:r>
          </w:p>
        </w:tc>
        <w:tc>
          <w:tcPr>
            <w:tcW w:w="2600" w:type="dxa"/>
          </w:tcPr>
          <w:p w14:paraId="0D56CF6F" w14:textId="77777777" w:rsidR="00B50050" w:rsidRDefault="00B50050" w:rsidP="0088127C">
            <w:pPr>
              <w:pStyle w:val="OtherTableBody"/>
            </w:pPr>
          </w:p>
        </w:tc>
        <w:tc>
          <w:tcPr>
            <w:tcW w:w="1400" w:type="dxa"/>
          </w:tcPr>
          <w:p w14:paraId="5660838E" w14:textId="77777777" w:rsidR="00B50050" w:rsidRDefault="00B50050" w:rsidP="0088127C">
            <w:pPr>
              <w:pStyle w:val="OtherTableBody"/>
            </w:pPr>
            <w:r>
              <w:t>R</w:t>
            </w:r>
          </w:p>
        </w:tc>
        <w:tc>
          <w:tcPr>
            <w:tcW w:w="4200" w:type="dxa"/>
          </w:tcPr>
          <w:p w14:paraId="4FA3BB32" w14:textId="77777777" w:rsidR="00B50050" w:rsidRDefault="00B50050" w:rsidP="0088127C">
            <w:pPr>
              <w:pStyle w:val="OtherTableBody"/>
            </w:pPr>
            <w:r>
              <w:t>Report exceptions, replacement and parent-child</w:t>
            </w:r>
          </w:p>
        </w:tc>
      </w:tr>
      <w:tr w:rsidR="00B50050" w14:paraId="6D0ECF5F" w14:textId="77777777" w:rsidTr="00195548">
        <w:tc>
          <w:tcPr>
            <w:tcW w:w="600" w:type="dxa"/>
          </w:tcPr>
          <w:p w14:paraId="67092169" w14:textId="77777777" w:rsidR="00B50050" w:rsidRDefault="00B50050" w:rsidP="0088127C">
            <w:pPr>
              <w:pStyle w:val="OtherTableBody"/>
            </w:pPr>
            <w:r>
              <w:t>HL7</w:t>
            </w:r>
          </w:p>
        </w:tc>
        <w:tc>
          <w:tcPr>
            <w:tcW w:w="600" w:type="dxa"/>
          </w:tcPr>
          <w:p w14:paraId="6453953B" w14:textId="77777777" w:rsidR="00B50050" w:rsidRDefault="00B50050" w:rsidP="0088127C">
            <w:pPr>
              <w:pStyle w:val="OtherTableBody"/>
            </w:pPr>
          </w:p>
        </w:tc>
        <w:tc>
          <w:tcPr>
            <w:tcW w:w="2600" w:type="dxa"/>
          </w:tcPr>
          <w:p w14:paraId="7590DB56" w14:textId="77777777" w:rsidR="00B50050" w:rsidRDefault="00B50050" w:rsidP="0088127C">
            <w:pPr>
              <w:pStyle w:val="OtherTableBody"/>
            </w:pPr>
            <w:r>
              <w:t>Charge Type</w:t>
            </w:r>
          </w:p>
        </w:tc>
        <w:tc>
          <w:tcPr>
            <w:tcW w:w="1400" w:type="dxa"/>
          </w:tcPr>
          <w:p w14:paraId="513B6974" w14:textId="77777777" w:rsidR="00B50050" w:rsidRDefault="00B50050" w:rsidP="0088127C">
            <w:pPr>
              <w:pStyle w:val="OtherTableBody"/>
            </w:pPr>
          </w:p>
        </w:tc>
        <w:tc>
          <w:tcPr>
            <w:tcW w:w="4200" w:type="dxa"/>
          </w:tcPr>
          <w:p w14:paraId="6F4960AD" w14:textId="77777777" w:rsidR="00B50050" w:rsidRDefault="00B50050" w:rsidP="0088127C">
            <w:pPr>
              <w:pStyle w:val="OtherTableBody"/>
            </w:pPr>
          </w:p>
        </w:tc>
      </w:tr>
      <w:tr w:rsidR="00B50050" w14:paraId="2D23FA94" w14:textId="77777777" w:rsidTr="00195548">
        <w:tc>
          <w:tcPr>
            <w:tcW w:w="600" w:type="dxa"/>
          </w:tcPr>
          <w:p w14:paraId="6C365988" w14:textId="77777777" w:rsidR="00B50050" w:rsidRDefault="00B50050" w:rsidP="0088127C">
            <w:pPr>
              <w:pStyle w:val="OtherTableBody"/>
            </w:pPr>
          </w:p>
        </w:tc>
        <w:tc>
          <w:tcPr>
            <w:tcW w:w="600" w:type="dxa"/>
          </w:tcPr>
          <w:p w14:paraId="7C15B781" w14:textId="77777777" w:rsidR="00B50050" w:rsidRDefault="00B50050" w:rsidP="0088127C">
            <w:pPr>
              <w:pStyle w:val="OtherTableBody"/>
            </w:pPr>
            <w:r>
              <w:t>0122</w:t>
            </w:r>
          </w:p>
        </w:tc>
        <w:tc>
          <w:tcPr>
            <w:tcW w:w="2600" w:type="dxa"/>
          </w:tcPr>
          <w:p w14:paraId="682DCEDD" w14:textId="77777777" w:rsidR="00B50050" w:rsidRDefault="00B50050" w:rsidP="0088127C">
            <w:pPr>
              <w:pStyle w:val="OtherTableBody"/>
            </w:pPr>
          </w:p>
        </w:tc>
        <w:tc>
          <w:tcPr>
            <w:tcW w:w="1400" w:type="dxa"/>
          </w:tcPr>
          <w:p w14:paraId="4065EFFE" w14:textId="77777777" w:rsidR="00B50050" w:rsidRDefault="00B50050" w:rsidP="0088127C">
            <w:pPr>
              <w:pStyle w:val="OtherTableBody"/>
            </w:pPr>
            <w:r>
              <w:t>CH</w:t>
            </w:r>
          </w:p>
        </w:tc>
        <w:tc>
          <w:tcPr>
            <w:tcW w:w="4200" w:type="dxa"/>
          </w:tcPr>
          <w:p w14:paraId="21B4B8D8" w14:textId="77777777" w:rsidR="00B50050" w:rsidRDefault="00B50050" w:rsidP="0088127C">
            <w:pPr>
              <w:pStyle w:val="OtherTableBody"/>
            </w:pPr>
            <w:r>
              <w:t>Charge</w:t>
            </w:r>
          </w:p>
        </w:tc>
      </w:tr>
      <w:tr w:rsidR="00B50050" w14:paraId="6122232B" w14:textId="77777777" w:rsidTr="00195548">
        <w:tc>
          <w:tcPr>
            <w:tcW w:w="600" w:type="dxa"/>
          </w:tcPr>
          <w:p w14:paraId="5850DDE0" w14:textId="77777777" w:rsidR="00B50050" w:rsidRDefault="00B50050" w:rsidP="0088127C">
            <w:pPr>
              <w:pStyle w:val="OtherTableBody"/>
            </w:pPr>
          </w:p>
        </w:tc>
        <w:tc>
          <w:tcPr>
            <w:tcW w:w="600" w:type="dxa"/>
          </w:tcPr>
          <w:p w14:paraId="315CB99C" w14:textId="77777777" w:rsidR="00B50050" w:rsidRDefault="00B50050" w:rsidP="0088127C">
            <w:pPr>
              <w:pStyle w:val="OtherTableBody"/>
            </w:pPr>
            <w:r>
              <w:t>0122</w:t>
            </w:r>
          </w:p>
        </w:tc>
        <w:tc>
          <w:tcPr>
            <w:tcW w:w="2600" w:type="dxa"/>
          </w:tcPr>
          <w:p w14:paraId="4D496A57" w14:textId="77777777" w:rsidR="00B50050" w:rsidRDefault="00B50050" w:rsidP="0088127C">
            <w:pPr>
              <w:pStyle w:val="OtherTableBody"/>
            </w:pPr>
          </w:p>
        </w:tc>
        <w:tc>
          <w:tcPr>
            <w:tcW w:w="1400" w:type="dxa"/>
          </w:tcPr>
          <w:p w14:paraId="14816F30" w14:textId="77777777" w:rsidR="00B50050" w:rsidRDefault="00B50050" w:rsidP="0088127C">
            <w:pPr>
              <w:pStyle w:val="OtherTableBody"/>
            </w:pPr>
            <w:r>
              <w:t>CO</w:t>
            </w:r>
          </w:p>
        </w:tc>
        <w:tc>
          <w:tcPr>
            <w:tcW w:w="4200" w:type="dxa"/>
          </w:tcPr>
          <w:p w14:paraId="44934746" w14:textId="77777777" w:rsidR="00B50050" w:rsidRDefault="00B50050" w:rsidP="0088127C">
            <w:pPr>
              <w:pStyle w:val="OtherTableBody"/>
            </w:pPr>
            <w:r>
              <w:t>Contract</w:t>
            </w:r>
          </w:p>
        </w:tc>
      </w:tr>
      <w:tr w:rsidR="00B50050" w14:paraId="761EC30A" w14:textId="77777777" w:rsidTr="00195548">
        <w:tc>
          <w:tcPr>
            <w:tcW w:w="600" w:type="dxa"/>
          </w:tcPr>
          <w:p w14:paraId="75AC012F" w14:textId="77777777" w:rsidR="00B50050" w:rsidRDefault="00B50050" w:rsidP="0088127C">
            <w:pPr>
              <w:pStyle w:val="OtherTableBody"/>
            </w:pPr>
          </w:p>
        </w:tc>
        <w:tc>
          <w:tcPr>
            <w:tcW w:w="600" w:type="dxa"/>
          </w:tcPr>
          <w:p w14:paraId="62B65CBC" w14:textId="77777777" w:rsidR="00B50050" w:rsidRDefault="00B50050" w:rsidP="0088127C">
            <w:pPr>
              <w:pStyle w:val="OtherTableBody"/>
            </w:pPr>
            <w:r>
              <w:t>0122</w:t>
            </w:r>
          </w:p>
        </w:tc>
        <w:tc>
          <w:tcPr>
            <w:tcW w:w="2600" w:type="dxa"/>
          </w:tcPr>
          <w:p w14:paraId="09109176" w14:textId="77777777" w:rsidR="00B50050" w:rsidRDefault="00B50050" w:rsidP="0088127C">
            <w:pPr>
              <w:pStyle w:val="OtherTableBody"/>
            </w:pPr>
          </w:p>
        </w:tc>
        <w:tc>
          <w:tcPr>
            <w:tcW w:w="1400" w:type="dxa"/>
          </w:tcPr>
          <w:p w14:paraId="5BA90454" w14:textId="77777777" w:rsidR="00B50050" w:rsidRDefault="00B50050" w:rsidP="0088127C">
            <w:pPr>
              <w:pStyle w:val="OtherTableBody"/>
            </w:pPr>
            <w:r>
              <w:t>CR</w:t>
            </w:r>
          </w:p>
        </w:tc>
        <w:tc>
          <w:tcPr>
            <w:tcW w:w="4200" w:type="dxa"/>
          </w:tcPr>
          <w:p w14:paraId="7E17E7A6" w14:textId="77777777" w:rsidR="00B50050" w:rsidRDefault="00B50050" w:rsidP="0088127C">
            <w:pPr>
              <w:pStyle w:val="OtherTableBody"/>
            </w:pPr>
            <w:r>
              <w:t>Credit</w:t>
            </w:r>
          </w:p>
        </w:tc>
      </w:tr>
      <w:tr w:rsidR="00B50050" w14:paraId="536F8BF7" w14:textId="77777777" w:rsidTr="00195548">
        <w:tc>
          <w:tcPr>
            <w:tcW w:w="600" w:type="dxa"/>
          </w:tcPr>
          <w:p w14:paraId="152D3AAA" w14:textId="77777777" w:rsidR="00B50050" w:rsidRDefault="00B50050" w:rsidP="0088127C">
            <w:pPr>
              <w:pStyle w:val="OtherTableBody"/>
            </w:pPr>
          </w:p>
        </w:tc>
        <w:tc>
          <w:tcPr>
            <w:tcW w:w="600" w:type="dxa"/>
          </w:tcPr>
          <w:p w14:paraId="0330521F" w14:textId="77777777" w:rsidR="00B50050" w:rsidRDefault="00B50050" w:rsidP="0088127C">
            <w:pPr>
              <w:pStyle w:val="OtherTableBody"/>
            </w:pPr>
            <w:r>
              <w:t>0122</w:t>
            </w:r>
          </w:p>
        </w:tc>
        <w:tc>
          <w:tcPr>
            <w:tcW w:w="2600" w:type="dxa"/>
          </w:tcPr>
          <w:p w14:paraId="6FCB11E0" w14:textId="77777777" w:rsidR="00B50050" w:rsidRDefault="00B50050" w:rsidP="0088127C">
            <w:pPr>
              <w:pStyle w:val="OtherTableBody"/>
            </w:pPr>
          </w:p>
        </w:tc>
        <w:tc>
          <w:tcPr>
            <w:tcW w:w="1400" w:type="dxa"/>
          </w:tcPr>
          <w:p w14:paraId="5C79BB6E" w14:textId="77777777" w:rsidR="00B50050" w:rsidRDefault="00B50050" w:rsidP="0088127C">
            <w:pPr>
              <w:pStyle w:val="OtherTableBody"/>
            </w:pPr>
            <w:r>
              <w:t>DP</w:t>
            </w:r>
          </w:p>
        </w:tc>
        <w:tc>
          <w:tcPr>
            <w:tcW w:w="4200" w:type="dxa"/>
          </w:tcPr>
          <w:p w14:paraId="451861DF" w14:textId="77777777" w:rsidR="00B50050" w:rsidRDefault="00B50050" w:rsidP="0088127C">
            <w:pPr>
              <w:pStyle w:val="OtherTableBody"/>
            </w:pPr>
            <w:r>
              <w:t>Department</w:t>
            </w:r>
          </w:p>
        </w:tc>
      </w:tr>
      <w:tr w:rsidR="00B50050" w14:paraId="6FB19546" w14:textId="77777777" w:rsidTr="00195548">
        <w:tc>
          <w:tcPr>
            <w:tcW w:w="600" w:type="dxa"/>
          </w:tcPr>
          <w:p w14:paraId="79596868" w14:textId="77777777" w:rsidR="00B50050" w:rsidRDefault="00B50050" w:rsidP="0088127C">
            <w:pPr>
              <w:pStyle w:val="OtherTableBody"/>
            </w:pPr>
          </w:p>
        </w:tc>
        <w:tc>
          <w:tcPr>
            <w:tcW w:w="600" w:type="dxa"/>
          </w:tcPr>
          <w:p w14:paraId="76074A46" w14:textId="77777777" w:rsidR="00B50050" w:rsidRDefault="00B50050" w:rsidP="0088127C">
            <w:pPr>
              <w:pStyle w:val="OtherTableBody"/>
            </w:pPr>
            <w:r>
              <w:t>0122</w:t>
            </w:r>
          </w:p>
        </w:tc>
        <w:tc>
          <w:tcPr>
            <w:tcW w:w="2600" w:type="dxa"/>
          </w:tcPr>
          <w:p w14:paraId="10B9603C" w14:textId="77777777" w:rsidR="00B50050" w:rsidRDefault="00B50050" w:rsidP="0088127C">
            <w:pPr>
              <w:pStyle w:val="OtherTableBody"/>
            </w:pPr>
          </w:p>
        </w:tc>
        <w:tc>
          <w:tcPr>
            <w:tcW w:w="1400" w:type="dxa"/>
          </w:tcPr>
          <w:p w14:paraId="32AD9A91" w14:textId="77777777" w:rsidR="00B50050" w:rsidRDefault="00B50050" w:rsidP="0088127C">
            <w:pPr>
              <w:pStyle w:val="OtherTableBody"/>
            </w:pPr>
            <w:r>
              <w:t>GR</w:t>
            </w:r>
          </w:p>
        </w:tc>
        <w:tc>
          <w:tcPr>
            <w:tcW w:w="4200" w:type="dxa"/>
          </w:tcPr>
          <w:p w14:paraId="490F6C11" w14:textId="77777777" w:rsidR="00B50050" w:rsidRDefault="00B50050" w:rsidP="0088127C">
            <w:pPr>
              <w:pStyle w:val="OtherTableBody"/>
            </w:pPr>
            <w:r>
              <w:t>Grant</w:t>
            </w:r>
          </w:p>
        </w:tc>
      </w:tr>
      <w:tr w:rsidR="00B50050" w14:paraId="081B8062" w14:textId="77777777" w:rsidTr="00195548">
        <w:tc>
          <w:tcPr>
            <w:tcW w:w="600" w:type="dxa"/>
          </w:tcPr>
          <w:p w14:paraId="0AB89B1D" w14:textId="77777777" w:rsidR="00B50050" w:rsidRDefault="00B50050" w:rsidP="0088127C">
            <w:pPr>
              <w:pStyle w:val="OtherTableBody"/>
            </w:pPr>
          </w:p>
        </w:tc>
        <w:tc>
          <w:tcPr>
            <w:tcW w:w="600" w:type="dxa"/>
          </w:tcPr>
          <w:p w14:paraId="6723649A" w14:textId="77777777" w:rsidR="00B50050" w:rsidRDefault="00B50050" w:rsidP="0088127C">
            <w:pPr>
              <w:pStyle w:val="OtherTableBody"/>
            </w:pPr>
            <w:r>
              <w:t>0122</w:t>
            </w:r>
          </w:p>
        </w:tc>
        <w:tc>
          <w:tcPr>
            <w:tcW w:w="2600" w:type="dxa"/>
          </w:tcPr>
          <w:p w14:paraId="53D74335" w14:textId="77777777" w:rsidR="00B50050" w:rsidRDefault="00B50050" w:rsidP="0088127C">
            <w:pPr>
              <w:pStyle w:val="OtherTableBody"/>
            </w:pPr>
          </w:p>
        </w:tc>
        <w:tc>
          <w:tcPr>
            <w:tcW w:w="1400" w:type="dxa"/>
          </w:tcPr>
          <w:p w14:paraId="043A2B3D" w14:textId="77777777" w:rsidR="00B50050" w:rsidRDefault="00B50050" w:rsidP="0088127C">
            <w:pPr>
              <w:pStyle w:val="OtherTableBody"/>
            </w:pPr>
            <w:r>
              <w:t>NC</w:t>
            </w:r>
          </w:p>
        </w:tc>
        <w:tc>
          <w:tcPr>
            <w:tcW w:w="4200" w:type="dxa"/>
          </w:tcPr>
          <w:p w14:paraId="4699749D" w14:textId="77777777" w:rsidR="00B50050" w:rsidRDefault="00B50050" w:rsidP="0088127C">
            <w:pPr>
              <w:pStyle w:val="OtherTableBody"/>
            </w:pPr>
            <w:r>
              <w:t>No Charge</w:t>
            </w:r>
          </w:p>
        </w:tc>
      </w:tr>
      <w:tr w:rsidR="00B50050" w14:paraId="01FBF8DB" w14:textId="77777777" w:rsidTr="00195548">
        <w:tc>
          <w:tcPr>
            <w:tcW w:w="600" w:type="dxa"/>
          </w:tcPr>
          <w:p w14:paraId="2218DECF" w14:textId="77777777" w:rsidR="00B50050" w:rsidRDefault="00B50050" w:rsidP="0088127C">
            <w:pPr>
              <w:pStyle w:val="OtherTableBody"/>
            </w:pPr>
          </w:p>
        </w:tc>
        <w:tc>
          <w:tcPr>
            <w:tcW w:w="600" w:type="dxa"/>
          </w:tcPr>
          <w:p w14:paraId="2F286F4F" w14:textId="77777777" w:rsidR="00B50050" w:rsidRDefault="00B50050" w:rsidP="0088127C">
            <w:pPr>
              <w:pStyle w:val="OtherTableBody"/>
            </w:pPr>
            <w:r>
              <w:t>0122</w:t>
            </w:r>
          </w:p>
        </w:tc>
        <w:tc>
          <w:tcPr>
            <w:tcW w:w="2600" w:type="dxa"/>
          </w:tcPr>
          <w:p w14:paraId="3D4307CF" w14:textId="77777777" w:rsidR="00B50050" w:rsidRDefault="00B50050" w:rsidP="0088127C">
            <w:pPr>
              <w:pStyle w:val="OtherTableBody"/>
            </w:pPr>
          </w:p>
        </w:tc>
        <w:tc>
          <w:tcPr>
            <w:tcW w:w="1400" w:type="dxa"/>
          </w:tcPr>
          <w:p w14:paraId="4F8F6F6F" w14:textId="77777777" w:rsidR="00B50050" w:rsidRDefault="00B50050" w:rsidP="0088127C">
            <w:pPr>
              <w:pStyle w:val="OtherTableBody"/>
            </w:pPr>
            <w:r>
              <w:t>PC</w:t>
            </w:r>
          </w:p>
        </w:tc>
        <w:tc>
          <w:tcPr>
            <w:tcW w:w="4200" w:type="dxa"/>
          </w:tcPr>
          <w:p w14:paraId="4CB2C9FE" w14:textId="77777777" w:rsidR="00B50050" w:rsidRDefault="00B50050" w:rsidP="0088127C">
            <w:pPr>
              <w:pStyle w:val="OtherTableBody"/>
            </w:pPr>
            <w:r>
              <w:t>Professional</w:t>
            </w:r>
          </w:p>
        </w:tc>
      </w:tr>
      <w:tr w:rsidR="00B50050" w14:paraId="5AD3B468" w14:textId="77777777" w:rsidTr="00195548">
        <w:tc>
          <w:tcPr>
            <w:tcW w:w="600" w:type="dxa"/>
          </w:tcPr>
          <w:p w14:paraId="3A86AC65" w14:textId="77777777" w:rsidR="00B50050" w:rsidRDefault="00B50050" w:rsidP="0088127C">
            <w:pPr>
              <w:pStyle w:val="OtherTableBody"/>
            </w:pPr>
          </w:p>
        </w:tc>
        <w:tc>
          <w:tcPr>
            <w:tcW w:w="600" w:type="dxa"/>
          </w:tcPr>
          <w:p w14:paraId="5B90796E" w14:textId="77777777" w:rsidR="00B50050" w:rsidRDefault="00B50050" w:rsidP="0088127C">
            <w:pPr>
              <w:pStyle w:val="OtherTableBody"/>
            </w:pPr>
            <w:r>
              <w:t>0122</w:t>
            </w:r>
          </w:p>
        </w:tc>
        <w:tc>
          <w:tcPr>
            <w:tcW w:w="2600" w:type="dxa"/>
          </w:tcPr>
          <w:p w14:paraId="508F6087" w14:textId="77777777" w:rsidR="00B50050" w:rsidRDefault="00B50050" w:rsidP="0088127C">
            <w:pPr>
              <w:pStyle w:val="OtherTableBody"/>
            </w:pPr>
          </w:p>
        </w:tc>
        <w:tc>
          <w:tcPr>
            <w:tcW w:w="1400" w:type="dxa"/>
          </w:tcPr>
          <w:p w14:paraId="277706A4" w14:textId="77777777" w:rsidR="00B50050" w:rsidRDefault="00B50050" w:rsidP="0088127C">
            <w:pPr>
              <w:pStyle w:val="OtherTableBody"/>
            </w:pPr>
            <w:r>
              <w:t>RS</w:t>
            </w:r>
          </w:p>
        </w:tc>
        <w:tc>
          <w:tcPr>
            <w:tcW w:w="4200" w:type="dxa"/>
          </w:tcPr>
          <w:p w14:paraId="1C469520" w14:textId="77777777" w:rsidR="00B50050" w:rsidRDefault="00B50050" w:rsidP="0088127C">
            <w:pPr>
              <w:pStyle w:val="OtherTableBody"/>
            </w:pPr>
            <w:r>
              <w:t>Research</w:t>
            </w:r>
          </w:p>
        </w:tc>
      </w:tr>
      <w:tr w:rsidR="00B50050" w14:paraId="2D0C34B8" w14:textId="77777777" w:rsidTr="00195548">
        <w:tc>
          <w:tcPr>
            <w:tcW w:w="600" w:type="dxa"/>
          </w:tcPr>
          <w:p w14:paraId="06BCD413" w14:textId="77777777" w:rsidR="00B50050" w:rsidRDefault="00B50050" w:rsidP="0088127C">
            <w:pPr>
              <w:pStyle w:val="OtherTableBody"/>
            </w:pPr>
            <w:r>
              <w:t>HL7</w:t>
            </w:r>
          </w:p>
        </w:tc>
        <w:tc>
          <w:tcPr>
            <w:tcW w:w="600" w:type="dxa"/>
          </w:tcPr>
          <w:p w14:paraId="15208BA9" w14:textId="77777777" w:rsidR="00B50050" w:rsidRDefault="00B50050" w:rsidP="0088127C">
            <w:pPr>
              <w:pStyle w:val="OtherTableBody"/>
            </w:pPr>
          </w:p>
        </w:tc>
        <w:tc>
          <w:tcPr>
            <w:tcW w:w="2600" w:type="dxa"/>
          </w:tcPr>
          <w:p w14:paraId="1C9A930F" w14:textId="77777777" w:rsidR="00B50050" w:rsidRDefault="00B50050" w:rsidP="0088127C">
            <w:pPr>
              <w:pStyle w:val="OtherTableBody"/>
            </w:pPr>
            <w:r>
              <w:t>Result Status</w:t>
            </w:r>
          </w:p>
        </w:tc>
        <w:tc>
          <w:tcPr>
            <w:tcW w:w="1400" w:type="dxa"/>
          </w:tcPr>
          <w:p w14:paraId="710876EB" w14:textId="77777777" w:rsidR="00B50050" w:rsidRDefault="00B50050" w:rsidP="0088127C">
            <w:pPr>
              <w:pStyle w:val="OtherTableBody"/>
            </w:pPr>
          </w:p>
        </w:tc>
        <w:tc>
          <w:tcPr>
            <w:tcW w:w="4200" w:type="dxa"/>
          </w:tcPr>
          <w:p w14:paraId="6CC718B8" w14:textId="77777777" w:rsidR="00B50050" w:rsidRDefault="00B50050" w:rsidP="0088127C">
            <w:pPr>
              <w:pStyle w:val="OtherTableBody"/>
            </w:pPr>
          </w:p>
        </w:tc>
      </w:tr>
      <w:tr w:rsidR="00B50050" w:rsidRPr="001D2E85" w14:paraId="1E7AB14C" w14:textId="77777777" w:rsidTr="00195548">
        <w:tc>
          <w:tcPr>
            <w:tcW w:w="600" w:type="dxa"/>
          </w:tcPr>
          <w:p w14:paraId="484F43A5" w14:textId="77777777" w:rsidR="00B50050" w:rsidRDefault="00B50050" w:rsidP="0088127C">
            <w:pPr>
              <w:pStyle w:val="OtherTableBody"/>
            </w:pPr>
          </w:p>
        </w:tc>
        <w:tc>
          <w:tcPr>
            <w:tcW w:w="600" w:type="dxa"/>
          </w:tcPr>
          <w:p w14:paraId="23E2F1C0" w14:textId="77777777" w:rsidR="00B50050" w:rsidRDefault="00B50050" w:rsidP="0088127C">
            <w:pPr>
              <w:pStyle w:val="OtherTableBody"/>
            </w:pPr>
            <w:r>
              <w:t>0123</w:t>
            </w:r>
          </w:p>
        </w:tc>
        <w:tc>
          <w:tcPr>
            <w:tcW w:w="2600" w:type="dxa"/>
          </w:tcPr>
          <w:p w14:paraId="5461204D" w14:textId="77777777" w:rsidR="00B50050" w:rsidRDefault="00B50050" w:rsidP="0088127C">
            <w:pPr>
              <w:pStyle w:val="OtherTableBody"/>
            </w:pPr>
          </w:p>
        </w:tc>
        <w:tc>
          <w:tcPr>
            <w:tcW w:w="1400" w:type="dxa"/>
          </w:tcPr>
          <w:p w14:paraId="2D2103BD" w14:textId="77777777" w:rsidR="00B50050" w:rsidRDefault="00B50050" w:rsidP="0088127C">
            <w:pPr>
              <w:pStyle w:val="OtherTableBody"/>
            </w:pPr>
            <w:r>
              <w:t>A</w:t>
            </w:r>
          </w:p>
        </w:tc>
        <w:tc>
          <w:tcPr>
            <w:tcW w:w="4200" w:type="dxa"/>
          </w:tcPr>
          <w:p w14:paraId="6699345D" w14:textId="77777777" w:rsidR="00B50050" w:rsidRDefault="00B50050" w:rsidP="0088127C">
            <w:pPr>
              <w:pStyle w:val="OtherTableBody"/>
            </w:pPr>
            <w:r>
              <w:t>Some, but not all, results available</w:t>
            </w:r>
          </w:p>
        </w:tc>
      </w:tr>
      <w:tr w:rsidR="00B50050" w:rsidRPr="001D2E85" w14:paraId="15F8DB72" w14:textId="77777777" w:rsidTr="00195548">
        <w:tc>
          <w:tcPr>
            <w:tcW w:w="600" w:type="dxa"/>
          </w:tcPr>
          <w:p w14:paraId="63F07E75" w14:textId="77777777" w:rsidR="00B50050" w:rsidRDefault="00B50050" w:rsidP="0088127C">
            <w:pPr>
              <w:pStyle w:val="OtherTableBody"/>
            </w:pPr>
          </w:p>
        </w:tc>
        <w:tc>
          <w:tcPr>
            <w:tcW w:w="600" w:type="dxa"/>
          </w:tcPr>
          <w:p w14:paraId="1C304425" w14:textId="77777777" w:rsidR="00B50050" w:rsidRDefault="00B50050" w:rsidP="0088127C">
            <w:pPr>
              <w:pStyle w:val="OtherTableBody"/>
            </w:pPr>
            <w:r>
              <w:t>0123</w:t>
            </w:r>
          </w:p>
        </w:tc>
        <w:tc>
          <w:tcPr>
            <w:tcW w:w="2600" w:type="dxa"/>
          </w:tcPr>
          <w:p w14:paraId="02B2F9AA" w14:textId="77777777" w:rsidR="00B50050" w:rsidRDefault="00B50050" w:rsidP="0088127C">
            <w:pPr>
              <w:pStyle w:val="OtherTableBody"/>
            </w:pPr>
          </w:p>
        </w:tc>
        <w:tc>
          <w:tcPr>
            <w:tcW w:w="1400" w:type="dxa"/>
          </w:tcPr>
          <w:p w14:paraId="2720A768" w14:textId="77777777" w:rsidR="00B50050" w:rsidRDefault="00B50050" w:rsidP="0088127C">
            <w:pPr>
              <w:pStyle w:val="OtherTableBody"/>
            </w:pPr>
            <w:r>
              <w:t>C</w:t>
            </w:r>
          </w:p>
        </w:tc>
        <w:tc>
          <w:tcPr>
            <w:tcW w:w="4200" w:type="dxa"/>
          </w:tcPr>
          <w:p w14:paraId="2AC3008D" w14:textId="77777777" w:rsidR="00B50050" w:rsidRDefault="00B50050" w:rsidP="0088127C">
            <w:pPr>
              <w:pStyle w:val="OtherTableBody"/>
            </w:pPr>
            <w:r>
              <w:t>A result under an order, that has been finalized has been corrected</w:t>
            </w:r>
          </w:p>
        </w:tc>
      </w:tr>
      <w:tr w:rsidR="00B50050" w:rsidRPr="001D2E85" w14:paraId="683BCBA0" w14:textId="77777777" w:rsidTr="00195548">
        <w:tc>
          <w:tcPr>
            <w:tcW w:w="600" w:type="dxa"/>
          </w:tcPr>
          <w:p w14:paraId="07075D10" w14:textId="77777777" w:rsidR="00B50050" w:rsidRDefault="00B50050" w:rsidP="0088127C">
            <w:pPr>
              <w:pStyle w:val="OtherTableBody"/>
            </w:pPr>
          </w:p>
        </w:tc>
        <w:tc>
          <w:tcPr>
            <w:tcW w:w="600" w:type="dxa"/>
          </w:tcPr>
          <w:p w14:paraId="4089EE94" w14:textId="77777777" w:rsidR="00B50050" w:rsidRDefault="00B50050" w:rsidP="0088127C">
            <w:pPr>
              <w:pStyle w:val="OtherTableBody"/>
            </w:pPr>
            <w:r>
              <w:t>0123</w:t>
            </w:r>
          </w:p>
        </w:tc>
        <w:tc>
          <w:tcPr>
            <w:tcW w:w="2600" w:type="dxa"/>
          </w:tcPr>
          <w:p w14:paraId="06926D59" w14:textId="77777777" w:rsidR="00B50050" w:rsidRDefault="00B50050" w:rsidP="0088127C">
            <w:pPr>
              <w:pStyle w:val="OtherTableBody"/>
            </w:pPr>
          </w:p>
        </w:tc>
        <w:tc>
          <w:tcPr>
            <w:tcW w:w="1400" w:type="dxa"/>
          </w:tcPr>
          <w:p w14:paraId="3A79B10B" w14:textId="77777777" w:rsidR="00B50050" w:rsidRDefault="00B50050" w:rsidP="0088127C">
            <w:pPr>
              <w:pStyle w:val="OtherTableBody"/>
            </w:pPr>
            <w:r>
              <w:t>F</w:t>
            </w:r>
          </w:p>
        </w:tc>
        <w:tc>
          <w:tcPr>
            <w:tcW w:w="4200" w:type="dxa"/>
          </w:tcPr>
          <w:p w14:paraId="6989D84C" w14:textId="77777777" w:rsidR="00B50050" w:rsidRDefault="00B50050" w:rsidP="0088127C">
            <w:pPr>
              <w:pStyle w:val="OtherTableBody"/>
            </w:pPr>
            <w:r>
              <w:t>Final results; results stored and verified.</w:t>
            </w:r>
          </w:p>
        </w:tc>
      </w:tr>
      <w:tr w:rsidR="00B50050" w:rsidRPr="001D2E85" w14:paraId="15D25E33" w14:textId="77777777" w:rsidTr="00195548">
        <w:tc>
          <w:tcPr>
            <w:tcW w:w="600" w:type="dxa"/>
          </w:tcPr>
          <w:p w14:paraId="58FFA82B" w14:textId="77777777" w:rsidR="00B50050" w:rsidRDefault="00B50050" w:rsidP="0088127C">
            <w:pPr>
              <w:pStyle w:val="OtherTableBody"/>
            </w:pPr>
          </w:p>
        </w:tc>
        <w:tc>
          <w:tcPr>
            <w:tcW w:w="600" w:type="dxa"/>
          </w:tcPr>
          <w:p w14:paraId="62E35ACD" w14:textId="77777777" w:rsidR="00B50050" w:rsidRDefault="00B50050" w:rsidP="0088127C">
            <w:pPr>
              <w:pStyle w:val="OtherTableBody"/>
            </w:pPr>
            <w:r>
              <w:t>0123</w:t>
            </w:r>
          </w:p>
        </w:tc>
        <w:tc>
          <w:tcPr>
            <w:tcW w:w="2600" w:type="dxa"/>
          </w:tcPr>
          <w:p w14:paraId="471F5ADD" w14:textId="77777777" w:rsidR="00B50050" w:rsidRDefault="00B50050" w:rsidP="0088127C">
            <w:pPr>
              <w:pStyle w:val="OtherTableBody"/>
            </w:pPr>
          </w:p>
        </w:tc>
        <w:tc>
          <w:tcPr>
            <w:tcW w:w="1400" w:type="dxa"/>
          </w:tcPr>
          <w:p w14:paraId="18EDBBCF" w14:textId="77777777" w:rsidR="00B50050" w:rsidRDefault="00B50050" w:rsidP="0088127C">
            <w:pPr>
              <w:pStyle w:val="OtherTableBody"/>
            </w:pPr>
            <w:r>
              <w:t>I</w:t>
            </w:r>
          </w:p>
        </w:tc>
        <w:tc>
          <w:tcPr>
            <w:tcW w:w="4200" w:type="dxa"/>
          </w:tcPr>
          <w:p w14:paraId="734AC0C6" w14:textId="77777777" w:rsidR="00B50050" w:rsidRDefault="00B50050" w:rsidP="0088127C">
            <w:pPr>
              <w:pStyle w:val="OtherTableBody"/>
            </w:pPr>
            <w:r>
              <w:t>No results available; specimen received, procedure incomplete</w:t>
            </w:r>
          </w:p>
        </w:tc>
      </w:tr>
      <w:tr w:rsidR="00B50050" w:rsidRPr="001D2E85" w14:paraId="6637DDBE" w14:textId="77777777" w:rsidTr="00195548">
        <w:tc>
          <w:tcPr>
            <w:tcW w:w="600" w:type="dxa"/>
          </w:tcPr>
          <w:p w14:paraId="42747E27" w14:textId="77777777" w:rsidR="00B50050" w:rsidRDefault="00B50050" w:rsidP="0088127C">
            <w:pPr>
              <w:pStyle w:val="OtherTableBody"/>
            </w:pPr>
          </w:p>
        </w:tc>
        <w:tc>
          <w:tcPr>
            <w:tcW w:w="600" w:type="dxa"/>
          </w:tcPr>
          <w:p w14:paraId="0A187DC8" w14:textId="77777777" w:rsidR="00B50050" w:rsidRDefault="00B50050" w:rsidP="0088127C">
            <w:pPr>
              <w:pStyle w:val="OtherTableBody"/>
            </w:pPr>
            <w:r>
              <w:t>0123</w:t>
            </w:r>
          </w:p>
        </w:tc>
        <w:tc>
          <w:tcPr>
            <w:tcW w:w="2600" w:type="dxa"/>
          </w:tcPr>
          <w:p w14:paraId="689E0C70" w14:textId="77777777" w:rsidR="00B50050" w:rsidRDefault="00B50050" w:rsidP="0088127C">
            <w:pPr>
              <w:pStyle w:val="OtherTableBody"/>
            </w:pPr>
          </w:p>
        </w:tc>
        <w:tc>
          <w:tcPr>
            <w:tcW w:w="1400" w:type="dxa"/>
          </w:tcPr>
          <w:p w14:paraId="12501A07" w14:textId="77777777" w:rsidR="00B50050" w:rsidRDefault="00B50050" w:rsidP="0088127C">
            <w:pPr>
              <w:pStyle w:val="OtherTableBody"/>
            </w:pPr>
            <w:r>
              <w:t>M</w:t>
            </w:r>
          </w:p>
        </w:tc>
        <w:tc>
          <w:tcPr>
            <w:tcW w:w="4200" w:type="dxa"/>
          </w:tcPr>
          <w:p w14:paraId="26034341" w14:textId="77777777" w:rsidR="00B50050" w:rsidRDefault="00B50050" w:rsidP="0088127C">
            <w:pPr>
              <w:pStyle w:val="OtherTableBody"/>
            </w:pPr>
            <w:r>
              <w:t>A result under an order, that has not yet been finalized has been corrected</w:t>
            </w:r>
          </w:p>
        </w:tc>
      </w:tr>
      <w:tr w:rsidR="00B50050" w:rsidRPr="001D2E85" w14:paraId="36491756" w14:textId="77777777" w:rsidTr="00195548">
        <w:tc>
          <w:tcPr>
            <w:tcW w:w="600" w:type="dxa"/>
          </w:tcPr>
          <w:p w14:paraId="0842A6A8" w14:textId="77777777" w:rsidR="00B50050" w:rsidRDefault="00B50050" w:rsidP="0088127C">
            <w:pPr>
              <w:pStyle w:val="OtherTableBody"/>
            </w:pPr>
          </w:p>
        </w:tc>
        <w:tc>
          <w:tcPr>
            <w:tcW w:w="600" w:type="dxa"/>
          </w:tcPr>
          <w:p w14:paraId="00002C57" w14:textId="77777777" w:rsidR="00B50050" w:rsidRDefault="00B50050" w:rsidP="0088127C">
            <w:pPr>
              <w:pStyle w:val="OtherTableBody"/>
            </w:pPr>
            <w:r>
              <w:t>0123</w:t>
            </w:r>
          </w:p>
        </w:tc>
        <w:tc>
          <w:tcPr>
            <w:tcW w:w="2600" w:type="dxa"/>
          </w:tcPr>
          <w:p w14:paraId="21B1A6A7" w14:textId="77777777" w:rsidR="00B50050" w:rsidRDefault="00B50050" w:rsidP="0088127C">
            <w:pPr>
              <w:pStyle w:val="OtherTableBody"/>
            </w:pPr>
          </w:p>
        </w:tc>
        <w:tc>
          <w:tcPr>
            <w:tcW w:w="1400" w:type="dxa"/>
          </w:tcPr>
          <w:p w14:paraId="37530C1E" w14:textId="77777777" w:rsidR="00B50050" w:rsidRDefault="00B50050" w:rsidP="0088127C">
            <w:pPr>
              <w:pStyle w:val="OtherTableBody"/>
            </w:pPr>
            <w:r>
              <w:t>N</w:t>
            </w:r>
          </w:p>
        </w:tc>
        <w:tc>
          <w:tcPr>
            <w:tcW w:w="4200" w:type="dxa"/>
          </w:tcPr>
          <w:p w14:paraId="0804AC0D" w14:textId="77777777" w:rsidR="00B50050" w:rsidRDefault="00B50050" w:rsidP="0088127C">
            <w:pPr>
              <w:pStyle w:val="OtherTableBody"/>
            </w:pPr>
            <w:r>
              <w:t>No result available; requested procedure done.  To indicate that a requested test is performed but results are pending/not yet available.</w:t>
            </w:r>
          </w:p>
        </w:tc>
      </w:tr>
      <w:tr w:rsidR="00B50050" w:rsidRPr="001D2E85" w14:paraId="1836C50C" w14:textId="77777777" w:rsidTr="00195548">
        <w:tc>
          <w:tcPr>
            <w:tcW w:w="600" w:type="dxa"/>
          </w:tcPr>
          <w:p w14:paraId="2D1102F4" w14:textId="77777777" w:rsidR="00B50050" w:rsidRDefault="00B50050" w:rsidP="0088127C">
            <w:pPr>
              <w:pStyle w:val="OtherTableBody"/>
            </w:pPr>
          </w:p>
        </w:tc>
        <w:tc>
          <w:tcPr>
            <w:tcW w:w="600" w:type="dxa"/>
          </w:tcPr>
          <w:p w14:paraId="00AB13C6" w14:textId="77777777" w:rsidR="00B50050" w:rsidRDefault="00B50050" w:rsidP="0088127C">
            <w:pPr>
              <w:pStyle w:val="OtherTableBody"/>
            </w:pPr>
            <w:r>
              <w:t>0123</w:t>
            </w:r>
          </w:p>
        </w:tc>
        <w:tc>
          <w:tcPr>
            <w:tcW w:w="2600" w:type="dxa"/>
          </w:tcPr>
          <w:p w14:paraId="3E225132" w14:textId="77777777" w:rsidR="00B50050" w:rsidRDefault="00B50050" w:rsidP="0088127C">
            <w:pPr>
              <w:pStyle w:val="OtherTableBody"/>
            </w:pPr>
          </w:p>
        </w:tc>
        <w:tc>
          <w:tcPr>
            <w:tcW w:w="1400" w:type="dxa"/>
          </w:tcPr>
          <w:p w14:paraId="4591C2D5" w14:textId="77777777" w:rsidR="00B50050" w:rsidRDefault="00B50050" w:rsidP="0088127C">
            <w:pPr>
              <w:pStyle w:val="OtherTableBody"/>
            </w:pPr>
            <w:r>
              <w:t>O</w:t>
            </w:r>
          </w:p>
        </w:tc>
        <w:tc>
          <w:tcPr>
            <w:tcW w:w="4200" w:type="dxa"/>
          </w:tcPr>
          <w:p w14:paraId="03EC3841" w14:textId="77777777" w:rsidR="00B50050" w:rsidRDefault="00B50050" w:rsidP="0088127C">
            <w:pPr>
              <w:pStyle w:val="OtherTableBody"/>
            </w:pPr>
            <w:r>
              <w:t>Order received; specimen not yet received</w:t>
            </w:r>
          </w:p>
        </w:tc>
      </w:tr>
      <w:tr w:rsidR="00B50050" w:rsidRPr="001D2E85" w14:paraId="6321D326" w14:textId="77777777" w:rsidTr="00195548">
        <w:tc>
          <w:tcPr>
            <w:tcW w:w="600" w:type="dxa"/>
          </w:tcPr>
          <w:p w14:paraId="08321004" w14:textId="77777777" w:rsidR="00B50050" w:rsidRDefault="00B50050" w:rsidP="0088127C">
            <w:pPr>
              <w:pStyle w:val="OtherTableBody"/>
            </w:pPr>
          </w:p>
        </w:tc>
        <w:tc>
          <w:tcPr>
            <w:tcW w:w="600" w:type="dxa"/>
          </w:tcPr>
          <w:p w14:paraId="039D14D7" w14:textId="77777777" w:rsidR="00B50050" w:rsidRDefault="00B50050" w:rsidP="0088127C">
            <w:pPr>
              <w:pStyle w:val="OtherTableBody"/>
            </w:pPr>
            <w:r>
              <w:t>0123</w:t>
            </w:r>
          </w:p>
        </w:tc>
        <w:tc>
          <w:tcPr>
            <w:tcW w:w="2600" w:type="dxa"/>
          </w:tcPr>
          <w:p w14:paraId="3C35361A" w14:textId="77777777" w:rsidR="00B50050" w:rsidRDefault="00B50050" w:rsidP="0088127C">
            <w:pPr>
              <w:pStyle w:val="OtherTableBody"/>
            </w:pPr>
          </w:p>
        </w:tc>
        <w:tc>
          <w:tcPr>
            <w:tcW w:w="1400" w:type="dxa"/>
          </w:tcPr>
          <w:p w14:paraId="60694D8C" w14:textId="77777777" w:rsidR="00B50050" w:rsidRDefault="00B50050" w:rsidP="0088127C">
            <w:pPr>
              <w:pStyle w:val="OtherTableBody"/>
            </w:pPr>
            <w:r>
              <w:t>P</w:t>
            </w:r>
          </w:p>
        </w:tc>
        <w:tc>
          <w:tcPr>
            <w:tcW w:w="4200" w:type="dxa"/>
          </w:tcPr>
          <w:p w14:paraId="42D0E65A" w14:textId="77777777" w:rsidR="00B50050" w:rsidRDefault="00B50050" w:rsidP="0088127C">
            <w:pPr>
              <w:pStyle w:val="OtherTableBody"/>
            </w:pPr>
            <w:r>
              <w:t>A verified early result is available, final results not yet obtained</w:t>
            </w:r>
          </w:p>
        </w:tc>
      </w:tr>
      <w:tr w:rsidR="00B50050" w:rsidRPr="001D2E85" w14:paraId="403085CA" w14:textId="77777777" w:rsidTr="00195548">
        <w:tc>
          <w:tcPr>
            <w:tcW w:w="600" w:type="dxa"/>
          </w:tcPr>
          <w:p w14:paraId="23AE4B72" w14:textId="77777777" w:rsidR="00B50050" w:rsidRDefault="00B50050" w:rsidP="0088127C">
            <w:pPr>
              <w:pStyle w:val="OtherTableBody"/>
            </w:pPr>
          </w:p>
        </w:tc>
        <w:tc>
          <w:tcPr>
            <w:tcW w:w="600" w:type="dxa"/>
          </w:tcPr>
          <w:p w14:paraId="70912ACE" w14:textId="77777777" w:rsidR="00B50050" w:rsidRDefault="00B50050" w:rsidP="0088127C">
            <w:pPr>
              <w:pStyle w:val="OtherTableBody"/>
            </w:pPr>
            <w:r>
              <w:t>0123</w:t>
            </w:r>
          </w:p>
        </w:tc>
        <w:tc>
          <w:tcPr>
            <w:tcW w:w="2600" w:type="dxa"/>
          </w:tcPr>
          <w:p w14:paraId="0C240B3D" w14:textId="77777777" w:rsidR="00B50050" w:rsidRDefault="00B50050" w:rsidP="0088127C">
            <w:pPr>
              <w:pStyle w:val="OtherTableBody"/>
            </w:pPr>
          </w:p>
        </w:tc>
        <w:tc>
          <w:tcPr>
            <w:tcW w:w="1400" w:type="dxa"/>
          </w:tcPr>
          <w:p w14:paraId="5DCFD3F0" w14:textId="77777777" w:rsidR="00B50050" w:rsidRDefault="00B50050" w:rsidP="0088127C">
            <w:pPr>
              <w:pStyle w:val="OtherTableBody"/>
            </w:pPr>
            <w:r>
              <w:t>R</w:t>
            </w:r>
          </w:p>
        </w:tc>
        <w:tc>
          <w:tcPr>
            <w:tcW w:w="4200" w:type="dxa"/>
          </w:tcPr>
          <w:p w14:paraId="0902818C" w14:textId="77777777" w:rsidR="00B50050" w:rsidRDefault="00B50050" w:rsidP="0088127C">
            <w:pPr>
              <w:pStyle w:val="OtherTableBody"/>
            </w:pPr>
            <w:r>
              <w:t>Results stored; not yet verified</w:t>
            </w:r>
          </w:p>
        </w:tc>
      </w:tr>
      <w:tr w:rsidR="00B50050" w:rsidRPr="001D2E85" w14:paraId="3977D816" w14:textId="77777777" w:rsidTr="00195548">
        <w:tc>
          <w:tcPr>
            <w:tcW w:w="600" w:type="dxa"/>
          </w:tcPr>
          <w:p w14:paraId="20897D7D" w14:textId="77777777" w:rsidR="00B50050" w:rsidRDefault="00B50050" w:rsidP="0088127C">
            <w:pPr>
              <w:pStyle w:val="OtherTableBody"/>
            </w:pPr>
          </w:p>
        </w:tc>
        <w:tc>
          <w:tcPr>
            <w:tcW w:w="600" w:type="dxa"/>
          </w:tcPr>
          <w:p w14:paraId="559FD57D" w14:textId="77777777" w:rsidR="00B50050" w:rsidRDefault="00B50050" w:rsidP="0088127C">
            <w:pPr>
              <w:pStyle w:val="OtherTableBody"/>
            </w:pPr>
            <w:r>
              <w:t>0123</w:t>
            </w:r>
          </w:p>
        </w:tc>
        <w:tc>
          <w:tcPr>
            <w:tcW w:w="2600" w:type="dxa"/>
          </w:tcPr>
          <w:p w14:paraId="6FCDF546" w14:textId="77777777" w:rsidR="00B50050" w:rsidRDefault="00B50050" w:rsidP="0088127C">
            <w:pPr>
              <w:pStyle w:val="OtherTableBody"/>
            </w:pPr>
          </w:p>
        </w:tc>
        <w:tc>
          <w:tcPr>
            <w:tcW w:w="1400" w:type="dxa"/>
          </w:tcPr>
          <w:p w14:paraId="4B47689A" w14:textId="77777777" w:rsidR="00B50050" w:rsidRDefault="00B50050" w:rsidP="0088127C">
            <w:pPr>
              <w:pStyle w:val="OtherTableBody"/>
            </w:pPr>
            <w:r>
              <w:t>S</w:t>
            </w:r>
          </w:p>
        </w:tc>
        <w:tc>
          <w:tcPr>
            <w:tcW w:w="4200" w:type="dxa"/>
          </w:tcPr>
          <w:p w14:paraId="0D84C4A0" w14:textId="77777777" w:rsidR="00B50050" w:rsidRDefault="00B50050" w:rsidP="0088127C">
            <w:pPr>
              <w:pStyle w:val="OtherTableBody"/>
            </w:pPr>
            <w:r>
              <w:t>No results available; procedure scheduled, but not done</w:t>
            </w:r>
          </w:p>
        </w:tc>
      </w:tr>
      <w:tr w:rsidR="00B50050" w:rsidRPr="001D2E85" w14:paraId="0D8BDCBF" w14:textId="77777777" w:rsidTr="00195548">
        <w:tc>
          <w:tcPr>
            <w:tcW w:w="600" w:type="dxa"/>
          </w:tcPr>
          <w:p w14:paraId="45A9930B" w14:textId="77777777" w:rsidR="00B50050" w:rsidRDefault="00B50050" w:rsidP="0088127C">
            <w:pPr>
              <w:pStyle w:val="OtherTableBody"/>
            </w:pPr>
          </w:p>
        </w:tc>
        <w:tc>
          <w:tcPr>
            <w:tcW w:w="600" w:type="dxa"/>
          </w:tcPr>
          <w:p w14:paraId="157AD8AD" w14:textId="77777777" w:rsidR="00B50050" w:rsidRDefault="00B50050" w:rsidP="0088127C">
            <w:pPr>
              <w:pStyle w:val="OtherTableBody"/>
            </w:pPr>
            <w:r>
              <w:t>0123</w:t>
            </w:r>
          </w:p>
        </w:tc>
        <w:tc>
          <w:tcPr>
            <w:tcW w:w="2600" w:type="dxa"/>
          </w:tcPr>
          <w:p w14:paraId="24D729DC" w14:textId="77777777" w:rsidR="00B50050" w:rsidRDefault="00B50050" w:rsidP="0088127C">
            <w:pPr>
              <w:pStyle w:val="OtherTableBody"/>
            </w:pPr>
          </w:p>
        </w:tc>
        <w:tc>
          <w:tcPr>
            <w:tcW w:w="1400" w:type="dxa"/>
          </w:tcPr>
          <w:p w14:paraId="6D6D9B8F" w14:textId="77777777" w:rsidR="00B50050" w:rsidRDefault="00B50050" w:rsidP="0088127C">
            <w:pPr>
              <w:pStyle w:val="OtherTableBody"/>
            </w:pPr>
            <w:r>
              <w:t>X</w:t>
            </w:r>
          </w:p>
        </w:tc>
        <w:tc>
          <w:tcPr>
            <w:tcW w:w="4200" w:type="dxa"/>
          </w:tcPr>
          <w:p w14:paraId="20F5B776" w14:textId="77777777" w:rsidR="00B50050" w:rsidRDefault="00B50050" w:rsidP="0088127C">
            <w:pPr>
              <w:pStyle w:val="OtherTableBody"/>
            </w:pPr>
            <w:r>
              <w:t>No results available; Order canceled.</w:t>
            </w:r>
          </w:p>
        </w:tc>
      </w:tr>
      <w:tr w:rsidR="00B50050" w:rsidRPr="001D2E85" w14:paraId="6865249A" w14:textId="77777777" w:rsidTr="00195548">
        <w:tc>
          <w:tcPr>
            <w:tcW w:w="600" w:type="dxa"/>
          </w:tcPr>
          <w:p w14:paraId="49A04BAD" w14:textId="77777777" w:rsidR="00B50050" w:rsidRDefault="00B50050" w:rsidP="0088127C">
            <w:pPr>
              <w:pStyle w:val="OtherTableBody"/>
            </w:pPr>
          </w:p>
        </w:tc>
        <w:tc>
          <w:tcPr>
            <w:tcW w:w="600" w:type="dxa"/>
          </w:tcPr>
          <w:p w14:paraId="2583FFD8" w14:textId="77777777" w:rsidR="00B50050" w:rsidRDefault="00B50050" w:rsidP="0088127C">
            <w:pPr>
              <w:pStyle w:val="OtherTableBody"/>
            </w:pPr>
            <w:r>
              <w:t>0123</w:t>
            </w:r>
          </w:p>
        </w:tc>
        <w:tc>
          <w:tcPr>
            <w:tcW w:w="2600" w:type="dxa"/>
          </w:tcPr>
          <w:p w14:paraId="53FACCB2" w14:textId="77777777" w:rsidR="00B50050" w:rsidRDefault="00B50050" w:rsidP="0088127C">
            <w:pPr>
              <w:pStyle w:val="OtherTableBody"/>
            </w:pPr>
          </w:p>
        </w:tc>
        <w:tc>
          <w:tcPr>
            <w:tcW w:w="1400" w:type="dxa"/>
          </w:tcPr>
          <w:p w14:paraId="578BB097" w14:textId="77777777" w:rsidR="00B50050" w:rsidRDefault="00B50050" w:rsidP="0088127C">
            <w:pPr>
              <w:pStyle w:val="OtherTableBody"/>
            </w:pPr>
            <w:r>
              <w:t>Y</w:t>
            </w:r>
          </w:p>
        </w:tc>
        <w:tc>
          <w:tcPr>
            <w:tcW w:w="4200" w:type="dxa"/>
          </w:tcPr>
          <w:p w14:paraId="25026839" w14:textId="77777777" w:rsidR="00B50050" w:rsidRDefault="00B50050" w:rsidP="0088127C">
            <w:pPr>
              <w:pStyle w:val="OtherTableBody"/>
            </w:pPr>
            <w:r>
              <w:t>No order on record for this test.</w:t>
            </w:r>
          </w:p>
        </w:tc>
      </w:tr>
      <w:tr w:rsidR="00B50050" w:rsidRPr="001D2E85" w14:paraId="500A918B" w14:textId="77777777" w:rsidTr="00195548">
        <w:tc>
          <w:tcPr>
            <w:tcW w:w="600" w:type="dxa"/>
          </w:tcPr>
          <w:p w14:paraId="0B3A163E" w14:textId="77777777" w:rsidR="00B50050" w:rsidRDefault="00B50050" w:rsidP="0088127C">
            <w:pPr>
              <w:pStyle w:val="OtherTableBody"/>
            </w:pPr>
          </w:p>
        </w:tc>
        <w:tc>
          <w:tcPr>
            <w:tcW w:w="600" w:type="dxa"/>
          </w:tcPr>
          <w:p w14:paraId="4E740A63" w14:textId="77777777" w:rsidR="00B50050" w:rsidRDefault="00B50050" w:rsidP="0088127C">
            <w:pPr>
              <w:pStyle w:val="OtherTableBody"/>
            </w:pPr>
            <w:r>
              <w:t>0123</w:t>
            </w:r>
          </w:p>
        </w:tc>
        <w:tc>
          <w:tcPr>
            <w:tcW w:w="2600" w:type="dxa"/>
          </w:tcPr>
          <w:p w14:paraId="54BF44D7" w14:textId="77777777" w:rsidR="00B50050" w:rsidRDefault="00B50050" w:rsidP="0088127C">
            <w:pPr>
              <w:pStyle w:val="OtherTableBody"/>
            </w:pPr>
          </w:p>
        </w:tc>
        <w:tc>
          <w:tcPr>
            <w:tcW w:w="1400" w:type="dxa"/>
          </w:tcPr>
          <w:p w14:paraId="48C0D3E2" w14:textId="77777777" w:rsidR="00B50050" w:rsidRDefault="00B50050" w:rsidP="0088127C">
            <w:pPr>
              <w:pStyle w:val="OtherTableBody"/>
            </w:pPr>
            <w:r>
              <w:t>Z</w:t>
            </w:r>
          </w:p>
        </w:tc>
        <w:tc>
          <w:tcPr>
            <w:tcW w:w="4200" w:type="dxa"/>
          </w:tcPr>
          <w:p w14:paraId="288D4E88" w14:textId="77777777" w:rsidR="00B50050" w:rsidRDefault="00B50050" w:rsidP="0088127C">
            <w:pPr>
              <w:pStyle w:val="OtherTableBody"/>
            </w:pPr>
            <w:r>
              <w:t>No record of this patient.</w:t>
            </w:r>
          </w:p>
        </w:tc>
      </w:tr>
      <w:tr w:rsidR="00B50050" w14:paraId="28EC6805" w14:textId="77777777" w:rsidTr="00195548">
        <w:tc>
          <w:tcPr>
            <w:tcW w:w="600" w:type="dxa"/>
          </w:tcPr>
          <w:p w14:paraId="407E6F0B" w14:textId="77777777" w:rsidR="00B50050" w:rsidRDefault="00B50050" w:rsidP="0088127C">
            <w:pPr>
              <w:pStyle w:val="OtherTableBody"/>
            </w:pPr>
            <w:r>
              <w:t>HL7</w:t>
            </w:r>
          </w:p>
        </w:tc>
        <w:tc>
          <w:tcPr>
            <w:tcW w:w="600" w:type="dxa"/>
          </w:tcPr>
          <w:p w14:paraId="4D76C1E7" w14:textId="77777777" w:rsidR="00B50050" w:rsidRDefault="00B50050" w:rsidP="0088127C">
            <w:pPr>
              <w:pStyle w:val="OtherTableBody"/>
            </w:pPr>
          </w:p>
        </w:tc>
        <w:tc>
          <w:tcPr>
            <w:tcW w:w="2600" w:type="dxa"/>
          </w:tcPr>
          <w:p w14:paraId="5FF98AA4" w14:textId="77777777" w:rsidR="00B50050" w:rsidRDefault="00B50050" w:rsidP="0088127C">
            <w:pPr>
              <w:pStyle w:val="OtherTableBody"/>
            </w:pPr>
            <w:r>
              <w:t>Transportation Mode</w:t>
            </w:r>
          </w:p>
        </w:tc>
        <w:tc>
          <w:tcPr>
            <w:tcW w:w="1400" w:type="dxa"/>
          </w:tcPr>
          <w:p w14:paraId="0348999D" w14:textId="77777777" w:rsidR="00B50050" w:rsidRDefault="00B50050" w:rsidP="0088127C">
            <w:pPr>
              <w:pStyle w:val="OtherTableBody"/>
            </w:pPr>
          </w:p>
        </w:tc>
        <w:tc>
          <w:tcPr>
            <w:tcW w:w="4200" w:type="dxa"/>
          </w:tcPr>
          <w:p w14:paraId="1339BBF5" w14:textId="77777777" w:rsidR="00B50050" w:rsidRDefault="00B50050" w:rsidP="0088127C">
            <w:pPr>
              <w:pStyle w:val="OtherTableBody"/>
            </w:pPr>
          </w:p>
        </w:tc>
      </w:tr>
      <w:tr w:rsidR="00B50050" w:rsidRPr="001D2E85" w14:paraId="4CDE8F80" w14:textId="77777777" w:rsidTr="00195548">
        <w:tc>
          <w:tcPr>
            <w:tcW w:w="600" w:type="dxa"/>
          </w:tcPr>
          <w:p w14:paraId="105F5346" w14:textId="77777777" w:rsidR="00B50050" w:rsidRDefault="00B50050" w:rsidP="0088127C">
            <w:pPr>
              <w:pStyle w:val="OtherTableBody"/>
            </w:pPr>
          </w:p>
        </w:tc>
        <w:tc>
          <w:tcPr>
            <w:tcW w:w="600" w:type="dxa"/>
          </w:tcPr>
          <w:p w14:paraId="340A5489" w14:textId="77777777" w:rsidR="00B50050" w:rsidRDefault="00B50050" w:rsidP="0088127C">
            <w:pPr>
              <w:pStyle w:val="OtherTableBody"/>
            </w:pPr>
            <w:r>
              <w:t>0124</w:t>
            </w:r>
          </w:p>
        </w:tc>
        <w:tc>
          <w:tcPr>
            <w:tcW w:w="2600" w:type="dxa"/>
          </w:tcPr>
          <w:p w14:paraId="0B59D6C7" w14:textId="77777777" w:rsidR="00B50050" w:rsidRDefault="00B50050" w:rsidP="0088127C">
            <w:pPr>
              <w:pStyle w:val="OtherTableBody"/>
            </w:pPr>
          </w:p>
        </w:tc>
        <w:tc>
          <w:tcPr>
            <w:tcW w:w="1400" w:type="dxa"/>
          </w:tcPr>
          <w:p w14:paraId="10913CF4" w14:textId="77777777" w:rsidR="00B50050" w:rsidRDefault="00B50050" w:rsidP="0088127C">
            <w:pPr>
              <w:pStyle w:val="OtherTableBody"/>
            </w:pPr>
            <w:r>
              <w:t>CART</w:t>
            </w:r>
          </w:p>
        </w:tc>
        <w:tc>
          <w:tcPr>
            <w:tcW w:w="4200" w:type="dxa"/>
          </w:tcPr>
          <w:p w14:paraId="2EDC1A02" w14:textId="77777777" w:rsidR="00B50050" w:rsidRDefault="00B50050" w:rsidP="0088127C">
            <w:pPr>
              <w:pStyle w:val="OtherTableBody"/>
            </w:pPr>
            <w:r>
              <w:t>Cart - patient travels on cart or gurney</w:t>
            </w:r>
          </w:p>
        </w:tc>
      </w:tr>
      <w:tr w:rsidR="00B50050" w:rsidRPr="001D2E85" w14:paraId="2C0BEBB8" w14:textId="77777777" w:rsidTr="00195548">
        <w:tc>
          <w:tcPr>
            <w:tcW w:w="600" w:type="dxa"/>
          </w:tcPr>
          <w:p w14:paraId="1133F400" w14:textId="77777777" w:rsidR="00B50050" w:rsidRDefault="00B50050" w:rsidP="0088127C">
            <w:pPr>
              <w:pStyle w:val="OtherTableBody"/>
            </w:pPr>
          </w:p>
        </w:tc>
        <w:tc>
          <w:tcPr>
            <w:tcW w:w="600" w:type="dxa"/>
          </w:tcPr>
          <w:p w14:paraId="112456F4" w14:textId="77777777" w:rsidR="00B50050" w:rsidRDefault="00B50050" w:rsidP="0088127C">
            <w:pPr>
              <w:pStyle w:val="OtherTableBody"/>
            </w:pPr>
            <w:r>
              <w:t>0124</w:t>
            </w:r>
          </w:p>
        </w:tc>
        <w:tc>
          <w:tcPr>
            <w:tcW w:w="2600" w:type="dxa"/>
          </w:tcPr>
          <w:p w14:paraId="3A2895E6" w14:textId="77777777" w:rsidR="00B50050" w:rsidRDefault="00B50050" w:rsidP="0088127C">
            <w:pPr>
              <w:pStyle w:val="OtherTableBody"/>
            </w:pPr>
          </w:p>
        </w:tc>
        <w:tc>
          <w:tcPr>
            <w:tcW w:w="1400" w:type="dxa"/>
          </w:tcPr>
          <w:p w14:paraId="420B686E" w14:textId="77777777" w:rsidR="00B50050" w:rsidRDefault="00B50050" w:rsidP="0088127C">
            <w:pPr>
              <w:pStyle w:val="OtherTableBody"/>
            </w:pPr>
            <w:r>
              <w:t>PORT</w:t>
            </w:r>
          </w:p>
        </w:tc>
        <w:tc>
          <w:tcPr>
            <w:tcW w:w="4200" w:type="dxa"/>
          </w:tcPr>
          <w:p w14:paraId="4AB20F90" w14:textId="77777777" w:rsidR="00B50050" w:rsidRDefault="00B50050" w:rsidP="0088127C">
            <w:pPr>
              <w:pStyle w:val="OtherTableBody"/>
            </w:pPr>
            <w:r>
              <w:t>The examining device goes to patient's location</w:t>
            </w:r>
          </w:p>
        </w:tc>
      </w:tr>
      <w:tr w:rsidR="00B50050" w:rsidRPr="001D2E85" w14:paraId="779C8AD4" w14:textId="77777777" w:rsidTr="00195548">
        <w:tc>
          <w:tcPr>
            <w:tcW w:w="600" w:type="dxa"/>
          </w:tcPr>
          <w:p w14:paraId="605EB49A" w14:textId="77777777" w:rsidR="00B50050" w:rsidRDefault="00B50050" w:rsidP="0088127C">
            <w:pPr>
              <w:pStyle w:val="OtherTableBody"/>
            </w:pPr>
          </w:p>
        </w:tc>
        <w:tc>
          <w:tcPr>
            <w:tcW w:w="600" w:type="dxa"/>
          </w:tcPr>
          <w:p w14:paraId="2C437214" w14:textId="77777777" w:rsidR="00B50050" w:rsidRDefault="00B50050" w:rsidP="0088127C">
            <w:pPr>
              <w:pStyle w:val="OtherTableBody"/>
            </w:pPr>
            <w:r>
              <w:t>0124</w:t>
            </w:r>
          </w:p>
        </w:tc>
        <w:tc>
          <w:tcPr>
            <w:tcW w:w="2600" w:type="dxa"/>
          </w:tcPr>
          <w:p w14:paraId="327C45F4" w14:textId="77777777" w:rsidR="00B50050" w:rsidRDefault="00B50050" w:rsidP="0088127C">
            <w:pPr>
              <w:pStyle w:val="OtherTableBody"/>
            </w:pPr>
          </w:p>
        </w:tc>
        <w:tc>
          <w:tcPr>
            <w:tcW w:w="1400" w:type="dxa"/>
          </w:tcPr>
          <w:p w14:paraId="64946F90" w14:textId="77777777" w:rsidR="00B50050" w:rsidRDefault="00B50050" w:rsidP="0088127C">
            <w:pPr>
              <w:pStyle w:val="OtherTableBody"/>
            </w:pPr>
            <w:r>
              <w:t>WALK</w:t>
            </w:r>
          </w:p>
        </w:tc>
        <w:tc>
          <w:tcPr>
            <w:tcW w:w="4200" w:type="dxa"/>
          </w:tcPr>
          <w:p w14:paraId="2D88E3EB" w14:textId="77777777" w:rsidR="00B50050" w:rsidRDefault="00B50050" w:rsidP="0088127C">
            <w:pPr>
              <w:pStyle w:val="OtherTableBody"/>
            </w:pPr>
            <w:r>
              <w:t>Patient walks to diagnostic service</w:t>
            </w:r>
          </w:p>
        </w:tc>
      </w:tr>
      <w:tr w:rsidR="00B50050" w14:paraId="2F4D524C" w14:textId="77777777" w:rsidTr="00195548">
        <w:tc>
          <w:tcPr>
            <w:tcW w:w="600" w:type="dxa"/>
          </w:tcPr>
          <w:p w14:paraId="4B86ECC3" w14:textId="77777777" w:rsidR="00B50050" w:rsidRDefault="00B50050" w:rsidP="0088127C">
            <w:pPr>
              <w:pStyle w:val="OtherTableBody"/>
            </w:pPr>
          </w:p>
        </w:tc>
        <w:tc>
          <w:tcPr>
            <w:tcW w:w="600" w:type="dxa"/>
          </w:tcPr>
          <w:p w14:paraId="1235D786" w14:textId="77777777" w:rsidR="00B50050" w:rsidRDefault="00B50050" w:rsidP="0088127C">
            <w:pPr>
              <w:pStyle w:val="OtherTableBody"/>
            </w:pPr>
            <w:r>
              <w:t>0124</w:t>
            </w:r>
          </w:p>
        </w:tc>
        <w:tc>
          <w:tcPr>
            <w:tcW w:w="2600" w:type="dxa"/>
          </w:tcPr>
          <w:p w14:paraId="3699EBA0" w14:textId="77777777" w:rsidR="00B50050" w:rsidRDefault="00B50050" w:rsidP="0088127C">
            <w:pPr>
              <w:pStyle w:val="OtherTableBody"/>
            </w:pPr>
          </w:p>
        </w:tc>
        <w:tc>
          <w:tcPr>
            <w:tcW w:w="1400" w:type="dxa"/>
          </w:tcPr>
          <w:p w14:paraId="49F11897" w14:textId="77777777" w:rsidR="00B50050" w:rsidRDefault="00B50050" w:rsidP="0088127C">
            <w:pPr>
              <w:pStyle w:val="OtherTableBody"/>
            </w:pPr>
            <w:r>
              <w:t>WHLC</w:t>
            </w:r>
          </w:p>
        </w:tc>
        <w:tc>
          <w:tcPr>
            <w:tcW w:w="4200" w:type="dxa"/>
          </w:tcPr>
          <w:p w14:paraId="41492CED" w14:textId="77777777" w:rsidR="00B50050" w:rsidRDefault="00B50050" w:rsidP="0088127C">
            <w:pPr>
              <w:pStyle w:val="OtherTableBody"/>
            </w:pPr>
            <w:r>
              <w:t>Wheelchair</w:t>
            </w:r>
          </w:p>
        </w:tc>
      </w:tr>
      <w:tr w:rsidR="00B50050" w14:paraId="6F6C14DB" w14:textId="77777777" w:rsidTr="00195548">
        <w:tc>
          <w:tcPr>
            <w:tcW w:w="600" w:type="dxa"/>
          </w:tcPr>
          <w:p w14:paraId="445AEB0D" w14:textId="77777777" w:rsidR="00B50050" w:rsidRDefault="00B50050" w:rsidP="0088127C">
            <w:pPr>
              <w:pStyle w:val="OtherTableBody"/>
            </w:pPr>
            <w:r>
              <w:t>HL7</w:t>
            </w:r>
          </w:p>
        </w:tc>
        <w:tc>
          <w:tcPr>
            <w:tcW w:w="600" w:type="dxa"/>
          </w:tcPr>
          <w:p w14:paraId="6EF82976" w14:textId="77777777" w:rsidR="00B50050" w:rsidRDefault="00B50050" w:rsidP="0088127C">
            <w:pPr>
              <w:pStyle w:val="OtherTableBody"/>
            </w:pPr>
          </w:p>
        </w:tc>
        <w:tc>
          <w:tcPr>
            <w:tcW w:w="2600" w:type="dxa"/>
          </w:tcPr>
          <w:p w14:paraId="415B889B" w14:textId="77777777" w:rsidR="00B50050" w:rsidRDefault="00B50050" w:rsidP="0088127C">
            <w:pPr>
              <w:pStyle w:val="OtherTableBody"/>
            </w:pPr>
            <w:r>
              <w:t>Value Type</w:t>
            </w:r>
          </w:p>
        </w:tc>
        <w:tc>
          <w:tcPr>
            <w:tcW w:w="1400" w:type="dxa"/>
          </w:tcPr>
          <w:p w14:paraId="6F947C25" w14:textId="77777777" w:rsidR="00B50050" w:rsidRDefault="00B50050" w:rsidP="0088127C">
            <w:pPr>
              <w:pStyle w:val="OtherTableBody"/>
            </w:pPr>
          </w:p>
        </w:tc>
        <w:tc>
          <w:tcPr>
            <w:tcW w:w="4200" w:type="dxa"/>
          </w:tcPr>
          <w:p w14:paraId="2E6B8F7A" w14:textId="77777777" w:rsidR="00B50050" w:rsidRDefault="00B50050" w:rsidP="0088127C">
            <w:pPr>
              <w:pStyle w:val="OtherTableBody"/>
            </w:pPr>
          </w:p>
        </w:tc>
      </w:tr>
      <w:tr w:rsidR="00B50050" w14:paraId="065AEB28" w14:textId="77777777" w:rsidTr="00195548">
        <w:tc>
          <w:tcPr>
            <w:tcW w:w="600" w:type="dxa"/>
          </w:tcPr>
          <w:p w14:paraId="20691816" w14:textId="77777777" w:rsidR="00B50050" w:rsidRDefault="00B50050" w:rsidP="0088127C">
            <w:pPr>
              <w:pStyle w:val="OtherTableBody"/>
            </w:pPr>
          </w:p>
        </w:tc>
        <w:tc>
          <w:tcPr>
            <w:tcW w:w="600" w:type="dxa"/>
          </w:tcPr>
          <w:p w14:paraId="7ACDC7A6" w14:textId="77777777" w:rsidR="00B50050" w:rsidRDefault="00B50050" w:rsidP="0088127C">
            <w:pPr>
              <w:pStyle w:val="OtherTableBody"/>
            </w:pPr>
            <w:r>
              <w:t>0125</w:t>
            </w:r>
          </w:p>
        </w:tc>
        <w:tc>
          <w:tcPr>
            <w:tcW w:w="2600" w:type="dxa"/>
          </w:tcPr>
          <w:p w14:paraId="43712C55" w14:textId="77777777" w:rsidR="00B50050" w:rsidRDefault="00B50050" w:rsidP="0088127C">
            <w:pPr>
              <w:pStyle w:val="OtherTableBody"/>
            </w:pPr>
          </w:p>
        </w:tc>
        <w:tc>
          <w:tcPr>
            <w:tcW w:w="1400" w:type="dxa"/>
          </w:tcPr>
          <w:p w14:paraId="67BE8AA0" w14:textId="77777777" w:rsidR="00B50050" w:rsidRDefault="00B50050" w:rsidP="0088127C">
            <w:pPr>
              <w:pStyle w:val="OtherTableBody"/>
            </w:pPr>
            <w:r>
              <w:t>AUI</w:t>
            </w:r>
          </w:p>
        </w:tc>
        <w:tc>
          <w:tcPr>
            <w:tcW w:w="4200" w:type="dxa"/>
          </w:tcPr>
          <w:p w14:paraId="13D8FC7C" w14:textId="77777777" w:rsidR="00B50050" w:rsidRDefault="00B50050" w:rsidP="0088127C">
            <w:pPr>
              <w:pStyle w:val="OtherTableBody"/>
            </w:pPr>
            <w:r>
              <w:t>Authorization information</w:t>
            </w:r>
          </w:p>
        </w:tc>
      </w:tr>
      <w:tr w:rsidR="00B50050" w14:paraId="7B7757F9" w14:textId="77777777" w:rsidTr="00195548">
        <w:tc>
          <w:tcPr>
            <w:tcW w:w="600" w:type="dxa"/>
          </w:tcPr>
          <w:p w14:paraId="68FC034B" w14:textId="77777777" w:rsidR="00B50050" w:rsidRDefault="00B50050" w:rsidP="0088127C">
            <w:pPr>
              <w:pStyle w:val="OtherTableBody"/>
            </w:pPr>
          </w:p>
        </w:tc>
        <w:tc>
          <w:tcPr>
            <w:tcW w:w="600" w:type="dxa"/>
          </w:tcPr>
          <w:p w14:paraId="27174311" w14:textId="77777777" w:rsidR="00B50050" w:rsidRDefault="00B50050" w:rsidP="0088127C">
            <w:pPr>
              <w:pStyle w:val="OtherTableBody"/>
            </w:pPr>
            <w:r>
              <w:t>0125</w:t>
            </w:r>
          </w:p>
        </w:tc>
        <w:tc>
          <w:tcPr>
            <w:tcW w:w="2600" w:type="dxa"/>
          </w:tcPr>
          <w:p w14:paraId="4274AF74" w14:textId="77777777" w:rsidR="00B50050" w:rsidRDefault="00B50050" w:rsidP="0088127C">
            <w:pPr>
              <w:pStyle w:val="OtherTableBody"/>
            </w:pPr>
          </w:p>
        </w:tc>
        <w:tc>
          <w:tcPr>
            <w:tcW w:w="1400" w:type="dxa"/>
          </w:tcPr>
          <w:p w14:paraId="117BCB89" w14:textId="77777777" w:rsidR="00B50050" w:rsidRDefault="00B50050" w:rsidP="0088127C">
            <w:pPr>
              <w:pStyle w:val="OtherTableBody"/>
            </w:pPr>
            <w:r>
              <w:t>CCD</w:t>
            </w:r>
          </w:p>
        </w:tc>
        <w:tc>
          <w:tcPr>
            <w:tcW w:w="4200" w:type="dxa"/>
          </w:tcPr>
          <w:p w14:paraId="553C0ACE" w14:textId="77777777" w:rsidR="00B50050" w:rsidRDefault="00B50050" w:rsidP="0088127C">
            <w:pPr>
              <w:pStyle w:val="OtherTableBody"/>
            </w:pPr>
            <w:r>
              <w:t>Charge code and date</w:t>
            </w:r>
          </w:p>
        </w:tc>
      </w:tr>
      <w:tr w:rsidR="00B50050" w14:paraId="6A5F1C51" w14:textId="77777777" w:rsidTr="00195548">
        <w:tc>
          <w:tcPr>
            <w:tcW w:w="600" w:type="dxa"/>
          </w:tcPr>
          <w:p w14:paraId="2C76F52D" w14:textId="77777777" w:rsidR="00B50050" w:rsidRDefault="00B50050" w:rsidP="0088127C">
            <w:pPr>
              <w:pStyle w:val="OtherTableBody"/>
            </w:pPr>
          </w:p>
        </w:tc>
        <w:tc>
          <w:tcPr>
            <w:tcW w:w="600" w:type="dxa"/>
          </w:tcPr>
          <w:p w14:paraId="6AA893CA" w14:textId="77777777" w:rsidR="00B50050" w:rsidRDefault="00B50050" w:rsidP="0088127C">
            <w:pPr>
              <w:pStyle w:val="OtherTableBody"/>
            </w:pPr>
            <w:r>
              <w:t>0125</w:t>
            </w:r>
          </w:p>
        </w:tc>
        <w:tc>
          <w:tcPr>
            <w:tcW w:w="2600" w:type="dxa"/>
          </w:tcPr>
          <w:p w14:paraId="603AA16B" w14:textId="77777777" w:rsidR="00B50050" w:rsidRDefault="00B50050" w:rsidP="0088127C">
            <w:pPr>
              <w:pStyle w:val="OtherTableBody"/>
            </w:pPr>
          </w:p>
        </w:tc>
        <w:tc>
          <w:tcPr>
            <w:tcW w:w="1400" w:type="dxa"/>
          </w:tcPr>
          <w:p w14:paraId="444F7B6F" w14:textId="77777777" w:rsidR="00B50050" w:rsidRDefault="00B50050" w:rsidP="0088127C">
            <w:pPr>
              <w:pStyle w:val="OtherTableBody"/>
            </w:pPr>
            <w:r>
              <w:t>CCP</w:t>
            </w:r>
          </w:p>
        </w:tc>
        <w:tc>
          <w:tcPr>
            <w:tcW w:w="4200" w:type="dxa"/>
          </w:tcPr>
          <w:p w14:paraId="383F2AF0" w14:textId="77777777" w:rsidR="00B50050" w:rsidRDefault="00B50050" w:rsidP="0088127C">
            <w:pPr>
              <w:pStyle w:val="OtherTableBody"/>
            </w:pPr>
            <w:r>
              <w:t>Channel calibration parameters</w:t>
            </w:r>
          </w:p>
        </w:tc>
      </w:tr>
      <w:tr w:rsidR="00B50050" w14:paraId="6341A73B" w14:textId="77777777" w:rsidTr="00195548">
        <w:tc>
          <w:tcPr>
            <w:tcW w:w="600" w:type="dxa"/>
          </w:tcPr>
          <w:p w14:paraId="5DCE352D" w14:textId="77777777" w:rsidR="00B50050" w:rsidRDefault="00B50050" w:rsidP="0088127C">
            <w:pPr>
              <w:pStyle w:val="OtherTableBody"/>
            </w:pPr>
          </w:p>
        </w:tc>
        <w:tc>
          <w:tcPr>
            <w:tcW w:w="600" w:type="dxa"/>
          </w:tcPr>
          <w:p w14:paraId="4ADAF2D0" w14:textId="77777777" w:rsidR="00B50050" w:rsidRDefault="00B50050" w:rsidP="0088127C">
            <w:pPr>
              <w:pStyle w:val="OtherTableBody"/>
            </w:pPr>
            <w:r>
              <w:t>0125</w:t>
            </w:r>
          </w:p>
        </w:tc>
        <w:tc>
          <w:tcPr>
            <w:tcW w:w="2600" w:type="dxa"/>
          </w:tcPr>
          <w:p w14:paraId="4CA1EBE1" w14:textId="77777777" w:rsidR="00B50050" w:rsidRDefault="00B50050" w:rsidP="0088127C">
            <w:pPr>
              <w:pStyle w:val="OtherTableBody"/>
            </w:pPr>
          </w:p>
        </w:tc>
        <w:tc>
          <w:tcPr>
            <w:tcW w:w="1400" w:type="dxa"/>
          </w:tcPr>
          <w:p w14:paraId="7AE2FA2A" w14:textId="77777777" w:rsidR="00B50050" w:rsidRDefault="00B50050" w:rsidP="0088127C">
            <w:pPr>
              <w:pStyle w:val="OtherTableBody"/>
            </w:pPr>
            <w:r>
              <w:t>CD</w:t>
            </w:r>
          </w:p>
        </w:tc>
        <w:tc>
          <w:tcPr>
            <w:tcW w:w="4200" w:type="dxa"/>
          </w:tcPr>
          <w:p w14:paraId="70A41EE2" w14:textId="77777777" w:rsidR="00B50050" w:rsidRDefault="00B50050" w:rsidP="0088127C">
            <w:pPr>
              <w:pStyle w:val="OtherTableBody"/>
            </w:pPr>
            <w:r>
              <w:t>Channel definition</w:t>
            </w:r>
          </w:p>
        </w:tc>
      </w:tr>
      <w:tr w:rsidR="00B50050" w14:paraId="2E379AD7" w14:textId="77777777" w:rsidTr="00195548">
        <w:tc>
          <w:tcPr>
            <w:tcW w:w="600" w:type="dxa"/>
          </w:tcPr>
          <w:p w14:paraId="68B96842" w14:textId="77777777" w:rsidR="00B50050" w:rsidRDefault="00B50050" w:rsidP="0088127C">
            <w:pPr>
              <w:pStyle w:val="OtherTableBody"/>
            </w:pPr>
          </w:p>
        </w:tc>
        <w:tc>
          <w:tcPr>
            <w:tcW w:w="600" w:type="dxa"/>
          </w:tcPr>
          <w:p w14:paraId="2BE1A669" w14:textId="77777777" w:rsidR="00B50050" w:rsidRDefault="00B50050" w:rsidP="0088127C">
            <w:pPr>
              <w:pStyle w:val="OtherTableBody"/>
            </w:pPr>
            <w:r>
              <w:t>0125</w:t>
            </w:r>
          </w:p>
        </w:tc>
        <w:tc>
          <w:tcPr>
            <w:tcW w:w="2600" w:type="dxa"/>
          </w:tcPr>
          <w:p w14:paraId="0AB9DC58" w14:textId="77777777" w:rsidR="00B50050" w:rsidRDefault="00B50050" w:rsidP="0088127C">
            <w:pPr>
              <w:pStyle w:val="OtherTableBody"/>
            </w:pPr>
          </w:p>
        </w:tc>
        <w:tc>
          <w:tcPr>
            <w:tcW w:w="1400" w:type="dxa"/>
          </w:tcPr>
          <w:p w14:paraId="1746D96A" w14:textId="77777777" w:rsidR="00B50050" w:rsidRDefault="00B50050" w:rsidP="0088127C">
            <w:pPr>
              <w:pStyle w:val="OtherTableBody"/>
            </w:pPr>
            <w:r>
              <w:t>CF</w:t>
            </w:r>
          </w:p>
        </w:tc>
        <w:tc>
          <w:tcPr>
            <w:tcW w:w="4200" w:type="dxa"/>
          </w:tcPr>
          <w:p w14:paraId="140F68E3" w14:textId="77777777" w:rsidR="00B50050" w:rsidRDefault="00B50050" w:rsidP="0088127C">
            <w:pPr>
              <w:pStyle w:val="OtherTableBody"/>
            </w:pPr>
            <w:r>
              <w:t>Coded element with formatted values</w:t>
            </w:r>
          </w:p>
        </w:tc>
      </w:tr>
      <w:tr w:rsidR="00B50050" w14:paraId="65868DF8" w14:textId="77777777" w:rsidTr="00195548">
        <w:tc>
          <w:tcPr>
            <w:tcW w:w="600" w:type="dxa"/>
          </w:tcPr>
          <w:p w14:paraId="263C03CC" w14:textId="77777777" w:rsidR="00B50050" w:rsidRDefault="00B50050" w:rsidP="0088127C">
            <w:pPr>
              <w:pStyle w:val="OtherTableBody"/>
            </w:pPr>
          </w:p>
        </w:tc>
        <w:tc>
          <w:tcPr>
            <w:tcW w:w="600" w:type="dxa"/>
          </w:tcPr>
          <w:p w14:paraId="676A6CD8" w14:textId="77777777" w:rsidR="00B50050" w:rsidRDefault="00B50050" w:rsidP="0088127C">
            <w:pPr>
              <w:pStyle w:val="OtherTableBody"/>
            </w:pPr>
            <w:r>
              <w:t>0125</w:t>
            </w:r>
          </w:p>
        </w:tc>
        <w:tc>
          <w:tcPr>
            <w:tcW w:w="2600" w:type="dxa"/>
          </w:tcPr>
          <w:p w14:paraId="78DE7C19" w14:textId="77777777" w:rsidR="00B50050" w:rsidRDefault="00B50050" w:rsidP="0088127C">
            <w:pPr>
              <w:pStyle w:val="OtherTableBody"/>
            </w:pPr>
          </w:p>
        </w:tc>
        <w:tc>
          <w:tcPr>
            <w:tcW w:w="1400" w:type="dxa"/>
          </w:tcPr>
          <w:p w14:paraId="0A4BBEED" w14:textId="77777777" w:rsidR="00B50050" w:rsidRDefault="00B50050" w:rsidP="0088127C">
            <w:pPr>
              <w:pStyle w:val="OtherTableBody"/>
            </w:pPr>
            <w:r>
              <w:t>CNE</w:t>
            </w:r>
          </w:p>
        </w:tc>
        <w:tc>
          <w:tcPr>
            <w:tcW w:w="4200" w:type="dxa"/>
          </w:tcPr>
          <w:p w14:paraId="16E836AF" w14:textId="77777777" w:rsidR="00B50050" w:rsidRDefault="00B50050" w:rsidP="0088127C">
            <w:pPr>
              <w:pStyle w:val="OtherTableBody"/>
            </w:pPr>
            <w:r>
              <w:t>Coded with no exceptions</w:t>
            </w:r>
          </w:p>
        </w:tc>
      </w:tr>
      <w:tr w:rsidR="00B50050" w14:paraId="40DB728A" w14:textId="77777777" w:rsidTr="00195548">
        <w:tc>
          <w:tcPr>
            <w:tcW w:w="600" w:type="dxa"/>
          </w:tcPr>
          <w:p w14:paraId="76015E59" w14:textId="77777777" w:rsidR="00B50050" w:rsidRDefault="00B50050" w:rsidP="0088127C">
            <w:pPr>
              <w:pStyle w:val="OtherTableBody"/>
            </w:pPr>
          </w:p>
        </w:tc>
        <w:tc>
          <w:tcPr>
            <w:tcW w:w="600" w:type="dxa"/>
          </w:tcPr>
          <w:p w14:paraId="2D8D74D1" w14:textId="77777777" w:rsidR="00B50050" w:rsidRDefault="00B50050" w:rsidP="0088127C">
            <w:pPr>
              <w:pStyle w:val="OtherTableBody"/>
            </w:pPr>
            <w:r>
              <w:t>0125</w:t>
            </w:r>
          </w:p>
        </w:tc>
        <w:tc>
          <w:tcPr>
            <w:tcW w:w="2600" w:type="dxa"/>
          </w:tcPr>
          <w:p w14:paraId="26C752C4" w14:textId="77777777" w:rsidR="00B50050" w:rsidRDefault="00B50050" w:rsidP="0088127C">
            <w:pPr>
              <w:pStyle w:val="OtherTableBody"/>
            </w:pPr>
          </w:p>
        </w:tc>
        <w:tc>
          <w:tcPr>
            <w:tcW w:w="1400" w:type="dxa"/>
          </w:tcPr>
          <w:p w14:paraId="47BEDEB4" w14:textId="77777777" w:rsidR="00B50050" w:rsidRDefault="00B50050" w:rsidP="0088127C">
            <w:pPr>
              <w:pStyle w:val="OtherTableBody"/>
            </w:pPr>
            <w:r>
              <w:t>CNN</w:t>
            </w:r>
          </w:p>
        </w:tc>
        <w:tc>
          <w:tcPr>
            <w:tcW w:w="4200" w:type="dxa"/>
          </w:tcPr>
          <w:p w14:paraId="00726D65" w14:textId="77777777" w:rsidR="00B50050" w:rsidRDefault="00B50050" w:rsidP="0088127C">
            <w:pPr>
              <w:pStyle w:val="OtherTableBody"/>
            </w:pPr>
            <w:r>
              <w:t>Composite ID number and name simplified</w:t>
            </w:r>
          </w:p>
        </w:tc>
      </w:tr>
      <w:tr w:rsidR="00B50050" w14:paraId="463E25C8" w14:textId="77777777" w:rsidTr="00195548">
        <w:tc>
          <w:tcPr>
            <w:tcW w:w="600" w:type="dxa"/>
          </w:tcPr>
          <w:p w14:paraId="3DC5F07A" w14:textId="77777777" w:rsidR="00B50050" w:rsidRDefault="00B50050" w:rsidP="0088127C">
            <w:pPr>
              <w:pStyle w:val="OtherTableBody"/>
            </w:pPr>
          </w:p>
        </w:tc>
        <w:tc>
          <w:tcPr>
            <w:tcW w:w="600" w:type="dxa"/>
          </w:tcPr>
          <w:p w14:paraId="6DA73D2D" w14:textId="77777777" w:rsidR="00B50050" w:rsidRDefault="00B50050" w:rsidP="0088127C">
            <w:pPr>
              <w:pStyle w:val="OtherTableBody"/>
            </w:pPr>
            <w:r>
              <w:t>0125</w:t>
            </w:r>
          </w:p>
        </w:tc>
        <w:tc>
          <w:tcPr>
            <w:tcW w:w="2600" w:type="dxa"/>
          </w:tcPr>
          <w:p w14:paraId="43E2E4C7" w14:textId="77777777" w:rsidR="00B50050" w:rsidRDefault="00B50050" w:rsidP="0088127C">
            <w:pPr>
              <w:pStyle w:val="OtherTableBody"/>
            </w:pPr>
          </w:p>
        </w:tc>
        <w:tc>
          <w:tcPr>
            <w:tcW w:w="1400" w:type="dxa"/>
          </w:tcPr>
          <w:p w14:paraId="726F82D4" w14:textId="77777777" w:rsidR="00B50050" w:rsidRDefault="00B50050" w:rsidP="0088127C">
            <w:pPr>
              <w:pStyle w:val="OtherTableBody"/>
            </w:pPr>
            <w:r>
              <w:t>CP</w:t>
            </w:r>
          </w:p>
        </w:tc>
        <w:tc>
          <w:tcPr>
            <w:tcW w:w="4200" w:type="dxa"/>
          </w:tcPr>
          <w:p w14:paraId="3AFAE55E" w14:textId="77777777" w:rsidR="00B50050" w:rsidRDefault="00B50050" w:rsidP="0088127C">
            <w:pPr>
              <w:pStyle w:val="OtherTableBody"/>
            </w:pPr>
            <w:r>
              <w:t>Composite price</w:t>
            </w:r>
          </w:p>
        </w:tc>
      </w:tr>
      <w:tr w:rsidR="00B50050" w14:paraId="0752DAFE" w14:textId="77777777" w:rsidTr="00195548">
        <w:tc>
          <w:tcPr>
            <w:tcW w:w="600" w:type="dxa"/>
          </w:tcPr>
          <w:p w14:paraId="593C534E" w14:textId="77777777" w:rsidR="00B50050" w:rsidRDefault="00B50050" w:rsidP="0088127C">
            <w:pPr>
              <w:pStyle w:val="OtherTableBody"/>
            </w:pPr>
          </w:p>
        </w:tc>
        <w:tc>
          <w:tcPr>
            <w:tcW w:w="600" w:type="dxa"/>
          </w:tcPr>
          <w:p w14:paraId="7A54B584" w14:textId="77777777" w:rsidR="00B50050" w:rsidRDefault="00B50050" w:rsidP="0088127C">
            <w:pPr>
              <w:pStyle w:val="OtherTableBody"/>
            </w:pPr>
            <w:r>
              <w:t>0125</w:t>
            </w:r>
          </w:p>
        </w:tc>
        <w:tc>
          <w:tcPr>
            <w:tcW w:w="2600" w:type="dxa"/>
          </w:tcPr>
          <w:p w14:paraId="1EC49585" w14:textId="77777777" w:rsidR="00B50050" w:rsidRDefault="00B50050" w:rsidP="0088127C">
            <w:pPr>
              <w:pStyle w:val="OtherTableBody"/>
            </w:pPr>
          </w:p>
        </w:tc>
        <w:tc>
          <w:tcPr>
            <w:tcW w:w="1400" w:type="dxa"/>
          </w:tcPr>
          <w:p w14:paraId="76A8DFDC" w14:textId="77777777" w:rsidR="00B50050" w:rsidRDefault="00B50050" w:rsidP="0088127C">
            <w:pPr>
              <w:pStyle w:val="OtherTableBody"/>
            </w:pPr>
            <w:r>
              <w:t>CSU</w:t>
            </w:r>
          </w:p>
        </w:tc>
        <w:tc>
          <w:tcPr>
            <w:tcW w:w="4200" w:type="dxa"/>
          </w:tcPr>
          <w:p w14:paraId="47A1053D" w14:textId="77777777" w:rsidR="00B50050" w:rsidRDefault="00B50050" w:rsidP="0088127C">
            <w:pPr>
              <w:pStyle w:val="OtherTableBody"/>
            </w:pPr>
            <w:r>
              <w:t>Channel sensitivity and units</w:t>
            </w:r>
          </w:p>
        </w:tc>
      </w:tr>
      <w:tr w:rsidR="00B50050" w14:paraId="2311581C" w14:textId="77777777" w:rsidTr="00195548">
        <w:tc>
          <w:tcPr>
            <w:tcW w:w="600" w:type="dxa"/>
          </w:tcPr>
          <w:p w14:paraId="10A7EFFC" w14:textId="77777777" w:rsidR="00B50050" w:rsidRDefault="00B50050" w:rsidP="0088127C">
            <w:pPr>
              <w:pStyle w:val="OtherTableBody"/>
            </w:pPr>
          </w:p>
        </w:tc>
        <w:tc>
          <w:tcPr>
            <w:tcW w:w="600" w:type="dxa"/>
          </w:tcPr>
          <w:p w14:paraId="15AE4262" w14:textId="77777777" w:rsidR="00B50050" w:rsidRDefault="00B50050" w:rsidP="0088127C">
            <w:pPr>
              <w:pStyle w:val="OtherTableBody"/>
            </w:pPr>
            <w:r>
              <w:t>0125</w:t>
            </w:r>
          </w:p>
        </w:tc>
        <w:tc>
          <w:tcPr>
            <w:tcW w:w="2600" w:type="dxa"/>
          </w:tcPr>
          <w:p w14:paraId="5935670B" w14:textId="77777777" w:rsidR="00B50050" w:rsidRDefault="00B50050" w:rsidP="0088127C">
            <w:pPr>
              <w:pStyle w:val="OtherTableBody"/>
            </w:pPr>
          </w:p>
        </w:tc>
        <w:tc>
          <w:tcPr>
            <w:tcW w:w="1400" w:type="dxa"/>
          </w:tcPr>
          <w:p w14:paraId="70BEE8BC" w14:textId="77777777" w:rsidR="00B50050" w:rsidRDefault="00B50050" w:rsidP="0088127C">
            <w:pPr>
              <w:pStyle w:val="OtherTableBody"/>
            </w:pPr>
            <w:r>
              <w:t>CWE</w:t>
            </w:r>
          </w:p>
        </w:tc>
        <w:tc>
          <w:tcPr>
            <w:tcW w:w="4200" w:type="dxa"/>
          </w:tcPr>
          <w:p w14:paraId="66F36908" w14:textId="77777777" w:rsidR="00B50050" w:rsidRDefault="00B50050" w:rsidP="0088127C">
            <w:pPr>
              <w:pStyle w:val="OtherTableBody"/>
            </w:pPr>
            <w:r>
              <w:t>Coded with exceptions</w:t>
            </w:r>
          </w:p>
        </w:tc>
      </w:tr>
      <w:tr w:rsidR="00B50050" w14:paraId="383A289D" w14:textId="77777777" w:rsidTr="00195548">
        <w:tc>
          <w:tcPr>
            <w:tcW w:w="600" w:type="dxa"/>
          </w:tcPr>
          <w:p w14:paraId="6B6DFBD7" w14:textId="77777777" w:rsidR="00B50050" w:rsidRDefault="00B50050" w:rsidP="0088127C">
            <w:pPr>
              <w:pStyle w:val="OtherTableBody"/>
            </w:pPr>
          </w:p>
        </w:tc>
        <w:tc>
          <w:tcPr>
            <w:tcW w:w="600" w:type="dxa"/>
          </w:tcPr>
          <w:p w14:paraId="756366DB" w14:textId="77777777" w:rsidR="00B50050" w:rsidRDefault="00B50050" w:rsidP="0088127C">
            <w:pPr>
              <w:pStyle w:val="OtherTableBody"/>
            </w:pPr>
            <w:r>
              <w:t>0125</w:t>
            </w:r>
          </w:p>
        </w:tc>
        <w:tc>
          <w:tcPr>
            <w:tcW w:w="2600" w:type="dxa"/>
          </w:tcPr>
          <w:p w14:paraId="016DD43A" w14:textId="77777777" w:rsidR="00B50050" w:rsidRDefault="00B50050" w:rsidP="0088127C">
            <w:pPr>
              <w:pStyle w:val="OtherTableBody"/>
            </w:pPr>
          </w:p>
        </w:tc>
        <w:tc>
          <w:tcPr>
            <w:tcW w:w="1400" w:type="dxa"/>
          </w:tcPr>
          <w:p w14:paraId="6D736180" w14:textId="77777777" w:rsidR="00B50050" w:rsidRDefault="00B50050" w:rsidP="0088127C">
            <w:pPr>
              <w:pStyle w:val="OtherTableBody"/>
            </w:pPr>
            <w:r>
              <w:t>CX</w:t>
            </w:r>
          </w:p>
        </w:tc>
        <w:tc>
          <w:tcPr>
            <w:tcW w:w="4200" w:type="dxa"/>
          </w:tcPr>
          <w:p w14:paraId="7E7060AF" w14:textId="77777777" w:rsidR="00B50050" w:rsidRDefault="00B50050" w:rsidP="0088127C">
            <w:pPr>
              <w:pStyle w:val="OtherTableBody"/>
            </w:pPr>
            <w:r>
              <w:t>Extended composite ID with check digit</w:t>
            </w:r>
          </w:p>
        </w:tc>
      </w:tr>
      <w:tr w:rsidR="00B50050" w14:paraId="51471E2B" w14:textId="77777777" w:rsidTr="00195548">
        <w:tc>
          <w:tcPr>
            <w:tcW w:w="600" w:type="dxa"/>
          </w:tcPr>
          <w:p w14:paraId="2A34DF6F" w14:textId="77777777" w:rsidR="00B50050" w:rsidRDefault="00B50050" w:rsidP="0088127C">
            <w:pPr>
              <w:pStyle w:val="OtherTableBody"/>
            </w:pPr>
          </w:p>
        </w:tc>
        <w:tc>
          <w:tcPr>
            <w:tcW w:w="600" w:type="dxa"/>
          </w:tcPr>
          <w:p w14:paraId="496C7B57" w14:textId="77777777" w:rsidR="00B50050" w:rsidRDefault="00B50050" w:rsidP="0088127C">
            <w:pPr>
              <w:pStyle w:val="OtherTableBody"/>
            </w:pPr>
            <w:r>
              <w:t>0125</w:t>
            </w:r>
          </w:p>
        </w:tc>
        <w:tc>
          <w:tcPr>
            <w:tcW w:w="2600" w:type="dxa"/>
          </w:tcPr>
          <w:p w14:paraId="61C4A686" w14:textId="77777777" w:rsidR="00B50050" w:rsidRDefault="00B50050" w:rsidP="0088127C">
            <w:pPr>
              <w:pStyle w:val="OtherTableBody"/>
            </w:pPr>
          </w:p>
        </w:tc>
        <w:tc>
          <w:tcPr>
            <w:tcW w:w="1400" w:type="dxa"/>
          </w:tcPr>
          <w:p w14:paraId="50354E6D" w14:textId="77777777" w:rsidR="00B50050" w:rsidRDefault="00B50050" w:rsidP="0088127C">
            <w:pPr>
              <w:pStyle w:val="OtherTableBody"/>
            </w:pPr>
            <w:r>
              <w:t>DDI</w:t>
            </w:r>
          </w:p>
        </w:tc>
        <w:tc>
          <w:tcPr>
            <w:tcW w:w="4200" w:type="dxa"/>
          </w:tcPr>
          <w:p w14:paraId="280E8D15" w14:textId="77777777" w:rsidR="00B50050" w:rsidRDefault="00B50050" w:rsidP="0088127C">
            <w:pPr>
              <w:pStyle w:val="OtherTableBody"/>
            </w:pPr>
            <w:r>
              <w:t>Daily deductible information</w:t>
            </w:r>
          </w:p>
        </w:tc>
      </w:tr>
      <w:tr w:rsidR="00B50050" w14:paraId="32000E0C" w14:textId="77777777" w:rsidTr="00195548">
        <w:tc>
          <w:tcPr>
            <w:tcW w:w="600" w:type="dxa"/>
          </w:tcPr>
          <w:p w14:paraId="305D32A9" w14:textId="77777777" w:rsidR="00B50050" w:rsidRDefault="00B50050" w:rsidP="0088127C">
            <w:pPr>
              <w:pStyle w:val="OtherTableBody"/>
            </w:pPr>
          </w:p>
        </w:tc>
        <w:tc>
          <w:tcPr>
            <w:tcW w:w="600" w:type="dxa"/>
          </w:tcPr>
          <w:p w14:paraId="026D4B79" w14:textId="77777777" w:rsidR="00B50050" w:rsidRDefault="00B50050" w:rsidP="0088127C">
            <w:pPr>
              <w:pStyle w:val="OtherTableBody"/>
            </w:pPr>
            <w:r>
              <w:t>0125</w:t>
            </w:r>
          </w:p>
        </w:tc>
        <w:tc>
          <w:tcPr>
            <w:tcW w:w="2600" w:type="dxa"/>
          </w:tcPr>
          <w:p w14:paraId="35F51EC6" w14:textId="77777777" w:rsidR="00B50050" w:rsidRDefault="00B50050" w:rsidP="0088127C">
            <w:pPr>
              <w:pStyle w:val="OtherTableBody"/>
            </w:pPr>
          </w:p>
        </w:tc>
        <w:tc>
          <w:tcPr>
            <w:tcW w:w="1400" w:type="dxa"/>
          </w:tcPr>
          <w:p w14:paraId="17AA6627" w14:textId="77777777" w:rsidR="00B50050" w:rsidRDefault="00B50050" w:rsidP="0088127C">
            <w:pPr>
              <w:pStyle w:val="OtherTableBody"/>
            </w:pPr>
            <w:r>
              <w:t>DIN</w:t>
            </w:r>
          </w:p>
        </w:tc>
        <w:tc>
          <w:tcPr>
            <w:tcW w:w="4200" w:type="dxa"/>
          </w:tcPr>
          <w:p w14:paraId="7F1DB6F0" w14:textId="77777777" w:rsidR="00B50050" w:rsidRDefault="00B50050" w:rsidP="0088127C">
            <w:pPr>
              <w:pStyle w:val="OtherTableBody"/>
            </w:pPr>
            <w:r>
              <w:t>Date and institution name</w:t>
            </w:r>
          </w:p>
        </w:tc>
      </w:tr>
      <w:tr w:rsidR="00B50050" w14:paraId="169F12C9" w14:textId="77777777" w:rsidTr="00195548">
        <w:tc>
          <w:tcPr>
            <w:tcW w:w="600" w:type="dxa"/>
          </w:tcPr>
          <w:p w14:paraId="4727BBC0" w14:textId="77777777" w:rsidR="00B50050" w:rsidRDefault="00B50050" w:rsidP="0088127C">
            <w:pPr>
              <w:pStyle w:val="OtherTableBody"/>
            </w:pPr>
          </w:p>
        </w:tc>
        <w:tc>
          <w:tcPr>
            <w:tcW w:w="600" w:type="dxa"/>
          </w:tcPr>
          <w:p w14:paraId="5A5A82F9" w14:textId="77777777" w:rsidR="00B50050" w:rsidRDefault="00B50050" w:rsidP="0088127C">
            <w:pPr>
              <w:pStyle w:val="OtherTableBody"/>
            </w:pPr>
            <w:r>
              <w:t>0125</w:t>
            </w:r>
          </w:p>
        </w:tc>
        <w:tc>
          <w:tcPr>
            <w:tcW w:w="2600" w:type="dxa"/>
          </w:tcPr>
          <w:p w14:paraId="5D5F7C92" w14:textId="77777777" w:rsidR="00B50050" w:rsidRDefault="00B50050" w:rsidP="0088127C">
            <w:pPr>
              <w:pStyle w:val="OtherTableBody"/>
            </w:pPr>
          </w:p>
        </w:tc>
        <w:tc>
          <w:tcPr>
            <w:tcW w:w="1400" w:type="dxa"/>
          </w:tcPr>
          <w:p w14:paraId="333ADF61" w14:textId="77777777" w:rsidR="00B50050" w:rsidRDefault="00B50050" w:rsidP="0088127C">
            <w:pPr>
              <w:pStyle w:val="OtherTableBody"/>
            </w:pPr>
            <w:r>
              <w:t>DLD</w:t>
            </w:r>
          </w:p>
        </w:tc>
        <w:tc>
          <w:tcPr>
            <w:tcW w:w="4200" w:type="dxa"/>
          </w:tcPr>
          <w:p w14:paraId="74986D1E" w14:textId="77777777" w:rsidR="00B50050" w:rsidRDefault="00B50050" w:rsidP="0088127C">
            <w:pPr>
              <w:pStyle w:val="OtherTableBody"/>
            </w:pPr>
            <w:r>
              <w:t>Discharge to location and date</w:t>
            </w:r>
          </w:p>
        </w:tc>
      </w:tr>
      <w:tr w:rsidR="00B50050" w14:paraId="3491421E" w14:textId="77777777" w:rsidTr="00195548">
        <w:tc>
          <w:tcPr>
            <w:tcW w:w="600" w:type="dxa"/>
          </w:tcPr>
          <w:p w14:paraId="6FA0584C" w14:textId="77777777" w:rsidR="00B50050" w:rsidRDefault="00B50050" w:rsidP="0088127C">
            <w:pPr>
              <w:pStyle w:val="OtherTableBody"/>
            </w:pPr>
          </w:p>
        </w:tc>
        <w:tc>
          <w:tcPr>
            <w:tcW w:w="600" w:type="dxa"/>
          </w:tcPr>
          <w:p w14:paraId="75684D0C" w14:textId="77777777" w:rsidR="00B50050" w:rsidRDefault="00B50050" w:rsidP="0088127C">
            <w:pPr>
              <w:pStyle w:val="OtherTableBody"/>
            </w:pPr>
            <w:r>
              <w:t>0125</w:t>
            </w:r>
          </w:p>
        </w:tc>
        <w:tc>
          <w:tcPr>
            <w:tcW w:w="2600" w:type="dxa"/>
          </w:tcPr>
          <w:p w14:paraId="3D60C5DD" w14:textId="77777777" w:rsidR="00B50050" w:rsidRDefault="00B50050" w:rsidP="0088127C">
            <w:pPr>
              <w:pStyle w:val="OtherTableBody"/>
            </w:pPr>
          </w:p>
        </w:tc>
        <w:tc>
          <w:tcPr>
            <w:tcW w:w="1400" w:type="dxa"/>
          </w:tcPr>
          <w:p w14:paraId="4493768B" w14:textId="77777777" w:rsidR="00B50050" w:rsidRDefault="00B50050" w:rsidP="0088127C">
            <w:pPr>
              <w:pStyle w:val="OtherTableBody"/>
            </w:pPr>
            <w:r>
              <w:t>DLN</w:t>
            </w:r>
          </w:p>
        </w:tc>
        <w:tc>
          <w:tcPr>
            <w:tcW w:w="4200" w:type="dxa"/>
          </w:tcPr>
          <w:p w14:paraId="6837825E" w14:textId="77777777" w:rsidR="00B50050" w:rsidRDefault="00B50050" w:rsidP="0088127C">
            <w:pPr>
              <w:pStyle w:val="OtherTableBody"/>
            </w:pPr>
            <w:r>
              <w:t>Driver's license number</w:t>
            </w:r>
          </w:p>
        </w:tc>
      </w:tr>
      <w:tr w:rsidR="00B50050" w14:paraId="7CA863AF" w14:textId="77777777" w:rsidTr="00195548">
        <w:tc>
          <w:tcPr>
            <w:tcW w:w="600" w:type="dxa"/>
          </w:tcPr>
          <w:p w14:paraId="43A236F0" w14:textId="77777777" w:rsidR="00B50050" w:rsidRDefault="00B50050" w:rsidP="0088127C">
            <w:pPr>
              <w:pStyle w:val="OtherTableBody"/>
            </w:pPr>
          </w:p>
        </w:tc>
        <w:tc>
          <w:tcPr>
            <w:tcW w:w="600" w:type="dxa"/>
          </w:tcPr>
          <w:p w14:paraId="41227E50" w14:textId="77777777" w:rsidR="00B50050" w:rsidRDefault="00B50050" w:rsidP="0088127C">
            <w:pPr>
              <w:pStyle w:val="OtherTableBody"/>
            </w:pPr>
            <w:r>
              <w:t>0125</w:t>
            </w:r>
          </w:p>
        </w:tc>
        <w:tc>
          <w:tcPr>
            <w:tcW w:w="2600" w:type="dxa"/>
          </w:tcPr>
          <w:p w14:paraId="635496D5" w14:textId="77777777" w:rsidR="00B50050" w:rsidRDefault="00B50050" w:rsidP="0088127C">
            <w:pPr>
              <w:pStyle w:val="OtherTableBody"/>
            </w:pPr>
          </w:p>
        </w:tc>
        <w:tc>
          <w:tcPr>
            <w:tcW w:w="1400" w:type="dxa"/>
          </w:tcPr>
          <w:p w14:paraId="3F2B4611" w14:textId="77777777" w:rsidR="00B50050" w:rsidRDefault="00B50050" w:rsidP="0088127C">
            <w:pPr>
              <w:pStyle w:val="OtherTableBody"/>
            </w:pPr>
            <w:r>
              <w:t>DLT</w:t>
            </w:r>
          </w:p>
        </w:tc>
        <w:tc>
          <w:tcPr>
            <w:tcW w:w="4200" w:type="dxa"/>
          </w:tcPr>
          <w:p w14:paraId="7A2BC819" w14:textId="77777777" w:rsidR="00B50050" w:rsidRDefault="00B50050" w:rsidP="0088127C">
            <w:pPr>
              <w:pStyle w:val="OtherTableBody"/>
            </w:pPr>
            <w:r>
              <w:t>Delta</w:t>
            </w:r>
          </w:p>
        </w:tc>
      </w:tr>
      <w:tr w:rsidR="00B50050" w14:paraId="3C40813D" w14:textId="77777777" w:rsidTr="00195548">
        <w:tc>
          <w:tcPr>
            <w:tcW w:w="600" w:type="dxa"/>
          </w:tcPr>
          <w:p w14:paraId="63053379" w14:textId="77777777" w:rsidR="00B50050" w:rsidRDefault="00B50050" w:rsidP="0088127C">
            <w:pPr>
              <w:pStyle w:val="OtherTableBody"/>
            </w:pPr>
          </w:p>
        </w:tc>
        <w:tc>
          <w:tcPr>
            <w:tcW w:w="600" w:type="dxa"/>
          </w:tcPr>
          <w:p w14:paraId="59948F62" w14:textId="77777777" w:rsidR="00B50050" w:rsidRDefault="00B50050" w:rsidP="0088127C">
            <w:pPr>
              <w:pStyle w:val="OtherTableBody"/>
            </w:pPr>
            <w:r>
              <w:t>0125</w:t>
            </w:r>
          </w:p>
        </w:tc>
        <w:tc>
          <w:tcPr>
            <w:tcW w:w="2600" w:type="dxa"/>
          </w:tcPr>
          <w:p w14:paraId="334D880E" w14:textId="77777777" w:rsidR="00B50050" w:rsidRDefault="00B50050" w:rsidP="0088127C">
            <w:pPr>
              <w:pStyle w:val="OtherTableBody"/>
            </w:pPr>
          </w:p>
        </w:tc>
        <w:tc>
          <w:tcPr>
            <w:tcW w:w="1400" w:type="dxa"/>
          </w:tcPr>
          <w:p w14:paraId="406958AD" w14:textId="77777777" w:rsidR="00B50050" w:rsidRDefault="00B50050" w:rsidP="0088127C">
            <w:pPr>
              <w:pStyle w:val="OtherTableBody"/>
            </w:pPr>
            <w:r>
              <w:t>DR</w:t>
            </w:r>
          </w:p>
        </w:tc>
        <w:tc>
          <w:tcPr>
            <w:tcW w:w="4200" w:type="dxa"/>
          </w:tcPr>
          <w:p w14:paraId="247BCBA7" w14:textId="77777777" w:rsidR="00B50050" w:rsidRDefault="00B50050" w:rsidP="0088127C">
            <w:pPr>
              <w:pStyle w:val="OtherTableBody"/>
            </w:pPr>
            <w:r>
              <w:t>Date/time range</w:t>
            </w:r>
          </w:p>
        </w:tc>
      </w:tr>
      <w:tr w:rsidR="00B50050" w14:paraId="4986FD8A" w14:textId="77777777" w:rsidTr="00195548">
        <w:tc>
          <w:tcPr>
            <w:tcW w:w="600" w:type="dxa"/>
          </w:tcPr>
          <w:p w14:paraId="11AAC426" w14:textId="77777777" w:rsidR="00B50050" w:rsidRDefault="00B50050" w:rsidP="0088127C">
            <w:pPr>
              <w:pStyle w:val="OtherTableBody"/>
            </w:pPr>
          </w:p>
        </w:tc>
        <w:tc>
          <w:tcPr>
            <w:tcW w:w="600" w:type="dxa"/>
          </w:tcPr>
          <w:p w14:paraId="5F33A81D" w14:textId="77777777" w:rsidR="00B50050" w:rsidRDefault="00B50050" w:rsidP="0088127C">
            <w:pPr>
              <w:pStyle w:val="OtherTableBody"/>
            </w:pPr>
            <w:r>
              <w:t>0125</w:t>
            </w:r>
          </w:p>
        </w:tc>
        <w:tc>
          <w:tcPr>
            <w:tcW w:w="2600" w:type="dxa"/>
          </w:tcPr>
          <w:p w14:paraId="5BC55738" w14:textId="77777777" w:rsidR="00B50050" w:rsidRDefault="00B50050" w:rsidP="0088127C">
            <w:pPr>
              <w:pStyle w:val="OtherTableBody"/>
            </w:pPr>
          </w:p>
        </w:tc>
        <w:tc>
          <w:tcPr>
            <w:tcW w:w="1400" w:type="dxa"/>
          </w:tcPr>
          <w:p w14:paraId="3CAFF4C2" w14:textId="77777777" w:rsidR="00B50050" w:rsidRDefault="00B50050" w:rsidP="0088127C">
            <w:pPr>
              <w:pStyle w:val="OtherTableBody"/>
            </w:pPr>
            <w:r>
              <w:t>DT</w:t>
            </w:r>
          </w:p>
        </w:tc>
        <w:tc>
          <w:tcPr>
            <w:tcW w:w="4200" w:type="dxa"/>
          </w:tcPr>
          <w:p w14:paraId="454D8227" w14:textId="77777777" w:rsidR="00B50050" w:rsidRDefault="00B50050" w:rsidP="0088127C">
            <w:pPr>
              <w:pStyle w:val="OtherTableBody"/>
            </w:pPr>
            <w:r>
              <w:t>Date</w:t>
            </w:r>
          </w:p>
        </w:tc>
      </w:tr>
      <w:tr w:rsidR="00B50050" w14:paraId="2FC35896" w14:textId="77777777" w:rsidTr="00195548">
        <w:tc>
          <w:tcPr>
            <w:tcW w:w="600" w:type="dxa"/>
          </w:tcPr>
          <w:p w14:paraId="5AB97C23" w14:textId="77777777" w:rsidR="00B50050" w:rsidRDefault="00B50050" w:rsidP="0088127C">
            <w:pPr>
              <w:pStyle w:val="OtherTableBody"/>
            </w:pPr>
          </w:p>
        </w:tc>
        <w:tc>
          <w:tcPr>
            <w:tcW w:w="600" w:type="dxa"/>
          </w:tcPr>
          <w:p w14:paraId="18DC1EDD" w14:textId="77777777" w:rsidR="00B50050" w:rsidRDefault="00B50050" w:rsidP="0088127C">
            <w:pPr>
              <w:pStyle w:val="OtherTableBody"/>
            </w:pPr>
            <w:r>
              <w:t>0125</w:t>
            </w:r>
          </w:p>
        </w:tc>
        <w:tc>
          <w:tcPr>
            <w:tcW w:w="2600" w:type="dxa"/>
          </w:tcPr>
          <w:p w14:paraId="4F98B716" w14:textId="77777777" w:rsidR="00B50050" w:rsidRDefault="00B50050" w:rsidP="0088127C">
            <w:pPr>
              <w:pStyle w:val="OtherTableBody"/>
            </w:pPr>
          </w:p>
        </w:tc>
        <w:tc>
          <w:tcPr>
            <w:tcW w:w="1400" w:type="dxa"/>
          </w:tcPr>
          <w:p w14:paraId="30B4A6AD" w14:textId="77777777" w:rsidR="00B50050" w:rsidRDefault="00B50050" w:rsidP="0088127C">
            <w:pPr>
              <w:pStyle w:val="OtherTableBody"/>
            </w:pPr>
            <w:r>
              <w:t>DTM</w:t>
            </w:r>
          </w:p>
        </w:tc>
        <w:tc>
          <w:tcPr>
            <w:tcW w:w="4200" w:type="dxa"/>
          </w:tcPr>
          <w:p w14:paraId="1D6B12F7" w14:textId="77777777" w:rsidR="00B50050" w:rsidRDefault="00B50050" w:rsidP="0088127C">
            <w:pPr>
              <w:pStyle w:val="OtherTableBody"/>
            </w:pPr>
            <w:r>
              <w:t>Date/time</w:t>
            </w:r>
          </w:p>
        </w:tc>
      </w:tr>
      <w:tr w:rsidR="00B50050" w14:paraId="1BFEF6E4" w14:textId="77777777" w:rsidTr="00195548">
        <w:tc>
          <w:tcPr>
            <w:tcW w:w="600" w:type="dxa"/>
          </w:tcPr>
          <w:p w14:paraId="742A3793" w14:textId="77777777" w:rsidR="00B50050" w:rsidRDefault="00B50050" w:rsidP="0088127C">
            <w:pPr>
              <w:pStyle w:val="OtherTableBody"/>
            </w:pPr>
          </w:p>
        </w:tc>
        <w:tc>
          <w:tcPr>
            <w:tcW w:w="600" w:type="dxa"/>
          </w:tcPr>
          <w:p w14:paraId="12A2EE61" w14:textId="77777777" w:rsidR="00B50050" w:rsidRDefault="00B50050" w:rsidP="0088127C">
            <w:pPr>
              <w:pStyle w:val="OtherTableBody"/>
            </w:pPr>
            <w:r>
              <w:t>0125</w:t>
            </w:r>
          </w:p>
        </w:tc>
        <w:tc>
          <w:tcPr>
            <w:tcW w:w="2600" w:type="dxa"/>
          </w:tcPr>
          <w:p w14:paraId="0F9FA8FA" w14:textId="77777777" w:rsidR="00B50050" w:rsidRDefault="00B50050" w:rsidP="0088127C">
            <w:pPr>
              <w:pStyle w:val="OtherTableBody"/>
            </w:pPr>
          </w:p>
        </w:tc>
        <w:tc>
          <w:tcPr>
            <w:tcW w:w="1400" w:type="dxa"/>
          </w:tcPr>
          <w:p w14:paraId="7B2238F6" w14:textId="77777777" w:rsidR="00B50050" w:rsidRDefault="00B50050" w:rsidP="0088127C">
            <w:pPr>
              <w:pStyle w:val="OtherTableBody"/>
            </w:pPr>
            <w:r>
              <w:t>DTN</w:t>
            </w:r>
          </w:p>
        </w:tc>
        <w:tc>
          <w:tcPr>
            <w:tcW w:w="4200" w:type="dxa"/>
          </w:tcPr>
          <w:p w14:paraId="6AF033C5" w14:textId="77777777" w:rsidR="00B50050" w:rsidRDefault="00B50050" w:rsidP="0088127C">
            <w:pPr>
              <w:pStyle w:val="OtherTableBody"/>
            </w:pPr>
            <w:r>
              <w:t>Day type and number</w:t>
            </w:r>
          </w:p>
        </w:tc>
      </w:tr>
      <w:tr w:rsidR="00B50050" w14:paraId="252F6D4B" w14:textId="77777777" w:rsidTr="00195548">
        <w:tc>
          <w:tcPr>
            <w:tcW w:w="600" w:type="dxa"/>
          </w:tcPr>
          <w:p w14:paraId="1F525914" w14:textId="77777777" w:rsidR="00B50050" w:rsidRDefault="00B50050" w:rsidP="0088127C">
            <w:pPr>
              <w:pStyle w:val="OtherTableBody"/>
            </w:pPr>
          </w:p>
        </w:tc>
        <w:tc>
          <w:tcPr>
            <w:tcW w:w="600" w:type="dxa"/>
          </w:tcPr>
          <w:p w14:paraId="35301C59" w14:textId="77777777" w:rsidR="00B50050" w:rsidRDefault="00B50050" w:rsidP="0088127C">
            <w:pPr>
              <w:pStyle w:val="OtherTableBody"/>
            </w:pPr>
            <w:r>
              <w:t>0125</w:t>
            </w:r>
          </w:p>
        </w:tc>
        <w:tc>
          <w:tcPr>
            <w:tcW w:w="2600" w:type="dxa"/>
          </w:tcPr>
          <w:p w14:paraId="11BC5222" w14:textId="77777777" w:rsidR="00B50050" w:rsidRDefault="00B50050" w:rsidP="0088127C">
            <w:pPr>
              <w:pStyle w:val="OtherTableBody"/>
            </w:pPr>
          </w:p>
        </w:tc>
        <w:tc>
          <w:tcPr>
            <w:tcW w:w="1400" w:type="dxa"/>
          </w:tcPr>
          <w:p w14:paraId="00A7A6FD" w14:textId="77777777" w:rsidR="00B50050" w:rsidRDefault="00B50050" w:rsidP="0088127C">
            <w:pPr>
              <w:pStyle w:val="OtherTableBody"/>
            </w:pPr>
            <w:r>
              <w:t>ED</w:t>
            </w:r>
          </w:p>
        </w:tc>
        <w:tc>
          <w:tcPr>
            <w:tcW w:w="4200" w:type="dxa"/>
          </w:tcPr>
          <w:p w14:paraId="3ABDFA13" w14:textId="77777777" w:rsidR="00B50050" w:rsidRDefault="00B50050" w:rsidP="0088127C">
            <w:pPr>
              <w:pStyle w:val="OtherTableBody"/>
            </w:pPr>
            <w:r>
              <w:t>Encapsulated data</w:t>
            </w:r>
          </w:p>
        </w:tc>
      </w:tr>
      <w:tr w:rsidR="00B50050" w14:paraId="10C66B25" w14:textId="77777777" w:rsidTr="00195548">
        <w:tc>
          <w:tcPr>
            <w:tcW w:w="600" w:type="dxa"/>
          </w:tcPr>
          <w:p w14:paraId="278092A4" w14:textId="77777777" w:rsidR="00B50050" w:rsidRDefault="00B50050" w:rsidP="0088127C">
            <w:pPr>
              <w:pStyle w:val="OtherTableBody"/>
            </w:pPr>
          </w:p>
        </w:tc>
        <w:tc>
          <w:tcPr>
            <w:tcW w:w="600" w:type="dxa"/>
          </w:tcPr>
          <w:p w14:paraId="0A86607E" w14:textId="77777777" w:rsidR="00B50050" w:rsidRDefault="00B50050" w:rsidP="0088127C">
            <w:pPr>
              <w:pStyle w:val="OtherTableBody"/>
            </w:pPr>
            <w:r>
              <w:t>0125</w:t>
            </w:r>
          </w:p>
        </w:tc>
        <w:tc>
          <w:tcPr>
            <w:tcW w:w="2600" w:type="dxa"/>
          </w:tcPr>
          <w:p w14:paraId="60307D1D" w14:textId="77777777" w:rsidR="00B50050" w:rsidRDefault="00B50050" w:rsidP="0088127C">
            <w:pPr>
              <w:pStyle w:val="OtherTableBody"/>
            </w:pPr>
          </w:p>
        </w:tc>
        <w:tc>
          <w:tcPr>
            <w:tcW w:w="1400" w:type="dxa"/>
          </w:tcPr>
          <w:p w14:paraId="3F3CBC58" w14:textId="77777777" w:rsidR="00B50050" w:rsidRDefault="00B50050" w:rsidP="0088127C">
            <w:pPr>
              <w:pStyle w:val="OtherTableBody"/>
            </w:pPr>
            <w:r>
              <w:t>EI</w:t>
            </w:r>
          </w:p>
        </w:tc>
        <w:tc>
          <w:tcPr>
            <w:tcW w:w="4200" w:type="dxa"/>
          </w:tcPr>
          <w:p w14:paraId="18124AA5" w14:textId="77777777" w:rsidR="00B50050" w:rsidRDefault="00B50050" w:rsidP="0088127C">
            <w:pPr>
              <w:pStyle w:val="OtherTableBody"/>
            </w:pPr>
            <w:r>
              <w:t>Entity identifier</w:t>
            </w:r>
          </w:p>
        </w:tc>
      </w:tr>
      <w:tr w:rsidR="00B50050" w14:paraId="5A4C72D8" w14:textId="77777777" w:rsidTr="00195548">
        <w:tc>
          <w:tcPr>
            <w:tcW w:w="600" w:type="dxa"/>
          </w:tcPr>
          <w:p w14:paraId="27091DB2" w14:textId="77777777" w:rsidR="00B50050" w:rsidRDefault="00B50050" w:rsidP="0088127C">
            <w:pPr>
              <w:pStyle w:val="OtherTableBody"/>
            </w:pPr>
          </w:p>
        </w:tc>
        <w:tc>
          <w:tcPr>
            <w:tcW w:w="600" w:type="dxa"/>
          </w:tcPr>
          <w:p w14:paraId="23C4F26F" w14:textId="77777777" w:rsidR="00B50050" w:rsidRDefault="00B50050" w:rsidP="0088127C">
            <w:pPr>
              <w:pStyle w:val="OtherTableBody"/>
            </w:pPr>
            <w:r>
              <w:t>0125</w:t>
            </w:r>
          </w:p>
        </w:tc>
        <w:tc>
          <w:tcPr>
            <w:tcW w:w="2600" w:type="dxa"/>
          </w:tcPr>
          <w:p w14:paraId="55954BB6" w14:textId="77777777" w:rsidR="00B50050" w:rsidRDefault="00B50050" w:rsidP="0088127C">
            <w:pPr>
              <w:pStyle w:val="OtherTableBody"/>
            </w:pPr>
          </w:p>
        </w:tc>
        <w:tc>
          <w:tcPr>
            <w:tcW w:w="1400" w:type="dxa"/>
          </w:tcPr>
          <w:p w14:paraId="5B867895" w14:textId="77777777" w:rsidR="00B50050" w:rsidRDefault="00B50050" w:rsidP="0088127C">
            <w:pPr>
              <w:pStyle w:val="OtherTableBody"/>
            </w:pPr>
            <w:r>
              <w:t>EIP</w:t>
            </w:r>
          </w:p>
        </w:tc>
        <w:tc>
          <w:tcPr>
            <w:tcW w:w="4200" w:type="dxa"/>
          </w:tcPr>
          <w:p w14:paraId="50CCC272" w14:textId="77777777" w:rsidR="00B50050" w:rsidRDefault="00B50050" w:rsidP="0088127C">
            <w:pPr>
              <w:pStyle w:val="OtherTableBody"/>
            </w:pPr>
            <w:r>
              <w:t>Entity identifier pair</w:t>
            </w:r>
          </w:p>
        </w:tc>
      </w:tr>
      <w:tr w:rsidR="00B50050" w14:paraId="17F3335E" w14:textId="77777777" w:rsidTr="00195548">
        <w:tc>
          <w:tcPr>
            <w:tcW w:w="600" w:type="dxa"/>
          </w:tcPr>
          <w:p w14:paraId="41DEA3BB" w14:textId="77777777" w:rsidR="00B50050" w:rsidRDefault="00B50050" w:rsidP="0088127C">
            <w:pPr>
              <w:pStyle w:val="OtherTableBody"/>
            </w:pPr>
          </w:p>
        </w:tc>
        <w:tc>
          <w:tcPr>
            <w:tcW w:w="600" w:type="dxa"/>
          </w:tcPr>
          <w:p w14:paraId="153C1FEB" w14:textId="77777777" w:rsidR="00B50050" w:rsidRDefault="00B50050" w:rsidP="0088127C">
            <w:pPr>
              <w:pStyle w:val="OtherTableBody"/>
            </w:pPr>
            <w:r>
              <w:t>0125</w:t>
            </w:r>
          </w:p>
        </w:tc>
        <w:tc>
          <w:tcPr>
            <w:tcW w:w="2600" w:type="dxa"/>
          </w:tcPr>
          <w:p w14:paraId="3EA12BD3" w14:textId="77777777" w:rsidR="00B50050" w:rsidRDefault="00B50050" w:rsidP="0088127C">
            <w:pPr>
              <w:pStyle w:val="OtherTableBody"/>
            </w:pPr>
          </w:p>
        </w:tc>
        <w:tc>
          <w:tcPr>
            <w:tcW w:w="1400" w:type="dxa"/>
          </w:tcPr>
          <w:p w14:paraId="481B12FF" w14:textId="77777777" w:rsidR="00B50050" w:rsidRDefault="00B50050" w:rsidP="0088127C">
            <w:pPr>
              <w:pStyle w:val="OtherTableBody"/>
            </w:pPr>
            <w:r>
              <w:t>ERL</w:t>
            </w:r>
          </w:p>
        </w:tc>
        <w:tc>
          <w:tcPr>
            <w:tcW w:w="4200" w:type="dxa"/>
          </w:tcPr>
          <w:p w14:paraId="51B49634" w14:textId="77777777" w:rsidR="00B50050" w:rsidRDefault="00B50050" w:rsidP="0088127C">
            <w:pPr>
              <w:pStyle w:val="OtherTableBody"/>
            </w:pPr>
            <w:r>
              <w:t>Error location</w:t>
            </w:r>
          </w:p>
        </w:tc>
      </w:tr>
      <w:tr w:rsidR="00B50050" w14:paraId="59EF0A56" w14:textId="77777777" w:rsidTr="00195548">
        <w:tc>
          <w:tcPr>
            <w:tcW w:w="600" w:type="dxa"/>
          </w:tcPr>
          <w:p w14:paraId="680654E5" w14:textId="77777777" w:rsidR="00B50050" w:rsidRDefault="00B50050" w:rsidP="0088127C">
            <w:pPr>
              <w:pStyle w:val="OtherTableBody"/>
            </w:pPr>
          </w:p>
        </w:tc>
        <w:tc>
          <w:tcPr>
            <w:tcW w:w="600" w:type="dxa"/>
          </w:tcPr>
          <w:p w14:paraId="55F3B46D" w14:textId="77777777" w:rsidR="00B50050" w:rsidRDefault="00B50050" w:rsidP="0088127C">
            <w:pPr>
              <w:pStyle w:val="OtherTableBody"/>
            </w:pPr>
            <w:r>
              <w:t>0125</w:t>
            </w:r>
          </w:p>
        </w:tc>
        <w:tc>
          <w:tcPr>
            <w:tcW w:w="2600" w:type="dxa"/>
          </w:tcPr>
          <w:p w14:paraId="015D8E45" w14:textId="77777777" w:rsidR="00B50050" w:rsidRDefault="00B50050" w:rsidP="0088127C">
            <w:pPr>
              <w:pStyle w:val="OtherTableBody"/>
            </w:pPr>
          </w:p>
        </w:tc>
        <w:tc>
          <w:tcPr>
            <w:tcW w:w="1400" w:type="dxa"/>
          </w:tcPr>
          <w:p w14:paraId="7D27AA48" w14:textId="77777777" w:rsidR="00B50050" w:rsidRDefault="00B50050" w:rsidP="0088127C">
            <w:pPr>
              <w:pStyle w:val="OtherTableBody"/>
            </w:pPr>
            <w:r>
              <w:t>FC</w:t>
            </w:r>
          </w:p>
        </w:tc>
        <w:tc>
          <w:tcPr>
            <w:tcW w:w="4200" w:type="dxa"/>
          </w:tcPr>
          <w:p w14:paraId="75BC755B" w14:textId="77777777" w:rsidR="00B50050" w:rsidRDefault="00B50050" w:rsidP="0088127C">
            <w:pPr>
              <w:pStyle w:val="OtherTableBody"/>
            </w:pPr>
            <w:r>
              <w:t>Financial class</w:t>
            </w:r>
          </w:p>
        </w:tc>
      </w:tr>
      <w:tr w:rsidR="00B50050" w14:paraId="6AD34FFE" w14:textId="77777777" w:rsidTr="00195548">
        <w:tc>
          <w:tcPr>
            <w:tcW w:w="600" w:type="dxa"/>
          </w:tcPr>
          <w:p w14:paraId="426C5CD5" w14:textId="77777777" w:rsidR="00B50050" w:rsidRDefault="00B50050" w:rsidP="0088127C">
            <w:pPr>
              <w:pStyle w:val="OtherTableBody"/>
            </w:pPr>
          </w:p>
        </w:tc>
        <w:tc>
          <w:tcPr>
            <w:tcW w:w="600" w:type="dxa"/>
          </w:tcPr>
          <w:p w14:paraId="52323E2E" w14:textId="77777777" w:rsidR="00B50050" w:rsidRDefault="00B50050" w:rsidP="0088127C">
            <w:pPr>
              <w:pStyle w:val="OtherTableBody"/>
            </w:pPr>
            <w:r>
              <w:t>0125</w:t>
            </w:r>
          </w:p>
        </w:tc>
        <w:tc>
          <w:tcPr>
            <w:tcW w:w="2600" w:type="dxa"/>
          </w:tcPr>
          <w:p w14:paraId="6C884CA4" w14:textId="77777777" w:rsidR="00B50050" w:rsidRDefault="00B50050" w:rsidP="0088127C">
            <w:pPr>
              <w:pStyle w:val="OtherTableBody"/>
            </w:pPr>
          </w:p>
        </w:tc>
        <w:tc>
          <w:tcPr>
            <w:tcW w:w="1400" w:type="dxa"/>
          </w:tcPr>
          <w:p w14:paraId="43F118ED" w14:textId="77777777" w:rsidR="00B50050" w:rsidRDefault="00B50050" w:rsidP="0088127C">
            <w:pPr>
              <w:pStyle w:val="OtherTableBody"/>
            </w:pPr>
            <w:r>
              <w:t>FT</w:t>
            </w:r>
          </w:p>
        </w:tc>
        <w:tc>
          <w:tcPr>
            <w:tcW w:w="4200" w:type="dxa"/>
          </w:tcPr>
          <w:p w14:paraId="135624ED" w14:textId="77777777" w:rsidR="00B50050" w:rsidRDefault="00B50050" w:rsidP="0088127C">
            <w:pPr>
              <w:pStyle w:val="OtherTableBody"/>
            </w:pPr>
            <w:r>
              <w:t>Formatted text</w:t>
            </w:r>
          </w:p>
        </w:tc>
      </w:tr>
      <w:tr w:rsidR="00B50050" w14:paraId="13A7D9F5" w14:textId="77777777" w:rsidTr="00195548">
        <w:tc>
          <w:tcPr>
            <w:tcW w:w="600" w:type="dxa"/>
          </w:tcPr>
          <w:p w14:paraId="47B0B072" w14:textId="77777777" w:rsidR="00B50050" w:rsidRDefault="00B50050" w:rsidP="0088127C">
            <w:pPr>
              <w:pStyle w:val="OtherTableBody"/>
            </w:pPr>
          </w:p>
        </w:tc>
        <w:tc>
          <w:tcPr>
            <w:tcW w:w="600" w:type="dxa"/>
          </w:tcPr>
          <w:p w14:paraId="606DD1EA" w14:textId="77777777" w:rsidR="00B50050" w:rsidRDefault="00B50050" w:rsidP="0088127C">
            <w:pPr>
              <w:pStyle w:val="OtherTableBody"/>
            </w:pPr>
            <w:r>
              <w:t>0125</w:t>
            </w:r>
          </w:p>
        </w:tc>
        <w:tc>
          <w:tcPr>
            <w:tcW w:w="2600" w:type="dxa"/>
          </w:tcPr>
          <w:p w14:paraId="701AE94D" w14:textId="77777777" w:rsidR="00B50050" w:rsidRDefault="00B50050" w:rsidP="0088127C">
            <w:pPr>
              <w:pStyle w:val="OtherTableBody"/>
            </w:pPr>
          </w:p>
        </w:tc>
        <w:tc>
          <w:tcPr>
            <w:tcW w:w="1400" w:type="dxa"/>
          </w:tcPr>
          <w:p w14:paraId="5375335F" w14:textId="77777777" w:rsidR="00B50050" w:rsidRDefault="00B50050" w:rsidP="0088127C">
            <w:pPr>
              <w:pStyle w:val="OtherTableBody"/>
            </w:pPr>
            <w:r>
              <w:t>GTS</w:t>
            </w:r>
          </w:p>
        </w:tc>
        <w:tc>
          <w:tcPr>
            <w:tcW w:w="4200" w:type="dxa"/>
          </w:tcPr>
          <w:p w14:paraId="52409BDA" w14:textId="77777777" w:rsidR="00B50050" w:rsidRDefault="00B50050" w:rsidP="0088127C">
            <w:pPr>
              <w:pStyle w:val="OtherTableBody"/>
            </w:pPr>
            <w:r>
              <w:t>General timing specification</w:t>
            </w:r>
          </w:p>
        </w:tc>
      </w:tr>
      <w:tr w:rsidR="00B50050" w14:paraId="43925954" w14:textId="77777777" w:rsidTr="00195548">
        <w:tc>
          <w:tcPr>
            <w:tcW w:w="600" w:type="dxa"/>
          </w:tcPr>
          <w:p w14:paraId="296144BA" w14:textId="77777777" w:rsidR="00B50050" w:rsidRDefault="00B50050" w:rsidP="0088127C">
            <w:pPr>
              <w:pStyle w:val="OtherTableBody"/>
            </w:pPr>
          </w:p>
        </w:tc>
        <w:tc>
          <w:tcPr>
            <w:tcW w:w="600" w:type="dxa"/>
          </w:tcPr>
          <w:p w14:paraId="13965A4E" w14:textId="77777777" w:rsidR="00B50050" w:rsidRDefault="00B50050" w:rsidP="0088127C">
            <w:pPr>
              <w:pStyle w:val="OtherTableBody"/>
            </w:pPr>
            <w:r>
              <w:t>0125</w:t>
            </w:r>
          </w:p>
        </w:tc>
        <w:tc>
          <w:tcPr>
            <w:tcW w:w="2600" w:type="dxa"/>
          </w:tcPr>
          <w:p w14:paraId="0A1327CC" w14:textId="77777777" w:rsidR="00B50050" w:rsidRDefault="00B50050" w:rsidP="0088127C">
            <w:pPr>
              <w:pStyle w:val="OtherTableBody"/>
            </w:pPr>
          </w:p>
        </w:tc>
        <w:tc>
          <w:tcPr>
            <w:tcW w:w="1400" w:type="dxa"/>
          </w:tcPr>
          <w:p w14:paraId="1BEA7F33" w14:textId="77777777" w:rsidR="00B50050" w:rsidRDefault="00B50050" w:rsidP="0088127C">
            <w:pPr>
              <w:pStyle w:val="OtherTableBody"/>
            </w:pPr>
            <w:r>
              <w:t>HD</w:t>
            </w:r>
          </w:p>
        </w:tc>
        <w:tc>
          <w:tcPr>
            <w:tcW w:w="4200" w:type="dxa"/>
          </w:tcPr>
          <w:p w14:paraId="0E1E82F3" w14:textId="77777777" w:rsidR="00B50050" w:rsidRDefault="00B50050" w:rsidP="0088127C">
            <w:pPr>
              <w:pStyle w:val="OtherTableBody"/>
            </w:pPr>
            <w:r>
              <w:t>Hierarchic designator</w:t>
            </w:r>
          </w:p>
        </w:tc>
      </w:tr>
      <w:tr w:rsidR="00B50050" w14:paraId="28632D57" w14:textId="77777777" w:rsidTr="00195548">
        <w:tc>
          <w:tcPr>
            <w:tcW w:w="600" w:type="dxa"/>
          </w:tcPr>
          <w:p w14:paraId="6079B611" w14:textId="77777777" w:rsidR="00B50050" w:rsidRDefault="00B50050" w:rsidP="0088127C">
            <w:pPr>
              <w:pStyle w:val="OtherTableBody"/>
            </w:pPr>
          </w:p>
        </w:tc>
        <w:tc>
          <w:tcPr>
            <w:tcW w:w="600" w:type="dxa"/>
          </w:tcPr>
          <w:p w14:paraId="384AA01D" w14:textId="77777777" w:rsidR="00B50050" w:rsidRDefault="00B50050" w:rsidP="0088127C">
            <w:pPr>
              <w:pStyle w:val="OtherTableBody"/>
            </w:pPr>
            <w:r>
              <w:t>0125</w:t>
            </w:r>
          </w:p>
        </w:tc>
        <w:tc>
          <w:tcPr>
            <w:tcW w:w="2600" w:type="dxa"/>
          </w:tcPr>
          <w:p w14:paraId="21ED4EA1" w14:textId="77777777" w:rsidR="00B50050" w:rsidRDefault="00B50050" w:rsidP="0088127C">
            <w:pPr>
              <w:pStyle w:val="OtherTableBody"/>
            </w:pPr>
          </w:p>
        </w:tc>
        <w:tc>
          <w:tcPr>
            <w:tcW w:w="1400" w:type="dxa"/>
          </w:tcPr>
          <w:p w14:paraId="27EE4504" w14:textId="77777777" w:rsidR="00B50050" w:rsidRDefault="00B50050" w:rsidP="0088127C">
            <w:pPr>
              <w:pStyle w:val="OtherTableBody"/>
            </w:pPr>
            <w:r>
              <w:t>ICD</w:t>
            </w:r>
          </w:p>
        </w:tc>
        <w:tc>
          <w:tcPr>
            <w:tcW w:w="4200" w:type="dxa"/>
          </w:tcPr>
          <w:p w14:paraId="7ADA6BB6" w14:textId="77777777" w:rsidR="00B50050" w:rsidRDefault="00B50050" w:rsidP="0088127C">
            <w:pPr>
              <w:pStyle w:val="OtherTableBody"/>
            </w:pPr>
            <w:r>
              <w:t>Insurance certification definition</w:t>
            </w:r>
          </w:p>
        </w:tc>
      </w:tr>
      <w:tr w:rsidR="00B50050" w14:paraId="708583BD" w14:textId="77777777" w:rsidTr="00195548">
        <w:tc>
          <w:tcPr>
            <w:tcW w:w="600" w:type="dxa"/>
          </w:tcPr>
          <w:p w14:paraId="7FCF1EC5" w14:textId="77777777" w:rsidR="00B50050" w:rsidRDefault="00B50050" w:rsidP="0088127C">
            <w:pPr>
              <w:pStyle w:val="OtherTableBody"/>
            </w:pPr>
          </w:p>
        </w:tc>
        <w:tc>
          <w:tcPr>
            <w:tcW w:w="600" w:type="dxa"/>
          </w:tcPr>
          <w:p w14:paraId="47DC664C" w14:textId="77777777" w:rsidR="00B50050" w:rsidRDefault="00B50050" w:rsidP="0088127C">
            <w:pPr>
              <w:pStyle w:val="OtherTableBody"/>
            </w:pPr>
            <w:r>
              <w:t>0125</w:t>
            </w:r>
          </w:p>
        </w:tc>
        <w:tc>
          <w:tcPr>
            <w:tcW w:w="2600" w:type="dxa"/>
          </w:tcPr>
          <w:p w14:paraId="6D4D5FD4" w14:textId="77777777" w:rsidR="00B50050" w:rsidRDefault="00B50050" w:rsidP="0088127C">
            <w:pPr>
              <w:pStyle w:val="OtherTableBody"/>
            </w:pPr>
          </w:p>
        </w:tc>
        <w:tc>
          <w:tcPr>
            <w:tcW w:w="1400" w:type="dxa"/>
          </w:tcPr>
          <w:p w14:paraId="4C622946" w14:textId="77777777" w:rsidR="00B50050" w:rsidRDefault="00B50050" w:rsidP="0088127C">
            <w:pPr>
              <w:pStyle w:val="OtherTableBody"/>
            </w:pPr>
            <w:r>
              <w:t>IS</w:t>
            </w:r>
          </w:p>
        </w:tc>
        <w:tc>
          <w:tcPr>
            <w:tcW w:w="4200" w:type="dxa"/>
          </w:tcPr>
          <w:p w14:paraId="6CD63393" w14:textId="77777777" w:rsidR="00B50050" w:rsidRDefault="00B50050" w:rsidP="0088127C">
            <w:pPr>
              <w:pStyle w:val="OtherTableBody"/>
            </w:pPr>
            <w:r>
              <w:t>Coded value for user-defined tables</w:t>
            </w:r>
          </w:p>
        </w:tc>
      </w:tr>
      <w:tr w:rsidR="00B50050" w14:paraId="27EF6C2B" w14:textId="77777777" w:rsidTr="00195548">
        <w:tc>
          <w:tcPr>
            <w:tcW w:w="600" w:type="dxa"/>
          </w:tcPr>
          <w:p w14:paraId="4D1BD4E2" w14:textId="77777777" w:rsidR="00B50050" w:rsidRDefault="00B50050" w:rsidP="0088127C">
            <w:pPr>
              <w:pStyle w:val="OtherTableBody"/>
            </w:pPr>
          </w:p>
        </w:tc>
        <w:tc>
          <w:tcPr>
            <w:tcW w:w="600" w:type="dxa"/>
          </w:tcPr>
          <w:p w14:paraId="3FC2B93E" w14:textId="77777777" w:rsidR="00B50050" w:rsidRDefault="00B50050" w:rsidP="0088127C">
            <w:pPr>
              <w:pStyle w:val="OtherTableBody"/>
            </w:pPr>
            <w:r>
              <w:t>0125</w:t>
            </w:r>
          </w:p>
        </w:tc>
        <w:tc>
          <w:tcPr>
            <w:tcW w:w="2600" w:type="dxa"/>
          </w:tcPr>
          <w:p w14:paraId="2C4962E1" w14:textId="77777777" w:rsidR="00B50050" w:rsidRDefault="00B50050" w:rsidP="0088127C">
            <w:pPr>
              <w:pStyle w:val="OtherTableBody"/>
            </w:pPr>
          </w:p>
        </w:tc>
        <w:tc>
          <w:tcPr>
            <w:tcW w:w="1400" w:type="dxa"/>
          </w:tcPr>
          <w:p w14:paraId="16632609" w14:textId="77777777" w:rsidR="00B50050" w:rsidRDefault="00B50050" w:rsidP="0088127C">
            <w:pPr>
              <w:pStyle w:val="OtherTableBody"/>
            </w:pPr>
            <w:r>
              <w:t>JCC</w:t>
            </w:r>
          </w:p>
        </w:tc>
        <w:tc>
          <w:tcPr>
            <w:tcW w:w="4200" w:type="dxa"/>
          </w:tcPr>
          <w:p w14:paraId="74B6E801" w14:textId="77777777" w:rsidR="00B50050" w:rsidRDefault="00B50050" w:rsidP="0088127C">
            <w:pPr>
              <w:pStyle w:val="OtherTableBody"/>
            </w:pPr>
            <w:r>
              <w:t>Job code/class</w:t>
            </w:r>
          </w:p>
        </w:tc>
      </w:tr>
      <w:tr w:rsidR="00B50050" w14:paraId="6D744C42" w14:textId="77777777" w:rsidTr="00195548">
        <w:tc>
          <w:tcPr>
            <w:tcW w:w="600" w:type="dxa"/>
          </w:tcPr>
          <w:p w14:paraId="27158690" w14:textId="77777777" w:rsidR="00B50050" w:rsidRDefault="00B50050" w:rsidP="0088127C">
            <w:pPr>
              <w:pStyle w:val="OtherTableBody"/>
            </w:pPr>
          </w:p>
        </w:tc>
        <w:tc>
          <w:tcPr>
            <w:tcW w:w="600" w:type="dxa"/>
          </w:tcPr>
          <w:p w14:paraId="7FD80D16" w14:textId="77777777" w:rsidR="00B50050" w:rsidRDefault="00B50050" w:rsidP="0088127C">
            <w:pPr>
              <w:pStyle w:val="OtherTableBody"/>
            </w:pPr>
            <w:r>
              <w:t>0125</w:t>
            </w:r>
          </w:p>
        </w:tc>
        <w:tc>
          <w:tcPr>
            <w:tcW w:w="2600" w:type="dxa"/>
          </w:tcPr>
          <w:p w14:paraId="1E7B0FD6" w14:textId="77777777" w:rsidR="00B50050" w:rsidRDefault="00B50050" w:rsidP="0088127C">
            <w:pPr>
              <w:pStyle w:val="OtherTableBody"/>
            </w:pPr>
          </w:p>
        </w:tc>
        <w:tc>
          <w:tcPr>
            <w:tcW w:w="1400" w:type="dxa"/>
          </w:tcPr>
          <w:p w14:paraId="721B4E8B" w14:textId="77777777" w:rsidR="00B50050" w:rsidRDefault="00B50050" w:rsidP="0088127C">
            <w:pPr>
              <w:pStyle w:val="OtherTableBody"/>
            </w:pPr>
            <w:r>
              <w:t>LA1</w:t>
            </w:r>
          </w:p>
        </w:tc>
        <w:tc>
          <w:tcPr>
            <w:tcW w:w="4200" w:type="dxa"/>
          </w:tcPr>
          <w:p w14:paraId="1CA1277B" w14:textId="77777777" w:rsidR="00B50050" w:rsidRDefault="00B50050" w:rsidP="0088127C">
            <w:pPr>
              <w:pStyle w:val="OtherTableBody"/>
            </w:pPr>
            <w:r>
              <w:t>Location with address variation 1</w:t>
            </w:r>
          </w:p>
        </w:tc>
      </w:tr>
      <w:tr w:rsidR="00B50050" w14:paraId="65758E22" w14:textId="77777777" w:rsidTr="00195548">
        <w:tc>
          <w:tcPr>
            <w:tcW w:w="600" w:type="dxa"/>
          </w:tcPr>
          <w:p w14:paraId="219E711F" w14:textId="77777777" w:rsidR="00B50050" w:rsidRDefault="00B50050" w:rsidP="0088127C">
            <w:pPr>
              <w:pStyle w:val="OtherTableBody"/>
            </w:pPr>
          </w:p>
        </w:tc>
        <w:tc>
          <w:tcPr>
            <w:tcW w:w="600" w:type="dxa"/>
          </w:tcPr>
          <w:p w14:paraId="56667087" w14:textId="77777777" w:rsidR="00B50050" w:rsidRDefault="00B50050" w:rsidP="0088127C">
            <w:pPr>
              <w:pStyle w:val="OtherTableBody"/>
            </w:pPr>
            <w:r>
              <w:t>0125</w:t>
            </w:r>
          </w:p>
        </w:tc>
        <w:tc>
          <w:tcPr>
            <w:tcW w:w="2600" w:type="dxa"/>
          </w:tcPr>
          <w:p w14:paraId="32F7C2B6" w14:textId="77777777" w:rsidR="00B50050" w:rsidRDefault="00B50050" w:rsidP="0088127C">
            <w:pPr>
              <w:pStyle w:val="OtherTableBody"/>
            </w:pPr>
          </w:p>
        </w:tc>
        <w:tc>
          <w:tcPr>
            <w:tcW w:w="1400" w:type="dxa"/>
          </w:tcPr>
          <w:p w14:paraId="65F58786" w14:textId="77777777" w:rsidR="00B50050" w:rsidRDefault="00B50050" w:rsidP="0088127C">
            <w:pPr>
              <w:pStyle w:val="OtherTableBody"/>
            </w:pPr>
            <w:r>
              <w:t>LA2</w:t>
            </w:r>
          </w:p>
        </w:tc>
        <w:tc>
          <w:tcPr>
            <w:tcW w:w="4200" w:type="dxa"/>
          </w:tcPr>
          <w:p w14:paraId="175CFD7E" w14:textId="77777777" w:rsidR="00B50050" w:rsidRDefault="00B50050" w:rsidP="0088127C">
            <w:pPr>
              <w:pStyle w:val="OtherTableBody"/>
            </w:pPr>
            <w:r>
              <w:t>Location with address variation 2</w:t>
            </w:r>
          </w:p>
        </w:tc>
      </w:tr>
      <w:tr w:rsidR="00B50050" w14:paraId="11074975" w14:textId="77777777" w:rsidTr="00195548">
        <w:tc>
          <w:tcPr>
            <w:tcW w:w="600" w:type="dxa"/>
          </w:tcPr>
          <w:p w14:paraId="69DA9381" w14:textId="77777777" w:rsidR="00B50050" w:rsidRDefault="00B50050" w:rsidP="0088127C">
            <w:pPr>
              <w:pStyle w:val="OtherTableBody"/>
            </w:pPr>
          </w:p>
        </w:tc>
        <w:tc>
          <w:tcPr>
            <w:tcW w:w="600" w:type="dxa"/>
          </w:tcPr>
          <w:p w14:paraId="01599DF3" w14:textId="77777777" w:rsidR="00B50050" w:rsidRDefault="00B50050" w:rsidP="0088127C">
            <w:pPr>
              <w:pStyle w:val="OtherTableBody"/>
            </w:pPr>
            <w:r>
              <w:t>0125</w:t>
            </w:r>
          </w:p>
        </w:tc>
        <w:tc>
          <w:tcPr>
            <w:tcW w:w="2600" w:type="dxa"/>
          </w:tcPr>
          <w:p w14:paraId="660D1DD6" w14:textId="77777777" w:rsidR="00B50050" w:rsidRDefault="00B50050" w:rsidP="0088127C">
            <w:pPr>
              <w:pStyle w:val="OtherTableBody"/>
            </w:pPr>
          </w:p>
        </w:tc>
        <w:tc>
          <w:tcPr>
            <w:tcW w:w="1400" w:type="dxa"/>
          </w:tcPr>
          <w:p w14:paraId="203E7B2E" w14:textId="77777777" w:rsidR="00B50050" w:rsidRDefault="00B50050" w:rsidP="0088127C">
            <w:pPr>
              <w:pStyle w:val="OtherTableBody"/>
            </w:pPr>
            <w:r>
              <w:t>MA</w:t>
            </w:r>
          </w:p>
        </w:tc>
        <w:tc>
          <w:tcPr>
            <w:tcW w:w="4200" w:type="dxa"/>
          </w:tcPr>
          <w:p w14:paraId="180849E3" w14:textId="77777777" w:rsidR="00B50050" w:rsidRDefault="00B50050" w:rsidP="0088127C">
            <w:pPr>
              <w:pStyle w:val="OtherTableBody"/>
            </w:pPr>
            <w:r>
              <w:t>Multiplexed array</w:t>
            </w:r>
          </w:p>
        </w:tc>
      </w:tr>
      <w:tr w:rsidR="00B50050" w14:paraId="36CA3409" w14:textId="77777777" w:rsidTr="00195548">
        <w:tc>
          <w:tcPr>
            <w:tcW w:w="600" w:type="dxa"/>
          </w:tcPr>
          <w:p w14:paraId="5F99C5A0" w14:textId="77777777" w:rsidR="00B50050" w:rsidRDefault="00B50050" w:rsidP="0088127C">
            <w:pPr>
              <w:pStyle w:val="OtherTableBody"/>
            </w:pPr>
          </w:p>
        </w:tc>
        <w:tc>
          <w:tcPr>
            <w:tcW w:w="600" w:type="dxa"/>
          </w:tcPr>
          <w:p w14:paraId="293F66D7" w14:textId="77777777" w:rsidR="00B50050" w:rsidRDefault="00B50050" w:rsidP="0088127C">
            <w:pPr>
              <w:pStyle w:val="OtherTableBody"/>
            </w:pPr>
            <w:r>
              <w:t>0125</w:t>
            </w:r>
          </w:p>
        </w:tc>
        <w:tc>
          <w:tcPr>
            <w:tcW w:w="2600" w:type="dxa"/>
          </w:tcPr>
          <w:p w14:paraId="0059062C" w14:textId="77777777" w:rsidR="00B50050" w:rsidRDefault="00B50050" w:rsidP="0088127C">
            <w:pPr>
              <w:pStyle w:val="OtherTableBody"/>
            </w:pPr>
          </w:p>
        </w:tc>
        <w:tc>
          <w:tcPr>
            <w:tcW w:w="1400" w:type="dxa"/>
          </w:tcPr>
          <w:p w14:paraId="724E8512" w14:textId="77777777" w:rsidR="00B50050" w:rsidRDefault="00B50050" w:rsidP="0088127C">
            <w:pPr>
              <w:pStyle w:val="OtherTableBody"/>
            </w:pPr>
            <w:r>
              <w:t>MO</w:t>
            </w:r>
          </w:p>
        </w:tc>
        <w:tc>
          <w:tcPr>
            <w:tcW w:w="4200" w:type="dxa"/>
          </w:tcPr>
          <w:p w14:paraId="4954017F" w14:textId="77777777" w:rsidR="00B50050" w:rsidRDefault="00B50050" w:rsidP="0088127C">
            <w:pPr>
              <w:pStyle w:val="OtherTableBody"/>
            </w:pPr>
            <w:r>
              <w:t>Money</w:t>
            </w:r>
          </w:p>
        </w:tc>
      </w:tr>
      <w:tr w:rsidR="00B50050" w14:paraId="16CAB81D" w14:textId="77777777" w:rsidTr="00195548">
        <w:tc>
          <w:tcPr>
            <w:tcW w:w="600" w:type="dxa"/>
          </w:tcPr>
          <w:p w14:paraId="063B2161" w14:textId="77777777" w:rsidR="00B50050" w:rsidRDefault="00B50050" w:rsidP="0088127C">
            <w:pPr>
              <w:pStyle w:val="OtherTableBody"/>
            </w:pPr>
          </w:p>
        </w:tc>
        <w:tc>
          <w:tcPr>
            <w:tcW w:w="600" w:type="dxa"/>
          </w:tcPr>
          <w:p w14:paraId="257C2D21" w14:textId="77777777" w:rsidR="00B50050" w:rsidRDefault="00B50050" w:rsidP="0088127C">
            <w:pPr>
              <w:pStyle w:val="OtherTableBody"/>
            </w:pPr>
            <w:r>
              <w:t>0125</w:t>
            </w:r>
          </w:p>
        </w:tc>
        <w:tc>
          <w:tcPr>
            <w:tcW w:w="2600" w:type="dxa"/>
          </w:tcPr>
          <w:p w14:paraId="27DC08E1" w14:textId="77777777" w:rsidR="00B50050" w:rsidRDefault="00B50050" w:rsidP="0088127C">
            <w:pPr>
              <w:pStyle w:val="OtherTableBody"/>
            </w:pPr>
          </w:p>
        </w:tc>
        <w:tc>
          <w:tcPr>
            <w:tcW w:w="1400" w:type="dxa"/>
          </w:tcPr>
          <w:p w14:paraId="3F4D7AED" w14:textId="77777777" w:rsidR="00B50050" w:rsidRDefault="00B50050" w:rsidP="0088127C">
            <w:pPr>
              <w:pStyle w:val="OtherTableBody"/>
            </w:pPr>
            <w:r>
              <w:t>MOC</w:t>
            </w:r>
          </w:p>
        </w:tc>
        <w:tc>
          <w:tcPr>
            <w:tcW w:w="4200" w:type="dxa"/>
          </w:tcPr>
          <w:p w14:paraId="1A71B21D" w14:textId="77777777" w:rsidR="00B50050" w:rsidRDefault="00B50050" w:rsidP="0088127C">
            <w:pPr>
              <w:pStyle w:val="OtherTableBody"/>
            </w:pPr>
            <w:r>
              <w:t>Money and charge code</w:t>
            </w:r>
          </w:p>
        </w:tc>
      </w:tr>
      <w:tr w:rsidR="00B50050" w14:paraId="06A19312" w14:textId="77777777" w:rsidTr="00195548">
        <w:tc>
          <w:tcPr>
            <w:tcW w:w="600" w:type="dxa"/>
          </w:tcPr>
          <w:p w14:paraId="7A05DF23" w14:textId="77777777" w:rsidR="00B50050" w:rsidRDefault="00B50050" w:rsidP="0088127C">
            <w:pPr>
              <w:pStyle w:val="OtherTableBody"/>
            </w:pPr>
          </w:p>
        </w:tc>
        <w:tc>
          <w:tcPr>
            <w:tcW w:w="600" w:type="dxa"/>
          </w:tcPr>
          <w:p w14:paraId="4E4E412B" w14:textId="77777777" w:rsidR="00B50050" w:rsidRDefault="00B50050" w:rsidP="0088127C">
            <w:pPr>
              <w:pStyle w:val="OtherTableBody"/>
            </w:pPr>
            <w:r>
              <w:t>0125</w:t>
            </w:r>
          </w:p>
        </w:tc>
        <w:tc>
          <w:tcPr>
            <w:tcW w:w="2600" w:type="dxa"/>
          </w:tcPr>
          <w:p w14:paraId="2B26E76A" w14:textId="77777777" w:rsidR="00B50050" w:rsidRDefault="00B50050" w:rsidP="0088127C">
            <w:pPr>
              <w:pStyle w:val="OtherTableBody"/>
            </w:pPr>
          </w:p>
        </w:tc>
        <w:tc>
          <w:tcPr>
            <w:tcW w:w="1400" w:type="dxa"/>
          </w:tcPr>
          <w:p w14:paraId="0E888A5A" w14:textId="77777777" w:rsidR="00B50050" w:rsidRDefault="00B50050" w:rsidP="0088127C">
            <w:pPr>
              <w:pStyle w:val="OtherTableBody"/>
            </w:pPr>
            <w:r>
              <w:t>MOP</w:t>
            </w:r>
          </w:p>
        </w:tc>
        <w:tc>
          <w:tcPr>
            <w:tcW w:w="4200" w:type="dxa"/>
          </w:tcPr>
          <w:p w14:paraId="2730650E" w14:textId="77777777" w:rsidR="00B50050" w:rsidRDefault="00B50050" w:rsidP="0088127C">
            <w:pPr>
              <w:pStyle w:val="OtherTableBody"/>
            </w:pPr>
            <w:r>
              <w:t>Money or percentage</w:t>
            </w:r>
          </w:p>
        </w:tc>
      </w:tr>
      <w:tr w:rsidR="00B50050" w14:paraId="7FB0B7B5" w14:textId="77777777" w:rsidTr="00195548">
        <w:tc>
          <w:tcPr>
            <w:tcW w:w="600" w:type="dxa"/>
          </w:tcPr>
          <w:p w14:paraId="7F93C9DD" w14:textId="77777777" w:rsidR="00B50050" w:rsidRDefault="00B50050" w:rsidP="0088127C">
            <w:pPr>
              <w:pStyle w:val="OtherTableBody"/>
            </w:pPr>
          </w:p>
        </w:tc>
        <w:tc>
          <w:tcPr>
            <w:tcW w:w="600" w:type="dxa"/>
          </w:tcPr>
          <w:p w14:paraId="63B4298E" w14:textId="77777777" w:rsidR="00B50050" w:rsidRDefault="00B50050" w:rsidP="0088127C">
            <w:pPr>
              <w:pStyle w:val="OtherTableBody"/>
            </w:pPr>
            <w:r>
              <w:t>0125</w:t>
            </w:r>
          </w:p>
        </w:tc>
        <w:tc>
          <w:tcPr>
            <w:tcW w:w="2600" w:type="dxa"/>
          </w:tcPr>
          <w:p w14:paraId="11AB199C" w14:textId="77777777" w:rsidR="00B50050" w:rsidRDefault="00B50050" w:rsidP="0088127C">
            <w:pPr>
              <w:pStyle w:val="OtherTableBody"/>
            </w:pPr>
          </w:p>
        </w:tc>
        <w:tc>
          <w:tcPr>
            <w:tcW w:w="1400" w:type="dxa"/>
          </w:tcPr>
          <w:p w14:paraId="6C023429" w14:textId="77777777" w:rsidR="00B50050" w:rsidRDefault="00B50050" w:rsidP="0088127C">
            <w:pPr>
              <w:pStyle w:val="OtherTableBody"/>
            </w:pPr>
            <w:r>
              <w:t>MSG</w:t>
            </w:r>
          </w:p>
        </w:tc>
        <w:tc>
          <w:tcPr>
            <w:tcW w:w="4200" w:type="dxa"/>
          </w:tcPr>
          <w:p w14:paraId="2B97F578" w14:textId="77777777" w:rsidR="00B50050" w:rsidRDefault="00B50050" w:rsidP="0088127C">
            <w:pPr>
              <w:pStyle w:val="OtherTableBody"/>
            </w:pPr>
            <w:r>
              <w:t>Message type</w:t>
            </w:r>
          </w:p>
        </w:tc>
      </w:tr>
      <w:tr w:rsidR="00B50050" w14:paraId="0EC169C3" w14:textId="77777777" w:rsidTr="00195548">
        <w:tc>
          <w:tcPr>
            <w:tcW w:w="600" w:type="dxa"/>
          </w:tcPr>
          <w:p w14:paraId="3984A705" w14:textId="77777777" w:rsidR="00B50050" w:rsidRDefault="00B50050" w:rsidP="0088127C">
            <w:pPr>
              <w:pStyle w:val="OtherTableBody"/>
            </w:pPr>
          </w:p>
        </w:tc>
        <w:tc>
          <w:tcPr>
            <w:tcW w:w="600" w:type="dxa"/>
          </w:tcPr>
          <w:p w14:paraId="310845DB" w14:textId="77777777" w:rsidR="00B50050" w:rsidRDefault="00B50050" w:rsidP="0088127C">
            <w:pPr>
              <w:pStyle w:val="OtherTableBody"/>
            </w:pPr>
            <w:r>
              <w:t>0125</w:t>
            </w:r>
          </w:p>
        </w:tc>
        <w:tc>
          <w:tcPr>
            <w:tcW w:w="2600" w:type="dxa"/>
          </w:tcPr>
          <w:p w14:paraId="256CB0A3" w14:textId="77777777" w:rsidR="00B50050" w:rsidRDefault="00B50050" w:rsidP="0088127C">
            <w:pPr>
              <w:pStyle w:val="OtherTableBody"/>
            </w:pPr>
          </w:p>
        </w:tc>
        <w:tc>
          <w:tcPr>
            <w:tcW w:w="1400" w:type="dxa"/>
          </w:tcPr>
          <w:p w14:paraId="55C11B08" w14:textId="77777777" w:rsidR="00B50050" w:rsidRDefault="00B50050" w:rsidP="0088127C">
            <w:pPr>
              <w:pStyle w:val="OtherTableBody"/>
            </w:pPr>
            <w:r>
              <w:t>NA</w:t>
            </w:r>
          </w:p>
        </w:tc>
        <w:tc>
          <w:tcPr>
            <w:tcW w:w="4200" w:type="dxa"/>
          </w:tcPr>
          <w:p w14:paraId="6C36D620" w14:textId="77777777" w:rsidR="00B50050" w:rsidRDefault="00B50050" w:rsidP="0088127C">
            <w:pPr>
              <w:pStyle w:val="OtherTableBody"/>
            </w:pPr>
            <w:r>
              <w:t>Numeric array</w:t>
            </w:r>
          </w:p>
        </w:tc>
      </w:tr>
      <w:tr w:rsidR="00B50050" w14:paraId="698EBED2" w14:textId="77777777" w:rsidTr="00195548">
        <w:tc>
          <w:tcPr>
            <w:tcW w:w="600" w:type="dxa"/>
          </w:tcPr>
          <w:p w14:paraId="2D03131E" w14:textId="77777777" w:rsidR="00B50050" w:rsidRDefault="00B50050" w:rsidP="0088127C">
            <w:pPr>
              <w:pStyle w:val="OtherTableBody"/>
            </w:pPr>
          </w:p>
        </w:tc>
        <w:tc>
          <w:tcPr>
            <w:tcW w:w="600" w:type="dxa"/>
          </w:tcPr>
          <w:p w14:paraId="6A011EFE" w14:textId="77777777" w:rsidR="00B50050" w:rsidRDefault="00B50050" w:rsidP="0088127C">
            <w:pPr>
              <w:pStyle w:val="OtherTableBody"/>
            </w:pPr>
            <w:r>
              <w:t>0125</w:t>
            </w:r>
          </w:p>
        </w:tc>
        <w:tc>
          <w:tcPr>
            <w:tcW w:w="2600" w:type="dxa"/>
          </w:tcPr>
          <w:p w14:paraId="480EDFD9" w14:textId="77777777" w:rsidR="00B50050" w:rsidRDefault="00B50050" w:rsidP="0088127C">
            <w:pPr>
              <w:pStyle w:val="OtherTableBody"/>
            </w:pPr>
          </w:p>
        </w:tc>
        <w:tc>
          <w:tcPr>
            <w:tcW w:w="1400" w:type="dxa"/>
          </w:tcPr>
          <w:p w14:paraId="7DAE5F0C" w14:textId="77777777" w:rsidR="00B50050" w:rsidRDefault="00B50050" w:rsidP="0088127C">
            <w:pPr>
              <w:pStyle w:val="OtherTableBody"/>
            </w:pPr>
            <w:r>
              <w:t>NDL</w:t>
            </w:r>
          </w:p>
        </w:tc>
        <w:tc>
          <w:tcPr>
            <w:tcW w:w="4200" w:type="dxa"/>
          </w:tcPr>
          <w:p w14:paraId="258139AF" w14:textId="77777777" w:rsidR="00B50050" w:rsidRDefault="00B50050" w:rsidP="0088127C">
            <w:pPr>
              <w:pStyle w:val="OtherTableBody"/>
            </w:pPr>
            <w:r>
              <w:t>Name with date and location</w:t>
            </w:r>
          </w:p>
        </w:tc>
      </w:tr>
      <w:tr w:rsidR="00B50050" w14:paraId="0A4F86B3" w14:textId="77777777" w:rsidTr="00195548">
        <w:tc>
          <w:tcPr>
            <w:tcW w:w="600" w:type="dxa"/>
          </w:tcPr>
          <w:p w14:paraId="243B6CBC" w14:textId="77777777" w:rsidR="00B50050" w:rsidRDefault="00B50050" w:rsidP="0088127C">
            <w:pPr>
              <w:pStyle w:val="OtherTableBody"/>
            </w:pPr>
          </w:p>
        </w:tc>
        <w:tc>
          <w:tcPr>
            <w:tcW w:w="600" w:type="dxa"/>
          </w:tcPr>
          <w:p w14:paraId="16C73819" w14:textId="77777777" w:rsidR="00B50050" w:rsidRDefault="00B50050" w:rsidP="0088127C">
            <w:pPr>
              <w:pStyle w:val="OtherTableBody"/>
            </w:pPr>
            <w:r>
              <w:t>0125</w:t>
            </w:r>
          </w:p>
        </w:tc>
        <w:tc>
          <w:tcPr>
            <w:tcW w:w="2600" w:type="dxa"/>
          </w:tcPr>
          <w:p w14:paraId="73BFDBB7" w14:textId="77777777" w:rsidR="00B50050" w:rsidRDefault="00B50050" w:rsidP="0088127C">
            <w:pPr>
              <w:pStyle w:val="OtherTableBody"/>
            </w:pPr>
          </w:p>
        </w:tc>
        <w:tc>
          <w:tcPr>
            <w:tcW w:w="1400" w:type="dxa"/>
          </w:tcPr>
          <w:p w14:paraId="225CE402" w14:textId="77777777" w:rsidR="00B50050" w:rsidRDefault="00B50050" w:rsidP="0088127C">
            <w:pPr>
              <w:pStyle w:val="OtherTableBody"/>
            </w:pPr>
            <w:r>
              <w:t>NM</w:t>
            </w:r>
          </w:p>
        </w:tc>
        <w:tc>
          <w:tcPr>
            <w:tcW w:w="4200" w:type="dxa"/>
          </w:tcPr>
          <w:p w14:paraId="60A3E330" w14:textId="77777777" w:rsidR="00B50050" w:rsidRDefault="00B50050" w:rsidP="0088127C">
            <w:pPr>
              <w:pStyle w:val="OtherTableBody"/>
            </w:pPr>
            <w:r>
              <w:t>Numeric</w:t>
            </w:r>
          </w:p>
        </w:tc>
      </w:tr>
      <w:tr w:rsidR="00B50050" w14:paraId="681BBA4A" w14:textId="77777777" w:rsidTr="00195548">
        <w:tc>
          <w:tcPr>
            <w:tcW w:w="600" w:type="dxa"/>
          </w:tcPr>
          <w:p w14:paraId="27EF47D6" w14:textId="77777777" w:rsidR="00B50050" w:rsidRDefault="00B50050" w:rsidP="0088127C">
            <w:pPr>
              <w:pStyle w:val="OtherTableBody"/>
            </w:pPr>
          </w:p>
        </w:tc>
        <w:tc>
          <w:tcPr>
            <w:tcW w:w="600" w:type="dxa"/>
          </w:tcPr>
          <w:p w14:paraId="21A3A92C" w14:textId="77777777" w:rsidR="00B50050" w:rsidRDefault="00B50050" w:rsidP="0088127C">
            <w:pPr>
              <w:pStyle w:val="OtherTableBody"/>
            </w:pPr>
            <w:r>
              <w:t>0125</w:t>
            </w:r>
          </w:p>
        </w:tc>
        <w:tc>
          <w:tcPr>
            <w:tcW w:w="2600" w:type="dxa"/>
          </w:tcPr>
          <w:p w14:paraId="1E9DBAF4" w14:textId="77777777" w:rsidR="00B50050" w:rsidRDefault="00B50050" w:rsidP="0088127C">
            <w:pPr>
              <w:pStyle w:val="OtherTableBody"/>
            </w:pPr>
          </w:p>
        </w:tc>
        <w:tc>
          <w:tcPr>
            <w:tcW w:w="1400" w:type="dxa"/>
          </w:tcPr>
          <w:p w14:paraId="2419DE6F" w14:textId="77777777" w:rsidR="00B50050" w:rsidRDefault="00B50050" w:rsidP="0088127C">
            <w:pPr>
              <w:pStyle w:val="OtherTableBody"/>
            </w:pPr>
            <w:r>
              <w:t>NR</w:t>
            </w:r>
          </w:p>
        </w:tc>
        <w:tc>
          <w:tcPr>
            <w:tcW w:w="4200" w:type="dxa"/>
          </w:tcPr>
          <w:p w14:paraId="0F772038" w14:textId="77777777" w:rsidR="00B50050" w:rsidRDefault="00B50050" w:rsidP="0088127C">
            <w:pPr>
              <w:pStyle w:val="OtherTableBody"/>
            </w:pPr>
            <w:r>
              <w:t>Numeric range</w:t>
            </w:r>
          </w:p>
        </w:tc>
      </w:tr>
      <w:tr w:rsidR="00B50050" w14:paraId="13612D11" w14:textId="77777777" w:rsidTr="00195548">
        <w:tc>
          <w:tcPr>
            <w:tcW w:w="600" w:type="dxa"/>
          </w:tcPr>
          <w:p w14:paraId="0AC6A0B2" w14:textId="77777777" w:rsidR="00B50050" w:rsidRDefault="00B50050" w:rsidP="0088127C">
            <w:pPr>
              <w:pStyle w:val="OtherTableBody"/>
            </w:pPr>
          </w:p>
        </w:tc>
        <w:tc>
          <w:tcPr>
            <w:tcW w:w="600" w:type="dxa"/>
          </w:tcPr>
          <w:p w14:paraId="010F9127" w14:textId="77777777" w:rsidR="00B50050" w:rsidRDefault="00B50050" w:rsidP="0088127C">
            <w:pPr>
              <w:pStyle w:val="OtherTableBody"/>
            </w:pPr>
            <w:r>
              <w:t>0125</w:t>
            </w:r>
          </w:p>
        </w:tc>
        <w:tc>
          <w:tcPr>
            <w:tcW w:w="2600" w:type="dxa"/>
          </w:tcPr>
          <w:p w14:paraId="4D403964" w14:textId="77777777" w:rsidR="00B50050" w:rsidRDefault="00B50050" w:rsidP="0088127C">
            <w:pPr>
              <w:pStyle w:val="OtherTableBody"/>
            </w:pPr>
          </w:p>
        </w:tc>
        <w:tc>
          <w:tcPr>
            <w:tcW w:w="1400" w:type="dxa"/>
          </w:tcPr>
          <w:p w14:paraId="33E6A252" w14:textId="77777777" w:rsidR="00B50050" w:rsidRDefault="00B50050" w:rsidP="0088127C">
            <w:pPr>
              <w:pStyle w:val="OtherTableBody"/>
            </w:pPr>
            <w:r>
              <w:t>OCD</w:t>
            </w:r>
          </w:p>
        </w:tc>
        <w:tc>
          <w:tcPr>
            <w:tcW w:w="4200" w:type="dxa"/>
          </w:tcPr>
          <w:p w14:paraId="31EE05CC" w14:textId="77777777" w:rsidR="00B50050" w:rsidRDefault="00B50050" w:rsidP="0088127C">
            <w:pPr>
              <w:pStyle w:val="OtherTableBody"/>
            </w:pPr>
            <w:r>
              <w:t>Occurrence code and date</w:t>
            </w:r>
          </w:p>
        </w:tc>
      </w:tr>
      <w:tr w:rsidR="00B50050" w14:paraId="72E74B61" w14:textId="77777777" w:rsidTr="00195548">
        <w:tc>
          <w:tcPr>
            <w:tcW w:w="600" w:type="dxa"/>
          </w:tcPr>
          <w:p w14:paraId="120AA35F" w14:textId="77777777" w:rsidR="00B50050" w:rsidRDefault="00B50050" w:rsidP="0088127C">
            <w:pPr>
              <w:pStyle w:val="OtherTableBody"/>
            </w:pPr>
          </w:p>
        </w:tc>
        <w:tc>
          <w:tcPr>
            <w:tcW w:w="600" w:type="dxa"/>
          </w:tcPr>
          <w:p w14:paraId="3D2A1DD9" w14:textId="77777777" w:rsidR="00B50050" w:rsidRDefault="00B50050" w:rsidP="0088127C">
            <w:pPr>
              <w:pStyle w:val="OtherTableBody"/>
            </w:pPr>
            <w:r>
              <w:t>0125</w:t>
            </w:r>
          </w:p>
        </w:tc>
        <w:tc>
          <w:tcPr>
            <w:tcW w:w="2600" w:type="dxa"/>
          </w:tcPr>
          <w:p w14:paraId="13C7D95D" w14:textId="77777777" w:rsidR="00B50050" w:rsidRDefault="00B50050" w:rsidP="0088127C">
            <w:pPr>
              <w:pStyle w:val="OtherTableBody"/>
            </w:pPr>
          </w:p>
        </w:tc>
        <w:tc>
          <w:tcPr>
            <w:tcW w:w="1400" w:type="dxa"/>
          </w:tcPr>
          <w:p w14:paraId="74EA7BDB" w14:textId="77777777" w:rsidR="00B50050" w:rsidRDefault="00B50050" w:rsidP="0088127C">
            <w:pPr>
              <w:pStyle w:val="OtherTableBody"/>
            </w:pPr>
            <w:r>
              <w:t>OSP</w:t>
            </w:r>
          </w:p>
        </w:tc>
        <w:tc>
          <w:tcPr>
            <w:tcW w:w="4200" w:type="dxa"/>
          </w:tcPr>
          <w:p w14:paraId="629E6DCD" w14:textId="77777777" w:rsidR="00B50050" w:rsidRDefault="00B50050" w:rsidP="0088127C">
            <w:pPr>
              <w:pStyle w:val="OtherTableBody"/>
            </w:pPr>
            <w:r>
              <w:t>Occurrence span code and date</w:t>
            </w:r>
          </w:p>
        </w:tc>
      </w:tr>
      <w:tr w:rsidR="00B50050" w14:paraId="28A707D6" w14:textId="77777777" w:rsidTr="00195548">
        <w:tc>
          <w:tcPr>
            <w:tcW w:w="600" w:type="dxa"/>
          </w:tcPr>
          <w:p w14:paraId="2E43B662" w14:textId="77777777" w:rsidR="00B50050" w:rsidRDefault="00B50050" w:rsidP="0088127C">
            <w:pPr>
              <w:pStyle w:val="OtherTableBody"/>
            </w:pPr>
          </w:p>
        </w:tc>
        <w:tc>
          <w:tcPr>
            <w:tcW w:w="600" w:type="dxa"/>
          </w:tcPr>
          <w:p w14:paraId="76B8A809" w14:textId="77777777" w:rsidR="00B50050" w:rsidRDefault="00B50050" w:rsidP="0088127C">
            <w:pPr>
              <w:pStyle w:val="OtherTableBody"/>
            </w:pPr>
            <w:r>
              <w:t>0125</w:t>
            </w:r>
          </w:p>
        </w:tc>
        <w:tc>
          <w:tcPr>
            <w:tcW w:w="2600" w:type="dxa"/>
          </w:tcPr>
          <w:p w14:paraId="25136AB1" w14:textId="77777777" w:rsidR="00B50050" w:rsidRDefault="00B50050" w:rsidP="0088127C">
            <w:pPr>
              <w:pStyle w:val="OtherTableBody"/>
            </w:pPr>
          </w:p>
        </w:tc>
        <w:tc>
          <w:tcPr>
            <w:tcW w:w="1400" w:type="dxa"/>
          </w:tcPr>
          <w:p w14:paraId="74F0C0DE" w14:textId="77777777" w:rsidR="00B50050" w:rsidRDefault="00B50050" w:rsidP="0088127C">
            <w:pPr>
              <w:pStyle w:val="OtherTableBody"/>
            </w:pPr>
            <w:r>
              <w:t>PIP</w:t>
            </w:r>
          </w:p>
        </w:tc>
        <w:tc>
          <w:tcPr>
            <w:tcW w:w="4200" w:type="dxa"/>
          </w:tcPr>
          <w:p w14:paraId="53240A2B" w14:textId="77777777" w:rsidR="00B50050" w:rsidRDefault="00B50050" w:rsidP="0088127C">
            <w:pPr>
              <w:pStyle w:val="OtherTableBody"/>
            </w:pPr>
            <w:r>
              <w:t>Practitioner institutional privileges</w:t>
            </w:r>
          </w:p>
        </w:tc>
      </w:tr>
      <w:tr w:rsidR="00B50050" w14:paraId="67E64F23" w14:textId="77777777" w:rsidTr="00195548">
        <w:tc>
          <w:tcPr>
            <w:tcW w:w="600" w:type="dxa"/>
          </w:tcPr>
          <w:p w14:paraId="2AE46C05" w14:textId="77777777" w:rsidR="00B50050" w:rsidRDefault="00B50050" w:rsidP="0088127C">
            <w:pPr>
              <w:pStyle w:val="OtherTableBody"/>
            </w:pPr>
          </w:p>
        </w:tc>
        <w:tc>
          <w:tcPr>
            <w:tcW w:w="600" w:type="dxa"/>
          </w:tcPr>
          <w:p w14:paraId="1810B60A" w14:textId="77777777" w:rsidR="00B50050" w:rsidRDefault="00B50050" w:rsidP="0088127C">
            <w:pPr>
              <w:pStyle w:val="OtherTableBody"/>
            </w:pPr>
            <w:r>
              <w:t>0125</w:t>
            </w:r>
          </w:p>
        </w:tc>
        <w:tc>
          <w:tcPr>
            <w:tcW w:w="2600" w:type="dxa"/>
          </w:tcPr>
          <w:p w14:paraId="54245647" w14:textId="77777777" w:rsidR="00B50050" w:rsidRDefault="00B50050" w:rsidP="0088127C">
            <w:pPr>
              <w:pStyle w:val="OtherTableBody"/>
            </w:pPr>
          </w:p>
        </w:tc>
        <w:tc>
          <w:tcPr>
            <w:tcW w:w="1400" w:type="dxa"/>
          </w:tcPr>
          <w:p w14:paraId="110EC7EC" w14:textId="77777777" w:rsidR="00B50050" w:rsidRDefault="00B50050" w:rsidP="0088127C">
            <w:pPr>
              <w:pStyle w:val="OtherTableBody"/>
            </w:pPr>
            <w:r>
              <w:t>PL</w:t>
            </w:r>
          </w:p>
        </w:tc>
        <w:tc>
          <w:tcPr>
            <w:tcW w:w="4200" w:type="dxa"/>
          </w:tcPr>
          <w:p w14:paraId="7F18724F" w14:textId="77777777" w:rsidR="00B50050" w:rsidRDefault="00B50050" w:rsidP="0088127C">
            <w:pPr>
              <w:pStyle w:val="OtherTableBody"/>
            </w:pPr>
            <w:r>
              <w:t>Person location</w:t>
            </w:r>
          </w:p>
        </w:tc>
      </w:tr>
      <w:tr w:rsidR="00B50050" w14:paraId="53E0AECC" w14:textId="77777777" w:rsidTr="00195548">
        <w:tc>
          <w:tcPr>
            <w:tcW w:w="600" w:type="dxa"/>
          </w:tcPr>
          <w:p w14:paraId="0976D719" w14:textId="77777777" w:rsidR="00B50050" w:rsidRDefault="00B50050" w:rsidP="0088127C">
            <w:pPr>
              <w:pStyle w:val="OtherTableBody"/>
            </w:pPr>
          </w:p>
        </w:tc>
        <w:tc>
          <w:tcPr>
            <w:tcW w:w="600" w:type="dxa"/>
          </w:tcPr>
          <w:p w14:paraId="2F268458" w14:textId="77777777" w:rsidR="00B50050" w:rsidRDefault="00B50050" w:rsidP="0088127C">
            <w:pPr>
              <w:pStyle w:val="OtherTableBody"/>
            </w:pPr>
            <w:r>
              <w:t>0125</w:t>
            </w:r>
          </w:p>
        </w:tc>
        <w:tc>
          <w:tcPr>
            <w:tcW w:w="2600" w:type="dxa"/>
          </w:tcPr>
          <w:p w14:paraId="73AFE886" w14:textId="77777777" w:rsidR="00B50050" w:rsidRDefault="00B50050" w:rsidP="0088127C">
            <w:pPr>
              <w:pStyle w:val="OtherTableBody"/>
            </w:pPr>
          </w:p>
        </w:tc>
        <w:tc>
          <w:tcPr>
            <w:tcW w:w="1400" w:type="dxa"/>
          </w:tcPr>
          <w:p w14:paraId="3E78649A" w14:textId="77777777" w:rsidR="00B50050" w:rsidRDefault="00B50050" w:rsidP="0088127C">
            <w:pPr>
              <w:pStyle w:val="OtherTableBody"/>
            </w:pPr>
            <w:r>
              <w:t>PLN</w:t>
            </w:r>
          </w:p>
        </w:tc>
        <w:tc>
          <w:tcPr>
            <w:tcW w:w="4200" w:type="dxa"/>
          </w:tcPr>
          <w:p w14:paraId="2BB82E9B" w14:textId="77777777" w:rsidR="00B50050" w:rsidRDefault="00B50050" w:rsidP="0088127C">
            <w:pPr>
              <w:pStyle w:val="OtherTableBody"/>
            </w:pPr>
            <w:r>
              <w:t>Practitioner license or other ID number</w:t>
            </w:r>
          </w:p>
        </w:tc>
      </w:tr>
      <w:tr w:rsidR="00B50050" w14:paraId="40741779" w14:textId="77777777" w:rsidTr="00195548">
        <w:tc>
          <w:tcPr>
            <w:tcW w:w="600" w:type="dxa"/>
          </w:tcPr>
          <w:p w14:paraId="6D9EB4AE" w14:textId="77777777" w:rsidR="00B50050" w:rsidRDefault="00B50050" w:rsidP="0088127C">
            <w:pPr>
              <w:pStyle w:val="OtherTableBody"/>
            </w:pPr>
          </w:p>
        </w:tc>
        <w:tc>
          <w:tcPr>
            <w:tcW w:w="600" w:type="dxa"/>
          </w:tcPr>
          <w:p w14:paraId="7C86589D" w14:textId="77777777" w:rsidR="00B50050" w:rsidRDefault="00B50050" w:rsidP="0088127C">
            <w:pPr>
              <w:pStyle w:val="OtherTableBody"/>
            </w:pPr>
            <w:r>
              <w:t>0125</w:t>
            </w:r>
          </w:p>
        </w:tc>
        <w:tc>
          <w:tcPr>
            <w:tcW w:w="2600" w:type="dxa"/>
          </w:tcPr>
          <w:p w14:paraId="49028455" w14:textId="77777777" w:rsidR="00B50050" w:rsidRDefault="00B50050" w:rsidP="0088127C">
            <w:pPr>
              <w:pStyle w:val="OtherTableBody"/>
            </w:pPr>
          </w:p>
        </w:tc>
        <w:tc>
          <w:tcPr>
            <w:tcW w:w="1400" w:type="dxa"/>
          </w:tcPr>
          <w:p w14:paraId="009B901E" w14:textId="77777777" w:rsidR="00B50050" w:rsidRDefault="00B50050" w:rsidP="0088127C">
            <w:pPr>
              <w:pStyle w:val="OtherTableBody"/>
            </w:pPr>
            <w:r>
              <w:t>PPN</w:t>
            </w:r>
          </w:p>
        </w:tc>
        <w:tc>
          <w:tcPr>
            <w:tcW w:w="4200" w:type="dxa"/>
          </w:tcPr>
          <w:p w14:paraId="6AF47D34" w14:textId="77777777" w:rsidR="00B50050" w:rsidRDefault="00B50050" w:rsidP="0088127C">
            <w:pPr>
              <w:pStyle w:val="OtherTableBody"/>
            </w:pPr>
            <w:r>
              <w:t>Performing person time stamp</w:t>
            </w:r>
          </w:p>
        </w:tc>
      </w:tr>
      <w:tr w:rsidR="00B50050" w14:paraId="3EEB6616" w14:textId="77777777" w:rsidTr="00195548">
        <w:tc>
          <w:tcPr>
            <w:tcW w:w="600" w:type="dxa"/>
          </w:tcPr>
          <w:p w14:paraId="40B54B68" w14:textId="77777777" w:rsidR="00B50050" w:rsidRDefault="00B50050" w:rsidP="0088127C">
            <w:pPr>
              <w:pStyle w:val="OtherTableBody"/>
            </w:pPr>
          </w:p>
        </w:tc>
        <w:tc>
          <w:tcPr>
            <w:tcW w:w="600" w:type="dxa"/>
          </w:tcPr>
          <w:p w14:paraId="061AB571" w14:textId="77777777" w:rsidR="00B50050" w:rsidRDefault="00B50050" w:rsidP="0088127C">
            <w:pPr>
              <w:pStyle w:val="OtherTableBody"/>
            </w:pPr>
            <w:r>
              <w:t>0125</w:t>
            </w:r>
          </w:p>
        </w:tc>
        <w:tc>
          <w:tcPr>
            <w:tcW w:w="2600" w:type="dxa"/>
          </w:tcPr>
          <w:p w14:paraId="49AF6FAA" w14:textId="77777777" w:rsidR="00B50050" w:rsidRDefault="00B50050" w:rsidP="0088127C">
            <w:pPr>
              <w:pStyle w:val="OtherTableBody"/>
            </w:pPr>
          </w:p>
        </w:tc>
        <w:tc>
          <w:tcPr>
            <w:tcW w:w="1400" w:type="dxa"/>
          </w:tcPr>
          <w:p w14:paraId="6A5BAEC3" w14:textId="77777777" w:rsidR="00B50050" w:rsidRDefault="00B50050" w:rsidP="0088127C">
            <w:pPr>
              <w:pStyle w:val="OtherTableBody"/>
            </w:pPr>
            <w:r>
              <w:t>PRL</w:t>
            </w:r>
          </w:p>
        </w:tc>
        <w:tc>
          <w:tcPr>
            <w:tcW w:w="4200" w:type="dxa"/>
          </w:tcPr>
          <w:p w14:paraId="5A4C5F28" w14:textId="77777777" w:rsidR="00B50050" w:rsidRDefault="00B50050" w:rsidP="0088127C">
            <w:pPr>
              <w:pStyle w:val="OtherTableBody"/>
            </w:pPr>
            <w:r>
              <w:t>Parent result link</w:t>
            </w:r>
          </w:p>
        </w:tc>
      </w:tr>
      <w:tr w:rsidR="00B50050" w14:paraId="77FE7A9B" w14:textId="77777777" w:rsidTr="00195548">
        <w:tc>
          <w:tcPr>
            <w:tcW w:w="600" w:type="dxa"/>
          </w:tcPr>
          <w:p w14:paraId="67B82AB0" w14:textId="77777777" w:rsidR="00B50050" w:rsidRDefault="00B50050" w:rsidP="0088127C">
            <w:pPr>
              <w:pStyle w:val="OtherTableBody"/>
            </w:pPr>
          </w:p>
        </w:tc>
        <w:tc>
          <w:tcPr>
            <w:tcW w:w="600" w:type="dxa"/>
          </w:tcPr>
          <w:p w14:paraId="1F4A93D5" w14:textId="77777777" w:rsidR="00B50050" w:rsidRDefault="00B50050" w:rsidP="0088127C">
            <w:pPr>
              <w:pStyle w:val="OtherTableBody"/>
            </w:pPr>
            <w:r>
              <w:t>0125</w:t>
            </w:r>
          </w:p>
        </w:tc>
        <w:tc>
          <w:tcPr>
            <w:tcW w:w="2600" w:type="dxa"/>
          </w:tcPr>
          <w:p w14:paraId="0B160974" w14:textId="77777777" w:rsidR="00B50050" w:rsidRDefault="00B50050" w:rsidP="0088127C">
            <w:pPr>
              <w:pStyle w:val="OtherTableBody"/>
            </w:pPr>
          </w:p>
        </w:tc>
        <w:tc>
          <w:tcPr>
            <w:tcW w:w="1400" w:type="dxa"/>
          </w:tcPr>
          <w:p w14:paraId="67756E05" w14:textId="77777777" w:rsidR="00B50050" w:rsidRDefault="00B50050" w:rsidP="0088127C">
            <w:pPr>
              <w:pStyle w:val="OtherTableBody"/>
            </w:pPr>
            <w:r>
              <w:t>PT</w:t>
            </w:r>
          </w:p>
        </w:tc>
        <w:tc>
          <w:tcPr>
            <w:tcW w:w="4200" w:type="dxa"/>
          </w:tcPr>
          <w:p w14:paraId="1F0AAF94" w14:textId="77777777" w:rsidR="00B50050" w:rsidRDefault="00B50050" w:rsidP="0088127C">
            <w:pPr>
              <w:pStyle w:val="OtherTableBody"/>
            </w:pPr>
            <w:r>
              <w:t>Processing type</w:t>
            </w:r>
          </w:p>
        </w:tc>
      </w:tr>
      <w:tr w:rsidR="00B50050" w14:paraId="446C20E4" w14:textId="77777777" w:rsidTr="00195548">
        <w:tc>
          <w:tcPr>
            <w:tcW w:w="600" w:type="dxa"/>
          </w:tcPr>
          <w:p w14:paraId="78B29533" w14:textId="77777777" w:rsidR="00B50050" w:rsidRDefault="00B50050" w:rsidP="0088127C">
            <w:pPr>
              <w:pStyle w:val="OtherTableBody"/>
            </w:pPr>
          </w:p>
        </w:tc>
        <w:tc>
          <w:tcPr>
            <w:tcW w:w="600" w:type="dxa"/>
          </w:tcPr>
          <w:p w14:paraId="7612C055" w14:textId="77777777" w:rsidR="00B50050" w:rsidRDefault="00B50050" w:rsidP="0088127C">
            <w:pPr>
              <w:pStyle w:val="OtherTableBody"/>
            </w:pPr>
            <w:r>
              <w:t>0125</w:t>
            </w:r>
          </w:p>
        </w:tc>
        <w:tc>
          <w:tcPr>
            <w:tcW w:w="2600" w:type="dxa"/>
          </w:tcPr>
          <w:p w14:paraId="486971FE" w14:textId="77777777" w:rsidR="00B50050" w:rsidRDefault="00B50050" w:rsidP="0088127C">
            <w:pPr>
              <w:pStyle w:val="OtherTableBody"/>
            </w:pPr>
          </w:p>
        </w:tc>
        <w:tc>
          <w:tcPr>
            <w:tcW w:w="1400" w:type="dxa"/>
          </w:tcPr>
          <w:p w14:paraId="1046F385" w14:textId="77777777" w:rsidR="00B50050" w:rsidRDefault="00B50050" w:rsidP="0088127C">
            <w:pPr>
              <w:pStyle w:val="OtherTableBody"/>
            </w:pPr>
            <w:r>
              <w:t>PTA</w:t>
            </w:r>
          </w:p>
        </w:tc>
        <w:tc>
          <w:tcPr>
            <w:tcW w:w="4200" w:type="dxa"/>
          </w:tcPr>
          <w:p w14:paraId="0CF8EB6B" w14:textId="77777777" w:rsidR="00B50050" w:rsidRDefault="00B50050" w:rsidP="0088127C">
            <w:pPr>
              <w:pStyle w:val="OtherTableBody"/>
            </w:pPr>
            <w:r>
              <w:t>Policy type and amount</w:t>
            </w:r>
          </w:p>
        </w:tc>
      </w:tr>
      <w:tr w:rsidR="00B50050" w14:paraId="24478BCD" w14:textId="77777777" w:rsidTr="00195548">
        <w:tc>
          <w:tcPr>
            <w:tcW w:w="600" w:type="dxa"/>
          </w:tcPr>
          <w:p w14:paraId="0336AD70" w14:textId="77777777" w:rsidR="00B50050" w:rsidRDefault="00B50050" w:rsidP="0088127C">
            <w:pPr>
              <w:pStyle w:val="OtherTableBody"/>
            </w:pPr>
          </w:p>
        </w:tc>
        <w:tc>
          <w:tcPr>
            <w:tcW w:w="600" w:type="dxa"/>
          </w:tcPr>
          <w:p w14:paraId="63A856A9" w14:textId="77777777" w:rsidR="00B50050" w:rsidRDefault="00B50050" w:rsidP="0088127C">
            <w:pPr>
              <w:pStyle w:val="OtherTableBody"/>
            </w:pPr>
            <w:r>
              <w:t>0125</w:t>
            </w:r>
          </w:p>
        </w:tc>
        <w:tc>
          <w:tcPr>
            <w:tcW w:w="2600" w:type="dxa"/>
          </w:tcPr>
          <w:p w14:paraId="4C117B58" w14:textId="77777777" w:rsidR="00B50050" w:rsidRDefault="00B50050" w:rsidP="0088127C">
            <w:pPr>
              <w:pStyle w:val="OtherTableBody"/>
            </w:pPr>
          </w:p>
        </w:tc>
        <w:tc>
          <w:tcPr>
            <w:tcW w:w="1400" w:type="dxa"/>
          </w:tcPr>
          <w:p w14:paraId="55B5C9AA" w14:textId="77777777" w:rsidR="00B50050" w:rsidRDefault="00B50050" w:rsidP="0088127C">
            <w:pPr>
              <w:pStyle w:val="OtherTableBody"/>
            </w:pPr>
            <w:r>
              <w:t>QIP</w:t>
            </w:r>
          </w:p>
        </w:tc>
        <w:tc>
          <w:tcPr>
            <w:tcW w:w="4200" w:type="dxa"/>
          </w:tcPr>
          <w:p w14:paraId="3A0671C6" w14:textId="77777777" w:rsidR="00B50050" w:rsidRDefault="00B50050" w:rsidP="0088127C">
            <w:pPr>
              <w:pStyle w:val="OtherTableBody"/>
            </w:pPr>
            <w:r>
              <w:t>Query input parameter list</w:t>
            </w:r>
          </w:p>
        </w:tc>
      </w:tr>
      <w:tr w:rsidR="00B50050" w14:paraId="5228E8E1" w14:textId="77777777" w:rsidTr="00195548">
        <w:tc>
          <w:tcPr>
            <w:tcW w:w="600" w:type="dxa"/>
          </w:tcPr>
          <w:p w14:paraId="67CB0D43" w14:textId="77777777" w:rsidR="00B50050" w:rsidRDefault="00B50050" w:rsidP="0088127C">
            <w:pPr>
              <w:pStyle w:val="OtherTableBody"/>
            </w:pPr>
          </w:p>
        </w:tc>
        <w:tc>
          <w:tcPr>
            <w:tcW w:w="600" w:type="dxa"/>
          </w:tcPr>
          <w:p w14:paraId="73C8C2B7" w14:textId="77777777" w:rsidR="00B50050" w:rsidRDefault="00B50050" w:rsidP="0088127C">
            <w:pPr>
              <w:pStyle w:val="OtherTableBody"/>
            </w:pPr>
            <w:r>
              <w:t>0125</w:t>
            </w:r>
          </w:p>
        </w:tc>
        <w:tc>
          <w:tcPr>
            <w:tcW w:w="2600" w:type="dxa"/>
          </w:tcPr>
          <w:p w14:paraId="77E2DE96" w14:textId="77777777" w:rsidR="00B50050" w:rsidRDefault="00B50050" w:rsidP="0088127C">
            <w:pPr>
              <w:pStyle w:val="OtherTableBody"/>
            </w:pPr>
          </w:p>
        </w:tc>
        <w:tc>
          <w:tcPr>
            <w:tcW w:w="1400" w:type="dxa"/>
          </w:tcPr>
          <w:p w14:paraId="5582274A" w14:textId="77777777" w:rsidR="00B50050" w:rsidRDefault="00B50050" w:rsidP="0088127C">
            <w:pPr>
              <w:pStyle w:val="OtherTableBody"/>
            </w:pPr>
            <w:r>
              <w:t>QSC</w:t>
            </w:r>
          </w:p>
        </w:tc>
        <w:tc>
          <w:tcPr>
            <w:tcW w:w="4200" w:type="dxa"/>
          </w:tcPr>
          <w:p w14:paraId="7D2A1307" w14:textId="77777777" w:rsidR="00B50050" w:rsidRDefault="00B50050" w:rsidP="0088127C">
            <w:pPr>
              <w:pStyle w:val="OtherTableBody"/>
            </w:pPr>
            <w:r>
              <w:t>Query selection criteria</w:t>
            </w:r>
          </w:p>
        </w:tc>
      </w:tr>
      <w:tr w:rsidR="00B50050" w14:paraId="2824B551" w14:textId="77777777" w:rsidTr="00195548">
        <w:tc>
          <w:tcPr>
            <w:tcW w:w="600" w:type="dxa"/>
          </w:tcPr>
          <w:p w14:paraId="067AEAF7" w14:textId="77777777" w:rsidR="00B50050" w:rsidRDefault="00B50050" w:rsidP="0088127C">
            <w:pPr>
              <w:pStyle w:val="OtherTableBody"/>
            </w:pPr>
          </w:p>
        </w:tc>
        <w:tc>
          <w:tcPr>
            <w:tcW w:w="600" w:type="dxa"/>
          </w:tcPr>
          <w:p w14:paraId="3494B66F" w14:textId="77777777" w:rsidR="00B50050" w:rsidRDefault="00B50050" w:rsidP="0088127C">
            <w:pPr>
              <w:pStyle w:val="OtherTableBody"/>
            </w:pPr>
            <w:r>
              <w:t>0125</w:t>
            </w:r>
          </w:p>
        </w:tc>
        <w:tc>
          <w:tcPr>
            <w:tcW w:w="2600" w:type="dxa"/>
          </w:tcPr>
          <w:p w14:paraId="48279CB6" w14:textId="77777777" w:rsidR="00B50050" w:rsidRDefault="00B50050" w:rsidP="0088127C">
            <w:pPr>
              <w:pStyle w:val="OtherTableBody"/>
            </w:pPr>
          </w:p>
        </w:tc>
        <w:tc>
          <w:tcPr>
            <w:tcW w:w="1400" w:type="dxa"/>
          </w:tcPr>
          <w:p w14:paraId="32B3CA89" w14:textId="77777777" w:rsidR="00B50050" w:rsidRDefault="00B50050" w:rsidP="0088127C">
            <w:pPr>
              <w:pStyle w:val="OtherTableBody"/>
            </w:pPr>
            <w:r>
              <w:t>RCD</w:t>
            </w:r>
          </w:p>
        </w:tc>
        <w:tc>
          <w:tcPr>
            <w:tcW w:w="4200" w:type="dxa"/>
          </w:tcPr>
          <w:p w14:paraId="366DAA22" w14:textId="77777777" w:rsidR="00B50050" w:rsidRDefault="00B50050" w:rsidP="0088127C">
            <w:pPr>
              <w:pStyle w:val="OtherTableBody"/>
            </w:pPr>
            <w:r>
              <w:t>Row column definition</w:t>
            </w:r>
          </w:p>
        </w:tc>
      </w:tr>
      <w:tr w:rsidR="00B50050" w14:paraId="497CB359" w14:textId="77777777" w:rsidTr="00195548">
        <w:tc>
          <w:tcPr>
            <w:tcW w:w="600" w:type="dxa"/>
          </w:tcPr>
          <w:p w14:paraId="234CAB89" w14:textId="77777777" w:rsidR="00B50050" w:rsidRDefault="00B50050" w:rsidP="0088127C">
            <w:pPr>
              <w:pStyle w:val="OtherTableBody"/>
            </w:pPr>
          </w:p>
        </w:tc>
        <w:tc>
          <w:tcPr>
            <w:tcW w:w="600" w:type="dxa"/>
          </w:tcPr>
          <w:p w14:paraId="4F5D68B5" w14:textId="77777777" w:rsidR="00B50050" w:rsidRDefault="00B50050" w:rsidP="0088127C">
            <w:pPr>
              <w:pStyle w:val="OtherTableBody"/>
            </w:pPr>
            <w:r>
              <w:t>0125</w:t>
            </w:r>
          </w:p>
        </w:tc>
        <w:tc>
          <w:tcPr>
            <w:tcW w:w="2600" w:type="dxa"/>
          </w:tcPr>
          <w:p w14:paraId="4D86BB99" w14:textId="77777777" w:rsidR="00B50050" w:rsidRDefault="00B50050" w:rsidP="0088127C">
            <w:pPr>
              <w:pStyle w:val="OtherTableBody"/>
            </w:pPr>
          </w:p>
        </w:tc>
        <w:tc>
          <w:tcPr>
            <w:tcW w:w="1400" w:type="dxa"/>
          </w:tcPr>
          <w:p w14:paraId="44D7C03D" w14:textId="77777777" w:rsidR="00B50050" w:rsidRDefault="00B50050" w:rsidP="0088127C">
            <w:pPr>
              <w:pStyle w:val="OtherTableBody"/>
            </w:pPr>
            <w:r>
              <w:t>RFR</w:t>
            </w:r>
          </w:p>
        </w:tc>
        <w:tc>
          <w:tcPr>
            <w:tcW w:w="4200" w:type="dxa"/>
          </w:tcPr>
          <w:p w14:paraId="23F6ADF7" w14:textId="77777777" w:rsidR="00B50050" w:rsidRDefault="00B50050" w:rsidP="0088127C">
            <w:pPr>
              <w:pStyle w:val="OtherTableBody"/>
            </w:pPr>
            <w:r>
              <w:t>Reference range</w:t>
            </w:r>
          </w:p>
        </w:tc>
      </w:tr>
      <w:tr w:rsidR="00B50050" w14:paraId="32B535F0" w14:textId="77777777" w:rsidTr="00195548">
        <w:tc>
          <w:tcPr>
            <w:tcW w:w="600" w:type="dxa"/>
          </w:tcPr>
          <w:p w14:paraId="4FF93645" w14:textId="77777777" w:rsidR="00B50050" w:rsidRDefault="00B50050" w:rsidP="0088127C">
            <w:pPr>
              <w:pStyle w:val="OtherTableBody"/>
            </w:pPr>
          </w:p>
        </w:tc>
        <w:tc>
          <w:tcPr>
            <w:tcW w:w="600" w:type="dxa"/>
          </w:tcPr>
          <w:p w14:paraId="26A3E636" w14:textId="77777777" w:rsidR="00B50050" w:rsidRDefault="00B50050" w:rsidP="0088127C">
            <w:pPr>
              <w:pStyle w:val="OtherTableBody"/>
            </w:pPr>
            <w:r>
              <w:t>0125</w:t>
            </w:r>
          </w:p>
        </w:tc>
        <w:tc>
          <w:tcPr>
            <w:tcW w:w="2600" w:type="dxa"/>
          </w:tcPr>
          <w:p w14:paraId="78C363BB" w14:textId="77777777" w:rsidR="00B50050" w:rsidRDefault="00B50050" w:rsidP="0088127C">
            <w:pPr>
              <w:pStyle w:val="OtherTableBody"/>
            </w:pPr>
          </w:p>
        </w:tc>
        <w:tc>
          <w:tcPr>
            <w:tcW w:w="1400" w:type="dxa"/>
          </w:tcPr>
          <w:p w14:paraId="7AD5ED06" w14:textId="77777777" w:rsidR="00B50050" w:rsidRDefault="00B50050" w:rsidP="0088127C">
            <w:pPr>
              <w:pStyle w:val="OtherTableBody"/>
            </w:pPr>
            <w:r>
              <w:t>RI</w:t>
            </w:r>
          </w:p>
        </w:tc>
        <w:tc>
          <w:tcPr>
            <w:tcW w:w="4200" w:type="dxa"/>
          </w:tcPr>
          <w:p w14:paraId="7BF2F530" w14:textId="77777777" w:rsidR="00B50050" w:rsidRDefault="00B50050" w:rsidP="0088127C">
            <w:pPr>
              <w:pStyle w:val="OtherTableBody"/>
            </w:pPr>
            <w:r>
              <w:t>Repeat interval</w:t>
            </w:r>
          </w:p>
        </w:tc>
      </w:tr>
      <w:tr w:rsidR="00B50050" w14:paraId="4E6E245E" w14:textId="77777777" w:rsidTr="00195548">
        <w:tc>
          <w:tcPr>
            <w:tcW w:w="600" w:type="dxa"/>
          </w:tcPr>
          <w:p w14:paraId="6CE309A2" w14:textId="77777777" w:rsidR="00B50050" w:rsidRDefault="00B50050" w:rsidP="0088127C">
            <w:pPr>
              <w:pStyle w:val="OtherTableBody"/>
            </w:pPr>
          </w:p>
        </w:tc>
        <w:tc>
          <w:tcPr>
            <w:tcW w:w="600" w:type="dxa"/>
          </w:tcPr>
          <w:p w14:paraId="5CF576B3" w14:textId="77777777" w:rsidR="00B50050" w:rsidRDefault="00B50050" w:rsidP="0088127C">
            <w:pPr>
              <w:pStyle w:val="OtherTableBody"/>
            </w:pPr>
            <w:r>
              <w:t>0125</w:t>
            </w:r>
          </w:p>
        </w:tc>
        <w:tc>
          <w:tcPr>
            <w:tcW w:w="2600" w:type="dxa"/>
          </w:tcPr>
          <w:p w14:paraId="4FD78BC4" w14:textId="77777777" w:rsidR="00B50050" w:rsidRDefault="00B50050" w:rsidP="0088127C">
            <w:pPr>
              <w:pStyle w:val="OtherTableBody"/>
            </w:pPr>
          </w:p>
        </w:tc>
        <w:tc>
          <w:tcPr>
            <w:tcW w:w="1400" w:type="dxa"/>
          </w:tcPr>
          <w:p w14:paraId="1B19B6C5" w14:textId="77777777" w:rsidR="00B50050" w:rsidRDefault="00B50050" w:rsidP="0088127C">
            <w:pPr>
              <w:pStyle w:val="OtherTableBody"/>
            </w:pPr>
            <w:r>
              <w:t>RMC</w:t>
            </w:r>
          </w:p>
        </w:tc>
        <w:tc>
          <w:tcPr>
            <w:tcW w:w="4200" w:type="dxa"/>
          </w:tcPr>
          <w:p w14:paraId="448571DE" w14:textId="77777777" w:rsidR="00B50050" w:rsidRDefault="00B50050" w:rsidP="0088127C">
            <w:pPr>
              <w:pStyle w:val="OtherTableBody"/>
            </w:pPr>
            <w:r>
              <w:t>Room coverage</w:t>
            </w:r>
          </w:p>
        </w:tc>
      </w:tr>
      <w:tr w:rsidR="00B50050" w14:paraId="65C6E900" w14:textId="77777777" w:rsidTr="00195548">
        <w:tc>
          <w:tcPr>
            <w:tcW w:w="600" w:type="dxa"/>
          </w:tcPr>
          <w:p w14:paraId="7276185D" w14:textId="77777777" w:rsidR="00B50050" w:rsidRDefault="00B50050" w:rsidP="0088127C">
            <w:pPr>
              <w:pStyle w:val="OtherTableBody"/>
            </w:pPr>
          </w:p>
        </w:tc>
        <w:tc>
          <w:tcPr>
            <w:tcW w:w="600" w:type="dxa"/>
          </w:tcPr>
          <w:p w14:paraId="3791AF68" w14:textId="77777777" w:rsidR="00B50050" w:rsidRDefault="00B50050" w:rsidP="0088127C">
            <w:pPr>
              <w:pStyle w:val="OtherTableBody"/>
            </w:pPr>
            <w:r>
              <w:t>0125</w:t>
            </w:r>
          </w:p>
        </w:tc>
        <w:tc>
          <w:tcPr>
            <w:tcW w:w="2600" w:type="dxa"/>
          </w:tcPr>
          <w:p w14:paraId="6B02F9ED" w14:textId="77777777" w:rsidR="00B50050" w:rsidRDefault="00B50050" w:rsidP="0088127C">
            <w:pPr>
              <w:pStyle w:val="OtherTableBody"/>
            </w:pPr>
          </w:p>
        </w:tc>
        <w:tc>
          <w:tcPr>
            <w:tcW w:w="1400" w:type="dxa"/>
          </w:tcPr>
          <w:p w14:paraId="6C3AEE6F" w14:textId="77777777" w:rsidR="00B50050" w:rsidRDefault="00B50050" w:rsidP="0088127C">
            <w:pPr>
              <w:pStyle w:val="OtherTableBody"/>
            </w:pPr>
            <w:r>
              <w:t>RP</w:t>
            </w:r>
          </w:p>
        </w:tc>
        <w:tc>
          <w:tcPr>
            <w:tcW w:w="4200" w:type="dxa"/>
          </w:tcPr>
          <w:p w14:paraId="2BDA038C" w14:textId="77777777" w:rsidR="00B50050" w:rsidRDefault="00B50050" w:rsidP="0088127C">
            <w:pPr>
              <w:pStyle w:val="OtherTableBody"/>
            </w:pPr>
            <w:r>
              <w:t>Reference pointer</w:t>
            </w:r>
          </w:p>
        </w:tc>
      </w:tr>
      <w:tr w:rsidR="00B50050" w14:paraId="04D8570A" w14:textId="77777777" w:rsidTr="00195548">
        <w:tc>
          <w:tcPr>
            <w:tcW w:w="600" w:type="dxa"/>
          </w:tcPr>
          <w:p w14:paraId="1AE5885C" w14:textId="77777777" w:rsidR="00B50050" w:rsidRDefault="00B50050" w:rsidP="0088127C">
            <w:pPr>
              <w:pStyle w:val="OtherTableBody"/>
            </w:pPr>
          </w:p>
        </w:tc>
        <w:tc>
          <w:tcPr>
            <w:tcW w:w="600" w:type="dxa"/>
          </w:tcPr>
          <w:p w14:paraId="72ACDF5A" w14:textId="77777777" w:rsidR="00B50050" w:rsidRDefault="00B50050" w:rsidP="0088127C">
            <w:pPr>
              <w:pStyle w:val="OtherTableBody"/>
            </w:pPr>
            <w:r>
              <w:t>0125</w:t>
            </w:r>
          </w:p>
        </w:tc>
        <w:tc>
          <w:tcPr>
            <w:tcW w:w="2600" w:type="dxa"/>
          </w:tcPr>
          <w:p w14:paraId="6D0166CB" w14:textId="77777777" w:rsidR="00B50050" w:rsidRDefault="00B50050" w:rsidP="0088127C">
            <w:pPr>
              <w:pStyle w:val="OtherTableBody"/>
            </w:pPr>
          </w:p>
        </w:tc>
        <w:tc>
          <w:tcPr>
            <w:tcW w:w="1400" w:type="dxa"/>
          </w:tcPr>
          <w:p w14:paraId="69D1778C" w14:textId="77777777" w:rsidR="00B50050" w:rsidRDefault="00B50050" w:rsidP="0088127C">
            <w:pPr>
              <w:pStyle w:val="OtherTableBody"/>
            </w:pPr>
            <w:r>
              <w:t>RPT</w:t>
            </w:r>
          </w:p>
        </w:tc>
        <w:tc>
          <w:tcPr>
            <w:tcW w:w="4200" w:type="dxa"/>
          </w:tcPr>
          <w:p w14:paraId="23E4352A" w14:textId="77777777" w:rsidR="00B50050" w:rsidRDefault="00B50050" w:rsidP="0088127C">
            <w:pPr>
              <w:pStyle w:val="OtherTableBody"/>
            </w:pPr>
            <w:r>
              <w:t>Repeat pattern</w:t>
            </w:r>
          </w:p>
        </w:tc>
      </w:tr>
      <w:tr w:rsidR="00B50050" w14:paraId="39E1DB88" w14:textId="77777777" w:rsidTr="00195548">
        <w:tc>
          <w:tcPr>
            <w:tcW w:w="600" w:type="dxa"/>
          </w:tcPr>
          <w:p w14:paraId="7A8FD8BF" w14:textId="77777777" w:rsidR="00B50050" w:rsidRDefault="00B50050" w:rsidP="0088127C">
            <w:pPr>
              <w:pStyle w:val="OtherTableBody"/>
            </w:pPr>
          </w:p>
        </w:tc>
        <w:tc>
          <w:tcPr>
            <w:tcW w:w="600" w:type="dxa"/>
          </w:tcPr>
          <w:p w14:paraId="7B7B077A" w14:textId="77777777" w:rsidR="00B50050" w:rsidRDefault="00B50050" w:rsidP="0088127C">
            <w:pPr>
              <w:pStyle w:val="OtherTableBody"/>
            </w:pPr>
            <w:r>
              <w:t>0125</w:t>
            </w:r>
          </w:p>
        </w:tc>
        <w:tc>
          <w:tcPr>
            <w:tcW w:w="2600" w:type="dxa"/>
          </w:tcPr>
          <w:p w14:paraId="39DAC955" w14:textId="77777777" w:rsidR="00B50050" w:rsidRDefault="00B50050" w:rsidP="0088127C">
            <w:pPr>
              <w:pStyle w:val="OtherTableBody"/>
            </w:pPr>
          </w:p>
        </w:tc>
        <w:tc>
          <w:tcPr>
            <w:tcW w:w="1400" w:type="dxa"/>
          </w:tcPr>
          <w:p w14:paraId="196A9F04" w14:textId="77777777" w:rsidR="00B50050" w:rsidRDefault="00B50050" w:rsidP="0088127C">
            <w:pPr>
              <w:pStyle w:val="OtherTableBody"/>
            </w:pPr>
            <w:r>
              <w:t>SCV</w:t>
            </w:r>
          </w:p>
        </w:tc>
        <w:tc>
          <w:tcPr>
            <w:tcW w:w="4200" w:type="dxa"/>
          </w:tcPr>
          <w:p w14:paraId="2A632DD4" w14:textId="77777777" w:rsidR="00B50050" w:rsidRDefault="00B50050" w:rsidP="0088127C">
            <w:pPr>
              <w:pStyle w:val="OtherTableBody"/>
            </w:pPr>
            <w:r>
              <w:t>Scheduling class value pair</w:t>
            </w:r>
          </w:p>
        </w:tc>
      </w:tr>
      <w:tr w:rsidR="00B50050" w14:paraId="54F6462D" w14:textId="77777777" w:rsidTr="00195548">
        <w:tc>
          <w:tcPr>
            <w:tcW w:w="600" w:type="dxa"/>
          </w:tcPr>
          <w:p w14:paraId="28AFCF1E" w14:textId="77777777" w:rsidR="00B50050" w:rsidRDefault="00B50050" w:rsidP="0088127C">
            <w:pPr>
              <w:pStyle w:val="OtherTableBody"/>
            </w:pPr>
          </w:p>
        </w:tc>
        <w:tc>
          <w:tcPr>
            <w:tcW w:w="600" w:type="dxa"/>
          </w:tcPr>
          <w:p w14:paraId="7BA97C26" w14:textId="77777777" w:rsidR="00B50050" w:rsidRDefault="00B50050" w:rsidP="0088127C">
            <w:pPr>
              <w:pStyle w:val="OtherTableBody"/>
            </w:pPr>
            <w:r>
              <w:t>0125</w:t>
            </w:r>
          </w:p>
        </w:tc>
        <w:tc>
          <w:tcPr>
            <w:tcW w:w="2600" w:type="dxa"/>
          </w:tcPr>
          <w:p w14:paraId="300CBE3C" w14:textId="77777777" w:rsidR="00B50050" w:rsidRDefault="00B50050" w:rsidP="0088127C">
            <w:pPr>
              <w:pStyle w:val="OtherTableBody"/>
            </w:pPr>
          </w:p>
        </w:tc>
        <w:tc>
          <w:tcPr>
            <w:tcW w:w="1400" w:type="dxa"/>
          </w:tcPr>
          <w:p w14:paraId="73EAC428" w14:textId="77777777" w:rsidR="00B50050" w:rsidRDefault="00B50050" w:rsidP="0088127C">
            <w:pPr>
              <w:pStyle w:val="OtherTableBody"/>
            </w:pPr>
            <w:r>
              <w:t>SN</w:t>
            </w:r>
          </w:p>
        </w:tc>
        <w:tc>
          <w:tcPr>
            <w:tcW w:w="4200" w:type="dxa"/>
          </w:tcPr>
          <w:p w14:paraId="107433DC" w14:textId="77777777" w:rsidR="00B50050" w:rsidRDefault="00B50050" w:rsidP="0088127C">
            <w:pPr>
              <w:pStyle w:val="OtherTableBody"/>
            </w:pPr>
            <w:r>
              <w:t>Structured numeric</w:t>
            </w:r>
          </w:p>
        </w:tc>
      </w:tr>
      <w:tr w:rsidR="00B50050" w14:paraId="6534FD22" w14:textId="77777777" w:rsidTr="00195548">
        <w:tc>
          <w:tcPr>
            <w:tcW w:w="600" w:type="dxa"/>
          </w:tcPr>
          <w:p w14:paraId="06EF2297" w14:textId="77777777" w:rsidR="00B50050" w:rsidRDefault="00B50050" w:rsidP="0088127C">
            <w:pPr>
              <w:pStyle w:val="OtherTableBody"/>
            </w:pPr>
          </w:p>
        </w:tc>
        <w:tc>
          <w:tcPr>
            <w:tcW w:w="600" w:type="dxa"/>
          </w:tcPr>
          <w:p w14:paraId="1F0EA019" w14:textId="77777777" w:rsidR="00B50050" w:rsidRDefault="00B50050" w:rsidP="0088127C">
            <w:pPr>
              <w:pStyle w:val="OtherTableBody"/>
            </w:pPr>
            <w:r>
              <w:t>0125</w:t>
            </w:r>
          </w:p>
        </w:tc>
        <w:tc>
          <w:tcPr>
            <w:tcW w:w="2600" w:type="dxa"/>
          </w:tcPr>
          <w:p w14:paraId="0F209D20" w14:textId="77777777" w:rsidR="00B50050" w:rsidRDefault="00B50050" w:rsidP="0088127C">
            <w:pPr>
              <w:pStyle w:val="OtherTableBody"/>
            </w:pPr>
          </w:p>
        </w:tc>
        <w:tc>
          <w:tcPr>
            <w:tcW w:w="1400" w:type="dxa"/>
          </w:tcPr>
          <w:p w14:paraId="71389762" w14:textId="77777777" w:rsidR="00B50050" w:rsidRDefault="00B50050" w:rsidP="0088127C">
            <w:pPr>
              <w:pStyle w:val="OtherTableBody"/>
            </w:pPr>
            <w:r>
              <w:t>SNM</w:t>
            </w:r>
          </w:p>
        </w:tc>
        <w:tc>
          <w:tcPr>
            <w:tcW w:w="4200" w:type="dxa"/>
          </w:tcPr>
          <w:p w14:paraId="231484BD" w14:textId="77777777" w:rsidR="00B50050" w:rsidRDefault="00B50050" w:rsidP="0088127C">
            <w:pPr>
              <w:pStyle w:val="OtherTableBody"/>
            </w:pPr>
            <w:r>
              <w:t>String of telephone number digits</w:t>
            </w:r>
          </w:p>
        </w:tc>
      </w:tr>
      <w:tr w:rsidR="00B50050" w14:paraId="2CA8EBD8" w14:textId="77777777" w:rsidTr="00195548">
        <w:tc>
          <w:tcPr>
            <w:tcW w:w="600" w:type="dxa"/>
          </w:tcPr>
          <w:p w14:paraId="3CDFDD37" w14:textId="77777777" w:rsidR="00B50050" w:rsidRDefault="00B50050" w:rsidP="0088127C">
            <w:pPr>
              <w:pStyle w:val="OtherTableBody"/>
            </w:pPr>
          </w:p>
        </w:tc>
        <w:tc>
          <w:tcPr>
            <w:tcW w:w="600" w:type="dxa"/>
          </w:tcPr>
          <w:p w14:paraId="733654FA" w14:textId="77777777" w:rsidR="00B50050" w:rsidRDefault="00B50050" w:rsidP="0088127C">
            <w:pPr>
              <w:pStyle w:val="OtherTableBody"/>
            </w:pPr>
            <w:r>
              <w:t>0125</w:t>
            </w:r>
          </w:p>
        </w:tc>
        <w:tc>
          <w:tcPr>
            <w:tcW w:w="2600" w:type="dxa"/>
          </w:tcPr>
          <w:p w14:paraId="0666FE66" w14:textId="77777777" w:rsidR="00B50050" w:rsidRDefault="00B50050" w:rsidP="0088127C">
            <w:pPr>
              <w:pStyle w:val="OtherTableBody"/>
            </w:pPr>
          </w:p>
        </w:tc>
        <w:tc>
          <w:tcPr>
            <w:tcW w:w="1400" w:type="dxa"/>
          </w:tcPr>
          <w:p w14:paraId="383A4108" w14:textId="77777777" w:rsidR="00B50050" w:rsidRDefault="00B50050" w:rsidP="0088127C">
            <w:pPr>
              <w:pStyle w:val="OtherTableBody"/>
            </w:pPr>
            <w:r>
              <w:t>SPD</w:t>
            </w:r>
          </w:p>
        </w:tc>
        <w:tc>
          <w:tcPr>
            <w:tcW w:w="4200" w:type="dxa"/>
          </w:tcPr>
          <w:p w14:paraId="2DDDAFAB" w14:textId="77777777" w:rsidR="00B50050" w:rsidRDefault="00B50050" w:rsidP="0088127C">
            <w:pPr>
              <w:pStyle w:val="OtherTableBody"/>
            </w:pPr>
            <w:r>
              <w:t>Specialty description</w:t>
            </w:r>
          </w:p>
        </w:tc>
      </w:tr>
      <w:tr w:rsidR="00B50050" w14:paraId="24D76800" w14:textId="77777777" w:rsidTr="00195548">
        <w:tc>
          <w:tcPr>
            <w:tcW w:w="600" w:type="dxa"/>
          </w:tcPr>
          <w:p w14:paraId="676C8433" w14:textId="77777777" w:rsidR="00B50050" w:rsidRDefault="00B50050" w:rsidP="0088127C">
            <w:pPr>
              <w:pStyle w:val="OtherTableBody"/>
            </w:pPr>
          </w:p>
        </w:tc>
        <w:tc>
          <w:tcPr>
            <w:tcW w:w="600" w:type="dxa"/>
          </w:tcPr>
          <w:p w14:paraId="49188459" w14:textId="77777777" w:rsidR="00B50050" w:rsidRDefault="00B50050" w:rsidP="0088127C">
            <w:pPr>
              <w:pStyle w:val="OtherTableBody"/>
            </w:pPr>
            <w:r>
              <w:t>0125</w:t>
            </w:r>
          </w:p>
        </w:tc>
        <w:tc>
          <w:tcPr>
            <w:tcW w:w="2600" w:type="dxa"/>
          </w:tcPr>
          <w:p w14:paraId="4C9A32C8" w14:textId="77777777" w:rsidR="00B50050" w:rsidRDefault="00B50050" w:rsidP="0088127C">
            <w:pPr>
              <w:pStyle w:val="OtherTableBody"/>
            </w:pPr>
          </w:p>
        </w:tc>
        <w:tc>
          <w:tcPr>
            <w:tcW w:w="1400" w:type="dxa"/>
          </w:tcPr>
          <w:p w14:paraId="529B0470" w14:textId="77777777" w:rsidR="00B50050" w:rsidRDefault="00B50050" w:rsidP="0088127C">
            <w:pPr>
              <w:pStyle w:val="OtherTableBody"/>
            </w:pPr>
            <w:r>
              <w:t>SRT</w:t>
            </w:r>
          </w:p>
        </w:tc>
        <w:tc>
          <w:tcPr>
            <w:tcW w:w="4200" w:type="dxa"/>
          </w:tcPr>
          <w:p w14:paraId="2006181A" w14:textId="77777777" w:rsidR="00B50050" w:rsidRDefault="00B50050" w:rsidP="0088127C">
            <w:pPr>
              <w:pStyle w:val="OtherTableBody"/>
            </w:pPr>
            <w:r>
              <w:t>Sort order</w:t>
            </w:r>
          </w:p>
        </w:tc>
      </w:tr>
      <w:tr w:rsidR="00B50050" w14:paraId="69792F11" w14:textId="77777777" w:rsidTr="00195548">
        <w:tc>
          <w:tcPr>
            <w:tcW w:w="600" w:type="dxa"/>
          </w:tcPr>
          <w:p w14:paraId="76BD9792" w14:textId="77777777" w:rsidR="00B50050" w:rsidRDefault="00B50050" w:rsidP="0088127C">
            <w:pPr>
              <w:pStyle w:val="OtherTableBody"/>
            </w:pPr>
          </w:p>
        </w:tc>
        <w:tc>
          <w:tcPr>
            <w:tcW w:w="600" w:type="dxa"/>
          </w:tcPr>
          <w:p w14:paraId="626CB87E" w14:textId="77777777" w:rsidR="00B50050" w:rsidRDefault="00B50050" w:rsidP="0088127C">
            <w:pPr>
              <w:pStyle w:val="OtherTableBody"/>
            </w:pPr>
            <w:r>
              <w:t>0125</w:t>
            </w:r>
          </w:p>
        </w:tc>
        <w:tc>
          <w:tcPr>
            <w:tcW w:w="2600" w:type="dxa"/>
          </w:tcPr>
          <w:p w14:paraId="7FEEAEBC" w14:textId="77777777" w:rsidR="00B50050" w:rsidRDefault="00B50050" w:rsidP="0088127C">
            <w:pPr>
              <w:pStyle w:val="OtherTableBody"/>
            </w:pPr>
          </w:p>
        </w:tc>
        <w:tc>
          <w:tcPr>
            <w:tcW w:w="1400" w:type="dxa"/>
          </w:tcPr>
          <w:p w14:paraId="02B250E5" w14:textId="77777777" w:rsidR="00B50050" w:rsidRDefault="00B50050" w:rsidP="0088127C">
            <w:pPr>
              <w:pStyle w:val="OtherTableBody"/>
            </w:pPr>
            <w:r>
              <w:t>ST</w:t>
            </w:r>
          </w:p>
        </w:tc>
        <w:tc>
          <w:tcPr>
            <w:tcW w:w="4200" w:type="dxa"/>
          </w:tcPr>
          <w:p w14:paraId="0DD61891" w14:textId="77777777" w:rsidR="00B50050" w:rsidRDefault="00B50050" w:rsidP="0088127C">
            <w:pPr>
              <w:pStyle w:val="OtherTableBody"/>
            </w:pPr>
            <w:r>
              <w:t>String data</w:t>
            </w:r>
          </w:p>
        </w:tc>
      </w:tr>
      <w:tr w:rsidR="00B50050" w14:paraId="573200B6" w14:textId="77777777" w:rsidTr="00195548">
        <w:tc>
          <w:tcPr>
            <w:tcW w:w="600" w:type="dxa"/>
          </w:tcPr>
          <w:p w14:paraId="690F9F73" w14:textId="77777777" w:rsidR="00B50050" w:rsidRDefault="00B50050" w:rsidP="0088127C">
            <w:pPr>
              <w:pStyle w:val="OtherTableBody"/>
            </w:pPr>
          </w:p>
        </w:tc>
        <w:tc>
          <w:tcPr>
            <w:tcW w:w="600" w:type="dxa"/>
          </w:tcPr>
          <w:p w14:paraId="1764FDC9" w14:textId="77777777" w:rsidR="00B50050" w:rsidRDefault="00B50050" w:rsidP="0088127C">
            <w:pPr>
              <w:pStyle w:val="OtherTableBody"/>
            </w:pPr>
            <w:r>
              <w:t>0125</w:t>
            </w:r>
          </w:p>
        </w:tc>
        <w:tc>
          <w:tcPr>
            <w:tcW w:w="2600" w:type="dxa"/>
          </w:tcPr>
          <w:p w14:paraId="1868B6ED" w14:textId="77777777" w:rsidR="00B50050" w:rsidRDefault="00B50050" w:rsidP="0088127C">
            <w:pPr>
              <w:pStyle w:val="OtherTableBody"/>
            </w:pPr>
          </w:p>
        </w:tc>
        <w:tc>
          <w:tcPr>
            <w:tcW w:w="1400" w:type="dxa"/>
          </w:tcPr>
          <w:p w14:paraId="043E70B4" w14:textId="77777777" w:rsidR="00B50050" w:rsidRDefault="00B50050" w:rsidP="0088127C">
            <w:pPr>
              <w:pStyle w:val="OtherTableBody"/>
            </w:pPr>
            <w:r>
              <w:t>TM</w:t>
            </w:r>
          </w:p>
        </w:tc>
        <w:tc>
          <w:tcPr>
            <w:tcW w:w="4200" w:type="dxa"/>
          </w:tcPr>
          <w:p w14:paraId="6A764B42" w14:textId="77777777" w:rsidR="00B50050" w:rsidRDefault="00B50050" w:rsidP="0088127C">
            <w:pPr>
              <w:pStyle w:val="OtherTableBody"/>
            </w:pPr>
            <w:r>
              <w:t>Time</w:t>
            </w:r>
          </w:p>
        </w:tc>
      </w:tr>
      <w:tr w:rsidR="00B50050" w14:paraId="31ED708F" w14:textId="77777777" w:rsidTr="00195548">
        <w:tc>
          <w:tcPr>
            <w:tcW w:w="600" w:type="dxa"/>
          </w:tcPr>
          <w:p w14:paraId="345228E0" w14:textId="77777777" w:rsidR="00B50050" w:rsidRDefault="00B50050" w:rsidP="0088127C">
            <w:pPr>
              <w:pStyle w:val="OtherTableBody"/>
            </w:pPr>
          </w:p>
        </w:tc>
        <w:tc>
          <w:tcPr>
            <w:tcW w:w="600" w:type="dxa"/>
          </w:tcPr>
          <w:p w14:paraId="4EF6DC49" w14:textId="77777777" w:rsidR="00B50050" w:rsidRDefault="00B50050" w:rsidP="0088127C">
            <w:pPr>
              <w:pStyle w:val="OtherTableBody"/>
            </w:pPr>
            <w:r>
              <w:t>0125</w:t>
            </w:r>
          </w:p>
        </w:tc>
        <w:tc>
          <w:tcPr>
            <w:tcW w:w="2600" w:type="dxa"/>
          </w:tcPr>
          <w:p w14:paraId="6F6DBE39" w14:textId="77777777" w:rsidR="00B50050" w:rsidRDefault="00B50050" w:rsidP="0088127C">
            <w:pPr>
              <w:pStyle w:val="OtherTableBody"/>
            </w:pPr>
          </w:p>
        </w:tc>
        <w:tc>
          <w:tcPr>
            <w:tcW w:w="1400" w:type="dxa"/>
          </w:tcPr>
          <w:p w14:paraId="60278B83" w14:textId="77777777" w:rsidR="00B50050" w:rsidRDefault="00B50050" w:rsidP="0088127C">
            <w:pPr>
              <w:pStyle w:val="OtherTableBody"/>
            </w:pPr>
            <w:r>
              <w:t>TX</w:t>
            </w:r>
          </w:p>
        </w:tc>
        <w:tc>
          <w:tcPr>
            <w:tcW w:w="4200" w:type="dxa"/>
          </w:tcPr>
          <w:p w14:paraId="682015B3" w14:textId="77777777" w:rsidR="00B50050" w:rsidRDefault="00B50050" w:rsidP="0088127C">
            <w:pPr>
              <w:pStyle w:val="OtherTableBody"/>
            </w:pPr>
            <w:r>
              <w:t>Text data</w:t>
            </w:r>
          </w:p>
        </w:tc>
      </w:tr>
      <w:tr w:rsidR="00B50050" w14:paraId="52218A70" w14:textId="77777777" w:rsidTr="00195548">
        <w:tc>
          <w:tcPr>
            <w:tcW w:w="600" w:type="dxa"/>
          </w:tcPr>
          <w:p w14:paraId="7D03F370" w14:textId="77777777" w:rsidR="00B50050" w:rsidRDefault="00B50050" w:rsidP="0088127C">
            <w:pPr>
              <w:pStyle w:val="OtherTableBody"/>
            </w:pPr>
          </w:p>
        </w:tc>
        <w:tc>
          <w:tcPr>
            <w:tcW w:w="600" w:type="dxa"/>
          </w:tcPr>
          <w:p w14:paraId="1B9F198F" w14:textId="77777777" w:rsidR="00B50050" w:rsidRDefault="00B50050" w:rsidP="0088127C">
            <w:pPr>
              <w:pStyle w:val="OtherTableBody"/>
            </w:pPr>
            <w:r>
              <w:t>0125</w:t>
            </w:r>
          </w:p>
        </w:tc>
        <w:tc>
          <w:tcPr>
            <w:tcW w:w="2600" w:type="dxa"/>
          </w:tcPr>
          <w:p w14:paraId="41A43ED1" w14:textId="77777777" w:rsidR="00B50050" w:rsidRDefault="00B50050" w:rsidP="0088127C">
            <w:pPr>
              <w:pStyle w:val="OtherTableBody"/>
            </w:pPr>
          </w:p>
        </w:tc>
        <w:tc>
          <w:tcPr>
            <w:tcW w:w="1400" w:type="dxa"/>
          </w:tcPr>
          <w:p w14:paraId="550AB6C9" w14:textId="77777777" w:rsidR="00B50050" w:rsidRDefault="00B50050" w:rsidP="0088127C">
            <w:pPr>
              <w:pStyle w:val="OtherTableBody"/>
            </w:pPr>
            <w:r>
              <w:t>UVC</w:t>
            </w:r>
          </w:p>
        </w:tc>
        <w:tc>
          <w:tcPr>
            <w:tcW w:w="4200" w:type="dxa"/>
          </w:tcPr>
          <w:p w14:paraId="17131537" w14:textId="77777777" w:rsidR="00B50050" w:rsidRDefault="00B50050" w:rsidP="0088127C">
            <w:pPr>
              <w:pStyle w:val="OtherTableBody"/>
            </w:pPr>
            <w:r>
              <w:t>UB value code and amount</w:t>
            </w:r>
          </w:p>
        </w:tc>
      </w:tr>
      <w:tr w:rsidR="00B50050" w14:paraId="5FD4755D" w14:textId="77777777" w:rsidTr="00195548">
        <w:tc>
          <w:tcPr>
            <w:tcW w:w="600" w:type="dxa"/>
          </w:tcPr>
          <w:p w14:paraId="6BC8D203" w14:textId="77777777" w:rsidR="00B50050" w:rsidRDefault="00B50050" w:rsidP="0088127C">
            <w:pPr>
              <w:pStyle w:val="OtherTableBody"/>
            </w:pPr>
          </w:p>
        </w:tc>
        <w:tc>
          <w:tcPr>
            <w:tcW w:w="600" w:type="dxa"/>
          </w:tcPr>
          <w:p w14:paraId="122DA970" w14:textId="77777777" w:rsidR="00B50050" w:rsidRDefault="00B50050" w:rsidP="0088127C">
            <w:pPr>
              <w:pStyle w:val="OtherTableBody"/>
            </w:pPr>
            <w:r>
              <w:t>0125</w:t>
            </w:r>
          </w:p>
        </w:tc>
        <w:tc>
          <w:tcPr>
            <w:tcW w:w="2600" w:type="dxa"/>
          </w:tcPr>
          <w:p w14:paraId="7CC9FA56" w14:textId="77777777" w:rsidR="00B50050" w:rsidRDefault="00B50050" w:rsidP="0088127C">
            <w:pPr>
              <w:pStyle w:val="OtherTableBody"/>
            </w:pPr>
          </w:p>
        </w:tc>
        <w:tc>
          <w:tcPr>
            <w:tcW w:w="1400" w:type="dxa"/>
          </w:tcPr>
          <w:p w14:paraId="6B95AE79" w14:textId="77777777" w:rsidR="00B50050" w:rsidRDefault="00B50050" w:rsidP="0088127C">
            <w:pPr>
              <w:pStyle w:val="OtherTableBody"/>
            </w:pPr>
            <w:r>
              <w:t>VH</w:t>
            </w:r>
          </w:p>
        </w:tc>
        <w:tc>
          <w:tcPr>
            <w:tcW w:w="4200" w:type="dxa"/>
          </w:tcPr>
          <w:p w14:paraId="68535443" w14:textId="77777777" w:rsidR="00B50050" w:rsidRDefault="00B50050" w:rsidP="0088127C">
            <w:pPr>
              <w:pStyle w:val="OtherTableBody"/>
            </w:pPr>
            <w:r>
              <w:t>Visiting hours</w:t>
            </w:r>
          </w:p>
        </w:tc>
      </w:tr>
      <w:tr w:rsidR="00B50050" w14:paraId="05AD0021" w14:textId="77777777" w:rsidTr="00195548">
        <w:tc>
          <w:tcPr>
            <w:tcW w:w="600" w:type="dxa"/>
          </w:tcPr>
          <w:p w14:paraId="74A7679E" w14:textId="77777777" w:rsidR="00B50050" w:rsidRDefault="00B50050" w:rsidP="0088127C">
            <w:pPr>
              <w:pStyle w:val="OtherTableBody"/>
            </w:pPr>
          </w:p>
        </w:tc>
        <w:tc>
          <w:tcPr>
            <w:tcW w:w="600" w:type="dxa"/>
          </w:tcPr>
          <w:p w14:paraId="553F1BBF" w14:textId="77777777" w:rsidR="00B50050" w:rsidRDefault="00B50050" w:rsidP="0088127C">
            <w:pPr>
              <w:pStyle w:val="OtherTableBody"/>
            </w:pPr>
            <w:r>
              <w:t>0125</w:t>
            </w:r>
          </w:p>
        </w:tc>
        <w:tc>
          <w:tcPr>
            <w:tcW w:w="2600" w:type="dxa"/>
          </w:tcPr>
          <w:p w14:paraId="71185842" w14:textId="77777777" w:rsidR="00B50050" w:rsidRDefault="00B50050" w:rsidP="0088127C">
            <w:pPr>
              <w:pStyle w:val="OtherTableBody"/>
            </w:pPr>
          </w:p>
        </w:tc>
        <w:tc>
          <w:tcPr>
            <w:tcW w:w="1400" w:type="dxa"/>
          </w:tcPr>
          <w:p w14:paraId="4DFECF11" w14:textId="77777777" w:rsidR="00B50050" w:rsidRDefault="00B50050" w:rsidP="0088127C">
            <w:pPr>
              <w:pStyle w:val="OtherTableBody"/>
            </w:pPr>
            <w:r>
              <w:t>VID</w:t>
            </w:r>
          </w:p>
        </w:tc>
        <w:tc>
          <w:tcPr>
            <w:tcW w:w="4200" w:type="dxa"/>
          </w:tcPr>
          <w:p w14:paraId="435A9904" w14:textId="77777777" w:rsidR="00B50050" w:rsidRDefault="00B50050" w:rsidP="0088127C">
            <w:pPr>
              <w:pStyle w:val="OtherTableBody"/>
            </w:pPr>
            <w:r>
              <w:t>Version identifier</w:t>
            </w:r>
          </w:p>
        </w:tc>
      </w:tr>
      <w:tr w:rsidR="00B50050" w14:paraId="7B96F6BB" w14:textId="77777777" w:rsidTr="00195548">
        <w:tc>
          <w:tcPr>
            <w:tcW w:w="600" w:type="dxa"/>
          </w:tcPr>
          <w:p w14:paraId="58EAA503" w14:textId="77777777" w:rsidR="00B50050" w:rsidRDefault="00B50050" w:rsidP="0088127C">
            <w:pPr>
              <w:pStyle w:val="OtherTableBody"/>
            </w:pPr>
          </w:p>
        </w:tc>
        <w:tc>
          <w:tcPr>
            <w:tcW w:w="600" w:type="dxa"/>
          </w:tcPr>
          <w:p w14:paraId="3CC958AE" w14:textId="77777777" w:rsidR="00B50050" w:rsidRDefault="00B50050" w:rsidP="0088127C">
            <w:pPr>
              <w:pStyle w:val="OtherTableBody"/>
            </w:pPr>
            <w:r>
              <w:t>0125</w:t>
            </w:r>
          </w:p>
        </w:tc>
        <w:tc>
          <w:tcPr>
            <w:tcW w:w="2600" w:type="dxa"/>
          </w:tcPr>
          <w:p w14:paraId="135BD6F7" w14:textId="77777777" w:rsidR="00B50050" w:rsidRDefault="00B50050" w:rsidP="0088127C">
            <w:pPr>
              <w:pStyle w:val="OtherTableBody"/>
            </w:pPr>
          </w:p>
        </w:tc>
        <w:tc>
          <w:tcPr>
            <w:tcW w:w="1400" w:type="dxa"/>
          </w:tcPr>
          <w:p w14:paraId="45528DB5" w14:textId="77777777" w:rsidR="00B50050" w:rsidRDefault="00B50050" w:rsidP="0088127C">
            <w:pPr>
              <w:pStyle w:val="OtherTableBody"/>
            </w:pPr>
            <w:r>
              <w:t>VR</w:t>
            </w:r>
          </w:p>
        </w:tc>
        <w:tc>
          <w:tcPr>
            <w:tcW w:w="4200" w:type="dxa"/>
          </w:tcPr>
          <w:p w14:paraId="0B1339A4" w14:textId="77777777" w:rsidR="00B50050" w:rsidRDefault="00B50050" w:rsidP="0088127C">
            <w:pPr>
              <w:pStyle w:val="OtherTableBody"/>
            </w:pPr>
            <w:r>
              <w:t>Value range</w:t>
            </w:r>
          </w:p>
        </w:tc>
      </w:tr>
      <w:tr w:rsidR="00B50050" w14:paraId="69829203" w14:textId="77777777" w:rsidTr="00195548">
        <w:tc>
          <w:tcPr>
            <w:tcW w:w="600" w:type="dxa"/>
          </w:tcPr>
          <w:p w14:paraId="69845FF0" w14:textId="77777777" w:rsidR="00B50050" w:rsidRDefault="00B50050" w:rsidP="0088127C">
            <w:pPr>
              <w:pStyle w:val="OtherTableBody"/>
            </w:pPr>
          </w:p>
        </w:tc>
        <w:tc>
          <w:tcPr>
            <w:tcW w:w="600" w:type="dxa"/>
          </w:tcPr>
          <w:p w14:paraId="16616BB5" w14:textId="77777777" w:rsidR="00B50050" w:rsidRDefault="00B50050" w:rsidP="0088127C">
            <w:pPr>
              <w:pStyle w:val="OtherTableBody"/>
            </w:pPr>
            <w:r>
              <w:t>0125</w:t>
            </w:r>
          </w:p>
        </w:tc>
        <w:tc>
          <w:tcPr>
            <w:tcW w:w="2600" w:type="dxa"/>
          </w:tcPr>
          <w:p w14:paraId="326DB959" w14:textId="77777777" w:rsidR="00B50050" w:rsidRDefault="00B50050" w:rsidP="0088127C">
            <w:pPr>
              <w:pStyle w:val="OtherTableBody"/>
            </w:pPr>
          </w:p>
        </w:tc>
        <w:tc>
          <w:tcPr>
            <w:tcW w:w="1400" w:type="dxa"/>
          </w:tcPr>
          <w:p w14:paraId="366C66D2" w14:textId="77777777" w:rsidR="00B50050" w:rsidRDefault="00B50050" w:rsidP="0088127C">
            <w:pPr>
              <w:pStyle w:val="OtherTableBody"/>
            </w:pPr>
            <w:r>
              <w:t>WVI</w:t>
            </w:r>
          </w:p>
        </w:tc>
        <w:tc>
          <w:tcPr>
            <w:tcW w:w="4200" w:type="dxa"/>
          </w:tcPr>
          <w:p w14:paraId="77B157CF" w14:textId="77777777" w:rsidR="00B50050" w:rsidRDefault="00B50050" w:rsidP="0088127C">
            <w:pPr>
              <w:pStyle w:val="OtherTableBody"/>
            </w:pPr>
            <w:r>
              <w:t>Channel Identifier</w:t>
            </w:r>
          </w:p>
        </w:tc>
      </w:tr>
      <w:tr w:rsidR="00B50050" w14:paraId="7E41878D" w14:textId="77777777" w:rsidTr="00195548">
        <w:tc>
          <w:tcPr>
            <w:tcW w:w="600" w:type="dxa"/>
          </w:tcPr>
          <w:p w14:paraId="512879FF" w14:textId="77777777" w:rsidR="00B50050" w:rsidRDefault="00B50050" w:rsidP="0088127C">
            <w:pPr>
              <w:pStyle w:val="OtherTableBody"/>
            </w:pPr>
          </w:p>
        </w:tc>
        <w:tc>
          <w:tcPr>
            <w:tcW w:w="600" w:type="dxa"/>
          </w:tcPr>
          <w:p w14:paraId="18DCFD9C" w14:textId="77777777" w:rsidR="00B50050" w:rsidRDefault="00B50050" w:rsidP="0088127C">
            <w:pPr>
              <w:pStyle w:val="OtherTableBody"/>
            </w:pPr>
            <w:r>
              <w:t>0125</w:t>
            </w:r>
          </w:p>
        </w:tc>
        <w:tc>
          <w:tcPr>
            <w:tcW w:w="2600" w:type="dxa"/>
          </w:tcPr>
          <w:p w14:paraId="70FA1892" w14:textId="77777777" w:rsidR="00B50050" w:rsidRDefault="00B50050" w:rsidP="0088127C">
            <w:pPr>
              <w:pStyle w:val="OtherTableBody"/>
            </w:pPr>
          </w:p>
        </w:tc>
        <w:tc>
          <w:tcPr>
            <w:tcW w:w="1400" w:type="dxa"/>
          </w:tcPr>
          <w:p w14:paraId="458D7D25" w14:textId="77777777" w:rsidR="00B50050" w:rsidRDefault="00B50050" w:rsidP="0088127C">
            <w:pPr>
              <w:pStyle w:val="OtherTableBody"/>
            </w:pPr>
            <w:r>
              <w:t>WVS</w:t>
            </w:r>
          </w:p>
        </w:tc>
        <w:tc>
          <w:tcPr>
            <w:tcW w:w="4200" w:type="dxa"/>
          </w:tcPr>
          <w:p w14:paraId="6006C1B1" w14:textId="77777777" w:rsidR="00B50050" w:rsidRDefault="00B50050" w:rsidP="0088127C">
            <w:pPr>
              <w:pStyle w:val="OtherTableBody"/>
            </w:pPr>
            <w:r>
              <w:t>Waveform source</w:t>
            </w:r>
          </w:p>
        </w:tc>
      </w:tr>
      <w:tr w:rsidR="00B50050" w14:paraId="447EAD9A" w14:textId="77777777" w:rsidTr="00195548">
        <w:tc>
          <w:tcPr>
            <w:tcW w:w="600" w:type="dxa"/>
          </w:tcPr>
          <w:p w14:paraId="32FA2DC6" w14:textId="77777777" w:rsidR="00B50050" w:rsidRDefault="00B50050" w:rsidP="0088127C">
            <w:pPr>
              <w:pStyle w:val="OtherTableBody"/>
            </w:pPr>
          </w:p>
        </w:tc>
        <w:tc>
          <w:tcPr>
            <w:tcW w:w="600" w:type="dxa"/>
          </w:tcPr>
          <w:p w14:paraId="42BAE104" w14:textId="77777777" w:rsidR="00B50050" w:rsidRDefault="00B50050" w:rsidP="0088127C">
            <w:pPr>
              <w:pStyle w:val="OtherTableBody"/>
            </w:pPr>
            <w:r>
              <w:t>0125</w:t>
            </w:r>
          </w:p>
        </w:tc>
        <w:tc>
          <w:tcPr>
            <w:tcW w:w="2600" w:type="dxa"/>
          </w:tcPr>
          <w:p w14:paraId="1657395D" w14:textId="77777777" w:rsidR="00B50050" w:rsidRDefault="00B50050" w:rsidP="0088127C">
            <w:pPr>
              <w:pStyle w:val="OtherTableBody"/>
            </w:pPr>
          </w:p>
        </w:tc>
        <w:tc>
          <w:tcPr>
            <w:tcW w:w="1400" w:type="dxa"/>
          </w:tcPr>
          <w:p w14:paraId="2B404F45" w14:textId="77777777" w:rsidR="00B50050" w:rsidRDefault="00B50050" w:rsidP="0088127C">
            <w:pPr>
              <w:pStyle w:val="OtherTableBody"/>
            </w:pPr>
            <w:r>
              <w:t>XAD</w:t>
            </w:r>
          </w:p>
        </w:tc>
        <w:tc>
          <w:tcPr>
            <w:tcW w:w="4200" w:type="dxa"/>
          </w:tcPr>
          <w:p w14:paraId="5D2DE388" w14:textId="77777777" w:rsidR="00B50050" w:rsidRDefault="00B50050" w:rsidP="0088127C">
            <w:pPr>
              <w:pStyle w:val="OtherTableBody"/>
            </w:pPr>
            <w:r>
              <w:t>Extended address</w:t>
            </w:r>
          </w:p>
        </w:tc>
      </w:tr>
      <w:tr w:rsidR="00B50050" w14:paraId="4CBA16D2" w14:textId="77777777" w:rsidTr="00195548">
        <w:tc>
          <w:tcPr>
            <w:tcW w:w="600" w:type="dxa"/>
          </w:tcPr>
          <w:p w14:paraId="4AD6B494" w14:textId="77777777" w:rsidR="00B50050" w:rsidRDefault="00B50050" w:rsidP="0088127C">
            <w:pPr>
              <w:pStyle w:val="OtherTableBody"/>
            </w:pPr>
          </w:p>
        </w:tc>
        <w:tc>
          <w:tcPr>
            <w:tcW w:w="600" w:type="dxa"/>
          </w:tcPr>
          <w:p w14:paraId="29DA5E1F" w14:textId="77777777" w:rsidR="00B50050" w:rsidRDefault="00B50050" w:rsidP="0088127C">
            <w:pPr>
              <w:pStyle w:val="OtherTableBody"/>
            </w:pPr>
            <w:r>
              <w:t>0125</w:t>
            </w:r>
          </w:p>
        </w:tc>
        <w:tc>
          <w:tcPr>
            <w:tcW w:w="2600" w:type="dxa"/>
          </w:tcPr>
          <w:p w14:paraId="39598243" w14:textId="77777777" w:rsidR="00B50050" w:rsidRDefault="00B50050" w:rsidP="0088127C">
            <w:pPr>
              <w:pStyle w:val="OtherTableBody"/>
            </w:pPr>
          </w:p>
        </w:tc>
        <w:tc>
          <w:tcPr>
            <w:tcW w:w="1400" w:type="dxa"/>
          </w:tcPr>
          <w:p w14:paraId="39E70441" w14:textId="77777777" w:rsidR="00B50050" w:rsidRDefault="00B50050" w:rsidP="0088127C">
            <w:pPr>
              <w:pStyle w:val="OtherTableBody"/>
            </w:pPr>
            <w:r>
              <w:t>XCN</w:t>
            </w:r>
          </w:p>
        </w:tc>
        <w:tc>
          <w:tcPr>
            <w:tcW w:w="4200" w:type="dxa"/>
          </w:tcPr>
          <w:p w14:paraId="6E9B0921" w14:textId="77777777" w:rsidR="00B50050" w:rsidRDefault="00B50050" w:rsidP="0088127C">
            <w:pPr>
              <w:pStyle w:val="OtherTableBody"/>
            </w:pPr>
            <w:r>
              <w:t>Extended composite ID number and name for persons</w:t>
            </w:r>
          </w:p>
        </w:tc>
      </w:tr>
      <w:tr w:rsidR="00B50050" w14:paraId="44B13C36" w14:textId="77777777" w:rsidTr="00195548">
        <w:tc>
          <w:tcPr>
            <w:tcW w:w="600" w:type="dxa"/>
          </w:tcPr>
          <w:p w14:paraId="1A0A5C6B" w14:textId="77777777" w:rsidR="00B50050" w:rsidRDefault="00B50050" w:rsidP="0088127C">
            <w:pPr>
              <w:pStyle w:val="OtherTableBody"/>
            </w:pPr>
          </w:p>
        </w:tc>
        <w:tc>
          <w:tcPr>
            <w:tcW w:w="600" w:type="dxa"/>
          </w:tcPr>
          <w:p w14:paraId="1A883E74" w14:textId="77777777" w:rsidR="00B50050" w:rsidRDefault="00B50050" w:rsidP="0088127C">
            <w:pPr>
              <w:pStyle w:val="OtherTableBody"/>
            </w:pPr>
            <w:r>
              <w:t>0125</w:t>
            </w:r>
          </w:p>
        </w:tc>
        <w:tc>
          <w:tcPr>
            <w:tcW w:w="2600" w:type="dxa"/>
          </w:tcPr>
          <w:p w14:paraId="77D0A9DA" w14:textId="77777777" w:rsidR="00B50050" w:rsidRDefault="00B50050" w:rsidP="0088127C">
            <w:pPr>
              <w:pStyle w:val="OtherTableBody"/>
            </w:pPr>
          </w:p>
        </w:tc>
        <w:tc>
          <w:tcPr>
            <w:tcW w:w="1400" w:type="dxa"/>
          </w:tcPr>
          <w:p w14:paraId="1B10F580" w14:textId="77777777" w:rsidR="00B50050" w:rsidRDefault="00B50050" w:rsidP="0088127C">
            <w:pPr>
              <w:pStyle w:val="OtherTableBody"/>
            </w:pPr>
            <w:r>
              <w:t>XON</w:t>
            </w:r>
          </w:p>
        </w:tc>
        <w:tc>
          <w:tcPr>
            <w:tcW w:w="4200" w:type="dxa"/>
          </w:tcPr>
          <w:p w14:paraId="74A6F927" w14:textId="77777777" w:rsidR="00B50050" w:rsidRDefault="00B50050" w:rsidP="0088127C">
            <w:pPr>
              <w:pStyle w:val="OtherTableBody"/>
            </w:pPr>
            <w:r>
              <w:t>Extended composite name and ID number for organizations</w:t>
            </w:r>
          </w:p>
        </w:tc>
      </w:tr>
      <w:tr w:rsidR="00B50050" w14:paraId="4D9868F7" w14:textId="77777777" w:rsidTr="00195548">
        <w:tc>
          <w:tcPr>
            <w:tcW w:w="600" w:type="dxa"/>
          </w:tcPr>
          <w:p w14:paraId="5E5FC4F3" w14:textId="77777777" w:rsidR="00B50050" w:rsidRDefault="00B50050" w:rsidP="0088127C">
            <w:pPr>
              <w:pStyle w:val="OtherTableBody"/>
            </w:pPr>
          </w:p>
        </w:tc>
        <w:tc>
          <w:tcPr>
            <w:tcW w:w="600" w:type="dxa"/>
          </w:tcPr>
          <w:p w14:paraId="1B13763F" w14:textId="77777777" w:rsidR="00B50050" w:rsidRDefault="00B50050" w:rsidP="0088127C">
            <w:pPr>
              <w:pStyle w:val="OtherTableBody"/>
            </w:pPr>
            <w:r>
              <w:t>0125</w:t>
            </w:r>
          </w:p>
        </w:tc>
        <w:tc>
          <w:tcPr>
            <w:tcW w:w="2600" w:type="dxa"/>
          </w:tcPr>
          <w:p w14:paraId="54AC0BCD" w14:textId="77777777" w:rsidR="00B50050" w:rsidRDefault="00B50050" w:rsidP="0088127C">
            <w:pPr>
              <w:pStyle w:val="OtherTableBody"/>
            </w:pPr>
          </w:p>
        </w:tc>
        <w:tc>
          <w:tcPr>
            <w:tcW w:w="1400" w:type="dxa"/>
          </w:tcPr>
          <w:p w14:paraId="674DAB29" w14:textId="77777777" w:rsidR="00B50050" w:rsidRDefault="00B50050" w:rsidP="0088127C">
            <w:pPr>
              <w:pStyle w:val="OtherTableBody"/>
            </w:pPr>
            <w:r>
              <w:t>XPN</w:t>
            </w:r>
          </w:p>
        </w:tc>
        <w:tc>
          <w:tcPr>
            <w:tcW w:w="4200" w:type="dxa"/>
          </w:tcPr>
          <w:p w14:paraId="29AC2F1E" w14:textId="77777777" w:rsidR="00B50050" w:rsidRDefault="00B50050" w:rsidP="0088127C">
            <w:pPr>
              <w:pStyle w:val="OtherTableBody"/>
            </w:pPr>
            <w:r>
              <w:t>Extended person name</w:t>
            </w:r>
          </w:p>
        </w:tc>
      </w:tr>
      <w:tr w:rsidR="00B50050" w14:paraId="50B6C1E1" w14:textId="77777777" w:rsidTr="00195548">
        <w:tc>
          <w:tcPr>
            <w:tcW w:w="600" w:type="dxa"/>
          </w:tcPr>
          <w:p w14:paraId="6AFFA81D" w14:textId="77777777" w:rsidR="00B50050" w:rsidRDefault="00B50050" w:rsidP="0088127C">
            <w:pPr>
              <w:pStyle w:val="OtherTableBody"/>
            </w:pPr>
          </w:p>
        </w:tc>
        <w:tc>
          <w:tcPr>
            <w:tcW w:w="600" w:type="dxa"/>
          </w:tcPr>
          <w:p w14:paraId="6CE15F50" w14:textId="77777777" w:rsidR="00B50050" w:rsidRDefault="00B50050" w:rsidP="0088127C">
            <w:pPr>
              <w:pStyle w:val="OtherTableBody"/>
            </w:pPr>
            <w:r>
              <w:t>0125</w:t>
            </w:r>
          </w:p>
        </w:tc>
        <w:tc>
          <w:tcPr>
            <w:tcW w:w="2600" w:type="dxa"/>
          </w:tcPr>
          <w:p w14:paraId="1D1266CB" w14:textId="77777777" w:rsidR="00B50050" w:rsidRDefault="00B50050" w:rsidP="0088127C">
            <w:pPr>
              <w:pStyle w:val="OtherTableBody"/>
            </w:pPr>
          </w:p>
        </w:tc>
        <w:tc>
          <w:tcPr>
            <w:tcW w:w="1400" w:type="dxa"/>
          </w:tcPr>
          <w:p w14:paraId="65FE2E6B" w14:textId="77777777" w:rsidR="00B50050" w:rsidRDefault="00B50050" w:rsidP="0088127C">
            <w:pPr>
              <w:pStyle w:val="OtherTableBody"/>
            </w:pPr>
            <w:r>
              <w:t>XTN</w:t>
            </w:r>
          </w:p>
        </w:tc>
        <w:tc>
          <w:tcPr>
            <w:tcW w:w="4200" w:type="dxa"/>
          </w:tcPr>
          <w:p w14:paraId="6347B34F" w14:textId="77777777" w:rsidR="00B50050" w:rsidRDefault="00B50050" w:rsidP="0088127C">
            <w:pPr>
              <w:pStyle w:val="OtherTableBody"/>
            </w:pPr>
            <w:r>
              <w:t>Extended telecommunications number</w:t>
            </w:r>
          </w:p>
        </w:tc>
      </w:tr>
      <w:tr w:rsidR="00B50050" w14:paraId="2EACAA0A" w14:textId="77777777" w:rsidTr="00195548">
        <w:tc>
          <w:tcPr>
            <w:tcW w:w="600" w:type="dxa"/>
          </w:tcPr>
          <w:p w14:paraId="0E38A8F6" w14:textId="77777777" w:rsidR="00B50050" w:rsidRDefault="00B50050" w:rsidP="0088127C">
            <w:pPr>
              <w:pStyle w:val="OtherTableBody"/>
            </w:pPr>
            <w:r>
              <w:t>HL7</w:t>
            </w:r>
          </w:p>
        </w:tc>
        <w:tc>
          <w:tcPr>
            <w:tcW w:w="600" w:type="dxa"/>
          </w:tcPr>
          <w:p w14:paraId="2EB69F23" w14:textId="77777777" w:rsidR="00B50050" w:rsidRDefault="00B50050" w:rsidP="0088127C">
            <w:pPr>
              <w:pStyle w:val="OtherTableBody"/>
            </w:pPr>
          </w:p>
        </w:tc>
        <w:tc>
          <w:tcPr>
            <w:tcW w:w="2600" w:type="dxa"/>
          </w:tcPr>
          <w:p w14:paraId="2F03DD47" w14:textId="77777777" w:rsidR="00B50050" w:rsidRDefault="00B50050" w:rsidP="0088127C">
            <w:pPr>
              <w:pStyle w:val="OtherTableBody"/>
            </w:pPr>
            <w:r>
              <w:t>Quantity Limited Request</w:t>
            </w:r>
          </w:p>
        </w:tc>
        <w:tc>
          <w:tcPr>
            <w:tcW w:w="1400" w:type="dxa"/>
          </w:tcPr>
          <w:p w14:paraId="424CC549" w14:textId="77777777" w:rsidR="00B50050" w:rsidRDefault="00B50050" w:rsidP="0088127C">
            <w:pPr>
              <w:pStyle w:val="OtherTableBody"/>
            </w:pPr>
          </w:p>
        </w:tc>
        <w:tc>
          <w:tcPr>
            <w:tcW w:w="4200" w:type="dxa"/>
          </w:tcPr>
          <w:p w14:paraId="163948DB" w14:textId="77777777" w:rsidR="00B50050" w:rsidRDefault="00B50050" w:rsidP="0088127C">
            <w:pPr>
              <w:pStyle w:val="OtherTableBody"/>
            </w:pPr>
          </w:p>
        </w:tc>
      </w:tr>
      <w:tr w:rsidR="00B50050" w14:paraId="6128B03E" w14:textId="77777777" w:rsidTr="00195548">
        <w:tc>
          <w:tcPr>
            <w:tcW w:w="600" w:type="dxa"/>
          </w:tcPr>
          <w:p w14:paraId="3104091E" w14:textId="77777777" w:rsidR="00B50050" w:rsidRDefault="00B50050" w:rsidP="0088127C">
            <w:pPr>
              <w:pStyle w:val="OtherTableBody"/>
            </w:pPr>
          </w:p>
        </w:tc>
        <w:tc>
          <w:tcPr>
            <w:tcW w:w="600" w:type="dxa"/>
          </w:tcPr>
          <w:p w14:paraId="02DE8251" w14:textId="77777777" w:rsidR="00B50050" w:rsidRDefault="00B50050" w:rsidP="0088127C">
            <w:pPr>
              <w:pStyle w:val="OtherTableBody"/>
            </w:pPr>
            <w:r>
              <w:t>0126</w:t>
            </w:r>
          </w:p>
        </w:tc>
        <w:tc>
          <w:tcPr>
            <w:tcW w:w="2600" w:type="dxa"/>
          </w:tcPr>
          <w:p w14:paraId="2D3A1CAB" w14:textId="77777777" w:rsidR="00B50050" w:rsidRDefault="00B50050" w:rsidP="0088127C">
            <w:pPr>
              <w:pStyle w:val="OtherTableBody"/>
            </w:pPr>
          </w:p>
        </w:tc>
        <w:tc>
          <w:tcPr>
            <w:tcW w:w="1400" w:type="dxa"/>
          </w:tcPr>
          <w:p w14:paraId="296A8B4A" w14:textId="77777777" w:rsidR="00B50050" w:rsidRDefault="00B50050" w:rsidP="0088127C">
            <w:pPr>
              <w:pStyle w:val="OtherTableBody"/>
            </w:pPr>
            <w:r>
              <w:t>CH</w:t>
            </w:r>
          </w:p>
        </w:tc>
        <w:tc>
          <w:tcPr>
            <w:tcW w:w="4200" w:type="dxa"/>
          </w:tcPr>
          <w:p w14:paraId="776E6514" w14:textId="77777777" w:rsidR="00B50050" w:rsidRDefault="00B50050" w:rsidP="0088127C">
            <w:pPr>
              <w:pStyle w:val="OtherTableBody"/>
            </w:pPr>
            <w:r>
              <w:t>Characters</w:t>
            </w:r>
          </w:p>
        </w:tc>
      </w:tr>
      <w:tr w:rsidR="00B50050" w14:paraId="1BE023E9" w14:textId="77777777" w:rsidTr="00195548">
        <w:tc>
          <w:tcPr>
            <w:tcW w:w="600" w:type="dxa"/>
          </w:tcPr>
          <w:p w14:paraId="70FE1DA7" w14:textId="77777777" w:rsidR="00B50050" w:rsidRDefault="00B50050" w:rsidP="0088127C">
            <w:pPr>
              <w:pStyle w:val="OtherTableBody"/>
            </w:pPr>
          </w:p>
        </w:tc>
        <w:tc>
          <w:tcPr>
            <w:tcW w:w="600" w:type="dxa"/>
          </w:tcPr>
          <w:p w14:paraId="5FC4756B" w14:textId="77777777" w:rsidR="00B50050" w:rsidRDefault="00B50050" w:rsidP="0088127C">
            <w:pPr>
              <w:pStyle w:val="OtherTableBody"/>
            </w:pPr>
            <w:r>
              <w:t>0126</w:t>
            </w:r>
          </w:p>
        </w:tc>
        <w:tc>
          <w:tcPr>
            <w:tcW w:w="2600" w:type="dxa"/>
          </w:tcPr>
          <w:p w14:paraId="0ED97D7D" w14:textId="77777777" w:rsidR="00B50050" w:rsidRDefault="00B50050" w:rsidP="0088127C">
            <w:pPr>
              <w:pStyle w:val="OtherTableBody"/>
            </w:pPr>
          </w:p>
        </w:tc>
        <w:tc>
          <w:tcPr>
            <w:tcW w:w="1400" w:type="dxa"/>
          </w:tcPr>
          <w:p w14:paraId="48AFE24D" w14:textId="77777777" w:rsidR="00B50050" w:rsidRDefault="00B50050" w:rsidP="0088127C">
            <w:pPr>
              <w:pStyle w:val="OtherTableBody"/>
            </w:pPr>
            <w:r>
              <w:t>LI</w:t>
            </w:r>
          </w:p>
        </w:tc>
        <w:tc>
          <w:tcPr>
            <w:tcW w:w="4200" w:type="dxa"/>
          </w:tcPr>
          <w:p w14:paraId="1E897F2A" w14:textId="77777777" w:rsidR="00B50050" w:rsidRDefault="00B50050" w:rsidP="0088127C">
            <w:pPr>
              <w:pStyle w:val="OtherTableBody"/>
            </w:pPr>
            <w:r>
              <w:t>Lines</w:t>
            </w:r>
          </w:p>
        </w:tc>
      </w:tr>
      <w:tr w:rsidR="00B50050" w14:paraId="675EC63C" w14:textId="77777777" w:rsidTr="00195548">
        <w:tc>
          <w:tcPr>
            <w:tcW w:w="600" w:type="dxa"/>
          </w:tcPr>
          <w:p w14:paraId="00CE5739" w14:textId="77777777" w:rsidR="00B50050" w:rsidRDefault="00B50050" w:rsidP="0088127C">
            <w:pPr>
              <w:pStyle w:val="OtherTableBody"/>
            </w:pPr>
          </w:p>
        </w:tc>
        <w:tc>
          <w:tcPr>
            <w:tcW w:w="600" w:type="dxa"/>
          </w:tcPr>
          <w:p w14:paraId="06F4D451" w14:textId="77777777" w:rsidR="00B50050" w:rsidRDefault="00B50050" w:rsidP="0088127C">
            <w:pPr>
              <w:pStyle w:val="OtherTableBody"/>
            </w:pPr>
            <w:r>
              <w:t>0126</w:t>
            </w:r>
          </w:p>
        </w:tc>
        <w:tc>
          <w:tcPr>
            <w:tcW w:w="2600" w:type="dxa"/>
          </w:tcPr>
          <w:p w14:paraId="7981DA26" w14:textId="77777777" w:rsidR="00B50050" w:rsidRDefault="00B50050" w:rsidP="0088127C">
            <w:pPr>
              <w:pStyle w:val="OtherTableBody"/>
            </w:pPr>
          </w:p>
        </w:tc>
        <w:tc>
          <w:tcPr>
            <w:tcW w:w="1400" w:type="dxa"/>
          </w:tcPr>
          <w:p w14:paraId="059AEE63" w14:textId="77777777" w:rsidR="00B50050" w:rsidRDefault="00B50050" w:rsidP="0088127C">
            <w:pPr>
              <w:pStyle w:val="OtherTableBody"/>
            </w:pPr>
            <w:r>
              <w:t>PG</w:t>
            </w:r>
          </w:p>
        </w:tc>
        <w:tc>
          <w:tcPr>
            <w:tcW w:w="4200" w:type="dxa"/>
          </w:tcPr>
          <w:p w14:paraId="23B81087" w14:textId="77777777" w:rsidR="00B50050" w:rsidRDefault="00B50050" w:rsidP="0088127C">
            <w:pPr>
              <w:pStyle w:val="OtherTableBody"/>
            </w:pPr>
            <w:r>
              <w:t>Pages</w:t>
            </w:r>
          </w:p>
        </w:tc>
      </w:tr>
      <w:tr w:rsidR="00B50050" w14:paraId="3B57C2E3" w14:textId="77777777" w:rsidTr="00195548">
        <w:tc>
          <w:tcPr>
            <w:tcW w:w="600" w:type="dxa"/>
          </w:tcPr>
          <w:p w14:paraId="39E7D8AB" w14:textId="77777777" w:rsidR="00B50050" w:rsidRDefault="00B50050" w:rsidP="0088127C">
            <w:pPr>
              <w:pStyle w:val="OtherTableBody"/>
            </w:pPr>
          </w:p>
        </w:tc>
        <w:tc>
          <w:tcPr>
            <w:tcW w:w="600" w:type="dxa"/>
          </w:tcPr>
          <w:p w14:paraId="0E6FEF0B" w14:textId="77777777" w:rsidR="00B50050" w:rsidRDefault="00B50050" w:rsidP="0088127C">
            <w:pPr>
              <w:pStyle w:val="OtherTableBody"/>
            </w:pPr>
            <w:r>
              <w:t>0126</w:t>
            </w:r>
          </w:p>
        </w:tc>
        <w:tc>
          <w:tcPr>
            <w:tcW w:w="2600" w:type="dxa"/>
          </w:tcPr>
          <w:p w14:paraId="77322114" w14:textId="77777777" w:rsidR="00B50050" w:rsidRDefault="00B50050" w:rsidP="0088127C">
            <w:pPr>
              <w:pStyle w:val="OtherTableBody"/>
            </w:pPr>
          </w:p>
        </w:tc>
        <w:tc>
          <w:tcPr>
            <w:tcW w:w="1400" w:type="dxa"/>
          </w:tcPr>
          <w:p w14:paraId="592C0349" w14:textId="77777777" w:rsidR="00B50050" w:rsidRDefault="00B50050" w:rsidP="0088127C">
            <w:pPr>
              <w:pStyle w:val="OtherTableBody"/>
            </w:pPr>
            <w:r>
              <w:t>RD</w:t>
            </w:r>
          </w:p>
        </w:tc>
        <w:tc>
          <w:tcPr>
            <w:tcW w:w="4200" w:type="dxa"/>
          </w:tcPr>
          <w:p w14:paraId="0886EDA7" w14:textId="77777777" w:rsidR="00B50050" w:rsidRDefault="00B50050" w:rsidP="0088127C">
            <w:pPr>
              <w:pStyle w:val="OtherTableBody"/>
            </w:pPr>
            <w:r>
              <w:t>Records</w:t>
            </w:r>
          </w:p>
        </w:tc>
      </w:tr>
      <w:tr w:rsidR="00B50050" w14:paraId="2C96D558" w14:textId="77777777" w:rsidTr="00195548">
        <w:tc>
          <w:tcPr>
            <w:tcW w:w="600" w:type="dxa"/>
          </w:tcPr>
          <w:p w14:paraId="30DC402E" w14:textId="77777777" w:rsidR="00B50050" w:rsidRDefault="00B50050" w:rsidP="0088127C">
            <w:pPr>
              <w:pStyle w:val="OtherTableBody"/>
            </w:pPr>
          </w:p>
        </w:tc>
        <w:tc>
          <w:tcPr>
            <w:tcW w:w="600" w:type="dxa"/>
          </w:tcPr>
          <w:p w14:paraId="0C96E3A7" w14:textId="77777777" w:rsidR="00B50050" w:rsidRDefault="00B50050" w:rsidP="0088127C">
            <w:pPr>
              <w:pStyle w:val="OtherTableBody"/>
            </w:pPr>
            <w:r>
              <w:t>0126</w:t>
            </w:r>
          </w:p>
        </w:tc>
        <w:tc>
          <w:tcPr>
            <w:tcW w:w="2600" w:type="dxa"/>
          </w:tcPr>
          <w:p w14:paraId="13A84753" w14:textId="77777777" w:rsidR="00B50050" w:rsidRDefault="00B50050" w:rsidP="0088127C">
            <w:pPr>
              <w:pStyle w:val="OtherTableBody"/>
            </w:pPr>
          </w:p>
        </w:tc>
        <w:tc>
          <w:tcPr>
            <w:tcW w:w="1400" w:type="dxa"/>
          </w:tcPr>
          <w:p w14:paraId="39C503D5" w14:textId="77777777" w:rsidR="00B50050" w:rsidRDefault="00B50050" w:rsidP="0088127C">
            <w:pPr>
              <w:pStyle w:val="OtherTableBody"/>
            </w:pPr>
            <w:r>
              <w:t>ZO</w:t>
            </w:r>
          </w:p>
        </w:tc>
        <w:tc>
          <w:tcPr>
            <w:tcW w:w="4200" w:type="dxa"/>
          </w:tcPr>
          <w:p w14:paraId="5630E38F" w14:textId="77777777" w:rsidR="00B50050" w:rsidRDefault="00B50050" w:rsidP="0088127C">
            <w:pPr>
              <w:pStyle w:val="OtherTableBody"/>
            </w:pPr>
            <w:r>
              <w:t>Locally defined</w:t>
            </w:r>
          </w:p>
        </w:tc>
      </w:tr>
      <w:tr w:rsidR="00B50050" w14:paraId="4FE7B877" w14:textId="77777777" w:rsidTr="00195548">
        <w:tc>
          <w:tcPr>
            <w:tcW w:w="600" w:type="dxa"/>
          </w:tcPr>
          <w:p w14:paraId="31835621" w14:textId="77777777" w:rsidR="00B50050" w:rsidRDefault="00B50050" w:rsidP="0088127C">
            <w:pPr>
              <w:pStyle w:val="OtherTableBody"/>
            </w:pPr>
            <w:r>
              <w:t>User</w:t>
            </w:r>
          </w:p>
        </w:tc>
        <w:tc>
          <w:tcPr>
            <w:tcW w:w="600" w:type="dxa"/>
          </w:tcPr>
          <w:p w14:paraId="168BFC91" w14:textId="77777777" w:rsidR="00B50050" w:rsidRDefault="00B50050" w:rsidP="0088127C">
            <w:pPr>
              <w:pStyle w:val="OtherTableBody"/>
            </w:pPr>
          </w:p>
        </w:tc>
        <w:tc>
          <w:tcPr>
            <w:tcW w:w="2600" w:type="dxa"/>
          </w:tcPr>
          <w:p w14:paraId="13651295" w14:textId="77777777" w:rsidR="00B50050" w:rsidRDefault="00B50050" w:rsidP="0088127C">
            <w:pPr>
              <w:pStyle w:val="OtherTableBody"/>
            </w:pPr>
            <w:r>
              <w:t>Allergen Type</w:t>
            </w:r>
          </w:p>
        </w:tc>
        <w:tc>
          <w:tcPr>
            <w:tcW w:w="1400" w:type="dxa"/>
          </w:tcPr>
          <w:p w14:paraId="278691AE" w14:textId="77777777" w:rsidR="00B50050" w:rsidRDefault="00B50050" w:rsidP="0088127C">
            <w:pPr>
              <w:pStyle w:val="OtherTableBody"/>
            </w:pPr>
          </w:p>
        </w:tc>
        <w:tc>
          <w:tcPr>
            <w:tcW w:w="4200" w:type="dxa"/>
          </w:tcPr>
          <w:p w14:paraId="708F98D9" w14:textId="77777777" w:rsidR="00B50050" w:rsidRDefault="00B50050" w:rsidP="0088127C">
            <w:pPr>
              <w:pStyle w:val="OtherTableBody"/>
            </w:pPr>
          </w:p>
        </w:tc>
      </w:tr>
      <w:tr w:rsidR="00B50050" w14:paraId="61938A84" w14:textId="77777777" w:rsidTr="00195548">
        <w:tc>
          <w:tcPr>
            <w:tcW w:w="600" w:type="dxa"/>
          </w:tcPr>
          <w:p w14:paraId="079C7BFC" w14:textId="77777777" w:rsidR="00B50050" w:rsidRDefault="00B50050" w:rsidP="0088127C">
            <w:pPr>
              <w:pStyle w:val="OtherTableBody"/>
            </w:pPr>
          </w:p>
        </w:tc>
        <w:tc>
          <w:tcPr>
            <w:tcW w:w="600" w:type="dxa"/>
          </w:tcPr>
          <w:p w14:paraId="194D225B" w14:textId="77777777" w:rsidR="00B50050" w:rsidRDefault="00B50050" w:rsidP="0088127C">
            <w:pPr>
              <w:pStyle w:val="OtherTableBody"/>
            </w:pPr>
            <w:r>
              <w:t>0127</w:t>
            </w:r>
          </w:p>
        </w:tc>
        <w:tc>
          <w:tcPr>
            <w:tcW w:w="2600" w:type="dxa"/>
          </w:tcPr>
          <w:p w14:paraId="3F2BAC30" w14:textId="77777777" w:rsidR="00B50050" w:rsidRDefault="00B50050" w:rsidP="0088127C">
            <w:pPr>
              <w:pStyle w:val="OtherTableBody"/>
            </w:pPr>
          </w:p>
        </w:tc>
        <w:tc>
          <w:tcPr>
            <w:tcW w:w="1400" w:type="dxa"/>
          </w:tcPr>
          <w:p w14:paraId="097990F2" w14:textId="77777777" w:rsidR="00B50050" w:rsidRDefault="00B50050" w:rsidP="0088127C">
            <w:pPr>
              <w:pStyle w:val="OtherTableBody"/>
            </w:pPr>
            <w:r>
              <w:t>AA</w:t>
            </w:r>
          </w:p>
        </w:tc>
        <w:tc>
          <w:tcPr>
            <w:tcW w:w="4200" w:type="dxa"/>
          </w:tcPr>
          <w:p w14:paraId="17BA4FC9" w14:textId="77777777" w:rsidR="00B50050" w:rsidRDefault="00B50050" w:rsidP="0088127C">
            <w:pPr>
              <w:pStyle w:val="OtherTableBody"/>
            </w:pPr>
            <w:r>
              <w:t>Animal Allergy</w:t>
            </w:r>
          </w:p>
        </w:tc>
      </w:tr>
      <w:tr w:rsidR="00B50050" w14:paraId="551B8BFF" w14:textId="77777777" w:rsidTr="00195548">
        <w:tc>
          <w:tcPr>
            <w:tcW w:w="600" w:type="dxa"/>
          </w:tcPr>
          <w:p w14:paraId="7435C224" w14:textId="77777777" w:rsidR="00B50050" w:rsidRDefault="00B50050" w:rsidP="0088127C">
            <w:pPr>
              <w:pStyle w:val="OtherTableBody"/>
            </w:pPr>
          </w:p>
        </w:tc>
        <w:tc>
          <w:tcPr>
            <w:tcW w:w="600" w:type="dxa"/>
          </w:tcPr>
          <w:p w14:paraId="4D65D743" w14:textId="77777777" w:rsidR="00B50050" w:rsidRDefault="00B50050" w:rsidP="0088127C">
            <w:pPr>
              <w:pStyle w:val="OtherTableBody"/>
            </w:pPr>
            <w:r>
              <w:t>0127</w:t>
            </w:r>
          </w:p>
        </w:tc>
        <w:tc>
          <w:tcPr>
            <w:tcW w:w="2600" w:type="dxa"/>
          </w:tcPr>
          <w:p w14:paraId="57000CAA" w14:textId="77777777" w:rsidR="00B50050" w:rsidRDefault="00B50050" w:rsidP="0088127C">
            <w:pPr>
              <w:pStyle w:val="OtherTableBody"/>
            </w:pPr>
          </w:p>
        </w:tc>
        <w:tc>
          <w:tcPr>
            <w:tcW w:w="1400" w:type="dxa"/>
          </w:tcPr>
          <w:p w14:paraId="37F2C21B" w14:textId="77777777" w:rsidR="00B50050" w:rsidRDefault="00B50050" w:rsidP="0088127C">
            <w:pPr>
              <w:pStyle w:val="OtherTableBody"/>
            </w:pPr>
            <w:r>
              <w:t>DA</w:t>
            </w:r>
          </w:p>
        </w:tc>
        <w:tc>
          <w:tcPr>
            <w:tcW w:w="4200" w:type="dxa"/>
          </w:tcPr>
          <w:p w14:paraId="770D524F" w14:textId="77777777" w:rsidR="00B50050" w:rsidRDefault="00B50050" w:rsidP="0088127C">
            <w:pPr>
              <w:pStyle w:val="OtherTableBody"/>
            </w:pPr>
            <w:r>
              <w:t>Drug allergy</w:t>
            </w:r>
          </w:p>
        </w:tc>
      </w:tr>
      <w:tr w:rsidR="00B50050" w14:paraId="64F04D78" w14:textId="77777777" w:rsidTr="00195548">
        <w:tc>
          <w:tcPr>
            <w:tcW w:w="600" w:type="dxa"/>
          </w:tcPr>
          <w:p w14:paraId="1CD693AD" w14:textId="77777777" w:rsidR="00B50050" w:rsidRDefault="00B50050" w:rsidP="0088127C">
            <w:pPr>
              <w:pStyle w:val="OtherTableBody"/>
            </w:pPr>
          </w:p>
        </w:tc>
        <w:tc>
          <w:tcPr>
            <w:tcW w:w="600" w:type="dxa"/>
          </w:tcPr>
          <w:p w14:paraId="6EEC05BF" w14:textId="77777777" w:rsidR="00B50050" w:rsidRDefault="00B50050" w:rsidP="0088127C">
            <w:pPr>
              <w:pStyle w:val="OtherTableBody"/>
            </w:pPr>
            <w:r>
              <w:t>0127</w:t>
            </w:r>
          </w:p>
        </w:tc>
        <w:tc>
          <w:tcPr>
            <w:tcW w:w="2600" w:type="dxa"/>
          </w:tcPr>
          <w:p w14:paraId="6FA56F8A" w14:textId="77777777" w:rsidR="00B50050" w:rsidRDefault="00B50050" w:rsidP="0088127C">
            <w:pPr>
              <w:pStyle w:val="OtherTableBody"/>
            </w:pPr>
          </w:p>
        </w:tc>
        <w:tc>
          <w:tcPr>
            <w:tcW w:w="1400" w:type="dxa"/>
          </w:tcPr>
          <w:p w14:paraId="38B4E46A" w14:textId="77777777" w:rsidR="00B50050" w:rsidRDefault="00B50050" w:rsidP="0088127C">
            <w:pPr>
              <w:pStyle w:val="OtherTableBody"/>
            </w:pPr>
            <w:r>
              <w:t>EA</w:t>
            </w:r>
          </w:p>
        </w:tc>
        <w:tc>
          <w:tcPr>
            <w:tcW w:w="4200" w:type="dxa"/>
          </w:tcPr>
          <w:p w14:paraId="0EAB83E9" w14:textId="77777777" w:rsidR="00B50050" w:rsidRDefault="00B50050" w:rsidP="0088127C">
            <w:pPr>
              <w:pStyle w:val="OtherTableBody"/>
            </w:pPr>
            <w:r>
              <w:t>Environmental Allergy</w:t>
            </w:r>
          </w:p>
        </w:tc>
      </w:tr>
      <w:tr w:rsidR="00B50050" w14:paraId="477CFAE0" w14:textId="77777777" w:rsidTr="00195548">
        <w:tc>
          <w:tcPr>
            <w:tcW w:w="600" w:type="dxa"/>
          </w:tcPr>
          <w:p w14:paraId="71D8EDE6" w14:textId="77777777" w:rsidR="00B50050" w:rsidRDefault="00B50050" w:rsidP="0088127C">
            <w:pPr>
              <w:pStyle w:val="OtherTableBody"/>
            </w:pPr>
          </w:p>
        </w:tc>
        <w:tc>
          <w:tcPr>
            <w:tcW w:w="600" w:type="dxa"/>
          </w:tcPr>
          <w:p w14:paraId="2A2B93AE" w14:textId="77777777" w:rsidR="00B50050" w:rsidRDefault="00B50050" w:rsidP="0088127C">
            <w:pPr>
              <w:pStyle w:val="OtherTableBody"/>
            </w:pPr>
            <w:r>
              <w:t>0127</w:t>
            </w:r>
          </w:p>
        </w:tc>
        <w:tc>
          <w:tcPr>
            <w:tcW w:w="2600" w:type="dxa"/>
          </w:tcPr>
          <w:p w14:paraId="64CD4F41" w14:textId="77777777" w:rsidR="00B50050" w:rsidRDefault="00B50050" w:rsidP="0088127C">
            <w:pPr>
              <w:pStyle w:val="OtherTableBody"/>
            </w:pPr>
          </w:p>
        </w:tc>
        <w:tc>
          <w:tcPr>
            <w:tcW w:w="1400" w:type="dxa"/>
          </w:tcPr>
          <w:p w14:paraId="336650AC" w14:textId="77777777" w:rsidR="00B50050" w:rsidRDefault="00B50050" w:rsidP="0088127C">
            <w:pPr>
              <w:pStyle w:val="OtherTableBody"/>
            </w:pPr>
            <w:r>
              <w:t>FA</w:t>
            </w:r>
          </w:p>
        </w:tc>
        <w:tc>
          <w:tcPr>
            <w:tcW w:w="4200" w:type="dxa"/>
          </w:tcPr>
          <w:p w14:paraId="7731AB13" w14:textId="77777777" w:rsidR="00B50050" w:rsidRDefault="00B50050" w:rsidP="0088127C">
            <w:pPr>
              <w:pStyle w:val="OtherTableBody"/>
            </w:pPr>
            <w:r>
              <w:t>Food allergy</w:t>
            </w:r>
          </w:p>
        </w:tc>
      </w:tr>
      <w:tr w:rsidR="00B50050" w14:paraId="64A3F898" w14:textId="77777777" w:rsidTr="00195548">
        <w:tc>
          <w:tcPr>
            <w:tcW w:w="600" w:type="dxa"/>
          </w:tcPr>
          <w:p w14:paraId="20B150B3" w14:textId="77777777" w:rsidR="00B50050" w:rsidRDefault="00B50050" w:rsidP="0088127C">
            <w:pPr>
              <w:pStyle w:val="OtherTableBody"/>
            </w:pPr>
          </w:p>
        </w:tc>
        <w:tc>
          <w:tcPr>
            <w:tcW w:w="600" w:type="dxa"/>
          </w:tcPr>
          <w:p w14:paraId="4D719707" w14:textId="77777777" w:rsidR="00B50050" w:rsidRDefault="00B50050" w:rsidP="0088127C">
            <w:pPr>
              <w:pStyle w:val="OtherTableBody"/>
            </w:pPr>
            <w:r>
              <w:t>0127</w:t>
            </w:r>
          </w:p>
        </w:tc>
        <w:tc>
          <w:tcPr>
            <w:tcW w:w="2600" w:type="dxa"/>
          </w:tcPr>
          <w:p w14:paraId="19BBC3A2" w14:textId="77777777" w:rsidR="00B50050" w:rsidRDefault="00B50050" w:rsidP="0088127C">
            <w:pPr>
              <w:pStyle w:val="OtherTableBody"/>
            </w:pPr>
          </w:p>
        </w:tc>
        <w:tc>
          <w:tcPr>
            <w:tcW w:w="1400" w:type="dxa"/>
          </w:tcPr>
          <w:p w14:paraId="534CDA65" w14:textId="77777777" w:rsidR="00B50050" w:rsidRDefault="00B50050" w:rsidP="0088127C">
            <w:pPr>
              <w:pStyle w:val="OtherTableBody"/>
            </w:pPr>
            <w:r>
              <w:t>LA</w:t>
            </w:r>
          </w:p>
        </w:tc>
        <w:tc>
          <w:tcPr>
            <w:tcW w:w="4200" w:type="dxa"/>
          </w:tcPr>
          <w:p w14:paraId="4663258A" w14:textId="77777777" w:rsidR="00B50050" w:rsidRDefault="00B50050" w:rsidP="0088127C">
            <w:pPr>
              <w:pStyle w:val="OtherTableBody"/>
            </w:pPr>
            <w:r>
              <w:t>Pollen Allergy</w:t>
            </w:r>
          </w:p>
        </w:tc>
      </w:tr>
      <w:tr w:rsidR="00B50050" w14:paraId="002B3111" w14:textId="77777777" w:rsidTr="00195548">
        <w:tc>
          <w:tcPr>
            <w:tcW w:w="600" w:type="dxa"/>
          </w:tcPr>
          <w:p w14:paraId="0184DAC8" w14:textId="77777777" w:rsidR="00B50050" w:rsidRDefault="00B50050" w:rsidP="0088127C">
            <w:pPr>
              <w:pStyle w:val="OtherTableBody"/>
            </w:pPr>
          </w:p>
        </w:tc>
        <w:tc>
          <w:tcPr>
            <w:tcW w:w="600" w:type="dxa"/>
          </w:tcPr>
          <w:p w14:paraId="60C9CBEC" w14:textId="77777777" w:rsidR="00B50050" w:rsidRDefault="00B50050" w:rsidP="0088127C">
            <w:pPr>
              <w:pStyle w:val="OtherTableBody"/>
            </w:pPr>
            <w:r>
              <w:t>0127</w:t>
            </w:r>
          </w:p>
        </w:tc>
        <w:tc>
          <w:tcPr>
            <w:tcW w:w="2600" w:type="dxa"/>
          </w:tcPr>
          <w:p w14:paraId="38A10F74" w14:textId="77777777" w:rsidR="00B50050" w:rsidRDefault="00B50050" w:rsidP="0088127C">
            <w:pPr>
              <w:pStyle w:val="OtherTableBody"/>
            </w:pPr>
          </w:p>
        </w:tc>
        <w:tc>
          <w:tcPr>
            <w:tcW w:w="1400" w:type="dxa"/>
          </w:tcPr>
          <w:p w14:paraId="15DA979B" w14:textId="77777777" w:rsidR="00B50050" w:rsidRDefault="00B50050" w:rsidP="0088127C">
            <w:pPr>
              <w:pStyle w:val="OtherTableBody"/>
            </w:pPr>
            <w:r>
              <w:t>MA</w:t>
            </w:r>
          </w:p>
        </w:tc>
        <w:tc>
          <w:tcPr>
            <w:tcW w:w="4200" w:type="dxa"/>
          </w:tcPr>
          <w:p w14:paraId="7DF6CD34" w14:textId="77777777" w:rsidR="00B50050" w:rsidRDefault="00B50050" w:rsidP="0088127C">
            <w:pPr>
              <w:pStyle w:val="OtherTableBody"/>
            </w:pPr>
            <w:r>
              <w:t>Miscellaneous allergy</w:t>
            </w:r>
          </w:p>
        </w:tc>
      </w:tr>
      <w:tr w:rsidR="00B50050" w14:paraId="75A277C4" w14:textId="77777777" w:rsidTr="00195548">
        <w:tc>
          <w:tcPr>
            <w:tcW w:w="600" w:type="dxa"/>
          </w:tcPr>
          <w:p w14:paraId="1405FF51" w14:textId="77777777" w:rsidR="00B50050" w:rsidRDefault="00B50050" w:rsidP="0088127C">
            <w:pPr>
              <w:pStyle w:val="OtherTableBody"/>
            </w:pPr>
          </w:p>
        </w:tc>
        <w:tc>
          <w:tcPr>
            <w:tcW w:w="600" w:type="dxa"/>
          </w:tcPr>
          <w:p w14:paraId="45208B5C" w14:textId="77777777" w:rsidR="00B50050" w:rsidRDefault="00B50050" w:rsidP="0088127C">
            <w:pPr>
              <w:pStyle w:val="OtherTableBody"/>
            </w:pPr>
            <w:r>
              <w:t>0127</w:t>
            </w:r>
          </w:p>
        </w:tc>
        <w:tc>
          <w:tcPr>
            <w:tcW w:w="2600" w:type="dxa"/>
          </w:tcPr>
          <w:p w14:paraId="0C8F34D4" w14:textId="77777777" w:rsidR="00B50050" w:rsidRDefault="00B50050" w:rsidP="0088127C">
            <w:pPr>
              <w:pStyle w:val="OtherTableBody"/>
            </w:pPr>
          </w:p>
        </w:tc>
        <w:tc>
          <w:tcPr>
            <w:tcW w:w="1400" w:type="dxa"/>
          </w:tcPr>
          <w:p w14:paraId="6CEA5DFD" w14:textId="77777777" w:rsidR="00B50050" w:rsidRDefault="00B50050" w:rsidP="0088127C">
            <w:pPr>
              <w:pStyle w:val="OtherTableBody"/>
            </w:pPr>
            <w:r>
              <w:t>MC</w:t>
            </w:r>
          </w:p>
        </w:tc>
        <w:tc>
          <w:tcPr>
            <w:tcW w:w="4200" w:type="dxa"/>
          </w:tcPr>
          <w:p w14:paraId="76249CDB" w14:textId="77777777" w:rsidR="00B50050" w:rsidRDefault="00B50050" w:rsidP="0088127C">
            <w:pPr>
              <w:pStyle w:val="OtherTableBody"/>
            </w:pPr>
            <w:r>
              <w:t>Miscellaneous contraindication</w:t>
            </w:r>
          </w:p>
        </w:tc>
      </w:tr>
      <w:tr w:rsidR="00B50050" w14:paraId="45061E69" w14:textId="77777777" w:rsidTr="00195548">
        <w:tc>
          <w:tcPr>
            <w:tcW w:w="600" w:type="dxa"/>
          </w:tcPr>
          <w:p w14:paraId="74D97DEE" w14:textId="77777777" w:rsidR="00B50050" w:rsidRDefault="00B50050" w:rsidP="0088127C">
            <w:pPr>
              <w:pStyle w:val="OtherTableBody"/>
            </w:pPr>
          </w:p>
        </w:tc>
        <w:tc>
          <w:tcPr>
            <w:tcW w:w="600" w:type="dxa"/>
          </w:tcPr>
          <w:p w14:paraId="56C10AAC" w14:textId="77777777" w:rsidR="00B50050" w:rsidRDefault="00B50050" w:rsidP="0088127C">
            <w:pPr>
              <w:pStyle w:val="OtherTableBody"/>
            </w:pPr>
            <w:r>
              <w:t>0127</w:t>
            </w:r>
          </w:p>
        </w:tc>
        <w:tc>
          <w:tcPr>
            <w:tcW w:w="2600" w:type="dxa"/>
          </w:tcPr>
          <w:p w14:paraId="46C34206" w14:textId="77777777" w:rsidR="00B50050" w:rsidRDefault="00B50050" w:rsidP="0088127C">
            <w:pPr>
              <w:pStyle w:val="OtherTableBody"/>
            </w:pPr>
          </w:p>
        </w:tc>
        <w:tc>
          <w:tcPr>
            <w:tcW w:w="1400" w:type="dxa"/>
          </w:tcPr>
          <w:p w14:paraId="4BC8BC57" w14:textId="77777777" w:rsidR="00B50050" w:rsidRDefault="00B50050" w:rsidP="0088127C">
            <w:pPr>
              <w:pStyle w:val="OtherTableBody"/>
            </w:pPr>
            <w:r>
              <w:t>PA</w:t>
            </w:r>
          </w:p>
        </w:tc>
        <w:tc>
          <w:tcPr>
            <w:tcW w:w="4200" w:type="dxa"/>
          </w:tcPr>
          <w:p w14:paraId="6EEE3F7A" w14:textId="77777777" w:rsidR="00B50050" w:rsidRDefault="00B50050" w:rsidP="0088127C">
            <w:pPr>
              <w:pStyle w:val="OtherTableBody"/>
            </w:pPr>
            <w:r>
              <w:t>Plant Allergy</w:t>
            </w:r>
          </w:p>
        </w:tc>
      </w:tr>
      <w:tr w:rsidR="00B50050" w14:paraId="2E38CD4E" w14:textId="77777777" w:rsidTr="00195548">
        <w:tc>
          <w:tcPr>
            <w:tcW w:w="600" w:type="dxa"/>
          </w:tcPr>
          <w:p w14:paraId="16C97BFD" w14:textId="77777777" w:rsidR="00B50050" w:rsidRDefault="00B50050" w:rsidP="0088127C">
            <w:pPr>
              <w:pStyle w:val="OtherTableBody"/>
            </w:pPr>
            <w:r>
              <w:t>User</w:t>
            </w:r>
          </w:p>
        </w:tc>
        <w:tc>
          <w:tcPr>
            <w:tcW w:w="600" w:type="dxa"/>
          </w:tcPr>
          <w:p w14:paraId="4AA64438" w14:textId="77777777" w:rsidR="00B50050" w:rsidRDefault="00B50050" w:rsidP="0088127C">
            <w:pPr>
              <w:pStyle w:val="OtherTableBody"/>
            </w:pPr>
          </w:p>
        </w:tc>
        <w:tc>
          <w:tcPr>
            <w:tcW w:w="2600" w:type="dxa"/>
          </w:tcPr>
          <w:p w14:paraId="6793F1BB" w14:textId="77777777" w:rsidR="00B50050" w:rsidRDefault="00B50050" w:rsidP="0088127C">
            <w:pPr>
              <w:pStyle w:val="OtherTableBody"/>
            </w:pPr>
            <w:r>
              <w:t>Allergy Severity</w:t>
            </w:r>
          </w:p>
        </w:tc>
        <w:tc>
          <w:tcPr>
            <w:tcW w:w="1400" w:type="dxa"/>
          </w:tcPr>
          <w:p w14:paraId="31AD8786" w14:textId="77777777" w:rsidR="00B50050" w:rsidRDefault="00B50050" w:rsidP="0088127C">
            <w:pPr>
              <w:pStyle w:val="OtherTableBody"/>
            </w:pPr>
          </w:p>
        </w:tc>
        <w:tc>
          <w:tcPr>
            <w:tcW w:w="4200" w:type="dxa"/>
          </w:tcPr>
          <w:p w14:paraId="6934EB6E" w14:textId="77777777" w:rsidR="00B50050" w:rsidRDefault="00B50050" w:rsidP="0088127C">
            <w:pPr>
              <w:pStyle w:val="OtherTableBody"/>
            </w:pPr>
          </w:p>
        </w:tc>
      </w:tr>
      <w:tr w:rsidR="00B50050" w14:paraId="4445B2C6" w14:textId="77777777" w:rsidTr="00195548">
        <w:tc>
          <w:tcPr>
            <w:tcW w:w="600" w:type="dxa"/>
          </w:tcPr>
          <w:p w14:paraId="5428E3DB" w14:textId="77777777" w:rsidR="00B50050" w:rsidRDefault="00B50050" w:rsidP="0088127C">
            <w:pPr>
              <w:pStyle w:val="OtherTableBody"/>
            </w:pPr>
          </w:p>
        </w:tc>
        <w:tc>
          <w:tcPr>
            <w:tcW w:w="600" w:type="dxa"/>
          </w:tcPr>
          <w:p w14:paraId="3FBA1D14" w14:textId="77777777" w:rsidR="00B50050" w:rsidRDefault="00B50050" w:rsidP="0088127C">
            <w:pPr>
              <w:pStyle w:val="OtherTableBody"/>
            </w:pPr>
            <w:r>
              <w:t>0128</w:t>
            </w:r>
          </w:p>
        </w:tc>
        <w:tc>
          <w:tcPr>
            <w:tcW w:w="2600" w:type="dxa"/>
          </w:tcPr>
          <w:p w14:paraId="61FA5DE8" w14:textId="77777777" w:rsidR="00B50050" w:rsidRDefault="00B50050" w:rsidP="0088127C">
            <w:pPr>
              <w:pStyle w:val="OtherTableBody"/>
            </w:pPr>
          </w:p>
        </w:tc>
        <w:tc>
          <w:tcPr>
            <w:tcW w:w="1400" w:type="dxa"/>
          </w:tcPr>
          <w:p w14:paraId="5CF17EB9" w14:textId="77777777" w:rsidR="00B50050" w:rsidRDefault="00B50050" w:rsidP="0088127C">
            <w:pPr>
              <w:pStyle w:val="OtherTableBody"/>
            </w:pPr>
            <w:r>
              <w:t>MI</w:t>
            </w:r>
          </w:p>
        </w:tc>
        <w:tc>
          <w:tcPr>
            <w:tcW w:w="4200" w:type="dxa"/>
          </w:tcPr>
          <w:p w14:paraId="37975932" w14:textId="77777777" w:rsidR="00B50050" w:rsidRDefault="00B50050" w:rsidP="0088127C">
            <w:pPr>
              <w:pStyle w:val="OtherTableBody"/>
            </w:pPr>
            <w:r>
              <w:t>Mild</w:t>
            </w:r>
          </w:p>
        </w:tc>
      </w:tr>
      <w:tr w:rsidR="00B50050" w14:paraId="25F4893D" w14:textId="77777777" w:rsidTr="00195548">
        <w:tc>
          <w:tcPr>
            <w:tcW w:w="600" w:type="dxa"/>
          </w:tcPr>
          <w:p w14:paraId="40E82714" w14:textId="77777777" w:rsidR="00B50050" w:rsidRDefault="00B50050" w:rsidP="0088127C">
            <w:pPr>
              <w:pStyle w:val="OtherTableBody"/>
            </w:pPr>
          </w:p>
        </w:tc>
        <w:tc>
          <w:tcPr>
            <w:tcW w:w="600" w:type="dxa"/>
          </w:tcPr>
          <w:p w14:paraId="252FF93E" w14:textId="77777777" w:rsidR="00B50050" w:rsidRDefault="00B50050" w:rsidP="0088127C">
            <w:pPr>
              <w:pStyle w:val="OtherTableBody"/>
            </w:pPr>
            <w:r>
              <w:t>0128</w:t>
            </w:r>
          </w:p>
        </w:tc>
        <w:tc>
          <w:tcPr>
            <w:tcW w:w="2600" w:type="dxa"/>
          </w:tcPr>
          <w:p w14:paraId="3C79843C" w14:textId="77777777" w:rsidR="00B50050" w:rsidRDefault="00B50050" w:rsidP="0088127C">
            <w:pPr>
              <w:pStyle w:val="OtherTableBody"/>
            </w:pPr>
          </w:p>
        </w:tc>
        <w:tc>
          <w:tcPr>
            <w:tcW w:w="1400" w:type="dxa"/>
          </w:tcPr>
          <w:p w14:paraId="1CD2BAEE" w14:textId="77777777" w:rsidR="00B50050" w:rsidRDefault="00B50050" w:rsidP="0088127C">
            <w:pPr>
              <w:pStyle w:val="OtherTableBody"/>
            </w:pPr>
            <w:r>
              <w:t>MO</w:t>
            </w:r>
          </w:p>
        </w:tc>
        <w:tc>
          <w:tcPr>
            <w:tcW w:w="4200" w:type="dxa"/>
          </w:tcPr>
          <w:p w14:paraId="5B59FABA" w14:textId="77777777" w:rsidR="00B50050" w:rsidRDefault="00B50050" w:rsidP="0088127C">
            <w:pPr>
              <w:pStyle w:val="OtherTableBody"/>
            </w:pPr>
            <w:r>
              <w:t>Moderate</w:t>
            </w:r>
          </w:p>
        </w:tc>
      </w:tr>
      <w:tr w:rsidR="00B50050" w14:paraId="3A2D3105" w14:textId="77777777" w:rsidTr="00195548">
        <w:tc>
          <w:tcPr>
            <w:tcW w:w="600" w:type="dxa"/>
          </w:tcPr>
          <w:p w14:paraId="3141B091" w14:textId="77777777" w:rsidR="00B50050" w:rsidRDefault="00B50050" w:rsidP="0088127C">
            <w:pPr>
              <w:pStyle w:val="OtherTableBody"/>
            </w:pPr>
          </w:p>
        </w:tc>
        <w:tc>
          <w:tcPr>
            <w:tcW w:w="600" w:type="dxa"/>
          </w:tcPr>
          <w:p w14:paraId="401F887C" w14:textId="77777777" w:rsidR="00B50050" w:rsidRDefault="00B50050" w:rsidP="0088127C">
            <w:pPr>
              <w:pStyle w:val="OtherTableBody"/>
            </w:pPr>
            <w:r>
              <w:t>0128</w:t>
            </w:r>
          </w:p>
        </w:tc>
        <w:tc>
          <w:tcPr>
            <w:tcW w:w="2600" w:type="dxa"/>
          </w:tcPr>
          <w:p w14:paraId="14C3E6C6" w14:textId="77777777" w:rsidR="00B50050" w:rsidRDefault="00B50050" w:rsidP="0088127C">
            <w:pPr>
              <w:pStyle w:val="OtherTableBody"/>
            </w:pPr>
          </w:p>
        </w:tc>
        <w:tc>
          <w:tcPr>
            <w:tcW w:w="1400" w:type="dxa"/>
          </w:tcPr>
          <w:p w14:paraId="3A78F8B8" w14:textId="77777777" w:rsidR="00B50050" w:rsidRDefault="00B50050" w:rsidP="0088127C">
            <w:pPr>
              <w:pStyle w:val="OtherTableBody"/>
            </w:pPr>
            <w:r>
              <w:t>SV</w:t>
            </w:r>
          </w:p>
        </w:tc>
        <w:tc>
          <w:tcPr>
            <w:tcW w:w="4200" w:type="dxa"/>
          </w:tcPr>
          <w:p w14:paraId="4DEA8CED" w14:textId="77777777" w:rsidR="00B50050" w:rsidRDefault="00B50050" w:rsidP="0088127C">
            <w:pPr>
              <w:pStyle w:val="OtherTableBody"/>
            </w:pPr>
            <w:r>
              <w:t>Severe</w:t>
            </w:r>
          </w:p>
        </w:tc>
      </w:tr>
      <w:tr w:rsidR="00B50050" w14:paraId="42F3FEC9" w14:textId="77777777" w:rsidTr="00195548">
        <w:tc>
          <w:tcPr>
            <w:tcW w:w="600" w:type="dxa"/>
          </w:tcPr>
          <w:p w14:paraId="72BE6D3F" w14:textId="77777777" w:rsidR="00B50050" w:rsidRDefault="00B50050" w:rsidP="0088127C">
            <w:pPr>
              <w:pStyle w:val="OtherTableBody"/>
            </w:pPr>
          </w:p>
        </w:tc>
        <w:tc>
          <w:tcPr>
            <w:tcW w:w="600" w:type="dxa"/>
          </w:tcPr>
          <w:p w14:paraId="0E720153" w14:textId="77777777" w:rsidR="00B50050" w:rsidRDefault="00B50050" w:rsidP="0088127C">
            <w:pPr>
              <w:pStyle w:val="OtherTableBody"/>
            </w:pPr>
            <w:r>
              <w:t>0128</w:t>
            </w:r>
          </w:p>
        </w:tc>
        <w:tc>
          <w:tcPr>
            <w:tcW w:w="2600" w:type="dxa"/>
          </w:tcPr>
          <w:p w14:paraId="46A9954F" w14:textId="77777777" w:rsidR="00B50050" w:rsidRDefault="00B50050" w:rsidP="0088127C">
            <w:pPr>
              <w:pStyle w:val="OtherTableBody"/>
            </w:pPr>
          </w:p>
        </w:tc>
        <w:tc>
          <w:tcPr>
            <w:tcW w:w="1400" w:type="dxa"/>
          </w:tcPr>
          <w:p w14:paraId="72D1CE77" w14:textId="77777777" w:rsidR="00B50050" w:rsidRDefault="00B50050" w:rsidP="0088127C">
            <w:pPr>
              <w:pStyle w:val="OtherTableBody"/>
            </w:pPr>
            <w:r>
              <w:t>U</w:t>
            </w:r>
          </w:p>
        </w:tc>
        <w:tc>
          <w:tcPr>
            <w:tcW w:w="4200" w:type="dxa"/>
          </w:tcPr>
          <w:p w14:paraId="75EA921B" w14:textId="77777777" w:rsidR="00B50050" w:rsidRDefault="00B50050" w:rsidP="0088127C">
            <w:pPr>
              <w:pStyle w:val="OtherTableBody"/>
            </w:pPr>
            <w:r>
              <w:t>Unknown</w:t>
            </w:r>
          </w:p>
        </w:tc>
      </w:tr>
      <w:tr w:rsidR="00B50050" w14:paraId="18603191" w14:textId="77777777" w:rsidTr="00195548">
        <w:tc>
          <w:tcPr>
            <w:tcW w:w="600" w:type="dxa"/>
          </w:tcPr>
          <w:p w14:paraId="25822AEE" w14:textId="77777777" w:rsidR="00B50050" w:rsidRDefault="00B50050" w:rsidP="0088127C">
            <w:pPr>
              <w:pStyle w:val="OtherTableBody"/>
            </w:pPr>
            <w:r>
              <w:t>User</w:t>
            </w:r>
          </w:p>
        </w:tc>
        <w:tc>
          <w:tcPr>
            <w:tcW w:w="600" w:type="dxa"/>
          </w:tcPr>
          <w:p w14:paraId="0DB5B1FF" w14:textId="77777777" w:rsidR="00B50050" w:rsidRDefault="00B50050" w:rsidP="0088127C">
            <w:pPr>
              <w:pStyle w:val="OtherTableBody"/>
            </w:pPr>
          </w:p>
        </w:tc>
        <w:tc>
          <w:tcPr>
            <w:tcW w:w="2600" w:type="dxa"/>
          </w:tcPr>
          <w:p w14:paraId="0E7A4CB2" w14:textId="77777777" w:rsidR="00B50050" w:rsidRDefault="00B50050" w:rsidP="0088127C">
            <w:pPr>
              <w:pStyle w:val="OtherTableBody"/>
            </w:pPr>
            <w:r>
              <w:t>Accommodation Code</w:t>
            </w:r>
          </w:p>
        </w:tc>
        <w:tc>
          <w:tcPr>
            <w:tcW w:w="1400" w:type="dxa"/>
          </w:tcPr>
          <w:p w14:paraId="04DCFFF7" w14:textId="77777777" w:rsidR="00B50050" w:rsidRDefault="00B50050" w:rsidP="0088127C">
            <w:pPr>
              <w:pStyle w:val="OtherTableBody"/>
            </w:pPr>
          </w:p>
        </w:tc>
        <w:tc>
          <w:tcPr>
            <w:tcW w:w="4200" w:type="dxa"/>
          </w:tcPr>
          <w:p w14:paraId="2D545C28" w14:textId="77777777" w:rsidR="00B50050" w:rsidRDefault="00B50050" w:rsidP="0088127C">
            <w:pPr>
              <w:pStyle w:val="OtherTableBody"/>
            </w:pPr>
          </w:p>
        </w:tc>
      </w:tr>
      <w:tr w:rsidR="00B50050" w14:paraId="50C97EC1" w14:textId="77777777" w:rsidTr="00195548">
        <w:tc>
          <w:tcPr>
            <w:tcW w:w="600" w:type="dxa"/>
          </w:tcPr>
          <w:p w14:paraId="3D5A42A5" w14:textId="77777777" w:rsidR="00B50050" w:rsidRDefault="00B50050" w:rsidP="0088127C">
            <w:pPr>
              <w:pStyle w:val="OtherTableBody"/>
            </w:pPr>
          </w:p>
        </w:tc>
        <w:tc>
          <w:tcPr>
            <w:tcW w:w="600" w:type="dxa"/>
          </w:tcPr>
          <w:p w14:paraId="4ABB8BE8" w14:textId="77777777" w:rsidR="00B50050" w:rsidRDefault="00B50050" w:rsidP="0088127C">
            <w:pPr>
              <w:pStyle w:val="OtherTableBody"/>
            </w:pPr>
            <w:r>
              <w:t>0129</w:t>
            </w:r>
          </w:p>
        </w:tc>
        <w:tc>
          <w:tcPr>
            <w:tcW w:w="2600" w:type="dxa"/>
          </w:tcPr>
          <w:p w14:paraId="17F32690" w14:textId="77777777" w:rsidR="00B50050" w:rsidRDefault="00B50050" w:rsidP="0088127C">
            <w:pPr>
              <w:pStyle w:val="OtherTableBody"/>
            </w:pPr>
          </w:p>
        </w:tc>
        <w:tc>
          <w:tcPr>
            <w:tcW w:w="1400" w:type="dxa"/>
          </w:tcPr>
          <w:p w14:paraId="661B2FA3" w14:textId="77777777" w:rsidR="00B50050" w:rsidRDefault="00B50050" w:rsidP="0088127C">
            <w:pPr>
              <w:pStyle w:val="OtherTableBody"/>
            </w:pPr>
            <w:r>
              <w:t>...</w:t>
            </w:r>
          </w:p>
        </w:tc>
        <w:tc>
          <w:tcPr>
            <w:tcW w:w="4200" w:type="dxa"/>
          </w:tcPr>
          <w:p w14:paraId="3BFF6B70" w14:textId="77777777" w:rsidR="00B50050" w:rsidRDefault="00B50050" w:rsidP="0088127C">
            <w:pPr>
              <w:pStyle w:val="OtherTableBody"/>
            </w:pPr>
            <w:r>
              <w:t>No suggested values defined</w:t>
            </w:r>
          </w:p>
        </w:tc>
      </w:tr>
      <w:tr w:rsidR="00B50050" w14:paraId="5DE75874" w14:textId="77777777" w:rsidTr="00195548">
        <w:tc>
          <w:tcPr>
            <w:tcW w:w="600" w:type="dxa"/>
          </w:tcPr>
          <w:p w14:paraId="5D108E80" w14:textId="77777777" w:rsidR="00B50050" w:rsidRDefault="00B50050" w:rsidP="0088127C">
            <w:pPr>
              <w:pStyle w:val="OtherTableBody"/>
            </w:pPr>
            <w:r>
              <w:t>User</w:t>
            </w:r>
          </w:p>
        </w:tc>
        <w:tc>
          <w:tcPr>
            <w:tcW w:w="600" w:type="dxa"/>
          </w:tcPr>
          <w:p w14:paraId="5F379CEA" w14:textId="77777777" w:rsidR="00B50050" w:rsidRDefault="00B50050" w:rsidP="0088127C">
            <w:pPr>
              <w:pStyle w:val="OtherTableBody"/>
            </w:pPr>
          </w:p>
        </w:tc>
        <w:tc>
          <w:tcPr>
            <w:tcW w:w="2600" w:type="dxa"/>
          </w:tcPr>
          <w:p w14:paraId="738BA3BB" w14:textId="77777777" w:rsidR="00B50050" w:rsidRDefault="00B50050" w:rsidP="0088127C">
            <w:pPr>
              <w:pStyle w:val="OtherTableBody"/>
            </w:pPr>
            <w:r>
              <w:t>Visit User Code</w:t>
            </w:r>
          </w:p>
        </w:tc>
        <w:tc>
          <w:tcPr>
            <w:tcW w:w="1400" w:type="dxa"/>
          </w:tcPr>
          <w:p w14:paraId="4F153E42" w14:textId="77777777" w:rsidR="00B50050" w:rsidRDefault="00B50050" w:rsidP="0088127C">
            <w:pPr>
              <w:pStyle w:val="OtherTableBody"/>
            </w:pPr>
          </w:p>
        </w:tc>
        <w:tc>
          <w:tcPr>
            <w:tcW w:w="4200" w:type="dxa"/>
          </w:tcPr>
          <w:p w14:paraId="7D025798" w14:textId="77777777" w:rsidR="00B50050" w:rsidRDefault="00B50050" w:rsidP="0088127C">
            <w:pPr>
              <w:pStyle w:val="OtherTableBody"/>
            </w:pPr>
          </w:p>
        </w:tc>
      </w:tr>
      <w:tr w:rsidR="00B50050" w14:paraId="28841610" w14:textId="77777777" w:rsidTr="00195548">
        <w:tc>
          <w:tcPr>
            <w:tcW w:w="600" w:type="dxa"/>
          </w:tcPr>
          <w:p w14:paraId="0F394C42" w14:textId="77777777" w:rsidR="00B50050" w:rsidRDefault="00B50050" w:rsidP="0088127C">
            <w:pPr>
              <w:pStyle w:val="OtherTableBody"/>
            </w:pPr>
          </w:p>
        </w:tc>
        <w:tc>
          <w:tcPr>
            <w:tcW w:w="600" w:type="dxa"/>
          </w:tcPr>
          <w:p w14:paraId="242F4BF5" w14:textId="77777777" w:rsidR="00B50050" w:rsidRDefault="00B50050" w:rsidP="0088127C">
            <w:pPr>
              <w:pStyle w:val="OtherTableBody"/>
            </w:pPr>
            <w:r>
              <w:t>0130</w:t>
            </w:r>
          </w:p>
        </w:tc>
        <w:tc>
          <w:tcPr>
            <w:tcW w:w="2600" w:type="dxa"/>
          </w:tcPr>
          <w:p w14:paraId="4581B086" w14:textId="77777777" w:rsidR="00B50050" w:rsidRDefault="00B50050" w:rsidP="0088127C">
            <w:pPr>
              <w:pStyle w:val="OtherTableBody"/>
            </w:pPr>
          </w:p>
        </w:tc>
        <w:tc>
          <w:tcPr>
            <w:tcW w:w="1400" w:type="dxa"/>
          </w:tcPr>
          <w:p w14:paraId="1B5DD934" w14:textId="77777777" w:rsidR="00B50050" w:rsidRDefault="00B50050" w:rsidP="0088127C">
            <w:pPr>
              <w:pStyle w:val="OtherTableBody"/>
            </w:pPr>
            <w:r>
              <w:t>HO</w:t>
            </w:r>
          </w:p>
        </w:tc>
        <w:tc>
          <w:tcPr>
            <w:tcW w:w="4200" w:type="dxa"/>
          </w:tcPr>
          <w:p w14:paraId="7A624F2B" w14:textId="77777777" w:rsidR="00B50050" w:rsidRDefault="00B50050" w:rsidP="0088127C">
            <w:pPr>
              <w:pStyle w:val="OtherTableBody"/>
            </w:pPr>
            <w:r>
              <w:t>Home</w:t>
            </w:r>
          </w:p>
        </w:tc>
      </w:tr>
      <w:tr w:rsidR="00B50050" w14:paraId="12FBA268" w14:textId="77777777" w:rsidTr="00195548">
        <w:tc>
          <w:tcPr>
            <w:tcW w:w="600" w:type="dxa"/>
          </w:tcPr>
          <w:p w14:paraId="6E4F3DF3" w14:textId="77777777" w:rsidR="00B50050" w:rsidRDefault="00B50050" w:rsidP="0088127C">
            <w:pPr>
              <w:pStyle w:val="OtherTableBody"/>
            </w:pPr>
          </w:p>
        </w:tc>
        <w:tc>
          <w:tcPr>
            <w:tcW w:w="600" w:type="dxa"/>
          </w:tcPr>
          <w:p w14:paraId="710880D2" w14:textId="77777777" w:rsidR="00B50050" w:rsidRDefault="00B50050" w:rsidP="0088127C">
            <w:pPr>
              <w:pStyle w:val="OtherTableBody"/>
            </w:pPr>
            <w:r>
              <w:t>0130</w:t>
            </w:r>
          </w:p>
        </w:tc>
        <w:tc>
          <w:tcPr>
            <w:tcW w:w="2600" w:type="dxa"/>
          </w:tcPr>
          <w:p w14:paraId="6E42E7B4" w14:textId="77777777" w:rsidR="00B50050" w:rsidRDefault="00B50050" w:rsidP="0088127C">
            <w:pPr>
              <w:pStyle w:val="OtherTableBody"/>
            </w:pPr>
          </w:p>
        </w:tc>
        <w:tc>
          <w:tcPr>
            <w:tcW w:w="1400" w:type="dxa"/>
          </w:tcPr>
          <w:p w14:paraId="17BFE87E" w14:textId="77777777" w:rsidR="00B50050" w:rsidRDefault="00B50050" w:rsidP="0088127C">
            <w:pPr>
              <w:pStyle w:val="OtherTableBody"/>
            </w:pPr>
            <w:r>
              <w:t>MO</w:t>
            </w:r>
          </w:p>
        </w:tc>
        <w:tc>
          <w:tcPr>
            <w:tcW w:w="4200" w:type="dxa"/>
          </w:tcPr>
          <w:p w14:paraId="3846E63E" w14:textId="77777777" w:rsidR="00B50050" w:rsidRDefault="00B50050" w:rsidP="0088127C">
            <w:pPr>
              <w:pStyle w:val="OtherTableBody"/>
            </w:pPr>
            <w:r>
              <w:t>Mobile Unit</w:t>
            </w:r>
          </w:p>
        </w:tc>
      </w:tr>
      <w:tr w:rsidR="00B50050" w14:paraId="6565E22B" w14:textId="77777777" w:rsidTr="00195548">
        <w:tc>
          <w:tcPr>
            <w:tcW w:w="600" w:type="dxa"/>
          </w:tcPr>
          <w:p w14:paraId="5A922701" w14:textId="77777777" w:rsidR="00B50050" w:rsidRDefault="00B50050" w:rsidP="0088127C">
            <w:pPr>
              <w:pStyle w:val="OtherTableBody"/>
            </w:pPr>
          </w:p>
        </w:tc>
        <w:tc>
          <w:tcPr>
            <w:tcW w:w="600" w:type="dxa"/>
          </w:tcPr>
          <w:p w14:paraId="33EF262F" w14:textId="77777777" w:rsidR="00B50050" w:rsidRDefault="00B50050" w:rsidP="0088127C">
            <w:pPr>
              <w:pStyle w:val="OtherTableBody"/>
            </w:pPr>
            <w:r>
              <w:t>0130</w:t>
            </w:r>
          </w:p>
        </w:tc>
        <w:tc>
          <w:tcPr>
            <w:tcW w:w="2600" w:type="dxa"/>
          </w:tcPr>
          <w:p w14:paraId="7898A439" w14:textId="77777777" w:rsidR="00B50050" w:rsidRDefault="00B50050" w:rsidP="0088127C">
            <w:pPr>
              <w:pStyle w:val="OtherTableBody"/>
            </w:pPr>
          </w:p>
        </w:tc>
        <w:tc>
          <w:tcPr>
            <w:tcW w:w="1400" w:type="dxa"/>
          </w:tcPr>
          <w:p w14:paraId="12E12608" w14:textId="77777777" w:rsidR="00B50050" w:rsidRDefault="00B50050" w:rsidP="0088127C">
            <w:pPr>
              <w:pStyle w:val="OtherTableBody"/>
            </w:pPr>
            <w:r>
              <w:t>PH</w:t>
            </w:r>
          </w:p>
        </w:tc>
        <w:tc>
          <w:tcPr>
            <w:tcW w:w="4200" w:type="dxa"/>
          </w:tcPr>
          <w:p w14:paraId="627CB62E" w14:textId="77777777" w:rsidR="00B50050" w:rsidRDefault="00B50050" w:rsidP="0088127C">
            <w:pPr>
              <w:pStyle w:val="OtherTableBody"/>
            </w:pPr>
            <w:r>
              <w:t>Phone</w:t>
            </w:r>
          </w:p>
        </w:tc>
      </w:tr>
      <w:tr w:rsidR="00B50050" w14:paraId="564D6D99" w14:textId="77777777" w:rsidTr="00195548">
        <w:tc>
          <w:tcPr>
            <w:tcW w:w="600" w:type="dxa"/>
          </w:tcPr>
          <w:p w14:paraId="10A27533" w14:textId="77777777" w:rsidR="00B50050" w:rsidRDefault="00B50050" w:rsidP="0088127C">
            <w:pPr>
              <w:pStyle w:val="OtherTableBody"/>
            </w:pPr>
          </w:p>
        </w:tc>
        <w:tc>
          <w:tcPr>
            <w:tcW w:w="600" w:type="dxa"/>
          </w:tcPr>
          <w:p w14:paraId="4376D661" w14:textId="77777777" w:rsidR="00B50050" w:rsidRDefault="00B50050" w:rsidP="0088127C">
            <w:pPr>
              <w:pStyle w:val="OtherTableBody"/>
            </w:pPr>
            <w:r>
              <w:t>0130</w:t>
            </w:r>
          </w:p>
        </w:tc>
        <w:tc>
          <w:tcPr>
            <w:tcW w:w="2600" w:type="dxa"/>
          </w:tcPr>
          <w:p w14:paraId="410B3190" w14:textId="77777777" w:rsidR="00B50050" w:rsidRDefault="00B50050" w:rsidP="0088127C">
            <w:pPr>
              <w:pStyle w:val="OtherTableBody"/>
            </w:pPr>
          </w:p>
        </w:tc>
        <w:tc>
          <w:tcPr>
            <w:tcW w:w="1400" w:type="dxa"/>
          </w:tcPr>
          <w:p w14:paraId="6579317C" w14:textId="77777777" w:rsidR="00B50050" w:rsidRDefault="00B50050" w:rsidP="0088127C">
            <w:pPr>
              <w:pStyle w:val="OtherTableBody"/>
            </w:pPr>
            <w:r>
              <w:t>TE</w:t>
            </w:r>
          </w:p>
        </w:tc>
        <w:tc>
          <w:tcPr>
            <w:tcW w:w="4200" w:type="dxa"/>
          </w:tcPr>
          <w:p w14:paraId="756C4985" w14:textId="77777777" w:rsidR="00B50050" w:rsidRDefault="00B50050" w:rsidP="0088127C">
            <w:pPr>
              <w:pStyle w:val="OtherTableBody"/>
            </w:pPr>
            <w:r>
              <w:t>Teaching</w:t>
            </w:r>
          </w:p>
        </w:tc>
      </w:tr>
      <w:tr w:rsidR="00B50050" w14:paraId="128F742F" w14:textId="77777777" w:rsidTr="00195548">
        <w:tc>
          <w:tcPr>
            <w:tcW w:w="600" w:type="dxa"/>
          </w:tcPr>
          <w:p w14:paraId="73727134" w14:textId="77777777" w:rsidR="00B50050" w:rsidRDefault="00B50050" w:rsidP="0088127C">
            <w:pPr>
              <w:pStyle w:val="OtherTableBody"/>
            </w:pPr>
            <w:r>
              <w:t>User</w:t>
            </w:r>
          </w:p>
        </w:tc>
        <w:tc>
          <w:tcPr>
            <w:tcW w:w="600" w:type="dxa"/>
          </w:tcPr>
          <w:p w14:paraId="086DC3F1" w14:textId="77777777" w:rsidR="00B50050" w:rsidRDefault="00B50050" w:rsidP="0088127C">
            <w:pPr>
              <w:pStyle w:val="OtherTableBody"/>
            </w:pPr>
          </w:p>
        </w:tc>
        <w:tc>
          <w:tcPr>
            <w:tcW w:w="2600" w:type="dxa"/>
          </w:tcPr>
          <w:p w14:paraId="7602A553" w14:textId="77777777" w:rsidR="00B50050" w:rsidRDefault="00B50050" w:rsidP="0088127C">
            <w:pPr>
              <w:pStyle w:val="OtherTableBody"/>
            </w:pPr>
            <w:r>
              <w:t>Contact Role</w:t>
            </w:r>
          </w:p>
        </w:tc>
        <w:tc>
          <w:tcPr>
            <w:tcW w:w="1400" w:type="dxa"/>
          </w:tcPr>
          <w:p w14:paraId="5E8D6ADE" w14:textId="77777777" w:rsidR="00B50050" w:rsidRDefault="00B50050" w:rsidP="0088127C">
            <w:pPr>
              <w:pStyle w:val="OtherTableBody"/>
            </w:pPr>
          </w:p>
        </w:tc>
        <w:tc>
          <w:tcPr>
            <w:tcW w:w="4200" w:type="dxa"/>
          </w:tcPr>
          <w:p w14:paraId="7249C174" w14:textId="77777777" w:rsidR="00B50050" w:rsidRDefault="00B50050" w:rsidP="0088127C">
            <w:pPr>
              <w:pStyle w:val="OtherTableBody"/>
            </w:pPr>
          </w:p>
        </w:tc>
      </w:tr>
      <w:tr w:rsidR="00B50050" w14:paraId="49BEA6A3" w14:textId="77777777" w:rsidTr="00195548">
        <w:tc>
          <w:tcPr>
            <w:tcW w:w="600" w:type="dxa"/>
          </w:tcPr>
          <w:p w14:paraId="2468D810" w14:textId="77777777" w:rsidR="00B50050" w:rsidRDefault="00B50050" w:rsidP="0088127C">
            <w:pPr>
              <w:pStyle w:val="OtherTableBody"/>
            </w:pPr>
          </w:p>
        </w:tc>
        <w:tc>
          <w:tcPr>
            <w:tcW w:w="600" w:type="dxa"/>
          </w:tcPr>
          <w:p w14:paraId="65359F00" w14:textId="77777777" w:rsidR="00B50050" w:rsidRDefault="00B50050" w:rsidP="0088127C">
            <w:pPr>
              <w:pStyle w:val="OtherTableBody"/>
            </w:pPr>
            <w:r>
              <w:t>0131</w:t>
            </w:r>
          </w:p>
        </w:tc>
        <w:tc>
          <w:tcPr>
            <w:tcW w:w="2600" w:type="dxa"/>
          </w:tcPr>
          <w:p w14:paraId="55219DE3" w14:textId="77777777" w:rsidR="00B50050" w:rsidRDefault="00B50050" w:rsidP="0088127C">
            <w:pPr>
              <w:pStyle w:val="OtherTableBody"/>
            </w:pPr>
          </w:p>
        </w:tc>
        <w:tc>
          <w:tcPr>
            <w:tcW w:w="1400" w:type="dxa"/>
          </w:tcPr>
          <w:p w14:paraId="05B2F3F8" w14:textId="77777777" w:rsidR="00B50050" w:rsidRDefault="00B50050" w:rsidP="0088127C">
            <w:pPr>
              <w:pStyle w:val="OtherTableBody"/>
            </w:pPr>
            <w:r>
              <w:t>C</w:t>
            </w:r>
          </w:p>
        </w:tc>
        <w:tc>
          <w:tcPr>
            <w:tcW w:w="4200" w:type="dxa"/>
          </w:tcPr>
          <w:p w14:paraId="3D463727" w14:textId="77777777" w:rsidR="00B50050" w:rsidRDefault="00B50050" w:rsidP="0088127C">
            <w:pPr>
              <w:pStyle w:val="OtherTableBody"/>
            </w:pPr>
            <w:r>
              <w:t>Emergency Contact</w:t>
            </w:r>
          </w:p>
        </w:tc>
      </w:tr>
      <w:tr w:rsidR="00B50050" w14:paraId="6829C04F" w14:textId="77777777" w:rsidTr="00195548">
        <w:tc>
          <w:tcPr>
            <w:tcW w:w="600" w:type="dxa"/>
          </w:tcPr>
          <w:p w14:paraId="320BA264" w14:textId="77777777" w:rsidR="00B50050" w:rsidRDefault="00B50050" w:rsidP="0088127C">
            <w:pPr>
              <w:pStyle w:val="OtherTableBody"/>
            </w:pPr>
          </w:p>
        </w:tc>
        <w:tc>
          <w:tcPr>
            <w:tcW w:w="600" w:type="dxa"/>
          </w:tcPr>
          <w:p w14:paraId="0361B4BE" w14:textId="77777777" w:rsidR="00B50050" w:rsidRDefault="00B50050" w:rsidP="0088127C">
            <w:pPr>
              <w:pStyle w:val="OtherTableBody"/>
            </w:pPr>
            <w:r>
              <w:t>0131</w:t>
            </w:r>
          </w:p>
        </w:tc>
        <w:tc>
          <w:tcPr>
            <w:tcW w:w="2600" w:type="dxa"/>
          </w:tcPr>
          <w:p w14:paraId="565F8B67" w14:textId="77777777" w:rsidR="00B50050" w:rsidRDefault="00B50050" w:rsidP="0088127C">
            <w:pPr>
              <w:pStyle w:val="OtherTableBody"/>
            </w:pPr>
          </w:p>
        </w:tc>
        <w:tc>
          <w:tcPr>
            <w:tcW w:w="1400" w:type="dxa"/>
          </w:tcPr>
          <w:p w14:paraId="2A73D8F8" w14:textId="77777777" w:rsidR="00B50050" w:rsidRDefault="00B50050" w:rsidP="0088127C">
            <w:pPr>
              <w:pStyle w:val="OtherTableBody"/>
            </w:pPr>
            <w:r>
              <w:t>E</w:t>
            </w:r>
          </w:p>
        </w:tc>
        <w:tc>
          <w:tcPr>
            <w:tcW w:w="4200" w:type="dxa"/>
          </w:tcPr>
          <w:p w14:paraId="395760CF" w14:textId="77777777" w:rsidR="00B50050" w:rsidRDefault="00B50050" w:rsidP="0088127C">
            <w:pPr>
              <w:pStyle w:val="OtherTableBody"/>
            </w:pPr>
            <w:r>
              <w:t>Employer</w:t>
            </w:r>
          </w:p>
        </w:tc>
      </w:tr>
      <w:tr w:rsidR="00B50050" w14:paraId="15F7FCBE" w14:textId="77777777" w:rsidTr="00195548">
        <w:tc>
          <w:tcPr>
            <w:tcW w:w="600" w:type="dxa"/>
          </w:tcPr>
          <w:p w14:paraId="24C3921C" w14:textId="77777777" w:rsidR="00B50050" w:rsidRDefault="00B50050" w:rsidP="0088127C">
            <w:pPr>
              <w:pStyle w:val="OtherTableBody"/>
            </w:pPr>
          </w:p>
        </w:tc>
        <w:tc>
          <w:tcPr>
            <w:tcW w:w="600" w:type="dxa"/>
          </w:tcPr>
          <w:p w14:paraId="7DC8F5DD" w14:textId="77777777" w:rsidR="00B50050" w:rsidRDefault="00B50050" w:rsidP="0088127C">
            <w:pPr>
              <w:pStyle w:val="OtherTableBody"/>
            </w:pPr>
            <w:r>
              <w:t>0131</w:t>
            </w:r>
          </w:p>
        </w:tc>
        <w:tc>
          <w:tcPr>
            <w:tcW w:w="2600" w:type="dxa"/>
          </w:tcPr>
          <w:p w14:paraId="218D1A3F" w14:textId="77777777" w:rsidR="00B50050" w:rsidRDefault="00B50050" w:rsidP="0088127C">
            <w:pPr>
              <w:pStyle w:val="OtherTableBody"/>
            </w:pPr>
          </w:p>
        </w:tc>
        <w:tc>
          <w:tcPr>
            <w:tcW w:w="1400" w:type="dxa"/>
          </w:tcPr>
          <w:p w14:paraId="3D349936" w14:textId="77777777" w:rsidR="00B50050" w:rsidRDefault="00B50050" w:rsidP="0088127C">
            <w:pPr>
              <w:pStyle w:val="OtherTableBody"/>
            </w:pPr>
            <w:r>
              <w:t>F</w:t>
            </w:r>
          </w:p>
        </w:tc>
        <w:tc>
          <w:tcPr>
            <w:tcW w:w="4200" w:type="dxa"/>
          </w:tcPr>
          <w:p w14:paraId="25E67A8B" w14:textId="77777777" w:rsidR="00B50050" w:rsidRDefault="00B50050" w:rsidP="0088127C">
            <w:pPr>
              <w:pStyle w:val="OtherTableBody"/>
            </w:pPr>
            <w:r>
              <w:t>Federal Agency</w:t>
            </w:r>
          </w:p>
        </w:tc>
      </w:tr>
      <w:tr w:rsidR="00B50050" w14:paraId="721AE93A" w14:textId="77777777" w:rsidTr="00195548">
        <w:tc>
          <w:tcPr>
            <w:tcW w:w="600" w:type="dxa"/>
          </w:tcPr>
          <w:p w14:paraId="65A7BB1F" w14:textId="77777777" w:rsidR="00B50050" w:rsidRDefault="00B50050" w:rsidP="0088127C">
            <w:pPr>
              <w:pStyle w:val="OtherTableBody"/>
            </w:pPr>
          </w:p>
        </w:tc>
        <w:tc>
          <w:tcPr>
            <w:tcW w:w="600" w:type="dxa"/>
          </w:tcPr>
          <w:p w14:paraId="6EC273A5" w14:textId="77777777" w:rsidR="00B50050" w:rsidRDefault="00B50050" w:rsidP="0088127C">
            <w:pPr>
              <w:pStyle w:val="OtherTableBody"/>
            </w:pPr>
            <w:r>
              <w:t>0131</w:t>
            </w:r>
          </w:p>
        </w:tc>
        <w:tc>
          <w:tcPr>
            <w:tcW w:w="2600" w:type="dxa"/>
          </w:tcPr>
          <w:p w14:paraId="34DB638C" w14:textId="77777777" w:rsidR="00B50050" w:rsidRDefault="00B50050" w:rsidP="0088127C">
            <w:pPr>
              <w:pStyle w:val="OtherTableBody"/>
            </w:pPr>
          </w:p>
        </w:tc>
        <w:tc>
          <w:tcPr>
            <w:tcW w:w="1400" w:type="dxa"/>
          </w:tcPr>
          <w:p w14:paraId="5F86CD32" w14:textId="77777777" w:rsidR="00B50050" w:rsidRDefault="00B50050" w:rsidP="0088127C">
            <w:pPr>
              <w:pStyle w:val="OtherTableBody"/>
            </w:pPr>
            <w:r>
              <w:t>I</w:t>
            </w:r>
          </w:p>
        </w:tc>
        <w:tc>
          <w:tcPr>
            <w:tcW w:w="4200" w:type="dxa"/>
          </w:tcPr>
          <w:p w14:paraId="517AE11D" w14:textId="77777777" w:rsidR="00B50050" w:rsidRDefault="00B50050" w:rsidP="0088127C">
            <w:pPr>
              <w:pStyle w:val="OtherTableBody"/>
            </w:pPr>
            <w:r>
              <w:t>Insurance Company</w:t>
            </w:r>
          </w:p>
        </w:tc>
      </w:tr>
      <w:tr w:rsidR="00B50050" w14:paraId="7FB9AFBC" w14:textId="77777777" w:rsidTr="00195548">
        <w:tc>
          <w:tcPr>
            <w:tcW w:w="600" w:type="dxa"/>
          </w:tcPr>
          <w:p w14:paraId="0D725228" w14:textId="77777777" w:rsidR="00B50050" w:rsidRDefault="00B50050" w:rsidP="0088127C">
            <w:pPr>
              <w:pStyle w:val="OtherTableBody"/>
            </w:pPr>
          </w:p>
        </w:tc>
        <w:tc>
          <w:tcPr>
            <w:tcW w:w="600" w:type="dxa"/>
          </w:tcPr>
          <w:p w14:paraId="75C67436" w14:textId="77777777" w:rsidR="00B50050" w:rsidRDefault="00B50050" w:rsidP="0088127C">
            <w:pPr>
              <w:pStyle w:val="OtherTableBody"/>
            </w:pPr>
            <w:r>
              <w:t>0131</w:t>
            </w:r>
          </w:p>
        </w:tc>
        <w:tc>
          <w:tcPr>
            <w:tcW w:w="2600" w:type="dxa"/>
          </w:tcPr>
          <w:p w14:paraId="596537D9" w14:textId="77777777" w:rsidR="00B50050" w:rsidRDefault="00B50050" w:rsidP="0088127C">
            <w:pPr>
              <w:pStyle w:val="OtherTableBody"/>
            </w:pPr>
          </w:p>
        </w:tc>
        <w:tc>
          <w:tcPr>
            <w:tcW w:w="1400" w:type="dxa"/>
          </w:tcPr>
          <w:p w14:paraId="1B1C5FF8" w14:textId="77777777" w:rsidR="00B50050" w:rsidRDefault="00B50050" w:rsidP="0088127C">
            <w:pPr>
              <w:pStyle w:val="OtherTableBody"/>
            </w:pPr>
            <w:r>
              <w:t>N</w:t>
            </w:r>
          </w:p>
        </w:tc>
        <w:tc>
          <w:tcPr>
            <w:tcW w:w="4200" w:type="dxa"/>
          </w:tcPr>
          <w:p w14:paraId="2A9A624B" w14:textId="77777777" w:rsidR="00B50050" w:rsidRDefault="00B50050" w:rsidP="0088127C">
            <w:pPr>
              <w:pStyle w:val="OtherTableBody"/>
            </w:pPr>
            <w:r>
              <w:t>Next-of-Kin</w:t>
            </w:r>
          </w:p>
        </w:tc>
      </w:tr>
      <w:tr w:rsidR="00B50050" w14:paraId="694228E9" w14:textId="77777777" w:rsidTr="00195548">
        <w:tc>
          <w:tcPr>
            <w:tcW w:w="600" w:type="dxa"/>
          </w:tcPr>
          <w:p w14:paraId="1197ACFF" w14:textId="77777777" w:rsidR="00B50050" w:rsidRDefault="00B50050" w:rsidP="0088127C">
            <w:pPr>
              <w:pStyle w:val="OtherTableBody"/>
            </w:pPr>
          </w:p>
        </w:tc>
        <w:tc>
          <w:tcPr>
            <w:tcW w:w="600" w:type="dxa"/>
          </w:tcPr>
          <w:p w14:paraId="02D4631F" w14:textId="77777777" w:rsidR="00B50050" w:rsidRDefault="00B50050" w:rsidP="0088127C">
            <w:pPr>
              <w:pStyle w:val="OtherTableBody"/>
            </w:pPr>
            <w:r>
              <w:t>0131</w:t>
            </w:r>
          </w:p>
        </w:tc>
        <w:tc>
          <w:tcPr>
            <w:tcW w:w="2600" w:type="dxa"/>
          </w:tcPr>
          <w:p w14:paraId="28EB3D62" w14:textId="77777777" w:rsidR="00B50050" w:rsidRDefault="00B50050" w:rsidP="0088127C">
            <w:pPr>
              <w:pStyle w:val="OtherTableBody"/>
            </w:pPr>
          </w:p>
        </w:tc>
        <w:tc>
          <w:tcPr>
            <w:tcW w:w="1400" w:type="dxa"/>
          </w:tcPr>
          <w:p w14:paraId="639E9704" w14:textId="77777777" w:rsidR="00B50050" w:rsidRDefault="00B50050" w:rsidP="0088127C">
            <w:pPr>
              <w:pStyle w:val="OtherTableBody"/>
            </w:pPr>
            <w:r>
              <w:t>O</w:t>
            </w:r>
          </w:p>
        </w:tc>
        <w:tc>
          <w:tcPr>
            <w:tcW w:w="4200" w:type="dxa"/>
          </w:tcPr>
          <w:p w14:paraId="5614710F" w14:textId="77777777" w:rsidR="00B50050" w:rsidRDefault="00B50050" w:rsidP="0088127C">
            <w:pPr>
              <w:pStyle w:val="OtherTableBody"/>
            </w:pPr>
            <w:r>
              <w:t>Other</w:t>
            </w:r>
          </w:p>
        </w:tc>
      </w:tr>
      <w:tr w:rsidR="00B50050" w14:paraId="62AD2AF4" w14:textId="77777777" w:rsidTr="00195548">
        <w:tc>
          <w:tcPr>
            <w:tcW w:w="600" w:type="dxa"/>
          </w:tcPr>
          <w:p w14:paraId="2A285208" w14:textId="77777777" w:rsidR="00B50050" w:rsidRDefault="00B50050" w:rsidP="0088127C">
            <w:pPr>
              <w:pStyle w:val="OtherTableBody"/>
            </w:pPr>
          </w:p>
        </w:tc>
        <w:tc>
          <w:tcPr>
            <w:tcW w:w="600" w:type="dxa"/>
          </w:tcPr>
          <w:p w14:paraId="67DFB926" w14:textId="77777777" w:rsidR="00B50050" w:rsidRDefault="00B50050" w:rsidP="0088127C">
            <w:pPr>
              <w:pStyle w:val="OtherTableBody"/>
            </w:pPr>
            <w:r>
              <w:t>0131</w:t>
            </w:r>
          </w:p>
        </w:tc>
        <w:tc>
          <w:tcPr>
            <w:tcW w:w="2600" w:type="dxa"/>
          </w:tcPr>
          <w:p w14:paraId="0CCEC225" w14:textId="77777777" w:rsidR="00B50050" w:rsidRDefault="00B50050" w:rsidP="0088127C">
            <w:pPr>
              <w:pStyle w:val="OtherTableBody"/>
            </w:pPr>
          </w:p>
        </w:tc>
        <w:tc>
          <w:tcPr>
            <w:tcW w:w="1400" w:type="dxa"/>
          </w:tcPr>
          <w:p w14:paraId="72FAC906" w14:textId="77777777" w:rsidR="00B50050" w:rsidRDefault="00B50050" w:rsidP="0088127C">
            <w:pPr>
              <w:pStyle w:val="OtherTableBody"/>
            </w:pPr>
            <w:r>
              <w:t>S</w:t>
            </w:r>
          </w:p>
        </w:tc>
        <w:tc>
          <w:tcPr>
            <w:tcW w:w="4200" w:type="dxa"/>
          </w:tcPr>
          <w:p w14:paraId="19FEE53E" w14:textId="77777777" w:rsidR="00B50050" w:rsidRDefault="00B50050" w:rsidP="0088127C">
            <w:pPr>
              <w:pStyle w:val="OtherTableBody"/>
            </w:pPr>
            <w:r>
              <w:t>State Agency</w:t>
            </w:r>
          </w:p>
        </w:tc>
      </w:tr>
      <w:tr w:rsidR="00B50050" w14:paraId="5618EAAF" w14:textId="77777777" w:rsidTr="00195548">
        <w:tc>
          <w:tcPr>
            <w:tcW w:w="600" w:type="dxa"/>
          </w:tcPr>
          <w:p w14:paraId="2855ABA8" w14:textId="77777777" w:rsidR="00B50050" w:rsidRDefault="00B50050" w:rsidP="0088127C">
            <w:pPr>
              <w:pStyle w:val="OtherTableBody"/>
            </w:pPr>
          </w:p>
        </w:tc>
        <w:tc>
          <w:tcPr>
            <w:tcW w:w="600" w:type="dxa"/>
          </w:tcPr>
          <w:p w14:paraId="79A71DC6" w14:textId="77777777" w:rsidR="00B50050" w:rsidRDefault="00B50050" w:rsidP="0088127C">
            <w:pPr>
              <w:pStyle w:val="OtherTableBody"/>
            </w:pPr>
            <w:r>
              <w:t>0131</w:t>
            </w:r>
          </w:p>
        </w:tc>
        <w:tc>
          <w:tcPr>
            <w:tcW w:w="2600" w:type="dxa"/>
          </w:tcPr>
          <w:p w14:paraId="1B2E3BA7" w14:textId="77777777" w:rsidR="00B50050" w:rsidRDefault="00B50050" w:rsidP="0088127C">
            <w:pPr>
              <w:pStyle w:val="OtherTableBody"/>
            </w:pPr>
          </w:p>
        </w:tc>
        <w:tc>
          <w:tcPr>
            <w:tcW w:w="1400" w:type="dxa"/>
          </w:tcPr>
          <w:p w14:paraId="57B33FEC" w14:textId="77777777" w:rsidR="00B50050" w:rsidRDefault="00B50050" w:rsidP="0088127C">
            <w:pPr>
              <w:pStyle w:val="OtherTableBody"/>
            </w:pPr>
            <w:r>
              <w:t>U</w:t>
            </w:r>
          </w:p>
        </w:tc>
        <w:tc>
          <w:tcPr>
            <w:tcW w:w="4200" w:type="dxa"/>
          </w:tcPr>
          <w:p w14:paraId="12A81ACD" w14:textId="77777777" w:rsidR="00B50050" w:rsidRDefault="00B50050" w:rsidP="0088127C">
            <w:pPr>
              <w:pStyle w:val="OtherTableBody"/>
            </w:pPr>
            <w:r>
              <w:t>Unknown</w:t>
            </w:r>
          </w:p>
        </w:tc>
      </w:tr>
      <w:tr w:rsidR="00B50050" w14:paraId="779F9F1A" w14:textId="77777777" w:rsidTr="00195548">
        <w:tc>
          <w:tcPr>
            <w:tcW w:w="600" w:type="dxa"/>
          </w:tcPr>
          <w:p w14:paraId="14F02EF7" w14:textId="77777777" w:rsidR="00B50050" w:rsidRDefault="00B50050" w:rsidP="0088127C">
            <w:pPr>
              <w:pStyle w:val="OtherTableBody"/>
            </w:pPr>
            <w:r>
              <w:t>User</w:t>
            </w:r>
          </w:p>
        </w:tc>
        <w:tc>
          <w:tcPr>
            <w:tcW w:w="600" w:type="dxa"/>
          </w:tcPr>
          <w:p w14:paraId="5D468914" w14:textId="77777777" w:rsidR="00B50050" w:rsidRDefault="00B50050" w:rsidP="0088127C">
            <w:pPr>
              <w:pStyle w:val="OtherTableBody"/>
            </w:pPr>
          </w:p>
        </w:tc>
        <w:tc>
          <w:tcPr>
            <w:tcW w:w="2600" w:type="dxa"/>
          </w:tcPr>
          <w:p w14:paraId="7605ABD0" w14:textId="77777777" w:rsidR="00B50050" w:rsidRDefault="00B50050" w:rsidP="0088127C">
            <w:pPr>
              <w:pStyle w:val="OtherTableBody"/>
            </w:pPr>
            <w:r>
              <w:t>Transaction Code</w:t>
            </w:r>
          </w:p>
        </w:tc>
        <w:tc>
          <w:tcPr>
            <w:tcW w:w="1400" w:type="dxa"/>
          </w:tcPr>
          <w:p w14:paraId="529D4BD0" w14:textId="77777777" w:rsidR="00B50050" w:rsidRDefault="00B50050" w:rsidP="0088127C">
            <w:pPr>
              <w:pStyle w:val="OtherTableBody"/>
            </w:pPr>
          </w:p>
        </w:tc>
        <w:tc>
          <w:tcPr>
            <w:tcW w:w="4200" w:type="dxa"/>
          </w:tcPr>
          <w:p w14:paraId="77725123" w14:textId="77777777" w:rsidR="00B50050" w:rsidRDefault="00B50050" w:rsidP="0088127C">
            <w:pPr>
              <w:pStyle w:val="OtherTableBody"/>
            </w:pPr>
          </w:p>
        </w:tc>
      </w:tr>
      <w:tr w:rsidR="00B50050" w14:paraId="7AF81F05" w14:textId="77777777" w:rsidTr="00195548">
        <w:tc>
          <w:tcPr>
            <w:tcW w:w="600" w:type="dxa"/>
          </w:tcPr>
          <w:p w14:paraId="41A79E28" w14:textId="77777777" w:rsidR="00B50050" w:rsidRDefault="00B50050" w:rsidP="0088127C">
            <w:pPr>
              <w:pStyle w:val="OtherTableBody"/>
            </w:pPr>
          </w:p>
        </w:tc>
        <w:tc>
          <w:tcPr>
            <w:tcW w:w="600" w:type="dxa"/>
          </w:tcPr>
          <w:p w14:paraId="566B4C28" w14:textId="77777777" w:rsidR="00B50050" w:rsidRDefault="00B50050" w:rsidP="0088127C">
            <w:pPr>
              <w:pStyle w:val="OtherTableBody"/>
            </w:pPr>
            <w:r>
              <w:t>0132</w:t>
            </w:r>
          </w:p>
        </w:tc>
        <w:tc>
          <w:tcPr>
            <w:tcW w:w="2600" w:type="dxa"/>
          </w:tcPr>
          <w:p w14:paraId="6D557C63" w14:textId="77777777" w:rsidR="00B50050" w:rsidRDefault="00B50050" w:rsidP="0088127C">
            <w:pPr>
              <w:pStyle w:val="OtherTableBody"/>
            </w:pPr>
          </w:p>
        </w:tc>
        <w:tc>
          <w:tcPr>
            <w:tcW w:w="1400" w:type="dxa"/>
          </w:tcPr>
          <w:p w14:paraId="0391C45A" w14:textId="77777777" w:rsidR="00B50050" w:rsidRDefault="00B50050" w:rsidP="0088127C">
            <w:pPr>
              <w:pStyle w:val="OtherTableBody"/>
            </w:pPr>
            <w:r>
              <w:t>...</w:t>
            </w:r>
          </w:p>
        </w:tc>
        <w:tc>
          <w:tcPr>
            <w:tcW w:w="4200" w:type="dxa"/>
          </w:tcPr>
          <w:p w14:paraId="0A2650D8" w14:textId="77777777" w:rsidR="00B50050" w:rsidRDefault="00B50050" w:rsidP="0088127C">
            <w:pPr>
              <w:pStyle w:val="OtherTableBody"/>
            </w:pPr>
            <w:r>
              <w:t>No suggested values defined</w:t>
            </w:r>
          </w:p>
        </w:tc>
      </w:tr>
      <w:tr w:rsidR="00B50050" w14:paraId="0AD48A3A" w14:textId="77777777" w:rsidTr="00195548">
        <w:tc>
          <w:tcPr>
            <w:tcW w:w="600" w:type="dxa"/>
          </w:tcPr>
          <w:p w14:paraId="1BCAF7A2" w14:textId="77777777" w:rsidR="00B50050" w:rsidRDefault="00B50050" w:rsidP="0088127C">
            <w:pPr>
              <w:pStyle w:val="OtherTableBody"/>
            </w:pPr>
            <w:r>
              <w:t>undefined</w:t>
            </w:r>
          </w:p>
        </w:tc>
        <w:tc>
          <w:tcPr>
            <w:tcW w:w="600" w:type="dxa"/>
          </w:tcPr>
          <w:p w14:paraId="548ABC38" w14:textId="77777777" w:rsidR="00B50050" w:rsidRDefault="00B50050" w:rsidP="0088127C">
            <w:pPr>
              <w:pStyle w:val="OtherTableBody"/>
            </w:pPr>
          </w:p>
        </w:tc>
        <w:tc>
          <w:tcPr>
            <w:tcW w:w="2600" w:type="dxa"/>
          </w:tcPr>
          <w:p w14:paraId="69639D4A" w14:textId="77777777" w:rsidR="00B50050" w:rsidRDefault="00B50050" w:rsidP="0088127C">
            <w:pPr>
              <w:pStyle w:val="OtherTableBody"/>
            </w:pPr>
            <w:r>
              <w:t>Procedure practitioner identifier code type</w:t>
            </w:r>
          </w:p>
        </w:tc>
        <w:tc>
          <w:tcPr>
            <w:tcW w:w="1400" w:type="dxa"/>
          </w:tcPr>
          <w:p w14:paraId="2D95FDC5" w14:textId="77777777" w:rsidR="00B50050" w:rsidRDefault="00B50050" w:rsidP="0088127C">
            <w:pPr>
              <w:pStyle w:val="OtherTableBody"/>
            </w:pPr>
          </w:p>
        </w:tc>
        <w:tc>
          <w:tcPr>
            <w:tcW w:w="4200" w:type="dxa"/>
          </w:tcPr>
          <w:p w14:paraId="6E3538E5" w14:textId="77777777" w:rsidR="00B50050" w:rsidRDefault="00B50050" w:rsidP="0088127C">
            <w:pPr>
              <w:pStyle w:val="OtherTableBody"/>
            </w:pPr>
          </w:p>
        </w:tc>
      </w:tr>
      <w:tr w:rsidR="00B50050" w14:paraId="4A19E1E9" w14:textId="77777777" w:rsidTr="00195548">
        <w:tc>
          <w:tcPr>
            <w:tcW w:w="600" w:type="dxa"/>
          </w:tcPr>
          <w:p w14:paraId="16C78F3E" w14:textId="77777777" w:rsidR="00B50050" w:rsidRDefault="00B50050" w:rsidP="0088127C">
            <w:pPr>
              <w:pStyle w:val="OtherTableBody"/>
            </w:pPr>
          </w:p>
        </w:tc>
        <w:tc>
          <w:tcPr>
            <w:tcW w:w="600" w:type="dxa"/>
          </w:tcPr>
          <w:p w14:paraId="00CEEB89" w14:textId="77777777" w:rsidR="00B50050" w:rsidRDefault="00B50050" w:rsidP="0088127C">
            <w:pPr>
              <w:pStyle w:val="OtherTableBody"/>
            </w:pPr>
            <w:r>
              <w:t>0133</w:t>
            </w:r>
          </w:p>
        </w:tc>
        <w:tc>
          <w:tcPr>
            <w:tcW w:w="2600" w:type="dxa"/>
          </w:tcPr>
          <w:p w14:paraId="1D2E881D" w14:textId="77777777" w:rsidR="00B50050" w:rsidRDefault="00B50050" w:rsidP="0088127C">
            <w:pPr>
              <w:pStyle w:val="OtherTableBody"/>
            </w:pPr>
          </w:p>
        </w:tc>
        <w:tc>
          <w:tcPr>
            <w:tcW w:w="1400" w:type="dxa"/>
          </w:tcPr>
          <w:p w14:paraId="1D2893DC" w14:textId="77777777" w:rsidR="00B50050" w:rsidRDefault="00B50050" w:rsidP="0088127C">
            <w:pPr>
              <w:pStyle w:val="OtherTableBody"/>
            </w:pPr>
          </w:p>
        </w:tc>
        <w:tc>
          <w:tcPr>
            <w:tcW w:w="4200" w:type="dxa"/>
          </w:tcPr>
          <w:p w14:paraId="38BD1D4D" w14:textId="77777777" w:rsidR="00B50050" w:rsidRDefault="00B50050" w:rsidP="0088127C">
            <w:pPr>
              <w:pStyle w:val="OtherTableBody"/>
            </w:pPr>
          </w:p>
        </w:tc>
      </w:tr>
      <w:tr w:rsidR="00B50050" w14:paraId="2855D0A2" w14:textId="77777777" w:rsidTr="00195548">
        <w:tc>
          <w:tcPr>
            <w:tcW w:w="600" w:type="dxa"/>
          </w:tcPr>
          <w:p w14:paraId="5DFC7C03" w14:textId="77777777" w:rsidR="00B50050" w:rsidRDefault="00B50050" w:rsidP="0088127C">
            <w:pPr>
              <w:pStyle w:val="OtherTableBody"/>
            </w:pPr>
            <w:r>
              <w:t>User</w:t>
            </w:r>
          </w:p>
        </w:tc>
        <w:tc>
          <w:tcPr>
            <w:tcW w:w="600" w:type="dxa"/>
          </w:tcPr>
          <w:p w14:paraId="3A2E6D29" w14:textId="77777777" w:rsidR="00B50050" w:rsidRDefault="00B50050" w:rsidP="0088127C">
            <w:pPr>
              <w:pStyle w:val="OtherTableBody"/>
            </w:pPr>
          </w:p>
        </w:tc>
        <w:tc>
          <w:tcPr>
            <w:tcW w:w="2600" w:type="dxa"/>
          </w:tcPr>
          <w:p w14:paraId="221E9138" w14:textId="77777777" w:rsidR="00B50050" w:rsidRDefault="00B50050" w:rsidP="0088127C">
            <w:pPr>
              <w:pStyle w:val="OtherTableBody"/>
            </w:pPr>
            <w:r>
              <w:t>Assignment of Benefits</w:t>
            </w:r>
          </w:p>
        </w:tc>
        <w:tc>
          <w:tcPr>
            <w:tcW w:w="1400" w:type="dxa"/>
          </w:tcPr>
          <w:p w14:paraId="09B5C439" w14:textId="77777777" w:rsidR="00B50050" w:rsidRDefault="00B50050" w:rsidP="0088127C">
            <w:pPr>
              <w:pStyle w:val="OtherTableBody"/>
            </w:pPr>
          </w:p>
        </w:tc>
        <w:tc>
          <w:tcPr>
            <w:tcW w:w="4200" w:type="dxa"/>
          </w:tcPr>
          <w:p w14:paraId="1D357EFF" w14:textId="77777777" w:rsidR="00B50050" w:rsidRDefault="00B50050" w:rsidP="0088127C">
            <w:pPr>
              <w:pStyle w:val="OtherTableBody"/>
            </w:pPr>
          </w:p>
        </w:tc>
      </w:tr>
      <w:tr w:rsidR="00B50050" w14:paraId="02D3DE52" w14:textId="77777777" w:rsidTr="00195548">
        <w:tc>
          <w:tcPr>
            <w:tcW w:w="600" w:type="dxa"/>
          </w:tcPr>
          <w:p w14:paraId="7F31A213" w14:textId="77777777" w:rsidR="00B50050" w:rsidRDefault="00B50050" w:rsidP="0088127C">
            <w:pPr>
              <w:pStyle w:val="OtherTableBody"/>
            </w:pPr>
          </w:p>
        </w:tc>
        <w:tc>
          <w:tcPr>
            <w:tcW w:w="600" w:type="dxa"/>
          </w:tcPr>
          <w:p w14:paraId="2E23C131" w14:textId="77777777" w:rsidR="00B50050" w:rsidRDefault="00B50050" w:rsidP="0088127C">
            <w:pPr>
              <w:pStyle w:val="OtherTableBody"/>
            </w:pPr>
            <w:r>
              <w:t>0135</w:t>
            </w:r>
          </w:p>
        </w:tc>
        <w:tc>
          <w:tcPr>
            <w:tcW w:w="2600" w:type="dxa"/>
          </w:tcPr>
          <w:p w14:paraId="2CB74C3E" w14:textId="77777777" w:rsidR="00B50050" w:rsidRDefault="00B50050" w:rsidP="0088127C">
            <w:pPr>
              <w:pStyle w:val="OtherTableBody"/>
            </w:pPr>
          </w:p>
        </w:tc>
        <w:tc>
          <w:tcPr>
            <w:tcW w:w="1400" w:type="dxa"/>
          </w:tcPr>
          <w:p w14:paraId="0EF4BF64" w14:textId="77777777" w:rsidR="00B50050" w:rsidRDefault="00B50050" w:rsidP="0088127C">
            <w:pPr>
              <w:pStyle w:val="OtherTableBody"/>
            </w:pPr>
            <w:r>
              <w:t>M</w:t>
            </w:r>
          </w:p>
        </w:tc>
        <w:tc>
          <w:tcPr>
            <w:tcW w:w="4200" w:type="dxa"/>
          </w:tcPr>
          <w:p w14:paraId="5E5F2323" w14:textId="77777777" w:rsidR="00B50050" w:rsidRDefault="00B50050" w:rsidP="0088127C">
            <w:pPr>
              <w:pStyle w:val="OtherTableBody"/>
            </w:pPr>
            <w:r>
              <w:t>Modified assignment</w:t>
            </w:r>
          </w:p>
        </w:tc>
      </w:tr>
      <w:tr w:rsidR="00B50050" w14:paraId="3367B9CB" w14:textId="77777777" w:rsidTr="00195548">
        <w:tc>
          <w:tcPr>
            <w:tcW w:w="600" w:type="dxa"/>
          </w:tcPr>
          <w:p w14:paraId="150492C9" w14:textId="77777777" w:rsidR="00B50050" w:rsidRDefault="00B50050" w:rsidP="0088127C">
            <w:pPr>
              <w:pStyle w:val="OtherTableBody"/>
            </w:pPr>
          </w:p>
        </w:tc>
        <w:tc>
          <w:tcPr>
            <w:tcW w:w="600" w:type="dxa"/>
          </w:tcPr>
          <w:p w14:paraId="6B7FD5D4" w14:textId="77777777" w:rsidR="00B50050" w:rsidRDefault="00B50050" w:rsidP="0088127C">
            <w:pPr>
              <w:pStyle w:val="OtherTableBody"/>
            </w:pPr>
            <w:r>
              <w:t>0135</w:t>
            </w:r>
          </w:p>
        </w:tc>
        <w:tc>
          <w:tcPr>
            <w:tcW w:w="2600" w:type="dxa"/>
          </w:tcPr>
          <w:p w14:paraId="223B0853" w14:textId="77777777" w:rsidR="00B50050" w:rsidRDefault="00B50050" w:rsidP="0088127C">
            <w:pPr>
              <w:pStyle w:val="OtherTableBody"/>
            </w:pPr>
          </w:p>
        </w:tc>
        <w:tc>
          <w:tcPr>
            <w:tcW w:w="1400" w:type="dxa"/>
          </w:tcPr>
          <w:p w14:paraId="4DBB179E" w14:textId="77777777" w:rsidR="00B50050" w:rsidRDefault="00B50050" w:rsidP="0088127C">
            <w:pPr>
              <w:pStyle w:val="OtherTableBody"/>
            </w:pPr>
            <w:r>
              <w:t>N</w:t>
            </w:r>
          </w:p>
        </w:tc>
        <w:tc>
          <w:tcPr>
            <w:tcW w:w="4200" w:type="dxa"/>
          </w:tcPr>
          <w:p w14:paraId="1D85DC78" w14:textId="77777777" w:rsidR="00B50050" w:rsidRDefault="00B50050" w:rsidP="0088127C">
            <w:pPr>
              <w:pStyle w:val="OtherTableBody"/>
            </w:pPr>
            <w:r>
              <w:t>No</w:t>
            </w:r>
          </w:p>
        </w:tc>
      </w:tr>
      <w:tr w:rsidR="00B50050" w14:paraId="66858C55" w14:textId="77777777" w:rsidTr="00195548">
        <w:tc>
          <w:tcPr>
            <w:tcW w:w="600" w:type="dxa"/>
          </w:tcPr>
          <w:p w14:paraId="2D4F5E30" w14:textId="77777777" w:rsidR="00B50050" w:rsidRDefault="00B50050" w:rsidP="0088127C">
            <w:pPr>
              <w:pStyle w:val="OtherTableBody"/>
            </w:pPr>
          </w:p>
        </w:tc>
        <w:tc>
          <w:tcPr>
            <w:tcW w:w="600" w:type="dxa"/>
          </w:tcPr>
          <w:p w14:paraId="58DD2F2D" w14:textId="77777777" w:rsidR="00B50050" w:rsidRDefault="00B50050" w:rsidP="0088127C">
            <w:pPr>
              <w:pStyle w:val="OtherTableBody"/>
            </w:pPr>
            <w:r>
              <w:t>0135</w:t>
            </w:r>
          </w:p>
        </w:tc>
        <w:tc>
          <w:tcPr>
            <w:tcW w:w="2600" w:type="dxa"/>
          </w:tcPr>
          <w:p w14:paraId="3867C616" w14:textId="77777777" w:rsidR="00B50050" w:rsidRDefault="00B50050" w:rsidP="0088127C">
            <w:pPr>
              <w:pStyle w:val="OtherTableBody"/>
            </w:pPr>
          </w:p>
        </w:tc>
        <w:tc>
          <w:tcPr>
            <w:tcW w:w="1400" w:type="dxa"/>
          </w:tcPr>
          <w:p w14:paraId="002713B0" w14:textId="77777777" w:rsidR="00B50050" w:rsidRDefault="00B50050" w:rsidP="0088127C">
            <w:pPr>
              <w:pStyle w:val="OtherTableBody"/>
            </w:pPr>
            <w:r>
              <w:t>Y</w:t>
            </w:r>
          </w:p>
        </w:tc>
        <w:tc>
          <w:tcPr>
            <w:tcW w:w="4200" w:type="dxa"/>
          </w:tcPr>
          <w:p w14:paraId="762AE44E" w14:textId="77777777" w:rsidR="00B50050" w:rsidRDefault="00B50050" w:rsidP="0088127C">
            <w:pPr>
              <w:pStyle w:val="OtherTableBody"/>
            </w:pPr>
            <w:r>
              <w:t>Yes</w:t>
            </w:r>
          </w:p>
        </w:tc>
      </w:tr>
      <w:tr w:rsidR="00B50050" w14:paraId="13C59ACF" w14:textId="77777777" w:rsidTr="00195548">
        <w:tc>
          <w:tcPr>
            <w:tcW w:w="600" w:type="dxa"/>
          </w:tcPr>
          <w:p w14:paraId="2C6574D1" w14:textId="77777777" w:rsidR="00B50050" w:rsidRDefault="00B50050" w:rsidP="0088127C">
            <w:pPr>
              <w:pStyle w:val="OtherTableBody"/>
            </w:pPr>
            <w:r>
              <w:t>HL7</w:t>
            </w:r>
          </w:p>
        </w:tc>
        <w:tc>
          <w:tcPr>
            <w:tcW w:w="600" w:type="dxa"/>
          </w:tcPr>
          <w:p w14:paraId="4B3F4AE5" w14:textId="77777777" w:rsidR="00B50050" w:rsidRDefault="00B50050" w:rsidP="0088127C">
            <w:pPr>
              <w:pStyle w:val="OtherTableBody"/>
            </w:pPr>
          </w:p>
        </w:tc>
        <w:tc>
          <w:tcPr>
            <w:tcW w:w="2600" w:type="dxa"/>
          </w:tcPr>
          <w:p w14:paraId="56290C48" w14:textId="77777777" w:rsidR="00B50050" w:rsidRDefault="00B50050" w:rsidP="0088127C">
            <w:pPr>
              <w:pStyle w:val="OtherTableBody"/>
            </w:pPr>
            <w:r>
              <w:t>Yes/no Indicator</w:t>
            </w:r>
          </w:p>
        </w:tc>
        <w:tc>
          <w:tcPr>
            <w:tcW w:w="1400" w:type="dxa"/>
          </w:tcPr>
          <w:p w14:paraId="7FC8FEDE" w14:textId="77777777" w:rsidR="00B50050" w:rsidRDefault="00B50050" w:rsidP="0088127C">
            <w:pPr>
              <w:pStyle w:val="OtherTableBody"/>
            </w:pPr>
          </w:p>
        </w:tc>
        <w:tc>
          <w:tcPr>
            <w:tcW w:w="4200" w:type="dxa"/>
          </w:tcPr>
          <w:p w14:paraId="5CE68D3F" w14:textId="77777777" w:rsidR="00B50050" w:rsidRDefault="00B50050" w:rsidP="0088127C">
            <w:pPr>
              <w:pStyle w:val="OtherTableBody"/>
            </w:pPr>
          </w:p>
        </w:tc>
      </w:tr>
      <w:tr w:rsidR="00B50050" w14:paraId="51BD3522" w14:textId="77777777" w:rsidTr="00195548">
        <w:tc>
          <w:tcPr>
            <w:tcW w:w="600" w:type="dxa"/>
          </w:tcPr>
          <w:p w14:paraId="1ED0A06A" w14:textId="77777777" w:rsidR="00B50050" w:rsidRDefault="00B50050" w:rsidP="0088127C">
            <w:pPr>
              <w:pStyle w:val="OtherTableBody"/>
            </w:pPr>
          </w:p>
        </w:tc>
        <w:tc>
          <w:tcPr>
            <w:tcW w:w="600" w:type="dxa"/>
          </w:tcPr>
          <w:p w14:paraId="44A6B23D" w14:textId="77777777" w:rsidR="00B50050" w:rsidRDefault="00B50050" w:rsidP="0088127C">
            <w:pPr>
              <w:pStyle w:val="OtherTableBody"/>
            </w:pPr>
            <w:r>
              <w:t>0136</w:t>
            </w:r>
          </w:p>
        </w:tc>
        <w:tc>
          <w:tcPr>
            <w:tcW w:w="2600" w:type="dxa"/>
          </w:tcPr>
          <w:p w14:paraId="4A109CAF" w14:textId="77777777" w:rsidR="00B50050" w:rsidRDefault="00B50050" w:rsidP="0088127C">
            <w:pPr>
              <w:pStyle w:val="OtherTableBody"/>
            </w:pPr>
          </w:p>
        </w:tc>
        <w:tc>
          <w:tcPr>
            <w:tcW w:w="1400" w:type="dxa"/>
          </w:tcPr>
          <w:p w14:paraId="7A57CD32" w14:textId="77777777" w:rsidR="00B50050" w:rsidRDefault="00B50050" w:rsidP="0088127C">
            <w:pPr>
              <w:pStyle w:val="OtherTableBody"/>
            </w:pPr>
            <w:r>
              <w:t>N</w:t>
            </w:r>
          </w:p>
        </w:tc>
        <w:tc>
          <w:tcPr>
            <w:tcW w:w="4200" w:type="dxa"/>
          </w:tcPr>
          <w:p w14:paraId="1567FF63" w14:textId="77777777" w:rsidR="00B50050" w:rsidRDefault="00B50050" w:rsidP="0088127C">
            <w:pPr>
              <w:pStyle w:val="OtherTableBody"/>
            </w:pPr>
            <w:r>
              <w:t>No</w:t>
            </w:r>
          </w:p>
        </w:tc>
      </w:tr>
      <w:tr w:rsidR="00B50050" w14:paraId="46F6B97F" w14:textId="77777777" w:rsidTr="00195548">
        <w:tc>
          <w:tcPr>
            <w:tcW w:w="600" w:type="dxa"/>
          </w:tcPr>
          <w:p w14:paraId="62AC2DB8" w14:textId="77777777" w:rsidR="00B50050" w:rsidRDefault="00B50050" w:rsidP="0088127C">
            <w:pPr>
              <w:pStyle w:val="OtherTableBody"/>
            </w:pPr>
          </w:p>
        </w:tc>
        <w:tc>
          <w:tcPr>
            <w:tcW w:w="600" w:type="dxa"/>
          </w:tcPr>
          <w:p w14:paraId="0262D9EB" w14:textId="77777777" w:rsidR="00B50050" w:rsidRDefault="00B50050" w:rsidP="0088127C">
            <w:pPr>
              <w:pStyle w:val="OtherTableBody"/>
            </w:pPr>
            <w:r>
              <w:t>0136</w:t>
            </w:r>
          </w:p>
        </w:tc>
        <w:tc>
          <w:tcPr>
            <w:tcW w:w="2600" w:type="dxa"/>
          </w:tcPr>
          <w:p w14:paraId="254EB954" w14:textId="77777777" w:rsidR="00B50050" w:rsidRDefault="00B50050" w:rsidP="0088127C">
            <w:pPr>
              <w:pStyle w:val="OtherTableBody"/>
            </w:pPr>
          </w:p>
        </w:tc>
        <w:tc>
          <w:tcPr>
            <w:tcW w:w="1400" w:type="dxa"/>
          </w:tcPr>
          <w:p w14:paraId="5828A4C2" w14:textId="77777777" w:rsidR="00B50050" w:rsidRDefault="00B50050" w:rsidP="0088127C">
            <w:pPr>
              <w:pStyle w:val="OtherTableBody"/>
            </w:pPr>
            <w:r>
              <w:t>Y</w:t>
            </w:r>
          </w:p>
        </w:tc>
        <w:tc>
          <w:tcPr>
            <w:tcW w:w="4200" w:type="dxa"/>
          </w:tcPr>
          <w:p w14:paraId="2A457DC5" w14:textId="77777777" w:rsidR="00B50050" w:rsidRDefault="00B50050" w:rsidP="0088127C">
            <w:pPr>
              <w:pStyle w:val="OtherTableBody"/>
            </w:pPr>
            <w:r>
              <w:t>Yes</w:t>
            </w:r>
          </w:p>
        </w:tc>
      </w:tr>
      <w:tr w:rsidR="00B50050" w14:paraId="2C18CF1A" w14:textId="77777777" w:rsidTr="00195548">
        <w:tc>
          <w:tcPr>
            <w:tcW w:w="600" w:type="dxa"/>
          </w:tcPr>
          <w:p w14:paraId="02370931" w14:textId="77777777" w:rsidR="00B50050" w:rsidRDefault="00B50050" w:rsidP="0088127C">
            <w:pPr>
              <w:pStyle w:val="OtherTableBody"/>
            </w:pPr>
            <w:r>
              <w:t>User</w:t>
            </w:r>
          </w:p>
        </w:tc>
        <w:tc>
          <w:tcPr>
            <w:tcW w:w="600" w:type="dxa"/>
          </w:tcPr>
          <w:p w14:paraId="14685E4B" w14:textId="77777777" w:rsidR="00B50050" w:rsidRDefault="00B50050" w:rsidP="0088127C">
            <w:pPr>
              <w:pStyle w:val="OtherTableBody"/>
            </w:pPr>
          </w:p>
        </w:tc>
        <w:tc>
          <w:tcPr>
            <w:tcW w:w="2600" w:type="dxa"/>
          </w:tcPr>
          <w:p w14:paraId="02F60D4A" w14:textId="77777777" w:rsidR="00B50050" w:rsidRDefault="00B50050" w:rsidP="0088127C">
            <w:pPr>
              <w:pStyle w:val="OtherTableBody"/>
            </w:pPr>
            <w:r>
              <w:t>Mail Claim Party</w:t>
            </w:r>
          </w:p>
        </w:tc>
        <w:tc>
          <w:tcPr>
            <w:tcW w:w="1400" w:type="dxa"/>
          </w:tcPr>
          <w:p w14:paraId="3468702E" w14:textId="77777777" w:rsidR="00B50050" w:rsidRDefault="00B50050" w:rsidP="0088127C">
            <w:pPr>
              <w:pStyle w:val="OtherTableBody"/>
            </w:pPr>
          </w:p>
        </w:tc>
        <w:tc>
          <w:tcPr>
            <w:tcW w:w="4200" w:type="dxa"/>
          </w:tcPr>
          <w:p w14:paraId="25A45335" w14:textId="77777777" w:rsidR="00B50050" w:rsidRDefault="00B50050" w:rsidP="0088127C">
            <w:pPr>
              <w:pStyle w:val="OtherTableBody"/>
            </w:pPr>
          </w:p>
        </w:tc>
      </w:tr>
      <w:tr w:rsidR="00B50050" w14:paraId="1E93A476" w14:textId="77777777" w:rsidTr="00195548">
        <w:tc>
          <w:tcPr>
            <w:tcW w:w="600" w:type="dxa"/>
          </w:tcPr>
          <w:p w14:paraId="4ECDF0C9" w14:textId="77777777" w:rsidR="00B50050" w:rsidRDefault="00B50050" w:rsidP="0088127C">
            <w:pPr>
              <w:pStyle w:val="OtherTableBody"/>
            </w:pPr>
          </w:p>
        </w:tc>
        <w:tc>
          <w:tcPr>
            <w:tcW w:w="600" w:type="dxa"/>
          </w:tcPr>
          <w:p w14:paraId="4D9B2EC7" w14:textId="77777777" w:rsidR="00B50050" w:rsidRDefault="00B50050" w:rsidP="0088127C">
            <w:pPr>
              <w:pStyle w:val="OtherTableBody"/>
            </w:pPr>
            <w:r>
              <w:t>0137</w:t>
            </w:r>
          </w:p>
        </w:tc>
        <w:tc>
          <w:tcPr>
            <w:tcW w:w="2600" w:type="dxa"/>
          </w:tcPr>
          <w:p w14:paraId="555E6760" w14:textId="77777777" w:rsidR="00B50050" w:rsidRDefault="00B50050" w:rsidP="0088127C">
            <w:pPr>
              <w:pStyle w:val="OtherTableBody"/>
            </w:pPr>
          </w:p>
        </w:tc>
        <w:tc>
          <w:tcPr>
            <w:tcW w:w="1400" w:type="dxa"/>
          </w:tcPr>
          <w:p w14:paraId="21B0BAF9" w14:textId="77777777" w:rsidR="00B50050" w:rsidRDefault="00B50050" w:rsidP="0088127C">
            <w:pPr>
              <w:pStyle w:val="OtherTableBody"/>
            </w:pPr>
            <w:r>
              <w:t>E</w:t>
            </w:r>
          </w:p>
        </w:tc>
        <w:tc>
          <w:tcPr>
            <w:tcW w:w="4200" w:type="dxa"/>
          </w:tcPr>
          <w:p w14:paraId="1401A7EB" w14:textId="77777777" w:rsidR="00B50050" w:rsidRDefault="00B50050" w:rsidP="0088127C">
            <w:pPr>
              <w:pStyle w:val="OtherTableBody"/>
            </w:pPr>
            <w:r>
              <w:t>Employer</w:t>
            </w:r>
          </w:p>
        </w:tc>
      </w:tr>
      <w:tr w:rsidR="00B50050" w14:paraId="188E184D" w14:textId="77777777" w:rsidTr="00195548">
        <w:tc>
          <w:tcPr>
            <w:tcW w:w="600" w:type="dxa"/>
          </w:tcPr>
          <w:p w14:paraId="2118FE4A" w14:textId="77777777" w:rsidR="00B50050" w:rsidRDefault="00B50050" w:rsidP="0088127C">
            <w:pPr>
              <w:pStyle w:val="OtherTableBody"/>
            </w:pPr>
          </w:p>
        </w:tc>
        <w:tc>
          <w:tcPr>
            <w:tcW w:w="600" w:type="dxa"/>
          </w:tcPr>
          <w:p w14:paraId="56E011EE" w14:textId="77777777" w:rsidR="00B50050" w:rsidRDefault="00B50050" w:rsidP="0088127C">
            <w:pPr>
              <w:pStyle w:val="OtherTableBody"/>
            </w:pPr>
            <w:r>
              <w:t>0137</w:t>
            </w:r>
          </w:p>
        </w:tc>
        <w:tc>
          <w:tcPr>
            <w:tcW w:w="2600" w:type="dxa"/>
          </w:tcPr>
          <w:p w14:paraId="6D1CC860" w14:textId="77777777" w:rsidR="00B50050" w:rsidRDefault="00B50050" w:rsidP="0088127C">
            <w:pPr>
              <w:pStyle w:val="OtherTableBody"/>
            </w:pPr>
          </w:p>
        </w:tc>
        <w:tc>
          <w:tcPr>
            <w:tcW w:w="1400" w:type="dxa"/>
          </w:tcPr>
          <w:p w14:paraId="044000D1" w14:textId="77777777" w:rsidR="00B50050" w:rsidRDefault="00B50050" w:rsidP="0088127C">
            <w:pPr>
              <w:pStyle w:val="OtherTableBody"/>
            </w:pPr>
            <w:r>
              <w:t>G</w:t>
            </w:r>
          </w:p>
        </w:tc>
        <w:tc>
          <w:tcPr>
            <w:tcW w:w="4200" w:type="dxa"/>
          </w:tcPr>
          <w:p w14:paraId="266C01CF" w14:textId="77777777" w:rsidR="00B50050" w:rsidRDefault="00B50050" w:rsidP="0088127C">
            <w:pPr>
              <w:pStyle w:val="OtherTableBody"/>
            </w:pPr>
            <w:r>
              <w:t>Guarantor</w:t>
            </w:r>
          </w:p>
        </w:tc>
      </w:tr>
      <w:tr w:rsidR="00B50050" w14:paraId="7606FB8C" w14:textId="77777777" w:rsidTr="00195548">
        <w:tc>
          <w:tcPr>
            <w:tcW w:w="600" w:type="dxa"/>
          </w:tcPr>
          <w:p w14:paraId="1E46FAFF" w14:textId="77777777" w:rsidR="00B50050" w:rsidRDefault="00B50050" w:rsidP="0088127C">
            <w:pPr>
              <w:pStyle w:val="OtherTableBody"/>
            </w:pPr>
          </w:p>
        </w:tc>
        <w:tc>
          <w:tcPr>
            <w:tcW w:w="600" w:type="dxa"/>
          </w:tcPr>
          <w:p w14:paraId="2417C4E2" w14:textId="77777777" w:rsidR="00B50050" w:rsidRDefault="00B50050" w:rsidP="0088127C">
            <w:pPr>
              <w:pStyle w:val="OtherTableBody"/>
            </w:pPr>
            <w:r>
              <w:t>0137</w:t>
            </w:r>
          </w:p>
        </w:tc>
        <w:tc>
          <w:tcPr>
            <w:tcW w:w="2600" w:type="dxa"/>
          </w:tcPr>
          <w:p w14:paraId="3EE8C714" w14:textId="77777777" w:rsidR="00B50050" w:rsidRDefault="00B50050" w:rsidP="0088127C">
            <w:pPr>
              <w:pStyle w:val="OtherTableBody"/>
            </w:pPr>
          </w:p>
        </w:tc>
        <w:tc>
          <w:tcPr>
            <w:tcW w:w="1400" w:type="dxa"/>
          </w:tcPr>
          <w:p w14:paraId="032A0DDB" w14:textId="77777777" w:rsidR="00B50050" w:rsidRDefault="00B50050" w:rsidP="0088127C">
            <w:pPr>
              <w:pStyle w:val="OtherTableBody"/>
            </w:pPr>
            <w:r>
              <w:t>I</w:t>
            </w:r>
          </w:p>
        </w:tc>
        <w:tc>
          <w:tcPr>
            <w:tcW w:w="4200" w:type="dxa"/>
          </w:tcPr>
          <w:p w14:paraId="7F6237E3" w14:textId="77777777" w:rsidR="00B50050" w:rsidRDefault="00B50050" w:rsidP="0088127C">
            <w:pPr>
              <w:pStyle w:val="OtherTableBody"/>
            </w:pPr>
            <w:r>
              <w:t>Insurance company</w:t>
            </w:r>
          </w:p>
        </w:tc>
      </w:tr>
      <w:tr w:rsidR="00B50050" w14:paraId="2A47FE01" w14:textId="77777777" w:rsidTr="00195548">
        <w:tc>
          <w:tcPr>
            <w:tcW w:w="600" w:type="dxa"/>
          </w:tcPr>
          <w:p w14:paraId="04ED12FD" w14:textId="77777777" w:rsidR="00B50050" w:rsidRDefault="00B50050" w:rsidP="0088127C">
            <w:pPr>
              <w:pStyle w:val="OtherTableBody"/>
            </w:pPr>
          </w:p>
        </w:tc>
        <w:tc>
          <w:tcPr>
            <w:tcW w:w="600" w:type="dxa"/>
          </w:tcPr>
          <w:p w14:paraId="15FE2165" w14:textId="77777777" w:rsidR="00B50050" w:rsidRDefault="00B50050" w:rsidP="0088127C">
            <w:pPr>
              <w:pStyle w:val="OtherTableBody"/>
            </w:pPr>
            <w:r>
              <w:t>0137</w:t>
            </w:r>
          </w:p>
        </w:tc>
        <w:tc>
          <w:tcPr>
            <w:tcW w:w="2600" w:type="dxa"/>
          </w:tcPr>
          <w:p w14:paraId="5153DCFB" w14:textId="77777777" w:rsidR="00B50050" w:rsidRDefault="00B50050" w:rsidP="0088127C">
            <w:pPr>
              <w:pStyle w:val="OtherTableBody"/>
            </w:pPr>
          </w:p>
        </w:tc>
        <w:tc>
          <w:tcPr>
            <w:tcW w:w="1400" w:type="dxa"/>
          </w:tcPr>
          <w:p w14:paraId="1951795B" w14:textId="77777777" w:rsidR="00B50050" w:rsidRDefault="00B50050" w:rsidP="0088127C">
            <w:pPr>
              <w:pStyle w:val="OtherTableBody"/>
            </w:pPr>
            <w:r>
              <w:t>O</w:t>
            </w:r>
          </w:p>
        </w:tc>
        <w:tc>
          <w:tcPr>
            <w:tcW w:w="4200" w:type="dxa"/>
          </w:tcPr>
          <w:p w14:paraId="65A9484F" w14:textId="77777777" w:rsidR="00B50050" w:rsidRDefault="00B50050" w:rsidP="0088127C">
            <w:pPr>
              <w:pStyle w:val="OtherTableBody"/>
            </w:pPr>
            <w:r>
              <w:t>Other</w:t>
            </w:r>
          </w:p>
        </w:tc>
      </w:tr>
      <w:tr w:rsidR="00B50050" w14:paraId="09009AF4" w14:textId="77777777" w:rsidTr="00195548">
        <w:tc>
          <w:tcPr>
            <w:tcW w:w="600" w:type="dxa"/>
          </w:tcPr>
          <w:p w14:paraId="26E83725" w14:textId="77777777" w:rsidR="00B50050" w:rsidRDefault="00B50050" w:rsidP="0088127C">
            <w:pPr>
              <w:pStyle w:val="OtherTableBody"/>
            </w:pPr>
          </w:p>
        </w:tc>
        <w:tc>
          <w:tcPr>
            <w:tcW w:w="600" w:type="dxa"/>
          </w:tcPr>
          <w:p w14:paraId="3598448F" w14:textId="77777777" w:rsidR="00B50050" w:rsidRDefault="00B50050" w:rsidP="0088127C">
            <w:pPr>
              <w:pStyle w:val="OtherTableBody"/>
            </w:pPr>
            <w:r>
              <w:t>0137</w:t>
            </w:r>
          </w:p>
        </w:tc>
        <w:tc>
          <w:tcPr>
            <w:tcW w:w="2600" w:type="dxa"/>
          </w:tcPr>
          <w:p w14:paraId="2D8AEBAE" w14:textId="77777777" w:rsidR="00B50050" w:rsidRDefault="00B50050" w:rsidP="0088127C">
            <w:pPr>
              <w:pStyle w:val="OtherTableBody"/>
            </w:pPr>
          </w:p>
        </w:tc>
        <w:tc>
          <w:tcPr>
            <w:tcW w:w="1400" w:type="dxa"/>
          </w:tcPr>
          <w:p w14:paraId="458041DC" w14:textId="77777777" w:rsidR="00B50050" w:rsidRDefault="00B50050" w:rsidP="0088127C">
            <w:pPr>
              <w:pStyle w:val="OtherTableBody"/>
            </w:pPr>
            <w:r>
              <w:t>P</w:t>
            </w:r>
          </w:p>
        </w:tc>
        <w:tc>
          <w:tcPr>
            <w:tcW w:w="4200" w:type="dxa"/>
          </w:tcPr>
          <w:p w14:paraId="646B71FB" w14:textId="77777777" w:rsidR="00B50050" w:rsidRDefault="00B50050" w:rsidP="0088127C">
            <w:pPr>
              <w:pStyle w:val="OtherTableBody"/>
            </w:pPr>
            <w:r>
              <w:t>Patient</w:t>
            </w:r>
          </w:p>
        </w:tc>
      </w:tr>
      <w:tr w:rsidR="00B50050" w14:paraId="79628C09" w14:textId="77777777" w:rsidTr="00195548">
        <w:tc>
          <w:tcPr>
            <w:tcW w:w="600" w:type="dxa"/>
          </w:tcPr>
          <w:p w14:paraId="77454446" w14:textId="77777777" w:rsidR="00B50050" w:rsidRDefault="00B50050" w:rsidP="0088127C">
            <w:pPr>
              <w:pStyle w:val="OtherTableBody"/>
            </w:pPr>
            <w:r>
              <w:t>User</w:t>
            </w:r>
          </w:p>
        </w:tc>
        <w:tc>
          <w:tcPr>
            <w:tcW w:w="600" w:type="dxa"/>
          </w:tcPr>
          <w:p w14:paraId="37593621" w14:textId="77777777" w:rsidR="00B50050" w:rsidRDefault="00B50050" w:rsidP="0088127C">
            <w:pPr>
              <w:pStyle w:val="OtherTableBody"/>
            </w:pPr>
          </w:p>
        </w:tc>
        <w:tc>
          <w:tcPr>
            <w:tcW w:w="2600" w:type="dxa"/>
          </w:tcPr>
          <w:p w14:paraId="747E5DD6" w14:textId="77777777" w:rsidR="00B50050" w:rsidRDefault="00B50050" w:rsidP="0088127C">
            <w:pPr>
              <w:pStyle w:val="OtherTableBody"/>
            </w:pPr>
            <w:r>
              <w:t>Employer Information Data</w:t>
            </w:r>
          </w:p>
        </w:tc>
        <w:tc>
          <w:tcPr>
            <w:tcW w:w="1400" w:type="dxa"/>
          </w:tcPr>
          <w:p w14:paraId="2EE2D062" w14:textId="77777777" w:rsidR="00B50050" w:rsidRDefault="00B50050" w:rsidP="0088127C">
            <w:pPr>
              <w:pStyle w:val="OtherTableBody"/>
            </w:pPr>
          </w:p>
        </w:tc>
        <w:tc>
          <w:tcPr>
            <w:tcW w:w="4200" w:type="dxa"/>
          </w:tcPr>
          <w:p w14:paraId="4E60F9F8" w14:textId="77777777" w:rsidR="00B50050" w:rsidRDefault="00B50050" w:rsidP="0088127C">
            <w:pPr>
              <w:pStyle w:val="OtherTableBody"/>
            </w:pPr>
          </w:p>
        </w:tc>
      </w:tr>
      <w:tr w:rsidR="00B50050" w14:paraId="712A4657" w14:textId="77777777" w:rsidTr="00195548">
        <w:tc>
          <w:tcPr>
            <w:tcW w:w="600" w:type="dxa"/>
          </w:tcPr>
          <w:p w14:paraId="54A33984" w14:textId="77777777" w:rsidR="00B50050" w:rsidRDefault="00B50050" w:rsidP="0088127C">
            <w:pPr>
              <w:pStyle w:val="OtherTableBody"/>
            </w:pPr>
          </w:p>
        </w:tc>
        <w:tc>
          <w:tcPr>
            <w:tcW w:w="600" w:type="dxa"/>
          </w:tcPr>
          <w:p w14:paraId="14E26DB9" w14:textId="77777777" w:rsidR="00B50050" w:rsidRDefault="00B50050" w:rsidP="0088127C">
            <w:pPr>
              <w:pStyle w:val="OtherTableBody"/>
            </w:pPr>
            <w:r>
              <w:t>0139</w:t>
            </w:r>
          </w:p>
        </w:tc>
        <w:tc>
          <w:tcPr>
            <w:tcW w:w="2600" w:type="dxa"/>
          </w:tcPr>
          <w:p w14:paraId="4D9813D8" w14:textId="77777777" w:rsidR="00B50050" w:rsidRDefault="00B50050" w:rsidP="0088127C">
            <w:pPr>
              <w:pStyle w:val="OtherTableBody"/>
            </w:pPr>
          </w:p>
        </w:tc>
        <w:tc>
          <w:tcPr>
            <w:tcW w:w="1400" w:type="dxa"/>
          </w:tcPr>
          <w:p w14:paraId="5E3E23CD" w14:textId="77777777" w:rsidR="00B50050" w:rsidRDefault="00B50050" w:rsidP="0088127C">
            <w:pPr>
              <w:pStyle w:val="OtherTableBody"/>
            </w:pPr>
            <w:r>
              <w:t>...</w:t>
            </w:r>
          </w:p>
        </w:tc>
        <w:tc>
          <w:tcPr>
            <w:tcW w:w="4200" w:type="dxa"/>
          </w:tcPr>
          <w:p w14:paraId="10F0639D" w14:textId="77777777" w:rsidR="00B50050" w:rsidRDefault="00B50050" w:rsidP="0088127C">
            <w:pPr>
              <w:pStyle w:val="OtherTableBody"/>
            </w:pPr>
            <w:r>
              <w:t>No suggested values defined</w:t>
            </w:r>
          </w:p>
        </w:tc>
      </w:tr>
      <w:tr w:rsidR="00B50050" w14:paraId="4A10492E" w14:textId="77777777" w:rsidTr="00195548">
        <w:tc>
          <w:tcPr>
            <w:tcW w:w="600" w:type="dxa"/>
          </w:tcPr>
          <w:p w14:paraId="7DD95C4E" w14:textId="77777777" w:rsidR="00B50050" w:rsidRDefault="00B50050" w:rsidP="0088127C">
            <w:pPr>
              <w:pStyle w:val="OtherTableBody"/>
            </w:pPr>
            <w:r>
              <w:t>User</w:t>
            </w:r>
          </w:p>
        </w:tc>
        <w:tc>
          <w:tcPr>
            <w:tcW w:w="600" w:type="dxa"/>
          </w:tcPr>
          <w:p w14:paraId="16B72156" w14:textId="77777777" w:rsidR="00B50050" w:rsidRDefault="00B50050" w:rsidP="0088127C">
            <w:pPr>
              <w:pStyle w:val="OtherTableBody"/>
            </w:pPr>
          </w:p>
        </w:tc>
        <w:tc>
          <w:tcPr>
            <w:tcW w:w="2600" w:type="dxa"/>
          </w:tcPr>
          <w:p w14:paraId="0A86A39B" w14:textId="77777777" w:rsidR="00B50050" w:rsidRDefault="00B50050" w:rsidP="0088127C">
            <w:pPr>
              <w:pStyle w:val="OtherTableBody"/>
            </w:pPr>
            <w:r>
              <w:t>Military Service</w:t>
            </w:r>
          </w:p>
        </w:tc>
        <w:tc>
          <w:tcPr>
            <w:tcW w:w="1400" w:type="dxa"/>
          </w:tcPr>
          <w:p w14:paraId="6A3F3019" w14:textId="77777777" w:rsidR="00B50050" w:rsidRDefault="00B50050" w:rsidP="0088127C">
            <w:pPr>
              <w:pStyle w:val="OtherTableBody"/>
            </w:pPr>
          </w:p>
        </w:tc>
        <w:tc>
          <w:tcPr>
            <w:tcW w:w="4200" w:type="dxa"/>
          </w:tcPr>
          <w:p w14:paraId="1525112B" w14:textId="77777777" w:rsidR="00B50050" w:rsidRDefault="00B50050" w:rsidP="0088127C">
            <w:pPr>
              <w:pStyle w:val="OtherTableBody"/>
            </w:pPr>
          </w:p>
        </w:tc>
      </w:tr>
      <w:tr w:rsidR="00B50050" w14:paraId="0D0FAAB7" w14:textId="77777777" w:rsidTr="00195548">
        <w:tc>
          <w:tcPr>
            <w:tcW w:w="600" w:type="dxa"/>
          </w:tcPr>
          <w:p w14:paraId="6DD44A24" w14:textId="77777777" w:rsidR="00B50050" w:rsidRDefault="00B50050" w:rsidP="0088127C">
            <w:pPr>
              <w:pStyle w:val="OtherTableBody"/>
            </w:pPr>
          </w:p>
        </w:tc>
        <w:tc>
          <w:tcPr>
            <w:tcW w:w="600" w:type="dxa"/>
          </w:tcPr>
          <w:p w14:paraId="042D3E85" w14:textId="77777777" w:rsidR="00B50050" w:rsidRDefault="00B50050" w:rsidP="0088127C">
            <w:pPr>
              <w:pStyle w:val="OtherTableBody"/>
            </w:pPr>
            <w:r>
              <w:t>0140</w:t>
            </w:r>
          </w:p>
        </w:tc>
        <w:tc>
          <w:tcPr>
            <w:tcW w:w="2600" w:type="dxa"/>
          </w:tcPr>
          <w:p w14:paraId="56C4161C" w14:textId="77777777" w:rsidR="00B50050" w:rsidRDefault="00B50050" w:rsidP="0088127C">
            <w:pPr>
              <w:pStyle w:val="OtherTableBody"/>
            </w:pPr>
          </w:p>
        </w:tc>
        <w:tc>
          <w:tcPr>
            <w:tcW w:w="1400" w:type="dxa"/>
          </w:tcPr>
          <w:p w14:paraId="3B9106F0" w14:textId="77777777" w:rsidR="00B50050" w:rsidRDefault="00B50050" w:rsidP="0088127C">
            <w:pPr>
              <w:pStyle w:val="OtherTableBody"/>
            </w:pPr>
            <w:r>
              <w:t>AUSA</w:t>
            </w:r>
          </w:p>
        </w:tc>
        <w:tc>
          <w:tcPr>
            <w:tcW w:w="4200" w:type="dxa"/>
          </w:tcPr>
          <w:p w14:paraId="45C40C10" w14:textId="77777777" w:rsidR="00B50050" w:rsidRDefault="00B50050" w:rsidP="0088127C">
            <w:pPr>
              <w:pStyle w:val="OtherTableBody"/>
            </w:pPr>
            <w:r>
              <w:t>Australian Army</w:t>
            </w:r>
          </w:p>
        </w:tc>
      </w:tr>
      <w:tr w:rsidR="00B50050" w14:paraId="35DECA9A" w14:textId="77777777" w:rsidTr="00195548">
        <w:tc>
          <w:tcPr>
            <w:tcW w:w="600" w:type="dxa"/>
          </w:tcPr>
          <w:p w14:paraId="2D14ED59" w14:textId="77777777" w:rsidR="00B50050" w:rsidRDefault="00B50050" w:rsidP="0088127C">
            <w:pPr>
              <w:pStyle w:val="OtherTableBody"/>
            </w:pPr>
          </w:p>
        </w:tc>
        <w:tc>
          <w:tcPr>
            <w:tcW w:w="600" w:type="dxa"/>
          </w:tcPr>
          <w:p w14:paraId="16E23205" w14:textId="77777777" w:rsidR="00B50050" w:rsidRDefault="00B50050" w:rsidP="0088127C">
            <w:pPr>
              <w:pStyle w:val="OtherTableBody"/>
            </w:pPr>
            <w:r>
              <w:t>0140</w:t>
            </w:r>
          </w:p>
        </w:tc>
        <w:tc>
          <w:tcPr>
            <w:tcW w:w="2600" w:type="dxa"/>
          </w:tcPr>
          <w:p w14:paraId="7EA5B69D" w14:textId="77777777" w:rsidR="00B50050" w:rsidRDefault="00B50050" w:rsidP="0088127C">
            <w:pPr>
              <w:pStyle w:val="OtherTableBody"/>
            </w:pPr>
          </w:p>
        </w:tc>
        <w:tc>
          <w:tcPr>
            <w:tcW w:w="1400" w:type="dxa"/>
          </w:tcPr>
          <w:p w14:paraId="365BAC35" w14:textId="77777777" w:rsidR="00B50050" w:rsidRDefault="00B50050" w:rsidP="0088127C">
            <w:pPr>
              <w:pStyle w:val="OtherTableBody"/>
            </w:pPr>
            <w:r>
              <w:t>AUSAF</w:t>
            </w:r>
          </w:p>
        </w:tc>
        <w:tc>
          <w:tcPr>
            <w:tcW w:w="4200" w:type="dxa"/>
          </w:tcPr>
          <w:p w14:paraId="75EA3ACD" w14:textId="77777777" w:rsidR="00B50050" w:rsidRDefault="00B50050" w:rsidP="0088127C">
            <w:pPr>
              <w:pStyle w:val="OtherTableBody"/>
            </w:pPr>
            <w:r>
              <w:t>Australian Air Force</w:t>
            </w:r>
          </w:p>
        </w:tc>
      </w:tr>
      <w:tr w:rsidR="00B50050" w14:paraId="30DA28CD" w14:textId="77777777" w:rsidTr="00195548">
        <w:tc>
          <w:tcPr>
            <w:tcW w:w="600" w:type="dxa"/>
          </w:tcPr>
          <w:p w14:paraId="3F0F40CD" w14:textId="77777777" w:rsidR="00B50050" w:rsidRDefault="00B50050" w:rsidP="0088127C">
            <w:pPr>
              <w:pStyle w:val="OtherTableBody"/>
            </w:pPr>
          </w:p>
        </w:tc>
        <w:tc>
          <w:tcPr>
            <w:tcW w:w="600" w:type="dxa"/>
          </w:tcPr>
          <w:p w14:paraId="4735BD8E" w14:textId="77777777" w:rsidR="00B50050" w:rsidRDefault="00B50050" w:rsidP="0088127C">
            <w:pPr>
              <w:pStyle w:val="OtherTableBody"/>
            </w:pPr>
            <w:r>
              <w:t>0140</w:t>
            </w:r>
          </w:p>
        </w:tc>
        <w:tc>
          <w:tcPr>
            <w:tcW w:w="2600" w:type="dxa"/>
          </w:tcPr>
          <w:p w14:paraId="73B5DC8E" w14:textId="77777777" w:rsidR="00B50050" w:rsidRDefault="00B50050" w:rsidP="0088127C">
            <w:pPr>
              <w:pStyle w:val="OtherTableBody"/>
            </w:pPr>
          </w:p>
        </w:tc>
        <w:tc>
          <w:tcPr>
            <w:tcW w:w="1400" w:type="dxa"/>
          </w:tcPr>
          <w:p w14:paraId="22DB29FA" w14:textId="77777777" w:rsidR="00B50050" w:rsidRDefault="00B50050" w:rsidP="0088127C">
            <w:pPr>
              <w:pStyle w:val="OtherTableBody"/>
            </w:pPr>
            <w:r>
              <w:t>AUSN</w:t>
            </w:r>
          </w:p>
        </w:tc>
        <w:tc>
          <w:tcPr>
            <w:tcW w:w="4200" w:type="dxa"/>
          </w:tcPr>
          <w:p w14:paraId="4CE60EFF" w14:textId="77777777" w:rsidR="00B50050" w:rsidRDefault="00B50050" w:rsidP="0088127C">
            <w:pPr>
              <w:pStyle w:val="OtherTableBody"/>
            </w:pPr>
            <w:r>
              <w:t>Australian Navy</w:t>
            </w:r>
          </w:p>
        </w:tc>
      </w:tr>
      <w:tr w:rsidR="00B50050" w14:paraId="4D492EF3" w14:textId="77777777" w:rsidTr="00195548">
        <w:tc>
          <w:tcPr>
            <w:tcW w:w="600" w:type="dxa"/>
          </w:tcPr>
          <w:p w14:paraId="3C5C03FC" w14:textId="77777777" w:rsidR="00B50050" w:rsidRDefault="00B50050" w:rsidP="0088127C">
            <w:pPr>
              <w:pStyle w:val="OtherTableBody"/>
            </w:pPr>
          </w:p>
        </w:tc>
        <w:tc>
          <w:tcPr>
            <w:tcW w:w="600" w:type="dxa"/>
          </w:tcPr>
          <w:p w14:paraId="3111A746" w14:textId="77777777" w:rsidR="00B50050" w:rsidRDefault="00B50050" w:rsidP="0088127C">
            <w:pPr>
              <w:pStyle w:val="OtherTableBody"/>
            </w:pPr>
            <w:r>
              <w:t>0140</w:t>
            </w:r>
          </w:p>
        </w:tc>
        <w:tc>
          <w:tcPr>
            <w:tcW w:w="2600" w:type="dxa"/>
          </w:tcPr>
          <w:p w14:paraId="0D4B0246" w14:textId="77777777" w:rsidR="00B50050" w:rsidRDefault="00B50050" w:rsidP="0088127C">
            <w:pPr>
              <w:pStyle w:val="OtherTableBody"/>
            </w:pPr>
          </w:p>
        </w:tc>
        <w:tc>
          <w:tcPr>
            <w:tcW w:w="1400" w:type="dxa"/>
          </w:tcPr>
          <w:p w14:paraId="11A2E2BE" w14:textId="77777777" w:rsidR="00B50050" w:rsidRDefault="00B50050" w:rsidP="0088127C">
            <w:pPr>
              <w:pStyle w:val="OtherTableBody"/>
            </w:pPr>
            <w:r>
              <w:t>NATO</w:t>
            </w:r>
          </w:p>
        </w:tc>
        <w:tc>
          <w:tcPr>
            <w:tcW w:w="4200" w:type="dxa"/>
          </w:tcPr>
          <w:p w14:paraId="30E1460D" w14:textId="77777777" w:rsidR="00B50050" w:rsidRDefault="00B50050" w:rsidP="0088127C">
            <w:pPr>
              <w:pStyle w:val="OtherTableBody"/>
            </w:pPr>
            <w:r>
              <w:t>North Atlantic Treaty Organization</w:t>
            </w:r>
          </w:p>
        </w:tc>
      </w:tr>
      <w:tr w:rsidR="00B50050" w14:paraId="5ECE685E" w14:textId="77777777" w:rsidTr="00195548">
        <w:tc>
          <w:tcPr>
            <w:tcW w:w="600" w:type="dxa"/>
          </w:tcPr>
          <w:p w14:paraId="0B9AEC09" w14:textId="77777777" w:rsidR="00B50050" w:rsidRDefault="00B50050" w:rsidP="0088127C">
            <w:pPr>
              <w:pStyle w:val="OtherTableBody"/>
            </w:pPr>
          </w:p>
        </w:tc>
        <w:tc>
          <w:tcPr>
            <w:tcW w:w="600" w:type="dxa"/>
          </w:tcPr>
          <w:p w14:paraId="515DBAE2" w14:textId="77777777" w:rsidR="00B50050" w:rsidRDefault="00B50050" w:rsidP="0088127C">
            <w:pPr>
              <w:pStyle w:val="OtherTableBody"/>
            </w:pPr>
            <w:r>
              <w:t>0140</w:t>
            </w:r>
          </w:p>
        </w:tc>
        <w:tc>
          <w:tcPr>
            <w:tcW w:w="2600" w:type="dxa"/>
          </w:tcPr>
          <w:p w14:paraId="13D750FD" w14:textId="77777777" w:rsidR="00B50050" w:rsidRDefault="00B50050" w:rsidP="0088127C">
            <w:pPr>
              <w:pStyle w:val="OtherTableBody"/>
            </w:pPr>
          </w:p>
        </w:tc>
        <w:tc>
          <w:tcPr>
            <w:tcW w:w="1400" w:type="dxa"/>
          </w:tcPr>
          <w:p w14:paraId="464AA811" w14:textId="77777777" w:rsidR="00B50050" w:rsidRDefault="00B50050" w:rsidP="0088127C">
            <w:pPr>
              <w:pStyle w:val="OtherTableBody"/>
            </w:pPr>
            <w:r>
              <w:t>NOAA</w:t>
            </w:r>
          </w:p>
        </w:tc>
        <w:tc>
          <w:tcPr>
            <w:tcW w:w="4200" w:type="dxa"/>
          </w:tcPr>
          <w:p w14:paraId="391E69D2" w14:textId="77777777" w:rsidR="00B50050" w:rsidRDefault="00B50050" w:rsidP="0088127C">
            <w:pPr>
              <w:pStyle w:val="OtherTableBody"/>
            </w:pPr>
            <w:r>
              <w:t>National Oceanic and Atmospheric Administration</w:t>
            </w:r>
          </w:p>
        </w:tc>
      </w:tr>
      <w:tr w:rsidR="00B50050" w14:paraId="27F49C0B" w14:textId="77777777" w:rsidTr="00195548">
        <w:tc>
          <w:tcPr>
            <w:tcW w:w="600" w:type="dxa"/>
          </w:tcPr>
          <w:p w14:paraId="2F86B823" w14:textId="77777777" w:rsidR="00B50050" w:rsidRDefault="00B50050" w:rsidP="0088127C">
            <w:pPr>
              <w:pStyle w:val="OtherTableBody"/>
            </w:pPr>
          </w:p>
        </w:tc>
        <w:tc>
          <w:tcPr>
            <w:tcW w:w="600" w:type="dxa"/>
          </w:tcPr>
          <w:p w14:paraId="5E52F652" w14:textId="77777777" w:rsidR="00B50050" w:rsidRDefault="00B50050" w:rsidP="0088127C">
            <w:pPr>
              <w:pStyle w:val="OtherTableBody"/>
            </w:pPr>
            <w:r>
              <w:t>0140</w:t>
            </w:r>
          </w:p>
        </w:tc>
        <w:tc>
          <w:tcPr>
            <w:tcW w:w="2600" w:type="dxa"/>
          </w:tcPr>
          <w:p w14:paraId="2FC09F4D" w14:textId="77777777" w:rsidR="00B50050" w:rsidRDefault="00B50050" w:rsidP="0088127C">
            <w:pPr>
              <w:pStyle w:val="OtherTableBody"/>
            </w:pPr>
          </w:p>
        </w:tc>
        <w:tc>
          <w:tcPr>
            <w:tcW w:w="1400" w:type="dxa"/>
          </w:tcPr>
          <w:p w14:paraId="0BAC1BF3" w14:textId="77777777" w:rsidR="00B50050" w:rsidRDefault="00B50050" w:rsidP="0088127C">
            <w:pPr>
              <w:pStyle w:val="OtherTableBody"/>
            </w:pPr>
            <w:r>
              <w:t>USA</w:t>
            </w:r>
          </w:p>
        </w:tc>
        <w:tc>
          <w:tcPr>
            <w:tcW w:w="4200" w:type="dxa"/>
          </w:tcPr>
          <w:p w14:paraId="64B8FDFC" w14:textId="77777777" w:rsidR="00B50050" w:rsidRDefault="00B50050" w:rsidP="0088127C">
            <w:pPr>
              <w:pStyle w:val="OtherTableBody"/>
            </w:pPr>
            <w:r>
              <w:t>US Army</w:t>
            </w:r>
          </w:p>
        </w:tc>
      </w:tr>
      <w:tr w:rsidR="00B50050" w14:paraId="5C9F8ED9" w14:textId="77777777" w:rsidTr="00195548">
        <w:tc>
          <w:tcPr>
            <w:tcW w:w="600" w:type="dxa"/>
          </w:tcPr>
          <w:p w14:paraId="6E131042" w14:textId="77777777" w:rsidR="00B50050" w:rsidRDefault="00B50050" w:rsidP="0088127C">
            <w:pPr>
              <w:pStyle w:val="OtherTableBody"/>
            </w:pPr>
          </w:p>
        </w:tc>
        <w:tc>
          <w:tcPr>
            <w:tcW w:w="600" w:type="dxa"/>
          </w:tcPr>
          <w:p w14:paraId="6C63B201" w14:textId="77777777" w:rsidR="00B50050" w:rsidRDefault="00B50050" w:rsidP="0088127C">
            <w:pPr>
              <w:pStyle w:val="OtherTableBody"/>
            </w:pPr>
            <w:r>
              <w:t>0140</w:t>
            </w:r>
          </w:p>
        </w:tc>
        <w:tc>
          <w:tcPr>
            <w:tcW w:w="2600" w:type="dxa"/>
          </w:tcPr>
          <w:p w14:paraId="47B0BE48" w14:textId="77777777" w:rsidR="00B50050" w:rsidRDefault="00B50050" w:rsidP="0088127C">
            <w:pPr>
              <w:pStyle w:val="OtherTableBody"/>
            </w:pPr>
          </w:p>
        </w:tc>
        <w:tc>
          <w:tcPr>
            <w:tcW w:w="1400" w:type="dxa"/>
          </w:tcPr>
          <w:p w14:paraId="6280BBFA" w14:textId="77777777" w:rsidR="00B50050" w:rsidRDefault="00B50050" w:rsidP="0088127C">
            <w:pPr>
              <w:pStyle w:val="OtherTableBody"/>
            </w:pPr>
            <w:r>
              <w:t>USAF</w:t>
            </w:r>
          </w:p>
        </w:tc>
        <w:tc>
          <w:tcPr>
            <w:tcW w:w="4200" w:type="dxa"/>
          </w:tcPr>
          <w:p w14:paraId="7FB84E44" w14:textId="77777777" w:rsidR="00B50050" w:rsidRDefault="00B50050" w:rsidP="0088127C">
            <w:pPr>
              <w:pStyle w:val="OtherTableBody"/>
            </w:pPr>
            <w:r>
              <w:t>US Air Force</w:t>
            </w:r>
          </w:p>
        </w:tc>
      </w:tr>
      <w:tr w:rsidR="00B50050" w14:paraId="0A89882F" w14:textId="77777777" w:rsidTr="00195548">
        <w:tc>
          <w:tcPr>
            <w:tcW w:w="600" w:type="dxa"/>
          </w:tcPr>
          <w:p w14:paraId="7037F651" w14:textId="77777777" w:rsidR="00B50050" w:rsidRDefault="00B50050" w:rsidP="0088127C">
            <w:pPr>
              <w:pStyle w:val="OtherTableBody"/>
            </w:pPr>
          </w:p>
        </w:tc>
        <w:tc>
          <w:tcPr>
            <w:tcW w:w="600" w:type="dxa"/>
          </w:tcPr>
          <w:p w14:paraId="2DF17950" w14:textId="77777777" w:rsidR="00B50050" w:rsidRDefault="00B50050" w:rsidP="0088127C">
            <w:pPr>
              <w:pStyle w:val="OtherTableBody"/>
            </w:pPr>
            <w:r>
              <w:t>0140</w:t>
            </w:r>
          </w:p>
        </w:tc>
        <w:tc>
          <w:tcPr>
            <w:tcW w:w="2600" w:type="dxa"/>
          </w:tcPr>
          <w:p w14:paraId="23C7BD84" w14:textId="77777777" w:rsidR="00B50050" w:rsidRDefault="00B50050" w:rsidP="0088127C">
            <w:pPr>
              <w:pStyle w:val="OtherTableBody"/>
            </w:pPr>
          </w:p>
        </w:tc>
        <w:tc>
          <w:tcPr>
            <w:tcW w:w="1400" w:type="dxa"/>
          </w:tcPr>
          <w:p w14:paraId="40BE476C" w14:textId="77777777" w:rsidR="00B50050" w:rsidRDefault="00B50050" w:rsidP="0088127C">
            <w:pPr>
              <w:pStyle w:val="OtherTableBody"/>
            </w:pPr>
            <w:r>
              <w:t>USCG</w:t>
            </w:r>
          </w:p>
        </w:tc>
        <w:tc>
          <w:tcPr>
            <w:tcW w:w="4200" w:type="dxa"/>
          </w:tcPr>
          <w:p w14:paraId="5EC6C53C" w14:textId="77777777" w:rsidR="00B50050" w:rsidRDefault="00B50050" w:rsidP="0088127C">
            <w:pPr>
              <w:pStyle w:val="OtherTableBody"/>
            </w:pPr>
            <w:r>
              <w:t>US Coast Guard</w:t>
            </w:r>
          </w:p>
        </w:tc>
      </w:tr>
      <w:tr w:rsidR="00B50050" w14:paraId="0211B132" w14:textId="77777777" w:rsidTr="00195548">
        <w:tc>
          <w:tcPr>
            <w:tcW w:w="600" w:type="dxa"/>
          </w:tcPr>
          <w:p w14:paraId="593A3070" w14:textId="77777777" w:rsidR="00B50050" w:rsidRDefault="00B50050" w:rsidP="0088127C">
            <w:pPr>
              <w:pStyle w:val="OtherTableBody"/>
            </w:pPr>
          </w:p>
        </w:tc>
        <w:tc>
          <w:tcPr>
            <w:tcW w:w="600" w:type="dxa"/>
          </w:tcPr>
          <w:p w14:paraId="28612FD3" w14:textId="77777777" w:rsidR="00B50050" w:rsidRDefault="00B50050" w:rsidP="0088127C">
            <w:pPr>
              <w:pStyle w:val="OtherTableBody"/>
            </w:pPr>
            <w:r>
              <w:t>0140</w:t>
            </w:r>
          </w:p>
        </w:tc>
        <w:tc>
          <w:tcPr>
            <w:tcW w:w="2600" w:type="dxa"/>
          </w:tcPr>
          <w:p w14:paraId="33748426" w14:textId="77777777" w:rsidR="00B50050" w:rsidRDefault="00B50050" w:rsidP="0088127C">
            <w:pPr>
              <w:pStyle w:val="OtherTableBody"/>
            </w:pPr>
          </w:p>
        </w:tc>
        <w:tc>
          <w:tcPr>
            <w:tcW w:w="1400" w:type="dxa"/>
          </w:tcPr>
          <w:p w14:paraId="17FE7F1F" w14:textId="77777777" w:rsidR="00B50050" w:rsidRDefault="00B50050" w:rsidP="0088127C">
            <w:pPr>
              <w:pStyle w:val="OtherTableBody"/>
            </w:pPr>
            <w:r>
              <w:t>USMC</w:t>
            </w:r>
          </w:p>
        </w:tc>
        <w:tc>
          <w:tcPr>
            <w:tcW w:w="4200" w:type="dxa"/>
          </w:tcPr>
          <w:p w14:paraId="195F8F85" w14:textId="77777777" w:rsidR="00B50050" w:rsidRDefault="00B50050" w:rsidP="0088127C">
            <w:pPr>
              <w:pStyle w:val="OtherTableBody"/>
            </w:pPr>
            <w:r>
              <w:t>US Marine Corps</w:t>
            </w:r>
          </w:p>
        </w:tc>
      </w:tr>
      <w:tr w:rsidR="00B50050" w14:paraId="696F790F" w14:textId="77777777" w:rsidTr="00195548">
        <w:tc>
          <w:tcPr>
            <w:tcW w:w="600" w:type="dxa"/>
          </w:tcPr>
          <w:p w14:paraId="7BC77066" w14:textId="77777777" w:rsidR="00B50050" w:rsidRDefault="00B50050" w:rsidP="0088127C">
            <w:pPr>
              <w:pStyle w:val="OtherTableBody"/>
            </w:pPr>
          </w:p>
        </w:tc>
        <w:tc>
          <w:tcPr>
            <w:tcW w:w="600" w:type="dxa"/>
          </w:tcPr>
          <w:p w14:paraId="2D3003D3" w14:textId="77777777" w:rsidR="00B50050" w:rsidRDefault="00B50050" w:rsidP="0088127C">
            <w:pPr>
              <w:pStyle w:val="OtherTableBody"/>
            </w:pPr>
            <w:r>
              <w:t>0140</w:t>
            </w:r>
          </w:p>
        </w:tc>
        <w:tc>
          <w:tcPr>
            <w:tcW w:w="2600" w:type="dxa"/>
          </w:tcPr>
          <w:p w14:paraId="260F8F7E" w14:textId="77777777" w:rsidR="00B50050" w:rsidRDefault="00B50050" w:rsidP="0088127C">
            <w:pPr>
              <w:pStyle w:val="OtherTableBody"/>
            </w:pPr>
          </w:p>
        </w:tc>
        <w:tc>
          <w:tcPr>
            <w:tcW w:w="1400" w:type="dxa"/>
          </w:tcPr>
          <w:p w14:paraId="3E00A672" w14:textId="77777777" w:rsidR="00B50050" w:rsidRDefault="00B50050" w:rsidP="0088127C">
            <w:pPr>
              <w:pStyle w:val="OtherTableBody"/>
            </w:pPr>
            <w:r>
              <w:t>USN</w:t>
            </w:r>
          </w:p>
        </w:tc>
        <w:tc>
          <w:tcPr>
            <w:tcW w:w="4200" w:type="dxa"/>
          </w:tcPr>
          <w:p w14:paraId="39FE3CCE" w14:textId="77777777" w:rsidR="00B50050" w:rsidRDefault="00B50050" w:rsidP="0088127C">
            <w:pPr>
              <w:pStyle w:val="OtherTableBody"/>
            </w:pPr>
            <w:r>
              <w:t>US Navy</w:t>
            </w:r>
          </w:p>
        </w:tc>
      </w:tr>
      <w:tr w:rsidR="00B50050" w14:paraId="5E729558" w14:textId="77777777" w:rsidTr="00195548">
        <w:tc>
          <w:tcPr>
            <w:tcW w:w="600" w:type="dxa"/>
          </w:tcPr>
          <w:p w14:paraId="74842690" w14:textId="77777777" w:rsidR="00B50050" w:rsidRDefault="00B50050" w:rsidP="0088127C">
            <w:pPr>
              <w:pStyle w:val="OtherTableBody"/>
            </w:pPr>
          </w:p>
        </w:tc>
        <w:tc>
          <w:tcPr>
            <w:tcW w:w="600" w:type="dxa"/>
          </w:tcPr>
          <w:p w14:paraId="0CC854A8" w14:textId="77777777" w:rsidR="00B50050" w:rsidRDefault="00B50050" w:rsidP="0088127C">
            <w:pPr>
              <w:pStyle w:val="OtherTableBody"/>
            </w:pPr>
            <w:r>
              <w:t>0140</w:t>
            </w:r>
          </w:p>
        </w:tc>
        <w:tc>
          <w:tcPr>
            <w:tcW w:w="2600" w:type="dxa"/>
          </w:tcPr>
          <w:p w14:paraId="7C646BB2" w14:textId="77777777" w:rsidR="00B50050" w:rsidRDefault="00B50050" w:rsidP="0088127C">
            <w:pPr>
              <w:pStyle w:val="OtherTableBody"/>
            </w:pPr>
          </w:p>
        </w:tc>
        <w:tc>
          <w:tcPr>
            <w:tcW w:w="1400" w:type="dxa"/>
          </w:tcPr>
          <w:p w14:paraId="3384947C" w14:textId="77777777" w:rsidR="00B50050" w:rsidRDefault="00B50050" w:rsidP="0088127C">
            <w:pPr>
              <w:pStyle w:val="OtherTableBody"/>
            </w:pPr>
            <w:r>
              <w:t>USPHS</w:t>
            </w:r>
          </w:p>
        </w:tc>
        <w:tc>
          <w:tcPr>
            <w:tcW w:w="4200" w:type="dxa"/>
          </w:tcPr>
          <w:p w14:paraId="0041269A" w14:textId="77777777" w:rsidR="00B50050" w:rsidRDefault="00B50050" w:rsidP="0088127C">
            <w:pPr>
              <w:pStyle w:val="OtherTableBody"/>
            </w:pPr>
            <w:r>
              <w:t>US Public Health Service</w:t>
            </w:r>
          </w:p>
        </w:tc>
      </w:tr>
      <w:tr w:rsidR="00B50050" w14:paraId="2D14267D" w14:textId="77777777" w:rsidTr="00195548">
        <w:tc>
          <w:tcPr>
            <w:tcW w:w="600" w:type="dxa"/>
          </w:tcPr>
          <w:p w14:paraId="6CD84209" w14:textId="77777777" w:rsidR="00B50050" w:rsidRDefault="00B50050" w:rsidP="0088127C">
            <w:pPr>
              <w:pStyle w:val="OtherTableBody"/>
            </w:pPr>
            <w:r>
              <w:t>User</w:t>
            </w:r>
          </w:p>
        </w:tc>
        <w:tc>
          <w:tcPr>
            <w:tcW w:w="600" w:type="dxa"/>
          </w:tcPr>
          <w:p w14:paraId="3F6A3F2B" w14:textId="77777777" w:rsidR="00B50050" w:rsidRDefault="00B50050" w:rsidP="0088127C">
            <w:pPr>
              <w:pStyle w:val="OtherTableBody"/>
            </w:pPr>
          </w:p>
        </w:tc>
        <w:tc>
          <w:tcPr>
            <w:tcW w:w="2600" w:type="dxa"/>
          </w:tcPr>
          <w:p w14:paraId="6A061DAD" w14:textId="77777777" w:rsidR="00B50050" w:rsidRDefault="00B50050" w:rsidP="0088127C">
            <w:pPr>
              <w:pStyle w:val="OtherTableBody"/>
            </w:pPr>
            <w:r>
              <w:t>Military Rank/Grade</w:t>
            </w:r>
          </w:p>
        </w:tc>
        <w:tc>
          <w:tcPr>
            <w:tcW w:w="1400" w:type="dxa"/>
          </w:tcPr>
          <w:p w14:paraId="07AD5383" w14:textId="77777777" w:rsidR="00B50050" w:rsidRDefault="00B50050" w:rsidP="0088127C">
            <w:pPr>
              <w:pStyle w:val="OtherTableBody"/>
            </w:pPr>
          </w:p>
        </w:tc>
        <w:tc>
          <w:tcPr>
            <w:tcW w:w="4200" w:type="dxa"/>
          </w:tcPr>
          <w:p w14:paraId="1F697E04" w14:textId="77777777" w:rsidR="00B50050" w:rsidRDefault="00B50050" w:rsidP="0088127C">
            <w:pPr>
              <w:pStyle w:val="OtherTableBody"/>
            </w:pPr>
          </w:p>
        </w:tc>
      </w:tr>
      <w:tr w:rsidR="00B50050" w14:paraId="6290CA34" w14:textId="77777777" w:rsidTr="00195548">
        <w:tc>
          <w:tcPr>
            <w:tcW w:w="600" w:type="dxa"/>
          </w:tcPr>
          <w:p w14:paraId="79154460" w14:textId="77777777" w:rsidR="00B50050" w:rsidRDefault="00B50050" w:rsidP="0088127C">
            <w:pPr>
              <w:pStyle w:val="OtherTableBody"/>
            </w:pPr>
          </w:p>
        </w:tc>
        <w:tc>
          <w:tcPr>
            <w:tcW w:w="600" w:type="dxa"/>
          </w:tcPr>
          <w:p w14:paraId="3FED1534" w14:textId="77777777" w:rsidR="00B50050" w:rsidRDefault="00B50050" w:rsidP="0088127C">
            <w:pPr>
              <w:pStyle w:val="OtherTableBody"/>
            </w:pPr>
            <w:r>
              <w:t>0141</w:t>
            </w:r>
          </w:p>
        </w:tc>
        <w:tc>
          <w:tcPr>
            <w:tcW w:w="2600" w:type="dxa"/>
          </w:tcPr>
          <w:p w14:paraId="05534F53" w14:textId="77777777" w:rsidR="00B50050" w:rsidRDefault="00B50050" w:rsidP="0088127C">
            <w:pPr>
              <w:pStyle w:val="OtherTableBody"/>
            </w:pPr>
          </w:p>
        </w:tc>
        <w:tc>
          <w:tcPr>
            <w:tcW w:w="1400" w:type="dxa"/>
          </w:tcPr>
          <w:p w14:paraId="6816D80D" w14:textId="77777777" w:rsidR="00B50050" w:rsidRDefault="00B50050" w:rsidP="0088127C">
            <w:pPr>
              <w:pStyle w:val="OtherTableBody"/>
            </w:pPr>
          </w:p>
        </w:tc>
        <w:tc>
          <w:tcPr>
            <w:tcW w:w="4200" w:type="dxa"/>
          </w:tcPr>
          <w:p w14:paraId="4F6B4DB4" w14:textId="77777777" w:rsidR="00B50050" w:rsidRDefault="00B50050" w:rsidP="0088127C">
            <w:pPr>
              <w:pStyle w:val="OtherTableBody"/>
            </w:pPr>
          </w:p>
        </w:tc>
      </w:tr>
      <w:tr w:rsidR="00B50050" w14:paraId="155DA5D7" w14:textId="77777777" w:rsidTr="00195548">
        <w:tc>
          <w:tcPr>
            <w:tcW w:w="600" w:type="dxa"/>
          </w:tcPr>
          <w:p w14:paraId="67AA2898" w14:textId="77777777" w:rsidR="00B50050" w:rsidRDefault="00B50050" w:rsidP="0088127C">
            <w:pPr>
              <w:pStyle w:val="OtherTableBody"/>
            </w:pPr>
            <w:r>
              <w:t>User</w:t>
            </w:r>
          </w:p>
        </w:tc>
        <w:tc>
          <w:tcPr>
            <w:tcW w:w="600" w:type="dxa"/>
          </w:tcPr>
          <w:p w14:paraId="05E44B27" w14:textId="77777777" w:rsidR="00B50050" w:rsidRDefault="00B50050" w:rsidP="0088127C">
            <w:pPr>
              <w:pStyle w:val="OtherTableBody"/>
            </w:pPr>
          </w:p>
        </w:tc>
        <w:tc>
          <w:tcPr>
            <w:tcW w:w="2600" w:type="dxa"/>
          </w:tcPr>
          <w:p w14:paraId="2223DB48" w14:textId="77777777" w:rsidR="00B50050" w:rsidRDefault="00B50050" w:rsidP="0088127C">
            <w:pPr>
              <w:pStyle w:val="OtherTableBody"/>
            </w:pPr>
            <w:r>
              <w:t>Military Status</w:t>
            </w:r>
          </w:p>
        </w:tc>
        <w:tc>
          <w:tcPr>
            <w:tcW w:w="1400" w:type="dxa"/>
          </w:tcPr>
          <w:p w14:paraId="54A010E7" w14:textId="77777777" w:rsidR="00B50050" w:rsidRDefault="00B50050" w:rsidP="0088127C">
            <w:pPr>
              <w:pStyle w:val="OtherTableBody"/>
            </w:pPr>
          </w:p>
        </w:tc>
        <w:tc>
          <w:tcPr>
            <w:tcW w:w="4200" w:type="dxa"/>
          </w:tcPr>
          <w:p w14:paraId="1BB54D28" w14:textId="77777777" w:rsidR="00B50050" w:rsidRDefault="00B50050" w:rsidP="0088127C">
            <w:pPr>
              <w:pStyle w:val="OtherTableBody"/>
            </w:pPr>
          </w:p>
        </w:tc>
      </w:tr>
      <w:tr w:rsidR="00B50050" w14:paraId="205C90C9" w14:textId="77777777" w:rsidTr="00195548">
        <w:tc>
          <w:tcPr>
            <w:tcW w:w="600" w:type="dxa"/>
          </w:tcPr>
          <w:p w14:paraId="44AFE652" w14:textId="77777777" w:rsidR="00B50050" w:rsidRDefault="00B50050" w:rsidP="0088127C">
            <w:pPr>
              <w:pStyle w:val="OtherTableBody"/>
            </w:pPr>
          </w:p>
        </w:tc>
        <w:tc>
          <w:tcPr>
            <w:tcW w:w="600" w:type="dxa"/>
          </w:tcPr>
          <w:p w14:paraId="2B23C0FD" w14:textId="77777777" w:rsidR="00B50050" w:rsidRDefault="00B50050" w:rsidP="0088127C">
            <w:pPr>
              <w:pStyle w:val="OtherTableBody"/>
            </w:pPr>
            <w:r>
              <w:t>0142</w:t>
            </w:r>
          </w:p>
        </w:tc>
        <w:tc>
          <w:tcPr>
            <w:tcW w:w="2600" w:type="dxa"/>
          </w:tcPr>
          <w:p w14:paraId="15AF84A7" w14:textId="77777777" w:rsidR="00B50050" w:rsidRDefault="00B50050" w:rsidP="0088127C">
            <w:pPr>
              <w:pStyle w:val="OtherTableBody"/>
            </w:pPr>
          </w:p>
        </w:tc>
        <w:tc>
          <w:tcPr>
            <w:tcW w:w="1400" w:type="dxa"/>
          </w:tcPr>
          <w:p w14:paraId="0980ACE0" w14:textId="77777777" w:rsidR="00B50050" w:rsidRDefault="00B50050" w:rsidP="0088127C">
            <w:pPr>
              <w:pStyle w:val="OtherTableBody"/>
            </w:pPr>
            <w:r>
              <w:t>ACT</w:t>
            </w:r>
          </w:p>
        </w:tc>
        <w:tc>
          <w:tcPr>
            <w:tcW w:w="4200" w:type="dxa"/>
          </w:tcPr>
          <w:p w14:paraId="2874B550" w14:textId="77777777" w:rsidR="00B50050" w:rsidRDefault="00B50050" w:rsidP="0088127C">
            <w:pPr>
              <w:pStyle w:val="OtherTableBody"/>
            </w:pPr>
            <w:r>
              <w:t>Active duty</w:t>
            </w:r>
          </w:p>
        </w:tc>
      </w:tr>
      <w:tr w:rsidR="00B50050" w14:paraId="62993F34" w14:textId="77777777" w:rsidTr="00195548">
        <w:tc>
          <w:tcPr>
            <w:tcW w:w="600" w:type="dxa"/>
          </w:tcPr>
          <w:p w14:paraId="1A2B36E1" w14:textId="77777777" w:rsidR="00B50050" w:rsidRDefault="00B50050" w:rsidP="0088127C">
            <w:pPr>
              <w:pStyle w:val="OtherTableBody"/>
            </w:pPr>
          </w:p>
        </w:tc>
        <w:tc>
          <w:tcPr>
            <w:tcW w:w="600" w:type="dxa"/>
          </w:tcPr>
          <w:p w14:paraId="06E510A3" w14:textId="77777777" w:rsidR="00B50050" w:rsidRDefault="00B50050" w:rsidP="0088127C">
            <w:pPr>
              <w:pStyle w:val="OtherTableBody"/>
            </w:pPr>
            <w:r>
              <w:t>0142</w:t>
            </w:r>
          </w:p>
        </w:tc>
        <w:tc>
          <w:tcPr>
            <w:tcW w:w="2600" w:type="dxa"/>
          </w:tcPr>
          <w:p w14:paraId="1CBBE7DA" w14:textId="77777777" w:rsidR="00B50050" w:rsidRDefault="00B50050" w:rsidP="0088127C">
            <w:pPr>
              <w:pStyle w:val="OtherTableBody"/>
            </w:pPr>
          </w:p>
        </w:tc>
        <w:tc>
          <w:tcPr>
            <w:tcW w:w="1400" w:type="dxa"/>
          </w:tcPr>
          <w:p w14:paraId="6FBA573B" w14:textId="77777777" w:rsidR="00B50050" w:rsidRDefault="00B50050" w:rsidP="0088127C">
            <w:pPr>
              <w:pStyle w:val="OtherTableBody"/>
            </w:pPr>
            <w:r>
              <w:t>DEC</w:t>
            </w:r>
          </w:p>
        </w:tc>
        <w:tc>
          <w:tcPr>
            <w:tcW w:w="4200" w:type="dxa"/>
          </w:tcPr>
          <w:p w14:paraId="5AB165BF" w14:textId="77777777" w:rsidR="00B50050" w:rsidRDefault="00B50050" w:rsidP="0088127C">
            <w:pPr>
              <w:pStyle w:val="OtherTableBody"/>
            </w:pPr>
            <w:r>
              <w:t>Deceased</w:t>
            </w:r>
          </w:p>
        </w:tc>
      </w:tr>
      <w:tr w:rsidR="00B50050" w14:paraId="05EB7329" w14:textId="77777777" w:rsidTr="00195548">
        <w:tc>
          <w:tcPr>
            <w:tcW w:w="600" w:type="dxa"/>
          </w:tcPr>
          <w:p w14:paraId="2C1AA088" w14:textId="77777777" w:rsidR="00B50050" w:rsidRDefault="00B50050" w:rsidP="0088127C">
            <w:pPr>
              <w:pStyle w:val="OtherTableBody"/>
            </w:pPr>
          </w:p>
        </w:tc>
        <w:tc>
          <w:tcPr>
            <w:tcW w:w="600" w:type="dxa"/>
          </w:tcPr>
          <w:p w14:paraId="148D57CD" w14:textId="77777777" w:rsidR="00B50050" w:rsidRDefault="00B50050" w:rsidP="0088127C">
            <w:pPr>
              <w:pStyle w:val="OtherTableBody"/>
            </w:pPr>
            <w:r>
              <w:t>0142</w:t>
            </w:r>
          </w:p>
        </w:tc>
        <w:tc>
          <w:tcPr>
            <w:tcW w:w="2600" w:type="dxa"/>
          </w:tcPr>
          <w:p w14:paraId="0D6E1783" w14:textId="77777777" w:rsidR="00B50050" w:rsidRDefault="00B50050" w:rsidP="0088127C">
            <w:pPr>
              <w:pStyle w:val="OtherTableBody"/>
            </w:pPr>
          </w:p>
        </w:tc>
        <w:tc>
          <w:tcPr>
            <w:tcW w:w="1400" w:type="dxa"/>
          </w:tcPr>
          <w:p w14:paraId="5388AD5E" w14:textId="77777777" w:rsidR="00B50050" w:rsidRDefault="00B50050" w:rsidP="0088127C">
            <w:pPr>
              <w:pStyle w:val="OtherTableBody"/>
            </w:pPr>
            <w:r>
              <w:t>RET</w:t>
            </w:r>
          </w:p>
        </w:tc>
        <w:tc>
          <w:tcPr>
            <w:tcW w:w="4200" w:type="dxa"/>
          </w:tcPr>
          <w:p w14:paraId="3D6FD281" w14:textId="77777777" w:rsidR="00B50050" w:rsidRDefault="00B50050" w:rsidP="0088127C">
            <w:pPr>
              <w:pStyle w:val="OtherTableBody"/>
            </w:pPr>
            <w:r>
              <w:t>Retired</w:t>
            </w:r>
          </w:p>
        </w:tc>
      </w:tr>
      <w:tr w:rsidR="00B50050" w14:paraId="23688665" w14:textId="77777777" w:rsidTr="00195548">
        <w:tc>
          <w:tcPr>
            <w:tcW w:w="600" w:type="dxa"/>
          </w:tcPr>
          <w:p w14:paraId="34ADACA2" w14:textId="77777777" w:rsidR="00B50050" w:rsidRDefault="00B50050" w:rsidP="0088127C">
            <w:pPr>
              <w:pStyle w:val="OtherTableBody"/>
            </w:pPr>
            <w:r>
              <w:t>User</w:t>
            </w:r>
          </w:p>
        </w:tc>
        <w:tc>
          <w:tcPr>
            <w:tcW w:w="600" w:type="dxa"/>
          </w:tcPr>
          <w:p w14:paraId="05C49A4C" w14:textId="77777777" w:rsidR="00B50050" w:rsidRDefault="00B50050" w:rsidP="0088127C">
            <w:pPr>
              <w:pStyle w:val="OtherTableBody"/>
            </w:pPr>
          </w:p>
        </w:tc>
        <w:tc>
          <w:tcPr>
            <w:tcW w:w="2600" w:type="dxa"/>
          </w:tcPr>
          <w:p w14:paraId="6260081C" w14:textId="77777777" w:rsidR="00B50050" w:rsidRDefault="00B50050" w:rsidP="0088127C">
            <w:pPr>
              <w:pStyle w:val="OtherTableBody"/>
            </w:pPr>
            <w:r>
              <w:t>Non-covered Insurance Code</w:t>
            </w:r>
          </w:p>
        </w:tc>
        <w:tc>
          <w:tcPr>
            <w:tcW w:w="1400" w:type="dxa"/>
          </w:tcPr>
          <w:p w14:paraId="19240459" w14:textId="77777777" w:rsidR="00B50050" w:rsidRDefault="00B50050" w:rsidP="0088127C">
            <w:pPr>
              <w:pStyle w:val="OtherTableBody"/>
            </w:pPr>
          </w:p>
        </w:tc>
        <w:tc>
          <w:tcPr>
            <w:tcW w:w="4200" w:type="dxa"/>
          </w:tcPr>
          <w:p w14:paraId="15C78C92" w14:textId="77777777" w:rsidR="00B50050" w:rsidRDefault="00B50050" w:rsidP="0088127C">
            <w:pPr>
              <w:pStyle w:val="OtherTableBody"/>
            </w:pPr>
          </w:p>
        </w:tc>
      </w:tr>
      <w:tr w:rsidR="00B50050" w14:paraId="07FCC272" w14:textId="77777777" w:rsidTr="00195548">
        <w:tc>
          <w:tcPr>
            <w:tcW w:w="600" w:type="dxa"/>
          </w:tcPr>
          <w:p w14:paraId="7BF8A3DC" w14:textId="77777777" w:rsidR="00B50050" w:rsidRDefault="00B50050" w:rsidP="0088127C">
            <w:pPr>
              <w:pStyle w:val="OtherTableBody"/>
            </w:pPr>
          </w:p>
        </w:tc>
        <w:tc>
          <w:tcPr>
            <w:tcW w:w="600" w:type="dxa"/>
          </w:tcPr>
          <w:p w14:paraId="0CB32097" w14:textId="77777777" w:rsidR="00B50050" w:rsidRDefault="00B50050" w:rsidP="0088127C">
            <w:pPr>
              <w:pStyle w:val="OtherTableBody"/>
            </w:pPr>
            <w:r>
              <w:t>0143</w:t>
            </w:r>
          </w:p>
        </w:tc>
        <w:tc>
          <w:tcPr>
            <w:tcW w:w="2600" w:type="dxa"/>
          </w:tcPr>
          <w:p w14:paraId="4EF60976" w14:textId="77777777" w:rsidR="00B50050" w:rsidRDefault="00B50050" w:rsidP="0088127C">
            <w:pPr>
              <w:pStyle w:val="OtherTableBody"/>
            </w:pPr>
          </w:p>
        </w:tc>
        <w:tc>
          <w:tcPr>
            <w:tcW w:w="1400" w:type="dxa"/>
          </w:tcPr>
          <w:p w14:paraId="4FD5CE15" w14:textId="77777777" w:rsidR="00B50050" w:rsidRDefault="00B50050" w:rsidP="0088127C">
            <w:pPr>
              <w:pStyle w:val="OtherTableBody"/>
            </w:pPr>
            <w:r>
              <w:t>...</w:t>
            </w:r>
          </w:p>
        </w:tc>
        <w:tc>
          <w:tcPr>
            <w:tcW w:w="4200" w:type="dxa"/>
          </w:tcPr>
          <w:p w14:paraId="584FC9C7" w14:textId="77777777" w:rsidR="00B50050" w:rsidRDefault="00B50050" w:rsidP="0088127C">
            <w:pPr>
              <w:pStyle w:val="OtherTableBody"/>
            </w:pPr>
            <w:r>
              <w:t>No suggested values defined</w:t>
            </w:r>
          </w:p>
        </w:tc>
      </w:tr>
      <w:tr w:rsidR="00B50050" w14:paraId="6018A201" w14:textId="77777777" w:rsidTr="00195548">
        <w:tc>
          <w:tcPr>
            <w:tcW w:w="600" w:type="dxa"/>
          </w:tcPr>
          <w:p w14:paraId="06BC3927" w14:textId="77777777" w:rsidR="00B50050" w:rsidRDefault="00B50050" w:rsidP="0088127C">
            <w:pPr>
              <w:pStyle w:val="OtherTableBody"/>
            </w:pPr>
            <w:r>
              <w:t>User</w:t>
            </w:r>
          </w:p>
        </w:tc>
        <w:tc>
          <w:tcPr>
            <w:tcW w:w="600" w:type="dxa"/>
          </w:tcPr>
          <w:p w14:paraId="7DE9474F" w14:textId="77777777" w:rsidR="00B50050" w:rsidRDefault="00B50050" w:rsidP="0088127C">
            <w:pPr>
              <w:pStyle w:val="OtherTableBody"/>
            </w:pPr>
          </w:p>
        </w:tc>
        <w:tc>
          <w:tcPr>
            <w:tcW w:w="2600" w:type="dxa"/>
          </w:tcPr>
          <w:p w14:paraId="7961A01A" w14:textId="77777777" w:rsidR="00B50050" w:rsidRDefault="00B50050" w:rsidP="0088127C">
            <w:pPr>
              <w:pStyle w:val="OtherTableBody"/>
            </w:pPr>
            <w:r>
              <w:t>Eligibility Source</w:t>
            </w:r>
          </w:p>
        </w:tc>
        <w:tc>
          <w:tcPr>
            <w:tcW w:w="1400" w:type="dxa"/>
          </w:tcPr>
          <w:p w14:paraId="3147EFC5" w14:textId="77777777" w:rsidR="00B50050" w:rsidRDefault="00B50050" w:rsidP="0088127C">
            <w:pPr>
              <w:pStyle w:val="OtherTableBody"/>
            </w:pPr>
          </w:p>
        </w:tc>
        <w:tc>
          <w:tcPr>
            <w:tcW w:w="4200" w:type="dxa"/>
          </w:tcPr>
          <w:p w14:paraId="2FC628D1" w14:textId="77777777" w:rsidR="00B50050" w:rsidRDefault="00B50050" w:rsidP="0088127C">
            <w:pPr>
              <w:pStyle w:val="OtherTableBody"/>
            </w:pPr>
          </w:p>
        </w:tc>
      </w:tr>
      <w:tr w:rsidR="00B50050" w14:paraId="42E9F1C8" w14:textId="77777777" w:rsidTr="00195548">
        <w:tc>
          <w:tcPr>
            <w:tcW w:w="600" w:type="dxa"/>
          </w:tcPr>
          <w:p w14:paraId="2C0BF687" w14:textId="77777777" w:rsidR="00B50050" w:rsidRDefault="00B50050" w:rsidP="0088127C">
            <w:pPr>
              <w:pStyle w:val="OtherTableBody"/>
            </w:pPr>
          </w:p>
        </w:tc>
        <w:tc>
          <w:tcPr>
            <w:tcW w:w="600" w:type="dxa"/>
          </w:tcPr>
          <w:p w14:paraId="61FD5DAD" w14:textId="77777777" w:rsidR="00B50050" w:rsidRDefault="00B50050" w:rsidP="0088127C">
            <w:pPr>
              <w:pStyle w:val="OtherTableBody"/>
            </w:pPr>
            <w:r>
              <w:t>0144</w:t>
            </w:r>
          </w:p>
        </w:tc>
        <w:tc>
          <w:tcPr>
            <w:tcW w:w="2600" w:type="dxa"/>
          </w:tcPr>
          <w:p w14:paraId="4FFF9E5F" w14:textId="77777777" w:rsidR="00B50050" w:rsidRDefault="00B50050" w:rsidP="0088127C">
            <w:pPr>
              <w:pStyle w:val="OtherTableBody"/>
            </w:pPr>
          </w:p>
        </w:tc>
        <w:tc>
          <w:tcPr>
            <w:tcW w:w="1400" w:type="dxa"/>
          </w:tcPr>
          <w:p w14:paraId="1C6B8B44" w14:textId="77777777" w:rsidR="00B50050" w:rsidRDefault="00B50050" w:rsidP="0088127C">
            <w:pPr>
              <w:pStyle w:val="OtherTableBody"/>
            </w:pPr>
            <w:r>
              <w:t>1</w:t>
            </w:r>
          </w:p>
        </w:tc>
        <w:tc>
          <w:tcPr>
            <w:tcW w:w="4200" w:type="dxa"/>
          </w:tcPr>
          <w:p w14:paraId="64CA60A1" w14:textId="77777777" w:rsidR="00B50050" w:rsidRDefault="00B50050" w:rsidP="0088127C">
            <w:pPr>
              <w:pStyle w:val="OtherTableBody"/>
            </w:pPr>
            <w:r>
              <w:t>Insurance company</w:t>
            </w:r>
          </w:p>
        </w:tc>
      </w:tr>
      <w:tr w:rsidR="00B50050" w14:paraId="10108ACC" w14:textId="77777777" w:rsidTr="00195548">
        <w:tc>
          <w:tcPr>
            <w:tcW w:w="600" w:type="dxa"/>
          </w:tcPr>
          <w:p w14:paraId="23ED51B6" w14:textId="77777777" w:rsidR="00B50050" w:rsidRDefault="00B50050" w:rsidP="0088127C">
            <w:pPr>
              <w:pStyle w:val="OtherTableBody"/>
            </w:pPr>
          </w:p>
        </w:tc>
        <w:tc>
          <w:tcPr>
            <w:tcW w:w="600" w:type="dxa"/>
          </w:tcPr>
          <w:p w14:paraId="6264749A" w14:textId="77777777" w:rsidR="00B50050" w:rsidRDefault="00B50050" w:rsidP="0088127C">
            <w:pPr>
              <w:pStyle w:val="OtherTableBody"/>
            </w:pPr>
            <w:r>
              <w:t>0144</w:t>
            </w:r>
          </w:p>
        </w:tc>
        <w:tc>
          <w:tcPr>
            <w:tcW w:w="2600" w:type="dxa"/>
          </w:tcPr>
          <w:p w14:paraId="42DA2EB5" w14:textId="77777777" w:rsidR="00B50050" w:rsidRDefault="00B50050" w:rsidP="0088127C">
            <w:pPr>
              <w:pStyle w:val="OtherTableBody"/>
            </w:pPr>
          </w:p>
        </w:tc>
        <w:tc>
          <w:tcPr>
            <w:tcW w:w="1400" w:type="dxa"/>
          </w:tcPr>
          <w:p w14:paraId="473EABC5" w14:textId="77777777" w:rsidR="00B50050" w:rsidRDefault="00B50050" w:rsidP="0088127C">
            <w:pPr>
              <w:pStyle w:val="OtherTableBody"/>
            </w:pPr>
            <w:r>
              <w:t>2</w:t>
            </w:r>
          </w:p>
        </w:tc>
        <w:tc>
          <w:tcPr>
            <w:tcW w:w="4200" w:type="dxa"/>
          </w:tcPr>
          <w:p w14:paraId="4A50927C" w14:textId="77777777" w:rsidR="00B50050" w:rsidRDefault="00B50050" w:rsidP="0088127C">
            <w:pPr>
              <w:pStyle w:val="OtherTableBody"/>
            </w:pPr>
            <w:r>
              <w:t>Employer</w:t>
            </w:r>
          </w:p>
        </w:tc>
      </w:tr>
      <w:tr w:rsidR="00B50050" w14:paraId="39F5AB54" w14:textId="77777777" w:rsidTr="00195548">
        <w:tc>
          <w:tcPr>
            <w:tcW w:w="600" w:type="dxa"/>
          </w:tcPr>
          <w:p w14:paraId="65A96F3A" w14:textId="77777777" w:rsidR="00B50050" w:rsidRDefault="00B50050" w:rsidP="0088127C">
            <w:pPr>
              <w:pStyle w:val="OtherTableBody"/>
            </w:pPr>
          </w:p>
        </w:tc>
        <w:tc>
          <w:tcPr>
            <w:tcW w:w="600" w:type="dxa"/>
          </w:tcPr>
          <w:p w14:paraId="301CE9F9" w14:textId="77777777" w:rsidR="00B50050" w:rsidRDefault="00B50050" w:rsidP="0088127C">
            <w:pPr>
              <w:pStyle w:val="OtherTableBody"/>
            </w:pPr>
            <w:r>
              <w:t>0144</w:t>
            </w:r>
          </w:p>
        </w:tc>
        <w:tc>
          <w:tcPr>
            <w:tcW w:w="2600" w:type="dxa"/>
          </w:tcPr>
          <w:p w14:paraId="6048D07E" w14:textId="77777777" w:rsidR="00B50050" w:rsidRDefault="00B50050" w:rsidP="0088127C">
            <w:pPr>
              <w:pStyle w:val="OtherTableBody"/>
            </w:pPr>
          </w:p>
        </w:tc>
        <w:tc>
          <w:tcPr>
            <w:tcW w:w="1400" w:type="dxa"/>
          </w:tcPr>
          <w:p w14:paraId="64736636" w14:textId="77777777" w:rsidR="00B50050" w:rsidRDefault="00B50050" w:rsidP="0088127C">
            <w:pPr>
              <w:pStyle w:val="OtherTableBody"/>
            </w:pPr>
            <w:r>
              <w:t>3</w:t>
            </w:r>
          </w:p>
        </w:tc>
        <w:tc>
          <w:tcPr>
            <w:tcW w:w="4200" w:type="dxa"/>
          </w:tcPr>
          <w:p w14:paraId="3A2509CC" w14:textId="77777777" w:rsidR="00B50050" w:rsidRDefault="00B50050" w:rsidP="0088127C">
            <w:pPr>
              <w:pStyle w:val="OtherTableBody"/>
            </w:pPr>
            <w:r>
              <w:t>Insured presented policy</w:t>
            </w:r>
          </w:p>
        </w:tc>
      </w:tr>
      <w:tr w:rsidR="00B50050" w14:paraId="77C17463" w14:textId="77777777" w:rsidTr="00195548">
        <w:tc>
          <w:tcPr>
            <w:tcW w:w="600" w:type="dxa"/>
          </w:tcPr>
          <w:p w14:paraId="20BA95A7" w14:textId="77777777" w:rsidR="00B50050" w:rsidRDefault="00B50050" w:rsidP="0088127C">
            <w:pPr>
              <w:pStyle w:val="OtherTableBody"/>
            </w:pPr>
          </w:p>
        </w:tc>
        <w:tc>
          <w:tcPr>
            <w:tcW w:w="600" w:type="dxa"/>
          </w:tcPr>
          <w:p w14:paraId="310BDCDE" w14:textId="77777777" w:rsidR="00B50050" w:rsidRDefault="00B50050" w:rsidP="0088127C">
            <w:pPr>
              <w:pStyle w:val="OtherTableBody"/>
            </w:pPr>
            <w:r>
              <w:t>0144</w:t>
            </w:r>
          </w:p>
        </w:tc>
        <w:tc>
          <w:tcPr>
            <w:tcW w:w="2600" w:type="dxa"/>
          </w:tcPr>
          <w:p w14:paraId="2F250924" w14:textId="77777777" w:rsidR="00B50050" w:rsidRDefault="00B50050" w:rsidP="0088127C">
            <w:pPr>
              <w:pStyle w:val="OtherTableBody"/>
            </w:pPr>
          </w:p>
        </w:tc>
        <w:tc>
          <w:tcPr>
            <w:tcW w:w="1400" w:type="dxa"/>
          </w:tcPr>
          <w:p w14:paraId="3ADC7169" w14:textId="77777777" w:rsidR="00B50050" w:rsidRDefault="00B50050" w:rsidP="0088127C">
            <w:pPr>
              <w:pStyle w:val="OtherTableBody"/>
            </w:pPr>
            <w:r>
              <w:t>4</w:t>
            </w:r>
          </w:p>
        </w:tc>
        <w:tc>
          <w:tcPr>
            <w:tcW w:w="4200" w:type="dxa"/>
          </w:tcPr>
          <w:p w14:paraId="35F79FFD" w14:textId="77777777" w:rsidR="00B50050" w:rsidRDefault="00B50050" w:rsidP="0088127C">
            <w:pPr>
              <w:pStyle w:val="OtherTableBody"/>
            </w:pPr>
            <w:r>
              <w:t>Insured presented card</w:t>
            </w:r>
          </w:p>
        </w:tc>
      </w:tr>
      <w:tr w:rsidR="00B50050" w14:paraId="58BA2285" w14:textId="77777777" w:rsidTr="00195548">
        <w:tc>
          <w:tcPr>
            <w:tcW w:w="600" w:type="dxa"/>
          </w:tcPr>
          <w:p w14:paraId="539B051B" w14:textId="77777777" w:rsidR="00B50050" w:rsidRDefault="00B50050" w:rsidP="0088127C">
            <w:pPr>
              <w:pStyle w:val="OtherTableBody"/>
            </w:pPr>
          </w:p>
        </w:tc>
        <w:tc>
          <w:tcPr>
            <w:tcW w:w="600" w:type="dxa"/>
          </w:tcPr>
          <w:p w14:paraId="7D1FC27C" w14:textId="77777777" w:rsidR="00B50050" w:rsidRDefault="00B50050" w:rsidP="0088127C">
            <w:pPr>
              <w:pStyle w:val="OtherTableBody"/>
            </w:pPr>
            <w:r>
              <w:t>0144</w:t>
            </w:r>
          </w:p>
        </w:tc>
        <w:tc>
          <w:tcPr>
            <w:tcW w:w="2600" w:type="dxa"/>
          </w:tcPr>
          <w:p w14:paraId="4674FB8B" w14:textId="77777777" w:rsidR="00B50050" w:rsidRDefault="00B50050" w:rsidP="0088127C">
            <w:pPr>
              <w:pStyle w:val="OtherTableBody"/>
            </w:pPr>
          </w:p>
        </w:tc>
        <w:tc>
          <w:tcPr>
            <w:tcW w:w="1400" w:type="dxa"/>
          </w:tcPr>
          <w:p w14:paraId="10E2DDF0" w14:textId="77777777" w:rsidR="00B50050" w:rsidRDefault="00B50050" w:rsidP="0088127C">
            <w:pPr>
              <w:pStyle w:val="OtherTableBody"/>
            </w:pPr>
            <w:r>
              <w:t>5</w:t>
            </w:r>
          </w:p>
        </w:tc>
        <w:tc>
          <w:tcPr>
            <w:tcW w:w="4200" w:type="dxa"/>
          </w:tcPr>
          <w:p w14:paraId="6A68FCE1" w14:textId="77777777" w:rsidR="00B50050" w:rsidRDefault="00B50050" w:rsidP="0088127C">
            <w:pPr>
              <w:pStyle w:val="OtherTableBody"/>
            </w:pPr>
            <w:r>
              <w:t>Signed statement on file</w:t>
            </w:r>
          </w:p>
        </w:tc>
      </w:tr>
      <w:tr w:rsidR="00B50050" w14:paraId="1A920619" w14:textId="77777777" w:rsidTr="00195548">
        <w:tc>
          <w:tcPr>
            <w:tcW w:w="600" w:type="dxa"/>
          </w:tcPr>
          <w:p w14:paraId="77CB3FE6" w14:textId="77777777" w:rsidR="00B50050" w:rsidRDefault="00B50050" w:rsidP="0088127C">
            <w:pPr>
              <w:pStyle w:val="OtherTableBody"/>
            </w:pPr>
          </w:p>
        </w:tc>
        <w:tc>
          <w:tcPr>
            <w:tcW w:w="600" w:type="dxa"/>
          </w:tcPr>
          <w:p w14:paraId="4B5F56DC" w14:textId="77777777" w:rsidR="00B50050" w:rsidRDefault="00B50050" w:rsidP="0088127C">
            <w:pPr>
              <w:pStyle w:val="OtherTableBody"/>
            </w:pPr>
            <w:r>
              <w:t>0144</w:t>
            </w:r>
          </w:p>
        </w:tc>
        <w:tc>
          <w:tcPr>
            <w:tcW w:w="2600" w:type="dxa"/>
          </w:tcPr>
          <w:p w14:paraId="23941CF3" w14:textId="77777777" w:rsidR="00B50050" w:rsidRDefault="00B50050" w:rsidP="0088127C">
            <w:pPr>
              <w:pStyle w:val="OtherTableBody"/>
            </w:pPr>
          </w:p>
        </w:tc>
        <w:tc>
          <w:tcPr>
            <w:tcW w:w="1400" w:type="dxa"/>
          </w:tcPr>
          <w:p w14:paraId="042766C1" w14:textId="77777777" w:rsidR="00B50050" w:rsidRDefault="00B50050" w:rsidP="0088127C">
            <w:pPr>
              <w:pStyle w:val="OtherTableBody"/>
            </w:pPr>
            <w:r>
              <w:t>6</w:t>
            </w:r>
          </w:p>
        </w:tc>
        <w:tc>
          <w:tcPr>
            <w:tcW w:w="4200" w:type="dxa"/>
          </w:tcPr>
          <w:p w14:paraId="769DB0BC" w14:textId="77777777" w:rsidR="00B50050" w:rsidRDefault="00B50050" w:rsidP="0088127C">
            <w:pPr>
              <w:pStyle w:val="OtherTableBody"/>
            </w:pPr>
            <w:r>
              <w:t>Verbal information</w:t>
            </w:r>
          </w:p>
        </w:tc>
      </w:tr>
      <w:tr w:rsidR="00B50050" w14:paraId="0F1C02F9" w14:textId="77777777" w:rsidTr="00195548">
        <w:tc>
          <w:tcPr>
            <w:tcW w:w="600" w:type="dxa"/>
          </w:tcPr>
          <w:p w14:paraId="6F00B2D6" w14:textId="77777777" w:rsidR="00B50050" w:rsidRDefault="00B50050" w:rsidP="0088127C">
            <w:pPr>
              <w:pStyle w:val="OtherTableBody"/>
            </w:pPr>
          </w:p>
        </w:tc>
        <w:tc>
          <w:tcPr>
            <w:tcW w:w="600" w:type="dxa"/>
          </w:tcPr>
          <w:p w14:paraId="08D9C012" w14:textId="77777777" w:rsidR="00B50050" w:rsidRDefault="00B50050" w:rsidP="0088127C">
            <w:pPr>
              <w:pStyle w:val="OtherTableBody"/>
            </w:pPr>
            <w:r>
              <w:t>0144</w:t>
            </w:r>
          </w:p>
        </w:tc>
        <w:tc>
          <w:tcPr>
            <w:tcW w:w="2600" w:type="dxa"/>
          </w:tcPr>
          <w:p w14:paraId="24AA1DA0" w14:textId="77777777" w:rsidR="00B50050" w:rsidRDefault="00B50050" w:rsidP="0088127C">
            <w:pPr>
              <w:pStyle w:val="OtherTableBody"/>
            </w:pPr>
          </w:p>
        </w:tc>
        <w:tc>
          <w:tcPr>
            <w:tcW w:w="1400" w:type="dxa"/>
          </w:tcPr>
          <w:p w14:paraId="2D3F479C" w14:textId="77777777" w:rsidR="00B50050" w:rsidRDefault="00B50050" w:rsidP="0088127C">
            <w:pPr>
              <w:pStyle w:val="OtherTableBody"/>
            </w:pPr>
            <w:r>
              <w:t>7</w:t>
            </w:r>
          </w:p>
        </w:tc>
        <w:tc>
          <w:tcPr>
            <w:tcW w:w="4200" w:type="dxa"/>
          </w:tcPr>
          <w:p w14:paraId="6FAB0642" w14:textId="77777777" w:rsidR="00B50050" w:rsidRDefault="00B50050" w:rsidP="0088127C">
            <w:pPr>
              <w:pStyle w:val="OtherTableBody"/>
            </w:pPr>
            <w:r>
              <w:t>None</w:t>
            </w:r>
          </w:p>
        </w:tc>
      </w:tr>
      <w:tr w:rsidR="00B50050" w14:paraId="630E3946" w14:textId="77777777" w:rsidTr="00195548">
        <w:tc>
          <w:tcPr>
            <w:tcW w:w="600" w:type="dxa"/>
          </w:tcPr>
          <w:p w14:paraId="40AABAA3" w14:textId="77777777" w:rsidR="00B50050" w:rsidRDefault="00B50050" w:rsidP="0088127C">
            <w:pPr>
              <w:pStyle w:val="OtherTableBody"/>
            </w:pPr>
            <w:r>
              <w:t>User</w:t>
            </w:r>
          </w:p>
        </w:tc>
        <w:tc>
          <w:tcPr>
            <w:tcW w:w="600" w:type="dxa"/>
          </w:tcPr>
          <w:p w14:paraId="70C6D12F" w14:textId="77777777" w:rsidR="00B50050" w:rsidRDefault="00B50050" w:rsidP="0088127C">
            <w:pPr>
              <w:pStyle w:val="OtherTableBody"/>
            </w:pPr>
          </w:p>
        </w:tc>
        <w:tc>
          <w:tcPr>
            <w:tcW w:w="2600" w:type="dxa"/>
          </w:tcPr>
          <w:p w14:paraId="1653ED57" w14:textId="77777777" w:rsidR="00B50050" w:rsidRDefault="00B50050" w:rsidP="0088127C">
            <w:pPr>
              <w:pStyle w:val="OtherTableBody"/>
            </w:pPr>
            <w:r>
              <w:t>Room Type</w:t>
            </w:r>
          </w:p>
        </w:tc>
        <w:tc>
          <w:tcPr>
            <w:tcW w:w="1400" w:type="dxa"/>
          </w:tcPr>
          <w:p w14:paraId="2CC4E06C" w14:textId="77777777" w:rsidR="00B50050" w:rsidRDefault="00B50050" w:rsidP="0088127C">
            <w:pPr>
              <w:pStyle w:val="OtherTableBody"/>
            </w:pPr>
          </w:p>
        </w:tc>
        <w:tc>
          <w:tcPr>
            <w:tcW w:w="4200" w:type="dxa"/>
          </w:tcPr>
          <w:p w14:paraId="17E26375" w14:textId="77777777" w:rsidR="00B50050" w:rsidRDefault="00B50050" w:rsidP="0088127C">
            <w:pPr>
              <w:pStyle w:val="OtherTableBody"/>
            </w:pPr>
          </w:p>
        </w:tc>
      </w:tr>
      <w:tr w:rsidR="00B50050" w14:paraId="44D7FFBB" w14:textId="77777777" w:rsidTr="00195548">
        <w:tc>
          <w:tcPr>
            <w:tcW w:w="600" w:type="dxa"/>
          </w:tcPr>
          <w:p w14:paraId="33B80DFE" w14:textId="77777777" w:rsidR="00B50050" w:rsidRDefault="00B50050" w:rsidP="0088127C">
            <w:pPr>
              <w:pStyle w:val="OtherTableBody"/>
            </w:pPr>
          </w:p>
        </w:tc>
        <w:tc>
          <w:tcPr>
            <w:tcW w:w="600" w:type="dxa"/>
          </w:tcPr>
          <w:p w14:paraId="36FDA1C4" w14:textId="77777777" w:rsidR="00B50050" w:rsidRDefault="00B50050" w:rsidP="0088127C">
            <w:pPr>
              <w:pStyle w:val="OtherTableBody"/>
            </w:pPr>
            <w:r>
              <w:t>0145</w:t>
            </w:r>
          </w:p>
        </w:tc>
        <w:tc>
          <w:tcPr>
            <w:tcW w:w="2600" w:type="dxa"/>
          </w:tcPr>
          <w:p w14:paraId="3B33A389" w14:textId="77777777" w:rsidR="00B50050" w:rsidRDefault="00B50050" w:rsidP="0088127C">
            <w:pPr>
              <w:pStyle w:val="OtherTableBody"/>
            </w:pPr>
          </w:p>
        </w:tc>
        <w:tc>
          <w:tcPr>
            <w:tcW w:w="1400" w:type="dxa"/>
          </w:tcPr>
          <w:p w14:paraId="4715959C" w14:textId="77777777" w:rsidR="00B50050" w:rsidRDefault="00B50050" w:rsidP="0088127C">
            <w:pPr>
              <w:pStyle w:val="OtherTableBody"/>
            </w:pPr>
            <w:r>
              <w:t>2ICU</w:t>
            </w:r>
          </w:p>
        </w:tc>
        <w:tc>
          <w:tcPr>
            <w:tcW w:w="4200" w:type="dxa"/>
          </w:tcPr>
          <w:p w14:paraId="22196F85" w14:textId="77777777" w:rsidR="00B50050" w:rsidRDefault="00B50050" w:rsidP="0088127C">
            <w:pPr>
              <w:pStyle w:val="OtherTableBody"/>
            </w:pPr>
            <w:r>
              <w:t>Second intensive care unit</w:t>
            </w:r>
          </w:p>
        </w:tc>
      </w:tr>
      <w:tr w:rsidR="00B50050" w14:paraId="7F1B769E" w14:textId="77777777" w:rsidTr="00195548">
        <w:tc>
          <w:tcPr>
            <w:tcW w:w="600" w:type="dxa"/>
          </w:tcPr>
          <w:p w14:paraId="2D7A8E8A" w14:textId="77777777" w:rsidR="00B50050" w:rsidRDefault="00B50050" w:rsidP="0088127C">
            <w:pPr>
              <w:pStyle w:val="OtherTableBody"/>
            </w:pPr>
          </w:p>
        </w:tc>
        <w:tc>
          <w:tcPr>
            <w:tcW w:w="600" w:type="dxa"/>
          </w:tcPr>
          <w:p w14:paraId="51BB034C" w14:textId="77777777" w:rsidR="00B50050" w:rsidRDefault="00B50050" w:rsidP="0088127C">
            <w:pPr>
              <w:pStyle w:val="OtherTableBody"/>
            </w:pPr>
            <w:r>
              <w:t>0145</w:t>
            </w:r>
          </w:p>
        </w:tc>
        <w:tc>
          <w:tcPr>
            <w:tcW w:w="2600" w:type="dxa"/>
          </w:tcPr>
          <w:p w14:paraId="0E7A592C" w14:textId="77777777" w:rsidR="00B50050" w:rsidRDefault="00B50050" w:rsidP="0088127C">
            <w:pPr>
              <w:pStyle w:val="OtherTableBody"/>
            </w:pPr>
          </w:p>
        </w:tc>
        <w:tc>
          <w:tcPr>
            <w:tcW w:w="1400" w:type="dxa"/>
          </w:tcPr>
          <w:p w14:paraId="06BBA94E" w14:textId="77777777" w:rsidR="00B50050" w:rsidRDefault="00B50050" w:rsidP="0088127C">
            <w:pPr>
              <w:pStyle w:val="OtherTableBody"/>
            </w:pPr>
            <w:r>
              <w:t>2PRI</w:t>
            </w:r>
          </w:p>
        </w:tc>
        <w:tc>
          <w:tcPr>
            <w:tcW w:w="4200" w:type="dxa"/>
          </w:tcPr>
          <w:p w14:paraId="685AD147" w14:textId="77777777" w:rsidR="00B50050" w:rsidRDefault="00B50050" w:rsidP="0088127C">
            <w:pPr>
              <w:pStyle w:val="OtherTableBody"/>
            </w:pPr>
            <w:r>
              <w:t>Second private room</w:t>
            </w:r>
          </w:p>
        </w:tc>
      </w:tr>
      <w:tr w:rsidR="00B50050" w14:paraId="5487D984" w14:textId="77777777" w:rsidTr="00195548">
        <w:tc>
          <w:tcPr>
            <w:tcW w:w="600" w:type="dxa"/>
          </w:tcPr>
          <w:p w14:paraId="5BA285D4" w14:textId="77777777" w:rsidR="00B50050" w:rsidRDefault="00B50050" w:rsidP="0088127C">
            <w:pPr>
              <w:pStyle w:val="OtherTableBody"/>
            </w:pPr>
          </w:p>
        </w:tc>
        <w:tc>
          <w:tcPr>
            <w:tcW w:w="600" w:type="dxa"/>
          </w:tcPr>
          <w:p w14:paraId="04F50EBB" w14:textId="77777777" w:rsidR="00B50050" w:rsidRDefault="00B50050" w:rsidP="0088127C">
            <w:pPr>
              <w:pStyle w:val="OtherTableBody"/>
            </w:pPr>
            <w:r>
              <w:t>0145</w:t>
            </w:r>
          </w:p>
        </w:tc>
        <w:tc>
          <w:tcPr>
            <w:tcW w:w="2600" w:type="dxa"/>
          </w:tcPr>
          <w:p w14:paraId="4842C0F3" w14:textId="77777777" w:rsidR="00B50050" w:rsidRDefault="00B50050" w:rsidP="0088127C">
            <w:pPr>
              <w:pStyle w:val="OtherTableBody"/>
            </w:pPr>
          </w:p>
        </w:tc>
        <w:tc>
          <w:tcPr>
            <w:tcW w:w="1400" w:type="dxa"/>
          </w:tcPr>
          <w:p w14:paraId="43F0F9C7" w14:textId="77777777" w:rsidR="00B50050" w:rsidRDefault="00B50050" w:rsidP="0088127C">
            <w:pPr>
              <w:pStyle w:val="OtherTableBody"/>
            </w:pPr>
            <w:r>
              <w:t>2SPR</w:t>
            </w:r>
          </w:p>
        </w:tc>
        <w:tc>
          <w:tcPr>
            <w:tcW w:w="4200" w:type="dxa"/>
          </w:tcPr>
          <w:p w14:paraId="0EAB166C" w14:textId="77777777" w:rsidR="00B50050" w:rsidRDefault="00B50050" w:rsidP="0088127C">
            <w:pPr>
              <w:pStyle w:val="OtherTableBody"/>
            </w:pPr>
            <w:r>
              <w:t>Second semi-private room</w:t>
            </w:r>
          </w:p>
        </w:tc>
      </w:tr>
      <w:tr w:rsidR="00B50050" w14:paraId="75BE1B64" w14:textId="77777777" w:rsidTr="00195548">
        <w:tc>
          <w:tcPr>
            <w:tcW w:w="600" w:type="dxa"/>
          </w:tcPr>
          <w:p w14:paraId="7AB08433" w14:textId="77777777" w:rsidR="00B50050" w:rsidRDefault="00B50050" w:rsidP="0088127C">
            <w:pPr>
              <w:pStyle w:val="OtherTableBody"/>
            </w:pPr>
          </w:p>
        </w:tc>
        <w:tc>
          <w:tcPr>
            <w:tcW w:w="600" w:type="dxa"/>
          </w:tcPr>
          <w:p w14:paraId="60CCA444" w14:textId="77777777" w:rsidR="00B50050" w:rsidRDefault="00B50050" w:rsidP="0088127C">
            <w:pPr>
              <w:pStyle w:val="OtherTableBody"/>
            </w:pPr>
            <w:r>
              <w:t>0145</w:t>
            </w:r>
          </w:p>
        </w:tc>
        <w:tc>
          <w:tcPr>
            <w:tcW w:w="2600" w:type="dxa"/>
          </w:tcPr>
          <w:p w14:paraId="25C6BBC4" w14:textId="77777777" w:rsidR="00B50050" w:rsidRDefault="00B50050" w:rsidP="0088127C">
            <w:pPr>
              <w:pStyle w:val="OtherTableBody"/>
            </w:pPr>
          </w:p>
        </w:tc>
        <w:tc>
          <w:tcPr>
            <w:tcW w:w="1400" w:type="dxa"/>
          </w:tcPr>
          <w:p w14:paraId="541E19BB" w14:textId="77777777" w:rsidR="00B50050" w:rsidRDefault="00B50050" w:rsidP="0088127C">
            <w:pPr>
              <w:pStyle w:val="OtherTableBody"/>
            </w:pPr>
            <w:r>
              <w:t>ICU</w:t>
            </w:r>
          </w:p>
        </w:tc>
        <w:tc>
          <w:tcPr>
            <w:tcW w:w="4200" w:type="dxa"/>
          </w:tcPr>
          <w:p w14:paraId="21CDF85F" w14:textId="77777777" w:rsidR="00B50050" w:rsidRDefault="00B50050" w:rsidP="0088127C">
            <w:pPr>
              <w:pStyle w:val="OtherTableBody"/>
            </w:pPr>
            <w:r>
              <w:t>Intensive care unit</w:t>
            </w:r>
          </w:p>
        </w:tc>
      </w:tr>
      <w:tr w:rsidR="00B50050" w14:paraId="60EF9F53" w14:textId="77777777" w:rsidTr="00195548">
        <w:tc>
          <w:tcPr>
            <w:tcW w:w="600" w:type="dxa"/>
          </w:tcPr>
          <w:p w14:paraId="192DC517" w14:textId="77777777" w:rsidR="00B50050" w:rsidRDefault="00B50050" w:rsidP="0088127C">
            <w:pPr>
              <w:pStyle w:val="OtherTableBody"/>
            </w:pPr>
          </w:p>
        </w:tc>
        <w:tc>
          <w:tcPr>
            <w:tcW w:w="600" w:type="dxa"/>
          </w:tcPr>
          <w:p w14:paraId="0BEEBD47" w14:textId="77777777" w:rsidR="00B50050" w:rsidRDefault="00B50050" w:rsidP="0088127C">
            <w:pPr>
              <w:pStyle w:val="OtherTableBody"/>
            </w:pPr>
            <w:r>
              <w:t>0145</w:t>
            </w:r>
          </w:p>
        </w:tc>
        <w:tc>
          <w:tcPr>
            <w:tcW w:w="2600" w:type="dxa"/>
          </w:tcPr>
          <w:p w14:paraId="60E00FED" w14:textId="77777777" w:rsidR="00B50050" w:rsidRDefault="00B50050" w:rsidP="0088127C">
            <w:pPr>
              <w:pStyle w:val="OtherTableBody"/>
            </w:pPr>
          </w:p>
        </w:tc>
        <w:tc>
          <w:tcPr>
            <w:tcW w:w="1400" w:type="dxa"/>
          </w:tcPr>
          <w:p w14:paraId="0ECFEDB6" w14:textId="77777777" w:rsidR="00B50050" w:rsidRDefault="00B50050" w:rsidP="0088127C">
            <w:pPr>
              <w:pStyle w:val="OtherTableBody"/>
            </w:pPr>
            <w:r>
              <w:t>PRI</w:t>
            </w:r>
          </w:p>
        </w:tc>
        <w:tc>
          <w:tcPr>
            <w:tcW w:w="4200" w:type="dxa"/>
          </w:tcPr>
          <w:p w14:paraId="59DF2732" w14:textId="77777777" w:rsidR="00B50050" w:rsidRDefault="00B50050" w:rsidP="0088127C">
            <w:pPr>
              <w:pStyle w:val="OtherTableBody"/>
            </w:pPr>
            <w:r>
              <w:t>Private room</w:t>
            </w:r>
          </w:p>
        </w:tc>
      </w:tr>
      <w:tr w:rsidR="00B50050" w14:paraId="55D05DBA" w14:textId="77777777" w:rsidTr="00195548">
        <w:tc>
          <w:tcPr>
            <w:tcW w:w="600" w:type="dxa"/>
          </w:tcPr>
          <w:p w14:paraId="63C01E26" w14:textId="77777777" w:rsidR="00B50050" w:rsidRDefault="00B50050" w:rsidP="0088127C">
            <w:pPr>
              <w:pStyle w:val="OtherTableBody"/>
            </w:pPr>
          </w:p>
        </w:tc>
        <w:tc>
          <w:tcPr>
            <w:tcW w:w="600" w:type="dxa"/>
          </w:tcPr>
          <w:p w14:paraId="5C518054" w14:textId="77777777" w:rsidR="00B50050" w:rsidRDefault="00B50050" w:rsidP="0088127C">
            <w:pPr>
              <w:pStyle w:val="OtherTableBody"/>
            </w:pPr>
            <w:r>
              <w:t>0145</w:t>
            </w:r>
          </w:p>
        </w:tc>
        <w:tc>
          <w:tcPr>
            <w:tcW w:w="2600" w:type="dxa"/>
          </w:tcPr>
          <w:p w14:paraId="3DB4FF44" w14:textId="77777777" w:rsidR="00B50050" w:rsidRDefault="00B50050" w:rsidP="0088127C">
            <w:pPr>
              <w:pStyle w:val="OtherTableBody"/>
            </w:pPr>
          </w:p>
        </w:tc>
        <w:tc>
          <w:tcPr>
            <w:tcW w:w="1400" w:type="dxa"/>
          </w:tcPr>
          <w:p w14:paraId="63B1AAFE" w14:textId="77777777" w:rsidR="00B50050" w:rsidRDefault="00B50050" w:rsidP="0088127C">
            <w:pPr>
              <w:pStyle w:val="OtherTableBody"/>
            </w:pPr>
            <w:r>
              <w:t>SPR</w:t>
            </w:r>
          </w:p>
        </w:tc>
        <w:tc>
          <w:tcPr>
            <w:tcW w:w="4200" w:type="dxa"/>
          </w:tcPr>
          <w:p w14:paraId="31F9C391" w14:textId="77777777" w:rsidR="00B50050" w:rsidRDefault="00B50050" w:rsidP="0088127C">
            <w:pPr>
              <w:pStyle w:val="OtherTableBody"/>
            </w:pPr>
            <w:r>
              <w:t>Semi-private room</w:t>
            </w:r>
          </w:p>
        </w:tc>
      </w:tr>
      <w:tr w:rsidR="00B50050" w14:paraId="7932ABB7" w14:textId="77777777" w:rsidTr="00195548">
        <w:tc>
          <w:tcPr>
            <w:tcW w:w="600" w:type="dxa"/>
          </w:tcPr>
          <w:p w14:paraId="35A8906C" w14:textId="77777777" w:rsidR="00B50050" w:rsidRDefault="00B50050" w:rsidP="0088127C">
            <w:pPr>
              <w:pStyle w:val="OtherTableBody"/>
            </w:pPr>
            <w:r>
              <w:t>User</w:t>
            </w:r>
          </w:p>
        </w:tc>
        <w:tc>
          <w:tcPr>
            <w:tcW w:w="600" w:type="dxa"/>
          </w:tcPr>
          <w:p w14:paraId="1EB94FA3" w14:textId="77777777" w:rsidR="00B50050" w:rsidRDefault="00B50050" w:rsidP="0088127C">
            <w:pPr>
              <w:pStyle w:val="OtherTableBody"/>
            </w:pPr>
          </w:p>
        </w:tc>
        <w:tc>
          <w:tcPr>
            <w:tcW w:w="2600" w:type="dxa"/>
          </w:tcPr>
          <w:p w14:paraId="4630CFDF" w14:textId="77777777" w:rsidR="00B50050" w:rsidRDefault="00B50050" w:rsidP="0088127C">
            <w:pPr>
              <w:pStyle w:val="OtherTableBody"/>
            </w:pPr>
            <w:r>
              <w:t>Amount Type</w:t>
            </w:r>
          </w:p>
        </w:tc>
        <w:tc>
          <w:tcPr>
            <w:tcW w:w="1400" w:type="dxa"/>
          </w:tcPr>
          <w:p w14:paraId="59A36591" w14:textId="77777777" w:rsidR="00B50050" w:rsidRDefault="00B50050" w:rsidP="0088127C">
            <w:pPr>
              <w:pStyle w:val="OtherTableBody"/>
            </w:pPr>
          </w:p>
        </w:tc>
        <w:tc>
          <w:tcPr>
            <w:tcW w:w="4200" w:type="dxa"/>
          </w:tcPr>
          <w:p w14:paraId="6C7C576C" w14:textId="77777777" w:rsidR="00B50050" w:rsidRDefault="00B50050" w:rsidP="0088127C">
            <w:pPr>
              <w:pStyle w:val="OtherTableBody"/>
            </w:pPr>
          </w:p>
        </w:tc>
      </w:tr>
      <w:tr w:rsidR="00B50050" w14:paraId="623F2821" w14:textId="77777777" w:rsidTr="00195548">
        <w:tc>
          <w:tcPr>
            <w:tcW w:w="600" w:type="dxa"/>
          </w:tcPr>
          <w:p w14:paraId="27F27176" w14:textId="77777777" w:rsidR="00B50050" w:rsidRDefault="00B50050" w:rsidP="0088127C">
            <w:pPr>
              <w:pStyle w:val="OtherTableBody"/>
            </w:pPr>
          </w:p>
        </w:tc>
        <w:tc>
          <w:tcPr>
            <w:tcW w:w="600" w:type="dxa"/>
          </w:tcPr>
          <w:p w14:paraId="1AF77796" w14:textId="77777777" w:rsidR="00B50050" w:rsidRDefault="00B50050" w:rsidP="0088127C">
            <w:pPr>
              <w:pStyle w:val="OtherTableBody"/>
            </w:pPr>
            <w:r>
              <w:t>0146</w:t>
            </w:r>
          </w:p>
        </w:tc>
        <w:tc>
          <w:tcPr>
            <w:tcW w:w="2600" w:type="dxa"/>
          </w:tcPr>
          <w:p w14:paraId="22B3866B" w14:textId="77777777" w:rsidR="00B50050" w:rsidRDefault="00B50050" w:rsidP="0088127C">
            <w:pPr>
              <w:pStyle w:val="OtherTableBody"/>
            </w:pPr>
          </w:p>
        </w:tc>
        <w:tc>
          <w:tcPr>
            <w:tcW w:w="1400" w:type="dxa"/>
          </w:tcPr>
          <w:p w14:paraId="5C3870F0" w14:textId="77777777" w:rsidR="00B50050" w:rsidRDefault="00B50050" w:rsidP="0088127C">
            <w:pPr>
              <w:pStyle w:val="OtherTableBody"/>
            </w:pPr>
            <w:r>
              <w:t>DF</w:t>
            </w:r>
          </w:p>
        </w:tc>
        <w:tc>
          <w:tcPr>
            <w:tcW w:w="4200" w:type="dxa"/>
          </w:tcPr>
          <w:p w14:paraId="7C519E9F" w14:textId="77777777" w:rsidR="00B50050" w:rsidRDefault="00B50050" w:rsidP="0088127C">
            <w:pPr>
              <w:pStyle w:val="OtherTableBody"/>
            </w:pPr>
            <w:r>
              <w:t>Differential</w:t>
            </w:r>
          </w:p>
        </w:tc>
      </w:tr>
      <w:tr w:rsidR="00B50050" w14:paraId="6F86FF83" w14:textId="77777777" w:rsidTr="00195548">
        <w:tc>
          <w:tcPr>
            <w:tcW w:w="600" w:type="dxa"/>
          </w:tcPr>
          <w:p w14:paraId="2BF36942" w14:textId="77777777" w:rsidR="00B50050" w:rsidRDefault="00B50050" w:rsidP="0088127C">
            <w:pPr>
              <w:pStyle w:val="OtherTableBody"/>
            </w:pPr>
          </w:p>
        </w:tc>
        <w:tc>
          <w:tcPr>
            <w:tcW w:w="600" w:type="dxa"/>
          </w:tcPr>
          <w:p w14:paraId="3419D8B4" w14:textId="77777777" w:rsidR="00B50050" w:rsidRDefault="00B50050" w:rsidP="0088127C">
            <w:pPr>
              <w:pStyle w:val="OtherTableBody"/>
            </w:pPr>
            <w:r>
              <w:t>0146</w:t>
            </w:r>
          </w:p>
        </w:tc>
        <w:tc>
          <w:tcPr>
            <w:tcW w:w="2600" w:type="dxa"/>
          </w:tcPr>
          <w:p w14:paraId="5E9B2F0E" w14:textId="77777777" w:rsidR="00B50050" w:rsidRDefault="00B50050" w:rsidP="0088127C">
            <w:pPr>
              <w:pStyle w:val="OtherTableBody"/>
            </w:pPr>
          </w:p>
        </w:tc>
        <w:tc>
          <w:tcPr>
            <w:tcW w:w="1400" w:type="dxa"/>
          </w:tcPr>
          <w:p w14:paraId="026918BC" w14:textId="77777777" w:rsidR="00B50050" w:rsidRDefault="00B50050" w:rsidP="0088127C">
            <w:pPr>
              <w:pStyle w:val="OtherTableBody"/>
            </w:pPr>
            <w:r>
              <w:t>LM</w:t>
            </w:r>
          </w:p>
        </w:tc>
        <w:tc>
          <w:tcPr>
            <w:tcW w:w="4200" w:type="dxa"/>
          </w:tcPr>
          <w:p w14:paraId="14E6A650" w14:textId="77777777" w:rsidR="00B50050" w:rsidRDefault="00B50050" w:rsidP="0088127C">
            <w:pPr>
              <w:pStyle w:val="OtherTableBody"/>
            </w:pPr>
            <w:r>
              <w:t>Limit</w:t>
            </w:r>
          </w:p>
        </w:tc>
      </w:tr>
      <w:tr w:rsidR="00B50050" w14:paraId="1475B0C0" w14:textId="77777777" w:rsidTr="00195548">
        <w:tc>
          <w:tcPr>
            <w:tcW w:w="600" w:type="dxa"/>
          </w:tcPr>
          <w:p w14:paraId="29053B21" w14:textId="77777777" w:rsidR="00B50050" w:rsidRDefault="00B50050" w:rsidP="0088127C">
            <w:pPr>
              <w:pStyle w:val="OtherTableBody"/>
            </w:pPr>
          </w:p>
        </w:tc>
        <w:tc>
          <w:tcPr>
            <w:tcW w:w="600" w:type="dxa"/>
          </w:tcPr>
          <w:p w14:paraId="48BA2240" w14:textId="77777777" w:rsidR="00B50050" w:rsidRDefault="00B50050" w:rsidP="0088127C">
            <w:pPr>
              <w:pStyle w:val="OtherTableBody"/>
            </w:pPr>
            <w:r>
              <w:t>0146</w:t>
            </w:r>
          </w:p>
        </w:tc>
        <w:tc>
          <w:tcPr>
            <w:tcW w:w="2600" w:type="dxa"/>
          </w:tcPr>
          <w:p w14:paraId="27C0D31C" w14:textId="77777777" w:rsidR="00B50050" w:rsidRDefault="00B50050" w:rsidP="0088127C">
            <w:pPr>
              <w:pStyle w:val="OtherTableBody"/>
            </w:pPr>
          </w:p>
        </w:tc>
        <w:tc>
          <w:tcPr>
            <w:tcW w:w="1400" w:type="dxa"/>
          </w:tcPr>
          <w:p w14:paraId="2B6F9531" w14:textId="77777777" w:rsidR="00B50050" w:rsidRDefault="00B50050" w:rsidP="0088127C">
            <w:pPr>
              <w:pStyle w:val="OtherTableBody"/>
            </w:pPr>
            <w:r>
              <w:t>PC</w:t>
            </w:r>
          </w:p>
        </w:tc>
        <w:tc>
          <w:tcPr>
            <w:tcW w:w="4200" w:type="dxa"/>
          </w:tcPr>
          <w:p w14:paraId="72BB3F3B" w14:textId="77777777" w:rsidR="00B50050" w:rsidRDefault="00B50050" w:rsidP="0088127C">
            <w:pPr>
              <w:pStyle w:val="OtherTableBody"/>
            </w:pPr>
            <w:r>
              <w:t>Percentage</w:t>
            </w:r>
          </w:p>
        </w:tc>
      </w:tr>
      <w:tr w:rsidR="00B50050" w14:paraId="3DC9DD1E" w14:textId="77777777" w:rsidTr="00195548">
        <w:tc>
          <w:tcPr>
            <w:tcW w:w="600" w:type="dxa"/>
          </w:tcPr>
          <w:p w14:paraId="020A6209" w14:textId="77777777" w:rsidR="00B50050" w:rsidRDefault="00B50050" w:rsidP="0088127C">
            <w:pPr>
              <w:pStyle w:val="OtherTableBody"/>
            </w:pPr>
          </w:p>
        </w:tc>
        <w:tc>
          <w:tcPr>
            <w:tcW w:w="600" w:type="dxa"/>
          </w:tcPr>
          <w:p w14:paraId="635FB428" w14:textId="77777777" w:rsidR="00B50050" w:rsidRDefault="00B50050" w:rsidP="0088127C">
            <w:pPr>
              <w:pStyle w:val="OtherTableBody"/>
            </w:pPr>
            <w:r>
              <w:t>0146</w:t>
            </w:r>
          </w:p>
        </w:tc>
        <w:tc>
          <w:tcPr>
            <w:tcW w:w="2600" w:type="dxa"/>
          </w:tcPr>
          <w:p w14:paraId="698F47E9" w14:textId="77777777" w:rsidR="00B50050" w:rsidRDefault="00B50050" w:rsidP="0088127C">
            <w:pPr>
              <w:pStyle w:val="OtherTableBody"/>
            </w:pPr>
          </w:p>
        </w:tc>
        <w:tc>
          <w:tcPr>
            <w:tcW w:w="1400" w:type="dxa"/>
          </w:tcPr>
          <w:p w14:paraId="38C69D45" w14:textId="77777777" w:rsidR="00B50050" w:rsidRDefault="00B50050" w:rsidP="0088127C">
            <w:pPr>
              <w:pStyle w:val="OtherTableBody"/>
            </w:pPr>
            <w:r>
              <w:t>RT</w:t>
            </w:r>
          </w:p>
        </w:tc>
        <w:tc>
          <w:tcPr>
            <w:tcW w:w="4200" w:type="dxa"/>
          </w:tcPr>
          <w:p w14:paraId="368C41EC" w14:textId="77777777" w:rsidR="00B50050" w:rsidRDefault="00B50050" w:rsidP="0088127C">
            <w:pPr>
              <w:pStyle w:val="OtherTableBody"/>
            </w:pPr>
            <w:r>
              <w:t>Rate</w:t>
            </w:r>
          </w:p>
        </w:tc>
      </w:tr>
      <w:tr w:rsidR="00B50050" w14:paraId="71699FFD" w14:textId="77777777" w:rsidTr="00195548">
        <w:tc>
          <w:tcPr>
            <w:tcW w:w="600" w:type="dxa"/>
          </w:tcPr>
          <w:p w14:paraId="04348E56" w14:textId="77777777" w:rsidR="00B50050" w:rsidRDefault="00B50050" w:rsidP="0088127C">
            <w:pPr>
              <w:pStyle w:val="OtherTableBody"/>
            </w:pPr>
          </w:p>
        </w:tc>
        <w:tc>
          <w:tcPr>
            <w:tcW w:w="600" w:type="dxa"/>
          </w:tcPr>
          <w:p w14:paraId="6F4522D3" w14:textId="77777777" w:rsidR="00B50050" w:rsidRDefault="00B50050" w:rsidP="0088127C">
            <w:pPr>
              <w:pStyle w:val="OtherTableBody"/>
            </w:pPr>
            <w:r>
              <w:t>0146</w:t>
            </w:r>
          </w:p>
        </w:tc>
        <w:tc>
          <w:tcPr>
            <w:tcW w:w="2600" w:type="dxa"/>
          </w:tcPr>
          <w:p w14:paraId="4A55F196" w14:textId="77777777" w:rsidR="00B50050" w:rsidRDefault="00B50050" w:rsidP="0088127C">
            <w:pPr>
              <w:pStyle w:val="OtherTableBody"/>
            </w:pPr>
          </w:p>
        </w:tc>
        <w:tc>
          <w:tcPr>
            <w:tcW w:w="1400" w:type="dxa"/>
          </w:tcPr>
          <w:p w14:paraId="5E21E7EC" w14:textId="77777777" w:rsidR="00B50050" w:rsidRDefault="00B50050" w:rsidP="0088127C">
            <w:pPr>
              <w:pStyle w:val="OtherTableBody"/>
            </w:pPr>
            <w:r>
              <w:t>UL</w:t>
            </w:r>
          </w:p>
        </w:tc>
        <w:tc>
          <w:tcPr>
            <w:tcW w:w="4200" w:type="dxa"/>
          </w:tcPr>
          <w:p w14:paraId="55CB402B" w14:textId="77777777" w:rsidR="00B50050" w:rsidRDefault="00B50050" w:rsidP="0088127C">
            <w:pPr>
              <w:pStyle w:val="OtherTableBody"/>
            </w:pPr>
            <w:r>
              <w:t>Unlimited</w:t>
            </w:r>
          </w:p>
        </w:tc>
      </w:tr>
      <w:tr w:rsidR="00B50050" w14:paraId="3C41814B" w14:textId="77777777" w:rsidTr="00195548">
        <w:tc>
          <w:tcPr>
            <w:tcW w:w="600" w:type="dxa"/>
          </w:tcPr>
          <w:p w14:paraId="7C2B9C1A" w14:textId="77777777" w:rsidR="00B50050" w:rsidRDefault="00B50050" w:rsidP="0088127C">
            <w:pPr>
              <w:pStyle w:val="OtherTableBody"/>
            </w:pPr>
            <w:r>
              <w:t>User</w:t>
            </w:r>
          </w:p>
        </w:tc>
        <w:tc>
          <w:tcPr>
            <w:tcW w:w="600" w:type="dxa"/>
          </w:tcPr>
          <w:p w14:paraId="30108091" w14:textId="77777777" w:rsidR="00B50050" w:rsidRDefault="00B50050" w:rsidP="0088127C">
            <w:pPr>
              <w:pStyle w:val="OtherTableBody"/>
            </w:pPr>
          </w:p>
        </w:tc>
        <w:tc>
          <w:tcPr>
            <w:tcW w:w="2600" w:type="dxa"/>
          </w:tcPr>
          <w:p w14:paraId="0420FC8B" w14:textId="77777777" w:rsidR="00B50050" w:rsidRDefault="00B50050" w:rsidP="0088127C">
            <w:pPr>
              <w:pStyle w:val="OtherTableBody"/>
            </w:pPr>
            <w:r>
              <w:t>Policy Type</w:t>
            </w:r>
          </w:p>
        </w:tc>
        <w:tc>
          <w:tcPr>
            <w:tcW w:w="1400" w:type="dxa"/>
          </w:tcPr>
          <w:p w14:paraId="00850703" w14:textId="77777777" w:rsidR="00B50050" w:rsidRDefault="00B50050" w:rsidP="0088127C">
            <w:pPr>
              <w:pStyle w:val="OtherTableBody"/>
            </w:pPr>
          </w:p>
        </w:tc>
        <w:tc>
          <w:tcPr>
            <w:tcW w:w="4200" w:type="dxa"/>
          </w:tcPr>
          <w:p w14:paraId="0A6ABF81" w14:textId="77777777" w:rsidR="00B50050" w:rsidRDefault="00B50050" w:rsidP="0088127C">
            <w:pPr>
              <w:pStyle w:val="OtherTableBody"/>
            </w:pPr>
          </w:p>
        </w:tc>
      </w:tr>
      <w:tr w:rsidR="00B50050" w14:paraId="074814B7" w14:textId="77777777" w:rsidTr="00195548">
        <w:tc>
          <w:tcPr>
            <w:tcW w:w="600" w:type="dxa"/>
          </w:tcPr>
          <w:p w14:paraId="3809FFE3" w14:textId="77777777" w:rsidR="00B50050" w:rsidRDefault="00B50050" w:rsidP="0088127C">
            <w:pPr>
              <w:pStyle w:val="OtherTableBody"/>
            </w:pPr>
          </w:p>
        </w:tc>
        <w:tc>
          <w:tcPr>
            <w:tcW w:w="600" w:type="dxa"/>
          </w:tcPr>
          <w:p w14:paraId="72AA7D54" w14:textId="77777777" w:rsidR="00B50050" w:rsidRDefault="00B50050" w:rsidP="0088127C">
            <w:pPr>
              <w:pStyle w:val="OtherTableBody"/>
            </w:pPr>
            <w:r>
              <w:t>0147</w:t>
            </w:r>
          </w:p>
        </w:tc>
        <w:tc>
          <w:tcPr>
            <w:tcW w:w="2600" w:type="dxa"/>
          </w:tcPr>
          <w:p w14:paraId="119705DD" w14:textId="77777777" w:rsidR="00B50050" w:rsidRDefault="00B50050" w:rsidP="0088127C">
            <w:pPr>
              <w:pStyle w:val="OtherTableBody"/>
            </w:pPr>
          </w:p>
        </w:tc>
        <w:tc>
          <w:tcPr>
            <w:tcW w:w="1400" w:type="dxa"/>
          </w:tcPr>
          <w:p w14:paraId="69C8BCFC" w14:textId="77777777" w:rsidR="00B50050" w:rsidRDefault="00B50050" w:rsidP="0088127C">
            <w:pPr>
              <w:pStyle w:val="OtherTableBody"/>
            </w:pPr>
            <w:r>
              <w:t>2ANC</w:t>
            </w:r>
          </w:p>
        </w:tc>
        <w:tc>
          <w:tcPr>
            <w:tcW w:w="4200" w:type="dxa"/>
          </w:tcPr>
          <w:p w14:paraId="5506F73F" w14:textId="77777777" w:rsidR="00B50050" w:rsidRDefault="00B50050" w:rsidP="0088127C">
            <w:pPr>
              <w:pStyle w:val="OtherTableBody"/>
            </w:pPr>
            <w:r>
              <w:t>Second ancillary</w:t>
            </w:r>
          </w:p>
        </w:tc>
      </w:tr>
      <w:tr w:rsidR="00B50050" w14:paraId="43A72681" w14:textId="77777777" w:rsidTr="00195548">
        <w:tc>
          <w:tcPr>
            <w:tcW w:w="600" w:type="dxa"/>
          </w:tcPr>
          <w:p w14:paraId="734F6860" w14:textId="77777777" w:rsidR="00B50050" w:rsidRDefault="00B50050" w:rsidP="0088127C">
            <w:pPr>
              <w:pStyle w:val="OtherTableBody"/>
            </w:pPr>
          </w:p>
        </w:tc>
        <w:tc>
          <w:tcPr>
            <w:tcW w:w="600" w:type="dxa"/>
          </w:tcPr>
          <w:p w14:paraId="4864180C" w14:textId="77777777" w:rsidR="00B50050" w:rsidRDefault="00B50050" w:rsidP="0088127C">
            <w:pPr>
              <w:pStyle w:val="OtherTableBody"/>
            </w:pPr>
            <w:r>
              <w:t>0147</w:t>
            </w:r>
          </w:p>
        </w:tc>
        <w:tc>
          <w:tcPr>
            <w:tcW w:w="2600" w:type="dxa"/>
          </w:tcPr>
          <w:p w14:paraId="42FB50DC" w14:textId="77777777" w:rsidR="00B50050" w:rsidRDefault="00B50050" w:rsidP="0088127C">
            <w:pPr>
              <w:pStyle w:val="OtherTableBody"/>
            </w:pPr>
          </w:p>
        </w:tc>
        <w:tc>
          <w:tcPr>
            <w:tcW w:w="1400" w:type="dxa"/>
          </w:tcPr>
          <w:p w14:paraId="3E59F338" w14:textId="77777777" w:rsidR="00B50050" w:rsidRDefault="00B50050" w:rsidP="0088127C">
            <w:pPr>
              <w:pStyle w:val="OtherTableBody"/>
            </w:pPr>
            <w:r>
              <w:t>2MMD</w:t>
            </w:r>
          </w:p>
        </w:tc>
        <w:tc>
          <w:tcPr>
            <w:tcW w:w="4200" w:type="dxa"/>
          </w:tcPr>
          <w:p w14:paraId="1BD48962" w14:textId="77777777" w:rsidR="00B50050" w:rsidRDefault="00B50050" w:rsidP="0088127C">
            <w:pPr>
              <w:pStyle w:val="OtherTableBody"/>
            </w:pPr>
            <w:r>
              <w:t>Second major medical</w:t>
            </w:r>
          </w:p>
        </w:tc>
      </w:tr>
      <w:tr w:rsidR="00B50050" w14:paraId="416C2EC6" w14:textId="77777777" w:rsidTr="00195548">
        <w:tc>
          <w:tcPr>
            <w:tcW w:w="600" w:type="dxa"/>
          </w:tcPr>
          <w:p w14:paraId="7E7CFBA6" w14:textId="77777777" w:rsidR="00B50050" w:rsidRDefault="00B50050" w:rsidP="0088127C">
            <w:pPr>
              <w:pStyle w:val="OtherTableBody"/>
            </w:pPr>
          </w:p>
        </w:tc>
        <w:tc>
          <w:tcPr>
            <w:tcW w:w="600" w:type="dxa"/>
          </w:tcPr>
          <w:p w14:paraId="1BCF18E0" w14:textId="77777777" w:rsidR="00B50050" w:rsidRDefault="00B50050" w:rsidP="0088127C">
            <w:pPr>
              <w:pStyle w:val="OtherTableBody"/>
            </w:pPr>
            <w:r>
              <w:t>0147</w:t>
            </w:r>
          </w:p>
        </w:tc>
        <w:tc>
          <w:tcPr>
            <w:tcW w:w="2600" w:type="dxa"/>
          </w:tcPr>
          <w:p w14:paraId="72FA0FBB" w14:textId="77777777" w:rsidR="00B50050" w:rsidRDefault="00B50050" w:rsidP="0088127C">
            <w:pPr>
              <w:pStyle w:val="OtherTableBody"/>
            </w:pPr>
          </w:p>
        </w:tc>
        <w:tc>
          <w:tcPr>
            <w:tcW w:w="1400" w:type="dxa"/>
          </w:tcPr>
          <w:p w14:paraId="7E3A6846" w14:textId="77777777" w:rsidR="00B50050" w:rsidRDefault="00B50050" w:rsidP="0088127C">
            <w:pPr>
              <w:pStyle w:val="OtherTableBody"/>
            </w:pPr>
            <w:r>
              <w:t>3MMD</w:t>
            </w:r>
          </w:p>
        </w:tc>
        <w:tc>
          <w:tcPr>
            <w:tcW w:w="4200" w:type="dxa"/>
          </w:tcPr>
          <w:p w14:paraId="21BF42A3" w14:textId="77777777" w:rsidR="00B50050" w:rsidRDefault="00B50050" w:rsidP="0088127C">
            <w:pPr>
              <w:pStyle w:val="OtherTableBody"/>
            </w:pPr>
            <w:r>
              <w:t>Third major medical</w:t>
            </w:r>
          </w:p>
        </w:tc>
      </w:tr>
      <w:tr w:rsidR="00B50050" w14:paraId="2C0BED21" w14:textId="77777777" w:rsidTr="00195548">
        <w:tc>
          <w:tcPr>
            <w:tcW w:w="600" w:type="dxa"/>
          </w:tcPr>
          <w:p w14:paraId="6E4B2750" w14:textId="77777777" w:rsidR="00B50050" w:rsidRDefault="00B50050" w:rsidP="0088127C">
            <w:pPr>
              <w:pStyle w:val="OtherTableBody"/>
            </w:pPr>
          </w:p>
        </w:tc>
        <w:tc>
          <w:tcPr>
            <w:tcW w:w="600" w:type="dxa"/>
          </w:tcPr>
          <w:p w14:paraId="5430098B" w14:textId="77777777" w:rsidR="00B50050" w:rsidRDefault="00B50050" w:rsidP="0088127C">
            <w:pPr>
              <w:pStyle w:val="OtherTableBody"/>
            </w:pPr>
            <w:r>
              <w:t>0147</w:t>
            </w:r>
          </w:p>
        </w:tc>
        <w:tc>
          <w:tcPr>
            <w:tcW w:w="2600" w:type="dxa"/>
          </w:tcPr>
          <w:p w14:paraId="51EAFF79" w14:textId="77777777" w:rsidR="00B50050" w:rsidRDefault="00B50050" w:rsidP="0088127C">
            <w:pPr>
              <w:pStyle w:val="OtherTableBody"/>
            </w:pPr>
          </w:p>
        </w:tc>
        <w:tc>
          <w:tcPr>
            <w:tcW w:w="1400" w:type="dxa"/>
          </w:tcPr>
          <w:p w14:paraId="3F57A6F7" w14:textId="77777777" w:rsidR="00B50050" w:rsidRDefault="00B50050" w:rsidP="0088127C">
            <w:pPr>
              <w:pStyle w:val="OtherTableBody"/>
            </w:pPr>
            <w:r>
              <w:t>ANC</w:t>
            </w:r>
          </w:p>
        </w:tc>
        <w:tc>
          <w:tcPr>
            <w:tcW w:w="4200" w:type="dxa"/>
          </w:tcPr>
          <w:p w14:paraId="20AD1BB0" w14:textId="77777777" w:rsidR="00B50050" w:rsidRDefault="00B50050" w:rsidP="0088127C">
            <w:pPr>
              <w:pStyle w:val="OtherTableBody"/>
            </w:pPr>
            <w:r>
              <w:t>Ancillary</w:t>
            </w:r>
          </w:p>
        </w:tc>
      </w:tr>
      <w:tr w:rsidR="00B50050" w14:paraId="7A9B9AAE" w14:textId="77777777" w:rsidTr="00195548">
        <w:tc>
          <w:tcPr>
            <w:tcW w:w="600" w:type="dxa"/>
          </w:tcPr>
          <w:p w14:paraId="6094DBAF" w14:textId="77777777" w:rsidR="00B50050" w:rsidRDefault="00B50050" w:rsidP="0088127C">
            <w:pPr>
              <w:pStyle w:val="OtherTableBody"/>
            </w:pPr>
          </w:p>
        </w:tc>
        <w:tc>
          <w:tcPr>
            <w:tcW w:w="600" w:type="dxa"/>
          </w:tcPr>
          <w:p w14:paraId="49BCBA77" w14:textId="77777777" w:rsidR="00B50050" w:rsidRDefault="00B50050" w:rsidP="0088127C">
            <w:pPr>
              <w:pStyle w:val="OtherTableBody"/>
            </w:pPr>
            <w:r>
              <w:t>0147</w:t>
            </w:r>
          </w:p>
        </w:tc>
        <w:tc>
          <w:tcPr>
            <w:tcW w:w="2600" w:type="dxa"/>
          </w:tcPr>
          <w:p w14:paraId="684A44AA" w14:textId="77777777" w:rsidR="00B50050" w:rsidRDefault="00B50050" w:rsidP="0088127C">
            <w:pPr>
              <w:pStyle w:val="OtherTableBody"/>
            </w:pPr>
          </w:p>
        </w:tc>
        <w:tc>
          <w:tcPr>
            <w:tcW w:w="1400" w:type="dxa"/>
          </w:tcPr>
          <w:p w14:paraId="04391B02" w14:textId="77777777" w:rsidR="00B50050" w:rsidRDefault="00B50050" w:rsidP="0088127C">
            <w:pPr>
              <w:pStyle w:val="OtherTableBody"/>
            </w:pPr>
            <w:r>
              <w:t>MMD</w:t>
            </w:r>
          </w:p>
        </w:tc>
        <w:tc>
          <w:tcPr>
            <w:tcW w:w="4200" w:type="dxa"/>
          </w:tcPr>
          <w:p w14:paraId="1DCDC8C3" w14:textId="77777777" w:rsidR="00B50050" w:rsidRDefault="00B50050" w:rsidP="0088127C">
            <w:pPr>
              <w:pStyle w:val="OtherTableBody"/>
            </w:pPr>
            <w:r>
              <w:t>Major medical</w:t>
            </w:r>
          </w:p>
        </w:tc>
      </w:tr>
      <w:tr w:rsidR="00B50050" w14:paraId="0C1FF8A8" w14:textId="77777777" w:rsidTr="00195548">
        <w:tc>
          <w:tcPr>
            <w:tcW w:w="600" w:type="dxa"/>
          </w:tcPr>
          <w:p w14:paraId="3E8A0E1B" w14:textId="77777777" w:rsidR="00B50050" w:rsidRDefault="00B50050" w:rsidP="0088127C">
            <w:pPr>
              <w:pStyle w:val="OtherTableBody"/>
            </w:pPr>
            <w:r>
              <w:t>HL7</w:t>
            </w:r>
          </w:p>
        </w:tc>
        <w:tc>
          <w:tcPr>
            <w:tcW w:w="600" w:type="dxa"/>
          </w:tcPr>
          <w:p w14:paraId="514BF641" w14:textId="77777777" w:rsidR="00B50050" w:rsidRDefault="00B50050" w:rsidP="0088127C">
            <w:pPr>
              <w:pStyle w:val="OtherTableBody"/>
            </w:pPr>
          </w:p>
        </w:tc>
        <w:tc>
          <w:tcPr>
            <w:tcW w:w="2600" w:type="dxa"/>
          </w:tcPr>
          <w:p w14:paraId="6A32EA49" w14:textId="77777777" w:rsidR="00B50050" w:rsidRDefault="00B50050" w:rsidP="0088127C">
            <w:pPr>
              <w:pStyle w:val="OtherTableBody"/>
            </w:pPr>
            <w:r>
              <w:t>Money or Percentage Indicator</w:t>
            </w:r>
          </w:p>
        </w:tc>
        <w:tc>
          <w:tcPr>
            <w:tcW w:w="1400" w:type="dxa"/>
          </w:tcPr>
          <w:p w14:paraId="3E52E815" w14:textId="77777777" w:rsidR="00B50050" w:rsidRDefault="00B50050" w:rsidP="0088127C">
            <w:pPr>
              <w:pStyle w:val="OtherTableBody"/>
            </w:pPr>
          </w:p>
        </w:tc>
        <w:tc>
          <w:tcPr>
            <w:tcW w:w="4200" w:type="dxa"/>
          </w:tcPr>
          <w:p w14:paraId="0D9E473F" w14:textId="77777777" w:rsidR="00B50050" w:rsidRDefault="00B50050" w:rsidP="0088127C">
            <w:pPr>
              <w:pStyle w:val="OtherTableBody"/>
            </w:pPr>
          </w:p>
        </w:tc>
      </w:tr>
      <w:tr w:rsidR="00B50050" w14:paraId="62CB0B7A" w14:textId="77777777" w:rsidTr="00195548">
        <w:tc>
          <w:tcPr>
            <w:tcW w:w="600" w:type="dxa"/>
          </w:tcPr>
          <w:p w14:paraId="4193046C" w14:textId="77777777" w:rsidR="00B50050" w:rsidRDefault="00B50050" w:rsidP="0088127C">
            <w:pPr>
              <w:pStyle w:val="OtherTableBody"/>
            </w:pPr>
          </w:p>
        </w:tc>
        <w:tc>
          <w:tcPr>
            <w:tcW w:w="600" w:type="dxa"/>
          </w:tcPr>
          <w:p w14:paraId="401D7056" w14:textId="77777777" w:rsidR="00B50050" w:rsidRDefault="00B50050" w:rsidP="0088127C">
            <w:pPr>
              <w:pStyle w:val="OtherTableBody"/>
            </w:pPr>
            <w:r>
              <w:t>0148</w:t>
            </w:r>
          </w:p>
        </w:tc>
        <w:tc>
          <w:tcPr>
            <w:tcW w:w="2600" w:type="dxa"/>
          </w:tcPr>
          <w:p w14:paraId="446B698F" w14:textId="77777777" w:rsidR="00B50050" w:rsidRDefault="00B50050" w:rsidP="0088127C">
            <w:pPr>
              <w:pStyle w:val="OtherTableBody"/>
            </w:pPr>
          </w:p>
        </w:tc>
        <w:tc>
          <w:tcPr>
            <w:tcW w:w="1400" w:type="dxa"/>
          </w:tcPr>
          <w:p w14:paraId="67BD7661" w14:textId="77777777" w:rsidR="00B50050" w:rsidRDefault="00B50050" w:rsidP="0088127C">
            <w:pPr>
              <w:pStyle w:val="OtherTableBody"/>
            </w:pPr>
            <w:r>
              <w:t>AT</w:t>
            </w:r>
          </w:p>
        </w:tc>
        <w:tc>
          <w:tcPr>
            <w:tcW w:w="4200" w:type="dxa"/>
          </w:tcPr>
          <w:p w14:paraId="6A734280" w14:textId="77777777" w:rsidR="00B50050" w:rsidRDefault="00B50050" w:rsidP="0088127C">
            <w:pPr>
              <w:pStyle w:val="OtherTableBody"/>
            </w:pPr>
            <w:r>
              <w:t>Currency amount</w:t>
            </w:r>
          </w:p>
        </w:tc>
      </w:tr>
      <w:tr w:rsidR="00B50050" w14:paraId="76A66574" w14:textId="77777777" w:rsidTr="00195548">
        <w:tc>
          <w:tcPr>
            <w:tcW w:w="600" w:type="dxa"/>
          </w:tcPr>
          <w:p w14:paraId="22844580" w14:textId="77777777" w:rsidR="00B50050" w:rsidRDefault="00B50050" w:rsidP="0088127C">
            <w:pPr>
              <w:pStyle w:val="OtherTableBody"/>
            </w:pPr>
          </w:p>
        </w:tc>
        <w:tc>
          <w:tcPr>
            <w:tcW w:w="600" w:type="dxa"/>
          </w:tcPr>
          <w:p w14:paraId="476B14D8" w14:textId="77777777" w:rsidR="00B50050" w:rsidRDefault="00B50050" w:rsidP="0088127C">
            <w:pPr>
              <w:pStyle w:val="OtherTableBody"/>
            </w:pPr>
            <w:r>
              <w:t>0148</w:t>
            </w:r>
          </w:p>
        </w:tc>
        <w:tc>
          <w:tcPr>
            <w:tcW w:w="2600" w:type="dxa"/>
          </w:tcPr>
          <w:p w14:paraId="720B7809" w14:textId="77777777" w:rsidR="00B50050" w:rsidRDefault="00B50050" w:rsidP="0088127C">
            <w:pPr>
              <w:pStyle w:val="OtherTableBody"/>
            </w:pPr>
          </w:p>
        </w:tc>
        <w:tc>
          <w:tcPr>
            <w:tcW w:w="1400" w:type="dxa"/>
          </w:tcPr>
          <w:p w14:paraId="3D08DBBE" w14:textId="77777777" w:rsidR="00B50050" w:rsidRDefault="00B50050" w:rsidP="0088127C">
            <w:pPr>
              <w:pStyle w:val="OtherTableBody"/>
            </w:pPr>
            <w:r>
              <w:t>PC</w:t>
            </w:r>
          </w:p>
        </w:tc>
        <w:tc>
          <w:tcPr>
            <w:tcW w:w="4200" w:type="dxa"/>
          </w:tcPr>
          <w:p w14:paraId="17E2E636" w14:textId="77777777" w:rsidR="00B50050" w:rsidRDefault="00B50050" w:rsidP="0088127C">
            <w:pPr>
              <w:pStyle w:val="OtherTableBody"/>
            </w:pPr>
            <w:r>
              <w:t>Percentage</w:t>
            </w:r>
          </w:p>
        </w:tc>
      </w:tr>
      <w:tr w:rsidR="00B50050" w14:paraId="2EEDEC72" w14:textId="77777777" w:rsidTr="00195548">
        <w:tc>
          <w:tcPr>
            <w:tcW w:w="600" w:type="dxa"/>
          </w:tcPr>
          <w:p w14:paraId="688F0A0D" w14:textId="77777777" w:rsidR="00B50050" w:rsidRDefault="00B50050" w:rsidP="0088127C">
            <w:pPr>
              <w:pStyle w:val="OtherTableBody"/>
            </w:pPr>
            <w:r>
              <w:t>User</w:t>
            </w:r>
          </w:p>
        </w:tc>
        <w:tc>
          <w:tcPr>
            <w:tcW w:w="600" w:type="dxa"/>
          </w:tcPr>
          <w:p w14:paraId="528178C0" w14:textId="77777777" w:rsidR="00B50050" w:rsidRDefault="00B50050" w:rsidP="0088127C">
            <w:pPr>
              <w:pStyle w:val="OtherTableBody"/>
            </w:pPr>
          </w:p>
        </w:tc>
        <w:tc>
          <w:tcPr>
            <w:tcW w:w="2600" w:type="dxa"/>
          </w:tcPr>
          <w:p w14:paraId="4C024A65" w14:textId="77777777" w:rsidR="00B50050" w:rsidRDefault="00B50050" w:rsidP="0088127C">
            <w:pPr>
              <w:pStyle w:val="OtherTableBody"/>
            </w:pPr>
            <w:r>
              <w:t>Day Type</w:t>
            </w:r>
          </w:p>
        </w:tc>
        <w:tc>
          <w:tcPr>
            <w:tcW w:w="1400" w:type="dxa"/>
          </w:tcPr>
          <w:p w14:paraId="0EECED12" w14:textId="77777777" w:rsidR="00B50050" w:rsidRDefault="00B50050" w:rsidP="0088127C">
            <w:pPr>
              <w:pStyle w:val="OtherTableBody"/>
            </w:pPr>
          </w:p>
        </w:tc>
        <w:tc>
          <w:tcPr>
            <w:tcW w:w="4200" w:type="dxa"/>
          </w:tcPr>
          <w:p w14:paraId="324F7FFD" w14:textId="77777777" w:rsidR="00B50050" w:rsidRDefault="00B50050" w:rsidP="0088127C">
            <w:pPr>
              <w:pStyle w:val="OtherTableBody"/>
            </w:pPr>
          </w:p>
        </w:tc>
      </w:tr>
      <w:tr w:rsidR="00B50050" w14:paraId="6A0656D3" w14:textId="77777777" w:rsidTr="00195548">
        <w:tc>
          <w:tcPr>
            <w:tcW w:w="600" w:type="dxa"/>
          </w:tcPr>
          <w:p w14:paraId="78949B97" w14:textId="77777777" w:rsidR="00B50050" w:rsidRDefault="00B50050" w:rsidP="0088127C">
            <w:pPr>
              <w:pStyle w:val="OtherTableBody"/>
            </w:pPr>
          </w:p>
        </w:tc>
        <w:tc>
          <w:tcPr>
            <w:tcW w:w="600" w:type="dxa"/>
          </w:tcPr>
          <w:p w14:paraId="7821E950" w14:textId="77777777" w:rsidR="00B50050" w:rsidRDefault="00B50050" w:rsidP="0088127C">
            <w:pPr>
              <w:pStyle w:val="OtherTableBody"/>
            </w:pPr>
            <w:r>
              <w:t>0149</w:t>
            </w:r>
          </w:p>
        </w:tc>
        <w:tc>
          <w:tcPr>
            <w:tcW w:w="2600" w:type="dxa"/>
          </w:tcPr>
          <w:p w14:paraId="48008CD6" w14:textId="77777777" w:rsidR="00B50050" w:rsidRDefault="00B50050" w:rsidP="0088127C">
            <w:pPr>
              <w:pStyle w:val="OtherTableBody"/>
            </w:pPr>
          </w:p>
        </w:tc>
        <w:tc>
          <w:tcPr>
            <w:tcW w:w="1400" w:type="dxa"/>
          </w:tcPr>
          <w:p w14:paraId="5827C170" w14:textId="77777777" w:rsidR="00B50050" w:rsidRDefault="00B50050" w:rsidP="0088127C">
            <w:pPr>
              <w:pStyle w:val="OtherTableBody"/>
            </w:pPr>
            <w:r>
              <w:t>AP</w:t>
            </w:r>
          </w:p>
        </w:tc>
        <w:tc>
          <w:tcPr>
            <w:tcW w:w="4200" w:type="dxa"/>
          </w:tcPr>
          <w:p w14:paraId="0834BB69" w14:textId="77777777" w:rsidR="00B50050" w:rsidRDefault="00B50050" w:rsidP="0088127C">
            <w:pPr>
              <w:pStyle w:val="OtherTableBody"/>
            </w:pPr>
            <w:r>
              <w:t>Approved</w:t>
            </w:r>
          </w:p>
        </w:tc>
      </w:tr>
      <w:tr w:rsidR="00B50050" w14:paraId="0F834595" w14:textId="77777777" w:rsidTr="00195548">
        <w:tc>
          <w:tcPr>
            <w:tcW w:w="600" w:type="dxa"/>
          </w:tcPr>
          <w:p w14:paraId="103DD8E3" w14:textId="77777777" w:rsidR="00B50050" w:rsidRDefault="00B50050" w:rsidP="0088127C">
            <w:pPr>
              <w:pStyle w:val="OtherTableBody"/>
            </w:pPr>
          </w:p>
        </w:tc>
        <w:tc>
          <w:tcPr>
            <w:tcW w:w="600" w:type="dxa"/>
          </w:tcPr>
          <w:p w14:paraId="2FB63616" w14:textId="77777777" w:rsidR="00B50050" w:rsidRDefault="00B50050" w:rsidP="0088127C">
            <w:pPr>
              <w:pStyle w:val="OtherTableBody"/>
            </w:pPr>
            <w:r>
              <w:t>0149</w:t>
            </w:r>
          </w:p>
        </w:tc>
        <w:tc>
          <w:tcPr>
            <w:tcW w:w="2600" w:type="dxa"/>
          </w:tcPr>
          <w:p w14:paraId="7C45B79D" w14:textId="77777777" w:rsidR="00B50050" w:rsidRDefault="00B50050" w:rsidP="0088127C">
            <w:pPr>
              <w:pStyle w:val="OtherTableBody"/>
            </w:pPr>
          </w:p>
        </w:tc>
        <w:tc>
          <w:tcPr>
            <w:tcW w:w="1400" w:type="dxa"/>
          </w:tcPr>
          <w:p w14:paraId="19A20922" w14:textId="77777777" w:rsidR="00B50050" w:rsidRDefault="00B50050" w:rsidP="0088127C">
            <w:pPr>
              <w:pStyle w:val="OtherTableBody"/>
            </w:pPr>
            <w:r>
              <w:t>DE</w:t>
            </w:r>
          </w:p>
        </w:tc>
        <w:tc>
          <w:tcPr>
            <w:tcW w:w="4200" w:type="dxa"/>
          </w:tcPr>
          <w:p w14:paraId="78452401" w14:textId="77777777" w:rsidR="00B50050" w:rsidRDefault="00B50050" w:rsidP="0088127C">
            <w:pPr>
              <w:pStyle w:val="OtherTableBody"/>
            </w:pPr>
            <w:r>
              <w:t>Denied</w:t>
            </w:r>
          </w:p>
        </w:tc>
      </w:tr>
      <w:tr w:rsidR="00B50050" w14:paraId="06456CED" w14:textId="77777777" w:rsidTr="00195548">
        <w:tc>
          <w:tcPr>
            <w:tcW w:w="600" w:type="dxa"/>
          </w:tcPr>
          <w:p w14:paraId="3A112B7D" w14:textId="77777777" w:rsidR="00B50050" w:rsidRDefault="00B50050" w:rsidP="0088127C">
            <w:pPr>
              <w:pStyle w:val="OtherTableBody"/>
            </w:pPr>
          </w:p>
        </w:tc>
        <w:tc>
          <w:tcPr>
            <w:tcW w:w="600" w:type="dxa"/>
          </w:tcPr>
          <w:p w14:paraId="3FBE2364" w14:textId="77777777" w:rsidR="00B50050" w:rsidRDefault="00B50050" w:rsidP="0088127C">
            <w:pPr>
              <w:pStyle w:val="OtherTableBody"/>
            </w:pPr>
            <w:r>
              <w:t>0149</w:t>
            </w:r>
          </w:p>
        </w:tc>
        <w:tc>
          <w:tcPr>
            <w:tcW w:w="2600" w:type="dxa"/>
          </w:tcPr>
          <w:p w14:paraId="7C608A04" w14:textId="77777777" w:rsidR="00B50050" w:rsidRDefault="00B50050" w:rsidP="0088127C">
            <w:pPr>
              <w:pStyle w:val="OtherTableBody"/>
            </w:pPr>
          </w:p>
        </w:tc>
        <w:tc>
          <w:tcPr>
            <w:tcW w:w="1400" w:type="dxa"/>
          </w:tcPr>
          <w:p w14:paraId="1E9BC1BA" w14:textId="77777777" w:rsidR="00B50050" w:rsidRDefault="00B50050" w:rsidP="0088127C">
            <w:pPr>
              <w:pStyle w:val="OtherTableBody"/>
            </w:pPr>
            <w:r>
              <w:t>PE</w:t>
            </w:r>
          </w:p>
        </w:tc>
        <w:tc>
          <w:tcPr>
            <w:tcW w:w="4200" w:type="dxa"/>
          </w:tcPr>
          <w:p w14:paraId="5863C33A" w14:textId="77777777" w:rsidR="00B50050" w:rsidRDefault="00B50050" w:rsidP="0088127C">
            <w:pPr>
              <w:pStyle w:val="OtherTableBody"/>
            </w:pPr>
            <w:r>
              <w:t>Pending</w:t>
            </w:r>
          </w:p>
        </w:tc>
      </w:tr>
      <w:tr w:rsidR="00B50050" w14:paraId="5F1E3EB4" w14:textId="77777777" w:rsidTr="00195548">
        <w:tc>
          <w:tcPr>
            <w:tcW w:w="600" w:type="dxa"/>
          </w:tcPr>
          <w:p w14:paraId="3070864F" w14:textId="77777777" w:rsidR="00B50050" w:rsidRDefault="00B50050" w:rsidP="0088127C">
            <w:pPr>
              <w:pStyle w:val="OtherTableBody"/>
            </w:pPr>
            <w:r>
              <w:t>User</w:t>
            </w:r>
          </w:p>
        </w:tc>
        <w:tc>
          <w:tcPr>
            <w:tcW w:w="600" w:type="dxa"/>
          </w:tcPr>
          <w:p w14:paraId="67DD3FBE" w14:textId="77777777" w:rsidR="00B50050" w:rsidRDefault="00B50050" w:rsidP="0088127C">
            <w:pPr>
              <w:pStyle w:val="OtherTableBody"/>
            </w:pPr>
          </w:p>
        </w:tc>
        <w:tc>
          <w:tcPr>
            <w:tcW w:w="2600" w:type="dxa"/>
          </w:tcPr>
          <w:p w14:paraId="2DE33AF6" w14:textId="77777777" w:rsidR="00B50050" w:rsidRDefault="00B50050" w:rsidP="0088127C">
            <w:pPr>
              <w:pStyle w:val="OtherTableBody"/>
            </w:pPr>
            <w:r>
              <w:t>Certification Patient Type</w:t>
            </w:r>
          </w:p>
        </w:tc>
        <w:tc>
          <w:tcPr>
            <w:tcW w:w="1400" w:type="dxa"/>
          </w:tcPr>
          <w:p w14:paraId="0159A82B" w14:textId="77777777" w:rsidR="00B50050" w:rsidRDefault="00B50050" w:rsidP="0088127C">
            <w:pPr>
              <w:pStyle w:val="OtherTableBody"/>
            </w:pPr>
          </w:p>
        </w:tc>
        <w:tc>
          <w:tcPr>
            <w:tcW w:w="4200" w:type="dxa"/>
          </w:tcPr>
          <w:p w14:paraId="679520F5" w14:textId="77777777" w:rsidR="00B50050" w:rsidRDefault="00B50050" w:rsidP="0088127C">
            <w:pPr>
              <w:pStyle w:val="OtherTableBody"/>
            </w:pPr>
          </w:p>
        </w:tc>
      </w:tr>
      <w:tr w:rsidR="00B50050" w14:paraId="34CD068C" w14:textId="77777777" w:rsidTr="00195548">
        <w:tc>
          <w:tcPr>
            <w:tcW w:w="600" w:type="dxa"/>
          </w:tcPr>
          <w:p w14:paraId="265873AE" w14:textId="77777777" w:rsidR="00B50050" w:rsidRDefault="00B50050" w:rsidP="0088127C">
            <w:pPr>
              <w:pStyle w:val="OtherTableBody"/>
            </w:pPr>
          </w:p>
        </w:tc>
        <w:tc>
          <w:tcPr>
            <w:tcW w:w="600" w:type="dxa"/>
          </w:tcPr>
          <w:p w14:paraId="2A5AB074" w14:textId="77777777" w:rsidR="00B50050" w:rsidRDefault="00B50050" w:rsidP="0088127C">
            <w:pPr>
              <w:pStyle w:val="OtherTableBody"/>
            </w:pPr>
            <w:r>
              <w:t>0150</w:t>
            </w:r>
          </w:p>
        </w:tc>
        <w:tc>
          <w:tcPr>
            <w:tcW w:w="2600" w:type="dxa"/>
          </w:tcPr>
          <w:p w14:paraId="74302E99" w14:textId="77777777" w:rsidR="00B50050" w:rsidRDefault="00B50050" w:rsidP="0088127C">
            <w:pPr>
              <w:pStyle w:val="OtherTableBody"/>
            </w:pPr>
          </w:p>
        </w:tc>
        <w:tc>
          <w:tcPr>
            <w:tcW w:w="1400" w:type="dxa"/>
          </w:tcPr>
          <w:p w14:paraId="7778A953" w14:textId="77777777" w:rsidR="00B50050" w:rsidRDefault="00B50050" w:rsidP="0088127C">
            <w:pPr>
              <w:pStyle w:val="OtherTableBody"/>
            </w:pPr>
            <w:r>
              <w:t>ER</w:t>
            </w:r>
          </w:p>
        </w:tc>
        <w:tc>
          <w:tcPr>
            <w:tcW w:w="4200" w:type="dxa"/>
          </w:tcPr>
          <w:p w14:paraId="6B04DE32" w14:textId="77777777" w:rsidR="00B50050" w:rsidRDefault="00B50050" w:rsidP="0088127C">
            <w:pPr>
              <w:pStyle w:val="OtherTableBody"/>
            </w:pPr>
            <w:r>
              <w:t>Emergency</w:t>
            </w:r>
          </w:p>
        </w:tc>
      </w:tr>
      <w:tr w:rsidR="00B50050" w14:paraId="3C617ADC" w14:textId="77777777" w:rsidTr="00195548">
        <w:tc>
          <w:tcPr>
            <w:tcW w:w="600" w:type="dxa"/>
          </w:tcPr>
          <w:p w14:paraId="3880EF5E" w14:textId="77777777" w:rsidR="00B50050" w:rsidRDefault="00B50050" w:rsidP="0088127C">
            <w:pPr>
              <w:pStyle w:val="OtherTableBody"/>
            </w:pPr>
          </w:p>
        </w:tc>
        <w:tc>
          <w:tcPr>
            <w:tcW w:w="600" w:type="dxa"/>
          </w:tcPr>
          <w:p w14:paraId="456BC011" w14:textId="77777777" w:rsidR="00B50050" w:rsidRDefault="00B50050" w:rsidP="0088127C">
            <w:pPr>
              <w:pStyle w:val="OtherTableBody"/>
            </w:pPr>
            <w:r>
              <w:t>0150</w:t>
            </w:r>
          </w:p>
        </w:tc>
        <w:tc>
          <w:tcPr>
            <w:tcW w:w="2600" w:type="dxa"/>
          </w:tcPr>
          <w:p w14:paraId="51B41AA0" w14:textId="77777777" w:rsidR="00B50050" w:rsidRDefault="00B50050" w:rsidP="0088127C">
            <w:pPr>
              <w:pStyle w:val="OtherTableBody"/>
            </w:pPr>
          </w:p>
        </w:tc>
        <w:tc>
          <w:tcPr>
            <w:tcW w:w="1400" w:type="dxa"/>
          </w:tcPr>
          <w:p w14:paraId="056E4CC9" w14:textId="77777777" w:rsidR="00B50050" w:rsidRDefault="00B50050" w:rsidP="0088127C">
            <w:pPr>
              <w:pStyle w:val="OtherTableBody"/>
            </w:pPr>
            <w:r>
              <w:t>IPE</w:t>
            </w:r>
          </w:p>
        </w:tc>
        <w:tc>
          <w:tcPr>
            <w:tcW w:w="4200" w:type="dxa"/>
          </w:tcPr>
          <w:p w14:paraId="73847AA1" w14:textId="77777777" w:rsidR="00B50050" w:rsidRDefault="00B50050" w:rsidP="0088127C">
            <w:pPr>
              <w:pStyle w:val="OtherTableBody"/>
            </w:pPr>
            <w:r>
              <w:t>Inpatient elective</w:t>
            </w:r>
          </w:p>
        </w:tc>
      </w:tr>
      <w:tr w:rsidR="00B50050" w14:paraId="06C2D8CE" w14:textId="77777777" w:rsidTr="00195548">
        <w:tc>
          <w:tcPr>
            <w:tcW w:w="600" w:type="dxa"/>
          </w:tcPr>
          <w:p w14:paraId="02B313E1" w14:textId="77777777" w:rsidR="00B50050" w:rsidRDefault="00B50050" w:rsidP="0088127C">
            <w:pPr>
              <w:pStyle w:val="OtherTableBody"/>
            </w:pPr>
          </w:p>
        </w:tc>
        <w:tc>
          <w:tcPr>
            <w:tcW w:w="600" w:type="dxa"/>
          </w:tcPr>
          <w:p w14:paraId="2B0E5CEE" w14:textId="77777777" w:rsidR="00B50050" w:rsidRDefault="00B50050" w:rsidP="0088127C">
            <w:pPr>
              <w:pStyle w:val="OtherTableBody"/>
            </w:pPr>
            <w:r>
              <w:t>0150</w:t>
            </w:r>
          </w:p>
        </w:tc>
        <w:tc>
          <w:tcPr>
            <w:tcW w:w="2600" w:type="dxa"/>
          </w:tcPr>
          <w:p w14:paraId="610FE729" w14:textId="77777777" w:rsidR="00B50050" w:rsidRDefault="00B50050" w:rsidP="0088127C">
            <w:pPr>
              <w:pStyle w:val="OtherTableBody"/>
            </w:pPr>
          </w:p>
        </w:tc>
        <w:tc>
          <w:tcPr>
            <w:tcW w:w="1400" w:type="dxa"/>
          </w:tcPr>
          <w:p w14:paraId="3A23F26D" w14:textId="77777777" w:rsidR="00B50050" w:rsidRDefault="00B50050" w:rsidP="0088127C">
            <w:pPr>
              <w:pStyle w:val="OtherTableBody"/>
            </w:pPr>
            <w:r>
              <w:t>OPE</w:t>
            </w:r>
          </w:p>
        </w:tc>
        <w:tc>
          <w:tcPr>
            <w:tcW w:w="4200" w:type="dxa"/>
          </w:tcPr>
          <w:p w14:paraId="101813F8" w14:textId="77777777" w:rsidR="00B50050" w:rsidRDefault="00B50050" w:rsidP="0088127C">
            <w:pPr>
              <w:pStyle w:val="OtherTableBody"/>
            </w:pPr>
            <w:r>
              <w:t>Outpatient elective</w:t>
            </w:r>
          </w:p>
        </w:tc>
      </w:tr>
      <w:tr w:rsidR="00B50050" w14:paraId="5F9D9426" w14:textId="77777777" w:rsidTr="00195548">
        <w:tc>
          <w:tcPr>
            <w:tcW w:w="600" w:type="dxa"/>
          </w:tcPr>
          <w:p w14:paraId="7C0403CA" w14:textId="77777777" w:rsidR="00B50050" w:rsidRDefault="00B50050" w:rsidP="0088127C">
            <w:pPr>
              <w:pStyle w:val="OtherTableBody"/>
            </w:pPr>
          </w:p>
        </w:tc>
        <w:tc>
          <w:tcPr>
            <w:tcW w:w="600" w:type="dxa"/>
          </w:tcPr>
          <w:p w14:paraId="41125BFC" w14:textId="77777777" w:rsidR="00B50050" w:rsidRDefault="00B50050" w:rsidP="0088127C">
            <w:pPr>
              <w:pStyle w:val="OtherTableBody"/>
            </w:pPr>
            <w:r>
              <w:t>0150</w:t>
            </w:r>
          </w:p>
        </w:tc>
        <w:tc>
          <w:tcPr>
            <w:tcW w:w="2600" w:type="dxa"/>
          </w:tcPr>
          <w:p w14:paraId="785FB945" w14:textId="77777777" w:rsidR="00B50050" w:rsidRDefault="00B50050" w:rsidP="0088127C">
            <w:pPr>
              <w:pStyle w:val="OtherTableBody"/>
            </w:pPr>
          </w:p>
        </w:tc>
        <w:tc>
          <w:tcPr>
            <w:tcW w:w="1400" w:type="dxa"/>
          </w:tcPr>
          <w:p w14:paraId="0B538D65" w14:textId="77777777" w:rsidR="00B50050" w:rsidRDefault="00B50050" w:rsidP="0088127C">
            <w:pPr>
              <w:pStyle w:val="OtherTableBody"/>
            </w:pPr>
            <w:r>
              <w:t>UR</w:t>
            </w:r>
          </w:p>
        </w:tc>
        <w:tc>
          <w:tcPr>
            <w:tcW w:w="4200" w:type="dxa"/>
          </w:tcPr>
          <w:p w14:paraId="1F6422F3" w14:textId="77777777" w:rsidR="00B50050" w:rsidRDefault="00B50050" w:rsidP="0088127C">
            <w:pPr>
              <w:pStyle w:val="OtherTableBody"/>
            </w:pPr>
            <w:r>
              <w:t>Urgent</w:t>
            </w:r>
          </w:p>
        </w:tc>
      </w:tr>
      <w:tr w:rsidR="00B50050" w14:paraId="2E7E04A2" w14:textId="77777777" w:rsidTr="00195548">
        <w:tc>
          <w:tcPr>
            <w:tcW w:w="600" w:type="dxa"/>
          </w:tcPr>
          <w:p w14:paraId="3B4967C5" w14:textId="77777777" w:rsidR="00B50050" w:rsidRDefault="00B50050" w:rsidP="0088127C">
            <w:pPr>
              <w:pStyle w:val="OtherTableBody"/>
            </w:pPr>
            <w:r>
              <w:t>User</w:t>
            </w:r>
          </w:p>
        </w:tc>
        <w:tc>
          <w:tcPr>
            <w:tcW w:w="600" w:type="dxa"/>
          </w:tcPr>
          <w:p w14:paraId="0A1ED4F9" w14:textId="77777777" w:rsidR="00B50050" w:rsidRDefault="00B50050" w:rsidP="0088127C">
            <w:pPr>
              <w:pStyle w:val="OtherTableBody"/>
            </w:pPr>
          </w:p>
        </w:tc>
        <w:tc>
          <w:tcPr>
            <w:tcW w:w="2600" w:type="dxa"/>
          </w:tcPr>
          <w:p w14:paraId="5BDD1737" w14:textId="77777777" w:rsidR="00B50050" w:rsidRDefault="00B50050" w:rsidP="0088127C">
            <w:pPr>
              <w:pStyle w:val="OtherTableBody"/>
            </w:pPr>
            <w:r>
              <w:t>Second Opinion Status</w:t>
            </w:r>
          </w:p>
        </w:tc>
        <w:tc>
          <w:tcPr>
            <w:tcW w:w="1400" w:type="dxa"/>
          </w:tcPr>
          <w:p w14:paraId="4BD0931D" w14:textId="77777777" w:rsidR="00B50050" w:rsidRDefault="00B50050" w:rsidP="0088127C">
            <w:pPr>
              <w:pStyle w:val="OtherTableBody"/>
            </w:pPr>
          </w:p>
        </w:tc>
        <w:tc>
          <w:tcPr>
            <w:tcW w:w="4200" w:type="dxa"/>
          </w:tcPr>
          <w:p w14:paraId="1BA89C39" w14:textId="77777777" w:rsidR="00B50050" w:rsidRDefault="00B50050" w:rsidP="0088127C">
            <w:pPr>
              <w:pStyle w:val="OtherTableBody"/>
            </w:pPr>
          </w:p>
        </w:tc>
      </w:tr>
      <w:tr w:rsidR="00B50050" w14:paraId="48B37740" w14:textId="77777777" w:rsidTr="00195548">
        <w:tc>
          <w:tcPr>
            <w:tcW w:w="600" w:type="dxa"/>
          </w:tcPr>
          <w:p w14:paraId="33849118" w14:textId="77777777" w:rsidR="00B50050" w:rsidRDefault="00B50050" w:rsidP="0088127C">
            <w:pPr>
              <w:pStyle w:val="OtherTableBody"/>
            </w:pPr>
          </w:p>
        </w:tc>
        <w:tc>
          <w:tcPr>
            <w:tcW w:w="600" w:type="dxa"/>
          </w:tcPr>
          <w:p w14:paraId="7FBF222D" w14:textId="77777777" w:rsidR="00B50050" w:rsidRDefault="00B50050" w:rsidP="0088127C">
            <w:pPr>
              <w:pStyle w:val="OtherTableBody"/>
            </w:pPr>
            <w:r>
              <w:t>0151</w:t>
            </w:r>
          </w:p>
        </w:tc>
        <w:tc>
          <w:tcPr>
            <w:tcW w:w="2600" w:type="dxa"/>
          </w:tcPr>
          <w:p w14:paraId="628F1E18" w14:textId="77777777" w:rsidR="00B50050" w:rsidRDefault="00B50050" w:rsidP="0088127C">
            <w:pPr>
              <w:pStyle w:val="OtherTableBody"/>
            </w:pPr>
          </w:p>
        </w:tc>
        <w:tc>
          <w:tcPr>
            <w:tcW w:w="1400" w:type="dxa"/>
          </w:tcPr>
          <w:p w14:paraId="27826167" w14:textId="77777777" w:rsidR="00B50050" w:rsidRDefault="00B50050" w:rsidP="0088127C">
            <w:pPr>
              <w:pStyle w:val="OtherTableBody"/>
            </w:pPr>
            <w:r>
              <w:t>...</w:t>
            </w:r>
          </w:p>
        </w:tc>
        <w:tc>
          <w:tcPr>
            <w:tcW w:w="4200" w:type="dxa"/>
          </w:tcPr>
          <w:p w14:paraId="4FDF685C" w14:textId="77777777" w:rsidR="00B50050" w:rsidRDefault="00B50050" w:rsidP="0088127C">
            <w:pPr>
              <w:pStyle w:val="OtherTableBody"/>
            </w:pPr>
            <w:r>
              <w:t>No suggested values defined</w:t>
            </w:r>
          </w:p>
        </w:tc>
      </w:tr>
      <w:tr w:rsidR="00B50050" w14:paraId="17460A81" w14:textId="77777777" w:rsidTr="00195548">
        <w:tc>
          <w:tcPr>
            <w:tcW w:w="600" w:type="dxa"/>
          </w:tcPr>
          <w:p w14:paraId="27F2A652" w14:textId="77777777" w:rsidR="00B50050" w:rsidRDefault="00B50050" w:rsidP="0088127C">
            <w:pPr>
              <w:pStyle w:val="OtherTableBody"/>
            </w:pPr>
            <w:r>
              <w:t>User</w:t>
            </w:r>
          </w:p>
        </w:tc>
        <w:tc>
          <w:tcPr>
            <w:tcW w:w="600" w:type="dxa"/>
          </w:tcPr>
          <w:p w14:paraId="22E369FD" w14:textId="77777777" w:rsidR="00B50050" w:rsidRDefault="00B50050" w:rsidP="0088127C">
            <w:pPr>
              <w:pStyle w:val="OtherTableBody"/>
            </w:pPr>
          </w:p>
        </w:tc>
        <w:tc>
          <w:tcPr>
            <w:tcW w:w="2600" w:type="dxa"/>
          </w:tcPr>
          <w:p w14:paraId="0965CC5B" w14:textId="77777777" w:rsidR="00B50050" w:rsidRDefault="00B50050" w:rsidP="0088127C">
            <w:pPr>
              <w:pStyle w:val="OtherTableBody"/>
            </w:pPr>
            <w:r>
              <w:t>Second Opinion Documentation Received</w:t>
            </w:r>
          </w:p>
        </w:tc>
        <w:tc>
          <w:tcPr>
            <w:tcW w:w="1400" w:type="dxa"/>
          </w:tcPr>
          <w:p w14:paraId="215D7070" w14:textId="77777777" w:rsidR="00B50050" w:rsidRDefault="00B50050" w:rsidP="0088127C">
            <w:pPr>
              <w:pStyle w:val="OtherTableBody"/>
            </w:pPr>
          </w:p>
        </w:tc>
        <w:tc>
          <w:tcPr>
            <w:tcW w:w="4200" w:type="dxa"/>
          </w:tcPr>
          <w:p w14:paraId="18AF4711" w14:textId="77777777" w:rsidR="00B50050" w:rsidRDefault="00B50050" w:rsidP="0088127C">
            <w:pPr>
              <w:pStyle w:val="OtherTableBody"/>
            </w:pPr>
          </w:p>
        </w:tc>
      </w:tr>
      <w:tr w:rsidR="00B50050" w14:paraId="04379274" w14:textId="77777777" w:rsidTr="00195548">
        <w:tc>
          <w:tcPr>
            <w:tcW w:w="600" w:type="dxa"/>
          </w:tcPr>
          <w:p w14:paraId="750DBA98" w14:textId="77777777" w:rsidR="00B50050" w:rsidRDefault="00B50050" w:rsidP="0088127C">
            <w:pPr>
              <w:pStyle w:val="OtherTableBody"/>
            </w:pPr>
          </w:p>
        </w:tc>
        <w:tc>
          <w:tcPr>
            <w:tcW w:w="600" w:type="dxa"/>
          </w:tcPr>
          <w:p w14:paraId="2ABC6137" w14:textId="77777777" w:rsidR="00B50050" w:rsidRDefault="00B50050" w:rsidP="0088127C">
            <w:pPr>
              <w:pStyle w:val="OtherTableBody"/>
            </w:pPr>
            <w:r>
              <w:t>0152</w:t>
            </w:r>
          </w:p>
        </w:tc>
        <w:tc>
          <w:tcPr>
            <w:tcW w:w="2600" w:type="dxa"/>
          </w:tcPr>
          <w:p w14:paraId="17EA4889" w14:textId="77777777" w:rsidR="00B50050" w:rsidRDefault="00B50050" w:rsidP="0088127C">
            <w:pPr>
              <w:pStyle w:val="OtherTableBody"/>
            </w:pPr>
          </w:p>
        </w:tc>
        <w:tc>
          <w:tcPr>
            <w:tcW w:w="1400" w:type="dxa"/>
          </w:tcPr>
          <w:p w14:paraId="11ED632C" w14:textId="77777777" w:rsidR="00B50050" w:rsidRDefault="00B50050" w:rsidP="0088127C">
            <w:pPr>
              <w:pStyle w:val="OtherTableBody"/>
            </w:pPr>
            <w:r>
              <w:t>...</w:t>
            </w:r>
          </w:p>
        </w:tc>
        <w:tc>
          <w:tcPr>
            <w:tcW w:w="4200" w:type="dxa"/>
          </w:tcPr>
          <w:p w14:paraId="5B0259B0" w14:textId="77777777" w:rsidR="00B50050" w:rsidRDefault="00B50050" w:rsidP="0088127C">
            <w:pPr>
              <w:pStyle w:val="OtherTableBody"/>
            </w:pPr>
            <w:r>
              <w:t>No suggested values defined</w:t>
            </w:r>
          </w:p>
        </w:tc>
      </w:tr>
      <w:tr w:rsidR="00B50050" w14:paraId="099D7140" w14:textId="77777777" w:rsidTr="00195548">
        <w:tc>
          <w:tcPr>
            <w:tcW w:w="600" w:type="dxa"/>
          </w:tcPr>
          <w:p w14:paraId="62FA13A0" w14:textId="77777777" w:rsidR="00B50050" w:rsidRDefault="00B50050" w:rsidP="0088127C">
            <w:pPr>
              <w:pStyle w:val="OtherTableBody"/>
            </w:pPr>
            <w:r>
              <w:t>External</w:t>
            </w:r>
          </w:p>
        </w:tc>
        <w:tc>
          <w:tcPr>
            <w:tcW w:w="600" w:type="dxa"/>
          </w:tcPr>
          <w:p w14:paraId="2ECFD6C4" w14:textId="77777777" w:rsidR="00B50050" w:rsidRDefault="00B50050" w:rsidP="0088127C">
            <w:pPr>
              <w:pStyle w:val="OtherTableBody"/>
            </w:pPr>
          </w:p>
        </w:tc>
        <w:tc>
          <w:tcPr>
            <w:tcW w:w="2600" w:type="dxa"/>
          </w:tcPr>
          <w:p w14:paraId="766ED76B" w14:textId="77777777" w:rsidR="00B50050" w:rsidRDefault="00B50050" w:rsidP="0088127C">
            <w:pPr>
              <w:pStyle w:val="OtherTableBody"/>
            </w:pPr>
            <w:r>
              <w:t>Value Code</w:t>
            </w:r>
          </w:p>
        </w:tc>
        <w:tc>
          <w:tcPr>
            <w:tcW w:w="1400" w:type="dxa"/>
          </w:tcPr>
          <w:p w14:paraId="154B293F" w14:textId="77777777" w:rsidR="00B50050" w:rsidRDefault="00B50050" w:rsidP="0088127C">
            <w:pPr>
              <w:pStyle w:val="OtherTableBody"/>
            </w:pPr>
          </w:p>
        </w:tc>
        <w:tc>
          <w:tcPr>
            <w:tcW w:w="4200" w:type="dxa"/>
          </w:tcPr>
          <w:p w14:paraId="7F7A15A6" w14:textId="77777777" w:rsidR="00B50050" w:rsidRDefault="00B50050" w:rsidP="0088127C">
            <w:pPr>
              <w:pStyle w:val="OtherTableBody"/>
            </w:pPr>
          </w:p>
        </w:tc>
      </w:tr>
      <w:tr w:rsidR="00B50050" w14:paraId="38CC5262" w14:textId="77777777" w:rsidTr="00195548">
        <w:tc>
          <w:tcPr>
            <w:tcW w:w="600" w:type="dxa"/>
          </w:tcPr>
          <w:p w14:paraId="780E661C" w14:textId="77777777" w:rsidR="00B50050" w:rsidRDefault="00B50050" w:rsidP="0088127C">
            <w:pPr>
              <w:pStyle w:val="OtherTableBody"/>
            </w:pPr>
          </w:p>
        </w:tc>
        <w:tc>
          <w:tcPr>
            <w:tcW w:w="600" w:type="dxa"/>
          </w:tcPr>
          <w:p w14:paraId="5B703369" w14:textId="77777777" w:rsidR="00B50050" w:rsidRDefault="00B50050" w:rsidP="0088127C">
            <w:pPr>
              <w:pStyle w:val="OtherTableBody"/>
            </w:pPr>
            <w:r>
              <w:t>0153</w:t>
            </w:r>
          </w:p>
        </w:tc>
        <w:tc>
          <w:tcPr>
            <w:tcW w:w="2600" w:type="dxa"/>
          </w:tcPr>
          <w:p w14:paraId="7A712B11" w14:textId="77777777" w:rsidR="00B50050" w:rsidRDefault="00B50050" w:rsidP="0088127C">
            <w:pPr>
              <w:pStyle w:val="OtherTableBody"/>
            </w:pPr>
          </w:p>
        </w:tc>
        <w:tc>
          <w:tcPr>
            <w:tcW w:w="1400" w:type="dxa"/>
          </w:tcPr>
          <w:p w14:paraId="628E28E7" w14:textId="77777777" w:rsidR="00B50050" w:rsidRDefault="00B50050" w:rsidP="0088127C">
            <w:pPr>
              <w:pStyle w:val="OtherTableBody"/>
            </w:pPr>
          </w:p>
        </w:tc>
        <w:tc>
          <w:tcPr>
            <w:tcW w:w="4200" w:type="dxa"/>
          </w:tcPr>
          <w:p w14:paraId="02C41E55" w14:textId="77777777" w:rsidR="00B50050" w:rsidRDefault="00B50050" w:rsidP="0088127C">
            <w:pPr>
              <w:pStyle w:val="OtherTableBody"/>
            </w:pPr>
          </w:p>
        </w:tc>
      </w:tr>
      <w:tr w:rsidR="00B50050" w14:paraId="16CEE53B" w14:textId="77777777" w:rsidTr="00195548">
        <w:tc>
          <w:tcPr>
            <w:tcW w:w="600" w:type="dxa"/>
          </w:tcPr>
          <w:p w14:paraId="11815997" w14:textId="77777777" w:rsidR="00B50050" w:rsidRDefault="00B50050" w:rsidP="0088127C">
            <w:pPr>
              <w:pStyle w:val="OtherTableBody"/>
            </w:pPr>
            <w:r>
              <w:t>HL7</w:t>
            </w:r>
          </w:p>
        </w:tc>
        <w:tc>
          <w:tcPr>
            <w:tcW w:w="600" w:type="dxa"/>
          </w:tcPr>
          <w:p w14:paraId="2A56B41F" w14:textId="77777777" w:rsidR="00B50050" w:rsidRDefault="00B50050" w:rsidP="0088127C">
            <w:pPr>
              <w:pStyle w:val="OtherTableBody"/>
            </w:pPr>
          </w:p>
        </w:tc>
        <w:tc>
          <w:tcPr>
            <w:tcW w:w="2600" w:type="dxa"/>
          </w:tcPr>
          <w:p w14:paraId="5B48E0ED" w14:textId="77777777" w:rsidR="00B50050" w:rsidRDefault="00B50050" w:rsidP="0088127C">
            <w:pPr>
              <w:pStyle w:val="OtherTableBody"/>
            </w:pPr>
            <w:r>
              <w:t>Accept/Application Acknowledgment Conditions</w:t>
            </w:r>
          </w:p>
        </w:tc>
        <w:tc>
          <w:tcPr>
            <w:tcW w:w="1400" w:type="dxa"/>
          </w:tcPr>
          <w:p w14:paraId="15E9D1DF" w14:textId="77777777" w:rsidR="00B50050" w:rsidRDefault="00B50050" w:rsidP="0088127C">
            <w:pPr>
              <w:pStyle w:val="OtherTableBody"/>
            </w:pPr>
          </w:p>
        </w:tc>
        <w:tc>
          <w:tcPr>
            <w:tcW w:w="4200" w:type="dxa"/>
          </w:tcPr>
          <w:p w14:paraId="46250F75" w14:textId="77777777" w:rsidR="00B50050" w:rsidRDefault="00B50050" w:rsidP="0088127C">
            <w:pPr>
              <w:pStyle w:val="OtherTableBody"/>
            </w:pPr>
          </w:p>
        </w:tc>
      </w:tr>
      <w:tr w:rsidR="00B50050" w14:paraId="57447E95" w14:textId="77777777" w:rsidTr="00195548">
        <w:tc>
          <w:tcPr>
            <w:tcW w:w="600" w:type="dxa"/>
          </w:tcPr>
          <w:p w14:paraId="1A3CC73A" w14:textId="77777777" w:rsidR="00B50050" w:rsidRDefault="00B50050" w:rsidP="0088127C">
            <w:pPr>
              <w:pStyle w:val="OtherTableBody"/>
            </w:pPr>
          </w:p>
        </w:tc>
        <w:tc>
          <w:tcPr>
            <w:tcW w:w="600" w:type="dxa"/>
          </w:tcPr>
          <w:p w14:paraId="28B3B7CA" w14:textId="77777777" w:rsidR="00B50050" w:rsidRDefault="00B50050" w:rsidP="0088127C">
            <w:pPr>
              <w:pStyle w:val="OtherTableBody"/>
            </w:pPr>
            <w:r>
              <w:t>0155</w:t>
            </w:r>
          </w:p>
        </w:tc>
        <w:tc>
          <w:tcPr>
            <w:tcW w:w="2600" w:type="dxa"/>
          </w:tcPr>
          <w:p w14:paraId="119E914F" w14:textId="77777777" w:rsidR="00B50050" w:rsidRDefault="00B50050" w:rsidP="0088127C">
            <w:pPr>
              <w:pStyle w:val="OtherTableBody"/>
            </w:pPr>
          </w:p>
        </w:tc>
        <w:tc>
          <w:tcPr>
            <w:tcW w:w="1400" w:type="dxa"/>
          </w:tcPr>
          <w:p w14:paraId="0B393DC6" w14:textId="77777777" w:rsidR="00B50050" w:rsidRDefault="00B50050" w:rsidP="0088127C">
            <w:pPr>
              <w:pStyle w:val="OtherTableBody"/>
            </w:pPr>
            <w:r>
              <w:t>AL</w:t>
            </w:r>
          </w:p>
        </w:tc>
        <w:tc>
          <w:tcPr>
            <w:tcW w:w="4200" w:type="dxa"/>
          </w:tcPr>
          <w:p w14:paraId="2E037FA4" w14:textId="77777777" w:rsidR="00B50050" w:rsidRDefault="00B50050" w:rsidP="0088127C">
            <w:pPr>
              <w:pStyle w:val="OtherTableBody"/>
            </w:pPr>
            <w:r>
              <w:t>Always</w:t>
            </w:r>
          </w:p>
        </w:tc>
      </w:tr>
      <w:tr w:rsidR="00B50050" w14:paraId="4874BE23" w14:textId="77777777" w:rsidTr="00195548">
        <w:tc>
          <w:tcPr>
            <w:tcW w:w="600" w:type="dxa"/>
          </w:tcPr>
          <w:p w14:paraId="79B90952" w14:textId="77777777" w:rsidR="00B50050" w:rsidRDefault="00B50050" w:rsidP="0088127C">
            <w:pPr>
              <w:pStyle w:val="OtherTableBody"/>
            </w:pPr>
          </w:p>
        </w:tc>
        <w:tc>
          <w:tcPr>
            <w:tcW w:w="600" w:type="dxa"/>
          </w:tcPr>
          <w:p w14:paraId="4AA77DE8" w14:textId="77777777" w:rsidR="00B50050" w:rsidRDefault="00B50050" w:rsidP="0088127C">
            <w:pPr>
              <w:pStyle w:val="OtherTableBody"/>
            </w:pPr>
            <w:r>
              <w:t>0155</w:t>
            </w:r>
          </w:p>
        </w:tc>
        <w:tc>
          <w:tcPr>
            <w:tcW w:w="2600" w:type="dxa"/>
          </w:tcPr>
          <w:p w14:paraId="16961582" w14:textId="77777777" w:rsidR="00B50050" w:rsidRDefault="00B50050" w:rsidP="0088127C">
            <w:pPr>
              <w:pStyle w:val="OtherTableBody"/>
            </w:pPr>
          </w:p>
        </w:tc>
        <w:tc>
          <w:tcPr>
            <w:tcW w:w="1400" w:type="dxa"/>
          </w:tcPr>
          <w:p w14:paraId="16C3E91B" w14:textId="77777777" w:rsidR="00B50050" w:rsidRDefault="00B50050" w:rsidP="0088127C">
            <w:pPr>
              <w:pStyle w:val="OtherTableBody"/>
            </w:pPr>
            <w:r>
              <w:t>ER</w:t>
            </w:r>
          </w:p>
        </w:tc>
        <w:tc>
          <w:tcPr>
            <w:tcW w:w="4200" w:type="dxa"/>
          </w:tcPr>
          <w:p w14:paraId="74D27238" w14:textId="77777777" w:rsidR="00B50050" w:rsidRDefault="00B50050" w:rsidP="0088127C">
            <w:pPr>
              <w:pStyle w:val="OtherTableBody"/>
            </w:pPr>
            <w:r>
              <w:t>Error/reject conditions only</w:t>
            </w:r>
          </w:p>
        </w:tc>
      </w:tr>
      <w:tr w:rsidR="00B50050" w14:paraId="2951DBDB" w14:textId="77777777" w:rsidTr="00195548">
        <w:tc>
          <w:tcPr>
            <w:tcW w:w="600" w:type="dxa"/>
          </w:tcPr>
          <w:p w14:paraId="41AF1EDB" w14:textId="77777777" w:rsidR="00B50050" w:rsidRDefault="00B50050" w:rsidP="0088127C">
            <w:pPr>
              <w:pStyle w:val="OtherTableBody"/>
            </w:pPr>
          </w:p>
        </w:tc>
        <w:tc>
          <w:tcPr>
            <w:tcW w:w="600" w:type="dxa"/>
          </w:tcPr>
          <w:p w14:paraId="763F7EBD" w14:textId="77777777" w:rsidR="00B50050" w:rsidRDefault="00B50050" w:rsidP="0088127C">
            <w:pPr>
              <w:pStyle w:val="OtherTableBody"/>
            </w:pPr>
            <w:r>
              <w:t>0155</w:t>
            </w:r>
          </w:p>
        </w:tc>
        <w:tc>
          <w:tcPr>
            <w:tcW w:w="2600" w:type="dxa"/>
          </w:tcPr>
          <w:p w14:paraId="7CEE07ED" w14:textId="77777777" w:rsidR="00B50050" w:rsidRDefault="00B50050" w:rsidP="0088127C">
            <w:pPr>
              <w:pStyle w:val="OtherTableBody"/>
            </w:pPr>
          </w:p>
        </w:tc>
        <w:tc>
          <w:tcPr>
            <w:tcW w:w="1400" w:type="dxa"/>
          </w:tcPr>
          <w:p w14:paraId="52B30542" w14:textId="77777777" w:rsidR="00B50050" w:rsidRDefault="00B50050" w:rsidP="0088127C">
            <w:pPr>
              <w:pStyle w:val="OtherTableBody"/>
            </w:pPr>
            <w:r>
              <w:t>NE</w:t>
            </w:r>
          </w:p>
        </w:tc>
        <w:tc>
          <w:tcPr>
            <w:tcW w:w="4200" w:type="dxa"/>
          </w:tcPr>
          <w:p w14:paraId="38DDA00D" w14:textId="77777777" w:rsidR="00B50050" w:rsidRDefault="00B50050" w:rsidP="0088127C">
            <w:pPr>
              <w:pStyle w:val="OtherTableBody"/>
            </w:pPr>
            <w:r>
              <w:t>Never</w:t>
            </w:r>
          </w:p>
        </w:tc>
      </w:tr>
      <w:tr w:rsidR="00B50050" w14:paraId="3836FEB1" w14:textId="77777777" w:rsidTr="00195548">
        <w:tc>
          <w:tcPr>
            <w:tcW w:w="600" w:type="dxa"/>
          </w:tcPr>
          <w:p w14:paraId="446C1ED3" w14:textId="77777777" w:rsidR="00B50050" w:rsidRDefault="00B50050" w:rsidP="0088127C">
            <w:pPr>
              <w:pStyle w:val="OtherTableBody"/>
            </w:pPr>
          </w:p>
        </w:tc>
        <w:tc>
          <w:tcPr>
            <w:tcW w:w="600" w:type="dxa"/>
          </w:tcPr>
          <w:p w14:paraId="02E75C53" w14:textId="77777777" w:rsidR="00B50050" w:rsidRDefault="00B50050" w:rsidP="0088127C">
            <w:pPr>
              <w:pStyle w:val="OtherTableBody"/>
            </w:pPr>
            <w:r>
              <w:t>0155</w:t>
            </w:r>
          </w:p>
        </w:tc>
        <w:tc>
          <w:tcPr>
            <w:tcW w:w="2600" w:type="dxa"/>
          </w:tcPr>
          <w:p w14:paraId="00CD7D33" w14:textId="77777777" w:rsidR="00B50050" w:rsidRDefault="00B50050" w:rsidP="0088127C">
            <w:pPr>
              <w:pStyle w:val="OtherTableBody"/>
            </w:pPr>
          </w:p>
        </w:tc>
        <w:tc>
          <w:tcPr>
            <w:tcW w:w="1400" w:type="dxa"/>
          </w:tcPr>
          <w:p w14:paraId="6648C4FA" w14:textId="77777777" w:rsidR="00B50050" w:rsidRDefault="00B50050" w:rsidP="0088127C">
            <w:pPr>
              <w:pStyle w:val="OtherTableBody"/>
            </w:pPr>
            <w:r>
              <w:t>SU</w:t>
            </w:r>
          </w:p>
        </w:tc>
        <w:tc>
          <w:tcPr>
            <w:tcW w:w="4200" w:type="dxa"/>
          </w:tcPr>
          <w:p w14:paraId="10B9852E" w14:textId="77777777" w:rsidR="00B50050" w:rsidRDefault="00B50050" w:rsidP="0088127C">
            <w:pPr>
              <w:pStyle w:val="OtherTableBody"/>
            </w:pPr>
            <w:r>
              <w:t>Successful completion only</w:t>
            </w:r>
          </w:p>
        </w:tc>
      </w:tr>
      <w:tr w:rsidR="00B50050" w14:paraId="28DFFA01" w14:textId="77777777" w:rsidTr="00195548">
        <w:tc>
          <w:tcPr>
            <w:tcW w:w="600" w:type="dxa"/>
          </w:tcPr>
          <w:p w14:paraId="30D5A2FE" w14:textId="77777777" w:rsidR="00B50050" w:rsidRDefault="00B50050" w:rsidP="0088127C">
            <w:pPr>
              <w:pStyle w:val="OtherTableBody"/>
            </w:pPr>
            <w:r>
              <w:t>HL7</w:t>
            </w:r>
          </w:p>
        </w:tc>
        <w:tc>
          <w:tcPr>
            <w:tcW w:w="600" w:type="dxa"/>
          </w:tcPr>
          <w:p w14:paraId="0EDACA2F" w14:textId="77777777" w:rsidR="00B50050" w:rsidRDefault="00B50050" w:rsidP="0088127C">
            <w:pPr>
              <w:pStyle w:val="OtherTableBody"/>
            </w:pPr>
          </w:p>
        </w:tc>
        <w:tc>
          <w:tcPr>
            <w:tcW w:w="2600" w:type="dxa"/>
          </w:tcPr>
          <w:p w14:paraId="7A8B33BA" w14:textId="77777777" w:rsidR="00B50050" w:rsidRDefault="00B50050" w:rsidP="0088127C">
            <w:pPr>
              <w:pStyle w:val="OtherTableBody"/>
            </w:pPr>
            <w:r>
              <w:t>Diet Code Specification Type</w:t>
            </w:r>
          </w:p>
        </w:tc>
        <w:tc>
          <w:tcPr>
            <w:tcW w:w="1400" w:type="dxa"/>
          </w:tcPr>
          <w:p w14:paraId="494C71C9" w14:textId="77777777" w:rsidR="00B50050" w:rsidRDefault="00B50050" w:rsidP="0088127C">
            <w:pPr>
              <w:pStyle w:val="OtherTableBody"/>
            </w:pPr>
          </w:p>
        </w:tc>
        <w:tc>
          <w:tcPr>
            <w:tcW w:w="4200" w:type="dxa"/>
          </w:tcPr>
          <w:p w14:paraId="14B618BE" w14:textId="77777777" w:rsidR="00B50050" w:rsidRDefault="00B50050" w:rsidP="0088127C">
            <w:pPr>
              <w:pStyle w:val="OtherTableBody"/>
            </w:pPr>
          </w:p>
        </w:tc>
      </w:tr>
      <w:tr w:rsidR="00B50050" w14:paraId="461BC513" w14:textId="77777777" w:rsidTr="00195548">
        <w:tc>
          <w:tcPr>
            <w:tcW w:w="600" w:type="dxa"/>
          </w:tcPr>
          <w:p w14:paraId="3386CF0E" w14:textId="77777777" w:rsidR="00B50050" w:rsidRDefault="00B50050" w:rsidP="0088127C">
            <w:pPr>
              <w:pStyle w:val="OtherTableBody"/>
            </w:pPr>
          </w:p>
        </w:tc>
        <w:tc>
          <w:tcPr>
            <w:tcW w:w="600" w:type="dxa"/>
          </w:tcPr>
          <w:p w14:paraId="55C22BFE" w14:textId="77777777" w:rsidR="00B50050" w:rsidRDefault="00B50050" w:rsidP="0088127C">
            <w:pPr>
              <w:pStyle w:val="OtherTableBody"/>
            </w:pPr>
            <w:r>
              <w:t>0159</w:t>
            </w:r>
          </w:p>
        </w:tc>
        <w:tc>
          <w:tcPr>
            <w:tcW w:w="2600" w:type="dxa"/>
          </w:tcPr>
          <w:p w14:paraId="151E9C4C" w14:textId="77777777" w:rsidR="00B50050" w:rsidRDefault="00B50050" w:rsidP="0088127C">
            <w:pPr>
              <w:pStyle w:val="OtherTableBody"/>
            </w:pPr>
          </w:p>
        </w:tc>
        <w:tc>
          <w:tcPr>
            <w:tcW w:w="1400" w:type="dxa"/>
          </w:tcPr>
          <w:p w14:paraId="525ECE19" w14:textId="77777777" w:rsidR="00B50050" w:rsidRDefault="00B50050" w:rsidP="0088127C">
            <w:pPr>
              <w:pStyle w:val="OtherTableBody"/>
            </w:pPr>
            <w:r>
              <w:t>D</w:t>
            </w:r>
          </w:p>
        </w:tc>
        <w:tc>
          <w:tcPr>
            <w:tcW w:w="4200" w:type="dxa"/>
          </w:tcPr>
          <w:p w14:paraId="1A1581A8" w14:textId="77777777" w:rsidR="00B50050" w:rsidRDefault="00B50050" w:rsidP="0088127C">
            <w:pPr>
              <w:pStyle w:val="OtherTableBody"/>
            </w:pPr>
            <w:r>
              <w:t>Diet</w:t>
            </w:r>
          </w:p>
        </w:tc>
      </w:tr>
      <w:tr w:rsidR="00B50050" w14:paraId="2A3BF98B" w14:textId="77777777" w:rsidTr="00195548">
        <w:tc>
          <w:tcPr>
            <w:tcW w:w="600" w:type="dxa"/>
          </w:tcPr>
          <w:p w14:paraId="326448D6" w14:textId="77777777" w:rsidR="00B50050" w:rsidRDefault="00B50050" w:rsidP="0088127C">
            <w:pPr>
              <w:pStyle w:val="OtherTableBody"/>
            </w:pPr>
          </w:p>
        </w:tc>
        <w:tc>
          <w:tcPr>
            <w:tcW w:w="600" w:type="dxa"/>
          </w:tcPr>
          <w:p w14:paraId="4C4B18E7" w14:textId="77777777" w:rsidR="00B50050" w:rsidRDefault="00B50050" w:rsidP="0088127C">
            <w:pPr>
              <w:pStyle w:val="OtherTableBody"/>
            </w:pPr>
            <w:r>
              <w:t>0159</w:t>
            </w:r>
          </w:p>
        </w:tc>
        <w:tc>
          <w:tcPr>
            <w:tcW w:w="2600" w:type="dxa"/>
          </w:tcPr>
          <w:p w14:paraId="7807239E" w14:textId="77777777" w:rsidR="00B50050" w:rsidRDefault="00B50050" w:rsidP="0088127C">
            <w:pPr>
              <w:pStyle w:val="OtherTableBody"/>
            </w:pPr>
          </w:p>
        </w:tc>
        <w:tc>
          <w:tcPr>
            <w:tcW w:w="1400" w:type="dxa"/>
          </w:tcPr>
          <w:p w14:paraId="44EE4C19" w14:textId="77777777" w:rsidR="00B50050" w:rsidRDefault="00B50050" w:rsidP="0088127C">
            <w:pPr>
              <w:pStyle w:val="OtherTableBody"/>
            </w:pPr>
            <w:r>
              <w:t>P</w:t>
            </w:r>
          </w:p>
        </w:tc>
        <w:tc>
          <w:tcPr>
            <w:tcW w:w="4200" w:type="dxa"/>
          </w:tcPr>
          <w:p w14:paraId="04EA43E9" w14:textId="77777777" w:rsidR="00B50050" w:rsidRDefault="00B50050" w:rsidP="0088127C">
            <w:pPr>
              <w:pStyle w:val="OtherTableBody"/>
            </w:pPr>
            <w:r>
              <w:t>Preference</w:t>
            </w:r>
          </w:p>
        </w:tc>
      </w:tr>
      <w:tr w:rsidR="00B50050" w14:paraId="6DBA7162" w14:textId="77777777" w:rsidTr="00195548">
        <w:tc>
          <w:tcPr>
            <w:tcW w:w="600" w:type="dxa"/>
          </w:tcPr>
          <w:p w14:paraId="59E1104D" w14:textId="77777777" w:rsidR="00B50050" w:rsidRDefault="00B50050" w:rsidP="0088127C">
            <w:pPr>
              <w:pStyle w:val="OtherTableBody"/>
            </w:pPr>
          </w:p>
        </w:tc>
        <w:tc>
          <w:tcPr>
            <w:tcW w:w="600" w:type="dxa"/>
          </w:tcPr>
          <w:p w14:paraId="2A3B4CC4" w14:textId="77777777" w:rsidR="00B50050" w:rsidRDefault="00B50050" w:rsidP="0088127C">
            <w:pPr>
              <w:pStyle w:val="OtherTableBody"/>
            </w:pPr>
            <w:r>
              <w:t>0159</w:t>
            </w:r>
          </w:p>
        </w:tc>
        <w:tc>
          <w:tcPr>
            <w:tcW w:w="2600" w:type="dxa"/>
          </w:tcPr>
          <w:p w14:paraId="3FFCB92B" w14:textId="77777777" w:rsidR="00B50050" w:rsidRDefault="00B50050" w:rsidP="0088127C">
            <w:pPr>
              <w:pStyle w:val="OtherTableBody"/>
            </w:pPr>
          </w:p>
        </w:tc>
        <w:tc>
          <w:tcPr>
            <w:tcW w:w="1400" w:type="dxa"/>
          </w:tcPr>
          <w:p w14:paraId="5D5888C7" w14:textId="77777777" w:rsidR="00B50050" w:rsidRDefault="00B50050" w:rsidP="0088127C">
            <w:pPr>
              <w:pStyle w:val="OtherTableBody"/>
            </w:pPr>
            <w:r>
              <w:t>S</w:t>
            </w:r>
          </w:p>
        </w:tc>
        <w:tc>
          <w:tcPr>
            <w:tcW w:w="4200" w:type="dxa"/>
          </w:tcPr>
          <w:p w14:paraId="28841230" w14:textId="77777777" w:rsidR="00B50050" w:rsidRDefault="00B50050" w:rsidP="0088127C">
            <w:pPr>
              <w:pStyle w:val="OtherTableBody"/>
            </w:pPr>
            <w:r>
              <w:t>Supplement</w:t>
            </w:r>
          </w:p>
        </w:tc>
      </w:tr>
      <w:tr w:rsidR="00B50050" w14:paraId="5908796F" w14:textId="77777777" w:rsidTr="00195548">
        <w:tc>
          <w:tcPr>
            <w:tcW w:w="600" w:type="dxa"/>
          </w:tcPr>
          <w:p w14:paraId="249CB46A" w14:textId="77777777" w:rsidR="00B50050" w:rsidRDefault="00B50050" w:rsidP="0088127C">
            <w:pPr>
              <w:pStyle w:val="OtherTableBody"/>
            </w:pPr>
            <w:r>
              <w:t>HL7</w:t>
            </w:r>
          </w:p>
        </w:tc>
        <w:tc>
          <w:tcPr>
            <w:tcW w:w="600" w:type="dxa"/>
          </w:tcPr>
          <w:p w14:paraId="2AC20B12" w14:textId="77777777" w:rsidR="00B50050" w:rsidRDefault="00B50050" w:rsidP="0088127C">
            <w:pPr>
              <w:pStyle w:val="OtherTableBody"/>
            </w:pPr>
          </w:p>
        </w:tc>
        <w:tc>
          <w:tcPr>
            <w:tcW w:w="2600" w:type="dxa"/>
          </w:tcPr>
          <w:p w14:paraId="712F6CBB" w14:textId="77777777" w:rsidR="00B50050" w:rsidRDefault="00B50050" w:rsidP="0088127C">
            <w:pPr>
              <w:pStyle w:val="OtherTableBody"/>
            </w:pPr>
            <w:r>
              <w:t>Tray Type</w:t>
            </w:r>
          </w:p>
        </w:tc>
        <w:tc>
          <w:tcPr>
            <w:tcW w:w="1400" w:type="dxa"/>
          </w:tcPr>
          <w:p w14:paraId="436B2ECE" w14:textId="77777777" w:rsidR="00B50050" w:rsidRDefault="00B50050" w:rsidP="0088127C">
            <w:pPr>
              <w:pStyle w:val="OtherTableBody"/>
            </w:pPr>
          </w:p>
        </w:tc>
        <w:tc>
          <w:tcPr>
            <w:tcW w:w="4200" w:type="dxa"/>
          </w:tcPr>
          <w:p w14:paraId="01EF6BD5" w14:textId="77777777" w:rsidR="00B50050" w:rsidRDefault="00B50050" w:rsidP="0088127C">
            <w:pPr>
              <w:pStyle w:val="OtherTableBody"/>
            </w:pPr>
          </w:p>
        </w:tc>
      </w:tr>
      <w:tr w:rsidR="00B50050" w14:paraId="3FCD1FAC" w14:textId="77777777" w:rsidTr="00195548">
        <w:tc>
          <w:tcPr>
            <w:tcW w:w="600" w:type="dxa"/>
          </w:tcPr>
          <w:p w14:paraId="352773DD" w14:textId="77777777" w:rsidR="00B50050" w:rsidRDefault="00B50050" w:rsidP="0088127C">
            <w:pPr>
              <w:pStyle w:val="OtherTableBody"/>
            </w:pPr>
          </w:p>
        </w:tc>
        <w:tc>
          <w:tcPr>
            <w:tcW w:w="600" w:type="dxa"/>
          </w:tcPr>
          <w:p w14:paraId="4594BC47" w14:textId="77777777" w:rsidR="00B50050" w:rsidRDefault="00B50050" w:rsidP="0088127C">
            <w:pPr>
              <w:pStyle w:val="OtherTableBody"/>
            </w:pPr>
            <w:r>
              <w:t>0160</w:t>
            </w:r>
          </w:p>
        </w:tc>
        <w:tc>
          <w:tcPr>
            <w:tcW w:w="2600" w:type="dxa"/>
          </w:tcPr>
          <w:p w14:paraId="7607C535" w14:textId="77777777" w:rsidR="00B50050" w:rsidRDefault="00B50050" w:rsidP="0088127C">
            <w:pPr>
              <w:pStyle w:val="OtherTableBody"/>
            </w:pPr>
          </w:p>
        </w:tc>
        <w:tc>
          <w:tcPr>
            <w:tcW w:w="1400" w:type="dxa"/>
          </w:tcPr>
          <w:p w14:paraId="23258528" w14:textId="77777777" w:rsidR="00B50050" w:rsidRDefault="00B50050" w:rsidP="0088127C">
            <w:pPr>
              <w:pStyle w:val="OtherTableBody"/>
            </w:pPr>
            <w:r>
              <w:t>EARLY</w:t>
            </w:r>
          </w:p>
        </w:tc>
        <w:tc>
          <w:tcPr>
            <w:tcW w:w="4200" w:type="dxa"/>
          </w:tcPr>
          <w:p w14:paraId="71720F98" w14:textId="77777777" w:rsidR="00B50050" w:rsidRDefault="00B50050" w:rsidP="0088127C">
            <w:pPr>
              <w:pStyle w:val="OtherTableBody"/>
            </w:pPr>
            <w:r>
              <w:t>Early tray</w:t>
            </w:r>
          </w:p>
        </w:tc>
      </w:tr>
      <w:tr w:rsidR="00B50050" w14:paraId="7D4E0B76" w14:textId="77777777" w:rsidTr="00195548">
        <w:tc>
          <w:tcPr>
            <w:tcW w:w="600" w:type="dxa"/>
          </w:tcPr>
          <w:p w14:paraId="3B44E13A" w14:textId="77777777" w:rsidR="00B50050" w:rsidRDefault="00B50050" w:rsidP="0088127C">
            <w:pPr>
              <w:pStyle w:val="OtherTableBody"/>
            </w:pPr>
          </w:p>
        </w:tc>
        <w:tc>
          <w:tcPr>
            <w:tcW w:w="600" w:type="dxa"/>
          </w:tcPr>
          <w:p w14:paraId="5C813C72" w14:textId="77777777" w:rsidR="00B50050" w:rsidRDefault="00B50050" w:rsidP="0088127C">
            <w:pPr>
              <w:pStyle w:val="OtherTableBody"/>
            </w:pPr>
            <w:r>
              <w:t>0160</w:t>
            </w:r>
          </w:p>
        </w:tc>
        <w:tc>
          <w:tcPr>
            <w:tcW w:w="2600" w:type="dxa"/>
          </w:tcPr>
          <w:p w14:paraId="64F8BB1A" w14:textId="77777777" w:rsidR="00B50050" w:rsidRDefault="00B50050" w:rsidP="0088127C">
            <w:pPr>
              <w:pStyle w:val="OtherTableBody"/>
            </w:pPr>
          </w:p>
        </w:tc>
        <w:tc>
          <w:tcPr>
            <w:tcW w:w="1400" w:type="dxa"/>
          </w:tcPr>
          <w:p w14:paraId="352EBE8B" w14:textId="77777777" w:rsidR="00B50050" w:rsidRDefault="00B50050" w:rsidP="0088127C">
            <w:pPr>
              <w:pStyle w:val="OtherTableBody"/>
            </w:pPr>
            <w:r>
              <w:t>GUEST</w:t>
            </w:r>
          </w:p>
        </w:tc>
        <w:tc>
          <w:tcPr>
            <w:tcW w:w="4200" w:type="dxa"/>
          </w:tcPr>
          <w:p w14:paraId="5D50BC20" w14:textId="77777777" w:rsidR="00B50050" w:rsidRDefault="00B50050" w:rsidP="0088127C">
            <w:pPr>
              <w:pStyle w:val="OtherTableBody"/>
            </w:pPr>
            <w:r>
              <w:t>Guest tray</w:t>
            </w:r>
          </w:p>
        </w:tc>
      </w:tr>
      <w:tr w:rsidR="00B50050" w14:paraId="5F3499D5" w14:textId="77777777" w:rsidTr="00195548">
        <w:tc>
          <w:tcPr>
            <w:tcW w:w="600" w:type="dxa"/>
          </w:tcPr>
          <w:p w14:paraId="361AA707" w14:textId="77777777" w:rsidR="00B50050" w:rsidRDefault="00B50050" w:rsidP="0088127C">
            <w:pPr>
              <w:pStyle w:val="OtherTableBody"/>
            </w:pPr>
          </w:p>
        </w:tc>
        <w:tc>
          <w:tcPr>
            <w:tcW w:w="600" w:type="dxa"/>
          </w:tcPr>
          <w:p w14:paraId="37868671" w14:textId="77777777" w:rsidR="00B50050" w:rsidRDefault="00B50050" w:rsidP="0088127C">
            <w:pPr>
              <w:pStyle w:val="OtherTableBody"/>
            </w:pPr>
            <w:r>
              <w:t>0160</w:t>
            </w:r>
          </w:p>
        </w:tc>
        <w:tc>
          <w:tcPr>
            <w:tcW w:w="2600" w:type="dxa"/>
          </w:tcPr>
          <w:p w14:paraId="3EE08128" w14:textId="77777777" w:rsidR="00B50050" w:rsidRDefault="00B50050" w:rsidP="0088127C">
            <w:pPr>
              <w:pStyle w:val="OtherTableBody"/>
            </w:pPr>
          </w:p>
        </w:tc>
        <w:tc>
          <w:tcPr>
            <w:tcW w:w="1400" w:type="dxa"/>
          </w:tcPr>
          <w:p w14:paraId="45C7A8C8" w14:textId="77777777" w:rsidR="00B50050" w:rsidRDefault="00B50050" w:rsidP="0088127C">
            <w:pPr>
              <w:pStyle w:val="OtherTableBody"/>
            </w:pPr>
            <w:r>
              <w:t>LATE</w:t>
            </w:r>
          </w:p>
        </w:tc>
        <w:tc>
          <w:tcPr>
            <w:tcW w:w="4200" w:type="dxa"/>
          </w:tcPr>
          <w:p w14:paraId="17A2E4EA" w14:textId="77777777" w:rsidR="00B50050" w:rsidRDefault="00B50050" w:rsidP="0088127C">
            <w:pPr>
              <w:pStyle w:val="OtherTableBody"/>
            </w:pPr>
            <w:r>
              <w:t>Late tray</w:t>
            </w:r>
          </w:p>
        </w:tc>
      </w:tr>
      <w:tr w:rsidR="00B50050" w14:paraId="67089657" w14:textId="77777777" w:rsidTr="00195548">
        <w:tc>
          <w:tcPr>
            <w:tcW w:w="600" w:type="dxa"/>
          </w:tcPr>
          <w:p w14:paraId="7FFE5C63" w14:textId="77777777" w:rsidR="00B50050" w:rsidRDefault="00B50050" w:rsidP="0088127C">
            <w:pPr>
              <w:pStyle w:val="OtherTableBody"/>
            </w:pPr>
          </w:p>
        </w:tc>
        <w:tc>
          <w:tcPr>
            <w:tcW w:w="600" w:type="dxa"/>
          </w:tcPr>
          <w:p w14:paraId="5C2B4444" w14:textId="77777777" w:rsidR="00B50050" w:rsidRDefault="00B50050" w:rsidP="0088127C">
            <w:pPr>
              <w:pStyle w:val="OtherTableBody"/>
            </w:pPr>
            <w:r>
              <w:t>0160</w:t>
            </w:r>
          </w:p>
        </w:tc>
        <w:tc>
          <w:tcPr>
            <w:tcW w:w="2600" w:type="dxa"/>
          </w:tcPr>
          <w:p w14:paraId="02E6B9C0" w14:textId="77777777" w:rsidR="00B50050" w:rsidRDefault="00B50050" w:rsidP="0088127C">
            <w:pPr>
              <w:pStyle w:val="OtherTableBody"/>
            </w:pPr>
          </w:p>
        </w:tc>
        <w:tc>
          <w:tcPr>
            <w:tcW w:w="1400" w:type="dxa"/>
          </w:tcPr>
          <w:p w14:paraId="6870B471" w14:textId="77777777" w:rsidR="00B50050" w:rsidRDefault="00B50050" w:rsidP="0088127C">
            <w:pPr>
              <w:pStyle w:val="OtherTableBody"/>
            </w:pPr>
            <w:r>
              <w:t>MSG</w:t>
            </w:r>
          </w:p>
        </w:tc>
        <w:tc>
          <w:tcPr>
            <w:tcW w:w="4200" w:type="dxa"/>
          </w:tcPr>
          <w:p w14:paraId="46C74E03" w14:textId="77777777" w:rsidR="00B50050" w:rsidRDefault="00B50050" w:rsidP="0088127C">
            <w:pPr>
              <w:pStyle w:val="OtherTableBody"/>
            </w:pPr>
            <w:r>
              <w:t>Tray message only</w:t>
            </w:r>
          </w:p>
        </w:tc>
      </w:tr>
      <w:tr w:rsidR="00B50050" w14:paraId="4814378B" w14:textId="77777777" w:rsidTr="00195548">
        <w:tc>
          <w:tcPr>
            <w:tcW w:w="600" w:type="dxa"/>
          </w:tcPr>
          <w:p w14:paraId="4F7C6BDC" w14:textId="77777777" w:rsidR="00B50050" w:rsidRDefault="00B50050" w:rsidP="0088127C">
            <w:pPr>
              <w:pStyle w:val="OtherTableBody"/>
            </w:pPr>
          </w:p>
        </w:tc>
        <w:tc>
          <w:tcPr>
            <w:tcW w:w="600" w:type="dxa"/>
          </w:tcPr>
          <w:p w14:paraId="7342B21B" w14:textId="77777777" w:rsidR="00B50050" w:rsidRDefault="00B50050" w:rsidP="0088127C">
            <w:pPr>
              <w:pStyle w:val="OtherTableBody"/>
            </w:pPr>
            <w:r>
              <w:t>0160</w:t>
            </w:r>
          </w:p>
        </w:tc>
        <w:tc>
          <w:tcPr>
            <w:tcW w:w="2600" w:type="dxa"/>
          </w:tcPr>
          <w:p w14:paraId="60B7B82F" w14:textId="77777777" w:rsidR="00B50050" w:rsidRDefault="00B50050" w:rsidP="0088127C">
            <w:pPr>
              <w:pStyle w:val="OtherTableBody"/>
            </w:pPr>
          </w:p>
        </w:tc>
        <w:tc>
          <w:tcPr>
            <w:tcW w:w="1400" w:type="dxa"/>
          </w:tcPr>
          <w:p w14:paraId="0321BF04" w14:textId="77777777" w:rsidR="00B50050" w:rsidRDefault="00B50050" w:rsidP="0088127C">
            <w:pPr>
              <w:pStyle w:val="OtherTableBody"/>
            </w:pPr>
            <w:r>
              <w:t>NO</w:t>
            </w:r>
          </w:p>
        </w:tc>
        <w:tc>
          <w:tcPr>
            <w:tcW w:w="4200" w:type="dxa"/>
          </w:tcPr>
          <w:p w14:paraId="40A9AB0F" w14:textId="77777777" w:rsidR="00B50050" w:rsidRDefault="00B50050" w:rsidP="0088127C">
            <w:pPr>
              <w:pStyle w:val="OtherTableBody"/>
            </w:pPr>
            <w:r>
              <w:t>No tray</w:t>
            </w:r>
          </w:p>
        </w:tc>
      </w:tr>
      <w:tr w:rsidR="00B50050" w14:paraId="5F867075" w14:textId="77777777" w:rsidTr="00195548">
        <w:tc>
          <w:tcPr>
            <w:tcW w:w="600" w:type="dxa"/>
          </w:tcPr>
          <w:p w14:paraId="4AA398DA" w14:textId="77777777" w:rsidR="00B50050" w:rsidRDefault="00B50050" w:rsidP="0088127C">
            <w:pPr>
              <w:pStyle w:val="OtherTableBody"/>
            </w:pPr>
            <w:r>
              <w:t>HL7</w:t>
            </w:r>
          </w:p>
        </w:tc>
        <w:tc>
          <w:tcPr>
            <w:tcW w:w="600" w:type="dxa"/>
          </w:tcPr>
          <w:p w14:paraId="012BB65F" w14:textId="77777777" w:rsidR="00B50050" w:rsidRDefault="00B50050" w:rsidP="0088127C">
            <w:pPr>
              <w:pStyle w:val="OtherTableBody"/>
            </w:pPr>
          </w:p>
        </w:tc>
        <w:tc>
          <w:tcPr>
            <w:tcW w:w="2600" w:type="dxa"/>
          </w:tcPr>
          <w:p w14:paraId="04FFFF75" w14:textId="77777777" w:rsidR="00B50050" w:rsidRDefault="00B50050" w:rsidP="0088127C">
            <w:pPr>
              <w:pStyle w:val="OtherTableBody"/>
            </w:pPr>
            <w:r>
              <w:t>Allow Substitution</w:t>
            </w:r>
          </w:p>
        </w:tc>
        <w:tc>
          <w:tcPr>
            <w:tcW w:w="1400" w:type="dxa"/>
          </w:tcPr>
          <w:p w14:paraId="6BF7CDAC" w14:textId="77777777" w:rsidR="00B50050" w:rsidRDefault="00B50050" w:rsidP="0088127C">
            <w:pPr>
              <w:pStyle w:val="OtherTableBody"/>
            </w:pPr>
          </w:p>
        </w:tc>
        <w:tc>
          <w:tcPr>
            <w:tcW w:w="4200" w:type="dxa"/>
          </w:tcPr>
          <w:p w14:paraId="1C9A1E3B" w14:textId="77777777" w:rsidR="00B50050" w:rsidRDefault="00B50050" w:rsidP="0088127C">
            <w:pPr>
              <w:pStyle w:val="OtherTableBody"/>
            </w:pPr>
          </w:p>
        </w:tc>
      </w:tr>
      <w:tr w:rsidR="00B50050" w14:paraId="2E41DE13" w14:textId="77777777" w:rsidTr="00195548">
        <w:tc>
          <w:tcPr>
            <w:tcW w:w="600" w:type="dxa"/>
          </w:tcPr>
          <w:p w14:paraId="43952D18" w14:textId="77777777" w:rsidR="00B50050" w:rsidRDefault="00B50050" w:rsidP="0088127C">
            <w:pPr>
              <w:pStyle w:val="OtherTableBody"/>
            </w:pPr>
          </w:p>
        </w:tc>
        <w:tc>
          <w:tcPr>
            <w:tcW w:w="600" w:type="dxa"/>
          </w:tcPr>
          <w:p w14:paraId="4CEFBD79" w14:textId="77777777" w:rsidR="00B50050" w:rsidRDefault="00B50050" w:rsidP="0088127C">
            <w:pPr>
              <w:pStyle w:val="OtherTableBody"/>
            </w:pPr>
            <w:r>
              <w:t>0161</w:t>
            </w:r>
          </w:p>
        </w:tc>
        <w:tc>
          <w:tcPr>
            <w:tcW w:w="2600" w:type="dxa"/>
          </w:tcPr>
          <w:p w14:paraId="244496F0" w14:textId="77777777" w:rsidR="00B50050" w:rsidRDefault="00B50050" w:rsidP="0088127C">
            <w:pPr>
              <w:pStyle w:val="OtherTableBody"/>
            </w:pPr>
          </w:p>
        </w:tc>
        <w:tc>
          <w:tcPr>
            <w:tcW w:w="1400" w:type="dxa"/>
          </w:tcPr>
          <w:p w14:paraId="765F2FB4" w14:textId="77777777" w:rsidR="00B50050" w:rsidRDefault="00B50050" w:rsidP="0088127C">
            <w:pPr>
              <w:pStyle w:val="OtherTableBody"/>
            </w:pPr>
            <w:r>
              <w:t>G</w:t>
            </w:r>
          </w:p>
        </w:tc>
        <w:tc>
          <w:tcPr>
            <w:tcW w:w="4200" w:type="dxa"/>
          </w:tcPr>
          <w:p w14:paraId="3CB60746" w14:textId="77777777" w:rsidR="00B50050" w:rsidRDefault="00B50050" w:rsidP="0088127C">
            <w:pPr>
              <w:pStyle w:val="OtherTableBody"/>
            </w:pPr>
            <w:r>
              <w:t>Allow generic substitutions.</w:t>
            </w:r>
          </w:p>
        </w:tc>
      </w:tr>
      <w:tr w:rsidR="00B50050" w14:paraId="55692855" w14:textId="77777777" w:rsidTr="00195548">
        <w:tc>
          <w:tcPr>
            <w:tcW w:w="600" w:type="dxa"/>
          </w:tcPr>
          <w:p w14:paraId="2FF149FB" w14:textId="77777777" w:rsidR="00B50050" w:rsidRDefault="00B50050" w:rsidP="0088127C">
            <w:pPr>
              <w:pStyle w:val="OtherTableBody"/>
            </w:pPr>
          </w:p>
        </w:tc>
        <w:tc>
          <w:tcPr>
            <w:tcW w:w="600" w:type="dxa"/>
          </w:tcPr>
          <w:p w14:paraId="56AFFC2C" w14:textId="77777777" w:rsidR="00B50050" w:rsidRDefault="00B50050" w:rsidP="0088127C">
            <w:pPr>
              <w:pStyle w:val="OtherTableBody"/>
            </w:pPr>
            <w:r>
              <w:t>0161</w:t>
            </w:r>
          </w:p>
        </w:tc>
        <w:tc>
          <w:tcPr>
            <w:tcW w:w="2600" w:type="dxa"/>
          </w:tcPr>
          <w:p w14:paraId="386A0398" w14:textId="77777777" w:rsidR="00B50050" w:rsidRDefault="00B50050" w:rsidP="0088127C">
            <w:pPr>
              <w:pStyle w:val="OtherTableBody"/>
            </w:pPr>
          </w:p>
        </w:tc>
        <w:tc>
          <w:tcPr>
            <w:tcW w:w="1400" w:type="dxa"/>
          </w:tcPr>
          <w:p w14:paraId="5618AF5D" w14:textId="77777777" w:rsidR="00B50050" w:rsidRDefault="00B50050" w:rsidP="0088127C">
            <w:pPr>
              <w:pStyle w:val="OtherTableBody"/>
            </w:pPr>
            <w:r>
              <w:t>N</w:t>
            </w:r>
          </w:p>
        </w:tc>
        <w:tc>
          <w:tcPr>
            <w:tcW w:w="4200" w:type="dxa"/>
          </w:tcPr>
          <w:p w14:paraId="0C0C7820" w14:textId="77777777" w:rsidR="00B50050" w:rsidRDefault="00B50050" w:rsidP="0088127C">
            <w:pPr>
              <w:pStyle w:val="OtherTableBody"/>
            </w:pPr>
            <w:r>
              <w:t>Substitutions are NOT authorized.  (This is the default - null.)</w:t>
            </w:r>
          </w:p>
        </w:tc>
      </w:tr>
      <w:tr w:rsidR="00B50050" w14:paraId="33020D50" w14:textId="77777777" w:rsidTr="00195548">
        <w:tc>
          <w:tcPr>
            <w:tcW w:w="600" w:type="dxa"/>
          </w:tcPr>
          <w:p w14:paraId="3E3D345F" w14:textId="77777777" w:rsidR="00B50050" w:rsidRDefault="00B50050" w:rsidP="0088127C">
            <w:pPr>
              <w:pStyle w:val="OtherTableBody"/>
            </w:pPr>
          </w:p>
        </w:tc>
        <w:tc>
          <w:tcPr>
            <w:tcW w:w="600" w:type="dxa"/>
          </w:tcPr>
          <w:p w14:paraId="4D0F0524" w14:textId="77777777" w:rsidR="00B50050" w:rsidRDefault="00B50050" w:rsidP="0088127C">
            <w:pPr>
              <w:pStyle w:val="OtherTableBody"/>
            </w:pPr>
            <w:r>
              <w:t>0161</w:t>
            </w:r>
          </w:p>
        </w:tc>
        <w:tc>
          <w:tcPr>
            <w:tcW w:w="2600" w:type="dxa"/>
          </w:tcPr>
          <w:p w14:paraId="54450DBE" w14:textId="77777777" w:rsidR="00B50050" w:rsidRDefault="00B50050" w:rsidP="0088127C">
            <w:pPr>
              <w:pStyle w:val="OtherTableBody"/>
            </w:pPr>
          </w:p>
        </w:tc>
        <w:tc>
          <w:tcPr>
            <w:tcW w:w="1400" w:type="dxa"/>
          </w:tcPr>
          <w:p w14:paraId="782D1FCA" w14:textId="77777777" w:rsidR="00B50050" w:rsidRDefault="00B50050" w:rsidP="0088127C">
            <w:pPr>
              <w:pStyle w:val="OtherTableBody"/>
            </w:pPr>
            <w:r>
              <w:t>T</w:t>
            </w:r>
          </w:p>
        </w:tc>
        <w:tc>
          <w:tcPr>
            <w:tcW w:w="4200" w:type="dxa"/>
          </w:tcPr>
          <w:p w14:paraId="76298C8E" w14:textId="77777777" w:rsidR="00B50050" w:rsidRDefault="00B50050" w:rsidP="0088127C">
            <w:pPr>
              <w:pStyle w:val="OtherTableBody"/>
            </w:pPr>
            <w:r>
              <w:t>Allow therapeutic substitutions</w:t>
            </w:r>
          </w:p>
        </w:tc>
      </w:tr>
      <w:tr w:rsidR="00B50050" w14:paraId="06BC5BF3" w14:textId="77777777" w:rsidTr="00195548">
        <w:tc>
          <w:tcPr>
            <w:tcW w:w="600" w:type="dxa"/>
          </w:tcPr>
          <w:p w14:paraId="70C574ED" w14:textId="77777777" w:rsidR="00B50050" w:rsidRDefault="00B50050" w:rsidP="0088127C">
            <w:pPr>
              <w:pStyle w:val="OtherTableBody"/>
            </w:pPr>
            <w:r>
              <w:t>User</w:t>
            </w:r>
          </w:p>
        </w:tc>
        <w:tc>
          <w:tcPr>
            <w:tcW w:w="600" w:type="dxa"/>
          </w:tcPr>
          <w:p w14:paraId="62239125" w14:textId="77777777" w:rsidR="00B50050" w:rsidRDefault="00B50050" w:rsidP="0088127C">
            <w:pPr>
              <w:pStyle w:val="OtherTableBody"/>
            </w:pPr>
          </w:p>
        </w:tc>
        <w:tc>
          <w:tcPr>
            <w:tcW w:w="2600" w:type="dxa"/>
          </w:tcPr>
          <w:p w14:paraId="09842BC2" w14:textId="77777777" w:rsidR="00B50050" w:rsidRDefault="00B50050" w:rsidP="0088127C">
            <w:pPr>
              <w:pStyle w:val="OtherTableBody"/>
            </w:pPr>
            <w:r>
              <w:t>Route of Administration</w:t>
            </w:r>
          </w:p>
        </w:tc>
        <w:tc>
          <w:tcPr>
            <w:tcW w:w="1400" w:type="dxa"/>
          </w:tcPr>
          <w:p w14:paraId="2E8F79DC" w14:textId="77777777" w:rsidR="00B50050" w:rsidRDefault="00B50050" w:rsidP="0088127C">
            <w:pPr>
              <w:pStyle w:val="OtherTableBody"/>
            </w:pPr>
          </w:p>
        </w:tc>
        <w:tc>
          <w:tcPr>
            <w:tcW w:w="4200" w:type="dxa"/>
          </w:tcPr>
          <w:p w14:paraId="5142B23B" w14:textId="77777777" w:rsidR="00B50050" w:rsidRDefault="00B50050" w:rsidP="0088127C">
            <w:pPr>
              <w:pStyle w:val="OtherTableBody"/>
            </w:pPr>
          </w:p>
        </w:tc>
      </w:tr>
      <w:tr w:rsidR="00B50050" w14:paraId="1620AEB8" w14:textId="77777777" w:rsidTr="00195548">
        <w:tc>
          <w:tcPr>
            <w:tcW w:w="600" w:type="dxa"/>
          </w:tcPr>
          <w:p w14:paraId="03203CF1" w14:textId="77777777" w:rsidR="00B50050" w:rsidRDefault="00B50050" w:rsidP="0088127C">
            <w:pPr>
              <w:pStyle w:val="OtherTableBody"/>
            </w:pPr>
          </w:p>
        </w:tc>
        <w:tc>
          <w:tcPr>
            <w:tcW w:w="600" w:type="dxa"/>
          </w:tcPr>
          <w:p w14:paraId="06CE9DDB" w14:textId="77777777" w:rsidR="00B50050" w:rsidRDefault="00B50050" w:rsidP="0088127C">
            <w:pPr>
              <w:pStyle w:val="OtherTableBody"/>
            </w:pPr>
            <w:r>
              <w:t>0162</w:t>
            </w:r>
          </w:p>
        </w:tc>
        <w:tc>
          <w:tcPr>
            <w:tcW w:w="2600" w:type="dxa"/>
          </w:tcPr>
          <w:p w14:paraId="3F8A85CB" w14:textId="77777777" w:rsidR="00B50050" w:rsidRDefault="00B50050" w:rsidP="0088127C">
            <w:pPr>
              <w:pStyle w:val="OtherTableBody"/>
            </w:pPr>
          </w:p>
        </w:tc>
        <w:tc>
          <w:tcPr>
            <w:tcW w:w="1400" w:type="dxa"/>
          </w:tcPr>
          <w:p w14:paraId="403BA629" w14:textId="77777777" w:rsidR="00B50050" w:rsidRDefault="00B50050" w:rsidP="0088127C">
            <w:pPr>
              <w:pStyle w:val="OtherTableBody"/>
            </w:pPr>
            <w:r>
              <w:t>AP</w:t>
            </w:r>
          </w:p>
        </w:tc>
        <w:tc>
          <w:tcPr>
            <w:tcW w:w="4200" w:type="dxa"/>
          </w:tcPr>
          <w:p w14:paraId="4B625340" w14:textId="77777777" w:rsidR="00B50050" w:rsidRDefault="00B50050" w:rsidP="0088127C">
            <w:pPr>
              <w:pStyle w:val="OtherTableBody"/>
            </w:pPr>
            <w:r>
              <w:t>Apply Externally</w:t>
            </w:r>
          </w:p>
        </w:tc>
      </w:tr>
      <w:tr w:rsidR="00B50050" w14:paraId="5E4E9157" w14:textId="77777777" w:rsidTr="00195548">
        <w:tc>
          <w:tcPr>
            <w:tcW w:w="600" w:type="dxa"/>
          </w:tcPr>
          <w:p w14:paraId="7EDB94F8" w14:textId="77777777" w:rsidR="00B50050" w:rsidRDefault="00B50050" w:rsidP="0088127C">
            <w:pPr>
              <w:pStyle w:val="OtherTableBody"/>
            </w:pPr>
          </w:p>
        </w:tc>
        <w:tc>
          <w:tcPr>
            <w:tcW w:w="600" w:type="dxa"/>
          </w:tcPr>
          <w:p w14:paraId="48EEDCEA" w14:textId="77777777" w:rsidR="00B50050" w:rsidRDefault="00B50050" w:rsidP="0088127C">
            <w:pPr>
              <w:pStyle w:val="OtherTableBody"/>
            </w:pPr>
            <w:r>
              <w:t>0162</w:t>
            </w:r>
          </w:p>
        </w:tc>
        <w:tc>
          <w:tcPr>
            <w:tcW w:w="2600" w:type="dxa"/>
          </w:tcPr>
          <w:p w14:paraId="0E9DC95D" w14:textId="77777777" w:rsidR="00B50050" w:rsidRDefault="00B50050" w:rsidP="0088127C">
            <w:pPr>
              <w:pStyle w:val="OtherTableBody"/>
            </w:pPr>
          </w:p>
        </w:tc>
        <w:tc>
          <w:tcPr>
            <w:tcW w:w="1400" w:type="dxa"/>
          </w:tcPr>
          <w:p w14:paraId="5642ABC8" w14:textId="77777777" w:rsidR="00B50050" w:rsidRDefault="00B50050" w:rsidP="0088127C">
            <w:pPr>
              <w:pStyle w:val="OtherTableBody"/>
            </w:pPr>
            <w:r>
              <w:t>B</w:t>
            </w:r>
          </w:p>
        </w:tc>
        <w:tc>
          <w:tcPr>
            <w:tcW w:w="4200" w:type="dxa"/>
          </w:tcPr>
          <w:p w14:paraId="56C4FDEF" w14:textId="77777777" w:rsidR="00B50050" w:rsidRDefault="00B50050" w:rsidP="0088127C">
            <w:pPr>
              <w:pStyle w:val="OtherTableBody"/>
            </w:pPr>
            <w:r>
              <w:t>Buccal</w:t>
            </w:r>
          </w:p>
        </w:tc>
      </w:tr>
      <w:tr w:rsidR="00B50050" w14:paraId="01484F10" w14:textId="77777777" w:rsidTr="00195548">
        <w:tc>
          <w:tcPr>
            <w:tcW w:w="600" w:type="dxa"/>
          </w:tcPr>
          <w:p w14:paraId="072A9671" w14:textId="77777777" w:rsidR="00B50050" w:rsidRDefault="00B50050" w:rsidP="0088127C">
            <w:pPr>
              <w:pStyle w:val="OtherTableBody"/>
            </w:pPr>
          </w:p>
        </w:tc>
        <w:tc>
          <w:tcPr>
            <w:tcW w:w="600" w:type="dxa"/>
          </w:tcPr>
          <w:p w14:paraId="07DA2CBE" w14:textId="77777777" w:rsidR="00B50050" w:rsidRDefault="00B50050" w:rsidP="0088127C">
            <w:pPr>
              <w:pStyle w:val="OtherTableBody"/>
            </w:pPr>
            <w:r>
              <w:t>0162</w:t>
            </w:r>
          </w:p>
        </w:tc>
        <w:tc>
          <w:tcPr>
            <w:tcW w:w="2600" w:type="dxa"/>
          </w:tcPr>
          <w:p w14:paraId="57F337A2" w14:textId="77777777" w:rsidR="00B50050" w:rsidRDefault="00B50050" w:rsidP="0088127C">
            <w:pPr>
              <w:pStyle w:val="OtherTableBody"/>
            </w:pPr>
          </w:p>
        </w:tc>
        <w:tc>
          <w:tcPr>
            <w:tcW w:w="1400" w:type="dxa"/>
          </w:tcPr>
          <w:p w14:paraId="28AA2E0D" w14:textId="77777777" w:rsidR="00B50050" w:rsidRDefault="00B50050" w:rsidP="0088127C">
            <w:pPr>
              <w:pStyle w:val="OtherTableBody"/>
            </w:pPr>
            <w:r>
              <w:t>DT</w:t>
            </w:r>
          </w:p>
        </w:tc>
        <w:tc>
          <w:tcPr>
            <w:tcW w:w="4200" w:type="dxa"/>
          </w:tcPr>
          <w:p w14:paraId="23B5674A" w14:textId="77777777" w:rsidR="00B50050" w:rsidRDefault="00B50050" w:rsidP="0088127C">
            <w:pPr>
              <w:pStyle w:val="OtherTableBody"/>
            </w:pPr>
            <w:r>
              <w:t>Dental</w:t>
            </w:r>
          </w:p>
        </w:tc>
      </w:tr>
      <w:tr w:rsidR="00B50050" w14:paraId="64E2DA87" w14:textId="77777777" w:rsidTr="00195548">
        <w:tc>
          <w:tcPr>
            <w:tcW w:w="600" w:type="dxa"/>
          </w:tcPr>
          <w:p w14:paraId="4E0DCFBC" w14:textId="77777777" w:rsidR="00B50050" w:rsidRDefault="00B50050" w:rsidP="0088127C">
            <w:pPr>
              <w:pStyle w:val="OtherTableBody"/>
            </w:pPr>
          </w:p>
        </w:tc>
        <w:tc>
          <w:tcPr>
            <w:tcW w:w="600" w:type="dxa"/>
          </w:tcPr>
          <w:p w14:paraId="02E73E9C" w14:textId="77777777" w:rsidR="00B50050" w:rsidRDefault="00B50050" w:rsidP="0088127C">
            <w:pPr>
              <w:pStyle w:val="OtherTableBody"/>
            </w:pPr>
            <w:r>
              <w:t>0162</w:t>
            </w:r>
          </w:p>
        </w:tc>
        <w:tc>
          <w:tcPr>
            <w:tcW w:w="2600" w:type="dxa"/>
          </w:tcPr>
          <w:p w14:paraId="7C59A768" w14:textId="77777777" w:rsidR="00B50050" w:rsidRDefault="00B50050" w:rsidP="0088127C">
            <w:pPr>
              <w:pStyle w:val="OtherTableBody"/>
            </w:pPr>
          </w:p>
        </w:tc>
        <w:tc>
          <w:tcPr>
            <w:tcW w:w="1400" w:type="dxa"/>
          </w:tcPr>
          <w:p w14:paraId="16783E97" w14:textId="77777777" w:rsidR="00B50050" w:rsidRDefault="00B50050" w:rsidP="0088127C">
            <w:pPr>
              <w:pStyle w:val="OtherTableBody"/>
            </w:pPr>
            <w:r>
              <w:t>EP</w:t>
            </w:r>
          </w:p>
        </w:tc>
        <w:tc>
          <w:tcPr>
            <w:tcW w:w="4200" w:type="dxa"/>
          </w:tcPr>
          <w:p w14:paraId="1E05F05D" w14:textId="77777777" w:rsidR="00B50050" w:rsidRDefault="00B50050" w:rsidP="0088127C">
            <w:pPr>
              <w:pStyle w:val="OtherTableBody"/>
            </w:pPr>
            <w:r>
              <w:t>Epidural</w:t>
            </w:r>
          </w:p>
        </w:tc>
      </w:tr>
      <w:tr w:rsidR="00B50050" w14:paraId="20E4892E" w14:textId="77777777" w:rsidTr="00195548">
        <w:tc>
          <w:tcPr>
            <w:tcW w:w="600" w:type="dxa"/>
          </w:tcPr>
          <w:p w14:paraId="6DE65677" w14:textId="77777777" w:rsidR="00B50050" w:rsidRDefault="00B50050" w:rsidP="0088127C">
            <w:pPr>
              <w:pStyle w:val="OtherTableBody"/>
            </w:pPr>
          </w:p>
        </w:tc>
        <w:tc>
          <w:tcPr>
            <w:tcW w:w="600" w:type="dxa"/>
          </w:tcPr>
          <w:p w14:paraId="389002E0" w14:textId="77777777" w:rsidR="00B50050" w:rsidRDefault="00B50050" w:rsidP="0088127C">
            <w:pPr>
              <w:pStyle w:val="OtherTableBody"/>
            </w:pPr>
            <w:r>
              <w:t>0162</w:t>
            </w:r>
          </w:p>
        </w:tc>
        <w:tc>
          <w:tcPr>
            <w:tcW w:w="2600" w:type="dxa"/>
          </w:tcPr>
          <w:p w14:paraId="07CB17BB" w14:textId="77777777" w:rsidR="00B50050" w:rsidRDefault="00B50050" w:rsidP="0088127C">
            <w:pPr>
              <w:pStyle w:val="OtherTableBody"/>
            </w:pPr>
          </w:p>
        </w:tc>
        <w:tc>
          <w:tcPr>
            <w:tcW w:w="1400" w:type="dxa"/>
          </w:tcPr>
          <w:p w14:paraId="155A17EF" w14:textId="77777777" w:rsidR="00B50050" w:rsidRDefault="00B50050" w:rsidP="0088127C">
            <w:pPr>
              <w:pStyle w:val="OtherTableBody"/>
            </w:pPr>
            <w:r>
              <w:t>ET</w:t>
            </w:r>
          </w:p>
        </w:tc>
        <w:tc>
          <w:tcPr>
            <w:tcW w:w="4200" w:type="dxa"/>
          </w:tcPr>
          <w:p w14:paraId="3C54EBBD" w14:textId="77777777" w:rsidR="00B50050" w:rsidRDefault="00B50050" w:rsidP="0088127C">
            <w:pPr>
              <w:pStyle w:val="OtherTableBody"/>
            </w:pPr>
            <w:r>
              <w:t>Endotrachial Tube*</w:t>
            </w:r>
          </w:p>
        </w:tc>
      </w:tr>
      <w:tr w:rsidR="00B50050" w14:paraId="2C12035D" w14:textId="77777777" w:rsidTr="00195548">
        <w:tc>
          <w:tcPr>
            <w:tcW w:w="600" w:type="dxa"/>
          </w:tcPr>
          <w:p w14:paraId="7A6F632D" w14:textId="77777777" w:rsidR="00B50050" w:rsidRDefault="00B50050" w:rsidP="0088127C">
            <w:pPr>
              <w:pStyle w:val="OtherTableBody"/>
            </w:pPr>
          </w:p>
        </w:tc>
        <w:tc>
          <w:tcPr>
            <w:tcW w:w="600" w:type="dxa"/>
          </w:tcPr>
          <w:p w14:paraId="1E3CC1C4" w14:textId="77777777" w:rsidR="00B50050" w:rsidRDefault="00B50050" w:rsidP="0088127C">
            <w:pPr>
              <w:pStyle w:val="OtherTableBody"/>
            </w:pPr>
            <w:r>
              <w:t>0162</w:t>
            </w:r>
          </w:p>
        </w:tc>
        <w:tc>
          <w:tcPr>
            <w:tcW w:w="2600" w:type="dxa"/>
          </w:tcPr>
          <w:p w14:paraId="1BE23EF7" w14:textId="77777777" w:rsidR="00B50050" w:rsidRDefault="00B50050" w:rsidP="0088127C">
            <w:pPr>
              <w:pStyle w:val="OtherTableBody"/>
            </w:pPr>
          </w:p>
        </w:tc>
        <w:tc>
          <w:tcPr>
            <w:tcW w:w="1400" w:type="dxa"/>
          </w:tcPr>
          <w:p w14:paraId="51965D80" w14:textId="77777777" w:rsidR="00B50050" w:rsidRDefault="00B50050" w:rsidP="0088127C">
            <w:pPr>
              <w:pStyle w:val="OtherTableBody"/>
            </w:pPr>
            <w:r>
              <w:t>GTT</w:t>
            </w:r>
          </w:p>
        </w:tc>
        <w:tc>
          <w:tcPr>
            <w:tcW w:w="4200" w:type="dxa"/>
          </w:tcPr>
          <w:p w14:paraId="108DD431" w14:textId="77777777" w:rsidR="00B50050" w:rsidRDefault="00B50050" w:rsidP="0088127C">
            <w:pPr>
              <w:pStyle w:val="OtherTableBody"/>
            </w:pPr>
            <w:r>
              <w:t>Gastrostomy Tube</w:t>
            </w:r>
          </w:p>
        </w:tc>
      </w:tr>
      <w:tr w:rsidR="00B50050" w14:paraId="37FFDDB2" w14:textId="77777777" w:rsidTr="00195548">
        <w:tc>
          <w:tcPr>
            <w:tcW w:w="600" w:type="dxa"/>
          </w:tcPr>
          <w:p w14:paraId="4A17DD07" w14:textId="77777777" w:rsidR="00B50050" w:rsidRDefault="00B50050" w:rsidP="0088127C">
            <w:pPr>
              <w:pStyle w:val="OtherTableBody"/>
            </w:pPr>
          </w:p>
        </w:tc>
        <w:tc>
          <w:tcPr>
            <w:tcW w:w="600" w:type="dxa"/>
          </w:tcPr>
          <w:p w14:paraId="10873202" w14:textId="77777777" w:rsidR="00B50050" w:rsidRDefault="00B50050" w:rsidP="0088127C">
            <w:pPr>
              <w:pStyle w:val="OtherTableBody"/>
            </w:pPr>
            <w:r>
              <w:t>0162</w:t>
            </w:r>
          </w:p>
        </w:tc>
        <w:tc>
          <w:tcPr>
            <w:tcW w:w="2600" w:type="dxa"/>
          </w:tcPr>
          <w:p w14:paraId="2D962FC0" w14:textId="77777777" w:rsidR="00B50050" w:rsidRDefault="00B50050" w:rsidP="0088127C">
            <w:pPr>
              <w:pStyle w:val="OtherTableBody"/>
            </w:pPr>
          </w:p>
        </w:tc>
        <w:tc>
          <w:tcPr>
            <w:tcW w:w="1400" w:type="dxa"/>
          </w:tcPr>
          <w:p w14:paraId="75B294FD" w14:textId="77777777" w:rsidR="00B50050" w:rsidRDefault="00B50050" w:rsidP="0088127C">
            <w:pPr>
              <w:pStyle w:val="OtherTableBody"/>
            </w:pPr>
            <w:r>
              <w:t>GU</w:t>
            </w:r>
          </w:p>
        </w:tc>
        <w:tc>
          <w:tcPr>
            <w:tcW w:w="4200" w:type="dxa"/>
          </w:tcPr>
          <w:p w14:paraId="5F0AAF9C" w14:textId="77777777" w:rsidR="00B50050" w:rsidRDefault="00B50050" w:rsidP="0088127C">
            <w:pPr>
              <w:pStyle w:val="OtherTableBody"/>
            </w:pPr>
            <w:r>
              <w:t>GU Irrigant</w:t>
            </w:r>
          </w:p>
        </w:tc>
      </w:tr>
      <w:tr w:rsidR="00B50050" w14:paraId="00A5FB9C" w14:textId="77777777" w:rsidTr="00195548">
        <w:tc>
          <w:tcPr>
            <w:tcW w:w="600" w:type="dxa"/>
          </w:tcPr>
          <w:p w14:paraId="6DE8D053" w14:textId="77777777" w:rsidR="00B50050" w:rsidRDefault="00B50050" w:rsidP="0088127C">
            <w:pPr>
              <w:pStyle w:val="OtherTableBody"/>
            </w:pPr>
          </w:p>
        </w:tc>
        <w:tc>
          <w:tcPr>
            <w:tcW w:w="600" w:type="dxa"/>
          </w:tcPr>
          <w:p w14:paraId="178CF81E" w14:textId="77777777" w:rsidR="00B50050" w:rsidRDefault="00B50050" w:rsidP="0088127C">
            <w:pPr>
              <w:pStyle w:val="OtherTableBody"/>
            </w:pPr>
            <w:r>
              <w:t>0162</w:t>
            </w:r>
          </w:p>
        </w:tc>
        <w:tc>
          <w:tcPr>
            <w:tcW w:w="2600" w:type="dxa"/>
          </w:tcPr>
          <w:p w14:paraId="16174309" w14:textId="77777777" w:rsidR="00B50050" w:rsidRDefault="00B50050" w:rsidP="0088127C">
            <w:pPr>
              <w:pStyle w:val="OtherTableBody"/>
            </w:pPr>
          </w:p>
        </w:tc>
        <w:tc>
          <w:tcPr>
            <w:tcW w:w="1400" w:type="dxa"/>
          </w:tcPr>
          <w:p w14:paraId="15736339" w14:textId="77777777" w:rsidR="00B50050" w:rsidRDefault="00B50050" w:rsidP="0088127C">
            <w:pPr>
              <w:pStyle w:val="OtherTableBody"/>
            </w:pPr>
            <w:r>
              <w:t>IA</w:t>
            </w:r>
          </w:p>
        </w:tc>
        <w:tc>
          <w:tcPr>
            <w:tcW w:w="4200" w:type="dxa"/>
          </w:tcPr>
          <w:p w14:paraId="06B248F8" w14:textId="77777777" w:rsidR="00B50050" w:rsidRDefault="00B50050" w:rsidP="0088127C">
            <w:pPr>
              <w:pStyle w:val="OtherTableBody"/>
            </w:pPr>
            <w:r>
              <w:t>Intra-arterial</w:t>
            </w:r>
          </w:p>
        </w:tc>
      </w:tr>
      <w:tr w:rsidR="00B50050" w14:paraId="678A9E2F" w14:textId="77777777" w:rsidTr="00195548">
        <w:tc>
          <w:tcPr>
            <w:tcW w:w="600" w:type="dxa"/>
          </w:tcPr>
          <w:p w14:paraId="7AB234E8" w14:textId="77777777" w:rsidR="00B50050" w:rsidRDefault="00B50050" w:rsidP="0088127C">
            <w:pPr>
              <w:pStyle w:val="OtherTableBody"/>
            </w:pPr>
          </w:p>
        </w:tc>
        <w:tc>
          <w:tcPr>
            <w:tcW w:w="600" w:type="dxa"/>
          </w:tcPr>
          <w:p w14:paraId="21A4B30D" w14:textId="77777777" w:rsidR="00B50050" w:rsidRDefault="00B50050" w:rsidP="0088127C">
            <w:pPr>
              <w:pStyle w:val="OtherTableBody"/>
            </w:pPr>
            <w:r>
              <w:t>0162</w:t>
            </w:r>
          </w:p>
        </w:tc>
        <w:tc>
          <w:tcPr>
            <w:tcW w:w="2600" w:type="dxa"/>
          </w:tcPr>
          <w:p w14:paraId="4675C806" w14:textId="77777777" w:rsidR="00B50050" w:rsidRDefault="00B50050" w:rsidP="0088127C">
            <w:pPr>
              <w:pStyle w:val="OtherTableBody"/>
            </w:pPr>
          </w:p>
        </w:tc>
        <w:tc>
          <w:tcPr>
            <w:tcW w:w="1400" w:type="dxa"/>
          </w:tcPr>
          <w:p w14:paraId="2F8760E7" w14:textId="77777777" w:rsidR="00B50050" w:rsidRDefault="00B50050" w:rsidP="0088127C">
            <w:pPr>
              <w:pStyle w:val="OtherTableBody"/>
            </w:pPr>
            <w:r>
              <w:t>IB</w:t>
            </w:r>
          </w:p>
        </w:tc>
        <w:tc>
          <w:tcPr>
            <w:tcW w:w="4200" w:type="dxa"/>
          </w:tcPr>
          <w:p w14:paraId="779D45C5" w14:textId="77777777" w:rsidR="00B50050" w:rsidRDefault="00B50050" w:rsidP="0088127C">
            <w:pPr>
              <w:pStyle w:val="OtherTableBody"/>
            </w:pPr>
            <w:r>
              <w:t>Intrabursal</w:t>
            </w:r>
          </w:p>
        </w:tc>
      </w:tr>
      <w:tr w:rsidR="00B50050" w14:paraId="4B4E107A" w14:textId="77777777" w:rsidTr="00195548">
        <w:tc>
          <w:tcPr>
            <w:tcW w:w="600" w:type="dxa"/>
          </w:tcPr>
          <w:p w14:paraId="4BE36896" w14:textId="77777777" w:rsidR="00B50050" w:rsidRDefault="00B50050" w:rsidP="0088127C">
            <w:pPr>
              <w:pStyle w:val="OtherTableBody"/>
            </w:pPr>
          </w:p>
        </w:tc>
        <w:tc>
          <w:tcPr>
            <w:tcW w:w="600" w:type="dxa"/>
          </w:tcPr>
          <w:p w14:paraId="6E301177" w14:textId="77777777" w:rsidR="00B50050" w:rsidRDefault="00B50050" w:rsidP="0088127C">
            <w:pPr>
              <w:pStyle w:val="OtherTableBody"/>
            </w:pPr>
            <w:r>
              <w:t>0162</w:t>
            </w:r>
          </w:p>
        </w:tc>
        <w:tc>
          <w:tcPr>
            <w:tcW w:w="2600" w:type="dxa"/>
          </w:tcPr>
          <w:p w14:paraId="451AED4E" w14:textId="77777777" w:rsidR="00B50050" w:rsidRDefault="00B50050" w:rsidP="0088127C">
            <w:pPr>
              <w:pStyle w:val="OtherTableBody"/>
            </w:pPr>
          </w:p>
        </w:tc>
        <w:tc>
          <w:tcPr>
            <w:tcW w:w="1400" w:type="dxa"/>
          </w:tcPr>
          <w:p w14:paraId="350E928B" w14:textId="77777777" w:rsidR="00B50050" w:rsidRDefault="00B50050" w:rsidP="0088127C">
            <w:pPr>
              <w:pStyle w:val="OtherTableBody"/>
            </w:pPr>
            <w:r>
              <w:t>IC</w:t>
            </w:r>
          </w:p>
        </w:tc>
        <w:tc>
          <w:tcPr>
            <w:tcW w:w="4200" w:type="dxa"/>
          </w:tcPr>
          <w:p w14:paraId="0B18A3BC" w14:textId="77777777" w:rsidR="00B50050" w:rsidRDefault="00B50050" w:rsidP="0088127C">
            <w:pPr>
              <w:pStyle w:val="OtherTableBody"/>
            </w:pPr>
            <w:r>
              <w:t>Intracardiac</w:t>
            </w:r>
          </w:p>
        </w:tc>
      </w:tr>
      <w:tr w:rsidR="00B50050" w14:paraId="3303149C" w14:textId="77777777" w:rsidTr="00195548">
        <w:tc>
          <w:tcPr>
            <w:tcW w:w="600" w:type="dxa"/>
          </w:tcPr>
          <w:p w14:paraId="0CDB0678" w14:textId="77777777" w:rsidR="00B50050" w:rsidRDefault="00B50050" w:rsidP="0088127C">
            <w:pPr>
              <w:pStyle w:val="OtherTableBody"/>
            </w:pPr>
          </w:p>
        </w:tc>
        <w:tc>
          <w:tcPr>
            <w:tcW w:w="600" w:type="dxa"/>
          </w:tcPr>
          <w:p w14:paraId="4993DD85" w14:textId="77777777" w:rsidR="00B50050" w:rsidRDefault="00B50050" w:rsidP="0088127C">
            <w:pPr>
              <w:pStyle w:val="OtherTableBody"/>
            </w:pPr>
            <w:r>
              <w:t>0162</w:t>
            </w:r>
          </w:p>
        </w:tc>
        <w:tc>
          <w:tcPr>
            <w:tcW w:w="2600" w:type="dxa"/>
          </w:tcPr>
          <w:p w14:paraId="48A60C6F" w14:textId="77777777" w:rsidR="00B50050" w:rsidRDefault="00B50050" w:rsidP="0088127C">
            <w:pPr>
              <w:pStyle w:val="OtherTableBody"/>
            </w:pPr>
          </w:p>
        </w:tc>
        <w:tc>
          <w:tcPr>
            <w:tcW w:w="1400" w:type="dxa"/>
          </w:tcPr>
          <w:p w14:paraId="2537E55A" w14:textId="77777777" w:rsidR="00B50050" w:rsidRDefault="00B50050" w:rsidP="0088127C">
            <w:pPr>
              <w:pStyle w:val="OtherTableBody"/>
            </w:pPr>
            <w:r>
              <w:t>ICV</w:t>
            </w:r>
          </w:p>
        </w:tc>
        <w:tc>
          <w:tcPr>
            <w:tcW w:w="4200" w:type="dxa"/>
          </w:tcPr>
          <w:p w14:paraId="6C667E2A" w14:textId="77777777" w:rsidR="00B50050" w:rsidRDefault="00B50050" w:rsidP="0088127C">
            <w:pPr>
              <w:pStyle w:val="OtherTableBody"/>
            </w:pPr>
            <w:r>
              <w:t>Intracervical (uterus)</w:t>
            </w:r>
          </w:p>
        </w:tc>
      </w:tr>
      <w:tr w:rsidR="00B50050" w14:paraId="396B662A" w14:textId="77777777" w:rsidTr="00195548">
        <w:tc>
          <w:tcPr>
            <w:tcW w:w="600" w:type="dxa"/>
          </w:tcPr>
          <w:p w14:paraId="183A682F" w14:textId="77777777" w:rsidR="00B50050" w:rsidRDefault="00B50050" w:rsidP="0088127C">
            <w:pPr>
              <w:pStyle w:val="OtherTableBody"/>
            </w:pPr>
          </w:p>
        </w:tc>
        <w:tc>
          <w:tcPr>
            <w:tcW w:w="600" w:type="dxa"/>
          </w:tcPr>
          <w:p w14:paraId="13BB9FCE" w14:textId="77777777" w:rsidR="00B50050" w:rsidRDefault="00B50050" w:rsidP="0088127C">
            <w:pPr>
              <w:pStyle w:val="OtherTableBody"/>
            </w:pPr>
            <w:r>
              <w:t>0162</w:t>
            </w:r>
          </w:p>
        </w:tc>
        <w:tc>
          <w:tcPr>
            <w:tcW w:w="2600" w:type="dxa"/>
          </w:tcPr>
          <w:p w14:paraId="1FEE5550" w14:textId="77777777" w:rsidR="00B50050" w:rsidRDefault="00B50050" w:rsidP="0088127C">
            <w:pPr>
              <w:pStyle w:val="OtherTableBody"/>
            </w:pPr>
          </w:p>
        </w:tc>
        <w:tc>
          <w:tcPr>
            <w:tcW w:w="1400" w:type="dxa"/>
          </w:tcPr>
          <w:p w14:paraId="154BAFBD" w14:textId="77777777" w:rsidR="00B50050" w:rsidRDefault="00B50050" w:rsidP="0088127C">
            <w:pPr>
              <w:pStyle w:val="OtherTableBody"/>
            </w:pPr>
            <w:r>
              <w:t>ID</w:t>
            </w:r>
          </w:p>
        </w:tc>
        <w:tc>
          <w:tcPr>
            <w:tcW w:w="4200" w:type="dxa"/>
          </w:tcPr>
          <w:p w14:paraId="13A198B0" w14:textId="77777777" w:rsidR="00B50050" w:rsidRDefault="00B50050" w:rsidP="0088127C">
            <w:pPr>
              <w:pStyle w:val="OtherTableBody"/>
            </w:pPr>
            <w:r>
              <w:t>Intradermal</w:t>
            </w:r>
          </w:p>
        </w:tc>
      </w:tr>
      <w:tr w:rsidR="00B50050" w14:paraId="3E9593BE" w14:textId="77777777" w:rsidTr="00195548">
        <w:tc>
          <w:tcPr>
            <w:tcW w:w="600" w:type="dxa"/>
          </w:tcPr>
          <w:p w14:paraId="683B2502" w14:textId="77777777" w:rsidR="00B50050" w:rsidRDefault="00B50050" w:rsidP="0088127C">
            <w:pPr>
              <w:pStyle w:val="OtherTableBody"/>
            </w:pPr>
          </w:p>
        </w:tc>
        <w:tc>
          <w:tcPr>
            <w:tcW w:w="600" w:type="dxa"/>
          </w:tcPr>
          <w:p w14:paraId="4007B011" w14:textId="77777777" w:rsidR="00B50050" w:rsidRDefault="00B50050" w:rsidP="0088127C">
            <w:pPr>
              <w:pStyle w:val="OtherTableBody"/>
            </w:pPr>
            <w:r>
              <w:t>0162</w:t>
            </w:r>
          </w:p>
        </w:tc>
        <w:tc>
          <w:tcPr>
            <w:tcW w:w="2600" w:type="dxa"/>
          </w:tcPr>
          <w:p w14:paraId="01FA5D10" w14:textId="77777777" w:rsidR="00B50050" w:rsidRDefault="00B50050" w:rsidP="0088127C">
            <w:pPr>
              <w:pStyle w:val="OtherTableBody"/>
            </w:pPr>
          </w:p>
        </w:tc>
        <w:tc>
          <w:tcPr>
            <w:tcW w:w="1400" w:type="dxa"/>
          </w:tcPr>
          <w:p w14:paraId="7CD0DCF7" w14:textId="77777777" w:rsidR="00B50050" w:rsidRDefault="00B50050" w:rsidP="0088127C">
            <w:pPr>
              <w:pStyle w:val="OtherTableBody"/>
            </w:pPr>
            <w:r>
              <w:t>IH</w:t>
            </w:r>
          </w:p>
        </w:tc>
        <w:tc>
          <w:tcPr>
            <w:tcW w:w="4200" w:type="dxa"/>
          </w:tcPr>
          <w:p w14:paraId="73B9EBBC" w14:textId="77777777" w:rsidR="00B50050" w:rsidRDefault="00B50050" w:rsidP="0088127C">
            <w:pPr>
              <w:pStyle w:val="OtherTableBody"/>
            </w:pPr>
            <w:r>
              <w:t>Inhalation</w:t>
            </w:r>
          </w:p>
        </w:tc>
      </w:tr>
      <w:tr w:rsidR="00B50050" w14:paraId="6E967BB7" w14:textId="77777777" w:rsidTr="00195548">
        <w:tc>
          <w:tcPr>
            <w:tcW w:w="600" w:type="dxa"/>
          </w:tcPr>
          <w:p w14:paraId="0B51B106" w14:textId="77777777" w:rsidR="00B50050" w:rsidRDefault="00B50050" w:rsidP="0088127C">
            <w:pPr>
              <w:pStyle w:val="OtherTableBody"/>
            </w:pPr>
          </w:p>
        </w:tc>
        <w:tc>
          <w:tcPr>
            <w:tcW w:w="600" w:type="dxa"/>
          </w:tcPr>
          <w:p w14:paraId="5800F437" w14:textId="77777777" w:rsidR="00B50050" w:rsidRDefault="00B50050" w:rsidP="0088127C">
            <w:pPr>
              <w:pStyle w:val="OtherTableBody"/>
            </w:pPr>
            <w:r>
              <w:t>0162</w:t>
            </w:r>
          </w:p>
        </w:tc>
        <w:tc>
          <w:tcPr>
            <w:tcW w:w="2600" w:type="dxa"/>
          </w:tcPr>
          <w:p w14:paraId="37A5D54C" w14:textId="77777777" w:rsidR="00B50050" w:rsidRDefault="00B50050" w:rsidP="0088127C">
            <w:pPr>
              <w:pStyle w:val="OtherTableBody"/>
            </w:pPr>
          </w:p>
        </w:tc>
        <w:tc>
          <w:tcPr>
            <w:tcW w:w="1400" w:type="dxa"/>
          </w:tcPr>
          <w:p w14:paraId="6FF48CFD" w14:textId="77777777" w:rsidR="00B50050" w:rsidRDefault="00B50050" w:rsidP="0088127C">
            <w:pPr>
              <w:pStyle w:val="OtherTableBody"/>
            </w:pPr>
            <w:r>
              <w:t>IHA</w:t>
            </w:r>
          </w:p>
        </w:tc>
        <w:tc>
          <w:tcPr>
            <w:tcW w:w="4200" w:type="dxa"/>
          </w:tcPr>
          <w:p w14:paraId="13D1B196" w14:textId="77777777" w:rsidR="00B50050" w:rsidRDefault="00B50050" w:rsidP="0088127C">
            <w:pPr>
              <w:pStyle w:val="OtherTableBody"/>
            </w:pPr>
            <w:r>
              <w:t>Intrahepatic Artery</w:t>
            </w:r>
          </w:p>
        </w:tc>
      </w:tr>
      <w:tr w:rsidR="00B50050" w14:paraId="0E160C03" w14:textId="77777777" w:rsidTr="00195548">
        <w:tc>
          <w:tcPr>
            <w:tcW w:w="600" w:type="dxa"/>
          </w:tcPr>
          <w:p w14:paraId="1E150C7A" w14:textId="77777777" w:rsidR="00B50050" w:rsidRDefault="00B50050" w:rsidP="0088127C">
            <w:pPr>
              <w:pStyle w:val="OtherTableBody"/>
            </w:pPr>
          </w:p>
        </w:tc>
        <w:tc>
          <w:tcPr>
            <w:tcW w:w="600" w:type="dxa"/>
          </w:tcPr>
          <w:p w14:paraId="288C5480" w14:textId="77777777" w:rsidR="00B50050" w:rsidRDefault="00B50050" w:rsidP="0088127C">
            <w:pPr>
              <w:pStyle w:val="OtherTableBody"/>
            </w:pPr>
            <w:r>
              <w:t>0162</w:t>
            </w:r>
          </w:p>
        </w:tc>
        <w:tc>
          <w:tcPr>
            <w:tcW w:w="2600" w:type="dxa"/>
          </w:tcPr>
          <w:p w14:paraId="2A928479" w14:textId="77777777" w:rsidR="00B50050" w:rsidRDefault="00B50050" w:rsidP="0088127C">
            <w:pPr>
              <w:pStyle w:val="OtherTableBody"/>
            </w:pPr>
          </w:p>
        </w:tc>
        <w:tc>
          <w:tcPr>
            <w:tcW w:w="1400" w:type="dxa"/>
          </w:tcPr>
          <w:p w14:paraId="51F0E4DB" w14:textId="77777777" w:rsidR="00B50050" w:rsidRDefault="00B50050" w:rsidP="0088127C">
            <w:pPr>
              <w:pStyle w:val="OtherTableBody"/>
            </w:pPr>
            <w:r>
              <w:t>IM</w:t>
            </w:r>
          </w:p>
        </w:tc>
        <w:tc>
          <w:tcPr>
            <w:tcW w:w="4200" w:type="dxa"/>
          </w:tcPr>
          <w:p w14:paraId="218889AA" w14:textId="77777777" w:rsidR="00B50050" w:rsidRDefault="00B50050" w:rsidP="0088127C">
            <w:pPr>
              <w:pStyle w:val="OtherTableBody"/>
            </w:pPr>
            <w:r>
              <w:t>Intramuscular</w:t>
            </w:r>
          </w:p>
        </w:tc>
      </w:tr>
      <w:tr w:rsidR="00B50050" w14:paraId="7122F570" w14:textId="77777777" w:rsidTr="00195548">
        <w:tc>
          <w:tcPr>
            <w:tcW w:w="600" w:type="dxa"/>
          </w:tcPr>
          <w:p w14:paraId="7ED78CFA" w14:textId="77777777" w:rsidR="00B50050" w:rsidRDefault="00B50050" w:rsidP="0088127C">
            <w:pPr>
              <w:pStyle w:val="OtherTableBody"/>
            </w:pPr>
          </w:p>
        </w:tc>
        <w:tc>
          <w:tcPr>
            <w:tcW w:w="600" w:type="dxa"/>
          </w:tcPr>
          <w:p w14:paraId="2E48545F" w14:textId="77777777" w:rsidR="00B50050" w:rsidRDefault="00B50050" w:rsidP="0088127C">
            <w:pPr>
              <w:pStyle w:val="OtherTableBody"/>
            </w:pPr>
            <w:r>
              <w:t>0162</w:t>
            </w:r>
          </w:p>
        </w:tc>
        <w:tc>
          <w:tcPr>
            <w:tcW w:w="2600" w:type="dxa"/>
          </w:tcPr>
          <w:p w14:paraId="27D99C9A" w14:textId="77777777" w:rsidR="00B50050" w:rsidRDefault="00B50050" w:rsidP="0088127C">
            <w:pPr>
              <w:pStyle w:val="OtherTableBody"/>
            </w:pPr>
          </w:p>
        </w:tc>
        <w:tc>
          <w:tcPr>
            <w:tcW w:w="1400" w:type="dxa"/>
          </w:tcPr>
          <w:p w14:paraId="62597C7C" w14:textId="77777777" w:rsidR="00B50050" w:rsidRDefault="00B50050" w:rsidP="0088127C">
            <w:pPr>
              <w:pStyle w:val="OtherTableBody"/>
            </w:pPr>
            <w:r>
              <w:t>IMR</w:t>
            </w:r>
          </w:p>
        </w:tc>
        <w:tc>
          <w:tcPr>
            <w:tcW w:w="4200" w:type="dxa"/>
          </w:tcPr>
          <w:p w14:paraId="1E099843" w14:textId="77777777" w:rsidR="00B50050" w:rsidRDefault="00B50050" w:rsidP="0088127C">
            <w:pPr>
              <w:pStyle w:val="OtherTableBody"/>
            </w:pPr>
            <w:r>
              <w:t>Immerse (Soak) Body Part</w:t>
            </w:r>
          </w:p>
        </w:tc>
      </w:tr>
      <w:tr w:rsidR="00B50050" w14:paraId="00C4F042" w14:textId="77777777" w:rsidTr="00195548">
        <w:tc>
          <w:tcPr>
            <w:tcW w:w="600" w:type="dxa"/>
          </w:tcPr>
          <w:p w14:paraId="652EC53E" w14:textId="77777777" w:rsidR="00B50050" w:rsidRDefault="00B50050" w:rsidP="0088127C">
            <w:pPr>
              <w:pStyle w:val="OtherTableBody"/>
            </w:pPr>
          </w:p>
        </w:tc>
        <w:tc>
          <w:tcPr>
            <w:tcW w:w="600" w:type="dxa"/>
          </w:tcPr>
          <w:p w14:paraId="4E51C998" w14:textId="77777777" w:rsidR="00B50050" w:rsidRDefault="00B50050" w:rsidP="0088127C">
            <w:pPr>
              <w:pStyle w:val="OtherTableBody"/>
            </w:pPr>
            <w:r>
              <w:t>0162</w:t>
            </w:r>
          </w:p>
        </w:tc>
        <w:tc>
          <w:tcPr>
            <w:tcW w:w="2600" w:type="dxa"/>
          </w:tcPr>
          <w:p w14:paraId="32AF9F8A" w14:textId="77777777" w:rsidR="00B50050" w:rsidRDefault="00B50050" w:rsidP="0088127C">
            <w:pPr>
              <w:pStyle w:val="OtherTableBody"/>
            </w:pPr>
          </w:p>
        </w:tc>
        <w:tc>
          <w:tcPr>
            <w:tcW w:w="1400" w:type="dxa"/>
          </w:tcPr>
          <w:p w14:paraId="16884A60" w14:textId="77777777" w:rsidR="00B50050" w:rsidRDefault="00B50050" w:rsidP="0088127C">
            <w:pPr>
              <w:pStyle w:val="OtherTableBody"/>
            </w:pPr>
            <w:r>
              <w:t>IN</w:t>
            </w:r>
          </w:p>
        </w:tc>
        <w:tc>
          <w:tcPr>
            <w:tcW w:w="4200" w:type="dxa"/>
          </w:tcPr>
          <w:p w14:paraId="059A052B" w14:textId="77777777" w:rsidR="00B50050" w:rsidRDefault="00B50050" w:rsidP="0088127C">
            <w:pPr>
              <w:pStyle w:val="OtherTableBody"/>
            </w:pPr>
            <w:r>
              <w:t>Intranasal</w:t>
            </w:r>
          </w:p>
        </w:tc>
      </w:tr>
      <w:tr w:rsidR="00B50050" w14:paraId="10CCB6D2" w14:textId="77777777" w:rsidTr="00195548">
        <w:tc>
          <w:tcPr>
            <w:tcW w:w="600" w:type="dxa"/>
          </w:tcPr>
          <w:p w14:paraId="1E41B8D8" w14:textId="77777777" w:rsidR="00B50050" w:rsidRDefault="00B50050" w:rsidP="0088127C">
            <w:pPr>
              <w:pStyle w:val="OtherTableBody"/>
            </w:pPr>
          </w:p>
        </w:tc>
        <w:tc>
          <w:tcPr>
            <w:tcW w:w="600" w:type="dxa"/>
          </w:tcPr>
          <w:p w14:paraId="5A5CF808" w14:textId="77777777" w:rsidR="00B50050" w:rsidRDefault="00B50050" w:rsidP="0088127C">
            <w:pPr>
              <w:pStyle w:val="OtherTableBody"/>
            </w:pPr>
            <w:r>
              <w:t>0162</w:t>
            </w:r>
          </w:p>
        </w:tc>
        <w:tc>
          <w:tcPr>
            <w:tcW w:w="2600" w:type="dxa"/>
          </w:tcPr>
          <w:p w14:paraId="3BA42DC6" w14:textId="77777777" w:rsidR="00B50050" w:rsidRDefault="00B50050" w:rsidP="0088127C">
            <w:pPr>
              <w:pStyle w:val="OtherTableBody"/>
            </w:pPr>
          </w:p>
        </w:tc>
        <w:tc>
          <w:tcPr>
            <w:tcW w:w="1400" w:type="dxa"/>
          </w:tcPr>
          <w:p w14:paraId="247CE570" w14:textId="77777777" w:rsidR="00B50050" w:rsidRDefault="00B50050" w:rsidP="0088127C">
            <w:pPr>
              <w:pStyle w:val="OtherTableBody"/>
            </w:pPr>
            <w:r>
              <w:t>IO</w:t>
            </w:r>
          </w:p>
        </w:tc>
        <w:tc>
          <w:tcPr>
            <w:tcW w:w="4200" w:type="dxa"/>
          </w:tcPr>
          <w:p w14:paraId="667AD1BA" w14:textId="77777777" w:rsidR="00B50050" w:rsidRDefault="00B50050" w:rsidP="0088127C">
            <w:pPr>
              <w:pStyle w:val="OtherTableBody"/>
            </w:pPr>
            <w:r>
              <w:t>Intraocular</w:t>
            </w:r>
          </w:p>
        </w:tc>
      </w:tr>
      <w:tr w:rsidR="00B50050" w14:paraId="0257BA12" w14:textId="77777777" w:rsidTr="00195548">
        <w:tc>
          <w:tcPr>
            <w:tcW w:w="600" w:type="dxa"/>
          </w:tcPr>
          <w:p w14:paraId="188E5F7F" w14:textId="77777777" w:rsidR="00B50050" w:rsidRDefault="00B50050" w:rsidP="0088127C">
            <w:pPr>
              <w:pStyle w:val="OtherTableBody"/>
            </w:pPr>
          </w:p>
        </w:tc>
        <w:tc>
          <w:tcPr>
            <w:tcW w:w="600" w:type="dxa"/>
          </w:tcPr>
          <w:p w14:paraId="28F2505F" w14:textId="77777777" w:rsidR="00B50050" w:rsidRDefault="00B50050" w:rsidP="0088127C">
            <w:pPr>
              <w:pStyle w:val="OtherTableBody"/>
            </w:pPr>
            <w:r>
              <w:t>0162</w:t>
            </w:r>
          </w:p>
        </w:tc>
        <w:tc>
          <w:tcPr>
            <w:tcW w:w="2600" w:type="dxa"/>
          </w:tcPr>
          <w:p w14:paraId="7302200E" w14:textId="77777777" w:rsidR="00B50050" w:rsidRDefault="00B50050" w:rsidP="0088127C">
            <w:pPr>
              <w:pStyle w:val="OtherTableBody"/>
            </w:pPr>
          </w:p>
        </w:tc>
        <w:tc>
          <w:tcPr>
            <w:tcW w:w="1400" w:type="dxa"/>
          </w:tcPr>
          <w:p w14:paraId="3394A73B" w14:textId="77777777" w:rsidR="00B50050" w:rsidRDefault="00B50050" w:rsidP="0088127C">
            <w:pPr>
              <w:pStyle w:val="OtherTableBody"/>
            </w:pPr>
            <w:r>
              <w:t>IP</w:t>
            </w:r>
          </w:p>
        </w:tc>
        <w:tc>
          <w:tcPr>
            <w:tcW w:w="4200" w:type="dxa"/>
          </w:tcPr>
          <w:p w14:paraId="68E05CDF" w14:textId="77777777" w:rsidR="00B50050" w:rsidRDefault="00B50050" w:rsidP="0088127C">
            <w:pPr>
              <w:pStyle w:val="OtherTableBody"/>
            </w:pPr>
            <w:r>
              <w:t>Intraperitoneal</w:t>
            </w:r>
          </w:p>
        </w:tc>
      </w:tr>
      <w:tr w:rsidR="00B50050" w14:paraId="5A24FECD" w14:textId="77777777" w:rsidTr="00195548">
        <w:tc>
          <w:tcPr>
            <w:tcW w:w="600" w:type="dxa"/>
          </w:tcPr>
          <w:p w14:paraId="7A89FCF5" w14:textId="77777777" w:rsidR="00B50050" w:rsidRDefault="00B50050" w:rsidP="0088127C">
            <w:pPr>
              <w:pStyle w:val="OtherTableBody"/>
            </w:pPr>
          </w:p>
        </w:tc>
        <w:tc>
          <w:tcPr>
            <w:tcW w:w="600" w:type="dxa"/>
          </w:tcPr>
          <w:p w14:paraId="1ABA3A98" w14:textId="77777777" w:rsidR="00B50050" w:rsidRDefault="00B50050" w:rsidP="0088127C">
            <w:pPr>
              <w:pStyle w:val="OtherTableBody"/>
            </w:pPr>
            <w:r>
              <w:t>0162</w:t>
            </w:r>
          </w:p>
        </w:tc>
        <w:tc>
          <w:tcPr>
            <w:tcW w:w="2600" w:type="dxa"/>
          </w:tcPr>
          <w:p w14:paraId="75669FE0" w14:textId="77777777" w:rsidR="00B50050" w:rsidRDefault="00B50050" w:rsidP="0088127C">
            <w:pPr>
              <w:pStyle w:val="OtherTableBody"/>
            </w:pPr>
          </w:p>
        </w:tc>
        <w:tc>
          <w:tcPr>
            <w:tcW w:w="1400" w:type="dxa"/>
          </w:tcPr>
          <w:p w14:paraId="7D10393A" w14:textId="77777777" w:rsidR="00B50050" w:rsidRDefault="00B50050" w:rsidP="0088127C">
            <w:pPr>
              <w:pStyle w:val="OtherTableBody"/>
            </w:pPr>
            <w:r>
              <w:t>IS</w:t>
            </w:r>
          </w:p>
        </w:tc>
        <w:tc>
          <w:tcPr>
            <w:tcW w:w="4200" w:type="dxa"/>
          </w:tcPr>
          <w:p w14:paraId="727052CA" w14:textId="77777777" w:rsidR="00B50050" w:rsidRDefault="00B50050" w:rsidP="0088127C">
            <w:pPr>
              <w:pStyle w:val="OtherTableBody"/>
            </w:pPr>
            <w:r>
              <w:t>Intrasynovial</w:t>
            </w:r>
          </w:p>
        </w:tc>
      </w:tr>
      <w:tr w:rsidR="00B50050" w14:paraId="4D478E34" w14:textId="77777777" w:rsidTr="00195548">
        <w:tc>
          <w:tcPr>
            <w:tcW w:w="600" w:type="dxa"/>
          </w:tcPr>
          <w:p w14:paraId="584FDC35" w14:textId="77777777" w:rsidR="00B50050" w:rsidRDefault="00B50050" w:rsidP="0088127C">
            <w:pPr>
              <w:pStyle w:val="OtherTableBody"/>
            </w:pPr>
          </w:p>
        </w:tc>
        <w:tc>
          <w:tcPr>
            <w:tcW w:w="600" w:type="dxa"/>
          </w:tcPr>
          <w:p w14:paraId="0ABFC003" w14:textId="77777777" w:rsidR="00B50050" w:rsidRDefault="00B50050" w:rsidP="0088127C">
            <w:pPr>
              <w:pStyle w:val="OtherTableBody"/>
            </w:pPr>
            <w:r>
              <w:t>0162</w:t>
            </w:r>
          </w:p>
        </w:tc>
        <w:tc>
          <w:tcPr>
            <w:tcW w:w="2600" w:type="dxa"/>
          </w:tcPr>
          <w:p w14:paraId="7935F5FF" w14:textId="77777777" w:rsidR="00B50050" w:rsidRDefault="00B50050" w:rsidP="0088127C">
            <w:pPr>
              <w:pStyle w:val="OtherTableBody"/>
            </w:pPr>
          </w:p>
        </w:tc>
        <w:tc>
          <w:tcPr>
            <w:tcW w:w="1400" w:type="dxa"/>
          </w:tcPr>
          <w:p w14:paraId="262B3FB5" w14:textId="77777777" w:rsidR="00B50050" w:rsidRDefault="00B50050" w:rsidP="0088127C">
            <w:pPr>
              <w:pStyle w:val="OtherTableBody"/>
            </w:pPr>
            <w:r>
              <w:t>IT</w:t>
            </w:r>
          </w:p>
        </w:tc>
        <w:tc>
          <w:tcPr>
            <w:tcW w:w="4200" w:type="dxa"/>
          </w:tcPr>
          <w:p w14:paraId="6437D732" w14:textId="77777777" w:rsidR="00B50050" w:rsidRDefault="00B50050" w:rsidP="0088127C">
            <w:pPr>
              <w:pStyle w:val="OtherTableBody"/>
            </w:pPr>
            <w:r>
              <w:t>Intrathecal</w:t>
            </w:r>
          </w:p>
        </w:tc>
      </w:tr>
      <w:tr w:rsidR="00B50050" w14:paraId="4575F54D" w14:textId="77777777" w:rsidTr="00195548">
        <w:tc>
          <w:tcPr>
            <w:tcW w:w="600" w:type="dxa"/>
          </w:tcPr>
          <w:p w14:paraId="4D273017" w14:textId="77777777" w:rsidR="00B50050" w:rsidRDefault="00B50050" w:rsidP="0088127C">
            <w:pPr>
              <w:pStyle w:val="OtherTableBody"/>
            </w:pPr>
          </w:p>
        </w:tc>
        <w:tc>
          <w:tcPr>
            <w:tcW w:w="600" w:type="dxa"/>
          </w:tcPr>
          <w:p w14:paraId="736CBBF8" w14:textId="77777777" w:rsidR="00B50050" w:rsidRDefault="00B50050" w:rsidP="0088127C">
            <w:pPr>
              <w:pStyle w:val="OtherTableBody"/>
            </w:pPr>
            <w:r>
              <w:t>0162</w:t>
            </w:r>
          </w:p>
        </w:tc>
        <w:tc>
          <w:tcPr>
            <w:tcW w:w="2600" w:type="dxa"/>
          </w:tcPr>
          <w:p w14:paraId="2D73FC3A" w14:textId="77777777" w:rsidR="00B50050" w:rsidRDefault="00B50050" w:rsidP="0088127C">
            <w:pPr>
              <w:pStyle w:val="OtherTableBody"/>
            </w:pPr>
          </w:p>
        </w:tc>
        <w:tc>
          <w:tcPr>
            <w:tcW w:w="1400" w:type="dxa"/>
          </w:tcPr>
          <w:p w14:paraId="559FFC89" w14:textId="77777777" w:rsidR="00B50050" w:rsidRDefault="00B50050" w:rsidP="0088127C">
            <w:pPr>
              <w:pStyle w:val="OtherTableBody"/>
            </w:pPr>
            <w:r>
              <w:t>IU</w:t>
            </w:r>
          </w:p>
        </w:tc>
        <w:tc>
          <w:tcPr>
            <w:tcW w:w="4200" w:type="dxa"/>
          </w:tcPr>
          <w:p w14:paraId="75A7E7D6" w14:textId="77777777" w:rsidR="00B50050" w:rsidRDefault="00B50050" w:rsidP="0088127C">
            <w:pPr>
              <w:pStyle w:val="OtherTableBody"/>
            </w:pPr>
            <w:r>
              <w:t>Intrauterine</w:t>
            </w:r>
          </w:p>
        </w:tc>
      </w:tr>
      <w:tr w:rsidR="00B50050" w14:paraId="3FFF7912" w14:textId="77777777" w:rsidTr="00195548">
        <w:tc>
          <w:tcPr>
            <w:tcW w:w="600" w:type="dxa"/>
          </w:tcPr>
          <w:p w14:paraId="59506EDA" w14:textId="77777777" w:rsidR="00B50050" w:rsidRDefault="00B50050" w:rsidP="0088127C">
            <w:pPr>
              <w:pStyle w:val="OtherTableBody"/>
            </w:pPr>
          </w:p>
        </w:tc>
        <w:tc>
          <w:tcPr>
            <w:tcW w:w="600" w:type="dxa"/>
          </w:tcPr>
          <w:p w14:paraId="7DB97FE7" w14:textId="77777777" w:rsidR="00B50050" w:rsidRDefault="00B50050" w:rsidP="0088127C">
            <w:pPr>
              <w:pStyle w:val="OtherTableBody"/>
            </w:pPr>
            <w:r>
              <w:t>0162</w:t>
            </w:r>
          </w:p>
        </w:tc>
        <w:tc>
          <w:tcPr>
            <w:tcW w:w="2600" w:type="dxa"/>
          </w:tcPr>
          <w:p w14:paraId="506CB189" w14:textId="77777777" w:rsidR="00B50050" w:rsidRDefault="00B50050" w:rsidP="0088127C">
            <w:pPr>
              <w:pStyle w:val="OtherTableBody"/>
            </w:pPr>
          </w:p>
        </w:tc>
        <w:tc>
          <w:tcPr>
            <w:tcW w:w="1400" w:type="dxa"/>
          </w:tcPr>
          <w:p w14:paraId="74E3AEE8" w14:textId="77777777" w:rsidR="00B50050" w:rsidRDefault="00B50050" w:rsidP="0088127C">
            <w:pPr>
              <w:pStyle w:val="OtherTableBody"/>
            </w:pPr>
            <w:r>
              <w:t>IV</w:t>
            </w:r>
          </w:p>
        </w:tc>
        <w:tc>
          <w:tcPr>
            <w:tcW w:w="4200" w:type="dxa"/>
          </w:tcPr>
          <w:p w14:paraId="5DB9E7D3" w14:textId="77777777" w:rsidR="00B50050" w:rsidRDefault="00B50050" w:rsidP="0088127C">
            <w:pPr>
              <w:pStyle w:val="OtherTableBody"/>
            </w:pPr>
            <w:r>
              <w:t>Intravenous</w:t>
            </w:r>
          </w:p>
        </w:tc>
      </w:tr>
      <w:tr w:rsidR="00B50050" w14:paraId="7C684C08" w14:textId="77777777" w:rsidTr="00195548">
        <w:tc>
          <w:tcPr>
            <w:tcW w:w="600" w:type="dxa"/>
          </w:tcPr>
          <w:p w14:paraId="46D48533" w14:textId="77777777" w:rsidR="00B50050" w:rsidRDefault="00B50050" w:rsidP="0088127C">
            <w:pPr>
              <w:pStyle w:val="OtherTableBody"/>
            </w:pPr>
          </w:p>
        </w:tc>
        <w:tc>
          <w:tcPr>
            <w:tcW w:w="600" w:type="dxa"/>
          </w:tcPr>
          <w:p w14:paraId="6206D150" w14:textId="77777777" w:rsidR="00B50050" w:rsidRDefault="00B50050" w:rsidP="0088127C">
            <w:pPr>
              <w:pStyle w:val="OtherTableBody"/>
            </w:pPr>
            <w:r>
              <w:t>0162</w:t>
            </w:r>
          </w:p>
        </w:tc>
        <w:tc>
          <w:tcPr>
            <w:tcW w:w="2600" w:type="dxa"/>
          </w:tcPr>
          <w:p w14:paraId="3A98D775" w14:textId="77777777" w:rsidR="00B50050" w:rsidRDefault="00B50050" w:rsidP="0088127C">
            <w:pPr>
              <w:pStyle w:val="OtherTableBody"/>
            </w:pPr>
          </w:p>
        </w:tc>
        <w:tc>
          <w:tcPr>
            <w:tcW w:w="1400" w:type="dxa"/>
          </w:tcPr>
          <w:p w14:paraId="148E84D7" w14:textId="77777777" w:rsidR="00B50050" w:rsidRDefault="00B50050" w:rsidP="0088127C">
            <w:pPr>
              <w:pStyle w:val="OtherTableBody"/>
            </w:pPr>
            <w:r>
              <w:t>MM</w:t>
            </w:r>
          </w:p>
        </w:tc>
        <w:tc>
          <w:tcPr>
            <w:tcW w:w="4200" w:type="dxa"/>
          </w:tcPr>
          <w:p w14:paraId="3A8ADDB5" w14:textId="77777777" w:rsidR="00B50050" w:rsidRDefault="00B50050" w:rsidP="0088127C">
            <w:pPr>
              <w:pStyle w:val="OtherTableBody"/>
            </w:pPr>
            <w:r>
              <w:t>Mucous Membrane</w:t>
            </w:r>
          </w:p>
        </w:tc>
      </w:tr>
      <w:tr w:rsidR="00B50050" w14:paraId="31D87055" w14:textId="77777777" w:rsidTr="00195548">
        <w:tc>
          <w:tcPr>
            <w:tcW w:w="600" w:type="dxa"/>
          </w:tcPr>
          <w:p w14:paraId="4839C298" w14:textId="77777777" w:rsidR="00B50050" w:rsidRDefault="00B50050" w:rsidP="0088127C">
            <w:pPr>
              <w:pStyle w:val="OtherTableBody"/>
            </w:pPr>
          </w:p>
        </w:tc>
        <w:tc>
          <w:tcPr>
            <w:tcW w:w="600" w:type="dxa"/>
          </w:tcPr>
          <w:p w14:paraId="6AEB2C70" w14:textId="77777777" w:rsidR="00B50050" w:rsidRDefault="00B50050" w:rsidP="0088127C">
            <w:pPr>
              <w:pStyle w:val="OtherTableBody"/>
            </w:pPr>
            <w:r>
              <w:t>0162</w:t>
            </w:r>
          </w:p>
        </w:tc>
        <w:tc>
          <w:tcPr>
            <w:tcW w:w="2600" w:type="dxa"/>
          </w:tcPr>
          <w:p w14:paraId="5B14C21E" w14:textId="77777777" w:rsidR="00B50050" w:rsidRDefault="00B50050" w:rsidP="0088127C">
            <w:pPr>
              <w:pStyle w:val="OtherTableBody"/>
            </w:pPr>
          </w:p>
        </w:tc>
        <w:tc>
          <w:tcPr>
            <w:tcW w:w="1400" w:type="dxa"/>
          </w:tcPr>
          <w:p w14:paraId="4667D56F" w14:textId="77777777" w:rsidR="00B50050" w:rsidRDefault="00B50050" w:rsidP="0088127C">
            <w:pPr>
              <w:pStyle w:val="OtherTableBody"/>
            </w:pPr>
            <w:r>
              <w:t>MTH</w:t>
            </w:r>
          </w:p>
        </w:tc>
        <w:tc>
          <w:tcPr>
            <w:tcW w:w="4200" w:type="dxa"/>
          </w:tcPr>
          <w:p w14:paraId="1873E9AE" w14:textId="77777777" w:rsidR="00B50050" w:rsidRDefault="00B50050" w:rsidP="0088127C">
            <w:pPr>
              <w:pStyle w:val="OtherTableBody"/>
            </w:pPr>
            <w:r>
              <w:t>Mouth/Throat</w:t>
            </w:r>
          </w:p>
        </w:tc>
      </w:tr>
      <w:tr w:rsidR="00B50050" w14:paraId="62EB1602" w14:textId="77777777" w:rsidTr="00195548">
        <w:tc>
          <w:tcPr>
            <w:tcW w:w="600" w:type="dxa"/>
          </w:tcPr>
          <w:p w14:paraId="575A4897" w14:textId="77777777" w:rsidR="00B50050" w:rsidRDefault="00B50050" w:rsidP="0088127C">
            <w:pPr>
              <w:pStyle w:val="OtherTableBody"/>
            </w:pPr>
          </w:p>
        </w:tc>
        <w:tc>
          <w:tcPr>
            <w:tcW w:w="600" w:type="dxa"/>
          </w:tcPr>
          <w:p w14:paraId="3D9FAF48" w14:textId="77777777" w:rsidR="00B50050" w:rsidRDefault="00B50050" w:rsidP="0088127C">
            <w:pPr>
              <w:pStyle w:val="OtherTableBody"/>
            </w:pPr>
            <w:r>
              <w:t>0162</w:t>
            </w:r>
          </w:p>
        </w:tc>
        <w:tc>
          <w:tcPr>
            <w:tcW w:w="2600" w:type="dxa"/>
          </w:tcPr>
          <w:p w14:paraId="3214429C" w14:textId="77777777" w:rsidR="00B50050" w:rsidRDefault="00B50050" w:rsidP="0088127C">
            <w:pPr>
              <w:pStyle w:val="OtherTableBody"/>
            </w:pPr>
          </w:p>
        </w:tc>
        <w:tc>
          <w:tcPr>
            <w:tcW w:w="1400" w:type="dxa"/>
          </w:tcPr>
          <w:p w14:paraId="4E4C3243" w14:textId="77777777" w:rsidR="00B50050" w:rsidRDefault="00B50050" w:rsidP="0088127C">
            <w:pPr>
              <w:pStyle w:val="OtherTableBody"/>
            </w:pPr>
            <w:r>
              <w:t>NG</w:t>
            </w:r>
          </w:p>
        </w:tc>
        <w:tc>
          <w:tcPr>
            <w:tcW w:w="4200" w:type="dxa"/>
          </w:tcPr>
          <w:p w14:paraId="5C311B24" w14:textId="77777777" w:rsidR="00B50050" w:rsidRDefault="00B50050" w:rsidP="0088127C">
            <w:pPr>
              <w:pStyle w:val="OtherTableBody"/>
            </w:pPr>
            <w:r>
              <w:t>Nasogastric</w:t>
            </w:r>
          </w:p>
        </w:tc>
      </w:tr>
      <w:tr w:rsidR="00B50050" w14:paraId="3F3AB527" w14:textId="77777777" w:rsidTr="00195548">
        <w:tc>
          <w:tcPr>
            <w:tcW w:w="600" w:type="dxa"/>
          </w:tcPr>
          <w:p w14:paraId="6FB83413" w14:textId="77777777" w:rsidR="00B50050" w:rsidRDefault="00B50050" w:rsidP="0088127C">
            <w:pPr>
              <w:pStyle w:val="OtherTableBody"/>
            </w:pPr>
          </w:p>
        </w:tc>
        <w:tc>
          <w:tcPr>
            <w:tcW w:w="600" w:type="dxa"/>
          </w:tcPr>
          <w:p w14:paraId="08B2A595" w14:textId="77777777" w:rsidR="00B50050" w:rsidRDefault="00B50050" w:rsidP="0088127C">
            <w:pPr>
              <w:pStyle w:val="OtherTableBody"/>
            </w:pPr>
            <w:r>
              <w:t>0162</w:t>
            </w:r>
          </w:p>
        </w:tc>
        <w:tc>
          <w:tcPr>
            <w:tcW w:w="2600" w:type="dxa"/>
          </w:tcPr>
          <w:p w14:paraId="4886EF2A" w14:textId="77777777" w:rsidR="00B50050" w:rsidRDefault="00B50050" w:rsidP="0088127C">
            <w:pPr>
              <w:pStyle w:val="OtherTableBody"/>
            </w:pPr>
          </w:p>
        </w:tc>
        <w:tc>
          <w:tcPr>
            <w:tcW w:w="1400" w:type="dxa"/>
          </w:tcPr>
          <w:p w14:paraId="7B91F446" w14:textId="77777777" w:rsidR="00B50050" w:rsidRDefault="00B50050" w:rsidP="0088127C">
            <w:pPr>
              <w:pStyle w:val="OtherTableBody"/>
            </w:pPr>
            <w:r>
              <w:t>NP</w:t>
            </w:r>
          </w:p>
        </w:tc>
        <w:tc>
          <w:tcPr>
            <w:tcW w:w="4200" w:type="dxa"/>
          </w:tcPr>
          <w:p w14:paraId="29550F5A" w14:textId="77777777" w:rsidR="00B50050" w:rsidRDefault="00B50050" w:rsidP="0088127C">
            <w:pPr>
              <w:pStyle w:val="OtherTableBody"/>
            </w:pPr>
            <w:r>
              <w:t>Nasal Prongs*</w:t>
            </w:r>
          </w:p>
        </w:tc>
      </w:tr>
      <w:tr w:rsidR="00B50050" w14:paraId="3670DC9D" w14:textId="77777777" w:rsidTr="00195548">
        <w:tc>
          <w:tcPr>
            <w:tcW w:w="600" w:type="dxa"/>
          </w:tcPr>
          <w:p w14:paraId="4A44819E" w14:textId="77777777" w:rsidR="00B50050" w:rsidRDefault="00B50050" w:rsidP="0088127C">
            <w:pPr>
              <w:pStyle w:val="OtherTableBody"/>
            </w:pPr>
          </w:p>
        </w:tc>
        <w:tc>
          <w:tcPr>
            <w:tcW w:w="600" w:type="dxa"/>
          </w:tcPr>
          <w:p w14:paraId="412D6C2E" w14:textId="77777777" w:rsidR="00B50050" w:rsidRDefault="00B50050" w:rsidP="0088127C">
            <w:pPr>
              <w:pStyle w:val="OtherTableBody"/>
            </w:pPr>
            <w:r>
              <w:t>0162</w:t>
            </w:r>
          </w:p>
        </w:tc>
        <w:tc>
          <w:tcPr>
            <w:tcW w:w="2600" w:type="dxa"/>
          </w:tcPr>
          <w:p w14:paraId="069BFC21" w14:textId="77777777" w:rsidR="00B50050" w:rsidRDefault="00B50050" w:rsidP="0088127C">
            <w:pPr>
              <w:pStyle w:val="OtherTableBody"/>
            </w:pPr>
          </w:p>
        </w:tc>
        <w:tc>
          <w:tcPr>
            <w:tcW w:w="1400" w:type="dxa"/>
          </w:tcPr>
          <w:p w14:paraId="2924222E" w14:textId="77777777" w:rsidR="00B50050" w:rsidRDefault="00B50050" w:rsidP="0088127C">
            <w:pPr>
              <w:pStyle w:val="OtherTableBody"/>
            </w:pPr>
            <w:r>
              <w:t>NS</w:t>
            </w:r>
          </w:p>
        </w:tc>
        <w:tc>
          <w:tcPr>
            <w:tcW w:w="4200" w:type="dxa"/>
          </w:tcPr>
          <w:p w14:paraId="6A400E48" w14:textId="77777777" w:rsidR="00B50050" w:rsidRDefault="00B50050" w:rsidP="0088127C">
            <w:pPr>
              <w:pStyle w:val="OtherTableBody"/>
            </w:pPr>
            <w:r>
              <w:t>Nasal</w:t>
            </w:r>
          </w:p>
        </w:tc>
      </w:tr>
      <w:tr w:rsidR="00B50050" w14:paraId="08E22983" w14:textId="77777777" w:rsidTr="00195548">
        <w:tc>
          <w:tcPr>
            <w:tcW w:w="600" w:type="dxa"/>
          </w:tcPr>
          <w:p w14:paraId="22CC4190" w14:textId="77777777" w:rsidR="00B50050" w:rsidRDefault="00B50050" w:rsidP="0088127C">
            <w:pPr>
              <w:pStyle w:val="OtherTableBody"/>
            </w:pPr>
          </w:p>
        </w:tc>
        <w:tc>
          <w:tcPr>
            <w:tcW w:w="600" w:type="dxa"/>
          </w:tcPr>
          <w:p w14:paraId="10FBF294" w14:textId="77777777" w:rsidR="00B50050" w:rsidRDefault="00B50050" w:rsidP="0088127C">
            <w:pPr>
              <w:pStyle w:val="OtherTableBody"/>
            </w:pPr>
            <w:r>
              <w:t>0162</w:t>
            </w:r>
          </w:p>
        </w:tc>
        <w:tc>
          <w:tcPr>
            <w:tcW w:w="2600" w:type="dxa"/>
          </w:tcPr>
          <w:p w14:paraId="2C95D343" w14:textId="77777777" w:rsidR="00B50050" w:rsidRDefault="00B50050" w:rsidP="0088127C">
            <w:pPr>
              <w:pStyle w:val="OtherTableBody"/>
            </w:pPr>
          </w:p>
        </w:tc>
        <w:tc>
          <w:tcPr>
            <w:tcW w:w="1400" w:type="dxa"/>
          </w:tcPr>
          <w:p w14:paraId="0AD66D5C" w14:textId="77777777" w:rsidR="00B50050" w:rsidRDefault="00B50050" w:rsidP="0088127C">
            <w:pPr>
              <w:pStyle w:val="OtherTableBody"/>
            </w:pPr>
            <w:r>
              <w:t>NT</w:t>
            </w:r>
          </w:p>
        </w:tc>
        <w:tc>
          <w:tcPr>
            <w:tcW w:w="4200" w:type="dxa"/>
          </w:tcPr>
          <w:p w14:paraId="5F2E28DA" w14:textId="77777777" w:rsidR="00B50050" w:rsidRDefault="00B50050" w:rsidP="0088127C">
            <w:pPr>
              <w:pStyle w:val="OtherTableBody"/>
            </w:pPr>
            <w:r>
              <w:t>Nasotrachial Tube</w:t>
            </w:r>
          </w:p>
        </w:tc>
      </w:tr>
      <w:tr w:rsidR="00B50050" w14:paraId="58F7D8D1" w14:textId="77777777" w:rsidTr="00195548">
        <w:tc>
          <w:tcPr>
            <w:tcW w:w="600" w:type="dxa"/>
          </w:tcPr>
          <w:p w14:paraId="675F32CC" w14:textId="77777777" w:rsidR="00B50050" w:rsidRDefault="00B50050" w:rsidP="0088127C">
            <w:pPr>
              <w:pStyle w:val="OtherTableBody"/>
            </w:pPr>
          </w:p>
        </w:tc>
        <w:tc>
          <w:tcPr>
            <w:tcW w:w="600" w:type="dxa"/>
          </w:tcPr>
          <w:p w14:paraId="4A2C9C64" w14:textId="77777777" w:rsidR="00B50050" w:rsidRDefault="00B50050" w:rsidP="0088127C">
            <w:pPr>
              <w:pStyle w:val="OtherTableBody"/>
            </w:pPr>
            <w:r>
              <w:t>0162</w:t>
            </w:r>
          </w:p>
        </w:tc>
        <w:tc>
          <w:tcPr>
            <w:tcW w:w="2600" w:type="dxa"/>
          </w:tcPr>
          <w:p w14:paraId="2C7891D4" w14:textId="77777777" w:rsidR="00B50050" w:rsidRDefault="00B50050" w:rsidP="0088127C">
            <w:pPr>
              <w:pStyle w:val="OtherTableBody"/>
            </w:pPr>
          </w:p>
        </w:tc>
        <w:tc>
          <w:tcPr>
            <w:tcW w:w="1400" w:type="dxa"/>
          </w:tcPr>
          <w:p w14:paraId="287F4244" w14:textId="77777777" w:rsidR="00B50050" w:rsidRDefault="00B50050" w:rsidP="0088127C">
            <w:pPr>
              <w:pStyle w:val="OtherTableBody"/>
            </w:pPr>
            <w:r>
              <w:t>OP</w:t>
            </w:r>
          </w:p>
        </w:tc>
        <w:tc>
          <w:tcPr>
            <w:tcW w:w="4200" w:type="dxa"/>
          </w:tcPr>
          <w:p w14:paraId="351DF2C9" w14:textId="77777777" w:rsidR="00B50050" w:rsidRDefault="00B50050" w:rsidP="0088127C">
            <w:pPr>
              <w:pStyle w:val="OtherTableBody"/>
            </w:pPr>
            <w:r>
              <w:t>Ophthalmic</w:t>
            </w:r>
          </w:p>
        </w:tc>
      </w:tr>
      <w:tr w:rsidR="00B50050" w14:paraId="03CA5B09" w14:textId="77777777" w:rsidTr="00195548">
        <w:tc>
          <w:tcPr>
            <w:tcW w:w="600" w:type="dxa"/>
          </w:tcPr>
          <w:p w14:paraId="3745B4ED" w14:textId="77777777" w:rsidR="00B50050" w:rsidRDefault="00B50050" w:rsidP="0088127C">
            <w:pPr>
              <w:pStyle w:val="OtherTableBody"/>
            </w:pPr>
          </w:p>
        </w:tc>
        <w:tc>
          <w:tcPr>
            <w:tcW w:w="600" w:type="dxa"/>
          </w:tcPr>
          <w:p w14:paraId="083AAA43" w14:textId="77777777" w:rsidR="00B50050" w:rsidRDefault="00B50050" w:rsidP="0088127C">
            <w:pPr>
              <w:pStyle w:val="OtherTableBody"/>
            </w:pPr>
            <w:r>
              <w:t>0162</w:t>
            </w:r>
          </w:p>
        </w:tc>
        <w:tc>
          <w:tcPr>
            <w:tcW w:w="2600" w:type="dxa"/>
          </w:tcPr>
          <w:p w14:paraId="4DA28EBA" w14:textId="77777777" w:rsidR="00B50050" w:rsidRDefault="00B50050" w:rsidP="0088127C">
            <w:pPr>
              <w:pStyle w:val="OtherTableBody"/>
            </w:pPr>
          </w:p>
        </w:tc>
        <w:tc>
          <w:tcPr>
            <w:tcW w:w="1400" w:type="dxa"/>
          </w:tcPr>
          <w:p w14:paraId="704A4CDC" w14:textId="77777777" w:rsidR="00B50050" w:rsidRDefault="00B50050" w:rsidP="0088127C">
            <w:pPr>
              <w:pStyle w:val="OtherTableBody"/>
            </w:pPr>
            <w:r>
              <w:t>OT</w:t>
            </w:r>
          </w:p>
        </w:tc>
        <w:tc>
          <w:tcPr>
            <w:tcW w:w="4200" w:type="dxa"/>
          </w:tcPr>
          <w:p w14:paraId="6D738536" w14:textId="77777777" w:rsidR="00B50050" w:rsidRDefault="00B50050" w:rsidP="0088127C">
            <w:pPr>
              <w:pStyle w:val="OtherTableBody"/>
            </w:pPr>
            <w:r>
              <w:t>Otic</w:t>
            </w:r>
          </w:p>
        </w:tc>
      </w:tr>
      <w:tr w:rsidR="00B50050" w14:paraId="1E580B3E" w14:textId="77777777" w:rsidTr="00195548">
        <w:tc>
          <w:tcPr>
            <w:tcW w:w="600" w:type="dxa"/>
          </w:tcPr>
          <w:p w14:paraId="051329D6" w14:textId="77777777" w:rsidR="00B50050" w:rsidRDefault="00B50050" w:rsidP="0088127C">
            <w:pPr>
              <w:pStyle w:val="OtherTableBody"/>
            </w:pPr>
          </w:p>
        </w:tc>
        <w:tc>
          <w:tcPr>
            <w:tcW w:w="600" w:type="dxa"/>
          </w:tcPr>
          <w:p w14:paraId="4B38A7BF" w14:textId="77777777" w:rsidR="00B50050" w:rsidRDefault="00B50050" w:rsidP="0088127C">
            <w:pPr>
              <w:pStyle w:val="OtherTableBody"/>
            </w:pPr>
            <w:r>
              <w:t>0162</w:t>
            </w:r>
          </w:p>
        </w:tc>
        <w:tc>
          <w:tcPr>
            <w:tcW w:w="2600" w:type="dxa"/>
          </w:tcPr>
          <w:p w14:paraId="57881C48" w14:textId="77777777" w:rsidR="00B50050" w:rsidRDefault="00B50050" w:rsidP="0088127C">
            <w:pPr>
              <w:pStyle w:val="OtherTableBody"/>
            </w:pPr>
          </w:p>
        </w:tc>
        <w:tc>
          <w:tcPr>
            <w:tcW w:w="1400" w:type="dxa"/>
          </w:tcPr>
          <w:p w14:paraId="1BB1E474" w14:textId="77777777" w:rsidR="00B50050" w:rsidRDefault="00B50050" w:rsidP="0088127C">
            <w:pPr>
              <w:pStyle w:val="OtherTableBody"/>
            </w:pPr>
            <w:r>
              <w:t>OTH</w:t>
            </w:r>
          </w:p>
        </w:tc>
        <w:tc>
          <w:tcPr>
            <w:tcW w:w="4200" w:type="dxa"/>
          </w:tcPr>
          <w:p w14:paraId="1295F801" w14:textId="77777777" w:rsidR="00B50050" w:rsidRDefault="00B50050" w:rsidP="0088127C">
            <w:pPr>
              <w:pStyle w:val="OtherTableBody"/>
            </w:pPr>
            <w:r>
              <w:t>Other/Miscellaneous</w:t>
            </w:r>
          </w:p>
        </w:tc>
      </w:tr>
      <w:tr w:rsidR="00B50050" w14:paraId="0C15CA9B" w14:textId="77777777" w:rsidTr="00195548">
        <w:tc>
          <w:tcPr>
            <w:tcW w:w="600" w:type="dxa"/>
          </w:tcPr>
          <w:p w14:paraId="32B40AF0" w14:textId="77777777" w:rsidR="00B50050" w:rsidRDefault="00B50050" w:rsidP="0088127C">
            <w:pPr>
              <w:pStyle w:val="OtherTableBody"/>
            </w:pPr>
          </w:p>
        </w:tc>
        <w:tc>
          <w:tcPr>
            <w:tcW w:w="600" w:type="dxa"/>
          </w:tcPr>
          <w:p w14:paraId="4014629E" w14:textId="77777777" w:rsidR="00B50050" w:rsidRDefault="00B50050" w:rsidP="0088127C">
            <w:pPr>
              <w:pStyle w:val="OtherTableBody"/>
            </w:pPr>
            <w:r>
              <w:t>0162</w:t>
            </w:r>
          </w:p>
        </w:tc>
        <w:tc>
          <w:tcPr>
            <w:tcW w:w="2600" w:type="dxa"/>
          </w:tcPr>
          <w:p w14:paraId="69182189" w14:textId="77777777" w:rsidR="00B50050" w:rsidRDefault="00B50050" w:rsidP="0088127C">
            <w:pPr>
              <w:pStyle w:val="OtherTableBody"/>
            </w:pPr>
          </w:p>
        </w:tc>
        <w:tc>
          <w:tcPr>
            <w:tcW w:w="1400" w:type="dxa"/>
          </w:tcPr>
          <w:p w14:paraId="5DCB7250" w14:textId="77777777" w:rsidR="00B50050" w:rsidRDefault="00B50050" w:rsidP="0088127C">
            <w:pPr>
              <w:pStyle w:val="OtherTableBody"/>
            </w:pPr>
            <w:r>
              <w:t>PF</w:t>
            </w:r>
          </w:p>
        </w:tc>
        <w:tc>
          <w:tcPr>
            <w:tcW w:w="4200" w:type="dxa"/>
          </w:tcPr>
          <w:p w14:paraId="60ED5654" w14:textId="77777777" w:rsidR="00B50050" w:rsidRDefault="00B50050" w:rsidP="0088127C">
            <w:pPr>
              <w:pStyle w:val="OtherTableBody"/>
            </w:pPr>
            <w:r>
              <w:t>Perfusion</w:t>
            </w:r>
          </w:p>
        </w:tc>
      </w:tr>
      <w:tr w:rsidR="00B50050" w14:paraId="5270F970" w14:textId="77777777" w:rsidTr="00195548">
        <w:tc>
          <w:tcPr>
            <w:tcW w:w="600" w:type="dxa"/>
          </w:tcPr>
          <w:p w14:paraId="3B0A59FA" w14:textId="77777777" w:rsidR="00B50050" w:rsidRDefault="00B50050" w:rsidP="0088127C">
            <w:pPr>
              <w:pStyle w:val="OtherTableBody"/>
            </w:pPr>
          </w:p>
        </w:tc>
        <w:tc>
          <w:tcPr>
            <w:tcW w:w="600" w:type="dxa"/>
          </w:tcPr>
          <w:p w14:paraId="172A921B" w14:textId="77777777" w:rsidR="00B50050" w:rsidRDefault="00B50050" w:rsidP="0088127C">
            <w:pPr>
              <w:pStyle w:val="OtherTableBody"/>
            </w:pPr>
            <w:r>
              <w:t>0162</w:t>
            </w:r>
          </w:p>
        </w:tc>
        <w:tc>
          <w:tcPr>
            <w:tcW w:w="2600" w:type="dxa"/>
          </w:tcPr>
          <w:p w14:paraId="5733D7D2" w14:textId="77777777" w:rsidR="00B50050" w:rsidRDefault="00B50050" w:rsidP="0088127C">
            <w:pPr>
              <w:pStyle w:val="OtherTableBody"/>
            </w:pPr>
          </w:p>
        </w:tc>
        <w:tc>
          <w:tcPr>
            <w:tcW w:w="1400" w:type="dxa"/>
          </w:tcPr>
          <w:p w14:paraId="7AEB6E19" w14:textId="77777777" w:rsidR="00B50050" w:rsidRDefault="00B50050" w:rsidP="0088127C">
            <w:pPr>
              <w:pStyle w:val="OtherTableBody"/>
            </w:pPr>
            <w:r>
              <w:t>PO</w:t>
            </w:r>
          </w:p>
        </w:tc>
        <w:tc>
          <w:tcPr>
            <w:tcW w:w="4200" w:type="dxa"/>
          </w:tcPr>
          <w:p w14:paraId="34EBBAFB" w14:textId="77777777" w:rsidR="00B50050" w:rsidRDefault="00B50050" w:rsidP="0088127C">
            <w:pPr>
              <w:pStyle w:val="OtherTableBody"/>
            </w:pPr>
            <w:r>
              <w:t>Oral</w:t>
            </w:r>
          </w:p>
        </w:tc>
      </w:tr>
      <w:tr w:rsidR="00B50050" w14:paraId="0773A9B5" w14:textId="77777777" w:rsidTr="00195548">
        <w:tc>
          <w:tcPr>
            <w:tcW w:w="600" w:type="dxa"/>
          </w:tcPr>
          <w:p w14:paraId="531E17C0" w14:textId="77777777" w:rsidR="00B50050" w:rsidRDefault="00B50050" w:rsidP="0088127C">
            <w:pPr>
              <w:pStyle w:val="OtherTableBody"/>
            </w:pPr>
          </w:p>
        </w:tc>
        <w:tc>
          <w:tcPr>
            <w:tcW w:w="600" w:type="dxa"/>
          </w:tcPr>
          <w:p w14:paraId="44820754" w14:textId="77777777" w:rsidR="00B50050" w:rsidRDefault="00B50050" w:rsidP="0088127C">
            <w:pPr>
              <w:pStyle w:val="OtherTableBody"/>
            </w:pPr>
            <w:r>
              <w:t>0162</w:t>
            </w:r>
          </w:p>
        </w:tc>
        <w:tc>
          <w:tcPr>
            <w:tcW w:w="2600" w:type="dxa"/>
          </w:tcPr>
          <w:p w14:paraId="4B5FEE8B" w14:textId="77777777" w:rsidR="00B50050" w:rsidRDefault="00B50050" w:rsidP="0088127C">
            <w:pPr>
              <w:pStyle w:val="OtherTableBody"/>
            </w:pPr>
          </w:p>
        </w:tc>
        <w:tc>
          <w:tcPr>
            <w:tcW w:w="1400" w:type="dxa"/>
          </w:tcPr>
          <w:p w14:paraId="3A4F19D9" w14:textId="77777777" w:rsidR="00B50050" w:rsidRDefault="00B50050" w:rsidP="0088127C">
            <w:pPr>
              <w:pStyle w:val="OtherTableBody"/>
            </w:pPr>
            <w:r>
              <w:t>PR</w:t>
            </w:r>
          </w:p>
        </w:tc>
        <w:tc>
          <w:tcPr>
            <w:tcW w:w="4200" w:type="dxa"/>
          </w:tcPr>
          <w:p w14:paraId="079F5B06" w14:textId="77777777" w:rsidR="00B50050" w:rsidRDefault="00B50050" w:rsidP="0088127C">
            <w:pPr>
              <w:pStyle w:val="OtherTableBody"/>
            </w:pPr>
            <w:r>
              <w:t>Rectal</w:t>
            </w:r>
          </w:p>
        </w:tc>
      </w:tr>
      <w:tr w:rsidR="00B50050" w14:paraId="1CDDD305" w14:textId="77777777" w:rsidTr="00195548">
        <w:tc>
          <w:tcPr>
            <w:tcW w:w="600" w:type="dxa"/>
          </w:tcPr>
          <w:p w14:paraId="7B4244E4" w14:textId="77777777" w:rsidR="00B50050" w:rsidRDefault="00B50050" w:rsidP="0088127C">
            <w:pPr>
              <w:pStyle w:val="OtherTableBody"/>
            </w:pPr>
          </w:p>
        </w:tc>
        <w:tc>
          <w:tcPr>
            <w:tcW w:w="600" w:type="dxa"/>
          </w:tcPr>
          <w:p w14:paraId="3859CB40" w14:textId="77777777" w:rsidR="00B50050" w:rsidRDefault="00B50050" w:rsidP="0088127C">
            <w:pPr>
              <w:pStyle w:val="OtherTableBody"/>
            </w:pPr>
            <w:r>
              <w:t>0162</w:t>
            </w:r>
          </w:p>
        </w:tc>
        <w:tc>
          <w:tcPr>
            <w:tcW w:w="2600" w:type="dxa"/>
          </w:tcPr>
          <w:p w14:paraId="67D729CB" w14:textId="77777777" w:rsidR="00B50050" w:rsidRDefault="00B50050" w:rsidP="0088127C">
            <w:pPr>
              <w:pStyle w:val="OtherTableBody"/>
            </w:pPr>
          </w:p>
        </w:tc>
        <w:tc>
          <w:tcPr>
            <w:tcW w:w="1400" w:type="dxa"/>
          </w:tcPr>
          <w:p w14:paraId="446B3EE4" w14:textId="77777777" w:rsidR="00B50050" w:rsidRDefault="00B50050" w:rsidP="0088127C">
            <w:pPr>
              <w:pStyle w:val="OtherTableBody"/>
            </w:pPr>
            <w:r>
              <w:t>RM</w:t>
            </w:r>
          </w:p>
        </w:tc>
        <w:tc>
          <w:tcPr>
            <w:tcW w:w="4200" w:type="dxa"/>
          </w:tcPr>
          <w:p w14:paraId="61588B1D" w14:textId="77777777" w:rsidR="00B50050" w:rsidRDefault="00B50050" w:rsidP="0088127C">
            <w:pPr>
              <w:pStyle w:val="OtherTableBody"/>
            </w:pPr>
            <w:r>
              <w:t>Rebreather Mask*</w:t>
            </w:r>
          </w:p>
        </w:tc>
      </w:tr>
      <w:tr w:rsidR="00B50050" w14:paraId="23DC5FF9" w14:textId="77777777" w:rsidTr="00195548">
        <w:tc>
          <w:tcPr>
            <w:tcW w:w="600" w:type="dxa"/>
          </w:tcPr>
          <w:p w14:paraId="04F5277C" w14:textId="77777777" w:rsidR="00B50050" w:rsidRDefault="00B50050" w:rsidP="0088127C">
            <w:pPr>
              <w:pStyle w:val="OtherTableBody"/>
            </w:pPr>
          </w:p>
        </w:tc>
        <w:tc>
          <w:tcPr>
            <w:tcW w:w="600" w:type="dxa"/>
          </w:tcPr>
          <w:p w14:paraId="4BF86A28" w14:textId="77777777" w:rsidR="00B50050" w:rsidRDefault="00B50050" w:rsidP="0088127C">
            <w:pPr>
              <w:pStyle w:val="OtherTableBody"/>
            </w:pPr>
            <w:r>
              <w:t>0162</w:t>
            </w:r>
          </w:p>
        </w:tc>
        <w:tc>
          <w:tcPr>
            <w:tcW w:w="2600" w:type="dxa"/>
          </w:tcPr>
          <w:p w14:paraId="140D5D85" w14:textId="77777777" w:rsidR="00B50050" w:rsidRDefault="00B50050" w:rsidP="0088127C">
            <w:pPr>
              <w:pStyle w:val="OtherTableBody"/>
            </w:pPr>
          </w:p>
        </w:tc>
        <w:tc>
          <w:tcPr>
            <w:tcW w:w="1400" w:type="dxa"/>
          </w:tcPr>
          <w:p w14:paraId="5FC97AC0" w14:textId="77777777" w:rsidR="00B50050" w:rsidRDefault="00B50050" w:rsidP="0088127C">
            <w:pPr>
              <w:pStyle w:val="OtherTableBody"/>
            </w:pPr>
            <w:r>
              <w:t>SC</w:t>
            </w:r>
          </w:p>
        </w:tc>
        <w:tc>
          <w:tcPr>
            <w:tcW w:w="4200" w:type="dxa"/>
          </w:tcPr>
          <w:p w14:paraId="4F7703DF" w14:textId="77777777" w:rsidR="00B50050" w:rsidRDefault="00B50050" w:rsidP="0088127C">
            <w:pPr>
              <w:pStyle w:val="OtherTableBody"/>
            </w:pPr>
            <w:r>
              <w:t>Subcutaneous</w:t>
            </w:r>
          </w:p>
        </w:tc>
      </w:tr>
      <w:tr w:rsidR="00B50050" w14:paraId="18B06908" w14:textId="77777777" w:rsidTr="00195548">
        <w:tc>
          <w:tcPr>
            <w:tcW w:w="600" w:type="dxa"/>
          </w:tcPr>
          <w:p w14:paraId="585AA4C1" w14:textId="77777777" w:rsidR="00B50050" w:rsidRDefault="00B50050" w:rsidP="0088127C">
            <w:pPr>
              <w:pStyle w:val="OtherTableBody"/>
            </w:pPr>
          </w:p>
        </w:tc>
        <w:tc>
          <w:tcPr>
            <w:tcW w:w="600" w:type="dxa"/>
          </w:tcPr>
          <w:p w14:paraId="286F5D07" w14:textId="77777777" w:rsidR="00B50050" w:rsidRDefault="00B50050" w:rsidP="0088127C">
            <w:pPr>
              <w:pStyle w:val="OtherTableBody"/>
            </w:pPr>
            <w:r>
              <w:t>0162</w:t>
            </w:r>
          </w:p>
        </w:tc>
        <w:tc>
          <w:tcPr>
            <w:tcW w:w="2600" w:type="dxa"/>
          </w:tcPr>
          <w:p w14:paraId="53509202" w14:textId="77777777" w:rsidR="00B50050" w:rsidRDefault="00B50050" w:rsidP="0088127C">
            <w:pPr>
              <w:pStyle w:val="OtherTableBody"/>
            </w:pPr>
          </w:p>
        </w:tc>
        <w:tc>
          <w:tcPr>
            <w:tcW w:w="1400" w:type="dxa"/>
          </w:tcPr>
          <w:p w14:paraId="54FE46F8" w14:textId="77777777" w:rsidR="00B50050" w:rsidRDefault="00B50050" w:rsidP="0088127C">
            <w:pPr>
              <w:pStyle w:val="OtherTableBody"/>
            </w:pPr>
            <w:r>
              <w:t>SD</w:t>
            </w:r>
          </w:p>
        </w:tc>
        <w:tc>
          <w:tcPr>
            <w:tcW w:w="4200" w:type="dxa"/>
          </w:tcPr>
          <w:p w14:paraId="39F575AE" w14:textId="77777777" w:rsidR="00B50050" w:rsidRDefault="00B50050" w:rsidP="0088127C">
            <w:pPr>
              <w:pStyle w:val="OtherTableBody"/>
            </w:pPr>
            <w:r>
              <w:t>Soaked Dressing</w:t>
            </w:r>
          </w:p>
        </w:tc>
      </w:tr>
      <w:tr w:rsidR="00B50050" w14:paraId="2F11770F" w14:textId="77777777" w:rsidTr="00195548">
        <w:tc>
          <w:tcPr>
            <w:tcW w:w="600" w:type="dxa"/>
          </w:tcPr>
          <w:p w14:paraId="42BA230F" w14:textId="77777777" w:rsidR="00B50050" w:rsidRDefault="00B50050" w:rsidP="0088127C">
            <w:pPr>
              <w:pStyle w:val="OtherTableBody"/>
            </w:pPr>
          </w:p>
        </w:tc>
        <w:tc>
          <w:tcPr>
            <w:tcW w:w="600" w:type="dxa"/>
          </w:tcPr>
          <w:p w14:paraId="79DFD767" w14:textId="77777777" w:rsidR="00B50050" w:rsidRDefault="00B50050" w:rsidP="0088127C">
            <w:pPr>
              <w:pStyle w:val="OtherTableBody"/>
            </w:pPr>
            <w:r>
              <w:t>0162</w:t>
            </w:r>
          </w:p>
        </w:tc>
        <w:tc>
          <w:tcPr>
            <w:tcW w:w="2600" w:type="dxa"/>
          </w:tcPr>
          <w:p w14:paraId="1B578C45" w14:textId="77777777" w:rsidR="00B50050" w:rsidRDefault="00B50050" w:rsidP="0088127C">
            <w:pPr>
              <w:pStyle w:val="OtherTableBody"/>
            </w:pPr>
          </w:p>
        </w:tc>
        <w:tc>
          <w:tcPr>
            <w:tcW w:w="1400" w:type="dxa"/>
          </w:tcPr>
          <w:p w14:paraId="08AD04AB" w14:textId="77777777" w:rsidR="00B50050" w:rsidRDefault="00B50050" w:rsidP="0088127C">
            <w:pPr>
              <w:pStyle w:val="OtherTableBody"/>
            </w:pPr>
            <w:r>
              <w:t>SL</w:t>
            </w:r>
          </w:p>
        </w:tc>
        <w:tc>
          <w:tcPr>
            <w:tcW w:w="4200" w:type="dxa"/>
          </w:tcPr>
          <w:p w14:paraId="7098C02D" w14:textId="77777777" w:rsidR="00B50050" w:rsidRDefault="00B50050" w:rsidP="0088127C">
            <w:pPr>
              <w:pStyle w:val="OtherTableBody"/>
            </w:pPr>
            <w:r>
              <w:t>Sublingual</w:t>
            </w:r>
          </w:p>
        </w:tc>
      </w:tr>
      <w:tr w:rsidR="00B50050" w14:paraId="4AE7277A" w14:textId="77777777" w:rsidTr="00195548">
        <w:tc>
          <w:tcPr>
            <w:tcW w:w="600" w:type="dxa"/>
          </w:tcPr>
          <w:p w14:paraId="4C1145E7" w14:textId="77777777" w:rsidR="00B50050" w:rsidRDefault="00B50050" w:rsidP="0088127C">
            <w:pPr>
              <w:pStyle w:val="OtherTableBody"/>
            </w:pPr>
          </w:p>
        </w:tc>
        <w:tc>
          <w:tcPr>
            <w:tcW w:w="600" w:type="dxa"/>
          </w:tcPr>
          <w:p w14:paraId="4DB38562" w14:textId="77777777" w:rsidR="00B50050" w:rsidRDefault="00B50050" w:rsidP="0088127C">
            <w:pPr>
              <w:pStyle w:val="OtherTableBody"/>
            </w:pPr>
            <w:r>
              <w:t>0162</w:t>
            </w:r>
          </w:p>
        </w:tc>
        <w:tc>
          <w:tcPr>
            <w:tcW w:w="2600" w:type="dxa"/>
          </w:tcPr>
          <w:p w14:paraId="7B10F1F7" w14:textId="77777777" w:rsidR="00B50050" w:rsidRDefault="00B50050" w:rsidP="0088127C">
            <w:pPr>
              <w:pStyle w:val="OtherTableBody"/>
            </w:pPr>
          </w:p>
        </w:tc>
        <w:tc>
          <w:tcPr>
            <w:tcW w:w="1400" w:type="dxa"/>
          </w:tcPr>
          <w:p w14:paraId="541F8A1D" w14:textId="77777777" w:rsidR="00B50050" w:rsidRDefault="00B50050" w:rsidP="0088127C">
            <w:pPr>
              <w:pStyle w:val="OtherTableBody"/>
            </w:pPr>
            <w:r>
              <w:t>TD</w:t>
            </w:r>
          </w:p>
        </w:tc>
        <w:tc>
          <w:tcPr>
            <w:tcW w:w="4200" w:type="dxa"/>
          </w:tcPr>
          <w:p w14:paraId="59025E43" w14:textId="77777777" w:rsidR="00B50050" w:rsidRDefault="00B50050" w:rsidP="0088127C">
            <w:pPr>
              <w:pStyle w:val="OtherTableBody"/>
            </w:pPr>
            <w:r>
              <w:t>Transdermal</w:t>
            </w:r>
          </w:p>
        </w:tc>
      </w:tr>
      <w:tr w:rsidR="00B50050" w14:paraId="233FE322" w14:textId="77777777" w:rsidTr="00195548">
        <w:tc>
          <w:tcPr>
            <w:tcW w:w="600" w:type="dxa"/>
          </w:tcPr>
          <w:p w14:paraId="20E245D2" w14:textId="77777777" w:rsidR="00B50050" w:rsidRDefault="00B50050" w:rsidP="0088127C">
            <w:pPr>
              <w:pStyle w:val="OtherTableBody"/>
            </w:pPr>
          </w:p>
        </w:tc>
        <w:tc>
          <w:tcPr>
            <w:tcW w:w="600" w:type="dxa"/>
          </w:tcPr>
          <w:p w14:paraId="239D3C3E" w14:textId="77777777" w:rsidR="00B50050" w:rsidRDefault="00B50050" w:rsidP="0088127C">
            <w:pPr>
              <w:pStyle w:val="OtherTableBody"/>
            </w:pPr>
            <w:r>
              <w:t>0162</w:t>
            </w:r>
          </w:p>
        </w:tc>
        <w:tc>
          <w:tcPr>
            <w:tcW w:w="2600" w:type="dxa"/>
          </w:tcPr>
          <w:p w14:paraId="621CDDC7" w14:textId="77777777" w:rsidR="00B50050" w:rsidRDefault="00B50050" w:rsidP="0088127C">
            <w:pPr>
              <w:pStyle w:val="OtherTableBody"/>
            </w:pPr>
          </w:p>
        </w:tc>
        <w:tc>
          <w:tcPr>
            <w:tcW w:w="1400" w:type="dxa"/>
          </w:tcPr>
          <w:p w14:paraId="08751189" w14:textId="77777777" w:rsidR="00B50050" w:rsidRDefault="00B50050" w:rsidP="0088127C">
            <w:pPr>
              <w:pStyle w:val="OtherTableBody"/>
            </w:pPr>
            <w:r>
              <w:t>TL</w:t>
            </w:r>
          </w:p>
        </w:tc>
        <w:tc>
          <w:tcPr>
            <w:tcW w:w="4200" w:type="dxa"/>
          </w:tcPr>
          <w:p w14:paraId="0E2E5A03" w14:textId="77777777" w:rsidR="00B50050" w:rsidRDefault="00B50050" w:rsidP="0088127C">
            <w:pPr>
              <w:pStyle w:val="OtherTableBody"/>
            </w:pPr>
            <w:r>
              <w:t>Translingual</w:t>
            </w:r>
          </w:p>
        </w:tc>
      </w:tr>
      <w:tr w:rsidR="00B50050" w14:paraId="56C7D42F" w14:textId="77777777" w:rsidTr="00195548">
        <w:tc>
          <w:tcPr>
            <w:tcW w:w="600" w:type="dxa"/>
          </w:tcPr>
          <w:p w14:paraId="64F9521C" w14:textId="77777777" w:rsidR="00B50050" w:rsidRDefault="00B50050" w:rsidP="0088127C">
            <w:pPr>
              <w:pStyle w:val="OtherTableBody"/>
            </w:pPr>
          </w:p>
        </w:tc>
        <w:tc>
          <w:tcPr>
            <w:tcW w:w="600" w:type="dxa"/>
          </w:tcPr>
          <w:p w14:paraId="4BCFF64E" w14:textId="77777777" w:rsidR="00B50050" w:rsidRDefault="00B50050" w:rsidP="0088127C">
            <w:pPr>
              <w:pStyle w:val="OtherTableBody"/>
            </w:pPr>
            <w:r>
              <w:t>0162</w:t>
            </w:r>
          </w:p>
        </w:tc>
        <w:tc>
          <w:tcPr>
            <w:tcW w:w="2600" w:type="dxa"/>
          </w:tcPr>
          <w:p w14:paraId="0428EB07" w14:textId="77777777" w:rsidR="00B50050" w:rsidRDefault="00B50050" w:rsidP="0088127C">
            <w:pPr>
              <w:pStyle w:val="OtherTableBody"/>
            </w:pPr>
          </w:p>
        </w:tc>
        <w:tc>
          <w:tcPr>
            <w:tcW w:w="1400" w:type="dxa"/>
          </w:tcPr>
          <w:p w14:paraId="30CD131B" w14:textId="77777777" w:rsidR="00B50050" w:rsidRDefault="00B50050" w:rsidP="0088127C">
            <w:pPr>
              <w:pStyle w:val="OtherTableBody"/>
            </w:pPr>
            <w:r>
              <w:t>TP</w:t>
            </w:r>
          </w:p>
        </w:tc>
        <w:tc>
          <w:tcPr>
            <w:tcW w:w="4200" w:type="dxa"/>
          </w:tcPr>
          <w:p w14:paraId="4662C90D" w14:textId="77777777" w:rsidR="00B50050" w:rsidRDefault="00B50050" w:rsidP="0088127C">
            <w:pPr>
              <w:pStyle w:val="OtherTableBody"/>
            </w:pPr>
            <w:r>
              <w:t>Topical</w:t>
            </w:r>
          </w:p>
        </w:tc>
      </w:tr>
      <w:tr w:rsidR="00B50050" w14:paraId="7341C4B6" w14:textId="77777777" w:rsidTr="00195548">
        <w:tc>
          <w:tcPr>
            <w:tcW w:w="600" w:type="dxa"/>
          </w:tcPr>
          <w:p w14:paraId="4B23EE75" w14:textId="77777777" w:rsidR="00B50050" w:rsidRDefault="00B50050" w:rsidP="0088127C">
            <w:pPr>
              <w:pStyle w:val="OtherTableBody"/>
            </w:pPr>
          </w:p>
        </w:tc>
        <w:tc>
          <w:tcPr>
            <w:tcW w:w="600" w:type="dxa"/>
          </w:tcPr>
          <w:p w14:paraId="3C7FE11C" w14:textId="77777777" w:rsidR="00B50050" w:rsidRDefault="00B50050" w:rsidP="0088127C">
            <w:pPr>
              <w:pStyle w:val="OtherTableBody"/>
            </w:pPr>
            <w:r>
              <w:t>0162</w:t>
            </w:r>
          </w:p>
        </w:tc>
        <w:tc>
          <w:tcPr>
            <w:tcW w:w="2600" w:type="dxa"/>
          </w:tcPr>
          <w:p w14:paraId="10EBCA83" w14:textId="77777777" w:rsidR="00B50050" w:rsidRDefault="00B50050" w:rsidP="0088127C">
            <w:pPr>
              <w:pStyle w:val="OtherTableBody"/>
            </w:pPr>
          </w:p>
        </w:tc>
        <w:tc>
          <w:tcPr>
            <w:tcW w:w="1400" w:type="dxa"/>
          </w:tcPr>
          <w:p w14:paraId="40C4C72D" w14:textId="77777777" w:rsidR="00B50050" w:rsidRDefault="00B50050" w:rsidP="0088127C">
            <w:pPr>
              <w:pStyle w:val="OtherTableBody"/>
            </w:pPr>
            <w:r>
              <w:t>TRA</w:t>
            </w:r>
          </w:p>
        </w:tc>
        <w:tc>
          <w:tcPr>
            <w:tcW w:w="4200" w:type="dxa"/>
          </w:tcPr>
          <w:p w14:paraId="5819DD0B" w14:textId="77777777" w:rsidR="00B50050" w:rsidRDefault="00B50050" w:rsidP="0088127C">
            <w:pPr>
              <w:pStyle w:val="OtherTableBody"/>
            </w:pPr>
            <w:r>
              <w:t>Tracheostomy*</w:t>
            </w:r>
          </w:p>
        </w:tc>
      </w:tr>
      <w:tr w:rsidR="00B50050" w14:paraId="54C71404" w14:textId="77777777" w:rsidTr="00195548">
        <w:tc>
          <w:tcPr>
            <w:tcW w:w="600" w:type="dxa"/>
          </w:tcPr>
          <w:p w14:paraId="3D247287" w14:textId="77777777" w:rsidR="00B50050" w:rsidRDefault="00B50050" w:rsidP="0088127C">
            <w:pPr>
              <w:pStyle w:val="OtherTableBody"/>
            </w:pPr>
          </w:p>
        </w:tc>
        <w:tc>
          <w:tcPr>
            <w:tcW w:w="600" w:type="dxa"/>
          </w:tcPr>
          <w:p w14:paraId="3A4A7AFD" w14:textId="77777777" w:rsidR="00B50050" w:rsidRDefault="00B50050" w:rsidP="0088127C">
            <w:pPr>
              <w:pStyle w:val="OtherTableBody"/>
            </w:pPr>
            <w:r>
              <w:t>0162</w:t>
            </w:r>
          </w:p>
        </w:tc>
        <w:tc>
          <w:tcPr>
            <w:tcW w:w="2600" w:type="dxa"/>
          </w:tcPr>
          <w:p w14:paraId="565CFC7F" w14:textId="77777777" w:rsidR="00B50050" w:rsidRDefault="00B50050" w:rsidP="0088127C">
            <w:pPr>
              <w:pStyle w:val="OtherTableBody"/>
            </w:pPr>
          </w:p>
        </w:tc>
        <w:tc>
          <w:tcPr>
            <w:tcW w:w="1400" w:type="dxa"/>
          </w:tcPr>
          <w:p w14:paraId="484F8401" w14:textId="77777777" w:rsidR="00B50050" w:rsidRDefault="00B50050" w:rsidP="0088127C">
            <w:pPr>
              <w:pStyle w:val="OtherTableBody"/>
            </w:pPr>
            <w:r>
              <w:t>UR</w:t>
            </w:r>
          </w:p>
        </w:tc>
        <w:tc>
          <w:tcPr>
            <w:tcW w:w="4200" w:type="dxa"/>
          </w:tcPr>
          <w:p w14:paraId="2D87FB79" w14:textId="77777777" w:rsidR="00B50050" w:rsidRDefault="00B50050" w:rsidP="0088127C">
            <w:pPr>
              <w:pStyle w:val="OtherTableBody"/>
            </w:pPr>
            <w:r>
              <w:t>Urethral</w:t>
            </w:r>
          </w:p>
        </w:tc>
      </w:tr>
      <w:tr w:rsidR="00B50050" w14:paraId="6CB02E6A" w14:textId="77777777" w:rsidTr="00195548">
        <w:tc>
          <w:tcPr>
            <w:tcW w:w="600" w:type="dxa"/>
          </w:tcPr>
          <w:p w14:paraId="7457CD18" w14:textId="77777777" w:rsidR="00B50050" w:rsidRDefault="00B50050" w:rsidP="0088127C">
            <w:pPr>
              <w:pStyle w:val="OtherTableBody"/>
            </w:pPr>
          </w:p>
        </w:tc>
        <w:tc>
          <w:tcPr>
            <w:tcW w:w="600" w:type="dxa"/>
          </w:tcPr>
          <w:p w14:paraId="67640448" w14:textId="77777777" w:rsidR="00B50050" w:rsidRDefault="00B50050" w:rsidP="0088127C">
            <w:pPr>
              <w:pStyle w:val="OtherTableBody"/>
            </w:pPr>
            <w:r>
              <w:t>0162</w:t>
            </w:r>
          </w:p>
        </w:tc>
        <w:tc>
          <w:tcPr>
            <w:tcW w:w="2600" w:type="dxa"/>
          </w:tcPr>
          <w:p w14:paraId="03053406" w14:textId="77777777" w:rsidR="00B50050" w:rsidRDefault="00B50050" w:rsidP="0088127C">
            <w:pPr>
              <w:pStyle w:val="OtherTableBody"/>
            </w:pPr>
          </w:p>
        </w:tc>
        <w:tc>
          <w:tcPr>
            <w:tcW w:w="1400" w:type="dxa"/>
          </w:tcPr>
          <w:p w14:paraId="79A972F0" w14:textId="77777777" w:rsidR="00B50050" w:rsidRDefault="00B50050" w:rsidP="0088127C">
            <w:pPr>
              <w:pStyle w:val="OtherTableBody"/>
            </w:pPr>
            <w:r>
              <w:t>VG</w:t>
            </w:r>
          </w:p>
        </w:tc>
        <w:tc>
          <w:tcPr>
            <w:tcW w:w="4200" w:type="dxa"/>
          </w:tcPr>
          <w:p w14:paraId="74AB5A32" w14:textId="77777777" w:rsidR="00B50050" w:rsidRDefault="00B50050" w:rsidP="0088127C">
            <w:pPr>
              <w:pStyle w:val="OtherTableBody"/>
            </w:pPr>
            <w:r>
              <w:t>Vaginal</w:t>
            </w:r>
          </w:p>
        </w:tc>
      </w:tr>
      <w:tr w:rsidR="00B50050" w14:paraId="4818978E" w14:textId="77777777" w:rsidTr="00195548">
        <w:tc>
          <w:tcPr>
            <w:tcW w:w="600" w:type="dxa"/>
          </w:tcPr>
          <w:p w14:paraId="3DF19B42" w14:textId="77777777" w:rsidR="00B50050" w:rsidRDefault="00B50050" w:rsidP="0088127C">
            <w:pPr>
              <w:pStyle w:val="OtherTableBody"/>
            </w:pPr>
          </w:p>
        </w:tc>
        <w:tc>
          <w:tcPr>
            <w:tcW w:w="600" w:type="dxa"/>
          </w:tcPr>
          <w:p w14:paraId="78DE0B77" w14:textId="77777777" w:rsidR="00B50050" w:rsidRDefault="00B50050" w:rsidP="0088127C">
            <w:pPr>
              <w:pStyle w:val="OtherTableBody"/>
            </w:pPr>
            <w:r>
              <w:t>0162</w:t>
            </w:r>
          </w:p>
        </w:tc>
        <w:tc>
          <w:tcPr>
            <w:tcW w:w="2600" w:type="dxa"/>
          </w:tcPr>
          <w:p w14:paraId="796AC1EC" w14:textId="77777777" w:rsidR="00B50050" w:rsidRDefault="00B50050" w:rsidP="0088127C">
            <w:pPr>
              <w:pStyle w:val="OtherTableBody"/>
            </w:pPr>
          </w:p>
        </w:tc>
        <w:tc>
          <w:tcPr>
            <w:tcW w:w="1400" w:type="dxa"/>
          </w:tcPr>
          <w:p w14:paraId="0F9E77F1" w14:textId="77777777" w:rsidR="00B50050" w:rsidRDefault="00B50050" w:rsidP="0088127C">
            <w:pPr>
              <w:pStyle w:val="OtherTableBody"/>
            </w:pPr>
            <w:r>
              <w:t>VM</w:t>
            </w:r>
          </w:p>
        </w:tc>
        <w:tc>
          <w:tcPr>
            <w:tcW w:w="4200" w:type="dxa"/>
          </w:tcPr>
          <w:p w14:paraId="4D6C201B" w14:textId="77777777" w:rsidR="00B50050" w:rsidRDefault="00B50050" w:rsidP="0088127C">
            <w:pPr>
              <w:pStyle w:val="OtherTableBody"/>
            </w:pPr>
            <w:r>
              <w:t>Ventimask</w:t>
            </w:r>
          </w:p>
        </w:tc>
      </w:tr>
      <w:tr w:rsidR="00B50050" w14:paraId="30B5A422" w14:textId="77777777" w:rsidTr="00195548">
        <w:tc>
          <w:tcPr>
            <w:tcW w:w="600" w:type="dxa"/>
          </w:tcPr>
          <w:p w14:paraId="727B0411" w14:textId="77777777" w:rsidR="00B50050" w:rsidRDefault="00B50050" w:rsidP="0088127C">
            <w:pPr>
              <w:pStyle w:val="OtherTableBody"/>
            </w:pPr>
          </w:p>
        </w:tc>
        <w:tc>
          <w:tcPr>
            <w:tcW w:w="600" w:type="dxa"/>
          </w:tcPr>
          <w:p w14:paraId="7457E613" w14:textId="77777777" w:rsidR="00B50050" w:rsidRDefault="00B50050" w:rsidP="0088127C">
            <w:pPr>
              <w:pStyle w:val="OtherTableBody"/>
            </w:pPr>
            <w:r>
              <w:t>0162</w:t>
            </w:r>
          </w:p>
        </w:tc>
        <w:tc>
          <w:tcPr>
            <w:tcW w:w="2600" w:type="dxa"/>
          </w:tcPr>
          <w:p w14:paraId="6B22684D" w14:textId="77777777" w:rsidR="00B50050" w:rsidRDefault="00B50050" w:rsidP="0088127C">
            <w:pPr>
              <w:pStyle w:val="OtherTableBody"/>
            </w:pPr>
          </w:p>
        </w:tc>
        <w:tc>
          <w:tcPr>
            <w:tcW w:w="1400" w:type="dxa"/>
          </w:tcPr>
          <w:p w14:paraId="2208467D" w14:textId="77777777" w:rsidR="00B50050" w:rsidRDefault="00B50050" w:rsidP="0088127C">
            <w:pPr>
              <w:pStyle w:val="OtherTableBody"/>
            </w:pPr>
            <w:r>
              <w:t>WND</w:t>
            </w:r>
          </w:p>
        </w:tc>
        <w:tc>
          <w:tcPr>
            <w:tcW w:w="4200" w:type="dxa"/>
          </w:tcPr>
          <w:p w14:paraId="3284EE45" w14:textId="77777777" w:rsidR="00B50050" w:rsidRDefault="00B50050" w:rsidP="0088127C">
            <w:pPr>
              <w:pStyle w:val="OtherTableBody"/>
            </w:pPr>
            <w:r>
              <w:t>Wound</w:t>
            </w:r>
          </w:p>
        </w:tc>
      </w:tr>
      <w:tr w:rsidR="00B50050" w14:paraId="51B50F30" w14:textId="77777777" w:rsidTr="00195548">
        <w:tc>
          <w:tcPr>
            <w:tcW w:w="600" w:type="dxa"/>
          </w:tcPr>
          <w:p w14:paraId="436688BD" w14:textId="77777777" w:rsidR="00B50050" w:rsidRDefault="00B50050" w:rsidP="0088127C">
            <w:pPr>
              <w:pStyle w:val="OtherTableBody"/>
            </w:pPr>
            <w:r>
              <w:t>HL7</w:t>
            </w:r>
          </w:p>
        </w:tc>
        <w:tc>
          <w:tcPr>
            <w:tcW w:w="600" w:type="dxa"/>
          </w:tcPr>
          <w:p w14:paraId="4F989313" w14:textId="77777777" w:rsidR="00B50050" w:rsidRDefault="00B50050" w:rsidP="0088127C">
            <w:pPr>
              <w:pStyle w:val="OtherTableBody"/>
            </w:pPr>
          </w:p>
        </w:tc>
        <w:tc>
          <w:tcPr>
            <w:tcW w:w="2600" w:type="dxa"/>
          </w:tcPr>
          <w:p w14:paraId="2B4F26A1" w14:textId="77777777" w:rsidR="00B50050" w:rsidRDefault="00B50050" w:rsidP="0088127C">
            <w:pPr>
              <w:pStyle w:val="OtherTableBody"/>
            </w:pPr>
            <w:r>
              <w:t>Body Site</w:t>
            </w:r>
          </w:p>
        </w:tc>
        <w:tc>
          <w:tcPr>
            <w:tcW w:w="1400" w:type="dxa"/>
          </w:tcPr>
          <w:p w14:paraId="1689C974" w14:textId="77777777" w:rsidR="00B50050" w:rsidRDefault="00B50050" w:rsidP="0088127C">
            <w:pPr>
              <w:pStyle w:val="OtherTableBody"/>
            </w:pPr>
          </w:p>
        </w:tc>
        <w:tc>
          <w:tcPr>
            <w:tcW w:w="4200" w:type="dxa"/>
          </w:tcPr>
          <w:p w14:paraId="3F022E3F" w14:textId="77777777" w:rsidR="00B50050" w:rsidRDefault="00B50050" w:rsidP="0088127C">
            <w:pPr>
              <w:pStyle w:val="OtherTableBody"/>
            </w:pPr>
          </w:p>
        </w:tc>
      </w:tr>
      <w:tr w:rsidR="00B50050" w14:paraId="08A4821D" w14:textId="77777777" w:rsidTr="00195548">
        <w:tc>
          <w:tcPr>
            <w:tcW w:w="600" w:type="dxa"/>
          </w:tcPr>
          <w:p w14:paraId="2A147849" w14:textId="77777777" w:rsidR="00B50050" w:rsidRDefault="00B50050" w:rsidP="0088127C">
            <w:pPr>
              <w:pStyle w:val="OtherTableBody"/>
            </w:pPr>
          </w:p>
        </w:tc>
        <w:tc>
          <w:tcPr>
            <w:tcW w:w="600" w:type="dxa"/>
          </w:tcPr>
          <w:p w14:paraId="6E5745CF" w14:textId="77777777" w:rsidR="00B50050" w:rsidRDefault="00B50050" w:rsidP="0088127C">
            <w:pPr>
              <w:pStyle w:val="OtherTableBody"/>
            </w:pPr>
            <w:r>
              <w:t>0163</w:t>
            </w:r>
          </w:p>
        </w:tc>
        <w:tc>
          <w:tcPr>
            <w:tcW w:w="2600" w:type="dxa"/>
          </w:tcPr>
          <w:p w14:paraId="251E065E" w14:textId="77777777" w:rsidR="00B50050" w:rsidRDefault="00B50050" w:rsidP="0088127C">
            <w:pPr>
              <w:pStyle w:val="OtherTableBody"/>
            </w:pPr>
          </w:p>
        </w:tc>
        <w:tc>
          <w:tcPr>
            <w:tcW w:w="1400" w:type="dxa"/>
          </w:tcPr>
          <w:p w14:paraId="0BE71AD8" w14:textId="77777777" w:rsidR="00B50050" w:rsidRDefault="00B50050" w:rsidP="0088127C">
            <w:pPr>
              <w:pStyle w:val="OtherTableBody"/>
            </w:pPr>
            <w:r>
              <w:t>BE</w:t>
            </w:r>
          </w:p>
        </w:tc>
        <w:tc>
          <w:tcPr>
            <w:tcW w:w="4200" w:type="dxa"/>
          </w:tcPr>
          <w:p w14:paraId="3BFD8A04" w14:textId="77777777" w:rsidR="00B50050" w:rsidRDefault="00B50050" w:rsidP="0088127C">
            <w:pPr>
              <w:pStyle w:val="OtherTableBody"/>
            </w:pPr>
            <w:r>
              <w:t>Bilateral Ears</w:t>
            </w:r>
          </w:p>
        </w:tc>
      </w:tr>
      <w:tr w:rsidR="00B50050" w14:paraId="7C696507" w14:textId="77777777" w:rsidTr="00195548">
        <w:tc>
          <w:tcPr>
            <w:tcW w:w="600" w:type="dxa"/>
          </w:tcPr>
          <w:p w14:paraId="2A205107" w14:textId="77777777" w:rsidR="00B50050" w:rsidRDefault="00B50050" w:rsidP="0088127C">
            <w:pPr>
              <w:pStyle w:val="OtherTableBody"/>
            </w:pPr>
          </w:p>
        </w:tc>
        <w:tc>
          <w:tcPr>
            <w:tcW w:w="600" w:type="dxa"/>
          </w:tcPr>
          <w:p w14:paraId="34D13FC0" w14:textId="77777777" w:rsidR="00B50050" w:rsidRDefault="00B50050" w:rsidP="0088127C">
            <w:pPr>
              <w:pStyle w:val="OtherTableBody"/>
            </w:pPr>
            <w:r>
              <w:t>0163</w:t>
            </w:r>
          </w:p>
        </w:tc>
        <w:tc>
          <w:tcPr>
            <w:tcW w:w="2600" w:type="dxa"/>
          </w:tcPr>
          <w:p w14:paraId="5A878A28" w14:textId="77777777" w:rsidR="00B50050" w:rsidRDefault="00B50050" w:rsidP="0088127C">
            <w:pPr>
              <w:pStyle w:val="OtherTableBody"/>
            </w:pPr>
          </w:p>
        </w:tc>
        <w:tc>
          <w:tcPr>
            <w:tcW w:w="1400" w:type="dxa"/>
          </w:tcPr>
          <w:p w14:paraId="1CCBFF78" w14:textId="77777777" w:rsidR="00B50050" w:rsidRDefault="00B50050" w:rsidP="0088127C">
            <w:pPr>
              <w:pStyle w:val="OtherTableBody"/>
            </w:pPr>
            <w:r>
              <w:t>BN</w:t>
            </w:r>
          </w:p>
        </w:tc>
        <w:tc>
          <w:tcPr>
            <w:tcW w:w="4200" w:type="dxa"/>
          </w:tcPr>
          <w:p w14:paraId="59145763" w14:textId="77777777" w:rsidR="00B50050" w:rsidRDefault="00B50050" w:rsidP="0088127C">
            <w:pPr>
              <w:pStyle w:val="OtherTableBody"/>
            </w:pPr>
            <w:r>
              <w:t>Bilateral Nares</w:t>
            </w:r>
          </w:p>
        </w:tc>
      </w:tr>
      <w:tr w:rsidR="00B50050" w14:paraId="2D93BCA0" w14:textId="77777777" w:rsidTr="00195548">
        <w:tc>
          <w:tcPr>
            <w:tcW w:w="600" w:type="dxa"/>
          </w:tcPr>
          <w:p w14:paraId="7255A53E" w14:textId="77777777" w:rsidR="00B50050" w:rsidRDefault="00B50050" w:rsidP="0088127C">
            <w:pPr>
              <w:pStyle w:val="OtherTableBody"/>
            </w:pPr>
          </w:p>
        </w:tc>
        <w:tc>
          <w:tcPr>
            <w:tcW w:w="600" w:type="dxa"/>
          </w:tcPr>
          <w:p w14:paraId="5AB12459" w14:textId="77777777" w:rsidR="00B50050" w:rsidRDefault="00B50050" w:rsidP="0088127C">
            <w:pPr>
              <w:pStyle w:val="OtherTableBody"/>
            </w:pPr>
            <w:r>
              <w:t>0163</w:t>
            </w:r>
          </w:p>
        </w:tc>
        <w:tc>
          <w:tcPr>
            <w:tcW w:w="2600" w:type="dxa"/>
          </w:tcPr>
          <w:p w14:paraId="58CC48AA" w14:textId="77777777" w:rsidR="00B50050" w:rsidRDefault="00B50050" w:rsidP="0088127C">
            <w:pPr>
              <w:pStyle w:val="OtherTableBody"/>
            </w:pPr>
          </w:p>
        </w:tc>
        <w:tc>
          <w:tcPr>
            <w:tcW w:w="1400" w:type="dxa"/>
          </w:tcPr>
          <w:p w14:paraId="300C95E6" w14:textId="77777777" w:rsidR="00B50050" w:rsidRDefault="00B50050" w:rsidP="0088127C">
            <w:pPr>
              <w:pStyle w:val="OtherTableBody"/>
            </w:pPr>
            <w:r>
              <w:t>BU</w:t>
            </w:r>
          </w:p>
        </w:tc>
        <w:tc>
          <w:tcPr>
            <w:tcW w:w="4200" w:type="dxa"/>
          </w:tcPr>
          <w:p w14:paraId="6DDF60DC" w14:textId="77777777" w:rsidR="00B50050" w:rsidRDefault="00B50050" w:rsidP="0088127C">
            <w:pPr>
              <w:pStyle w:val="OtherTableBody"/>
            </w:pPr>
            <w:r>
              <w:t>Buttock</w:t>
            </w:r>
          </w:p>
        </w:tc>
      </w:tr>
      <w:tr w:rsidR="00B50050" w14:paraId="14BDAAB0" w14:textId="77777777" w:rsidTr="00195548">
        <w:tc>
          <w:tcPr>
            <w:tcW w:w="600" w:type="dxa"/>
          </w:tcPr>
          <w:p w14:paraId="17B824C3" w14:textId="77777777" w:rsidR="00B50050" w:rsidRDefault="00B50050" w:rsidP="0088127C">
            <w:pPr>
              <w:pStyle w:val="OtherTableBody"/>
            </w:pPr>
          </w:p>
        </w:tc>
        <w:tc>
          <w:tcPr>
            <w:tcW w:w="600" w:type="dxa"/>
          </w:tcPr>
          <w:p w14:paraId="0E671021" w14:textId="77777777" w:rsidR="00B50050" w:rsidRDefault="00B50050" w:rsidP="0088127C">
            <w:pPr>
              <w:pStyle w:val="OtherTableBody"/>
            </w:pPr>
            <w:r>
              <w:t>0163</w:t>
            </w:r>
          </w:p>
        </w:tc>
        <w:tc>
          <w:tcPr>
            <w:tcW w:w="2600" w:type="dxa"/>
          </w:tcPr>
          <w:p w14:paraId="22E279D0" w14:textId="77777777" w:rsidR="00B50050" w:rsidRDefault="00B50050" w:rsidP="0088127C">
            <w:pPr>
              <w:pStyle w:val="OtherTableBody"/>
            </w:pPr>
          </w:p>
        </w:tc>
        <w:tc>
          <w:tcPr>
            <w:tcW w:w="1400" w:type="dxa"/>
          </w:tcPr>
          <w:p w14:paraId="6567E066" w14:textId="77777777" w:rsidR="00B50050" w:rsidRDefault="00B50050" w:rsidP="0088127C">
            <w:pPr>
              <w:pStyle w:val="OtherTableBody"/>
            </w:pPr>
            <w:r>
              <w:t>CT</w:t>
            </w:r>
          </w:p>
        </w:tc>
        <w:tc>
          <w:tcPr>
            <w:tcW w:w="4200" w:type="dxa"/>
          </w:tcPr>
          <w:p w14:paraId="5D189FF7" w14:textId="77777777" w:rsidR="00B50050" w:rsidRDefault="00B50050" w:rsidP="0088127C">
            <w:pPr>
              <w:pStyle w:val="OtherTableBody"/>
            </w:pPr>
            <w:r>
              <w:t>Chest Tube</w:t>
            </w:r>
          </w:p>
        </w:tc>
      </w:tr>
      <w:tr w:rsidR="00B50050" w14:paraId="5EE0153F" w14:textId="77777777" w:rsidTr="00195548">
        <w:tc>
          <w:tcPr>
            <w:tcW w:w="600" w:type="dxa"/>
          </w:tcPr>
          <w:p w14:paraId="4B49E140" w14:textId="77777777" w:rsidR="00B50050" w:rsidRDefault="00B50050" w:rsidP="0088127C">
            <w:pPr>
              <w:pStyle w:val="OtherTableBody"/>
            </w:pPr>
          </w:p>
        </w:tc>
        <w:tc>
          <w:tcPr>
            <w:tcW w:w="600" w:type="dxa"/>
          </w:tcPr>
          <w:p w14:paraId="6C5340BE" w14:textId="77777777" w:rsidR="00B50050" w:rsidRDefault="00B50050" w:rsidP="0088127C">
            <w:pPr>
              <w:pStyle w:val="OtherTableBody"/>
            </w:pPr>
            <w:r>
              <w:t>0163</w:t>
            </w:r>
          </w:p>
        </w:tc>
        <w:tc>
          <w:tcPr>
            <w:tcW w:w="2600" w:type="dxa"/>
          </w:tcPr>
          <w:p w14:paraId="50E7B9D3" w14:textId="77777777" w:rsidR="00B50050" w:rsidRDefault="00B50050" w:rsidP="0088127C">
            <w:pPr>
              <w:pStyle w:val="OtherTableBody"/>
            </w:pPr>
          </w:p>
        </w:tc>
        <w:tc>
          <w:tcPr>
            <w:tcW w:w="1400" w:type="dxa"/>
          </w:tcPr>
          <w:p w14:paraId="64D0B6C8" w14:textId="77777777" w:rsidR="00B50050" w:rsidRDefault="00B50050" w:rsidP="0088127C">
            <w:pPr>
              <w:pStyle w:val="OtherTableBody"/>
            </w:pPr>
            <w:r>
              <w:t>LA</w:t>
            </w:r>
          </w:p>
        </w:tc>
        <w:tc>
          <w:tcPr>
            <w:tcW w:w="4200" w:type="dxa"/>
          </w:tcPr>
          <w:p w14:paraId="3600FC69" w14:textId="77777777" w:rsidR="00B50050" w:rsidRDefault="00B50050" w:rsidP="0088127C">
            <w:pPr>
              <w:pStyle w:val="OtherTableBody"/>
            </w:pPr>
            <w:r>
              <w:t>Left Arm</w:t>
            </w:r>
          </w:p>
        </w:tc>
      </w:tr>
      <w:tr w:rsidR="00B50050" w14:paraId="477A5F78" w14:textId="77777777" w:rsidTr="00195548">
        <w:tc>
          <w:tcPr>
            <w:tcW w:w="600" w:type="dxa"/>
          </w:tcPr>
          <w:p w14:paraId="559BE834" w14:textId="77777777" w:rsidR="00B50050" w:rsidRDefault="00B50050" w:rsidP="0088127C">
            <w:pPr>
              <w:pStyle w:val="OtherTableBody"/>
            </w:pPr>
          </w:p>
        </w:tc>
        <w:tc>
          <w:tcPr>
            <w:tcW w:w="600" w:type="dxa"/>
          </w:tcPr>
          <w:p w14:paraId="5927F652" w14:textId="77777777" w:rsidR="00B50050" w:rsidRDefault="00B50050" w:rsidP="0088127C">
            <w:pPr>
              <w:pStyle w:val="OtherTableBody"/>
            </w:pPr>
            <w:r>
              <w:t>0163</w:t>
            </w:r>
          </w:p>
        </w:tc>
        <w:tc>
          <w:tcPr>
            <w:tcW w:w="2600" w:type="dxa"/>
          </w:tcPr>
          <w:p w14:paraId="6D21830D" w14:textId="77777777" w:rsidR="00B50050" w:rsidRDefault="00B50050" w:rsidP="0088127C">
            <w:pPr>
              <w:pStyle w:val="OtherTableBody"/>
            </w:pPr>
          </w:p>
        </w:tc>
        <w:tc>
          <w:tcPr>
            <w:tcW w:w="1400" w:type="dxa"/>
          </w:tcPr>
          <w:p w14:paraId="39AD6CB4" w14:textId="77777777" w:rsidR="00B50050" w:rsidRDefault="00B50050" w:rsidP="0088127C">
            <w:pPr>
              <w:pStyle w:val="OtherTableBody"/>
            </w:pPr>
            <w:r>
              <w:t>LAC</w:t>
            </w:r>
          </w:p>
        </w:tc>
        <w:tc>
          <w:tcPr>
            <w:tcW w:w="4200" w:type="dxa"/>
          </w:tcPr>
          <w:p w14:paraId="4D300D48" w14:textId="77777777" w:rsidR="00B50050" w:rsidRDefault="00B50050" w:rsidP="0088127C">
            <w:pPr>
              <w:pStyle w:val="OtherTableBody"/>
            </w:pPr>
            <w:r>
              <w:t>Left Anterior Chest</w:t>
            </w:r>
          </w:p>
        </w:tc>
      </w:tr>
      <w:tr w:rsidR="00B50050" w14:paraId="747D123E" w14:textId="77777777" w:rsidTr="00195548">
        <w:tc>
          <w:tcPr>
            <w:tcW w:w="600" w:type="dxa"/>
          </w:tcPr>
          <w:p w14:paraId="3CAD500B" w14:textId="77777777" w:rsidR="00B50050" w:rsidRDefault="00B50050" w:rsidP="0088127C">
            <w:pPr>
              <w:pStyle w:val="OtherTableBody"/>
            </w:pPr>
          </w:p>
        </w:tc>
        <w:tc>
          <w:tcPr>
            <w:tcW w:w="600" w:type="dxa"/>
          </w:tcPr>
          <w:p w14:paraId="5FE47A7B" w14:textId="77777777" w:rsidR="00B50050" w:rsidRDefault="00B50050" w:rsidP="0088127C">
            <w:pPr>
              <w:pStyle w:val="OtherTableBody"/>
            </w:pPr>
            <w:r>
              <w:t>0163</w:t>
            </w:r>
          </w:p>
        </w:tc>
        <w:tc>
          <w:tcPr>
            <w:tcW w:w="2600" w:type="dxa"/>
          </w:tcPr>
          <w:p w14:paraId="5B3B9B45" w14:textId="77777777" w:rsidR="00B50050" w:rsidRDefault="00B50050" w:rsidP="0088127C">
            <w:pPr>
              <w:pStyle w:val="OtherTableBody"/>
            </w:pPr>
          </w:p>
        </w:tc>
        <w:tc>
          <w:tcPr>
            <w:tcW w:w="1400" w:type="dxa"/>
          </w:tcPr>
          <w:p w14:paraId="18C09710" w14:textId="77777777" w:rsidR="00B50050" w:rsidRDefault="00B50050" w:rsidP="0088127C">
            <w:pPr>
              <w:pStyle w:val="OtherTableBody"/>
            </w:pPr>
            <w:r>
              <w:t>LACF</w:t>
            </w:r>
          </w:p>
        </w:tc>
        <w:tc>
          <w:tcPr>
            <w:tcW w:w="4200" w:type="dxa"/>
          </w:tcPr>
          <w:p w14:paraId="2F6FF0FE" w14:textId="77777777" w:rsidR="00B50050" w:rsidRDefault="00B50050" w:rsidP="0088127C">
            <w:pPr>
              <w:pStyle w:val="OtherTableBody"/>
            </w:pPr>
            <w:r>
              <w:t>Left Antecubital Fossa</w:t>
            </w:r>
          </w:p>
        </w:tc>
      </w:tr>
      <w:tr w:rsidR="00B50050" w14:paraId="5B03E652" w14:textId="77777777" w:rsidTr="00195548">
        <w:tc>
          <w:tcPr>
            <w:tcW w:w="600" w:type="dxa"/>
          </w:tcPr>
          <w:p w14:paraId="7D31C9C8" w14:textId="77777777" w:rsidR="00B50050" w:rsidRDefault="00B50050" w:rsidP="0088127C">
            <w:pPr>
              <w:pStyle w:val="OtherTableBody"/>
            </w:pPr>
          </w:p>
        </w:tc>
        <w:tc>
          <w:tcPr>
            <w:tcW w:w="600" w:type="dxa"/>
          </w:tcPr>
          <w:p w14:paraId="7A170832" w14:textId="77777777" w:rsidR="00B50050" w:rsidRDefault="00B50050" w:rsidP="0088127C">
            <w:pPr>
              <w:pStyle w:val="OtherTableBody"/>
            </w:pPr>
            <w:r>
              <w:t>0163</w:t>
            </w:r>
          </w:p>
        </w:tc>
        <w:tc>
          <w:tcPr>
            <w:tcW w:w="2600" w:type="dxa"/>
          </w:tcPr>
          <w:p w14:paraId="60A260D2" w14:textId="77777777" w:rsidR="00B50050" w:rsidRDefault="00B50050" w:rsidP="0088127C">
            <w:pPr>
              <w:pStyle w:val="OtherTableBody"/>
            </w:pPr>
          </w:p>
        </w:tc>
        <w:tc>
          <w:tcPr>
            <w:tcW w:w="1400" w:type="dxa"/>
          </w:tcPr>
          <w:p w14:paraId="50693F77" w14:textId="77777777" w:rsidR="00B50050" w:rsidRDefault="00B50050" w:rsidP="0088127C">
            <w:pPr>
              <w:pStyle w:val="OtherTableBody"/>
            </w:pPr>
            <w:r>
              <w:t>LD</w:t>
            </w:r>
          </w:p>
        </w:tc>
        <w:tc>
          <w:tcPr>
            <w:tcW w:w="4200" w:type="dxa"/>
          </w:tcPr>
          <w:p w14:paraId="70B496A3" w14:textId="77777777" w:rsidR="00B50050" w:rsidRDefault="00B50050" w:rsidP="0088127C">
            <w:pPr>
              <w:pStyle w:val="OtherTableBody"/>
            </w:pPr>
            <w:r>
              <w:t>Left Deltoid</w:t>
            </w:r>
          </w:p>
        </w:tc>
      </w:tr>
      <w:tr w:rsidR="00B50050" w14:paraId="67F62E2C" w14:textId="77777777" w:rsidTr="00195548">
        <w:tc>
          <w:tcPr>
            <w:tcW w:w="600" w:type="dxa"/>
          </w:tcPr>
          <w:p w14:paraId="3FA7C26A" w14:textId="77777777" w:rsidR="00B50050" w:rsidRDefault="00B50050" w:rsidP="0088127C">
            <w:pPr>
              <w:pStyle w:val="OtherTableBody"/>
            </w:pPr>
          </w:p>
        </w:tc>
        <w:tc>
          <w:tcPr>
            <w:tcW w:w="600" w:type="dxa"/>
          </w:tcPr>
          <w:p w14:paraId="21DA2231" w14:textId="77777777" w:rsidR="00B50050" w:rsidRDefault="00B50050" w:rsidP="0088127C">
            <w:pPr>
              <w:pStyle w:val="OtherTableBody"/>
            </w:pPr>
            <w:r>
              <w:t>0163</w:t>
            </w:r>
          </w:p>
        </w:tc>
        <w:tc>
          <w:tcPr>
            <w:tcW w:w="2600" w:type="dxa"/>
          </w:tcPr>
          <w:p w14:paraId="485E88CB" w14:textId="77777777" w:rsidR="00B50050" w:rsidRDefault="00B50050" w:rsidP="0088127C">
            <w:pPr>
              <w:pStyle w:val="OtherTableBody"/>
            </w:pPr>
          </w:p>
        </w:tc>
        <w:tc>
          <w:tcPr>
            <w:tcW w:w="1400" w:type="dxa"/>
          </w:tcPr>
          <w:p w14:paraId="6DB2A929" w14:textId="77777777" w:rsidR="00B50050" w:rsidRDefault="00B50050" w:rsidP="0088127C">
            <w:pPr>
              <w:pStyle w:val="OtherTableBody"/>
            </w:pPr>
            <w:r>
              <w:t>LE</w:t>
            </w:r>
          </w:p>
        </w:tc>
        <w:tc>
          <w:tcPr>
            <w:tcW w:w="4200" w:type="dxa"/>
          </w:tcPr>
          <w:p w14:paraId="7A108CCB" w14:textId="77777777" w:rsidR="00B50050" w:rsidRDefault="00B50050" w:rsidP="0088127C">
            <w:pPr>
              <w:pStyle w:val="OtherTableBody"/>
            </w:pPr>
            <w:r>
              <w:t>Left Ear</w:t>
            </w:r>
          </w:p>
        </w:tc>
      </w:tr>
      <w:tr w:rsidR="00B50050" w14:paraId="57188CD3" w14:textId="77777777" w:rsidTr="00195548">
        <w:tc>
          <w:tcPr>
            <w:tcW w:w="600" w:type="dxa"/>
          </w:tcPr>
          <w:p w14:paraId="6A563383" w14:textId="77777777" w:rsidR="00B50050" w:rsidRDefault="00B50050" w:rsidP="0088127C">
            <w:pPr>
              <w:pStyle w:val="OtherTableBody"/>
            </w:pPr>
          </w:p>
        </w:tc>
        <w:tc>
          <w:tcPr>
            <w:tcW w:w="600" w:type="dxa"/>
          </w:tcPr>
          <w:p w14:paraId="08030727" w14:textId="77777777" w:rsidR="00B50050" w:rsidRDefault="00B50050" w:rsidP="0088127C">
            <w:pPr>
              <w:pStyle w:val="OtherTableBody"/>
            </w:pPr>
            <w:r>
              <w:t>0163</w:t>
            </w:r>
          </w:p>
        </w:tc>
        <w:tc>
          <w:tcPr>
            <w:tcW w:w="2600" w:type="dxa"/>
          </w:tcPr>
          <w:p w14:paraId="77361F7B" w14:textId="77777777" w:rsidR="00B50050" w:rsidRDefault="00B50050" w:rsidP="0088127C">
            <w:pPr>
              <w:pStyle w:val="OtherTableBody"/>
            </w:pPr>
          </w:p>
        </w:tc>
        <w:tc>
          <w:tcPr>
            <w:tcW w:w="1400" w:type="dxa"/>
          </w:tcPr>
          <w:p w14:paraId="7262BA5A" w14:textId="77777777" w:rsidR="00B50050" w:rsidRDefault="00B50050" w:rsidP="0088127C">
            <w:pPr>
              <w:pStyle w:val="OtherTableBody"/>
            </w:pPr>
            <w:r>
              <w:t>LEJ</w:t>
            </w:r>
          </w:p>
        </w:tc>
        <w:tc>
          <w:tcPr>
            <w:tcW w:w="4200" w:type="dxa"/>
          </w:tcPr>
          <w:p w14:paraId="5093F486" w14:textId="77777777" w:rsidR="00B50050" w:rsidRDefault="00B50050" w:rsidP="0088127C">
            <w:pPr>
              <w:pStyle w:val="OtherTableBody"/>
            </w:pPr>
            <w:r>
              <w:t>Left External Jugular</w:t>
            </w:r>
          </w:p>
        </w:tc>
      </w:tr>
      <w:tr w:rsidR="00B50050" w14:paraId="35355B7F" w14:textId="77777777" w:rsidTr="00195548">
        <w:tc>
          <w:tcPr>
            <w:tcW w:w="600" w:type="dxa"/>
          </w:tcPr>
          <w:p w14:paraId="63DF53D1" w14:textId="77777777" w:rsidR="00B50050" w:rsidRDefault="00B50050" w:rsidP="0088127C">
            <w:pPr>
              <w:pStyle w:val="OtherTableBody"/>
            </w:pPr>
          </w:p>
        </w:tc>
        <w:tc>
          <w:tcPr>
            <w:tcW w:w="600" w:type="dxa"/>
          </w:tcPr>
          <w:p w14:paraId="099F589D" w14:textId="77777777" w:rsidR="00B50050" w:rsidRDefault="00B50050" w:rsidP="0088127C">
            <w:pPr>
              <w:pStyle w:val="OtherTableBody"/>
            </w:pPr>
            <w:r>
              <w:t>0163</w:t>
            </w:r>
          </w:p>
        </w:tc>
        <w:tc>
          <w:tcPr>
            <w:tcW w:w="2600" w:type="dxa"/>
          </w:tcPr>
          <w:p w14:paraId="411730CA" w14:textId="77777777" w:rsidR="00B50050" w:rsidRDefault="00B50050" w:rsidP="0088127C">
            <w:pPr>
              <w:pStyle w:val="OtherTableBody"/>
            </w:pPr>
          </w:p>
        </w:tc>
        <w:tc>
          <w:tcPr>
            <w:tcW w:w="1400" w:type="dxa"/>
          </w:tcPr>
          <w:p w14:paraId="31B7803D" w14:textId="77777777" w:rsidR="00B50050" w:rsidRDefault="00B50050" w:rsidP="0088127C">
            <w:pPr>
              <w:pStyle w:val="OtherTableBody"/>
            </w:pPr>
            <w:r>
              <w:t>LF</w:t>
            </w:r>
          </w:p>
        </w:tc>
        <w:tc>
          <w:tcPr>
            <w:tcW w:w="4200" w:type="dxa"/>
          </w:tcPr>
          <w:p w14:paraId="67BF693E" w14:textId="77777777" w:rsidR="00B50050" w:rsidRDefault="00B50050" w:rsidP="0088127C">
            <w:pPr>
              <w:pStyle w:val="OtherTableBody"/>
            </w:pPr>
            <w:r>
              <w:t>Left Foot</w:t>
            </w:r>
          </w:p>
        </w:tc>
      </w:tr>
      <w:tr w:rsidR="00B50050" w14:paraId="3C944794" w14:textId="77777777" w:rsidTr="00195548">
        <w:tc>
          <w:tcPr>
            <w:tcW w:w="600" w:type="dxa"/>
          </w:tcPr>
          <w:p w14:paraId="5B03E729" w14:textId="77777777" w:rsidR="00B50050" w:rsidRDefault="00B50050" w:rsidP="0088127C">
            <w:pPr>
              <w:pStyle w:val="OtherTableBody"/>
            </w:pPr>
          </w:p>
        </w:tc>
        <w:tc>
          <w:tcPr>
            <w:tcW w:w="600" w:type="dxa"/>
          </w:tcPr>
          <w:p w14:paraId="3FC7E96F" w14:textId="77777777" w:rsidR="00B50050" w:rsidRDefault="00B50050" w:rsidP="0088127C">
            <w:pPr>
              <w:pStyle w:val="OtherTableBody"/>
            </w:pPr>
            <w:r>
              <w:t>0163</w:t>
            </w:r>
          </w:p>
        </w:tc>
        <w:tc>
          <w:tcPr>
            <w:tcW w:w="2600" w:type="dxa"/>
          </w:tcPr>
          <w:p w14:paraId="7353237C" w14:textId="77777777" w:rsidR="00B50050" w:rsidRDefault="00B50050" w:rsidP="0088127C">
            <w:pPr>
              <w:pStyle w:val="OtherTableBody"/>
            </w:pPr>
          </w:p>
        </w:tc>
        <w:tc>
          <w:tcPr>
            <w:tcW w:w="1400" w:type="dxa"/>
          </w:tcPr>
          <w:p w14:paraId="578535EB" w14:textId="77777777" w:rsidR="00B50050" w:rsidRDefault="00B50050" w:rsidP="0088127C">
            <w:pPr>
              <w:pStyle w:val="OtherTableBody"/>
            </w:pPr>
            <w:r>
              <w:t>LG</w:t>
            </w:r>
          </w:p>
        </w:tc>
        <w:tc>
          <w:tcPr>
            <w:tcW w:w="4200" w:type="dxa"/>
          </w:tcPr>
          <w:p w14:paraId="2C726B8A" w14:textId="77777777" w:rsidR="00B50050" w:rsidRDefault="00B50050" w:rsidP="0088127C">
            <w:pPr>
              <w:pStyle w:val="OtherTableBody"/>
            </w:pPr>
            <w:r>
              <w:t>Left Gluteus Medius</w:t>
            </w:r>
          </w:p>
        </w:tc>
      </w:tr>
      <w:tr w:rsidR="00B50050" w14:paraId="2261E5D9" w14:textId="77777777" w:rsidTr="00195548">
        <w:tc>
          <w:tcPr>
            <w:tcW w:w="600" w:type="dxa"/>
          </w:tcPr>
          <w:p w14:paraId="1F8AC652" w14:textId="77777777" w:rsidR="00B50050" w:rsidRDefault="00B50050" w:rsidP="0088127C">
            <w:pPr>
              <w:pStyle w:val="OtherTableBody"/>
            </w:pPr>
          </w:p>
        </w:tc>
        <w:tc>
          <w:tcPr>
            <w:tcW w:w="600" w:type="dxa"/>
          </w:tcPr>
          <w:p w14:paraId="29E6EB31" w14:textId="77777777" w:rsidR="00B50050" w:rsidRDefault="00B50050" w:rsidP="0088127C">
            <w:pPr>
              <w:pStyle w:val="OtherTableBody"/>
            </w:pPr>
            <w:r>
              <w:t>0163</w:t>
            </w:r>
          </w:p>
        </w:tc>
        <w:tc>
          <w:tcPr>
            <w:tcW w:w="2600" w:type="dxa"/>
          </w:tcPr>
          <w:p w14:paraId="1AD98182" w14:textId="77777777" w:rsidR="00B50050" w:rsidRDefault="00B50050" w:rsidP="0088127C">
            <w:pPr>
              <w:pStyle w:val="OtherTableBody"/>
            </w:pPr>
          </w:p>
        </w:tc>
        <w:tc>
          <w:tcPr>
            <w:tcW w:w="1400" w:type="dxa"/>
          </w:tcPr>
          <w:p w14:paraId="254A0F60" w14:textId="77777777" w:rsidR="00B50050" w:rsidRDefault="00B50050" w:rsidP="0088127C">
            <w:pPr>
              <w:pStyle w:val="OtherTableBody"/>
            </w:pPr>
            <w:r>
              <w:t>LH</w:t>
            </w:r>
          </w:p>
        </w:tc>
        <w:tc>
          <w:tcPr>
            <w:tcW w:w="4200" w:type="dxa"/>
          </w:tcPr>
          <w:p w14:paraId="253CA3BA" w14:textId="77777777" w:rsidR="00B50050" w:rsidRDefault="00B50050" w:rsidP="0088127C">
            <w:pPr>
              <w:pStyle w:val="OtherTableBody"/>
            </w:pPr>
            <w:r>
              <w:t>Left Hand</w:t>
            </w:r>
          </w:p>
        </w:tc>
      </w:tr>
      <w:tr w:rsidR="00B50050" w14:paraId="62D7FCB8" w14:textId="77777777" w:rsidTr="00195548">
        <w:tc>
          <w:tcPr>
            <w:tcW w:w="600" w:type="dxa"/>
          </w:tcPr>
          <w:p w14:paraId="20BB700E" w14:textId="77777777" w:rsidR="00B50050" w:rsidRDefault="00B50050" w:rsidP="0088127C">
            <w:pPr>
              <w:pStyle w:val="OtherTableBody"/>
            </w:pPr>
          </w:p>
        </w:tc>
        <w:tc>
          <w:tcPr>
            <w:tcW w:w="600" w:type="dxa"/>
          </w:tcPr>
          <w:p w14:paraId="51C681BB" w14:textId="77777777" w:rsidR="00B50050" w:rsidRDefault="00B50050" w:rsidP="0088127C">
            <w:pPr>
              <w:pStyle w:val="OtherTableBody"/>
            </w:pPr>
            <w:r>
              <w:t>0163</w:t>
            </w:r>
          </w:p>
        </w:tc>
        <w:tc>
          <w:tcPr>
            <w:tcW w:w="2600" w:type="dxa"/>
          </w:tcPr>
          <w:p w14:paraId="476BC910" w14:textId="77777777" w:rsidR="00B50050" w:rsidRDefault="00B50050" w:rsidP="0088127C">
            <w:pPr>
              <w:pStyle w:val="OtherTableBody"/>
            </w:pPr>
          </w:p>
        </w:tc>
        <w:tc>
          <w:tcPr>
            <w:tcW w:w="1400" w:type="dxa"/>
          </w:tcPr>
          <w:p w14:paraId="0D0D3465" w14:textId="77777777" w:rsidR="00B50050" w:rsidRDefault="00B50050" w:rsidP="0088127C">
            <w:pPr>
              <w:pStyle w:val="OtherTableBody"/>
            </w:pPr>
            <w:r>
              <w:t>LIJ</w:t>
            </w:r>
          </w:p>
        </w:tc>
        <w:tc>
          <w:tcPr>
            <w:tcW w:w="4200" w:type="dxa"/>
          </w:tcPr>
          <w:p w14:paraId="4E9FC867" w14:textId="77777777" w:rsidR="00B50050" w:rsidRDefault="00B50050" w:rsidP="0088127C">
            <w:pPr>
              <w:pStyle w:val="OtherTableBody"/>
            </w:pPr>
            <w:r>
              <w:t>Left Internal Jugular</w:t>
            </w:r>
          </w:p>
        </w:tc>
      </w:tr>
      <w:tr w:rsidR="00B50050" w14:paraId="45A00F53" w14:textId="77777777" w:rsidTr="00195548">
        <w:tc>
          <w:tcPr>
            <w:tcW w:w="600" w:type="dxa"/>
          </w:tcPr>
          <w:p w14:paraId="13070EDD" w14:textId="77777777" w:rsidR="00B50050" w:rsidRDefault="00B50050" w:rsidP="0088127C">
            <w:pPr>
              <w:pStyle w:val="OtherTableBody"/>
            </w:pPr>
          </w:p>
        </w:tc>
        <w:tc>
          <w:tcPr>
            <w:tcW w:w="600" w:type="dxa"/>
          </w:tcPr>
          <w:p w14:paraId="10D1FCF8" w14:textId="77777777" w:rsidR="00B50050" w:rsidRDefault="00B50050" w:rsidP="0088127C">
            <w:pPr>
              <w:pStyle w:val="OtherTableBody"/>
            </w:pPr>
            <w:r>
              <w:t>0163</w:t>
            </w:r>
          </w:p>
        </w:tc>
        <w:tc>
          <w:tcPr>
            <w:tcW w:w="2600" w:type="dxa"/>
          </w:tcPr>
          <w:p w14:paraId="62E270E9" w14:textId="77777777" w:rsidR="00B50050" w:rsidRDefault="00B50050" w:rsidP="0088127C">
            <w:pPr>
              <w:pStyle w:val="OtherTableBody"/>
            </w:pPr>
          </w:p>
        </w:tc>
        <w:tc>
          <w:tcPr>
            <w:tcW w:w="1400" w:type="dxa"/>
          </w:tcPr>
          <w:p w14:paraId="24128B0A" w14:textId="77777777" w:rsidR="00B50050" w:rsidRDefault="00B50050" w:rsidP="0088127C">
            <w:pPr>
              <w:pStyle w:val="OtherTableBody"/>
            </w:pPr>
            <w:r>
              <w:t>LLAQ</w:t>
            </w:r>
          </w:p>
        </w:tc>
        <w:tc>
          <w:tcPr>
            <w:tcW w:w="4200" w:type="dxa"/>
          </w:tcPr>
          <w:p w14:paraId="766CC3CA" w14:textId="77777777" w:rsidR="00B50050" w:rsidRDefault="00B50050" w:rsidP="0088127C">
            <w:pPr>
              <w:pStyle w:val="OtherTableBody"/>
            </w:pPr>
            <w:r>
              <w:t>Left Lower Abd Quadrant</w:t>
            </w:r>
          </w:p>
        </w:tc>
      </w:tr>
      <w:tr w:rsidR="00B50050" w14:paraId="69115D5E" w14:textId="77777777" w:rsidTr="00195548">
        <w:tc>
          <w:tcPr>
            <w:tcW w:w="600" w:type="dxa"/>
          </w:tcPr>
          <w:p w14:paraId="2878AF35" w14:textId="77777777" w:rsidR="00B50050" w:rsidRDefault="00B50050" w:rsidP="0088127C">
            <w:pPr>
              <w:pStyle w:val="OtherTableBody"/>
            </w:pPr>
          </w:p>
        </w:tc>
        <w:tc>
          <w:tcPr>
            <w:tcW w:w="600" w:type="dxa"/>
          </w:tcPr>
          <w:p w14:paraId="38E645BE" w14:textId="77777777" w:rsidR="00B50050" w:rsidRDefault="00B50050" w:rsidP="0088127C">
            <w:pPr>
              <w:pStyle w:val="OtherTableBody"/>
            </w:pPr>
            <w:r>
              <w:t>0163</w:t>
            </w:r>
          </w:p>
        </w:tc>
        <w:tc>
          <w:tcPr>
            <w:tcW w:w="2600" w:type="dxa"/>
          </w:tcPr>
          <w:p w14:paraId="750E5A6B" w14:textId="77777777" w:rsidR="00B50050" w:rsidRDefault="00B50050" w:rsidP="0088127C">
            <w:pPr>
              <w:pStyle w:val="OtherTableBody"/>
            </w:pPr>
          </w:p>
        </w:tc>
        <w:tc>
          <w:tcPr>
            <w:tcW w:w="1400" w:type="dxa"/>
          </w:tcPr>
          <w:p w14:paraId="42AFB741" w14:textId="77777777" w:rsidR="00B50050" w:rsidRDefault="00B50050" w:rsidP="0088127C">
            <w:pPr>
              <w:pStyle w:val="OtherTableBody"/>
            </w:pPr>
            <w:r>
              <w:t>LLFA</w:t>
            </w:r>
          </w:p>
        </w:tc>
        <w:tc>
          <w:tcPr>
            <w:tcW w:w="4200" w:type="dxa"/>
          </w:tcPr>
          <w:p w14:paraId="6A16002B" w14:textId="77777777" w:rsidR="00B50050" w:rsidRDefault="00B50050" w:rsidP="0088127C">
            <w:pPr>
              <w:pStyle w:val="OtherTableBody"/>
            </w:pPr>
            <w:r>
              <w:t>Left Lower Forearm</w:t>
            </w:r>
          </w:p>
        </w:tc>
      </w:tr>
      <w:tr w:rsidR="00B50050" w14:paraId="2080ABB0" w14:textId="77777777" w:rsidTr="00195548">
        <w:tc>
          <w:tcPr>
            <w:tcW w:w="600" w:type="dxa"/>
          </w:tcPr>
          <w:p w14:paraId="5A37C0A1" w14:textId="77777777" w:rsidR="00B50050" w:rsidRDefault="00B50050" w:rsidP="0088127C">
            <w:pPr>
              <w:pStyle w:val="OtherTableBody"/>
            </w:pPr>
          </w:p>
        </w:tc>
        <w:tc>
          <w:tcPr>
            <w:tcW w:w="600" w:type="dxa"/>
          </w:tcPr>
          <w:p w14:paraId="27E5C664" w14:textId="77777777" w:rsidR="00B50050" w:rsidRDefault="00B50050" w:rsidP="0088127C">
            <w:pPr>
              <w:pStyle w:val="OtherTableBody"/>
            </w:pPr>
            <w:r>
              <w:t>0163</w:t>
            </w:r>
          </w:p>
        </w:tc>
        <w:tc>
          <w:tcPr>
            <w:tcW w:w="2600" w:type="dxa"/>
          </w:tcPr>
          <w:p w14:paraId="34F8C55E" w14:textId="77777777" w:rsidR="00B50050" w:rsidRDefault="00B50050" w:rsidP="0088127C">
            <w:pPr>
              <w:pStyle w:val="OtherTableBody"/>
            </w:pPr>
          </w:p>
        </w:tc>
        <w:tc>
          <w:tcPr>
            <w:tcW w:w="1400" w:type="dxa"/>
          </w:tcPr>
          <w:p w14:paraId="46B87539" w14:textId="77777777" w:rsidR="00B50050" w:rsidRDefault="00B50050" w:rsidP="0088127C">
            <w:pPr>
              <w:pStyle w:val="OtherTableBody"/>
            </w:pPr>
            <w:r>
              <w:t>LMFA</w:t>
            </w:r>
          </w:p>
        </w:tc>
        <w:tc>
          <w:tcPr>
            <w:tcW w:w="4200" w:type="dxa"/>
          </w:tcPr>
          <w:p w14:paraId="2D75EFE3" w14:textId="77777777" w:rsidR="00B50050" w:rsidRDefault="00B50050" w:rsidP="0088127C">
            <w:pPr>
              <w:pStyle w:val="OtherTableBody"/>
            </w:pPr>
            <w:r>
              <w:t>Left Mid Forearm</w:t>
            </w:r>
          </w:p>
        </w:tc>
      </w:tr>
      <w:tr w:rsidR="00B50050" w14:paraId="5D5669B6" w14:textId="77777777" w:rsidTr="00195548">
        <w:tc>
          <w:tcPr>
            <w:tcW w:w="600" w:type="dxa"/>
          </w:tcPr>
          <w:p w14:paraId="034738B6" w14:textId="77777777" w:rsidR="00B50050" w:rsidRDefault="00B50050" w:rsidP="0088127C">
            <w:pPr>
              <w:pStyle w:val="OtherTableBody"/>
            </w:pPr>
          </w:p>
        </w:tc>
        <w:tc>
          <w:tcPr>
            <w:tcW w:w="600" w:type="dxa"/>
          </w:tcPr>
          <w:p w14:paraId="5E575351" w14:textId="77777777" w:rsidR="00B50050" w:rsidRDefault="00B50050" w:rsidP="0088127C">
            <w:pPr>
              <w:pStyle w:val="OtherTableBody"/>
            </w:pPr>
            <w:r>
              <w:t>0163</w:t>
            </w:r>
          </w:p>
        </w:tc>
        <w:tc>
          <w:tcPr>
            <w:tcW w:w="2600" w:type="dxa"/>
          </w:tcPr>
          <w:p w14:paraId="572422EB" w14:textId="77777777" w:rsidR="00B50050" w:rsidRDefault="00B50050" w:rsidP="0088127C">
            <w:pPr>
              <w:pStyle w:val="OtherTableBody"/>
            </w:pPr>
          </w:p>
        </w:tc>
        <w:tc>
          <w:tcPr>
            <w:tcW w:w="1400" w:type="dxa"/>
          </w:tcPr>
          <w:p w14:paraId="205C6FB5" w14:textId="77777777" w:rsidR="00B50050" w:rsidRDefault="00B50050" w:rsidP="0088127C">
            <w:pPr>
              <w:pStyle w:val="OtherTableBody"/>
            </w:pPr>
            <w:r>
              <w:t>LN</w:t>
            </w:r>
          </w:p>
        </w:tc>
        <w:tc>
          <w:tcPr>
            <w:tcW w:w="4200" w:type="dxa"/>
          </w:tcPr>
          <w:p w14:paraId="15364088" w14:textId="77777777" w:rsidR="00B50050" w:rsidRDefault="00B50050" w:rsidP="0088127C">
            <w:pPr>
              <w:pStyle w:val="OtherTableBody"/>
            </w:pPr>
            <w:r>
              <w:t>Left Naris</w:t>
            </w:r>
          </w:p>
        </w:tc>
      </w:tr>
      <w:tr w:rsidR="00B50050" w14:paraId="482B9D41" w14:textId="77777777" w:rsidTr="00195548">
        <w:tc>
          <w:tcPr>
            <w:tcW w:w="600" w:type="dxa"/>
          </w:tcPr>
          <w:p w14:paraId="57224FD2" w14:textId="77777777" w:rsidR="00B50050" w:rsidRDefault="00B50050" w:rsidP="0088127C">
            <w:pPr>
              <w:pStyle w:val="OtherTableBody"/>
            </w:pPr>
          </w:p>
        </w:tc>
        <w:tc>
          <w:tcPr>
            <w:tcW w:w="600" w:type="dxa"/>
          </w:tcPr>
          <w:p w14:paraId="5A5D09EC" w14:textId="77777777" w:rsidR="00B50050" w:rsidRDefault="00B50050" w:rsidP="0088127C">
            <w:pPr>
              <w:pStyle w:val="OtherTableBody"/>
            </w:pPr>
            <w:r>
              <w:t>0163</w:t>
            </w:r>
          </w:p>
        </w:tc>
        <w:tc>
          <w:tcPr>
            <w:tcW w:w="2600" w:type="dxa"/>
          </w:tcPr>
          <w:p w14:paraId="3E528C62" w14:textId="77777777" w:rsidR="00B50050" w:rsidRDefault="00B50050" w:rsidP="0088127C">
            <w:pPr>
              <w:pStyle w:val="OtherTableBody"/>
            </w:pPr>
          </w:p>
        </w:tc>
        <w:tc>
          <w:tcPr>
            <w:tcW w:w="1400" w:type="dxa"/>
          </w:tcPr>
          <w:p w14:paraId="7FE069C8" w14:textId="77777777" w:rsidR="00B50050" w:rsidRDefault="00B50050" w:rsidP="0088127C">
            <w:pPr>
              <w:pStyle w:val="OtherTableBody"/>
            </w:pPr>
            <w:r>
              <w:t>LPC</w:t>
            </w:r>
          </w:p>
        </w:tc>
        <w:tc>
          <w:tcPr>
            <w:tcW w:w="4200" w:type="dxa"/>
          </w:tcPr>
          <w:p w14:paraId="5F472A38" w14:textId="77777777" w:rsidR="00B50050" w:rsidRDefault="00B50050" w:rsidP="0088127C">
            <w:pPr>
              <w:pStyle w:val="OtherTableBody"/>
            </w:pPr>
            <w:r>
              <w:t>Left Posterior Chest</w:t>
            </w:r>
          </w:p>
        </w:tc>
      </w:tr>
      <w:tr w:rsidR="00B50050" w14:paraId="2816F8C4" w14:textId="77777777" w:rsidTr="00195548">
        <w:tc>
          <w:tcPr>
            <w:tcW w:w="600" w:type="dxa"/>
          </w:tcPr>
          <w:p w14:paraId="4C3CAA91" w14:textId="77777777" w:rsidR="00B50050" w:rsidRDefault="00B50050" w:rsidP="0088127C">
            <w:pPr>
              <w:pStyle w:val="OtherTableBody"/>
            </w:pPr>
          </w:p>
        </w:tc>
        <w:tc>
          <w:tcPr>
            <w:tcW w:w="600" w:type="dxa"/>
          </w:tcPr>
          <w:p w14:paraId="4E68625A" w14:textId="77777777" w:rsidR="00B50050" w:rsidRDefault="00B50050" w:rsidP="0088127C">
            <w:pPr>
              <w:pStyle w:val="OtherTableBody"/>
            </w:pPr>
            <w:r>
              <w:t>0163</w:t>
            </w:r>
          </w:p>
        </w:tc>
        <w:tc>
          <w:tcPr>
            <w:tcW w:w="2600" w:type="dxa"/>
          </w:tcPr>
          <w:p w14:paraId="15920332" w14:textId="77777777" w:rsidR="00B50050" w:rsidRDefault="00B50050" w:rsidP="0088127C">
            <w:pPr>
              <w:pStyle w:val="OtherTableBody"/>
            </w:pPr>
          </w:p>
        </w:tc>
        <w:tc>
          <w:tcPr>
            <w:tcW w:w="1400" w:type="dxa"/>
          </w:tcPr>
          <w:p w14:paraId="1D91493E" w14:textId="77777777" w:rsidR="00B50050" w:rsidRDefault="00B50050" w:rsidP="0088127C">
            <w:pPr>
              <w:pStyle w:val="OtherTableBody"/>
            </w:pPr>
            <w:r>
              <w:t>LSC</w:t>
            </w:r>
          </w:p>
        </w:tc>
        <w:tc>
          <w:tcPr>
            <w:tcW w:w="4200" w:type="dxa"/>
          </w:tcPr>
          <w:p w14:paraId="69B38C37" w14:textId="77777777" w:rsidR="00B50050" w:rsidRDefault="00B50050" w:rsidP="0088127C">
            <w:pPr>
              <w:pStyle w:val="OtherTableBody"/>
            </w:pPr>
            <w:r>
              <w:t>Left Subclavian</w:t>
            </w:r>
          </w:p>
        </w:tc>
      </w:tr>
      <w:tr w:rsidR="00B50050" w14:paraId="7B9F01F2" w14:textId="77777777" w:rsidTr="00195548">
        <w:tc>
          <w:tcPr>
            <w:tcW w:w="600" w:type="dxa"/>
          </w:tcPr>
          <w:p w14:paraId="1452486E" w14:textId="77777777" w:rsidR="00B50050" w:rsidRDefault="00B50050" w:rsidP="0088127C">
            <w:pPr>
              <w:pStyle w:val="OtherTableBody"/>
            </w:pPr>
          </w:p>
        </w:tc>
        <w:tc>
          <w:tcPr>
            <w:tcW w:w="600" w:type="dxa"/>
          </w:tcPr>
          <w:p w14:paraId="33B1538B" w14:textId="77777777" w:rsidR="00B50050" w:rsidRDefault="00B50050" w:rsidP="0088127C">
            <w:pPr>
              <w:pStyle w:val="OtherTableBody"/>
            </w:pPr>
            <w:r>
              <w:t>0163</w:t>
            </w:r>
          </w:p>
        </w:tc>
        <w:tc>
          <w:tcPr>
            <w:tcW w:w="2600" w:type="dxa"/>
          </w:tcPr>
          <w:p w14:paraId="34DEBC16" w14:textId="77777777" w:rsidR="00B50050" w:rsidRDefault="00B50050" w:rsidP="0088127C">
            <w:pPr>
              <w:pStyle w:val="OtherTableBody"/>
            </w:pPr>
          </w:p>
        </w:tc>
        <w:tc>
          <w:tcPr>
            <w:tcW w:w="1400" w:type="dxa"/>
          </w:tcPr>
          <w:p w14:paraId="5FE2617F" w14:textId="77777777" w:rsidR="00B50050" w:rsidRDefault="00B50050" w:rsidP="0088127C">
            <w:pPr>
              <w:pStyle w:val="OtherTableBody"/>
            </w:pPr>
            <w:r>
              <w:t>LT</w:t>
            </w:r>
          </w:p>
        </w:tc>
        <w:tc>
          <w:tcPr>
            <w:tcW w:w="4200" w:type="dxa"/>
          </w:tcPr>
          <w:p w14:paraId="0AC3263F" w14:textId="77777777" w:rsidR="00B50050" w:rsidRDefault="00B50050" w:rsidP="0088127C">
            <w:pPr>
              <w:pStyle w:val="OtherTableBody"/>
            </w:pPr>
            <w:r>
              <w:t>Left Thigh</w:t>
            </w:r>
          </w:p>
        </w:tc>
      </w:tr>
      <w:tr w:rsidR="00B50050" w14:paraId="543FE61F" w14:textId="77777777" w:rsidTr="00195548">
        <w:tc>
          <w:tcPr>
            <w:tcW w:w="600" w:type="dxa"/>
          </w:tcPr>
          <w:p w14:paraId="1E1A908F" w14:textId="77777777" w:rsidR="00B50050" w:rsidRDefault="00B50050" w:rsidP="0088127C">
            <w:pPr>
              <w:pStyle w:val="OtherTableBody"/>
            </w:pPr>
          </w:p>
        </w:tc>
        <w:tc>
          <w:tcPr>
            <w:tcW w:w="600" w:type="dxa"/>
          </w:tcPr>
          <w:p w14:paraId="7C288A4C" w14:textId="77777777" w:rsidR="00B50050" w:rsidRDefault="00B50050" w:rsidP="0088127C">
            <w:pPr>
              <w:pStyle w:val="OtherTableBody"/>
            </w:pPr>
            <w:r>
              <w:t>0163</w:t>
            </w:r>
          </w:p>
        </w:tc>
        <w:tc>
          <w:tcPr>
            <w:tcW w:w="2600" w:type="dxa"/>
          </w:tcPr>
          <w:p w14:paraId="3A4E8956" w14:textId="77777777" w:rsidR="00B50050" w:rsidRDefault="00B50050" w:rsidP="0088127C">
            <w:pPr>
              <w:pStyle w:val="OtherTableBody"/>
            </w:pPr>
          </w:p>
        </w:tc>
        <w:tc>
          <w:tcPr>
            <w:tcW w:w="1400" w:type="dxa"/>
          </w:tcPr>
          <w:p w14:paraId="71F7684E" w14:textId="77777777" w:rsidR="00B50050" w:rsidRDefault="00B50050" w:rsidP="0088127C">
            <w:pPr>
              <w:pStyle w:val="OtherTableBody"/>
            </w:pPr>
            <w:r>
              <w:t>LUA</w:t>
            </w:r>
          </w:p>
        </w:tc>
        <w:tc>
          <w:tcPr>
            <w:tcW w:w="4200" w:type="dxa"/>
          </w:tcPr>
          <w:p w14:paraId="3B695DCA" w14:textId="77777777" w:rsidR="00B50050" w:rsidRDefault="00B50050" w:rsidP="0088127C">
            <w:pPr>
              <w:pStyle w:val="OtherTableBody"/>
            </w:pPr>
            <w:r>
              <w:t>Left Upper Arm</w:t>
            </w:r>
          </w:p>
        </w:tc>
      </w:tr>
      <w:tr w:rsidR="00B50050" w14:paraId="6E17017C" w14:textId="77777777" w:rsidTr="00195548">
        <w:tc>
          <w:tcPr>
            <w:tcW w:w="600" w:type="dxa"/>
          </w:tcPr>
          <w:p w14:paraId="326C2800" w14:textId="77777777" w:rsidR="00B50050" w:rsidRDefault="00B50050" w:rsidP="0088127C">
            <w:pPr>
              <w:pStyle w:val="OtherTableBody"/>
            </w:pPr>
          </w:p>
        </w:tc>
        <w:tc>
          <w:tcPr>
            <w:tcW w:w="600" w:type="dxa"/>
          </w:tcPr>
          <w:p w14:paraId="7A4761B0" w14:textId="77777777" w:rsidR="00B50050" w:rsidRDefault="00B50050" w:rsidP="0088127C">
            <w:pPr>
              <w:pStyle w:val="OtherTableBody"/>
            </w:pPr>
            <w:r>
              <w:t>0163</w:t>
            </w:r>
          </w:p>
        </w:tc>
        <w:tc>
          <w:tcPr>
            <w:tcW w:w="2600" w:type="dxa"/>
          </w:tcPr>
          <w:p w14:paraId="1F7B870A" w14:textId="77777777" w:rsidR="00B50050" w:rsidRDefault="00B50050" w:rsidP="0088127C">
            <w:pPr>
              <w:pStyle w:val="OtherTableBody"/>
            </w:pPr>
          </w:p>
        </w:tc>
        <w:tc>
          <w:tcPr>
            <w:tcW w:w="1400" w:type="dxa"/>
          </w:tcPr>
          <w:p w14:paraId="60F845E6" w14:textId="77777777" w:rsidR="00B50050" w:rsidRDefault="00B50050" w:rsidP="0088127C">
            <w:pPr>
              <w:pStyle w:val="OtherTableBody"/>
            </w:pPr>
            <w:r>
              <w:t>LUAQ</w:t>
            </w:r>
          </w:p>
        </w:tc>
        <w:tc>
          <w:tcPr>
            <w:tcW w:w="4200" w:type="dxa"/>
          </w:tcPr>
          <w:p w14:paraId="2F9E7C65" w14:textId="77777777" w:rsidR="00B50050" w:rsidRDefault="00B50050" w:rsidP="0088127C">
            <w:pPr>
              <w:pStyle w:val="OtherTableBody"/>
            </w:pPr>
            <w:r>
              <w:t>Left Upper Abd Quadrant</w:t>
            </w:r>
          </w:p>
        </w:tc>
      </w:tr>
      <w:tr w:rsidR="00B50050" w14:paraId="400ACF02" w14:textId="77777777" w:rsidTr="00195548">
        <w:tc>
          <w:tcPr>
            <w:tcW w:w="600" w:type="dxa"/>
          </w:tcPr>
          <w:p w14:paraId="03A0E73D" w14:textId="77777777" w:rsidR="00B50050" w:rsidRDefault="00B50050" w:rsidP="0088127C">
            <w:pPr>
              <w:pStyle w:val="OtherTableBody"/>
            </w:pPr>
          </w:p>
        </w:tc>
        <w:tc>
          <w:tcPr>
            <w:tcW w:w="600" w:type="dxa"/>
          </w:tcPr>
          <w:p w14:paraId="4ED3C5EF" w14:textId="77777777" w:rsidR="00B50050" w:rsidRDefault="00B50050" w:rsidP="0088127C">
            <w:pPr>
              <w:pStyle w:val="OtherTableBody"/>
            </w:pPr>
            <w:r>
              <w:t>0163</w:t>
            </w:r>
          </w:p>
        </w:tc>
        <w:tc>
          <w:tcPr>
            <w:tcW w:w="2600" w:type="dxa"/>
          </w:tcPr>
          <w:p w14:paraId="2D5D3333" w14:textId="77777777" w:rsidR="00B50050" w:rsidRDefault="00B50050" w:rsidP="0088127C">
            <w:pPr>
              <w:pStyle w:val="OtherTableBody"/>
            </w:pPr>
          </w:p>
        </w:tc>
        <w:tc>
          <w:tcPr>
            <w:tcW w:w="1400" w:type="dxa"/>
          </w:tcPr>
          <w:p w14:paraId="6B81E90B" w14:textId="77777777" w:rsidR="00B50050" w:rsidRDefault="00B50050" w:rsidP="0088127C">
            <w:pPr>
              <w:pStyle w:val="OtherTableBody"/>
            </w:pPr>
            <w:r>
              <w:t>LUFA</w:t>
            </w:r>
          </w:p>
        </w:tc>
        <w:tc>
          <w:tcPr>
            <w:tcW w:w="4200" w:type="dxa"/>
          </w:tcPr>
          <w:p w14:paraId="71D629B4" w14:textId="77777777" w:rsidR="00B50050" w:rsidRDefault="00B50050" w:rsidP="0088127C">
            <w:pPr>
              <w:pStyle w:val="OtherTableBody"/>
            </w:pPr>
            <w:r>
              <w:t>Left Upper Forearm</w:t>
            </w:r>
          </w:p>
        </w:tc>
      </w:tr>
      <w:tr w:rsidR="00B50050" w14:paraId="54DEC804" w14:textId="77777777" w:rsidTr="00195548">
        <w:tc>
          <w:tcPr>
            <w:tcW w:w="600" w:type="dxa"/>
          </w:tcPr>
          <w:p w14:paraId="79B459DD" w14:textId="77777777" w:rsidR="00B50050" w:rsidRDefault="00B50050" w:rsidP="0088127C">
            <w:pPr>
              <w:pStyle w:val="OtherTableBody"/>
            </w:pPr>
          </w:p>
        </w:tc>
        <w:tc>
          <w:tcPr>
            <w:tcW w:w="600" w:type="dxa"/>
          </w:tcPr>
          <w:p w14:paraId="16E860D5" w14:textId="77777777" w:rsidR="00B50050" w:rsidRDefault="00B50050" w:rsidP="0088127C">
            <w:pPr>
              <w:pStyle w:val="OtherTableBody"/>
            </w:pPr>
            <w:r>
              <w:t>0163</w:t>
            </w:r>
          </w:p>
        </w:tc>
        <w:tc>
          <w:tcPr>
            <w:tcW w:w="2600" w:type="dxa"/>
          </w:tcPr>
          <w:p w14:paraId="6BD7946F" w14:textId="77777777" w:rsidR="00B50050" w:rsidRDefault="00B50050" w:rsidP="0088127C">
            <w:pPr>
              <w:pStyle w:val="OtherTableBody"/>
            </w:pPr>
          </w:p>
        </w:tc>
        <w:tc>
          <w:tcPr>
            <w:tcW w:w="1400" w:type="dxa"/>
          </w:tcPr>
          <w:p w14:paraId="486643FC" w14:textId="77777777" w:rsidR="00B50050" w:rsidRDefault="00B50050" w:rsidP="0088127C">
            <w:pPr>
              <w:pStyle w:val="OtherTableBody"/>
            </w:pPr>
            <w:r>
              <w:t>LVG</w:t>
            </w:r>
          </w:p>
        </w:tc>
        <w:tc>
          <w:tcPr>
            <w:tcW w:w="4200" w:type="dxa"/>
          </w:tcPr>
          <w:p w14:paraId="164AF67D" w14:textId="77777777" w:rsidR="00B50050" w:rsidRDefault="00B50050" w:rsidP="0088127C">
            <w:pPr>
              <w:pStyle w:val="OtherTableBody"/>
            </w:pPr>
            <w:r>
              <w:t>Left Ventragluteal</w:t>
            </w:r>
          </w:p>
        </w:tc>
      </w:tr>
      <w:tr w:rsidR="00B50050" w14:paraId="5028ACCF" w14:textId="77777777" w:rsidTr="00195548">
        <w:tc>
          <w:tcPr>
            <w:tcW w:w="600" w:type="dxa"/>
          </w:tcPr>
          <w:p w14:paraId="01AC1A8C" w14:textId="77777777" w:rsidR="00B50050" w:rsidRDefault="00B50050" w:rsidP="0088127C">
            <w:pPr>
              <w:pStyle w:val="OtherTableBody"/>
            </w:pPr>
          </w:p>
        </w:tc>
        <w:tc>
          <w:tcPr>
            <w:tcW w:w="600" w:type="dxa"/>
          </w:tcPr>
          <w:p w14:paraId="42831F36" w14:textId="77777777" w:rsidR="00B50050" w:rsidRDefault="00B50050" w:rsidP="0088127C">
            <w:pPr>
              <w:pStyle w:val="OtherTableBody"/>
            </w:pPr>
            <w:r>
              <w:t>0163</w:t>
            </w:r>
          </w:p>
        </w:tc>
        <w:tc>
          <w:tcPr>
            <w:tcW w:w="2600" w:type="dxa"/>
          </w:tcPr>
          <w:p w14:paraId="3B5136DB" w14:textId="77777777" w:rsidR="00B50050" w:rsidRDefault="00B50050" w:rsidP="0088127C">
            <w:pPr>
              <w:pStyle w:val="OtherTableBody"/>
            </w:pPr>
          </w:p>
        </w:tc>
        <w:tc>
          <w:tcPr>
            <w:tcW w:w="1400" w:type="dxa"/>
          </w:tcPr>
          <w:p w14:paraId="35B2510B" w14:textId="77777777" w:rsidR="00B50050" w:rsidRDefault="00B50050" w:rsidP="0088127C">
            <w:pPr>
              <w:pStyle w:val="OtherTableBody"/>
            </w:pPr>
            <w:r>
              <w:t>LVL</w:t>
            </w:r>
          </w:p>
        </w:tc>
        <w:tc>
          <w:tcPr>
            <w:tcW w:w="4200" w:type="dxa"/>
          </w:tcPr>
          <w:p w14:paraId="14DBD28A" w14:textId="77777777" w:rsidR="00B50050" w:rsidRDefault="00B50050" w:rsidP="0088127C">
            <w:pPr>
              <w:pStyle w:val="OtherTableBody"/>
            </w:pPr>
            <w:r>
              <w:t>Left Vastus Lateralis</w:t>
            </w:r>
          </w:p>
        </w:tc>
      </w:tr>
      <w:tr w:rsidR="00B50050" w14:paraId="34928CF4" w14:textId="77777777" w:rsidTr="00195548">
        <w:tc>
          <w:tcPr>
            <w:tcW w:w="600" w:type="dxa"/>
          </w:tcPr>
          <w:p w14:paraId="437A4F46" w14:textId="77777777" w:rsidR="00B50050" w:rsidRDefault="00B50050" w:rsidP="0088127C">
            <w:pPr>
              <w:pStyle w:val="OtherTableBody"/>
            </w:pPr>
          </w:p>
        </w:tc>
        <w:tc>
          <w:tcPr>
            <w:tcW w:w="600" w:type="dxa"/>
          </w:tcPr>
          <w:p w14:paraId="4640149C" w14:textId="77777777" w:rsidR="00B50050" w:rsidRDefault="00B50050" w:rsidP="0088127C">
            <w:pPr>
              <w:pStyle w:val="OtherTableBody"/>
            </w:pPr>
            <w:r>
              <w:t>0163</w:t>
            </w:r>
          </w:p>
        </w:tc>
        <w:tc>
          <w:tcPr>
            <w:tcW w:w="2600" w:type="dxa"/>
          </w:tcPr>
          <w:p w14:paraId="236378E5" w14:textId="77777777" w:rsidR="00B50050" w:rsidRDefault="00B50050" w:rsidP="0088127C">
            <w:pPr>
              <w:pStyle w:val="OtherTableBody"/>
            </w:pPr>
          </w:p>
        </w:tc>
        <w:tc>
          <w:tcPr>
            <w:tcW w:w="1400" w:type="dxa"/>
          </w:tcPr>
          <w:p w14:paraId="3A21A2F6" w14:textId="77777777" w:rsidR="00B50050" w:rsidRDefault="00B50050" w:rsidP="0088127C">
            <w:pPr>
              <w:pStyle w:val="OtherTableBody"/>
            </w:pPr>
            <w:r>
              <w:t>NB</w:t>
            </w:r>
          </w:p>
        </w:tc>
        <w:tc>
          <w:tcPr>
            <w:tcW w:w="4200" w:type="dxa"/>
          </w:tcPr>
          <w:p w14:paraId="377592EE" w14:textId="77777777" w:rsidR="00B50050" w:rsidRDefault="00B50050" w:rsidP="0088127C">
            <w:pPr>
              <w:pStyle w:val="OtherTableBody"/>
            </w:pPr>
            <w:r>
              <w:t>Nebulized</w:t>
            </w:r>
          </w:p>
        </w:tc>
      </w:tr>
      <w:tr w:rsidR="00B50050" w14:paraId="07994B31" w14:textId="77777777" w:rsidTr="00195548">
        <w:tc>
          <w:tcPr>
            <w:tcW w:w="600" w:type="dxa"/>
          </w:tcPr>
          <w:p w14:paraId="753633F8" w14:textId="77777777" w:rsidR="00B50050" w:rsidRDefault="00B50050" w:rsidP="0088127C">
            <w:pPr>
              <w:pStyle w:val="OtherTableBody"/>
            </w:pPr>
          </w:p>
        </w:tc>
        <w:tc>
          <w:tcPr>
            <w:tcW w:w="600" w:type="dxa"/>
          </w:tcPr>
          <w:p w14:paraId="3B74AE4D" w14:textId="77777777" w:rsidR="00B50050" w:rsidRDefault="00B50050" w:rsidP="0088127C">
            <w:pPr>
              <w:pStyle w:val="OtherTableBody"/>
            </w:pPr>
            <w:r>
              <w:t>0163</w:t>
            </w:r>
          </w:p>
        </w:tc>
        <w:tc>
          <w:tcPr>
            <w:tcW w:w="2600" w:type="dxa"/>
          </w:tcPr>
          <w:p w14:paraId="064F8788" w14:textId="77777777" w:rsidR="00B50050" w:rsidRDefault="00B50050" w:rsidP="0088127C">
            <w:pPr>
              <w:pStyle w:val="OtherTableBody"/>
            </w:pPr>
          </w:p>
        </w:tc>
        <w:tc>
          <w:tcPr>
            <w:tcW w:w="1400" w:type="dxa"/>
          </w:tcPr>
          <w:p w14:paraId="340F31CA" w14:textId="77777777" w:rsidR="00B50050" w:rsidRDefault="00B50050" w:rsidP="0088127C">
            <w:pPr>
              <w:pStyle w:val="OtherTableBody"/>
            </w:pPr>
            <w:r>
              <w:t>OD</w:t>
            </w:r>
          </w:p>
        </w:tc>
        <w:tc>
          <w:tcPr>
            <w:tcW w:w="4200" w:type="dxa"/>
          </w:tcPr>
          <w:p w14:paraId="45F5F3DD" w14:textId="77777777" w:rsidR="00B50050" w:rsidRDefault="00B50050" w:rsidP="0088127C">
            <w:pPr>
              <w:pStyle w:val="OtherTableBody"/>
            </w:pPr>
            <w:r>
              <w:t>Right Eye</w:t>
            </w:r>
          </w:p>
        </w:tc>
      </w:tr>
      <w:tr w:rsidR="00B50050" w14:paraId="20C10B3E" w14:textId="77777777" w:rsidTr="00195548">
        <w:tc>
          <w:tcPr>
            <w:tcW w:w="600" w:type="dxa"/>
          </w:tcPr>
          <w:p w14:paraId="1EE64B7A" w14:textId="77777777" w:rsidR="00B50050" w:rsidRDefault="00B50050" w:rsidP="0088127C">
            <w:pPr>
              <w:pStyle w:val="OtherTableBody"/>
            </w:pPr>
          </w:p>
        </w:tc>
        <w:tc>
          <w:tcPr>
            <w:tcW w:w="600" w:type="dxa"/>
          </w:tcPr>
          <w:p w14:paraId="03EA5566" w14:textId="77777777" w:rsidR="00B50050" w:rsidRDefault="00B50050" w:rsidP="0088127C">
            <w:pPr>
              <w:pStyle w:val="OtherTableBody"/>
            </w:pPr>
            <w:r>
              <w:t>0163</w:t>
            </w:r>
          </w:p>
        </w:tc>
        <w:tc>
          <w:tcPr>
            <w:tcW w:w="2600" w:type="dxa"/>
          </w:tcPr>
          <w:p w14:paraId="4FDAE7DF" w14:textId="77777777" w:rsidR="00B50050" w:rsidRDefault="00B50050" w:rsidP="0088127C">
            <w:pPr>
              <w:pStyle w:val="OtherTableBody"/>
            </w:pPr>
          </w:p>
        </w:tc>
        <w:tc>
          <w:tcPr>
            <w:tcW w:w="1400" w:type="dxa"/>
          </w:tcPr>
          <w:p w14:paraId="1BFE2A3C" w14:textId="77777777" w:rsidR="00B50050" w:rsidRDefault="00B50050" w:rsidP="0088127C">
            <w:pPr>
              <w:pStyle w:val="OtherTableBody"/>
            </w:pPr>
            <w:r>
              <w:t>OS</w:t>
            </w:r>
          </w:p>
        </w:tc>
        <w:tc>
          <w:tcPr>
            <w:tcW w:w="4200" w:type="dxa"/>
          </w:tcPr>
          <w:p w14:paraId="00A6F992" w14:textId="77777777" w:rsidR="00B50050" w:rsidRDefault="00B50050" w:rsidP="0088127C">
            <w:pPr>
              <w:pStyle w:val="OtherTableBody"/>
            </w:pPr>
            <w:r>
              <w:t>Left Eye</w:t>
            </w:r>
          </w:p>
        </w:tc>
      </w:tr>
      <w:tr w:rsidR="00B50050" w14:paraId="604A9CD4" w14:textId="77777777" w:rsidTr="00195548">
        <w:tc>
          <w:tcPr>
            <w:tcW w:w="600" w:type="dxa"/>
          </w:tcPr>
          <w:p w14:paraId="28D8FBA7" w14:textId="77777777" w:rsidR="00B50050" w:rsidRDefault="00B50050" w:rsidP="0088127C">
            <w:pPr>
              <w:pStyle w:val="OtherTableBody"/>
            </w:pPr>
          </w:p>
        </w:tc>
        <w:tc>
          <w:tcPr>
            <w:tcW w:w="600" w:type="dxa"/>
          </w:tcPr>
          <w:p w14:paraId="273B0881" w14:textId="77777777" w:rsidR="00B50050" w:rsidRDefault="00B50050" w:rsidP="0088127C">
            <w:pPr>
              <w:pStyle w:val="OtherTableBody"/>
            </w:pPr>
            <w:r>
              <w:t>0163</w:t>
            </w:r>
          </w:p>
        </w:tc>
        <w:tc>
          <w:tcPr>
            <w:tcW w:w="2600" w:type="dxa"/>
          </w:tcPr>
          <w:p w14:paraId="1EC1FBFE" w14:textId="77777777" w:rsidR="00B50050" w:rsidRDefault="00B50050" w:rsidP="0088127C">
            <w:pPr>
              <w:pStyle w:val="OtherTableBody"/>
            </w:pPr>
          </w:p>
        </w:tc>
        <w:tc>
          <w:tcPr>
            <w:tcW w:w="1400" w:type="dxa"/>
          </w:tcPr>
          <w:p w14:paraId="12ED072C" w14:textId="77777777" w:rsidR="00B50050" w:rsidRDefault="00B50050" w:rsidP="0088127C">
            <w:pPr>
              <w:pStyle w:val="OtherTableBody"/>
            </w:pPr>
            <w:r>
              <w:t>OU</w:t>
            </w:r>
          </w:p>
        </w:tc>
        <w:tc>
          <w:tcPr>
            <w:tcW w:w="4200" w:type="dxa"/>
          </w:tcPr>
          <w:p w14:paraId="2A38CE2F" w14:textId="77777777" w:rsidR="00B50050" w:rsidRDefault="00B50050" w:rsidP="0088127C">
            <w:pPr>
              <w:pStyle w:val="OtherTableBody"/>
            </w:pPr>
            <w:r>
              <w:t>Bilateral Eyes</w:t>
            </w:r>
          </w:p>
        </w:tc>
      </w:tr>
      <w:tr w:rsidR="00B50050" w14:paraId="58D476C4" w14:textId="77777777" w:rsidTr="00195548">
        <w:tc>
          <w:tcPr>
            <w:tcW w:w="600" w:type="dxa"/>
          </w:tcPr>
          <w:p w14:paraId="296F589B" w14:textId="77777777" w:rsidR="00B50050" w:rsidRDefault="00B50050" w:rsidP="0088127C">
            <w:pPr>
              <w:pStyle w:val="OtherTableBody"/>
            </w:pPr>
          </w:p>
        </w:tc>
        <w:tc>
          <w:tcPr>
            <w:tcW w:w="600" w:type="dxa"/>
          </w:tcPr>
          <w:p w14:paraId="2FA6FD8A" w14:textId="77777777" w:rsidR="00B50050" w:rsidRDefault="00B50050" w:rsidP="0088127C">
            <w:pPr>
              <w:pStyle w:val="OtherTableBody"/>
            </w:pPr>
            <w:r>
              <w:t>0163</w:t>
            </w:r>
          </w:p>
        </w:tc>
        <w:tc>
          <w:tcPr>
            <w:tcW w:w="2600" w:type="dxa"/>
          </w:tcPr>
          <w:p w14:paraId="345958B2" w14:textId="77777777" w:rsidR="00B50050" w:rsidRDefault="00B50050" w:rsidP="0088127C">
            <w:pPr>
              <w:pStyle w:val="OtherTableBody"/>
            </w:pPr>
          </w:p>
        </w:tc>
        <w:tc>
          <w:tcPr>
            <w:tcW w:w="1400" w:type="dxa"/>
          </w:tcPr>
          <w:p w14:paraId="62AC7C07" w14:textId="77777777" w:rsidR="00B50050" w:rsidRDefault="00B50050" w:rsidP="0088127C">
            <w:pPr>
              <w:pStyle w:val="OtherTableBody"/>
            </w:pPr>
            <w:r>
              <w:t>PA</w:t>
            </w:r>
          </w:p>
        </w:tc>
        <w:tc>
          <w:tcPr>
            <w:tcW w:w="4200" w:type="dxa"/>
          </w:tcPr>
          <w:p w14:paraId="0E1F10CE" w14:textId="77777777" w:rsidR="00B50050" w:rsidRDefault="00B50050" w:rsidP="0088127C">
            <w:pPr>
              <w:pStyle w:val="OtherTableBody"/>
            </w:pPr>
            <w:r>
              <w:t>Perianal</w:t>
            </w:r>
          </w:p>
        </w:tc>
      </w:tr>
      <w:tr w:rsidR="00B50050" w14:paraId="7D228C39" w14:textId="77777777" w:rsidTr="00195548">
        <w:tc>
          <w:tcPr>
            <w:tcW w:w="600" w:type="dxa"/>
          </w:tcPr>
          <w:p w14:paraId="69DD256D" w14:textId="77777777" w:rsidR="00B50050" w:rsidRDefault="00B50050" w:rsidP="0088127C">
            <w:pPr>
              <w:pStyle w:val="OtherTableBody"/>
            </w:pPr>
          </w:p>
        </w:tc>
        <w:tc>
          <w:tcPr>
            <w:tcW w:w="600" w:type="dxa"/>
          </w:tcPr>
          <w:p w14:paraId="63F1B9D6" w14:textId="77777777" w:rsidR="00B50050" w:rsidRDefault="00B50050" w:rsidP="0088127C">
            <w:pPr>
              <w:pStyle w:val="OtherTableBody"/>
            </w:pPr>
            <w:r>
              <w:t>0163</w:t>
            </w:r>
          </w:p>
        </w:tc>
        <w:tc>
          <w:tcPr>
            <w:tcW w:w="2600" w:type="dxa"/>
          </w:tcPr>
          <w:p w14:paraId="4B732E84" w14:textId="77777777" w:rsidR="00B50050" w:rsidRDefault="00B50050" w:rsidP="0088127C">
            <w:pPr>
              <w:pStyle w:val="OtherTableBody"/>
            </w:pPr>
          </w:p>
        </w:tc>
        <w:tc>
          <w:tcPr>
            <w:tcW w:w="1400" w:type="dxa"/>
          </w:tcPr>
          <w:p w14:paraId="1CCC6DC0" w14:textId="77777777" w:rsidR="00B50050" w:rsidRDefault="00B50050" w:rsidP="0088127C">
            <w:pPr>
              <w:pStyle w:val="OtherTableBody"/>
            </w:pPr>
            <w:r>
              <w:t>PERIN</w:t>
            </w:r>
          </w:p>
        </w:tc>
        <w:tc>
          <w:tcPr>
            <w:tcW w:w="4200" w:type="dxa"/>
          </w:tcPr>
          <w:p w14:paraId="699B1286" w14:textId="77777777" w:rsidR="00B50050" w:rsidRDefault="00B50050" w:rsidP="0088127C">
            <w:pPr>
              <w:pStyle w:val="OtherTableBody"/>
            </w:pPr>
            <w:r>
              <w:t>Perineal</w:t>
            </w:r>
          </w:p>
        </w:tc>
      </w:tr>
      <w:tr w:rsidR="00B50050" w14:paraId="78281D39" w14:textId="77777777" w:rsidTr="00195548">
        <w:tc>
          <w:tcPr>
            <w:tcW w:w="600" w:type="dxa"/>
          </w:tcPr>
          <w:p w14:paraId="316A55FA" w14:textId="77777777" w:rsidR="00B50050" w:rsidRDefault="00B50050" w:rsidP="0088127C">
            <w:pPr>
              <w:pStyle w:val="OtherTableBody"/>
            </w:pPr>
          </w:p>
        </w:tc>
        <w:tc>
          <w:tcPr>
            <w:tcW w:w="600" w:type="dxa"/>
          </w:tcPr>
          <w:p w14:paraId="5771279E" w14:textId="77777777" w:rsidR="00B50050" w:rsidRDefault="00B50050" w:rsidP="0088127C">
            <w:pPr>
              <w:pStyle w:val="OtherTableBody"/>
            </w:pPr>
            <w:r>
              <w:t>0163</w:t>
            </w:r>
          </w:p>
        </w:tc>
        <w:tc>
          <w:tcPr>
            <w:tcW w:w="2600" w:type="dxa"/>
          </w:tcPr>
          <w:p w14:paraId="2B09C366" w14:textId="77777777" w:rsidR="00B50050" w:rsidRDefault="00B50050" w:rsidP="0088127C">
            <w:pPr>
              <w:pStyle w:val="OtherTableBody"/>
            </w:pPr>
          </w:p>
        </w:tc>
        <w:tc>
          <w:tcPr>
            <w:tcW w:w="1400" w:type="dxa"/>
          </w:tcPr>
          <w:p w14:paraId="3099E238" w14:textId="77777777" w:rsidR="00B50050" w:rsidRDefault="00B50050" w:rsidP="0088127C">
            <w:pPr>
              <w:pStyle w:val="OtherTableBody"/>
            </w:pPr>
            <w:r>
              <w:t>RA</w:t>
            </w:r>
          </w:p>
        </w:tc>
        <w:tc>
          <w:tcPr>
            <w:tcW w:w="4200" w:type="dxa"/>
          </w:tcPr>
          <w:p w14:paraId="1A8840BC" w14:textId="77777777" w:rsidR="00B50050" w:rsidRDefault="00B50050" w:rsidP="0088127C">
            <w:pPr>
              <w:pStyle w:val="OtherTableBody"/>
            </w:pPr>
            <w:r>
              <w:t>Right Arm</w:t>
            </w:r>
          </w:p>
        </w:tc>
      </w:tr>
      <w:tr w:rsidR="00B50050" w14:paraId="72AB7D54" w14:textId="77777777" w:rsidTr="00195548">
        <w:tc>
          <w:tcPr>
            <w:tcW w:w="600" w:type="dxa"/>
          </w:tcPr>
          <w:p w14:paraId="35F60500" w14:textId="77777777" w:rsidR="00B50050" w:rsidRDefault="00B50050" w:rsidP="0088127C">
            <w:pPr>
              <w:pStyle w:val="OtherTableBody"/>
            </w:pPr>
          </w:p>
        </w:tc>
        <w:tc>
          <w:tcPr>
            <w:tcW w:w="600" w:type="dxa"/>
          </w:tcPr>
          <w:p w14:paraId="3A2A9D0E" w14:textId="77777777" w:rsidR="00B50050" w:rsidRDefault="00B50050" w:rsidP="0088127C">
            <w:pPr>
              <w:pStyle w:val="OtherTableBody"/>
            </w:pPr>
            <w:r>
              <w:t>0163</w:t>
            </w:r>
          </w:p>
        </w:tc>
        <w:tc>
          <w:tcPr>
            <w:tcW w:w="2600" w:type="dxa"/>
          </w:tcPr>
          <w:p w14:paraId="0FD7E394" w14:textId="77777777" w:rsidR="00B50050" w:rsidRDefault="00B50050" w:rsidP="0088127C">
            <w:pPr>
              <w:pStyle w:val="OtherTableBody"/>
            </w:pPr>
          </w:p>
        </w:tc>
        <w:tc>
          <w:tcPr>
            <w:tcW w:w="1400" w:type="dxa"/>
          </w:tcPr>
          <w:p w14:paraId="68424ECC" w14:textId="77777777" w:rsidR="00B50050" w:rsidRDefault="00B50050" w:rsidP="0088127C">
            <w:pPr>
              <w:pStyle w:val="OtherTableBody"/>
            </w:pPr>
            <w:r>
              <w:t>RAC</w:t>
            </w:r>
          </w:p>
        </w:tc>
        <w:tc>
          <w:tcPr>
            <w:tcW w:w="4200" w:type="dxa"/>
          </w:tcPr>
          <w:p w14:paraId="52D5E47D" w14:textId="77777777" w:rsidR="00B50050" w:rsidRDefault="00B50050" w:rsidP="0088127C">
            <w:pPr>
              <w:pStyle w:val="OtherTableBody"/>
            </w:pPr>
            <w:r>
              <w:t>Right Anterior Chest</w:t>
            </w:r>
          </w:p>
        </w:tc>
      </w:tr>
      <w:tr w:rsidR="00B50050" w14:paraId="394F27A1" w14:textId="77777777" w:rsidTr="00195548">
        <w:tc>
          <w:tcPr>
            <w:tcW w:w="600" w:type="dxa"/>
          </w:tcPr>
          <w:p w14:paraId="37F3EB43" w14:textId="77777777" w:rsidR="00B50050" w:rsidRDefault="00B50050" w:rsidP="0088127C">
            <w:pPr>
              <w:pStyle w:val="OtherTableBody"/>
            </w:pPr>
          </w:p>
        </w:tc>
        <w:tc>
          <w:tcPr>
            <w:tcW w:w="600" w:type="dxa"/>
          </w:tcPr>
          <w:p w14:paraId="23954AF9" w14:textId="77777777" w:rsidR="00B50050" w:rsidRDefault="00B50050" w:rsidP="0088127C">
            <w:pPr>
              <w:pStyle w:val="OtherTableBody"/>
            </w:pPr>
            <w:r>
              <w:t>0163</w:t>
            </w:r>
          </w:p>
        </w:tc>
        <w:tc>
          <w:tcPr>
            <w:tcW w:w="2600" w:type="dxa"/>
          </w:tcPr>
          <w:p w14:paraId="3169FFEF" w14:textId="77777777" w:rsidR="00B50050" w:rsidRDefault="00B50050" w:rsidP="0088127C">
            <w:pPr>
              <w:pStyle w:val="OtherTableBody"/>
            </w:pPr>
          </w:p>
        </w:tc>
        <w:tc>
          <w:tcPr>
            <w:tcW w:w="1400" w:type="dxa"/>
          </w:tcPr>
          <w:p w14:paraId="4A8C469F" w14:textId="77777777" w:rsidR="00B50050" w:rsidRDefault="00B50050" w:rsidP="0088127C">
            <w:pPr>
              <w:pStyle w:val="OtherTableBody"/>
            </w:pPr>
            <w:r>
              <w:t>RACF</w:t>
            </w:r>
          </w:p>
        </w:tc>
        <w:tc>
          <w:tcPr>
            <w:tcW w:w="4200" w:type="dxa"/>
          </w:tcPr>
          <w:p w14:paraId="027E1097" w14:textId="77777777" w:rsidR="00B50050" w:rsidRDefault="00B50050" w:rsidP="0088127C">
            <w:pPr>
              <w:pStyle w:val="OtherTableBody"/>
            </w:pPr>
            <w:r>
              <w:t>Right Antecubital Fossa</w:t>
            </w:r>
          </w:p>
        </w:tc>
      </w:tr>
      <w:tr w:rsidR="00B50050" w14:paraId="36F55B84" w14:textId="77777777" w:rsidTr="00195548">
        <w:tc>
          <w:tcPr>
            <w:tcW w:w="600" w:type="dxa"/>
          </w:tcPr>
          <w:p w14:paraId="2CB01CDD" w14:textId="77777777" w:rsidR="00B50050" w:rsidRDefault="00B50050" w:rsidP="0088127C">
            <w:pPr>
              <w:pStyle w:val="OtherTableBody"/>
            </w:pPr>
          </w:p>
        </w:tc>
        <w:tc>
          <w:tcPr>
            <w:tcW w:w="600" w:type="dxa"/>
          </w:tcPr>
          <w:p w14:paraId="7B501ECD" w14:textId="77777777" w:rsidR="00B50050" w:rsidRDefault="00B50050" w:rsidP="0088127C">
            <w:pPr>
              <w:pStyle w:val="OtherTableBody"/>
            </w:pPr>
            <w:r>
              <w:t>0163</w:t>
            </w:r>
          </w:p>
        </w:tc>
        <w:tc>
          <w:tcPr>
            <w:tcW w:w="2600" w:type="dxa"/>
          </w:tcPr>
          <w:p w14:paraId="4BBA9A7B" w14:textId="77777777" w:rsidR="00B50050" w:rsidRDefault="00B50050" w:rsidP="0088127C">
            <w:pPr>
              <w:pStyle w:val="OtherTableBody"/>
            </w:pPr>
          </w:p>
        </w:tc>
        <w:tc>
          <w:tcPr>
            <w:tcW w:w="1400" w:type="dxa"/>
          </w:tcPr>
          <w:p w14:paraId="50C52BD6" w14:textId="77777777" w:rsidR="00B50050" w:rsidRDefault="00B50050" w:rsidP="0088127C">
            <w:pPr>
              <w:pStyle w:val="OtherTableBody"/>
            </w:pPr>
            <w:r>
              <w:t>RD</w:t>
            </w:r>
          </w:p>
        </w:tc>
        <w:tc>
          <w:tcPr>
            <w:tcW w:w="4200" w:type="dxa"/>
          </w:tcPr>
          <w:p w14:paraId="372F91B3" w14:textId="77777777" w:rsidR="00B50050" w:rsidRDefault="00B50050" w:rsidP="0088127C">
            <w:pPr>
              <w:pStyle w:val="OtherTableBody"/>
            </w:pPr>
            <w:r>
              <w:t>Right Deltoid</w:t>
            </w:r>
          </w:p>
        </w:tc>
      </w:tr>
      <w:tr w:rsidR="00B50050" w14:paraId="007E6C6C" w14:textId="77777777" w:rsidTr="00195548">
        <w:tc>
          <w:tcPr>
            <w:tcW w:w="600" w:type="dxa"/>
          </w:tcPr>
          <w:p w14:paraId="7DC4A879" w14:textId="77777777" w:rsidR="00B50050" w:rsidRDefault="00B50050" w:rsidP="0088127C">
            <w:pPr>
              <w:pStyle w:val="OtherTableBody"/>
            </w:pPr>
          </w:p>
        </w:tc>
        <w:tc>
          <w:tcPr>
            <w:tcW w:w="600" w:type="dxa"/>
          </w:tcPr>
          <w:p w14:paraId="7C801BC5" w14:textId="77777777" w:rsidR="00B50050" w:rsidRDefault="00B50050" w:rsidP="0088127C">
            <w:pPr>
              <w:pStyle w:val="OtherTableBody"/>
            </w:pPr>
            <w:r>
              <w:t>0163</w:t>
            </w:r>
          </w:p>
        </w:tc>
        <w:tc>
          <w:tcPr>
            <w:tcW w:w="2600" w:type="dxa"/>
          </w:tcPr>
          <w:p w14:paraId="59B65178" w14:textId="77777777" w:rsidR="00B50050" w:rsidRDefault="00B50050" w:rsidP="0088127C">
            <w:pPr>
              <w:pStyle w:val="OtherTableBody"/>
            </w:pPr>
          </w:p>
        </w:tc>
        <w:tc>
          <w:tcPr>
            <w:tcW w:w="1400" w:type="dxa"/>
          </w:tcPr>
          <w:p w14:paraId="42606101" w14:textId="77777777" w:rsidR="00B50050" w:rsidRDefault="00B50050" w:rsidP="0088127C">
            <w:pPr>
              <w:pStyle w:val="OtherTableBody"/>
            </w:pPr>
            <w:r>
              <w:t>RE</w:t>
            </w:r>
          </w:p>
        </w:tc>
        <w:tc>
          <w:tcPr>
            <w:tcW w:w="4200" w:type="dxa"/>
          </w:tcPr>
          <w:p w14:paraId="0676393C" w14:textId="77777777" w:rsidR="00B50050" w:rsidRDefault="00B50050" w:rsidP="0088127C">
            <w:pPr>
              <w:pStyle w:val="OtherTableBody"/>
            </w:pPr>
            <w:r>
              <w:t>Right Ear</w:t>
            </w:r>
          </w:p>
        </w:tc>
      </w:tr>
      <w:tr w:rsidR="00B50050" w14:paraId="7C8AF8F4" w14:textId="77777777" w:rsidTr="00195548">
        <w:tc>
          <w:tcPr>
            <w:tcW w:w="600" w:type="dxa"/>
          </w:tcPr>
          <w:p w14:paraId="0D121280" w14:textId="77777777" w:rsidR="00B50050" w:rsidRDefault="00B50050" w:rsidP="0088127C">
            <w:pPr>
              <w:pStyle w:val="OtherTableBody"/>
            </w:pPr>
          </w:p>
        </w:tc>
        <w:tc>
          <w:tcPr>
            <w:tcW w:w="600" w:type="dxa"/>
          </w:tcPr>
          <w:p w14:paraId="095C72E0" w14:textId="77777777" w:rsidR="00B50050" w:rsidRDefault="00B50050" w:rsidP="0088127C">
            <w:pPr>
              <w:pStyle w:val="OtherTableBody"/>
            </w:pPr>
            <w:r>
              <w:t>0163</w:t>
            </w:r>
          </w:p>
        </w:tc>
        <w:tc>
          <w:tcPr>
            <w:tcW w:w="2600" w:type="dxa"/>
          </w:tcPr>
          <w:p w14:paraId="3AAFA719" w14:textId="77777777" w:rsidR="00B50050" w:rsidRDefault="00B50050" w:rsidP="0088127C">
            <w:pPr>
              <w:pStyle w:val="OtherTableBody"/>
            </w:pPr>
          </w:p>
        </w:tc>
        <w:tc>
          <w:tcPr>
            <w:tcW w:w="1400" w:type="dxa"/>
          </w:tcPr>
          <w:p w14:paraId="7FAA3040" w14:textId="77777777" w:rsidR="00B50050" w:rsidRDefault="00B50050" w:rsidP="0088127C">
            <w:pPr>
              <w:pStyle w:val="OtherTableBody"/>
            </w:pPr>
            <w:r>
              <w:t>REJ</w:t>
            </w:r>
          </w:p>
        </w:tc>
        <w:tc>
          <w:tcPr>
            <w:tcW w:w="4200" w:type="dxa"/>
          </w:tcPr>
          <w:p w14:paraId="3F09F864" w14:textId="77777777" w:rsidR="00B50050" w:rsidRDefault="00B50050" w:rsidP="0088127C">
            <w:pPr>
              <w:pStyle w:val="OtherTableBody"/>
            </w:pPr>
            <w:r>
              <w:t>Right External Jugular</w:t>
            </w:r>
          </w:p>
        </w:tc>
      </w:tr>
      <w:tr w:rsidR="00B50050" w14:paraId="037E0F5F" w14:textId="77777777" w:rsidTr="00195548">
        <w:tc>
          <w:tcPr>
            <w:tcW w:w="600" w:type="dxa"/>
          </w:tcPr>
          <w:p w14:paraId="7A7DA6AB" w14:textId="77777777" w:rsidR="00B50050" w:rsidRDefault="00B50050" w:rsidP="0088127C">
            <w:pPr>
              <w:pStyle w:val="OtherTableBody"/>
            </w:pPr>
          </w:p>
        </w:tc>
        <w:tc>
          <w:tcPr>
            <w:tcW w:w="600" w:type="dxa"/>
          </w:tcPr>
          <w:p w14:paraId="416FDC0B" w14:textId="77777777" w:rsidR="00B50050" w:rsidRDefault="00B50050" w:rsidP="0088127C">
            <w:pPr>
              <w:pStyle w:val="OtherTableBody"/>
            </w:pPr>
            <w:r>
              <w:t>0163</w:t>
            </w:r>
          </w:p>
        </w:tc>
        <w:tc>
          <w:tcPr>
            <w:tcW w:w="2600" w:type="dxa"/>
          </w:tcPr>
          <w:p w14:paraId="7B595774" w14:textId="77777777" w:rsidR="00B50050" w:rsidRDefault="00B50050" w:rsidP="0088127C">
            <w:pPr>
              <w:pStyle w:val="OtherTableBody"/>
            </w:pPr>
          </w:p>
        </w:tc>
        <w:tc>
          <w:tcPr>
            <w:tcW w:w="1400" w:type="dxa"/>
          </w:tcPr>
          <w:p w14:paraId="2D7CE598" w14:textId="77777777" w:rsidR="00B50050" w:rsidRDefault="00B50050" w:rsidP="0088127C">
            <w:pPr>
              <w:pStyle w:val="OtherTableBody"/>
            </w:pPr>
            <w:r>
              <w:t>RF</w:t>
            </w:r>
          </w:p>
        </w:tc>
        <w:tc>
          <w:tcPr>
            <w:tcW w:w="4200" w:type="dxa"/>
          </w:tcPr>
          <w:p w14:paraId="2B80B3CA" w14:textId="77777777" w:rsidR="00B50050" w:rsidRDefault="00B50050" w:rsidP="0088127C">
            <w:pPr>
              <w:pStyle w:val="OtherTableBody"/>
            </w:pPr>
            <w:r>
              <w:t>Right Foot</w:t>
            </w:r>
          </w:p>
        </w:tc>
      </w:tr>
      <w:tr w:rsidR="00B50050" w14:paraId="145D8E99" w14:textId="77777777" w:rsidTr="00195548">
        <w:tc>
          <w:tcPr>
            <w:tcW w:w="600" w:type="dxa"/>
          </w:tcPr>
          <w:p w14:paraId="162071D3" w14:textId="77777777" w:rsidR="00B50050" w:rsidRDefault="00B50050" w:rsidP="0088127C">
            <w:pPr>
              <w:pStyle w:val="OtherTableBody"/>
            </w:pPr>
          </w:p>
        </w:tc>
        <w:tc>
          <w:tcPr>
            <w:tcW w:w="600" w:type="dxa"/>
          </w:tcPr>
          <w:p w14:paraId="75BB7BF9" w14:textId="77777777" w:rsidR="00B50050" w:rsidRDefault="00B50050" w:rsidP="0088127C">
            <w:pPr>
              <w:pStyle w:val="OtherTableBody"/>
            </w:pPr>
            <w:r>
              <w:t>0163</w:t>
            </w:r>
          </w:p>
        </w:tc>
        <w:tc>
          <w:tcPr>
            <w:tcW w:w="2600" w:type="dxa"/>
          </w:tcPr>
          <w:p w14:paraId="348FF4DF" w14:textId="77777777" w:rsidR="00B50050" w:rsidRDefault="00B50050" w:rsidP="0088127C">
            <w:pPr>
              <w:pStyle w:val="OtherTableBody"/>
            </w:pPr>
          </w:p>
        </w:tc>
        <w:tc>
          <w:tcPr>
            <w:tcW w:w="1400" w:type="dxa"/>
          </w:tcPr>
          <w:p w14:paraId="11B1DAC4" w14:textId="77777777" w:rsidR="00B50050" w:rsidRDefault="00B50050" w:rsidP="0088127C">
            <w:pPr>
              <w:pStyle w:val="OtherTableBody"/>
            </w:pPr>
            <w:r>
              <w:t>RG</w:t>
            </w:r>
          </w:p>
        </w:tc>
        <w:tc>
          <w:tcPr>
            <w:tcW w:w="4200" w:type="dxa"/>
          </w:tcPr>
          <w:p w14:paraId="6F225D2E" w14:textId="77777777" w:rsidR="00B50050" w:rsidRDefault="00B50050" w:rsidP="0088127C">
            <w:pPr>
              <w:pStyle w:val="OtherTableBody"/>
            </w:pPr>
            <w:r>
              <w:t>Right Gluteus Medius</w:t>
            </w:r>
          </w:p>
        </w:tc>
      </w:tr>
      <w:tr w:rsidR="00B50050" w14:paraId="695DA670" w14:textId="77777777" w:rsidTr="00195548">
        <w:tc>
          <w:tcPr>
            <w:tcW w:w="600" w:type="dxa"/>
          </w:tcPr>
          <w:p w14:paraId="643431D0" w14:textId="77777777" w:rsidR="00B50050" w:rsidRDefault="00B50050" w:rsidP="0088127C">
            <w:pPr>
              <w:pStyle w:val="OtherTableBody"/>
            </w:pPr>
          </w:p>
        </w:tc>
        <w:tc>
          <w:tcPr>
            <w:tcW w:w="600" w:type="dxa"/>
          </w:tcPr>
          <w:p w14:paraId="4167D52D" w14:textId="77777777" w:rsidR="00B50050" w:rsidRDefault="00B50050" w:rsidP="0088127C">
            <w:pPr>
              <w:pStyle w:val="OtherTableBody"/>
            </w:pPr>
            <w:r>
              <w:t>0163</w:t>
            </w:r>
          </w:p>
        </w:tc>
        <w:tc>
          <w:tcPr>
            <w:tcW w:w="2600" w:type="dxa"/>
          </w:tcPr>
          <w:p w14:paraId="4769E64E" w14:textId="77777777" w:rsidR="00B50050" w:rsidRDefault="00B50050" w:rsidP="0088127C">
            <w:pPr>
              <w:pStyle w:val="OtherTableBody"/>
            </w:pPr>
          </w:p>
        </w:tc>
        <w:tc>
          <w:tcPr>
            <w:tcW w:w="1400" w:type="dxa"/>
          </w:tcPr>
          <w:p w14:paraId="44B518B3" w14:textId="77777777" w:rsidR="00B50050" w:rsidRDefault="00B50050" w:rsidP="0088127C">
            <w:pPr>
              <w:pStyle w:val="OtherTableBody"/>
            </w:pPr>
            <w:r>
              <w:t>RH</w:t>
            </w:r>
          </w:p>
        </w:tc>
        <w:tc>
          <w:tcPr>
            <w:tcW w:w="4200" w:type="dxa"/>
          </w:tcPr>
          <w:p w14:paraId="7281671D" w14:textId="77777777" w:rsidR="00B50050" w:rsidRDefault="00B50050" w:rsidP="0088127C">
            <w:pPr>
              <w:pStyle w:val="OtherTableBody"/>
            </w:pPr>
            <w:r>
              <w:t>Right Hand</w:t>
            </w:r>
          </w:p>
        </w:tc>
      </w:tr>
      <w:tr w:rsidR="00B50050" w14:paraId="7584394F" w14:textId="77777777" w:rsidTr="00195548">
        <w:tc>
          <w:tcPr>
            <w:tcW w:w="600" w:type="dxa"/>
          </w:tcPr>
          <w:p w14:paraId="48C70DE6" w14:textId="77777777" w:rsidR="00B50050" w:rsidRDefault="00B50050" w:rsidP="0088127C">
            <w:pPr>
              <w:pStyle w:val="OtherTableBody"/>
            </w:pPr>
          </w:p>
        </w:tc>
        <w:tc>
          <w:tcPr>
            <w:tcW w:w="600" w:type="dxa"/>
          </w:tcPr>
          <w:p w14:paraId="176D0A06" w14:textId="77777777" w:rsidR="00B50050" w:rsidRDefault="00B50050" w:rsidP="0088127C">
            <w:pPr>
              <w:pStyle w:val="OtherTableBody"/>
            </w:pPr>
            <w:r>
              <w:t>0163</w:t>
            </w:r>
          </w:p>
        </w:tc>
        <w:tc>
          <w:tcPr>
            <w:tcW w:w="2600" w:type="dxa"/>
          </w:tcPr>
          <w:p w14:paraId="4D263702" w14:textId="77777777" w:rsidR="00B50050" w:rsidRDefault="00B50050" w:rsidP="0088127C">
            <w:pPr>
              <w:pStyle w:val="OtherTableBody"/>
            </w:pPr>
          </w:p>
        </w:tc>
        <w:tc>
          <w:tcPr>
            <w:tcW w:w="1400" w:type="dxa"/>
          </w:tcPr>
          <w:p w14:paraId="4E1935B9" w14:textId="77777777" w:rsidR="00B50050" w:rsidRDefault="00B50050" w:rsidP="0088127C">
            <w:pPr>
              <w:pStyle w:val="OtherTableBody"/>
            </w:pPr>
            <w:r>
              <w:t>RIJ</w:t>
            </w:r>
          </w:p>
        </w:tc>
        <w:tc>
          <w:tcPr>
            <w:tcW w:w="4200" w:type="dxa"/>
          </w:tcPr>
          <w:p w14:paraId="382EC68F" w14:textId="77777777" w:rsidR="00B50050" w:rsidRDefault="00B50050" w:rsidP="0088127C">
            <w:pPr>
              <w:pStyle w:val="OtherTableBody"/>
            </w:pPr>
            <w:r>
              <w:t>Right Internal Jugular</w:t>
            </w:r>
          </w:p>
        </w:tc>
      </w:tr>
      <w:tr w:rsidR="00B50050" w14:paraId="1E1ED7E1" w14:textId="77777777" w:rsidTr="00195548">
        <w:tc>
          <w:tcPr>
            <w:tcW w:w="600" w:type="dxa"/>
          </w:tcPr>
          <w:p w14:paraId="6C9771F9" w14:textId="77777777" w:rsidR="00B50050" w:rsidRDefault="00B50050" w:rsidP="0088127C">
            <w:pPr>
              <w:pStyle w:val="OtherTableBody"/>
            </w:pPr>
          </w:p>
        </w:tc>
        <w:tc>
          <w:tcPr>
            <w:tcW w:w="600" w:type="dxa"/>
          </w:tcPr>
          <w:p w14:paraId="08FC5B6A" w14:textId="77777777" w:rsidR="00B50050" w:rsidRDefault="00B50050" w:rsidP="0088127C">
            <w:pPr>
              <w:pStyle w:val="OtherTableBody"/>
            </w:pPr>
            <w:r>
              <w:t>0163</w:t>
            </w:r>
          </w:p>
        </w:tc>
        <w:tc>
          <w:tcPr>
            <w:tcW w:w="2600" w:type="dxa"/>
          </w:tcPr>
          <w:p w14:paraId="544BB205" w14:textId="77777777" w:rsidR="00B50050" w:rsidRDefault="00B50050" w:rsidP="0088127C">
            <w:pPr>
              <w:pStyle w:val="OtherTableBody"/>
            </w:pPr>
          </w:p>
        </w:tc>
        <w:tc>
          <w:tcPr>
            <w:tcW w:w="1400" w:type="dxa"/>
          </w:tcPr>
          <w:p w14:paraId="76F952B7" w14:textId="77777777" w:rsidR="00B50050" w:rsidRDefault="00B50050" w:rsidP="0088127C">
            <w:pPr>
              <w:pStyle w:val="OtherTableBody"/>
            </w:pPr>
            <w:r>
              <w:t>RLAQ</w:t>
            </w:r>
          </w:p>
        </w:tc>
        <w:tc>
          <w:tcPr>
            <w:tcW w:w="4200" w:type="dxa"/>
          </w:tcPr>
          <w:p w14:paraId="55E71BB5" w14:textId="77777777" w:rsidR="00B50050" w:rsidRDefault="00B50050" w:rsidP="0088127C">
            <w:pPr>
              <w:pStyle w:val="OtherTableBody"/>
            </w:pPr>
            <w:r>
              <w:t>Rt Lower Abd Quadrant</w:t>
            </w:r>
          </w:p>
        </w:tc>
      </w:tr>
      <w:tr w:rsidR="00B50050" w14:paraId="0B513E9A" w14:textId="77777777" w:rsidTr="00195548">
        <w:tc>
          <w:tcPr>
            <w:tcW w:w="600" w:type="dxa"/>
          </w:tcPr>
          <w:p w14:paraId="204CA683" w14:textId="77777777" w:rsidR="00B50050" w:rsidRDefault="00B50050" w:rsidP="0088127C">
            <w:pPr>
              <w:pStyle w:val="OtherTableBody"/>
            </w:pPr>
          </w:p>
        </w:tc>
        <w:tc>
          <w:tcPr>
            <w:tcW w:w="600" w:type="dxa"/>
          </w:tcPr>
          <w:p w14:paraId="379CA5EA" w14:textId="77777777" w:rsidR="00B50050" w:rsidRDefault="00B50050" w:rsidP="0088127C">
            <w:pPr>
              <w:pStyle w:val="OtherTableBody"/>
            </w:pPr>
            <w:r>
              <w:t>0163</w:t>
            </w:r>
          </w:p>
        </w:tc>
        <w:tc>
          <w:tcPr>
            <w:tcW w:w="2600" w:type="dxa"/>
          </w:tcPr>
          <w:p w14:paraId="0F95CFF0" w14:textId="77777777" w:rsidR="00B50050" w:rsidRDefault="00B50050" w:rsidP="0088127C">
            <w:pPr>
              <w:pStyle w:val="OtherTableBody"/>
            </w:pPr>
          </w:p>
        </w:tc>
        <w:tc>
          <w:tcPr>
            <w:tcW w:w="1400" w:type="dxa"/>
          </w:tcPr>
          <w:p w14:paraId="0156DA12" w14:textId="77777777" w:rsidR="00B50050" w:rsidRDefault="00B50050" w:rsidP="0088127C">
            <w:pPr>
              <w:pStyle w:val="OtherTableBody"/>
            </w:pPr>
            <w:r>
              <w:t>RLFA</w:t>
            </w:r>
          </w:p>
        </w:tc>
        <w:tc>
          <w:tcPr>
            <w:tcW w:w="4200" w:type="dxa"/>
          </w:tcPr>
          <w:p w14:paraId="7BF89AA2" w14:textId="77777777" w:rsidR="00B50050" w:rsidRDefault="00B50050" w:rsidP="0088127C">
            <w:pPr>
              <w:pStyle w:val="OtherTableBody"/>
            </w:pPr>
            <w:r>
              <w:t>Right Lower Forearm</w:t>
            </w:r>
          </w:p>
        </w:tc>
      </w:tr>
      <w:tr w:rsidR="00B50050" w14:paraId="7B4D089D" w14:textId="77777777" w:rsidTr="00195548">
        <w:tc>
          <w:tcPr>
            <w:tcW w:w="600" w:type="dxa"/>
          </w:tcPr>
          <w:p w14:paraId="46DB61CD" w14:textId="77777777" w:rsidR="00B50050" w:rsidRDefault="00B50050" w:rsidP="0088127C">
            <w:pPr>
              <w:pStyle w:val="OtherTableBody"/>
            </w:pPr>
          </w:p>
        </w:tc>
        <w:tc>
          <w:tcPr>
            <w:tcW w:w="600" w:type="dxa"/>
          </w:tcPr>
          <w:p w14:paraId="6943D6BA" w14:textId="77777777" w:rsidR="00B50050" w:rsidRDefault="00B50050" w:rsidP="0088127C">
            <w:pPr>
              <w:pStyle w:val="OtherTableBody"/>
            </w:pPr>
            <w:r>
              <w:t>0163</w:t>
            </w:r>
          </w:p>
        </w:tc>
        <w:tc>
          <w:tcPr>
            <w:tcW w:w="2600" w:type="dxa"/>
          </w:tcPr>
          <w:p w14:paraId="6A9194EE" w14:textId="77777777" w:rsidR="00B50050" w:rsidRDefault="00B50050" w:rsidP="0088127C">
            <w:pPr>
              <w:pStyle w:val="OtherTableBody"/>
            </w:pPr>
          </w:p>
        </w:tc>
        <w:tc>
          <w:tcPr>
            <w:tcW w:w="1400" w:type="dxa"/>
          </w:tcPr>
          <w:p w14:paraId="6E0B55DC" w14:textId="77777777" w:rsidR="00B50050" w:rsidRDefault="00B50050" w:rsidP="0088127C">
            <w:pPr>
              <w:pStyle w:val="OtherTableBody"/>
            </w:pPr>
            <w:r>
              <w:t>RMFA</w:t>
            </w:r>
          </w:p>
        </w:tc>
        <w:tc>
          <w:tcPr>
            <w:tcW w:w="4200" w:type="dxa"/>
          </w:tcPr>
          <w:p w14:paraId="43E9CC3D" w14:textId="77777777" w:rsidR="00B50050" w:rsidRDefault="00B50050" w:rsidP="0088127C">
            <w:pPr>
              <w:pStyle w:val="OtherTableBody"/>
            </w:pPr>
            <w:r>
              <w:t>Right Mid Forearm</w:t>
            </w:r>
          </w:p>
        </w:tc>
      </w:tr>
      <w:tr w:rsidR="00B50050" w14:paraId="5FF0FD05" w14:textId="77777777" w:rsidTr="00195548">
        <w:tc>
          <w:tcPr>
            <w:tcW w:w="600" w:type="dxa"/>
          </w:tcPr>
          <w:p w14:paraId="555061AD" w14:textId="77777777" w:rsidR="00B50050" w:rsidRDefault="00B50050" w:rsidP="0088127C">
            <w:pPr>
              <w:pStyle w:val="OtherTableBody"/>
            </w:pPr>
          </w:p>
        </w:tc>
        <w:tc>
          <w:tcPr>
            <w:tcW w:w="600" w:type="dxa"/>
          </w:tcPr>
          <w:p w14:paraId="07C00065" w14:textId="77777777" w:rsidR="00B50050" w:rsidRDefault="00B50050" w:rsidP="0088127C">
            <w:pPr>
              <w:pStyle w:val="OtherTableBody"/>
            </w:pPr>
            <w:r>
              <w:t>0163</w:t>
            </w:r>
          </w:p>
        </w:tc>
        <w:tc>
          <w:tcPr>
            <w:tcW w:w="2600" w:type="dxa"/>
          </w:tcPr>
          <w:p w14:paraId="6BDBCE4C" w14:textId="77777777" w:rsidR="00B50050" w:rsidRDefault="00B50050" w:rsidP="0088127C">
            <w:pPr>
              <w:pStyle w:val="OtherTableBody"/>
            </w:pPr>
          </w:p>
        </w:tc>
        <w:tc>
          <w:tcPr>
            <w:tcW w:w="1400" w:type="dxa"/>
          </w:tcPr>
          <w:p w14:paraId="6A862EDF" w14:textId="77777777" w:rsidR="00B50050" w:rsidRDefault="00B50050" w:rsidP="0088127C">
            <w:pPr>
              <w:pStyle w:val="OtherTableBody"/>
            </w:pPr>
            <w:r>
              <w:t>RN</w:t>
            </w:r>
          </w:p>
        </w:tc>
        <w:tc>
          <w:tcPr>
            <w:tcW w:w="4200" w:type="dxa"/>
          </w:tcPr>
          <w:p w14:paraId="38C10531" w14:textId="77777777" w:rsidR="00B50050" w:rsidRDefault="00B50050" w:rsidP="0088127C">
            <w:pPr>
              <w:pStyle w:val="OtherTableBody"/>
            </w:pPr>
            <w:r>
              <w:t>Right Naris</w:t>
            </w:r>
          </w:p>
        </w:tc>
      </w:tr>
      <w:tr w:rsidR="00B50050" w14:paraId="4AE7A892" w14:textId="77777777" w:rsidTr="00195548">
        <w:tc>
          <w:tcPr>
            <w:tcW w:w="600" w:type="dxa"/>
          </w:tcPr>
          <w:p w14:paraId="3B2788F3" w14:textId="77777777" w:rsidR="00B50050" w:rsidRDefault="00B50050" w:rsidP="0088127C">
            <w:pPr>
              <w:pStyle w:val="OtherTableBody"/>
            </w:pPr>
          </w:p>
        </w:tc>
        <w:tc>
          <w:tcPr>
            <w:tcW w:w="600" w:type="dxa"/>
          </w:tcPr>
          <w:p w14:paraId="76BDADD6" w14:textId="77777777" w:rsidR="00B50050" w:rsidRDefault="00B50050" w:rsidP="0088127C">
            <w:pPr>
              <w:pStyle w:val="OtherTableBody"/>
            </w:pPr>
            <w:r>
              <w:t>0163</w:t>
            </w:r>
          </w:p>
        </w:tc>
        <w:tc>
          <w:tcPr>
            <w:tcW w:w="2600" w:type="dxa"/>
          </w:tcPr>
          <w:p w14:paraId="65C2E998" w14:textId="77777777" w:rsidR="00B50050" w:rsidRDefault="00B50050" w:rsidP="0088127C">
            <w:pPr>
              <w:pStyle w:val="OtherTableBody"/>
            </w:pPr>
          </w:p>
        </w:tc>
        <w:tc>
          <w:tcPr>
            <w:tcW w:w="1400" w:type="dxa"/>
          </w:tcPr>
          <w:p w14:paraId="018859FE" w14:textId="77777777" w:rsidR="00B50050" w:rsidRDefault="00B50050" w:rsidP="0088127C">
            <w:pPr>
              <w:pStyle w:val="OtherTableBody"/>
            </w:pPr>
            <w:r>
              <w:t>RPC</w:t>
            </w:r>
          </w:p>
        </w:tc>
        <w:tc>
          <w:tcPr>
            <w:tcW w:w="4200" w:type="dxa"/>
          </w:tcPr>
          <w:p w14:paraId="66F11CB8" w14:textId="77777777" w:rsidR="00B50050" w:rsidRDefault="00B50050" w:rsidP="0088127C">
            <w:pPr>
              <w:pStyle w:val="OtherTableBody"/>
            </w:pPr>
            <w:r>
              <w:t>Right Posterior Chest</w:t>
            </w:r>
          </w:p>
        </w:tc>
      </w:tr>
      <w:tr w:rsidR="00B50050" w14:paraId="21B73EC5" w14:textId="77777777" w:rsidTr="00195548">
        <w:tc>
          <w:tcPr>
            <w:tcW w:w="600" w:type="dxa"/>
          </w:tcPr>
          <w:p w14:paraId="343AB34B" w14:textId="77777777" w:rsidR="00B50050" w:rsidRDefault="00B50050" w:rsidP="0088127C">
            <w:pPr>
              <w:pStyle w:val="OtherTableBody"/>
            </w:pPr>
          </w:p>
        </w:tc>
        <w:tc>
          <w:tcPr>
            <w:tcW w:w="600" w:type="dxa"/>
          </w:tcPr>
          <w:p w14:paraId="4AFD1E4F" w14:textId="77777777" w:rsidR="00B50050" w:rsidRDefault="00B50050" w:rsidP="0088127C">
            <w:pPr>
              <w:pStyle w:val="OtherTableBody"/>
            </w:pPr>
            <w:r>
              <w:t>0163</w:t>
            </w:r>
          </w:p>
        </w:tc>
        <w:tc>
          <w:tcPr>
            <w:tcW w:w="2600" w:type="dxa"/>
          </w:tcPr>
          <w:p w14:paraId="6B80A346" w14:textId="77777777" w:rsidR="00B50050" w:rsidRDefault="00B50050" w:rsidP="0088127C">
            <w:pPr>
              <w:pStyle w:val="OtherTableBody"/>
            </w:pPr>
          </w:p>
        </w:tc>
        <w:tc>
          <w:tcPr>
            <w:tcW w:w="1400" w:type="dxa"/>
          </w:tcPr>
          <w:p w14:paraId="4104A7D2" w14:textId="77777777" w:rsidR="00B50050" w:rsidRDefault="00B50050" w:rsidP="0088127C">
            <w:pPr>
              <w:pStyle w:val="OtherTableBody"/>
            </w:pPr>
            <w:r>
              <w:t>RSC</w:t>
            </w:r>
          </w:p>
        </w:tc>
        <w:tc>
          <w:tcPr>
            <w:tcW w:w="4200" w:type="dxa"/>
          </w:tcPr>
          <w:p w14:paraId="6AA6F2A3" w14:textId="77777777" w:rsidR="00B50050" w:rsidRDefault="00B50050" w:rsidP="0088127C">
            <w:pPr>
              <w:pStyle w:val="OtherTableBody"/>
            </w:pPr>
            <w:r>
              <w:t>Right Subclavian</w:t>
            </w:r>
          </w:p>
        </w:tc>
      </w:tr>
      <w:tr w:rsidR="00B50050" w14:paraId="6EAD8EE0" w14:textId="77777777" w:rsidTr="00195548">
        <w:tc>
          <w:tcPr>
            <w:tcW w:w="600" w:type="dxa"/>
          </w:tcPr>
          <w:p w14:paraId="0DEFC018" w14:textId="77777777" w:rsidR="00B50050" w:rsidRDefault="00B50050" w:rsidP="0088127C">
            <w:pPr>
              <w:pStyle w:val="OtherTableBody"/>
            </w:pPr>
          </w:p>
        </w:tc>
        <w:tc>
          <w:tcPr>
            <w:tcW w:w="600" w:type="dxa"/>
          </w:tcPr>
          <w:p w14:paraId="41A918DC" w14:textId="77777777" w:rsidR="00B50050" w:rsidRDefault="00B50050" w:rsidP="0088127C">
            <w:pPr>
              <w:pStyle w:val="OtherTableBody"/>
            </w:pPr>
            <w:r>
              <w:t>0163</w:t>
            </w:r>
          </w:p>
        </w:tc>
        <w:tc>
          <w:tcPr>
            <w:tcW w:w="2600" w:type="dxa"/>
          </w:tcPr>
          <w:p w14:paraId="0F2B75FC" w14:textId="77777777" w:rsidR="00B50050" w:rsidRDefault="00B50050" w:rsidP="0088127C">
            <w:pPr>
              <w:pStyle w:val="OtherTableBody"/>
            </w:pPr>
          </w:p>
        </w:tc>
        <w:tc>
          <w:tcPr>
            <w:tcW w:w="1400" w:type="dxa"/>
          </w:tcPr>
          <w:p w14:paraId="1159F1A8" w14:textId="77777777" w:rsidR="00B50050" w:rsidRDefault="00B50050" w:rsidP="0088127C">
            <w:pPr>
              <w:pStyle w:val="OtherTableBody"/>
            </w:pPr>
            <w:r>
              <w:t>RT</w:t>
            </w:r>
          </w:p>
        </w:tc>
        <w:tc>
          <w:tcPr>
            <w:tcW w:w="4200" w:type="dxa"/>
          </w:tcPr>
          <w:p w14:paraId="42987AD8" w14:textId="77777777" w:rsidR="00B50050" w:rsidRDefault="00B50050" w:rsidP="0088127C">
            <w:pPr>
              <w:pStyle w:val="OtherTableBody"/>
            </w:pPr>
            <w:r>
              <w:t>Right Thigh</w:t>
            </w:r>
          </w:p>
        </w:tc>
      </w:tr>
      <w:tr w:rsidR="00B50050" w14:paraId="24C35AC1" w14:textId="77777777" w:rsidTr="00195548">
        <w:tc>
          <w:tcPr>
            <w:tcW w:w="600" w:type="dxa"/>
          </w:tcPr>
          <w:p w14:paraId="134F227C" w14:textId="77777777" w:rsidR="00B50050" w:rsidRDefault="00B50050" w:rsidP="0088127C">
            <w:pPr>
              <w:pStyle w:val="OtherTableBody"/>
            </w:pPr>
          </w:p>
        </w:tc>
        <w:tc>
          <w:tcPr>
            <w:tcW w:w="600" w:type="dxa"/>
          </w:tcPr>
          <w:p w14:paraId="5DEAB34E" w14:textId="77777777" w:rsidR="00B50050" w:rsidRDefault="00B50050" w:rsidP="0088127C">
            <w:pPr>
              <w:pStyle w:val="OtherTableBody"/>
            </w:pPr>
            <w:r>
              <w:t>0163</w:t>
            </w:r>
          </w:p>
        </w:tc>
        <w:tc>
          <w:tcPr>
            <w:tcW w:w="2600" w:type="dxa"/>
          </w:tcPr>
          <w:p w14:paraId="0FEDA363" w14:textId="77777777" w:rsidR="00B50050" w:rsidRDefault="00B50050" w:rsidP="0088127C">
            <w:pPr>
              <w:pStyle w:val="OtherTableBody"/>
            </w:pPr>
          </w:p>
        </w:tc>
        <w:tc>
          <w:tcPr>
            <w:tcW w:w="1400" w:type="dxa"/>
          </w:tcPr>
          <w:p w14:paraId="2AA1BD98" w14:textId="77777777" w:rsidR="00B50050" w:rsidRDefault="00B50050" w:rsidP="0088127C">
            <w:pPr>
              <w:pStyle w:val="OtherTableBody"/>
            </w:pPr>
            <w:r>
              <w:t>RUA</w:t>
            </w:r>
          </w:p>
        </w:tc>
        <w:tc>
          <w:tcPr>
            <w:tcW w:w="4200" w:type="dxa"/>
          </w:tcPr>
          <w:p w14:paraId="19F345A4" w14:textId="77777777" w:rsidR="00B50050" w:rsidRDefault="00B50050" w:rsidP="0088127C">
            <w:pPr>
              <w:pStyle w:val="OtherTableBody"/>
            </w:pPr>
            <w:r>
              <w:t>Right Upper Arm</w:t>
            </w:r>
          </w:p>
        </w:tc>
      </w:tr>
      <w:tr w:rsidR="00B50050" w14:paraId="33EF5761" w14:textId="77777777" w:rsidTr="00195548">
        <w:tc>
          <w:tcPr>
            <w:tcW w:w="600" w:type="dxa"/>
          </w:tcPr>
          <w:p w14:paraId="757D5E19" w14:textId="77777777" w:rsidR="00B50050" w:rsidRDefault="00B50050" w:rsidP="0088127C">
            <w:pPr>
              <w:pStyle w:val="OtherTableBody"/>
            </w:pPr>
          </w:p>
        </w:tc>
        <w:tc>
          <w:tcPr>
            <w:tcW w:w="600" w:type="dxa"/>
          </w:tcPr>
          <w:p w14:paraId="658FE9EE" w14:textId="77777777" w:rsidR="00B50050" w:rsidRDefault="00B50050" w:rsidP="0088127C">
            <w:pPr>
              <w:pStyle w:val="OtherTableBody"/>
            </w:pPr>
            <w:r>
              <w:t>0163</w:t>
            </w:r>
          </w:p>
        </w:tc>
        <w:tc>
          <w:tcPr>
            <w:tcW w:w="2600" w:type="dxa"/>
          </w:tcPr>
          <w:p w14:paraId="5D0E2B3F" w14:textId="77777777" w:rsidR="00B50050" w:rsidRDefault="00B50050" w:rsidP="0088127C">
            <w:pPr>
              <w:pStyle w:val="OtherTableBody"/>
            </w:pPr>
          </w:p>
        </w:tc>
        <w:tc>
          <w:tcPr>
            <w:tcW w:w="1400" w:type="dxa"/>
          </w:tcPr>
          <w:p w14:paraId="039DFD49" w14:textId="77777777" w:rsidR="00B50050" w:rsidRDefault="00B50050" w:rsidP="0088127C">
            <w:pPr>
              <w:pStyle w:val="OtherTableBody"/>
            </w:pPr>
            <w:r>
              <w:t>RUAQ</w:t>
            </w:r>
          </w:p>
        </w:tc>
        <w:tc>
          <w:tcPr>
            <w:tcW w:w="4200" w:type="dxa"/>
          </w:tcPr>
          <w:p w14:paraId="5F0A947D" w14:textId="77777777" w:rsidR="00B50050" w:rsidRDefault="00B50050" w:rsidP="0088127C">
            <w:pPr>
              <w:pStyle w:val="OtherTableBody"/>
            </w:pPr>
            <w:r>
              <w:t>Right Upper Abd Quadrant</w:t>
            </w:r>
          </w:p>
        </w:tc>
      </w:tr>
      <w:tr w:rsidR="00B50050" w14:paraId="0FEFFBB6" w14:textId="77777777" w:rsidTr="00195548">
        <w:tc>
          <w:tcPr>
            <w:tcW w:w="600" w:type="dxa"/>
          </w:tcPr>
          <w:p w14:paraId="7FF7E127" w14:textId="77777777" w:rsidR="00B50050" w:rsidRDefault="00B50050" w:rsidP="0088127C">
            <w:pPr>
              <w:pStyle w:val="OtherTableBody"/>
            </w:pPr>
          </w:p>
        </w:tc>
        <w:tc>
          <w:tcPr>
            <w:tcW w:w="600" w:type="dxa"/>
          </w:tcPr>
          <w:p w14:paraId="638588DB" w14:textId="77777777" w:rsidR="00B50050" w:rsidRDefault="00B50050" w:rsidP="0088127C">
            <w:pPr>
              <w:pStyle w:val="OtherTableBody"/>
            </w:pPr>
            <w:r>
              <w:t>0163</w:t>
            </w:r>
          </w:p>
        </w:tc>
        <w:tc>
          <w:tcPr>
            <w:tcW w:w="2600" w:type="dxa"/>
          </w:tcPr>
          <w:p w14:paraId="14E024C9" w14:textId="77777777" w:rsidR="00B50050" w:rsidRDefault="00B50050" w:rsidP="0088127C">
            <w:pPr>
              <w:pStyle w:val="OtherTableBody"/>
            </w:pPr>
          </w:p>
        </w:tc>
        <w:tc>
          <w:tcPr>
            <w:tcW w:w="1400" w:type="dxa"/>
          </w:tcPr>
          <w:p w14:paraId="75EFE3B8" w14:textId="77777777" w:rsidR="00B50050" w:rsidRDefault="00B50050" w:rsidP="0088127C">
            <w:pPr>
              <w:pStyle w:val="OtherTableBody"/>
            </w:pPr>
            <w:r>
              <w:t>RUFA</w:t>
            </w:r>
          </w:p>
        </w:tc>
        <w:tc>
          <w:tcPr>
            <w:tcW w:w="4200" w:type="dxa"/>
          </w:tcPr>
          <w:p w14:paraId="0F000C99" w14:textId="77777777" w:rsidR="00B50050" w:rsidRDefault="00B50050" w:rsidP="0088127C">
            <w:pPr>
              <w:pStyle w:val="OtherTableBody"/>
            </w:pPr>
            <w:r>
              <w:t>Right Upper Forearm</w:t>
            </w:r>
          </w:p>
        </w:tc>
      </w:tr>
      <w:tr w:rsidR="00B50050" w14:paraId="7D346BED" w14:textId="77777777" w:rsidTr="00195548">
        <w:tc>
          <w:tcPr>
            <w:tcW w:w="600" w:type="dxa"/>
          </w:tcPr>
          <w:p w14:paraId="04983C74" w14:textId="77777777" w:rsidR="00B50050" w:rsidRDefault="00B50050" w:rsidP="0088127C">
            <w:pPr>
              <w:pStyle w:val="OtherTableBody"/>
            </w:pPr>
          </w:p>
        </w:tc>
        <w:tc>
          <w:tcPr>
            <w:tcW w:w="600" w:type="dxa"/>
          </w:tcPr>
          <w:p w14:paraId="5F53DE9E" w14:textId="77777777" w:rsidR="00B50050" w:rsidRDefault="00B50050" w:rsidP="0088127C">
            <w:pPr>
              <w:pStyle w:val="OtherTableBody"/>
            </w:pPr>
            <w:r>
              <w:t>0163</w:t>
            </w:r>
          </w:p>
        </w:tc>
        <w:tc>
          <w:tcPr>
            <w:tcW w:w="2600" w:type="dxa"/>
          </w:tcPr>
          <w:p w14:paraId="2F90413F" w14:textId="77777777" w:rsidR="00B50050" w:rsidRDefault="00B50050" w:rsidP="0088127C">
            <w:pPr>
              <w:pStyle w:val="OtherTableBody"/>
            </w:pPr>
          </w:p>
        </w:tc>
        <w:tc>
          <w:tcPr>
            <w:tcW w:w="1400" w:type="dxa"/>
          </w:tcPr>
          <w:p w14:paraId="4C23CC4D" w14:textId="77777777" w:rsidR="00B50050" w:rsidRDefault="00B50050" w:rsidP="0088127C">
            <w:pPr>
              <w:pStyle w:val="OtherTableBody"/>
            </w:pPr>
            <w:r>
              <w:t>RVG</w:t>
            </w:r>
          </w:p>
        </w:tc>
        <w:tc>
          <w:tcPr>
            <w:tcW w:w="4200" w:type="dxa"/>
          </w:tcPr>
          <w:p w14:paraId="14618B94" w14:textId="77777777" w:rsidR="00B50050" w:rsidRDefault="00B50050" w:rsidP="0088127C">
            <w:pPr>
              <w:pStyle w:val="OtherTableBody"/>
            </w:pPr>
            <w:r>
              <w:t>Right Ventragluteal</w:t>
            </w:r>
          </w:p>
        </w:tc>
      </w:tr>
      <w:tr w:rsidR="00B50050" w14:paraId="6A427501" w14:textId="77777777" w:rsidTr="00195548">
        <w:tc>
          <w:tcPr>
            <w:tcW w:w="600" w:type="dxa"/>
          </w:tcPr>
          <w:p w14:paraId="5F1D6805" w14:textId="77777777" w:rsidR="00B50050" w:rsidRDefault="00B50050" w:rsidP="0088127C">
            <w:pPr>
              <w:pStyle w:val="OtherTableBody"/>
            </w:pPr>
          </w:p>
        </w:tc>
        <w:tc>
          <w:tcPr>
            <w:tcW w:w="600" w:type="dxa"/>
          </w:tcPr>
          <w:p w14:paraId="062C6AA7" w14:textId="77777777" w:rsidR="00B50050" w:rsidRDefault="00B50050" w:rsidP="0088127C">
            <w:pPr>
              <w:pStyle w:val="OtherTableBody"/>
            </w:pPr>
            <w:r>
              <w:t>0163</w:t>
            </w:r>
          </w:p>
        </w:tc>
        <w:tc>
          <w:tcPr>
            <w:tcW w:w="2600" w:type="dxa"/>
          </w:tcPr>
          <w:p w14:paraId="71042C2E" w14:textId="77777777" w:rsidR="00B50050" w:rsidRDefault="00B50050" w:rsidP="0088127C">
            <w:pPr>
              <w:pStyle w:val="OtherTableBody"/>
            </w:pPr>
          </w:p>
        </w:tc>
        <w:tc>
          <w:tcPr>
            <w:tcW w:w="1400" w:type="dxa"/>
          </w:tcPr>
          <w:p w14:paraId="481FE4A9" w14:textId="77777777" w:rsidR="00B50050" w:rsidRDefault="00B50050" w:rsidP="0088127C">
            <w:pPr>
              <w:pStyle w:val="OtherTableBody"/>
            </w:pPr>
            <w:r>
              <w:t>RVL</w:t>
            </w:r>
          </w:p>
        </w:tc>
        <w:tc>
          <w:tcPr>
            <w:tcW w:w="4200" w:type="dxa"/>
          </w:tcPr>
          <w:p w14:paraId="0A93FC4B" w14:textId="77777777" w:rsidR="00B50050" w:rsidRDefault="00B50050" w:rsidP="0088127C">
            <w:pPr>
              <w:pStyle w:val="OtherTableBody"/>
            </w:pPr>
            <w:r>
              <w:t>Right Vastus Lateralis</w:t>
            </w:r>
          </w:p>
        </w:tc>
      </w:tr>
      <w:tr w:rsidR="00B50050" w14:paraId="446B3667" w14:textId="77777777" w:rsidTr="00195548">
        <w:tc>
          <w:tcPr>
            <w:tcW w:w="600" w:type="dxa"/>
          </w:tcPr>
          <w:p w14:paraId="128F8434" w14:textId="77777777" w:rsidR="00B50050" w:rsidRDefault="00B50050" w:rsidP="0088127C">
            <w:pPr>
              <w:pStyle w:val="OtherTableBody"/>
            </w:pPr>
            <w:r>
              <w:t>User</w:t>
            </w:r>
          </w:p>
        </w:tc>
        <w:tc>
          <w:tcPr>
            <w:tcW w:w="600" w:type="dxa"/>
          </w:tcPr>
          <w:p w14:paraId="26CF7464" w14:textId="77777777" w:rsidR="00B50050" w:rsidRDefault="00B50050" w:rsidP="0088127C">
            <w:pPr>
              <w:pStyle w:val="OtherTableBody"/>
            </w:pPr>
          </w:p>
        </w:tc>
        <w:tc>
          <w:tcPr>
            <w:tcW w:w="2600" w:type="dxa"/>
          </w:tcPr>
          <w:p w14:paraId="7FB0EE53" w14:textId="77777777" w:rsidR="00B50050" w:rsidRDefault="00B50050" w:rsidP="0088127C">
            <w:pPr>
              <w:pStyle w:val="OtherTableBody"/>
            </w:pPr>
            <w:r>
              <w:t>Administration Device</w:t>
            </w:r>
          </w:p>
        </w:tc>
        <w:tc>
          <w:tcPr>
            <w:tcW w:w="1400" w:type="dxa"/>
          </w:tcPr>
          <w:p w14:paraId="41B3E9BA" w14:textId="77777777" w:rsidR="00B50050" w:rsidRDefault="00B50050" w:rsidP="0088127C">
            <w:pPr>
              <w:pStyle w:val="OtherTableBody"/>
            </w:pPr>
          </w:p>
        </w:tc>
        <w:tc>
          <w:tcPr>
            <w:tcW w:w="4200" w:type="dxa"/>
          </w:tcPr>
          <w:p w14:paraId="2E1A5CEA" w14:textId="77777777" w:rsidR="00B50050" w:rsidRDefault="00B50050" w:rsidP="0088127C">
            <w:pPr>
              <w:pStyle w:val="OtherTableBody"/>
            </w:pPr>
          </w:p>
        </w:tc>
      </w:tr>
      <w:tr w:rsidR="00B50050" w14:paraId="6D82D08E" w14:textId="77777777" w:rsidTr="00195548">
        <w:tc>
          <w:tcPr>
            <w:tcW w:w="600" w:type="dxa"/>
          </w:tcPr>
          <w:p w14:paraId="6012EC80" w14:textId="77777777" w:rsidR="00B50050" w:rsidRDefault="00B50050" w:rsidP="0088127C">
            <w:pPr>
              <w:pStyle w:val="OtherTableBody"/>
            </w:pPr>
          </w:p>
        </w:tc>
        <w:tc>
          <w:tcPr>
            <w:tcW w:w="600" w:type="dxa"/>
          </w:tcPr>
          <w:p w14:paraId="5107D798" w14:textId="77777777" w:rsidR="00B50050" w:rsidRDefault="00B50050" w:rsidP="0088127C">
            <w:pPr>
              <w:pStyle w:val="OtherTableBody"/>
            </w:pPr>
            <w:r>
              <w:t>0164</w:t>
            </w:r>
          </w:p>
        </w:tc>
        <w:tc>
          <w:tcPr>
            <w:tcW w:w="2600" w:type="dxa"/>
          </w:tcPr>
          <w:p w14:paraId="34E6CE0B" w14:textId="77777777" w:rsidR="00B50050" w:rsidRDefault="00B50050" w:rsidP="0088127C">
            <w:pPr>
              <w:pStyle w:val="OtherTableBody"/>
            </w:pPr>
          </w:p>
        </w:tc>
        <w:tc>
          <w:tcPr>
            <w:tcW w:w="1400" w:type="dxa"/>
          </w:tcPr>
          <w:p w14:paraId="157B3E16" w14:textId="77777777" w:rsidR="00B50050" w:rsidRDefault="00B50050" w:rsidP="0088127C">
            <w:pPr>
              <w:pStyle w:val="OtherTableBody"/>
            </w:pPr>
            <w:r>
              <w:t>AP</w:t>
            </w:r>
          </w:p>
        </w:tc>
        <w:tc>
          <w:tcPr>
            <w:tcW w:w="4200" w:type="dxa"/>
          </w:tcPr>
          <w:p w14:paraId="34098D69" w14:textId="77777777" w:rsidR="00B50050" w:rsidRDefault="00B50050" w:rsidP="0088127C">
            <w:pPr>
              <w:pStyle w:val="OtherTableBody"/>
            </w:pPr>
            <w:r>
              <w:t>Applicator</w:t>
            </w:r>
          </w:p>
        </w:tc>
      </w:tr>
      <w:tr w:rsidR="00B50050" w14:paraId="1E069978" w14:textId="77777777" w:rsidTr="00195548">
        <w:tc>
          <w:tcPr>
            <w:tcW w:w="600" w:type="dxa"/>
          </w:tcPr>
          <w:p w14:paraId="4E87C881" w14:textId="77777777" w:rsidR="00B50050" w:rsidRDefault="00B50050" w:rsidP="0088127C">
            <w:pPr>
              <w:pStyle w:val="OtherTableBody"/>
            </w:pPr>
          </w:p>
        </w:tc>
        <w:tc>
          <w:tcPr>
            <w:tcW w:w="600" w:type="dxa"/>
          </w:tcPr>
          <w:p w14:paraId="4A23CC83" w14:textId="77777777" w:rsidR="00B50050" w:rsidRDefault="00B50050" w:rsidP="0088127C">
            <w:pPr>
              <w:pStyle w:val="OtherTableBody"/>
            </w:pPr>
            <w:r>
              <w:t>0164</w:t>
            </w:r>
          </w:p>
        </w:tc>
        <w:tc>
          <w:tcPr>
            <w:tcW w:w="2600" w:type="dxa"/>
          </w:tcPr>
          <w:p w14:paraId="5A699AA6" w14:textId="77777777" w:rsidR="00B50050" w:rsidRDefault="00B50050" w:rsidP="0088127C">
            <w:pPr>
              <w:pStyle w:val="OtherTableBody"/>
            </w:pPr>
          </w:p>
        </w:tc>
        <w:tc>
          <w:tcPr>
            <w:tcW w:w="1400" w:type="dxa"/>
          </w:tcPr>
          <w:p w14:paraId="205EC313" w14:textId="77777777" w:rsidR="00B50050" w:rsidRDefault="00B50050" w:rsidP="0088127C">
            <w:pPr>
              <w:pStyle w:val="OtherTableBody"/>
            </w:pPr>
            <w:r>
              <w:t>BT</w:t>
            </w:r>
          </w:p>
        </w:tc>
        <w:tc>
          <w:tcPr>
            <w:tcW w:w="4200" w:type="dxa"/>
          </w:tcPr>
          <w:p w14:paraId="6E6E7189" w14:textId="77777777" w:rsidR="00B50050" w:rsidRDefault="00B50050" w:rsidP="0088127C">
            <w:pPr>
              <w:pStyle w:val="OtherTableBody"/>
            </w:pPr>
            <w:r>
              <w:t>Buretrol</w:t>
            </w:r>
          </w:p>
        </w:tc>
      </w:tr>
      <w:tr w:rsidR="00B50050" w14:paraId="6CBAD124" w14:textId="77777777" w:rsidTr="00195548">
        <w:tc>
          <w:tcPr>
            <w:tcW w:w="600" w:type="dxa"/>
          </w:tcPr>
          <w:p w14:paraId="7E3A5E71" w14:textId="77777777" w:rsidR="00B50050" w:rsidRDefault="00B50050" w:rsidP="0088127C">
            <w:pPr>
              <w:pStyle w:val="OtherTableBody"/>
            </w:pPr>
          </w:p>
        </w:tc>
        <w:tc>
          <w:tcPr>
            <w:tcW w:w="600" w:type="dxa"/>
          </w:tcPr>
          <w:p w14:paraId="20460AB1" w14:textId="77777777" w:rsidR="00B50050" w:rsidRDefault="00B50050" w:rsidP="0088127C">
            <w:pPr>
              <w:pStyle w:val="OtherTableBody"/>
            </w:pPr>
            <w:r>
              <w:t>0164</w:t>
            </w:r>
          </w:p>
        </w:tc>
        <w:tc>
          <w:tcPr>
            <w:tcW w:w="2600" w:type="dxa"/>
          </w:tcPr>
          <w:p w14:paraId="3A14E2AC" w14:textId="77777777" w:rsidR="00B50050" w:rsidRDefault="00B50050" w:rsidP="0088127C">
            <w:pPr>
              <w:pStyle w:val="OtherTableBody"/>
            </w:pPr>
          </w:p>
        </w:tc>
        <w:tc>
          <w:tcPr>
            <w:tcW w:w="1400" w:type="dxa"/>
          </w:tcPr>
          <w:p w14:paraId="4E48A711" w14:textId="77777777" w:rsidR="00B50050" w:rsidRDefault="00B50050" w:rsidP="0088127C">
            <w:pPr>
              <w:pStyle w:val="OtherTableBody"/>
            </w:pPr>
            <w:r>
              <w:t>HL</w:t>
            </w:r>
          </w:p>
        </w:tc>
        <w:tc>
          <w:tcPr>
            <w:tcW w:w="4200" w:type="dxa"/>
          </w:tcPr>
          <w:p w14:paraId="543E150F" w14:textId="77777777" w:rsidR="00B50050" w:rsidRDefault="00B50050" w:rsidP="0088127C">
            <w:pPr>
              <w:pStyle w:val="OtherTableBody"/>
            </w:pPr>
            <w:r>
              <w:t>Heparin Lock</w:t>
            </w:r>
          </w:p>
        </w:tc>
      </w:tr>
      <w:tr w:rsidR="00B50050" w14:paraId="6C371FF3" w14:textId="77777777" w:rsidTr="00195548">
        <w:tc>
          <w:tcPr>
            <w:tcW w:w="600" w:type="dxa"/>
          </w:tcPr>
          <w:p w14:paraId="55F6331C" w14:textId="77777777" w:rsidR="00B50050" w:rsidRDefault="00B50050" w:rsidP="0088127C">
            <w:pPr>
              <w:pStyle w:val="OtherTableBody"/>
            </w:pPr>
          </w:p>
        </w:tc>
        <w:tc>
          <w:tcPr>
            <w:tcW w:w="600" w:type="dxa"/>
          </w:tcPr>
          <w:p w14:paraId="61139BB3" w14:textId="77777777" w:rsidR="00B50050" w:rsidRDefault="00B50050" w:rsidP="0088127C">
            <w:pPr>
              <w:pStyle w:val="OtherTableBody"/>
            </w:pPr>
            <w:r>
              <w:t>0164</w:t>
            </w:r>
          </w:p>
        </w:tc>
        <w:tc>
          <w:tcPr>
            <w:tcW w:w="2600" w:type="dxa"/>
          </w:tcPr>
          <w:p w14:paraId="48491CC2" w14:textId="77777777" w:rsidR="00B50050" w:rsidRDefault="00B50050" w:rsidP="0088127C">
            <w:pPr>
              <w:pStyle w:val="OtherTableBody"/>
            </w:pPr>
          </w:p>
        </w:tc>
        <w:tc>
          <w:tcPr>
            <w:tcW w:w="1400" w:type="dxa"/>
          </w:tcPr>
          <w:p w14:paraId="37E12C8C" w14:textId="77777777" w:rsidR="00B50050" w:rsidRDefault="00B50050" w:rsidP="0088127C">
            <w:pPr>
              <w:pStyle w:val="OtherTableBody"/>
            </w:pPr>
            <w:r>
              <w:t>IPPB</w:t>
            </w:r>
          </w:p>
        </w:tc>
        <w:tc>
          <w:tcPr>
            <w:tcW w:w="4200" w:type="dxa"/>
          </w:tcPr>
          <w:p w14:paraId="5476CA2E" w14:textId="77777777" w:rsidR="00B50050" w:rsidRDefault="00B50050" w:rsidP="0088127C">
            <w:pPr>
              <w:pStyle w:val="OtherTableBody"/>
            </w:pPr>
            <w:r>
              <w:t>IPPB</w:t>
            </w:r>
          </w:p>
        </w:tc>
      </w:tr>
      <w:tr w:rsidR="00B50050" w14:paraId="01847386" w14:textId="77777777" w:rsidTr="00195548">
        <w:tc>
          <w:tcPr>
            <w:tcW w:w="600" w:type="dxa"/>
          </w:tcPr>
          <w:p w14:paraId="19D193EF" w14:textId="77777777" w:rsidR="00B50050" w:rsidRDefault="00B50050" w:rsidP="0088127C">
            <w:pPr>
              <w:pStyle w:val="OtherTableBody"/>
            </w:pPr>
          </w:p>
        </w:tc>
        <w:tc>
          <w:tcPr>
            <w:tcW w:w="600" w:type="dxa"/>
          </w:tcPr>
          <w:p w14:paraId="1824E59C" w14:textId="77777777" w:rsidR="00B50050" w:rsidRDefault="00B50050" w:rsidP="0088127C">
            <w:pPr>
              <w:pStyle w:val="OtherTableBody"/>
            </w:pPr>
            <w:r>
              <w:t>0164</w:t>
            </w:r>
          </w:p>
        </w:tc>
        <w:tc>
          <w:tcPr>
            <w:tcW w:w="2600" w:type="dxa"/>
          </w:tcPr>
          <w:p w14:paraId="5A894479" w14:textId="77777777" w:rsidR="00B50050" w:rsidRDefault="00B50050" w:rsidP="0088127C">
            <w:pPr>
              <w:pStyle w:val="OtherTableBody"/>
            </w:pPr>
          </w:p>
        </w:tc>
        <w:tc>
          <w:tcPr>
            <w:tcW w:w="1400" w:type="dxa"/>
          </w:tcPr>
          <w:p w14:paraId="5F14B5A4" w14:textId="77777777" w:rsidR="00B50050" w:rsidRDefault="00B50050" w:rsidP="0088127C">
            <w:pPr>
              <w:pStyle w:val="OtherTableBody"/>
            </w:pPr>
            <w:r>
              <w:t>IVP</w:t>
            </w:r>
          </w:p>
        </w:tc>
        <w:tc>
          <w:tcPr>
            <w:tcW w:w="4200" w:type="dxa"/>
          </w:tcPr>
          <w:p w14:paraId="38892CB2" w14:textId="77777777" w:rsidR="00B50050" w:rsidRDefault="00B50050" w:rsidP="0088127C">
            <w:pPr>
              <w:pStyle w:val="OtherTableBody"/>
            </w:pPr>
            <w:r>
              <w:t>IV Pump</w:t>
            </w:r>
          </w:p>
        </w:tc>
      </w:tr>
      <w:tr w:rsidR="00B50050" w14:paraId="653766F9" w14:textId="77777777" w:rsidTr="00195548">
        <w:tc>
          <w:tcPr>
            <w:tcW w:w="600" w:type="dxa"/>
          </w:tcPr>
          <w:p w14:paraId="51507A66" w14:textId="77777777" w:rsidR="00B50050" w:rsidRDefault="00B50050" w:rsidP="0088127C">
            <w:pPr>
              <w:pStyle w:val="OtherTableBody"/>
            </w:pPr>
          </w:p>
        </w:tc>
        <w:tc>
          <w:tcPr>
            <w:tcW w:w="600" w:type="dxa"/>
          </w:tcPr>
          <w:p w14:paraId="17748708" w14:textId="77777777" w:rsidR="00B50050" w:rsidRDefault="00B50050" w:rsidP="0088127C">
            <w:pPr>
              <w:pStyle w:val="OtherTableBody"/>
            </w:pPr>
            <w:r>
              <w:t>0164</w:t>
            </w:r>
          </w:p>
        </w:tc>
        <w:tc>
          <w:tcPr>
            <w:tcW w:w="2600" w:type="dxa"/>
          </w:tcPr>
          <w:p w14:paraId="6C6CF307" w14:textId="77777777" w:rsidR="00B50050" w:rsidRDefault="00B50050" w:rsidP="0088127C">
            <w:pPr>
              <w:pStyle w:val="OtherTableBody"/>
            </w:pPr>
          </w:p>
        </w:tc>
        <w:tc>
          <w:tcPr>
            <w:tcW w:w="1400" w:type="dxa"/>
          </w:tcPr>
          <w:p w14:paraId="2AB44B6E" w14:textId="77777777" w:rsidR="00B50050" w:rsidRDefault="00B50050" w:rsidP="0088127C">
            <w:pPr>
              <w:pStyle w:val="OtherTableBody"/>
            </w:pPr>
            <w:r>
              <w:t>IVS</w:t>
            </w:r>
          </w:p>
        </w:tc>
        <w:tc>
          <w:tcPr>
            <w:tcW w:w="4200" w:type="dxa"/>
          </w:tcPr>
          <w:p w14:paraId="61BE8669" w14:textId="77777777" w:rsidR="00B50050" w:rsidRDefault="00B50050" w:rsidP="0088127C">
            <w:pPr>
              <w:pStyle w:val="OtherTableBody"/>
            </w:pPr>
            <w:r>
              <w:t>IV Soluset</w:t>
            </w:r>
          </w:p>
        </w:tc>
      </w:tr>
      <w:tr w:rsidR="00B50050" w14:paraId="0C825DE1" w14:textId="77777777" w:rsidTr="00195548">
        <w:tc>
          <w:tcPr>
            <w:tcW w:w="600" w:type="dxa"/>
          </w:tcPr>
          <w:p w14:paraId="19764FD4" w14:textId="77777777" w:rsidR="00B50050" w:rsidRDefault="00B50050" w:rsidP="0088127C">
            <w:pPr>
              <w:pStyle w:val="OtherTableBody"/>
            </w:pPr>
          </w:p>
        </w:tc>
        <w:tc>
          <w:tcPr>
            <w:tcW w:w="600" w:type="dxa"/>
          </w:tcPr>
          <w:p w14:paraId="6AE124AC" w14:textId="77777777" w:rsidR="00B50050" w:rsidRDefault="00B50050" w:rsidP="0088127C">
            <w:pPr>
              <w:pStyle w:val="OtherTableBody"/>
            </w:pPr>
            <w:r>
              <w:t>0164</w:t>
            </w:r>
          </w:p>
        </w:tc>
        <w:tc>
          <w:tcPr>
            <w:tcW w:w="2600" w:type="dxa"/>
          </w:tcPr>
          <w:p w14:paraId="5A48BE36" w14:textId="77777777" w:rsidR="00B50050" w:rsidRDefault="00B50050" w:rsidP="0088127C">
            <w:pPr>
              <w:pStyle w:val="OtherTableBody"/>
            </w:pPr>
          </w:p>
        </w:tc>
        <w:tc>
          <w:tcPr>
            <w:tcW w:w="1400" w:type="dxa"/>
          </w:tcPr>
          <w:p w14:paraId="33B614D4" w14:textId="77777777" w:rsidR="00B50050" w:rsidRDefault="00B50050" w:rsidP="0088127C">
            <w:pPr>
              <w:pStyle w:val="OtherTableBody"/>
            </w:pPr>
            <w:r>
              <w:t>MI</w:t>
            </w:r>
          </w:p>
        </w:tc>
        <w:tc>
          <w:tcPr>
            <w:tcW w:w="4200" w:type="dxa"/>
          </w:tcPr>
          <w:p w14:paraId="6B49E27A" w14:textId="77777777" w:rsidR="00B50050" w:rsidRDefault="00B50050" w:rsidP="0088127C">
            <w:pPr>
              <w:pStyle w:val="OtherTableBody"/>
            </w:pPr>
            <w:r>
              <w:t>Metered Inhaler</w:t>
            </w:r>
          </w:p>
        </w:tc>
      </w:tr>
      <w:tr w:rsidR="00B50050" w14:paraId="7A68ABAA" w14:textId="77777777" w:rsidTr="00195548">
        <w:tc>
          <w:tcPr>
            <w:tcW w:w="600" w:type="dxa"/>
          </w:tcPr>
          <w:p w14:paraId="00584873" w14:textId="77777777" w:rsidR="00B50050" w:rsidRDefault="00B50050" w:rsidP="0088127C">
            <w:pPr>
              <w:pStyle w:val="OtherTableBody"/>
            </w:pPr>
          </w:p>
        </w:tc>
        <w:tc>
          <w:tcPr>
            <w:tcW w:w="600" w:type="dxa"/>
          </w:tcPr>
          <w:p w14:paraId="55E010BC" w14:textId="77777777" w:rsidR="00B50050" w:rsidRDefault="00B50050" w:rsidP="0088127C">
            <w:pPr>
              <w:pStyle w:val="OtherTableBody"/>
            </w:pPr>
            <w:r>
              <w:t>0164</w:t>
            </w:r>
          </w:p>
        </w:tc>
        <w:tc>
          <w:tcPr>
            <w:tcW w:w="2600" w:type="dxa"/>
          </w:tcPr>
          <w:p w14:paraId="0FEED58B" w14:textId="77777777" w:rsidR="00B50050" w:rsidRDefault="00B50050" w:rsidP="0088127C">
            <w:pPr>
              <w:pStyle w:val="OtherTableBody"/>
            </w:pPr>
          </w:p>
        </w:tc>
        <w:tc>
          <w:tcPr>
            <w:tcW w:w="1400" w:type="dxa"/>
          </w:tcPr>
          <w:p w14:paraId="5882DDCE" w14:textId="77777777" w:rsidR="00B50050" w:rsidRDefault="00B50050" w:rsidP="0088127C">
            <w:pPr>
              <w:pStyle w:val="OtherTableBody"/>
            </w:pPr>
            <w:r>
              <w:t>NEB</w:t>
            </w:r>
          </w:p>
        </w:tc>
        <w:tc>
          <w:tcPr>
            <w:tcW w:w="4200" w:type="dxa"/>
          </w:tcPr>
          <w:p w14:paraId="2F841D66" w14:textId="77777777" w:rsidR="00B50050" w:rsidRDefault="00B50050" w:rsidP="0088127C">
            <w:pPr>
              <w:pStyle w:val="OtherTableBody"/>
            </w:pPr>
            <w:r>
              <w:t>Nebulizer</w:t>
            </w:r>
          </w:p>
        </w:tc>
      </w:tr>
      <w:tr w:rsidR="00B50050" w14:paraId="0B117885" w14:textId="77777777" w:rsidTr="00195548">
        <w:tc>
          <w:tcPr>
            <w:tcW w:w="600" w:type="dxa"/>
          </w:tcPr>
          <w:p w14:paraId="1C8EA241" w14:textId="77777777" w:rsidR="00B50050" w:rsidRDefault="00B50050" w:rsidP="0088127C">
            <w:pPr>
              <w:pStyle w:val="OtherTableBody"/>
            </w:pPr>
          </w:p>
        </w:tc>
        <w:tc>
          <w:tcPr>
            <w:tcW w:w="600" w:type="dxa"/>
          </w:tcPr>
          <w:p w14:paraId="26F35714" w14:textId="77777777" w:rsidR="00B50050" w:rsidRDefault="00B50050" w:rsidP="0088127C">
            <w:pPr>
              <w:pStyle w:val="OtherTableBody"/>
            </w:pPr>
            <w:r>
              <w:t>0164</w:t>
            </w:r>
          </w:p>
        </w:tc>
        <w:tc>
          <w:tcPr>
            <w:tcW w:w="2600" w:type="dxa"/>
          </w:tcPr>
          <w:p w14:paraId="60606E55" w14:textId="77777777" w:rsidR="00B50050" w:rsidRDefault="00B50050" w:rsidP="0088127C">
            <w:pPr>
              <w:pStyle w:val="OtherTableBody"/>
            </w:pPr>
          </w:p>
        </w:tc>
        <w:tc>
          <w:tcPr>
            <w:tcW w:w="1400" w:type="dxa"/>
          </w:tcPr>
          <w:p w14:paraId="6E75AB70" w14:textId="77777777" w:rsidR="00B50050" w:rsidRDefault="00B50050" w:rsidP="0088127C">
            <w:pPr>
              <w:pStyle w:val="OtherTableBody"/>
            </w:pPr>
            <w:r>
              <w:t>PCA</w:t>
            </w:r>
          </w:p>
        </w:tc>
        <w:tc>
          <w:tcPr>
            <w:tcW w:w="4200" w:type="dxa"/>
          </w:tcPr>
          <w:p w14:paraId="333ECB7E" w14:textId="77777777" w:rsidR="00B50050" w:rsidRDefault="00B50050" w:rsidP="0088127C">
            <w:pPr>
              <w:pStyle w:val="OtherTableBody"/>
            </w:pPr>
            <w:r>
              <w:t>PCA Pump</w:t>
            </w:r>
          </w:p>
        </w:tc>
      </w:tr>
      <w:tr w:rsidR="00B50050" w14:paraId="4D738D41" w14:textId="77777777" w:rsidTr="00195548">
        <w:tc>
          <w:tcPr>
            <w:tcW w:w="600" w:type="dxa"/>
          </w:tcPr>
          <w:p w14:paraId="38492E54" w14:textId="77777777" w:rsidR="00B50050" w:rsidRDefault="00B50050" w:rsidP="0088127C">
            <w:pPr>
              <w:pStyle w:val="OtherTableBody"/>
            </w:pPr>
            <w:r>
              <w:t>User</w:t>
            </w:r>
          </w:p>
        </w:tc>
        <w:tc>
          <w:tcPr>
            <w:tcW w:w="600" w:type="dxa"/>
          </w:tcPr>
          <w:p w14:paraId="6A832634" w14:textId="77777777" w:rsidR="00B50050" w:rsidRDefault="00B50050" w:rsidP="0088127C">
            <w:pPr>
              <w:pStyle w:val="OtherTableBody"/>
            </w:pPr>
          </w:p>
        </w:tc>
        <w:tc>
          <w:tcPr>
            <w:tcW w:w="2600" w:type="dxa"/>
          </w:tcPr>
          <w:p w14:paraId="445D82FD" w14:textId="77777777" w:rsidR="00B50050" w:rsidRDefault="00B50050" w:rsidP="0088127C">
            <w:pPr>
              <w:pStyle w:val="OtherTableBody"/>
            </w:pPr>
            <w:r>
              <w:t>Administration Method</w:t>
            </w:r>
          </w:p>
        </w:tc>
        <w:tc>
          <w:tcPr>
            <w:tcW w:w="1400" w:type="dxa"/>
          </w:tcPr>
          <w:p w14:paraId="5277058A" w14:textId="77777777" w:rsidR="00B50050" w:rsidRDefault="00B50050" w:rsidP="0088127C">
            <w:pPr>
              <w:pStyle w:val="OtherTableBody"/>
            </w:pPr>
          </w:p>
        </w:tc>
        <w:tc>
          <w:tcPr>
            <w:tcW w:w="4200" w:type="dxa"/>
          </w:tcPr>
          <w:p w14:paraId="3B1C72F9" w14:textId="77777777" w:rsidR="00B50050" w:rsidRDefault="00B50050" w:rsidP="0088127C">
            <w:pPr>
              <w:pStyle w:val="OtherTableBody"/>
            </w:pPr>
          </w:p>
        </w:tc>
      </w:tr>
      <w:tr w:rsidR="00B50050" w14:paraId="0E77B527" w14:textId="77777777" w:rsidTr="00195548">
        <w:tc>
          <w:tcPr>
            <w:tcW w:w="600" w:type="dxa"/>
          </w:tcPr>
          <w:p w14:paraId="64FEC570" w14:textId="77777777" w:rsidR="00B50050" w:rsidRDefault="00B50050" w:rsidP="0088127C">
            <w:pPr>
              <w:pStyle w:val="OtherTableBody"/>
            </w:pPr>
          </w:p>
        </w:tc>
        <w:tc>
          <w:tcPr>
            <w:tcW w:w="600" w:type="dxa"/>
          </w:tcPr>
          <w:p w14:paraId="1CE936D3" w14:textId="77777777" w:rsidR="00B50050" w:rsidRDefault="00B50050" w:rsidP="0088127C">
            <w:pPr>
              <w:pStyle w:val="OtherTableBody"/>
            </w:pPr>
            <w:r>
              <w:t>0165</w:t>
            </w:r>
          </w:p>
        </w:tc>
        <w:tc>
          <w:tcPr>
            <w:tcW w:w="2600" w:type="dxa"/>
          </w:tcPr>
          <w:p w14:paraId="39E90E06" w14:textId="77777777" w:rsidR="00B50050" w:rsidRDefault="00B50050" w:rsidP="0088127C">
            <w:pPr>
              <w:pStyle w:val="OtherTableBody"/>
            </w:pPr>
          </w:p>
        </w:tc>
        <w:tc>
          <w:tcPr>
            <w:tcW w:w="1400" w:type="dxa"/>
          </w:tcPr>
          <w:p w14:paraId="3CCBE00F" w14:textId="77777777" w:rsidR="00B50050" w:rsidRDefault="00B50050" w:rsidP="0088127C">
            <w:pPr>
              <w:pStyle w:val="OtherTableBody"/>
            </w:pPr>
            <w:r>
              <w:t>CH</w:t>
            </w:r>
          </w:p>
        </w:tc>
        <w:tc>
          <w:tcPr>
            <w:tcW w:w="4200" w:type="dxa"/>
          </w:tcPr>
          <w:p w14:paraId="745F7E28" w14:textId="77777777" w:rsidR="00B50050" w:rsidRDefault="00B50050" w:rsidP="0088127C">
            <w:pPr>
              <w:pStyle w:val="OtherTableBody"/>
            </w:pPr>
            <w:r>
              <w:t>Chew</w:t>
            </w:r>
          </w:p>
        </w:tc>
      </w:tr>
      <w:tr w:rsidR="00B50050" w14:paraId="20DA8B47" w14:textId="77777777" w:rsidTr="00195548">
        <w:tc>
          <w:tcPr>
            <w:tcW w:w="600" w:type="dxa"/>
          </w:tcPr>
          <w:p w14:paraId="216D4CF2" w14:textId="77777777" w:rsidR="00B50050" w:rsidRDefault="00B50050" w:rsidP="0088127C">
            <w:pPr>
              <w:pStyle w:val="OtherTableBody"/>
            </w:pPr>
          </w:p>
        </w:tc>
        <w:tc>
          <w:tcPr>
            <w:tcW w:w="600" w:type="dxa"/>
          </w:tcPr>
          <w:p w14:paraId="792DA718" w14:textId="77777777" w:rsidR="00B50050" w:rsidRDefault="00B50050" w:rsidP="0088127C">
            <w:pPr>
              <w:pStyle w:val="OtherTableBody"/>
            </w:pPr>
            <w:r>
              <w:t>0165</w:t>
            </w:r>
          </w:p>
        </w:tc>
        <w:tc>
          <w:tcPr>
            <w:tcW w:w="2600" w:type="dxa"/>
          </w:tcPr>
          <w:p w14:paraId="677032FC" w14:textId="77777777" w:rsidR="00B50050" w:rsidRDefault="00B50050" w:rsidP="0088127C">
            <w:pPr>
              <w:pStyle w:val="OtherTableBody"/>
            </w:pPr>
          </w:p>
        </w:tc>
        <w:tc>
          <w:tcPr>
            <w:tcW w:w="1400" w:type="dxa"/>
          </w:tcPr>
          <w:p w14:paraId="5660E3B5" w14:textId="77777777" w:rsidR="00B50050" w:rsidRDefault="00B50050" w:rsidP="0088127C">
            <w:pPr>
              <w:pStyle w:val="OtherTableBody"/>
            </w:pPr>
            <w:r>
              <w:t>DI</w:t>
            </w:r>
          </w:p>
        </w:tc>
        <w:tc>
          <w:tcPr>
            <w:tcW w:w="4200" w:type="dxa"/>
          </w:tcPr>
          <w:p w14:paraId="5E0C81C0" w14:textId="77777777" w:rsidR="00B50050" w:rsidRDefault="00B50050" w:rsidP="0088127C">
            <w:pPr>
              <w:pStyle w:val="OtherTableBody"/>
            </w:pPr>
            <w:r>
              <w:t>Dissolve</w:t>
            </w:r>
          </w:p>
        </w:tc>
      </w:tr>
      <w:tr w:rsidR="00B50050" w14:paraId="3406518B" w14:textId="77777777" w:rsidTr="00195548">
        <w:tc>
          <w:tcPr>
            <w:tcW w:w="600" w:type="dxa"/>
          </w:tcPr>
          <w:p w14:paraId="7B1DE52D" w14:textId="77777777" w:rsidR="00B50050" w:rsidRDefault="00B50050" w:rsidP="0088127C">
            <w:pPr>
              <w:pStyle w:val="OtherTableBody"/>
            </w:pPr>
          </w:p>
        </w:tc>
        <w:tc>
          <w:tcPr>
            <w:tcW w:w="600" w:type="dxa"/>
          </w:tcPr>
          <w:p w14:paraId="44EDED01" w14:textId="77777777" w:rsidR="00B50050" w:rsidRDefault="00B50050" w:rsidP="0088127C">
            <w:pPr>
              <w:pStyle w:val="OtherTableBody"/>
            </w:pPr>
            <w:r>
              <w:t>0165</w:t>
            </w:r>
          </w:p>
        </w:tc>
        <w:tc>
          <w:tcPr>
            <w:tcW w:w="2600" w:type="dxa"/>
          </w:tcPr>
          <w:p w14:paraId="76AA0A5D" w14:textId="77777777" w:rsidR="00B50050" w:rsidRDefault="00B50050" w:rsidP="0088127C">
            <w:pPr>
              <w:pStyle w:val="OtherTableBody"/>
            </w:pPr>
          </w:p>
        </w:tc>
        <w:tc>
          <w:tcPr>
            <w:tcW w:w="1400" w:type="dxa"/>
          </w:tcPr>
          <w:p w14:paraId="745C8B2B" w14:textId="77777777" w:rsidR="00B50050" w:rsidRDefault="00B50050" w:rsidP="0088127C">
            <w:pPr>
              <w:pStyle w:val="OtherTableBody"/>
            </w:pPr>
            <w:r>
              <w:t>DU</w:t>
            </w:r>
          </w:p>
        </w:tc>
        <w:tc>
          <w:tcPr>
            <w:tcW w:w="4200" w:type="dxa"/>
          </w:tcPr>
          <w:p w14:paraId="1D53D45A" w14:textId="77777777" w:rsidR="00B50050" w:rsidRDefault="00B50050" w:rsidP="0088127C">
            <w:pPr>
              <w:pStyle w:val="OtherTableBody"/>
            </w:pPr>
            <w:r>
              <w:t>Dust</w:t>
            </w:r>
          </w:p>
        </w:tc>
      </w:tr>
      <w:tr w:rsidR="00B50050" w14:paraId="70C06D5D" w14:textId="77777777" w:rsidTr="00195548">
        <w:tc>
          <w:tcPr>
            <w:tcW w:w="600" w:type="dxa"/>
          </w:tcPr>
          <w:p w14:paraId="71731AF5" w14:textId="77777777" w:rsidR="00B50050" w:rsidRDefault="00B50050" w:rsidP="0088127C">
            <w:pPr>
              <w:pStyle w:val="OtherTableBody"/>
            </w:pPr>
          </w:p>
        </w:tc>
        <w:tc>
          <w:tcPr>
            <w:tcW w:w="600" w:type="dxa"/>
          </w:tcPr>
          <w:p w14:paraId="67DE248F" w14:textId="77777777" w:rsidR="00B50050" w:rsidRDefault="00B50050" w:rsidP="0088127C">
            <w:pPr>
              <w:pStyle w:val="OtherTableBody"/>
            </w:pPr>
            <w:r>
              <w:t>0165</w:t>
            </w:r>
          </w:p>
        </w:tc>
        <w:tc>
          <w:tcPr>
            <w:tcW w:w="2600" w:type="dxa"/>
          </w:tcPr>
          <w:p w14:paraId="502D7005" w14:textId="77777777" w:rsidR="00B50050" w:rsidRDefault="00B50050" w:rsidP="0088127C">
            <w:pPr>
              <w:pStyle w:val="OtherTableBody"/>
            </w:pPr>
          </w:p>
        </w:tc>
        <w:tc>
          <w:tcPr>
            <w:tcW w:w="1400" w:type="dxa"/>
          </w:tcPr>
          <w:p w14:paraId="7A2F4322" w14:textId="77777777" w:rsidR="00B50050" w:rsidRDefault="00B50050" w:rsidP="0088127C">
            <w:pPr>
              <w:pStyle w:val="OtherTableBody"/>
            </w:pPr>
            <w:r>
              <w:t>IF</w:t>
            </w:r>
          </w:p>
        </w:tc>
        <w:tc>
          <w:tcPr>
            <w:tcW w:w="4200" w:type="dxa"/>
          </w:tcPr>
          <w:p w14:paraId="022F6EF5" w14:textId="77777777" w:rsidR="00B50050" w:rsidRDefault="00B50050" w:rsidP="0088127C">
            <w:pPr>
              <w:pStyle w:val="OtherTableBody"/>
            </w:pPr>
            <w:r>
              <w:t>Infiltrate</w:t>
            </w:r>
          </w:p>
        </w:tc>
      </w:tr>
      <w:tr w:rsidR="00B50050" w14:paraId="4C5B9C79" w14:textId="77777777" w:rsidTr="00195548">
        <w:tc>
          <w:tcPr>
            <w:tcW w:w="600" w:type="dxa"/>
          </w:tcPr>
          <w:p w14:paraId="21308A1E" w14:textId="77777777" w:rsidR="00B50050" w:rsidRDefault="00B50050" w:rsidP="0088127C">
            <w:pPr>
              <w:pStyle w:val="OtherTableBody"/>
            </w:pPr>
          </w:p>
        </w:tc>
        <w:tc>
          <w:tcPr>
            <w:tcW w:w="600" w:type="dxa"/>
          </w:tcPr>
          <w:p w14:paraId="5E2F58B8" w14:textId="77777777" w:rsidR="00B50050" w:rsidRDefault="00B50050" w:rsidP="0088127C">
            <w:pPr>
              <w:pStyle w:val="OtherTableBody"/>
            </w:pPr>
            <w:r>
              <w:t>0165</w:t>
            </w:r>
          </w:p>
        </w:tc>
        <w:tc>
          <w:tcPr>
            <w:tcW w:w="2600" w:type="dxa"/>
          </w:tcPr>
          <w:p w14:paraId="596B710B" w14:textId="77777777" w:rsidR="00B50050" w:rsidRDefault="00B50050" w:rsidP="0088127C">
            <w:pPr>
              <w:pStyle w:val="OtherTableBody"/>
            </w:pPr>
          </w:p>
        </w:tc>
        <w:tc>
          <w:tcPr>
            <w:tcW w:w="1400" w:type="dxa"/>
          </w:tcPr>
          <w:p w14:paraId="09DCA9E9" w14:textId="77777777" w:rsidR="00B50050" w:rsidRDefault="00B50050" w:rsidP="0088127C">
            <w:pPr>
              <w:pStyle w:val="OtherTableBody"/>
            </w:pPr>
            <w:r>
              <w:t>IR</w:t>
            </w:r>
          </w:p>
        </w:tc>
        <w:tc>
          <w:tcPr>
            <w:tcW w:w="4200" w:type="dxa"/>
          </w:tcPr>
          <w:p w14:paraId="716F0D3C" w14:textId="77777777" w:rsidR="00B50050" w:rsidRDefault="00B50050" w:rsidP="0088127C">
            <w:pPr>
              <w:pStyle w:val="OtherTableBody"/>
            </w:pPr>
            <w:r>
              <w:t>Irrigate</w:t>
            </w:r>
          </w:p>
        </w:tc>
      </w:tr>
      <w:tr w:rsidR="00B50050" w14:paraId="4E2C7379" w14:textId="77777777" w:rsidTr="00195548">
        <w:tc>
          <w:tcPr>
            <w:tcW w:w="600" w:type="dxa"/>
          </w:tcPr>
          <w:p w14:paraId="718EBA87" w14:textId="77777777" w:rsidR="00B50050" w:rsidRDefault="00B50050" w:rsidP="0088127C">
            <w:pPr>
              <w:pStyle w:val="OtherTableBody"/>
            </w:pPr>
          </w:p>
        </w:tc>
        <w:tc>
          <w:tcPr>
            <w:tcW w:w="600" w:type="dxa"/>
          </w:tcPr>
          <w:p w14:paraId="0B96AE74" w14:textId="77777777" w:rsidR="00B50050" w:rsidRDefault="00B50050" w:rsidP="0088127C">
            <w:pPr>
              <w:pStyle w:val="OtherTableBody"/>
            </w:pPr>
            <w:r>
              <w:t>0165</w:t>
            </w:r>
          </w:p>
        </w:tc>
        <w:tc>
          <w:tcPr>
            <w:tcW w:w="2600" w:type="dxa"/>
          </w:tcPr>
          <w:p w14:paraId="2EAF50B6" w14:textId="77777777" w:rsidR="00B50050" w:rsidRDefault="00B50050" w:rsidP="0088127C">
            <w:pPr>
              <w:pStyle w:val="OtherTableBody"/>
            </w:pPr>
          </w:p>
        </w:tc>
        <w:tc>
          <w:tcPr>
            <w:tcW w:w="1400" w:type="dxa"/>
          </w:tcPr>
          <w:p w14:paraId="16B83547" w14:textId="77777777" w:rsidR="00B50050" w:rsidRDefault="00B50050" w:rsidP="0088127C">
            <w:pPr>
              <w:pStyle w:val="OtherTableBody"/>
            </w:pPr>
            <w:r>
              <w:t>IS</w:t>
            </w:r>
          </w:p>
        </w:tc>
        <w:tc>
          <w:tcPr>
            <w:tcW w:w="4200" w:type="dxa"/>
          </w:tcPr>
          <w:p w14:paraId="33E0B27F" w14:textId="77777777" w:rsidR="00B50050" w:rsidRDefault="00B50050" w:rsidP="0088127C">
            <w:pPr>
              <w:pStyle w:val="OtherTableBody"/>
            </w:pPr>
            <w:r>
              <w:t>Insert</w:t>
            </w:r>
          </w:p>
        </w:tc>
      </w:tr>
      <w:tr w:rsidR="00B50050" w14:paraId="39486127" w14:textId="77777777" w:rsidTr="00195548">
        <w:tc>
          <w:tcPr>
            <w:tcW w:w="600" w:type="dxa"/>
          </w:tcPr>
          <w:p w14:paraId="1A56D1C9" w14:textId="77777777" w:rsidR="00B50050" w:rsidRDefault="00B50050" w:rsidP="0088127C">
            <w:pPr>
              <w:pStyle w:val="OtherTableBody"/>
            </w:pPr>
          </w:p>
        </w:tc>
        <w:tc>
          <w:tcPr>
            <w:tcW w:w="600" w:type="dxa"/>
          </w:tcPr>
          <w:p w14:paraId="0FBAC3EB" w14:textId="77777777" w:rsidR="00B50050" w:rsidRDefault="00B50050" w:rsidP="0088127C">
            <w:pPr>
              <w:pStyle w:val="OtherTableBody"/>
            </w:pPr>
            <w:r>
              <w:t>0165</w:t>
            </w:r>
          </w:p>
        </w:tc>
        <w:tc>
          <w:tcPr>
            <w:tcW w:w="2600" w:type="dxa"/>
          </w:tcPr>
          <w:p w14:paraId="0AFAD52F" w14:textId="77777777" w:rsidR="00B50050" w:rsidRDefault="00B50050" w:rsidP="0088127C">
            <w:pPr>
              <w:pStyle w:val="OtherTableBody"/>
            </w:pPr>
          </w:p>
        </w:tc>
        <w:tc>
          <w:tcPr>
            <w:tcW w:w="1400" w:type="dxa"/>
          </w:tcPr>
          <w:p w14:paraId="53D11223" w14:textId="77777777" w:rsidR="00B50050" w:rsidRDefault="00B50050" w:rsidP="0088127C">
            <w:pPr>
              <w:pStyle w:val="OtherTableBody"/>
            </w:pPr>
            <w:r>
              <w:t>IVP</w:t>
            </w:r>
          </w:p>
        </w:tc>
        <w:tc>
          <w:tcPr>
            <w:tcW w:w="4200" w:type="dxa"/>
          </w:tcPr>
          <w:p w14:paraId="16B1AD0C" w14:textId="77777777" w:rsidR="00B50050" w:rsidRDefault="00B50050" w:rsidP="0088127C">
            <w:pPr>
              <w:pStyle w:val="OtherTableBody"/>
            </w:pPr>
            <w:r>
              <w:t>IV Push</w:t>
            </w:r>
          </w:p>
        </w:tc>
      </w:tr>
      <w:tr w:rsidR="00B50050" w14:paraId="07855055" w14:textId="77777777" w:rsidTr="00195548">
        <w:tc>
          <w:tcPr>
            <w:tcW w:w="600" w:type="dxa"/>
          </w:tcPr>
          <w:p w14:paraId="28C3ED10" w14:textId="77777777" w:rsidR="00B50050" w:rsidRDefault="00B50050" w:rsidP="0088127C">
            <w:pPr>
              <w:pStyle w:val="OtherTableBody"/>
            </w:pPr>
          </w:p>
        </w:tc>
        <w:tc>
          <w:tcPr>
            <w:tcW w:w="600" w:type="dxa"/>
          </w:tcPr>
          <w:p w14:paraId="7F6A34C2" w14:textId="77777777" w:rsidR="00B50050" w:rsidRDefault="00B50050" w:rsidP="0088127C">
            <w:pPr>
              <w:pStyle w:val="OtherTableBody"/>
            </w:pPr>
            <w:r>
              <w:t>0165</w:t>
            </w:r>
          </w:p>
        </w:tc>
        <w:tc>
          <w:tcPr>
            <w:tcW w:w="2600" w:type="dxa"/>
          </w:tcPr>
          <w:p w14:paraId="2876EE4A" w14:textId="77777777" w:rsidR="00B50050" w:rsidRDefault="00B50050" w:rsidP="0088127C">
            <w:pPr>
              <w:pStyle w:val="OtherTableBody"/>
            </w:pPr>
          </w:p>
        </w:tc>
        <w:tc>
          <w:tcPr>
            <w:tcW w:w="1400" w:type="dxa"/>
          </w:tcPr>
          <w:p w14:paraId="75A05170" w14:textId="77777777" w:rsidR="00B50050" w:rsidRDefault="00B50050" w:rsidP="0088127C">
            <w:pPr>
              <w:pStyle w:val="OtherTableBody"/>
            </w:pPr>
            <w:r>
              <w:t>IVPB</w:t>
            </w:r>
          </w:p>
        </w:tc>
        <w:tc>
          <w:tcPr>
            <w:tcW w:w="4200" w:type="dxa"/>
          </w:tcPr>
          <w:p w14:paraId="22613D9C" w14:textId="77777777" w:rsidR="00B50050" w:rsidRDefault="00B50050" w:rsidP="0088127C">
            <w:pPr>
              <w:pStyle w:val="OtherTableBody"/>
            </w:pPr>
            <w:r>
              <w:t>IV Piggyback</w:t>
            </w:r>
          </w:p>
        </w:tc>
      </w:tr>
      <w:tr w:rsidR="00B50050" w14:paraId="4B03087F" w14:textId="77777777" w:rsidTr="00195548">
        <w:tc>
          <w:tcPr>
            <w:tcW w:w="600" w:type="dxa"/>
          </w:tcPr>
          <w:p w14:paraId="20678B5F" w14:textId="77777777" w:rsidR="00B50050" w:rsidRDefault="00B50050" w:rsidP="0088127C">
            <w:pPr>
              <w:pStyle w:val="OtherTableBody"/>
            </w:pPr>
          </w:p>
        </w:tc>
        <w:tc>
          <w:tcPr>
            <w:tcW w:w="600" w:type="dxa"/>
          </w:tcPr>
          <w:p w14:paraId="3F5A81B8" w14:textId="77777777" w:rsidR="00B50050" w:rsidRDefault="00B50050" w:rsidP="0088127C">
            <w:pPr>
              <w:pStyle w:val="OtherTableBody"/>
            </w:pPr>
            <w:r>
              <w:t>0165</w:t>
            </w:r>
          </w:p>
        </w:tc>
        <w:tc>
          <w:tcPr>
            <w:tcW w:w="2600" w:type="dxa"/>
          </w:tcPr>
          <w:p w14:paraId="0E2F5141" w14:textId="77777777" w:rsidR="00B50050" w:rsidRDefault="00B50050" w:rsidP="0088127C">
            <w:pPr>
              <w:pStyle w:val="OtherTableBody"/>
            </w:pPr>
          </w:p>
        </w:tc>
        <w:tc>
          <w:tcPr>
            <w:tcW w:w="1400" w:type="dxa"/>
          </w:tcPr>
          <w:p w14:paraId="484CE32F" w14:textId="77777777" w:rsidR="00B50050" w:rsidRDefault="00B50050" w:rsidP="0088127C">
            <w:pPr>
              <w:pStyle w:val="OtherTableBody"/>
            </w:pPr>
            <w:r>
              <w:t>NB</w:t>
            </w:r>
          </w:p>
        </w:tc>
        <w:tc>
          <w:tcPr>
            <w:tcW w:w="4200" w:type="dxa"/>
          </w:tcPr>
          <w:p w14:paraId="48B4613C" w14:textId="77777777" w:rsidR="00B50050" w:rsidRDefault="00B50050" w:rsidP="0088127C">
            <w:pPr>
              <w:pStyle w:val="OtherTableBody"/>
            </w:pPr>
            <w:r>
              <w:t>Nebulized</w:t>
            </w:r>
          </w:p>
        </w:tc>
      </w:tr>
      <w:tr w:rsidR="00B50050" w14:paraId="3971E324" w14:textId="77777777" w:rsidTr="00195548">
        <w:tc>
          <w:tcPr>
            <w:tcW w:w="600" w:type="dxa"/>
          </w:tcPr>
          <w:p w14:paraId="4E69D7D6" w14:textId="77777777" w:rsidR="00B50050" w:rsidRDefault="00B50050" w:rsidP="0088127C">
            <w:pPr>
              <w:pStyle w:val="OtherTableBody"/>
            </w:pPr>
          </w:p>
        </w:tc>
        <w:tc>
          <w:tcPr>
            <w:tcW w:w="600" w:type="dxa"/>
          </w:tcPr>
          <w:p w14:paraId="4D8A1591" w14:textId="77777777" w:rsidR="00B50050" w:rsidRDefault="00B50050" w:rsidP="0088127C">
            <w:pPr>
              <w:pStyle w:val="OtherTableBody"/>
            </w:pPr>
            <w:r>
              <w:t>0165</w:t>
            </w:r>
          </w:p>
        </w:tc>
        <w:tc>
          <w:tcPr>
            <w:tcW w:w="2600" w:type="dxa"/>
          </w:tcPr>
          <w:p w14:paraId="456A39F0" w14:textId="77777777" w:rsidR="00B50050" w:rsidRDefault="00B50050" w:rsidP="0088127C">
            <w:pPr>
              <w:pStyle w:val="OtherTableBody"/>
            </w:pPr>
          </w:p>
        </w:tc>
        <w:tc>
          <w:tcPr>
            <w:tcW w:w="1400" w:type="dxa"/>
          </w:tcPr>
          <w:p w14:paraId="173D72FF" w14:textId="77777777" w:rsidR="00B50050" w:rsidRDefault="00B50050" w:rsidP="0088127C">
            <w:pPr>
              <w:pStyle w:val="OtherTableBody"/>
            </w:pPr>
            <w:r>
              <w:t>PF</w:t>
            </w:r>
          </w:p>
        </w:tc>
        <w:tc>
          <w:tcPr>
            <w:tcW w:w="4200" w:type="dxa"/>
          </w:tcPr>
          <w:p w14:paraId="2B716D11" w14:textId="77777777" w:rsidR="00B50050" w:rsidRDefault="00B50050" w:rsidP="0088127C">
            <w:pPr>
              <w:pStyle w:val="OtherTableBody"/>
            </w:pPr>
            <w:r>
              <w:t>Perfuse</w:t>
            </w:r>
          </w:p>
        </w:tc>
      </w:tr>
      <w:tr w:rsidR="00B50050" w14:paraId="3A14F62E" w14:textId="77777777" w:rsidTr="00195548">
        <w:tc>
          <w:tcPr>
            <w:tcW w:w="600" w:type="dxa"/>
          </w:tcPr>
          <w:p w14:paraId="6123BE3C" w14:textId="77777777" w:rsidR="00B50050" w:rsidRDefault="00B50050" w:rsidP="0088127C">
            <w:pPr>
              <w:pStyle w:val="OtherTableBody"/>
            </w:pPr>
          </w:p>
        </w:tc>
        <w:tc>
          <w:tcPr>
            <w:tcW w:w="600" w:type="dxa"/>
          </w:tcPr>
          <w:p w14:paraId="3345DBB0" w14:textId="77777777" w:rsidR="00B50050" w:rsidRDefault="00B50050" w:rsidP="0088127C">
            <w:pPr>
              <w:pStyle w:val="OtherTableBody"/>
            </w:pPr>
            <w:r>
              <w:t>0165</w:t>
            </w:r>
          </w:p>
        </w:tc>
        <w:tc>
          <w:tcPr>
            <w:tcW w:w="2600" w:type="dxa"/>
          </w:tcPr>
          <w:p w14:paraId="1A09CB40" w14:textId="77777777" w:rsidR="00B50050" w:rsidRDefault="00B50050" w:rsidP="0088127C">
            <w:pPr>
              <w:pStyle w:val="OtherTableBody"/>
            </w:pPr>
          </w:p>
        </w:tc>
        <w:tc>
          <w:tcPr>
            <w:tcW w:w="1400" w:type="dxa"/>
          </w:tcPr>
          <w:p w14:paraId="04C727B3" w14:textId="77777777" w:rsidR="00B50050" w:rsidRDefault="00B50050" w:rsidP="0088127C">
            <w:pPr>
              <w:pStyle w:val="OtherTableBody"/>
            </w:pPr>
            <w:r>
              <w:t>PT</w:t>
            </w:r>
          </w:p>
        </w:tc>
        <w:tc>
          <w:tcPr>
            <w:tcW w:w="4200" w:type="dxa"/>
          </w:tcPr>
          <w:p w14:paraId="674AC282" w14:textId="77777777" w:rsidR="00B50050" w:rsidRDefault="00B50050" w:rsidP="0088127C">
            <w:pPr>
              <w:pStyle w:val="OtherTableBody"/>
            </w:pPr>
            <w:r>
              <w:t>Paint</w:t>
            </w:r>
          </w:p>
        </w:tc>
      </w:tr>
      <w:tr w:rsidR="00B50050" w14:paraId="34CD9543" w14:textId="77777777" w:rsidTr="00195548">
        <w:tc>
          <w:tcPr>
            <w:tcW w:w="600" w:type="dxa"/>
          </w:tcPr>
          <w:p w14:paraId="51350D57" w14:textId="77777777" w:rsidR="00B50050" w:rsidRDefault="00B50050" w:rsidP="0088127C">
            <w:pPr>
              <w:pStyle w:val="OtherTableBody"/>
            </w:pPr>
          </w:p>
        </w:tc>
        <w:tc>
          <w:tcPr>
            <w:tcW w:w="600" w:type="dxa"/>
          </w:tcPr>
          <w:p w14:paraId="7B4D9925" w14:textId="77777777" w:rsidR="00B50050" w:rsidRDefault="00B50050" w:rsidP="0088127C">
            <w:pPr>
              <w:pStyle w:val="OtherTableBody"/>
            </w:pPr>
            <w:r>
              <w:t>0165</w:t>
            </w:r>
          </w:p>
        </w:tc>
        <w:tc>
          <w:tcPr>
            <w:tcW w:w="2600" w:type="dxa"/>
          </w:tcPr>
          <w:p w14:paraId="6AF918C6" w14:textId="77777777" w:rsidR="00B50050" w:rsidRDefault="00B50050" w:rsidP="0088127C">
            <w:pPr>
              <w:pStyle w:val="OtherTableBody"/>
            </w:pPr>
          </w:p>
        </w:tc>
        <w:tc>
          <w:tcPr>
            <w:tcW w:w="1400" w:type="dxa"/>
          </w:tcPr>
          <w:p w14:paraId="71385957" w14:textId="77777777" w:rsidR="00B50050" w:rsidRDefault="00B50050" w:rsidP="0088127C">
            <w:pPr>
              <w:pStyle w:val="OtherTableBody"/>
            </w:pPr>
            <w:r>
              <w:t>SH</w:t>
            </w:r>
          </w:p>
        </w:tc>
        <w:tc>
          <w:tcPr>
            <w:tcW w:w="4200" w:type="dxa"/>
          </w:tcPr>
          <w:p w14:paraId="19C850B9" w14:textId="77777777" w:rsidR="00B50050" w:rsidRDefault="00B50050" w:rsidP="0088127C">
            <w:pPr>
              <w:pStyle w:val="OtherTableBody"/>
            </w:pPr>
            <w:r>
              <w:t>Shampoo</w:t>
            </w:r>
          </w:p>
        </w:tc>
      </w:tr>
      <w:tr w:rsidR="00B50050" w14:paraId="36B39800" w14:textId="77777777" w:rsidTr="00195548">
        <w:tc>
          <w:tcPr>
            <w:tcW w:w="600" w:type="dxa"/>
          </w:tcPr>
          <w:p w14:paraId="4DE3ECD4" w14:textId="77777777" w:rsidR="00B50050" w:rsidRDefault="00B50050" w:rsidP="0088127C">
            <w:pPr>
              <w:pStyle w:val="OtherTableBody"/>
            </w:pPr>
          </w:p>
        </w:tc>
        <w:tc>
          <w:tcPr>
            <w:tcW w:w="600" w:type="dxa"/>
          </w:tcPr>
          <w:p w14:paraId="3C01516A" w14:textId="77777777" w:rsidR="00B50050" w:rsidRDefault="00B50050" w:rsidP="0088127C">
            <w:pPr>
              <w:pStyle w:val="OtherTableBody"/>
            </w:pPr>
            <w:r>
              <w:t>0165</w:t>
            </w:r>
          </w:p>
        </w:tc>
        <w:tc>
          <w:tcPr>
            <w:tcW w:w="2600" w:type="dxa"/>
          </w:tcPr>
          <w:p w14:paraId="199D2587" w14:textId="77777777" w:rsidR="00B50050" w:rsidRDefault="00B50050" w:rsidP="0088127C">
            <w:pPr>
              <w:pStyle w:val="OtherTableBody"/>
            </w:pPr>
          </w:p>
        </w:tc>
        <w:tc>
          <w:tcPr>
            <w:tcW w:w="1400" w:type="dxa"/>
          </w:tcPr>
          <w:p w14:paraId="3CB5739A" w14:textId="77777777" w:rsidR="00B50050" w:rsidRDefault="00B50050" w:rsidP="0088127C">
            <w:pPr>
              <w:pStyle w:val="OtherTableBody"/>
            </w:pPr>
            <w:r>
              <w:t>SO</w:t>
            </w:r>
          </w:p>
        </w:tc>
        <w:tc>
          <w:tcPr>
            <w:tcW w:w="4200" w:type="dxa"/>
          </w:tcPr>
          <w:p w14:paraId="1820A055" w14:textId="77777777" w:rsidR="00B50050" w:rsidRDefault="00B50050" w:rsidP="0088127C">
            <w:pPr>
              <w:pStyle w:val="OtherTableBody"/>
            </w:pPr>
            <w:r>
              <w:t>Soak</w:t>
            </w:r>
          </w:p>
        </w:tc>
      </w:tr>
      <w:tr w:rsidR="00B50050" w14:paraId="7631A0E2" w14:textId="77777777" w:rsidTr="00195548">
        <w:tc>
          <w:tcPr>
            <w:tcW w:w="600" w:type="dxa"/>
          </w:tcPr>
          <w:p w14:paraId="22DAF78B" w14:textId="77777777" w:rsidR="00B50050" w:rsidRDefault="00B50050" w:rsidP="0088127C">
            <w:pPr>
              <w:pStyle w:val="OtherTableBody"/>
            </w:pPr>
          </w:p>
        </w:tc>
        <w:tc>
          <w:tcPr>
            <w:tcW w:w="600" w:type="dxa"/>
          </w:tcPr>
          <w:p w14:paraId="4557442C" w14:textId="77777777" w:rsidR="00B50050" w:rsidRDefault="00B50050" w:rsidP="0088127C">
            <w:pPr>
              <w:pStyle w:val="OtherTableBody"/>
            </w:pPr>
            <w:r>
              <w:t>0165</w:t>
            </w:r>
          </w:p>
        </w:tc>
        <w:tc>
          <w:tcPr>
            <w:tcW w:w="2600" w:type="dxa"/>
          </w:tcPr>
          <w:p w14:paraId="3FDF1A0F" w14:textId="77777777" w:rsidR="00B50050" w:rsidRDefault="00B50050" w:rsidP="0088127C">
            <w:pPr>
              <w:pStyle w:val="OtherTableBody"/>
            </w:pPr>
          </w:p>
        </w:tc>
        <w:tc>
          <w:tcPr>
            <w:tcW w:w="1400" w:type="dxa"/>
          </w:tcPr>
          <w:p w14:paraId="6CF795A0" w14:textId="77777777" w:rsidR="00B50050" w:rsidRDefault="00B50050" w:rsidP="0088127C">
            <w:pPr>
              <w:pStyle w:val="OtherTableBody"/>
            </w:pPr>
            <w:r>
              <w:t>WA</w:t>
            </w:r>
          </w:p>
        </w:tc>
        <w:tc>
          <w:tcPr>
            <w:tcW w:w="4200" w:type="dxa"/>
          </w:tcPr>
          <w:p w14:paraId="713415B4" w14:textId="77777777" w:rsidR="00B50050" w:rsidRDefault="00B50050" w:rsidP="0088127C">
            <w:pPr>
              <w:pStyle w:val="OtherTableBody"/>
            </w:pPr>
            <w:r>
              <w:t>Wash</w:t>
            </w:r>
          </w:p>
        </w:tc>
      </w:tr>
      <w:tr w:rsidR="00B50050" w14:paraId="2717A836" w14:textId="77777777" w:rsidTr="00195548">
        <w:tc>
          <w:tcPr>
            <w:tcW w:w="600" w:type="dxa"/>
          </w:tcPr>
          <w:p w14:paraId="68F6001A" w14:textId="77777777" w:rsidR="00B50050" w:rsidRDefault="00B50050" w:rsidP="0088127C">
            <w:pPr>
              <w:pStyle w:val="OtherTableBody"/>
            </w:pPr>
          </w:p>
        </w:tc>
        <w:tc>
          <w:tcPr>
            <w:tcW w:w="600" w:type="dxa"/>
          </w:tcPr>
          <w:p w14:paraId="406EC4FB" w14:textId="77777777" w:rsidR="00B50050" w:rsidRDefault="00B50050" w:rsidP="0088127C">
            <w:pPr>
              <w:pStyle w:val="OtherTableBody"/>
            </w:pPr>
            <w:r>
              <w:t>0165</w:t>
            </w:r>
          </w:p>
        </w:tc>
        <w:tc>
          <w:tcPr>
            <w:tcW w:w="2600" w:type="dxa"/>
          </w:tcPr>
          <w:p w14:paraId="74879B5C" w14:textId="77777777" w:rsidR="00B50050" w:rsidRDefault="00B50050" w:rsidP="0088127C">
            <w:pPr>
              <w:pStyle w:val="OtherTableBody"/>
            </w:pPr>
          </w:p>
        </w:tc>
        <w:tc>
          <w:tcPr>
            <w:tcW w:w="1400" w:type="dxa"/>
          </w:tcPr>
          <w:p w14:paraId="116011E2" w14:textId="77777777" w:rsidR="00B50050" w:rsidRDefault="00B50050" w:rsidP="0088127C">
            <w:pPr>
              <w:pStyle w:val="OtherTableBody"/>
            </w:pPr>
            <w:r>
              <w:t>WI</w:t>
            </w:r>
          </w:p>
        </w:tc>
        <w:tc>
          <w:tcPr>
            <w:tcW w:w="4200" w:type="dxa"/>
          </w:tcPr>
          <w:p w14:paraId="2D9ACF83" w14:textId="77777777" w:rsidR="00B50050" w:rsidRDefault="00B50050" w:rsidP="0088127C">
            <w:pPr>
              <w:pStyle w:val="OtherTableBody"/>
            </w:pPr>
            <w:r>
              <w:t>Wipe</w:t>
            </w:r>
          </w:p>
        </w:tc>
      </w:tr>
      <w:tr w:rsidR="00B50050" w14:paraId="1A48242C" w14:textId="77777777" w:rsidTr="00195548">
        <w:tc>
          <w:tcPr>
            <w:tcW w:w="600" w:type="dxa"/>
          </w:tcPr>
          <w:p w14:paraId="519CEE5E" w14:textId="77777777" w:rsidR="00B50050" w:rsidRDefault="00B50050" w:rsidP="0088127C">
            <w:pPr>
              <w:pStyle w:val="OtherTableBody"/>
            </w:pPr>
            <w:r>
              <w:t>HL7</w:t>
            </w:r>
          </w:p>
        </w:tc>
        <w:tc>
          <w:tcPr>
            <w:tcW w:w="600" w:type="dxa"/>
          </w:tcPr>
          <w:p w14:paraId="0C716252" w14:textId="77777777" w:rsidR="00B50050" w:rsidRDefault="00B50050" w:rsidP="0088127C">
            <w:pPr>
              <w:pStyle w:val="OtherTableBody"/>
            </w:pPr>
          </w:p>
        </w:tc>
        <w:tc>
          <w:tcPr>
            <w:tcW w:w="2600" w:type="dxa"/>
          </w:tcPr>
          <w:p w14:paraId="74D592EB" w14:textId="77777777" w:rsidR="00B50050" w:rsidRDefault="00B50050" w:rsidP="0088127C">
            <w:pPr>
              <w:pStyle w:val="OtherTableBody"/>
            </w:pPr>
            <w:r>
              <w:t>RX Component Type</w:t>
            </w:r>
          </w:p>
        </w:tc>
        <w:tc>
          <w:tcPr>
            <w:tcW w:w="1400" w:type="dxa"/>
          </w:tcPr>
          <w:p w14:paraId="407224E0" w14:textId="77777777" w:rsidR="00B50050" w:rsidRDefault="00B50050" w:rsidP="0088127C">
            <w:pPr>
              <w:pStyle w:val="OtherTableBody"/>
            </w:pPr>
          </w:p>
        </w:tc>
        <w:tc>
          <w:tcPr>
            <w:tcW w:w="4200" w:type="dxa"/>
          </w:tcPr>
          <w:p w14:paraId="75FD879A" w14:textId="77777777" w:rsidR="00B50050" w:rsidRDefault="00B50050" w:rsidP="0088127C">
            <w:pPr>
              <w:pStyle w:val="OtherTableBody"/>
            </w:pPr>
          </w:p>
        </w:tc>
      </w:tr>
      <w:tr w:rsidR="00B50050" w14:paraId="1425C31F" w14:textId="77777777" w:rsidTr="00195548">
        <w:tc>
          <w:tcPr>
            <w:tcW w:w="600" w:type="dxa"/>
          </w:tcPr>
          <w:p w14:paraId="5CA05DF6" w14:textId="77777777" w:rsidR="00B50050" w:rsidRDefault="00B50050" w:rsidP="0088127C">
            <w:pPr>
              <w:pStyle w:val="OtherTableBody"/>
            </w:pPr>
          </w:p>
        </w:tc>
        <w:tc>
          <w:tcPr>
            <w:tcW w:w="600" w:type="dxa"/>
          </w:tcPr>
          <w:p w14:paraId="0F418621" w14:textId="77777777" w:rsidR="00B50050" w:rsidRDefault="00B50050" w:rsidP="0088127C">
            <w:pPr>
              <w:pStyle w:val="OtherTableBody"/>
            </w:pPr>
            <w:r>
              <w:t>0166</w:t>
            </w:r>
          </w:p>
        </w:tc>
        <w:tc>
          <w:tcPr>
            <w:tcW w:w="2600" w:type="dxa"/>
          </w:tcPr>
          <w:p w14:paraId="5FC358B5" w14:textId="77777777" w:rsidR="00B50050" w:rsidRDefault="00B50050" w:rsidP="0088127C">
            <w:pPr>
              <w:pStyle w:val="OtherTableBody"/>
            </w:pPr>
          </w:p>
        </w:tc>
        <w:tc>
          <w:tcPr>
            <w:tcW w:w="1400" w:type="dxa"/>
          </w:tcPr>
          <w:p w14:paraId="642F04D9" w14:textId="77777777" w:rsidR="00B50050" w:rsidRDefault="00B50050" w:rsidP="0088127C">
            <w:pPr>
              <w:pStyle w:val="OtherTableBody"/>
            </w:pPr>
            <w:r>
              <w:t>A</w:t>
            </w:r>
          </w:p>
        </w:tc>
        <w:tc>
          <w:tcPr>
            <w:tcW w:w="4200" w:type="dxa"/>
          </w:tcPr>
          <w:p w14:paraId="7AD9E4A7" w14:textId="77777777" w:rsidR="00B50050" w:rsidRDefault="00B50050" w:rsidP="0088127C">
            <w:pPr>
              <w:pStyle w:val="OtherTableBody"/>
            </w:pPr>
            <w:r>
              <w:t>Additive</w:t>
            </w:r>
          </w:p>
        </w:tc>
      </w:tr>
      <w:tr w:rsidR="00B50050" w14:paraId="77502CDF" w14:textId="77777777" w:rsidTr="00195548">
        <w:tc>
          <w:tcPr>
            <w:tcW w:w="600" w:type="dxa"/>
          </w:tcPr>
          <w:p w14:paraId="07BB37D5" w14:textId="77777777" w:rsidR="00B50050" w:rsidRDefault="00B50050" w:rsidP="0088127C">
            <w:pPr>
              <w:pStyle w:val="OtherTableBody"/>
            </w:pPr>
          </w:p>
        </w:tc>
        <w:tc>
          <w:tcPr>
            <w:tcW w:w="600" w:type="dxa"/>
          </w:tcPr>
          <w:p w14:paraId="3459A95E" w14:textId="77777777" w:rsidR="00B50050" w:rsidRDefault="00B50050" w:rsidP="0088127C">
            <w:pPr>
              <w:pStyle w:val="OtherTableBody"/>
            </w:pPr>
            <w:r>
              <w:t>0166</w:t>
            </w:r>
          </w:p>
        </w:tc>
        <w:tc>
          <w:tcPr>
            <w:tcW w:w="2600" w:type="dxa"/>
          </w:tcPr>
          <w:p w14:paraId="6EC33D75" w14:textId="77777777" w:rsidR="00B50050" w:rsidRDefault="00B50050" w:rsidP="0088127C">
            <w:pPr>
              <w:pStyle w:val="OtherTableBody"/>
            </w:pPr>
          </w:p>
        </w:tc>
        <w:tc>
          <w:tcPr>
            <w:tcW w:w="1400" w:type="dxa"/>
          </w:tcPr>
          <w:p w14:paraId="5319A831" w14:textId="77777777" w:rsidR="00B50050" w:rsidRDefault="00B50050" w:rsidP="0088127C">
            <w:pPr>
              <w:pStyle w:val="OtherTableBody"/>
            </w:pPr>
            <w:r>
              <w:t>B</w:t>
            </w:r>
          </w:p>
        </w:tc>
        <w:tc>
          <w:tcPr>
            <w:tcW w:w="4200" w:type="dxa"/>
          </w:tcPr>
          <w:p w14:paraId="1A562EDA" w14:textId="77777777" w:rsidR="00B50050" w:rsidRDefault="00B50050" w:rsidP="0088127C">
            <w:pPr>
              <w:pStyle w:val="OtherTableBody"/>
            </w:pPr>
            <w:r>
              <w:t>Base</w:t>
            </w:r>
          </w:p>
        </w:tc>
      </w:tr>
      <w:tr w:rsidR="00B50050" w14:paraId="029EF62D" w14:textId="77777777" w:rsidTr="00195548">
        <w:tc>
          <w:tcPr>
            <w:tcW w:w="600" w:type="dxa"/>
          </w:tcPr>
          <w:p w14:paraId="59D65262" w14:textId="77777777" w:rsidR="00B50050" w:rsidRDefault="00B50050" w:rsidP="0088127C">
            <w:pPr>
              <w:pStyle w:val="OtherTableBody"/>
            </w:pPr>
            <w:r>
              <w:t>HL7</w:t>
            </w:r>
          </w:p>
        </w:tc>
        <w:tc>
          <w:tcPr>
            <w:tcW w:w="600" w:type="dxa"/>
          </w:tcPr>
          <w:p w14:paraId="0E235EAF" w14:textId="77777777" w:rsidR="00B50050" w:rsidRDefault="00B50050" w:rsidP="0088127C">
            <w:pPr>
              <w:pStyle w:val="OtherTableBody"/>
            </w:pPr>
          </w:p>
        </w:tc>
        <w:tc>
          <w:tcPr>
            <w:tcW w:w="2600" w:type="dxa"/>
          </w:tcPr>
          <w:p w14:paraId="7DF41452" w14:textId="77777777" w:rsidR="00B50050" w:rsidRDefault="00B50050" w:rsidP="0088127C">
            <w:pPr>
              <w:pStyle w:val="OtherTableBody"/>
            </w:pPr>
            <w:r>
              <w:t>Substitution Status</w:t>
            </w:r>
          </w:p>
        </w:tc>
        <w:tc>
          <w:tcPr>
            <w:tcW w:w="1400" w:type="dxa"/>
          </w:tcPr>
          <w:p w14:paraId="17BC8933" w14:textId="77777777" w:rsidR="00B50050" w:rsidRDefault="00B50050" w:rsidP="0088127C">
            <w:pPr>
              <w:pStyle w:val="OtherTableBody"/>
            </w:pPr>
          </w:p>
        </w:tc>
        <w:tc>
          <w:tcPr>
            <w:tcW w:w="4200" w:type="dxa"/>
          </w:tcPr>
          <w:p w14:paraId="36E8234C" w14:textId="77777777" w:rsidR="00B50050" w:rsidRDefault="00B50050" w:rsidP="0088127C">
            <w:pPr>
              <w:pStyle w:val="OtherTableBody"/>
            </w:pPr>
          </w:p>
        </w:tc>
      </w:tr>
      <w:tr w:rsidR="00B50050" w14:paraId="3B16C947" w14:textId="77777777" w:rsidTr="00195548">
        <w:tc>
          <w:tcPr>
            <w:tcW w:w="600" w:type="dxa"/>
          </w:tcPr>
          <w:p w14:paraId="2756CE7A" w14:textId="77777777" w:rsidR="00B50050" w:rsidRDefault="00B50050" w:rsidP="0088127C">
            <w:pPr>
              <w:pStyle w:val="OtherTableBody"/>
            </w:pPr>
          </w:p>
        </w:tc>
        <w:tc>
          <w:tcPr>
            <w:tcW w:w="600" w:type="dxa"/>
          </w:tcPr>
          <w:p w14:paraId="483BE5A7" w14:textId="77777777" w:rsidR="00B50050" w:rsidRDefault="00B50050" w:rsidP="0088127C">
            <w:pPr>
              <w:pStyle w:val="OtherTableBody"/>
            </w:pPr>
            <w:r>
              <w:t>0167</w:t>
            </w:r>
          </w:p>
        </w:tc>
        <w:tc>
          <w:tcPr>
            <w:tcW w:w="2600" w:type="dxa"/>
          </w:tcPr>
          <w:p w14:paraId="3CE62583" w14:textId="77777777" w:rsidR="00B50050" w:rsidRDefault="00B50050" w:rsidP="0088127C">
            <w:pPr>
              <w:pStyle w:val="OtherTableBody"/>
            </w:pPr>
          </w:p>
        </w:tc>
        <w:tc>
          <w:tcPr>
            <w:tcW w:w="1400" w:type="dxa"/>
          </w:tcPr>
          <w:p w14:paraId="6439F75E" w14:textId="77777777" w:rsidR="00B50050" w:rsidRDefault="00B50050" w:rsidP="0088127C">
            <w:pPr>
              <w:pStyle w:val="OtherTableBody"/>
            </w:pPr>
            <w:r>
              <w:t>0</w:t>
            </w:r>
          </w:p>
        </w:tc>
        <w:tc>
          <w:tcPr>
            <w:tcW w:w="4200" w:type="dxa"/>
          </w:tcPr>
          <w:p w14:paraId="1ED3B6C1" w14:textId="77777777" w:rsidR="00B50050" w:rsidRDefault="00B50050" w:rsidP="0088127C">
            <w:pPr>
              <w:pStyle w:val="OtherTableBody"/>
            </w:pPr>
            <w:r>
              <w:t>No product selection indicated</w:t>
            </w:r>
          </w:p>
        </w:tc>
      </w:tr>
      <w:tr w:rsidR="00B50050" w14:paraId="427AA44A" w14:textId="77777777" w:rsidTr="00195548">
        <w:tc>
          <w:tcPr>
            <w:tcW w:w="600" w:type="dxa"/>
          </w:tcPr>
          <w:p w14:paraId="7434875A" w14:textId="77777777" w:rsidR="00B50050" w:rsidRDefault="00B50050" w:rsidP="0088127C">
            <w:pPr>
              <w:pStyle w:val="OtherTableBody"/>
            </w:pPr>
          </w:p>
        </w:tc>
        <w:tc>
          <w:tcPr>
            <w:tcW w:w="600" w:type="dxa"/>
          </w:tcPr>
          <w:p w14:paraId="1E396A61" w14:textId="77777777" w:rsidR="00B50050" w:rsidRDefault="00B50050" w:rsidP="0088127C">
            <w:pPr>
              <w:pStyle w:val="OtherTableBody"/>
            </w:pPr>
            <w:r>
              <w:t>0167</w:t>
            </w:r>
          </w:p>
        </w:tc>
        <w:tc>
          <w:tcPr>
            <w:tcW w:w="2600" w:type="dxa"/>
          </w:tcPr>
          <w:p w14:paraId="1BB2C742" w14:textId="77777777" w:rsidR="00B50050" w:rsidRDefault="00B50050" w:rsidP="0088127C">
            <w:pPr>
              <w:pStyle w:val="OtherTableBody"/>
            </w:pPr>
          </w:p>
        </w:tc>
        <w:tc>
          <w:tcPr>
            <w:tcW w:w="1400" w:type="dxa"/>
          </w:tcPr>
          <w:p w14:paraId="3492F569" w14:textId="77777777" w:rsidR="00B50050" w:rsidRDefault="00B50050" w:rsidP="0088127C">
            <w:pPr>
              <w:pStyle w:val="OtherTableBody"/>
            </w:pPr>
            <w:r>
              <w:t>1</w:t>
            </w:r>
          </w:p>
        </w:tc>
        <w:tc>
          <w:tcPr>
            <w:tcW w:w="4200" w:type="dxa"/>
          </w:tcPr>
          <w:p w14:paraId="04DD8D19" w14:textId="77777777" w:rsidR="00B50050" w:rsidRDefault="00B50050" w:rsidP="0088127C">
            <w:pPr>
              <w:pStyle w:val="OtherTableBody"/>
            </w:pPr>
            <w:r>
              <w:t>Substitution not allowed by prescriber</w:t>
            </w:r>
          </w:p>
        </w:tc>
      </w:tr>
      <w:tr w:rsidR="00B50050" w14:paraId="47A02A3A" w14:textId="77777777" w:rsidTr="00195548">
        <w:tc>
          <w:tcPr>
            <w:tcW w:w="600" w:type="dxa"/>
          </w:tcPr>
          <w:p w14:paraId="75FD8B2A" w14:textId="77777777" w:rsidR="00B50050" w:rsidRDefault="00B50050" w:rsidP="0088127C">
            <w:pPr>
              <w:pStyle w:val="OtherTableBody"/>
            </w:pPr>
          </w:p>
        </w:tc>
        <w:tc>
          <w:tcPr>
            <w:tcW w:w="600" w:type="dxa"/>
          </w:tcPr>
          <w:p w14:paraId="1AD0B3C2" w14:textId="77777777" w:rsidR="00B50050" w:rsidRDefault="00B50050" w:rsidP="0088127C">
            <w:pPr>
              <w:pStyle w:val="OtherTableBody"/>
            </w:pPr>
            <w:r>
              <w:t>0167</w:t>
            </w:r>
          </w:p>
        </w:tc>
        <w:tc>
          <w:tcPr>
            <w:tcW w:w="2600" w:type="dxa"/>
          </w:tcPr>
          <w:p w14:paraId="538CE9B9" w14:textId="77777777" w:rsidR="00B50050" w:rsidRDefault="00B50050" w:rsidP="0088127C">
            <w:pPr>
              <w:pStyle w:val="OtherTableBody"/>
            </w:pPr>
          </w:p>
        </w:tc>
        <w:tc>
          <w:tcPr>
            <w:tcW w:w="1400" w:type="dxa"/>
          </w:tcPr>
          <w:p w14:paraId="5FEF4CA6" w14:textId="77777777" w:rsidR="00B50050" w:rsidRDefault="00B50050" w:rsidP="0088127C">
            <w:pPr>
              <w:pStyle w:val="OtherTableBody"/>
            </w:pPr>
            <w:r>
              <w:t>2</w:t>
            </w:r>
          </w:p>
        </w:tc>
        <w:tc>
          <w:tcPr>
            <w:tcW w:w="4200" w:type="dxa"/>
          </w:tcPr>
          <w:p w14:paraId="7A5C7277" w14:textId="77777777" w:rsidR="00B50050" w:rsidRDefault="00B50050" w:rsidP="0088127C">
            <w:pPr>
              <w:pStyle w:val="OtherTableBody"/>
            </w:pPr>
            <w:r>
              <w:t>Substitution allowed - patient requested product dispensed</w:t>
            </w:r>
          </w:p>
        </w:tc>
      </w:tr>
      <w:tr w:rsidR="00B50050" w14:paraId="25046844" w14:textId="77777777" w:rsidTr="00195548">
        <w:tc>
          <w:tcPr>
            <w:tcW w:w="600" w:type="dxa"/>
          </w:tcPr>
          <w:p w14:paraId="6680DB98" w14:textId="77777777" w:rsidR="00B50050" w:rsidRDefault="00B50050" w:rsidP="0088127C">
            <w:pPr>
              <w:pStyle w:val="OtherTableBody"/>
            </w:pPr>
          </w:p>
        </w:tc>
        <w:tc>
          <w:tcPr>
            <w:tcW w:w="600" w:type="dxa"/>
          </w:tcPr>
          <w:p w14:paraId="78753EF7" w14:textId="77777777" w:rsidR="00B50050" w:rsidRDefault="00B50050" w:rsidP="0088127C">
            <w:pPr>
              <w:pStyle w:val="OtherTableBody"/>
            </w:pPr>
            <w:r>
              <w:t>0167</w:t>
            </w:r>
          </w:p>
        </w:tc>
        <w:tc>
          <w:tcPr>
            <w:tcW w:w="2600" w:type="dxa"/>
          </w:tcPr>
          <w:p w14:paraId="44FD8763" w14:textId="77777777" w:rsidR="00B50050" w:rsidRDefault="00B50050" w:rsidP="0088127C">
            <w:pPr>
              <w:pStyle w:val="OtherTableBody"/>
            </w:pPr>
          </w:p>
        </w:tc>
        <w:tc>
          <w:tcPr>
            <w:tcW w:w="1400" w:type="dxa"/>
          </w:tcPr>
          <w:p w14:paraId="4D3FABF8" w14:textId="77777777" w:rsidR="00B50050" w:rsidRDefault="00B50050" w:rsidP="0088127C">
            <w:pPr>
              <w:pStyle w:val="OtherTableBody"/>
            </w:pPr>
            <w:r>
              <w:t>3</w:t>
            </w:r>
          </w:p>
        </w:tc>
        <w:tc>
          <w:tcPr>
            <w:tcW w:w="4200" w:type="dxa"/>
          </w:tcPr>
          <w:p w14:paraId="1EB51C1E" w14:textId="77777777" w:rsidR="00B50050" w:rsidRDefault="00B50050" w:rsidP="0088127C">
            <w:pPr>
              <w:pStyle w:val="OtherTableBody"/>
            </w:pPr>
            <w:r>
              <w:t>Substitution allowed - pharmacist selected product dispensed</w:t>
            </w:r>
          </w:p>
        </w:tc>
      </w:tr>
      <w:tr w:rsidR="00B50050" w14:paraId="548433E2" w14:textId="77777777" w:rsidTr="00195548">
        <w:tc>
          <w:tcPr>
            <w:tcW w:w="600" w:type="dxa"/>
          </w:tcPr>
          <w:p w14:paraId="3520C97A" w14:textId="77777777" w:rsidR="00B50050" w:rsidRDefault="00B50050" w:rsidP="0088127C">
            <w:pPr>
              <w:pStyle w:val="OtherTableBody"/>
            </w:pPr>
          </w:p>
        </w:tc>
        <w:tc>
          <w:tcPr>
            <w:tcW w:w="600" w:type="dxa"/>
          </w:tcPr>
          <w:p w14:paraId="45DE1FD1" w14:textId="77777777" w:rsidR="00B50050" w:rsidRDefault="00B50050" w:rsidP="0088127C">
            <w:pPr>
              <w:pStyle w:val="OtherTableBody"/>
            </w:pPr>
            <w:r>
              <w:t>0167</w:t>
            </w:r>
          </w:p>
        </w:tc>
        <w:tc>
          <w:tcPr>
            <w:tcW w:w="2600" w:type="dxa"/>
          </w:tcPr>
          <w:p w14:paraId="75776E3D" w14:textId="77777777" w:rsidR="00B50050" w:rsidRDefault="00B50050" w:rsidP="0088127C">
            <w:pPr>
              <w:pStyle w:val="OtherTableBody"/>
            </w:pPr>
          </w:p>
        </w:tc>
        <w:tc>
          <w:tcPr>
            <w:tcW w:w="1400" w:type="dxa"/>
          </w:tcPr>
          <w:p w14:paraId="01CD07C9" w14:textId="77777777" w:rsidR="00B50050" w:rsidRDefault="00B50050" w:rsidP="0088127C">
            <w:pPr>
              <w:pStyle w:val="OtherTableBody"/>
            </w:pPr>
            <w:r>
              <w:t>4</w:t>
            </w:r>
          </w:p>
        </w:tc>
        <w:tc>
          <w:tcPr>
            <w:tcW w:w="4200" w:type="dxa"/>
          </w:tcPr>
          <w:p w14:paraId="31B0539B" w14:textId="77777777" w:rsidR="00B50050" w:rsidRDefault="00B50050" w:rsidP="0088127C">
            <w:pPr>
              <w:pStyle w:val="OtherTableBody"/>
            </w:pPr>
            <w:r>
              <w:t>Substitution allowed - generic drug not in stock</w:t>
            </w:r>
          </w:p>
        </w:tc>
      </w:tr>
      <w:tr w:rsidR="00B50050" w14:paraId="00E1D659" w14:textId="77777777" w:rsidTr="00195548">
        <w:tc>
          <w:tcPr>
            <w:tcW w:w="600" w:type="dxa"/>
          </w:tcPr>
          <w:p w14:paraId="6EC73606" w14:textId="77777777" w:rsidR="00B50050" w:rsidRDefault="00B50050" w:rsidP="0088127C">
            <w:pPr>
              <w:pStyle w:val="OtherTableBody"/>
            </w:pPr>
          </w:p>
        </w:tc>
        <w:tc>
          <w:tcPr>
            <w:tcW w:w="600" w:type="dxa"/>
          </w:tcPr>
          <w:p w14:paraId="6B70649C" w14:textId="77777777" w:rsidR="00B50050" w:rsidRDefault="00B50050" w:rsidP="0088127C">
            <w:pPr>
              <w:pStyle w:val="OtherTableBody"/>
            </w:pPr>
            <w:r>
              <w:t>0167</w:t>
            </w:r>
          </w:p>
        </w:tc>
        <w:tc>
          <w:tcPr>
            <w:tcW w:w="2600" w:type="dxa"/>
          </w:tcPr>
          <w:p w14:paraId="51D0AC2F" w14:textId="77777777" w:rsidR="00B50050" w:rsidRDefault="00B50050" w:rsidP="0088127C">
            <w:pPr>
              <w:pStyle w:val="OtherTableBody"/>
            </w:pPr>
          </w:p>
        </w:tc>
        <w:tc>
          <w:tcPr>
            <w:tcW w:w="1400" w:type="dxa"/>
          </w:tcPr>
          <w:p w14:paraId="4D6A5620" w14:textId="77777777" w:rsidR="00B50050" w:rsidRDefault="00B50050" w:rsidP="0088127C">
            <w:pPr>
              <w:pStyle w:val="OtherTableBody"/>
            </w:pPr>
            <w:r>
              <w:t>5</w:t>
            </w:r>
          </w:p>
        </w:tc>
        <w:tc>
          <w:tcPr>
            <w:tcW w:w="4200" w:type="dxa"/>
          </w:tcPr>
          <w:p w14:paraId="0376D54E" w14:textId="77777777" w:rsidR="00B50050" w:rsidRDefault="00B50050" w:rsidP="0088127C">
            <w:pPr>
              <w:pStyle w:val="OtherTableBody"/>
            </w:pPr>
            <w:r>
              <w:t>Substitution allowed - brand drug dispensed as a generic</w:t>
            </w:r>
          </w:p>
        </w:tc>
      </w:tr>
      <w:tr w:rsidR="00B50050" w14:paraId="32047422" w14:textId="77777777" w:rsidTr="00195548">
        <w:tc>
          <w:tcPr>
            <w:tcW w:w="600" w:type="dxa"/>
          </w:tcPr>
          <w:p w14:paraId="72E8D2F8" w14:textId="77777777" w:rsidR="00B50050" w:rsidRDefault="00B50050" w:rsidP="0088127C">
            <w:pPr>
              <w:pStyle w:val="OtherTableBody"/>
            </w:pPr>
          </w:p>
        </w:tc>
        <w:tc>
          <w:tcPr>
            <w:tcW w:w="600" w:type="dxa"/>
          </w:tcPr>
          <w:p w14:paraId="68F26E9A" w14:textId="77777777" w:rsidR="00B50050" w:rsidRDefault="00B50050" w:rsidP="0088127C">
            <w:pPr>
              <w:pStyle w:val="OtherTableBody"/>
            </w:pPr>
            <w:r>
              <w:t>0167</w:t>
            </w:r>
          </w:p>
        </w:tc>
        <w:tc>
          <w:tcPr>
            <w:tcW w:w="2600" w:type="dxa"/>
          </w:tcPr>
          <w:p w14:paraId="3789EEBA" w14:textId="77777777" w:rsidR="00B50050" w:rsidRDefault="00B50050" w:rsidP="0088127C">
            <w:pPr>
              <w:pStyle w:val="OtherTableBody"/>
            </w:pPr>
          </w:p>
        </w:tc>
        <w:tc>
          <w:tcPr>
            <w:tcW w:w="1400" w:type="dxa"/>
          </w:tcPr>
          <w:p w14:paraId="419814CF" w14:textId="77777777" w:rsidR="00B50050" w:rsidRDefault="00B50050" w:rsidP="0088127C">
            <w:pPr>
              <w:pStyle w:val="OtherTableBody"/>
            </w:pPr>
            <w:r>
              <w:t>7</w:t>
            </w:r>
          </w:p>
        </w:tc>
        <w:tc>
          <w:tcPr>
            <w:tcW w:w="4200" w:type="dxa"/>
          </w:tcPr>
          <w:p w14:paraId="02632EBB" w14:textId="77777777" w:rsidR="00B50050" w:rsidRDefault="00B50050" w:rsidP="0088127C">
            <w:pPr>
              <w:pStyle w:val="OtherTableBody"/>
            </w:pPr>
            <w:r>
              <w:t>Substitution not allowed - brand drug mandated by law</w:t>
            </w:r>
          </w:p>
        </w:tc>
      </w:tr>
      <w:tr w:rsidR="00B50050" w14:paraId="769E19B6" w14:textId="77777777" w:rsidTr="00195548">
        <w:tc>
          <w:tcPr>
            <w:tcW w:w="600" w:type="dxa"/>
          </w:tcPr>
          <w:p w14:paraId="6FE7F8AB" w14:textId="77777777" w:rsidR="00B50050" w:rsidRDefault="00B50050" w:rsidP="0088127C">
            <w:pPr>
              <w:pStyle w:val="OtherTableBody"/>
            </w:pPr>
          </w:p>
        </w:tc>
        <w:tc>
          <w:tcPr>
            <w:tcW w:w="600" w:type="dxa"/>
          </w:tcPr>
          <w:p w14:paraId="313BB16E" w14:textId="77777777" w:rsidR="00B50050" w:rsidRDefault="00B50050" w:rsidP="0088127C">
            <w:pPr>
              <w:pStyle w:val="OtherTableBody"/>
            </w:pPr>
            <w:r>
              <w:t>0167</w:t>
            </w:r>
          </w:p>
        </w:tc>
        <w:tc>
          <w:tcPr>
            <w:tcW w:w="2600" w:type="dxa"/>
          </w:tcPr>
          <w:p w14:paraId="5A12A5CC" w14:textId="77777777" w:rsidR="00B50050" w:rsidRDefault="00B50050" w:rsidP="0088127C">
            <w:pPr>
              <w:pStyle w:val="OtherTableBody"/>
            </w:pPr>
          </w:p>
        </w:tc>
        <w:tc>
          <w:tcPr>
            <w:tcW w:w="1400" w:type="dxa"/>
          </w:tcPr>
          <w:p w14:paraId="186F5EF9" w14:textId="77777777" w:rsidR="00B50050" w:rsidRDefault="00B50050" w:rsidP="0088127C">
            <w:pPr>
              <w:pStyle w:val="OtherTableBody"/>
            </w:pPr>
            <w:r>
              <w:t>8</w:t>
            </w:r>
          </w:p>
        </w:tc>
        <w:tc>
          <w:tcPr>
            <w:tcW w:w="4200" w:type="dxa"/>
          </w:tcPr>
          <w:p w14:paraId="039B4476" w14:textId="77777777" w:rsidR="00B50050" w:rsidRDefault="00B50050" w:rsidP="0088127C">
            <w:pPr>
              <w:pStyle w:val="OtherTableBody"/>
            </w:pPr>
            <w:r>
              <w:t>Substitution allowed - generic drug not available in marketplace</w:t>
            </w:r>
          </w:p>
        </w:tc>
      </w:tr>
      <w:tr w:rsidR="00B50050" w14:paraId="74F628F0" w14:textId="77777777" w:rsidTr="00195548">
        <w:tc>
          <w:tcPr>
            <w:tcW w:w="600" w:type="dxa"/>
          </w:tcPr>
          <w:p w14:paraId="2A4D59D3" w14:textId="77777777" w:rsidR="00B50050" w:rsidRDefault="00B50050" w:rsidP="0088127C">
            <w:pPr>
              <w:pStyle w:val="OtherTableBody"/>
            </w:pPr>
          </w:p>
        </w:tc>
        <w:tc>
          <w:tcPr>
            <w:tcW w:w="600" w:type="dxa"/>
          </w:tcPr>
          <w:p w14:paraId="747BAD1F" w14:textId="77777777" w:rsidR="00B50050" w:rsidRDefault="00B50050" w:rsidP="0088127C">
            <w:pPr>
              <w:pStyle w:val="OtherTableBody"/>
            </w:pPr>
            <w:r>
              <w:t>0167</w:t>
            </w:r>
          </w:p>
        </w:tc>
        <w:tc>
          <w:tcPr>
            <w:tcW w:w="2600" w:type="dxa"/>
          </w:tcPr>
          <w:p w14:paraId="47AD6450" w14:textId="77777777" w:rsidR="00B50050" w:rsidRDefault="00B50050" w:rsidP="0088127C">
            <w:pPr>
              <w:pStyle w:val="OtherTableBody"/>
            </w:pPr>
          </w:p>
        </w:tc>
        <w:tc>
          <w:tcPr>
            <w:tcW w:w="1400" w:type="dxa"/>
          </w:tcPr>
          <w:p w14:paraId="61EE3A2F" w14:textId="77777777" w:rsidR="00B50050" w:rsidRDefault="00B50050" w:rsidP="0088127C">
            <w:pPr>
              <w:pStyle w:val="OtherTableBody"/>
            </w:pPr>
            <w:r>
              <w:t>G</w:t>
            </w:r>
          </w:p>
        </w:tc>
        <w:tc>
          <w:tcPr>
            <w:tcW w:w="4200" w:type="dxa"/>
          </w:tcPr>
          <w:p w14:paraId="0B3B1736" w14:textId="77777777" w:rsidR="00B50050" w:rsidRDefault="00B50050" w:rsidP="0088127C">
            <w:pPr>
              <w:pStyle w:val="OtherTableBody"/>
            </w:pPr>
            <w:r>
              <w:t>A generic substitution was dispensed.</w:t>
            </w:r>
          </w:p>
        </w:tc>
      </w:tr>
      <w:tr w:rsidR="00B50050" w14:paraId="465FA654" w14:textId="77777777" w:rsidTr="00195548">
        <w:tc>
          <w:tcPr>
            <w:tcW w:w="600" w:type="dxa"/>
          </w:tcPr>
          <w:p w14:paraId="228D737A" w14:textId="77777777" w:rsidR="00B50050" w:rsidRDefault="00B50050" w:rsidP="0088127C">
            <w:pPr>
              <w:pStyle w:val="OtherTableBody"/>
            </w:pPr>
          </w:p>
        </w:tc>
        <w:tc>
          <w:tcPr>
            <w:tcW w:w="600" w:type="dxa"/>
          </w:tcPr>
          <w:p w14:paraId="2793E591" w14:textId="77777777" w:rsidR="00B50050" w:rsidRDefault="00B50050" w:rsidP="0088127C">
            <w:pPr>
              <w:pStyle w:val="OtherTableBody"/>
            </w:pPr>
            <w:r>
              <w:t>0167</w:t>
            </w:r>
          </w:p>
        </w:tc>
        <w:tc>
          <w:tcPr>
            <w:tcW w:w="2600" w:type="dxa"/>
          </w:tcPr>
          <w:p w14:paraId="6FDAA1C5" w14:textId="77777777" w:rsidR="00B50050" w:rsidRDefault="00B50050" w:rsidP="0088127C">
            <w:pPr>
              <w:pStyle w:val="OtherTableBody"/>
            </w:pPr>
          </w:p>
        </w:tc>
        <w:tc>
          <w:tcPr>
            <w:tcW w:w="1400" w:type="dxa"/>
          </w:tcPr>
          <w:p w14:paraId="317D0851" w14:textId="77777777" w:rsidR="00B50050" w:rsidRDefault="00B50050" w:rsidP="0088127C">
            <w:pPr>
              <w:pStyle w:val="OtherTableBody"/>
            </w:pPr>
            <w:r>
              <w:t>N</w:t>
            </w:r>
          </w:p>
        </w:tc>
        <w:tc>
          <w:tcPr>
            <w:tcW w:w="4200" w:type="dxa"/>
          </w:tcPr>
          <w:p w14:paraId="24B4C7BF" w14:textId="77777777" w:rsidR="00B50050" w:rsidRDefault="00B50050" w:rsidP="0088127C">
            <w:pPr>
              <w:pStyle w:val="OtherTableBody"/>
            </w:pPr>
            <w:r>
              <w:t>No substitute was dispensed.  This is equivalent to the default (null) value.</w:t>
            </w:r>
          </w:p>
        </w:tc>
      </w:tr>
      <w:tr w:rsidR="00B50050" w14:paraId="1DAD3E2D" w14:textId="77777777" w:rsidTr="00195548">
        <w:tc>
          <w:tcPr>
            <w:tcW w:w="600" w:type="dxa"/>
          </w:tcPr>
          <w:p w14:paraId="5E7CCA57" w14:textId="77777777" w:rsidR="00B50050" w:rsidRDefault="00B50050" w:rsidP="0088127C">
            <w:pPr>
              <w:pStyle w:val="OtherTableBody"/>
            </w:pPr>
          </w:p>
        </w:tc>
        <w:tc>
          <w:tcPr>
            <w:tcW w:w="600" w:type="dxa"/>
          </w:tcPr>
          <w:p w14:paraId="746B6609" w14:textId="77777777" w:rsidR="00B50050" w:rsidRDefault="00B50050" w:rsidP="0088127C">
            <w:pPr>
              <w:pStyle w:val="OtherTableBody"/>
            </w:pPr>
            <w:r>
              <w:t>0167</w:t>
            </w:r>
          </w:p>
        </w:tc>
        <w:tc>
          <w:tcPr>
            <w:tcW w:w="2600" w:type="dxa"/>
          </w:tcPr>
          <w:p w14:paraId="57365FD4" w14:textId="77777777" w:rsidR="00B50050" w:rsidRDefault="00B50050" w:rsidP="0088127C">
            <w:pPr>
              <w:pStyle w:val="OtherTableBody"/>
            </w:pPr>
          </w:p>
        </w:tc>
        <w:tc>
          <w:tcPr>
            <w:tcW w:w="1400" w:type="dxa"/>
          </w:tcPr>
          <w:p w14:paraId="5C072BE5" w14:textId="77777777" w:rsidR="00B50050" w:rsidRDefault="00B50050" w:rsidP="0088127C">
            <w:pPr>
              <w:pStyle w:val="OtherTableBody"/>
            </w:pPr>
            <w:r>
              <w:t>T</w:t>
            </w:r>
          </w:p>
        </w:tc>
        <w:tc>
          <w:tcPr>
            <w:tcW w:w="4200" w:type="dxa"/>
          </w:tcPr>
          <w:p w14:paraId="1A2BCEE7" w14:textId="77777777" w:rsidR="00B50050" w:rsidRDefault="00B50050" w:rsidP="0088127C">
            <w:pPr>
              <w:pStyle w:val="OtherTableBody"/>
            </w:pPr>
            <w:r>
              <w:t>A therapeutic substitution was dispensed.</w:t>
            </w:r>
          </w:p>
        </w:tc>
      </w:tr>
      <w:tr w:rsidR="00B50050" w14:paraId="5DDB2036" w14:textId="77777777" w:rsidTr="00195548">
        <w:tc>
          <w:tcPr>
            <w:tcW w:w="600" w:type="dxa"/>
          </w:tcPr>
          <w:p w14:paraId="1A36F80D" w14:textId="77777777" w:rsidR="00B50050" w:rsidRDefault="00B50050" w:rsidP="0088127C">
            <w:pPr>
              <w:pStyle w:val="OtherTableBody"/>
            </w:pPr>
            <w:r>
              <w:t>HL7</w:t>
            </w:r>
          </w:p>
        </w:tc>
        <w:tc>
          <w:tcPr>
            <w:tcW w:w="600" w:type="dxa"/>
          </w:tcPr>
          <w:p w14:paraId="49D6CAF0" w14:textId="77777777" w:rsidR="00B50050" w:rsidRDefault="00B50050" w:rsidP="0088127C">
            <w:pPr>
              <w:pStyle w:val="OtherTableBody"/>
            </w:pPr>
          </w:p>
        </w:tc>
        <w:tc>
          <w:tcPr>
            <w:tcW w:w="2600" w:type="dxa"/>
          </w:tcPr>
          <w:p w14:paraId="50342637" w14:textId="77777777" w:rsidR="00B50050" w:rsidRDefault="00B50050" w:rsidP="0088127C">
            <w:pPr>
              <w:pStyle w:val="OtherTableBody"/>
            </w:pPr>
            <w:r>
              <w:t>Processing Priority</w:t>
            </w:r>
          </w:p>
        </w:tc>
        <w:tc>
          <w:tcPr>
            <w:tcW w:w="1400" w:type="dxa"/>
          </w:tcPr>
          <w:p w14:paraId="7BAADB54" w14:textId="77777777" w:rsidR="00B50050" w:rsidRDefault="00B50050" w:rsidP="0088127C">
            <w:pPr>
              <w:pStyle w:val="OtherTableBody"/>
            </w:pPr>
          </w:p>
        </w:tc>
        <w:tc>
          <w:tcPr>
            <w:tcW w:w="4200" w:type="dxa"/>
          </w:tcPr>
          <w:p w14:paraId="64AD0D11" w14:textId="77777777" w:rsidR="00B50050" w:rsidRDefault="00B50050" w:rsidP="0088127C">
            <w:pPr>
              <w:pStyle w:val="OtherTableBody"/>
            </w:pPr>
          </w:p>
        </w:tc>
      </w:tr>
      <w:tr w:rsidR="00B50050" w14:paraId="5DCC521B" w14:textId="77777777" w:rsidTr="00195548">
        <w:tc>
          <w:tcPr>
            <w:tcW w:w="600" w:type="dxa"/>
          </w:tcPr>
          <w:p w14:paraId="3A6FAC0E" w14:textId="77777777" w:rsidR="00B50050" w:rsidRDefault="00B50050" w:rsidP="0088127C">
            <w:pPr>
              <w:pStyle w:val="OtherTableBody"/>
            </w:pPr>
          </w:p>
        </w:tc>
        <w:tc>
          <w:tcPr>
            <w:tcW w:w="600" w:type="dxa"/>
          </w:tcPr>
          <w:p w14:paraId="69287943" w14:textId="77777777" w:rsidR="00B50050" w:rsidRDefault="00B50050" w:rsidP="0088127C">
            <w:pPr>
              <w:pStyle w:val="OtherTableBody"/>
            </w:pPr>
            <w:r>
              <w:t>0168</w:t>
            </w:r>
          </w:p>
        </w:tc>
        <w:tc>
          <w:tcPr>
            <w:tcW w:w="2600" w:type="dxa"/>
          </w:tcPr>
          <w:p w14:paraId="50C0F9EC" w14:textId="77777777" w:rsidR="00B50050" w:rsidRDefault="00B50050" w:rsidP="0088127C">
            <w:pPr>
              <w:pStyle w:val="OtherTableBody"/>
            </w:pPr>
          </w:p>
        </w:tc>
        <w:tc>
          <w:tcPr>
            <w:tcW w:w="1400" w:type="dxa"/>
          </w:tcPr>
          <w:p w14:paraId="1640B2DF" w14:textId="77777777" w:rsidR="00B50050" w:rsidRDefault="00B50050" w:rsidP="0088127C">
            <w:pPr>
              <w:pStyle w:val="OtherTableBody"/>
            </w:pPr>
            <w:r>
              <w:t>A</w:t>
            </w:r>
          </w:p>
        </w:tc>
        <w:tc>
          <w:tcPr>
            <w:tcW w:w="4200" w:type="dxa"/>
          </w:tcPr>
          <w:p w14:paraId="4B1ACA36" w14:textId="77777777" w:rsidR="00B50050" w:rsidRDefault="00B50050" w:rsidP="0088127C">
            <w:pPr>
              <w:pStyle w:val="OtherTableBody"/>
            </w:pPr>
            <w:r>
              <w:t>As soon as possible (a priority lower than stat)</w:t>
            </w:r>
          </w:p>
        </w:tc>
      </w:tr>
      <w:tr w:rsidR="00B50050" w14:paraId="075AB854" w14:textId="77777777" w:rsidTr="00195548">
        <w:tc>
          <w:tcPr>
            <w:tcW w:w="600" w:type="dxa"/>
          </w:tcPr>
          <w:p w14:paraId="0276C382" w14:textId="77777777" w:rsidR="00B50050" w:rsidRDefault="00B50050" w:rsidP="0088127C">
            <w:pPr>
              <w:pStyle w:val="OtherTableBody"/>
            </w:pPr>
          </w:p>
        </w:tc>
        <w:tc>
          <w:tcPr>
            <w:tcW w:w="600" w:type="dxa"/>
          </w:tcPr>
          <w:p w14:paraId="213702B5" w14:textId="77777777" w:rsidR="00B50050" w:rsidRDefault="00B50050" w:rsidP="0088127C">
            <w:pPr>
              <w:pStyle w:val="OtherTableBody"/>
            </w:pPr>
            <w:r>
              <w:t>0168</w:t>
            </w:r>
          </w:p>
        </w:tc>
        <w:tc>
          <w:tcPr>
            <w:tcW w:w="2600" w:type="dxa"/>
          </w:tcPr>
          <w:p w14:paraId="566FA13D" w14:textId="77777777" w:rsidR="00B50050" w:rsidRDefault="00B50050" w:rsidP="0088127C">
            <w:pPr>
              <w:pStyle w:val="OtherTableBody"/>
            </w:pPr>
          </w:p>
        </w:tc>
        <w:tc>
          <w:tcPr>
            <w:tcW w:w="1400" w:type="dxa"/>
          </w:tcPr>
          <w:p w14:paraId="13897695" w14:textId="77777777" w:rsidR="00B50050" w:rsidRDefault="00B50050" w:rsidP="0088127C">
            <w:pPr>
              <w:pStyle w:val="OtherTableBody"/>
            </w:pPr>
            <w:r>
              <w:t>B</w:t>
            </w:r>
          </w:p>
        </w:tc>
        <w:tc>
          <w:tcPr>
            <w:tcW w:w="4200" w:type="dxa"/>
          </w:tcPr>
          <w:p w14:paraId="1B96E84E" w14:textId="77777777" w:rsidR="00B50050" w:rsidRDefault="00B50050" w:rsidP="0088127C">
            <w:pPr>
              <w:pStyle w:val="OtherTableBody"/>
            </w:pPr>
            <w:r>
              <w:t>Do at bedside or portable (may be used with other codes)</w:t>
            </w:r>
          </w:p>
        </w:tc>
      </w:tr>
      <w:tr w:rsidR="00B50050" w14:paraId="5CE0295A" w14:textId="77777777" w:rsidTr="00195548">
        <w:tc>
          <w:tcPr>
            <w:tcW w:w="600" w:type="dxa"/>
          </w:tcPr>
          <w:p w14:paraId="3E5E26A3" w14:textId="77777777" w:rsidR="00B50050" w:rsidRDefault="00B50050" w:rsidP="0088127C">
            <w:pPr>
              <w:pStyle w:val="OtherTableBody"/>
            </w:pPr>
          </w:p>
        </w:tc>
        <w:tc>
          <w:tcPr>
            <w:tcW w:w="600" w:type="dxa"/>
          </w:tcPr>
          <w:p w14:paraId="3CFD16ED" w14:textId="77777777" w:rsidR="00B50050" w:rsidRDefault="00B50050" w:rsidP="0088127C">
            <w:pPr>
              <w:pStyle w:val="OtherTableBody"/>
            </w:pPr>
            <w:r>
              <w:t>0168</w:t>
            </w:r>
          </w:p>
        </w:tc>
        <w:tc>
          <w:tcPr>
            <w:tcW w:w="2600" w:type="dxa"/>
          </w:tcPr>
          <w:p w14:paraId="54656886" w14:textId="77777777" w:rsidR="00B50050" w:rsidRDefault="00B50050" w:rsidP="0088127C">
            <w:pPr>
              <w:pStyle w:val="OtherTableBody"/>
            </w:pPr>
          </w:p>
        </w:tc>
        <w:tc>
          <w:tcPr>
            <w:tcW w:w="1400" w:type="dxa"/>
          </w:tcPr>
          <w:p w14:paraId="5167C222" w14:textId="77777777" w:rsidR="00B50050" w:rsidRDefault="00B50050" w:rsidP="0088127C">
            <w:pPr>
              <w:pStyle w:val="OtherTableBody"/>
            </w:pPr>
            <w:r>
              <w:t>C</w:t>
            </w:r>
          </w:p>
        </w:tc>
        <w:tc>
          <w:tcPr>
            <w:tcW w:w="4200" w:type="dxa"/>
          </w:tcPr>
          <w:p w14:paraId="148F69F2" w14:textId="77777777" w:rsidR="00B50050" w:rsidRDefault="00B50050" w:rsidP="0088127C">
            <w:pPr>
              <w:pStyle w:val="OtherTableBody"/>
            </w:pPr>
            <w:r>
              <w:t>Measure continuously (e.g., arterial line blood pressure)</w:t>
            </w:r>
          </w:p>
        </w:tc>
      </w:tr>
      <w:tr w:rsidR="00B50050" w14:paraId="71C0E8BB" w14:textId="77777777" w:rsidTr="00195548">
        <w:tc>
          <w:tcPr>
            <w:tcW w:w="600" w:type="dxa"/>
          </w:tcPr>
          <w:p w14:paraId="1E9F43A1" w14:textId="77777777" w:rsidR="00B50050" w:rsidRDefault="00B50050" w:rsidP="0088127C">
            <w:pPr>
              <w:pStyle w:val="OtherTableBody"/>
            </w:pPr>
          </w:p>
        </w:tc>
        <w:tc>
          <w:tcPr>
            <w:tcW w:w="600" w:type="dxa"/>
          </w:tcPr>
          <w:p w14:paraId="5EF23A79" w14:textId="77777777" w:rsidR="00B50050" w:rsidRDefault="00B50050" w:rsidP="0088127C">
            <w:pPr>
              <w:pStyle w:val="OtherTableBody"/>
            </w:pPr>
            <w:r>
              <w:t>0168</w:t>
            </w:r>
          </w:p>
        </w:tc>
        <w:tc>
          <w:tcPr>
            <w:tcW w:w="2600" w:type="dxa"/>
          </w:tcPr>
          <w:p w14:paraId="0DBA1CA3" w14:textId="77777777" w:rsidR="00B50050" w:rsidRDefault="00B50050" w:rsidP="0088127C">
            <w:pPr>
              <w:pStyle w:val="OtherTableBody"/>
            </w:pPr>
          </w:p>
        </w:tc>
        <w:tc>
          <w:tcPr>
            <w:tcW w:w="1400" w:type="dxa"/>
          </w:tcPr>
          <w:p w14:paraId="37E9432D" w14:textId="77777777" w:rsidR="00B50050" w:rsidRDefault="00B50050" w:rsidP="0088127C">
            <w:pPr>
              <w:pStyle w:val="OtherTableBody"/>
            </w:pPr>
            <w:r>
              <w:t>P</w:t>
            </w:r>
          </w:p>
        </w:tc>
        <w:tc>
          <w:tcPr>
            <w:tcW w:w="4200" w:type="dxa"/>
          </w:tcPr>
          <w:p w14:paraId="0AC2E467" w14:textId="77777777" w:rsidR="00B50050" w:rsidRDefault="00B50050" w:rsidP="0088127C">
            <w:pPr>
              <w:pStyle w:val="OtherTableBody"/>
            </w:pPr>
            <w:r>
              <w:t>Preoperative (to be done prior to surgery)</w:t>
            </w:r>
          </w:p>
        </w:tc>
      </w:tr>
      <w:tr w:rsidR="00B50050" w14:paraId="798D2EEF" w14:textId="77777777" w:rsidTr="00195548">
        <w:tc>
          <w:tcPr>
            <w:tcW w:w="600" w:type="dxa"/>
          </w:tcPr>
          <w:p w14:paraId="10AD394F" w14:textId="77777777" w:rsidR="00B50050" w:rsidRDefault="00B50050" w:rsidP="0088127C">
            <w:pPr>
              <w:pStyle w:val="OtherTableBody"/>
            </w:pPr>
          </w:p>
        </w:tc>
        <w:tc>
          <w:tcPr>
            <w:tcW w:w="600" w:type="dxa"/>
          </w:tcPr>
          <w:p w14:paraId="607C4A6A" w14:textId="77777777" w:rsidR="00B50050" w:rsidRDefault="00B50050" w:rsidP="0088127C">
            <w:pPr>
              <w:pStyle w:val="OtherTableBody"/>
            </w:pPr>
            <w:r>
              <w:t>0168</w:t>
            </w:r>
          </w:p>
        </w:tc>
        <w:tc>
          <w:tcPr>
            <w:tcW w:w="2600" w:type="dxa"/>
          </w:tcPr>
          <w:p w14:paraId="1B3F9FA0" w14:textId="77777777" w:rsidR="00B50050" w:rsidRDefault="00B50050" w:rsidP="0088127C">
            <w:pPr>
              <w:pStyle w:val="OtherTableBody"/>
            </w:pPr>
          </w:p>
        </w:tc>
        <w:tc>
          <w:tcPr>
            <w:tcW w:w="1400" w:type="dxa"/>
          </w:tcPr>
          <w:p w14:paraId="72DB6BCD" w14:textId="77777777" w:rsidR="00B50050" w:rsidRDefault="00B50050" w:rsidP="0088127C">
            <w:pPr>
              <w:pStyle w:val="OtherTableBody"/>
            </w:pPr>
            <w:r>
              <w:t>R</w:t>
            </w:r>
          </w:p>
        </w:tc>
        <w:tc>
          <w:tcPr>
            <w:tcW w:w="4200" w:type="dxa"/>
          </w:tcPr>
          <w:p w14:paraId="66C39DE4" w14:textId="77777777" w:rsidR="00B50050" w:rsidRDefault="00B50050" w:rsidP="0088127C">
            <w:pPr>
              <w:pStyle w:val="OtherTableBody"/>
            </w:pPr>
            <w:r>
              <w:t>Routine</w:t>
            </w:r>
          </w:p>
        </w:tc>
      </w:tr>
      <w:tr w:rsidR="00B50050" w14:paraId="08CA4144" w14:textId="77777777" w:rsidTr="00195548">
        <w:tc>
          <w:tcPr>
            <w:tcW w:w="600" w:type="dxa"/>
          </w:tcPr>
          <w:p w14:paraId="384E7160" w14:textId="77777777" w:rsidR="00B50050" w:rsidRDefault="00B50050" w:rsidP="0088127C">
            <w:pPr>
              <w:pStyle w:val="OtherTableBody"/>
            </w:pPr>
          </w:p>
        </w:tc>
        <w:tc>
          <w:tcPr>
            <w:tcW w:w="600" w:type="dxa"/>
          </w:tcPr>
          <w:p w14:paraId="34602EBE" w14:textId="77777777" w:rsidR="00B50050" w:rsidRDefault="00B50050" w:rsidP="0088127C">
            <w:pPr>
              <w:pStyle w:val="OtherTableBody"/>
            </w:pPr>
            <w:r>
              <w:t>0168</w:t>
            </w:r>
          </w:p>
        </w:tc>
        <w:tc>
          <w:tcPr>
            <w:tcW w:w="2600" w:type="dxa"/>
          </w:tcPr>
          <w:p w14:paraId="68EDF1B5" w14:textId="77777777" w:rsidR="00B50050" w:rsidRDefault="00B50050" w:rsidP="0088127C">
            <w:pPr>
              <w:pStyle w:val="OtherTableBody"/>
            </w:pPr>
          </w:p>
        </w:tc>
        <w:tc>
          <w:tcPr>
            <w:tcW w:w="1400" w:type="dxa"/>
          </w:tcPr>
          <w:p w14:paraId="0B5E9FEC" w14:textId="77777777" w:rsidR="00B50050" w:rsidRDefault="00B50050" w:rsidP="0088127C">
            <w:pPr>
              <w:pStyle w:val="OtherTableBody"/>
            </w:pPr>
            <w:r>
              <w:t>S</w:t>
            </w:r>
          </w:p>
        </w:tc>
        <w:tc>
          <w:tcPr>
            <w:tcW w:w="4200" w:type="dxa"/>
          </w:tcPr>
          <w:p w14:paraId="4829DB2E" w14:textId="77777777" w:rsidR="00B50050" w:rsidRDefault="00B50050" w:rsidP="0088127C">
            <w:pPr>
              <w:pStyle w:val="OtherTableBody"/>
            </w:pPr>
            <w:r>
              <w:t>Stat (do immediately)</w:t>
            </w:r>
          </w:p>
        </w:tc>
      </w:tr>
      <w:tr w:rsidR="00B50050" w14:paraId="338FF18E" w14:textId="77777777" w:rsidTr="00195548">
        <w:tc>
          <w:tcPr>
            <w:tcW w:w="600" w:type="dxa"/>
          </w:tcPr>
          <w:p w14:paraId="5236811A" w14:textId="77777777" w:rsidR="00B50050" w:rsidRDefault="00B50050" w:rsidP="0088127C">
            <w:pPr>
              <w:pStyle w:val="OtherTableBody"/>
            </w:pPr>
          </w:p>
        </w:tc>
        <w:tc>
          <w:tcPr>
            <w:tcW w:w="600" w:type="dxa"/>
          </w:tcPr>
          <w:p w14:paraId="1003B384" w14:textId="77777777" w:rsidR="00B50050" w:rsidRDefault="00B50050" w:rsidP="0088127C">
            <w:pPr>
              <w:pStyle w:val="OtherTableBody"/>
            </w:pPr>
            <w:r>
              <w:t>0168</w:t>
            </w:r>
          </w:p>
        </w:tc>
        <w:tc>
          <w:tcPr>
            <w:tcW w:w="2600" w:type="dxa"/>
          </w:tcPr>
          <w:p w14:paraId="790A8619" w14:textId="77777777" w:rsidR="00B50050" w:rsidRDefault="00B50050" w:rsidP="0088127C">
            <w:pPr>
              <w:pStyle w:val="OtherTableBody"/>
            </w:pPr>
          </w:p>
        </w:tc>
        <w:tc>
          <w:tcPr>
            <w:tcW w:w="1400" w:type="dxa"/>
          </w:tcPr>
          <w:p w14:paraId="23C7614C" w14:textId="77777777" w:rsidR="00B50050" w:rsidRDefault="00B50050" w:rsidP="0088127C">
            <w:pPr>
              <w:pStyle w:val="OtherTableBody"/>
            </w:pPr>
            <w:r>
              <w:t>T</w:t>
            </w:r>
          </w:p>
        </w:tc>
        <w:tc>
          <w:tcPr>
            <w:tcW w:w="4200" w:type="dxa"/>
          </w:tcPr>
          <w:p w14:paraId="32EC6FF6" w14:textId="77777777" w:rsidR="00B50050" w:rsidRDefault="00B50050" w:rsidP="0088127C">
            <w:pPr>
              <w:pStyle w:val="OtherTableBody"/>
            </w:pPr>
            <w:r>
              <w:t>Timing critical (do as near as possible to requested time)</w:t>
            </w:r>
          </w:p>
        </w:tc>
      </w:tr>
      <w:tr w:rsidR="00B50050" w14:paraId="190D249C" w14:textId="77777777" w:rsidTr="00195548">
        <w:tc>
          <w:tcPr>
            <w:tcW w:w="600" w:type="dxa"/>
          </w:tcPr>
          <w:p w14:paraId="3432AF7A" w14:textId="77777777" w:rsidR="00B50050" w:rsidRDefault="00B50050" w:rsidP="0088127C">
            <w:pPr>
              <w:pStyle w:val="OtherTableBody"/>
            </w:pPr>
            <w:r>
              <w:t>HL7</w:t>
            </w:r>
          </w:p>
        </w:tc>
        <w:tc>
          <w:tcPr>
            <w:tcW w:w="600" w:type="dxa"/>
          </w:tcPr>
          <w:p w14:paraId="17829B76" w14:textId="77777777" w:rsidR="00B50050" w:rsidRDefault="00B50050" w:rsidP="0088127C">
            <w:pPr>
              <w:pStyle w:val="OtherTableBody"/>
            </w:pPr>
          </w:p>
        </w:tc>
        <w:tc>
          <w:tcPr>
            <w:tcW w:w="2600" w:type="dxa"/>
          </w:tcPr>
          <w:p w14:paraId="0892C3EE" w14:textId="77777777" w:rsidR="00B50050" w:rsidRDefault="00B50050" w:rsidP="0088127C">
            <w:pPr>
              <w:pStyle w:val="OtherTableBody"/>
            </w:pPr>
            <w:r>
              <w:t>Reporting Priority</w:t>
            </w:r>
          </w:p>
        </w:tc>
        <w:tc>
          <w:tcPr>
            <w:tcW w:w="1400" w:type="dxa"/>
          </w:tcPr>
          <w:p w14:paraId="01732E92" w14:textId="77777777" w:rsidR="00B50050" w:rsidRDefault="00B50050" w:rsidP="0088127C">
            <w:pPr>
              <w:pStyle w:val="OtherTableBody"/>
            </w:pPr>
          </w:p>
        </w:tc>
        <w:tc>
          <w:tcPr>
            <w:tcW w:w="4200" w:type="dxa"/>
          </w:tcPr>
          <w:p w14:paraId="3ACE57DA" w14:textId="77777777" w:rsidR="00B50050" w:rsidRDefault="00B50050" w:rsidP="0088127C">
            <w:pPr>
              <w:pStyle w:val="OtherTableBody"/>
            </w:pPr>
          </w:p>
        </w:tc>
      </w:tr>
      <w:tr w:rsidR="00B50050" w14:paraId="31DF3F3C" w14:textId="77777777" w:rsidTr="00195548">
        <w:tc>
          <w:tcPr>
            <w:tcW w:w="600" w:type="dxa"/>
          </w:tcPr>
          <w:p w14:paraId="28422E85" w14:textId="77777777" w:rsidR="00B50050" w:rsidRDefault="00B50050" w:rsidP="0088127C">
            <w:pPr>
              <w:pStyle w:val="OtherTableBody"/>
            </w:pPr>
          </w:p>
        </w:tc>
        <w:tc>
          <w:tcPr>
            <w:tcW w:w="600" w:type="dxa"/>
          </w:tcPr>
          <w:p w14:paraId="0DFF607D" w14:textId="77777777" w:rsidR="00B50050" w:rsidRDefault="00B50050" w:rsidP="0088127C">
            <w:pPr>
              <w:pStyle w:val="OtherTableBody"/>
            </w:pPr>
            <w:r>
              <w:t>0169</w:t>
            </w:r>
          </w:p>
        </w:tc>
        <w:tc>
          <w:tcPr>
            <w:tcW w:w="2600" w:type="dxa"/>
          </w:tcPr>
          <w:p w14:paraId="1925496B" w14:textId="77777777" w:rsidR="00B50050" w:rsidRDefault="00B50050" w:rsidP="0088127C">
            <w:pPr>
              <w:pStyle w:val="OtherTableBody"/>
            </w:pPr>
          </w:p>
        </w:tc>
        <w:tc>
          <w:tcPr>
            <w:tcW w:w="1400" w:type="dxa"/>
          </w:tcPr>
          <w:p w14:paraId="467E5594" w14:textId="77777777" w:rsidR="00B50050" w:rsidRDefault="00B50050" w:rsidP="0088127C">
            <w:pPr>
              <w:pStyle w:val="OtherTableBody"/>
            </w:pPr>
            <w:r>
              <w:t>C</w:t>
            </w:r>
          </w:p>
        </w:tc>
        <w:tc>
          <w:tcPr>
            <w:tcW w:w="4200" w:type="dxa"/>
          </w:tcPr>
          <w:p w14:paraId="77A5E215" w14:textId="77777777" w:rsidR="00B50050" w:rsidRDefault="00B50050" w:rsidP="0088127C">
            <w:pPr>
              <w:pStyle w:val="OtherTableBody"/>
            </w:pPr>
            <w:r>
              <w:t>Call back results</w:t>
            </w:r>
          </w:p>
        </w:tc>
      </w:tr>
      <w:tr w:rsidR="00B50050" w14:paraId="43E695B8" w14:textId="77777777" w:rsidTr="00195548">
        <w:tc>
          <w:tcPr>
            <w:tcW w:w="600" w:type="dxa"/>
          </w:tcPr>
          <w:p w14:paraId="5C89A129" w14:textId="77777777" w:rsidR="00B50050" w:rsidRDefault="00B50050" w:rsidP="0088127C">
            <w:pPr>
              <w:pStyle w:val="OtherTableBody"/>
            </w:pPr>
          </w:p>
        </w:tc>
        <w:tc>
          <w:tcPr>
            <w:tcW w:w="600" w:type="dxa"/>
          </w:tcPr>
          <w:p w14:paraId="26F87CDC" w14:textId="77777777" w:rsidR="00B50050" w:rsidRDefault="00B50050" w:rsidP="0088127C">
            <w:pPr>
              <w:pStyle w:val="OtherTableBody"/>
            </w:pPr>
            <w:r>
              <w:t>0169</w:t>
            </w:r>
          </w:p>
        </w:tc>
        <w:tc>
          <w:tcPr>
            <w:tcW w:w="2600" w:type="dxa"/>
          </w:tcPr>
          <w:p w14:paraId="25DACB08" w14:textId="77777777" w:rsidR="00B50050" w:rsidRDefault="00B50050" w:rsidP="0088127C">
            <w:pPr>
              <w:pStyle w:val="OtherTableBody"/>
            </w:pPr>
          </w:p>
        </w:tc>
        <w:tc>
          <w:tcPr>
            <w:tcW w:w="1400" w:type="dxa"/>
          </w:tcPr>
          <w:p w14:paraId="55ABB3D8" w14:textId="77777777" w:rsidR="00B50050" w:rsidRDefault="00B50050" w:rsidP="0088127C">
            <w:pPr>
              <w:pStyle w:val="OtherTableBody"/>
            </w:pPr>
            <w:r>
              <w:t>R</w:t>
            </w:r>
          </w:p>
        </w:tc>
        <w:tc>
          <w:tcPr>
            <w:tcW w:w="4200" w:type="dxa"/>
          </w:tcPr>
          <w:p w14:paraId="371F3950" w14:textId="77777777" w:rsidR="00B50050" w:rsidRDefault="00B50050" w:rsidP="0088127C">
            <w:pPr>
              <w:pStyle w:val="OtherTableBody"/>
            </w:pPr>
            <w:r>
              <w:t>Rush reporting</w:t>
            </w:r>
          </w:p>
        </w:tc>
      </w:tr>
      <w:tr w:rsidR="00B50050" w14:paraId="43B2FE24" w14:textId="77777777" w:rsidTr="00195548">
        <w:tc>
          <w:tcPr>
            <w:tcW w:w="600" w:type="dxa"/>
          </w:tcPr>
          <w:p w14:paraId="000A7DA7" w14:textId="77777777" w:rsidR="00B50050" w:rsidRDefault="00B50050" w:rsidP="0088127C">
            <w:pPr>
              <w:pStyle w:val="OtherTableBody"/>
            </w:pPr>
            <w:r>
              <w:t>HL7</w:t>
            </w:r>
          </w:p>
        </w:tc>
        <w:tc>
          <w:tcPr>
            <w:tcW w:w="600" w:type="dxa"/>
          </w:tcPr>
          <w:p w14:paraId="2D831FEC" w14:textId="77777777" w:rsidR="00B50050" w:rsidRDefault="00B50050" w:rsidP="0088127C">
            <w:pPr>
              <w:pStyle w:val="OtherTableBody"/>
            </w:pPr>
          </w:p>
        </w:tc>
        <w:tc>
          <w:tcPr>
            <w:tcW w:w="2600" w:type="dxa"/>
          </w:tcPr>
          <w:p w14:paraId="1A6C79AE" w14:textId="77777777" w:rsidR="00B50050" w:rsidRDefault="00B50050" w:rsidP="0088127C">
            <w:pPr>
              <w:pStyle w:val="OtherTableBody"/>
            </w:pPr>
            <w:r>
              <w:t>Derived Specimen</w:t>
            </w:r>
          </w:p>
        </w:tc>
        <w:tc>
          <w:tcPr>
            <w:tcW w:w="1400" w:type="dxa"/>
          </w:tcPr>
          <w:p w14:paraId="4E84BA43" w14:textId="77777777" w:rsidR="00B50050" w:rsidRDefault="00B50050" w:rsidP="0088127C">
            <w:pPr>
              <w:pStyle w:val="OtherTableBody"/>
            </w:pPr>
          </w:p>
        </w:tc>
        <w:tc>
          <w:tcPr>
            <w:tcW w:w="4200" w:type="dxa"/>
          </w:tcPr>
          <w:p w14:paraId="54EA8311" w14:textId="77777777" w:rsidR="00B50050" w:rsidRDefault="00B50050" w:rsidP="0088127C">
            <w:pPr>
              <w:pStyle w:val="OtherTableBody"/>
            </w:pPr>
          </w:p>
        </w:tc>
      </w:tr>
      <w:tr w:rsidR="00B50050" w14:paraId="7D72A9D7" w14:textId="77777777" w:rsidTr="00195548">
        <w:tc>
          <w:tcPr>
            <w:tcW w:w="600" w:type="dxa"/>
          </w:tcPr>
          <w:p w14:paraId="44CC722F" w14:textId="77777777" w:rsidR="00B50050" w:rsidRDefault="00B50050" w:rsidP="0088127C">
            <w:pPr>
              <w:pStyle w:val="OtherTableBody"/>
            </w:pPr>
          </w:p>
        </w:tc>
        <w:tc>
          <w:tcPr>
            <w:tcW w:w="600" w:type="dxa"/>
          </w:tcPr>
          <w:p w14:paraId="72455D5F" w14:textId="77777777" w:rsidR="00B50050" w:rsidRDefault="00B50050" w:rsidP="0088127C">
            <w:pPr>
              <w:pStyle w:val="OtherTableBody"/>
            </w:pPr>
            <w:r>
              <w:t>0170</w:t>
            </w:r>
          </w:p>
        </w:tc>
        <w:tc>
          <w:tcPr>
            <w:tcW w:w="2600" w:type="dxa"/>
          </w:tcPr>
          <w:p w14:paraId="6A1BFFB8" w14:textId="77777777" w:rsidR="00B50050" w:rsidRDefault="00B50050" w:rsidP="0088127C">
            <w:pPr>
              <w:pStyle w:val="OtherTableBody"/>
            </w:pPr>
          </w:p>
        </w:tc>
        <w:tc>
          <w:tcPr>
            <w:tcW w:w="1400" w:type="dxa"/>
          </w:tcPr>
          <w:p w14:paraId="4F2E1993" w14:textId="77777777" w:rsidR="00B50050" w:rsidRDefault="00B50050" w:rsidP="0088127C">
            <w:pPr>
              <w:pStyle w:val="OtherTableBody"/>
            </w:pPr>
            <w:r>
              <w:t>C</w:t>
            </w:r>
          </w:p>
        </w:tc>
        <w:tc>
          <w:tcPr>
            <w:tcW w:w="4200" w:type="dxa"/>
          </w:tcPr>
          <w:p w14:paraId="3697ED2D" w14:textId="77777777" w:rsidR="00B50050" w:rsidRDefault="00B50050" w:rsidP="0088127C">
            <w:pPr>
              <w:pStyle w:val="OtherTableBody"/>
            </w:pPr>
            <w:r>
              <w:t>Child Observation</w:t>
            </w:r>
          </w:p>
        </w:tc>
      </w:tr>
      <w:tr w:rsidR="00B50050" w14:paraId="288B7A73" w14:textId="77777777" w:rsidTr="00195548">
        <w:tc>
          <w:tcPr>
            <w:tcW w:w="600" w:type="dxa"/>
          </w:tcPr>
          <w:p w14:paraId="32EA9CC9" w14:textId="77777777" w:rsidR="00B50050" w:rsidRDefault="00B50050" w:rsidP="0088127C">
            <w:pPr>
              <w:pStyle w:val="OtherTableBody"/>
            </w:pPr>
          </w:p>
        </w:tc>
        <w:tc>
          <w:tcPr>
            <w:tcW w:w="600" w:type="dxa"/>
          </w:tcPr>
          <w:p w14:paraId="6D8D9246" w14:textId="77777777" w:rsidR="00B50050" w:rsidRDefault="00B50050" w:rsidP="0088127C">
            <w:pPr>
              <w:pStyle w:val="OtherTableBody"/>
            </w:pPr>
            <w:r>
              <w:t>0170</w:t>
            </w:r>
          </w:p>
        </w:tc>
        <w:tc>
          <w:tcPr>
            <w:tcW w:w="2600" w:type="dxa"/>
          </w:tcPr>
          <w:p w14:paraId="6B317DAA" w14:textId="77777777" w:rsidR="00B50050" w:rsidRDefault="00B50050" w:rsidP="0088127C">
            <w:pPr>
              <w:pStyle w:val="OtherTableBody"/>
            </w:pPr>
          </w:p>
        </w:tc>
        <w:tc>
          <w:tcPr>
            <w:tcW w:w="1400" w:type="dxa"/>
          </w:tcPr>
          <w:p w14:paraId="64AED4DF" w14:textId="77777777" w:rsidR="00B50050" w:rsidRDefault="00B50050" w:rsidP="0088127C">
            <w:pPr>
              <w:pStyle w:val="OtherTableBody"/>
            </w:pPr>
            <w:r>
              <w:t>N</w:t>
            </w:r>
          </w:p>
        </w:tc>
        <w:tc>
          <w:tcPr>
            <w:tcW w:w="4200" w:type="dxa"/>
          </w:tcPr>
          <w:p w14:paraId="2229616E" w14:textId="77777777" w:rsidR="00B50050" w:rsidRDefault="00B50050" w:rsidP="0088127C">
            <w:pPr>
              <w:pStyle w:val="OtherTableBody"/>
            </w:pPr>
            <w:r>
              <w:t>Not Applicable</w:t>
            </w:r>
          </w:p>
        </w:tc>
      </w:tr>
      <w:tr w:rsidR="00B50050" w14:paraId="67E3FC24" w14:textId="77777777" w:rsidTr="00195548">
        <w:tc>
          <w:tcPr>
            <w:tcW w:w="600" w:type="dxa"/>
          </w:tcPr>
          <w:p w14:paraId="09E55E2E" w14:textId="77777777" w:rsidR="00B50050" w:rsidRDefault="00B50050" w:rsidP="0088127C">
            <w:pPr>
              <w:pStyle w:val="OtherTableBody"/>
            </w:pPr>
          </w:p>
        </w:tc>
        <w:tc>
          <w:tcPr>
            <w:tcW w:w="600" w:type="dxa"/>
          </w:tcPr>
          <w:p w14:paraId="3F5ABA5E" w14:textId="77777777" w:rsidR="00B50050" w:rsidRDefault="00B50050" w:rsidP="0088127C">
            <w:pPr>
              <w:pStyle w:val="OtherTableBody"/>
            </w:pPr>
            <w:r>
              <w:t>0170</w:t>
            </w:r>
          </w:p>
        </w:tc>
        <w:tc>
          <w:tcPr>
            <w:tcW w:w="2600" w:type="dxa"/>
          </w:tcPr>
          <w:p w14:paraId="16AC6FB5" w14:textId="77777777" w:rsidR="00B50050" w:rsidRDefault="00B50050" w:rsidP="0088127C">
            <w:pPr>
              <w:pStyle w:val="OtherTableBody"/>
            </w:pPr>
          </w:p>
        </w:tc>
        <w:tc>
          <w:tcPr>
            <w:tcW w:w="1400" w:type="dxa"/>
          </w:tcPr>
          <w:p w14:paraId="70463823" w14:textId="77777777" w:rsidR="00B50050" w:rsidRDefault="00B50050" w:rsidP="0088127C">
            <w:pPr>
              <w:pStyle w:val="OtherTableBody"/>
            </w:pPr>
            <w:r>
              <w:t>P</w:t>
            </w:r>
          </w:p>
        </w:tc>
        <w:tc>
          <w:tcPr>
            <w:tcW w:w="4200" w:type="dxa"/>
          </w:tcPr>
          <w:p w14:paraId="50E47832" w14:textId="77777777" w:rsidR="00B50050" w:rsidRDefault="00B50050" w:rsidP="0088127C">
            <w:pPr>
              <w:pStyle w:val="OtherTableBody"/>
            </w:pPr>
            <w:r>
              <w:t>Parent Observation</w:t>
            </w:r>
          </w:p>
        </w:tc>
      </w:tr>
      <w:tr w:rsidR="00B50050" w14:paraId="63BCE15D" w14:textId="77777777" w:rsidTr="00195548">
        <w:tc>
          <w:tcPr>
            <w:tcW w:w="600" w:type="dxa"/>
          </w:tcPr>
          <w:p w14:paraId="304CD316" w14:textId="77777777" w:rsidR="00B50050" w:rsidRDefault="00B50050" w:rsidP="0088127C">
            <w:pPr>
              <w:pStyle w:val="OtherTableBody"/>
            </w:pPr>
            <w:r>
              <w:t>User</w:t>
            </w:r>
          </w:p>
        </w:tc>
        <w:tc>
          <w:tcPr>
            <w:tcW w:w="600" w:type="dxa"/>
          </w:tcPr>
          <w:p w14:paraId="0E4ABCF3" w14:textId="77777777" w:rsidR="00B50050" w:rsidRDefault="00B50050" w:rsidP="0088127C">
            <w:pPr>
              <w:pStyle w:val="OtherTableBody"/>
            </w:pPr>
          </w:p>
        </w:tc>
        <w:tc>
          <w:tcPr>
            <w:tcW w:w="2600" w:type="dxa"/>
          </w:tcPr>
          <w:p w14:paraId="643F7477" w14:textId="77777777" w:rsidR="00B50050" w:rsidRDefault="00B50050" w:rsidP="0088127C">
            <w:pPr>
              <w:pStyle w:val="OtherTableBody"/>
            </w:pPr>
            <w:r>
              <w:t>Citizenship</w:t>
            </w:r>
          </w:p>
        </w:tc>
        <w:tc>
          <w:tcPr>
            <w:tcW w:w="1400" w:type="dxa"/>
          </w:tcPr>
          <w:p w14:paraId="7163F04A" w14:textId="77777777" w:rsidR="00B50050" w:rsidRDefault="00B50050" w:rsidP="0088127C">
            <w:pPr>
              <w:pStyle w:val="OtherTableBody"/>
            </w:pPr>
          </w:p>
        </w:tc>
        <w:tc>
          <w:tcPr>
            <w:tcW w:w="4200" w:type="dxa"/>
          </w:tcPr>
          <w:p w14:paraId="220638C7" w14:textId="77777777" w:rsidR="00B50050" w:rsidRDefault="00B50050" w:rsidP="0088127C">
            <w:pPr>
              <w:pStyle w:val="OtherTableBody"/>
            </w:pPr>
          </w:p>
        </w:tc>
      </w:tr>
      <w:tr w:rsidR="00B50050" w14:paraId="24B4A7C5" w14:textId="77777777" w:rsidTr="00195548">
        <w:tc>
          <w:tcPr>
            <w:tcW w:w="600" w:type="dxa"/>
          </w:tcPr>
          <w:p w14:paraId="601E9A07" w14:textId="77777777" w:rsidR="00B50050" w:rsidRDefault="00B50050" w:rsidP="0088127C">
            <w:pPr>
              <w:pStyle w:val="OtherTableBody"/>
            </w:pPr>
          </w:p>
        </w:tc>
        <w:tc>
          <w:tcPr>
            <w:tcW w:w="600" w:type="dxa"/>
          </w:tcPr>
          <w:p w14:paraId="1107F84E" w14:textId="77777777" w:rsidR="00B50050" w:rsidRDefault="00B50050" w:rsidP="0088127C">
            <w:pPr>
              <w:pStyle w:val="OtherTableBody"/>
            </w:pPr>
            <w:r>
              <w:t>0171</w:t>
            </w:r>
          </w:p>
        </w:tc>
        <w:tc>
          <w:tcPr>
            <w:tcW w:w="2600" w:type="dxa"/>
          </w:tcPr>
          <w:p w14:paraId="79CD822D" w14:textId="77777777" w:rsidR="00B50050" w:rsidRDefault="00B50050" w:rsidP="0088127C">
            <w:pPr>
              <w:pStyle w:val="OtherTableBody"/>
            </w:pPr>
          </w:p>
        </w:tc>
        <w:tc>
          <w:tcPr>
            <w:tcW w:w="1400" w:type="dxa"/>
          </w:tcPr>
          <w:p w14:paraId="5C08013E" w14:textId="77777777" w:rsidR="00B50050" w:rsidRDefault="00B50050" w:rsidP="0088127C">
            <w:pPr>
              <w:pStyle w:val="OtherTableBody"/>
            </w:pPr>
            <w:r>
              <w:t>...</w:t>
            </w:r>
          </w:p>
        </w:tc>
        <w:tc>
          <w:tcPr>
            <w:tcW w:w="4200" w:type="dxa"/>
          </w:tcPr>
          <w:p w14:paraId="3A247BF8" w14:textId="77777777" w:rsidR="00B50050" w:rsidRDefault="00B50050" w:rsidP="0088127C">
            <w:pPr>
              <w:pStyle w:val="OtherTableBody"/>
            </w:pPr>
            <w:r>
              <w:t>No suggested values defined</w:t>
            </w:r>
          </w:p>
        </w:tc>
      </w:tr>
      <w:tr w:rsidR="00B50050" w14:paraId="59F79A50" w14:textId="77777777" w:rsidTr="00195548">
        <w:tc>
          <w:tcPr>
            <w:tcW w:w="600" w:type="dxa"/>
          </w:tcPr>
          <w:p w14:paraId="4194FFC4" w14:textId="77777777" w:rsidR="00B50050" w:rsidRDefault="00B50050" w:rsidP="0088127C">
            <w:pPr>
              <w:pStyle w:val="OtherTableBody"/>
            </w:pPr>
            <w:r>
              <w:t>User</w:t>
            </w:r>
          </w:p>
        </w:tc>
        <w:tc>
          <w:tcPr>
            <w:tcW w:w="600" w:type="dxa"/>
          </w:tcPr>
          <w:p w14:paraId="0C24DBD2" w14:textId="77777777" w:rsidR="00B50050" w:rsidRDefault="00B50050" w:rsidP="0088127C">
            <w:pPr>
              <w:pStyle w:val="OtherTableBody"/>
            </w:pPr>
          </w:p>
        </w:tc>
        <w:tc>
          <w:tcPr>
            <w:tcW w:w="2600" w:type="dxa"/>
          </w:tcPr>
          <w:p w14:paraId="7D11C40D" w14:textId="77777777" w:rsidR="00B50050" w:rsidRDefault="00B50050" w:rsidP="0088127C">
            <w:pPr>
              <w:pStyle w:val="OtherTableBody"/>
            </w:pPr>
            <w:r>
              <w:t>Veterans Military Status</w:t>
            </w:r>
          </w:p>
        </w:tc>
        <w:tc>
          <w:tcPr>
            <w:tcW w:w="1400" w:type="dxa"/>
          </w:tcPr>
          <w:p w14:paraId="2D9B32D7" w14:textId="77777777" w:rsidR="00B50050" w:rsidRDefault="00B50050" w:rsidP="0088127C">
            <w:pPr>
              <w:pStyle w:val="OtherTableBody"/>
            </w:pPr>
          </w:p>
        </w:tc>
        <w:tc>
          <w:tcPr>
            <w:tcW w:w="4200" w:type="dxa"/>
          </w:tcPr>
          <w:p w14:paraId="35FA2F5C" w14:textId="77777777" w:rsidR="00B50050" w:rsidRDefault="00B50050" w:rsidP="0088127C">
            <w:pPr>
              <w:pStyle w:val="OtherTableBody"/>
            </w:pPr>
          </w:p>
        </w:tc>
      </w:tr>
      <w:tr w:rsidR="00B50050" w14:paraId="66F3B511" w14:textId="77777777" w:rsidTr="00195548">
        <w:tc>
          <w:tcPr>
            <w:tcW w:w="600" w:type="dxa"/>
          </w:tcPr>
          <w:p w14:paraId="0AE7CA41" w14:textId="77777777" w:rsidR="00B50050" w:rsidRDefault="00B50050" w:rsidP="0088127C">
            <w:pPr>
              <w:pStyle w:val="OtherTableBody"/>
            </w:pPr>
          </w:p>
        </w:tc>
        <w:tc>
          <w:tcPr>
            <w:tcW w:w="600" w:type="dxa"/>
          </w:tcPr>
          <w:p w14:paraId="7946D542" w14:textId="77777777" w:rsidR="00B50050" w:rsidRDefault="00B50050" w:rsidP="0088127C">
            <w:pPr>
              <w:pStyle w:val="OtherTableBody"/>
            </w:pPr>
            <w:r>
              <w:t>0172</w:t>
            </w:r>
          </w:p>
        </w:tc>
        <w:tc>
          <w:tcPr>
            <w:tcW w:w="2600" w:type="dxa"/>
          </w:tcPr>
          <w:p w14:paraId="2D704747" w14:textId="77777777" w:rsidR="00B50050" w:rsidRDefault="00B50050" w:rsidP="0088127C">
            <w:pPr>
              <w:pStyle w:val="OtherTableBody"/>
            </w:pPr>
          </w:p>
        </w:tc>
        <w:tc>
          <w:tcPr>
            <w:tcW w:w="1400" w:type="dxa"/>
          </w:tcPr>
          <w:p w14:paraId="476B43D6" w14:textId="77777777" w:rsidR="00B50050" w:rsidRDefault="00B50050" w:rsidP="0088127C">
            <w:pPr>
              <w:pStyle w:val="OtherTableBody"/>
            </w:pPr>
            <w:r>
              <w:t>...</w:t>
            </w:r>
          </w:p>
        </w:tc>
        <w:tc>
          <w:tcPr>
            <w:tcW w:w="4200" w:type="dxa"/>
          </w:tcPr>
          <w:p w14:paraId="791648CC" w14:textId="77777777" w:rsidR="00B50050" w:rsidRDefault="00B50050" w:rsidP="0088127C">
            <w:pPr>
              <w:pStyle w:val="OtherTableBody"/>
            </w:pPr>
            <w:r>
              <w:t>No suggested values defined</w:t>
            </w:r>
          </w:p>
        </w:tc>
      </w:tr>
      <w:tr w:rsidR="00B50050" w14:paraId="6D4AF226" w14:textId="77777777" w:rsidTr="00195548">
        <w:tc>
          <w:tcPr>
            <w:tcW w:w="600" w:type="dxa"/>
          </w:tcPr>
          <w:p w14:paraId="2E7629DD" w14:textId="77777777" w:rsidR="00B50050" w:rsidRDefault="00B50050" w:rsidP="0088127C">
            <w:pPr>
              <w:pStyle w:val="OtherTableBody"/>
            </w:pPr>
            <w:r>
              <w:t>User</w:t>
            </w:r>
          </w:p>
        </w:tc>
        <w:tc>
          <w:tcPr>
            <w:tcW w:w="600" w:type="dxa"/>
          </w:tcPr>
          <w:p w14:paraId="0630D137" w14:textId="77777777" w:rsidR="00B50050" w:rsidRDefault="00B50050" w:rsidP="0088127C">
            <w:pPr>
              <w:pStyle w:val="OtherTableBody"/>
            </w:pPr>
          </w:p>
        </w:tc>
        <w:tc>
          <w:tcPr>
            <w:tcW w:w="2600" w:type="dxa"/>
          </w:tcPr>
          <w:p w14:paraId="19D6DADD" w14:textId="77777777" w:rsidR="00B50050" w:rsidRDefault="00B50050" w:rsidP="0088127C">
            <w:pPr>
              <w:pStyle w:val="OtherTableBody"/>
            </w:pPr>
            <w:r>
              <w:t>Coordination of Benefits</w:t>
            </w:r>
          </w:p>
        </w:tc>
        <w:tc>
          <w:tcPr>
            <w:tcW w:w="1400" w:type="dxa"/>
          </w:tcPr>
          <w:p w14:paraId="62970662" w14:textId="77777777" w:rsidR="00B50050" w:rsidRDefault="00B50050" w:rsidP="0088127C">
            <w:pPr>
              <w:pStyle w:val="OtherTableBody"/>
            </w:pPr>
          </w:p>
        </w:tc>
        <w:tc>
          <w:tcPr>
            <w:tcW w:w="4200" w:type="dxa"/>
          </w:tcPr>
          <w:p w14:paraId="56DCBCFC" w14:textId="77777777" w:rsidR="00B50050" w:rsidRDefault="00B50050" w:rsidP="0088127C">
            <w:pPr>
              <w:pStyle w:val="OtherTableBody"/>
            </w:pPr>
          </w:p>
        </w:tc>
      </w:tr>
      <w:tr w:rsidR="00B50050" w14:paraId="249C480F" w14:textId="77777777" w:rsidTr="00195548">
        <w:tc>
          <w:tcPr>
            <w:tcW w:w="600" w:type="dxa"/>
          </w:tcPr>
          <w:p w14:paraId="6F389D81" w14:textId="77777777" w:rsidR="00B50050" w:rsidRDefault="00B50050" w:rsidP="0088127C">
            <w:pPr>
              <w:pStyle w:val="OtherTableBody"/>
            </w:pPr>
          </w:p>
        </w:tc>
        <w:tc>
          <w:tcPr>
            <w:tcW w:w="600" w:type="dxa"/>
          </w:tcPr>
          <w:p w14:paraId="69FF47E2" w14:textId="77777777" w:rsidR="00B50050" w:rsidRDefault="00B50050" w:rsidP="0088127C">
            <w:pPr>
              <w:pStyle w:val="OtherTableBody"/>
            </w:pPr>
            <w:r>
              <w:t>0173</w:t>
            </w:r>
          </w:p>
        </w:tc>
        <w:tc>
          <w:tcPr>
            <w:tcW w:w="2600" w:type="dxa"/>
          </w:tcPr>
          <w:p w14:paraId="0175AA35" w14:textId="77777777" w:rsidR="00B50050" w:rsidRDefault="00B50050" w:rsidP="0088127C">
            <w:pPr>
              <w:pStyle w:val="OtherTableBody"/>
            </w:pPr>
          </w:p>
        </w:tc>
        <w:tc>
          <w:tcPr>
            <w:tcW w:w="1400" w:type="dxa"/>
          </w:tcPr>
          <w:p w14:paraId="1A0F6575" w14:textId="77777777" w:rsidR="00B50050" w:rsidRDefault="00B50050" w:rsidP="0088127C">
            <w:pPr>
              <w:pStyle w:val="OtherTableBody"/>
            </w:pPr>
            <w:r>
              <w:t>CO</w:t>
            </w:r>
          </w:p>
        </w:tc>
        <w:tc>
          <w:tcPr>
            <w:tcW w:w="4200" w:type="dxa"/>
          </w:tcPr>
          <w:p w14:paraId="5BB407CE" w14:textId="77777777" w:rsidR="00B50050" w:rsidRDefault="00B50050" w:rsidP="0088127C">
            <w:pPr>
              <w:pStyle w:val="OtherTableBody"/>
            </w:pPr>
            <w:r>
              <w:t>Coordination</w:t>
            </w:r>
          </w:p>
        </w:tc>
      </w:tr>
      <w:tr w:rsidR="00B50050" w14:paraId="36FDFBB9" w14:textId="77777777" w:rsidTr="00195548">
        <w:tc>
          <w:tcPr>
            <w:tcW w:w="600" w:type="dxa"/>
          </w:tcPr>
          <w:p w14:paraId="1A853DEB" w14:textId="77777777" w:rsidR="00B50050" w:rsidRDefault="00B50050" w:rsidP="0088127C">
            <w:pPr>
              <w:pStyle w:val="OtherTableBody"/>
            </w:pPr>
          </w:p>
        </w:tc>
        <w:tc>
          <w:tcPr>
            <w:tcW w:w="600" w:type="dxa"/>
          </w:tcPr>
          <w:p w14:paraId="04A52B61" w14:textId="77777777" w:rsidR="00B50050" w:rsidRDefault="00B50050" w:rsidP="0088127C">
            <w:pPr>
              <w:pStyle w:val="OtherTableBody"/>
            </w:pPr>
            <w:r>
              <w:t>0173</w:t>
            </w:r>
          </w:p>
        </w:tc>
        <w:tc>
          <w:tcPr>
            <w:tcW w:w="2600" w:type="dxa"/>
          </w:tcPr>
          <w:p w14:paraId="4F7DD4E5" w14:textId="77777777" w:rsidR="00B50050" w:rsidRDefault="00B50050" w:rsidP="0088127C">
            <w:pPr>
              <w:pStyle w:val="OtherTableBody"/>
            </w:pPr>
          </w:p>
        </w:tc>
        <w:tc>
          <w:tcPr>
            <w:tcW w:w="1400" w:type="dxa"/>
          </w:tcPr>
          <w:p w14:paraId="295D38EC" w14:textId="77777777" w:rsidR="00B50050" w:rsidRDefault="00B50050" w:rsidP="0088127C">
            <w:pPr>
              <w:pStyle w:val="OtherTableBody"/>
            </w:pPr>
            <w:r>
              <w:t>IN</w:t>
            </w:r>
          </w:p>
        </w:tc>
        <w:tc>
          <w:tcPr>
            <w:tcW w:w="4200" w:type="dxa"/>
          </w:tcPr>
          <w:p w14:paraId="785D8681" w14:textId="77777777" w:rsidR="00B50050" w:rsidRDefault="00B50050" w:rsidP="0088127C">
            <w:pPr>
              <w:pStyle w:val="OtherTableBody"/>
            </w:pPr>
            <w:r>
              <w:t>Independent</w:t>
            </w:r>
          </w:p>
        </w:tc>
      </w:tr>
      <w:tr w:rsidR="00B50050" w14:paraId="29AF4291" w14:textId="77777777" w:rsidTr="00195548">
        <w:tc>
          <w:tcPr>
            <w:tcW w:w="600" w:type="dxa"/>
          </w:tcPr>
          <w:p w14:paraId="48AEC199" w14:textId="77777777" w:rsidR="00B50050" w:rsidRDefault="00B50050" w:rsidP="0088127C">
            <w:pPr>
              <w:pStyle w:val="OtherTableBody"/>
            </w:pPr>
            <w:r>
              <w:t>User</w:t>
            </w:r>
          </w:p>
        </w:tc>
        <w:tc>
          <w:tcPr>
            <w:tcW w:w="600" w:type="dxa"/>
          </w:tcPr>
          <w:p w14:paraId="7345D8CE" w14:textId="77777777" w:rsidR="00B50050" w:rsidRDefault="00B50050" w:rsidP="0088127C">
            <w:pPr>
              <w:pStyle w:val="OtherTableBody"/>
            </w:pPr>
          </w:p>
        </w:tc>
        <w:tc>
          <w:tcPr>
            <w:tcW w:w="2600" w:type="dxa"/>
          </w:tcPr>
          <w:p w14:paraId="599B48F3" w14:textId="77777777" w:rsidR="00B50050" w:rsidRDefault="00B50050" w:rsidP="0088127C">
            <w:pPr>
              <w:pStyle w:val="OtherTableBody"/>
            </w:pPr>
            <w:r>
              <w:t>Nature of Service/Test/Observation</w:t>
            </w:r>
          </w:p>
        </w:tc>
        <w:tc>
          <w:tcPr>
            <w:tcW w:w="1400" w:type="dxa"/>
          </w:tcPr>
          <w:p w14:paraId="354A84B2" w14:textId="77777777" w:rsidR="00B50050" w:rsidRDefault="00B50050" w:rsidP="0088127C">
            <w:pPr>
              <w:pStyle w:val="OtherTableBody"/>
            </w:pPr>
          </w:p>
        </w:tc>
        <w:tc>
          <w:tcPr>
            <w:tcW w:w="4200" w:type="dxa"/>
          </w:tcPr>
          <w:p w14:paraId="06D16228" w14:textId="77777777" w:rsidR="00B50050" w:rsidRDefault="00B50050" w:rsidP="0088127C">
            <w:pPr>
              <w:pStyle w:val="OtherTableBody"/>
            </w:pPr>
          </w:p>
        </w:tc>
      </w:tr>
      <w:tr w:rsidR="00B50050" w14:paraId="091354C4" w14:textId="77777777" w:rsidTr="00195548">
        <w:tc>
          <w:tcPr>
            <w:tcW w:w="600" w:type="dxa"/>
          </w:tcPr>
          <w:p w14:paraId="43998AB2" w14:textId="77777777" w:rsidR="00B50050" w:rsidRDefault="00B50050" w:rsidP="0088127C">
            <w:pPr>
              <w:pStyle w:val="OtherTableBody"/>
            </w:pPr>
          </w:p>
        </w:tc>
        <w:tc>
          <w:tcPr>
            <w:tcW w:w="600" w:type="dxa"/>
          </w:tcPr>
          <w:p w14:paraId="746A9638" w14:textId="77777777" w:rsidR="00B50050" w:rsidRDefault="00B50050" w:rsidP="0088127C">
            <w:pPr>
              <w:pStyle w:val="OtherTableBody"/>
            </w:pPr>
            <w:r>
              <w:t>0174</w:t>
            </w:r>
          </w:p>
        </w:tc>
        <w:tc>
          <w:tcPr>
            <w:tcW w:w="2600" w:type="dxa"/>
          </w:tcPr>
          <w:p w14:paraId="3811CE17" w14:textId="77777777" w:rsidR="00B50050" w:rsidRDefault="00B50050" w:rsidP="0088127C">
            <w:pPr>
              <w:pStyle w:val="OtherTableBody"/>
            </w:pPr>
          </w:p>
        </w:tc>
        <w:tc>
          <w:tcPr>
            <w:tcW w:w="1400" w:type="dxa"/>
          </w:tcPr>
          <w:p w14:paraId="1E1C29FD" w14:textId="77777777" w:rsidR="00B50050" w:rsidRDefault="00B50050" w:rsidP="0088127C">
            <w:pPr>
              <w:pStyle w:val="OtherTableBody"/>
            </w:pPr>
            <w:r>
              <w:t>A</w:t>
            </w:r>
          </w:p>
        </w:tc>
        <w:tc>
          <w:tcPr>
            <w:tcW w:w="4200" w:type="dxa"/>
          </w:tcPr>
          <w:p w14:paraId="39839C63" w14:textId="77777777" w:rsidR="00B50050" w:rsidRDefault="00B50050" w:rsidP="0088127C">
            <w:pPr>
              <w:pStyle w:val="OtherTableBody"/>
            </w:pPr>
            <w:r>
              <w:t>Atomic service/test/observation (test code or treatment code)</w:t>
            </w:r>
          </w:p>
        </w:tc>
      </w:tr>
      <w:tr w:rsidR="00B50050" w14:paraId="71B5D0D7" w14:textId="77777777" w:rsidTr="00195548">
        <w:tc>
          <w:tcPr>
            <w:tcW w:w="600" w:type="dxa"/>
          </w:tcPr>
          <w:p w14:paraId="45A78BAA" w14:textId="77777777" w:rsidR="00B50050" w:rsidRDefault="00B50050" w:rsidP="0088127C">
            <w:pPr>
              <w:pStyle w:val="OtherTableBody"/>
            </w:pPr>
          </w:p>
        </w:tc>
        <w:tc>
          <w:tcPr>
            <w:tcW w:w="600" w:type="dxa"/>
          </w:tcPr>
          <w:p w14:paraId="47A5D5E5" w14:textId="77777777" w:rsidR="00B50050" w:rsidRDefault="00B50050" w:rsidP="0088127C">
            <w:pPr>
              <w:pStyle w:val="OtherTableBody"/>
            </w:pPr>
            <w:r>
              <w:t>0174</w:t>
            </w:r>
          </w:p>
        </w:tc>
        <w:tc>
          <w:tcPr>
            <w:tcW w:w="2600" w:type="dxa"/>
          </w:tcPr>
          <w:p w14:paraId="400B8390" w14:textId="77777777" w:rsidR="00B50050" w:rsidRDefault="00B50050" w:rsidP="0088127C">
            <w:pPr>
              <w:pStyle w:val="OtherTableBody"/>
            </w:pPr>
          </w:p>
        </w:tc>
        <w:tc>
          <w:tcPr>
            <w:tcW w:w="1400" w:type="dxa"/>
          </w:tcPr>
          <w:p w14:paraId="14C30F32" w14:textId="77777777" w:rsidR="00B50050" w:rsidRDefault="00B50050" w:rsidP="0088127C">
            <w:pPr>
              <w:pStyle w:val="OtherTableBody"/>
            </w:pPr>
            <w:r>
              <w:t>C</w:t>
            </w:r>
          </w:p>
        </w:tc>
        <w:tc>
          <w:tcPr>
            <w:tcW w:w="4200" w:type="dxa"/>
          </w:tcPr>
          <w:p w14:paraId="1A2AA983" w14:textId="77777777" w:rsidR="00B50050" w:rsidRDefault="00B50050" w:rsidP="0088127C">
            <w:pPr>
              <w:pStyle w:val="OtherTableBody"/>
            </w:pPr>
            <w:r>
              <w:t>Single observation calculated via a rule or formula from other independent observations (e.g., Alveolar-arterial ratio, cardiac output)</w:t>
            </w:r>
          </w:p>
        </w:tc>
      </w:tr>
      <w:tr w:rsidR="00B50050" w14:paraId="5A7AE199" w14:textId="77777777" w:rsidTr="00195548">
        <w:tc>
          <w:tcPr>
            <w:tcW w:w="600" w:type="dxa"/>
          </w:tcPr>
          <w:p w14:paraId="6719C888" w14:textId="77777777" w:rsidR="00B50050" w:rsidRDefault="00B50050" w:rsidP="0088127C">
            <w:pPr>
              <w:pStyle w:val="OtherTableBody"/>
            </w:pPr>
          </w:p>
        </w:tc>
        <w:tc>
          <w:tcPr>
            <w:tcW w:w="600" w:type="dxa"/>
          </w:tcPr>
          <w:p w14:paraId="632EF022" w14:textId="77777777" w:rsidR="00B50050" w:rsidRDefault="00B50050" w:rsidP="0088127C">
            <w:pPr>
              <w:pStyle w:val="OtherTableBody"/>
            </w:pPr>
            <w:r>
              <w:t>0174</w:t>
            </w:r>
          </w:p>
        </w:tc>
        <w:tc>
          <w:tcPr>
            <w:tcW w:w="2600" w:type="dxa"/>
          </w:tcPr>
          <w:p w14:paraId="1ABF2351" w14:textId="77777777" w:rsidR="00B50050" w:rsidRDefault="00B50050" w:rsidP="0088127C">
            <w:pPr>
              <w:pStyle w:val="OtherTableBody"/>
            </w:pPr>
          </w:p>
        </w:tc>
        <w:tc>
          <w:tcPr>
            <w:tcW w:w="1400" w:type="dxa"/>
          </w:tcPr>
          <w:p w14:paraId="31BAA189" w14:textId="77777777" w:rsidR="00B50050" w:rsidRDefault="00B50050" w:rsidP="0088127C">
            <w:pPr>
              <w:pStyle w:val="OtherTableBody"/>
            </w:pPr>
            <w:r>
              <w:t>F</w:t>
            </w:r>
          </w:p>
        </w:tc>
        <w:tc>
          <w:tcPr>
            <w:tcW w:w="4200" w:type="dxa"/>
          </w:tcPr>
          <w:p w14:paraId="5FD3C6B4" w14:textId="77777777" w:rsidR="00B50050" w:rsidRDefault="00B50050" w:rsidP="0088127C">
            <w:pPr>
              <w:pStyle w:val="OtherTableBody"/>
            </w:pPr>
            <w:r>
              <w:t>Functional procedure that may consist of one or more interrelated measures (e.g., glucose tolerance test, creatinine clearance), usually done at different times and/or on different specimens</w:t>
            </w:r>
          </w:p>
        </w:tc>
      </w:tr>
      <w:tr w:rsidR="00B50050" w14:paraId="597B19BB" w14:textId="77777777" w:rsidTr="00195548">
        <w:tc>
          <w:tcPr>
            <w:tcW w:w="600" w:type="dxa"/>
          </w:tcPr>
          <w:p w14:paraId="372D8E3D" w14:textId="77777777" w:rsidR="00B50050" w:rsidRDefault="00B50050" w:rsidP="0088127C">
            <w:pPr>
              <w:pStyle w:val="OtherTableBody"/>
            </w:pPr>
          </w:p>
        </w:tc>
        <w:tc>
          <w:tcPr>
            <w:tcW w:w="600" w:type="dxa"/>
          </w:tcPr>
          <w:p w14:paraId="69B683F6" w14:textId="77777777" w:rsidR="00B50050" w:rsidRDefault="00B50050" w:rsidP="0088127C">
            <w:pPr>
              <w:pStyle w:val="OtherTableBody"/>
            </w:pPr>
            <w:r>
              <w:t>0174</w:t>
            </w:r>
          </w:p>
        </w:tc>
        <w:tc>
          <w:tcPr>
            <w:tcW w:w="2600" w:type="dxa"/>
          </w:tcPr>
          <w:p w14:paraId="19F1715A" w14:textId="77777777" w:rsidR="00B50050" w:rsidRDefault="00B50050" w:rsidP="0088127C">
            <w:pPr>
              <w:pStyle w:val="OtherTableBody"/>
            </w:pPr>
          </w:p>
        </w:tc>
        <w:tc>
          <w:tcPr>
            <w:tcW w:w="1400" w:type="dxa"/>
          </w:tcPr>
          <w:p w14:paraId="5E963C45" w14:textId="77777777" w:rsidR="00B50050" w:rsidRDefault="00B50050" w:rsidP="0088127C">
            <w:pPr>
              <w:pStyle w:val="OtherTableBody"/>
            </w:pPr>
            <w:r>
              <w:t>P</w:t>
            </w:r>
          </w:p>
        </w:tc>
        <w:tc>
          <w:tcPr>
            <w:tcW w:w="4200" w:type="dxa"/>
          </w:tcPr>
          <w:p w14:paraId="44931435" w14:textId="77777777" w:rsidR="00B50050" w:rsidRDefault="00B50050" w:rsidP="0088127C">
            <w:pPr>
              <w:pStyle w:val="OtherTableBody"/>
            </w:pPr>
            <w:r>
              <w:t>Profile or battery consisting of many independent atomic observations (e.g., SMA12, electrolytes), usually done at one instrument on one specimen</w:t>
            </w:r>
          </w:p>
        </w:tc>
      </w:tr>
      <w:tr w:rsidR="00B50050" w14:paraId="3162BD75" w14:textId="77777777" w:rsidTr="00195548">
        <w:tc>
          <w:tcPr>
            <w:tcW w:w="600" w:type="dxa"/>
          </w:tcPr>
          <w:p w14:paraId="62970B06" w14:textId="77777777" w:rsidR="00B50050" w:rsidRDefault="00B50050" w:rsidP="0088127C">
            <w:pPr>
              <w:pStyle w:val="OtherTableBody"/>
            </w:pPr>
          </w:p>
        </w:tc>
        <w:tc>
          <w:tcPr>
            <w:tcW w:w="600" w:type="dxa"/>
          </w:tcPr>
          <w:p w14:paraId="578EDB31" w14:textId="77777777" w:rsidR="00B50050" w:rsidRDefault="00B50050" w:rsidP="0088127C">
            <w:pPr>
              <w:pStyle w:val="OtherTableBody"/>
            </w:pPr>
            <w:r>
              <w:t>0174</w:t>
            </w:r>
          </w:p>
        </w:tc>
        <w:tc>
          <w:tcPr>
            <w:tcW w:w="2600" w:type="dxa"/>
          </w:tcPr>
          <w:p w14:paraId="1E7BC3DD" w14:textId="77777777" w:rsidR="00B50050" w:rsidRDefault="00B50050" w:rsidP="0088127C">
            <w:pPr>
              <w:pStyle w:val="OtherTableBody"/>
            </w:pPr>
          </w:p>
        </w:tc>
        <w:tc>
          <w:tcPr>
            <w:tcW w:w="1400" w:type="dxa"/>
          </w:tcPr>
          <w:p w14:paraId="0D15BFB1" w14:textId="77777777" w:rsidR="00B50050" w:rsidRDefault="00B50050" w:rsidP="0088127C">
            <w:pPr>
              <w:pStyle w:val="OtherTableBody"/>
            </w:pPr>
            <w:r>
              <w:t>S</w:t>
            </w:r>
          </w:p>
        </w:tc>
        <w:tc>
          <w:tcPr>
            <w:tcW w:w="4200" w:type="dxa"/>
          </w:tcPr>
          <w:p w14:paraId="1667AAF1" w14:textId="77777777" w:rsidR="00B50050" w:rsidRDefault="00B50050" w:rsidP="0088127C">
            <w:pPr>
              <w:pStyle w:val="OtherTableBody"/>
            </w:pPr>
            <w:r>
              <w:t>Superset—a set of batteries or procedures ordered under a single code unit but processed as separate batteries (e.g., routines = CBC, UA, electrolytes)</w:t>
            </w:r>
          </w:p>
          <w:p w14:paraId="22159786" w14:textId="77777777" w:rsidR="00B50050" w:rsidRDefault="00B50050" w:rsidP="0088127C">
            <w:pPr>
              <w:pStyle w:val="OtherTableBody"/>
            </w:pPr>
            <w:r>
              <w:t>This set indicates that the code being described is used to order multiple service/test/observation batteries.  For example, a client who routinely orders a CBC, a differential, and a thyroxine as an outpatient profile might use a single, special code to order all three test batteries, instead of having to submit three separate order codes.</w:t>
            </w:r>
          </w:p>
        </w:tc>
      </w:tr>
      <w:tr w:rsidR="00B50050" w14:paraId="0840ED72" w14:textId="77777777" w:rsidTr="00195548">
        <w:tc>
          <w:tcPr>
            <w:tcW w:w="600" w:type="dxa"/>
          </w:tcPr>
          <w:p w14:paraId="340AF9D0" w14:textId="77777777" w:rsidR="00B50050" w:rsidRDefault="00B50050" w:rsidP="0088127C">
            <w:pPr>
              <w:pStyle w:val="OtherTableBody"/>
            </w:pPr>
            <w:r>
              <w:t>HL7</w:t>
            </w:r>
          </w:p>
        </w:tc>
        <w:tc>
          <w:tcPr>
            <w:tcW w:w="600" w:type="dxa"/>
          </w:tcPr>
          <w:p w14:paraId="241E5EE8" w14:textId="77777777" w:rsidR="00B50050" w:rsidRDefault="00B50050" w:rsidP="0088127C">
            <w:pPr>
              <w:pStyle w:val="OtherTableBody"/>
            </w:pPr>
          </w:p>
        </w:tc>
        <w:tc>
          <w:tcPr>
            <w:tcW w:w="2600" w:type="dxa"/>
          </w:tcPr>
          <w:p w14:paraId="3C2BA28E" w14:textId="77777777" w:rsidR="00B50050" w:rsidRDefault="00B50050" w:rsidP="0088127C">
            <w:pPr>
              <w:pStyle w:val="OtherTableBody"/>
            </w:pPr>
            <w:r>
              <w:t>Master File Identifier Code</w:t>
            </w:r>
          </w:p>
        </w:tc>
        <w:tc>
          <w:tcPr>
            <w:tcW w:w="1400" w:type="dxa"/>
          </w:tcPr>
          <w:p w14:paraId="7107E4DE" w14:textId="77777777" w:rsidR="00B50050" w:rsidRDefault="00B50050" w:rsidP="0088127C">
            <w:pPr>
              <w:pStyle w:val="OtherTableBody"/>
            </w:pPr>
          </w:p>
        </w:tc>
        <w:tc>
          <w:tcPr>
            <w:tcW w:w="4200" w:type="dxa"/>
          </w:tcPr>
          <w:p w14:paraId="56E41D32" w14:textId="77777777" w:rsidR="00B50050" w:rsidRDefault="00B50050" w:rsidP="0088127C">
            <w:pPr>
              <w:pStyle w:val="OtherTableBody"/>
            </w:pPr>
          </w:p>
        </w:tc>
      </w:tr>
      <w:tr w:rsidR="00B50050" w14:paraId="31F36AFC" w14:textId="77777777" w:rsidTr="00195548">
        <w:tc>
          <w:tcPr>
            <w:tcW w:w="600" w:type="dxa"/>
          </w:tcPr>
          <w:p w14:paraId="3DE1DF91" w14:textId="77777777" w:rsidR="00B50050" w:rsidRDefault="00B50050" w:rsidP="0088127C">
            <w:pPr>
              <w:pStyle w:val="OtherTableBody"/>
            </w:pPr>
          </w:p>
        </w:tc>
        <w:tc>
          <w:tcPr>
            <w:tcW w:w="600" w:type="dxa"/>
          </w:tcPr>
          <w:p w14:paraId="1D4A9D83" w14:textId="77777777" w:rsidR="00B50050" w:rsidRDefault="00B50050" w:rsidP="0088127C">
            <w:pPr>
              <w:pStyle w:val="OtherTableBody"/>
            </w:pPr>
            <w:r>
              <w:t>0175</w:t>
            </w:r>
          </w:p>
        </w:tc>
        <w:tc>
          <w:tcPr>
            <w:tcW w:w="2600" w:type="dxa"/>
          </w:tcPr>
          <w:p w14:paraId="52896A47" w14:textId="77777777" w:rsidR="00B50050" w:rsidRDefault="00B50050" w:rsidP="0088127C">
            <w:pPr>
              <w:pStyle w:val="OtherTableBody"/>
            </w:pPr>
          </w:p>
        </w:tc>
        <w:tc>
          <w:tcPr>
            <w:tcW w:w="1400" w:type="dxa"/>
          </w:tcPr>
          <w:p w14:paraId="7CBF0EC4" w14:textId="77777777" w:rsidR="00B50050" w:rsidRDefault="00B50050" w:rsidP="0088127C">
            <w:pPr>
              <w:pStyle w:val="OtherTableBody"/>
            </w:pPr>
            <w:r>
              <w:t>CDM</w:t>
            </w:r>
          </w:p>
        </w:tc>
        <w:tc>
          <w:tcPr>
            <w:tcW w:w="4200" w:type="dxa"/>
          </w:tcPr>
          <w:p w14:paraId="48A66166" w14:textId="77777777" w:rsidR="00B50050" w:rsidRDefault="00B50050" w:rsidP="0088127C">
            <w:pPr>
              <w:pStyle w:val="OtherTableBody"/>
            </w:pPr>
            <w:r>
              <w:t>Charge description master file</w:t>
            </w:r>
          </w:p>
        </w:tc>
      </w:tr>
      <w:tr w:rsidR="00B50050" w14:paraId="4232C89E" w14:textId="77777777" w:rsidTr="00195548">
        <w:tc>
          <w:tcPr>
            <w:tcW w:w="600" w:type="dxa"/>
          </w:tcPr>
          <w:p w14:paraId="625C12B9" w14:textId="77777777" w:rsidR="00B50050" w:rsidRDefault="00B50050" w:rsidP="0088127C">
            <w:pPr>
              <w:pStyle w:val="OtherTableBody"/>
            </w:pPr>
          </w:p>
        </w:tc>
        <w:tc>
          <w:tcPr>
            <w:tcW w:w="600" w:type="dxa"/>
          </w:tcPr>
          <w:p w14:paraId="0147207F" w14:textId="77777777" w:rsidR="00B50050" w:rsidRDefault="00B50050" w:rsidP="0088127C">
            <w:pPr>
              <w:pStyle w:val="OtherTableBody"/>
            </w:pPr>
            <w:r>
              <w:t>0175</w:t>
            </w:r>
          </w:p>
        </w:tc>
        <w:tc>
          <w:tcPr>
            <w:tcW w:w="2600" w:type="dxa"/>
          </w:tcPr>
          <w:p w14:paraId="20B66116" w14:textId="77777777" w:rsidR="00B50050" w:rsidRDefault="00B50050" w:rsidP="0088127C">
            <w:pPr>
              <w:pStyle w:val="OtherTableBody"/>
            </w:pPr>
          </w:p>
        </w:tc>
        <w:tc>
          <w:tcPr>
            <w:tcW w:w="1400" w:type="dxa"/>
          </w:tcPr>
          <w:p w14:paraId="0FB73E45" w14:textId="77777777" w:rsidR="00B50050" w:rsidRDefault="00B50050" w:rsidP="0088127C">
            <w:pPr>
              <w:pStyle w:val="OtherTableBody"/>
            </w:pPr>
            <w:r>
              <w:t>CLN</w:t>
            </w:r>
          </w:p>
        </w:tc>
        <w:tc>
          <w:tcPr>
            <w:tcW w:w="4200" w:type="dxa"/>
          </w:tcPr>
          <w:p w14:paraId="03DCA1AB" w14:textId="77777777" w:rsidR="00B50050" w:rsidRDefault="00B50050" w:rsidP="0088127C">
            <w:pPr>
              <w:pStyle w:val="OtherTableBody"/>
            </w:pPr>
            <w:r>
              <w:t>Clinic master file</w:t>
            </w:r>
          </w:p>
        </w:tc>
      </w:tr>
      <w:tr w:rsidR="00B50050" w14:paraId="00505B0F" w14:textId="77777777" w:rsidTr="00195548">
        <w:tc>
          <w:tcPr>
            <w:tcW w:w="600" w:type="dxa"/>
          </w:tcPr>
          <w:p w14:paraId="31472D07" w14:textId="77777777" w:rsidR="00B50050" w:rsidRDefault="00B50050" w:rsidP="0088127C">
            <w:pPr>
              <w:pStyle w:val="OtherTableBody"/>
            </w:pPr>
          </w:p>
        </w:tc>
        <w:tc>
          <w:tcPr>
            <w:tcW w:w="600" w:type="dxa"/>
          </w:tcPr>
          <w:p w14:paraId="12973C9D" w14:textId="77777777" w:rsidR="00B50050" w:rsidRDefault="00B50050" w:rsidP="0088127C">
            <w:pPr>
              <w:pStyle w:val="OtherTableBody"/>
            </w:pPr>
            <w:r>
              <w:t>0175</w:t>
            </w:r>
          </w:p>
        </w:tc>
        <w:tc>
          <w:tcPr>
            <w:tcW w:w="2600" w:type="dxa"/>
          </w:tcPr>
          <w:p w14:paraId="4EFD090F" w14:textId="77777777" w:rsidR="00B50050" w:rsidRDefault="00B50050" w:rsidP="0088127C">
            <w:pPr>
              <w:pStyle w:val="OtherTableBody"/>
            </w:pPr>
          </w:p>
        </w:tc>
        <w:tc>
          <w:tcPr>
            <w:tcW w:w="1400" w:type="dxa"/>
          </w:tcPr>
          <w:p w14:paraId="5C515CDD" w14:textId="77777777" w:rsidR="00B50050" w:rsidRDefault="00B50050" w:rsidP="0088127C">
            <w:pPr>
              <w:pStyle w:val="OtherTableBody"/>
            </w:pPr>
            <w:r>
              <w:t>CMA</w:t>
            </w:r>
          </w:p>
        </w:tc>
        <w:tc>
          <w:tcPr>
            <w:tcW w:w="4200" w:type="dxa"/>
          </w:tcPr>
          <w:p w14:paraId="38647103" w14:textId="77777777" w:rsidR="00B50050" w:rsidRDefault="00B50050" w:rsidP="0088127C">
            <w:pPr>
              <w:pStyle w:val="OtherTableBody"/>
            </w:pPr>
            <w:r>
              <w:t>Clinical study with phases and scheduled master file</w:t>
            </w:r>
          </w:p>
        </w:tc>
      </w:tr>
      <w:tr w:rsidR="00B50050" w14:paraId="0CD699BD" w14:textId="77777777" w:rsidTr="00195548">
        <w:tc>
          <w:tcPr>
            <w:tcW w:w="600" w:type="dxa"/>
          </w:tcPr>
          <w:p w14:paraId="25C1EF32" w14:textId="77777777" w:rsidR="00B50050" w:rsidRDefault="00B50050" w:rsidP="0088127C">
            <w:pPr>
              <w:pStyle w:val="OtherTableBody"/>
            </w:pPr>
          </w:p>
        </w:tc>
        <w:tc>
          <w:tcPr>
            <w:tcW w:w="600" w:type="dxa"/>
          </w:tcPr>
          <w:p w14:paraId="1C02131B" w14:textId="77777777" w:rsidR="00B50050" w:rsidRDefault="00B50050" w:rsidP="0088127C">
            <w:pPr>
              <w:pStyle w:val="OtherTableBody"/>
            </w:pPr>
            <w:r>
              <w:t>0175</w:t>
            </w:r>
          </w:p>
        </w:tc>
        <w:tc>
          <w:tcPr>
            <w:tcW w:w="2600" w:type="dxa"/>
          </w:tcPr>
          <w:p w14:paraId="16A3AEAE" w14:textId="77777777" w:rsidR="00B50050" w:rsidRDefault="00B50050" w:rsidP="0088127C">
            <w:pPr>
              <w:pStyle w:val="OtherTableBody"/>
            </w:pPr>
          </w:p>
        </w:tc>
        <w:tc>
          <w:tcPr>
            <w:tcW w:w="1400" w:type="dxa"/>
          </w:tcPr>
          <w:p w14:paraId="207101B6" w14:textId="77777777" w:rsidR="00B50050" w:rsidRDefault="00B50050" w:rsidP="0088127C">
            <w:pPr>
              <w:pStyle w:val="OtherTableBody"/>
            </w:pPr>
            <w:r>
              <w:t>CMB</w:t>
            </w:r>
          </w:p>
        </w:tc>
        <w:tc>
          <w:tcPr>
            <w:tcW w:w="4200" w:type="dxa"/>
          </w:tcPr>
          <w:p w14:paraId="2A5B54F2" w14:textId="77777777" w:rsidR="00B50050" w:rsidRDefault="00B50050" w:rsidP="0088127C">
            <w:pPr>
              <w:pStyle w:val="OtherTableBody"/>
            </w:pPr>
            <w:r>
              <w:t>Clinical study without phases but with scheduled master file</w:t>
            </w:r>
          </w:p>
        </w:tc>
      </w:tr>
      <w:tr w:rsidR="00B50050" w14:paraId="33CE5391" w14:textId="77777777" w:rsidTr="00195548">
        <w:tc>
          <w:tcPr>
            <w:tcW w:w="600" w:type="dxa"/>
          </w:tcPr>
          <w:p w14:paraId="1FD4A8A0" w14:textId="77777777" w:rsidR="00B50050" w:rsidRDefault="00B50050" w:rsidP="0088127C">
            <w:pPr>
              <w:pStyle w:val="OtherTableBody"/>
            </w:pPr>
          </w:p>
        </w:tc>
        <w:tc>
          <w:tcPr>
            <w:tcW w:w="600" w:type="dxa"/>
          </w:tcPr>
          <w:p w14:paraId="3C55C81C" w14:textId="77777777" w:rsidR="00B50050" w:rsidRDefault="00B50050" w:rsidP="0088127C">
            <w:pPr>
              <w:pStyle w:val="OtherTableBody"/>
            </w:pPr>
            <w:r>
              <w:t>0175</w:t>
            </w:r>
          </w:p>
        </w:tc>
        <w:tc>
          <w:tcPr>
            <w:tcW w:w="2600" w:type="dxa"/>
          </w:tcPr>
          <w:p w14:paraId="41EAA6AD" w14:textId="77777777" w:rsidR="00B50050" w:rsidRDefault="00B50050" w:rsidP="0088127C">
            <w:pPr>
              <w:pStyle w:val="OtherTableBody"/>
            </w:pPr>
          </w:p>
        </w:tc>
        <w:tc>
          <w:tcPr>
            <w:tcW w:w="1400" w:type="dxa"/>
          </w:tcPr>
          <w:p w14:paraId="6208FFC8" w14:textId="77777777" w:rsidR="00B50050" w:rsidRDefault="00B50050" w:rsidP="0088127C">
            <w:pPr>
              <w:pStyle w:val="OtherTableBody"/>
            </w:pPr>
            <w:r>
              <w:t>INV</w:t>
            </w:r>
          </w:p>
        </w:tc>
        <w:tc>
          <w:tcPr>
            <w:tcW w:w="4200" w:type="dxa"/>
          </w:tcPr>
          <w:p w14:paraId="0E4979B2" w14:textId="77777777" w:rsidR="00B50050" w:rsidRDefault="00B50050" w:rsidP="0088127C">
            <w:pPr>
              <w:pStyle w:val="OtherTableBody"/>
            </w:pPr>
            <w:r>
              <w:t>Inventory master file</w:t>
            </w:r>
          </w:p>
        </w:tc>
      </w:tr>
      <w:tr w:rsidR="00B50050" w14:paraId="3326D598" w14:textId="77777777" w:rsidTr="00195548">
        <w:tc>
          <w:tcPr>
            <w:tcW w:w="600" w:type="dxa"/>
          </w:tcPr>
          <w:p w14:paraId="0D68BA78" w14:textId="77777777" w:rsidR="00B50050" w:rsidRDefault="00B50050" w:rsidP="0088127C">
            <w:pPr>
              <w:pStyle w:val="OtherTableBody"/>
            </w:pPr>
          </w:p>
        </w:tc>
        <w:tc>
          <w:tcPr>
            <w:tcW w:w="600" w:type="dxa"/>
          </w:tcPr>
          <w:p w14:paraId="05C64A70" w14:textId="77777777" w:rsidR="00B50050" w:rsidRDefault="00B50050" w:rsidP="0088127C">
            <w:pPr>
              <w:pStyle w:val="OtherTableBody"/>
            </w:pPr>
            <w:r>
              <w:t>0175</w:t>
            </w:r>
          </w:p>
        </w:tc>
        <w:tc>
          <w:tcPr>
            <w:tcW w:w="2600" w:type="dxa"/>
          </w:tcPr>
          <w:p w14:paraId="2322710C" w14:textId="77777777" w:rsidR="00B50050" w:rsidRDefault="00B50050" w:rsidP="0088127C">
            <w:pPr>
              <w:pStyle w:val="OtherTableBody"/>
            </w:pPr>
          </w:p>
        </w:tc>
        <w:tc>
          <w:tcPr>
            <w:tcW w:w="1400" w:type="dxa"/>
          </w:tcPr>
          <w:p w14:paraId="7B57A256" w14:textId="77777777" w:rsidR="00B50050" w:rsidRDefault="00B50050" w:rsidP="0088127C">
            <w:pPr>
              <w:pStyle w:val="OtherTableBody"/>
            </w:pPr>
            <w:r>
              <w:t>LOC</w:t>
            </w:r>
          </w:p>
        </w:tc>
        <w:tc>
          <w:tcPr>
            <w:tcW w:w="4200" w:type="dxa"/>
          </w:tcPr>
          <w:p w14:paraId="6BFBBA4C" w14:textId="77777777" w:rsidR="00B50050" w:rsidRDefault="00B50050" w:rsidP="0088127C">
            <w:pPr>
              <w:pStyle w:val="OtherTableBody"/>
            </w:pPr>
            <w:r>
              <w:t>Location master file</w:t>
            </w:r>
          </w:p>
        </w:tc>
      </w:tr>
      <w:tr w:rsidR="00B50050" w14:paraId="413BF3F0" w14:textId="77777777" w:rsidTr="00195548">
        <w:tc>
          <w:tcPr>
            <w:tcW w:w="600" w:type="dxa"/>
          </w:tcPr>
          <w:p w14:paraId="73DCF5EB" w14:textId="77777777" w:rsidR="00B50050" w:rsidRDefault="00B50050" w:rsidP="0088127C">
            <w:pPr>
              <w:pStyle w:val="OtherTableBody"/>
            </w:pPr>
          </w:p>
        </w:tc>
        <w:tc>
          <w:tcPr>
            <w:tcW w:w="600" w:type="dxa"/>
          </w:tcPr>
          <w:p w14:paraId="7ED32011" w14:textId="77777777" w:rsidR="00B50050" w:rsidRDefault="00B50050" w:rsidP="0088127C">
            <w:pPr>
              <w:pStyle w:val="OtherTableBody"/>
            </w:pPr>
            <w:r>
              <w:t>0175</w:t>
            </w:r>
          </w:p>
        </w:tc>
        <w:tc>
          <w:tcPr>
            <w:tcW w:w="2600" w:type="dxa"/>
          </w:tcPr>
          <w:p w14:paraId="04823B5E" w14:textId="77777777" w:rsidR="00B50050" w:rsidRDefault="00B50050" w:rsidP="0088127C">
            <w:pPr>
              <w:pStyle w:val="OtherTableBody"/>
            </w:pPr>
          </w:p>
        </w:tc>
        <w:tc>
          <w:tcPr>
            <w:tcW w:w="1400" w:type="dxa"/>
          </w:tcPr>
          <w:p w14:paraId="132C3D1F" w14:textId="77777777" w:rsidR="00B50050" w:rsidRDefault="00B50050" w:rsidP="0088127C">
            <w:pPr>
              <w:pStyle w:val="OtherTableBody"/>
            </w:pPr>
            <w:r>
              <w:t>MACP</w:t>
            </w:r>
          </w:p>
        </w:tc>
        <w:tc>
          <w:tcPr>
            <w:tcW w:w="4200" w:type="dxa"/>
          </w:tcPr>
          <w:p w14:paraId="23319C0A" w14:textId="77777777" w:rsidR="00B50050" w:rsidRDefault="00B50050" w:rsidP="0088127C">
            <w:pPr>
              <w:pStyle w:val="OtherTableBody"/>
            </w:pPr>
            <w:r>
              <w:t>Medicare Approved Coverage Process</w:t>
            </w:r>
          </w:p>
        </w:tc>
      </w:tr>
      <w:tr w:rsidR="00B50050" w14:paraId="12073CEC" w14:textId="77777777" w:rsidTr="00195548">
        <w:tc>
          <w:tcPr>
            <w:tcW w:w="600" w:type="dxa"/>
          </w:tcPr>
          <w:p w14:paraId="340A22E4" w14:textId="77777777" w:rsidR="00B50050" w:rsidRDefault="00B50050" w:rsidP="0088127C">
            <w:pPr>
              <w:pStyle w:val="OtherTableBody"/>
            </w:pPr>
          </w:p>
        </w:tc>
        <w:tc>
          <w:tcPr>
            <w:tcW w:w="600" w:type="dxa"/>
          </w:tcPr>
          <w:p w14:paraId="03E96377" w14:textId="77777777" w:rsidR="00B50050" w:rsidRDefault="00B50050" w:rsidP="0088127C">
            <w:pPr>
              <w:pStyle w:val="OtherTableBody"/>
            </w:pPr>
            <w:r>
              <w:t>0175</w:t>
            </w:r>
          </w:p>
        </w:tc>
        <w:tc>
          <w:tcPr>
            <w:tcW w:w="2600" w:type="dxa"/>
          </w:tcPr>
          <w:p w14:paraId="2B998F85" w14:textId="77777777" w:rsidR="00B50050" w:rsidRDefault="00B50050" w:rsidP="0088127C">
            <w:pPr>
              <w:pStyle w:val="OtherTableBody"/>
            </w:pPr>
          </w:p>
        </w:tc>
        <w:tc>
          <w:tcPr>
            <w:tcW w:w="1400" w:type="dxa"/>
          </w:tcPr>
          <w:p w14:paraId="3D239923" w14:textId="77777777" w:rsidR="00B50050" w:rsidRDefault="00B50050" w:rsidP="0088127C">
            <w:pPr>
              <w:pStyle w:val="OtherTableBody"/>
            </w:pPr>
            <w:r>
              <w:t>MLCP</w:t>
            </w:r>
          </w:p>
        </w:tc>
        <w:tc>
          <w:tcPr>
            <w:tcW w:w="4200" w:type="dxa"/>
          </w:tcPr>
          <w:p w14:paraId="19B6B9EB" w14:textId="77777777" w:rsidR="00B50050" w:rsidRDefault="00B50050" w:rsidP="0088127C">
            <w:pPr>
              <w:pStyle w:val="OtherTableBody"/>
            </w:pPr>
            <w:r>
              <w:t>Medicare Limited Coverage Process</w:t>
            </w:r>
          </w:p>
        </w:tc>
      </w:tr>
      <w:tr w:rsidR="00B50050" w14:paraId="3B95B05E" w14:textId="77777777" w:rsidTr="00195548">
        <w:tc>
          <w:tcPr>
            <w:tcW w:w="600" w:type="dxa"/>
          </w:tcPr>
          <w:p w14:paraId="3AB8E753" w14:textId="77777777" w:rsidR="00B50050" w:rsidRDefault="00B50050" w:rsidP="0088127C">
            <w:pPr>
              <w:pStyle w:val="OtherTableBody"/>
            </w:pPr>
          </w:p>
        </w:tc>
        <w:tc>
          <w:tcPr>
            <w:tcW w:w="600" w:type="dxa"/>
          </w:tcPr>
          <w:p w14:paraId="628F40D4" w14:textId="77777777" w:rsidR="00B50050" w:rsidRDefault="00B50050" w:rsidP="0088127C">
            <w:pPr>
              <w:pStyle w:val="OtherTableBody"/>
            </w:pPr>
            <w:r>
              <w:t>0175</w:t>
            </w:r>
          </w:p>
        </w:tc>
        <w:tc>
          <w:tcPr>
            <w:tcW w:w="2600" w:type="dxa"/>
          </w:tcPr>
          <w:p w14:paraId="2CB6F183" w14:textId="77777777" w:rsidR="00B50050" w:rsidRDefault="00B50050" w:rsidP="0088127C">
            <w:pPr>
              <w:pStyle w:val="OtherTableBody"/>
            </w:pPr>
          </w:p>
        </w:tc>
        <w:tc>
          <w:tcPr>
            <w:tcW w:w="1400" w:type="dxa"/>
          </w:tcPr>
          <w:p w14:paraId="015C0908" w14:textId="77777777" w:rsidR="00B50050" w:rsidRDefault="00B50050" w:rsidP="0088127C">
            <w:pPr>
              <w:pStyle w:val="OtherTableBody"/>
            </w:pPr>
            <w:r>
              <w:t>OMA</w:t>
            </w:r>
          </w:p>
        </w:tc>
        <w:tc>
          <w:tcPr>
            <w:tcW w:w="4200" w:type="dxa"/>
          </w:tcPr>
          <w:p w14:paraId="42D33499" w14:textId="77777777" w:rsidR="00B50050" w:rsidRDefault="00B50050" w:rsidP="0088127C">
            <w:pPr>
              <w:pStyle w:val="OtherTableBody"/>
            </w:pPr>
            <w:r>
              <w:t>Numerical observation master file</w:t>
            </w:r>
          </w:p>
        </w:tc>
      </w:tr>
      <w:tr w:rsidR="00B50050" w14:paraId="384C0CBF" w14:textId="77777777" w:rsidTr="00195548">
        <w:tc>
          <w:tcPr>
            <w:tcW w:w="600" w:type="dxa"/>
          </w:tcPr>
          <w:p w14:paraId="789BE2D5" w14:textId="77777777" w:rsidR="00B50050" w:rsidRDefault="00B50050" w:rsidP="0088127C">
            <w:pPr>
              <w:pStyle w:val="OtherTableBody"/>
            </w:pPr>
          </w:p>
        </w:tc>
        <w:tc>
          <w:tcPr>
            <w:tcW w:w="600" w:type="dxa"/>
          </w:tcPr>
          <w:p w14:paraId="0F59F9AC" w14:textId="77777777" w:rsidR="00B50050" w:rsidRDefault="00B50050" w:rsidP="0088127C">
            <w:pPr>
              <w:pStyle w:val="OtherTableBody"/>
            </w:pPr>
            <w:r>
              <w:t>0175</w:t>
            </w:r>
          </w:p>
        </w:tc>
        <w:tc>
          <w:tcPr>
            <w:tcW w:w="2600" w:type="dxa"/>
          </w:tcPr>
          <w:p w14:paraId="09CBEB5E" w14:textId="77777777" w:rsidR="00B50050" w:rsidRDefault="00B50050" w:rsidP="0088127C">
            <w:pPr>
              <w:pStyle w:val="OtherTableBody"/>
            </w:pPr>
          </w:p>
        </w:tc>
        <w:tc>
          <w:tcPr>
            <w:tcW w:w="1400" w:type="dxa"/>
          </w:tcPr>
          <w:p w14:paraId="6F112B3E" w14:textId="77777777" w:rsidR="00B50050" w:rsidRDefault="00B50050" w:rsidP="0088127C">
            <w:pPr>
              <w:pStyle w:val="OtherTableBody"/>
            </w:pPr>
            <w:r>
              <w:t>OMB</w:t>
            </w:r>
          </w:p>
        </w:tc>
        <w:tc>
          <w:tcPr>
            <w:tcW w:w="4200" w:type="dxa"/>
          </w:tcPr>
          <w:p w14:paraId="00B4EF46" w14:textId="77777777" w:rsidR="00B50050" w:rsidRDefault="00B50050" w:rsidP="0088127C">
            <w:pPr>
              <w:pStyle w:val="OtherTableBody"/>
            </w:pPr>
            <w:r>
              <w:t>Categorical observation master file</w:t>
            </w:r>
          </w:p>
        </w:tc>
      </w:tr>
      <w:tr w:rsidR="00B50050" w14:paraId="75EE7D58" w14:textId="77777777" w:rsidTr="00195548">
        <w:tc>
          <w:tcPr>
            <w:tcW w:w="600" w:type="dxa"/>
          </w:tcPr>
          <w:p w14:paraId="5891DDB1" w14:textId="77777777" w:rsidR="00B50050" w:rsidRDefault="00B50050" w:rsidP="0088127C">
            <w:pPr>
              <w:pStyle w:val="OtherTableBody"/>
            </w:pPr>
          </w:p>
        </w:tc>
        <w:tc>
          <w:tcPr>
            <w:tcW w:w="600" w:type="dxa"/>
          </w:tcPr>
          <w:p w14:paraId="6EF2C097" w14:textId="77777777" w:rsidR="00B50050" w:rsidRDefault="00B50050" w:rsidP="0088127C">
            <w:pPr>
              <w:pStyle w:val="OtherTableBody"/>
            </w:pPr>
            <w:r>
              <w:t>0175</w:t>
            </w:r>
          </w:p>
        </w:tc>
        <w:tc>
          <w:tcPr>
            <w:tcW w:w="2600" w:type="dxa"/>
          </w:tcPr>
          <w:p w14:paraId="71D35345" w14:textId="77777777" w:rsidR="00B50050" w:rsidRDefault="00B50050" w:rsidP="0088127C">
            <w:pPr>
              <w:pStyle w:val="OtherTableBody"/>
            </w:pPr>
          </w:p>
        </w:tc>
        <w:tc>
          <w:tcPr>
            <w:tcW w:w="1400" w:type="dxa"/>
          </w:tcPr>
          <w:p w14:paraId="532E65FE" w14:textId="77777777" w:rsidR="00B50050" w:rsidRDefault="00B50050" w:rsidP="0088127C">
            <w:pPr>
              <w:pStyle w:val="OtherTableBody"/>
            </w:pPr>
            <w:r>
              <w:t>OMC</w:t>
            </w:r>
          </w:p>
        </w:tc>
        <w:tc>
          <w:tcPr>
            <w:tcW w:w="4200" w:type="dxa"/>
          </w:tcPr>
          <w:p w14:paraId="360B98B7" w14:textId="77777777" w:rsidR="00B50050" w:rsidRDefault="00B50050" w:rsidP="0088127C">
            <w:pPr>
              <w:pStyle w:val="OtherTableBody"/>
            </w:pPr>
            <w:r>
              <w:t>Observation batteries master file</w:t>
            </w:r>
          </w:p>
        </w:tc>
      </w:tr>
      <w:tr w:rsidR="00B50050" w14:paraId="35ED139E" w14:textId="77777777" w:rsidTr="00195548">
        <w:tc>
          <w:tcPr>
            <w:tcW w:w="600" w:type="dxa"/>
          </w:tcPr>
          <w:p w14:paraId="594B8324" w14:textId="77777777" w:rsidR="00B50050" w:rsidRDefault="00B50050" w:rsidP="0088127C">
            <w:pPr>
              <w:pStyle w:val="OtherTableBody"/>
            </w:pPr>
          </w:p>
        </w:tc>
        <w:tc>
          <w:tcPr>
            <w:tcW w:w="600" w:type="dxa"/>
          </w:tcPr>
          <w:p w14:paraId="40F2E4C1" w14:textId="77777777" w:rsidR="00B50050" w:rsidRDefault="00B50050" w:rsidP="0088127C">
            <w:pPr>
              <w:pStyle w:val="OtherTableBody"/>
            </w:pPr>
            <w:r>
              <w:t>0175</w:t>
            </w:r>
          </w:p>
        </w:tc>
        <w:tc>
          <w:tcPr>
            <w:tcW w:w="2600" w:type="dxa"/>
          </w:tcPr>
          <w:p w14:paraId="413E9070" w14:textId="77777777" w:rsidR="00B50050" w:rsidRDefault="00B50050" w:rsidP="0088127C">
            <w:pPr>
              <w:pStyle w:val="OtherTableBody"/>
            </w:pPr>
          </w:p>
        </w:tc>
        <w:tc>
          <w:tcPr>
            <w:tcW w:w="1400" w:type="dxa"/>
          </w:tcPr>
          <w:p w14:paraId="1837E7BD" w14:textId="77777777" w:rsidR="00B50050" w:rsidRDefault="00B50050" w:rsidP="0088127C">
            <w:pPr>
              <w:pStyle w:val="OtherTableBody"/>
            </w:pPr>
            <w:r>
              <w:t>OMD</w:t>
            </w:r>
          </w:p>
        </w:tc>
        <w:tc>
          <w:tcPr>
            <w:tcW w:w="4200" w:type="dxa"/>
          </w:tcPr>
          <w:p w14:paraId="33C20957" w14:textId="77777777" w:rsidR="00B50050" w:rsidRDefault="00B50050" w:rsidP="0088127C">
            <w:pPr>
              <w:pStyle w:val="OtherTableBody"/>
            </w:pPr>
            <w:r>
              <w:t>Calculated observations master file</w:t>
            </w:r>
          </w:p>
        </w:tc>
      </w:tr>
      <w:tr w:rsidR="00B50050" w14:paraId="5389F070" w14:textId="77777777" w:rsidTr="00195548">
        <w:tc>
          <w:tcPr>
            <w:tcW w:w="600" w:type="dxa"/>
          </w:tcPr>
          <w:p w14:paraId="63165309" w14:textId="77777777" w:rsidR="00B50050" w:rsidRDefault="00B50050" w:rsidP="0088127C">
            <w:pPr>
              <w:pStyle w:val="OtherTableBody"/>
            </w:pPr>
          </w:p>
        </w:tc>
        <w:tc>
          <w:tcPr>
            <w:tcW w:w="600" w:type="dxa"/>
          </w:tcPr>
          <w:p w14:paraId="6A7C7AC6" w14:textId="77777777" w:rsidR="00B50050" w:rsidRDefault="00B50050" w:rsidP="0088127C">
            <w:pPr>
              <w:pStyle w:val="OtherTableBody"/>
            </w:pPr>
            <w:r>
              <w:t>0175</w:t>
            </w:r>
          </w:p>
        </w:tc>
        <w:tc>
          <w:tcPr>
            <w:tcW w:w="2600" w:type="dxa"/>
          </w:tcPr>
          <w:p w14:paraId="447EFD75" w14:textId="77777777" w:rsidR="00B50050" w:rsidRDefault="00B50050" w:rsidP="0088127C">
            <w:pPr>
              <w:pStyle w:val="OtherTableBody"/>
            </w:pPr>
          </w:p>
        </w:tc>
        <w:tc>
          <w:tcPr>
            <w:tcW w:w="1400" w:type="dxa"/>
          </w:tcPr>
          <w:p w14:paraId="56CE5130" w14:textId="77777777" w:rsidR="00B50050" w:rsidRDefault="00B50050" w:rsidP="0088127C">
            <w:pPr>
              <w:pStyle w:val="OtherTableBody"/>
            </w:pPr>
            <w:r>
              <w:t>OME</w:t>
            </w:r>
          </w:p>
        </w:tc>
        <w:tc>
          <w:tcPr>
            <w:tcW w:w="4200" w:type="dxa"/>
          </w:tcPr>
          <w:p w14:paraId="440D768E" w14:textId="77777777" w:rsidR="00B50050" w:rsidRDefault="00B50050" w:rsidP="0088127C">
            <w:pPr>
              <w:pStyle w:val="OtherTableBody"/>
            </w:pPr>
            <w:r>
              <w:t>Other Observation/Service Item master file</w:t>
            </w:r>
          </w:p>
        </w:tc>
      </w:tr>
      <w:tr w:rsidR="00B50050" w14:paraId="5E8CBB33" w14:textId="77777777" w:rsidTr="00195548">
        <w:tc>
          <w:tcPr>
            <w:tcW w:w="600" w:type="dxa"/>
          </w:tcPr>
          <w:p w14:paraId="6DD9E422" w14:textId="77777777" w:rsidR="00B50050" w:rsidRDefault="00B50050" w:rsidP="0088127C">
            <w:pPr>
              <w:pStyle w:val="OtherTableBody"/>
            </w:pPr>
          </w:p>
        </w:tc>
        <w:tc>
          <w:tcPr>
            <w:tcW w:w="600" w:type="dxa"/>
          </w:tcPr>
          <w:p w14:paraId="5B11D852" w14:textId="77777777" w:rsidR="00B50050" w:rsidRDefault="00B50050" w:rsidP="0088127C">
            <w:pPr>
              <w:pStyle w:val="OtherTableBody"/>
            </w:pPr>
            <w:r>
              <w:t>0175</w:t>
            </w:r>
          </w:p>
        </w:tc>
        <w:tc>
          <w:tcPr>
            <w:tcW w:w="2600" w:type="dxa"/>
          </w:tcPr>
          <w:p w14:paraId="56A4B840" w14:textId="77777777" w:rsidR="00B50050" w:rsidRDefault="00B50050" w:rsidP="0088127C">
            <w:pPr>
              <w:pStyle w:val="OtherTableBody"/>
            </w:pPr>
          </w:p>
        </w:tc>
        <w:tc>
          <w:tcPr>
            <w:tcW w:w="1400" w:type="dxa"/>
          </w:tcPr>
          <w:p w14:paraId="083D4FC3" w14:textId="77777777" w:rsidR="00B50050" w:rsidRDefault="00B50050" w:rsidP="0088127C">
            <w:pPr>
              <w:pStyle w:val="OtherTableBody"/>
            </w:pPr>
            <w:r>
              <w:t>OMM</w:t>
            </w:r>
          </w:p>
        </w:tc>
        <w:tc>
          <w:tcPr>
            <w:tcW w:w="4200" w:type="dxa"/>
          </w:tcPr>
          <w:p w14:paraId="33299D85" w14:textId="77777777" w:rsidR="00B50050" w:rsidRDefault="00B50050" w:rsidP="0088127C">
            <w:pPr>
              <w:pStyle w:val="OtherTableBody"/>
            </w:pPr>
            <w:r>
              <w:t>Mixed type observation master file</w:t>
            </w:r>
          </w:p>
        </w:tc>
      </w:tr>
      <w:tr w:rsidR="00B50050" w14:paraId="7C8C07E4" w14:textId="77777777" w:rsidTr="00195548">
        <w:tc>
          <w:tcPr>
            <w:tcW w:w="600" w:type="dxa"/>
          </w:tcPr>
          <w:p w14:paraId="57F68318" w14:textId="77777777" w:rsidR="00B50050" w:rsidRDefault="00B50050" w:rsidP="0088127C">
            <w:pPr>
              <w:pStyle w:val="OtherTableBody"/>
            </w:pPr>
          </w:p>
        </w:tc>
        <w:tc>
          <w:tcPr>
            <w:tcW w:w="600" w:type="dxa"/>
          </w:tcPr>
          <w:p w14:paraId="27101B51" w14:textId="77777777" w:rsidR="00B50050" w:rsidRDefault="00B50050" w:rsidP="0088127C">
            <w:pPr>
              <w:pStyle w:val="OtherTableBody"/>
            </w:pPr>
            <w:r>
              <w:t>0175</w:t>
            </w:r>
          </w:p>
        </w:tc>
        <w:tc>
          <w:tcPr>
            <w:tcW w:w="2600" w:type="dxa"/>
          </w:tcPr>
          <w:p w14:paraId="2FF4C5F9" w14:textId="77777777" w:rsidR="00B50050" w:rsidRDefault="00B50050" w:rsidP="0088127C">
            <w:pPr>
              <w:pStyle w:val="OtherTableBody"/>
            </w:pPr>
          </w:p>
        </w:tc>
        <w:tc>
          <w:tcPr>
            <w:tcW w:w="1400" w:type="dxa"/>
          </w:tcPr>
          <w:p w14:paraId="5C5BA93D" w14:textId="77777777" w:rsidR="00B50050" w:rsidRDefault="00B50050" w:rsidP="0088127C">
            <w:pPr>
              <w:pStyle w:val="OtherTableBody"/>
            </w:pPr>
            <w:r>
              <w:t>PRA</w:t>
            </w:r>
          </w:p>
        </w:tc>
        <w:tc>
          <w:tcPr>
            <w:tcW w:w="4200" w:type="dxa"/>
          </w:tcPr>
          <w:p w14:paraId="43786373" w14:textId="77777777" w:rsidR="00B50050" w:rsidRDefault="00B50050" w:rsidP="0088127C">
            <w:pPr>
              <w:pStyle w:val="OtherTableBody"/>
            </w:pPr>
            <w:r>
              <w:t>Practitioner master file</w:t>
            </w:r>
          </w:p>
        </w:tc>
      </w:tr>
      <w:tr w:rsidR="00B50050" w14:paraId="525C3150" w14:textId="77777777" w:rsidTr="00195548">
        <w:tc>
          <w:tcPr>
            <w:tcW w:w="600" w:type="dxa"/>
          </w:tcPr>
          <w:p w14:paraId="2317C338" w14:textId="77777777" w:rsidR="00B50050" w:rsidRDefault="00B50050" w:rsidP="0088127C">
            <w:pPr>
              <w:pStyle w:val="OtherTableBody"/>
            </w:pPr>
          </w:p>
        </w:tc>
        <w:tc>
          <w:tcPr>
            <w:tcW w:w="600" w:type="dxa"/>
          </w:tcPr>
          <w:p w14:paraId="61A90BE4" w14:textId="77777777" w:rsidR="00B50050" w:rsidRDefault="00B50050" w:rsidP="0088127C">
            <w:pPr>
              <w:pStyle w:val="OtherTableBody"/>
            </w:pPr>
            <w:r>
              <w:t>0175</w:t>
            </w:r>
          </w:p>
        </w:tc>
        <w:tc>
          <w:tcPr>
            <w:tcW w:w="2600" w:type="dxa"/>
          </w:tcPr>
          <w:p w14:paraId="2D3A0DC9" w14:textId="77777777" w:rsidR="00B50050" w:rsidRDefault="00B50050" w:rsidP="0088127C">
            <w:pPr>
              <w:pStyle w:val="OtherTableBody"/>
            </w:pPr>
          </w:p>
        </w:tc>
        <w:tc>
          <w:tcPr>
            <w:tcW w:w="1400" w:type="dxa"/>
          </w:tcPr>
          <w:p w14:paraId="272F9756" w14:textId="77777777" w:rsidR="00B50050" w:rsidRDefault="00B50050" w:rsidP="0088127C">
            <w:pPr>
              <w:pStyle w:val="OtherTableBody"/>
            </w:pPr>
            <w:r>
              <w:t>STF</w:t>
            </w:r>
          </w:p>
        </w:tc>
        <w:tc>
          <w:tcPr>
            <w:tcW w:w="4200" w:type="dxa"/>
          </w:tcPr>
          <w:p w14:paraId="67CD845F" w14:textId="77777777" w:rsidR="00B50050" w:rsidRDefault="00B50050" w:rsidP="0088127C">
            <w:pPr>
              <w:pStyle w:val="OtherTableBody"/>
            </w:pPr>
            <w:r>
              <w:t>Staff master file</w:t>
            </w:r>
          </w:p>
        </w:tc>
      </w:tr>
      <w:tr w:rsidR="00B50050" w14:paraId="1A217B5B" w14:textId="77777777" w:rsidTr="00195548">
        <w:tc>
          <w:tcPr>
            <w:tcW w:w="600" w:type="dxa"/>
          </w:tcPr>
          <w:p w14:paraId="35DCAD1E" w14:textId="77777777" w:rsidR="00B50050" w:rsidRDefault="00B50050" w:rsidP="0088127C">
            <w:pPr>
              <w:pStyle w:val="OtherTableBody"/>
            </w:pPr>
            <w:r>
              <w:t>User</w:t>
            </w:r>
          </w:p>
        </w:tc>
        <w:tc>
          <w:tcPr>
            <w:tcW w:w="600" w:type="dxa"/>
          </w:tcPr>
          <w:p w14:paraId="6DEA36AE" w14:textId="77777777" w:rsidR="00B50050" w:rsidRDefault="00B50050" w:rsidP="0088127C">
            <w:pPr>
              <w:pStyle w:val="OtherTableBody"/>
            </w:pPr>
          </w:p>
        </w:tc>
        <w:tc>
          <w:tcPr>
            <w:tcW w:w="2600" w:type="dxa"/>
          </w:tcPr>
          <w:p w14:paraId="4D40A8CC" w14:textId="77777777" w:rsidR="00B50050" w:rsidRDefault="00B50050" w:rsidP="0088127C">
            <w:pPr>
              <w:pStyle w:val="OtherTableBody"/>
            </w:pPr>
            <w:r>
              <w:t>Confidentiality Code</w:t>
            </w:r>
          </w:p>
        </w:tc>
        <w:tc>
          <w:tcPr>
            <w:tcW w:w="1400" w:type="dxa"/>
          </w:tcPr>
          <w:p w14:paraId="4498700D" w14:textId="77777777" w:rsidR="00B50050" w:rsidRDefault="00B50050" w:rsidP="0088127C">
            <w:pPr>
              <w:pStyle w:val="OtherTableBody"/>
            </w:pPr>
          </w:p>
        </w:tc>
        <w:tc>
          <w:tcPr>
            <w:tcW w:w="4200" w:type="dxa"/>
          </w:tcPr>
          <w:p w14:paraId="270F89AD" w14:textId="77777777" w:rsidR="00B50050" w:rsidRDefault="00B50050" w:rsidP="0088127C">
            <w:pPr>
              <w:pStyle w:val="OtherTableBody"/>
            </w:pPr>
          </w:p>
        </w:tc>
      </w:tr>
      <w:tr w:rsidR="00B50050" w14:paraId="7D5D0AC2" w14:textId="77777777" w:rsidTr="00195548">
        <w:tc>
          <w:tcPr>
            <w:tcW w:w="600" w:type="dxa"/>
          </w:tcPr>
          <w:p w14:paraId="11860CCE" w14:textId="77777777" w:rsidR="00B50050" w:rsidRDefault="00B50050" w:rsidP="0088127C">
            <w:pPr>
              <w:pStyle w:val="OtherTableBody"/>
            </w:pPr>
          </w:p>
        </w:tc>
        <w:tc>
          <w:tcPr>
            <w:tcW w:w="600" w:type="dxa"/>
          </w:tcPr>
          <w:p w14:paraId="5EA5FDE5" w14:textId="77777777" w:rsidR="00B50050" w:rsidRDefault="00B50050" w:rsidP="0088127C">
            <w:pPr>
              <w:pStyle w:val="OtherTableBody"/>
            </w:pPr>
            <w:r>
              <w:t>0177</w:t>
            </w:r>
          </w:p>
        </w:tc>
        <w:tc>
          <w:tcPr>
            <w:tcW w:w="2600" w:type="dxa"/>
          </w:tcPr>
          <w:p w14:paraId="210A29D6" w14:textId="77777777" w:rsidR="00B50050" w:rsidRDefault="00B50050" w:rsidP="0088127C">
            <w:pPr>
              <w:pStyle w:val="OtherTableBody"/>
            </w:pPr>
          </w:p>
        </w:tc>
        <w:tc>
          <w:tcPr>
            <w:tcW w:w="1400" w:type="dxa"/>
          </w:tcPr>
          <w:p w14:paraId="1DF3C2F2" w14:textId="77777777" w:rsidR="00B50050" w:rsidRDefault="00B50050" w:rsidP="0088127C">
            <w:pPr>
              <w:pStyle w:val="OtherTableBody"/>
            </w:pPr>
            <w:r>
              <w:t>AID</w:t>
            </w:r>
          </w:p>
        </w:tc>
        <w:tc>
          <w:tcPr>
            <w:tcW w:w="4200" w:type="dxa"/>
          </w:tcPr>
          <w:p w14:paraId="2B8A8D57" w14:textId="77777777" w:rsidR="00B50050" w:rsidRDefault="00B50050" w:rsidP="0088127C">
            <w:pPr>
              <w:pStyle w:val="OtherTableBody"/>
            </w:pPr>
            <w:r>
              <w:t>AIDS patient</w:t>
            </w:r>
          </w:p>
        </w:tc>
      </w:tr>
      <w:tr w:rsidR="00B50050" w14:paraId="49AE49DE" w14:textId="77777777" w:rsidTr="00195548">
        <w:tc>
          <w:tcPr>
            <w:tcW w:w="600" w:type="dxa"/>
          </w:tcPr>
          <w:p w14:paraId="7572B19B" w14:textId="77777777" w:rsidR="00B50050" w:rsidRDefault="00B50050" w:rsidP="0088127C">
            <w:pPr>
              <w:pStyle w:val="OtherTableBody"/>
            </w:pPr>
          </w:p>
        </w:tc>
        <w:tc>
          <w:tcPr>
            <w:tcW w:w="600" w:type="dxa"/>
          </w:tcPr>
          <w:p w14:paraId="4C146E56" w14:textId="77777777" w:rsidR="00B50050" w:rsidRDefault="00B50050" w:rsidP="0088127C">
            <w:pPr>
              <w:pStyle w:val="OtherTableBody"/>
            </w:pPr>
            <w:r>
              <w:t>0177</w:t>
            </w:r>
          </w:p>
        </w:tc>
        <w:tc>
          <w:tcPr>
            <w:tcW w:w="2600" w:type="dxa"/>
          </w:tcPr>
          <w:p w14:paraId="46D9A9CA" w14:textId="77777777" w:rsidR="00B50050" w:rsidRDefault="00B50050" w:rsidP="0088127C">
            <w:pPr>
              <w:pStyle w:val="OtherTableBody"/>
            </w:pPr>
          </w:p>
        </w:tc>
        <w:tc>
          <w:tcPr>
            <w:tcW w:w="1400" w:type="dxa"/>
          </w:tcPr>
          <w:p w14:paraId="27538E57" w14:textId="77777777" w:rsidR="00B50050" w:rsidRDefault="00B50050" w:rsidP="0088127C">
            <w:pPr>
              <w:pStyle w:val="OtherTableBody"/>
            </w:pPr>
            <w:r>
              <w:t>EMP</w:t>
            </w:r>
          </w:p>
        </w:tc>
        <w:tc>
          <w:tcPr>
            <w:tcW w:w="4200" w:type="dxa"/>
          </w:tcPr>
          <w:p w14:paraId="4B885EEB" w14:textId="77777777" w:rsidR="00B50050" w:rsidRDefault="00B50050" w:rsidP="0088127C">
            <w:pPr>
              <w:pStyle w:val="OtherTableBody"/>
            </w:pPr>
            <w:r>
              <w:t>Employee</w:t>
            </w:r>
          </w:p>
        </w:tc>
      </w:tr>
      <w:tr w:rsidR="00B50050" w14:paraId="58EF32FA" w14:textId="77777777" w:rsidTr="00195548">
        <w:tc>
          <w:tcPr>
            <w:tcW w:w="600" w:type="dxa"/>
          </w:tcPr>
          <w:p w14:paraId="3E54A416" w14:textId="77777777" w:rsidR="00B50050" w:rsidRDefault="00B50050" w:rsidP="0088127C">
            <w:pPr>
              <w:pStyle w:val="OtherTableBody"/>
            </w:pPr>
          </w:p>
        </w:tc>
        <w:tc>
          <w:tcPr>
            <w:tcW w:w="600" w:type="dxa"/>
          </w:tcPr>
          <w:p w14:paraId="5027C30C" w14:textId="77777777" w:rsidR="00B50050" w:rsidRDefault="00B50050" w:rsidP="0088127C">
            <w:pPr>
              <w:pStyle w:val="OtherTableBody"/>
            </w:pPr>
            <w:r>
              <w:t>0177</w:t>
            </w:r>
          </w:p>
        </w:tc>
        <w:tc>
          <w:tcPr>
            <w:tcW w:w="2600" w:type="dxa"/>
          </w:tcPr>
          <w:p w14:paraId="20728225" w14:textId="77777777" w:rsidR="00B50050" w:rsidRDefault="00B50050" w:rsidP="0088127C">
            <w:pPr>
              <w:pStyle w:val="OtherTableBody"/>
            </w:pPr>
          </w:p>
        </w:tc>
        <w:tc>
          <w:tcPr>
            <w:tcW w:w="1400" w:type="dxa"/>
          </w:tcPr>
          <w:p w14:paraId="63F796A9" w14:textId="77777777" w:rsidR="00B50050" w:rsidRDefault="00B50050" w:rsidP="0088127C">
            <w:pPr>
              <w:pStyle w:val="OtherTableBody"/>
            </w:pPr>
            <w:r>
              <w:t>ETH</w:t>
            </w:r>
          </w:p>
        </w:tc>
        <w:tc>
          <w:tcPr>
            <w:tcW w:w="4200" w:type="dxa"/>
          </w:tcPr>
          <w:p w14:paraId="2C5BCDB4" w14:textId="77777777" w:rsidR="00B50050" w:rsidRDefault="00B50050" w:rsidP="0088127C">
            <w:pPr>
              <w:pStyle w:val="OtherTableBody"/>
            </w:pPr>
            <w:r>
              <w:t>Alcohol/drug treatment patient</w:t>
            </w:r>
          </w:p>
        </w:tc>
      </w:tr>
      <w:tr w:rsidR="00B50050" w14:paraId="61777607" w14:textId="77777777" w:rsidTr="00195548">
        <w:tc>
          <w:tcPr>
            <w:tcW w:w="600" w:type="dxa"/>
          </w:tcPr>
          <w:p w14:paraId="6B8390B0" w14:textId="77777777" w:rsidR="00B50050" w:rsidRDefault="00B50050" w:rsidP="0088127C">
            <w:pPr>
              <w:pStyle w:val="OtherTableBody"/>
            </w:pPr>
          </w:p>
        </w:tc>
        <w:tc>
          <w:tcPr>
            <w:tcW w:w="600" w:type="dxa"/>
          </w:tcPr>
          <w:p w14:paraId="3152910C" w14:textId="77777777" w:rsidR="00B50050" w:rsidRDefault="00B50050" w:rsidP="0088127C">
            <w:pPr>
              <w:pStyle w:val="OtherTableBody"/>
            </w:pPr>
            <w:r>
              <w:t>0177</w:t>
            </w:r>
          </w:p>
        </w:tc>
        <w:tc>
          <w:tcPr>
            <w:tcW w:w="2600" w:type="dxa"/>
          </w:tcPr>
          <w:p w14:paraId="47933C6C" w14:textId="77777777" w:rsidR="00B50050" w:rsidRDefault="00B50050" w:rsidP="0088127C">
            <w:pPr>
              <w:pStyle w:val="OtherTableBody"/>
            </w:pPr>
          </w:p>
        </w:tc>
        <w:tc>
          <w:tcPr>
            <w:tcW w:w="1400" w:type="dxa"/>
          </w:tcPr>
          <w:p w14:paraId="7681C483" w14:textId="77777777" w:rsidR="00B50050" w:rsidRDefault="00B50050" w:rsidP="0088127C">
            <w:pPr>
              <w:pStyle w:val="OtherTableBody"/>
            </w:pPr>
            <w:r>
              <w:t>HIV</w:t>
            </w:r>
          </w:p>
        </w:tc>
        <w:tc>
          <w:tcPr>
            <w:tcW w:w="4200" w:type="dxa"/>
          </w:tcPr>
          <w:p w14:paraId="6B5CC827" w14:textId="77777777" w:rsidR="00B50050" w:rsidRDefault="00B50050" w:rsidP="0088127C">
            <w:pPr>
              <w:pStyle w:val="OtherTableBody"/>
            </w:pPr>
            <w:r>
              <w:t>HIV(+) patient</w:t>
            </w:r>
          </w:p>
        </w:tc>
      </w:tr>
      <w:tr w:rsidR="00B50050" w14:paraId="1D5D861F" w14:textId="77777777" w:rsidTr="00195548">
        <w:tc>
          <w:tcPr>
            <w:tcW w:w="600" w:type="dxa"/>
          </w:tcPr>
          <w:p w14:paraId="3EF7E01B" w14:textId="77777777" w:rsidR="00B50050" w:rsidRDefault="00B50050" w:rsidP="0088127C">
            <w:pPr>
              <w:pStyle w:val="OtherTableBody"/>
            </w:pPr>
          </w:p>
        </w:tc>
        <w:tc>
          <w:tcPr>
            <w:tcW w:w="600" w:type="dxa"/>
          </w:tcPr>
          <w:p w14:paraId="465D456C" w14:textId="77777777" w:rsidR="00B50050" w:rsidRDefault="00B50050" w:rsidP="0088127C">
            <w:pPr>
              <w:pStyle w:val="OtherTableBody"/>
            </w:pPr>
            <w:r>
              <w:t>0177</w:t>
            </w:r>
          </w:p>
        </w:tc>
        <w:tc>
          <w:tcPr>
            <w:tcW w:w="2600" w:type="dxa"/>
          </w:tcPr>
          <w:p w14:paraId="033D235E" w14:textId="77777777" w:rsidR="00B50050" w:rsidRDefault="00B50050" w:rsidP="0088127C">
            <w:pPr>
              <w:pStyle w:val="OtherTableBody"/>
            </w:pPr>
          </w:p>
        </w:tc>
        <w:tc>
          <w:tcPr>
            <w:tcW w:w="1400" w:type="dxa"/>
          </w:tcPr>
          <w:p w14:paraId="5B828C89" w14:textId="77777777" w:rsidR="00B50050" w:rsidRDefault="00B50050" w:rsidP="0088127C">
            <w:pPr>
              <w:pStyle w:val="OtherTableBody"/>
            </w:pPr>
            <w:r>
              <w:t>PSY</w:t>
            </w:r>
          </w:p>
        </w:tc>
        <w:tc>
          <w:tcPr>
            <w:tcW w:w="4200" w:type="dxa"/>
          </w:tcPr>
          <w:p w14:paraId="3A56573D" w14:textId="77777777" w:rsidR="00B50050" w:rsidRDefault="00B50050" w:rsidP="0088127C">
            <w:pPr>
              <w:pStyle w:val="OtherTableBody"/>
            </w:pPr>
            <w:r>
              <w:t>Psychiatric patient</w:t>
            </w:r>
          </w:p>
        </w:tc>
      </w:tr>
      <w:tr w:rsidR="00B50050" w14:paraId="6AD9D252" w14:textId="77777777" w:rsidTr="00195548">
        <w:tc>
          <w:tcPr>
            <w:tcW w:w="600" w:type="dxa"/>
          </w:tcPr>
          <w:p w14:paraId="27EF0744" w14:textId="77777777" w:rsidR="00B50050" w:rsidRDefault="00B50050" w:rsidP="0088127C">
            <w:pPr>
              <w:pStyle w:val="OtherTableBody"/>
            </w:pPr>
          </w:p>
        </w:tc>
        <w:tc>
          <w:tcPr>
            <w:tcW w:w="600" w:type="dxa"/>
          </w:tcPr>
          <w:p w14:paraId="17F6716E" w14:textId="77777777" w:rsidR="00B50050" w:rsidRDefault="00B50050" w:rsidP="0088127C">
            <w:pPr>
              <w:pStyle w:val="OtherTableBody"/>
            </w:pPr>
            <w:r>
              <w:t>0177</w:t>
            </w:r>
          </w:p>
        </w:tc>
        <w:tc>
          <w:tcPr>
            <w:tcW w:w="2600" w:type="dxa"/>
          </w:tcPr>
          <w:p w14:paraId="646A4580" w14:textId="77777777" w:rsidR="00B50050" w:rsidRDefault="00B50050" w:rsidP="0088127C">
            <w:pPr>
              <w:pStyle w:val="OtherTableBody"/>
            </w:pPr>
          </w:p>
        </w:tc>
        <w:tc>
          <w:tcPr>
            <w:tcW w:w="1400" w:type="dxa"/>
          </w:tcPr>
          <w:p w14:paraId="5BF936B6" w14:textId="77777777" w:rsidR="00B50050" w:rsidRDefault="00B50050" w:rsidP="0088127C">
            <w:pPr>
              <w:pStyle w:val="OtherTableBody"/>
            </w:pPr>
            <w:r>
              <w:t>R</w:t>
            </w:r>
          </w:p>
        </w:tc>
        <w:tc>
          <w:tcPr>
            <w:tcW w:w="4200" w:type="dxa"/>
          </w:tcPr>
          <w:p w14:paraId="02B4BD96" w14:textId="77777777" w:rsidR="00B50050" w:rsidRDefault="00B50050" w:rsidP="0088127C">
            <w:pPr>
              <w:pStyle w:val="OtherTableBody"/>
            </w:pPr>
            <w:r>
              <w:t>Restricted</w:t>
            </w:r>
          </w:p>
        </w:tc>
      </w:tr>
      <w:tr w:rsidR="00B50050" w14:paraId="13171A8B" w14:textId="77777777" w:rsidTr="00195548">
        <w:tc>
          <w:tcPr>
            <w:tcW w:w="600" w:type="dxa"/>
          </w:tcPr>
          <w:p w14:paraId="416681C9" w14:textId="77777777" w:rsidR="00B50050" w:rsidRDefault="00B50050" w:rsidP="0088127C">
            <w:pPr>
              <w:pStyle w:val="OtherTableBody"/>
            </w:pPr>
          </w:p>
        </w:tc>
        <w:tc>
          <w:tcPr>
            <w:tcW w:w="600" w:type="dxa"/>
          </w:tcPr>
          <w:p w14:paraId="148DDF74" w14:textId="77777777" w:rsidR="00B50050" w:rsidRDefault="00B50050" w:rsidP="0088127C">
            <w:pPr>
              <w:pStyle w:val="OtherTableBody"/>
            </w:pPr>
            <w:r>
              <w:t>0177</w:t>
            </w:r>
          </w:p>
        </w:tc>
        <w:tc>
          <w:tcPr>
            <w:tcW w:w="2600" w:type="dxa"/>
          </w:tcPr>
          <w:p w14:paraId="21C21A0B" w14:textId="77777777" w:rsidR="00B50050" w:rsidRDefault="00B50050" w:rsidP="0088127C">
            <w:pPr>
              <w:pStyle w:val="OtherTableBody"/>
            </w:pPr>
          </w:p>
        </w:tc>
        <w:tc>
          <w:tcPr>
            <w:tcW w:w="1400" w:type="dxa"/>
          </w:tcPr>
          <w:p w14:paraId="2E6DD49D" w14:textId="77777777" w:rsidR="00B50050" w:rsidRDefault="00B50050" w:rsidP="0088127C">
            <w:pPr>
              <w:pStyle w:val="OtherTableBody"/>
            </w:pPr>
            <w:r>
              <w:t>U</w:t>
            </w:r>
          </w:p>
        </w:tc>
        <w:tc>
          <w:tcPr>
            <w:tcW w:w="4200" w:type="dxa"/>
          </w:tcPr>
          <w:p w14:paraId="468262DA" w14:textId="77777777" w:rsidR="00B50050" w:rsidRDefault="00B50050" w:rsidP="0088127C">
            <w:pPr>
              <w:pStyle w:val="OtherTableBody"/>
            </w:pPr>
            <w:r>
              <w:t>Usual control</w:t>
            </w:r>
          </w:p>
        </w:tc>
      </w:tr>
      <w:tr w:rsidR="00B50050" w14:paraId="4868B572" w14:textId="77777777" w:rsidTr="00195548">
        <w:tc>
          <w:tcPr>
            <w:tcW w:w="600" w:type="dxa"/>
          </w:tcPr>
          <w:p w14:paraId="7861F5B3" w14:textId="77777777" w:rsidR="00B50050" w:rsidRDefault="00B50050" w:rsidP="0088127C">
            <w:pPr>
              <w:pStyle w:val="OtherTableBody"/>
            </w:pPr>
          </w:p>
        </w:tc>
        <w:tc>
          <w:tcPr>
            <w:tcW w:w="600" w:type="dxa"/>
          </w:tcPr>
          <w:p w14:paraId="611BBE80" w14:textId="77777777" w:rsidR="00B50050" w:rsidRDefault="00B50050" w:rsidP="0088127C">
            <w:pPr>
              <w:pStyle w:val="OtherTableBody"/>
            </w:pPr>
            <w:r>
              <w:t>0177</w:t>
            </w:r>
          </w:p>
        </w:tc>
        <w:tc>
          <w:tcPr>
            <w:tcW w:w="2600" w:type="dxa"/>
          </w:tcPr>
          <w:p w14:paraId="006812B0" w14:textId="77777777" w:rsidR="00B50050" w:rsidRDefault="00B50050" w:rsidP="0088127C">
            <w:pPr>
              <w:pStyle w:val="OtherTableBody"/>
            </w:pPr>
          </w:p>
        </w:tc>
        <w:tc>
          <w:tcPr>
            <w:tcW w:w="1400" w:type="dxa"/>
          </w:tcPr>
          <w:p w14:paraId="33A1A9C7" w14:textId="77777777" w:rsidR="00B50050" w:rsidRDefault="00B50050" w:rsidP="0088127C">
            <w:pPr>
              <w:pStyle w:val="OtherTableBody"/>
            </w:pPr>
            <w:r>
              <w:t>UWM</w:t>
            </w:r>
          </w:p>
        </w:tc>
        <w:tc>
          <w:tcPr>
            <w:tcW w:w="4200" w:type="dxa"/>
          </w:tcPr>
          <w:p w14:paraId="5BFB07D7" w14:textId="77777777" w:rsidR="00B50050" w:rsidRDefault="00B50050" w:rsidP="0088127C">
            <w:pPr>
              <w:pStyle w:val="OtherTableBody"/>
            </w:pPr>
            <w:r>
              <w:t>Unwed mother</w:t>
            </w:r>
          </w:p>
        </w:tc>
      </w:tr>
      <w:tr w:rsidR="00B50050" w14:paraId="56CA6E63" w14:textId="77777777" w:rsidTr="00195548">
        <w:tc>
          <w:tcPr>
            <w:tcW w:w="600" w:type="dxa"/>
          </w:tcPr>
          <w:p w14:paraId="7405B74B" w14:textId="77777777" w:rsidR="00B50050" w:rsidRDefault="00B50050" w:rsidP="0088127C">
            <w:pPr>
              <w:pStyle w:val="OtherTableBody"/>
            </w:pPr>
          </w:p>
        </w:tc>
        <w:tc>
          <w:tcPr>
            <w:tcW w:w="600" w:type="dxa"/>
          </w:tcPr>
          <w:p w14:paraId="1A55B322" w14:textId="77777777" w:rsidR="00B50050" w:rsidRDefault="00B50050" w:rsidP="0088127C">
            <w:pPr>
              <w:pStyle w:val="OtherTableBody"/>
            </w:pPr>
            <w:r>
              <w:t>0177</w:t>
            </w:r>
          </w:p>
        </w:tc>
        <w:tc>
          <w:tcPr>
            <w:tcW w:w="2600" w:type="dxa"/>
          </w:tcPr>
          <w:p w14:paraId="64C5CEA1" w14:textId="77777777" w:rsidR="00B50050" w:rsidRDefault="00B50050" w:rsidP="0088127C">
            <w:pPr>
              <w:pStyle w:val="OtherTableBody"/>
            </w:pPr>
          </w:p>
        </w:tc>
        <w:tc>
          <w:tcPr>
            <w:tcW w:w="1400" w:type="dxa"/>
          </w:tcPr>
          <w:p w14:paraId="1394E7EF" w14:textId="77777777" w:rsidR="00B50050" w:rsidRDefault="00B50050" w:rsidP="0088127C">
            <w:pPr>
              <w:pStyle w:val="OtherTableBody"/>
            </w:pPr>
            <w:r>
              <w:t>V</w:t>
            </w:r>
          </w:p>
        </w:tc>
        <w:tc>
          <w:tcPr>
            <w:tcW w:w="4200" w:type="dxa"/>
          </w:tcPr>
          <w:p w14:paraId="52926F73" w14:textId="77777777" w:rsidR="00B50050" w:rsidRDefault="00B50050" w:rsidP="0088127C">
            <w:pPr>
              <w:pStyle w:val="OtherTableBody"/>
            </w:pPr>
            <w:r>
              <w:t>Very restricted</w:t>
            </w:r>
          </w:p>
        </w:tc>
      </w:tr>
      <w:tr w:rsidR="00B50050" w14:paraId="61EB6B91" w14:textId="77777777" w:rsidTr="00195548">
        <w:tc>
          <w:tcPr>
            <w:tcW w:w="600" w:type="dxa"/>
          </w:tcPr>
          <w:p w14:paraId="2EF99D1D" w14:textId="77777777" w:rsidR="00B50050" w:rsidRDefault="00B50050" w:rsidP="0088127C">
            <w:pPr>
              <w:pStyle w:val="OtherTableBody"/>
            </w:pPr>
          </w:p>
        </w:tc>
        <w:tc>
          <w:tcPr>
            <w:tcW w:w="600" w:type="dxa"/>
          </w:tcPr>
          <w:p w14:paraId="390D3083" w14:textId="77777777" w:rsidR="00B50050" w:rsidRDefault="00B50050" w:rsidP="0088127C">
            <w:pPr>
              <w:pStyle w:val="OtherTableBody"/>
            </w:pPr>
            <w:r>
              <w:t>0177</w:t>
            </w:r>
          </w:p>
        </w:tc>
        <w:tc>
          <w:tcPr>
            <w:tcW w:w="2600" w:type="dxa"/>
          </w:tcPr>
          <w:p w14:paraId="4A0AD64C" w14:textId="77777777" w:rsidR="00B50050" w:rsidRDefault="00B50050" w:rsidP="0088127C">
            <w:pPr>
              <w:pStyle w:val="OtherTableBody"/>
            </w:pPr>
          </w:p>
        </w:tc>
        <w:tc>
          <w:tcPr>
            <w:tcW w:w="1400" w:type="dxa"/>
          </w:tcPr>
          <w:p w14:paraId="1CCC111B" w14:textId="77777777" w:rsidR="00B50050" w:rsidRDefault="00B50050" w:rsidP="0088127C">
            <w:pPr>
              <w:pStyle w:val="OtherTableBody"/>
            </w:pPr>
            <w:r>
              <w:t>VIP</w:t>
            </w:r>
          </w:p>
        </w:tc>
        <w:tc>
          <w:tcPr>
            <w:tcW w:w="4200" w:type="dxa"/>
          </w:tcPr>
          <w:p w14:paraId="5BB8F713" w14:textId="77777777" w:rsidR="00B50050" w:rsidRDefault="00B50050" w:rsidP="0088127C">
            <w:pPr>
              <w:pStyle w:val="OtherTableBody"/>
            </w:pPr>
            <w:r>
              <w:t>Very important person or celebrity</w:t>
            </w:r>
          </w:p>
        </w:tc>
      </w:tr>
      <w:tr w:rsidR="00B50050" w14:paraId="7F575B64" w14:textId="77777777" w:rsidTr="00195548">
        <w:tc>
          <w:tcPr>
            <w:tcW w:w="600" w:type="dxa"/>
          </w:tcPr>
          <w:p w14:paraId="1F8A8773" w14:textId="77777777" w:rsidR="00B50050" w:rsidRDefault="00B50050" w:rsidP="0088127C">
            <w:pPr>
              <w:pStyle w:val="OtherTableBody"/>
            </w:pPr>
            <w:r>
              <w:t>HL7</w:t>
            </w:r>
          </w:p>
        </w:tc>
        <w:tc>
          <w:tcPr>
            <w:tcW w:w="600" w:type="dxa"/>
          </w:tcPr>
          <w:p w14:paraId="207AFE3A" w14:textId="77777777" w:rsidR="00B50050" w:rsidRDefault="00B50050" w:rsidP="0088127C">
            <w:pPr>
              <w:pStyle w:val="OtherTableBody"/>
            </w:pPr>
          </w:p>
        </w:tc>
        <w:tc>
          <w:tcPr>
            <w:tcW w:w="2600" w:type="dxa"/>
          </w:tcPr>
          <w:p w14:paraId="2977BA6F" w14:textId="77777777" w:rsidR="00B50050" w:rsidRDefault="00B50050" w:rsidP="0088127C">
            <w:pPr>
              <w:pStyle w:val="OtherTableBody"/>
            </w:pPr>
            <w:r>
              <w:t>File Level Event Code</w:t>
            </w:r>
          </w:p>
        </w:tc>
        <w:tc>
          <w:tcPr>
            <w:tcW w:w="1400" w:type="dxa"/>
          </w:tcPr>
          <w:p w14:paraId="7137F31D" w14:textId="77777777" w:rsidR="00B50050" w:rsidRDefault="00B50050" w:rsidP="0088127C">
            <w:pPr>
              <w:pStyle w:val="OtherTableBody"/>
            </w:pPr>
          </w:p>
        </w:tc>
        <w:tc>
          <w:tcPr>
            <w:tcW w:w="4200" w:type="dxa"/>
          </w:tcPr>
          <w:p w14:paraId="0A76819F" w14:textId="77777777" w:rsidR="00B50050" w:rsidRDefault="00B50050" w:rsidP="0088127C">
            <w:pPr>
              <w:pStyle w:val="OtherTableBody"/>
            </w:pPr>
          </w:p>
        </w:tc>
      </w:tr>
      <w:tr w:rsidR="00B50050" w14:paraId="6D7AA3C1" w14:textId="77777777" w:rsidTr="00195548">
        <w:tc>
          <w:tcPr>
            <w:tcW w:w="600" w:type="dxa"/>
          </w:tcPr>
          <w:p w14:paraId="555A1917" w14:textId="77777777" w:rsidR="00B50050" w:rsidRDefault="00B50050" w:rsidP="0088127C">
            <w:pPr>
              <w:pStyle w:val="OtherTableBody"/>
            </w:pPr>
          </w:p>
        </w:tc>
        <w:tc>
          <w:tcPr>
            <w:tcW w:w="600" w:type="dxa"/>
          </w:tcPr>
          <w:p w14:paraId="7C817AAB" w14:textId="77777777" w:rsidR="00B50050" w:rsidRDefault="00B50050" w:rsidP="0088127C">
            <w:pPr>
              <w:pStyle w:val="OtherTableBody"/>
            </w:pPr>
            <w:r>
              <w:t>0178</w:t>
            </w:r>
          </w:p>
        </w:tc>
        <w:tc>
          <w:tcPr>
            <w:tcW w:w="2600" w:type="dxa"/>
          </w:tcPr>
          <w:p w14:paraId="0E4BE0DE" w14:textId="77777777" w:rsidR="00B50050" w:rsidRDefault="00B50050" w:rsidP="0088127C">
            <w:pPr>
              <w:pStyle w:val="OtherTableBody"/>
            </w:pPr>
          </w:p>
        </w:tc>
        <w:tc>
          <w:tcPr>
            <w:tcW w:w="1400" w:type="dxa"/>
          </w:tcPr>
          <w:p w14:paraId="0FFE6A1C" w14:textId="77777777" w:rsidR="00B50050" w:rsidRDefault="00B50050" w:rsidP="0088127C">
            <w:pPr>
              <w:pStyle w:val="OtherTableBody"/>
            </w:pPr>
            <w:r>
              <w:t>REP</w:t>
            </w:r>
          </w:p>
        </w:tc>
        <w:tc>
          <w:tcPr>
            <w:tcW w:w="4200" w:type="dxa"/>
          </w:tcPr>
          <w:p w14:paraId="2E397643" w14:textId="77777777" w:rsidR="00B50050" w:rsidRDefault="00B50050" w:rsidP="0088127C">
            <w:pPr>
              <w:pStyle w:val="OtherTableBody"/>
            </w:pPr>
            <w:r>
              <w:t>Replace current version of this master file with the version contained in this message</w:t>
            </w:r>
          </w:p>
        </w:tc>
      </w:tr>
      <w:tr w:rsidR="00B50050" w14:paraId="7192A007" w14:textId="77777777" w:rsidTr="00195548">
        <w:tc>
          <w:tcPr>
            <w:tcW w:w="600" w:type="dxa"/>
          </w:tcPr>
          <w:p w14:paraId="14E924E4" w14:textId="77777777" w:rsidR="00B50050" w:rsidRDefault="00B50050" w:rsidP="0088127C">
            <w:pPr>
              <w:pStyle w:val="OtherTableBody"/>
            </w:pPr>
          </w:p>
        </w:tc>
        <w:tc>
          <w:tcPr>
            <w:tcW w:w="600" w:type="dxa"/>
          </w:tcPr>
          <w:p w14:paraId="4F390962" w14:textId="77777777" w:rsidR="00B50050" w:rsidRDefault="00B50050" w:rsidP="0088127C">
            <w:pPr>
              <w:pStyle w:val="OtherTableBody"/>
            </w:pPr>
            <w:r>
              <w:t>0178</w:t>
            </w:r>
          </w:p>
        </w:tc>
        <w:tc>
          <w:tcPr>
            <w:tcW w:w="2600" w:type="dxa"/>
          </w:tcPr>
          <w:p w14:paraId="5A29C42D" w14:textId="77777777" w:rsidR="00B50050" w:rsidRDefault="00B50050" w:rsidP="0088127C">
            <w:pPr>
              <w:pStyle w:val="OtherTableBody"/>
            </w:pPr>
          </w:p>
        </w:tc>
        <w:tc>
          <w:tcPr>
            <w:tcW w:w="1400" w:type="dxa"/>
          </w:tcPr>
          <w:p w14:paraId="0F57C872" w14:textId="77777777" w:rsidR="00B50050" w:rsidRDefault="00B50050" w:rsidP="0088127C">
            <w:pPr>
              <w:pStyle w:val="OtherTableBody"/>
            </w:pPr>
            <w:r>
              <w:t>UPD</w:t>
            </w:r>
          </w:p>
        </w:tc>
        <w:tc>
          <w:tcPr>
            <w:tcW w:w="4200" w:type="dxa"/>
          </w:tcPr>
          <w:p w14:paraId="35B16594" w14:textId="77777777" w:rsidR="00B50050" w:rsidRDefault="00B50050" w:rsidP="0088127C">
            <w:pPr>
              <w:pStyle w:val="OtherTableBody"/>
            </w:pPr>
            <w:r>
              <w:t>Change file records as defined in the record-level event codes for each record that follows</w:t>
            </w:r>
          </w:p>
        </w:tc>
      </w:tr>
      <w:tr w:rsidR="00B50050" w14:paraId="40577B75" w14:textId="77777777" w:rsidTr="00195548">
        <w:tc>
          <w:tcPr>
            <w:tcW w:w="600" w:type="dxa"/>
          </w:tcPr>
          <w:p w14:paraId="21120E67" w14:textId="77777777" w:rsidR="00B50050" w:rsidRDefault="00B50050" w:rsidP="0088127C">
            <w:pPr>
              <w:pStyle w:val="OtherTableBody"/>
            </w:pPr>
            <w:r>
              <w:t>HL7</w:t>
            </w:r>
          </w:p>
        </w:tc>
        <w:tc>
          <w:tcPr>
            <w:tcW w:w="600" w:type="dxa"/>
          </w:tcPr>
          <w:p w14:paraId="4CBF4196" w14:textId="77777777" w:rsidR="00B50050" w:rsidRDefault="00B50050" w:rsidP="0088127C">
            <w:pPr>
              <w:pStyle w:val="OtherTableBody"/>
            </w:pPr>
          </w:p>
        </w:tc>
        <w:tc>
          <w:tcPr>
            <w:tcW w:w="2600" w:type="dxa"/>
          </w:tcPr>
          <w:p w14:paraId="6043EBDC" w14:textId="77777777" w:rsidR="00B50050" w:rsidRDefault="00B50050" w:rsidP="0088127C">
            <w:pPr>
              <w:pStyle w:val="OtherTableBody"/>
            </w:pPr>
            <w:r>
              <w:t>Response Level</w:t>
            </w:r>
          </w:p>
        </w:tc>
        <w:tc>
          <w:tcPr>
            <w:tcW w:w="1400" w:type="dxa"/>
          </w:tcPr>
          <w:p w14:paraId="28BC44FE" w14:textId="77777777" w:rsidR="00B50050" w:rsidRDefault="00B50050" w:rsidP="0088127C">
            <w:pPr>
              <w:pStyle w:val="OtherTableBody"/>
            </w:pPr>
          </w:p>
        </w:tc>
        <w:tc>
          <w:tcPr>
            <w:tcW w:w="4200" w:type="dxa"/>
          </w:tcPr>
          <w:p w14:paraId="59AF9798" w14:textId="77777777" w:rsidR="00B50050" w:rsidRDefault="00B50050" w:rsidP="0088127C">
            <w:pPr>
              <w:pStyle w:val="OtherTableBody"/>
            </w:pPr>
          </w:p>
        </w:tc>
      </w:tr>
      <w:tr w:rsidR="00B50050" w14:paraId="1B9BA4AE" w14:textId="77777777" w:rsidTr="00195548">
        <w:tc>
          <w:tcPr>
            <w:tcW w:w="600" w:type="dxa"/>
          </w:tcPr>
          <w:p w14:paraId="77281E27" w14:textId="77777777" w:rsidR="00B50050" w:rsidRDefault="00B50050" w:rsidP="0088127C">
            <w:pPr>
              <w:pStyle w:val="OtherTableBody"/>
            </w:pPr>
          </w:p>
        </w:tc>
        <w:tc>
          <w:tcPr>
            <w:tcW w:w="600" w:type="dxa"/>
          </w:tcPr>
          <w:p w14:paraId="5919B886" w14:textId="77777777" w:rsidR="00B50050" w:rsidRDefault="00B50050" w:rsidP="0088127C">
            <w:pPr>
              <w:pStyle w:val="OtherTableBody"/>
            </w:pPr>
            <w:r>
              <w:t>0179</w:t>
            </w:r>
          </w:p>
        </w:tc>
        <w:tc>
          <w:tcPr>
            <w:tcW w:w="2600" w:type="dxa"/>
          </w:tcPr>
          <w:p w14:paraId="4AC8DE58" w14:textId="77777777" w:rsidR="00B50050" w:rsidRDefault="00B50050" w:rsidP="0088127C">
            <w:pPr>
              <w:pStyle w:val="OtherTableBody"/>
            </w:pPr>
          </w:p>
        </w:tc>
        <w:tc>
          <w:tcPr>
            <w:tcW w:w="1400" w:type="dxa"/>
          </w:tcPr>
          <w:p w14:paraId="1706C4DE" w14:textId="77777777" w:rsidR="00B50050" w:rsidRDefault="00B50050" w:rsidP="0088127C">
            <w:pPr>
              <w:pStyle w:val="OtherTableBody"/>
            </w:pPr>
            <w:r>
              <w:t>AL</w:t>
            </w:r>
          </w:p>
        </w:tc>
        <w:tc>
          <w:tcPr>
            <w:tcW w:w="4200" w:type="dxa"/>
          </w:tcPr>
          <w:p w14:paraId="79BB2587" w14:textId="77777777" w:rsidR="00B50050" w:rsidRDefault="00B50050" w:rsidP="0088127C">
            <w:pPr>
              <w:pStyle w:val="OtherTableBody"/>
            </w:pPr>
            <w:r>
              <w:t>Always.  All MFA segments (whether denoting errors or not) must be returned via the application-level acknowledgment message</w:t>
            </w:r>
          </w:p>
        </w:tc>
      </w:tr>
      <w:tr w:rsidR="00B50050" w14:paraId="0C51C09D" w14:textId="77777777" w:rsidTr="00195548">
        <w:tc>
          <w:tcPr>
            <w:tcW w:w="600" w:type="dxa"/>
          </w:tcPr>
          <w:p w14:paraId="3D096BC5" w14:textId="77777777" w:rsidR="00B50050" w:rsidRDefault="00B50050" w:rsidP="0088127C">
            <w:pPr>
              <w:pStyle w:val="OtherTableBody"/>
            </w:pPr>
          </w:p>
        </w:tc>
        <w:tc>
          <w:tcPr>
            <w:tcW w:w="600" w:type="dxa"/>
          </w:tcPr>
          <w:p w14:paraId="2D784620" w14:textId="77777777" w:rsidR="00B50050" w:rsidRDefault="00B50050" w:rsidP="0088127C">
            <w:pPr>
              <w:pStyle w:val="OtherTableBody"/>
            </w:pPr>
            <w:r>
              <w:t>0179</w:t>
            </w:r>
          </w:p>
        </w:tc>
        <w:tc>
          <w:tcPr>
            <w:tcW w:w="2600" w:type="dxa"/>
          </w:tcPr>
          <w:p w14:paraId="7A270021" w14:textId="77777777" w:rsidR="00B50050" w:rsidRDefault="00B50050" w:rsidP="0088127C">
            <w:pPr>
              <w:pStyle w:val="OtherTableBody"/>
            </w:pPr>
          </w:p>
        </w:tc>
        <w:tc>
          <w:tcPr>
            <w:tcW w:w="1400" w:type="dxa"/>
          </w:tcPr>
          <w:p w14:paraId="453CEF45" w14:textId="77777777" w:rsidR="00B50050" w:rsidRDefault="00B50050" w:rsidP="0088127C">
            <w:pPr>
              <w:pStyle w:val="OtherTableBody"/>
            </w:pPr>
            <w:r>
              <w:t>ER</w:t>
            </w:r>
          </w:p>
        </w:tc>
        <w:tc>
          <w:tcPr>
            <w:tcW w:w="4200" w:type="dxa"/>
          </w:tcPr>
          <w:p w14:paraId="4DB3F884" w14:textId="77777777" w:rsidR="00B50050" w:rsidRDefault="00B50050" w:rsidP="0088127C">
            <w:pPr>
              <w:pStyle w:val="OtherTableBody"/>
            </w:pPr>
            <w:r>
              <w:t>Error/Reject conditions only.  Only MFA segments denoting errors must be returned via the application-level acknowledgment for this message</w:t>
            </w:r>
          </w:p>
        </w:tc>
      </w:tr>
      <w:tr w:rsidR="00B50050" w14:paraId="519A6B20" w14:textId="77777777" w:rsidTr="00195548">
        <w:tc>
          <w:tcPr>
            <w:tcW w:w="600" w:type="dxa"/>
          </w:tcPr>
          <w:p w14:paraId="375706A6" w14:textId="77777777" w:rsidR="00B50050" w:rsidRDefault="00B50050" w:rsidP="0088127C">
            <w:pPr>
              <w:pStyle w:val="OtherTableBody"/>
            </w:pPr>
          </w:p>
        </w:tc>
        <w:tc>
          <w:tcPr>
            <w:tcW w:w="600" w:type="dxa"/>
          </w:tcPr>
          <w:p w14:paraId="20A6F050" w14:textId="77777777" w:rsidR="00B50050" w:rsidRDefault="00B50050" w:rsidP="0088127C">
            <w:pPr>
              <w:pStyle w:val="OtherTableBody"/>
            </w:pPr>
            <w:r>
              <w:t>0179</w:t>
            </w:r>
          </w:p>
        </w:tc>
        <w:tc>
          <w:tcPr>
            <w:tcW w:w="2600" w:type="dxa"/>
          </w:tcPr>
          <w:p w14:paraId="3F5DF704" w14:textId="77777777" w:rsidR="00B50050" w:rsidRDefault="00B50050" w:rsidP="0088127C">
            <w:pPr>
              <w:pStyle w:val="OtherTableBody"/>
            </w:pPr>
          </w:p>
        </w:tc>
        <w:tc>
          <w:tcPr>
            <w:tcW w:w="1400" w:type="dxa"/>
          </w:tcPr>
          <w:p w14:paraId="12DA3903" w14:textId="77777777" w:rsidR="00B50050" w:rsidRDefault="00B50050" w:rsidP="0088127C">
            <w:pPr>
              <w:pStyle w:val="OtherTableBody"/>
            </w:pPr>
            <w:r>
              <w:t>NE</w:t>
            </w:r>
          </w:p>
        </w:tc>
        <w:tc>
          <w:tcPr>
            <w:tcW w:w="4200" w:type="dxa"/>
          </w:tcPr>
          <w:p w14:paraId="58C9D26C" w14:textId="77777777" w:rsidR="00B50050" w:rsidRDefault="00B50050" w:rsidP="0088127C">
            <w:pPr>
              <w:pStyle w:val="OtherTableBody"/>
            </w:pPr>
            <w:r>
              <w:t>Never.  No application-level response needed</w:t>
            </w:r>
          </w:p>
        </w:tc>
      </w:tr>
      <w:tr w:rsidR="00B50050" w14:paraId="1791D072" w14:textId="77777777" w:rsidTr="00195548">
        <w:tc>
          <w:tcPr>
            <w:tcW w:w="600" w:type="dxa"/>
          </w:tcPr>
          <w:p w14:paraId="2C0C8810" w14:textId="77777777" w:rsidR="00B50050" w:rsidRDefault="00B50050" w:rsidP="0088127C">
            <w:pPr>
              <w:pStyle w:val="OtherTableBody"/>
            </w:pPr>
          </w:p>
        </w:tc>
        <w:tc>
          <w:tcPr>
            <w:tcW w:w="600" w:type="dxa"/>
          </w:tcPr>
          <w:p w14:paraId="77CC94B1" w14:textId="77777777" w:rsidR="00B50050" w:rsidRDefault="00B50050" w:rsidP="0088127C">
            <w:pPr>
              <w:pStyle w:val="OtherTableBody"/>
            </w:pPr>
            <w:r>
              <w:t>0179</w:t>
            </w:r>
          </w:p>
        </w:tc>
        <w:tc>
          <w:tcPr>
            <w:tcW w:w="2600" w:type="dxa"/>
          </w:tcPr>
          <w:p w14:paraId="7E71440E" w14:textId="77777777" w:rsidR="00B50050" w:rsidRDefault="00B50050" w:rsidP="0088127C">
            <w:pPr>
              <w:pStyle w:val="OtherTableBody"/>
            </w:pPr>
          </w:p>
        </w:tc>
        <w:tc>
          <w:tcPr>
            <w:tcW w:w="1400" w:type="dxa"/>
          </w:tcPr>
          <w:p w14:paraId="5A4CD3BB" w14:textId="77777777" w:rsidR="00B50050" w:rsidRDefault="00B50050" w:rsidP="0088127C">
            <w:pPr>
              <w:pStyle w:val="OtherTableBody"/>
            </w:pPr>
            <w:r>
              <w:t>SU</w:t>
            </w:r>
          </w:p>
        </w:tc>
        <w:tc>
          <w:tcPr>
            <w:tcW w:w="4200" w:type="dxa"/>
          </w:tcPr>
          <w:p w14:paraId="50639682" w14:textId="77777777" w:rsidR="00B50050" w:rsidRDefault="00B50050" w:rsidP="0088127C">
            <w:pPr>
              <w:pStyle w:val="OtherTableBody"/>
            </w:pPr>
            <w:r>
              <w:t>Success.  Only MFA segments denoting success must be returned via the application-level acknowledgment for this message</w:t>
            </w:r>
          </w:p>
        </w:tc>
      </w:tr>
      <w:tr w:rsidR="00B50050" w14:paraId="548D2F80" w14:textId="77777777" w:rsidTr="00195548">
        <w:tc>
          <w:tcPr>
            <w:tcW w:w="600" w:type="dxa"/>
          </w:tcPr>
          <w:p w14:paraId="4FF66960" w14:textId="77777777" w:rsidR="00B50050" w:rsidRDefault="00B50050" w:rsidP="0088127C">
            <w:pPr>
              <w:pStyle w:val="OtherTableBody"/>
            </w:pPr>
            <w:r>
              <w:t>HL7</w:t>
            </w:r>
          </w:p>
        </w:tc>
        <w:tc>
          <w:tcPr>
            <w:tcW w:w="600" w:type="dxa"/>
          </w:tcPr>
          <w:p w14:paraId="3B35580D" w14:textId="77777777" w:rsidR="00B50050" w:rsidRDefault="00B50050" w:rsidP="0088127C">
            <w:pPr>
              <w:pStyle w:val="OtherTableBody"/>
            </w:pPr>
          </w:p>
        </w:tc>
        <w:tc>
          <w:tcPr>
            <w:tcW w:w="2600" w:type="dxa"/>
          </w:tcPr>
          <w:p w14:paraId="087FABD7" w14:textId="77777777" w:rsidR="00B50050" w:rsidRDefault="00B50050" w:rsidP="0088127C">
            <w:pPr>
              <w:pStyle w:val="OtherTableBody"/>
            </w:pPr>
            <w:r>
              <w:t>Masterfile Action Code</w:t>
            </w:r>
          </w:p>
        </w:tc>
        <w:tc>
          <w:tcPr>
            <w:tcW w:w="1400" w:type="dxa"/>
          </w:tcPr>
          <w:p w14:paraId="24F004AA" w14:textId="77777777" w:rsidR="00B50050" w:rsidRDefault="00B50050" w:rsidP="0088127C">
            <w:pPr>
              <w:pStyle w:val="OtherTableBody"/>
            </w:pPr>
          </w:p>
        </w:tc>
        <w:tc>
          <w:tcPr>
            <w:tcW w:w="4200" w:type="dxa"/>
          </w:tcPr>
          <w:p w14:paraId="26EFB205" w14:textId="77777777" w:rsidR="00B50050" w:rsidRDefault="00B50050" w:rsidP="0088127C">
            <w:pPr>
              <w:pStyle w:val="OtherTableBody"/>
            </w:pPr>
          </w:p>
        </w:tc>
      </w:tr>
      <w:tr w:rsidR="00B50050" w14:paraId="66113A1A" w14:textId="77777777" w:rsidTr="00195548">
        <w:tc>
          <w:tcPr>
            <w:tcW w:w="600" w:type="dxa"/>
          </w:tcPr>
          <w:p w14:paraId="4764187E" w14:textId="77777777" w:rsidR="00B50050" w:rsidRDefault="00B50050" w:rsidP="0088127C">
            <w:pPr>
              <w:pStyle w:val="OtherTableBody"/>
            </w:pPr>
          </w:p>
        </w:tc>
        <w:tc>
          <w:tcPr>
            <w:tcW w:w="600" w:type="dxa"/>
          </w:tcPr>
          <w:p w14:paraId="660C6F31" w14:textId="77777777" w:rsidR="00B50050" w:rsidRDefault="00B50050" w:rsidP="0088127C">
            <w:pPr>
              <w:pStyle w:val="OtherTableBody"/>
            </w:pPr>
            <w:r>
              <w:t>0180</w:t>
            </w:r>
          </w:p>
        </w:tc>
        <w:tc>
          <w:tcPr>
            <w:tcW w:w="2600" w:type="dxa"/>
          </w:tcPr>
          <w:p w14:paraId="06128757" w14:textId="77777777" w:rsidR="00B50050" w:rsidRDefault="00B50050" w:rsidP="0088127C">
            <w:pPr>
              <w:pStyle w:val="OtherTableBody"/>
            </w:pPr>
          </w:p>
        </w:tc>
        <w:tc>
          <w:tcPr>
            <w:tcW w:w="1400" w:type="dxa"/>
          </w:tcPr>
          <w:p w14:paraId="0FDED499" w14:textId="77777777" w:rsidR="00B50050" w:rsidRDefault="00B50050" w:rsidP="0088127C">
            <w:pPr>
              <w:pStyle w:val="OtherTableBody"/>
            </w:pPr>
            <w:r>
              <w:t>MAC</w:t>
            </w:r>
          </w:p>
        </w:tc>
        <w:tc>
          <w:tcPr>
            <w:tcW w:w="4200" w:type="dxa"/>
          </w:tcPr>
          <w:p w14:paraId="728EA9B3" w14:textId="77777777" w:rsidR="00B50050" w:rsidRDefault="00B50050" w:rsidP="0088127C">
            <w:pPr>
              <w:pStyle w:val="OtherTableBody"/>
            </w:pPr>
            <w:r>
              <w:t>Reactivate deactivated record</w:t>
            </w:r>
          </w:p>
        </w:tc>
      </w:tr>
      <w:tr w:rsidR="00B50050" w14:paraId="60DF39DE" w14:textId="77777777" w:rsidTr="00195548">
        <w:tc>
          <w:tcPr>
            <w:tcW w:w="600" w:type="dxa"/>
          </w:tcPr>
          <w:p w14:paraId="3DEEDDDF" w14:textId="77777777" w:rsidR="00B50050" w:rsidRDefault="00B50050" w:rsidP="0088127C">
            <w:pPr>
              <w:pStyle w:val="OtherTableBody"/>
            </w:pPr>
          </w:p>
        </w:tc>
        <w:tc>
          <w:tcPr>
            <w:tcW w:w="600" w:type="dxa"/>
          </w:tcPr>
          <w:p w14:paraId="0FC29978" w14:textId="77777777" w:rsidR="00B50050" w:rsidRDefault="00B50050" w:rsidP="0088127C">
            <w:pPr>
              <w:pStyle w:val="OtherTableBody"/>
            </w:pPr>
            <w:r>
              <w:t>0180</w:t>
            </w:r>
          </w:p>
        </w:tc>
        <w:tc>
          <w:tcPr>
            <w:tcW w:w="2600" w:type="dxa"/>
          </w:tcPr>
          <w:p w14:paraId="378641D3" w14:textId="77777777" w:rsidR="00B50050" w:rsidRDefault="00B50050" w:rsidP="0088127C">
            <w:pPr>
              <w:pStyle w:val="OtherTableBody"/>
            </w:pPr>
          </w:p>
        </w:tc>
        <w:tc>
          <w:tcPr>
            <w:tcW w:w="1400" w:type="dxa"/>
          </w:tcPr>
          <w:p w14:paraId="3497FC17" w14:textId="77777777" w:rsidR="00B50050" w:rsidRDefault="00B50050" w:rsidP="0088127C">
            <w:pPr>
              <w:pStyle w:val="OtherTableBody"/>
            </w:pPr>
            <w:r>
              <w:t>MAD</w:t>
            </w:r>
          </w:p>
        </w:tc>
        <w:tc>
          <w:tcPr>
            <w:tcW w:w="4200" w:type="dxa"/>
          </w:tcPr>
          <w:p w14:paraId="45AEE049" w14:textId="77777777" w:rsidR="00B50050" w:rsidRDefault="00B50050" w:rsidP="0088127C">
            <w:pPr>
              <w:pStyle w:val="OtherTableBody"/>
            </w:pPr>
            <w:r>
              <w:t>Add record to master file</w:t>
            </w:r>
          </w:p>
        </w:tc>
      </w:tr>
      <w:tr w:rsidR="00B50050" w14:paraId="4BA20B05" w14:textId="77777777" w:rsidTr="00195548">
        <w:tc>
          <w:tcPr>
            <w:tcW w:w="600" w:type="dxa"/>
          </w:tcPr>
          <w:p w14:paraId="6EBBE252" w14:textId="77777777" w:rsidR="00B50050" w:rsidRDefault="00B50050" w:rsidP="0088127C">
            <w:pPr>
              <w:pStyle w:val="OtherTableBody"/>
            </w:pPr>
          </w:p>
        </w:tc>
        <w:tc>
          <w:tcPr>
            <w:tcW w:w="600" w:type="dxa"/>
          </w:tcPr>
          <w:p w14:paraId="38E65A7A" w14:textId="77777777" w:rsidR="00B50050" w:rsidRDefault="00B50050" w:rsidP="0088127C">
            <w:pPr>
              <w:pStyle w:val="OtherTableBody"/>
            </w:pPr>
            <w:r>
              <w:t>0180</w:t>
            </w:r>
          </w:p>
        </w:tc>
        <w:tc>
          <w:tcPr>
            <w:tcW w:w="2600" w:type="dxa"/>
          </w:tcPr>
          <w:p w14:paraId="7829C95E" w14:textId="77777777" w:rsidR="00B50050" w:rsidRDefault="00B50050" w:rsidP="0088127C">
            <w:pPr>
              <w:pStyle w:val="OtherTableBody"/>
            </w:pPr>
          </w:p>
        </w:tc>
        <w:tc>
          <w:tcPr>
            <w:tcW w:w="1400" w:type="dxa"/>
          </w:tcPr>
          <w:p w14:paraId="761F0D30" w14:textId="77777777" w:rsidR="00B50050" w:rsidRDefault="00B50050" w:rsidP="0088127C">
            <w:pPr>
              <w:pStyle w:val="OtherTableBody"/>
            </w:pPr>
            <w:r>
              <w:t>MDC</w:t>
            </w:r>
          </w:p>
        </w:tc>
        <w:tc>
          <w:tcPr>
            <w:tcW w:w="4200" w:type="dxa"/>
          </w:tcPr>
          <w:p w14:paraId="2049D5F6" w14:textId="77777777" w:rsidR="00B50050" w:rsidRDefault="00B50050" w:rsidP="0088127C">
            <w:pPr>
              <w:pStyle w:val="OtherTableBody"/>
            </w:pPr>
            <w:r>
              <w:t>Deactivate: discontinue using record in master file, but do not delete from database</w:t>
            </w:r>
          </w:p>
        </w:tc>
      </w:tr>
      <w:tr w:rsidR="00B50050" w14:paraId="73975A3C" w14:textId="77777777" w:rsidTr="00195548">
        <w:tc>
          <w:tcPr>
            <w:tcW w:w="600" w:type="dxa"/>
          </w:tcPr>
          <w:p w14:paraId="228D91B0" w14:textId="77777777" w:rsidR="00B50050" w:rsidRDefault="00B50050" w:rsidP="0088127C">
            <w:pPr>
              <w:pStyle w:val="OtherTableBody"/>
            </w:pPr>
          </w:p>
        </w:tc>
        <w:tc>
          <w:tcPr>
            <w:tcW w:w="600" w:type="dxa"/>
          </w:tcPr>
          <w:p w14:paraId="2C1AE2BB" w14:textId="77777777" w:rsidR="00B50050" w:rsidRDefault="00B50050" w:rsidP="0088127C">
            <w:pPr>
              <w:pStyle w:val="OtherTableBody"/>
            </w:pPr>
            <w:r>
              <w:t>0180</w:t>
            </w:r>
          </w:p>
        </w:tc>
        <w:tc>
          <w:tcPr>
            <w:tcW w:w="2600" w:type="dxa"/>
          </w:tcPr>
          <w:p w14:paraId="1E78F8F3" w14:textId="77777777" w:rsidR="00B50050" w:rsidRDefault="00B50050" w:rsidP="0088127C">
            <w:pPr>
              <w:pStyle w:val="OtherTableBody"/>
            </w:pPr>
          </w:p>
        </w:tc>
        <w:tc>
          <w:tcPr>
            <w:tcW w:w="1400" w:type="dxa"/>
          </w:tcPr>
          <w:p w14:paraId="21F35407" w14:textId="77777777" w:rsidR="00B50050" w:rsidRDefault="00B50050" w:rsidP="0088127C">
            <w:pPr>
              <w:pStyle w:val="OtherTableBody"/>
            </w:pPr>
            <w:r>
              <w:t>MDL</w:t>
            </w:r>
          </w:p>
        </w:tc>
        <w:tc>
          <w:tcPr>
            <w:tcW w:w="4200" w:type="dxa"/>
          </w:tcPr>
          <w:p w14:paraId="0EEB4A8A" w14:textId="77777777" w:rsidR="00B50050" w:rsidRDefault="00B50050" w:rsidP="0088127C">
            <w:pPr>
              <w:pStyle w:val="OtherTableBody"/>
            </w:pPr>
            <w:r>
              <w:t>Delete record from master file</w:t>
            </w:r>
          </w:p>
        </w:tc>
      </w:tr>
      <w:tr w:rsidR="00B50050" w14:paraId="7F0E111F" w14:textId="77777777" w:rsidTr="00195548">
        <w:tc>
          <w:tcPr>
            <w:tcW w:w="600" w:type="dxa"/>
          </w:tcPr>
          <w:p w14:paraId="106DA24A" w14:textId="77777777" w:rsidR="00B50050" w:rsidRDefault="00B50050" w:rsidP="0088127C">
            <w:pPr>
              <w:pStyle w:val="OtherTableBody"/>
            </w:pPr>
          </w:p>
        </w:tc>
        <w:tc>
          <w:tcPr>
            <w:tcW w:w="600" w:type="dxa"/>
          </w:tcPr>
          <w:p w14:paraId="58F7B956" w14:textId="77777777" w:rsidR="00B50050" w:rsidRDefault="00B50050" w:rsidP="0088127C">
            <w:pPr>
              <w:pStyle w:val="OtherTableBody"/>
            </w:pPr>
            <w:r>
              <w:t>0180</w:t>
            </w:r>
          </w:p>
        </w:tc>
        <w:tc>
          <w:tcPr>
            <w:tcW w:w="2600" w:type="dxa"/>
          </w:tcPr>
          <w:p w14:paraId="328E0AE2" w14:textId="77777777" w:rsidR="00B50050" w:rsidRDefault="00B50050" w:rsidP="0088127C">
            <w:pPr>
              <w:pStyle w:val="OtherTableBody"/>
            </w:pPr>
          </w:p>
        </w:tc>
        <w:tc>
          <w:tcPr>
            <w:tcW w:w="1400" w:type="dxa"/>
          </w:tcPr>
          <w:p w14:paraId="0E44567F" w14:textId="77777777" w:rsidR="00B50050" w:rsidRDefault="00B50050" w:rsidP="0088127C">
            <w:pPr>
              <w:pStyle w:val="OtherTableBody"/>
            </w:pPr>
            <w:r>
              <w:t>MUP</w:t>
            </w:r>
          </w:p>
        </w:tc>
        <w:tc>
          <w:tcPr>
            <w:tcW w:w="4200" w:type="dxa"/>
          </w:tcPr>
          <w:p w14:paraId="6EB70A2B" w14:textId="77777777" w:rsidR="00B50050" w:rsidRDefault="00B50050" w:rsidP="0088127C">
            <w:pPr>
              <w:pStyle w:val="OtherTableBody"/>
            </w:pPr>
            <w:r>
              <w:t>Update record for master file</w:t>
            </w:r>
          </w:p>
        </w:tc>
      </w:tr>
      <w:tr w:rsidR="00B50050" w14:paraId="75097C90" w14:textId="77777777" w:rsidTr="00195548">
        <w:tc>
          <w:tcPr>
            <w:tcW w:w="600" w:type="dxa"/>
          </w:tcPr>
          <w:p w14:paraId="59B3DC0E" w14:textId="77777777" w:rsidR="00B50050" w:rsidRDefault="00B50050" w:rsidP="0088127C">
            <w:pPr>
              <w:pStyle w:val="OtherTableBody"/>
            </w:pPr>
            <w:r>
              <w:t>User</w:t>
            </w:r>
          </w:p>
        </w:tc>
        <w:tc>
          <w:tcPr>
            <w:tcW w:w="600" w:type="dxa"/>
          </w:tcPr>
          <w:p w14:paraId="640DE06C" w14:textId="77777777" w:rsidR="00B50050" w:rsidRDefault="00B50050" w:rsidP="0088127C">
            <w:pPr>
              <w:pStyle w:val="OtherTableBody"/>
            </w:pPr>
          </w:p>
        </w:tc>
        <w:tc>
          <w:tcPr>
            <w:tcW w:w="2600" w:type="dxa"/>
          </w:tcPr>
          <w:p w14:paraId="03677930" w14:textId="77777777" w:rsidR="00B50050" w:rsidRDefault="00B50050" w:rsidP="0088127C">
            <w:pPr>
              <w:pStyle w:val="OtherTableBody"/>
            </w:pPr>
            <w:r>
              <w:t>MFN Record-level Error Return</w:t>
            </w:r>
          </w:p>
        </w:tc>
        <w:tc>
          <w:tcPr>
            <w:tcW w:w="1400" w:type="dxa"/>
          </w:tcPr>
          <w:p w14:paraId="33A0D3C5" w14:textId="77777777" w:rsidR="00B50050" w:rsidRDefault="00B50050" w:rsidP="0088127C">
            <w:pPr>
              <w:pStyle w:val="OtherTableBody"/>
            </w:pPr>
          </w:p>
        </w:tc>
        <w:tc>
          <w:tcPr>
            <w:tcW w:w="4200" w:type="dxa"/>
          </w:tcPr>
          <w:p w14:paraId="3BE90249" w14:textId="77777777" w:rsidR="00B50050" w:rsidRDefault="00B50050" w:rsidP="0088127C">
            <w:pPr>
              <w:pStyle w:val="OtherTableBody"/>
            </w:pPr>
          </w:p>
        </w:tc>
      </w:tr>
      <w:tr w:rsidR="00B50050" w14:paraId="77A4900D" w14:textId="77777777" w:rsidTr="00195548">
        <w:tc>
          <w:tcPr>
            <w:tcW w:w="600" w:type="dxa"/>
          </w:tcPr>
          <w:p w14:paraId="07FC9C8C" w14:textId="77777777" w:rsidR="00B50050" w:rsidRDefault="00B50050" w:rsidP="0088127C">
            <w:pPr>
              <w:pStyle w:val="OtherTableBody"/>
            </w:pPr>
          </w:p>
        </w:tc>
        <w:tc>
          <w:tcPr>
            <w:tcW w:w="600" w:type="dxa"/>
          </w:tcPr>
          <w:p w14:paraId="010E60A2" w14:textId="77777777" w:rsidR="00B50050" w:rsidRDefault="00B50050" w:rsidP="0088127C">
            <w:pPr>
              <w:pStyle w:val="OtherTableBody"/>
            </w:pPr>
            <w:r>
              <w:t>0181</w:t>
            </w:r>
          </w:p>
        </w:tc>
        <w:tc>
          <w:tcPr>
            <w:tcW w:w="2600" w:type="dxa"/>
          </w:tcPr>
          <w:p w14:paraId="1F9DDC0E" w14:textId="77777777" w:rsidR="00B50050" w:rsidRDefault="00B50050" w:rsidP="0088127C">
            <w:pPr>
              <w:pStyle w:val="OtherTableBody"/>
            </w:pPr>
          </w:p>
        </w:tc>
        <w:tc>
          <w:tcPr>
            <w:tcW w:w="1400" w:type="dxa"/>
          </w:tcPr>
          <w:p w14:paraId="060FB738" w14:textId="77777777" w:rsidR="00B50050" w:rsidRDefault="00B50050" w:rsidP="0088127C">
            <w:pPr>
              <w:pStyle w:val="OtherTableBody"/>
            </w:pPr>
            <w:r>
              <w:t>S</w:t>
            </w:r>
          </w:p>
        </w:tc>
        <w:tc>
          <w:tcPr>
            <w:tcW w:w="4200" w:type="dxa"/>
          </w:tcPr>
          <w:p w14:paraId="23F48BD1" w14:textId="77777777" w:rsidR="00B50050" w:rsidRDefault="00B50050" w:rsidP="0088127C">
            <w:pPr>
              <w:pStyle w:val="OtherTableBody"/>
            </w:pPr>
            <w:r>
              <w:t>Successful posting of the record defined by the MFE segment</w:t>
            </w:r>
          </w:p>
        </w:tc>
      </w:tr>
      <w:tr w:rsidR="00B50050" w14:paraId="2DB21A36" w14:textId="77777777" w:rsidTr="00195548">
        <w:tc>
          <w:tcPr>
            <w:tcW w:w="600" w:type="dxa"/>
          </w:tcPr>
          <w:p w14:paraId="7F3730FA" w14:textId="77777777" w:rsidR="00B50050" w:rsidRDefault="00B50050" w:rsidP="0088127C">
            <w:pPr>
              <w:pStyle w:val="OtherTableBody"/>
            </w:pPr>
          </w:p>
        </w:tc>
        <w:tc>
          <w:tcPr>
            <w:tcW w:w="600" w:type="dxa"/>
          </w:tcPr>
          <w:p w14:paraId="035EDEC9" w14:textId="77777777" w:rsidR="00B50050" w:rsidRDefault="00B50050" w:rsidP="0088127C">
            <w:pPr>
              <w:pStyle w:val="OtherTableBody"/>
            </w:pPr>
            <w:r>
              <w:t>0181</w:t>
            </w:r>
          </w:p>
        </w:tc>
        <w:tc>
          <w:tcPr>
            <w:tcW w:w="2600" w:type="dxa"/>
          </w:tcPr>
          <w:p w14:paraId="69957126" w14:textId="77777777" w:rsidR="00B50050" w:rsidRDefault="00B50050" w:rsidP="0088127C">
            <w:pPr>
              <w:pStyle w:val="OtherTableBody"/>
            </w:pPr>
          </w:p>
        </w:tc>
        <w:tc>
          <w:tcPr>
            <w:tcW w:w="1400" w:type="dxa"/>
          </w:tcPr>
          <w:p w14:paraId="2522BE7C" w14:textId="77777777" w:rsidR="00B50050" w:rsidRDefault="00B50050" w:rsidP="0088127C">
            <w:pPr>
              <w:pStyle w:val="OtherTableBody"/>
            </w:pPr>
            <w:r>
              <w:t>U</w:t>
            </w:r>
          </w:p>
        </w:tc>
        <w:tc>
          <w:tcPr>
            <w:tcW w:w="4200" w:type="dxa"/>
          </w:tcPr>
          <w:p w14:paraId="40F2624E" w14:textId="77777777" w:rsidR="00B50050" w:rsidRDefault="00B50050" w:rsidP="0088127C">
            <w:pPr>
              <w:pStyle w:val="OtherTableBody"/>
            </w:pPr>
            <w:r>
              <w:t>Unsuccessful posting of the record defined by the MFE segment</w:t>
            </w:r>
          </w:p>
        </w:tc>
      </w:tr>
      <w:tr w:rsidR="00B50050" w14:paraId="15364C2D" w14:textId="77777777" w:rsidTr="00195548">
        <w:tc>
          <w:tcPr>
            <w:tcW w:w="600" w:type="dxa"/>
          </w:tcPr>
          <w:p w14:paraId="24A45539" w14:textId="77777777" w:rsidR="00B50050" w:rsidRDefault="00B50050" w:rsidP="0088127C">
            <w:pPr>
              <w:pStyle w:val="OtherTableBody"/>
            </w:pPr>
            <w:r>
              <w:t>User</w:t>
            </w:r>
          </w:p>
        </w:tc>
        <w:tc>
          <w:tcPr>
            <w:tcW w:w="600" w:type="dxa"/>
          </w:tcPr>
          <w:p w14:paraId="4F6629BF" w14:textId="77777777" w:rsidR="00B50050" w:rsidRDefault="00B50050" w:rsidP="0088127C">
            <w:pPr>
              <w:pStyle w:val="OtherTableBody"/>
            </w:pPr>
          </w:p>
        </w:tc>
        <w:tc>
          <w:tcPr>
            <w:tcW w:w="2600" w:type="dxa"/>
          </w:tcPr>
          <w:p w14:paraId="1D5C6D83" w14:textId="77777777" w:rsidR="00B50050" w:rsidRDefault="00B50050" w:rsidP="0088127C">
            <w:pPr>
              <w:pStyle w:val="OtherTableBody"/>
            </w:pPr>
            <w:r>
              <w:t>Staff type</w:t>
            </w:r>
          </w:p>
        </w:tc>
        <w:tc>
          <w:tcPr>
            <w:tcW w:w="1400" w:type="dxa"/>
          </w:tcPr>
          <w:p w14:paraId="7DE20E5B" w14:textId="77777777" w:rsidR="00B50050" w:rsidRDefault="00B50050" w:rsidP="0088127C">
            <w:pPr>
              <w:pStyle w:val="OtherTableBody"/>
            </w:pPr>
          </w:p>
        </w:tc>
        <w:tc>
          <w:tcPr>
            <w:tcW w:w="4200" w:type="dxa"/>
          </w:tcPr>
          <w:p w14:paraId="644DBC1B" w14:textId="77777777" w:rsidR="00B50050" w:rsidRDefault="00B50050" w:rsidP="0088127C">
            <w:pPr>
              <w:pStyle w:val="OtherTableBody"/>
            </w:pPr>
          </w:p>
        </w:tc>
      </w:tr>
      <w:tr w:rsidR="00B50050" w14:paraId="0C647824" w14:textId="77777777" w:rsidTr="00195548">
        <w:tc>
          <w:tcPr>
            <w:tcW w:w="600" w:type="dxa"/>
          </w:tcPr>
          <w:p w14:paraId="5F151132" w14:textId="77777777" w:rsidR="00B50050" w:rsidRDefault="00B50050" w:rsidP="0088127C">
            <w:pPr>
              <w:pStyle w:val="OtherTableBody"/>
            </w:pPr>
          </w:p>
        </w:tc>
        <w:tc>
          <w:tcPr>
            <w:tcW w:w="600" w:type="dxa"/>
          </w:tcPr>
          <w:p w14:paraId="46418381" w14:textId="77777777" w:rsidR="00B50050" w:rsidRDefault="00B50050" w:rsidP="0088127C">
            <w:pPr>
              <w:pStyle w:val="OtherTableBody"/>
            </w:pPr>
            <w:r>
              <w:t>0182</w:t>
            </w:r>
          </w:p>
        </w:tc>
        <w:tc>
          <w:tcPr>
            <w:tcW w:w="2600" w:type="dxa"/>
          </w:tcPr>
          <w:p w14:paraId="5A5ECB9F" w14:textId="77777777" w:rsidR="00B50050" w:rsidRDefault="00B50050" w:rsidP="0088127C">
            <w:pPr>
              <w:pStyle w:val="OtherTableBody"/>
            </w:pPr>
          </w:p>
        </w:tc>
        <w:tc>
          <w:tcPr>
            <w:tcW w:w="1400" w:type="dxa"/>
          </w:tcPr>
          <w:p w14:paraId="01B671DA" w14:textId="77777777" w:rsidR="00B50050" w:rsidRDefault="00B50050" w:rsidP="0088127C">
            <w:pPr>
              <w:pStyle w:val="OtherTableBody"/>
            </w:pPr>
            <w:r>
              <w:t>...</w:t>
            </w:r>
          </w:p>
        </w:tc>
        <w:tc>
          <w:tcPr>
            <w:tcW w:w="4200" w:type="dxa"/>
          </w:tcPr>
          <w:p w14:paraId="4F3A5890" w14:textId="77777777" w:rsidR="00B50050" w:rsidRDefault="00B50050" w:rsidP="0088127C">
            <w:pPr>
              <w:pStyle w:val="OtherTableBody"/>
            </w:pPr>
            <w:r>
              <w:t>No suggested values defined</w:t>
            </w:r>
          </w:p>
        </w:tc>
      </w:tr>
      <w:tr w:rsidR="00B50050" w14:paraId="50FA1367" w14:textId="77777777" w:rsidTr="00195548">
        <w:tc>
          <w:tcPr>
            <w:tcW w:w="600" w:type="dxa"/>
          </w:tcPr>
          <w:p w14:paraId="0561AFCF" w14:textId="77777777" w:rsidR="00B50050" w:rsidRDefault="00B50050" w:rsidP="0088127C">
            <w:pPr>
              <w:pStyle w:val="OtherTableBody"/>
            </w:pPr>
            <w:r>
              <w:lastRenderedPageBreak/>
              <w:t>HL7</w:t>
            </w:r>
          </w:p>
        </w:tc>
        <w:tc>
          <w:tcPr>
            <w:tcW w:w="600" w:type="dxa"/>
          </w:tcPr>
          <w:p w14:paraId="0FA24A8E" w14:textId="77777777" w:rsidR="00B50050" w:rsidRDefault="00B50050" w:rsidP="0088127C">
            <w:pPr>
              <w:pStyle w:val="OtherTableBody"/>
            </w:pPr>
          </w:p>
        </w:tc>
        <w:tc>
          <w:tcPr>
            <w:tcW w:w="2600" w:type="dxa"/>
          </w:tcPr>
          <w:p w14:paraId="6012DF75" w14:textId="77777777" w:rsidR="00B50050" w:rsidRDefault="00B50050" w:rsidP="0088127C">
            <w:pPr>
              <w:pStyle w:val="OtherTableBody"/>
            </w:pPr>
            <w:r>
              <w:t>Active/Inactive</w:t>
            </w:r>
          </w:p>
        </w:tc>
        <w:tc>
          <w:tcPr>
            <w:tcW w:w="1400" w:type="dxa"/>
          </w:tcPr>
          <w:p w14:paraId="4F137C58" w14:textId="77777777" w:rsidR="00B50050" w:rsidRDefault="00B50050" w:rsidP="0088127C">
            <w:pPr>
              <w:pStyle w:val="OtherTableBody"/>
            </w:pPr>
          </w:p>
        </w:tc>
        <w:tc>
          <w:tcPr>
            <w:tcW w:w="4200" w:type="dxa"/>
          </w:tcPr>
          <w:p w14:paraId="39962AF0" w14:textId="77777777" w:rsidR="00B50050" w:rsidRDefault="00B50050" w:rsidP="0088127C">
            <w:pPr>
              <w:pStyle w:val="OtherTableBody"/>
            </w:pPr>
          </w:p>
        </w:tc>
      </w:tr>
      <w:tr w:rsidR="00B50050" w14:paraId="21BF54B4" w14:textId="77777777" w:rsidTr="00195548">
        <w:tc>
          <w:tcPr>
            <w:tcW w:w="600" w:type="dxa"/>
          </w:tcPr>
          <w:p w14:paraId="24C72492" w14:textId="77777777" w:rsidR="00B50050" w:rsidRDefault="00B50050" w:rsidP="0088127C">
            <w:pPr>
              <w:pStyle w:val="OtherTableBody"/>
            </w:pPr>
          </w:p>
        </w:tc>
        <w:tc>
          <w:tcPr>
            <w:tcW w:w="600" w:type="dxa"/>
          </w:tcPr>
          <w:p w14:paraId="06D2B9D4" w14:textId="77777777" w:rsidR="00B50050" w:rsidRDefault="00B50050" w:rsidP="0088127C">
            <w:pPr>
              <w:pStyle w:val="OtherTableBody"/>
            </w:pPr>
            <w:r>
              <w:t>0183</w:t>
            </w:r>
          </w:p>
        </w:tc>
        <w:tc>
          <w:tcPr>
            <w:tcW w:w="2600" w:type="dxa"/>
          </w:tcPr>
          <w:p w14:paraId="5D2FA3C0" w14:textId="77777777" w:rsidR="00B50050" w:rsidRDefault="00B50050" w:rsidP="0088127C">
            <w:pPr>
              <w:pStyle w:val="OtherTableBody"/>
            </w:pPr>
          </w:p>
        </w:tc>
        <w:tc>
          <w:tcPr>
            <w:tcW w:w="1400" w:type="dxa"/>
          </w:tcPr>
          <w:p w14:paraId="07A9DD43" w14:textId="77777777" w:rsidR="00B50050" w:rsidRDefault="00B50050" w:rsidP="0088127C">
            <w:pPr>
              <w:pStyle w:val="OtherTableBody"/>
            </w:pPr>
            <w:r>
              <w:t>A</w:t>
            </w:r>
          </w:p>
        </w:tc>
        <w:tc>
          <w:tcPr>
            <w:tcW w:w="4200" w:type="dxa"/>
          </w:tcPr>
          <w:p w14:paraId="1A9A0505" w14:textId="77777777" w:rsidR="00B50050" w:rsidRDefault="00B50050" w:rsidP="0088127C">
            <w:pPr>
              <w:pStyle w:val="OtherTableBody"/>
            </w:pPr>
            <w:r>
              <w:t>Active Staff</w:t>
            </w:r>
          </w:p>
        </w:tc>
      </w:tr>
      <w:tr w:rsidR="00B50050" w14:paraId="68B50565" w14:textId="77777777" w:rsidTr="00195548">
        <w:tc>
          <w:tcPr>
            <w:tcW w:w="600" w:type="dxa"/>
          </w:tcPr>
          <w:p w14:paraId="44214698" w14:textId="77777777" w:rsidR="00B50050" w:rsidRDefault="00B50050" w:rsidP="0088127C">
            <w:pPr>
              <w:pStyle w:val="OtherTableBody"/>
            </w:pPr>
          </w:p>
        </w:tc>
        <w:tc>
          <w:tcPr>
            <w:tcW w:w="600" w:type="dxa"/>
          </w:tcPr>
          <w:p w14:paraId="4B9E20D1" w14:textId="77777777" w:rsidR="00B50050" w:rsidRDefault="00B50050" w:rsidP="0088127C">
            <w:pPr>
              <w:pStyle w:val="OtherTableBody"/>
            </w:pPr>
            <w:r>
              <w:t>0183</w:t>
            </w:r>
          </w:p>
        </w:tc>
        <w:tc>
          <w:tcPr>
            <w:tcW w:w="2600" w:type="dxa"/>
          </w:tcPr>
          <w:p w14:paraId="0C5DC579" w14:textId="77777777" w:rsidR="00B50050" w:rsidRDefault="00B50050" w:rsidP="0088127C">
            <w:pPr>
              <w:pStyle w:val="OtherTableBody"/>
            </w:pPr>
          </w:p>
        </w:tc>
        <w:tc>
          <w:tcPr>
            <w:tcW w:w="1400" w:type="dxa"/>
          </w:tcPr>
          <w:p w14:paraId="046D7ABE" w14:textId="77777777" w:rsidR="00B50050" w:rsidRDefault="00B50050" w:rsidP="0088127C">
            <w:pPr>
              <w:pStyle w:val="OtherTableBody"/>
            </w:pPr>
            <w:r>
              <w:t>I</w:t>
            </w:r>
          </w:p>
        </w:tc>
        <w:tc>
          <w:tcPr>
            <w:tcW w:w="4200" w:type="dxa"/>
          </w:tcPr>
          <w:p w14:paraId="770A7EF2" w14:textId="77777777" w:rsidR="00B50050" w:rsidRDefault="00B50050" w:rsidP="0088127C">
            <w:pPr>
              <w:pStyle w:val="OtherTableBody"/>
            </w:pPr>
            <w:r>
              <w:t>Inactive Staff</w:t>
            </w:r>
          </w:p>
        </w:tc>
      </w:tr>
      <w:tr w:rsidR="00B50050" w14:paraId="5D341B85" w14:textId="77777777" w:rsidTr="00195548">
        <w:tc>
          <w:tcPr>
            <w:tcW w:w="600" w:type="dxa"/>
          </w:tcPr>
          <w:p w14:paraId="039CDAB9" w14:textId="77777777" w:rsidR="00B50050" w:rsidRDefault="00B50050" w:rsidP="0088127C">
            <w:pPr>
              <w:pStyle w:val="OtherTableBody"/>
            </w:pPr>
            <w:r>
              <w:t>User</w:t>
            </w:r>
          </w:p>
        </w:tc>
        <w:tc>
          <w:tcPr>
            <w:tcW w:w="600" w:type="dxa"/>
          </w:tcPr>
          <w:p w14:paraId="337F9551" w14:textId="77777777" w:rsidR="00B50050" w:rsidRDefault="00B50050" w:rsidP="0088127C">
            <w:pPr>
              <w:pStyle w:val="OtherTableBody"/>
            </w:pPr>
          </w:p>
        </w:tc>
        <w:tc>
          <w:tcPr>
            <w:tcW w:w="2600" w:type="dxa"/>
          </w:tcPr>
          <w:p w14:paraId="40902169" w14:textId="77777777" w:rsidR="00B50050" w:rsidRDefault="00B50050" w:rsidP="0088127C">
            <w:pPr>
              <w:pStyle w:val="OtherTableBody"/>
            </w:pPr>
            <w:r>
              <w:t>Department</w:t>
            </w:r>
          </w:p>
        </w:tc>
        <w:tc>
          <w:tcPr>
            <w:tcW w:w="1400" w:type="dxa"/>
          </w:tcPr>
          <w:p w14:paraId="745EA2F1" w14:textId="77777777" w:rsidR="00B50050" w:rsidRDefault="00B50050" w:rsidP="0088127C">
            <w:pPr>
              <w:pStyle w:val="OtherTableBody"/>
            </w:pPr>
          </w:p>
        </w:tc>
        <w:tc>
          <w:tcPr>
            <w:tcW w:w="4200" w:type="dxa"/>
          </w:tcPr>
          <w:p w14:paraId="6D9DE3AB" w14:textId="77777777" w:rsidR="00B50050" w:rsidRDefault="00B50050" w:rsidP="0088127C">
            <w:pPr>
              <w:pStyle w:val="OtherTableBody"/>
            </w:pPr>
          </w:p>
        </w:tc>
      </w:tr>
      <w:tr w:rsidR="00B50050" w14:paraId="0FEC0AFC" w14:textId="77777777" w:rsidTr="00195548">
        <w:tc>
          <w:tcPr>
            <w:tcW w:w="600" w:type="dxa"/>
          </w:tcPr>
          <w:p w14:paraId="331095A8" w14:textId="77777777" w:rsidR="00B50050" w:rsidRDefault="00B50050" w:rsidP="0088127C">
            <w:pPr>
              <w:pStyle w:val="OtherTableBody"/>
            </w:pPr>
          </w:p>
        </w:tc>
        <w:tc>
          <w:tcPr>
            <w:tcW w:w="600" w:type="dxa"/>
          </w:tcPr>
          <w:p w14:paraId="1E4A2DCB" w14:textId="77777777" w:rsidR="00B50050" w:rsidRDefault="00B50050" w:rsidP="0088127C">
            <w:pPr>
              <w:pStyle w:val="OtherTableBody"/>
            </w:pPr>
            <w:r>
              <w:t>0184</w:t>
            </w:r>
          </w:p>
        </w:tc>
        <w:tc>
          <w:tcPr>
            <w:tcW w:w="2600" w:type="dxa"/>
          </w:tcPr>
          <w:p w14:paraId="1ECB7D78" w14:textId="77777777" w:rsidR="00B50050" w:rsidRDefault="00B50050" w:rsidP="0088127C">
            <w:pPr>
              <w:pStyle w:val="OtherTableBody"/>
            </w:pPr>
          </w:p>
        </w:tc>
        <w:tc>
          <w:tcPr>
            <w:tcW w:w="1400" w:type="dxa"/>
          </w:tcPr>
          <w:p w14:paraId="7F992B53" w14:textId="77777777" w:rsidR="00B50050" w:rsidRDefault="00B50050" w:rsidP="0088127C">
            <w:pPr>
              <w:pStyle w:val="OtherTableBody"/>
            </w:pPr>
            <w:r>
              <w:t>...</w:t>
            </w:r>
          </w:p>
        </w:tc>
        <w:tc>
          <w:tcPr>
            <w:tcW w:w="4200" w:type="dxa"/>
          </w:tcPr>
          <w:p w14:paraId="321FFAFA" w14:textId="77777777" w:rsidR="00B50050" w:rsidRDefault="00B50050" w:rsidP="0088127C">
            <w:pPr>
              <w:pStyle w:val="OtherTableBody"/>
            </w:pPr>
            <w:r>
              <w:t>No suggested values defined</w:t>
            </w:r>
          </w:p>
        </w:tc>
      </w:tr>
      <w:tr w:rsidR="00B50050" w14:paraId="5987DA38" w14:textId="77777777" w:rsidTr="00195548">
        <w:tc>
          <w:tcPr>
            <w:tcW w:w="600" w:type="dxa"/>
          </w:tcPr>
          <w:p w14:paraId="6D6E27EE" w14:textId="77777777" w:rsidR="00B50050" w:rsidRDefault="00B50050" w:rsidP="0088127C">
            <w:pPr>
              <w:pStyle w:val="OtherTableBody"/>
            </w:pPr>
            <w:r>
              <w:t>HL7</w:t>
            </w:r>
          </w:p>
        </w:tc>
        <w:tc>
          <w:tcPr>
            <w:tcW w:w="600" w:type="dxa"/>
          </w:tcPr>
          <w:p w14:paraId="35FED31E" w14:textId="77777777" w:rsidR="00B50050" w:rsidRDefault="00B50050" w:rsidP="0088127C">
            <w:pPr>
              <w:pStyle w:val="OtherTableBody"/>
            </w:pPr>
          </w:p>
        </w:tc>
        <w:tc>
          <w:tcPr>
            <w:tcW w:w="2600" w:type="dxa"/>
          </w:tcPr>
          <w:p w14:paraId="0BF5F0E8" w14:textId="77777777" w:rsidR="00B50050" w:rsidRDefault="00B50050" w:rsidP="0088127C">
            <w:pPr>
              <w:pStyle w:val="OtherTableBody"/>
            </w:pPr>
            <w:r>
              <w:t>Preferred Method of Contact</w:t>
            </w:r>
          </w:p>
        </w:tc>
        <w:tc>
          <w:tcPr>
            <w:tcW w:w="1400" w:type="dxa"/>
          </w:tcPr>
          <w:p w14:paraId="7527A0F0" w14:textId="77777777" w:rsidR="00B50050" w:rsidRDefault="00B50050" w:rsidP="0088127C">
            <w:pPr>
              <w:pStyle w:val="OtherTableBody"/>
            </w:pPr>
          </w:p>
        </w:tc>
        <w:tc>
          <w:tcPr>
            <w:tcW w:w="4200" w:type="dxa"/>
          </w:tcPr>
          <w:p w14:paraId="0C55FAEC" w14:textId="77777777" w:rsidR="00B50050" w:rsidRDefault="00B50050" w:rsidP="0088127C">
            <w:pPr>
              <w:pStyle w:val="OtherTableBody"/>
            </w:pPr>
          </w:p>
        </w:tc>
      </w:tr>
      <w:tr w:rsidR="00B50050" w14:paraId="34081173" w14:textId="77777777" w:rsidTr="00195548">
        <w:tc>
          <w:tcPr>
            <w:tcW w:w="600" w:type="dxa"/>
          </w:tcPr>
          <w:p w14:paraId="4BCB6FCF" w14:textId="77777777" w:rsidR="00B50050" w:rsidRDefault="00B50050" w:rsidP="0088127C">
            <w:pPr>
              <w:pStyle w:val="OtherTableBody"/>
            </w:pPr>
          </w:p>
        </w:tc>
        <w:tc>
          <w:tcPr>
            <w:tcW w:w="600" w:type="dxa"/>
          </w:tcPr>
          <w:p w14:paraId="568D2D64" w14:textId="77777777" w:rsidR="00B50050" w:rsidRDefault="00B50050" w:rsidP="0088127C">
            <w:pPr>
              <w:pStyle w:val="OtherTableBody"/>
            </w:pPr>
            <w:r>
              <w:t>0185</w:t>
            </w:r>
          </w:p>
        </w:tc>
        <w:tc>
          <w:tcPr>
            <w:tcW w:w="2600" w:type="dxa"/>
          </w:tcPr>
          <w:p w14:paraId="01134354" w14:textId="77777777" w:rsidR="00B50050" w:rsidRDefault="00B50050" w:rsidP="0088127C">
            <w:pPr>
              <w:pStyle w:val="OtherTableBody"/>
            </w:pPr>
          </w:p>
        </w:tc>
        <w:tc>
          <w:tcPr>
            <w:tcW w:w="1400" w:type="dxa"/>
          </w:tcPr>
          <w:p w14:paraId="5B0A9381" w14:textId="77777777" w:rsidR="00B50050" w:rsidRDefault="00B50050" w:rsidP="0088127C">
            <w:pPr>
              <w:pStyle w:val="OtherTableBody"/>
            </w:pPr>
            <w:r>
              <w:t>B</w:t>
            </w:r>
          </w:p>
        </w:tc>
        <w:tc>
          <w:tcPr>
            <w:tcW w:w="4200" w:type="dxa"/>
          </w:tcPr>
          <w:p w14:paraId="3FC9993A" w14:textId="77777777" w:rsidR="00B50050" w:rsidRDefault="00B50050" w:rsidP="0088127C">
            <w:pPr>
              <w:pStyle w:val="OtherTableBody"/>
            </w:pPr>
            <w:r>
              <w:t>Beeper Number</w:t>
            </w:r>
          </w:p>
        </w:tc>
      </w:tr>
      <w:tr w:rsidR="00B50050" w14:paraId="4FF957EE" w14:textId="77777777" w:rsidTr="00195548">
        <w:tc>
          <w:tcPr>
            <w:tcW w:w="600" w:type="dxa"/>
          </w:tcPr>
          <w:p w14:paraId="34923847" w14:textId="77777777" w:rsidR="00B50050" w:rsidRDefault="00B50050" w:rsidP="0088127C">
            <w:pPr>
              <w:pStyle w:val="OtherTableBody"/>
            </w:pPr>
          </w:p>
        </w:tc>
        <w:tc>
          <w:tcPr>
            <w:tcW w:w="600" w:type="dxa"/>
          </w:tcPr>
          <w:p w14:paraId="6885CAEA" w14:textId="77777777" w:rsidR="00B50050" w:rsidRDefault="00B50050" w:rsidP="0088127C">
            <w:pPr>
              <w:pStyle w:val="OtherTableBody"/>
            </w:pPr>
            <w:r>
              <w:t>0185</w:t>
            </w:r>
          </w:p>
        </w:tc>
        <w:tc>
          <w:tcPr>
            <w:tcW w:w="2600" w:type="dxa"/>
          </w:tcPr>
          <w:p w14:paraId="6FC66C04" w14:textId="77777777" w:rsidR="00B50050" w:rsidRDefault="00B50050" w:rsidP="0088127C">
            <w:pPr>
              <w:pStyle w:val="OtherTableBody"/>
            </w:pPr>
          </w:p>
        </w:tc>
        <w:tc>
          <w:tcPr>
            <w:tcW w:w="1400" w:type="dxa"/>
          </w:tcPr>
          <w:p w14:paraId="2A2ABCB5" w14:textId="77777777" w:rsidR="00B50050" w:rsidRDefault="00B50050" w:rsidP="0088127C">
            <w:pPr>
              <w:pStyle w:val="OtherTableBody"/>
            </w:pPr>
            <w:r>
              <w:t>C</w:t>
            </w:r>
          </w:p>
        </w:tc>
        <w:tc>
          <w:tcPr>
            <w:tcW w:w="4200" w:type="dxa"/>
          </w:tcPr>
          <w:p w14:paraId="44962AEB" w14:textId="77777777" w:rsidR="00B50050" w:rsidRDefault="00B50050" w:rsidP="0088127C">
            <w:pPr>
              <w:pStyle w:val="OtherTableBody"/>
            </w:pPr>
            <w:r>
              <w:t>Cellular Phone Number</w:t>
            </w:r>
          </w:p>
        </w:tc>
      </w:tr>
      <w:tr w:rsidR="00B50050" w14:paraId="0A37BC4B" w14:textId="77777777" w:rsidTr="00195548">
        <w:tc>
          <w:tcPr>
            <w:tcW w:w="600" w:type="dxa"/>
          </w:tcPr>
          <w:p w14:paraId="2BAF2825" w14:textId="77777777" w:rsidR="00B50050" w:rsidRDefault="00B50050" w:rsidP="0088127C">
            <w:pPr>
              <w:pStyle w:val="OtherTableBody"/>
            </w:pPr>
          </w:p>
        </w:tc>
        <w:tc>
          <w:tcPr>
            <w:tcW w:w="600" w:type="dxa"/>
          </w:tcPr>
          <w:p w14:paraId="79A3CF61" w14:textId="77777777" w:rsidR="00B50050" w:rsidRDefault="00B50050" w:rsidP="0088127C">
            <w:pPr>
              <w:pStyle w:val="OtherTableBody"/>
            </w:pPr>
            <w:r>
              <w:t>0185</w:t>
            </w:r>
          </w:p>
        </w:tc>
        <w:tc>
          <w:tcPr>
            <w:tcW w:w="2600" w:type="dxa"/>
          </w:tcPr>
          <w:p w14:paraId="1C57C86E" w14:textId="77777777" w:rsidR="00B50050" w:rsidRDefault="00B50050" w:rsidP="0088127C">
            <w:pPr>
              <w:pStyle w:val="OtherTableBody"/>
            </w:pPr>
          </w:p>
        </w:tc>
        <w:tc>
          <w:tcPr>
            <w:tcW w:w="1400" w:type="dxa"/>
          </w:tcPr>
          <w:p w14:paraId="6EB0F81A" w14:textId="77777777" w:rsidR="00B50050" w:rsidRDefault="00B50050" w:rsidP="0088127C">
            <w:pPr>
              <w:pStyle w:val="OtherTableBody"/>
            </w:pPr>
            <w:r>
              <w:t>E</w:t>
            </w:r>
          </w:p>
        </w:tc>
        <w:tc>
          <w:tcPr>
            <w:tcW w:w="4200" w:type="dxa"/>
          </w:tcPr>
          <w:p w14:paraId="162AFCFA" w14:textId="77777777" w:rsidR="00B50050" w:rsidRDefault="00B50050" w:rsidP="0088127C">
            <w:pPr>
              <w:pStyle w:val="OtherTableBody"/>
            </w:pPr>
            <w:r>
              <w:t>E-Mail Address (for backward compatibility)</w:t>
            </w:r>
          </w:p>
        </w:tc>
      </w:tr>
      <w:tr w:rsidR="00B50050" w14:paraId="2B59A207" w14:textId="77777777" w:rsidTr="00195548">
        <w:tc>
          <w:tcPr>
            <w:tcW w:w="600" w:type="dxa"/>
          </w:tcPr>
          <w:p w14:paraId="173F48F0" w14:textId="77777777" w:rsidR="00B50050" w:rsidRDefault="00B50050" w:rsidP="0088127C">
            <w:pPr>
              <w:pStyle w:val="OtherTableBody"/>
            </w:pPr>
          </w:p>
        </w:tc>
        <w:tc>
          <w:tcPr>
            <w:tcW w:w="600" w:type="dxa"/>
          </w:tcPr>
          <w:p w14:paraId="71DDE1CC" w14:textId="77777777" w:rsidR="00B50050" w:rsidRDefault="00B50050" w:rsidP="0088127C">
            <w:pPr>
              <w:pStyle w:val="OtherTableBody"/>
            </w:pPr>
            <w:r>
              <w:t>0185</w:t>
            </w:r>
          </w:p>
        </w:tc>
        <w:tc>
          <w:tcPr>
            <w:tcW w:w="2600" w:type="dxa"/>
          </w:tcPr>
          <w:p w14:paraId="682C3B4E" w14:textId="77777777" w:rsidR="00B50050" w:rsidRDefault="00B50050" w:rsidP="0088127C">
            <w:pPr>
              <w:pStyle w:val="OtherTableBody"/>
            </w:pPr>
          </w:p>
        </w:tc>
        <w:tc>
          <w:tcPr>
            <w:tcW w:w="1400" w:type="dxa"/>
          </w:tcPr>
          <w:p w14:paraId="03EC0445" w14:textId="77777777" w:rsidR="00B50050" w:rsidRDefault="00B50050" w:rsidP="0088127C">
            <w:pPr>
              <w:pStyle w:val="OtherTableBody"/>
            </w:pPr>
            <w:r>
              <w:t>F</w:t>
            </w:r>
          </w:p>
        </w:tc>
        <w:tc>
          <w:tcPr>
            <w:tcW w:w="4200" w:type="dxa"/>
          </w:tcPr>
          <w:p w14:paraId="106C71E2" w14:textId="77777777" w:rsidR="00B50050" w:rsidRDefault="00B50050" w:rsidP="0088127C">
            <w:pPr>
              <w:pStyle w:val="OtherTableBody"/>
            </w:pPr>
            <w:r>
              <w:t>FAX Number</w:t>
            </w:r>
          </w:p>
        </w:tc>
      </w:tr>
      <w:tr w:rsidR="00B50050" w14:paraId="290D2BAD" w14:textId="77777777" w:rsidTr="00195548">
        <w:tc>
          <w:tcPr>
            <w:tcW w:w="600" w:type="dxa"/>
          </w:tcPr>
          <w:p w14:paraId="28A99F7D" w14:textId="77777777" w:rsidR="00B50050" w:rsidRDefault="00B50050" w:rsidP="0088127C">
            <w:pPr>
              <w:pStyle w:val="OtherTableBody"/>
            </w:pPr>
          </w:p>
        </w:tc>
        <w:tc>
          <w:tcPr>
            <w:tcW w:w="600" w:type="dxa"/>
          </w:tcPr>
          <w:p w14:paraId="0E585A0D" w14:textId="77777777" w:rsidR="00B50050" w:rsidRDefault="00B50050" w:rsidP="0088127C">
            <w:pPr>
              <w:pStyle w:val="OtherTableBody"/>
            </w:pPr>
            <w:r>
              <w:t>0185</w:t>
            </w:r>
          </w:p>
        </w:tc>
        <w:tc>
          <w:tcPr>
            <w:tcW w:w="2600" w:type="dxa"/>
          </w:tcPr>
          <w:p w14:paraId="6E835DD1" w14:textId="77777777" w:rsidR="00B50050" w:rsidRDefault="00B50050" w:rsidP="0088127C">
            <w:pPr>
              <w:pStyle w:val="OtherTableBody"/>
            </w:pPr>
          </w:p>
        </w:tc>
        <w:tc>
          <w:tcPr>
            <w:tcW w:w="1400" w:type="dxa"/>
          </w:tcPr>
          <w:p w14:paraId="40B30480" w14:textId="77777777" w:rsidR="00B50050" w:rsidRDefault="00B50050" w:rsidP="0088127C">
            <w:pPr>
              <w:pStyle w:val="OtherTableBody"/>
            </w:pPr>
            <w:r>
              <w:t>H</w:t>
            </w:r>
          </w:p>
        </w:tc>
        <w:tc>
          <w:tcPr>
            <w:tcW w:w="4200" w:type="dxa"/>
          </w:tcPr>
          <w:p w14:paraId="2EC079CB" w14:textId="77777777" w:rsidR="00B50050" w:rsidRDefault="00B50050" w:rsidP="0088127C">
            <w:pPr>
              <w:pStyle w:val="OtherTableBody"/>
            </w:pPr>
            <w:r>
              <w:t>Home Phone Number</w:t>
            </w:r>
          </w:p>
        </w:tc>
      </w:tr>
      <w:tr w:rsidR="00B50050" w14:paraId="3F1CE2A3" w14:textId="77777777" w:rsidTr="00195548">
        <w:tc>
          <w:tcPr>
            <w:tcW w:w="600" w:type="dxa"/>
          </w:tcPr>
          <w:p w14:paraId="795157E6" w14:textId="77777777" w:rsidR="00B50050" w:rsidRDefault="00B50050" w:rsidP="0088127C">
            <w:pPr>
              <w:pStyle w:val="OtherTableBody"/>
            </w:pPr>
          </w:p>
        </w:tc>
        <w:tc>
          <w:tcPr>
            <w:tcW w:w="600" w:type="dxa"/>
          </w:tcPr>
          <w:p w14:paraId="40A5FA68" w14:textId="77777777" w:rsidR="00B50050" w:rsidRDefault="00B50050" w:rsidP="0088127C">
            <w:pPr>
              <w:pStyle w:val="OtherTableBody"/>
            </w:pPr>
            <w:r>
              <w:t>0185</w:t>
            </w:r>
          </w:p>
        </w:tc>
        <w:tc>
          <w:tcPr>
            <w:tcW w:w="2600" w:type="dxa"/>
          </w:tcPr>
          <w:p w14:paraId="3A843854" w14:textId="77777777" w:rsidR="00B50050" w:rsidRDefault="00B50050" w:rsidP="0088127C">
            <w:pPr>
              <w:pStyle w:val="OtherTableBody"/>
            </w:pPr>
          </w:p>
        </w:tc>
        <w:tc>
          <w:tcPr>
            <w:tcW w:w="1400" w:type="dxa"/>
          </w:tcPr>
          <w:p w14:paraId="7D71D277" w14:textId="77777777" w:rsidR="00B50050" w:rsidRDefault="00B50050" w:rsidP="0088127C">
            <w:pPr>
              <w:pStyle w:val="OtherTableBody"/>
            </w:pPr>
            <w:r>
              <w:t>O</w:t>
            </w:r>
          </w:p>
        </w:tc>
        <w:tc>
          <w:tcPr>
            <w:tcW w:w="4200" w:type="dxa"/>
          </w:tcPr>
          <w:p w14:paraId="12A42B46" w14:textId="77777777" w:rsidR="00B50050" w:rsidRDefault="00B50050" w:rsidP="0088127C">
            <w:pPr>
              <w:pStyle w:val="OtherTableBody"/>
            </w:pPr>
            <w:r>
              <w:t>Office Phone Number</w:t>
            </w:r>
          </w:p>
        </w:tc>
      </w:tr>
      <w:tr w:rsidR="00B50050" w14:paraId="30E8504C" w14:textId="77777777" w:rsidTr="00195548">
        <w:tc>
          <w:tcPr>
            <w:tcW w:w="600" w:type="dxa"/>
          </w:tcPr>
          <w:p w14:paraId="522F689F" w14:textId="77777777" w:rsidR="00B50050" w:rsidRDefault="00B50050" w:rsidP="0088127C">
            <w:pPr>
              <w:pStyle w:val="OtherTableBody"/>
            </w:pPr>
            <w:r>
              <w:t>User</w:t>
            </w:r>
          </w:p>
        </w:tc>
        <w:tc>
          <w:tcPr>
            <w:tcW w:w="600" w:type="dxa"/>
          </w:tcPr>
          <w:p w14:paraId="7FCD7AB1" w14:textId="77777777" w:rsidR="00B50050" w:rsidRDefault="00B50050" w:rsidP="0088127C">
            <w:pPr>
              <w:pStyle w:val="OtherTableBody"/>
            </w:pPr>
          </w:p>
        </w:tc>
        <w:tc>
          <w:tcPr>
            <w:tcW w:w="2600" w:type="dxa"/>
          </w:tcPr>
          <w:p w14:paraId="08E8DDD4" w14:textId="77777777" w:rsidR="00B50050" w:rsidRDefault="00B50050" w:rsidP="0088127C">
            <w:pPr>
              <w:pStyle w:val="OtherTableBody"/>
            </w:pPr>
            <w:r>
              <w:t>Practitioner Category</w:t>
            </w:r>
          </w:p>
        </w:tc>
        <w:tc>
          <w:tcPr>
            <w:tcW w:w="1400" w:type="dxa"/>
          </w:tcPr>
          <w:p w14:paraId="6892B580" w14:textId="77777777" w:rsidR="00B50050" w:rsidRDefault="00B50050" w:rsidP="0088127C">
            <w:pPr>
              <w:pStyle w:val="OtherTableBody"/>
            </w:pPr>
          </w:p>
        </w:tc>
        <w:tc>
          <w:tcPr>
            <w:tcW w:w="4200" w:type="dxa"/>
          </w:tcPr>
          <w:p w14:paraId="5F49E523" w14:textId="77777777" w:rsidR="00B50050" w:rsidRDefault="00B50050" w:rsidP="0088127C">
            <w:pPr>
              <w:pStyle w:val="OtherTableBody"/>
            </w:pPr>
          </w:p>
        </w:tc>
      </w:tr>
      <w:tr w:rsidR="00B50050" w14:paraId="52572503" w14:textId="77777777" w:rsidTr="00195548">
        <w:tc>
          <w:tcPr>
            <w:tcW w:w="600" w:type="dxa"/>
          </w:tcPr>
          <w:p w14:paraId="5B5D529E" w14:textId="77777777" w:rsidR="00B50050" w:rsidRDefault="00B50050" w:rsidP="0088127C">
            <w:pPr>
              <w:pStyle w:val="OtherTableBody"/>
            </w:pPr>
          </w:p>
        </w:tc>
        <w:tc>
          <w:tcPr>
            <w:tcW w:w="600" w:type="dxa"/>
          </w:tcPr>
          <w:p w14:paraId="26375D87" w14:textId="77777777" w:rsidR="00B50050" w:rsidRDefault="00B50050" w:rsidP="0088127C">
            <w:pPr>
              <w:pStyle w:val="OtherTableBody"/>
            </w:pPr>
            <w:r>
              <w:t>0186</w:t>
            </w:r>
          </w:p>
        </w:tc>
        <w:tc>
          <w:tcPr>
            <w:tcW w:w="2600" w:type="dxa"/>
          </w:tcPr>
          <w:p w14:paraId="350BCDA0" w14:textId="77777777" w:rsidR="00B50050" w:rsidRDefault="00B50050" w:rsidP="0088127C">
            <w:pPr>
              <w:pStyle w:val="OtherTableBody"/>
            </w:pPr>
          </w:p>
        </w:tc>
        <w:tc>
          <w:tcPr>
            <w:tcW w:w="1400" w:type="dxa"/>
          </w:tcPr>
          <w:p w14:paraId="20DC34D7" w14:textId="77777777" w:rsidR="00B50050" w:rsidRDefault="00B50050" w:rsidP="0088127C">
            <w:pPr>
              <w:pStyle w:val="OtherTableBody"/>
            </w:pPr>
            <w:r>
              <w:t>...</w:t>
            </w:r>
          </w:p>
        </w:tc>
        <w:tc>
          <w:tcPr>
            <w:tcW w:w="4200" w:type="dxa"/>
          </w:tcPr>
          <w:p w14:paraId="3AE3DB0C" w14:textId="77777777" w:rsidR="00B50050" w:rsidRDefault="00B50050" w:rsidP="0088127C">
            <w:pPr>
              <w:pStyle w:val="OtherTableBody"/>
            </w:pPr>
            <w:r>
              <w:t>No suggested values defined</w:t>
            </w:r>
          </w:p>
        </w:tc>
      </w:tr>
      <w:tr w:rsidR="00B50050" w14:paraId="064BF55B" w14:textId="77777777" w:rsidTr="00195548">
        <w:tc>
          <w:tcPr>
            <w:tcW w:w="600" w:type="dxa"/>
          </w:tcPr>
          <w:p w14:paraId="7433D321" w14:textId="77777777" w:rsidR="00B50050" w:rsidRDefault="00B50050" w:rsidP="0088127C">
            <w:pPr>
              <w:pStyle w:val="OtherTableBody"/>
            </w:pPr>
            <w:r>
              <w:t>HL7</w:t>
            </w:r>
          </w:p>
        </w:tc>
        <w:tc>
          <w:tcPr>
            <w:tcW w:w="600" w:type="dxa"/>
          </w:tcPr>
          <w:p w14:paraId="0337A08A" w14:textId="77777777" w:rsidR="00B50050" w:rsidRDefault="00B50050" w:rsidP="0088127C">
            <w:pPr>
              <w:pStyle w:val="OtherTableBody"/>
            </w:pPr>
          </w:p>
        </w:tc>
        <w:tc>
          <w:tcPr>
            <w:tcW w:w="2600" w:type="dxa"/>
          </w:tcPr>
          <w:p w14:paraId="081671E1" w14:textId="77777777" w:rsidR="00B50050" w:rsidRDefault="00B50050" w:rsidP="0088127C">
            <w:pPr>
              <w:pStyle w:val="OtherTableBody"/>
            </w:pPr>
            <w:r>
              <w:t>Provider Billing</w:t>
            </w:r>
          </w:p>
        </w:tc>
        <w:tc>
          <w:tcPr>
            <w:tcW w:w="1400" w:type="dxa"/>
          </w:tcPr>
          <w:p w14:paraId="601B6A81" w14:textId="77777777" w:rsidR="00B50050" w:rsidRDefault="00B50050" w:rsidP="0088127C">
            <w:pPr>
              <w:pStyle w:val="OtherTableBody"/>
            </w:pPr>
          </w:p>
        </w:tc>
        <w:tc>
          <w:tcPr>
            <w:tcW w:w="4200" w:type="dxa"/>
          </w:tcPr>
          <w:p w14:paraId="16D1B651" w14:textId="77777777" w:rsidR="00B50050" w:rsidRDefault="00B50050" w:rsidP="0088127C">
            <w:pPr>
              <w:pStyle w:val="OtherTableBody"/>
            </w:pPr>
          </w:p>
        </w:tc>
      </w:tr>
      <w:tr w:rsidR="00B50050" w14:paraId="32B923BB" w14:textId="77777777" w:rsidTr="00195548">
        <w:tc>
          <w:tcPr>
            <w:tcW w:w="600" w:type="dxa"/>
          </w:tcPr>
          <w:p w14:paraId="2B1052D1" w14:textId="77777777" w:rsidR="00B50050" w:rsidRDefault="00B50050" w:rsidP="0088127C">
            <w:pPr>
              <w:pStyle w:val="OtherTableBody"/>
            </w:pPr>
          </w:p>
        </w:tc>
        <w:tc>
          <w:tcPr>
            <w:tcW w:w="600" w:type="dxa"/>
          </w:tcPr>
          <w:p w14:paraId="2C45DC97" w14:textId="77777777" w:rsidR="00B50050" w:rsidRDefault="00B50050" w:rsidP="0088127C">
            <w:pPr>
              <w:pStyle w:val="OtherTableBody"/>
            </w:pPr>
            <w:r>
              <w:t>0187</w:t>
            </w:r>
          </w:p>
        </w:tc>
        <w:tc>
          <w:tcPr>
            <w:tcW w:w="2600" w:type="dxa"/>
          </w:tcPr>
          <w:p w14:paraId="0F2C5D55" w14:textId="77777777" w:rsidR="00B50050" w:rsidRDefault="00B50050" w:rsidP="0088127C">
            <w:pPr>
              <w:pStyle w:val="OtherTableBody"/>
            </w:pPr>
          </w:p>
        </w:tc>
        <w:tc>
          <w:tcPr>
            <w:tcW w:w="1400" w:type="dxa"/>
          </w:tcPr>
          <w:p w14:paraId="34053C81" w14:textId="77777777" w:rsidR="00B50050" w:rsidRDefault="00B50050" w:rsidP="0088127C">
            <w:pPr>
              <w:pStyle w:val="OtherTableBody"/>
            </w:pPr>
            <w:r>
              <w:t>I</w:t>
            </w:r>
          </w:p>
        </w:tc>
        <w:tc>
          <w:tcPr>
            <w:tcW w:w="4200" w:type="dxa"/>
          </w:tcPr>
          <w:p w14:paraId="47EEE44C" w14:textId="77777777" w:rsidR="00B50050" w:rsidRDefault="00B50050" w:rsidP="0088127C">
            <w:pPr>
              <w:pStyle w:val="OtherTableBody"/>
            </w:pPr>
            <w:r>
              <w:t>Institution bills for provider</w:t>
            </w:r>
          </w:p>
        </w:tc>
      </w:tr>
      <w:tr w:rsidR="00B50050" w14:paraId="0299522B" w14:textId="77777777" w:rsidTr="00195548">
        <w:tc>
          <w:tcPr>
            <w:tcW w:w="600" w:type="dxa"/>
          </w:tcPr>
          <w:p w14:paraId="039C9AE6" w14:textId="77777777" w:rsidR="00B50050" w:rsidRDefault="00B50050" w:rsidP="0088127C">
            <w:pPr>
              <w:pStyle w:val="OtherTableBody"/>
            </w:pPr>
          </w:p>
        </w:tc>
        <w:tc>
          <w:tcPr>
            <w:tcW w:w="600" w:type="dxa"/>
          </w:tcPr>
          <w:p w14:paraId="29EF147E" w14:textId="77777777" w:rsidR="00B50050" w:rsidRDefault="00B50050" w:rsidP="0088127C">
            <w:pPr>
              <w:pStyle w:val="OtherTableBody"/>
            </w:pPr>
            <w:r>
              <w:t>0187</w:t>
            </w:r>
          </w:p>
        </w:tc>
        <w:tc>
          <w:tcPr>
            <w:tcW w:w="2600" w:type="dxa"/>
          </w:tcPr>
          <w:p w14:paraId="53F1DC52" w14:textId="77777777" w:rsidR="00B50050" w:rsidRDefault="00B50050" w:rsidP="0088127C">
            <w:pPr>
              <w:pStyle w:val="OtherTableBody"/>
            </w:pPr>
          </w:p>
        </w:tc>
        <w:tc>
          <w:tcPr>
            <w:tcW w:w="1400" w:type="dxa"/>
          </w:tcPr>
          <w:p w14:paraId="009E18A0" w14:textId="77777777" w:rsidR="00B50050" w:rsidRDefault="00B50050" w:rsidP="0088127C">
            <w:pPr>
              <w:pStyle w:val="OtherTableBody"/>
            </w:pPr>
            <w:r>
              <w:t>P</w:t>
            </w:r>
          </w:p>
        </w:tc>
        <w:tc>
          <w:tcPr>
            <w:tcW w:w="4200" w:type="dxa"/>
          </w:tcPr>
          <w:p w14:paraId="4C2355A4" w14:textId="77777777" w:rsidR="00B50050" w:rsidRDefault="00B50050" w:rsidP="0088127C">
            <w:pPr>
              <w:pStyle w:val="OtherTableBody"/>
            </w:pPr>
            <w:r>
              <w:t>Provider does own billing</w:t>
            </w:r>
          </w:p>
        </w:tc>
      </w:tr>
      <w:tr w:rsidR="00B50050" w14:paraId="41C9535A" w14:textId="77777777" w:rsidTr="00195548">
        <w:tc>
          <w:tcPr>
            <w:tcW w:w="600" w:type="dxa"/>
          </w:tcPr>
          <w:p w14:paraId="4EF1F58A" w14:textId="77777777" w:rsidR="00B50050" w:rsidRDefault="00B50050" w:rsidP="0088127C">
            <w:pPr>
              <w:pStyle w:val="OtherTableBody"/>
            </w:pPr>
            <w:r>
              <w:t>User</w:t>
            </w:r>
          </w:p>
        </w:tc>
        <w:tc>
          <w:tcPr>
            <w:tcW w:w="600" w:type="dxa"/>
          </w:tcPr>
          <w:p w14:paraId="336598A3" w14:textId="77777777" w:rsidR="00B50050" w:rsidRDefault="00B50050" w:rsidP="0088127C">
            <w:pPr>
              <w:pStyle w:val="OtherTableBody"/>
            </w:pPr>
          </w:p>
        </w:tc>
        <w:tc>
          <w:tcPr>
            <w:tcW w:w="2600" w:type="dxa"/>
          </w:tcPr>
          <w:p w14:paraId="5B9D661A" w14:textId="77777777" w:rsidR="00B50050" w:rsidRDefault="00B50050" w:rsidP="0088127C">
            <w:pPr>
              <w:pStyle w:val="OtherTableBody"/>
            </w:pPr>
            <w:r>
              <w:t>Operator ID</w:t>
            </w:r>
          </w:p>
        </w:tc>
        <w:tc>
          <w:tcPr>
            <w:tcW w:w="1400" w:type="dxa"/>
          </w:tcPr>
          <w:p w14:paraId="4062D8D3" w14:textId="77777777" w:rsidR="00B50050" w:rsidRDefault="00B50050" w:rsidP="0088127C">
            <w:pPr>
              <w:pStyle w:val="OtherTableBody"/>
            </w:pPr>
          </w:p>
        </w:tc>
        <w:tc>
          <w:tcPr>
            <w:tcW w:w="4200" w:type="dxa"/>
          </w:tcPr>
          <w:p w14:paraId="2B24E747" w14:textId="77777777" w:rsidR="00B50050" w:rsidRDefault="00B50050" w:rsidP="0088127C">
            <w:pPr>
              <w:pStyle w:val="OtherTableBody"/>
            </w:pPr>
          </w:p>
        </w:tc>
      </w:tr>
      <w:tr w:rsidR="00B50050" w14:paraId="26A6B434" w14:textId="77777777" w:rsidTr="00195548">
        <w:tc>
          <w:tcPr>
            <w:tcW w:w="600" w:type="dxa"/>
          </w:tcPr>
          <w:p w14:paraId="638F8540" w14:textId="77777777" w:rsidR="00B50050" w:rsidRDefault="00B50050" w:rsidP="0088127C">
            <w:pPr>
              <w:pStyle w:val="OtherTableBody"/>
            </w:pPr>
          </w:p>
        </w:tc>
        <w:tc>
          <w:tcPr>
            <w:tcW w:w="600" w:type="dxa"/>
          </w:tcPr>
          <w:p w14:paraId="13F7D520" w14:textId="77777777" w:rsidR="00B50050" w:rsidRDefault="00B50050" w:rsidP="0088127C">
            <w:pPr>
              <w:pStyle w:val="OtherTableBody"/>
            </w:pPr>
            <w:r>
              <w:t>0188</w:t>
            </w:r>
          </w:p>
        </w:tc>
        <w:tc>
          <w:tcPr>
            <w:tcW w:w="2600" w:type="dxa"/>
          </w:tcPr>
          <w:p w14:paraId="25B7DD2E" w14:textId="77777777" w:rsidR="00B50050" w:rsidRDefault="00B50050" w:rsidP="0088127C">
            <w:pPr>
              <w:pStyle w:val="OtherTableBody"/>
            </w:pPr>
          </w:p>
        </w:tc>
        <w:tc>
          <w:tcPr>
            <w:tcW w:w="1400" w:type="dxa"/>
          </w:tcPr>
          <w:p w14:paraId="19ACFC2A" w14:textId="77777777" w:rsidR="00B50050" w:rsidRDefault="00B50050" w:rsidP="0088127C">
            <w:pPr>
              <w:pStyle w:val="OtherTableBody"/>
            </w:pPr>
            <w:r>
              <w:t>...</w:t>
            </w:r>
          </w:p>
        </w:tc>
        <w:tc>
          <w:tcPr>
            <w:tcW w:w="4200" w:type="dxa"/>
          </w:tcPr>
          <w:p w14:paraId="1C52918E" w14:textId="77777777" w:rsidR="00B50050" w:rsidRDefault="00B50050" w:rsidP="0088127C">
            <w:pPr>
              <w:pStyle w:val="OtherTableBody"/>
            </w:pPr>
            <w:r>
              <w:t>No suggested values defined</w:t>
            </w:r>
          </w:p>
        </w:tc>
      </w:tr>
      <w:tr w:rsidR="00B50050" w14:paraId="4E180AD4" w14:textId="77777777" w:rsidTr="00195548">
        <w:tc>
          <w:tcPr>
            <w:tcW w:w="600" w:type="dxa"/>
          </w:tcPr>
          <w:p w14:paraId="645BEA88" w14:textId="77777777" w:rsidR="00B50050" w:rsidRDefault="00B50050" w:rsidP="0088127C">
            <w:pPr>
              <w:pStyle w:val="OtherTableBody"/>
            </w:pPr>
            <w:r>
              <w:t>User</w:t>
            </w:r>
          </w:p>
        </w:tc>
        <w:tc>
          <w:tcPr>
            <w:tcW w:w="600" w:type="dxa"/>
          </w:tcPr>
          <w:p w14:paraId="354153BA" w14:textId="77777777" w:rsidR="00B50050" w:rsidRDefault="00B50050" w:rsidP="0088127C">
            <w:pPr>
              <w:pStyle w:val="OtherTableBody"/>
            </w:pPr>
          </w:p>
        </w:tc>
        <w:tc>
          <w:tcPr>
            <w:tcW w:w="2600" w:type="dxa"/>
          </w:tcPr>
          <w:p w14:paraId="2635C4C3" w14:textId="77777777" w:rsidR="00B50050" w:rsidRDefault="00B50050" w:rsidP="0088127C">
            <w:pPr>
              <w:pStyle w:val="OtherTableBody"/>
            </w:pPr>
            <w:r>
              <w:t>Ethnic Group</w:t>
            </w:r>
          </w:p>
        </w:tc>
        <w:tc>
          <w:tcPr>
            <w:tcW w:w="1400" w:type="dxa"/>
          </w:tcPr>
          <w:p w14:paraId="77CA3D89" w14:textId="77777777" w:rsidR="00B50050" w:rsidRDefault="00B50050" w:rsidP="0088127C">
            <w:pPr>
              <w:pStyle w:val="OtherTableBody"/>
            </w:pPr>
          </w:p>
        </w:tc>
        <w:tc>
          <w:tcPr>
            <w:tcW w:w="4200" w:type="dxa"/>
          </w:tcPr>
          <w:p w14:paraId="24A7A2AA" w14:textId="77777777" w:rsidR="00B50050" w:rsidRDefault="00B50050" w:rsidP="0088127C">
            <w:pPr>
              <w:pStyle w:val="OtherTableBody"/>
            </w:pPr>
          </w:p>
        </w:tc>
      </w:tr>
      <w:tr w:rsidR="00B50050" w14:paraId="781C84AA" w14:textId="77777777" w:rsidTr="00195548">
        <w:tc>
          <w:tcPr>
            <w:tcW w:w="600" w:type="dxa"/>
          </w:tcPr>
          <w:p w14:paraId="0B645444" w14:textId="77777777" w:rsidR="00B50050" w:rsidRDefault="00B50050" w:rsidP="0088127C">
            <w:pPr>
              <w:pStyle w:val="OtherTableBody"/>
            </w:pPr>
          </w:p>
        </w:tc>
        <w:tc>
          <w:tcPr>
            <w:tcW w:w="600" w:type="dxa"/>
          </w:tcPr>
          <w:p w14:paraId="230161BD" w14:textId="77777777" w:rsidR="00B50050" w:rsidRDefault="00B50050" w:rsidP="0088127C">
            <w:pPr>
              <w:pStyle w:val="OtherTableBody"/>
            </w:pPr>
            <w:r>
              <w:t>0189</w:t>
            </w:r>
          </w:p>
        </w:tc>
        <w:tc>
          <w:tcPr>
            <w:tcW w:w="2600" w:type="dxa"/>
          </w:tcPr>
          <w:p w14:paraId="070F4982" w14:textId="77777777" w:rsidR="00B50050" w:rsidRDefault="00B50050" w:rsidP="0088127C">
            <w:pPr>
              <w:pStyle w:val="OtherTableBody"/>
            </w:pPr>
          </w:p>
        </w:tc>
        <w:tc>
          <w:tcPr>
            <w:tcW w:w="1400" w:type="dxa"/>
          </w:tcPr>
          <w:p w14:paraId="7083BC64" w14:textId="77777777" w:rsidR="00B50050" w:rsidRDefault="00B50050" w:rsidP="0088127C">
            <w:pPr>
              <w:pStyle w:val="OtherTableBody"/>
            </w:pPr>
            <w:r>
              <w:t>H</w:t>
            </w:r>
          </w:p>
        </w:tc>
        <w:tc>
          <w:tcPr>
            <w:tcW w:w="4200" w:type="dxa"/>
          </w:tcPr>
          <w:p w14:paraId="08DF4310" w14:textId="77777777" w:rsidR="00B50050" w:rsidRDefault="00B50050" w:rsidP="0088127C">
            <w:pPr>
              <w:pStyle w:val="OtherTableBody"/>
            </w:pPr>
            <w:r>
              <w:t>Hispanic or Latino</w:t>
            </w:r>
          </w:p>
        </w:tc>
      </w:tr>
      <w:tr w:rsidR="00B50050" w14:paraId="26E8082B" w14:textId="77777777" w:rsidTr="00195548">
        <w:tc>
          <w:tcPr>
            <w:tcW w:w="600" w:type="dxa"/>
          </w:tcPr>
          <w:p w14:paraId="791A7560" w14:textId="77777777" w:rsidR="00B50050" w:rsidRDefault="00B50050" w:rsidP="0088127C">
            <w:pPr>
              <w:pStyle w:val="OtherTableBody"/>
            </w:pPr>
          </w:p>
        </w:tc>
        <w:tc>
          <w:tcPr>
            <w:tcW w:w="600" w:type="dxa"/>
          </w:tcPr>
          <w:p w14:paraId="0715DB64" w14:textId="77777777" w:rsidR="00B50050" w:rsidRDefault="00B50050" w:rsidP="0088127C">
            <w:pPr>
              <w:pStyle w:val="OtherTableBody"/>
            </w:pPr>
            <w:r>
              <w:t>0189</w:t>
            </w:r>
          </w:p>
        </w:tc>
        <w:tc>
          <w:tcPr>
            <w:tcW w:w="2600" w:type="dxa"/>
          </w:tcPr>
          <w:p w14:paraId="6C8E3403" w14:textId="77777777" w:rsidR="00B50050" w:rsidRDefault="00B50050" w:rsidP="0088127C">
            <w:pPr>
              <w:pStyle w:val="OtherTableBody"/>
            </w:pPr>
          </w:p>
        </w:tc>
        <w:tc>
          <w:tcPr>
            <w:tcW w:w="1400" w:type="dxa"/>
          </w:tcPr>
          <w:p w14:paraId="266E4922" w14:textId="77777777" w:rsidR="00B50050" w:rsidRDefault="00B50050" w:rsidP="0088127C">
            <w:pPr>
              <w:pStyle w:val="OtherTableBody"/>
            </w:pPr>
            <w:r>
              <w:t>N</w:t>
            </w:r>
          </w:p>
        </w:tc>
        <w:tc>
          <w:tcPr>
            <w:tcW w:w="4200" w:type="dxa"/>
          </w:tcPr>
          <w:p w14:paraId="6FF86282" w14:textId="77777777" w:rsidR="00B50050" w:rsidRDefault="00B50050" w:rsidP="0088127C">
            <w:pPr>
              <w:pStyle w:val="OtherTableBody"/>
            </w:pPr>
            <w:r>
              <w:t>Not Hispanic or Latino</w:t>
            </w:r>
          </w:p>
        </w:tc>
      </w:tr>
      <w:tr w:rsidR="00B50050" w14:paraId="4B802A76" w14:textId="77777777" w:rsidTr="00195548">
        <w:tc>
          <w:tcPr>
            <w:tcW w:w="600" w:type="dxa"/>
          </w:tcPr>
          <w:p w14:paraId="2E8E25AD" w14:textId="77777777" w:rsidR="00B50050" w:rsidRDefault="00B50050" w:rsidP="0088127C">
            <w:pPr>
              <w:pStyle w:val="OtherTableBody"/>
            </w:pPr>
          </w:p>
        </w:tc>
        <w:tc>
          <w:tcPr>
            <w:tcW w:w="600" w:type="dxa"/>
          </w:tcPr>
          <w:p w14:paraId="1E481F56" w14:textId="77777777" w:rsidR="00B50050" w:rsidRDefault="00B50050" w:rsidP="0088127C">
            <w:pPr>
              <w:pStyle w:val="OtherTableBody"/>
            </w:pPr>
            <w:r>
              <w:t>0189</w:t>
            </w:r>
          </w:p>
        </w:tc>
        <w:tc>
          <w:tcPr>
            <w:tcW w:w="2600" w:type="dxa"/>
          </w:tcPr>
          <w:p w14:paraId="4FE6F6A4" w14:textId="77777777" w:rsidR="00B50050" w:rsidRDefault="00B50050" w:rsidP="0088127C">
            <w:pPr>
              <w:pStyle w:val="OtherTableBody"/>
            </w:pPr>
          </w:p>
        </w:tc>
        <w:tc>
          <w:tcPr>
            <w:tcW w:w="1400" w:type="dxa"/>
          </w:tcPr>
          <w:p w14:paraId="6A90C798" w14:textId="77777777" w:rsidR="00B50050" w:rsidRDefault="00B50050" w:rsidP="0088127C">
            <w:pPr>
              <w:pStyle w:val="OtherTableBody"/>
            </w:pPr>
            <w:r>
              <w:t>U</w:t>
            </w:r>
          </w:p>
        </w:tc>
        <w:tc>
          <w:tcPr>
            <w:tcW w:w="4200" w:type="dxa"/>
          </w:tcPr>
          <w:p w14:paraId="4F460023" w14:textId="77777777" w:rsidR="00B50050" w:rsidRDefault="00B50050" w:rsidP="0088127C">
            <w:pPr>
              <w:pStyle w:val="OtherTableBody"/>
            </w:pPr>
            <w:r>
              <w:t>Unknown</w:t>
            </w:r>
          </w:p>
        </w:tc>
      </w:tr>
      <w:tr w:rsidR="00B50050" w14:paraId="716E3306" w14:textId="77777777" w:rsidTr="00195548">
        <w:tc>
          <w:tcPr>
            <w:tcW w:w="600" w:type="dxa"/>
          </w:tcPr>
          <w:p w14:paraId="0EE9D25A" w14:textId="77777777" w:rsidR="00B50050" w:rsidRDefault="00B50050" w:rsidP="0088127C">
            <w:pPr>
              <w:pStyle w:val="OtherTableBody"/>
            </w:pPr>
            <w:r>
              <w:t>HL7</w:t>
            </w:r>
          </w:p>
        </w:tc>
        <w:tc>
          <w:tcPr>
            <w:tcW w:w="600" w:type="dxa"/>
          </w:tcPr>
          <w:p w14:paraId="3B37863C" w14:textId="77777777" w:rsidR="00B50050" w:rsidRDefault="00B50050" w:rsidP="0088127C">
            <w:pPr>
              <w:pStyle w:val="OtherTableBody"/>
            </w:pPr>
          </w:p>
        </w:tc>
        <w:tc>
          <w:tcPr>
            <w:tcW w:w="2600" w:type="dxa"/>
          </w:tcPr>
          <w:p w14:paraId="5C2586D5" w14:textId="77777777" w:rsidR="00B50050" w:rsidRDefault="00B50050" w:rsidP="0088127C">
            <w:pPr>
              <w:pStyle w:val="OtherTableBody"/>
            </w:pPr>
            <w:r>
              <w:t>Address Type</w:t>
            </w:r>
          </w:p>
        </w:tc>
        <w:tc>
          <w:tcPr>
            <w:tcW w:w="1400" w:type="dxa"/>
          </w:tcPr>
          <w:p w14:paraId="26B28DD2" w14:textId="77777777" w:rsidR="00B50050" w:rsidRDefault="00B50050" w:rsidP="0088127C">
            <w:pPr>
              <w:pStyle w:val="OtherTableBody"/>
            </w:pPr>
          </w:p>
        </w:tc>
        <w:tc>
          <w:tcPr>
            <w:tcW w:w="4200" w:type="dxa"/>
          </w:tcPr>
          <w:p w14:paraId="2AF76F1B" w14:textId="77777777" w:rsidR="00B50050" w:rsidRDefault="00B50050" w:rsidP="0088127C">
            <w:pPr>
              <w:pStyle w:val="OtherTableBody"/>
            </w:pPr>
          </w:p>
        </w:tc>
      </w:tr>
      <w:tr w:rsidR="00B50050" w14:paraId="57F4D005" w14:textId="77777777" w:rsidTr="00195548">
        <w:tc>
          <w:tcPr>
            <w:tcW w:w="600" w:type="dxa"/>
          </w:tcPr>
          <w:p w14:paraId="2BA873AD" w14:textId="77777777" w:rsidR="00B50050" w:rsidRDefault="00B50050" w:rsidP="0088127C">
            <w:pPr>
              <w:pStyle w:val="OtherTableBody"/>
            </w:pPr>
          </w:p>
        </w:tc>
        <w:tc>
          <w:tcPr>
            <w:tcW w:w="600" w:type="dxa"/>
          </w:tcPr>
          <w:p w14:paraId="786A8F7B" w14:textId="77777777" w:rsidR="00B50050" w:rsidRDefault="00B50050" w:rsidP="0088127C">
            <w:pPr>
              <w:pStyle w:val="OtherTableBody"/>
            </w:pPr>
            <w:r>
              <w:t>0190</w:t>
            </w:r>
          </w:p>
        </w:tc>
        <w:tc>
          <w:tcPr>
            <w:tcW w:w="2600" w:type="dxa"/>
          </w:tcPr>
          <w:p w14:paraId="2B0F6782" w14:textId="77777777" w:rsidR="00B50050" w:rsidRDefault="00B50050" w:rsidP="0088127C">
            <w:pPr>
              <w:pStyle w:val="OtherTableBody"/>
            </w:pPr>
          </w:p>
        </w:tc>
        <w:tc>
          <w:tcPr>
            <w:tcW w:w="1400" w:type="dxa"/>
          </w:tcPr>
          <w:p w14:paraId="0902A997" w14:textId="77777777" w:rsidR="00B50050" w:rsidRDefault="00B50050" w:rsidP="0088127C">
            <w:pPr>
              <w:pStyle w:val="OtherTableBody"/>
            </w:pPr>
            <w:r>
              <w:t>B</w:t>
            </w:r>
          </w:p>
        </w:tc>
        <w:tc>
          <w:tcPr>
            <w:tcW w:w="4200" w:type="dxa"/>
          </w:tcPr>
          <w:p w14:paraId="4630C4A5" w14:textId="77777777" w:rsidR="00B50050" w:rsidRDefault="00B50050" w:rsidP="0088127C">
            <w:pPr>
              <w:pStyle w:val="OtherTableBody"/>
            </w:pPr>
            <w:r>
              <w:t>Firm/Business</w:t>
            </w:r>
          </w:p>
        </w:tc>
      </w:tr>
      <w:tr w:rsidR="00B50050" w14:paraId="0F6C6F8D" w14:textId="77777777" w:rsidTr="00195548">
        <w:tc>
          <w:tcPr>
            <w:tcW w:w="600" w:type="dxa"/>
          </w:tcPr>
          <w:p w14:paraId="65DD471A" w14:textId="77777777" w:rsidR="00B50050" w:rsidRDefault="00B50050" w:rsidP="0088127C">
            <w:pPr>
              <w:pStyle w:val="OtherTableBody"/>
            </w:pPr>
          </w:p>
        </w:tc>
        <w:tc>
          <w:tcPr>
            <w:tcW w:w="600" w:type="dxa"/>
          </w:tcPr>
          <w:p w14:paraId="74FD90E0" w14:textId="77777777" w:rsidR="00B50050" w:rsidRDefault="00B50050" w:rsidP="0088127C">
            <w:pPr>
              <w:pStyle w:val="OtherTableBody"/>
            </w:pPr>
            <w:r>
              <w:t>0190</w:t>
            </w:r>
          </w:p>
        </w:tc>
        <w:tc>
          <w:tcPr>
            <w:tcW w:w="2600" w:type="dxa"/>
          </w:tcPr>
          <w:p w14:paraId="3EABD8D0" w14:textId="77777777" w:rsidR="00B50050" w:rsidRDefault="00B50050" w:rsidP="0088127C">
            <w:pPr>
              <w:pStyle w:val="OtherTableBody"/>
            </w:pPr>
          </w:p>
        </w:tc>
        <w:tc>
          <w:tcPr>
            <w:tcW w:w="1400" w:type="dxa"/>
          </w:tcPr>
          <w:p w14:paraId="61A96BB7" w14:textId="77777777" w:rsidR="00B50050" w:rsidRDefault="00B50050" w:rsidP="0088127C">
            <w:pPr>
              <w:pStyle w:val="OtherTableBody"/>
            </w:pPr>
            <w:r>
              <w:t>BA</w:t>
            </w:r>
          </w:p>
        </w:tc>
        <w:tc>
          <w:tcPr>
            <w:tcW w:w="4200" w:type="dxa"/>
          </w:tcPr>
          <w:p w14:paraId="3B96489C" w14:textId="77777777" w:rsidR="00B50050" w:rsidRDefault="00B50050" w:rsidP="0088127C">
            <w:pPr>
              <w:pStyle w:val="OtherTableBody"/>
            </w:pPr>
            <w:r>
              <w:t>Bad address</w:t>
            </w:r>
          </w:p>
        </w:tc>
      </w:tr>
      <w:tr w:rsidR="00B50050" w14:paraId="542985B2" w14:textId="77777777" w:rsidTr="00195548">
        <w:tc>
          <w:tcPr>
            <w:tcW w:w="600" w:type="dxa"/>
          </w:tcPr>
          <w:p w14:paraId="4E0036C2" w14:textId="77777777" w:rsidR="00B50050" w:rsidRDefault="00B50050" w:rsidP="0088127C">
            <w:pPr>
              <w:pStyle w:val="OtherTableBody"/>
            </w:pPr>
          </w:p>
        </w:tc>
        <w:tc>
          <w:tcPr>
            <w:tcW w:w="600" w:type="dxa"/>
          </w:tcPr>
          <w:p w14:paraId="794195B4" w14:textId="77777777" w:rsidR="00B50050" w:rsidRDefault="00B50050" w:rsidP="0088127C">
            <w:pPr>
              <w:pStyle w:val="OtherTableBody"/>
            </w:pPr>
            <w:r>
              <w:t>0190</w:t>
            </w:r>
          </w:p>
        </w:tc>
        <w:tc>
          <w:tcPr>
            <w:tcW w:w="2600" w:type="dxa"/>
          </w:tcPr>
          <w:p w14:paraId="64190370" w14:textId="77777777" w:rsidR="00B50050" w:rsidRDefault="00B50050" w:rsidP="0088127C">
            <w:pPr>
              <w:pStyle w:val="OtherTableBody"/>
            </w:pPr>
          </w:p>
        </w:tc>
        <w:tc>
          <w:tcPr>
            <w:tcW w:w="1400" w:type="dxa"/>
          </w:tcPr>
          <w:p w14:paraId="2EA5D301" w14:textId="77777777" w:rsidR="00B50050" w:rsidRDefault="00B50050" w:rsidP="0088127C">
            <w:pPr>
              <w:pStyle w:val="OtherTableBody"/>
            </w:pPr>
            <w:r>
              <w:t>BDL</w:t>
            </w:r>
          </w:p>
        </w:tc>
        <w:tc>
          <w:tcPr>
            <w:tcW w:w="4200" w:type="dxa"/>
          </w:tcPr>
          <w:p w14:paraId="2A9C95BF" w14:textId="77777777" w:rsidR="00B50050" w:rsidRDefault="00B50050" w:rsidP="0088127C">
            <w:pPr>
              <w:pStyle w:val="OtherTableBody"/>
            </w:pPr>
            <w:r>
              <w:t>Birth delivery location  (address where birth occurred)</w:t>
            </w:r>
          </w:p>
        </w:tc>
      </w:tr>
      <w:tr w:rsidR="00B50050" w14:paraId="4D1E8D97" w14:textId="77777777" w:rsidTr="00195548">
        <w:tc>
          <w:tcPr>
            <w:tcW w:w="600" w:type="dxa"/>
          </w:tcPr>
          <w:p w14:paraId="57FAD82D" w14:textId="77777777" w:rsidR="00B50050" w:rsidRDefault="00B50050" w:rsidP="0088127C">
            <w:pPr>
              <w:pStyle w:val="OtherTableBody"/>
            </w:pPr>
          </w:p>
        </w:tc>
        <w:tc>
          <w:tcPr>
            <w:tcW w:w="600" w:type="dxa"/>
          </w:tcPr>
          <w:p w14:paraId="4D44205F" w14:textId="77777777" w:rsidR="00B50050" w:rsidRDefault="00B50050" w:rsidP="0088127C">
            <w:pPr>
              <w:pStyle w:val="OtherTableBody"/>
            </w:pPr>
            <w:r>
              <w:t>0190</w:t>
            </w:r>
          </w:p>
        </w:tc>
        <w:tc>
          <w:tcPr>
            <w:tcW w:w="2600" w:type="dxa"/>
          </w:tcPr>
          <w:p w14:paraId="499AB72D" w14:textId="77777777" w:rsidR="00B50050" w:rsidRDefault="00B50050" w:rsidP="0088127C">
            <w:pPr>
              <w:pStyle w:val="OtherTableBody"/>
            </w:pPr>
          </w:p>
        </w:tc>
        <w:tc>
          <w:tcPr>
            <w:tcW w:w="1400" w:type="dxa"/>
          </w:tcPr>
          <w:p w14:paraId="4F720AF2" w14:textId="77777777" w:rsidR="00B50050" w:rsidRDefault="00B50050" w:rsidP="0088127C">
            <w:pPr>
              <w:pStyle w:val="OtherTableBody"/>
            </w:pPr>
            <w:r>
              <w:t>BI</w:t>
            </w:r>
          </w:p>
        </w:tc>
        <w:tc>
          <w:tcPr>
            <w:tcW w:w="4200" w:type="dxa"/>
          </w:tcPr>
          <w:p w14:paraId="651AB855" w14:textId="77777777" w:rsidR="00B50050" w:rsidRDefault="00B50050" w:rsidP="0088127C">
            <w:pPr>
              <w:pStyle w:val="OtherTableBody"/>
            </w:pPr>
            <w:r>
              <w:t>Billing Address</w:t>
            </w:r>
          </w:p>
        </w:tc>
      </w:tr>
      <w:tr w:rsidR="00B50050" w14:paraId="28BE9801" w14:textId="77777777" w:rsidTr="00195548">
        <w:tc>
          <w:tcPr>
            <w:tcW w:w="600" w:type="dxa"/>
          </w:tcPr>
          <w:p w14:paraId="282AA53C" w14:textId="77777777" w:rsidR="00B50050" w:rsidRDefault="00B50050" w:rsidP="0088127C">
            <w:pPr>
              <w:pStyle w:val="OtherTableBody"/>
            </w:pPr>
          </w:p>
        </w:tc>
        <w:tc>
          <w:tcPr>
            <w:tcW w:w="600" w:type="dxa"/>
          </w:tcPr>
          <w:p w14:paraId="0711BE4D" w14:textId="77777777" w:rsidR="00B50050" w:rsidRDefault="00B50050" w:rsidP="0088127C">
            <w:pPr>
              <w:pStyle w:val="OtherTableBody"/>
            </w:pPr>
            <w:r>
              <w:t>0190</w:t>
            </w:r>
          </w:p>
        </w:tc>
        <w:tc>
          <w:tcPr>
            <w:tcW w:w="2600" w:type="dxa"/>
          </w:tcPr>
          <w:p w14:paraId="4EBE38BC" w14:textId="77777777" w:rsidR="00B50050" w:rsidRDefault="00B50050" w:rsidP="0088127C">
            <w:pPr>
              <w:pStyle w:val="OtherTableBody"/>
            </w:pPr>
          </w:p>
        </w:tc>
        <w:tc>
          <w:tcPr>
            <w:tcW w:w="1400" w:type="dxa"/>
          </w:tcPr>
          <w:p w14:paraId="729356F1" w14:textId="77777777" w:rsidR="00B50050" w:rsidRDefault="00B50050" w:rsidP="0088127C">
            <w:pPr>
              <w:pStyle w:val="OtherTableBody"/>
            </w:pPr>
            <w:r>
              <w:t>BR</w:t>
            </w:r>
          </w:p>
        </w:tc>
        <w:tc>
          <w:tcPr>
            <w:tcW w:w="4200" w:type="dxa"/>
          </w:tcPr>
          <w:p w14:paraId="197B42CE" w14:textId="77777777" w:rsidR="00B50050" w:rsidRDefault="00B50050" w:rsidP="0088127C">
            <w:pPr>
              <w:pStyle w:val="OtherTableBody"/>
            </w:pPr>
            <w:r>
              <w:t>Residence at birth (home address at time of birth)</w:t>
            </w:r>
          </w:p>
        </w:tc>
      </w:tr>
      <w:tr w:rsidR="00B50050" w14:paraId="1EA4D428" w14:textId="77777777" w:rsidTr="00195548">
        <w:tc>
          <w:tcPr>
            <w:tcW w:w="600" w:type="dxa"/>
          </w:tcPr>
          <w:p w14:paraId="32DA1690" w14:textId="77777777" w:rsidR="00B50050" w:rsidRDefault="00B50050" w:rsidP="0088127C">
            <w:pPr>
              <w:pStyle w:val="OtherTableBody"/>
            </w:pPr>
          </w:p>
        </w:tc>
        <w:tc>
          <w:tcPr>
            <w:tcW w:w="600" w:type="dxa"/>
          </w:tcPr>
          <w:p w14:paraId="73A04EA0" w14:textId="77777777" w:rsidR="00B50050" w:rsidRDefault="00B50050" w:rsidP="0088127C">
            <w:pPr>
              <w:pStyle w:val="OtherTableBody"/>
            </w:pPr>
            <w:r>
              <w:t>0190</w:t>
            </w:r>
          </w:p>
        </w:tc>
        <w:tc>
          <w:tcPr>
            <w:tcW w:w="2600" w:type="dxa"/>
          </w:tcPr>
          <w:p w14:paraId="67F558CB" w14:textId="77777777" w:rsidR="00B50050" w:rsidRDefault="00B50050" w:rsidP="0088127C">
            <w:pPr>
              <w:pStyle w:val="OtherTableBody"/>
            </w:pPr>
          </w:p>
        </w:tc>
        <w:tc>
          <w:tcPr>
            <w:tcW w:w="1400" w:type="dxa"/>
          </w:tcPr>
          <w:p w14:paraId="4A5C4993" w14:textId="77777777" w:rsidR="00B50050" w:rsidRDefault="00B50050" w:rsidP="0088127C">
            <w:pPr>
              <w:pStyle w:val="OtherTableBody"/>
            </w:pPr>
            <w:r>
              <w:t>C</w:t>
            </w:r>
          </w:p>
        </w:tc>
        <w:tc>
          <w:tcPr>
            <w:tcW w:w="4200" w:type="dxa"/>
          </w:tcPr>
          <w:p w14:paraId="517F6079" w14:textId="77777777" w:rsidR="00B50050" w:rsidRDefault="00B50050" w:rsidP="0088127C">
            <w:pPr>
              <w:pStyle w:val="OtherTableBody"/>
            </w:pPr>
            <w:r>
              <w:t>Current Or Temporary</w:t>
            </w:r>
          </w:p>
        </w:tc>
      </w:tr>
      <w:tr w:rsidR="00B50050" w14:paraId="5339AF69" w14:textId="77777777" w:rsidTr="00195548">
        <w:tc>
          <w:tcPr>
            <w:tcW w:w="600" w:type="dxa"/>
          </w:tcPr>
          <w:p w14:paraId="346BBFF9" w14:textId="77777777" w:rsidR="00B50050" w:rsidRDefault="00B50050" w:rsidP="0088127C">
            <w:pPr>
              <w:pStyle w:val="OtherTableBody"/>
            </w:pPr>
          </w:p>
        </w:tc>
        <w:tc>
          <w:tcPr>
            <w:tcW w:w="600" w:type="dxa"/>
          </w:tcPr>
          <w:p w14:paraId="24B08B33" w14:textId="77777777" w:rsidR="00B50050" w:rsidRDefault="00B50050" w:rsidP="0088127C">
            <w:pPr>
              <w:pStyle w:val="OtherTableBody"/>
            </w:pPr>
            <w:r>
              <w:t>0190</w:t>
            </w:r>
          </w:p>
        </w:tc>
        <w:tc>
          <w:tcPr>
            <w:tcW w:w="2600" w:type="dxa"/>
          </w:tcPr>
          <w:p w14:paraId="23D8F1E8" w14:textId="77777777" w:rsidR="00B50050" w:rsidRDefault="00B50050" w:rsidP="0088127C">
            <w:pPr>
              <w:pStyle w:val="OtherTableBody"/>
            </w:pPr>
          </w:p>
        </w:tc>
        <w:tc>
          <w:tcPr>
            <w:tcW w:w="1400" w:type="dxa"/>
          </w:tcPr>
          <w:p w14:paraId="54C5049B" w14:textId="77777777" w:rsidR="00B50050" w:rsidRDefault="00B50050" w:rsidP="0088127C">
            <w:pPr>
              <w:pStyle w:val="OtherTableBody"/>
            </w:pPr>
            <w:r>
              <w:t>F</w:t>
            </w:r>
          </w:p>
        </w:tc>
        <w:tc>
          <w:tcPr>
            <w:tcW w:w="4200" w:type="dxa"/>
          </w:tcPr>
          <w:p w14:paraId="254E9869" w14:textId="77777777" w:rsidR="00B50050" w:rsidRDefault="00B50050" w:rsidP="0088127C">
            <w:pPr>
              <w:pStyle w:val="OtherTableBody"/>
            </w:pPr>
            <w:r>
              <w:t>Country Of Origin</w:t>
            </w:r>
          </w:p>
        </w:tc>
      </w:tr>
      <w:tr w:rsidR="00B50050" w14:paraId="6EB186B4" w14:textId="77777777" w:rsidTr="00195548">
        <w:tc>
          <w:tcPr>
            <w:tcW w:w="600" w:type="dxa"/>
          </w:tcPr>
          <w:p w14:paraId="670B42FB" w14:textId="77777777" w:rsidR="00B50050" w:rsidRDefault="00B50050" w:rsidP="0088127C">
            <w:pPr>
              <w:pStyle w:val="OtherTableBody"/>
            </w:pPr>
          </w:p>
        </w:tc>
        <w:tc>
          <w:tcPr>
            <w:tcW w:w="600" w:type="dxa"/>
          </w:tcPr>
          <w:p w14:paraId="36159058" w14:textId="77777777" w:rsidR="00B50050" w:rsidRDefault="00B50050" w:rsidP="0088127C">
            <w:pPr>
              <w:pStyle w:val="OtherTableBody"/>
            </w:pPr>
            <w:r>
              <w:t>0190</w:t>
            </w:r>
          </w:p>
        </w:tc>
        <w:tc>
          <w:tcPr>
            <w:tcW w:w="2600" w:type="dxa"/>
          </w:tcPr>
          <w:p w14:paraId="744F4ECA" w14:textId="77777777" w:rsidR="00B50050" w:rsidRDefault="00B50050" w:rsidP="0088127C">
            <w:pPr>
              <w:pStyle w:val="OtherTableBody"/>
            </w:pPr>
          </w:p>
        </w:tc>
        <w:tc>
          <w:tcPr>
            <w:tcW w:w="1400" w:type="dxa"/>
          </w:tcPr>
          <w:p w14:paraId="218E9EE2" w14:textId="77777777" w:rsidR="00B50050" w:rsidRDefault="00B50050" w:rsidP="0088127C">
            <w:pPr>
              <w:pStyle w:val="OtherTableBody"/>
            </w:pPr>
            <w:r>
              <w:t>H</w:t>
            </w:r>
          </w:p>
        </w:tc>
        <w:tc>
          <w:tcPr>
            <w:tcW w:w="4200" w:type="dxa"/>
          </w:tcPr>
          <w:p w14:paraId="7772158C" w14:textId="77777777" w:rsidR="00B50050" w:rsidRDefault="00B50050" w:rsidP="0088127C">
            <w:pPr>
              <w:pStyle w:val="OtherTableBody"/>
            </w:pPr>
            <w:r>
              <w:t>Home</w:t>
            </w:r>
          </w:p>
        </w:tc>
      </w:tr>
      <w:tr w:rsidR="00B50050" w14:paraId="2F9BB6F9" w14:textId="77777777" w:rsidTr="00195548">
        <w:tc>
          <w:tcPr>
            <w:tcW w:w="600" w:type="dxa"/>
          </w:tcPr>
          <w:p w14:paraId="2B89A87E" w14:textId="77777777" w:rsidR="00B50050" w:rsidRDefault="00B50050" w:rsidP="0088127C">
            <w:pPr>
              <w:pStyle w:val="OtherTableBody"/>
            </w:pPr>
          </w:p>
        </w:tc>
        <w:tc>
          <w:tcPr>
            <w:tcW w:w="600" w:type="dxa"/>
          </w:tcPr>
          <w:p w14:paraId="5B11C26A" w14:textId="77777777" w:rsidR="00B50050" w:rsidRDefault="00B50050" w:rsidP="0088127C">
            <w:pPr>
              <w:pStyle w:val="OtherTableBody"/>
            </w:pPr>
            <w:r>
              <w:t>0190</w:t>
            </w:r>
          </w:p>
        </w:tc>
        <w:tc>
          <w:tcPr>
            <w:tcW w:w="2600" w:type="dxa"/>
          </w:tcPr>
          <w:p w14:paraId="535C31C6" w14:textId="77777777" w:rsidR="00B50050" w:rsidRDefault="00B50050" w:rsidP="0088127C">
            <w:pPr>
              <w:pStyle w:val="OtherTableBody"/>
            </w:pPr>
          </w:p>
        </w:tc>
        <w:tc>
          <w:tcPr>
            <w:tcW w:w="1400" w:type="dxa"/>
          </w:tcPr>
          <w:p w14:paraId="12EE6DE5" w14:textId="77777777" w:rsidR="00B50050" w:rsidRDefault="00B50050" w:rsidP="0088127C">
            <w:pPr>
              <w:pStyle w:val="OtherTableBody"/>
            </w:pPr>
            <w:r>
              <w:t>L</w:t>
            </w:r>
          </w:p>
        </w:tc>
        <w:tc>
          <w:tcPr>
            <w:tcW w:w="4200" w:type="dxa"/>
          </w:tcPr>
          <w:p w14:paraId="5FFAB26C" w14:textId="77777777" w:rsidR="00B50050" w:rsidRDefault="00B50050" w:rsidP="0088127C">
            <w:pPr>
              <w:pStyle w:val="OtherTableBody"/>
            </w:pPr>
            <w:r>
              <w:t>Legal Address</w:t>
            </w:r>
          </w:p>
        </w:tc>
      </w:tr>
      <w:tr w:rsidR="00B50050" w14:paraId="009CFD23" w14:textId="77777777" w:rsidTr="00195548">
        <w:tc>
          <w:tcPr>
            <w:tcW w:w="600" w:type="dxa"/>
          </w:tcPr>
          <w:p w14:paraId="03C72ADA" w14:textId="77777777" w:rsidR="00B50050" w:rsidRDefault="00B50050" w:rsidP="0088127C">
            <w:pPr>
              <w:pStyle w:val="OtherTableBody"/>
            </w:pPr>
          </w:p>
        </w:tc>
        <w:tc>
          <w:tcPr>
            <w:tcW w:w="600" w:type="dxa"/>
          </w:tcPr>
          <w:p w14:paraId="0AC3B01C" w14:textId="77777777" w:rsidR="00B50050" w:rsidRDefault="00B50050" w:rsidP="0088127C">
            <w:pPr>
              <w:pStyle w:val="OtherTableBody"/>
            </w:pPr>
            <w:r>
              <w:t>0190</w:t>
            </w:r>
          </w:p>
        </w:tc>
        <w:tc>
          <w:tcPr>
            <w:tcW w:w="2600" w:type="dxa"/>
          </w:tcPr>
          <w:p w14:paraId="1047DD85" w14:textId="77777777" w:rsidR="00B50050" w:rsidRDefault="00B50050" w:rsidP="0088127C">
            <w:pPr>
              <w:pStyle w:val="OtherTableBody"/>
            </w:pPr>
          </w:p>
        </w:tc>
        <w:tc>
          <w:tcPr>
            <w:tcW w:w="1400" w:type="dxa"/>
          </w:tcPr>
          <w:p w14:paraId="3009E566" w14:textId="77777777" w:rsidR="00B50050" w:rsidRDefault="00B50050" w:rsidP="0088127C">
            <w:pPr>
              <w:pStyle w:val="OtherTableBody"/>
            </w:pPr>
            <w:r>
              <w:t>M</w:t>
            </w:r>
          </w:p>
        </w:tc>
        <w:tc>
          <w:tcPr>
            <w:tcW w:w="4200" w:type="dxa"/>
          </w:tcPr>
          <w:p w14:paraId="06B248BC" w14:textId="77777777" w:rsidR="00B50050" w:rsidRDefault="00B50050" w:rsidP="0088127C">
            <w:pPr>
              <w:pStyle w:val="OtherTableBody"/>
            </w:pPr>
            <w:r>
              <w:t>Mailing</w:t>
            </w:r>
          </w:p>
        </w:tc>
      </w:tr>
      <w:tr w:rsidR="00B50050" w14:paraId="60F3F6D4" w14:textId="77777777" w:rsidTr="00195548">
        <w:tc>
          <w:tcPr>
            <w:tcW w:w="600" w:type="dxa"/>
          </w:tcPr>
          <w:p w14:paraId="21A7DAF8" w14:textId="77777777" w:rsidR="00B50050" w:rsidRDefault="00B50050" w:rsidP="0088127C">
            <w:pPr>
              <w:pStyle w:val="OtherTableBody"/>
            </w:pPr>
          </w:p>
        </w:tc>
        <w:tc>
          <w:tcPr>
            <w:tcW w:w="600" w:type="dxa"/>
          </w:tcPr>
          <w:p w14:paraId="3F8818DD" w14:textId="77777777" w:rsidR="00B50050" w:rsidRDefault="00B50050" w:rsidP="0088127C">
            <w:pPr>
              <w:pStyle w:val="OtherTableBody"/>
            </w:pPr>
            <w:r>
              <w:t>0190</w:t>
            </w:r>
          </w:p>
        </w:tc>
        <w:tc>
          <w:tcPr>
            <w:tcW w:w="2600" w:type="dxa"/>
          </w:tcPr>
          <w:p w14:paraId="632EA12D" w14:textId="77777777" w:rsidR="00B50050" w:rsidRDefault="00B50050" w:rsidP="0088127C">
            <w:pPr>
              <w:pStyle w:val="OtherTableBody"/>
            </w:pPr>
          </w:p>
        </w:tc>
        <w:tc>
          <w:tcPr>
            <w:tcW w:w="1400" w:type="dxa"/>
          </w:tcPr>
          <w:p w14:paraId="0EEA1710" w14:textId="77777777" w:rsidR="00B50050" w:rsidRDefault="00B50050" w:rsidP="0088127C">
            <w:pPr>
              <w:pStyle w:val="OtherTableBody"/>
            </w:pPr>
            <w:r>
              <w:t>N</w:t>
            </w:r>
          </w:p>
        </w:tc>
        <w:tc>
          <w:tcPr>
            <w:tcW w:w="4200" w:type="dxa"/>
          </w:tcPr>
          <w:p w14:paraId="458380E0" w14:textId="77777777" w:rsidR="00B50050" w:rsidRDefault="00B50050" w:rsidP="0088127C">
            <w:pPr>
              <w:pStyle w:val="OtherTableBody"/>
            </w:pPr>
            <w:r>
              <w:t>Birth (nee)  (birth address, not otherwise specified)</w:t>
            </w:r>
          </w:p>
        </w:tc>
      </w:tr>
      <w:tr w:rsidR="00B50050" w14:paraId="5FE5088E" w14:textId="77777777" w:rsidTr="00195548">
        <w:tc>
          <w:tcPr>
            <w:tcW w:w="600" w:type="dxa"/>
          </w:tcPr>
          <w:p w14:paraId="0A50FA9C" w14:textId="77777777" w:rsidR="00B50050" w:rsidRDefault="00B50050" w:rsidP="0088127C">
            <w:pPr>
              <w:pStyle w:val="OtherTableBody"/>
            </w:pPr>
          </w:p>
        </w:tc>
        <w:tc>
          <w:tcPr>
            <w:tcW w:w="600" w:type="dxa"/>
          </w:tcPr>
          <w:p w14:paraId="5FAAF31C" w14:textId="77777777" w:rsidR="00B50050" w:rsidRDefault="00B50050" w:rsidP="0088127C">
            <w:pPr>
              <w:pStyle w:val="OtherTableBody"/>
            </w:pPr>
            <w:r>
              <w:t>0190</w:t>
            </w:r>
          </w:p>
        </w:tc>
        <w:tc>
          <w:tcPr>
            <w:tcW w:w="2600" w:type="dxa"/>
          </w:tcPr>
          <w:p w14:paraId="3C3D5B1B" w14:textId="77777777" w:rsidR="00B50050" w:rsidRDefault="00B50050" w:rsidP="0088127C">
            <w:pPr>
              <w:pStyle w:val="OtherTableBody"/>
            </w:pPr>
          </w:p>
        </w:tc>
        <w:tc>
          <w:tcPr>
            <w:tcW w:w="1400" w:type="dxa"/>
          </w:tcPr>
          <w:p w14:paraId="18DCDDCC" w14:textId="77777777" w:rsidR="00B50050" w:rsidRDefault="00B50050" w:rsidP="0088127C">
            <w:pPr>
              <w:pStyle w:val="OtherTableBody"/>
            </w:pPr>
            <w:r>
              <w:t>O</w:t>
            </w:r>
          </w:p>
        </w:tc>
        <w:tc>
          <w:tcPr>
            <w:tcW w:w="4200" w:type="dxa"/>
          </w:tcPr>
          <w:p w14:paraId="6C359D6B" w14:textId="77777777" w:rsidR="00B50050" w:rsidRDefault="00B50050" w:rsidP="0088127C">
            <w:pPr>
              <w:pStyle w:val="OtherTableBody"/>
            </w:pPr>
            <w:r>
              <w:t>Office/Business</w:t>
            </w:r>
          </w:p>
        </w:tc>
      </w:tr>
      <w:tr w:rsidR="00B50050" w14:paraId="270D88E4" w14:textId="77777777" w:rsidTr="00195548">
        <w:tc>
          <w:tcPr>
            <w:tcW w:w="600" w:type="dxa"/>
          </w:tcPr>
          <w:p w14:paraId="708624FF" w14:textId="77777777" w:rsidR="00B50050" w:rsidRDefault="00B50050" w:rsidP="0088127C">
            <w:pPr>
              <w:pStyle w:val="OtherTableBody"/>
            </w:pPr>
          </w:p>
        </w:tc>
        <w:tc>
          <w:tcPr>
            <w:tcW w:w="600" w:type="dxa"/>
          </w:tcPr>
          <w:p w14:paraId="65463CAD" w14:textId="77777777" w:rsidR="00B50050" w:rsidRDefault="00B50050" w:rsidP="0088127C">
            <w:pPr>
              <w:pStyle w:val="OtherTableBody"/>
            </w:pPr>
            <w:r>
              <w:t>0190</w:t>
            </w:r>
          </w:p>
        </w:tc>
        <w:tc>
          <w:tcPr>
            <w:tcW w:w="2600" w:type="dxa"/>
          </w:tcPr>
          <w:p w14:paraId="5292A45E" w14:textId="77777777" w:rsidR="00B50050" w:rsidRDefault="00B50050" w:rsidP="0088127C">
            <w:pPr>
              <w:pStyle w:val="OtherTableBody"/>
            </w:pPr>
          </w:p>
        </w:tc>
        <w:tc>
          <w:tcPr>
            <w:tcW w:w="1400" w:type="dxa"/>
          </w:tcPr>
          <w:p w14:paraId="5EB89D16" w14:textId="77777777" w:rsidR="00B50050" w:rsidRDefault="00B50050" w:rsidP="0088127C">
            <w:pPr>
              <w:pStyle w:val="OtherTableBody"/>
            </w:pPr>
            <w:r>
              <w:t>P</w:t>
            </w:r>
          </w:p>
        </w:tc>
        <w:tc>
          <w:tcPr>
            <w:tcW w:w="4200" w:type="dxa"/>
          </w:tcPr>
          <w:p w14:paraId="6B6F4741" w14:textId="77777777" w:rsidR="00B50050" w:rsidRDefault="00B50050" w:rsidP="0088127C">
            <w:pPr>
              <w:pStyle w:val="OtherTableBody"/>
            </w:pPr>
            <w:r>
              <w:t>Permanent</w:t>
            </w:r>
          </w:p>
        </w:tc>
      </w:tr>
      <w:tr w:rsidR="00B50050" w14:paraId="16F8F4D0" w14:textId="77777777" w:rsidTr="00195548">
        <w:tc>
          <w:tcPr>
            <w:tcW w:w="600" w:type="dxa"/>
          </w:tcPr>
          <w:p w14:paraId="4D496B78" w14:textId="77777777" w:rsidR="00B50050" w:rsidRDefault="00B50050" w:rsidP="0088127C">
            <w:pPr>
              <w:pStyle w:val="OtherTableBody"/>
            </w:pPr>
          </w:p>
        </w:tc>
        <w:tc>
          <w:tcPr>
            <w:tcW w:w="600" w:type="dxa"/>
          </w:tcPr>
          <w:p w14:paraId="14ACAFDD" w14:textId="77777777" w:rsidR="00B50050" w:rsidRDefault="00B50050" w:rsidP="0088127C">
            <w:pPr>
              <w:pStyle w:val="OtherTableBody"/>
            </w:pPr>
            <w:r>
              <w:t>0190</w:t>
            </w:r>
          </w:p>
        </w:tc>
        <w:tc>
          <w:tcPr>
            <w:tcW w:w="2600" w:type="dxa"/>
          </w:tcPr>
          <w:p w14:paraId="3FE37FE3" w14:textId="77777777" w:rsidR="00B50050" w:rsidRDefault="00B50050" w:rsidP="0088127C">
            <w:pPr>
              <w:pStyle w:val="OtherTableBody"/>
            </w:pPr>
          </w:p>
        </w:tc>
        <w:tc>
          <w:tcPr>
            <w:tcW w:w="1400" w:type="dxa"/>
          </w:tcPr>
          <w:p w14:paraId="15ADEFB3" w14:textId="77777777" w:rsidR="00B50050" w:rsidRDefault="00B50050" w:rsidP="0088127C">
            <w:pPr>
              <w:pStyle w:val="OtherTableBody"/>
            </w:pPr>
            <w:r>
              <w:t>RH</w:t>
            </w:r>
          </w:p>
        </w:tc>
        <w:tc>
          <w:tcPr>
            <w:tcW w:w="4200" w:type="dxa"/>
          </w:tcPr>
          <w:p w14:paraId="4CD15D66" w14:textId="77777777" w:rsidR="00B50050" w:rsidRDefault="00B50050" w:rsidP="0088127C">
            <w:pPr>
              <w:pStyle w:val="OtherTableBody"/>
            </w:pPr>
            <w:r>
              <w:t>Registry home. Refers to the information system, typically managed by a public health agency, that stores patient information such as immunization histories or cancer data, regardless of where the patient obtains services.</w:t>
            </w:r>
          </w:p>
        </w:tc>
      </w:tr>
      <w:tr w:rsidR="00B50050" w14:paraId="6A7033BA" w14:textId="77777777" w:rsidTr="00195548">
        <w:tc>
          <w:tcPr>
            <w:tcW w:w="600" w:type="dxa"/>
          </w:tcPr>
          <w:p w14:paraId="67D49279" w14:textId="77777777" w:rsidR="00B50050" w:rsidRDefault="00B50050" w:rsidP="0088127C">
            <w:pPr>
              <w:pStyle w:val="OtherTableBody"/>
            </w:pPr>
          </w:p>
        </w:tc>
        <w:tc>
          <w:tcPr>
            <w:tcW w:w="600" w:type="dxa"/>
          </w:tcPr>
          <w:p w14:paraId="61040DA9" w14:textId="77777777" w:rsidR="00B50050" w:rsidRDefault="00B50050" w:rsidP="0088127C">
            <w:pPr>
              <w:pStyle w:val="OtherTableBody"/>
            </w:pPr>
            <w:r>
              <w:t>0190</w:t>
            </w:r>
          </w:p>
        </w:tc>
        <w:tc>
          <w:tcPr>
            <w:tcW w:w="2600" w:type="dxa"/>
          </w:tcPr>
          <w:p w14:paraId="738D0733" w14:textId="77777777" w:rsidR="00B50050" w:rsidRDefault="00B50050" w:rsidP="0088127C">
            <w:pPr>
              <w:pStyle w:val="OtherTableBody"/>
            </w:pPr>
          </w:p>
        </w:tc>
        <w:tc>
          <w:tcPr>
            <w:tcW w:w="1400" w:type="dxa"/>
          </w:tcPr>
          <w:p w14:paraId="045A2492" w14:textId="77777777" w:rsidR="00B50050" w:rsidRDefault="00B50050" w:rsidP="0088127C">
            <w:pPr>
              <w:pStyle w:val="OtherTableBody"/>
            </w:pPr>
            <w:r>
              <w:t>S</w:t>
            </w:r>
          </w:p>
        </w:tc>
        <w:tc>
          <w:tcPr>
            <w:tcW w:w="4200" w:type="dxa"/>
          </w:tcPr>
          <w:p w14:paraId="11399E07" w14:textId="77777777" w:rsidR="00B50050" w:rsidRDefault="00B50050" w:rsidP="0088127C">
            <w:pPr>
              <w:pStyle w:val="OtherTableBody"/>
            </w:pPr>
            <w:r>
              <w:t>Service Location</w:t>
            </w:r>
          </w:p>
        </w:tc>
      </w:tr>
      <w:tr w:rsidR="00B50050" w14:paraId="566274C3" w14:textId="77777777" w:rsidTr="00195548">
        <w:tc>
          <w:tcPr>
            <w:tcW w:w="600" w:type="dxa"/>
          </w:tcPr>
          <w:p w14:paraId="6D7D67D2" w14:textId="77777777" w:rsidR="00B50050" w:rsidRDefault="00B50050" w:rsidP="0088127C">
            <w:pPr>
              <w:pStyle w:val="OtherTableBody"/>
            </w:pPr>
          </w:p>
        </w:tc>
        <w:tc>
          <w:tcPr>
            <w:tcW w:w="600" w:type="dxa"/>
          </w:tcPr>
          <w:p w14:paraId="7F04C9CA" w14:textId="77777777" w:rsidR="00B50050" w:rsidRDefault="00B50050" w:rsidP="0088127C">
            <w:pPr>
              <w:pStyle w:val="OtherTableBody"/>
            </w:pPr>
            <w:r>
              <w:t>0190</w:t>
            </w:r>
          </w:p>
        </w:tc>
        <w:tc>
          <w:tcPr>
            <w:tcW w:w="2600" w:type="dxa"/>
          </w:tcPr>
          <w:p w14:paraId="75BE36CD" w14:textId="77777777" w:rsidR="00B50050" w:rsidRDefault="00B50050" w:rsidP="0088127C">
            <w:pPr>
              <w:pStyle w:val="OtherTableBody"/>
            </w:pPr>
          </w:p>
        </w:tc>
        <w:tc>
          <w:tcPr>
            <w:tcW w:w="1400" w:type="dxa"/>
          </w:tcPr>
          <w:p w14:paraId="1D495062" w14:textId="77777777" w:rsidR="00B50050" w:rsidRDefault="00B50050" w:rsidP="0088127C">
            <w:pPr>
              <w:pStyle w:val="OtherTableBody"/>
            </w:pPr>
            <w:r>
              <w:t>SH</w:t>
            </w:r>
          </w:p>
        </w:tc>
        <w:tc>
          <w:tcPr>
            <w:tcW w:w="4200" w:type="dxa"/>
          </w:tcPr>
          <w:p w14:paraId="209D8776" w14:textId="77777777" w:rsidR="00B50050" w:rsidRDefault="00B50050" w:rsidP="0088127C">
            <w:pPr>
              <w:pStyle w:val="OtherTableBody"/>
            </w:pPr>
            <w:r>
              <w:t>Shipping Address</w:t>
            </w:r>
          </w:p>
        </w:tc>
      </w:tr>
      <w:tr w:rsidR="00B50050" w14:paraId="1C0B44E0" w14:textId="77777777" w:rsidTr="00195548">
        <w:tc>
          <w:tcPr>
            <w:tcW w:w="600" w:type="dxa"/>
          </w:tcPr>
          <w:p w14:paraId="1A262DD7" w14:textId="77777777" w:rsidR="00B50050" w:rsidRDefault="00B50050" w:rsidP="0088127C">
            <w:pPr>
              <w:pStyle w:val="OtherTableBody"/>
            </w:pPr>
          </w:p>
        </w:tc>
        <w:tc>
          <w:tcPr>
            <w:tcW w:w="600" w:type="dxa"/>
          </w:tcPr>
          <w:p w14:paraId="45B95225" w14:textId="77777777" w:rsidR="00B50050" w:rsidRDefault="00B50050" w:rsidP="0088127C">
            <w:pPr>
              <w:pStyle w:val="OtherTableBody"/>
            </w:pPr>
            <w:r>
              <w:t>0190</w:t>
            </w:r>
          </w:p>
        </w:tc>
        <w:tc>
          <w:tcPr>
            <w:tcW w:w="2600" w:type="dxa"/>
          </w:tcPr>
          <w:p w14:paraId="71912264" w14:textId="77777777" w:rsidR="00B50050" w:rsidRDefault="00B50050" w:rsidP="0088127C">
            <w:pPr>
              <w:pStyle w:val="OtherTableBody"/>
            </w:pPr>
          </w:p>
        </w:tc>
        <w:tc>
          <w:tcPr>
            <w:tcW w:w="1400" w:type="dxa"/>
          </w:tcPr>
          <w:p w14:paraId="67E14512" w14:textId="77777777" w:rsidR="00B50050" w:rsidRDefault="00B50050" w:rsidP="0088127C">
            <w:pPr>
              <w:pStyle w:val="OtherTableBody"/>
            </w:pPr>
            <w:r>
              <w:t>TM</w:t>
            </w:r>
          </w:p>
        </w:tc>
        <w:tc>
          <w:tcPr>
            <w:tcW w:w="4200" w:type="dxa"/>
          </w:tcPr>
          <w:p w14:paraId="4823AF5C" w14:textId="77777777" w:rsidR="00B50050" w:rsidRDefault="00B50050" w:rsidP="0088127C">
            <w:pPr>
              <w:pStyle w:val="OtherTableBody"/>
            </w:pPr>
            <w:r>
              <w:t>Tube Address</w:t>
            </w:r>
          </w:p>
        </w:tc>
      </w:tr>
      <w:tr w:rsidR="00B50050" w14:paraId="48E58CCC" w14:textId="77777777" w:rsidTr="00195548">
        <w:tc>
          <w:tcPr>
            <w:tcW w:w="600" w:type="dxa"/>
          </w:tcPr>
          <w:p w14:paraId="775E00CA" w14:textId="77777777" w:rsidR="00B50050" w:rsidRDefault="00B50050" w:rsidP="0088127C">
            <w:pPr>
              <w:pStyle w:val="OtherTableBody"/>
            </w:pPr>
          </w:p>
        </w:tc>
        <w:tc>
          <w:tcPr>
            <w:tcW w:w="600" w:type="dxa"/>
          </w:tcPr>
          <w:p w14:paraId="6C514728" w14:textId="77777777" w:rsidR="00B50050" w:rsidRDefault="00B50050" w:rsidP="0088127C">
            <w:pPr>
              <w:pStyle w:val="OtherTableBody"/>
            </w:pPr>
            <w:r>
              <w:t>0190</w:t>
            </w:r>
          </w:p>
        </w:tc>
        <w:tc>
          <w:tcPr>
            <w:tcW w:w="2600" w:type="dxa"/>
          </w:tcPr>
          <w:p w14:paraId="0523BA74" w14:textId="77777777" w:rsidR="00B50050" w:rsidRDefault="00B50050" w:rsidP="0088127C">
            <w:pPr>
              <w:pStyle w:val="OtherTableBody"/>
            </w:pPr>
          </w:p>
        </w:tc>
        <w:tc>
          <w:tcPr>
            <w:tcW w:w="1400" w:type="dxa"/>
          </w:tcPr>
          <w:p w14:paraId="46B49D6D" w14:textId="77777777" w:rsidR="00B50050" w:rsidRDefault="00B50050" w:rsidP="0088127C">
            <w:pPr>
              <w:pStyle w:val="OtherTableBody"/>
            </w:pPr>
            <w:r>
              <w:t>V</w:t>
            </w:r>
          </w:p>
        </w:tc>
        <w:tc>
          <w:tcPr>
            <w:tcW w:w="4200" w:type="dxa"/>
          </w:tcPr>
          <w:p w14:paraId="1A083BA9" w14:textId="77777777" w:rsidR="00B50050" w:rsidRDefault="00B50050" w:rsidP="0088127C">
            <w:pPr>
              <w:pStyle w:val="OtherTableBody"/>
            </w:pPr>
            <w:r>
              <w:t>Vacation</w:t>
            </w:r>
          </w:p>
        </w:tc>
      </w:tr>
      <w:tr w:rsidR="00B50050" w14:paraId="49A96A49" w14:textId="77777777" w:rsidTr="00195548">
        <w:tc>
          <w:tcPr>
            <w:tcW w:w="600" w:type="dxa"/>
          </w:tcPr>
          <w:p w14:paraId="2957561D" w14:textId="77777777" w:rsidR="00B50050" w:rsidRDefault="00B50050" w:rsidP="0088127C">
            <w:pPr>
              <w:pStyle w:val="OtherTableBody"/>
            </w:pPr>
            <w:r>
              <w:t>HL7</w:t>
            </w:r>
          </w:p>
        </w:tc>
        <w:tc>
          <w:tcPr>
            <w:tcW w:w="600" w:type="dxa"/>
          </w:tcPr>
          <w:p w14:paraId="168F4E82" w14:textId="77777777" w:rsidR="00B50050" w:rsidRDefault="00B50050" w:rsidP="0088127C">
            <w:pPr>
              <w:pStyle w:val="OtherTableBody"/>
            </w:pPr>
          </w:p>
        </w:tc>
        <w:tc>
          <w:tcPr>
            <w:tcW w:w="2600" w:type="dxa"/>
          </w:tcPr>
          <w:p w14:paraId="12C39F01" w14:textId="77777777" w:rsidR="00B50050" w:rsidRDefault="00B50050" w:rsidP="0088127C">
            <w:pPr>
              <w:pStyle w:val="OtherTableBody"/>
            </w:pPr>
            <w:r>
              <w:t>Type of Referenced Data</w:t>
            </w:r>
          </w:p>
        </w:tc>
        <w:tc>
          <w:tcPr>
            <w:tcW w:w="1400" w:type="dxa"/>
          </w:tcPr>
          <w:p w14:paraId="75B7B1AB" w14:textId="77777777" w:rsidR="00B50050" w:rsidRDefault="00B50050" w:rsidP="0088127C">
            <w:pPr>
              <w:pStyle w:val="OtherTableBody"/>
            </w:pPr>
          </w:p>
        </w:tc>
        <w:tc>
          <w:tcPr>
            <w:tcW w:w="4200" w:type="dxa"/>
          </w:tcPr>
          <w:p w14:paraId="2327D1D4" w14:textId="77777777" w:rsidR="00B50050" w:rsidRDefault="00B50050" w:rsidP="0088127C">
            <w:pPr>
              <w:pStyle w:val="OtherTableBody"/>
            </w:pPr>
          </w:p>
        </w:tc>
      </w:tr>
      <w:tr w:rsidR="00B50050" w14:paraId="677D3B4E" w14:textId="77777777" w:rsidTr="00195548">
        <w:tc>
          <w:tcPr>
            <w:tcW w:w="600" w:type="dxa"/>
          </w:tcPr>
          <w:p w14:paraId="035F5C2C" w14:textId="77777777" w:rsidR="00B50050" w:rsidRDefault="00B50050" w:rsidP="0088127C">
            <w:pPr>
              <w:pStyle w:val="OtherTableBody"/>
            </w:pPr>
          </w:p>
        </w:tc>
        <w:tc>
          <w:tcPr>
            <w:tcW w:w="600" w:type="dxa"/>
          </w:tcPr>
          <w:p w14:paraId="7C5FBBCD" w14:textId="77777777" w:rsidR="00B50050" w:rsidRDefault="00B50050" w:rsidP="0088127C">
            <w:pPr>
              <w:pStyle w:val="OtherTableBody"/>
            </w:pPr>
            <w:r>
              <w:t>0191</w:t>
            </w:r>
          </w:p>
        </w:tc>
        <w:tc>
          <w:tcPr>
            <w:tcW w:w="2600" w:type="dxa"/>
          </w:tcPr>
          <w:p w14:paraId="7FB4B409" w14:textId="77777777" w:rsidR="00B50050" w:rsidRDefault="00B50050" w:rsidP="0088127C">
            <w:pPr>
              <w:pStyle w:val="OtherTableBody"/>
            </w:pPr>
          </w:p>
        </w:tc>
        <w:tc>
          <w:tcPr>
            <w:tcW w:w="1400" w:type="dxa"/>
          </w:tcPr>
          <w:p w14:paraId="526BB42E" w14:textId="77777777" w:rsidR="00B50050" w:rsidRDefault="00B50050" w:rsidP="0088127C">
            <w:pPr>
              <w:pStyle w:val="OtherTableBody"/>
            </w:pPr>
            <w:r>
              <w:t>AP</w:t>
            </w:r>
          </w:p>
        </w:tc>
        <w:tc>
          <w:tcPr>
            <w:tcW w:w="4200" w:type="dxa"/>
          </w:tcPr>
          <w:p w14:paraId="08EC2CBE" w14:textId="77777777" w:rsidR="00B50050" w:rsidRDefault="00B50050" w:rsidP="0088127C">
            <w:pPr>
              <w:pStyle w:val="OtherTableBody"/>
            </w:pPr>
            <w:r>
              <w:t>Other application data, typically uninterpreted binary data (HL7 V2.3 and later)</w:t>
            </w:r>
          </w:p>
        </w:tc>
      </w:tr>
      <w:tr w:rsidR="00B50050" w14:paraId="2FCC6384" w14:textId="77777777" w:rsidTr="00195548">
        <w:tc>
          <w:tcPr>
            <w:tcW w:w="600" w:type="dxa"/>
          </w:tcPr>
          <w:p w14:paraId="4A5907B6" w14:textId="77777777" w:rsidR="00B50050" w:rsidRDefault="00B50050" w:rsidP="0088127C">
            <w:pPr>
              <w:pStyle w:val="OtherTableBody"/>
            </w:pPr>
          </w:p>
        </w:tc>
        <w:tc>
          <w:tcPr>
            <w:tcW w:w="600" w:type="dxa"/>
          </w:tcPr>
          <w:p w14:paraId="5489ABEE" w14:textId="77777777" w:rsidR="00B50050" w:rsidRDefault="00B50050" w:rsidP="0088127C">
            <w:pPr>
              <w:pStyle w:val="OtherTableBody"/>
            </w:pPr>
            <w:r>
              <w:t>0191</w:t>
            </w:r>
          </w:p>
        </w:tc>
        <w:tc>
          <w:tcPr>
            <w:tcW w:w="2600" w:type="dxa"/>
          </w:tcPr>
          <w:p w14:paraId="4095A8FF" w14:textId="77777777" w:rsidR="00B50050" w:rsidRDefault="00B50050" w:rsidP="0088127C">
            <w:pPr>
              <w:pStyle w:val="OtherTableBody"/>
            </w:pPr>
          </w:p>
        </w:tc>
        <w:tc>
          <w:tcPr>
            <w:tcW w:w="1400" w:type="dxa"/>
          </w:tcPr>
          <w:p w14:paraId="488108D1" w14:textId="77777777" w:rsidR="00B50050" w:rsidRDefault="00B50050" w:rsidP="0088127C">
            <w:pPr>
              <w:pStyle w:val="OtherTableBody"/>
            </w:pPr>
            <w:r>
              <w:t>AU</w:t>
            </w:r>
          </w:p>
        </w:tc>
        <w:tc>
          <w:tcPr>
            <w:tcW w:w="4200" w:type="dxa"/>
          </w:tcPr>
          <w:p w14:paraId="193C0D06" w14:textId="77777777" w:rsidR="00B50050" w:rsidRDefault="00B50050" w:rsidP="0088127C">
            <w:pPr>
              <w:pStyle w:val="OtherTableBody"/>
            </w:pPr>
            <w:r>
              <w:t>Audio data (HL7 V2.3 and later)</w:t>
            </w:r>
          </w:p>
        </w:tc>
      </w:tr>
      <w:tr w:rsidR="00B50050" w14:paraId="58747D67" w14:textId="77777777" w:rsidTr="00195548">
        <w:tc>
          <w:tcPr>
            <w:tcW w:w="600" w:type="dxa"/>
          </w:tcPr>
          <w:p w14:paraId="4F128B9B" w14:textId="77777777" w:rsidR="00B50050" w:rsidRDefault="00B50050" w:rsidP="0088127C">
            <w:pPr>
              <w:pStyle w:val="OtherTableBody"/>
            </w:pPr>
          </w:p>
        </w:tc>
        <w:tc>
          <w:tcPr>
            <w:tcW w:w="600" w:type="dxa"/>
          </w:tcPr>
          <w:p w14:paraId="15828C2F" w14:textId="77777777" w:rsidR="00B50050" w:rsidRDefault="00B50050" w:rsidP="0088127C">
            <w:pPr>
              <w:pStyle w:val="OtherTableBody"/>
            </w:pPr>
            <w:r>
              <w:t>0191</w:t>
            </w:r>
          </w:p>
        </w:tc>
        <w:tc>
          <w:tcPr>
            <w:tcW w:w="2600" w:type="dxa"/>
          </w:tcPr>
          <w:p w14:paraId="4C489681" w14:textId="77777777" w:rsidR="00B50050" w:rsidRDefault="00B50050" w:rsidP="0088127C">
            <w:pPr>
              <w:pStyle w:val="OtherTableBody"/>
            </w:pPr>
          </w:p>
        </w:tc>
        <w:tc>
          <w:tcPr>
            <w:tcW w:w="1400" w:type="dxa"/>
          </w:tcPr>
          <w:p w14:paraId="17C2ABE2" w14:textId="77777777" w:rsidR="00B50050" w:rsidRDefault="00B50050" w:rsidP="0088127C">
            <w:pPr>
              <w:pStyle w:val="OtherTableBody"/>
            </w:pPr>
            <w:r>
              <w:t>FT</w:t>
            </w:r>
          </w:p>
        </w:tc>
        <w:tc>
          <w:tcPr>
            <w:tcW w:w="4200" w:type="dxa"/>
          </w:tcPr>
          <w:p w14:paraId="2248A87D" w14:textId="77777777" w:rsidR="00B50050" w:rsidRDefault="00B50050" w:rsidP="0088127C">
            <w:pPr>
              <w:pStyle w:val="OtherTableBody"/>
            </w:pPr>
            <w:r>
              <w:t>Formatted text (HL7 V2.2 only)</w:t>
            </w:r>
          </w:p>
        </w:tc>
      </w:tr>
      <w:tr w:rsidR="00B50050" w14:paraId="6BC761D9" w14:textId="77777777" w:rsidTr="00195548">
        <w:tc>
          <w:tcPr>
            <w:tcW w:w="600" w:type="dxa"/>
          </w:tcPr>
          <w:p w14:paraId="07FBC8E4" w14:textId="77777777" w:rsidR="00B50050" w:rsidRDefault="00B50050" w:rsidP="0088127C">
            <w:pPr>
              <w:pStyle w:val="OtherTableBody"/>
            </w:pPr>
          </w:p>
        </w:tc>
        <w:tc>
          <w:tcPr>
            <w:tcW w:w="600" w:type="dxa"/>
          </w:tcPr>
          <w:p w14:paraId="61567897" w14:textId="77777777" w:rsidR="00B50050" w:rsidRDefault="00B50050" w:rsidP="0088127C">
            <w:pPr>
              <w:pStyle w:val="OtherTableBody"/>
            </w:pPr>
            <w:r>
              <w:t>0191</w:t>
            </w:r>
          </w:p>
        </w:tc>
        <w:tc>
          <w:tcPr>
            <w:tcW w:w="2600" w:type="dxa"/>
          </w:tcPr>
          <w:p w14:paraId="4D5D27AD" w14:textId="77777777" w:rsidR="00B50050" w:rsidRDefault="00B50050" w:rsidP="0088127C">
            <w:pPr>
              <w:pStyle w:val="OtherTableBody"/>
            </w:pPr>
          </w:p>
        </w:tc>
        <w:tc>
          <w:tcPr>
            <w:tcW w:w="1400" w:type="dxa"/>
          </w:tcPr>
          <w:p w14:paraId="09C7E421" w14:textId="77777777" w:rsidR="00B50050" w:rsidRDefault="00B50050" w:rsidP="0088127C">
            <w:pPr>
              <w:pStyle w:val="OtherTableBody"/>
            </w:pPr>
            <w:r>
              <w:t>IM</w:t>
            </w:r>
          </w:p>
        </w:tc>
        <w:tc>
          <w:tcPr>
            <w:tcW w:w="4200" w:type="dxa"/>
          </w:tcPr>
          <w:p w14:paraId="54877604" w14:textId="77777777" w:rsidR="00B50050" w:rsidRDefault="00B50050" w:rsidP="0088127C">
            <w:pPr>
              <w:pStyle w:val="OtherTableBody"/>
            </w:pPr>
            <w:r>
              <w:t>Image data (HL7 V2.3 and later)</w:t>
            </w:r>
          </w:p>
        </w:tc>
      </w:tr>
      <w:tr w:rsidR="00B50050" w14:paraId="486575DB" w14:textId="77777777" w:rsidTr="00195548">
        <w:tc>
          <w:tcPr>
            <w:tcW w:w="600" w:type="dxa"/>
          </w:tcPr>
          <w:p w14:paraId="5B01BF56" w14:textId="77777777" w:rsidR="00B50050" w:rsidRDefault="00B50050" w:rsidP="0088127C">
            <w:pPr>
              <w:pStyle w:val="OtherTableBody"/>
            </w:pPr>
          </w:p>
        </w:tc>
        <w:tc>
          <w:tcPr>
            <w:tcW w:w="600" w:type="dxa"/>
          </w:tcPr>
          <w:p w14:paraId="6D1629AB" w14:textId="77777777" w:rsidR="00B50050" w:rsidRDefault="00B50050" w:rsidP="0088127C">
            <w:pPr>
              <w:pStyle w:val="OtherTableBody"/>
            </w:pPr>
            <w:r>
              <w:t>0191</w:t>
            </w:r>
          </w:p>
        </w:tc>
        <w:tc>
          <w:tcPr>
            <w:tcW w:w="2600" w:type="dxa"/>
          </w:tcPr>
          <w:p w14:paraId="064986C0" w14:textId="77777777" w:rsidR="00B50050" w:rsidRDefault="00B50050" w:rsidP="0088127C">
            <w:pPr>
              <w:pStyle w:val="OtherTableBody"/>
            </w:pPr>
          </w:p>
        </w:tc>
        <w:tc>
          <w:tcPr>
            <w:tcW w:w="1400" w:type="dxa"/>
          </w:tcPr>
          <w:p w14:paraId="4DC33084" w14:textId="77777777" w:rsidR="00B50050" w:rsidRDefault="00B50050" w:rsidP="0088127C">
            <w:pPr>
              <w:pStyle w:val="OtherTableBody"/>
            </w:pPr>
            <w:r>
              <w:t>multipart</w:t>
            </w:r>
          </w:p>
        </w:tc>
        <w:tc>
          <w:tcPr>
            <w:tcW w:w="4200" w:type="dxa"/>
          </w:tcPr>
          <w:p w14:paraId="54291DB4" w14:textId="77777777" w:rsidR="00B50050" w:rsidRDefault="00B50050" w:rsidP="0088127C">
            <w:pPr>
              <w:pStyle w:val="OtherTableBody"/>
            </w:pPr>
            <w:r>
              <w:t>MIME multipart package</w:t>
            </w:r>
          </w:p>
        </w:tc>
      </w:tr>
      <w:tr w:rsidR="00B50050" w14:paraId="7854FF08" w14:textId="77777777" w:rsidTr="00195548">
        <w:tc>
          <w:tcPr>
            <w:tcW w:w="600" w:type="dxa"/>
          </w:tcPr>
          <w:p w14:paraId="776728DF" w14:textId="77777777" w:rsidR="00B50050" w:rsidRDefault="00B50050" w:rsidP="0088127C">
            <w:pPr>
              <w:pStyle w:val="OtherTableBody"/>
            </w:pPr>
          </w:p>
        </w:tc>
        <w:tc>
          <w:tcPr>
            <w:tcW w:w="600" w:type="dxa"/>
          </w:tcPr>
          <w:p w14:paraId="4B97FCCE" w14:textId="77777777" w:rsidR="00B50050" w:rsidRDefault="00B50050" w:rsidP="0088127C">
            <w:pPr>
              <w:pStyle w:val="OtherTableBody"/>
            </w:pPr>
            <w:r>
              <w:t>0191</w:t>
            </w:r>
          </w:p>
        </w:tc>
        <w:tc>
          <w:tcPr>
            <w:tcW w:w="2600" w:type="dxa"/>
          </w:tcPr>
          <w:p w14:paraId="20CA462D" w14:textId="77777777" w:rsidR="00B50050" w:rsidRDefault="00B50050" w:rsidP="0088127C">
            <w:pPr>
              <w:pStyle w:val="OtherTableBody"/>
            </w:pPr>
          </w:p>
        </w:tc>
        <w:tc>
          <w:tcPr>
            <w:tcW w:w="1400" w:type="dxa"/>
          </w:tcPr>
          <w:p w14:paraId="0AF2EFF0" w14:textId="77777777" w:rsidR="00B50050" w:rsidRDefault="00B50050" w:rsidP="0088127C">
            <w:pPr>
              <w:pStyle w:val="OtherTableBody"/>
            </w:pPr>
            <w:r>
              <w:t>NS</w:t>
            </w:r>
          </w:p>
        </w:tc>
        <w:tc>
          <w:tcPr>
            <w:tcW w:w="4200" w:type="dxa"/>
          </w:tcPr>
          <w:p w14:paraId="24EB7785" w14:textId="77777777" w:rsidR="00B50050" w:rsidRDefault="00B50050" w:rsidP="0088127C">
            <w:pPr>
              <w:pStyle w:val="OtherTableBody"/>
            </w:pPr>
            <w:r>
              <w:t>Non-scanned image (HL7 V2.2 only)</w:t>
            </w:r>
          </w:p>
        </w:tc>
      </w:tr>
      <w:tr w:rsidR="00B50050" w14:paraId="1AF0B63B" w14:textId="77777777" w:rsidTr="00195548">
        <w:tc>
          <w:tcPr>
            <w:tcW w:w="600" w:type="dxa"/>
          </w:tcPr>
          <w:p w14:paraId="6FC8CE50" w14:textId="77777777" w:rsidR="00B50050" w:rsidRDefault="00B50050" w:rsidP="0088127C">
            <w:pPr>
              <w:pStyle w:val="OtherTableBody"/>
            </w:pPr>
          </w:p>
        </w:tc>
        <w:tc>
          <w:tcPr>
            <w:tcW w:w="600" w:type="dxa"/>
          </w:tcPr>
          <w:p w14:paraId="059FCF5F" w14:textId="77777777" w:rsidR="00B50050" w:rsidRDefault="00B50050" w:rsidP="0088127C">
            <w:pPr>
              <w:pStyle w:val="OtherTableBody"/>
            </w:pPr>
            <w:r>
              <w:t>0191</w:t>
            </w:r>
          </w:p>
        </w:tc>
        <w:tc>
          <w:tcPr>
            <w:tcW w:w="2600" w:type="dxa"/>
          </w:tcPr>
          <w:p w14:paraId="5EE3302C" w14:textId="77777777" w:rsidR="00B50050" w:rsidRDefault="00B50050" w:rsidP="0088127C">
            <w:pPr>
              <w:pStyle w:val="OtherTableBody"/>
            </w:pPr>
          </w:p>
        </w:tc>
        <w:tc>
          <w:tcPr>
            <w:tcW w:w="1400" w:type="dxa"/>
          </w:tcPr>
          <w:p w14:paraId="4CBBFED2" w14:textId="77777777" w:rsidR="00B50050" w:rsidRDefault="00B50050" w:rsidP="0088127C">
            <w:pPr>
              <w:pStyle w:val="OtherTableBody"/>
            </w:pPr>
            <w:r>
              <w:t>SD</w:t>
            </w:r>
          </w:p>
        </w:tc>
        <w:tc>
          <w:tcPr>
            <w:tcW w:w="4200" w:type="dxa"/>
          </w:tcPr>
          <w:p w14:paraId="632B9B46" w14:textId="77777777" w:rsidR="00B50050" w:rsidRDefault="00B50050" w:rsidP="0088127C">
            <w:pPr>
              <w:pStyle w:val="OtherTableBody"/>
            </w:pPr>
            <w:r>
              <w:t>Scanned document (HL7 V2.2 only)</w:t>
            </w:r>
          </w:p>
        </w:tc>
      </w:tr>
      <w:tr w:rsidR="00B50050" w14:paraId="1A8835E3" w14:textId="77777777" w:rsidTr="00195548">
        <w:tc>
          <w:tcPr>
            <w:tcW w:w="600" w:type="dxa"/>
          </w:tcPr>
          <w:p w14:paraId="1F8BBB32" w14:textId="77777777" w:rsidR="00B50050" w:rsidRDefault="00B50050" w:rsidP="0088127C">
            <w:pPr>
              <w:pStyle w:val="OtherTableBody"/>
            </w:pPr>
          </w:p>
        </w:tc>
        <w:tc>
          <w:tcPr>
            <w:tcW w:w="600" w:type="dxa"/>
          </w:tcPr>
          <w:p w14:paraId="4E9924C3" w14:textId="77777777" w:rsidR="00B50050" w:rsidRDefault="00B50050" w:rsidP="0088127C">
            <w:pPr>
              <w:pStyle w:val="OtherTableBody"/>
            </w:pPr>
            <w:r>
              <w:t>0191</w:t>
            </w:r>
          </w:p>
        </w:tc>
        <w:tc>
          <w:tcPr>
            <w:tcW w:w="2600" w:type="dxa"/>
          </w:tcPr>
          <w:p w14:paraId="64241E23" w14:textId="77777777" w:rsidR="00B50050" w:rsidRDefault="00B50050" w:rsidP="0088127C">
            <w:pPr>
              <w:pStyle w:val="OtherTableBody"/>
            </w:pPr>
          </w:p>
        </w:tc>
        <w:tc>
          <w:tcPr>
            <w:tcW w:w="1400" w:type="dxa"/>
          </w:tcPr>
          <w:p w14:paraId="58A501A0" w14:textId="77777777" w:rsidR="00B50050" w:rsidRDefault="00B50050" w:rsidP="0088127C">
            <w:pPr>
              <w:pStyle w:val="OtherTableBody"/>
            </w:pPr>
            <w:r>
              <w:t>SI</w:t>
            </w:r>
          </w:p>
        </w:tc>
        <w:tc>
          <w:tcPr>
            <w:tcW w:w="4200" w:type="dxa"/>
          </w:tcPr>
          <w:p w14:paraId="4D3C39F4" w14:textId="77777777" w:rsidR="00B50050" w:rsidRDefault="00B50050" w:rsidP="0088127C">
            <w:pPr>
              <w:pStyle w:val="OtherTableBody"/>
            </w:pPr>
            <w:r>
              <w:t>Scanned image (HL7 V2.2 only)</w:t>
            </w:r>
          </w:p>
        </w:tc>
      </w:tr>
      <w:tr w:rsidR="00B50050" w14:paraId="7CD57970" w14:textId="77777777" w:rsidTr="00195548">
        <w:tc>
          <w:tcPr>
            <w:tcW w:w="600" w:type="dxa"/>
          </w:tcPr>
          <w:p w14:paraId="7687FCAF" w14:textId="77777777" w:rsidR="00B50050" w:rsidRDefault="00B50050" w:rsidP="0088127C">
            <w:pPr>
              <w:pStyle w:val="OtherTableBody"/>
            </w:pPr>
          </w:p>
        </w:tc>
        <w:tc>
          <w:tcPr>
            <w:tcW w:w="600" w:type="dxa"/>
          </w:tcPr>
          <w:p w14:paraId="59F5C0C1" w14:textId="77777777" w:rsidR="00B50050" w:rsidRDefault="00B50050" w:rsidP="0088127C">
            <w:pPr>
              <w:pStyle w:val="OtherTableBody"/>
            </w:pPr>
            <w:r>
              <w:t>0191</w:t>
            </w:r>
          </w:p>
        </w:tc>
        <w:tc>
          <w:tcPr>
            <w:tcW w:w="2600" w:type="dxa"/>
          </w:tcPr>
          <w:p w14:paraId="43F09DA1" w14:textId="77777777" w:rsidR="00B50050" w:rsidRDefault="00B50050" w:rsidP="0088127C">
            <w:pPr>
              <w:pStyle w:val="OtherTableBody"/>
            </w:pPr>
          </w:p>
        </w:tc>
        <w:tc>
          <w:tcPr>
            <w:tcW w:w="1400" w:type="dxa"/>
          </w:tcPr>
          <w:p w14:paraId="00DC0A73" w14:textId="77777777" w:rsidR="00B50050" w:rsidRDefault="00B50050" w:rsidP="0088127C">
            <w:pPr>
              <w:pStyle w:val="OtherTableBody"/>
            </w:pPr>
            <w:r>
              <w:t>TEXT</w:t>
            </w:r>
          </w:p>
        </w:tc>
        <w:tc>
          <w:tcPr>
            <w:tcW w:w="4200" w:type="dxa"/>
          </w:tcPr>
          <w:p w14:paraId="148992E8" w14:textId="77777777" w:rsidR="00B50050" w:rsidRDefault="00B50050" w:rsidP="0088127C">
            <w:pPr>
              <w:pStyle w:val="OtherTableBody"/>
            </w:pPr>
            <w:r>
              <w:t>Machine readable text document (HL7 V2.3.1 and later)</w:t>
            </w:r>
          </w:p>
        </w:tc>
      </w:tr>
      <w:tr w:rsidR="00B50050" w14:paraId="6D27643C" w14:textId="77777777" w:rsidTr="00195548">
        <w:tc>
          <w:tcPr>
            <w:tcW w:w="600" w:type="dxa"/>
          </w:tcPr>
          <w:p w14:paraId="24A0BB02" w14:textId="77777777" w:rsidR="00B50050" w:rsidRDefault="00B50050" w:rsidP="0088127C">
            <w:pPr>
              <w:pStyle w:val="OtherTableBody"/>
            </w:pPr>
          </w:p>
        </w:tc>
        <w:tc>
          <w:tcPr>
            <w:tcW w:w="600" w:type="dxa"/>
          </w:tcPr>
          <w:p w14:paraId="4532FA97" w14:textId="77777777" w:rsidR="00B50050" w:rsidRDefault="00B50050" w:rsidP="0088127C">
            <w:pPr>
              <w:pStyle w:val="OtherTableBody"/>
            </w:pPr>
            <w:r>
              <w:t>0191</w:t>
            </w:r>
          </w:p>
        </w:tc>
        <w:tc>
          <w:tcPr>
            <w:tcW w:w="2600" w:type="dxa"/>
          </w:tcPr>
          <w:p w14:paraId="4FC45BE7" w14:textId="77777777" w:rsidR="00B50050" w:rsidRDefault="00B50050" w:rsidP="0088127C">
            <w:pPr>
              <w:pStyle w:val="OtherTableBody"/>
            </w:pPr>
          </w:p>
        </w:tc>
        <w:tc>
          <w:tcPr>
            <w:tcW w:w="1400" w:type="dxa"/>
          </w:tcPr>
          <w:p w14:paraId="3B06A015" w14:textId="77777777" w:rsidR="00B50050" w:rsidRDefault="00B50050" w:rsidP="0088127C">
            <w:pPr>
              <w:pStyle w:val="OtherTableBody"/>
            </w:pPr>
            <w:r>
              <w:t>TX</w:t>
            </w:r>
          </w:p>
        </w:tc>
        <w:tc>
          <w:tcPr>
            <w:tcW w:w="4200" w:type="dxa"/>
          </w:tcPr>
          <w:p w14:paraId="08382671" w14:textId="77777777" w:rsidR="00B50050" w:rsidRDefault="00B50050" w:rsidP="0088127C">
            <w:pPr>
              <w:pStyle w:val="OtherTableBody"/>
            </w:pPr>
            <w:r>
              <w:t>Machine readable text document (HL7 V2.2 only)</w:t>
            </w:r>
          </w:p>
        </w:tc>
      </w:tr>
      <w:tr w:rsidR="00B50050" w14:paraId="1E344AD7" w14:textId="77777777" w:rsidTr="00195548">
        <w:tc>
          <w:tcPr>
            <w:tcW w:w="600" w:type="dxa"/>
          </w:tcPr>
          <w:p w14:paraId="1B3D51ED" w14:textId="77777777" w:rsidR="00B50050" w:rsidRDefault="00B50050" w:rsidP="0088127C">
            <w:pPr>
              <w:pStyle w:val="OtherTableBody"/>
            </w:pPr>
            <w:r>
              <w:t>User</w:t>
            </w:r>
          </w:p>
        </w:tc>
        <w:tc>
          <w:tcPr>
            <w:tcW w:w="600" w:type="dxa"/>
          </w:tcPr>
          <w:p w14:paraId="1A7CBBF4" w14:textId="77777777" w:rsidR="00B50050" w:rsidRDefault="00B50050" w:rsidP="0088127C">
            <w:pPr>
              <w:pStyle w:val="OtherTableBody"/>
            </w:pPr>
          </w:p>
        </w:tc>
        <w:tc>
          <w:tcPr>
            <w:tcW w:w="2600" w:type="dxa"/>
          </w:tcPr>
          <w:p w14:paraId="3E4344BA" w14:textId="77777777" w:rsidR="00B50050" w:rsidRDefault="00B50050" w:rsidP="0088127C">
            <w:pPr>
              <w:pStyle w:val="OtherTableBody"/>
            </w:pPr>
            <w:r>
              <w:t>Amount Class</w:t>
            </w:r>
          </w:p>
        </w:tc>
        <w:tc>
          <w:tcPr>
            <w:tcW w:w="1400" w:type="dxa"/>
          </w:tcPr>
          <w:p w14:paraId="35B0592E" w14:textId="77777777" w:rsidR="00B50050" w:rsidRDefault="00B50050" w:rsidP="0088127C">
            <w:pPr>
              <w:pStyle w:val="OtherTableBody"/>
            </w:pPr>
          </w:p>
        </w:tc>
        <w:tc>
          <w:tcPr>
            <w:tcW w:w="4200" w:type="dxa"/>
          </w:tcPr>
          <w:p w14:paraId="495A09BC" w14:textId="77777777" w:rsidR="00B50050" w:rsidRDefault="00B50050" w:rsidP="0088127C">
            <w:pPr>
              <w:pStyle w:val="OtherTableBody"/>
            </w:pPr>
          </w:p>
        </w:tc>
      </w:tr>
      <w:tr w:rsidR="00B50050" w14:paraId="1CD6CE33" w14:textId="77777777" w:rsidTr="00195548">
        <w:tc>
          <w:tcPr>
            <w:tcW w:w="600" w:type="dxa"/>
          </w:tcPr>
          <w:p w14:paraId="5727CFE7" w14:textId="77777777" w:rsidR="00B50050" w:rsidRDefault="00B50050" w:rsidP="0088127C">
            <w:pPr>
              <w:pStyle w:val="OtherTableBody"/>
            </w:pPr>
          </w:p>
        </w:tc>
        <w:tc>
          <w:tcPr>
            <w:tcW w:w="600" w:type="dxa"/>
          </w:tcPr>
          <w:p w14:paraId="2D5FBACB" w14:textId="77777777" w:rsidR="00B50050" w:rsidRDefault="00B50050" w:rsidP="0088127C">
            <w:pPr>
              <w:pStyle w:val="OtherTableBody"/>
            </w:pPr>
            <w:r>
              <w:t>0193</w:t>
            </w:r>
          </w:p>
        </w:tc>
        <w:tc>
          <w:tcPr>
            <w:tcW w:w="2600" w:type="dxa"/>
          </w:tcPr>
          <w:p w14:paraId="4C8DCA79" w14:textId="77777777" w:rsidR="00B50050" w:rsidRDefault="00B50050" w:rsidP="0088127C">
            <w:pPr>
              <w:pStyle w:val="OtherTableBody"/>
            </w:pPr>
          </w:p>
        </w:tc>
        <w:tc>
          <w:tcPr>
            <w:tcW w:w="1400" w:type="dxa"/>
          </w:tcPr>
          <w:p w14:paraId="769D5DCB" w14:textId="77777777" w:rsidR="00B50050" w:rsidRDefault="00B50050" w:rsidP="0088127C">
            <w:pPr>
              <w:pStyle w:val="OtherTableBody"/>
            </w:pPr>
            <w:r>
              <w:t>AT</w:t>
            </w:r>
          </w:p>
        </w:tc>
        <w:tc>
          <w:tcPr>
            <w:tcW w:w="4200" w:type="dxa"/>
          </w:tcPr>
          <w:p w14:paraId="0E242CC9" w14:textId="77777777" w:rsidR="00B50050" w:rsidRDefault="00B50050" w:rsidP="0088127C">
            <w:pPr>
              <w:pStyle w:val="OtherTableBody"/>
            </w:pPr>
            <w:r>
              <w:t>Amount</w:t>
            </w:r>
          </w:p>
        </w:tc>
      </w:tr>
      <w:tr w:rsidR="00B50050" w14:paraId="1788B250" w14:textId="77777777" w:rsidTr="00195548">
        <w:tc>
          <w:tcPr>
            <w:tcW w:w="600" w:type="dxa"/>
          </w:tcPr>
          <w:p w14:paraId="77B13053" w14:textId="77777777" w:rsidR="00B50050" w:rsidRDefault="00B50050" w:rsidP="0088127C">
            <w:pPr>
              <w:pStyle w:val="OtherTableBody"/>
            </w:pPr>
          </w:p>
        </w:tc>
        <w:tc>
          <w:tcPr>
            <w:tcW w:w="600" w:type="dxa"/>
          </w:tcPr>
          <w:p w14:paraId="6397CA06" w14:textId="77777777" w:rsidR="00B50050" w:rsidRDefault="00B50050" w:rsidP="0088127C">
            <w:pPr>
              <w:pStyle w:val="OtherTableBody"/>
            </w:pPr>
            <w:r>
              <w:t>0193</w:t>
            </w:r>
          </w:p>
        </w:tc>
        <w:tc>
          <w:tcPr>
            <w:tcW w:w="2600" w:type="dxa"/>
          </w:tcPr>
          <w:p w14:paraId="512E3B58" w14:textId="77777777" w:rsidR="00B50050" w:rsidRDefault="00B50050" w:rsidP="0088127C">
            <w:pPr>
              <w:pStyle w:val="OtherTableBody"/>
            </w:pPr>
          </w:p>
        </w:tc>
        <w:tc>
          <w:tcPr>
            <w:tcW w:w="1400" w:type="dxa"/>
          </w:tcPr>
          <w:p w14:paraId="75A77FC6" w14:textId="77777777" w:rsidR="00B50050" w:rsidRDefault="00B50050" w:rsidP="0088127C">
            <w:pPr>
              <w:pStyle w:val="OtherTableBody"/>
            </w:pPr>
            <w:r>
              <w:t>LM</w:t>
            </w:r>
          </w:p>
        </w:tc>
        <w:tc>
          <w:tcPr>
            <w:tcW w:w="4200" w:type="dxa"/>
          </w:tcPr>
          <w:p w14:paraId="35DDC2D8" w14:textId="77777777" w:rsidR="00B50050" w:rsidRDefault="00B50050" w:rsidP="0088127C">
            <w:pPr>
              <w:pStyle w:val="OtherTableBody"/>
            </w:pPr>
            <w:r>
              <w:t>Limit</w:t>
            </w:r>
          </w:p>
        </w:tc>
      </w:tr>
      <w:tr w:rsidR="00B50050" w14:paraId="2363F22A" w14:textId="77777777" w:rsidTr="00195548">
        <w:tc>
          <w:tcPr>
            <w:tcW w:w="600" w:type="dxa"/>
          </w:tcPr>
          <w:p w14:paraId="722D525E" w14:textId="77777777" w:rsidR="00B50050" w:rsidRDefault="00B50050" w:rsidP="0088127C">
            <w:pPr>
              <w:pStyle w:val="OtherTableBody"/>
            </w:pPr>
          </w:p>
        </w:tc>
        <w:tc>
          <w:tcPr>
            <w:tcW w:w="600" w:type="dxa"/>
          </w:tcPr>
          <w:p w14:paraId="4FBDDFE7" w14:textId="77777777" w:rsidR="00B50050" w:rsidRDefault="00B50050" w:rsidP="0088127C">
            <w:pPr>
              <w:pStyle w:val="OtherTableBody"/>
            </w:pPr>
            <w:r>
              <w:t>0193</w:t>
            </w:r>
          </w:p>
        </w:tc>
        <w:tc>
          <w:tcPr>
            <w:tcW w:w="2600" w:type="dxa"/>
          </w:tcPr>
          <w:p w14:paraId="42436F38" w14:textId="77777777" w:rsidR="00B50050" w:rsidRDefault="00B50050" w:rsidP="0088127C">
            <w:pPr>
              <w:pStyle w:val="OtherTableBody"/>
            </w:pPr>
          </w:p>
        </w:tc>
        <w:tc>
          <w:tcPr>
            <w:tcW w:w="1400" w:type="dxa"/>
          </w:tcPr>
          <w:p w14:paraId="300E8A11" w14:textId="77777777" w:rsidR="00B50050" w:rsidRDefault="00B50050" w:rsidP="0088127C">
            <w:pPr>
              <w:pStyle w:val="OtherTableBody"/>
            </w:pPr>
            <w:r>
              <w:t>PC</w:t>
            </w:r>
          </w:p>
        </w:tc>
        <w:tc>
          <w:tcPr>
            <w:tcW w:w="4200" w:type="dxa"/>
          </w:tcPr>
          <w:p w14:paraId="38D37608" w14:textId="77777777" w:rsidR="00B50050" w:rsidRDefault="00B50050" w:rsidP="0088127C">
            <w:pPr>
              <w:pStyle w:val="OtherTableBody"/>
            </w:pPr>
            <w:r>
              <w:t>Percentage</w:t>
            </w:r>
          </w:p>
        </w:tc>
      </w:tr>
      <w:tr w:rsidR="00B50050" w14:paraId="11917431" w14:textId="77777777" w:rsidTr="00195548">
        <w:tc>
          <w:tcPr>
            <w:tcW w:w="600" w:type="dxa"/>
          </w:tcPr>
          <w:p w14:paraId="4C4E0641" w14:textId="77777777" w:rsidR="00B50050" w:rsidRDefault="00B50050" w:rsidP="0088127C">
            <w:pPr>
              <w:pStyle w:val="OtherTableBody"/>
            </w:pPr>
          </w:p>
        </w:tc>
        <w:tc>
          <w:tcPr>
            <w:tcW w:w="600" w:type="dxa"/>
          </w:tcPr>
          <w:p w14:paraId="6852D303" w14:textId="77777777" w:rsidR="00B50050" w:rsidRDefault="00B50050" w:rsidP="0088127C">
            <w:pPr>
              <w:pStyle w:val="OtherTableBody"/>
            </w:pPr>
            <w:r>
              <w:t>0193</w:t>
            </w:r>
          </w:p>
        </w:tc>
        <w:tc>
          <w:tcPr>
            <w:tcW w:w="2600" w:type="dxa"/>
          </w:tcPr>
          <w:p w14:paraId="4C760D67" w14:textId="77777777" w:rsidR="00B50050" w:rsidRDefault="00B50050" w:rsidP="0088127C">
            <w:pPr>
              <w:pStyle w:val="OtherTableBody"/>
            </w:pPr>
          </w:p>
        </w:tc>
        <w:tc>
          <w:tcPr>
            <w:tcW w:w="1400" w:type="dxa"/>
          </w:tcPr>
          <w:p w14:paraId="67ED1729" w14:textId="77777777" w:rsidR="00B50050" w:rsidRDefault="00B50050" w:rsidP="0088127C">
            <w:pPr>
              <w:pStyle w:val="OtherTableBody"/>
            </w:pPr>
            <w:r>
              <w:t>UL</w:t>
            </w:r>
          </w:p>
        </w:tc>
        <w:tc>
          <w:tcPr>
            <w:tcW w:w="4200" w:type="dxa"/>
          </w:tcPr>
          <w:p w14:paraId="0D9E6B92" w14:textId="77777777" w:rsidR="00B50050" w:rsidRDefault="00B50050" w:rsidP="0088127C">
            <w:pPr>
              <w:pStyle w:val="OtherTableBody"/>
            </w:pPr>
            <w:r>
              <w:t>Unlimited</w:t>
            </w:r>
          </w:p>
        </w:tc>
      </w:tr>
      <w:tr w:rsidR="00B50050" w14:paraId="18315187" w14:textId="77777777" w:rsidTr="00195548">
        <w:tc>
          <w:tcPr>
            <w:tcW w:w="600" w:type="dxa"/>
          </w:tcPr>
          <w:p w14:paraId="14233F77" w14:textId="77777777" w:rsidR="00B50050" w:rsidRDefault="00B50050" w:rsidP="0088127C">
            <w:pPr>
              <w:pStyle w:val="OtherTableBody"/>
            </w:pPr>
            <w:r>
              <w:t>HL7</w:t>
            </w:r>
          </w:p>
        </w:tc>
        <w:tc>
          <w:tcPr>
            <w:tcW w:w="600" w:type="dxa"/>
          </w:tcPr>
          <w:p w14:paraId="27466C88" w14:textId="77777777" w:rsidR="00B50050" w:rsidRDefault="00B50050" w:rsidP="0088127C">
            <w:pPr>
              <w:pStyle w:val="OtherTableBody"/>
            </w:pPr>
          </w:p>
        </w:tc>
        <w:tc>
          <w:tcPr>
            <w:tcW w:w="2600" w:type="dxa"/>
          </w:tcPr>
          <w:p w14:paraId="53BE6F01" w14:textId="77777777" w:rsidR="00B50050" w:rsidRDefault="00B50050" w:rsidP="0088127C">
            <w:pPr>
              <w:pStyle w:val="OtherTableBody"/>
            </w:pPr>
            <w:r>
              <w:t>Name Type</w:t>
            </w:r>
          </w:p>
        </w:tc>
        <w:tc>
          <w:tcPr>
            <w:tcW w:w="1400" w:type="dxa"/>
          </w:tcPr>
          <w:p w14:paraId="4BB54BC9" w14:textId="77777777" w:rsidR="00B50050" w:rsidRDefault="00B50050" w:rsidP="0088127C">
            <w:pPr>
              <w:pStyle w:val="OtherTableBody"/>
            </w:pPr>
          </w:p>
        </w:tc>
        <w:tc>
          <w:tcPr>
            <w:tcW w:w="4200" w:type="dxa"/>
          </w:tcPr>
          <w:p w14:paraId="0529305F" w14:textId="77777777" w:rsidR="00B50050" w:rsidRDefault="00B50050" w:rsidP="0088127C">
            <w:pPr>
              <w:pStyle w:val="OtherTableBody"/>
            </w:pPr>
          </w:p>
        </w:tc>
      </w:tr>
      <w:tr w:rsidR="00B50050" w14:paraId="566F1A37" w14:textId="77777777" w:rsidTr="00195548">
        <w:tc>
          <w:tcPr>
            <w:tcW w:w="600" w:type="dxa"/>
          </w:tcPr>
          <w:p w14:paraId="3711778B" w14:textId="77777777" w:rsidR="00B50050" w:rsidRDefault="00B50050" w:rsidP="0088127C">
            <w:pPr>
              <w:pStyle w:val="OtherTableBody"/>
            </w:pPr>
          </w:p>
        </w:tc>
        <w:tc>
          <w:tcPr>
            <w:tcW w:w="600" w:type="dxa"/>
          </w:tcPr>
          <w:p w14:paraId="3423DE9F" w14:textId="77777777" w:rsidR="00B50050" w:rsidRDefault="00B50050" w:rsidP="0088127C">
            <w:pPr>
              <w:pStyle w:val="OtherTableBody"/>
            </w:pPr>
            <w:r>
              <w:t>0200</w:t>
            </w:r>
          </w:p>
        </w:tc>
        <w:tc>
          <w:tcPr>
            <w:tcW w:w="2600" w:type="dxa"/>
          </w:tcPr>
          <w:p w14:paraId="5F204C68" w14:textId="77777777" w:rsidR="00B50050" w:rsidRDefault="00B50050" w:rsidP="0088127C">
            <w:pPr>
              <w:pStyle w:val="OtherTableBody"/>
            </w:pPr>
          </w:p>
        </w:tc>
        <w:tc>
          <w:tcPr>
            <w:tcW w:w="1400" w:type="dxa"/>
          </w:tcPr>
          <w:p w14:paraId="75201908" w14:textId="77777777" w:rsidR="00B50050" w:rsidRDefault="00B50050" w:rsidP="0088127C">
            <w:pPr>
              <w:pStyle w:val="OtherTableBody"/>
            </w:pPr>
            <w:r>
              <w:t>A</w:t>
            </w:r>
          </w:p>
        </w:tc>
        <w:tc>
          <w:tcPr>
            <w:tcW w:w="4200" w:type="dxa"/>
          </w:tcPr>
          <w:p w14:paraId="6B6D2D48" w14:textId="77777777" w:rsidR="00B50050" w:rsidRDefault="00B50050" w:rsidP="0088127C">
            <w:pPr>
              <w:pStyle w:val="OtherTableBody"/>
            </w:pPr>
            <w:r>
              <w:t>Assigned</w:t>
            </w:r>
          </w:p>
        </w:tc>
      </w:tr>
      <w:tr w:rsidR="00B50050" w14:paraId="38B6EC5E" w14:textId="77777777" w:rsidTr="00195548">
        <w:tc>
          <w:tcPr>
            <w:tcW w:w="600" w:type="dxa"/>
          </w:tcPr>
          <w:p w14:paraId="7F4DA1F1" w14:textId="77777777" w:rsidR="00B50050" w:rsidRDefault="00B50050" w:rsidP="0088127C">
            <w:pPr>
              <w:pStyle w:val="OtherTableBody"/>
            </w:pPr>
          </w:p>
        </w:tc>
        <w:tc>
          <w:tcPr>
            <w:tcW w:w="600" w:type="dxa"/>
          </w:tcPr>
          <w:p w14:paraId="604AA551" w14:textId="77777777" w:rsidR="00B50050" w:rsidRDefault="00B50050" w:rsidP="0088127C">
            <w:pPr>
              <w:pStyle w:val="OtherTableBody"/>
            </w:pPr>
            <w:r>
              <w:t>0200</w:t>
            </w:r>
          </w:p>
        </w:tc>
        <w:tc>
          <w:tcPr>
            <w:tcW w:w="2600" w:type="dxa"/>
          </w:tcPr>
          <w:p w14:paraId="2AB4FD8D" w14:textId="77777777" w:rsidR="00B50050" w:rsidRDefault="00B50050" w:rsidP="0088127C">
            <w:pPr>
              <w:pStyle w:val="OtherTableBody"/>
            </w:pPr>
          </w:p>
        </w:tc>
        <w:tc>
          <w:tcPr>
            <w:tcW w:w="1400" w:type="dxa"/>
          </w:tcPr>
          <w:p w14:paraId="7C6FDDFD" w14:textId="77777777" w:rsidR="00B50050" w:rsidRDefault="00B50050" w:rsidP="0088127C">
            <w:pPr>
              <w:pStyle w:val="OtherTableBody"/>
            </w:pPr>
            <w:r>
              <w:t>B</w:t>
            </w:r>
          </w:p>
        </w:tc>
        <w:tc>
          <w:tcPr>
            <w:tcW w:w="4200" w:type="dxa"/>
          </w:tcPr>
          <w:p w14:paraId="6AA435F5" w14:textId="77777777" w:rsidR="00B50050" w:rsidRDefault="00B50050" w:rsidP="0088127C">
            <w:pPr>
              <w:pStyle w:val="OtherTableBody"/>
            </w:pPr>
            <w:r>
              <w:t>Birth name</w:t>
            </w:r>
          </w:p>
        </w:tc>
      </w:tr>
      <w:tr w:rsidR="00B50050" w14:paraId="1816BD05" w14:textId="77777777" w:rsidTr="00195548">
        <w:tc>
          <w:tcPr>
            <w:tcW w:w="600" w:type="dxa"/>
          </w:tcPr>
          <w:p w14:paraId="5C96AF5C" w14:textId="77777777" w:rsidR="00B50050" w:rsidRDefault="00B50050" w:rsidP="0088127C">
            <w:pPr>
              <w:pStyle w:val="OtherTableBody"/>
            </w:pPr>
          </w:p>
        </w:tc>
        <w:tc>
          <w:tcPr>
            <w:tcW w:w="600" w:type="dxa"/>
          </w:tcPr>
          <w:p w14:paraId="1BD234C4" w14:textId="77777777" w:rsidR="00B50050" w:rsidRDefault="00B50050" w:rsidP="0088127C">
            <w:pPr>
              <w:pStyle w:val="OtherTableBody"/>
            </w:pPr>
            <w:r>
              <w:t>0200</w:t>
            </w:r>
          </w:p>
        </w:tc>
        <w:tc>
          <w:tcPr>
            <w:tcW w:w="2600" w:type="dxa"/>
          </w:tcPr>
          <w:p w14:paraId="6A3EFC99" w14:textId="77777777" w:rsidR="00B50050" w:rsidRDefault="00B50050" w:rsidP="0088127C">
            <w:pPr>
              <w:pStyle w:val="OtherTableBody"/>
            </w:pPr>
          </w:p>
        </w:tc>
        <w:tc>
          <w:tcPr>
            <w:tcW w:w="1400" w:type="dxa"/>
          </w:tcPr>
          <w:p w14:paraId="0D6D58AB" w14:textId="77777777" w:rsidR="00B50050" w:rsidRDefault="00B50050" w:rsidP="0088127C">
            <w:pPr>
              <w:pStyle w:val="OtherTableBody"/>
            </w:pPr>
            <w:r>
              <w:t>BAD</w:t>
            </w:r>
          </w:p>
        </w:tc>
        <w:tc>
          <w:tcPr>
            <w:tcW w:w="4200" w:type="dxa"/>
          </w:tcPr>
          <w:p w14:paraId="36EF5EDB" w14:textId="77777777" w:rsidR="00B50050" w:rsidRDefault="00B50050" w:rsidP="0088127C">
            <w:pPr>
              <w:pStyle w:val="OtherTableBody"/>
            </w:pPr>
            <w:r>
              <w:t>Bad Name</w:t>
            </w:r>
          </w:p>
        </w:tc>
      </w:tr>
      <w:tr w:rsidR="00B50050" w14:paraId="5C223F94" w14:textId="77777777" w:rsidTr="00195548">
        <w:tc>
          <w:tcPr>
            <w:tcW w:w="600" w:type="dxa"/>
          </w:tcPr>
          <w:p w14:paraId="3B5E2AE7" w14:textId="77777777" w:rsidR="00B50050" w:rsidRDefault="00B50050" w:rsidP="0088127C">
            <w:pPr>
              <w:pStyle w:val="OtherTableBody"/>
            </w:pPr>
          </w:p>
        </w:tc>
        <w:tc>
          <w:tcPr>
            <w:tcW w:w="600" w:type="dxa"/>
          </w:tcPr>
          <w:p w14:paraId="26A0C1B4" w14:textId="77777777" w:rsidR="00B50050" w:rsidRDefault="00B50050" w:rsidP="0088127C">
            <w:pPr>
              <w:pStyle w:val="OtherTableBody"/>
            </w:pPr>
            <w:r>
              <w:t>0200</w:t>
            </w:r>
          </w:p>
        </w:tc>
        <w:tc>
          <w:tcPr>
            <w:tcW w:w="2600" w:type="dxa"/>
          </w:tcPr>
          <w:p w14:paraId="0033CB72" w14:textId="77777777" w:rsidR="00B50050" w:rsidRDefault="00B50050" w:rsidP="0088127C">
            <w:pPr>
              <w:pStyle w:val="OtherTableBody"/>
            </w:pPr>
          </w:p>
        </w:tc>
        <w:tc>
          <w:tcPr>
            <w:tcW w:w="1400" w:type="dxa"/>
          </w:tcPr>
          <w:p w14:paraId="5E10789A" w14:textId="77777777" w:rsidR="00B50050" w:rsidRDefault="00B50050" w:rsidP="0088127C">
            <w:pPr>
              <w:pStyle w:val="OtherTableBody"/>
            </w:pPr>
            <w:r>
              <w:t>C</w:t>
            </w:r>
          </w:p>
        </w:tc>
        <w:tc>
          <w:tcPr>
            <w:tcW w:w="4200" w:type="dxa"/>
          </w:tcPr>
          <w:p w14:paraId="38EFA1E2" w14:textId="77777777" w:rsidR="00B50050" w:rsidRDefault="00B50050" w:rsidP="0088127C">
            <w:pPr>
              <w:pStyle w:val="OtherTableBody"/>
            </w:pPr>
            <w:r>
              <w:t>Adopted Name</w:t>
            </w:r>
          </w:p>
        </w:tc>
      </w:tr>
      <w:tr w:rsidR="00B50050" w14:paraId="48E599B7" w14:textId="77777777" w:rsidTr="00195548">
        <w:tc>
          <w:tcPr>
            <w:tcW w:w="600" w:type="dxa"/>
          </w:tcPr>
          <w:p w14:paraId="28EE00DC" w14:textId="77777777" w:rsidR="00B50050" w:rsidRDefault="00B50050" w:rsidP="0088127C">
            <w:pPr>
              <w:pStyle w:val="OtherTableBody"/>
            </w:pPr>
          </w:p>
        </w:tc>
        <w:tc>
          <w:tcPr>
            <w:tcW w:w="600" w:type="dxa"/>
          </w:tcPr>
          <w:p w14:paraId="4DA3C792" w14:textId="77777777" w:rsidR="00B50050" w:rsidRDefault="00B50050" w:rsidP="0088127C">
            <w:pPr>
              <w:pStyle w:val="OtherTableBody"/>
            </w:pPr>
            <w:r>
              <w:t>0200</w:t>
            </w:r>
          </w:p>
        </w:tc>
        <w:tc>
          <w:tcPr>
            <w:tcW w:w="2600" w:type="dxa"/>
          </w:tcPr>
          <w:p w14:paraId="1F2C091A" w14:textId="77777777" w:rsidR="00B50050" w:rsidRDefault="00B50050" w:rsidP="0088127C">
            <w:pPr>
              <w:pStyle w:val="OtherTableBody"/>
            </w:pPr>
          </w:p>
        </w:tc>
        <w:tc>
          <w:tcPr>
            <w:tcW w:w="1400" w:type="dxa"/>
          </w:tcPr>
          <w:p w14:paraId="7765F4D9" w14:textId="77777777" w:rsidR="00B50050" w:rsidRDefault="00B50050" w:rsidP="0088127C">
            <w:pPr>
              <w:pStyle w:val="OtherTableBody"/>
            </w:pPr>
            <w:r>
              <w:t>D</w:t>
            </w:r>
          </w:p>
        </w:tc>
        <w:tc>
          <w:tcPr>
            <w:tcW w:w="4200" w:type="dxa"/>
          </w:tcPr>
          <w:p w14:paraId="1D6F10D6" w14:textId="77777777" w:rsidR="00B50050" w:rsidRDefault="00B50050" w:rsidP="0088127C">
            <w:pPr>
              <w:pStyle w:val="OtherTableBody"/>
            </w:pPr>
            <w:r>
              <w:t>Customary Name</w:t>
            </w:r>
          </w:p>
        </w:tc>
      </w:tr>
      <w:tr w:rsidR="00B50050" w14:paraId="52713AFC" w14:textId="77777777" w:rsidTr="00195548">
        <w:tc>
          <w:tcPr>
            <w:tcW w:w="600" w:type="dxa"/>
          </w:tcPr>
          <w:p w14:paraId="2B46CF42" w14:textId="77777777" w:rsidR="00B50050" w:rsidRDefault="00B50050" w:rsidP="0088127C">
            <w:pPr>
              <w:pStyle w:val="OtherTableBody"/>
            </w:pPr>
          </w:p>
        </w:tc>
        <w:tc>
          <w:tcPr>
            <w:tcW w:w="600" w:type="dxa"/>
          </w:tcPr>
          <w:p w14:paraId="5689DF48" w14:textId="77777777" w:rsidR="00B50050" w:rsidRDefault="00B50050" w:rsidP="0088127C">
            <w:pPr>
              <w:pStyle w:val="OtherTableBody"/>
            </w:pPr>
            <w:r>
              <w:t>0200</w:t>
            </w:r>
          </w:p>
        </w:tc>
        <w:tc>
          <w:tcPr>
            <w:tcW w:w="2600" w:type="dxa"/>
          </w:tcPr>
          <w:p w14:paraId="0247B1DD" w14:textId="77777777" w:rsidR="00B50050" w:rsidRDefault="00B50050" w:rsidP="0088127C">
            <w:pPr>
              <w:pStyle w:val="OtherTableBody"/>
            </w:pPr>
          </w:p>
        </w:tc>
        <w:tc>
          <w:tcPr>
            <w:tcW w:w="1400" w:type="dxa"/>
          </w:tcPr>
          <w:p w14:paraId="137F238F" w14:textId="77777777" w:rsidR="00B50050" w:rsidRDefault="00B50050" w:rsidP="0088127C">
            <w:pPr>
              <w:pStyle w:val="OtherTableBody"/>
            </w:pPr>
            <w:r>
              <w:t>F</w:t>
            </w:r>
          </w:p>
        </w:tc>
        <w:tc>
          <w:tcPr>
            <w:tcW w:w="4200" w:type="dxa"/>
          </w:tcPr>
          <w:p w14:paraId="0F83E83E" w14:textId="77777777" w:rsidR="00B50050" w:rsidRDefault="00B50050" w:rsidP="0088127C">
            <w:pPr>
              <w:pStyle w:val="OtherTableBody"/>
            </w:pPr>
            <w:r>
              <w:t>Fathers Name</w:t>
            </w:r>
          </w:p>
        </w:tc>
      </w:tr>
      <w:tr w:rsidR="00B50050" w14:paraId="72D8879D" w14:textId="77777777" w:rsidTr="00195548">
        <w:tc>
          <w:tcPr>
            <w:tcW w:w="600" w:type="dxa"/>
          </w:tcPr>
          <w:p w14:paraId="5CF0B2AE" w14:textId="77777777" w:rsidR="00B50050" w:rsidRDefault="00B50050" w:rsidP="0088127C">
            <w:pPr>
              <w:pStyle w:val="OtherTableBody"/>
            </w:pPr>
          </w:p>
        </w:tc>
        <w:tc>
          <w:tcPr>
            <w:tcW w:w="600" w:type="dxa"/>
          </w:tcPr>
          <w:p w14:paraId="1903B4F3" w14:textId="77777777" w:rsidR="00B50050" w:rsidRDefault="00B50050" w:rsidP="0088127C">
            <w:pPr>
              <w:pStyle w:val="OtherTableBody"/>
            </w:pPr>
            <w:r>
              <w:t>0200</w:t>
            </w:r>
          </w:p>
        </w:tc>
        <w:tc>
          <w:tcPr>
            <w:tcW w:w="2600" w:type="dxa"/>
          </w:tcPr>
          <w:p w14:paraId="3E418BCB" w14:textId="77777777" w:rsidR="00B50050" w:rsidRDefault="00B50050" w:rsidP="0088127C">
            <w:pPr>
              <w:pStyle w:val="OtherTableBody"/>
            </w:pPr>
          </w:p>
        </w:tc>
        <w:tc>
          <w:tcPr>
            <w:tcW w:w="1400" w:type="dxa"/>
          </w:tcPr>
          <w:p w14:paraId="739CC974" w14:textId="77777777" w:rsidR="00B50050" w:rsidRDefault="00B50050" w:rsidP="0088127C">
            <w:pPr>
              <w:pStyle w:val="OtherTableBody"/>
            </w:pPr>
            <w:r>
              <w:t>I</w:t>
            </w:r>
          </w:p>
        </w:tc>
        <w:tc>
          <w:tcPr>
            <w:tcW w:w="4200" w:type="dxa"/>
          </w:tcPr>
          <w:p w14:paraId="60E957C2" w14:textId="77777777" w:rsidR="00B50050" w:rsidRDefault="00B50050" w:rsidP="0088127C">
            <w:pPr>
              <w:pStyle w:val="OtherTableBody"/>
            </w:pPr>
            <w:r>
              <w:t>Licensing Name</w:t>
            </w:r>
          </w:p>
        </w:tc>
      </w:tr>
      <w:tr w:rsidR="00B50050" w14:paraId="26E00EB7" w14:textId="77777777" w:rsidTr="00195548">
        <w:tc>
          <w:tcPr>
            <w:tcW w:w="600" w:type="dxa"/>
          </w:tcPr>
          <w:p w14:paraId="77D77F94" w14:textId="77777777" w:rsidR="00B50050" w:rsidRDefault="00B50050" w:rsidP="0088127C">
            <w:pPr>
              <w:pStyle w:val="OtherTableBody"/>
            </w:pPr>
          </w:p>
        </w:tc>
        <w:tc>
          <w:tcPr>
            <w:tcW w:w="600" w:type="dxa"/>
          </w:tcPr>
          <w:p w14:paraId="21464030" w14:textId="77777777" w:rsidR="00B50050" w:rsidRDefault="00B50050" w:rsidP="0088127C">
            <w:pPr>
              <w:pStyle w:val="OtherTableBody"/>
            </w:pPr>
            <w:r>
              <w:t>0200</w:t>
            </w:r>
          </w:p>
        </w:tc>
        <w:tc>
          <w:tcPr>
            <w:tcW w:w="2600" w:type="dxa"/>
          </w:tcPr>
          <w:p w14:paraId="1F1928D0" w14:textId="77777777" w:rsidR="00B50050" w:rsidRDefault="00B50050" w:rsidP="0088127C">
            <w:pPr>
              <w:pStyle w:val="OtherTableBody"/>
            </w:pPr>
          </w:p>
        </w:tc>
        <w:tc>
          <w:tcPr>
            <w:tcW w:w="1400" w:type="dxa"/>
          </w:tcPr>
          <w:p w14:paraId="233F6FF5" w14:textId="77777777" w:rsidR="00B50050" w:rsidRDefault="00B50050" w:rsidP="0088127C">
            <w:pPr>
              <w:pStyle w:val="OtherTableBody"/>
            </w:pPr>
            <w:r>
              <w:t>K</w:t>
            </w:r>
          </w:p>
        </w:tc>
        <w:tc>
          <w:tcPr>
            <w:tcW w:w="4200" w:type="dxa"/>
          </w:tcPr>
          <w:p w14:paraId="53B6CCEA" w14:textId="77777777" w:rsidR="00B50050" w:rsidRDefault="00B50050" w:rsidP="0088127C">
            <w:pPr>
              <w:pStyle w:val="OtherTableBody"/>
            </w:pPr>
            <w:r>
              <w:t>Business name</w:t>
            </w:r>
          </w:p>
        </w:tc>
      </w:tr>
      <w:tr w:rsidR="00B50050" w14:paraId="7A1C740F" w14:textId="77777777" w:rsidTr="00195548">
        <w:tc>
          <w:tcPr>
            <w:tcW w:w="600" w:type="dxa"/>
          </w:tcPr>
          <w:p w14:paraId="7CA156EC" w14:textId="77777777" w:rsidR="00B50050" w:rsidRDefault="00B50050" w:rsidP="0088127C">
            <w:pPr>
              <w:pStyle w:val="OtherTableBody"/>
            </w:pPr>
          </w:p>
        </w:tc>
        <w:tc>
          <w:tcPr>
            <w:tcW w:w="600" w:type="dxa"/>
          </w:tcPr>
          <w:p w14:paraId="549090C5" w14:textId="77777777" w:rsidR="00B50050" w:rsidRDefault="00B50050" w:rsidP="0088127C">
            <w:pPr>
              <w:pStyle w:val="OtherTableBody"/>
            </w:pPr>
            <w:r>
              <w:t>0200</w:t>
            </w:r>
          </w:p>
        </w:tc>
        <w:tc>
          <w:tcPr>
            <w:tcW w:w="2600" w:type="dxa"/>
          </w:tcPr>
          <w:p w14:paraId="490ECB47" w14:textId="77777777" w:rsidR="00B50050" w:rsidRDefault="00B50050" w:rsidP="0088127C">
            <w:pPr>
              <w:pStyle w:val="OtherTableBody"/>
            </w:pPr>
          </w:p>
        </w:tc>
        <w:tc>
          <w:tcPr>
            <w:tcW w:w="1400" w:type="dxa"/>
          </w:tcPr>
          <w:p w14:paraId="57994A58" w14:textId="77777777" w:rsidR="00B50050" w:rsidRDefault="00B50050" w:rsidP="0088127C">
            <w:pPr>
              <w:pStyle w:val="OtherTableBody"/>
            </w:pPr>
            <w:r>
              <w:t>L</w:t>
            </w:r>
          </w:p>
        </w:tc>
        <w:tc>
          <w:tcPr>
            <w:tcW w:w="4200" w:type="dxa"/>
          </w:tcPr>
          <w:p w14:paraId="2EC5ECDC" w14:textId="77777777" w:rsidR="00B50050" w:rsidRDefault="00B50050" w:rsidP="0088127C">
            <w:pPr>
              <w:pStyle w:val="OtherTableBody"/>
            </w:pPr>
            <w:r>
              <w:t>Official Registry Name</w:t>
            </w:r>
          </w:p>
        </w:tc>
      </w:tr>
      <w:tr w:rsidR="00B50050" w14:paraId="73EDB2AD" w14:textId="77777777" w:rsidTr="00195548">
        <w:tc>
          <w:tcPr>
            <w:tcW w:w="600" w:type="dxa"/>
          </w:tcPr>
          <w:p w14:paraId="309D4FDF" w14:textId="77777777" w:rsidR="00B50050" w:rsidRDefault="00B50050" w:rsidP="0088127C">
            <w:pPr>
              <w:pStyle w:val="OtherTableBody"/>
            </w:pPr>
          </w:p>
        </w:tc>
        <w:tc>
          <w:tcPr>
            <w:tcW w:w="600" w:type="dxa"/>
          </w:tcPr>
          <w:p w14:paraId="1E0DF18F" w14:textId="77777777" w:rsidR="00B50050" w:rsidRDefault="00B50050" w:rsidP="0088127C">
            <w:pPr>
              <w:pStyle w:val="OtherTableBody"/>
            </w:pPr>
            <w:r>
              <w:t>0200</w:t>
            </w:r>
          </w:p>
        </w:tc>
        <w:tc>
          <w:tcPr>
            <w:tcW w:w="2600" w:type="dxa"/>
          </w:tcPr>
          <w:p w14:paraId="17F8C2BC" w14:textId="77777777" w:rsidR="00B50050" w:rsidRDefault="00B50050" w:rsidP="0088127C">
            <w:pPr>
              <w:pStyle w:val="OtherTableBody"/>
            </w:pPr>
          </w:p>
        </w:tc>
        <w:tc>
          <w:tcPr>
            <w:tcW w:w="1400" w:type="dxa"/>
          </w:tcPr>
          <w:p w14:paraId="3D535A39" w14:textId="77777777" w:rsidR="00B50050" w:rsidRDefault="00B50050" w:rsidP="0088127C">
            <w:pPr>
              <w:pStyle w:val="OtherTableBody"/>
            </w:pPr>
            <w:r>
              <w:t>M</w:t>
            </w:r>
          </w:p>
        </w:tc>
        <w:tc>
          <w:tcPr>
            <w:tcW w:w="4200" w:type="dxa"/>
          </w:tcPr>
          <w:p w14:paraId="41B911D3" w14:textId="77777777" w:rsidR="00B50050" w:rsidRDefault="00B50050" w:rsidP="0088127C">
            <w:pPr>
              <w:pStyle w:val="OtherTableBody"/>
            </w:pPr>
            <w:r>
              <w:t>Maiden Name</w:t>
            </w:r>
          </w:p>
        </w:tc>
      </w:tr>
      <w:tr w:rsidR="00B50050" w14:paraId="41B449A0" w14:textId="77777777" w:rsidTr="00195548">
        <w:tc>
          <w:tcPr>
            <w:tcW w:w="600" w:type="dxa"/>
          </w:tcPr>
          <w:p w14:paraId="00EC8DB0" w14:textId="77777777" w:rsidR="00B50050" w:rsidRDefault="00B50050" w:rsidP="0088127C">
            <w:pPr>
              <w:pStyle w:val="OtherTableBody"/>
            </w:pPr>
          </w:p>
        </w:tc>
        <w:tc>
          <w:tcPr>
            <w:tcW w:w="600" w:type="dxa"/>
          </w:tcPr>
          <w:p w14:paraId="0E044FB7" w14:textId="77777777" w:rsidR="00B50050" w:rsidRDefault="00B50050" w:rsidP="0088127C">
            <w:pPr>
              <w:pStyle w:val="OtherTableBody"/>
            </w:pPr>
            <w:r>
              <w:t>0200</w:t>
            </w:r>
          </w:p>
        </w:tc>
        <w:tc>
          <w:tcPr>
            <w:tcW w:w="2600" w:type="dxa"/>
          </w:tcPr>
          <w:p w14:paraId="5672CA7D" w14:textId="77777777" w:rsidR="00B50050" w:rsidRDefault="00B50050" w:rsidP="0088127C">
            <w:pPr>
              <w:pStyle w:val="OtherTableBody"/>
            </w:pPr>
          </w:p>
        </w:tc>
        <w:tc>
          <w:tcPr>
            <w:tcW w:w="1400" w:type="dxa"/>
          </w:tcPr>
          <w:p w14:paraId="0CCF0CCB" w14:textId="77777777" w:rsidR="00B50050" w:rsidRDefault="00B50050" w:rsidP="0088127C">
            <w:pPr>
              <w:pStyle w:val="OtherTableBody"/>
            </w:pPr>
            <w:r>
              <w:t>MSK</w:t>
            </w:r>
          </w:p>
        </w:tc>
        <w:tc>
          <w:tcPr>
            <w:tcW w:w="4200" w:type="dxa"/>
          </w:tcPr>
          <w:p w14:paraId="7E2A8EC6" w14:textId="77777777" w:rsidR="00B50050" w:rsidRDefault="00B50050" w:rsidP="0088127C">
            <w:pPr>
              <w:pStyle w:val="OtherTableBody"/>
            </w:pPr>
            <w:r>
              <w:t>Masked</w:t>
            </w:r>
          </w:p>
        </w:tc>
      </w:tr>
      <w:tr w:rsidR="00B50050" w14:paraId="5C546FEB" w14:textId="77777777" w:rsidTr="00195548">
        <w:tc>
          <w:tcPr>
            <w:tcW w:w="600" w:type="dxa"/>
          </w:tcPr>
          <w:p w14:paraId="3C79572B" w14:textId="77777777" w:rsidR="00B50050" w:rsidRDefault="00B50050" w:rsidP="0088127C">
            <w:pPr>
              <w:pStyle w:val="OtherTableBody"/>
            </w:pPr>
          </w:p>
        </w:tc>
        <w:tc>
          <w:tcPr>
            <w:tcW w:w="600" w:type="dxa"/>
          </w:tcPr>
          <w:p w14:paraId="1611D082" w14:textId="77777777" w:rsidR="00B50050" w:rsidRDefault="00B50050" w:rsidP="0088127C">
            <w:pPr>
              <w:pStyle w:val="OtherTableBody"/>
            </w:pPr>
            <w:r>
              <w:t>0200</w:t>
            </w:r>
          </w:p>
        </w:tc>
        <w:tc>
          <w:tcPr>
            <w:tcW w:w="2600" w:type="dxa"/>
          </w:tcPr>
          <w:p w14:paraId="4478D46E" w14:textId="77777777" w:rsidR="00B50050" w:rsidRDefault="00B50050" w:rsidP="0088127C">
            <w:pPr>
              <w:pStyle w:val="OtherTableBody"/>
            </w:pPr>
          </w:p>
        </w:tc>
        <w:tc>
          <w:tcPr>
            <w:tcW w:w="1400" w:type="dxa"/>
          </w:tcPr>
          <w:p w14:paraId="6A7A6B8E" w14:textId="77777777" w:rsidR="00B50050" w:rsidRDefault="00B50050" w:rsidP="0088127C">
            <w:pPr>
              <w:pStyle w:val="OtherTableBody"/>
            </w:pPr>
            <w:r>
              <w:t>N</w:t>
            </w:r>
          </w:p>
        </w:tc>
        <w:tc>
          <w:tcPr>
            <w:tcW w:w="4200" w:type="dxa"/>
          </w:tcPr>
          <w:p w14:paraId="757D207E" w14:textId="77777777" w:rsidR="00B50050" w:rsidRDefault="00B50050" w:rsidP="0088127C">
            <w:pPr>
              <w:pStyle w:val="OtherTableBody"/>
            </w:pPr>
            <w:r>
              <w:t>Nickname</w:t>
            </w:r>
          </w:p>
        </w:tc>
      </w:tr>
      <w:tr w:rsidR="00B50050" w14:paraId="4AD47A53" w14:textId="77777777" w:rsidTr="00195548">
        <w:tc>
          <w:tcPr>
            <w:tcW w:w="600" w:type="dxa"/>
          </w:tcPr>
          <w:p w14:paraId="2E5664D0" w14:textId="77777777" w:rsidR="00B50050" w:rsidRDefault="00B50050" w:rsidP="0088127C">
            <w:pPr>
              <w:pStyle w:val="OtherTableBody"/>
            </w:pPr>
          </w:p>
        </w:tc>
        <w:tc>
          <w:tcPr>
            <w:tcW w:w="600" w:type="dxa"/>
          </w:tcPr>
          <w:p w14:paraId="43663C41" w14:textId="77777777" w:rsidR="00B50050" w:rsidRDefault="00B50050" w:rsidP="0088127C">
            <w:pPr>
              <w:pStyle w:val="OtherTableBody"/>
            </w:pPr>
            <w:r>
              <w:t>0200</w:t>
            </w:r>
          </w:p>
        </w:tc>
        <w:tc>
          <w:tcPr>
            <w:tcW w:w="2600" w:type="dxa"/>
          </w:tcPr>
          <w:p w14:paraId="44226866" w14:textId="77777777" w:rsidR="00B50050" w:rsidRDefault="00B50050" w:rsidP="0088127C">
            <w:pPr>
              <w:pStyle w:val="OtherTableBody"/>
            </w:pPr>
          </w:p>
        </w:tc>
        <w:tc>
          <w:tcPr>
            <w:tcW w:w="1400" w:type="dxa"/>
          </w:tcPr>
          <w:p w14:paraId="770BE246" w14:textId="77777777" w:rsidR="00B50050" w:rsidRDefault="00B50050" w:rsidP="0088127C">
            <w:pPr>
              <w:pStyle w:val="OtherTableBody"/>
            </w:pPr>
            <w:r>
              <w:t>NAV</w:t>
            </w:r>
          </w:p>
        </w:tc>
        <w:tc>
          <w:tcPr>
            <w:tcW w:w="4200" w:type="dxa"/>
          </w:tcPr>
          <w:p w14:paraId="1DF493BD" w14:textId="77777777" w:rsidR="00B50050" w:rsidRDefault="00B50050" w:rsidP="0088127C">
            <w:pPr>
              <w:pStyle w:val="OtherTableBody"/>
            </w:pPr>
            <w:r>
              <w:t>Temporarily Unavailable</w:t>
            </w:r>
          </w:p>
        </w:tc>
      </w:tr>
      <w:tr w:rsidR="00B50050" w14:paraId="48B13BD9" w14:textId="77777777" w:rsidTr="00195548">
        <w:tc>
          <w:tcPr>
            <w:tcW w:w="600" w:type="dxa"/>
          </w:tcPr>
          <w:p w14:paraId="546592A0" w14:textId="77777777" w:rsidR="00B50050" w:rsidRDefault="00B50050" w:rsidP="0088127C">
            <w:pPr>
              <w:pStyle w:val="OtherTableBody"/>
            </w:pPr>
          </w:p>
        </w:tc>
        <w:tc>
          <w:tcPr>
            <w:tcW w:w="600" w:type="dxa"/>
          </w:tcPr>
          <w:p w14:paraId="57B6E11C" w14:textId="77777777" w:rsidR="00B50050" w:rsidRDefault="00B50050" w:rsidP="0088127C">
            <w:pPr>
              <w:pStyle w:val="OtherTableBody"/>
            </w:pPr>
            <w:r>
              <w:t>0200</w:t>
            </w:r>
          </w:p>
        </w:tc>
        <w:tc>
          <w:tcPr>
            <w:tcW w:w="2600" w:type="dxa"/>
          </w:tcPr>
          <w:p w14:paraId="1DE6D8F9" w14:textId="77777777" w:rsidR="00B50050" w:rsidRDefault="00B50050" w:rsidP="0088127C">
            <w:pPr>
              <w:pStyle w:val="OtherTableBody"/>
            </w:pPr>
          </w:p>
        </w:tc>
        <w:tc>
          <w:tcPr>
            <w:tcW w:w="1400" w:type="dxa"/>
          </w:tcPr>
          <w:p w14:paraId="3C1E8E37" w14:textId="77777777" w:rsidR="00B50050" w:rsidRDefault="00B50050" w:rsidP="0088127C">
            <w:pPr>
              <w:pStyle w:val="OtherTableBody"/>
            </w:pPr>
            <w:r>
              <w:t>NB</w:t>
            </w:r>
          </w:p>
        </w:tc>
        <w:tc>
          <w:tcPr>
            <w:tcW w:w="4200" w:type="dxa"/>
          </w:tcPr>
          <w:p w14:paraId="7B42B1F0" w14:textId="77777777" w:rsidR="00B50050" w:rsidRDefault="00B50050" w:rsidP="0088127C">
            <w:pPr>
              <w:pStyle w:val="OtherTableBody"/>
            </w:pPr>
            <w:r>
              <w:t>Newborn Name</w:t>
            </w:r>
          </w:p>
        </w:tc>
      </w:tr>
      <w:tr w:rsidR="00B50050" w14:paraId="7DD0A762" w14:textId="77777777" w:rsidTr="00195548">
        <w:tc>
          <w:tcPr>
            <w:tcW w:w="600" w:type="dxa"/>
          </w:tcPr>
          <w:p w14:paraId="5251D0D1" w14:textId="77777777" w:rsidR="00B50050" w:rsidRDefault="00B50050" w:rsidP="0088127C">
            <w:pPr>
              <w:pStyle w:val="OtherTableBody"/>
            </w:pPr>
          </w:p>
        </w:tc>
        <w:tc>
          <w:tcPr>
            <w:tcW w:w="600" w:type="dxa"/>
          </w:tcPr>
          <w:p w14:paraId="27C4CBBA" w14:textId="77777777" w:rsidR="00B50050" w:rsidRDefault="00B50050" w:rsidP="0088127C">
            <w:pPr>
              <w:pStyle w:val="OtherTableBody"/>
            </w:pPr>
            <w:r>
              <w:t>0200</w:t>
            </w:r>
          </w:p>
        </w:tc>
        <w:tc>
          <w:tcPr>
            <w:tcW w:w="2600" w:type="dxa"/>
          </w:tcPr>
          <w:p w14:paraId="43C86454" w14:textId="77777777" w:rsidR="00B50050" w:rsidRDefault="00B50050" w:rsidP="0088127C">
            <w:pPr>
              <w:pStyle w:val="OtherTableBody"/>
            </w:pPr>
          </w:p>
        </w:tc>
        <w:tc>
          <w:tcPr>
            <w:tcW w:w="1400" w:type="dxa"/>
          </w:tcPr>
          <w:p w14:paraId="79BDC879" w14:textId="77777777" w:rsidR="00B50050" w:rsidRDefault="00B50050" w:rsidP="0088127C">
            <w:pPr>
              <w:pStyle w:val="OtherTableBody"/>
            </w:pPr>
            <w:r>
              <w:t>NOUSE</w:t>
            </w:r>
          </w:p>
        </w:tc>
        <w:tc>
          <w:tcPr>
            <w:tcW w:w="4200" w:type="dxa"/>
          </w:tcPr>
          <w:p w14:paraId="00C0C19F" w14:textId="77777777" w:rsidR="00B50050" w:rsidRDefault="00B50050" w:rsidP="0088127C">
            <w:pPr>
              <w:pStyle w:val="OtherTableBody"/>
            </w:pPr>
            <w:r>
              <w:t>No Longer To Be Used</w:t>
            </w:r>
          </w:p>
        </w:tc>
      </w:tr>
      <w:tr w:rsidR="00B50050" w14:paraId="187EB785" w14:textId="77777777" w:rsidTr="00195548">
        <w:tc>
          <w:tcPr>
            <w:tcW w:w="600" w:type="dxa"/>
          </w:tcPr>
          <w:p w14:paraId="48B24467" w14:textId="77777777" w:rsidR="00B50050" w:rsidRDefault="00B50050" w:rsidP="0088127C">
            <w:pPr>
              <w:pStyle w:val="OtherTableBody"/>
            </w:pPr>
          </w:p>
        </w:tc>
        <w:tc>
          <w:tcPr>
            <w:tcW w:w="600" w:type="dxa"/>
          </w:tcPr>
          <w:p w14:paraId="79F6F4B6" w14:textId="77777777" w:rsidR="00B50050" w:rsidRDefault="00B50050" w:rsidP="0088127C">
            <w:pPr>
              <w:pStyle w:val="OtherTableBody"/>
            </w:pPr>
            <w:r>
              <w:t>0200</w:t>
            </w:r>
          </w:p>
        </w:tc>
        <w:tc>
          <w:tcPr>
            <w:tcW w:w="2600" w:type="dxa"/>
          </w:tcPr>
          <w:p w14:paraId="1216ED65" w14:textId="77777777" w:rsidR="00B50050" w:rsidRDefault="00B50050" w:rsidP="0088127C">
            <w:pPr>
              <w:pStyle w:val="OtherTableBody"/>
            </w:pPr>
          </w:p>
        </w:tc>
        <w:tc>
          <w:tcPr>
            <w:tcW w:w="1400" w:type="dxa"/>
          </w:tcPr>
          <w:p w14:paraId="149DF829" w14:textId="77777777" w:rsidR="00B50050" w:rsidRDefault="00B50050" w:rsidP="0088127C">
            <w:pPr>
              <w:pStyle w:val="OtherTableBody"/>
            </w:pPr>
            <w:r>
              <w:t>P</w:t>
            </w:r>
          </w:p>
        </w:tc>
        <w:tc>
          <w:tcPr>
            <w:tcW w:w="4200" w:type="dxa"/>
          </w:tcPr>
          <w:p w14:paraId="0B4606C7" w14:textId="77777777" w:rsidR="00B50050" w:rsidRDefault="00B50050" w:rsidP="0088127C">
            <w:pPr>
              <w:pStyle w:val="OtherTableBody"/>
            </w:pPr>
            <w:r>
              <w:t>Name of Partner/Spouse</w:t>
            </w:r>
          </w:p>
        </w:tc>
      </w:tr>
      <w:tr w:rsidR="00B50050" w14:paraId="6DA92E34" w14:textId="77777777" w:rsidTr="00195548">
        <w:tc>
          <w:tcPr>
            <w:tcW w:w="600" w:type="dxa"/>
          </w:tcPr>
          <w:p w14:paraId="505317C5" w14:textId="77777777" w:rsidR="00B50050" w:rsidRDefault="00B50050" w:rsidP="0088127C">
            <w:pPr>
              <w:pStyle w:val="OtherTableBody"/>
            </w:pPr>
          </w:p>
        </w:tc>
        <w:tc>
          <w:tcPr>
            <w:tcW w:w="600" w:type="dxa"/>
          </w:tcPr>
          <w:p w14:paraId="1EC3D216" w14:textId="77777777" w:rsidR="00B50050" w:rsidRDefault="00B50050" w:rsidP="0088127C">
            <w:pPr>
              <w:pStyle w:val="OtherTableBody"/>
            </w:pPr>
            <w:r>
              <w:t>0200</w:t>
            </w:r>
          </w:p>
        </w:tc>
        <w:tc>
          <w:tcPr>
            <w:tcW w:w="2600" w:type="dxa"/>
          </w:tcPr>
          <w:p w14:paraId="595F5096" w14:textId="77777777" w:rsidR="00B50050" w:rsidRDefault="00B50050" w:rsidP="0088127C">
            <w:pPr>
              <w:pStyle w:val="OtherTableBody"/>
            </w:pPr>
          </w:p>
        </w:tc>
        <w:tc>
          <w:tcPr>
            <w:tcW w:w="1400" w:type="dxa"/>
          </w:tcPr>
          <w:p w14:paraId="38A365FB" w14:textId="77777777" w:rsidR="00B50050" w:rsidRDefault="00B50050" w:rsidP="0088127C">
            <w:pPr>
              <w:pStyle w:val="OtherTableBody"/>
            </w:pPr>
            <w:r>
              <w:t>R</w:t>
            </w:r>
          </w:p>
        </w:tc>
        <w:tc>
          <w:tcPr>
            <w:tcW w:w="4200" w:type="dxa"/>
          </w:tcPr>
          <w:p w14:paraId="6F8C1FB4" w14:textId="77777777" w:rsidR="00B50050" w:rsidRDefault="00B50050" w:rsidP="0088127C">
            <w:pPr>
              <w:pStyle w:val="OtherTableBody"/>
            </w:pPr>
            <w:r>
              <w:t>Registered Name</w:t>
            </w:r>
          </w:p>
        </w:tc>
      </w:tr>
      <w:tr w:rsidR="00B50050" w14:paraId="7D046FB5" w14:textId="77777777" w:rsidTr="00195548">
        <w:tc>
          <w:tcPr>
            <w:tcW w:w="600" w:type="dxa"/>
          </w:tcPr>
          <w:p w14:paraId="0E5E7DCD" w14:textId="77777777" w:rsidR="00B50050" w:rsidRDefault="00B50050" w:rsidP="0088127C">
            <w:pPr>
              <w:pStyle w:val="OtherTableBody"/>
            </w:pPr>
          </w:p>
        </w:tc>
        <w:tc>
          <w:tcPr>
            <w:tcW w:w="600" w:type="dxa"/>
          </w:tcPr>
          <w:p w14:paraId="5A0CCD28" w14:textId="77777777" w:rsidR="00B50050" w:rsidRDefault="00B50050" w:rsidP="0088127C">
            <w:pPr>
              <w:pStyle w:val="OtherTableBody"/>
            </w:pPr>
            <w:r>
              <w:t>0200</w:t>
            </w:r>
          </w:p>
        </w:tc>
        <w:tc>
          <w:tcPr>
            <w:tcW w:w="2600" w:type="dxa"/>
          </w:tcPr>
          <w:p w14:paraId="38274D66" w14:textId="77777777" w:rsidR="00B50050" w:rsidRDefault="00B50050" w:rsidP="0088127C">
            <w:pPr>
              <w:pStyle w:val="OtherTableBody"/>
            </w:pPr>
          </w:p>
        </w:tc>
        <w:tc>
          <w:tcPr>
            <w:tcW w:w="1400" w:type="dxa"/>
          </w:tcPr>
          <w:p w14:paraId="56D12209" w14:textId="77777777" w:rsidR="00B50050" w:rsidRDefault="00B50050" w:rsidP="0088127C">
            <w:pPr>
              <w:pStyle w:val="OtherTableBody"/>
            </w:pPr>
            <w:r>
              <w:t>REL</w:t>
            </w:r>
          </w:p>
        </w:tc>
        <w:tc>
          <w:tcPr>
            <w:tcW w:w="4200" w:type="dxa"/>
          </w:tcPr>
          <w:p w14:paraId="3013A743" w14:textId="77777777" w:rsidR="00B50050" w:rsidRDefault="00B50050" w:rsidP="0088127C">
            <w:pPr>
              <w:pStyle w:val="OtherTableBody"/>
            </w:pPr>
            <w:r>
              <w:t>Religious</w:t>
            </w:r>
          </w:p>
        </w:tc>
      </w:tr>
      <w:tr w:rsidR="00B50050" w14:paraId="3FB6D19B" w14:textId="77777777" w:rsidTr="00195548">
        <w:tc>
          <w:tcPr>
            <w:tcW w:w="600" w:type="dxa"/>
          </w:tcPr>
          <w:p w14:paraId="2E3E5FB3" w14:textId="77777777" w:rsidR="00B50050" w:rsidRDefault="00B50050" w:rsidP="0088127C">
            <w:pPr>
              <w:pStyle w:val="OtherTableBody"/>
            </w:pPr>
          </w:p>
        </w:tc>
        <w:tc>
          <w:tcPr>
            <w:tcW w:w="600" w:type="dxa"/>
          </w:tcPr>
          <w:p w14:paraId="29EA3410" w14:textId="77777777" w:rsidR="00B50050" w:rsidRDefault="00B50050" w:rsidP="0088127C">
            <w:pPr>
              <w:pStyle w:val="OtherTableBody"/>
            </w:pPr>
            <w:r>
              <w:t>0200</w:t>
            </w:r>
          </w:p>
        </w:tc>
        <w:tc>
          <w:tcPr>
            <w:tcW w:w="2600" w:type="dxa"/>
          </w:tcPr>
          <w:p w14:paraId="18DC2215" w14:textId="77777777" w:rsidR="00B50050" w:rsidRDefault="00B50050" w:rsidP="0088127C">
            <w:pPr>
              <w:pStyle w:val="OtherTableBody"/>
            </w:pPr>
          </w:p>
        </w:tc>
        <w:tc>
          <w:tcPr>
            <w:tcW w:w="1400" w:type="dxa"/>
          </w:tcPr>
          <w:p w14:paraId="5014320E" w14:textId="77777777" w:rsidR="00B50050" w:rsidRDefault="00B50050" w:rsidP="0088127C">
            <w:pPr>
              <w:pStyle w:val="OtherTableBody"/>
            </w:pPr>
            <w:r>
              <w:t>S</w:t>
            </w:r>
          </w:p>
        </w:tc>
        <w:tc>
          <w:tcPr>
            <w:tcW w:w="4200" w:type="dxa"/>
          </w:tcPr>
          <w:p w14:paraId="31D1264B" w14:textId="77777777" w:rsidR="00B50050" w:rsidRDefault="00B50050" w:rsidP="0088127C">
            <w:pPr>
              <w:pStyle w:val="OtherTableBody"/>
            </w:pPr>
            <w:r>
              <w:t>Pseudonym</w:t>
            </w:r>
          </w:p>
        </w:tc>
      </w:tr>
      <w:tr w:rsidR="00B50050" w14:paraId="0A2EFF1C" w14:textId="77777777" w:rsidTr="00195548">
        <w:tc>
          <w:tcPr>
            <w:tcW w:w="600" w:type="dxa"/>
          </w:tcPr>
          <w:p w14:paraId="6393F049" w14:textId="77777777" w:rsidR="00B50050" w:rsidRDefault="00B50050" w:rsidP="0088127C">
            <w:pPr>
              <w:pStyle w:val="OtherTableBody"/>
            </w:pPr>
          </w:p>
        </w:tc>
        <w:tc>
          <w:tcPr>
            <w:tcW w:w="600" w:type="dxa"/>
          </w:tcPr>
          <w:p w14:paraId="3D761D93" w14:textId="77777777" w:rsidR="00B50050" w:rsidRDefault="00B50050" w:rsidP="0088127C">
            <w:pPr>
              <w:pStyle w:val="OtherTableBody"/>
            </w:pPr>
            <w:r>
              <w:t>0200</w:t>
            </w:r>
          </w:p>
        </w:tc>
        <w:tc>
          <w:tcPr>
            <w:tcW w:w="2600" w:type="dxa"/>
          </w:tcPr>
          <w:p w14:paraId="7759704F" w14:textId="77777777" w:rsidR="00B50050" w:rsidRDefault="00B50050" w:rsidP="0088127C">
            <w:pPr>
              <w:pStyle w:val="OtherTableBody"/>
            </w:pPr>
          </w:p>
        </w:tc>
        <w:tc>
          <w:tcPr>
            <w:tcW w:w="1400" w:type="dxa"/>
          </w:tcPr>
          <w:p w14:paraId="3D3673B8" w14:textId="77777777" w:rsidR="00B50050" w:rsidRDefault="00B50050" w:rsidP="0088127C">
            <w:pPr>
              <w:pStyle w:val="OtherTableBody"/>
            </w:pPr>
            <w:r>
              <w:t>T</w:t>
            </w:r>
          </w:p>
        </w:tc>
        <w:tc>
          <w:tcPr>
            <w:tcW w:w="4200" w:type="dxa"/>
          </w:tcPr>
          <w:p w14:paraId="6D023EC5" w14:textId="77777777" w:rsidR="00B50050" w:rsidRDefault="00B50050" w:rsidP="0088127C">
            <w:pPr>
              <w:pStyle w:val="OtherTableBody"/>
            </w:pPr>
            <w:r>
              <w:t>Indigenous/Tribal</w:t>
            </w:r>
          </w:p>
        </w:tc>
      </w:tr>
      <w:tr w:rsidR="00B50050" w14:paraId="4D6DEA31" w14:textId="77777777" w:rsidTr="00195548">
        <w:tc>
          <w:tcPr>
            <w:tcW w:w="600" w:type="dxa"/>
          </w:tcPr>
          <w:p w14:paraId="47FD8C3E" w14:textId="77777777" w:rsidR="00B50050" w:rsidRDefault="00B50050" w:rsidP="0088127C">
            <w:pPr>
              <w:pStyle w:val="OtherTableBody"/>
            </w:pPr>
          </w:p>
        </w:tc>
        <w:tc>
          <w:tcPr>
            <w:tcW w:w="600" w:type="dxa"/>
          </w:tcPr>
          <w:p w14:paraId="64FA13C4" w14:textId="77777777" w:rsidR="00B50050" w:rsidRDefault="00B50050" w:rsidP="0088127C">
            <w:pPr>
              <w:pStyle w:val="OtherTableBody"/>
            </w:pPr>
            <w:r>
              <w:t>0200</w:t>
            </w:r>
          </w:p>
        </w:tc>
        <w:tc>
          <w:tcPr>
            <w:tcW w:w="2600" w:type="dxa"/>
          </w:tcPr>
          <w:p w14:paraId="68D53FF6" w14:textId="77777777" w:rsidR="00B50050" w:rsidRDefault="00B50050" w:rsidP="0088127C">
            <w:pPr>
              <w:pStyle w:val="OtherTableBody"/>
            </w:pPr>
          </w:p>
        </w:tc>
        <w:tc>
          <w:tcPr>
            <w:tcW w:w="1400" w:type="dxa"/>
          </w:tcPr>
          <w:p w14:paraId="5803A093" w14:textId="77777777" w:rsidR="00B50050" w:rsidRDefault="00B50050" w:rsidP="0088127C">
            <w:pPr>
              <w:pStyle w:val="OtherTableBody"/>
            </w:pPr>
            <w:r>
              <w:t>TEMP</w:t>
            </w:r>
          </w:p>
        </w:tc>
        <w:tc>
          <w:tcPr>
            <w:tcW w:w="4200" w:type="dxa"/>
          </w:tcPr>
          <w:p w14:paraId="1E3409EF" w14:textId="77777777" w:rsidR="00B50050" w:rsidRDefault="00B50050" w:rsidP="0088127C">
            <w:pPr>
              <w:pStyle w:val="OtherTableBody"/>
            </w:pPr>
            <w:r>
              <w:t>Temporary Name</w:t>
            </w:r>
          </w:p>
        </w:tc>
      </w:tr>
      <w:tr w:rsidR="00B50050" w14:paraId="5EF72E76" w14:textId="77777777" w:rsidTr="00195548">
        <w:tc>
          <w:tcPr>
            <w:tcW w:w="600" w:type="dxa"/>
          </w:tcPr>
          <w:p w14:paraId="0CBE47E0" w14:textId="77777777" w:rsidR="00B50050" w:rsidRDefault="00B50050" w:rsidP="0088127C">
            <w:pPr>
              <w:pStyle w:val="OtherTableBody"/>
            </w:pPr>
          </w:p>
        </w:tc>
        <w:tc>
          <w:tcPr>
            <w:tcW w:w="600" w:type="dxa"/>
          </w:tcPr>
          <w:p w14:paraId="7AD80954" w14:textId="77777777" w:rsidR="00B50050" w:rsidRDefault="00B50050" w:rsidP="0088127C">
            <w:pPr>
              <w:pStyle w:val="OtherTableBody"/>
            </w:pPr>
            <w:r>
              <w:t>0200</w:t>
            </w:r>
          </w:p>
        </w:tc>
        <w:tc>
          <w:tcPr>
            <w:tcW w:w="2600" w:type="dxa"/>
          </w:tcPr>
          <w:p w14:paraId="4CEADB1E" w14:textId="77777777" w:rsidR="00B50050" w:rsidRDefault="00B50050" w:rsidP="0088127C">
            <w:pPr>
              <w:pStyle w:val="OtherTableBody"/>
            </w:pPr>
          </w:p>
        </w:tc>
        <w:tc>
          <w:tcPr>
            <w:tcW w:w="1400" w:type="dxa"/>
          </w:tcPr>
          <w:p w14:paraId="68E4F49F" w14:textId="77777777" w:rsidR="00B50050" w:rsidRDefault="00B50050" w:rsidP="0088127C">
            <w:pPr>
              <w:pStyle w:val="OtherTableBody"/>
            </w:pPr>
            <w:r>
              <w:t>U</w:t>
            </w:r>
          </w:p>
        </w:tc>
        <w:tc>
          <w:tcPr>
            <w:tcW w:w="4200" w:type="dxa"/>
          </w:tcPr>
          <w:p w14:paraId="32897917" w14:textId="77777777" w:rsidR="00B50050" w:rsidRDefault="00B50050" w:rsidP="0088127C">
            <w:pPr>
              <w:pStyle w:val="OtherTableBody"/>
            </w:pPr>
            <w:r>
              <w:t>Unknown</w:t>
            </w:r>
          </w:p>
        </w:tc>
      </w:tr>
      <w:tr w:rsidR="00B50050" w14:paraId="5BA75F83" w14:textId="77777777" w:rsidTr="00195548">
        <w:tc>
          <w:tcPr>
            <w:tcW w:w="600" w:type="dxa"/>
          </w:tcPr>
          <w:p w14:paraId="4BBE4D2B" w14:textId="77777777" w:rsidR="00B50050" w:rsidRDefault="00B50050" w:rsidP="0088127C">
            <w:pPr>
              <w:pStyle w:val="OtherTableBody"/>
            </w:pPr>
            <w:r>
              <w:t>HL7</w:t>
            </w:r>
          </w:p>
        </w:tc>
        <w:tc>
          <w:tcPr>
            <w:tcW w:w="600" w:type="dxa"/>
          </w:tcPr>
          <w:p w14:paraId="5EA33E77" w14:textId="77777777" w:rsidR="00B50050" w:rsidRDefault="00B50050" w:rsidP="0088127C">
            <w:pPr>
              <w:pStyle w:val="OtherTableBody"/>
            </w:pPr>
          </w:p>
        </w:tc>
        <w:tc>
          <w:tcPr>
            <w:tcW w:w="2600" w:type="dxa"/>
          </w:tcPr>
          <w:p w14:paraId="37A03EE3" w14:textId="77777777" w:rsidR="00B50050" w:rsidRDefault="00B50050" w:rsidP="0088127C">
            <w:pPr>
              <w:pStyle w:val="OtherTableBody"/>
            </w:pPr>
            <w:r>
              <w:t>Telecommunication Use Code</w:t>
            </w:r>
          </w:p>
        </w:tc>
        <w:tc>
          <w:tcPr>
            <w:tcW w:w="1400" w:type="dxa"/>
          </w:tcPr>
          <w:p w14:paraId="19995446" w14:textId="77777777" w:rsidR="00B50050" w:rsidRDefault="00B50050" w:rsidP="0088127C">
            <w:pPr>
              <w:pStyle w:val="OtherTableBody"/>
            </w:pPr>
          </w:p>
        </w:tc>
        <w:tc>
          <w:tcPr>
            <w:tcW w:w="4200" w:type="dxa"/>
          </w:tcPr>
          <w:p w14:paraId="2A42B1AF" w14:textId="77777777" w:rsidR="00B50050" w:rsidRDefault="00B50050" w:rsidP="0088127C">
            <w:pPr>
              <w:pStyle w:val="OtherTableBody"/>
            </w:pPr>
          </w:p>
        </w:tc>
      </w:tr>
      <w:tr w:rsidR="00B50050" w14:paraId="679A90BE" w14:textId="77777777" w:rsidTr="00195548">
        <w:tc>
          <w:tcPr>
            <w:tcW w:w="600" w:type="dxa"/>
          </w:tcPr>
          <w:p w14:paraId="3F0815BB" w14:textId="77777777" w:rsidR="00B50050" w:rsidRDefault="00B50050" w:rsidP="0088127C">
            <w:pPr>
              <w:pStyle w:val="OtherTableBody"/>
            </w:pPr>
          </w:p>
        </w:tc>
        <w:tc>
          <w:tcPr>
            <w:tcW w:w="600" w:type="dxa"/>
          </w:tcPr>
          <w:p w14:paraId="34368B6A" w14:textId="77777777" w:rsidR="00B50050" w:rsidRDefault="00B50050" w:rsidP="0088127C">
            <w:pPr>
              <w:pStyle w:val="OtherTableBody"/>
            </w:pPr>
            <w:r>
              <w:t>0201</w:t>
            </w:r>
          </w:p>
        </w:tc>
        <w:tc>
          <w:tcPr>
            <w:tcW w:w="2600" w:type="dxa"/>
          </w:tcPr>
          <w:p w14:paraId="2B8F2B3D" w14:textId="77777777" w:rsidR="00B50050" w:rsidRDefault="00B50050" w:rsidP="0088127C">
            <w:pPr>
              <w:pStyle w:val="OtherTableBody"/>
            </w:pPr>
          </w:p>
        </w:tc>
        <w:tc>
          <w:tcPr>
            <w:tcW w:w="1400" w:type="dxa"/>
          </w:tcPr>
          <w:p w14:paraId="2E7A92CF" w14:textId="77777777" w:rsidR="00B50050" w:rsidRDefault="00B50050" w:rsidP="0088127C">
            <w:pPr>
              <w:pStyle w:val="OtherTableBody"/>
            </w:pPr>
            <w:r>
              <w:t>ASN</w:t>
            </w:r>
          </w:p>
        </w:tc>
        <w:tc>
          <w:tcPr>
            <w:tcW w:w="4200" w:type="dxa"/>
          </w:tcPr>
          <w:p w14:paraId="2F5EEC43" w14:textId="77777777" w:rsidR="00B50050" w:rsidRDefault="00B50050" w:rsidP="0088127C">
            <w:pPr>
              <w:pStyle w:val="OtherTableBody"/>
            </w:pPr>
            <w:r>
              <w:t>Answering Service Number</w:t>
            </w:r>
          </w:p>
        </w:tc>
      </w:tr>
      <w:tr w:rsidR="00B50050" w14:paraId="44B7E537" w14:textId="77777777" w:rsidTr="00195548">
        <w:tc>
          <w:tcPr>
            <w:tcW w:w="600" w:type="dxa"/>
          </w:tcPr>
          <w:p w14:paraId="2FAFB106" w14:textId="77777777" w:rsidR="00B50050" w:rsidRDefault="00B50050" w:rsidP="0088127C">
            <w:pPr>
              <w:pStyle w:val="OtherTableBody"/>
            </w:pPr>
          </w:p>
        </w:tc>
        <w:tc>
          <w:tcPr>
            <w:tcW w:w="600" w:type="dxa"/>
          </w:tcPr>
          <w:p w14:paraId="02271185" w14:textId="77777777" w:rsidR="00B50050" w:rsidRDefault="00B50050" w:rsidP="0088127C">
            <w:pPr>
              <w:pStyle w:val="OtherTableBody"/>
            </w:pPr>
            <w:r>
              <w:t>0201</w:t>
            </w:r>
          </w:p>
        </w:tc>
        <w:tc>
          <w:tcPr>
            <w:tcW w:w="2600" w:type="dxa"/>
          </w:tcPr>
          <w:p w14:paraId="2FD7C2BB" w14:textId="77777777" w:rsidR="00B50050" w:rsidRDefault="00B50050" w:rsidP="0088127C">
            <w:pPr>
              <w:pStyle w:val="OtherTableBody"/>
            </w:pPr>
          </w:p>
        </w:tc>
        <w:tc>
          <w:tcPr>
            <w:tcW w:w="1400" w:type="dxa"/>
          </w:tcPr>
          <w:p w14:paraId="0356483F" w14:textId="77777777" w:rsidR="00B50050" w:rsidRDefault="00B50050" w:rsidP="0088127C">
            <w:pPr>
              <w:pStyle w:val="OtherTableBody"/>
            </w:pPr>
            <w:r>
              <w:t>BPN</w:t>
            </w:r>
          </w:p>
        </w:tc>
        <w:tc>
          <w:tcPr>
            <w:tcW w:w="4200" w:type="dxa"/>
          </w:tcPr>
          <w:p w14:paraId="201E47DE" w14:textId="77777777" w:rsidR="00B50050" w:rsidRDefault="00B50050" w:rsidP="0088127C">
            <w:pPr>
              <w:pStyle w:val="OtherTableBody"/>
            </w:pPr>
            <w:r>
              <w:t>Beeper Number</w:t>
            </w:r>
          </w:p>
        </w:tc>
      </w:tr>
      <w:tr w:rsidR="00B50050" w14:paraId="51D65C64" w14:textId="77777777" w:rsidTr="00195548">
        <w:tc>
          <w:tcPr>
            <w:tcW w:w="600" w:type="dxa"/>
          </w:tcPr>
          <w:p w14:paraId="5DE15974" w14:textId="77777777" w:rsidR="00B50050" w:rsidRDefault="00B50050" w:rsidP="0088127C">
            <w:pPr>
              <w:pStyle w:val="OtherTableBody"/>
            </w:pPr>
          </w:p>
        </w:tc>
        <w:tc>
          <w:tcPr>
            <w:tcW w:w="600" w:type="dxa"/>
          </w:tcPr>
          <w:p w14:paraId="29319541" w14:textId="77777777" w:rsidR="00B50050" w:rsidRDefault="00B50050" w:rsidP="0088127C">
            <w:pPr>
              <w:pStyle w:val="OtherTableBody"/>
            </w:pPr>
            <w:r>
              <w:t>0201</w:t>
            </w:r>
          </w:p>
        </w:tc>
        <w:tc>
          <w:tcPr>
            <w:tcW w:w="2600" w:type="dxa"/>
          </w:tcPr>
          <w:p w14:paraId="6E37977B" w14:textId="77777777" w:rsidR="00B50050" w:rsidRDefault="00B50050" w:rsidP="0088127C">
            <w:pPr>
              <w:pStyle w:val="OtherTableBody"/>
            </w:pPr>
          </w:p>
        </w:tc>
        <w:tc>
          <w:tcPr>
            <w:tcW w:w="1400" w:type="dxa"/>
          </w:tcPr>
          <w:p w14:paraId="65BB44B7" w14:textId="77777777" w:rsidR="00B50050" w:rsidRDefault="00B50050" w:rsidP="0088127C">
            <w:pPr>
              <w:pStyle w:val="OtherTableBody"/>
            </w:pPr>
            <w:r>
              <w:t>EMR</w:t>
            </w:r>
          </w:p>
        </w:tc>
        <w:tc>
          <w:tcPr>
            <w:tcW w:w="4200" w:type="dxa"/>
          </w:tcPr>
          <w:p w14:paraId="5C480435" w14:textId="77777777" w:rsidR="00B50050" w:rsidRDefault="00B50050" w:rsidP="0088127C">
            <w:pPr>
              <w:pStyle w:val="OtherTableBody"/>
            </w:pPr>
            <w:r>
              <w:t>Emergency Number</w:t>
            </w:r>
          </w:p>
        </w:tc>
      </w:tr>
      <w:tr w:rsidR="00B50050" w14:paraId="2131EDCD" w14:textId="77777777" w:rsidTr="00195548">
        <w:tc>
          <w:tcPr>
            <w:tcW w:w="600" w:type="dxa"/>
          </w:tcPr>
          <w:p w14:paraId="27A33AD3" w14:textId="77777777" w:rsidR="00B50050" w:rsidRDefault="00B50050" w:rsidP="0088127C">
            <w:pPr>
              <w:pStyle w:val="OtherTableBody"/>
            </w:pPr>
          </w:p>
        </w:tc>
        <w:tc>
          <w:tcPr>
            <w:tcW w:w="600" w:type="dxa"/>
          </w:tcPr>
          <w:p w14:paraId="3C1489F8" w14:textId="77777777" w:rsidR="00B50050" w:rsidRDefault="00B50050" w:rsidP="0088127C">
            <w:pPr>
              <w:pStyle w:val="OtherTableBody"/>
            </w:pPr>
            <w:r>
              <w:t>0201</w:t>
            </w:r>
          </w:p>
        </w:tc>
        <w:tc>
          <w:tcPr>
            <w:tcW w:w="2600" w:type="dxa"/>
          </w:tcPr>
          <w:p w14:paraId="7AFDB659" w14:textId="77777777" w:rsidR="00B50050" w:rsidRDefault="00B50050" w:rsidP="0088127C">
            <w:pPr>
              <w:pStyle w:val="OtherTableBody"/>
            </w:pPr>
          </w:p>
        </w:tc>
        <w:tc>
          <w:tcPr>
            <w:tcW w:w="1400" w:type="dxa"/>
          </w:tcPr>
          <w:p w14:paraId="72496A91" w14:textId="77777777" w:rsidR="00B50050" w:rsidRDefault="00B50050" w:rsidP="0088127C">
            <w:pPr>
              <w:pStyle w:val="OtherTableBody"/>
            </w:pPr>
            <w:r>
              <w:t>NET</w:t>
            </w:r>
          </w:p>
        </w:tc>
        <w:tc>
          <w:tcPr>
            <w:tcW w:w="4200" w:type="dxa"/>
          </w:tcPr>
          <w:p w14:paraId="058A2ECC" w14:textId="77777777" w:rsidR="00B50050" w:rsidRDefault="00B50050" w:rsidP="0088127C">
            <w:pPr>
              <w:pStyle w:val="OtherTableBody"/>
            </w:pPr>
            <w:r>
              <w:t>Network (email) Address</w:t>
            </w:r>
          </w:p>
        </w:tc>
      </w:tr>
      <w:tr w:rsidR="00B50050" w14:paraId="4C225D79" w14:textId="77777777" w:rsidTr="00195548">
        <w:tc>
          <w:tcPr>
            <w:tcW w:w="600" w:type="dxa"/>
          </w:tcPr>
          <w:p w14:paraId="137C92F7" w14:textId="77777777" w:rsidR="00B50050" w:rsidRDefault="00B50050" w:rsidP="0088127C">
            <w:pPr>
              <w:pStyle w:val="OtherTableBody"/>
            </w:pPr>
          </w:p>
        </w:tc>
        <w:tc>
          <w:tcPr>
            <w:tcW w:w="600" w:type="dxa"/>
          </w:tcPr>
          <w:p w14:paraId="2D1EB7C4" w14:textId="77777777" w:rsidR="00B50050" w:rsidRDefault="00B50050" w:rsidP="0088127C">
            <w:pPr>
              <w:pStyle w:val="OtherTableBody"/>
            </w:pPr>
            <w:r>
              <w:t>0201</w:t>
            </w:r>
          </w:p>
        </w:tc>
        <w:tc>
          <w:tcPr>
            <w:tcW w:w="2600" w:type="dxa"/>
          </w:tcPr>
          <w:p w14:paraId="0E7CB039" w14:textId="77777777" w:rsidR="00B50050" w:rsidRDefault="00B50050" w:rsidP="0088127C">
            <w:pPr>
              <w:pStyle w:val="OtherTableBody"/>
            </w:pPr>
          </w:p>
        </w:tc>
        <w:tc>
          <w:tcPr>
            <w:tcW w:w="1400" w:type="dxa"/>
          </w:tcPr>
          <w:p w14:paraId="60814243" w14:textId="77777777" w:rsidR="00B50050" w:rsidRDefault="00B50050" w:rsidP="0088127C">
            <w:pPr>
              <w:pStyle w:val="OtherTableBody"/>
            </w:pPr>
            <w:r>
              <w:t>ORN</w:t>
            </w:r>
          </w:p>
        </w:tc>
        <w:tc>
          <w:tcPr>
            <w:tcW w:w="4200" w:type="dxa"/>
          </w:tcPr>
          <w:p w14:paraId="59D7F016" w14:textId="77777777" w:rsidR="00B50050" w:rsidRDefault="00B50050" w:rsidP="0088127C">
            <w:pPr>
              <w:pStyle w:val="OtherTableBody"/>
            </w:pPr>
            <w:r>
              <w:t>Other Residence Number</w:t>
            </w:r>
          </w:p>
        </w:tc>
      </w:tr>
      <w:tr w:rsidR="00B50050" w14:paraId="5ED809CD" w14:textId="77777777" w:rsidTr="00195548">
        <w:tc>
          <w:tcPr>
            <w:tcW w:w="600" w:type="dxa"/>
          </w:tcPr>
          <w:p w14:paraId="5D68D0DC" w14:textId="77777777" w:rsidR="00B50050" w:rsidRDefault="00B50050" w:rsidP="0088127C">
            <w:pPr>
              <w:pStyle w:val="OtherTableBody"/>
            </w:pPr>
          </w:p>
        </w:tc>
        <w:tc>
          <w:tcPr>
            <w:tcW w:w="600" w:type="dxa"/>
          </w:tcPr>
          <w:p w14:paraId="192162F6" w14:textId="77777777" w:rsidR="00B50050" w:rsidRDefault="00B50050" w:rsidP="0088127C">
            <w:pPr>
              <w:pStyle w:val="OtherTableBody"/>
            </w:pPr>
            <w:r>
              <w:t>0201</w:t>
            </w:r>
          </w:p>
        </w:tc>
        <w:tc>
          <w:tcPr>
            <w:tcW w:w="2600" w:type="dxa"/>
          </w:tcPr>
          <w:p w14:paraId="30DE4572" w14:textId="77777777" w:rsidR="00B50050" w:rsidRDefault="00B50050" w:rsidP="0088127C">
            <w:pPr>
              <w:pStyle w:val="OtherTableBody"/>
            </w:pPr>
          </w:p>
        </w:tc>
        <w:tc>
          <w:tcPr>
            <w:tcW w:w="1400" w:type="dxa"/>
          </w:tcPr>
          <w:p w14:paraId="5A1AE43B" w14:textId="77777777" w:rsidR="00B50050" w:rsidRDefault="00B50050" w:rsidP="0088127C">
            <w:pPr>
              <w:pStyle w:val="OtherTableBody"/>
            </w:pPr>
            <w:r>
              <w:t>PRN</w:t>
            </w:r>
          </w:p>
        </w:tc>
        <w:tc>
          <w:tcPr>
            <w:tcW w:w="4200" w:type="dxa"/>
          </w:tcPr>
          <w:p w14:paraId="54B27FA7" w14:textId="77777777" w:rsidR="00B50050" w:rsidRDefault="00B50050" w:rsidP="0088127C">
            <w:pPr>
              <w:pStyle w:val="OtherTableBody"/>
            </w:pPr>
            <w:r>
              <w:t>Primary Residence Number</w:t>
            </w:r>
          </w:p>
        </w:tc>
      </w:tr>
      <w:tr w:rsidR="00B50050" w14:paraId="3F1E0CEA" w14:textId="77777777" w:rsidTr="00195548">
        <w:tc>
          <w:tcPr>
            <w:tcW w:w="600" w:type="dxa"/>
          </w:tcPr>
          <w:p w14:paraId="20FCD90A" w14:textId="77777777" w:rsidR="00B50050" w:rsidRDefault="00B50050" w:rsidP="0088127C">
            <w:pPr>
              <w:pStyle w:val="OtherTableBody"/>
            </w:pPr>
          </w:p>
        </w:tc>
        <w:tc>
          <w:tcPr>
            <w:tcW w:w="600" w:type="dxa"/>
          </w:tcPr>
          <w:p w14:paraId="1F1F06C3" w14:textId="77777777" w:rsidR="00B50050" w:rsidRDefault="00B50050" w:rsidP="0088127C">
            <w:pPr>
              <w:pStyle w:val="OtherTableBody"/>
            </w:pPr>
            <w:r>
              <w:t>0201</w:t>
            </w:r>
          </w:p>
        </w:tc>
        <w:tc>
          <w:tcPr>
            <w:tcW w:w="2600" w:type="dxa"/>
          </w:tcPr>
          <w:p w14:paraId="04532E2D" w14:textId="77777777" w:rsidR="00B50050" w:rsidRDefault="00B50050" w:rsidP="0088127C">
            <w:pPr>
              <w:pStyle w:val="OtherTableBody"/>
            </w:pPr>
          </w:p>
        </w:tc>
        <w:tc>
          <w:tcPr>
            <w:tcW w:w="1400" w:type="dxa"/>
          </w:tcPr>
          <w:p w14:paraId="061F24D5" w14:textId="77777777" w:rsidR="00B50050" w:rsidRDefault="00B50050" w:rsidP="0088127C">
            <w:pPr>
              <w:pStyle w:val="OtherTableBody"/>
            </w:pPr>
            <w:r>
              <w:t>PRS</w:t>
            </w:r>
          </w:p>
        </w:tc>
        <w:tc>
          <w:tcPr>
            <w:tcW w:w="4200" w:type="dxa"/>
          </w:tcPr>
          <w:p w14:paraId="73D4A07F" w14:textId="77777777" w:rsidR="00B50050" w:rsidRDefault="00B50050" w:rsidP="0088127C">
            <w:pPr>
              <w:pStyle w:val="OtherTableBody"/>
            </w:pPr>
            <w:r>
              <w:t>Personal</w:t>
            </w:r>
          </w:p>
        </w:tc>
      </w:tr>
      <w:tr w:rsidR="00B50050" w14:paraId="707A331D" w14:textId="77777777" w:rsidTr="00195548">
        <w:tc>
          <w:tcPr>
            <w:tcW w:w="600" w:type="dxa"/>
          </w:tcPr>
          <w:p w14:paraId="7EE252AF" w14:textId="77777777" w:rsidR="00B50050" w:rsidRDefault="00B50050" w:rsidP="0088127C">
            <w:pPr>
              <w:pStyle w:val="OtherTableBody"/>
            </w:pPr>
          </w:p>
        </w:tc>
        <w:tc>
          <w:tcPr>
            <w:tcW w:w="600" w:type="dxa"/>
          </w:tcPr>
          <w:p w14:paraId="4B8AF012" w14:textId="77777777" w:rsidR="00B50050" w:rsidRDefault="00B50050" w:rsidP="0088127C">
            <w:pPr>
              <w:pStyle w:val="OtherTableBody"/>
            </w:pPr>
            <w:r>
              <w:t>0201</w:t>
            </w:r>
          </w:p>
        </w:tc>
        <w:tc>
          <w:tcPr>
            <w:tcW w:w="2600" w:type="dxa"/>
          </w:tcPr>
          <w:p w14:paraId="2C28BCFB" w14:textId="77777777" w:rsidR="00B50050" w:rsidRDefault="00B50050" w:rsidP="0088127C">
            <w:pPr>
              <w:pStyle w:val="OtherTableBody"/>
            </w:pPr>
          </w:p>
        </w:tc>
        <w:tc>
          <w:tcPr>
            <w:tcW w:w="1400" w:type="dxa"/>
          </w:tcPr>
          <w:p w14:paraId="31E6A5E0" w14:textId="77777777" w:rsidR="00B50050" w:rsidRDefault="00B50050" w:rsidP="0088127C">
            <w:pPr>
              <w:pStyle w:val="OtherTableBody"/>
            </w:pPr>
            <w:r>
              <w:t>VHN</w:t>
            </w:r>
          </w:p>
        </w:tc>
        <w:tc>
          <w:tcPr>
            <w:tcW w:w="4200" w:type="dxa"/>
          </w:tcPr>
          <w:p w14:paraId="78766128" w14:textId="77777777" w:rsidR="00B50050" w:rsidRDefault="00B50050" w:rsidP="0088127C">
            <w:pPr>
              <w:pStyle w:val="OtherTableBody"/>
            </w:pPr>
            <w:r>
              <w:t>Vacation Home Number</w:t>
            </w:r>
          </w:p>
        </w:tc>
      </w:tr>
      <w:tr w:rsidR="00B50050" w14:paraId="0D462337" w14:textId="77777777" w:rsidTr="00195548">
        <w:tc>
          <w:tcPr>
            <w:tcW w:w="600" w:type="dxa"/>
          </w:tcPr>
          <w:p w14:paraId="1B07DBD8" w14:textId="77777777" w:rsidR="00B50050" w:rsidRDefault="00B50050" w:rsidP="0088127C">
            <w:pPr>
              <w:pStyle w:val="OtherTableBody"/>
            </w:pPr>
          </w:p>
        </w:tc>
        <w:tc>
          <w:tcPr>
            <w:tcW w:w="600" w:type="dxa"/>
          </w:tcPr>
          <w:p w14:paraId="1789AE22" w14:textId="77777777" w:rsidR="00B50050" w:rsidRDefault="00B50050" w:rsidP="0088127C">
            <w:pPr>
              <w:pStyle w:val="OtherTableBody"/>
            </w:pPr>
            <w:r>
              <w:t>0201</w:t>
            </w:r>
          </w:p>
        </w:tc>
        <w:tc>
          <w:tcPr>
            <w:tcW w:w="2600" w:type="dxa"/>
          </w:tcPr>
          <w:p w14:paraId="17EA1ED4" w14:textId="77777777" w:rsidR="00B50050" w:rsidRDefault="00B50050" w:rsidP="0088127C">
            <w:pPr>
              <w:pStyle w:val="OtherTableBody"/>
            </w:pPr>
          </w:p>
        </w:tc>
        <w:tc>
          <w:tcPr>
            <w:tcW w:w="1400" w:type="dxa"/>
          </w:tcPr>
          <w:p w14:paraId="0BAD61A4" w14:textId="77777777" w:rsidR="00B50050" w:rsidRDefault="00B50050" w:rsidP="0088127C">
            <w:pPr>
              <w:pStyle w:val="OtherTableBody"/>
            </w:pPr>
            <w:r>
              <w:t>WPN</w:t>
            </w:r>
          </w:p>
        </w:tc>
        <w:tc>
          <w:tcPr>
            <w:tcW w:w="4200" w:type="dxa"/>
          </w:tcPr>
          <w:p w14:paraId="15879404" w14:textId="77777777" w:rsidR="00B50050" w:rsidRDefault="00B50050" w:rsidP="0088127C">
            <w:pPr>
              <w:pStyle w:val="OtherTableBody"/>
            </w:pPr>
            <w:r>
              <w:t>Work Number</w:t>
            </w:r>
          </w:p>
        </w:tc>
      </w:tr>
      <w:tr w:rsidR="00B50050" w14:paraId="28D9352D" w14:textId="77777777" w:rsidTr="00195548">
        <w:tc>
          <w:tcPr>
            <w:tcW w:w="600" w:type="dxa"/>
          </w:tcPr>
          <w:p w14:paraId="56C1AC94" w14:textId="77777777" w:rsidR="00B50050" w:rsidRDefault="00B50050" w:rsidP="0088127C">
            <w:pPr>
              <w:pStyle w:val="OtherTableBody"/>
            </w:pPr>
            <w:r>
              <w:t>HL7</w:t>
            </w:r>
          </w:p>
        </w:tc>
        <w:tc>
          <w:tcPr>
            <w:tcW w:w="600" w:type="dxa"/>
          </w:tcPr>
          <w:p w14:paraId="5F067B10" w14:textId="77777777" w:rsidR="00B50050" w:rsidRDefault="00B50050" w:rsidP="0088127C">
            <w:pPr>
              <w:pStyle w:val="OtherTableBody"/>
            </w:pPr>
          </w:p>
        </w:tc>
        <w:tc>
          <w:tcPr>
            <w:tcW w:w="2600" w:type="dxa"/>
          </w:tcPr>
          <w:p w14:paraId="16ABF1BA" w14:textId="77777777" w:rsidR="00B50050" w:rsidRDefault="00B50050" w:rsidP="0088127C">
            <w:pPr>
              <w:pStyle w:val="OtherTableBody"/>
            </w:pPr>
            <w:r>
              <w:t>Telecommunication Equipment Type</w:t>
            </w:r>
          </w:p>
        </w:tc>
        <w:tc>
          <w:tcPr>
            <w:tcW w:w="1400" w:type="dxa"/>
          </w:tcPr>
          <w:p w14:paraId="5D652909" w14:textId="77777777" w:rsidR="00B50050" w:rsidRDefault="00B50050" w:rsidP="0088127C">
            <w:pPr>
              <w:pStyle w:val="OtherTableBody"/>
            </w:pPr>
          </w:p>
        </w:tc>
        <w:tc>
          <w:tcPr>
            <w:tcW w:w="4200" w:type="dxa"/>
          </w:tcPr>
          <w:p w14:paraId="0CE42E84" w14:textId="77777777" w:rsidR="00B50050" w:rsidRDefault="00B50050" w:rsidP="0088127C">
            <w:pPr>
              <w:pStyle w:val="OtherTableBody"/>
            </w:pPr>
          </w:p>
        </w:tc>
      </w:tr>
      <w:tr w:rsidR="00B50050" w14:paraId="0165C3B7" w14:textId="77777777" w:rsidTr="00195548">
        <w:tc>
          <w:tcPr>
            <w:tcW w:w="600" w:type="dxa"/>
          </w:tcPr>
          <w:p w14:paraId="2FD9D42B" w14:textId="77777777" w:rsidR="00B50050" w:rsidRDefault="00B50050" w:rsidP="0088127C">
            <w:pPr>
              <w:pStyle w:val="OtherTableBody"/>
            </w:pPr>
          </w:p>
        </w:tc>
        <w:tc>
          <w:tcPr>
            <w:tcW w:w="600" w:type="dxa"/>
          </w:tcPr>
          <w:p w14:paraId="52AD40C6" w14:textId="77777777" w:rsidR="00B50050" w:rsidRDefault="00B50050" w:rsidP="0088127C">
            <w:pPr>
              <w:pStyle w:val="OtherTableBody"/>
            </w:pPr>
            <w:r>
              <w:t>0202</w:t>
            </w:r>
          </w:p>
        </w:tc>
        <w:tc>
          <w:tcPr>
            <w:tcW w:w="2600" w:type="dxa"/>
          </w:tcPr>
          <w:p w14:paraId="5B9ACCE3" w14:textId="77777777" w:rsidR="00B50050" w:rsidRDefault="00B50050" w:rsidP="0088127C">
            <w:pPr>
              <w:pStyle w:val="OtherTableBody"/>
            </w:pPr>
          </w:p>
        </w:tc>
        <w:tc>
          <w:tcPr>
            <w:tcW w:w="1400" w:type="dxa"/>
          </w:tcPr>
          <w:p w14:paraId="5CB2FBF3" w14:textId="77777777" w:rsidR="00B50050" w:rsidRDefault="00B50050" w:rsidP="0088127C">
            <w:pPr>
              <w:pStyle w:val="OtherTableBody"/>
            </w:pPr>
            <w:r>
              <w:t>BP</w:t>
            </w:r>
          </w:p>
        </w:tc>
        <w:tc>
          <w:tcPr>
            <w:tcW w:w="4200" w:type="dxa"/>
          </w:tcPr>
          <w:p w14:paraId="59789129" w14:textId="77777777" w:rsidR="00B50050" w:rsidRDefault="00B50050" w:rsidP="0088127C">
            <w:pPr>
              <w:pStyle w:val="OtherTableBody"/>
            </w:pPr>
            <w:r>
              <w:t>Beeper</w:t>
            </w:r>
          </w:p>
        </w:tc>
      </w:tr>
      <w:tr w:rsidR="00B50050" w14:paraId="4581AE21" w14:textId="77777777" w:rsidTr="00195548">
        <w:tc>
          <w:tcPr>
            <w:tcW w:w="600" w:type="dxa"/>
          </w:tcPr>
          <w:p w14:paraId="3811F396" w14:textId="77777777" w:rsidR="00B50050" w:rsidRDefault="00B50050" w:rsidP="0088127C">
            <w:pPr>
              <w:pStyle w:val="OtherTableBody"/>
            </w:pPr>
          </w:p>
        </w:tc>
        <w:tc>
          <w:tcPr>
            <w:tcW w:w="600" w:type="dxa"/>
          </w:tcPr>
          <w:p w14:paraId="23BA8C80" w14:textId="77777777" w:rsidR="00B50050" w:rsidRDefault="00B50050" w:rsidP="0088127C">
            <w:pPr>
              <w:pStyle w:val="OtherTableBody"/>
            </w:pPr>
            <w:r>
              <w:t>0202</w:t>
            </w:r>
          </w:p>
        </w:tc>
        <w:tc>
          <w:tcPr>
            <w:tcW w:w="2600" w:type="dxa"/>
          </w:tcPr>
          <w:p w14:paraId="46ACC29F" w14:textId="77777777" w:rsidR="00B50050" w:rsidRDefault="00B50050" w:rsidP="0088127C">
            <w:pPr>
              <w:pStyle w:val="OtherTableBody"/>
            </w:pPr>
          </w:p>
        </w:tc>
        <w:tc>
          <w:tcPr>
            <w:tcW w:w="1400" w:type="dxa"/>
          </w:tcPr>
          <w:p w14:paraId="6CB32979" w14:textId="77777777" w:rsidR="00B50050" w:rsidRDefault="00B50050" w:rsidP="0088127C">
            <w:pPr>
              <w:pStyle w:val="OtherTableBody"/>
            </w:pPr>
            <w:r>
              <w:t>CP</w:t>
            </w:r>
          </w:p>
        </w:tc>
        <w:tc>
          <w:tcPr>
            <w:tcW w:w="4200" w:type="dxa"/>
          </w:tcPr>
          <w:p w14:paraId="304AED63" w14:textId="77777777" w:rsidR="00B50050" w:rsidRDefault="00B50050" w:rsidP="0088127C">
            <w:pPr>
              <w:pStyle w:val="OtherTableBody"/>
            </w:pPr>
            <w:r>
              <w:t>Cellular or Mobile Phone</w:t>
            </w:r>
          </w:p>
        </w:tc>
      </w:tr>
      <w:tr w:rsidR="00B50050" w14:paraId="3AD1CD60" w14:textId="77777777" w:rsidTr="00195548">
        <w:tc>
          <w:tcPr>
            <w:tcW w:w="600" w:type="dxa"/>
          </w:tcPr>
          <w:p w14:paraId="1B02068D" w14:textId="77777777" w:rsidR="00B50050" w:rsidRDefault="00B50050" w:rsidP="0088127C">
            <w:pPr>
              <w:pStyle w:val="OtherTableBody"/>
            </w:pPr>
          </w:p>
        </w:tc>
        <w:tc>
          <w:tcPr>
            <w:tcW w:w="600" w:type="dxa"/>
          </w:tcPr>
          <w:p w14:paraId="37C20B8A" w14:textId="77777777" w:rsidR="00B50050" w:rsidRDefault="00B50050" w:rsidP="0088127C">
            <w:pPr>
              <w:pStyle w:val="OtherTableBody"/>
            </w:pPr>
            <w:r>
              <w:t>0202</w:t>
            </w:r>
          </w:p>
        </w:tc>
        <w:tc>
          <w:tcPr>
            <w:tcW w:w="2600" w:type="dxa"/>
          </w:tcPr>
          <w:p w14:paraId="2A418F71" w14:textId="77777777" w:rsidR="00B50050" w:rsidRDefault="00B50050" w:rsidP="0088127C">
            <w:pPr>
              <w:pStyle w:val="OtherTableBody"/>
            </w:pPr>
          </w:p>
        </w:tc>
        <w:tc>
          <w:tcPr>
            <w:tcW w:w="1400" w:type="dxa"/>
          </w:tcPr>
          <w:p w14:paraId="3028A184" w14:textId="77777777" w:rsidR="00B50050" w:rsidRDefault="00B50050" w:rsidP="0088127C">
            <w:pPr>
              <w:pStyle w:val="OtherTableBody"/>
            </w:pPr>
            <w:r>
              <w:t>FX</w:t>
            </w:r>
          </w:p>
        </w:tc>
        <w:tc>
          <w:tcPr>
            <w:tcW w:w="4200" w:type="dxa"/>
          </w:tcPr>
          <w:p w14:paraId="21C91906" w14:textId="77777777" w:rsidR="00B50050" w:rsidRDefault="00B50050" w:rsidP="0088127C">
            <w:pPr>
              <w:pStyle w:val="OtherTableBody"/>
            </w:pPr>
            <w:r>
              <w:t>Fax</w:t>
            </w:r>
          </w:p>
        </w:tc>
      </w:tr>
      <w:tr w:rsidR="00B50050" w14:paraId="04B955FC" w14:textId="77777777" w:rsidTr="00195548">
        <w:tc>
          <w:tcPr>
            <w:tcW w:w="600" w:type="dxa"/>
          </w:tcPr>
          <w:p w14:paraId="1DC0BFAF" w14:textId="77777777" w:rsidR="00B50050" w:rsidRDefault="00B50050" w:rsidP="0088127C">
            <w:pPr>
              <w:pStyle w:val="OtherTableBody"/>
            </w:pPr>
          </w:p>
        </w:tc>
        <w:tc>
          <w:tcPr>
            <w:tcW w:w="600" w:type="dxa"/>
          </w:tcPr>
          <w:p w14:paraId="06864DF5" w14:textId="77777777" w:rsidR="00B50050" w:rsidRDefault="00B50050" w:rsidP="0088127C">
            <w:pPr>
              <w:pStyle w:val="OtherTableBody"/>
            </w:pPr>
            <w:r>
              <w:t>0202</w:t>
            </w:r>
          </w:p>
        </w:tc>
        <w:tc>
          <w:tcPr>
            <w:tcW w:w="2600" w:type="dxa"/>
          </w:tcPr>
          <w:p w14:paraId="69695803" w14:textId="77777777" w:rsidR="00B50050" w:rsidRDefault="00B50050" w:rsidP="0088127C">
            <w:pPr>
              <w:pStyle w:val="OtherTableBody"/>
            </w:pPr>
          </w:p>
        </w:tc>
        <w:tc>
          <w:tcPr>
            <w:tcW w:w="1400" w:type="dxa"/>
          </w:tcPr>
          <w:p w14:paraId="09626B25" w14:textId="77777777" w:rsidR="00B50050" w:rsidRDefault="00B50050" w:rsidP="0088127C">
            <w:pPr>
              <w:pStyle w:val="OtherTableBody"/>
            </w:pPr>
            <w:r>
              <w:t>Internet</w:t>
            </w:r>
          </w:p>
        </w:tc>
        <w:tc>
          <w:tcPr>
            <w:tcW w:w="4200" w:type="dxa"/>
          </w:tcPr>
          <w:p w14:paraId="1FB52E2E" w14:textId="77777777" w:rsidR="00B50050" w:rsidRDefault="00B50050" w:rsidP="0088127C">
            <w:pPr>
              <w:pStyle w:val="OtherTableBody"/>
            </w:pPr>
            <w:r>
              <w:t>Internet Address</w:t>
            </w:r>
          </w:p>
        </w:tc>
      </w:tr>
      <w:tr w:rsidR="00B50050" w14:paraId="10D0BB00" w14:textId="77777777" w:rsidTr="00195548">
        <w:tc>
          <w:tcPr>
            <w:tcW w:w="600" w:type="dxa"/>
          </w:tcPr>
          <w:p w14:paraId="55244BA9" w14:textId="77777777" w:rsidR="00B50050" w:rsidRDefault="00B50050" w:rsidP="0088127C">
            <w:pPr>
              <w:pStyle w:val="OtherTableBody"/>
            </w:pPr>
          </w:p>
        </w:tc>
        <w:tc>
          <w:tcPr>
            <w:tcW w:w="600" w:type="dxa"/>
          </w:tcPr>
          <w:p w14:paraId="6C776530" w14:textId="77777777" w:rsidR="00B50050" w:rsidRDefault="00B50050" w:rsidP="0088127C">
            <w:pPr>
              <w:pStyle w:val="OtherTableBody"/>
            </w:pPr>
            <w:r>
              <w:t>0202</w:t>
            </w:r>
          </w:p>
        </w:tc>
        <w:tc>
          <w:tcPr>
            <w:tcW w:w="2600" w:type="dxa"/>
          </w:tcPr>
          <w:p w14:paraId="3B71D7A0" w14:textId="77777777" w:rsidR="00B50050" w:rsidRDefault="00B50050" w:rsidP="0088127C">
            <w:pPr>
              <w:pStyle w:val="OtherTableBody"/>
            </w:pPr>
          </w:p>
        </w:tc>
        <w:tc>
          <w:tcPr>
            <w:tcW w:w="1400" w:type="dxa"/>
          </w:tcPr>
          <w:p w14:paraId="1969F243" w14:textId="77777777" w:rsidR="00B50050" w:rsidRDefault="00B50050" w:rsidP="0088127C">
            <w:pPr>
              <w:pStyle w:val="OtherTableBody"/>
            </w:pPr>
            <w:r>
              <w:t>MD</w:t>
            </w:r>
          </w:p>
        </w:tc>
        <w:tc>
          <w:tcPr>
            <w:tcW w:w="4200" w:type="dxa"/>
          </w:tcPr>
          <w:p w14:paraId="107FC5B7" w14:textId="77777777" w:rsidR="00B50050" w:rsidRDefault="00B50050" w:rsidP="0088127C">
            <w:pPr>
              <w:pStyle w:val="OtherTableBody"/>
            </w:pPr>
            <w:r>
              <w:t>Modem</w:t>
            </w:r>
          </w:p>
        </w:tc>
      </w:tr>
      <w:tr w:rsidR="00B50050" w14:paraId="7820F4DE" w14:textId="77777777" w:rsidTr="00195548">
        <w:tc>
          <w:tcPr>
            <w:tcW w:w="600" w:type="dxa"/>
          </w:tcPr>
          <w:p w14:paraId="32A2A759" w14:textId="77777777" w:rsidR="00B50050" w:rsidRDefault="00B50050" w:rsidP="0088127C">
            <w:pPr>
              <w:pStyle w:val="OtherTableBody"/>
            </w:pPr>
          </w:p>
        </w:tc>
        <w:tc>
          <w:tcPr>
            <w:tcW w:w="600" w:type="dxa"/>
          </w:tcPr>
          <w:p w14:paraId="24FACB97" w14:textId="77777777" w:rsidR="00B50050" w:rsidRDefault="00B50050" w:rsidP="0088127C">
            <w:pPr>
              <w:pStyle w:val="OtherTableBody"/>
            </w:pPr>
            <w:r>
              <w:t>0202</w:t>
            </w:r>
          </w:p>
        </w:tc>
        <w:tc>
          <w:tcPr>
            <w:tcW w:w="2600" w:type="dxa"/>
          </w:tcPr>
          <w:p w14:paraId="4461138E" w14:textId="77777777" w:rsidR="00B50050" w:rsidRDefault="00B50050" w:rsidP="0088127C">
            <w:pPr>
              <w:pStyle w:val="OtherTableBody"/>
            </w:pPr>
          </w:p>
        </w:tc>
        <w:tc>
          <w:tcPr>
            <w:tcW w:w="1400" w:type="dxa"/>
          </w:tcPr>
          <w:p w14:paraId="5B381529" w14:textId="77777777" w:rsidR="00B50050" w:rsidRDefault="00B50050" w:rsidP="0088127C">
            <w:pPr>
              <w:pStyle w:val="OtherTableBody"/>
            </w:pPr>
            <w:r>
              <w:t>PH</w:t>
            </w:r>
          </w:p>
        </w:tc>
        <w:tc>
          <w:tcPr>
            <w:tcW w:w="4200" w:type="dxa"/>
          </w:tcPr>
          <w:p w14:paraId="1190B94A" w14:textId="77777777" w:rsidR="00B50050" w:rsidRDefault="00B50050" w:rsidP="0088127C">
            <w:pPr>
              <w:pStyle w:val="OtherTableBody"/>
            </w:pPr>
            <w:r>
              <w:t>Telephone</w:t>
            </w:r>
          </w:p>
        </w:tc>
      </w:tr>
      <w:tr w:rsidR="00B50050" w14:paraId="6F3E3149" w14:textId="77777777" w:rsidTr="00195548">
        <w:tc>
          <w:tcPr>
            <w:tcW w:w="600" w:type="dxa"/>
          </w:tcPr>
          <w:p w14:paraId="235ED034" w14:textId="77777777" w:rsidR="00B50050" w:rsidRDefault="00B50050" w:rsidP="0088127C">
            <w:pPr>
              <w:pStyle w:val="OtherTableBody"/>
            </w:pPr>
          </w:p>
        </w:tc>
        <w:tc>
          <w:tcPr>
            <w:tcW w:w="600" w:type="dxa"/>
          </w:tcPr>
          <w:p w14:paraId="07660F92" w14:textId="77777777" w:rsidR="00B50050" w:rsidRDefault="00B50050" w:rsidP="0088127C">
            <w:pPr>
              <w:pStyle w:val="OtherTableBody"/>
            </w:pPr>
            <w:r>
              <w:t>0202</w:t>
            </w:r>
          </w:p>
        </w:tc>
        <w:tc>
          <w:tcPr>
            <w:tcW w:w="2600" w:type="dxa"/>
          </w:tcPr>
          <w:p w14:paraId="716FFBC0" w14:textId="77777777" w:rsidR="00B50050" w:rsidRDefault="00B50050" w:rsidP="0088127C">
            <w:pPr>
              <w:pStyle w:val="OtherTableBody"/>
            </w:pPr>
          </w:p>
        </w:tc>
        <w:tc>
          <w:tcPr>
            <w:tcW w:w="1400" w:type="dxa"/>
          </w:tcPr>
          <w:p w14:paraId="7019D8ED" w14:textId="77777777" w:rsidR="00B50050" w:rsidRDefault="00B50050" w:rsidP="0088127C">
            <w:pPr>
              <w:pStyle w:val="OtherTableBody"/>
            </w:pPr>
            <w:r>
              <w:t>SAT</w:t>
            </w:r>
          </w:p>
        </w:tc>
        <w:tc>
          <w:tcPr>
            <w:tcW w:w="4200" w:type="dxa"/>
          </w:tcPr>
          <w:p w14:paraId="2AA3F6C2" w14:textId="77777777" w:rsidR="00B50050" w:rsidRDefault="00B50050" w:rsidP="0088127C">
            <w:pPr>
              <w:pStyle w:val="OtherTableBody"/>
            </w:pPr>
            <w:r>
              <w:t>Satellite Phone</w:t>
            </w:r>
          </w:p>
        </w:tc>
      </w:tr>
      <w:tr w:rsidR="00B50050" w14:paraId="384F4670" w14:textId="77777777" w:rsidTr="00195548">
        <w:tc>
          <w:tcPr>
            <w:tcW w:w="600" w:type="dxa"/>
          </w:tcPr>
          <w:p w14:paraId="3FF5C24B" w14:textId="77777777" w:rsidR="00B50050" w:rsidRDefault="00B50050" w:rsidP="0088127C">
            <w:pPr>
              <w:pStyle w:val="OtherTableBody"/>
            </w:pPr>
          </w:p>
        </w:tc>
        <w:tc>
          <w:tcPr>
            <w:tcW w:w="600" w:type="dxa"/>
          </w:tcPr>
          <w:p w14:paraId="522B8BFD" w14:textId="77777777" w:rsidR="00B50050" w:rsidRDefault="00B50050" w:rsidP="0088127C">
            <w:pPr>
              <w:pStyle w:val="OtherTableBody"/>
            </w:pPr>
            <w:r>
              <w:t>0202</w:t>
            </w:r>
          </w:p>
        </w:tc>
        <w:tc>
          <w:tcPr>
            <w:tcW w:w="2600" w:type="dxa"/>
          </w:tcPr>
          <w:p w14:paraId="6BA65375" w14:textId="77777777" w:rsidR="00B50050" w:rsidRDefault="00B50050" w:rsidP="0088127C">
            <w:pPr>
              <w:pStyle w:val="OtherTableBody"/>
            </w:pPr>
          </w:p>
        </w:tc>
        <w:tc>
          <w:tcPr>
            <w:tcW w:w="1400" w:type="dxa"/>
          </w:tcPr>
          <w:p w14:paraId="66DC9495" w14:textId="77777777" w:rsidR="00B50050" w:rsidRDefault="00B50050" w:rsidP="0088127C">
            <w:pPr>
              <w:pStyle w:val="OtherTableBody"/>
            </w:pPr>
            <w:r>
              <w:t>TDD</w:t>
            </w:r>
          </w:p>
        </w:tc>
        <w:tc>
          <w:tcPr>
            <w:tcW w:w="4200" w:type="dxa"/>
          </w:tcPr>
          <w:p w14:paraId="373CF351" w14:textId="77777777" w:rsidR="00B50050" w:rsidRDefault="00B50050" w:rsidP="0088127C">
            <w:pPr>
              <w:pStyle w:val="OtherTableBody"/>
            </w:pPr>
            <w:r>
              <w:t>Telecommunications Device for the Deaf</w:t>
            </w:r>
          </w:p>
        </w:tc>
      </w:tr>
      <w:tr w:rsidR="00B50050" w14:paraId="2BB5B75E" w14:textId="77777777" w:rsidTr="00195548">
        <w:tc>
          <w:tcPr>
            <w:tcW w:w="600" w:type="dxa"/>
          </w:tcPr>
          <w:p w14:paraId="544E12A0" w14:textId="77777777" w:rsidR="00B50050" w:rsidRDefault="00B50050" w:rsidP="0088127C">
            <w:pPr>
              <w:pStyle w:val="OtherTableBody"/>
            </w:pPr>
          </w:p>
        </w:tc>
        <w:tc>
          <w:tcPr>
            <w:tcW w:w="600" w:type="dxa"/>
          </w:tcPr>
          <w:p w14:paraId="522D5918" w14:textId="77777777" w:rsidR="00B50050" w:rsidRDefault="00B50050" w:rsidP="0088127C">
            <w:pPr>
              <w:pStyle w:val="OtherTableBody"/>
            </w:pPr>
            <w:r>
              <w:t>0202</w:t>
            </w:r>
          </w:p>
        </w:tc>
        <w:tc>
          <w:tcPr>
            <w:tcW w:w="2600" w:type="dxa"/>
          </w:tcPr>
          <w:p w14:paraId="30BFC6CF" w14:textId="77777777" w:rsidR="00B50050" w:rsidRDefault="00B50050" w:rsidP="0088127C">
            <w:pPr>
              <w:pStyle w:val="OtherTableBody"/>
            </w:pPr>
          </w:p>
        </w:tc>
        <w:tc>
          <w:tcPr>
            <w:tcW w:w="1400" w:type="dxa"/>
          </w:tcPr>
          <w:p w14:paraId="483ACBEA" w14:textId="77777777" w:rsidR="00B50050" w:rsidRDefault="00B50050" w:rsidP="0088127C">
            <w:pPr>
              <w:pStyle w:val="OtherTableBody"/>
            </w:pPr>
            <w:r>
              <w:t>TTY</w:t>
            </w:r>
          </w:p>
        </w:tc>
        <w:tc>
          <w:tcPr>
            <w:tcW w:w="4200" w:type="dxa"/>
          </w:tcPr>
          <w:p w14:paraId="12ADAC3F" w14:textId="77777777" w:rsidR="00B50050" w:rsidRDefault="00B50050" w:rsidP="0088127C">
            <w:pPr>
              <w:pStyle w:val="OtherTableBody"/>
            </w:pPr>
            <w:r>
              <w:t>Teletypewriter</w:t>
            </w:r>
          </w:p>
        </w:tc>
      </w:tr>
      <w:tr w:rsidR="00B50050" w14:paraId="77551AA2" w14:textId="77777777" w:rsidTr="00195548">
        <w:tc>
          <w:tcPr>
            <w:tcW w:w="600" w:type="dxa"/>
          </w:tcPr>
          <w:p w14:paraId="754859C0" w14:textId="77777777" w:rsidR="00B50050" w:rsidRDefault="00B50050" w:rsidP="0088127C">
            <w:pPr>
              <w:pStyle w:val="OtherTableBody"/>
            </w:pPr>
          </w:p>
        </w:tc>
        <w:tc>
          <w:tcPr>
            <w:tcW w:w="600" w:type="dxa"/>
          </w:tcPr>
          <w:p w14:paraId="73A81B53" w14:textId="77777777" w:rsidR="00B50050" w:rsidRDefault="00B50050" w:rsidP="0088127C">
            <w:pPr>
              <w:pStyle w:val="OtherTableBody"/>
            </w:pPr>
            <w:r>
              <w:t>0202</w:t>
            </w:r>
          </w:p>
        </w:tc>
        <w:tc>
          <w:tcPr>
            <w:tcW w:w="2600" w:type="dxa"/>
          </w:tcPr>
          <w:p w14:paraId="132D33AB" w14:textId="77777777" w:rsidR="00B50050" w:rsidRDefault="00B50050" w:rsidP="0088127C">
            <w:pPr>
              <w:pStyle w:val="OtherTableBody"/>
            </w:pPr>
          </w:p>
        </w:tc>
        <w:tc>
          <w:tcPr>
            <w:tcW w:w="1400" w:type="dxa"/>
          </w:tcPr>
          <w:p w14:paraId="4823EBFB" w14:textId="77777777" w:rsidR="00B50050" w:rsidRDefault="00B50050" w:rsidP="0088127C">
            <w:pPr>
              <w:pStyle w:val="OtherTableBody"/>
            </w:pPr>
            <w:r>
              <w:t>X.400</w:t>
            </w:r>
          </w:p>
        </w:tc>
        <w:tc>
          <w:tcPr>
            <w:tcW w:w="4200" w:type="dxa"/>
          </w:tcPr>
          <w:p w14:paraId="2520D341" w14:textId="77777777" w:rsidR="00B50050" w:rsidRDefault="00B50050" w:rsidP="0088127C">
            <w:pPr>
              <w:pStyle w:val="OtherTableBody"/>
            </w:pPr>
            <w:r>
              <w:t>X.400 email address</w:t>
            </w:r>
          </w:p>
        </w:tc>
      </w:tr>
      <w:tr w:rsidR="00B50050" w14:paraId="03F66B87" w14:textId="77777777" w:rsidTr="00195548">
        <w:tc>
          <w:tcPr>
            <w:tcW w:w="600" w:type="dxa"/>
          </w:tcPr>
          <w:p w14:paraId="16EBB7A2" w14:textId="77777777" w:rsidR="00B50050" w:rsidRDefault="00B50050" w:rsidP="0088127C">
            <w:pPr>
              <w:pStyle w:val="OtherTableBody"/>
            </w:pPr>
            <w:r>
              <w:t>HL7</w:t>
            </w:r>
          </w:p>
        </w:tc>
        <w:tc>
          <w:tcPr>
            <w:tcW w:w="600" w:type="dxa"/>
          </w:tcPr>
          <w:p w14:paraId="6BF08236" w14:textId="77777777" w:rsidR="00B50050" w:rsidRDefault="00B50050" w:rsidP="0088127C">
            <w:pPr>
              <w:pStyle w:val="OtherTableBody"/>
            </w:pPr>
          </w:p>
        </w:tc>
        <w:tc>
          <w:tcPr>
            <w:tcW w:w="2600" w:type="dxa"/>
          </w:tcPr>
          <w:p w14:paraId="04C052F3" w14:textId="77777777" w:rsidR="00B50050" w:rsidRDefault="00B50050" w:rsidP="0088127C">
            <w:pPr>
              <w:pStyle w:val="OtherTableBody"/>
            </w:pPr>
            <w:r>
              <w:t>Identifier Type</w:t>
            </w:r>
          </w:p>
        </w:tc>
        <w:tc>
          <w:tcPr>
            <w:tcW w:w="1400" w:type="dxa"/>
          </w:tcPr>
          <w:p w14:paraId="613AD52B" w14:textId="77777777" w:rsidR="00B50050" w:rsidRDefault="00B50050" w:rsidP="0088127C">
            <w:pPr>
              <w:pStyle w:val="OtherTableBody"/>
            </w:pPr>
          </w:p>
        </w:tc>
        <w:tc>
          <w:tcPr>
            <w:tcW w:w="4200" w:type="dxa"/>
          </w:tcPr>
          <w:p w14:paraId="2910C8DC" w14:textId="77777777" w:rsidR="00B50050" w:rsidRDefault="00B50050" w:rsidP="0088127C">
            <w:pPr>
              <w:pStyle w:val="OtherTableBody"/>
            </w:pPr>
          </w:p>
        </w:tc>
      </w:tr>
      <w:tr w:rsidR="00B50050" w14:paraId="1EBBBEF2" w14:textId="77777777" w:rsidTr="00195548">
        <w:tc>
          <w:tcPr>
            <w:tcW w:w="600" w:type="dxa"/>
          </w:tcPr>
          <w:p w14:paraId="1F87D816" w14:textId="77777777" w:rsidR="00B50050" w:rsidRDefault="00B50050" w:rsidP="0088127C">
            <w:pPr>
              <w:pStyle w:val="OtherTableBody"/>
            </w:pPr>
          </w:p>
        </w:tc>
        <w:tc>
          <w:tcPr>
            <w:tcW w:w="600" w:type="dxa"/>
          </w:tcPr>
          <w:p w14:paraId="397986C1" w14:textId="77777777" w:rsidR="00B50050" w:rsidRDefault="00B50050" w:rsidP="0088127C">
            <w:pPr>
              <w:pStyle w:val="OtherTableBody"/>
            </w:pPr>
            <w:r>
              <w:t>0203</w:t>
            </w:r>
          </w:p>
        </w:tc>
        <w:tc>
          <w:tcPr>
            <w:tcW w:w="2600" w:type="dxa"/>
          </w:tcPr>
          <w:p w14:paraId="06336DE3" w14:textId="77777777" w:rsidR="00B50050" w:rsidRDefault="00B50050" w:rsidP="0088127C">
            <w:pPr>
              <w:pStyle w:val="OtherTableBody"/>
            </w:pPr>
          </w:p>
        </w:tc>
        <w:tc>
          <w:tcPr>
            <w:tcW w:w="1400" w:type="dxa"/>
          </w:tcPr>
          <w:p w14:paraId="7E0B53C9" w14:textId="77777777" w:rsidR="00B50050" w:rsidRDefault="00B50050" w:rsidP="0088127C">
            <w:pPr>
              <w:pStyle w:val="OtherTableBody"/>
            </w:pPr>
            <w:r>
              <w:t>AC</w:t>
            </w:r>
          </w:p>
        </w:tc>
        <w:tc>
          <w:tcPr>
            <w:tcW w:w="4200" w:type="dxa"/>
          </w:tcPr>
          <w:p w14:paraId="139A3A50" w14:textId="77777777" w:rsidR="00B50050" w:rsidRDefault="00B50050" w:rsidP="0088127C">
            <w:pPr>
              <w:pStyle w:val="OtherTableBody"/>
            </w:pPr>
            <w:r>
              <w:t>Identifier that has been assigned by an accreditation or certification organization in specific fields, indicating a recognized skill</w:t>
            </w:r>
          </w:p>
        </w:tc>
      </w:tr>
      <w:tr w:rsidR="00B50050" w14:paraId="3007204F" w14:textId="77777777" w:rsidTr="00195548">
        <w:tc>
          <w:tcPr>
            <w:tcW w:w="600" w:type="dxa"/>
          </w:tcPr>
          <w:p w14:paraId="23990004" w14:textId="77777777" w:rsidR="00B50050" w:rsidRDefault="00B50050" w:rsidP="0088127C">
            <w:pPr>
              <w:pStyle w:val="OtherTableBody"/>
            </w:pPr>
          </w:p>
        </w:tc>
        <w:tc>
          <w:tcPr>
            <w:tcW w:w="600" w:type="dxa"/>
          </w:tcPr>
          <w:p w14:paraId="3FA25279" w14:textId="77777777" w:rsidR="00B50050" w:rsidRDefault="00B50050" w:rsidP="0088127C">
            <w:pPr>
              <w:pStyle w:val="OtherTableBody"/>
            </w:pPr>
            <w:r>
              <w:t>0203</w:t>
            </w:r>
          </w:p>
        </w:tc>
        <w:tc>
          <w:tcPr>
            <w:tcW w:w="2600" w:type="dxa"/>
          </w:tcPr>
          <w:p w14:paraId="5142CE90" w14:textId="77777777" w:rsidR="00B50050" w:rsidRDefault="00B50050" w:rsidP="0088127C">
            <w:pPr>
              <w:pStyle w:val="OtherTableBody"/>
            </w:pPr>
          </w:p>
        </w:tc>
        <w:tc>
          <w:tcPr>
            <w:tcW w:w="1400" w:type="dxa"/>
          </w:tcPr>
          <w:p w14:paraId="0AFB45A7" w14:textId="77777777" w:rsidR="00B50050" w:rsidRDefault="00B50050" w:rsidP="0088127C">
            <w:pPr>
              <w:pStyle w:val="OtherTableBody"/>
            </w:pPr>
            <w:r>
              <w:t>ACSN</w:t>
            </w:r>
          </w:p>
        </w:tc>
        <w:tc>
          <w:tcPr>
            <w:tcW w:w="4200" w:type="dxa"/>
          </w:tcPr>
          <w:p w14:paraId="64ABDB40" w14:textId="77777777" w:rsidR="00B50050" w:rsidRDefault="00B50050" w:rsidP="0088127C">
            <w:pPr>
              <w:pStyle w:val="OtherTableBody"/>
            </w:pPr>
            <w:r>
              <w:t>Accession Identifier</w:t>
            </w:r>
          </w:p>
        </w:tc>
      </w:tr>
      <w:tr w:rsidR="00B50050" w14:paraId="05F230A4" w14:textId="77777777" w:rsidTr="00195548">
        <w:tc>
          <w:tcPr>
            <w:tcW w:w="600" w:type="dxa"/>
          </w:tcPr>
          <w:p w14:paraId="1C6F4C6B" w14:textId="77777777" w:rsidR="00B50050" w:rsidRDefault="00B50050" w:rsidP="0088127C">
            <w:pPr>
              <w:pStyle w:val="OtherTableBody"/>
            </w:pPr>
          </w:p>
        </w:tc>
        <w:tc>
          <w:tcPr>
            <w:tcW w:w="600" w:type="dxa"/>
          </w:tcPr>
          <w:p w14:paraId="74D376EA" w14:textId="77777777" w:rsidR="00B50050" w:rsidRDefault="00B50050" w:rsidP="0088127C">
            <w:pPr>
              <w:pStyle w:val="OtherTableBody"/>
            </w:pPr>
            <w:r>
              <w:t>0203</w:t>
            </w:r>
          </w:p>
        </w:tc>
        <w:tc>
          <w:tcPr>
            <w:tcW w:w="2600" w:type="dxa"/>
          </w:tcPr>
          <w:p w14:paraId="6F85EB3D" w14:textId="77777777" w:rsidR="00B50050" w:rsidRDefault="00B50050" w:rsidP="0088127C">
            <w:pPr>
              <w:pStyle w:val="OtherTableBody"/>
            </w:pPr>
          </w:p>
        </w:tc>
        <w:tc>
          <w:tcPr>
            <w:tcW w:w="1400" w:type="dxa"/>
          </w:tcPr>
          <w:p w14:paraId="7F9E634A" w14:textId="77777777" w:rsidR="00B50050" w:rsidRDefault="00B50050" w:rsidP="0088127C">
            <w:pPr>
              <w:pStyle w:val="OtherTableBody"/>
            </w:pPr>
            <w:r>
              <w:t>AIN</w:t>
            </w:r>
          </w:p>
        </w:tc>
        <w:tc>
          <w:tcPr>
            <w:tcW w:w="4200" w:type="dxa"/>
          </w:tcPr>
          <w:p w14:paraId="7A540FE1" w14:textId="77777777" w:rsidR="00B50050" w:rsidRDefault="00B50050" w:rsidP="0088127C">
            <w:pPr>
              <w:pStyle w:val="OtherTableBody"/>
            </w:pPr>
            <w:r>
              <w:t>A numbering system for the official identification of individual animals in the United States that provides a nationally unique identification number for each animal. The first two numbers on a tag are the numbers assigned to a specific State.</w:t>
            </w:r>
          </w:p>
        </w:tc>
      </w:tr>
      <w:tr w:rsidR="00B50050" w14:paraId="3121586D" w14:textId="77777777" w:rsidTr="00195548">
        <w:tc>
          <w:tcPr>
            <w:tcW w:w="600" w:type="dxa"/>
          </w:tcPr>
          <w:p w14:paraId="3740A778" w14:textId="77777777" w:rsidR="00B50050" w:rsidRDefault="00B50050" w:rsidP="0088127C">
            <w:pPr>
              <w:pStyle w:val="OtherTableBody"/>
            </w:pPr>
          </w:p>
        </w:tc>
        <w:tc>
          <w:tcPr>
            <w:tcW w:w="600" w:type="dxa"/>
          </w:tcPr>
          <w:p w14:paraId="466580A8" w14:textId="77777777" w:rsidR="00B50050" w:rsidRDefault="00B50050" w:rsidP="0088127C">
            <w:pPr>
              <w:pStyle w:val="OtherTableBody"/>
            </w:pPr>
            <w:r>
              <w:t>0203</w:t>
            </w:r>
          </w:p>
        </w:tc>
        <w:tc>
          <w:tcPr>
            <w:tcW w:w="2600" w:type="dxa"/>
          </w:tcPr>
          <w:p w14:paraId="3F05939C" w14:textId="77777777" w:rsidR="00B50050" w:rsidRDefault="00B50050" w:rsidP="0088127C">
            <w:pPr>
              <w:pStyle w:val="OtherTableBody"/>
            </w:pPr>
          </w:p>
        </w:tc>
        <w:tc>
          <w:tcPr>
            <w:tcW w:w="1400" w:type="dxa"/>
          </w:tcPr>
          <w:p w14:paraId="53FC94B3" w14:textId="77777777" w:rsidR="00B50050" w:rsidRDefault="00B50050" w:rsidP="0088127C">
            <w:pPr>
              <w:pStyle w:val="OtherTableBody"/>
            </w:pPr>
            <w:r>
              <w:t>AM</w:t>
            </w:r>
          </w:p>
        </w:tc>
        <w:tc>
          <w:tcPr>
            <w:tcW w:w="4200" w:type="dxa"/>
          </w:tcPr>
          <w:p w14:paraId="1BE16661" w14:textId="77777777" w:rsidR="00B50050" w:rsidRDefault="00B50050" w:rsidP="0088127C">
            <w:pPr>
              <w:pStyle w:val="OtherTableBody"/>
            </w:pPr>
            <w:r>
              <w:t>American Express</w:t>
            </w:r>
          </w:p>
        </w:tc>
      </w:tr>
      <w:tr w:rsidR="00B50050" w14:paraId="25B06062" w14:textId="77777777" w:rsidTr="00195548">
        <w:tc>
          <w:tcPr>
            <w:tcW w:w="600" w:type="dxa"/>
          </w:tcPr>
          <w:p w14:paraId="674A287C" w14:textId="77777777" w:rsidR="00B50050" w:rsidRDefault="00B50050" w:rsidP="0088127C">
            <w:pPr>
              <w:pStyle w:val="OtherTableBody"/>
            </w:pPr>
          </w:p>
        </w:tc>
        <w:tc>
          <w:tcPr>
            <w:tcW w:w="600" w:type="dxa"/>
          </w:tcPr>
          <w:p w14:paraId="2300038D" w14:textId="77777777" w:rsidR="00B50050" w:rsidRDefault="00B50050" w:rsidP="0088127C">
            <w:pPr>
              <w:pStyle w:val="OtherTableBody"/>
            </w:pPr>
            <w:r>
              <w:t>0203</w:t>
            </w:r>
          </w:p>
        </w:tc>
        <w:tc>
          <w:tcPr>
            <w:tcW w:w="2600" w:type="dxa"/>
          </w:tcPr>
          <w:p w14:paraId="5294FE48" w14:textId="77777777" w:rsidR="00B50050" w:rsidRDefault="00B50050" w:rsidP="0088127C">
            <w:pPr>
              <w:pStyle w:val="OtherTableBody"/>
            </w:pPr>
          </w:p>
        </w:tc>
        <w:tc>
          <w:tcPr>
            <w:tcW w:w="1400" w:type="dxa"/>
          </w:tcPr>
          <w:p w14:paraId="38EBE3A1" w14:textId="77777777" w:rsidR="00B50050" w:rsidRDefault="00B50050" w:rsidP="0088127C">
            <w:pPr>
              <w:pStyle w:val="OtherTableBody"/>
            </w:pPr>
            <w:r>
              <w:t>AMA</w:t>
            </w:r>
          </w:p>
        </w:tc>
        <w:tc>
          <w:tcPr>
            <w:tcW w:w="4200" w:type="dxa"/>
          </w:tcPr>
          <w:p w14:paraId="4C88584D" w14:textId="77777777" w:rsidR="00B50050" w:rsidRDefault="00B50050" w:rsidP="0088127C">
            <w:pPr>
              <w:pStyle w:val="OtherTableBody"/>
            </w:pPr>
            <w:r>
              <w:t>A physician identifier assigned by the AMA.</w:t>
            </w:r>
          </w:p>
        </w:tc>
      </w:tr>
      <w:tr w:rsidR="00B50050" w14:paraId="6085D346" w14:textId="77777777" w:rsidTr="00195548">
        <w:tc>
          <w:tcPr>
            <w:tcW w:w="600" w:type="dxa"/>
          </w:tcPr>
          <w:p w14:paraId="7A6E6458" w14:textId="77777777" w:rsidR="00B50050" w:rsidRDefault="00B50050" w:rsidP="0088127C">
            <w:pPr>
              <w:pStyle w:val="OtherTableBody"/>
            </w:pPr>
          </w:p>
        </w:tc>
        <w:tc>
          <w:tcPr>
            <w:tcW w:w="600" w:type="dxa"/>
          </w:tcPr>
          <w:p w14:paraId="780C6E84" w14:textId="77777777" w:rsidR="00B50050" w:rsidRDefault="00B50050" w:rsidP="0088127C">
            <w:pPr>
              <w:pStyle w:val="OtherTableBody"/>
            </w:pPr>
            <w:r>
              <w:t>0203</w:t>
            </w:r>
          </w:p>
        </w:tc>
        <w:tc>
          <w:tcPr>
            <w:tcW w:w="2600" w:type="dxa"/>
          </w:tcPr>
          <w:p w14:paraId="0FF8A32F" w14:textId="77777777" w:rsidR="00B50050" w:rsidRDefault="00B50050" w:rsidP="0088127C">
            <w:pPr>
              <w:pStyle w:val="OtherTableBody"/>
            </w:pPr>
          </w:p>
        </w:tc>
        <w:tc>
          <w:tcPr>
            <w:tcW w:w="1400" w:type="dxa"/>
          </w:tcPr>
          <w:p w14:paraId="509904D6" w14:textId="77777777" w:rsidR="00B50050" w:rsidRDefault="00B50050" w:rsidP="0088127C">
            <w:pPr>
              <w:pStyle w:val="OtherTableBody"/>
            </w:pPr>
            <w:r>
              <w:t>AN</w:t>
            </w:r>
          </w:p>
        </w:tc>
        <w:tc>
          <w:tcPr>
            <w:tcW w:w="4200" w:type="dxa"/>
          </w:tcPr>
          <w:p w14:paraId="195B5984" w14:textId="77777777" w:rsidR="00B50050" w:rsidRDefault="00B50050" w:rsidP="0088127C">
            <w:pPr>
              <w:pStyle w:val="OtherTableBody"/>
            </w:pPr>
            <w:r>
              <w:t>Account An identifier that is unique to an account.</w:t>
            </w:r>
          </w:p>
        </w:tc>
      </w:tr>
      <w:tr w:rsidR="00B50050" w14:paraId="65051CA3" w14:textId="77777777" w:rsidTr="00195548">
        <w:tc>
          <w:tcPr>
            <w:tcW w:w="600" w:type="dxa"/>
          </w:tcPr>
          <w:p w14:paraId="090718B9" w14:textId="77777777" w:rsidR="00B50050" w:rsidRDefault="00B50050" w:rsidP="0088127C">
            <w:pPr>
              <w:pStyle w:val="OtherTableBody"/>
            </w:pPr>
          </w:p>
        </w:tc>
        <w:tc>
          <w:tcPr>
            <w:tcW w:w="600" w:type="dxa"/>
          </w:tcPr>
          <w:p w14:paraId="704C2115" w14:textId="77777777" w:rsidR="00B50050" w:rsidRDefault="00B50050" w:rsidP="0088127C">
            <w:pPr>
              <w:pStyle w:val="OtherTableBody"/>
            </w:pPr>
            <w:r>
              <w:t>0203</w:t>
            </w:r>
          </w:p>
        </w:tc>
        <w:tc>
          <w:tcPr>
            <w:tcW w:w="2600" w:type="dxa"/>
          </w:tcPr>
          <w:p w14:paraId="339E2574" w14:textId="77777777" w:rsidR="00B50050" w:rsidRDefault="00B50050" w:rsidP="0088127C">
            <w:pPr>
              <w:pStyle w:val="OtherTableBody"/>
            </w:pPr>
          </w:p>
        </w:tc>
        <w:tc>
          <w:tcPr>
            <w:tcW w:w="1400" w:type="dxa"/>
          </w:tcPr>
          <w:p w14:paraId="550FB2AC" w14:textId="77777777" w:rsidR="00B50050" w:rsidRDefault="00B50050" w:rsidP="0088127C">
            <w:pPr>
              <w:pStyle w:val="OtherTableBody"/>
            </w:pPr>
            <w:r>
              <w:t>ANC</w:t>
            </w:r>
          </w:p>
        </w:tc>
        <w:tc>
          <w:tcPr>
            <w:tcW w:w="4200" w:type="dxa"/>
          </w:tcPr>
          <w:p w14:paraId="56466107" w14:textId="77777777" w:rsidR="00B50050" w:rsidRDefault="00B50050" w:rsidP="0088127C">
            <w:pPr>
              <w:pStyle w:val="OtherTableBody"/>
            </w:pPr>
            <w:r>
              <w:t>A more precise definition of an account number</w:t>
            </w:r>
          </w:p>
        </w:tc>
      </w:tr>
      <w:tr w:rsidR="00B50050" w14:paraId="47414291" w14:textId="77777777" w:rsidTr="00195548">
        <w:tc>
          <w:tcPr>
            <w:tcW w:w="600" w:type="dxa"/>
          </w:tcPr>
          <w:p w14:paraId="102883EA" w14:textId="77777777" w:rsidR="00B50050" w:rsidRDefault="00B50050" w:rsidP="0088127C">
            <w:pPr>
              <w:pStyle w:val="OtherTableBody"/>
            </w:pPr>
          </w:p>
        </w:tc>
        <w:tc>
          <w:tcPr>
            <w:tcW w:w="600" w:type="dxa"/>
          </w:tcPr>
          <w:p w14:paraId="7D5974A8" w14:textId="77777777" w:rsidR="00B50050" w:rsidRDefault="00B50050" w:rsidP="0088127C">
            <w:pPr>
              <w:pStyle w:val="OtherTableBody"/>
            </w:pPr>
            <w:r>
              <w:t>0203</w:t>
            </w:r>
          </w:p>
        </w:tc>
        <w:tc>
          <w:tcPr>
            <w:tcW w:w="2600" w:type="dxa"/>
          </w:tcPr>
          <w:p w14:paraId="6BDD4A43" w14:textId="77777777" w:rsidR="00B50050" w:rsidRDefault="00B50050" w:rsidP="0088127C">
            <w:pPr>
              <w:pStyle w:val="OtherTableBody"/>
            </w:pPr>
          </w:p>
        </w:tc>
        <w:tc>
          <w:tcPr>
            <w:tcW w:w="1400" w:type="dxa"/>
          </w:tcPr>
          <w:p w14:paraId="2376E8A6" w14:textId="77777777" w:rsidR="00B50050" w:rsidRDefault="00B50050" w:rsidP="0088127C">
            <w:pPr>
              <w:pStyle w:val="OtherTableBody"/>
            </w:pPr>
            <w:r>
              <w:t>AND</w:t>
            </w:r>
          </w:p>
        </w:tc>
        <w:tc>
          <w:tcPr>
            <w:tcW w:w="4200" w:type="dxa"/>
          </w:tcPr>
          <w:p w14:paraId="23C7E8F8" w14:textId="77777777" w:rsidR="00B50050" w:rsidRDefault="00B50050" w:rsidP="0088127C">
            <w:pPr>
              <w:pStyle w:val="OtherTableBody"/>
            </w:pPr>
            <w:r>
              <w:t>A more precise definition of an account number</w:t>
            </w:r>
          </w:p>
        </w:tc>
      </w:tr>
      <w:tr w:rsidR="00B50050" w14:paraId="6B38190A" w14:textId="77777777" w:rsidTr="00195548">
        <w:tc>
          <w:tcPr>
            <w:tcW w:w="600" w:type="dxa"/>
          </w:tcPr>
          <w:p w14:paraId="2DA391AA" w14:textId="77777777" w:rsidR="00B50050" w:rsidRDefault="00B50050" w:rsidP="0088127C">
            <w:pPr>
              <w:pStyle w:val="OtherTableBody"/>
            </w:pPr>
          </w:p>
        </w:tc>
        <w:tc>
          <w:tcPr>
            <w:tcW w:w="600" w:type="dxa"/>
          </w:tcPr>
          <w:p w14:paraId="7717EA31" w14:textId="77777777" w:rsidR="00B50050" w:rsidRDefault="00B50050" w:rsidP="0088127C">
            <w:pPr>
              <w:pStyle w:val="OtherTableBody"/>
            </w:pPr>
            <w:r>
              <w:t>0203</w:t>
            </w:r>
          </w:p>
        </w:tc>
        <w:tc>
          <w:tcPr>
            <w:tcW w:w="2600" w:type="dxa"/>
          </w:tcPr>
          <w:p w14:paraId="6B8045EC" w14:textId="77777777" w:rsidR="00B50050" w:rsidRDefault="00B50050" w:rsidP="0088127C">
            <w:pPr>
              <w:pStyle w:val="OtherTableBody"/>
            </w:pPr>
          </w:p>
        </w:tc>
        <w:tc>
          <w:tcPr>
            <w:tcW w:w="1400" w:type="dxa"/>
          </w:tcPr>
          <w:p w14:paraId="33074CC5" w14:textId="77777777" w:rsidR="00B50050" w:rsidRDefault="00B50050" w:rsidP="0088127C">
            <w:pPr>
              <w:pStyle w:val="OtherTableBody"/>
            </w:pPr>
            <w:r>
              <w:t>ANON</w:t>
            </w:r>
          </w:p>
        </w:tc>
        <w:tc>
          <w:tcPr>
            <w:tcW w:w="4200" w:type="dxa"/>
          </w:tcPr>
          <w:p w14:paraId="3A18F9E8" w14:textId="77777777" w:rsidR="00B50050" w:rsidRDefault="00B50050" w:rsidP="0088127C">
            <w:pPr>
              <w:pStyle w:val="OtherTableBody"/>
            </w:pPr>
            <w:r>
              <w:t>An identifier for a living subject whose real identity is protected or suppressed</w:t>
            </w:r>
          </w:p>
        </w:tc>
      </w:tr>
      <w:tr w:rsidR="00B50050" w14:paraId="58FC19B7" w14:textId="77777777" w:rsidTr="00195548">
        <w:tc>
          <w:tcPr>
            <w:tcW w:w="600" w:type="dxa"/>
          </w:tcPr>
          <w:p w14:paraId="622573B7" w14:textId="77777777" w:rsidR="00B50050" w:rsidRDefault="00B50050" w:rsidP="0088127C">
            <w:pPr>
              <w:pStyle w:val="OtherTableBody"/>
            </w:pPr>
          </w:p>
        </w:tc>
        <w:tc>
          <w:tcPr>
            <w:tcW w:w="600" w:type="dxa"/>
          </w:tcPr>
          <w:p w14:paraId="51D520A6" w14:textId="77777777" w:rsidR="00B50050" w:rsidRDefault="00B50050" w:rsidP="0088127C">
            <w:pPr>
              <w:pStyle w:val="OtherTableBody"/>
            </w:pPr>
            <w:r>
              <w:t>0203</w:t>
            </w:r>
          </w:p>
        </w:tc>
        <w:tc>
          <w:tcPr>
            <w:tcW w:w="2600" w:type="dxa"/>
          </w:tcPr>
          <w:p w14:paraId="78527317" w14:textId="77777777" w:rsidR="00B50050" w:rsidRDefault="00B50050" w:rsidP="0088127C">
            <w:pPr>
              <w:pStyle w:val="OtherTableBody"/>
            </w:pPr>
          </w:p>
        </w:tc>
        <w:tc>
          <w:tcPr>
            <w:tcW w:w="1400" w:type="dxa"/>
          </w:tcPr>
          <w:p w14:paraId="0E16440D" w14:textId="77777777" w:rsidR="00B50050" w:rsidRDefault="00B50050" w:rsidP="0088127C">
            <w:pPr>
              <w:pStyle w:val="OtherTableBody"/>
            </w:pPr>
            <w:r>
              <w:t>ANT</w:t>
            </w:r>
          </w:p>
        </w:tc>
        <w:tc>
          <w:tcPr>
            <w:tcW w:w="4200" w:type="dxa"/>
          </w:tcPr>
          <w:p w14:paraId="073D6298" w14:textId="77777777" w:rsidR="00B50050" w:rsidRDefault="00B50050" w:rsidP="0088127C">
            <w:pPr>
              <w:pStyle w:val="OtherTableBody"/>
            </w:pPr>
            <w:r>
              <w:t>Temporary version of an Account Number</w:t>
            </w:r>
          </w:p>
        </w:tc>
      </w:tr>
      <w:tr w:rsidR="00B50050" w14:paraId="7C29F7F9" w14:textId="77777777" w:rsidTr="00195548">
        <w:tc>
          <w:tcPr>
            <w:tcW w:w="600" w:type="dxa"/>
          </w:tcPr>
          <w:p w14:paraId="5A7359AB" w14:textId="77777777" w:rsidR="00B50050" w:rsidRDefault="00B50050" w:rsidP="0088127C">
            <w:pPr>
              <w:pStyle w:val="OtherTableBody"/>
            </w:pPr>
          </w:p>
        </w:tc>
        <w:tc>
          <w:tcPr>
            <w:tcW w:w="600" w:type="dxa"/>
          </w:tcPr>
          <w:p w14:paraId="1643ED4F" w14:textId="77777777" w:rsidR="00B50050" w:rsidRDefault="00B50050" w:rsidP="0088127C">
            <w:pPr>
              <w:pStyle w:val="OtherTableBody"/>
            </w:pPr>
            <w:r>
              <w:t>0203</w:t>
            </w:r>
          </w:p>
        </w:tc>
        <w:tc>
          <w:tcPr>
            <w:tcW w:w="2600" w:type="dxa"/>
          </w:tcPr>
          <w:p w14:paraId="46F3B0A9" w14:textId="77777777" w:rsidR="00B50050" w:rsidRDefault="00B50050" w:rsidP="0088127C">
            <w:pPr>
              <w:pStyle w:val="OtherTableBody"/>
            </w:pPr>
          </w:p>
        </w:tc>
        <w:tc>
          <w:tcPr>
            <w:tcW w:w="1400" w:type="dxa"/>
          </w:tcPr>
          <w:p w14:paraId="0DCD2FBF" w14:textId="77777777" w:rsidR="00B50050" w:rsidRDefault="00B50050" w:rsidP="0088127C">
            <w:pPr>
              <w:pStyle w:val="OtherTableBody"/>
            </w:pPr>
            <w:r>
              <w:t>APRN</w:t>
            </w:r>
          </w:p>
        </w:tc>
        <w:tc>
          <w:tcPr>
            <w:tcW w:w="4200" w:type="dxa"/>
          </w:tcPr>
          <w:p w14:paraId="13AD5887" w14:textId="77777777" w:rsidR="00B50050" w:rsidRDefault="00B50050" w:rsidP="0088127C">
            <w:pPr>
              <w:pStyle w:val="OtherTableBody"/>
            </w:pPr>
            <w:r>
              <w:t>An identifier that is unique to an advanced practice registered nurse within the jurisdiction of a certifying board</w:t>
            </w:r>
          </w:p>
        </w:tc>
      </w:tr>
      <w:tr w:rsidR="00B50050" w14:paraId="261FA6CC" w14:textId="77777777" w:rsidTr="00195548">
        <w:tc>
          <w:tcPr>
            <w:tcW w:w="600" w:type="dxa"/>
          </w:tcPr>
          <w:p w14:paraId="711B0FDA" w14:textId="77777777" w:rsidR="00B50050" w:rsidRDefault="00B50050" w:rsidP="0088127C">
            <w:pPr>
              <w:pStyle w:val="OtherTableBody"/>
            </w:pPr>
          </w:p>
        </w:tc>
        <w:tc>
          <w:tcPr>
            <w:tcW w:w="600" w:type="dxa"/>
          </w:tcPr>
          <w:p w14:paraId="363C1CE6" w14:textId="77777777" w:rsidR="00B50050" w:rsidRDefault="00B50050" w:rsidP="0088127C">
            <w:pPr>
              <w:pStyle w:val="OtherTableBody"/>
            </w:pPr>
            <w:r>
              <w:t>0203</w:t>
            </w:r>
          </w:p>
        </w:tc>
        <w:tc>
          <w:tcPr>
            <w:tcW w:w="2600" w:type="dxa"/>
          </w:tcPr>
          <w:p w14:paraId="3B2D8363" w14:textId="77777777" w:rsidR="00B50050" w:rsidRDefault="00B50050" w:rsidP="0088127C">
            <w:pPr>
              <w:pStyle w:val="OtherTableBody"/>
            </w:pPr>
          </w:p>
        </w:tc>
        <w:tc>
          <w:tcPr>
            <w:tcW w:w="1400" w:type="dxa"/>
          </w:tcPr>
          <w:p w14:paraId="5C165304" w14:textId="77777777" w:rsidR="00B50050" w:rsidRDefault="00B50050" w:rsidP="0088127C">
            <w:pPr>
              <w:pStyle w:val="OtherTableBody"/>
            </w:pPr>
            <w:r>
              <w:t>ASID</w:t>
            </w:r>
          </w:p>
        </w:tc>
        <w:tc>
          <w:tcPr>
            <w:tcW w:w="4200" w:type="dxa"/>
          </w:tcPr>
          <w:p w14:paraId="5F7BA96D" w14:textId="77777777" w:rsidR="00B50050" w:rsidRDefault="00B50050" w:rsidP="0088127C">
            <w:pPr>
              <w:pStyle w:val="OtherTableBody"/>
            </w:pPr>
            <w:r>
              <w:t>A unique identifier for the ancestor specimen.</w:t>
            </w:r>
          </w:p>
        </w:tc>
      </w:tr>
      <w:tr w:rsidR="00B50050" w14:paraId="368F7887" w14:textId="77777777" w:rsidTr="00195548">
        <w:tc>
          <w:tcPr>
            <w:tcW w:w="600" w:type="dxa"/>
          </w:tcPr>
          <w:p w14:paraId="274E9EAD" w14:textId="77777777" w:rsidR="00B50050" w:rsidRDefault="00B50050" w:rsidP="0088127C">
            <w:pPr>
              <w:pStyle w:val="OtherTableBody"/>
            </w:pPr>
          </w:p>
        </w:tc>
        <w:tc>
          <w:tcPr>
            <w:tcW w:w="600" w:type="dxa"/>
          </w:tcPr>
          <w:p w14:paraId="0E2A2007" w14:textId="77777777" w:rsidR="00B50050" w:rsidRDefault="00B50050" w:rsidP="0088127C">
            <w:pPr>
              <w:pStyle w:val="OtherTableBody"/>
            </w:pPr>
            <w:r>
              <w:t>0203</w:t>
            </w:r>
          </w:p>
        </w:tc>
        <w:tc>
          <w:tcPr>
            <w:tcW w:w="2600" w:type="dxa"/>
          </w:tcPr>
          <w:p w14:paraId="011B6378" w14:textId="77777777" w:rsidR="00B50050" w:rsidRDefault="00B50050" w:rsidP="0088127C">
            <w:pPr>
              <w:pStyle w:val="OtherTableBody"/>
            </w:pPr>
          </w:p>
        </w:tc>
        <w:tc>
          <w:tcPr>
            <w:tcW w:w="1400" w:type="dxa"/>
          </w:tcPr>
          <w:p w14:paraId="12C3AB8B" w14:textId="77777777" w:rsidR="00B50050" w:rsidRDefault="00B50050" w:rsidP="0088127C">
            <w:pPr>
              <w:pStyle w:val="OtherTableBody"/>
            </w:pPr>
            <w:r>
              <w:t>BA</w:t>
            </w:r>
          </w:p>
        </w:tc>
        <w:tc>
          <w:tcPr>
            <w:tcW w:w="4200" w:type="dxa"/>
          </w:tcPr>
          <w:p w14:paraId="7798A8C5" w14:textId="77777777" w:rsidR="00B50050" w:rsidRDefault="00B50050" w:rsidP="0088127C">
            <w:pPr>
              <w:pStyle w:val="OtherTableBody"/>
            </w:pPr>
            <w:r>
              <w:t>Bank Account Number</w:t>
            </w:r>
          </w:p>
        </w:tc>
      </w:tr>
      <w:tr w:rsidR="00B50050" w14:paraId="1D1F05F8" w14:textId="77777777" w:rsidTr="00195548">
        <w:tc>
          <w:tcPr>
            <w:tcW w:w="600" w:type="dxa"/>
          </w:tcPr>
          <w:p w14:paraId="390FA4F1" w14:textId="77777777" w:rsidR="00B50050" w:rsidRDefault="00B50050" w:rsidP="0088127C">
            <w:pPr>
              <w:pStyle w:val="OtherTableBody"/>
            </w:pPr>
          </w:p>
        </w:tc>
        <w:tc>
          <w:tcPr>
            <w:tcW w:w="600" w:type="dxa"/>
          </w:tcPr>
          <w:p w14:paraId="2837797C" w14:textId="77777777" w:rsidR="00B50050" w:rsidRDefault="00B50050" w:rsidP="0088127C">
            <w:pPr>
              <w:pStyle w:val="OtherTableBody"/>
            </w:pPr>
            <w:r>
              <w:t>0203</w:t>
            </w:r>
          </w:p>
        </w:tc>
        <w:tc>
          <w:tcPr>
            <w:tcW w:w="2600" w:type="dxa"/>
          </w:tcPr>
          <w:p w14:paraId="733C4BE8" w14:textId="77777777" w:rsidR="00B50050" w:rsidRDefault="00B50050" w:rsidP="0088127C">
            <w:pPr>
              <w:pStyle w:val="OtherTableBody"/>
            </w:pPr>
          </w:p>
        </w:tc>
        <w:tc>
          <w:tcPr>
            <w:tcW w:w="1400" w:type="dxa"/>
          </w:tcPr>
          <w:p w14:paraId="6B38F685" w14:textId="77777777" w:rsidR="00B50050" w:rsidRDefault="00B50050" w:rsidP="0088127C">
            <w:pPr>
              <w:pStyle w:val="OtherTableBody"/>
            </w:pPr>
            <w:r>
              <w:t>BC</w:t>
            </w:r>
          </w:p>
        </w:tc>
        <w:tc>
          <w:tcPr>
            <w:tcW w:w="4200" w:type="dxa"/>
          </w:tcPr>
          <w:p w14:paraId="0356343F" w14:textId="77777777" w:rsidR="00B50050" w:rsidRDefault="00B50050" w:rsidP="0088127C">
            <w:pPr>
              <w:pStyle w:val="OtherTableBody"/>
            </w:pPr>
            <w:r>
              <w:t>An identifier that is unique to a person's bank card</w:t>
            </w:r>
          </w:p>
        </w:tc>
      </w:tr>
      <w:tr w:rsidR="00B50050" w14:paraId="4C624442" w14:textId="77777777" w:rsidTr="00195548">
        <w:tc>
          <w:tcPr>
            <w:tcW w:w="600" w:type="dxa"/>
          </w:tcPr>
          <w:p w14:paraId="4A34AD98" w14:textId="77777777" w:rsidR="00B50050" w:rsidRDefault="00B50050" w:rsidP="0088127C">
            <w:pPr>
              <w:pStyle w:val="OtherTableBody"/>
            </w:pPr>
          </w:p>
        </w:tc>
        <w:tc>
          <w:tcPr>
            <w:tcW w:w="600" w:type="dxa"/>
          </w:tcPr>
          <w:p w14:paraId="61F48A64" w14:textId="77777777" w:rsidR="00B50050" w:rsidRDefault="00B50050" w:rsidP="0088127C">
            <w:pPr>
              <w:pStyle w:val="OtherTableBody"/>
            </w:pPr>
            <w:r>
              <w:t>0203</w:t>
            </w:r>
          </w:p>
        </w:tc>
        <w:tc>
          <w:tcPr>
            <w:tcW w:w="2600" w:type="dxa"/>
          </w:tcPr>
          <w:p w14:paraId="7D6E06ED" w14:textId="77777777" w:rsidR="00B50050" w:rsidRDefault="00B50050" w:rsidP="0088127C">
            <w:pPr>
              <w:pStyle w:val="OtherTableBody"/>
            </w:pPr>
          </w:p>
        </w:tc>
        <w:tc>
          <w:tcPr>
            <w:tcW w:w="1400" w:type="dxa"/>
          </w:tcPr>
          <w:p w14:paraId="010CA1D2" w14:textId="77777777" w:rsidR="00B50050" w:rsidRDefault="00B50050" w:rsidP="0088127C">
            <w:pPr>
              <w:pStyle w:val="OtherTableBody"/>
            </w:pPr>
            <w:r>
              <w:t>BCFN</w:t>
            </w:r>
          </w:p>
        </w:tc>
        <w:tc>
          <w:tcPr>
            <w:tcW w:w="4200" w:type="dxa"/>
          </w:tcPr>
          <w:p w14:paraId="5CA8A22B" w14:textId="77777777" w:rsidR="00B50050" w:rsidRDefault="00B50050" w:rsidP="0088127C">
            <w:pPr>
              <w:pStyle w:val="OtherTableBody"/>
            </w:pPr>
            <w:r>
              <w:t>The identifier used within the jurisdictional vital records office file system as an auxiliary means of accessing the record associated with the birth certificate.</w:t>
            </w:r>
          </w:p>
        </w:tc>
      </w:tr>
      <w:tr w:rsidR="00B50050" w14:paraId="40E15D24" w14:textId="77777777" w:rsidTr="00195548">
        <w:tc>
          <w:tcPr>
            <w:tcW w:w="600" w:type="dxa"/>
          </w:tcPr>
          <w:p w14:paraId="70E167D9" w14:textId="77777777" w:rsidR="00B50050" w:rsidRDefault="00B50050" w:rsidP="0088127C">
            <w:pPr>
              <w:pStyle w:val="OtherTableBody"/>
            </w:pPr>
          </w:p>
        </w:tc>
        <w:tc>
          <w:tcPr>
            <w:tcW w:w="600" w:type="dxa"/>
          </w:tcPr>
          <w:p w14:paraId="1259E1CD" w14:textId="77777777" w:rsidR="00B50050" w:rsidRDefault="00B50050" w:rsidP="0088127C">
            <w:pPr>
              <w:pStyle w:val="OtherTableBody"/>
            </w:pPr>
            <w:r>
              <w:t>0203</w:t>
            </w:r>
          </w:p>
        </w:tc>
        <w:tc>
          <w:tcPr>
            <w:tcW w:w="2600" w:type="dxa"/>
          </w:tcPr>
          <w:p w14:paraId="1D383397" w14:textId="77777777" w:rsidR="00B50050" w:rsidRDefault="00B50050" w:rsidP="0088127C">
            <w:pPr>
              <w:pStyle w:val="OtherTableBody"/>
            </w:pPr>
          </w:p>
        </w:tc>
        <w:tc>
          <w:tcPr>
            <w:tcW w:w="1400" w:type="dxa"/>
          </w:tcPr>
          <w:p w14:paraId="101FF197" w14:textId="77777777" w:rsidR="00B50050" w:rsidRDefault="00B50050" w:rsidP="0088127C">
            <w:pPr>
              <w:pStyle w:val="OtherTableBody"/>
            </w:pPr>
            <w:r>
              <w:t>BCT</w:t>
            </w:r>
          </w:p>
        </w:tc>
        <w:tc>
          <w:tcPr>
            <w:tcW w:w="4200" w:type="dxa"/>
          </w:tcPr>
          <w:p w14:paraId="3483D724" w14:textId="77777777" w:rsidR="00B50050" w:rsidRDefault="00B50050" w:rsidP="0088127C">
            <w:pPr>
              <w:pStyle w:val="OtherTableBody"/>
            </w:pPr>
            <w:r>
              <w:t>A number associated with a document identifying the event of a person's birth</w:t>
            </w:r>
          </w:p>
        </w:tc>
      </w:tr>
      <w:tr w:rsidR="00B50050" w14:paraId="427706D6" w14:textId="77777777" w:rsidTr="00195548">
        <w:tc>
          <w:tcPr>
            <w:tcW w:w="600" w:type="dxa"/>
          </w:tcPr>
          <w:p w14:paraId="20BEF87C" w14:textId="77777777" w:rsidR="00B50050" w:rsidRDefault="00B50050" w:rsidP="0088127C">
            <w:pPr>
              <w:pStyle w:val="OtherTableBody"/>
            </w:pPr>
          </w:p>
        </w:tc>
        <w:tc>
          <w:tcPr>
            <w:tcW w:w="600" w:type="dxa"/>
          </w:tcPr>
          <w:p w14:paraId="594F6EAF" w14:textId="77777777" w:rsidR="00B50050" w:rsidRDefault="00B50050" w:rsidP="0088127C">
            <w:pPr>
              <w:pStyle w:val="OtherTableBody"/>
            </w:pPr>
            <w:r>
              <w:t>0203</w:t>
            </w:r>
          </w:p>
        </w:tc>
        <w:tc>
          <w:tcPr>
            <w:tcW w:w="2600" w:type="dxa"/>
          </w:tcPr>
          <w:p w14:paraId="57560DE8" w14:textId="77777777" w:rsidR="00B50050" w:rsidRDefault="00B50050" w:rsidP="0088127C">
            <w:pPr>
              <w:pStyle w:val="OtherTableBody"/>
            </w:pPr>
          </w:p>
        </w:tc>
        <w:tc>
          <w:tcPr>
            <w:tcW w:w="1400" w:type="dxa"/>
          </w:tcPr>
          <w:p w14:paraId="1B60716C" w14:textId="77777777" w:rsidR="00B50050" w:rsidRDefault="00B50050" w:rsidP="0088127C">
            <w:pPr>
              <w:pStyle w:val="OtherTableBody"/>
            </w:pPr>
            <w:r>
              <w:t>BR</w:t>
            </w:r>
          </w:p>
        </w:tc>
        <w:tc>
          <w:tcPr>
            <w:tcW w:w="4200" w:type="dxa"/>
          </w:tcPr>
          <w:p w14:paraId="5DEC048A" w14:textId="77777777" w:rsidR="00B50050" w:rsidRDefault="00B50050" w:rsidP="0088127C">
            <w:pPr>
              <w:pStyle w:val="OtherTableBody"/>
            </w:pPr>
            <w:r>
              <w:t>An identifier unique within the Assigning Authority that is the official legal record of a person's birth.</w:t>
            </w:r>
          </w:p>
        </w:tc>
      </w:tr>
      <w:tr w:rsidR="00B50050" w14:paraId="67E26A5D" w14:textId="77777777" w:rsidTr="00195548">
        <w:tc>
          <w:tcPr>
            <w:tcW w:w="600" w:type="dxa"/>
          </w:tcPr>
          <w:p w14:paraId="6B4E1E60" w14:textId="77777777" w:rsidR="00B50050" w:rsidRDefault="00B50050" w:rsidP="0088127C">
            <w:pPr>
              <w:pStyle w:val="OtherTableBody"/>
            </w:pPr>
          </w:p>
        </w:tc>
        <w:tc>
          <w:tcPr>
            <w:tcW w:w="600" w:type="dxa"/>
          </w:tcPr>
          <w:p w14:paraId="2EF03286" w14:textId="77777777" w:rsidR="00B50050" w:rsidRDefault="00B50050" w:rsidP="0088127C">
            <w:pPr>
              <w:pStyle w:val="OtherTableBody"/>
            </w:pPr>
            <w:r>
              <w:t>0203</w:t>
            </w:r>
          </w:p>
        </w:tc>
        <w:tc>
          <w:tcPr>
            <w:tcW w:w="2600" w:type="dxa"/>
          </w:tcPr>
          <w:p w14:paraId="4FCF1D04" w14:textId="77777777" w:rsidR="00B50050" w:rsidRDefault="00B50050" w:rsidP="0088127C">
            <w:pPr>
              <w:pStyle w:val="OtherTableBody"/>
            </w:pPr>
          </w:p>
        </w:tc>
        <w:tc>
          <w:tcPr>
            <w:tcW w:w="1400" w:type="dxa"/>
          </w:tcPr>
          <w:p w14:paraId="5798F03A" w14:textId="77777777" w:rsidR="00B50050" w:rsidRDefault="00B50050" w:rsidP="0088127C">
            <w:pPr>
              <w:pStyle w:val="OtherTableBody"/>
            </w:pPr>
            <w:r>
              <w:t>BRN</w:t>
            </w:r>
          </w:p>
        </w:tc>
        <w:tc>
          <w:tcPr>
            <w:tcW w:w="4200" w:type="dxa"/>
          </w:tcPr>
          <w:p w14:paraId="2144CFBE" w14:textId="77777777" w:rsidR="00B50050" w:rsidRDefault="00B50050" w:rsidP="0088127C">
            <w:pPr>
              <w:pStyle w:val="OtherTableBody"/>
            </w:pPr>
            <w:r>
              <w:t>Breed Registry Number</w:t>
            </w:r>
          </w:p>
        </w:tc>
      </w:tr>
      <w:tr w:rsidR="00B50050" w14:paraId="195FD2A0" w14:textId="77777777" w:rsidTr="00195548">
        <w:tc>
          <w:tcPr>
            <w:tcW w:w="600" w:type="dxa"/>
          </w:tcPr>
          <w:p w14:paraId="7417506B" w14:textId="77777777" w:rsidR="00B50050" w:rsidRDefault="00B50050" w:rsidP="0088127C">
            <w:pPr>
              <w:pStyle w:val="OtherTableBody"/>
            </w:pPr>
          </w:p>
        </w:tc>
        <w:tc>
          <w:tcPr>
            <w:tcW w:w="600" w:type="dxa"/>
          </w:tcPr>
          <w:p w14:paraId="3D750285" w14:textId="77777777" w:rsidR="00B50050" w:rsidRDefault="00B50050" w:rsidP="0088127C">
            <w:pPr>
              <w:pStyle w:val="OtherTableBody"/>
            </w:pPr>
            <w:r>
              <w:t>0203</w:t>
            </w:r>
          </w:p>
        </w:tc>
        <w:tc>
          <w:tcPr>
            <w:tcW w:w="2600" w:type="dxa"/>
          </w:tcPr>
          <w:p w14:paraId="4CEE86A7" w14:textId="77777777" w:rsidR="00B50050" w:rsidRDefault="00B50050" w:rsidP="0088127C">
            <w:pPr>
              <w:pStyle w:val="OtherTableBody"/>
            </w:pPr>
          </w:p>
        </w:tc>
        <w:tc>
          <w:tcPr>
            <w:tcW w:w="1400" w:type="dxa"/>
          </w:tcPr>
          <w:p w14:paraId="75B08271" w14:textId="77777777" w:rsidR="00B50050" w:rsidRDefault="00B50050" w:rsidP="0088127C">
            <w:pPr>
              <w:pStyle w:val="OtherTableBody"/>
            </w:pPr>
            <w:r>
              <w:t>BSNR</w:t>
            </w:r>
          </w:p>
        </w:tc>
        <w:tc>
          <w:tcPr>
            <w:tcW w:w="4200" w:type="dxa"/>
          </w:tcPr>
          <w:p w14:paraId="0F8917B9" w14:textId="77777777" w:rsidR="00B50050" w:rsidRDefault="00B50050" w:rsidP="0088127C">
            <w:pPr>
              <w:pStyle w:val="OtherTableBody"/>
            </w:pPr>
            <w:r>
              <w:t>Primary physician office number</w:t>
            </w:r>
          </w:p>
        </w:tc>
      </w:tr>
      <w:tr w:rsidR="00B50050" w14:paraId="5C2C4EE2" w14:textId="77777777" w:rsidTr="00195548">
        <w:tc>
          <w:tcPr>
            <w:tcW w:w="600" w:type="dxa"/>
          </w:tcPr>
          <w:p w14:paraId="0C20035E" w14:textId="77777777" w:rsidR="00B50050" w:rsidRDefault="00B50050" w:rsidP="0088127C">
            <w:pPr>
              <w:pStyle w:val="OtherTableBody"/>
            </w:pPr>
          </w:p>
        </w:tc>
        <w:tc>
          <w:tcPr>
            <w:tcW w:w="600" w:type="dxa"/>
          </w:tcPr>
          <w:p w14:paraId="432DEC50" w14:textId="77777777" w:rsidR="00B50050" w:rsidRDefault="00B50050" w:rsidP="0088127C">
            <w:pPr>
              <w:pStyle w:val="OtherTableBody"/>
            </w:pPr>
            <w:r>
              <w:t>0203</w:t>
            </w:r>
          </w:p>
        </w:tc>
        <w:tc>
          <w:tcPr>
            <w:tcW w:w="2600" w:type="dxa"/>
          </w:tcPr>
          <w:p w14:paraId="53CF979F" w14:textId="77777777" w:rsidR="00B50050" w:rsidRDefault="00B50050" w:rsidP="0088127C">
            <w:pPr>
              <w:pStyle w:val="OtherTableBody"/>
            </w:pPr>
          </w:p>
        </w:tc>
        <w:tc>
          <w:tcPr>
            <w:tcW w:w="1400" w:type="dxa"/>
          </w:tcPr>
          <w:p w14:paraId="5DF89171" w14:textId="77777777" w:rsidR="00B50050" w:rsidRDefault="00B50050" w:rsidP="0088127C">
            <w:pPr>
              <w:pStyle w:val="OtherTableBody"/>
            </w:pPr>
            <w:r>
              <w:t>CAAI</w:t>
            </w:r>
          </w:p>
        </w:tc>
        <w:tc>
          <w:tcPr>
            <w:tcW w:w="4200" w:type="dxa"/>
          </w:tcPr>
          <w:p w14:paraId="23F07E5C" w14:textId="77777777" w:rsidR="00B50050" w:rsidRDefault="00B50050" w:rsidP="0088127C">
            <w:pPr>
              <w:pStyle w:val="OtherTableBody"/>
            </w:pPr>
            <w:r>
              <w:t>An identifier for the consumer (e.g., patient, caregiver) for an application such as a portal or App.</w:t>
            </w:r>
          </w:p>
        </w:tc>
      </w:tr>
      <w:tr w:rsidR="00B50050" w14:paraId="18F6896C" w14:textId="77777777" w:rsidTr="00195548">
        <w:tc>
          <w:tcPr>
            <w:tcW w:w="600" w:type="dxa"/>
          </w:tcPr>
          <w:p w14:paraId="2ADB2E89" w14:textId="77777777" w:rsidR="00B50050" w:rsidRDefault="00B50050" w:rsidP="0088127C">
            <w:pPr>
              <w:pStyle w:val="OtherTableBody"/>
            </w:pPr>
          </w:p>
        </w:tc>
        <w:tc>
          <w:tcPr>
            <w:tcW w:w="600" w:type="dxa"/>
          </w:tcPr>
          <w:p w14:paraId="35950FF8" w14:textId="77777777" w:rsidR="00B50050" w:rsidRDefault="00B50050" w:rsidP="0088127C">
            <w:pPr>
              <w:pStyle w:val="OtherTableBody"/>
            </w:pPr>
            <w:r>
              <w:t>0203</w:t>
            </w:r>
          </w:p>
        </w:tc>
        <w:tc>
          <w:tcPr>
            <w:tcW w:w="2600" w:type="dxa"/>
          </w:tcPr>
          <w:p w14:paraId="32925A89" w14:textId="77777777" w:rsidR="00B50050" w:rsidRDefault="00B50050" w:rsidP="0088127C">
            <w:pPr>
              <w:pStyle w:val="OtherTableBody"/>
            </w:pPr>
          </w:p>
        </w:tc>
        <w:tc>
          <w:tcPr>
            <w:tcW w:w="1400" w:type="dxa"/>
          </w:tcPr>
          <w:p w14:paraId="33A81183" w14:textId="77777777" w:rsidR="00B50050" w:rsidRDefault="00B50050" w:rsidP="0088127C">
            <w:pPr>
              <w:pStyle w:val="OtherTableBody"/>
            </w:pPr>
            <w:r>
              <w:t>CC</w:t>
            </w:r>
          </w:p>
        </w:tc>
        <w:tc>
          <w:tcPr>
            <w:tcW w:w="4200" w:type="dxa"/>
          </w:tcPr>
          <w:p w14:paraId="51B49CF7" w14:textId="77777777" w:rsidR="00B50050" w:rsidRDefault="00B50050" w:rsidP="0088127C">
            <w:pPr>
              <w:pStyle w:val="OtherTableBody"/>
            </w:pPr>
            <w:r>
              <w:t>Cost Center number</w:t>
            </w:r>
          </w:p>
        </w:tc>
      </w:tr>
      <w:tr w:rsidR="00B50050" w14:paraId="465D9732" w14:textId="77777777" w:rsidTr="00195548">
        <w:tc>
          <w:tcPr>
            <w:tcW w:w="600" w:type="dxa"/>
          </w:tcPr>
          <w:p w14:paraId="4502B7F8" w14:textId="77777777" w:rsidR="00B50050" w:rsidRDefault="00B50050" w:rsidP="0088127C">
            <w:pPr>
              <w:pStyle w:val="OtherTableBody"/>
            </w:pPr>
          </w:p>
        </w:tc>
        <w:tc>
          <w:tcPr>
            <w:tcW w:w="600" w:type="dxa"/>
          </w:tcPr>
          <w:p w14:paraId="145886BA" w14:textId="77777777" w:rsidR="00B50050" w:rsidRDefault="00B50050" w:rsidP="0088127C">
            <w:pPr>
              <w:pStyle w:val="OtherTableBody"/>
            </w:pPr>
            <w:r>
              <w:t>0203</w:t>
            </w:r>
          </w:p>
        </w:tc>
        <w:tc>
          <w:tcPr>
            <w:tcW w:w="2600" w:type="dxa"/>
          </w:tcPr>
          <w:p w14:paraId="23355B0C" w14:textId="77777777" w:rsidR="00B50050" w:rsidRDefault="00B50050" w:rsidP="0088127C">
            <w:pPr>
              <w:pStyle w:val="OtherTableBody"/>
            </w:pPr>
          </w:p>
        </w:tc>
        <w:tc>
          <w:tcPr>
            <w:tcW w:w="1400" w:type="dxa"/>
          </w:tcPr>
          <w:p w14:paraId="50F2AE28" w14:textId="77777777" w:rsidR="00B50050" w:rsidRDefault="00B50050" w:rsidP="0088127C">
            <w:pPr>
              <w:pStyle w:val="OtherTableBody"/>
            </w:pPr>
            <w:r>
              <w:t>CONM</w:t>
            </w:r>
          </w:p>
        </w:tc>
        <w:tc>
          <w:tcPr>
            <w:tcW w:w="4200" w:type="dxa"/>
          </w:tcPr>
          <w:p w14:paraId="0910035C" w14:textId="77777777" w:rsidR="00B50050" w:rsidRDefault="00B50050" w:rsidP="0088127C">
            <w:pPr>
              <w:pStyle w:val="OtherTableBody"/>
            </w:pPr>
            <w:r>
              <w:t>A number associated with a document identifying a person's legal change of name.</w:t>
            </w:r>
          </w:p>
        </w:tc>
      </w:tr>
      <w:tr w:rsidR="00B50050" w14:paraId="59306080" w14:textId="77777777" w:rsidTr="00195548">
        <w:tc>
          <w:tcPr>
            <w:tcW w:w="600" w:type="dxa"/>
          </w:tcPr>
          <w:p w14:paraId="0F7E2A8A" w14:textId="77777777" w:rsidR="00B50050" w:rsidRDefault="00B50050" w:rsidP="0088127C">
            <w:pPr>
              <w:pStyle w:val="OtherTableBody"/>
            </w:pPr>
          </w:p>
        </w:tc>
        <w:tc>
          <w:tcPr>
            <w:tcW w:w="600" w:type="dxa"/>
          </w:tcPr>
          <w:p w14:paraId="7632ADA5" w14:textId="77777777" w:rsidR="00B50050" w:rsidRDefault="00B50050" w:rsidP="0088127C">
            <w:pPr>
              <w:pStyle w:val="OtherTableBody"/>
            </w:pPr>
            <w:r>
              <w:t>0203</w:t>
            </w:r>
          </w:p>
        </w:tc>
        <w:tc>
          <w:tcPr>
            <w:tcW w:w="2600" w:type="dxa"/>
          </w:tcPr>
          <w:p w14:paraId="113C9804" w14:textId="77777777" w:rsidR="00B50050" w:rsidRDefault="00B50050" w:rsidP="0088127C">
            <w:pPr>
              <w:pStyle w:val="OtherTableBody"/>
            </w:pPr>
          </w:p>
        </w:tc>
        <w:tc>
          <w:tcPr>
            <w:tcW w:w="1400" w:type="dxa"/>
          </w:tcPr>
          <w:p w14:paraId="5CA09BB5" w14:textId="77777777" w:rsidR="00B50050" w:rsidRDefault="00B50050" w:rsidP="0088127C">
            <w:pPr>
              <w:pStyle w:val="OtherTableBody"/>
            </w:pPr>
            <w:r>
              <w:t>CY</w:t>
            </w:r>
          </w:p>
        </w:tc>
        <w:tc>
          <w:tcPr>
            <w:tcW w:w="4200" w:type="dxa"/>
          </w:tcPr>
          <w:p w14:paraId="188248D2" w14:textId="77777777" w:rsidR="00B50050" w:rsidRDefault="00B50050" w:rsidP="0088127C">
            <w:pPr>
              <w:pStyle w:val="OtherTableBody"/>
            </w:pPr>
            <w:r>
              <w:t>County number</w:t>
            </w:r>
          </w:p>
        </w:tc>
      </w:tr>
      <w:tr w:rsidR="00B50050" w14:paraId="163610A6" w14:textId="77777777" w:rsidTr="00195548">
        <w:tc>
          <w:tcPr>
            <w:tcW w:w="600" w:type="dxa"/>
          </w:tcPr>
          <w:p w14:paraId="2FF301E4" w14:textId="77777777" w:rsidR="00B50050" w:rsidRDefault="00B50050" w:rsidP="0088127C">
            <w:pPr>
              <w:pStyle w:val="OtherTableBody"/>
            </w:pPr>
          </w:p>
        </w:tc>
        <w:tc>
          <w:tcPr>
            <w:tcW w:w="600" w:type="dxa"/>
          </w:tcPr>
          <w:p w14:paraId="189C572E" w14:textId="77777777" w:rsidR="00B50050" w:rsidRDefault="00B50050" w:rsidP="0088127C">
            <w:pPr>
              <w:pStyle w:val="OtherTableBody"/>
            </w:pPr>
            <w:r>
              <w:t>0203</w:t>
            </w:r>
          </w:p>
        </w:tc>
        <w:tc>
          <w:tcPr>
            <w:tcW w:w="2600" w:type="dxa"/>
          </w:tcPr>
          <w:p w14:paraId="40C940E6" w14:textId="77777777" w:rsidR="00B50050" w:rsidRDefault="00B50050" w:rsidP="0088127C">
            <w:pPr>
              <w:pStyle w:val="OtherTableBody"/>
            </w:pPr>
          </w:p>
        </w:tc>
        <w:tc>
          <w:tcPr>
            <w:tcW w:w="1400" w:type="dxa"/>
          </w:tcPr>
          <w:p w14:paraId="03CB9272" w14:textId="77777777" w:rsidR="00B50050" w:rsidRDefault="00B50050" w:rsidP="0088127C">
            <w:pPr>
              <w:pStyle w:val="OtherTableBody"/>
            </w:pPr>
            <w:r>
              <w:t>CZ</w:t>
            </w:r>
          </w:p>
        </w:tc>
        <w:tc>
          <w:tcPr>
            <w:tcW w:w="4200" w:type="dxa"/>
          </w:tcPr>
          <w:p w14:paraId="33BDDF8E" w14:textId="77777777" w:rsidR="00B50050" w:rsidRDefault="00B50050" w:rsidP="0088127C">
            <w:pPr>
              <w:pStyle w:val="OtherTableBody"/>
            </w:pPr>
            <w:r>
              <w:t>A number assigned by a person's country of residence to identify a person's citizenship.</w:t>
            </w:r>
          </w:p>
        </w:tc>
      </w:tr>
      <w:tr w:rsidR="00B50050" w14:paraId="2FEFFE1D" w14:textId="77777777" w:rsidTr="00195548">
        <w:tc>
          <w:tcPr>
            <w:tcW w:w="600" w:type="dxa"/>
          </w:tcPr>
          <w:p w14:paraId="33295D6A" w14:textId="77777777" w:rsidR="00B50050" w:rsidRDefault="00B50050" w:rsidP="0088127C">
            <w:pPr>
              <w:pStyle w:val="OtherTableBody"/>
            </w:pPr>
          </w:p>
        </w:tc>
        <w:tc>
          <w:tcPr>
            <w:tcW w:w="600" w:type="dxa"/>
          </w:tcPr>
          <w:p w14:paraId="54F16C52" w14:textId="77777777" w:rsidR="00B50050" w:rsidRDefault="00B50050" w:rsidP="0088127C">
            <w:pPr>
              <w:pStyle w:val="OtherTableBody"/>
            </w:pPr>
            <w:r>
              <w:t>0203</w:t>
            </w:r>
          </w:p>
        </w:tc>
        <w:tc>
          <w:tcPr>
            <w:tcW w:w="2600" w:type="dxa"/>
          </w:tcPr>
          <w:p w14:paraId="4CD56433" w14:textId="77777777" w:rsidR="00B50050" w:rsidRDefault="00B50050" w:rsidP="0088127C">
            <w:pPr>
              <w:pStyle w:val="OtherTableBody"/>
            </w:pPr>
          </w:p>
        </w:tc>
        <w:tc>
          <w:tcPr>
            <w:tcW w:w="1400" w:type="dxa"/>
          </w:tcPr>
          <w:p w14:paraId="3171CD46" w14:textId="77777777" w:rsidR="00B50050" w:rsidRDefault="00B50050" w:rsidP="0088127C">
            <w:pPr>
              <w:pStyle w:val="OtherTableBody"/>
            </w:pPr>
            <w:r>
              <w:t>DC</w:t>
            </w:r>
          </w:p>
        </w:tc>
        <w:tc>
          <w:tcPr>
            <w:tcW w:w="4200" w:type="dxa"/>
          </w:tcPr>
          <w:p w14:paraId="75DCBA9D" w14:textId="77777777" w:rsidR="00B50050" w:rsidRDefault="00B50050" w:rsidP="0088127C">
            <w:pPr>
              <w:pStyle w:val="OtherTableBody"/>
            </w:pPr>
            <w:r>
              <w:t>The identifier assigned to a death certificate, and printed on the death certificate when issued by a jurisdictional vital records office</w:t>
            </w:r>
          </w:p>
        </w:tc>
      </w:tr>
      <w:tr w:rsidR="00B50050" w14:paraId="64869A45" w14:textId="77777777" w:rsidTr="00195548">
        <w:tc>
          <w:tcPr>
            <w:tcW w:w="600" w:type="dxa"/>
          </w:tcPr>
          <w:p w14:paraId="24F479BA" w14:textId="77777777" w:rsidR="00B50050" w:rsidRDefault="00B50050" w:rsidP="0088127C">
            <w:pPr>
              <w:pStyle w:val="OtherTableBody"/>
            </w:pPr>
          </w:p>
        </w:tc>
        <w:tc>
          <w:tcPr>
            <w:tcW w:w="600" w:type="dxa"/>
          </w:tcPr>
          <w:p w14:paraId="51EE8A38" w14:textId="77777777" w:rsidR="00B50050" w:rsidRDefault="00B50050" w:rsidP="0088127C">
            <w:pPr>
              <w:pStyle w:val="OtherTableBody"/>
            </w:pPr>
            <w:r>
              <w:t>0203</w:t>
            </w:r>
          </w:p>
        </w:tc>
        <w:tc>
          <w:tcPr>
            <w:tcW w:w="2600" w:type="dxa"/>
          </w:tcPr>
          <w:p w14:paraId="47396248" w14:textId="77777777" w:rsidR="00B50050" w:rsidRDefault="00B50050" w:rsidP="0088127C">
            <w:pPr>
              <w:pStyle w:val="OtherTableBody"/>
            </w:pPr>
          </w:p>
        </w:tc>
        <w:tc>
          <w:tcPr>
            <w:tcW w:w="1400" w:type="dxa"/>
          </w:tcPr>
          <w:p w14:paraId="7F7C391F" w14:textId="77777777" w:rsidR="00B50050" w:rsidRDefault="00B50050" w:rsidP="0088127C">
            <w:pPr>
              <w:pStyle w:val="OtherTableBody"/>
            </w:pPr>
            <w:r>
              <w:t>DCFN</w:t>
            </w:r>
          </w:p>
        </w:tc>
        <w:tc>
          <w:tcPr>
            <w:tcW w:w="4200" w:type="dxa"/>
          </w:tcPr>
          <w:p w14:paraId="5BA859B7" w14:textId="77777777" w:rsidR="00B50050" w:rsidRDefault="00B50050" w:rsidP="0088127C">
            <w:pPr>
              <w:pStyle w:val="OtherTableBody"/>
            </w:pPr>
            <w:r>
              <w:t>The identifier used within the jurisdictional vital records office file system as an auxiliary means of accessing the record associated with the death certificate.</w:t>
            </w:r>
          </w:p>
        </w:tc>
      </w:tr>
      <w:tr w:rsidR="00B50050" w14:paraId="29A25118" w14:textId="77777777" w:rsidTr="00195548">
        <w:tc>
          <w:tcPr>
            <w:tcW w:w="600" w:type="dxa"/>
          </w:tcPr>
          <w:p w14:paraId="1AD92C46" w14:textId="77777777" w:rsidR="00B50050" w:rsidRDefault="00B50050" w:rsidP="0088127C">
            <w:pPr>
              <w:pStyle w:val="OtherTableBody"/>
            </w:pPr>
          </w:p>
        </w:tc>
        <w:tc>
          <w:tcPr>
            <w:tcW w:w="600" w:type="dxa"/>
          </w:tcPr>
          <w:p w14:paraId="18843FCA" w14:textId="77777777" w:rsidR="00B50050" w:rsidRDefault="00B50050" w:rsidP="0088127C">
            <w:pPr>
              <w:pStyle w:val="OtherTableBody"/>
            </w:pPr>
            <w:r>
              <w:t>0203</w:t>
            </w:r>
          </w:p>
        </w:tc>
        <w:tc>
          <w:tcPr>
            <w:tcW w:w="2600" w:type="dxa"/>
          </w:tcPr>
          <w:p w14:paraId="248FF15D" w14:textId="77777777" w:rsidR="00B50050" w:rsidRDefault="00B50050" w:rsidP="0088127C">
            <w:pPr>
              <w:pStyle w:val="OtherTableBody"/>
            </w:pPr>
          </w:p>
        </w:tc>
        <w:tc>
          <w:tcPr>
            <w:tcW w:w="1400" w:type="dxa"/>
          </w:tcPr>
          <w:p w14:paraId="412B537A" w14:textId="77777777" w:rsidR="00B50050" w:rsidRDefault="00B50050" w:rsidP="0088127C">
            <w:pPr>
              <w:pStyle w:val="OtherTableBody"/>
            </w:pPr>
            <w:r>
              <w:t>DDS</w:t>
            </w:r>
          </w:p>
        </w:tc>
        <w:tc>
          <w:tcPr>
            <w:tcW w:w="4200" w:type="dxa"/>
          </w:tcPr>
          <w:p w14:paraId="362E4F3B" w14:textId="77777777" w:rsidR="00B50050" w:rsidRDefault="00B50050" w:rsidP="0088127C">
            <w:pPr>
              <w:pStyle w:val="OtherTableBody"/>
            </w:pPr>
            <w:r>
              <w:t>An identifier that is unique to a dentist within the jurisdiction of the licensing board</w:t>
            </w:r>
          </w:p>
        </w:tc>
      </w:tr>
      <w:tr w:rsidR="00B50050" w14:paraId="79C58B8A" w14:textId="77777777" w:rsidTr="00195548">
        <w:tc>
          <w:tcPr>
            <w:tcW w:w="600" w:type="dxa"/>
          </w:tcPr>
          <w:p w14:paraId="530DC435" w14:textId="77777777" w:rsidR="00B50050" w:rsidRDefault="00B50050" w:rsidP="0088127C">
            <w:pPr>
              <w:pStyle w:val="OtherTableBody"/>
            </w:pPr>
          </w:p>
        </w:tc>
        <w:tc>
          <w:tcPr>
            <w:tcW w:w="600" w:type="dxa"/>
          </w:tcPr>
          <w:p w14:paraId="522D11D3" w14:textId="77777777" w:rsidR="00B50050" w:rsidRDefault="00B50050" w:rsidP="0088127C">
            <w:pPr>
              <w:pStyle w:val="OtherTableBody"/>
            </w:pPr>
            <w:r>
              <w:t>0203</w:t>
            </w:r>
          </w:p>
        </w:tc>
        <w:tc>
          <w:tcPr>
            <w:tcW w:w="2600" w:type="dxa"/>
          </w:tcPr>
          <w:p w14:paraId="2611AD10" w14:textId="77777777" w:rsidR="00B50050" w:rsidRDefault="00B50050" w:rsidP="0088127C">
            <w:pPr>
              <w:pStyle w:val="OtherTableBody"/>
            </w:pPr>
          </w:p>
        </w:tc>
        <w:tc>
          <w:tcPr>
            <w:tcW w:w="1400" w:type="dxa"/>
          </w:tcPr>
          <w:p w14:paraId="0F28F763" w14:textId="77777777" w:rsidR="00B50050" w:rsidRDefault="00B50050" w:rsidP="0088127C">
            <w:pPr>
              <w:pStyle w:val="OtherTableBody"/>
            </w:pPr>
            <w:r>
              <w:t>DEA</w:t>
            </w:r>
          </w:p>
        </w:tc>
        <w:tc>
          <w:tcPr>
            <w:tcW w:w="4200" w:type="dxa"/>
          </w:tcPr>
          <w:p w14:paraId="31A749C3" w14:textId="77777777" w:rsidR="00B50050" w:rsidRDefault="00B50050" w:rsidP="0088127C">
            <w:pPr>
              <w:pStyle w:val="OtherTableBody"/>
            </w:pPr>
            <w:r>
              <w:t>An identifier for an individual or organization relative to controlled substance regulation and transactions.</w:t>
            </w:r>
          </w:p>
        </w:tc>
      </w:tr>
      <w:tr w:rsidR="00B50050" w14:paraId="2DA09F38" w14:textId="77777777" w:rsidTr="00195548">
        <w:tc>
          <w:tcPr>
            <w:tcW w:w="600" w:type="dxa"/>
          </w:tcPr>
          <w:p w14:paraId="2A8714D6" w14:textId="77777777" w:rsidR="00B50050" w:rsidRDefault="00B50050" w:rsidP="0088127C">
            <w:pPr>
              <w:pStyle w:val="OtherTableBody"/>
            </w:pPr>
          </w:p>
        </w:tc>
        <w:tc>
          <w:tcPr>
            <w:tcW w:w="600" w:type="dxa"/>
          </w:tcPr>
          <w:p w14:paraId="1B371835" w14:textId="77777777" w:rsidR="00B50050" w:rsidRDefault="00B50050" w:rsidP="0088127C">
            <w:pPr>
              <w:pStyle w:val="OtherTableBody"/>
            </w:pPr>
            <w:r>
              <w:t>0203</w:t>
            </w:r>
          </w:p>
        </w:tc>
        <w:tc>
          <w:tcPr>
            <w:tcW w:w="2600" w:type="dxa"/>
          </w:tcPr>
          <w:p w14:paraId="2BA86127" w14:textId="77777777" w:rsidR="00B50050" w:rsidRDefault="00B50050" w:rsidP="0088127C">
            <w:pPr>
              <w:pStyle w:val="OtherTableBody"/>
            </w:pPr>
          </w:p>
        </w:tc>
        <w:tc>
          <w:tcPr>
            <w:tcW w:w="1400" w:type="dxa"/>
          </w:tcPr>
          <w:p w14:paraId="75A3DBF9" w14:textId="77777777" w:rsidR="00B50050" w:rsidRDefault="00B50050" w:rsidP="0088127C">
            <w:pPr>
              <w:pStyle w:val="OtherTableBody"/>
            </w:pPr>
            <w:r>
              <w:t>DFN</w:t>
            </w:r>
          </w:p>
        </w:tc>
        <w:tc>
          <w:tcPr>
            <w:tcW w:w="4200" w:type="dxa"/>
          </w:tcPr>
          <w:p w14:paraId="2A3AD240" w14:textId="77777777" w:rsidR="00B50050" w:rsidRDefault="00B50050" w:rsidP="0088127C">
            <w:pPr>
              <w:pStyle w:val="OtherTableBody"/>
            </w:pPr>
            <w:r>
              <w:t>An identifier issued to a health care provider authorizing the person to write drug orders</w:t>
            </w:r>
          </w:p>
        </w:tc>
      </w:tr>
      <w:tr w:rsidR="00B50050" w14:paraId="6553C408" w14:textId="77777777" w:rsidTr="00195548">
        <w:tc>
          <w:tcPr>
            <w:tcW w:w="600" w:type="dxa"/>
          </w:tcPr>
          <w:p w14:paraId="0608E324" w14:textId="77777777" w:rsidR="00B50050" w:rsidRDefault="00B50050" w:rsidP="0088127C">
            <w:pPr>
              <w:pStyle w:val="OtherTableBody"/>
            </w:pPr>
          </w:p>
        </w:tc>
        <w:tc>
          <w:tcPr>
            <w:tcW w:w="600" w:type="dxa"/>
          </w:tcPr>
          <w:p w14:paraId="1DFE8D9C" w14:textId="77777777" w:rsidR="00B50050" w:rsidRDefault="00B50050" w:rsidP="0088127C">
            <w:pPr>
              <w:pStyle w:val="OtherTableBody"/>
            </w:pPr>
            <w:r>
              <w:t>0203</w:t>
            </w:r>
          </w:p>
        </w:tc>
        <w:tc>
          <w:tcPr>
            <w:tcW w:w="2600" w:type="dxa"/>
          </w:tcPr>
          <w:p w14:paraId="498B4F9F" w14:textId="77777777" w:rsidR="00B50050" w:rsidRDefault="00B50050" w:rsidP="0088127C">
            <w:pPr>
              <w:pStyle w:val="OtherTableBody"/>
            </w:pPr>
          </w:p>
        </w:tc>
        <w:tc>
          <w:tcPr>
            <w:tcW w:w="1400" w:type="dxa"/>
          </w:tcPr>
          <w:p w14:paraId="007A5837" w14:textId="77777777" w:rsidR="00B50050" w:rsidRDefault="00B50050" w:rsidP="0088127C">
            <w:pPr>
              <w:pStyle w:val="OtherTableBody"/>
            </w:pPr>
            <w:r>
              <w:t>DI</w:t>
            </w:r>
          </w:p>
        </w:tc>
        <w:tc>
          <w:tcPr>
            <w:tcW w:w="4200" w:type="dxa"/>
          </w:tcPr>
          <w:p w14:paraId="7096D419" w14:textId="77777777" w:rsidR="00B50050" w:rsidRDefault="00B50050" w:rsidP="0088127C">
            <w:pPr>
              <w:pStyle w:val="OtherTableBody"/>
            </w:pPr>
            <w:r>
              <w:t>Diner's Club card</w:t>
            </w:r>
          </w:p>
        </w:tc>
      </w:tr>
      <w:tr w:rsidR="00B50050" w14:paraId="65536E6A" w14:textId="77777777" w:rsidTr="00195548">
        <w:tc>
          <w:tcPr>
            <w:tcW w:w="600" w:type="dxa"/>
          </w:tcPr>
          <w:p w14:paraId="59946383" w14:textId="77777777" w:rsidR="00B50050" w:rsidRDefault="00B50050" w:rsidP="0088127C">
            <w:pPr>
              <w:pStyle w:val="OtherTableBody"/>
            </w:pPr>
          </w:p>
        </w:tc>
        <w:tc>
          <w:tcPr>
            <w:tcW w:w="600" w:type="dxa"/>
          </w:tcPr>
          <w:p w14:paraId="2CBA750E" w14:textId="77777777" w:rsidR="00B50050" w:rsidRDefault="00B50050" w:rsidP="0088127C">
            <w:pPr>
              <w:pStyle w:val="OtherTableBody"/>
            </w:pPr>
            <w:r>
              <w:t>0203</w:t>
            </w:r>
          </w:p>
        </w:tc>
        <w:tc>
          <w:tcPr>
            <w:tcW w:w="2600" w:type="dxa"/>
          </w:tcPr>
          <w:p w14:paraId="0829531C" w14:textId="77777777" w:rsidR="00B50050" w:rsidRDefault="00B50050" w:rsidP="0088127C">
            <w:pPr>
              <w:pStyle w:val="OtherTableBody"/>
            </w:pPr>
          </w:p>
        </w:tc>
        <w:tc>
          <w:tcPr>
            <w:tcW w:w="1400" w:type="dxa"/>
          </w:tcPr>
          <w:p w14:paraId="3466156A" w14:textId="77777777" w:rsidR="00B50050" w:rsidRDefault="00B50050" w:rsidP="0088127C">
            <w:pPr>
              <w:pStyle w:val="OtherTableBody"/>
            </w:pPr>
            <w:r>
              <w:t>DL</w:t>
            </w:r>
          </w:p>
        </w:tc>
        <w:tc>
          <w:tcPr>
            <w:tcW w:w="4200" w:type="dxa"/>
          </w:tcPr>
          <w:p w14:paraId="4B505ED8" w14:textId="77777777" w:rsidR="00B50050" w:rsidRDefault="00B50050" w:rsidP="0088127C">
            <w:pPr>
              <w:pStyle w:val="OtherTableBody"/>
            </w:pPr>
            <w:r>
              <w:t>Driver's license number</w:t>
            </w:r>
          </w:p>
        </w:tc>
      </w:tr>
      <w:tr w:rsidR="00B50050" w14:paraId="0D563910" w14:textId="77777777" w:rsidTr="00195548">
        <w:tc>
          <w:tcPr>
            <w:tcW w:w="600" w:type="dxa"/>
          </w:tcPr>
          <w:p w14:paraId="4CBFD291" w14:textId="77777777" w:rsidR="00B50050" w:rsidRDefault="00B50050" w:rsidP="0088127C">
            <w:pPr>
              <w:pStyle w:val="OtherTableBody"/>
            </w:pPr>
          </w:p>
        </w:tc>
        <w:tc>
          <w:tcPr>
            <w:tcW w:w="600" w:type="dxa"/>
          </w:tcPr>
          <w:p w14:paraId="75FDDA64" w14:textId="77777777" w:rsidR="00B50050" w:rsidRDefault="00B50050" w:rsidP="0088127C">
            <w:pPr>
              <w:pStyle w:val="OtherTableBody"/>
            </w:pPr>
            <w:r>
              <w:t>0203</w:t>
            </w:r>
          </w:p>
        </w:tc>
        <w:tc>
          <w:tcPr>
            <w:tcW w:w="2600" w:type="dxa"/>
          </w:tcPr>
          <w:p w14:paraId="26B026BD" w14:textId="77777777" w:rsidR="00B50050" w:rsidRDefault="00B50050" w:rsidP="0088127C">
            <w:pPr>
              <w:pStyle w:val="OtherTableBody"/>
            </w:pPr>
          </w:p>
        </w:tc>
        <w:tc>
          <w:tcPr>
            <w:tcW w:w="1400" w:type="dxa"/>
          </w:tcPr>
          <w:p w14:paraId="4ECAF69A" w14:textId="77777777" w:rsidR="00B50050" w:rsidRDefault="00B50050" w:rsidP="0088127C">
            <w:pPr>
              <w:pStyle w:val="OtherTableBody"/>
            </w:pPr>
            <w:r>
              <w:t>DN</w:t>
            </w:r>
          </w:p>
        </w:tc>
        <w:tc>
          <w:tcPr>
            <w:tcW w:w="4200" w:type="dxa"/>
          </w:tcPr>
          <w:p w14:paraId="5B6358E5" w14:textId="77777777" w:rsidR="00B50050" w:rsidRDefault="00B50050" w:rsidP="0088127C">
            <w:pPr>
              <w:pStyle w:val="OtherTableBody"/>
            </w:pPr>
            <w:r>
              <w:t>Doctor number</w:t>
            </w:r>
          </w:p>
        </w:tc>
      </w:tr>
      <w:tr w:rsidR="00B50050" w14:paraId="62B28162" w14:textId="77777777" w:rsidTr="00195548">
        <w:tc>
          <w:tcPr>
            <w:tcW w:w="600" w:type="dxa"/>
          </w:tcPr>
          <w:p w14:paraId="3FD7D58E" w14:textId="77777777" w:rsidR="00B50050" w:rsidRDefault="00B50050" w:rsidP="0088127C">
            <w:pPr>
              <w:pStyle w:val="OtherTableBody"/>
            </w:pPr>
          </w:p>
        </w:tc>
        <w:tc>
          <w:tcPr>
            <w:tcW w:w="600" w:type="dxa"/>
          </w:tcPr>
          <w:p w14:paraId="56289202" w14:textId="77777777" w:rsidR="00B50050" w:rsidRDefault="00B50050" w:rsidP="0088127C">
            <w:pPr>
              <w:pStyle w:val="OtherTableBody"/>
            </w:pPr>
            <w:r>
              <w:t>0203</w:t>
            </w:r>
          </w:p>
        </w:tc>
        <w:tc>
          <w:tcPr>
            <w:tcW w:w="2600" w:type="dxa"/>
          </w:tcPr>
          <w:p w14:paraId="6D76465E" w14:textId="77777777" w:rsidR="00B50050" w:rsidRDefault="00B50050" w:rsidP="0088127C">
            <w:pPr>
              <w:pStyle w:val="OtherTableBody"/>
            </w:pPr>
          </w:p>
        </w:tc>
        <w:tc>
          <w:tcPr>
            <w:tcW w:w="1400" w:type="dxa"/>
          </w:tcPr>
          <w:p w14:paraId="6D7676B6" w14:textId="77777777" w:rsidR="00B50050" w:rsidRDefault="00B50050" w:rsidP="0088127C">
            <w:pPr>
              <w:pStyle w:val="OtherTableBody"/>
            </w:pPr>
            <w:r>
              <w:t>DO</w:t>
            </w:r>
          </w:p>
        </w:tc>
        <w:tc>
          <w:tcPr>
            <w:tcW w:w="4200" w:type="dxa"/>
          </w:tcPr>
          <w:p w14:paraId="74B519FA" w14:textId="77777777" w:rsidR="00B50050" w:rsidRDefault="00B50050" w:rsidP="0088127C">
            <w:pPr>
              <w:pStyle w:val="OtherTableBody"/>
            </w:pPr>
            <w:r>
              <w:t>An identifier that is unique to an osteopath within the jurisdiction of a licensing board.</w:t>
            </w:r>
          </w:p>
        </w:tc>
      </w:tr>
      <w:tr w:rsidR="00B50050" w14:paraId="6B0941E1" w14:textId="77777777" w:rsidTr="00195548">
        <w:tc>
          <w:tcPr>
            <w:tcW w:w="600" w:type="dxa"/>
          </w:tcPr>
          <w:p w14:paraId="751A664A" w14:textId="77777777" w:rsidR="00B50050" w:rsidRDefault="00B50050" w:rsidP="0088127C">
            <w:pPr>
              <w:pStyle w:val="OtherTableBody"/>
            </w:pPr>
          </w:p>
        </w:tc>
        <w:tc>
          <w:tcPr>
            <w:tcW w:w="600" w:type="dxa"/>
          </w:tcPr>
          <w:p w14:paraId="10D30EFC" w14:textId="77777777" w:rsidR="00B50050" w:rsidRDefault="00B50050" w:rsidP="0088127C">
            <w:pPr>
              <w:pStyle w:val="OtherTableBody"/>
            </w:pPr>
            <w:r>
              <w:t>0203</w:t>
            </w:r>
          </w:p>
        </w:tc>
        <w:tc>
          <w:tcPr>
            <w:tcW w:w="2600" w:type="dxa"/>
          </w:tcPr>
          <w:p w14:paraId="0BF294D2" w14:textId="77777777" w:rsidR="00B50050" w:rsidRDefault="00B50050" w:rsidP="0088127C">
            <w:pPr>
              <w:pStyle w:val="OtherTableBody"/>
            </w:pPr>
          </w:p>
        </w:tc>
        <w:tc>
          <w:tcPr>
            <w:tcW w:w="1400" w:type="dxa"/>
          </w:tcPr>
          <w:p w14:paraId="7443E366" w14:textId="77777777" w:rsidR="00B50050" w:rsidRDefault="00B50050" w:rsidP="0088127C">
            <w:pPr>
              <w:pStyle w:val="OtherTableBody"/>
            </w:pPr>
            <w:r>
              <w:t>DP</w:t>
            </w:r>
          </w:p>
        </w:tc>
        <w:tc>
          <w:tcPr>
            <w:tcW w:w="4200" w:type="dxa"/>
          </w:tcPr>
          <w:p w14:paraId="6B77B936" w14:textId="77777777" w:rsidR="00B50050" w:rsidRDefault="00B50050" w:rsidP="0088127C">
            <w:pPr>
              <w:pStyle w:val="OtherTableBody"/>
            </w:pPr>
            <w:r>
              <w:t>A number assigned to a diplomatic passport.</w:t>
            </w:r>
          </w:p>
        </w:tc>
      </w:tr>
      <w:tr w:rsidR="00B50050" w14:paraId="0C71AC7B" w14:textId="77777777" w:rsidTr="00195548">
        <w:tc>
          <w:tcPr>
            <w:tcW w:w="600" w:type="dxa"/>
          </w:tcPr>
          <w:p w14:paraId="5D3138EA" w14:textId="77777777" w:rsidR="00B50050" w:rsidRDefault="00B50050" w:rsidP="0088127C">
            <w:pPr>
              <w:pStyle w:val="OtherTableBody"/>
            </w:pPr>
          </w:p>
        </w:tc>
        <w:tc>
          <w:tcPr>
            <w:tcW w:w="600" w:type="dxa"/>
          </w:tcPr>
          <w:p w14:paraId="446163AA" w14:textId="77777777" w:rsidR="00B50050" w:rsidRDefault="00B50050" w:rsidP="0088127C">
            <w:pPr>
              <w:pStyle w:val="OtherTableBody"/>
            </w:pPr>
            <w:r>
              <w:t>0203</w:t>
            </w:r>
          </w:p>
        </w:tc>
        <w:tc>
          <w:tcPr>
            <w:tcW w:w="2600" w:type="dxa"/>
          </w:tcPr>
          <w:p w14:paraId="673957DB" w14:textId="77777777" w:rsidR="00B50050" w:rsidRDefault="00B50050" w:rsidP="0088127C">
            <w:pPr>
              <w:pStyle w:val="OtherTableBody"/>
            </w:pPr>
          </w:p>
        </w:tc>
        <w:tc>
          <w:tcPr>
            <w:tcW w:w="1400" w:type="dxa"/>
          </w:tcPr>
          <w:p w14:paraId="1DEC6A5E" w14:textId="77777777" w:rsidR="00B50050" w:rsidRDefault="00B50050" w:rsidP="0088127C">
            <w:pPr>
              <w:pStyle w:val="OtherTableBody"/>
            </w:pPr>
            <w:r>
              <w:t>DPM</w:t>
            </w:r>
          </w:p>
        </w:tc>
        <w:tc>
          <w:tcPr>
            <w:tcW w:w="4200" w:type="dxa"/>
          </w:tcPr>
          <w:p w14:paraId="11B94AA7" w14:textId="77777777" w:rsidR="00B50050" w:rsidRDefault="00B50050" w:rsidP="0088127C">
            <w:pPr>
              <w:pStyle w:val="OtherTableBody"/>
            </w:pPr>
            <w:r>
              <w:t>An identifier that is unique to a podiatrist within the jurisdiction of the licensing board.</w:t>
            </w:r>
          </w:p>
        </w:tc>
      </w:tr>
      <w:tr w:rsidR="00B50050" w14:paraId="1FFA49BC" w14:textId="77777777" w:rsidTr="00195548">
        <w:tc>
          <w:tcPr>
            <w:tcW w:w="600" w:type="dxa"/>
          </w:tcPr>
          <w:p w14:paraId="7FF2ACEB" w14:textId="77777777" w:rsidR="00B50050" w:rsidRDefault="00B50050" w:rsidP="0088127C">
            <w:pPr>
              <w:pStyle w:val="OtherTableBody"/>
            </w:pPr>
          </w:p>
        </w:tc>
        <w:tc>
          <w:tcPr>
            <w:tcW w:w="600" w:type="dxa"/>
          </w:tcPr>
          <w:p w14:paraId="1BE0A317" w14:textId="77777777" w:rsidR="00B50050" w:rsidRDefault="00B50050" w:rsidP="0088127C">
            <w:pPr>
              <w:pStyle w:val="OtherTableBody"/>
            </w:pPr>
            <w:r>
              <w:t>0203</w:t>
            </w:r>
          </w:p>
        </w:tc>
        <w:tc>
          <w:tcPr>
            <w:tcW w:w="2600" w:type="dxa"/>
          </w:tcPr>
          <w:p w14:paraId="13DD7C9B" w14:textId="77777777" w:rsidR="00B50050" w:rsidRDefault="00B50050" w:rsidP="0088127C">
            <w:pPr>
              <w:pStyle w:val="OtherTableBody"/>
            </w:pPr>
          </w:p>
        </w:tc>
        <w:tc>
          <w:tcPr>
            <w:tcW w:w="1400" w:type="dxa"/>
          </w:tcPr>
          <w:p w14:paraId="3301F238" w14:textId="77777777" w:rsidR="00B50050" w:rsidRDefault="00B50050" w:rsidP="0088127C">
            <w:pPr>
              <w:pStyle w:val="OtherTableBody"/>
            </w:pPr>
            <w:r>
              <w:t>DR</w:t>
            </w:r>
          </w:p>
        </w:tc>
        <w:tc>
          <w:tcPr>
            <w:tcW w:w="4200" w:type="dxa"/>
          </w:tcPr>
          <w:p w14:paraId="6CB612C0" w14:textId="77777777" w:rsidR="00B50050" w:rsidRDefault="00B50050" w:rsidP="0088127C">
            <w:pPr>
              <w:pStyle w:val="OtherTableBody"/>
            </w:pPr>
            <w:r>
              <w:t>Donor Registration Number</w:t>
            </w:r>
          </w:p>
        </w:tc>
      </w:tr>
      <w:tr w:rsidR="00B50050" w14:paraId="3E44CA41" w14:textId="77777777" w:rsidTr="00195548">
        <w:tc>
          <w:tcPr>
            <w:tcW w:w="600" w:type="dxa"/>
          </w:tcPr>
          <w:p w14:paraId="5FEB800B" w14:textId="77777777" w:rsidR="00B50050" w:rsidRDefault="00B50050" w:rsidP="0088127C">
            <w:pPr>
              <w:pStyle w:val="OtherTableBody"/>
            </w:pPr>
          </w:p>
        </w:tc>
        <w:tc>
          <w:tcPr>
            <w:tcW w:w="600" w:type="dxa"/>
          </w:tcPr>
          <w:p w14:paraId="689C2286" w14:textId="77777777" w:rsidR="00B50050" w:rsidRDefault="00B50050" w:rsidP="0088127C">
            <w:pPr>
              <w:pStyle w:val="OtherTableBody"/>
            </w:pPr>
            <w:r>
              <w:t>0203</w:t>
            </w:r>
          </w:p>
        </w:tc>
        <w:tc>
          <w:tcPr>
            <w:tcW w:w="2600" w:type="dxa"/>
          </w:tcPr>
          <w:p w14:paraId="48E56A89" w14:textId="77777777" w:rsidR="00B50050" w:rsidRDefault="00B50050" w:rsidP="0088127C">
            <w:pPr>
              <w:pStyle w:val="OtherTableBody"/>
            </w:pPr>
          </w:p>
        </w:tc>
        <w:tc>
          <w:tcPr>
            <w:tcW w:w="1400" w:type="dxa"/>
          </w:tcPr>
          <w:p w14:paraId="2434ED47" w14:textId="77777777" w:rsidR="00B50050" w:rsidRDefault="00B50050" w:rsidP="0088127C">
            <w:pPr>
              <w:pStyle w:val="OtherTableBody"/>
            </w:pPr>
            <w:r>
              <w:t>DS</w:t>
            </w:r>
          </w:p>
        </w:tc>
        <w:tc>
          <w:tcPr>
            <w:tcW w:w="4200" w:type="dxa"/>
          </w:tcPr>
          <w:p w14:paraId="1D7F78AA" w14:textId="77777777" w:rsidR="00B50050" w:rsidRDefault="00B50050" w:rsidP="0088127C">
            <w:pPr>
              <w:pStyle w:val="OtherTableBody"/>
            </w:pPr>
            <w:r>
              <w:t>Discover Card</w:t>
            </w:r>
          </w:p>
        </w:tc>
      </w:tr>
      <w:tr w:rsidR="00B50050" w14:paraId="1F655575" w14:textId="77777777" w:rsidTr="00195548">
        <w:tc>
          <w:tcPr>
            <w:tcW w:w="600" w:type="dxa"/>
          </w:tcPr>
          <w:p w14:paraId="700FF7CD" w14:textId="77777777" w:rsidR="00B50050" w:rsidRDefault="00B50050" w:rsidP="0088127C">
            <w:pPr>
              <w:pStyle w:val="OtherTableBody"/>
            </w:pPr>
          </w:p>
        </w:tc>
        <w:tc>
          <w:tcPr>
            <w:tcW w:w="600" w:type="dxa"/>
          </w:tcPr>
          <w:p w14:paraId="2FA26BA9" w14:textId="77777777" w:rsidR="00B50050" w:rsidRDefault="00B50050" w:rsidP="0088127C">
            <w:pPr>
              <w:pStyle w:val="OtherTableBody"/>
            </w:pPr>
            <w:r>
              <w:t>0203</w:t>
            </w:r>
          </w:p>
        </w:tc>
        <w:tc>
          <w:tcPr>
            <w:tcW w:w="2600" w:type="dxa"/>
          </w:tcPr>
          <w:p w14:paraId="0508F35C" w14:textId="77777777" w:rsidR="00B50050" w:rsidRDefault="00B50050" w:rsidP="0088127C">
            <w:pPr>
              <w:pStyle w:val="OtherTableBody"/>
            </w:pPr>
          </w:p>
        </w:tc>
        <w:tc>
          <w:tcPr>
            <w:tcW w:w="1400" w:type="dxa"/>
          </w:tcPr>
          <w:p w14:paraId="436CD668" w14:textId="77777777" w:rsidR="00B50050" w:rsidRDefault="00B50050" w:rsidP="0088127C">
            <w:pPr>
              <w:pStyle w:val="OtherTableBody"/>
            </w:pPr>
            <w:r>
              <w:t>DSG</w:t>
            </w:r>
          </w:p>
        </w:tc>
        <w:tc>
          <w:tcPr>
            <w:tcW w:w="4200" w:type="dxa"/>
          </w:tcPr>
          <w:p w14:paraId="416A2049" w14:textId="77777777" w:rsidR="00B50050" w:rsidRDefault="00B50050" w:rsidP="0088127C">
            <w:pPr>
              <w:pStyle w:val="OtherTableBody"/>
            </w:pPr>
            <w:r>
              <w:t xml:space="preserve">Unique Identifier that groups several orders that are to </w:t>
            </w:r>
            <w:r>
              <w:lastRenderedPageBreak/>
              <w:t>be performed together.</w:t>
            </w:r>
          </w:p>
        </w:tc>
      </w:tr>
      <w:tr w:rsidR="00B50050" w14:paraId="1153C037" w14:textId="77777777" w:rsidTr="00195548">
        <w:tc>
          <w:tcPr>
            <w:tcW w:w="600" w:type="dxa"/>
          </w:tcPr>
          <w:p w14:paraId="0D8C212E" w14:textId="77777777" w:rsidR="00B50050" w:rsidRDefault="00B50050" w:rsidP="0088127C">
            <w:pPr>
              <w:pStyle w:val="OtherTableBody"/>
            </w:pPr>
          </w:p>
        </w:tc>
        <w:tc>
          <w:tcPr>
            <w:tcW w:w="600" w:type="dxa"/>
          </w:tcPr>
          <w:p w14:paraId="53E1939D" w14:textId="77777777" w:rsidR="00B50050" w:rsidRDefault="00B50050" w:rsidP="0088127C">
            <w:pPr>
              <w:pStyle w:val="OtherTableBody"/>
            </w:pPr>
            <w:r>
              <w:t>0203</w:t>
            </w:r>
          </w:p>
        </w:tc>
        <w:tc>
          <w:tcPr>
            <w:tcW w:w="2600" w:type="dxa"/>
          </w:tcPr>
          <w:p w14:paraId="0FE8C6D4" w14:textId="77777777" w:rsidR="00B50050" w:rsidRDefault="00B50050" w:rsidP="0088127C">
            <w:pPr>
              <w:pStyle w:val="OtherTableBody"/>
            </w:pPr>
          </w:p>
        </w:tc>
        <w:tc>
          <w:tcPr>
            <w:tcW w:w="1400" w:type="dxa"/>
          </w:tcPr>
          <w:p w14:paraId="70206FDB" w14:textId="77777777" w:rsidR="00B50050" w:rsidRDefault="00B50050" w:rsidP="0088127C">
            <w:pPr>
              <w:pStyle w:val="OtherTableBody"/>
            </w:pPr>
            <w:r>
              <w:t>EI</w:t>
            </w:r>
          </w:p>
        </w:tc>
        <w:tc>
          <w:tcPr>
            <w:tcW w:w="4200" w:type="dxa"/>
          </w:tcPr>
          <w:p w14:paraId="27701148" w14:textId="77777777" w:rsidR="00B50050" w:rsidRDefault="00B50050" w:rsidP="0088127C">
            <w:pPr>
              <w:pStyle w:val="OtherTableBody"/>
            </w:pPr>
            <w:r>
              <w:t>A number that uniquely identifies an employee to an employer.</w:t>
            </w:r>
          </w:p>
        </w:tc>
      </w:tr>
      <w:tr w:rsidR="00B50050" w14:paraId="0D275E6C" w14:textId="77777777" w:rsidTr="00195548">
        <w:tc>
          <w:tcPr>
            <w:tcW w:w="600" w:type="dxa"/>
          </w:tcPr>
          <w:p w14:paraId="5501B547" w14:textId="77777777" w:rsidR="00B50050" w:rsidRDefault="00B50050" w:rsidP="0088127C">
            <w:pPr>
              <w:pStyle w:val="OtherTableBody"/>
            </w:pPr>
          </w:p>
        </w:tc>
        <w:tc>
          <w:tcPr>
            <w:tcW w:w="600" w:type="dxa"/>
          </w:tcPr>
          <w:p w14:paraId="3D944095" w14:textId="77777777" w:rsidR="00B50050" w:rsidRDefault="00B50050" w:rsidP="0088127C">
            <w:pPr>
              <w:pStyle w:val="OtherTableBody"/>
            </w:pPr>
            <w:r>
              <w:t>0203</w:t>
            </w:r>
          </w:p>
        </w:tc>
        <w:tc>
          <w:tcPr>
            <w:tcW w:w="2600" w:type="dxa"/>
          </w:tcPr>
          <w:p w14:paraId="7B7E5B28" w14:textId="77777777" w:rsidR="00B50050" w:rsidRDefault="00B50050" w:rsidP="0088127C">
            <w:pPr>
              <w:pStyle w:val="OtherTableBody"/>
            </w:pPr>
          </w:p>
        </w:tc>
        <w:tc>
          <w:tcPr>
            <w:tcW w:w="1400" w:type="dxa"/>
          </w:tcPr>
          <w:p w14:paraId="397C153A" w14:textId="77777777" w:rsidR="00B50050" w:rsidRDefault="00B50050" w:rsidP="0088127C">
            <w:pPr>
              <w:pStyle w:val="OtherTableBody"/>
            </w:pPr>
            <w:r>
              <w:t>EN</w:t>
            </w:r>
          </w:p>
        </w:tc>
        <w:tc>
          <w:tcPr>
            <w:tcW w:w="4200" w:type="dxa"/>
          </w:tcPr>
          <w:p w14:paraId="68472A1C" w14:textId="77777777" w:rsidR="00B50050" w:rsidRDefault="00B50050" w:rsidP="0088127C">
            <w:pPr>
              <w:pStyle w:val="OtherTableBody"/>
            </w:pPr>
            <w:r>
              <w:t>Employer number</w:t>
            </w:r>
          </w:p>
        </w:tc>
      </w:tr>
      <w:tr w:rsidR="00B50050" w14:paraId="1A5B785E" w14:textId="77777777" w:rsidTr="00195548">
        <w:tc>
          <w:tcPr>
            <w:tcW w:w="600" w:type="dxa"/>
          </w:tcPr>
          <w:p w14:paraId="3A5E1E71" w14:textId="77777777" w:rsidR="00B50050" w:rsidRDefault="00B50050" w:rsidP="0088127C">
            <w:pPr>
              <w:pStyle w:val="OtherTableBody"/>
            </w:pPr>
          </w:p>
        </w:tc>
        <w:tc>
          <w:tcPr>
            <w:tcW w:w="600" w:type="dxa"/>
          </w:tcPr>
          <w:p w14:paraId="47C29A49" w14:textId="77777777" w:rsidR="00B50050" w:rsidRDefault="00B50050" w:rsidP="0088127C">
            <w:pPr>
              <w:pStyle w:val="OtherTableBody"/>
            </w:pPr>
            <w:r>
              <w:t>0203</w:t>
            </w:r>
          </w:p>
        </w:tc>
        <w:tc>
          <w:tcPr>
            <w:tcW w:w="2600" w:type="dxa"/>
          </w:tcPr>
          <w:p w14:paraId="0FA5B611" w14:textId="77777777" w:rsidR="00B50050" w:rsidRDefault="00B50050" w:rsidP="0088127C">
            <w:pPr>
              <w:pStyle w:val="OtherTableBody"/>
            </w:pPr>
          </w:p>
        </w:tc>
        <w:tc>
          <w:tcPr>
            <w:tcW w:w="1400" w:type="dxa"/>
          </w:tcPr>
          <w:p w14:paraId="634671F5" w14:textId="77777777" w:rsidR="00B50050" w:rsidRDefault="00B50050" w:rsidP="0088127C">
            <w:pPr>
              <w:pStyle w:val="OtherTableBody"/>
            </w:pPr>
            <w:r>
              <w:t>ESN</w:t>
            </w:r>
          </w:p>
        </w:tc>
        <w:tc>
          <w:tcPr>
            <w:tcW w:w="4200" w:type="dxa"/>
          </w:tcPr>
          <w:p w14:paraId="208E9E4B" w14:textId="77777777" w:rsidR="00B50050" w:rsidRDefault="00B50050" w:rsidP="0088127C">
            <w:pPr>
              <w:pStyle w:val="OtherTableBody"/>
            </w:pPr>
            <w:r>
              <w:t>An identifier that is unique to a staff member within an enterprise (as identified by the Assigning Authority).</w:t>
            </w:r>
          </w:p>
        </w:tc>
      </w:tr>
      <w:tr w:rsidR="00B50050" w14:paraId="4EB6D5AA" w14:textId="77777777" w:rsidTr="00195548">
        <w:tc>
          <w:tcPr>
            <w:tcW w:w="600" w:type="dxa"/>
          </w:tcPr>
          <w:p w14:paraId="42256ED0" w14:textId="77777777" w:rsidR="00B50050" w:rsidRDefault="00B50050" w:rsidP="0088127C">
            <w:pPr>
              <w:pStyle w:val="OtherTableBody"/>
            </w:pPr>
          </w:p>
        </w:tc>
        <w:tc>
          <w:tcPr>
            <w:tcW w:w="600" w:type="dxa"/>
          </w:tcPr>
          <w:p w14:paraId="3118F209" w14:textId="77777777" w:rsidR="00B50050" w:rsidRDefault="00B50050" w:rsidP="0088127C">
            <w:pPr>
              <w:pStyle w:val="OtherTableBody"/>
            </w:pPr>
            <w:r>
              <w:t>0203</w:t>
            </w:r>
          </w:p>
        </w:tc>
        <w:tc>
          <w:tcPr>
            <w:tcW w:w="2600" w:type="dxa"/>
          </w:tcPr>
          <w:p w14:paraId="250A2042" w14:textId="77777777" w:rsidR="00B50050" w:rsidRDefault="00B50050" w:rsidP="0088127C">
            <w:pPr>
              <w:pStyle w:val="OtherTableBody"/>
            </w:pPr>
          </w:p>
        </w:tc>
        <w:tc>
          <w:tcPr>
            <w:tcW w:w="1400" w:type="dxa"/>
          </w:tcPr>
          <w:p w14:paraId="1084476A" w14:textId="77777777" w:rsidR="00B50050" w:rsidRDefault="00B50050" w:rsidP="0088127C">
            <w:pPr>
              <w:pStyle w:val="OtherTableBody"/>
            </w:pPr>
            <w:r>
              <w:t>FDR</w:t>
            </w:r>
          </w:p>
        </w:tc>
        <w:tc>
          <w:tcPr>
            <w:tcW w:w="4200" w:type="dxa"/>
          </w:tcPr>
          <w:p w14:paraId="3DB47344" w14:textId="77777777" w:rsidR="00B50050" w:rsidRDefault="00B50050" w:rsidP="0088127C">
            <w:pPr>
              <w:pStyle w:val="OtherTableBody"/>
            </w:pPr>
            <w:r>
              <w:t>The identifier assigned to a fetal death report, and printed on the fetal death report when issued by a jurisdictional vital records office</w:t>
            </w:r>
          </w:p>
        </w:tc>
      </w:tr>
      <w:tr w:rsidR="00B50050" w14:paraId="789AB750" w14:textId="77777777" w:rsidTr="00195548">
        <w:tc>
          <w:tcPr>
            <w:tcW w:w="600" w:type="dxa"/>
          </w:tcPr>
          <w:p w14:paraId="572FAC0E" w14:textId="77777777" w:rsidR="00B50050" w:rsidRDefault="00B50050" w:rsidP="0088127C">
            <w:pPr>
              <w:pStyle w:val="OtherTableBody"/>
            </w:pPr>
          </w:p>
        </w:tc>
        <w:tc>
          <w:tcPr>
            <w:tcW w:w="600" w:type="dxa"/>
          </w:tcPr>
          <w:p w14:paraId="5AE871FF" w14:textId="77777777" w:rsidR="00B50050" w:rsidRDefault="00B50050" w:rsidP="0088127C">
            <w:pPr>
              <w:pStyle w:val="OtherTableBody"/>
            </w:pPr>
            <w:r>
              <w:t>0203</w:t>
            </w:r>
          </w:p>
        </w:tc>
        <w:tc>
          <w:tcPr>
            <w:tcW w:w="2600" w:type="dxa"/>
          </w:tcPr>
          <w:p w14:paraId="226A2678" w14:textId="77777777" w:rsidR="00B50050" w:rsidRDefault="00B50050" w:rsidP="0088127C">
            <w:pPr>
              <w:pStyle w:val="OtherTableBody"/>
            </w:pPr>
          </w:p>
        </w:tc>
        <w:tc>
          <w:tcPr>
            <w:tcW w:w="1400" w:type="dxa"/>
          </w:tcPr>
          <w:p w14:paraId="5D529379" w14:textId="77777777" w:rsidR="00B50050" w:rsidRDefault="00B50050" w:rsidP="0088127C">
            <w:pPr>
              <w:pStyle w:val="OtherTableBody"/>
            </w:pPr>
            <w:r>
              <w:t>FDRFN</w:t>
            </w:r>
          </w:p>
        </w:tc>
        <w:tc>
          <w:tcPr>
            <w:tcW w:w="4200" w:type="dxa"/>
          </w:tcPr>
          <w:p w14:paraId="43F0668B" w14:textId="77777777" w:rsidR="00B50050" w:rsidRDefault="00B50050" w:rsidP="0088127C">
            <w:pPr>
              <w:pStyle w:val="OtherTableBody"/>
            </w:pPr>
            <w:r>
              <w:t>The identifier used within the jurisdictional vital records office file system as an auxiliary means of accessing the record associated with the fetal death report certificate.</w:t>
            </w:r>
          </w:p>
        </w:tc>
      </w:tr>
      <w:tr w:rsidR="00B50050" w14:paraId="5CD8B989" w14:textId="77777777" w:rsidTr="00195548">
        <w:tc>
          <w:tcPr>
            <w:tcW w:w="600" w:type="dxa"/>
          </w:tcPr>
          <w:p w14:paraId="62776994" w14:textId="77777777" w:rsidR="00B50050" w:rsidRDefault="00B50050" w:rsidP="0088127C">
            <w:pPr>
              <w:pStyle w:val="OtherTableBody"/>
            </w:pPr>
          </w:p>
        </w:tc>
        <w:tc>
          <w:tcPr>
            <w:tcW w:w="600" w:type="dxa"/>
          </w:tcPr>
          <w:p w14:paraId="1A1A33CD" w14:textId="77777777" w:rsidR="00B50050" w:rsidRDefault="00B50050" w:rsidP="0088127C">
            <w:pPr>
              <w:pStyle w:val="OtherTableBody"/>
            </w:pPr>
            <w:r>
              <w:t>0203</w:t>
            </w:r>
          </w:p>
        </w:tc>
        <w:tc>
          <w:tcPr>
            <w:tcW w:w="2600" w:type="dxa"/>
          </w:tcPr>
          <w:p w14:paraId="7A41FB90" w14:textId="77777777" w:rsidR="00B50050" w:rsidRDefault="00B50050" w:rsidP="0088127C">
            <w:pPr>
              <w:pStyle w:val="OtherTableBody"/>
            </w:pPr>
          </w:p>
        </w:tc>
        <w:tc>
          <w:tcPr>
            <w:tcW w:w="1400" w:type="dxa"/>
          </w:tcPr>
          <w:p w14:paraId="505CB713" w14:textId="77777777" w:rsidR="00B50050" w:rsidRDefault="00B50050" w:rsidP="0088127C">
            <w:pPr>
              <w:pStyle w:val="OtherTableBody"/>
            </w:pPr>
            <w:r>
              <w:t>FGN</w:t>
            </w:r>
          </w:p>
        </w:tc>
        <w:tc>
          <w:tcPr>
            <w:tcW w:w="4200" w:type="dxa"/>
          </w:tcPr>
          <w:p w14:paraId="0FE8462C" w14:textId="77777777" w:rsidR="00B50050" w:rsidRDefault="00B50050" w:rsidP="0088127C">
            <w:pPr>
              <w:pStyle w:val="OtherTableBody"/>
            </w:pPr>
            <w:r>
              <w:t>Unique identifier assigned to a group of orders by the filler application.</w:t>
            </w:r>
          </w:p>
        </w:tc>
      </w:tr>
      <w:tr w:rsidR="00B50050" w14:paraId="19250E33" w14:textId="77777777" w:rsidTr="00195548">
        <w:tc>
          <w:tcPr>
            <w:tcW w:w="600" w:type="dxa"/>
          </w:tcPr>
          <w:p w14:paraId="0152956A" w14:textId="77777777" w:rsidR="00B50050" w:rsidRDefault="00B50050" w:rsidP="0088127C">
            <w:pPr>
              <w:pStyle w:val="OtherTableBody"/>
            </w:pPr>
          </w:p>
        </w:tc>
        <w:tc>
          <w:tcPr>
            <w:tcW w:w="600" w:type="dxa"/>
          </w:tcPr>
          <w:p w14:paraId="583AB269" w14:textId="77777777" w:rsidR="00B50050" w:rsidRDefault="00B50050" w:rsidP="0088127C">
            <w:pPr>
              <w:pStyle w:val="OtherTableBody"/>
            </w:pPr>
            <w:r>
              <w:t>0203</w:t>
            </w:r>
          </w:p>
        </w:tc>
        <w:tc>
          <w:tcPr>
            <w:tcW w:w="2600" w:type="dxa"/>
          </w:tcPr>
          <w:p w14:paraId="5EDB5B1B" w14:textId="77777777" w:rsidR="00B50050" w:rsidRDefault="00B50050" w:rsidP="0088127C">
            <w:pPr>
              <w:pStyle w:val="OtherTableBody"/>
            </w:pPr>
          </w:p>
        </w:tc>
        <w:tc>
          <w:tcPr>
            <w:tcW w:w="1400" w:type="dxa"/>
          </w:tcPr>
          <w:p w14:paraId="204314DE" w14:textId="77777777" w:rsidR="00B50050" w:rsidRDefault="00B50050" w:rsidP="0088127C">
            <w:pPr>
              <w:pStyle w:val="OtherTableBody"/>
            </w:pPr>
            <w:r>
              <w:t>FI</w:t>
            </w:r>
          </w:p>
        </w:tc>
        <w:tc>
          <w:tcPr>
            <w:tcW w:w="4200" w:type="dxa"/>
          </w:tcPr>
          <w:p w14:paraId="48845E5E" w14:textId="77777777" w:rsidR="00B50050" w:rsidRDefault="00B50050" w:rsidP="0088127C">
            <w:pPr>
              <w:pStyle w:val="OtherTableBody"/>
            </w:pPr>
            <w:r>
              <w:t>Facility ID</w:t>
            </w:r>
          </w:p>
        </w:tc>
      </w:tr>
      <w:tr w:rsidR="00B50050" w14:paraId="4C1039D8" w14:textId="77777777" w:rsidTr="00195548">
        <w:tc>
          <w:tcPr>
            <w:tcW w:w="600" w:type="dxa"/>
          </w:tcPr>
          <w:p w14:paraId="3D9E6A08" w14:textId="77777777" w:rsidR="00B50050" w:rsidRDefault="00B50050" w:rsidP="0088127C">
            <w:pPr>
              <w:pStyle w:val="OtherTableBody"/>
            </w:pPr>
          </w:p>
        </w:tc>
        <w:tc>
          <w:tcPr>
            <w:tcW w:w="600" w:type="dxa"/>
          </w:tcPr>
          <w:p w14:paraId="015694E5" w14:textId="77777777" w:rsidR="00B50050" w:rsidRDefault="00B50050" w:rsidP="0088127C">
            <w:pPr>
              <w:pStyle w:val="OtherTableBody"/>
            </w:pPr>
            <w:r>
              <w:t>0203</w:t>
            </w:r>
          </w:p>
        </w:tc>
        <w:tc>
          <w:tcPr>
            <w:tcW w:w="2600" w:type="dxa"/>
          </w:tcPr>
          <w:p w14:paraId="719ABC73" w14:textId="77777777" w:rsidR="00B50050" w:rsidRDefault="00B50050" w:rsidP="0088127C">
            <w:pPr>
              <w:pStyle w:val="OtherTableBody"/>
            </w:pPr>
          </w:p>
        </w:tc>
        <w:tc>
          <w:tcPr>
            <w:tcW w:w="1400" w:type="dxa"/>
          </w:tcPr>
          <w:p w14:paraId="583C8EE0" w14:textId="77777777" w:rsidR="00B50050" w:rsidRDefault="00B50050" w:rsidP="0088127C">
            <w:pPr>
              <w:pStyle w:val="OtherTableBody"/>
            </w:pPr>
            <w:r>
              <w:t>FILL</w:t>
            </w:r>
          </w:p>
        </w:tc>
        <w:tc>
          <w:tcPr>
            <w:tcW w:w="4200" w:type="dxa"/>
          </w:tcPr>
          <w:p w14:paraId="2641F993" w14:textId="77777777" w:rsidR="00B50050" w:rsidRDefault="00B50050" w:rsidP="0088127C">
            <w:pPr>
              <w:pStyle w:val="OtherTableBody"/>
            </w:pPr>
            <w:r>
              <w:t>An identifier for a request where the identifier is issued by the person, or service, that produces the observations or fulfills the request.</w:t>
            </w:r>
          </w:p>
        </w:tc>
      </w:tr>
      <w:tr w:rsidR="00B50050" w14:paraId="5DFB59C2" w14:textId="77777777" w:rsidTr="00195548">
        <w:tc>
          <w:tcPr>
            <w:tcW w:w="600" w:type="dxa"/>
          </w:tcPr>
          <w:p w14:paraId="2587EB36" w14:textId="77777777" w:rsidR="00B50050" w:rsidRDefault="00B50050" w:rsidP="0088127C">
            <w:pPr>
              <w:pStyle w:val="OtherTableBody"/>
            </w:pPr>
          </w:p>
        </w:tc>
        <w:tc>
          <w:tcPr>
            <w:tcW w:w="600" w:type="dxa"/>
          </w:tcPr>
          <w:p w14:paraId="6A5744FD" w14:textId="77777777" w:rsidR="00B50050" w:rsidRDefault="00B50050" w:rsidP="0088127C">
            <w:pPr>
              <w:pStyle w:val="OtherTableBody"/>
            </w:pPr>
            <w:r>
              <w:t>0203</w:t>
            </w:r>
          </w:p>
        </w:tc>
        <w:tc>
          <w:tcPr>
            <w:tcW w:w="2600" w:type="dxa"/>
          </w:tcPr>
          <w:p w14:paraId="30FE9DF7" w14:textId="77777777" w:rsidR="00B50050" w:rsidRDefault="00B50050" w:rsidP="0088127C">
            <w:pPr>
              <w:pStyle w:val="OtherTableBody"/>
            </w:pPr>
          </w:p>
        </w:tc>
        <w:tc>
          <w:tcPr>
            <w:tcW w:w="1400" w:type="dxa"/>
          </w:tcPr>
          <w:p w14:paraId="32FED077" w14:textId="77777777" w:rsidR="00B50050" w:rsidRDefault="00B50050" w:rsidP="0088127C">
            <w:pPr>
              <w:pStyle w:val="OtherTableBody"/>
            </w:pPr>
            <w:r>
              <w:t>GI</w:t>
            </w:r>
          </w:p>
        </w:tc>
        <w:tc>
          <w:tcPr>
            <w:tcW w:w="4200" w:type="dxa"/>
          </w:tcPr>
          <w:p w14:paraId="749046DC" w14:textId="77777777" w:rsidR="00B50050" w:rsidRDefault="00B50050" w:rsidP="0088127C">
            <w:pPr>
              <w:pStyle w:val="OtherTableBody"/>
            </w:pPr>
            <w:r>
              <w:t>Guarantor internal identifier</w:t>
            </w:r>
          </w:p>
        </w:tc>
      </w:tr>
      <w:tr w:rsidR="00B50050" w14:paraId="55AFF775" w14:textId="77777777" w:rsidTr="00195548">
        <w:tc>
          <w:tcPr>
            <w:tcW w:w="600" w:type="dxa"/>
          </w:tcPr>
          <w:p w14:paraId="0EAF60CA" w14:textId="77777777" w:rsidR="00B50050" w:rsidRDefault="00B50050" w:rsidP="0088127C">
            <w:pPr>
              <w:pStyle w:val="OtherTableBody"/>
            </w:pPr>
          </w:p>
        </w:tc>
        <w:tc>
          <w:tcPr>
            <w:tcW w:w="600" w:type="dxa"/>
          </w:tcPr>
          <w:p w14:paraId="7920DBC7" w14:textId="77777777" w:rsidR="00B50050" w:rsidRDefault="00B50050" w:rsidP="0088127C">
            <w:pPr>
              <w:pStyle w:val="OtherTableBody"/>
            </w:pPr>
            <w:r>
              <w:t>0203</w:t>
            </w:r>
          </w:p>
        </w:tc>
        <w:tc>
          <w:tcPr>
            <w:tcW w:w="2600" w:type="dxa"/>
          </w:tcPr>
          <w:p w14:paraId="7C9C5C8C" w14:textId="77777777" w:rsidR="00B50050" w:rsidRDefault="00B50050" w:rsidP="0088127C">
            <w:pPr>
              <w:pStyle w:val="OtherTableBody"/>
            </w:pPr>
          </w:p>
        </w:tc>
        <w:tc>
          <w:tcPr>
            <w:tcW w:w="1400" w:type="dxa"/>
          </w:tcPr>
          <w:p w14:paraId="15975F6C" w14:textId="77777777" w:rsidR="00B50050" w:rsidRDefault="00B50050" w:rsidP="0088127C">
            <w:pPr>
              <w:pStyle w:val="OtherTableBody"/>
            </w:pPr>
            <w:r>
              <w:t>GIN</w:t>
            </w:r>
          </w:p>
        </w:tc>
        <w:tc>
          <w:tcPr>
            <w:tcW w:w="4200" w:type="dxa"/>
          </w:tcPr>
          <w:p w14:paraId="6B346FC0" w14:textId="77777777" w:rsidR="00B50050" w:rsidRDefault="00B50050" w:rsidP="0088127C">
            <w:pPr>
              <w:pStyle w:val="OtherTableBody"/>
            </w:pPr>
            <w:r>
              <w:t>Identifier that can be used to unambiguously describe a specific group of animals.</w:t>
            </w:r>
          </w:p>
        </w:tc>
      </w:tr>
      <w:tr w:rsidR="00B50050" w14:paraId="0A1A9CED" w14:textId="77777777" w:rsidTr="00195548">
        <w:tc>
          <w:tcPr>
            <w:tcW w:w="600" w:type="dxa"/>
          </w:tcPr>
          <w:p w14:paraId="5AB5341F" w14:textId="77777777" w:rsidR="00B50050" w:rsidRDefault="00B50050" w:rsidP="0088127C">
            <w:pPr>
              <w:pStyle w:val="OtherTableBody"/>
            </w:pPr>
          </w:p>
        </w:tc>
        <w:tc>
          <w:tcPr>
            <w:tcW w:w="600" w:type="dxa"/>
          </w:tcPr>
          <w:p w14:paraId="749D6353" w14:textId="77777777" w:rsidR="00B50050" w:rsidRDefault="00B50050" w:rsidP="0088127C">
            <w:pPr>
              <w:pStyle w:val="OtherTableBody"/>
            </w:pPr>
            <w:r>
              <w:t>0203</w:t>
            </w:r>
          </w:p>
        </w:tc>
        <w:tc>
          <w:tcPr>
            <w:tcW w:w="2600" w:type="dxa"/>
          </w:tcPr>
          <w:p w14:paraId="54F84DBA" w14:textId="77777777" w:rsidR="00B50050" w:rsidRDefault="00B50050" w:rsidP="0088127C">
            <w:pPr>
              <w:pStyle w:val="OtherTableBody"/>
            </w:pPr>
          </w:p>
        </w:tc>
        <w:tc>
          <w:tcPr>
            <w:tcW w:w="1400" w:type="dxa"/>
          </w:tcPr>
          <w:p w14:paraId="54CACC09" w14:textId="77777777" w:rsidR="00B50050" w:rsidRDefault="00B50050" w:rsidP="0088127C">
            <w:pPr>
              <w:pStyle w:val="OtherTableBody"/>
            </w:pPr>
            <w:r>
              <w:t>GL</w:t>
            </w:r>
          </w:p>
        </w:tc>
        <w:tc>
          <w:tcPr>
            <w:tcW w:w="4200" w:type="dxa"/>
          </w:tcPr>
          <w:p w14:paraId="03024B97" w14:textId="77777777" w:rsidR="00B50050" w:rsidRDefault="00B50050" w:rsidP="0088127C">
            <w:pPr>
              <w:pStyle w:val="OtherTableBody"/>
            </w:pPr>
            <w:r>
              <w:t>General ledger number</w:t>
            </w:r>
          </w:p>
        </w:tc>
      </w:tr>
      <w:tr w:rsidR="00B50050" w14:paraId="327B1C9A" w14:textId="77777777" w:rsidTr="00195548">
        <w:tc>
          <w:tcPr>
            <w:tcW w:w="600" w:type="dxa"/>
          </w:tcPr>
          <w:p w14:paraId="3A02E500" w14:textId="77777777" w:rsidR="00B50050" w:rsidRDefault="00B50050" w:rsidP="0088127C">
            <w:pPr>
              <w:pStyle w:val="OtherTableBody"/>
            </w:pPr>
          </w:p>
        </w:tc>
        <w:tc>
          <w:tcPr>
            <w:tcW w:w="600" w:type="dxa"/>
          </w:tcPr>
          <w:p w14:paraId="1C18049D" w14:textId="77777777" w:rsidR="00B50050" w:rsidRDefault="00B50050" w:rsidP="0088127C">
            <w:pPr>
              <w:pStyle w:val="OtherTableBody"/>
            </w:pPr>
            <w:r>
              <w:t>0203</w:t>
            </w:r>
          </w:p>
        </w:tc>
        <w:tc>
          <w:tcPr>
            <w:tcW w:w="2600" w:type="dxa"/>
          </w:tcPr>
          <w:p w14:paraId="6075BA7F" w14:textId="77777777" w:rsidR="00B50050" w:rsidRDefault="00B50050" w:rsidP="0088127C">
            <w:pPr>
              <w:pStyle w:val="OtherTableBody"/>
            </w:pPr>
          </w:p>
        </w:tc>
        <w:tc>
          <w:tcPr>
            <w:tcW w:w="1400" w:type="dxa"/>
          </w:tcPr>
          <w:p w14:paraId="1F809492" w14:textId="77777777" w:rsidR="00B50050" w:rsidRDefault="00B50050" w:rsidP="0088127C">
            <w:pPr>
              <w:pStyle w:val="OtherTableBody"/>
            </w:pPr>
            <w:r>
              <w:t>GN</w:t>
            </w:r>
          </w:p>
        </w:tc>
        <w:tc>
          <w:tcPr>
            <w:tcW w:w="4200" w:type="dxa"/>
          </w:tcPr>
          <w:p w14:paraId="22D0773D" w14:textId="77777777" w:rsidR="00B50050" w:rsidRDefault="00B50050" w:rsidP="0088127C">
            <w:pPr>
              <w:pStyle w:val="OtherTableBody"/>
            </w:pPr>
            <w:r>
              <w:t>Guarantor external  identifier</w:t>
            </w:r>
          </w:p>
        </w:tc>
      </w:tr>
      <w:tr w:rsidR="00B50050" w14:paraId="1D731EB5" w14:textId="77777777" w:rsidTr="00195548">
        <w:tc>
          <w:tcPr>
            <w:tcW w:w="600" w:type="dxa"/>
          </w:tcPr>
          <w:p w14:paraId="380517B0" w14:textId="77777777" w:rsidR="00B50050" w:rsidRDefault="00B50050" w:rsidP="0088127C">
            <w:pPr>
              <w:pStyle w:val="OtherTableBody"/>
            </w:pPr>
          </w:p>
        </w:tc>
        <w:tc>
          <w:tcPr>
            <w:tcW w:w="600" w:type="dxa"/>
          </w:tcPr>
          <w:p w14:paraId="366A8950" w14:textId="77777777" w:rsidR="00B50050" w:rsidRDefault="00B50050" w:rsidP="0088127C">
            <w:pPr>
              <w:pStyle w:val="OtherTableBody"/>
            </w:pPr>
            <w:r>
              <w:t>0203</w:t>
            </w:r>
          </w:p>
        </w:tc>
        <w:tc>
          <w:tcPr>
            <w:tcW w:w="2600" w:type="dxa"/>
          </w:tcPr>
          <w:p w14:paraId="30229BC1" w14:textId="77777777" w:rsidR="00B50050" w:rsidRDefault="00B50050" w:rsidP="0088127C">
            <w:pPr>
              <w:pStyle w:val="OtherTableBody"/>
            </w:pPr>
          </w:p>
        </w:tc>
        <w:tc>
          <w:tcPr>
            <w:tcW w:w="1400" w:type="dxa"/>
          </w:tcPr>
          <w:p w14:paraId="3ABDFED9" w14:textId="77777777" w:rsidR="00B50050" w:rsidRDefault="00B50050" w:rsidP="0088127C">
            <w:pPr>
              <w:pStyle w:val="OtherTableBody"/>
            </w:pPr>
            <w:r>
              <w:t>HC</w:t>
            </w:r>
          </w:p>
        </w:tc>
        <w:tc>
          <w:tcPr>
            <w:tcW w:w="4200" w:type="dxa"/>
          </w:tcPr>
          <w:p w14:paraId="25E6AC77" w14:textId="77777777" w:rsidR="00B50050" w:rsidRDefault="00B50050" w:rsidP="0088127C">
            <w:pPr>
              <w:pStyle w:val="OtherTableBody"/>
            </w:pPr>
            <w:r>
              <w:t>Health Card Number</w:t>
            </w:r>
          </w:p>
        </w:tc>
      </w:tr>
      <w:tr w:rsidR="00B50050" w14:paraId="030B0386" w14:textId="77777777" w:rsidTr="00195548">
        <w:tc>
          <w:tcPr>
            <w:tcW w:w="600" w:type="dxa"/>
          </w:tcPr>
          <w:p w14:paraId="646DD88C" w14:textId="77777777" w:rsidR="00B50050" w:rsidRDefault="00B50050" w:rsidP="0088127C">
            <w:pPr>
              <w:pStyle w:val="OtherTableBody"/>
            </w:pPr>
          </w:p>
        </w:tc>
        <w:tc>
          <w:tcPr>
            <w:tcW w:w="600" w:type="dxa"/>
          </w:tcPr>
          <w:p w14:paraId="6519680C" w14:textId="77777777" w:rsidR="00B50050" w:rsidRDefault="00B50050" w:rsidP="0088127C">
            <w:pPr>
              <w:pStyle w:val="OtherTableBody"/>
            </w:pPr>
            <w:r>
              <w:t>0203</w:t>
            </w:r>
          </w:p>
        </w:tc>
        <w:tc>
          <w:tcPr>
            <w:tcW w:w="2600" w:type="dxa"/>
          </w:tcPr>
          <w:p w14:paraId="1AB9717F" w14:textId="77777777" w:rsidR="00B50050" w:rsidRDefault="00B50050" w:rsidP="0088127C">
            <w:pPr>
              <w:pStyle w:val="OtherTableBody"/>
            </w:pPr>
          </w:p>
        </w:tc>
        <w:tc>
          <w:tcPr>
            <w:tcW w:w="1400" w:type="dxa"/>
          </w:tcPr>
          <w:p w14:paraId="5743E682" w14:textId="77777777" w:rsidR="00B50050" w:rsidRDefault="00B50050" w:rsidP="0088127C">
            <w:pPr>
              <w:pStyle w:val="OtherTableBody"/>
            </w:pPr>
            <w:r>
              <w:t>IND</w:t>
            </w:r>
          </w:p>
        </w:tc>
        <w:tc>
          <w:tcPr>
            <w:tcW w:w="4200" w:type="dxa"/>
          </w:tcPr>
          <w:p w14:paraId="62EEED1B" w14:textId="77777777" w:rsidR="00B50050" w:rsidRDefault="00B50050" w:rsidP="0088127C">
            <w:pPr>
              <w:pStyle w:val="OtherTableBody"/>
            </w:pPr>
            <w:r>
              <w:t>A number assigned to a member of an indigenous or aboriginal group outside of Canada.</w:t>
            </w:r>
          </w:p>
        </w:tc>
      </w:tr>
      <w:tr w:rsidR="00B50050" w14:paraId="2FD69EB1" w14:textId="77777777" w:rsidTr="00195548">
        <w:tc>
          <w:tcPr>
            <w:tcW w:w="600" w:type="dxa"/>
          </w:tcPr>
          <w:p w14:paraId="5892CF92" w14:textId="77777777" w:rsidR="00B50050" w:rsidRDefault="00B50050" w:rsidP="0088127C">
            <w:pPr>
              <w:pStyle w:val="OtherTableBody"/>
            </w:pPr>
          </w:p>
        </w:tc>
        <w:tc>
          <w:tcPr>
            <w:tcW w:w="600" w:type="dxa"/>
          </w:tcPr>
          <w:p w14:paraId="1331EE1C" w14:textId="77777777" w:rsidR="00B50050" w:rsidRDefault="00B50050" w:rsidP="0088127C">
            <w:pPr>
              <w:pStyle w:val="OtherTableBody"/>
            </w:pPr>
            <w:r>
              <w:t>0203</w:t>
            </w:r>
          </w:p>
        </w:tc>
        <w:tc>
          <w:tcPr>
            <w:tcW w:w="2600" w:type="dxa"/>
          </w:tcPr>
          <w:p w14:paraId="7D885906" w14:textId="77777777" w:rsidR="00B50050" w:rsidRDefault="00B50050" w:rsidP="0088127C">
            <w:pPr>
              <w:pStyle w:val="OtherTableBody"/>
            </w:pPr>
          </w:p>
        </w:tc>
        <w:tc>
          <w:tcPr>
            <w:tcW w:w="1400" w:type="dxa"/>
          </w:tcPr>
          <w:p w14:paraId="72CC2580" w14:textId="77777777" w:rsidR="00B50050" w:rsidRDefault="00B50050" w:rsidP="0088127C">
            <w:pPr>
              <w:pStyle w:val="OtherTableBody"/>
            </w:pPr>
            <w:r>
              <w:t>JHN</w:t>
            </w:r>
          </w:p>
        </w:tc>
        <w:tc>
          <w:tcPr>
            <w:tcW w:w="4200" w:type="dxa"/>
          </w:tcPr>
          <w:p w14:paraId="1CC7961D" w14:textId="77777777" w:rsidR="00B50050" w:rsidRDefault="00B50050" w:rsidP="0088127C">
            <w:pPr>
              <w:pStyle w:val="OtherTableBody"/>
            </w:pPr>
            <w:r>
              <w:t>Jurisdictional health number</w:t>
            </w:r>
          </w:p>
        </w:tc>
      </w:tr>
      <w:tr w:rsidR="00B50050" w14:paraId="71D71D2A" w14:textId="77777777" w:rsidTr="00195548">
        <w:tc>
          <w:tcPr>
            <w:tcW w:w="600" w:type="dxa"/>
          </w:tcPr>
          <w:p w14:paraId="5792C311" w14:textId="77777777" w:rsidR="00B50050" w:rsidRDefault="00B50050" w:rsidP="0088127C">
            <w:pPr>
              <w:pStyle w:val="OtherTableBody"/>
            </w:pPr>
          </w:p>
        </w:tc>
        <w:tc>
          <w:tcPr>
            <w:tcW w:w="600" w:type="dxa"/>
          </w:tcPr>
          <w:p w14:paraId="34524A0E" w14:textId="77777777" w:rsidR="00B50050" w:rsidRDefault="00B50050" w:rsidP="0088127C">
            <w:pPr>
              <w:pStyle w:val="OtherTableBody"/>
            </w:pPr>
            <w:r>
              <w:t>0203</w:t>
            </w:r>
          </w:p>
        </w:tc>
        <w:tc>
          <w:tcPr>
            <w:tcW w:w="2600" w:type="dxa"/>
          </w:tcPr>
          <w:p w14:paraId="53EFBD9F" w14:textId="77777777" w:rsidR="00B50050" w:rsidRDefault="00B50050" w:rsidP="0088127C">
            <w:pPr>
              <w:pStyle w:val="OtherTableBody"/>
            </w:pPr>
          </w:p>
        </w:tc>
        <w:tc>
          <w:tcPr>
            <w:tcW w:w="1400" w:type="dxa"/>
          </w:tcPr>
          <w:p w14:paraId="2F4A61FE" w14:textId="77777777" w:rsidR="00B50050" w:rsidRDefault="00B50050" w:rsidP="0088127C">
            <w:pPr>
              <w:pStyle w:val="OtherTableBody"/>
            </w:pPr>
            <w:r>
              <w:t>LACSN</w:t>
            </w:r>
          </w:p>
        </w:tc>
        <w:tc>
          <w:tcPr>
            <w:tcW w:w="4200" w:type="dxa"/>
          </w:tcPr>
          <w:p w14:paraId="539E0FF5" w14:textId="77777777" w:rsidR="00B50050" w:rsidRDefault="00B50050" w:rsidP="0088127C">
            <w:pPr>
              <w:pStyle w:val="OtherTableBody"/>
            </w:pPr>
            <w:r>
              <w:t>A laboratory accession id is used in the laboratory domain.</w:t>
            </w:r>
          </w:p>
        </w:tc>
      </w:tr>
      <w:tr w:rsidR="00B50050" w14:paraId="1D8F9C8C" w14:textId="77777777" w:rsidTr="00195548">
        <w:tc>
          <w:tcPr>
            <w:tcW w:w="600" w:type="dxa"/>
          </w:tcPr>
          <w:p w14:paraId="6486DB6D" w14:textId="77777777" w:rsidR="00B50050" w:rsidRDefault="00B50050" w:rsidP="0088127C">
            <w:pPr>
              <w:pStyle w:val="OtherTableBody"/>
            </w:pPr>
          </w:p>
        </w:tc>
        <w:tc>
          <w:tcPr>
            <w:tcW w:w="600" w:type="dxa"/>
          </w:tcPr>
          <w:p w14:paraId="249CD884" w14:textId="77777777" w:rsidR="00B50050" w:rsidRDefault="00B50050" w:rsidP="0088127C">
            <w:pPr>
              <w:pStyle w:val="OtherTableBody"/>
            </w:pPr>
            <w:r>
              <w:t>0203</w:t>
            </w:r>
          </w:p>
        </w:tc>
        <w:tc>
          <w:tcPr>
            <w:tcW w:w="2600" w:type="dxa"/>
          </w:tcPr>
          <w:p w14:paraId="302AF35B" w14:textId="77777777" w:rsidR="00B50050" w:rsidRDefault="00B50050" w:rsidP="0088127C">
            <w:pPr>
              <w:pStyle w:val="OtherTableBody"/>
            </w:pPr>
          </w:p>
        </w:tc>
        <w:tc>
          <w:tcPr>
            <w:tcW w:w="1400" w:type="dxa"/>
          </w:tcPr>
          <w:p w14:paraId="7AC6B4C2" w14:textId="77777777" w:rsidR="00B50050" w:rsidRDefault="00B50050" w:rsidP="0088127C">
            <w:pPr>
              <w:pStyle w:val="OtherTableBody"/>
            </w:pPr>
            <w:r>
              <w:t>LANR</w:t>
            </w:r>
          </w:p>
        </w:tc>
        <w:tc>
          <w:tcPr>
            <w:tcW w:w="4200" w:type="dxa"/>
          </w:tcPr>
          <w:p w14:paraId="34117A5A" w14:textId="77777777" w:rsidR="00B50050" w:rsidRDefault="00B50050" w:rsidP="0088127C">
            <w:pPr>
              <w:pStyle w:val="OtherTableBody"/>
            </w:pPr>
            <w:r>
              <w:t>Lifelong physician number</w:t>
            </w:r>
          </w:p>
        </w:tc>
      </w:tr>
      <w:tr w:rsidR="00B50050" w14:paraId="160194C9" w14:textId="77777777" w:rsidTr="00195548">
        <w:tc>
          <w:tcPr>
            <w:tcW w:w="600" w:type="dxa"/>
          </w:tcPr>
          <w:p w14:paraId="29757623" w14:textId="77777777" w:rsidR="00B50050" w:rsidRDefault="00B50050" w:rsidP="0088127C">
            <w:pPr>
              <w:pStyle w:val="OtherTableBody"/>
            </w:pPr>
          </w:p>
        </w:tc>
        <w:tc>
          <w:tcPr>
            <w:tcW w:w="600" w:type="dxa"/>
          </w:tcPr>
          <w:p w14:paraId="1A41D6F0" w14:textId="77777777" w:rsidR="00B50050" w:rsidRDefault="00B50050" w:rsidP="0088127C">
            <w:pPr>
              <w:pStyle w:val="OtherTableBody"/>
            </w:pPr>
            <w:r>
              <w:t>0203</w:t>
            </w:r>
          </w:p>
        </w:tc>
        <w:tc>
          <w:tcPr>
            <w:tcW w:w="2600" w:type="dxa"/>
          </w:tcPr>
          <w:p w14:paraId="6ADF6DD5" w14:textId="77777777" w:rsidR="00B50050" w:rsidRDefault="00B50050" w:rsidP="0088127C">
            <w:pPr>
              <w:pStyle w:val="OtherTableBody"/>
            </w:pPr>
          </w:p>
        </w:tc>
        <w:tc>
          <w:tcPr>
            <w:tcW w:w="1400" w:type="dxa"/>
          </w:tcPr>
          <w:p w14:paraId="18856A82" w14:textId="77777777" w:rsidR="00B50050" w:rsidRDefault="00B50050" w:rsidP="0088127C">
            <w:pPr>
              <w:pStyle w:val="OtherTableBody"/>
            </w:pPr>
            <w:r>
              <w:t>LI</w:t>
            </w:r>
          </w:p>
        </w:tc>
        <w:tc>
          <w:tcPr>
            <w:tcW w:w="4200" w:type="dxa"/>
          </w:tcPr>
          <w:p w14:paraId="5153C6E1" w14:textId="77777777" w:rsidR="00B50050" w:rsidRDefault="00B50050" w:rsidP="0088127C">
            <w:pPr>
              <w:pStyle w:val="OtherTableBody"/>
            </w:pPr>
            <w:r>
              <w:t>Labor and industries number</w:t>
            </w:r>
          </w:p>
        </w:tc>
      </w:tr>
      <w:tr w:rsidR="00B50050" w14:paraId="51752969" w14:textId="77777777" w:rsidTr="00195548">
        <w:tc>
          <w:tcPr>
            <w:tcW w:w="600" w:type="dxa"/>
          </w:tcPr>
          <w:p w14:paraId="55B59DD6" w14:textId="77777777" w:rsidR="00B50050" w:rsidRDefault="00B50050" w:rsidP="0088127C">
            <w:pPr>
              <w:pStyle w:val="OtherTableBody"/>
            </w:pPr>
          </w:p>
        </w:tc>
        <w:tc>
          <w:tcPr>
            <w:tcW w:w="600" w:type="dxa"/>
          </w:tcPr>
          <w:p w14:paraId="33750B23" w14:textId="77777777" w:rsidR="00B50050" w:rsidRDefault="00B50050" w:rsidP="0088127C">
            <w:pPr>
              <w:pStyle w:val="OtherTableBody"/>
            </w:pPr>
            <w:r>
              <w:t>0203</w:t>
            </w:r>
          </w:p>
        </w:tc>
        <w:tc>
          <w:tcPr>
            <w:tcW w:w="2600" w:type="dxa"/>
          </w:tcPr>
          <w:p w14:paraId="2C3902E0" w14:textId="77777777" w:rsidR="00B50050" w:rsidRDefault="00B50050" w:rsidP="0088127C">
            <w:pPr>
              <w:pStyle w:val="OtherTableBody"/>
            </w:pPr>
          </w:p>
        </w:tc>
        <w:tc>
          <w:tcPr>
            <w:tcW w:w="1400" w:type="dxa"/>
          </w:tcPr>
          <w:p w14:paraId="223017F4" w14:textId="77777777" w:rsidR="00B50050" w:rsidRDefault="00B50050" w:rsidP="0088127C">
            <w:pPr>
              <w:pStyle w:val="OtherTableBody"/>
            </w:pPr>
            <w:r>
              <w:t>LN</w:t>
            </w:r>
          </w:p>
        </w:tc>
        <w:tc>
          <w:tcPr>
            <w:tcW w:w="4200" w:type="dxa"/>
          </w:tcPr>
          <w:p w14:paraId="2A13B78B" w14:textId="77777777" w:rsidR="00B50050" w:rsidRDefault="00B50050" w:rsidP="0088127C">
            <w:pPr>
              <w:pStyle w:val="OtherTableBody"/>
            </w:pPr>
            <w:r>
              <w:t>License number</w:t>
            </w:r>
          </w:p>
        </w:tc>
      </w:tr>
      <w:tr w:rsidR="00B50050" w14:paraId="4E9CB1CC" w14:textId="77777777" w:rsidTr="00195548">
        <w:tc>
          <w:tcPr>
            <w:tcW w:w="600" w:type="dxa"/>
          </w:tcPr>
          <w:p w14:paraId="16C279CA" w14:textId="77777777" w:rsidR="00B50050" w:rsidRDefault="00B50050" w:rsidP="0088127C">
            <w:pPr>
              <w:pStyle w:val="OtherTableBody"/>
            </w:pPr>
          </w:p>
        </w:tc>
        <w:tc>
          <w:tcPr>
            <w:tcW w:w="600" w:type="dxa"/>
          </w:tcPr>
          <w:p w14:paraId="3DC6E94A" w14:textId="77777777" w:rsidR="00B50050" w:rsidRDefault="00B50050" w:rsidP="0088127C">
            <w:pPr>
              <w:pStyle w:val="OtherTableBody"/>
            </w:pPr>
            <w:r>
              <w:t>0203</w:t>
            </w:r>
          </w:p>
        </w:tc>
        <w:tc>
          <w:tcPr>
            <w:tcW w:w="2600" w:type="dxa"/>
          </w:tcPr>
          <w:p w14:paraId="12F08A7C" w14:textId="77777777" w:rsidR="00B50050" w:rsidRDefault="00B50050" w:rsidP="0088127C">
            <w:pPr>
              <w:pStyle w:val="OtherTableBody"/>
            </w:pPr>
          </w:p>
        </w:tc>
        <w:tc>
          <w:tcPr>
            <w:tcW w:w="1400" w:type="dxa"/>
          </w:tcPr>
          <w:p w14:paraId="30FD7F47" w14:textId="77777777" w:rsidR="00B50050" w:rsidRDefault="00B50050" w:rsidP="0088127C">
            <w:pPr>
              <w:pStyle w:val="OtherTableBody"/>
            </w:pPr>
            <w:r>
              <w:t>LR</w:t>
            </w:r>
          </w:p>
        </w:tc>
        <w:tc>
          <w:tcPr>
            <w:tcW w:w="4200" w:type="dxa"/>
          </w:tcPr>
          <w:p w14:paraId="0808A488" w14:textId="77777777" w:rsidR="00B50050" w:rsidRDefault="00B50050" w:rsidP="0088127C">
            <w:pPr>
              <w:pStyle w:val="OtherTableBody"/>
            </w:pPr>
            <w:r>
              <w:t>Local Registry ID</w:t>
            </w:r>
          </w:p>
        </w:tc>
      </w:tr>
      <w:tr w:rsidR="00B50050" w14:paraId="2E6678B3" w14:textId="77777777" w:rsidTr="00195548">
        <w:tc>
          <w:tcPr>
            <w:tcW w:w="600" w:type="dxa"/>
          </w:tcPr>
          <w:p w14:paraId="6C5DC862" w14:textId="77777777" w:rsidR="00B50050" w:rsidRDefault="00B50050" w:rsidP="0088127C">
            <w:pPr>
              <w:pStyle w:val="OtherTableBody"/>
            </w:pPr>
          </w:p>
        </w:tc>
        <w:tc>
          <w:tcPr>
            <w:tcW w:w="600" w:type="dxa"/>
          </w:tcPr>
          <w:p w14:paraId="64DD394E" w14:textId="77777777" w:rsidR="00B50050" w:rsidRDefault="00B50050" w:rsidP="0088127C">
            <w:pPr>
              <w:pStyle w:val="OtherTableBody"/>
            </w:pPr>
            <w:r>
              <w:t>0203</w:t>
            </w:r>
          </w:p>
        </w:tc>
        <w:tc>
          <w:tcPr>
            <w:tcW w:w="2600" w:type="dxa"/>
          </w:tcPr>
          <w:p w14:paraId="15EC6025" w14:textId="77777777" w:rsidR="00B50050" w:rsidRDefault="00B50050" w:rsidP="0088127C">
            <w:pPr>
              <w:pStyle w:val="OtherTableBody"/>
            </w:pPr>
          </w:p>
        </w:tc>
        <w:tc>
          <w:tcPr>
            <w:tcW w:w="1400" w:type="dxa"/>
          </w:tcPr>
          <w:p w14:paraId="28313A1E" w14:textId="77777777" w:rsidR="00B50050" w:rsidRDefault="00B50050" w:rsidP="0088127C">
            <w:pPr>
              <w:pStyle w:val="OtherTableBody"/>
            </w:pPr>
            <w:r>
              <w:t>MA</w:t>
            </w:r>
          </w:p>
        </w:tc>
        <w:tc>
          <w:tcPr>
            <w:tcW w:w="4200" w:type="dxa"/>
          </w:tcPr>
          <w:p w14:paraId="038F601A" w14:textId="77777777" w:rsidR="00B50050" w:rsidRDefault="00B50050" w:rsidP="0088127C">
            <w:pPr>
              <w:pStyle w:val="OtherTableBody"/>
            </w:pPr>
            <w:r>
              <w:t>Patient Medicaid number</w:t>
            </w:r>
          </w:p>
        </w:tc>
      </w:tr>
      <w:tr w:rsidR="00B50050" w14:paraId="55BBA097" w14:textId="77777777" w:rsidTr="00195548">
        <w:tc>
          <w:tcPr>
            <w:tcW w:w="600" w:type="dxa"/>
          </w:tcPr>
          <w:p w14:paraId="2C3127CC" w14:textId="77777777" w:rsidR="00B50050" w:rsidRDefault="00B50050" w:rsidP="0088127C">
            <w:pPr>
              <w:pStyle w:val="OtherTableBody"/>
            </w:pPr>
          </w:p>
        </w:tc>
        <w:tc>
          <w:tcPr>
            <w:tcW w:w="600" w:type="dxa"/>
          </w:tcPr>
          <w:p w14:paraId="74D07C7F" w14:textId="77777777" w:rsidR="00B50050" w:rsidRDefault="00B50050" w:rsidP="0088127C">
            <w:pPr>
              <w:pStyle w:val="OtherTableBody"/>
            </w:pPr>
            <w:r>
              <w:t>0203</w:t>
            </w:r>
          </w:p>
        </w:tc>
        <w:tc>
          <w:tcPr>
            <w:tcW w:w="2600" w:type="dxa"/>
          </w:tcPr>
          <w:p w14:paraId="7D450799" w14:textId="77777777" w:rsidR="00B50050" w:rsidRDefault="00B50050" w:rsidP="0088127C">
            <w:pPr>
              <w:pStyle w:val="OtherTableBody"/>
            </w:pPr>
          </w:p>
        </w:tc>
        <w:tc>
          <w:tcPr>
            <w:tcW w:w="1400" w:type="dxa"/>
          </w:tcPr>
          <w:p w14:paraId="5C417556" w14:textId="77777777" w:rsidR="00B50050" w:rsidRDefault="00B50050" w:rsidP="0088127C">
            <w:pPr>
              <w:pStyle w:val="OtherTableBody"/>
            </w:pPr>
            <w:r>
              <w:t>MB</w:t>
            </w:r>
          </w:p>
        </w:tc>
        <w:tc>
          <w:tcPr>
            <w:tcW w:w="4200" w:type="dxa"/>
          </w:tcPr>
          <w:p w14:paraId="563F4EB7" w14:textId="77777777" w:rsidR="00B50050" w:rsidRDefault="00B50050" w:rsidP="0088127C">
            <w:pPr>
              <w:pStyle w:val="OtherTableBody"/>
            </w:pPr>
            <w:r>
              <w:t>An identifier for the insured of an insurance policy (this insured always has a subscriber), usually assigned by the insurance carrier.</w:t>
            </w:r>
          </w:p>
        </w:tc>
      </w:tr>
      <w:tr w:rsidR="00B50050" w14:paraId="5EA72A7C" w14:textId="77777777" w:rsidTr="00195548">
        <w:tc>
          <w:tcPr>
            <w:tcW w:w="600" w:type="dxa"/>
          </w:tcPr>
          <w:p w14:paraId="1A0CA018" w14:textId="77777777" w:rsidR="00B50050" w:rsidRDefault="00B50050" w:rsidP="0088127C">
            <w:pPr>
              <w:pStyle w:val="OtherTableBody"/>
            </w:pPr>
          </w:p>
        </w:tc>
        <w:tc>
          <w:tcPr>
            <w:tcW w:w="600" w:type="dxa"/>
          </w:tcPr>
          <w:p w14:paraId="71666706" w14:textId="77777777" w:rsidR="00B50050" w:rsidRDefault="00B50050" w:rsidP="0088127C">
            <w:pPr>
              <w:pStyle w:val="OtherTableBody"/>
            </w:pPr>
            <w:r>
              <w:t>0203</w:t>
            </w:r>
          </w:p>
        </w:tc>
        <w:tc>
          <w:tcPr>
            <w:tcW w:w="2600" w:type="dxa"/>
          </w:tcPr>
          <w:p w14:paraId="008B34C3" w14:textId="77777777" w:rsidR="00B50050" w:rsidRDefault="00B50050" w:rsidP="0088127C">
            <w:pPr>
              <w:pStyle w:val="OtherTableBody"/>
            </w:pPr>
          </w:p>
        </w:tc>
        <w:tc>
          <w:tcPr>
            <w:tcW w:w="1400" w:type="dxa"/>
          </w:tcPr>
          <w:p w14:paraId="7773DFBF" w14:textId="77777777" w:rsidR="00B50050" w:rsidRDefault="00B50050" w:rsidP="0088127C">
            <w:pPr>
              <w:pStyle w:val="OtherTableBody"/>
            </w:pPr>
            <w:r>
              <w:t>MC</w:t>
            </w:r>
          </w:p>
        </w:tc>
        <w:tc>
          <w:tcPr>
            <w:tcW w:w="4200" w:type="dxa"/>
          </w:tcPr>
          <w:p w14:paraId="335BAA75" w14:textId="77777777" w:rsidR="00B50050" w:rsidRDefault="00B50050" w:rsidP="0088127C">
            <w:pPr>
              <w:pStyle w:val="OtherTableBody"/>
            </w:pPr>
            <w:r>
              <w:t>Patient's Medicare number</w:t>
            </w:r>
          </w:p>
        </w:tc>
      </w:tr>
      <w:tr w:rsidR="00B50050" w14:paraId="260AA182" w14:textId="77777777" w:rsidTr="00195548">
        <w:tc>
          <w:tcPr>
            <w:tcW w:w="600" w:type="dxa"/>
          </w:tcPr>
          <w:p w14:paraId="4E15CB09" w14:textId="77777777" w:rsidR="00B50050" w:rsidRDefault="00B50050" w:rsidP="0088127C">
            <w:pPr>
              <w:pStyle w:val="OtherTableBody"/>
            </w:pPr>
          </w:p>
        </w:tc>
        <w:tc>
          <w:tcPr>
            <w:tcW w:w="600" w:type="dxa"/>
          </w:tcPr>
          <w:p w14:paraId="351AF901" w14:textId="77777777" w:rsidR="00B50050" w:rsidRDefault="00B50050" w:rsidP="0088127C">
            <w:pPr>
              <w:pStyle w:val="OtherTableBody"/>
            </w:pPr>
            <w:r>
              <w:t>0203</w:t>
            </w:r>
          </w:p>
        </w:tc>
        <w:tc>
          <w:tcPr>
            <w:tcW w:w="2600" w:type="dxa"/>
          </w:tcPr>
          <w:p w14:paraId="66CF61F2" w14:textId="77777777" w:rsidR="00B50050" w:rsidRDefault="00B50050" w:rsidP="0088127C">
            <w:pPr>
              <w:pStyle w:val="OtherTableBody"/>
            </w:pPr>
          </w:p>
        </w:tc>
        <w:tc>
          <w:tcPr>
            <w:tcW w:w="1400" w:type="dxa"/>
          </w:tcPr>
          <w:p w14:paraId="3CED5ECD" w14:textId="77777777" w:rsidR="00B50050" w:rsidRDefault="00B50050" w:rsidP="0088127C">
            <w:pPr>
              <w:pStyle w:val="OtherTableBody"/>
            </w:pPr>
            <w:r>
              <w:t>MCD</w:t>
            </w:r>
          </w:p>
        </w:tc>
        <w:tc>
          <w:tcPr>
            <w:tcW w:w="4200" w:type="dxa"/>
          </w:tcPr>
          <w:p w14:paraId="795AA8CC" w14:textId="77777777" w:rsidR="00B50050" w:rsidRDefault="00B50050" w:rsidP="0088127C">
            <w:pPr>
              <w:pStyle w:val="OtherTableBody"/>
            </w:pPr>
            <w:r>
              <w:t>Practitioner Medicaid number</w:t>
            </w:r>
          </w:p>
        </w:tc>
      </w:tr>
      <w:tr w:rsidR="00B50050" w14:paraId="7B3559F1" w14:textId="77777777" w:rsidTr="00195548">
        <w:tc>
          <w:tcPr>
            <w:tcW w:w="600" w:type="dxa"/>
          </w:tcPr>
          <w:p w14:paraId="00E2B466" w14:textId="77777777" w:rsidR="00B50050" w:rsidRDefault="00B50050" w:rsidP="0088127C">
            <w:pPr>
              <w:pStyle w:val="OtherTableBody"/>
            </w:pPr>
          </w:p>
        </w:tc>
        <w:tc>
          <w:tcPr>
            <w:tcW w:w="600" w:type="dxa"/>
          </w:tcPr>
          <w:p w14:paraId="142F5B10" w14:textId="77777777" w:rsidR="00B50050" w:rsidRDefault="00B50050" w:rsidP="0088127C">
            <w:pPr>
              <w:pStyle w:val="OtherTableBody"/>
            </w:pPr>
            <w:r>
              <w:t>0203</w:t>
            </w:r>
          </w:p>
        </w:tc>
        <w:tc>
          <w:tcPr>
            <w:tcW w:w="2600" w:type="dxa"/>
          </w:tcPr>
          <w:p w14:paraId="77C53C84" w14:textId="77777777" w:rsidR="00B50050" w:rsidRDefault="00B50050" w:rsidP="0088127C">
            <w:pPr>
              <w:pStyle w:val="OtherTableBody"/>
            </w:pPr>
          </w:p>
        </w:tc>
        <w:tc>
          <w:tcPr>
            <w:tcW w:w="1400" w:type="dxa"/>
          </w:tcPr>
          <w:p w14:paraId="64AF9923" w14:textId="77777777" w:rsidR="00B50050" w:rsidRDefault="00B50050" w:rsidP="0088127C">
            <w:pPr>
              <w:pStyle w:val="OtherTableBody"/>
            </w:pPr>
            <w:r>
              <w:t>MCN</w:t>
            </w:r>
          </w:p>
        </w:tc>
        <w:tc>
          <w:tcPr>
            <w:tcW w:w="4200" w:type="dxa"/>
          </w:tcPr>
          <w:p w14:paraId="3F92BBA4" w14:textId="77777777" w:rsidR="00B50050" w:rsidRDefault="00B50050" w:rsidP="0088127C">
            <w:pPr>
              <w:pStyle w:val="OtherTableBody"/>
            </w:pPr>
            <w:r>
              <w:t>Microchip Number</w:t>
            </w:r>
          </w:p>
        </w:tc>
      </w:tr>
      <w:tr w:rsidR="00B50050" w14:paraId="7FAB10F7" w14:textId="77777777" w:rsidTr="00195548">
        <w:tc>
          <w:tcPr>
            <w:tcW w:w="600" w:type="dxa"/>
          </w:tcPr>
          <w:p w14:paraId="48C86ACF" w14:textId="77777777" w:rsidR="00B50050" w:rsidRDefault="00B50050" w:rsidP="0088127C">
            <w:pPr>
              <w:pStyle w:val="OtherTableBody"/>
            </w:pPr>
          </w:p>
        </w:tc>
        <w:tc>
          <w:tcPr>
            <w:tcW w:w="600" w:type="dxa"/>
          </w:tcPr>
          <w:p w14:paraId="4BB67591" w14:textId="77777777" w:rsidR="00B50050" w:rsidRDefault="00B50050" w:rsidP="0088127C">
            <w:pPr>
              <w:pStyle w:val="OtherTableBody"/>
            </w:pPr>
            <w:r>
              <w:t>0203</w:t>
            </w:r>
          </w:p>
        </w:tc>
        <w:tc>
          <w:tcPr>
            <w:tcW w:w="2600" w:type="dxa"/>
          </w:tcPr>
          <w:p w14:paraId="31C92ADF" w14:textId="77777777" w:rsidR="00B50050" w:rsidRDefault="00B50050" w:rsidP="0088127C">
            <w:pPr>
              <w:pStyle w:val="OtherTableBody"/>
            </w:pPr>
          </w:p>
        </w:tc>
        <w:tc>
          <w:tcPr>
            <w:tcW w:w="1400" w:type="dxa"/>
          </w:tcPr>
          <w:p w14:paraId="0D7E75C5" w14:textId="77777777" w:rsidR="00B50050" w:rsidRDefault="00B50050" w:rsidP="0088127C">
            <w:pPr>
              <w:pStyle w:val="OtherTableBody"/>
            </w:pPr>
            <w:r>
              <w:t>MCR</w:t>
            </w:r>
          </w:p>
        </w:tc>
        <w:tc>
          <w:tcPr>
            <w:tcW w:w="4200" w:type="dxa"/>
          </w:tcPr>
          <w:p w14:paraId="4778C85A" w14:textId="77777777" w:rsidR="00B50050" w:rsidRDefault="00B50050" w:rsidP="0088127C">
            <w:pPr>
              <w:pStyle w:val="OtherTableBody"/>
            </w:pPr>
            <w:r>
              <w:t>Practitioner Medicare number</w:t>
            </w:r>
          </w:p>
        </w:tc>
      </w:tr>
      <w:tr w:rsidR="00B50050" w14:paraId="4172D99F" w14:textId="77777777" w:rsidTr="00195548">
        <w:tc>
          <w:tcPr>
            <w:tcW w:w="600" w:type="dxa"/>
          </w:tcPr>
          <w:p w14:paraId="60B6BFA0" w14:textId="77777777" w:rsidR="00B50050" w:rsidRDefault="00B50050" w:rsidP="0088127C">
            <w:pPr>
              <w:pStyle w:val="OtherTableBody"/>
            </w:pPr>
          </w:p>
        </w:tc>
        <w:tc>
          <w:tcPr>
            <w:tcW w:w="600" w:type="dxa"/>
          </w:tcPr>
          <w:p w14:paraId="5DE24C8B" w14:textId="77777777" w:rsidR="00B50050" w:rsidRDefault="00B50050" w:rsidP="0088127C">
            <w:pPr>
              <w:pStyle w:val="OtherTableBody"/>
            </w:pPr>
            <w:r>
              <w:t>0203</w:t>
            </w:r>
          </w:p>
        </w:tc>
        <w:tc>
          <w:tcPr>
            <w:tcW w:w="2600" w:type="dxa"/>
          </w:tcPr>
          <w:p w14:paraId="4D9F4E28" w14:textId="77777777" w:rsidR="00B50050" w:rsidRDefault="00B50050" w:rsidP="0088127C">
            <w:pPr>
              <w:pStyle w:val="OtherTableBody"/>
            </w:pPr>
          </w:p>
        </w:tc>
        <w:tc>
          <w:tcPr>
            <w:tcW w:w="1400" w:type="dxa"/>
          </w:tcPr>
          <w:p w14:paraId="73863051" w14:textId="77777777" w:rsidR="00B50050" w:rsidRDefault="00B50050" w:rsidP="0088127C">
            <w:pPr>
              <w:pStyle w:val="OtherTableBody"/>
            </w:pPr>
            <w:r>
              <w:t>MCT</w:t>
            </w:r>
          </w:p>
        </w:tc>
        <w:tc>
          <w:tcPr>
            <w:tcW w:w="4200" w:type="dxa"/>
          </w:tcPr>
          <w:p w14:paraId="7DF880D1" w14:textId="77777777" w:rsidR="00B50050" w:rsidRDefault="00B50050" w:rsidP="0088127C">
            <w:pPr>
              <w:pStyle w:val="OtherTableBody"/>
            </w:pPr>
            <w:r>
              <w:t>A number associated with a document identifying the event of a person's marriage.</w:t>
            </w:r>
          </w:p>
        </w:tc>
      </w:tr>
      <w:tr w:rsidR="00B50050" w14:paraId="2349BA1E" w14:textId="77777777" w:rsidTr="00195548">
        <w:tc>
          <w:tcPr>
            <w:tcW w:w="600" w:type="dxa"/>
          </w:tcPr>
          <w:p w14:paraId="6E1380CD" w14:textId="77777777" w:rsidR="00B50050" w:rsidRDefault="00B50050" w:rsidP="0088127C">
            <w:pPr>
              <w:pStyle w:val="OtherTableBody"/>
            </w:pPr>
          </w:p>
        </w:tc>
        <w:tc>
          <w:tcPr>
            <w:tcW w:w="600" w:type="dxa"/>
          </w:tcPr>
          <w:p w14:paraId="7D4122B8" w14:textId="77777777" w:rsidR="00B50050" w:rsidRDefault="00B50050" w:rsidP="0088127C">
            <w:pPr>
              <w:pStyle w:val="OtherTableBody"/>
            </w:pPr>
            <w:r>
              <w:t>0203</w:t>
            </w:r>
          </w:p>
        </w:tc>
        <w:tc>
          <w:tcPr>
            <w:tcW w:w="2600" w:type="dxa"/>
          </w:tcPr>
          <w:p w14:paraId="46DDDC90" w14:textId="77777777" w:rsidR="00B50050" w:rsidRDefault="00B50050" w:rsidP="0088127C">
            <w:pPr>
              <w:pStyle w:val="OtherTableBody"/>
            </w:pPr>
          </w:p>
        </w:tc>
        <w:tc>
          <w:tcPr>
            <w:tcW w:w="1400" w:type="dxa"/>
          </w:tcPr>
          <w:p w14:paraId="4863538F" w14:textId="77777777" w:rsidR="00B50050" w:rsidRDefault="00B50050" w:rsidP="0088127C">
            <w:pPr>
              <w:pStyle w:val="OtherTableBody"/>
            </w:pPr>
            <w:r>
              <w:t>MD</w:t>
            </w:r>
          </w:p>
        </w:tc>
        <w:tc>
          <w:tcPr>
            <w:tcW w:w="4200" w:type="dxa"/>
          </w:tcPr>
          <w:p w14:paraId="25896739" w14:textId="77777777" w:rsidR="00B50050" w:rsidRDefault="00B50050" w:rsidP="0088127C">
            <w:pPr>
              <w:pStyle w:val="OtherTableBody"/>
            </w:pPr>
            <w:r>
              <w:t>An identifier that is unique to a medical doctor within the jurisdiction of a licensing board.</w:t>
            </w:r>
          </w:p>
        </w:tc>
      </w:tr>
      <w:tr w:rsidR="00B50050" w14:paraId="55C43486" w14:textId="77777777" w:rsidTr="00195548">
        <w:tc>
          <w:tcPr>
            <w:tcW w:w="600" w:type="dxa"/>
          </w:tcPr>
          <w:p w14:paraId="5E75E484" w14:textId="77777777" w:rsidR="00B50050" w:rsidRDefault="00B50050" w:rsidP="0088127C">
            <w:pPr>
              <w:pStyle w:val="OtherTableBody"/>
            </w:pPr>
          </w:p>
        </w:tc>
        <w:tc>
          <w:tcPr>
            <w:tcW w:w="600" w:type="dxa"/>
          </w:tcPr>
          <w:p w14:paraId="6BCC9110" w14:textId="77777777" w:rsidR="00B50050" w:rsidRDefault="00B50050" w:rsidP="0088127C">
            <w:pPr>
              <w:pStyle w:val="OtherTableBody"/>
            </w:pPr>
            <w:r>
              <w:t>0203</w:t>
            </w:r>
          </w:p>
        </w:tc>
        <w:tc>
          <w:tcPr>
            <w:tcW w:w="2600" w:type="dxa"/>
          </w:tcPr>
          <w:p w14:paraId="21E60F58" w14:textId="77777777" w:rsidR="00B50050" w:rsidRDefault="00B50050" w:rsidP="0088127C">
            <w:pPr>
              <w:pStyle w:val="OtherTableBody"/>
            </w:pPr>
          </w:p>
        </w:tc>
        <w:tc>
          <w:tcPr>
            <w:tcW w:w="1400" w:type="dxa"/>
          </w:tcPr>
          <w:p w14:paraId="11E7789D" w14:textId="77777777" w:rsidR="00B50050" w:rsidRDefault="00B50050" w:rsidP="0088127C">
            <w:pPr>
              <w:pStyle w:val="OtherTableBody"/>
            </w:pPr>
            <w:r>
              <w:t>MI</w:t>
            </w:r>
          </w:p>
        </w:tc>
        <w:tc>
          <w:tcPr>
            <w:tcW w:w="4200" w:type="dxa"/>
          </w:tcPr>
          <w:p w14:paraId="780AEA1C" w14:textId="77777777" w:rsidR="00B50050" w:rsidRDefault="00B50050" w:rsidP="0088127C">
            <w:pPr>
              <w:pStyle w:val="OtherTableBody"/>
            </w:pPr>
            <w:r>
              <w:t xml:space="preserve">A number assigned to an individual who has had </w:t>
            </w:r>
            <w:r>
              <w:lastRenderedPageBreak/>
              <w:t>military duty, but is not currently on active duty. The number is assigned by the DOD or Veterans' Affairs (VA).</w:t>
            </w:r>
          </w:p>
        </w:tc>
      </w:tr>
      <w:tr w:rsidR="00B50050" w14:paraId="6AFFA893" w14:textId="77777777" w:rsidTr="00195548">
        <w:tc>
          <w:tcPr>
            <w:tcW w:w="600" w:type="dxa"/>
          </w:tcPr>
          <w:p w14:paraId="631FD85C" w14:textId="77777777" w:rsidR="00B50050" w:rsidRDefault="00B50050" w:rsidP="0088127C">
            <w:pPr>
              <w:pStyle w:val="OtherTableBody"/>
            </w:pPr>
          </w:p>
        </w:tc>
        <w:tc>
          <w:tcPr>
            <w:tcW w:w="600" w:type="dxa"/>
          </w:tcPr>
          <w:p w14:paraId="57BC3FE6" w14:textId="77777777" w:rsidR="00B50050" w:rsidRDefault="00B50050" w:rsidP="0088127C">
            <w:pPr>
              <w:pStyle w:val="OtherTableBody"/>
            </w:pPr>
            <w:r>
              <w:t>0203</w:t>
            </w:r>
          </w:p>
        </w:tc>
        <w:tc>
          <w:tcPr>
            <w:tcW w:w="2600" w:type="dxa"/>
          </w:tcPr>
          <w:p w14:paraId="6BEC4BC5" w14:textId="77777777" w:rsidR="00B50050" w:rsidRDefault="00B50050" w:rsidP="0088127C">
            <w:pPr>
              <w:pStyle w:val="OtherTableBody"/>
            </w:pPr>
          </w:p>
        </w:tc>
        <w:tc>
          <w:tcPr>
            <w:tcW w:w="1400" w:type="dxa"/>
          </w:tcPr>
          <w:p w14:paraId="6323B003" w14:textId="77777777" w:rsidR="00B50050" w:rsidRDefault="00B50050" w:rsidP="0088127C">
            <w:pPr>
              <w:pStyle w:val="OtherTableBody"/>
            </w:pPr>
            <w:r>
              <w:t>MR</w:t>
            </w:r>
          </w:p>
        </w:tc>
        <w:tc>
          <w:tcPr>
            <w:tcW w:w="4200" w:type="dxa"/>
          </w:tcPr>
          <w:p w14:paraId="6B244F36" w14:textId="77777777" w:rsidR="00B50050" w:rsidRDefault="00B50050" w:rsidP="0088127C">
            <w:pPr>
              <w:pStyle w:val="OtherTableBody"/>
            </w:pPr>
            <w:r>
              <w:t>An identifier that is unique to a patient within a set of medical records, not necessarily unique within an application.</w:t>
            </w:r>
          </w:p>
        </w:tc>
      </w:tr>
      <w:tr w:rsidR="00B50050" w14:paraId="0D611DA1" w14:textId="77777777" w:rsidTr="00195548">
        <w:tc>
          <w:tcPr>
            <w:tcW w:w="600" w:type="dxa"/>
          </w:tcPr>
          <w:p w14:paraId="6CF30736" w14:textId="77777777" w:rsidR="00B50050" w:rsidRDefault="00B50050" w:rsidP="0088127C">
            <w:pPr>
              <w:pStyle w:val="OtherTableBody"/>
            </w:pPr>
          </w:p>
        </w:tc>
        <w:tc>
          <w:tcPr>
            <w:tcW w:w="600" w:type="dxa"/>
          </w:tcPr>
          <w:p w14:paraId="42688D8A" w14:textId="77777777" w:rsidR="00B50050" w:rsidRDefault="00B50050" w:rsidP="0088127C">
            <w:pPr>
              <w:pStyle w:val="OtherTableBody"/>
            </w:pPr>
            <w:r>
              <w:t>0203</w:t>
            </w:r>
          </w:p>
        </w:tc>
        <w:tc>
          <w:tcPr>
            <w:tcW w:w="2600" w:type="dxa"/>
          </w:tcPr>
          <w:p w14:paraId="400AC8C4" w14:textId="77777777" w:rsidR="00B50050" w:rsidRDefault="00B50050" w:rsidP="0088127C">
            <w:pPr>
              <w:pStyle w:val="OtherTableBody"/>
            </w:pPr>
          </w:p>
        </w:tc>
        <w:tc>
          <w:tcPr>
            <w:tcW w:w="1400" w:type="dxa"/>
          </w:tcPr>
          <w:p w14:paraId="78C4D4AD" w14:textId="77777777" w:rsidR="00B50050" w:rsidRDefault="00B50050" w:rsidP="0088127C">
            <w:pPr>
              <w:pStyle w:val="OtherTableBody"/>
            </w:pPr>
            <w:r>
              <w:t>MRT</w:t>
            </w:r>
          </w:p>
        </w:tc>
        <w:tc>
          <w:tcPr>
            <w:tcW w:w="4200" w:type="dxa"/>
          </w:tcPr>
          <w:p w14:paraId="321FEA02" w14:textId="77777777" w:rsidR="00B50050" w:rsidRDefault="00B50050" w:rsidP="0088127C">
            <w:pPr>
              <w:pStyle w:val="OtherTableBody"/>
            </w:pPr>
            <w:r>
              <w:t>Temporary version of a Medical Record Number</w:t>
            </w:r>
          </w:p>
        </w:tc>
      </w:tr>
      <w:tr w:rsidR="00B50050" w14:paraId="58C537DB" w14:textId="77777777" w:rsidTr="00195548">
        <w:tc>
          <w:tcPr>
            <w:tcW w:w="600" w:type="dxa"/>
          </w:tcPr>
          <w:p w14:paraId="61BA673A" w14:textId="77777777" w:rsidR="00B50050" w:rsidRDefault="00B50050" w:rsidP="0088127C">
            <w:pPr>
              <w:pStyle w:val="OtherTableBody"/>
            </w:pPr>
          </w:p>
        </w:tc>
        <w:tc>
          <w:tcPr>
            <w:tcW w:w="600" w:type="dxa"/>
          </w:tcPr>
          <w:p w14:paraId="47170FAF" w14:textId="77777777" w:rsidR="00B50050" w:rsidRDefault="00B50050" w:rsidP="0088127C">
            <w:pPr>
              <w:pStyle w:val="OtherTableBody"/>
            </w:pPr>
            <w:r>
              <w:t>0203</w:t>
            </w:r>
          </w:p>
        </w:tc>
        <w:tc>
          <w:tcPr>
            <w:tcW w:w="2600" w:type="dxa"/>
          </w:tcPr>
          <w:p w14:paraId="5AC190D4" w14:textId="77777777" w:rsidR="00B50050" w:rsidRDefault="00B50050" w:rsidP="0088127C">
            <w:pPr>
              <w:pStyle w:val="OtherTableBody"/>
            </w:pPr>
          </w:p>
        </w:tc>
        <w:tc>
          <w:tcPr>
            <w:tcW w:w="1400" w:type="dxa"/>
          </w:tcPr>
          <w:p w14:paraId="4EDDF034" w14:textId="77777777" w:rsidR="00B50050" w:rsidRDefault="00B50050" w:rsidP="0088127C">
            <w:pPr>
              <w:pStyle w:val="OtherTableBody"/>
            </w:pPr>
            <w:r>
              <w:t>MS</w:t>
            </w:r>
          </w:p>
        </w:tc>
        <w:tc>
          <w:tcPr>
            <w:tcW w:w="4200" w:type="dxa"/>
          </w:tcPr>
          <w:p w14:paraId="3354D6E7" w14:textId="77777777" w:rsidR="00B50050" w:rsidRDefault="00B50050" w:rsidP="0088127C">
            <w:pPr>
              <w:pStyle w:val="OtherTableBody"/>
            </w:pPr>
            <w:r>
              <w:t>MasterCard</w:t>
            </w:r>
          </w:p>
        </w:tc>
      </w:tr>
      <w:tr w:rsidR="00B50050" w14:paraId="0ED1ECAB" w14:textId="77777777" w:rsidTr="00195548">
        <w:tc>
          <w:tcPr>
            <w:tcW w:w="600" w:type="dxa"/>
          </w:tcPr>
          <w:p w14:paraId="20FCA188" w14:textId="77777777" w:rsidR="00B50050" w:rsidRDefault="00B50050" w:rsidP="0088127C">
            <w:pPr>
              <w:pStyle w:val="OtherTableBody"/>
            </w:pPr>
          </w:p>
        </w:tc>
        <w:tc>
          <w:tcPr>
            <w:tcW w:w="600" w:type="dxa"/>
          </w:tcPr>
          <w:p w14:paraId="16CD9123" w14:textId="77777777" w:rsidR="00B50050" w:rsidRDefault="00B50050" w:rsidP="0088127C">
            <w:pPr>
              <w:pStyle w:val="OtherTableBody"/>
            </w:pPr>
            <w:r>
              <w:t>0203</w:t>
            </w:r>
          </w:p>
        </w:tc>
        <w:tc>
          <w:tcPr>
            <w:tcW w:w="2600" w:type="dxa"/>
          </w:tcPr>
          <w:p w14:paraId="67459E11" w14:textId="77777777" w:rsidR="00B50050" w:rsidRDefault="00B50050" w:rsidP="0088127C">
            <w:pPr>
              <w:pStyle w:val="OtherTableBody"/>
            </w:pPr>
          </w:p>
        </w:tc>
        <w:tc>
          <w:tcPr>
            <w:tcW w:w="1400" w:type="dxa"/>
          </w:tcPr>
          <w:p w14:paraId="74CDCE69" w14:textId="77777777" w:rsidR="00B50050" w:rsidRDefault="00B50050" w:rsidP="0088127C">
            <w:pPr>
              <w:pStyle w:val="OtherTableBody"/>
            </w:pPr>
            <w:r>
              <w:t>NBSNR</w:t>
            </w:r>
          </w:p>
        </w:tc>
        <w:tc>
          <w:tcPr>
            <w:tcW w:w="4200" w:type="dxa"/>
          </w:tcPr>
          <w:p w14:paraId="167482FD" w14:textId="77777777" w:rsidR="00B50050" w:rsidRDefault="00B50050" w:rsidP="0088127C">
            <w:pPr>
              <w:pStyle w:val="OtherTableBody"/>
            </w:pPr>
            <w:r>
              <w:t>Secondary physician office number</w:t>
            </w:r>
          </w:p>
        </w:tc>
      </w:tr>
      <w:tr w:rsidR="00B50050" w14:paraId="72C5ACC7" w14:textId="77777777" w:rsidTr="00195548">
        <w:tc>
          <w:tcPr>
            <w:tcW w:w="600" w:type="dxa"/>
          </w:tcPr>
          <w:p w14:paraId="26711DE9" w14:textId="77777777" w:rsidR="00B50050" w:rsidRDefault="00B50050" w:rsidP="0088127C">
            <w:pPr>
              <w:pStyle w:val="OtherTableBody"/>
            </w:pPr>
          </w:p>
        </w:tc>
        <w:tc>
          <w:tcPr>
            <w:tcW w:w="600" w:type="dxa"/>
          </w:tcPr>
          <w:p w14:paraId="5C95398D" w14:textId="77777777" w:rsidR="00B50050" w:rsidRDefault="00B50050" w:rsidP="0088127C">
            <w:pPr>
              <w:pStyle w:val="OtherTableBody"/>
            </w:pPr>
            <w:r>
              <w:t>0203</w:t>
            </w:r>
          </w:p>
        </w:tc>
        <w:tc>
          <w:tcPr>
            <w:tcW w:w="2600" w:type="dxa"/>
          </w:tcPr>
          <w:p w14:paraId="63CDC21E" w14:textId="77777777" w:rsidR="00B50050" w:rsidRDefault="00B50050" w:rsidP="0088127C">
            <w:pPr>
              <w:pStyle w:val="OtherTableBody"/>
            </w:pPr>
          </w:p>
        </w:tc>
        <w:tc>
          <w:tcPr>
            <w:tcW w:w="1400" w:type="dxa"/>
          </w:tcPr>
          <w:p w14:paraId="679CE851" w14:textId="77777777" w:rsidR="00B50050" w:rsidRDefault="00B50050" w:rsidP="0088127C">
            <w:pPr>
              <w:pStyle w:val="OtherTableBody"/>
            </w:pPr>
            <w:r>
              <w:t>NCT</w:t>
            </w:r>
          </w:p>
        </w:tc>
        <w:tc>
          <w:tcPr>
            <w:tcW w:w="4200" w:type="dxa"/>
          </w:tcPr>
          <w:p w14:paraId="09894917" w14:textId="77777777" w:rsidR="00B50050" w:rsidRDefault="00B50050" w:rsidP="0088127C">
            <w:pPr>
              <w:pStyle w:val="OtherTableBody"/>
            </w:pPr>
            <w:r>
              <w:t>A number associated with a document identifying a person's retention of citizenship in a particular country.</w:t>
            </w:r>
          </w:p>
        </w:tc>
      </w:tr>
      <w:tr w:rsidR="00B50050" w14:paraId="78B24B0F" w14:textId="77777777" w:rsidTr="00195548">
        <w:tc>
          <w:tcPr>
            <w:tcW w:w="600" w:type="dxa"/>
          </w:tcPr>
          <w:p w14:paraId="24823BB1" w14:textId="77777777" w:rsidR="00B50050" w:rsidRDefault="00B50050" w:rsidP="0088127C">
            <w:pPr>
              <w:pStyle w:val="OtherTableBody"/>
            </w:pPr>
          </w:p>
        </w:tc>
        <w:tc>
          <w:tcPr>
            <w:tcW w:w="600" w:type="dxa"/>
          </w:tcPr>
          <w:p w14:paraId="3338B045" w14:textId="77777777" w:rsidR="00B50050" w:rsidRDefault="00B50050" w:rsidP="0088127C">
            <w:pPr>
              <w:pStyle w:val="OtherTableBody"/>
            </w:pPr>
            <w:r>
              <w:t>0203</w:t>
            </w:r>
          </w:p>
        </w:tc>
        <w:tc>
          <w:tcPr>
            <w:tcW w:w="2600" w:type="dxa"/>
          </w:tcPr>
          <w:p w14:paraId="20CF1F09" w14:textId="77777777" w:rsidR="00B50050" w:rsidRDefault="00B50050" w:rsidP="0088127C">
            <w:pPr>
              <w:pStyle w:val="OtherTableBody"/>
            </w:pPr>
          </w:p>
        </w:tc>
        <w:tc>
          <w:tcPr>
            <w:tcW w:w="1400" w:type="dxa"/>
          </w:tcPr>
          <w:p w14:paraId="44E65930" w14:textId="77777777" w:rsidR="00B50050" w:rsidRDefault="00B50050" w:rsidP="0088127C">
            <w:pPr>
              <w:pStyle w:val="OtherTableBody"/>
            </w:pPr>
            <w:r>
              <w:t>NE</w:t>
            </w:r>
          </w:p>
        </w:tc>
        <w:tc>
          <w:tcPr>
            <w:tcW w:w="4200" w:type="dxa"/>
          </w:tcPr>
          <w:p w14:paraId="53F853C3" w14:textId="77777777" w:rsidR="00B50050" w:rsidRDefault="00B50050" w:rsidP="0088127C">
            <w:pPr>
              <w:pStyle w:val="OtherTableBody"/>
            </w:pPr>
            <w:r>
              <w:t>National employer identifier</w:t>
            </w:r>
          </w:p>
        </w:tc>
      </w:tr>
      <w:tr w:rsidR="00B50050" w14:paraId="7EDA2D02" w14:textId="77777777" w:rsidTr="00195548">
        <w:tc>
          <w:tcPr>
            <w:tcW w:w="600" w:type="dxa"/>
          </w:tcPr>
          <w:p w14:paraId="6AF67BE0" w14:textId="77777777" w:rsidR="00B50050" w:rsidRDefault="00B50050" w:rsidP="0088127C">
            <w:pPr>
              <w:pStyle w:val="OtherTableBody"/>
            </w:pPr>
          </w:p>
        </w:tc>
        <w:tc>
          <w:tcPr>
            <w:tcW w:w="600" w:type="dxa"/>
          </w:tcPr>
          <w:p w14:paraId="0CFB4347" w14:textId="77777777" w:rsidR="00B50050" w:rsidRDefault="00B50050" w:rsidP="0088127C">
            <w:pPr>
              <w:pStyle w:val="OtherTableBody"/>
            </w:pPr>
            <w:r>
              <w:t>0203</w:t>
            </w:r>
          </w:p>
        </w:tc>
        <w:tc>
          <w:tcPr>
            <w:tcW w:w="2600" w:type="dxa"/>
          </w:tcPr>
          <w:p w14:paraId="1E50BADC" w14:textId="77777777" w:rsidR="00B50050" w:rsidRDefault="00B50050" w:rsidP="0088127C">
            <w:pPr>
              <w:pStyle w:val="OtherTableBody"/>
            </w:pPr>
          </w:p>
        </w:tc>
        <w:tc>
          <w:tcPr>
            <w:tcW w:w="1400" w:type="dxa"/>
          </w:tcPr>
          <w:p w14:paraId="1A1D4904" w14:textId="77777777" w:rsidR="00B50050" w:rsidRDefault="00B50050" w:rsidP="0088127C">
            <w:pPr>
              <w:pStyle w:val="OtherTableBody"/>
            </w:pPr>
            <w:r>
              <w:t>NH</w:t>
            </w:r>
          </w:p>
        </w:tc>
        <w:tc>
          <w:tcPr>
            <w:tcW w:w="4200" w:type="dxa"/>
          </w:tcPr>
          <w:p w14:paraId="7086CFAE" w14:textId="77777777" w:rsidR="00B50050" w:rsidRDefault="00B50050" w:rsidP="0088127C">
            <w:pPr>
              <w:pStyle w:val="OtherTableBody"/>
            </w:pPr>
            <w:r>
              <w:t>National Health Plan Identifier</w:t>
            </w:r>
          </w:p>
        </w:tc>
      </w:tr>
      <w:tr w:rsidR="00B50050" w14:paraId="7F954B79" w14:textId="77777777" w:rsidTr="00195548">
        <w:tc>
          <w:tcPr>
            <w:tcW w:w="600" w:type="dxa"/>
          </w:tcPr>
          <w:p w14:paraId="12FDAE06" w14:textId="77777777" w:rsidR="00B50050" w:rsidRDefault="00B50050" w:rsidP="0088127C">
            <w:pPr>
              <w:pStyle w:val="OtherTableBody"/>
            </w:pPr>
          </w:p>
        </w:tc>
        <w:tc>
          <w:tcPr>
            <w:tcW w:w="600" w:type="dxa"/>
          </w:tcPr>
          <w:p w14:paraId="2909DF3E" w14:textId="77777777" w:rsidR="00B50050" w:rsidRDefault="00B50050" w:rsidP="0088127C">
            <w:pPr>
              <w:pStyle w:val="OtherTableBody"/>
            </w:pPr>
            <w:r>
              <w:t>0203</w:t>
            </w:r>
          </w:p>
        </w:tc>
        <w:tc>
          <w:tcPr>
            <w:tcW w:w="2600" w:type="dxa"/>
          </w:tcPr>
          <w:p w14:paraId="7AC616CD" w14:textId="77777777" w:rsidR="00B50050" w:rsidRDefault="00B50050" w:rsidP="0088127C">
            <w:pPr>
              <w:pStyle w:val="OtherTableBody"/>
            </w:pPr>
          </w:p>
        </w:tc>
        <w:tc>
          <w:tcPr>
            <w:tcW w:w="1400" w:type="dxa"/>
          </w:tcPr>
          <w:p w14:paraId="1C65A90A" w14:textId="77777777" w:rsidR="00B50050" w:rsidRDefault="00B50050" w:rsidP="0088127C">
            <w:pPr>
              <w:pStyle w:val="OtherTableBody"/>
            </w:pPr>
            <w:r>
              <w:t>NI</w:t>
            </w:r>
          </w:p>
        </w:tc>
        <w:tc>
          <w:tcPr>
            <w:tcW w:w="4200" w:type="dxa"/>
          </w:tcPr>
          <w:p w14:paraId="0312B423" w14:textId="77777777" w:rsidR="00B50050" w:rsidRDefault="00B50050" w:rsidP="0088127C">
            <w:pPr>
              <w:pStyle w:val="OtherTableBody"/>
            </w:pPr>
            <w:r>
              <w:t>National unique individual identifier</w:t>
            </w:r>
          </w:p>
        </w:tc>
      </w:tr>
      <w:tr w:rsidR="00B50050" w14:paraId="7D303EB0" w14:textId="77777777" w:rsidTr="00195548">
        <w:tc>
          <w:tcPr>
            <w:tcW w:w="600" w:type="dxa"/>
          </w:tcPr>
          <w:p w14:paraId="1D7D59F9" w14:textId="77777777" w:rsidR="00B50050" w:rsidRDefault="00B50050" w:rsidP="0088127C">
            <w:pPr>
              <w:pStyle w:val="OtherTableBody"/>
            </w:pPr>
          </w:p>
        </w:tc>
        <w:tc>
          <w:tcPr>
            <w:tcW w:w="600" w:type="dxa"/>
          </w:tcPr>
          <w:p w14:paraId="6CF156FB" w14:textId="77777777" w:rsidR="00B50050" w:rsidRDefault="00B50050" w:rsidP="0088127C">
            <w:pPr>
              <w:pStyle w:val="OtherTableBody"/>
            </w:pPr>
            <w:r>
              <w:t>0203</w:t>
            </w:r>
          </w:p>
        </w:tc>
        <w:tc>
          <w:tcPr>
            <w:tcW w:w="2600" w:type="dxa"/>
          </w:tcPr>
          <w:p w14:paraId="01A2DDDD" w14:textId="77777777" w:rsidR="00B50050" w:rsidRDefault="00B50050" w:rsidP="0088127C">
            <w:pPr>
              <w:pStyle w:val="OtherTableBody"/>
            </w:pPr>
          </w:p>
        </w:tc>
        <w:tc>
          <w:tcPr>
            <w:tcW w:w="1400" w:type="dxa"/>
          </w:tcPr>
          <w:p w14:paraId="6026125E" w14:textId="77777777" w:rsidR="00B50050" w:rsidRDefault="00B50050" w:rsidP="0088127C">
            <w:pPr>
              <w:pStyle w:val="OtherTableBody"/>
            </w:pPr>
            <w:r>
              <w:t>NII</w:t>
            </w:r>
          </w:p>
        </w:tc>
        <w:tc>
          <w:tcPr>
            <w:tcW w:w="4200" w:type="dxa"/>
          </w:tcPr>
          <w:p w14:paraId="2F9B8B00" w14:textId="77777777" w:rsidR="00B50050" w:rsidRDefault="00B50050" w:rsidP="0088127C">
            <w:pPr>
              <w:pStyle w:val="OtherTableBody"/>
            </w:pPr>
            <w:r>
              <w:t>National Insurance Organization Identifier</w:t>
            </w:r>
          </w:p>
        </w:tc>
      </w:tr>
      <w:tr w:rsidR="00B50050" w14:paraId="64C446B4" w14:textId="77777777" w:rsidTr="00195548">
        <w:tc>
          <w:tcPr>
            <w:tcW w:w="600" w:type="dxa"/>
          </w:tcPr>
          <w:p w14:paraId="3EE1CEEA" w14:textId="77777777" w:rsidR="00B50050" w:rsidRDefault="00B50050" w:rsidP="0088127C">
            <w:pPr>
              <w:pStyle w:val="OtherTableBody"/>
            </w:pPr>
          </w:p>
        </w:tc>
        <w:tc>
          <w:tcPr>
            <w:tcW w:w="600" w:type="dxa"/>
          </w:tcPr>
          <w:p w14:paraId="77CBACEA" w14:textId="77777777" w:rsidR="00B50050" w:rsidRDefault="00B50050" w:rsidP="0088127C">
            <w:pPr>
              <w:pStyle w:val="OtherTableBody"/>
            </w:pPr>
            <w:r>
              <w:t>0203</w:t>
            </w:r>
          </w:p>
        </w:tc>
        <w:tc>
          <w:tcPr>
            <w:tcW w:w="2600" w:type="dxa"/>
          </w:tcPr>
          <w:p w14:paraId="5BB578E7" w14:textId="77777777" w:rsidR="00B50050" w:rsidRDefault="00B50050" w:rsidP="0088127C">
            <w:pPr>
              <w:pStyle w:val="OtherTableBody"/>
            </w:pPr>
          </w:p>
        </w:tc>
        <w:tc>
          <w:tcPr>
            <w:tcW w:w="1400" w:type="dxa"/>
          </w:tcPr>
          <w:p w14:paraId="5BEC2556" w14:textId="77777777" w:rsidR="00B50050" w:rsidRDefault="00B50050" w:rsidP="0088127C">
            <w:pPr>
              <w:pStyle w:val="OtherTableBody"/>
            </w:pPr>
            <w:r>
              <w:t>NIIP</w:t>
            </w:r>
          </w:p>
        </w:tc>
        <w:tc>
          <w:tcPr>
            <w:tcW w:w="4200" w:type="dxa"/>
          </w:tcPr>
          <w:p w14:paraId="0D6131E8" w14:textId="77777777" w:rsidR="00B50050" w:rsidRDefault="00B50050" w:rsidP="0088127C">
            <w:pPr>
              <w:pStyle w:val="OtherTableBody"/>
            </w:pPr>
            <w:r>
              <w:t>National Insurance Payor Identifier (Payor)</w:t>
            </w:r>
          </w:p>
        </w:tc>
      </w:tr>
      <w:tr w:rsidR="00B50050" w14:paraId="4BC0E335" w14:textId="77777777" w:rsidTr="00195548">
        <w:tc>
          <w:tcPr>
            <w:tcW w:w="600" w:type="dxa"/>
          </w:tcPr>
          <w:p w14:paraId="58D954C9" w14:textId="77777777" w:rsidR="00B50050" w:rsidRDefault="00B50050" w:rsidP="0088127C">
            <w:pPr>
              <w:pStyle w:val="OtherTableBody"/>
            </w:pPr>
          </w:p>
        </w:tc>
        <w:tc>
          <w:tcPr>
            <w:tcW w:w="600" w:type="dxa"/>
          </w:tcPr>
          <w:p w14:paraId="2496845A" w14:textId="77777777" w:rsidR="00B50050" w:rsidRDefault="00B50050" w:rsidP="0088127C">
            <w:pPr>
              <w:pStyle w:val="OtherTableBody"/>
            </w:pPr>
            <w:r>
              <w:t>0203</w:t>
            </w:r>
          </w:p>
        </w:tc>
        <w:tc>
          <w:tcPr>
            <w:tcW w:w="2600" w:type="dxa"/>
          </w:tcPr>
          <w:p w14:paraId="3D6048A9" w14:textId="77777777" w:rsidR="00B50050" w:rsidRDefault="00B50050" w:rsidP="0088127C">
            <w:pPr>
              <w:pStyle w:val="OtherTableBody"/>
            </w:pPr>
          </w:p>
        </w:tc>
        <w:tc>
          <w:tcPr>
            <w:tcW w:w="1400" w:type="dxa"/>
          </w:tcPr>
          <w:p w14:paraId="31D05EAD" w14:textId="77777777" w:rsidR="00B50050" w:rsidRDefault="00B50050" w:rsidP="0088127C">
            <w:pPr>
              <w:pStyle w:val="OtherTableBody"/>
            </w:pPr>
            <w:r>
              <w:t>NNxxx</w:t>
            </w:r>
          </w:p>
        </w:tc>
        <w:tc>
          <w:tcPr>
            <w:tcW w:w="4200" w:type="dxa"/>
          </w:tcPr>
          <w:p w14:paraId="21CCE02D" w14:textId="77777777" w:rsidR="00B50050" w:rsidRDefault="00B50050" w:rsidP="0088127C">
            <w:pPr>
              <w:pStyle w:val="OtherTableBody"/>
            </w:pPr>
            <w:r>
              <w:t>National Person Identifier where the xxx is the ISO table 3166 3-character (alphabetic) country code</w:t>
            </w:r>
          </w:p>
        </w:tc>
      </w:tr>
      <w:tr w:rsidR="00B50050" w14:paraId="6D9019D5" w14:textId="77777777" w:rsidTr="00195548">
        <w:tc>
          <w:tcPr>
            <w:tcW w:w="600" w:type="dxa"/>
          </w:tcPr>
          <w:p w14:paraId="41D93F52" w14:textId="77777777" w:rsidR="00B50050" w:rsidRDefault="00B50050" w:rsidP="0088127C">
            <w:pPr>
              <w:pStyle w:val="OtherTableBody"/>
            </w:pPr>
          </w:p>
        </w:tc>
        <w:tc>
          <w:tcPr>
            <w:tcW w:w="600" w:type="dxa"/>
          </w:tcPr>
          <w:p w14:paraId="465F092D" w14:textId="77777777" w:rsidR="00B50050" w:rsidRDefault="00B50050" w:rsidP="0088127C">
            <w:pPr>
              <w:pStyle w:val="OtherTableBody"/>
            </w:pPr>
            <w:r>
              <w:t>0203</w:t>
            </w:r>
          </w:p>
        </w:tc>
        <w:tc>
          <w:tcPr>
            <w:tcW w:w="2600" w:type="dxa"/>
          </w:tcPr>
          <w:p w14:paraId="46EFDBC3" w14:textId="77777777" w:rsidR="00B50050" w:rsidRDefault="00B50050" w:rsidP="0088127C">
            <w:pPr>
              <w:pStyle w:val="OtherTableBody"/>
            </w:pPr>
          </w:p>
        </w:tc>
        <w:tc>
          <w:tcPr>
            <w:tcW w:w="1400" w:type="dxa"/>
          </w:tcPr>
          <w:p w14:paraId="7ACEAE90" w14:textId="77777777" w:rsidR="00B50050" w:rsidRDefault="00B50050" w:rsidP="0088127C">
            <w:pPr>
              <w:pStyle w:val="OtherTableBody"/>
            </w:pPr>
            <w:r>
              <w:t>NP</w:t>
            </w:r>
          </w:p>
        </w:tc>
        <w:tc>
          <w:tcPr>
            <w:tcW w:w="4200" w:type="dxa"/>
          </w:tcPr>
          <w:p w14:paraId="660BCBA3" w14:textId="77777777" w:rsidR="00B50050" w:rsidRDefault="00B50050" w:rsidP="0088127C">
            <w:pPr>
              <w:pStyle w:val="OtherTableBody"/>
            </w:pPr>
            <w:r>
              <w:t>An identifier that is unique to a nurse practitioner within the jurisdiction of a certifying board.</w:t>
            </w:r>
          </w:p>
        </w:tc>
      </w:tr>
      <w:tr w:rsidR="00B50050" w14:paraId="2BBCD721" w14:textId="77777777" w:rsidTr="00195548">
        <w:tc>
          <w:tcPr>
            <w:tcW w:w="600" w:type="dxa"/>
          </w:tcPr>
          <w:p w14:paraId="4C3BF69E" w14:textId="77777777" w:rsidR="00B50050" w:rsidRDefault="00B50050" w:rsidP="0088127C">
            <w:pPr>
              <w:pStyle w:val="OtherTableBody"/>
            </w:pPr>
          </w:p>
        </w:tc>
        <w:tc>
          <w:tcPr>
            <w:tcW w:w="600" w:type="dxa"/>
          </w:tcPr>
          <w:p w14:paraId="3370D727" w14:textId="77777777" w:rsidR="00B50050" w:rsidRDefault="00B50050" w:rsidP="0088127C">
            <w:pPr>
              <w:pStyle w:val="OtherTableBody"/>
            </w:pPr>
            <w:r>
              <w:t>0203</w:t>
            </w:r>
          </w:p>
        </w:tc>
        <w:tc>
          <w:tcPr>
            <w:tcW w:w="2600" w:type="dxa"/>
          </w:tcPr>
          <w:p w14:paraId="0AFABF26" w14:textId="77777777" w:rsidR="00B50050" w:rsidRDefault="00B50050" w:rsidP="0088127C">
            <w:pPr>
              <w:pStyle w:val="OtherTableBody"/>
            </w:pPr>
          </w:p>
        </w:tc>
        <w:tc>
          <w:tcPr>
            <w:tcW w:w="1400" w:type="dxa"/>
          </w:tcPr>
          <w:p w14:paraId="5083CF53" w14:textId="77777777" w:rsidR="00B50050" w:rsidRDefault="00B50050" w:rsidP="0088127C">
            <w:pPr>
              <w:pStyle w:val="OtherTableBody"/>
            </w:pPr>
            <w:r>
              <w:t>NPI</w:t>
            </w:r>
          </w:p>
        </w:tc>
        <w:tc>
          <w:tcPr>
            <w:tcW w:w="4200" w:type="dxa"/>
          </w:tcPr>
          <w:p w14:paraId="6BB577AB" w14:textId="77777777" w:rsidR="00B50050" w:rsidRDefault="00B50050" w:rsidP="0088127C">
            <w:pPr>
              <w:pStyle w:val="OtherTableBody"/>
            </w:pPr>
            <w:r>
              <w:t>National provider identifier</w:t>
            </w:r>
          </w:p>
        </w:tc>
      </w:tr>
      <w:tr w:rsidR="00B50050" w14:paraId="55731D9B" w14:textId="77777777" w:rsidTr="00195548">
        <w:tc>
          <w:tcPr>
            <w:tcW w:w="600" w:type="dxa"/>
          </w:tcPr>
          <w:p w14:paraId="0695D825" w14:textId="77777777" w:rsidR="00B50050" w:rsidRDefault="00B50050" w:rsidP="0088127C">
            <w:pPr>
              <w:pStyle w:val="OtherTableBody"/>
            </w:pPr>
          </w:p>
        </w:tc>
        <w:tc>
          <w:tcPr>
            <w:tcW w:w="600" w:type="dxa"/>
          </w:tcPr>
          <w:p w14:paraId="3D91BE09" w14:textId="77777777" w:rsidR="00B50050" w:rsidRDefault="00B50050" w:rsidP="0088127C">
            <w:pPr>
              <w:pStyle w:val="OtherTableBody"/>
            </w:pPr>
            <w:r>
              <w:t>0203</w:t>
            </w:r>
          </w:p>
        </w:tc>
        <w:tc>
          <w:tcPr>
            <w:tcW w:w="2600" w:type="dxa"/>
          </w:tcPr>
          <w:p w14:paraId="1B343AC2" w14:textId="77777777" w:rsidR="00B50050" w:rsidRDefault="00B50050" w:rsidP="0088127C">
            <w:pPr>
              <w:pStyle w:val="OtherTableBody"/>
            </w:pPr>
          </w:p>
        </w:tc>
        <w:tc>
          <w:tcPr>
            <w:tcW w:w="1400" w:type="dxa"/>
          </w:tcPr>
          <w:p w14:paraId="3DBEF600" w14:textId="77777777" w:rsidR="00B50050" w:rsidRDefault="00B50050" w:rsidP="0088127C">
            <w:pPr>
              <w:pStyle w:val="OtherTableBody"/>
            </w:pPr>
            <w:r>
              <w:t>OBI</w:t>
            </w:r>
          </w:p>
        </w:tc>
        <w:tc>
          <w:tcPr>
            <w:tcW w:w="4200" w:type="dxa"/>
          </w:tcPr>
          <w:p w14:paraId="61F02973" w14:textId="77777777" w:rsidR="00B50050" w:rsidRDefault="00B50050" w:rsidP="0088127C">
            <w:pPr>
              <w:pStyle w:val="OtherTableBody"/>
            </w:pPr>
            <w:r>
              <w:t>Unique and persistent identifier for an observation instance</w:t>
            </w:r>
          </w:p>
        </w:tc>
      </w:tr>
      <w:tr w:rsidR="00B50050" w14:paraId="129E69CF" w14:textId="77777777" w:rsidTr="00195548">
        <w:tc>
          <w:tcPr>
            <w:tcW w:w="600" w:type="dxa"/>
          </w:tcPr>
          <w:p w14:paraId="3C43B4AD" w14:textId="77777777" w:rsidR="00B50050" w:rsidRDefault="00B50050" w:rsidP="0088127C">
            <w:pPr>
              <w:pStyle w:val="OtherTableBody"/>
            </w:pPr>
          </w:p>
        </w:tc>
        <w:tc>
          <w:tcPr>
            <w:tcW w:w="600" w:type="dxa"/>
          </w:tcPr>
          <w:p w14:paraId="0C7723DF" w14:textId="77777777" w:rsidR="00B50050" w:rsidRDefault="00B50050" w:rsidP="0088127C">
            <w:pPr>
              <w:pStyle w:val="OtherTableBody"/>
            </w:pPr>
            <w:r>
              <w:t>0203</w:t>
            </w:r>
          </w:p>
        </w:tc>
        <w:tc>
          <w:tcPr>
            <w:tcW w:w="2600" w:type="dxa"/>
          </w:tcPr>
          <w:p w14:paraId="51A7DF61" w14:textId="77777777" w:rsidR="00B50050" w:rsidRDefault="00B50050" w:rsidP="0088127C">
            <w:pPr>
              <w:pStyle w:val="OtherTableBody"/>
            </w:pPr>
          </w:p>
        </w:tc>
        <w:tc>
          <w:tcPr>
            <w:tcW w:w="1400" w:type="dxa"/>
          </w:tcPr>
          <w:p w14:paraId="30315D03" w14:textId="77777777" w:rsidR="00B50050" w:rsidRDefault="00B50050" w:rsidP="0088127C">
            <w:pPr>
              <w:pStyle w:val="OtherTableBody"/>
            </w:pPr>
            <w:r>
              <w:t>OD</w:t>
            </w:r>
          </w:p>
        </w:tc>
        <w:tc>
          <w:tcPr>
            <w:tcW w:w="4200" w:type="dxa"/>
          </w:tcPr>
          <w:p w14:paraId="70CA0E95" w14:textId="77777777" w:rsidR="00B50050" w:rsidRDefault="00B50050" w:rsidP="0088127C">
            <w:pPr>
              <w:pStyle w:val="OtherTableBody"/>
            </w:pPr>
            <w:r>
              <w:t>A number that is unique to an individual optometrist within the jurisdiction of the licensing board.</w:t>
            </w:r>
          </w:p>
        </w:tc>
      </w:tr>
      <w:tr w:rsidR="00B50050" w14:paraId="50483977" w14:textId="77777777" w:rsidTr="00195548">
        <w:tc>
          <w:tcPr>
            <w:tcW w:w="600" w:type="dxa"/>
          </w:tcPr>
          <w:p w14:paraId="624DF174" w14:textId="77777777" w:rsidR="00B50050" w:rsidRDefault="00B50050" w:rsidP="0088127C">
            <w:pPr>
              <w:pStyle w:val="OtherTableBody"/>
            </w:pPr>
          </w:p>
        </w:tc>
        <w:tc>
          <w:tcPr>
            <w:tcW w:w="600" w:type="dxa"/>
          </w:tcPr>
          <w:p w14:paraId="6334E560" w14:textId="77777777" w:rsidR="00B50050" w:rsidRDefault="00B50050" w:rsidP="0088127C">
            <w:pPr>
              <w:pStyle w:val="OtherTableBody"/>
            </w:pPr>
            <w:r>
              <w:t>0203</w:t>
            </w:r>
          </w:p>
        </w:tc>
        <w:tc>
          <w:tcPr>
            <w:tcW w:w="2600" w:type="dxa"/>
          </w:tcPr>
          <w:p w14:paraId="7F5085D6" w14:textId="77777777" w:rsidR="00B50050" w:rsidRDefault="00B50050" w:rsidP="0088127C">
            <w:pPr>
              <w:pStyle w:val="OtherTableBody"/>
            </w:pPr>
          </w:p>
        </w:tc>
        <w:tc>
          <w:tcPr>
            <w:tcW w:w="1400" w:type="dxa"/>
          </w:tcPr>
          <w:p w14:paraId="4F2B6D82" w14:textId="77777777" w:rsidR="00B50050" w:rsidRDefault="00B50050" w:rsidP="0088127C">
            <w:pPr>
              <w:pStyle w:val="OtherTableBody"/>
            </w:pPr>
            <w:r>
              <w:t>PA</w:t>
            </w:r>
          </w:p>
        </w:tc>
        <w:tc>
          <w:tcPr>
            <w:tcW w:w="4200" w:type="dxa"/>
          </w:tcPr>
          <w:p w14:paraId="5014FD5A" w14:textId="77777777" w:rsidR="00B50050" w:rsidRDefault="00B50050" w:rsidP="0088127C">
            <w:pPr>
              <w:pStyle w:val="OtherTableBody"/>
            </w:pPr>
            <w:r>
              <w:t>An identifier that is unique to a physician assistant within the jurisdiction of a licensing board</w:t>
            </w:r>
          </w:p>
        </w:tc>
      </w:tr>
      <w:tr w:rsidR="00B50050" w14:paraId="731CC01C" w14:textId="77777777" w:rsidTr="00195548">
        <w:tc>
          <w:tcPr>
            <w:tcW w:w="600" w:type="dxa"/>
          </w:tcPr>
          <w:p w14:paraId="7DD166EA" w14:textId="77777777" w:rsidR="00B50050" w:rsidRDefault="00B50050" w:rsidP="0088127C">
            <w:pPr>
              <w:pStyle w:val="OtherTableBody"/>
            </w:pPr>
          </w:p>
        </w:tc>
        <w:tc>
          <w:tcPr>
            <w:tcW w:w="600" w:type="dxa"/>
          </w:tcPr>
          <w:p w14:paraId="6566134B" w14:textId="77777777" w:rsidR="00B50050" w:rsidRDefault="00B50050" w:rsidP="0088127C">
            <w:pPr>
              <w:pStyle w:val="OtherTableBody"/>
            </w:pPr>
            <w:r>
              <w:t>0203</w:t>
            </w:r>
          </w:p>
        </w:tc>
        <w:tc>
          <w:tcPr>
            <w:tcW w:w="2600" w:type="dxa"/>
          </w:tcPr>
          <w:p w14:paraId="17FF20DB" w14:textId="77777777" w:rsidR="00B50050" w:rsidRDefault="00B50050" w:rsidP="0088127C">
            <w:pPr>
              <w:pStyle w:val="OtherTableBody"/>
            </w:pPr>
          </w:p>
        </w:tc>
        <w:tc>
          <w:tcPr>
            <w:tcW w:w="1400" w:type="dxa"/>
          </w:tcPr>
          <w:p w14:paraId="319C27A8" w14:textId="77777777" w:rsidR="00B50050" w:rsidRDefault="00B50050" w:rsidP="0088127C">
            <w:pPr>
              <w:pStyle w:val="OtherTableBody"/>
            </w:pPr>
            <w:r>
              <w:t>PC</w:t>
            </w:r>
          </w:p>
        </w:tc>
        <w:tc>
          <w:tcPr>
            <w:tcW w:w="4200" w:type="dxa"/>
          </w:tcPr>
          <w:p w14:paraId="4EAA376A" w14:textId="77777777" w:rsidR="00B50050" w:rsidRDefault="00B50050" w:rsidP="0088127C">
            <w:pPr>
              <w:pStyle w:val="OtherTableBody"/>
            </w:pPr>
            <w:r>
              <w:t>A number identifying a person on parole.</w:t>
            </w:r>
          </w:p>
        </w:tc>
      </w:tr>
      <w:tr w:rsidR="00B50050" w14:paraId="32F2E961" w14:textId="77777777" w:rsidTr="00195548">
        <w:tc>
          <w:tcPr>
            <w:tcW w:w="600" w:type="dxa"/>
          </w:tcPr>
          <w:p w14:paraId="3102F3E0" w14:textId="77777777" w:rsidR="00B50050" w:rsidRDefault="00B50050" w:rsidP="0088127C">
            <w:pPr>
              <w:pStyle w:val="OtherTableBody"/>
            </w:pPr>
          </w:p>
        </w:tc>
        <w:tc>
          <w:tcPr>
            <w:tcW w:w="600" w:type="dxa"/>
          </w:tcPr>
          <w:p w14:paraId="59529C09" w14:textId="77777777" w:rsidR="00B50050" w:rsidRDefault="00B50050" w:rsidP="0088127C">
            <w:pPr>
              <w:pStyle w:val="OtherTableBody"/>
            </w:pPr>
            <w:r>
              <w:t>0203</w:t>
            </w:r>
          </w:p>
        </w:tc>
        <w:tc>
          <w:tcPr>
            <w:tcW w:w="2600" w:type="dxa"/>
          </w:tcPr>
          <w:p w14:paraId="5138DFEF" w14:textId="77777777" w:rsidR="00B50050" w:rsidRDefault="00B50050" w:rsidP="0088127C">
            <w:pPr>
              <w:pStyle w:val="OtherTableBody"/>
            </w:pPr>
          </w:p>
        </w:tc>
        <w:tc>
          <w:tcPr>
            <w:tcW w:w="1400" w:type="dxa"/>
          </w:tcPr>
          <w:p w14:paraId="0DF3A56D" w14:textId="77777777" w:rsidR="00B50050" w:rsidRDefault="00B50050" w:rsidP="0088127C">
            <w:pPr>
              <w:pStyle w:val="OtherTableBody"/>
            </w:pPr>
            <w:r>
              <w:t>PCN</w:t>
            </w:r>
          </w:p>
        </w:tc>
        <w:tc>
          <w:tcPr>
            <w:tcW w:w="4200" w:type="dxa"/>
          </w:tcPr>
          <w:p w14:paraId="571DF2A8" w14:textId="77777777" w:rsidR="00B50050" w:rsidRDefault="00B50050" w:rsidP="0088127C">
            <w:pPr>
              <w:pStyle w:val="OtherTableBody"/>
            </w:pPr>
            <w:r>
              <w:t>A number assigned to individual who is incarcerated.</w:t>
            </w:r>
          </w:p>
        </w:tc>
      </w:tr>
      <w:tr w:rsidR="00B50050" w14:paraId="4D01AE94" w14:textId="77777777" w:rsidTr="00195548">
        <w:tc>
          <w:tcPr>
            <w:tcW w:w="600" w:type="dxa"/>
          </w:tcPr>
          <w:p w14:paraId="2BEFF99E" w14:textId="77777777" w:rsidR="00B50050" w:rsidRDefault="00B50050" w:rsidP="0088127C">
            <w:pPr>
              <w:pStyle w:val="OtherTableBody"/>
            </w:pPr>
          </w:p>
        </w:tc>
        <w:tc>
          <w:tcPr>
            <w:tcW w:w="600" w:type="dxa"/>
          </w:tcPr>
          <w:p w14:paraId="3047F1E6" w14:textId="77777777" w:rsidR="00B50050" w:rsidRDefault="00B50050" w:rsidP="0088127C">
            <w:pPr>
              <w:pStyle w:val="OtherTableBody"/>
            </w:pPr>
            <w:r>
              <w:t>0203</w:t>
            </w:r>
          </w:p>
        </w:tc>
        <w:tc>
          <w:tcPr>
            <w:tcW w:w="2600" w:type="dxa"/>
          </w:tcPr>
          <w:p w14:paraId="5317D3AE" w14:textId="77777777" w:rsidR="00B50050" w:rsidRDefault="00B50050" w:rsidP="0088127C">
            <w:pPr>
              <w:pStyle w:val="OtherTableBody"/>
            </w:pPr>
          </w:p>
        </w:tc>
        <w:tc>
          <w:tcPr>
            <w:tcW w:w="1400" w:type="dxa"/>
          </w:tcPr>
          <w:p w14:paraId="54208CDB" w14:textId="77777777" w:rsidR="00B50050" w:rsidRDefault="00B50050" w:rsidP="0088127C">
            <w:pPr>
              <w:pStyle w:val="OtherTableBody"/>
            </w:pPr>
            <w:r>
              <w:t>PE</w:t>
            </w:r>
          </w:p>
        </w:tc>
        <w:tc>
          <w:tcPr>
            <w:tcW w:w="4200" w:type="dxa"/>
          </w:tcPr>
          <w:p w14:paraId="7FC894CE" w14:textId="77777777" w:rsidR="00B50050" w:rsidRDefault="00B50050" w:rsidP="0088127C">
            <w:pPr>
              <w:pStyle w:val="OtherTableBody"/>
            </w:pPr>
            <w:r>
              <w:t>An identifier that is unique to a living subject within an enterprise (as identified by the Assigning Authority).</w:t>
            </w:r>
          </w:p>
        </w:tc>
      </w:tr>
      <w:tr w:rsidR="00B50050" w14:paraId="0487EEFE" w14:textId="77777777" w:rsidTr="00195548">
        <w:tc>
          <w:tcPr>
            <w:tcW w:w="600" w:type="dxa"/>
          </w:tcPr>
          <w:p w14:paraId="54933476" w14:textId="77777777" w:rsidR="00B50050" w:rsidRDefault="00B50050" w:rsidP="0088127C">
            <w:pPr>
              <w:pStyle w:val="OtherTableBody"/>
            </w:pPr>
          </w:p>
        </w:tc>
        <w:tc>
          <w:tcPr>
            <w:tcW w:w="600" w:type="dxa"/>
          </w:tcPr>
          <w:p w14:paraId="2E5084C2" w14:textId="77777777" w:rsidR="00B50050" w:rsidRDefault="00B50050" w:rsidP="0088127C">
            <w:pPr>
              <w:pStyle w:val="OtherTableBody"/>
            </w:pPr>
            <w:r>
              <w:t>0203</w:t>
            </w:r>
          </w:p>
        </w:tc>
        <w:tc>
          <w:tcPr>
            <w:tcW w:w="2600" w:type="dxa"/>
          </w:tcPr>
          <w:p w14:paraId="6201E3E9" w14:textId="77777777" w:rsidR="00B50050" w:rsidRDefault="00B50050" w:rsidP="0088127C">
            <w:pPr>
              <w:pStyle w:val="OtherTableBody"/>
            </w:pPr>
          </w:p>
        </w:tc>
        <w:tc>
          <w:tcPr>
            <w:tcW w:w="1400" w:type="dxa"/>
          </w:tcPr>
          <w:p w14:paraId="7D914EE3" w14:textId="77777777" w:rsidR="00B50050" w:rsidRDefault="00B50050" w:rsidP="0088127C">
            <w:pPr>
              <w:pStyle w:val="OtherTableBody"/>
            </w:pPr>
            <w:r>
              <w:t>PEN</w:t>
            </w:r>
          </w:p>
        </w:tc>
        <w:tc>
          <w:tcPr>
            <w:tcW w:w="4200" w:type="dxa"/>
          </w:tcPr>
          <w:p w14:paraId="4A8C5439" w14:textId="77777777" w:rsidR="00B50050" w:rsidRDefault="00B50050" w:rsidP="0088127C">
            <w:pPr>
              <w:pStyle w:val="OtherTableBody"/>
            </w:pPr>
            <w:r>
              <w:t>Pension Number</w:t>
            </w:r>
          </w:p>
        </w:tc>
      </w:tr>
      <w:tr w:rsidR="00B50050" w14:paraId="4A80B392" w14:textId="77777777" w:rsidTr="00195548">
        <w:tc>
          <w:tcPr>
            <w:tcW w:w="600" w:type="dxa"/>
          </w:tcPr>
          <w:p w14:paraId="6DE84968" w14:textId="77777777" w:rsidR="00B50050" w:rsidRDefault="00B50050" w:rsidP="0088127C">
            <w:pPr>
              <w:pStyle w:val="OtherTableBody"/>
            </w:pPr>
          </w:p>
        </w:tc>
        <w:tc>
          <w:tcPr>
            <w:tcW w:w="600" w:type="dxa"/>
          </w:tcPr>
          <w:p w14:paraId="03551166" w14:textId="77777777" w:rsidR="00B50050" w:rsidRDefault="00B50050" w:rsidP="0088127C">
            <w:pPr>
              <w:pStyle w:val="OtherTableBody"/>
            </w:pPr>
            <w:r>
              <w:t>0203</w:t>
            </w:r>
          </w:p>
        </w:tc>
        <w:tc>
          <w:tcPr>
            <w:tcW w:w="2600" w:type="dxa"/>
          </w:tcPr>
          <w:p w14:paraId="718917D8" w14:textId="77777777" w:rsidR="00B50050" w:rsidRDefault="00B50050" w:rsidP="0088127C">
            <w:pPr>
              <w:pStyle w:val="OtherTableBody"/>
            </w:pPr>
          </w:p>
        </w:tc>
        <w:tc>
          <w:tcPr>
            <w:tcW w:w="1400" w:type="dxa"/>
          </w:tcPr>
          <w:p w14:paraId="3364B69A" w14:textId="77777777" w:rsidR="00B50050" w:rsidRDefault="00B50050" w:rsidP="0088127C">
            <w:pPr>
              <w:pStyle w:val="OtherTableBody"/>
            </w:pPr>
            <w:r>
              <w:t>PGN</w:t>
            </w:r>
          </w:p>
        </w:tc>
        <w:tc>
          <w:tcPr>
            <w:tcW w:w="4200" w:type="dxa"/>
          </w:tcPr>
          <w:p w14:paraId="39BE098A" w14:textId="77777777" w:rsidR="00B50050" w:rsidRDefault="00B50050" w:rsidP="0088127C">
            <w:pPr>
              <w:pStyle w:val="OtherTableBody"/>
            </w:pPr>
            <w:r>
              <w:t>Unique identifier assigned to a group of orders by the placer application.</w:t>
            </w:r>
          </w:p>
        </w:tc>
      </w:tr>
      <w:tr w:rsidR="00B50050" w14:paraId="05D3E848" w14:textId="77777777" w:rsidTr="00195548">
        <w:tc>
          <w:tcPr>
            <w:tcW w:w="600" w:type="dxa"/>
          </w:tcPr>
          <w:p w14:paraId="4675C9F8" w14:textId="77777777" w:rsidR="00B50050" w:rsidRDefault="00B50050" w:rsidP="0088127C">
            <w:pPr>
              <w:pStyle w:val="OtherTableBody"/>
            </w:pPr>
          </w:p>
        </w:tc>
        <w:tc>
          <w:tcPr>
            <w:tcW w:w="600" w:type="dxa"/>
          </w:tcPr>
          <w:p w14:paraId="2FD21872" w14:textId="77777777" w:rsidR="00B50050" w:rsidRDefault="00B50050" w:rsidP="0088127C">
            <w:pPr>
              <w:pStyle w:val="OtherTableBody"/>
            </w:pPr>
            <w:r>
              <w:t>0203</w:t>
            </w:r>
          </w:p>
        </w:tc>
        <w:tc>
          <w:tcPr>
            <w:tcW w:w="2600" w:type="dxa"/>
          </w:tcPr>
          <w:p w14:paraId="2A008FBA" w14:textId="77777777" w:rsidR="00B50050" w:rsidRDefault="00B50050" w:rsidP="0088127C">
            <w:pPr>
              <w:pStyle w:val="OtherTableBody"/>
            </w:pPr>
          </w:p>
        </w:tc>
        <w:tc>
          <w:tcPr>
            <w:tcW w:w="1400" w:type="dxa"/>
          </w:tcPr>
          <w:p w14:paraId="7296A2E4" w14:textId="77777777" w:rsidR="00B50050" w:rsidRDefault="00B50050" w:rsidP="0088127C">
            <w:pPr>
              <w:pStyle w:val="OtherTableBody"/>
            </w:pPr>
            <w:r>
              <w:t>PHC</w:t>
            </w:r>
          </w:p>
        </w:tc>
        <w:tc>
          <w:tcPr>
            <w:tcW w:w="4200" w:type="dxa"/>
          </w:tcPr>
          <w:p w14:paraId="17F3FA3E" w14:textId="77777777" w:rsidR="00B50050" w:rsidRDefault="00B50050" w:rsidP="0088127C">
            <w:pPr>
              <w:pStyle w:val="OtherTableBody"/>
            </w:pPr>
            <w:r>
              <w:t>Identifier assigned to a person during a case investigation as part of a public health event</w:t>
            </w:r>
          </w:p>
        </w:tc>
      </w:tr>
      <w:tr w:rsidR="00B50050" w14:paraId="2CC58A71" w14:textId="77777777" w:rsidTr="00195548">
        <w:tc>
          <w:tcPr>
            <w:tcW w:w="600" w:type="dxa"/>
          </w:tcPr>
          <w:p w14:paraId="2D82B7C6" w14:textId="77777777" w:rsidR="00B50050" w:rsidRDefault="00B50050" w:rsidP="0088127C">
            <w:pPr>
              <w:pStyle w:val="OtherTableBody"/>
            </w:pPr>
          </w:p>
        </w:tc>
        <w:tc>
          <w:tcPr>
            <w:tcW w:w="600" w:type="dxa"/>
          </w:tcPr>
          <w:p w14:paraId="0AD0E174" w14:textId="77777777" w:rsidR="00B50050" w:rsidRDefault="00B50050" w:rsidP="0088127C">
            <w:pPr>
              <w:pStyle w:val="OtherTableBody"/>
            </w:pPr>
            <w:r>
              <w:t>0203</w:t>
            </w:r>
          </w:p>
        </w:tc>
        <w:tc>
          <w:tcPr>
            <w:tcW w:w="2600" w:type="dxa"/>
          </w:tcPr>
          <w:p w14:paraId="0A65CD4D" w14:textId="77777777" w:rsidR="00B50050" w:rsidRDefault="00B50050" w:rsidP="0088127C">
            <w:pPr>
              <w:pStyle w:val="OtherTableBody"/>
            </w:pPr>
          </w:p>
        </w:tc>
        <w:tc>
          <w:tcPr>
            <w:tcW w:w="1400" w:type="dxa"/>
          </w:tcPr>
          <w:p w14:paraId="7E81B240" w14:textId="77777777" w:rsidR="00B50050" w:rsidRDefault="00B50050" w:rsidP="0088127C">
            <w:pPr>
              <w:pStyle w:val="OtherTableBody"/>
            </w:pPr>
            <w:r>
              <w:t>PHE</w:t>
            </w:r>
          </w:p>
        </w:tc>
        <w:tc>
          <w:tcPr>
            <w:tcW w:w="4200" w:type="dxa"/>
          </w:tcPr>
          <w:p w14:paraId="50A032B1" w14:textId="77777777" w:rsidR="00B50050" w:rsidRDefault="00B50050" w:rsidP="0088127C">
            <w:pPr>
              <w:pStyle w:val="OtherTableBody"/>
            </w:pPr>
            <w:r>
              <w:t>Identifier assigned to an event of interest to public health</w:t>
            </w:r>
          </w:p>
        </w:tc>
      </w:tr>
      <w:tr w:rsidR="00B50050" w14:paraId="6C61C687" w14:textId="77777777" w:rsidTr="00195548">
        <w:tc>
          <w:tcPr>
            <w:tcW w:w="600" w:type="dxa"/>
          </w:tcPr>
          <w:p w14:paraId="315CD83C" w14:textId="77777777" w:rsidR="00B50050" w:rsidRDefault="00B50050" w:rsidP="0088127C">
            <w:pPr>
              <w:pStyle w:val="OtherTableBody"/>
            </w:pPr>
          </w:p>
        </w:tc>
        <w:tc>
          <w:tcPr>
            <w:tcW w:w="600" w:type="dxa"/>
          </w:tcPr>
          <w:p w14:paraId="51E03EB4" w14:textId="77777777" w:rsidR="00B50050" w:rsidRDefault="00B50050" w:rsidP="0088127C">
            <w:pPr>
              <w:pStyle w:val="OtherTableBody"/>
            </w:pPr>
            <w:r>
              <w:t>0203</w:t>
            </w:r>
          </w:p>
        </w:tc>
        <w:tc>
          <w:tcPr>
            <w:tcW w:w="2600" w:type="dxa"/>
          </w:tcPr>
          <w:p w14:paraId="22D24F1E" w14:textId="77777777" w:rsidR="00B50050" w:rsidRDefault="00B50050" w:rsidP="0088127C">
            <w:pPr>
              <w:pStyle w:val="OtherTableBody"/>
            </w:pPr>
          </w:p>
        </w:tc>
        <w:tc>
          <w:tcPr>
            <w:tcW w:w="1400" w:type="dxa"/>
          </w:tcPr>
          <w:p w14:paraId="7931EF90" w14:textId="77777777" w:rsidR="00B50050" w:rsidRDefault="00B50050" w:rsidP="0088127C">
            <w:pPr>
              <w:pStyle w:val="OtherTableBody"/>
            </w:pPr>
            <w:r>
              <w:t>PHO</w:t>
            </w:r>
          </w:p>
        </w:tc>
        <w:tc>
          <w:tcPr>
            <w:tcW w:w="4200" w:type="dxa"/>
          </w:tcPr>
          <w:p w14:paraId="0BC053F6" w14:textId="77777777" w:rsidR="00B50050" w:rsidRDefault="00B50050" w:rsidP="0088127C">
            <w:pPr>
              <w:pStyle w:val="OtherTableBody"/>
            </w:pPr>
            <w:r>
              <w:t>An identifier for a person working at a public health agency (PHA),  assigned or issued by the agency</w:t>
            </w:r>
          </w:p>
        </w:tc>
      </w:tr>
      <w:tr w:rsidR="00B50050" w14:paraId="166C594C" w14:textId="77777777" w:rsidTr="00195548">
        <w:tc>
          <w:tcPr>
            <w:tcW w:w="600" w:type="dxa"/>
          </w:tcPr>
          <w:p w14:paraId="7E0A11CA" w14:textId="77777777" w:rsidR="00B50050" w:rsidRDefault="00B50050" w:rsidP="0088127C">
            <w:pPr>
              <w:pStyle w:val="OtherTableBody"/>
            </w:pPr>
          </w:p>
        </w:tc>
        <w:tc>
          <w:tcPr>
            <w:tcW w:w="600" w:type="dxa"/>
          </w:tcPr>
          <w:p w14:paraId="63597030" w14:textId="77777777" w:rsidR="00B50050" w:rsidRDefault="00B50050" w:rsidP="0088127C">
            <w:pPr>
              <w:pStyle w:val="OtherTableBody"/>
            </w:pPr>
            <w:r>
              <w:t>0203</w:t>
            </w:r>
          </w:p>
        </w:tc>
        <w:tc>
          <w:tcPr>
            <w:tcW w:w="2600" w:type="dxa"/>
          </w:tcPr>
          <w:p w14:paraId="7931BA60" w14:textId="77777777" w:rsidR="00B50050" w:rsidRDefault="00B50050" w:rsidP="0088127C">
            <w:pPr>
              <w:pStyle w:val="OtherTableBody"/>
            </w:pPr>
          </w:p>
        </w:tc>
        <w:tc>
          <w:tcPr>
            <w:tcW w:w="1400" w:type="dxa"/>
          </w:tcPr>
          <w:p w14:paraId="03C7E605" w14:textId="77777777" w:rsidR="00B50050" w:rsidRDefault="00B50050" w:rsidP="0088127C">
            <w:pPr>
              <w:pStyle w:val="OtherTableBody"/>
            </w:pPr>
            <w:r>
              <w:t>PI</w:t>
            </w:r>
          </w:p>
        </w:tc>
        <w:tc>
          <w:tcPr>
            <w:tcW w:w="4200" w:type="dxa"/>
          </w:tcPr>
          <w:p w14:paraId="26D00C15" w14:textId="77777777" w:rsidR="00B50050" w:rsidRDefault="00B50050" w:rsidP="0088127C">
            <w:pPr>
              <w:pStyle w:val="OtherTableBody"/>
            </w:pPr>
            <w:r>
              <w:t>A number that is unique to a patient within an Assigning Authority.</w:t>
            </w:r>
          </w:p>
        </w:tc>
      </w:tr>
      <w:tr w:rsidR="00B50050" w14:paraId="1AB7B27D" w14:textId="77777777" w:rsidTr="00195548">
        <w:tc>
          <w:tcPr>
            <w:tcW w:w="600" w:type="dxa"/>
          </w:tcPr>
          <w:p w14:paraId="55AA8004" w14:textId="77777777" w:rsidR="00B50050" w:rsidRDefault="00B50050" w:rsidP="0088127C">
            <w:pPr>
              <w:pStyle w:val="OtherTableBody"/>
            </w:pPr>
          </w:p>
        </w:tc>
        <w:tc>
          <w:tcPr>
            <w:tcW w:w="600" w:type="dxa"/>
          </w:tcPr>
          <w:p w14:paraId="08FDF744" w14:textId="77777777" w:rsidR="00B50050" w:rsidRDefault="00B50050" w:rsidP="0088127C">
            <w:pPr>
              <w:pStyle w:val="OtherTableBody"/>
            </w:pPr>
            <w:r>
              <w:t>0203</w:t>
            </w:r>
          </w:p>
        </w:tc>
        <w:tc>
          <w:tcPr>
            <w:tcW w:w="2600" w:type="dxa"/>
          </w:tcPr>
          <w:p w14:paraId="1203AF11" w14:textId="77777777" w:rsidR="00B50050" w:rsidRDefault="00B50050" w:rsidP="0088127C">
            <w:pPr>
              <w:pStyle w:val="OtherTableBody"/>
            </w:pPr>
          </w:p>
        </w:tc>
        <w:tc>
          <w:tcPr>
            <w:tcW w:w="1400" w:type="dxa"/>
          </w:tcPr>
          <w:p w14:paraId="325FDDF8" w14:textId="77777777" w:rsidR="00B50050" w:rsidRDefault="00B50050" w:rsidP="0088127C">
            <w:pPr>
              <w:pStyle w:val="OtherTableBody"/>
            </w:pPr>
            <w:r>
              <w:t>PIN</w:t>
            </w:r>
          </w:p>
        </w:tc>
        <w:tc>
          <w:tcPr>
            <w:tcW w:w="4200" w:type="dxa"/>
          </w:tcPr>
          <w:p w14:paraId="22D32ED0" w14:textId="77777777" w:rsidR="00B50050" w:rsidRDefault="00B50050" w:rsidP="0088127C">
            <w:pPr>
              <w:pStyle w:val="OtherTableBody"/>
            </w:pPr>
            <w:r>
              <w:t>Identifier that uniquely identifies a geographic location in the US.</w:t>
            </w:r>
          </w:p>
        </w:tc>
      </w:tr>
      <w:tr w:rsidR="00B50050" w14:paraId="49E5B2EC" w14:textId="77777777" w:rsidTr="00195548">
        <w:tc>
          <w:tcPr>
            <w:tcW w:w="600" w:type="dxa"/>
          </w:tcPr>
          <w:p w14:paraId="14471F7C" w14:textId="77777777" w:rsidR="00B50050" w:rsidRDefault="00B50050" w:rsidP="0088127C">
            <w:pPr>
              <w:pStyle w:val="OtherTableBody"/>
            </w:pPr>
          </w:p>
        </w:tc>
        <w:tc>
          <w:tcPr>
            <w:tcW w:w="600" w:type="dxa"/>
          </w:tcPr>
          <w:p w14:paraId="078F82C3" w14:textId="77777777" w:rsidR="00B50050" w:rsidRDefault="00B50050" w:rsidP="0088127C">
            <w:pPr>
              <w:pStyle w:val="OtherTableBody"/>
            </w:pPr>
            <w:r>
              <w:t>0203</w:t>
            </w:r>
          </w:p>
        </w:tc>
        <w:tc>
          <w:tcPr>
            <w:tcW w:w="2600" w:type="dxa"/>
          </w:tcPr>
          <w:p w14:paraId="2798147C" w14:textId="77777777" w:rsidR="00B50050" w:rsidRDefault="00B50050" w:rsidP="0088127C">
            <w:pPr>
              <w:pStyle w:val="OtherTableBody"/>
            </w:pPr>
          </w:p>
        </w:tc>
        <w:tc>
          <w:tcPr>
            <w:tcW w:w="1400" w:type="dxa"/>
          </w:tcPr>
          <w:p w14:paraId="1056A1E1" w14:textId="77777777" w:rsidR="00B50050" w:rsidRDefault="00B50050" w:rsidP="0088127C">
            <w:pPr>
              <w:pStyle w:val="OtherTableBody"/>
            </w:pPr>
            <w:r>
              <w:t>PLAC</w:t>
            </w:r>
          </w:p>
        </w:tc>
        <w:tc>
          <w:tcPr>
            <w:tcW w:w="4200" w:type="dxa"/>
          </w:tcPr>
          <w:p w14:paraId="668CFD7E" w14:textId="77777777" w:rsidR="00B50050" w:rsidRDefault="00B50050" w:rsidP="0088127C">
            <w:pPr>
              <w:pStyle w:val="OtherTableBody"/>
            </w:pPr>
            <w:r>
              <w:t>An identifier for a request where the identifier is issued by the person or service making the request.</w:t>
            </w:r>
          </w:p>
        </w:tc>
      </w:tr>
      <w:tr w:rsidR="00B50050" w14:paraId="6F0C0914" w14:textId="77777777" w:rsidTr="00195548">
        <w:tc>
          <w:tcPr>
            <w:tcW w:w="600" w:type="dxa"/>
          </w:tcPr>
          <w:p w14:paraId="0C0DF402" w14:textId="77777777" w:rsidR="00B50050" w:rsidRDefault="00B50050" w:rsidP="0088127C">
            <w:pPr>
              <w:pStyle w:val="OtherTableBody"/>
            </w:pPr>
          </w:p>
        </w:tc>
        <w:tc>
          <w:tcPr>
            <w:tcW w:w="600" w:type="dxa"/>
          </w:tcPr>
          <w:p w14:paraId="0E56B643" w14:textId="77777777" w:rsidR="00B50050" w:rsidRDefault="00B50050" w:rsidP="0088127C">
            <w:pPr>
              <w:pStyle w:val="OtherTableBody"/>
            </w:pPr>
            <w:r>
              <w:t>0203</w:t>
            </w:r>
          </w:p>
        </w:tc>
        <w:tc>
          <w:tcPr>
            <w:tcW w:w="2600" w:type="dxa"/>
          </w:tcPr>
          <w:p w14:paraId="2F9AF165" w14:textId="77777777" w:rsidR="00B50050" w:rsidRDefault="00B50050" w:rsidP="0088127C">
            <w:pPr>
              <w:pStyle w:val="OtherTableBody"/>
            </w:pPr>
          </w:p>
        </w:tc>
        <w:tc>
          <w:tcPr>
            <w:tcW w:w="1400" w:type="dxa"/>
          </w:tcPr>
          <w:p w14:paraId="662B8D5A" w14:textId="77777777" w:rsidR="00B50050" w:rsidRDefault="00B50050" w:rsidP="0088127C">
            <w:pPr>
              <w:pStyle w:val="OtherTableBody"/>
            </w:pPr>
            <w:r>
              <w:t>PN</w:t>
            </w:r>
          </w:p>
        </w:tc>
        <w:tc>
          <w:tcPr>
            <w:tcW w:w="4200" w:type="dxa"/>
          </w:tcPr>
          <w:p w14:paraId="2FDA917C" w14:textId="77777777" w:rsidR="00B50050" w:rsidRDefault="00B50050" w:rsidP="0088127C">
            <w:pPr>
              <w:pStyle w:val="OtherTableBody"/>
            </w:pPr>
            <w:r>
              <w:t xml:space="preserve">A number that is unique to a living subject within an </w:t>
            </w:r>
            <w:r>
              <w:lastRenderedPageBreak/>
              <w:t>Assigning Authority.</w:t>
            </w:r>
          </w:p>
        </w:tc>
      </w:tr>
      <w:tr w:rsidR="00B50050" w14:paraId="14E1A204" w14:textId="77777777" w:rsidTr="00195548">
        <w:tc>
          <w:tcPr>
            <w:tcW w:w="600" w:type="dxa"/>
          </w:tcPr>
          <w:p w14:paraId="3BC52599" w14:textId="77777777" w:rsidR="00B50050" w:rsidRDefault="00B50050" w:rsidP="0088127C">
            <w:pPr>
              <w:pStyle w:val="OtherTableBody"/>
            </w:pPr>
          </w:p>
        </w:tc>
        <w:tc>
          <w:tcPr>
            <w:tcW w:w="600" w:type="dxa"/>
          </w:tcPr>
          <w:p w14:paraId="154036A0" w14:textId="77777777" w:rsidR="00B50050" w:rsidRDefault="00B50050" w:rsidP="0088127C">
            <w:pPr>
              <w:pStyle w:val="OtherTableBody"/>
            </w:pPr>
            <w:r>
              <w:t>0203</w:t>
            </w:r>
          </w:p>
        </w:tc>
        <w:tc>
          <w:tcPr>
            <w:tcW w:w="2600" w:type="dxa"/>
          </w:tcPr>
          <w:p w14:paraId="5B7C5C02" w14:textId="77777777" w:rsidR="00B50050" w:rsidRDefault="00B50050" w:rsidP="0088127C">
            <w:pPr>
              <w:pStyle w:val="OtherTableBody"/>
            </w:pPr>
          </w:p>
        </w:tc>
        <w:tc>
          <w:tcPr>
            <w:tcW w:w="1400" w:type="dxa"/>
          </w:tcPr>
          <w:p w14:paraId="4CE2A84B" w14:textId="77777777" w:rsidR="00B50050" w:rsidRDefault="00B50050" w:rsidP="0088127C">
            <w:pPr>
              <w:pStyle w:val="OtherTableBody"/>
            </w:pPr>
            <w:r>
              <w:t>PNT</w:t>
            </w:r>
          </w:p>
        </w:tc>
        <w:tc>
          <w:tcPr>
            <w:tcW w:w="4200" w:type="dxa"/>
          </w:tcPr>
          <w:p w14:paraId="2E5F30D8" w14:textId="77777777" w:rsidR="00B50050" w:rsidRDefault="00B50050" w:rsidP="0088127C">
            <w:pPr>
              <w:pStyle w:val="OtherTableBody"/>
            </w:pPr>
            <w:r>
              <w:t>Temporary version of a Living Subject Number.</w:t>
            </w:r>
          </w:p>
        </w:tc>
      </w:tr>
      <w:tr w:rsidR="00B50050" w14:paraId="10D89AFD" w14:textId="77777777" w:rsidTr="00195548">
        <w:tc>
          <w:tcPr>
            <w:tcW w:w="600" w:type="dxa"/>
          </w:tcPr>
          <w:p w14:paraId="2F113B3C" w14:textId="77777777" w:rsidR="00B50050" w:rsidRDefault="00B50050" w:rsidP="0088127C">
            <w:pPr>
              <w:pStyle w:val="OtherTableBody"/>
            </w:pPr>
          </w:p>
        </w:tc>
        <w:tc>
          <w:tcPr>
            <w:tcW w:w="600" w:type="dxa"/>
          </w:tcPr>
          <w:p w14:paraId="431A4716" w14:textId="77777777" w:rsidR="00B50050" w:rsidRDefault="00B50050" w:rsidP="0088127C">
            <w:pPr>
              <w:pStyle w:val="OtherTableBody"/>
            </w:pPr>
            <w:r>
              <w:t>0203</w:t>
            </w:r>
          </w:p>
        </w:tc>
        <w:tc>
          <w:tcPr>
            <w:tcW w:w="2600" w:type="dxa"/>
          </w:tcPr>
          <w:p w14:paraId="6225EC1C" w14:textId="77777777" w:rsidR="00B50050" w:rsidRDefault="00B50050" w:rsidP="0088127C">
            <w:pPr>
              <w:pStyle w:val="OtherTableBody"/>
            </w:pPr>
          </w:p>
        </w:tc>
        <w:tc>
          <w:tcPr>
            <w:tcW w:w="1400" w:type="dxa"/>
          </w:tcPr>
          <w:p w14:paraId="63DFD532" w14:textId="77777777" w:rsidR="00B50050" w:rsidRDefault="00B50050" w:rsidP="0088127C">
            <w:pPr>
              <w:pStyle w:val="OtherTableBody"/>
            </w:pPr>
            <w:r>
              <w:t>PPIN</w:t>
            </w:r>
          </w:p>
        </w:tc>
        <w:tc>
          <w:tcPr>
            <w:tcW w:w="4200" w:type="dxa"/>
          </w:tcPr>
          <w:p w14:paraId="1D02D601" w14:textId="77777777" w:rsidR="00B50050" w:rsidRDefault="00B50050" w:rsidP="0088127C">
            <w:pPr>
              <w:pStyle w:val="OtherTableBody"/>
            </w:pPr>
            <w:r>
              <w:t>Medicare/CMS Performing Provider Identification Number</w:t>
            </w:r>
          </w:p>
        </w:tc>
      </w:tr>
      <w:tr w:rsidR="00B50050" w14:paraId="347312BB" w14:textId="77777777" w:rsidTr="00195548">
        <w:tc>
          <w:tcPr>
            <w:tcW w:w="600" w:type="dxa"/>
          </w:tcPr>
          <w:p w14:paraId="60BE9F58" w14:textId="77777777" w:rsidR="00B50050" w:rsidRDefault="00B50050" w:rsidP="0088127C">
            <w:pPr>
              <w:pStyle w:val="OtherTableBody"/>
            </w:pPr>
          </w:p>
        </w:tc>
        <w:tc>
          <w:tcPr>
            <w:tcW w:w="600" w:type="dxa"/>
          </w:tcPr>
          <w:p w14:paraId="0BF3DF18" w14:textId="77777777" w:rsidR="00B50050" w:rsidRDefault="00B50050" w:rsidP="0088127C">
            <w:pPr>
              <w:pStyle w:val="OtherTableBody"/>
            </w:pPr>
            <w:r>
              <w:t>0203</w:t>
            </w:r>
          </w:p>
        </w:tc>
        <w:tc>
          <w:tcPr>
            <w:tcW w:w="2600" w:type="dxa"/>
          </w:tcPr>
          <w:p w14:paraId="25C25351" w14:textId="77777777" w:rsidR="00B50050" w:rsidRDefault="00B50050" w:rsidP="0088127C">
            <w:pPr>
              <w:pStyle w:val="OtherTableBody"/>
            </w:pPr>
          </w:p>
        </w:tc>
        <w:tc>
          <w:tcPr>
            <w:tcW w:w="1400" w:type="dxa"/>
          </w:tcPr>
          <w:p w14:paraId="2B031BB9" w14:textId="77777777" w:rsidR="00B50050" w:rsidRDefault="00B50050" w:rsidP="0088127C">
            <w:pPr>
              <w:pStyle w:val="OtherTableBody"/>
            </w:pPr>
            <w:r>
              <w:t>PPN</w:t>
            </w:r>
          </w:p>
        </w:tc>
        <w:tc>
          <w:tcPr>
            <w:tcW w:w="4200" w:type="dxa"/>
          </w:tcPr>
          <w:p w14:paraId="314B651F" w14:textId="77777777" w:rsidR="00B50050" w:rsidRDefault="00B50050" w:rsidP="0088127C">
            <w:pPr>
              <w:pStyle w:val="OtherTableBody"/>
            </w:pPr>
            <w:r>
              <w:t>A unique number assigned to the document affirming that a person is a citizen of the country.</w:t>
            </w:r>
          </w:p>
        </w:tc>
      </w:tr>
      <w:tr w:rsidR="00B50050" w14:paraId="1FE39E3D" w14:textId="77777777" w:rsidTr="00195548">
        <w:tc>
          <w:tcPr>
            <w:tcW w:w="600" w:type="dxa"/>
          </w:tcPr>
          <w:p w14:paraId="3DA259D0" w14:textId="77777777" w:rsidR="00B50050" w:rsidRDefault="00B50050" w:rsidP="0088127C">
            <w:pPr>
              <w:pStyle w:val="OtherTableBody"/>
            </w:pPr>
          </w:p>
        </w:tc>
        <w:tc>
          <w:tcPr>
            <w:tcW w:w="600" w:type="dxa"/>
          </w:tcPr>
          <w:p w14:paraId="185C5E27" w14:textId="77777777" w:rsidR="00B50050" w:rsidRDefault="00B50050" w:rsidP="0088127C">
            <w:pPr>
              <w:pStyle w:val="OtherTableBody"/>
            </w:pPr>
            <w:r>
              <w:t>0203</w:t>
            </w:r>
          </w:p>
        </w:tc>
        <w:tc>
          <w:tcPr>
            <w:tcW w:w="2600" w:type="dxa"/>
          </w:tcPr>
          <w:p w14:paraId="2A94ACA0" w14:textId="77777777" w:rsidR="00B50050" w:rsidRDefault="00B50050" w:rsidP="0088127C">
            <w:pPr>
              <w:pStyle w:val="OtherTableBody"/>
            </w:pPr>
          </w:p>
        </w:tc>
        <w:tc>
          <w:tcPr>
            <w:tcW w:w="1400" w:type="dxa"/>
          </w:tcPr>
          <w:p w14:paraId="24AF4148" w14:textId="77777777" w:rsidR="00B50050" w:rsidRDefault="00B50050" w:rsidP="0088127C">
            <w:pPr>
              <w:pStyle w:val="OtherTableBody"/>
            </w:pPr>
            <w:r>
              <w:t>PRC</w:t>
            </w:r>
          </w:p>
        </w:tc>
        <w:tc>
          <w:tcPr>
            <w:tcW w:w="4200" w:type="dxa"/>
          </w:tcPr>
          <w:p w14:paraId="726821BF" w14:textId="77777777" w:rsidR="00B50050" w:rsidRDefault="00B50050" w:rsidP="0088127C">
            <w:pPr>
              <w:pStyle w:val="OtherTableBody"/>
            </w:pPr>
            <w:r>
              <w:t>Permanent Resident Card Number</w:t>
            </w:r>
          </w:p>
        </w:tc>
      </w:tr>
      <w:tr w:rsidR="00B50050" w14:paraId="42E9C94C" w14:textId="77777777" w:rsidTr="00195548">
        <w:tc>
          <w:tcPr>
            <w:tcW w:w="600" w:type="dxa"/>
          </w:tcPr>
          <w:p w14:paraId="7A3A5BC1" w14:textId="77777777" w:rsidR="00B50050" w:rsidRDefault="00B50050" w:rsidP="0088127C">
            <w:pPr>
              <w:pStyle w:val="OtherTableBody"/>
            </w:pPr>
          </w:p>
        </w:tc>
        <w:tc>
          <w:tcPr>
            <w:tcW w:w="600" w:type="dxa"/>
          </w:tcPr>
          <w:p w14:paraId="2BDEF3E6" w14:textId="77777777" w:rsidR="00B50050" w:rsidRDefault="00B50050" w:rsidP="0088127C">
            <w:pPr>
              <w:pStyle w:val="OtherTableBody"/>
            </w:pPr>
            <w:r>
              <w:t>0203</w:t>
            </w:r>
          </w:p>
        </w:tc>
        <w:tc>
          <w:tcPr>
            <w:tcW w:w="2600" w:type="dxa"/>
          </w:tcPr>
          <w:p w14:paraId="233F90E7" w14:textId="77777777" w:rsidR="00B50050" w:rsidRDefault="00B50050" w:rsidP="0088127C">
            <w:pPr>
              <w:pStyle w:val="OtherTableBody"/>
            </w:pPr>
          </w:p>
        </w:tc>
        <w:tc>
          <w:tcPr>
            <w:tcW w:w="1400" w:type="dxa"/>
          </w:tcPr>
          <w:p w14:paraId="58A6B94B" w14:textId="77777777" w:rsidR="00B50050" w:rsidRDefault="00B50050" w:rsidP="0088127C">
            <w:pPr>
              <w:pStyle w:val="OtherTableBody"/>
            </w:pPr>
            <w:r>
              <w:t>PRN</w:t>
            </w:r>
          </w:p>
        </w:tc>
        <w:tc>
          <w:tcPr>
            <w:tcW w:w="4200" w:type="dxa"/>
          </w:tcPr>
          <w:p w14:paraId="0F1F681D" w14:textId="77777777" w:rsidR="00B50050" w:rsidRDefault="00B50050" w:rsidP="0088127C">
            <w:pPr>
              <w:pStyle w:val="OtherTableBody"/>
            </w:pPr>
            <w:r>
              <w:t>A number that is unique to an individual provider, a provider group or an organization within an Assigning Authority.</w:t>
            </w:r>
          </w:p>
        </w:tc>
      </w:tr>
      <w:tr w:rsidR="00B50050" w14:paraId="79E2D686" w14:textId="77777777" w:rsidTr="00195548">
        <w:tc>
          <w:tcPr>
            <w:tcW w:w="600" w:type="dxa"/>
          </w:tcPr>
          <w:p w14:paraId="1DDC3B42" w14:textId="77777777" w:rsidR="00B50050" w:rsidRDefault="00B50050" w:rsidP="0088127C">
            <w:pPr>
              <w:pStyle w:val="OtherTableBody"/>
            </w:pPr>
          </w:p>
        </w:tc>
        <w:tc>
          <w:tcPr>
            <w:tcW w:w="600" w:type="dxa"/>
          </w:tcPr>
          <w:p w14:paraId="24DA13DE" w14:textId="77777777" w:rsidR="00B50050" w:rsidRDefault="00B50050" w:rsidP="0088127C">
            <w:pPr>
              <w:pStyle w:val="OtherTableBody"/>
            </w:pPr>
            <w:r>
              <w:t>0203</w:t>
            </w:r>
          </w:p>
        </w:tc>
        <w:tc>
          <w:tcPr>
            <w:tcW w:w="2600" w:type="dxa"/>
          </w:tcPr>
          <w:p w14:paraId="5D38EAA9" w14:textId="77777777" w:rsidR="00B50050" w:rsidRDefault="00B50050" w:rsidP="0088127C">
            <w:pPr>
              <w:pStyle w:val="OtherTableBody"/>
            </w:pPr>
          </w:p>
        </w:tc>
        <w:tc>
          <w:tcPr>
            <w:tcW w:w="1400" w:type="dxa"/>
          </w:tcPr>
          <w:p w14:paraId="6B8F4C61" w14:textId="77777777" w:rsidR="00B50050" w:rsidRDefault="00B50050" w:rsidP="0088127C">
            <w:pPr>
              <w:pStyle w:val="OtherTableBody"/>
            </w:pPr>
            <w:r>
              <w:t>PT</w:t>
            </w:r>
          </w:p>
        </w:tc>
        <w:tc>
          <w:tcPr>
            <w:tcW w:w="4200" w:type="dxa"/>
          </w:tcPr>
          <w:p w14:paraId="73721028" w14:textId="77777777" w:rsidR="00B50050" w:rsidRDefault="00B50050" w:rsidP="0088127C">
            <w:pPr>
              <w:pStyle w:val="OtherTableBody"/>
            </w:pPr>
            <w:r>
              <w:t>Patient external identifier</w:t>
            </w:r>
          </w:p>
        </w:tc>
      </w:tr>
      <w:tr w:rsidR="00B50050" w14:paraId="621322F1" w14:textId="77777777" w:rsidTr="00195548">
        <w:tc>
          <w:tcPr>
            <w:tcW w:w="600" w:type="dxa"/>
          </w:tcPr>
          <w:p w14:paraId="0E4CC699" w14:textId="77777777" w:rsidR="00B50050" w:rsidRDefault="00B50050" w:rsidP="0088127C">
            <w:pPr>
              <w:pStyle w:val="OtherTableBody"/>
            </w:pPr>
          </w:p>
        </w:tc>
        <w:tc>
          <w:tcPr>
            <w:tcW w:w="600" w:type="dxa"/>
          </w:tcPr>
          <w:p w14:paraId="326B8F0F" w14:textId="77777777" w:rsidR="00B50050" w:rsidRDefault="00B50050" w:rsidP="0088127C">
            <w:pPr>
              <w:pStyle w:val="OtherTableBody"/>
            </w:pPr>
            <w:r>
              <w:t>0203</w:t>
            </w:r>
          </w:p>
        </w:tc>
        <w:tc>
          <w:tcPr>
            <w:tcW w:w="2600" w:type="dxa"/>
          </w:tcPr>
          <w:p w14:paraId="635C041F" w14:textId="77777777" w:rsidR="00B50050" w:rsidRDefault="00B50050" w:rsidP="0088127C">
            <w:pPr>
              <w:pStyle w:val="OtherTableBody"/>
            </w:pPr>
          </w:p>
        </w:tc>
        <w:tc>
          <w:tcPr>
            <w:tcW w:w="1400" w:type="dxa"/>
          </w:tcPr>
          <w:p w14:paraId="5C16F2A6" w14:textId="77777777" w:rsidR="00B50050" w:rsidRDefault="00B50050" w:rsidP="0088127C">
            <w:pPr>
              <w:pStyle w:val="OtherTableBody"/>
            </w:pPr>
            <w:r>
              <w:t>QA</w:t>
            </w:r>
          </w:p>
        </w:tc>
        <w:tc>
          <w:tcPr>
            <w:tcW w:w="4200" w:type="dxa"/>
          </w:tcPr>
          <w:p w14:paraId="7767BEE4" w14:textId="77777777" w:rsidR="00B50050" w:rsidRDefault="00B50050" w:rsidP="0088127C">
            <w:pPr>
              <w:pStyle w:val="OtherTableBody"/>
            </w:pPr>
            <w:r>
              <w:t>QA number</w:t>
            </w:r>
          </w:p>
        </w:tc>
      </w:tr>
      <w:tr w:rsidR="00B50050" w14:paraId="15DA77F9" w14:textId="77777777" w:rsidTr="00195548">
        <w:tc>
          <w:tcPr>
            <w:tcW w:w="600" w:type="dxa"/>
          </w:tcPr>
          <w:p w14:paraId="133069F8" w14:textId="77777777" w:rsidR="00B50050" w:rsidRDefault="00B50050" w:rsidP="0088127C">
            <w:pPr>
              <w:pStyle w:val="OtherTableBody"/>
            </w:pPr>
          </w:p>
        </w:tc>
        <w:tc>
          <w:tcPr>
            <w:tcW w:w="600" w:type="dxa"/>
          </w:tcPr>
          <w:p w14:paraId="435E1095" w14:textId="77777777" w:rsidR="00B50050" w:rsidRDefault="00B50050" w:rsidP="0088127C">
            <w:pPr>
              <w:pStyle w:val="OtherTableBody"/>
            </w:pPr>
            <w:r>
              <w:t>0203</w:t>
            </w:r>
          </w:p>
        </w:tc>
        <w:tc>
          <w:tcPr>
            <w:tcW w:w="2600" w:type="dxa"/>
          </w:tcPr>
          <w:p w14:paraId="0AAEF488" w14:textId="77777777" w:rsidR="00B50050" w:rsidRDefault="00B50050" w:rsidP="0088127C">
            <w:pPr>
              <w:pStyle w:val="OtherTableBody"/>
            </w:pPr>
          </w:p>
        </w:tc>
        <w:tc>
          <w:tcPr>
            <w:tcW w:w="1400" w:type="dxa"/>
          </w:tcPr>
          <w:p w14:paraId="74E7B50F" w14:textId="77777777" w:rsidR="00B50050" w:rsidRDefault="00B50050" w:rsidP="0088127C">
            <w:pPr>
              <w:pStyle w:val="OtherTableBody"/>
            </w:pPr>
            <w:r>
              <w:t>RI</w:t>
            </w:r>
          </w:p>
        </w:tc>
        <w:tc>
          <w:tcPr>
            <w:tcW w:w="4200" w:type="dxa"/>
          </w:tcPr>
          <w:p w14:paraId="7819EE5E" w14:textId="77777777" w:rsidR="00B50050" w:rsidRDefault="00B50050" w:rsidP="0088127C">
            <w:pPr>
              <w:pStyle w:val="OtherTableBody"/>
            </w:pPr>
            <w:r>
              <w:t>A generalized resource identifier.</w:t>
            </w:r>
          </w:p>
        </w:tc>
      </w:tr>
      <w:tr w:rsidR="00B50050" w14:paraId="0BE89656" w14:textId="77777777" w:rsidTr="00195548">
        <w:tc>
          <w:tcPr>
            <w:tcW w:w="600" w:type="dxa"/>
          </w:tcPr>
          <w:p w14:paraId="79394D9E" w14:textId="77777777" w:rsidR="00B50050" w:rsidRDefault="00B50050" w:rsidP="0088127C">
            <w:pPr>
              <w:pStyle w:val="OtherTableBody"/>
            </w:pPr>
          </w:p>
        </w:tc>
        <w:tc>
          <w:tcPr>
            <w:tcW w:w="600" w:type="dxa"/>
          </w:tcPr>
          <w:p w14:paraId="26638F26" w14:textId="77777777" w:rsidR="00B50050" w:rsidRDefault="00B50050" w:rsidP="0088127C">
            <w:pPr>
              <w:pStyle w:val="OtherTableBody"/>
            </w:pPr>
            <w:r>
              <w:t>0203</w:t>
            </w:r>
          </w:p>
        </w:tc>
        <w:tc>
          <w:tcPr>
            <w:tcW w:w="2600" w:type="dxa"/>
          </w:tcPr>
          <w:p w14:paraId="54777C3F" w14:textId="77777777" w:rsidR="00B50050" w:rsidRDefault="00B50050" w:rsidP="0088127C">
            <w:pPr>
              <w:pStyle w:val="OtherTableBody"/>
            </w:pPr>
          </w:p>
        </w:tc>
        <w:tc>
          <w:tcPr>
            <w:tcW w:w="1400" w:type="dxa"/>
          </w:tcPr>
          <w:p w14:paraId="06E655C1" w14:textId="77777777" w:rsidR="00B50050" w:rsidRDefault="00B50050" w:rsidP="0088127C">
            <w:pPr>
              <w:pStyle w:val="OtherTableBody"/>
            </w:pPr>
            <w:r>
              <w:t>RN</w:t>
            </w:r>
          </w:p>
        </w:tc>
        <w:tc>
          <w:tcPr>
            <w:tcW w:w="4200" w:type="dxa"/>
          </w:tcPr>
          <w:p w14:paraId="4D7490EC" w14:textId="77777777" w:rsidR="00B50050" w:rsidRDefault="00B50050" w:rsidP="0088127C">
            <w:pPr>
              <w:pStyle w:val="OtherTableBody"/>
            </w:pPr>
            <w:r>
              <w:t>An identifier that is unique to a registered nurse within the jurisdiction of the licensing board.</w:t>
            </w:r>
          </w:p>
        </w:tc>
      </w:tr>
      <w:tr w:rsidR="00B50050" w14:paraId="149F3470" w14:textId="77777777" w:rsidTr="00195548">
        <w:tc>
          <w:tcPr>
            <w:tcW w:w="600" w:type="dxa"/>
          </w:tcPr>
          <w:p w14:paraId="74DC2A98" w14:textId="77777777" w:rsidR="00B50050" w:rsidRDefault="00B50050" w:rsidP="0088127C">
            <w:pPr>
              <w:pStyle w:val="OtherTableBody"/>
            </w:pPr>
          </w:p>
        </w:tc>
        <w:tc>
          <w:tcPr>
            <w:tcW w:w="600" w:type="dxa"/>
          </w:tcPr>
          <w:p w14:paraId="3D5B02C1" w14:textId="77777777" w:rsidR="00B50050" w:rsidRDefault="00B50050" w:rsidP="0088127C">
            <w:pPr>
              <w:pStyle w:val="OtherTableBody"/>
            </w:pPr>
            <w:r>
              <w:t>0203</w:t>
            </w:r>
          </w:p>
        </w:tc>
        <w:tc>
          <w:tcPr>
            <w:tcW w:w="2600" w:type="dxa"/>
          </w:tcPr>
          <w:p w14:paraId="67857190" w14:textId="77777777" w:rsidR="00B50050" w:rsidRDefault="00B50050" w:rsidP="0088127C">
            <w:pPr>
              <w:pStyle w:val="OtherTableBody"/>
            </w:pPr>
          </w:p>
        </w:tc>
        <w:tc>
          <w:tcPr>
            <w:tcW w:w="1400" w:type="dxa"/>
          </w:tcPr>
          <w:p w14:paraId="05629E26" w14:textId="77777777" w:rsidR="00B50050" w:rsidRDefault="00B50050" w:rsidP="0088127C">
            <w:pPr>
              <w:pStyle w:val="OtherTableBody"/>
            </w:pPr>
            <w:r>
              <w:t>RPH</w:t>
            </w:r>
          </w:p>
        </w:tc>
        <w:tc>
          <w:tcPr>
            <w:tcW w:w="4200" w:type="dxa"/>
          </w:tcPr>
          <w:p w14:paraId="3359BC72" w14:textId="77777777" w:rsidR="00B50050" w:rsidRDefault="00B50050" w:rsidP="0088127C">
            <w:pPr>
              <w:pStyle w:val="OtherTableBody"/>
            </w:pPr>
            <w:r>
              <w:t>An identifier that is unique to a pharmacist within the jurisdiction of the licensing board.</w:t>
            </w:r>
          </w:p>
        </w:tc>
      </w:tr>
      <w:tr w:rsidR="00B50050" w14:paraId="63E95389" w14:textId="77777777" w:rsidTr="00195548">
        <w:tc>
          <w:tcPr>
            <w:tcW w:w="600" w:type="dxa"/>
          </w:tcPr>
          <w:p w14:paraId="3AAB6A0E" w14:textId="77777777" w:rsidR="00B50050" w:rsidRDefault="00B50050" w:rsidP="0088127C">
            <w:pPr>
              <w:pStyle w:val="OtherTableBody"/>
            </w:pPr>
          </w:p>
        </w:tc>
        <w:tc>
          <w:tcPr>
            <w:tcW w:w="600" w:type="dxa"/>
          </w:tcPr>
          <w:p w14:paraId="5D106BDB" w14:textId="77777777" w:rsidR="00B50050" w:rsidRDefault="00B50050" w:rsidP="0088127C">
            <w:pPr>
              <w:pStyle w:val="OtherTableBody"/>
            </w:pPr>
            <w:r>
              <w:t>0203</w:t>
            </w:r>
          </w:p>
        </w:tc>
        <w:tc>
          <w:tcPr>
            <w:tcW w:w="2600" w:type="dxa"/>
          </w:tcPr>
          <w:p w14:paraId="5A06A96B" w14:textId="77777777" w:rsidR="00B50050" w:rsidRDefault="00B50050" w:rsidP="0088127C">
            <w:pPr>
              <w:pStyle w:val="OtherTableBody"/>
            </w:pPr>
          </w:p>
        </w:tc>
        <w:tc>
          <w:tcPr>
            <w:tcW w:w="1400" w:type="dxa"/>
          </w:tcPr>
          <w:p w14:paraId="4C9E472F" w14:textId="77777777" w:rsidR="00B50050" w:rsidRDefault="00B50050" w:rsidP="0088127C">
            <w:pPr>
              <w:pStyle w:val="OtherTableBody"/>
            </w:pPr>
            <w:r>
              <w:t>RR</w:t>
            </w:r>
          </w:p>
        </w:tc>
        <w:tc>
          <w:tcPr>
            <w:tcW w:w="4200" w:type="dxa"/>
          </w:tcPr>
          <w:p w14:paraId="6F1DC3B1" w14:textId="77777777" w:rsidR="00B50050" w:rsidRDefault="00B50050" w:rsidP="0088127C">
            <w:pPr>
              <w:pStyle w:val="OtherTableBody"/>
            </w:pPr>
            <w:r>
              <w:t>An identifier for an individual enrolled with the Railroad Retirement Administration.  Analogous to, but distinct from, a Social Security Number</w:t>
            </w:r>
          </w:p>
        </w:tc>
      </w:tr>
      <w:tr w:rsidR="00B50050" w14:paraId="089FAB1E" w14:textId="77777777" w:rsidTr="00195548">
        <w:tc>
          <w:tcPr>
            <w:tcW w:w="600" w:type="dxa"/>
          </w:tcPr>
          <w:p w14:paraId="0936A0E4" w14:textId="77777777" w:rsidR="00B50050" w:rsidRDefault="00B50050" w:rsidP="0088127C">
            <w:pPr>
              <w:pStyle w:val="OtherTableBody"/>
            </w:pPr>
          </w:p>
        </w:tc>
        <w:tc>
          <w:tcPr>
            <w:tcW w:w="600" w:type="dxa"/>
          </w:tcPr>
          <w:p w14:paraId="0FC6F072" w14:textId="77777777" w:rsidR="00B50050" w:rsidRDefault="00B50050" w:rsidP="0088127C">
            <w:pPr>
              <w:pStyle w:val="OtherTableBody"/>
            </w:pPr>
            <w:r>
              <w:t>0203</w:t>
            </w:r>
          </w:p>
        </w:tc>
        <w:tc>
          <w:tcPr>
            <w:tcW w:w="2600" w:type="dxa"/>
          </w:tcPr>
          <w:p w14:paraId="5E02FFEE" w14:textId="77777777" w:rsidR="00B50050" w:rsidRDefault="00B50050" w:rsidP="0088127C">
            <w:pPr>
              <w:pStyle w:val="OtherTableBody"/>
            </w:pPr>
          </w:p>
        </w:tc>
        <w:tc>
          <w:tcPr>
            <w:tcW w:w="1400" w:type="dxa"/>
          </w:tcPr>
          <w:p w14:paraId="34214858" w14:textId="77777777" w:rsidR="00B50050" w:rsidRDefault="00B50050" w:rsidP="0088127C">
            <w:pPr>
              <w:pStyle w:val="OtherTableBody"/>
            </w:pPr>
            <w:r>
              <w:t>RRI</w:t>
            </w:r>
          </w:p>
        </w:tc>
        <w:tc>
          <w:tcPr>
            <w:tcW w:w="4200" w:type="dxa"/>
          </w:tcPr>
          <w:p w14:paraId="7BE12D9C" w14:textId="77777777" w:rsidR="00B50050" w:rsidRDefault="00B50050" w:rsidP="0088127C">
            <w:pPr>
              <w:pStyle w:val="OtherTableBody"/>
            </w:pPr>
            <w:r>
              <w:t>Regional registry ID</w:t>
            </w:r>
          </w:p>
        </w:tc>
      </w:tr>
      <w:tr w:rsidR="00B50050" w14:paraId="3C3F76E9" w14:textId="77777777" w:rsidTr="00195548">
        <w:tc>
          <w:tcPr>
            <w:tcW w:w="600" w:type="dxa"/>
          </w:tcPr>
          <w:p w14:paraId="707451AC" w14:textId="77777777" w:rsidR="00B50050" w:rsidRDefault="00B50050" w:rsidP="0088127C">
            <w:pPr>
              <w:pStyle w:val="OtherTableBody"/>
            </w:pPr>
          </w:p>
        </w:tc>
        <w:tc>
          <w:tcPr>
            <w:tcW w:w="600" w:type="dxa"/>
          </w:tcPr>
          <w:p w14:paraId="396E2108" w14:textId="77777777" w:rsidR="00B50050" w:rsidRDefault="00B50050" w:rsidP="0088127C">
            <w:pPr>
              <w:pStyle w:val="OtherTableBody"/>
            </w:pPr>
            <w:r>
              <w:t>0203</w:t>
            </w:r>
          </w:p>
        </w:tc>
        <w:tc>
          <w:tcPr>
            <w:tcW w:w="2600" w:type="dxa"/>
          </w:tcPr>
          <w:p w14:paraId="50F5F8F6" w14:textId="77777777" w:rsidR="00B50050" w:rsidRDefault="00B50050" w:rsidP="0088127C">
            <w:pPr>
              <w:pStyle w:val="OtherTableBody"/>
            </w:pPr>
          </w:p>
        </w:tc>
        <w:tc>
          <w:tcPr>
            <w:tcW w:w="1400" w:type="dxa"/>
          </w:tcPr>
          <w:p w14:paraId="075CD308" w14:textId="77777777" w:rsidR="00B50050" w:rsidRDefault="00B50050" w:rsidP="0088127C">
            <w:pPr>
              <w:pStyle w:val="OtherTableBody"/>
            </w:pPr>
            <w:r>
              <w:t>RRP</w:t>
            </w:r>
          </w:p>
        </w:tc>
        <w:tc>
          <w:tcPr>
            <w:tcW w:w="4200" w:type="dxa"/>
          </w:tcPr>
          <w:p w14:paraId="0F188F55" w14:textId="77777777" w:rsidR="00B50050" w:rsidRDefault="00B50050" w:rsidP="0088127C">
            <w:pPr>
              <w:pStyle w:val="OtherTableBody"/>
            </w:pPr>
            <w:r>
              <w:t>Railroad Retirement Provider</w:t>
            </w:r>
          </w:p>
        </w:tc>
      </w:tr>
      <w:tr w:rsidR="00B50050" w14:paraId="2D2C9472" w14:textId="77777777" w:rsidTr="00195548">
        <w:tc>
          <w:tcPr>
            <w:tcW w:w="600" w:type="dxa"/>
          </w:tcPr>
          <w:p w14:paraId="69C1A9F9" w14:textId="77777777" w:rsidR="00B50050" w:rsidRDefault="00B50050" w:rsidP="0088127C">
            <w:pPr>
              <w:pStyle w:val="OtherTableBody"/>
            </w:pPr>
          </w:p>
        </w:tc>
        <w:tc>
          <w:tcPr>
            <w:tcW w:w="600" w:type="dxa"/>
          </w:tcPr>
          <w:p w14:paraId="45A2B3C9" w14:textId="77777777" w:rsidR="00B50050" w:rsidRDefault="00B50050" w:rsidP="0088127C">
            <w:pPr>
              <w:pStyle w:val="OtherTableBody"/>
            </w:pPr>
            <w:r>
              <w:t>0203</w:t>
            </w:r>
          </w:p>
        </w:tc>
        <w:tc>
          <w:tcPr>
            <w:tcW w:w="2600" w:type="dxa"/>
          </w:tcPr>
          <w:p w14:paraId="0DD8094E" w14:textId="77777777" w:rsidR="00B50050" w:rsidRDefault="00B50050" w:rsidP="0088127C">
            <w:pPr>
              <w:pStyle w:val="OtherTableBody"/>
            </w:pPr>
          </w:p>
        </w:tc>
        <w:tc>
          <w:tcPr>
            <w:tcW w:w="1400" w:type="dxa"/>
          </w:tcPr>
          <w:p w14:paraId="33E99C4D" w14:textId="77777777" w:rsidR="00B50050" w:rsidRDefault="00B50050" w:rsidP="0088127C">
            <w:pPr>
              <w:pStyle w:val="OtherTableBody"/>
            </w:pPr>
            <w:r>
              <w:t>SAMN</w:t>
            </w:r>
          </w:p>
        </w:tc>
        <w:tc>
          <w:tcPr>
            <w:tcW w:w="4200" w:type="dxa"/>
          </w:tcPr>
          <w:p w14:paraId="241DFAD5" w14:textId="77777777" w:rsidR="00B50050" w:rsidRDefault="00B50050" w:rsidP="0088127C">
            <w:pPr>
              <w:pStyle w:val="OtherTableBody"/>
            </w:pPr>
            <w:r>
              <w:t>The accession number for the BioSample data repository at the National Center for Biotechnology Information (NCBI)</w:t>
            </w:r>
          </w:p>
        </w:tc>
      </w:tr>
      <w:tr w:rsidR="00B50050" w14:paraId="36238700" w14:textId="77777777" w:rsidTr="00195548">
        <w:tc>
          <w:tcPr>
            <w:tcW w:w="600" w:type="dxa"/>
          </w:tcPr>
          <w:p w14:paraId="2247B5CE" w14:textId="77777777" w:rsidR="00B50050" w:rsidRDefault="00B50050" w:rsidP="0088127C">
            <w:pPr>
              <w:pStyle w:val="OtherTableBody"/>
            </w:pPr>
          </w:p>
        </w:tc>
        <w:tc>
          <w:tcPr>
            <w:tcW w:w="600" w:type="dxa"/>
          </w:tcPr>
          <w:p w14:paraId="341651E4" w14:textId="77777777" w:rsidR="00B50050" w:rsidRDefault="00B50050" w:rsidP="0088127C">
            <w:pPr>
              <w:pStyle w:val="OtherTableBody"/>
            </w:pPr>
            <w:r>
              <w:t>0203</w:t>
            </w:r>
          </w:p>
        </w:tc>
        <w:tc>
          <w:tcPr>
            <w:tcW w:w="2600" w:type="dxa"/>
          </w:tcPr>
          <w:p w14:paraId="57505831" w14:textId="77777777" w:rsidR="00B50050" w:rsidRDefault="00B50050" w:rsidP="0088127C">
            <w:pPr>
              <w:pStyle w:val="OtherTableBody"/>
            </w:pPr>
          </w:p>
        </w:tc>
        <w:tc>
          <w:tcPr>
            <w:tcW w:w="1400" w:type="dxa"/>
          </w:tcPr>
          <w:p w14:paraId="40542AC4" w14:textId="77777777" w:rsidR="00B50050" w:rsidRDefault="00B50050" w:rsidP="0088127C">
            <w:pPr>
              <w:pStyle w:val="OtherTableBody"/>
            </w:pPr>
            <w:r>
              <w:t>SB</w:t>
            </w:r>
          </w:p>
        </w:tc>
        <w:tc>
          <w:tcPr>
            <w:tcW w:w="4200" w:type="dxa"/>
          </w:tcPr>
          <w:p w14:paraId="77F9684F" w14:textId="77777777" w:rsidR="00B50050" w:rsidRDefault="00B50050" w:rsidP="0088127C">
            <w:pPr>
              <w:pStyle w:val="OtherTableBody"/>
            </w:pPr>
            <w:r>
              <w:t>An identifier issued by a governmental organization to a person to identify the person should they apply for or receive social services and/or benefits</w:t>
            </w:r>
          </w:p>
        </w:tc>
      </w:tr>
      <w:tr w:rsidR="00B50050" w14:paraId="2990CB89" w14:textId="77777777" w:rsidTr="00195548">
        <w:tc>
          <w:tcPr>
            <w:tcW w:w="600" w:type="dxa"/>
          </w:tcPr>
          <w:p w14:paraId="0BFEDED9" w14:textId="77777777" w:rsidR="00B50050" w:rsidRDefault="00B50050" w:rsidP="0088127C">
            <w:pPr>
              <w:pStyle w:val="OtherTableBody"/>
            </w:pPr>
          </w:p>
        </w:tc>
        <w:tc>
          <w:tcPr>
            <w:tcW w:w="600" w:type="dxa"/>
          </w:tcPr>
          <w:p w14:paraId="4BB7E81F" w14:textId="77777777" w:rsidR="00B50050" w:rsidRDefault="00B50050" w:rsidP="0088127C">
            <w:pPr>
              <w:pStyle w:val="OtherTableBody"/>
            </w:pPr>
            <w:r>
              <w:t>0203</w:t>
            </w:r>
          </w:p>
        </w:tc>
        <w:tc>
          <w:tcPr>
            <w:tcW w:w="2600" w:type="dxa"/>
          </w:tcPr>
          <w:p w14:paraId="6950DD6D" w14:textId="77777777" w:rsidR="00B50050" w:rsidRDefault="00B50050" w:rsidP="0088127C">
            <w:pPr>
              <w:pStyle w:val="OtherTableBody"/>
            </w:pPr>
          </w:p>
        </w:tc>
        <w:tc>
          <w:tcPr>
            <w:tcW w:w="1400" w:type="dxa"/>
          </w:tcPr>
          <w:p w14:paraId="5E4B9B94" w14:textId="77777777" w:rsidR="00B50050" w:rsidRDefault="00B50050" w:rsidP="0088127C">
            <w:pPr>
              <w:pStyle w:val="OtherTableBody"/>
            </w:pPr>
            <w:r>
              <w:t>SID</w:t>
            </w:r>
          </w:p>
        </w:tc>
        <w:tc>
          <w:tcPr>
            <w:tcW w:w="4200" w:type="dxa"/>
          </w:tcPr>
          <w:p w14:paraId="159C55B5" w14:textId="77777777" w:rsidR="00B50050" w:rsidRDefault="00B50050" w:rsidP="0088127C">
            <w:pPr>
              <w:pStyle w:val="OtherTableBody"/>
            </w:pPr>
            <w:r>
              <w:t>Identifier for a specimen.</w:t>
            </w:r>
          </w:p>
        </w:tc>
      </w:tr>
      <w:tr w:rsidR="00B50050" w14:paraId="7A41020B" w14:textId="77777777" w:rsidTr="00195548">
        <w:tc>
          <w:tcPr>
            <w:tcW w:w="600" w:type="dxa"/>
          </w:tcPr>
          <w:p w14:paraId="32DD04E3" w14:textId="77777777" w:rsidR="00B50050" w:rsidRDefault="00B50050" w:rsidP="0088127C">
            <w:pPr>
              <w:pStyle w:val="OtherTableBody"/>
            </w:pPr>
          </w:p>
        </w:tc>
        <w:tc>
          <w:tcPr>
            <w:tcW w:w="600" w:type="dxa"/>
          </w:tcPr>
          <w:p w14:paraId="64114231" w14:textId="77777777" w:rsidR="00B50050" w:rsidRDefault="00B50050" w:rsidP="0088127C">
            <w:pPr>
              <w:pStyle w:val="OtherTableBody"/>
            </w:pPr>
            <w:r>
              <w:t>0203</w:t>
            </w:r>
          </w:p>
        </w:tc>
        <w:tc>
          <w:tcPr>
            <w:tcW w:w="2600" w:type="dxa"/>
          </w:tcPr>
          <w:p w14:paraId="052547D1" w14:textId="77777777" w:rsidR="00B50050" w:rsidRDefault="00B50050" w:rsidP="0088127C">
            <w:pPr>
              <w:pStyle w:val="OtherTableBody"/>
            </w:pPr>
          </w:p>
        </w:tc>
        <w:tc>
          <w:tcPr>
            <w:tcW w:w="1400" w:type="dxa"/>
          </w:tcPr>
          <w:p w14:paraId="0240D3A1" w14:textId="77777777" w:rsidR="00B50050" w:rsidRDefault="00B50050" w:rsidP="0088127C">
            <w:pPr>
              <w:pStyle w:val="OtherTableBody"/>
            </w:pPr>
            <w:r>
              <w:t>SL</w:t>
            </w:r>
          </w:p>
        </w:tc>
        <w:tc>
          <w:tcPr>
            <w:tcW w:w="4200" w:type="dxa"/>
          </w:tcPr>
          <w:p w14:paraId="0C036B88" w14:textId="77777777" w:rsidR="00B50050" w:rsidRDefault="00B50050" w:rsidP="0088127C">
            <w:pPr>
              <w:pStyle w:val="OtherTableBody"/>
            </w:pPr>
            <w:r>
              <w:t>State license</w:t>
            </w:r>
          </w:p>
        </w:tc>
      </w:tr>
      <w:tr w:rsidR="00B50050" w14:paraId="21692866" w14:textId="77777777" w:rsidTr="00195548">
        <w:tc>
          <w:tcPr>
            <w:tcW w:w="600" w:type="dxa"/>
          </w:tcPr>
          <w:p w14:paraId="2AF85553" w14:textId="77777777" w:rsidR="00B50050" w:rsidRDefault="00B50050" w:rsidP="0088127C">
            <w:pPr>
              <w:pStyle w:val="OtherTableBody"/>
            </w:pPr>
          </w:p>
        </w:tc>
        <w:tc>
          <w:tcPr>
            <w:tcW w:w="600" w:type="dxa"/>
          </w:tcPr>
          <w:p w14:paraId="13EE2D18" w14:textId="77777777" w:rsidR="00B50050" w:rsidRDefault="00B50050" w:rsidP="0088127C">
            <w:pPr>
              <w:pStyle w:val="OtherTableBody"/>
            </w:pPr>
            <w:r>
              <w:t>0203</w:t>
            </w:r>
          </w:p>
        </w:tc>
        <w:tc>
          <w:tcPr>
            <w:tcW w:w="2600" w:type="dxa"/>
          </w:tcPr>
          <w:p w14:paraId="3344A053" w14:textId="77777777" w:rsidR="00B50050" w:rsidRDefault="00B50050" w:rsidP="0088127C">
            <w:pPr>
              <w:pStyle w:val="OtherTableBody"/>
            </w:pPr>
          </w:p>
        </w:tc>
        <w:tc>
          <w:tcPr>
            <w:tcW w:w="1400" w:type="dxa"/>
          </w:tcPr>
          <w:p w14:paraId="6AC7693D" w14:textId="77777777" w:rsidR="00B50050" w:rsidRDefault="00B50050" w:rsidP="0088127C">
            <w:pPr>
              <w:pStyle w:val="OtherTableBody"/>
            </w:pPr>
            <w:r>
              <w:t>SN</w:t>
            </w:r>
          </w:p>
        </w:tc>
        <w:tc>
          <w:tcPr>
            <w:tcW w:w="4200" w:type="dxa"/>
          </w:tcPr>
          <w:p w14:paraId="7F1D483C" w14:textId="77777777" w:rsidR="00B50050" w:rsidRDefault="00B50050" w:rsidP="0088127C">
            <w:pPr>
              <w:pStyle w:val="OtherTableBody"/>
            </w:pPr>
            <w:r>
              <w:t>An identifier for a subscriber of an insurance policy which is unique for, and usually assigned by, the insurance carrier.</w:t>
            </w:r>
          </w:p>
        </w:tc>
      </w:tr>
      <w:tr w:rsidR="00B50050" w14:paraId="46F60618" w14:textId="77777777" w:rsidTr="00195548">
        <w:tc>
          <w:tcPr>
            <w:tcW w:w="600" w:type="dxa"/>
          </w:tcPr>
          <w:p w14:paraId="5A3F9B9B" w14:textId="77777777" w:rsidR="00B50050" w:rsidRDefault="00B50050" w:rsidP="0088127C">
            <w:pPr>
              <w:pStyle w:val="OtherTableBody"/>
            </w:pPr>
          </w:p>
        </w:tc>
        <w:tc>
          <w:tcPr>
            <w:tcW w:w="600" w:type="dxa"/>
          </w:tcPr>
          <w:p w14:paraId="55417F3F" w14:textId="77777777" w:rsidR="00B50050" w:rsidRDefault="00B50050" w:rsidP="0088127C">
            <w:pPr>
              <w:pStyle w:val="OtherTableBody"/>
            </w:pPr>
            <w:r>
              <w:t>0203</w:t>
            </w:r>
          </w:p>
        </w:tc>
        <w:tc>
          <w:tcPr>
            <w:tcW w:w="2600" w:type="dxa"/>
          </w:tcPr>
          <w:p w14:paraId="4CBB69FB" w14:textId="77777777" w:rsidR="00B50050" w:rsidRDefault="00B50050" w:rsidP="0088127C">
            <w:pPr>
              <w:pStyle w:val="OtherTableBody"/>
            </w:pPr>
          </w:p>
        </w:tc>
        <w:tc>
          <w:tcPr>
            <w:tcW w:w="1400" w:type="dxa"/>
          </w:tcPr>
          <w:p w14:paraId="4CDD90B5" w14:textId="77777777" w:rsidR="00B50050" w:rsidRDefault="00B50050" w:rsidP="0088127C">
            <w:pPr>
              <w:pStyle w:val="OtherTableBody"/>
            </w:pPr>
            <w:r>
              <w:t>SNBSN</w:t>
            </w:r>
          </w:p>
        </w:tc>
        <w:tc>
          <w:tcPr>
            <w:tcW w:w="4200" w:type="dxa"/>
          </w:tcPr>
          <w:p w14:paraId="6B055761" w14:textId="77777777" w:rsidR="00B50050" w:rsidRDefault="00B50050" w:rsidP="0088127C">
            <w:pPr>
              <w:pStyle w:val="OtherTableBody"/>
            </w:pPr>
            <w:r>
              <w:t>The identifier on a Newborn Screening Dried Bloodspot (NDBS) card that is assigned by the state which provided the sample collection cards and to whom this information must be reported</w:t>
            </w:r>
          </w:p>
        </w:tc>
      </w:tr>
      <w:tr w:rsidR="00B50050" w14:paraId="6B25EE8A" w14:textId="77777777" w:rsidTr="00195548">
        <w:tc>
          <w:tcPr>
            <w:tcW w:w="600" w:type="dxa"/>
          </w:tcPr>
          <w:p w14:paraId="6754A93F" w14:textId="77777777" w:rsidR="00B50050" w:rsidRDefault="00B50050" w:rsidP="0088127C">
            <w:pPr>
              <w:pStyle w:val="OtherTableBody"/>
            </w:pPr>
          </w:p>
        </w:tc>
        <w:tc>
          <w:tcPr>
            <w:tcW w:w="600" w:type="dxa"/>
          </w:tcPr>
          <w:p w14:paraId="35EDD09F" w14:textId="77777777" w:rsidR="00B50050" w:rsidRDefault="00B50050" w:rsidP="0088127C">
            <w:pPr>
              <w:pStyle w:val="OtherTableBody"/>
            </w:pPr>
            <w:r>
              <w:t>0203</w:t>
            </w:r>
          </w:p>
        </w:tc>
        <w:tc>
          <w:tcPr>
            <w:tcW w:w="2600" w:type="dxa"/>
          </w:tcPr>
          <w:p w14:paraId="7F692B77" w14:textId="77777777" w:rsidR="00B50050" w:rsidRDefault="00B50050" w:rsidP="0088127C">
            <w:pPr>
              <w:pStyle w:val="OtherTableBody"/>
            </w:pPr>
          </w:p>
        </w:tc>
        <w:tc>
          <w:tcPr>
            <w:tcW w:w="1400" w:type="dxa"/>
          </w:tcPr>
          <w:p w14:paraId="00B56DEB" w14:textId="77777777" w:rsidR="00B50050" w:rsidRDefault="00B50050" w:rsidP="0088127C">
            <w:pPr>
              <w:pStyle w:val="OtherTableBody"/>
            </w:pPr>
            <w:r>
              <w:t>SNO</w:t>
            </w:r>
          </w:p>
        </w:tc>
        <w:tc>
          <w:tcPr>
            <w:tcW w:w="4200" w:type="dxa"/>
          </w:tcPr>
          <w:p w14:paraId="4B46833F" w14:textId="77777777" w:rsidR="00B50050" w:rsidRDefault="00B50050" w:rsidP="0088127C">
            <w:pPr>
              <w:pStyle w:val="OtherTableBody"/>
            </w:pPr>
            <w:r>
              <w:t>An identifier affixed to an item by the manufacturer when it is first made, where each item has a different identifier.</w:t>
            </w:r>
          </w:p>
        </w:tc>
      </w:tr>
      <w:tr w:rsidR="00B50050" w14:paraId="70CB393E" w14:textId="77777777" w:rsidTr="00195548">
        <w:tc>
          <w:tcPr>
            <w:tcW w:w="600" w:type="dxa"/>
          </w:tcPr>
          <w:p w14:paraId="293D0398" w14:textId="77777777" w:rsidR="00B50050" w:rsidRDefault="00B50050" w:rsidP="0088127C">
            <w:pPr>
              <w:pStyle w:val="OtherTableBody"/>
            </w:pPr>
          </w:p>
        </w:tc>
        <w:tc>
          <w:tcPr>
            <w:tcW w:w="600" w:type="dxa"/>
          </w:tcPr>
          <w:p w14:paraId="24BFA195" w14:textId="77777777" w:rsidR="00B50050" w:rsidRDefault="00B50050" w:rsidP="0088127C">
            <w:pPr>
              <w:pStyle w:val="OtherTableBody"/>
            </w:pPr>
            <w:r>
              <w:t>0203</w:t>
            </w:r>
          </w:p>
        </w:tc>
        <w:tc>
          <w:tcPr>
            <w:tcW w:w="2600" w:type="dxa"/>
          </w:tcPr>
          <w:p w14:paraId="66A68FEB" w14:textId="77777777" w:rsidR="00B50050" w:rsidRDefault="00B50050" w:rsidP="0088127C">
            <w:pPr>
              <w:pStyle w:val="OtherTableBody"/>
            </w:pPr>
          </w:p>
        </w:tc>
        <w:tc>
          <w:tcPr>
            <w:tcW w:w="1400" w:type="dxa"/>
          </w:tcPr>
          <w:p w14:paraId="1EEC0C74" w14:textId="77777777" w:rsidR="00B50050" w:rsidRDefault="00B50050" w:rsidP="0088127C">
            <w:pPr>
              <w:pStyle w:val="OtherTableBody"/>
            </w:pPr>
            <w:r>
              <w:t>SP</w:t>
            </w:r>
          </w:p>
        </w:tc>
        <w:tc>
          <w:tcPr>
            <w:tcW w:w="4200" w:type="dxa"/>
          </w:tcPr>
          <w:p w14:paraId="60A68F10" w14:textId="77777777" w:rsidR="00B50050" w:rsidRDefault="00B50050" w:rsidP="0088127C">
            <w:pPr>
              <w:pStyle w:val="OtherTableBody"/>
            </w:pPr>
            <w:r>
              <w:t>A number associated with a permit identifying a person who is a resident of a jurisdiction for the purpose of education.</w:t>
            </w:r>
          </w:p>
        </w:tc>
      </w:tr>
      <w:tr w:rsidR="00B50050" w14:paraId="09FC46D5" w14:textId="77777777" w:rsidTr="00195548">
        <w:tc>
          <w:tcPr>
            <w:tcW w:w="600" w:type="dxa"/>
          </w:tcPr>
          <w:p w14:paraId="3F5FF6F6" w14:textId="77777777" w:rsidR="00B50050" w:rsidRDefault="00B50050" w:rsidP="0088127C">
            <w:pPr>
              <w:pStyle w:val="OtherTableBody"/>
            </w:pPr>
          </w:p>
        </w:tc>
        <w:tc>
          <w:tcPr>
            <w:tcW w:w="600" w:type="dxa"/>
          </w:tcPr>
          <w:p w14:paraId="5F920386" w14:textId="77777777" w:rsidR="00B50050" w:rsidRDefault="00B50050" w:rsidP="0088127C">
            <w:pPr>
              <w:pStyle w:val="OtherTableBody"/>
            </w:pPr>
            <w:r>
              <w:t>0203</w:t>
            </w:r>
          </w:p>
        </w:tc>
        <w:tc>
          <w:tcPr>
            <w:tcW w:w="2600" w:type="dxa"/>
          </w:tcPr>
          <w:p w14:paraId="7F9E0271" w14:textId="77777777" w:rsidR="00B50050" w:rsidRDefault="00B50050" w:rsidP="0088127C">
            <w:pPr>
              <w:pStyle w:val="OtherTableBody"/>
            </w:pPr>
          </w:p>
        </w:tc>
        <w:tc>
          <w:tcPr>
            <w:tcW w:w="1400" w:type="dxa"/>
          </w:tcPr>
          <w:p w14:paraId="6BD0B64A" w14:textId="77777777" w:rsidR="00B50050" w:rsidRDefault="00B50050" w:rsidP="0088127C">
            <w:pPr>
              <w:pStyle w:val="OtherTableBody"/>
            </w:pPr>
            <w:r>
              <w:t>SR</w:t>
            </w:r>
          </w:p>
        </w:tc>
        <w:tc>
          <w:tcPr>
            <w:tcW w:w="4200" w:type="dxa"/>
          </w:tcPr>
          <w:p w14:paraId="40EE1DDC" w14:textId="77777777" w:rsidR="00B50050" w:rsidRDefault="00B50050" w:rsidP="0088127C">
            <w:pPr>
              <w:pStyle w:val="OtherTableBody"/>
            </w:pPr>
            <w:r>
              <w:t>State registry ID</w:t>
            </w:r>
          </w:p>
        </w:tc>
      </w:tr>
      <w:tr w:rsidR="00B50050" w14:paraId="33828023" w14:textId="77777777" w:rsidTr="00195548">
        <w:tc>
          <w:tcPr>
            <w:tcW w:w="600" w:type="dxa"/>
          </w:tcPr>
          <w:p w14:paraId="2E361EEA" w14:textId="77777777" w:rsidR="00B50050" w:rsidRDefault="00B50050" w:rsidP="0088127C">
            <w:pPr>
              <w:pStyle w:val="OtherTableBody"/>
            </w:pPr>
          </w:p>
        </w:tc>
        <w:tc>
          <w:tcPr>
            <w:tcW w:w="600" w:type="dxa"/>
          </w:tcPr>
          <w:p w14:paraId="6D4CC00F" w14:textId="77777777" w:rsidR="00B50050" w:rsidRDefault="00B50050" w:rsidP="0088127C">
            <w:pPr>
              <w:pStyle w:val="OtherTableBody"/>
            </w:pPr>
            <w:r>
              <w:t>0203</w:t>
            </w:r>
          </w:p>
        </w:tc>
        <w:tc>
          <w:tcPr>
            <w:tcW w:w="2600" w:type="dxa"/>
          </w:tcPr>
          <w:p w14:paraId="34710379" w14:textId="77777777" w:rsidR="00B50050" w:rsidRDefault="00B50050" w:rsidP="0088127C">
            <w:pPr>
              <w:pStyle w:val="OtherTableBody"/>
            </w:pPr>
          </w:p>
        </w:tc>
        <w:tc>
          <w:tcPr>
            <w:tcW w:w="1400" w:type="dxa"/>
          </w:tcPr>
          <w:p w14:paraId="6E9F14E4" w14:textId="77777777" w:rsidR="00B50050" w:rsidRDefault="00B50050" w:rsidP="0088127C">
            <w:pPr>
              <w:pStyle w:val="OtherTableBody"/>
            </w:pPr>
            <w:r>
              <w:t>SRX</w:t>
            </w:r>
          </w:p>
        </w:tc>
        <w:tc>
          <w:tcPr>
            <w:tcW w:w="4200" w:type="dxa"/>
          </w:tcPr>
          <w:p w14:paraId="67F16A28" w14:textId="77777777" w:rsidR="00B50050" w:rsidRDefault="00B50050" w:rsidP="0088127C">
            <w:pPr>
              <w:pStyle w:val="OtherTableBody"/>
            </w:pPr>
            <w:r>
              <w:t>The accession number generated by the Sequence Read Archive (SRA) at the National Center for Biotechnology Information (NCBI) when sequence data are uploaded to NCBI.</w:t>
            </w:r>
          </w:p>
        </w:tc>
      </w:tr>
      <w:tr w:rsidR="00B50050" w14:paraId="1530595F" w14:textId="77777777" w:rsidTr="00195548">
        <w:tc>
          <w:tcPr>
            <w:tcW w:w="600" w:type="dxa"/>
          </w:tcPr>
          <w:p w14:paraId="307A7F01" w14:textId="77777777" w:rsidR="00B50050" w:rsidRDefault="00B50050" w:rsidP="0088127C">
            <w:pPr>
              <w:pStyle w:val="OtherTableBody"/>
            </w:pPr>
          </w:p>
        </w:tc>
        <w:tc>
          <w:tcPr>
            <w:tcW w:w="600" w:type="dxa"/>
          </w:tcPr>
          <w:p w14:paraId="66671D5B" w14:textId="77777777" w:rsidR="00B50050" w:rsidRDefault="00B50050" w:rsidP="0088127C">
            <w:pPr>
              <w:pStyle w:val="OtherTableBody"/>
            </w:pPr>
            <w:r>
              <w:t>0203</w:t>
            </w:r>
          </w:p>
        </w:tc>
        <w:tc>
          <w:tcPr>
            <w:tcW w:w="2600" w:type="dxa"/>
          </w:tcPr>
          <w:p w14:paraId="1CDE1DA7" w14:textId="77777777" w:rsidR="00B50050" w:rsidRDefault="00B50050" w:rsidP="0088127C">
            <w:pPr>
              <w:pStyle w:val="OtherTableBody"/>
            </w:pPr>
          </w:p>
        </w:tc>
        <w:tc>
          <w:tcPr>
            <w:tcW w:w="1400" w:type="dxa"/>
          </w:tcPr>
          <w:p w14:paraId="1024513C" w14:textId="77777777" w:rsidR="00B50050" w:rsidRDefault="00B50050" w:rsidP="0088127C">
            <w:pPr>
              <w:pStyle w:val="OtherTableBody"/>
            </w:pPr>
            <w:r>
              <w:t>SS</w:t>
            </w:r>
          </w:p>
        </w:tc>
        <w:tc>
          <w:tcPr>
            <w:tcW w:w="4200" w:type="dxa"/>
          </w:tcPr>
          <w:p w14:paraId="5C4D1BCC" w14:textId="77777777" w:rsidR="00B50050" w:rsidRDefault="00B50050" w:rsidP="0088127C">
            <w:pPr>
              <w:pStyle w:val="OtherTableBody"/>
            </w:pPr>
            <w:r>
              <w:t>Social Security number</w:t>
            </w:r>
          </w:p>
        </w:tc>
      </w:tr>
      <w:tr w:rsidR="00B50050" w14:paraId="67E248F6" w14:textId="77777777" w:rsidTr="00195548">
        <w:tc>
          <w:tcPr>
            <w:tcW w:w="600" w:type="dxa"/>
          </w:tcPr>
          <w:p w14:paraId="7AE15971" w14:textId="77777777" w:rsidR="00B50050" w:rsidRDefault="00B50050" w:rsidP="0088127C">
            <w:pPr>
              <w:pStyle w:val="OtherTableBody"/>
            </w:pPr>
          </w:p>
        </w:tc>
        <w:tc>
          <w:tcPr>
            <w:tcW w:w="600" w:type="dxa"/>
          </w:tcPr>
          <w:p w14:paraId="32312C47" w14:textId="77777777" w:rsidR="00B50050" w:rsidRDefault="00B50050" w:rsidP="0088127C">
            <w:pPr>
              <w:pStyle w:val="OtherTableBody"/>
            </w:pPr>
            <w:r>
              <w:t>0203</w:t>
            </w:r>
          </w:p>
        </w:tc>
        <w:tc>
          <w:tcPr>
            <w:tcW w:w="2600" w:type="dxa"/>
          </w:tcPr>
          <w:p w14:paraId="237C6CBF" w14:textId="77777777" w:rsidR="00B50050" w:rsidRDefault="00B50050" w:rsidP="0088127C">
            <w:pPr>
              <w:pStyle w:val="OtherTableBody"/>
            </w:pPr>
          </w:p>
        </w:tc>
        <w:tc>
          <w:tcPr>
            <w:tcW w:w="1400" w:type="dxa"/>
          </w:tcPr>
          <w:p w14:paraId="7764A3C4" w14:textId="77777777" w:rsidR="00B50050" w:rsidRDefault="00B50050" w:rsidP="0088127C">
            <w:pPr>
              <w:pStyle w:val="OtherTableBody"/>
            </w:pPr>
            <w:r>
              <w:t>STN</w:t>
            </w:r>
          </w:p>
        </w:tc>
        <w:tc>
          <w:tcPr>
            <w:tcW w:w="4200" w:type="dxa"/>
          </w:tcPr>
          <w:p w14:paraId="6AEB81DF" w14:textId="77777777" w:rsidR="00B50050" w:rsidRDefault="00B50050" w:rsidP="0088127C">
            <w:pPr>
              <w:pStyle w:val="OtherTableBody"/>
            </w:pPr>
            <w:r>
              <w:t>Identifier assigned to a package being shipped</w:t>
            </w:r>
          </w:p>
        </w:tc>
      </w:tr>
      <w:tr w:rsidR="00B50050" w14:paraId="1B618A12" w14:textId="77777777" w:rsidTr="00195548">
        <w:tc>
          <w:tcPr>
            <w:tcW w:w="600" w:type="dxa"/>
          </w:tcPr>
          <w:p w14:paraId="6F15F66E" w14:textId="77777777" w:rsidR="00B50050" w:rsidRDefault="00B50050" w:rsidP="0088127C">
            <w:pPr>
              <w:pStyle w:val="OtherTableBody"/>
            </w:pPr>
          </w:p>
        </w:tc>
        <w:tc>
          <w:tcPr>
            <w:tcW w:w="600" w:type="dxa"/>
          </w:tcPr>
          <w:p w14:paraId="389BDDD6" w14:textId="77777777" w:rsidR="00B50050" w:rsidRDefault="00B50050" w:rsidP="0088127C">
            <w:pPr>
              <w:pStyle w:val="OtherTableBody"/>
            </w:pPr>
            <w:r>
              <w:t>0203</w:t>
            </w:r>
          </w:p>
        </w:tc>
        <w:tc>
          <w:tcPr>
            <w:tcW w:w="2600" w:type="dxa"/>
          </w:tcPr>
          <w:p w14:paraId="4E9A2898" w14:textId="77777777" w:rsidR="00B50050" w:rsidRDefault="00B50050" w:rsidP="0088127C">
            <w:pPr>
              <w:pStyle w:val="OtherTableBody"/>
            </w:pPr>
          </w:p>
        </w:tc>
        <w:tc>
          <w:tcPr>
            <w:tcW w:w="1400" w:type="dxa"/>
          </w:tcPr>
          <w:p w14:paraId="0B141E7F" w14:textId="77777777" w:rsidR="00B50050" w:rsidRDefault="00B50050" w:rsidP="0088127C">
            <w:pPr>
              <w:pStyle w:val="OtherTableBody"/>
            </w:pPr>
            <w:r>
              <w:t>TAX</w:t>
            </w:r>
          </w:p>
        </w:tc>
        <w:tc>
          <w:tcPr>
            <w:tcW w:w="4200" w:type="dxa"/>
          </w:tcPr>
          <w:p w14:paraId="1DE2A85C" w14:textId="77777777" w:rsidR="00B50050" w:rsidRDefault="00B50050" w:rsidP="0088127C">
            <w:pPr>
              <w:pStyle w:val="OtherTableBody"/>
            </w:pPr>
            <w:r>
              <w:t>Tax ID number</w:t>
            </w:r>
          </w:p>
        </w:tc>
      </w:tr>
      <w:tr w:rsidR="00B50050" w14:paraId="1469AD5E" w14:textId="77777777" w:rsidTr="00195548">
        <w:tc>
          <w:tcPr>
            <w:tcW w:w="600" w:type="dxa"/>
          </w:tcPr>
          <w:p w14:paraId="07FA944F" w14:textId="77777777" w:rsidR="00B50050" w:rsidRDefault="00B50050" w:rsidP="0088127C">
            <w:pPr>
              <w:pStyle w:val="OtherTableBody"/>
            </w:pPr>
          </w:p>
        </w:tc>
        <w:tc>
          <w:tcPr>
            <w:tcW w:w="600" w:type="dxa"/>
          </w:tcPr>
          <w:p w14:paraId="33183DEB" w14:textId="77777777" w:rsidR="00B50050" w:rsidRDefault="00B50050" w:rsidP="0088127C">
            <w:pPr>
              <w:pStyle w:val="OtherTableBody"/>
            </w:pPr>
            <w:r>
              <w:t>0203</w:t>
            </w:r>
          </w:p>
        </w:tc>
        <w:tc>
          <w:tcPr>
            <w:tcW w:w="2600" w:type="dxa"/>
          </w:tcPr>
          <w:p w14:paraId="440C2215" w14:textId="77777777" w:rsidR="00B50050" w:rsidRDefault="00B50050" w:rsidP="0088127C">
            <w:pPr>
              <w:pStyle w:val="OtherTableBody"/>
            </w:pPr>
          </w:p>
        </w:tc>
        <w:tc>
          <w:tcPr>
            <w:tcW w:w="1400" w:type="dxa"/>
          </w:tcPr>
          <w:p w14:paraId="208464EF" w14:textId="77777777" w:rsidR="00B50050" w:rsidRDefault="00B50050" w:rsidP="0088127C">
            <w:pPr>
              <w:pStyle w:val="OtherTableBody"/>
            </w:pPr>
            <w:r>
              <w:t>TN</w:t>
            </w:r>
          </w:p>
        </w:tc>
        <w:tc>
          <w:tcPr>
            <w:tcW w:w="4200" w:type="dxa"/>
          </w:tcPr>
          <w:p w14:paraId="1220EE7B" w14:textId="77777777" w:rsidR="00B50050" w:rsidRDefault="00B50050" w:rsidP="0088127C">
            <w:pPr>
              <w:pStyle w:val="OtherTableBody"/>
            </w:pPr>
            <w:r>
              <w:t>A number assigned to a member of an indigenous group in Canada.</w:t>
            </w:r>
          </w:p>
        </w:tc>
      </w:tr>
      <w:tr w:rsidR="00B50050" w14:paraId="3F019FF6" w14:textId="77777777" w:rsidTr="00195548">
        <w:tc>
          <w:tcPr>
            <w:tcW w:w="600" w:type="dxa"/>
          </w:tcPr>
          <w:p w14:paraId="352CA9F8" w14:textId="77777777" w:rsidR="00B50050" w:rsidRDefault="00B50050" w:rsidP="0088127C">
            <w:pPr>
              <w:pStyle w:val="OtherTableBody"/>
            </w:pPr>
          </w:p>
        </w:tc>
        <w:tc>
          <w:tcPr>
            <w:tcW w:w="600" w:type="dxa"/>
          </w:tcPr>
          <w:p w14:paraId="0D815920" w14:textId="77777777" w:rsidR="00B50050" w:rsidRDefault="00B50050" w:rsidP="0088127C">
            <w:pPr>
              <w:pStyle w:val="OtherTableBody"/>
            </w:pPr>
            <w:r>
              <w:t>0203</w:t>
            </w:r>
          </w:p>
        </w:tc>
        <w:tc>
          <w:tcPr>
            <w:tcW w:w="2600" w:type="dxa"/>
          </w:tcPr>
          <w:p w14:paraId="3644E5C9" w14:textId="77777777" w:rsidR="00B50050" w:rsidRDefault="00B50050" w:rsidP="0088127C">
            <w:pPr>
              <w:pStyle w:val="OtherTableBody"/>
            </w:pPr>
          </w:p>
        </w:tc>
        <w:tc>
          <w:tcPr>
            <w:tcW w:w="1400" w:type="dxa"/>
          </w:tcPr>
          <w:p w14:paraId="0C301C9A" w14:textId="77777777" w:rsidR="00B50050" w:rsidRDefault="00B50050" w:rsidP="0088127C">
            <w:pPr>
              <w:pStyle w:val="OtherTableBody"/>
            </w:pPr>
            <w:r>
              <w:t>TPR</w:t>
            </w:r>
          </w:p>
        </w:tc>
        <w:tc>
          <w:tcPr>
            <w:tcW w:w="4200" w:type="dxa"/>
          </w:tcPr>
          <w:p w14:paraId="2CC5E57C" w14:textId="77777777" w:rsidR="00B50050" w:rsidRDefault="00B50050" w:rsidP="0088127C">
            <w:pPr>
              <w:pStyle w:val="OtherTableBody"/>
            </w:pPr>
            <w:r>
              <w:t>A number associated with a document identifying a person's temporary permanent resident status.</w:t>
            </w:r>
          </w:p>
        </w:tc>
      </w:tr>
      <w:tr w:rsidR="00B50050" w14:paraId="14E7D5A5" w14:textId="77777777" w:rsidTr="00195548">
        <w:tc>
          <w:tcPr>
            <w:tcW w:w="600" w:type="dxa"/>
          </w:tcPr>
          <w:p w14:paraId="3C627902" w14:textId="77777777" w:rsidR="00B50050" w:rsidRDefault="00B50050" w:rsidP="0088127C">
            <w:pPr>
              <w:pStyle w:val="OtherTableBody"/>
            </w:pPr>
          </w:p>
        </w:tc>
        <w:tc>
          <w:tcPr>
            <w:tcW w:w="600" w:type="dxa"/>
          </w:tcPr>
          <w:p w14:paraId="28C916FF" w14:textId="77777777" w:rsidR="00B50050" w:rsidRDefault="00B50050" w:rsidP="0088127C">
            <w:pPr>
              <w:pStyle w:val="OtherTableBody"/>
            </w:pPr>
            <w:r>
              <w:t>0203</w:t>
            </w:r>
          </w:p>
        </w:tc>
        <w:tc>
          <w:tcPr>
            <w:tcW w:w="2600" w:type="dxa"/>
          </w:tcPr>
          <w:p w14:paraId="4584033D" w14:textId="77777777" w:rsidR="00B50050" w:rsidRDefault="00B50050" w:rsidP="0088127C">
            <w:pPr>
              <w:pStyle w:val="OtherTableBody"/>
            </w:pPr>
          </w:p>
        </w:tc>
        <w:tc>
          <w:tcPr>
            <w:tcW w:w="1400" w:type="dxa"/>
          </w:tcPr>
          <w:p w14:paraId="747D0363" w14:textId="77777777" w:rsidR="00B50050" w:rsidRDefault="00B50050" w:rsidP="0088127C">
            <w:pPr>
              <w:pStyle w:val="OtherTableBody"/>
            </w:pPr>
            <w:r>
              <w:t>TRL</w:t>
            </w:r>
          </w:p>
        </w:tc>
        <w:tc>
          <w:tcPr>
            <w:tcW w:w="4200" w:type="dxa"/>
          </w:tcPr>
          <w:p w14:paraId="7AF7F10F" w14:textId="77777777" w:rsidR="00B50050" w:rsidRDefault="00B50050" w:rsidP="0088127C">
            <w:pPr>
              <w:pStyle w:val="OtherTableBody"/>
            </w:pPr>
            <w:r>
              <w:t>The license number used during training.</w:t>
            </w:r>
          </w:p>
        </w:tc>
      </w:tr>
      <w:tr w:rsidR="00B50050" w14:paraId="6DA109FE" w14:textId="77777777" w:rsidTr="00195548">
        <w:tc>
          <w:tcPr>
            <w:tcW w:w="600" w:type="dxa"/>
          </w:tcPr>
          <w:p w14:paraId="1CFBE4E6" w14:textId="77777777" w:rsidR="00B50050" w:rsidRDefault="00B50050" w:rsidP="0088127C">
            <w:pPr>
              <w:pStyle w:val="OtherTableBody"/>
            </w:pPr>
          </w:p>
        </w:tc>
        <w:tc>
          <w:tcPr>
            <w:tcW w:w="600" w:type="dxa"/>
          </w:tcPr>
          <w:p w14:paraId="068909C0" w14:textId="77777777" w:rsidR="00B50050" w:rsidRDefault="00B50050" w:rsidP="0088127C">
            <w:pPr>
              <w:pStyle w:val="OtherTableBody"/>
            </w:pPr>
            <w:r>
              <w:t>0203</w:t>
            </w:r>
          </w:p>
        </w:tc>
        <w:tc>
          <w:tcPr>
            <w:tcW w:w="2600" w:type="dxa"/>
          </w:tcPr>
          <w:p w14:paraId="5247B515" w14:textId="77777777" w:rsidR="00B50050" w:rsidRDefault="00B50050" w:rsidP="0088127C">
            <w:pPr>
              <w:pStyle w:val="OtherTableBody"/>
            </w:pPr>
          </w:p>
        </w:tc>
        <w:tc>
          <w:tcPr>
            <w:tcW w:w="1400" w:type="dxa"/>
          </w:tcPr>
          <w:p w14:paraId="23FAD886" w14:textId="77777777" w:rsidR="00B50050" w:rsidRDefault="00B50050" w:rsidP="0088127C">
            <w:pPr>
              <w:pStyle w:val="OtherTableBody"/>
            </w:pPr>
            <w:r>
              <w:t>U</w:t>
            </w:r>
          </w:p>
        </w:tc>
        <w:tc>
          <w:tcPr>
            <w:tcW w:w="4200" w:type="dxa"/>
          </w:tcPr>
          <w:p w14:paraId="695143C0" w14:textId="77777777" w:rsidR="00B50050" w:rsidRDefault="00B50050" w:rsidP="0088127C">
            <w:pPr>
              <w:pStyle w:val="OtherTableBody"/>
            </w:pPr>
            <w:r>
              <w:t>Unspecified identifier</w:t>
            </w:r>
          </w:p>
        </w:tc>
      </w:tr>
      <w:tr w:rsidR="00B50050" w14:paraId="25F80C5E" w14:textId="77777777" w:rsidTr="00195548">
        <w:tc>
          <w:tcPr>
            <w:tcW w:w="600" w:type="dxa"/>
          </w:tcPr>
          <w:p w14:paraId="56094F08" w14:textId="77777777" w:rsidR="00B50050" w:rsidRDefault="00B50050" w:rsidP="0088127C">
            <w:pPr>
              <w:pStyle w:val="OtherTableBody"/>
            </w:pPr>
          </w:p>
        </w:tc>
        <w:tc>
          <w:tcPr>
            <w:tcW w:w="600" w:type="dxa"/>
          </w:tcPr>
          <w:p w14:paraId="3E29C631" w14:textId="77777777" w:rsidR="00B50050" w:rsidRDefault="00B50050" w:rsidP="0088127C">
            <w:pPr>
              <w:pStyle w:val="OtherTableBody"/>
            </w:pPr>
            <w:r>
              <w:t>0203</w:t>
            </w:r>
          </w:p>
        </w:tc>
        <w:tc>
          <w:tcPr>
            <w:tcW w:w="2600" w:type="dxa"/>
          </w:tcPr>
          <w:p w14:paraId="63A508EF" w14:textId="77777777" w:rsidR="00B50050" w:rsidRDefault="00B50050" w:rsidP="0088127C">
            <w:pPr>
              <w:pStyle w:val="OtherTableBody"/>
            </w:pPr>
          </w:p>
        </w:tc>
        <w:tc>
          <w:tcPr>
            <w:tcW w:w="1400" w:type="dxa"/>
          </w:tcPr>
          <w:p w14:paraId="4D54AF6F" w14:textId="77777777" w:rsidR="00B50050" w:rsidRDefault="00B50050" w:rsidP="0088127C">
            <w:pPr>
              <w:pStyle w:val="OtherTableBody"/>
            </w:pPr>
            <w:r>
              <w:t>UDI</w:t>
            </w:r>
          </w:p>
        </w:tc>
        <w:tc>
          <w:tcPr>
            <w:tcW w:w="4200" w:type="dxa"/>
          </w:tcPr>
          <w:p w14:paraId="44DB23C5" w14:textId="77777777" w:rsidR="00B50050" w:rsidRDefault="00B50050" w:rsidP="0088127C">
            <w:pPr>
              <w:pStyle w:val="OtherTableBody"/>
            </w:pPr>
            <w:r>
              <w:t xml:space="preserve">An identifier assigned to a device using the Unique Device Identification framework as defined by IMDRF (http://imdrf.org). </w:t>
            </w:r>
          </w:p>
        </w:tc>
      </w:tr>
      <w:tr w:rsidR="00B50050" w14:paraId="0A6D3AB6" w14:textId="77777777" w:rsidTr="00195548">
        <w:tc>
          <w:tcPr>
            <w:tcW w:w="600" w:type="dxa"/>
          </w:tcPr>
          <w:p w14:paraId="37FF36C9" w14:textId="77777777" w:rsidR="00B50050" w:rsidRDefault="00B50050" w:rsidP="0088127C">
            <w:pPr>
              <w:pStyle w:val="OtherTableBody"/>
            </w:pPr>
          </w:p>
        </w:tc>
        <w:tc>
          <w:tcPr>
            <w:tcW w:w="600" w:type="dxa"/>
          </w:tcPr>
          <w:p w14:paraId="54E57F2E" w14:textId="77777777" w:rsidR="00B50050" w:rsidRDefault="00B50050" w:rsidP="0088127C">
            <w:pPr>
              <w:pStyle w:val="OtherTableBody"/>
            </w:pPr>
            <w:r>
              <w:t>0203</w:t>
            </w:r>
          </w:p>
        </w:tc>
        <w:tc>
          <w:tcPr>
            <w:tcW w:w="2600" w:type="dxa"/>
          </w:tcPr>
          <w:p w14:paraId="034CF077" w14:textId="77777777" w:rsidR="00B50050" w:rsidRDefault="00B50050" w:rsidP="0088127C">
            <w:pPr>
              <w:pStyle w:val="OtherTableBody"/>
            </w:pPr>
          </w:p>
        </w:tc>
        <w:tc>
          <w:tcPr>
            <w:tcW w:w="1400" w:type="dxa"/>
          </w:tcPr>
          <w:p w14:paraId="39B1B629" w14:textId="77777777" w:rsidR="00B50050" w:rsidRDefault="00B50050" w:rsidP="0088127C">
            <w:pPr>
              <w:pStyle w:val="OtherTableBody"/>
            </w:pPr>
            <w:r>
              <w:t>UPIN</w:t>
            </w:r>
          </w:p>
        </w:tc>
        <w:tc>
          <w:tcPr>
            <w:tcW w:w="4200" w:type="dxa"/>
          </w:tcPr>
          <w:p w14:paraId="71A60DD3" w14:textId="77777777" w:rsidR="00B50050" w:rsidRDefault="00B50050" w:rsidP="0088127C">
            <w:pPr>
              <w:pStyle w:val="OtherTableBody"/>
            </w:pPr>
            <w:r>
              <w:t>An identifier for a provider within the CMS/Medicare program.  A globally unique identifier for the provider in the Medicare program.</w:t>
            </w:r>
          </w:p>
        </w:tc>
      </w:tr>
      <w:tr w:rsidR="00B50050" w14:paraId="3E636E88" w14:textId="77777777" w:rsidTr="00195548">
        <w:tc>
          <w:tcPr>
            <w:tcW w:w="600" w:type="dxa"/>
          </w:tcPr>
          <w:p w14:paraId="1B7210B1" w14:textId="77777777" w:rsidR="00B50050" w:rsidRDefault="00B50050" w:rsidP="0088127C">
            <w:pPr>
              <w:pStyle w:val="OtherTableBody"/>
            </w:pPr>
          </w:p>
        </w:tc>
        <w:tc>
          <w:tcPr>
            <w:tcW w:w="600" w:type="dxa"/>
          </w:tcPr>
          <w:p w14:paraId="01F70F1A" w14:textId="77777777" w:rsidR="00B50050" w:rsidRDefault="00B50050" w:rsidP="0088127C">
            <w:pPr>
              <w:pStyle w:val="OtherTableBody"/>
            </w:pPr>
            <w:r>
              <w:t>0203</w:t>
            </w:r>
          </w:p>
        </w:tc>
        <w:tc>
          <w:tcPr>
            <w:tcW w:w="2600" w:type="dxa"/>
          </w:tcPr>
          <w:p w14:paraId="7E0AFFC7" w14:textId="77777777" w:rsidR="00B50050" w:rsidRDefault="00B50050" w:rsidP="0088127C">
            <w:pPr>
              <w:pStyle w:val="OtherTableBody"/>
            </w:pPr>
          </w:p>
        </w:tc>
        <w:tc>
          <w:tcPr>
            <w:tcW w:w="1400" w:type="dxa"/>
          </w:tcPr>
          <w:p w14:paraId="0703835D" w14:textId="77777777" w:rsidR="00B50050" w:rsidRDefault="00B50050" w:rsidP="0088127C">
            <w:pPr>
              <w:pStyle w:val="OtherTableBody"/>
            </w:pPr>
            <w:r>
              <w:t>USID</w:t>
            </w:r>
          </w:p>
        </w:tc>
        <w:tc>
          <w:tcPr>
            <w:tcW w:w="4200" w:type="dxa"/>
          </w:tcPr>
          <w:p w14:paraId="2CD339F6" w14:textId="77777777" w:rsidR="00B50050" w:rsidRDefault="00B50050" w:rsidP="0088127C">
            <w:pPr>
              <w:pStyle w:val="OtherTableBody"/>
            </w:pPr>
            <w:r>
              <w:t>A unique identifier for a specimen.</w:t>
            </w:r>
          </w:p>
        </w:tc>
      </w:tr>
      <w:tr w:rsidR="00B50050" w14:paraId="667FEE48" w14:textId="77777777" w:rsidTr="00195548">
        <w:tc>
          <w:tcPr>
            <w:tcW w:w="600" w:type="dxa"/>
          </w:tcPr>
          <w:p w14:paraId="07941AEC" w14:textId="77777777" w:rsidR="00B50050" w:rsidRDefault="00B50050" w:rsidP="0088127C">
            <w:pPr>
              <w:pStyle w:val="OtherTableBody"/>
            </w:pPr>
          </w:p>
        </w:tc>
        <w:tc>
          <w:tcPr>
            <w:tcW w:w="600" w:type="dxa"/>
          </w:tcPr>
          <w:p w14:paraId="57D97619" w14:textId="77777777" w:rsidR="00B50050" w:rsidRDefault="00B50050" w:rsidP="0088127C">
            <w:pPr>
              <w:pStyle w:val="OtherTableBody"/>
            </w:pPr>
            <w:r>
              <w:t>0203</w:t>
            </w:r>
          </w:p>
        </w:tc>
        <w:tc>
          <w:tcPr>
            <w:tcW w:w="2600" w:type="dxa"/>
          </w:tcPr>
          <w:p w14:paraId="4C9476EC" w14:textId="77777777" w:rsidR="00B50050" w:rsidRDefault="00B50050" w:rsidP="0088127C">
            <w:pPr>
              <w:pStyle w:val="OtherTableBody"/>
            </w:pPr>
          </w:p>
        </w:tc>
        <w:tc>
          <w:tcPr>
            <w:tcW w:w="1400" w:type="dxa"/>
          </w:tcPr>
          <w:p w14:paraId="76A30D67" w14:textId="77777777" w:rsidR="00B50050" w:rsidRDefault="00B50050" w:rsidP="0088127C">
            <w:pPr>
              <w:pStyle w:val="OtherTableBody"/>
            </w:pPr>
            <w:r>
              <w:t>VN</w:t>
            </w:r>
          </w:p>
        </w:tc>
        <w:tc>
          <w:tcPr>
            <w:tcW w:w="4200" w:type="dxa"/>
          </w:tcPr>
          <w:p w14:paraId="6846282B" w14:textId="77777777" w:rsidR="00B50050" w:rsidRDefault="00B50050" w:rsidP="0088127C">
            <w:pPr>
              <w:pStyle w:val="OtherTableBody"/>
            </w:pPr>
            <w:r>
              <w:t>Visit number</w:t>
            </w:r>
          </w:p>
        </w:tc>
      </w:tr>
      <w:tr w:rsidR="00B50050" w14:paraId="69FE19D8" w14:textId="77777777" w:rsidTr="00195548">
        <w:tc>
          <w:tcPr>
            <w:tcW w:w="600" w:type="dxa"/>
          </w:tcPr>
          <w:p w14:paraId="54E5393D" w14:textId="77777777" w:rsidR="00B50050" w:rsidRDefault="00B50050" w:rsidP="0088127C">
            <w:pPr>
              <w:pStyle w:val="OtherTableBody"/>
            </w:pPr>
          </w:p>
        </w:tc>
        <w:tc>
          <w:tcPr>
            <w:tcW w:w="600" w:type="dxa"/>
          </w:tcPr>
          <w:p w14:paraId="78D1C760" w14:textId="77777777" w:rsidR="00B50050" w:rsidRDefault="00B50050" w:rsidP="0088127C">
            <w:pPr>
              <w:pStyle w:val="OtherTableBody"/>
            </w:pPr>
            <w:r>
              <w:t>0203</w:t>
            </w:r>
          </w:p>
        </w:tc>
        <w:tc>
          <w:tcPr>
            <w:tcW w:w="2600" w:type="dxa"/>
          </w:tcPr>
          <w:p w14:paraId="22DAB57F" w14:textId="77777777" w:rsidR="00B50050" w:rsidRDefault="00B50050" w:rsidP="0088127C">
            <w:pPr>
              <w:pStyle w:val="OtherTableBody"/>
            </w:pPr>
          </w:p>
        </w:tc>
        <w:tc>
          <w:tcPr>
            <w:tcW w:w="1400" w:type="dxa"/>
          </w:tcPr>
          <w:p w14:paraId="3B719A49" w14:textId="77777777" w:rsidR="00B50050" w:rsidRDefault="00B50050" w:rsidP="0088127C">
            <w:pPr>
              <w:pStyle w:val="OtherTableBody"/>
            </w:pPr>
            <w:r>
              <w:t>VP</w:t>
            </w:r>
          </w:p>
        </w:tc>
        <w:tc>
          <w:tcPr>
            <w:tcW w:w="4200" w:type="dxa"/>
          </w:tcPr>
          <w:p w14:paraId="1038B17F" w14:textId="77777777" w:rsidR="00B50050" w:rsidRDefault="00B50050" w:rsidP="0088127C">
            <w:pPr>
              <w:pStyle w:val="OtherTableBody"/>
            </w:pPr>
            <w:r>
              <w:t>A number associated with a document identifying a person as a visitor of a jurisdiction or country.</w:t>
            </w:r>
          </w:p>
        </w:tc>
      </w:tr>
      <w:tr w:rsidR="00B50050" w14:paraId="16D7131B" w14:textId="77777777" w:rsidTr="00195548">
        <w:tc>
          <w:tcPr>
            <w:tcW w:w="600" w:type="dxa"/>
          </w:tcPr>
          <w:p w14:paraId="543262F6" w14:textId="77777777" w:rsidR="00B50050" w:rsidRDefault="00B50050" w:rsidP="0088127C">
            <w:pPr>
              <w:pStyle w:val="OtherTableBody"/>
            </w:pPr>
          </w:p>
        </w:tc>
        <w:tc>
          <w:tcPr>
            <w:tcW w:w="600" w:type="dxa"/>
          </w:tcPr>
          <w:p w14:paraId="2C0B5BFF" w14:textId="77777777" w:rsidR="00B50050" w:rsidRDefault="00B50050" w:rsidP="0088127C">
            <w:pPr>
              <w:pStyle w:val="OtherTableBody"/>
            </w:pPr>
            <w:r>
              <w:t>0203</w:t>
            </w:r>
          </w:p>
        </w:tc>
        <w:tc>
          <w:tcPr>
            <w:tcW w:w="2600" w:type="dxa"/>
          </w:tcPr>
          <w:p w14:paraId="4AD51D4D" w14:textId="77777777" w:rsidR="00B50050" w:rsidRDefault="00B50050" w:rsidP="0088127C">
            <w:pPr>
              <w:pStyle w:val="OtherTableBody"/>
            </w:pPr>
          </w:p>
        </w:tc>
        <w:tc>
          <w:tcPr>
            <w:tcW w:w="1400" w:type="dxa"/>
          </w:tcPr>
          <w:p w14:paraId="6CD200BD" w14:textId="77777777" w:rsidR="00B50050" w:rsidRDefault="00B50050" w:rsidP="0088127C">
            <w:pPr>
              <w:pStyle w:val="OtherTableBody"/>
            </w:pPr>
            <w:r>
              <w:t>VS</w:t>
            </w:r>
          </w:p>
        </w:tc>
        <w:tc>
          <w:tcPr>
            <w:tcW w:w="4200" w:type="dxa"/>
          </w:tcPr>
          <w:p w14:paraId="4F7356D5" w14:textId="77777777" w:rsidR="00B50050" w:rsidRDefault="00B50050" w:rsidP="0088127C">
            <w:pPr>
              <w:pStyle w:val="OtherTableBody"/>
            </w:pPr>
            <w:r>
              <w:t>VISA</w:t>
            </w:r>
          </w:p>
        </w:tc>
      </w:tr>
      <w:tr w:rsidR="00B50050" w14:paraId="52B6F975" w14:textId="77777777" w:rsidTr="00195548">
        <w:tc>
          <w:tcPr>
            <w:tcW w:w="600" w:type="dxa"/>
          </w:tcPr>
          <w:p w14:paraId="5404B199" w14:textId="77777777" w:rsidR="00B50050" w:rsidRDefault="00B50050" w:rsidP="0088127C">
            <w:pPr>
              <w:pStyle w:val="OtherTableBody"/>
            </w:pPr>
          </w:p>
        </w:tc>
        <w:tc>
          <w:tcPr>
            <w:tcW w:w="600" w:type="dxa"/>
          </w:tcPr>
          <w:p w14:paraId="531E1CAA" w14:textId="77777777" w:rsidR="00B50050" w:rsidRDefault="00B50050" w:rsidP="0088127C">
            <w:pPr>
              <w:pStyle w:val="OtherTableBody"/>
            </w:pPr>
            <w:r>
              <w:t>0203</w:t>
            </w:r>
          </w:p>
        </w:tc>
        <w:tc>
          <w:tcPr>
            <w:tcW w:w="2600" w:type="dxa"/>
          </w:tcPr>
          <w:p w14:paraId="453E76AE" w14:textId="77777777" w:rsidR="00B50050" w:rsidRDefault="00B50050" w:rsidP="0088127C">
            <w:pPr>
              <w:pStyle w:val="OtherTableBody"/>
            </w:pPr>
          </w:p>
        </w:tc>
        <w:tc>
          <w:tcPr>
            <w:tcW w:w="1400" w:type="dxa"/>
          </w:tcPr>
          <w:p w14:paraId="085BD1A6" w14:textId="77777777" w:rsidR="00B50050" w:rsidRDefault="00B50050" w:rsidP="0088127C">
            <w:pPr>
              <w:pStyle w:val="OtherTableBody"/>
            </w:pPr>
            <w:r>
              <w:t>WC</w:t>
            </w:r>
          </w:p>
        </w:tc>
        <w:tc>
          <w:tcPr>
            <w:tcW w:w="4200" w:type="dxa"/>
          </w:tcPr>
          <w:p w14:paraId="45867804" w14:textId="77777777" w:rsidR="00B50050" w:rsidRDefault="00B50050" w:rsidP="0088127C">
            <w:pPr>
              <w:pStyle w:val="OtherTableBody"/>
            </w:pPr>
            <w:r>
              <w:t>WIC identifier</w:t>
            </w:r>
          </w:p>
        </w:tc>
      </w:tr>
      <w:tr w:rsidR="00B50050" w14:paraId="2D8C6DCF" w14:textId="77777777" w:rsidTr="00195548">
        <w:tc>
          <w:tcPr>
            <w:tcW w:w="600" w:type="dxa"/>
          </w:tcPr>
          <w:p w14:paraId="508CECB2" w14:textId="77777777" w:rsidR="00B50050" w:rsidRDefault="00B50050" w:rsidP="0088127C">
            <w:pPr>
              <w:pStyle w:val="OtherTableBody"/>
            </w:pPr>
          </w:p>
        </w:tc>
        <w:tc>
          <w:tcPr>
            <w:tcW w:w="600" w:type="dxa"/>
          </w:tcPr>
          <w:p w14:paraId="496157C8" w14:textId="77777777" w:rsidR="00B50050" w:rsidRDefault="00B50050" w:rsidP="0088127C">
            <w:pPr>
              <w:pStyle w:val="OtherTableBody"/>
            </w:pPr>
            <w:r>
              <w:t>0203</w:t>
            </w:r>
          </w:p>
        </w:tc>
        <w:tc>
          <w:tcPr>
            <w:tcW w:w="2600" w:type="dxa"/>
          </w:tcPr>
          <w:p w14:paraId="36717BCF" w14:textId="77777777" w:rsidR="00B50050" w:rsidRDefault="00B50050" w:rsidP="0088127C">
            <w:pPr>
              <w:pStyle w:val="OtherTableBody"/>
            </w:pPr>
          </w:p>
        </w:tc>
        <w:tc>
          <w:tcPr>
            <w:tcW w:w="1400" w:type="dxa"/>
          </w:tcPr>
          <w:p w14:paraId="3AA77A1C" w14:textId="77777777" w:rsidR="00B50050" w:rsidRDefault="00B50050" w:rsidP="0088127C">
            <w:pPr>
              <w:pStyle w:val="OtherTableBody"/>
            </w:pPr>
            <w:r>
              <w:t>WCN</w:t>
            </w:r>
          </w:p>
        </w:tc>
        <w:tc>
          <w:tcPr>
            <w:tcW w:w="4200" w:type="dxa"/>
          </w:tcPr>
          <w:p w14:paraId="460449B5" w14:textId="77777777" w:rsidR="00B50050" w:rsidRDefault="00B50050" w:rsidP="0088127C">
            <w:pPr>
              <w:pStyle w:val="OtherTableBody"/>
            </w:pPr>
            <w:r>
              <w:t>Workers' Comp Number</w:t>
            </w:r>
          </w:p>
        </w:tc>
      </w:tr>
      <w:tr w:rsidR="00B50050" w14:paraId="7B8312B1" w14:textId="77777777" w:rsidTr="00195548">
        <w:tc>
          <w:tcPr>
            <w:tcW w:w="600" w:type="dxa"/>
          </w:tcPr>
          <w:p w14:paraId="7F5D7BDB" w14:textId="77777777" w:rsidR="00B50050" w:rsidRDefault="00B50050" w:rsidP="0088127C">
            <w:pPr>
              <w:pStyle w:val="OtherTableBody"/>
            </w:pPr>
          </w:p>
        </w:tc>
        <w:tc>
          <w:tcPr>
            <w:tcW w:w="600" w:type="dxa"/>
          </w:tcPr>
          <w:p w14:paraId="406582B6" w14:textId="77777777" w:rsidR="00B50050" w:rsidRDefault="00B50050" w:rsidP="0088127C">
            <w:pPr>
              <w:pStyle w:val="OtherTableBody"/>
            </w:pPr>
            <w:r>
              <w:t>0203</w:t>
            </w:r>
          </w:p>
        </w:tc>
        <w:tc>
          <w:tcPr>
            <w:tcW w:w="2600" w:type="dxa"/>
          </w:tcPr>
          <w:p w14:paraId="1154473A" w14:textId="77777777" w:rsidR="00B50050" w:rsidRDefault="00B50050" w:rsidP="0088127C">
            <w:pPr>
              <w:pStyle w:val="OtherTableBody"/>
            </w:pPr>
          </w:p>
        </w:tc>
        <w:tc>
          <w:tcPr>
            <w:tcW w:w="1400" w:type="dxa"/>
          </w:tcPr>
          <w:p w14:paraId="693D3E01" w14:textId="77777777" w:rsidR="00B50050" w:rsidRDefault="00B50050" w:rsidP="0088127C">
            <w:pPr>
              <w:pStyle w:val="OtherTableBody"/>
            </w:pPr>
            <w:r>
              <w:t>WP</w:t>
            </w:r>
          </w:p>
        </w:tc>
        <w:tc>
          <w:tcPr>
            <w:tcW w:w="4200" w:type="dxa"/>
          </w:tcPr>
          <w:p w14:paraId="6D80A692" w14:textId="77777777" w:rsidR="00B50050" w:rsidRDefault="00B50050" w:rsidP="0088127C">
            <w:pPr>
              <w:pStyle w:val="OtherTableBody"/>
            </w:pPr>
            <w:r>
              <w:t>A number associated with a permit for a person who is granted permission to work in a country for a specified time period.</w:t>
            </w:r>
          </w:p>
        </w:tc>
      </w:tr>
      <w:tr w:rsidR="00B50050" w14:paraId="343A4308" w14:textId="77777777" w:rsidTr="00195548">
        <w:tc>
          <w:tcPr>
            <w:tcW w:w="600" w:type="dxa"/>
          </w:tcPr>
          <w:p w14:paraId="6E71009E" w14:textId="77777777" w:rsidR="00B50050" w:rsidRDefault="00B50050" w:rsidP="0088127C">
            <w:pPr>
              <w:pStyle w:val="OtherTableBody"/>
            </w:pPr>
          </w:p>
        </w:tc>
        <w:tc>
          <w:tcPr>
            <w:tcW w:w="600" w:type="dxa"/>
          </w:tcPr>
          <w:p w14:paraId="00319208" w14:textId="77777777" w:rsidR="00B50050" w:rsidRDefault="00B50050" w:rsidP="0088127C">
            <w:pPr>
              <w:pStyle w:val="OtherTableBody"/>
            </w:pPr>
            <w:r>
              <w:t>0203</w:t>
            </w:r>
          </w:p>
        </w:tc>
        <w:tc>
          <w:tcPr>
            <w:tcW w:w="2600" w:type="dxa"/>
          </w:tcPr>
          <w:p w14:paraId="08BBEE4A" w14:textId="77777777" w:rsidR="00B50050" w:rsidRDefault="00B50050" w:rsidP="0088127C">
            <w:pPr>
              <w:pStyle w:val="OtherTableBody"/>
            </w:pPr>
          </w:p>
        </w:tc>
        <w:tc>
          <w:tcPr>
            <w:tcW w:w="1400" w:type="dxa"/>
          </w:tcPr>
          <w:p w14:paraId="2CB134E6" w14:textId="77777777" w:rsidR="00B50050" w:rsidRDefault="00B50050" w:rsidP="0088127C">
            <w:pPr>
              <w:pStyle w:val="OtherTableBody"/>
            </w:pPr>
            <w:r>
              <w:t>XV</w:t>
            </w:r>
          </w:p>
        </w:tc>
        <w:tc>
          <w:tcPr>
            <w:tcW w:w="4200" w:type="dxa"/>
          </w:tcPr>
          <w:p w14:paraId="25471D42" w14:textId="77777777" w:rsidR="00B50050" w:rsidRDefault="00B50050" w:rsidP="0088127C">
            <w:pPr>
              <w:pStyle w:val="OtherTableBody"/>
            </w:pPr>
            <w:r>
              <w:t>National unique health plan identifier required by the US Department of Health and Human Services, Centers for Medicare and Medicaid Services (CMS) in the US Realm.</w:t>
            </w:r>
          </w:p>
        </w:tc>
      </w:tr>
      <w:tr w:rsidR="00B50050" w14:paraId="6FB102F4" w14:textId="77777777" w:rsidTr="00195548">
        <w:tc>
          <w:tcPr>
            <w:tcW w:w="600" w:type="dxa"/>
          </w:tcPr>
          <w:p w14:paraId="3A2A6821" w14:textId="77777777" w:rsidR="00B50050" w:rsidRDefault="00B50050" w:rsidP="0088127C">
            <w:pPr>
              <w:pStyle w:val="OtherTableBody"/>
            </w:pPr>
          </w:p>
        </w:tc>
        <w:tc>
          <w:tcPr>
            <w:tcW w:w="600" w:type="dxa"/>
          </w:tcPr>
          <w:p w14:paraId="07E9907F" w14:textId="77777777" w:rsidR="00B50050" w:rsidRDefault="00B50050" w:rsidP="0088127C">
            <w:pPr>
              <w:pStyle w:val="OtherTableBody"/>
            </w:pPr>
            <w:r>
              <w:t>0203</w:t>
            </w:r>
          </w:p>
        </w:tc>
        <w:tc>
          <w:tcPr>
            <w:tcW w:w="2600" w:type="dxa"/>
          </w:tcPr>
          <w:p w14:paraId="2659137B" w14:textId="77777777" w:rsidR="00B50050" w:rsidRDefault="00B50050" w:rsidP="0088127C">
            <w:pPr>
              <w:pStyle w:val="OtherTableBody"/>
            </w:pPr>
          </w:p>
        </w:tc>
        <w:tc>
          <w:tcPr>
            <w:tcW w:w="1400" w:type="dxa"/>
          </w:tcPr>
          <w:p w14:paraId="424D2A21" w14:textId="77777777" w:rsidR="00B50050" w:rsidRDefault="00B50050" w:rsidP="0088127C">
            <w:pPr>
              <w:pStyle w:val="OtherTableBody"/>
            </w:pPr>
            <w:r>
              <w:t>XX</w:t>
            </w:r>
          </w:p>
        </w:tc>
        <w:tc>
          <w:tcPr>
            <w:tcW w:w="4200" w:type="dxa"/>
          </w:tcPr>
          <w:p w14:paraId="255602AA" w14:textId="77777777" w:rsidR="00B50050" w:rsidRDefault="00B50050" w:rsidP="0088127C">
            <w:pPr>
              <w:pStyle w:val="OtherTableBody"/>
            </w:pPr>
            <w:r>
              <w:t>Organization identifier</w:t>
            </w:r>
          </w:p>
        </w:tc>
      </w:tr>
      <w:tr w:rsidR="00B50050" w14:paraId="29706675" w14:textId="77777777" w:rsidTr="00195548">
        <w:tc>
          <w:tcPr>
            <w:tcW w:w="600" w:type="dxa"/>
          </w:tcPr>
          <w:p w14:paraId="74CB4A9E" w14:textId="77777777" w:rsidR="00B50050" w:rsidRDefault="00B50050" w:rsidP="0088127C">
            <w:pPr>
              <w:pStyle w:val="OtherTableBody"/>
            </w:pPr>
            <w:r>
              <w:t>User</w:t>
            </w:r>
          </w:p>
        </w:tc>
        <w:tc>
          <w:tcPr>
            <w:tcW w:w="600" w:type="dxa"/>
          </w:tcPr>
          <w:p w14:paraId="35FA7288" w14:textId="77777777" w:rsidR="00B50050" w:rsidRDefault="00B50050" w:rsidP="0088127C">
            <w:pPr>
              <w:pStyle w:val="OtherTableBody"/>
            </w:pPr>
          </w:p>
        </w:tc>
        <w:tc>
          <w:tcPr>
            <w:tcW w:w="2600" w:type="dxa"/>
          </w:tcPr>
          <w:p w14:paraId="64088ADE" w14:textId="77777777" w:rsidR="00B50050" w:rsidRDefault="00B50050" w:rsidP="0088127C">
            <w:pPr>
              <w:pStyle w:val="OtherTableBody"/>
            </w:pPr>
            <w:r>
              <w:t>Organizational Name Type</w:t>
            </w:r>
          </w:p>
        </w:tc>
        <w:tc>
          <w:tcPr>
            <w:tcW w:w="1400" w:type="dxa"/>
          </w:tcPr>
          <w:p w14:paraId="36C46115" w14:textId="77777777" w:rsidR="00B50050" w:rsidRDefault="00B50050" w:rsidP="0088127C">
            <w:pPr>
              <w:pStyle w:val="OtherTableBody"/>
            </w:pPr>
          </w:p>
        </w:tc>
        <w:tc>
          <w:tcPr>
            <w:tcW w:w="4200" w:type="dxa"/>
          </w:tcPr>
          <w:p w14:paraId="26CD34D4" w14:textId="77777777" w:rsidR="00B50050" w:rsidRDefault="00B50050" w:rsidP="0088127C">
            <w:pPr>
              <w:pStyle w:val="OtherTableBody"/>
            </w:pPr>
          </w:p>
        </w:tc>
      </w:tr>
      <w:tr w:rsidR="00B50050" w14:paraId="6A304517" w14:textId="77777777" w:rsidTr="00195548">
        <w:tc>
          <w:tcPr>
            <w:tcW w:w="600" w:type="dxa"/>
          </w:tcPr>
          <w:p w14:paraId="58176E3E" w14:textId="77777777" w:rsidR="00B50050" w:rsidRDefault="00B50050" w:rsidP="0088127C">
            <w:pPr>
              <w:pStyle w:val="OtherTableBody"/>
            </w:pPr>
          </w:p>
        </w:tc>
        <w:tc>
          <w:tcPr>
            <w:tcW w:w="600" w:type="dxa"/>
          </w:tcPr>
          <w:p w14:paraId="15ED3544" w14:textId="77777777" w:rsidR="00B50050" w:rsidRDefault="00B50050" w:rsidP="0088127C">
            <w:pPr>
              <w:pStyle w:val="OtherTableBody"/>
            </w:pPr>
            <w:r>
              <w:t>0204</w:t>
            </w:r>
          </w:p>
        </w:tc>
        <w:tc>
          <w:tcPr>
            <w:tcW w:w="2600" w:type="dxa"/>
          </w:tcPr>
          <w:p w14:paraId="48212507" w14:textId="77777777" w:rsidR="00B50050" w:rsidRDefault="00B50050" w:rsidP="0088127C">
            <w:pPr>
              <w:pStyle w:val="OtherTableBody"/>
            </w:pPr>
          </w:p>
        </w:tc>
        <w:tc>
          <w:tcPr>
            <w:tcW w:w="1400" w:type="dxa"/>
          </w:tcPr>
          <w:p w14:paraId="3A9667A4" w14:textId="77777777" w:rsidR="00B50050" w:rsidRDefault="00B50050" w:rsidP="0088127C">
            <w:pPr>
              <w:pStyle w:val="OtherTableBody"/>
            </w:pPr>
            <w:r>
              <w:t>A</w:t>
            </w:r>
          </w:p>
        </w:tc>
        <w:tc>
          <w:tcPr>
            <w:tcW w:w="4200" w:type="dxa"/>
          </w:tcPr>
          <w:p w14:paraId="3712E036" w14:textId="77777777" w:rsidR="00B50050" w:rsidRDefault="00B50050" w:rsidP="0088127C">
            <w:pPr>
              <w:pStyle w:val="OtherTableBody"/>
            </w:pPr>
            <w:r>
              <w:t>Alias name</w:t>
            </w:r>
          </w:p>
        </w:tc>
      </w:tr>
      <w:tr w:rsidR="00B50050" w14:paraId="06233331" w14:textId="77777777" w:rsidTr="00195548">
        <w:tc>
          <w:tcPr>
            <w:tcW w:w="600" w:type="dxa"/>
          </w:tcPr>
          <w:p w14:paraId="58D77C83" w14:textId="77777777" w:rsidR="00B50050" w:rsidRDefault="00B50050" w:rsidP="0088127C">
            <w:pPr>
              <w:pStyle w:val="OtherTableBody"/>
            </w:pPr>
          </w:p>
        </w:tc>
        <w:tc>
          <w:tcPr>
            <w:tcW w:w="600" w:type="dxa"/>
          </w:tcPr>
          <w:p w14:paraId="5DD0A2C7" w14:textId="77777777" w:rsidR="00B50050" w:rsidRDefault="00B50050" w:rsidP="0088127C">
            <w:pPr>
              <w:pStyle w:val="OtherTableBody"/>
            </w:pPr>
            <w:r>
              <w:t>0204</w:t>
            </w:r>
          </w:p>
        </w:tc>
        <w:tc>
          <w:tcPr>
            <w:tcW w:w="2600" w:type="dxa"/>
          </w:tcPr>
          <w:p w14:paraId="2801896E" w14:textId="77777777" w:rsidR="00B50050" w:rsidRDefault="00B50050" w:rsidP="0088127C">
            <w:pPr>
              <w:pStyle w:val="OtherTableBody"/>
            </w:pPr>
          </w:p>
        </w:tc>
        <w:tc>
          <w:tcPr>
            <w:tcW w:w="1400" w:type="dxa"/>
          </w:tcPr>
          <w:p w14:paraId="5E021255" w14:textId="77777777" w:rsidR="00B50050" w:rsidRDefault="00B50050" w:rsidP="0088127C">
            <w:pPr>
              <w:pStyle w:val="OtherTableBody"/>
            </w:pPr>
            <w:r>
              <w:t>D</w:t>
            </w:r>
          </w:p>
        </w:tc>
        <w:tc>
          <w:tcPr>
            <w:tcW w:w="4200" w:type="dxa"/>
          </w:tcPr>
          <w:p w14:paraId="10862AC3" w14:textId="77777777" w:rsidR="00B50050" w:rsidRDefault="00B50050" w:rsidP="0088127C">
            <w:pPr>
              <w:pStyle w:val="OtherTableBody"/>
            </w:pPr>
            <w:r>
              <w:t>Display name</w:t>
            </w:r>
          </w:p>
        </w:tc>
      </w:tr>
      <w:tr w:rsidR="00B50050" w14:paraId="373E2832" w14:textId="77777777" w:rsidTr="00195548">
        <w:tc>
          <w:tcPr>
            <w:tcW w:w="600" w:type="dxa"/>
          </w:tcPr>
          <w:p w14:paraId="0F6F82B2" w14:textId="77777777" w:rsidR="00B50050" w:rsidRDefault="00B50050" w:rsidP="0088127C">
            <w:pPr>
              <w:pStyle w:val="OtherTableBody"/>
            </w:pPr>
          </w:p>
        </w:tc>
        <w:tc>
          <w:tcPr>
            <w:tcW w:w="600" w:type="dxa"/>
          </w:tcPr>
          <w:p w14:paraId="43F59A5D" w14:textId="77777777" w:rsidR="00B50050" w:rsidRDefault="00B50050" w:rsidP="0088127C">
            <w:pPr>
              <w:pStyle w:val="OtherTableBody"/>
            </w:pPr>
            <w:r>
              <w:t>0204</w:t>
            </w:r>
          </w:p>
        </w:tc>
        <w:tc>
          <w:tcPr>
            <w:tcW w:w="2600" w:type="dxa"/>
          </w:tcPr>
          <w:p w14:paraId="402FC85D" w14:textId="77777777" w:rsidR="00B50050" w:rsidRDefault="00B50050" w:rsidP="0088127C">
            <w:pPr>
              <w:pStyle w:val="OtherTableBody"/>
            </w:pPr>
          </w:p>
        </w:tc>
        <w:tc>
          <w:tcPr>
            <w:tcW w:w="1400" w:type="dxa"/>
          </w:tcPr>
          <w:p w14:paraId="042664D1" w14:textId="77777777" w:rsidR="00B50050" w:rsidRDefault="00B50050" w:rsidP="0088127C">
            <w:pPr>
              <w:pStyle w:val="OtherTableBody"/>
            </w:pPr>
            <w:r>
              <w:t>L</w:t>
            </w:r>
          </w:p>
        </w:tc>
        <w:tc>
          <w:tcPr>
            <w:tcW w:w="4200" w:type="dxa"/>
          </w:tcPr>
          <w:p w14:paraId="4FF64EE9" w14:textId="77777777" w:rsidR="00B50050" w:rsidRDefault="00B50050" w:rsidP="0088127C">
            <w:pPr>
              <w:pStyle w:val="OtherTableBody"/>
            </w:pPr>
            <w:r>
              <w:t>Legal name</w:t>
            </w:r>
          </w:p>
        </w:tc>
      </w:tr>
      <w:tr w:rsidR="00B50050" w14:paraId="14AF7A5D" w14:textId="77777777" w:rsidTr="00195548">
        <w:tc>
          <w:tcPr>
            <w:tcW w:w="600" w:type="dxa"/>
          </w:tcPr>
          <w:p w14:paraId="6698E10D" w14:textId="77777777" w:rsidR="00B50050" w:rsidRDefault="00B50050" w:rsidP="0088127C">
            <w:pPr>
              <w:pStyle w:val="OtherTableBody"/>
            </w:pPr>
          </w:p>
        </w:tc>
        <w:tc>
          <w:tcPr>
            <w:tcW w:w="600" w:type="dxa"/>
          </w:tcPr>
          <w:p w14:paraId="11FE963A" w14:textId="77777777" w:rsidR="00B50050" w:rsidRDefault="00B50050" w:rsidP="0088127C">
            <w:pPr>
              <w:pStyle w:val="OtherTableBody"/>
            </w:pPr>
            <w:r>
              <w:t>0204</w:t>
            </w:r>
          </w:p>
        </w:tc>
        <w:tc>
          <w:tcPr>
            <w:tcW w:w="2600" w:type="dxa"/>
          </w:tcPr>
          <w:p w14:paraId="6ED5F520" w14:textId="77777777" w:rsidR="00B50050" w:rsidRDefault="00B50050" w:rsidP="0088127C">
            <w:pPr>
              <w:pStyle w:val="OtherTableBody"/>
            </w:pPr>
          </w:p>
        </w:tc>
        <w:tc>
          <w:tcPr>
            <w:tcW w:w="1400" w:type="dxa"/>
          </w:tcPr>
          <w:p w14:paraId="2129C676" w14:textId="77777777" w:rsidR="00B50050" w:rsidRDefault="00B50050" w:rsidP="0088127C">
            <w:pPr>
              <w:pStyle w:val="OtherTableBody"/>
            </w:pPr>
            <w:r>
              <w:t>SL</w:t>
            </w:r>
          </w:p>
        </w:tc>
        <w:tc>
          <w:tcPr>
            <w:tcW w:w="4200" w:type="dxa"/>
          </w:tcPr>
          <w:p w14:paraId="5AAF5DD4" w14:textId="77777777" w:rsidR="00B50050" w:rsidRDefault="00B50050" w:rsidP="0088127C">
            <w:pPr>
              <w:pStyle w:val="OtherTableBody"/>
            </w:pPr>
            <w:r>
              <w:t>Stock exchange listing name</w:t>
            </w:r>
          </w:p>
        </w:tc>
      </w:tr>
      <w:tr w:rsidR="00B50050" w14:paraId="6F2282DB" w14:textId="77777777" w:rsidTr="00195548">
        <w:tc>
          <w:tcPr>
            <w:tcW w:w="600" w:type="dxa"/>
          </w:tcPr>
          <w:p w14:paraId="2AF60E4A" w14:textId="77777777" w:rsidR="00B50050" w:rsidRDefault="00B50050" w:rsidP="0088127C">
            <w:pPr>
              <w:pStyle w:val="OtherTableBody"/>
            </w:pPr>
            <w:r>
              <w:t>HL7</w:t>
            </w:r>
          </w:p>
        </w:tc>
        <w:tc>
          <w:tcPr>
            <w:tcW w:w="600" w:type="dxa"/>
          </w:tcPr>
          <w:p w14:paraId="3C8EF1D1" w14:textId="77777777" w:rsidR="00B50050" w:rsidRDefault="00B50050" w:rsidP="0088127C">
            <w:pPr>
              <w:pStyle w:val="OtherTableBody"/>
            </w:pPr>
          </w:p>
        </w:tc>
        <w:tc>
          <w:tcPr>
            <w:tcW w:w="2600" w:type="dxa"/>
          </w:tcPr>
          <w:p w14:paraId="52DFBCF6" w14:textId="77777777" w:rsidR="00B50050" w:rsidRDefault="00B50050" w:rsidP="0088127C">
            <w:pPr>
              <w:pStyle w:val="OtherTableBody"/>
            </w:pPr>
            <w:r>
              <w:t>Price Type</w:t>
            </w:r>
          </w:p>
        </w:tc>
        <w:tc>
          <w:tcPr>
            <w:tcW w:w="1400" w:type="dxa"/>
          </w:tcPr>
          <w:p w14:paraId="6C6101A1" w14:textId="77777777" w:rsidR="00B50050" w:rsidRDefault="00B50050" w:rsidP="0088127C">
            <w:pPr>
              <w:pStyle w:val="OtherTableBody"/>
            </w:pPr>
          </w:p>
        </w:tc>
        <w:tc>
          <w:tcPr>
            <w:tcW w:w="4200" w:type="dxa"/>
          </w:tcPr>
          <w:p w14:paraId="60887CA4" w14:textId="77777777" w:rsidR="00B50050" w:rsidRDefault="00B50050" w:rsidP="0088127C">
            <w:pPr>
              <w:pStyle w:val="OtherTableBody"/>
            </w:pPr>
          </w:p>
        </w:tc>
      </w:tr>
      <w:tr w:rsidR="00B50050" w14:paraId="77B08F9E" w14:textId="77777777" w:rsidTr="00195548">
        <w:tc>
          <w:tcPr>
            <w:tcW w:w="600" w:type="dxa"/>
          </w:tcPr>
          <w:p w14:paraId="1A02FF40" w14:textId="77777777" w:rsidR="00B50050" w:rsidRDefault="00B50050" w:rsidP="0088127C">
            <w:pPr>
              <w:pStyle w:val="OtherTableBody"/>
            </w:pPr>
          </w:p>
        </w:tc>
        <w:tc>
          <w:tcPr>
            <w:tcW w:w="600" w:type="dxa"/>
          </w:tcPr>
          <w:p w14:paraId="0006FF1D" w14:textId="77777777" w:rsidR="00B50050" w:rsidRDefault="00B50050" w:rsidP="0088127C">
            <w:pPr>
              <w:pStyle w:val="OtherTableBody"/>
            </w:pPr>
            <w:r>
              <w:t>0205</w:t>
            </w:r>
          </w:p>
        </w:tc>
        <w:tc>
          <w:tcPr>
            <w:tcW w:w="2600" w:type="dxa"/>
          </w:tcPr>
          <w:p w14:paraId="2775AC3E" w14:textId="77777777" w:rsidR="00B50050" w:rsidRDefault="00B50050" w:rsidP="0088127C">
            <w:pPr>
              <w:pStyle w:val="OtherTableBody"/>
            </w:pPr>
          </w:p>
        </w:tc>
        <w:tc>
          <w:tcPr>
            <w:tcW w:w="1400" w:type="dxa"/>
          </w:tcPr>
          <w:p w14:paraId="685D7C8C" w14:textId="77777777" w:rsidR="00B50050" w:rsidRDefault="00B50050" w:rsidP="0088127C">
            <w:pPr>
              <w:pStyle w:val="OtherTableBody"/>
            </w:pPr>
            <w:r>
              <w:t>AP</w:t>
            </w:r>
          </w:p>
        </w:tc>
        <w:tc>
          <w:tcPr>
            <w:tcW w:w="4200" w:type="dxa"/>
          </w:tcPr>
          <w:p w14:paraId="657FECE9" w14:textId="77777777" w:rsidR="00B50050" w:rsidRDefault="00B50050" w:rsidP="0088127C">
            <w:pPr>
              <w:pStyle w:val="OtherTableBody"/>
            </w:pPr>
            <w:r>
              <w:t>administrative price or handling fee</w:t>
            </w:r>
          </w:p>
        </w:tc>
      </w:tr>
      <w:tr w:rsidR="00B50050" w14:paraId="733FF38D" w14:textId="77777777" w:rsidTr="00195548">
        <w:tc>
          <w:tcPr>
            <w:tcW w:w="600" w:type="dxa"/>
          </w:tcPr>
          <w:p w14:paraId="4B828C98" w14:textId="77777777" w:rsidR="00B50050" w:rsidRDefault="00B50050" w:rsidP="0088127C">
            <w:pPr>
              <w:pStyle w:val="OtherTableBody"/>
            </w:pPr>
          </w:p>
        </w:tc>
        <w:tc>
          <w:tcPr>
            <w:tcW w:w="600" w:type="dxa"/>
          </w:tcPr>
          <w:p w14:paraId="6A588825" w14:textId="77777777" w:rsidR="00B50050" w:rsidRDefault="00B50050" w:rsidP="0088127C">
            <w:pPr>
              <w:pStyle w:val="OtherTableBody"/>
            </w:pPr>
            <w:r>
              <w:t>0205</w:t>
            </w:r>
          </w:p>
        </w:tc>
        <w:tc>
          <w:tcPr>
            <w:tcW w:w="2600" w:type="dxa"/>
          </w:tcPr>
          <w:p w14:paraId="616BE6FB" w14:textId="77777777" w:rsidR="00B50050" w:rsidRDefault="00B50050" w:rsidP="0088127C">
            <w:pPr>
              <w:pStyle w:val="OtherTableBody"/>
            </w:pPr>
          </w:p>
        </w:tc>
        <w:tc>
          <w:tcPr>
            <w:tcW w:w="1400" w:type="dxa"/>
          </w:tcPr>
          <w:p w14:paraId="03890879" w14:textId="77777777" w:rsidR="00B50050" w:rsidRDefault="00B50050" w:rsidP="0088127C">
            <w:pPr>
              <w:pStyle w:val="OtherTableBody"/>
            </w:pPr>
            <w:r>
              <w:t>DC</w:t>
            </w:r>
          </w:p>
        </w:tc>
        <w:tc>
          <w:tcPr>
            <w:tcW w:w="4200" w:type="dxa"/>
          </w:tcPr>
          <w:p w14:paraId="3B16C2E7" w14:textId="77777777" w:rsidR="00B50050" w:rsidRDefault="00B50050" w:rsidP="0088127C">
            <w:pPr>
              <w:pStyle w:val="OtherTableBody"/>
            </w:pPr>
            <w:r>
              <w:t>direct unit cost</w:t>
            </w:r>
          </w:p>
        </w:tc>
      </w:tr>
      <w:tr w:rsidR="00B50050" w14:paraId="2DC946D7" w14:textId="77777777" w:rsidTr="00195548">
        <w:tc>
          <w:tcPr>
            <w:tcW w:w="600" w:type="dxa"/>
          </w:tcPr>
          <w:p w14:paraId="776F6E0B" w14:textId="77777777" w:rsidR="00B50050" w:rsidRDefault="00B50050" w:rsidP="0088127C">
            <w:pPr>
              <w:pStyle w:val="OtherTableBody"/>
            </w:pPr>
          </w:p>
        </w:tc>
        <w:tc>
          <w:tcPr>
            <w:tcW w:w="600" w:type="dxa"/>
          </w:tcPr>
          <w:p w14:paraId="08DD85B9" w14:textId="77777777" w:rsidR="00B50050" w:rsidRDefault="00B50050" w:rsidP="0088127C">
            <w:pPr>
              <w:pStyle w:val="OtherTableBody"/>
            </w:pPr>
            <w:r>
              <w:t>0205</w:t>
            </w:r>
          </w:p>
        </w:tc>
        <w:tc>
          <w:tcPr>
            <w:tcW w:w="2600" w:type="dxa"/>
          </w:tcPr>
          <w:p w14:paraId="355FC913" w14:textId="77777777" w:rsidR="00B50050" w:rsidRDefault="00B50050" w:rsidP="0088127C">
            <w:pPr>
              <w:pStyle w:val="OtherTableBody"/>
            </w:pPr>
          </w:p>
        </w:tc>
        <w:tc>
          <w:tcPr>
            <w:tcW w:w="1400" w:type="dxa"/>
          </w:tcPr>
          <w:p w14:paraId="36B1A097" w14:textId="77777777" w:rsidR="00B50050" w:rsidRDefault="00B50050" w:rsidP="0088127C">
            <w:pPr>
              <w:pStyle w:val="OtherTableBody"/>
            </w:pPr>
            <w:r>
              <w:t>IC</w:t>
            </w:r>
          </w:p>
        </w:tc>
        <w:tc>
          <w:tcPr>
            <w:tcW w:w="4200" w:type="dxa"/>
          </w:tcPr>
          <w:p w14:paraId="576A8DA8" w14:textId="77777777" w:rsidR="00B50050" w:rsidRDefault="00B50050" w:rsidP="0088127C">
            <w:pPr>
              <w:pStyle w:val="OtherTableBody"/>
            </w:pPr>
            <w:r>
              <w:t>indirect unit cost</w:t>
            </w:r>
          </w:p>
        </w:tc>
      </w:tr>
      <w:tr w:rsidR="00B50050" w14:paraId="300AAD48" w14:textId="77777777" w:rsidTr="00195548">
        <w:tc>
          <w:tcPr>
            <w:tcW w:w="600" w:type="dxa"/>
          </w:tcPr>
          <w:p w14:paraId="1DAF73A9" w14:textId="77777777" w:rsidR="00B50050" w:rsidRDefault="00B50050" w:rsidP="0088127C">
            <w:pPr>
              <w:pStyle w:val="OtherTableBody"/>
            </w:pPr>
          </w:p>
        </w:tc>
        <w:tc>
          <w:tcPr>
            <w:tcW w:w="600" w:type="dxa"/>
          </w:tcPr>
          <w:p w14:paraId="6EF4CDCB" w14:textId="77777777" w:rsidR="00B50050" w:rsidRDefault="00B50050" w:rsidP="0088127C">
            <w:pPr>
              <w:pStyle w:val="OtherTableBody"/>
            </w:pPr>
            <w:r>
              <w:t>0205</w:t>
            </w:r>
          </w:p>
        </w:tc>
        <w:tc>
          <w:tcPr>
            <w:tcW w:w="2600" w:type="dxa"/>
          </w:tcPr>
          <w:p w14:paraId="4087D5D0" w14:textId="77777777" w:rsidR="00B50050" w:rsidRDefault="00B50050" w:rsidP="0088127C">
            <w:pPr>
              <w:pStyle w:val="OtherTableBody"/>
            </w:pPr>
          </w:p>
        </w:tc>
        <w:tc>
          <w:tcPr>
            <w:tcW w:w="1400" w:type="dxa"/>
          </w:tcPr>
          <w:p w14:paraId="36226A26" w14:textId="77777777" w:rsidR="00B50050" w:rsidRDefault="00B50050" w:rsidP="0088127C">
            <w:pPr>
              <w:pStyle w:val="OtherTableBody"/>
            </w:pPr>
            <w:r>
              <w:t>PF</w:t>
            </w:r>
          </w:p>
        </w:tc>
        <w:tc>
          <w:tcPr>
            <w:tcW w:w="4200" w:type="dxa"/>
          </w:tcPr>
          <w:p w14:paraId="614F089F" w14:textId="77777777" w:rsidR="00B50050" w:rsidRDefault="00B50050" w:rsidP="0088127C">
            <w:pPr>
              <w:pStyle w:val="OtherTableBody"/>
            </w:pPr>
            <w:r>
              <w:t>professional fee for performing provider</w:t>
            </w:r>
          </w:p>
        </w:tc>
      </w:tr>
      <w:tr w:rsidR="00B50050" w14:paraId="5507F518" w14:textId="77777777" w:rsidTr="00195548">
        <w:tc>
          <w:tcPr>
            <w:tcW w:w="600" w:type="dxa"/>
          </w:tcPr>
          <w:p w14:paraId="24A65DC1" w14:textId="77777777" w:rsidR="00B50050" w:rsidRDefault="00B50050" w:rsidP="0088127C">
            <w:pPr>
              <w:pStyle w:val="OtherTableBody"/>
            </w:pPr>
          </w:p>
        </w:tc>
        <w:tc>
          <w:tcPr>
            <w:tcW w:w="600" w:type="dxa"/>
          </w:tcPr>
          <w:p w14:paraId="1D676A3D" w14:textId="77777777" w:rsidR="00B50050" w:rsidRDefault="00B50050" w:rsidP="0088127C">
            <w:pPr>
              <w:pStyle w:val="OtherTableBody"/>
            </w:pPr>
            <w:r>
              <w:t>0205</w:t>
            </w:r>
          </w:p>
        </w:tc>
        <w:tc>
          <w:tcPr>
            <w:tcW w:w="2600" w:type="dxa"/>
          </w:tcPr>
          <w:p w14:paraId="236377AF" w14:textId="77777777" w:rsidR="00B50050" w:rsidRDefault="00B50050" w:rsidP="0088127C">
            <w:pPr>
              <w:pStyle w:val="OtherTableBody"/>
            </w:pPr>
          </w:p>
        </w:tc>
        <w:tc>
          <w:tcPr>
            <w:tcW w:w="1400" w:type="dxa"/>
          </w:tcPr>
          <w:p w14:paraId="39F34007" w14:textId="77777777" w:rsidR="00B50050" w:rsidRDefault="00B50050" w:rsidP="0088127C">
            <w:pPr>
              <w:pStyle w:val="OtherTableBody"/>
            </w:pPr>
            <w:r>
              <w:t>TF</w:t>
            </w:r>
          </w:p>
        </w:tc>
        <w:tc>
          <w:tcPr>
            <w:tcW w:w="4200" w:type="dxa"/>
          </w:tcPr>
          <w:p w14:paraId="43EC2303" w14:textId="77777777" w:rsidR="00B50050" w:rsidRDefault="00B50050" w:rsidP="0088127C">
            <w:pPr>
              <w:pStyle w:val="OtherTableBody"/>
            </w:pPr>
            <w:r>
              <w:t>technology fee for use of equipment</w:t>
            </w:r>
          </w:p>
        </w:tc>
      </w:tr>
      <w:tr w:rsidR="00B50050" w14:paraId="7D662BE7" w14:textId="77777777" w:rsidTr="00195548">
        <w:tc>
          <w:tcPr>
            <w:tcW w:w="600" w:type="dxa"/>
          </w:tcPr>
          <w:p w14:paraId="2D526CBE" w14:textId="77777777" w:rsidR="00B50050" w:rsidRDefault="00B50050" w:rsidP="0088127C">
            <w:pPr>
              <w:pStyle w:val="OtherTableBody"/>
            </w:pPr>
          </w:p>
        </w:tc>
        <w:tc>
          <w:tcPr>
            <w:tcW w:w="600" w:type="dxa"/>
          </w:tcPr>
          <w:p w14:paraId="4E227264" w14:textId="77777777" w:rsidR="00B50050" w:rsidRDefault="00B50050" w:rsidP="0088127C">
            <w:pPr>
              <w:pStyle w:val="OtherTableBody"/>
            </w:pPr>
            <w:r>
              <w:t>0205</w:t>
            </w:r>
          </w:p>
        </w:tc>
        <w:tc>
          <w:tcPr>
            <w:tcW w:w="2600" w:type="dxa"/>
          </w:tcPr>
          <w:p w14:paraId="1A8B371A" w14:textId="77777777" w:rsidR="00B50050" w:rsidRDefault="00B50050" w:rsidP="0088127C">
            <w:pPr>
              <w:pStyle w:val="OtherTableBody"/>
            </w:pPr>
          </w:p>
        </w:tc>
        <w:tc>
          <w:tcPr>
            <w:tcW w:w="1400" w:type="dxa"/>
          </w:tcPr>
          <w:p w14:paraId="69CDB2F0" w14:textId="77777777" w:rsidR="00B50050" w:rsidRDefault="00B50050" w:rsidP="0088127C">
            <w:pPr>
              <w:pStyle w:val="OtherTableBody"/>
            </w:pPr>
            <w:r>
              <w:t>TP</w:t>
            </w:r>
          </w:p>
        </w:tc>
        <w:tc>
          <w:tcPr>
            <w:tcW w:w="4200" w:type="dxa"/>
          </w:tcPr>
          <w:p w14:paraId="1356A0DE" w14:textId="77777777" w:rsidR="00B50050" w:rsidRDefault="00B50050" w:rsidP="0088127C">
            <w:pPr>
              <w:pStyle w:val="OtherTableBody"/>
            </w:pPr>
            <w:r>
              <w:t>total price</w:t>
            </w:r>
          </w:p>
        </w:tc>
      </w:tr>
      <w:tr w:rsidR="00B50050" w14:paraId="651FB32E" w14:textId="77777777" w:rsidTr="00195548">
        <w:tc>
          <w:tcPr>
            <w:tcW w:w="600" w:type="dxa"/>
          </w:tcPr>
          <w:p w14:paraId="53AF3327" w14:textId="77777777" w:rsidR="00B50050" w:rsidRDefault="00B50050" w:rsidP="0088127C">
            <w:pPr>
              <w:pStyle w:val="OtherTableBody"/>
            </w:pPr>
          </w:p>
        </w:tc>
        <w:tc>
          <w:tcPr>
            <w:tcW w:w="600" w:type="dxa"/>
          </w:tcPr>
          <w:p w14:paraId="034A514A" w14:textId="77777777" w:rsidR="00B50050" w:rsidRDefault="00B50050" w:rsidP="0088127C">
            <w:pPr>
              <w:pStyle w:val="OtherTableBody"/>
            </w:pPr>
            <w:r>
              <w:t>0205</w:t>
            </w:r>
          </w:p>
        </w:tc>
        <w:tc>
          <w:tcPr>
            <w:tcW w:w="2600" w:type="dxa"/>
          </w:tcPr>
          <w:p w14:paraId="551D297F" w14:textId="77777777" w:rsidR="00B50050" w:rsidRDefault="00B50050" w:rsidP="0088127C">
            <w:pPr>
              <w:pStyle w:val="OtherTableBody"/>
            </w:pPr>
          </w:p>
        </w:tc>
        <w:tc>
          <w:tcPr>
            <w:tcW w:w="1400" w:type="dxa"/>
          </w:tcPr>
          <w:p w14:paraId="5ACDCE05" w14:textId="77777777" w:rsidR="00B50050" w:rsidRDefault="00B50050" w:rsidP="0088127C">
            <w:pPr>
              <w:pStyle w:val="OtherTableBody"/>
            </w:pPr>
            <w:r>
              <w:t>UP</w:t>
            </w:r>
          </w:p>
        </w:tc>
        <w:tc>
          <w:tcPr>
            <w:tcW w:w="4200" w:type="dxa"/>
          </w:tcPr>
          <w:p w14:paraId="24658157" w14:textId="77777777" w:rsidR="00B50050" w:rsidRDefault="00B50050" w:rsidP="0088127C">
            <w:pPr>
              <w:pStyle w:val="OtherTableBody"/>
            </w:pPr>
            <w:r>
              <w:t>unit price, may be based on length of procedure or service</w:t>
            </w:r>
          </w:p>
        </w:tc>
      </w:tr>
      <w:tr w:rsidR="00B50050" w14:paraId="122A980B" w14:textId="77777777" w:rsidTr="00195548">
        <w:tc>
          <w:tcPr>
            <w:tcW w:w="600" w:type="dxa"/>
          </w:tcPr>
          <w:p w14:paraId="0C29DDFB" w14:textId="77777777" w:rsidR="00B50050" w:rsidRDefault="00B50050" w:rsidP="0088127C">
            <w:pPr>
              <w:pStyle w:val="OtherTableBody"/>
            </w:pPr>
            <w:r>
              <w:t>HL7</w:t>
            </w:r>
          </w:p>
        </w:tc>
        <w:tc>
          <w:tcPr>
            <w:tcW w:w="600" w:type="dxa"/>
          </w:tcPr>
          <w:p w14:paraId="3D3599BC" w14:textId="77777777" w:rsidR="00B50050" w:rsidRDefault="00B50050" w:rsidP="0088127C">
            <w:pPr>
              <w:pStyle w:val="OtherTableBody"/>
            </w:pPr>
          </w:p>
        </w:tc>
        <w:tc>
          <w:tcPr>
            <w:tcW w:w="2600" w:type="dxa"/>
          </w:tcPr>
          <w:p w14:paraId="4C5799F0" w14:textId="77777777" w:rsidR="00B50050" w:rsidRDefault="00B50050" w:rsidP="0088127C">
            <w:pPr>
              <w:pStyle w:val="OtherTableBody"/>
            </w:pPr>
            <w:r>
              <w:t>Segment Action Code</w:t>
            </w:r>
          </w:p>
        </w:tc>
        <w:tc>
          <w:tcPr>
            <w:tcW w:w="1400" w:type="dxa"/>
          </w:tcPr>
          <w:p w14:paraId="57B96174" w14:textId="77777777" w:rsidR="00B50050" w:rsidRDefault="00B50050" w:rsidP="0088127C">
            <w:pPr>
              <w:pStyle w:val="OtherTableBody"/>
            </w:pPr>
          </w:p>
        </w:tc>
        <w:tc>
          <w:tcPr>
            <w:tcW w:w="4200" w:type="dxa"/>
          </w:tcPr>
          <w:p w14:paraId="7DDC941A" w14:textId="77777777" w:rsidR="00B50050" w:rsidRDefault="00B50050" w:rsidP="0088127C">
            <w:pPr>
              <w:pStyle w:val="OtherTableBody"/>
            </w:pPr>
          </w:p>
        </w:tc>
      </w:tr>
      <w:tr w:rsidR="00B50050" w14:paraId="0B06152A" w14:textId="77777777" w:rsidTr="00195548">
        <w:tc>
          <w:tcPr>
            <w:tcW w:w="600" w:type="dxa"/>
          </w:tcPr>
          <w:p w14:paraId="0717955F" w14:textId="77777777" w:rsidR="00B50050" w:rsidRDefault="00B50050" w:rsidP="0088127C">
            <w:pPr>
              <w:pStyle w:val="OtherTableBody"/>
            </w:pPr>
          </w:p>
        </w:tc>
        <w:tc>
          <w:tcPr>
            <w:tcW w:w="600" w:type="dxa"/>
          </w:tcPr>
          <w:p w14:paraId="2ECA19E8" w14:textId="77777777" w:rsidR="00B50050" w:rsidRDefault="00B50050" w:rsidP="0088127C">
            <w:pPr>
              <w:pStyle w:val="OtherTableBody"/>
            </w:pPr>
            <w:r>
              <w:t>0206</w:t>
            </w:r>
          </w:p>
        </w:tc>
        <w:tc>
          <w:tcPr>
            <w:tcW w:w="2600" w:type="dxa"/>
          </w:tcPr>
          <w:p w14:paraId="1A509C32" w14:textId="77777777" w:rsidR="00B50050" w:rsidRDefault="00B50050" w:rsidP="0088127C">
            <w:pPr>
              <w:pStyle w:val="OtherTableBody"/>
            </w:pPr>
          </w:p>
        </w:tc>
        <w:tc>
          <w:tcPr>
            <w:tcW w:w="1400" w:type="dxa"/>
          </w:tcPr>
          <w:p w14:paraId="2184E582" w14:textId="77777777" w:rsidR="00B50050" w:rsidRDefault="00B50050" w:rsidP="0088127C">
            <w:pPr>
              <w:pStyle w:val="OtherTableBody"/>
            </w:pPr>
            <w:r>
              <w:t>A</w:t>
            </w:r>
          </w:p>
        </w:tc>
        <w:tc>
          <w:tcPr>
            <w:tcW w:w="4200" w:type="dxa"/>
          </w:tcPr>
          <w:p w14:paraId="026580AD" w14:textId="77777777" w:rsidR="00B50050" w:rsidRDefault="00B50050" w:rsidP="0088127C">
            <w:pPr>
              <w:pStyle w:val="OtherTableBody"/>
            </w:pPr>
            <w:r>
              <w:t>Add/Insert</w:t>
            </w:r>
          </w:p>
        </w:tc>
      </w:tr>
      <w:tr w:rsidR="00B50050" w14:paraId="2591C1F0" w14:textId="77777777" w:rsidTr="00195548">
        <w:tc>
          <w:tcPr>
            <w:tcW w:w="600" w:type="dxa"/>
          </w:tcPr>
          <w:p w14:paraId="0366951A" w14:textId="77777777" w:rsidR="00B50050" w:rsidRDefault="00B50050" w:rsidP="0088127C">
            <w:pPr>
              <w:pStyle w:val="OtherTableBody"/>
            </w:pPr>
          </w:p>
        </w:tc>
        <w:tc>
          <w:tcPr>
            <w:tcW w:w="600" w:type="dxa"/>
          </w:tcPr>
          <w:p w14:paraId="1172AA54" w14:textId="77777777" w:rsidR="00B50050" w:rsidRDefault="00B50050" w:rsidP="0088127C">
            <w:pPr>
              <w:pStyle w:val="OtherTableBody"/>
            </w:pPr>
            <w:r>
              <w:t>0206</w:t>
            </w:r>
          </w:p>
        </w:tc>
        <w:tc>
          <w:tcPr>
            <w:tcW w:w="2600" w:type="dxa"/>
          </w:tcPr>
          <w:p w14:paraId="76FD2352" w14:textId="77777777" w:rsidR="00B50050" w:rsidRDefault="00B50050" w:rsidP="0088127C">
            <w:pPr>
              <w:pStyle w:val="OtherTableBody"/>
            </w:pPr>
          </w:p>
        </w:tc>
        <w:tc>
          <w:tcPr>
            <w:tcW w:w="1400" w:type="dxa"/>
          </w:tcPr>
          <w:p w14:paraId="6840ECAF" w14:textId="77777777" w:rsidR="00B50050" w:rsidRDefault="00B50050" w:rsidP="0088127C">
            <w:pPr>
              <w:pStyle w:val="OtherTableBody"/>
            </w:pPr>
            <w:r>
              <w:t>D</w:t>
            </w:r>
          </w:p>
        </w:tc>
        <w:tc>
          <w:tcPr>
            <w:tcW w:w="4200" w:type="dxa"/>
          </w:tcPr>
          <w:p w14:paraId="1DC4E4FF" w14:textId="77777777" w:rsidR="00B50050" w:rsidRDefault="00B50050" w:rsidP="0088127C">
            <w:pPr>
              <w:pStyle w:val="OtherTableBody"/>
            </w:pPr>
            <w:r>
              <w:t>Delete</w:t>
            </w:r>
          </w:p>
        </w:tc>
      </w:tr>
      <w:tr w:rsidR="00B50050" w14:paraId="27B970F5" w14:textId="77777777" w:rsidTr="00195548">
        <w:tc>
          <w:tcPr>
            <w:tcW w:w="600" w:type="dxa"/>
          </w:tcPr>
          <w:p w14:paraId="63C9C99C" w14:textId="77777777" w:rsidR="00B50050" w:rsidRDefault="00B50050" w:rsidP="0088127C">
            <w:pPr>
              <w:pStyle w:val="OtherTableBody"/>
            </w:pPr>
          </w:p>
        </w:tc>
        <w:tc>
          <w:tcPr>
            <w:tcW w:w="600" w:type="dxa"/>
          </w:tcPr>
          <w:p w14:paraId="4F485311" w14:textId="77777777" w:rsidR="00B50050" w:rsidRDefault="00B50050" w:rsidP="0088127C">
            <w:pPr>
              <w:pStyle w:val="OtherTableBody"/>
            </w:pPr>
            <w:r>
              <w:t>0206</w:t>
            </w:r>
          </w:p>
        </w:tc>
        <w:tc>
          <w:tcPr>
            <w:tcW w:w="2600" w:type="dxa"/>
          </w:tcPr>
          <w:p w14:paraId="24A79482" w14:textId="77777777" w:rsidR="00B50050" w:rsidRDefault="00B50050" w:rsidP="0088127C">
            <w:pPr>
              <w:pStyle w:val="OtherTableBody"/>
            </w:pPr>
          </w:p>
        </w:tc>
        <w:tc>
          <w:tcPr>
            <w:tcW w:w="1400" w:type="dxa"/>
          </w:tcPr>
          <w:p w14:paraId="4BF91731" w14:textId="77777777" w:rsidR="00B50050" w:rsidRDefault="00B50050" w:rsidP="0088127C">
            <w:pPr>
              <w:pStyle w:val="OtherTableBody"/>
            </w:pPr>
            <w:r>
              <w:t>S</w:t>
            </w:r>
          </w:p>
        </w:tc>
        <w:tc>
          <w:tcPr>
            <w:tcW w:w="4200" w:type="dxa"/>
          </w:tcPr>
          <w:p w14:paraId="2DFB9615" w14:textId="77777777" w:rsidR="00B50050" w:rsidRDefault="00B50050" w:rsidP="0088127C">
            <w:pPr>
              <w:pStyle w:val="OtherTableBody"/>
            </w:pPr>
            <w:r>
              <w:t>Declares when segment falls under snapshot  mode handling, i.e. all elements that were previously sent will be sent, not just any changes</w:t>
            </w:r>
          </w:p>
        </w:tc>
      </w:tr>
      <w:tr w:rsidR="00B50050" w14:paraId="35F6D910" w14:textId="77777777" w:rsidTr="00195548">
        <w:tc>
          <w:tcPr>
            <w:tcW w:w="600" w:type="dxa"/>
          </w:tcPr>
          <w:p w14:paraId="102F2BDE" w14:textId="77777777" w:rsidR="00B50050" w:rsidRDefault="00B50050" w:rsidP="0088127C">
            <w:pPr>
              <w:pStyle w:val="OtherTableBody"/>
            </w:pPr>
          </w:p>
        </w:tc>
        <w:tc>
          <w:tcPr>
            <w:tcW w:w="600" w:type="dxa"/>
          </w:tcPr>
          <w:p w14:paraId="7CB29459" w14:textId="77777777" w:rsidR="00B50050" w:rsidRDefault="00B50050" w:rsidP="0088127C">
            <w:pPr>
              <w:pStyle w:val="OtherTableBody"/>
            </w:pPr>
            <w:r>
              <w:t>0206</w:t>
            </w:r>
          </w:p>
        </w:tc>
        <w:tc>
          <w:tcPr>
            <w:tcW w:w="2600" w:type="dxa"/>
          </w:tcPr>
          <w:p w14:paraId="69F21D14" w14:textId="77777777" w:rsidR="00B50050" w:rsidRDefault="00B50050" w:rsidP="0088127C">
            <w:pPr>
              <w:pStyle w:val="OtherTableBody"/>
            </w:pPr>
          </w:p>
        </w:tc>
        <w:tc>
          <w:tcPr>
            <w:tcW w:w="1400" w:type="dxa"/>
          </w:tcPr>
          <w:p w14:paraId="0852871F" w14:textId="77777777" w:rsidR="00B50050" w:rsidRDefault="00B50050" w:rsidP="0088127C">
            <w:pPr>
              <w:pStyle w:val="OtherTableBody"/>
            </w:pPr>
            <w:r>
              <w:t>U</w:t>
            </w:r>
          </w:p>
        </w:tc>
        <w:tc>
          <w:tcPr>
            <w:tcW w:w="4200" w:type="dxa"/>
          </w:tcPr>
          <w:p w14:paraId="61167797" w14:textId="77777777" w:rsidR="00B50050" w:rsidRDefault="00B50050" w:rsidP="0088127C">
            <w:pPr>
              <w:pStyle w:val="OtherTableBody"/>
            </w:pPr>
            <w:r>
              <w:t>Update</w:t>
            </w:r>
          </w:p>
        </w:tc>
      </w:tr>
      <w:tr w:rsidR="00B50050" w14:paraId="1047AF89" w14:textId="77777777" w:rsidTr="00195548">
        <w:tc>
          <w:tcPr>
            <w:tcW w:w="600" w:type="dxa"/>
          </w:tcPr>
          <w:p w14:paraId="59F2024B" w14:textId="77777777" w:rsidR="00B50050" w:rsidRDefault="00B50050" w:rsidP="0088127C">
            <w:pPr>
              <w:pStyle w:val="OtherTableBody"/>
            </w:pPr>
          </w:p>
        </w:tc>
        <w:tc>
          <w:tcPr>
            <w:tcW w:w="600" w:type="dxa"/>
          </w:tcPr>
          <w:p w14:paraId="344EDC07" w14:textId="77777777" w:rsidR="00B50050" w:rsidRDefault="00B50050" w:rsidP="0088127C">
            <w:pPr>
              <w:pStyle w:val="OtherTableBody"/>
            </w:pPr>
            <w:r>
              <w:t>0206</w:t>
            </w:r>
          </w:p>
        </w:tc>
        <w:tc>
          <w:tcPr>
            <w:tcW w:w="2600" w:type="dxa"/>
          </w:tcPr>
          <w:p w14:paraId="505BB7C8" w14:textId="77777777" w:rsidR="00B50050" w:rsidRDefault="00B50050" w:rsidP="0088127C">
            <w:pPr>
              <w:pStyle w:val="OtherTableBody"/>
            </w:pPr>
          </w:p>
        </w:tc>
        <w:tc>
          <w:tcPr>
            <w:tcW w:w="1400" w:type="dxa"/>
          </w:tcPr>
          <w:p w14:paraId="69A6592F" w14:textId="77777777" w:rsidR="00B50050" w:rsidRDefault="00B50050" w:rsidP="0088127C">
            <w:pPr>
              <w:pStyle w:val="OtherTableBody"/>
            </w:pPr>
            <w:r>
              <w:t>X</w:t>
            </w:r>
          </w:p>
        </w:tc>
        <w:tc>
          <w:tcPr>
            <w:tcW w:w="4200" w:type="dxa"/>
          </w:tcPr>
          <w:p w14:paraId="2DB83EA3" w14:textId="77777777" w:rsidR="00B50050" w:rsidRDefault="00B50050" w:rsidP="0088127C">
            <w:pPr>
              <w:pStyle w:val="OtherTableBody"/>
            </w:pPr>
            <w:r>
              <w:t>No Change</w:t>
            </w:r>
          </w:p>
        </w:tc>
      </w:tr>
      <w:tr w:rsidR="00B50050" w14:paraId="5BC7B1C1" w14:textId="77777777" w:rsidTr="00195548">
        <w:tc>
          <w:tcPr>
            <w:tcW w:w="600" w:type="dxa"/>
          </w:tcPr>
          <w:p w14:paraId="2925D6B7" w14:textId="77777777" w:rsidR="00B50050" w:rsidRDefault="00B50050" w:rsidP="0088127C">
            <w:pPr>
              <w:pStyle w:val="OtherTableBody"/>
            </w:pPr>
            <w:r>
              <w:t>HL7</w:t>
            </w:r>
          </w:p>
        </w:tc>
        <w:tc>
          <w:tcPr>
            <w:tcW w:w="600" w:type="dxa"/>
          </w:tcPr>
          <w:p w14:paraId="2BAAE9F2" w14:textId="77777777" w:rsidR="00B50050" w:rsidRDefault="00B50050" w:rsidP="0088127C">
            <w:pPr>
              <w:pStyle w:val="OtherTableBody"/>
            </w:pPr>
          </w:p>
        </w:tc>
        <w:tc>
          <w:tcPr>
            <w:tcW w:w="2600" w:type="dxa"/>
          </w:tcPr>
          <w:p w14:paraId="56DDBCFC" w14:textId="77777777" w:rsidR="00B50050" w:rsidRDefault="00B50050" w:rsidP="0088127C">
            <w:pPr>
              <w:pStyle w:val="OtherTableBody"/>
            </w:pPr>
            <w:r>
              <w:t>Processing Mode</w:t>
            </w:r>
          </w:p>
        </w:tc>
        <w:tc>
          <w:tcPr>
            <w:tcW w:w="1400" w:type="dxa"/>
          </w:tcPr>
          <w:p w14:paraId="13A7E1BF" w14:textId="77777777" w:rsidR="00B50050" w:rsidRDefault="00B50050" w:rsidP="0088127C">
            <w:pPr>
              <w:pStyle w:val="OtherTableBody"/>
            </w:pPr>
          </w:p>
        </w:tc>
        <w:tc>
          <w:tcPr>
            <w:tcW w:w="4200" w:type="dxa"/>
          </w:tcPr>
          <w:p w14:paraId="2A8C19D4" w14:textId="77777777" w:rsidR="00B50050" w:rsidRDefault="00B50050" w:rsidP="0088127C">
            <w:pPr>
              <w:pStyle w:val="OtherTableBody"/>
            </w:pPr>
          </w:p>
        </w:tc>
      </w:tr>
      <w:tr w:rsidR="00B50050" w14:paraId="62F7844E" w14:textId="77777777" w:rsidTr="00195548">
        <w:tc>
          <w:tcPr>
            <w:tcW w:w="600" w:type="dxa"/>
          </w:tcPr>
          <w:p w14:paraId="16FB2DDB" w14:textId="77777777" w:rsidR="00B50050" w:rsidRDefault="00B50050" w:rsidP="0088127C">
            <w:pPr>
              <w:pStyle w:val="OtherTableBody"/>
            </w:pPr>
          </w:p>
        </w:tc>
        <w:tc>
          <w:tcPr>
            <w:tcW w:w="600" w:type="dxa"/>
          </w:tcPr>
          <w:p w14:paraId="3D1ADDE3" w14:textId="77777777" w:rsidR="00B50050" w:rsidRDefault="00B50050" w:rsidP="0088127C">
            <w:pPr>
              <w:pStyle w:val="OtherTableBody"/>
            </w:pPr>
            <w:r>
              <w:t>0207</w:t>
            </w:r>
          </w:p>
        </w:tc>
        <w:tc>
          <w:tcPr>
            <w:tcW w:w="2600" w:type="dxa"/>
          </w:tcPr>
          <w:p w14:paraId="4ABF1133" w14:textId="77777777" w:rsidR="00B50050" w:rsidRDefault="00B50050" w:rsidP="0088127C">
            <w:pPr>
              <w:pStyle w:val="OtherTableBody"/>
            </w:pPr>
          </w:p>
        </w:tc>
        <w:tc>
          <w:tcPr>
            <w:tcW w:w="1400" w:type="dxa"/>
          </w:tcPr>
          <w:p w14:paraId="1F03B329" w14:textId="77777777" w:rsidR="00B50050" w:rsidRDefault="00B50050" w:rsidP="0088127C">
            <w:pPr>
              <w:pStyle w:val="OtherTableBody"/>
            </w:pPr>
            <w:r>
              <w:t>A</w:t>
            </w:r>
          </w:p>
        </w:tc>
        <w:tc>
          <w:tcPr>
            <w:tcW w:w="4200" w:type="dxa"/>
          </w:tcPr>
          <w:p w14:paraId="6BFCF95E" w14:textId="77777777" w:rsidR="00B50050" w:rsidRDefault="00B50050" w:rsidP="0088127C">
            <w:pPr>
              <w:pStyle w:val="OtherTableBody"/>
            </w:pPr>
            <w:r>
              <w:t>Archive</w:t>
            </w:r>
          </w:p>
        </w:tc>
      </w:tr>
      <w:tr w:rsidR="00B50050" w14:paraId="2BC8382A" w14:textId="77777777" w:rsidTr="00195548">
        <w:tc>
          <w:tcPr>
            <w:tcW w:w="600" w:type="dxa"/>
          </w:tcPr>
          <w:p w14:paraId="4C9B9999" w14:textId="77777777" w:rsidR="00B50050" w:rsidRDefault="00B50050" w:rsidP="0088127C">
            <w:pPr>
              <w:pStyle w:val="OtherTableBody"/>
            </w:pPr>
          </w:p>
        </w:tc>
        <w:tc>
          <w:tcPr>
            <w:tcW w:w="600" w:type="dxa"/>
          </w:tcPr>
          <w:p w14:paraId="086066B1" w14:textId="77777777" w:rsidR="00B50050" w:rsidRDefault="00B50050" w:rsidP="0088127C">
            <w:pPr>
              <w:pStyle w:val="OtherTableBody"/>
            </w:pPr>
            <w:r>
              <w:t>0207</w:t>
            </w:r>
          </w:p>
        </w:tc>
        <w:tc>
          <w:tcPr>
            <w:tcW w:w="2600" w:type="dxa"/>
          </w:tcPr>
          <w:p w14:paraId="75503B30" w14:textId="77777777" w:rsidR="00B50050" w:rsidRDefault="00B50050" w:rsidP="0088127C">
            <w:pPr>
              <w:pStyle w:val="OtherTableBody"/>
            </w:pPr>
          </w:p>
        </w:tc>
        <w:tc>
          <w:tcPr>
            <w:tcW w:w="1400" w:type="dxa"/>
          </w:tcPr>
          <w:p w14:paraId="21FB84B2" w14:textId="77777777" w:rsidR="00B50050" w:rsidRDefault="00B50050" w:rsidP="0088127C">
            <w:pPr>
              <w:pStyle w:val="OtherTableBody"/>
            </w:pPr>
            <w:r>
              <w:t>I</w:t>
            </w:r>
          </w:p>
        </w:tc>
        <w:tc>
          <w:tcPr>
            <w:tcW w:w="4200" w:type="dxa"/>
          </w:tcPr>
          <w:p w14:paraId="491E55A3" w14:textId="77777777" w:rsidR="00B50050" w:rsidRDefault="00B50050" w:rsidP="0088127C">
            <w:pPr>
              <w:pStyle w:val="OtherTableBody"/>
            </w:pPr>
            <w:r>
              <w:t>Initial load</w:t>
            </w:r>
          </w:p>
        </w:tc>
      </w:tr>
      <w:tr w:rsidR="00B50050" w14:paraId="689DBE48" w14:textId="77777777" w:rsidTr="00195548">
        <w:tc>
          <w:tcPr>
            <w:tcW w:w="600" w:type="dxa"/>
          </w:tcPr>
          <w:p w14:paraId="3B1F76F4" w14:textId="77777777" w:rsidR="00B50050" w:rsidRDefault="00B50050" w:rsidP="0088127C">
            <w:pPr>
              <w:pStyle w:val="OtherTableBody"/>
            </w:pPr>
          </w:p>
        </w:tc>
        <w:tc>
          <w:tcPr>
            <w:tcW w:w="600" w:type="dxa"/>
          </w:tcPr>
          <w:p w14:paraId="4123445C" w14:textId="77777777" w:rsidR="00B50050" w:rsidRDefault="00B50050" w:rsidP="0088127C">
            <w:pPr>
              <w:pStyle w:val="OtherTableBody"/>
            </w:pPr>
            <w:r>
              <w:t>0207</w:t>
            </w:r>
          </w:p>
        </w:tc>
        <w:tc>
          <w:tcPr>
            <w:tcW w:w="2600" w:type="dxa"/>
          </w:tcPr>
          <w:p w14:paraId="01024F79" w14:textId="77777777" w:rsidR="00B50050" w:rsidRDefault="00B50050" w:rsidP="0088127C">
            <w:pPr>
              <w:pStyle w:val="OtherTableBody"/>
            </w:pPr>
          </w:p>
        </w:tc>
        <w:tc>
          <w:tcPr>
            <w:tcW w:w="1400" w:type="dxa"/>
          </w:tcPr>
          <w:p w14:paraId="50AF8476" w14:textId="77777777" w:rsidR="00B50050" w:rsidRDefault="00B50050" w:rsidP="0088127C">
            <w:pPr>
              <w:pStyle w:val="OtherTableBody"/>
            </w:pPr>
            <w:r>
              <w:t>Not present</w:t>
            </w:r>
          </w:p>
        </w:tc>
        <w:tc>
          <w:tcPr>
            <w:tcW w:w="4200" w:type="dxa"/>
          </w:tcPr>
          <w:p w14:paraId="787982D9" w14:textId="77777777" w:rsidR="00B50050" w:rsidRDefault="00B50050" w:rsidP="0088127C">
            <w:pPr>
              <w:pStyle w:val="OtherTableBody"/>
            </w:pPr>
            <w:r>
              <w:t>Not present (the default, meaning current  processing)</w:t>
            </w:r>
          </w:p>
        </w:tc>
      </w:tr>
      <w:tr w:rsidR="00B50050" w14:paraId="73B5C18F" w14:textId="77777777" w:rsidTr="00195548">
        <w:tc>
          <w:tcPr>
            <w:tcW w:w="600" w:type="dxa"/>
          </w:tcPr>
          <w:p w14:paraId="0699CF50" w14:textId="77777777" w:rsidR="00B50050" w:rsidRDefault="00B50050" w:rsidP="0088127C">
            <w:pPr>
              <w:pStyle w:val="OtherTableBody"/>
            </w:pPr>
          </w:p>
        </w:tc>
        <w:tc>
          <w:tcPr>
            <w:tcW w:w="600" w:type="dxa"/>
          </w:tcPr>
          <w:p w14:paraId="55B2ECE7" w14:textId="77777777" w:rsidR="00B50050" w:rsidRDefault="00B50050" w:rsidP="0088127C">
            <w:pPr>
              <w:pStyle w:val="OtherTableBody"/>
            </w:pPr>
            <w:r>
              <w:t>0207</w:t>
            </w:r>
          </w:p>
        </w:tc>
        <w:tc>
          <w:tcPr>
            <w:tcW w:w="2600" w:type="dxa"/>
          </w:tcPr>
          <w:p w14:paraId="4C3746A3" w14:textId="77777777" w:rsidR="00B50050" w:rsidRDefault="00B50050" w:rsidP="0088127C">
            <w:pPr>
              <w:pStyle w:val="OtherTableBody"/>
            </w:pPr>
          </w:p>
        </w:tc>
        <w:tc>
          <w:tcPr>
            <w:tcW w:w="1400" w:type="dxa"/>
          </w:tcPr>
          <w:p w14:paraId="7F9DCA8E" w14:textId="77777777" w:rsidR="00B50050" w:rsidRDefault="00B50050" w:rsidP="0088127C">
            <w:pPr>
              <w:pStyle w:val="OtherTableBody"/>
            </w:pPr>
            <w:r>
              <w:t>R</w:t>
            </w:r>
          </w:p>
        </w:tc>
        <w:tc>
          <w:tcPr>
            <w:tcW w:w="4200" w:type="dxa"/>
          </w:tcPr>
          <w:p w14:paraId="6370A6A4" w14:textId="77777777" w:rsidR="00B50050" w:rsidRDefault="00B50050" w:rsidP="0088127C">
            <w:pPr>
              <w:pStyle w:val="OtherTableBody"/>
            </w:pPr>
            <w:r>
              <w:t>Restore from archive</w:t>
            </w:r>
          </w:p>
        </w:tc>
      </w:tr>
      <w:tr w:rsidR="00B50050" w14:paraId="3015D25D" w14:textId="77777777" w:rsidTr="00195548">
        <w:tc>
          <w:tcPr>
            <w:tcW w:w="600" w:type="dxa"/>
          </w:tcPr>
          <w:p w14:paraId="1ECF7EF1" w14:textId="77777777" w:rsidR="00B50050" w:rsidRDefault="00B50050" w:rsidP="0088127C">
            <w:pPr>
              <w:pStyle w:val="OtherTableBody"/>
            </w:pPr>
          </w:p>
        </w:tc>
        <w:tc>
          <w:tcPr>
            <w:tcW w:w="600" w:type="dxa"/>
          </w:tcPr>
          <w:p w14:paraId="19459DEC" w14:textId="77777777" w:rsidR="00B50050" w:rsidRDefault="00B50050" w:rsidP="0088127C">
            <w:pPr>
              <w:pStyle w:val="OtherTableBody"/>
            </w:pPr>
            <w:r>
              <w:t>0207</w:t>
            </w:r>
          </w:p>
        </w:tc>
        <w:tc>
          <w:tcPr>
            <w:tcW w:w="2600" w:type="dxa"/>
          </w:tcPr>
          <w:p w14:paraId="1EC82D52" w14:textId="77777777" w:rsidR="00B50050" w:rsidRDefault="00B50050" w:rsidP="0088127C">
            <w:pPr>
              <w:pStyle w:val="OtherTableBody"/>
            </w:pPr>
          </w:p>
        </w:tc>
        <w:tc>
          <w:tcPr>
            <w:tcW w:w="1400" w:type="dxa"/>
          </w:tcPr>
          <w:p w14:paraId="007F5A51" w14:textId="77777777" w:rsidR="00B50050" w:rsidRDefault="00B50050" w:rsidP="0088127C">
            <w:pPr>
              <w:pStyle w:val="OtherTableBody"/>
            </w:pPr>
            <w:r>
              <w:t>T</w:t>
            </w:r>
          </w:p>
        </w:tc>
        <w:tc>
          <w:tcPr>
            <w:tcW w:w="4200" w:type="dxa"/>
          </w:tcPr>
          <w:p w14:paraId="30B87965" w14:textId="77777777" w:rsidR="00B50050" w:rsidRDefault="00B50050" w:rsidP="0088127C">
            <w:pPr>
              <w:pStyle w:val="OtherTableBody"/>
            </w:pPr>
            <w:r>
              <w:t>Current processing, transmitted at intervals (scheduled or on demand)</w:t>
            </w:r>
          </w:p>
        </w:tc>
      </w:tr>
      <w:tr w:rsidR="00B50050" w14:paraId="13A9F84C" w14:textId="77777777" w:rsidTr="00195548">
        <w:tc>
          <w:tcPr>
            <w:tcW w:w="600" w:type="dxa"/>
          </w:tcPr>
          <w:p w14:paraId="50340161" w14:textId="77777777" w:rsidR="00B50050" w:rsidRDefault="00B50050" w:rsidP="0088127C">
            <w:pPr>
              <w:pStyle w:val="OtherTableBody"/>
            </w:pPr>
            <w:r>
              <w:t>HL7</w:t>
            </w:r>
          </w:p>
        </w:tc>
        <w:tc>
          <w:tcPr>
            <w:tcW w:w="600" w:type="dxa"/>
          </w:tcPr>
          <w:p w14:paraId="7625C249" w14:textId="77777777" w:rsidR="00B50050" w:rsidRDefault="00B50050" w:rsidP="0088127C">
            <w:pPr>
              <w:pStyle w:val="OtherTableBody"/>
            </w:pPr>
          </w:p>
        </w:tc>
        <w:tc>
          <w:tcPr>
            <w:tcW w:w="2600" w:type="dxa"/>
          </w:tcPr>
          <w:p w14:paraId="219B5D29" w14:textId="77777777" w:rsidR="00B50050" w:rsidRDefault="00B50050" w:rsidP="0088127C">
            <w:pPr>
              <w:pStyle w:val="OtherTableBody"/>
            </w:pPr>
            <w:r>
              <w:t>Query Response Status</w:t>
            </w:r>
          </w:p>
        </w:tc>
        <w:tc>
          <w:tcPr>
            <w:tcW w:w="1400" w:type="dxa"/>
          </w:tcPr>
          <w:p w14:paraId="6051C46F" w14:textId="77777777" w:rsidR="00B50050" w:rsidRDefault="00B50050" w:rsidP="0088127C">
            <w:pPr>
              <w:pStyle w:val="OtherTableBody"/>
            </w:pPr>
          </w:p>
        </w:tc>
        <w:tc>
          <w:tcPr>
            <w:tcW w:w="4200" w:type="dxa"/>
          </w:tcPr>
          <w:p w14:paraId="3BE9CEA9" w14:textId="77777777" w:rsidR="00B50050" w:rsidRDefault="00B50050" w:rsidP="0088127C">
            <w:pPr>
              <w:pStyle w:val="OtherTableBody"/>
            </w:pPr>
          </w:p>
        </w:tc>
      </w:tr>
      <w:tr w:rsidR="00B50050" w14:paraId="77F73CCB" w14:textId="77777777" w:rsidTr="00195548">
        <w:tc>
          <w:tcPr>
            <w:tcW w:w="600" w:type="dxa"/>
          </w:tcPr>
          <w:p w14:paraId="7AA73959" w14:textId="77777777" w:rsidR="00B50050" w:rsidRDefault="00B50050" w:rsidP="0088127C">
            <w:pPr>
              <w:pStyle w:val="OtherTableBody"/>
            </w:pPr>
          </w:p>
        </w:tc>
        <w:tc>
          <w:tcPr>
            <w:tcW w:w="600" w:type="dxa"/>
          </w:tcPr>
          <w:p w14:paraId="7C4FFEF1" w14:textId="77777777" w:rsidR="00B50050" w:rsidRDefault="00B50050" w:rsidP="0088127C">
            <w:pPr>
              <w:pStyle w:val="OtherTableBody"/>
            </w:pPr>
            <w:r>
              <w:t>0208</w:t>
            </w:r>
          </w:p>
        </w:tc>
        <w:tc>
          <w:tcPr>
            <w:tcW w:w="2600" w:type="dxa"/>
          </w:tcPr>
          <w:p w14:paraId="23F46E3F" w14:textId="77777777" w:rsidR="00B50050" w:rsidRDefault="00B50050" w:rsidP="0088127C">
            <w:pPr>
              <w:pStyle w:val="OtherTableBody"/>
            </w:pPr>
          </w:p>
        </w:tc>
        <w:tc>
          <w:tcPr>
            <w:tcW w:w="1400" w:type="dxa"/>
          </w:tcPr>
          <w:p w14:paraId="733622C0" w14:textId="77777777" w:rsidR="00B50050" w:rsidRDefault="00B50050" w:rsidP="0088127C">
            <w:pPr>
              <w:pStyle w:val="OtherTableBody"/>
            </w:pPr>
            <w:r>
              <w:t>AE</w:t>
            </w:r>
          </w:p>
        </w:tc>
        <w:tc>
          <w:tcPr>
            <w:tcW w:w="4200" w:type="dxa"/>
          </w:tcPr>
          <w:p w14:paraId="7EE024F8" w14:textId="77777777" w:rsidR="00B50050" w:rsidRDefault="00B50050" w:rsidP="0088127C">
            <w:pPr>
              <w:pStyle w:val="OtherTableBody"/>
            </w:pPr>
            <w:r>
              <w:t>Application error</w:t>
            </w:r>
          </w:p>
        </w:tc>
      </w:tr>
      <w:tr w:rsidR="00B50050" w14:paraId="647CD4B9" w14:textId="77777777" w:rsidTr="00195548">
        <w:tc>
          <w:tcPr>
            <w:tcW w:w="600" w:type="dxa"/>
          </w:tcPr>
          <w:p w14:paraId="62E43DF1" w14:textId="77777777" w:rsidR="00B50050" w:rsidRDefault="00B50050" w:rsidP="0088127C">
            <w:pPr>
              <w:pStyle w:val="OtherTableBody"/>
            </w:pPr>
          </w:p>
        </w:tc>
        <w:tc>
          <w:tcPr>
            <w:tcW w:w="600" w:type="dxa"/>
          </w:tcPr>
          <w:p w14:paraId="69292CAD" w14:textId="77777777" w:rsidR="00B50050" w:rsidRDefault="00B50050" w:rsidP="0088127C">
            <w:pPr>
              <w:pStyle w:val="OtherTableBody"/>
            </w:pPr>
            <w:r>
              <w:t>0208</w:t>
            </w:r>
          </w:p>
        </w:tc>
        <w:tc>
          <w:tcPr>
            <w:tcW w:w="2600" w:type="dxa"/>
          </w:tcPr>
          <w:p w14:paraId="6BA3D8CA" w14:textId="77777777" w:rsidR="00B50050" w:rsidRDefault="00B50050" w:rsidP="0088127C">
            <w:pPr>
              <w:pStyle w:val="OtherTableBody"/>
            </w:pPr>
          </w:p>
        </w:tc>
        <w:tc>
          <w:tcPr>
            <w:tcW w:w="1400" w:type="dxa"/>
          </w:tcPr>
          <w:p w14:paraId="07C0A576" w14:textId="77777777" w:rsidR="00B50050" w:rsidRDefault="00B50050" w:rsidP="0088127C">
            <w:pPr>
              <w:pStyle w:val="OtherTableBody"/>
            </w:pPr>
            <w:r>
              <w:t>AR</w:t>
            </w:r>
          </w:p>
        </w:tc>
        <w:tc>
          <w:tcPr>
            <w:tcW w:w="4200" w:type="dxa"/>
          </w:tcPr>
          <w:p w14:paraId="04985EE3" w14:textId="77777777" w:rsidR="00B50050" w:rsidRDefault="00B50050" w:rsidP="0088127C">
            <w:pPr>
              <w:pStyle w:val="OtherTableBody"/>
            </w:pPr>
            <w:r>
              <w:t>Application reject</w:t>
            </w:r>
          </w:p>
        </w:tc>
      </w:tr>
      <w:tr w:rsidR="00B50050" w14:paraId="279531C9" w14:textId="77777777" w:rsidTr="00195548">
        <w:tc>
          <w:tcPr>
            <w:tcW w:w="600" w:type="dxa"/>
          </w:tcPr>
          <w:p w14:paraId="23F9A822" w14:textId="77777777" w:rsidR="00B50050" w:rsidRDefault="00B50050" w:rsidP="0088127C">
            <w:pPr>
              <w:pStyle w:val="OtherTableBody"/>
            </w:pPr>
          </w:p>
        </w:tc>
        <w:tc>
          <w:tcPr>
            <w:tcW w:w="600" w:type="dxa"/>
          </w:tcPr>
          <w:p w14:paraId="3BB3DB8C" w14:textId="77777777" w:rsidR="00B50050" w:rsidRDefault="00B50050" w:rsidP="0088127C">
            <w:pPr>
              <w:pStyle w:val="OtherTableBody"/>
            </w:pPr>
            <w:r>
              <w:t>0208</w:t>
            </w:r>
          </w:p>
        </w:tc>
        <w:tc>
          <w:tcPr>
            <w:tcW w:w="2600" w:type="dxa"/>
          </w:tcPr>
          <w:p w14:paraId="7DFA505D" w14:textId="77777777" w:rsidR="00B50050" w:rsidRDefault="00B50050" w:rsidP="0088127C">
            <w:pPr>
              <w:pStyle w:val="OtherTableBody"/>
            </w:pPr>
          </w:p>
        </w:tc>
        <w:tc>
          <w:tcPr>
            <w:tcW w:w="1400" w:type="dxa"/>
          </w:tcPr>
          <w:p w14:paraId="06E9FD12" w14:textId="77777777" w:rsidR="00B50050" w:rsidRDefault="00B50050" w:rsidP="0088127C">
            <w:pPr>
              <w:pStyle w:val="OtherTableBody"/>
            </w:pPr>
            <w:r>
              <w:t>NF</w:t>
            </w:r>
          </w:p>
        </w:tc>
        <w:tc>
          <w:tcPr>
            <w:tcW w:w="4200" w:type="dxa"/>
          </w:tcPr>
          <w:p w14:paraId="599E43A0" w14:textId="77777777" w:rsidR="00B50050" w:rsidRDefault="00B50050" w:rsidP="0088127C">
            <w:pPr>
              <w:pStyle w:val="OtherTableBody"/>
            </w:pPr>
            <w:r>
              <w:t>No data found, no errors</w:t>
            </w:r>
          </w:p>
        </w:tc>
      </w:tr>
      <w:tr w:rsidR="00B50050" w14:paraId="2300386D" w14:textId="77777777" w:rsidTr="00195548">
        <w:tc>
          <w:tcPr>
            <w:tcW w:w="600" w:type="dxa"/>
          </w:tcPr>
          <w:p w14:paraId="21A3ABA3" w14:textId="77777777" w:rsidR="00B50050" w:rsidRDefault="00B50050" w:rsidP="0088127C">
            <w:pPr>
              <w:pStyle w:val="OtherTableBody"/>
            </w:pPr>
          </w:p>
        </w:tc>
        <w:tc>
          <w:tcPr>
            <w:tcW w:w="600" w:type="dxa"/>
          </w:tcPr>
          <w:p w14:paraId="1EFC47DC" w14:textId="77777777" w:rsidR="00B50050" w:rsidRDefault="00B50050" w:rsidP="0088127C">
            <w:pPr>
              <w:pStyle w:val="OtherTableBody"/>
            </w:pPr>
            <w:r>
              <w:t>0208</w:t>
            </w:r>
          </w:p>
        </w:tc>
        <w:tc>
          <w:tcPr>
            <w:tcW w:w="2600" w:type="dxa"/>
          </w:tcPr>
          <w:p w14:paraId="4F5D8CE0" w14:textId="77777777" w:rsidR="00B50050" w:rsidRDefault="00B50050" w:rsidP="0088127C">
            <w:pPr>
              <w:pStyle w:val="OtherTableBody"/>
            </w:pPr>
          </w:p>
        </w:tc>
        <w:tc>
          <w:tcPr>
            <w:tcW w:w="1400" w:type="dxa"/>
          </w:tcPr>
          <w:p w14:paraId="52F251EE" w14:textId="77777777" w:rsidR="00B50050" w:rsidRDefault="00B50050" w:rsidP="0088127C">
            <w:pPr>
              <w:pStyle w:val="OtherTableBody"/>
            </w:pPr>
            <w:r>
              <w:t>OK</w:t>
            </w:r>
          </w:p>
        </w:tc>
        <w:tc>
          <w:tcPr>
            <w:tcW w:w="4200" w:type="dxa"/>
          </w:tcPr>
          <w:p w14:paraId="353DE829" w14:textId="77777777" w:rsidR="00B50050" w:rsidRDefault="00B50050" w:rsidP="0088127C">
            <w:pPr>
              <w:pStyle w:val="OtherTableBody"/>
            </w:pPr>
            <w:r>
              <w:t>Data found, no errors (this is the default)</w:t>
            </w:r>
          </w:p>
        </w:tc>
      </w:tr>
      <w:tr w:rsidR="00B50050" w14:paraId="0B83531B" w14:textId="77777777" w:rsidTr="00195548">
        <w:tc>
          <w:tcPr>
            <w:tcW w:w="600" w:type="dxa"/>
          </w:tcPr>
          <w:p w14:paraId="5A8164AB" w14:textId="77777777" w:rsidR="00B50050" w:rsidRDefault="00B50050" w:rsidP="0088127C">
            <w:pPr>
              <w:pStyle w:val="OtherTableBody"/>
            </w:pPr>
          </w:p>
        </w:tc>
        <w:tc>
          <w:tcPr>
            <w:tcW w:w="600" w:type="dxa"/>
          </w:tcPr>
          <w:p w14:paraId="30FFE15E" w14:textId="77777777" w:rsidR="00B50050" w:rsidRDefault="00B50050" w:rsidP="0088127C">
            <w:pPr>
              <w:pStyle w:val="OtherTableBody"/>
            </w:pPr>
            <w:r>
              <w:t>0208</w:t>
            </w:r>
          </w:p>
        </w:tc>
        <w:tc>
          <w:tcPr>
            <w:tcW w:w="2600" w:type="dxa"/>
          </w:tcPr>
          <w:p w14:paraId="6375A68B" w14:textId="77777777" w:rsidR="00B50050" w:rsidRDefault="00B50050" w:rsidP="0088127C">
            <w:pPr>
              <w:pStyle w:val="OtherTableBody"/>
            </w:pPr>
          </w:p>
        </w:tc>
        <w:tc>
          <w:tcPr>
            <w:tcW w:w="1400" w:type="dxa"/>
          </w:tcPr>
          <w:p w14:paraId="338302B5" w14:textId="77777777" w:rsidR="00B50050" w:rsidRDefault="00B50050" w:rsidP="0088127C">
            <w:pPr>
              <w:pStyle w:val="OtherTableBody"/>
            </w:pPr>
            <w:r>
              <w:t>PD</w:t>
            </w:r>
          </w:p>
        </w:tc>
        <w:tc>
          <w:tcPr>
            <w:tcW w:w="4200" w:type="dxa"/>
          </w:tcPr>
          <w:p w14:paraId="440B95EC" w14:textId="77777777" w:rsidR="00B50050" w:rsidRDefault="00B50050" w:rsidP="0088127C">
            <w:pPr>
              <w:pStyle w:val="OtherTableBody"/>
            </w:pPr>
            <w:r>
              <w:t>Data matching the query parameters was found but could not be shared with the querying system for reasons including local policy or legal restrictions.</w:t>
            </w:r>
          </w:p>
        </w:tc>
      </w:tr>
      <w:tr w:rsidR="00B50050" w14:paraId="13125354" w14:textId="77777777" w:rsidTr="00195548">
        <w:tc>
          <w:tcPr>
            <w:tcW w:w="600" w:type="dxa"/>
          </w:tcPr>
          <w:p w14:paraId="4817FA84" w14:textId="77777777" w:rsidR="00B50050" w:rsidRDefault="00B50050" w:rsidP="0088127C">
            <w:pPr>
              <w:pStyle w:val="OtherTableBody"/>
            </w:pPr>
          </w:p>
        </w:tc>
        <w:tc>
          <w:tcPr>
            <w:tcW w:w="600" w:type="dxa"/>
          </w:tcPr>
          <w:p w14:paraId="5AF26D46" w14:textId="77777777" w:rsidR="00B50050" w:rsidRDefault="00B50050" w:rsidP="0088127C">
            <w:pPr>
              <w:pStyle w:val="OtherTableBody"/>
            </w:pPr>
            <w:r>
              <w:t>0208</w:t>
            </w:r>
          </w:p>
        </w:tc>
        <w:tc>
          <w:tcPr>
            <w:tcW w:w="2600" w:type="dxa"/>
          </w:tcPr>
          <w:p w14:paraId="2156EFAC" w14:textId="77777777" w:rsidR="00B50050" w:rsidRDefault="00B50050" w:rsidP="0088127C">
            <w:pPr>
              <w:pStyle w:val="OtherTableBody"/>
            </w:pPr>
          </w:p>
        </w:tc>
        <w:tc>
          <w:tcPr>
            <w:tcW w:w="1400" w:type="dxa"/>
          </w:tcPr>
          <w:p w14:paraId="1F3559C6" w14:textId="77777777" w:rsidR="00B50050" w:rsidRDefault="00B50050" w:rsidP="0088127C">
            <w:pPr>
              <w:pStyle w:val="OtherTableBody"/>
            </w:pPr>
            <w:r>
              <w:t>TM</w:t>
            </w:r>
          </w:p>
        </w:tc>
        <w:tc>
          <w:tcPr>
            <w:tcW w:w="4200" w:type="dxa"/>
          </w:tcPr>
          <w:p w14:paraId="5CC1D4EC" w14:textId="77777777" w:rsidR="00B50050" w:rsidRDefault="00B50050" w:rsidP="0088127C">
            <w:pPr>
              <w:pStyle w:val="OtherTableBody"/>
            </w:pPr>
            <w:r>
              <w:t>The response would exceed the maximum length designated in RCP-2 of the query message.</w:t>
            </w:r>
          </w:p>
        </w:tc>
      </w:tr>
      <w:tr w:rsidR="00B50050" w14:paraId="59133A90" w14:textId="77777777" w:rsidTr="00195548">
        <w:tc>
          <w:tcPr>
            <w:tcW w:w="600" w:type="dxa"/>
          </w:tcPr>
          <w:p w14:paraId="41137F14" w14:textId="77777777" w:rsidR="00B50050" w:rsidRDefault="00B50050" w:rsidP="0088127C">
            <w:pPr>
              <w:pStyle w:val="OtherTableBody"/>
            </w:pPr>
            <w:r>
              <w:t>HL7</w:t>
            </w:r>
          </w:p>
        </w:tc>
        <w:tc>
          <w:tcPr>
            <w:tcW w:w="600" w:type="dxa"/>
          </w:tcPr>
          <w:p w14:paraId="23FEF9A2" w14:textId="77777777" w:rsidR="00B50050" w:rsidRDefault="00B50050" w:rsidP="0088127C">
            <w:pPr>
              <w:pStyle w:val="OtherTableBody"/>
            </w:pPr>
          </w:p>
        </w:tc>
        <w:tc>
          <w:tcPr>
            <w:tcW w:w="2600" w:type="dxa"/>
          </w:tcPr>
          <w:p w14:paraId="07BB8DC0" w14:textId="77777777" w:rsidR="00B50050" w:rsidRDefault="00B50050" w:rsidP="0088127C">
            <w:pPr>
              <w:pStyle w:val="OtherTableBody"/>
            </w:pPr>
            <w:r>
              <w:t>Relational Operator</w:t>
            </w:r>
          </w:p>
        </w:tc>
        <w:tc>
          <w:tcPr>
            <w:tcW w:w="1400" w:type="dxa"/>
          </w:tcPr>
          <w:p w14:paraId="4139C6AE" w14:textId="77777777" w:rsidR="00B50050" w:rsidRDefault="00B50050" w:rsidP="0088127C">
            <w:pPr>
              <w:pStyle w:val="OtherTableBody"/>
            </w:pPr>
          </w:p>
        </w:tc>
        <w:tc>
          <w:tcPr>
            <w:tcW w:w="4200" w:type="dxa"/>
          </w:tcPr>
          <w:p w14:paraId="6087E96F" w14:textId="77777777" w:rsidR="00B50050" w:rsidRDefault="00B50050" w:rsidP="0088127C">
            <w:pPr>
              <w:pStyle w:val="OtherTableBody"/>
            </w:pPr>
          </w:p>
        </w:tc>
      </w:tr>
      <w:tr w:rsidR="00B50050" w14:paraId="073643C1" w14:textId="77777777" w:rsidTr="00195548">
        <w:tc>
          <w:tcPr>
            <w:tcW w:w="600" w:type="dxa"/>
          </w:tcPr>
          <w:p w14:paraId="51BA8E16" w14:textId="77777777" w:rsidR="00B50050" w:rsidRDefault="00B50050" w:rsidP="0088127C">
            <w:pPr>
              <w:pStyle w:val="OtherTableBody"/>
            </w:pPr>
          </w:p>
        </w:tc>
        <w:tc>
          <w:tcPr>
            <w:tcW w:w="600" w:type="dxa"/>
          </w:tcPr>
          <w:p w14:paraId="7CE9D1C8" w14:textId="77777777" w:rsidR="00B50050" w:rsidRDefault="00B50050" w:rsidP="0088127C">
            <w:pPr>
              <w:pStyle w:val="OtherTableBody"/>
            </w:pPr>
            <w:r>
              <w:t>0209</w:t>
            </w:r>
          </w:p>
        </w:tc>
        <w:tc>
          <w:tcPr>
            <w:tcW w:w="2600" w:type="dxa"/>
          </w:tcPr>
          <w:p w14:paraId="3121E629" w14:textId="77777777" w:rsidR="00B50050" w:rsidRDefault="00B50050" w:rsidP="0088127C">
            <w:pPr>
              <w:pStyle w:val="OtherTableBody"/>
            </w:pPr>
          </w:p>
        </w:tc>
        <w:tc>
          <w:tcPr>
            <w:tcW w:w="1400" w:type="dxa"/>
          </w:tcPr>
          <w:p w14:paraId="7C877A26" w14:textId="77777777" w:rsidR="00B50050" w:rsidRDefault="00B50050" w:rsidP="0088127C">
            <w:pPr>
              <w:pStyle w:val="OtherTableBody"/>
            </w:pPr>
            <w:r>
              <w:t>CT</w:t>
            </w:r>
          </w:p>
        </w:tc>
        <w:tc>
          <w:tcPr>
            <w:tcW w:w="4200" w:type="dxa"/>
          </w:tcPr>
          <w:p w14:paraId="7465FA0A" w14:textId="77777777" w:rsidR="00B50050" w:rsidRDefault="00B50050" w:rsidP="0088127C">
            <w:pPr>
              <w:pStyle w:val="OtherTableBody"/>
            </w:pPr>
            <w:r>
              <w:t>Contains</w:t>
            </w:r>
          </w:p>
        </w:tc>
      </w:tr>
      <w:tr w:rsidR="00B50050" w14:paraId="73F60C02" w14:textId="77777777" w:rsidTr="00195548">
        <w:tc>
          <w:tcPr>
            <w:tcW w:w="600" w:type="dxa"/>
          </w:tcPr>
          <w:p w14:paraId="47D1E8CD" w14:textId="77777777" w:rsidR="00B50050" w:rsidRDefault="00B50050" w:rsidP="0088127C">
            <w:pPr>
              <w:pStyle w:val="OtherTableBody"/>
            </w:pPr>
          </w:p>
        </w:tc>
        <w:tc>
          <w:tcPr>
            <w:tcW w:w="600" w:type="dxa"/>
          </w:tcPr>
          <w:p w14:paraId="5ADCE852" w14:textId="77777777" w:rsidR="00B50050" w:rsidRDefault="00B50050" w:rsidP="0088127C">
            <w:pPr>
              <w:pStyle w:val="OtherTableBody"/>
            </w:pPr>
            <w:r>
              <w:t>0209</w:t>
            </w:r>
          </w:p>
        </w:tc>
        <w:tc>
          <w:tcPr>
            <w:tcW w:w="2600" w:type="dxa"/>
          </w:tcPr>
          <w:p w14:paraId="67C9888C" w14:textId="77777777" w:rsidR="00B50050" w:rsidRDefault="00B50050" w:rsidP="0088127C">
            <w:pPr>
              <w:pStyle w:val="OtherTableBody"/>
            </w:pPr>
          </w:p>
        </w:tc>
        <w:tc>
          <w:tcPr>
            <w:tcW w:w="1400" w:type="dxa"/>
          </w:tcPr>
          <w:p w14:paraId="39885F3E" w14:textId="77777777" w:rsidR="00B50050" w:rsidRDefault="00B50050" w:rsidP="0088127C">
            <w:pPr>
              <w:pStyle w:val="OtherTableBody"/>
            </w:pPr>
            <w:r>
              <w:t>EQ</w:t>
            </w:r>
          </w:p>
        </w:tc>
        <w:tc>
          <w:tcPr>
            <w:tcW w:w="4200" w:type="dxa"/>
          </w:tcPr>
          <w:p w14:paraId="3FBA9515" w14:textId="77777777" w:rsidR="00B50050" w:rsidRDefault="00B50050" w:rsidP="0088127C">
            <w:pPr>
              <w:pStyle w:val="OtherTableBody"/>
            </w:pPr>
            <w:r>
              <w:t>Equal</w:t>
            </w:r>
          </w:p>
        </w:tc>
      </w:tr>
      <w:tr w:rsidR="00B50050" w14:paraId="3D15A12B" w14:textId="77777777" w:rsidTr="00195548">
        <w:tc>
          <w:tcPr>
            <w:tcW w:w="600" w:type="dxa"/>
          </w:tcPr>
          <w:p w14:paraId="4137B092" w14:textId="77777777" w:rsidR="00B50050" w:rsidRDefault="00B50050" w:rsidP="0088127C">
            <w:pPr>
              <w:pStyle w:val="OtherTableBody"/>
            </w:pPr>
          </w:p>
        </w:tc>
        <w:tc>
          <w:tcPr>
            <w:tcW w:w="600" w:type="dxa"/>
          </w:tcPr>
          <w:p w14:paraId="107DB705" w14:textId="77777777" w:rsidR="00B50050" w:rsidRDefault="00B50050" w:rsidP="0088127C">
            <w:pPr>
              <w:pStyle w:val="OtherTableBody"/>
            </w:pPr>
            <w:r>
              <w:t>0209</w:t>
            </w:r>
          </w:p>
        </w:tc>
        <w:tc>
          <w:tcPr>
            <w:tcW w:w="2600" w:type="dxa"/>
          </w:tcPr>
          <w:p w14:paraId="41E2F676" w14:textId="77777777" w:rsidR="00B50050" w:rsidRDefault="00B50050" w:rsidP="0088127C">
            <w:pPr>
              <w:pStyle w:val="OtherTableBody"/>
            </w:pPr>
          </w:p>
        </w:tc>
        <w:tc>
          <w:tcPr>
            <w:tcW w:w="1400" w:type="dxa"/>
          </w:tcPr>
          <w:p w14:paraId="3B15D6D2" w14:textId="77777777" w:rsidR="00B50050" w:rsidRDefault="00B50050" w:rsidP="0088127C">
            <w:pPr>
              <w:pStyle w:val="OtherTableBody"/>
            </w:pPr>
            <w:r>
              <w:t>GE</w:t>
            </w:r>
          </w:p>
        </w:tc>
        <w:tc>
          <w:tcPr>
            <w:tcW w:w="4200" w:type="dxa"/>
          </w:tcPr>
          <w:p w14:paraId="4FDF1AD8" w14:textId="77777777" w:rsidR="00B50050" w:rsidRDefault="00B50050" w:rsidP="0088127C">
            <w:pPr>
              <w:pStyle w:val="OtherTableBody"/>
            </w:pPr>
            <w:r>
              <w:t>Greater than or equal</w:t>
            </w:r>
          </w:p>
        </w:tc>
      </w:tr>
      <w:tr w:rsidR="00B50050" w14:paraId="42E9438D" w14:textId="77777777" w:rsidTr="00195548">
        <w:tc>
          <w:tcPr>
            <w:tcW w:w="600" w:type="dxa"/>
          </w:tcPr>
          <w:p w14:paraId="01D4BA27" w14:textId="77777777" w:rsidR="00B50050" w:rsidRDefault="00B50050" w:rsidP="0088127C">
            <w:pPr>
              <w:pStyle w:val="OtherTableBody"/>
            </w:pPr>
          </w:p>
        </w:tc>
        <w:tc>
          <w:tcPr>
            <w:tcW w:w="600" w:type="dxa"/>
          </w:tcPr>
          <w:p w14:paraId="58F6213D" w14:textId="77777777" w:rsidR="00B50050" w:rsidRDefault="00B50050" w:rsidP="0088127C">
            <w:pPr>
              <w:pStyle w:val="OtherTableBody"/>
            </w:pPr>
            <w:r>
              <w:t>0209</w:t>
            </w:r>
          </w:p>
        </w:tc>
        <w:tc>
          <w:tcPr>
            <w:tcW w:w="2600" w:type="dxa"/>
          </w:tcPr>
          <w:p w14:paraId="75660E68" w14:textId="77777777" w:rsidR="00B50050" w:rsidRDefault="00B50050" w:rsidP="0088127C">
            <w:pPr>
              <w:pStyle w:val="OtherTableBody"/>
            </w:pPr>
          </w:p>
        </w:tc>
        <w:tc>
          <w:tcPr>
            <w:tcW w:w="1400" w:type="dxa"/>
          </w:tcPr>
          <w:p w14:paraId="6743962D" w14:textId="77777777" w:rsidR="00B50050" w:rsidRDefault="00B50050" w:rsidP="0088127C">
            <w:pPr>
              <w:pStyle w:val="OtherTableBody"/>
            </w:pPr>
            <w:r>
              <w:t>GN</w:t>
            </w:r>
          </w:p>
        </w:tc>
        <w:tc>
          <w:tcPr>
            <w:tcW w:w="4200" w:type="dxa"/>
          </w:tcPr>
          <w:p w14:paraId="26E539DB" w14:textId="77777777" w:rsidR="00B50050" w:rsidRDefault="00B50050" w:rsidP="0088127C">
            <w:pPr>
              <w:pStyle w:val="OtherTableBody"/>
            </w:pPr>
            <w:r>
              <w:t>Generic</w:t>
            </w:r>
          </w:p>
        </w:tc>
      </w:tr>
      <w:tr w:rsidR="00B50050" w14:paraId="15B956D1" w14:textId="77777777" w:rsidTr="00195548">
        <w:tc>
          <w:tcPr>
            <w:tcW w:w="600" w:type="dxa"/>
          </w:tcPr>
          <w:p w14:paraId="09D14C85" w14:textId="77777777" w:rsidR="00B50050" w:rsidRDefault="00B50050" w:rsidP="0088127C">
            <w:pPr>
              <w:pStyle w:val="OtherTableBody"/>
            </w:pPr>
          </w:p>
        </w:tc>
        <w:tc>
          <w:tcPr>
            <w:tcW w:w="600" w:type="dxa"/>
          </w:tcPr>
          <w:p w14:paraId="3D714B0E" w14:textId="77777777" w:rsidR="00B50050" w:rsidRDefault="00B50050" w:rsidP="0088127C">
            <w:pPr>
              <w:pStyle w:val="OtherTableBody"/>
            </w:pPr>
            <w:r>
              <w:t>0209</w:t>
            </w:r>
          </w:p>
        </w:tc>
        <w:tc>
          <w:tcPr>
            <w:tcW w:w="2600" w:type="dxa"/>
          </w:tcPr>
          <w:p w14:paraId="3E592F87" w14:textId="77777777" w:rsidR="00B50050" w:rsidRDefault="00B50050" w:rsidP="0088127C">
            <w:pPr>
              <w:pStyle w:val="OtherTableBody"/>
            </w:pPr>
          </w:p>
        </w:tc>
        <w:tc>
          <w:tcPr>
            <w:tcW w:w="1400" w:type="dxa"/>
          </w:tcPr>
          <w:p w14:paraId="7E8126E8" w14:textId="77777777" w:rsidR="00B50050" w:rsidRDefault="00B50050" w:rsidP="0088127C">
            <w:pPr>
              <w:pStyle w:val="OtherTableBody"/>
            </w:pPr>
            <w:r>
              <w:t>GT</w:t>
            </w:r>
          </w:p>
        </w:tc>
        <w:tc>
          <w:tcPr>
            <w:tcW w:w="4200" w:type="dxa"/>
          </w:tcPr>
          <w:p w14:paraId="3BBE7C75" w14:textId="77777777" w:rsidR="00B50050" w:rsidRDefault="00B50050" w:rsidP="0088127C">
            <w:pPr>
              <w:pStyle w:val="OtherTableBody"/>
            </w:pPr>
            <w:r>
              <w:t>Greater than</w:t>
            </w:r>
          </w:p>
        </w:tc>
      </w:tr>
      <w:tr w:rsidR="00B50050" w14:paraId="2F4B9AC6" w14:textId="77777777" w:rsidTr="00195548">
        <w:tc>
          <w:tcPr>
            <w:tcW w:w="600" w:type="dxa"/>
          </w:tcPr>
          <w:p w14:paraId="02446041" w14:textId="77777777" w:rsidR="00B50050" w:rsidRDefault="00B50050" w:rsidP="0088127C">
            <w:pPr>
              <w:pStyle w:val="OtherTableBody"/>
            </w:pPr>
          </w:p>
        </w:tc>
        <w:tc>
          <w:tcPr>
            <w:tcW w:w="600" w:type="dxa"/>
          </w:tcPr>
          <w:p w14:paraId="142D464D" w14:textId="77777777" w:rsidR="00B50050" w:rsidRDefault="00B50050" w:rsidP="0088127C">
            <w:pPr>
              <w:pStyle w:val="OtherTableBody"/>
            </w:pPr>
            <w:r>
              <w:t>0209</w:t>
            </w:r>
          </w:p>
        </w:tc>
        <w:tc>
          <w:tcPr>
            <w:tcW w:w="2600" w:type="dxa"/>
          </w:tcPr>
          <w:p w14:paraId="27EEC3A8" w14:textId="77777777" w:rsidR="00B50050" w:rsidRDefault="00B50050" w:rsidP="0088127C">
            <w:pPr>
              <w:pStyle w:val="OtherTableBody"/>
            </w:pPr>
          </w:p>
        </w:tc>
        <w:tc>
          <w:tcPr>
            <w:tcW w:w="1400" w:type="dxa"/>
          </w:tcPr>
          <w:p w14:paraId="0DD4B9AF" w14:textId="77777777" w:rsidR="00B50050" w:rsidRDefault="00B50050" w:rsidP="0088127C">
            <w:pPr>
              <w:pStyle w:val="OtherTableBody"/>
            </w:pPr>
            <w:r>
              <w:t>LE</w:t>
            </w:r>
          </w:p>
        </w:tc>
        <w:tc>
          <w:tcPr>
            <w:tcW w:w="4200" w:type="dxa"/>
          </w:tcPr>
          <w:p w14:paraId="34E42426" w14:textId="77777777" w:rsidR="00B50050" w:rsidRDefault="00B50050" w:rsidP="0088127C">
            <w:pPr>
              <w:pStyle w:val="OtherTableBody"/>
            </w:pPr>
            <w:r>
              <w:t>Less than or equal</w:t>
            </w:r>
          </w:p>
        </w:tc>
      </w:tr>
      <w:tr w:rsidR="00B50050" w14:paraId="26D0E1C1" w14:textId="77777777" w:rsidTr="00195548">
        <w:tc>
          <w:tcPr>
            <w:tcW w:w="600" w:type="dxa"/>
          </w:tcPr>
          <w:p w14:paraId="027D7706" w14:textId="77777777" w:rsidR="00B50050" w:rsidRDefault="00B50050" w:rsidP="0088127C">
            <w:pPr>
              <w:pStyle w:val="OtherTableBody"/>
            </w:pPr>
          </w:p>
        </w:tc>
        <w:tc>
          <w:tcPr>
            <w:tcW w:w="600" w:type="dxa"/>
          </w:tcPr>
          <w:p w14:paraId="224BD389" w14:textId="77777777" w:rsidR="00B50050" w:rsidRDefault="00B50050" w:rsidP="0088127C">
            <w:pPr>
              <w:pStyle w:val="OtherTableBody"/>
            </w:pPr>
            <w:r>
              <w:t>0209</w:t>
            </w:r>
          </w:p>
        </w:tc>
        <w:tc>
          <w:tcPr>
            <w:tcW w:w="2600" w:type="dxa"/>
          </w:tcPr>
          <w:p w14:paraId="51FEE4A5" w14:textId="77777777" w:rsidR="00B50050" w:rsidRDefault="00B50050" w:rsidP="0088127C">
            <w:pPr>
              <w:pStyle w:val="OtherTableBody"/>
            </w:pPr>
          </w:p>
        </w:tc>
        <w:tc>
          <w:tcPr>
            <w:tcW w:w="1400" w:type="dxa"/>
          </w:tcPr>
          <w:p w14:paraId="3A966F6C" w14:textId="77777777" w:rsidR="00B50050" w:rsidRDefault="00B50050" w:rsidP="0088127C">
            <w:pPr>
              <w:pStyle w:val="OtherTableBody"/>
            </w:pPr>
            <w:r>
              <w:t>LT</w:t>
            </w:r>
          </w:p>
        </w:tc>
        <w:tc>
          <w:tcPr>
            <w:tcW w:w="4200" w:type="dxa"/>
          </w:tcPr>
          <w:p w14:paraId="383D6823" w14:textId="77777777" w:rsidR="00B50050" w:rsidRDefault="00B50050" w:rsidP="0088127C">
            <w:pPr>
              <w:pStyle w:val="OtherTableBody"/>
            </w:pPr>
            <w:r>
              <w:t>Less than</w:t>
            </w:r>
          </w:p>
        </w:tc>
      </w:tr>
      <w:tr w:rsidR="00B50050" w14:paraId="2FBE58BC" w14:textId="77777777" w:rsidTr="00195548">
        <w:tc>
          <w:tcPr>
            <w:tcW w:w="600" w:type="dxa"/>
          </w:tcPr>
          <w:p w14:paraId="36717731" w14:textId="77777777" w:rsidR="00B50050" w:rsidRDefault="00B50050" w:rsidP="0088127C">
            <w:pPr>
              <w:pStyle w:val="OtherTableBody"/>
            </w:pPr>
          </w:p>
        </w:tc>
        <w:tc>
          <w:tcPr>
            <w:tcW w:w="600" w:type="dxa"/>
          </w:tcPr>
          <w:p w14:paraId="39F6509E" w14:textId="77777777" w:rsidR="00B50050" w:rsidRDefault="00B50050" w:rsidP="0088127C">
            <w:pPr>
              <w:pStyle w:val="OtherTableBody"/>
            </w:pPr>
            <w:r>
              <w:t>0209</w:t>
            </w:r>
          </w:p>
        </w:tc>
        <w:tc>
          <w:tcPr>
            <w:tcW w:w="2600" w:type="dxa"/>
          </w:tcPr>
          <w:p w14:paraId="397F919E" w14:textId="77777777" w:rsidR="00B50050" w:rsidRDefault="00B50050" w:rsidP="0088127C">
            <w:pPr>
              <w:pStyle w:val="OtherTableBody"/>
            </w:pPr>
          </w:p>
        </w:tc>
        <w:tc>
          <w:tcPr>
            <w:tcW w:w="1400" w:type="dxa"/>
          </w:tcPr>
          <w:p w14:paraId="6E023A87" w14:textId="77777777" w:rsidR="00B50050" w:rsidRDefault="00B50050" w:rsidP="0088127C">
            <w:pPr>
              <w:pStyle w:val="OtherTableBody"/>
            </w:pPr>
            <w:r>
              <w:t>NE</w:t>
            </w:r>
          </w:p>
        </w:tc>
        <w:tc>
          <w:tcPr>
            <w:tcW w:w="4200" w:type="dxa"/>
          </w:tcPr>
          <w:p w14:paraId="668C4EF7" w14:textId="77777777" w:rsidR="00B50050" w:rsidRDefault="00B50050" w:rsidP="0088127C">
            <w:pPr>
              <w:pStyle w:val="OtherTableBody"/>
            </w:pPr>
            <w:r>
              <w:t>Not Equal</w:t>
            </w:r>
          </w:p>
        </w:tc>
      </w:tr>
      <w:tr w:rsidR="00B50050" w14:paraId="7A5AFE1C" w14:textId="77777777" w:rsidTr="00195548">
        <w:tc>
          <w:tcPr>
            <w:tcW w:w="600" w:type="dxa"/>
          </w:tcPr>
          <w:p w14:paraId="345EF991" w14:textId="77777777" w:rsidR="00B50050" w:rsidRDefault="00B50050" w:rsidP="0088127C">
            <w:pPr>
              <w:pStyle w:val="OtherTableBody"/>
            </w:pPr>
            <w:r>
              <w:t>HL7</w:t>
            </w:r>
          </w:p>
        </w:tc>
        <w:tc>
          <w:tcPr>
            <w:tcW w:w="600" w:type="dxa"/>
          </w:tcPr>
          <w:p w14:paraId="3A98FE47" w14:textId="77777777" w:rsidR="00B50050" w:rsidRDefault="00B50050" w:rsidP="0088127C">
            <w:pPr>
              <w:pStyle w:val="OtherTableBody"/>
            </w:pPr>
          </w:p>
        </w:tc>
        <w:tc>
          <w:tcPr>
            <w:tcW w:w="2600" w:type="dxa"/>
          </w:tcPr>
          <w:p w14:paraId="1A5FB207" w14:textId="77777777" w:rsidR="00B50050" w:rsidRDefault="00B50050" w:rsidP="0088127C">
            <w:pPr>
              <w:pStyle w:val="OtherTableBody"/>
            </w:pPr>
            <w:r>
              <w:t>Relational Conjunction</w:t>
            </w:r>
          </w:p>
        </w:tc>
        <w:tc>
          <w:tcPr>
            <w:tcW w:w="1400" w:type="dxa"/>
          </w:tcPr>
          <w:p w14:paraId="643D6DEA" w14:textId="77777777" w:rsidR="00B50050" w:rsidRDefault="00B50050" w:rsidP="0088127C">
            <w:pPr>
              <w:pStyle w:val="OtherTableBody"/>
            </w:pPr>
          </w:p>
        </w:tc>
        <w:tc>
          <w:tcPr>
            <w:tcW w:w="4200" w:type="dxa"/>
          </w:tcPr>
          <w:p w14:paraId="23AE8CC4" w14:textId="77777777" w:rsidR="00B50050" w:rsidRDefault="00B50050" w:rsidP="0088127C">
            <w:pPr>
              <w:pStyle w:val="OtherTableBody"/>
            </w:pPr>
          </w:p>
        </w:tc>
      </w:tr>
      <w:tr w:rsidR="00B50050" w14:paraId="33BA570F" w14:textId="77777777" w:rsidTr="00195548">
        <w:tc>
          <w:tcPr>
            <w:tcW w:w="600" w:type="dxa"/>
          </w:tcPr>
          <w:p w14:paraId="0FD3803F" w14:textId="77777777" w:rsidR="00B50050" w:rsidRDefault="00B50050" w:rsidP="0088127C">
            <w:pPr>
              <w:pStyle w:val="OtherTableBody"/>
            </w:pPr>
          </w:p>
        </w:tc>
        <w:tc>
          <w:tcPr>
            <w:tcW w:w="600" w:type="dxa"/>
          </w:tcPr>
          <w:p w14:paraId="3FEB9EF8" w14:textId="77777777" w:rsidR="00B50050" w:rsidRDefault="00B50050" w:rsidP="0088127C">
            <w:pPr>
              <w:pStyle w:val="OtherTableBody"/>
            </w:pPr>
            <w:r>
              <w:t>0210</w:t>
            </w:r>
          </w:p>
        </w:tc>
        <w:tc>
          <w:tcPr>
            <w:tcW w:w="2600" w:type="dxa"/>
          </w:tcPr>
          <w:p w14:paraId="4D3E5EC5" w14:textId="77777777" w:rsidR="00B50050" w:rsidRDefault="00B50050" w:rsidP="0088127C">
            <w:pPr>
              <w:pStyle w:val="OtherTableBody"/>
            </w:pPr>
          </w:p>
        </w:tc>
        <w:tc>
          <w:tcPr>
            <w:tcW w:w="1400" w:type="dxa"/>
          </w:tcPr>
          <w:p w14:paraId="6CC67AC3" w14:textId="77777777" w:rsidR="00B50050" w:rsidRDefault="00B50050" w:rsidP="0088127C">
            <w:pPr>
              <w:pStyle w:val="OtherTableBody"/>
            </w:pPr>
            <w:r>
              <w:t>AND</w:t>
            </w:r>
          </w:p>
        </w:tc>
        <w:tc>
          <w:tcPr>
            <w:tcW w:w="4200" w:type="dxa"/>
          </w:tcPr>
          <w:p w14:paraId="15608AD2" w14:textId="77777777" w:rsidR="00B50050" w:rsidRDefault="00B50050" w:rsidP="0088127C">
            <w:pPr>
              <w:pStyle w:val="OtherTableBody"/>
            </w:pPr>
            <w:r>
              <w:t>Default</w:t>
            </w:r>
          </w:p>
        </w:tc>
      </w:tr>
      <w:tr w:rsidR="00B50050" w14:paraId="4D14F38A" w14:textId="77777777" w:rsidTr="00195548">
        <w:tc>
          <w:tcPr>
            <w:tcW w:w="600" w:type="dxa"/>
          </w:tcPr>
          <w:p w14:paraId="0EAA99D8" w14:textId="77777777" w:rsidR="00B50050" w:rsidRDefault="00B50050" w:rsidP="0088127C">
            <w:pPr>
              <w:pStyle w:val="OtherTableBody"/>
            </w:pPr>
          </w:p>
        </w:tc>
        <w:tc>
          <w:tcPr>
            <w:tcW w:w="600" w:type="dxa"/>
          </w:tcPr>
          <w:p w14:paraId="41DC9A35" w14:textId="77777777" w:rsidR="00B50050" w:rsidRDefault="00B50050" w:rsidP="0088127C">
            <w:pPr>
              <w:pStyle w:val="OtherTableBody"/>
            </w:pPr>
            <w:r>
              <w:t>0210</w:t>
            </w:r>
          </w:p>
        </w:tc>
        <w:tc>
          <w:tcPr>
            <w:tcW w:w="2600" w:type="dxa"/>
          </w:tcPr>
          <w:p w14:paraId="4714B992" w14:textId="77777777" w:rsidR="00B50050" w:rsidRDefault="00B50050" w:rsidP="0088127C">
            <w:pPr>
              <w:pStyle w:val="OtherTableBody"/>
            </w:pPr>
          </w:p>
        </w:tc>
        <w:tc>
          <w:tcPr>
            <w:tcW w:w="1400" w:type="dxa"/>
          </w:tcPr>
          <w:p w14:paraId="011FF979" w14:textId="77777777" w:rsidR="00B50050" w:rsidRDefault="00B50050" w:rsidP="0088127C">
            <w:pPr>
              <w:pStyle w:val="OtherTableBody"/>
            </w:pPr>
            <w:r>
              <w:t>OR</w:t>
            </w:r>
          </w:p>
        </w:tc>
        <w:tc>
          <w:tcPr>
            <w:tcW w:w="4200" w:type="dxa"/>
          </w:tcPr>
          <w:p w14:paraId="42B24BDB" w14:textId="77777777" w:rsidR="00B50050" w:rsidRDefault="00B50050" w:rsidP="0088127C">
            <w:pPr>
              <w:pStyle w:val="OtherTableBody"/>
            </w:pPr>
          </w:p>
        </w:tc>
      </w:tr>
      <w:tr w:rsidR="00B50050" w14:paraId="2D505BBD" w14:textId="77777777" w:rsidTr="00195548">
        <w:tc>
          <w:tcPr>
            <w:tcW w:w="600" w:type="dxa"/>
          </w:tcPr>
          <w:p w14:paraId="37CFD86A" w14:textId="77777777" w:rsidR="00B50050" w:rsidRDefault="00B50050" w:rsidP="0088127C">
            <w:pPr>
              <w:pStyle w:val="OtherTableBody"/>
            </w:pPr>
            <w:r>
              <w:t>HL7</w:t>
            </w:r>
          </w:p>
        </w:tc>
        <w:tc>
          <w:tcPr>
            <w:tcW w:w="600" w:type="dxa"/>
          </w:tcPr>
          <w:p w14:paraId="3BAE27D6" w14:textId="77777777" w:rsidR="00B50050" w:rsidRDefault="00B50050" w:rsidP="0088127C">
            <w:pPr>
              <w:pStyle w:val="OtherTableBody"/>
            </w:pPr>
          </w:p>
        </w:tc>
        <w:tc>
          <w:tcPr>
            <w:tcW w:w="2600" w:type="dxa"/>
          </w:tcPr>
          <w:p w14:paraId="233B019A" w14:textId="77777777" w:rsidR="00B50050" w:rsidRDefault="00B50050" w:rsidP="0088127C">
            <w:pPr>
              <w:pStyle w:val="OtherTableBody"/>
            </w:pPr>
            <w:r>
              <w:t>Alternate Character Sets</w:t>
            </w:r>
          </w:p>
        </w:tc>
        <w:tc>
          <w:tcPr>
            <w:tcW w:w="1400" w:type="dxa"/>
          </w:tcPr>
          <w:p w14:paraId="29B94804" w14:textId="77777777" w:rsidR="00B50050" w:rsidRDefault="00B50050" w:rsidP="0088127C">
            <w:pPr>
              <w:pStyle w:val="OtherTableBody"/>
            </w:pPr>
          </w:p>
        </w:tc>
        <w:tc>
          <w:tcPr>
            <w:tcW w:w="4200" w:type="dxa"/>
          </w:tcPr>
          <w:p w14:paraId="440C777A" w14:textId="77777777" w:rsidR="00B50050" w:rsidRDefault="00B50050" w:rsidP="0088127C">
            <w:pPr>
              <w:pStyle w:val="OtherTableBody"/>
            </w:pPr>
          </w:p>
        </w:tc>
      </w:tr>
      <w:tr w:rsidR="00B50050" w14:paraId="5ABE8E76" w14:textId="77777777" w:rsidTr="00195548">
        <w:tc>
          <w:tcPr>
            <w:tcW w:w="600" w:type="dxa"/>
          </w:tcPr>
          <w:p w14:paraId="7EDC2205" w14:textId="77777777" w:rsidR="00B50050" w:rsidRDefault="00B50050" w:rsidP="0088127C">
            <w:pPr>
              <w:pStyle w:val="OtherTableBody"/>
            </w:pPr>
          </w:p>
        </w:tc>
        <w:tc>
          <w:tcPr>
            <w:tcW w:w="600" w:type="dxa"/>
          </w:tcPr>
          <w:p w14:paraId="5E121B24" w14:textId="77777777" w:rsidR="00B50050" w:rsidRDefault="00B50050" w:rsidP="0088127C">
            <w:pPr>
              <w:pStyle w:val="OtherTableBody"/>
            </w:pPr>
            <w:r>
              <w:t>0211</w:t>
            </w:r>
          </w:p>
        </w:tc>
        <w:tc>
          <w:tcPr>
            <w:tcW w:w="2600" w:type="dxa"/>
          </w:tcPr>
          <w:p w14:paraId="77A821B2" w14:textId="77777777" w:rsidR="00B50050" w:rsidRDefault="00B50050" w:rsidP="0088127C">
            <w:pPr>
              <w:pStyle w:val="OtherTableBody"/>
            </w:pPr>
          </w:p>
        </w:tc>
        <w:tc>
          <w:tcPr>
            <w:tcW w:w="1400" w:type="dxa"/>
          </w:tcPr>
          <w:p w14:paraId="08219FE8" w14:textId="77777777" w:rsidR="00B50050" w:rsidRDefault="00B50050" w:rsidP="0088127C">
            <w:pPr>
              <w:pStyle w:val="OtherTableBody"/>
            </w:pPr>
            <w:r>
              <w:t>8859/1</w:t>
            </w:r>
          </w:p>
        </w:tc>
        <w:tc>
          <w:tcPr>
            <w:tcW w:w="4200" w:type="dxa"/>
          </w:tcPr>
          <w:p w14:paraId="0D002CAD" w14:textId="77777777" w:rsidR="00B50050" w:rsidRDefault="00B50050" w:rsidP="0088127C">
            <w:pPr>
              <w:pStyle w:val="OtherTableBody"/>
            </w:pPr>
            <w:r>
              <w:t>The printable characters from the ISO 8859/1 Character set</w:t>
            </w:r>
          </w:p>
        </w:tc>
      </w:tr>
      <w:tr w:rsidR="00B50050" w14:paraId="5093DFC7" w14:textId="77777777" w:rsidTr="00195548">
        <w:tc>
          <w:tcPr>
            <w:tcW w:w="600" w:type="dxa"/>
          </w:tcPr>
          <w:p w14:paraId="5B6C25C0" w14:textId="77777777" w:rsidR="00B50050" w:rsidRDefault="00B50050" w:rsidP="0088127C">
            <w:pPr>
              <w:pStyle w:val="OtherTableBody"/>
            </w:pPr>
          </w:p>
        </w:tc>
        <w:tc>
          <w:tcPr>
            <w:tcW w:w="600" w:type="dxa"/>
          </w:tcPr>
          <w:p w14:paraId="5EF10B44" w14:textId="77777777" w:rsidR="00B50050" w:rsidRDefault="00B50050" w:rsidP="0088127C">
            <w:pPr>
              <w:pStyle w:val="OtherTableBody"/>
            </w:pPr>
            <w:r>
              <w:t>0211</w:t>
            </w:r>
          </w:p>
        </w:tc>
        <w:tc>
          <w:tcPr>
            <w:tcW w:w="2600" w:type="dxa"/>
          </w:tcPr>
          <w:p w14:paraId="604A2BB5" w14:textId="77777777" w:rsidR="00B50050" w:rsidRDefault="00B50050" w:rsidP="0088127C">
            <w:pPr>
              <w:pStyle w:val="OtherTableBody"/>
            </w:pPr>
          </w:p>
        </w:tc>
        <w:tc>
          <w:tcPr>
            <w:tcW w:w="1400" w:type="dxa"/>
          </w:tcPr>
          <w:p w14:paraId="187BB033" w14:textId="77777777" w:rsidR="00B50050" w:rsidRDefault="00B50050" w:rsidP="0088127C">
            <w:pPr>
              <w:pStyle w:val="OtherTableBody"/>
            </w:pPr>
            <w:r>
              <w:t>8859/15</w:t>
            </w:r>
          </w:p>
        </w:tc>
        <w:tc>
          <w:tcPr>
            <w:tcW w:w="4200" w:type="dxa"/>
          </w:tcPr>
          <w:p w14:paraId="5C234827" w14:textId="77777777" w:rsidR="00B50050" w:rsidRDefault="00B50050" w:rsidP="0088127C">
            <w:pPr>
              <w:pStyle w:val="OtherTableBody"/>
            </w:pPr>
            <w:r>
              <w:t>The printable characters from the ISO 8859/15 (Latin-15)</w:t>
            </w:r>
          </w:p>
        </w:tc>
      </w:tr>
      <w:tr w:rsidR="00B50050" w14:paraId="0BACBE56" w14:textId="77777777" w:rsidTr="00195548">
        <w:tc>
          <w:tcPr>
            <w:tcW w:w="600" w:type="dxa"/>
          </w:tcPr>
          <w:p w14:paraId="53FCA670" w14:textId="77777777" w:rsidR="00B50050" w:rsidRDefault="00B50050" w:rsidP="0088127C">
            <w:pPr>
              <w:pStyle w:val="OtherTableBody"/>
            </w:pPr>
          </w:p>
        </w:tc>
        <w:tc>
          <w:tcPr>
            <w:tcW w:w="600" w:type="dxa"/>
          </w:tcPr>
          <w:p w14:paraId="1E8A0C07" w14:textId="77777777" w:rsidR="00B50050" w:rsidRDefault="00B50050" w:rsidP="0088127C">
            <w:pPr>
              <w:pStyle w:val="OtherTableBody"/>
            </w:pPr>
            <w:r>
              <w:t>0211</w:t>
            </w:r>
          </w:p>
        </w:tc>
        <w:tc>
          <w:tcPr>
            <w:tcW w:w="2600" w:type="dxa"/>
          </w:tcPr>
          <w:p w14:paraId="30FC2D41" w14:textId="77777777" w:rsidR="00B50050" w:rsidRDefault="00B50050" w:rsidP="0088127C">
            <w:pPr>
              <w:pStyle w:val="OtherTableBody"/>
            </w:pPr>
          </w:p>
        </w:tc>
        <w:tc>
          <w:tcPr>
            <w:tcW w:w="1400" w:type="dxa"/>
          </w:tcPr>
          <w:p w14:paraId="5560DFBE" w14:textId="77777777" w:rsidR="00B50050" w:rsidRDefault="00B50050" w:rsidP="0088127C">
            <w:pPr>
              <w:pStyle w:val="OtherTableBody"/>
            </w:pPr>
            <w:r>
              <w:t>8859/2</w:t>
            </w:r>
          </w:p>
        </w:tc>
        <w:tc>
          <w:tcPr>
            <w:tcW w:w="4200" w:type="dxa"/>
          </w:tcPr>
          <w:p w14:paraId="007460A8" w14:textId="77777777" w:rsidR="00B50050" w:rsidRDefault="00B50050" w:rsidP="0088127C">
            <w:pPr>
              <w:pStyle w:val="OtherTableBody"/>
            </w:pPr>
            <w:r>
              <w:t>The printable characters from the ISO 8859/2 Character set</w:t>
            </w:r>
          </w:p>
        </w:tc>
      </w:tr>
      <w:tr w:rsidR="00B50050" w14:paraId="1168BB73" w14:textId="77777777" w:rsidTr="00195548">
        <w:tc>
          <w:tcPr>
            <w:tcW w:w="600" w:type="dxa"/>
          </w:tcPr>
          <w:p w14:paraId="7D0EB0A6" w14:textId="77777777" w:rsidR="00B50050" w:rsidRDefault="00B50050" w:rsidP="0088127C">
            <w:pPr>
              <w:pStyle w:val="OtherTableBody"/>
            </w:pPr>
          </w:p>
        </w:tc>
        <w:tc>
          <w:tcPr>
            <w:tcW w:w="600" w:type="dxa"/>
          </w:tcPr>
          <w:p w14:paraId="379BB99E" w14:textId="77777777" w:rsidR="00B50050" w:rsidRDefault="00B50050" w:rsidP="0088127C">
            <w:pPr>
              <w:pStyle w:val="OtherTableBody"/>
            </w:pPr>
            <w:r>
              <w:t>0211</w:t>
            </w:r>
          </w:p>
        </w:tc>
        <w:tc>
          <w:tcPr>
            <w:tcW w:w="2600" w:type="dxa"/>
          </w:tcPr>
          <w:p w14:paraId="6C2CB471" w14:textId="77777777" w:rsidR="00B50050" w:rsidRDefault="00B50050" w:rsidP="0088127C">
            <w:pPr>
              <w:pStyle w:val="OtherTableBody"/>
            </w:pPr>
          </w:p>
        </w:tc>
        <w:tc>
          <w:tcPr>
            <w:tcW w:w="1400" w:type="dxa"/>
          </w:tcPr>
          <w:p w14:paraId="0A134F49" w14:textId="77777777" w:rsidR="00B50050" w:rsidRDefault="00B50050" w:rsidP="0088127C">
            <w:pPr>
              <w:pStyle w:val="OtherTableBody"/>
            </w:pPr>
            <w:r>
              <w:t>8859/3</w:t>
            </w:r>
          </w:p>
        </w:tc>
        <w:tc>
          <w:tcPr>
            <w:tcW w:w="4200" w:type="dxa"/>
          </w:tcPr>
          <w:p w14:paraId="21D55D4B" w14:textId="77777777" w:rsidR="00B50050" w:rsidRDefault="00B50050" w:rsidP="0088127C">
            <w:pPr>
              <w:pStyle w:val="OtherTableBody"/>
            </w:pPr>
            <w:r>
              <w:t>The printable characters from the ISO 8859/3 Character set</w:t>
            </w:r>
          </w:p>
        </w:tc>
      </w:tr>
      <w:tr w:rsidR="00B50050" w14:paraId="6DEDBEF0" w14:textId="77777777" w:rsidTr="00195548">
        <w:tc>
          <w:tcPr>
            <w:tcW w:w="600" w:type="dxa"/>
          </w:tcPr>
          <w:p w14:paraId="79EBDCE7" w14:textId="77777777" w:rsidR="00B50050" w:rsidRDefault="00B50050" w:rsidP="0088127C">
            <w:pPr>
              <w:pStyle w:val="OtherTableBody"/>
            </w:pPr>
          </w:p>
        </w:tc>
        <w:tc>
          <w:tcPr>
            <w:tcW w:w="600" w:type="dxa"/>
          </w:tcPr>
          <w:p w14:paraId="6886779C" w14:textId="77777777" w:rsidR="00B50050" w:rsidRDefault="00B50050" w:rsidP="0088127C">
            <w:pPr>
              <w:pStyle w:val="OtherTableBody"/>
            </w:pPr>
            <w:r>
              <w:t>0211</w:t>
            </w:r>
          </w:p>
        </w:tc>
        <w:tc>
          <w:tcPr>
            <w:tcW w:w="2600" w:type="dxa"/>
          </w:tcPr>
          <w:p w14:paraId="09A798E1" w14:textId="77777777" w:rsidR="00B50050" w:rsidRDefault="00B50050" w:rsidP="0088127C">
            <w:pPr>
              <w:pStyle w:val="OtherTableBody"/>
            </w:pPr>
          </w:p>
        </w:tc>
        <w:tc>
          <w:tcPr>
            <w:tcW w:w="1400" w:type="dxa"/>
          </w:tcPr>
          <w:p w14:paraId="7DA0B737" w14:textId="77777777" w:rsidR="00B50050" w:rsidRDefault="00B50050" w:rsidP="0088127C">
            <w:pPr>
              <w:pStyle w:val="OtherTableBody"/>
            </w:pPr>
            <w:r>
              <w:t>8859/4</w:t>
            </w:r>
          </w:p>
        </w:tc>
        <w:tc>
          <w:tcPr>
            <w:tcW w:w="4200" w:type="dxa"/>
          </w:tcPr>
          <w:p w14:paraId="19A1C420" w14:textId="77777777" w:rsidR="00B50050" w:rsidRDefault="00B50050" w:rsidP="0088127C">
            <w:pPr>
              <w:pStyle w:val="OtherTableBody"/>
            </w:pPr>
            <w:r>
              <w:t>The printable characters from the ISO 8859/4 Character set</w:t>
            </w:r>
          </w:p>
        </w:tc>
      </w:tr>
      <w:tr w:rsidR="00B50050" w14:paraId="44DF3E30" w14:textId="77777777" w:rsidTr="00195548">
        <w:tc>
          <w:tcPr>
            <w:tcW w:w="600" w:type="dxa"/>
          </w:tcPr>
          <w:p w14:paraId="54C2E9AF" w14:textId="77777777" w:rsidR="00B50050" w:rsidRDefault="00B50050" w:rsidP="0088127C">
            <w:pPr>
              <w:pStyle w:val="OtherTableBody"/>
            </w:pPr>
          </w:p>
        </w:tc>
        <w:tc>
          <w:tcPr>
            <w:tcW w:w="600" w:type="dxa"/>
          </w:tcPr>
          <w:p w14:paraId="548BB903" w14:textId="77777777" w:rsidR="00B50050" w:rsidRDefault="00B50050" w:rsidP="0088127C">
            <w:pPr>
              <w:pStyle w:val="OtherTableBody"/>
            </w:pPr>
            <w:r>
              <w:t>0211</w:t>
            </w:r>
          </w:p>
        </w:tc>
        <w:tc>
          <w:tcPr>
            <w:tcW w:w="2600" w:type="dxa"/>
          </w:tcPr>
          <w:p w14:paraId="0F458B26" w14:textId="77777777" w:rsidR="00B50050" w:rsidRDefault="00B50050" w:rsidP="0088127C">
            <w:pPr>
              <w:pStyle w:val="OtherTableBody"/>
            </w:pPr>
          </w:p>
        </w:tc>
        <w:tc>
          <w:tcPr>
            <w:tcW w:w="1400" w:type="dxa"/>
          </w:tcPr>
          <w:p w14:paraId="79F7E939" w14:textId="77777777" w:rsidR="00B50050" w:rsidRDefault="00B50050" w:rsidP="0088127C">
            <w:pPr>
              <w:pStyle w:val="OtherTableBody"/>
            </w:pPr>
            <w:r>
              <w:t>8859/5</w:t>
            </w:r>
          </w:p>
        </w:tc>
        <w:tc>
          <w:tcPr>
            <w:tcW w:w="4200" w:type="dxa"/>
          </w:tcPr>
          <w:p w14:paraId="36BB274B" w14:textId="77777777" w:rsidR="00B50050" w:rsidRDefault="00B50050" w:rsidP="0088127C">
            <w:pPr>
              <w:pStyle w:val="OtherTableBody"/>
            </w:pPr>
            <w:r>
              <w:t>The printable characters from the ISO 8859/5 Character set</w:t>
            </w:r>
          </w:p>
        </w:tc>
      </w:tr>
      <w:tr w:rsidR="00B50050" w14:paraId="288C343C" w14:textId="77777777" w:rsidTr="00195548">
        <w:tc>
          <w:tcPr>
            <w:tcW w:w="600" w:type="dxa"/>
          </w:tcPr>
          <w:p w14:paraId="43619E64" w14:textId="77777777" w:rsidR="00B50050" w:rsidRDefault="00B50050" w:rsidP="0088127C">
            <w:pPr>
              <w:pStyle w:val="OtherTableBody"/>
            </w:pPr>
          </w:p>
        </w:tc>
        <w:tc>
          <w:tcPr>
            <w:tcW w:w="600" w:type="dxa"/>
          </w:tcPr>
          <w:p w14:paraId="13062BD6" w14:textId="77777777" w:rsidR="00B50050" w:rsidRDefault="00B50050" w:rsidP="0088127C">
            <w:pPr>
              <w:pStyle w:val="OtherTableBody"/>
            </w:pPr>
            <w:r>
              <w:t>0211</w:t>
            </w:r>
          </w:p>
        </w:tc>
        <w:tc>
          <w:tcPr>
            <w:tcW w:w="2600" w:type="dxa"/>
          </w:tcPr>
          <w:p w14:paraId="6ECC6B7C" w14:textId="77777777" w:rsidR="00B50050" w:rsidRDefault="00B50050" w:rsidP="0088127C">
            <w:pPr>
              <w:pStyle w:val="OtherTableBody"/>
            </w:pPr>
          </w:p>
        </w:tc>
        <w:tc>
          <w:tcPr>
            <w:tcW w:w="1400" w:type="dxa"/>
          </w:tcPr>
          <w:p w14:paraId="33445D79" w14:textId="77777777" w:rsidR="00B50050" w:rsidRDefault="00B50050" w:rsidP="0088127C">
            <w:pPr>
              <w:pStyle w:val="OtherTableBody"/>
            </w:pPr>
            <w:r>
              <w:t>8859/6</w:t>
            </w:r>
          </w:p>
        </w:tc>
        <w:tc>
          <w:tcPr>
            <w:tcW w:w="4200" w:type="dxa"/>
          </w:tcPr>
          <w:p w14:paraId="60C2B44F" w14:textId="77777777" w:rsidR="00B50050" w:rsidRDefault="00B50050" w:rsidP="0088127C">
            <w:pPr>
              <w:pStyle w:val="OtherTableBody"/>
            </w:pPr>
            <w:r>
              <w:t>The printable characters from the ISO 8859/6 Character set</w:t>
            </w:r>
          </w:p>
        </w:tc>
      </w:tr>
      <w:tr w:rsidR="00B50050" w14:paraId="752CAB0E" w14:textId="77777777" w:rsidTr="00195548">
        <w:tc>
          <w:tcPr>
            <w:tcW w:w="600" w:type="dxa"/>
          </w:tcPr>
          <w:p w14:paraId="25BCAD1A" w14:textId="77777777" w:rsidR="00B50050" w:rsidRDefault="00B50050" w:rsidP="0088127C">
            <w:pPr>
              <w:pStyle w:val="OtherTableBody"/>
            </w:pPr>
          </w:p>
        </w:tc>
        <w:tc>
          <w:tcPr>
            <w:tcW w:w="600" w:type="dxa"/>
          </w:tcPr>
          <w:p w14:paraId="524986FA" w14:textId="77777777" w:rsidR="00B50050" w:rsidRDefault="00B50050" w:rsidP="0088127C">
            <w:pPr>
              <w:pStyle w:val="OtherTableBody"/>
            </w:pPr>
            <w:r>
              <w:t>0211</w:t>
            </w:r>
          </w:p>
        </w:tc>
        <w:tc>
          <w:tcPr>
            <w:tcW w:w="2600" w:type="dxa"/>
          </w:tcPr>
          <w:p w14:paraId="69CBF810" w14:textId="77777777" w:rsidR="00B50050" w:rsidRDefault="00B50050" w:rsidP="0088127C">
            <w:pPr>
              <w:pStyle w:val="OtherTableBody"/>
            </w:pPr>
          </w:p>
        </w:tc>
        <w:tc>
          <w:tcPr>
            <w:tcW w:w="1400" w:type="dxa"/>
          </w:tcPr>
          <w:p w14:paraId="50F87672" w14:textId="77777777" w:rsidR="00B50050" w:rsidRDefault="00B50050" w:rsidP="0088127C">
            <w:pPr>
              <w:pStyle w:val="OtherTableBody"/>
            </w:pPr>
            <w:r>
              <w:t>8859/7</w:t>
            </w:r>
          </w:p>
        </w:tc>
        <w:tc>
          <w:tcPr>
            <w:tcW w:w="4200" w:type="dxa"/>
          </w:tcPr>
          <w:p w14:paraId="66E4DE2F" w14:textId="77777777" w:rsidR="00B50050" w:rsidRDefault="00B50050" w:rsidP="0088127C">
            <w:pPr>
              <w:pStyle w:val="OtherTableBody"/>
            </w:pPr>
            <w:r>
              <w:t>The printable characters from the ISO 8859/7 Character set</w:t>
            </w:r>
          </w:p>
        </w:tc>
      </w:tr>
      <w:tr w:rsidR="00B50050" w14:paraId="3A0392BB" w14:textId="77777777" w:rsidTr="00195548">
        <w:tc>
          <w:tcPr>
            <w:tcW w:w="600" w:type="dxa"/>
          </w:tcPr>
          <w:p w14:paraId="4DAB2D33" w14:textId="77777777" w:rsidR="00B50050" w:rsidRDefault="00B50050" w:rsidP="0088127C">
            <w:pPr>
              <w:pStyle w:val="OtherTableBody"/>
            </w:pPr>
          </w:p>
        </w:tc>
        <w:tc>
          <w:tcPr>
            <w:tcW w:w="600" w:type="dxa"/>
          </w:tcPr>
          <w:p w14:paraId="3AF1D3C5" w14:textId="77777777" w:rsidR="00B50050" w:rsidRDefault="00B50050" w:rsidP="0088127C">
            <w:pPr>
              <w:pStyle w:val="OtherTableBody"/>
            </w:pPr>
            <w:r>
              <w:t>0211</w:t>
            </w:r>
          </w:p>
        </w:tc>
        <w:tc>
          <w:tcPr>
            <w:tcW w:w="2600" w:type="dxa"/>
          </w:tcPr>
          <w:p w14:paraId="6A560907" w14:textId="77777777" w:rsidR="00B50050" w:rsidRDefault="00B50050" w:rsidP="0088127C">
            <w:pPr>
              <w:pStyle w:val="OtherTableBody"/>
            </w:pPr>
          </w:p>
        </w:tc>
        <w:tc>
          <w:tcPr>
            <w:tcW w:w="1400" w:type="dxa"/>
          </w:tcPr>
          <w:p w14:paraId="01A530EE" w14:textId="77777777" w:rsidR="00B50050" w:rsidRDefault="00B50050" w:rsidP="0088127C">
            <w:pPr>
              <w:pStyle w:val="OtherTableBody"/>
            </w:pPr>
            <w:r>
              <w:t>8859/8</w:t>
            </w:r>
          </w:p>
        </w:tc>
        <w:tc>
          <w:tcPr>
            <w:tcW w:w="4200" w:type="dxa"/>
          </w:tcPr>
          <w:p w14:paraId="3952D6B4" w14:textId="77777777" w:rsidR="00B50050" w:rsidRDefault="00B50050" w:rsidP="0088127C">
            <w:pPr>
              <w:pStyle w:val="OtherTableBody"/>
            </w:pPr>
            <w:r>
              <w:t>The printable characters from the ISO 8859/8 Character set</w:t>
            </w:r>
          </w:p>
        </w:tc>
      </w:tr>
      <w:tr w:rsidR="00B50050" w14:paraId="169026C9" w14:textId="77777777" w:rsidTr="00195548">
        <w:tc>
          <w:tcPr>
            <w:tcW w:w="600" w:type="dxa"/>
          </w:tcPr>
          <w:p w14:paraId="3620DEFC" w14:textId="77777777" w:rsidR="00B50050" w:rsidRDefault="00B50050" w:rsidP="0088127C">
            <w:pPr>
              <w:pStyle w:val="OtherTableBody"/>
            </w:pPr>
          </w:p>
        </w:tc>
        <w:tc>
          <w:tcPr>
            <w:tcW w:w="600" w:type="dxa"/>
          </w:tcPr>
          <w:p w14:paraId="2617353A" w14:textId="77777777" w:rsidR="00B50050" w:rsidRDefault="00B50050" w:rsidP="0088127C">
            <w:pPr>
              <w:pStyle w:val="OtherTableBody"/>
            </w:pPr>
            <w:r>
              <w:t>0211</w:t>
            </w:r>
          </w:p>
        </w:tc>
        <w:tc>
          <w:tcPr>
            <w:tcW w:w="2600" w:type="dxa"/>
          </w:tcPr>
          <w:p w14:paraId="6361B714" w14:textId="77777777" w:rsidR="00B50050" w:rsidRDefault="00B50050" w:rsidP="0088127C">
            <w:pPr>
              <w:pStyle w:val="OtherTableBody"/>
            </w:pPr>
          </w:p>
        </w:tc>
        <w:tc>
          <w:tcPr>
            <w:tcW w:w="1400" w:type="dxa"/>
          </w:tcPr>
          <w:p w14:paraId="36B95F45" w14:textId="77777777" w:rsidR="00B50050" w:rsidRDefault="00B50050" w:rsidP="0088127C">
            <w:pPr>
              <w:pStyle w:val="OtherTableBody"/>
            </w:pPr>
            <w:r>
              <w:t>8859/9</w:t>
            </w:r>
          </w:p>
        </w:tc>
        <w:tc>
          <w:tcPr>
            <w:tcW w:w="4200" w:type="dxa"/>
          </w:tcPr>
          <w:p w14:paraId="0088AE37" w14:textId="77777777" w:rsidR="00B50050" w:rsidRDefault="00B50050" w:rsidP="0088127C">
            <w:pPr>
              <w:pStyle w:val="OtherTableBody"/>
            </w:pPr>
            <w:r>
              <w:t>The printable characters from the ISO 8859/9 Character set</w:t>
            </w:r>
          </w:p>
        </w:tc>
      </w:tr>
      <w:tr w:rsidR="00B50050" w14:paraId="1898895F" w14:textId="77777777" w:rsidTr="00195548">
        <w:tc>
          <w:tcPr>
            <w:tcW w:w="600" w:type="dxa"/>
          </w:tcPr>
          <w:p w14:paraId="332CA658" w14:textId="77777777" w:rsidR="00B50050" w:rsidRDefault="00B50050" w:rsidP="0088127C">
            <w:pPr>
              <w:pStyle w:val="OtherTableBody"/>
            </w:pPr>
          </w:p>
        </w:tc>
        <w:tc>
          <w:tcPr>
            <w:tcW w:w="600" w:type="dxa"/>
          </w:tcPr>
          <w:p w14:paraId="52F63B39" w14:textId="77777777" w:rsidR="00B50050" w:rsidRDefault="00B50050" w:rsidP="0088127C">
            <w:pPr>
              <w:pStyle w:val="OtherTableBody"/>
            </w:pPr>
            <w:r>
              <w:t>0211</w:t>
            </w:r>
          </w:p>
        </w:tc>
        <w:tc>
          <w:tcPr>
            <w:tcW w:w="2600" w:type="dxa"/>
          </w:tcPr>
          <w:p w14:paraId="4B4AD335" w14:textId="77777777" w:rsidR="00B50050" w:rsidRDefault="00B50050" w:rsidP="0088127C">
            <w:pPr>
              <w:pStyle w:val="OtherTableBody"/>
            </w:pPr>
          </w:p>
        </w:tc>
        <w:tc>
          <w:tcPr>
            <w:tcW w:w="1400" w:type="dxa"/>
          </w:tcPr>
          <w:p w14:paraId="10958427" w14:textId="77777777" w:rsidR="00B50050" w:rsidRDefault="00B50050" w:rsidP="0088127C">
            <w:pPr>
              <w:pStyle w:val="OtherTableBody"/>
            </w:pPr>
            <w:r>
              <w:t>ASCII</w:t>
            </w:r>
          </w:p>
        </w:tc>
        <w:tc>
          <w:tcPr>
            <w:tcW w:w="4200" w:type="dxa"/>
          </w:tcPr>
          <w:p w14:paraId="52FB9539" w14:textId="77777777" w:rsidR="00B50050" w:rsidRDefault="00B50050" w:rsidP="0088127C">
            <w:pPr>
              <w:pStyle w:val="OtherTableBody"/>
            </w:pPr>
            <w:r>
              <w:t>The printable 7-bit ASCII character set.</w:t>
            </w:r>
          </w:p>
        </w:tc>
      </w:tr>
      <w:tr w:rsidR="00B50050" w14:paraId="76181ADE" w14:textId="77777777" w:rsidTr="00195548">
        <w:tc>
          <w:tcPr>
            <w:tcW w:w="600" w:type="dxa"/>
          </w:tcPr>
          <w:p w14:paraId="2EDAB6F0" w14:textId="77777777" w:rsidR="00B50050" w:rsidRDefault="00B50050" w:rsidP="0088127C">
            <w:pPr>
              <w:pStyle w:val="OtherTableBody"/>
            </w:pPr>
          </w:p>
        </w:tc>
        <w:tc>
          <w:tcPr>
            <w:tcW w:w="600" w:type="dxa"/>
          </w:tcPr>
          <w:p w14:paraId="17A8DC39" w14:textId="77777777" w:rsidR="00B50050" w:rsidRDefault="00B50050" w:rsidP="0088127C">
            <w:pPr>
              <w:pStyle w:val="OtherTableBody"/>
            </w:pPr>
            <w:r>
              <w:t>0211</w:t>
            </w:r>
          </w:p>
        </w:tc>
        <w:tc>
          <w:tcPr>
            <w:tcW w:w="2600" w:type="dxa"/>
          </w:tcPr>
          <w:p w14:paraId="441531AD" w14:textId="77777777" w:rsidR="00B50050" w:rsidRDefault="00B50050" w:rsidP="0088127C">
            <w:pPr>
              <w:pStyle w:val="OtherTableBody"/>
            </w:pPr>
          </w:p>
        </w:tc>
        <w:tc>
          <w:tcPr>
            <w:tcW w:w="1400" w:type="dxa"/>
          </w:tcPr>
          <w:p w14:paraId="7C1F91CF" w14:textId="77777777" w:rsidR="00B50050" w:rsidRDefault="00B50050" w:rsidP="0088127C">
            <w:pPr>
              <w:pStyle w:val="OtherTableBody"/>
            </w:pPr>
            <w:r>
              <w:t>BIG-5</w:t>
            </w:r>
          </w:p>
        </w:tc>
        <w:tc>
          <w:tcPr>
            <w:tcW w:w="4200" w:type="dxa"/>
          </w:tcPr>
          <w:p w14:paraId="6229BBD7" w14:textId="77777777" w:rsidR="00B50050" w:rsidRDefault="00B50050" w:rsidP="0088127C">
            <w:pPr>
              <w:pStyle w:val="OtherTableBody"/>
            </w:pPr>
            <w:r>
              <w:t>Code for Taiwanese Character Set (BIG-5)</w:t>
            </w:r>
          </w:p>
        </w:tc>
      </w:tr>
      <w:tr w:rsidR="00B50050" w14:paraId="64B85544" w14:textId="77777777" w:rsidTr="00195548">
        <w:tc>
          <w:tcPr>
            <w:tcW w:w="600" w:type="dxa"/>
          </w:tcPr>
          <w:p w14:paraId="15CBA8D8" w14:textId="77777777" w:rsidR="00B50050" w:rsidRDefault="00B50050" w:rsidP="0088127C">
            <w:pPr>
              <w:pStyle w:val="OtherTableBody"/>
            </w:pPr>
          </w:p>
        </w:tc>
        <w:tc>
          <w:tcPr>
            <w:tcW w:w="600" w:type="dxa"/>
          </w:tcPr>
          <w:p w14:paraId="4119130D" w14:textId="77777777" w:rsidR="00B50050" w:rsidRDefault="00B50050" w:rsidP="0088127C">
            <w:pPr>
              <w:pStyle w:val="OtherTableBody"/>
            </w:pPr>
            <w:r>
              <w:t>0211</w:t>
            </w:r>
          </w:p>
        </w:tc>
        <w:tc>
          <w:tcPr>
            <w:tcW w:w="2600" w:type="dxa"/>
          </w:tcPr>
          <w:p w14:paraId="79FCB67B" w14:textId="77777777" w:rsidR="00B50050" w:rsidRDefault="00B50050" w:rsidP="0088127C">
            <w:pPr>
              <w:pStyle w:val="OtherTableBody"/>
            </w:pPr>
          </w:p>
        </w:tc>
        <w:tc>
          <w:tcPr>
            <w:tcW w:w="1400" w:type="dxa"/>
          </w:tcPr>
          <w:p w14:paraId="6EF187F0" w14:textId="77777777" w:rsidR="00B50050" w:rsidRDefault="00B50050" w:rsidP="0088127C">
            <w:pPr>
              <w:pStyle w:val="OtherTableBody"/>
            </w:pPr>
            <w:r>
              <w:t>CNS 11643-1992</w:t>
            </w:r>
          </w:p>
        </w:tc>
        <w:tc>
          <w:tcPr>
            <w:tcW w:w="4200" w:type="dxa"/>
          </w:tcPr>
          <w:p w14:paraId="42F8FABF" w14:textId="77777777" w:rsidR="00B50050" w:rsidRDefault="00B50050" w:rsidP="0088127C">
            <w:pPr>
              <w:pStyle w:val="OtherTableBody"/>
            </w:pPr>
            <w:r>
              <w:t>Code for Taiwanese Character Set (CNS 11643-1992)</w:t>
            </w:r>
          </w:p>
        </w:tc>
      </w:tr>
      <w:tr w:rsidR="00B50050" w14:paraId="557CE989" w14:textId="77777777" w:rsidTr="00195548">
        <w:tc>
          <w:tcPr>
            <w:tcW w:w="600" w:type="dxa"/>
          </w:tcPr>
          <w:p w14:paraId="0EABF06A" w14:textId="77777777" w:rsidR="00B50050" w:rsidRDefault="00B50050" w:rsidP="0088127C">
            <w:pPr>
              <w:pStyle w:val="OtherTableBody"/>
            </w:pPr>
          </w:p>
        </w:tc>
        <w:tc>
          <w:tcPr>
            <w:tcW w:w="600" w:type="dxa"/>
          </w:tcPr>
          <w:p w14:paraId="7532DCC2" w14:textId="77777777" w:rsidR="00B50050" w:rsidRDefault="00B50050" w:rsidP="0088127C">
            <w:pPr>
              <w:pStyle w:val="OtherTableBody"/>
            </w:pPr>
            <w:r>
              <w:t>0211</w:t>
            </w:r>
          </w:p>
        </w:tc>
        <w:tc>
          <w:tcPr>
            <w:tcW w:w="2600" w:type="dxa"/>
          </w:tcPr>
          <w:p w14:paraId="3B4BFEE7" w14:textId="77777777" w:rsidR="00B50050" w:rsidRDefault="00B50050" w:rsidP="0088127C">
            <w:pPr>
              <w:pStyle w:val="OtherTableBody"/>
            </w:pPr>
          </w:p>
        </w:tc>
        <w:tc>
          <w:tcPr>
            <w:tcW w:w="1400" w:type="dxa"/>
          </w:tcPr>
          <w:p w14:paraId="6D7ECAA4" w14:textId="77777777" w:rsidR="00B50050" w:rsidRDefault="00B50050" w:rsidP="0088127C">
            <w:pPr>
              <w:pStyle w:val="OtherTableBody"/>
            </w:pPr>
            <w:r>
              <w:t>GB 18030-2000</w:t>
            </w:r>
          </w:p>
        </w:tc>
        <w:tc>
          <w:tcPr>
            <w:tcW w:w="4200" w:type="dxa"/>
          </w:tcPr>
          <w:p w14:paraId="3430F6E8" w14:textId="77777777" w:rsidR="00B50050" w:rsidRDefault="00B50050" w:rsidP="0088127C">
            <w:pPr>
              <w:pStyle w:val="OtherTableBody"/>
            </w:pPr>
            <w:r>
              <w:t>Code for Chinese Character Set (GB 18030-2000)</w:t>
            </w:r>
          </w:p>
        </w:tc>
      </w:tr>
      <w:tr w:rsidR="00B50050" w14:paraId="05E1B0F9" w14:textId="77777777" w:rsidTr="00195548">
        <w:tc>
          <w:tcPr>
            <w:tcW w:w="600" w:type="dxa"/>
          </w:tcPr>
          <w:p w14:paraId="34182302" w14:textId="77777777" w:rsidR="00B50050" w:rsidRDefault="00B50050" w:rsidP="0088127C">
            <w:pPr>
              <w:pStyle w:val="OtherTableBody"/>
            </w:pPr>
          </w:p>
        </w:tc>
        <w:tc>
          <w:tcPr>
            <w:tcW w:w="600" w:type="dxa"/>
          </w:tcPr>
          <w:p w14:paraId="1D03CF55" w14:textId="77777777" w:rsidR="00B50050" w:rsidRDefault="00B50050" w:rsidP="0088127C">
            <w:pPr>
              <w:pStyle w:val="OtherTableBody"/>
            </w:pPr>
            <w:r>
              <w:t>0211</w:t>
            </w:r>
          </w:p>
        </w:tc>
        <w:tc>
          <w:tcPr>
            <w:tcW w:w="2600" w:type="dxa"/>
          </w:tcPr>
          <w:p w14:paraId="3635ADEC" w14:textId="77777777" w:rsidR="00B50050" w:rsidRDefault="00B50050" w:rsidP="0088127C">
            <w:pPr>
              <w:pStyle w:val="OtherTableBody"/>
            </w:pPr>
          </w:p>
        </w:tc>
        <w:tc>
          <w:tcPr>
            <w:tcW w:w="1400" w:type="dxa"/>
          </w:tcPr>
          <w:p w14:paraId="445DF97F" w14:textId="77777777" w:rsidR="00B50050" w:rsidRDefault="00B50050" w:rsidP="0088127C">
            <w:pPr>
              <w:pStyle w:val="OtherTableBody"/>
            </w:pPr>
            <w:r>
              <w:t>ISO IR14</w:t>
            </w:r>
          </w:p>
        </w:tc>
        <w:tc>
          <w:tcPr>
            <w:tcW w:w="4200" w:type="dxa"/>
          </w:tcPr>
          <w:p w14:paraId="643950E8" w14:textId="77777777" w:rsidR="00B50050" w:rsidRDefault="00B50050" w:rsidP="0088127C">
            <w:pPr>
              <w:pStyle w:val="OtherTableBody"/>
            </w:pPr>
            <w:r>
              <w:t>Code for Information Exchange (one byte)(JIS X 0201-1976).</w:t>
            </w:r>
          </w:p>
        </w:tc>
      </w:tr>
      <w:tr w:rsidR="00B50050" w14:paraId="68129312" w14:textId="77777777" w:rsidTr="00195548">
        <w:tc>
          <w:tcPr>
            <w:tcW w:w="600" w:type="dxa"/>
          </w:tcPr>
          <w:p w14:paraId="3E4EE805" w14:textId="77777777" w:rsidR="00B50050" w:rsidRDefault="00B50050" w:rsidP="0088127C">
            <w:pPr>
              <w:pStyle w:val="OtherTableBody"/>
            </w:pPr>
          </w:p>
        </w:tc>
        <w:tc>
          <w:tcPr>
            <w:tcW w:w="600" w:type="dxa"/>
          </w:tcPr>
          <w:p w14:paraId="7427DE0E" w14:textId="77777777" w:rsidR="00B50050" w:rsidRDefault="00B50050" w:rsidP="0088127C">
            <w:pPr>
              <w:pStyle w:val="OtherTableBody"/>
            </w:pPr>
            <w:r>
              <w:t>0211</w:t>
            </w:r>
          </w:p>
        </w:tc>
        <w:tc>
          <w:tcPr>
            <w:tcW w:w="2600" w:type="dxa"/>
          </w:tcPr>
          <w:p w14:paraId="387EC1E9" w14:textId="77777777" w:rsidR="00B50050" w:rsidRDefault="00B50050" w:rsidP="0088127C">
            <w:pPr>
              <w:pStyle w:val="OtherTableBody"/>
            </w:pPr>
          </w:p>
        </w:tc>
        <w:tc>
          <w:tcPr>
            <w:tcW w:w="1400" w:type="dxa"/>
          </w:tcPr>
          <w:p w14:paraId="71E1E72D" w14:textId="77777777" w:rsidR="00B50050" w:rsidRDefault="00B50050" w:rsidP="0088127C">
            <w:pPr>
              <w:pStyle w:val="OtherTableBody"/>
            </w:pPr>
            <w:r>
              <w:t>ISO IR159</w:t>
            </w:r>
          </w:p>
        </w:tc>
        <w:tc>
          <w:tcPr>
            <w:tcW w:w="4200" w:type="dxa"/>
          </w:tcPr>
          <w:p w14:paraId="026E99E5" w14:textId="77777777" w:rsidR="00B50050" w:rsidRDefault="00B50050" w:rsidP="0088127C">
            <w:pPr>
              <w:pStyle w:val="OtherTableBody"/>
            </w:pPr>
            <w:r>
              <w:t>Code of the supplementary Japanese Graphic Character set for information interchange (JIS X 0212-1990).</w:t>
            </w:r>
          </w:p>
        </w:tc>
      </w:tr>
      <w:tr w:rsidR="00B50050" w14:paraId="301BF260" w14:textId="77777777" w:rsidTr="00195548">
        <w:tc>
          <w:tcPr>
            <w:tcW w:w="600" w:type="dxa"/>
          </w:tcPr>
          <w:p w14:paraId="2BA1122D" w14:textId="77777777" w:rsidR="00B50050" w:rsidRDefault="00B50050" w:rsidP="0088127C">
            <w:pPr>
              <w:pStyle w:val="OtherTableBody"/>
            </w:pPr>
          </w:p>
        </w:tc>
        <w:tc>
          <w:tcPr>
            <w:tcW w:w="600" w:type="dxa"/>
          </w:tcPr>
          <w:p w14:paraId="5D4323C2" w14:textId="77777777" w:rsidR="00B50050" w:rsidRDefault="00B50050" w:rsidP="0088127C">
            <w:pPr>
              <w:pStyle w:val="OtherTableBody"/>
            </w:pPr>
            <w:r>
              <w:t>0211</w:t>
            </w:r>
          </w:p>
        </w:tc>
        <w:tc>
          <w:tcPr>
            <w:tcW w:w="2600" w:type="dxa"/>
          </w:tcPr>
          <w:p w14:paraId="73BFBA64" w14:textId="77777777" w:rsidR="00B50050" w:rsidRDefault="00B50050" w:rsidP="0088127C">
            <w:pPr>
              <w:pStyle w:val="OtherTableBody"/>
            </w:pPr>
          </w:p>
        </w:tc>
        <w:tc>
          <w:tcPr>
            <w:tcW w:w="1400" w:type="dxa"/>
          </w:tcPr>
          <w:p w14:paraId="1D5E8445" w14:textId="77777777" w:rsidR="00B50050" w:rsidRDefault="00B50050" w:rsidP="0088127C">
            <w:pPr>
              <w:pStyle w:val="OtherTableBody"/>
            </w:pPr>
            <w:r>
              <w:t>ISO IR6</w:t>
            </w:r>
          </w:p>
        </w:tc>
        <w:tc>
          <w:tcPr>
            <w:tcW w:w="4200" w:type="dxa"/>
          </w:tcPr>
          <w:p w14:paraId="4E04FAF2" w14:textId="77777777" w:rsidR="00B50050" w:rsidRDefault="00B50050" w:rsidP="0088127C">
            <w:pPr>
              <w:pStyle w:val="OtherTableBody"/>
            </w:pPr>
            <w:r>
              <w:t>ASCII graphic character set consisting of 94 characters.</w:t>
            </w:r>
          </w:p>
        </w:tc>
      </w:tr>
      <w:tr w:rsidR="00B50050" w14:paraId="2EBBF18B" w14:textId="77777777" w:rsidTr="00195548">
        <w:tc>
          <w:tcPr>
            <w:tcW w:w="600" w:type="dxa"/>
          </w:tcPr>
          <w:p w14:paraId="3B2E2C42" w14:textId="77777777" w:rsidR="00B50050" w:rsidRDefault="00B50050" w:rsidP="0088127C">
            <w:pPr>
              <w:pStyle w:val="OtherTableBody"/>
            </w:pPr>
          </w:p>
        </w:tc>
        <w:tc>
          <w:tcPr>
            <w:tcW w:w="600" w:type="dxa"/>
          </w:tcPr>
          <w:p w14:paraId="7564C294" w14:textId="77777777" w:rsidR="00B50050" w:rsidRDefault="00B50050" w:rsidP="0088127C">
            <w:pPr>
              <w:pStyle w:val="OtherTableBody"/>
            </w:pPr>
            <w:r>
              <w:t>0211</w:t>
            </w:r>
          </w:p>
        </w:tc>
        <w:tc>
          <w:tcPr>
            <w:tcW w:w="2600" w:type="dxa"/>
          </w:tcPr>
          <w:p w14:paraId="3589A978" w14:textId="77777777" w:rsidR="00B50050" w:rsidRDefault="00B50050" w:rsidP="0088127C">
            <w:pPr>
              <w:pStyle w:val="OtherTableBody"/>
            </w:pPr>
          </w:p>
        </w:tc>
        <w:tc>
          <w:tcPr>
            <w:tcW w:w="1400" w:type="dxa"/>
          </w:tcPr>
          <w:p w14:paraId="7D372440" w14:textId="77777777" w:rsidR="00B50050" w:rsidRDefault="00B50050" w:rsidP="0088127C">
            <w:pPr>
              <w:pStyle w:val="OtherTableBody"/>
            </w:pPr>
            <w:r>
              <w:t>ISO IR87</w:t>
            </w:r>
          </w:p>
        </w:tc>
        <w:tc>
          <w:tcPr>
            <w:tcW w:w="4200" w:type="dxa"/>
          </w:tcPr>
          <w:p w14:paraId="4776AC47" w14:textId="77777777" w:rsidR="00B50050" w:rsidRDefault="00B50050" w:rsidP="0088127C">
            <w:pPr>
              <w:pStyle w:val="OtherTableBody"/>
            </w:pPr>
            <w:r>
              <w:t>Code for the Japanese Graphic Character set for information interchange (JIS X 0208-1990),</w:t>
            </w:r>
          </w:p>
        </w:tc>
      </w:tr>
      <w:tr w:rsidR="00B50050" w14:paraId="56B74896" w14:textId="77777777" w:rsidTr="00195548">
        <w:tc>
          <w:tcPr>
            <w:tcW w:w="600" w:type="dxa"/>
          </w:tcPr>
          <w:p w14:paraId="7B2E1B7D" w14:textId="77777777" w:rsidR="00B50050" w:rsidRDefault="00B50050" w:rsidP="0088127C">
            <w:pPr>
              <w:pStyle w:val="OtherTableBody"/>
            </w:pPr>
          </w:p>
        </w:tc>
        <w:tc>
          <w:tcPr>
            <w:tcW w:w="600" w:type="dxa"/>
          </w:tcPr>
          <w:p w14:paraId="32E17AE1" w14:textId="77777777" w:rsidR="00B50050" w:rsidRDefault="00B50050" w:rsidP="0088127C">
            <w:pPr>
              <w:pStyle w:val="OtherTableBody"/>
            </w:pPr>
            <w:r>
              <w:t>0211</w:t>
            </w:r>
          </w:p>
        </w:tc>
        <w:tc>
          <w:tcPr>
            <w:tcW w:w="2600" w:type="dxa"/>
          </w:tcPr>
          <w:p w14:paraId="0F33D5F2" w14:textId="77777777" w:rsidR="00B50050" w:rsidRDefault="00B50050" w:rsidP="0088127C">
            <w:pPr>
              <w:pStyle w:val="OtherTableBody"/>
            </w:pPr>
          </w:p>
        </w:tc>
        <w:tc>
          <w:tcPr>
            <w:tcW w:w="1400" w:type="dxa"/>
          </w:tcPr>
          <w:p w14:paraId="52A34DF9" w14:textId="77777777" w:rsidR="00B50050" w:rsidRDefault="00B50050" w:rsidP="0088127C">
            <w:pPr>
              <w:pStyle w:val="OtherTableBody"/>
            </w:pPr>
            <w:r>
              <w:t>KS X 1001</w:t>
            </w:r>
          </w:p>
        </w:tc>
        <w:tc>
          <w:tcPr>
            <w:tcW w:w="4200" w:type="dxa"/>
          </w:tcPr>
          <w:p w14:paraId="5DF337FA" w14:textId="77777777" w:rsidR="00B50050" w:rsidRDefault="00B50050" w:rsidP="0088127C">
            <w:pPr>
              <w:pStyle w:val="OtherTableBody"/>
            </w:pPr>
            <w:r>
              <w:t>Code for Korean Character Set (KS X 1001)</w:t>
            </w:r>
          </w:p>
        </w:tc>
      </w:tr>
      <w:tr w:rsidR="00B50050" w14:paraId="55B2B528" w14:textId="77777777" w:rsidTr="00195548">
        <w:tc>
          <w:tcPr>
            <w:tcW w:w="600" w:type="dxa"/>
          </w:tcPr>
          <w:p w14:paraId="5068895E" w14:textId="77777777" w:rsidR="00B50050" w:rsidRDefault="00B50050" w:rsidP="0088127C">
            <w:pPr>
              <w:pStyle w:val="OtherTableBody"/>
            </w:pPr>
          </w:p>
        </w:tc>
        <w:tc>
          <w:tcPr>
            <w:tcW w:w="600" w:type="dxa"/>
          </w:tcPr>
          <w:p w14:paraId="556AC40C" w14:textId="77777777" w:rsidR="00B50050" w:rsidRDefault="00B50050" w:rsidP="0088127C">
            <w:pPr>
              <w:pStyle w:val="OtherTableBody"/>
            </w:pPr>
            <w:r>
              <w:t>0211</w:t>
            </w:r>
          </w:p>
        </w:tc>
        <w:tc>
          <w:tcPr>
            <w:tcW w:w="2600" w:type="dxa"/>
          </w:tcPr>
          <w:p w14:paraId="7BEFE596" w14:textId="77777777" w:rsidR="00B50050" w:rsidRDefault="00B50050" w:rsidP="0088127C">
            <w:pPr>
              <w:pStyle w:val="OtherTableBody"/>
            </w:pPr>
          </w:p>
        </w:tc>
        <w:tc>
          <w:tcPr>
            <w:tcW w:w="1400" w:type="dxa"/>
          </w:tcPr>
          <w:p w14:paraId="3D47948B" w14:textId="77777777" w:rsidR="00B50050" w:rsidRDefault="00B50050" w:rsidP="0088127C">
            <w:pPr>
              <w:pStyle w:val="OtherTableBody"/>
            </w:pPr>
            <w:r>
              <w:t>UNICODE</w:t>
            </w:r>
          </w:p>
        </w:tc>
        <w:tc>
          <w:tcPr>
            <w:tcW w:w="4200" w:type="dxa"/>
          </w:tcPr>
          <w:p w14:paraId="7E1A6572" w14:textId="77777777" w:rsidR="00B50050" w:rsidRDefault="00B50050" w:rsidP="0088127C">
            <w:pPr>
              <w:pStyle w:val="OtherTableBody"/>
            </w:pPr>
            <w:r>
              <w:t>The world wide character standard from ISO/IEC 10646-1-1993</w:t>
            </w:r>
          </w:p>
        </w:tc>
      </w:tr>
      <w:tr w:rsidR="00B50050" w14:paraId="6EA86F92" w14:textId="77777777" w:rsidTr="00195548">
        <w:tc>
          <w:tcPr>
            <w:tcW w:w="600" w:type="dxa"/>
          </w:tcPr>
          <w:p w14:paraId="43DCAB5A" w14:textId="77777777" w:rsidR="00B50050" w:rsidRDefault="00B50050" w:rsidP="0088127C">
            <w:pPr>
              <w:pStyle w:val="OtherTableBody"/>
            </w:pPr>
          </w:p>
        </w:tc>
        <w:tc>
          <w:tcPr>
            <w:tcW w:w="600" w:type="dxa"/>
          </w:tcPr>
          <w:p w14:paraId="03A68426" w14:textId="77777777" w:rsidR="00B50050" w:rsidRDefault="00B50050" w:rsidP="0088127C">
            <w:pPr>
              <w:pStyle w:val="OtherTableBody"/>
            </w:pPr>
            <w:r>
              <w:t>0211</w:t>
            </w:r>
          </w:p>
        </w:tc>
        <w:tc>
          <w:tcPr>
            <w:tcW w:w="2600" w:type="dxa"/>
          </w:tcPr>
          <w:p w14:paraId="2628613A" w14:textId="77777777" w:rsidR="00B50050" w:rsidRDefault="00B50050" w:rsidP="0088127C">
            <w:pPr>
              <w:pStyle w:val="OtherTableBody"/>
            </w:pPr>
          </w:p>
        </w:tc>
        <w:tc>
          <w:tcPr>
            <w:tcW w:w="1400" w:type="dxa"/>
          </w:tcPr>
          <w:p w14:paraId="7626A31E" w14:textId="77777777" w:rsidR="00B50050" w:rsidRDefault="00B50050" w:rsidP="0088127C">
            <w:pPr>
              <w:pStyle w:val="OtherTableBody"/>
            </w:pPr>
            <w:r>
              <w:t>UNICODE UTF-8</w:t>
            </w:r>
          </w:p>
        </w:tc>
        <w:tc>
          <w:tcPr>
            <w:tcW w:w="4200" w:type="dxa"/>
          </w:tcPr>
          <w:p w14:paraId="434CA6D1" w14:textId="77777777" w:rsidR="00B50050" w:rsidRDefault="00B50050" w:rsidP="0088127C">
            <w:pPr>
              <w:pStyle w:val="OtherTableBody"/>
            </w:pPr>
            <w:r>
              <w:t>UCS Transformation Format, 8-bit form</w:t>
            </w:r>
          </w:p>
        </w:tc>
      </w:tr>
      <w:tr w:rsidR="00B50050" w14:paraId="7A45C61D" w14:textId="77777777" w:rsidTr="00195548">
        <w:tc>
          <w:tcPr>
            <w:tcW w:w="600" w:type="dxa"/>
          </w:tcPr>
          <w:p w14:paraId="4ECD3776" w14:textId="77777777" w:rsidR="00B50050" w:rsidRDefault="00B50050" w:rsidP="0088127C">
            <w:pPr>
              <w:pStyle w:val="OtherTableBody"/>
            </w:pPr>
            <w:r>
              <w:t>User</w:t>
            </w:r>
          </w:p>
        </w:tc>
        <w:tc>
          <w:tcPr>
            <w:tcW w:w="600" w:type="dxa"/>
          </w:tcPr>
          <w:p w14:paraId="31D59AC9" w14:textId="77777777" w:rsidR="00B50050" w:rsidRDefault="00B50050" w:rsidP="0088127C">
            <w:pPr>
              <w:pStyle w:val="OtherTableBody"/>
            </w:pPr>
          </w:p>
        </w:tc>
        <w:tc>
          <w:tcPr>
            <w:tcW w:w="2600" w:type="dxa"/>
          </w:tcPr>
          <w:p w14:paraId="6A9FE097" w14:textId="77777777" w:rsidR="00B50050" w:rsidRDefault="00B50050" w:rsidP="0088127C">
            <w:pPr>
              <w:pStyle w:val="OtherTableBody"/>
            </w:pPr>
            <w:r>
              <w:t>Nationality</w:t>
            </w:r>
          </w:p>
        </w:tc>
        <w:tc>
          <w:tcPr>
            <w:tcW w:w="1400" w:type="dxa"/>
          </w:tcPr>
          <w:p w14:paraId="1277FD51" w14:textId="77777777" w:rsidR="00B50050" w:rsidRDefault="00B50050" w:rsidP="0088127C">
            <w:pPr>
              <w:pStyle w:val="OtherTableBody"/>
            </w:pPr>
          </w:p>
        </w:tc>
        <w:tc>
          <w:tcPr>
            <w:tcW w:w="4200" w:type="dxa"/>
          </w:tcPr>
          <w:p w14:paraId="203DB497" w14:textId="77777777" w:rsidR="00B50050" w:rsidRDefault="00B50050" w:rsidP="0088127C">
            <w:pPr>
              <w:pStyle w:val="OtherTableBody"/>
            </w:pPr>
          </w:p>
        </w:tc>
      </w:tr>
      <w:tr w:rsidR="00B50050" w14:paraId="46BEC393" w14:textId="77777777" w:rsidTr="00195548">
        <w:tc>
          <w:tcPr>
            <w:tcW w:w="600" w:type="dxa"/>
          </w:tcPr>
          <w:p w14:paraId="61CE4EC1" w14:textId="77777777" w:rsidR="00B50050" w:rsidRDefault="00B50050" w:rsidP="0088127C">
            <w:pPr>
              <w:pStyle w:val="OtherTableBody"/>
            </w:pPr>
          </w:p>
        </w:tc>
        <w:tc>
          <w:tcPr>
            <w:tcW w:w="600" w:type="dxa"/>
          </w:tcPr>
          <w:p w14:paraId="42B024A5" w14:textId="77777777" w:rsidR="00B50050" w:rsidRDefault="00B50050" w:rsidP="0088127C">
            <w:pPr>
              <w:pStyle w:val="OtherTableBody"/>
            </w:pPr>
            <w:r>
              <w:t>0212</w:t>
            </w:r>
          </w:p>
        </w:tc>
        <w:tc>
          <w:tcPr>
            <w:tcW w:w="2600" w:type="dxa"/>
          </w:tcPr>
          <w:p w14:paraId="7A7AA24F" w14:textId="77777777" w:rsidR="00B50050" w:rsidRDefault="00B50050" w:rsidP="0088127C">
            <w:pPr>
              <w:pStyle w:val="OtherTableBody"/>
            </w:pPr>
          </w:p>
        </w:tc>
        <w:tc>
          <w:tcPr>
            <w:tcW w:w="1400" w:type="dxa"/>
          </w:tcPr>
          <w:p w14:paraId="4DB19EC5" w14:textId="77777777" w:rsidR="00B50050" w:rsidRDefault="00B50050" w:rsidP="0088127C">
            <w:pPr>
              <w:pStyle w:val="OtherTableBody"/>
            </w:pPr>
            <w:r>
              <w:t>...</w:t>
            </w:r>
          </w:p>
        </w:tc>
        <w:tc>
          <w:tcPr>
            <w:tcW w:w="4200" w:type="dxa"/>
          </w:tcPr>
          <w:p w14:paraId="3224BEF6" w14:textId="77777777" w:rsidR="00B50050" w:rsidRDefault="00B50050" w:rsidP="0088127C">
            <w:pPr>
              <w:pStyle w:val="OtherTableBody"/>
            </w:pPr>
            <w:r>
              <w:t>No suggested values defined</w:t>
            </w:r>
          </w:p>
        </w:tc>
      </w:tr>
      <w:tr w:rsidR="00B50050" w14:paraId="749B5F8C" w14:textId="77777777" w:rsidTr="00195548">
        <w:tc>
          <w:tcPr>
            <w:tcW w:w="600" w:type="dxa"/>
          </w:tcPr>
          <w:p w14:paraId="1F61C0EF" w14:textId="77777777" w:rsidR="00B50050" w:rsidRDefault="00B50050" w:rsidP="0088127C">
            <w:pPr>
              <w:pStyle w:val="OtherTableBody"/>
            </w:pPr>
            <w:r>
              <w:t>User</w:t>
            </w:r>
          </w:p>
        </w:tc>
        <w:tc>
          <w:tcPr>
            <w:tcW w:w="600" w:type="dxa"/>
          </w:tcPr>
          <w:p w14:paraId="04336533" w14:textId="77777777" w:rsidR="00B50050" w:rsidRDefault="00B50050" w:rsidP="0088127C">
            <w:pPr>
              <w:pStyle w:val="OtherTableBody"/>
            </w:pPr>
          </w:p>
        </w:tc>
        <w:tc>
          <w:tcPr>
            <w:tcW w:w="2600" w:type="dxa"/>
          </w:tcPr>
          <w:p w14:paraId="42BDF6DF" w14:textId="77777777" w:rsidR="00B50050" w:rsidRDefault="00B50050" w:rsidP="0088127C">
            <w:pPr>
              <w:pStyle w:val="OtherTableBody"/>
            </w:pPr>
            <w:r>
              <w:t>Purge Status Code</w:t>
            </w:r>
          </w:p>
        </w:tc>
        <w:tc>
          <w:tcPr>
            <w:tcW w:w="1400" w:type="dxa"/>
          </w:tcPr>
          <w:p w14:paraId="0CB49C56" w14:textId="77777777" w:rsidR="00B50050" w:rsidRDefault="00B50050" w:rsidP="0088127C">
            <w:pPr>
              <w:pStyle w:val="OtherTableBody"/>
            </w:pPr>
          </w:p>
        </w:tc>
        <w:tc>
          <w:tcPr>
            <w:tcW w:w="4200" w:type="dxa"/>
          </w:tcPr>
          <w:p w14:paraId="07DE421F" w14:textId="77777777" w:rsidR="00B50050" w:rsidRDefault="00B50050" w:rsidP="0088127C">
            <w:pPr>
              <w:pStyle w:val="OtherTableBody"/>
            </w:pPr>
          </w:p>
        </w:tc>
      </w:tr>
      <w:tr w:rsidR="00B50050" w14:paraId="17E5DE7D" w14:textId="77777777" w:rsidTr="00195548">
        <w:tc>
          <w:tcPr>
            <w:tcW w:w="600" w:type="dxa"/>
          </w:tcPr>
          <w:p w14:paraId="07AD7839" w14:textId="77777777" w:rsidR="00B50050" w:rsidRDefault="00B50050" w:rsidP="0088127C">
            <w:pPr>
              <w:pStyle w:val="OtherTableBody"/>
            </w:pPr>
          </w:p>
        </w:tc>
        <w:tc>
          <w:tcPr>
            <w:tcW w:w="600" w:type="dxa"/>
          </w:tcPr>
          <w:p w14:paraId="24E9C7A6" w14:textId="77777777" w:rsidR="00B50050" w:rsidRDefault="00B50050" w:rsidP="0088127C">
            <w:pPr>
              <w:pStyle w:val="OtherTableBody"/>
            </w:pPr>
            <w:r>
              <w:t>0213</w:t>
            </w:r>
          </w:p>
        </w:tc>
        <w:tc>
          <w:tcPr>
            <w:tcW w:w="2600" w:type="dxa"/>
          </w:tcPr>
          <w:p w14:paraId="379CF3D6" w14:textId="77777777" w:rsidR="00B50050" w:rsidRDefault="00B50050" w:rsidP="0088127C">
            <w:pPr>
              <w:pStyle w:val="OtherTableBody"/>
            </w:pPr>
          </w:p>
        </w:tc>
        <w:tc>
          <w:tcPr>
            <w:tcW w:w="1400" w:type="dxa"/>
          </w:tcPr>
          <w:p w14:paraId="1B432BFD" w14:textId="77777777" w:rsidR="00B50050" w:rsidRDefault="00B50050" w:rsidP="0088127C">
            <w:pPr>
              <w:pStyle w:val="OtherTableBody"/>
            </w:pPr>
            <w:r>
              <w:t>D</w:t>
            </w:r>
          </w:p>
        </w:tc>
        <w:tc>
          <w:tcPr>
            <w:tcW w:w="4200" w:type="dxa"/>
          </w:tcPr>
          <w:p w14:paraId="7AFB5B2E" w14:textId="77777777" w:rsidR="00B50050" w:rsidRDefault="00B50050" w:rsidP="0088127C">
            <w:pPr>
              <w:pStyle w:val="OtherTableBody"/>
            </w:pPr>
            <w:r>
              <w:t>The visit is marked for deletion and the user cannot enter new data against it.</w:t>
            </w:r>
          </w:p>
        </w:tc>
      </w:tr>
      <w:tr w:rsidR="00B50050" w14:paraId="4F3F90D4" w14:textId="77777777" w:rsidTr="00195548">
        <w:tc>
          <w:tcPr>
            <w:tcW w:w="600" w:type="dxa"/>
          </w:tcPr>
          <w:p w14:paraId="68950EBD" w14:textId="77777777" w:rsidR="00B50050" w:rsidRDefault="00B50050" w:rsidP="0088127C">
            <w:pPr>
              <w:pStyle w:val="OtherTableBody"/>
            </w:pPr>
          </w:p>
        </w:tc>
        <w:tc>
          <w:tcPr>
            <w:tcW w:w="600" w:type="dxa"/>
          </w:tcPr>
          <w:p w14:paraId="396364BE" w14:textId="77777777" w:rsidR="00B50050" w:rsidRDefault="00B50050" w:rsidP="0088127C">
            <w:pPr>
              <w:pStyle w:val="OtherTableBody"/>
            </w:pPr>
            <w:r>
              <w:t>0213</w:t>
            </w:r>
          </w:p>
        </w:tc>
        <w:tc>
          <w:tcPr>
            <w:tcW w:w="2600" w:type="dxa"/>
          </w:tcPr>
          <w:p w14:paraId="351C9F12" w14:textId="77777777" w:rsidR="00B50050" w:rsidRDefault="00B50050" w:rsidP="0088127C">
            <w:pPr>
              <w:pStyle w:val="OtherTableBody"/>
            </w:pPr>
          </w:p>
        </w:tc>
        <w:tc>
          <w:tcPr>
            <w:tcW w:w="1400" w:type="dxa"/>
          </w:tcPr>
          <w:p w14:paraId="260F4B69" w14:textId="77777777" w:rsidR="00B50050" w:rsidRDefault="00B50050" w:rsidP="0088127C">
            <w:pPr>
              <w:pStyle w:val="OtherTableBody"/>
            </w:pPr>
            <w:r>
              <w:t>I</w:t>
            </w:r>
          </w:p>
        </w:tc>
        <w:tc>
          <w:tcPr>
            <w:tcW w:w="4200" w:type="dxa"/>
          </w:tcPr>
          <w:p w14:paraId="33CCB4C4" w14:textId="77777777" w:rsidR="00B50050" w:rsidRDefault="00B50050" w:rsidP="0088127C">
            <w:pPr>
              <w:pStyle w:val="OtherTableBody"/>
            </w:pPr>
            <w:r>
              <w:t>The visit is marked inactive and the user cannot enter new data against it.</w:t>
            </w:r>
          </w:p>
        </w:tc>
      </w:tr>
      <w:tr w:rsidR="00B50050" w14:paraId="1522F525" w14:textId="77777777" w:rsidTr="00195548">
        <w:tc>
          <w:tcPr>
            <w:tcW w:w="600" w:type="dxa"/>
          </w:tcPr>
          <w:p w14:paraId="54A3F5BF" w14:textId="77777777" w:rsidR="00B50050" w:rsidRDefault="00B50050" w:rsidP="0088127C">
            <w:pPr>
              <w:pStyle w:val="OtherTableBody"/>
            </w:pPr>
          </w:p>
        </w:tc>
        <w:tc>
          <w:tcPr>
            <w:tcW w:w="600" w:type="dxa"/>
          </w:tcPr>
          <w:p w14:paraId="31178D55" w14:textId="77777777" w:rsidR="00B50050" w:rsidRDefault="00B50050" w:rsidP="0088127C">
            <w:pPr>
              <w:pStyle w:val="OtherTableBody"/>
            </w:pPr>
            <w:r>
              <w:t>0213</w:t>
            </w:r>
          </w:p>
        </w:tc>
        <w:tc>
          <w:tcPr>
            <w:tcW w:w="2600" w:type="dxa"/>
          </w:tcPr>
          <w:p w14:paraId="6F95D3C3" w14:textId="77777777" w:rsidR="00B50050" w:rsidRDefault="00B50050" w:rsidP="0088127C">
            <w:pPr>
              <w:pStyle w:val="OtherTableBody"/>
            </w:pPr>
          </w:p>
        </w:tc>
        <w:tc>
          <w:tcPr>
            <w:tcW w:w="1400" w:type="dxa"/>
          </w:tcPr>
          <w:p w14:paraId="61E9D088" w14:textId="77777777" w:rsidR="00B50050" w:rsidRDefault="00B50050" w:rsidP="0088127C">
            <w:pPr>
              <w:pStyle w:val="OtherTableBody"/>
            </w:pPr>
            <w:r>
              <w:t>P</w:t>
            </w:r>
          </w:p>
        </w:tc>
        <w:tc>
          <w:tcPr>
            <w:tcW w:w="4200" w:type="dxa"/>
          </w:tcPr>
          <w:p w14:paraId="61F1D270" w14:textId="77777777" w:rsidR="00B50050" w:rsidRDefault="00B50050" w:rsidP="0088127C">
            <w:pPr>
              <w:pStyle w:val="OtherTableBody"/>
            </w:pPr>
            <w:r>
              <w:t>Marked for purge.  User is no longer able to update the visit.</w:t>
            </w:r>
          </w:p>
        </w:tc>
      </w:tr>
      <w:tr w:rsidR="00B50050" w14:paraId="5CDF2331" w14:textId="77777777" w:rsidTr="00195548">
        <w:tc>
          <w:tcPr>
            <w:tcW w:w="600" w:type="dxa"/>
          </w:tcPr>
          <w:p w14:paraId="792359D7" w14:textId="77777777" w:rsidR="00B50050" w:rsidRDefault="00B50050" w:rsidP="0088127C">
            <w:pPr>
              <w:pStyle w:val="OtherTableBody"/>
            </w:pPr>
            <w:r>
              <w:t>User</w:t>
            </w:r>
          </w:p>
        </w:tc>
        <w:tc>
          <w:tcPr>
            <w:tcW w:w="600" w:type="dxa"/>
          </w:tcPr>
          <w:p w14:paraId="5C3A7F4B" w14:textId="77777777" w:rsidR="00B50050" w:rsidRDefault="00B50050" w:rsidP="0088127C">
            <w:pPr>
              <w:pStyle w:val="OtherTableBody"/>
            </w:pPr>
          </w:p>
        </w:tc>
        <w:tc>
          <w:tcPr>
            <w:tcW w:w="2600" w:type="dxa"/>
          </w:tcPr>
          <w:p w14:paraId="4B32598E" w14:textId="77777777" w:rsidR="00B50050" w:rsidRDefault="00B50050" w:rsidP="0088127C">
            <w:pPr>
              <w:pStyle w:val="OtherTableBody"/>
            </w:pPr>
            <w:r>
              <w:t>Special Program Code</w:t>
            </w:r>
          </w:p>
        </w:tc>
        <w:tc>
          <w:tcPr>
            <w:tcW w:w="1400" w:type="dxa"/>
          </w:tcPr>
          <w:p w14:paraId="65A27958" w14:textId="77777777" w:rsidR="00B50050" w:rsidRDefault="00B50050" w:rsidP="0088127C">
            <w:pPr>
              <w:pStyle w:val="OtherTableBody"/>
            </w:pPr>
          </w:p>
        </w:tc>
        <w:tc>
          <w:tcPr>
            <w:tcW w:w="4200" w:type="dxa"/>
          </w:tcPr>
          <w:p w14:paraId="2516203A" w14:textId="77777777" w:rsidR="00B50050" w:rsidRDefault="00B50050" w:rsidP="0088127C">
            <w:pPr>
              <w:pStyle w:val="OtherTableBody"/>
            </w:pPr>
          </w:p>
        </w:tc>
      </w:tr>
      <w:tr w:rsidR="00B50050" w14:paraId="08CD993E" w14:textId="77777777" w:rsidTr="00195548">
        <w:tc>
          <w:tcPr>
            <w:tcW w:w="600" w:type="dxa"/>
          </w:tcPr>
          <w:p w14:paraId="7755EBA2" w14:textId="77777777" w:rsidR="00B50050" w:rsidRDefault="00B50050" w:rsidP="0088127C">
            <w:pPr>
              <w:pStyle w:val="OtherTableBody"/>
            </w:pPr>
          </w:p>
        </w:tc>
        <w:tc>
          <w:tcPr>
            <w:tcW w:w="600" w:type="dxa"/>
          </w:tcPr>
          <w:p w14:paraId="363DA814" w14:textId="77777777" w:rsidR="00B50050" w:rsidRDefault="00B50050" w:rsidP="0088127C">
            <w:pPr>
              <w:pStyle w:val="OtherTableBody"/>
            </w:pPr>
            <w:r>
              <w:t>0214</w:t>
            </w:r>
          </w:p>
        </w:tc>
        <w:tc>
          <w:tcPr>
            <w:tcW w:w="2600" w:type="dxa"/>
          </w:tcPr>
          <w:p w14:paraId="7665D56A" w14:textId="77777777" w:rsidR="00B50050" w:rsidRDefault="00B50050" w:rsidP="0088127C">
            <w:pPr>
              <w:pStyle w:val="OtherTableBody"/>
            </w:pPr>
          </w:p>
        </w:tc>
        <w:tc>
          <w:tcPr>
            <w:tcW w:w="1400" w:type="dxa"/>
          </w:tcPr>
          <w:p w14:paraId="3BB92EA8" w14:textId="77777777" w:rsidR="00B50050" w:rsidRDefault="00B50050" w:rsidP="0088127C">
            <w:pPr>
              <w:pStyle w:val="OtherTableBody"/>
            </w:pPr>
            <w:r>
              <w:t>CH</w:t>
            </w:r>
          </w:p>
        </w:tc>
        <w:tc>
          <w:tcPr>
            <w:tcW w:w="4200" w:type="dxa"/>
          </w:tcPr>
          <w:p w14:paraId="4A3FB347" w14:textId="77777777" w:rsidR="00B50050" w:rsidRDefault="00B50050" w:rsidP="0088127C">
            <w:pPr>
              <w:pStyle w:val="OtherTableBody"/>
            </w:pPr>
            <w:r>
              <w:t>Child Health Assistance</w:t>
            </w:r>
          </w:p>
        </w:tc>
      </w:tr>
      <w:tr w:rsidR="00B50050" w14:paraId="3B1D068B" w14:textId="77777777" w:rsidTr="00195548">
        <w:tc>
          <w:tcPr>
            <w:tcW w:w="600" w:type="dxa"/>
          </w:tcPr>
          <w:p w14:paraId="527C88F5" w14:textId="77777777" w:rsidR="00B50050" w:rsidRDefault="00B50050" w:rsidP="0088127C">
            <w:pPr>
              <w:pStyle w:val="OtherTableBody"/>
            </w:pPr>
          </w:p>
        </w:tc>
        <w:tc>
          <w:tcPr>
            <w:tcW w:w="600" w:type="dxa"/>
          </w:tcPr>
          <w:p w14:paraId="0E9F0A01" w14:textId="77777777" w:rsidR="00B50050" w:rsidRDefault="00B50050" w:rsidP="0088127C">
            <w:pPr>
              <w:pStyle w:val="OtherTableBody"/>
            </w:pPr>
            <w:r>
              <w:t>0214</w:t>
            </w:r>
          </w:p>
        </w:tc>
        <w:tc>
          <w:tcPr>
            <w:tcW w:w="2600" w:type="dxa"/>
          </w:tcPr>
          <w:p w14:paraId="064F8A87" w14:textId="77777777" w:rsidR="00B50050" w:rsidRDefault="00B50050" w:rsidP="0088127C">
            <w:pPr>
              <w:pStyle w:val="OtherTableBody"/>
            </w:pPr>
          </w:p>
        </w:tc>
        <w:tc>
          <w:tcPr>
            <w:tcW w:w="1400" w:type="dxa"/>
          </w:tcPr>
          <w:p w14:paraId="34821F6E" w14:textId="77777777" w:rsidR="00B50050" w:rsidRDefault="00B50050" w:rsidP="0088127C">
            <w:pPr>
              <w:pStyle w:val="OtherTableBody"/>
            </w:pPr>
            <w:r>
              <w:t>ES</w:t>
            </w:r>
          </w:p>
        </w:tc>
        <w:tc>
          <w:tcPr>
            <w:tcW w:w="4200" w:type="dxa"/>
          </w:tcPr>
          <w:p w14:paraId="7EFC9640" w14:textId="77777777" w:rsidR="00B50050" w:rsidRDefault="00B50050" w:rsidP="0088127C">
            <w:pPr>
              <w:pStyle w:val="OtherTableBody"/>
            </w:pPr>
            <w:r>
              <w:t>Elective Surgery Program</w:t>
            </w:r>
          </w:p>
        </w:tc>
      </w:tr>
      <w:tr w:rsidR="00B50050" w14:paraId="7B3B01D5" w14:textId="77777777" w:rsidTr="00195548">
        <w:tc>
          <w:tcPr>
            <w:tcW w:w="600" w:type="dxa"/>
          </w:tcPr>
          <w:p w14:paraId="6390CE8C" w14:textId="77777777" w:rsidR="00B50050" w:rsidRDefault="00B50050" w:rsidP="0088127C">
            <w:pPr>
              <w:pStyle w:val="OtherTableBody"/>
            </w:pPr>
          </w:p>
        </w:tc>
        <w:tc>
          <w:tcPr>
            <w:tcW w:w="600" w:type="dxa"/>
          </w:tcPr>
          <w:p w14:paraId="4550B8B6" w14:textId="77777777" w:rsidR="00B50050" w:rsidRDefault="00B50050" w:rsidP="0088127C">
            <w:pPr>
              <w:pStyle w:val="OtherTableBody"/>
            </w:pPr>
            <w:r>
              <w:t>0214</w:t>
            </w:r>
          </w:p>
        </w:tc>
        <w:tc>
          <w:tcPr>
            <w:tcW w:w="2600" w:type="dxa"/>
          </w:tcPr>
          <w:p w14:paraId="44CAEE84" w14:textId="77777777" w:rsidR="00B50050" w:rsidRDefault="00B50050" w:rsidP="0088127C">
            <w:pPr>
              <w:pStyle w:val="OtherTableBody"/>
            </w:pPr>
          </w:p>
        </w:tc>
        <w:tc>
          <w:tcPr>
            <w:tcW w:w="1400" w:type="dxa"/>
          </w:tcPr>
          <w:p w14:paraId="382D13F9" w14:textId="77777777" w:rsidR="00B50050" w:rsidRDefault="00B50050" w:rsidP="0088127C">
            <w:pPr>
              <w:pStyle w:val="OtherTableBody"/>
            </w:pPr>
            <w:r>
              <w:t>FP</w:t>
            </w:r>
          </w:p>
        </w:tc>
        <w:tc>
          <w:tcPr>
            <w:tcW w:w="4200" w:type="dxa"/>
          </w:tcPr>
          <w:p w14:paraId="3463FF04" w14:textId="77777777" w:rsidR="00B50050" w:rsidRDefault="00B50050" w:rsidP="0088127C">
            <w:pPr>
              <w:pStyle w:val="OtherTableBody"/>
            </w:pPr>
            <w:r>
              <w:t>Family Planning</w:t>
            </w:r>
          </w:p>
        </w:tc>
      </w:tr>
      <w:tr w:rsidR="00B50050" w14:paraId="552C12C5" w14:textId="77777777" w:rsidTr="00195548">
        <w:tc>
          <w:tcPr>
            <w:tcW w:w="600" w:type="dxa"/>
          </w:tcPr>
          <w:p w14:paraId="21C2503A" w14:textId="77777777" w:rsidR="00B50050" w:rsidRDefault="00B50050" w:rsidP="0088127C">
            <w:pPr>
              <w:pStyle w:val="OtherTableBody"/>
            </w:pPr>
          </w:p>
        </w:tc>
        <w:tc>
          <w:tcPr>
            <w:tcW w:w="600" w:type="dxa"/>
          </w:tcPr>
          <w:p w14:paraId="368C80AF" w14:textId="77777777" w:rsidR="00B50050" w:rsidRDefault="00B50050" w:rsidP="0088127C">
            <w:pPr>
              <w:pStyle w:val="OtherTableBody"/>
            </w:pPr>
            <w:r>
              <w:t>0214</w:t>
            </w:r>
          </w:p>
        </w:tc>
        <w:tc>
          <w:tcPr>
            <w:tcW w:w="2600" w:type="dxa"/>
          </w:tcPr>
          <w:p w14:paraId="47319B95" w14:textId="77777777" w:rsidR="00B50050" w:rsidRDefault="00B50050" w:rsidP="0088127C">
            <w:pPr>
              <w:pStyle w:val="OtherTableBody"/>
            </w:pPr>
          </w:p>
        </w:tc>
        <w:tc>
          <w:tcPr>
            <w:tcW w:w="1400" w:type="dxa"/>
          </w:tcPr>
          <w:p w14:paraId="552A6D15" w14:textId="77777777" w:rsidR="00B50050" w:rsidRDefault="00B50050" w:rsidP="0088127C">
            <w:pPr>
              <w:pStyle w:val="OtherTableBody"/>
            </w:pPr>
            <w:r>
              <w:t>O</w:t>
            </w:r>
          </w:p>
        </w:tc>
        <w:tc>
          <w:tcPr>
            <w:tcW w:w="4200" w:type="dxa"/>
          </w:tcPr>
          <w:p w14:paraId="57A7A32E" w14:textId="77777777" w:rsidR="00B50050" w:rsidRDefault="00B50050" w:rsidP="0088127C">
            <w:pPr>
              <w:pStyle w:val="OtherTableBody"/>
            </w:pPr>
            <w:r>
              <w:t>Other</w:t>
            </w:r>
          </w:p>
        </w:tc>
      </w:tr>
      <w:tr w:rsidR="00B50050" w14:paraId="247E4F41" w14:textId="77777777" w:rsidTr="00195548">
        <w:tc>
          <w:tcPr>
            <w:tcW w:w="600" w:type="dxa"/>
          </w:tcPr>
          <w:p w14:paraId="16D90176" w14:textId="77777777" w:rsidR="00B50050" w:rsidRDefault="00B50050" w:rsidP="0088127C">
            <w:pPr>
              <w:pStyle w:val="OtherTableBody"/>
            </w:pPr>
          </w:p>
        </w:tc>
        <w:tc>
          <w:tcPr>
            <w:tcW w:w="600" w:type="dxa"/>
          </w:tcPr>
          <w:p w14:paraId="1E19C2F1" w14:textId="77777777" w:rsidR="00B50050" w:rsidRDefault="00B50050" w:rsidP="0088127C">
            <w:pPr>
              <w:pStyle w:val="OtherTableBody"/>
            </w:pPr>
            <w:r>
              <w:t>0214</w:t>
            </w:r>
          </w:p>
        </w:tc>
        <w:tc>
          <w:tcPr>
            <w:tcW w:w="2600" w:type="dxa"/>
          </w:tcPr>
          <w:p w14:paraId="5D585E6E" w14:textId="77777777" w:rsidR="00B50050" w:rsidRDefault="00B50050" w:rsidP="0088127C">
            <w:pPr>
              <w:pStyle w:val="OtherTableBody"/>
            </w:pPr>
          </w:p>
        </w:tc>
        <w:tc>
          <w:tcPr>
            <w:tcW w:w="1400" w:type="dxa"/>
          </w:tcPr>
          <w:p w14:paraId="222B9BB9" w14:textId="77777777" w:rsidR="00B50050" w:rsidRDefault="00B50050" w:rsidP="0088127C">
            <w:pPr>
              <w:pStyle w:val="OtherTableBody"/>
            </w:pPr>
            <w:r>
              <w:t>U</w:t>
            </w:r>
          </w:p>
        </w:tc>
        <w:tc>
          <w:tcPr>
            <w:tcW w:w="4200" w:type="dxa"/>
          </w:tcPr>
          <w:p w14:paraId="7E01C20C" w14:textId="77777777" w:rsidR="00B50050" w:rsidRDefault="00B50050" w:rsidP="0088127C">
            <w:pPr>
              <w:pStyle w:val="OtherTableBody"/>
            </w:pPr>
            <w:r>
              <w:t>Unknown</w:t>
            </w:r>
          </w:p>
        </w:tc>
      </w:tr>
      <w:tr w:rsidR="00B50050" w14:paraId="4C1A4122" w14:textId="77777777" w:rsidTr="00195548">
        <w:tc>
          <w:tcPr>
            <w:tcW w:w="600" w:type="dxa"/>
          </w:tcPr>
          <w:p w14:paraId="1CB3450F" w14:textId="77777777" w:rsidR="00B50050" w:rsidRDefault="00B50050" w:rsidP="0088127C">
            <w:pPr>
              <w:pStyle w:val="OtherTableBody"/>
            </w:pPr>
            <w:r>
              <w:t>User</w:t>
            </w:r>
          </w:p>
        </w:tc>
        <w:tc>
          <w:tcPr>
            <w:tcW w:w="600" w:type="dxa"/>
          </w:tcPr>
          <w:p w14:paraId="246D1F20" w14:textId="77777777" w:rsidR="00B50050" w:rsidRDefault="00B50050" w:rsidP="0088127C">
            <w:pPr>
              <w:pStyle w:val="OtherTableBody"/>
            </w:pPr>
          </w:p>
        </w:tc>
        <w:tc>
          <w:tcPr>
            <w:tcW w:w="2600" w:type="dxa"/>
          </w:tcPr>
          <w:p w14:paraId="094FDDD4" w14:textId="77777777" w:rsidR="00B50050" w:rsidRDefault="00B50050" w:rsidP="0088127C">
            <w:pPr>
              <w:pStyle w:val="OtherTableBody"/>
            </w:pPr>
            <w:r>
              <w:t>Publicity Code</w:t>
            </w:r>
          </w:p>
        </w:tc>
        <w:tc>
          <w:tcPr>
            <w:tcW w:w="1400" w:type="dxa"/>
          </w:tcPr>
          <w:p w14:paraId="57FDC144" w14:textId="77777777" w:rsidR="00B50050" w:rsidRDefault="00B50050" w:rsidP="0088127C">
            <w:pPr>
              <w:pStyle w:val="OtherTableBody"/>
            </w:pPr>
          </w:p>
        </w:tc>
        <w:tc>
          <w:tcPr>
            <w:tcW w:w="4200" w:type="dxa"/>
          </w:tcPr>
          <w:p w14:paraId="3CEC30D5" w14:textId="77777777" w:rsidR="00B50050" w:rsidRDefault="00B50050" w:rsidP="0088127C">
            <w:pPr>
              <w:pStyle w:val="OtherTableBody"/>
            </w:pPr>
          </w:p>
        </w:tc>
      </w:tr>
      <w:tr w:rsidR="00B50050" w14:paraId="1D9B135A" w14:textId="77777777" w:rsidTr="00195548">
        <w:tc>
          <w:tcPr>
            <w:tcW w:w="600" w:type="dxa"/>
          </w:tcPr>
          <w:p w14:paraId="26418274" w14:textId="77777777" w:rsidR="00B50050" w:rsidRDefault="00B50050" w:rsidP="0088127C">
            <w:pPr>
              <w:pStyle w:val="OtherTableBody"/>
            </w:pPr>
          </w:p>
        </w:tc>
        <w:tc>
          <w:tcPr>
            <w:tcW w:w="600" w:type="dxa"/>
          </w:tcPr>
          <w:p w14:paraId="3A367275" w14:textId="77777777" w:rsidR="00B50050" w:rsidRDefault="00B50050" w:rsidP="0088127C">
            <w:pPr>
              <w:pStyle w:val="OtherTableBody"/>
            </w:pPr>
            <w:r>
              <w:t>0215</w:t>
            </w:r>
          </w:p>
        </w:tc>
        <w:tc>
          <w:tcPr>
            <w:tcW w:w="2600" w:type="dxa"/>
          </w:tcPr>
          <w:p w14:paraId="55D1D5EF" w14:textId="77777777" w:rsidR="00B50050" w:rsidRDefault="00B50050" w:rsidP="0088127C">
            <w:pPr>
              <w:pStyle w:val="OtherTableBody"/>
            </w:pPr>
          </w:p>
        </w:tc>
        <w:tc>
          <w:tcPr>
            <w:tcW w:w="1400" w:type="dxa"/>
          </w:tcPr>
          <w:p w14:paraId="6E090D16" w14:textId="77777777" w:rsidR="00B50050" w:rsidRDefault="00B50050" w:rsidP="0088127C">
            <w:pPr>
              <w:pStyle w:val="OtherTableBody"/>
            </w:pPr>
            <w:r>
              <w:t>F</w:t>
            </w:r>
          </w:p>
        </w:tc>
        <w:tc>
          <w:tcPr>
            <w:tcW w:w="4200" w:type="dxa"/>
          </w:tcPr>
          <w:p w14:paraId="6C47E7F8" w14:textId="77777777" w:rsidR="00B50050" w:rsidRDefault="00B50050" w:rsidP="0088127C">
            <w:pPr>
              <w:pStyle w:val="OtherTableBody"/>
            </w:pPr>
            <w:r>
              <w:t>Family only</w:t>
            </w:r>
          </w:p>
        </w:tc>
      </w:tr>
      <w:tr w:rsidR="00B50050" w14:paraId="7A0C9BA1" w14:textId="77777777" w:rsidTr="00195548">
        <w:tc>
          <w:tcPr>
            <w:tcW w:w="600" w:type="dxa"/>
          </w:tcPr>
          <w:p w14:paraId="614219B8" w14:textId="77777777" w:rsidR="00B50050" w:rsidRDefault="00B50050" w:rsidP="0088127C">
            <w:pPr>
              <w:pStyle w:val="OtherTableBody"/>
            </w:pPr>
          </w:p>
        </w:tc>
        <w:tc>
          <w:tcPr>
            <w:tcW w:w="600" w:type="dxa"/>
          </w:tcPr>
          <w:p w14:paraId="3FE18042" w14:textId="77777777" w:rsidR="00B50050" w:rsidRDefault="00B50050" w:rsidP="0088127C">
            <w:pPr>
              <w:pStyle w:val="OtherTableBody"/>
            </w:pPr>
            <w:r>
              <w:t>0215</w:t>
            </w:r>
          </w:p>
        </w:tc>
        <w:tc>
          <w:tcPr>
            <w:tcW w:w="2600" w:type="dxa"/>
          </w:tcPr>
          <w:p w14:paraId="49024AB4" w14:textId="77777777" w:rsidR="00B50050" w:rsidRDefault="00B50050" w:rsidP="0088127C">
            <w:pPr>
              <w:pStyle w:val="OtherTableBody"/>
            </w:pPr>
          </w:p>
        </w:tc>
        <w:tc>
          <w:tcPr>
            <w:tcW w:w="1400" w:type="dxa"/>
          </w:tcPr>
          <w:p w14:paraId="77F8B65A" w14:textId="77777777" w:rsidR="00B50050" w:rsidRDefault="00B50050" w:rsidP="0088127C">
            <w:pPr>
              <w:pStyle w:val="OtherTableBody"/>
            </w:pPr>
            <w:r>
              <w:t>N</w:t>
            </w:r>
          </w:p>
        </w:tc>
        <w:tc>
          <w:tcPr>
            <w:tcW w:w="4200" w:type="dxa"/>
          </w:tcPr>
          <w:p w14:paraId="1B78882B" w14:textId="77777777" w:rsidR="00B50050" w:rsidRDefault="00B50050" w:rsidP="0088127C">
            <w:pPr>
              <w:pStyle w:val="OtherTableBody"/>
            </w:pPr>
            <w:r>
              <w:t>No Publicity</w:t>
            </w:r>
          </w:p>
        </w:tc>
      </w:tr>
      <w:tr w:rsidR="00B50050" w14:paraId="496A9D86" w14:textId="77777777" w:rsidTr="00195548">
        <w:tc>
          <w:tcPr>
            <w:tcW w:w="600" w:type="dxa"/>
          </w:tcPr>
          <w:p w14:paraId="50BB70AA" w14:textId="77777777" w:rsidR="00B50050" w:rsidRDefault="00B50050" w:rsidP="0088127C">
            <w:pPr>
              <w:pStyle w:val="OtherTableBody"/>
            </w:pPr>
          </w:p>
        </w:tc>
        <w:tc>
          <w:tcPr>
            <w:tcW w:w="600" w:type="dxa"/>
          </w:tcPr>
          <w:p w14:paraId="41DE094B" w14:textId="77777777" w:rsidR="00B50050" w:rsidRDefault="00B50050" w:rsidP="0088127C">
            <w:pPr>
              <w:pStyle w:val="OtherTableBody"/>
            </w:pPr>
            <w:r>
              <w:t>0215</w:t>
            </w:r>
          </w:p>
        </w:tc>
        <w:tc>
          <w:tcPr>
            <w:tcW w:w="2600" w:type="dxa"/>
          </w:tcPr>
          <w:p w14:paraId="7E174C6C" w14:textId="77777777" w:rsidR="00B50050" w:rsidRDefault="00B50050" w:rsidP="0088127C">
            <w:pPr>
              <w:pStyle w:val="OtherTableBody"/>
            </w:pPr>
          </w:p>
        </w:tc>
        <w:tc>
          <w:tcPr>
            <w:tcW w:w="1400" w:type="dxa"/>
          </w:tcPr>
          <w:p w14:paraId="5EDBC4B1" w14:textId="77777777" w:rsidR="00B50050" w:rsidRDefault="00B50050" w:rsidP="0088127C">
            <w:pPr>
              <w:pStyle w:val="OtherTableBody"/>
            </w:pPr>
            <w:r>
              <w:t>O</w:t>
            </w:r>
          </w:p>
        </w:tc>
        <w:tc>
          <w:tcPr>
            <w:tcW w:w="4200" w:type="dxa"/>
          </w:tcPr>
          <w:p w14:paraId="3015A513" w14:textId="77777777" w:rsidR="00B50050" w:rsidRDefault="00B50050" w:rsidP="0088127C">
            <w:pPr>
              <w:pStyle w:val="OtherTableBody"/>
            </w:pPr>
            <w:r>
              <w:t>Other</w:t>
            </w:r>
          </w:p>
        </w:tc>
      </w:tr>
      <w:tr w:rsidR="00B50050" w14:paraId="0E43190F" w14:textId="77777777" w:rsidTr="00195548">
        <w:tc>
          <w:tcPr>
            <w:tcW w:w="600" w:type="dxa"/>
          </w:tcPr>
          <w:p w14:paraId="1A29EC6F" w14:textId="77777777" w:rsidR="00B50050" w:rsidRDefault="00B50050" w:rsidP="0088127C">
            <w:pPr>
              <w:pStyle w:val="OtherTableBody"/>
            </w:pPr>
          </w:p>
        </w:tc>
        <w:tc>
          <w:tcPr>
            <w:tcW w:w="600" w:type="dxa"/>
          </w:tcPr>
          <w:p w14:paraId="55600E21" w14:textId="77777777" w:rsidR="00B50050" w:rsidRDefault="00B50050" w:rsidP="0088127C">
            <w:pPr>
              <w:pStyle w:val="OtherTableBody"/>
            </w:pPr>
            <w:r>
              <w:t>0215</w:t>
            </w:r>
          </w:p>
        </w:tc>
        <w:tc>
          <w:tcPr>
            <w:tcW w:w="2600" w:type="dxa"/>
          </w:tcPr>
          <w:p w14:paraId="610ADD7B" w14:textId="77777777" w:rsidR="00B50050" w:rsidRDefault="00B50050" w:rsidP="0088127C">
            <w:pPr>
              <w:pStyle w:val="OtherTableBody"/>
            </w:pPr>
          </w:p>
        </w:tc>
        <w:tc>
          <w:tcPr>
            <w:tcW w:w="1400" w:type="dxa"/>
          </w:tcPr>
          <w:p w14:paraId="78DF9B2F" w14:textId="77777777" w:rsidR="00B50050" w:rsidRDefault="00B50050" w:rsidP="0088127C">
            <w:pPr>
              <w:pStyle w:val="OtherTableBody"/>
            </w:pPr>
            <w:r>
              <w:t>U</w:t>
            </w:r>
          </w:p>
        </w:tc>
        <w:tc>
          <w:tcPr>
            <w:tcW w:w="4200" w:type="dxa"/>
          </w:tcPr>
          <w:p w14:paraId="355162AB" w14:textId="77777777" w:rsidR="00B50050" w:rsidRDefault="00B50050" w:rsidP="0088127C">
            <w:pPr>
              <w:pStyle w:val="OtherTableBody"/>
            </w:pPr>
            <w:r>
              <w:t>Unknown</w:t>
            </w:r>
          </w:p>
        </w:tc>
      </w:tr>
      <w:tr w:rsidR="00B50050" w14:paraId="28E8E5C6" w14:textId="77777777" w:rsidTr="00195548">
        <w:tc>
          <w:tcPr>
            <w:tcW w:w="600" w:type="dxa"/>
          </w:tcPr>
          <w:p w14:paraId="3F250D3F" w14:textId="77777777" w:rsidR="00B50050" w:rsidRDefault="00B50050" w:rsidP="0088127C">
            <w:pPr>
              <w:pStyle w:val="OtherTableBody"/>
            </w:pPr>
            <w:r>
              <w:t>User</w:t>
            </w:r>
          </w:p>
        </w:tc>
        <w:tc>
          <w:tcPr>
            <w:tcW w:w="600" w:type="dxa"/>
          </w:tcPr>
          <w:p w14:paraId="0B79F797" w14:textId="77777777" w:rsidR="00B50050" w:rsidRDefault="00B50050" w:rsidP="0088127C">
            <w:pPr>
              <w:pStyle w:val="OtherTableBody"/>
            </w:pPr>
          </w:p>
        </w:tc>
        <w:tc>
          <w:tcPr>
            <w:tcW w:w="2600" w:type="dxa"/>
          </w:tcPr>
          <w:p w14:paraId="611C1D31" w14:textId="77777777" w:rsidR="00B50050" w:rsidRDefault="00B50050" w:rsidP="0088127C">
            <w:pPr>
              <w:pStyle w:val="OtherTableBody"/>
            </w:pPr>
            <w:r>
              <w:t>Patient Status Code</w:t>
            </w:r>
          </w:p>
        </w:tc>
        <w:tc>
          <w:tcPr>
            <w:tcW w:w="1400" w:type="dxa"/>
          </w:tcPr>
          <w:p w14:paraId="0E98C9A1" w14:textId="77777777" w:rsidR="00B50050" w:rsidRDefault="00B50050" w:rsidP="0088127C">
            <w:pPr>
              <w:pStyle w:val="OtherTableBody"/>
            </w:pPr>
          </w:p>
        </w:tc>
        <w:tc>
          <w:tcPr>
            <w:tcW w:w="4200" w:type="dxa"/>
          </w:tcPr>
          <w:p w14:paraId="167BDD63" w14:textId="77777777" w:rsidR="00B50050" w:rsidRDefault="00B50050" w:rsidP="0088127C">
            <w:pPr>
              <w:pStyle w:val="OtherTableBody"/>
            </w:pPr>
          </w:p>
        </w:tc>
      </w:tr>
      <w:tr w:rsidR="00B50050" w14:paraId="412A0D22" w14:textId="77777777" w:rsidTr="00195548">
        <w:tc>
          <w:tcPr>
            <w:tcW w:w="600" w:type="dxa"/>
          </w:tcPr>
          <w:p w14:paraId="09C3A95C" w14:textId="77777777" w:rsidR="00B50050" w:rsidRDefault="00B50050" w:rsidP="0088127C">
            <w:pPr>
              <w:pStyle w:val="OtherTableBody"/>
            </w:pPr>
          </w:p>
        </w:tc>
        <w:tc>
          <w:tcPr>
            <w:tcW w:w="600" w:type="dxa"/>
          </w:tcPr>
          <w:p w14:paraId="3244EC64" w14:textId="77777777" w:rsidR="00B50050" w:rsidRDefault="00B50050" w:rsidP="0088127C">
            <w:pPr>
              <w:pStyle w:val="OtherTableBody"/>
            </w:pPr>
            <w:r>
              <w:t>0216</w:t>
            </w:r>
          </w:p>
        </w:tc>
        <w:tc>
          <w:tcPr>
            <w:tcW w:w="2600" w:type="dxa"/>
          </w:tcPr>
          <w:p w14:paraId="192D7420" w14:textId="77777777" w:rsidR="00B50050" w:rsidRDefault="00B50050" w:rsidP="0088127C">
            <w:pPr>
              <w:pStyle w:val="OtherTableBody"/>
            </w:pPr>
          </w:p>
        </w:tc>
        <w:tc>
          <w:tcPr>
            <w:tcW w:w="1400" w:type="dxa"/>
          </w:tcPr>
          <w:p w14:paraId="7FCCA126" w14:textId="77777777" w:rsidR="00B50050" w:rsidRDefault="00B50050" w:rsidP="0088127C">
            <w:pPr>
              <w:pStyle w:val="OtherTableBody"/>
            </w:pPr>
            <w:r>
              <w:t>AI</w:t>
            </w:r>
          </w:p>
        </w:tc>
        <w:tc>
          <w:tcPr>
            <w:tcW w:w="4200" w:type="dxa"/>
          </w:tcPr>
          <w:p w14:paraId="684F317A" w14:textId="77777777" w:rsidR="00B50050" w:rsidRDefault="00B50050" w:rsidP="0088127C">
            <w:pPr>
              <w:pStyle w:val="OtherTableBody"/>
            </w:pPr>
            <w:r>
              <w:t>Active Inpatient</w:t>
            </w:r>
          </w:p>
        </w:tc>
      </w:tr>
      <w:tr w:rsidR="00B50050" w14:paraId="57F5F108" w14:textId="77777777" w:rsidTr="00195548">
        <w:tc>
          <w:tcPr>
            <w:tcW w:w="600" w:type="dxa"/>
          </w:tcPr>
          <w:p w14:paraId="054695D7" w14:textId="77777777" w:rsidR="00B50050" w:rsidRDefault="00B50050" w:rsidP="0088127C">
            <w:pPr>
              <w:pStyle w:val="OtherTableBody"/>
            </w:pPr>
          </w:p>
        </w:tc>
        <w:tc>
          <w:tcPr>
            <w:tcW w:w="600" w:type="dxa"/>
          </w:tcPr>
          <w:p w14:paraId="7FEF0D54" w14:textId="77777777" w:rsidR="00B50050" w:rsidRDefault="00B50050" w:rsidP="0088127C">
            <w:pPr>
              <w:pStyle w:val="OtherTableBody"/>
            </w:pPr>
            <w:r>
              <w:t>0216</w:t>
            </w:r>
          </w:p>
        </w:tc>
        <w:tc>
          <w:tcPr>
            <w:tcW w:w="2600" w:type="dxa"/>
          </w:tcPr>
          <w:p w14:paraId="10DF4083" w14:textId="77777777" w:rsidR="00B50050" w:rsidRDefault="00B50050" w:rsidP="0088127C">
            <w:pPr>
              <w:pStyle w:val="OtherTableBody"/>
            </w:pPr>
          </w:p>
        </w:tc>
        <w:tc>
          <w:tcPr>
            <w:tcW w:w="1400" w:type="dxa"/>
          </w:tcPr>
          <w:p w14:paraId="5FBA91C4" w14:textId="77777777" w:rsidR="00B50050" w:rsidRDefault="00B50050" w:rsidP="0088127C">
            <w:pPr>
              <w:pStyle w:val="OtherTableBody"/>
            </w:pPr>
            <w:r>
              <w:t>DI</w:t>
            </w:r>
          </w:p>
        </w:tc>
        <w:tc>
          <w:tcPr>
            <w:tcW w:w="4200" w:type="dxa"/>
          </w:tcPr>
          <w:p w14:paraId="1377048A" w14:textId="77777777" w:rsidR="00B50050" w:rsidRDefault="00B50050" w:rsidP="0088127C">
            <w:pPr>
              <w:pStyle w:val="OtherTableBody"/>
            </w:pPr>
            <w:r>
              <w:t>Discharged Inpatient</w:t>
            </w:r>
          </w:p>
        </w:tc>
      </w:tr>
      <w:tr w:rsidR="00B50050" w14:paraId="1EA730F2" w14:textId="77777777" w:rsidTr="00195548">
        <w:tc>
          <w:tcPr>
            <w:tcW w:w="600" w:type="dxa"/>
          </w:tcPr>
          <w:p w14:paraId="112CA403" w14:textId="77777777" w:rsidR="00B50050" w:rsidRDefault="00B50050" w:rsidP="0088127C">
            <w:pPr>
              <w:pStyle w:val="OtherTableBody"/>
            </w:pPr>
            <w:r>
              <w:t>User</w:t>
            </w:r>
          </w:p>
        </w:tc>
        <w:tc>
          <w:tcPr>
            <w:tcW w:w="600" w:type="dxa"/>
          </w:tcPr>
          <w:p w14:paraId="789CD456" w14:textId="77777777" w:rsidR="00B50050" w:rsidRDefault="00B50050" w:rsidP="0088127C">
            <w:pPr>
              <w:pStyle w:val="OtherTableBody"/>
            </w:pPr>
          </w:p>
        </w:tc>
        <w:tc>
          <w:tcPr>
            <w:tcW w:w="2600" w:type="dxa"/>
          </w:tcPr>
          <w:p w14:paraId="338AF1DC" w14:textId="77777777" w:rsidR="00B50050" w:rsidRDefault="00B50050" w:rsidP="0088127C">
            <w:pPr>
              <w:pStyle w:val="OtherTableBody"/>
            </w:pPr>
            <w:r>
              <w:t>Visit Priority Code</w:t>
            </w:r>
          </w:p>
        </w:tc>
        <w:tc>
          <w:tcPr>
            <w:tcW w:w="1400" w:type="dxa"/>
          </w:tcPr>
          <w:p w14:paraId="746D6042" w14:textId="77777777" w:rsidR="00B50050" w:rsidRDefault="00B50050" w:rsidP="0088127C">
            <w:pPr>
              <w:pStyle w:val="OtherTableBody"/>
            </w:pPr>
          </w:p>
        </w:tc>
        <w:tc>
          <w:tcPr>
            <w:tcW w:w="4200" w:type="dxa"/>
          </w:tcPr>
          <w:p w14:paraId="2312ADED" w14:textId="77777777" w:rsidR="00B50050" w:rsidRDefault="00B50050" w:rsidP="0088127C">
            <w:pPr>
              <w:pStyle w:val="OtherTableBody"/>
            </w:pPr>
          </w:p>
        </w:tc>
      </w:tr>
      <w:tr w:rsidR="00B50050" w14:paraId="5AFE5953" w14:textId="77777777" w:rsidTr="00195548">
        <w:tc>
          <w:tcPr>
            <w:tcW w:w="600" w:type="dxa"/>
          </w:tcPr>
          <w:p w14:paraId="0F0D7135" w14:textId="77777777" w:rsidR="00B50050" w:rsidRDefault="00B50050" w:rsidP="0088127C">
            <w:pPr>
              <w:pStyle w:val="OtherTableBody"/>
            </w:pPr>
          </w:p>
        </w:tc>
        <w:tc>
          <w:tcPr>
            <w:tcW w:w="600" w:type="dxa"/>
          </w:tcPr>
          <w:p w14:paraId="11BCC810" w14:textId="77777777" w:rsidR="00B50050" w:rsidRDefault="00B50050" w:rsidP="0088127C">
            <w:pPr>
              <w:pStyle w:val="OtherTableBody"/>
            </w:pPr>
            <w:r>
              <w:t>0217</w:t>
            </w:r>
          </w:p>
        </w:tc>
        <w:tc>
          <w:tcPr>
            <w:tcW w:w="2600" w:type="dxa"/>
          </w:tcPr>
          <w:p w14:paraId="1253BE12" w14:textId="77777777" w:rsidR="00B50050" w:rsidRDefault="00B50050" w:rsidP="0088127C">
            <w:pPr>
              <w:pStyle w:val="OtherTableBody"/>
            </w:pPr>
          </w:p>
        </w:tc>
        <w:tc>
          <w:tcPr>
            <w:tcW w:w="1400" w:type="dxa"/>
          </w:tcPr>
          <w:p w14:paraId="31AF6B1E" w14:textId="77777777" w:rsidR="00B50050" w:rsidRDefault="00B50050" w:rsidP="0088127C">
            <w:pPr>
              <w:pStyle w:val="OtherTableBody"/>
            </w:pPr>
            <w:r>
              <w:t>1</w:t>
            </w:r>
          </w:p>
        </w:tc>
        <w:tc>
          <w:tcPr>
            <w:tcW w:w="4200" w:type="dxa"/>
          </w:tcPr>
          <w:p w14:paraId="31AD28AE" w14:textId="77777777" w:rsidR="00B50050" w:rsidRDefault="00B50050" w:rsidP="0088127C">
            <w:pPr>
              <w:pStyle w:val="OtherTableBody"/>
            </w:pPr>
            <w:r>
              <w:t>Emergency</w:t>
            </w:r>
          </w:p>
        </w:tc>
      </w:tr>
      <w:tr w:rsidR="00B50050" w14:paraId="158A4D5E" w14:textId="77777777" w:rsidTr="00195548">
        <w:tc>
          <w:tcPr>
            <w:tcW w:w="600" w:type="dxa"/>
          </w:tcPr>
          <w:p w14:paraId="6AB5B53E" w14:textId="77777777" w:rsidR="00B50050" w:rsidRDefault="00B50050" w:rsidP="0088127C">
            <w:pPr>
              <w:pStyle w:val="OtherTableBody"/>
            </w:pPr>
          </w:p>
        </w:tc>
        <w:tc>
          <w:tcPr>
            <w:tcW w:w="600" w:type="dxa"/>
          </w:tcPr>
          <w:p w14:paraId="57F70189" w14:textId="77777777" w:rsidR="00B50050" w:rsidRDefault="00B50050" w:rsidP="0088127C">
            <w:pPr>
              <w:pStyle w:val="OtherTableBody"/>
            </w:pPr>
            <w:r>
              <w:t>0217</w:t>
            </w:r>
          </w:p>
        </w:tc>
        <w:tc>
          <w:tcPr>
            <w:tcW w:w="2600" w:type="dxa"/>
          </w:tcPr>
          <w:p w14:paraId="3A02C1D5" w14:textId="77777777" w:rsidR="00B50050" w:rsidRDefault="00B50050" w:rsidP="0088127C">
            <w:pPr>
              <w:pStyle w:val="OtherTableBody"/>
            </w:pPr>
          </w:p>
        </w:tc>
        <w:tc>
          <w:tcPr>
            <w:tcW w:w="1400" w:type="dxa"/>
          </w:tcPr>
          <w:p w14:paraId="16D2D2C9" w14:textId="77777777" w:rsidR="00B50050" w:rsidRDefault="00B50050" w:rsidP="0088127C">
            <w:pPr>
              <w:pStyle w:val="OtherTableBody"/>
            </w:pPr>
            <w:r>
              <w:t>2</w:t>
            </w:r>
          </w:p>
        </w:tc>
        <w:tc>
          <w:tcPr>
            <w:tcW w:w="4200" w:type="dxa"/>
          </w:tcPr>
          <w:p w14:paraId="30ED2AA8" w14:textId="77777777" w:rsidR="00B50050" w:rsidRDefault="00B50050" w:rsidP="0088127C">
            <w:pPr>
              <w:pStyle w:val="OtherTableBody"/>
            </w:pPr>
            <w:r>
              <w:t>Urgent</w:t>
            </w:r>
          </w:p>
        </w:tc>
      </w:tr>
      <w:tr w:rsidR="00B50050" w14:paraId="0D8DAF7F" w14:textId="77777777" w:rsidTr="00195548">
        <w:tc>
          <w:tcPr>
            <w:tcW w:w="600" w:type="dxa"/>
          </w:tcPr>
          <w:p w14:paraId="75C6DCEC" w14:textId="77777777" w:rsidR="00B50050" w:rsidRDefault="00B50050" w:rsidP="0088127C">
            <w:pPr>
              <w:pStyle w:val="OtherTableBody"/>
            </w:pPr>
          </w:p>
        </w:tc>
        <w:tc>
          <w:tcPr>
            <w:tcW w:w="600" w:type="dxa"/>
          </w:tcPr>
          <w:p w14:paraId="69163867" w14:textId="77777777" w:rsidR="00B50050" w:rsidRDefault="00B50050" w:rsidP="0088127C">
            <w:pPr>
              <w:pStyle w:val="OtherTableBody"/>
            </w:pPr>
            <w:r>
              <w:t>0217</w:t>
            </w:r>
          </w:p>
        </w:tc>
        <w:tc>
          <w:tcPr>
            <w:tcW w:w="2600" w:type="dxa"/>
          </w:tcPr>
          <w:p w14:paraId="147EAC33" w14:textId="77777777" w:rsidR="00B50050" w:rsidRDefault="00B50050" w:rsidP="0088127C">
            <w:pPr>
              <w:pStyle w:val="OtherTableBody"/>
            </w:pPr>
          </w:p>
        </w:tc>
        <w:tc>
          <w:tcPr>
            <w:tcW w:w="1400" w:type="dxa"/>
          </w:tcPr>
          <w:p w14:paraId="5AA0DFC4" w14:textId="77777777" w:rsidR="00B50050" w:rsidRDefault="00B50050" w:rsidP="0088127C">
            <w:pPr>
              <w:pStyle w:val="OtherTableBody"/>
            </w:pPr>
            <w:r>
              <w:t>3</w:t>
            </w:r>
          </w:p>
        </w:tc>
        <w:tc>
          <w:tcPr>
            <w:tcW w:w="4200" w:type="dxa"/>
          </w:tcPr>
          <w:p w14:paraId="68B547BB" w14:textId="77777777" w:rsidR="00B50050" w:rsidRDefault="00B50050" w:rsidP="0088127C">
            <w:pPr>
              <w:pStyle w:val="OtherTableBody"/>
            </w:pPr>
            <w:r>
              <w:t>Elective</w:t>
            </w:r>
          </w:p>
        </w:tc>
      </w:tr>
      <w:tr w:rsidR="00B50050" w14:paraId="52A94934" w14:textId="77777777" w:rsidTr="00195548">
        <w:tc>
          <w:tcPr>
            <w:tcW w:w="600" w:type="dxa"/>
          </w:tcPr>
          <w:p w14:paraId="0F925775" w14:textId="77777777" w:rsidR="00B50050" w:rsidRDefault="00B50050" w:rsidP="0088127C">
            <w:pPr>
              <w:pStyle w:val="OtherTableBody"/>
            </w:pPr>
            <w:r>
              <w:t>User</w:t>
            </w:r>
          </w:p>
        </w:tc>
        <w:tc>
          <w:tcPr>
            <w:tcW w:w="600" w:type="dxa"/>
          </w:tcPr>
          <w:p w14:paraId="7C31DF71" w14:textId="77777777" w:rsidR="00B50050" w:rsidRDefault="00B50050" w:rsidP="0088127C">
            <w:pPr>
              <w:pStyle w:val="OtherTableBody"/>
            </w:pPr>
          </w:p>
        </w:tc>
        <w:tc>
          <w:tcPr>
            <w:tcW w:w="2600" w:type="dxa"/>
          </w:tcPr>
          <w:p w14:paraId="2055FE3E" w14:textId="77777777" w:rsidR="00B50050" w:rsidRDefault="00B50050" w:rsidP="0088127C">
            <w:pPr>
              <w:pStyle w:val="OtherTableBody"/>
            </w:pPr>
            <w:r>
              <w:t>Patient Charge Adjustment</w:t>
            </w:r>
          </w:p>
        </w:tc>
        <w:tc>
          <w:tcPr>
            <w:tcW w:w="1400" w:type="dxa"/>
          </w:tcPr>
          <w:p w14:paraId="1E0764AC" w14:textId="77777777" w:rsidR="00B50050" w:rsidRDefault="00B50050" w:rsidP="0088127C">
            <w:pPr>
              <w:pStyle w:val="OtherTableBody"/>
            </w:pPr>
          </w:p>
        </w:tc>
        <w:tc>
          <w:tcPr>
            <w:tcW w:w="4200" w:type="dxa"/>
          </w:tcPr>
          <w:p w14:paraId="1CADCD4A" w14:textId="77777777" w:rsidR="00B50050" w:rsidRDefault="00B50050" w:rsidP="0088127C">
            <w:pPr>
              <w:pStyle w:val="OtherTableBody"/>
            </w:pPr>
          </w:p>
        </w:tc>
      </w:tr>
      <w:tr w:rsidR="00B50050" w14:paraId="1433E848" w14:textId="77777777" w:rsidTr="00195548">
        <w:tc>
          <w:tcPr>
            <w:tcW w:w="600" w:type="dxa"/>
          </w:tcPr>
          <w:p w14:paraId="436A2802" w14:textId="77777777" w:rsidR="00B50050" w:rsidRDefault="00B50050" w:rsidP="0088127C">
            <w:pPr>
              <w:pStyle w:val="OtherTableBody"/>
            </w:pPr>
          </w:p>
        </w:tc>
        <w:tc>
          <w:tcPr>
            <w:tcW w:w="600" w:type="dxa"/>
          </w:tcPr>
          <w:p w14:paraId="5A8D9F94" w14:textId="77777777" w:rsidR="00B50050" w:rsidRDefault="00B50050" w:rsidP="0088127C">
            <w:pPr>
              <w:pStyle w:val="OtherTableBody"/>
            </w:pPr>
            <w:r>
              <w:t>0218</w:t>
            </w:r>
          </w:p>
        </w:tc>
        <w:tc>
          <w:tcPr>
            <w:tcW w:w="2600" w:type="dxa"/>
          </w:tcPr>
          <w:p w14:paraId="062FDC37" w14:textId="77777777" w:rsidR="00B50050" w:rsidRDefault="00B50050" w:rsidP="0088127C">
            <w:pPr>
              <w:pStyle w:val="OtherTableBody"/>
            </w:pPr>
          </w:p>
        </w:tc>
        <w:tc>
          <w:tcPr>
            <w:tcW w:w="1400" w:type="dxa"/>
          </w:tcPr>
          <w:p w14:paraId="751FEF96" w14:textId="77777777" w:rsidR="00B50050" w:rsidRDefault="00B50050" w:rsidP="0088127C">
            <w:pPr>
              <w:pStyle w:val="OtherTableBody"/>
            </w:pPr>
            <w:r>
              <w:t>...</w:t>
            </w:r>
          </w:p>
        </w:tc>
        <w:tc>
          <w:tcPr>
            <w:tcW w:w="4200" w:type="dxa"/>
          </w:tcPr>
          <w:p w14:paraId="653743E0" w14:textId="77777777" w:rsidR="00B50050" w:rsidRDefault="00B50050" w:rsidP="0088127C">
            <w:pPr>
              <w:pStyle w:val="OtherTableBody"/>
            </w:pPr>
            <w:r>
              <w:t>No suggested values defined</w:t>
            </w:r>
          </w:p>
        </w:tc>
      </w:tr>
      <w:tr w:rsidR="00B50050" w14:paraId="2A6DFE15" w14:textId="77777777" w:rsidTr="00195548">
        <w:tc>
          <w:tcPr>
            <w:tcW w:w="600" w:type="dxa"/>
          </w:tcPr>
          <w:p w14:paraId="2662C7F5" w14:textId="77777777" w:rsidR="00B50050" w:rsidRDefault="00B50050" w:rsidP="0088127C">
            <w:pPr>
              <w:pStyle w:val="OtherTableBody"/>
            </w:pPr>
            <w:r>
              <w:t>User</w:t>
            </w:r>
          </w:p>
        </w:tc>
        <w:tc>
          <w:tcPr>
            <w:tcW w:w="600" w:type="dxa"/>
          </w:tcPr>
          <w:p w14:paraId="369DC584" w14:textId="77777777" w:rsidR="00B50050" w:rsidRDefault="00B50050" w:rsidP="0088127C">
            <w:pPr>
              <w:pStyle w:val="OtherTableBody"/>
            </w:pPr>
          </w:p>
        </w:tc>
        <w:tc>
          <w:tcPr>
            <w:tcW w:w="2600" w:type="dxa"/>
          </w:tcPr>
          <w:p w14:paraId="5DAF25AE" w14:textId="77777777" w:rsidR="00B50050" w:rsidRDefault="00B50050" w:rsidP="0088127C">
            <w:pPr>
              <w:pStyle w:val="OtherTableBody"/>
            </w:pPr>
            <w:r>
              <w:t>Recurring Service Code</w:t>
            </w:r>
          </w:p>
        </w:tc>
        <w:tc>
          <w:tcPr>
            <w:tcW w:w="1400" w:type="dxa"/>
          </w:tcPr>
          <w:p w14:paraId="23455E0D" w14:textId="77777777" w:rsidR="00B50050" w:rsidRDefault="00B50050" w:rsidP="0088127C">
            <w:pPr>
              <w:pStyle w:val="OtherTableBody"/>
            </w:pPr>
          </w:p>
        </w:tc>
        <w:tc>
          <w:tcPr>
            <w:tcW w:w="4200" w:type="dxa"/>
          </w:tcPr>
          <w:p w14:paraId="3735EA65" w14:textId="77777777" w:rsidR="00B50050" w:rsidRDefault="00B50050" w:rsidP="0088127C">
            <w:pPr>
              <w:pStyle w:val="OtherTableBody"/>
            </w:pPr>
          </w:p>
        </w:tc>
      </w:tr>
      <w:tr w:rsidR="00B50050" w14:paraId="698AE299" w14:textId="77777777" w:rsidTr="00195548">
        <w:tc>
          <w:tcPr>
            <w:tcW w:w="600" w:type="dxa"/>
          </w:tcPr>
          <w:p w14:paraId="58B939DA" w14:textId="77777777" w:rsidR="00B50050" w:rsidRDefault="00B50050" w:rsidP="0088127C">
            <w:pPr>
              <w:pStyle w:val="OtherTableBody"/>
            </w:pPr>
          </w:p>
        </w:tc>
        <w:tc>
          <w:tcPr>
            <w:tcW w:w="600" w:type="dxa"/>
          </w:tcPr>
          <w:p w14:paraId="54ED524F" w14:textId="77777777" w:rsidR="00B50050" w:rsidRDefault="00B50050" w:rsidP="0088127C">
            <w:pPr>
              <w:pStyle w:val="OtherTableBody"/>
            </w:pPr>
            <w:r>
              <w:t>0219</w:t>
            </w:r>
          </w:p>
        </w:tc>
        <w:tc>
          <w:tcPr>
            <w:tcW w:w="2600" w:type="dxa"/>
          </w:tcPr>
          <w:p w14:paraId="2F7B930B" w14:textId="77777777" w:rsidR="00B50050" w:rsidRDefault="00B50050" w:rsidP="0088127C">
            <w:pPr>
              <w:pStyle w:val="OtherTableBody"/>
            </w:pPr>
          </w:p>
        </w:tc>
        <w:tc>
          <w:tcPr>
            <w:tcW w:w="1400" w:type="dxa"/>
          </w:tcPr>
          <w:p w14:paraId="32C4C784" w14:textId="77777777" w:rsidR="00B50050" w:rsidRDefault="00B50050" w:rsidP="0088127C">
            <w:pPr>
              <w:pStyle w:val="OtherTableBody"/>
            </w:pPr>
            <w:r>
              <w:t>...</w:t>
            </w:r>
          </w:p>
        </w:tc>
        <w:tc>
          <w:tcPr>
            <w:tcW w:w="4200" w:type="dxa"/>
          </w:tcPr>
          <w:p w14:paraId="4226E779" w14:textId="77777777" w:rsidR="00B50050" w:rsidRDefault="00B50050" w:rsidP="0088127C">
            <w:pPr>
              <w:pStyle w:val="OtherTableBody"/>
            </w:pPr>
            <w:r>
              <w:t>No suggested values defined</w:t>
            </w:r>
          </w:p>
        </w:tc>
      </w:tr>
      <w:tr w:rsidR="00B50050" w14:paraId="615E2963" w14:textId="77777777" w:rsidTr="00195548">
        <w:tc>
          <w:tcPr>
            <w:tcW w:w="600" w:type="dxa"/>
          </w:tcPr>
          <w:p w14:paraId="1023F907" w14:textId="77777777" w:rsidR="00B50050" w:rsidRDefault="00B50050" w:rsidP="0088127C">
            <w:pPr>
              <w:pStyle w:val="OtherTableBody"/>
            </w:pPr>
            <w:r>
              <w:t>User</w:t>
            </w:r>
          </w:p>
        </w:tc>
        <w:tc>
          <w:tcPr>
            <w:tcW w:w="600" w:type="dxa"/>
          </w:tcPr>
          <w:p w14:paraId="4F15352B" w14:textId="77777777" w:rsidR="00B50050" w:rsidRDefault="00B50050" w:rsidP="0088127C">
            <w:pPr>
              <w:pStyle w:val="OtherTableBody"/>
            </w:pPr>
          </w:p>
        </w:tc>
        <w:tc>
          <w:tcPr>
            <w:tcW w:w="2600" w:type="dxa"/>
          </w:tcPr>
          <w:p w14:paraId="7BA5923A" w14:textId="77777777" w:rsidR="00B50050" w:rsidRDefault="00B50050" w:rsidP="0088127C">
            <w:pPr>
              <w:pStyle w:val="OtherTableBody"/>
            </w:pPr>
            <w:r>
              <w:t>Living Arrangement</w:t>
            </w:r>
          </w:p>
        </w:tc>
        <w:tc>
          <w:tcPr>
            <w:tcW w:w="1400" w:type="dxa"/>
          </w:tcPr>
          <w:p w14:paraId="19E7B295" w14:textId="77777777" w:rsidR="00B50050" w:rsidRDefault="00B50050" w:rsidP="0088127C">
            <w:pPr>
              <w:pStyle w:val="OtherTableBody"/>
            </w:pPr>
          </w:p>
        </w:tc>
        <w:tc>
          <w:tcPr>
            <w:tcW w:w="4200" w:type="dxa"/>
          </w:tcPr>
          <w:p w14:paraId="68BACD2D" w14:textId="77777777" w:rsidR="00B50050" w:rsidRDefault="00B50050" w:rsidP="0088127C">
            <w:pPr>
              <w:pStyle w:val="OtherTableBody"/>
            </w:pPr>
          </w:p>
        </w:tc>
      </w:tr>
      <w:tr w:rsidR="00B50050" w14:paraId="151827D3" w14:textId="77777777" w:rsidTr="00195548">
        <w:tc>
          <w:tcPr>
            <w:tcW w:w="600" w:type="dxa"/>
          </w:tcPr>
          <w:p w14:paraId="7466A656" w14:textId="77777777" w:rsidR="00B50050" w:rsidRDefault="00B50050" w:rsidP="0088127C">
            <w:pPr>
              <w:pStyle w:val="OtherTableBody"/>
            </w:pPr>
          </w:p>
        </w:tc>
        <w:tc>
          <w:tcPr>
            <w:tcW w:w="600" w:type="dxa"/>
          </w:tcPr>
          <w:p w14:paraId="2108163F" w14:textId="77777777" w:rsidR="00B50050" w:rsidRDefault="00B50050" w:rsidP="0088127C">
            <w:pPr>
              <w:pStyle w:val="OtherTableBody"/>
            </w:pPr>
            <w:r>
              <w:t>0220</w:t>
            </w:r>
          </w:p>
        </w:tc>
        <w:tc>
          <w:tcPr>
            <w:tcW w:w="2600" w:type="dxa"/>
          </w:tcPr>
          <w:p w14:paraId="4E4A4308" w14:textId="77777777" w:rsidR="00B50050" w:rsidRDefault="00B50050" w:rsidP="0088127C">
            <w:pPr>
              <w:pStyle w:val="OtherTableBody"/>
            </w:pPr>
          </w:p>
        </w:tc>
        <w:tc>
          <w:tcPr>
            <w:tcW w:w="1400" w:type="dxa"/>
          </w:tcPr>
          <w:p w14:paraId="11FA6313" w14:textId="77777777" w:rsidR="00B50050" w:rsidRDefault="00B50050" w:rsidP="0088127C">
            <w:pPr>
              <w:pStyle w:val="OtherTableBody"/>
            </w:pPr>
            <w:r>
              <w:t>A</w:t>
            </w:r>
          </w:p>
        </w:tc>
        <w:tc>
          <w:tcPr>
            <w:tcW w:w="4200" w:type="dxa"/>
          </w:tcPr>
          <w:p w14:paraId="4DB78939" w14:textId="77777777" w:rsidR="00B50050" w:rsidRDefault="00B50050" w:rsidP="0088127C">
            <w:pPr>
              <w:pStyle w:val="OtherTableBody"/>
            </w:pPr>
            <w:r>
              <w:t>Alone</w:t>
            </w:r>
          </w:p>
        </w:tc>
      </w:tr>
      <w:tr w:rsidR="00B50050" w14:paraId="73CF935D" w14:textId="77777777" w:rsidTr="00195548">
        <w:tc>
          <w:tcPr>
            <w:tcW w:w="600" w:type="dxa"/>
          </w:tcPr>
          <w:p w14:paraId="5ABC9481" w14:textId="77777777" w:rsidR="00B50050" w:rsidRDefault="00B50050" w:rsidP="0088127C">
            <w:pPr>
              <w:pStyle w:val="OtherTableBody"/>
            </w:pPr>
          </w:p>
        </w:tc>
        <w:tc>
          <w:tcPr>
            <w:tcW w:w="600" w:type="dxa"/>
          </w:tcPr>
          <w:p w14:paraId="0F9A0450" w14:textId="77777777" w:rsidR="00B50050" w:rsidRDefault="00B50050" w:rsidP="0088127C">
            <w:pPr>
              <w:pStyle w:val="OtherTableBody"/>
            </w:pPr>
            <w:r>
              <w:t>0220</w:t>
            </w:r>
          </w:p>
        </w:tc>
        <w:tc>
          <w:tcPr>
            <w:tcW w:w="2600" w:type="dxa"/>
          </w:tcPr>
          <w:p w14:paraId="22A436AC" w14:textId="77777777" w:rsidR="00B50050" w:rsidRDefault="00B50050" w:rsidP="0088127C">
            <w:pPr>
              <w:pStyle w:val="OtherTableBody"/>
            </w:pPr>
          </w:p>
        </w:tc>
        <w:tc>
          <w:tcPr>
            <w:tcW w:w="1400" w:type="dxa"/>
          </w:tcPr>
          <w:p w14:paraId="10D23483" w14:textId="77777777" w:rsidR="00B50050" w:rsidRDefault="00B50050" w:rsidP="0088127C">
            <w:pPr>
              <w:pStyle w:val="OtherTableBody"/>
            </w:pPr>
            <w:r>
              <w:t>F</w:t>
            </w:r>
          </w:p>
        </w:tc>
        <w:tc>
          <w:tcPr>
            <w:tcW w:w="4200" w:type="dxa"/>
          </w:tcPr>
          <w:p w14:paraId="6B3538C3" w14:textId="77777777" w:rsidR="00B50050" w:rsidRDefault="00B50050" w:rsidP="0088127C">
            <w:pPr>
              <w:pStyle w:val="OtherTableBody"/>
            </w:pPr>
            <w:r>
              <w:t>Family</w:t>
            </w:r>
          </w:p>
        </w:tc>
      </w:tr>
      <w:tr w:rsidR="00B50050" w14:paraId="41E5147E" w14:textId="77777777" w:rsidTr="00195548">
        <w:tc>
          <w:tcPr>
            <w:tcW w:w="600" w:type="dxa"/>
          </w:tcPr>
          <w:p w14:paraId="7D5540CE" w14:textId="77777777" w:rsidR="00B50050" w:rsidRDefault="00B50050" w:rsidP="0088127C">
            <w:pPr>
              <w:pStyle w:val="OtherTableBody"/>
            </w:pPr>
          </w:p>
        </w:tc>
        <w:tc>
          <w:tcPr>
            <w:tcW w:w="600" w:type="dxa"/>
          </w:tcPr>
          <w:p w14:paraId="4AA41FF0" w14:textId="77777777" w:rsidR="00B50050" w:rsidRDefault="00B50050" w:rsidP="0088127C">
            <w:pPr>
              <w:pStyle w:val="OtherTableBody"/>
            </w:pPr>
            <w:r>
              <w:t>0220</w:t>
            </w:r>
          </w:p>
        </w:tc>
        <w:tc>
          <w:tcPr>
            <w:tcW w:w="2600" w:type="dxa"/>
          </w:tcPr>
          <w:p w14:paraId="156A12D5" w14:textId="77777777" w:rsidR="00B50050" w:rsidRDefault="00B50050" w:rsidP="0088127C">
            <w:pPr>
              <w:pStyle w:val="OtherTableBody"/>
            </w:pPr>
          </w:p>
        </w:tc>
        <w:tc>
          <w:tcPr>
            <w:tcW w:w="1400" w:type="dxa"/>
          </w:tcPr>
          <w:p w14:paraId="21612449" w14:textId="77777777" w:rsidR="00B50050" w:rsidRDefault="00B50050" w:rsidP="0088127C">
            <w:pPr>
              <w:pStyle w:val="OtherTableBody"/>
            </w:pPr>
            <w:r>
              <w:t>I</w:t>
            </w:r>
          </w:p>
        </w:tc>
        <w:tc>
          <w:tcPr>
            <w:tcW w:w="4200" w:type="dxa"/>
          </w:tcPr>
          <w:p w14:paraId="26B9D31F" w14:textId="77777777" w:rsidR="00B50050" w:rsidRDefault="00B50050" w:rsidP="0088127C">
            <w:pPr>
              <w:pStyle w:val="OtherTableBody"/>
            </w:pPr>
            <w:r>
              <w:t>Institution</w:t>
            </w:r>
          </w:p>
        </w:tc>
      </w:tr>
      <w:tr w:rsidR="00B50050" w14:paraId="3FE4E661" w14:textId="77777777" w:rsidTr="00195548">
        <w:tc>
          <w:tcPr>
            <w:tcW w:w="600" w:type="dxa"/>
          </w:tcPr>
          <w:p w14:paraId="0C500383" w14:textId="77777777" w:rsidR="00B50050" w:rsidRDefault="00B50050" w:rsidP="0088127C">
            <w:pPr>
              <w:pStyle w:val="OtherTableBody"/>
            </w:pPr>
          </w:p>
        </w:tc>
        <w:tc>
          <w:tcPr>
            <w:tcW w:w="600" w:type="dxa"/>
          </w:tcPr>
          <w:p w14:paraId="74A374FB" w14:textId="77777777" w:rsidR="00B50050" w:rsidRDefault="00B50050" w:rsidP="0088127C">
            <w:pPr>
              <w:pStyle w:val="OtherTableBody"/>
            </w:pPr>
            <w:r>
              <w:t>0220</w:t>
            </w:r>
          </w:p>
        </w:tc>
        <w:tc>
          <w:tcPr>
            <w:tcW w:w="2600" w:type="dxa"/>
          </w:tcPr>
          <w:p w14:paraId="3DCBAA75" w14:textId="77777777" w:rsidR="00B50050" w:rsidRDefault="00B50050" w:rsidP="0088127C">
            <w:pPr>
              <w:pStyle w:val="OtherTableBody"/>
            </w:pPr>
          </w:p>
        </w:tc>
        <w:tc>
          <w:tcPr>
            <w:tcW w:w="1400" w:type="dxa"/>
          </w:tcPr>
          <w:p w14:paraId="49572C49" w14:textId="77777777" w:rsidR="00B50050" w:rsidRDefault="00B50050" w:rsidP="0088127C">
            <w:pPr>
              <w:pStyle w:val="OtherTableBody"/>
            </w:pPr>
            <w:r>
              <w:t>R</w:t>
            </w:r>
          </w:p>
        </w:tc>
        <w:tc>
          <w:tcPr>
            <w:tcW w:w="4200" w:type="dxa"/>
          </w:tcPr>
          <w:p w14:paraId="304AC7EF" w14:textId="77777777" w:rsidR="00B50050" w:rsidRDefault="00B50050" w:rsidP="0088127C">
            <w:pPr>
              <w:pStyle w:val="OtherTableBody"/>
            </w:pPr>
            <w:r>
              <w:t>Relative</w:t>
            </w:r>
          </w:p>
        </w:tc>
      </w:tr>
      <w:tr w:rsidR="00B50050" w14:paraId="75920656" w14:textId="77777777" w:rsidTr="00195548">
        <w:tc>
          <w:tcPr>
            <w:tcW w:w="600" w:type="dxa"/>
          </w:tcPr>
          <w:p w14:paraId="4B66E6D0" w14:textId="77777777" w:rsidR="00B50050" w:rsidRDefault="00B50050" w:rsidP="0088127C">
            <w:pPr>
              <w:pStyle w:val="OtherTableBody"/>
            </w:pPr>
          </w:p>
        </w:tc>
        <w:tc>
          <w:tcPr>
            <w:tcW w:w="600" w:type="dxa"/>
          </w:tcPr>
          <w:p w14:paraId="45B18FA8" w14:textId="77777777" w:rsidR="00B50050" w:rsidRDefault="00B50050" w:rsidP="0088127C">
            <w:pPr>
              <w:pStyle w:val="OtherTableBody"/>
            </w:pPr>
            <w:r>
              <w:t>0220</w:t>
            </w:r>
          </w:p>
        </w:tc>
        <w:tc>
          <w:tcPr>
            <w:tcW w:w="2600" w:type="dxa"/>
          </w:tcPr>
          <w:p w14:paraId="47E0EE8E" w14:textId="77777777" w:rsidR="00B50050" w:rsidRDefault="00B50050" w:rsidP="0088127C">
            <w:pPr>
              <w:pStyle w:val="OtherTableBody"/>
            </w:pPr>
          </w:p>
        </w:tc>
        <w:tc>
          <w:tcPr>
            <w:tcW w:w="1400" w:type="dxa"/>
          </w:tcPr>
          <w:p w14:paraId="1B2CA537" w14:textId="77777777" w:rsidR="00B50050" w:rsidRDefault="00B50050" w:rsidP="0088127C">
            <w:pPr>
              <w:pStyle w:val="OtherTableBody"/>
            </w:pPr>
            <w:r>
              <w:t>S</w:t>
            </w:r>
          </w:p>
        </w:tc>
        <w:tc>
          <w:tcPr>
            <w:tcW w:w="4200" w:type="dxa"/>
          </w:tcPr>
          <w:p w14:paraId="1ACAEA7A" w14:textId="77777777" w:rsidR="00B50050" w:rsidRDefault="00B50050" w:rsidP="0088127C">
            <w:pPr>
              <w:pStyle w:val="OtherTableBody"/>
            </w:pPr>
            <w:r>
              <w:t>Spouse Only</w:t>
            </w:r>
          </w:p>
        </w:tc>
      </w:tr>
      <w:tr w:rsidR="00B50050" w14:paraId="02D072FB" w14:textId="77777777" w:rsidTr="00195548">
        <w:tc>
          <w:tcPr>
            <w:tcW w:w="600" w:type="dxa"/>
          </w:tcPr>
          <w:p w14:paraId="7E09FE09" w14:textId="77777777" w:rsidR="00B50050" w:rsidRDefault="00B50050" w:rsidP="0088127C">
            <w:pPr>
              <w:pStyle w:val="OtherTableBody"/>
            </w:pPr>
          </w:p>
        </w:tc>
        <w:tc>
          <w:tcPr>
            <w:tcW w:w="600" w:type="dxa"/>
          </w:tcPr>
          <w:p w14:paraId="60639594" w14:textId="77777777" w:rsidR="00B50050" w:rsidRDefault="00B50050" w:rsidP="0088127C">
            <w:pPr>
              <w:pStyle w:val="OtherTableBody"/>
            </w:pPr>
            <w:r>
              <w:t>0220</w:t>
            </w:r>
          </w:p>
        </w:tc>
        <w:tc>
          <w:tcPr>
            <w:tcW w:w="2600" w:type="dxa"/>
          </w:tcPr>
          <w:p w14:paraId="676E47C6" w14:textId="77777777" w:rsidR="00B50050" w:rsidRDefault="00B50050" w:rsidP="0088127C">
            <w:pPr>
              <w:pStyle w:val="OtherTableBody"/>
            </w:pPr>
          </w:p>
        </w:tc>
        <w:tc>
          <w:tcPr>
            <w:tcW w:w="1400" w:type="dxa"/>
          </w:tcPr>
          <w:p w14:paraId="0CC45E2F" w14:textId="77777777" w:rsidR="00B50050" w:rsidRDefault="00B50050" w:rsidP="0088127C">
            <w:pPr>
              <w:pStyle w:val="OtherTableBody"/>
            </w:pPr>
            <w:r>
              <w:t>U</w:t>
            </w:r>
          </w:p>
        </w:tc>
        <w:tc>
          <w:tcPr>
            <w:tcW w:w="4200" w:type="dxa"/>
          </w:tcPr>
          <w:p w14:paraId="645DF016" w14:textId="77777777" w:rsidR="00B50050" w:rsidRDefault="00B50050" w:rsidP="0088127C">
            <w:pPr>
              <w:pStyle w:val="OtherTableBody"/>
            </w:pPr>
            <w:r>
              <w:t>Unknown</w:t>
            </w:r>
          </w:p>
        </w:tc>
      </w:tr>
      <w:tr w:rsidR="00B50050" w14:paraId="069DA488" w14:textId="77777777" w:rsidTr="00195548">
        <w:tc>
          <w:tcPr>
            <w:tcW w:w="600" w:type="dxa"/>
          </w:tcPr>
          <w:p w14:paraId="11D7CBBF" w14:textId="77777777" w:rsidR="00B50050" w:rsidRDefault="00B50050" w:rsidP="0088127C">
            <w:pPr>
              <w:pStyle w:val="OtherTableBody"/>
            </w:pPr>
            <w:r>
              <w:t>User</w:t>
            </w:r>
          </w:p>
        </w:tc>
        <w:tc>
          <w:tcPr>
            <w:tcW w:w="600" w:type="dxa"/>
          </w:tcPr>
          <w:p w14:paraId="1EB01996" w14:textId="77777777" w:rsidR="00B50050" w:rsidRDefault="00B50050" w:rsidP="0088127C">
            <w:pPr>
              <w:pStyle w:val="OtherTableBody"/>
            </w:pPr>
          </w:p>
        </w:tc>
        <w:tc>
          <w:tcPr>
            <w:tcW w:w="2600" w:type="dxa"/>
          </w:tcPr>
          <w:p w14:paraId="64D246A3" w14:textId="77777777" w:rsidR="00B50050" w:rsidRDefault="00B50050" w:rsidP="0088127C">
            <w:pPr>
              <w:pStyle w:val="OtherTableBody"/>
            </w:pPr>
            <w:r>
              <w:t>Contact Reason</w:t>
            </w:r>
          </w:p>
        </w:tc>
        <w:tc>
          <w:tcPr>
            <w:tcW w:w="1400" w:type="dxa"/>
          </w:tcPr>
          <w:p w14:paraId="71ECCF6D" w14:textId="77777777" w:rsidR="00B50050" w:rsidRDefault="00B50050" w:rsidP="0088127C">
            <w:pPr>
              <w:pStyle w:val="OtherTableBody"/>
            </w:pPr>
          </w:p>
        </w:tc>
        <w:tc>
          <w:tcPr>
            <w:tcW w:w="4200" w:type="dxa"/>
          </w:tcPr>
          <w:p w14:paraId="24DE7E3D" w14:textId="77777777" w:rsidR="00B50050" w:rsidRDefault="00B50050" w:rsidP="0088127C">
            <w:pPr>
              <w:pStyle w:val="OtherTableBody"/>
            </w:pPr>
          </w:p>
        </w:tc>
      </w:tr>
      <w:tr w:rsidR="00B50050" w14:paraId="666FEB5F" w14:textId="77777777" w:rsidTr="00195548">
        <w:tc>
          <w:tcPr>
            <w:tcW w:w="600" w:type="dxa"/>
          </w:tcPr>
          <w:p w14:paraId="68BDBBFD" w14:textId="77777777" w:rsidR="00B50050" w:rsidRDefault="00B50050" w:rsidP="0088127C">
            <w:pPr>
              <w:pStyle w:val="OtherTableBody"/>
            </w:pPr>
          </w:p>
        </w:tc>
        <w:tc>
          <w:tcPr>
            <w:tcW w:w="600" w:type="dxa"/>
          </w:tcPr>
          <w:p w14:paraId="51E1B6CB" w14:textId="77777777" w:rsidR="00B50050" w:rsidRDefault="00B50050" w:rsidP="0088127C">
            <w:pPr>
              <w:pStyle w:val="OtherTableBody"/>
            </w:pPr>
            <w:r>
              <w:t>0222</w:t>
            </w:r>
          </w:p>
        </w:tc>
        <w:tc>
          <w:tcPr>
            <w:tcW w:w="2600" w:type="dxa"/>
          </w:tcPr>
          <w:p w14:paraId="5B2E7A70" w14:textId="77777777" w:rsidR="00B50050" w:rsidRDefault="00B50050" w:rsidP="0088127C">
            <w:pPr>
              <w:pStyle w:val="OtherTableBody"/>
            </w:pPr>
          </w:p>
        </w:tc>
        <w:tc>
          <w:tcPr>
            <w:tcW w:w="1400" w:type="dxa"/>
          </w:tcPr>
          <w:p w14:paraId="211BFBB9" w14:textId="77777777" w:rsidR="00B50050" w:rsidRDefault="00B50050" w:rsidP="0088127C">
            <w:pPr>
              <w:pStyle w:val="OtherTableBody"/>
            </w:pPr>
            <w:r>
              <w:t>...</w:t>
            </w:r>
          </w:p>
        </w:tc>
        <w:tc>
          <w:tcPr>
            <w:tcW w:w="4200" w:type="dxa"/>
          </w:tcPr>
          <w:p w14:paraId="4994A44D" w14:textId="77777777" w:rsidR="00B50050" w:rsidRDefault="00B50050" w:rsidP="0088127C">
            <w:pPr>
              <w:pStyle w:val="OtherTableBody"/>
            </w:pPr>
            <w:r>
              <w:t>No suggested values defined</w:t>
            </w:r>
          </w:p>
        </w:tc>
      </w:tr>
      <w:tr w:rsidR="00B50050" w14:paraId="5902F21F" w14:textId="77777777" w:rsidTr="00195548">
        <w:tc>
          <w:tcPr>
            <w:tcW w:w="600" w:type="dxa"/>
          </w:tcPr>
          <w:p w14:paraId="6EA58DB3" w14:textId="77777777" w:rsidR="00B50050" w:rsidRDefault="00B50050" w:rsidP="0088127C">
            <w:pPr>
              <w:pStyle w:val="OtherTableBody"/>
            </w:pPr>
            <w:r>
              <w:t>User</w:t>
            </w:r>
          </w:p>
        </w:tc>
        <w:tc>
          <w:tcPr>
            <w:tcW w:w="600" w:type="dxa"/>
          </w:tcPr>
          <w:p w14:paraId="603A0556" w14:textId="77777777" w:rsidR="00B50050" w:rsidRDefault="00B50050" w:rsidP="0088127C">
            <w:pPr>
              <w:pStyle w:val="OtherTableBody"/>
            </w:pPr>
          </w:p>
        </w:tc>
        <w:tc>
          <w:tcPr>
            <w:tcW w:w="2600" w:type="dxa"/>
          </w:tcPr>
          <w:p w14:paraId="2CEB9114" w14:textId="77777777" w:rsidR="00B50050" w:rsidRDefault="00B50050" w:rsidP="0088127C">
            <w:pPr>
              <w:pStyle w:val="OtherTableBody"/>
            </w:pPr>
            <w:r>
              <w:t>Living Dependency</w:t>
            </w:r>
          </w:p>
        </w:tc>
        <w:tc>
          <w:tcPr>
            <w:tcW w:w="1400" w:type="dxa"/>
          </w:tcPr>
          <w:p w14:paraId="64298820" w14:textId="77777777" w:rsidR="00B50050" w:rsidRDefault="00B50050" w:rsidP="0088127C">
            <w:pPr>
              <w:pStyle w:val="OtherTableBody"/>
            </w:pPr>
          </w:p>
        </w:tc>
        <w:tc>
          <w:tcPr>
            <w:tcW w:w="4200" w:type="dxa"/>
          </w:tcPr>
          <w:p w14:paraId="285827FE" w14:textId="77777777" w:rsidR="00B50050" w:rsidRDefault="00B50050" w:rsidP="0088127C">
            <w:pPr>
              <w:pStyle w:val="OtherTableBody"/>
            </w:pPr>
          </w:p>
        </w:tc>
      </w:tr>
      <w:tr w:rsidR="00B50050" w14:paraId="6B7E1FF2" w14:textId="77777777" w:rsidTr="00195548">
        <w:tc>
          <w:tcPr>
            <w:tcW w:w="600" w:type="dxa"/>
          </w:tcPr>
          <w:p w14:paraId="610F679A" w14:textId="77777777" w:rsidR="00B50050" w:rsidRDefault="00B50050" w:rsidP="0088127C">
            <w:pPr>
              <w:pStyle w:val="OtherTableBody"/>
            </w:pPr>
          </w:p>
        </w:tc>
        <w:tc>
          <w:tcPr>
            <w:tcW w:w="600" w:type="dxa"/>
          </w:tcPr>
          <w:p w14:paraId="27065EB5" w14:textId="77777777" w:rsidR="00B50050" w:rsidRDefault="00B50050" w:rsidP="0088127C">
            <w:pPr>
              <w:pStyle w:val="OtherTableBody"/>
            </w:pPr>
            <w:r>
              <w:t>0223</w:t>
            </w:r>
          </w:p>
        </w:tc>
        <w:tc>
          <w:tcPr>
            <w:tcW w:w="2600" w:type="dxa"/>
          </w:tcPr>
          <w:p w14:paraId="3A6BFE7A" w14:textId="77777777" w:rsidR="00B50050" w:rsidRDefault="00B50050" w:rsidP="0088127C">
            <w:pPr>
              <w:pStyle w:val="OtherTableBody"/>
            </w:pPr>
          </w:p>
        </w:tc>
        <w:tc>
          <w:tcPr>
            <w:tcW w:w="1400" w:type="dxa"/>
          </w:tcPr>
          <w:p w14:paraId="5C0E550D" w14:textId="77777777" w:rsidR="00B50050" w:rsidRDefault="00B50050" w:rsidP="0088127C">
            <w:pPr>
              <w:pStyle w:val="OtherTableBody"/>
            </w:pPr>
            <w:r>
              <w:t>C</w:t>
            </w:r>
          </w:p>
        </w:tc>
        <w:tc>
          <w:tcPr>
            <w:tcW w:w="4200" w:type="dxa"/>
          </w:tcPr>
          <w:p w14:paraId="2CE1BF8C" w14:textId="77777777" w:rsidR="00B50050" w:rsidRDefault="00B50050" w:rsidP="0088127C">
            <w:pPr>
              <w:pStyle w:val="OtherTableBody"/>
            </w:pPr>
            <w:r>
              <w:t>Small Children Dependent</w:t>
            </w:r>
          </w:p>
        </w:tc>
      </w:tr>
      <w:tr w:rsidR="00B50050" w14:paraId="6A55CF48" w14:textId="77777777" w:rsidTr="00195548">
        <w:tc>
          <w:tcPr>
            <w:tcW w:w="600" w:type="dxa"/>
          </w:tcPr>
          <w:p w14:paraId="609C68B2" w14:textId="77777777" w:rsidR="00B50050" w:rsidRDefault="00B50050" w:rsidP="0088127C">
            <w:pPr>
              <w:pStyle w:val="OtherTableBody"/>
            </w:pPr>
          </w:p>
        </w:tc>
        <w:tc>
          <w:tcPr>
            <w:tcW w:w="600" w:type="dxa"/>
          </w:tcPr>
          <w:p w14:paraId="6B695026" w14:textId="77777777" w:rsidR="00B50050" w:rsidRDefault="00B50050" w:rsidP="0088127C">
            <w:pPr>
              <w:pStyle w:val="OtherTableBody"/>
            </w:pPr>
            <w:r>
              <w:t>0223</w:t>
            </w:r>
          </w:p>
        </w:tc>
        <w:tc>
          <w:tcPr>
            <w:tcW w:w="2600" w:type="dxa"/>
          </w:tcPr>
          <w:p w14:paraId="4234B9B1" w14:textId="77777777" w:rsidR="00B50050" w:rsidRDefault="00B50050" w:rsidP="0088127C">
            <w:pPr>
              <w:pStyle w:val="OtherTableBody"/>
            </w:pPr>
          </w:p>
        </w:tc>
        <w:tc>
          <w:tcPr>
            <w:tcW w:w="1400" w:type="dxa"/>
          </w:tcPr>
          <w:p w14:paraId="7BC486C0" w14:textId="77777777" w:rsidR="00B50050" w:rsidRDefault="00B50050" w:rsidP="0088127C">
            <w:pPr>
              <w:pStyle w:val="OtherTableBody"/>
            </w:pPr>
            <w:r>
              <w:t>M</w:t>
            </w:r>
          </w:p>
        </w:tc>
        <w:tc>
          <w:tcPr>
            <w:tcW w:w="4200" w:type="dxa"/>
          </w:tcPr>
          <w:p w14:paraId="3D727095" w14:textId="77777777" w:rsidR="00B50050" w:rsidRDefault="00B50050" w:rsidP="0088127C">
            <w:pPr>
              <w:pStyle w:val="OtherTableBody"/>
            </w:pPr>
            <w:r>
              <w:t>Medical Supervision Required</w:t>
            </w:r>
          </w:p>
        </w:tc>
      </w:tr>
      <w:tr w:rsidR="00B50050" w14:paraId="0BD06766" w14:textId="77777777" w:rsidTr="00195548">
        <w:tc>
          <w:tcPr>
            <w:tcW w:w="600" w:type="dxa"/>
          </w:tcPr>
          <w:p w14:paraId="78FDDE1C" w14:textId="77777777" w:rsidR="00B50050" w:rsidRDefault="00B50050" w:rsidP="0088127C">
            <w:pPr>
              <w:pStyle w:val="OtherTableBody"/>
            </w:pPr>
          </w:p>
        </w:tc>
        <w:tc>
          <w:tcPr>
            <w:tcW w:w="600" w:type="dxa"/>
          </w:tcPr>
          <w:p w14:paraId="3E3EDA06" w14:textId="77777777" w:rsidR="00B50050" w:rsidRDefault="00B50050" w:rsidP="0088127C">
            <w:pPr>
              <w:pStyle w:val="OtherTableBody"/>
            </w:pPr>
            <w:r>
              <w:t>0223</w:t>
            </w:r>
          </w:p>
        </w:tc>
        <w:tc>
          <w:tcPr>
            <w:tcW w:w="2600" w:type="dxa"/>
          </w:tcPr>
          <w:p w14:paraId="0C3EE9C8" w14:textId="77777777" w:rsidR="00B50050" w:rsidRDefault="00B50050" w:rsidP="0088127C">
            <w:pPr>
              <w:pStyle w:val="OtherTableBody"/>
            </w:pPr>
          </w:p>
        </w:tc>
        <w:tc>
          <w:tcPr>
            <w:tcW w:w="1400" w:type="dxa"/>
          </w:tcPr>
          <w:p w14:paraId="649B49B6" w14:textId="77777777" w:rsidR="00B50050" w:rsidRDefault="00B50050" w:rsidP="0088127C">
            <w:pPr>
              <w:pStyle w:val="OtherTableBody"/>
            </w:pPr>
            <w:r>
              <w:t>O</w:t>
            </w:r>
          </w:p>
        </w:tc>
        <w:tc>
          <w:tcPr>
            <w:tcW w:w="4200" w:type="dxa"/>
          </w:tcPr>
          <w:p w14:paraId="3467C3D4" w14:textId="77777777" w:rsidR="00B50050" w:rsidRDefault="00B50050" w:rsidP="0088127C">
            <w:pPr>
              <w:pStyle w:val="OtherTableBody"/>
            </w:pPr>
            <w:r>
              <w:t>Other</w:t>
            </w:r>
          </w:p>
        </w:tc>
      </w:tr>
      <w:tr w:rsidR="00B50050" w14:paraId="27129CD3" w14:textId="77777777" w:rsidTr="00195548">
        <w:tc>
          <w:tcPr>
            <w:tcW w:w="600" w:type="dxa"/>
          </w:tcPr>
          <w:p w14:paraId="551B5D30" w14:textId="77777777" w:rsidR="00B50050" w:rsidRDefault="00B50050" w:rsidP="0088127C">
            <w:pPr>
              <w:pStyle w:val="OtherTableBody"/>
            </w:pPr>
          </w:p>
        </w:tc>
        <w:tc>
          <w:tcPr>
            <w:tcW w:w="600" w:type="dxa"/>
          </w:tcPr>
          <w:p w14:paraId="15D2EFEE" w14:textId="77777777" w:rsidR="00B50050" w:rsidRDefault="00B50050" w:rsidP="0088127C">
            <w:pPr>
              <w:pStyle w:val="OtherTableBody"/>
            </w:pPr>
            <w:r>
              <w:t>0223</w:t>
            </w:r>
          </w:p>
        </w:tc>
        <w:tc>
          <w:tcPr>
            <w:tcW w:w="2600" w:type="dxa"/>
          </w:tcPr>
          <w:p w14:paraId="584B29BE" w14:textId="77777777" w:rsidR="00B50050" w:rsidRDefault="00B50050" w:rsidP="0088127C">
            <w:pPr>
              <w:pStyle w:val="OtherTableBody"/>
            </w:pPr>
          </w:p>
        </w:tc>
        <w:tc>
          <w:tcPr>
            <w:tcW w:w="1400" w:type="dxa"/>
          </w:tcPr>
          <w:p w14:paraId="568D4546" w14:textId="77777777" w:rsidR="00B50050" w:rsidRDefault="00B50050" w:rsidP="0088127C">
            <w:pPr>
              <w:pStyle w:val="OtherTableBody"/>
            </w:pPr>
            <w:r>
              <w:t>S</w:t>
            </w:r>
          </w:p>
        </w:tc>
        <w:tc>
          <w:tcPr>
            <w:tcW w:w="4200" w:type="dxa"/>
          </w:tcPr>
          <w:p w14:paraId="04A773D0" w14:textId="77777777" w:rsidR="00B50050" w:rsidRDefault="00B50050" w:rsidP="0088127C">
            <w:pPr>
              <w:pStyle w:val="OtherTableBody"/>
            </w:pPr>
            <w:r>
              <w:t>Spouse Dependent</w:t>
            </w:r>
          </w:p>
        </w:tc>
      </w:tr>
      <w:tr w:rsidR="00B50050" w14:paraId="3BC70C39" w14:textId="77777777" w:rsidTr="00195548">
        <w:tc>
          <w:tcPr>
            <w:tcW w:w="600" w:type="dxa"/>
          </w:tcPr>
          <w:p w14:paraId="10170F37" w14:textId="77777777" w:rsidR="00B50050" w:rsidRDefault="00B50050" w:rsidP="0088127C">
            <w:pPr>
              <w:pStyle w:val="OtherTableBody"/>
            </w:pPr>
          </w:p>
        </w:tc>
        <w:tc>
          <w:tcPr>
            <w:tcW w:w="600" w:type="dxa"/>
          </w:tcPr>
          <w:p w14:paraId="5FAF6C2C" w14:textId="77777777" w:rsidR="00B50050" w:rsidRDefault="00B50050" w:rsidP="0088127C">
            <w:pPr>
              <w:pStyle w:val="OtherTableBody"/>
            </w:pPr>
            <w:r>
              <w:t>0223</w:t>
            </w:r>
          </w:p>
        </w:tc>
        <w:tc>
          <w:tcPr>
            <w:tcW w:w="2600" w:type="dxa"/>
          </w:tcPr>
          <w:p w14:paraId="67D5C0DA" w14:textId="77777777" w:rsidR="00B50050" w:rsidRDefault="00B50050" w:rsidP="0088127C">
            <w:pPr>
              <w:pStyle w:val="OtherTableBody"/>
            </w:pPr>
          </w:p>
        </w:tc>
        <w:tc>
          <w:tcPr>
            <w:tcW w:w="1400" w:type="dxa"/>
          </w:tcPr>
          <w:p w14:paraId="0E54687B" w14:textId="77777777" w:rsidR="00B50050" w:rsidRDefault="00B50050" w:rsidP="0088127C">
            <w:pPr>
              <w:pStyle w:val="OtherTableBody"/>
            </w:pPr>
            <w:r>
              <w:t>U</w:t>
            </w:r>
          </w:p>
        </w:tc>
        <w:tc>
          <w:tcPr>
            <w:tcW w:w="4200" w:type="dxa"/>
          </w:tcPr>
          <w:p w14:paraId="5738DEC5" w14:textId="77777777" w:rsidR="00B50050" w:rsidRDefault="00B50050" w:rsidP="0088127C">
            <w:pPr>
              <w:pStyle w:val="OtherTableBody"/>
            </w:pPr>
            <w:r>
              <w:t>Unknown</w:t>
            </w:r>
          </w:p>
        </w:tc>
      </w:tr>
      <w:tr w:rsidR="00B50050" w14:paraId="1458A74C" w14:textId="77777777" w:rsidTr="00195548">
        <w:tc>
          <w:tcPr>
            <w:tcW w:w="600" w:type="dxa"/>
          </w:tcPr>
          <w:p w14:paraId="5E2CCCAF" w14:textId="77777777" w:rsidR="00B50050" w:rsidRDefault="00B50050" w:rsidP="0088127C">
            <w:pPr>
              <w:pStyle w:val="OtherTableBody"/>
            </w:pPr>
            <w:r>
              <w:t>HL7</w:t>
            </w:r>
          </w:p>
        </w:tc>
        <w:tc>
          <w:tcPr>
            <w:tcW w:w="600" w:type="dxa"/>
          </w:tcPr>
          <w:p w14:paraId="77B53794" w14:textId="77777777" w:rsidR="00B50050" w:rsidRDefault="00B50050" w:rsidP="0088127C">
            <w:pPr>
              <w:pStyle w:val="OtherTableBody"/>
            </w:pPr>
          </w:p>
        </w:tc>
        <w:tc>
          <w:tcPr>
            <w:tcW w:w="2600" w:type="dxa"/>
          </w:tcPr>
          <w:p w14:paraId="7E221914" w14:textId="77777777" w:rsidR="00B50050" w:rsidRDefault="00B50050" w:rsidP="0088127C">
            <w:pPr>
              <w:pStyle w:val="OtherTableBody"/>
            </w:pPr>
            <w:r>
              <w:t>Transport Arranged</w:t>
            </w:r>
          </w:p>
        </w:tc>
        <w:tc>
          <w:tcPr>
            <w:tcW w:w="1400" w:type="dxa"/>
          </w:tcPr>
          <w:p w14:paraId="7D291F41" w14:textId="77777777" w:rsidR="00B50050" w:rsidRDefault="00B50050" w:rsidP="0088127C">
            <w:pPr>
              <w:pStyle w:val="OtherTableBody"/>
            </w:pPr>
          </w:p>
        </w:tc>
        <w:tc>
          <w:tcPr>
            <w:tcW w:w="4200" w:type="dxa"/>
          </w:tcPr>
          <w:p w14:paraId="2DA0FEB8" w14:textId="77777777" w:rsidR="00B50050" w:rsidRDefault="00B50050" w:rsidP="0088127C">
            <w:pPr>
              <w:pStyle w:val="OtherTableBody"/>
            </w:pPr>
          </w:p>
        </w:tc>
      </w:tr>
      <w:tr w:rsidR="00B50050" w14:paraId="6E4393DB" w14:textId="77777777" w:rsidTr="00195548">
        <w:tc>
          <w:tcPr>
            <w:tcW w:w="600" w:type="dxa"/>
          </w:tcPr>
          <w:p w14:paraId="2816C8E8" w14:textId="77777777" w:rsidR="00B50050" w:rsidRDefault="00B50050" w:rsidP="0088127C">
            <w:pPr>
              <w:pStyle w:val="OtherTableBody"/>
            </w:pPr>
          </w:p>
        </w:tc>
        <w:tc>
          <w:tcPr>
            <w:tcW w:w="600" w:type="dxa"/>
          </w:tcPr>
          <w:p w14:paraId="0D262BE6" w14:textId="77777777" w:rsidR="00B50050" w:rsidRDefault="00B50050" w:rsidP="0088127C">
            <w:pPr>
              <w:pStyle w:val="OtherTableBody"/>
            </w:pPr>
            <w:r>
              <w:t>0224</w:t>
            </w:r>
          </w:p>
        </w:tc>
        <w:tc>
          <w:tcPr>
            <w:tcW w:w="2600" w:type="dxa"/>
          </w:tcPr>
          <w:p w14:paraId="0C6ED233" w14:textId="77777777" w:rsidR="00B50050" w:rsidRDefault="00B50050" w:rsidP="0088127C">
            <w:pPr>
              <w:pStyle w:val="OtherTableBody"/>
            </w:pPr>
          </w:p>
        </w:tc>
        <w:tc>
          <w:tcPr>
            <w:tcW w:w="1400" w:type="dxa"/>
          </w:tcPr>
          <w:p w14:paraId="1282B87C" w14:textId="77777777" w:rsidR="00B50050" w:rsidRDefault="00B50050" w:rsidP="0088127C">
            <w:pPr>
              <w:pStyle w:val="OtherTableBody"/>
            </w:pPr>
            <w:r>
              <w:t>A</w:t>
            </w:r>
          </w:p>
        </w:tc>
        <w:tc>
          <w:tcPr>
            <w:tcW w:w="4200" w:type="dxa"/>
          </w:tcPr>
          <w:p w14:paraId="3BEC2B3D" w14:textId="77777777" w:rsidR="00B50050" w:rsidRDefault="00B50050" w:rsidP="0088127C">
            <w:pPr>
              <w:pStyle w:val="OtherTableBody"/>
            </w:pPr>
            <w:r>
              <w:t>Arranged</w:t>
            </w:r>
          </w:p>
        </w:tc>
      </w:tr>
      <w:tr w:rsidR="00B50050" w14:paraId="4919CA67" w14:textId="77777777" w:rsidTr="00195548">
        <w:tc>
          <w:tcPr>
            <w:tcW w:w="600" w:type="dxa"/>
          </w:tcPr>
          <w:p w14:paraId="318C2A73" w14:textId="77777777" w:rsidR="00B50050" w:rsidRDefault="00B50050" w:rsidP="0088127C">
            <w:pPr>
              <w:pStyle w:val="OtherTableBody"/>
            </w:pPr>
          </w:p>
        </w:tc>
        <w:tc>
          <w:tcPr>
            <w:tcW w:w="600" w:type="dxa"/>
          </w:tcPr>
          <w:p w14:paraId="69455B36" w14:textId="77777777" w:rsidR="00B50050" w:rsidRDefault="00B50050" w:rsidP="0088127C">
            <w:pPr>
              <w:pStyle w:val="OtherTableBody"/>
            </w:pPr>
            <w:r>
              <w:t>0224</w:t>
            </w:r>
          </w:p>
        </w:tc>
        <w:tc>
          <w:tcPr>
            <w:tcW w:w="2600" w:type="dxa"/>
          </w:tcPr>
          <w:p w14:paraId="24C913DD" w14:textId="77777777" w:rsidR="00B50050" w:rsidRDefault="00B50050" w:rsidP="0088127C">
            <w:pPr>
              <w:pStyle w:val="OtherTableBody"/>
            </w:pPr>
          </w:p>
        </w:tc>
        <w:tc>
          <w:tcPr>
            <w:tcW w:w="1400" w:type="dxa"/>
          </w:tcPr>
          <w:p w14:paraId="510BD8AE" w14:textId="77777777" w:rsidR="00B50050" w:rsidRDefault="00B50050" w:rsidP="0088127C">
            <w:pPr>
              <w:pStyle w:val="OtherTableBody"/>
            </w:pPr>
            <w:r>
              <w:t>N</w:t>
            </w:r>
          </w:p>
        </w:tc>
        <w:tc>
          <w:tcPr>
            <w:tcW w:w="4200" w:type="dxa"/>
          </w:tcPr>
          <w:p w14:paraId="4E846B6B" w14:textId="77777777" w:rsidR="00B50050" w:rsidRDefault="00B50050" w:rsidP="0088127C">
            <w:pPr>
              <w:pStyle w:val="OtherTableBody"/>
            </w:pPr>
            <w:r>
              <w:t>Not Arranged</w:t>
            </w:r>
          </w:p>
        </w:tc>
      </w:tr>
      <w:tr w:rsidR="00B50050" w14:paraId="30FC3524" w14:textId="77777777" w:rsidTr="00195548">
        <w:tc>
          <w:tcPr>
            <w:tcW w:w="600" w:type="dxa"/>
          </w:tcPr>
          <w:p w14:paraId="7D76A5C9" w14:textId="77777777" w:rsidR="00B50050" w:rsidRDefault="00B50050" w:rsidP="0088127C">
            <w:pPr>
              <w:pStyle w:val="OtherTableBody"/>
            </w:pPr>
          </w:p>
        </w:tc>
        <w:tc>
          <w:tcPr>
            <w:tcW w:w="600" w:type="dxa"/>
          </w:tcPr>
          <w:p w14:paraId="4BC2FE17" w14:textId="77777777" w:rsidR="00B50050" w:rsidRDefault="00B50050" w:rsidP="0088127C">
            <w:pPr>
              <w:pStyle w:val="OtherTableBody"/>
            </w:pPr>
            <w:r>
              <w:t>0224</w:t>
            </w:r>
          </w:p>
        </w:tc>
        <w:tc>
          <w:tcPr>
            <w:tcW w:w="2600" w:type="dxa"/>
          </w:tcPr>
          <w:p w14:paraId="129A8BC1" w14:textId="77777777" w:rsidR="00B50050" w:rsidRDefault="00B50050" w:rsidP="0088127C">
            <w:pPr>
              <w:pStyle w:val="OtherTableBody"/>
            </w:pPr>
          </w:p>
        </w:tc>
        <w:tc>
          <w:tcPr>
            <w:tcW w:w="1400" w:type="dxa"/>
          </w:tcPr>
          <w:p w14:paraId="4DF024F5" w14:textId="77777777" w:rsidR="00B50050" w:rsidRDefault="00B50050" w:rsidP="0088127C">
            <w:pPr>
              <w:pStyle w:val="OtherTableBody"/>
            </w:pPr>
            <w:r>
              <w:t>U</w:t>
            </w:r>
          </w:p>
        </w:tc>
        <w:tc>
          <w:tcPr>
            <w:tcW w:w="4200" w:type="dxa"/>
          </w:tcPr>
          <w:p w14:paraId="10C6AD8A" w14:textId="77777777" w:rsidR="00B50050" w:rsidRDefault="00B50050" w:rsidP="0088127C">
            <w:pPr>
              <w:pStyle w:val="OtherTableBody"/>
            </w:pPr>
            <w:r>
              <w:t>Unknown</w:t>
            </w:r>
          </w:p>
        </w:tc>
      </w:tr>
      <w:tr w:rsidR="00B50050" w14:paraId="0E34B648" w14:textId="77777777" w:rsidTr="00195548">
        <w:tc>
          <w:tcPr>
            <w:tcW w:w="600" w:type="dxa"/>
          </w:tcPr>
          <w:p w14:paraId="568F6DC9" w14:textId="77777777" w:rsidR="00B50050" w:rsidRDefault="00B50050" w:rsidP="0088127C">
            <w:pPr>
              <w:pStyle w:val="OtherTableBody"/>
            </w:pPr>
            <w:r>
              <w:t>HL7</w:t>
            </w:r>
          </w:p>
        </w:tc>
        <w:tc>
          <w:tcPr>
            <w:tcW w:w="600" w:type="dxa"/>
          </w:tcPr>
          <w:p w14:paraId="57738B57" w14:textId="77777777" w:rsidR="00B50050" w:rsidRDefault="00B50050" w:rsidP="0088127C">
            <w:pPr>
              <w:pStyle w:val="OtherTableBody"/>
            </w:pPr>
          </w:p>
        </w:tc>
        <w:tc>
          <w:tcPr>
            <w:tcW w:w="2600" w:type="dxa"/>
          </w:tcPr>
          <w:p w14:paraId="06B561D9" w14:textId="77777777" w:rsidR="00B50050" w:rsidRDefault="00B50050" w:rsidP="0088127C">
            <w:pPr>
              <w:pStyle w:val="OtherTableBody"/>
            </w:pPr>
            <w:r>
              <w:t>Escort Required</w:t>
            </w:r>
          </w:p>
        </w:tc>
        <w:tc>
          <w:tcPr>
            <w:tcW w:w="1400" w:type="dxa"/>
          </w:tcPr>
          <w:p w14:paraId="7777821E" w14:textId="77777777" w:rsidR="00B50050" w:rsidRDefault="00B50050" w:rsidP="0088127C">
            <w:pPr>
              <w:pStyle w:val="OtherTableBody"/>
            </w:pPr>
          </w:p>
        </w:tc>
        <w:tc>
          <w:tcPr>
            <w:tcW w:w="4200" w:type="dxa"/>
          </w:tcPr>
          <w:p w14:paraId="3EC7B342" w14:textId="77777777" w:rsidR="00B50050" w:rsidRDefault="00B50050" w:rsidP="0088127C">
            <w:pPr>
              <w:pStyle w:val="OtherTableBody"/>
            </w:pPr>
          </w:p>
        </w:tc>
      </w:tr>
      <w:tr w:rsidR="00B50050" w14:paraId="75BF72B0" w14:textId="77777777" w:rsidTr="00195548">
        <w:tc>
          <w:tcPr>
            <w:tcW w:w="600" w:type="dxa"/>
          </w:tcPr>
          <w:p w14:paraId="1741B0B1" w14:textId="77777777" w:rsidR="00B50050" w:rsidRDefault="00B50050" w:rsidP="0088127C">
            <w:pPr>
              <w:pStyle w:val="OtherTableBody"/>
            </w:pPr>
          </w:p>
        </w:tc>
        <w:tc>
          <w:tcPr>
            <w:tcW w:w="600" w:type="dxa"/>
          </w:tcPr>
          <w:p w14:paraId="4E24232F" w14:textId="77777777" w:rsidR="00B50050" w:rsidRDefault="00B50050" w:rsidP="0088127C">
            <w:pPr>
              <w:pStyle w:val="OtherTableBody"/>
            </w:pPr>
            <w:r>
              <w:t>0225</w:t>
            </w:r>
          </w:p>
        </w:tc>
        <w:tc>
          <w:tcPr>
            <w:tcW w:w="2600" w:type="dxa"/>
          </w:tcPr>
          <w:p w14:paraId="5B669458" w14:textId="77777777" w:rsidR="00B50050" w:rsidRDefault="00B50050" w:rsidP="0088127C">
            <w:pPr>
              <w:pStyle w:val="OtherTableBody"/>
            </w:pPr>
          </w:p>
        </w:tc>
        <w:tc>
          <w:tcPr>
            <w:tcW w:w="1400" w:type="dxa"/>
          </w:tcPr>
          <w:p w14:paraId="0955DEBF" w14:textId="77777777" w:rsidR="00B50050" w:rsidRDefault="00B50050" w:rsidP="0088127C">
            <w:pPr>
              <w:pStyle w:val="OtherTableBody"/>
            </w:pPr>
            <w:r>
              <w:t>N</w:t>
            </w:r>
          </w:p>
        </w:tc>
        <w:tc>
          <w:tcPr>
            <w:tcW w:w="4200" w:type="dxa"/>
          </w:tcPr>
          <w:p w14:paraId="3E4EF2A5" w14:textId="77777777" w:rsidR="00B50050" w:rsidRDefault="00B50050" w:rsidP="0088127C">
            <w:pPr>
              <w:pStyle w:val="OtherTableBody"/>
            </w:pPr>
            <w:r>
              <w:t>Not Required</w:t>
            </w:r>
          </w:p>
        </w:tc>
      </w:tr>
      <w:tr w:rsidR="00B50050" w14:paraId="5FE368A7" w14:textId="77777777" w:rsidTr="00195548">
        <w:tc>
          <w:tcPr>
            <w:tcW w:w="600" w:type="dxa"/>
          </w:tcPr>
          <w:p w14:paraId="4C9FC678" w14:textId="77777777" w:rsidR="00B50050" w:rsidRDefault="00B50050" w:rsidP="0088127C">
            <w:pPr>
              <w:pStyle w:val="OtherTableBody"/>
            </w:pPr>
          </w:p>
        </w:tc>
        <w:tc>
          <w:tcPr>
            <w:tcW w:w="600" w:type="dxa"/>
          </w:tcPr>
          <w:p w14:paraId="288DBF3D" w14:textId="77777777" w:rsidR="00B50050" w:rsidRDefault="00B50050" w:rsidP="0088127C">
            <w:pPr>
              <w:pStyle w:val="OtherTableBody"/>
            </w:pPr>
            <w:r>
              <w:t>0225</w:t>
            </w:r>
          </w:p>
        </w:tc>
        <w:tc>
          <w:tcPr>
            <w:tcW w:w="2600" w:type="dxa"/>
          </w:tcPr>
          <w:p w14:paraId="60EE523D" w14:textId="77777777" w:rsidR="00B50050" w:rsidRDefault="00B50050" w:rsidP="0088127C">
            <w:pPr>
              <w:pStyle w:val="OtherTableBody"/>
            </w:pPr>
          </w:p>
        </w:tc>
        <w:tc>
          <w:tcPr>
            <w:tcW w:w="1400" w:type="dxa"/>
          </w:tcPr>
          <w:p w14:paraId="31D5C826" w14:textId="77777777" w:rsidR="00B50050" w:rsidRDefault="00B50050" w:rsidP="0088127C">
            <w:pPr>
              <w:pStyle w:val="OtherTableBody"/>
            </w:pPr>
            <w:r>
              <w:t>R</w:t>
            </w:r>
          </w:p>
        </w:tc>
        <w:tc>
          <w:tcPr>
            <w:tcW w:w="4200" w:type="dxa"/>
          </w:tcPr>
          <w:p w14:paraId="716C3969" w14:textId="77777777" w:rsidR="00B50050" w:rsidRDefault="00B50050" w:rsidP="0088127C">
            <w:pPr>
              <w:pStyle w:val="OtherTableBody"/>
            </w:pPr>
            <w:r>
              <w:t>Required</w:t>
            </w:r>
          </w:p>
        </w:tc>
      </w:tr>
      <w:tr w:rsidR="00B50050" w14:paraId="275D9AEE" w14:textId="77777777" w:rsidTr="00195548">
        <w:tc>
          <w:tcPr>
            <w:tcW w:w="600" w:type="dxa"/>
          </w:tcPr>
          <w:p w14:paraId="3232C415" w14:textId="77777777" w:rsidR="00B50050" w:rsidRDefault="00B50050" w:rsidP="0088127C">
            <w:pPr>
              <w:pStyle w:val="OtherTableBody"/>
            </w:pPr>
          </w:p>
        </w:tc>
        <w:tc>
          <w:tcPr>
            <w:tcW w:w="600" w:type="dxa"/>
          </w:tcPr>
          <w:p w14:paraId="6099254E" w14:textId="77777777" w:rsidR="00B50050" w:rsidRDefault="00B50050" w:rsidP="0088127C">
            <w:pPr>
              <w:pStyle w:val="OtherTableBody"/>
            </w:pPr>
            <w:r>
              <w:t>0225</w:t>
            </w:r>
          </w:p>
        </w:tc>
        <w:tc>
          <w:tcPr>
            <w:tcW w:w="2600" w:type="dxa"/>
          </w:tcPr>
          <w:p w14:paraId="6E390CB5" w14:textId="77777777" w:rsidR="00B50050" w:rsidRDefault="00B50050" w:rsidP="0088127C">
            <w:pPr>
              <w:pStyle w:val="OtherTableBody"/>
            </w:pPr>
          </w:p>
        </w:tc>
        <w:tc>
          <w:tcPr>
            <w:tcW w:w="1400" w:type="dxa"/>
          </w:tcPr>
          <w:p w14:paraId="1DA960C2" w14:textId="77777777" w:rsidR="00B50050" w:rsidRDefault="00B50050" w:rsidP="0088127C">
            <w:pPr>
              <w:pStyle w:val="OtherTableBody"/>
            </w:pPr>
            <w:r>
              <w:t>U</w:t>
            </w:r>
          </w:p>
        </w:tc>
        <w:tc>
          <w:tcPr>
            <w:tcW w:w="4200" w:type="dxa"/>
          </w:tcPr>
          <w:p w14:paraId="05F1C6A0" w14:textId="77777777" w:rsidR="00B50050" w:rsidRDefault="00B50050" w:rsidP="0088127C">
            <w:pPr>
              <w:pStyle w:val="OtherTableBody"/>
            </w:pPr>
            <w:r>
              <w:t>Unknown</w:t>
            </w:r>
          </w:p>
        </w:tc>
      </w:tr>
      <w:tr w:rsidR="00B50050" w14:paraId="4DAB98E5" w14:textId="77777777" w:rsidTr="00195548">
        <w:tc>
          <w:tcPr>
            <w:tcW w:w="600" w:type="dxa"/>
          </w:tcPr>
          <w:p w14:paraId="4D0D55C8" w14:textId="77777777" w:rsidR="00B50050" w:rsidRDefault="00B50050" w:rsidP="0088127C">
            <w:pPr>
              <w:pStyle w:val="OtherTableBody"/>
            </w:pPr>
            <w:r>
              <w:t>Imported</w:t>
            </w:r>
          </w:p>
        </w:tc>
        <w:tc>
          <w:tcPr>
            <w:tcW w:w="600" w:type="dxa"/>
          </w:tcPr>
          <w:p w14:paraId="13A0B1C6" w14:textId="77777777" w:rsidR="00B50050" w:rsidRDefault="00B50050" w:rsidP="0088127C">
            <w:pPr>
              <w:pStyle w:val="OtherTableBody"/>
            </w:pPr>
          </w:p>
        </w:tc>
        <w:tc>
          <w:tcPr>
            <w:tcW w:w="2600" w:type="dxa"/>
          </w:tcPr>
          <w:p w14:paraId="16D0C3C9" w14:textId="77777777" w:rsidR="00B50050" w:rsidRDefault="00B50050" w:rsidP="0088127C">
            <w:pPr>
              <w:pStyle w:val="OtherTableBody"/>
            </w:pPr>
            <w:r>
              <w:t>Manufacturers of Vaccines (code=MVX)</w:t>
            </w:r>
          </w:p>
        </w:tc>
        <w:tc>
          <w:tcPr>
            <w:tcW w:w="1400" w:type="dxa"/>
          </w:tcPr>
          <w:p w14:paraId="61F3BB1A" w14:textId="77777777" w:rsidR="00B50050" w:rsidRDefault="00B50050" w:rsidP="0088127C">
            <w:pPr>
              <w:pStyle w:val="OtherTableBody"/>
            </w:pPr>
          </w:p>
        </w:tc>
        <w:tc>
          <w:tcPr>
            <w:tcW w:w="4200" w:type="dxa"/>
          </w:tcPr>
          <w:p w14:paraId="5E5DC06A" w14:textId="77777777" w:rsidR="00B50050" w:rsidRDefault="00B50050" w:rsidP="0088127C">
            <w:pPr>
              <w:pStyle w:val="OtherTableBody"/>
            </w:pPr>
          </w:p>
        </w:tc>
      </w:tr>
      <w:tr w:rsidR="00B50050" w14:paraId="4AB977DC" w14:textId="77777777" w:rsidTr="00195548">
        <w:tc>
          <w:tcPr>
            <w:tcW w:w="600" w:type="dxa"/>
          </w:tcPr>
          <w:p w14:paraId="4B1562BB" w14:textId="77777777" w:rsidR="00B50050" w:rsidRDefault="00B50050" w:rsidP="0088127C">
            <w:pPr>
              <w:pStyle w:val="OtherTableBody"/>
            </w:pPr>
          </w:p>
        </w:tc>
        <w:tc>
          <w:tcPr>
            <w:tcW w:w="600" w:type="dxa"/>
          </w:tcPr>
          <w:p w14:paraId="0E797C19" w14:textId="77777777" w:rsidR="00B50050" w:rsidRDefault="00B50050" w:rsidP="0088127C">
            <w:pPr>
              <w:pStyle w:val="OtherTableBody"/>
            </w:pPr>
            <w:r>
              <w:t>0227</w:t>
            </w:r>
          </w:p>
        </w:tc>
        <w:tc>
          <w:tcPr>
            <w:tcW w:w="2600" w:type="dxa"/>
          </w:tcPr>
          <w:p w14:paraId="659A8E97" w14:textId="77777777" w:rsidR="00B50050" w:rsidRDefault="00B50050" w:rsidP="0088127C">
            <w:pPr>
              <w:pStyle w:val="OtherTableBody"/>
            </w:pPr>
          </w:p>
        </w:tc>
        <w:tc>
          <w:tcPr>
            <w:tcW w:w="1400" w:type="dxa"/>
          </w:tcPr>
          <w:p w14:paraId="755D29F1" w14:textId="77777777" w:rsidR="00B50050" w:rsidRDefault="00B50050" w:rsidP="0088127C">
            <w:pPr>
              <w:pStyle w:val="OtherTableBody"/>
            </w:pPr>
          </w:p>
        </w:tc>
        <w:tc>
          <w:tcPr>
            <w:tcW w:w="4200" w:type="dxa"/>
          </w:tcPr>
          <w:p w14:paraId="121F02C2" w14:textId="77777777" w:rsidR="00B50050" w:rsidRDefault="00B50050" w:rsidP="0088127C">
            <w:pPr>
              <w:pStyle w:val="OtherTableBody"/>
            </w:pPr>
          </w:p>
        </w:tc>
      </w:tr>
      <w:tr w:rsidR="00B50050" w14:paraId="2CE9B665" w14:textId="77777777" w:rsidTr="00195548">
        <w:tc>
          <w:tcPr>
            <w:tcW w:w="600" w:type="dxa"/>
          </w:tcPr>
          <w:p w14:paraId="48381348" w14:textId="77777777" w:rsidR="00B50050" w:rsidRDefault="00B50050" w:rsidP="0088127C">
            <w:pPr>
              <w:pStyle w:val="OtherTableBody"/>
            </w:pPr>
            <w:r>
              <w:t>User</w:t>
            </w:r>
          </w:p>
        </w:tc>
        <w:tc>
          <w:tcPr>
            <w:tcW w:w="600" w:type="dxa"/>
          </w:tcPr>
          <w:p w14:paraId="2A487B43" w14:textId="77777777" w:rsidR="00B50050" w:rsidRDefault="00B50050" w:rsidP="0088127C">
            <w:pPr>
              <w:pStyle w:val="OtherTableBody"/>
            </w:pPr>
          </w:p>
        </w:tc>
        <w:tc>
          <w:tcPr>
            <w:tcW w:w="2600" w:type="dxa"/>
          </w:tcPr>
          <w:p w14:paraId="39AD8578" w14:textId="77777777" w:rsidR="00B50050" w:rsidRDefault="00B50050" w:rsidP="0088127C">
            <w:pPr>
              <w:pStyle w:val="OtherTableBody"/>
            </w:pPr>
            <w:r>
              <w:t>Diagnosis Classification</w:t>
            </w:r>
          </w:p>
        </w:tc>
        <w:tc>
          <w:tcPr>
            <w:tcW w:w="1400" w:type="dxa"/>
          </w:tcPr>
          <w:p w14:paraId="50E6150C" w14:textId="77777777" w:rsidR="00B50050" w:rsidRDefault="00B50050" w:rsidP="0088127C">
            <w:pPr>
              <w:pStyle w:val="OtherTableBody"/>
            </w:pPr>
          </w:p>
        </w:tc>
        <w:tc>
          <w:tcPr>
            <w:tcW w:w="4200" w:type="dxa"/>
          </w:tcPr>
          <w:p w14:paraId="25C26000" w14:textId="77777777" w:rsidR="00B50050" w:rsidRDefault="00B50050" w:rsidP="0088127C">
            <w:pPr>
              <w:pStyle w:val="OtherTableBody"/>
            </w:pPr>
          </w:p>
        </w:tc>
      </w:tr>
      <w:tr w:rsidR="00B50050" w14:paraId="38A03715" w14:textId="77777777" w:rsidTr="00195548">
        <w:tc>
          <w:tcPr>
            <w:tcW w:w="600" w:type="dxa"/>
          </w:tcPr>
          <w:p w14:paraId="1D0704BB" w14:textId="77777777" w:rsidR="00B50050" w:rsidRDefault="00B50050" w:rsidP="0088127C">
            <w:pPr>
              <w:pStyle w:val="OtherTableBody"/>
            </w:pPr>
          </w:p>
        </w:tc>
        <w:tc>
          <w:tcPr>
            <w:tcW w:w="600" w:type="dxa"/>
          </w:tcPr>
          <w:p w14:paraId="314D2AB7" w14:textId="77777777" w:rsidR="00B50050" w:rsidRDefault="00B50050" w:rsidP="0088127C">
            <w:pPr>
              <w:pStyle w:val="OtherTableBody"/>
            </w:pPr>
            <w:r>
              <w:t>0228</w:t>
            </w:r>
          </w:p>
        </w:tc>
        <w:tc>
          <w:tcPr>
            <w:tcW w:w="2600" w:type="dxa"/>
          </w:tcPr>
          <w:p w14:paraId="786C6B78" w14:textId="77777777" w:rsidR="00B50050" w:rsidRDefault="00B50050" w:rsidP="0088127C">
            <w:pPr>
              <w:pStyle w:val="OtherTableBody"/>
            </w:pPr>
          </w:p>
        </w:tc>
        <w:tc>
          <w:tcPr>
            <w:tcW w:w="1400" w:type="dxa"/>
          </w:tcPr>
          <w:p w14:paraId="7263D540" w14:textId="77777777" w:rsidR="00B50050" w:rsidRDefault="00B50050" w:rsidP="0088127C">
            <w:pPr>
              <w:pStyle w:val="OtherTableBody"/>
            </w:pPr>
            <w:r>
              <w:t>C</w:t>
            </w:r>
          </w:p>
        </w:tc>
        <w:tc>
          <w:tcPr>
            <w:tcW w:w="4200" w:type="dxa"/>
          </w:tcPr>
          <w:p w14:paraId="7AF8DF6C" w14:textId="77777777" w:rsidR="00B50050" w:rsidRDefault="00B50050" w:rsidP="0088127C">
            <w:pPr>
              <w:pStyle w:val="OtherTableBody"/>
            </w:pPr>
            <w:r>
              <w:t>Consultation</w:t>
            </w:r>
          </w:p>
        </w:tc>
      </w:tr>
      <w:tr w:rsidR="00B50050" w14:paraId="680FC1BD" w14:textId="77777777" w:rsidTr="00195548">
        <w:tc>
          <w:tcPr>
            <w:tcW w:w="600" w:type="dxa"/>
          </w:tcPr>
          <w:p w14:paraId="756DFC6A" w14:textId="77777777" w:rsidR="00B50050" w:rsidRDefault="00B50050" w:rsidP="0088127C">
            <w:pPr>
              <w:pStyle w:val="OtherTableBody"/>
            </w:pPr>
          </w:p>
        </w:tc>
        <w:tc>
          <w:tcPr>
            <w:tcW w:w="600" w:type="dxa"/>
          </w:tcPr>
          <w:p w14:paraId="17795BE8" w14:textId="77777777" w:rsidR="00B50050" w:rsidRDefault="00B50050" w:rsidP="0088127C">
            <w:pPr>
              <w:pStyle w:val="OtherTableBody"/>
            </w:pPr>
            <w:r>
              <w:t>0228</w:t>
            </w:r>
          </w:p>
        </w:tc>
        <w:tc>
          <w:tcPr>
            <w:tcW w:w="2600" w:type="dxa"/>
          </w:tcPr>
          <w:p w14:paraId="25C78E40" w14:textId="77777777" w:rsidR="00B50050" w:rsidRDefault="00B50050" w:rsidP="0088127C">
            <w:pPr>
              <w:pStyle w:val="OtherTableBody"/>
            </w:pPr>
          </w:p>
        </w:tc>
        <w:tc>
          <w:tcPr>
            <w:tcW w:w="1400" w:type="dxa"/>
          </w:tcPr>
          <w:p w14:paraId="73A90537" w14:textId="77777777" w:rsidR="00B50050" w:rsidRDefault="00B50050" w:rsidP="0088127C">
            <w:pPr>
              <w:pStyle w:val="OtherTableBody"/>
            </w:pPr>
            <w:r>
              <w:t>D</w:t>
            </w:r>
          </w:p>
        </w:tc>
        <w:tc>
          <w:tcPr>
            <w:tcW w:w="4200" w:type="dxa"/>
          </w:tcPr>
          <w:p w14:paraId="3639F243" w14:textId="77777777" w:rsidR="00B50050" w:rsidRDefault="00B50050" w:rsidP="0088127C">
            <w:pPr>
              <w:pStyle w:val="OtherTableBody"/>
            </w:pPr>
            <w:r>
              <w:t>Diagnosis</w:t>
            </w:r>
          </w:p>
        </w:tc>
      </w:tr>
      <w:tr w:rsidR="00B50050" w14:paraId="7FE1C4E0" w14:textId="77777777" w:rsidTr="00195548">
        <w:tc>
          <w:tcPr>
            <w:tcW w:w="600" w:type="dxa"/>
          </w:tcPr>
          <w:p w14:paraId="3F8861DA" w14:textId="77777777" w:rsidR="00B50050" w:rsidRDefault="00B50050" w:rsidP="0088127C">
            <w:pPr>
              <w:pStyle w:val="OtherTableBody"/>
            </w:pPr>
          </w:p>
        </w:tc>
        <w:tc>
          <w:tcPr>
            <w:tcW w:w="600" w:type="dxa"/>
          </w:tcPr>
          <w:p w14:paraId="6E1EBB23" w14:textId="77777777" w:rsidR="00B50050" w:rsidRDefault="00B50050" w:rsidP="0088127C">
            <w:pPr>
              <w:pStyle w:val="OtherTableBody"/>
            </w:pPr>
            <w:r>
              <w:t>0228</w:t>
            </w:r>
          </w:p>
        </w:tc>
        <w:tc>
          <w:tcPr>
            <w:tcW w:w="2600" w:type="dxa"/>
          </w:tcPr>
          <w:p w14:paraId="2BFE30D7" w14:textId="77777777" w:rsidR="00B50050" w:rsidRDefault="00B50050" w:rsidP="0088127C">
            <w:pPr>
              <w:pStyle w:val="OtherTableBody"/>
            </w:pPr>
          </w:p>
        </w:tc>
        <w:tc>
          <w:tcPr>
            <w:tcW w:w="1400" w:type="dxa"/>
          </w:tcPr>
          <w:p w14:paraId="51A47D26" w14:textId="77777777" w:rsidR="00B50050" w:rsidRDefault="00B50050" w:rsidP="0088127C">
            <w:pPr>
              <w:pStyle w:val="OtherTableBody"/>
            </w:pPr>
            <w:r>
              <w:t>I</w:t>
            </w:r>
          </w:p>
        </w:tc>
        <w:tc>
          <w:tcPr>
            <w:tcW w:w="4200" w:type="dxa"/>
          </w:tcPr>
          <w:p w14:paraId="2E61FADD" w14:textId="77777777" w:rsidR="00B50050" w:rsidRDefault="00B50050" w:rsidP="0088127C">
            <w:pPr>
              <w:pStyle w:val="OtherTableBody"/>
            </w:pPr>
            <w:r>
              <w:t>Invasive procedure not classified elsewhere (I.V., catheter, etc.)</w:t>
            </w:r>
          </w:p>
        </w:tc>
      </w:tr>
      <w:tr w:rsidR="00B50050" w14:paraId="78101A6D" w14:textId="77777777" w:rsidTr="00195548">
        <w:tc>
          <w:tcPr>
            <w:tcW w:w="600" w:type="dxa"/>
          </w:tcPr>
          <w:p w14:paraId="134AC85A" w14:textId="77777777" w:rsidR="00B50050" w:rsidRDefault="00B50050" w:rsidP="0088127C">
            <w:pPr>
              <w:pStyle w:val="OtherTableBody"/>
            </w:pPr>
          </w:p>
        </w:tc>
        <w:tc>
          <w:tcPr>
            <w:tcW w:w="600" w:type="dxa"/>
          </w:tcPr>
          <w:p w14:paraId="36F4EBA7" w14:textId="77777777" w:rsidR="00B50050" w:rsidRDefault="00B50050" w:rsidP="0088127C">
            <w:pPr>
              <w:pStyle w:val="OtherTableBody"/>
            </w:pPr>
            <w:r>
              <w:t>0228</w:t>
            </w:r>
          </w:p>
        </w:tc>
        <w:tc>
          <w:tcPr>
            <w:tcW w:w="2600" w:type="dxa"/>
          </w:tcPr>
          <w:p w14:paraId="6D014007" w14:textId="77777777" w:rsidR="00B50050" w:rsidRDefault="00B50050" w:rsidP="0088127C">
            <w:pPr>
              <w:pStyle w:val="OtherTableBody"/>
            </w:pPr>
          </w:p>
        </w:tc>
        <w:tc>
          <w:tcPr>
            <w:tcW w:w="1400" w:type="dxa"/>
          </w:tcPr>
          <w:p w14:paraId="64024EFE" w14:textId="77777777" w:rsidR="00B50050" w:rsidRDefault="00B50050" w:rsidP="0088127C">
            <w:pPr>
              <w:pStyle w:val="OtherTableBody"/>
            </w:pPr>
            <w:r>
              <w:t>M</w:t>
            </w:r>
          </w:p>
        </w:tc>
        <w:tc>
          <w:tcPr>
            <w:tcW w:w="4200" w:type="dxa"/>
          </w:tcPr>
          <w:p w14:paraId="479D4941" w14:textId="77777777" w:rsidR="00B50050" w:rsidRDefault="00B50050" w:rsidP="0088127C">
            <w:pPr>
              <w:pStyle w:val="OtherTableBody"/>
            </w:pPr>
            <w:r>
              <w:t>Medication (antibiotic)</w:t>
            </w:r>
          </w:p>
        </w:tc>
      </w:tr>
      <w:tr w:rsidR="00B50050" w14:paraId="4038A2C6" w14:textId="77777777" w:rsidTr="00195548">
        <w:tc>
          <w:tcPr>
            <w:tcW w:w="600" w:type="dxa"/>
          </w:tcPr>
          <w:p w14:paraId="1CD2C34F" w14:textId="77777777" w:rsidR="00B50050" w:rsidRDefault="00B50050" w:rsidP="0088127C">
            <w:pPr>
              <w:pStyle w:val="OtherTableBody"/>
            </w:pPr>
          </w:p>
        </w:tc>
        <w:tc>
          <w:tcPr>
            <w:tcW w:w="600" w:type="dxa"/>
          </w:tcPr>
          <w:p w14:paraId="5C9B5CFA" w14:textId="77777777" w:rsidR="00B50050" w:rsidRDefault="00B50050" w:rsidP="0088127C">
            <w:pPr>
              <w:pStyle w:val="OtherTableBody"/>
            </w:pPr>
            <w:r>
              <w:t>0228</w:t>
            </w:r>
          </w:p>
        </w:tc>
        <w:tc>
          <w:tcPr>
            <w:tcW w:w="2600" w:type="dxa"/>
          </w:tcPr>
          <w:p w14:paraId="4F4AD443" w14:textId="77777777" w:rsidR="00B50050" w:rsidRDefault="00B50050" w:rsidP="0088127C">
            <w:pPr>
              <w:pStyle w:val="OtherTableBody"/>
            </w:pPr>
          </w:p>
        </w:tc>
        <w:tc>
          <w:tcPr>
            <w:tcW w:w="1400" w:type="dxa"/>
          </w:tcPr>
          <w:p w14:paraId="04BDE855" w14:textId="77777777" w:rsidR="00B50050" w:rsidRDefault="00B50050" w:rsidP="0088127C">
            <w:pPr>
              <w:pStyle w:val="OtherTableBody"/>
            </w:pPr>
            <w:r>
              <w:t>O</w:t>
            </w:r>
          </w:p>
        </w:tc>
        <w:tc>
          <w:tcPr>
            <w:tcW w:w="4200" w:type="dxa"/>
          </w:tcPr>
          <w:p w14:paraId="0486BE21" w14:textId="77777777" w:rsidR="00B50050" w:rsidRDefault="00B50050" w:rsidP="0088127C">
            <w:pPr>
              <w:pStyle w:val="OtherTableBody"/>
            </w:pPr>
            <w:r>
              <w:t>Other</w:t>
            </w:r>
          </w:p>
        </w:tc>
      </w:tr>
      <w:tr w:rsidR="00B50050" w14:paraId="201864F4" w14:textId="77777777" w:rsidTr="00195548">
        <w:tc>
          <w:tcPr>
            <w:tcW w:w="600" w:type="dxa"/>
          </w:tcPr>
          <w:p w14:paraId="57C954E7" w14:textId="77777777" w:rsidR="00B50050" w:rsidRDefault="00B50050" w:rsidP="0088127C">
            <w:pPr>
              <w:pStyle w:val="OtherTableBody"/>
            </w:pPr>
          </w:p>
        </w:tc>
        <w:tc>
          <w:tcPr>
            <w:tcW w:w="600" w:type="dxa"/>
          </w:tcPr>
          <w:p w14:paraId="61CB0CFD" w14:textId="77777777" w:rsidR="00B50050" w:rsidRDefault="00B50050" w:rsidP="0088127C">
            <w:pPr>
              <w:pStyle w:val="OtherTableBody"/>
            </w:pPr>
            <w:r>
              <w:t>0228</w:t>
            </w:r>
          </w:p>
        </w:tc>
        <w:tc>
          <w:tcPr>
            <w:tcW w:w="2600" w:type="dxa"/>
          </w:tcPr>
          <w:p w14:paraId="45BE3567" w14:textId="77777777" w:rsidR="00B50050" w:rsidRDefault="00B50050" w:rsidP="0088127C">
            <w:pPr>
              <w:pStyle w:val="OtherTableBody"/>
            </w:pPr>
          </w:p>
        </w:tc>
        <w:tc>
          <w:tcPr>
            <w:tcW w:w="1400" w:type="dxa"/>
          </w:tcPr>
          <w:p w14:paraId="2D13950C" w14:textId="77777777" w:rsidR="00B50050" w:rsidRDefault="00B50050" w:rsidP="0088127C">
            <w:pPr>
              <w:pStyle w:val="OtherTableBody"/>
            </w:pPr>
            <w:r>
              <w:t>R</w:t>
            </w:r>
          </w:p>
        </w:tc>
        <w:tc>
          <w:tcPr>
            <w:tcW w:w="4200" w:type="dxa"/>
          </w:tcPr>
          <w:p w14:paraId="6349C506" w14:textId="77777777" w:rsidR="00B50050" w:rsidRDefault="00B50050" w:rsidP="0088127C">
            <w:pPr>
              <w:pStyle w:val="OtherTableBody"/>
            </w:pPr>
            <w:r>
              <w:t>Radiological scheduling (not using ICDA codes)</w:t>
            </w:r>
          </w:p>
        </w:tc>
      </w:tr>
      <w:tr w:rsidR="00B50050" w14:paraId="072FAAD3" w14:textId="77777777" w:rsidTr="00195548">
        <w:tc>
          <w:tcPr>
            <w:tcW w:w="600" w:type="dxa"/>
          </w:tcPr>
          <w:p w14:paraId="62E59C16" w14:textId="77777777" w:rsidR="00B50050" w:rsidRDefault="00B50050" w:rsidP="0088127C">
            <w:pPr>
              <w:pStyle w:val="OtherTableBody"/>
            </w:pPr>
          </w:p>
        </w:tc>
        <w:tc>
          <w:tcPr>
            <w:tcW w:w="600" w:type="dxa"/>
          </w:tcPr>
          <w:p w14:paraId="1DA1E1B8" w14:textId="77777777" w:rsidR="00B50050" w:rsidRDefault="00B50050" w:rsidP="0088127C">
            <w:pPr>
              <w:pStyle w:val="OtherTableBody"/>
            </w:pPr>
            <w:r>
              <w:t>0228</w:t>
            </w:r>
          </w:p>
        </w:tc>
        <w:tc>
          <w:tcPr>
            <w:tcW w:w="2600" w:type="dxa"/>
          </w:tcPr>
          <w:p w14:paraId="665D0EA2" w14:textId="77777777" w:rsidR="00B50050" w:rsidRDefault="00B50050" w:rsidP="0088127C">
            <w:pPr>
              <w:pStyle w:val="OtherTableBody"/>
            </w:pPr>
          </w:p>
        </w:tc>
        <w:tc>
          <w:tcPr>
            <w:tcW w:w="1400" w:type="dxa"/>
          </w:tcPr>
          <w:p w14:paraId="1B073EEF" w14:textId="77777777" w:rsidR="00B50050" w:rsidRDefault="00B50050" w:rsidP="0088127C">
            <w:pPr>
              <w:pStyle w:val="OtherTableBody"/>
            </w:pPr>
            <w:r>
              <w:t>S</w:t>
            </w:r>
          </w:p>
        </w:tc>
        <w:tc>
          <w:tcPr>
            <w:tcW w:w="4200" w:type="dxa"/>
          </w:tcPr>
          <w:p w14:paraId="000627C0" w14:textId="77777777" w:rsidR="00B50050" w:rsidRDefault="00B50050" w:rsidP="0088127C">
            <w:pPr>
              <w:pStyle w:val="OtherTableBody"/>
            </w:pPr>
            <w:r>
              <w:t>Sign and symptom</w:t>
            </w:r>
          </w:p>
        </w:tc>
      </w:tr>
      <w:tr w:rsidR="00B50050" w14:paraId="455B7E73" w14:textId="77777777" w:rsidTr="00195548">
        <w:tc>
          <w:tcPr>
            <w:tcW w:w="600" w:type="dxa"/>
          </w:tcPr>
          <w:p w14:paraId="4AB90B5D" w14:textId="77777777" w:rsidR="00B50050" w:rsidRDefault="00B50050" w:rsidP="0088127C">
            <w:pPr>
              <w:pStyle w:val="OtherTableBody"/>
            </w:pPr>
          </w:p>
        </w:tc>
        <w:tc>
          <w:tcPr>
            <w:tcW w:w="600" w:type="dxa"/>
          </w:tcPr>
          <w:p w14:paraId="37F5C473" w14:textId="77777777" w:rsidR="00B50050" w:rsidRDefault="00B50050" w:rsidP="0088127C">
            <w:pPr>
              <w:pStyle w:val="OtherTableBody"/>
            </w:pPr>
            <w:r>
              <w:t>0228</w:t>
            </w:r>
          </w:p>
        </w:tc>
        <w:tc>
          <w:tcPr>
            <w:tcW w:w="2600" w:type="dxa"/>
          </w:tcPr>
          <w:p w14:paraId="6A7E32FC" w14:textId="77777777" w:rsidR="00B50050" w:rsidRDefault="00B50050" w:rsidP="0088127C">
            <w:pPr>
              <w:pStyle w:val="OtherTableBody"/>
            </w:pPr>
          </w:p>
        </w:tc>
        <w:tc>
          <w:tcPr>
            <w:tcW w:w="1400" w:type="dxa"/>
          </w:tcPr>
          <w:p w14:paraId="0676EB21" w14:textId="77777777" w:rsidR="00B50050" w:rsidRDefault="00B50050" w:rsidP="0088127C">
            <w:pPr>
              <w:pStyle w:val="OtherTableBody"/>
            </w:pPr>
            <w:r>
              <w:t>T</w:t>
            </w:r>
          </w:p>
        </w:tc>
        <w:tc>
          <w:tcPr>
            <w:tcW w:w="4200" w:type="dxa"/>
          </w:tcPr>
          <w:p w14:paraId="1B2714F3" w14:textId="77777777" w:rsidR="00B50050" w:rsidRDefault="00B50050" w:rsidP="0088127C">
            <w:pPr>
              <w:pStyle w:val="OtherTableBody"/>
            </w:pPr>
            <w:r>
              <w:t>Tissue diagnosis</w:t>
            </w:r>
          </w:p>
        </w:tc>
      </w:tr>
      <w:tr w:rsidR="00B50050" w14:paraId="58C34924" w14:textId="77777777" w:rsidTr="00195548">
        <w:tc>
          <w:tcPr>
            <w:tcW w:w="600" w:type="dxa"/>
          </w:tcPr>
          <w:p w14:paraId="620EE940" w14:textId="77777777" w:rsidR="00B50050" w:rsidRDefault="00B50050" w:rsidP="0088127C">
            <w:pPr>
              <w:pStyle w:val="OtherTableBody"/>
            </w:pPr>
            <w:r>
              <w:t>User</w:t>
            </w:r>
          </w:p>
        </w:tc>
        <w:tc>
          <w:tcPr>
            <w:tcW w:w="600" w:type="dxa"/>
          </w:tcPr>
          <w:p w14:paraId="71173688" w14:textId="77777777" w:rsidR="00B50050" w:rsidRDefault="00B50050" w:rsidP="0088127C">
            <w:pPr>
              <w:pStyle w:val="OtherTableBody"/>
            </w:pPr>
          </w:p>
        </w:tc>
        <w:tc>
          <w:tcPr>
            <w:tcW w:w="2600" w:type="dxa"/>
          </w:tcPr>
          <w:p w14:paraId="2293EA08" w14:textId="77777777" w:rsidR="00B50050" w:rsidRDefault="00B50050" w:rsidP="0088127C">
            <w:pPr>
              <w:pStyle w:val="OtherTableBody"/>
            </w:pPr>
            <w:r>
              <w:t>DRG Payor</w:t>
            </w:r>
          </w:p>
        </w:tc>
        <w:tc>
          <w:tcPr>
            <w:tcW w:w="1400" w:type="dxa"/>
          </w:tcPr>
          <w:p w14:paraId="1F85FAAB" w14:textId="77777777" w:rsidR="00B50050" w:rsidRDefault="00B50050" w:rsidP="0088127C">
            <w:pPr>
              <w:pStyle w:val="OtherTableBody"/>
            </w:pPr>
          </w:p>
        </w:tc>
        <w:tc>
          <w:tcPr>
            <w:tcW w:w="4200" w:type="dxa"/>
          </w:tcPr>
          <w:p w14:paraId="71EE29B7" w14:textId="77777777" w:rsidR="00B50050" w:rsidRDefault="00B50050" w:rsidP="0088127C">
            <w:pPr>
              <w:pStyle w:val="OtherTableBody"/>
            </w:pPr>
          </w:p>
        </w:tc>
      </w:tr>
      <w:tr w:rsidR="00B50050" w14:paraId="549E4D86" w14:textId="77777777" w:rsidTr="00195548">
        <w:tc>
          <w:tcPr>
            <w:tcW w:w="600" w:type="dxa"/>
          </w:tcPr>
          <w:p w14:paraId="56D9C710" w14:textId="77777777" w:rsidR="00B50050" w:rsidRDefault="00B50050" w:rsidP="0088127C">
            <w:pPr>
              <w:pStyle w:val="OtherTableBody"/>
            </w:pPr>
          </w:p>
        </w:tc>
        <w:tc>
          <w:tcPr>
            <w:tcW w:w="600" w:type="dxa"/>
          </w:tcPr>
          <w:p w14:paraId="7BB69A9C" w14:textId="77777777" w:rsidR="00B50050" w:rsidRDefault="00B50050" w:rsidP="0088127C">
            <w:pPr>
              <w:pStyle w:val="OtherTableBody"/>
            </w:pPr>
            <w:r>
              <w:t>0229</w:t>
            </w:r>
          </w:p>
        </w:tc>
        <w:tc>
          <w:tcPr>
            <w:tcW w:w="2600" w:type="dxa"/>
          </w:tcPr>
          <w:p w14:paraId="27563ECC" w14:textId="77777777" w:rsidR="00B50050" w:rsidRDefault="00B50050" w:rsidP="0088127C">
            <w:pPr>
              <w:pStyle w:val="OtherTableBody"/>
            </w:pPr>
          </w:p>
        </w:tc>
        <w:tc>
          <w:tcPr>
            <w:tcW w:w="1400" w:type="dxa"/>
          </w:tcPr>
          <w:p w14:paraId="32B3CFC8" w14:textId="77777777" w:rsidR="00B50050" w:rsidRDefault="00B50050" w:rsidP="0088127C">
            <w:pPr>
              <w:pStyle w:val="OtherTableBody"/>
            </w:pPr>
            <w:r>
              <w:t>...</w:t>
            </w:r>
          </w:p>
        </w:tc>
        <w:tc>
          <w:tcPr>
            <w:tcW w:w="4200" w:type="dxa"/>
          </w:tcPr>
          <w:p w14:paraId="373703EC" w14:textId="77777777" w:rsidR="00B50050" w:rsidRDefault="00B50050" w:rsidP="0088127C">
            <w:pPr>
              <w:pStyle w:val="OtherTableBody"/>
            </w:pPr>
            <w:r>
              <w:t>No suggested values defined</w:t>
            </w:r>
          </w:p>
        </w:tc>
      </w:tr>
      <w:tr w:rsidR="00B50050" w14:paraId="4A5CA270" w14:textId="77777777" w:rsidTr="00195548">
        <w:tc>
          <w:tcPr>
            <w:tcW w:w="600" w:type="dxa"/>
          </w:tcPr>
          <w:p w14:paraId="5810F0E2" w14:textId="77777777" w:rsidR="00B50050" w:rsidRDefault="00B50050" w:rsidP="0088127C">
            <w:pPr>
              <w:pStyle w:val="OtherTableBody"/>
            </w:pPr>
            <w:r>
              <w:t>User</w:t>
            </w:r>
          </w:p>
        </w:tc>
        <w:tc>
          <w:tcPr>
            <w:tcW w:w="600" w:type="dxa"/>
          </w:tcPr>
          <w:p w14:paraId="1CF5FAD3" w14:textId="77777777" w:rsidR="00B50050" w:rsidRDefault="00B50050" w:rsidP="0088127C">
            <w:pPr>
              <w:pStyle w:val="OtherTableBody"/>
            </w:pPr>
          </w:p>
        </w:tc>
        <w:tc>
          <w:tcPr>
            <w:tcW w:w="2600" w:type="dxa"/>
          </w:tcPr>
          <w:p w14:paraId="23A439A2" w14:textId="77777777" w:rsidR="00B50050" w:rsidRDefault="00B50050" w:rsidP="0088127C">
            <w:pPr>
              <w:pStyle w:val="OtherTableBody"/>
            </w:pPr>
            <w:r>
              <w:t>Procedure Functional Type</w:t>
            </w:r>
          </w:p>
        </w:tc>
        <w:tc>
          <w:tcPr>
            <w:tcW w:w="1400" w:type="dxa"/>
          </w:tcPr>
          <w:p w14:paraId="6E43D28B" w14:textId="77777777" w:rsidR="00B50050" w:rsidRDefault="00B50050" w:rsidP="0088127C">
            <w:pPr>
              <w:pStyle w:val="OtherTableBody"/>
            </w:pPr>
          </w:p>
        </w:tc>
        <w:tc>
          <w:tcPr>
            <w:tcW w:w="4200" w:type="dxa"/>
          </w:tcPr>
          <w:p w14:paraId="3AF0FE68" w14:textId="77777777" w:rsidR="00B50050" w:rsidRDefault="00B50050" w:rsidP="0088127C">
            <w:pPr>
              <w:pStyle w:val="OtherTableBody"/>
            </w:pPr>
          </w:p>
        </w:tc>
      </w:tr>
      <w:tr w:rsidR="00B50050" w14:paraId="3F06096B" w14:textId="77777777" w:rsidTr="00195548">
        <w:tc>
          <w:tcPr>
            <w:tcW w:w="600" w:type="dxa"/>
          </w:tcPr>
          <w:p w14:paraId="5ED0878A" w14:textId="77777777" w:rsidR="00B50050" w:rsidRDefault="00B50050" w:rsidP="0088127C">
            <w:pPr>
              <w:pStyle w:val="OtherTableBody"/>
            </w:pPr>
          </w:p>
        </w:tc>
        <w:tc>
          <w:tcPr>
            <w:tcW w:w="600" w:type="dxa"/>
          </w:tcPr>
          <w:p w14:paraId="00ECA5B5" w14:textId="77777777" w:rsidR="00B50050" w:rsidRDefault="00B50050" w:rsidP="0088127C">
            <w:pPr>
              <w:pStyle w:val="OtherTableBody"/>
            </w:pPr>
            <w:r>
              <w:t>0230</w:t>
            </w:r>
          </w:p>
        </w:tc>
        <w:tc>
          <w:tcPr>
            <w:tcW w:w="2600" w:type="dxa"/>
          </w:tcPr>
          <w:p w14:paraId="119DCBCD" w14:textId="77777777" w:rsidR="00B50050" w:rsidRDefault="00B50050" w:rsidP="0088127C">
            <w:pPr>
              <w:pStyle w:val="OtherTableBody"/>
            </w:pPr>
          </w:p>
        </w:tc>
        <w:tc>
          <w:tcPr>
            <w:tcW w:w="1400" w:type="dxa"/>
          </w:tcPr>
          <w:p w14:paraId="6DA0300B" w14:textId="77777777" w:rsidR="00B50050" w:rsidRDefault="00B50050" w:rsidP="0088127C">
            <w:pPr>
              <w:pStyle w:val="OtherTableBody"/>
            </w:pPr>
            <w:r>
              <w:t>A</w:t>
            </w:r>
          </w:p>
        </w:tc>
        <w:tc>
          <w:tcPr>
            <w:tcW w:w="4200" w:type="dxa"/>
          </w:tcPr>
          <w:p w14:paraId="356000A8" w14:textId="77777777" w:rsidR="00B50050" w:rsidRDefault="00B50050" w:rsidP="0088127C">
            <w:pPr>
              <w:pStyle w:val="OtherTableBody"/>
            </w:pPr>
            <w:r>
              <w:t>Anesthesia</w:t>
            </w:r>
          </w:p>
        </w:tc>
      </w:tr>
      <w:tr w:rsidR="00B50050" w14:paraId="579B6946" w14:textId="77777777" w:rsidTr="00195548">
        <w:tc>
          <w:tcPr>
            <w:tcW w:w="600" w:type="dxa"/>
          </w:tcPr>
          <w:p w14:paraId="65A42649" w14:textId="77777777" w:rsidR="00B50050" w:rsidRDefault="00B50050" w:rsidP="0088127C">
            <w:pPr>
              <w:pStyle w:val="OtherTableBody"/>
            </w:pPr>
          </w:p>
        </w:tc>
        <w:tc>
          <w:tcPr>
            <w:tcW w:w="600" w:type="dxa"/>
          </w:tcPr>
          <w:p w14:paraId="655DA53F" w14:textId="77777777" w:rsidR="00B50050" w:rsidRDefault="00B50050" w:rsidP="0088127C">
            <w:pPr>
              <w:pStyle w:val="OtherTableBody"/>
            </w:pPr>
            <w:r>
              <w:t>0230</w:t>
            </w:r>
          </w:p>
        </w:tc>
        <w:tc>
          <w:tcPr>
            <w:tcW w:w="2600" w:type="dxa"/>
          </w:tcPr>
          <w:p w14:paraId="54993CD9" w14:textId="77777777" w:rsidR="00B50050" w:rsidRDefault="00B50050" w:rsidP="0088127C">
            <w:pPr>
              <w:pStyle w:val="OtherTableBody"/>
            </w:pPr>
          </w:p>
        </w:tc>
        <w:tc>
          <w:tcPr>
            <w:tcW w:w="1400" w:type="dxa"/>
          </w:tcPr>
          <w:p w14:paraId="15C03E4E" w14:textId="77777777" w:rsidR="00B50050" w:rsidRDefault="00B50050" w:rsidP="0088127C">
            <w:pPr>
              <w:pStyle w:val="OtherTableBody"/>
            </w:pPr>
            <w:r>
              <w:t>D</w:t>
            </w:r>
          </w:p>
        </w:tc>
        <w:tc>
          <w:tcPr>
            <w:tcW w:w="4200" w:type="dxa"/>
          </w:tcPr>
          <w:p w14:paraId="0B22F847" w14:textId="77777777" w:rsidR="00B50050" w:rsidRDefault="00B50050" w:rsidP="0088127C">
            <w:pPr>
              <w:pStyle w:val="OtherTableBody"/>
            </w:pPr>
            <w:r>
              <w:t>Diagnostic procedure</w:t>
            </w:r>
          </w:p>
        </w:tc>
      </w:tr>
      <w:tr w:rsidR="00B50050" w14:paraId="0D9554A3" w14:textId="77777777" w:rsidTr="00195548">
        <w:tc>
          <w:tcPr>
            <w:tcW w:w="600" w:type="dxa"/>
          </w:tcPr>
          <w:p w14:paraId="00228617" w14:textId="77777777" w:rsidR="00B50050" w:rsidRDefault="00B50050" w:rsidP="0088127C">
            <w:pPr>
              <w:pStyle w:val="OtherTableBody"/>
            </w:pPr>
          </w:p>
        </w:tc>
        <w:tc>
          <w:tcPr>
            <w:tcW w:w="600" w:type="dxa"/>
          </w:tcPr>
          <w:p w14:paraId="477EC3CC" w14:textId="77777777" w:rsidR="00B50050" w:rsidRDefault="00B50050" w:rsidP="0088127C">
            <w:pPr>
              <w:pStyle w:val="OtherTableBody"/>
            </w:pPr>
            <w:r>
              <w:t>0230</w:t>
            </w:r>
          </w:p>
        </w:tc>
        <w:tc>
          <w:tcPr>
            <w:tcW w:w="2600" w:type="dxa"/>
          </w:tcPr>
          <w:p w14:paraId="652A3FBA" w14:textId="77777777" w:rsidR="00B50050" w:rsidRDefault="00B50050" w:rsidP="0088127C">
            <w:pPr>
              <w:pStyle w:val="OtherTableBody"/>
            </w:pPr>
          </w:p>
        </w:tc>
        <w:tc>
          <w:tcPr>
            <w:tcW w:w="1400" w:type="dxa"/>
          </w:tcPr>
          <w:p w14:paraId="20DBA9E6" w14:textId="77777777" w:rsidR="00B50050" w:rsidRDefault="00B50050" w:rsidP="0088127C">
            <w:pPr>
              <w:pStyle w:val="OtherTableBody"/>
            </w:pPr>
            <w:r>
              <w:t>I</w:t>
            </w:r>
          </w:p>
        </w:tc>
        <w:tc>
          <w:tcPr>
            <w:tcW w:w="4200" w:type="dxa"/>
          </w:tcPr>
          <w:p w14:paraId="2611A28A" w14:textId="77777777" w:rsidR="00B50050" w:rsidRDefault="00B50050" w:rsidP="0088127C">
            <w:pPr>
              <w:pStyle w:val="OtherTableBody"/>
            </w:pPr>
            <w:r>
              <w:t>Invasive procedure not classified elsewhere (e.g., IV, catheter, etc.)</w:t>
            </w:r>
          </w:p>
        </w:tc>
      </w:tr>
      <w:tr w:rsidR="00B50050" w14:paraId="1CF62DF1" w14:textId="77777777" w:rsidTr="00195548">
        <w:tc>
          <w:tcPr>
            <w:tcW w:w="600" w:type="dxa"/>
          </w:tcPr>
          <w:p w14:paraId="34DCB626" w14:textId="77777777" w:rsidR="00B50050" w:rsidRDefault="00B50050" w:rsidP="0088127C">
            <w:pPr>
              <w:pStyle w:val="OtherTableBody"/>
            </w:pPr>
          </w:p>
        </w:tc>
        <w:tc>
          <w:tcPr>
            <w:tcW w:w="600" w:type="dxa"/>
          </w:tcPr>
          <w:p w14:paraId="1244ADD8" w14:textId="77777777" w:rsidR="00B50050" w:rsidRDefault="00B50050" w:rsidP="0088127C">
            <w:pPr>
              <w:pStyle w:val="OtherTableBody"/>
            </w:pPr>
            <w:r>
              <w:t>0230</w:t>
            </w:r>
          </w:p>
        </w:tc>
        <w:tc>
          <w:tcPr>
            <w:tcW w:w="2600" w:type="dxa"/>
          </w:tcPr>
          <w:p w14:paraId="6FCDE95E" w14:textId="77777777" w:rsidR="00B50050" w:rsidRDefault="00B50050" w:rsidP="0088127C">
            <w:pPr>
              <w:pStyle w:val="OtherTableBody"/>
            </w:pPr>
          </w:p>
        </w:tc>
        <w:tc>
          <w:tcPr>
            <w:tcW w:w="1400" w:type="dxa"/>
          </w:tcPr>
          <w:p w14:paraId="497EBA4D" w14:textId="77777777" w:rsidR="00B50050" w:rsidRDefault="00B50050" w:rsidP="0088127C">
            <w:pPr>
              <w:pStyle w:val="OtherTableBody"/>
            </w:pPr>
            <w:r>
              <w:t>P</w:t>
            </w:r>
          </w:p>
        </w:tc>
        <w:tc>
          <w:tcPr>
            <w:tcW w:w="4200" w:type="dxa"/>
          </w:tcPr>
          <w:p w14:paraId="1DBDFF41" w14:textId="77777777" w:rsidR="00B50050" w:rsidRDefault="00B50050" w:rsidP="0088127C">
            <w:pPr>
              <w:pStyle w:val="OtherTableBody"/>
            </w:pPr>
            <w:r>
              <w:t>Procedure for treatment (therapeutic, including operations)</w:t>
            </w:r>
          </w:p>
        </w:tc>
      </w:tr>
      <w:tr w:rsidR="00B50050" w14:paraId="1317A3DB" w14:textId="77777777" w:rsidTr="00195548">
        <w:tc>
          <w:tcPr>
            <w:tcW w:w="600" w:type="dxa"/>
          </w:tcPr>
          <w:p w14:paraId="2B4D3B69" w14:textId="77777777" w:rsidR="00B50050" w:rsidRDefault="00B50050" w:rsidP="0088127C">
            <w:pPr>
              <w:pStyle w:val="OtherTableBody"/>
            </w:pPr>
            <w:r>
              <w:t>User</w:t>
            </w:r>
          </w:p>
        </w:tc>
        <w:tc>
          <w:tcPr>
            <w:tcW w:w="600" w:type="dxa"/>
          </w:tcPr>
          <w:p w14:paraId="4CED0236" w14:textId="77777777" w:rsidR="00B50050" w:rsidRDefault="00B50050" w:rsidP="0088127C">
            <w:pPr>
              <w:pStyle w:val="OtherTableBody"/>
            </w:pPr>
          </w:p>
        </w:tc>
        <w:tc>
          <w:tcPr>
            <w:tcW w:w="2600" w:type="dxa"/>
          </w:tcPr>
          <w:p w14:paraId="3B7AAE01" w14:textId="77777777" w:rsidR="00B50050" w:rsidRDefault="00B50050" w:rsidP="0088127C">
            <w:pPr>
              <w:pStyle w:val="OtherTableBody"/>
            </w:pPr>
            <w:r>
              <w:t>Student Status</w:t>
            </w:r>
          </w:p>
        </w:tc>
        <w:tc>
          <w:tcPr>
            <w:tcW w:w="1400" w:type="dxa"/>
          </w:tcPr>
          <w:p w14:paraId="6C7234C7" w14:textId="77777777" w:rsidR="00B50050" w:rsidRDefault="00B50050" w:rsidP="0088127C">
            <w:pPr>
              <w:pStyle w:val="OtherTableBody"/>
            </w:pPr>
          </w:p>
        </w:tc>
        <w:tc>
          <w:tcPr>
            <w:tcW w:w="4200" w:type="dxa"/>
          </w:tcPr>
          <w:p w14:paraId="745F9D04" w14:textId="77777777" w:rsidR="00B50050" w:rsidRDefault="00B50050" w:rsidP="0088127C">
            <w:pPr>
              <w:pStyle w:val="OtherTableBody"/>
            </w:pPr>
          </w:p>
        </w:tc>
      </w:tr>
      <w:tr w:rsidR="00B50050" w14:paraId="1844B008" w14:textId="77777777" w:rsidTr="00195548">
        <w:tc>
          <w:tcPr>
            <w:tcW w:w="600" w:type="dxa"/>
          </w:tcPr>
          <w:p w14:paraId="0CF5D6B6" w14:textId="77777777" w:rsidR="00B50050" w:rsidRDefault="00B50050" w:rsidP="0088127C">
            <w:pPr>
              <w:pStyle w:val="OtherTableBody"/>
            </w:pPr>
          </w:p>
        </w:tc>
        <w:tc>
          <w:tcPr>
            <w:tcW w:w="600" w:type="dxa"/>
          </w:tcPr>
          <w:p w14:paraId="4E3AC8E7" w14:textId="77777777" w:rsidR="00B50050" w:rsidRDefault="00B50050" w:rsidP="0088127C">
            <w:pPr>
              <w:pStyle w:val="OtherTableBody"/>
            </w:pPr>
            <w:r>
              <w:t>0231</w:t>
            </w:r>
          </w:p>
        </w:tc>
        <w:tc>
          <w:tcPr>
            <w:tcW w:w="2600" w:type="dxa"/>
          </w:tcPr>
          <w:p w14:paraId="403A1604" w14:textId="77777777" w:rsidR="00B50050" w:rsidRDefault="00B50050" w:rsidP="0088127C">
            <w:pPr>
              <w:pStyle w:val="OtherTableBody"/>
            </w:pPr>
          </w:p>
        </w:tc>
        <w:tc>
          <w:tcPr>
            <w:tcW w:w="1400" w:type="dxa"/>
          </w:tcPr>
          <w:p w14:paraId="0F6B77F7" w14:textId="77777777" w:rsidR="00B50050" w:rsidRDefault="00B50050" w:rsidP="0088127C">
            <w:pPr>
              <w:pStyle w:val="OtherTableBody"/>
            </w:pPr>
            <w:r>
              <w:t>F</w:t>
            </w:r>
          </w:p>
        </w:tc>
        <w:tc>
          <w:tcPr>
            <w:tcW w:w="4200" w:type="dxa"/>
          </w:tcPr>
          <w:p w14:paraId="28E5F069" w14:textId="77777777" w:rsidR="00B50050" w:rsidRDefault="00B50050" w:rsidP="0088127C">
            <w:pPr>
              <w:pStyle w:val="OtherTableBody"/>
            </w:pPr>
            <w:r>
              <w:t>Full-time student</w:t>
            </w:r>
          </w:p>
        </w:tc>
      </w:tr>
      <w:tr w:rsidR="00B50050" w14:paraId="3893309A" w14:textId="77777777" w:rsidTr="00195548">
        <w:tc>
          <w:tcPr>
            <w:tcW w:w="600" w:type="dxa"/>
          </w:tcPr>
          <w:p w14:paraId="1E21EC1D" w14:textId="77777777" w:rsidR="00B50050" w:rsidRDefault="00B50050" w:rsidP="0088127C">
            <w:pPr>
              <w:pStyle w:val="OtherTableBody"/>
            </w:pPr>
          </w:p>
        </w:tc>
        <w:tc>
          <w:tcPr>
            <w:tcW w:w="600" w:type="dxa"/>
          </w:tcPr>
          <w:p w14:paraId="166BD9C6" w14:textId="77777777" w:rsidR="00B50050" w:rsidRDefault="00B50050" w:rsidP="0088127C">
            <w:pPr>
              <w:pStyle w:val="OtherTableBody"/>
            </w:pPr>
            <w:r>
              <w:t>0231</w:t>
            </w:r>
          </w:p>
        </w:tc>
        <w:tc>
          <w:tcPr>
            <w:tcW w:w="2600" w:type="dxa"/>
          </w:tcPr>
          <w:p w14:paraId="428E2E1D" w14:textId="77777777" w:rsidR="00B50050" w:rsidRDefault="00B50050" w:rsidP="0088127C">
            <w:pPr>
              <w:pStyle w:val="OtherTableBody"/>
            </w:pPr>
          </w:p>
        </w:tc>
        <w:tc>
          <w:tcPr>
            <w:tcW w:w="1400" w:type="dxa"/>
          </w:tcPr>
          <w:p w14:paraId="638BD651" w14:textId="77777777" w:rsidR="00B50050" w:rsidRDefault="00B50050" w:rsidP="0088127C">
            <w:pPr>
              <w:pStyle w:val="OtherTableBody"/>
            </w:pPr>
            <w:r>
              <w:t>N</w:t>
            </w:r>
          </w:p>
        </w:tc>
        <w:tc>
          <w:tcPr>
            <w:tcW w:w="4200" w:type="dxa"/>
          </w:tcPr>
          <w:p w14:paraId="06A9BBB8" w14:textId="77777777" w:rsidR="00B50050" w:rsidRDefault="00B50050" w:rsidP="0088127C">
            <w:pPr>
              <w:pStyle w:val="OtherTableBody"/>
            </w:pPr>
            <w:r>
              <w:t>Not a student</w:t>
            </w:r>
          </w:p>
        </w:tc>
      </w:tr>
      <w:tr w:rsidR="00B50050" w14:paraId="4D786FE7" w14:textId="77777777" w:rsidTr="00195548">
        <w:tc>
          <w:tcPr>
            <w:tcW w:w="600" w:type="dxa"/>
          </w:tcPr>
          <w:p w14:paraId="01BC449D" w14:textId="77777777" w:rsidR="00B50050" w:rsidRDefault="00B50050" w:rsidP="0088127C">
            <w:pPr>
              <w:pStyle w:val="OtherTableBody"/>
            </w:pPr>
          </w:p>
        </w:tc>
        <w:tc>
          <w:tcPr>
            <w:tcW w:w="600" w:type="dxa"/>
          </w:tcPr>
          <w:p w14:paraId="2EA0E525" w14:textId="77777777" w:rsidR="00B50050" w:rsidRDefault="00B50050" w:rsidP="0088127C">
            <w:pPr>
              <w:pStyle w:val="OtherTableBody"/>
            </w:pPr>
            <w:r>
              <w:t>0231</w:t>
            </w:r>
          </w:p>
        </w:tc>
        <w:tc>
          <w:tcPr>
            <w:tcW w:w="2600" w:type="dxa"/>
          </w:tcPr>
          <w:p w14:paraId="6D83996D" w14:textId="77777777" w:rsidR="00B50050" w:rsidRDefault="00B50050" w:rsidP="0088127C">
            <w:pPr>
              <w:pStyle w:val="OtherTableBody"/>
            </w:pPr>
          </w:p>
        </w:tc>
        <w:tc>
          <w:tcPr>
            <w:tcW w:w="1400" w:type="dxa"/>
          </w:tcPr>
          <w:p w14:paraId="6CA1EB66" w14:textId="77777777" w:rsidR="00B50050" w:rsidRDefault="00B50050" w:rsidP="0088127C">
            <w:pPr>
              <w:pStyle w:val="OtherTableBody"/>
            </w:pPr>
            <w:r>
              <w:t>P</w:t>
            </w:r>
          </w:p>
        </w:tc>
        <w:tc>
          <w:tcPr>
            <w:tcW w:w="4200" w:type="dxa"/>
          </w:tcPr>
          <w:p w14:paraId="1AD08B30" w14:textId="77777777" w:rsidR="00B50050" w:rsidRDefault="00B50050" w:rsidP="0088127C">
            <w:pPr>
              <w:pStyle w:val="OtherTableBody"/>
            </w:pPr>
            <w:r>
              <w:t>Part-time student</w:t>
            </w:r>
          </w:p>
        </w:tc>
      </w:tr>
      <w:tr w:rsidR="00B50050" w14:paraId="5B4D02CF" w14:textId="77777777" w:rsidTr="00195548">
        <w:tc>
          <w:tcPr>
            <w:tcW w:w="600" w:type="dxa"/>
          </w:tcPr>
          <w:p w14:paraId="2069C4FD" w14:textId="77777777" w:rsidR="00B50050" w:rsidRDefault="00B50050" w:rsidP="0088127C">
            <w:pPr>
              <w:pStyle w:val="OtherTableBody"/>
            </w:pPr>
            <w:r>
              <w:t>User</w:t>
            </w:r>
          </w:p>
        </w:tc>
        <w:tc>
          <w:tcPr>
            <w:tcW w:w="600" w:type="dxa"/>
          </w:tcPr>
          <w:p w14:paraId="14B6F01C" w14:textId="77777777" w:rsidR="00B50050" w:rsidRDefault="00B50050" w:rsidP="0088127C">
            <w:pPr>
              <w:pStyle w:val="OtherTableBody"/>
            </w:pPr>
          </w:p>
        </w:tc>
        <w:tc>
          <w:tcPr>
            <w:tcW w:w="2600" w:type="dxa"/>
          </w:tcPr>
          <w:p w14:paraId="49261F9D" w14:textId="77777777" w:rsidR="00B50050" w:rsidRDefault="00B50050" w:rsidP="0088127C">
            <w:pPr>
              <w:pStyle w:val="OtherTableBody"/>
            </w:pPr>
            <w:r>
              <w:t>Insurance Company Contact Reason</w:t>
            </w:r>
          </w:p>
        </w:tc>
        <w:tc>
          <w:tcPr>
            <w:tcW w:w="1400" w:type="dxa"/>
          </w:tcPr>
          <w:p w14:paraId="5697A1C6" w14:textId="77777777" w:rsidR="00B50050" w:rsidRDefault="00B50050" w:rsidP="0088127C">
            <w:pPr>
              <w:pStyle w:val="OtherTableBody"/>
            </w:pPr>
          </w:p>
        </w:tc>
        <w:tc>
          <w:tcPr>
            <w:tcW w:w="4200" w:type="dxa"/>
          </w:tcPr>
          <w:p w14:paraId="12261DAC" w14:textId="77777777" w:rsidR="00B50050" w:rsidRDefault="00B50050" w:rsidP="0088127C">
            <w:pPr>
              <w:pStyle w:val="OtherTableBody"/>
            </w:pPr>
          </w:p>
        </w:tc>
      </w:tr>
      <w:tr w:rsidR="00B50050" w14:paraId="4464B1F6" w14:textId="77777777" w:rsidTr="00195548">
        <w:tc>
          <w:tcPr>
            <w:tcW w:w="600" w:type="dxa"/>
          </w:tcPr>
          <w:p w14:paraId="3471A94C" w14:textId="77777777" w:rsidR="00B50050" w:rsidRDefault="00B50050" w:rsidP="0088127C">
            <w:pPr>
              <w:pStyle w:val="OtherTableBody"/>
            </w:pPr>
          </w:p>
        </w:tc>
        <w:tc>
          <w:tcPr>
            <w:tcW w:w="600" w:type="dxa"/>
          </w:tcPr>
          <w:p w14:paraId="0778AA3F" w14:textId="77777777" w:rsidR="00B50050" w:rsidRDefault="00B50050" w:rsidP="0088127C">
            <w:pPr>
              <w:pStyle w:val="OtherTableBody"/>
            </w:pPr>
            <w:r>
              <w:t>0232</w:t>
            </w:r>
          </w:p>
        </w:tc>
        <w:tc>
          <w:tcPr>
            <w:tcW w:w="2600" w:type="dxa"/>
          </w:tcPr>
          <w:p w14:paraId="3B27DA00" w14:textId="77777777" w:rsidR="00B50050" w:rsidRDefault="00B50050" w:rsidP="0088127C">
            <w:pPr>
              <w:pStyle w:val="OtherTableBody"/>
            </w:pPr>
          </w:p>
        </w:tc>
        <w:tc>
          <w:tcPr>
            <w:tcW w:w="1400" w:type="dxa"/>
          </w:tcPr>
          <w:p w14:paraId="02E304CD" w14:textId="77777777" w:rsidR="00B50050" w:rsidRDefault="00B50050" w:rsidP="0088127C">
            <w:pPr>
              <w:pStyle w:val="OtherTableBody"/>
            </w:pPr>
            <w:r>
              <w:t>01</w:t>
            </w:r>
          </w:p>
        </w:tc>
        <w:tc>
          <w:tcPr>
            <w:tcW w:w="4200" w:type="dxa"/>
          </w:tcPr>
          <w:p w14:paraId="5A3BD4EF" w14:textId="77777777" w:rsidR="00B50050" w:rsidRDefault="00B50050" w:rsidP="0088127C">
            <w:pPr>
              <w:pStyle w:val="OtherTableBody"/>
            </w:pPr>
            <w:r>
              <w:t>Medicare claim status</w:t>
            </w:r>
          </w:p>
        </w:tc>
      </w:tr>
      <w:tr w:rsidR="00B50050" w14:paraId="465DE3D0" w14:textId="77777777" w:rsidTr="00195548">
        <w:tc>
          <w:tcPr>
            <w:tcW w:w="600" w:type="dxa"/>
          </w:tcPr>
          <w:p w14:paraId="660C12BE" w14:textId="77777777" w:rsidR="00B50050" w:rsidRDefault="00B50050" w:rsidP="0088127C">
            <w:pPr>
              <w:pStyle w:val="OtherTableBody"/>
            </w:pPr>
          </w:p>
        </w:tc>
        <w:tc>
          <w:tcPr>
            <w:tcW w:w="600" w:type="dxa"/>
          </w:tcPr>
          <w:p w14:paraId="7837DDD5" w14:textId="77777777" w:rsidR="00B50050" w:rsidRDefault="00B50050" w:rsidP="0088127C">
            <w:pPr>
              <w:pStyle w:val="OtherTableBody"/>
            </w:pPr>
            <w:r>
              <w:t>0232</w:t>
            </w:r>
          </w:p>
        </w:tc>
        <w:tc>
          <w:tcPr>
            <w:tcW w:w="2600" w:type="dxa"/>
          </w:tcPr>
          <w:p w14:paraId="12463A47" w14:textId="77777777" w:rsidR="00B50050" w:rsidRDefault="00B50050" w:rsidP="0088127C">
            <w:pPr>
              <w:pStyle w:val="OtherTableBody"/>
            </w:pPr>
          </w:p>
        </w:tc>
        <w:tc>
          <w:tcPr>
            <w:tcW w:w="1400" w:type="dxa"/>
          </w:tcPr>
          <w:p w14:paraId="2B36800C" w14:textId="77777777" w:rsidR="00B50050" w:rsidRDefault="00B50050" w:rsidP="0088127C">
            <w:pPr>
              <w:pStyle w:val="OtherTableBody"/>
            </w:pPr>
            <w:r>
              <w:t>02</w:t>
            </w:r>
          </w:p>
        </w:tc>
        <w:tc>
          <w:tcPr>
            <w:tcW w:w="4200" w:type="dxa"/>
          </w:tcPr>
          <w:p w14:paraId="64DB266C" w14:textId="77777777" w:rsidR="00B50050" w:rsidRDefault="00B50050" w:rsidP="0088127C">
            <w:pPr>
              <w:pStyle w:val="OtherTableBody"/>
            </w:pPr>
            <w:r>
              <w:t>Medicaid claim status</w:t>
            </w:r>
          </w:p>
        </w:tc>
      </w:tr>
      <w:tr w:rsidR="00B50050" w14:paraId="42EFE74A" w14:textId="77777777" w:rsidTr="00195548">
        <w:tc>
          <w:tcPr>
            <w:tcW w:w="600" w:type="dxa"/>
          </w:tcPr>
          <w:p w14:paraId="1AF96F97" w14:textId="77777777" w:rsidR="00B50050" w:rsidRDefault="00B50050" w:rsidP="0088127C">
            <w:pPr>
              <w:pStyle w:val="OtherTableBody"/>
            </w:pPr>
          </w:p>
        </w:tc>
        <w:tc>
          <w:tcPr>
            <w:tcW w:w="600" w:type="dxa"/>
          </w:tcPr>
          <w:p w14:paraId="6E3AC334" w14:textId="77777777" w:rsidR="00B50050" w:rsidRDefault="00B50050" w:rsidP="0088127C">
            <w:pPr>
              <w:pStyle w:val="OtherTableBody"/>
            </w:pPr>
            <w:r>
              <w:t>0232</w:t>
            </w:r>
          </w:p>
        </w:tc>
        <w:tc>
          <w:tcPr>
            <w:tcW w:w="2600" w:type="dxa"/>
          </w:tcPr>
          <w:p w14:paraId="5F5F8971" w14:textId="77777777" w:rsidR="00B50050" w:rsidRDefault="00B50050" w:rsidP="0088127C">
            <w:pPr>
              <w:pStyle w:val="OtherTableBody"/>
            </w:pPr>
          </w:p>
        </w:tc>
        <w:tc>
          <w:tcPr>
            <w:tcW w:w="1400" w:type="dxa"/>
          </w:tcPr>
          <w:p w14:paraId="6F288F16" w14:textId="77777777" w:rsidR="00B50050" w:rsidRDefault="00B50050" w:rsidP="0088127C">
            <w:pPr>
              <w:pStyle w:val="OtherTableBody"/>
            </w:pPr>
            <w:r>
              <w:t>03</w:t>
            </w:r>
          </w:p>
        </w:tc>
        <w:tc>
          <w:tcPr>
            <w:tcW w:w="4200" w:type="dxa"/>
          </w:tcPr>
          <w:p w14:paraId="0206336F" w14:textId="77777777" w:rsidR="00B50050" w:rsidRDefault="00B50050" w:rsidP="0088127C">
            <w:pPr>
              <w:pStyle w:val="OtherTableBody"/>
            </w:pPr>
            <w:r>
              <w:t>Name/address change</w:t>
            </w:r>
          </w:p>
        </w:tc>
      </w:tr>
      <w:tr w:rsidR="00B50050" w14:paraId="6D6843E9" w14:textId="77777777" w:rsidTr="00195548">
        <w:tc>
          <w:tcPr>
            <w:tcW w:w="600" w:type="dxa"/>
          </w:tcPr>
          <w:p w14:paraId="0888E40C" w14:textId="77777777" w:rsidR="00B50050" w:rsidRDefault="00B50050" w:rsidP="0088127C">
            <w:pPr>
              <w:pStyle w:val="OtherTableBody"/>
            </w:pPr>
            <w:r>
              <w:t>User</w:t>
            </w:r>
          </w:p>
        </w:tc>
        <w:tc>
          <w:tcPr>
            <w:tcW w:w="600" w:type="dxa"/>
          </w:tcPr>
          <w:p w14:paraId="06A14288" w14:textId="77777777" w:rsidR="00B50050" w:rsidRDefault="00B50050" w:rsidP="0088127C">
            <w:pPr>
              <w:pStyle w:val="OtherTableBody"/>
            </w:pPr>
          </w:p>
        </w:tc>
        <w:tc>
          <w:tcPr>
            <w:tcW w:w="2600" w:type="dxa"/>
          </w:tcPr>
          <w:p w14:paraId="73820849" w14:textId="77777777" w:rsidR="00B50050" w:rsidRDefault="00B50050" w:rsidP="0088127C">
            <w:pPr>
              <w:pStyle w:val="OtherTableBody"/>
            </w:pPr>
            <w:r>
              <w:t>Non-Concur Code/Description</w:t>
            </w:r>
          </w:p>
        </w:tc>
        <w:tc>
          <w:tcPr>
            <w:tcW w:w="1400" w:type="dxa"/>
          </w:tcPr>
          <w:p w14:paraId="5E84D127" w14:textId="77777777" w:rsidR="00B50050" w:rsidRDefault="00B50050" w:rsidP="0088127C">
            <w:pPr>
              <w:pStyle w:val="OtherTableBody"/>
            </w:pPr>
          </w:p>
        </w:tc>
        <w:tc>
          <w:tcPr>
            <w:tcW w:w="4200" w:type="dxa"/>
          </w:tcPr>
          <w:p w14:paraId="2858B018" w14:textId="77777777" w:rsidR="00B50050" w:rsidRDefault="00B50050" w:rsidP="0088127C">
            <w:pPr>
              <w:pStyle w:val="OtherTableBody"/>
            </w:pPr>
          </w:p>
        </w:tc>
      </w:tr>
      <w:tr w:rsidR="00B50050" w14:paraId="35DDB068" w14:textId="77777777" w:rsidTr="00195548">
        <w:tc>
          <w:tcPr>
            <w:tcW w:w="600" w:type="dxa"/>
          </w:tcPr>
          <w:p w14:paraId="54022E84" w14:textId="77777777" w:rsidR="00B50050" w:rsidRDefault="00B50050" w:rsidP="0088127C">
            <w:pPr>
              <w:pStyle w:val="OtherTableBody"/>
            </w:pPr>
          </w:p>
        </w:tc>
        <w:tc>
          <w:tcPr>
            <w:tcW w:w="600" w:type="dxa"/>
          </w:tcPr>
          <w:p w14:paraId="72BF54F1" w14:textId="77777777" w:rsidR="00B50050" w:rsidRDefault="00B50050" w:rsidP="0088127C">
            <w:pPr>
              <w:pStyle w:val="OtherTableBody"/>
            </w:pPr>
            <w:r>
              <w:t>0233</w:t>
            </w:r>
          </w:p>
        </w:tc>
        <w:tc>
          <w:tcPr>
            <w:tcW w:w="2600" w:type="dxa"/>
          </w:tcPr>
          <w:p w14:paraId="312A9D55" w14:textId="77777777" w:rsidR="00B50050" w:rsidRDefault="00B50050" w:rsidP="0088127C">
            <w:pPr>
              <w:pStyle w:val="OtherTableBody"/>
            </w:pPr>
          </w:p>
        </w:tc>
        <w:tc>
          <w:tcPr>
            <w:tcW w:w="1400" w:type="dxa"/>
          </w:tcPr>
          <w:p w14:paraId="4AE2A26A" w14:textId="77777777" w:rsidR="00B50050" w:rsidRDefault="00B50050" w:rsidP="0088127C">
            <w:pPr>
              <w:pStyle w:val="OtherTableBody"/>
            </w:pPr>
            <w:r>
              <w:t>...</w:t>
            </w:r>
          </w:p>
        </w:tc>
        <w:tc>
          <w:tcPr>
            <w:tcW w:w="4200" w:type="dxa"/>
          </w:tcPr>
          <w:p w14:paraId="737DA2DB" w14:textId="77777777" w:rsidR="00B50050" w:rsidRDefault="00B50050" w:rsidP="0088127C">
            <w:pPr>
              <w:pStyle w:val="OtherTableBody"/>
            </w:pPr>
            <w:r>
              <w:t>No suggested values defined</w:t>
            </w:r>
          </w:p>
        </w:tc>
      </w:tr>
      <w:tr w:rsidR="00B50050" w14:paraId="30098BA8" w14:textId="77777777" w:rsidTr="00195548">
        <w:tc>
          <w:tcPr>
            <w:tcW w:w="600" w:type="dxa"/>
          </w:tcPr>
          <w:p w14:paraId="14C56192" w14:textId="77777777" w:rsidR="00B50050" w:rsidRDefault="00B50050" w:rsidP="0088127C">
            <w:pPr>
              <w:pStyle w:val="OtherTableBody"/>
            </w:pPr>
            <w:r>
              <w:t>HL7</w:t>
            </w:r>
          </w:p>
        </w:tc>
        <w:tc>
          <w:tcPr>
            <w:tcW w:w="600" w:type="dxa"/>
          </w:tcPr>
          <w:p w14:paraId="733CE511" w14:textId="77777777" w:rsidR="00B50050" w:rsidRDefault="00B50050" w:rsidP="0088127C">
            <w:pPr>
              <w:pStyle w:val="OtherTableBody"/>
            </w:pPr>
          </w:p>
        </w:tc>
        <w:tc>
          <w:tcPr>
            <w:tcW w:w="2600" w:type="dxa"/>
          </w:tcPr>
          <w:p w14:paraId="022CC4E0" w14:textId="77777777" w:rsidR="00B50050" w:rsidRDefault="00B50050" w:rsidP="0088127C">
            <w:pPr>
              <w:pStyle w:val="OtherTableBody"/>
            </w:pPr>
            <w:r>
              <w:t>Report Timing</w:t>
            </w:r>
          </w:p>
        </w:tc>
        <w:tc>
          <w:tcPr>
            <w:tcW w:w="1400" w:type="dxa"/>
          </w:tcPr>
          <w:p w14:paraId="0A89770E" w14:textId="77777777" w:rsidR="00B50050" w:rsidRDefault="00B50050" w:rsidP="0088127C">
            <w:pPr>
              <w:pStyle w:val="OtherTableBody"/>
            </w:pPr>
          </w:p>
        </w:tc>
        <w:tc>
          <w:tcPr>
            <w:tcW w:w="4200" w:type="dxa"/>
          </w:tcPr>
          <w:p w14:paraId="56A917F9" w14:textId="77777777" w:rsidR="00B50050" w:rsidRDefault="00B50050" w:rsidP="0088127C">
            <w:pPr>
              <w:pStyle w:val="OtherTableBody"/>
            </w:pPr>
          </w:p>
        </w:tc>
      </w:tr>
      <w:tr w:rsidR="00B50050" w14:paraId="037E492C" w14:textId="77777777" w:rsidTr="00195548">
        <w:tc>
          <w:tcPr>
            <w:tcW w:w="600" w:type="dxa"/>
          </w:tcPr>
          <w:p w14:paraId="793F7F46" w14:textId="77777777" w:rsidR="00B50050" w:rsidRDefault="00B50050" w:rsidP="0088127C">
            <w:pPr>
              <w:pStyle w:val="OtherTableBody"/>
            </w:pPr>
          </w:p>
        </w:tc>
        <w:tc>
          <w:tcPr>
            <w:tcW w:w="600" w:type="dxa"/>
          </w:tcPr>
          <w:p w14:paraId="14029911" w14:textId="77777777" w:rsidR="00B50050" w:rsidRDefault="00B50050" w:rsidP="0088127C">
            <w:pPr>
              <w:pStyle w:val="OtherTableBody"/>
            </w:pPr>
            <w:r>
              <w:t>0234</w:t>
            </w:r>
          </w:p>
        </w:tc>
        <w:tc>
          <w:tcPr>
            <w:tcW w:w="2600" w:type="dxa"/>
          </w:tcPr>
          <w:p w14:paraId="42B6E5BC" w14:textId="77777777" w:rsidR="00B50050" w:rsidRDefault="00B50050" w:rsidP="0088127C">
            <w:pPr>
              <w:pStyle w:val="OtherTableBody"/>
            </w:pPr>
          </w:p>
        </w:tc>
        <w:tc>
          <w:tcPr>
            <w:tcW w:w="1400" w:type="dxa"/>
          </w:tcPr>
          <w:p w14:paraId="7D983EDA" w14:textId="77777777" w:rsidR="00B50050" w:rsidRDefault="00B50050" w:rsidP="0088127C">
            <w:pPr>
              <w:pStyle w:val="OtherTableBody"/>
            </w:pPr>
            <w:r>
              <w:t>10D</w:t>
            </w:r>
          </w:p>
        </w:tc>
        <w:tc>
          <w:tcPr>
            <w:tcW w:w="4200" w:type="dxa"/>
          </w:tcPr>
          <w:p w14:paraId="54B01E11" w14:textId="77777777" w:rsidR="00B50050" w:rsidRDefault="00B50050" w:rsidP="0088127C">
            <w:pPr>
              <w:pStyle w:val="OtherTableBody"/>
            </w:pPr>
            <w:r>
              <w:t>10 day report</w:t>
            </w:r>
          </w:p>
        </w:tc>
      </w:tr>
      <w:tr w:rsidR="00B50050" w14:paraId="09EE0EA4" w14:textId="77777777" w:rsidTr="00195548">
        <w:tc>
          <w:tcPr>
            <w:tcW w:w="600" w:type="dxa"/>
          </w:tcPr>
          <w:p w14:paraId="1EC9CC0B" w14:textId="77777777" w:rsidR="00B50050" w:rsidRDefault="00B50050" w:rsidP="0088127C">
            <w:pPr>
              <w:pStyle w:val="OtherTableBody"/>
            </w:pPr>
          </w:p>
        </w:tc>
        <w:tc>
          <w:tcPr>
            <w:tcW w:w="600" w:type="dxa"/>
          </w:tcPr>
          <w:p w14:paraId="3EA5782B" w14:textId="77777777" w:rsidR="00B50050" w:rsidRDefault="00B50050" w:rsidP="0088127C">
            <w:pPr>
              <w:pStyle w:val="OtherTableBody"/>
            </w:pPr>
            <w:r>
              <w:t>0234</w:t>
            </w:r>
          </w:p>
        </w:tc>
        <w:tc>
          <w:tcPr>
            <w:tcW w:w="2600" w:type="dxa"/>
          </w:tcPr>
          <w:p w14:paraId="6CFFEFF9" w14:textId="77777777" w:rsidR="00B50050" w:rsidRDefault="00B50050" w:rsidP="0088127C">
            <w:pPr>
              <w:pStyle w:val="OtherTableBody"/>
            </w:pPr>
          </w:p>
        </w:tc>
        <w:tc>
          <w:tcPr>
            <w:tcW w:w="1400" w:type="dxa"/>
          </w:tcPr>
          <w:p w14:paraId="31A601F1" w14:textId="77777777" w:rsidR="00B50050" w:rsidRDefault="00B50050" w:rsidP="0088127C">
            <w:pPr>
              <w:pStyle w:val="OtherTableBody"/>
            </w:pPr>
            <w:r>
              <w:t>15D</w:t>
            </w:r>
          </w:p>
        </w:tc>
        <w:tc>
          <w:tcPr>
            <w:tcW w:w="4200" w:type="dxa"/>
          </w:tcPr>
          <w:p w14:paraId="48A55656" w14:textId="77777777" w:rsidR="00B50050" w:rsidRDefault="00B50050" w:rsidP="0088127C">
            <w:pPr>
              <w:pStyle w:val="OtherTableBody"/>
            </w:pPr>
            <w:r>
              <w:t>15 day report</w:t>
            </w:r>
          </w:p>
        </w:tc>
      </w:tr>
      <w:tr w:rsidR="00B50050" w14:paraId="1868EF81" w14:textId="77777777" w:rsidTr="00195548">
        <w:tc>
          <w:tcPr>
            <w:tcW w:w="600" w:type="dxa"/>
          </w:tcPr>
          <w:p w14:paraId="0CB4648D" w14:textId="77777777" w:rsidR="00B50050" w:rsidRDefault="00B50050" w:rsidP="0088127C">
            <w:pPr>
              <w:pStyle w:val="OtherTableBody"/>
            </w:pPr>
          </w:p>
        </w:tc>
        <w:tc>
          <w:tcPr>
            <w:tcW w:w="600" w:type="dxa"/>
          </w:tcPr>
          <w:p w14:paraId="7F8226D2" w14:textId="77777777" w:rsidR="00B50050" w:rsidRDefault="00B50050" w:rsidP="0088127C">
            <w:pPr>
              <w:pStyle w:val="OtherTableBody"/>
            </w:pPr>
            <w:r>
              <w:t>0234</w:t>
            </w:r>
          </w:p>
        </w:tc>
        <w:tc>
          <w:tcPr>
            <w:tcW w:w="2600" w:type="dxa"/>
          </w:tcPr>
          <w:p w14:paraId="3F184FEF" w14:textId="77777777" w:rsidR="00B50050" w:rsidRDefault="00B50050" w:rsidP="0088127C">
            <w:pPr>
              <w:pStyle w:val="OtherTableBody"/>
            </w:pPr>
          </w:p>
        </w:tc>
        <w:tc>
          <w:tcPr>
            <w:tcW w:w="1400" w:type="dxa"/>
          </w:tcPr>
          <w:p w14:paraId="22BF513A" w14:textId="77777777" w:rsidR="00B50050" w:rsidRDefault="00B50050" w:rsidP="0088127C">
            <w:pPr>
              <w:pStyle w:val="OtherTableBody"/>
            </w:pPr>
            <w:r>
              <w:t>30D</w:t>
            </w:r>
          </w:p>
        </w:tc>
        <w:tc>
          <w:tcPr>
            <w:tcW w:w="4200" w:type="dxa"/>
          </w:tcPr>
          <w:p w14:paraId="209BE9E6" w14:textId="77777777" w:rsidR="00B50050" w:rsidRDefault="00B50050" w:rsidP="0088127C">
            <w:pPr>
              <w:pStyle w:val="OtherTableBody"/>
            </w:pPr>
            <w:r>
              <w:t>30 day report</w:t>
            </w:r>
          </w:p>
        </w:tc>
      </w:tr>
      <w:tr w:rsidR="00B50050" w14:paraId="194BF9C6" w14:textId="77777777" w:rsidTr="00195548">
        <w:tc>
          <w:tcPr>
            <w:tcW w:w="600" w:type="dxa"/>
          </w:tcPr>
          <w:p w14:paraId="0CB8DE44" w14:textId="77777777" w:rsidR="00B50050" w:rsidRDefault="00B50050" w:rsidP="0088127C">
            <w:pPr>
              <w:pStyle w:val="OtherTableBody"/>
            </w:pPr>
          </w:p>
        </w:tc>
        <w:tc>
          <w:tcPr>
            <w:tcW w:w="600" w:type="dxa"/>
          </w:tcPr>
          <w:p w14:paraId="2B33853C" w14:textId="77777777" w:rsidR="00B50050" w:rsidRDefault="00B50050" w:rsidP="0088127C">
            <w:pPr>
              <w:pStyle w:val="OtherTableBody"/>
            </w:pPr>
            <w:r>
              <w:t>0234</w:t>
            </w:r>
          </w:p>
        </w:tc>
        <w:tc>
          <w:tcPr>
            <w:tcW w:w="2600" w:type="dxa"/>
          </w:tcPr>
          <w:p w14:paraId="728B20EA" w14:textId="77777777" w:rsidR="00B50050" w:rsidRDefault="00B50050" w:rsidP="0088127C">
            <w:pPr>
              <w:pStyle w:val="OtherTableBody"/>
            </w:pPr>
          </w:p>
        </w:tc>
        <w:tc>
          <w:tcPr>
            <w:tcW w:w="1400" w:type="dxa"/>
          </w:tcPr>
          <w:p w14:paraId="5E7AB435" w14:textId="77777777" w:rsidR="00B50050" w:rsidRDefault="00B50050" w:rsidP="0088127C">
            <w:pPr>
              <w:pStyle w:val="OtherTableBody"/>
            </w:pPr>
            <w:r>
              <w:t>3D</w:t>
            </w:r>
          </w:p>
        </w:tc>
        <w:tc>
          <w:tcPr>
            <w:tcW w:w="4200" w:type="dxa"/>
          </w:tcPr>
          <w:p w14:paraId="24603131" w14:textId="77777777" w:rsidR="00B50050" w:rsidRDefault="00B50050" w:rsidP="0088127C">
            <w:pPr>
              <w:pStyle w:val="OtherTableBody"/>
            </w:pPr>
            <w:r>
              <w:t>3 day report</w:t>
            </w:r>
          </w:p>
        </w:tc>
      </w:tr>
      <w:tr w:rsidR="00B50050" w14:paraId="0C5CA5FC" w14:textId="77777777" w:rsidTr="00195548">
        <w:tc>
          <w:tcPr>
            <w:tcW w:w="600" w:type="dxa"/>
          </w:tcPr>
          <w:p w14:paraId="12B9D3A9" w14:textId="77777777" w:rsidR="00B50050" w:rsidRDefault="00B50050" w:rsidP="0088127C">
            <w:pPr>
              <w:pStyle w:val="OtherTableBody"/>
            </w:pPr>
          </w:p>
        </w:tc>
        <w:tc>
          <w:tcPr>
            <w:tcW w:w="600" w:type="dxa"/>
          </w:tcPr>
          <w:p w14:paraId="7DF9ACBE" w14:textId="77777777" w:rsidR="00B50050" w:rsidRDefault="00B50050" w:rsidP="0088127C">
            <w:pPr>
              <w:pStyle w:val="OtherTableBody"/>
            </w:pPr>
            <w:r>
              <w:t>0234</w:t>
            </w:r>
          </w:p>
        </w:tc>
        <w:tc>
          <w:tcPr>
            <w:tcW w:w="2600" w:type="dxa"/>
          </w:tcPr>
          <w:p w14:paraId="6E64F79F" w14:textId="77777777" w:rsidR="00B50050" w:rsidRDefault="00B50050" w:rsidP="0088127C">
            <w:pPr>
              <w:pStyle w:val="OtherTableBody"/>
            </w:pPr>
          </w:p>
        </w:tc>
        <w:tc>
          <w:tcPr>
            <w:tcW w:w="1400" w:type="dxa"/>
          </w:tcPr>
          <w:p w14:paraId="327C7FAE" w14:textId="77777777" w:rsidR="00B50050" w:rsidRDefault="00B50050" w:rsidP="0088127C">
            <w:pPr>
              <w:pStyle w:val="OtherTableBody"/>
            </w:pPr>
            <w:r>
              <w:t>7D</w:t>
            </w:r>
          </w:p>
        </w:tc>
        <w:tc>
          <w:tcPr>
            <w:tcW w:w="4200" w:type="dxa"/>
          </w:tcPr>
          <w:p w14:paraId="6D3B05DB" w14:textId="77777777" w:rsidR="00B50050" w:rsidRDefault="00B50050" w:rsidP="0088127C">
            <w:pPr>
              <w:pStyle w:val="OtherTableBody"/>
            </w:pPr>
            <w:r>
              <w:t>7 day report</w:t>
            </w:r>
          </w:p>
        </w:tc>
      </w:tr>
      <w:tr w:rsidR="00B50050" w14:paraId="55B529BE" w14:textId="77777777" w:rsidTr="00195548">
        <w:tc>
          <w:tcPr>
            <w:tcW w:w="600" w:type="dxa"/>
          </w:tcPr>
          <w:p w14:paraId="59587F19" w14:textId="77777777" w:rsidR="00B50050" w:rsidRDefault="00B50050" w:rsidP="0088127C">
            <w:pPr>
              <w:pStyle w:val="OtherTableBody"/>
            </w:pPr>
          </w:p>
        </w:tc>
        <w:tc>
          <w:tcPr>
            <w:tcW w:w="600" w:type="dxa"/>
          </w:tcPr>
          <w:p w14:paraId="3310D805" w14:textId="77777777" w:rsidR="00B50050" w:rsidRDefault="00B50050" w:rsidP="0088127C">
            <w:pPr>
              <w:pStyle w:val="OtherTableBody"/>
            </w:pPr>
            <w:r>
              <w:t>0234</w:t>
            </w:r>
          </w:p>
        </w:tc>
        <w:tc>
          <w:tcPr>
            <w:tcW w:w="2600" w:type="dxa"/>
          </w:tcPr>
          <w:p w14:paraId="283C0DE9" w14:textId="77777777" w:rsidR="00B50050" w:rsidRDefault="00B50050" w:rsidP="0088127C">
            <w:pPr>
              <w:pStyle w:val="OtherTableBody"/>
            </w:pPr>
          </w:p>
        </w:tc>
        <w:tc>
          <w:tcPr>
            <w:tcW w:w="1400" w:type="dxa"/>
          </w:tcPr>
          <w:p w14:paraId="22EE722C" w14:textId="77777777" w:rsidR="00B50050" w:rsidRDefault="00B50050" w:rsidP="0088127C">
            <w:pPr>
              <w:pStyle w:val="OtherTableBody"/>
            </w:pPr>
            <w:r>
              <w:t>AD</w:t>
            </w:r>
          </w:p>
        </w:tc>
        <w:tc>
          <w:tcPr>
            <w:tcW w:w="4200" w:type="dxa"/>
          </w:tcPr>
          <w:p w14:paraId="309EC340" w14:textId="77777777" w:rsidR="00B50050" w:rsidRDefault="00B50050" w:rsidP="0088127C">
            <w:pPr>
              <w:pStyle w:val="OtherTableBody"/>
            </w:pPr>
            <w:r>
              <w:t>Additional information</w:t>
            </w:r>
          </w:p>
        </w:tc>
      </w:tr>
      <w:tr w:rsidR="00B50050" w14:paraId="6538C3EF" w14:textId="77777777" w:rsidTr="00195548">
        <w:tc>
          <w:tcPr>
            <w:tcW w:w="600" w:type="dxa"/>
          </w:tcPr>
          <w:p w14:paraId="220F4068" w14:textId="77777777" w:rsidR="00B50050" w:rsidRDefault="00B50050" w:rsidP="0088127C">
            <w:pPr>
              <w:pStyle w:val="OtherTableBody"/>
            </w:pPr>
          </w:p>
        </w:tc>
        <w:tc>
          <w:tcPr>
            <w:tcW w:w="600" w:type="dxa"/>
          </w:tcPr>
          <w:p w14:paraId="3E269C37" w14:textId="77777777" w:rsidR="00B50050" w:rsidRDefault="00B50050" w:rsidP="0088127C">
            <w:pPr>
              <w:pStyle w:val="OtherTableBody"/>
            </w:pPr>
            <w:r>
              <w:t>0234</w:t>
            </w:r>
          </w:p>
        </w:tc>
        <w:tc>
          <w:tcPr>
            <w:tcW w:w="2600" w:type="dxa"/>
          </w:tcPr>
          <w:p w14:paraId="6A43B9ED" w14:textId="77777777" w:rsidR="00B50050" w:rsidRDefault="00B50050" w:rsidP="0088127C">
            <w:pPr>
              <w:pStyle w:val="OtherTableBody"/>
            </w:pPr>
          </w:p>
        </w:tc>
        <w:tc>
          <w:tcPr>
            <w:tcW w:w="1400" w:type="dxa"/>
          </w:tcPr>
          <w:p w14:paraId="4340B208" w14:textId="77777777" w:rsidR="00B50050" w:rsidRDefault="00B50050" w:rsidP="0088127C">
            <w:pPr>
              <w:pStyle w:val="OtherTableBody"/>
            </w:pPr>
            <w:r>
              <w:t>CO</w:t>
            </w:r>
          </w:p>
        </w:tc>
        <w:tc>
          <w:tcPr>
            <w:tcW w:w="4200" w:type="dxa"/>
          </w:tcPr>
          <w:p w14:paraId="23FABD31" w14:textId="77777777" w:rsidR="00B50050" w:rsidRDefault="00B50050" w:rsidP="0088127C">
            <w:pPr>
              <w:pStyle w:val="OtherTableBody"/>
            </w:pPr>
            <w:r>
              <w:t>Correction</w:t>
            </w:r>
          </w:p>
        </w:tc>
      </w:tr>
      <w:tr w:rsidR="00B50050" w14:paraId="59AA3376" w14:textId="77777777" w:rsidTr="00195548">
        <w:tc>
          <w:tcPr>
            <w:tcW w:w="600" w:type="dxa"/>
          </w:tcPr>
          <w:p w14:paraId="4DC19E6F" w14:textId="77777777" w:rsidR="00B50050" w:rsidRDefault="00B50050" w:rsidP="0088127C">
            <w:pPr>
              <w:pStyle w:val="OtherTableBody"/>
            </w:pPr>
          </w:p>
        </w:tc>
        <w:tc>
          <w:tcPr>
            <w:tcW w:w="600" w:type="dxa"/>
          </w:tcPr>
          <w:p w14:paraId="17E7F6C5" w14:textId="77777777" w:rsidR="00B50050" w:rsidRDefault="00B50050" w:rsidP="0088127C">
            <w:pPr>
              <w:pStyle w:val="OtherTableBody"/>
            </w:pPr>
            <w:r>
              <w:t>0234</w:t>
            </w:r>
          </w:p>
        </w:tc>
        <w:tc>
          <w:tcPr>
            <w:tcW w:w="2600" w:type="dxa"/>
          </w:tcPr>
          <w:p w14:paraId="38F2B35E" w14:textId="77777777" w:rsidR="00B50050" w:rsidRDefault="00B50050" w:rsidP="0088127C">
            <w:pPr>
              <w:pStyle w:val="OtherTableBody"/>
            </w:pPr>
          </w:p>
        </w:tc>
        <w:tc>
          <w:tcPr>
            <w:tcW w:w="1400" w:type="dxa"/>
          </w:tcPr>
          <w:p w14:paraId="51D7E1C8" w14:textId="77777777" w:rsidR="00B50050" w:rsidRDefault="00B50050" w:rsidP="0088127C">
            <w:pPr>
              <w:pStyle w:val="OtherTableBody"/>
            </w:pPr>
            <w:r>
              <w:t>DE</w:t>
            </w:r>
          </w:p>
        </w:tc>
        <w:tc>
          <w:tcPr>
            <w:tcW w:w="4200" w:type="dxa"/>
          </w:tcPr>
          <w:p w14:paraId="61FD9E2E" w14:textId="77777777" w:rsidR="00B50050" w:rsidRDefault="00B50050" w:rsidP="0088127C">
            <w:pPr>
              <w:pStyle w:val="OtherTableBody"/>
            </w:pPr>
            <w:r>
              <w:t>Device evaluation</w:t>
            </w:r>
          </w:p>
        </w:tc>
      </w:tr>
      <w:tr w:rsidR="00B50050" w14:paraId="318588C1" w14:textId="77777777" w:rsidTr="00195548">
        <w:tc>
          <w:tcPr>
            <w:tcW w:w="600" w:type="dxa"/>
          </w:tcPr>
          <w:p w14:paraId="71850D28" w14:textId="77777777" w:rsidR="00B50050" w:rsidRDefault="00B50050" w:rsidP="0088127C">
            <w:pPr>
              <w:pStyle w:val="OtherTableBody"/>
            </w:pPr>
          </w:p>
        </w:tc>
        <w:tc>
          <w:tcPr>
            <w:tcW w:w="600" w:type="dxa"/>
          </w:tcPr>
          <w:p w14:paraId="1856A8D3" w14:textId="77777777" w:rsidR="00B50050" w:rsidRDefault="00B50050" w:rsidP="0088127C">
            <w:pPr>
              <w:pStyle w:val="OtherTableBody"/>
            </w:pPr>
            <w:r>
              <w:t>0234</w:t>
            </w:r>
          </w:p>
        </w:tc>
        <w:tc>
          <w:tcPr>
            <w:tcW w:w="2600" w:type="dxa"/>
          </w:tcPr>
          <w:p w14:paraId="4F9772B4" w14:textId="77777777" w:rsidR="00B50050" w:rsidRDefault="00B50050" w:rsidP="0088127C">
            <w:pPr>
              <w:pStyle w:val="OtherTableBody"/>
            </w:pPr>
          </w:p>
        </w:tc>
        <w:tc>
          <w:tcPr>
            <w:tcW w:w="1400" w:type="dxa"/>
          </w:tcPr>
          <w:p w14:paraId="00184B3F" w14:textId="77777777" w:rsidR="00B50050" w:rsidRDefault="00B50050" w:rsidP="0088127C">
            <w:pPr>
              <w:pStyle w:val="OtherTableBody"/>
            </w:pPr>
            <w:r>
              <w:t>PD</w:t>
            </w:r>
          </w:p>
        </w:tc>
        <w:tc>
          <w:tcPr>
            <w:tcW w:w="4200" w:type="dxa"/>
          </w:tcPr>
          <w:p w14:paraId="3F0B59EC" w14:textId="77777777" w:rsidR="00B50050" w:rsidRDefault="00B50050" w:rsidP="0088127C">
            <w:pPr>
              <w:pStyle w:val="OtherTableBody"/>
            </w:pPr>
            <w:r>
              <w:t>Periodic</w:t>
            </w:r>
          </w:p>
        </w:tc>
      </w:tr>
      <w:tr w:rsidR="00B50050" w14:paraId="24057BC6" w14:textId="77777777" w:rsidTr="00195548">
        <w:tc>
          <w:tcPr>
            <w:tcW w:w="600" w:type="dxa"/>
          </w:tcPr>
          <w:p w14:paraId="6ADC294E" w14:textId="77777777" w:rsidR="00B50050" w:rsidRDefault="00B50050" w:rsidP="0088127C">
            <w:pPr>
              <w:pStyle w:val="OtherTableBody"/>
            </w:pPr>
          </w:p>
        </w:tc>
        <w:tc>
          <w:tcPr>
            <w:tcW w:w="600" w:type="dxa"/>
          </w:tcPr>
          <w:p w14:paraId="1B298355" w14:textId="77777777" w:rsidR="00B50050" w:rsidRDefault="00B50050" w:rsidP="0088127C">
            <w:pPr>
              <w:pStyle w:val="OtherTableBody"/>
            </w:pPr>
            <w:r>
              <w:t>0234</w:t>
            </w:r>
          </w:p>
        </w:tc>
        <w:tc>
          <w:tcPr>
            <w:tcW w:w="2600" w:type="dxa"/>
          </w:tcPr>
          <w:p w14:paraId="22A0203C" w14:textId="77777777" w:rsidR="00B50050" w:rsidRDefault="00B50050" w:rsidP="0088127C">
            <w:pPr>
              <w:pStyle w:val="OtherTableBody"/>
            </w:pPr>
          </w:p>
        </w:tc>
        <w:tc>
          <w:tcPr>
            <w:tcW w:w="1400" w:type="dxa"/>
          </w:tcPr>
          <w:p w14:paraId="740154CB" w14:textId="77777777" w:rsidR="00B50050" w:rsidRDefault="00B50050" w:rsidP="0088127C">
            <w:pPr>
              <w:pStyle w:val="OtherTableBody"/>
            </w:pPr>
            <w:r>
              <w:t>RQ</w:t>
            </w:r>
          </w:p>
        </w:tc>
        <w:tc>
          <w:tcPr>
            <w:tcW w:w="4200" w:type="dxa"/>
          </w:tcPr>
          <w:p w14:paraId="721ED605" w14:textId="77777777" w:rsidR="00B50050" w:rsidRDefault="00B50050" w:rsidP="0088127C">
            <w:pPr>
              <w:pStyle w:val="OtherTableBody"/>
            </w:pPr>
            <w:r>
              <w:t>Requested information</w:t>
            </w:r>
          </w:p>
        </w:tc>
      </w:tr>
      <w:tr w:rsidR="00B50050" w14:paraId="65E7E430" w14:textId="77777777" w:rsidTr="00195548">
        <w:tc>
          <w:tcPr>
            <w:tcW w:w="600" w:type="dxa"/>
          </w:tcPr>
          <w:p w14:paraId="016A1B72" w14:textId="77777777" w:rsidR="00B50050" w:rsidRDefault="00B50050" w:rsidP="0088127C">
            <w:pPr>
              <w:pStyle w:val="OtherTableBody"/>
            </w:pPr>
            <w:r>
              <w:t>HL7</w:t>
            </w:r>
          </w:p>
        </w:tc>
        <w:tc>
          <w:tcPr>
            <w:tcW w:w="600" w:type="dxa"/>
          </w:tcPr>
          <w:p w14:paraId="5EABA6F3" w14:textId="77777777" w:rsidR="00B50050" w:rsidRDefault="00B50050" w:rsidP="0088127C">
            <w:pPr>
              <w:pStyle w:val="OtherTableBody"/>
            </w:pPr>
          </w:p>
        </w:tc>
        <w:tc>
          <w:tcPr>
            <w:tcW w:w="2600" w:type="dxa"/>
          </w:tcPr>
          <w:p w14:paraId="7A309D81" w14:textId="77777777" w:rsidR="00B50050" w:rsidRDefault="00B50050" w:rsidP="0088127C">
            <w:pPr>
              <w:pStyle w:val="OtherTableBody"/>
            </w:pPr>
            <w:r>
              <w:t>Report Source</w:t>
            </w:r>
          </w:p>
        </w:tc>
        <w:tc>
          <w:tcPr>
            <w:tcW w:w="1400" w:type="dxa"/>
          </w:tcPr>
          <w:p w14:paraId="36175261" w14:textId="77777777" w:rsidR="00B50050" w:rsidRDefault="00B50050" w:rsidP="0088127C">
            <w:pPr>
              <w:pStyle w:val="OtherTableBody"/>
            </w:pPr>
          </w:p>
        </w:tc>
        <w:tc>
          <w:tcPr>
            <w:tcW w:w="4200" w:type="dxa"/>
          </w:tcPr>
          <w:p w14:paraId="5F694E26" w14:textId="77777777" w:rsidR="00B50050" w:rsidRDefault="00B50050" w:rsidP="0088127C">
            <w:pPr>
              <w:pStyle w:val="OtherTableBody"/>
            </w:pPr>
          </w:p>
        </w:tc>
      </w:tr>
      <w:tr w:rsidR="00B50050" w14:paraId="1648A69D" w14:textId="77777777" w:rsidTr="00195548">
        <w:tc>
          <w:tcPr>
            <w:tcW w:w="600" w:type="dxa"/>
          </w:tcPr>
          <w:p w14:paraId="0C2A0438" w14:textId="77777777" w:rsidR="00B50050" w:rsidRDefault="00B50050" w:rsidP="0088127C">
            <w:pPr>
              <w:pStyle w:val="OtherTableBody"/>
            </w:pPr>
          </w:p>
        </w:tc>
        <w:tc>
          <w:tcPr>
            <w:tcW w:w="600" w:type="dxa"/>
          </w:tcPr>
          <w:p w14:paraId="42F098B5" w14:textId="77777777" w:rsidR="00B50050" w:rsidRDefault="00B50050" w:rsidP="0088127C">
            <w:pPr>
              <w:pStyle w:val="OtherTableBody"/>
            </w:pPr>
            <w:r>
              <w:t>0235</w:t>
            </w:r>
          </w:p>
        </w:tc>
        <w:tc>
          <w:tcPr>
            <w:tcW w:w="2600" w:type="dxa"/>
          </w:tcPr>
          <w:p w14:paraId="231F32B8" w14:textId="77777777" w:rsidR="00B50050" w:rsidRDefault="00B50050" w:rsidP="0088127C">
            <w:pPr>
              <w:pStyle w:val="OtherTableBody"/>
            </w:pPr>
          </w:p>
        </w:tc>
        <w:tc>
          <w:tcPr>
            <w:tcW w:w="1400" w:type="dxa"/>
          </w:tcPr>
          <w:p w14:paraId="7EE983F2" w14:textId="77777777" w:rsidR="00B50050" w:rsidRDefault="00B50050" w:rsidP="0088127C">
            <w:pPr>
              <w:pStyle w:val="OtherTableBody"/>
            </w:pPr>
            <w:r>
              <w:t>C</w:t>
            </w:r>
          </w:p>
        </w:tc>
        <w:tc>
          <w:tcPr>
            <w:tcW w:w="4200" w:type="dxa"/>
          </w:tcPr>
          <w:p w14:paraId="5F77E993" w14:textId="77777777" w:rsidR="00B50050" w:rsidRDefault="00B50050" w:rsidP="0088127C">
            <w:pPr>
              <w:pStyle w:val="OtherTableBody"/>
            </w:pPr>
            <w:r>
              <w:t>Clinical trial</w:t>
            </w:r>
          </w:p>
        </w:tc>
      </w:tr>
      <w:tr w:rsidR="00B50050" w14:paraId="2281173B" w14:textId="77777777" w:rsidTr="00195548">
        <w:tc>
          <w:tcPr>
            <w:tcW w:w="600" w:type="dxa"/>
          </w:tcPr>
          <w:p w14:paraId="7C2C9253" w14:textId="77777777" w:rsidR="00B50050" w:rsidRDefault="00B50050" w:rsidP="0088127C">
            <w:pPr>
              <w:pStyle w:val="OtherTableBody"/>
            </w:pPr>
          </w:p>
        </w:tc>
        <w:tc>
          <w:tcPr>
            <w:tcW w:w="600" w:type="dxa"/>
          </w:tcPr>
          <w:p w14:paraId="54F66A52" w14:textId="77777777" w:rsidR="00B50050" w:rsidRDefault="00B50050" w:rsidP="0088127C">
            <w:pPr>
              <w:pStyle w:val="OtherTableBody"/>
            </w:pPr>
            <w:r>
              <w:t>0235</w:t>
            </w:r>
          </w:p>
        </w:tc>
        <w:tc>
          <w:tcPr>
            <w:tcW w:w="2600" w:type="dxa"/>
          </w:tcPr>
          <w:p w14:paraId="0C59A27C" w14:textId="77777777" w:rsidR="00B50050" w:rsidRDefault="00B50050" w:rsidP="0088127C">
            <w:pPr>
              <w:pStyle w:val="OtherTableBody"/>
            </w:pPr>
          </w:p>
        </w:tc>
        <w:tc>
          <w:tcPr>
            <w:tcW w:w="1400" w:type="dxa"/>
          </w:tcPr>
          <w:p w14:paraId="65BB2897" w14:textId="77777777" w:rsidR="00B50050" w:rsidRDefault="00B50050" w:rsidP="0088127C">
            <w:pPr>
              <w:pStyle w:val="OtherTableBody"/>
            </w:pPr>
            <w:r>
              <w:t>D</w:t>
            </w:r>
          </w:p>
        </w:tc>
        <w:tc>
          <w:tcPr>
            <w:tcW w:w="4200" w:type="dxa"/>
          </w:tcPr>
          <w:p w14:paraId="581115E0" w14:textId="77777777" w:rsidR="00B50050" w:rsidRDefault="00B50050" w:rsidP="0088127C">
            <w:pPr>
              <w:pStyle w:val="OtherTableBody"/>
            </w:pPr>
            <w:r>
              <w:t>Database/registry/poison control center</w:t>
            </w:r>
          </w:p>
        </w:tc>
      </w:tr>
      <w:tr w:rsidR="00B50050" w14:paraId="3DD74053" w14:textId="77777777" w:rsidTr="00195548">
        <w:tc>
          <w:tcPr>
            <w:tcW w:w="600" w:type="dxa"/>
          </w:tcPr>
          <w:p w14:paraId="4D64F8A4" w14:textId="77777777" w:rsidR="00B50050" w:rsidRDefault="00B50050" w:rsidP="0088127C">
            <w:pPr>
              <w:pStyle w:val="OtherTableBody"/>
            </w:pPr>
          </w:p>
        </w:tc>
        <w:tc>
          <w:tcPr>
            <w:tcW w:w="600" w:type="dxa"/>
          </w:tcPr>
          <w:p w14:paraId="35A38CFC" w14:textId="77777777" w:rsidR="00B50050" w:rsidRDefault="00B50050" w:rsidP="0088127C">
            <w:pPr>
              <w:pStyle w:val="OtherTableBody"/>
            </w:pPr>
            <w:r>
              <w:t>0235</w:t>
            </w:r>
          </w:p>
        </w:tc>
        <w:tc>
          <w:tcPr>
            <w:tcW w:w="2600" w:type="dxa"/>
          </w:tcPr>
          <w:p w14:paraId="5E647E7B" w14:textId="77777777" w:rsidR="00B50050" w:rsidRDefault="00B50050" w:rsidP="0088127C">
            <w:pPr>
              <w:pStyle w:val="OtherTableBody"/>
            </w:pPr>
          </w:p>
        </w:tc>
        <w:tc>
          <w:tcPr>
            <w:tcW w:w="1400" w:type="dxa"/>
          </w:tcPr>
          <w:p w14:paraId="505513D8" w14:textId="77777777" w:rsidR="00B50050" w:rsidRDefault="00B50050" w:rsidP="0088127C">
            <w:pPr>
              <w:pStyle w:val="OtherTableBody"/>
            </w:pPr>
            <w:r>
              <w:t>E</w:t>
            </w:r>
          </w:p>
        </w:tc>
        <w:tc>
          <w:tcPr>
            <w:tcW w:w="4200" w:type="dxa"/>
          </w:tcPr>
          <w:p w14:paraId="6AE7132B" w14:textId="77777777" w:rsidR="00B50050" w:rsidRDefault="00B50050" w:rsidP="0088127C">
            <w:pPr>
              <w:pStyle w:val="OtherTableBody"/>
            </w:pPr>
            <w:r>
              <w:t>Distributor</w:t>
            </w:r>
          </w:p>
        </w:tc>
      </w:tr>
      <w:tr w:rsidR="00B50050" w14:paraId="4023B258" w14:textId="77777777" w:rsidTr="00195548">
        <w:tc>
          <w:tcPr>
            <w:tcW w:w="600" w:type="dxa"/>
          </w:tcPr>
          <w:p w14:paraId="05CB729E" w14:textId="77777777" w:rsidR="00B50050" w:rsidRDefault="00B50050" w:rsidP="0088127C">
            <w:pPr>
              <w:pStyle w:val="OtherTableBody"/>
            </w:pPr>
          </w:p>
        </w:tc>
        <w:tc>
          <w:tcPr>
            <w:tcW w:w="600" w:type="dxa"/>
          </w:tcPr>
          <w:p w14:paraId="68F8CF4B" w14:textId="77777777" w:rsidR="00B50050" w:rsidRDefault="00B50050" w:rsidP="0088127C">
            <w:pPr>
              <w:pStyle w:val="OtherTableBody"/>
            </w:pPr>
            <w:r>
              <w:t>0235</w:t>
            </w:r>
          </w:p>
        </w:tc>
        <w:tc>
          <w:tcPr>
            <w:tcW w:w="2600" w:type="dxa"/>
          </w:tcPr>
          <w:p w14:paraId="2C355D6B" w14:textId="77777777" w:rsidR="00B50050" w:rsidRDefault="00B50050" w:rsidP="0088127C">
            <w:pPr>
              <w:pStyle w:val="OtherTableBody"/>
            </w:pPr>
          </w:p>
        </w:tc>
        <w:tc>
          <w:tcPr>
            <w:tcW w:w="1400" w:type="dxa"/>
          </w:tcPr>
          <w:p w14:paraId="164D9E4D" w14:textId="77777777" w:rsidR="00B50050" w:rsidRDefault="00B50050" w:rsidP="0088127C">
            <w:pPr>
              <w:pStyle w:val="OtherTableBody"/>
            </w:pPr>
            <w:r>
              <w:t>H</w:t>
            </w:r>
          </w:p>
        </w:tc>
        <w:tc>
          <w:tcPr>
            <w:tcW w:w="4200" w:type="dxa"/>
          </w:tcPr>
          <w:p w14:paraId="3ABEADF0" w14:textId="77777777" w:rsidR="00B50050" w:rsidRDefault="00B50050" w:rsidP="0088127C">
            <w:pPr>
              <w:pStyle w:val="OtherTableBody"/>
            </w:pPr>
            <w:r>
              <w:t>Health professional</w:t>
            </w:r>
          </w:p>
        </w:tc>
      </w:tr>
      <w:tr w:rsidR="00B50050" w14:paraId="3116A413" w14:textId="77777777" w:rsidTr="00195548">
        <w:tc>
          <w:tcPr>
            <w:tcW w:w="600" w:type="dxa"/>
          </w:tcPr>
          <w:p w14:paraId="347DB1DC" w14:textId="77777777" w:rsidR="00B50050" w:rsidRDefault="00B50050" w:rsidP="0088127C">
            <w:pPr>
              <w:pStyle w:val="OtherTableBody"/>
            </w:pPr>
          </w:p>
        </w:tc>
        <w:tc>
          <w:tcPr>
            <w:tcW w:w="600" w:type="dxa"/>
          </w:tcPr>
          <w:p w14:paraId="551D213C" w14:textId="77777777" w:rsidR="00B50050" w:rsidRDefault="00B50050" w:rsidP="0088127C">
            <w:pPr>
              <w:pStyle w:val="OtherTableBody"/>
            </w:pPr>
            <w:r>
              <w:t>0235</w:t>
            </w:r>
          </w:p>
        </w:tc>
        <w:tc>
          <w:tcPr>
            <w:tcW w:w="2600" w:type="dxa"/>
          </w:tcPr>
          <w:p w14:paraId="5990CC3E" w14:textId="77777777" w:rsidR="00B50050" w:rsidRDefault="00B50050" w:rsidP="0088127C">
            <w:pPr>
              <w:pStyle w:val="OtherTableBody"/>
            </w:pPr>
          </w:p>
        </w:tc>
        <w:tc>
          <w:tcPr>
            <w:tcW w:w="1400" w:type="dxa"/>
          </w:tcPr>
          <w:p w14:paraId="22F85160" w14:textId="77777777" w:rsidR="00B50050" w:rsidRDefault="00B50050" w:rsidP="0088127C">
            <w:pPr>
              <w:pStyle w:val="OtherTableBody"/>
            </w:pPr>
            <w:r>
              <w:t>L</w:t>
            </w:r>
          </w:p>
        </w:tc>
        <w:tc>
          <w:tcPr>
            <w:tcW w:w="4200" w:type="dxa"/>
          </w:tcPr>
          <w:p w14:paraId="2B56841A" w14:textId="77777777" w:rsidR="00B50050" w:rsidRDefault="00B50050" w:rsidP="0088127C">
            <w:pPr>
              <w:pStyle w:val="OtherTableBody"/>
            </w:pPr>
            <w:r>
              <w:t>Literature</w:t>
            </w:r>
          </w:p>
        </w:tc>
      </w:tr>
      <w:tr w:rsidR="00B50050" w14:paraId="202E7B19" w14:textId="77777777" w:rsidTr="00195548">
        <w:tc>
          <w:tcPr>
            <w:tcW w:w="600" w:type="dxa"/>
          </w:tcPr>
          <w:p w14:paraId="4CA14372" w14:textId="77777777" w:rsidR="00B50050" w:rsidRDefault="00B50050" w:rsidP="0088127C">
            <w:pPr>
              <w:pStyle w:val="OtherTableBody"/>
            </w:pPr>
          </w:p>
        </w:tc>
        <w:tc>
          <w:tcPr>
            <w:tcW w:w="600" w:type="dxa"/>
          </w:tcPr>
          <w:p w14:paraId="61A53E62" w14:textId="77777777" w:rsidR="00B50050" w:rsidRDefault="00B50050" w:rsidP="0088127C">
            <w:pPr>
              <w:pStyle w:val="OtherTableBody"/>
            </w:pPr>
            <w:r>
              <w:t>0235</w:t>
            </w:r>
          </w:p>
        </w:tc>
        <w:tc>
          <w:tcPr>
            <w:tcW w:w="2600" w:type="dxa"/>
          </w:tcPr>
          <w:p w14:paraId="1B572ADE" w14:textId="77777777" w:rsidR="00B50050" w:rsidRDefault="00B50050" w:rsidP="0088127C">
            <w:pPr>
              <w:pStyle w:val="OtherTableBody"/>
            </w:pPr>
          </w:p>
        </w:tc>
        <w:tc>
          <w:tcPr>
            <w:tcW w:w="1400" w:type="dxa"/>
          </w:tcPr>
          <w:p w14:paraId="7A144463" w14:textId="77777777" w:rsidR="00B50050" w:rsidRDefault="00B50050" w:rsidP="0088127C">
            <w:pPr>
              <w:pStyle w:val="OtherTableBody"/>
            </w:pPr>
            <w:r>
              <w:t>M</w:t>
            </w:r>
          </w:p>
        </w:tc>
        <w:tc>
          <w:tcPr>
            <w:tcW w:w="4200" w:type="dxa"/>
          </w:tcPr>
          <w:p w14:paraId="76907D94" w14:textId="77777777" w:rsidR="00B50050" w:rsidRDefault="00B50050" w:rsidP="0088127C">
            <w:pPr>
              <w:pStyle w:val="OtherTableBody"/>
            </w:pPr>
            <w:r>
              <w:t>Manufacturer/marketing authority holder</w:t>
            </w:r>
          </w:p>
        </w:tc>
      </w:tr>
      <w:tr w:rsidR="00B50050" w14:paraId="28204FEA" w14:textId="77777777" w:rsidTr="00195548">
        <w:tc>
          <w:tcPr>
            <w:tcW w:w="600" w:type="dxa"/>
          </w:tcPr>
          <w:p w14:paraId="323529F3" w14:textId="77777777" w:rsidR="00B50050" w:rsidRDefault="00B50050" w:rsidP="0088127C">
            <w:pPr>
              <w:pStyle w:val="OtherTableBody"/>
            </w:pPr>
          </w:p>
        </w:tc>
        <w:tc>
          <w:tcPr>
            <w:tcW w:w="600" w:type="dxa"/>
          </w:tcPr>
          <w:p w14:paraId="3C972E23" w14:textId="77777777" w:rsidR="00B50050" w:rsidRDefault="00B50050" w:rsidP="0088127C">
            <w:pPr>
              <w:pStyle w:val="OtherTableBody"/>
            </w:pPr>
            <w:r>
              <w:t>0235</w:t>
            </w:r>
          </w:p>
        </w:tc>
        <w:tc>
          <w:tcPr>
            <w:tcW w:w="2600" w:type="dxa"/>
          </w:tcPr>
          <w:p w14:paraId="0ED1CCE9" w14:textId="77777777" w:rsidR="00B50050" w:rsidRDefault="00B50050" w:rsidP="0088127C">
            <w:pPr>
              <w:pStyle w:val="OtherTableBody"/>
            </w:pPr>
          </w:p>
        </w:tc>
        <w:tc>
          <w:tcPr>
            <w:tcW w:w="1400" w:type="dxa"/>
          </w:tcPr>
          <w:p w14:paraId="21AEB21B" w14:textId="77777777" w:rsidR="00B50050" w:rsidRDefault="00B50050" w:rsidP="0088127C">
            <w:pPr>
              <w:pStyle w:val="OtherTableBody"/>
            </w:pPr>
            <w:r>
              <w:t>N</w:t>
            </w:r>
          </w:p>
        </w:tc>
        <w:tc>
          <w:tcPr>
            <w:tcW w:w="4200" w:type="dxa"/>
          </w:tcPr>
          <w:p w14:paraId="45F376C5" w14:textId="77777777" w:rsidR="00B50050" w:rsidRDefault="00B50050" w:rsidP="0088127C">
            <w:pPr>
              <w:pStyle w:val="OtherTableBody"/>
            </w:pPr>
            <w:r>
              <w:t>Non-healthcare professional</w:t>
            </w:r>
          </w:p>
        </w:tc>
      </w:tr>
      <w:tr w:rsidR="00B50050" w14:paraId="50F0AD4B" w14:textId="77777777" w:rsidTr="00195548">
        <w:tc>
          <w:tcPr>
            <w:tcW w:w="600" w:type="dxa"/>
          </w:tcPr>
          <w:p w14:paraId="7AA69082" w14:textId="77777777" w:rsidR="00B50050" w:rsidRDefault="00B50050" w:rsidP="0088127C">
            <w:pPr>
              <w:pStyle w:val="OtherTableBody"/>
            </w:pPr>
          </w:p>
        </w:tc>
        <w:tc>
          <w:tcPr>
            <w:tcW w:w="600" w:type="dxa"/>
          </w:tcPr>
          <w:p w14:paraId="6302B686" w14:textId="77777777" w:rsidR="00B50050" w:rsidRDefault="00B50050" w:rsidP="0088127C">
            <w:pPr>
              <w:pStyle w:val="OtherTableBody"/>
            </w:pPr>
            <w:r>
              <w:t>0235</w:t>
            </w:r>
          </w:p>
        </w:tc>
        <w:tc>
          <w:tcPr>
            <w:tcW w:w="2600" w:type="dxa"/>
          </w:tcPr>
          <w:p w14:paraId="7A2110B6" w14:textId="77777777" w:rsidR="00B50050" w:rsidRDefault="00B50050" w:rsidP="0088127C">
            <w:pPr>
              <w:pStyle w:val="OtherTableBody"/>
            </w:pPr>
          </w:p>
        </w:tc>
        <w:tc>
          <w:tcPr>
            <w:tcW w:w="1400" w:type="dxa"/>
          </w:tcPr>
          <w:p w14:paraId="618B14BF" w14:textId="77777777" w:rsidR="00B50050" w:rsidRDefault="00B50050" w:rsidP="0088127C">
            <w:pPr>
              <w:pStyle w:val="OtherTableBody"/>
            </w:pPr>
            <w:r>
              <w:t>O</w:t>
            </w:r>
          </w:p>
        </w:tc>
        <w:tc>
          <w:tcPr>
            <w:tcW w:w="4200" w:type="dxa"/>
          </w:tcPr>
          <w:p w14:paraId="2FA7BC54" w14:textId="77777777" w:rsidR="00B50050" w:rsidRDefault="00B50050" w:rsidP="0088127C">
            <w:pPr>
              <w:pStyle w:val="OtherTableBody"/>
            </w:pPr>
            <w:r>
              <w:t>Other</w:t>
            </w:r>
          </w:p>
        </w:tc>
      </w:tr>
      <w:tr w:rsidR="00B50050" w14:paraId="685B7E16" w14:textId="77777777" w:rsidTr="00195548">
        <w:tc>
          <w:tcPr>
            <w:tcW w:w="600" w:type="dxa"/>
          </w:tcPr>
          <w:p w14:paraId="3C34FABA" w14:textId="77777777" w:rsidR="00B50050" w:rsidRDefault="00B50050" w:rsidP="0088127C">
            <w:pPr>
              <w:pStyle w:val="OtherTableBody"/>
            </w:pPr>
          </w:p>
        </w:tc>
        <w:tc>
          <w:tcPr>
            <w:tcW w:w="600" w:type="dxa"/>
          </w:tcPr>
          <w:p w14:paraId="57837B4C" w14:textId="77777777" w:rsidR="00B50050" w:rsidRDefault="00B50050" w:rsidP="0088127C">
            <w:pPr>
              <w:pStyle w:val="OtherTableBody"/>
            </w:pPr>
            <w:r>
              <w:t>0235</w:t>
            </w:r>
          </w:p>
        </w:tc>
        <w:tc>
          <w:tcPr>
            <w:tcW w:w="2600" w:type="dxa"/>
          </w:tcPr>
          <w:p w14:paraId="6A1E089F" w14:textId="77777777" w:rsidR="00B50050" w:rsidRDefault="00B50050" w:rsidP="0088127C">
            <w:pPr>
              <w:pStyle w:val="OtherTableBody"/>
            </w:pPr>
          </w:p>
        </w:tc>
        <w:tc>
          <w:tcPr>
            <w:tcW w:w="1400" w:type="dxa"/>
          </w:tcPr>
          <w:p w14:paraId="1D3D98D3" w14:textId="77777777" w:rsidR="00B50050" w:rsidRDefault="00B50050" w:rsidP="0088127C">
            <w:pPr>
              <w:pStyle w:val="OtherTableBody"/>
            </w:pPr>
            <w:r>
              <w:t>P</w:t>
            </w:r>
          </w:p>
        </w:tc>
        <w:tc>
          <w:tcPr>
            <w:tcW w:w="4200" w:type="dxa"/>
          </w:tcPr>
          <w:p w14:paraId="5F1CA10E" w14:textId="77777777" w:rsidR="00B50050" w:rsidRDefault="00B50050" w:rsidP="0088127C">
            <w:pPr>
              <w:pStyle w:val="OtherTableBody"/>
            </w:pPr>
            <w:r>
              <w:t>Patient</w:t>
            </w:r>
          </w:p>
        </w:tc>
      </w:tr>
      <w:tr w:rsidR="00B50050" w14:paraId="08246396" w14:textId="77777777" w:rsidTr="00195548">
        <w:tc>
          <w:tcPr>
            <w:tcW w:w="600" w:type="dxa"/>
          </w:tcPr>
          <w:p w14:paraId="1900F054" w14:textId="77777777" w:rsidR="00B50050" w:rsidRDefault="00B50050" w:rsidP="0088127C">
            <w:pPr>
              <w:pStyle w:val="OtherTableBody"/>
            </w:pPr>
          </w:p>
        </w:tc>
        <w:tc>
          <w:tcPr>
            <w:tcW w:w="600" w:type="dxa"/>
          </w:tcPr>
          <w:p w14:paraId="5410944A" w14:textId="77777777" w:rsidR="00B50050" w:rsidRDefault="00B50050" w:rsidP="0088127C">
            <w:pPr>
              <w:pStyle w:val="OtherTableBody"/>
            </w:pPr>
            <w:r>
              <w:t>0235</w:t>
            </w:r>
          </w:p>
        </w:tc>
        <w:tc>
          <w:tcPr>
            <w:tcW w:w="2600" w:type="dxa"/>
          </w:tcPr>
          <w:p w14:paraId="1B15C98E" w14:textId="77777777" w:rsidR="00B50050" w:rsidRDefault="00B50050" w:rsidP="0088127C">
            <w:pPr>
              <w:pStyle w:val="OtherTableBody"/>
            </w:pPr>
          </w:p>
        </w:tc>
        <w:tc>
          <w:tcPr>
            <w:tcW w:w="1400" w:type="dxa"/>
          </w:tcPr>
          <w:p w14:paraId="2DE20AED" w14:textId="77777777" w:rsidR="00B50050" w:rsidRDefault="00B50050" w:rsidP="0088127C">
            <w:pPr>
              <w:pStyle w:val="OtherTableBody"/>
            </w:pPr>
            <w:r>
              <w:t>R</w:t>
            </w:r>
          </w:p>
        </w:tc>
        <w:tc>
          <w:tcPr>
            <w:tcW w:w="4200" w:type="dxa"/>
          </w:tcPr>
          <w:p w14:paraId="53CA04BB" w14:textId="77777777" w:rsidR="00B50050" w:rsidRDefault="00B50050" w:rsidP="0088127C">
            <w:pPr>
              <w:pStyle w:val="OtherTableBody"/>
            </w:pPr>
            <w:r>
              <w:t>Regulatory agency</w:t>
            </w:r>
          </w:p>
        </w:tc>
      </w:tr>
      <w:tr w:rsidR="00B50050" w14:paraId="3B6E36EA" w14:textId="77777777" w:rsidTr="00195548">
        <w:tc>
          <w:tcPr>
            <w:tcW w:w="600" w:type="dxa"/>
          </w:tcPr>
          <w:p w14:paraId="770D2950" w14:textId="77777777" w:rsidR="00B50050" w:rsidRDefault="00B50050" w:rsidP="0088127C">
            <w:pPr>
              <w:pStyle w:val="OtherTableBody"/>
            </w:pPr>
            <w:r>
              <w:t>HL7</w:t>
            </w:r>
          </w:p>
        </w:tc>
        <w:tc>
          <w:tcPr>
            <w:tcW w:w="600" w:type="dxa"/>
          </w:tcPr>
          <w:p w14:paraId="4EF6C844" w14:textId="77777777" w:rsidR="00B50050" w:rsidRDefault="00B50050" w:rsidP="0088127C">
            <w:pPr>
              <w:pStyle w:val="OtherTableBody"/>
            </w:pPr>
          </w:p>
        </w:tc>
        <w:tc>
          <w:tcPr>
            <w:tcW w:w="2600" w:type="dxa"/>
          </w:tcPr>
          <w:p w14:paraId="6C6DA940" w14:textId="77777777" w:rsidR="00B50050" w:rsidRDefault="00B50050" w:rsidP="0088127C">
            <w:pPr>
              <w:pStyle w:val="OtherTableBody"/>
            </w:pPr>
            <w:r>
              <w:t>Event Reported To</w:t>
            </w:r>
          </w:p>
        </w:tc>
        <w:tc>
          <w:tcPr>
            <w:tcW w:w="1400" w:type="dxa"/>
          </w:tcPr>
          <w:p w14:paraId="4602E034" w14:textId="77777777" w:rsidR="00B50050" w:rsidRDefault="00B50050" w:rsidP="0088127C">
            <w:pPr>
              <w:pStyle w:val="OtherTableBody"/>
            </w:pPr>
          </w:p>
        </w:tc>
        <w:tc>
          <w:tcPr>
            <w:tcW w:w="4200" w:type="dxa"/>
          </w:tcPr>
          <w:p w14:paraId="776010B7" w14:textId="77777777" w:rsidR="00B50050" w:rsidRDefault="00B50050" w:rsidP="0088127C">
            <w:pPr>
              <w:pStyle w:val="OtherTableBody"/>
            </w:pPr>
          </w:p>
        </w:tc>
      </w:tr>
      <w:tr w:rsidR="00B50050" w14:paraId="115EDF42" w14:textId="77777777" w:rsidTr="00195548">
        <w:tc>
          <w:tcPr>
            <w:tcW w:w="600" w:type="dxa"/>
          </w:tcPr>
          <w:p w14:paraId="0E3D815B" w14:textId="77777777" w:rsidR="00B50050" w:rsidRDefault="00B50050" w:rsidP="0088127C">
            <w:pPr>
              <w:pStyle w:val="OtherTableBody"/>
            </w:pPr>
          </w:p>
        </w:tc>
        <w:tc>
          <w:tcPr>
            <w:tcW w:w="600" w:type="dxa"/>
          </w:tcPr>
          <w:p w14:paraId="68984B6F" w14:textId="77777777" w:rsidR="00B50050" w:rsidRDefault="00B50050" w:rsidP="0088127C">
            <w:pPr>
              <w:pStyle w:val="OtherTableBody"/>
            </w:pPr>
            <w:r>
              <w:t>0236</w:t>
            </w:r>
          </w:p>
        </w:tc>
        <w:tc>
          <w:tcPr>
            <w:tcW w:w="2600" w:type="dxa"/>
          </w:tcPr>
          <w:p w14:paraId="3592D730" w14:textId="77777777" w:rsidR="00B50050" w:rsidRDefault="00B50050" w:rsidP="0088127C">
            <w:pPr>
              <w:pStyle w:val="OtherTableBody"/>
            </w:pPr>
          </w:p>
        </w:tc>
        <w:tc>
          <w:tcPr>
            <w:tcW w:w="1400" w:type="dxa"/>
          </w:tcPr>
          <w:p w14:paraId="5D561B8F" w14:textId="77777777" w:rsidR="00B50050" w:rsidRDefault="00B50050" w:rsidP="0088127C">
            <w:pPr>
              <w:pStyle w:val="OtherTableBody"/>
            </w:pPr>
            <w:r>
              <w:t>D</w:t>
            </w:r>
          </w:p>
        </w:tc>
        <w:tc>
          <w:tcPr>
            <w:tcW w:w="4200" w:type="dxa"/>
          </w:tcPr>
          <w:p w14:paraId="4B6C35F5" w14:textId="77777777" w:rsidR="00B50050" w:rsidRDefault="00B50050" w:rsidP="0088127C">
            <w:pPr>
              <w:pStyle w:val="OtherTableBody"/>
            </w:pPr>
            <w:r>
              <w:t>Distributor</w:t>
            </w:r>
          </w:p>
        </w:tc>
      </w:tr>
      <w:tr w:rsidR="00B50050" w14:paraId="1D4F6211" w14:textId="77777777" w:rsidTr="00195548">
        <w:tc>
          <w:tcPr>
            <w:tcW w:w="600" w:type="dxa"/>
          </w:tcPr>
          <w:p w14:paraId="7FA7A5FD" w14:textId="77777777" w:rsidR="00B50050" w:rsidRDefault="00B50050" w:rsidP="0088127C">
            <w:pPr>
              <w:pStyle w:val="OtherTableBody"/>
            </w:pPr>
          </w:p>
        </w:tc>
        <w:tc>
          <w:tcPr>
            <w:tcW w:w="600" w:type="dxa"/>
          </w:tcPr>
          <w:p w14:paraId="5D97D1E5" w14:textId="77777777" w:rsidR="00B50050" w:rsidRDefault="00B50050" w:rsidP="0088127C">
            <w:pPr>
              <w:pStyle w:val="OtherTableBody"/>
            </w:pPr>
            <w:r>
              <w:t>0236</w:t>
            </w:r>
          </w:p>
        </w:tc>
        <w:tc>
          <w:tcPr>
            <w:tcW w:w="2600" w:type="dxa"/>
          </w:tcPr>
          <w:p w14:paraId="245C291E" w14:textId="77777777" w:rsidR="00B50050" w:rsidRDefault="00B50050" w:rsidP="0088127C">
            <w:pPr>
              <w:pStyle w:val="OtherTableBody"/>
            </w:pPr>
          </w:p>
        </w:tc>
        <w:tc>
          <w:tcPr>
            <w:tcW w:w="1400" w:type="dxa"/>
          </w:tcPr>
          <w:p w14:paraId="7EA21F17" w14:textId="77777777" w:rsidR="00B50050" w:rsidRDefault="00B50050" w:rsidP="0088127C">
            <w:pPr>
              <w:pStyle w:val="OtherTableBody"/>
            </w:pPr>
            <w:r>
              <w:t>L</w:t>
            </w:r>
          </w:p>
        </w:tc>
        <w:tc>
          <w:tcPr>
            <w:tcW w:w="4200" w:type="dxa"/>
          </w:tcPr>
          <w:p w14:paraId="2C8FA23A" w14:textId="77777777" w:rsidR="00B50050" w:rsidRDefault="00B50050" w:rsidP="0088127C">
            <w:pPr>
              <w:pStyle w:val="OtherTableBody"/>
            </w:pPr>
            <w:r>
              <w:t>Local facility/user facility</w:t>
            </w:r>
          </w:p>
        </w:tc>
      </w:tr>
      <w:tr w:rsidR="00B50050" w14:paraId="3B168110" w14:textId="77777777" w:rsidTr="00195548">
        <w:tc>
          <w:tcPr>
            <w:tcW w:w="600" w:type="dxa"/>
          </w:tcPr>
          <w:p w14:paraId="0971D53C" w14:textId="77777777" w:rsidR="00B50050" w:rsidRDefault="00B50050" w:rsidP="0088127C">
            <w:pPr>
              <w:pStyle w:val="OtherTableBody"/>
            </w:pPr>
          </w:p>
        </w:tc>
        <w:tc>
          <w:tcPr>
            <w:tcW w:w="600" w:type="dxa"/>
          </w:tcPr>
          <w:p w14:paraId="6F0E14F8" w14:textId="77777777" w:rsidR="00B50050" w:rsidRDefault="00B50050" w:rsidP="0088127C">
            <w:pPr>
              <w:pStyle w:val="OtherTableBody"/>
            </w:pPr>
            <w:r>
              <w:t>0236</w:t>
            </w:r>
          </w:p>
        </w:tc>
        <w:tc>
          <w:tcPr>
            <w:tcW w:w="2600" w:type="dxa"/>
          </w:tcPr>
          <w:p w14:paraId="0A475473" w14:textId="77777777" w:rsidR="00B50050" w:rsidRDefault="00B50050" w:rsidP="0088127C">
            <w:pPr>
              <w:pStyle w:val="OtherTableBody"/>
            </w:pPr>
          </w:p>
        </w:tc>
        <w:tc>
          <w:tcPr>
            <w:tcW w:w="1400" w:type="dxa"/>
          </w:tcPr>
          <w:p w14:paraId="6D7F780C" w14:textId="77777777" w:rsidR="00B50050" w:rsidRDefault="00B50050" w:rsidP="0088127C">
            <w:pPr>
              <w:pStyle w:val="OtherTableBody"/>
            </w:pPr>
            <w:r>
              <w:t>M</w:t>
            </w:r>
          </w:p>
        </w:tc>
        <w:tc>
          <w:tcPr>
            <w:tcW w:w="4200" w:type="dxa"/>
          </w:tcPr>
          <w:p w14:paraId="4E2D4E02" w14:textId="77777777" w:rsidR="00B50050" w:rsidRDefault="00B50050" w:rsidP="0088127C">
            <w:pPr>
              <w:pStyle w:val="OtherTableBody"/>
            </w:pPr>
            <w:r>
              <w:t>Manufacturer</w:t>
            </w:r>
          </w:p>
        </w:tc>
      </w:tr>
      <w:tr w:rsidR="00B50050" w14:paraId="526D0BAC" w14:textId="77777777" w:rsidTr="00195548">
        <w:tc>
          <w:tcPr>
            <w:tcW w:w="600" w:type="dxa"/>
          </w:tcPr>
          <w:p w14:paraId="69621096" w14:textId="77777777" w:rsidR="00B50050" w:rsidRDefault="00B50050" w:rsidP="0088127C">
            <w:pPr>
              <w:pStyle w:val="OtherTableBody"/>
            </w:pPr>
          </w:p>
        </w:tc>
        <w:tc>
          <w:tcPr>
            <w:tcW w:w="600" w:type="dxa"/>
          </w:tcPr>
          <w:p w14:paraId="72233929" w14:textId="77777777" w:rsidR="00B50050" w:rsidRDefault="00B50050" w:rsidP="0088127C">
            <w:pPr>
              <w:pStyle w:val="OtherTableBody"/>
            </w:pPr>
            <w:r>
              <w:t>0236</w:t>
            </w:r>
          </w:p>
        </w:tc>
        <w:tc>
          <w:tcPr>
            <w:tcW w:w="2600" w:type="dxa"/>
          </w:tcPr>
          <w:p w14:paraId="4C54BE99" w14:textId="77777777" w:rsidR="00B50050" w:rsidRDefault="00B50050" w:rsidP="0088127C">
            <w:pPr>
              <w:pStyle w:val="OtherTableBody"/>
            </w:pPr>
          </w:p>
        </w:tc>
        <w:tc>
          <w:tcPr>
            <w:tcW w:w="1400" w:type="dxa"/>
          </w:tcPr>
          <w:p w14:paraId="6A20D237" w14:textId="77777777" w:rsidR="00B50050" w:rsidRDefault="00B50050" w:rsidP="0088127C">
            <w:pPr>
              <w:pStyle w:val="OtherTableBody"/>
            </w:pPr>
            <w:r>
              <w:t>R</w:t>
            </w:r>
          </w:p>
        </w:tc>
        <w:tc>
          <w:tcPr>
            <w:tcW w:w="4200" w:type="dxa"/>
          </w:tcPr>
          <w:p w14:paraId="082D71A2" w14:textId="77777777" w:rsidR="00B50050" w:rsidRDefault="00B50050" w:rsidP="0088127C">
            <w:pPr>
              <w:pStyle w:val="OtherTableBody"/>
            </w:pPr>
            <w:r>
              <w:t>Regulatory agency</w:t>
            </w:r>
          </w:p>
        </w:tc>
      </w:tr>
      <w:tr w:rsidR="00B50050" w14:paraId="6FC48868" w14:textId="77777777" w:rsidTr="00195548">
        <w:tc>
          <w:tcPr>
            <w:tcW w:w="600" w:type="dxa"/>
          </w:tcPr>
          <w:p w14:paraId="3C65ABB0" w14:textId="77777777" w:rsidR="00B50050" w:rsidRDefault="00B50050" w:rsidP="0088127C">
            <w:pPr>
              <w:pStyle w:val="OtherTableBody"/>
            </w:pPr>
            <w:r>
              <w:t>HL7</w:t>
            </w:r>
          </w:p>
        </w:tc>
        <w:tc>
          <w:tcPr>
            <w:tcW w:w="600" w:type="dxa"/>
          </w:tcPr>
          <w:p w14:paraId="23784F7D" w14:textId="77777777" w:rsidR="00B50050" w:rsidRDefault="00B50050" w:rsidP="0088127C">
            <w:pPr>
              <w:pStyle w:val="OtherTableBody"/>
            </w:pPr>
          </w:p>
        </w:tc>
        <w:tc>
          <w:tcPr>
            <w:tcW w:w="2600" w:type="dxa"/>
          </w:tcPr>
          <w:p w14:paraId="598E2C00" w14:textId="77777777" w:rsidR="00B50050" w:rsidRDefault="00B50050" w:rsidP="0088127C">
            <w:pPr>
              <w:pStyle w:val="OtherTableBody"/>
            </w:pPr>
            <w:r>
              <w:t>Event Qualification</w:t>
            </w:r>
          </w:p>
        </w:tc>
        <w:tc>
          <w:tcPr>
            <w:tcW w:w="1400" w:type="dxa"/>
          </w:tcPr>
          <w:p w14:paraId="3E3AE1AE" w14:textId="77777777" w:rsidR="00B50050" w:rsidRDefault="00B50050" w:rsidP="0088127C">
            <w:pPr>
              <w:pStyle w:val="OtherTableBody"/>
            </w:pPr>
          </w:p>
        </w:tc>
        <w:tc>
          <w:tcPr>
            <w:tcW w:w="4200" w:type="dxa"/>
          </w:tcPr>
          <w:p w14:paraId="73F09657" w14:textId="77777777" w:rsidR="00B50050" w:rsidRDefault="00B50050" w:rsidP="0088127C">
            <w:pPr>
              <w:pStyle w:val="OtherTableBody"/>
            </w:pPr>
          </w:p>
        </w:tc>
      </w:tr>
      <w:tr w:rsidR="00B50050" w14:paraId="709FBF6E" w14:textId="77777777" w:rsidTr="00195548">
        <w:tc>
          <w:tcPr>
            <w:tcW w:w="600" w:type="dxa"/>
          </w:tcPr>
          <w:p w14:paraId="61B1E0E9" w14:textId="77777777" w:rsidR="00B50050" w:rsidRDefault="00B50050" w:rsidP="0088127C">
            <w:pPr>
              <w:pStyle w:val="OtherTableBody"/>
            </w:pPr>
          </w:p>
        </w:tc>
        <w:tc>
          <w:tcPr>
            <w:tcW w:w="600" w:type="dxa"/>
          </w:tcPr>
          <w:p w14:paraId="000E307A" w14:textId="77777777" w:rsidR="00B50050" w:rsidRDefault="00B50050" w:rsidP="0088127C">
            <w:pPr>
              <w:pStyle w:val="OtherTableBody"/>
            </w:pPr>
            <w:r>
              <w:t>0237</w:t>
            </w:r>
          </w:p>
        </w:tc>
        <w:tc>
          <w:tcPr>
            <w:tcW w:w="2600" w:type="dxa"/>
          </w:tcPr>
          <w:p w14:paraId="3B666607" w14:textId="77777777" w:rsidR="00B50050" w:rsidRDefault="00B50050" w:rsidP="0088127C">
            <w:pPr>
              <w:pStyle w:val="OtherTableBody"/>
            </w:pPr>
          </w:p>
        </w:tc>
        <w:tc>
          <w:tcPr>
            <w:tcW w:w="1400" w:type="dxa"/>
          </w:tcPr>
          <w:p w14:paraId="6264ECBD" w14:textId="77777777" w:rsidR="00B50050" w:rsidRDefault="00B50050" w:rsidP="0088127C">
            <w:pPr>
              <w:pStyle w:val="OtherTableBody"/>
            </w:pPr>
            <w:r>
              <w:t>A</w:t>
            </w:r>
          </w:p>
        </w:tc>
        <w:tc>
          <w:tcPr>
            <w:tcW w:w="4200" w:type="dxa"/>
          </w:tcPr>
          <w:p w14:paraId="54DB001A" w14:textId="77777777" w:rsidR="00B50050" w:rsidRDefault="00B50050" w:rsidP="0088127C">
            <w:pPr>
              <w:pStyle w:val="OtherTableBody"/>
            </w:pPr>
            <w:r>
              <w:t>Abuse</w:t>
            </w:r>
          </w:p>
        </w:tc>
      </w:tr>
      <w:tr w:rsidR="00B50050" w14:paraId="79F1668D" w14:textId="77777777" w:rsidTr="00195548">
        <w:tc>
          <w:tcPr>
            <w:tcW w:w="600" w:type="dxa"/>
          </w:tcPr>
          <w:p w14:paraId="3B7FE4EF" w14:textId="77777777" w:rsidR="00B50050" w:rsidRDefault="00B50050" w:rsidP="0088127C">
            <w:pPr>
              <w:pStyle w:val="OtherTableBody"/>
            </w:pPr>
          </w:p>
        </w:tc>
        <w:tc>
          <w:tcPr>
            <w:tcW w:w="600" w:type="dxa"/>
          </w:tcPr>
          <w:p w14:paraId="347E75F9" w14:textId="77777777" w:rsidR="00B50050" w:rsidRDefault="00B50050" w:rsidP="0088127C">
            <w:pPr>
              <w:pStyle w:val="OtherTableBody"/>
            </w:pPr>
            <w:r>
              <w:t>0237</w:t>
            </w:r>
          </w:p>
        </w:tc>
        <w:tc>
          <w:tcPr>
            <w:tcW w:w="2600" w:type="dxa"/>
          </w:tcPr>
          <w:p w14:paraId="7280A06E" w14:textId="77777777" w:rsidR="00B50050" w:rsidRDefault="00B50050" w:rsidP="0088127C">
            <w:pPr>
              <w:pStyle w:val="OtherTableBody"/>
            </w:pPr>
          </w:p>
        </w:tc>
        <w:tc>
          <w:tcPr>
            <w:tcW w:w="1400" w:type="dxa"/>
          </w:tcPr>
          <w:p w14:paraId="4B978708" w14:textId="77777777" w:rsidR="00B50050" w:rsidRDefault="00B50050" w:rsidP="0088127C">
            <w:pPr>
              <w:pStyle w:val="OtherTableBody"/>
            </w:pPr>
            <w:r>
              <w:t>B</w:t>
            </w:r>
          </w:p>
        </w:tc>
        <w:tc>
          <w:tcPr>
            <w:tcW w:w="4200" w:type="dxa"/>
          </w:tcPr>
          <w:p w14:paraId="0F242D7A" w14:textId="77777777" w:rsidR="00B50050" w:rsidRDefault="00B50050" w:rsidP="0088127C">
            <w:pPr>
              <w:pStyle w:val="OtherTableBody"/>
            </w:pPr>
            <w:r>
              <w:t>Unexpected beneficial effect</w:t>
            </w:r>
          </w:p>
        </w:tc>
      </w:tr>
      <w:tr w:rsidR="00B50050" w14:paraId="401CCC25" w14:textId="77777777" w:rsidTr="00195548">
        <w:tc>
          <w:tcPr>
            <w:tcW w:w="600" w:type="dxa"/>
          </w:tcPr>
          <w:p w14:paraId="3CF82922" w14:textId="77777777" w:rsidR="00B50050" w:rsidRDefault="00B50050" w:rsidP="0088127C">
            <w:pPr>
              <w:pStyle w:val="OtherTableBody"/>
            </w:pPr>
          </w:p>
        </w:tc>
        <w:tc>
          <w:tcPr>
            <w:tcW w:w="600" w:type="dxa"/>
          </w:tcPr>
          <w:p w14:paraId="174EC536" w14:textId="77777777" w:rsidR="00B50050" w:rsidRDefault="00B50050" w:rsidP="0088127C">
            <w:pPr>
              <w:pStyle w:val="OtherTableBody"/>
            </w:pPr>
            <w:r>
              <w:t>0237</w:t>
            </w:r>
          </w:p>
        </w:tc>
        <w:tc>
          <w:tcPr>
            <w:tcW w:w="2600" w:type="dxa"/>
          </w:tcPr>
          <w:p w14:paraId="43F06383" w14:textId="77777777" w:rsidR="00B50050" w:rsidRDefault="00B50050" w:rsidP="0088127C">
            <w:pPr>
              <w:pStyle w:val="OtherTableBody"/>
            </w:pPr>
          </w:p>
        </w:tc>
        <w:tc>
          <w:tcPr>
            <w:tcW w:w="1400" w:type="dxa"/>
          </w:tcPr>
          <w:p w14:paraId="78266996" w14:textId="77777777" w:rsidR="00B50050" w:rsidRDefault="00B50050" w:rsidP="0088127C">
            <w:pPr>
              <w:pStyle w:val="OtherTableBody"/>
            </w:pPr>
            <w:r>
              <w:t>D</w:t>
            </w:r>
          </w:p>
        </w:tc>
        <w:tc>
          <w:tcPr>
            <w:tcW w:w="4200" w:type="dxa"/>
          </w:tcPr>
          <w:p w14:paraId="74AD86E4" w14:textId="77777777" w:rsidR="00B50050" w:rsidRDefault="00B50050" w:rsidP="0088127C">
            <w:pPr>
              <w:pStyle w:val="OtherTableBody"/>
            </w:pPr>
            <w:r>
              <w:t>Dependency</w:t>
            </w:r>
          </w:p>
        </w:tc>
      </w:tr>
      <w:tr w:rsidR="00B50050" w14:paraId="04DE4C43" w14:textId="77777777" w:rsidTr="00195548">
        <w:tc>
          <w:tcPr>
            <w:tcW w:w="600" w:type="dxa"/>
          </w:tcPr>
          <w:p w14:paraId="2BD06FE6" w14:textId="77777777" w:rsidR="00B50050" w:rsidRDefault="00B50050" w:rsidP="0088127C">
            <w:pPr>
              <w:pStyle w:val="OtherTableBody"/>
            </w:pPr>
          </w:p>
        </w:tc>
        <w:tc>
          <w:tcPr>
            <w:tcW w:w="600" w:type="dxa"/>
          </w:tcPr>
          <w:p w14:paraId="766196D4" w14:textId="77777777" w:rsidR="00B50050" w:rsidRDefault="00B50050" w:rsidP="0088127C">
            <w:pPr>
              <w:pStyle w:val="OtherTableBody"/>
            </w:pPr>
            <w:r>
              <w:t>0237</w:t>
            </w:r>
          </w:p>
        </w:tc>
        <w:tc>
          <w:tcPr>
            <w:tcW w:w="2600" w:type="dxa"/>
          </w:tcPr>
          <w:p w14:paraId="18E43FC6" w14:textId="77777777" w:rsidR="00B50050" w:rsidRDefault="00B50050" w:rsidP="0088127C">
            <w:pPr>
              <w:pStyle w:val="OtherTableBody"/>
            </w:pPr>
          </w:p>
        </w:tc>
        <w:tc>
          <w:tcPr>
            <w:tcW w:w="1400" w:type="dxa"/>
          </w:tcPr>
          <w:p w14:paraId="076F530B" w14:textId="77777777" w:rsidR="00B50050" w:rsidRDefault="00B50050" w:rsidP="0088127C">
            <w:pPr>
              <w:pStyle w:val="OtherTableBody"/>
            </w:pPr>
            <w:r>
              <w:t>I</w:t>
            </w:r>
          </w:p>
        </w:tc>
        <w:tc>
          <w:tcPr>
            <w:tcW w:w="4200" w:type="dxa"/>
          </w:tcPr>
          <w:p w14:paraId="54D184BE" w14:textId="77777777" w:rsidR="00B50050" w:rsidRDefault="00B50050" w:rsidP="0088127C">
            <w:pPr>
              <w:pStyle w:val="OtherTableBody"/>
            </w:pPr>
            <w:r>
              <w:t>Interaction</w:t>
            </w:r>
          </w:p>
        </w:tc>
      </w:tr>
      <w:tr w:rsidR="00B50050" w14:paraId="49C28EF3" w14:textId="77777777" w:rsidTr="00195548">
        <w:tc>
          <w:tcPr>
            <w:tcW w:w="600" w:type="dxa"/>
          </w:tcPr>
          <w:p w14:paraId="5F2054A5" w14:textId="77777777" w:rsidR="00B50050" w:rsidRDefault="00B50050" w:rsidP="0088127C">
            <w:pPr>
              <w:pStyle w:val="OtherTableBody"/>
            </w:pPr>
          </w:p>
        </w:tc>
        <w:tc>
          <w:tcPr>
            <w:tcW w:w="600" w:type="dxa"/>
          </w:tcPr>
          <w:p w14:paraId="765C2185" w14:textId="77777777" w:rsidR="00B50050" w:rsidRDefault="00B50050" w:rsidP="0088127C">
            <w:pPr>
              <w:pStyle w:val="OtherTableBody"/>
            </w:pPr>
            <w:r>
              <w:t>0237</w:t>
            </w:r>
          </w:p>
        </w:tc>
        <w:tc>
          <w:tcPr>
            <w:tcW w:w="2600" w:type="dxa"/>
          </w:tcPr>
          <w:p w14:paraId="477ED484" w14:textId="77777777" w:rsidR="00B50050" w:rsidRDefault="00B50050" w:rsidP="0088127C">
            <w:pPr>
              <w:pStyle w:val="OtherTableBody"/>
            </w:pPr>
          </w:p>
        </w:tc>
        <w:tc>
          <w:tcPr>
            <w:tcW w:w="1400" w:type="dxa"/>
          </w:tcPr>
          <w:p w14:paraId="67ABA6B0" w14:textId="77777777" w:rsidR="00B50050" w:rsidRDefault="00B50050" w:rsidP="0088127C">
            <w:pPr>
              <w:pStyle w:val="OtherTableBody"/>
            </w:pPr>
            <w:r>
              <w:t>L</w:t>
            </w:r>
          </w:p>
        </w:tc>
        <w:tc>
          <w:tcPr>
            <w:tcW w:w="4200" w:type="dxa"/>
          </w:tcPr>
          <w:p w14:paraId="3F26ACDE" w14:textId="77777777" w:rsidR="00B50050" w:rsidRDefault="00B50050" w:rsidP="0088127C">
            <w:pPr>
              <w:pStyle w:val="OtherTableBody"/>
            </w:pPr>
            <w:r>
              <w:t>Lack of expect therapeutic effect</w:t>
            </w:r>
          </w:p>
        </w:tc>
      </w:tr>
      <w:tr w:rsidR="00B50050" w14:paraId="51CF16AA" w14:textId="77777777" w:rsidTr="00195548">
        <w:tc>
          <w:tcPr>
            <w:tcW w:w="600" w:type="dxa"/>
          </w:tcPr>
          <w:p w14:paraId="47F2D2FF" w14:textId="77777777" w:rsidR="00B50050" w:rsidRDefault="00B50050" w:rsidP="0088127C">
            <w:pPr>
              <w:pStyle w:val="OtherTableBody"/>
            </w:pPr>
          </w:p>
        </w:tc>
        <w:tc>
          <w:tcPr>
            <w:tcW w:w="600" w:type="dxa"/>
          </w:tcPr>
          <w:p w14:paraId="49956EDB" w14:textId="77777777" w:rsidR="00B50050" w:rsidRDefault="00B50050" w:rsidP="0088127C">
            <w:pPr>
              <w:pStyle w:val="OtherTableBody"/>
            </w:pPr>
            <w:r>
              <w:t>0237</w:t>
            </w:r>
          </w:p>
        </w:tc>
        <w:tc>
          <w:tcPr>
            <w:tcW w:w="2600" w:type="dxa"/>
          </w:tcPr>
          <w:p w14:paraId="04CAA8D2" w14:textId="77777777" w:rsidR="00B50050" w:rsidRDefault="00B50050" w:rsidP="0088127C">
            <w:pPr>
              <w:pStyle w:val="OtherTableBody"/>
            </w:pPr>
          </w:p>
        </w:tc>
        <w:tc>
          <w:tcPr>
            <w:tcW w:w="1400" w:type="dxa"/>
          </w:tcPr>
          <w:p w14:paraId="6DBB2AEC" w14:textId="77777777" w:rsidR="00B50050" w:rsidRDefault="00B50050" w:rsidP="0088127C">
            <w:pPr>
              <w:pStyle w:val="OtherTableBody"/>
            </w:pPr>
            <w:r>
              <w:t>M</w:t>
            </w:r>
          </w:p>
        </w:tc>
        <w:tc>
          <w:tcPr>
            <w:tcW w:w="4200" w:type="dxa"/>
          </w:tcPr>
          <w:p w14:paraId="406A8723" w14:textId="77777777" w:rsidR="00B50050" w:rsidRDefault="00B50050" w:rsidP="0088127C">
            <w:pPr>
              <w:pStyle w:val="OtherTableBody"/>
            </w:pPr>
            <w:r>
              <w:t>Misuse</w:t>
            </w:r>
          </w:p>
        </w:tc>
      </w:tr>
      <w:tr w:rsidR="00B50050" w14:paraId="64C5DD8C" w14:textId="77777777" w:rsidTr="00195548">
        <w:tc>
          <w:tcPr>
            <w:tcW w:w="600" w:type="dxa"/>
          </w:tcPr>
          <w:p w14:paraId="10A56681" w14:textId="77777777" w:rsidR="00B50050" w:rsidRDefault="00B50050" w:rsidP="0088127C">
            <w:pPr>
              <w:pStyle w:val="OtherTableBody"/>
            </w:pPr>
          </w:p>
        </w:tc>
        <w:tc>
          <w:tcPr>
            <w:tcW w:w="600" w:type="dxa"/>
          </w:tcPr>
          <w:p w14:paraId="345A282C" w14:textId="77777777" w:rsidR="00B50050" w:rsidRDefault="00B50050" w:rsidP="0088127C">
            <w:pPr>
              <w:pStyle w:val="OtherTableBody"/>
            </w:pPr>
            <w:r>
              <w:t>0237</w:t>
            </w:r>
          </w:p>
        </w:tc>
        <w:tc>
          <w:tcPr>
            <w:tcW w:w="2600" w:type="dxa"/>
          </w:tcPr>
          <w:p w14:paraId="01C3FA80" w14:textId="77777777" w:rsidR="00B50050" w:rsidRDefault="00B50050" w:rsidP="0088127C">
            <w:pPr>
              <w:pStyle w:val="OtherTableBody"/>
            </w:pPr>
          </w:p>
        </w:tc>
        <w:tc>
          <w:tcPr>
            <w:tcW w:w="1400" w:type="dxa"/>
          </w:tcPr>
          <w:p w14:paraId="566DC429" w14:textId="77777777" w:rsidR="00B50050" w:rsidRDefault="00B50050" w:rsidP="0088127C">
            <w:pPr>
              <w:pStyle w:val="OtherTableBody"/>
            </w:pPr>
            <w:r>
              <w:t>O</w:t>
            </w:r>
          </w:p>
        </w:tc>
        <w:tc>
          <w:tcPr>
            <w:tcW w:w="4200" w:type="dxa"/>
          </w:tcPr>
          <w:p w14:paraId="4C0B338F" w14:textId="77777777" w:rsidR="00B50050" w:rsidRDefault="00B50050" w:rsidP="0088127C">
            <w:pPr>
              <w:pStyle w:val="OtherTableBody"/>
            </w:pPr>
            <w:r>
              <w:t>Overdose</w:t>
            </w:r>
          </w:p>
        </w:tc>
      </w:tr>
      <w:tr w:rsidR="00B50050" w14:paraId="59123866" w14:textId="77777777" w:rsidTr="00195548">
        <w:tc>
          <w:tcPr>
            <w:tcW w:w="600" w:type="dxa"/>
          </w:tcPr>
          <w:p w14:paraId="15D13395" w14:textId="77777777" w:rsidR="00B50050" w:rsidRDefault="00B50050" w:rsidP="0088127C">
            <w:pPr>
              <w:pStyle w:val="OtherTableBody"/>
            </w:pPr>
          </w:p>
        </w:tc>
        <w:tc>
          <w:tcPr>
            <w:tcW w:w="600" w:type="dxa"/>
          </w:tcPr>
          <w:p w14:paraId="15B487F0" w14:textId="77777777" w:rsidR="00B50050" w:rsidRDefault="00B50050" w:rsidP="0088127C">
            <w:pPr>
              <w:pStyle w:val="OtherTableBody"/>
            </w:pPr>
            <w:r>
              <w:t>0237</w:t>
            </w:r>
          </w:p>
        </w:tc>
        <w:tc>
          <w:tcPr>
            <w:tcW w:w="2600" w:type="dxa"/>
          </w:tcPr>
          <w:p w14:paraId="49CFCD7D" w14:textId="77777777" w:rsidR="00B50050" w:rsidRDefault="00B50050" w:rsidP="0088127C">
            <w:pPr>
              <w:pStyle w:val="OtherTableBody"/>
            </w:pPr>
          </w:p>
        </w:tc>
        <w:tc>
          <w:tcPr>
            <w:tcW w:w="1400" w:type="dxa"/>
          </w:tcPr>
          <w:p w14:paraId="440B234E" w14:textId="77777777" w:rsidR="00B50050" w:rsidRDefault="00B50050" w:rsidP="0088127C">
            <w:pPr>
              <w:pStyle w:val="OtherTableBody"/>
            </w:pPr>
            <w:r>
              <w:t>W</w:t>
            </w:r>
          </w:p>
        </w:tc>
        <w:tc>
          <w:tcPr>
            <w:tcW w:w="4200" w:type="dxa"/>
          </w:tcPr>
          <w:p w14:paraId="7A563A94" w14:textId="77777777" w:rsidR="00B50050" w:rsidRDefault="00B50050" w:rsidP="0088127C">
            <w:pPr>
              <w:pStyle w:val="OtherTableBody"/>
            </w:pPr>
            <w:r>
              <w:t>Drug withdrawal</w:t>
            </w:r>
          </w:p>
        </w:tc>
      </w:tr>
      <w:tr w:rsidR="00B50050" w14:paraId="10097DAE" w14:textId="77777777" w:rsidTr="00195548">
        <w:tc>
          <w:tcPr>
            <w:tcW w:w="600" w:type="dxa"/>
          </w:tcPr>
          <w:p w14:paraId="2B0A8BFB" w14:textId="77777777" w:rsidR="00B50050" w:rsidRDefault="00B50050" w:rsidP="0088127C">
            <w:pPr>
              <w:pStyle w:val="OtherTableBody"/>
            </w:pPr>
            <w:r>
              <w:t>HL7</w:t>
            </w:r>
          </w:p>
        </w:tc>
        <w:tc>
          <w:tcPr>
            <w:tcW w:w="600" w:type="dxa"/>
          </w:tcPr>
          <w:p w14:paraId="4EA8D760" w14:textId="77777777" w:rsidR="00B50050" w:rsidRDefault="00B50050" w:rsidP="0088127C">
            <w:pPr>
              <w:pStyle w:val="OtherTableBody"/>
            </w:pPr>
          </w:p>
        </w:tc>
        <w:tc>
          <w:tcPr>
            <w:tcW w:w="2600" w:type="dxa"/>
          </w:tcPr>
          <w:p w14:paraId="3E5B6ABF" w14:textId="77777777" w:rsidR="00B50050" w:rsidRDefault="00B50050" w:rsidP="0088127C">
            <w:pPr>
              <w:pStyle w:val="OtherTableBody"/>
            </w:pPr>
            <w:r>
              <w:t>Event Seriousness</w:t>
            </w:r>
          </w:p>
        </w:tc>
        <w:tc>
          <w:tcPr>
            <w:tcW w:w="1400" w:type="dxa"/>
          </w:tcPr>
          <w:p w14:paraId="541AF84D" w14:textId="77777777" w:rsidR="00B50050" w:rsidRDefault="00B50050" w:rsidP="0088127C">
            <w:pPr>
              <w:pStyle w:val="OtherTableBody"/>
            </w:pPr>
          </w:p>
        </w:tc>
        <w:tc>
          <w:tcPr>
            <w:tcW w:w="4200" w:type="dxa"/>
          </w:tcPr>
          <w:p w14:paraId="29B496CA" w14:textId="77777777" w:rsidR="00B50050" w:rsidRDefault="00B50050" w:rsidP="0088127C">
            <w:pPr>
              <w:pStyle w:val="OtherTableBody"/>
            </w:pPr>
          </w:p>
        </w:tc>
      </w:tr>
      <w:tr w:rsidR="00B50050" w14:paraId="3E047187" w14:textId="77777777" w:rsidTr="00195548">
        <w:tc>
          <w:tcPr>
            <w:tcW w:w="600" w:type="dxa"/>
          </w:tcPr>
          <w:p w14:paraId="57273BD3" w14:textId="77777777" w:rsidR="00B50050" w:rsidRDefault="00B50050" w:rsidP="0088127C">
            <w:pPr>
              <w:pStyle w:val="OtherTableBody"/>
            </w:pPr>
          </w:p>
        </w:tc>
        <w:tc>
          <w:tcPr>
            <w:tcW w:w="600" w:type="dxa"/>
          </w:tcPr>
          <w:p w14:paraId="172EEFA9" w14:textId="77777777" w:rsidR="00B50050" w:rsidRDefault="00B50050" w:rsidP="0088127C">
            <w:pPr>
              <w:pStyle w:val="OtherTableBody"/>
            </w:pPr>
            <w:r>
              <w:t>0238</w:t>
            </w:r>
          </w:p>
        </w:tc>
        <w:tc>
          <w:tcPr>
            <w:tcW w:w="2600" w:type="dxa"/>
          </w:tcPr>
          <w:p w14:paraId="7EACF058" w14:textId="77777777" w:rsidR="00B50050" w:rsidRDefault="00B50050" w:rsidP="0088127C">
            <w:pPr>
              <w:pStyle w:val="OtherTableBody"/>
            </w:pPr>
          </w:p>
        </w:tc>
        <w:tc>
          <w:tcPr>
            <w:tcW w:w="1400" w:type="dxa"/>
          </w:tcPr>
          <w:p w14:paraId="4B8D6AE3" w14:textId="77777777" w:rsidR="00B50050" w:rsidRDefault="00B50050" w:rsidP="0088127C">
            <w:pPr>
              <w:pStyle w:val="OtherTableBody"/>
            </w:pPr>
            <w:r>
              <w:t>N</w:t>
            </w:r>
          </w:p>
        </w:tc>
        <w:tc>
          <w:tcPr>
            <w:tcW w:w="4200" w:type="dxa"/>
          </w:tcPr>
          <w:p w14:paraId="0B4A5751" w14:textId="77777777" w:rsidR="00B50050" w:rsidRDefault="00B50050" w:rsidP="0088127C">
            <w:pPr>
              <w:pStyle w:val="OtherTableBody"/>
            </w:pPr>
            <w:r>
              <w:t>No</w:t>
            </w:r>
          </w:p>
        </w:tc>
      </w:tr>
      <w:tr w:rsidR="00B50050" w14:paraId="30691708" w14:textId="77777777" w:rsidTr="00195548">
        <w:tc>
          <w:tcPr>
            <w:tcW w:w="600" w:type="dxa"/>
          </w:tcPr>
          <w:p w14:paraId="4B841D3C" w14:textId="77777777" w:rsidR="00B50050" w:rsidRDefault="00B50050" w:rsidP="0088127C">
            <w:pPr>
              <w:pStyle w:val="OtherTableBody"/>
            </w:pPr>
          </w:p>
        </w:tc>
        <w:tc>
          <w:tcPr>
            <w:tcW w:w="600" w:type="dxa"/>
          </w:tcPr>
          <w:p w14:paraId="266274CB" w14:textId="77777777" w:rsidR="00B50050" w:rsidRDefault="00B50050" w:rsidP="0088127C">
            <w:pPr>
              <w:pStyle w:val="OtherTableBody"/>
            </w:pPr>
            <w:r>
              <w:t>0238</w:t>
            </w:r>
          </w:p>
        </w:tc>
        <w:tc>
          <w:tcPr>
            <w:tcW w:w="2600" w:type="dxa"/>
          </w:tcPr>
          <w:p w14:paraId="2A275C1A" w14:textId="77777777" w:rsidR="00B50050" w:rsidRDefault="00B50050" w:rsidP="0088127C">
            <w:pPr>
              <w:pStyle w:val="OtherTableBody"/>
            </w:pPr>
          </w:p>
        </w:tc>
        <w:tc>
          <w:tcPr>
            <w:tcW w:w="1400" w:type="dxa"/>
          </w:tcPr>
          <w:p w14:paraId="43050871" w14:textId="77777777" w:rsidR="00B50050" w:rsidRDefault="00B50050" w:rsidP="0088127C">
            <w:pPr>
              <w:pStyle w:val="OtherTableBody"/>
            </w:pPr>
            <w:r>
              <w:t>S</w:t>
            </w:r>
          </w:p>
        </w:tc>
        <w:tc>
          <w:tcPr>
            <w:tcW w:w="4200" w:type="dxa"/>
          </w:tcPr>
          <w:p w14:paraId="3321BD54" w14:textId="77777777" w:rsidR="00B50050" w:rsidRDefault="00B50050" w:rsidP="0088127C">
            <w:pPr>
              <w:pStyle w:val="OtherTableBody"/>
            </w:pPr>
            <w:r>
              <w:t>Significant</w:t>
            </w:r>
          </w:p>
        </w:tc>
      </w:tr>
      <w:tr w:rsidR="00B50050" w14:paraId="13742D59" w14:textId="77777777" w:rsidTr="00195548">
        <w:tc>
          <w:tcPr>
            <w:tcW w:w="600" w:type="dxa"/>
          </w:tcPr>
          <w:p w14:paraId="4AA56DBD" w14:textId="77777777" w:rsidR="00B50050" w:rsidRDefault="00B50050" w:rsidP="0088127C">
            <w:pPr>
              <w:pStyle w:val="OtherTableBody"/>
            </w:pPr>
          </w:p>
        </w:tc>
        <w:tc>
          <w:tcPr>
            <w:tcW w:w="600" w:type="dxa"/>
          </w:tcPr>
          <w:p w14:paraId="476FD1B6" w14:textId="77777777" w:rsidR="00B50050" w:rsidRDefault="00B50050" w:rsidP="0088127C">
            <w:pPr>
              <w:pStyle w:val="OtherTableBody"/>
            </w:pPr>
            <w:r>
              <w:t>0238</w:t>
            </w:r>
          </w:p>
        </w:tc>
        <w:tc>
          <w:tcPr>
            <w:tcW w:w="2600" w:type="dxa"/>
          </w:tcPr>
          <w:p w14:paraId="27CD1C18" w14:textId="77777777" w:rsidR="00B50050" w:rsidRDefault="00B50050" w:rsidP="0088127C">
            <w:pPr>
              <w:pStyle w:val="OtherTableBody"/>
            </w:pPr>
          </w:p>
        </w:tc>
        <w:tc>
          <w:tcPr>
            <w:tcW w:w="1400" w:type="dxa"/>
          </w:tcPr>
          <w:p w14:paraId="02BB8A8E" w14:textId="77777777" w:rsidR="00B50050" w:rsidRDefault="00B50050" w:rsidP="0088127C">
            <w:pPr>
              <w:pStyle w:val="OtherTableBody"/>
            </w:pPr>
            <w:r>
              <w:t>Y</w:t>
            </w:r>
          </w:p>
        </w:tc>
        <w:tc>
          <w:tcPr>
            <w:tcW w:w="4200" w:type="dxa"/>
          </w:tcPr>
          <w:p w14:paraId="6FBF2826" w14:textId="77777777" w:rsidR="00B50050" w:rsidRDefault="00B50050" w:rsidP="0088127C">
            <w:pPr>
              <w:pStyle w:val="OtherTableBody"/>
            </w:pPr>
            <w:r>
              <w:t>Yes</w:t>
            </w:r>
          </w:p>
        </w:tc>
      </w:tr>
      <w:tr w:rsidR="00B50050" w14:paraId="04F74149" w14:textId="77777777" w:rsidTr="00195548">
        <w:tc>
          <w:tcPr>
            <w:tcW w:w="600" w:type="dxa"/>
          </w:tcPr>
          <w:p w14:paraId="6AFC7D55" w14:textId="77777777" w:rsidR="00B50050" w:rsidRDefault="00B50050" w:rsidP="0088127C">
            <w:pPr>
              <w:pStyle w:val="OtherTableBody"/>
            </w:pPr>
            <w:r>
              <w:t>HL7</w:t>
            </w:r>
          </w:p>
        </w:tc>
        <w:tc>
          <w:tcPr>
            <w:tcW w:w="600" w:type="dxa"/>
          </w:tcPr>
          <w:p w14:paraId="73610316" w14:textId="77777777" w:rsidR="00B50050" w:rsidRDefault="00B50050" w:rsidP="0088127C">
            <w:pPr>
              <w:pStyle w:val="OtherTableBody"/>
            </w:pPr>
          </w:p>
        </w:tc>
        <w:tc>
          <w:tcPr>
            <w:tcW w:w="2600" w:type="dxa"/>
          </w:tcPr>
          <w:p w14:paraId="6BC061B2" w14:textId="77777777" w:rsidR="00B50050" w:rsidRDefault="00B50050" w:rsidP="0088127C">
            <w:pPr>
              <w:pStyle w:val="OtherTableBody"/>
            </w:pPr>
            <w:r>
              <w:t>Event Expected</w:t>
            </w:r>
          </w:p>
        </w:tc>
        <w:tc>
          <w:tcPr>
            <w:tcW w:w="1400" w:type="dxa"/>
          </w:tcPr>
          <w:p w14:paraId="4E70C97F" w14:textId="77777777" w:rsidR="00B50050" w:rsidRDefault="00B50050" w:rsidP="0088127C">
            <w:pPr>
              <w:pStyle w:val="OtherTableBody"/>
            </w:pPr>
          </w:p>
        </w:tc>
        <w:tc>
          <w:tcPr>
            <w:tcW w:w="4200" w:type="dxa"/>
          </w:tcPr>
          <w:p w14:paraId="57EEF343" w14:textId="77777777" w:rsidR="00B50050" w:rsidRDefault="00B50050" w:rsidP="0088127C">
            <w:pPr>
              <w:pStyle w:val="OtherTableBody"/>
            </w:pPr>
          </w:p>
        </w:tc>
      </w:tr>
      <w:tr w:rsidR="00B50050" w14:paraId="66DB0D4D" w14:textId="77777777" w:rsidTr="00195548">
        <w:tc>
          <w:tcPr>
            <w:tcW w:w="600" w:type="dxa"/>
          </w:tcPr>
          <w:p w14:paraId="1C904F3C" w14:textId="77777777" w:rsidR="00B50050" w:rsidRDefault="00B50050" w:rsidP="0088127C">
            <w:pPr>
              <w:pStyle w:val="OtherTableBody"/>
            </w:pPr>
          </w:p>
        </w:tc>
        <w:tc>
          <w:tcPr>
            <w:tcW w:w="600" w:type="dxa"/>
          </w:tcPr>
          <w:p w14:paraId="673C6FBC" w14:textId="77777777" w:rsidR="00B50050" w:rsidRDefault="00B50050" w:rsidP="0088127C">
            <w:pPr>
              <w:pStyle w:val="OtherTableBody"/>
            </w:pPr>
            <w:r>
              <w:t>0239</w:t>
            </w:r>
          </w:p>
        </w:tc>
        <w:tc>
          <w:tcPr>
            <w:tcW w:w="2600" w:type="dxa"/>
          </w:tcPr>
          <w:p w14:paraId="14976F51" w14:textId="77777777" w:rsidR="00B50050" w:rsidRDefault="00B50050" w:rsidP="0088127C">
            <w:pPr>
              <w:pStyle w:val="OtherTableBody"/>
            </w:pPr>
          </w:p>
        </w:tc>
        <w:tc>
          <w:tcPr>
            <w:tcW w:w="1400" w:type="dxa"/>
          </w:tcPr>
          <w:p w14:paraId="10963F1C" w14:textId="77777777" w:rsidR="00B50050" w:rsidRDefault="00B50050" w:rsidP="0088127C">
            <w:pPr>
              <w:pStyle w:val="OtherTableBody"/>
            </w:pPr>
            <w:r>
              <w:t>N</w:t>
            </w:r>
          </w:p>
        </w:tc>
        <w:tc>
          <w:tcPr>
            <w:tcW w:w="4200" w:type="dxa"/>
          </w:tcPr>
          <w:p w14:paraId="6EFFCFFD" w14:textId="77777777" w:rsidR="00B50050" w:rsidRDefault="00B50050" w:rsidP="0088127C">
            <w:pPr>
              <w:pStyle w:val="OtherTableBody"/>
            </w:pPr>
            <w:r>
              <w:t>No</w:t>
            </w:r>
          </w:p>
        </w:tc>
      </w:tr>
      <w:tr w:rsidR="00B50050" w14:paraId="0F6FAFE5" w14:textId="77777777" w:rsidTr="00195548">
        <w:tc>
          <w:tcPr>
            <w:tcW w:w="600" w:type="dxa"/>
          </w:tcPr>
          <w:p w14:paraId="7C9A2E7E" w14:textId="77777777" w:rsidR="00B50050" w:rsidRDefault="00B50050" w:rsidP="0088127C">
            <w:pPr>
              <w:pStyle w:val="OtherTableBody"/>
            </w:pPr>
          </w:p>
        </w:tc>
        <w:tc>
          <w:tcPr>
            <w:tcW w:w="600" w:type="dxa"/>
          </w:tcPr>
          <w:p w14:paraId="41F68AB7" w14:textId="77777777" w:rsidR="00B50050" w:rsidRDefault="00B50050" w:rsidP="0088127C">
            <w:pPr>
              <w:pStyle w:val="OtherTableBody"/>
            </w:pPr>
            <w:r>
              <w:t>0239</w:t>
            </w:r>
          </w:p>
        </w:tc>
        <w:tc>
          <w:tcPr>
            <w:tcW w:w="2600" w:type="dxa"/>
          </w:tcPr>
          <w:p w14:paraId="2A345A89" w14:textId="77777777" w:rsidR="00B50050" w:rsidRDefault="00B50050" w:rsidP="0088127C">
            <w:pPr>
              <w:pStyle w:val="OtherTableBody"/>
            </w:pPr>
          </w:p>
        </w:tc>
        <w:tc>
          <w:tcPr>
            <w:tcW w:w="1400" w:type="dxa"/>
          </w:tcPr>
          <w:p w14:paraId="3581FB42" w14:textId="77777777" w:rsidR="00B50050" w:rsidRDefault="00B50050" w:rsidP="0088127C">
            <w:pPr>
              <w:pStyle w:val="OtherTableBody"/>
            </w:pPr>
            <w:r>
              <w:t>U</w:t>
            </w:r>
          </w:p>
        </w:tc>
        <w:tc>
          <w:tcPr>
            <w:tcW w:w="4200" w:type="dxa"/>
          </w:tcPr>
          <w:p w14:paraId="5690E360" w14:textId="77777777" w:rsidR="00B50050" w:rsidRDefault="00B50050" w:rsidP="0088127C">
            <w:pPr>
              <w:pStyle w:val="OtherTableBody"/>
            </w:pPr>
            <w:r>
              <w:t>Unknown</w:t>
            </w:r>
          </w:p>
        </w:tc>
      </w:tr>
      <w:tr w:rsidR="00B50050" w14:paraId="1CB0FD3E" w14:textId="77777777" w:rsidTr="00195548">
        <w:tc>
          <w:tcPr>
            <w:tcW w:w="600" w:type="dxa"/>
          </w:tcPr>
          <w:p w14:paraId="4ABBABBF" w14:textId="77777777" w:rsidR="00B50050" w:rsidRDefault="00B50050" w:rsidP="0088127C">
            <w:pPr>
              <w:pStyle w:val="OtherTableBody"/>
            </w:pPr>
          </w:p>
        </w:tc>
        <w:tc>
          <w:tcPr>
            <w:tcW w:w="600" w:type="dxa"/>
          </w:tcPr>
          <w:p w14:paraId="1CB8AA23" w14:textId="77777777" w:rsidR="00B50050" w:rsidRDefault="00B50050" w:rsidP="0088127C">
            <w:pPr>
              <w:pStyle w:val="OtherTableBody"/>
            </w:pPr>
            <w:r>
              <w:t>0239</w:t>
            </w:r>
          </w:p>
        </w:tc>
        <w:tc>
          <w:tcPr>
            <w:tcW w:w="2600" w:type="dxa"/>
          </w:tcPr>
          <w:p w14:paraId="7363BBD5" w14:textId="77777777" w:rsidR="00B50050" w:rsidRDefault="00B50050" w:rsidP="0088127C">
            <w:pPr>
              <w:pStyle w:val="OtherTableBody"/>
            </w:pPr>
          </w:p>
        </w:tc>
        <w:tc>
          <w:tcPr>
            <w:tcW w:w="1400" w:type="dxa"/>
          </w:tcPr>
          <w:p w14:paraId="5429C048" w14:textId="77777777" w:rsidR="00B50050" w:rsidRDefault="00B50050" w:rsidP="0088127C">
            <w:pPr>
              <w:pStyle w:val="OtherTableBody"/>
            </w:pPr>
            <w:r>
              <w:t>Y</w:t>
            </w:r>
          </w:p>
        </w:tc>
        <w:tc>
          <w:tcPr>
            <w:tcW w:w="4200" w:type="dxa"/>
          </w:tcPr>
          <w:p w14:paraId="60C26531" w14:textId="77777777" w:rsidR="00B50050" w:rsidRDefault="00B50050" w:rsidP="0088127C">
            <w:pPr>
              <w:pStyle w:val="OtherTableBody"/>
            </w:pPr>
            <w:r>
              <w:t>Yes</w:t>
            </w:r>
          </w:p>
        </w:tc>
      </w:tr>
      <w:tr w:rsidR="00B50050" w14:paraId="4E38E12B" w14:textId="77777777" w:rsidTr="00195548">
        <w:tc>
          <w:tcPr>
            <w:tcW w:w="600" w:type="dxa"/>
          </w:tcPr>
          <w:p w14:paraId="4CEFF157" w14:textId="77777777" w:rsidR="00B50050" w:rsidRDefault="00B50050" w:rsidP="0088127C">
            <w:pPr>
              <w:pStyle w:val="OtherTableBody"/>
            </w:pPr>
            <w:r>
              <w:t>HL7</w:t>
            </w:r>
          </w:p>
        </w:tc>
        <w:tc>
          <w:tcPr>
            <w:tcW w:w="600" w:type="dxa"/>
          </w:tcPr>
          <w:p w14:paraId="2C0A6AD4" w14:textId="77777777" w:rsidR="00B50050" w:rsidRDefault="00B50050" w:rsidP="0088127C">
            <w:pPr>
              <w:pStyle w:val="OtherTableBody"/>
            </w:pPr>
          </w:p>
        </w:tc>
        <w:tc>
          <w:tcPr>
            <w:tcW w:w="2600" w:type="dxa"/>
          </w:tcPr>
          <w:p w14:paraId="26B100CA" w14:textId="77777777" w:rsidR="00B50050" w:rsidRDefault="00B50050" w:rsidP="0088127C">
            <w:pPr>
              <w:pStyle w:val="OtherTableBody"/>
            </w:pPr>
            <w:r>
              <w:t>Event Consequence</w:t>
            </w:r>
          </w:p>
        </w:tc>
        <w:tc>
          <w:tcPr>
            <w:tcW w:w="1400" w:type="dxa"/>
          </w:tcPr>
          <w:p w14:paraId="6F77FA94" w14:textId="77777777" w:rsidR="00B50050" w:rsidRDefault="00B50050" w:rsidP="0088127C">
            <w:pPr>
              <w:pStyle w:val="OtherTableBody"/>
            </w:pPr>
          </w:p>
        </w:tc>
        <w:tc>
          <w:tcPr>
            <w:tcW w:w="4200" w:type="dxa"/>
          </w:tcPr>
          <w:p w14:paraId="68D4FE9E" w14:textId="77777777" w:rsidR="00B50050" w:rsidRDefault="00B50050" w:rsidP="0088127C">
            <w:pPr>
              <w:pStyle w:val="OtherTableBody"/>
            </w:pPr>
          </w:p>
        </w:tc>
      </w:tr>
      <w:tr w:rsidR="00B50050" w14:paraId="19AD9C7E" w14:textId="77777777" w:rsidTr="00195548">
        <w:tc>
          <w:tcPr>
            <w:tcW w:w="600" w:type="dxa"/>
          </w:tcPr>
          <w:p w14:paraId="77230C6E" w14:textId="77777777" w:rsidR="00B50050" w:rsidRDefault="00B50050" w:rsidP="0088127C">
            <w:pPr>
              <w:pStyle w:val="OtherTableBody"/>
            </w:pPr>
          </w:p>
        </w:tc>
        <w:tc>
          <w:tcPr>
            <w:tcW w:w="600" w:type="dxa"/>
          </w:tcPr>
          <w:p w14:paraId="16A0C1B0" w14:textId="77777777" w:rsidR="00B50050" w:rsidRDefault="00B50050" w:rsidP="0088127C">
            <w:pPr>
              <w:pStyle w:val="OtherTableBody"/>
            </w:pPr>
            <w:r>
              <w:t>0240</w:t>
            </w:r>
          </w:p>
        </w:tc>
        <w:tc>
          <w:tcPr>
            <w:tcW w:w="2600" w:type="dxa"/>
          </w:tcPr>
          <w:p w14:paraId="30333BCE" w14:textId="77777777" w:rsidR="00B50050" w:rsidRDefault="00B50050" w:rsidP="0088127C">
            <w:pPr>
              <w:pStyle w:val="OtherTableBody"/>
            </w:pPr>
          </w:p>
        </w:tc>
        <w:tc>
          <w:tcPr>
            <w:tcW w:w="1400" w:type="dxa"/>
          </w:tcPr>
          <w:p w14:paraId="388A1086" w14:textId="77777777" w:rsidR="00B50050" w:rsidRDefault="00B50050" w:rsidP="0088127C">
            <w:pPr>
              <w:pStyle w:val="OtherTableBody"/>
            </w:pPr>
            <w:r>
              <w:t>C</w:t>
            </w:r>
          </w:p>
        </w:tc>
        <w:tc>
          <w:tcPr>
            <w:tcW w:w="4200" w:type="dxa"/>
          </w:tcPr>
          <w:p w14:paraId="23A8B17C" w14:textId="77777777" w:rsidR="00B50050" w:rsidRDefault="00B50050" w:rsidP="0088127C">
            <w:pPr>
              <w:pStyle w:val="OtherTableBody"/>
            </w:pPr>
            <w:r>
              <w:t>Congenital anomaly/birth defect</w:t>
            </w:r>
          </w:p>
        </w:tc>
      </w:tr>
      <w:tr w:rsidR="00B50050" w14:paraId="646B50B2" w14:textId="77777777" w:rsidTr="00195548">
        <w:tc>
          <w:tcPr>
            <w:tcW w:w="600" w:type="dxa"/>
          </w:tcPr>
          <w:p w14:paraId="34595B53" w14:textId="77777777" w:rsidR="00B50050" w:rsidRDefault="00B50050" w:rsidP="0088127C">
            <w:pPr>
              <w:pStyle w:val="OtherTableBody"/>
            </w:pPr>
          </w:p>
        </w:tc>
        <w:tc>
          <w:tcPr>
            <w:tcW w:w="600" w:type="dxa"/>
          </w:tcPr>
          <w:p w14:paraId="631158EA" w14:textId="77777777" w:rsidR="00B50050" w:rsidRDefault="00B50050" w:rsidP="0088127C">
            <w:pPr>
              <w:pStyle w:val="OtherTableBody"/>
            </w:pPr>
            <w:r>
              <w:t>0240</w:t>
            </w:r>
          </w:p>
        </w:tc>
        <w:tc>
          <w:tcPr>
            <w:tcW w:w="2600" w:type="dxa"/>
          </w:tcPr>
          <w:p w14:paraId="2B8CFA14" w14:textId="77777777" w:rsidR="00B50050" w:rsidRDefault="00B50050" w:rsidP="0088127C">
            <w:pPr>
              <w:pStyle w:val="OtherTableBody"/>
            </w:pPr>
          </w:p>
        </w:tc>
        <w:tc>
          <w:tcPr>
            <w:tcW w:w="1400" w:type="dxa"/>
          </w:tcPr>
          <w:p w14:paraId="5A628869" w14:textId="77777777" w:rsidR="00B50050" w:rsidRDefault="00B50050" w:rsidP="0088127C">
            <w:pPr>
              <w:pStyle w:val="OtherTableBody"/>
            </w:pPr>
            <w:r>
              <w:t>D</w:t>
            </w:r>
          </w:p>
        </w:tc>
        <w:tc>
          <w:tcPr>
            <w:tcW w:w="4200" w:type="dxa"/>
          </w:tcPr>
          <w:p w14:paraId="1118185D" w14:textId="77777777" w:rsidR="00B50050" w:rsidRDefault="00B50050" w:rsidP="0088127C">
            <w:pPr>
              <w:pStyle w:val="OtherTableBody"/>
            </w:pPr>
            <w:r>
              <w:t>Death</w:t>
            </w:r>
          </w:p>
        </w:tc>
      </w:tr>
      <w:tr w:rsidR="00B50050" w14:paraId="37D68C16" w14:textId="77777777" w:rsidTr="00195548">
        <w:tc>
          <w:tcPr>
            <w:tcW w:w="600" w:type="dxa"/>
          </w:tcPr>
          <w:p w14:paraId="04039D40" w14:textId="77777777" w:rsidR="00B50050" w:rsidRDefault="00B50050" w:rsidP="0088127C">
            <w:pPr>
              <w:pStyle w:val="OtherTableBody"/>
            </w:pPr>
          </w:p>
        </w:tc>
        <w:tc>
          <w:tcPr>
            <w:tcW w:w="600" w:type="dxa"/>
          </w:tcPr>
          <w:p w14:paraId="19B458E6" w14:textId="77777777" w:rsidR="00B50050" w:rsidRDefault="00B50050" w:rsidP="0088127C">
            <w:pPr>
              <w:pStyle w:val="OtherTableBody"/>
            </w:pPr>
            <w:r>
              <w:t>0240</w:t>
            </w:r>
          </w:p>
        </w:tc>
        <w:tc>
          <w:tcPr>
            <w:tcW w:w="2600" w:type="dxa"/>
          </w:tcPr>
          <w:p w14:paraId="36C32F52" w14:textId="77777777" w:rsidR="00B50050" w:rsidRDefault="00B50050" w:rsidP="0088127C">
            <w:pPr>
              <w:pStyle w:val="OtherTableBody"/>
            </w:pPr>
          </w:p>
        </w:tc>
        <w:tc>
          <w:tcPr>
            <w:tcW w:w="1400" w:type="dxa"/>
          </w:tcPr>
          <w:p w14:paraId="78FB265E" w14:textId="77777777" w:rsidR="00B50050" w:rsidRDefault="00B50050" w:rsidP="0088127C">
            <w:pPr>
              <w:pStyle w:val="OtherTableBody"/>
            </w:pPr>
            <w:r>
              <w:t>H</w:t>
            </w:r>
          </w:p>
        </w:tc>
        <w:tc>
          <w:tcPr>
            <w:tcW w:w="4200" w:type="dxa"/>
          </w:tcPr>
          <w:p w14:paraId="55FBCC39" w14:textId="77777777" w:rsidR="00B50050" w:rsidRDefault="00B50050" w:rsidP="0088127C">
            <w:pPr>
              <w:pStyle w:val="OtherTableBody"/>
            </w:pPr>
            <w:r>
              <w:t>Caused hospitalized</w:t>
            </w:r>
          </w:p>
        </w:tc>
      </w:tr>
      <w:tr w:rsidR="00B50050" w14:paraId="4B6EF93E" w14:textId="77777777" w:rsidTr="00195548">
        <w:tc>
          <w:tcPr>
            <w:tcW w:w="600" w:type="dxa"/>
          </w:tcPr>
          <w:p w14:paraId="3CC8F89E" w14:textId="77777777" w:rsidR="00B50050" w:rsidRDefault="00B50050" w:rsidP="0088127C">
            <w:pPr>
              <w:pStyle w:val="OtherTableBody"/>
            </w:pPr>
          </w:p>
        </w:tc>
        <w:tc>
          <w:tcPr>
            <w:tcW w:w="600" w:type="dxa"/>
          </w:tcPr>
          <w:p w14:paraId="04F689F6" w14:textId="77777777" w:rsidR="00B50050" w:rsidRDefault="00B50050" w:rsidP="0088127C">
            <w:pPr>
              <w:pStyle w:val="OtherTableBody"/>
            </w:pPr>
            <w:r>
              <w:t>0240</w:t>
            </w:r>
          </w:p>
        </w:tc>
        <w:tc>
          <w:tcPr>
            <w:tcW w:w="2600" w:type="dxa"/>
          </w:tcPr>
          <w:p w14:paraId="01175D91" w14:textId="77777777" w:rsidR="00B50050" w:rsidRDefault="00B50050" w:rsidP="0088127C">
            <w:pPr>
              <w:pStyle w:val="OtherTableBody"/>
            </w:pPr>
          </w:p>
        </w:tc>
        <w:tc>
          <w:tcPr>
            <w:tcW w:w="1400" w:type="dxa"/>
          </w:tcPr>
          <w:p w14:paraId="786D23D1" w14:textId="77777777" w:rsidR="00B50050" w:rsidRDefault="00B50050" w:rsidP="0088127C">
            <w:pPr>
              <w:pStyle w:val="OtherTableBody"/>
            </w:pPr>
            <w:r>
              <w:t>I</w:t>
            </w:r>
          </w:p>
        </w:tc>
        <w:tc>
          <w:tcPr>
            <w:tcW w:w="4200" w:type="dxa"/>
          </w:tcPr>
          <w:p w14:paraId="0E040636" w14:textId="77777777" w:rsidR="00B50050" w:rsidRDefault="00B50050" w:rsidP="0088127C">
            <w:pPr>
              <w:pStyle w:val="OtherTableBody"/>
            </w:pPr>
            <w:r>
              <w:t>Incapacity which is significant, persistent or permanent</w:t>
            </w:r>
          </w:p>
        </w:tc>
      </w:tr>
      <w:tr w:rsidR="00B50050" w14:paraId="37006BD8" w14:textId="77777777" w:rsidTr="00195548">
        <w:tc>
          <w:tcPr>
            <w:tcW w:w="600" w:type="dxa"/>
          </w:tcPr>
          <w:p w14:paraId="7B5C9F21" w14:textId="77777777" w:rsidR="00B50050" w:rsidRDefault="00B50050" w:rsidP="0088127C">
            <w:pPr>
              <w:pStyle w:val="OtherTableBody"/>
            </w:pPr>
          </w:p>
        </w:tc>
        <w:tc>
          <w:tcPr>
            <w:tcW w:w="600" w:type="dxa"/>
          </w:tcPr>
          <w:p w14:paraId="2B51AC80" w14:textId="77777777" w:rsidR="00B50050" w:rsidRDefault="00B50050" w:rsidP="0088127C">
            <w:pPr>
              <w:pStyle w:val="OtherTableBody"/>
            </w:pPr>
            <w:r>
              <w:t>0240</w:t>
            </w:r>
          </w:p>
        </w:tc>
        <w:tc>
          <w:tcPr>
            <w:tcW w:w="2600" w:type="dxa"/>
          </w:tcPr>
          <w:p w14:paraId="7753798C" w14:textId="77777777" w:rsidR="00B50050" w:rsidRDefault="00B50050" w:rsidP="0088127C">
            <w:pPr>
              <w:pStyle w:val="OtherTableBody"/>
            </w:pPr>
          </w:p>
        </w:tc>
        <w:tc>
          <w:tcPr>
            <w:tcW w:w="1400" w:type="dxa"/>
          </w:tcPr>
          <w:p w14:paraId="586AE1E6" w14:textId="77777777" w:rsidR="00B50050" w:rsidRDefault="00B50050" w:rsidP="0088127C">
            <w:pPr>
              <w:pStyle w:val="OtherTableBody"/>
            </w:pPr>
            <w:r>
              <w:t>J</w:t>
            </w:r>
          </w:p>
        </w:tc>
        <w:tc>
          <w:tcPr>
            <w:tcW w:w="4200" w:type="dxa"/>
          </w:tcPr>
          <w:p w14:paraId="17692014" w14:textId="77777777" w:rsidR="00B50050" w:rsidRDefault="00B50050" w:rsidP="0088127C">
            <w:pPr>
              <w:pStyle w:val="OtherTableBody"/>
            </w:pPr>
            <w:r>
              <w:t>Disability which is significant, persistent or permanent</w:t>
            </w:r>
          </w:p>
        </w:tc>
      </w:tr>
      <w:tr w:rsidR="00B50050" w14:paraId="466568D7" w14:textId="77777777" w:rsidTr="00195548">
        <w:tc>
          <w:tcPr>
            <w:tcW w:w="600" w:type="dxa"/>
          </w:tcPr>
          <w:p w14:paraId="2636095F" w14:textId="77777777" w:rsidR="00B50050" w:rsidRDefault="00B50050" w:rsidP="0088127C">
            <w:pPr>
              <w:pStyle w:val="OtherTableBody"/>
            </w:pPr>
          </w:p>
        </w:tc>
        <w:tc>
          <w:tcPr>
            <w:tcW w:w="600" w:type="dxa"/>
          </w:tcPr>
          <w:p w14:paraId="02125B6E" w14:textId="77777777" w:rsidR="00B50050" w:rsidRDefault="00B50050" w:rsidP="0088127C">
            <w:pPr>
              <w:pStyle w:val="OtherTableBody"/>
            </w:pPr>
            <w:r>
              <w:t>0240</w:t>
            </w:r>
          </w:p>
        </w:tc>
        <w:tc>
          <w:tcPr>
            <w:tcW w:w="2600" w:type="dxa"/>
          </w:tcPr>
          <w:p w14:paraId="154A3D3E" w14:textId="77777777" w:rsidR="00B50050" w:rsidRDefault="00B50050" w:rsidP="0088127C">
            <w:pPr>
              <w:pStyle w:val="OtherTableBody"/>
            </w:pPr>
          </w:p>
        </w:tc>
        <w:tc>
          <w:tcPr>
            <w:tcW w:w="1400" w:type="dxa"/>
          </w:tcPr>
          <w:p w14:paraId="5C1C226E" w14:textId="77777777" w:rsidR="00B50050" w:rsidRDefault="00B50050" w:rsidP="0088127C">
            <w:pPr>
              <w:pStyle w:val="OtherTableBody"/>
            </w:pPr>
            <w:r>
              <w:t>L</w:t>
            </w:r>
          </w:p>
        </w:tc>
        <w:tc>
          <w:tcPr>
            <w:tcW w:w="4200" w:type="dxa"/>
          </w:tcPr>
          <w:p w14:paraId="3E61BB90" w14:textId="77777777" w:rsidR="00B50050" w:rsidRDefault="00B50050" w:rsidP="0088127C">
            <w:pPr>
              <w:pStyle w:val="OtherTableBody"/>
            </w:pPr>
            <w:r>
              <w:t>Life threatening</w:t>
            </w:r>
          </w:p>
        </w:tc>
      </w:tr>
      <w:tr w:rsidR="00B50050" w14:paraId="6150E926" w14:textId="77777777" w:rsidTr="00195548">
        <w:tc>
          <w:tcPr>
            <w:tcW w:w="600" w:type="dxa"/>
          </w:tcPr>
          <w:p w14:paraId="3B73DEAA" w14:textId="77777777" w:rsidR="00B50050" w:rsidRDefault="00B50050" w:rsidP="0088127C">
            <w:pPr>
              <w:pStyle w:val="OtherTableBody"/>
            </w:pPr>
          </w:p>
        </w:tc>
        <w:tc>
          <w:tcPr>
            <w:tcW w:w="600" w:type="dxa"/>
          </w:tcPr>
          <w:p w14:paraId="67320270" w14:textId="77777777" w:rsidR="00B50050" w:rsidRDefault="00B50050" w:rsidP="0088127C">
            <w:pPr>
              <w:pStyle w:val="OtherTableBody"/>
            </w:pPr>
            <w:r>
              <w:t>0240</w:t>
            </w:r>
          </w:p>
        </w:tc>
        <w:tc>
          <w:tcPr>
            <w:tcW w:w="2600" w:type="dxa"/>
          </w:tcPr>
          <w:p w14:paraId="049464FF" w14:textId="77777777" w:rsidR="00B50050" w:rsidRDefault="00B50050" w:rsidP="0088127C">
            <w:pPr>
              <w:pStyle w:val="OtherTableBody"/>
            </w:pPr>
          </w:p>
        </w:tc>
        <w:tc>
          <w:tcPr>
            <w:tcW w:w="1400" w:type="dxa"/>
          </w:tcPr>
          <w:p w14:paraId="4BF34A1A" w14:textId="77777777" w:rsidR="00B50050" w:rsidRDefault="00B50050" w:rsidP="0088127C">
            <w:pPr>
              <w:pStyle w:val="OtherTableBody"/>
            </w:pPr>
            <w:r>
              <w:t>O</w:t>
            </w:r>
          </w:p>
        </w:tc>
        <w:tc>
          <w:tcPr>
            <w:tcW w:w="4200" w:type="dxa"/>
          </w:tcPr>
          <w:p w14:paraId="4F6E9B84" w14:textId="77777777" w:rsidR="00B50050" w:rsidRDefault="00B50050" w:rsidP="0088127C">
            <w:pPr>
              <w:pStyle w:val="OtherTableBody"/>
            </w:pPr>
            <w:r>
              <w:t>Other</w:t>
            </w:r>
          </w:p>
        </w:tc>
      </w:tr>
      <w:tr w:rsidR="00B50050" w14:paraId="46DE3C85" w14:textId="77777777" w:rsidTr="00195548">
        <w:tc>
          <w:tcPr>
            <w:tcW w:w="600" w:type="dxa"/>
          </w:tcPr>
          <w:p w14:paraId="780D3A9B" w14:textId="77777777" w:rsidR="00B50050" w:rsidRDefault="00B50050" w:rsidP="0088127C">
            <w:pPr>
              <w:pStyle w:val="OtherTableBody"/>
            </w:pPr>
          </w:p>
        </w:tc>
        <w:tc>
          <w:tcPr>
            <w:tcW w:w="600" w:type="dxa"/>
          </w:tcPr>
          <w:p w14:paraId="2E8E4A6A" w14:textId="77777777" w:rsidR="00B50050" w:rsidRDefault="00B50050" w:rsidP="0088127C">
            <w:pPr>
              <w:pStyle w:val="OtherTableBody"/>
            </w:pPr>
            <w:r>
              <w:t>0240</w:t>
            </w:r>
          </w:p>
        </w:tc>
        <w:tc>
          <w:tcPr>
            <w:tcW w:w="2600" w:type="dxa"/>
          </w:tcPr>
          <w:p w14:paraId="23C992F6" w14:textId="77777777" w:rsidR="00B50050" w:rsidRDefault="00B50050" w:rsidP="0088127C">
            <w:pPr>
              <w:pStyle w:val="OtherTableBody"/>
            </w:pPr>
          </w:p>
        </w:tc>
        <w:tc>
          <w:tcPr>
            <w:tcW w:w="1400" w:type="dxa"/>
          </w:tcPr>
          <w:p w14:paraId="0717A1AA" w14:textId="77777777" w:rsidR="00B50050" w:rsidRDefault="00B50050" w:rsidP="0088127C">
            <w:pPr>
              <w:pStyle w:val="OtherTableBody"/>
            </w:pPr>
            <w:r>
              <w:t>P</w:t>
            </w:r>
          </w:p>
        </w:tc>
        <w:tc>
          <w:tcPr>
            <w:tcW w:w="4200" w:type="dxa"/>
          </w:tcPr>
          <w:p w14:paraId="30A1B660" w14:textId="77777777" w:rsidR="00B50050" w:rsidRDefault="00B50050" w:rsidP="0088127C">
            <w:pPr>
              <w:pStyle w:val="OtherTableBody"/>
            </w:pPr>
            <w:r>
              <w:t>Prolonged hospitalization</w:t>
            </w:r>
          </w:p>
        </w:tc>
      </w:tr>
      <w:tr w:rsidR="00B50050" w14:paraId="74A715DE" w14:textId="77777777" w:rsidTr="00195548">
        <w:tc>
          <w:tcPr>
            <w:tcW w:w="600" w:type="dxa"/>
          </w:tcPr>
          <w:p w14:paraId="56C48445" w14:textId="77777777" w:rsidR="00B50050" w:rsidRDefault="00B50050" w:rsidP="0088127C">
            <w:pPr>
              <w:pStyle w:val="OtherTableBody"/>
            </w:pPr>
          </w:p>
        </w:tc>
        <w:tc>
          <w:tcPr>
            <w:tcW w:w="600" w:type="dxa"/>
          </w:tcPr>
          <w:p w14:paraId="4C132F9F" w14:textId="77777777" w:rsidR="00B50050" w:rsidRDefault="00B50050" w:rsidP="0088127C">
            <w:pPr>
              <w:pStyle w:val="OtherTableBody"/>
            </w:pPr>
            <w:r>
              <w:t>0240</w:t>
            </w:r>
          </w:p>
        </w:tc>
        <w:tc>
          <w:tcPr>
            <w:tcW w:w="2600" w:type="dxa"/>
          </w:tcPr>
          <w:p w14:paraId="1716B776" w14:textId="77777777" w:rsidR="00B50050" w:rsidRDefault="00B50050" w:rsidP="0088127C">
            <w:pPr>
              <w:pStyle w:val="OtherTableBody"/>
            </w:pPr>
          </w:p>
        </w:tc>
        <w:tc>
          <w:tcPr>
            <w:tcW w:w="1400" w:type="dxa"/>
          </w:tcPr>
          <w:p w14:paraId="5D88F565" w14:textId="77777777" w:rsidR="00B50050" w:rsidRDefault="00B50050" w:rsidP="0088127C">
            <w:pPr>
              <w:pStyle w:val="OtherTableBody"/>
            </w:pPr>
            <w:r>
              <w:t>R</w:t>
            </w:r>
          </w:p>
        </w:tc>
        <w:tc>
          <w:tcPr>
            <w:tcW w:w="4200" w:type="dxa"/>
          </w:tcPr>
          <w:p w14:paraId="6A3B0120" w14:textId="77777777" w:rsidR="00B50050" w:rsidRDefault="00B50050" w:rsidP="0088127C">
            <w:pPr>
              <w:pStyle w:val="OtherTableBody"/>
            </w:pPr>
            <w:r>
              <w:t>Required intervention to prevent permanent impairment/damage</w:t>
            </w:r>
          </w:p>
        </w:tc>
      </w:tr>
      <w:tr w:rsidR="00B50050" w14:paraId="6A95353D" w14:textId="77777777" w:rsidTr="00195548">
        <w:tc>
          <w:tcPr>
            <w:tcW w:w="600" w:type="dxa"/>
          </w:tcPr>
          <w:p w14:paraId="48FEDF68" w14:textId="77777777" w:rsidR="00B50050" w:rsidRDefault="00B50050" w:rsidP="0088127C">
            <w:pPr>
              <w:pStyle w:val="OtherTableBody"/>
            </w:pPr>
            <w:r>
              <w:t>HL7</w:t>
            </w:r>
          </w:p>
        </w:tc>
        <w:tc>
          <w:tcPr>
            <w:tcW w:w="600" w:type="dxa"/>
          </w:tcPr>
          <w:p w14:paraId="74CD7910" w14:textId="77777777" w:rsidR="00B50050" w:rsidRDefault="00B50050" w:rsidP="0088127C">
            <w:pPr>
              <w:pStyle w:val="OtherTableBody"/>
            </w:pPr>
          </w:p>
        </w:tc>
        <w:tc>
          <w:tcPr>
            <w:tcW w:w="2600" w:type="dxa"/>
          </w:tcPr>
          <w:p w14:paraId="09AA4451" w14:textId="77777777" w:rsidR="00B50050" w:rsidRDefault="00B50050" w:rsidP="0088127C">
            <w:pPr>
              <w:pStyle w:val="OtherTableBody"/>
            </w:pPr>
            <w:r>
              <w:t>Patient Outcome</w:t>
            </w:r>
          </w:p>
        </w:tc>
        <w:tc>
          <w:tcPr>
            <w:tcW w:w="1400" w:type="dxa"/>
          </w:tcPr>
          <w:p w14:paraId="640B814F" w14:textId="77777777" w:rsidR="00B50050" w:rsidRDefault="00B50050" w:rsidP="0088127C">
            <w:pPr>
              <w:pStyle w:val="OtherTableBody"/>
            </w:pPr>
          </w:p>
        </w:tc>
        <w:tc>
          <w:tcPr>
            <w:tcW w:w="4200" w:type="dxa"/>
          </w:tcPr>
          <w:p w14:paraId="286CA225" w14:textId="77777777" w:rsidR="00B50050" w:rsidRDefault="00B50050" w:rsidP="0088127C">
            <w:pPr>
              <w:pStyle w:val="OtherTableBody"/>
            </w:pPr>
          </w:p>
        </w:tc>
      </w:tr>
      <w:tr w:rsidR="00B50050" w14:paraId="2EA871C9" w14:textId="77777777" w:rsidTr="00195548">
        <w:tc>
          <w:tcPr>
            <w:tcW w:w="600" w:type="dxa"/>
          </w:tcPr>
          <w:p w14:paraId="79285028" w14:textId="77777777" w:rsidR="00B50050" w:rsidRDefault="00B50050" w:rsidP="0088127C">
            <w:pPr>
              <w:pStyle w:val="OtherTableBody"/>
            </w:pPr>
          </w:p>
        </w:tc>
        <w:tc>
          <w:tcPr>
            <w:tcW w:w="600" w:type="dxa"/>
          </w:tcPr>
          <w:p w14:paraId="1A97F70F" w14:textId="77777777" w:rsidR="00B50050" w:rsidRDefault="00B50050" w:rsidP="0088127C">
            <w:pPr>
              <w:pStyle w:val="OtherTableBody"/>
            </w:pPr>
            <w:r>
              <w:t>0241</w:t>
            </w:r>
          </w:p>
        </w:tc>
        <w:tc>
          <w:tcPr>
            <w:tcW w:w="2600" w:type="dxa"/>
          </w:tcPr>
          <w:p w14:paraId="52EDBCE9" w14:textId="77777777" w:rsidR="00B50050" w:rsidRDefault="00B50050" w:rsidP="0088127C">
            <w:pPr>
              <w:pStyle w:val="OtherTableBody"/>
            </w:pPr>
          </w:p>
        </w:tc>
        <w:tc>
          <w:tcPr>
            <w:tcW w:w="1400" w:type="dxa"/>
          </w:tcPr>
          <w:p w14:paraId="057514E9" w14:textId="77777777" w:rsidR="00B50050" w:rsidRDefault="00B50050" w:rsidP="0088127C">
            <w:pPr>
              <w:pStyle w:val="OtherTableBody"/>
            </w:pPr>
            <w:r>
              <w:t>D</w:t>
            </w:r>
          </w:p>
        </w:tc>
        <w:tc>
          <w:tcPr>
            <w:tcW w:w="4200" w:type="dxa"/>
          </w:tcPr>
          <w:p w14:paraId="77AFCF16" w14:textId="77777777" w:rsidR="00B50050" w:rsidRDefault="00B50050" w:rsidP="0088127C">
            <w:pPr>
              <w:pStyle w:val="OtherTableBody"/>
            </w:pPr>
            <w:r>
              <w:t>Died</w:t>
            </w:r>
          </w:p>
        </w:tc>
      </w:tr>
      <w:tr w:rsidR="00B50050" w14:paraId="7F17B87A" w14:textId="77777777" w:rsidTr="00195548">
        <w:tc>
          <w:tcPr>
            <w:tcW w:w="600" w:type="dxa"/>
          </w:tcPr>
          <w:p w14:paraId="0F21E9FD" w14:textId="77777777" w:rsidR="00B50050" w:rsidRDefault="00B50050" w:rsidP="0088127C">
            <w:pPr>
              <w:pStyle w:val="OtherTableBody"/>
            </w:pPr>
          </w:p>
        </w:tc>
        <w:tc>
          <w:tcPr>
            <w:tcW w:w="600" w:type="dxa"/>
          </w:tcPr>
          <w:p w14:paraId="231A4AB4" w14:textId="77777777" w:rsidR="00B50050" w:rsidRDefault="00B50050" w:rsidP="0088127C">
            <w:pPr>
              <w:pStyle w:val="OtherTableBody"/>
            </w:pPr>
            <w:r>
              <w:t>0241</w:t>
            </w:r>
          </w:p>
        </w:tc>
        <w:tc>
          <w:tcPr>
            <w:tcW w:w="2600" w:type="dxa"/>
          </w:tcPr>
          <w:p w14:paraId="42B0B348" w14:textId="77777777" w:rsidR="00B50050" w:rsidRDefault="00B50050" w:rsidP="0088127C">
            <w:pPr>
              <w:pStyle w:val="OtherTableBody"/>
            </w:pPr>
          </w:p>
        </w:tc>
        <w:tc>
          <w:tcPr>
            <w:tcW w:w="1400" w:type="dxa"/>
          </w:tcPr>
          <w:p w14:paraId="0FDAAD79" w14:textId="77777777" w:rsidR="00B50050" w:rsidRDefault="00B50050" w:rsidP="0088127C">
            <w:pPr>
              <w:pStyle w:val="OtherTableBody"/>
            </w:pPr>
            <w:r>
              <w:t>F</w:t>
            </w:r>
          </w:p>
        </w:tc>
        <w:tc>
          <w:tcPr>
            <w:tcW w:w="4200" w:type="dxa"/>
          </w:tcPr>
          <w:p w14:paraId="533DA60A" w14:textId="77777777" w:rsidR="00B50050" w:rsidRDefault="00B50050" w:rsidP="0088127C">
            <w:pPr>
              <w:pStyle w:val="OtherTableBody"/>
            </w:pPr>
            <w:r>
              <w:t>Fully recovered</w:t>
            </w:r>
          </w:p>
        </w:tc>
      </w:tr>
      <w:tr w:rsidR="00B50050" w14:paraId="651BCD5D" w14:textId="77777777" w:rsidTr="00195548">
        <w:tc>
          <w:tcPr>
            <w:tcW w:w="600" w:type="dxa"/>
          </w:tcPr>
          <w:p w14:paraId="4C0D2146" w14:textId="77777777" w:rsidR="00B50050" w:rsidRDefault="00B50050" w:rsidP="0088127C">
            <w:pPr>
              <w:pStyle w:val="OtherTableBody"/>
            </w:pPr>
          </w:p>
        </w:tc>
        <w:tc>
          <w:tcPr>
            <w:tcW w:w="600" w:type="dxa"/>
          </w:tcPr>
          <w:p w14:paraId="2EC24522" w14:textId="77777777" w:rsidR="00B50050" w:rsidRDefault="00B50050" w:rsidP="0088127C">
            <w:pPr>
              <w:pStyle w:val="OtherTableBody"/>
            </w:pPr>
            <w:r>
              <w:t>0241</w:t>
            </w:r>
          </w:p>
        </w:tc>
        <w:tc>
          <w:tcPr>
            <w:tcW w:w="2600" w:type="dxa"/>
          </w:tcPr>
          <w:p w14:paraId="6DE306DC" w14:textId="77777777" w:rsidR="00B50050" w:rsidRDefault="00B50050" w:rsidP="0088127C">
            <w:pPr>
              <w:pStyle w:val="OtherTableBody"/>
            </w:pPr>
          </w:p>
        </w:tc>
        <w:tc>
          <w:tcPr>
            <w:tcW w:w="1400" w:type="dxa"/>
          </w:tcPr>
          <w:p w14:paraId="398B1A23" w14:textId="77777777" w:rsidR="00B50050" w:rsidRDefault="00B50050" w:rsidP="0088127C">
            <w:pPr>
              <w:pStyle w:val="OtherTableBody"/>
            </w:pPr>
            <w:r>
              <w:t>N</w:t>
            </w:r>
          </w:p>
        </w:tc>
        <w:tc>
          <w:tcPr>
            <w:tcW w:w="4200" w:type="dxa"/>
          </w:tcPr>
          <w:p w14:paraId="28768011" w14:textId="77777777" w:rsidR="00B50050" w:rsidRDefault="00B50050" w:rsidP="0088127C">
            <w:pPr>
              <w:pStyle w:val="OtherTableBody"/>
            </w:pPr>
            <w:r>
              <w:t>Not recovering/unchanged</w:t>
            </w:r>
          </w:p>
        </w:tc>
      </w:tr>
      <w:tr w:rsidR="00B50050" w14:paraId="38D8CBD2" w14:textId="77777777" w:rsidTr="00195548">
        <w:tc>
          <w:tcPr>
            <w:tcW w:w="600" w:type="dxa"/>
          </w:tcPr>
          <w:p w14:paraId="76A243AC" w14:textId="77777777" w:rsidR="00B50050" w:rsidRDefault="00B50050" w:rsidP="0088127C">
            <w:pPr>
              <w:pStyle w:val="OtherTableBody"/>
            </w:pPr>
          </w:p>
        </w:tc>
        <w:tc>
          <w:tcPr>
            <w:tcW w:w="600" w:type="dxa"/>
          </w:tcPr>
          <w:p w14:paraId="4A0B03FC" w14:textId="77777777" w:rsidR="00B50050" w:rsidRDefault="00B50050" w:rsidP="0088127C">
            <w:pPr>
              <w:pStyle w:val="OtherTableBody"/>
            </w:pPr>
            <w:r>
              <w:t>0241</w:t>
            </w:r>
          </w:p>
        </w:tc>
        <w:tc>
          <w:tcPr>
            <w:tcW w:w="2600" w:type="dxa"/>
          </w:tcPr>
          <w:p w14:paraId="23A4C6F8" w14:textId="77777777" w:rsidR="00B50050" w:rsidRDefault="00B50050" w:rsidP="0088127C">
            <w:pPr>
              <w:pStyle w:val="OtherTableBody"/>
            </w:pPr>
          </w:p>
        </w:tc>
        <w:tc>
          <w:tcPr>
            <w:tcW w:w="1400" w:type="dxa"/>
          </w:tcPr>
          <w:p w14:paraId="0371EB91" w14:textId="77777777" w:rsidR="00B50050" w:rsidRDefault="00B50050" w:rsidP="0088127C">
            <w:pPr>
              <w:pStyle w:val="OtherTableBody"/>
            </w:pPr>
            <w:r>
              <w:t>R</w:t>
            </w:r>
          </w:p>
        </w:tc>
        <w:tc>
          <w:tcPr>
            <w:tcW w:w="4200" w:type="dxa"/>
          </w:tcPr>
          <w:p w14:paraId="4466DA7D" w14:textId="77777777" w:rsidR="00B50050" w:rsidRDefault="00B50050" w:rsidP="0088127C">
            <w:pPr>
              <w:pStyle w:val="OtherTableBody"/>
            </w:pPr>
            <w:r>
              <w:t>Recovering</w:t>
            </w:r>
          </w:p>
        </w:tc>
      </w:tr>
      <w:tr w:rsidR="00B50050" w14:paraId="39ACE753" w14:textId="77777777" w:rsidTr="00195548">
        <w:tc>
          <w:tcPr>
            <w:tcW w:w="600" w:type="dxa"/>
          </w:tcPr>
          <w:p w14:paraId="70100C08" w14:textId="77777777" w:rsidR="00B50050" w:rsidRDefault="00B50050" w:rsidP="0088127C">
            <w:pPr>
              <w:pStyle w:val="OtherTableBody"/>
            </w:pPr>
          </w:p>
        </w:tc>
        <w:tc>
          <w:tcPr>
            <w:tcW w:w="600" w:type="dxa"/>
          </w:tcPr>
          <w:p w14:paraId="32AA7975" w14:textId="77777777" w:rsidR="00B50050" w:rsidRDefault="00B50050" w:rsidP="0088127C">
            <w:pPr>
              <w:pStyle w:val="OtherTableBody"/>
            </w:pPr>
            <w:r>
              <w:t>0241</w:t>
            </w:r>
          </w:p>
        </w:tc>
        <w:tc>
          <w:tcPr>
            <w:tcW w:w="2600" w:type="dxa"/>
          </w:tcPr>
          <w:p w14:paraId="51023C5E" w14:textId="77777777" w:rsidR="00B50050" w:rsidRDefault="00B50050" w:rsidP="0088127C">
            <w:pPr>
              <w:pStyle w:val="OtherTableBody"/>
            </w:pPr>
          </w:p>
        </w:tc>
        <w:tc>
          <w:tcPr>
            <w:tcW w:w="1400" w:type="dxa"/>
          </w:tcPr>
          <w:p w14:paraId="5DD2CB32" w14:textId="77777777" w:rsidR="00B50050" w:rsidRDefault="00B50050" w:rsidP="0088127C">
            <w:pPr>
              <w:pStyle w:val="OtherTableBody"/>
            </w:pPr>
            <w:r>
              <w:t>S</w:t>
            </w:r>
          </w:p>
        </w:tc>
        <w:tc>
          <w:tcPr>
            <w:tcW w:w="4200" w:type="dxa"/>
          </w:tcPr>
          <w:p w14:paraId="7ACA3053" w14:textId="77777777" w:rsidR="00B50050" w:rsidRDefault="00B50050" w:rsidP="0088127C">
            <w:pPr>
              <w:pStyle w:val="OtherTableBody"/>
            </w:pPr>
            <w:r>
              <w:t>Sequelae</w:t>
            </w:r>
          </w:p>
        </w:tc>
      </w:tr>
      <w:tr w:rsidR="00B50050" w14:paraId="7C161962" w14:textId="77777777" w:rsidTr="00195548">
        <w:tc>
          <w:tcPr>
            <w:tcW w:w="600" w:type="dxa"/>
          </w:tcPr>
          <w:p w14:paraId="393328B4" w14:textId="77777777" w:rsidR="00B50050" w:rsidRDefault="00B50050" w:rsidP="0088127C">
            <w:pPr>
              <w:pStyle w:val="OtherTableBody"/>
            </w:pPr>
          </w:p>
        </w:tc>
        <w:tc>
          <w:tcPr>
            <w:tcW w:w="600" w:type="dxa"/>
          </w:tcPr>
          <w:p w14:paraId="7AAD5B27" w14:textId="77777777" w:rsidR="00B50050" w:rsidRDefault="00B50050" w:rsidP="0088127C">
            <w:pPr>
              <w:pStyle w:val="OtherTableBody"/>
            </w:pPr>
            <w:r>
              <w:t>0241</w:t>
            </w:r>
          </w:p>
        </w:tc>
        <w:tc>
          <w:tcPr>
            <w:tcW w:w="2600" w:type="dxa"/>
          </w:tcPr>
          <w:p w14:paraId="678ED83C" w14:textId="77777777" w:rsidR="00B50050" w:rsidRDefault="00B50050" w:rsidP="0088127C">
            <w:pPr>
              <w:pStyle w:val="OtherTableBody"/>
            </w:pPr>
          </w:p>
        </w:tc>
        <w:tc>
          <w:tcPr>
            <w:tcW w:w="1400" w:type="dxa"/>
          </w:tcPr>
          <w:p w14:paraId="6E0A5361" w14:textId="77777777" w:rsidR="00B50050" w:rsidRDefault="00B50050" w:rsidP="0088127C">
            <w:pPr>
              <w:pStyle w:val="OtherTableBody"/>
            </w:pPr>
            <w:r>
              <w:t>U</w:t>
            </w:r>
          </w:p>
        </w:tc>
        <w:tc>
          <w:tcPr>
            <w:tcW w:w="4200" w:type="dxa"/>
          </w:tcPr>
          <w:p w14:paraId="1D2DAB6C" w14:textId="77777777" w:rsidR="00B50050" w:rsidRDefault="00B50050" w:rsidP="0088127C">
            <w:pPr>
              <w:pStyle w:val="OtherTableBody"/>
            </w:pPr>
            <w:r>
              <w:t>Unknown</w:t>
            </w:r>
          </w:p>
        </w:tc>
      </w:tr>
      <w:tr w:rsidR="00B50050" w14:paraId="035F8C9C" w14:textId="77777777" w:rsidTr="00195548">
        <w:tc>
          <w:tcPr>
            <w:tcW w:w="600" w:type="dxa"/>
          </w:tcPr>
          <w:p w14:paraId="76D8CBEB" w14:textId="77777777" w:rsidR="00B50050" w:rsidRDefault="00B50050" w:rsidP="0088127C">
            <w:pPr>
              <w:pStyle w:val="OtherTableBody"/>
            </w:pPr>
          </w:p>
        </w:tc>
        <w:tc>
          <w:tcPr>
            <w:tcW w:w="600" w:type="dxa"/>
          </w:tcPr>
          <w:p w14:paraId="7613F85E" w14:textId="77777777" w:rsidR="00B50050" w:rsidRDefault="00B50050" w:rsidP="0088127C">
            <w:pPr>
              <w:pStyle w:val="OtherTableBody"/>
            </w:pPr>
            <w:r>
              <w:t>0241</w:t>
            </w:r>
          </w:p>
        </w:tc>
        <w:tc>
          <w:tcPr>
            <w:tcW w:w="2600" w:type="dxa"/>
          </w:tcPr>
          <w:p w14:paraId="772C340B" w14:textId="77777777" w:rsidR="00B50050" w:rsidRDefault="00B50050" w:rsidP="0088127C">
            <w:pPr>
              <w:pStyle w:val="OtherTableBody"/>
            </w:pPr>
          </w:p>
        </w:tc>
        <w:tc>
          <w:tcPr>
            <w:tcW w:w="1400" w:type="dxa"/>
          </w:tcPr>
          <w:p w14:paraId="75D57A9C" w14:textId="77777777" w:rsidR="00B50050" w:rsidRDefault="00B50050" w:rsidP="0088127C">
            <w:pPr>
              <w:pStyle w:val="OtherTableBody"/>
            </w:pPr>
            <w:r>
              <w:t>W</w:t>
            </w:r>
          </w:p>
        </w:tc>
        <w:tc>
          <w:tcPr>
            <w:tcW w:w="4200" w:type="dxa"/>
          </w:tcPr>
          <w:p w14:paraId="19CDB32D" w14:textId="77777777" w:rsidR="00B50050" w:rsidRDefault="00B50050" w:rsidP="0088127C">
            <w:pPr>
              <w:pStyle w:val="OtherTableBody"/>
            </w:pPr>
            <w:r>
              <w:t>Worsening</w:t>
            </w:r>
          </w:p>
        </w:tc>
      </w:tr>
      <w:tr w:rsidR="00B50050" w14:paraId="69566DC6" w14:textId="77777777" w:rsidTr="00195548">
        <w:tc>
          <w:tcPr>
            <w:tcW w:w="600" w:type="dxa"/>
          </w:tcPr>
          <w:p w14:paraId="03A1E630" w14:textId="77777777" w:rsidR="00B50050" w:rsidRDefault="00B50050" w:rsidP="0088127C">
            <w:pPr>
              <w:pStyle w:val="OtherTableBody"/>
            </w:pPr>
            <w:r>
              <w:t>HL7</w:t>
            </w:r>
          </w:p>
        </w:tc>
        <w:tc>
          <w:tcPr>
            <w:tcW w:w="600" w:type="dxa"/>
          </w:tcPr>
          <w:p w14:paraId="750864AD" w14:textId="77777777" w:rsidR="00B50050" w:rsidRDefault="00B50050" w:rsidP="0088127C">
            <w:pPr>
              <w:pStyle w:val="OtherTableBody"/>
            </w:pPr>
          </w:p>
        </w:tc>
        <w:tc>
          <w:tcPr>
            <w:tcW w:w="2600" w:type="dxa"/>
          </w:tcPr>
          <w:p w14:paraId="5E0B2540" w14:textId="77777777" w:rsidR="00B50050" w:rsidRDefault="00B50050" w:rsidP="0088127C">
            <w:pPr>
              <w:pStyle w:val="OtherTableBody"/>
            </w:pPr>
            <w:r>
              <w:t>Primary Observer's Qualification</w:t>
            </w:r>
          </w:p>
        </w:tc>
        <w:tc>
          <w:tcPr>
            <w:tcW w:w="1400" w:type="dxa"/>
          </w:tcPr>
          <w:p w14:paraId="6CA0F15F" w14:textId="77777777" w:rsidR="00B50050" w:rsidRDefault="00B50050" w:rsidP="0088127C">
            <w:pPr>
              <w:pStyle w:val="OtherTableBody"/>
            </w:pPr>
          </w:p>
        </w:tc>
        <w:tc>
          <w:tcPr>
            <w:tcW w:w="4200" w:type="dxa"/>
          </w:tcPr>
          <w:p w14:paraId="7558C3A4" w14:textId="77777777" w:rsidR="00B50050" w:rsidRDefault="00B50050" w:rsidP="0088127C">
            <w:pPr>
              <w:pStyle w:val="OtherTableBody"/>
            </w:pPr>
          </w:p>
        </w:tc>
      </w:tr>
      <w:tr w:rsidR="00B50050" w14:paraId="09923EF1" w14:textId="77777777" w:rsidTr="00195548">
        <w:tc>
          <w:tcPr>
            <w:tcW w:w="600" w:type="dxa"/>
          </w:tcPr>
          <w:p w14:paraId="33BE473B" w14:textId="77777777" w:rsidR="00B50050" w:rsidRDefault="00B50050" w:rsidP="0088127C">
            <w:pPr>
              <w:pStyle w:val="OtherTableBody"/>
            </w:pPr>
          </w:p>
        </w:tc>
        <w:tc>
          <w:tcPr>
            <w:tcW w:w="600" w:type="dxa"/>
          </w:tcPr>
          <w:p w14:paraId="25BF7767" w14:textId="77777777" w:rsidR="00B50050" w:rsidRDefault="00B50050" w:rsidP="0088127C">
            <w:pPr>
              <w:pStyle w:val="OtherTableBody"/>
            </w:pPr>
            <w:r>
              <w:t>0242</w:t>
            </w:r>
          </w:p>
        </w:tc>
        <w:tc>
          <w:tcPr>
            <w:tcW w:w="2600" w:type="dxa"/>
          </w:tcPr>
          <w:p w14:paraId="3D548382" w14:textId="77777777" w:rsidR="00B50050" w:rsidRDefault="00B50050" w:rsidP="0088127C">
            <w:pPr>
              <w:pStyle w:val="OtherTableBody"/>
            </w:pPr>
          </w:p>
        </w:tc>
        <w:tc>
          <w:tcPr>
            <w:tcW w:w="1400" w:type="dxa"/>
          </w:tcPr>
          <w:p w14:paraId="6E45EAF0" w14:textId="77777777" w:rsidR="00B50050" w:rsidRDefault="00B50050" w:rsidP="0088127C">
            <w:pPr>
              <w:pStyle w:val="OtherTableBody"/>
            </w:pPr>
            <w:r>
              <w:t>C</w:t>
            </w:r>
          </w:p>
        </w:tc>
        <w:tc>
          <w:tcPr>
            <w:tcW w:w="4200" w:type="dxa"/>
          </w:tcPr>
          <w:p w14:paraId="0B52FBCB" w14:textId="77777777" w:rsidR="00B50050" w:rsidRDefault="00B50050" w:rsidP="0088127C">
            <w:pPr>
              <w:pStyle w:val="OtherTableBody"/>
            </w:pPr>
            <w:r>
              <w:t>Health care consumer/patient</w:t>
            </w:r>
          </w:p>
        </w:tc>
      </w:tr>
      <w:tr w:rsidR="00B50050" w14:paraId="75BEDC4D" w14:textId="77777777" w:rsidTr="00195548">
        <w:tc>
          <w:tcPr>
            <w:tcW w:w="600" w:type="dxa"/>
          </w:tcPr>
          <w:p w14:paraId="4A854CC3" w14:textId="77777777" w:rsidR="00B50050" w:rsidRDefault="00B50050" w:rsidP="0088127C">
            <w:pPr>
              <w:pStyle w:val="OtherTableBody"/>
            </w:pPr>
          </w:p>
        </w:tc>
        <w:tc>
          <w:tcPr>
            <w:tcW w:w="600" w:type="dxa"/>
          </w:tcPr>
          <w:p w14:paraId="76DEAAEE" w14:textId="77777777" w:rsidR="00B50050" w:rsidRDefault="00B50050" w:rsidP="0088127C">
            <w:pPr>
              <w:pStyle w:val="OtherTableBody"/>
            </w:pPr>
            <w:r>
              <w:t>0242</w:t>
            </w:r>
          </w:p>
        </w:tc>
        <w:tc>
          <w:tcPr>
            <w:tcW w:w="2600" w:type="dxa"/>
          </w:tcPr>
          <w:p w14:paraId="57506159" w14:textId="77777777" w:rsidR="00B50050" w:rsidRDefault="00B50050" w:rsidP="0088127C">
            <w:pPr>
              <w:pStyle w:val="OtherTableBody"/>
            </w:pPr>
          </w:p>
        </w:tc>
        <w:tc>
          <w:tcPr>
            <w:tcW w:w="1400" w:type="dxa"/>
          </w:tcPr>
          <w:p w14:paraId="41B37AF5" w14:textId="77777777" w:rsidR="00B50050" w:rsidRDefault="00B50050" w:rsidP="0088127C">
            <w:pPr>
              <w:pStyle w:val="OtherTableBody"/>
            </w:pPr>
            <w:r>
              <w:t>H</w:t>
            </w:r>
          </w:p>
        </w:tc>
        <w:tc>
          <w:tcPr>
            <w:tcW w:w="4200" w:type="dxa"/>
          </w:tcPr>
          <w:p w14:paraId="1D80EADD" w14:textId="77777777" w:rsidR="00B50050" w:rsidRDefault="00B50050" w:rsidP="0088127C">
            <w:pPr>
              <w:pStyle w:val="OtherTableBody"/>
            </w:pPr>
            <w:r>
              <w:t>Other health professional</w:t>
            </w:r>
          </w:p>
        </w:tc>
      </w:tr>
      <w:tr w:rsidR="00B50050" w14:paraId="6F10B7E5" w14:textId="77777777" w:rsidTr="00195548">
        <w:tc>
          <w:tcPr>
            <w:tcW w:w="600" w:type="dxa"/>
          </w:tcPr>
          <w:p w14:paraId="361662C5" w14:textId="77777777" w:rsidR="00B50050" w:rsidRDefault="00B50050" w:rsidP="0088127C">
            <w:pPr>
              <w:pStyle w:val="OtherTableBody"/>
            </w:pPr>
          </w:p>
        </w:tc>
        <w:tc>
          <w:tcPr>
            <w:tcW w:w="600" w:type="dxa"/>
          </w:tcPr>
          <w:p w14:paraId="13D7EF85" w14:textId="77777777" w:rsidR="00B50050" w:rsidRDefault="00B50050" w:rsidP="0088127C">
            <w:pPr>
              <w:pStyle w:val="OtherTableBody"/>
            </w:pPr>
            <w:r>
              <w:t>0242</w:t>
            </w:r>
          </w:p>
        </w:tc>
        <w:tc>
          <w:tcPr>
            <w:tcW w:w="2600" w:type="dxa"/>
          </w:tcPr>
          <w:p w14:paraId="5E0C6D86" w14:textId="77777777" w:rsidR="00B50050" w:rsidRDefault="00B50050" w:rsidP="0088127C">
            <w:pPr>
              <w:pStyle w:val="OtherTableBody"/>
            </w:pPr>
          </w:p>
        </w:tc>
        <w:tc>
          <w:tcPr>
            <w:tcW w:w="1400" w:type="dxa"/>
          </w:tcPr>
          <w:p w14:paraId="1DD28DF7" w14:textId="77777777" w:rsidR="00B50050" w:rsidRDefault="00B50050" w:rsidP="0088127C">
            <w:pPr>
              <w:pStyle w:val="OtherTableBody"/>
            </w:pPr>
            <w:r>
              <w:t>L</w:t>
            </w:r>
          </w:p>
        </w:tc>
        <w:tc>
          <w:tcPr>
            <w:tcW w:w="4200" w:type="dxa"/>
          </w:tcPr>
          <w:p w14:paraId="319CFFDE" w14:textId="77777777" w:rsidR="00B50050" w:rsidRDefault="00B50050" w:rsidP="0088127C">
            <w:pPr>
              <w:pStyle w:val="OtherTableBody"/>
            </w:pPr>
            <w:r>
              <w:t>Lawyer/attorney</w:t>
            </w:r>
          </w:p>
        </w:tc>
      </w:tr>
      <w:tr w:rsidR="00B50050" w14:paraId="49CA689F" w14:textId="77777777" w:rsidTr="00195548">
        <w:tc>
          <w:tcPr>
            <w:tcW w:w="600" w:type="dxa"/>
          </w:tcPr>
          <w:p w14:paraId="6F6BBAA2" w14:textId="77777777" w:rsidR="00B50050" w:rsidRDefault="00B50050" w:rsidP="0088127C">
            <w:pPr>
              <w:pStyle w:val="OtherTableBody"/>
            </w:pPr>
          </w:p>
        </w:tc>
        <w:tc>
          <w:tcPr>
            <w:tcW w:w="600" w:type="dxa"/>
          </w:tcPr>
          <w:p w14:paraId="12E3CF2B" w14:textId="77777777" w:rsidR="00B50050" w:rsidRDefault="00B50050" w:rsidP="0088127C">
            <w:pPr>
              <w:pStyle w:val="OtherTableBody"/>
            </w:pPr>
            <w:r>
              <w:t>0242</w:t>
            </w:r>
          </w:p>
        </w:tc>
        <w:tc>
          <w:tcPr>
            <w:tcW w:w="2600" w:type="dxa"/>
          </w:tcPr>
          <w:p w14:paraId="488F50E7" w14:textId="77777777" w:rsidR="00B50050" w:rsidRDefault="00B50050" w:rsidP="0088127C">
            <w:pPr>
              <w:pStyle w:val="OtherTableBody"/>
            </w:pPr>
          </w:p>
        </w:tc>
        <w:tc>
          <w:tcPr>
            <w:tcW w:w="1400" w:type="dxa"/>
          </w:tcPr>
          <w:p w14:paraId="3D1F952B" w14:textId="77777777" w:rsidR="00B50050" w:rsidRDefault="00B50050" w:rsidP="0088127C">
            <w:pPr>
              <w:pStyle w:val="OtherTableBody"/>
            </w:pPr>
            <w:r>
              <w:t>M</w:t>
            </w:r>
          </w:p>
        </w:tc>
        <w:tc>
          <w:tcPr>
            <w:tcW w:w="4200" w:type="dxa"/>
          </w:tcPr>
          <w:p w14:paraId="7FAA77FF" w14:textId="77777777" w:rsidR="00B50050" w:rsidRDefault="00B50050" w:rsidP="0088127C">
            <w:pPr>
              <w:pStyle w:val="OtherTableBody"/>
            </w:pPr>
            <w:r>
              <w:t>Mid-level professional (nurse, nurse practitioner, physician's assistant)</w:t>
            </w:r>
          </w:p>
        </w:tc>
      </w:tr>
      <w:tr w:rsidR="00B50050" w14:paraId="396A23BA" w14:textId="77777777" w:rsidTr="00195548">
        <w:tc>
          <w:tcPr>
            <w:tcW w:w="600" w:type="dxa"/>
          </w:tcPr>
          <w:p w14:paraId="751C86AE" w14:textId="77777777" w:rsidR="00B50050" w:rsidRDefault="00B50050" w:rsidP="0088127C">
            <w:pPr>
              <w:pStyle w:val="OtherTableBody"/>
            </w:pPr>
          </w:p>
        </w:tc>
        <w:tc>
          <w:tcPr>
            <w:tcW w:w="600" w:type="dxa"/>
          </w:tcPr>
          <w:p w14:paraId="6267C921" w14:textId="77777777" w:rsidR="00B50050" w:rsidRDefault="00B50050" w:rsidP="0088127C">
            <w:pPr>
              <w:pStyle w:val="OtherTableBody"/>
            </w:pPr>
            <w:r>
              <w:t>0242</w:t>
            </w:r>
          </w:p>
        </w:tc>
        <w:tc>
          <w:tcPr>
            <w:tcW w:w="2600" w:type="dxa"/>
          </w:tcPr>
          <w:p w14:paraId="429BE402" w14:textId="77777777" w:rsidR="00B50050" w:rsidRDefault="00B50050" w:rsidP="0088127C">
            <w:pPr>
              <w:pStyle w:val="OtherTableBody"/>
            </w:pPr>
          </w:p>
        </w:tc>
        <w:tc>
          <w:tcPr>
            <w:tcW w:w="1400" w:type="dxa"/>
          </w:tcPr>
          <w:p w14:paraId="71870594" w14:textId="77777777" w:rsidR="00B50050" w:rsidRDefault="00B50050" w:rsidP="0088127C">
            <w:pPr>
              <w:pStyle w:val="OtherTableBody"/>
            </w:pPr>
            <w:r>
              <w:t>O</w:t>
            </w:r>
          </w:p>
        </w:tc>
        <w:tc>
          <w:tcPr>
            <w:tcW w:w="4200" w:type="dxa"/>
          </w:tcPr>
          <w:p w14:paraId="63EDEB56" w14:textId="77777777" w:rsidR="00B50050" w:rsidRDefault="00B50050" w:rsidP="0088127C">
            <w:pPr>
              <w:pStyle w:val="OtherTableBody"/>
            </w:pPr>
            <w:r>
              <w:t>Other non-health professional</w:t>
            </w:r>
          </w:p>
        </w:tc>
      </w:tr>
      <w:tr w:rsidR="00B50050" w14:paraId="5B2E660D" w14:textId="77777777" w:rsidTr="00195548">
        <w:tc>
          <w:tcPr>
            <w:tcW w:w="600" w:type="dxa"/>
          </w:tcPr>
          <w:p w14:paraId="37E9561C" w14:textId="77777777" w:rsidR="00B50050" w:rsidRDefault="00B50050" w:rsidP="0088127C">
            <w:pPr>
              <w:pStyle w:val="OtherTableBody"/>
            </w:pPr>
          </w:p>
        </w:tc>
        <w:tc>
          <w:tcPr>
            <w:tcW w:w="600" w:type="dxa"/>
          </w:tcPr>
          <w:p w14:paraId="0D994B37" w14:textId="77777777" w:rsidR="00B50050" w:rsidRDefault="00B50050" w:rsidP="0088127C">
            <w:pPr>
              <w:pStyle w:val="OtherTableBody"/>
            </w:pPr>
            <w:r>
              <w:t>0242</w:t>
            </w:r>
          </w:p>
        </w:tc>
        <w:tc>
          <w:tcPr>
            <w:tcW w:w="2600" w:type="dxa"/>
          </w:tcPr>
          <w:p w14:paraId="4CE724B1" w14:textId="77777777" w:rsidR="00B50050" w:rsidRDefault="00B50050" w:rsidP="0088127C">
            <w:pPr>
              <w:pStyle w:val="OtherTableBody"/>
            </w:pPr>
          </w:p>
        </w:tc>
        <w:tc>
          <w:tcPr>
            <w:tcW w:w="1400" w:type="dxa"/>
          </w:tcPr>
          <w:p w14:paraId="5A777E7B" w14:textId="77777777" w:rsidR="00B50050" w:rsidRDefault="00B50050" w:rsidP="0088127C">
            <w:pPr>
              <w:pStyle w:val="OtherTableBody"/>
            </w:pPr>
            <w:r>
              <w:t>P</w:t>
            </w:r>
          </w:p>
        </w:tc>
        <w:tc>
          <w:tcPr>
            <w:tcW w:w="4200" w:type="dxa"/>
          </w:tcPr>
          <w:p w14:paraId="353C08E7" w14:textId="77777777" w:rsidR="00B50050" w:rsidRDefault="00B50050" w:rsidP="0088127C">
            <w:pPr>
              <w:pStyle w:val="OtherTableBody"/>
            </w:pPr>
            <w:r>
              <w:t>Physician (osteopath, homeopath)</w:t>
            </w:r>
          </w:p>
        </w:tc>
      </w:tr>
      <w:tr w:rsidR="00B50050" w14:paraId="7BC3EF1C" w14:textId="77777777" w:rsidTr="00195548">
        <w:tc>
          <w:tcPr>
            <w:tcW w:w="600" w:type="dxa"/>
          </w:tcPr>
          <w:p w14:paraId="1E0DDC4A" w14:textId="77777777" w:rsidR="00B50050" w:rsidRDefault="00B50050" w:rsidP="0088127C">
            <w:pPr>
              <w:pStyle w:val="OtherTableBody"/>
            </w:pPr>
          </w:p>
        </w:tc>
        <w:tc>
          <w:tcPr>
            <w:tcW w:w="600" w:type="dxa"/>
          </w:tcPr>
          <w:p w14:paraId="14C8B503" w14:textId="77777777" w:rsidR="00B50050" w:rsidRDefault="00B50050" w:rsidP="0088127C">
            <w:pPr>
              <w:pStyle w:val="OtherTableBody"/>
            </w:pPr>
            <w:r>
              <w:t>0242</w:t>
            </w:r>
          </w:p>
        </w:tc>
        <w:tc>
          <w:tcPr>
            <w:tcW w:w="2600" w:type="dxa"/>
          </w:tcPr>
          <w:p w14:paraId="72D4FB6B" w14:textId="77777777" w:rsidR="00B50050" w:rsidRDefault="00B50050" w:rsidP="0088127C">
            <w:pPr>
              <w:pStyle w:val="OtherTableBody"/>
            </w:pPr>
          </w:p>
        </w:tc>
        <w:tc>
          <w:tcPr>
            <w:tcW w:w="1400" w:type="dxa"/>
          </w:tcPr>
          <w:p w14:paraId="6FBE3513" w14:textId="77777777" w:rsidR="00B50050" w:rsidRDefault="00B50050" w:rsidP="0088127C">
            <w:pPr>
              <w:pStyle w:val="OtherTableBody"/>
            </w:pPr>
            <w:r>
              <w:t>R</w:t>
            </w:r>
          </w:p>
        </w:tc>
        <w:tc>
          <w:tcPr>
            <w:tcW w:w="4200" w:type="dxa"/>
          </w:tcPr>
          <w:p w14:paraId="6F0707D2" w14:textId="77777777" w:rsidR="00B50050" w:rsidRDefault="00B50050" w:rsidP="0088127C">
            <w:pPr>
              <w:pStyle w:val="OtherTableBody"/>
            </w:pPr>
            <w:r>
              <w:t>Pharmacist</w:t>
            </w:r>
          </w:p>
        </w:tc>
      </w:tr>
      <w:tr w:rsidR="00B50050" w14:paraId="463EAFD0" w14:textId="77777777" w:rsidTr="00195548">
        <w:tc>
          <w:tcPr>
            <w:tcW w:w="600" w:type="dxa"/>
          </w:tcPr>
          <w:p w14:paraId="26B8EDB3" w14:textId="77777777" w:rsidR="00B50050" w:rsidRDefault="00B50050" w:rsidP="0088127C">
            <w:pPr>
              <w:pStyle w:val="OtherTableBody"/>
            </w:pPr>
            <w:r>
              <w:t>HL7</w:t>
            </w:r>
          </w:p>
        </w:tc>
        <w:tc>
          <w:tcPr>
            <w:tcW w:w="600" w:type="dxa"/>
          </w:tcPr>
          <w:p w14:paraId="1F83AE7E" w14:textId="77777777" w:rsidR="00B50050" w:rsidRDefault="00B50050" w:rsidP="0088127C">
            <w:pPr>
              <w:pStyle w:val="OtherTableBody"/>
            </w:pPr>
          </w:p>
        </w:tc>
        <w:tc>
          <w:tcPr>
            <w:tcW w:w="2600" w:type="dxa"/>
          </w:tcPr>
          <w:p w14:paraId="19C9CFAC" w14:textId="77777777" w:rsidR="00B50050" w:rsidRDefault="00B50050" w:rsidP="0088127C">
            <w:pPr>
              <w:pStyle w:val="OtherTableBody"/>
            </w:pPr>
            <w:r>
              <w:t>Identity May Be Divulged</w:t>
            </w:r>
          </w:p>
        </w:tc>
        <w:tc>
          <w:tcPr>
            <w:tcW w:w="1400" w:type="dxa"/>
          </w:tcPr>
          <w:p w14:paraId="6E30C04A" w14:textId="77777777" w:rsidR="00B50050" w:rsidRDefault="00B50050" w:rsidP="0088127C">
            <w:pPr>
              <w:pStyle w:val="OtherTableBody"/>
            </w:pPr>
          </w:p>
        </w:tc>
        <w:tc>
          <w:tcPr>
            <w:tcW w:w="4200" w:type="dxa"/>
          </w:tcPr>
          <w:p w14:paraId="5F4DC9AC" w14:textId="77777777" w:rsidR="00B50050" w:rsidRDefault="00B50050" w:rsidP="0088127C">
            <w:pPr>
              <w:pStyle w:val="OtherTableBody"/>
            </w:pPr>
          </w:p>
        </w:tc>
      </w:tr>
      <w:tr w:rsidR="00B50050" w14:paraId="4909032D" w14:textId="77777777" w:rsidTr="00195548">
        <w:tc>
          <w:tcPr>
            <w:tcW w:w="600" w:type="dxa"/>
          </w:tcPr>
          <w:p w14:paraId="6DEBA0B7" w14:textId="77777777" w:rsidR="00B50050" w:rsidRDefault="00B50050" w:rsidP="0088127C">
            <w:pPr>
              <w:pStyle w:val="OtherTableBody"/>
            </w:pPr>
          </w:p>
        </w:tc>
        <w:tc>
          <w:tcPr>
            <w:tcW w:w="600" w:type="dxa"/>
          </w:tcPr>
          <w:p w14:paraId="03818ABD" w14:textId="77777777" w:rsidR="00B50050" w:rsidRDefault="00B50050" w:rsidP="0088127C">
            <w:pPr>
              <w:pStyle w:val="OtherTableBody"/>
            </w:pPr>
            <w:r>
              <w:t>0243</w:t>
            </w:r>
          </w:p>
        </w:tc>
        <w:tc>
          <w:tcPr>
            <w:tcW w:w="2600" w:type="dxa"/>
          </w:tcPr>
          <w:p w14:paraId="1BB42AB0" w14:textId="77777777" w:rsidR="00B50050" w:rsidRDefault="00B50050" w:rsidP="0088127C">
            <w:pPr>
              <w:pStyle w:val="OtherTableBody"/>
            </w:pPr>
          </w:p>
        </w:tc>
        <w:tc>
          <w:tcPr>
            <w:tcW w:w="1400" w:type="dxa"/>
          </w:tcPr>
          <w:p w14:paraId="69D653FD" w14:textId="77777777" w:rsidR="00B50050" w:rsidRDefault="00B50050" w:rsidP="0088127C">
            <w:pPr>
              <w:pStyle w:val="OtherTableBody"/>
            </w:pPr>
            <w:r>
              <w:t>N</w:t>
            </w:r>
          </w:p>
        </w:tc>
        <w:tc>
          <w:tcPr>
            <w:tcW w:w="4200" w:type="dxa"/>
          </w:tcPr>
          <w:p w14:paraId="5E60F7A3" w14:textId="77777777" w:rsidR="00B50050" w:rsidRDefault="00B50050" w:rsidP="0088127C">
            <w:pPr>
              <w:pStyle w:val="OtherTableBody"/>
            </w:pPr>
            <w:r>
              <w:t>No</w:t>
            </w:r>
          </w:p>
        </w:tc>
      </w:tr>
      <w:tr w:rsidR="00B50050" w14:paraId="0EDCDDEF" w14:textId="77777777" w:rsidTr="00195548">
        <w:tc>
          <w:tcPr>
            <w:tcW w:w="600" w:type="dxa"/>
          </w:tcPr>
          <w:p w14:paraId="79CBC2D1" w14:textId="77777777" w:rsidR="00B50050" w:rsidRDefault="00B50050" w:rsidP="0088127C">
            <w:pPr>
              <w:pStyle w:val="OtherTableBody"/>
            </w:pPr>
          </w:p>
        </w:tc>
        <w:tc>
          <w:tcPr>
            <w:tcW w:w="600" w:type="dxa"/>
          </w:tcPr>
          <w:p w14:paraId="18FDB43B" w14:textId="77777777" w:rsidR="00B50050" w:rsidRDefault="00B50050" w:rsidP="0088127C">
            <w:pPr>
              <w:pStyle w:val="OtherTableBody"/>
            </w:pPr>
            <w:r>
              <w:t>0243</w:t>
            </w:r>
          </w:p>
        </w:tc>
        <w:tc>
          <w:tcPr>
            <w:tcW w:w="2600" w:type="dxa"/>
          </w:tcPr>
          <w:p w14:paraId="57F7E8EA" w14:textId="77777777" w:rsidR="00B50050" w:rsidRDefault="00B50050" w:rsidP="0088127C">
            <w:pPr>
              <w:pStyle w:val="OtherTableBody"/>
            </w:pPr>
          </w:p>
        </w:tc>
        <w:tc>
          <w:tcPr>
            <w:tcW w:w="1400" w:type="dxa"/>
          </w:tcPr>
          <w:p w14:paraId="5CAF3CA9" w14:textId="77777777" w:rsidR="00B50050" w:rsidRDefault="00B50050" w:rsidP="0088127C">
            <w:pPr>
              <w:pStyle w:val="OtherTableBody"/>
            </w:pPr>
            <w:r>
              <w:t>NA</w:t>
            </w:r>
          </w:p>
        </w:tc>
        <w:tc>
          <w:tcPr>
            <w:tcW w:w="4200" w:type="dxa"/>
          </w:tcPr>
          <w:p w14:paraId="49B70F90" w14:textId="77777777" w:rsidR="00B50050" w:rsidRDefault="00B50050" w:rsidP="0088127C">
            <w:pPr>
              <w:pStyle w:val="OtherTableBody"/>
            </w:pPr>
            <w:r>
              <w:t>Not applicable</w:t>
            </w:r>
          </w:p>
        </w:tc>
      </w:tr>
      <w:tr w:rsidR="00B50050" w14:paraId="771B6E69" w14:textId="77777777" w:rsidTr="00195548">
        <w:tc>
          <w:tcPr>
            <w:tcW w:w="600" w:type="dxa"/>
          </w:tcPr>
          <w:p w14:paraId="4A3ACC67" w14:textId="77777777" w:rsidR="00B50050" w:rsidRDefault="00B50050" w:rsidP="0088127C">
            <w:pPr>
              <w:pStyle w:val="OtherTableBody"/>
            </w:pPr>
          </w:p>
        </w:tc>
        <w:tc>
          <w:tcPr>
            <w:tcW w:w="600" w:type="dxa"/>
          </w:tcPr>
          <w:p w14:paraId="4CC05632" w14:textId="77777777" w:rsidR="00B50050" w:rsidRDefault="00B50050" w:rsidP="0088127C">
            <w:pPr>
              <w:pStyle w:val="OtherTableBody"/>
            </w:pPr>
            <w:r>
              <w:t>0243</w:t>
            </w:r>
          </w:p>
        </w:tc>
        <w:tc>
          <w:tcPr>
            <w:tcW w:w="2600" w:type="dxa"/>
          </w:tcPr>
          <w:p w14:paraId="09B7A0A6" w14:textId="77777777" w:rsidR="00B50050" w:rsidRDefault="00B50050" w:rsidP="0088127C">
            <w:pPr>
              <w:pStyle w:val="OtherTableBody"/>
            </w:pPr>
          </w:p>
        </w:tc>
        <w:tc>
          <w:tcPr>
            <w:tcW w:w="1400" w:type="dxa"/>
          </w:tcPr>
          <w:p w14:paraId="649AA3AB" w14:textId="77777777" w:rsidR="00B50050" w:rsidRDefault="00B50050" w:rsidP="0088127C">
            <w:pPr>
              <w:pStyle w:val="OtherTableBody"/>
            </w:pPr>
            <w:r>
              <w:t>Y</w:t>
            </w:r>
          </w:p>
        </w:tc>
        <w:tc>
          <w:tcPr>
            <w:tcW w:w="4200" w:type="dxa"/>
          </w:tcPr>
          <w:p w14:paraId="1B85CD23" w14:textId="77777777" w:rsidR="00B50050" w:rsidRDefault="00B50050" w:rsidP="0088127C">
            <w:pPr>
              <w:pStyle w:val="OtherTableBody"/>
            </w:pPr>
            <w:r>
              <w:t>Yes</w:t>
            </w:r>
          </w:p>
        </w:tc>
      </w:tr>
      <w:tr w:rsidR="00B50050" w14:paraId="0776BE3F" w14:textId="77777777" w:rsidTr="00195548">
        <w:tc>
          <w:tcPr>
            <w:tcW w:w="600" w:type="dxa"/>
          </w:tcPr>
          <w:p w14:paraId="7267A2E9" w14:textId="77777777" w:rsidR="00B50050" w:rsidRDefault="00B50050" w:rsidP="0088127C">
            <w:pPr>
              <w:pStyle w:val="OtherTableBody"/>
            </w:pPr>
            <w:r>
              <w:t>User</w:t>
            </w:r>
          </w:p>
        </w:tc>
        <w:tc>
          <w:tcPr>
            <w:tcW w:w="600" w:type="dxa"/>
          </w:tcPr>
          <w:p w14:paraId="0CE1ACB9" w14:textId="77777777" w:rsidR="00B50050" w:rsidRDefault="00B50050" w:rsidP="0088127C">
            <w:pPr>
              <w:pStyle w:val="OtherTableBody"/>
            </w:pPr>
          </w:p>
        </w:tc>
        <w:tc>
          <w:tcPr>
            <w:tcW w:w="2600" w:type="dxa"/>
          </w:tcPr>
          <w:p w14:paraId="48ABF439" w14:textId="77777777" w:rsidR="00B50050" w:rsidRDefault="00B50050" w:rsidP="0088127C">
            <w:pPr>
              <w:pStyle w:val="OtherTableBody"/>
            </w:pPr>
            <w:r>
              <w:t>Single Use Device</w:t>
            </w:r>
          </w:p>
        </w:tc>
        <w:tc>
          <w:tcPr>
            <w:tcW w:w="1400" w:type="dxa"/>
          </w:tcPr>
          <w:p w14:paraId="07C4FF55" w14:textId="77777777" w:rsidR="00B50050" w:rsidRDefault="00B50050" w:rsidP="0088127C">
            <w:pPr>
              <w:pStyle w:val="OtherTableBody"/>
            </w:pPr>
          </w:p>
        </w:tc>
        <w:tc>
          <w:tcPr>
            <w:tcW w:w="4200" w:type="dxa"/>
          </w:tcPr>
          <w:p w14:paraId="2B842471" w14:textId="77777777" w:rsidR="00B50050" w:rsidRDefault="00B50050" w:rsidP="0088127C">
            <w:pPr>
              <w:pStyle w:val="OtherTableBody"/>
            </w:pPr>
          </w:p>
        </w:tc>
      </w:tr>
      <w:tr w:rsidR="00B50050" w14:paraId="4834DB57" w14:textId="77777777" w:rsidTr="00195548">
        <w:tc>
          <w:tcPr>
            <w:tcW w:w="600" w:type="dxa"/>
          </w:tcPr>
          <w:p w14:paraId="716D3D64" w14:textId="77777777" w:rsidR="00B50050" w:rsidRDefault="00B50050" w:rsidP="0088127C">
            <w:pPr>
              <w:pStyle w:val="OtherTableBody"/>
            </w:pPr>
          </w:p>
        </w:tc>
        <w:tc>
          <w:tcPr>
            <w:tcW w:w="600" w:type="dxa"/>
          </w:tcPr>
          <w:p w14:paraId="06D9229D" w14:textId="77777777" w:rsidR="00B50050" w:rsidRDefault="00B50050" w:rsidP="0088127C">
            <w:pPr>
              <w:pStyle w:val="OtherTableBody"/>
            </w:pPr>
            <w:r>
              <w:t>0244</w:t>
            </w:r>
          </w:p>
        </w:tc>
        <w:tc>
          <w:tcPr>
            <w:tcW w:w="2600" w:type="dxa"/>
          </w:tcPr>
          <w:p w14:paraId="5311891F" w14:textId="77777777" w:rsidR="00B50050" w:rsidRDefault="00B50050" w:rsidP="0088127C">
            <w:pPr>
              <w:pStyle w:val="OtherTableBody"/>
            </w:pPr>
          </w:p>
        </w:tc>
        <w:tc>
          <w:tcPr>
            <w:tcW w:w="1400" w:type="dxa"/>
          </w:tcPr>
          <w:p w14:paraId="62C64AEB" w14:textId="77777777" w:rsidR="00B50050" w:rsidRDefault="00B50050" w:rsidP="0088127C">
            <w:pPr>
              <w:pStyle w:val="OtherTableBody"/>
            </w:pPr>
            <w:r>
              <w:t>...</w:t>
            </w:r>
          </w:p>
        </w:tc>
        <w:tc>
          <w:tcPr>
            <w:tcW w:w="4200" w:type="dxa"/>
          </w:tcPr>
          <w:p w14:paraId="6C34FF59" w14:textId="77777777" w:rsidR="00B50050" w:rsidRDefault="00B50050" w:rsidP="0088127C">
            <w:pPr>
              <w:pStyle w:val="OtherTableBody"/>
            </w:pPr>
            <w:r>
              <w:t>No suggested values defined</w:t>
            </w:r>
          </w:p>
        </w:tc>
      </w:tr>
      <w:tr w:rsidR="00B50050" w14:paraId="52413861" w14:textId="77777777" w:rsidTr="00195548">
        <w:tc>
          <w:tcPr>
            <w:tcW w:w="600" w:type="dxa"/>
          </w:tcPr>
          <w:p w14:paraId="2ECF6290" w14:textId="77777777" w:rsidR="00B50050" w:rsidRDefault="00B50050" w:rsidP="0088127C">
            <w:pPr>
              <w:pStyle w:val="OtherTableBody"/>
            </w:pPr>
            <w:r>
              <w:t>User</w:t>
            </w:r>
          </w:p>
        </w:tc>
        <w:tc>
          <w:tcPr>
            <w:tcW w:w="600" w:type="dxa"/>
          </w:tcPr>
          <w:p w14:paraId="6504EC80" w14:textId="77777777" w:rsidR="00B50050" w:rsidRDefault="00B50050" w:rsidP="0088127C">
            <w:pPr>
              <w:pStyle w:val="OtherTableBody"/>
            </w:pPr>
          </w:p>
        </w:tc>
        <w:tc>
          <w:tcPr>
            <w:tcW w:w="2600" w:type="dxa"/>
          </w:tcPr>
          <w:p w14:paraId="08F1E191" w14:textId="77777777" w:rsidR="00B50050" w:rsidRDefault="00B50050" w:rsidP="0088127C">
            <w:pPr>
              <w:pStyle w:val="OtherTableBody"/>
            </w:pPr>
            <w:r>
              <w:t>Product Problem</w:t>
            </w:r>
          </w:p>
        </w:tc>
        <w:tc>
          <w:tcPr>
            <w:tcW w:w="1400" w:type="dxa"/>
          </w:tcPr>
          <w:p w14:paraId="42671CD7" w14:textId="77777777" w:rsidR="00B50050" w:rsidRDefault="00B50050" w:rsidP="0088127C">
            <w:pPr>
              <w:pStyle w:val="OtherTableBody"/>
            </w:pPr>
          </w:p>
        </w:tc>
        <w:tc>
          <w:tcPr>
            <w:tcW w:w="4200" w:type="dxa"/>
          </w:tcPr>
          <w:p w14:paraId="08CA418B" w14:textId="77777777" w:rsidR="00B50050" w:rsidRDefault="00B50050" w:rsidP="0088127C">
            <w:pPr>
              <w:pStyle w:val="OtherTableBody"/>
            </w:pPr>
          </w:p>
        </w:tc>
      </w:tr>
      <w:tr w:rsidR="00B50050" w14:paraId="49955C91" w14:textId="77777777" w:rsidTr="00195548">
        <w:tc>
          <w:tcPr>
            <w:tcW w:w="600" w:type="dxa"/>
          </w:tcPr>
          <w:p w14:paraId="2B1CB4A3" w14:textId="77777777" w:rsidR="00B50050" w:rsidRDefault="00B50050" w:rsidP="0088127C">
            <w:pPr>
              <w:pStyle w:val="OtherTableBody"/>
            </w:pPr>
          </w:p>
        </w:tc>
        <w:tc>
          <w:tcPr>
            <w:tcW w:w="600" w:type="dxa"/>
          </w:tcPr>
          <w:p w14:paraId="074A8B10" w14:textId="77777777" w:rsidR="00B50050" w:rsidRDefault="00B50050" w:rsidP="0088127C">
            <w:pPr>
              <w:pStyle w:val="OtherTableBody"/>
            </w:pPr>
            <w:r>
              <w:t>0245</w:t>
            </w:r>
          </w:p>
        </w:tc>
        <w:tc>
          <w:tcPr>
            <w:tcW w:w="2600" w:type="dxa"/>
          </w:tcPr>
          <w:p w14:paraId="51C5A0FB" w14:textId="77777777" w:rsidR="00B50050" w:rsidRDefault="00B50050" w:rsidP="0088127C">
            <w:pPr>
              <w:pStyle w:val="OtherTableBody"/>
            </w:pPr>
          </w:p>
        </w:tc>
        <w:tc>
          <w:tcPr>
            <w:tcW w:w="1400" w:type="dxa"/>
          </w:tcPr>
          <w:p w14:paraId="25BD918E" w14:textId="77777777" w:rsidR="00B50050" w:rsidRDefault="00B50050" w:rsidP="0088127C">
            <w:pPr>
              <w:pStyle w:val="OtherTableBody"/>
            </w:pPr>
            <w:r>
              <w:t>...</w:t>
            </w:r>
          </w:p>
        </w:tc>
        <w:tc>
          <w:tcPr>
            <w:tcW w:w="4200" w:type="dxa"/>
          </w:tcPr>
          <w:p w14:paraId="7485BC4A" w14:textId="77777777" w:rsidR="00B50050" w:rsidRDefault="00B50050" w:rsidP="0088127C">
            <w:pPr>
              <w:pStyle w:val="OtherTableBody"/>
            </w:pPr>
            <w:r>
              <w:t>No suggested values defined</w:t>
            </w:r>
          </w:p>
        </w:tc>
      </w:tr>
      <w:tr w:rsidR="00B50050" w14:paraId="28BD4464" w14:textId="77777777" w:rsidTr="00195548">
        <w:tc>
          <w:tcPr>
            <w:tcW w:w="600" w:type="dxa"/>
          </w:tcPr>
          <w:p w14:paraId="020CFFEB" w14:textId="77777777" w:rsidR="00B50050" w:rsidRDefault="00B50050" w:rsidP="0088127C">
            <w:pPr>
              <w:pStyle w:val="OtherTableBody"/>
            </w:pPr>
            <w:r>
              <w:t>User</w:t>
            </w:r>
          </w:p>
        </w:tc>
        <w:tc>
          <w:tcPr>
            <w:tcW w:w="600" w:type="dxa"/>
          </w:tcPr>
          <w:p w14:paraId="47C29AA9" w14:textId="77777777" w:rsidR="00B50050" w:rsidRDefault="00B50050" w:rsidP="0088127C">
            <w:pPr>
              <w:pStyle w:val="OtherTableBody"/>
            </w:pPr>
          </w:p>
        </w:tc>
        <w:tc>
          <w:tcPr>
            <w:tcW w:w="2600" w:type="dxa"/>
          </w:tcPr>
          <w:p w14:paraId="0FB41965" w14:textId="77777777" w:rsidR="00B50050" w:rsidRDefault="00B50050" w:rsidP="0088127C">
            <w:pPr>
              <w:pStyle w:val="OtherTableBody"/>
            </w:pPr>
            <w:r>
              <w:t>Product Available for Inspection</w:t>
            </w:r>
          </w:p>
        </w:tc>
        <w:tc>
          <w:tcPr>
            <w:tcW w:w="1400" w:type="dxa"/>
          </w:tcPr>
          <w:p w14:paraId="0B3EF390" w14:textId="77777777" w:rsidR="00B50050" w:rsidRDefault="00B50050" w:rsidP="0088127C">
            <w:pPr>
              <w:pStyle w:val="OtherTableBody"/>
            </w:pPr>
          </w:p>
        </w:tc>
        <w:tc>
          <w:tcPr>
            <w:tcW w:w="4200" w:type="dxa"/>
          </w:tcPr>
          <w:p w14:paraId="091293D0" w14:textId="77777777" w:rsidR="00B50050" w:rsidRDefault="00B50050" w:rsidP="0088127C">
            <w:pPr>
              <w:pStyle w:val="OtherTableBody"/>
            </w:pPr>
          </w:p>
        </w:tc>
      </w:tr>
      <w:tr w:rsidR="00B50050" w14:paraId="39ECCC07" w14:textId="77777777" w:rsidTr="00195548">
        <w:tc>
          <w:tcPr>
            <w:tcW w:w="600" w:type="dxa"/>
          </w:tcPr>
          <w:p w14:paraId="7FF58225" w14:textId="77777777" w:rsidR="00B50050" w:rsidRDefault="00B50050" w:rsidP="0088127C">
            <w:pPr>
              <w:pStyle w:val="OtherTableBody"/>
            </w:pPr>
          </w:p>
        </w:tc>
        <w:tc>
          <w:tcPr>
            <w:tcW w:w="600" w:type="dxa"/>
          </w:tcPr>
          <w:p w14:paraId="088ED322" w14:textId="77777777" w:rsidR="00B50050" w:rsidRDefault="00B50050" w:rsidP="0088127C">
            <w:pPr>
              <w:pStyle w:val="OtherTableBody"/>
            </w:pPr>
            <w:r>
              <w:t>0246</w:t>
            </w:r>
          </w:p>
        </w:tc>
        <w:tc>
          <w:tcPr>
            <w:tcW w:w="2600" w:type="dxa"/>
          </w:tcPr>
          <w:p w14:paraId="6A468568" w14:textId="77777777" w:rsidR="00B50050" w:rsidRDefault="00B50050" w:rsidP="0088127C">
            <w:pPr>
              <w:pStyle w:val="OtherTableBody"/>
            </w:pPr>
          </w:p>
        </w:tc>
        <w:tc>
          <w:tcPr>
            <w:tcW w:w="1400" w:type="dxa"/>
          </w:tcPr>
          <w:p w14:paraId="2E78E09E" w14:textId="77777777" w:rsidR="00B50050" w:rsidRDefault="00B50050" w:rsidP="0088127C">
            <w:pPr>
              <w:pStyle w:val="OtherTableBody"/>
            </w:pPr>
            <w:r>
              <w:t>...</w:t>
            </w:r>
          </w:p>
        </w:tc>
        <w:tc>
          <w:tcPr>
            <w:tcW w:w="4200" w:type="dxa"/>
          </w:tcPr>
          <w:p w14:paraId="6E4DCE35" w14:textId="77777777" w:rsidR="00B50050" w:rsidRDefault="00B50050" w:rsidP="0088127C">
            <w:pPr>
              <w:pStyle w:val="OtherTableBody"/>
            </w:pPr>
            <w:r>
              <w:t>No suggested values defined</w:t>
            </w:r>
          </w:p>
        </w:tc>
      </w:tr>
      <w:tr w:rsidR="00B50050" w14:paraId="67C7848E" w14:textId="77777777" w:rsidTr="00195548">
        <w:tc>
          <w:tcPr>
            <w:tcW w:w="600" w:type="dxa"/>
          </w:tcPr>
          <w:p w14:paraId="4C5BFD49" w14:textId="77777777" w:rsidR="00B50050" w:rsidRDefault="00B50050" w:rsidP="0088127C">
            <w:pPr>
              <w:pStyle w:val="OtherTableBody"/>
            </w:pPr>
            <w:r>
              <w:t>HL7</w:t>
            </w:r>
          </w:p>
        </w:tc>
        <w:tc>
          <w:tcPr>
            <w:tcW w:w="600" w:type="dxa"/>
          </w:tcPr>
          <w:p w14:paraId="0010C412" w14:textId="77777777" w:rsidR="00B50050" w:rsidRDefault="00B50050" w:rsidP="0088127C">
            <w:pPr>
              <w:pStyle w:val="OtherTableBody"/>
            </w:pPr>
          </w:p>
        </w:tc>
        <w:tc>
          <w:tcPr>
            <w:tcW w:w="2600" w:type="dxa"/>
          </w:tcPr>
          <w:p w14:paraId="1E3EA542" w14:textId="77777777" w:rsidR="00B50050" w:rsidRDefault="00B50050" w:rsidP="0088127C">
            <w:pPr>
              <w:pStyle w:val="OtherTableBody"/>
            </w:pPr>
            <w:r>
              <w:t>Status of Evaluation</w:t>
            </w:r>
          </w:p>
        </w:tc>
        <w:tc>
          <w:tcPr>
            <w:tcW w:w="1400" w:type="dxa"/>
          </w:tcPr>
          <w:p w14:paraId="645689BA" w14:textId="77777777" w:rsidR="00B50050" w:rsidRDefault="00B50050" w:rsidP="0088127C">
            <w:pPr>
              <w:pStyle w:val="OtherTableBody"/>
            </w:pPr>
          </w:p>
        </w:tc>
        <w:tc>
          <w:tcPr>
            <w:tcW w:w="4200" w:type="dxa"/>
          </w:tcPr>
          <w:p w14:paraId="66EE8740" w14:textId="77777777" w:rsidR="00B50050" w:rsidRDefault="00B50050" w:rsidP="0088127C">
            <w:pPr>
              <w:pStyle w:val="OtherTableBody"/>
            </w:pPr>
          </w:p>
        </w:tc>
      </w:tr>
      <w:tr w:rsidR="00B50050" w14:paraId="09D5485B" w14:textId="77777777" w:rsidTr="00195548">
        <w:tc>
          <w:tcPr>
            <w:tcW w:w="600" w:type="dxa"/>
          </w:tcPr>
          <w:p w14:paraId="6C352169" w14:textId="77777777" w:rsidR="00B50050" w:rsidRDefault="00B50050" w:rsidP="0088127C">
            <w:pPr>
              <w:pStyle w:val="OtherTableBody"/>
            </w:pPr>
          </w:p>
        </w:tc>
        <w:tc>
          <w:tcPr>
            <w:tcW w:w="600" w:type="dxa"/>
          </w:tcPr>
          <w:p w14:paraId="4D4FB394" w14:textId="77777777" w:rsidR="00B50050" w:rsidRDefault="00B50050" w:rsidP="0088127C">
            <w:pPr>
              <w:pStyle w:val="OtherTableBody"/>
            </w:pPr>
            <w:r>
              <w:t>0247</w:t>
            </w:r>
          </w:p>
        </w:tc>
        <w:tc>
          <w:tcPr>
            <w:tcW w:w="2600" w:type="dxa"/>
          </w:tcPr>
          <w:p w14:paraId="05A9071E" w14:textId="77777777" w:rsidR="00B50050" w:rsidRDefault="00B50050" w:rsidP="0088127C">
            <w:pPr>
              <w:pStyle w:val="OtherTableBody"/>
            </w:pPr>
          </w:p>
        </w:tc>
        <w:tc>
          <w:tcPr>
            <w:tcW w:w="1400" w:type="dxa"/>
          </w:tcPr>
          <w:p w14:paraId="4082AEEA" w14:textId="77777777" w:rsidR="00B50050" w:rsidRDefault="00B50050" w:rsidP="0088127C">
            <w:pPr>
              <w:pStyle w:val="OtherTableBody"/>
            </w:pPr>
            <w:r>
              <w:t>A</w:t>
            </w:r>
          </w:p>
        </w:tc>
        <w:tc>
          <w:tcPr>
            <w:tcW w:w="4200" w:type="dxa"/>
          </w:tcPr>
          <w:p w14:paraId="707D1681" w14:textId="77777777" w:rsidR="00B50050" w:rsidRDefault="00B50050" w:rsidP="0088127C">
            <w:pPr>
              <w:pStyle w:val="OtherTableBody"/>
            </w:pPr>
            <w:r>
              <w:t>Evaluation anticipated, but not yet begun</w:t>
            </w:r>
          </w:p>
        </w:tc>
      </w:tr>
      <w:tr w:rsidR="00B50050" w14:paraId="68639ED1" w14:textId="77777777" w:rsidTr="00195548">
        <w:tc>
          <w:tcPr>
            <w:tcW w:w="600" w:type="dxa"/>
          </w:tcPr>
          <w:p w14:paraId="56457757" w14:textId="77777777" w:rsidR="00B50050" w:rsidRDefault="00B50050" w:rsidP="0088127C">
            <w:pPr>
              <w:pStyle w:val="OtherTableBody"/>
            </w:pPr>
          </w:p>
        </w:tc>
        <w:tc>
          <w:tcPr>
            <w:tcW w:w="600" w:type="dxa"/>
          </w:tcPr>
          <w:p w14:paraId="42002BDB" w14:textId="77777777" w:rsidR="00B50050" w:rsidRDefault="00B50050" w:rsidP="0088127C">
            <w:pPr>
              <w:pStyle w:val="OtherTableBody"/>
            </w:pPr>
            <w:r>
              <w:t>0247</w:t>
            </w:r>
          </w:p>
        </w:tc>
        <w:tc>
          <w:tcPr>
            <w:tcW w:w="2600" w:type="dxa"/>
          </w:tcPr>
          <w:p w14:paraId="1B9F55F0" w14:textId="77777777" w:rsidR="00B50050" w:rsidRDefault="00B50050" w:rsidP="0088127C">
            <w:pPr>
              <w:pStyle w:val="OtherTableBody"/>
            </w:pPr>
          </w:p>
        </w:tc>
        <w:tc>
          <w:tcPr>
            <w:tcW w:w="1400" w:type="dxa"/>
          </w:tcPr>
          <w:p w14:paraId="4AB0A8CF" w14:textId="77777777" w:rsidR="00B50050" w:rsidRDefault="00B50050" w:rsidP="0088127C">
            <w:pPr>
              <w:pStyle w:val="OtherTableBody"/>
            </w:pPr>
            <w:r>
              <w:t>C</w:t>
            </w:r>
          </w:p>
        </w:tc>
        <w:tc>
          <w:tcPr>
            <w:tcW w:w="4200" w:type="dxa"/>
          </w:tcPr>
          <w:p w14:paraId="7648F81E" w14:textId="77777777" w:rsidR="00B50050" w:rsidRDefault="00B50050" w:rsidP="0088127C">
            <w:pPr>
              <w:pStyle w:val="OtherTableBody"/>
            </w:pPr>
            <w:r>
              <w:t>Product received in condition which made analysis impossible</w:t>
            </w:r>
          </w:p>
        </w:tc>
      </w:tr>
      <w:tr w:rsidR="00B50050" w14:paraId="05402967" w14:textId="77777777" w:rsidTr="00195548">
        <w:tc>
          <w:tcPr>
            <w:tcW w:w="600" w:type="dxa"/>
          </w:tcPr>
          <w:p w14:paraId="50D0A4F2" w14:textId="77777777" w:rsidR="00B50050" w:rsidRDefault="00B50050" w:rsidP="0088127C">
            <w:pPr>
              <w:pStyle w:val="OtherTableBody"/>
            </w:pPr>
          </w:p>
        </w:tc>
        <w:tc>
          <w:tcPr>
            <w:tcW w:w="600" w:type="dxa"/>
          </w:tcPr>
          <w:p w14:paraId="6F54BCC4" w14:textId="77777777" w:rsidR="00B50050" w:rsidRDefault="00B50050" w:rsidP="0088127C">
            <w:pPr>
              <w:pStyle w:val="OtherTableBody"/>
            </w:pPr>
            <w:r>
              <w:t>0247</w:t>
            </w:r>
          </w:p>
        </w:tc>
        <w:tc>
          <w:tcPr>
            <w:tcW w:w="2600" w:type="dxa"/>
          </w:tcPr>
          <w:p w14:paraId="20DA97C7" w14:textId="77777777" w:rsidR="00B50050" w:rsidRDefault="00B50050" w:rsidP="0088127C">
            <w:pPr>
              <w:pStyle w:val="OtherTableBody"/>
            </w:pPr>
          </w:p>
        </w:tc>
        <w:tc>
          <w:tcPr>
            <w:tcW w:w="1400" w:type="dxa"/>
          </w:tcPr>
          <w:p w14:paraId="7CFD6868" w14:textId="77777777" w:rsidR="00B50050" w:rsidRDefault="00B50050" w:rsidP="0088127C">
            <w:pPr>
              <w:pStyle w:val="OtherTableBody"/>
            </w:pPr>
            <w:r>
              <w:t>D</w:t>
            </w:r>
          </w:p>
        </w:tc>
        <w:tc>
          <w:tcPr>
            <w:tcW w:w="4200" w:type="dxa"/>
          </w:tcPr>
          <w:p w14:paraId="209B6A0D" w14:textId="77777777" w:rsidR="00B50050" w:rsidRDefault="00B50050" w:rsidP="0088127C">
            <w:pPr>
              <w:pStyle w:val="OtherTableBody"/>
            </w:pPr>
            <w:r>
              <w:t>Product discarded -- unable to follow up</w:t>
            </w:r>
          </w:p>
        </w:tc>
      </w:tr>
      <w:tr w:rsidR="00B50050" w14:paraId="078B67B3" w14:textId="77777777" w:rsidTr="00195548">
        <w:tc>
          <w:tcPr>
            <w:tcW w:w="600" w:type="dxa"/>
          </w:tcPr>
          <w:p w14:paraId="0980FC22" w14:textId="77777777" w:rsidR="00B50050" w:rsidRDefault="00B50050" w:rsidP="0088127C">
            <w:pPr>
              <w:pStyle w:val="OtherTableBody"/>
            </w:pPr>
          </w:p>
        </w:tc>
        <w:tc>
          <w:tcPr>
            <w:tcW w:w="600" w:type="dxa"/>
          </w:tcPr>
          <w:p w14:paraId="3455622B" w14:textId="77777777" w:rsidR="00B50050" w:rsidRDefault="00B50050" w:rsidP="0088127C">
            <w:pPr>
              <w:pStyle w:val="OtherTableBody"/>
            </w:pPr>
            <w:r>
              <w:t>0247</w:t>
            </w:r>
          </w:p>
        </w:tc>
        <w:tc>
          <w:tcPr>
            <w:tcW w:w="2600" w:type="dxa"/>
          </w:tcPr>
          <w:p w14:paraId="4AA3DFD7" w14:textId="77777777" w:rsidR="00B50050" w:rsidRDefault="00B50050" w:rsidP="0088127C">
            <w:pPr>
              <w:pStyle w:val="OtherTableBody"/>
            </w:pPr>
          </w:p>
        </w:tc>
        <w:tc>
          <w:tcPr>
            <w:tcW w:w="1400" w:type="dxa"/>
          </w:tcPr>
          <w:p w14:paraId="0BCF1B3E" w14:textId="77777777" w:rsidR="00B50050" w:rsidRDefault="00B50050" w:rsidP="0088127C">
            <w:pPr>
              <w:pStyle w:val="OtherTableBody"/>
            </w:pPr>
            <w:r>
              <w:t>I</w:t>
            </w:r>
          </w:p>
        </w:tc>
        <w:tc>
          <w:tcPr>
            <w:tcW w:w="4200" w:type="dxa"/>
          </w:tcPr>
          <w:p w14:paraId="2354CEB9" w14:textId="77777777" w:rsidR="00B50050" w:rsidRDefault="00B50050" w:rsidP="0088127C">
            <w:pPr>
              <w:pStyle w:val="OtherTableBody"/>
            </w:pPr>
            <w:r>
              <w:t>Product remains implanted -- unable to follow up</w:t>
            </w:r>
          </w:p>
        </w:tc>
      </w:tr>
      <w:tr w:rsidR="00B50050" w14:paraId="299087A4" w14:textId="77777777" w:rsidTr="00195548">
        <w:tc>
          <w:tcPr>
            <w:tcW w:w="600" w:type="dxa"/>
          </w:tcPr>
          <w:p w14:paraId="0A16055D" w14:textId="77777777" w:rsidR="00B50050" w:rsidRDefault="00B50050" w:rsidP="0088127C">
            <w:pPr>
              <w:pStyle w:val="OtherTableBody"/>
            </w:pPr>
          </w:p>
        </w:tc>
        <w:tc>
          <w:tcPr>
            <w:tcW w:w="600" w:type="dxa"/>
          </w:tcPr>
          <w:p w14:paraId="09D87144" w14:textId="77777777" w:rsidR="00B50050" w:rsidRDefault="00B50050" w:rsidP="0088127C">
            <w:pPr>
              <w:pStyle w:val="OtherTableBody"/>
            </w:pPr>
            <w:r>
              <w:t>0247</w:t>
            </w:r>
          </w:p>
        </w:tc>
        <w:tc>
          <w:tcPr>
            <w:tcW w:w="2600" w:type="dxa"/>
          </w:tcPr>
          <w:p w14:paraId="4F7E052F" w14:textId="77777777" w:rsidR="00B50050" w:rsidRDefault="00B50050" w:rsidP="0088127C">
            <w:pPr>
              <w:pStyle w:val="OtherTableBody"/>
            </w:pPr>
          </w:p>
        </w:tc>
        <w:tc>
          <w:tcPr>
            <w:tcW w:w="1400" w:type="dxa"/>
          </w:tcPr>
          <w:p w14:paraId="3099C0DB" w14:textId="77777777" w:rsidR="00B50050" w:rsidRDefault="00B50050" w:rsidP="0088127C">
            <w:pPr>
              <w:pStyle w:val="OtherTableBody"/>
            </w:pPr>
            <w:r>
              <w:t>K</w:t>
            </w:r>
          </w:p>
        </w:tc>
        <w:tc>
          <w:tcPr>
            <w:tcW w:w="4200" w:type="dxa"/>
          </w:tcPr>
          <w:p w14:paraId="158850CD" w14:textId="77777777" w:rsidR="00B50050" w:rsidRDefault="00B50050" w:rsidP="0088127C">
            <w:pPr>
              <w:pStyle w:val="OtherTableBody"/>
            </w:pPr>
            <w:r>
              <w:t>Problem already known, no evaluation necessary</w:t>
            </w:r>
          </w:p>
        </w:tc>
      </w:tr>
      <w:tr w:rsidR="00B50050" w14:paraId="2988AB39" w14:textId="77777777" w:rsidTr="00195548">
        <w:tc>
          <w:tcPr>
            <w:tcW w:w="600" w:type="dxa"/>
          </w:tcPr>
          <w:p w14:paraId="28B056C7" w14:textId="77777777" w:rsidR="00B50050" w:rsidRDefault="00B50050" w:rsidP="0088127C">
            <w:pPr>
              <w:pStyle w:val="OtherTableBody"/>
            </w:pPr>
          </w:p>
        </w:tc>
        <w:tc>
          <w:tcPr>
            <w:tcW w:w="600" w:type="dxa"/>
          </w:tcPr>
          <w:p w14:paraId="0FFDCC9D" w14:textId="77777777" w:rsidR="00B50050" w:rsidRDefault="00B50050" w:rsidP="0088127C">
            <w:pPr>
              <w:pStyle w:val="OtherTableBody"/>
            </w:pPr>
            <w:r>
              <w:t>0247</w:t>
            </w:r>
          </w:p>
        </w:tc>
        <w:tc>
          <w:tcPr>
            <w:tcW w:w="2600" w:type="dxa"/>
          </w:tcPr>
          <w:p w14:paraId="169F5EFB" w14:textId="77777777" w:rsidR="00B50050" w:rsidRDefault="00B50050" w:rsidP="0088127C">
            <w:pPr>
              <w:pStyle w:val="OtherTableBody"/>
            </w:pPr>
          </w:p>
        </w:tc>
        <w:tc>
          <w:tcPr>
            <w:tcW w:w="1400" w:type="dxa"/>
          </w:tcPr>
          <w:p w14:paraId="7B0B82A5" w14:textId="77777777" w:rsidR="00B50050" w:rsidRDefault="00B50050" w:rsidP="0088127C">
            <w:pPr>
              <w:pStyle w:val="OtherTableBody"/>
            </w:pPr>
            <w:r>
              <w:t>O</w:t>
            </w:r>
          </w:p>
        </w:tc>
        <w:tc>
          <w:tcPr>
            <w:tcW w:w="4200" w:type="dxa"/>
          </w:tcPr>
          <w:p w14:paraId="039FEE61" w14:textId="77777777" w:rsidR="00B50050" w:rsidRDefault="00B50050" w:rsidP="0088127C">
            <w:pPr>
              <w:pStyle w:val="OtherTableBody"/>
            </w:pPr>
            <w:r>
              <w:t>Other</w:t>
            </w:r>
          </w:p>
        </w:tc>
      </w:tr>
      <w:tr w:rsidR="00B50050" w14:paraId="67A56CDF" w14:textId="77777777" w:rsidTr="00195548">
        <w:tc>
          <w:tcPr>
            <w:tcW w:w="600" w:type="dxa"/>
          </w:tcPr>
          <w:p w14:paraId="7B1D7515" w14:textId="77777777" w:rsidR="00B50050" w:rsidRDefault="00B50050" w:rsidP="0088127C">
            <w:pPr>
              <w:pStyle w:val="OtherTableBody"/>
            </w:pPr>
          </w:p>
        </w:tc>
        <w:tc>
          <w:tcPr>
            <w:tcW w:w="600" w:type="dxa"/>
          </w:tcPr>
          <w:p w14:paraId="34219C7E" w14:textId="77777777" w:rsidR="00B50050" w:rsidRDefault="00B50050" w:rsidP="0088127C">
            <w:pPr>
              <w:pStyle w:val="OtherTableBody"/>
            </w:pPr>
            <w:r>
              <w:t>0247</w:t>
            </w:r>
          </w:p>
        </w:tc>
        <w:tc>
          <w:tcPr>
            <w:tcW w:w="2600" w:type="dxa"/>
          </w:tcPr>
          <w:p w14:paraId="087D5CFA" w14:textId="77777777" w:rsidR="00B50050" w:rsidRDefault="00B50050" w:rsidP="0088127C">
            <w:pPr>
              <w:pStyle w:val="OtherTableBody"/>
            </w:pPr>
          </w:p>
        </w:tc>
        <w:tc>
          <w:tcPr>
            <w:tcW w:w="1400" w:type="dxa"/>
          </w:tcPr>
          <w:p w14:paraId="4C649612" w14:textId="77777777" w:rsidR="00B50050" w:rsidRDefault="00B50050" w:rsidP="0088127C">
            <w:pPr>
              <w:pStyle w:val="OtherTableBody"/>
            </w:pPr>
            <w:r>
              <w:t>P</w:t>
            </w:r>
          </w:p>
        </w:tc>
        <w:tc>
          <w:tcPr>
            <w:tcW w:w="4200" w:type="dxa"/>
          </w:tcPr>
          <w:p w14:paraId="49DE13AB" w14:textId="77777777" w:rsidR="00B50050" w:rsidRDefault="00B50050" w:rsidP="0088127C">
            <w:pPr>
              <w:pStyle w:val="OtherTableBody"/>
            </w:pPr>
            <w:r>
              <w:t>Evaluation in progress</w:t>
            </w:r>
          </w:p>
        </w:tc>
      </w:tr>
      <w:tr w:rsidR="00B50050" w14:paraId="71B922B7" w14:textId="77777777" w:rsidTr="00195548">
        <w:tc>
          <w:tcPr>
            <w:tcW w:w="600" w:type="dxa"/>
          </w:tcPr>
          <w:p w14:paraId="504E9A7A" w14:textId="77777777" w:rsidR="00B50050" w:rsidRDefault="00B50050" w:rsidP="0088127C">
            <w:pPr>
              <w:pStyle w:val="OtherTableBody"/>
            </w:pPr>
          </w:p>
        </w:tc>
        <w:tc>
          <w:tcPr>
            <w:tcW w:w="600" w:type="dxa"/>
          </w:tcPr>
          <w:p w14:paraId="728910A3" w14:textId="77777777" w:rsidR="00B50050" w:rsidRDefault="00B50050" w:rsidP="0088127C">
            <w:pPr>
              <w:pStyle w:val="OtherTableBody"/>
            </w:pPr>
            <w:r>
              <w:t>0247</w:t>
            </w:r>
          </w:p>
        </w:tc>
        <w:tc>
          <w:tcPr>
            <w:tcW w:w="2600" w:type="dxa"/>
          </w:tcPr>
          <w:p w14:paraId="0F5020A6" w14:textId="77777777" w:rsidR="00B50050" w:rsidRDefault="00B50050" w:rsidP="0088127C">
            <w:pPr>
              <w:pStyle w:val="OtherTableBody"/>
            </w:pPr>
          </w:p>
        </w:tc>
        <w:tc>
          <w:tcPr>
            <w:tcW w:w="1400" w:type="dxa"/>
          </w:tcPr>
          <w:p w14:paraId="10013548" w14:textId="77777777" w:rsidR="00B50050" w:rsidRDefault="00B50050" w:rsidP="0088127C">
            <w:pPr>
              <w:pStyle w:val="OtherTableBody"/>
            </w:pPr>
            <w:r>
              <w:t>Q</w:t>
            </w:r>
          </w:p>
        </w:tc>
        <w:tc>
          <w:tcPr>
            <w:tcW w:w="4200" w:type="dxa"/>
          </w:tcPr>
          <w:p w14:paraId="1965CEBF" w14:textId="77777777" w:rsidR="00B50050" w:rsidRDefault="00B50050" w:rsidP="0088127C">
            <w:pPr>
              <w:pStyle w:val="OtherTableBody"/>
            </w:pPr>
            <w:r>
              <w:t>Product under quarantine -- unable to follow up</w:t>
            </w:r>
          </w:p>
        </w:tc>
      </w:tr>
      <w:tr w:rsidR="00B50050" w14:paraId="2247092A" w14:textId="77777777" w:rsidTr="00195548">
        <w:tc>
          <w:tcPr>
            <w:tcW w:w="600" w:type="dxa"/>
          </w:tcPr>
          <w:p w14:paraId="6675C28F" w14:textId="77777777" w:rsidR="00B50050" w:rsidRDefault="00B50050" w:rsidP="0088127C">
            <w:pPr>
              <w:pStyle w:val="OtherTableBody"/>
            </w:pPr>
          </w:p>
        </w:tc>
        <w:tc>
          <w:tcPr>
            <w:tcW w:w="600" w:type="dxa"/>
          </w:tcPr>
          <w:p w14:paraId="4EB5E05C" w14:textId="77777777" w:rsidR="00B50050" w:rsidRDefault="00B50050" w:rsidP="0088127C">
            <w:pPr>
              <w:pStyle w:val="OtherTableBody"/>
            </w:pPr>
            <w:r>
              <w:t>0247</w:t>
            </w:r>
          </w:p>
        </w:tc>
        <w:tc>
          <w:tcPr>
            <w:tcW w:w="2600" w:type="dxa"/>
          </w:tcPr>
          <w:p w14:paraId="326CFF4A" w14:textId="77777777" w:rsidR="00B50050" w:rsidRDefault="00B50050" w:rsidP="0088127C">
            <w:pPr>
              <w:pStyle w:val="OtherTableBody"/>
            </w:pPr>
          </w:p>
        </w:tc>
        <w:tc>
          <w:tcPr>
            <w:tcW w:w="1400" w:type="dxa"/>
          </w:tcPr>
          <w:p w14:paraId="1A8A99DE" w14:textId="77777777" w:rsidR="00B50050" w:rsidRDefault="00B50050" w:rsidP="0088127C">
            <w:pPr>
              <w:pStyle w:val="OtherTableBody"/>
            </w:pPr>
            <w:r>
              <w:t>R</w:t>
            </w:r>
          </w:p>
        </w:tc>
        <w:tc>
          <w:tcPr>
            <w:tcW w:w="4200" w:type="dxa"/>
          </w:tcPr>
          <w:p w14:paraId="523DA746" w14:textId="77777777" w:rsidR="00B50050" w:rsidRDefault="00B50050" w:rsidP="0088127C">
            <w:pPr>
              <w:pStyle w:val="OtherTableBody"/>
            </w:pPr>
            <w:r>
              <w:t>Product under recall/corrective action</w:t>
            </w:r>
          </w:p>
        </w:tc>
      </w:tr>
      <w:tr w:rsidR="00B50050" w14:paraId="1BE85F59" w14:textId="77777777" w:rsidTr="00195548">
        <w:tc>
          <w:tcPr>
            <w:tcW w:w="600" w:type="dxa"/>
          </w:tcPr>
          <w:p w14:paraId="1A3756D8" w14:textId="77777777" w:rsidR="00B50050" w:rsidRDefault="00B50050" w:rsidP="0088127C">
            <w:pPr>
              <w:pStyle w:val="OtherTableBody"/>
            </w:pPr>
          </w:p>
        </w:tc>
        <w:tc>
          <w:tcPr>
            <w:tcW w:w="600" w:type="dxa"/>
          </w:tcPr>
          <w:p w14:paraId="580B53FD" w14:textId="77777777" w:rsidR="00B50050" w:rsidRDefault="00B50050" w:rsidP="0088127C">
            <w:pPr>
              <w:pStyle w:val="OtherTableBody"/>
            </w:pPr>
            <w:r>
              <w:t>0247</w:t>
            </w:r>
          </w:p>
        </w:tc>
        <w:tc>
          <w:tcPr>
            <w:tcW w:w="2600" w:type="dxa"/>
          </w:tcPr>
          <w:p w14:paraId="45A2019A" w14:textId="77777777" w:rsidR="00B50050" w:rsidRDefault="00B50050" w:rsidP="0088127C">
            <w:pPr>
              <w:pStyle w:val="OtherTableBody"/>
            </w:pPr>
          </w:p>
        </w:tc>
        <w:tc>
          <w:tcPr>
            <w:tcW w:w="1400" w:type="dxa"/>
          </w:tcPr>
          <w:p w14:paraId="732451FA" w14:textId="77777777" w:rsidR="00B50050" w:rsidRDefault="00B50050" w:rsidP="0088127C">
            <w:pPr>
              <w:pStyle w:val="OtherTableBody"/>
            </w:pPr>
            <w:r>
              <w:t>U</w:t>
            </w:r>
          </w:p>
        </w:tc>
        <w:tc>
          <w:tcPr>
            <w:tcW w:w="4200" w:type="dxa"/>
          </w:tcPr>
          <w:p w14:paraId="5369C646" w14:textId="77777777" w:rsidR="00B50050" w:rsidRDefault="00B50050" w:rsidP="0088127C">
            <w:pPr>
              <w:pStyle w:val="OtherTableBody"/>
            </w:pPr>
            <w:r>
              <w:t>Product unavailable for follow up investigation</w:t>
            </w:r>
          </w:p>
        </w:tc>
      </w:tr>
      <w:tr w:rsidR="00B50050" w14:paraId="66D811BC" w14:textId="77777777" w:rsidTr="00195548">
        <w:tc>
          <w:tcPr>
            <w:tcW w:w="600" w:type="dxa"/>
          </w:tcPr>
          <w:p w14:paraId="3C9E8CBC" w14:textId="77777777" w:rsidR="00B50050" w:rsidRDefault="00B50050" w:rsidP="0088127C">
            <w:pPr>
              <w:pStyle w:val="OtherTableBody"/>
            </w:pPr>
          </w:p>
        </w:tc>
        <w:tc>
          <w:tcPr>
            <w:tcW w:w="600" w:type="dxa"/>
          </w:tcPr>
          <w:p w14:paraId="2989D301" w14:textId="77777777" w:rsidR="00B50050" w:rsidRDefault="00B50050" w:rsidP="0088127C">
            <w:pPr>
              <w:pStyle w:val="OtherTableBody"/>
            </w:pPr>
            <w:r>
              <w:t>0247</w:t>
            </w:r>
          </w:p>
        </w:tc>
        <w:tc>
          <w:tcPr>
            <w:tcW w:w="2600" w:type="dxa"/>
          </w:tcPr>
          <w:p w14:paraId="27708483" w14:textId="77777777" w:rsidR="00B50050" w:rsidRDefault="00B50050" w:rsidP="0088127C">
            <w:pPr>
              <w:pStyle w:val="OtherTableBody"/>
            </w:pPr>
          </w:p>
        </w:tc>
        <w:tc>
          <w:tcPr>
            <w:tcW w:w="1400" w:type="dxa"/>
          </w:tcPr>
          <w:p w14:paraId="22986371" w14:textId="77777777" w:rsidR="00B50050" w:rsidRDefault="00B50050" w:rsidP="0088127C">
            <w:pPr>
              <w:pStyle w:val="OtherTableBody"/>
            </w:pPr>
            <w:r>
              <w:t>X</w:t>
            </w:r>
          </w:p>
        </w:tc>
        <w:tc>
          <w:tcPr>
            <w:tcW w:w="4200" w:type="dxa"/>
          </w:tcPr>
          <w:p w14:paraId="4B2BB553" w14:textId="77777777" w:rsidR="00B50050" w:rsidRDefault="00B50050" w:rsidP="0088127C">
            <w:pPr>
              <w:pStyle w:val="OtherTableBody"/>
            </w:pPr>
            <w:r>
              <w:t>Product not made by company</w:t>
            </w:r>
          </w:p>
        </w:tc>
      </w:tr>
      <w:tr w:rsidR="00B50050" w14:paraId="231C08F4" w14:textId="77777777" w:rsidTr="00195548">
        <w:tc>
          <w:tcPr>
            <w:tcW w:w="600" w:type="dxa"/>
          </w:tcPr>
          <w:p w14:paraId="0A2D384F" w14:textId="77777777" w:rsidR="00B50050" w:rsidRDefault="00B50050" w:rsidP="0088127C">
            <w:pPr>
              <w:pStyle w:val="OtherTableBody"/>
            </w:pPr>
          </w:p>
        </w:tc>
        <w:tc>
          <w:tcPr>
            <w:tcW w:w="600" w:type="dxa"/>
          </w:tcPr>
          <w:p w14:paraId="03D5EE78" w14:textId="77777777" w:rsidR="00B50050" w:rsidRDefault="00B50050" w:rsidP="0088127C">
            <w:pPr>
              <w:pStyle w:val="OtherTableBody"/>
            </w:pPr>
            <w:r>
              <w:t>0247</w:t>
            </w:r>
          </w:p>
        </w:tc>
        <w:tc>
          <w:tcPr>
            <w:tcW w:w="2600" w:type="dxa"/>
          </w:tcPr>
          <w:p w14:paraId="412A14CF" w14:textId="77777777" w:rsidR="00B50050" w:rsidRDefault="00B50050" w:rsidP="0088127C">
            <w:pPr>
              <w:pStyle w:val="OtherTableBody"/>
            </w:pPr>
          </w:p>
        </w:tc>
        <w:tc>
          <w:tcPr>
            <w:tcW w:w="1400" w:type="dxa"/>
          </w:tcPr>
          <w:p w14:paraId="066D3147" w14:textId="77777777" w:rsidR="00B50050" w:rsidRDefault="00B50050" w:rsidP="0088127C">
            <w:pPr>
              <w:pStyle w:val="OtherTableBody"/>
            </w:pPr>
            <w:r>
              <w:t>Y</w:t>
            </w:r>
          </w:p>
        </w:tc>
        <w:tc>
          <w:tcPr>
            <w:tcW w:w="4200" w:type="dxa"/>
          </w:tcPr>
          <w:p w14:paraId="26082FBC" w14:textId="77777777" w:rsidR="00B50050" w:rsidRDefault="00B50050" w:rsidP="0088127C">
            <w:pPr>
              <w:pStyle w:val="OtherTableBody"/>
            </w:pPr>
            <w:r>
              <w:t>Evaluation completed</w:t>
            </w:r>
          </w:p>
        </w:tc>
      </w:tr>
      <w:tr w:rsidR="00B50050" w14:paraId="07AACB74" w14:textId="77777777" w:rsidTr="00195548">
        <w:tc>
          <w:tcPr>
            <w:tcW w:w="600" w:type="dxa"/>
          </w:tcPr>
          <w:p w14:paraId="05904153" w14:textId="77777777" w:rsidR="00B50050" w:rsidRDefault="00B50050" w:rsidP="0088127C">
            <w:pPr>
              <w:pStyle w:val="OtherTableBody"/>
            </w:pPr>
            <w:r>
              <w:t>HL7</w:t>
            </w:r>
          </w:p>
        </w:tc>
        <w:tc>
          <w:tcPr>
            <w:tcW w:w="600" w:type="dxa"/>
          </w:tcPr>
          <w:p w14:paraId="0A26C7FA" w14:textId="77777777" w:rsidR="00B50050" w:rsidRDefault="00B50050" w:rsidP="0088127C">
            <w:pPr>
              <w:pStyle w:val="OtherTableBody"/>
            </w:pPr>
          </w:p>
        </w:tc>
        <w:tc>
          <w:tcPr>
            <w:tcW w:w="2600" w:type="dxa"/>
          </w:tcPr>
          <w:p w14:paraId="0CD2657D" w14:textId="77777777" w:rsidR="00B50050" w:rsidRDefault="00B50050" w:rsidP="0088127C">
            <w:pPr>
              <w:pStyle w:val="OtherTableBody"/>
            </w:pPr>
            <w:r>
              <w:t>Product Source</w:t>
            </w:r>
          </w:p>
        </w:tc>
        <w:tc>
          <w:tcPr>
            <w:tcW w:w="1400" w:type="dxa"/>
          </w:tcPr>
          <w:p w14:paraId="7E8C3191" w14:textId="77777777" w:rsidR="00B50050" w:rsidRDefault="00B50050" w:rsidP="0088127C">
            <w:pPr>
              <w:pStyle w:val="OtherTableBody"/>
            </w:pPr>
          </w:p>
        </w:tc>
        <w:tc>
          <w:tcPr>
            <w:tcW w:w="4200" w:type="dxa"/>
          </w:tcPr>
          <w:p w14:paraId="63567A9D" w14:textId="77777777" w:rsidR="00B50050" w:rsidRDefault="00B50050" w:rsidP="0088127C">
            <w:pPr>
              <w:pStyle w:val="OtherTableBody"/>
            </w:pPr>
          </w:p>
        </w:tc>
      </w:tr>
      <w:tr w:rsidR="00B50050" w14:paraId="3FF21B79" w14:textId="77777777" w:rsidTr="00195548">
        <w:tc>
          <w:tcPr>
            <w:tcW w:w="600" w:type="dxa"/>
          </w:tcPr>
          <w:p w14:paraId="3E4BE2A1" w14:textId="77777777" w:rsidR="00B50050" w:rsidRDefault="00B50050" w:rsidP="0088127C">
            <w:pPr>
              <w:pStyle w:val="OtherTableBody"/>
            </w:pPr>
          </w:p>
        </w:tc>
        <w:tc>
          <w:tcPr>
            <w:tcW w:w="600" w:type="dxa"/>
          </w:tcPr>
          <w:p w14:paraId="00420AE4" w14:textId="77777777" w:rsidR="00B50050" w:rsidRDefault="00B50050" w:rsidP="0088127C">
            <w:pPr>
              <w:pStyle w:val="OtherTableBody"/>
            </w:pPr>
            <w:r>
              <w:t>0248</w:t>
            </w:r>
          </w:p>
        </w:tc>
        <w:tc>
          <w:tcPr>
            <w:tcW w:w="2600" w:type="dxa"/>
          </w:tcPr>
          <w:p w14:paraId="00A87C7D" w14:textId="77777777" w:rsidR="00B50050" w:rsidRDefault="00B50050" w:rsidP="0088127C">
            <w:pPr>
              <w:pStyle w:val="OtherTableBody"/>
            </w:pPr>
          </w:p>
        </w:tc>
        <w:tc>
          <w:tcPr>
            <w:tcW w:w="1400" w:type="dxa"/>
          </w:tcPr>
          <w:p w14:paraId="5ABC689B" w14:textId="77777777" w:rsidR="00B50050" w:rsidRDefault="00B50050" w:rsidP="0088127C">
            <w:pPr>
              <w:pStyle w:val="OtherTableBody"/>
            </w:pPr>
            <w:r>
              <w:t>A</w:t>
            </w:r>
          </w:p>
        </w:tc>
        <w:tc>
          <w:tcPr>
            <w:tcW w:w="4200" w:type="dxa"/>
          </w:tcPr>
          <w:p w14:paraId="0905D612" w14:textId="77777777" w:rsidR="00B50050" w:rsidRDefault="00B50050" w:rsidP="0088127C">
            <w:pPr>
              <w:pStyle w:val="OtherTableBody"/>
            </w:pPr>
            <w:r>
              <w:t>Actual product involved in incident was evaluated</w:t>
            </w:r>
          </w:p>
        </w:tc>
      </w:tr>
      <w:tr w:rsidR="00B50050" w14:paraId="3E923B07" w14:textId="77777777" w:rsidTr="00195548">
        <w:tc>
          <w:tcPr>
            <w:tcW w:w="600" w:type="dxa"/>
          </w:tcPr>
          <w:p w14:paraId="4614CDDE" w14:textId="77777777" w:rsidR="00B50050" w:rsidRDefault="00B50050" w:rsidP="0088127C">
            <w:pPr>
              <w:pStyle w:val="OtherTableBody"/>
            </w:pPr>
          </w:p>
        </w:tc>
        <w:tc>
          <w:tcPr>
            <w:tcW w:w="600" w:type="dxa"/>
          </w:tcPr>
          <w:p w14:paraId="272AA07B" w14:textId="77777777" w:rsidR="00B50050" w:rsidRDefault="00B50050" w:rsidP="0088127C">
            <w:pPr>
              <w:pStyle w:val="OtherTableBody"/>
            </w:pPr>
            <w:r>
              <w:t>0248</w:t>
            </w:r>
          </w:p>
        </w:tc>
        <w:tc>
          <w:tcPr>
            <w:tcW w:w="2600" w:type="dxa"/>
          </w:tcPr>
          <w:p w14:paraId="295B5891" w14:textId="77777777" w:rsidR="00B50050" w:rsidRDefault="00B50050" w:rsidP="0088127C">
            <w:pPr>
              <w:pStyle w:val="OtherTableBody"/>
            </w:pPr>
          </w:p>
        </w:tc>
        <w:tc>
          <w:tcPr>
            <w:tcW w:w="1400" w:type="dxa"/>
          </w:tcPr>
          <w:p w14:paraId="306169E6" w14:textId="77777777" w:rsidR="00B50050" w:rsidRDefault="00B50050" w:rsidP="0088127C">
            <w:pPr>
              <w:pStyle w:val="OtherTableBody"/>
            </w:pPr>
            <w:r>
              <w:t>L</w:t>
            </w:r>
          </w:p>
        </w:tc>
        <w:tc>
          <w:tcPr>
            <w:tcW w:w="4200" w:type="dxa"/>
          </w:tcPr>
          <w:p w14:paraId="24287160" w14:textId="77777777" w:rsidR="00B50050" w:rsidRDefault="00B50050" w:rsidP="0088127C">
            <w:pPr>
              <w:pStyle w:val="OtherTableBody"/>
            </w:pPr>
            <w:r>
              <w:t>A product from the same lot as the actual product involved was evaluated</w:t>
            </w:r>
          </w:p>
        </w:tc>
      </w:tr>
      <w:tr w:rsidR="00B50050" w14:paraId="0830CCD9" w14:textId="77777777" w:rsidTr="00195548">
        <w:tc>
          <w:tcPr>
            <w:tcW w:w="600" w:type="dxa"/>
          </w:tcPr>
          <w:p w14:paraId="0AEF5C81" w14:textId="77777777" w:rsidR="00B50050" w:rsidRDefault="00B50050" w:rsidP="0088127C">
            <w:pPr>
              <w:pStyle w:val="OtherTableBody"/>
            </w:pPr>
          </w:p>
        </w:tc>
        <w:tc>
          <w:tcPr>
            <w:tcW w:w="600" w:type="dxa"/>
          </w:tcPr>
          <w:p w14:paraId="1BBC75FD" w14:textId="77777777" w:rsidR="00B50050" w:rsidRDefault="00B50050" w:rsidP="0088127C">
            <w:pPr>
              <w:pStyle w:val="OtherTableBody"/>
            </w:pPr>
            <w:r>
              <w:t>0248</w:t>
            </w:r>
          </w:p>
        </w:tc>
        <w:tc>
          <w:tcPr>
            <w:tcW w:w="2600" w:type="dxa"/>
          </w:tcPr>
          <w:p w14:paraId="28073C6F" w14:textId="77777777" w:rsidR="00B50050" w:rsidRDefault="00B50050" w:rsidP="0088127C">
            <w:pPr>
              <w:pStyle w:val="OtherTableBody"/>
            </w:pPr>
          </w:p>
        </w:tc>
        <w:tc>
          <w:tcPr>
            <w:tcW w:w="1400" w:type="dxa"/>
          </w:tcPr>
          <w:p w14:paraId="38A639C7" w14:textId="77777777" w:rsidR="00B50050" w:rsidRDefault="00B50050" w:rsidP="0088127C">
            <w:pPr>
              <w:pStyle w:val="OtherTableBody"/>
            </w:pPr>
            <w:r>
              <w:t>N</w:t>
            </w:r>
          </w:p>
        </w:tc>
        <w:tc>
          <w:tcPr>
            <w:tcW w:w="4200" w:type="dxa"/>
          </w:tcPr>
          <w:p w14:paraId="5C035DC2" w14:textId="77777777" w:rsidR="00B50050" w:rsidRDefault="00B50050" w:rsidP="0088127C">
            <w:pPr>
              <w:pStyle w:val="OtherTableBody"/>
            </w:pPr>
            <w:r>
              <w:t>A product from a controlled/non-related inventory was evaluated</w:t>
            </w:r>
          </w:p>
        </w:tc>
      </w:tr>
      <w:tr w:rsidR="00B50050" w14:paraId="426F3DA8" w14:textId="77777777" w:rsidTr="00195548">
        <w:tc>
          <w:tcPr>
            <w:tcW w:w="600" w:type="dxa"/>
          </w:tcPr>
          <w:p w14:paraId="532F4D7D" w14:textId="77777777" w:rsidR="00B50050" w:rsidRDefault="00B50050" w:rsidP="0088127C">
            <w:pPr>
              <w:pStyle w:val="OtherTableBody"/>
            </w:pPr>
          </w:p>
        </w:tc>
        <w:tc>
          <w:tcPr>
            <w:tcW w:w="600" w:type="dxa"/>
          </w:tcPr>
          <w:p w14:paraId="58BC9823" w14:textId="77777777" w:rsidR="00B50050" w:rsidRDefault="00B50050" w:rsidP="0088127C">
            <w:pPr>
              <w:pStyle w:val="OtherTableBody"/>
            </w:pPr>
            <w:r>
              <w:t>0248</w:t>
            </w:r>
          </w:p>
        </w:tc>
        <w:tc>
          <w:tcPr>
            <w:tcW w:w="2600" w:type="dxa"/>
          </w:tcPr>
          <w:p w14:paraId="56256DDA" w14:textId="77777777" w:rsidR="00B50050" w:rsidRDefault="00B50050" w:rsidP="0088127C">
            <w:pPr>
              <w:pStyle w:val="OtherTableBody"/>
            </w:pPr>
          </w:p>
        </w:tc>
        <w:tc>
          <w:tcPr>
            <w:tcW w:w="1400" w:type="dxa"/>
          </w:tcPr>
          <w:p w14:paraId="74F416B0" w14:textId="77777777" w:rsidR="00B50050" w:rsidRDefault="00B50050" w:rsidP="0088127C">
            <w:pPr>
              <w:pStyle w:val="OtherTableBody"/>
            </w:pPr>
            <w:r>
              <w:t>R</w:t>
            </w:r>
          </w:p>
        </w:tc>
        <w:tc>
          <w:tcPr>
            <w:tcW w:w="4200" w:type="dxa"/>
          </w:tcPr>
          <w:p w14:paraId="53175D9D" w14:textId="77777777" w:rsidR="00B50050" w:rsidRDefault="00B50050" w:rsidP="0088127C">
            <w:pPr>
              <w:pStyle w:val="OtherTableBody"/>
            </w:pPr>
            <w:r>
              <w:t>A product from a reserve sample was evaluated</w:t>
            </w:r>
          </w:p>
        </w:tc>
      </w:tr>
      <w:tr w:rsidR="00B50050" w14:paraId="297A47E6" w14:textId="77777777" w:rsidTr="00195548">
        <w:tc>
          <w:tcPr>
            <w:tcW w:w="600" w:type="dxa"/>
          </w:tcPr>
          <w:p w14:paraId="409D25E8" w14:textId="77777777" w:rsidR="00B50050" w:rsidRDefault="00B50050" w:rsidP="0088127C">
            <w:pPr>
              <w:pStyle w:val="OtherTableBody"/>
            </w:pPr>
            <w:r>
              <w:t>User</w:t>
            </w:r>
          </w:p>
        </w:tc>
        <w:tc>
          <w:tcPr>
            <w:tcW w:w="600" w:type="dxa"/>
          </w:tcPr>
          <w:p w14:paraId="67C400E2" w14:textId="77777777" w:rsidR="00B50050" w:rsidRDefault="00B50050" w:rsidP="0088127C">
            <w:pPr>
              <w:pStyle w:val="OtherTableBody"/>
            </w:pPr>
          </w:p>
        </w:tc>
        <w:tc>
          <w:tcPr>
            <w:tcW w:w="2600" w:type="dxa"/>
          </w:tcPr>
          <w:p w14:paraId="6562C281" w14:textId="77777777" w:rsidR="00B50050" w:rsidRDefault="00B50050" w:rsidP="0088127C">
            <w:pPr>
              <w:pStyle w:val="OtherTableBody"/>
            </w:pPr>
            <w:r>
              <w:t>Generic Product</w:t>
            </w:r>
          </w:p>
        </w:tc>
        <w:tc>
          <w:tcPr>
            <w:tcW w:w="1400" w:type="dxa"/>
          </w:tcPr>
          <w:p w14:paraId="18CCB7FE" w14:textId="77777777" w:rsidR="00B50050" w:rsidRDefault="00B50050" w:rsidP="0088127C">
            <w:pPr>
              <w:pStyle w:val="OtherTableBody"/>
            </w:pPr>
          </w:p>
        </w:tc>
        <w:tc>
          <w:tcPr>
            <w:tcW w:w="4200" w:type="dxa"/>
          </w:tcPr>
          <w:p w14:paraId="00BB38AF" w14:textId="77777777" w:rsidR="00B50050" w:rsidRDefault="00B50050" w:rsidP="0088127C">
            <w:pPr>
              <w:pStyle w:val="OtherTableBody"/>
            </w:pPr>
          </w:p>
        </w:tc>
      </w:tr>
      <w:tr w:rsidR="00B50050" w14:paraId="4CCB27A0" w14:textId="77777777" w:rsidTr="00195548">
        <w:tc>
          <w:tcPr>
            <w:tcW w:w="600" w:type="dxa"/>
          </w:tcPr>
          <w:p w14:paraId="5325107B" w14:textId="77777777" w:rsidR="00B50050" w:rsidRDefault="00B50050" w:rsidP="0088127C">
            <w:pPr>
              <w:pStyle w:val="OtherTableBody"/>
            </w:pPr>
          </w:p>
        </w:tc>
        <w:tc>
          <w:tcPr>
            <w:tcW w:w="600" w:type="dxa"/>
          </w:tcPr>
          <w:p w14:paraId="4FF6206D" w14:textId="77777777" w:rsidR="00B50050" w:rsidRDefault="00B50050" w:rsidP="0088127C">
            <w:pPr>
              <w:pStyle w:val="OtherTableBody"/>
            </w:pPr>
            <w:r>
              <w:t>0249</w:t>
            </w:r>
          </w:p>
        </w:tc>
        <w:tc>
          <w:tcPr>
            <w:tcW w:w="2600" w:type="dxa"/>
          </w:tcPr>
          <w:p w14:paraId="3046E0BF" w14:textId="77777777" w:rsidR="00B50050" w:rsidRDefault="00B50050" w:rsidP="0088127C">
            <w:pPr>
              <w:pStyle w:val="OtherTableBody"/>
            </w:pPr>
          </w:p>
        </w:tc>
        <w:tc>
          <w:tcPr>
            <w:tcW w:w="1400" w:type="dxa"/>
          </w:tcPr>
          <w:p w14:paraId="2A28CF7D" w14:textId="77777777" w:rsidR="00B50050" w:rsidRDefault="00B50050" w:rsidP="0088127C">
            <w:pPr>
              <w:pStyle w:val="OtherTableBody"/>
            </w:pPr>
            <w:r>
              <w:t>...</w:t>
            </w:r>
          </w:p>
        </w:tc>
        <w:tc>
          <w:tcPr>
            <w:tcW w:w="4200" w:type="dxa"/>
          </w:tcPr>
          <w:p w14:paraId="7AACA88D" w14:textId="77777777" w:rsidR="00B50050" w:rsidRDefault="00B50050" w:rsidP="0088127C">
            <w:pPr>
              <w:pStyle w:val="OtherTableBody"/>
            </w:pPr>
            <w:r>
              <w:t>No suggested values defined</w:t>
            </w:r>
          </w:p>
        </w:tc>
      </w:tr>
      <w:tr w:rsidR="00B50050" w14:paraId="5D67E317" w14:textId="77777777" w:rsidTr="00195548">
        <w:tc>
          <w:tcPr>
            <w:tcW w:w="600" w:type="dxa"/>
          </w:tcPr>
          <w:p w14:paraId="28BC0F73" w14:textId="77777777" w:rsidR="00B50050" w:rsidRDefault="00B50050" w:rsidP="0088127C">
            <w:pPr>
              <w:pStyle w:val="OtherTableBody"/>
            </w:pPr>
            <w:r>
              <w:t>HL7</w:t>
            </w:r>
          </w:p>
        </w:tc>
        <w:tc>
          <w:tcPr>
            <w:tcW w:w="600" w:type="dxa"/>
          </w:tcPr>
          <w:p w14:paraId="51A97EF3" w14:textId="77777777" w:rsidR="00B50050" w:rsidRDefault="00B50050" w:rsidP="0088127C">
            <w:pPr>
              <w:pStyle w:val="OtherTableBody"/>
            </w:pPr>
          </w:p>
        </w:tc>
        <w:tc>
          <w:tcPr>
            <w:tcW w:w="2600" w:type="dxa"/>
          </w:tcPr>
          <w:p w14:paraId="6E7817C0" w14:textId="77777777" w:rsidR="00B50050" w:rsidRDefault="00B50050" w:rsidP="0088127C">
            <w:pPr>
              <w:pStyle w:val="OtherTableBody"/>
            </w:pPr>
            <w:r>
              <w:t>Relatedness Assessment</w:t>
            </w:r>
          </w:p>
        </w:tc>
        <w:tc>
          <w:tcPr>
            <w:tcW w:w="1400" w:type="dxa"/>
          </w:tcPr>
          <w:p w14:paraId="10341B09" w14:textId="77777777" w:rsidR="00B50050" w:rsidRDefault="00B50050" w:rsidP="0088127C">
            <w:pPr>
              <w:pStyle w:val="OtherTableBody"/>
            </w:pPr>
          </w:p>
        </w:tc>
        <w:tc>
          <w:tcPr>
            <w:tcW w:w="4200" w:type="dxa"/>
          </w:tcPr>
          <w:p w14:paraId="39FDEC88" w14:textId="77777777" w:rsidR="00B50050" w:rsidRDefault="00B50050" w:rsidP="0088127C">
            <w:pPr>
              <w:pStyle w:val="OtherTableBody"/>
            </w:pPr>
          </w:p>
        </w:tc>
      </w:tr>
      <w:tr w:rsidR="00B50050" w14:paraId="16CA73DA" w14:textId="77777777" w:rsidTr="00195548">
        <w:tc>
          <w:tcPr>
            <w:tcW w:w="600" w:type="dxa"/>
          </w:tcPr>
          <w:p w14:paraId="757FC058" w14:textId="77777777" w:rsidR="00B50050" w:rsidRDefault="00B50050" w:rsidP="0088127C">
            <w:pPr>
              <w:pStyle w:val="OtherTableBody"/>
            </w:pPr>
          </w:p>
        </w:tc>
        <w:tc>
          <w:tcPr>
            <w:tcW w:w="600" w:type="dxa"/>
          </w:tcPr>
          <w:p w14:paraId="4102EBC0" w14:textId="77777777" w:rsidR="00B50050" w:rsidRDefault="00B50050" w:rsidP="0088127C">
            <w:pPr>
              <w:pStyle w:val="OtherTableBody"/>
            </w:pPr>
            <w:r>
              <w:t>0250</w:t>
            </w:r>
          </w:p>
        </w:tc>
        <w:tc>
          <w:tcPr>
            <w:tcW w:w="2600" w:type="dxa"/>
          </w:tcPr>
          <w:p w14:paraId="281B014A" w14:textId="77777777" w:rsidR="00B50050" w:rsidRDefault="00B50050" w:rsidP="0088127C">
            <w:pPr>
              <w:pStyle w:val="OtherTableBody"/>
            </w:pPr>
          </w:p>
        </w:tc>
        <w:tc>
          <w:tcPr>
            <w:tcW w:w="1400" w:type="dxa"/>
          </w:tcPr>
          <w:p w14:paraId="2F0D33DF" w14:textId="77777777" w:rsidR="00B50050" w:rsidRDefault="00B50050" w:rsidP="0088127C">
            <w:pPr>
              <w:pStyle w:val="OtherTableBody"/>
            </w:pPr>
            <w:r>
              <w:t>H</w:t>
            </w:r>
          </w:p>
        </w:tc>
        <w:tc>
          <w:tcPr>
            <w:tcW w:w="4200" w:type="dxa"/>
          </w:tcPr>
          <w:p w14:paraId="288BD080" w14:textId="77777777" w:rsidR="00B50050" w:rsidRDefault="00B50050" w:rsidP="0088127C">
            <w:pPr>
              <w:pStyle w:val="OtherTableBody"/>
            </w:pPr>
            <w:r>
              <w:t>Highly probable</w:t>
            </w:r>
          </w:p>
        </w:tc>
      </w:tr>
      <w:tr w:rsidR="00B50050" w14:paraId="5CBA6DAB" w14:textId="77777777" w:rsidTr="00195548">
        <w:tc>
          <w:tcPr>
            <w:tcW w:w="600" w:type="dxa"/>
          </w:tcPr>
          <w:p w14:paraId="6FCB3242" w14:textId="77777777" w:rsidR="00B50050" w:rsidRDefault="00B50050" w:rsidP="0088127C">
            <w:pPr>
              <w:pStyle w:val="OtherTableBody"/>
            </w:pPr>
          </w:p>
        </w:tc>
        <w:tc>
          <w:tcPr>
            <w:tcW w:w="600" w:type="dxa"/>
          </w:tcPr>
          <w:p w14:paraId="6153F36E" w14:textId="77777777" w:rsidR="00B50050" w:rsidRDefault="00B50050" w:rsidP="0088127C">
            <w:pPr>
              <w:pStyle w:val="OtherTableBody"/>
            </w:pPr>
            <w:r>
              <w:t>0250</w:t>
            </w:r>
          </w:p>
        </w:tc>
        <w:tc>
          <w:tcPr>
            <w:tcW w:w="2600" w:type="dxa"/>
          </w:tcPr>
          <w:p w14:paraId="6CAE9AB3" w14:textId="77777777" w:rsidR="00B50050" w:rsidRDefault="00B50050" w:rsidP="0088127C">
            <w:pPr>
              <w:pStyle w:val="OtherTableBody"/>
            </w:pPr>
          </w:p>
        </w:tc>
        <w:tc>
          <w:tcPr>
            <w:tcW w:w="1400" w:type="dxa"/>
          </w:tcPr>
          <w:p w14:paraId="0171B9C5" w14:textId="77777777" w:rsidR="00B50050" w:rsidRDefault="00B50050" w:rsidP="0088127C">
            <w:pPr>
              <w:pStyle w:val="OtherTableBody"/>
            </w:pPr>
            <w:r>
              <w:t>I</w:t>
            </w:r>
          </w:p>
        </w:tc>
        <w:tc>
          <w:tcPr>
            <w:tcW w:w="4200" w:type="dxa"/>
          </w:tcPr>
          <w:p w14:paraId="02F06E0C" w14:textId="77777777" w:rsidR="00B50050" w:rsidRDefault="00B50050" w:rsidP="0088127C">
            <w:pPr>
              <w:pStyle w:val="OtherTableBody"/>
            </w:pPr>
            <w:r>
              <w:t>Improbable</w:t>
            </w:r>
          </w:p>
        </w:tc>
      </w:tr>
      <w:tr w:rsidR="00B50050" w14:paraId="7D7096F1" w14:textId="77777777" w:rsidTr="00195548">
        <w:tc>
          <w:tcPr>
            <w:tcW w:w="600" w:type="dxa"/>
          </w:tcPr>
          <w:p w14:paraId="770E1E02" w14:textId="77777777" w:rsidR="00B50050" w:rsidRDefault="00B50050" w:rsidP="0088127C">
            <w:pPr>
              <w:pStyle w:val="OtherTableBody"/>
            </w:pPr>
          </w:p>
        </w:tc>
        <w:tc>
          <w:tcPr>
            <w:tcW w:w="600" w:type="dxa"/>
          </w:tcPr>
          <w:p w14:paraId="73A21EFF" w14:textId="77777777" w:rsidR="00B50050" w:rsidRDefault="00B50050" w:rsidP="0088127C">
            <w:pPr>
              <w:pStyle w:val="OtherTableBody"/>
            </w:pPr>
            <w:r>
              <w:t>0250</w:t>
            </w:r>
          </w:p>
        </w:tc>
        <w:tc>
          <w:tcPr>
            <w:tcW w:w="2600" w:type="dxa"/>
          </w:tcPr>
          <w:p w14:paraId="2D8C089C" w14:textId="77777777" w:rsidR="00B50050" w:rsidRDefault="00B50050" w:rsidP="0088127C">
            <w:pPr>
              <w:pStyle w:val="OtherTableBody"/>
            </w:pPr>
          </w:p>
        </w:tc>
        <w:tc>
          <w:tcPr>
            <w:tcW w:w="1400" w:type="dxa"/>
          </w:tcPr>
          <w:p w14:paraId="703318C5" w14:textId="77777777" w:rsidR="00B50050" w:rsidRDefault="00B50050" w:rsidP="0088127C">
            <w:pPr>
              <w:pStyle w:val="OtherTableBody"/>
            </w:pPr>
            <w:r>
              <w:t>M</w:t>
            </w:r>
          </w:p>
        </w:tc>
        <w:tc>
          <w:tcPr>
            <w:tcW w:w="4200" w:type="dxa"/>
          </w:tcPr>
          <w:p w14:paraId="734A1E12" w14:textId="77777777" w:rsidR="00B50050" w:rsidRDefault="00B50050" w:rsidP="0088127C">
            <w:pPr>
              <w:pStyle w:val="OtherTableBody"/>
            </w:pPr>
            <w:r>
              <w:t>Moderately probable</w:t>
            </w:r>
          </w:p>
        </w:tc>
      </w:tr>
      <w:tr w:rsidR="00B50050" w14:paraId="6FB7695E" w14:textId="77777777" w:rsidTr="00195548">
        <w:tc>
          <w:tcPr>
            <w:tcW w:w="600" w:type="dxa"/>
          </w:tcPr>
          <w:p w14:paraId="635B85DF" w14:textId="77777777" w:rsidR="00B50050" w:rsidRDefault="00B50050" w:rsidP="0088127C">
            <w:pPr>
              <w:pStyle w:val="OtherTableBody"/>
            </w:pPr>
          </w:p>
        </w:tc>
        <w:tc>
          <w:tcPr>
            <w:tcW w:w="600" w:type="dxa"/>
          </w:tcPr>
          <w:p w14:paraId="492BB29F" w14:textId="77777777" w:rsidR="00B50050" w:rsidRDefault="00B50050" w:rsidP="0088127C">
            <w:pPr>
              <w:pStyle w:val="OtherTableBody"/>
            </w:pPr>
            <w:r>
              <w:t>0250</w:t>
            </w:r>
          </w:p>
        </w:tc>
        <w:tc>
          <w:tcPr>
            <w:tcW w:w="2600" w:type="dxa"/>
          </w:tcPr>
          <w:p w14:paraId="2C706C35" w14:textId="77777777" w:rsidR="00B50050" w:rsidRDefault="00B50050" w:rsidP="0088127C">
            <w:pPr>
              <w:pStyle w:val="OtherTableBody"/>
            </w:pPr>
          </w:p>
        </w:tc>
        <w:tc>
          <w:tcPr>
            <w:tcW w:w="1400" w:type="dxa"/>
          </w:tcPr>
          <w:p w14:paraId="6FF3FD0D" w14:textId="77777777" w:rsidR="00B50050" w:rsidRDefault="00B50050" w:rsidP="0088127C">
            <w:pPr>
              <w:pStyle w:val="OtherTableBody"/>
            </w:pPr>
            <w:r>
              <w:t>N</w:t>
            </w:r>
          </w:p>
        </w:tc>
        <w:tc>
          <w:tcPr>
            <w:tcW w:w="4200" w:type="dxa"/>
          </w:tcPr>
          <w:p w14:paraId="7E3FC6B7" w14:textId="77777777" w:rsidR="00B50050" w:rsidRDefault="00B50050" w:rsidP="0088127C">
            <w:pPr>
              <w:pStyle w:val="OtherTableBody"/>
            </w:pPr>
            <w:r>
              <w:t>Not related</w:t>
            </w:r>
          </w:p>
        </w:tc>
      </w:tr>
      <w:tr w:rsidR="00B50050" w14:paraId="06CB1FAB" w14:textId="77777777" w:rsidTr="00195548">
        <w:tc>
          <w:tcPr>
            <w:tcW w:w="600" w:type="dxa"/>
          </w:tcPr>
          <w:p w14:paraId="6A5223F9" w14:textId="77777777" w:rsidR="00B50050" w:rsidRDefault="00B50050" w:rsidP="0088127C">
            <w:pPr>
              <w:pStyle w:val="OtherTableBody"/>
            </w:pPr>
          </w:p>
        </w:tc>
        <w:tc>
          <w:tcPr>
            <w:tcW w:w="600" w:type="dxa"/>
          </w:tcPr>
          <w:p w14:paraId="6C3AE5CA" w14:textId="77777777" w:rsidR="00B50050" w:rsidRDefault="00B50050" w:rsidP="0088127C">
            <w:pPr>
              <w:pStyle w:val="OtherTableBody"/>
            </w:pPr>
            <w:r>
              <w:t>0250</w:t>
            </w:r>
          </w:p>
        </w:tc>
        <w:tc>
          <w:tcPr>
            <w:tcW w:w="2600" w:type="dxa"/>
          </w:tcPr>
          <w:p w14:paraId="2A8E6A86" w14:textId="77777777" w:rsidR="00B50050" w:rsidRDefault="00B50050" w:rsidP="0088127C">
            <w:pPr>
              <w:pStyle w:val="OtherTableBody"/>
            </w:pPr>
          </w:p>
        </w:tc>
        <w:tc>
          <w:tcPr>
            <w:tcW w:w="1400" w:type="dxa"/>
          </w:tcPr>
          <w:p w14:paraId="34995F23" w14:textId="77777777" w:rsidR="00B50050" w:rsidRDefault="00B50050" w:rsidP="0088127C">
            <w:pPr>
              <w:pStyle w:val="OtherTableBody"/>
            </w:pPr>
            <w:r>
              <w:t>S</w:t>
            </w:r>
          </w:p>
        </w:tc>
        <w:tc>
          <w:tcPr>
            <w:tcW w:w="4200" w:type="dxa"/>
          </w:tcPr>
          <w:p w14:paraId="7AE38DFD" w14:textId="77777777" w:rsidR="00B50050" w:rsidRDefault="00B50050" w:rsidP="0088127C">
            <w:pPr>
              <w:pStyle w:val="OtherTableBody"/>
            </w:pPr>
            <w:r>
              <w:t>Somewhat probable</w:t>
            </w:r>
          </w:p>
        </w:tc>
      </w:tr>
      <w:tr w:rsidR="00B50050" w14:paraId="66EDC1E1" w14:textId="77777777" w:rsidTr="00195548">
        <w:tc>
          <w:tcPr>
            <w:tcW w:w="600" w:type="dxa"/>
          </w:tcPr>
          <w:p w14:paraId="398AA73B" w14:textId="77777777" w:rsidR="00B50050" w:rsidRDefault="00B50050" w:rsidP="0088127C">
            <w:pPr>
              <w:pStyle w:val="OtherTableBody"/>
            </w:pPr>
            <w:r>
              <w:t>HL7</w:t>
            </w:r>
          </w:p>
        </w:tc>
        <w:tc>
          <w:tcPr>
            <w:tcW w:w="600" w:type="dxa"/>
          </w:tcPr>
          <w:p w14:paraId="173E608C" w14:textId="77777777" w:rsidR="00B50050" w:rsidRDefault="00B50050" w:rsidP="0088127C">
            <w:pPr>
              <w:pStyle w:val="OtherTableBody"/>
            </w:pPr>
          </w:p>
        </w:tc>
        <w:tc>
          <w:tcPr>
            <w:tcW w:w="2600" w:type="dxa"/>
          </w:tcPr>
          <w:p w14:paraId="4F0A93BB" w14:textId="77777777" w:rsidR="00B50050" w:rsidRDefault="00B50050" w:rsidP="0088127C">
            <w:pPr>
              <w:pStyle w:val="OtherTableBody"/>
            </w:pPr>
            <w:r>
              <w:t>Action Taken in Response to the Event</w:t>
            </w:r>
          </w:p>
        </w:tc>
        <w:tc>
          <w:tcPr>
            <w:tcW w:w="1400" w:type="dxa"/>
          </w:tcPr>
          <w:p w14:paraId="63D2419A" w14:textId="77777777" w:rsidR="00B50050" w:rsidRDefault="00B50050" w:rsidP="0088127C">
            <w:pPr>
              <w:pStyle w:val="OtherTableBody"/>
            </w:pPr>
          </w:p>
        </w:tc>
        <w:tc>
          <w:tcPr>
            <w:tcW w:w="4200" w:type="dxa"/>
          </w:tcPr>
          <w:p w14:paraId="142B9487" w14:textId="77777777" w:rsidR="00B50050" w:rsidRDefault="00B50050" w:rsidP="0088127C">
            <w:pPr>
              <w:pStyle w:val="OtherTableBody"/>
            </w:pPr>
          </w:p>
        </w:tc>
      </w:tr>
      <w:tr w:rsidR="00B50050" w14:paraId="24CC66E6" w14:textId="77777777" w:rsidTr="00195548">
        <w:tc>
          <w:tcPr>
            <w:tcW w:w="600" w:type="dxa"/>
          </w:tcPr>
          <w:p w14:paraId="4A33AF7A" w14:textId="77777777" w:rsidR="00B50050" w:rsidRDefault="00B50050" w:rsidP="0088127C">
            <w:pPr>
              <w:pStyle w:val="OtherTableBody"/>
            </w:pPr>
          </w:p>
        </w:tc>
        <w:tc>
          <w:tcPr>
            <w:tcW w:w="600" w:type="dxa"/>
          </w:tcPr>
          <w:p w14:paraId="3BDFB3E3" w14:textId="77777777" w:rsidR="00B50050" w:rsidRDefault="00B50050" w:rsidP="0088127C">
            <w:pPr>
              <w:pStyle w:val="OtherTableBody"/>
            </w:pPr>
            <w:r>
              <w:t>0251</w:t>
            </w:r>
          </w:p>
        </w:tc>
        <w:tc>
          <w:tcPr>
            <w:tcW w:w="2600" w:type="dxa"/>
          </w:tcPr>
          <w:p w14:paraId="1004D9C5" w14:textId="77777777" w:rsidR="00B50050" w:rsidRDefault="00B50050" w:rsidP="0088127C">
            <w:pPr>
              <w:pStyle w:val="OtherTableBody"/>
            </w:pPr>
          </w:p>
        </w:tc>
        <w:tc>
          <w:tcPr>
            <w:tcW w:w="1400" w:type="dxa"/>
          </w:tcPr>
          <w:p w14:paraId="252306ED" w14:textId="77777777" w:rsidR="00B50050" w:rsidRDefault="00B50050" w:rsidP="0088127C">
            <w:pPr>
              <w:pStyle w:val="OtherTableBody"/>
            </w:pPr>
            <w:r>
              <w:t>DI</w:t>
            </w:r>
          </w:p>
        </w:tc>
        <w:tc>
          <w:tcPr>
            <w:tcW w:w="4200" w:type="dxa"/>
          </w:tcPr>
          <w:p w14:paraId="4BCD79F4" w14:textId="77777777" w:rsidR="00B50050" w:rsidRDefault="00B50050" w:rsidP="0088127C">
            <w:pPr>
              <w:pStyle w:val="OtherTableBody"/>
            </w:pPr>
            <w:r>
              <w:t>Product dose or frequency of use increased</w:t>
            </w:r>
          </w:p>
        </w:tc>
      </w:tr>
      <w:tr w:rsidR="00B50050" w14:paraId="094F5A4B" w14:textId="77777777" w:rsidTr="00195548">
        <w:tc>
          <w:tcPr>
            <w:tcW w:w="600" w:type="dxa"/>
          </w:tcPr>
          <w:p w14:paraId="5094568D" w14:textId="77777777" w:rsidR="00B50050" w:rsidRDefault="00B50050" w:rsidP="0088127C">
            <w:pPr>
              <w:pStyle w:val="OtherTableBody"/>
            </w:pPr>
          </w:p>
        </w:tc>
        <w:tc>
          <w:tcPr>
            <w:tcW w:w="600" w:type="dxa"/>
          </w:tcPr>
          <w:p w14:paraId="65C9469F" w14:textId="77777777" w:rsidR="00B50050" w:rsidRDefault="00B50050" w:rsidP="0088127C">
            <w:pPr>
              <w:pStyle w:val="OtherTableBody"/>
            </w:pPr>
            <w:r>
              <w:t>0251</w:t>
            </w:r>
          </w:p>
        </w:tc>
        <w:tc>
          <w:tcPr>
            <w:tcW w:w="2600" w:type="dxa"/>
          </w:tcPr>
          <w:p w14:paraId="75A73513" w14:textId="77777777" w:rsidR="00B50050" w:rsidRDefault="00B50050" w:rsidP="0088127C">
            <w:pPr>
              <w:pStyle w:val="OtherTableBody"/>
            </w:pPr>
          </w:p>
        </w:tc>
        <w:tc>
          <w:tcPr>
            <w:tcW w:w="1400" w:type="dxa"/>
          </w:tcPr>
          <w:p w14:paraId="2AAC08A6" w14:textId="77777777" w:rsidR="00B50050" w:rsidRDefault="00B50050" w:rsidP="0088127C">
            <w:pPr>
              <w:pStyle w:val="OtherTableBody"/>
            </w:pPr>
            <w:r>
              <w:t>DR</w:t>
            </w:r>
          </w:p>
        </w:tc>
        <w:tc>
          <w:tcPr>
            <w:tcW w:w="4200" w:type="dxa"/>
          </w:tcPr>
          <w:p w14:paraId="24D48DC4" w14:textId="77777777" w:rsidR="00B50050" w:rsidRDefault="00B50050" w:rsidP="0088127C">
            <w:pPr>
              <w:pStyle w:val="OtherTableBody"/>
            </w:pPr>
            <w:r>
              <w:t>Product dose or frequency of use reduced</w:t>
            </w:r>
          </w:p>
        </w:tc>
      </w:tr>
      <w:tr w:rsidR="00B50050" w14:paraId="3C432A5C" w14:textId="77777777" w:rsidTr="00195548">
        <w:tc>
          <w:tcPr>
            <w:tcW w:w="600" w:type="dxa"/>
          </w:tcPr>
          <w:p w14:paraId="4447AAAA" w14:textId="77777777" w:rsidR="00B50050" w:rsidRDefault="00B50050" w:rsidP="0088127C">
            <w:pPr>
              <w:pStyle w:val="OtherTableBody"/>
            </w:pPr>
          </w:p>
        </w:tc>
        <w:tc>
          <w:tcPr>
            <w:tcW w:w="600" w:type="dxa"/>
          </w:tcPr>
          <w:p w14:paraId="0C6B172C" w14:textId="77777777" w:rsidR="00B50050" w:rsidRDefault="00B50050" w:rsidP="0088127C">
            <w:pPr>
              <w:pStyle w:val="OtherTableBody"/>
            </w:pPr>
            <w:r>
              <w:t>0251</w:t>
            </w:r>
          </w:p>
        </w:tc>
        <w:tc>
          <w:tcPr>
            <w:tcW w:w="2600" w:type="dxa"/>
          </w:tcPr>
          <w:p w14:paraId="0364BD8B" w14:textId="77777777" w:rsidR="00B50050" w:rsidRDefault="00B50050" w:rsidP="0088127C">
            <w:pPr>
              <w:pStyle w:val="OtherTableBody"/>
            </w:pPr>
          </w:p>
        </w:tc>
        <w:tc>
          <w:tcPr>
            <w:tcW w:w="1400" w:type="dxa"/>
          </w:tcPr>
          <w:p w14:paraId="4AC826B5" w14:textId="77777777" w:rsidR="00B50050" w:rsidRDefault="00B50050" w:rsidP="0088127C">
            <w:pPr>
              <w:pStyle w:val="OtherTableBody"/>
            </w:pPr>
            <w:r>
              <w:t>N</w:t>
            </w:r>
          </w:p>
        </w:tc>
        <w:tc>
          <w:tcPr>
            <w:tcW w:w="4200" w:type="dxa"/>
          </w:tcPr>
          <w:p w14:paraId="7B81C3D8" w14:textId="77777777" w:rsidR="00B50050" w:rsidRDefault="00B50050" w:rsidP="0088127C">
            <w:pPr>
              <w:pStyle w:val="OtherTableBody"/>
            </w:pPr>
            <w:r>
              <w:t>None</w:t>
            </w:r>
          </w:p>
        </w:tc>
      </w:tr>
      <w:tr w:rsidR="00B50050" w14:paraId="09B64F21" w14:textId="77777777" w:rsidTr="00195548">
        <w:tc>
          <w:tcPr>
            <w:tcW w:w="600" w:type="dxa"/>
          </w:tcPr>
          <w:p w14:paraId="77BCCCAE" w14:textId="77777777" w:rsidR="00B50050" w:rsidRDefault="00B50050" w:rsidP="0088127C">
            <w:pPr>
              <w:pStyle w:val="OtherTableBody"/>
            </w:pPr>
          </w:p>
        </w:tc>
        <w:tc>
          <w:tcPr>
            <w:tcW w:w="600" w:type="dxa"/>
          </w:tcPr>
          <w:p w14:paraId="2105376F" w14:textId="77777777" w:rsidR="00B50050" w:rsidRDefault="00B50050" w:rsidP="0088127C">
            <w:pPr>
              <w:pStyle w:val="OtherTableBody"/>
            </w:pPr>
            <w:r>
              <w:t>0251</w:t>
            </w:r>
          </w:p>
        </w:tc>
        <w:tc>
          <w:tcPr>
            <w:tcW w:w="2600" w:type="dxa"/>
          </w:tcPr>
          <w:p w14:paraId="602C597D" w14:textId="77777777" w:rsidR="00B50050" w:rsidRDefault="00B50050" w:rsidP="0088127C">
            <w:pPr>
              <w:pStyle w:val="OtherTableBody"/>
            </w:pPr>
          </w:p>
        </w:tc>
        <w:tc>
          <w:tcPr>
            <w:tcW w:w="1400" w:type="dxa"/>
          </w:tcPr>
          <w:p w14:paraId="20720B25" w14:textId="77777777" w:rsidR="00B50050" w:rsidRDefault="00B50050" w:rsidP="0088127C">
            <w:pPr>
              <w:pStyle w:val="OtherTableBody"/>
            </w:pPr>
            <w:r>
              <w:t>OT</w:t>
            </w:r>
          </w:p>
        </w:tc>
        <w:tc>
          <w:tcPr>
            <w:tcW w:w="4200" w:type="dxa"/>
          </w:tcPr>
          <w:p w14:paraId="52225226" w14:textId="77777777" w:rsidR="00B50050" w:rsidRDefault="00B50050" w:rsidP="0088127C">
            <w:pPr>
              <w:pStyle w:val="OtherTableBody"/>
            </w:pPr>
            <w:r>
              <w:t>Other</w:t>
            </w:r>
          </w:p>
        </w:tc>
      </w:tr>
      <w:tr w:rsidR="00B50050" w14:paraId="6AE327EB" w14:textId="77777777" w:rsidTr="00195548">
        <w:tc>
          <w:tcPr>
            <w:tcW w:w="600" w:type="dxa"/>
          </w:tcPr>
          <w:p w14:paraId="320657DE" w14:textId="77777777" w:rsidR="00B50050" w:rsidRDefault="00B50050" w:rsidP="0088127C">
            <w:pPr>
              <w:pStyle w:val="OtherTableBody"/>
            </w:pPr>
          </w:p>
        </w:tc>
        <w:tc>
          <w:tcPr>
            <w:tcW w:w="600" w:type="dxa"/>
          </w:tcPr>
          <w:p w14:paraId="38659FF0" w14:textId="77777777" w:rsidR="00B50050" w:rsidRDefault="00B50050" w:rsidP="0088127C">
            <w:pPr>
              <w:pStyle w:val="OtherTableBody"/>
            </w:pPr>
            <w:r>
              <w:t>0251</w:t>
            </w:r>
          </w:p>
        </w:tc>
        <w:tc>
          <w:tcPr>
            <w:tcW w:w="2600" w:type="dxa"/>
          </w:tcPr>
          <w:p w14:paraId="2DB58E2F" w14:textId="77777777" w:rsidR="00B50050" w:rsidRDefault="00B50050" w:rsidP="0088127C">
            <w:pPr>
              <w:pStyle w:val="OtherTableBody"/>
            </w:pPr>
          </w:p>
        </w:tc>
        <w:tc>
          <w:tcPr>
            <w:tcW w:w="1400" w:type="dxa"/>
          </w:tcPr>
          <w:p w14:paraId="291C6C4E" w14:textId="77777777" w:rsidR="00B50050" w:rsidRDefault="00B50050" w:rsidP="0088127C">
            <w:pPr>
              <w:pStyle w:val="OtherTableBody"/>
            </w:pPr>
            <w:r>
              <w:t>WP</w:t>
            </w:r>
          </w:p>
        </w:tc>
        <w:tc>
          <w:tcPr>
            <w:tcW w:w="4200" w:type="dxa"/>
          </w:tcPr>
          <w:p w14:paraId="4273ADE6" w14:textId="77777777" w:rsidR="00B50050" w:rsidRDefault="00B50050" w:rsidP="0088127C">
            <w:pPr>
              <w:pStyle w:val="OtherTableBody"/>
            </w:pPr>
            <w:r>
              <w:t>Product withdrawn permanently</w:t>
            </w:r>
          </w:p>
        </w:tc>
      </w:tr>
      <w:tr w:rsidR="00B50050" w14:paraId="59E14E61" w14:textId="77777777" w:rsidTr="00195548">
        <w:tc>
          <w:tcPr>
            <w:tcW w:w="600" w:type="dxa"/>
          </w:tcPr>
          <w:p w14:paraId="277F5AA2" w14:textId="77777777" w:rsidR="00B50050" w:rsidRDefault="00B50050" w:rsidP="0088127C">
            <w:pPr>
              <w:pStyle w:val="OtherTableBody"/>
            </w:pPr>
          </w:p>
        </w:tc>
        <w:tc>
          <w:tcPr>
            <w:tcW w:w="600" w:type="dxa"/>
          </w:tcPr>
          <w:p w14:paraId="5BC4C0DB" w14:textId="77777777" w:rsidR="00B50050" w:rsidRDefault="00B50050" w:rsidP="0088127C">
            <w:pPr>
              <w:pStyle w:val="OtherTableBody"/>
            </w:pPr>
            <w:r>
              <w:t>0251</w:t>
            </w:r>
          </w:p>
        </w:tc>
        <w:tc>
          <w:tcPr>
            <w:tcW w:w="2600" w:type="dxa"/>
          </w:tcPr>
          <w:p w14:paraId="262780C1" w14:textId="77777777" w:rsidR="00B50050" w:rsidRDefault="00B50050" w:rsidP="0088127C">
            <w:pPr>
              <w:pStyle w:val="OtherTableBody"/>
            </w:pPr>
          </w:p>
        </w:tc>
        <w:tc>
          <w:tcPr>
            <w:tcW w:w="1400" w:type="dxa"/>
          </w:tcPr>
          <w:p w14:paraId="548334DE" w14:textId="77777777" w:rsidR="00B50050" w:rsidRDefault="00B50050" w:rsidP="0088127C">
            <w:pPr>
              <w:pStyle w:val="OtherTableBody"/>
            </w:pPr>
            <w:r>
              <w:t>WT</w:t>
            </w:r>
          </w:p>
        </w:tc>
        <w:tc>
          <w:tcPr>
            <w:tcW w:w="4200" w:type="dxa"/>
          </w:tcPr>
          <w:p w14:paraId="489010CC" w14:textId="77777777" w:rsidR="00B50050" w:rsidRDefault="00B50050" w:rsidP="0088127C">
            <w:pPr>
              <w:pStyle w:val="OtherTableBody"/>
            </w:pPr>
            <w:r>
              <w:t>Product withdrawn temporarily</w:t>
            </w:r>
          </w:p>
        </w:tc>
      </w:tr>
      <w:tr w:rsidR="00B50050" w14:paraId="02B6F8FA" w14:textId="77777777" w:rsidTr="00195548">
        <w:tc>
          <w:tcPr>
            <w:tcW w:w="600" w:type="dxa"/>
          </w:tcPr>
          <w:p w14:paraId="3388CB23" w14:textId="77777777" w:rsidR="00B50050" w:rsidRDefault="00B50050" w:rsidP="0088127C">
            <w:pPr>
              <w:pStyle w:val="OtherTableBody"/>
            </w:pPr>
            <w:r>
              <w:t>HL7</w:t>
            </w:r>
          </w:p>
        </w:tc>
        <w:tc>
          <w:tcPr>
            <w:tcW w:w="600" w:type="dxa"/>
          </w:tcPr>
          <w:p w14:paraId="21E5C6C6" w14:textId="77777777" w:rsidR="00B50050" w:rsidRDefault="00B50050" w:rsidP="0088127C">
            <w:pPr>
              <w:pStyle w:val="OtherTableBody"/>
            </w:pPr>
          </w:p>
        </w:tc>
        <w:tc>
          <w:tcPr>
            <w:tcW w:w="2600" w:type="dxa"/>
          </w:tcPr>
          <w:p w14:paraId="0707513B" w14:textId="77777777" w:rsidR="00B50050" w:rsidRDefault="00B50050" w:rsidP="0088127C">
            <w:pPr>
              <w:pStyle w:val="OtherTableBody"/>
            </w:pPr>
            <w:r>
              <w:t>Causality Observations</w:t>
            </w:r>
          </w:p>
        </w:tc>
        <w:tc>
          <w:tcPr>
            <w:tcW w:w="1400" w:type="dxa"/>
          </w:tcPr>
          <w:p w14:paraId="3EC3F9DC" w14:textId="77777777" w:rsidR="00B50050" w:rsidRDefault="00B50050" w:rsidP="0088127C">
            <w:pPr>
              <w:pStyle w:val="OtherTableBody"/>
            </w:pPr>
          </w:p>
        </w:tc>
        <w:tc>
          <w:tcPr>
            <w:tcW w:w="4200" w:type="dxa"/>
          </w:tcPr>
          <w:p w14:paraId="7F5533F3" w14:textId="77777777" w:rsidR="00B50050" w:rsidRDefault="00B50050" w:rsidP="0088127C">
            <w:pPr>
              <w:pStyle w:val="OtherTableBody"/>
            </w:pPr>
          </w:p>
        </w:tc>
      </w:tr>
      <w:tr w:rsidR="00B50050" w14:paraId="5DD10DDB" w14:textId="77777777" w:rsidTr="00195548">
        <w:tc>
          <w:tcPr>
            <w:tcW w:w="600" w:type="dxa"/>
          </w:tcPr>
          <w:p w14:paraId="407A4080" w14:textId="77777777" w:rsidR="00B50050" w:rsidRDefault="00B50050" w:rsidP="0088127C">
            <w:pPr>
              <w:pStyle w:val="OtherTableBody"/>
            </w:pPr>
          </w:p>
        </w:tc>
        <w:tc>
          <w:tcPr>
            <w:tcW w:w="600" w:type="dxa"/>
          </w:tcPr>
          <w:p w14:paraId="2D093264" w14:textId="77777777" w:rsidR="00B50050" w:rsidRDefault="00B50050" w:rsidP="0088127C">
            <w:pPr>
              <w:pStyle w:val="OtherTableBody"/>
            </w:pPr>
            <w:r>
              <w:t>0252</w:t>
            </w:r>
          </w:p>
        </w:tc>
        <w:tc>
          <w:tcPr>
            <w:tcW w:w="2600" w:type="dxa"/>
          </w:tcPr>
          <w:p w14:paraId="54DEE02C" w14:textId="77777777" w:rsidR="00B50050" w:rsidRDefault="00B50050" w:rsidP="0088127C">
            <w:pPr>
              <w:pStyle w:val="OtherTableBody"/>
            </w:pPr>
          </w:p>
        </w:tc>
        <w:tc>
          <w:tcPr>
            <w:tcW w:w="1400" w:type="dxa"/>
          </w:tcPr>
          <w:p w14:paraId="054ADA85" w14:textId="77777777" w:rsidR="00B50050" w:rsidRDefault="00B50050" w:rsidP="0088127C">
            <w:pPr>
              <w:pStyle w:val="OtherTableBody"/>
            </w:pPr>
            <w:r>
              <w:t>AW</w:t>
            </w:r>
          </w:p>
        </w:tc>
        <w:tc>
          <w:tcPr>
            <w:tcW w:w="4200" w:type="dxa"/>
          </w:tcPr>
          <w:p w14:paraId="23ADCE53" w14:textId="77777777" w:rsidR="00B50050" w:rsidRDefault="00B50050" w:rsidP="0088127C">
            <w:pPr>
              <w:pStyle w:val="OtherTableBody"/>
            </w:pPr>
            <w:r>
              <w:t>Abatement of event after product withdrawn</w:t>
            </w:r>
          </w:p>
        </w:tc>
      </w:tr>
      <w:tr w:rsidR="00B50050" w14:paraId="4922B674" w14:textId="77777777" w:rsidTr="00195548">
        <w:tc>
          <w:tcPr>
            <w:tcW w:w="600" w:type="dxa"/>
          </w:tcPr>
          <w:p w14:paraId="380D843E" w14:textId="77777777" w:rsidR="00B50050" w:rsidRDefault="00B50050" w:rsidP="0088127C">
            <w:pPr>
              <w:pStyle w:val="OtherTableBody"/>
            </w:pPr>
          </w:p>
        </w:tc>
        <w:tc>
          <w:tcPr>
            <w:tcW w:w="600" w:type="dxa"/>
          </w:tcPr>
          <w:p w14:paraId="799717C3" w14:textId="77777777" w:rsidR="00B50050" w:rsidRDefault="00B50050" w:rsidP="0088127C">
            <w:pPr>
              <w:pStyle w:val="OtherTableBody"/>
            </w:pPr>
            <w:r>
              <w:t>0252</w:t>
            </w:r>
          </w:p>
        </w:tc>
        <w:tc>
          <w:tcPr>
            <w:tcW w:w="2600" w:type="dxa"/>
          </w:tcPr>
          <w:p w14:paraId="34777A7E" w14:textId="77777777" w:rsidR="00B50050" w:rsidRDefault="00B50050" w:rsidP="0088127C">
            <w:pPr>
              <w:pStyle w:val="OtherTableBody"/>
            </w:pPr>
          </w:p>
        </w:tc>
        <w:tc>
          <w:tcPr>
            <w:tcW w:w="1400" w:type="dxa"/>
          </w:tcPr>
          <w:p w14:paraId="66A307EA" w14:textId="77777777" w:rsidR="00B50050" w:rsidRDefault="00B50050" w:rsidP="0088127C">
            <w:pPr>
              <w:pStyle w:val="OtherTableBody"/>
            </w:pPr>
            <w:r>
              <w:t>BE</w:t>
            </w:r>
          </w:p>
        </w:tc>
        <w:tc>
          <w:tcPr>
            <w:tcW w:w="4200" w:type="dxa"/>
          </w:tcPr>
          <w:p w14:paraId="17739B8A" w14:textId="77777777" w:rsidR="00B50050" w:rsidRDefault="00B50050" w:rsidP="0088127C">
            <w:pPr>
              <w:pStyle w:val="OtherTableBody"/>
            </w:pPr>
            <w:r>
              <w:t>Event recurred after product reintroduced</w:t>
            </w:r>
          </w:p>
        </w:tc>
      </w:tr>
      <w:tr w:rsidR="00B50050" w14:paraId="11139388" w14:textId="77777777" w:rsidTr="00195548">
        <w:tc>
          <w:tcPr>
            <w:tcW w:w="600" w:type="dxa"/>
          </w:tcPr>
          <w:p w14:paraId="53BE5841" w14:textId="77777777" w:rsidR="00B50050" w:rsidRDefault="00B50050" w:rsidP="0088127C">
            <w:pPr>
              <w:pStyle w:val="OtherTableBody"/>
            </w:pPr>
          </w:p>
        </w:tc>
        <w:tc>
          <w:tcPr>
            <w:tcW w:w="600" w:type="dxa"/>
          </w:tcPr>
          <w:p w14:paraId="484CA6D4" w14:textId="77777777" w:rsidR="00B50050" w:rsidRDefault="00B50050" w:rsidP="0088127C">
            <w:pPr>
              <w:pStyle w:val="OtherTableBody"/>
            </w:pPr>
            <w:r>
              <w:t>0252</w:t>
            </w:r>
          </w:p>
        </w:tc>
        <w:tc>
          <w:tcPr>
            <w:tcW w:w="2600" w:type="dxa"/>
          </w:tcPr>
          <w:p w14:paraId="3FA8FE77" w14:textId="77777777" w:rsidR="00B50050" w:rsidRDefault="00B50050" w:rsidP="0088127C">
            <w:pPr>
              <w:pStyle w:val="OtherTableBody"/>
            </w:pPr>
          </w:p>
        </w:tc>
        <w:tc>
          <w:tcPr>
            <w:tcW w:w="1400" w:type="dxa"/>
          </w:tcPr>
          <w:p w14:paraId="5136E0D7" w14:textId="77777777" w:rsidR="00B50050" w:rsidRDefault="00B50050" w:rsidP="0088127C">
            <w:pPr>
              <w:pStyle w:val="OtherTableBody"/>
            </w:pPr>
            <w:r>
              <w:t>DR</w:t>
            </w:r>
          </w:p>
        </w:tc>
        <w:tc>
          <w:tcPr>
            <w:tcW w:w="4200" w:type="dxa"/>
          </w:tcPr>
          <w:p w14:paraId="415C6821" w14:textId="77777777" w:rsidR="00B50050" w:rsidRDefault="00B50050" w:rsidP="0088127C">
            <w:pPr>
              <w:pStyle w:val="OtherTableBody"/>
            </w:pPr>
            <w:r>
              <w:t>Dose response observed</w:t>
            </w:r>
          </w:p>
        </w:tc>
      </w:tr>
      <w:tr w:rsidR="00B50050" w14:paraId="0FA9B756" w14:textId="77777777" w:rsidTr="00195548">
        <w:tc>
          <w:tcPr>
            <w:tcW w:w="600" w:type="dxa"/>
          </w:tcPr>
          <w:p w14:paraId="370F7E35" w14:textId="77777777" w:rsidR="00B50050" w:rsidRDefault="00B50050" w:rsidP="0088127C">
            <w:pPr>
              <w:pStyle w:val="OtherTableBody"/>
            </w:pPr>
          </w:p>
        </w:tc>
        <w:tc>
          <w:tcPr>
            <w:tcW w:w="600" w:type="dxa"/>
          </w:tcPr>
          <w:p w14:paraId="68697AC3" w14:textId="77777777" w:rsidR="00B50050" w:rsidRDefault="00B50050" w:rsidP="0088127C">
            <w:pPr>
              <w:pStyle w:val="OtherTableBody"/>
            </w:pPr>
            <w:r>
              <w:t>0252</w:t>
            </w:r>
          </w:p>
        </w:tc>
        <w:tc>
          <w:tcPr>
            <w:tcW w:w="2600" w:type="dxa"/>
          </w:tcPr>
          <w:p w14:paraId="31977DEE" w14:textId="77777777" w:rsidR="00B50050" w:rsidRDefault="00B50050" w:rsidP="0088127C">
            <w:pPr>
              <w:pStyle w:val="OtherTableBody"/>
            </w:pPr>
          </w:p>
        </w:tc>
        <w:tc>
          <w:tcPr>
            <w:tcW w:w="1400" w:type="dxa"/>
          </w:tcPr>
          <w:p w14:paraId="1BC6ED4D" w14:textId="77777777" w:rsidR="00B50050" w:rsidRDefault="00B50050" w:rsidP="0088127C">
            <w:pPr>
              <w:pStyle w:val="OtherTableBody"/>
            </w:pPr>
            <w:r>
              <w:t>EX</w:t>
            </w:r>
          </w:p>
        </w:tc>
        <w:tc>
          <w:tcPr>
            <w:tcW w:w="4200" w:type="dxa"/>
          </w:tcPr>
          <w:p w14:paraId="398A74A5" w14:textId="77777777" w:rsidR="00B50050" w:rsidRDefault="00B50050" w:rsidP="0088127C">
            <w:pPr>
              <w:pStyle w:val="OtherTableBody"/>
            </w:pPr>
            <w:r>
              <w:t>Alternative explanations for the event available</w:t>
            </w:r>
          </w:p>
        </w:tc>
      </w:tr>
      <w:tr w:rsidR="00B50050" w14:paraId="1470610F" w14:textId="77777777" w:rsidTr="00195548">
        <w:tc>
          <w:tcPr>
            <w:tcW w:w="600" w:type="dxa"/>
          </w:tcPr>
          <w:p w14:paraId="7CEB061A" w14:textId="77777777" w:rsidR="00B50050" w:rsidRDefault="00B50050" w:rsidP="0088127C">
            <w:pPr>
              <w:pStyle w:val="OtherTableBody"/>
            </w:pPr>
          </w:p>
        </w:tc>
        <w:tc>
          <w:tcPr>
            <w:tcW w:w="600" w:type="dxa"/>
          </w:tcPr>
          <w:p w14:paraId="5F56058F" w14:textId="77777777" w:rsidR="00B50050" w:rsidRDefault="00B50050" w:rsidP="0088127C">
            <w:pPr>
              <w:pStyle w:val="OtherTableBody"/>
            </w:pPr>
            <w:r>
              <w:t>0252</w:t>
            </w:r>
          </w:p>
        </w:tc>
        <w:tc>
          <w:tcPr>
            <w:tcW w:w="2600" w:type="dxa"/>
          </w:tcPr>
          <w:p w14:paraId="0220315E" w14:textId="77777777" w:rsidR="00B50050" w:rsidRDefault="00B50050" w:rsidP="0088127C">
            <w:pPr>
              <w:pStyle w:val="OtherTableBody"/>
            </w:pPr>
          </w:p>
        </w:tc>
        <w:tc>
          <w:tcPr>
            <w:tcW w:w="1400" w:type="dxa"/>
          </w:tcPr>
          <w:p w14:paraId="2812A4A3" w14:textId="77777777" w:rsidR="00B50050" w:rsidRDefault="00B50050" w:rsidP="0088127C">
            <w:pPr>
              <w:pStyle w:val="OtherTableBody"/>
            </w:pPr>
            <w:r>
              <w:t>IN</w:t>
            </w:r>
          </w:p>
        </w:tc>
        <w:tc>
          <w:tcPr>
            <w:tcW w:w="4200" w:type="dxa"/>
          </w:tcPr>
          <w:p w14:paraId="6E42D19D" w14:textId="77777777" w:rsidR="00B50050" w:rsidRDefault="00B50050" w:rsidP="0088127C">
            <w:pPr>
              <w:pStyle w:val="OtherTableBody"/>
            </w:pPr>
            <w:r>
              <w:t>Event occurred after product introduced</w:t>
            </w:r>
          </w:p>
        </w:tc>
      </w:tr>
      <w:tr w:rsidR="00B50050" w14:paraId="3C970D92" w14:textId="77777777" w:rsidTr="00195548">
        <w:tc>
          <w:tcPr>
            <w:tcW w:w="600" w:type="dxa"/>
          </w:tcPr>
          <w:p w14:paraId="36483B04" w14:textId="77777777" w:rsidR="00B50050" w:rsidRDefault="00B50050" w:rsidP="0088127C">
            <w:pPr>
              <w:pStyle w:val="OtherTableBody"/>
            </w:pPr>
          </w:p>
        </w:tc>
        <w:tc>
          <w:tcPr>
            <w:tcW w:w="600" w:type="dxa"/>
          </w:tcPr>
          <w:p w14:paraId="0C0CD5A2" w14:textId="77777777" w:rsidR="00B50050" w:rsidRDefault="00B50050" w:rsidP="0088127C">
            <w:pPr>
              <w:pStyle w:val="OtherTableBody"/>
            </w:pPr>
            <w:r>
              <w:t>0252</w:t>
            </w:r>
          </w:p>
        </w:tc>
        <w:tc>
          <w:tcPr>
            <w:tcW w:w="2600" w:type="dxa"/>
          </w:tcPr>
          <w:p w14:paraId="636C5EC6" w14:textId="77777777" w:rsidR="00B50050" w:rsidRDefault="00B50050" w:rsidP="0088127C">
            <w:pPr>
              <w:pStyle w:val="OtherTableBody"/>
            </w:pPr>
          </w:p>
        </w:tc>
        <w:tc>
          <w:tcPr>
            <w:tcW w:w="1400" w:type="dxa"/>
          </w:tcPr>
          <w:p w14:paraId="4F7CB13D" w14:textId="77777777" w:rsidR="00B50050" w:rsidRDefault="00B50050" w:rsidP="0088127C">
            <w:pPr>
              <w:pStyle w:val="OtherTableBody"/>
            </w:pPr>
            <w:r>
              <w:t>LI</w:t>
            </w:r>
          </w:p>
        </w:tc>
        <w:tc>
          <w:tcPr>
            <w:tcW w:w="4200" w:type="dxa"/>
          </w:tcPr>
          <w:p w14:paraId="7DA84CCB" w14:textId="77777777" w:rsidR="00B50050" w:rsidRDefault="00B50050" w:rsidP="0088127C">
            <w:pPr>
              <w:pStyle w:val="OtherTableBody"/>
            </w:pPr>
            <w:r>
              <w:t>Literature reports association of product with event</w:t>
            </w:r>
          </w:p>
        </w:tc>
      </w:tr>
      <w:tr w:rsidR="00B50050" w14:paraId="32281060" w14:textId="77777777" w:rsidTr="00195548">
        <w:tc>
          <w:tcPr>
            <w:tcW w:w="600" w:type="dxa"/>
          </w:tcPr>
          <w:p w14:paraId="09F05D67" w14:textId="77777777" w:rsidR="00B50050" w:rsidRDefault="00B50050" w:rsidP="0088127C">
            <w:pPr>
              <w:pStyle w:val="OtherTableBody"/>
            </w:pPr>
          </w:p>
        </w:tc>
        <w:tc>
          <w:tcPr>
            <w:tcW w:w="600" w:type="dxa"/>
          </w:tcPr>
          <w:p w14:paraId="653BF735" w14:textId="77777777" w:rsidR="00B50050" w:rsidRDefault="00B50050" w:rsidP="0088127C">
            <w:pPr>
              <w:pStyle w:val="OtherTableBody"/>
            </w:pPr>
            <w:r>
              <w:t>0252</w:t>
            </w:r>
          </w:p>
        </w:tc>
        <w:tc>
          <w:tcPr>
            <w:tcW w:w="2600" w:type="dxa"/>
          </w:tcPr>
          <w:p w14:paraId="48878E56" w14:textId="77777777" w:rsidR="00B50050" w:rsidRDefault="00B50050" w:rsidP="0088127C">
            <w:pPr>
              <w:pStyle w:val="OtherTableBody"/>
            </w:pPr>
          </w:p>
        </w:tc>
        <w:tc>
          <w:tcPr>
            <w:tcW w:w="1400" w:type="dxa"/>
          </w:tcPr>
          <w:p w14:paraId="136C4A2B" w14:textId="77777777" w:rsidR="00B50050" w:rsidRDefault="00B50050" w:rsidP="0088127C">
            <w:pPr>
              <w:pStyle w:val="OtherTableBody"/>
            </w:pPr>
            <w:r>
              <w:t>OE</w:t>
            </w:r>
          </w:p>
        </w:tc>
        <w:tc>
          <w:tcPr>
            <w:tcW w:w="4200" w:type="dxa"/>
          </w:tcPr>
          <w:p w14:paraId="3C660DB1" w14:textId="77777777" w:rsidR="00B50050" w:rsidRDefault="00B50050" w:rsidP="0088127C">
            <w:pPr>
              <w:pStyle w:val="OtherTableBody"/>
            </w:pPr>
            <w:r>
              <w:t>Occurrence of event was confirmed by objective evidence</w:t>
            </w:r>
          </w:p>
        </w:tc>
      </w:tr>
      <w:tr w:rsidR="00B50050" w14:paraId="2562EAB1" w14:textId="77777777" w:rsidTr="00195548">
        <w:tc>
          <w:tcPr>
            <w:tcW w:w="600" w:type="dxa"/>
          </w:tcPr>
          <w:p w14:paraId="4608FAE2" w14:textId="77777777" w:rsidR="00B50050" w:rsidRDefault="00B50050" w:rsidP="0088127C">
            <w:pPr>
              <w:pStyle w:val="OtherTableBody"/>
            </w:pPr>
          </w:p>
        </w:tc>
        <w:tc>
          <w:tcPr>
            <w:tcW w:w="600" w:type="dxa"/>
          </w:tcPr>
          <w:p w14:paraId="618D78EE" w14:textId="77777777" w:rsidR="00B50050" w:rsidRDefault="00B50050" w:rsidP="0088127C">
            <w:pPr>
              <w:pStyle w:val="OtherTableBody"/>
            </w:pPr>
            <w:r>
              <w:t>0252</w:t>
            </w:r>
          </w:p>
        </w:tc>
        <w:tc>
          <w:tcPr>
            <w:tcW w:w="2600" w:type="dxa"/>
          </w:tcPr>
          <w:p w14:paraId="0B653195" w14:textId="77777777" w:rsidR="00B50050" w:rsidRDefault="00B50050" w:rsidP="0088127C">
            <w:pPr>
              <w:pStyle w:val="OtherTableBody"/>
            </w:pPr>
          </w:p>
        </w:tc>
        <w:tc>
          <w:tcPr>
            <w:tcW w:w="1400" w:type="dxa"/>
          </w:tcPr>
          <w:p w14:paraId="442BE2EB" w14:textId="77777777" w:rsidR="00B50050" w:rsidRDefault="00B50050" w:rsidP="0088127C">
            <w:pPr>
              <w:pStyle w:val="OtherTableBody"/>
            </w:pPr>
            <w:r>
              <w:t>OT</w:t>
            </w:r>
          </w:p>
        </w:tc>
        <w:tc>
          <w:tcPr>
            <w:tcW w:w="4200" w:type="dxa"/>
          </w:tcPr>
          <w:p w14:paraId="62AD1747" w14:textId="77777777" w:rsidR="00B50050" w:rsidRDefault="00B50050" w:rsidP="0088127C">
            <w:pPr>
              <w:pStyle w:val="OtherTableBody"/>
            </w:pPr>
            <w:r>
              <w:t>Other</w:t>
            </w:r>
          </w:p>
        </w:tc>
      </w:tr>
      <w:tr w:rsidR="00B50050" w14:paraId="2530B54B" w14:textId="77777777" w:rsidTr="00195548">
        <w:tc>
          <w:tcPr>
            <w:tcW w:w="600" w:type="dxa"/>
          </w:tcPr>
          <w:p w14:paraId="5ED2515B" w14:textId="77777777" w:rsidR="00B50050" w:rsidRDefault="00B50050" w:rsidP="0088127C">
            <w:pPr>
              <w:pStyle w:val="OtherTableBody"/>
            </w:pPr>
          </w:p>
        </w:tc>
        <w:tc>
          <w:tcPr>
            <w:tcW w:w="600" w:type="dxa"/>
          </w:tcPr>
          <w:p w14:paraId="4587EDB8" w14:textId="77777777" w:rsidR="00B50050" w:rsidRDefault="00B50050" w:rsidP="0088127C">
            <w:pPr>
              <w:pStyle w:val="OtherTableBody"/>
            </w:pPr>
            <w:r>
              <w:t>0252</w:t>
            </w:r>
          </w:p>
        </w:tc>
        <w:tc>
          <w:tcPr>
            <w:tcW w:w="2600" w:type="dxa"/>
          </w:tcPr>
          <w:p w14:paraId="0AB787A2" w14:textId="77777777" w:rsidR="00B50050" w:rsidRDefault="00B50050" w:rsidP="0088127C">
            <w:pPr>
              <w:pStyle w:val="OtherTableBody"/>
            </w:pPr>
          </w:p>
        </w:tc>
        <w:tc>
          <w:tcPr>
            <w:tcW w:w="1400" w:type="dxa"/>
          </w:tcPr>
          <w:p w14:paraId="3DDB18E2" w14:textId="77777777" w:rsidR="00B50050" w:rsidRDefault="00B50050" w:rsidP="0088127C">
            <w:pPr>
              <w:pStyle w:val="OtherTableBody"/>
            </w:pPr>
            <w:r>
              <w:t>PL</w:t>
            </w:r>
          </w:p>
        </w:tc>
        <w:tc>
          <w:tcPr>
            <w:tcW w:w="4200" w:type="dxa"/>
          </w:tcPr>
          <w:p w14:paraId="19567770" w14:textId="77777777" w:rsidR="00B50050" w:rsidRDefault="00B50050" w:rsidP="0088127C">
            <w:pPr>
              <w:pStyle w:val="OtherTableBody"/>
            </w:pPr>
            <w:r>
              <w:t>Effect observed when patient receives placebo</w:t>
            </w:r>
          </w:p>
        </w:tc>
      </w:tr>
      <w:tr w:rsidR="00B50050" w14:paraId="7E32477B" w14:textId="77777777" w:rsidTr="00195548">
        <w:tc>
          <w:tcPr>
            <w:tcW w:w="600" w:type="dxa"/>
          </w:tcPr>
          <w:p w14:paraId="58A7BB29" w14:textId="77777777" w:rsidR="00B50050" w:rsidRDefault="00B50050" w:rsidP="0088127C">
            <w:pPr>
              <w:pStyle w:val="OtherTableBody"/>
            </w:pPr>
          </w:p>
        </w:tc>
        <w:tc>
          <w:tcPr>
            <w:tcW w:w="600" w:type="dxa"/>
          </w:tcPr>
          <w:p w14:paraId="35C40796" w14:textId="77777777" w:rsidR="00B50050" w:rsidRDefault="00B50050" w:rsidP="0088127C">
            <w:pPr>
              <w:pStyle w:val="OtherTableBody"/>
            </w:pPr>
            <w:r>
              <w:t>0252</w:t>
            </w:r>
          </w:p>
        </w:tc>
        <w:tc>
          <w:tcPr>
            <w:tcW w:w="2600" w:type="dxa"/>
          </w:tcPr>
          <w:p w14:paraId="3C63CA5A" w14:textId="77777777" w:rsidR="00B50050" w:rsidRDefault="00B50050" w:rsidP="0088127C">
            <w:pPr>
              <w:pStyle w:val="OtherTableBody"/>
            </w:pPr>
          </w:p>
        </w:tc>
        <w:tc>
          <w:tcPr>
            <w:tcW w:w="1400" w:type="dxa"/>
          </w:tcPr>
          <w:p w14:paraId="5B56B5C3" w14:textId="77777777" w:rsidR="00B50050" w:rsidRDefault="00B50050" w:rsidP="0088127C">
            <w:pPr>
              <w:pStyle w:val="OtherTableBody"/>
            </w:pPr>
            <w:r>
              <w:t>SE</w:t>
            </w:r>
          </w:p>
        </w:tc>
        <w:tc>
          <w:tcPr>
            <w:tcW w:w="4200" w:type="dxa"/>
          </w:tcPr>
          <w:p w14:paraId="2887D63A" w14:textId="77777777" w:rsidR="00B50050" w:rsidRDefault="00B50050" w:rsidP="0088127C">
            <w:pPr>
              <w:pStyle w:val="OtherTableBody"/>
            </w:pPr>
            <w:r>
              <w:t>Similar events in past for this patient</w:t>
            </w:r>
          </w:p>
        </w:tc>
      </w:tr>
      <w:tr w:rsidR="00B50050" w14:paraId="4B1D0B6F" w14:textId="77777777" w:rsidTr="00195548">
        <w:tc>
          <w:tcPr>
            <w:tcW w:w="600" w:type="dxa"/>
          </w:tcPr>
          <w:p w14:paraId="69ED46C5" w14:textId="77777777" w:rsidR="00B50050" w:rsidRDefault="00B50050" w:rsidP="0088127C">
            <w:pPr>
              <w:pStyle w:val="OtherTableBody"/>
            </w:pPr>
          </w:p>
        </w:tc>
        <w:tc>
          <w:tcPr>
            <w:tcW w:w="600" w:type="dxa"/>
          </w:tcPr>
          <w:p w14:paraId="4EC0F4F8" w14:textId="77777777" w:rsidR="00B50050" w:rsidRDefault="00B50050" w:rsidP="0088127C">
            <w:pPr>
              <w:pStyle w:val="OtherTableBody"/>
            </w:pPr>
            <w:r>
              <w:t>0252</w:t>
            </w:r>
          </w:p>
        </w:tc>
        <w:tc>
          <w:tcPr>
            <w:tcW w:w="2600" w:type="dxa"/>
          </w:tcPr>
          <w:p w14:paraId="5B829C2B" w14:textId="77777777" w:rsidR="00B50050" w:rsidRDefault="00B50050" w:rsidP="0088127C">
            <w:pPr>
              <w:pStyle w:val="OtherTableBody"/>
            </w:pPr>
          </w:p>
        </w:tc>
        <w:tc>
          <w:tcPr>
            <w:tcW w:w="1400" w:type="dxa"/>
          </w:tcPr>
          <w:p w14:paraId="3CAE01CD" w14:textId="77777777" w:rsidR="00B50050" w:rsidRDefault="00B50050" w:rsidP="0088127C">
            <w:pPr>
              <w:pStyle w:val="OtherTableBody"/>
            </w:pPr>
            <w:r>
              <w:t>TC</w:t>
            </w:r>
          </w:p>
        </w:tc>
        <w:tc>
          <w:tcPr>
            <w:tcW w:w="4200" w:type="dxa"/>
          </w:tcPr>
          <w:p w14:paraId="7A87E9B0" w14:textId="77777777" w:rsidR="00B50050" w:rsidRDefault="00B50050" w:rsidP="0088127C">
            <w:pPr>
              <w:pStyle w:val="OtherTableBody"/>
            </w:pPr>
            <w:r>
              <w:t>Toxic levels of product documented in blood or body fluids</w:t>
            </w:r>
          </w:p>
        </w:tc>
      </w:tr>
      <w:tr w:rsidR="00B50050" w14:paraId="0B058289" w14:textId="77777777" w:rsidTr="00195548">
        <w:tc>
          <w:tcPr>
            <w:tcW w:w="600" w:type="dxa"/>
          </w:tcPr>
          <w:p w14:paraId="344C7CF6" w14:textId="77777777" w:rsidR="00B50050" w:rsidRDefault="00B50050" w:rsidP="0088127C">
            <w:pPr>
              <w:pStyle w:val="OtherTableBody"/>
            </w:pPr>
            <w:r>
              <w:t>HL7</w:t>
            </w:r>
          </w:p>
        </w:tc>
        <w:tc>
          <w:tcPr>
            <w:tcW w:w="600" w:type="dxa"/>
          </w:tcPr>
          <w:p w14:paraId="7562C8D3" w14:textId="77777777" w:rsidR="00B50050" w:rsidRDefault="00B50050" w:rsidP="0088127C">
            <w:pPr>
              <w:pStyle w:val="OtherTableBody"/>
            </w:pPr>
          </w:p>
        </w:tc>
        <w:tc>
          <w:tcPr>
            <w:tcW w:w="2600" w:type="dxa"/>
          </w:tcPr>
          <w:p w14:paraId="69BF3039" w14:textId="77777777" w:rsidR="00B50050" w:rsidRDefault="00B50050" w:rsidP="0088127C">
            <w:pPr>
              <w:pStyle w:val="OtherTableBody"/>
            </w:pPr>
            <w:r>
              <w:t>Indirect Exposure Mechanism</w:t>
            </w:r>
          </w:p>
        </w:tc>
        <w:tc>
          <w:tcPr>
            <w:tcW w:w="1400" w:type="dxa"/>
          </w:tcPr>
          <w:p w14:paraId="66A9F85C" w14:textId="77777777" w:rsidR="00B50050" w:rsidRDefault="00B50050" w:rsidP="0088127C">
            <w:pPr>
              <w:pStyle w:val="OtherTableBody"/>
            </w:pPr>
          </w:p>
        </w:tc>
        <w:tc>
          <w:tcPr>
            <w:tcW w:w="4200" w:type="dxa"/>
          </w:tcPr>
          <w:p w14:paraId="21A9D2B7" w14:textId="77777777" w:rsidR="00B50050" w:rsidRDefault="00B50050" w:rsidP="0088127C">
            <w:pPr>
              <w:pStyle w:val="OtherTableBody"/>
            </w:pPr>
          </w:p>
        </w:tc>
      </w:tr>
      <w:tr w:rsidR="00B50050" w14:paraId="239CF41D" w14:textId="77777777" w:rsidTr="00195548">
        <w:tc>
          <w:tcPr>
            <w:tcW w:w="600" w:type="dxa"/>
          </w:tcPr>
          <w:p w14:paraId="6D6D8341" w14:textId="77777777" w:rsidR="00B50050" w:rsidRDefault="00B50050" w:rsidP="0088127C">
            <w:pPr>
              <w:pStyle w:val="OtherTableBody"/>
            </w:pPr>
          </w:p>
        </w:tc>
        <w:tc>
          <w:tcPr>
            <w:tcW w:w="600" w:type="dxa"/>
          </w:tcPr>
          <w:p w14:paraId="1D514B61" w14:textId="77777777" w:rsidR="00B50050" w:rsidRDefault="00B50050" w:rsidP="0088127C">
            <w:pPr>
              <w:pStyle w:val="OtherTableBody"/>
            </w:pPr>
            <w:r>
              <w:t>0253</w:t>
            </w:r>
          </w:p>
        </w:tc>
        <w:tc>
          <w:tcPr>
            <w:tcW w:w="2600" w:type="dxa"/>
          </w:tcPr>
          <w:p w14:paraId="52C577F7" w14:textId="77777777" w:rsidR="00B50050" w:rsidRDefault="00B50050" w:rsidP="0088127C">
            <w:pPr>
              <w:pStyle w:val="OtherTableBody"/>
            </w:pPr>
          </w:p>
        </w:tc>
        <w:tc>
          <w:tcPr>
            <w:tcW w:w="1400" w:type="dxa"/>
          </w:tcPr>
          <w:p w14:paraId="7C98339D" w14:textId="77777777" w:rsidR="00B50050" w:rsidRDefault="00B50050" w:rsidP="0088127C">
            <w:pPr>
              <w:pStyle w:val="OtherTableBody"/>
            </w:pPr>
            <w:r>
              <w:t>B</w:t>
            </w:r>
          </w:p>
        </w:tc>
        <w:tc>
          <w:tcPr>
            <w:tcW w:w="4200" w:type="dxa"/>
          </w:tcPr>
          <w:p w14:paraId="76011C05" w14:textId="77777777" w:rsidR="00B50050" w:rsidRDefault="00B50050" w:rsidP="0088127C">
            <w:pPr>
              <w:pStyle w:val="OtherTableBody"/>
            </w:pPr>
            <w:r>
              <w:t>Breast milk</w:t>
            </w:r>
          </w:p>
        </w:tc>
      </w:tr>
      <w:tr w:rsidR="00B50050" w14:paraId="75AA7852" w14:textId="77777777" w:rsidTr="00195548">
        <w:tc>
          <w:tcPr>
            <w:tcW w:w="600" w:type="dxa"/>
          </w:tcPr>
          <w:p w14:paraId="574DBF98" w14:textId="77777777" w:rsidR="00B50050" w:rsidRDefault="00B50050" w:rsidP="0088127C">
            <w:pPr>
              <w:pStyle w:val="OtherTableBody"/>
            </w:pPr>
          </w:p>
        </w:tc>
        <w:tc>
          <w:tcPr>
            <w:tcW w:w="600" w:type="dxa"/>
          </w:tcPr>
          <w:p w14:paraId="5CBC19DC" w14:textId="77777777" w:rsidR="00B50050" w:rsidRDefault="00B50050" w:rsidP="0088127C">
            <w:pPr>
              <w:pStyle w:val="OtherTableBody"/>
            </w:pPr>
            <w:r>
              <w:t>0253</w:t>
            </w:r>
          </w:p>
        </w:tc>
        <w:tc>
          <w:tcPr>
            <w:tcW w:w="2600" w:type="dxa"/>
          </w:tcPr>
          <w:p w14:paraId="3738FF7D" w14:textId="77777777" w:rsidR="00B50050" w:rsidRDefault="00B50050" w:rsidP="0088127C">
            <w:pPr>
              <w:pStyle w:val="OtherTableBody"/>
            </w:pPr>
          </w:p>
        </w:tc>
        <w:tc>
          <w:tcPr>
            <w:tcW w:w="1400" w:type="dxa"/>
          </w:tcPr>
          <w:p w14:paraId="20AE2DD6" w14:textId="77777777" w:rsidR="00B50050" w:rsidRDefault="00B50050" w:rsidP="0088127C">
            <w:pPr>
              <w:pStyle w:val="OtherTableBody"/>
            </w:pPr>
            <w:r>
              <w:t>F</w:t>
            </w:r>
          </w:p>
        </w:tc>
        <w:tc>
          <w:tcPr>
            <w:tcW w:w="4200" w:type="dxa"/>
          </w:tcPr>
          <w:p w14:paraId="552132E6" w14:textId="77777777" w:rsidR="00B50050" w:rsidRDefault="00B50050" w:rsidP="0088127C">
            <w:pPr>
              <w:pStyle w:val="OtherTableBody"/>
            </w:pPr>
            <w:r>
              <w:t>Father</w:t>
            </w:r>
          </w:p>
        </w:tc>
      </w:tr>
      <w:tr w:rsidR="00B50050" w14:paraId="15823626" w14:textId="77777777" w:rsidTr="00195548">
        <w:tc>
          <w:tcPr>
            <w:tcW w:w="600" w:type="dxa"/>
          </w:tcPr>
          <w:p w14:paraId="27D6C8AB" w14:textId="77777777" w:rsidR="00B50050" w:rsidRDefault="00B50050" w:rsidP="0088127C">
            <w:pPr>
              <w:pStyle w:val="OtherTableBody"/>
            </w:pPr>
          </w:p>
        </w:tc>
        <w:tc>
          <w:tcPr>
            <w:tcW w:w="600" w:type="dxa"/>
          </w:tcPr>
          <w:p w14:paraId="75DD0ABB" w14:textId="77777777" w:rsidR="00B50050" w:rsidRDefault="00B50050" w:rsidP="0088127C">
            <w:pPr>
              <w:pStyle w:val="OtherTableBody"/>
            </w:pPr>
            <w:r>
              <w:t>0253</w:t>
            </w:r>
          </w:p>
        </w:tc>
        <w:tc>
          <w:tcPr>
            <w:tcW w:w="2600" w:type="dxa"/>
          </w:tcPr>
          <w:p w14:paraId="3BF19421" w14:textId="77777777" w:rsidR="00B50050" w:rsidRDefault="00B50050" w:rsidP="0088127C">
            <w:pPr>
              <w:pStyle w:val="OtherTableBody"/>
            </w:pPr>
          </w:p>
        </w:tc>
        <w:tc>
          <w:tcPr>
            <w:tcW w:w="1400" w:type="dxa"/>
          </w:tcPr>
          <w:p w14:paraId="3DCC9AEB" w14:textId="77777777" w:rsidR="00B50050" w:rsidRDefault="00B50050" w:rsidP="0088127C">
            <w:pPr>
              <w:pStyle w:val="OtherTableBody"/>
            </w:pPr>
            <w:r>
              <w:t>O</w:t>
            </w:r>
          </w:p>
        </w:tc>
        <w:tc>
          <w:tcPr>
            <w:tcW w:w="4200" w:type="dxa"/>
          </w:tcPr>
          <w:p w14:paraId="6D5FF68B" w14:textId="77777777" w:rsidR="00B50050" w:rsidRDefault="00B50050" w:rsidP="0088127C">
            <w:pPr>
              <w:pStyle w:val="OtherTableBody"/>
            </w:pPr>
            <w:r>
              <w:t>Other</w:t>
            </w:r>
          </w:p>
        </w:tc>
      </w:tr>
      <w:tr w:rsidR="00B50050" w14:paraId="5E219FA0" w14:textId="77777777" w:rsidTr="00195548">
        <w:tc>
          <w:tcPr>
            <w:tcW w:w="600" w:type="dxa"/>
          </w:tcPr>
          <w:p w14:paraId="3F6408D3" w14:textId="77777777" w:rsidR="00B50050" w:rsidRDefault="00B50050" w:rsidP="0088127C">
            <w:pPr>
              <w:pStyle w:val="OtherTableBody"/>
            </w:pPr>
          </w:p>
        </w:tc>
        <w:tc>
          <w:tcPr>
            <w:tcW w:w="600" w:type="dxa"/>
          </w:tcPr>
          <w:p w14:paraId="7BB36941" w14:textId="77777777" w:rsidR="00B50050" w:rsidRDefault="00B50050" w:rsidP="0088127C">
            <w:pPr>
              <w:pStyle w:val="OtherTableBody"/>
            </w:pPr>
            <w:r>
              <w:t>0253</w:t>
            </w:r>
          </w:p>
        </w:tc>
        <w:tc>
          <w:tcPr>
            <w:tcW w:w="2600" w:type="dxa"/>
          </w:tcPr>
          <w:p w14:paraId="2CD9E451" w14:textId="77777777" w:rsidR="00B50050" w:rsidRDefault="00B50050" w:rsidP="0088127C">
            <w:pPr>
              <w:pStyle w:val="OtherTableBody"/>
            </w:pPr>
          </w:p>
        </w:tc>
        <w:tc>
          <w:tcPr>
            <w:tcW w:w="1400" w:type="dxa"/>
          </w:tcPr>
          <w:p w14:paraId="3E18BB16" w14:textId="77777777" w:rsidR="00B50050" w:rsidRDefault="00B50050" w:rsidP="0088127C">
            <w:pPr>
              <w:pStyle w:val="OtherTableBody"/>
            </w:pPr>
            <w:r>
              <w:t>P</w:t>
            </w:r>
          </w:p>
        </w:tc>
        <w:tc>
          <w:tcPr>
            <w:tcW w:w="4200" w:type="dxa"/>
          </w:tcPr>
          <w:p w14:paraId="55CE15A8" w14:textId="77777777" w:rsidR="00B50050" w:rsidRDefault="00B50050" w:rsidP="0088127C">
            <w:pPr>
              <w:pStyle w:val="OtherTableBody"/>
            </w:pPr>
            <w:r>
              <w:t>Transplacental</w:t>
            </w:r>
          </w:p>
        </w:tc>
      </w:tr>
      <w:tr w:rsidR="00B50050" w14:paraId="3D720C08" w14:textId="77777777" w:rsidTr="00195548">
        <w:tc>
          <w:tcPr>
            <w:tcW w:w="600" w:type="dxa"/>
          </w:tcPr>
          <w:p w14:paraId="4AF5B5E9" w14:textId="77777777" w:rsidR="00B50050" w:rsidRDefault="00B50050" w:rsidP="0088127C">
            <w:pPr>
              <w:pStyle w:val="OtherTableBody"/>
            </w:pPr>
          </w:p>
        </w:tc>
        <w:tc>
          <w:tcPr>
            <w:tcW w:w="600" w:type="dxa"/>
          </w:tcPr>
          <w:p w14:paraId="4F507DFD" w14:textId="77777777" w:rsidR="00B50050" w:rsidRDefault="00B50050" w:rsidP="0088127C">
            <w:pPr>
              <w:pStyle w:val="OtherTableBody"/>
            </w:pPr>
            <w:r>
              <w:t>0253</w:t>
            </w:r>
          </w:p>
        </w:tc>
        <w:tc>
          <w:tcPr>
            <w:tcW w:w="2600" w:type="dxa"/>
          </w:tcPr>
          <w:p w14:paraId="5DFE44A6" w14:textId="77777777" w:rsidR="00B50050" w:rsidRDefault="00B50050" w:rsidP="0088127C">
            <w:pPr>
              <w:pStyle w:val="OtherTableBody"/>
            </w:pPr>
          </w:p>
        </w:tc>
        <w:tc>
          <w:tcPr>
            <w:tcW w:w="1400" w:type="dxa"/>
          </w:tcPr>
          <w:p w14:paraId="7E9C8A2A" w14:textId="77777777" w:rsidR="00B50050" w:rsidRDefault="00B50050" w:rsidP="0088127C">
            <w:pPr>
              <w:pStyle w:val="OtherTableBody"/>
            </w:pPr>
            <w:r>
              <w:t>X</w:t>
            </w:r>
          </w:p>
        </w:tc>
        <w:tc>
          <w:tcPr>
            <w:tcW w:w="4200" w:type="dxa"/>
          </w:tcPr>
          <w:p w14:paraId="566D62BF" w14:textId="77777777" w:rsidR="00B50050" w:rsidRDefault="00B50050" w:rsidP="0088127C">
            <w:pPr>
              <w:pStyle w:val="OtherTableBody"/>
            </w:pPr>
            <w:r>
              <w:t>Blood product</w:t>
            </w:r>
          </w:p>
        </w:tc>
      </w:tr>
      <w:tr w:rsidR="00B50050" w14:paraId="68F2D9F3" w14:textId="77777777" w:rsidTr="00195548">
        <w:tc>
          <w:tcPr>
            <w:tcW w:w="600" w:type="dxa"/>
          </w:tcPr>
          <w:p w14:paraId="5B447628" w14:textId="77777777" w:rsidR="00B50050" w:rsidRDefault="00B50050" w:rsidP="0088127C">
            <w:pPr>
              <w:pStyle w:val="OtherTableBody"/>
            </w:pPr>
            <w:r>
              <w:t>HL7</w:t>
            </w:r>
          </w:p>
        </w:tc>
        <w:tc>
          <w:tcPr>
            <w:tcW w:w="600" w:type="dxa"/>
          </w:tcPr>
          <w:p w14:paraId="6C75C1E8" w14:textId="77777777" w:rsidR="00B50050" w:rsidRDefault="00B50050" w:rsidP="0088127C">
            <w:pPr>
              <w:pStyle w:val="OtherTableBody"/>
            </w:pPr>
          </w:p>
        </w:tc>
        <w:tc>
          <w:tcPr>
            <w:tcW w:w="2600" w:type="dxa"/>
          </w:tcPr>
          <w:p w14:paraId="7C9CD844" w14:textId="77777777" w:rsidR="00B50050" w:rsidRDefault="00B50050" w:rsidP="0088127C">
            <w:pPr>
              <w:pStyle w:val="OtherTableBody"/>
            </w:pPr>
            <w:r>
              <w:t>Kind of Quantity</w:t>
            </w:r>
          </w:p>
        </w:tc>
        <w:tc>
          <w:tcPr>
            <w:tcW w:w="1400" w:type="dxa"/>
          </w:tcPr>
          <w:p w14:paraId="282193A1" w14:textId="77777777" w:rsidR="00B50050" w:rsidRDefault="00B50050" w:rsidP="0088127C">
            <w:pPr>
              <w:pStyle w:val="OtherTableBody"/>
            </w:pPr>
          </w:p>
        </w:tc>
        <w:tc>
          <w:tcPr>
            <w:tcW w:w="4200" w:type="dxa"/>
          </w:tcPr>
          <w:p w14:paraId="2B2942C2" w14:textId="77777777" w:rsidR="00B50050" w:rsidRDefault="00B50050" w:rsidP="0088127C">
            <w:pPr>
              <w:pStyle w:val="OtherTableBody"/>
            </w:pPr>
          </w:p>
        </w:tc>
      </w:tr>
      <w:tr w:rsidR="00B50050" w14:paraId="26627CAC" w14:textId="77777777" w:rsidTr="00195548">
        <w:tc>
          <w:tcPr>
            <w:tcW w:w="600" w:type="dxa"/>
          </w:tcPr>
          <w:p w14:paraId="47A03870" w14:textId="77777777" w:rsidR="00B50050" w:rsidRDefault="00B50050" w:rsidP="0088127C">
            <w:pPr>
              <w:pStyle w:val="OtherTableBody"/>
            </w:pPr>
          </w:p>
        </w:tc>
        <w:tc>
          <w:tcPr>
            <w:tcW w:w="600" w:type="dxa"/>
          </w:tcPr>
          <w:p w14:paraId="68A1EF83" w14:textId="77777777" w:rsidR="00B50050" w:rsidRDefault="00B50050" w:rsidP="0088127C">
            <w:pPr>
              <w:pStyle w:val="OtherTableBody"/>
            </w:pPr>
            <w:r>
              <w:t>0254</w:t>
            </w:r>
          </w:p>
        </w:tc>
        <w:tc>
          <w:tcPr>
            <w:tcW w:w="2600" w:type="dxa"/>
          </w:tcPr>
          <w:p w14:paraId="276E51BA" w14:textId="77777777" w:rsidR="00B50050" w:rsidRDefault="00B50050" w:rsidP="0088127C">
            <w:pPr>
              <w:pStyle w:val="OtherTableBody"/>
            </w:pPr>
          </w:p>
        </w:tc>
        <w:tc>
          <w:tcPr>
            <w:tcW w:w="1400" w:type="dxa"/>
          </w:tcPr>
          <w:p w14:paraId="4E421DF1" w14:textId="77777777" w:rsidR="00B50050" w:rsidRDefault="00B50050" w:rsidP="0088127C">
            <w:pPr>
              <w:pStyle w:val="OtherTableBody"/>
            </w:pPr>
            <w:r>
              <w:t>ABS</w:t>
            </w:r>
          </w:p>
        </w:tc>
        <w:tc>
          <w:tcPr>
            <w:tcW w:w="4200" w:type="dxa"/>
          </w:tcPr>
          <w:p w14:paraId="59838A6E" w14:textId="77777777" w:rsidR="00B50050" w:rsidRDefault="00B50050" w:rsidP="0088127C">
            <w:pPr>
              <w:pStyle w:val="OtherTableBody"/>
            </w:pPr>
            <w:r>
              <w:t>Absorbance</w:t>
            </w:r>
          </w:p>
        </w:tc>
      </w:tr>
      <w:tr w:rsidR="00B50050" w14:paraId="468D154E" w14:textId="77777777" w:rsidTr="00195548">
        <w:tc>
          <w:tcPr>
            <w:tcW w:w="600" w:type="dxa"/>
          </w:tcPr>
          <w:p w14:paraId="2B559CBD" w14:textId="77777777" w:rsidR="00B50050" w:rsidRDefault="00B50050" w:rsidP="0088127C">
            <w:pPr>
              <w:pStyle w:val="OtherTableBody"/>
            </w:pPr>
          </w:p>
        </w:tc>
        <w:tc>
          <w:tcPr>
            <w:tcW w:w="600" w:type="dxa"/>
          </w:tcPr>
          <w:p w14:paraId="0E6AD8BA" w14:textId="77777777" w:rsidR="00B50050" w:rsidRDefault="00B50050" w:rsidP="0088127C">
            <w:pPr>
              <w:pStyle w:val="OtherTableBody"/>
            </w:pPr>
            <w:r>
              <w:t>0254</w:t>
            </w:r>
          </w:p>
        </w:tc>
        <w:tc>
          <w:tcPr>
            <w:tcW w:w="2600" w:type="dxa"/>
          </w:tcPr>
          <w:p w14:paraId="340917C9" w14:textId="77777777" w:rsidR="00B50050" w:rsidRDefault="00B50050" w:rsidP="0088127C">
            <w:pPr>
              <w:pStyle w:val="OtherTableBody"/>
            </w:pPr>
          </w:p>
        </w:tc>
        <w:tc>
          <w:tcPr>
            <w:tcW w:w="1400" w:type="dxa"/>
          </w:tcPr>
          <w:p w14:paraId="5BE2470B" w14:textId="77777777" w:rsidR="00B50050" w:rsidRDefault="00B50050" w:rsidP="0088127C">
            <w:pPr>
              <w:pStyle w:val="OtherTableBody"/>
            </w:pPr>
            <w:r>
              <w:t>ACNC</w:t>
            </w:r>
          </w:p>
        </w:tc>
        <w:tc>
          <w:tcPr>
            <w:tcW w:w="4200" w:type="dxa"/>
          </w:tcPr>
          <w:p w14:paraId="12CC66B6" w14:textId="77777777" w:rsidR="00B50050" w:rsidRDefault="00B50050" w:rsidP="0088127C">
            <w:pPr>
              <w:pStyle w:val="OtherTableBody"/>
            </w:pPr>
            <w:r>
              <w:t>Concentration, Arbitrary Substance</w:t>
            </w:r>
          </w:p>
        </w:tc>
      </w:tr>
      <w:tr w:rsidR="00B50050" w14:paraId="3391A25B" w14:textId="77777777" w:rsidTr="00195548">
        <w:tc>
          <w:tcPr>
            <w:tcW w:w="600" w:type="dxa"/>
          </w:tcPr>
          <w:p w14:paraId="2D772C3A" w14:textId="77777777" w:rsidR="00B50050" w:rsidRDefault="00B50050" w:rsidP="0088127C">
            <w:pPr>
              <w:pStyle w:val="OtherTableBody"/>
            </w:pPr>
          </w:p>
        </w:tc>
        <w:tc>
          <w:tcPr>
            <w:tcW w:w="600" w:type="dxa"/>
          </w:tcPr>
          <w:p w14:paraId="4FE86D35" w14:textId="77777777" w:rsidR="00B50050" w:rsidRDefault="00B50050" w:rsidP="0088127C">
            <w:pPr>
              <w:pStyle w:val="OtherTableBody"/>
            </w:pPr>
            <w:r>
              <w:t>0254</w:t>
            </w:r>
          </w:p>
        </w:tc>
        <w:tc>
          <w:tcPr>
            <w:tcW w:w="2600" w:type="dxa"/>
          </w:tcPr>
          <w:p w14:paraId="22B276AD" w14:textId="77777777" w:rsidR="00B50050" w:rsidRDefault="00B50050" w:rsidP="0088127C">
            <w:pPr>
              <w:pStyle w:val="OtherTableBody"/>
            </w:pPr>
          </w:p>
        </w:tc>
        <w:tc>
          <w:tcPr>
            <w:tcW w:w="1400" w:type="dxa"/>
          </w:tcPr>
          <w:p w14:paraId="337F9E52" w14:textId="77777777" w:rsidR="00B50050" w:rsidRDefault="00B50050" w:rsidP="0088127C">
            <w:pPr>
              <w:pStyle w:val="OtherTableBody"/>
            </w:pPr>
            <w:r>
              <w:t>ACT</w:t>
            </w:r>
          </w:p>
        </w:tc>
        <w:tc>
          <w:tcPr>
            <w:tcW w:w="4200" w:type="dxa"/>
          </w:tcPr>
          <w:p w14:paraId="41E9709A" w14:textId="77777777" w:rsidR="00B50050" w:rsidRDefault="00B50050" w:rsidP="0088127C">
            <w:pPr>
              <w:pStyle w:val="OtherTableBody"/>
            </w:pPr>
            <w:r>
              <w:t>Activity</w:t>
            </w:r>
          </w:p>
        </w:tc>
      </w:tr>
      <w:tr w:rsidR="00B50050" w14:paraId="05362AB5" w14:textId="77777777" w:rsidTr="00195548">
        <w:tc>
          <w:tcPr>
            <w:tcW w:w="600" w:type="dxa"/>
          </w:tcPr>
          <w:p w14:paraId="750E51CD" w14:textId="77777777" w:rsidR="00B50050" w:rsidRDefault="00B50050" w:rsidP="0088127C">
            <w:pPr>
              <w:pStyle w:val="OtherTableBody"/>
            </w:pPr>
          </w:p>
        </w:tc>
        <w:tc>
          <w:tcPr>
            <w:tcW w:w="600" w:type="dxa"/>
          </w:tcPr>
          <w:p w14:paraId="41651005" w14:textId="77777777" w:rsidR="00B50050" w:rsidRDefault="00B50050" w:rsidP="0088127C">
            <w:pPr>
              <w:pStyle w:val="OtherTableBody"/>
            </w:pPr>
            <w:r>
              <w:t>0254</w:t>
            </w:r>
          </w:p>
        </w:tc>
        <w:tc>
          <w:tcPr>
            <w:tcW w:w="2600" w:type="dxa"/>
          </w:tcPr>
          <w:p w14:paraId="5D24750B" w14:textId="77777777" w:rsidR="00B50050" w:rsidRDefault="00B50050" w:rsidP="0088127C">
            <w:pPr>
              <w:pStyle w:val="OtherTableBody"/>
            </w:pPr>
          </w:p>
        </w:tc>
        <w:tc>
          <w:tcPr>
            <w:tcW w:w="1400" w:type="dxa"/>
          </w:tcPr>
          <w:p w14:paraId="5AAB100B" w14:textId="77777777" w:rsidR="00B50050" w:rsidRDefault="00B50050" w:rsidP="0088127C">
            <w:pPr>
              <w:pStyle w:val="OtherTableBody"/>
            </w:pPr>
            <w:r>
              <w:t>APER</w:t>
            </w:r>
          </w:p>
        </w:tc>
        <w:tc>
          <w:tcPr>
            <w:tcW w:w="4200" w:type="dxa"/>
          </w:tcPr>
          <w:p w14:paraId="6F936929" w14:textId="77777777" w:rsidR="00B50050" w:rsidRDefault="00B50050" w:rsidP="0088127C">
            <w:pPr>
              <w:pStyle w:val="OtherTableBody"/>
            </w:pPr>
            <w:r>
              <w:t>Appearance</w:t>
            </w:r>
          </w:p>
        </w:tc>
      </w:tr>
      <w:tr w:rsidR="00B50050" w14:paraId="425B13F8" w14:textId="77777777" w:rsidTr="00195548">
        <w:tc>
          <w:tcPr>
            <w:tcW w:w="600" w:type="dxa"/>
          </w:tcPr>
          <w:p w14:paraId="0A1108F2" w14:textId="77777777" w:rsidR="00B50050" w:rsidRDefault="00B50050" w:rsidP="0088127C">
            <w:pPr>
              <w:pStyle w:val="OtherTableBody"/>
            </w:pPr>
          </w:p>
        </w:tc>
        <w:tc>
          <w:tcPr>
            <w:tcW w:w="600" w:type="dxa"/>
          </w:tcPr>
          <w:p w14:paraId="4A90DF51" w14:textId="77777777" w:rsidR="00B50050" w:rsidRDefault="00B50050" w:rsidP="0088127C">
            <w:pPr>
              <w:pStyle w:val="OtherTableBody"/>
            </w:pPr>
            <w:r>
              <w:t>0254</w:t>
            </w:r>
          </w:p>
        </w:tc>
        <w:tc>
          <w:tcPr>
            <w:tcW w:w="2600" w:type="dxa"/>
          </w:tcPr>
          <w:p w14:paraId="32D3F121" w14:textId="77777777" w:rsidR="00B50050" w:rsidRDefault="00B50050" w:rsidP="0088127C">
            <w:pPr>
              <w:pStyle w:val="OtherTableBody"/>
            </w:pPr>
          </w:p>
        </w:tc>
        <w:tc>
          <w:tcPr>
            <w:tcW w:w="1400" w:type="dxa"/>
          </w:tcPr>
          <w:p w14:paraId="07D65C81" w14:textId="77777777" w:rsidR="00B50050" w:rsidRDefault="00B50050" w:rsidP="0088127C">
            <w:pPr>
              <w:pStyle w:val="OtherTableBody"/>
            </w:pPr>
            <w:r>
              <w:t>ARB</w:t>
            </w:r>
          </w:p>
        </w:tc>
        <w:tc>
          <w:tcPr>
            <w:tcW w:w="4200" w:type="dxa"/>
          </w:tcPr>
          <w:p w14:paraId="45A7685A" w14:textId="77777777" w:rsidR="00B50050" w:rsidRDefault="00B50050" w:rsidP="0088127C">
            <w:pPr>
              <w:pStyle w:val="OtherTableBody"/>
            </w:pPr>
            <w:r>
              <w:t>Arbitrary</w:t>
            </w:r>
          </w:p>
        </w:tc>
      </w:tr>
      <w:tr w:rsidR="00B50050" w14:paraId="5C8DE7BC" w14:textId="77777777" w:rsidTr="00195548">
        <w:tc>
          <w:tcPr>
            <w:tcW w:w="600" w:type="dxa"/>
          </w:tcPr>
          <w:p w14:paraId="3B19F1AD" w14:textId="77777777" w:rsidR="00B50050" w:rsidRDefault="00B50050" w:rsidP="0088127C">
            <w:pPr>
              <w:pStyle w:val="OtherTableBody"/>
            </w:pPr>
          </w:p>
        </w:tc>
        <w:tc>
          <w:tcPr>
            <w:tcW w:w="600" w:type="dxa"/>
          </w:tcPr>
          <w:p w14:paraId="6D5958DB" w14:textId="77777777" w:rsidR="00B50050" w:rsidRDefault="00B50050" w:rsidP="0088127C">
            <w:pPr>
              <w:pStyle w:val="OtherTableBody"/>
            </w:pPr>
            <w:r>
              <w:t>0254</w:t>
            </w:r>
          </w:p>
        </w:tc>
        <w:tc>
          <w:tcPr>
            <w:tcW w:w="2600" w:type="dxa"/>
          </w:tcPr>
          <w:p w14:paraId="17B2AFB0" w14:textId="77777777" w:rsidR="00B50050" w:rsidRDefault="00B50050" w:rsidP="0088127C">
            <w:pPr>
              <w:pStyle w:val="OtherTableBody"/>
            </w:pPr>
          </w:p>
        </w:tc>
        <w:tc>
          <w:tcPr>
            <w:tcW w:w="1400" w:type="dxa"/>
          </w:tcPr>
          <w:p w14:paraId="3D0ABC98" w14:textId="77777777" w:rsidR="00B50050" w:rsidRDefault="00B50050" w:rsidP="0088127C">
            <w:pPr>
              <w:pStyle w:val="OtherTableBody"/>
            </w:pPr>
            <w:r>
              <w:t>AREA</w:t>
            </w:r>
          </w:p>
        </w:tc>
        <w:tc>
          <w:tcPr>
            <w:tcW w:w="4200" w:type="dxa"/>
          </w:tcPr>
          <w:p w14:paraId="5FF1DBE6" w14:textId="77777777" w:rsidR="00B50050" w:rsidRDefault="00B50050" w:rsidP="0088127C">
            <w:pPr>
              <w:pStyle w:val="OtherTableBody"/>
            </w:pPr>
            <w:r>
              <w:t>Area</w:t>
            </w:r>
          </w:p>
        </w:tc>
      </w:tr>
      <w:tr w:rsidR="00B50050" w14:paraId="2A6D711E" w14:textId="77777777" w:rsidTr="00195548">
        <w:tc>
          <w:tcPr>
            <w:tcW w:w="600" w:type="dxa"/>
          </w:tcPr>
          <w:p w14:paraId="4B0007B0" w14:textId="77777777" w:rsidR="00B50050" w:rsidRDefault="00B50050" w:rsidP="0088127C">
            <w:pPr>
              <w:pStyle w:val="OtherTableBody"/>
            </w:pPr>
          </w:p>
        </w:tc>
        <w:tc>
          <w:tcPr>
            <w:tcW w:w="600" w:type="dxa"/>
          </w:tcPr>
          <w:p w14:paraId="5B33D675" w14:textId="77777777" w:rsidR="00B50050" w:rsidRDefault="00B50050" w:rsidP="0088127C">
            <w:pPr>
              <w:pStyle w:val="OtherTableBody"/>
            </w:pPr>
            <w:r>
              <w:t>0254</w:t>
            </w:r>
          </w:p>
        </w:tc>
        <w:tc>
          <w:tcPr>
            <w:tcW w:w="2600" w:type="dxa"/>
          </w:tcPr>
          <w:p w14:paraId="6EB73971" w14:textId="77777777" w:rsidR="00B50050" w:rsidRDefault="00B50050" w:rsidP="0088127C">
            <w:pPr>
              <w:pStyle w:val="OtherTableBody"/>
            </w:pPr>
          </w:p>
        </w:tc>
        <w:tc>
          <w:tcPr>
            <w:tcW w:w="1400" w:type="dxa"/>
          </w:tcPr>
          <w:p w14:paraId="06239652" w14:textId="77777777" w:rsidR="00B50050" w:rsidRDefault="00B50050" w:rsidP="0088127C">
            <w:pPr>
              <w:pStyle w:val="OtherTableBody"/>
            </w:pPr>
            <w:r>
              <w:t>ASPECT</w:t>
            </w:r>
          </w:p>
        </w:tc>
        <w:tc>
          <w:tcPr>
            <w:tcW w:w="4200" w:type="dxa"/>
          </w:tcPr>
          <w:p w14:paraId="1E4A7B6B" w14:textId="77777777" w:rsidR="00B50050" w:rsidRDefault="00B50050" w:rsidP="0088127C">
            <w:pPr>
              <w:pStyle w:val="OtherTableBody"/>
            </w:pPr>
            <w:r>
              <w:t>Aspect</w:t>
            </w:r>
          </w:p>
        </w:tc>
      </w:tr>
      <w:tr w:rsidR="00B50050" w14:paraId="5C7C09B8" w14:textId="77777777" w:rsidTr="00195548">
        <w:tc>
          <w:tcPr>
            <w:tcW w:w="600" w:type="dxa"/>
          </w:tcPr>
          <w:p w14:paraId="43995D0C" w14:textId="77777777" w:rsidR="00B50050" w:rsidRDefault="00B50050" w:rsidP="0088127C">
            <w:pPr>
              <w:pStyle w:val="OtherTableBody"/>
            </w:pPr>
          </w:p>
        </w:tc>
        <w:tc>
          <w:tcPr>
            <w:tcW w:w="600" w:type="dxa"/>
          </w:tcPr>
          <w:p w14:paraId="6D936455" w14:textId="77777777" w:rsidR="00B50050" w:rsidRDefault="00B50050" w:rsidP="0088127C">
            <w:pPr>
              <w:pStyle w:val="OtherTableBody"/>
            </w:pPr>
            <w:r>
              <w:t>0254</w:t>
            </w:r>
          </w:p>
        </w:tc>
        <w:tc>
          <w:tcPr>
            <w:tcW w:w="2600" w:type="dxa"/>
          </w:tcPr>
          <w:p w14:paraId="4A7CFBF3" w14:textId="77777777" w:rsidR="00B50050" w:rsidRDefault="00B50050" w:rsidP="0088127C">
            <w:pPr>
              <w:pStyle w:val="OtherTableBody"/>
            </w:pPr>
          </w:p>
        </w:tc>
        <w:tc>
          <w:tcPr>
            <w:tcW w:w="1400" w:type="dxa"/>
          </w:tcPr>
          <w:p w14:paraId="37DA88D9" w14:textId="77777777" w:rsidR="00B50050" w:rsidRDefault="00B50050" w:rsidP="0088127C">
            <w:pPr>
              <w:pStyle w:val="OtherTableBody"/>
            </w:pPr>
            <w:r>
              <w:t>CACT</w:t>
            </w:r>
          </w:p>
        </w:tc>
        <w:tc>
          <w:tcPr>
            <w:tcW w:w="4200" w:type="dxa"/>
          </w:tcPr>
          <w:p w14:paraId="55C0B211" w14:textId="77777777" w:rsidR="00B50050" w:rsidRDefault="00B50050" w:rsidP="0088127C">
            <w:pPr>
              <w:pStyle w:val="OtherTableBody"/>
            </w:pPr>
            <w:r>
              <w:t>Catalytic Activity</w:t>
            </w:r>
          </w:p>
        </w:tc>
      </w:tr>
      <w:tr w:rsidR="00B50050" w14:paraId="2038CBAA" w14:textId="77777777" w:rsidTr="00195548">
        <w:tc>
          <w:tcPr>
            <w:tcW w:w="600" w:type="dxa"/>
          </w:tcPr>
          <w:p w14:paraId="1D8DC5FE" w14:textId="77777777" w:rsidR="00B50050" w:rsidRDefault="00B50050" w:rsidP="0088127C">
            <w:pPr>
              <w:pStyle w:val="OtherTableBody"/>
            </w:pPr>
          </w:p>
        </w:tc>
        <w:tc>
          <w:tcPr>
            <w:tcW w:w="600" w:type="dxa"/>
          </w:tcPr>
          <w:p w14:paraId="62F15532" w14:textId="77777777" w:rsidR="00B50050" w:rsidRDefault="00B50050" w:rsidP="0088127C">
            <w:pPr>
              <w:pStyle w:val="OtherTableBody"/>
            </w:pPr>
            <w:r>
              <w:t>0254</w:t>
            </w:r>
          </w:p>
        </w:tc>
        <w:tc>
          <w:tcPr>
            <w:tcW w:w="2600" w:type="dxa"/>
          </w:tcPr>
          <w:p w14:paraId="5F5E5AA5" w14:textId="77777777" w:rsidR="00B50050" w:rsidRDefault="00B50050" w:rsidP="0088127C">
            <w:pPr>
              <w:pStyle w:val="OtherTableBody"/>
            </w:pPr>
          </w:p>
        </w:tc>
        <w:tc>
          <w:tcPr>
            <w:tcW w:w="1400" w:type="dxa"/>
          </w:tcPr>
          <w:p w14:paraId="41C852F8" w14:textId="77777777" w:rsidR="00B50050" w:rsidRDefault="00B50050" w:rsidP="0088127C">
            <w:pPr>
              <w:pStyle w:val="OtherTableBody"/>
            </w:pPr>
            <w:r>
              <w:t>CCNT</w:t>
            </w:r>
          </w:p>
        </w:tc>
        <w:tc>
          <w:tcPr>
            <w:tcW w:w="4200" w:type="dxa"/>
          </w:tcPr>
          <w:p w14:paraId="3D23C491" w14:textId="77777777" w:rsidR="00B50050" w:rsidRDefault="00B50050" w:rsidP="0088127C">
            <w:pPr>
              <w:pStyle w:val="OtherTableBody"/>
            </w:pPr>
            <w:r>
              <w:t>Catalytic Content</w:t>
            </w:r>
          </w:p>
        </w:tc>
      </w:tr>
      <w:tr w:rsidR="00B50050" w14:paraId="024563A1" w14:textId="77777777" w:rsidTr="00195548">
        <w:tc>
          <w:tcPr>
            <w:tcW w:w="600" w:type="dxa"/>
          </w:tcPr>
          <w:p w14:paraId="3DE9FC32" w14:textId="77777777" w:rsidR="00B50050" w:rsidRDefault="00B50050" w:rsidP="0088127C">
            <w:pPr>
              <w:pStyle w:val="OtherTableBody"/>
            </w:pPr>
          </w:p>
        </w:tc>
        <w:tc>
          <w:tcPr>
            <w:tcW w:w="600" w:type="dxa"/>
          </w:tcPr>
          <w:p w14:paraId="547CCFEC" w14:textId="77777777" w:rsidR="00B50050" w:rsidRDefault="00B50050" w:rsidP="0088127C">
            <w:pPr>
              <w:pStyle w:val="OtherTableBody"/>
            </w:pPr>
            <w:r>
              <w:t>0254</w:t>
            </w:r>
          </w:p>
        </w:tc>
        <w:tc>
          <w:tcPr>
            <w:tcW w:w="2600" w:type="dxa"/>
          </w:tcPr>
          <w:p w14:paraId="53416EB2" w14:textId="77777777" w:rsidR="00B50050" w:rsidRDefault="00B50050" w:rsidP="0088127C">
            <w:pPr>
              <w:pStyle w:val="OtherTableBody"/>
            </w:pPr>
          </w:p>
        </w:tc>
        <w:tc>
          <w:tcPr>
            <w:tcW w:w="1400" w:type="dxa"/>
          </w:tcPr>
          <w:p w14:paraId="104073F7" w14:textId="77777777" w:rsidR="00B50050" w:rsidRDefault="00B50050" w:rsidP="0088127C">
            <w:pPr>
              <w:pStyle w:val="OtherTableBody"/>
            </w:pPr>
            <w:r>
              <w:t>CCRTO</w:t>
            </w:r>
          </w:p>
        </w:tc>
        <w:tc>
          <w:tcPr>
            <w:tcW w:w="4200" w:type="dxa"/>
          </w:tcPr>
          <w:p w14:paraId="13AD8148" w14:textId="77777777" w:rsidR="00B50050" w:rsidRDefault="00B50050" w:rsidP="0088127C">
            <w:pPr>
              <w:pStyle w:val="OtherTableBody"/>
            </w:pPr>
            <w:r>
              <w:t>Catalytic Concentration Ratio</w:t>
            </w:r>
          </w:p>
        </w:tc>
      </w:tr>
      <w:tr w:rsidR="00B50050" w14:paraId="12A4C2DA" w14:textId="77777777" w:rsidTr="00195548">
        <w:tc>
          <w:tcPr>
            <w:tcW w:w="600" w:type="dxa"/>
          </w:tcPr>
          <w:p w14:paraId="3B0BBB01" w14:textId="77777777" w:rsidR="00B50050" w:rsidRDefault="00B50050" w:rsidP="0088127C">
            <w:pPr>
              <w:pStyle w:val="OtherTableBody"/>
            </w:pPr>
          </w:p>
        </w:tc>
        <w:tc>
          <w:tcPr>
            <w:tcW w:w="600" w:type="dxa"/>
          </w:tcPr>
          <w:p w14:paraId="4C11F2F3" w14:textId="77777777" w:rsidR="00B50050" w:rsidRDefault="00B50050" w:rsidP="0088127C">
            <w:pPr>
              <w:pStyle w:val="OtherTableBody"/>
            </w:pPr>
            <w:r>
              <w:t>0254</w:t>
            </w:r>
          </w:p>
        </w:tc>
        <w:tc>
          <w:tcPr>
            <w:tcW w:w="2600" w:type="dxa"/>
          </w:tcPr>
          <w:p w14:paraId="67A24019" w14:textId="77777777" w:rsidR="00B50050" w:rsidRDefault="00B50050" w:rsidP="0088127C">
            <w:pPr>
              <w:pStyle w:val="OtherTableBody"/>
            </w:pPr>
          </w:p>
        </w:tc>
        <w:tc>
          <w:tcPr>
            <w:tcW w:w="1400" w:type="dxa"/>
          </w:tcPr>
          <w:p w14:paraId="5681E788" w14:textId="77777777" w:rsidR="00B50050" w:rsidRDefault="00B50050" w:rsidP="0088127C">
            <w:pPr>
              <w:pStyle w:val="OtherTableBody"/>
            </w:pPr>
            <w:r>
              <w:t>CFR</w:t>
            </w:r>
          </w:p>
        </w:tc>
        <w:tc>
          <w:tcPr>
            <w:tcW w:w="4200" w:type="dxa"/>
          </w:tcPr>
          <w:p w14:paraId="509C2E30" w14:textId="77777777" w:rsidR="00B50050" w:rsidRDefault="00B50050" w:rsidP="0088127C">
            <w:pPr>
              <w:pStyle w:val="OtherTableBody"/>
            </w:pPr>
            <w:r>
              <w:t>Catalytic Fraction</w:t>
            </w:r>
          </w:p>
        </w:tc>
      </w:tr>
      <w:tr w:rsidR="00B50050" w14:paraId="718A5B6C" w14:textId="77777777" w:rsidTr="00195548">
        <w:tc>
          <w:tcPr>
            <w:tcW w:w="600" w:type="dxa"/>
          </w:tcPr>
          <w:p w14:paraId="55D3EFBF" w14:textId="77777777" w:rsidR="00B50050" w:rsidRDefault="00B50050" w:rsidP="0088127C">
            <w:pPr>
              <w:pStyle w:val="OtherTableBody"/>
            </w:pPr>
          </w:p>
        </w:tc>
        <w:tc>
          <w:tcPr>
            <w:tcW w:w="600" w:type="dxa"/>
          </w:tcPr>
          <w:p w14:paraId="3EA16853" w14:textId="77777777" w:rsidR="00B50050" w:rsidRDefault="00B50050" w:rsidP="0088127C">
            <w:pPr>
              <w:pStyle w:val="OtherTableBody"/>
            </w:pPr>
            <w:r>
              <w:t>0254</w:t>
            </w:r>
          </w:p>
        </w:tc>
        <w:tc>
          <w:tcPr>
            <w:tcW w:w="2600" w:type="dxa"/>
          </w:tcPr>
          <w:p w14:paraId="512C0E3F" w14:textId="77777777" w:rsidR="00B50050" w:rsidRDefault="00B50050" w:rsidP="0088127C">
            <w:pPr>
              <w:pStyle w:val="OtherTableBody"/>
            </w:pPr>
          </w:p>
        </w:tc>
        <w:tc>
          <w:tcPr>
            <w:tcW w:w="1400" w:type="dxa"/>
          </w:tcPr>
          <w:p w14:paraId="222B556A" w14:textId="77777777" w:rsidR="00B50050" w:rsidRDefault="00B50050" w:rsidP="0088127C">
            <w:pPr>
              <w:pStyle w:val="OtherTableBody"/>
            </w:pPr>
            <w:r>
              <w:t>CLAS</w:t>
            </w:r>
          </w:p>
        </w:tc>
        <w:tc>
          <w:tcPr>
            <w:tcW w:w="4200" w:type="dxa"/>
          </w:tcPr>
          <w:p w14:paraId="737884C4" w14:textId="77777777" w:rsidR="00B50050" w:rsidRDefault="00B50050" w:rsidP="0088127C">
            <w:pPr>
              <w:pStyle w:val="OtherTableBody"/>
            </w:pPr>
            <w:r>
              <w:t>Class</w:t>
            </w:r>
          </w:p>
        </w:tc>
      </w:tr>
      <w:tr w:rsidR="00B50050" w14:paraId="40CB0EC3" w14:textId="77777777" w:rsidTr="00195548">
        <w:tc>
          <w:tcPr>
            <w:tcW w:w="600" w:type="dxa"/>
          </w:tcPr>
          <w:p w14:paraId="63E220C3" w14:textId="77777777" w:rsidR="00B50050" w:rsidRDefault="00B50050" w:rsidP="0088127C">
            <w:pPr>
              <w:pStyle w:val="OtherTableBody"/>
            </w:pPr>
          </w:p>
        </w:tc>
        <w:tc>
          <w:tcPr>
            <w:tcW w:w="600" w:type="dxa"/>
          </w:tcPr>
          <w:p w14:paraId="750FD3A5" w14:textId="77777777" w:rsidR="00B50050" w:rsidRDefault="00B50050" w:rsidP="0088127C">
            <w:pPr>
              <w:pStyle w:val="OtherTableBody"/>
            </w:pPr>
            <w:r>
              <w:t>0254</w:t>
            </w:r>
          </w:p>
        </w:tc>
        <w:tc>
          <w:tcPr>
            <w:tcW w:w="2600" w:type="dxa"/>
          </w:tcPr>
          <w:p w14:paraId="7B3755FA" w14:textId="77777777" w:rsidR="00B50050" w:rsidRDefault="00B50050" w:rsidP="0088127C">
            <w:pPr>
              <w:pStyle w:val="OtherTableBody"/>
            </w:pPr>
          </w:p>
        </w:tc>
        <w:tc>
          <w:tcPr>
            <w:tcW w:w="1400" w:type="dxa"/>
          </w:tcPr>
          <w:p w14:paraId="14EA4D89" w14:textId="77777777" w:rsidR="00B50050" w:rsidRDefault="00B50050" w:rsidP="0088127C">
            <w:pPr>
              <w:pStyle w:val="OtherTableBody"/>
            </w:pPr>
            <w:r>
              <w:t>CNC</w:t>
            </w:r>
          </w:p>
        </w:tc>
        <w:tc>
          <w:tcPr>
            <w:tcW w:w="4200" w:type="dxa"/>
          </w:tcPr>
          <w:p w14:paraId="7BAD4207" w14:textId="77777777" w:rsidR="00B50050" w:rsidRDefault="00B50050" w:rsidP="0088127C">
            <w:pPr>
              <w:pStyle w:val="OtherTableBody"/>
            </w:pPr>
            <w:r>
              <w:t>Catalytic Concentration</w:t>
            </w:r>
          </w:p>
        </w:tc>
      </w:tr>
      <w:tr w:rsidR="00B50050" w14:paraId="1B1F0100" w14:textId="77777777" w:rsidTr="00195548">
        <w:tc>
          <w:tcPr>
            <w:tcW w:w="600" w:type="dxa"/>
          </w:tcPr>
          <w:p w14:paraId="4902315F" w14:textId="77777777" w:rsidR="00B50050" w:rsidRDefault="00B50050" w:rsidP="0088127C">
            <w:pPr>
              <w:pStyle w:val="OtherTableBody"/>
            </w:pPr>
          </w:p>
        </w:tc>
        <w:tc>
          <w:tcPr>
            <w:tcW w:w="600" w:type="dxa"/>
          </w:tcPr>
          <w:p w14:paraId="742CDDE1" w14:textId="77777777" w:rsidR="00B50050" w:rsidRDefault="00B50050" w:rsidP="0088127C">
            <w:pPr>
              <w:pStyle w:val="OtherTableBody"/>
            </w:pPr>
            <w:r>
              <w:t>0254</w:t>
            </w:r>
          </w:p>
        </w:tc>
        <w:tc>
          <w:tcPr>
            <w:tcW w:w="2600" w:type="dxa"/>
          </w:tcPr>
          <w:p w14:paraId="7848EECE" w14:textId="77777777" w:rsidR="00B50050" w:rsidRDefault="00B50050" w:rsidP="0088127C">
            <w:pPr>
              <w:pStyle w:val="OtherTableBody"/>
            </w:pPr>
          </w:p>
        </w:tc>
        <w:tc>
          <w:tcPr>
            <w:tcW w:w="1400" w:type="dxa"/>
          </w:tcPr>
          <w:p w14:paraId="20FE4E99" w14:textId="77777777" w:rsidR="00B50050" w:rsidRDefault="00B50050" w:rsidP="0088127C">
            <w:pPr>
              <w:pStyle w:val="OtherTableBody"/>
            </w:pPr>
            <w:r>
              <w:t>CNST</w:t>
            </w:r>
          </w:p>
        </w:tc>
        <w:tc>
          <w:tcPr>
            <w:tcW w:w="4200" w:type="dxa"/>
          </w:tcPr>
          <w:p w14:paraId="5719FD80" w14:textId="77777777" w:rsidR="00B50050" w:rsidRDefault="00B50050" w:rsidP="0088127C">
            <w:pPr>
              <w:pStyle w:val="OtherTableBody"/>
            </w:pPr>
            <w:r>
              <w:t>Constant</w:t>
            </w:r>
          </w:p>
        </w:tc>
      </w:tr>
      <w:tr w:rsidR="00B50050" w14:paraId="28132A06" w14:textId="77777777" w:rsidTr="00195548">
        <w:tc>
          <w:tcPr>
            <w:tcW w:w="600" w:type="dxa"/>
          </w:tcPr>
          <w:p w14:paraId="0F762D40" w14:textId="77777777" w:rsidR="00B50050" w:rsidRDefault="00B50050" w:rsidP="0088127C">
            <w:pPr>
              <w:pStyle w:val="OtherTableBody"/>
            </w:pPr>
          </w:p>
        </w:tc>
        <w:tc>
          <w:tcPr>
            <w:tcW w:w="600" w:type="dxa"/>
          </w:tcPr>
          <w:p w14:paraId="43B2B855" w14:textId="77777777" w:rsidR="00B50050" w:rsidRDefault="00B50050" w:rsidP="0088127C">
            <w:pPr>
              <w:pStyle w:val="OtherTableBody"/>
            </w:pPr>
            <w:r>
              <w:t>0254</w:t>
            </w:r>
          </w:p>
        </w:tc>
        <w:tc>
          <w:tcPr>
            <w:tcW w:w="2600" w:type="dxa"/>
          </w:tcPr>
          <w:p w14:paraId="3A5664AE" w14:textId="77777777" w:rsidR="00B50050" w:rsidRDefault="00B50050" w:rsidP="0088127C">
            <w:pPr>
              <w:pStyle w:val="OtherTableBody"/>
            </w:pPr>
          </w:p>
        </w:tc>
        <w:tc>
          <w:tcPr>
            <w:tcW w:w="1400" w:type="dxa"/>
          </w:tcPr>
          <w:p w14:paraId="1F612BD9" w14:textId="77777777" w:rsidR="00B50050" w:rsidRDefault="00B50050" w:rsidP="0088127C">
            <w:pPr>
              <w:pStyle w:val="OtherTableBody"/>
            </w:pPr>
            <w:r>
              <w:t>COEF</w:t>
            </w:r>
          </w:p>
        </w:tc>
        <w:tc>
          <w:tcPr>
            <w:tcW w:w="4200" w:type="dxa"/>
          </w:tcPr>
          <w:p w14:paraId="6DDBE5FE" w14:textId="77777777" w:rsidR="00B50050" w:rsidRDefault="00B50050" w:rsidP="0088127C">
            <w:pPr>
              <w:pStyle w:val="OtherTableBody"/>
            </w:pPr>
            <w:r>
              <w:t>Coefficient</w:t>
            </w:r>
          </w:p>
        </w:tc>
      </w:tr>
      <w:tr w:rsidR="00B50050" w14:paraId="4A281F10" w14:textId="77777777" w:rsidTr="00195548">
        <w:tc>
          <w:tcPr>
            <w:tcW w:w="600" w:type="dxa"/>
          </w:tcPr>
          <w:p w14:paraId="023FFFA0" w14:textId="77777777" w:rsidR="00B50050" w:rsidRDefault="00B50050" w:rsidP="0088127C">
            <w:pPr>
              <w:pStyle w:val="OtherTableBody"/>
            </w:pPr>
          </w:p>
        </w:tc>
        <w:tc>
          <w:tcPr>
            <w:tcW w:w="600" w:type="dxa"/>
          </w:tcPr>
          <w:p w14:paraId="6C3E4FA0" w14:textId="77777777" w:rsidR="00B50050" w:rsidRDefault="00B50050" w:rsidP="0088127C">
            <w:pPr>
              <w:pStyle w:val="OtherTableBody"/>
            </w:pPr>
            <w:r>
              <w:t>0254</w:t>
            </w:r>
          </w:p>
        </w:tc>
        <w:tc>
          <w:tcPr>
            <w:tcW w:w="2600" w:type="dxa"/>
          </w:tcPr>
          <w:p w14:paraId="2D81974D" w14:textId="77777777" w:rsidR="00B50050" w:rsidRDefault="00B50050" w:rsidP="0088127C">
            <w:pPr>
              <w:pStyle w:val="OtherTableBody"/>
            </w:pPr>
          </w:p>
        </w:tc>
        <w:tc>
          <w:tcPr>
            <w:tcW w:w="1400" w:type="dxa"/>
          </w:tcPr>
          <w:p w14:paraId="5F963E36" w14:textId="77777777" w:rsidR="00B50050" w:rsidRDefault="00B50050" w:rsidP="0088127C">
            <w:pPr>
              <w:pStyle w:val="OtherTableBody"/>
            </w:pPr>
            <w:r>
              <w:t>COLOR</w:t>
            </w:r>
          </w:p>
        </w:tc>
        <w:tc>
          <w:tcPr>
            <w:tcW w:w="4200" w:type="dxa"/>
          </w:tcPr>
          <w:p w14:paraId="21DD8445" w14:textId="77777777" w:rsidR="00B50050" w:rsidRDefault="00B50050" w:rsidP="0088127C">
            <w:pPr>
              <w:pStyle w:val="OtherTableBody"/>
            </w:pPr>
            <w:r>
              <w:t>Color</w:t>
            </w:r>
          </w:p>
        </w:tc>
      </w:tr>
      <w:tr w:rsidR="00B50050" w14:paraId="48C2E1BB" w14:textId="77777777" w:rsidTr="00195548">
        <w:tc>
          <w:tcPr>
            <w:tcW w:w="600" w:type="dxa"/>
          </w:tcPr>
          <w:p w14:paraId="003C740B" w14:textId="77777777" w:rsidR="00B50050" w:rsidRDefault="00B50050" w:rsidP="0088127C">
            <w:pPr>
              <w:pStyle w:val="OtherTableBody"/>
            </w:pPr>
          </w:p>
        </w:tc>
        <w:tc>
          <w:tcPr>
            <w:tcW w:w="600" w:type="dxa"/>
          </w:tcPr>
          <w:p w14:paraId="2A3C8B8F" w14:textId="77777777" w:rsidR="00B50050" w:rsidRDefault="00B50050" w:rsidP="0088127C">
            <w:pPr>
              <w:pStyle w:val="OtherTableBody"/>
            </w:pPr>
            <w:r>
              <w:t>0254</w:t>
            </w:r>
          </w:p>
        </w:tc>
        <w:tc>
          <w:tcPr>
            <w:tcW w:w="2600" w:type="dxa"/>
          </w:tcPr>
          <w:p w14:paraId="6FC2C451" w14:textId="77777777" w:rsidR="00B50050" w:rsidRDefault="00B50050" w:rsidP="0088127C">
            <w:pPr>
              <w:pStyle w:val="OtherTableBody"/>
            </w:pPr>
          </w:p>
        </w:tc>
        <w:tc>
          <w:tcPr>
            <w:tcW w:w="1400" w:type="dxa"/>
          </w:tcPr>
          <w:p w14:paraId="1DF237B6" w14:textId="77777777" w:rsidR="00B50050" w:rsidRDefault="00B50050" w:rsidP="0088127C">
            <w:pPr>
              <w:pStyle w:val="OtherTableBody"/>
            </w:pPr>
            <w:r>
              <w:t>CONS</w:t>
            </w:r>
          </w:p>
        </w:tc>
        <w:tc>
          <w:tcPr>
            <w:tcW w:w="4200" w:type="dxa"/>
          </w:tcPr>
          <w:p w14:paraId="70500453" w14:textId="77777777" w:rsidR="00B50050" w:rsidRDefault="00B50050" w:rsidP="0088127C">
            <w:pPr>
              <w:pStyle w:val="OtherTableBody"/>
            </w:pPr>
            <w:r>
              <w:t>Consistency</w:t>
            </w:r>
          </w:p>
        </w:tc>
      </w:tr>
      <w:tr w:rsidR="00B50050" w14:paraId="68B50A05" w14:textId="77777777" w:rsidTr="00195548">
        <w:tc>
          <w:tcPr>
            <w:tcW w:w="600" w:type="dxa"/>
          </w:tcPr>
          <w:p w14:paraId="775AAD41" w14:textId="77777777" w:rsidR="00B50050" w:rsidRDefault="00B50050" w:rsidP="0088127C">
            <w:pPr>
              <w:pStyle w:val="OtherTableBody"/>
            </w:pPr>
          </w:p>
        </w:tc>
        <w:tc>
          <w:tcPr>
            <w:tcW w:w="600" w:type="dxa"/>
          </w:tcPr>
          <w:p w14:paraId="6CB58D26" w14:textId="77777777" w:rsidR="00B50050" w:rsidRDefault="00B50050" w:rsidP="0088127C">
            <w:pPr>
              <w:pStyle w:val="OtherTableBody"/>
            </w:pPr>
            <w:r>
              <w:t>0254</w:t>
            </w:r>
          </w:p>
        </w:tc>
        <w:tc>
          <w:tcPr>
            <w:tcW w:w="2600" w:type="dxa"/>
          </w:tcPr>
          <w:p w14:paraId="0BF4D26F" w14:textId="77777777" w:rsidR="00B50050" w:rsidRDefault="00B50050" w:rsidP="0088127C">
            <w:pPr>
              <w:pStyle w:val="OtherTableBody"/>
            </w:pPr>
          </w:p>
        </w:tc>
        <w:tc>
          <w:tcPr>
            <w:tcW w:w="1400" w:type="dxa"/>
          </w:tcPr>
          <w:p w14:paraId="4A39A7E4" w14:textId="77777777" w:rsidR="00B50050" w:rsidRDefault="00B50050" w:rsidP="0088127C">
            <w:pPr>
              <w:pStyle w:val="OtherTableBody"/>
            </w:pPr>
            <w:r>
              <w:t>CRAT</w:t>
            </w:r>
          </w:p>
        </w:tc>
        <w:tc>
          <w:tcPr>
            <w:tcW w:w="4200" w:type="dxa"/>
          </w:tcPr>
          <w:p w14:paraId="20EABF2E" w14:textId="77777777" w:rsidR="00B50050" w:rsidRDefault="00B50050" w:rsidP="0088127C">
            <w:pPr>
              <w:pStyle w:val="OtherTableBody"/>
            </w:pPr>
            <w:r>
              <w:t>Catalytic Rate</w:t>
            </w:r>
          </w:p>
        </w:tc>
      </w:tr>
      <w:tr w:rsidR="00B50050" w14:paraId="63932E84" w14:textId="77777777" w:rsidTr="00195548">
        <w:tc>
          <w:tcPr>
            <w:tcW w:w="600" w:type="dxa"/>
          </w:tcPr>
          <w:p w14:paraId="044E5882" w14:textId="77777777" w:rsidR="00B50050" w:rsidRDefault="00B50050" w:rsidP="0088127C">
            <w:pPr>
              <w:pStyle w:val="OtherTableBody"/>
            </w:pPr>
          </w:p>
        </w:tc>
        <w:tc>
          <w:tcPr>
            <w:tcW w:w="600" w:type="dxa"/>
          </w:tcPr>
          <w:p w14:paraId="4CA61BEA" w14:textId="77777777" w:rsidR="00B50050" w:rsidRDefault="00B50050" w:rsidP="0088127C">
            <w:pPr>
              <w:pStyle w:val="OtherTableBody"/>
            </w:pPr>
            <w:r>
              <w:t>0254</w:t>
            </w:r>
          </w:p>
        </w:tc>
        <w:tc>
          <w:tcPr>
            <w:tcW w:w="2600" w:type="dxa"/>
          </w:tcPr>
          <w:p w14:paraId="1B89ABB0" w14:textId="77777777" w:rsidR="00B50050" w:rsidRDefault="00B50050" w:rsidP="0088127C">
            <w:pPr>
              <w:pStyle w:val="OtherTableBody"/>
            </w:pPr>
          </w:p>
        </w:tc>
        <w:tc>
          <w:tcPr>
            <w:tcW w:w="1400" w:type="dxa"/>
          </w:tcPr>
          <w:p w14:paraId="0B8C43F3" w14:textId="77777777" w:rsidR="00B50050" w:rsidRDefault="00B50050" w:rsidP="0088127C">
            <w:pPr>
              <w:pStyle w:val="OtherTableBody"/>
            </w:pPr>
            <w:r>
              <w:t>CRTO</w:t>
            </w:r>
          </w:p>
        </w:tc>
        <w:tc>
          <w:tcPr>
            <w:tcW w:w="4200" w:type="dxa"/>
          </w:tcPr>
          <w:p w14:paraId="1F177FEB" w14:textId="77777777" w:rsidR="00B50050" w:rsidRDefault="00B50050" w:rsidP="0088127C">
            <w:pPr>
              <w:pStyle w:val="OtherTableBody"/>
            </w:pPr>
            <w:r>
              <w:t>Catalytic Ratio</w:t>
            </w:r>
          </w:p>
        </w:tc>
      </w:tr>
      <w:tr w:rsidR="00B50050" w14:paraId="1D83F5C8" w14:textId="77777777" w:rsidTr="00195548">
        <w:tc>
          <w:tcPr>
            <w:tcW w:w="600" w:type="dxa"/>
          </w:tcPr>
          <w:p w14:paraId="206C571F" w14:textId="77777777" w:rsidR="00B50050" w:rsidRDefault="00B50050" w:rsidP="0088127C">
            <w:pPr>
              <w:pStyle w:val="OtherTableBody"/>
            </w:pPr>
          </w:p>
        </w:tc>
        <w:tc>
          <w:tcPr>
            <w:tcW w:w="600" w:type="dxa"/>
          </w:tcPr>
          <w:p w14:paraId="7756F994" w14:textId="77777777" w:rsidR="00B50050" w:rsidRDefault="00B50050" w:rsidP="0088127C">
            <w:pPr>
              <w:pStyle w:val="OtherTableBody"/>
            </w:pPr>
            <w:r>
              <w:t>0254</w:t>
            </w:r>
          </w:p>
        </w:tc>
        <w:tc>
          <w:tcPr>
            <w:tcW w:w="2600" w:type="dxa"/>
          </w:tcPr>
          <w:p w14:paraId="5EB1A13E" w14:textId="77777777" w:rsidR="00B50050" w:rsidRDefault="00B50050" w:rsidP="0088127C">
            <w:pPr>
              <w:pStyle w:val="OtherTableBody"/>
            </w:pPr>
          </w:p>
        </w:tc>
        <w:tc>
          <w:tcPr>
            <w:tcW w:w="1400" w:type="dxa"/>
          </w:tcPr>
          <w:p w14:paraId="5F83B8BD" w14:textId="77777777" w:rsidR="00B50050" w:rsidRDefault="00B50050" w:rsidP="0088127C">
            <w:pPr>
              <w:pStyle w:val="OtherTableBody"/>
            </w:pPr>
            <w:r>
              <w:t>DEN</w:t>
            </w:r>
          </w:p>
        </w:tc>
        <w:tc>
          <w:tcPr>
            <w:tcW w:w="4200" w:type="dxa"/>
          </w:tcPr>
          <w:p w14:paraId="5B53161B" w14:textId="77777777" w:rsidR="00B50050" w:rsidRDefault="00B50050" w:rsidP="0088127C">
            <w:pPr>
              <w:pStyle w:val="OtherTableBody"/>
            </w:pPr>
            <w:r>
              <w:t>Density</w:t>
            </w:r>
          </w:p>
        </w:tc>
      </w:tr>
      <w:tr w:rsidR="00B50050" w14:paraId="1D89A8B5" w14:textId="77777777" w:rsidTr="00195548">
        <w:tc>
          <w:tcPr>
            <w:tcW w:w="600" w:type="dxa"/>
          </w:tcPr>
          <w:p w14:paraId="6A78C9AD" w14:textId="77777777" w:rsidR="00B50050" w:rsidRDefault="00B50050" w:rsidP="0088127C">
            <w:pPr>
              <w:pStyle w:val="OtherTableBody"/>
            </w:pPr>
          </w:p>
        </w:tc>
        <w:tc>
          <w:tcPr>
            <w:tcW w:w="600" w:type="dxa"/>
          </w:tcPr>
          <w:p w14:paraId="36DDF1C0" w14:textId="77777777" w:rsidR="00B50050" w:rsidRDefault="00B50050" w:rsidP="0088127C">
            <w:pPr>
              <w:pStyle w:val="OtherTableBody"/>
            </w:pPr>
            <w:r>
              <w:t>0254</w:t>
            </w:r>
          </w:p>
        </w:tc>
        <w:tc>
          <w:tcPr>
            <w:tcW w:w="2600" w:type="dxa"/>
          </w:tcPr>
          <w:p w14:paraId="7B902EE9" w14:textId="77777777" w:rsidR="00B50050" w:rsidRDefault="00B50050" w:rsidP="0088127C">
            <w:pPr>
              <w:pStyle w:val="OtherTableBody"/>
            </w:pPr>
          </w:p>
        </w:tc>
        <w:tc>
          <w:tcPr>
            <w:tcW w:w="1400" w:type="dxa"/>
          </w:tcPr>
          <w:p w14:paraId="65648A84" w14:textId="77777777" w:rsidR="00B50050" w:rsidRDefault="00B50050" w:rsidP="0088127C">
            <w:pPr>
              <w:pStyle w:val="OtherTableBody"/>
            </w:pPr>
            <w:r>
              <w:t>DEV</w:t>
            </w:r>
          </w:p>
        </w:tc>
        <w:tc>
          <w:tcPr>
            <w:tcW w:w="4200" w:type="dxa"/>
          </w:tcPr>
          <w:p w14:paraId="5D22DD1E" w14:textId="77777777" w:rsidR="00B50050" w:rsidRDefault="00B50050" w:rsidP="0088127C">
            <w:pPr>
              <w:pStyle w:val="OtherTableBody"/>
            </w:pPr>
            <w:r>
              <w:t>Device</w:t>
            </w:r>
          </w:p>
        </w:tc>
      </w:tr>
      <w:tr w:rsidR="00B50050" w14:paraId="3B683211" w14:textId="77777777" w:rsidTr="00195548">
        <w:tc>
          <w:tcPr>
            <w:tcW w:w="600" w:type="dxa"/>
          </w:tcPr>
          <w:p w14:paraId="4519F54E" w14:textId="77777777" w:rsidR="00B50050" w:rsidRDefault="00B50050" w:rsidP="0088127C">
            <w:pPr>
              <w:pStyle w:val="OtherTableBody"/>
            </w:pPr>
          </w:p>
        </w:tc>
        <w:tc>
          <w:tcPr>
            <w:tcW w:w="600" w:type="dxa"/>
          </w:tcPr>
          <w:p w14:paraId="0FE48B1A" w14:textId="77777777" w:rsidR="00B50050" w:rsidRDefault="00B50050" w:rsidP="0088127C">
            <w:pPr>
              <w:pStyle w:val="OtherTableBody"/>
            </w:pPr>
            <w:r>
              <w:t>0254</w:t>
            </w:r>
          </w:p>
        </w:tc>
        <w:tc>
          <w:tcPr>
            <w:tcW w:w="2600" w:type="dxa"/>
          </w:tcPr>
          <w:p w14:paraId="4DB92F26" w14:textId="77777777" w:rsidR="00B50050" w:rsidRDefault="00B50050" w:rsidP="0088127C">
            <w:pPr>
              <w:pStyle w:val="OtherTableBody"/>
            </w:pPr>
          </w:p>
        </w:tc>
        <w:tc>
          <w:tcPr>
            <w:tcW w:w="1400" w:type="dxa"/>
          </w:tcPr>
          <w:p w14:paraId="5452A250" w14:textId="77777777" w:rsidR="00B50050" w:rsidRDefault="00B50050" w:rsidP="0088127C">
            <w:pPr>
              <w:pStyle w:val="OtherTableBody"/>
            </w:pPr>
            <w:r>
              <w:t>DIFF</w:t>
            </w:r>
          </w:p>
        </w:tc>
        <w:tc>
          <w:tcPr>
            <w:tcW w:w="4200" w:type="dxa"/>
          </w:tcPr>
          <w:p w14:paraId="0129CB48" w14:textId="77777777" w:rsidR="00B50050" w:rsidRDefault="00B50050" w:rsidP="0088127C">
            <w:pPr>
              <w:pStyle w:val="OtherTableBody"/>
            </w:pPr>
            <w:r>
              <w:t>Difference</w:t>
            </w:r>
          </w:p>
        </w:tc>
      </w:tr>
      <w:tr w:rsidR="00B50050" w14:paraId="6E2175BE" w14:textId="77777777" w:rsidTr="00195548">
        <w:tc>
          <w:tcPr>
            <w:tcW w:w="600" w:type="dxa"/>
          </w:tcPr>
          <w:p w14:paraId="275596C3" w14:textId="77777777" w:rsidR="00B50050" w:rsidRDefault="00B50050" w:rsidP="0088127C">
            <w:pPr>
              <w:pStyle w:val="OtherTableBody"/>
            </w:pPr>
          </w:p>
        </w:tc>
        <w:tc>
          <w:tcPr>
            <w:tcW w:w="600" w:type="dxa"/>
          </w:tcPr>
          <w:p w14:paraId="19857AF4" w14:textId="77777777" w:rsidR="00B50050" w:rsidRDefault="00B50050" w:rsidP="0088127C">
            <w:pPr>
              <w:pStyle w:val="OtherTableBody"/>
            </w:pPr>
            <w:r>
              <w:t>0254</w:t>
            </w:r>
          </w:p>
        </w:tc>
        <w:tc>
          <w:tcPr>
            <w:tcW w:w="2600" w:type="dxa"/>
          </w:tcPr>
          <w:p w14:paraId="30CA9A63" w14:textId="77777777" w:rsidR="00B50050" w:rsidRDefault="00B50050" w:rsidP="0088127C">
            <w:pPr>
              <w:pStyle w:val="OtherTableBody"/>
            </w:pPr>
          </w:p>
        </w:tc>
        <w:tc>
          <w:tcPr>
            <w:tcW w:w="1400" w:type="dxa"/>
          </w:tcPr>
          <w:p w14:paraId="6791A732" w14:textId="77777777" w:rsidR="00B50050" w:rsidRDefault="00B50050" w:rsidP="0088127C">
            <w:pPr>
              <w:pStyle w:val="OtherTableBody"/>
            </w:pPr>
            <w:r>
              <w:t>ELAS</w:t>
            </w:r>
          </w:p>
        </w:tc>
        <w:tc>
          <w:tcPr>
            <w:tcW w:w="4200" w:type="dxa"/>
          </w:tcPr>
          <w:p w14:paraId="59C82432" w14:textId="77777777" w:rsidR="00B50050" w:rsidRDefault="00B50050" w:rsidP="0088127C">
            <w:pPr>
              <w:pStyle w:val="OtherTableBody"/>
            </w:pPr>
            <w:r>
              <w:t>Elasticity</w:t>
            </w:r>
          </w:p>
        </w:tc>
      </w:tr>
      <w:tr w:rsidR="00B50050" w14:paraId="7DE5F86B" w14:textId="77777777" w:rsidTr="00195548">
        <w:tc>
          <w:tcPr>
            <w:tcW w:w="600" w:type="dxa"/>
          </w:tcPr>
          <w:p w14:paraId="14AEE33A" w14:textId="77777777" w:rsidR="00B50050" w:rsidRDefault="00B50050" w:rsidP="0088127C">
            <w:pPr>
              <w:pStyle w:val="OtherTableBody"/>
            </w:pPr>
          </w:p>
        </w:tc>
        <w:tc>
          <w:tcPr>
            <w:tcW w:w="600" w:type="dxa"/>
          </w:tcPr>
          <w:p w14:paraId="144FDC73" w14:textId="77777777" w:rsidR="00B50050" w:rsidRDefault="00B50050" w:rsidP="0088127C">
            <w:pPr>
              <w:pStyle w:val="OtherTableBody"/>
            </w:pPr>
            <w:r>
              <w:t>0254</w:t>
            </w:r>
          </w:p>
        </w:tc>
        <w:tc>
          <w:tcPr>
            <w:tcW w:w="2600" w:type="dxa"/>
          </w:tcPr>
          <w:p w14:paraId="56C8D9FA" w14:textId="77777777" w:rsidR="00B50050" w:rsidRDefault="00B50050" w:rsidP="0088127C">
            <w:pPr>
              <w:pStyle w:val="OtherTableBody"/>
            </w:pPr>
          </w:p>
        </w:tc>
        <w:tc>
          <w:tcPr>
            <w:tcW w:w="1400" w:type="dxa"/>
          </w:tcPr>
          <w:p w14:paraId="725F407B" w14:textId="77777777" w:rsidR="00B50050" w:rsidRDefault="00B50050" w:rsidP="0088127C">
            <w:pPr>
              <w:pStyle w:val="OtherTableBody"/>
            </w:pPr>
            <w:r>
              <w:t>ELPOT</w:t>
            </w:r>
          </w:p>
        </w:tc>
        <w:tc>
          <w:tcPr>
            <w:tcW w:w="4200" w:type="dxa"/>
          </w:tcPr>
          <w:p w14:paraId="4B39A7C4" w14:textId="77777777" w:rsidR="00B50050" w:rsidRDefault="00B50050" w:rsidP="0088127C">
            <w:pPr>
              <w:pStyle w:val="OtherTableBody"/>
            </w:pPr>
            <w:r>
              <w:t>Electrical Potential (Voltage)</w:t>
            </w:r>
          </w:p>
        </w:tc>
      </w:tr>
      <w:tr w:rsidR="00B50050" w14:paraId="4326D02A" w14:textId="77777777" w:rsidTr="00195548">
        <w:tc>
          <w:tcPr>
            <w:tcW w:w="600" w:type="dxa"/>
          </w:tcPr>
          <w:p w14:paraId="7A78287D" w14:textId="77777777" w:rsidR="00B50050" w:rsidRDefault="00B50050" w:rsidP="0088127C">
            <w:pPr>
              <w:pStyle w:val="OtherTableBody"/>
            </w:pPr>
          </w:p>
        </w:tc>
        <w:tc>
          <w:tcPr>
            <w:tcW w:w="600" w:type="dxa"/>
          </w:tcPr>
          <w:p w14:paraId="6EB63AEB" w14:textId="77777777" w:rsidR="00B50050" w:rsidRDefault="00B50050" w:rsidP="0088127C">
            <w:pPr>
              <w:pStyle w:val="OtherTableBody"/>
            </w:pPr>
            <w:r>
              <w:t>0254</w:t>
            </w:r>
          </w:p>
        </w:tc>
        <w:tc>
          <w:tcPr>
            <w:tcW w:w="2600" w:type="dxa"/>
          </w:tcPr>
          <w:p w14:paraId="5FFF3EC8" w14:textId="77777777" w:rsidR="00B50050" w:rsidRDefault="00B50050" w:rsidP="0088127C">
            <w:pPr>
              <w:pStyle w:val="OtherTableBody"/>
            </w:pPr>
          </w:p>
        </w:tc>
        <w:tc>
          <w:tcPr>
            <w:tcW w:w="1400" w:type="dxa"/>
          </w:tcPr>
          <w:p w14:paraId="5E1870C5" w14:textId="77777777" w:rsidR="00B50050" w:rsidRDefault="00B50050" w:rsidP="0088127C">
            <w:pPr>
              <w:pStyle w:val="OtherTableBody"/>
            </w:pPr>
            <w:r>
              <w:t>ELRAT</w:t>
            </w:r>
          </w:p>
        </w:tc>
        <w:tc>
          <w:tcPr>
            <w:tcW w:w="4200" w:type="dxa"/>
          </w:tcPr>
          <w:p w14:paraId="6AAB27E8" w14:textId="77777777" w:rsidR="00B50050" w:rsidRDefault="00B50050" w:rsidP="0088127C">
            <w:pPr>
              <w:pStyle w:val="OtherTableBody"/>
            </w:pPr>
            <w:r>
              <w:t>Electrical current (amperage)</w:t>
            </w:r>
          </w:p>
        </w:tc>
      </w:tr>
      <w:tr w:rsidR="00B50050" w14:paraId="20BF6ACB" w14:textId="77777777" w:rsidTr="00195548">
        <w:tc>
          <w:tcPr>
            <w:tcW w:w="600" w:type="dxa"/>
          </w:tcPr>
          <w:p w14:paraId="430CAFC7" w14:textId="77777777" w:rsidR="00B50050" w:rsidRDefault="00B50050" w:rsidP="0088127C">
            <w:pPr>
              <w:pStyle w:val="OtherTableBody"/>
            </w:pPr>
          </w:p>
        </w:tc>
        <w:tc>
          <w:tcPr>
            <w:tcW w:w="600" w:type="dxa"/>
          </w:tcPr>
          <w:p w14:paraId="58C03AEF" w14:textId="77777777" w:rsidR="00B50050" w:rsidRDefault="00B50050" w:rsidP="0088127C">
            <w:pPr>
              <w:pStyle w:val="OtherTableBody"/>
            </w:pPr>
            <w:r>
              <w:t>0254</w:t>
            </w:r>
          </w:p>
        </w:tc>
        <w:tc>
          <w:tcPr>
            <w:tcW w:w="2600" w:type="dxa"/>
          </w:tcPr>
          <w:p w14:paraId="61A1D444" w14:textId="77777777" w:rsidR="00B50050" w:rsidRDefault="00B50050" w:rsidP="0088127C">
            <w:pPr>
              <w:pStyle w:val="OtherTableBody"/>
            </w:pPr>
          </w:p>
        </w:tc>
        <w:tc>
          <w:tcPr>
            <w:tcW w:w="1400" w:type="dxa"/>
          </w:tcPr>
          <w:p w14:paraId="18590EB2" w14:textId="77777777" w:rsidR="00B50050" w:rsidRDefault="00B50050" w:rsidP="0088127C">
            <w:pPr>
              <w:pStyle w:val="OtherTableBody"/>
            </w:pPr>
            <w:r>
              <w:t>ELRES</w:t>
            </w:r>
          </w:p>
        </w:tc>
        <w:tc>
          <w:tcPr>
            <w:tcW w:w="4200" w:type="dxa"/>
          </w:tcPr>
          <w:p w14:paraId="2B957BE9" w14:textId="77777777" w:rsidR="00B50050" w:rsidRDefault="00B50050" w:rsidP="0088127C">
            <w:pPr>
              <w:pStyle w:val="OtherTableBody"/>
            </w:pPr>
            <w:r>
              <w:t>Electrical Resistance</w:t>
            </w:r>
          </w:p>
        </w:tc>
      </w:tr>
      <w:tr w:rsidR="00B50050" w14:paraId="79D119C2" w14:textId="77777777" w:rsidTr="00195548">
        <w:tc>
          <w:tcPr>
            <w:tcW w:w="600" w:type="dxa"/>
          </w:tcPr>
          <w:p w14:paraId="6A70BCB8" w14:textId="77777777" w:rsidR="00B50050" w:rsidRDefault="00B50050" w:rsidP="0088127C">
            <w:pPr>
              <w:pStyle w:val="OtherTableBody"/>
            </w:pPr>
          </w:p>
        </w:tc>
        <w:tc>
          <w:tcPr>
            <w:tcW w:w="600" w:type="dxa"/>
          </w:tcPr>
          <w:p w14:paraId="0204C9EC" w14:textId="77777777" w:rsidR="00B50050" w:rsidRDefault="00B50050" w:rsidP="0088127C">
            <w:pPr>
              <w:pStyle w:val="OtherTableBody"/>
            </w:pPr>
            <w:r>
              <w:t>0254</w:t>
            </w:r>
          </w:p>
        </w:tc>
        <w:tc>
          <w:tcPr>
            <w:tcW w:w="2600" w:type="dxa"/>
          </w:tcPr>
          <w:p w14:paraId="0CC30581" w14:textId="77777777" w:rsidR="00B50050" w:rsidRDefault="00B50050" w:rsidP="0088127C">
            <w:pPr>
              <w:pStyle w:val="OtherTableBody"/>
            </w:pPr>
          </w:p>
        </w:tc>
        <w:tc>
          <w:tcPr>
            <w:tcW w:w="1400" w:type="dxa"/>
          </w:tcPr>
          <w:p w14:paraId="30B6E422" w14:textId="77777777" w:rsidR="00B50050" w:rsidRDefault="00B50050" w:rsidP="0088127C">
            <w:pPr>
              <w:pStyle w:val="OtherTableBody"/>
            </w:pPr>
            <w:r>
              <w:t>ENGR</w:t>
            </w:r>
          </w:p>
        </w:tc>
        <w:tc>
          <w:tcPr>
            <w:tcW w:w="4200" w:type="dxa"/>
          </w:tcPr>
          <w:p w14:paraId="735AB4A5" w14:textId="77777777" w:rsidR="00B50050" w:rsidRDefault="00B50050" w:rsidP="0088127C">
            <w:pPr>
              <w:pStyle w:val="OtherTableBody"/>
            </w:pPr>
            <w:r>
              <w:t>Energy</w:t>
            </w:r>
          </w:p>
        </w:tc>
      </w:tr>
      <w:tr w:rsidR="00B50050" w14:paraId="71F25C8D" w14:textId="77777777" w:rsidTr="00195548">
        <w:tc>
          <w:tcPr>
            <w:tcW w:w="600" w:type="dxa"/>
          </w:tcPr>
          <w:p w14:paraId="65D61ACA" w14:textId="77777777" w:rsidR="00B50050" w:rsidRDefault="00B50050" w:rsidP="0088127C">
            <w:pPr>
              <w:pStyle w:val="OtherTableBody"/>
            </w:pPr>
          </w:p>
        </w:tc>
        <w:tc>
          <w:tcPr>
            <w:tcW w:w="600" w:type="dxa"/>
          </w:tcPr>
          <w:p w14:paraId="61CEA633" w14:textId="77777777" w:rsidR="00B50050" w:rsidRDefault="00B50050" w:rsidP="0088127C">
            <w:pPr>
              <w:pStyle w:val="OtherTableBody"/>
            </w:pPr>
            <w:r>
              <w:t>0254</w:t>
            </w:r>
          </w:p>
        </w:tc>
        <w:tc>
          <w:tcPr>
            <w:tcW w:w="2600" w:type="dxa"/>
          </w:tcPr>
          <w:p w14:paraId="4FCAE52B" w14:textId="77777777" w:rsidR="00B50050" w:rsidRDefault="00B50050" w:rsidP="0088127C">
            <w:pPr>
              <w:pStyle w:val="OtherTableBody"/>
            </w:pPr>
          </w:p>
        </w:tc>
        <w:tc>
          <w:tcPr>
            <w:tcW w:w="1400" w:type="dxa"/>
          </w:tcPr>
          <w:p w14:paraId="35C67904" w14:textId="77777777" w:rsidR="00B50050" w:rsidRDefault="00B50050" w:rsidP="0088127C">
            <w:pPr>
              <w:pStyle w:val="OtherTableBody"/>
            </w:pPr>
            <w:r>
              <w:t>ENT</w:t>
            </w:r>
          </w:p>
        </w:tc>
        <w:tc>
          <w:tcPr>
            <w:tcW w:w="4200" w:type="dxa"/>
          </w:tcPr>
          <w:p w14:paraId="1A1D527E" w14:textId="77777777" w:rsidR="00B50050" w:rsidRDefault="00B50050" w:rsidP="0088127C">
            <w:pPr>
              <w:pStyle w:val="OtherTableBody"/>
            </w:pPr>
            <w:r>
              <w:t>Entitic</w:t>
            </w:r>
          </w:p>
        </w:tc>
      </w:tr>
      <w:tr w:rsidR="00B50050" w14:paraId="77CB0E9D" w14:textId="77777777" w:rsidTr="00195548">
        <w:tc>
          <w:tcPr>
            <w:tcW w:w="600" w:type="dxa"/>
          </w:tcPr>
          <w:p w14:paraId="79D57093" w14:textId="77777777" w:rsidR="00B50050" w:rsidRDefault="00B50050" w:rsidP="0088127C">
            <w:pPr>
              <w:pStyle w:val="OtherTableBody"/>
            </w:pPr>
          </w:p>
        </w:tc>
        <w:tc>
          <w:tcPr>
            <w:tcW w:w="600" w:type="dxa"/>
          </w:tcPr>
          <w:p w14:paraId="0C4CB237" w14:textId="77777777" w:rsidR="00B50050" w:rsidRDefault="00B50050" w:rsidP="0088127C">
            <w:pPr>
              <w:pStyle w:val="OtherTableBody"/>
            </w:pPr>
            <w:r>
              <w:t>0254</w:t>
            </w:r>
          </w:p>
        </w:tc>
        <w:tc>
          <w:tcPr>
            <w:tcW w:w="2600" w:type="dxa"/>
          </w:tcPr>
          <w:p w14:paraId="755D905D" w14:textId="77777777" w:rsidR="00B50050" w:rsidRDefault="00B50050" w:rsidP="0088127C">
            <w:pPr>
              <w:pStyle w:val="OtherTableBody"/>
            </w:pPr>
          </w:p>
        </w:tc>
        <w:tc>
          <w:tcPr>
            <w:tcW w:w="1400" w:type="dxa"/>
          </w:tcPr>
          <w:p w14:paraId="21783C51" w14:textId="77777777" w:rsidR="00B50050" w:rsidRDefault="00B50050" w:rsidP="0088127C">
            <w:pPr>
              <w:pStyle w:val="OtherTableBody"/>
            </w:pPr>
            <w:r>
              <w:t>ENTCAT</w:t>
            </w:r>
          </w:p>
        </w:tc>
        <w:tc>
          <w:tcPr>
            <w:tcW w:w="4200" w:type="dxa"/>
          </w:tcPr>
          <w:p w14:paraId="1CAEC512" w14:textId="77777777" w:rsidR="00B50050" w:rsidRDefault="00B50050" w:rsidP="0088127C">
            <w:pPr>
              <w:pStyle w:val="OtherTableBody"/>
            </w:pPr>
            <w:r>
              <w:t>Entitic Catalytic Activity</w:t>
            </w:r>
          </w:p>
        </w:tc>
      </w:tr>
      <w:tr w:rsidR="00B50050" w14:paraId="4595AFCF" w14:textId="77777777" w:rsidTr="00195548">
        <w:tc>
          <w:tcPr>
            <w:tcW w:w="600" w:type="dxa"/>
          </w:tcPr>
          <w:p w14:paraId="43FC9D63" w14:textId="77777777" w:rsidR="00B50050" w:rsidRDefault="00B50050" w:rsidP="0088127C">
            <w:pPr>
              <w:pStyle w:val="OtherTableBody"/>
            </w:pPr>
          </w:p>
        </w:tc>
        <w:tc>
          <w:tcPr>
            <w:tcW w:w="600" w:type="dxa"/>
          </w:tcPr>
          <w:p w14:paraId="4D2EBEA6" w14:textId="77777777" w:rsidR="00B50050" w:rsidRDefault="00B50050" w:rsidP="0088127C">
            <w:pPr>
              <w:pStyle w:val="OtherTableBody"/>
            </w:pPr>
            <w:r>
              <w:t>0254</w:t>
            </w:r>
          </w:p>
        </w:tc>
        <w:tc>
          <w:tcPr>
            <w:tcW w:w="2600" w:type="dxa"/>
          </w:tcPr>
          <w:p w14:paraId="1554BE6C" w14:textId="77777777" w:rsidR="00B50050" w:rsidRDefault="00B50050" w:rsidP="0088127C">
            <w:pPr>
              <w:pStyle w:val="OtherTableBody"/>
            </w:pPr>
          </w:p>
        </w:tc>
        <w:tc>
          <w:tcPr>
            <w:tcW w:w="1400" w:type="dxa"/>
          </w:tcPr>
          <w:p w14:paraId="6F1A0016" w14:textId="77777777" w:rsidR="00B50050" w:rsidRDefault="00B50050" w:rsidP="0088127C">
            <w:pPr>
              <w:pStyle w:val="OtherTableBody"/>
            </w:pPr>
            <w:r>
              <w:t>ENTNUM</w:t>
            </w:r>
          </w:p>
        </w:tc>
        <w:tc>
          <w:tcPr>
            <w:tcW w:w="4200" w:type="dxa"/>
          </w:tcPr>
          <w:p w14:paraId="53823770" w14:textId="77777777" w:rsidR="00B50050" w:rsidRDefault="00B50050" w:rsidP="0088127C">
            <w:pPr>
              <w:pStyle w:val="OtherTableBody"/>
            </w:pPr>
            <w:r>
              <w:t>Entitic Number</w:t>
            </w:r>
          </w:p>
        </w:tc>
      </w:tr>
      <w:tr w:rsidR="00B50050" w14:paraId="4257401E" w14:textId="77777777" w:rsidTr="00195548">
        <w:tc>
          <w:tcPr>
            <w:tcW w:w="600" w:type="dxa"/>
          </w:tcPr>
          <w:p w14:paraId="1A867629" w14:textId="77777777" w:rsidR="00B50050" w:rsidRDefault="00B50050" w:rsidP="0088127C">
            <w:pPr>
              <w:pStyle w:val="OtherTableBody"/>
            </w:pPr>
          </w:p>
        </w:tc>
        <w:tc>
          <w:tcPr>
            <w:tcW w:w="600" w:type="dxa"/>
          </w:tcPr>
          <w:p w14:paraId="336FD431" w14:textId="77777777" w:rsidR="00B50050" w:rsidRDefault="00B50050" w:rsidP="0088127C">
            <w:pPr>
              <w:pStyle w:val="OtherTableBody"/>
            </w:pPr>
            <w:r>
              <w:t>0254</w:t>
            </w:r>
          </w:p>
        </w:tc>
        <w:tc>
          <w:tcPr>
            <w:tcW w:w="2600" w:type="dxa"/>
          </w:tcPr>
          <w:p w14:paraId="642C38B6" w14:textId="77777777" w:rsidR="00B50050" w:rsidRDefault="00B50050" w:rsidP="0088127C">
            <w:pPr>
              <w:pStyle w:val="OtherTableBody"/>
            </w:pPr>
          </w:p>
        </w:tc>
        <w:tc>
          <w:tcPr>
            <w:tcW w:w="1400" w:type="dxa"/>
          </w:tcPr>
          <w:p w14:paraId="0F8880F3" w14:textId="77777777" w:rsidR="00B50050" w:rsidRDefault="00B50050" w:rsidP="0088127C">
            <w:pPr>
              <w:pStyle w:val="OtherTableBody"/>
            </w:pPr>
            <w:r>
              <w:t>ENTSUB</w:t>
            </w:r>
          </w:p>
        </w:tc>
        <w:tc>
          <w:tcPr>
            <w:tcW w:w="4200" w:type="dxa"/>
          </w:tcPr>
          <w:p w14:paraId="02C7B429" w14:textId="77777777" w:rsidR="00B50050" w:rsidRDefault="00B50050" w:rsidP="0088127C">
            <w:pPr>
              <w:pStyle w:val="OtherTableBody"/>
            </w:pPr>
            <w:r>
              <w:t>Entitic Substance of Amount</w:t>
            </w:r>
          </w:p>
        </w:tc>
      </w:tr>
      <w:tr w:rsidR="00B50050" w14:paraId="15AFEB88" w14:textId="77777777" w:rsidTr="00195548">
        <w:tc>
          <w:tcPr>
            <w:tcW w:w="600" w:type="dxa"/>
          </w:tcPr>
          <w:p w14:paraId="284393B9" w14:textId="77777777" w:rsidR="00B50050" w:rsidRDefault="00B50050" w:rsidP="0088127C">
            <w:pPr>
              <w:pStyle w:val="OtherTableBody"/>
            </w:pPr>
          </w:p>
        </w:tc>
        <w:tc>
          <w:tcPr>
            <w:tcW w:w="600" w:type="dxa"/>
          </w:tcPr>
          <w:p w14:paraId="4386DC00" w14:textId="77777777" w:rsidR="00B50050" w:rsidRDefault="00B50050" w:rsidP="0088127C">
            <w:pPr>
              <w:pStyle w:val="OtherTableBody"/>
            </w:pPr>
            <w:r>
              <w:t>0254</w:t>
            </w:r>
          </w:p>
        </w:tc>
        <w:tc>
          <w:tcPr>
            <w:tcW w:w="2600" w:type="dxa"/>
          </w:tcPr>
          <w:p w14:paraId="27B2C3E5" w14:textId="77777777" w:rsidR="00B50050" w:rsidRDefault="00B50050" w:rsidP="0088127C">
            <w:pPr>
              <w:pStyle w:val="OtherTableBody"/>
            </w:pPr>
          </w:p>
        </w:tc>
        <w:tc>
          <w:tcPr>
            <w:tcW w:w="1400" w:type="dxa"/>
          </w:tcPr>
          <w:p w14:paraId="1011DE25" w14:textId="77777777" w:rsidR="00B50050" w:rsidRDefault="00B50050" w:rsidP="0088127C">
            <w:pPr>
              <w:pStyle w:val="OtherTableBody"/>
            </w:pPr>
            <w:r>
              <w:t>ENTVOL</w:t>
            </w:r>
          </w:p>
        </w:tc>
        <w:tc>
          <w:tcPr>
            <w:tcW w:w="4200" w:type="dxa"/>
          </w:tcPr>
          <w:p w14:paraId="1883DC87" w14:textId="77777777" w:rsidR="00B50050" w:rsidRDefault="00B50050" w:rsidP="0088127C">
            <w:pPr>
              <w:pStyle w:val="OtherTableBody"/>
            </w:pPr>
            <w:r>
              <w:t>Entitic Volume</w:t>
            </w:r>
          </w:p>
        </w:tc>
      </w:tr>
      <w:tr w:rsidR="00B50050" w14:paraId="520AD24C" w14:textId="77777777" w:rsidTr="00195548">
        <w:tc>
          <w:tcPr>
            <w:tcW w:w="600" w:type="dxa"/>
          </w:tcPr>
          <w:p w14:paraId="18EB74A2" w14:textId="77777777" w:rsidR="00B50050" w:rsidRDefault="00B50050" w:rsidP="0088127C">
            <w:pPr>
              <w:pStyle w:val="OtherTableBody"/>
            </w:pPr>
          </w:p>
        </w:tc>
        <w:tc>
          <w:tcPr>
            <w:tcW w:w="600" w:type="dxa"/>
          </w:tcPr>
          <w:p w14:paraId="1BE6357C" w14:textId="77777777" w:rsidR="00B50050" w:rsidRDefault="00B50050" w:rsidP="0088127C">
            <w:pPr>
              <w:pStyle w:val="OtherTableBody"/>
            </w:pPr>
            <w:r>
              <w:t>0254</w:t>
            </w:r>
          </w:p>
        </w:tc>
        <w:tc>
          <w:tcPr>
            <w:tcW w:w="2600" w:type="dxa"/>
          </w:tcPr>
          <w:p w14:paraId="699E8639" w14:textId="77777777" w:rsidR="00B50050" w:rsidRDefault="00B50050" w:rsidP="0088127C">
            <w:pPr>
              <w:pStyle w:val="OtherTableBody"/>
            </w:pPr>
          </w:p>
        </w:tc>
        <w:tc>
          <w:tcPr>
            <w:tcW w:w="1400" w:type="dxa"/>
          </w:tcPr>
          <w:p w14:paraId="0190310C" w14:textId="77777777" w:rsidR="00B50050" w:rsidRDefault="00B50050" w:rsidP="0088127C">
            <w:pPr>
              <w:pStyle w:val="OtherTableBody"/>
            </w:pPr>
            <w:r>
              <w:t>EQL</w:t>
            </w:r>
          </w:p>
        </w:tc>
        <w:tc>
          <w:tcPr>
            <w:tcW w:w="4200" w:type="dxa"/>
          </w:tcPr>
          <w:p w14:paraId="13B641E6" w14:textId="77777777" w:rsidR="00B50050" w:rsidRDefault="00B50050" w:rsidP="0088127C">
            <w:pPr>
              <w:pStyle w:val="OtherTableBody"/>
            </w:pPr>
            <w:r>
              <w:t>Equilibrium</w:t>
            </w:r>
          </w:p>
        </w:tc>
      </w:tr>
      <w:tr w:rsidR="00B50050" w14:paraId="084B7004" w14:textId="77777777" w:rsidTr="00195548">
        <w:tc>
          <w:tcPr>
            <w:tcW w:w="600" w:type="dxa"/>
          </w:tcPr>
          <w:p w14:paraId="0432865E" w14:textId="77777777" w:rsidR="00B50050" w:rsidRDefault="00B50050" w:rsidP="0088127C">
            <w:pPr>
              <w:pStyle w:val="OtherTableBody"/>
            </w:pPr>
          </w:p>
        </w:tc>
        <w:tc>
          <w:tcPr>
            <w:tcW w:w="600" w:type="dxa"/>
          </w:tcPr>
          <w:p w14:paraId="21596A5D" w14:textId="77777777" w:rsidR="00B50050" w:rsidRDefault="00B50050" w:rsidP="0088127C">
            <w:pPr>
              <w:pStyle w:val="OtherTableBody"/>
            </w:pPr>
            <w:r>
              <w:t>0254</w:t>
            </w:r>
          </w:p>
        </w:tc>
        <w:tc>
          <w:tcPr>
            <w:tcW w:w="2600" w:type="dxa"/>
          </w:tcPr>
          <w:p w14:paraId="7E523DAF" w14:textId="77777777" w:rsidR="00B50050" w:rsidRDefault="00B50050" w:rsidP="0088127C">
            <w:pPr>
              <w:pStyle w:val="OtherTableBody"/>
            </w:pPr>
          </w:p>
        </w:tc>
        <w:tc>
          <w:tcPr>
            <w:tcW w:w="1400" w:type="dxa"/>
          </w:tcPr>
          <w:p w14:paraId="341562DA" w14:textId="77777777" w:rsidR="00B50050" w:rsidRDefault="00B50050" w:rsidP="0088127C">
            <w:pPr>
              <w:pStyle w:val="OtherTableBody"/>
            </w:pPr>
            <w:r>
              <w:t>FORCE</w:t>
            </w:r>
          </w:p>
        </w:tc>
        <w:tc>
          <w:tcPr>
            <w:tcW w:w="4200" w:type="dxa"/>
          </w:tcPr>
          <w:p w14:paraId="337E1DD6" w14:textId="77777777" w:rsidR="00B50050" w:rsidRDefault="00B50050" w:rsidP="0088127C">
            <w:pPr>
              <w:pStyle w:val="OtherTableBody"/>
            </w:pPr>
            <w:r>
              <w:t>Mechanical force</w:t>
            </w:r>
          </w:p>
        </w:tc>
      </w:tr>
      <w:tr w:rsidR="00B50050" w14:paraId="4361B160" w14:textId="77777777" w:rsidTr="00195548">
        <w:tc>
          <w:tcPr>
            <w:tcW w:w="600" w:type="dxa"/>
          </w:tcPr>
          <w:p w14:paraId="5114F1B0" w14:textId="77777777" w:rsidR="00B50050" w:rsidRDefault="00B50050" w:rsidP="0088127C">
            <w:pPr>
              <w:pStyle w:val="OtherTableBody"/>
            </w:pPr>
          </w:p>
        </w:tc>
        <w:tc>
          <w:tcPr>
            <w:tcW w:w="600" w:type="dxa"/>
          </w:tcPr>
          <w:p w14:paraId="2B88DB89" w14:textId="77777777" w:rsidR="00B50050" w:rsidRDefault="00B50050" w:rsidP="0088127C">
            <w:pPr>
              <w:pStyle w:val="OtherTableBody"/>
            </w:pPr>
            <w:r>
              <w:t>0254</w:t>
            </w:r>
          </w:p>
        </w:tc>
        <w:tc>
          <w:tcPr>
            <w:tcW w:w="2600" w:type="dxa"/>
          </w:tcPr>
          <w:p w14:paraId="3C5ACE24" w14:textId="77777777" w:rsidR="00B50050" w:rsidRDefault="00B50050" w:rsidP="0088127C">
            <w:pPr>
              <w:pStyle w:val="OtherTableBody"/>
            </w:pPr>
          </w:p>
        </w:tc>
        <w:tc>
          <w:tcPr>
            <w:tcW w:w="1400" w:type="dxa"/>
          </w:tcPr>
          <w:p w14:paraId="02A31DD6" w14:textId="77777777" w:rsidR="00B50050" w:rsidRDefault="00B50050" w:rsidP="0088127C">
            <w:pPr>
              <w:pStyle w:val="OtherTableBody"/>
            </w:pPr>
            <w:r>
              <w:t>FREQ</w:t>
            </w:r>
          </w:p>
        </w:tc>
        <w:tc>
          <w:tcPr>
            <w:tcW w:w="4200" w:type="dxa"/>
          </w:tcPr>
          <w:p w14:paraId="46BC5DA7" w14:textId="77777777" w:rsidR="00B50050" w:rsidRDefault="00B50050" w:rsidP="0088127C">
            <w:pPr>
              <w:pStyle w:val="OtherTableBody"/>
            </w:pPr>
            <w:r>
              <w:t>Frequency</w:t>
            </w:r>
          </w:p>
        </w:tc>
      </w:tr>
      <w:tr w:rsidR="00B50050" w14:paraId="10C54270" w14:textId="77777777" w:rsidTr="00195548">
        <w:tc>
          <w:tcPr>
            <w:tcW w:w="600" w:type="dxa"/>
          </w:tcPr>
          <w:p w14:paraId="15DE9B53" w14:textId="77777777" w:rsidR="00B50050" w:rsidRDefault="00B50050" w:rsidP="0088127C">
            <w:pPr>
              <w:pStyle w:val="OtherTableBody"/>
            </w:pPr>
          </w:p>
        </w:tc>
        <w:tc>
          <w:tcPr>
            <w:tcW w:w="600" w:type="dxa"/>
          </w:tcPr>
          <w:p w14:paraId="17F984C3" w14:textId="77777777" w:rsidR="00B50050" w:rsidRDefault="00B50050" w:rsidP="0088127C">
            <w:pPr>
              <w:pStyle w:val="OtherTableBody"/>
            </w:pPr>
            <w:r>
              <w:t>0254</w:t>
            </w:r>
          </w:p>
        </w:tc>
        <w:tc>
          <w:tcPr>
            <w:tcW w:w="2600" w:type="dxa"/>
          </w:tcPr>
          <w:p w14:paraId="5A66FCDD" w14:textId="77777777" w:rsidR="00B50050" w:rsidRDefault="00B50050" w:rsidP="0088127C">
            <w:pPr>
              <w:pStyle w:val="OtherTableBody"/>
            </w:pPr>
          </w:p>
        </w:tc>
        <w:tc>
          <w:tcPr>
            <w:tcW w:w="1400" w:type="dxa"/>
          </w:tcPr>
          <w:p w14:paraId="3BFF83D3" w14:textId="77777777" w:rsidR="00B50050" w:rsidRDefault="00B50050" w:rsidP="0088127C">
            <w:pPr>
              <w:pStyle w:val="OtherTableBody"/>
            </w:pPr>
            <w:r>
              <w:t>IMP</w:t>
            </w:r>
          </w:p>
        </w:tc>
        <w:tc>
          <w:tcPr>
            <w:tcW w:w="4200" w:type="dxa"/>
          </w:tcPr>
          <w:p w14:paraId="547111D0" w14:textId="77777777" w:rsidR="00B50050" w:rsidRDefault="00B50050" w:rsidP="0088127C">
            <w:pPr>
              <w:pStyle w:val="OtherTableBody"/>
            </w:pPr>
            <w:r>
              <w:t>Impression/ interpretation of study</w:t>
            </w:r>
          </w:p>
        </w:tc>
      </w:tr>
      <w:tr w:rsidR="00B50050" w14:paraId="32309590" w14:textId="77777777" w:rsidTr="00195548">
        <w:tc>
          <w:tcPr>
            <w:tcW w:w="600" w:type="dxa"/>
          </w:tcPr>
          <w:p w14:paraId="7A928F69" w14:textId="77777777" w:rsidR="00B50050" w:rsidRDefault="00B50050" w:rsidP="0088127C">
            <w:pPr>
              <w:pStyle w:val="OtherTableBody"/>
            </w:pPr>
          </w:p>
        </w:tc>
        <w:tc>
          <w:tcPr>
            <w:tcW w:w="600" w:type="dxa"/>
          </w:tcPr>
          <w:p w14:paraId="6394AF58" w14:textId="77777777" w:rsidR="00B50050" w:rsidRDefault="00B50050" w:rsidP="0088127C">
            <w:pPr>
              <w:pStyle w:val="OtherTableBody"/>
            </w:pPr>
            <w:r>
              <w:t>0254</w:t>
            </w:r>
          </w:p>
        </w:tc>
        <w:tc>
          <w:tcPr>
            <w:tcW w:w="2600" w:type="dxa"/>
          </w:tcPr>
          <w:p w14:paraId="5A17BB14" w14:textId="77777777" w:rsidR="00B50050" w:rsidRDefault="00B50050" w:rsidP="0088127C">
            <w:pPr>
              <w:pStyle w:val="OtherTableBody"/>
            </w:pPr>
          </w:p>
        </w:tc>
        <w:tc>
          <w:tcPr>
            <w:tcW w:w="1400" w:type="dxa"/>
          </w:tcPr>
          <w:p w14:paraId="5B70CE9F" w14:textId="77777777" w:rsidR="00B50050" w:rsidRDefault="00B50050" w:rsidP="0088127C">
            <w:pPr>
              <w:pStyle w:val="OtherTableBody"/>
            </w:pPr>
            <w:r>
              <w:t>KINV</w:t>
            </w:r>
          </w:p>
        </w:tc>
        <w:tc>
          <w:tcPr>
            <w:tcW w:w="4200" w:type="dxa"/>
          </w:tcPr>
          <w:p w14:paraId="11B39A3B" w14:textId="77777777" w:rsidR="00B50050" w:rsidRDefault="00B50050" w:rsidP="0088127C">
            <w:pPr>
              <w:pStyle w:val="OtherTableBody"/>
            </w:pPr>
            <w:r>
              <w:t>Kinematic Viscosity</w:t>
            </w:r>
          </w:p>
        </w:tc>
      </w:tr>
      <w:tr w:rsidR="00B50050" w14:paraId="387C4A08" w14:textId="77777777" w:rsidTr="00195548">
        <w:tc>
          <w:tcPr>
            <w:tcW w:w="600" w:type="dxa"/>
          </w:tcPr>
          <w:p w14:paraId="0CE67DC6" w14:textId="77777777" w:rsidR="00B50050" w:rsidRDefault="00B50050" w:rsidP="0088127C">
            <w:pPr>
              <w:pStyle w:val="OtherTableBody"/>
            </w:pPr>
          </w:p>
        </w:tc>
        <w:tc>
          <w:tcPr>
            <w:tcW w:w="600" w:type="dxa"/>
          </w:tcPr>
          <w:p w14:paraId="0173BAD9" w14:textId="77777777" w:rsidR="00B50050" w:rsidRDefault="00B50050" w:rsidP="0088127C">
            <w:pPr>
              <w:pStyle w:val="OtherTableBody"/>
            </w:pPr>
            <w:r>
              <w:t>0254</w:t>
            </w:r>
          </w:p>
        </w:tc>
        <w:tc>
          <w:tcPr>
            <w:tcW w:w="2600" w:type="dxa"/>
          </w:tcPr>
          <w:p w14:paraId="4FD3C6DC" w14:textId="77777777" w:rsidR="00B50050" w:rsidRDefault="00B50050" w:rsidP="0088127C">
            <w:pPr>
              <w:pStyle w:val="OtherTableBody"/>
            </w:pPr>
          </w:p>
        </w:tc>
        <w:tc>
          <w:tcPr>
            <w:tcW w:w="1400" w:type="dxa"/>
          </w:tcPr>
          <w:p w14:paraId="0A80D053" w14:textId="77777777" w:rsidR="00B50050" w:rsidRDefault="00B50050" w:rsidP="0088127C">
            <w:pPr>
              <w:pStyle w:val="OtherTableBody"/>
            </w:pPr>
            <w:r>
              <w:t>LEN</w:t>
            </w:r>
          </w:p>
        </w:tc>
        <w:tc>
          <w:tcPr>
            <w:tcW w:w="4200" w:type="dxa"/>
          </w:tcPr>
          <w:p w14:paraId="0AC4BC66" w14:textId="77777777" w:rsidR="00B50050" w:rsidRDefault="00B50050" w:rsidP="0088127C">
            <w:pPr>
              <w:pStyle w:val="OtherTableBody"/>
            </w:pPr>
            <w:r>
              <w:t>Length</w:t>
            </w:r>
          </w:p>
        </w:tc>
      </w:tr>
      <w:tr w:rsidR="00B50050" w14:paraId="572E807C" w14:textId="77777777" w:rsidTr="00195548">
        <w:tc>
          <w:tcPr>
            <w:tcW w:w="600" w:type="dxa"/>
          </w:tcPr>
          <w:p w14:paraId="1330D87F" w14:textId="77777777" w:rsidR="00B50050" w:rsidRDefault="00B50050" w:rsidP="0088127C">
            <w:pPr>
              <w:pStyle w:val="OtherTableBody"/>
            </w:pPr>
          </w:p>
        </w:tc>
        <w:tc>
          <w:tcPr>
            <w:tcW w:w="600" w:type="dxa"/>
          </w:tcPr>
          <w:p w14:paraId="53EE2D78" w14:textId="77777777" w:rsidR="00B50050" w:rsidRDefault="00B50050" w:rsidP="0088127C">
            <w:pPr>
              <w:pStyle w:val="OtherTableBody"/>
            </w:pPr>
            <w:r>
              <w:t>0254</w:t>
            </w:r>
          </w:p>
        </w:tc>
        <w:tc>
          <w:tcPr>
            <w:tcW w:w="2600" w:type="dxa"/>
          </w:tcPr>
          <w:p w14:paraId="73532A4F" w14:textId="77777777" w:rsidR="00B50050" w:rsidRDefault="00B50050" w:rsidP="0088127C">
            <w:pPr>
              <w:pStyle w:val="OtherTableBody"/>
            </w:pPr>
          </w:p>
        </w:tc>
        <w:tc>
          <w:tcPr>
            <w:tcW w:w="1400" w:type="dxa"/>
          </w:tcPr>
          <w:p w14:paraId="588B111C" w14:textId="77777777" w:rsidR="00B50050" w:rsidRDefault="00B50050" w:rsidP="0088127C">
            <w:pPr>
              <w:pStyle w:val="OtherTableBody"/>
            </w:pPr>
            <w:r>
              <w:t>LINC</w:t>
            </w:r>
          </w:p>
        </w:tc>
        <w:tc>
          <w:tcPr>
            <w:tcW w:w="4200" w:type="dxa"/>
          </w:tcPr>
          <w:p w14:paraId="6A1C351D" w14:textId="77777777" w:rsidR="00B50050" w:rsidRDefault="00B50050" w:rsidP="0088127C">
            <w:pPr>
              <w:pStyle w:val="OtherTableBody"/>
            </w:pPr>
            <w:r>
              <w:t>Length Increment</w:t>
            </w:r>
          </w:p>
        </w:tc>
      </w:tr>
      <w:tr w:rsidR="00B50050" w14:paraId="6F70118A" w14:textId="77777777" w:rsidTr="00195548">
        <w:tc>
          <w:tcPr>
            <w:tcW w:w="600" w:type="dxa"/>
          </w:tcPr>
          <w:p w14:paraId="2E0404EB" w14:textId="77777777" w:rsidR="00B50050" w:rsidRDefault="00B50050" w:rsidP="0088127C">
            <w:pPr>
              <w:pStyle w:val="OtherTableBody"/>
            </w:pPr>
          </w:p>
        </w:tc>
        <w:tc>
          <w:tcPr>
            <w:tcW w:w="600" w:type="dxa"/>
          </w:tcPr>
          <w:p w14:paraId="6B3D661D" w14:textId="77777777" w:rsidR="00B50050" w:rsidRDefault="00B50050" w:rsidP="0088127C">
            <w:pPr>
              <w:pStyle w:val="OtherTableBody"/>
            </w:pPr>
            <w:r>
              <w:t>0254</w:t>
            </w:r>
          </w:p>
        </w:tc>
        <w:tc>
          <w:tcPr>
            <w:tcW w:w="2600" w:type="dxa"/>
          </w:tcPr>
          <w:p w14:paraId="2D834FF6" w14:textId="77777777" w:rsidR="00B50050" w:rsidRDefault="00B50050" w:rsidP="0088127C">
            <w:pPr>
              <w:pStyle w:val="OtherTableBody"/>
            </w:pPr>
          </w:p>
        </w:tc>
        <w:tc>
          <w:tcPr>
            <w:tcW w:w="1400" w:type="dxa"/>
          </w:tcPr>
          <w:p w14:paraId="219F59B9" w14:textId="77777777" w:rsidR="00B50050" w:rsidRDefault="00B50050" w:rsidP="0088127C">
            <w:pPr>
              <w:pStyle w:val="OtherTableBody"/>
            </w:pPr>
            <w:r>
              <w:t>LIQ</w:t>
            </w:r>
          </w:p>
        </w:tc>
        <w:tc>
          <w:tcPr>
            <w:tcW w:w="4200" w:type="dxa"/>
          </w:tcPr>
          <w:p w14:paraId="7941E160" w14:textId="77777777" w:rsidR="00B50050" w:rsidRDefault="00B50050" w:rsidP="0088127C">
            <w:pPr>
              <w:pStyle w:val="OtherTableBody"/>
            </w:pPr>
            <w:r>
              <w:t>Liquefaction</w:t>
            </w:r>
          </w:p>
        </w:tc>
      </w:tr>
      <w:tr w:rsidR="00B50050" w14:paraId="4B8AC661" w14:textId="77777777" w:rsidTr="00195548">
        <w:tc>
          <w:tcPr>
            <w:tcW w:w="600" w:type="dxa"/>
          </w:tcPr>
          <w:p w14:paraId="395DCA1A" w14:textId="77777777" w:rsidR="00B50050" w:rsidRDefault="00B50050" w:rsidP="0088127C">
            <w:pPr>
              <w:pStyle w:val="OtherTableBody"/>
            </w:pPr>
          </w:p>
        </w:tc>
        <w:tc>
          <w:tcPr>
            <w:tcW w:w="600" w:type="dxa"/>
          </w:tcPr>
          <w:p w14:paraId="5E1F21BB" w14:textId="77777777" w:rsidR="00B50050" w:rsidRDefault="00B50050" w:rsidP="0088127C">
            <w:pPr>
              <w:pStyle w:val="OtherTableBody"/>
            </w:pPr>
            <w:r>
              <w:t>0254</w:t>
            </w:r>
          </w:p>
        </w:tc>
        <w:tc>
          <w:tcPr>
            <w:tcW w:w="2600" w:type="dxa"/>
          </w:tcPr>
          <w:p w14:paraId="6B5DFE6A" w14:textId="77777777" w:rsidR="00B50050" w:rsidRDefault="00B50050" w:rsidP="0088127C">
            <w:pPr>
              <w:pStyle w:val="OtherTableBody"/>
            </w:pPr>
          </w:p>
        </w:tc>
        <w:tc>
          <w:tcPr>
            <w:tcW w:w="1400" w:type="dxa"/>
          </w:tcPr>
          <w:p w14:paraId="0FF60F8A" w14:textId="77777777" w:rsidR="00B50050" w:rsidRDefault="00B50050" w:rsidP="0088127C">
            <w:pPr>
              <w:pStyle w:val="OtherTableBody"/>
            </w:pPr>
            <w:r>
              <w:t>MASS</w:t>
            </w:r>
          </w:p>
        </w:tc>
        <w:tc>
          <w:tcPr>
            <w:tcW w:w="4200" w:type="dxa"/>
          </w:tcPr>
          <w:p w14:paraId="6DBECB51" w14:textId="77777777" w:rsidR="00B50050" w:rsidRDefault="00B50050" w:rsidP="0088127C">
            <w:pPr>
              <w:pStyle w:val="OtherTableBody"/>
            </w:pPr>
            <w:r>
              <w:t>Mass</w:t>
            </w:r>
          </w:p>
        </w:tc>
      </w:tr>
      <w:tr w:rsidR="00B50050" w14:paraId="3D68858D" w14:textId="77777777" w:rsidTr="00195548">
        <w:tc>
          <w:tcPr>
            <w:tcW w:w="600" w:type="dxa"/>
          </w:tcPr>
          <w:p w14:paraId="25E95D11" w14:textId="77777777" w:rsidR="00B50050" w:rsidRDefault="00B50050" w:rsidP="0088127C">
            <w:pPr>
              <w:pStyle w:val="OtherTableBody"/>
            </w:pPr>
          </w:p>
        </w:tc>
        <w:tc>
          <w:tcPr>
            <w:tcW w:w="600" w:type="dxa"/>
          </w:tcPr>
          <w:p w14:paraId="04A42940" w14:textId="77777777" w:rsidR="00B50050" w:rsidRDefault="00B50050" w:rsidP="0088127C">
            <w:pPr>
              <w:pStyle w:val="OtherTableBody"/>
            </w:pPr>
            <w:r>
              <w:t>0254</w:t>
            </w:r>
          </w:p>
        </w:tc>
        <w:tc>
          <w:tcPr>
            <w:tcW w:w="2600" w:type="dxa"/>
          </w:tcPr>
          <w:p w14:paraId="28CF2816" w14:textId="77777777" w:rsidR="00B50050" w:rsidRDefault="00B50050" w:rsidP="0088127C">
            <w:pPr>
              <w:pStyle w:val="OtherTableBody"/>
            </w:pPr>
          </w:p>
        </w:tc>
        <w:tc>
          <w:tcPr>
            <w:tcW w:w="1400" w:type="dxa"/>
          </w:tcPr>
          <w:p w14:paraId="2E41916F" w14:textId="77777777" w:rsidR="00B50050" w:rsidRDefault="00B50050" w:rsidP="0088127C">
            <w:pPr>
              <w:pStyle w:val="OtherTableBody"/>
            </w:pPr>
            <w:r>
              <w:t>MCNC</w:t>
            </w:r>
          </w:p>
        </w:tc>
        <w:tc>
          <w:tcPr>
            <w:tcW w:w="4200" w:type="dxa"/>
          </w:tcPr>
          <w:p w14:paraId="24752711" w14:textId="77777777" w:rsidR="00B50050" w:rsidRDefault="00B50050" w:rsidP="0088127C">
            <w:pPr>
              <w:pStyle w:val="OtherTableBody"/>
            </w:pPr>
            <w:r>
              <w:t>Mass Concentration</w:t>
            </w:r>
          </w:p>
        </w:tc>
      </w:tr>
      <w:tr w:rsidR="00B50050" w14:paraId="188F59C0" w14:textId="77777777" w:rsidTr="00195548">
        <w:tc>
          <w:tcPr>
            <w:tcW w:w="600" w:type="dxa"/>
          </w:tcPr>
          <w:p w14:paraId="6DD84BE9" w14:textId="77777777" w:rsidR="00B50050" w:rsidRDefault="00B50050" w:rsidP="0088127C">
            <w:pPr>
              <w:pStyle w:val="OtherTableBody"/>
            </w:pPr>
          </w:p>
        </w:tc>
        <w:tc>
          <w:tcPr>
            <w:tcW w:w="600" w:type="dxa"/>
          </w:tcPr>
          <w:p w14:paraId="1DE513BF" w14:textId="77777777" w:rsidR="00B50050" w:rsidRDefault="00B50050" w:rsidP="0088127C">
            <w:pPr>
              <w:pStyle w:val="OtherTableBody"/>
            </w:pPr>
            <w:r>
              <w:t>0254</w:t>
            </w:r>
          </w:p>
        </w:tc>
        <w:tc>
          <w:tcPr>
            <w:tcW w:w="2600" w:type="dxa"/>
          </w:tcPr>
          <w:p w14:paraId="783341A7" w14:textId="77777777" w:rsidR="00B50050" w:rsidRDefault="00B50050" w:rsidP="0088127C">
            <w:pPr>
              <w:pStyle w:val="OtherTableBody"/>
            </w:pPr>
          </w:p>
        </w:tc>
        <w:tc>
          <w:tcPr>
            <w:tcW w:w="1400" w:type="dxa"/>
          </w:tcPr>
          <w:p w14:paraId="616A9781" w14:textId="77777777" w:rsidR="00B50050" w:rsidRDefault="00B50050" w:rsidP="0088127C">
            <w:pPr>
              <w:pStyle w:val="OtherTableBody"/>
            </w:pPr>
            <w:r>
              <w:t>MCNT</w:t>
            </w:r>
          </w:p>
        </w:tc>
        <w:tc>
          <w:tcPr>
            <w:tcW w:w="4200" w:type="dxa"/>
          </w:tcPr>
          <w:p w14:paraId="5143292C" w14:textId="77777777" w:rsidR="00B50050" w:rsidRDefault="00B50050" w:rsidP="0088127C">
            <w:pPr>
              <w:pStyle w:val="OtherTableBody"/>
            </w:pPr>
            <w:r>
              <w:t>Mass Content</w:t>
            </w:r>
          </w:p>
        </w:tc>
      </w:tr>
      <w:tr w:rsidR="00B50050" w14:paraId="082638E1" w14:textId="77777777" w:rsidTr="00195548">
        <w:tc>
          <w:tcPr>
            <w:tcW w:w="600" w:type="dxa"/>
          </w:tcPr>
          <w:p w14:paraId="4E72C948" w14:textId="77777777" w:rsidR="00B50050" w:rsidRDefault="00B50050" w:rsidP="0088127C">
            <w:pPr>
              <w:pStyle w:val="OtherTableBody"/>
            </w:pPr>
          </w:p>
        </w:tc>
        <w:tc>
          <w:tcPr>
            <w:tcW w:w="600" w:type="dxa"/>
          </w:tcPr>
          <w:p w14:paraId="24A0A148" w14:textId="77777777" w:rsidR="00B50050" w:rsidRDefault="00B50050" w:rsidP="0088127C">
            <w:pPr>
              <w:pStyle w:val="OtherTableBody"/>
            </w:pPr>
            <w:r>
              <w:t>0254</w:t>
            </w:r>
          </w:p>
        </w:tc>
        <w:tc>
          <w:tcPr>
            <w:tcW w:w="2600" w:type="dxa"/>
          </w:tcPr>
          <w:p w14:paraId="4157FDA1" w14:textId="77777777" w:rsidR="00B50050" w:rsidRDefault="00B50050" w:rsidP="0088127C">
            <w:pPr>
              <w:pStyle w:val="OtherTableBody"/>
            </w:pPr>
          </w:p>
        </w:tc>
        <w:tc>
          <w:tcPr>
            <w:tcW w:w="1400" w:type="dxa"/>
          </w:tcPr>
          <w:p w14:paraId="67A9E559" w14:textId="77777777" w:rsidR="00B50050" w:rsidRDefault="00B50050" w:rsidP="0088127C">
            <w:pPr>
              <w:pStyle w:val="OtherTableBody"/>
            </w:pPr>
            <w:r>
              <w:t>MCRTO</w:t>
            </w:r>
          </w:p>
        </w:tc>
        <w:tc>
          <w:tcPr>
            <w:tcW w:w="4200" w:type="dxa"/>
          </w:tcPr>
          <w:p w14:paraId="7BD07BB1" w14:textId="77777777" w:rsidR="00B50050" w:rsidRDefault="00B50050" w:rsidP="0088127C">
            <w:pPr>
              <w:pStyle w:val="OtherTableBody"/>
            </w:pPr>
            <w:r>
              <w:t>Mass Concentration Ratio</w:t>
            </w:r>
          </w:p>
        </w:tc>
      </w:tr>
      <w:tr w:rsidR="00B50050" w14:paraId="3DB1D8CB" w14:textId="77777777" w:rsidTr="00195548">
        <w:tc>
          <w:tcPr>
            <w:tcW w:w="600" w:type="dxa"/>
          </w:tcPr>
          <w:p w14:paraId="3D60C1B7" w14:textId="77777777" w:rsidR="00B50050" w:rsidRDefault="00B50050" w:rsidP="0088127C">
            <w:pPr>
              <w:pStyle w:val="OtherTableBody"/>
            </w:pPr>
          </w:p>
        </w:tc>
        <w:tc>
          <w:tcPr>
            <w:tcW w:w="600" w:type="dxa"/>
          </w:tcPr>
          <w:p w14:paraId="43F4693D" w14:textId="77777777" w:rsidR="00B50050" w:rsidRDefault="00B50050" w:rsidP="0088127C">
            <w:pPr>
              <w:pStyle w:val="OtherTableBody"/>
            </w:pPr>
            <w:r>
              <w:t>0254</w:t>
            </w:r>
          </w:p>
        </w:tc>
        <w:tc>
          <w:tcPr>
            <w:tcW w:w="2600" w:type="dxa"/>
          </w:tcPr>
          <w:p w14:paraId="1276283F" w14:textId="77777777" w:rsidR="00B50050" w:rsidRDefault="00B50050" w:rsidP="0088127C">
            <w:pPr>
              <w:pStyle w:val="OtherTableBody"/>
            </w:pPr>
          </w:p>
        </w:tc>
        <w:tc>
          <w:tcPr>
            <w:tcW w:w="1400" w:type="dxa"/>
          </w:tcPr>
          <w:p w14:paraId="59F2BF9E" w14:textId="77777777" w:rsidR="00B50050" w:rsidRDefault="00B50050" w:rsidP="0088127C">
            <w:pPr>
              <w:pStyle w:val="OtherTableBody"/>
            </w:pPr>
            <w:r>
              <w:t>MFR</w:t>
            </w:r>
          </w:p>
        </w:tc>
        <w:tc>
          <w:tcPr>
            <w:tcW w:w="4200" w:type="dxa"/>
          </w:tcPr>
          <w:p w14:paraId="50ADFC38" w14:textId="77777777" w:rsidR="00B50050" w:rsidRDefault="00B50050" w:rsidP="0088127C">
            <w:pPr>
              <w:pStyle w:val="OtherTableBody"/>
            </w:pPr>
            <w:r>
              <w:t>Mass Fraction</w:t>
            </w:r>
          </w:p>
        </w:tc>
      </w:tr>
      <w:tr w:rsidR="00B50050" w14:paraId="65AF54F4" w14:textId="77777777" w:rsidTr="00195548">
        <w:tc>
          <w:tcPr>
            <w:tcW w:w="600" w:type="dxa"/>
          </w:tcPr>
          <w:p w14:paraId="6AD6C586" w14:textId="77777777" w:rsidR="00B50050" w:rsidRDefault="00B50050" w:rsidP="0088127C">
            <w:pPr>
              <w:pStyle w:val="OtherTableBody"/>
            </w:pPr>
          </w:p>
        </w:tc>
        <w:tc>
          <w:tcPr>
            <w:tcW w:w="600" w:type="dxa"/>
          </w:tcPr>
          <w:p w14:paraId="4C64A774" w14:textId="77777777" w:rsidR="00B50050" w:rsidRDefault="00B50050" w:rsidP="0088127C">
            <w:pPr>
              <w:pStyle w:val="OtherTableBody"/>
            </w:pPr>
            <w:r>
              <w:t>0254</w:t>
            </w:r>
          </w:p>
        </w:tc>
        <w:tc>
          <w:tcPr>
            <w:tcW w:w="2600" w:type="dxa"/>
          </w:tcPr>
          <w:p w14:paraId="4C78FE0F" w14:textId="77777777" w:rsidR="00B50050" w:rsidRDefault="00B50050" w:rsidP="0088127C">
            <w:pPr>
              <w:pStyle w:val="OtherTableBody"/>
            </w:pPr>
          </w:p>
        </w:tc>
        <w:tc>
          <w:tcPr>
            <w:tcW w:w="1400" w:type="dxa"/>
          </w:tcPr>
          <w:p w14:paraId="58B75506" w14:textId="77777777" w:rsidR="00B50050" w:rsidRDefault="00B50050" w:rsidP="0088127C">
            <w:pPr>
              <w:pStyle w:val="OtherTableBody"/>
            </w:pPr>
            <w:r>
              <w:t>MGFLUX</w:t>
            </w:r>
          </w:p>
        </w:tc>
        <w:tc>
          <w:tcPr>
            <w:tcW w:w="4200" w:type="dxa"/>
          </w:tcPr>
          <w:p w14:paraId="0C459D47" w14:textId="77777777" w:rsidR="00B50050" w:rsidRDefault="00B50050" w:rsidP="0088127C">
            <w:pPr>
              <w:pStyle w:val="OtherTableBody"/>
            </w:pPr>
            <w:r>
              <w:t>Magnetic flux</w:t>
            </w:r>
          </w:p>
        </w:tc>
      </w:tr>
      <w:tr w:rsidR="00B50050" w14:paraId="7EC727BB" w14:textId="77777777" w:rsidTr="00195548">
        <w:tc>
          <w:tcPr>
            <w:tcW w:w="600" w:type="dxa"/>
          </w:tcPr>
          <w:p w14:paraId="125AFC45" w14:textId="77777777" w:rsidR="00B50050" w:rsidRDefault="00B50050" w:rsidP="0088127C">
            <w:pPr>
              <w:pStyle w:val="OtherTableBody"/>
            </w:pPr>
          </w:p>
        </w:tc>
        <w:tc>
          <w:tcPr>
            <w:tcW w:w="600" w:type="dxa"/>
          </w:tcPr>
          <w:p w14:paraId="478C9E8F" w14:textId="77777777" w:rsidR="00B50050" w:rsidRDefault="00B50050" w:rsidP="0088127C">
            <w:pPr>
              <w:pStyle w:val="OtherTableBody"/>
            </w:pPr>
            <w:r>
              <w:t>0254</w:t>
            </w:r>
          </w:p>
        </w:tc>
        <w:tc>
          <w:tcPr>
            <w:tcW w:w="2600" w:type="dxa"/>
          </w:tcPr>
          <w:p w14:paraId="78ABB654" w14:textId="77777777" w:rsidR="00B50050" w:rsidRDefault="00B50050" w:rsidP="0088127C">
            <w:pPr>
              <w:pStyle w:val="OtherTableBody"/>
            </w:pPr>
          </w:p>
        </w:tc>
        <w:tc>
          <w:tcPr>
            <w:tcW w:w="1400" w:type="dxa"/>
          </w:tcPr>
          <w:p w14:paraId="6E7EA14F" w14:textId="77777777" w:rsidR="00B50050" w:rsidRDefault="00B50050" w:rsidP="0088127C">
            <w:pPr>
              <w:pStyle w:val="OtherTableBody"/>
            </w:pPr>
            <w:r>
              <w:t>MINC</w:t>
            </w:r>
          </w:p>
        </w:tc>
        <w:tc>
          <w:tcPr>
            <w:tcW w:w="4200" w:type="dxa"/>
          </w:tcPr>
          <w:p w14:paraId="0AFF4A04" w14:textId="77777777" w:rsidR="00B50050" w:rsidRDefault="00B50050" w:rsidP="0088127C">
            <w:pPr>
              <w:pStyle w:val="OtherTableBody"/>
            </w:pPr>
            <w:r>
              <w:t>Mass Increment</w:t>
            </w:r>
          </w:p>
        </w:tc>
      </w:tr>
      <w:tr w:rsidR="00B50050" w14:paraId="52879D66" w14:textId="77777777" w:rsidTr="00195548">
        <w:tc>
          <w:tcPr>
            <w:tcW w:w="600" w:type="dxa"/>
          </w:tcPr>
          <w:p w14:paraId="394C3E8C" w14:textId="77777777" w:rsidR="00B50050" w:rsidRDefault="00B50050" w:rsidP="0088127C">
            <w:pPr>
              <w:pStyle w:val="OtherTableBody"/>
            </w:pPr>
          </w:p>
        </w:tc>
        <w:tc>
          <w:tcPr>
            <w:tcW w:w="600" w:type="dxa"/>
          </w:tcPr>
          <w:p w14:paraId="3D086663" w14:textId="77777777" w:rsidR="00B50050" w:rsidRDefault="00B50050" w:rsidP="0088127C">
            <w:pPr>
              <w:pStyle w:val="OtherTableBody"/>
            </w:pPr>
            <w:r>
              <w:t>0254</w:t>
            </w:r>
          </w:p>
        </w:tc>
        <w:tc>
          <w:tcPr>
            <w:tcW w:w="2600" w:type="dxa"/>
          </w:tcPr>
          <w:p w14:paraId="064CC287" w14:textId="77777777" w:rsidR="00B50050" w:rsidRDefault="00B50050" w:rsidP="0088127C">
            <w:pPr>
              <w:pStyle w:val="OtherTableBody"/>
            </w:pPr>
          </w:p>
        </w:tc>
        <w:tc>
          <w:tcPr>
            <w:tcW w:w="1400" w:type="dxa"/>
          </w:tcPr>
          <w:p w14:paraId="49CF715C" w14:textId="77777777" w:rsidR="00B50050" w:rsidRDefault="00B50050" w:rsidP="0088127C">
            <w:pPr>
              <w:pStyle w:val="OtherTableBody"/>
            </w:pPr>
            <w:r>
              <w:t>MORPH</w:t>
            </w:r>
          </w:p>
        </w:tc>
        <w:tc>
          <w:tcPr>
            <w:tcW w:w="4200" w:type="dxa"/>
          </w:tcPr>
          <w:p w14:paraId="363CB8BB" w14:textId="77777777" w:rsidR="00B50050" w:rsidRDefault="00B50050" w:rsidP="0088127C">
            <w:pPr>
              <w:pStyle w:val="OtherTableBody"/>
            </w:pPr>
            <w:r>
              <w:t>Morphology</w:t>
            </w:r>
          </w:p>
        </w:tc>
      </w:tr>
      <w:tr w:rsidR="00B50050" w14:paraId="05BAA437" w14:textId="77777777" w:rsidTr="00195548">
        <w:tc>
          <w:tcPr>
            <w:tcW w:w="600" w:type="dxa"/>
          </w:tcPr>
          <w:p w14:paraId="37AE2620" w14:textId="77777777" w:rsidR="00B50050" w:rsidRDefault="00B50050" w:rsidP="0088127C">
            <w:pPr>
              <w:pStyle w:val="OtherTableBody"/>
            </w:pPr>
          </w:p>
        </w:tc>
        <w:tc>
          <w:tcPr>
            <w:tcW w:w="600" w:type="dxa"/>
          </w:tcPr>
          <w:p w14:paraId="2EF96BD3" w14:textId="77777777" w:rsidR="00B50050" w:rsidRDefault="00B50050" w:rsidP="0088127C">
            <w:pPr>
              <w:pStyle w:val="OtherTableBody"/>
            </w:pPr>
            <w:r>
              <w:t>0254</w:t>
            </w:r>
          </w:p>
        </w:tc>
        <w:tc>
          <w:tcPr>
            <w:tcW w:w="2600" w:type="dxa"/>
          </w:tcPr>
          <w:p w14:paraId="31AA3B18" w14:textId="77777777" w:rsidR="00B50050" w:rsidRDefault="00B50050" w:rsidP="0088127C">
            <w:pPr>
              <w:pStyle w:val="OtherTableBody"/>
            </w:pPr>
          </w:p>
        </w:tc>
        <w:tc>
          <w:tcPr>
            <w:tcW w:w="1400" w:type="dxa"/>
          </w:tcPr>
          <w:p w14:paraId="6AA9DF75" w14:textId="77777777" w:rsidR="00B50050" w:rsidRDefault="00B50050" w:rsidP="0088127C">
            <w:pPr>
              <w:pStyle w:val="OtherTableBody"/>
            </w:pPr>
            <w:r>
              <w:t>MOTIL</w:t>
            </w:r>
          </w:p>
        </w:tc>
        <w:tc>
          <w:tcPr>
            <w:tcW w:w="4200" w:type="dxa"/>
          </w:tcPr>
          <w:p w14:paraId="11EE803F" w14:textId="77777777" w:rsidR="00B50050" w:rsidRDefault="00B50050" w:rsidP="0088127C">
            <w:pPr>
              <w:pStyle w:val="OtherTableBody"/>
            </w:pPr>
            <w:r>
              <w:t>Motility</w:t>
            </w:r>
          </w:p>
        </w:tc>
      </w:tr>
      <w:tr w:rsidR="00B50050" w14:paraId="6AC02504" w14:textId="77777777" w:rsidTr="00195548">
        <w:tc>
          <w:tcPr>
            <w:tcW w:w="600" w:type="dxa"/>
          </w:tcPr>
          <w:p w14:paraId="643A95B7" w14:textId="77777777" w:rsidR="00B50050" w:rsidRDefault="00B50050" w:rsidP="0088127C">
            <w:pPr>
              <w:pStyle w:val="OtherTableBody"/>
            </w:pPr>
          </w:p>
        </w:tc>
        <w:tc>
          <w:tcPr>
            <w:tcW w:w="600" w:type="dxa"/>
          </w:tcPr>
          <w:p w14:paraId="368E6F1D" w14:textId="77777777" w:rsidR="00B50050" w:rsidRDefault="00B50050" w:rsidP="0088127C">
            <w:pPr>
              <w:pStyle w:val="OtherTableBody"/>
            </w:pPr>
            <w:r>
              <w:t>0254</w:t>
            </w:r>
          </w:p>
        </w:tc>
        <w:tc>
          <w:tcPr>
            <w:tcW w:w="2600" w:type="dxa"/>
          </w:tcPr>
          <w:p w14:paraId="11497904" w14:textId="77777777" w:rsidR="00B50050" w:rsidRDefault="00B50050" w:rsidP="0088127C">
            <w:pPr>
              <w:pStyle w:val="OtherTableBody"/>
            </w:pPr>
          </w:p>
        </w:tc>
        <w:tc>
          <w:tcPr>
            <w:tcW w:w="1400" w:type="dxa"/>
          </w:tcPr>
          <w:p w14:paraId="4AB43AE3" w14:textId="77777777" w:rsidR="00B50050" w:rsidRDefault="00B50050" w:rsidP="0088127C">
            <w:pPr>
              <w:pStyle w:val="OtherTableBody"/>
            </w:pPr>
            <w:r>
              <w:t>MRAT</w:t>
            </w:r>
          </w:p>
        </w:tc>
        <w:tc>
          <w:tcPr>
            <w:tcW w:w="4200" w:type="dxa"/>
          </w:tcPr>
          <w:p w14:paraId="7F43E549" w14:textId="77777777" w:rsidR="00B50050" w:rsidRDefault="00B50050" w:rsidP="0088127C">
            <w:pPr>
              <w:pStyle w:val="OtherTableBody"/>
            </w:pPr>
            <w:r>
              <w:t>Mass Rate</w:t>
            </w:r>
          </w:p>
        </w:tc>
      </w:tr>
      <w:tr w:rsidR="00B50050" w14:paraId="1510ED04" w14:textId="77777777" w:rsidTr="00195548">
        <w:tc>
          <w:tcPr>
            <w:tcW w:w="600" w:type="dxa"/>
          </w:tcPr>
          <w:p w14:paraId="68590243" w14:textId="77777777" w:rsidR="00B50050" w:rsidRDefault="00B50050" w:rsidP="0088127C">
            <w:pPr>
              <w:pStyle w:val="OtherTableBody"/>
            </w:pPr>
          </w:p>
        </w:tc>
        <w:tc>
          <w:tcPr>
            <w:tcW w:w="600" w:type="dxa"/>
          </w:tcPr>
          <w:p w14:paraId="39B8AF30" w14:textId="77777777" w:rsidR="00B50050" w:rsidRDefault="00B50050" w:rsidP="0088127C">
            <w:pPr>
              <w:pStyle w:val="OtherTableBody"/>
            </w:pPr>
            <w:r>
              <w:t>0254</w:t>
            </w:r>
          </w:p>
        </w:tc>
        <w:tc>
          <w:tcPr>
            <w:tcW w:w="2600" w:type="dxa"/>
          </w:tcPr>
          <w:p w14:paraId="7D259F06" w14:textId="77777777" w:rsidR="00B50050" w:rsidRDefault="00B50050" w:rsidP="0088127C">
            <w:pPr>
              <w:pStyle w:val="OtherTableBody"/>
            </w:pPr>
          </w:p>
        </w:tc>
        <w:tc>
          <w:tcPr>
            <w:tcW w:w="1400" w:type="dxa"/>
          </w:tcPr>
          <w:p w14:paraId="27529A2C" w14:textId="77777777" w:rsidR="00B50050" w:rsidRDefault="00B50050" w:rsidP="0088127C">
            <w:pPr>
              <w:pStyle w:val="OtherTableBody"/>
            </w:pPr>
            <w:r>
              <w:t>MRTO</w:t>
            </w:r>
          </w:p>
        </w:tc>
        <w:tc>
          <w:tcPr>
            <w:tcW w:w="4200" w:type="dxa"/>
          </w:tcPr>
          <w:p w14:paraId="26F16087" w14:textId="77777777" w:rsidR="00B50050" w:rsidRDefault="00B50050" w:rsidP="0088127C">
            <w:pPr>
              <w:pStyle w:val="OtherTableBody"/>
            </w:pPr>
            <w:r>
              <w:t>Mass Ratio</w:t>
            </w:r>
          </w:p>
        </w:tc>
      </w:tr>
      <w:tr w:rsidR="00B50050" w14:paraId="5759C219" w14:textId="77777777" w:rsidTr="00195548">
        <w:tc>
          <w:tcPr>
            <w:tcW w:w="600" w:type="dxa"/>
          </w:tcPr>
          <w:p w14:paraId="4561815A" w14:textId="77777777" w:rsidR="00B50050" w:rsidRDefault="00B50050" w:rsidP="0088127C">
            <w:pPr>
              <w:pStyle w:val="OtherTableBody"/>
            </w:pPr>
          </w:p>
        </w:tc>
        <w:tc>
          <w:tcPr>
            <w:tcW w:w="600" w:type="dxa"/>
          </w:tcPr>
          <w:p w14:paraId="48AC3DCD" w14:textId="77777777" w:rsidR="00B50050" w:rsidRDefault="00B50050" w:rsidP="0088127C">
            <w:pPr>
              <w:pStyle w:val="OtherTableBody"/>
            </w:pPr>
            <w:r>
              <w:t>0254</w:t>
            </w:r>
          </w:p>
        </w:tc>
        <w:tc>
          <w:tcPr>
            <w:tcW w:w="2600" w:type="dxa"/>
          </w:tcPr>
          <w:p w14:paraId="12CBAEBA" w14:textId="77777777" w:rsidR="00B50050" w:rsidRDefault="00B50050" w:rsidP="0088127C">
            <w:pPr>
              <w:pStyle w:val="OtherTableBody"/>
            </w:pPr>
          </w:p>
        </w:tc>
        <w:tc>
          <w:tcPr>
            <w:tcW w:w="1400" w:type="dxa"/>
          </w:tcPr>
          <w:p w14:paraId="2AFAD376" w14:textId="77777777" w:rsidR="00B50050" w:rsidRDefault="00B50050" w:rsidP="0088127C">
            <w:pPr>
              <w:pStyle w:val="OtherTableBody"/>
            </w:pPr>
            <w:r>
              <w:t>NCNC</w:t>
            </w:r>
          </w:p>
        </w:tc>
        <w:tc>
          <w:tcPr>
            <w:tcW w:w="4200" w:type="dxa"/>
          </w:tcPr>
          <w:p w14:paraId="738F310D" w14:textId="77777777" w:rsidR="00B50050" w:rsidRDefault="00B50050" w:rsidP="0088127C">
            <w:pPr>
              <w:pStyle w:val="OtherTableBody"/>
            </w:pPr>
            <w:r>
              <w:t>Number Concentration</w:t>
            </w:r>
          </w:p>
        </w:tc>
      </w:tr>
      <w:tr w:rsidR="00B50050" w14:paraId="114884C3" w14:textId="77777777" w:rsidTr="00195548">
        <w:tc>
          <w:tcPr>
            <w:tcW w:w="600" w:type="dxa"/>
          </w:tcPr>
          <w:p w14:paraId="29781505" w14:textId="77777777" w:rsidR="00B50050" w:rsidRDefault="00B50050" w:rsidP="0088127C">
            <w:pPr>
              <w:pStyle w:val="OtherTableBody"/>
            </w:pPr>
          </w:p>
        </w:tc>
        <w:tc>
          <w:tcPr>
            <w:tcW w:w="600" w:type="dxa"/>
          </w:tcPr>
          <w:p w14:paraId="7ECB35C8" w14:textId="77777777" w:rsidR="00B50050" w:rsidRDefault="00B50050" w:rsidP="0088127C">
            <w:pPr>
              <w:pStyle w:val="OtherTableBody"/>
            </w:pPr>
            <w:r>
              <w:t>0254</w:t>
            </w:r>
          </w:p>
        </w:tc>
        <w:tc>
          <w:tcPr>
            <w:tcW w:w="2600" w:type="dxa"/>
          </w:tcPr>
          <w:p w14:paraId="54DB391C" w14:textId="77777777" w:rsidR="00B50050" w:rsidRDefault="00B50050" w:rsidP="0088127C">
            <w:pPr>
              <w:pStyle w:val="OtherTableBody"/>
            </w:pPr>
          </w:p>
        </w:tc>
        <w:tc>
          <w:tcPr>
            <w:tcW w:w="1400" w:type="dxa"/>
          </w:tcPr>
          <w:p w14:paraId="792ABFF5" w14:textId="77777777" w:rsidR="00B50050" w:rsidRDefault="00B50050" w:rsidP="0088127C">
            <w:pPr>
              <w:pStyle w:val="OtherTableBody"/>
            </w:pPr>
            <w:r>
              <w:t>NCNT</w:t>
            </w:r>
          </w:p>
        </w:tc>
        <w:tc>
          <w:tcPr>
            <w:tcW w:w="4200" w:type="dxa"/>
          </w:tcPr>
          <w:p w14:paraId="78132392" w14:textId="77777777" w:rsidR="00B50050" w:rsidRDefault="00B50050" w:rsidP="0088127C">
            <w:pPr>
              <w:pStyle w:val="OtherTableBody"/>
            </w:pPr>
            <w:r>
              <w:t>Number Content</w:t>
            </w:r>
          </w:p>
        </w:tc>
      </w:tr>
      <w:tr w:rsidR="00B50050" w14:paraId="1F25610D" w14:textId="77777777" w:rsidTr="00195548">
        <w:tc>
          <w:tcPr>
            <w:tcW w:w="600" w:type="dxa"/>
          </w:tcPr>
          <w:p w14:paraId="2619F5E6" w14:textId="77777777" w:rsidR="00B50050" w:rsidRDefault="00B50050" w:rsidP="0088127C">
            <w:pPr>
              <w:pStyle w:val="OtherTableBody"/>
            </w:pPr>
          </w:p>
        </w:tc>
        <w:tc>
          <w:tcPr>
            <w:tcW w:w="600" w:type="dxa"/>
          </w:tcPr>
          <w:p w14:paraId="4CFB2FDA" w14:textId="77777777" w:rsidR="00B50050" w:rsidRDefault="00B50050" w:rsidP="0088127C">
            <w:pPr>
              <w:pStyle w:val="OtherTableBody"/>
            </w:pPr>
            <w:r>
              <w:t>0254</w:t>
            </w:r>
          </w:p>
        </w:tc>
        <w:tc>
          <w:tcPr>
            <w:tcW w:w="2600" w:type="dxa"/>
          </w:tcPr>
          <w:p w14:paraId="5B6799FB" w14:textId="77777777" w:rsidR="00B50050" w:rsidRDefault="00B50050" w:rsidP="0088127C">
            <w:pPr>
              <w:pStyle w:val="OtherTableBody"/>
            </w:pPr>
          </w:p>
        </w:tc>
        <w:tc>
          <w:tcPr>
            <w:tcW w:w="1400" w:type="dxa"/>
          </w:tcPr>
          <w:p w14:paraId="308B1F95" w14:textId="77777777" w:rsidR="00B50050" w:rsidRDefault="00B50050" w:rsidP="0088127C">
            <w:pPr>
              <w:pStyle w:val="OtherTableBody"/>
            </w:pPr>
            <w:r>
              <w:t>NFR</w:t>
            </w:r>
          </w:p>
        </w:tc>
        <w:tc>
          <w:tcPr>
            <w:tcW w:w="4200" w:type="dxa"/>
          </w:tcPr>
          <w:p w14:paraId="64475218" w14:textId="77777777" w:rsidR="00B50050" w:rsidRDefault="00B50050" w:rsidP="0088127C">
            <w:pPr>
              <w:pStyle w:val="OtherTableBody"/>
            </w:pPr>
            <w:r>
              <w:t>Number Fraction</w:t>
            </w:r>
          </w:p>
        </w:tc>
      </w:tr>
      <w:tr w:rsidR="00B50050" w14:paraId="06746D2D" w14:textId="77777777" w:rsidTr="00195548">
        <w:tc>
          <w:tcPr>
            <w:tcW w:w="600" w:type="dxa"/>
          </w:tcPr>
          <w:p w14:paraId="7808ECA3" w14:textId="77777777" w:rsidR="00B50050" w:rsidRDefault="00B50050" w:rsidP="0088127C">
            <w:pPr>
              <w:pStyle w:val="OtherTableBody"/>
            </w:pPr>
          </w:p>
        </w:tc>
        <w:tc>
          <w:tcPr>
            <w:tcW w:w="600" w:type="dxa"/>
          </w:tcPr>
          <w:p w14:paraId="096B1CE8" w14:textId="77777777" w:rsidR="00B50050" w:rsidRDefault="00B50050" w:rsidP="0088127C">
            <w:pPr>
              <w:pStyle w:val="OtherTableBody"/>
            </w:pPr>
            <w:r>
              <w:t>0254</w:t>
            </w:r>
          </w:p>
        </w:tc>
        <w:tc>
          <w:tcPr>
            <w:tcW w:w="2600" w:type="dxa"/>
          </w:tcPr>
          <w:p w14:paraId="6D40B523" w14:textId="77777777" w:rsidR="00B50050" w:rsidRDefault="00B50050" w:rsidP="0088127C">
            <w:pPr>
              <w:pStyle w:val="OtherTableBody"/>
            </w:pPr>
          </w:p>
        </w:tc>
        <w:tc>
          <w:tcPr>
            <w:tcW w:w="1400" w:type="dxa"/>
          </w:tcPr>
          <w:p w14:paraId="6671FD25" w14:textId="77777777" w:rsidR="00B50050" w:rsidRDefault="00B50050" w:rsidP="0088127C">
            <w:pPr>
              <w:pStyle w:val="OtherTableBody"/>
            </w:pPr>
            <w:r>
              <w:t>NRTO</w:t>
            </w:r>
          </w:p>
        </w:tc>
        <w:tc>
          <w:tcPr>
            <w:tcW w:w="4200" w:type="dxa"/>
          </w:tcPr>
          <w:p w14:paraId="3E0950FA" w14:textId="77777777" w:rsidR="00B50050" w:rsidRDefault="00B50050" w:rsidP="0088127C">
            <w:pPr>
              <w:pStyle w:val="OtherTableBody"/>
            </w:pPr>
            <w:r>
              <w:t>Number Ratio</w:t>
            </w:r>
          </w:p>
        </w:tc>
      </w:tr>
      <w:tr w:rsidR="00B50050" w14:paraId="0A10228C" w14:textId="77777777" w:rsidTr="00195548">
        <w:tc>
          <w:tcPr>
            <w:tcW w:w="600" w:type="dxa"/>
          </w:tcPr>
          <w:p w14:paraId="3B8D0F78" w14:textId="77777777" w:rsidR="00B50050" w:rsidRDefault="00B50050" w:rsidP="0088127C">
            <w:pPr>
              <w:pStyle w:val="OtherTableBody"/>
            </w:pPr>
          </w:p>
        </w:tc>
        <w:tc>
          <w:tcPr>
            <w:tcW w:w="600" w:type="dxa"/>
          </w:tcPr>
          <w:p w14:paraId="2D974A4F" w14:textId="77777777" w:rsidR="00B50050" w:rsidRDefault="00B50050" w:rsidP="0088127C">
            <w:pPr>
              <w:pStyle w:val="OtherTableBody"/>
            </w:pPr>
            <w:r>
              <w:t>0254</w:t>
            </w:r>
          </w:p>
        </w:tc>
        <w:tc>
          <w:tcPr>
            <w:tcW w:w="2600" w:type="dxa"/>
          </w:tcPr>
          <w:p w14:paraId="200A78C4" w14:textId="77777777" w:rsidR="00B50050" w:rsidRDefault="00B50050" w:rsidP="0088127C">
            <w:pPr>
              <w:pStyle w:val="OtherTableBody"/>
            </w:pPr>
          </w:p>
        </w:tc>
        <w:tc>
          <w:tcPr>
            <w:tcW w:w="1400" w:type="dxa"/>
          </w:tcPr>
          <w:p w14:paraId="4CC7B64B" w14:textId="77777777" w:rsidR="00B50050" w:rsidRDefault="00B50050" w:rsidP="0088127C">
            <w:pPr>
              <w:pStyle w:val="OtherTableBody"/>
            </w:pPr>
            <w:r>
              <w:t>NUM</w:t>
            </w:r>
          </w:p>
        </w:tc>
        <w:tc>
          <w:tcPr>
            <w:tcW w:w="4200" w:type="dxa"/>
          </w:tcPr>
          <w:p w14:paraId="24A932D7" w14:textId="77777777" w:rsidR="00B50050" w:rsidRDefault="00B50050" w:rsidP="0088127C">
            <w:pPr>
              <w:pStyle w:val="OtherTableBody"/>
            </w:pPr>
            <w:r>
              <w:t>Number</w:t>
            </w:r>
          </w:p>
        </w:tc>
      </w:tr>
      <w:tr w:rsidR="00B50050" w14:paraId="585D0E84" w14:textId="77777777" w:rsidTr="00195548">
        <w:tc>
          <w:tcPr>
            <w:tcW w:w="600" w:type="dxa"/>
          </w:tcPr>
          <w:p w14:paraId="280A106E" w14:textId="77777777" w:rsidR="00B50050" w:rsidRDefault="00B50050" w:rsidP="0088127C">
            <w:pPr>
              <w:pStyle w:val="OtherTableBody"/>
            </w:pPr>
          </w:p>
        </w:tc>
        <w:tc>
          <w:tcPr>
            <w:tcW w:w="600" w:type="dxa"/>
          </w:tcPr>
          <w:p w14:paraId="25250EF3" w14:textId="77777777" w:rsidR="00B50050" w:rsidRDefault="00B50050" w:rsidP="0088127C">
            <w:pPr>
              <w:pStyle w:val="OtherTableBody"/>
            </w:pPr>
            <w:r>
              <w:t>0254</w:t>
            </w:r>
          </w:p>
        </w:tc>
        <w:tc>
          <w:tcPr>
            <w:tcW w:w="2600" w:type="dxa"/>
          </w:tcPr>
          <w:p w14:paraId="19BB4297" w14:textId="77777777" w:rsidR="00B50050" w:rsidRDefault="00B50050" w:rsidP="0088127C">
            <w:pPr>
              <w:pStyle w:val="OtherTableBody"/>
            </w:pPr>
          </w:p>
        </w:tc>
        <w:tc>
          <w:tcPr>
            <w:tcW w:w="1400" w:type="dxa"/>
          </w:tcPr>
          <w:p w14:paraId="3FF66B2E" w14:textId="77777777" w:rsidR="00B50050" w:rsidRDefault="00B50050" w:rsidP="0088127C">
            <w:pPr>
              <w:pStyle w:val="OtherTableBody"/>
            </w:pPr>
            <w:r>
              <w:t>OD</w:t>
            </w:r>
          </w:p>
        </w:tc>
        <w:tc>
          <w:tcPr>
            <w:tcW w:w="4200" w:type="dxa"/>
          </w:tcPr>
          <w:p w14:paraId="6B7A92C2" w14:textId="77777777" w:rsidR="00B50050" w:rsidRDefault="00B50050" w:rsidP="0088127C">
            <w:pPr>
              <w:pStyle w:val="OtherTableBody"/>
            </w:pPr>
            <w:r>
              <w:t>Optical density</w:t>
            </w:r>
          </w:p>
        </w:tc>
      </w:tr>
      <w:tr w:rsidR="00B50050" w14:paraId="3518DDDC" w14:textId="77777777" w:rsidTr="00195548">
        <w:tc>
          <w:tcPr>
            <w:tcW w:w="600" w:type="dxa"/>
          </w:tcPr>
          <w:p w14:paraId="0502C97B" w14:textId="77777777" w:rsidR="00B50050" w:rsidRDefault="00B50050" w:rsidP="0088127C">
            <w:pPr>
              <w:pStyle w:val="OtherTableBody"/>
            </w:pPr>
          </w:p>
        </w:tc>
        <w:tc>
          <w:tcPr>
            <w:tcW w:w="600" w:type="dxa"/>
          </w:tcPr>
          <w:p w14:paraId="56F819E5" w14:textId="77777777" w:rsidR="00B50050" w:rsidRDefault="00B50050" w:rsidP="0088127C">
            <w:pPr>
              <w:pStyle w:val="OtherTableBody"/>
            </w:pPr>
            <w:r>
              <w:t>0254</w:t>
            </w:r>
          </w:p>
        </w:tc>
        <w:tc>
          <w:tcPr>
            <w:tcW w:w="2600" w:type="dxa"/>
          </w:tcPr>
          <w:p w14:paraId="07065876" w14:textId="77777777" w:rsidR="00B50050" w:rsidRDefault="00B50050" w:rsidP="0088127C">
            <w:pPr>
              <w:pStyle w:val="OtherTableBody"/>
            </w:pPr>
          </w:p>
        </w:tc>
        <w:tc>
          <w:tcPr>
            <w:tcW w:w="1400" w:type="dxa"/>
          </w:tcPr>
          <w:p w14:paraId="197C5A6C" w14:textId="77777777" w:rsidR="00B50050" w:rsidRDefault="00B50050" w:rsidP="0088127C">
            <w:pPr>
              <w:pStyle w:val="OtherTableBody"/>
            </w:pPr>
            <w:r>
              <w:t>OSMOL</w:t>
            </w:r>
          </w:p>
        </w:tc>
        <w:tc>
          <w:tcPr>
            <w:tcW w:w="4200" w:type="dxa"/>
          </w:tcPr>
          <w:p w14:paraId="52A59383" w14:textId="77777777" w:rsidR="00B50050" w:rsidRDefault="00B50050" w:rsidP="0088127C">
            <w:pPr>
              <w:pStyle w:val="OtherTableBody"/>
            </w:pPr>
            <w:r>
              <w:t>Osmolality</w:t>
            </w:r>
          </w:p>
        </w:tc>
      </w:tr>
      <w:tr w:rsidR="00B50050" w14:paraId="0A6EBB92" w14:textId="77777777" w:rsidTr="00195548">
        <w:tc>
          <w:tcPr>
            <w:tcW w:w="600" w:type="dxa"/>
          </w:tcPr>
          <w:p w14:paraId="16040F86" w14:textId="77777777" w:rsidR="00B50050" w:rsidRDefault="00B50050" w:rsidP="0088127C">
            <w:pPr>
              <w:pStyle w:val="OtherTableBody"/>
            </w:pPr>
          </w:p>
        </w:tc>
        <w:tc>
          <w:tcPr>
            <w:tcW w:w="600" w:type="dxa"/>
          </w:tcPr>
          <w:p w14:paraId="34D44FE9" w14:textId="77777777" w:rsidR="00B50050" w:rsidRDefault="00B50050" w:rsidP="0088127C">
            <w:pPr>
              <w:pStyle w:val="OtherTableBody"/>
            </w:pPr>
            <w:r>
              <w:t>0254</w:t>
            </w:r>
          </w:p>
        </w:tc>
        <w:tc>
          <w:tcPr>
            <w:tcW w:w="2600" w:type="dxa"/>
          </w:tcPr>
          <w:p w14:paraId="500A7B61" w14:textId="77777777" w:rsidR="00B50050" w:rsidRDefault="00B50050" w:rsidP="0088127C">
            <w:pPr>
              <w:pStyle w:val="OtherTableBody"/>
            </w:pPr>
          </w:p>
        </w:tc>
        <w:tc>
          <w:tcPr>
            <w:tcW w:w="1400" w:type="dxa"/>
          </w:tcPr>
          <w:p w14:paraId="3D2C1AFF" w14:textId="77777777" w:rsidR="00B50050" w:rsidRDefault="00B50050" w:rsidP="0088127C">
            <w:pPr>
              <w:pStyle w:val="OtherTableBody"/>
            </w:pPr>
            <w:r>
              <w:t>PRES</w:t>
            </w:r>
          </w:p>
        </w:tc>
        <w:tc>
          <w:tcPr>
            <w:tcW w:w="4200" w:type="dxa"/>
          </w:tcPr>
          <w:p w14:paraId="60146B8C" w14:textId="77777777" w:rsidR="00B50050" w:rsidRDefault="00B50050" w:rsidP="0088127C">
            <w:pPr>
              <w:pStyle w:val="OtherTableBody"/>
            </w:pPr>
            <w:r>
              <w:t>Pressure (Partial)</w:t>
            </w:r>
          </w:p>
        </w:tc>
      </w:tr>
      <w:tr w:rsidR="00B50050" w14:paraId="1E25D505" w14:textId="77777777" w:rsidTr="00195548">
        <w:tc>
          <w:tcPr>
            <w:tcW w:w="600" w:type="dxa"/>
          </w:tcPr>
          <w:p w14:paraId="551E7E1E" w14:textId="77777777" w:rsidR="00B50050" w:rsidRDefault="00B50050" w:rsidP="0088127C">
            <w:pPr>
              <w:pStyle w:val="OtherTableBody"/>
            </w:pPr>
          </w:p>
        </w:tc>
        <w:tc>
          <w:tcPr>
            <w:tcW w:w="600" w:type="dxa"/>
          </w:tcPr>
          <w:p w14:paraId="0DD939F1" w14:textId="77777777" w:rsidR="00B50050" w:rsidRDefault="00B50050" w:rsidP="0088127C">
            <w:pPr>
              <w:pStyle w:val="OtherTableBody"/>
            </w:pPr>
            <w:r>
              <w:t>0254</w:t>
            </w:r>
          </w:p>
        </w:tc>
        <w:tc>
          <w:tcPr>
            <w:tcW w:w="2600" w:type="dxa"/>
          </w:tcPr>
          <w:p w14:paraId="61907B63" w14:textId="77777777" w:rsidR="00B50050" w:rsidRDefault="00B50050" w:rsidP="0088127C">
            <w:pPr>
              <w:pStyle w:val="OtherTableBody"/>
            </w:pPr>
          </w:p>
        </w:tc>
        <w:tc>
          <w:tcPr>
            <w:tcW w:w="1400" w:type="dxa"/>
          </w:tcPr>
          <w:p w14:paraId="7EDA5E93" w14:textId="77777777" w:rsidR="00B50050" w:rsidRDefault="00B50050" w:rsidP="0088127C">
            <w:pPr>
              <w:pStyle w:val="OtherTableBody"/>
            </w:pPr>
            <w:r>
              <w:t>PRID</w:t>
            </w:r>
          </w:p>
        </w:tc>
        <w:tc>
          <w:tcPr>
            <w:tcW w:w="4200" w:type="dxa"/>
          </w:tcPr>
          <w:p w14:paraId="1A6B36E6" w14:textId="77777777" w:rsidR="00B50050" w:rsidRDefault="00B50050" w:rsidP="0088127C">
            <w:pPr>
              <w:pStyle w:val="OtherTableBody"/>
            </w:pPr>
            <w:r>
              <w:t>Presence/Identity/Existence</w:t>
            </w:r>
          </w:p>
        </w:tc>
      </w:tr>
      <w:tr w:rsidR="00B50050" w14:paraId="0EFA42E5" w14:textId="77777777" w:rsidTr="00195548">
        <w:tc>
          <w:tcPr>
            <w:tcW w:w="600" w:type="dxa"/>
          </w:tcPr>
          <w:p w14:paraId="2C69F4E3" w14:textId="77777777" w:rsidR="00B50050" w:rsidRDefault="00B50050" w:rsidP="0088127C">
            <w:pPr>
              <w:pStyle w:val="OtherTableBody"/>
            </w:pPr>
          </w:p>
        </w:tc>
        <w:tc>
          <w:tcPr>
            <w:tcW w:w="600" w:type="dxa"/>
          </w:tcPr>
          <w:p w14:paraId="77E47AA8" w14:textId="77777777" w:rsidR="00B50050" w:rsidRDefault="00B50050" w:rsidP="0088127C">
            <w:pPr>
              <w:pStyle w:val="OtherTableBody"/>
            </w:pPr>
            <w:r>
              <w:t>0254</w:t>
            </w:r>
          </w:p>
        </w:tc>
        <w:tc>
          <w:tcPr>
            <w:tcW w:w="2600" w:type="dxa"/>
          </w:tcPr>
          <w:p w14:paraId="13428934" w14:textId="77777777" w:rsidR="00B50050" w:rsidRDefault="00B50050" w:rsidP="0088127C">
            <w:pPr>
              <w:pStyle w:val="OtherTableBody"/>
            </w:pPr>
          </w:p>
        </w:tc>
        <w:tc>
          <w:tcPr>
            <w:tcW w:w="1400" w:type="dxa"/>
          </w:tcPr>
          <w:p w14:paraId="7A964144" w14:textId="77777777" w:rsidR="00B50050" w:rsidRDefault="00B50050" w:rsidP="0088127C">
            <w:pPr>
              <w:pStyle w:val="OtherTableBody"/>
            </w:pPr>
            <w:r>
              <w:t>PWR</w:t>
            </w:r>
          </w:p>
        </w:tc>
        <w:tc>
          <w:tcPr>
            <w:tcW w:w="4200" w:type="dxa"/>
          </w:tcPr>
          <w:p w14:paraId="7152C270" w14:textId="77777777" w:rsidR="00B50050" w:rsidRDefault="00B50050" w:rsidP="0088127C">
            <w:pPr>
              <w:pStyle w:val="OtherTableBody"/>
            </w:pPr>
            <w:r>
              <w:t>Power (wattage)</w:t>
            </w:r>
          </w:p>
        </w:tc>
      </w:tr>
      <w:tr w:rsidR="00B50050" w14:paraId="3177136B" w14:textId="77777777" w:rsidTr="00195548">
        <w:tc>
          <w:tcPr>
            <w:tcW w:w="600" w:type="dxa"/>
          </w:tcPr>
          <w:p w14:paraId="31E4F693" w14:textId="77777777" w:rsidR="00B50050" w:rsidRDefault="00B50050" w:rsidP="0088127C">
            <w:pPr>
              <w:pStyle w:val="OtherTableBody"/>
            </w:pPr>
          </w:p>
        </w:tc>
        <w:tc>
          <w:tcPr>
            <w:tcW w:w="600" w:type="dxa"/>
          </w:tcPr>
          <w:p w14:paraId="37D445C3" w14:textId="77777777" w:rsidR="00B50050" w:rsidRDefault="00B50050" w:rsidP="0088127C">
            <w:pPr>
              <w:pStyle w:val="OtherTableBody"/>
            </w:pPr>
            <w:r>
              <w:t>0254</w:t>
            </w:r>
          </w:p>
        </w:tc>
        <w:tc>
          <w:tcPr>
            <w:tcW w:w="2600" w:type="dxa"/>
          </w:tcPr>
          <w:p w14:paraId="658513F1" w14:textId="77777777" w:rsidR="00B50050" w:rsidRDefault="00B50050" w:rsidP="0088127C">
            <w:pPr>
              <w:pStyle w:val="OtherTableBody"/>
            </w:pPr>
          </w:p>
        </w:tc>
        <w:tc>
          <w:tcPr>
            <w:tcW w:w="1400" w:type="dxa"/>
          </w:tcPr>
          <w:p w14:paraId="3D5AF70B" w14:textId="77777777" w:rsidR="00B50050" w:rsidRDefault="00B50050" w:rsidP="0088127C">
            <w:pPr>
              <w:pStyle w:val="OtherTableBody"/>
            </w:pPr>
            <w:r>
              <w:t>RANGE</w:t>
            </w:r>
          </w:p>
        </w:tc>
        <w:tc>
          <w:tcPr>
            <w:tcW w:w="4200" w:type="dxa"/>
          </w:tcPr>
          <w:p w14:paraId="65C42973" w14:textId="77777777" w:rsidR="00B50050" w:rsidRDefault="00B50050" w:rsidP="0088127C">
            <w:pPr>
              <w:pStyle w:val="OtherTableBody"/>
            </w:pPr>
            <w:r>
              <w:t>Ranges</w:t>
            </w:r>
          </w:p>
        </w:tc>
      </w:tr>
      <w:tr w:rsidR="00B50050" w14:paraId="6C02148A" w14:textId="77777777" w:rsidTr="00195548">
        <w:tc>
          <w:tcPr>
            <w:tcW w:w="600" w:type="dxa"/>
          </w:tcPr>
          <w:p w14:paraId="4030C644" w14:textId="77777777" w:rsidR="00B50050" w:rsidRDefault="00B50050" w:rsidP="0088127C">
            <w:pPr>
              <w:pStyle w:val="OtherTableBody"/>
            </w:pPr>
          </w:p>
        </w:tc>
        <w:tc>
          <w:tcPr>
            <w:tcW w:w="600" w:type="dxa"/>
          </w:tcPr>
          <w:p w14:paraId="2A32E2BD" w14:textId="77777777" w:rsidR="00B50050" w:rsidRDefault="00B50050" w:rsidP="0088127C">
            <w:pPr>
              <w:pStyle w:val="OtherTableBody"/>
            </w:pPr>
            <w:r>
              <w:t>0254</w:t>
            </w:r>
          </w:p>
        </w:tc>
        <w:tc>
          <w:tcPr>
            <w:tcW w:w="2600" w:type="dxa"/>
          </w:tcPr>
          <w:p w14:paraId="7D3143CC" w14:textId="77777777" w:rsidR="00B50050" w:rsidRDefault="00B50050" w:rsidP="0088127C">
            <w:pPr>
              <w:pStyle w:val="OtherTableBody"/>
            </w:pPr>
          </w:p>
        </w:tc>
        <w:tc>
          <w:tcPr>
            <w:tcW w:w="1400" w:type="dxa"/>
          </w:tcPr>
          <w:p w14:paraId="6602F2D3" w14:textId="77777777" w:rsidR="00B50050" w:rsidRDefault="00B50050" w:rsidP="0088127C">
            <w:pPr>
              <w:pStyle w:val="OtherTableBody"/>
            </w:pPr>
            <w:r>
              <w:t>RATIO</w:t>
            </w:r>
          </w:p>
        </w:tc>
        <w:tc>
          <w:tcPr>
            <w:tcW w:w="4200" w:type="dxa"/>
          </w:tcPr>
          <w:p w14:paraId="1A2A8376" w14:textId="77777777" w:rsidR="00B50050" w:rsidRDefault="00B50050" w:rsidP="0088127C">
            <w:pPr>
              <w:pStyle w:val="OtherTableBody"/>
            </w:pPr>
            <w:r>
              <w:t>Ratios</w:t>
            </w:r>
          </w:p>
        </w:tc>
      </w:tr>
      <w:tr w:rsidR="00B50050" w14:paraId="0A613148" w14:textId="77777777" w:rsidTr="00195548">
        <w:tc>
          <w:tcPr>
            <w:tcW w:w="600" w:type="dxa"/>
          </w:tcPr>
          <w:p w14:paraId="26DAE7B2" w14:textId="77777777" w:rsidR="00B50050" w:rsidRDefault="00B50050" w:rsidP="0088127C">
            <w:pPr>
              <w:pStyle w:val="OtherTableBody"/>
            </w:pPr>
          </w:p>
        </w:tc>
        <w:tc>
          <w:tcPr>
            <w:tcW w:w="600" w:type="dxa"/>
          </w:tcPr>
          <w:p w14:paraId="36F7715B" w14:textId="77777777" w:rsidR="00B50050" w:rsidRDefault="00B50050" w:rsidP="0088127C">
            <w:pPr>
              <w:pStyle w:val="OtherTableBody"/>
            </w:pPr>
            <w:r>
              <w:t>0254</w:t>
            </w:r>
          </w:p>
        </w:tc>
        <w:tc>
          <w:tcPr>
            <w:tcW w:w="2600" w:type="dxa"/>
          </w:tcPr>
          <w:p w14:paraId="4DC473CB" w14:textId="77777777" w:rsidR="00B50050" w:rsidRDefault="00B50050" w:rsidP="0088127C">
            <w:pPr>
              <w:pStyle w:val="OtherTableBody"/>
            </w:pPr>
          </w:p>
        </w:tc>
        <w:tc>
          <w:tcPr>
            <w:tcW w:w="1400" w:type="dxa"/>
          </w:tcPr>
          <w:p w14:paraId="049B1462" w14:textId="77777777" w:rsidR="00B50050" w:rsidRDefault="00B50050" w:rsidP="0088127C">
            <w:pPr>
              <w:pStyle w:val="OtherTableBody"/>
            </w:pPr>
            <w:r>
              <w:t>RCRLTM</w:t>
            </w:r>
          </w:p>
        </w:tc>
        <w:tc>
          <w:tcPr>
            <w:tcW w:w="4200" w:type="dxa"/>
          </w:tcPr>
          <w:p w14:paraId="4C699AB7" w14:textId="77777777" w:rsidR="00B50050" w:rsidRDefault="00B50050" w:rsidP="0088127C">
            <w:pPr>
              <w:pStyle w:val="OtherTableBody"/>
            </w:pPr>
            <w:r>
              <w:t>Reciprocal Relative Time</w:t>
            </w:r>
          </w:p>
        </w:tc>
      </w:tr>
      <w:tr w:rsidR="00B50050" w14:paraId="160F99BD" w14:textId="77777777" w:rsidTr="00195548">
        <w:tc>
          <w:tcPr>
            <w:tcW w:w="600" w:type="dxa"/>
          </w:tcPr>
          <w:p w14:paraId="4DAC3F9E" w14:textId="77777777" w:rsidR="00B50050" w:rsidRDefault="00B50050" w:rsidP="0088127C">
            <w:pPr>
              <w:pStyle w:val="OtherTableBody"/>
            </w:pPr>
          </w:p>
        </w:tc>
        <w:tc>
          <w:tcPr>
            <w:tcW w:w="600" w:type="dxa"/>
          </w:tcPr>
          <w:p w14:paraId="64116D88" w14:textId="77777777" w:rsidR="00B50050" w:rsidRDefault="00B50050" w:rsidP="0088127C">
            <w:pPr>
              <w:pStyle w:val="OtherTableBody"/>
            </w:pPr>
            <w:r>
              <w:t>0254</w:t>
            </w:r>
          </w:p>
        </w:tc>
        <w:tc>
          <w:tcPr>
            <w:tcW w:w="2600" w:type="dxa"/>
          </w:tcPr>
          <w:p w14:paraId="0BA3F225" w14:textId="77777777" w:rsidR="00B50050" w:rsidRDefault="00B50050" w:rsidP="0088127C">
            <w:pPr>
              <w:pStyle w:val="OtherTableBody"/>
            </w:pPr>
          </w:p>
        </w:tc>
        <w:tc>
          <w:tcPr>
            <w:tcW w:w="1400" w:type="dxa"/>
          </w:tcPr>
          <w:p w14:paraId="2B8D32F6" w14:textId="77777777" w:rsidR="00B50050" w:rsidRDefault="00B50050" w:rsidP="0088127C">
            <w:pPr>
              <w:pStyle w:val="OtherTableBody"/>
            </w:pPr>
            <w:r>
              <w:t>RDEN</w:t>
            </w:r>
          </w:p>
        </w:tc>
        <w:tc>
          <w:tcPr>
            <w:tcW w:w="4200" w:type="dxa"/>
          </w:tcPr>
          <w:p w14:paraId="62E8BFB6" w14:textId="77777777" w:rsidR="00B50050" w:rsidRDefault="00B50050" w:rsidP="0088127C">
            <w:pPr>
              <w:pStyle w:val="OtherTableBody"/>
            </w:pPr>
            <w:r>
              <w:t>Relative Density</w:t>
            </w:r>
          </w:p>
        </w:tc>
      </w:tr>
      <w:tr w:rsidR="00B50050" w14:paraId="5EF76154" w14:textId="77777777" w:rsidTr="00195548">
        <w:tc>
          <w:tcPr>
            <w:tcW w:w="600" w:type="dxa"/>
          </w:tcPr>
          <w:p w14:paraId="6F899B5C" w14:textId="77777777" w:rsidR="00B50050" w:rsidRDefault="00B50050" w:rsidP="0088127C">
            <w:pPr>
              <w:pStyle w:val="OtherTableBody"/>
            </w:pPr>
          </w:p>
        </w:tc>
        <w:tc>
          <w:tcPr>
            <w:tcW w:w="600" w:type="dxa"/>
          </w:tcPr>
          <w:p w14:paraId="0D19FF01" w14:textId="77777777" w:rsidR="00B50050" w:rsidRDefault="00B50050" w:rsidP="0088127C">
            <w:pPr>
              <w:pStyle w:val="OtherTableBody"/>
            </w:pPr>
            <w:r>
              <w:t>0254</w:t>
            </w:r>
          </w:p>
        </w:tc>
        <w:tc>
          <w:tcPr>
            <w:tcW w:w="2600" w:type="dxa"/>
          </w:tcPr>
          <w:p w14:paraId="3958701A" w14:textId="77777777" w:rsidR="00B50050" w:rsidRDefault="00B50050" w:rsidP="0088127C">
            <w:pPr>
              <w:pStyle w:val="OtherTableBody"/>
            </w:pPr>
          </w:p>
        </w:tc>
        <w:tc>
          <w:tcPr>
            <w:tcW w:w="1400" w:type="dxa"/>
          </w:tcPr>
          <w:p w14:paraId="10D16BC4" w14:textId="77777777" w:rsidR="00B50050" w:rsidRDefault="00B50050" w:rsidP="0088127C">
            <w:pPr>
              <w:pStyle w:val="OtherTableBody"/>
            </w:pPr>
            <w:r>
              <w:t>REL</w:t>
            </w:r>
          </w:p>
        </w:tc>
        <w:tc>
          <w:tcPr>
            <w:tcW w:w="4200" w:type="dxa"/>
          </w:tcPr>
          <w:p w14:paraId="4D1FFB45" w14:textId="77777777" w:rsidR="00B50050" w:rsidRDefault="00B50050" w:rsidP="0088127C">
            <w:pPr>
              <w:pStyle w:val="OtherTableBody"/>
            </w:pPr>
            <w:r>
              <w:t>Relative</w:t>
            </w:r>
          </w:p>
        </w:tc>
      </w:tr>
      <w:tr w:rsidR="00B50050" w14:paraId="45FA28D6" w14:textId="77777777" w:rsidTr="00195548">
        <w:tc>
          <w:tcPr>
            <w:tcW w:w="600" w:type="dxa"/>
          </w:tcPr>
          <w:p w14:paraId="535DB67F" w14:textId="77777777" w:rsidR="00B50050" w:rsidRDefault="00B50050" w:rsidP="0088127C">
            <w:pPr>
              <w:pStyle w:val="OtherTableBody"/>
            </w:pPr>
          </w:p>
        </w:tc>
        <w:tc>
          <w:tcPr>
            <w:tcW w:w="600" w:type="dxa"/>
          </w:tcPr>
          <w:p w14:paraId="4D2EFDF4" w14:textId="77777777" w:rsidR="00B50050" w:rsidRDefault="00B50050" w:rsidP="0088127C">
            <w:pPr>
              <w:pStyle w:val="OtherTableBody"/>
            </w:pPr>
            <w:r>
              <w:t>0254</w:t>
            </w:r>
          </w:p>
        </w:tc>
        <w:tc>
          <w:tcPr>
            <w:tcW w:w="2600" w:type="dxa"/>
          </w:tcPr>
          <w:p w14:paraId="1ED14EFC" w14:textId="77777777" w:rsidR="00B50050" w:rsidRDefault="00B50050" w:rsidP="0088127C">
            <w:pPr>
              <w:pStyle w:val="OtherTableBody"/>
            </w:pPr>
          </w:p>
        </w:tc>
        <w:tc>
          <w:tcPr>
            <w:tcW w:w="1400" w:type="dxa"/>
          </w:tcPr>
          <w:p w14:paraId="5ECFEF1D" w14:textId="77777777" w:rsidR="00B50050" w:rsidRDefault="00B50050" w:rsidP="0088127C">
            <w:pPr>
              <w:pStyle w:val="OtherTableBody"/>
            </w:pPr>
            <w:r>
              <w:t>RLMCNC</w:t>
            </w:r>
          </w:p>
        </w:tc>
        <w:tc>
          <w:tcPr>
            <w:tcW w:w="4200" w:type="dxa"/>
          </w:tcPr>
          <w:p w14:paraId="6A151602" w14:textId="77777777" w:rsidR="00B50050" w:rsidRDefault="00B50050" w:rsidP="0088127C">
            <w:pPr>
              <w:pStyle w:val="OtherTableBody"/>
            </w:pPr>
            <w:r>
              <w:t>Relative Mass Concentration</w:t>
            </w:r>
          </w:p>
        </w:tc>
      </w:tr>
      <w:tr w:rsidR="00B50050" w14:paraId="31EA3336" w14:textId="77777777" w:rsidTr="00195548">
        <w:tc>
          <w:tcPr>
            <w:tcW w:w="600" w:type="dxa"/>
          </w:tcPr>
          <w:p w14:paraId="28FD78FA" w14:textId="77777777" w:rsidR="00B50050" w:rsidRDefault="00B50050" w:rsidP="0088127C">
            <w:pPr>
              <w:pStyle w:val="OtherTableBody"/>
            </w:pPr>
          </w:p>
        </w:tc>
        <w:tc>
          <w:tcPr>
            <w:tcW w:w="600" w:type="dxa"/>
          </w:tcPr>
          <w:p w14:paraId="1F16E37E" w14:textId="77777777" w:rsidR="00B50050" w:rsidRDefault="00B50050" w:rsidP="0088127C">
            <w:pPr>
              <w:pStyle w:val="OtherTableBody"/>
            </w:pPr>
            <w:r>
              <w:t>0254</w:t>
            </w:r>
          </w:p>
        </w:tc>
        <w:tc>
          <w:tcPr>
            <w:tcW w:w="2600" w:type="dxa"/>
          </w:tcPr>
          <w:p w14:paraId="4C2215FD" w14:textId="77777777" w:rsidR="00B50050" w:rsidRDefault="00B50050" w:rsidP="0088127C">
            <w:pPr>
              <w:pStyle w:val="OtherTableBody"/>
            </w:pPr>
          </w:p>
        </w:tc>
        <w:tc>
          <w:tcPr>
            <w:tcW w:w="1400" w:type="dxa"/>
          </w:tcPr>
          <w:p w14:paraId="52B2741C" w14:textId="77777777" w:rsidR="00B50050" w:rsidRDefault="00B50050" w:rsidP="0088127C">
            <w:pPr>
              <w:pStyle w:val="OtherTableBody"/>
            </w:pPr>
            <w:r>
              <w:t>RLSCNC</w:t>
            </w:r>
          </w:p>
        </w:tc>
        <w:tc>
          <w:tcPr>
            <w:tcW w:w="4200" w:type="dxa"/>
          </w:tcPr>
          <w:p w14:paraId="231D30EA" w14:textId="77777777" w:rsidR="00B50050" w:rsidRDefault="00B50050" w:rsidP="0088127C">
            <w:pPr>
              <w:pStyle w:val="OtherTableBody"/>
            </w:pPr>
            <w:r>
              <w:t>Relative Substance Concentration</w:t>
            </w:r>
          </w:p>
        </w:tc>
      </w:tr>
      <w:tr w:rsidR="00B50050" w14:paraId="5D9AA3F2" w14:textId="77777777" w:rsidTr="00195548">
        <w:tc>
          <w:tcPr>
            <w:tcW w:w="600" w:type="dxa"/>
          </w:tcPr>
          <w:p w14:paraId="00BB6CEC" w14:textId="77777777" w:rsidR="00B50050" w:rsidRDefault="00B50050" w:rsidP="0088127C">
            <w:pPr>
              <w:pStyle w:val="OtherTableBody"/>
            </w:pPr>
          </w:p>
        </w:tc>
        <w:tc>
          <w:tcPr>
            <w:tcW w:w="600" w:type="dxa"/>
          </w:tcPr>
          <w:p w14:paraId="314E4618" w14:textId="77777777" w:rsidR="00B50050" w:rsidRDefault="00B50050" w:rsidP="0088127C">
            <w:pPr>
              <w:pStyle w:val="OtherTableBody"/>
            </w:pPr>
            <w:r>
              <w:t>0254</w:t>
            </w:r>
          </w:p>
        </w:tc>
        <w:tc>
          <w:tcPr>
            <w:tcW w:w="2600" w:type="dxa"/>
          </w:tcPr>
          <w:p w14:paraId="22E3CE94" w14:textId="77777777" w:rsidR="00B50050" w:rsidRDefault="00B50050" w:rsidP="0088127C">
            <w:pPr>
              <w:pStyle w:val="OtherTableBody"/>
            </w:pPr>
          </w:p>
        </w:tc>
        <w:tc>
          <w:tcPr>
            <w:tcW w:w="1400" w:type="dxa"/>
          </w:tcPr>
          <w:p w14:paraId="1878CA2A" w14:textId="77777777" w:rsidR="00B50050" w:rsidRDefault="00B50050" w:rsidP="0088127C">
            <w:pPr>
              <w:pStyle w:val="OtherTableBody"/>
            </w:pPr>
            <w:r>
              <w:t>RLTM</w:t>
            </w:r>
          </w:p>
        </w:tc>
        <w:tc>
          <w:tcPr>
            <w:tcW w:w="4200" w:type="dxa"/>
          </w:tcPr>
          <w:p w14:paraId="6CF0668A" w14:textId="77777777" w:rsidR="00B50050" w:rsidRDefault="00B50050" w:rsidP="0088127C">
            <w:pPr>
              <w:pStyle w:val="OtherTableBody"/>
            </w:pPr>
            <w:r>
              <w:t>Relative Time</w:t>
            </w:r>
          </w:p>
        </w:tc>
      </w:tr>
      <w:tr w:rsidR="00B50050" w14:paraId="0EF41BD3" w14:textId="77777777" w:rsidTr="00195548">
        <w:tc>
          <w:tcPr>
            <w:tcW w:w="600" w:type="dxa"/>
          </w:tcPr>
          <w:p w14:paraId="10905B0D" w14:textId="77777777" w:rsidR="00B50050" w:rsidRDefault="00B50050" w:rsidP="0088127C">
            <w:pPr>
              <w:pStyle w:val="OtherTableBody"/>
            </w:pPr>
          </w:p>
        </w:tc>
        <w:tc>
          <w:tcPr>
            <w:tcW w:w="600" w:type="dxa"/>
          </w:tcPr>
          <w:p w14:paraId="0D01B6ED" w14:textId="77777777" w:rsidR="00B50050" w:rsidRDefault="00B50050" w:rsidP="0088127C">
            <w:pPr>
              <w:pStyle w:val="OtherTableBody"/>
            </w:pPr>
            <w:r>
              <w:t>0254</w:t>
            </w:r>
          </w:p>
        </w:tc>
        <w:tc>
          <w:tcPr>
            <w:tcW w:w="2600" w:type="dxa"/>
          </w:tcPr>
          <w:p w14:paraId="15D3543A" w14:textId="77777777" w:rsidR="00B50050" w:rsidRDefault="00B50050" w:rsidP="0088127C">
            <w:pPr>
              <w:pStyle w:val="OtherTableBody"/>
            </w:pPr>
          </w:p>
        </w:tc>
        <w:tc>
          <w:tcPr>
            <w:tcW w:w="1400" w:type="dxa"/>
          </w:tcPr>
          <w:p w14:paraId="6752FC66" w14:textId="77777777" w:rsidR="00B50050" w:rsidRDefault="00B50050" w:rsidP="0088127C">
            <w:pPr>
              <w:pStyle w:val="OtherTableBody"/>
            </w:pPr>
            <w:r>
              <w:t>SATFR</w:t>
            </w:r>
          </w:p>
        </w:tc>
        <w:tc>
          <w:tcPr>
            <w:tcW w:w="4200" w:type="dxa"/>
          </w:tcPr>
          <w:p w14:paraId="75A9D242" w14:textId="77777777" w:rsidR="00B50050" w:rsidRDefault="00B50050" w:rsidP="0088127C">
            <w:pPr>
              <w:pStyle w:val="OtherTableBody"/>
            </w:pPr>
            <w:r>
              <w:t>Saturation Fraction</w:t>
            </w:r>
          </w:p>
        </w:tc>
      </w:tr>
      <w:tr w:rsidR="00B50050" w14:paraId="73078AC8" w14:textId="77777777" w:rsidTr="00195548">
        <w:tc>
          <w:tcPr>
            <w:tcW w:w="600" w:type="dxa"/>
          </w:tcPr>
          <w:p w14:paraId="45DC2C38" w14:textId="77777777" w:rsidR="00B50050" w:rsidRDefault="00B50050" w:rsidP="0088127C">
            <w:pPr>
              <w:pStyle w:val="OtherTableBody"/>
            </w:pPr>
          </w:p>
        </w:tc>
        <w:tc>
          <w:tcPr>
            <w:tcW w:w="600" w:type="dxa"/>
          </w:tcPr>
          <w:p w14:paraId="2A992D86" w14:textId="77777777" w:rsidR="00B50050" w:rsidRDefault="00B50050" w:rsidP="0088127C">
            <w:pPr>
              <w:pStyle w:val="OtherTableBody"/>
            </w:pPr>
            <w:r>
              <w:t>0254</w:t>
            </w:r>
          </w:p>
        </w:tc>
        <w:tc>
          <w:tcPr>
            <w:tcW w:w="2600" w:type="dxa"/>
          </w:tcPr>
          <w:p w14:paraId="5174249A" w14:textId="77777777" w:rsidR="00B50050" w:rsidRDefault="00B50050" w:rsidP="0088127C">
            <w:pPr>
              <w:pStyle w:val="OtherTableBody"/>
            </w:pPr>
          </w:p>
        </w:tc>
        <w:tc>
          <w:tcPr>
            <w:tcW w:w="1400" w:type="dxa"/>
          </w:tcPr>
          <w:p w14:paraId="6FAD0740" w14:textId="77777777" w:rsidR="00B50050" w:rsidRDefault="00B50050" w:rsidP="0088127C">
            <w:pPr>
              <w:pStyle w:val="OtherTableBody"/>
            </w:pPr>
            <w:r>
              <w:t>SCNC</w:t>
            </w:r>
          </w:p>
        </w:tc>
        <w:tc>
          <w:tcPr>
            <w:tcW w:w="4200" w:type="dxa"/>
          </w:tcPr>
          <w:p w14:paraId="5BFC2440" w14:textId="77777777" w:rsidR="00B50050" w:rsidRDefault="00B50050" w:rsidP="0088127C">
            <w:pPr>
              <w:pStyle w:val="OtherTableBody"/>
            </w:pPr>
            <w:r>
              <w:t>Substance Concentration</w:t>
            </w:r>
          </w:p>
        </w:tc>
      </w:tr>
      <w:tr w:rsidR="00B50050" w14:paraId="140F71F9" w14:textId="77777777" w:rsidTr="00195548">
        <w:tc>
          <w:tcPr>
            <w:tcW w:w="600" w:type="dxa"/>
          </w:tcPr>
          <w:p w14:paraId="03640B34" w14:textId="77777777" w:rsidR="00B50050" w:rsidRDefault="00B50050" w:rsidP="0088127C">
            <w:pPr>
              <w:pStyle w:val="OtherTableBody"/>
            </w:pPr>
          </w:p>
        </w:tc>
        <w:tc>
          <w:tcPr>
            <w:tcW w:w="600" w:type="dxa"/>
          </w:tcPr>
          <w:p w14:paraId="300E76C6" w14:textId="77777777" w:rsidR="00B50050" w:rsidRDefault="00B50050" w:rsidP="0088127C">
            <w:pPr>
              <w:pStyle w:val="OtherTableBody"/>
            </w:pPr>
            <w:r>
              <w:t>0254</w:t>
            </w:r>
          </w:p>
        </w:tc>
        <w:tc>
          <w:tcPr>
            <w:tcW w:w="2600" w:type="dxa"/>
          </w:tcPr>
          <w:p w14:paraId="35EF5C34" w14:textId="77777777" w:rsidR="00B50050" w:rsidRDefault="00B50050" w:rsidP="0088127C">
            <w:pPr>
              <w:pStyle w:val="OtherTableBody"/>
            </w:pPr>
          </w:p>
        </w:tc>
        <w:tc>
          <w:tcPr>
            <w:tcW w:w="1400" w:type="dxa"/>
          </w:tcPr>
          <w:p w14:paraId="3AB0FB4D" w14:textId="77777777" w:rsidR="00B50050" w:rsidRDefault="00B50050" w:rsidP="0088127C">
            <w:pPr>
              <w:pStyle w:val="OtherTableBody"/>
            </w:pPr>
            <w:r>
              <w:t>SCNCIN</w:t>
            </w:r>
          </w:p>
        </w:tc>
        <w:tc>
          <w:tcPr>
            <w:tcW w:w="4200" w:type="dxa"/>
          </w:tcPr>
          <w:p w14:paraId="32A58C98" w14:textId="77777777" w:rsidR="00B50050" w:rsidRDefault="00B50050" w:rsidP="0088127C">
            <w:pPr>
              <w:pStyle w:val="OtherTableBody"/>
            </w:pPr>
            <w:r>
              <w:t>Substance Concentration Increment</w:t>
            </w:r>
          </w:p>
        </w:tc>
      </w:tr>
      <w:tr w:rsidR="00B50050" w14:paraId="7BBE57FF" w14:textId="77777777" w:rsidTr="00195548">
        <w:tc>
          <w:tcPr>
            <w:tcW w:w="600" w:type="dxa"/>
          </w:tcPr>
          <w:p w14:paraId="2F940D43" w14:textId="77777777" w:rsidR="00B50050" w:rsidRDefault="00B50050" w:rsidP="0088127C">
            <w:pPr>
              <w:pStyle w:val="OtherTableBody"/>
            </w:pPr>
          </w:p>
        </w:tc>
        <w:tc>
          <w:tcPr>
            <w:tcW w:w="600" w:type="dxa"/>
          </w:tcPr>
          <w:p w14:paraId="5DCD98D5" w14:textId="77777777" w:rsidR="00B50050" w:rsidRDefault="00B50050" w:rsidP="0088127C">
            <w:pPr>
              <w:pStyle w:val="OtherTableBody"/>
            </w:pPr>
            <w:r>
              <w:t>0254</w:t>
            </w:r>
          </w:p>
        </w:tc>
        <w:tc>
          <w:tcPr>
            <w:tcW w:w="2600" w:type="dxa"/>
          </w:tcPr>
          <w:p w14:paraId="336D06E3" w14:textId="77777777" w:rsidR="00B50050" w:rsidRDefault="00B50050" w:rsidP="0088127C">
            <w:pPr>
              <w:pStyle w:val="OtherTableBody"/>
            </w:pPr>
          </w:p>
        </w:tc>
        <w:tc>
          <w:tcPr>
            <w:tcW w:w="1400" w:type="dxa"/>
          </w:tcPr>
          <w:p w14:paraId="78ADEE54" w14:textId="77777777" w:rsidR="00B50050" w:rsidRDefault="00B50050" w:rsidP="0088127C">
            <w:pPr>
              <w:pStyle w:val="OtherTableBody"/>
            </w:pPr>
            <w:r>
              <w:t>SCNT</w:t>
            </w:r>
          </w:p>
        </w:tc>
        <w:tc>
          <w:tcPr>
            <w:tcW w:w="4200" w:type="dxa"/>
          </w:tcPr>
          <w:p w14:paraId="439D11BD" w14:textId="77777777" w:rsidR="00B50050" w:rsidRDefault="00B50050" w:rsidP="0088127C">
            <w:pPr>
              <w:pStyle w:val="OtherTableBody"/>
            </w:pPr>
            <w:r>
              <w:t>Substance Content</w:t>
            </w:r>
          </w:p>
        </w:tc>
      </w:tr>
      <w:tr w:rsidR="00B50050" w14:paraId="59475144" w14:textId="77777777" w:rsidTr="00195548">
        <w:tc>
          <w:tcPr>
            <w:tcW w:w="600" w:type="dxa"/>
          </w:tcPr>
          <w:p w14:paraId="5042D7C2" w14:textId="77777777" w:rsidR="00B50050" w:rsidRDefault="00B50050" w:rsidP="0088127C">
            <w:pPr>
              <w:pStyle w:val="OtherTableBody"/>
            </w:pPr>
          </w:p>
        </w:tc>
        <w:tc>
          <w:tcPr>
            <w:tcW w:w="600" w:type="dxa"/>
          </w:tcPr>
          <w:p w14:paraId="2F5C0CB6" w14:textId="77777777" w:rsidR="00B50050" w:rsidRDefault="00B50050" w:rsidP="0088127C">
            <w:pPr>
              <w:pStyle w:val="OtherTableBody"/>
            </w:pPr>
            <w:r>
              <w:t>0254</w:t>
            </w:r>
          </w:p>
        </w:tc>
        <w:tc>
          <w:tcPr>
            <w:tcW w:w="2600" w:type="dxa"/>
          </w:tcPr>
          <w:p w14:paraId="796076C8" w14:textId="77777777" w:rsidR="00B50050" w:rsidRDefault="00B50050" w:rsidP="0088127C">
            <w:pPr>
              <w:pStyle w:val="OtherTableBody"/>
            </w:pPr>
          </w:p>
        </w:tc>
        <w:tc>
          <w:tcPr>
            <w:tcW w:w="1400" w:type="dxa"/>
          </w:tcPr>
          <w:p w14:paraId="04B9E09A" w14:textId="77777777" w:rsidR="00B50050" w:rsidRDefault="00B50050" w:rsidP="0088127C">
            <w:pPr>
              <w:pStyle w:val="OtherTableBody"/>
            </w:pPr>
            <w:r>
              <w:t>SCNTR</w:t>
            </w:r>
          </w:p>
        </w:tc>
        <w:tc>
          <w:tcPr>
            <w:tcW w:w="4200" w:type="dxa"/>
          </w:tcPr>
          <w:p w14:paraId="69EA36DB" w14:textId="77777777" w:rsidR="00B50050" w:rsidRDefault="00B50050" w:rsidP="0088127C">
            <w:pPr>
              <w:pStyle w:val="OtherTableBody"/>
            </w:pPr>
            <w:r>
              <w:t>Substance Content Rate</w:t>
            </w:r>
          </w:p>
        </w:tc>
      </w:tr>
      <w:tr w:rsidR="00B50050" w14:paraId="34ECE36D" w14:textId="77777777" w:rsidTr="00195548">
        <w:tc>
          <w:tcPr>
            <w:tcW w:w="600" w:type="dxa"/>
          </w:tcPr>
          <w:p w14:paraId="20057226" w14:textId="77777777" w:rsidR="00B50050" w:rsidRDefault="00B50050" w:rsidP="0088127C">
            <w:pPr>
              <w:pStyle w:val="OtherTableBody"/>
            </w:pPr>
          </w:p>
        </w:tc>
        <w:tc>
          <w:tcPr>
            <w:tcW w:w="600" w:type="dxa"/>
          </w:tcPr>
          <w:p w14:paraId="0BF8EA7C" w14:textId="77777777" w:rsidR="00B50050" w:rsidRDefault="00B50050" w:rsidP="0088127C">
            <w:pPr>
              <w:pStyle w:val="OtherTableBody"/>
            </w:pPr>
            <w:r>
              <w:t>0254</w:t>
            </w:r>
          </w:p>
        </w:tc>
        <w:tc>
          <w:tcPr>
            <w:tcW w:w="2600" w:type="dxa"/>
          </w:tcPr>
          <w:p w14:paraId="67483FE1" w14:textId="77777777" w:rsidR="00B50050" w:rsidRDefault="00B50050" w:rsidP="0088127C">
            <w:pPr>
              <w:pStyle w:val="OtherTableBody"/>
            </w:pPr>
          </w:p>
        </w:tc>
        <w:tc>
          <w:tcPr>
            <w:tcW w:w="1400" w:type="dxa"/>
          </w:tcPr>
          <w:p w14:paraId="59C79AB7" w14:textId="77777777" w:rsidR="00B50050" w:rsidRDefault="00B50050" w:rsidP="0088127C">
            <w:pPr>
              <w:pStyle w:val="OtherTableBody"/>
            </w:pPr>
            <w:r>
              <w:t>SCRTO</w:t>
            </w:r>
          </w:p>
        </w:tc>
        <w:tc>
          <w:tcPr>
            <w:tcW w:w="4200" w:type="dxa"/>
          </w:tcPr>
          <w:p w14:paraId="5987419C" w14:textId="77777777" w:rsidR="00B50050" w:rsidRDefault="00B50050" w:rsidP="0088127C">
            <w:pPr>
              <w:pStyle w:val="OtherTableBody"/>
            </w:pPr>
            <w:r>
              <w:t>Substance Concentration Ratio</w:t>
            </w:r>
          </w:p>
        </w:tc>
      </w:tr>
      <w:tr w:rsidR="00B50050" w14:paraId="1300DC9A" w14:textId="77777777" w:rsidTr="00195548">
        <w:tc>
          <w:tcPr>
            <w:tcW w:w="600" w:type="dxa"/>
          </w:tcPr>
          <w:p w14:paraId="7EDD99B2" w14:textId="77777777" w:rsidR="00B50050" w:rsidRDefault="00B50050" w:rsidP="0088127C">
            <w:pPr>
              <w:pStyle w:val="OtherTableBody"/>
            </w:pPr>
          </w:p>
        </w:tc>
        <w:tc>
          <w:tcPr>
            <w:tcW w:w="600" w:type="dxa"/>
          </w:tcPr>
          <w:p w14:paraId="165E3E59" w14:textId="77777777" w:rsidR="00B50050" w:rsidRDefault="00B50050" w:rsidP="0088127C">
            <w:pPr>
              <w:pStyle w:val="OtherTableBody"/>
            </w:pPr>
            <w:r>
              <w:t>0254</w:t>
            </w:r>
          </w:p>
        </w:tc>
        <w:tc>
          <w:tcPr>
            <w:tcW w:w="2600" w:type="dxa"/>
          </w:tcPr>
          <w:p w14:paraId="388A9966" w14:textId="77777777" w:rsidR="00B50050" w:rsidRDefault="00B50050" w:rsidP="0088127C">
            <w:pPr>
              <w:pStyle w:val="OtherTableBody"/>
            </w:pPr>
          </w:p>
        </w:tc>
        <w:tc>
          <w:tcPr>
            <w:tcW w:w="1400" w:type="dxa"/>
          </w:tcPr>
          <w:p w14:paraId="382BB951" w14:textId="77777777" w:rsidR="00B50050" w:rsidRDefault="00B50050" w:rsidP="0088127C">
            <w:pPr>
              <w:pStyle w:val="OtherTableBody"/>
            </w:pPr>
            <w:r>
              <w:t>SFR</w:t>
            </w:r>
          </w:p>
        </w:tc>
        <w:tc>
          <w:tcPr>
            <w:tcW w:w="4200" w:type="dxa"/>
          </w:tcPr>
          <w:p w14:paraId="00713B69" w14:textId="77777777" w:rsidR="00B50050" w:rsidRDefault="00B50050" w:rsidP="0088127C">
            <w:pPr>
              <w:pStyle w:val="OtherTableBody"/>
            </w:pPr>
            <w:r>
              <w:t>Substance Fraction</w:t>
            </w:r>
          </w:p>
        </w:tc>
      </w:tr>
      <w:tr w:rsidR="00B50050" w14:paraId="3C125387" w14:textId="77777777" w:rsidTr="00195548">
        <w:tc>
          <w:tcPr>
            <w:tcW w:w="600" w:type="dxa"/>
          </w:tcPr>
          <w:p w14:paraId="231BAEEE" w14:textId="77777777" w:rsidR="00B50050" w:rsidRDefault="00B50050" w:rsidP="0088127C">
            <w:pPr>
              <w:pStyle w:val="OtherTableBody"/>
            </w:pPr>
          </w:p>
        </w:tc>
        <w:tc>
          <w:tcPr>
            <w:tcW w:w="600" w:type="dxa"/>
          </w:tcPr>
          <w:p w14:paraId="78129B2A" w14:textId="77777777" w:rsidR="00B50050" w:rsidRDefault="00B50050" w:rsidP="0088127C">
            <w:pPr>
              <w:pStyle w:val="OtherTableBody"/>
            </w:pPr>
            <w:r>
              <w:t>0254</w:t>
            </w:r>
          </w:p>
        </w:tc>
        <w:tc>
          <w:tcPr>
            <w:tcW w:w="2600" w:type="dxa"/>
          </w:tcPr>
          <w:p w14:paraId="7CD79360" w14:textId="77777777" w:rsidR="00B50050" w:rsidRDefault="00B50050" w:rsidP="0088127C">
            <w:pPr>
              <w:pStyle w:val="OtherTableBody"/>
            </w:pPr>
          </w:p>
        </w:tc>
        <w:tc>
          <w:tcPr>
            <w:tcW w:w="1400" w:type="dxa"/>
          </w:tcPr>
          <w:p w14:paraId="753DCEDF" w14:textId="77777777" w:rsidR="00B50050" w:rsidRDefault="00B50050" w:rsidP="0088127C">
            <w:pPr>
              <w:pStyle w:val="OtherTableBody"/>
            </w:pPr>
            <w:r>
              <w:t>SHAPE</w:t>
            </w:r>
          </w:p>
        </w:tc>
        <w:tc>
          <w:tcPr>
            <w:tcW w:w="4200" w:type="dxa"/>
          </w:tcPr>
          <w:p w14:paraId="5F362ABC" w14:textId="77777777" w:rsidR="00B50050" w:rsidRDefault="00B50050" w:rsidP="0088127C">
            <w:pPr>
              <w:pStyle w:val="OtherTableBody"/>
            </w:pPr>
            <w:r>
              <w:t>Shape</w:t>
            </w:r>
          </w:p>
        </w:tc>
      </w:tr>
      <w:tr w:rsidR="00B50050" w14:paraId="56B99B24" w14:textId="77777777" w:rsidTr="00195548">
        <w:tc>
          <w:tcPr>
            <w:tcW w:w="600" w:type="dxa"/>
          </w:tcPr>
          <w:p w14:paraId="261B24BB" w14:textId="77777777" w:rsidR="00B50050" w:rsidRDefault="00B50050" w:rsidP="0088127C">
            <w:pPr>
              <w:pStyle w:val="OtherTableBody"/>
            </w:pPr>
          </w:p>
        </w:tc>
        <w:tc>
          <w:tcPr>
            <w:tcW w:w="600" w:type="dxa"/>
          </w:tcPr>
          <w:p w14:paraId="7A5CE6BB" w14:textId="77777777" w:rsidR="00B50050" w:rsidRDefault="00B50050" w:rsidP="0088127C">
            <w:pPr>
              <w:pStyle w:val="OtherTableBody"/>
            </w:pPr>
            <w:r>
              <w:t>0254</w:t>
            </w:r>
          </w:p>
        </w:tc>
        <w:tc>
          <w:tcPr>
            <w:tcW w:w="2600" w:type="dxa"/>
          </w:tcPr>
          <w:p w14:paraId="590C9B1A" w14:textId="77777777" w:rsidR="00B50050" w:rsidRDefault="00B50050" w:rsidP="0088127C">
            <w:pPr>
              <w:pStyle w:val="OtherTableBody"/>
            </w:pPr>
          </w:p>
        </w:tc>
        <w:tc>
          <w:tcPr>
            <w:tcW w:w="1400" w:type="dxa"/>
          </w:tcPr>
          <w:p w14:paraId="53A7285C" w14:textId="77777777" w:rsidR="00B50050" w:rsidRDefault="00B50050" w:rsidP="0088127C">
            <w:pPr>
              <w:pStyle w:val="OtherTableBody"/>
            </w:pPr>
            <w:r>
              <w:t>SMELL</w:t>
            </w:r>
          </w:p>
        </w:tc>
        <w:tc>
          <w:tcPr>
            <w:tcW w:w="4200" w:type="dxa"/>
          </w:tcPr>
          <w:p w14:paraId="4EC42B2F" w14:textId="77777777" w:rsidR="00B50050" w:rsidRDefault="00B50050" w:rsidP="0088127C">
            <w:pPr>
              <w:pStyle w:val="OtherTableBody"/>
            </w:pPr>
            <w:r>
              <w:t>Smell</w:t>
            </w:r>
          </w:p>
        </w:tc>
      </w:tr>
      <w:tr w:rsidR="00B50050" w14:paraId="6AD1B9FA" w14:textId="77777777" w:rsidTr="00195548">
        <w:tc>
          <w:tcPr>
            <w:tcW w:w="600" w:type="dxa"/>
          </w:tcPr>
          <w:p w14:paraId="29819197" w14:textId="77777777" w:rsidR="00B50050" w:rsidRDefault="00B50050" w:rsidP="0088127C">
            <w:pPr>
              <w:pStyle w:val="OtherTableBody"/>
            </w:pPr>
          </w:p>
        </w:tc>
        <w:tc>
          <w:tcPr>
            <w:tcW w:w="600" w:type="dxa"/>
          </w:tcPr>
          <w:p w14:paraId="6ABB1BB4" w14:textId="77777777" w:rsidR="00B50050" w:rsidRDefault="00B50050" w:rsidP="0088127C">
            <w:pPr>
              <w:pStyle w:val="OtherTableBody"/>
            </w:pPr>
            <w:r>
              <w:t>0254</w:t>
            </w:r>
          </w:p>
        </w:tc>
        <w:tc>
          <w:tcPr>
            <w:tcW w:w="2600" w:type="dxa"/>
          </w:tcPr>
          <w:p w14:paraId="2722BE08" w14:textId="77777777" w:rsidR="00B50050" w:rsidRDefault="00B50050" w:rsidP="0088127C">
            <w:pPr>
              <w:pStyle w:val="OtherTableBody"/>
            </w:pPr>
          </w:p>
        </w:tc>
        <w:tc>
          <w:tcPr>
            <w:tcW w:w="1400" w:type="dxa"/>
          </w:tcPr>
          <w:p w14:paraId="7AE0F31F" w14:textId="77777777" w:rsidR="00B50050" w:rsidRDefault="00B50050" w:rsidP="0088127C">
            <w:pPr>
              <w:pStyle w:val="OtherTableBody"/>
            </w:pPr>
            <w:r>
              <w:t>SRAT</w:t>
            </w:r>
          </w:p>
        </w:tc>
        <w:tc>
          <w:tcPr>
            <w:tcW w:w="4200" w:type="dxa"/>
          </w:tcPr>
          <w:p w14:paraId="22DBF1A3" w14:textId="77777777" w:rsidR="00B50050" w:rsidRDefault="00B50050" w:rsidP="0088127C">
            <w:pPr>
              <w:pStyle w:val="OtherTableBody"/>
            </w:pPr>
            <w:r>
              <w:t>Substance Rate</w:t>
            </w:r>
          </w:p>
        </w:tc>
      </w:tr>
      <w:tr w:rsidR="00B50050" w14:paraId="26EE969A" w14:textId="77777777" w:rsidTr="00195548">
        <w:tc>
          <w:tcPr>
            <w:tcW w:w="600" w:type="dxa"/>
          </w:tcPr>
          <w:p w14:paraId="0AD89BC4" w14:textId="77777777" w:rsidR="00B50050" w:rsidRDefault="00B50050" w:rsidP="0088127C">
            <w:pPr>
              <w:pStyle w:val="OtherTableBody"/>
            </w:pPr>
          </w:p>
        </w:tc>
        <w:tc>
          <w:tcPr>
            <w:tcW w:w="600" w:type="dxa"/>
          </w:tcPr>
          <w:p w14:paraId="32DC7011" w14:textId="77777777" w:rsidR="00B50050" w:rsidRDefault="00B50050" w:rsidP="0088127C">
            <w:pPr>
              <w:pStyle w:val="OtherTableBody"/>
            </w:pPr>
            <w:r>
              <w:t>0254</w:t>
            </w:r>
          </w:p>
        </w:tc>
        <w:tc>
          <w:tcPr>
            <w:tcW w:w="2600" w:type="dxa"/>
          </w:tcPr>
          <w:p w14:paraId="4DC4090D" w14:textId="77777777" w:rsidR="00B50050" w:rsidRDefault="00B50050" w:rsidP="0088127C">
            <w:pPr>
              <w:pStyle w:val="OtherTableBody"/>
            </w:pPr>
          </w:p>
        </w:tc>
        <w:tc>
          <w:tcPr>
            <w:tcW w:w="1400" w:type="dxa"/>
          </w:tcPr>
          <w:p w14:paraId="749C1F7F" w14:textId="77777777" w:rsidR="00B50050" w:rsidRDefault="00B50050" w:rsidP="0088127C">
            <w:pPr>
              <w:pStyle w:val="OtherTableBody"/>
            </w:pPr>
            <w:r>
              <w:t>SRTO</w:t>
            </w:r>
          </w:p>
        </w:tc>
        <w:tc>
          <w:tcPr>
            <w:tcW w:w="4200" w:type="dxa"/>
          </w:tcPr>
          <w:p w14:paraId="24713AEF" w14:textId="77777777" w:rsidR="00B50050" w:rsidRDefault="00B50050" w:rsidP="0088127C">
            <w:pPr>
              <w:pStyle w:val="OtherTableBody"/>
            </w:pPr>
            <w:r>
              <w:t>Substance Ratio</w:t>
            </w:r>
          </w:p>
        </w:tc>
      </w:tr>
      <w:tr w:rsidR="00B50050" w14:paraId="31924662" w14:textId="77777777" w:rsidTr="00195548">
        <w:tc>
          <w:tcPr>
            <w:tcW w:w="600" w:type="dxa"/>
          </w:tcPr>
          <w:p w14:paraId="2A145921" w14:textId="77777777" w:rsidR="00B50050" w:rsidRDefault="00B50050" w:rsidP="0088127C">
            <w:pPr>
              <w:pStyle w:val="OtherTableBody"/>
            </w:pPr>
          </w:p>
        </w:tc>
        <w:tc>
          <w:tcPr>
            <w:tcW w:w="600" w:type="dxa"/>
          </w:tcPr>
          <w:p w14:paraId="69AC0FE4" w14:textId="77777777" w:rsidR="00B50050" w:rsidRDefault="00B50050" w:rsidP="0088127C">
            <w:pPr>
              <w:pStyle w:val="OtherTableBody"/>
            </w:pPr>
            <w:r>
              <w:t>0254</w:t>
            </w:r>
          </w:p>
        </w:tc>
        <w:tc>
          <w:tcPr>
            <w:tcW w:w="2600" w:type="dxa"/>
          </w:tcPr>
          <w:p w14:paraId="08EA93EB" w14:textId="77777777" w:rsidR="00B50050" w:rsidRDefault="00B50050" w:rsidP="0088127C">
            <w:pPr>
              <w:pStyle w:val="OtherTableBody"/>
            </w:pPr>
          </w:p>
        </w:tc>
        <w:tc>
          <w:tcPr>
            <w:tcW w:w="1400" w:type="dxa"/>
          </w:tcPr>
          <w:p w14:paraId="2A395C0A" w14:textId="77777777" w:rsidR="00B50050" w:rsidRDefault="00B50050" w:rsidP="0088127C">
            <w:pPr>
              <w:pStyle w:val="OtherTableBody"/>
            </w:pPr>
            <w:r>
              <w:t>SUB</w:t>
            </w:r>
          </w:p>
        </w:tc>
        <w:tc>
          <w:tcPr>
            <w:tcW w:w="4200" w:type="dxa"/>
          </w:tcPr>
          <w:p w14:paraId="758CB1EA" w14:textId="77777777" w:rsidR="00B50050" w:rsidRDefault="00B50050" w:rsidP="0088127C">
            <w:pPr>
              <w:pStyle w:val="OtherTableBody"/>
            </w:pPr>
            <w:r>
              <w:t>Substance Amount</w:t>
            </w:r>
          </w:p>
        </w:tc>
      </w:tr>
      <w:tr w:rsidR="00B50050" w14:paraId="4E57AD4F" w14:textId="77777777" w:rsidTr="00195548">
        <w:tc>
          <w:tcPr>
            <w:tcW w:w="600" w:type="dxa"/>
          </w:tcPr>
          <w:p w14:paraId="53A2F87D" w14:textId="77777777" w:rsidR="00B50050" w:rsidRDefault="00B50050" w:rsidP="0088127C">
            <w:pPr>
              <w:pStyle w:val="OtherTableBody"/>
            </w:pPr>
          </w:p>
        </w:tc>
        <w:tc>
          <w:tcPr>
            <w:tcW w:w="600" w:type="dxa"/>
          </w:tcPr>
          <w:p w14:paraId="2E23B9EA" w14:textId="77777777" w:rsidR="00B50050" w:rsidRDefault="00B50050" w:rsidP="0088127C">
            <w:pPr>
              <w:pStyle w:val="OtherTableBody"/>
            </w:pPr>
            <w:r>
              <w:t>0254</w:t>
            </w:r>
          </w:p>
        </w:tc>
        <w:tc>
          <w:tcPr>
            <w:tcW w:w="2600" w:type="dxa"/>
          </w:tcPr>
          <w:p w14:paraId="2BA00C11" w14:textId="77777777" w:rsidR="00B50050" w:rsidRDefault="00B50050" w:rsidP="0088127C">
            <w:pPr>
              <w:pStyle w:val="OtherTableBody"/>
            </w:pPr>
          </w:p>
        </w:tc>
        <w:tc>
          <w:tcPr>
            <w:tcW w:w="1400" w:type="dxa"/>
          </w:tcPr>
          <w:p w14:paraId="35FBBBA6" w14:textId="77777777" w:rsidR="00B50050" w:rsidRDefault="00B50050" w:rsidP="0088127C">
            <w:pPr>
              <w:pStyle w:val="OtherTableBody"/>
            </w:pPr>
            <w:r>
              <w:t>SUSC</w:t>
            </w:r>
          </w:p>
        </w:tc>
        <w:tc>
          <w:tcPr>
            <w:tcW w:w="4200" w:type="dxa"/>
          </w:tcPr>
          <w:p w14:paraId="155A901F" w14:textId="77777777" w:rsidR="00B50050" w:rsidRDefault="00B50050" w:rsidP="0088127C">
            <w:pPr>
              <w:pStyle w:val="OtherTableBody"/>
            </w:pPr>
            <w:r>
              <w:t>Susceptibility</w:t>
            </w:r>
          </w:p>
        </w:tc>
      </w:tr>
      <w:tr w:rsidR="00B50050" w14:paraId="13E54605" w14:textId="77777777" w:rsidTr="00195548">
        <w:tc>
          <w:tcPr>
            <w:tcW w:w="600" w:type="dxa"/>
          </w:tcPr>
          <w:p w14:paraId="14A08472" w14:textId="77777777" w:rsidR="00B50050" w:rsidRDefault="00B50050" w:rsidP="0088127C">
            <w:pPr>
              <w:pStyle w:val="OtherTableBody"/>
            </w:pPr>
          </w:p>
        </w:tc>
        <w:tc>
          <w:tcPr>
            <w:tcW w:w="600" w:type="dxa"/>
          </w:tcPr>
          <w:p w14:paraId="6D05CD99" w14:textId="77777777" w:rsidR="00B50050" w:rsidRDefault="00B50050" w:rsidP="0088127C">
            <w:pPr>
              <w:pStyle w:val="OtherTableBody"/>
            </w:pPr>
            <w:r>
              <w:t>0254</w:t>
            </w:r>
          </w:p>
        </w:tc>
        <w:tc>
          <w:tcPr>
            <w:tcW w:w="2600" w:type="dxa"/>
          </w:tcPr>
          <w:p w14:paraId="12AD4BAA" w14:textId="77777777" w:rsidR="00B50050" w:rsidRDefault="00B50050" w:rsidP="0088127C">
            <w:pPr>
              <w:pStyle w:val="OtherTableBody"/>
            </w:pPr>
          </w:p>
        </w:tc>
        <w:tc>
          <w:tcPr>
            <w:tcW w:w="1400" w:type="dxa"/>
          </w:tcPr>
          <w:p w14:paraId="1D3C6D96" w14:textId="77777777" w:rsidR="00B50050" w:rsidRDefault="00B50050" w:rsidP="0088127C">
            <w:pPr>
              <w:pStyle w:val="OtherTableBody"/>
            </w:pPr>
            <w:r>
              <w:t>TASTE</w:t>
            </w:r>
          </w:p>
        </w:tc>
        <w:tc>
          <w:tcPr>
            <w:tcW w:w="4200" w:type="dxa"/>
          </w:tcPr>
          <w:p w14:paraId="3244C924" w14:textId="77777777" w:rsidR="00B50050" w:rsidRDefault="00B50050" w:rsidP="0088127C">
            <w:pPr>
              <w:pStyle w:val="OtherTableBody"/>
            </w:pPr>
            <w:r>
              <w:t>Taste</w:t>
            </w:r>
          </w:p>
        </w:tc>
      </w:tr>
      <w:tr w:rsidR="00B50050" w14:paraId="67C19E84" w14:textId="77777777" w:rsidTr="00195548">
        <w:tc>
          <w:tcPr>
            <w:tcW w:w="600" w:type="dxa"/>
          </w:tcPr>
          <w:p w14:paraId="5DBBDC6C" w14:textId="77777777" w:rsidR="00B50050" w:rsidRDefault="00B50050" w:rsidP="0088127C">
            <w:pPr>
              <w:pStyle w:val="OtherTableBody"/>
            </w:pPr>
          </w:p>
        </w:tc>
        <w:tc>
          <w:tcPr>
            <w:tcW w:w="600" w:type="dxa"/>
          </w:tcPr>
          <w:p w14:paraId="0B03F454" w14:textId="77777777" w:rsidR="00B50050" w:rsidRDefault="00B50050" w:rsidP="0088127C">
            <w:pPr>
              <w:pStyle w:val="OtherTableBody"/>
            </w:pPr>
            <w:r>
              <w:t>0254</w:t>
            </w:r>
          </w:p>
        </w:tc>
        <w:tc>
          <w:tcPr>
            <w:tcW w:w="2600" w:type="dxa"/>
          </w:tcPr>
          <w:p w14:paraId="31C0ECDE" w14:textId="77777777" w:rsidR="00B50050" w:rsidRDefault="00B50050" w:rsidP="0088127C">
            <w:pPr>
              <w:pStyle w:val="OtherTableBody"/>
            </w:pPr>
          </w:p>
        </w:tc>
        <w:tc>
          <w:tcPr>
            <w:tcW w:w="1400" w:type="dxa"/>
          </w:tcPr>
          <w:p w14:paraId="514BDCE2" w14:textId="77777777" w:rsidR="00B50050" w:rsidRDefault="00B50050" w:rsidP="0088127C">
            <w:pPr>
              <w:pStyle w:val="OtherTableBody"/>
            </w:pPr>
            <w:r>
              <w:t>TEMP</w:t>
            </w:r>
          </w:p>
        </w:tc>
        <w:tc>
          <w:tcPr>
            <w:tcW w:w="4200" w:type="dxa"/>
          </w:tcPr>
          <w:p w14:paraId="6665BAF1" w14:textId="77777777" w:rsidR="00B50050" w:rsidRDefault="00B50050" w:rsidP="0088127C">
            <w:pPr>
              <w:pStyle w:val="OtherTableBody"/>
            </w:pPr>
            <w:r>
              <w:t>Temperature</w:t>
            </w:r>
          </w:p>
        </w:tc>
      </w:tr>
      <w:tr w:rsidR="00B50050" w14:paraId="332A5E92" w14:textId="77777777" w:rsidTr="00195548">
        <w:tc>
          <w:tcPr>
            <w:tcW w:w="600" w:type="dxa"/>
          </w:tcPr>
          <w:p w14:paraId="09EB2E89" w14:textId="77777777" w:rsidR="00B50050" w:rsidRDefault="00B50050" w:rsidP="0088127C">
            <w:pPr>
              <w:pStyle w:val="OtherTableBody"/>
            </w:pPr>
          </w:p>
        </w:tc>
        <w:tc>
          <w:tcPr>
            <w:tcW w:w="600" w:type="dxa"/>
          </w:tcPr>
          <w:p w14:paraId="1E64E58F" w14:textId="77777777" w:rsidR="00B50050" w:rsidRDefault="00B50050" w:rsidP="0088127C">
            <w:pPr>
              <w:pStyle w:val="OtherTableBody"/>
            </w:pPr>
            <w:r>
              <w:t>0254</w:t>
            </w:r>
          </w:p>
        </w:tc>
        <w:tc>
          <w:tcPr>
            <w:tcW w:w="2600" w:type="dxa"/>
          </w:tcPr>
          <w:p w14:paraId="1FC763BC" w14:textId="77777777" w:rsidR="00B50050" w:rsidRDefault="00B50050" w:rsidP="0088127C">
            <w:pPr>
              <w:pStyle w:val="OtherTableBody"/>
            </w:pPr>
          </w:p>
        </w:tc>
        <w:tc>
          <w:tcPr>
            <w:tcW w:w="1400" w:type="dxa"/>
          </w:tcPr>
          <w:p w14:paraId="3F49F365" w14:textId="77777777" w:rsidR="00B50050" w:rsidRDefault="00B50050" w:rsidP="0088127C">
            <w:pPr>
              <w:pStyle w:val="OtherTableBody"/>
            </w:pPr>
            <w:r>
              <w:t>TEMPDF</w:t>
            </w:r>
          </w:p>
        </w:tc>
        <w:tc>
          <w:tcPr>
            <w:tcW w:w="4200" w:type="dxa"/>
          </w:tcPr>
          <w:p w14:paraId="130B4A34" w14:textId="77777777" w:rsidR="00B50050" w:rsidRDefault="00B50050" w:rsidP="0088127C">
            <w:pPr>
              <w:pStyle w:val="OtherTableBody"/>
            </w:pPr>
            <w:r>
              <w:t>Temperature Difference</w:t>
            </w:r>
          </w:p>
        </w:tc>
      </w:tr>
      <w:tr w:rsidR="00B50050" w14:paraId="0B731DED" w14:textId="77777777" w:rsidTr="00195548">
        <w:tc>
          <w:tcPr>
            <w:tcW w:w="600" w:type="dxa"/>
          </w:tcPr>
          <w:p w14:paraId="7B7ACAEC" w14:textId="77777777" w:rsidR="00B50050" w:rsidRDefault="00B50050" w:rsidP="0088127C">
            <w:pPr>
              <w:pStyle w:val="OtherTableBody"/>
            </w:pPr>
          </w:p>
        </w:tc>
        <w:tc>
          <w:tcPr>
            <w:tcW w:w="600" w:type="dxa"/>
          </w:tcPr>
          <w:p w14:paraId="30C7AF4E" w14:textId="77777777" w:rsidR="00B50050" w:rsidRDefault="00B50050" w:rsidP="0088127C">
            <w:pPr>
              <w:pStyle w:val="OtherTableBody"/>
            </w:pPr>
            <w:r>
              <w:t>0254</w:t>
            </w:r>
          </w:p>
        </w:tc>
        <w:tc>
          <w:tcPr>
            <w:tcW w:w="2600" w:type="dxa"/>
          </w:tcPr>
          <w:p w14:paraId="779D08A4" w14:textId="77777777" w:rsidR="00B50050" w:rsidRDefault="00B50050" w:rsidP="0088127C">
            <w:pPr>
              <w:pStyle w:val="OtherTableBody"/>
            </w:pPr>
          </w:p>
        </w:tc>
        <w:tc>
          <w:tcPr>
            <w:tcW w:w="1400" w:type="dxa"/>
          </w:tcPr>
          <w:p w14:paraId="5E617C74" w14:textId="77777777" w:rsidR="00B50050" w:rsidRDefault="00B50050" w:rsidP="0088127C">
            <w:pPr>
              <w:pStyle w:val="OtherTableBody"/>
            </w:pPr>
            <w:r>
              <w:t>TEMPIN</w:t>
            </w:r>
          </w:p>
        </w:tc>
        <w:tc>
          <w:tcPr>
            <w:tcW w:w="4200" w:type="dxa"/>
          </w:tcPr>
          <w:p w14:paraId="5CF0582A" w14:textId="77777777" w:rsidR="00B50050" w:rsidRDefault="00B50050" w:rsidP="0088127C">
            <w:pPr>
              <w:pStyle w:val="OtherTableBody"/>
            </w:pPr>
            <w:r>
              <w:t>Temperature Increment</w:t>
            </w:r>
          </w:p>
        </w:tc>
      </w:tr>
      <w:tr w:rsidR="00B50050" w14:paraId="25967163" w14:textId="77777777" w:rsidTr="00195548">
        <w:tc>
          <w:tcPr>
            <w:tcW w:w="600" w:type="dxa"/>
          </w:tcPr>
          <w:p w14:paraId="5A4FB854" w14:textId="77777777" w:rsidR="00B50050" w:rsidRDefault="00B50050" w:rsidP="0088127C">
            <w:pPr>
              <w:pStyle w:val="OtherTableBody"/>
            </w:pPr>
          </w:p>
        </w:tc>
        <w:tc>
          <w:tcPr>
            <w:tcW w:w="600" w:type="dxa"/>
          </w:tcPr>
          <w:p w14:paraId="3F5F674D" w14:textId="77777777" w:rsidR="00B50050" w:rsidRDefault="00B50050" w:rsidP="0088127C">
            <w:pPr>
              <w:pStyle w:val="OtherTableBody"/>
            </w:pPr>
            <w:r>
              <w:t>0254</w:t>
            </w:r>
          </w:p>
        </w:tc>
        <w:tc>
          <w:tcPr>
            <w:tcW w:w="2600" w:type="dxa"/>
          </w:tcPr>
          <w:p w14:paraId="4A0AC752" w14:textId="77777777" w:rsidR="00B50050" w:rsidRDefault="00B50050" w:rsidP="0088127C">
            <w:pPr>
              <w:pStyle w:val="OtherTableBody"/>
            </w:pPr>
          </w:p>
        </w:tc>
        <w:tc>
          <w:tcPr>
            <w:tcW w:w="1400" w:type="dxa"/>
          </w:tcPr>
          <w:p w14:paraId="1A8D602B" w14:textId="77777777" w:rsidR="00B50050" w:rsidRDefault="00B50050" w:rsidP="0088127C">
            <w:pPr>
              <w:pStyle w:val="OtherTableBody"/>
            </w:pPr>
            <w:r>
              <w:t>THRMCNC</w:t>
            </w:r>
          </w:p>
        </w:tc>
        <w:tc>
          <w:tcPr>
            <w:tcW w:w="4200" w:type="dxa"/>
          </w:tcPr>
          <w:p w14:paraId="3CAF211F" w14:textId="77777777" w:rsidR="00B50050" w:rsidRDefault="00B50050" w:rsidP="0088127C">
            <w:pPr>
              <w:pStyle w:val="OtherTableBody"/>
            </w:pPr>
            <w:r>
              <w:t>Threshold Mass Concentration</w:t>
            </w:r>
          </w:p>
        </w:tc>
      </w:tr>
      <w:tr w:rsidR="00B50050" w14:paraId="7B8B5A96" w14:textId="77777777" w:rsidTr="00195548">
        <w:tc>
          <w:tcPr>
            <w:tcW w:w="600" w:type="dxa"/>
          </w:tcPr>
          <w:p w14:paraId="1788B59D" w14:textId="77777777" w:rsidR="00B50050" w:rsidRDefault="00B50050" w:rsidP="0088127C">
            <w:pPr>
              <w:pStyle w:val="OtherTableBody"/>
            </w:pPr>
          </w:p>
        </w:tc>
        <w:tc>
          <w:tcPr>
            <w:tcW w:w="600" w:type="dxa"/>
          </w:tcPr>
          <w:p w14:paraId="72AC08EC" w14:textId="77777777" w:rsidR="00B50050" w:rsidRDefault="00B50050" w:rsidP="0088127C">
            <w:pPr>
              <w:pStyle w:val="OtherTableBody"/>
            </w:pPr>
            <w:r>
              <w:t>0254</w:t>
            </w:r>
          </w:p>
        </w:tc>
        <w:tc>
          <w:tcPr>
            <w:tcW w:w="2600" w:type="dxa"/>
          </w:tcPr>
          <w:p w14:paraId="4CDF2B1D" w14:textId="77777777" w:rsidR="00B50050" w:rsidRDefault="00B50050" w:rsidP="0088127C">
            <w:pPr>
              <w:pStyle w:val="OtherTableBody"/>
            </w:pPr>
          </w:p>
        </w:tc>
        <w:tc>
          <w:tcPr>
            <w:tcW w:w="1400" w:type="dxa"/>
          </w:tcPr>
          <w:p w14:paraId="2885C83C" w14:textId="77777777" w:rsidR="00B50050" w:rsidRDefault="00B50050" w:rsidP="0088127C">
            <w:pPr>
              <w:pStyle w:val="OtherTableBody"/>
            </w:pPr>
            <w:r>
              <w:t>THRSCNC</w:t>
            </w:r>
          </w:p>
        </w:tc>
        <w:tc>
          <w:tcPr>
            <w:tcW w:w="4200" w:type="dxa"/>
          </w:tcPr>
          <w:p w14:paraId="2F5F7153" w14:textId="77777777" w:rsidR="00B50050" w:rsidRDefault="00B50050" w:rsidP="0088127C">
            <w:pPr>
              <w:pStyle w:val="OtherTableBody"/>
            </w:pPr>
            <w:r>
              <w:t>Threshold Substance Concentration</w:t>
            </w:r>
          </w:p>
        </w:tc>
      </w:tr>
      <w:tr w:rsidR="00B50050" w14:paraId="2E389D34" w14:textId="77777777" w:rsidTr="00195548">
        <w:tc>
          <w:tcPr>
            <w:tcW w:w="600" w:type="dxa"/>
          </w:tcPr>
          <w:p w14:paraId="2C1F19BD" w14:textId="77777777" w:rsidR="00B50050" w:rsidRDefault="00B50050" w:rsidP="0088127C">
            <w:pPr>
              <w:pStyle w:val="OtherTableBody"/>
            </w:pPr>
          </w:p>
        </w:tc>
        <w:tc>
          <w:tcPr>
            <w:tcW w:w="600" w:type="dxa"/>
          </w:tcPr>
          <w:p w14:paraId="402B3B35" w14:textId="77777777" w:rsidR="00B50050" w:rsidRDefault="00B50050" w:rsidP="0088127C">
            <w:pPr>
              <w:pStyle w:val="OtherTableBody"/>
            </w:pPr>
            <w:r>
              <w:t>0254</w:t>
            </w:r>
          </w:p>
        </w:tc>
        <w:tc>
          <w:tcPr>
            <w:tcW w:w="2600" w:type="dxa"/>
          </w:tcPr>
          <w:p w14:paraId="558B2809" w14:textId="77777777" w:rsidR="00B50050" w:rsidRDefault="00B50050" w:rsidP="0088127C">
            <w:pPr>
              <w:pStyle w:val="OtherTableBody"/>
            </w:pPr>
          </w:p>
        </w:tc>
        <w:tc>
          <w:tcPr>
            <w:tcW w:w="1400" w:type="dxa"/>
          </w:tcPr>
          <w:p w14:paraId="568BBB8F" w14:textId="77777777" w:rsidR="00B50050" w:rsidRDefault="00B50050" w:rsidP="0088127C">
            <w:pPr>
              <w:pStyle w:val="OtherTableBody"/>
            </w:pPr>
            <w:r>
              <w:t>TIME</w:t>
            </w:r>
          </w:p>
        </w:tc>
        <w:tc>
          <w:tcPr>
            <w:tcW w:w="4200" w:type="dxa"/>
          </w:tcPr>
          <w:p w14:paraId="49A73211" w14:textId="77777777" w:rsidR="00B50050" w:rsidRDefault="00B50050" w:rsidP="0088127C">
            <w:pPr>
              <w:pStyle w:val="OtherTableBody"/>
            </w:pPr>
            <w:r>
              <w:t>Time (e.g. seconds)</w:t>
            </w:r>
          </w:p>
        </w:tc>
      </w:tr>
      <w:tr w:rsidR="00B50050" w14:paraId="44B473D2" w14:textId="77777777" w:rsidTr="00195548">
        <w:tc>
          <w:tcPr>
            <w:tcW w:w="600" w:type="dxa"/>
          </w:tcPr>
          <w:p w14:paraId="4CF3A45D" w14:textId="77777777" w:rsidR="00B50050" w:rsidRDefault="00B50050" w:rsidP="0088127C">
            <w:pPr>
              <w:pStyle w:val="OtherTableBody"/>
            </w:pPr>
          </w:p>
        </w:tc>
        <w:tc>
          <w:tcPr>
            <w:tcW w:w="600" w:type="dxa"/>
          </w:tcPr>
          <w:p w14:paraId="39F560C6" w14:textId="77777777" w:rsidR="00B50050" w:rsidRDefault="00B50050" w:rsidP="0088127C">
            <w:pPr>
              <w:pStyle w:val="OtherTableBody"/>
            </w:pPr>
            <w:r>
              <w:t>0254</w:t>
            </w:r>
          </w:p>
        </w:tc>
        <w:tc>
          <w:tcPr>
            <w:tcW w:w="2600" w:type="dxa"/>
          </w:tcPr>
          <w:p w14:paraId="158E4F5E" w14:textId="77777777" w:rsidR="00B50050" w:rsidRDefault="00B50050" w:rsidP="0088127C">
            <w:pPr>
              <w:pStyle w:val="OtherTableBody"/>
            </w:pPr>
          </w:p>
        </w:tc>
        <w:tc>
          <w:tcPr>
            <w:tcW w:w="1400" w:type="dxa"/>
          </w:tcPr>
          <w:p w14:paraId="0F878EE9" w14:textId="77777777" w:rsidR="00B50050" w:rsidRDefault="00B50050" w:rsidP="0088127C">
            <w:pPr>
              <w:pStyle w:val="OtherTableBody"/>
            </w:pPr>
            <w:r>
              <w:t>TITR</w:t>
            </w:r>
          </w:p>
        </w:tc>
        <w:tc>
          <w:tcPr>
            <w:tcW w:w="4200" w:type="dxa"/>
          </w:tcPr>
          <w:p w14:paraId="5E82383D" w14:textId="77777777" w:rsidR="00B50050" w:rsidRDefault="00B50050" w:rsidP="0088127C">
            <w:pPr>
              <w:pStyle w:val="OtherTableBody"/>
            </w:pPr>
            <w:r>
              <w:t>Dilution Factor (Titer)</w:t>
            </w:r>
          </w:p>
        </w:tc>
      </w:tr>
      <w:tr w:rsidR="00B50050" w14:paraId="6F922BB8" w14:textId="77777777" w:rsidTr="00195548">
        <w:tc>
          <w:tcPr>
            <w:tcW w:w="600" w:type="dxa"/>
          </w:tcPr>
          <w:p w14:paraId="59CC1C33" w14:textId="77777777" w:rsidR="00B50050" w:rsidRDefault="00B50050" w:rsidP="0088127C">
            <w:pPr>
              <w:pStyle w:val="OtherTableBody"/>
            </w:pPr>
          </w:p>
        </w:tc>
        <w:tc>
          <w:tcPr>
            <w:tcW w:w="600" w:type="dxa"/>
          </w:tcPr>
          <w:p w14:paraId="0662B35D" w14:textId="77777777" w:rsidR="00B50050" w:rsidRDefault="00B50050" w:rsidP="0088127C">
            <w:pPr>
              <w:pStyle w:val="OtherTableBody"/>
            </w:pPr>
            <w:r>
              <w:t>0254</w:t>
            </w:r>
          </w:p>
        </w:tc>
        <w:tc>
          <w:tcPr>
            <w:tcW w:w="2600" w:type="dxa"/>
          </w:tcPr>
          <w:p w14:paraId="13879A4E" w14:textId="77777777" w:rsidR="00B50050" w:rsidRDefault="00B50050" w:rsidP="0088127C">
            <w:pPr>
              <w:pStyle w:val="OtherTableBody"/>
            </w:pPr>
          </w:p>
        </w:tc>
        <w:tc>
          <w:tcPr>
            <w:tcW w:w="1400" w:type="dxa"/>
          </w:tcPr>
          <w:p w14:paraId="5437598F" w14:textId="77777777" w:rsidR="00B50050" w:rsidRDefault="00B50050" w:rsidP="0088127C">
            <w:pPr>
              <w:pStyle w:val="OtherTableBody"/>
            </w:pPr>
            <w:r>
              <w:t>TMDF</w:t>
            </w:r>
          </w:p>
        </w:tc>
        <w:tc>
          <w:tcPr>
            <w:tcW w:w="4200" w:type="dxa"/>
          </w:tcPr>
          <w:p w14:paraId="6A7397C4" w14:textId="77777777" w:rsidR="00B50050" w:rsidRDefault="00B50050" w:rsidP="0088127C">
            <w:pPr>
              <w:pStyle w:val="OtherTableBody"/>
            </w:pPr>
            <w:r>
              <w:t>Time Difference</w:t>
            </w:r>
          </w:p>
        </w:tc>
      </w:tr>
      <w:tr w:rsidR="00B50050" w14:paraId="69F5CCDD" w14:textId="77777777" w:rsidTr="00195548">
        <w:tc>
          <w:tcPr>
            <w:tcW w:w="600" w:type="dxa"/>
          </w:tcPr>
          <w:p w14:paraId="55A412CD" w14:textId="77777777" w:rsidR="00B50050" w:rsidRDefault="00B50050" w:rsidP="0088127C">
            <w:pPr>
              <w:pStyle w:val="OtherTableBody"/>
            </w:pPr>
          </w:p>
        </w:tc>
        <w:tc>
          <w:tcPr>
            <w:tcW w:w="600" w:type="dxa"/>
          </w:tcPr>
          <w:p w14:paraId="12721E1D" w14:textId="77777777" w:rsidR="00B50050" w:rsidRDefault="00B50050" w:rsidP="0088127C">
            <w:pPr>
              <w:pStyle w:val="OtherTableBody"/>
            </w:pPr>
            <w:r>
              <w:t>0254</w:t>
            </w:r>
          </w:p>
        </w:tc>
        <w:tc>
          <w:tcPr>
            <w:tcW w:w="2600" w:type="dxa"/>
          </w:tcPr>
          <w:p w14:paraId="3EF9F7A2" w14:textId="77777777" w:rsidR="00B50050" w:rsidRDefault="00B50050" w:rsidP="0088127C">
            <w:pPr>
              <w:pStyle w:val="OtherTableBody"/>
            </w:pPr>
          </w:p>
        </w:tc>
        <w:tc>
          <w:tcPr>
            <w:tcW w:w="1400" w:type="dxa"/>
          </w:tcPr>
          <w:p w14:paraId="169DC511" w14:textId="77777777" w:rsidR="00B50050" w:rsidRDefault="00B50050" w:rsidP="0088127C">
            <w:pPr>
              <w:pStyle w:val="OtherTableBody"/>
            </w:pPr>
            <w:r>
              <w:t>TMSTP</w:t>
            </w:r>
          </w:p>
        </w:tc>
        <w:tc>
          <w:tcPr>
            <w:tcW w:w="4200" w:type="dxa"/>
          </w:tcPr>
          <w:p w14:paraId="3D9DCE08" w14:textId="77777777" w:rsidR="00B50050" w:rsidRDefault="00B50050" w:rsidP="0088127C">
            <w:pPr>
              <w:pStyle w:val="OtherTableBody"/>
            </w:pPr>
            <w:r>
              <w:t>Time Stamp-Date and Time</w:t>
            </w:r>
          </w:p>
        </w:tc>
      </w:tr>
      <w:tr w:rsidR="00B50050" w14:paraId="6AA12FCB" w14:textId="77777777" w:rsidTr="00195548">
        <w:tc>
          <w:tcPr>
            <w:tcW w:w="600" w:type="dxa"/>
          </w:tcPr>
          <w:p w14:paraId="15C130D3" w14:textId="77777777" w:rsidR="00B50050" w:rsidRDefault="00B50050" w:rsidP="0088127C">
            <w:pPr>
              <w:pStyle w:val="OtherTableBody"/>
            </w:pPr>
          </w:p>
        </w:tc>
        <w:tc>
          <w:tcPr>
            <w:tcW w:w="600" w:type="dxa"/>
          </w:tcPr>
          <w:p w14:paraId="2F7ACFC4" w14:textId="77777777" w:rsidR="00B50050" w:rsidRDefault="00B50050" w:rsidP="0088127C">
            <w:pPr>
              <w:pStyle w:val="OtherTableBody"/>
            </w:pPr>
            <w:r>
              <w:t>0254</w:t>
            </w:r>
          </w:p>
        </w:tc>
        <w:tc>
          <w:tcPr>
            <w:tcW w:w="2600" w:type="dxa"/>
          </w:tcPr>
          <w:p w14:paraId="15816620" w14:textId="77777777" w:rsidR="00B50050" w:rsidRDefault="00B50050" w:rsidP="0088127C">
            <w:pPr>
              <w:pStyle w:val="OtherTableBody"/>
            </w:pPr>
          </w:p>
        </w:tc>
        <w:tc>
          <w:tcPr>
            <w:tcW w:w="1400" w:type="dxa"/>
          </w:tcPr>
          <w:p w14:paraId="20379DE3" w14:textId="77777777" w:rsidR="00B50050" w:rsidRDefault="00B50050" w:rsidP="0088127C">
            <w:pPr>
              <w:pStyle w:val="OtherTableBody"/>
            </w:pPr>
            <w:r>
              <w:t>TRTO</w:t>
            </w:r>
          </w:p>
        </w:tc>
        <w:tc>
          <w:tcPr>
            <w:tcW w:w="4200" w:type="dxa"/>
          </w:tcPr>
          <w:p w14:paraId="10B0D327" w14:textId="77777777" w:rsidR="00B50050" w:rsidRDefault="00B50050" w:rsidP="0088127C">
            <w:pPr>
              <w:pStyle w:val="OtherTableBody"/>
            </w:pPr>
            <w:r>
              <w:t>Time Ratio</w:t>
            </w:r>
          </w:p>
        </w:tc>
      </w:tr>
      <w:tr w:rsidR="00B50050" w14:paraId="155B847E" w14:textId="77777777" w:rsidTr="00195548">
        <w:tc>
          <w:tcPr>
            <w:tcW w:w="600" w:type="dxa"/>
          </w:tcPr>
          <w:p w14:paraId="44B37A87" w14:textId="77777777" w:rsidR="00B50050" w:rsidRDefault="00B50050" w:rsidP="0088127C">
            <w:pPr>
              <w:pStyle w:val="OtherTableBody"/>
            </w:pPr>
          </w:p>
        </w:tc>
        <w:tc>
          <w:tcPr>
            <w:tcW w:w="600" w:type="dxa"/>
          </w:tcPr>
          <w:p w14:paraId="34706995" w14:textId="77777777" w:rsidR="00B50050" w:rsidRDefault="00B50050" w:rsidP="0088127C">
            <w:pPr>
              <w:pStyle w:val="OtherTableBody"/>
            </w:pPr>
            <w:r>
              <w:t>0254</w:t>
            </w:r>
          </w:p>
        </w:tc>
        <w:tc>
          <w:tcPr>
            <w:tcW w:w="2600" w:type="dxa"/>
          </w:tcPr>
          <w:p w14:paraId="578F391E" w14:textId="77777777" w:rsidR="00B50050" w:rsidRDefault="00B50050" w:rsidP="0088127C">
            <w:pPr>
              <w:pStyle w:val="OtherTableBody"/>
            </w:pPr>
          </w:p>
        </w:tc>
        <w:tc>
          <w:tcPr>
            <w:tcW w:w="1400" w:type="dxa"/>
          </w:tcPr>
          <w:p w14:paraId="2C8F1262" w14:textId="77777777" w:rsidR="00B50050" w:rsidRDefault="00B50050" w:rsidP="0088127C">
            <w:pPr>
              <w:pStyle w:val="OtherTableBody"/>
            </w:pPr>
            <w:r>
              <w:t>TYPE</w:t>
            </w:r>
          </w:p>
        </w:tc>
        <w:tc>
          <w:tcPr>
            <w:tcW w:w="4200" w:type="dxa"/>
          </w:tcPr>
          <w:p w14:paraId="07C11551" w14:textId="77777777" w:rsidR="00B50050" w:rsidRDefault="00B50050" w:rsidP="0088127C">
            <w:pPr>
              <w:pStyle w:val="OtherTableBody"/>
            </w:pPr>
            <w:r>
              <w:t>Type</w:t>
            </w:r>
          </w:p>
        </w:tc>
      </w:tr>
      <w:tr w:rsidR="00B50050" w14:paraId="296141D9" w14:textId="77777777" w:rsidTr="00195548">
        <w:tc>
          <w:tcPr>
            <w:tcW w:w="600" w:type="dxa"/>
          </w:tcPr>
          <w:p w14:paraId="72F694DC" w14:textId="77777777" w:rsidR="00B50050" w:rsidRDefault="00B50050" w:rsidP="0088127C">
            <w:pPr>
              <w:pStyle w:val="OtherTableBody"/>
            </w:pPr>
          </w:p>
        </w:tc>
        <w:tc>
          <w:tcPr>
            <w:tcW w:w="600" w:type="dxa"/>
          </w:tcPr>
          <w:p w14:paraId="78B9B9E0" w14:textId="77777777" w:rsidR="00B50050" w:rsidRDefault="00B50050" w:rsidP="0088127C">
            <w:pPr>
              <w:pStyle w:val="OtherTableBody"/>
            </w:pPr>
            <w:r>
              <w:t>0254</w:t>
            </w:r>
          </w:p>
        </w:tc>
        <w:tc>
          <w:tcPr>
            <w:tcW w:w="2600" w:type="dxa"/>
          </w:tcPr>
          <w:p w14:paraId="081CAD41" w14:textId="77777777" w:rsidR="00B50050" w:rsidRDefault="00B50050" w:rsidP="0088127C">
            <w:pPr>
              <w:pStyle w:val="OtherTableBody"/>
            </w:pPr>
          </w:p>
        </w:tc>
        <w:tc>
          <w:tcPr>
            <w:tcW w:w="1400" w:type="dxa"/>
          </w:tcPr>
          <w:p w14:paraId="4F2F5939" w14:textId="77777777" w:rsidR="00B50050" w:rsidRDefault="00B50050" w:rsidP="0088127C">
            <w:pPr>
              <w:pStyle w:val="OtherTableBody"/>
            </w:pPr>
            <w:r>
              <w:t>VCNT</w:t>
            </w:r>
          </w:p>
        </w:tc>
        <w:tc>
          <w:tcPr>
            <w:tcW w:w="4200" w:type="dxa"/>
          </w:tcPr>
          <w:p w14:paraId="667ECBE7" w14:textId="77777777" w:rsidR="00B50050" w:rsidRDefault="00B50050" w:rsidP="0088127C">
            <w:pPr>
              <w:pStyle w:val="OtherTableBody"/>
            </w:pPr>
            <w:r>
              <w:t>Volume Content</w:t>
            </w:r>
          </w:p>
        </w:tc>
      </w:tr>
      <w:tr w:rsidR="00B50050" w14:paraId="6598180C" w14:textId="77777777" w:rsidTr="00195548">
        <w:tc>
          <w:tcPr>
            <w:tcW w:w="600" w:type="dxa"/>
          </w:tcPr>
          <w:p w14:paraId="1327EF03" w14:textId="77777777" w:rsidR="00B50050" w:rsidRDefault="00B50050" w:rsidP="0088127C">
            <w:pPr>
              <w:pStyle w:val="OtherTableBody"/>
            </w:pPr>
          </w:p>
        </w:tc>
        <w:tc>
          <w:tcPr>
            <w:tcW w:w="600" w:type="dxa"/>
          </w:tcPr>
          <w:p w14:paraId="7E08FD02" w14:textId="77777777" w:rsidR="00B50050" w:rsidRDefault="00B50050" w:rsidP="0088127C">
            <w:pPr>
              <w:pStyle w:val="OtherTableBody"/>
            </w:pPr>
            <w:r>
              <w:t>0254</w:t>
            </w:r>
          </w:p>
        </w:tc>
        <w:tc>
          <w:tcPr>
            <w:tcW w:w="2600" w:type="dxa"/>
          </w:tcPr>
          <w:p w14:paraId="39DF3B66" w14:textId="77777777" w:rsidR="00B50050" w:rsidRDefault="00B50050" w:rsidP="0088127C">
            <w:pPr>
              <w:pStyle w:val="OtherTableBody"/>
            </w:pPr>
          </w:p>
        </w:tc>
        <w:tc>
          <w:tcPr>
            <w:tcW w:w="1400" w:type="dxa"/>
          </w:tcPr>
          <w:p w14:paraId="43F693B1" w14:textId="77777777" w:rsidR="00B50050" w:rsidRDefault="00B50050" w:rsidP="0088127C">
            <w:pPr>
              <w:pStyle w:val="OtherTableBody"/>
            </w:pPr>
            <w:r>
              <w:t>VEL</w:t>
            </w:r>
          </w:p>
        </w:tc>
        <w:tc>
          <w:tcPr>
            <w:tcW w:w="4200" w:type="dxa"/>
          </w:tcPr>
          <w:p w14:paraId="658CCCC2" w14:textId="77777777" w:rsidR="00B50050" w:rsidRDefault="00B50050" w:rsidP="0088127C">
            <w:pPr>
              <w:pStyle w:val="OtherTableBody"/>
            </w:pPr>
            <w:r>
              <w:t>Velocity</w:t>
            </w:r>
          </w:p>
        </w:tc>
      </w:tr>
      <w:tr w:rsidR="00B50050" w14:paraId="738B2889" w14:textId="77777777" w:rsidTr="00195548">
        <w:tc>
          <w:tcPr>
            <w:tcW w:w="600" w:type="dxa"/>
          </w:tcPr>
          <w:p w14:paraId="16DF81F1" w14:textId="77777777" w:rsidR="00B50050" w:rsidRDefault="00B50050" w:rsidP="0088127C">
            <w:pPr>
              <w:pStyle w:val="OtherTableBody"/>
            </w:pPr>
          </w:p>
        </w:tc>
        <w:tc>
          <w:tcPr>
            <w:tcW w:w="600" w:type="dxa"/>
          </w:tcPr>
          <w:p w14:paraId="1788BE83" w14:textId="77777777" w:rsidR="00B50050" w:rsidRDefault="00B50050" w:rsidP="0088127C">
            <w:pPr>
              <w:pStyle w:val="OtherTableBody"/>
            </w:pPr>
            <w:r>
              <w:t>0254</w:t>
            </w:r>
          </w:p>
        </w:tc>
        <w:tc>
          <w:tcPr>
            <w:tcW w:w="2600" w:type="dxa"/>
          </w:tcPr>
          <w:p w14:paraId="740177C3" w14:textId="77777777" w:rsidR="00B50050" w:rsidRDefault="00B50050" w:rsidP="0088127C">
            <w:pPr>
              <w:pStyle w:val="OtherTableBody"/>
            </w:pPr>
          </w:p>
        </w:tc>
        <w:tc>
          <w:tcPr>
            <w:tcW w:w="1400" w:type="dxa"/>
          </w:tcPr>
          <w:p w14:paraId="775C5B50" w14:textId="77777777" w:rsidR="00B50050" w:rsidRDefault="00B50050" w:rsidP="0088127C">
            <w:pPr>
              <w:pStyle w:val="OtherTableBody"/>
            </w:pPr>
            <w:r>
              <w:t>VELRT</w:t>
            </w:r>
          </w:p>
        </w:tc>
        <w:tc>
          <w:tcPr>
            <w:tcW w:w="4200" w:type="dxa"/>
          </w:tcPr>
          <w:p w14:paraId="2D28066C" w14:textId="77777777" w:rsidR="00B50050" w:rsidRDefault="00B50050" w:rsidP="0088127C">
            <w:pPr>
              <w:pStyle w:val="OtherTableBody"/>
            </w:pPr>
            <w:r>
              <w:t>Velocity Ratio</w:t>
            </w:r>
          </w:p>
        </w:tc>
      </w:tr>
      <w:tr w:rsidR="00B50050" w14:paraId="0C503B24" w14:textId="77777777" w:rsidTr="00195548">
        <w:tc>
          <w:tcPr>
            <w:tcW w:w="600" w:type="dxa"/>
          </w:tcPr>
          <w:p w14:paraId="3C9EFEAA" w14:textId="77777777" w:rsidR="00B50050" w:rsidRDefault="00B50050" w:rsidP="0088127C">
            <w:pPr>
              <w:pStyle w:val="OtherTableBody"/>
            </w:pPr>
          </w:p>
        </w:tc>
        <w:tc>
          <w:tcPr>
            <w:tcW w:w="600" w:type="dxa"/>
          </w:tcPr>
          <w:p w14:paraId="3A9C9301" w14:textId="77777777" w:rsidR="00B50050" w:rsidRDefault="00B50050" w:rsidP="0088127C">
            <w:pPr>
              <w:pStyle w:val="OtherTableBody"/>
            </w:pPr>
            <w:r>
              <w:t>0254</w:t>
            </w:r>
          </w:p>
        </w:tc>
        <w:tc>
          <w:tcPr>
            <w:tcW w:w="2600" w:type="dxa"/>
          </w:tcPr>
          <w:p w14:paraId="23C05FA3" w14:textId="77777777" w:rsidR="00B50050" w:rsidRDefault="00B50050" w:rsidP="0088127C">
            <w:pPr>
              <w:pStyle w:val="OtherTableBody"/>
            </w:pPr>
          </w:p>
        </w:tc>
        <w:tc>
          <w:tcPr>
            <w:tcW w:w="1400" w:type="dxa"/>
          </w:tcPr>
          <w:p w14:paraId="2621B4A0" w14:textId="77777777" w:rsidR="00B50050" w:rsidRDefault="00B50050" w:rsidP="0088127C">
            <w:pPr>
              <w:pStyle w:val="OtherTableBody"/>
            </w:pPr>
            <w:r>
              <w:t>VFR</w:t>
            </w:r>
          </w:p>
        </w:tc>
        <w:tc>
          <w:tcPr>
            <w:tcW w:w="4200" w:type="dxa"/>
          </w:tcPr>
          <w:p w14:paraId="761B31BE" w14:textId="77777777" w:rsidR="00B50050" w:rsidRDefault="00B50050" w:rsidP="0088127C">
            <w:pPr>
              <w:pStyle w:val="OtherTableBody"/>
            </w:pPr>
            <w:r>
              <w:t>Volume Fraction</w:t>
            </w:r>
          </w:p>
        </w:tc>
      </w:tr>
      <w:tr w:rsidR="00B50050" w14:paraId="73DAD06F" w14:textId="77777777" w:rsidTr="00195548">
        <w:tc>
          <w:tcPr>
            <w:tcW w:w="600" w:type="dxa"/>
          </w:tcPr>
          <w:p w14:paraId="7CF983F4" w14:textId="77777777" w:rsidR="00B50050" w:rsidRDefault="00B50050" w:rsidP="0088127C">
            <w:pPr>
              <w:pStyle w:val="OtherTableBody"/>
            </w:pPr>
          </w:p>
        </w:tc>
        <w:tc>
          <w:tcPr>
            <w:tcW w:w="600" w:type="dxa"/>
          </w:tcPr>
          <w:p w14:paraId="0B482A78" w14:textId="77777777" w:rsidR="00B50050" w:rsidRDefault="00B50050" w:rsidP="0088127C">
            <w:pPr>
              <w:pStyle w:val="OtherTableBody"/>
            </w:pPr>
            <w:r>
              <w:t>0254</w:t>
            </w:r>
          </w:p>
        </w:tc>
        <w:tc>
          <w:tcPr>
            <w:tcW w:w="2600" w:type="dxa"/>
          </w:tcPr>
          <w:p w14:paraId="6A91F6C3" w14:textId="77777777" w:rsidR="00B50050" w:rsidRDefault="00B50050" w:rsidP="0088127C">
            <w:pPr>
              <w:pStyle w:val="OtherTableBody"/>
            </w:pPr>
          </w:p>
        </w:tc>
        <w:tc>
          <w:tcPr>
            <w:tcW w:w="1400" w:type="dxa"/>
          </w:tcPr>
          <w:p w14:paraId="7CB48761" w14:textId="77777777" w:rsidR="00B50050" w:rsidRDefault="00B50050" w:rsidP="0088127C">
            <w:pPr>
              <w:pStyle w:val="OtherTableBody"/>
            </w:pPr>
            <w:r>
              <w:t>VISC</w:t>
            </w:r>
          </w:p>
        </w:tc>
        <w:tc>
          <w:tcPr>
            <w:tcW w:w="4200" w:type="dxa"/>
          </w:tcPr>
          <w:p w14:paraId="34BA8DB3" w14:textId="77777777" w:rsidR="00B50050" w:rsidRDefault="00B50050" w:rsidP="0088127C">
            <w:pPr>
              <w:pStyle w:val="OtherTableBody"/>
            </w:pPr>
            <w:r>
              <w:t>Viscosity</w:t>
            </w:r>
          </w:p>
        </w:tc>
      </w:tr>
      <w:tr w:rsidR="00B50050" w14:paraId="2A1F2EC1" w14:textId="77777777" w:rsidTr="00195548">
        <w:tc>
          <w:tcPr>
            <w:tcW w:w="600" w:type="dxa"/>
          </w:tcPr>
          <w:p w14:paraId="2C7B2C4F" w14:textId="77777777" w:rsidR="00B50050" w:rsidRDefault="00B50050" w:rsidP="0088127C">
            <w:pPr>
              <w:pStyle w:val="OtherTableBody"/>
            </w:pPr>
          </w:p>
        </w:tc>
        <w:tc>
          <w:tcPr>
            <w:tcW w:w="600" w:type="dxa"/>
          </w:tcPr>
          <w:p w14:paraId="0C5FA174" w14:textId="77777777" w:rsidR="00B50050" w:rsidRDefault="00B50050" w:rsidP="0088127C">
            <w:pPr>
              <w:pStyle w:val="OtherTableBody"/>
            </w:pPr>
            <w:r>
              <w:t>0254</w:t>
            </w:r>
          </w:p>
        </w:tc>
        <w:tc>
          <w:tcPr>
            <w:tcW w:w="2600" w:type="dxa"/>
          </w:tcPr>
          <w:p w14:paraId="4BC18EF2" w14:textId="77777777" w:rsidR="00B50050" w:rsidRDefault="00B50050" w:rsidP="0088127C">
            <w:pPr>
              <w:pStyle w:val="OtherTableBody"/>
            </w:pPr>
          </w:p>
        </w:tc>
        <w:tc>
          <w:tcPr>
            <w:tcW w:w="1400" w:type="dxa"/>
          </w:tcPr>
          <w:p w14:paraId="5B95AF68" w14:textId="77777777" w:rsidR="00B50050" w:rsidRDefault="00B50050" w:rsidP="0088127C">
            <w:pPr>
              <w:pStyle w:val="OtherTableBody"/>
            </w:pPr>
            <w:r>
              <w:t>VOL</w:t>
            </w:r>
          </w:p>
        </w:tc>
        <w:tc>
          <w:tcPr>
            <w:tcW w:w="4200" w:type="dxa"/>
          </w:tcPr>
          <w:p w14:paraId="18770C4A" w14:textId="77777777" w:rsidR="00B50050" w:rsidRDefault="00B50050" w:rsidP="0088127C">
            <w:pPr>
              <w:pStyle w:val="OtherTableBody"/>
            </w:pPr>
            <w:r>
              <w:t>Volume</w:t>
            </w:r>
          </w:p>
        </w:tc>
      </w:tr>
      <w:tr w:rsidR="00B50050" w14:paraId="2EE89888" w14:textId="77777777" w:rsidTr="00195548">
        <w:tc>
          <w:tcPr>
            <w:tcW w:w="600" w:type="dxa"/>
          </w:tcPr>
          <w:p w14:paraId="09515A9D" w14:textId="77777777" w:rsidR="00B50050" w:rsidRDefault="00B50050" w:rsidP="0088127C">
            <w:pPr>
              <w:pStyle w:val="OtherTableBody"/>
            </w:pPr>
          </w:p>
        </w:tc>
        <w:tc>
          <w:tcPr>
            <w:tcW w:w="600" w:type="dxa"/>
          </w:tcPr>
          <w:p w14:paraId="110DEADE" w14:textId="77777777" w:rsidR="00B50050" w:rsidRDefault="00B50050" w:rsidP="0088127C">
            <w:pPr>
              <w:pStyle w:val="OtherTableBody"/>
            </w:pPr>
            <w:r>
              <w:t>0254</w:t>
            </w:r>
          </w:p>
        </w:tc>
        <w:tc>
          <w:tcPr>
            <w:tcW w:w="2600" w:type="dxa"/>
          </w:tcPr>
          <w:p w14:paraId="5DF7F21B" w14:textId="77777777" w:rsidR="00B50050" w:rsidRDefault="00B50050" w:rsidP="0088127C">
            <w:pPr>
              <w:pStyle w:val="OtherTableBody"/>
            </w:pPr>
          </w:p>
        </w:tc>
        <w:tc>
          <w:tcPr>
            <w:tcW w:w="1400" w:type="dxa"/>
          </w:tcPr>
          <w:p w14:paraId="0C0FDD23" w14:textId="77777777" w:rsidR="00B50050" w:rsidRDefault="00B50050" w:rsidP="0088127C">
            <w:pPr>
              <w:pStyle w:val="OtherTableBody"/>
            </w:pPr>
            <w:r>
              <w:t>VRAT</w:t>
            </w:r>
          </w:p>
        </w:tc>
        <w:tc>
          <w:tcPr>
            <w:tcW w:w="4200" w:type="dxa"/>
          </w:tcPr>
          <w:p w14:paraId="57A34DB2" w14:textId="77777777" w:rsidR="00B50050" w:rsidRDefault="00B50050" w:rsidP="0088127C">
            <w:pPr>
              <w:pStyle w:val="OtherTableBody"/>
            </w:pPr>
            <w:r>
              <w:t>Volume Rate</w:t>
            </w:r>
          </w:p>
        </w:tc>
      </w:tr>
      <w:tr w:rsidR="00B50050" w14:paraId="4737FF6F" w14:textId="77777777" w:rsidTr="00195548">
        <w:tc>
          <w:tcPr>
            <w:tcW w:w="600" w:type="dxa"/>
          </w:tcPr>
          <w:p w14:paraId="2C305E58" w14:textId="77777777" w:rsidR="00B50050" w:rsidRDefault="00B50050" w:rsidP="0088127C">
            <w:pPr>
              <w:pStyle w:val="OtherTableBody"/>
            </w:pPr>
          </w:p>
        </w:tc>
        <w:tc>
          <w:tcPr>
            <w:tcW w:w="600" w:type="dxa"/>
          </w:tcPr>
          <w:p w14:paraId="56A00DA4" w14:textId="77777777" w:rsidR="00B50050" w:rsidRDefault="00B50050" w:rsidP="0088127C">
            <w:pPr>
              <w:pStyle w:val="OtherTableBody"/>
            </w:pPr>
            <w:r>
              <w:t>0254</w:t>
            </w:r>
          </w:p>
        </w:tc>
        <w:tc>
          <w:tcPr>
            <w:tcW w:w="2600" w:type="dxa"/>
          </w:tcPr>
          <w:p w14:paraId="553824D8" w14:textId="77777777" w:rsidR="00B50050" w:rsidRDefault="00B50050" w:rsidP="0088127C">
            <w:pPr>
              <w:pStyle w:val="OtherTableBody"/>
            </w:pPr>
          </w:p>
        </w:tc>
        <w:tc>
          <w:tcPr>
            <w:tcW w:w="1400" w:type="dxa"/>
          </w:tcPr>
          <w:p w14:paraId="65EA4B42" w14:textId="77777777" w:rsidR="00B50050" w:rsidRDefault="00B50050" w:rsidP="0088127C">
            <w:pPr>
              <w:pStyle w:val="OtherTableBody"/>
            </w:pPr>
            <w:r>
              <w:t>VRTO</w:t>
            </w:r>
          </w:p>
        </w:tc>
        <w:tc>
          <w:tcPr>
            <w:tcW w:w="4200" w:type="dxa"/>
          </w:tcPr>
          <w:p w14:paraId="6856062E" w14:textId="77777777" w:rsidR="00B50050" w:rsidRDefault="00B50050" w:rsidP="0088127C">
            <w:pPr>
              <w:pStyle w:val="OtherTableBody"/>
            </w:pPr>
            <w:r>
              <w:t>Volume Ratio</w:t>
            </w:r>
          </w:p>
        </w:tc>
      </w:tr>
      <w:tr w:rsidR="00B50050" w14:paraId="7A29D8EF" w14:textId="77777777" w:rsidTr="00195548">
        <w:tc>
          <w:tcPr>
            <w:tcW w:w="600" w:type="dxa"/>
          </w:tcPr>
          <w:p w14:paraId="4A4F0E4E" w14:textId="77777777" w:rsidR="00B50050" w:rsidRDefault="00B50050" w:rsidP="0088127C">
            <w:pPr>
              <w:pStyle w:val="OtherTableBody"/>
            </w:pPr>
            <w:r>
              <w:t>User</w:t>
            </w:r>
          </w:p>
        </w:tc>
        <w:tc>
          <w:tcPr>
            <w:tcW w:w="600" w:type="dxa"/>
          </w:tcPr>
          <w:p w14:paraId="55E49D07" w14:textId="77777777" w:rsidR="00B50050" w:rsidRDefault="00B50050" w:rsidP="0088127C">
            <w:pPr>
              <w:pStyle w:val="OtherTableBody"/>
            </w:pPr>
          </w:p>
        </w:tc>
        <w:tc>
          <w:tcPr>
            <w:tcW w:w="2600" w:type="dxa"/>
          </w:tcPr>
          <w:p w14:paraId="3E68F574" w14:textId="77777777" w:rsidR="00B50050" w:rsidRDefault="00B50050" w:rsidP="0088127C">
            <w:pPr>
              <w:pStyle w:val="OtherTableBody"/>
            </w:pPr>
            <w:r>
              <w:t>Duration Categories</w:t>
            </w:r>
          </w:p>
        </w:tc>
        <w:tc>
          <w:tcPr>
            <w:tcW w:w="1400" w:type="dxa"/>
          </w:tcPr>
          <w:p w14:paraId="5B9D29CC" w14:textId="77777777" w:rsidR="00B50050" w:rsidRDefault="00B50050" w:rsidP="0088127C">
            <w:pPr>
              <w:pStyle w:val="OtherTableBody"/>
            </w:pPr>
          </w:p>
        </w:tc>
        <w:tc>
          <w:tcPr>
            <w:tcW w:w="4200" w:type="dxa"/>
          </w:tcPr>
          <w:p w14:paraId="37595BF7" w14:textId="77777777" w:rsidR="00B50050" w:rsidRDefault="00B50050" w:rsidP="0088127C">
            <w:pPr>
              <w:pStyle w:val="OtherTableBody"/>
            </w:pPr>
          </w:p>
        </w:tc>
      </w:tr>
      <w:tr w:rsidR="00B50050" w14:paraId="72C1F9FA" w14:textId="77777777" w:rsidTr="00195548">
        <w:tc>
          <w:tcPr>
            <w:tcW w:w="600" w:type="dxa"/>
          </w:tcPr>
          <w:p w14:paraId="32745098" w14:textId="77777777" w:rsidR="00B50050" w:rsidRDefault="00B50050" w:rsidP="0088127C">
            <w:pPr>
              <w:pStyle w:val="OtherTableBody"/>
            </w:pPr>
          </w:p>
        </w:tc>
        <w:tc>
          <w:tcPr>
            <w:tcW w:w="600" w:type="dxa"/>
          </w:tcPr>
          <w:p w14:paraId="3344B627" w14:textId="77777777" w:rsidR="00B50050" w:rsidRDefault="00B50050" w:rsidP="0088127C">
            <w:pPr>
              <w:pStyle w:val="OtherTableBody"/>
            </w:pPr>
            <w:r>
              <w:t>0255</w:t>
            </w:r>
          </w:p>
        </w:tc>
        <w:tc>
          <w:tcPr>
            <w:tcW w:w="2600" w:type="dxa"/>
          </w:tcPr>
          <w:p w14:paraId="6E0CD553" w14:textId="77777777" w:rsidR="00B50050" w:rsidRDefault="00B50050" w:rsidP="0088127C">
            <w:pPr>
              <w:pStyle w:val="OtherTableBody"/>
            </w:pPr>
          </w:p>
        </w:tc>
        <w:tc>
          <w:tcPr>
            <w:tcW w:w="1400" w:type="dxa"/>
          </w:tcPr>
          <w:p w14:paraId="7D60C536" w14:textId="77777777" w:rsidR="00B50050" w:rsidRDefault="00B50050" w:rsidP="0088127C">
            <w:pPr>
              <w:pStyle w:val="OtherTableBody"/>
            </w:pPr>
            <w:r>
              <w:t>*</w:t>
            </w:r>
          </w:p>
        </w:tc>
        <w:tc>
          <w:tcPr>
            <w:tcW w:w="4200" w:type="dxa"/>
          </w:tcPr>
          <w:p w14:paraId="047AB6C3" w14:textId="77777777" w:rsidR="00B50050" w:rsidRDefault="00B50050" w:rsidP="0088127C">
            <w:pPr>
              <w:pStyle w:val="OtherTableBody"/>
            </w:pPr>
            <w:r>
              <w:t>(asterisk) Life of the "unit"</w:t>
            </w:r>
          </w:p>
        </w:tc>
      </w:tr>
      <w:tr w:rsidR="00B50050" w14:paraId="2191387C" w14:textId="77777777" w:rsidTr="00195548">
        <w:tc>
          <w:tcPr>
            <w:tcW w:w="600" w:type="dxa"/>
          </w:tcPr>
          <w:p w14:paraId="169FF34B" w14:textId="77777777" w:rsidR="00B50050" w:rsidRDefault="00B50050" w:rsidP="0088127C">
            <w:pPr>
              <w:pStyle w:val="OtherTableBody"/>
            </w:pPr>
          </w:p>
        </w:tc>
        <w:tc>
          <w:tcPr>
            <w:tcW w:w="600" w:type="dxa"/>
          </w:tcPr>
          <w:p w14:paraId="1145474F" w14:textId="77777777" w:rsidR="00B50050" w:rsidRDefault="00B50050" w:rsidP="0088127C">
            <w:pPr>
              <w:pStyle w:val="OtherTableBody"/>
            </w:pPr>
            <w:r>
              <w:t>0255</w:t>
            </w:r>
          </w:p>
        </w:tc>
        <w:tc>
          <w:tcPr>
            <w:tcW w:w="2600" w:type="dxa"/>
          </w:tcPr>
          <w:p w14:paraId="29CD6AFB" w14:textId="77777777" w:rsidR="00B50050" w:rsidRDefault="00B50050" w:rsidP="0088127C">
            <w:pPr>
              <w:pStyle w:val="OtherTableBody"/>
            </w:pPr>
          </w:p>
        </w:tc>
        <w:tc>
          <w:tcPr>
            <w:tcW w:w="1400" w:type="dxa"/>
          </w:tcPr>
          <w:p w14:paraId="488DEB63" w14:textId="77777777" w:rsidR="00B50050" w:rsidRDefault="00B50050" w:rsidP="0088127C">
            <w:pPr>
              <w:pStyle w:val="OtherTableBody"/>
            </w:pPr>
            <w:r>
              <w:t>12H</w:t>
            </w:r>
          </w:p>
        </w:tc>
        <w:tc>
          <w:tcPr>
            <w:tcW w:w="4200" w:type="dxa"/>
          </w:tcPr>
          <w:p w14:paraId="078C0465" w14:textId="77777777" w:rsidR="00B50050" w:rsidRDefault="00B50050" w:rsidP="0088127C">
            <w:pPr>
              <w:pStyle w:val="OtherTableBody"/>
            </w:pPr>
            <w:r>
              <w:t>12 hours</w:t>
            </w:r>
          </w:p>
        </w:tc>
      </w:tr>
      <w:tr w:rsidR="00B50050" w14:paraId="547C11FE" w14:textId="77777777" w:rsidTr="00195548">
        <w:tc>
          <w:tcPr>
            <w:tcW w:w="600" w:type="dxa"/>
          </w:tcPr>
          <w:p w14:paraId="5B30C3D0" w14:textId="77777777" w:rsidR="00B50050" w:rsidRDefault="00B50050" w:rsidP="0088127C">
            <w:pPr>
              <w:pStyle w:val="OtherTableBody"/>
            </w:pPr>
          </w:p>
        </w:tc>
        <w:tc>
          <w:tcPr>
            <w:tcW w:w="600" w:type="dxa"/>
          </w:tcPr>
          <w:p w14:paraId="78D4E970" w14:textId="77777777" w:rsidR="00B50050" w:rsidRDefault="00B50050" w:rsidP="0088127C">
            <w:pPr>
              <w:pStyle w:val="OtherTableBody"/>
            </w:pPr>
            <w:r>
              <w:t>0255</w:t>
            </w:r>
          </w:p>
        </w:tc>
        <w:tc>
          <w:tcPr>
            <w:tcW w:w="2600" w:type="dxa"/>
          </w:tcPr>
          <w:p w14:paraId="1B0C5697" w14:textId="77777777" w:rsidR="00B50050" w:rsidRDefault="00B50050" w:rsidP="0088127C">
            <w:pPr>
              <w:pStyle w:val="OtherTableBody"/>
            </w:pPr>
          </w:p>
        </w:tc>
        <w:tc>
          <w:tcPr>
            <w:tcW w:w="1400" w:type="dxa"/>
          </w:tcPr>
          <w:p w14:paraId="43629DB8" w14:textId="77777777" w:rsidR="00B50050" w:rsidRDefault="00B50050" w:rsidP="0088127C">
            <w:pPr>
              <w:pStyle w:val="OtherTableBody"/>
            </w:pPr>
            <w:r>
              <w:t>1H</w:t>
            </w:r>
          </w:p>
        </w:tc>
        <w:tc>
          <w:tcPr>
            <w:tcW w:w="4200" w:type="dxa"/>
          </w:tcPr>
          <w:p w14:paraId="394984E5" w14:textId="77777777" w:rsidR="00B50050" w:rsidRDefault="00B50050" w:rsidP="0088127C">
            <w:pPr>
              <w:pStyle w:val="OtherTableBody"/>
            </w:pPr>
            <w:r>
              <w:t>1 hour</w:t>
            </w:r>
          </w:p>
        </w:tc>
      </w:tr>
      <w:tr w:rsidR="00B50050" w14:paraId="1C35F527" w14:textId="77777777" w:rsidTr="00195548">
        <w:tc>
          <w:tcPr>
            <w:tcW w:w="600" w:type="dxa"/>
          </w:tcPr>
          <w:p w14:paraId="36CB1E15" w14:textId="77777777" w:rsidR="00B50050" w:rsidRDefault="00B50050" w:rsidP="0088127C">
            <w:pPr>
              <w:pStyle w:val="OtherTableBody"/>
            </w:pPr>
          </w:p>
        </w:tc>
        <w:tc>
          <w:tcPr>
            <w:tcW w:w="600" w:type="dxa"/>
          </w:tcPr>
          <w:p w14:paraId="294DD92E" w14:textId="77777777" w:rsidR="00B50050" w:rsidRDefault="00B50050" w:rsidP="0088127C">
            <w:pPr>
              <w:pStyle w:val="OtherTableBody"/>
            </w:pPr>
            <w:r>
              <w:t>0255</w:t>
            </w:r>
          </w:p>
        </w:tc>
        <w:tc>
          <w:tcPr>
            <w:tcW w:w="2600" w:type="dxa"/>
          </w:tcPr>
          <w:p w14:paraId="2A91937A" w14:textId="77777777" w:rsidR="00B50050" w:rsidRDefault="00B50050" w:rsidP="0088127C">
            <w:pPr>
              <w:pStyle w:val="OtherTableBody"/>
            </w:pPr>
          </w:p>
        </w:tc>
        <w:tc>
          <w:tcPr>
            <w:tcW w:w="1400" w:type="dxa"/>
          </w:tcPr>
          <w:p w14:paraId="2DD37A06" w14:textId="77777777" w:rsidR="00B50050" w:rsidRDefault="00B50050" w:rsidP="0088127C">
            <w:pPr>
              <w:pStyle w:val="OtherTableBody"/>
            </w:pPr>
            <w:r>
              <w:t>1L</w:t>
            </w:r>
          </w:p>
        </w:tc>
        <w:tc>
          <w:tcPr>
            <w:tcW w:w="4200" w:type="dxa"/>
          </w:tcPr>
          <w:p w14:paraId="24FD15B1" w14:textId="77777777" w:rsidR="00B50050" w:rsidRDefault="00B50050" w:rsidP="0088127C">
            <w:pPr>
              <w:pStyle w:val="OtherTableBody"/>
            </w:pPr>
            <w:r>
              <w:t>1 months (30 days)</w:t>
            </w:r>
          </w:p>
        </w:tc>
      </w:tr>
      <w:tr w:rsidR="00B50050" w14:paraId="28C24C0D" w14:textId="77777777" w:rsidTr="00195548">
        <w:tc>
          <w:tcPr>
            <w:tcW w:w="600" w:type="dxa"/>
          </w:tcPr>
          <w:p w14:paraId="5D0AA871" w14:textId="77777777" w:rsidR="00B50050" w:rsidRDefault="00B50050" w:rsidP="0088127C">
            <w:pPr>
              <w:pStyle w:val="OtherTableBody"/>
            </w:pPr>
          </w:p>
        </w:tc>
        <w:tc>
          <w:tcPr>
            <w:tcW w:w="600" w:type="dxa"/>
          </w:tcPr>
          <w:p w14:paraId="7CECD7A1" w14:textId="77777777" w:rsidR="00B50050" w:rsidRDefault="00B50050" w:rsidP="0088127C">
            <w:pPr>
              <w:pStyle w:val="OtherTableBody"/>
            </w:pPr>
            <w:r>
              <w:t>0255</w:t>
            </w:r>
          </w:p>
        </w:tc>
        <w:tc>
          <w:tcPr>
            <w:tcW w:w="2600" w:type="dxa"/>
          </w:tcPr>
          <w:p w14:paraId="251940DD" w14:textId="77777777" w:rsidR="00B50050" w:rsidRDefault="00B50050" w:rsidP="0088127C">
            <w:pPr>
              <w:pStyle w:val="OtherTableBody"/>
            </w:pPr>
          </w:p>
        </w:tc>
        <w:tc>
          <w:tcPr>
            <w:tcW w:w="1400" w:type="dxa"/>
          </w:tcPr>
          <w:p w14:paraId="54DA1E0C" w14:textId="77777777" w:rsidR="00B50050" w:rsidRDefault="00B50050" w:rsidP="0088127C">
            <w:pPr>
              <w:pStyle w:val="OtherTableBody"/>
            </w:pPr>
            <w:r>
              <w:t>1W</w:t>
            </w:r>
          </w:p>
        </w:tc>
        <w:tc>
          <w:tcPr>
            <w:tcW w:w="4200" w:type="dxa"/>
          </w:tcPr>
          <w:p w14:paraId="4EBFA24D" w14:textId="77777777" w:rsidR="00B50050" w:rsidRDefault="00B50050" w:rsidP="0088127C">
            <w:pPr>
              <w:pStyle w:val="OtherTableBody"/>
            </w:pPr>
            <w:r>
              <w:t>1 week</w:t>
            </w:r>
          </w:p>
        </w:tc>
      </w:tr>
      <w:tr w:rsidR="00B50050" w14:paraId="2F7AAEE8" w14:textId="77777777" w:rsidTr="00195548">
        <w:tc>
          <w:tcPr>
            <w:tcW w:w="600" w:type="dxa"/>
          </w:tcPr>
          <w:p w14:paraId="40EC4DAA" w14:textId="77777777" w:rsidR="00B50050" w:rsidRDefault="00B50050" w:rsidP="0088127C">
            <w:pPr>
              <w:pStyle w:val="OtherTableBody"/>
            </w:pPr>
          </w:p>
        </w:tc>
        <w:tc>
          <w:tcPr>
            <w:tcW w:w="600" w:type="dxa"/>
          </w:tcPr>
          <w:p w14:paraId="446C3C6A" w14:textId="77777777" w:rsidR="00B50050" w:rsidRDefault="00B50050" w:rsidP="0088127C">
            <w:pPr>
              <w:pStyle w:val="OtherTableBody"/>
            </w:pPr>
            <w:r>
              <w:t>0255</w:t>
            </w:r>
          </w:p>
        </w:tc>
        <w:tc>
          <w:tcPr>
            <w:tcW w:w="2600" w:type="dxa"/>
          </w:tcPr>
          <w:p w14:paraId="07567731" w14:textId="77777777" w:rsidR="00B50050" w:rsidRDefault="00B50050" w:rsidP="0088127C">
            <w:pPr>
              <w:pStyle w:val="OtherTableBody"/>
            </w:pPr>
          </w:p>
        </w:tc>
        <w:tc>
          <w:tcPr>
            <w:tcW w:w="1400" w:type="dxa"/>
          </w:tcPr>
          <w:p w14:paraId="1B274D9F" w14:textId="77777777" w:rsidR="00B50050" w:rsidRDefault="00B50050" w:rsidP="0088127C">
            <w:pPr>
              <w:pStyle w:val="OtherTableBody"/>
            </w:pPr>
            <w:r>
              <w:t>2.5H</w:t>
            </w:r>
          </w:p>
        </w:tc>
        <w:tc>
          <w:tcPr>
            <w:tcW w:w="4200" w:type="dxa"/>
          </w:tcPr>
          <w:p w14:paraId="4DD996CA" w14:textId="77777777" w:rsidR="00B50050" w:rsidRDefault="00B50050" w:rsidP="0088127C">
            <w:pPr>
              <w:pStyle w:val="OtherTableBody"/>
            </w:pPr>
            <w:r>
              <w:t>2 1/2 hours</w:t>
            </w:r>
          </w:p>
        </w:tc>
      </w:tr>
      <w:tr w:rsidR="00B50050" w14:paraId="0048D76B" w14:textId="77777777" w:rsidTr="00195548">
        <w:tc>
          <w:tcPr>
            <w:tcW w:w="600" w:type="dxa"/>
          </w:tcPr>
          <w:p w14:paraId="1094C6DC" w14:textId="77777777" w:rsidR="00B50050" w:rsidRDefault="00B50050" w:rsidP="0088127C">
            <w:pPr>
              <w:pStyle w:val="OtherTableBody"/>
            </w:pPr>
          </w:p>
        </w:tc>
        <w:tc>
          <w:tcPr>
            <w:tcW w:w="600" w:type="dxa"/>
          </w:tcPr>
          <w:p w14:paraId="369DB1D3" w14:textId="77777777" w:rsidR="00B50050" w:rsidRDefault="00B50050" w:rsidP="0088127C">
            <w:pPr>
              <w:pStyle w:val="OtherTableBody"/>
            </w:pPr>
            <w:r>
              <w:t>0255</w:t>
            </w:r>
          </w:p>
        </w:tc>
        <w:tc>
          <w:tcPr>
            <w:tcW w:w="2600" w:type="dxa"/>
          </w:tcPr>
          <w:p w14:paraId="5ABBC591" w14:textId="77777777" w:rsidR="00B50050" w:rsidRDefault="00B50050" w:rsidP="0088127C">
            <w:pPr>
              <w:pStyle w:val="OtherTableBody"/>
            </w:pPr>
          </w:p>
        </w:tc>
        <w:tc>
          <w:tcPr>
            <w:tcW w:w="1400" w:type="dxa"/>
          </w:tcPr>
          <w:p w14:paraId="70972450" w14:textId="77777777" w:rsidR="00B50050" w:rsidRDefault="00B50050" w:rsidP="0088127C">
            <w:pPr>
              <w:pStyle w:val="OtherTableBody"/>
            </w:pPr>
            <w:r>
              <w:t>24H</w:t>
            </w:r>
          </w:p>
        </w:tc>
        <w:tc>
          <w:tcPr>
            <w:tcW w:w="4200" w:type="dxa"/>
          </w:tcPr>
          <w:p w14:paraId="71590CB1" w14:textId="77777777" w:rsidR="00B50050" w:rsidRDefault="00B50050" w:rsidP="0088127C">
            <w:pPr>
              <w:pStyle w:val="OtherTableBody"/>
            </w:pPr>
            <w:r>
              <w:t>24 hours</w:t>
            </w:r>
          </w:p>
        </w:tc>
      </w:tr>
      <w:tr w:rsidR="00B50050" w14:paraId="3E1F942A" w14:textId="77777777" w:rsidTr="00195548">
        <w:tc>
          <w:tcPr>
            <w:tcW w:w="600" w:type="dxa"/>
          </w:tcPr>
          <w:p w14:paraId="057CD3C1" w14:textId="77777777" w:rsidR="00B50050" w:rsidRDefault="00B50050" w:rsidP="0088127C">
            <w:pPr>
              <w:pStyle w:val="OtherTableBody"/>
            </w:pPr>
          </w:p>
        </w:tc>
        <w:tc>
          <w:tcPr>
            <w:tcW w:w="600" w:type="dxa"/>
          </w:tcPr>
          <w:p w14:paraId="20D44937" w14:textId="77777777" w:rsidR="00B50050" w:rsidRDefault="00B50050" w:rsidP="0088127C">
            <w:pPr>
              <w:pStyle w:val="OtherTableBody"/>
            </w:pPr>
            <w:r>
              <w:t>0255</w:t>
            </w:r>
          </w:p>
        </w:tc>
        <w:tc>
          <w:tcPr>
            <w:tcW w:w="2600" w:type="dxa"/>
          </w:tcPr>
          <w:p w14:paraId="0B098A60" w14:textId="77777777" w:rsidR="00B50050" w:rsidRDefault="00B50050" w:rsidP="0088127C">
            <w:pPr>
              <w:pStyle w:val="OtherTableBody"/>
            </w:pPr>
          </w:p>
        </w:tc>
        <w:tc>
          <w:tcPr>
            <w:tcW w:w="1400" w:type="dxa"/>
          </w:tcPr>
          <w:p w14:paraId="080E4BCC" w14:textId="77777777" w:rsidR="00B50050" w:rsidRDefault="00B50050" w:rsidP="0088127C">
            <w:pPr>
              <w:pStyle w:val="OtherTableBody"/>
            </w:pPr>
            <w:r>
              <w:t>2D</w:t>
            </w:r>
          </w:p>
        </w:tc>
        <w:tc>
          <w:tcPr>
            <w:tcW w:w="4200" w:type="dxa"/>
          </w:tcPr>
          <w:p w14:paraId="277E94CF" w14:textId="77777777" w:rsidR="00B50050" w:rsidRDefault="00B50050" w:rsidP="0088127C">
            <w:pPr>
              <w:pStyle w:val="OtherTableBody"/>
            </w:pPr>
            <w:r>
              <w:t>2 days</w:t>
            </w:r>
          </w:p>
        </w:tc>
      </w:tr>
      <w:tr w:rsidR="00B50050" w14:paraId="2AACA9E1" w14:textId="77777777" w:rsidTr="00195548">
        <w:tc>
          <w:tcPr>
            <w:tcW w:w="600" w:type="dxa"/>
          </w:tcPr>
          <w:p w14:paraId="5C83F1F9" w14:textId="77777777" w:rsidR="00B50050" w:rsidRDefault="00B50050" w:rsidP="0088127C">
            <w:pPr>
              <w:pStyle w:val="OtherTableBody"/>
            </w:pPr>
          </w:p>
        </w:tc>
        <w:tc>
          <w:tcPr>
            <w:tcW w:w="600" w:type="dxa"/>
          </w:tcPr>
          <w:p w14:paraId="4CE6D664" w14:textId="77777777" w:rsidR="00B50050" w:rsidRDefault="00B50050" w:rsidP="0088127C">
            <w:pPr>
              <w:pStyle w:val="OtherTableBody"/>
            </w:pPr>
            <w:r>
              <w:t>0255</w:t>
            </w:r>
          </w:p>
        </w:tc>
        <w:tc>
          <w:tcPr>
            <w:tcW w:w="2600" w:type="dxa"/>
          </w:tcPr>
          <w:p w14:paraId="4EBB9A9C" w14:textId="77777777" w:rsidR="00B50050" w:rsidRDefault="00B50050" w:rsidP="0088127C">
            <w:pPr>
              <w:pStyle w:val="OtherTableBody"/>
            </w:pPr>
          </w:p>
        </w:tc>
        <w:tc>
          <w:tcPr>
            <w:tcW w:w="1400" w:type="dxa"/>
          </w:tcPr>
          <w:p w14:paraId="0E273C2D" w14:textId="77777777" w:rsidR="00B50050" w:rsidRDefault="00B50050" w:rsidP="0088127C">
            <w:pPr>
              <w:pStyle w:val="OtherTableBody"/>
            </w:pPr>
            <w:r>
              <w:t>2H</w:t>
            </w:r>
          </w:p>
        </w:tc>
        <w:tc>
          <w:tcPr>
            <w:tcW w:w="4200" w:type="dxa"/>
          </w:tcPr>
          <w:p w14:paraId="123C343C" w14:textId="77777777" w:rsidR="00B50050" w:rsidRDefault="00B50050" w:rsidP="0088127C">
            <w:pPr>
              <w:pStyle w:val="OtherTableBody"/>
            </w:pPr>
            <w:r>
              <w:t>2 hours</w:t>
            </w:r>
          </w:p>
        </w:tc>
      </w:tr>
      <w:tr w:rsidR="00B50050" w14:paraId="0AE55074" w14:textId="77777777" w:rsidTr="00195548">
        <w:tc>
          <w:tcPr>
            <w:tcW w:w="600" w:type="dxa"/>
          </w:tcPr>
          <w:p w14:paraId="3CFDEC8A" w14:textId="77777777" w:rsidR="00B50050" w:rsidRDefault="00B50050" w:rsidP="0088127C">
            <w:pPr>
              <w:pStyle w:val="OtherTableBody"/>
            </w:pPr>
          </w:p>
        </w:tc>
        <w:tc>
          <w:tcPr>
            <w:tcW w:w="600" w:type="dxa"/>
          </w:tcPr>
          <w:p w14:paraId="74682EC4" w14:textId="77777777" w:rsidR="00B50050" w:rsidRDefault="00B50050" w:rsidP="0088127C">
            <w:pPr>
              <w:pStyle w:val="OtherTableBody"/>
            </w:pPr>
            <w:r>
              <w:t>0255</w:t>
            </w:r>
          </w:p>
        </w:tc>
        <w:tc>
          <w:tcPr>
            <w:tcW w:w="2600" w:type="dxa"/>
          </w:tcPr>
          <w:p w14:paraId="5BD6FDBA" w14:textId="77777777" w:rsidR="00B50050" w:rsidRDefault="00B50050" w:rsidP="0088127C">
            <w:pPr>
              <w:pStyle w:val="OtherTableBody"/>
            </w:pPr>
          </w:p>
        </w:tc>
        <w:tc>
          <w:tcPr>
            <w:tcW w:w="1400" w:type="dxa"/>
          </w:tcPr>
          <w:p w14:paraId="61D0B165" w14:textId="77777777" w:rsidR="00B50050" w:rsidRDefault="00B50050" w:rsidP="0088127C">
            <w:pPr>
              <w:pStyle w:val="OtherTableBody"/>
            </w:pPr>
            <w:r>
              <w:t>2L</w:t>
            </w:r>
          </w:p>
        </w:tc>
        <w:tc>
          <w:tcPr>
            <w:tcW w:w="4200" w:type="dxa"/>
          </w:tcPr>
          <w:p w14:paraId="1E324DF4" w14:textId="77777777" w:rsidR="00B50050" w:rsidRDefault="00B50050" w:rsidP="0088127C">
            <w:pPr>
              <w:pStyle w:val="OtherTableBody"/>
            </w:pPr>
            <w:r>
              <w:t>2 months</w:t>
            </w:r>
          </w:p>
        </w:tc>
      </w:tr>
      <w:tr w:rsidR="00B50050" w14:paraId="0DEADBF6" w14:textId="77777777" w:rsidTr="00195548">
        <w:tc>
          <w:tcPr>
            <w:tcW w:w="600" w:type="dxa"/>
          </w:tcPr>
          <w:p w14:paraId="1A4C1835" w14:textId="77777777" w:rsidR="00B50050" w:rsidRDefault="00B50050" w:rsidP="0088127C">
            <w:pPr>
              <w:pStyle w:val="OtherTableBody"/>
            </w:pPr>
          </w:p>
        </w:tc>
        <w:tc>
          <w:tcPr>
            <w:tcW w:w="600" w:type="dxa"/>
          </w:tcPr>
          <w:p w14:paraId="74496737" w14:textId="77777777" w:rsidR="00B50050" w:rsidRDefault="00B50050" w:rsidP="0088127C">
            <w:pPr>
              <w:pStyle w:val="OtherTableBody"/>
            </w:pPr>
            <w:r>
              <w:t>0255</w:t>
            </w:r>
          </w:p>
        </w:tc>
        <w:tc>
          <w:tcPr>
            <w:tcW w:w="2600" w:type="dxa"/>
          </w:tcPr>
          <w:p w14:paraId="3F09B180" w14:textId="77777777" w:rsidR="00B50050" w:rsidRDefault="00B50050" w:rsidP="0088127C">
            <w:pPr>
              <w:pStyle w:val="OtherTableBody"/>
            </w:pPr>
          </w:p>
        </w:tc>
        <w:tc>
          <w:tcPr>
            <w:tcW w:w="1400" w:type="dxa"/>
          </w:tcPr>
          <w:p w14:paraId="71EB538A" w14:textId="77777777" w:rsidR="00B50050" w:rsidRDefault="00B50050" w:rsidP="0088127C">
            <w:pPr>
              <w:pStyle w:val="OtherTableBody"/>
            </w:pPr>
            <w:r>
              <w:t>2W</w:t>
            </w:r>
          </w:p>
        </w:tc>
        <w:tc>
          <w:tcPr>
            <w:tcW w:w="4200" w:type="dxa"/>
          </w:tcPr>
          <w:p w14:paraId="6BF0BF61" w14:textId="77777777" w:rsidR="00B50050" w:rsidRDefault="00B50050" w:rsidP="0088127C">
            <w:pPr>
              <w:pStyle w:val="OtherTableBody"/>
            </w:pPr>
            <w:r>
              <w:t>2 weeks</w:t>
            </w:r>
          </w:p>
        </w:tc>
      </w:tr>
      <w:tr w:rsidR="00B50050" w14:paraId="4D261035" w14:textId="77777777" w:rsidTr="00195548">
        <w:tc>
          <w:tcPr>
            <w:tcW w:w="600" w:type="dxa"/>
          </w:tcPr>
          <w:p w14:paraId="06051941" w14:textId="77777777" w:rsidR="00B50050" w:rsidRDefault="00B50050" w:rsidP="0088127C">
            <w:pPr>
              <w:pStyle w:val="OtherTableBody"/>
            </w:pPr>
          </w:p>
        </w:tc>
        <w:tc>
          <w:tcPr>
            <w:tcW w:w="600" w:type="dxa"/>
          </w:tcPr>
          <w:p w14:paraId="0CA67E86" w14:textId="77777777" w:rsidR="00B50050" w:rsidRDefault="00B50050" w:rsidP="0088127C">
            <w:pPr>
              <w:pStyle w:val="OtherTableBody"/>
            </w:pPr>
            <w:r>
              <w:t>0255</w:t>
            </w:r>
          </w:p>
        </w:tc>
        <w:tc>
          <w:tcPr>
            <w:tcW w:w="2600" w:type="dxa"/>
          </w:tcPr>
          <w:p w14:paraId="6A509F16" w14:textId="77777777" w:rsidR="00B50050" w:rsidRDefault="00B50050" w:rsidP="0088127C">
            <w:pPr>
              <w:pStyle w:val="OtherTableBody"/>
            </w:pPr>
          </w:p>
        </w:tc>
        <w:tc>
          <w:tcPr>
            <w:tcW w:w="1400" w:type="dxa"/>
          </w:tcPr>
          <w:p w14:paraId="31F408FA" w14:textId="77777777" w:rsidR="00B50050" w:rsidRDefault="00B50050" w:rsidP="0088127C">
            <w:pPr>
              <w:pStyle w:val="OtherTableBody"/>
            </w:pPr>
            <w:r>
              <w:t>30M</w:t>
            </w:r>
          </w:p>
        </w:tc>
        <w:tc>
          <w:tcPr>
            <w:tcW w:w="4200" w:type="dxa"/>
          </w:tcPr>
          <w:p w14:paraId="7A092D91" w14:textId="77777777" w:rsidR="00B50050" w:rsidRDefault="00B50050" w:rsidP="0088127C">
            <w:pPr>
              <w:pStyle w:val="OtherTableBody"/>
            </w:pPr>
            <w:r>
              <w:t>30 minutes</w:t>
            </w:r>
          </w:p>
        </w:tc>
      </w:tr>
      <w:tr w:rsidR="00B50050" w14:paraId="466A8776" w14:textId="77777777" w:rsidTr="00195548">
        <w:tc>
          <w:tcPr>
            <w:tcW w:w="600" w:type="dxa"/>
          </w:tcPr>
          <w:p w14:paraId="484896E6" w14:textId="77777777" w:rsidR="00B50050" w:rsidRDefault="00B50050" w:rsidP="0088127C">
            <w:pPr>
              <w:pStyle w:val="OtherTableBody"/>
            </w:pPr>
          </w:p>
        </w:tc>
        <w:tc>
          <w:tcPr>
            <w:tcW w:w="600" w:type="dxa"/>
          </w:tcPr>
          <w:p w14:paraId="23D1C0A3" w14:textId="77777777" w:rsidR="00B50050" w:rsidRDefault="00B50050" w:rsidP="0088127C">
            <w:pPr>
              <w:pStyle w:val="OtherTableBody"/>
            </w:pPr>
            <w:r>
              <w:t>0255</w:t>
            </w:r>
          </w:p>
        </w:tc>
        <w:tc>
          <w:tcPr>
            <w:tcW w:w="2600" w:type="dxa"/>
          </w:tcPr>
          <w:p w14:paraId="40D7E0D7" w14:textId="77777777" w:rsidR="00B50050" w:rsidRDefault="00B50050" w:rsidP="0088127C">
            <w:pPr>
              <w:pStyle w:val="OtherTableBody"/>
            </w:pPr>
          </w:p>
        </w:tc>
        <w:tc>
          <w:tcPr>
            <w:tcW w:w="1400" w:type="dxa"/>
          </w:tcPr>
          <w:p w14:paraId="34D977B7" w14:textId="77777777" w:rsidR="00B50050" w:rsidRDefault="00B50050" w:rsidP="0088127C">
            <w:pPr>
              <w:pStyle w:val="OtherTableBody"/>
            </w:pPr>
            <w:r>
              <w:t>3D</w:t>
            </w:r>
          </w:p>
        </w:tc>
        <w:tc>
          <w:tcPr>
            <w:tcW w:w="4200" w:type="dxa"/>
          </w:tcPr>
          <w:p w14:paraId="15D278A1" w14:textId="77777777" w:rsidR="00B50050" w:rsidRDefault="00B50050" w:rsidP="0088127C">
            <w:pPr>
              <w:pStyle w:val="OtherTableBody"/>
            </w:pPr>
            <w:r>
              <w:t>3 days</w:t>
            </w:r>
          </w:p>
        </w:tc>
      </w:tr>
      <w:tr w:rsidR="00B50050" w14:paraId="6202BC0D" w14:textId="77777777" w:rsidTr="00195548">
        <w:tc>
          <w:tcPr>
            <w:tcW w:w="600" w:type="dxa"/>
          </w:tcPr>
          <w:p w14:paraId="7FDBA4F0" w14:textId="77777777" w:rsidR="00B50050" w:rsidRDefault="00B50050" w:rsidP="0088127C">
            <w:pPr>
              <w:pStyle w:val="OtherTableBody"/>
            </w:pPr>
          </w:p>
        </w:tc>
        <w:tc>
          <w:tcPr>
            <w:tcW w:w="600" w:type="dxa"/>
          </w:tcPr>
          <w:p w14:paraId="28537AAF" w14:textId="77777777" w:rsidR="00B50050" w:rsidRDefault="00B50050" w:rsidP="0088127C">
            <w:pPr>
              <w:pStyle w:val="OtherTableBody"/>
            </w:pPr>
            <w:r>
              <w:t>0255</w:t>
            </w:r>
          </w:p>
        </w:tc>
        <w:tc>
          <w:tcPr>
            <w:tcW w:w="2600" w:type="dxa"/>
          </w:tcPr>
          <w:p w14:paraId="259649D7" w14:textId="77777777" w:rsidR="00B50050" w:rsidRDefault="00B50050" w:rsidP="0088127C">
            <w:pPr>
              <w:pStyle w:val="OtherTableBody"/>
            </w:pPr>
          </w:p>
        </w:tc>
        <w:tc>
          <w:tcPr>
            <w:tcW w:w="1400" w:type="dxa"/>
          </w:tcPr>
          <w:p w14:paraId="119B94C6" w14:textId="77777777" w:rsidR="00B50050" w:rsidRDefault="00B50050" w:rsidP="0088127C">
            <w:pPr>
              <w:pStyle w:val="OtherTableBody"/>
            </w:pPr>
            <w:r>
              <w:t>3H</w:t>
            </w:r>
          </w:p>
        </w:tc>
        <w:tc>
          <w:tcPr>
            <w:tcW w:w="4200" w:type="dxa"/>
          </w:tcPr>
          <w:p w14:paraId="18A73757" w14:textId="77777777" w:rsidR="00B50050" w:rsidRDefault="00B50050" w:rsidP="0088127C">
            <w:pPr>
              <w:pStyle w:val="OtherTableBody"/>
            </w:pPr>
            <w:r>
              <w:t>3 hours</w:t>
            </w:r>
          </w:p>
        </w:tc>
      </w:tr>
      <w:tr w:rsidR="00B50050" w14:paraId="4DDCDA7B" w14:textId="77777777" w:rsidTr="00195548">
        <w:tc>
          <w:tcPr>
            <w:tcW w:w="600" w:type="dxa"/>
          </w:tcPr>
          <w:p w14:paraId="1DF52873" w14:textId="77777777" w:rsidR="00B50050" w:rsidRDefault="00B50050" w:rsidP="0088127C">
            <w:pPr>
              <w:pStyle w:val="OtherTableBody"/>
            </w:pPr>
          </w:p>
        </w:tc>
        <w:tc>
          <w:tcPr>
            <w:tcW w:w="600" w:type="dxa"/>
          </w:tcPr>
          <w:p w14:paraId="611D8291" w14:textId="77777777" w:rsidR="00B50050" w:rsidRDefault="00B50050" w:rsidP="0088127C">
            <w:pPr>
              <w:pStyle w:val="OtherTableBody"/>
            </w:pPr>
            <w:r>
              <w:t>0255</w:t>
            </w:r>
          </w:p>
        </w:tc>
        <w:tc>
          <w:tcPr>
            <w:tcW w:w="2600" w:type="dxa"/>
          </w:tcPr>
          <w:p w14:paraId="4426D6C2" w14:textId="77777777" w:rsidR="00B50050" w:rsidRDefault="00B50050" w:rsidP="0088127C">
            <w:pPr>
              <w:pStyle w:val="OtherTableBody"/>
            </w:pPr>
          </w:p>
        </w:tc>
        <w:tc>
          <w:tcPr>
            <w:tcW w:w="1400" w:type="dxa"/>
          </w:tcPr>
          <w:p w14:paraId="2109A167" w14:textId="77777777" w:rsidR="00B50050" w:rsidRDefault="00B50050" w:rsidP="0088127C">
            <w:pPr>
              <w:pStyle w:val="OtherTableBody"/>
            </w:pPr>
            <w:r>
              <w:t>3L</w:t>
            </w:r>
          </w:p>
        </w:tc>
        <w:tc>
          <w:tcPr>
            <w:tcW w:w="4200" w:type="dxa"/>
          </w:tcPr>
          <w:p w14:paraId="0981A67E" w14:textId="77777777" w:rsidR="00B50050" w:rsidRDefault="00B50050" w:rsidP="0088127C">
            <w:pPr>
              <w:pStyle w:val="OtherTableBody"/>
            </w:pPr>
            <w:r>
              <w:t>3 months</w:t>
            </w:r>
          </w:p>
        </w:tc>
      </w:tr>
      <w:tr w:rsidR="00B50050" w14:paraId="7D13D150" w14:textId="77777777" w:rsidTr="00195548">
        <w:tc>
          <w:tcPr>
            <w:tcW w:w="600" w:type="dxa"/>
          </w:tcPr>
          <w:p w14:paraId="2CB68F0E" w14:textId="77777777" w:rsidR="00B50050" w:rsidRDefault="00B50050" w:rsidP="0088127C">
            <w:pPr>
              <w:pStyle w:val="OtherTableBody"/>
            </w:pPr>
          </w:p>
        </w:tc>
        <w:tc>
          <w:tcPr>
            <w:tcW w:w="600" w:type="dxa"/>
          </w:tcPr>
          <w:p w14:paraId="729AD4EA" w14:textId="77777777" w:rsidR="00B50050" w:rsidRDefault="00B50050" w:rsidP="0088127C">
            <w:pPr>
              <w:pStyle w:val="OtherTableBody"/>
            </w:pPr>
            <w:r>
              <w:t>0255</w:t>
            </w:r>
          </w:p>
        </w:tc>
        <w:tc>
          <w:tcPr>
            <w:tcW w:w="2600" w:type="dxa"/>
          </w:tcPr>
          <w:p w14:paraId="38E70421" w14:textId="77777777" w:rsidR="00B50050" w:rsidRDefault="00B50050" w:rsidP="0088127C">
            <w:pPr>
              <w:pStyle w:val="OtherTableBody"/>
            </w:pPr>
          </w:p>
        </w:tc>
        <w:tc>
          <w:tcPr>
            <w:tcW w:w="1400" w:type="dxa"/>
          </w:tcPr>
          <w:p w14:paraId="119627DA" w14:textId="77777777" w:rsidR="00B50050" w:rsidRDefault="00B50050" w:rsidP="0088127C">
            <w:pPr>
              <w:pStyle w:val="OtherTableBody"/>
            </w:pPr>
            <w:r>
              <w:t>3W</w:t>
            </w:r>
          </w:p>
        </w:tc>
        <w:tc>
          <w:tcPr>
            <w:tcW w:w="4200" w:type="dxa"/>
          </w:tcPr>
          <w:p w14:paraId="4883A312" w14:textId="77777777" w:rsidR="00B50050" w:rsidRDefault="00B50050" w:rsidP="0088127C">
            <w:pPr>
              <w:pStyle w:val="OtherTableBody"/>
            </w:pPr>
            <w:r>
              <w:t>3 weeks</w:t>
            </w:r>
          </w:p>
        </w:tc>
      </w:tr>
      <w:tr w:rsidR="00B50050" w14:paraId="1D8B438B" w14:textId="77777777" w:rsidTr="00195548">
        <w:tc>
          <w:tcPr>
            <w:tcW w:w="600" w:type="dxa"/>
          </w:tcPr>
          <w:p w14:paraId="7C51D9DA" w14:textId="77777777" w:rsidR="00B50050" w:rsidRDefault="00B50050" w:rsidP="0088127C">
            <w:pPr>
              <w:pStyle w:val="OtherTableBody"/>
            </w:pPr>
          </w:p>
        </w:tc>
        <w:tc>
          <w:tcPr>
            <w:tcW w:w="600" w:type="dxa"/>
          </w:tcPr>
          <w:p w14:paraId="6B1F80B2" w14:textId="77777777" w:rsidR="00B50050" w:rsidRDefault="00B50050" w:rsidP="0088127C">
            <w:pPr>
              <w:pStyle w:val="OtherTableBody"/>
            </w:pPr>
            <w:r>
              <w:t>0255</w:t>
            </w:r>
          </w:p>
        </w:tc>
        <w:tc>
          <w:tcPr>
            <w:tcW w:w="2600" w:type="dxa"/>
          </w:tcPr>
          <w:p w14:paraId="32991A49" w14:textId="77777777" w:rsidR="00B50050" w:rsidRDefault="00B50050" w:rsidP="0088127C">
            <w:pPr>
              <w:pStyle w:val="OtherTableBody"/>
            </w:pPr>
          </w:p>
        </w:tc>
        <w:tc>
          <w:tcPr>
            <w:tcW w:w="1400" w:type="dxa"/>
          </w:tcPr>
          <w:p w14:paraId="36923278" w14:textId="77777777" w:rsidR="00B50050" w:rsidRDefault="00B50050" w:rsidP="0088127C">
            <w:pPr>
              <w:pStyle w:val="OtherTableBody"/>
            </w:pPr>
            <w:r>
              <w:t>4D</w:t>
            </w:r>
          </w:p>
        </w:tc>
        <w:tc>
          <w:tcPr>
            <w:tcW w:w="4200" w:type="dxa"/>
          </w:tcPr>
          <w:p w14:paraId="21A6F82B" w14:textId="77777777" w:rsidR="00B50050" w:rsidRDefault="00B50050" w:rsidP="0088127C">
            <w:pPr>
              <w:pStyle w:val="OtherTableBody"/>
            </w:pPr>
            <w:r>
              <w:t>4 days</w:t>
            </w:r>
          </w:p>
        </w:tc>
      </w:tr>
      <w:tr w:rsidR="00B50050" w14:paraId="5FBD434B" w14:textId="77777777" w:rsidTr="00195548">
        <w:tc>
          <w:tcPr>
            <w:tcW w:w="600" w:type="dxa"/>
          </w:tcPr>
          <w:p w14:paraId="02AAEEA3" w14:textId="77777777" w:rsidR="00B50050" w:rsidRDefault="00B50050" w:rsidP="0088127C">
            <w:pPr>
              <w:pStyle w:val="OtherTableBody"/>
            </w:pPr>
          </w:p>
        </w:tc>
        <w:tc>
          <w:tcPr>
            <w:tcW w:w="600" w:type="dxa"/>
          </w:tcPr>
          <w:p w14:paraId="72918D19" w14:textId="77777777" w:rsidR="00B50050" w:rsidRDefault="00B50050" w:rsidP="0088127C">
            <w:pPr>
              <w:pStyle w:val="OtherTableBody"/>
            </w:pPr>
            <w:r>
              <w:t>0255</w:t>
            </w:r>
          </w:p>
        </w:tc>
        <w:tc>
          <w:tcPr>
            <w:tcW w:w="2600" w:type="dxa"/>
          </w:tcPr>
          <w:p w14:paraId="54DEE687" w14:textId="77777777" w:rsidR="00B50050" w:rsidRDefault="00B50050" w:rsidP="0088127C">
            <w:pPr>
              <w:pStyle w:val="OtherTableBody"/>
            </w:pPr>
          </w:p>
        </w:tc>
        <w:tc>
          <w:tcPr>
            <w:tcW w:w="1400" w:type="dxa"/>
          </w:tcPr>
          <w:p w14:paraId="063EAFEC" w14:textId="77777777" w:rsidR="00B50050" w:rsidRDefault="00B50050" w:rsidP="0088127C">
            <w:pPr>
              <w:pStyle w:val="OtherTableBody"/>
            </w:pPr>
            <w:r>
              <w:t>4H</w:t>
            </w:r>
          </w:p>
        </w:tc>
        <w:tc>
          <w:tcPr>
            <w:tcW w:w="4200" w:type="dxa"/>
          </w:tcPr>
          <w:p w14:paraId="2DEFB346" w14:textId="77777777" w:rsidR="00B50050" w:rsidRDefault="00B50050" w:rsidP="0088127C">
            <w:pPr>
              <w:pStyle w:val="OtherTableBody"/>
            </w:pPr>
            <w:r>
              <w:t>4 hours</w:t>
            </w:r>
          </w:p>
        </w:tc>
      </w:tr>
      <w:tr w:rsidR="00B50050" w14:paraId="3429AF58" w14:textId="77777777" w:rsidTr="00195548">
        <w:tc>
          <w:tcPr>
            <w:tcW w:w="600" w:type="dxa"/>
          </w:tcPr>
          <w:p w14:paraId="7ACB7D4B" w14:textId="77777777" w:rsidR="00B50050" w:rsidRDefault="00B50050" w:rsidP="0088127C">
            <w:pPr>
              <w:pStyle w:val="OtherTableBody"/>
            </w:pPr>
          </w:p>
        </w:tc>
        <w:tc>
          <w:tcPr>
            <w:tcW w:w="600" w:type="dxa"/>
          </w:tcPr>
          <w:p w14:paraId="6B929969" w14:textId="77777777" w:rsidR="00B50050" w:rsidRDefault="00B50050" w:rsidP="0088127C">
            <w:pPr>
              <w:pStyle w:val="OtherTableBody"/>
            </w:pPr>
            <w:r>
              <w:t>0255</w:t>
            </w:r>
          </w:p>
        </w:tc>
        <w:tc>
          <w:tcPr>
            <w:tcW w:w="2600" w:type="dxa"/>
          </w:tcPr>
          <w:p w14:paraId="72143206" w14:textId="77777777" w:rsidR="00B50050" w:rsidRDefault="00B50050" w:rsidP="0088127C">
            <w:pPr>
              <w:pStyle w:val="OtherTableBody"/>
            </w:pPr>
          </w:p>
        </w:tc>
        <w:tc>
          <w:tcPr>
            <w:tcW w:w="1400" w:type="dxa"/>
          </w:tcPr>
          <w:p w14:paraId="0BD00B24" w14:textId="77777777" w:rsidR="00B50050" w:rsidRDefault="00B50050" w:rsidP="0088127C">
            <w:pPr>
              <w:pStyle w:val="OtherTableBody"/>
            </w:pPr>
            <w:r>
              <w:t>4W</w:t>
            </w:r>
          </w:p>
        </w:tc>
        <w:tc>
          <w:tcPr>
            <w:tcW w:w="4200" w:type="dxa"/>
          </w:tcPr>
          <w:p w14:paraId="47481A67" w14:textId="77777777" w:rsidR="00B50050" w:rsidRDefault="00B50050" w:rsidP="0088127C">
            <w:pPr>
              <w:pStyle w:val="OtherTableBody"/>
            </w:pPr>
            <w:r>
              <w:t>4 weeks</w:t>
            </w:r>
          </w:p>
        </w:tc>
      </w:tr>
      <w:tr w:rsidR="00B50050" w14:paraId="1B729922" w14:textId="77777777" w:rsidTr="00195548">
        <w:tc>
          <w:tcPr>
            <w:tcW w:w="600" w:type="dxa"/>
          </w:tcPr>
          <w:p w14:paraId="3E389936" w14:textId="77777777" w:rsidR="00B50050" w:rsidRDefault="00B50050" w:rsidP="0088127C">
            <w:pPr>
              <w:pStyle w:val="OtherTableBody"/>
            </w:pPr>
          </w:p>
        </w:tc>
        <w:tc>
          <w:tcPr>
            <w:tcW w:w="600" w:type="dxa"/>
          </w:tcPr>
          <w:p w14:paraId="1C5A8915" w14:textId="77777777" w:rsidR="00B50050" w:rsidRDefault="00B50050" w:rsidP="0088127C">
            <w:pPr>
              <w:pStyle w:val="OtherTableBody"/>
            </w:pPr>
            <w:r>
              <w:t>0255</w:t>
            </w:r>
          </w:p>
        </w:tc>
        <w:tc>
          <w:tcPr>
            <w:tcW w:w="2600" w:type="dxa"/>
          </w:tcPr>
          <w:p w14:paraId="5849A3A6" w14:textId="77777777" w:rsidR="00B50050" w:rsidRDefault="00B50050" w:rsidP="0088127C">
            <w:pPr>
              <w:pStyle w:val="OtherTableBody"/>
            </w:pPr>
          </w:p>
        </w:tc>
        <w:tc>
          <w:tcPr>
            <w:tcW w:w="1400" w:type="dxa"/>
          </w:tcPr>
          <w:p w14:paraId="1C17F9EA" w14:textId="77777777" w:rsidR="00B50050" w:rsidRDefault="00B50050" w:rsidP="0088127C">
            <w:pPr>
              <w:pStyle w:val="OtherTableBody"/>
            </w:pPr>
            <w:r>
              <w:t>5D</w:t>
            </w:r>
          </w:p>
        </w:tc>
        <w:tc>
          <w:tcPr>
            <w:tcW w:w="4200" w:type="dxa"/>
          </w:tcPr>
          <w:p w14:paraId="5EDB3AFB" w14:textId="77777777" w:rsidR="00B50050" w:rsidRDefault="00B50050" w:rsidP="0088127C">
            <w:pPr>
              <w:pStyle w:val="OtherTableBody"/>
            </w:pPr>
            <w:r>
              <w:t>5 days</w:t>
            </w:r>
          </w:p>
        </w:tc>
      </w:tr>
      <w:tr w:rsidR="00B50050" w14:paraId="3FE2AB0A" w14:textId="77777777" w:rsidTr="00195548">
        <w:tc>
          <w:tcPr>
            <w:tcW w:w="600" w:type="dxa"/>
          </w:tcPr>
          <w:p w14:paraId="1669810D" w14:textId="77777777" w:rsidR="00B50050" w:rsidRDefault="00B50050" w:rsidP="0088127C">
            <w:pPr>
              <w:pStyle w:val="OtherTableBody"/>
            </w:pPr>
          </w:p>
        </w:tc>
        <w:tc>
          <w:tcPr>
            <w:tcW w:w="600" w:type="dxa"/>
          </w:tcPr>
          <w:p w14:paraId="68887F13" w14:textId="77777777" w:rsidR="00B50050" w:rsidRDefault="00B50050" w:rsidP="0088127C">
            <w:pPr>
              <w:pStyle w:val="OtherTableBody"/>
            </w:pPr>
            <w:r>
              <w:t>0255</w:t>
            </w:r>
          </w:p>
        </w:tc>
        <w:tc>
          <w:tcPr>
            <w:tcW w:w="2600" w:type="dxa"/>
          </w:tcPr>
          <w:p w14:paraId="577FF450" w14:textId="77777777" w:rsidR="00B50050" w:rsidRDefault="00B50050" w:rsidP="0088127C">
            <w:pPr>
              <w:pStyle w:val="OtherTableBody"/>
            </w:pPr>
          </w:p>
        </w:tc>
        <w:tc>
          <w:tcPr>
            <w:tcW w:w="1400" w:type="dxa"/>
          </w:tcPr>
          <w:p w14:paraId="62CC76EE" w14:textId="77777777" w:rsidR="00B50050" w:rsidRDefault="00B50050" w:rsidP="0088127C">
            <w:pPr>
              <w:pStyle w:val="OtherTableBody"/>
            </w:pPr>
            <w:r>
              <w:t>5H</w:t>
            </w:r>
          </w:p>
        </w:tc>
        <w:tc>
          <w:tcPr>
            <w:tcW w:w="4200" w:type="dxa"/>
          </w:tcPr>
          <w:p w14:paraId="58FB6871" w14:textId="77777777" w:rsidR="00B50050" w:rsidRDefault="00B50050" w:rsidP="0088127C">
            <w:pPr>
              <w:pStyle w:val="OtherTableBody"/>
            </w:pPr>
            <w:r>
              <w:t>5 hours</w:t>
            </w:r>
          </w:p>
        </w:tc>
      </w:tr>
      <w:tr w:rsidR="00B50050" w14:paraId="470304D2" w14:textId="77777777" w:rsidTr="00195548">
        <w:tc>
          <w:tcPr>
            <w:tcW w:w="600" w:type="dxa"/>
          </w:tcPr>
          <w:p w14:paraId="75C87F5D" w14:textId="77777777" w:rsidR="00B50050" w:rsidRDefault="00B50050" w:rsidP="0088127C">
            <w:pPr>
              <w:pStyle w:val="OtherTableBody"/>
            </w:pPr>
          </w:p>
        </w:tc>
        <w:tc>
          <w:tcPr>
            <w:tcW w:w="600" w:type="dxa"/>
          </w:tcPr>
          <w:p w14:paraId="27CAFFBC" w14:textId="77777777" w:rsidR="00B50050" w:rsidRDefault="00B50050" w:rsidP="0088127C">
            <w:pPr>
              <w:pStyle w:val="OtherTableBody"/>
            </w:pPr>
            <w:r>
              <w:t>0255</w:t>
            </w:r>
          </w:p>
        </w:tc>
        <w:tc>
          <w:tcPr>
            <w:tcW w:w="2600" w:type="dxa"/>
          </w:tcPr>
          <w:p w14:paraId="31C186F8" w14:textId="77777777" w:rsidR="00B50050" w:rsidRDefault="00B50050" w:rsidP="0088127C">
            <w:pPr>
              <w:pStyle w:val="OtherTableBody"/>
            </w:pPr>
          </w:p>
        </w:tc>
        <w:tc>
          <w:tcPr>
            <w:tcW w:w="1400" w:type="dxa"/>
          </w:tcPr>
          <w:p w14:paraId="6863B05B" w14:textId="77777777" w:rsidR="00B50050" w:rsidRDefault="00B50050" w:rsidP="0088127C">
            <w:pPr>
              <w:pStyle w:val="OtherTableBody"/>
            </w:pPr>
            <w:r>
              <w:t>6D</w:t>
            </w:r>
          </w:p>
        </w:tc>
        <w:tc>
          <w:tcPr>
            <w:tcW w:w="4200" w:type="dxa"/>
          </w:tcPr>
          <w:p w14:paraId="53719236" w14:textId="77777777" w:rsidR="00B50050" w:rsidRDefault="00B50050" w:rsidP="0088127C">
            <w:pPr>
              <w:pStyle w:val="OtherTableBody"/>
            </w:pPr>
            <w:r>
              <w:t>6 days</w:t>
            </w:r>
          </w:p>
        </w:tc>
      </w:tr>
      <w:tr w:rsidR="00B50050" w14:paraId="005779FC" w14:textId="77777777" w:rsidTr="00195548">
        <w:tc>
          <w:tcPr>
            <w:tcW w:w="600" w:type="dxa"/>
          </w:tcPr>
          <w:p w14:paraId="59DCD902" w14:textId="77777777" w:rsidR="00B50050" w:rsidRDefault="00B50050" w:rsidP="0088127C">
            <w:pPr>
              <w:pStyle w:val="OtherTableBody"/>
            </w:pPr>
          </w:p>
        </w:tc>
        <w:tc>
          <w:tcPr>
            <w:tcW w:w="600" w:type="dxa"/>
          </w:tcPr>
          <w:p w14:paraId="087E1113" w14:textId="77777777" w:rsidR="00B50050" w:rsidRDefault="00B50050" w:rsidP="0088127C">
            <w:pPr>
              <w:pStyle w:val="OtherTableBody"/>
            </w:pPr>
            <w:r>
              <w:t>0255</w:t>
            </w:r>
          </w:p>
        </w:tc>
        <w:tc>
          <w:tcPr>
            <w:tcW w:w="2600" w:type="dxa"/>
          </w:tcPr>
          <w:p w14:paraId="6761B63B" w14:textId="77777777" w:rsidR="00B50050" w:rsidRDefault="00B50050" w:rsidP="0088127C">
            <w:pPr>
              <w:pStyle w:val="OtherTableBody"/>
            </w:pPr>
          </w:p>
        </w:tc>
        <w:tc>
          <w:tcPr>
            <w:tcW w:w="1400" w:type="dxa"/>
          </w:tcPr>
          <w:p w14:paraId="2A98D558" w14:textId="77777777" w:rsidR="00B50050" w:rsidRDefault="00B50050" w:rsidP="0088127C">
            <w:pPr>
              <w:pStyle w:val="OtherTableBody"/>
            </w:pPr>
            <w:r>
              <w:t>6H</w:t>
            </w:r>
          </w:p>
        </w:tc>
        <w:tc>
          <w:tcPr>
            <w:tcW w:w="4200" w:type="dxa"/>
          </w:tcPr>
          <w:p w14:paraId="443D57A0" w14:textId="77777777" w:rsidR="00B50050" w:rsidRDefault="00B50050" w:rsidP="0088127C">
            <w:pPr>
              <w:pStyle w:val="OtherTableBody"/>
            </w:pPr>
            <w:r>
              <w:t>6 hours</w:t>
            </w:r>
          </w:p>
        </w:tc>
      </w:tr>
      <w:tr w:rsidR="00B50050" w14:paraId="5EFF0C00" w14:textId="77777777" w:rsidTr="00195548">
        <w:tc>
          <w:tcPr>
            <w:tcW w:w="600" w:type="dxa"/>
          </w:tcPr>
          <w:p w14:paraId="36EF5864" w14:textId="77777777" w:rsidR="00B50050" w:rsidRDefault="00B50050" w:rsidP="0088127C">
            <w:pPr>
              <w:pStyle w:val="OtherTableBody"/>
            </w:pPr>
          </w:p>
        </w:tc>
        <w:tc>
          <w:tcPr>
            <w:tcW w:w="600" w:type="dxa"/>
          </w:tcPr>
          <w:p w14:paraId="171ED5BD" w14:textId="77777777" w:rsidR="00B50050" w:rsidRDefault="00B50050" w:rsidP="0088127C">
            <w:pPr>
              <w:pStyle w:val="OtherTableBody"/>
            </w:pPr>
            <w:r>
              <w:t>0255</w:t>
            </w:r>
          </w:p>
        </w:tc>
        <w:tc>
          <w:tcPr>
            <w:tcW w:w="2600" w:type="dxa"/>
          </w:tcPr>
          <w:p w14:paraId="14FA7A9F" w14:textId="77777777" w:rsidR="00B50050" w:rsidRDefault="00B50050" w:rsidP="0088127C">
            <w:pPr>
              <w:pStyle w:val="OtherTableBody"/>
            </w:pPr>
          </w:p>
        </w:tc>
        <w:tc>
          <w:tcPr>
            <w:tcW w:w="1400" w:type="dxa"/>
          </w:tcPr>
          <w:p w14:paraId="683ED9C3" w14:textId="77777777" w:rsidR="00B50050" w:rsidRDefault="00B50050" w:rsidP="0088127C">
            <w:pPr>
              <w:pStyle w:val="OtherTableBody"/>
            </w:pPr>
            <w:r>
              <w:t>7H</w:t>
            </w:r>
          </w:p>
        </w:tc>
        <w:tc>
          <w:tcPr>
            <w:tcW w:w="4200" w:type="dxa"/>
          </w:tcPr>
          <w:p w14:paraId="4E34E9ED" w14:textId="77777777" w:rsidR="00B50050" w:rsidRDefault="00B50050" w:rsidP="0088127C">
            <w:pPr>
              <w:pStyle w:val="OtherTableBody"/>
            </w:pPr>
            <w:r>
              <w:t>7 hours</w:t>
            </w:r>
          </w:p>
        </w:tc>
      </w:tr>
      <w:tr w:rsidR="00B50050" w14:paraId="1F34C4C8" w14:textId="77777777" w:rsidTr="00195548">
        <w:tc>
          <w:tcPr>
            <w:tcW w:w="600" w:type="dxa"/>
          </w:tcPr>
          <w:p w14:paraId="797C5335" w14:textId="77777777" w:rsidR="00B50050" w:rsidRDefault="00B50050" w:rsidP="0088127C">
            <w:pPr>
              <w:pStyle w:val="OtherTableBody"/>
            </w:pPr>
          </w:p>
        </w:tc>
        <w:tc>
          <w:tcPr>
            <w:tcW w:w="600" w:type="dxa"/>
          </w:tcPr>
          <w:p w14:paraId="31911815" w14:textId="77777777" w:rsidR="00B50050" w:rsidRDefault="00B50050" w:rsidP="0088127C">
            <w:pPr>
              <w:pStyle w:val="OtherTableBody"/>
            </w:pPr>
            <w:r>
              <w:t>0255</w:t>
            </w:r>
          </w:p>
        </w:tc>
        <w:tc>
          <w:tcPr>
            <w:tcW w:w="2600" w:type="dxa"/>
          </w:tcPr>
          <w:p w14:paraId="2655B2F9" w14:textId="77777777" w:rsidR="00B50050" w:rsidRDefault="00B50050" w:rsidP="0088127C">
            <w:pPr>
              <w:pStyle w:val="OtherTableBody"/>
            </w:pPr>
          </w:p>
        </w:tc>
        <w:tc>
          <w:tcPr>
            <w:tcW w:w="1400" w:type="dxa"/>
          </w:tcPr>
          <w:p w14:paraId="40BFD007" w14:textId="77777777" w:rsidR="00B50050" w:rsidRDefault="00B50050" w:rsidP="0088127C">
            <w:pPr>
              <w:pStyle w:val="OtherTableBody"/>
            </w:pPr>
            <w:r>
              <w:t>8H</w:t>
            </w:r>
          </w:p>
        </w:tc>
        <w:tc>
          <w:tcPr>
            <w:tcW w:w="4200" w:type="dxa"/>
          </w:tcPr>
          <w:p w14:paraId="199C60A8" w14:textId="77777777" w:rsidR="00B50050" w:rsidRDefault="00B50050" w:rsidP="0088127C">
            <w:pPr>
              <w:pStyle w:val="OtherTableBody"/>
            </w:pPr>
            <w:r>
              <w:t>8 hours</w:t>
            </w:r>
          </w:p>
        </w:tc>
      </w:tr>
      <w:tr w:rsidR="00B50050" w14:paraId="194579EF" w14:textId="77777777" w:rsidTr="00195548">
        <w:tc>
          <w:tcPr>
            <w:tcW w:w="600" w:type="dxa"/>
          </w:tcPr>
          <w:p w14:paraId="466DE587" w14:textId="77777777" w:rsidR="00B50050" w:rsidRDefault="00B50050" w:rsidP="0088127C">
            <w:pPr>
              <w:pStyle w:val="OtherTableBody"/>
            </w:pPr>
          </w:p>
        </w:tc>
        <w:tc>
          <w:tcPr>
            <w:tcW w:w="600" w:type="dxa"/>
          </w:tcPr>
          <w:p w14:paraId="010B40B7" w14:textId="77777777" w:rsidR="00B50050" w:rsidRDefault="00B50050" w:rsidP="0088127C">
            <w:pPr>
              <w:pStyle w:val="OtherTableBody"/>
            </w:pPr>
            <w:r>
              <w:t>0255</w:t>
            </w:r>
          </w:p>
        </w:tc>
        <w:tc>
          <w:tcPr>
            <w:tcW w:w="2600" w:type="dxa"/>
          </w:tcPr>
          <w:p w14:paraId="27BE69B3" w14:textId="77777777" w:rsidR="00B50050" w:rsidRDefault="00B50050" w:rsidP="0088127C">
            <w:pPr>
              <w:pStyle w:val="OtherTableBody"/>
            </w:pPr>
          </w:p>
        </w:tc>
        <w:tc>
          <w:tcPr>
            <w:tcW w:w="1400" w:type="dxa"/>
          </w:tcPr>
          <w:p w14:paraId="4EE9BADD" w14:textId="77777777" w:rsidR="00B50050" w:rsidRDefault="00B50050" w:rsidP="0088127C">
            <w:pPr>
              <w:pStyle w:val="OtherTableBody"/>
            </w:pPr>
            <w:r>
              <w:t>LU</w:t>
            </w:r>
          </w:p>
        </w:tc>
        <w:tc>
          <w:tcPr>
            <w:tcW w:w="4200" w:type="dxa"/>
          </w:tcPr>
          <w:p w14:paraId="77B29686" w14:textId="77777777" w:rsidR="00B50050" w:rsidRDefault="00B50050" w:rsidP="0088127C">
            <w:pPr>
              <w:pStyle w:val="OtherTableBody"/>
            </w:pPr>
            <w:r>
              <w:t>Life of the "unit" (for blood products).</w:t>
            </w:r>
          </w:p>
        </w:tc>
      </w:tr>
      <w:tr w:rsidR="00B50050" w14:paraId="092E92B3" w14:textId="77777777" w:rsidTr="00195548">
        <w:tc>
          <w:tcPr>
            <w:tcW w:w="600" w:type="dxa"/>
          </w:tcPr>
          <w:p w14:paraId="196384FE" w14:textId="77777777" w:rsidR="00B50050" w:rsidRDefault="00B50050" w:rsidP="0088127C">
            <w:pPr>
              <w:pStyle w:val="OtherTableBody"/>
            </w:pPr>
          </w:p>
        </w:tc>
        <w:tc>
          <w:tcPr>
            <w:tcW w:w="600" w:type="dxa"/>
          </w:tcPr>
          <w:p w14:paraId="19F1BC79" w14:textId="77777777" w:rsidR="00B50050" w:rsidRDefault="00B50050" w:rsidP="0088127C">
            <w:pPr>
              <w:pStyle w:val="OtherTableBody"/>
            </w:pPr>
            <w:r>
              <w:t>0255</w:t>
            </w:r>
          </w:p>
        </w:tc>
        <w:tc>
          <w:tcPr>
            <w:tcW w:w="2600" w:type="dxa"/>
          </w:tcPr>
          <w:p w14:paraId="69D82A46" w14:textId="77777777" w:rsidR="00B50050" w:rsidRDefault="00B50050" w:rsidP="0088127C">
            <w:pPr>
              <w:pStyle w:val="OtherTableBody"/>
            </w:pPr>
          </w:p>
        </w:tc>
        <w:tc>
          <w:tcPr>
            <w:tcW w:w="1400" w:type="dxa"/>
          </w:tcPr>
          <w:p w14:paraId="24DAA1BD" w14:textId="77777777" w:rsidR="00B50050" w:rsidRDefault="00B50050" w:rsidP="0088127C">
            <w:pPr>
              <w:pStyle w:val="OtherTableBody"/>
            </w:pPr>
            <w:r>
              <w:t>PT</w:t>
            </w:r>
          </w:p>
        </w:tc>
        <w:tc>
          <w:tcPr>
            <w:tcW w:w="4200" w:type="dxa"/>
          </w:tcPr>
          <w:p w14:paraId="727B8F1F" w14:textId="77777777" w:rsidR="00B50050" w:rsidRDefault="00B50050" w:rsidP="0088127C">
            <w:pPr>
              <w:pStyle w:val="OtherTableBody"/>
            </w:pPr>
            <w:r>
              <w:t>To identify measures at a point in time.  This is a synonym for "spot" or "random" as applied to urine measurements.</w:t>
            </w:r>
          </w:p>
        </w:tc>
      </w:tr>
      <w:tr w:rsidR="00B50050" w14:paraId="02A255CA" w14:textId="77777777" w:rsidTr="00195548">
        <w:tc>
          <w:tcPr>
            <w:tcW w:w="600" w:type="dxa"/>
          </w:tcPr>
          <w:p w14:paraId="5ABE8902" w14:textId="77777777" w:rsidR="00B50050" w:rsidRDefault="00B50050" w:rsidP="0088127C">
            <w:pPr>
              <w:pStyle w:val="OtherTableBody"/>
            </w:pPr>
            <w:r>
              <w:t>HL7</w:t>
            </w:r>
          </w:p>
        </w:tc>
        <w:tc>
          <w:tcPr>
            <w:tcW w:w="600" w:type="dxa"/>
          </w:tcPr>
          <w:p w14:paraId="5A9B0377" w14:textId="77777777" w:rsidR="00B50050" w:rsidRDefault="00B50050" w:rsidP="0088127C">
            <w:pPr>
              <w:pStyle w:val="OtherTableBody"/>
            </w:pPr>
          </w:p>
        </w:tc>
        <w:tc>
          <w:tcPr>
            <w:tcW w:w="2600" w:type="dxa"/>
          </w:tcPr>
          <w:p w14:paraId="07E0E219" w14:textId="77777777" w:rsidR="00B50050" w:rsidRDefault="00B50050" w:rsidP="0088127C">
            <w:pPr>
              <w:pStyle w:val="OtherTableBody"/>
            </w:pPr>
            <w:r>
              <w:t>Time Delay Post Challenge</w:t>
            </w:r>
          </w:p>
        </w:tc>
        <w:tc>
          <w:tcPr>
            <w:tcW w:w="1400" w:type="dxa"/>
          </w:tcPr>
          <w:p w14:paraId="594E81D8" w14:textId="77777777" w:rsidR="00B50050" w:rsidRDefault="00B50050" w:rsidP="0088127C">
            <w:pPr>
              <w:pStyle w:val="OtherTableBody"/>
            </w:pPr>
          </w:p>
        </w:tc>
        <w:tc>
          <w:tcPr>
            <w:tcW w:w="4200" w:type="dxa"/>
          </w:tcPr>
          <w:p w14:paraId="33D80E1E" w14:textId="77777777" w:rsidR="00B50050" w:rsidRDefault="00B50050" w:rsidP="0088127C">
            <w:pPr>
              <w:pStyle w:val="OtherTableBody"/>
            </w:pPr>
          </w:p>
        </w:tc>
      </w:tr>
      <w:tr w:rsidR="00B50050" w14:paraId="6660A384" w14:textId="77777777" w:rsidTr="00195548">
        <w:tc>
          <w:tcPr>
            <w:tcW w:w="600" w:type="dxa"/>
          </w:tcPr>
          <w:p w14:paraId="28C1E566" w14:textId="77777777" w:rsidR="00B50050" w:rsidRDefault="00B50050" w:rsidP="0088127C">
            <w:pPr>
              <w:pStyle w:val="OtherTableBody"/>
            </w:pPr>
          </w:p>
        </w:tc>
        <w:tc>
          <w:tcPr>
            <w:tcW w:w="600" w:type="dxa"/>
          </w:tcPr>
          <w:p w14:paraId="318A4AAE" w14:textId="77777777" w:rsidR="00B50050" w:rsidRDefault="00B50050" w:rsidP="0088127C">
            <w:pPr>
              <w:pStyle w:val="OtherTableBody"/>
            </w:pPr>
            <w:r>
              <w:t>0256</w:t>
            </w:r>
          </w:p>
        </w:tc>
        <w:tc>
          <w:tcPr>
            <w:tcW w:w="2600" w:type="dxa"/>
          </w:tcPr>
          <w:p w14:paraId="215FD0C7" w14:textId="77777777" w:rsidR="00B50050" w:rsidRDefault="00B50050" w:rsidP="0088127C">
            <w:pPr>
              <w:pStyle w:val="OtherTableBody"/>
            </w:pPr>
          </w:p>
        </w:tc>
        <w:tc>
          <w:tcPr>
            <w:tcW w:w="1400" w:type="dxa"/>
          </w:tcPr>
          <w:p w14:paraId="73D9146B" w14:textId="77777777" w:rsidR="00B50050" w:rsidRDefault="00B50050" w:rsidP="0088127C">
            <w:pPr>
              <w:pStyle w:val="OtherTableBody"/>
            </w:pPr>
            <w:r>
              <w:t>10D</w:t>
            </w:r>
          </w:p>
        </w:tc>
        <w:tc>
          <w:tcPr>
            <w:tcW w:w="4200" w:type="dxa"/>
          </w:tcPr>
          <w:p w14:paraId="69F13A90" w14:textId="77777777" w:rsidR="00B50050" w:rsidRDefault="00B50050" w:rsidP="0088127C">
            <w:pPr>
              <w:pStyle w:val="OtherTableBody"/>
            </w:pPr>
            <w:r>
              <w:t>10 days</w:t>
            </w:r>
          </w:p>
        </w:tc>
      </w:tr>
      <w:tr w:rsidR="00B50050" w14:paraId="29E484F6" w14:textId="77777777" w:rsidTr="00195548">
        <w:tc>
          <w:tcPr>
            <w:tcW w:w="600" w:type="dxa"/>
          </w:tcPr>
          <w:p w14:paraId="246DECCD" w14:textId="77777777" w:rsidR="00B50050" w:rsidRDefault="00B50050" w:rsidP="0088127C">
            <w:pPr>
              <w:pStyle w:val="OtherTableBody"/>
            </w:pPr>
          </w:p>
        </w:tc>
        <w:tc>
          <w:tcPr>
            <w:tcW w:w="600" w:type="dxa"/>
          </w:tcPr>
          <w:p w14:paraId="282232E4" w14:textId="77777777" w:rsidR="00B50050" w:rsidRDefault="00B50050" w:rsidP="0088127C">
            <w:pPr>
              <w:pStyle w:val="OtherTableBody"/>
            </w:pPr>
            <w:r>
              <w:t>0256</w:t>
            </w:r>
          </w:p>
        </w:tc>
        <w:tc>
          <w:tcPr>
            <w:tcW w:w="2600" w:type="dxa"/>
          </w:tcPr>
          <w:p w14:paraId="43071411" w14:textId="77777777" w:rsidR="00B50050" w:rsidRDefault="00B50050" w:rsidP="0088127C">
            <w:pPr>
              <w:pStyle w:val="OtherTableBody"/>
            </w:pPr>
          </w:p>
        </w:tc>
        <w:tc>
          <w:tcPr>
            <w:tcW w:w="1400" w:type="dxa"/>
          </w:tcPr>
          <w:p w14:paraId="0199B5B5" w14:textId="77777777" w:rsidR="00B50050" w:rsidRDefault="00B50050" w:rsidP="0088127C">
            <w:pPr>
              <w:pStyle w:val="OtherTableBody"/>
            </w:pPr>
            <w:r>
              <w:t>10M</w:t>
            </w:r>
          </w:p>
        </w:tc>
        <w:tc>
          <w:tcPr>
            <w:tcW w:w="4200" w:type="dxa"/>
          </w:tcPr>
          <w:p w14:paraId="00DC98F4" w14:textId="77777777" w:rsidR="00B50050" w:rsidRDefault="00B50050" w:rsidP="0088127C">
            <w:pPr>
              <w:pStyle w:val="OtherTableBody"/>
            </w:pPr>
            <w:r>
              <w:t>10 minutes post challenge</w:t>
            </w:r>
          </w:p>
        </w:tc>
      </w:tr>
      <w:tr w:rsidR="00B50050" w14:paraId="3BEDA907" w14:textId="77777777" w:rsidTr="00195548">
        <w:tc>
          <w:tcPr>
            <w:tcW w:w="600" w:type="dxa"/>
          </w:tcPr>
          <w:p w14:paraId="3ECD98CF" w14:textId="77777777" w:rsidR="00B50050" w:rsidRDefault="00B50050" w:rsidP="0088127C">
            <w:pPr>
              <w:pStyle w:val="OtherTableBody"/>
            </w:pPr>
          </w:p>
        </w:tc>
        <w:tc>
          <w:tcPr>
            <w:tcW w:w="600" w:type="dxa"/>
          </w:tcPr>
          <w:p w14:paraId="706C1AAB" w14:textId="77777777" w:rsidR="00B50050" w:rsidRDefault="00B50050" w:rsidP="0088127C">
            <w:pPr>
              <w:pStyle w:val="OtherTableBody"/>
            </w:pPr>
            <w:r>
              <w:t>0256</w:t>
            </w:r>
          </w:p>
        </w:tc>
        <w:tc>
          <w:tcPr>
            <w:tcW w:w="2600" w:type="dxa"/>
          </w:tcPr>
          <w:p w14:paraId="7E4815FE" w14:textId="77777777" w:rsidR="00B50050" w:rsidRDefault="00B50050" w:rsidP="0088127C">
            <w:pPr>
              <w:pStyle w:val="OtherTableBody"/>
            </w:pPr>
          </w:p>
        </w:tc>
        <w:tc>
          <w:tcPr>
            <w:tcW w:w="1400" w:type="dxa"/>
          </w:tcPr>
          <w:p w14:paraId="2E80A57D" w14:textId="77777777" w:rsidR="00B50050" w:rsidRDefault="00B50050" w:rsidP="0088127C">
            <w:pPr>
              <w:pStyle w:val="OtherTableBody"/>
            </w:pPr>
            <w:r>
              <w:t>12H</w:t>
            </w:r>
          </w:p>
        </w:tc>
        <w:tc>
          <w:tcPr>
            <w:tcW w:w="4200" w:type="dxa"/>
          </w:tcPr>
          <w:p w14:paraId="18597BC3" w14:textId="77777777" w:rsidR="00B50050" w:rsidRDefault="00B50050" w:rsidP="0088127C">
            <w:pPr>
              <w:pStyle w:val="OtherTableBody"/>
            </w:pPr>
            <w:r>
              <w:t>12 hours post challenge</w:t>
            </w:r>
          </w:p>
        </w:tc>
      </w:tr>
      <w:tr w:rsidR="00B50050" w14:paraId="4D235F6C" w14:textId="77777777" w:rsidTr="00195548">
        <w:tc>
          <w:tcPr>
            <w:tcW w:w="600" w:type="dxa"/>
          </w:tcPr>
          <w:p w14:paraId="277A4C6F" w14:textId="77777777" w:rsidR="00B50050" w:rsidRDefault="00B50050" w:rsidP="0088127C">
            <w:pPr>
              <w:pStyle w:val="OtherTableBody"/>
            </w:pPr>
          </w:p>
        </w:tc>
        <w:tc>
          <w:tcPr>
            <w:tcW w:w="600" w:type="dxa"/>
          </w:tcPr>
          <w:p w14:paraId="19D2FE77" w14:textId="77777777" w:rsidR="00B50050" w:rsidRDefault="00B50050" w:rsidP="0088127C">
            <w:pPr>
              <w:pStyle w:val="OtherTableBody"/>
            </w:pPr>
            <w:r>
              <w:t>0256</w:t>
            </w:r>
          </w:p>
        </w:tc>
        <w:tc>
          <w:tcPr>
            <w:tcW w:w="2600" w:type="dxa"/>
          </w:tcPr>
          <w:p w14:paraId="4E78E14A" w14:textId="77777777" w:rsidR="00B50050" w:rsidRDefault="00B50050" w:rsidP="0088127C">
            <w:pPr>
              <w:pStyle w:val="OtherTableBody"/>
            </w:pPr>
          </w:p>
        </w:tc>
        <w:tc>
          <w:tcPr>
            <w:tcW w:w="1400" w:type="dxa"/>
          </w:tcPr>
          <w:p w14:paraId="0E67A75B" w14:textId="77777777" w:rsidR="00B50050" w:rsidRDefault="00B50050" w:rsidP="0088127C">
            <w:pPr>
              <w:pStyle w:val="OtherTableBody"/>
            </w:pPr>
            <w:r>
              <w:t>15M</w:t>
            </w:r>
          </w:p>
        </w:tc>
        <w:tc>
          <w:tcPr>
            <w:tcW w:w="4200" w:type="dxa"/>
          </w:tcPr>
          <w:p w14:paraId="398C0EDF" w14:textId="77777777" w:rsidR="00B50050" w:rsidRDefault="00B50050" w:rsidP="0088127C">
            <w:pPr>
              <w:pStyle w:val="OtherTableBody"/>
            </w:pPr>
            <w:r>
              <w:t>15 minutes post challenge</w:t>
            </w:r>
          </w:p>
        </w:tc>
      </w:tr>
      <w:tr w:rsidR="00B50050" w14:paraId="2D4BD0F5" w14:textId="77777777" w:rsidTr="00195548">
        <w:tc>
          <w:tcPr>
            <w:tcW w:w="600" w:type="dxa"/>
          </w:tcPr>
          <w:p w14:paraId="611086FA" w14:textId="77777777" w:rsidR="00B50050" w:rsidRDefault="00B50050" w:rsidP="0088127C">
            <w:pPr>
              <w:pStyle w:val="OtherTableBody"/>
            </w:pPr>
          </w:p>
        </w:tc>
        <w:tc>
          <w:tcPr>
            <w:tcW w:w="600" w:type="dxa"/>
          </w:tcPr>
          <w:p w14:paraId="52170F5E" w14:textId="77777777" w:rsidR="00B50050" w:rsidRDefault="00B50050" w:rsidP="0088127C">
            <w:pPr>
              <w:pStyle w:val="OtherTableBody"/>
            </w:pPr>
            <w:r>
              <w:t>0256</w:t>
            </w:r>
          </w:p>
        </w:tc>
        <w:tc>
          <w:tcPr>
            <w:tcW w:w="2600" w:type="dxa"/>
          </w:tcPr>
          <w:p w14:paraId="59B56E3A" w14:textId="77777777" w:rsidR="00B50050" w:rsidRDefault="00B50050" w:rsidP="0088127C">
            <w:pPr>
              <w:pStyle w:val="OtherTableBody"/>
            </w:pPr>
          </w:p>
        </w:tc>
        <w:tc>
          <w:tcPr>
            <w:tcW w:w="1400" w:type="dxa"/>
          </w:tcPr>
          <w:p w14:paraId="2052822F" w14:textId="77777777" w:rsidR="00B50050" w:rsidRDefault="00B50050" w:rsidP="0088127C">
            <w:pPr>
              <w:pStyle w:val="OtherTableBody"/>
            </w:pPr>
            <w:r>
              <w:t>1H</w:t>
            </w:r>
          </w:p>
        </w:tc>
        <w:tc>
          <w:tcPr>
            <w:tcW w:w="4200" w:type="dxa"/>
          </w:tcPr>
          <w:p w14:paraId="18591A1F" w14:textId="77777777" w:rsidR="00B50050" w:rsidRDefault="00B50050" w:rsidP="0088127C">
            <w:pPr>
              <w:pStyle w:val="OtherTableBody"/>
            </w:pPr>
            <w:r>
              <w:t>1 hour post challenge</w:t>
            </w:r>
          </w:p>
        </w:tc>
      </w:tr>
      <w:tr w:rsidR="00B50050" w14:paraId="04E47145" w14:textId="77777777" w:rsidTr="00195548">
        <w:tc>
          <w:tcPr>
            <w:tcW w:w="600" w:type="dxa"/>
          </w:tcPr>
          <w:p w14:paraId="509C1B99" w14:textId="77777777" w:rsidR="00B50050" w:rsidRDefault="00B50050" w:rsidP="0088127C">
            <w:pPr>
              <w:pStyle w:val="OtherTableBody"/>
            </w:pPr>
          </w:p>
        </w:tc>
        <w:tc>
          <w:tcPr>
            <w:tcW w:w="600" w:type="dxa"/>
          </w:tcPr>
          <w:p w14:paraId="0FDB9932" w14:textId="77777777" w:rsidR="00B50050" w:rsidRDefault="00B50050" w:rsidP="0088127C">
            <w:pPr>
              <w:pStyle w:val="OtherTableBody"/>
            </w:pPr>
            <w:r>
              <w:t>0256</w:t>
            </w:r>
          </w:p>
        </w:tc>
        <w:tc>
          <w:tcPr>
            <w:tcW w:w="2600" w:type="dxa"/>
          </w:tcPr>
          <w:p w14:paraId="7690DA1E" w14:textId="77777777" w:rsidR="00B50050" w:rsidRDefault="00B50050" w:rsidP="0088127C">
            <w:pPr>
              <w:pStyle w:val="OtherTableBody"/>
            </w:pPr>
          </w:p>
        </w:tc>
        <w:tc>
          <w:tcPr>
            <w:tcW w:w="1400" w:type="dxa"/>
          </w:tcPr>
          <w:p w14:paraId="2E0CB1A0" w14:textId="77777777" w:rsidR="00B50050" w:rsidRDefault="00B50050" w:rsidP="0088127C">
            <w:pPr>
              <w:pStyle w:val="OtherTableBody"/>
            </w:pPr>
            <w:r>
              <w:t>1L</w:t>
            </w:r>
          </w:p>
        </w:tc>
        <w:tc>
          <w:tcPr>
            <w:tcW w:w="4200" w:type="dxa"/>
          </w:tcPr>
          <w:p w14:paraId="3807235D" w14:textId="77777777" w:rsidR="00B50050" w:rsidRDefault="00B50050" w:rsidP="0088127C">
            <w:pPr>
              <w:pStyle w:val="OtherTableBody"/>
            </w:pPr>
            <w:r>
              <w:t>1 month (30 days) post challenge</w:t>
            </w:r>
          </w:p>
        </w:tc>
      </w:tr>
      <w:tr w:rsidR="00B50050" w14:paraId="1227B836" w14:textId="77777777" w:rsidTr="00195548">
        <w:tc>
          <w:tcPr>
            <w:tcW w:w="600" w:type="dxa"/>
          </w:tcPr>
          <w:p w14:paraId="4ADA064F" w14:textId="77777777" w:rsidR="00B50050" w:rsidRDefault="00B50050" w:rsidP="0088127C">
            <w:pPr>
              <w:pStyle w:val="OtherTableBody"/>
            </w:pPr>
          </w:p>
        </w:tc>
        <w:tc>
          <w:tcPr>
            <w:tcW w:w="600" w:type="dxa"/>
          </w:tcPr>
          <w:p w14:paraId="2930DEEA" w14:textId="77777777" w:rsidR="00B50050" w:rsidRDefault="00B50050" w:rsidP="0088127C">
            <w:pPr>
              <w:pStyle w:val="OtherTableBody"/>
            </w:pPr>
            <w:r>
              <w:t>0256</w:t>
            </w:r>
          </w:p>
        </w:tc>
        <w:tc>
          <w:tcPr>
            <w:tcW w:w="2600" w:type="dxa"/>
          </w:tcPr>
          <w:p w14:paraId="52E48528" w14:textId="77777777" w:rsidR="00B50050" w:rsidRDefault="00B50050" w:rsidP="0088127C">
            <w:pPr>
              <w:pStyle w:val="OtherTableBody"/>
            </w:pPr>
          </w:p>
        </w:tc>
        <w:tc>
          <w:tcPr>
            <w:tcW w:w="1400" w:type="dxa"/>
          </w:tcPr>
          <w:p w14:paraId="23D53AAE" w14:textId="77777777" w:rsidR="00B50050" w:rsidRDefault="00B50050" w:rsidP="0088127C">
            <w:pPr>
              <w:pStyle w:val="OtherTableBody"/>
            </w:pPr>
            <w:r>
              <w:t>1M</w:t>
            </w:r>
          </w:p>
        </w:tc>
        <w:tc>
          <w:tcPr>
            <w:tcW w:w="4200" w:type="dxa"/>
          </w:tcPr>
          <w:p w14:paraId="4638F54F" w14:textId="77777777" w:rsidR="00B50050" w:rsidRDefault="00B50050" w:rsidP="0088127C">
            <w:pPr>
              <w:pStyle w:val="OtherTableBody"/>
            </w:pPr>
            <w:r>
              <w:t>1 minute post challenge</w:t>
            </w:r>
          </w:p>
        </w:tc>
      </w:tr>
      <w:tr w:rsidR="00B50050" w14:paraId="30DC4C78" w14:textId="77777777" w:rsidTr="00195548">
        <w:tc>
          <w:tcPr>
            <w:tcW w:w="600" w:type="dxa"/>
          </w:tcPr>
          <w:p w14:paraId="18D2A14C" w14:textId="77777777" w:rsidR="00B50050" w:rsidRDefault="00B50050" w:rsidP="0088127C">
            <w:pPr>
              <w:pStyle w:val="OtherTableBody"/>
            </w:pPr>
          </w:p>
        </w:tc>
        <w:tc>
          <w:tcPr>
            <w:tcW w:w="600" w:type="dxa"/>
          </w:tcPr>
          <w:p w14:paraId="6382A47E" w14:textId="77777777" w:rsidR="00B50050" w:rsidRDefault="00B50050" w:rsidP="0088127C">
            <w:pPr>
              <w:pStyle w:val="OtherTableBody"/>
            </w:pPr>
            <w:r>
              <w:t>0256</w:t>
            </w:r>
          </w:p>
        </w:tc>
        <w:tc>
          <w:tcPr>
            <w:tcW w:w="2600" w:type="dxa"/>
          </w:tcPr>
          <w:p w14:paraId="25ED6558" w14:textId="77777777" w:rsidR="00B50050" w:rsidRDefault="00B50050" w:rsidP="0088127C">
            <w:pPr>
              <w:pStyle w:val="OtherTableBody"/>
            </w:pPr>
          </w:p>
        </w:tc>
        <w:tc>
          <w:tcPr>
            <w:tcW w:w="1400" w:type="dxa"/>
          </w:tcPr>
          <w:p w14:paraId="1F55A634" w14:textId="77777777" w:rsidR="00B50050" w:rsidRDefault="00B50050" w:rsidP="0088127C">
            <w:pPr>
              <w:pStyle w:val="OtherTableBody"/>
            </w:pPr>
            <w:r>
              <w:t>1W</w:t>
            </w:r>
          </w:p>
        </w:tc>
        <w:tc>
          <w:tcPr>
            <w:tcW w:w="4200" w:type="dxa"/>
          </w:tcPr>
          <w:p w14:paraId="33D5EC70" w14:textId="77777777" w:rsidR="00B50050" w:rsidRDefault="00B50050" w:rsidP="0088127C">
            <w:pPr>
              <w:pStyle w:val="OtherTableBody"/>
            </w:pPr>
            <w:r>
              <w:t>1 week</w:t>
            </w:r>
          </w:p>
        </w:tc>
      </w:tr>
      <w:tr w:rsidR="00B50050" w14:paraId="4FC00E34" w14:textId="77777777" w:rsidTr="00195548">
        <w:tc>
          <w:tcPr>
            <w:tcW w:w="600" w:type="dxa"/>
          </w:tcPr>
          <w:p w14:paraId="0E6E71E3" w14:textId="77777777" w:rsidR="00B50050" w:rsidRDefault="00B50050" w:rsidP="0088127C">
            <w:pPr>
              <w:pStyle w:val="OtherTableBody"/>
            </w:pPr>
          </w:p>
        </w:tc>
        <w:tc>
          <w:tcPr>
            <w:tcW w:w="600" w:type="dxa"/>
          </w:tcPr>
          <w:p w14:paraId="3E13C038" w14:textId="77777777" w:rsidR="00B50050" w:rsidRDefault="00B50050" w:rsidP="0088127C">
            <w:pPr>
              <w:pStyle w:val="OtherTableBody"/>
            </w:pPr>
            <w:r>
              <w:t>0256</w:t>
            </w:r>
          </w:p>
        </w:tc>
        <w:tc>
          <w:tcPr>
            <w:tcW w:w="2600" w:type="dxa"/>
          </w:tcPr>
          <w:p w14:paraId="16C20B5F" w14:textId="77777777" w:rsidR="00B50050" w:rsidRDefault="00B50050" w:rsidP="0088127C">
            <w:pPr>
              <w:pStyle w:val="OtherTableBody"/>
            </w:pPr>
          </w:p>
        </w:tc>
        <w:tc>
          <w:tcPr>
            <w:tcW w:w="1400" w:type="dxa"/>
          </w:tcPr>
          <w:p w14:paraId="2D3B0BFC" w14:textId="77777777" w:rsidR="00B50050" w:rsidRDefault="00B50050" w:rsidP="0088127C">
            <w:pPr>
              <w:pStyle w:val="OtherTableBody"/>
            </w:pPr>
            <w:r>
              <w:t>2.5H</w:t>
            </w:r>
          </w:p>
        </w:tc>
        <w:tc>
          <w:tcPr>
            <w:tcW w:w="4200" w:type="dxa"/>
          </w:tcPr>
          <w:p w14:paraId="4D479F88" w14:textId="77777777" w:rsidR="00B50050" w:rsidRDefault="00B50050" w:rsidP="0088127C">
            <w:pPr>
              <w:pStyle w:val="OtherTableBody"/>
            </w:pPr>
            <w:r>
              <w:t>2 1/2 hours post challenge</w:t>
            </w:r>
          </w:p>
        </w:tc>
      </w:tr>
      <w:tr w:rsidR="00B50050" w14:paraId="2724ED4D" w14:textId="77777777" w:rsidTr="00195548">
        <w:tc>
          <w:tcPr>
            <w:tcW w:w="600" w:type="dxa"/>
          </w:tcPr>
          <w:p w14:paraId="15EDCD04" w14:textId="77777777" w:rsidR="00B50050" w:rsidRDefault="00B50050" w:rsidP="0088127C">
            <w:pPr>
              <w:pStyle w:val="OtherTableBody"/>
            </w:pPr>
          </w:p>
        </w:tc>
        <w:tc>
          <w:tcPr>
            <w:tcW w:w="600" w:type="dxa"/>
          </w:tcPr>
          <w:p w14:paraId="5EDECA0C" w14:textId="77777777" w:rsidR="00B50050" w:rsidRDefault="00B50050" w:rsidP="0088127C">
            <w:pPr>
              <w:pStyle w:val="OtherTableBody"/>
            </w:pPr>
            <w:r>
              <w:t>0256</w:t>
            </w:r>
          </w:p>
        </w:tc>
        <w:tc>
          <w:tcPr>
            <w:tcW w:w="2600" w:type="dxa"/>
          </w:tcPr>
          <w:p w14:paraId="23FA2606" w14:textId="77777777" w:rsidR="00B50050" w:rsidRDefault="00B50050" w:rsidP="0088127C">
            <w:pPr>
              <w:pStyle w:val="OtherTableBody"/>
            </w:pPr>
          </w:p>
        </w:tc>
        <w:tc>
          <w:tcPr>
            <w:tcW w:w="1400" w:type="dxa"/>
          </w:tcPr>
          <w:p w14:paraId="4E916ABA" w14:textId="77777777" w:rsidR="00B50050" w:rsidRDefault="00B50050" w:rsidP="0088127C">
            <w:pPr>
              <w:pStyle w:val="OtherTableBody"/>
            </w:pPr>
            <w:r>
              <w:t>20M</w:t>
            </w:r>
          </w:p>
        </w:tc>
        <w:tc>
          <w:tcPr>
            <w:tcW w:w="4200" w:type="dxa"/>
          </w:tcPr>
          <w:p w14:paraId="3BB84467" w14:textId="77777777" w:rsidR="00B50050" w:rsidRDefault="00B50050" w:rsidP="0088127C">
            <w:pPr>
              <w:pStyle w:val="OtherTableBody"/>
            </w:pPr>
            <w:r>
              <w:t>20 minutes post challenge</w:t>
            </w:r>
          </w:p>
        </w:tc>
      </w:tr>
      <w:tr w:rsidR="00B50050" w14:paraId="4F3B82DE" w14:textId="77777777" w:rsidTr="00195548">
        <w:tc>
          <w:tcPr>
            <w:tcW w:w="600" w:type="dxa"/>
          </w:tcPr>
          <w:p w14:paraId="4EB05A32" w14:textId="77777777" w:rsidR="00B50050" w:rsidRDefault="00B50050" w:rsidP="0088127C">
            <w:pPr>
              <w:pStyle w:val="OtherTableBody"/>
            </w:pPr>
          </w:p>
        </w:tc>
        <w:tc>
          <w:tcPr>
            <w:tcW w:w="600" w:type="dxa"/>
          </w:tcPr>
          <w:p w14:paraId="5E8104FB" w14:textId="77777777" w:rsidR="00B50050" w:rsidRDefault="00B50050" w:rsidP="0088127C">
            <w:pPr>
              <w:pStyle w:val="OtherTableBody"/>
            </w:pPr>
            <w:r>
              <w:t>0256</w:t>
            </w:r>
          </w:p>
        </w:tc>
        <w:tc>
          <w:tcPr>
            <w:tcW w:w="2600" w:type="dxa"/>
          </w:tcPr>
          <w:p w14:paraId="16A902B4" w14:textId="77777777" w:rsidR="00B50050" w:rsidRDefault="00B50050" w:rsidP="0088127C">
            <w:pPr>
              <w:pStyle w:val="OtherTableBody"/>
            </w:pPr>
          </w:p>
        </w:tc>
        <w:tc>
          <w:tcPr>
            <w:tcW w:w="1400" w:type="dxa"/>
          </w:tcPr>
          <w:p w14:paraId="6CD96DFB" w14:textId="77777777" w:rsidR="00B50050" w:rsidRDefault="00B50050" w:rsidP="0088127C">
            <w:pPr>
              <w:pStyle w:val="OtherTableBody"/>
            </w:pPr>
            <w:r>
              <w:t>24H</w:t>
            </w:r>
          </w:p>
        </w:tc>
        <w:tc>
          <w:tcPr>
            <w:tcW w:w="4200" w:type="dxa"/>
          </w:tcPr>
          <w:p w14:paraId="6C5D3808" w14:textId="77777777" w:rsidR="00B50050" w:rsidRDefault="00B50050" w:rsidP="0088127C">
            <w:pPr>
              <w:pStyle w:val="OtherTableBody"/>
            </w:pPr>
            <w:r>
              <w:t>24 hours post challenge</w:t>
            </w:r>
          </w:p>
        </w:tc>
      </w:tr>
      <w:tr w:rsidR="00B50050" w14:paraId="32F879CA" w14:textId="77777777" w:rsidTr="00195548">
        <w:tc>
          <w:tcPr>
            <w:tcW w:w="600" w:type="dxa"/>
          </w:tcPr>
          <w:p w14:paraId="39185125" w14:textId="77777777" w:rsidR="00B50050" w:rsidRDefault="00B50050" w:rsidP="0088127C">
            <w:pPr>
              <w:pStyle w:val="OtherTableBody"/>
            </w:pPr>
          </w:p>
        </w:tc>
        <w:tc>
          <w:tcPr>
            <w:tcW w:w="600" w:type="dxa"/>
          </w:tcPr>
          <w:p w14:paraId="74EDD1C1" w14:textId="77777777" w:rsidR="00B50050" w:rsidRDefault="00B50050" w:rsidP="0088127C">
            <w:pPr>
              <w:pStyle w:val="OtherTableBody"/>
            </w:pPr>
            <w:r>
              <w:t>0256</w:t>
            </w:r>
          </w:p>
        </w:tc>
        <w:tc>
          <w:tcPr>
            <w:tcW w:w="2600" w:type="dxa"/>
          </w:tcPr>
          <w:p w14:paraId="6294C6BB" w14:textId="77777777" w:rsidR="00B50050" w:rsidRDefault="00B50050" w:rsidP="0088127C">
            <w:pPr>
              <w:pStyle w:val="OtherTableBody"/>
            </w:pPr>
          </w:p>
        </w:tc>
        <w:tc>
          <w:tcPr>
            <w:tcW w:w="1400" w:type="dxa"/>
          </w:tcPr>
          <w:p w14:paraId="0098EA40" w14:textId="77777777" w:rsidR="00B50050" w:rsidRDefault="00B50050" w:rsidP="0088127C">
            <w:pPr>
              <w:pStyle w:val="OtherTableBody"/>
            </w:pPr>
            <w:r>
              <w:t>25M</w:t>
            </w:r>
          </w:p>
        </w:tc>
        <w:tc>
          <w:tcPr>
            <w:tcW w:w="4200" w:type="dxa"/>
          </w:tcPr>
          <w:p w14:paraId="055F4576" w14:textId="77777777" w:rsidR="00B50050" w:rsidRDefault="00B50050" w:rsidP="0088127C">
            <w:pPr>
              <w:pStyle w:val="OtherTableBody"/>
            </w:pPr>
            <w:r>
              <w:t>25 minutes post challenge</w:t>
            </w:r>
          </w:p>
        </w:tc>
      </w:tr>
      <w:tr w:rsidR="00B50050" w14:paraId="0C4368EC" w14:textId="77777777" w:rsidTr="00195548">
        <w:tc>
          <w:tcPr>
            <w:tcW w:w="600" w:type="dxa"/>
          </w:tcPr>
          <w:p w14:paraId="01650905" w14:textId="77777777" w:rsidR="00B50050" w:rsidRDefault="00B50050" w:rsidP="0088127C">
            <w:pPr>
              <w:pStyle w:val="OtherTableBody"/>
            </w:pPr>
          </w:p>
        </w:tc>
        <w:tc>
          <w:tcPr>
            <w:tcW w:w="600" w:type="dxa"/>
          </w:tcPr>
          <w:p w14:paraId="1C17B5B6" w14:textId="77777777" w:rsidR="00B50050" w:rsidRDefault="00B50050" w:rsidP="0088127C">
            <w:pPr>
              <w:pStyle w:val="OtherTableBody"/>
            </w:pPr>
            <w:r>
              <w:t>0256</w:t>
            </w:r>
          </w:p>
        </w:tc>
        <w:tc>
          <w:tcPr>
            <w:tcW w:w="2600" w:type="dxa"/>
          </w:tcPr>
          <w:p w14:paraId="54A2BB61" w14:textId="77777777" w:rsidR="00B50050" w:rsidRDefault="00B50050" w:rsidP="0088127C">
            <w:pPr>
              <w:pStyle w:val="OtherTableBody"/>
            </w:pPr>
          </w:p>
        </w:tc>
        <w:tc>
          <w:tcPr>
            <w:tcW w:w="1400" w:type="dxa"/>
          </w:tcPr>
          <w:p w14:paraId="01FB650A" w14:textId="77777777" w:rsidR="00B50050" w:rsidRDefault="00B50050" w:rsidP="0088127C">
            <w:pPr>
              <w:pStyle w:val="OtherTableBody"/>
            </w:pPr>
            <w:r>
              <w:t>2D</w:t>
            </w:r>
          </w:p>
        </w:tc>
        <w:tc>
          <w:tcPr>
            <w:tcW w:w="4200" w:type="dxa"/>
          </w:tcPr>
          <w:p w14:paraId="245FDA38" w14:textId="77777777" w:rsidR="00B50050" w:rsidRDefault="00B50050" w:rsidP="0088127C">
            <w:pPr>
              <w:pStyle w:val="OtherTableBody"/>
            </w:pPr>
            <w:r>
              <w:t>2 days</w:t>
            </w:r>
          </w:p>
        </w:tc>
      </w:tr>
      <w:tr w:rsidR="00B50050" w14:paraId="15C27A01" w14:textId="77777777" w:rsidTr="00195548">
        <w:tc>
          <w:tcPr>
            <w:tcW w:w="600" w:type="dxa"/>
          </w:tcPr>
          <w:p w14:paraId="111CD04C" w14:textId="77777777" w:rsidR="00B50050" w:rsidRDefault="00B50050" w:rsidP="0088127C">
            <w:pPr>
              <w:pStyle w:val="OtherTableBody"/>
            </w:pPr>
          </w:p>
        </w:tc>
        <w:tc>
          <w:tcPr>
            <w:tcW w:w="600" w:type="dxa"/>
          </w:tcPr>
          <w:p w14:paraId="196FADAE" w14:textId="77777777" w:rsidR="00B50050" w:rsidRDefault="00B50050" w:rsidP="0088127C">
            <w:pPr>
              <w:pStyle w:val="OtherTableBody"/>
            </w:pPr>
            <w:r>
              <w:t>0256</w:t>
            </w:r>
          </w:p>
        </w:tc>
        <w:tc>
          <w:tcPr>
            <w:tcW w:w="2600" w:type="dxa"/>
          </w:tcPr>
          <w:p w14:paraId="6C66BD48" w14:textId="77777777" w:rsidR="00B50050" w:rsidRDefault="00B50050" w:rsidP="0088127C">
            <w:pPr>
              <w:pStyle w:val="OtherTableBody"/>
            </w:pPr>
          </w:p>
        </w:tc>
        <w:tc>
          <w:tcPr>
            <w:tcW w:w="1400" w:type="dxa"/>
          </w:tcPr>
          <w:p w14:paraId="3C786187" w14:textId="77777777" w:rsidR="00B50050" w:rsidRDefault="00B50050" w:rsidP="0088127C">
            <w:pPr>
              <w:pStyle w:val="OtherTableBody"/>
            </w:pPr>
            <w:r>
              <w:t>2H</w:t>
            </w:r>
          </w:p>
        </w:tc>
        <w:tc>
          <w:tcPr>
            <w:tcW w:w="4200" w:type="dxa"/>
          </w:tcPr>
          <w:p w14:paraId="714240F2" w14:textId="77777777" w:rsidR="00B50050" w:rsidRDefault="00B50050" w:rsidP="0088127C">
            <w:pPr>
              <w:pStyle w:val="OtherTableBody"/>
            </w:pPr>
            <w:r>
              <w:t>2 hours post challenge</w:t>
            </w:r>
          </w:p>
        </w:tc>
      </w:tr>
      <w:tr w:rsidR="00B50050" w14:paraId="7ACEFA52" w14:textId="77777777" w:rsidTr="00195548">
        <w:tc>
          <w:tcPr>
            <w:tcW w:w="600" w:type="dxa"/>
          </w:tcPr>
          <w:p w14:paraId="60CF3607" w14:textId="77777777" w:rsidR="00B50050" w:rsidRDefault="00B50050" w:rsidP="0088127C">
            <w:pPr>
              <w:pStyle w:val="OtherTableBody"/>
            </w:pPr>
          </w:p>
        </w:tc>
        <w:tc>
          <w:tcPr>
            <w:tcW w:w="600" w:type="dxa"/>
          </w:tcPr>
          <w:p w14:paraId="08589731" w14:textId="77777777" w:rsidR="00B50050" w:rsidRDefault="00B50050" w:rsidP="0088127C">
            <w:pPr>
              <w:pStyle w:val="OtherTableBody"/>
            </w:pPr>
            <w:r>
              <w:t>0256</w:t>
            </w:r>
          </w:p>
        </w:tc>
        <w:tc>
          <w:tcPr>
            <w:tcW w:w="2600" w:type="dxa"/>
          </w:tcPr>
          <w:p w14:paraId="49ACF4D0" w14:textId="77777777" w:rsidR="00B50050" w:rsidRDefault="00B50050" w:rsidP="0088127C">
            <w:pPr>
              <w:pStyle w:val="OtherTableBody"/>
            </w:pPr>
          </w:p>
        </w:tc>
        <w:tc>
          <w:tcPr>
            <w:tcW w:w="1400" w:type="dxa"/>
          </w:tcPr>
          <w:p w14:paraId="0B38AA61" w14:textId="77777777" w:rsidR="00B50050" w:rsidRDefault="00B50050" w:rsidP="0088127C">
            <w:pPr>
              <w:pStyle w:val="OtherTableBody"/>
            </w:pPr>
            <w:r>
              <w:t>2L</w:t>
            </w:r>
          </w:p>
        </w:tc>
        <w:tc>
          <w:tcPr>
            <w:tcW w:w="4200" w:type="dxa"/>
          </w:tcPr>
          <w:p w14:paraId="17ED0469" w14:textId="77777777" w:rsidR="00B50050" w:rsidRDefault="00B50050" w:rsidP="0088127C">
            <w:pPr>
              <w:pStyle w:val="OtherTableBody"/>
            </w:pPr>
            <w:r>
              <w:t>2 months (60 days) post challenge</w:t>
            </w:r>
          </w:p>
        </w:tc>
      </w:tr>
      <w:tr w:rsidR="00B50050" w14:paraId="5E567309" w14:textId="77777777" w:rsidTr="00195548">
        <w:tc>
          <w:tcPr>
            <w:tcW w:w="600" w:type="dxa"/>
          </w:tcPr>
          <w:p w14:paraId="7166153F" w14:textId="77777777" w:rsidR="00B50050" w:rsidRDefault="00B50050" w:rsidP="0088127C">
            <w:pPr>
              <w:pStyle w:val="OtherTableBody"/>
            </w:pPr>
          </w:p>
        </w:tc>
        <w:tc>
          <w:tcPr>
            <w:tcW w:w="600" w:type="dxa"/>
          </w:tcPr>
          <w:p w14:paraId="7449FCA8" w14:textId="77777777" w:rsidR="00B50050" w:rsidRDefault="00B50050" w:rsidP="0088127C">
            <w:pPr>
              <w:pStyle w:val="OtherTableBody"/>
            </w:pPr>
            <w:r>
              <w:t>0256</w:t>
            </w:r>
          </w:p>
        </w:tc>
        <w:tc>
          <w:tcPr>
            <w:tcW w:w="2600" w:type="dxa"/>
          </w:tcPr>
          <w:p w14:paraId="556EB317" w14:textId="77777777" w:rsidR="00B50050" w:rsidRDefault="00B50050" w:rsidP="0088127C">
            <w:pPr>
              <w:pStyle w:val="OtherTableBody"/>
            </w:pPr>
          </w:p>
        </w:tc>
        <w:tc>
          <w:tcPr>
            <w:tcW w:w="1400" w:type="dxa"/>
          </w:tcPr>
          <w:p w14:paraId="12D94F27" w14:textId="77777777" w:rsidR="00B50050" w:rsidRDefault="00B50050" w:rsidP="0088127C">
            <w:pPr>
              <w:pStyle w:val="OtherTableBody"/>
            </w:pPr>
            <w:r>
              <w:t>2M</w:t>
            </w:r>
          </w:p>
        </w:tc>
        <w:tc>
          <w:tcPr>
            <w:tcW w:w="4200" w:type="dxa"/>
          </w:tcPr>
          <w:p w14:paraId="35BE3DD2" w14:textId="77777777" w:rsidR="00B50050" w:rsidRDefault="00B50050" w:rsidP="0088127C">
            <w:pPr>
              <w:pStyle w:val="OtherTableBody"/>
            </w:pPr>
            <w:r>
              <w:t>2 minutes post challenge</w:t>
            </w:r>
          </w:p>
        </w:tc>
      </w:tr>
      <w:tr w:rsidR="00B50050" w14:paraId="7DB3CDC9" w14:textId="77777777" w:rsidTr="00195548">
        <w:tc>
          <w:tcPr>
            <w:tcW w:w="600" w:type="dxa"/>
          </w:tcPr>
          <w:p w14:paraId="358800A1" w14:textId="77777777" w:rsidR="00B50050" w:rsidRDefault="00B50050" w:rsidP="0088127C">
            <w:pPr>
              <w:pStyle w:val="OtherTableBody"/>
            </w:pPr>
          </w:p>
        </w:tc>
        <w:tc>
          <w:tcPr>
            <w:tcW w:w="600" w:type="dxa"/>
          </w:tcPr>
          <w:p w14:paraId="3D8CEA98" w14:textId="77777777" w:rsidR="00B50050" w:rsidRDefault="00B50050" w:rsidP="0088127C">
            <w:pPr>
              <w:pStyle w:val="OtherTableBody"/>
            </w:pPr>
            <w:r>
              <w:t>0256</w:t>
            </w:r>
          </w:p>
        </w:tc>
        <w:tc>
          <w:tcPr>
            <w:tcW w:w="2600" w:type="dxa"/>
          </w:tcPr>
          <w:p w14:paraId="62109558" w14:textId="77777777" w:rsidR="00B50050" w:rsidRDefault="00B50050" w:rsidP="0088127C">
            <w:pPr>
              <w:pStyle w:val="OtherTableBody"/>
            </w:pPr>
          </w:p>
        </w:tc>
        <w:tc>
          <w:tcPr>
            <w:tcW w:w="1400" w:type="dxa"/>
          </w:tcPr>
          <w:p w14:paraId="313E3FCA" w14:textId="77777777" w:rsidR="00B50050" w:rsidRDefault="00B50050" w:rsidP="0088127C">
            <w:pPr>
              <w:pStyle w:val="OtherTableBody"/>
            </w:pPr>
            <w:r>
              <w:t>2W</w:t>
            </w:r>
          </w:p>
        </w:tc>
        <w:tc>
          <w:tcPr>
            <w:tcW w:w="4200" w:type="dxa"/>
          </w:tcPr>
          <w:p w14:paraId="3C21F4A9" w14:textId="77777777" w:rsidR="00B50050" w:rsidRDefault="00B50050" w:rsidP="0088127C">
            <w:pPr>
              <w:pStyle w:val="OtherTableBody"/>
            </w:pPr>
            <w:r>
              <w:t>2 weeks</w:t>
            </w:r>
          </w:p>
        </w:tc>
      </w:tr>
      <w:tr w:rsidR="00B50050" w14:paraId="7626BFF1" w14:textId="77777777" w:rsidTr="00195548">
        <w:tc>
          <w:tcPr>
            <w:tcW w:w="600" w:type="dxa"/>
          </w:tcPr>
          <w:p w14:paraId="75EA826A" w14:textId="77777777" w:rsidR="00B50050" w:rsidRDefault="00B50050" w:rsidP="0088127C">
            <w:pPr>
              <w:pStyle w:val="OtherTableBody"/>
            </w:pPr>
          </w:p>
        </w:tc>
        <w:tc>
          <w:tcPr>
            <w:tcW w:w="600" w:type="dxa"/>
          </w:tcPr>
          <w:p w14:paraId="409A1A03" w14:textId="77777777" w:rsidR="00B50050" w:rsidRDefault="00B50050" w:rsidP="0088127C">
            <w:pPr>
              <w:pStyle w:val="OtherTableBody"/>
            </w:pPr>
            <w:r>
              <w:t>0256</w:t>
            </w:r>
          </w:p>
        </w:tc>
        <w:tc>
          <w:tcPr>
            <w:tcW w:w="2600" w:type="dxa"/>
          </w:tcPr>
          <w:p w14:paraId="72E4C884" w14:textId="77777777" w:rsidR="00B50050" w:rsidRDefault="00B50050" w:rsidP="0088127C">
            <w:pPr>
              <w:pStyle w:val="OtherTableBody"/>
            </w:pPr>
          </w:p>
        </w:tc>
        <w:tc>
          <w:tcPr>
            <w:tcW w:w="1400" w:type="dxa"/>
          </w:tcPr>
          <w:p w14:paraId="4DED7194" w14:textId="77777777" w:rsidR="00B50050" w:rsidRDefault="00B50050" w:rsidP="0088127C">
            <w:pPr>
              <w:pStyle w:val="OtherTableBody"/>
            </w:pPr>
            <w:r>
              <w:t>30M</w:t>
            </w:r>
          </w:p>
        </w:tc>
        <w:tc>
          <w:tcPr>
            <w:tcW w:w="4200" w:type="dxa"/>
          </w:tcPr>
          <w:p w14:paraId="292B1DE6" w14:textId="77777777" w:rsidR="00B50050" w:rsidRDefault="00B50050" w:rsidP="0088127C">
            <w:pPr>
              <w:pStyle w:val="OtherTableBody"/>
            </w:pPr>
            <w:r>
              <w:t>30 minutes post challenge</w:t>
            </w:r>
          </w:p>
        </w:tc>
      </w:tr>
      <w:tr w:rsidR="00B50050" w14:paraId="088D4D1C" w14:textId="77777777" w:rsidTr="00195548">
        <w:tc>
          <w:tcPr>
            <w:tcW w:w="600" w:type="dxa"/>
          </w:tcPr>
          <w:p w14:paraId="479E7404" w14:textId="77777777" w:rsidR="00B50050" w:rsidRDefault="00B50050" w:rsidP="0088127C">
            <w:pPr>
              <w:pStyle w:val="OtherTableBody"/>
            </w:pPr>
          </w:p>
        </w:tc>
        <w:tc>
          <w:tcPr>
            <w:tcW w:w="600" w:type="dxa"/>
          </w:tcPr>
          <w:p w14:paraId="24D593D9" w14:textId="77777777" w:rsidR="00B50050" w:rsidRDefault="00B50050" w:rsidP="0088127C">
            <w:pPr>
              <w:pStyle w:val="OtherTableBody"/>
            </w:pPr>
            <w:r>
              <w:t>0256</w:t>
            </w:r>
          </w:p>
        </w:tc>
        <w:tc>
          <w:tcPr>
            <w:tcW w:w="2600" w:type="dxa"/>
          </w:tcPr>
          <w:p w14:paraId="3095AFDE" w14:textId="77777777" w:rsidR="00B50050" w:rsidRDefault="00B50050" w:rsidP="0088127C">
            <w:pPr>
              <w:pStyle w:val="OtherTableBody"/>
            </w:pPr>
          </w:p>
        </w:tc>
        <w:tc>
          <w:tcPr>
            <w:tcW w:w="1400" w:type="dxa"/>
          </w:tcPr>
          <w:p w14:paraId="7988AEC9" w14:textId="77777777" w:rsidR="00B50050" w:rsidRDefault="00B50050" w:rsidP="0088127C">
            <w:pPr>
              <w:pStyle w:val="OtherTableBody"/>
            </w:pPr>
            <w:r>
              <w:t>3D</w:t>
            </w:r>
          </w:p>
        </w:tc>
        <w:tc>
          <w:tcPr>
            <w:tcW w:w="4200" w:type="dxa"/>
          </w:tcPr>
          <w:p w14:paraId="0BA65EBE" w14:textId="77777777" w:rsidR="00B50050" w:rsidRDefault="00B50050" w:rsidP="0088127C">
            <w:pPr>
              <w:pStyle w:val="OtherTableBody"/>
            </w:pPr>
            <w:r>
              <w:t>3 days</w:t>
            </w:r>
          </w:p>
        </w:tc>
      </w:tr>
      <w:tr w:rsidR="00B50050" w14:paraId="1354EB80" w14:textId="77777777" w:rsidTr="00195548">
        <w:tc>
          <w:tcPr>
            <w:tcW w:w="600" w:type="dxa"/>
          </w:tcPr>
          <w:p w14:paraId="2FD3D37C" w14:textId="77777777" w:rsidR="00B50050" w:rsidRDefault="00B50050" w:rsidP="0088127C">
            <w:pPr>
              <w:pStyle w:val="OtherTableBody"/>
            </w:pPr>
          </w:p>
        </w:tc>
        <w:tc>
          <w:tcPr>
            <w:tcW w:w="600" w:type="dxa"/>
          </w:tcPr>
          <w:p w14:paraId="6C650B3E" w14:textId="77777777" w:rsidR="00B50050" w:rsidRDefault="00B50050" w:rsidP="0088127C">
            <w:pPr>
              <w:pStyle w:val="OtherTableBody"/>
            </w:pPr>
            <w:r>
              <w:t>0256</w:t>
            </w:r>
          </w:p>
        </w:tc>
        <w:tc>
          <w:tcPr>
            <w:tcW w:w="2600" w:type="dxa"/>
          </w:tcPr>
          <w:p w14:paraId="7B6D497F" w14:textId="77777777" w:rsidR="00B50050" w:rsidRDefault="00B50050" w:rsidP="0088127C">
            <w:pPr>
              <w:pStyle w:val="OtherTableBody"/>
            </w:pPr>
          </w:p>
        </w:tc>
        <w:tc>
          <w:tcPr>
            <w:tcW w:w="1400" w:type="dxa"/>
          </w:tcPr>
          <w:p w14:paraId="2AA996A2" w14:textId="77777777" w:rsidR="00B50050" w:rsidRDefault="00B50050" w:rsidP="0088127C">
            <w:pPr>
              <w:pStyle w:val="OtherTableBody"/>
            </w:pPr>
            <w:r>
              <w:t>3H</w:t>
            </w:r>
          </w:p>
        </w:tc>
        <w:tc>
          <w:tcPr>
            <w:tcW w:w="4200" w:type="dxa"/>
          </w:tcPr>
          <w:p w14:paraId="47048451" w14:textId="77777777" w:rsidR="00B50050" w:rsidRDefault="00B50050" w:rsidP="0088127C">
            <w:pPr>
              <w:pStyle w:val="OtherTableBody"/>
            </w:pPr>
            <w:r>
              <w:t>3 hours post challenge</w:t>
            </w:r>
          </w:p>
        </w:tc>
      </w:tr>
      <w:tr w:rsidR="00B50050" w14:paraId="163C0BFF" w14:textId="77777777" w:rsidTr="00195548">
        <w:tc>
          <w:tcPr>
            <w:tcW w:w="600" w:type="dxa"/>
          </w:tcPr>
          <w:p w14:paraId="3BDB3955" w14:textId="77777777" w:rsidR="00B50050" w:rsidRDefault="00B50050" w:rsidP="0088127C">
            <w:pPr>
              <w:pStyle w:val="OtherTableBody"/>
            </w:pPr>
          </w:p>
        </w:tc>
        <w:tc>
          <w:tcPr>
            <w:tcW w:w="600" w:type="dxa"/>
          </w:tcPr>
          <w:p w14:paraId="643355AE" w14:textId="77777777" w:rsidR="00B50050" w:rsidRDefault="00B50050" w:rsidP="0088127C">
            <w:pPr>
              <w:pStyle w:val="OtherTableBody"/>
            </w:pPr>
            <w:r>
              <w:t>0256</w:t>
            </w:r>
          </w:p>
        </w:tc>
        <w:tc>
          <w:tcPr>
            <w:tcW w:w="2600" w:type="dxa"/>
          </w:tcPr>
          <w:p w14:paraId="206AF251" w14:textId="77777777" w:rsidR="00B50050" w:rsidRDefault="00B50050" w:rsidP="0088127C">
            <w:pPr>
              <w:pStyle w:val="OtherTableBody"/>
            </w:pPr>
          </w:p>
        </w:tc>
        <w:tc>
          <w:tcPr>
            <w:tcW w:w="1400" w:type="dxa"/>
          </w:tcPr>
          <w:p w14:paraId="41DEDBCD" w14:textId="77777777" w:rsidR="00B50050" w:rsidRDefault="00B50050" w:rsidP="0088127C">
            <w:pPr>
              <w:pStyle w:val="OtherTableBody"/>
            </w:pPr>
            <w:r>
              <w:t>3L</w:t>
            </w:r>
          </w:p>
        </w:tc>
        <w:tc>
          <w:tcPr>
            <w:tcW w:w="4200" w:type="dxa"/>
          </w:tcPr>
          <w:p w14:paraId="1DA3212A" w14:textId="77777777" w:rsidR="00B50050" w:rsidRDefault="00B50050" w:rsidP="0088127C">
            <w:pPr>
              <w:pStyle w:val="OtherTableBody"/>
            </w:pPr>
            <w:r>
              <w:t>3 months (90 days) post challenge</w:t>
            </w:r>
          </w:p>
        </w:tc>
      </w:tr>
      <w:tr w:rsidR="00B50050" w14:paraId="017A3F34" w14:textId="77777777" w:rsidTr="00195548">
        <w:tc>
          <w:tcPr>
            <w:tcW w:w="600" w:type="dxa"/>
          </w:tcPr>
          <w:p w14:paraId="18A4F0E8" w14:textId="77777777" w:rsidR="00B50050" w:rsidRDefault="00B50050" w:rsidP="0088127C">
            <w:pPr>
              <w:pStyle w:val="OtherTableBody"/>
            </w:pPr>
          </w:p>
        </w:tc>
        <w:tc>
          <w:tcPr>
            <w:tcW w:w="600" w:type="dxa"/>
          </w:tcPr>
          <w:p w14:paraId="0ABAC1C3" w14:textId="77777777" w:rsidR="00B50050" w:rsidRDefault="00B50050" w:rsidP="0088127C">
            <w:pPr>
              <w:pStyle w:val="OtherTableBody"/>
            </w:pPr>
            <w:r>
              <w:t>0256</w:t>
            </w:r>
          </w:p>
        </w:tc>
        <w:tc>
          <w:tcPr>
            <w:tcW w:w="2600" w:type="dxa"/>
          </w:tcPr>
          <w:p w14:paraId="39A80246" w14:textId="77777777" w:rsidR="00B50050" w:rsidRDefault="00B50050" w:rsidP="0088127C">
            <w:pPr>
              <w:pStyle w:val="OtherTableBody"/>
            </w:pPr>
          </w:p>
        </w:tc>
        <w:tc>
          <w:tcPr>
            <w:tcW w:w="1400" w:type="dxa"/>
          </w:tcPr>
          <w:p w14:paraId="7D6C0640" w14:textId="77777777" w:rsidR="00B50050" w:rsidRDefault="00B50050" w:rsidP="0088127C">
            <w:pPr>
              <w:pStyle w:val="OtherTableBody"/>
            </w:pPr>
            <w:r>
              <w:t>3M</w:t>
            </w:r>
          </w:p>
        </w:tc>
        <w:tc>
          <w:tcPr>
            <w:tcW w:w="4200" w:type="dxa"/>
          </w:tcPr>
          <w:p w14:paraId="3438C8C0" w14:textId="77777777" w:rsidR="00B50050" w:rsidRDefault="00B50050" w:rsidP="0088127C">
            <w:pPr>
              <w:pStyle w:val="OtherTableBody"/>
            </w:pPr>
            <w:r>
              <w:t>3 minutes post challenge</w:t>
            </w:r>
          </w:p>
        </w:tc>
      </w:tr>
      <w:tr w:rsidR="00B50050" w14:paraId="4FE993B7" w14:textId="77777777" w:rsidTr="00195548">
        <w:tc>
          <w:tcPr>
            <w:tcW w:w="600" w:type="dxa"/>
          </w:tcPr>
          <w:p w14:paraId="49D74C03" w14:textId="77777777" w:rsidR="00B50050" w:rsidRDefault="00B50050" w:rsidP="0088127C">
            <w:pPr>
              <w:pStyle w:val="OtherTableBody"/>
            </w:pPr>
          </w:p>
        </w:tc>
        <w:tc>
          <w:tcPr>
            <w:tcW w:w="600" w:type="dxa"/>
          </w:tcPr>
          <w:p w14:paraId="638BE9AD" w14:textId="77777777" w:rsidR="00B50050" w:rsidRDefault="00B50050" w:rsidP="0088127C">
            <w:pPr>
              <w:pStyle w:val="OtherTableBody"/>
            </w:pPr>
            <w:r>
              <w:t>0256</w:t>
            </w:r>
          </w:p>
        </w:tc>
        <w:tc>
          <w:tcPr>
            <w:tcW w:w="2600" w:type="dxa"/>
          </w:tcPr>
          <w:p w14:paraId="09908E4F" w14:textId="77777777" w:rsidR="00B50050" w:rsidRDefault="00B50050" w:rsidP="0088127C">
            <w:pPr>
              <w:pStyle w:val="OtherTableBody"/>
            </w:pPr>
          </w:p>
        </w:tc>
        <w:tc>
          <w:tcPr>
            <w:tcW w:w="1400" w:type="dxa"/>
          </w:tcPr>
          <w:p w14:paraId="09B014DD" w14:textId="77777777" w:rsidR="00B50050" w:rsidRDefault="00B50050" w:rsidP="0088127C">
            <w:pPr>
              <w:pStyle w:val="OtherTableBody"/>
            </w:pPr>
            <w:r>
              <w:t>3W</w:t>
            </w:r>
          </w:p>
        </w:tc>
        <w:tc>
          <w:tcPr>
            <w:tcW w:w="4200" w:type="dxa"/>
          </w:tcPr>
          <w:p w14:paraId="431D238C" w14:textId="77777777" w:rsidR="00B50050" w:rsidRDefault="00B50050" w:rsidP="0088127C">
            <w:pPr>
              <w:pStyle w:val="OtherTableBody"/>
            </w:pPr>
            <w:r>
              <w:t>3 weeks</w:t>
            </w:r>
          </w:p>
        </w:tc>
      </w:tr>
      <w:tr w:rsidR="00B50050" w14:paraId="64CE6D40" w14:textId="77777777" w:rsidTr="00195548">
        <w:tc>
          <w:tcPr>
            <w:tcW w:w="600" w:type="dxa"/>
          </w:tcPr>
          <w:p w14:paraId="4ED4B5DC" w14:textId="77777777" w:rsidR="00B50050" w:rsidRDefault="00B50050" w:rsidP="0088127C">
            <w:pPr>
              <w:pStyle w:val="OtherTableBody"/>
            </w:pPr>
          </w:p>
        </w:tc>
        <w:tc>
          <w:tcPr>
            <w:tcW w:w="600" w:type="dxa"/>
          </w:tcPr>
          <w:p w14:paraId="5151A5B8" w14:textId="77777777" w:rsidR="00B50050" w:rsidRDefault="00B50050" w:rsidP="0088127C">
            <w:pPr>
              <w:pStyle w:val="OtherTableBody"/>
            </w:pPr>
            <w:r>
              <w:t>0256</w:t>
            </w:r>
          </w:p>
        </w:tc>
        <w:tc>
          <w:tcPr>
            <w:tcW w:w="2600" w:type="dxa"/>
          </w:tcPr>
          <w:p w14:paraId="444F53CB" w14:textId="77777777" w:rsidR="00B50050" w:rsidRDefault="00B50050" w:rsidP="0088127C">
            <w:pPr>
              <w:pStyle w:val="OtherTableBody"/>
            </w:pPr>
          </w:p>
        </w:tc>
        <w:tc>
          <w:tcPr>
            <w:tcW w:w="1400" w:type="dxa"/>
          </w:tcPr>
          <w:p w14:paraId="324E6551" w14:textId="77777777" w:rsidR="00B50050" w:rsidRDefault="00B50050" w:rsidP="0088127C">
            <w:pPr>
              <w:pStyle w:val="OtherTableBody"/>
            </w:pPr>
            <w:r>
              <w:t>4D</w:t>
            </w:r>
          </w:p>
        </w:tc>
        <w:tc>
          <w:tcPr>
            <w:tcW w:w="4200" w:type="dxa"/>
          </w:tcPr>
          <w:p w14:paraId="0491B4B6" w14:textId="77777777" w:rsidR="00B50050" w:rsidRDefault="00B50050" w:rsidP="0088127C">
            <w:pPr>
              <w:pStyle w:val="OtherTableBody"/>
            </w:pPr>
            <w:r>
              <w:t>4 days</w:t>
            </w:r>
          </w:p>
        </w:tc>
      </w:tr>
      <w:tr w:rsidR="00B50050" w14:paraId="6BEE8C5E" w14:textId="77777777" w:rsidTr="00195548">
        <w:tc>
          <w:tcPr>
            <w:tcW w:w="600" w:type="dxa"/>
          </w:tcPr>
          <w:p w14:paraId="5E4226DC" w14:textId="77777777" w:rsidR="00B50050" w:rsidRDefault="00B50050" w:rsidP="0088127C">
            <w:pPr>
              <w:pStyle w:val="OtherTableBody"/>
            </w:pPr>
          </w:p>
        </w:tc>
        <w:tc>
          <w:tcPr>
            <w:tcW w:w="600" w:type="dxa"/>
          </w:tcPr>
          <w:p w14:paraId="2AD9B45E" w14:textId="77777777" w:rsidR="00B50050" w:rsidRDefault="00B50050" w:rsidP="0088127C">
            <w:pPr>
              <w:pStyle w:val="OtherTableBody"/>
            </w:pPr>
            <w:r>
              <w:t>0256</w:t>
            </w:r>
          </w:p>
        </w:tc>
        <w:tc>
          <w:tcPr>
            <w:tcW w:w="2600" w:type="dxa"/>
          </w:tcPr>
          <w:p w14:paraId="7CE949F2" w14:textId="77777777" w:rsidR="00B50050" w:rsidRDefault="00B50050" w:rsidP="0088127C">
            <w:pPr>
              <w:pStyle w:val="OtherTableBody"/>
            </w:pPr>
          </w:p>
        </w:tc>
        <w:tc>
          <w:tcPr>
            <w:tcW w:w="1400" w:type="dxa"/>
          </w:tcPr>
          <w:p w14:paraId="1CC6B3EA" w14:textId="77777777" w:rsidR="00B50050" w:rsidRDefault="00B50050" w:rsidP="0088127C">
            <w:pPr>
              <w:pStyle w:val="OtherTableBody"/>
            </w:pPr>
            <w:r>
              <w:t>4H</w:t>
            </w:r>
          </w:p>
        </w:tc>
        <w:tc>
          <w:tcPr>
            <w:tcW w:w="4200" w:type="dxa"/>
          </w:tcPr>
          <w:p w14:paraId="0DF0DA2C" w14:textId="77777777" w:rsidR="00B50050" w:rsidRDefault="00B50050" w:rsidP="0088127C">
            <w:pPr>
              <w:pStyle w:val="OtherTableBody"/>
            </w:pPr>
            <w:r>
              <w:t>4 hours post challenge</w:t>
            </w:r>
          </w:p>
        </w:tc>
      </w:tr>
      <w:tr w:rsidR="00B50050" w14:paraId="661D5EDF" w14:textId="77777777" w:rsidTr="00195548">
        <w:tc>
          <w:tcPr>
            <w:tcW w:w="600" w:type="dxa"/>
          </w:tcPr>
          <w:p w14:paraId="398BEFCE" w14:textId="77777777" w:rsidR="00B50050" w:rsidRDefault="00B50050" w:rsidP="0088127C">
            <w:pPr>
              <w:pStyle w:val="OtherTableBody"/>
            </w:pPr>
          </w:p>
        </w:tc>
        <w:tc>
          <w:tcPr>
            <w:tcW w:w="600" w:type="dxa"/>
          </w:tcPr>
          <w:p w14:paraId="487B7CD7" w14:textId="77777777" w:rsidR="00B50050" w:rsidRDefault="00B50050" w:rsidP="0088127C">
            <w:pPr>
              <w:pStyle w:val="OtherTableBody"/>
            </w:pPr>
            <w:r>
              <w:t>0256</w:t>
            </w:r>
          </w:p>
        </w:tc>
        <w:tc>
          <w:tcPr>
            <w:tcW w:w="2600" w:type="dxa"/>
          </w:tcPr>
          <w:p w14:paraId="44711720" w14:textId="77777777" w:rsidR="00B50050" w:rsidRDefault="00B50050" w:rsidP="0088127C">
            <w:pPr>
              <w:pStyle w:val="OtherTableBody"/>
            </w:pPr>
          </w:p>
        </w:tc>
        <w:tc>
          <w:tcPr>
            <w:tcW w:w="1400" w:type="dxa"/>
          </w:tcPr>
          <w:p w14:paraId="41910A5B" w14:textId="77777777" w:rsidR="00B50050" w:rsidRDefault="00B50050" w:rsidP="0088127C">
            <w:pPr>
              <w:pStyle w:val="OtherTableBody"/>
            </w:pPr>
            <w:r>
              <w:t>4M</w:t>
            </w:r>
          </w:p>
        </w:tc>
        <w:tc>
          <w:tcPr>
            <w:tcW w:w="4200" w:type="dxa"/>
          </w:tcPr>
          <w:p w14:paraId="744715D4" w14:textId="77777777" w:rsidR="00B50050" w:rsidRDefault="00B50050" w:rsidP="0088127C">
            <w:pPr>
              <w:pStyle w:val="OtherTableBody"/>
            </w:pPr>
            <w:r>
              <w:t>4 minutes post challenge</w:t>
            </w:r>
          </w:p>
        </w:tc>
      </w:tr>
      <w:tr w:rsidR="00B50050" w14:paraId="6D4C378E" w14:textId="77777777" w:rsidTr="00195548">
        <w:tc>
          <w:tcPr>
            <w:tcW w:w="600" w:type="dxa"/>
          </w:tcPr>
          <w:p w14:paraId="0FCD90C5" w14:textId="77777777" w:rsidR="00B50050" w:rsidRDefault="00B50050" w:rsidP="0088127C">
            <w:pPr>
              <w:pStyle w:val="OtherTableBody"/>
            </w:pPr>
          </w:p>
        </w:tc>
        <w:tc>
          <w:tcPr>
            <w:tcW w:w="600" w:type="dxa"/>
          </w:tcPr>
          <w:p w14:paraId="5C377D6D" w14:textId="77777777" w:rsidR="00B50050" w:rsidRDefault="00B50050" w:rsidP="0088127C">
            <w:pPr>
              <w:pStyle w:val="OtherTableBody"/>
            </w:pPr>
            <w:r>
              <w:t>0256</w:t>
            </w:r>
          </w:p>
        </w:tc>
        <w:tc>
          <w:tcPr>
            <w:tcW w:w="2600" w:type="dxa"/>
          </w:tcPr>
          <w:p w14:paraId="57D3B0B6" w14:textId="77777777" w:rsidR="00B50050" w:rsidRDefault="00B50050" w:rsidP="0088127C">
            <w:pPr>
              <w:pStyle w:val="OtherTableBody"/>
            </w:pPr>
          </w:p>
        </w:tc>
        <w:tc>
          <w:tcPr>
            <w:tcW w:w="1400" w:type="dxa"/>
          </w:tcPr>
          <w:p w14:paraId="6F2F2875" w14:textId="77777777" w:rsidR="00B50050" w:rsidRDefault="00B50050" w:rsidP="0088127C">
            <w:pPr>
              <w:pStyle w:val="OtherTableBody"/>
            </w:pPr>
            <w:r>
              <w:t>4W</w:t>
            </w:r>
          </w:p>
        </w:tc>
        <w:tc>
          <w:tcPr>
            <w:tcW w:w="4200" w:type="dxa"/>
          </w:tcPr>
          <w:p w14:paraId="7F2FF162" w14:textId="77777777" w:rsidR="00B50050" w:rsidRDefault="00B50050" w:rsidP="0088127C">
            <w:pPr>
              <w:pStyle w:val="OtherTableBody"/>
            </w:pPr>
            <w:r>
              <w:t>4 weeks</w:t>
            </w:r>
          </w:p>
        </w:tc>
      </w:tr>
      <w:tr w:rsidR="00B50050" w14:paraId="300CE7FA" w14:textId="77777777" w:rsidTr="00195548">
        <w:tc>
          <w:tcPr>
            <w:tcW w:w="600" w:type="dxa"/>
          </w:tcPr>
          <w:p w14:paraId="1FFC45A3" w14:textId="77777777" w:rsidR="00B50050" w:rsidRDefault="00B50050" w:rsidP="0088127C">
            <w:pPr>
              <w:pStyle w:val="OtherTableBody"/>
            </w:pPr>
          </w:p>
        </w:tc>
        <w:tc>
          <w:tcPr>
            <w:tcW w:w="600" w:type="dxa"/>
          </w:tcPr>
          <w:p w14:paraId="2C084C37" w14:textId="77777777" w:rsidR="00B50050" w:rsidRDefault="00B50050" w:rsidP="0088127C">
            <w:pPr>
              <w:pStyle w:val="OtherTableBody"/>
            </w:pPr>
            <w:r>
              <w:t>0256</w:t>
            </w:r>
          </w:p>
        </w:tc>
        <w:tc>
          <w:tcPr>
            <w:tcW w:w="2600" w:type="dxa"/>
          </w:tcPr>
          <w:p w14:paraId="5560B731" w14:textId="77777777" w:rsidR="00B50050" w:rsidRDefault="00B50050" w:rsidP="0088127C">
            <w:pPr>
              <w:pStyle w:val="OtherTableBody"/>
            </w:pPr>
          </w:p>
        </w:tc>
        <w:tc>
          <w:tcPr>
            <w:tcW w:w="1400" w:type="dxa"/>
          </w:tcPr>
          <w:p w14:paraId="7A60AB23" w14:textId="77777777" w:rsidR="00B50050" w:rsidRDefault="00B50050" w:rsidP="0088127C">
            <w:pPr>
              <w:pStyle w:val="OtherTableBody"/>
            </w:pPr>
            <w:r>
              <w:t>5D</w:t>
            </w:r>
          </w:p>
        </w:tc>
        <w:tc>
          <w:tcPr>
            <w:tcW w:w="4200" w:type="dxa"/>
          </w:tcPr>
          <w:p w14:paraId="699263D6" w14:textId="77777777" w:rsidR="00B50050" w:rsidRDefault="00B50050" w:rsidP="0088127C">
            <w:pPr>
              <w:pStyle w:val="OtherTableBody"/>
            </w:pPr>
            <w:r>
              <w:t>5 days</w:t>
            </w:r>
          </w:p>
        </w:tc>
      </w:tr>
      <w:tr w:rsidR="00B50050" w14:paraId="69B9AB1F" w14:textId="77777777" w:rsidTr="00195548">
        <w:tc>
          <w:tcPr>
            <w:tcW w:w="600" w:type="dxa"/>
          </w:tcPr>
          <w:p w14:paraId="7A2C367C" w14:textId="77777777" w:rsidR="00B50050" w:rsidRDefault="00B50050" w:rsidP="0088127C">
            <w:pPr>
              <w:pStyle w:val="OtherTableBody"/>
            </w:pPr>
          </w:p>
        </w:tc>
        <w:tc>
          <w:tcPr>
            <w:tcW w:w="600" w:type="dxa"/>
          </w:tcPr>
          <w:p w14:paraId="0D333CFE" w14:textId="77777777" w:rsidR="00B50050" w:rsidRDefault="00B50050" w:rsidP="0088127C">
            <w:pPr>
              <w:pStyle w:val="OtherTableBody"/>
            </w:pPr>
            <w:r>
              <w:t>0256</w:t>
            </w:r>
          </w:p>
        </w:tc>
        <w:tc>
          <w:tcPr>
            <w:tcW w:w="2600" w:type="dxa"/>
          </w:tcPr>
          <w:p w14:paraId="01B79F30" w14:textId="77777777" w:rsidR="00B50050" w:rsidRDefault="00B50050" w:rsidP="0088127C">
            <w:pPr>
              <w:pStyle w:val="OtherTableBody"/>
            </w:pPr>
          </w:p>
        </w:tc>
        <w:tc>
          <w:tcPr>
            <w:tcW w:w="1400" w:type="dxa"/>
          </w:tcPr>
          <w:p w14:paraId="7C62AFC7" w14:textId="77777777" w:rsidR="00B50050" w:rsidRDefault="00B50050" w:rsidP="0088127C">
            <w:pPr>
              <w:pStyle w:val="OtherTableBody"/>
            </w:pPr>
            <w:r>
              <w:t>5H</w:t>
            </w:r>
          </w:p>
        </w:tc>
        <w:tc>
          <w:tcPr>
            <w:tcW w:w="4200" w:type="dxa"/>
          </w:tcPr>
          <w:p w14:paraId="70FE601A" w14:textId="77777777" w:rsidR="00B50050" w:rsidRDefault="00B50050" w:rsidP="0088127C">
            <w:pPr>
              <w:pStyle w:val="OtherTableBody"/>
            </w:pPr>
            <w:r>
              <w:t>5  hours post challenge</w:t>
            </w:r>
          </w:p>
        </w:tc>
      </w:tr>
      <w:tr w:rsidR="00B50050" w14:paraId="7C80C1AF" w14:textId="77777777" w:rsidTr="00195548">
        <w:tc>
          <w:tcPr>
            <w:tcW w:w="600" w:type="dxa"/>
          </w:tcPr>
          <w:p w14:paraId="12E6B0D6" w14:textId="77777777" w:rsidR="00B50050" w:rsidRDefault="00B50050" w:rsidP="0088127C">
            <w:pPr>
              <w:pStyle w:val="OtherTableBody"/>
            </w:pPr>
          </w:p>
        </w:tc>
        <w:tc>
          <w:tcPr>
            <w:tcW w:w="600" w:type="dxa"/>
          </w:tcPr>
          <w:p w14:paraId="371ABCC9" w14:textId="77777777" w:rsidR="00B50050" w:rsidRDefault="00B50050" w:rsidP="0088127C">
            <w:pPr>
              <w:pStyle w:val="OtherTableBody"/>
            </w:pPr>
            <w:r>
              <w:t>0256</w:t>
            </w:r>
          </w:p>
        </w:tc>
        <w:tc>
          <w:tcPr>
            <w:tcW w:w="2600" w:type="dxa"/>
          </w:tcPr>
          <w:p w14:paraId="17C949F5" w14:textId="77777777" w:rsidR="00B50050" w:rsidRDefault="00B50050" w:rsidP="0088127C">
            <w:pPr>
              <w:pStyle w:val="OtherTableBody"/>
            </w:pPr>
          </w:p>
        </w:tc>
        <w:tc>
          <w:tcPr>
            <w:tcW w:w="1400" w:type="dxa"/>
          </w:tcPr>
          <w:p w14:paraId="2026F4CD" w14:textId="77777777" w:rsidR="00B50050" w:rsidRDefault="00B50050" w:rsidP="0088127C">
            <w:pPr>
              <w:pStyle w:val="OtherTableBody"/>
            </w:pPr>
            <w:r>
              <w:t>5M</w:t>
            </w:r>
          </w:p>
        </w:tc>
        <w:tc>
          <w:tcPr>
            <w:tcW w:w="4200" w:type="dxa"/>
          </w:tcPr>
          <w:p w14:paraId="118A2A2D" w14:textId="77777777" w:rsidR="00B50050" w:rsidRDefault="00B50050" w:rsidP="0088127C">
            <w:pPr>
              <w:pStyle w:val="OtherTableBody"/>
            </w:pPr>
            <w:r>
              <w:t>5 minutes post challenge</w:t>
            </w:r>
          </w:p>
        </w:tc>
      </w:tr>
      <w:tr w:rsidR="00B50050" w14:paraId="730B0C12" w14:textId="77777777" w:rsidTr="00195548">
        <w:tc>
          <w:tcPr>
            <w:tcW w:w="600" w:type="dxa"/>
          </w:tcPr>
          <w:p w14:paraId="72933F65" w14:textId="77777777" w:rsidR="00B50050" w:rsidRDefault="00B50050" w:rsidP="0088127C">
            <w:pPr>
              <w:pStyle w:val="OtherTableBody"/>
            </w:pPr>
          </w:p>
        </w:tc>
        <w:tc>
          <w:tcPr>
            <w:tcW w:w="600" w:type="dxa"/>
          </w:tcPr>
          <w:p w14:paraId="15F40A64" w14:textId="77777777" w:rsidR="00B50050" w:rsidRDefault="00B50050" w:rsidP="0088127C">
            <w:pPr>
              <w:pStyle w:val="OtherTableBody"/>
            </w:pPr>
            <w:r>
              <w:t>0256</w:t>
            </w:r>
          </w:p>
        </w:tc>
        <w:tc>
          <w:tcPr>
            <w:tcW w:w="2600" w:type="dxa"/>
          </w:tcPr>
          <w:p w14:paraId="4E3F6C2E" w14:textId="77777777" w:rsidR="00B50050" w:rsidRDefault="00B50050" w:rsidP="0088127C">
            <w:pPr>
              <w:pStyle w:val="OtherTableBody"/>
            </w:pPr>
          </w:p>
        </w:tc>
        <w:tc>
          <w:tcPr>
            <w:tcW w:w="1400" w:type="dxa"/>
          </w:tcPr>
          <w:p w14:paraId="7225EFFB" w14:textId="77777777" w:rsidR="00B50050" w:rsidRDefault="00B50050" w:rsidP="0088127C">
            <w:pPr>
              <w:pStyle w:val="OtherTableBody"/>
            </w:pPr>
            <w:r>
              <w:t>6D</w:t>
            </w:r>
          </w:p>
        </w:tc>
        <w:tc>
          <w:tcPr>
            <w:tcW w:w="4200" w:type="dxa"/>
          </w:tcPr>
          <w:p w14:paraId="34747721" w14:textId="77777777" w:rsidR="00B50050" w:rsidRDefault="00B50050" w:rsidP="0088127C">
            <w:pPr>
              <w:pStyle w:val="OtherTableBody"/>
            </w:pPr>
            <w:r>
              <w:t>6 days</w:t>
            </w:r>
          </w:p>
        </w:tc>
      </w:tr>
      <w:tr w:rsidR="00B50050" w14:paraId="01437DC4" w14:textId="77777777" w:rsidTr="00195548">
        <w:tc>
          <w:tcPr>
            <w:tcW w:w="600" w:type="dxa"/>
          </w:tcPr>
          <w:p w14:paraId="09DAFBA3" w14:textId="77777777" w:rsidR="00B50050" w:rsidRDefault="00B50050" w:rsidP="0088127C">
            <w:pPr>
              <w:pStyle w:val="OtherTableBody"/>
            </w:pPr>
          </w:p>
        </w:tc>
        <w:tc>
          <w:tcPr>
            <w:tcW w:w="600" w:type="dxa"/>
          </w:tcPr>
          <w:p w14:paraId="30F461AD" w14:textId="77777777" w:rsidR="00B50050" w:rsidRDefault="00B50050" w:rsidP="0088127C">
            <w:pPr>
              <w:pStyle w:val="OtherTableBody"/>
            </w:pPr>
            <w:r>
              <w:t>0256</w:t>
            </w:r>
          </w:p>
        </w:tc>
        <w:tc>
          <w:tcPr>
            <w:tcW w:w="2600" w:type="dxa"/>
          </w:tcPr>
          <w:p w14:paraId="2A53EBF0" w14:textId="77777777" w:rsidR="00B50050" w:rsidRDefault="00B50050" w:rsidP="0088127C">
            <w:pPr>
              <w:pStyle w:val="OtherTableBody"/>
            </w:pPr>
          </w:p>
        </w:tc>
        <w:tc>
          <w:tcPr>
            <w:tcW w:w="1400" w:type="dxa"/>
          </w:tcPr>
          <w:p w14:paraId="708F119A" w14:textId="77777777" w:rsidR="00B50050" w:rsidRDefault="00B50050" w:rsidP="0088127C">
            <w:pPr>
              <w:pStyle w:val="OtherTableBody"/>
            </w:pPr>
            <w:r>
              <w:t>6H</w:t>
            </w:r>
          </w:p>
        </w:tc>
        <w:tc>
          <w:tcPr>
            <w:tcW w:w="4200" w:type="dxa"/>
          </w:tcPr>
          <w:p w14:paraId="3BA342B9" w14:textId="77777777" w:rsidR="00B50050" w:rsidRDefault="00B50050" w:rsidP="0088127C">
            <w:pPr>
              <w:pStyle w:val="OtherTableBody"/>
            </w:pPr>
            <w:r>
              <w:t>6 hours post challenge</w:t>
            </w:r>
          </w:p>
        </w:tc>
      </w:tr>
      <w:tr w:rsidR="00B50050" w14:paraId="73D75116" w14:textId="77777777" w:rsidTr="00195548">
        <w:tc>
          <w:tcPr>
            <w:tcW w:w="600" w:type="dxa"/>
          </w:tcPr>
          <w:p w14:paraId="153C716B" w14:textId="77777777" w:rsidR="00B50050" w:rsidRDefault="00B50050" w:rsidP="0088127C">
            <w:pPr>
              <w:pStyle w:val="OtherTableBody"/>
            </w:pPr>
          </w:p>
        </w:tc>
        <w:tc>
          <w:tcPr>
            <w:tcW w:w="600" w:type="dxa"/>
          </w:tcPr>
          <w:p w14:paraId="4AD7C59A" w14:textId="77777777" w:rsidR="00B50050" w:rsidRDefault="00B50050" w:rsidP="0088127C">
            <w:pPr>
              <w:pStyle w:val="OtherTableBody"/>
            </w:pPr>
            <w:r>
              <w:t>0256</w:t>
            </w:r>
          </w:p>
        </w:tc>
        <w:tc>
          <w:tcPr>
            <w:tcW w:w="2600" w:type="dxa"/>
          </w:tcPr>
          <w:p w14:paraId="52C47EF9" w14:textId="77777777" w:rsidR="00B50050" w:rsidRDefault="00B50050" w:rsidP="0088127C">
            <w:pPr>
              <w:pStyle w:val="OtherTableBody"/>
            </w:pPr>
          </w:p>
        </w:tc>
        <w:tc>
          <w:tcPr>
            <w:tcW w:w="1400" w:type="dxa"/>
          </w:tcPr>
          <w:p w14:paraId="5747E654" w14:textId="77777777" w:rsidR="00B50050" w:rsidRDefault="00B50050" w:rsidP="0088127C">
            <w:pPr>
              <w:pStyle w:val="OtherTableBody"/>
            </w:pPr>
            <w:r>
              <w:t>6M</w:t>
            </w:r>
          </w:p>
        </w:tc>
        <w:tc>
          <w:tcPr>
            <w:tcW w:w="4200" w:type="dxa"/>
          </w:tcPr>
          <w:p w14:paraId="7C5C167A" w14:textId="77777777" w:rsidR="00B50050" w:rsidRDefault="00B50050" w:rsidP="0088127C">
            <w:pPr>
              <w:pStyle w:val="OtherTableBody"/>
            </w:pPr>
            <w:r>
              <w:t>6 minutes post challenge</w:t>
            </w:r>
          </w:p>
        </w:tc>
      </w:tr>
      <w:tr w:rsidR="00B50050" w14:paraId="21D28F7A" w14:textId="77777777" w:rsidTr="00195548">
        <w:tc>
          <w:tcPr>
            <w:tcW w:w="600" w:type="dxa"/>
          </w:tcPr>
          <w:p w14:paraId="264EA21E" w14:textId="77777777" w:rsidR="00B50050" w:rsidRDefault="00B50050" w:rsidP="0088127C">
            <w:pPr>
              <w:pStyle w:val="OtherTableBody"/>
            </w:pPr>
          </w:p>
        </w:tc>
        <w:tc>
          <w:tcPr>
            <w:tcW w:w="600" w:type="dxa"/>
          </w:tcPr>
          <w:p w14:paraId="31AE2CBF" w14:textId="77777777" w:rsidR="00B50050" w:rsidRDefault="00B50050" w:rsidP="0088127C">
            <w:pPr>
              <w:pStyle w:val="OtherTableBody"/>
            </w:pPr>
            <w:r>
              <w:t>0256</w:t>
            </w:r>
          </w:p>
        </w:tc>
        <w:tc>
          <w:tcPr>
            <w:tcW w:w="2600" w:type="dxa"/>
          </w:tcPr>
          <w:p w14:paraId="01F758AF" w14:textId="77777777" w:rsidR="00B50050" w:rsidRDefault="00B50050" w:rsidP="0088127C">
            <w:pPr>
              <w:pStyle w:val="OtherTableBody"/>
            </w:pPr>
          </w:p>
        </w:tc>
        <w:tc>
          <w:tcPr>
            <w:tcW w:w="1400" w:type="dxa"/>
          </w:tcPr>
          <w:p w14:paraId="0911D505" w14:textId="77777777" w:rsidR="00B50050" w:rsidRDefault="00B50050" w:rsidP="0088127C">
            <w:pPr>
              <w:pStyle w:val="OtherTableBody"/>
            </w:pPr>
            <w:r>
              <w:t>7D</w:t>
            </w:r>
          </w:p>
        </w:tc>
        <w:tc>
          <w:tcPr>
            <w:tcW w:w="4200" w:type="dxa"/>
          </w:tcPr>
          <w:p w14:paraId="0C25D113" w14:textId="77777777" w:rsidR="00B50050" w:rsidRDefault="00B50050" w:rsidP="0088127C">
            <w:pPr>
              <w:pStyle w:val="OtherTableBody"/>
            </w:pPr>
            <w:r>
              <w:t>7 days</w:t>
            </w:r>
          </w:p>
        </w:tc>
      </w:tr>
      <w:tr w:rsidR="00B50050" w14:paraId="3DBFAEB0" w14:textId="77777777" w:rsidTr="00195548">
        <w:tc>
          <w:tcPr>
            <w:tcW w:w="600" w:type="dxa"/>
          </w:tcPr>
          <w:p w14:paraId="25D6EDC7" w14:textId="77777777" w:rsidR="00B50050" w:rsidRDefault="00B50050" w:rsidP="0088127C">
            <w:pPr>
              <w:pStyle w:val="OtherTableBody"/>
            </w:pPr>
          </w:p>
        </w:tc>
        <w:tc>
          <w:tcPr>
            <w:tcW w:w="600" w:type="dxa"/>
          </w:tcPr>
          <w:p w14:paraId="416CAF8E" w14:textId="77777777" w:rsidR="00B50050" w:rsidRDefault="00B50050" w:rsidP="0088127C">
            <w:pPr>
              <w:pStyle w:val="OtherTableBody"/>
            </w:pPr>
            <w:r>
              <w:t>0256</w:t>
            </w:r>
          </w:p>
        </w:tc>
        <w:tc>
          <w:tcPr>
            <w:tcW w:w="2600" w:type="dxa"/>
          </w:tcPr>
          <w:p w14:paraId="0197A046" w14:textId="77777777" w:rsidR="00B50050" w:rsidRDefault="00B50050" w:rsidP="0088127C">
            <w:pPr>
              <w:pStyle w:val="OtherTableBody"/>
            </w:pPr>
          </w:p>
        </w:tc>
        <w:tc>
          <w:tcPr>
            <w:tcW w:w="1400" w:type="dxa"/>
          </w:tcPr>
          <w:p w14:paraId="30EC4E0F" w14:textId="77777777" w:rsidR="00B50050" w:rsidRDefault="00B50050" w:rsidP="0088127C">
            <w:pPr>
              <w:pStyle w:val="OtherTableBody"/>
            </w:pPr>
            <w:r>
              <w:t>7H</w:t>
            </w:r>
          </w:p>
        </w:tc>
        <w:tc>
          <w:tcPr>
            <w:tcW w:w="4200" w:type="dxa"/>
          </w:tcPr>
          <w:p w14:paraId="747B6ADE" w14:textId="77777777" w:rsidR="00B50050" w:rsidRDefault="00B50050" w:rsidP="0088127C">
            <w:pPr>
              <w:pStyle w:val="OtherTableBody"/>
            </w:pPr>
            <w:r>
              <w:t>7 hours post challenge</w:t>
            </w:r>
          </w:p>
        </w:tc>
      </w:tr>
      <w:tr w:rsidR="00B50050" w14:paraId="71EE867C" w14:textId="77777777" w:rsidTr="00195548">
        <w:tc>
          <w:tcPr>
            <w:tcW w:w="600" w:type="dxa"/>
          </w:tcPr>
          <w:p w14:paraId="7D9D64AF" w14:textId="77777777" w:rsidR="00B50050" w:rsidRDefault="00B50050" w:rsidP="0088127C">
            <w:pPr>
              <w:pStyle w:val="OtherTableBody"/>
            </w:pPr>
          </w:p>
        </w:tc>
        <w:tc>
          <w:tcPr>
            <w:tcW w:w="600" w:type="dxa"/>
          </w:tcPr>
          <w:p w14:paraId="1A2C8A1C" w14:textId="77777777" w:rsidR="00B50050" w:rsidRDefault="00B50050" w:rsidP="0088127C">
            <w:pPr>
              <w:pStyle w:val="OtherTableBody"/>
            </w:pPr>
            <w:r>
              <w:t>0256</w:t>
            </w:r>
          </w:p>
        </w:tc>
        <w:tc>
          <w:tcPr>
            <w:tcW w:w="2600" w:type="dxa"/>
          </w:tcPr>
          <w:p w14:paraId="39BB0374" w14:textId="77777777" w:rsidR="00B50050" w:rsidRDefault="00B50050" w:rsidP="0088127C">
            <w:pPr>
              <w:pStyle w:val="OtherTableBody"/>
            </w:pPr>
          </w:p>
        </w:tc>
        <w:tc>
          <w:tcPr>
            <w:tcW w:w="1400" w:type="dxa"/>
          </w:tcPr>
          <w:p w14:paraId="56804438" w14:textId="77777777" w:rsidR="00B50050" w:rsidRDefault="00B50050" w:rsidP="0088127C">
            <w:pPr>
              <w:pStyle w:val="OtherTableBody"/>
            </w:pPr>
            <w:r>
              <w:t>7M</w:t>
            </w:r>
          </w:p>
        </w:tc>
        <w:tc>
          <w:tcPr>
            <w:tcW w:w="4200" w:type="dxa"/>
          </w:tcPr>
          <w:p w14:paraId="11C5F256" w14:textId="77777777" w:rsidR="00B50050" w:rsidRDefault="00B50050" w:rsidP="0088127C">
            <w:pPr>
              <w:pStyle w:val="OtherTableBody"/>
            </w:pPr>
            <w:r>
              <w:t>7 minutes post challenge</w:t>
            </w:r>
          </w:p>
        </w:tc>
      </w:tr>
      <w:tr w:rsidR="00B50050" w14:paraId="2029BD7B" w14:textId="77777777" w:rsidTr="00195548">
        <w:tc>
          <w:tcPr>
            <w:tcW w:w="600" w:type="dxa"/>
          </w:tcPr>
          <w:p w14:paraId="66AA3A8E" w14:textId="77777777" w:rsidR="00B50050" w:rsidRDefault="00B50050" w:rsidP="0088127C">
            <w:pPr>
              <w:pStyle w:val="OtherTableBody"/>
            </w:pPr>
          </w:p>
        </w:tc>
        <w:tc>
          <w:tcPr>
            <w:tcW w:w="600" w:type="dxa"/>
          </w:tcPr>
          <w:p w14:paraId="2B954F00" w14:textId="77777777" w:rsidR="00B50050" w:rsidRDefault="00B50050" w:rsidP="0088127C">
            <w:pPr>
              <w:pStyle w:val="OtherTableBody"/>
            </w:pPr>
            <w:r>
              <w:t>0256</w:t>
            </w:r>
          </w:p>
        </w:tc>
        <w:tc>
          <w:tcPr>
            <w:tcW w:w="2600" w:type="dxa"/>
          </w:tcPr>
          <w:p w14:paraId="1A047EAE" w14:textId="77777777" w:rsidR="00B50050" w:rsidRDefault="00B50050" w:rsidP="0088127C">
            <w:pPr>
              <w:pStyle w:val="OtherTableBody"/>
            </w:pPr>
          </w:p>
        </w:tc>
        <w:tc>
          <w:tcPr>
            <w:tcW w:w="1400" w:type="dxa"/>
          </w:tcPr>
          <w:p w14:paraId="397C9E38" w14:textId="77777777" w:rsidR="00B50050" w:rsidRDefault="00B50050" w:rsidP="0088127C">
            <w:pPr>
              <w:pStyle w:val="OtherTableBody"/>
            </w:pPr>
            <w:r>
              <w:t>8H</w:t>
            </w:r>
          </w:p>
        </w:tc>
        <w:tc>
          <w:tcPr>
            <w:tcW w:w="4200" w:type="dxa"/>
          </w:tcPr>
          <w:p w14:paraId="7CCEAF58" w14:textId="77777777" w:rsidR="00B50050" w:rsidRDefault="00B50050" w:rsidP="0088127C">
            <w:pPr>
              <w:pStyle w:val="OtherTableBody"/>
            </w:pPr>
            <w:r>
              <w:t>8 hours post challenge</w:t>
            </w:r>
          </w:p>
        </w:tc>
      </w:tr>
      <w:tr w:rsidR="00B50050" w14:paraId="79326EDB" w14:textId="77777777" w:rsidTr="00195548">
        <w:tc>
          <w:tcPr>
            <w:tcW w:w="600" w:type="dxa"/>
          </w:tcPr>
          <w:p w14:paraId="7C56CA8E" w14:textId="77777777" w:rsidR="00B50050" w:rsidRDefault="00B50050" w:rsidP="0088127C">
            <w:pPr>
              <w:pStyle w:val="OtherTableBody"/>
            </w:pPr>
          </w:p>
        </w:tc>
        <w:tc>
          <w:tcPr>
            <w:tcW w:w="600" w:type="dxa"/>
          </w:tcPr>
          <w:p w14:paraId="28A5B69A" w14:textId="77777777" w:rsidR="00B50050" w:rsidRDefault="00B50050" w:rsidP="0088127C">
            <w:pPr>
              <w:pStyle w:val="OtherTableBody"/>
            </w:pPr>
            <w:r>
              <w:t>0256</w:t>
            </w:r>
          </w:p>
        </w:tc>
        <w:tc>
          <w:tcPr>
            <w:tcW w:w="2600" w:type="dxa"/>
          </w:tcPr>
          <w:p w14:paraId="785B0616" w14:textId="77777777" w:rsidR="00B50050" w:rsidRDefault="00B50050" w:rsidP="0088127C">
            <w:pPr>
              <w:pStyle w:val="OtherTableBody"/>
            </w:pPr>
          </w:p>
        </w:tc>
        <w:tc>
          <w:tcPr>
            <w:tcW w:w="1400" w:type="dxa"/>
          </w:tcPr>
          <w:p w14:paraId="57057985" w14:textId="77777777" w:rsidR="00B50050" w:rsidRDefault="00B50050" w:rsidP="0088127C">
            <w:pPr>
              <w:pStyle w:val="OtherTableBody"/>
            </w:pPr>
            <w:r>
              <w:t>8H SHIFT</w:t>
            </w:r>
          </w:p>
        </w:tc>
        <w:tc>
          <w:tcPr>
            <w:tcW w:w="4200" w:type="dxa"/>
          </w:tcPr>
          <w:p w14:paraId="0813C327" w14:textId="77777777" w:rsidR="00B50050" w:rsidRDefault="00B50050" w:rsidP="0088127C">
            <w:pPr>
              <w:pStyle w:val="OtherTableBody"/>
            </w:pPr>
            <w:r>
              <w:t>8 hours aligned on nursing shifts</w:t>
            </w:r>
          </w:p>
        </w:tc>
      </w:tr>
      <w:tr w:rsidR="00B50050" w14:paraId="1274EAE8" w14:textId="77777777" w:rsidTr="00195548">
        <w:tc>
          <w:tcPr>
            <w:tcW w:w="600" w:type="dxa"/>
          </w:tcPr>
          <w:p w14:paraId="1ED3B089" w14:textId="77777777" w:rsidR="00B50050" w:rsidRDefault="00B50050" w:rsidP="0088127C">
            <w:pPr>
              <w:pStyle w:val="OtherTableBody"/>
            </w:pPr>
          </w:p>
        </w:tc>
        <w:tc>
          <w:tcPr>
            <w:tcW w:w="600" w:type="dxa"/>
          </w:tcPr>
          <w:p w14:paraId="3A283DAE" w14:textId="77777777" w:rsidR="00B50050" w:rsidRDefault="00B50050" w:rsidP="0088127C">
            <w:pPr>
              <w:pStyle w:val="OtherTableBody"/>
            </w:pPr>
            <w:r>
              <w:t>0256</w:t>
            </w:r>
          </w:p>
        </w:tc>
        <w:tc>
          <w:tcPr>
            <w:tcW w:w="2600" w:type="dxa"/>
          </w:tcPr>
          <w:p w14:paraId="34D301BF" w14:textId="77777777" w:rsidR="00B50050" w:rsidRDefault="00B50050" w:rsidP="0088127C">
            <w:pPr>
              <w:pStyle w:val="OtherTableBody"/>
            </w:pPr>
          </w:p>
        </w:tc>
        <w:tc>
          <w:tcPr>
            <w:tcW w:w="1400" w:type="dxa"/>
          </w:tcPr>
          <w:p w14:paraId="1DF6C572" w14:textId="77777777" w:rsidR="00B50050" w:rsidRDefault="00B50050" w:rsidP="0088127C">
            <w:pPr>
              <w:pStyle w:val="OtherTableBody"/>
            </w:pPr>
            <w:r>
              <w:t>8M</w:t>
            </w:r>
          </w:p>
        </w:tc>
        <w:tc>
          <w:tcPr>
            <w:tcW w:w="4200" w:type="dxa"/>
          </w:tcPr>
          <w:p w14:paraId="1F015DB7" w14:textId="77777777" w:rsidR="00B50050" w:rsidRDefault="00B50050" w:rsidP="0088127C">
            <w:pPr>
              <w:pStyle w:val="OtherTableBody"/>
            </w:pPr>
            <w:r>
              <w:t>8 minutes post challenge</w:t>
            </w:r>
          </w:p>
        </w:tc>
      </w:tr>
      <w:tr w:rsidR="00B50050" w14:paraId="1676301F" w14:textId="77777777" w:rsidTr="00195548">
        <w:tc>
          <w:tcPr>
            <w:tcW w:w="600" w:type="dxa"/>
          </w:tcPr>
          <w:p w14:paraId="2A648D51" w14:textId="77777777" w:rsidR="00B50050" w:rsidRDefault="00B50050" w:rsidP="0088127C">
            <w:pPr>
              <w:pStyle w:val="OtherTableBody"/>
            </w:pPr>
          </w:p>
        </w:tc>
        <w:tc>
          <w:tcPr>
            <w:tcW w:w="600" w:type="dxa"/>
          </w:tcPr>
          <w:p w14:paraId="6E8E1764" w14:textId="77777777" w:rsidR="00B50050" w:rsidRDefault="00B50050" w:rsidP="0088127C">
            <w:pPr>
              <w:pStyle w:val="OtherTableBody"/>
            </w:pPr>
            <w:r>
              <w:t>0256</w:t>
            </w:r>
          </w:p>
        </w:tc>
        <w:tc>
          <w:tcPr>
            <w:tcW w:w="2600" w:type="dxa"/>
          </w:tcPr>
          <w:p w14:paraId="5C2455A8" w14:textId="77777777" w:rsidR="00B50050" w:rsidRDefault="00B50050" w:rsidP="0088127C">
            <w:pPr>
              <w:pStyle w:val="OtherTableBody"/>
            </w:pPr>
          </w:p>
        </w:tc>
        <w:tc>
          <w:tcPr>
            <w:tcW w:w="1400" w:type="dxa"/>
          </w:tcPr>
          <w:p w14:paraId="78F6F175" w14:textId="77777777" w:rsidR="00B50050" w:rsidRDefault="00B50050" w:rsidP="0088127C">
            <w:pPr>
              <w:pStyle w:val="OtherTableBody"/>
            </w:pPr>
            <w:r>
              <w:t>9M</w:t>
            </w:r>
          </w:p>
        </w:tc>
        <w:tc>
          <w:tcPr>
            <w:tcW w:w="4200" w:type="dxa"/>
          </w:tcPr>
          <w:p w14:paraId="349A1722" w14:textId="77777777" w:rsidR="00B50050" w:rsidRDefault="00B50050" w:rsidP="0088127C">
            <w:pPr>
              <w:pStyle w:val="OtherTableBody"/>
            </w:pPr>
            <w:r>
              <w:t>9 minutes post challenge</w:t>
            </w:r>
          </w:p>
        </w:tc>
      </w:tr>
      <w:tr w:rsidR="00B50050" w14:paraId="171A261B" w14:textId="77777777" w:rsidTr="00195548">
        <w:tc>
          <w:tcPr>
            <w:tcW w:w="600" w:type="dxa"/>
          </w:tcPr>
          <w:p w14:paraId="4F20D4A7" w14:textId="77777777" w:rsidR="00B50050" w:rsidRDefault="00B50050" w:rsidP="0088127C">
            <w:pPr>
              <w:pStyle w:val="OtherTableBody"/>
            </w:pPr>
          </w:p>
        </w:tc>
        <w:tc>
          <w:tcPr>
            <w:tcW w:w="600" w:type="dxa"/>
          </w:tcPr>
          <w:p w14:paraId="398AD7C5" w14:textId="77777777" w:rsidR="00B50050" w:rsidRDefault="00B50050" w:rsidP="0088127C">
            <w:pPr>
              <w:pStyle w:val="OtherTableBody"/>
            </w:pPr>
            <w:r>
              <w:t>0256</w:t>
            </w:r>
          </w:p>
        </w:tc>
        <w:tc>
          <w:tcPr>
            <w:tcW w:w="2600" w:type="dxa"/>
          </w:tcPr>
          <w:p w14:paraId="1E8476E3" w14:textId="77777777" w:rsidR="00B50050" w:rsidRDefault="00B50050" w:rsidP="0088127C">
            <w:pPr>
              <w:pStyle w:val="OtherTableBody"/>
            </w:pPr>
          </w:p>
        </w:tc>
        <w:tc>
          <w:tcPr>
            <w:tcW w:w="1400" w:type="dxa"/>
          </w:tcPr>
          <w:p w14:paraId="5AD19F88" w14:textId="77777777" w:rsidR="00B50050" w:rsidRDefault="00B50050" w:rsidP="0088127C">
            <w:pPr>
              <w:pStyle w:val="OtherTableBody"/>
            </w:pPr>
            <w:r>
              <w:t>BS</w:t>
            </w:r>
          </w:p>
        </w:tc>
        <w:tc>
          <w:tcPr>
            <w:tcW w:w="4200" w:type="dxa"/>
          </w:tcPr>
          <w:p w14:paraId="36E1FFAB" w14:textId="77777777" w:rsidR="00B50050" w:rsidRDefault="00B50050" w:rsidP="0088127C">
            <w:pPr>
              <w:pStyle w:val="OtherTableBody"/>
            </w:pPr>
            <w:r>
              <w:t>Baseline (time just before the challenge)</w:t>
            </w:r>
          </w:p>
        </w:tc>
      </w:tr>
      <w:tr w:rsidR="00B50050" w14:paraId="60994F1C" w14:textId="77777777" w:rsidTr="00195548">
        <w:tc>
          <w:tcPr>
            <w:tcW w:w="600" w:type="dxa"/>
          </w:tcPr>
          <w:p w14:paraId="61348B42" w14:textId="77777777" w:rsidR="00B50050" w:rsidRDefault="00B50050" w:rsidP="0088127C">
            <w:pPr>
              <w:pStyle w:val="OtherTableBody"/>
            </w:pPr>
          </w:p>
        </w:tc>
        <w:tc>
          <w:tcPr>
            <w:tcW w:w="600" w:type="dxa"/>
          </w:tcPr>
          <w:p w14:paraId="37CF5EAF" w14:textId="77777777" w:rsidR="00B50050" w:rsidRDefault="00B50050" w:rsidP="0088127C">
            <w:pPr>
              <w:pStyle w:val="OtherTableBody"/>
            </w:pPr>
            <w:r>
              <w:t>0256</w:t>
            </w:r>
          </w:p>
        </w:tc>
        <w:tc>
          <w:tcPr>
            <w:tcW w:w="2600" w:type="dxa"/>
          </w:tcPr>
          <w:p w14:paraId="29703525" w14:textId="77777777" w:rsidR="00B50050" w:rsidRDefault="00B50050" w:rsidP="0088127C">
            <w:pPr>
              <w:pStyle w:val="OtherTableBody"/>
            </w:pPr>
          </w:p>
        </w:tc>
        <w:tc>
          <w:tcPr>
            <w:tcW w:w="1400" w:type="dxa"/>
          </w:tcPr>
          <w:p w14:paraId="50B3908D" w14:textId="77777777" w:rsidR="00B50050" w:rsidRDefault="00B50050" w:rsidP="0088127C">
            <w:pPr>
              <w:pStyle w:val="OtherTableBody"/>
            </w:pPr>
            <w:r>
              <w:t>PEAK</w:t>
            </w:r>
          </w:p>
        </w:tc>
        <w:tc>
          <w:tcPr>
            <w:tcW w:w="4200" w:type="dxa"/>
          </w:tcPr>
          <w:p w14:paraId="13BD4F56" w14:textId="77777777" w:rsidR="00B50050" w:rsidRDefault="00B50050" w:rsidP="0088127C">
            <w:pPr>
              <w:pStyle w:val="OtherTableBody"/>
            </w:pPr>
            <w:r>
              <w:t>The time post drug dose at which the highest drug level is reached (differs by drug)</w:t>
            </w:r>
          </w:p>
        </w:tc>
      </w:tr>
      <w:tr w:rsidR="00B50050" w14:paraId="22B1806E" w14:textId="77777777" w:rsidTr="00195548">
        <w:tc>
          <w:tcPr>
            <w:tcW w:w="600" w:type="dxa"/>
          </w:tcPr>
          <w:p w14:paraId="747CE034" w14:textId="77777777" w:rsidR="00B50050" w:rsidRDefault="00B50050" w:rsidP="0088127C">
            <w:pPr>
              <w:pStyle w:val="OtherTableBody"/>
            </w:pPr>
          </w:p>
        </w:tc>
        <w:tc>
          <w:tcPr>
            <w:tcW w:w="600" w:type="dxa"/>
          </w:tcPr>
          <w:p w14:paraId="75B20E78" w14:textId="77777777" w:rsidR="00B50050" w:rsidRDefault="00B50050" w:rsidP="0088127C">
            <w:pPr>
              <w:pStyle w:val="OtherTableBody"/>
            </w:pPr>
            <w:r>
              <w:t>0256</w:t>
            </w:r>
          </w:p>
        </w:tc>
        <w:tc>
          <w:tcPr>
            <w:tcW w:w="2600" w:type="dxa"/>
          </w:tcPr>
          <w:p w14:paraId="4AE1FADE" w14:textId="77777777" w:rsidR="00B50050" w:rsidRDefault="00B50050" w:rsidP="0088127C">
            <w:pPr>
              <w:pStyle w:val="OtherTableBody"/>
            </w:pPr>
          </w:p>
        </w:tc>
        <w:tc>
          <w:tcPr>
            <w:tcW w:w="1400" w:type="dxa"/>
          </w:tcPr>
          <w:p w14:paraId="5A61F86E" w14:textId="77777777" w:rsidR="00B50050" w:rsidRDefault="00B50050" w:rsidP="0088127C">
            <w:pPr>
              <w:pStyle w:val="OtherTableBody"/>
            </w:pPr>
            <w:r>
              <w:t>RANDOM</w:t>
            </w:r>
          </w:p>
        </w:tc>
        <w:tc>
          <w:tcPr>
            <w:tcW w:w="4200" w:type="dxa"/>
          </w:tcPr>
          <w:p w14:paraId="7B846F5F" w14:textId="77777777" w:rsidR="00B50050" w:rsidRDefault="00B50050" w:rsidP="0088127C">
            <w:pPr>
              <w:pStyle w:val="OtherTableBody"/>
            </w:pPr>
            <w:r>
              <w:t>Time from the challenge, or dose not specified. (random)</w:t>
            </w:r>
          </w:p>
        </w:tc>
      </w:tr>
      <w:tr w:rsidR="00B50050" w14:paraId="05DEE485" w14:textId="77777777" w:rsidTr="00195548">
        <w:tc>
          <w:tcPr>
            <w:tcW w:w="600" w:type="dxa"/>
          </w:tcPr>
          <w:p w14:paraId="0E98CB9D" w14:textId="77777777" w:rsidR="00B50050" w:rsidRDefault="00B50050" w:rsidP="0088127C">
            <w:pPr>
              <w:pStyle w:val="OtherTableBody"/>
            </w:pPr>
          </w:p>
        </w:tc>
        <w:tc>
          <w:tcPr>
            <w:tcW w:w="600" w:type="dxa"/>
          </w:tcPr>
          <w:p w14:paraId="16C7FCBC" w14:textId="77777777" w:rsidR="00B50050" w:rsidRDefault="00B50050" w:rsidP="0088127C">
            <w:pPr>
              <w:pStyle w:val="OtherTableBody"/>
            </w:pPr>
            <w:r>
              <w:t>0256</w:t>
            </w:r>
          </w:p>
        </w:tc>
        <w:tc>
          <w:tcPr>
            <w:tcW w:w="2600" w:type="dxa"/>
          </w:tcPr>
          <w:p w14:paraId="113782B4" w14:textId="77777777" w:rsidR="00B50050" w:rsidRDefault="00B50050" w:rsidP="0088127C">
            <w:pPr>
              <w:pStyle w:val="OtherTableBody"/>
            </w:pPr>
          </w:p>
        </w:tc>
        <w:tc>
          <w:tcPr>
            <w:tcW w:w="1400" w:type="dxa"/>
          </w:tcPr>
          <w:p w14:paraId="199DF508" w14:textId="77777777" w:rsidR="00B50050" w:rsidRDefault="00B50050" w:rsidP="0088127C">
            <w:pPr>
              <w:pStyle w:val="OtherTableBody"/>
            </w:pPr>
            <w:r>
              <w:t>TROUGH</w:t>
            </w:r>
          </w:p>
        </w:tc>
        <w:tc>
          <w:tcPr>
            <w:tcW w:w="4200" w:type="dxa"/>
          </w:tcPr>
          <w:p w14:paraId="5BCDEBE0" w14:textId="77777777" w:rsidR="00B50050" w:rsidRDefault="00B50050" w:rsidP="0088127C">
            <w:pPr>
              <w:pStyle w:val="OtherTableBody"/>
            </w:pPr>
            <w:r>
              <w:t>The time post drug dose at which the lowest drug level is reached (varies with drug)</w:t>
            </w:r>
          </w:p>
        </w:tc>
      </w:tr>
      <w:tr w:rsidR="00B50050" w14:paraId="66E7EDD4" w14:textId="77777777" w:rsidTr="00195548">
        <w:tc>
          <w:tcPr>
            <w:tcW w:w="600" w:type="dxa"/>
          </w:tcPr>
          <w:p w14:paraId="52F16442" w14:textId="77777777" w:rsidR="00B50050" w:rsidRDefault="00B50050" w:rsidP="0088127C">
            <w:pPr>
              <w:pStyle w:val="OtherTableBody"/>
            </w:pPr>
            <w:r>
              <w:t>HL7</w:t>
            </w:r>
          </w:p>
        </w:tc>
        <w:tc>
          <w:tcPr>
            <w:tcW w:w="600" w:type="dxa"/>
          </w:tcPr>
          <w:p w14:paraId="11A01CAF" w14:textId="77777777" w:rsidR="00B50050" w:rsidRDefault="00B50050" w:rsidP="0088127C">
            <w:pPr>
              <w:pStyle w:val="OtherTableBody"/>
            </w:pPr>
          </w:p>
        </w:tc>
        <w:tc>
          <w:tcPr>
            <w:tcW w:w="2600" w:type="dxa"/>
          </w:tcPr>
          <w:p w14:paraId="46791DD8" w14:textId="77777777" w:rsidR="00B50050" w:rsidRDefault="00B50050" w:rsidP="0088127C">
            <w:pPr>
              <w:pStyle w:val="OtherTableBody"/>
            </w:pPr>
            <w:r>
              <w:t>Nature of Challenge</w:t>
            </w:r>
          </w:p>
        </w:tc>
        <w:tc>
          <w:tcPr>
            <w:tcW w:w="1400" w:type="dxa"/>
          </w:tcPr>
          <w:p w14:paraId="2F7AD11E" w14:textId="77777777" w:rsidR="00B50050" w:rsidRDefault="00B50050" w:rsidP="0088127C">
            <w:pPr>
              <w:pStyle w:val="OtherTableBody"/>
            </w:pPr>
          </w:p>
        </w:tc>
        <w:tc>
          <w:tcPr>
            <w:tcW w:w="4200" w:type="dxa"/>
          </w:tcPr>
          <w:p w14:paraId="15B54A16" w14:textId="77777777" w:rsidR="00B50050" w:rsidRDefault="00B50050" w:rsidP="0088127C">
            <w:pPr>
              <w:pStyle w:val="OtherTableBody"/>
            </w:pPr>
          </w:p>
        </w:tc>
      </w:tr>
      <w:tr w:rsidR="00B50050" w14:paraId="25A7D058" w14:textId="77777777" w:rsidTr="00195548">
        <w:tc>
          <w:tcPr>
            <w:tcW w:w="600" w:type="dxa"/>
          </w:tcPr>
          <w:p w14:paraId="6A9BD4ED" w14:textId="77777777" w:rsidR="00B50050" w:rsidRDefault="00B50050" w:rsidP="0088127C">
            <w:pPr>
              <w:pStyle w:val="OtherTableBody"/>
            </w:pPr>
          </w:p>
        </w:tc>
        <w:tc>
          <w:tcPr>
            <w:tcW w:w="600" w:type="dxa"/>
          </w:tcPr>
          <w:p w14:paraId="77446C0D" w14:textId="77777777" w:rsidR="00B50050" w:rsidRDefault="00B50050" w:rsidP="0088127C">
            <w:pPr>
              <w:pStyle w:val="OtherTableBody"/>
            </w:pPr>
            <w:r>
              <w:t>0257</w:t>
            </w:r>
          </w:p>
        </w:tc>
        <w:tc>
          <w:tcPr>
            <w:tcW w:w="2600" w:type="dxa"/>
          </w:tcPr>
          <w:p w14:paraId="16F21467" w14:textId="77777777" w:rsidR="00B50050" w:rsidRDefault="00B50050" w:rsidP="0088127C">
            <w:pPr>
              <w:pStyle w:val="OtherTableBody"/>
            </w:pPr>
          </w:p>
        </w:tc>
        <w:tc>
          <w:tcPr>
            <w:tcW w:w="1400" w:type="dxa"/>
          </w:tcPr>
          <w:p w14:paraId="600579A0" w14:textId="77777777" w:rsidR="00B50050" w:rsidRDefault="00B50050" w:rsidP="0088127C">
            <w:pPr>
              <w:pStyle w:val="OtherTableBody"/>
            </w:pPr>
            <w:r>
              <w:t>CFST</w:t>
            </w:r>
          </w:p>
        </w:tc>
        <w:tc>
          <w:tcPr>
            <w:tcW w:w="4200" w:type="dxa"/>
          </w:tcPr>
          <w:p w14:paraId="4D17D088" w14:textId="77777777" w:rsidR="00B50050" w:rsidRDefault="00B50050" w:rsidP="0088127C">
            <w:pPr>
              <w:pStyle w:val="OtherTableBody"/>
            </w:pPr>
            <w:r>
              <w:t>Fasting (no calorie intake) for the period specified in the time component of the term, e.g., 1H POST CFST</w:t>
            </w:r>
          </w:p>
        </w:tc>
      </w:tr>
      <w:tr w:rsidR="00B50050" w14:paraId="2B9732E8" w14:textId="77777777" w:rsidTr="00195548">
        <w:tc>
          <w:tcPr>
            <w:tcW w:w="600" w:type="dxa"/>
          </w:tcPr>
          <w:p w14:paraId="31F078C4" w14:textId="77777777" w:rsidR="00B50050" w:rsidRDefault="00B50050" w:rsidP="0088127C">
            <w:pPr>
              <w:pStyle w:val="OtherTableBody"/>
            </w:pPr>
          </w:p>
        </w:tc>
        <w:tc>
          <w:tcPr>
            <w:tcW w:w="600" w:type="dxa"/>
          </w:tcPr>
          <w:p w14:paraId="7155C4E7" w14:textId="77777777" w:rsidR="00B50050" w:rsidRDefault="00B50050" w:rsidP="0088127C">
            <w:pPr>
              <w:pStyle w:val="OtherTableBody"/>
            </w:pPr>
            <w:r>
              <w:t>0257</w:t>
            </w:r>
          </w:p>
        </w:tc>
        <w:tc>
          <w:tcPr>
            <w:tcW w:w="2600" w:type="dxa"/>
          </w:tcPr>
          <w:p w14:paraId="026FB99F" w14:textId="77777777" w:rsidR="00B50050" w:rsidRDefault="00B50050" w:rsidP="0088127C">
            <w:pPr>
              <w:pStyle w:val="OtherTableBody"/>
            </w:pPr>
          </w:p>
        </w:tc>
        <w:tc>
          <w:tcPr>
            <w:tcW w:w="1400" w:type="dxa"/>
          </w:tcPr>
          <w:p w14:paraId="1330CB3A" w14:textId="77777777" w:rsidR="00B50050" w:rsidRDefault="00B50050" w:rsidP="0088127C">
            <w:pPr>
              <w:pStyle w:val="OtherTableBody"/>
            </w:pPr>
            <w:r>
              <w:t>EXCZ</w:t>
            </w:r>
          </w:p>
        </w:tc>
        <w:tc>
          <w:tcPr>
            <w:tcW w:w="4200" w:type="dxa"/>
          </w:tcPr>
          <w:p w14:paraId="51F127F8" w14:textId="77777777" w:rsidR="00B50050" w:rsidRDefault="00B50050" w:rsidP="0088127C">
            <w:pPr>
              <w:pStyle w:val="OtherTableBody"/>
            </w:pPr>
            <w:r>
              <w:t>Exercise undertaken as challenge (can be quantified)</w:t>
            </w:r>
          </w:p>
        </w:tc>
      </w:tr>
      <w:tr w:rsidR="00B50050" w14:paraId="152F95C6" w14:textId="77777777" w:rsidTr="00195548">
        <w:tc>
          <w:tcPr>
            <w:tcW w:w="600" w:type="dxa"/>
          </w:tcPr>
          <w:p w14:paraId="6288B1A4" w14:textId="77777777" w:rsidR="00B50050" w:rsidRDefault="00B50050" w:rsidP="0088127C">
            <w:pPr>
              <w:pStyle w:val="OtherTableBody"/>
            </w:pPr>
          </w:p>
        </w:tc>
        <w:tc>
          <w:tcPr>
            <w:tcW w:w="600" w:type="dxa"/>
          </w:tcPr>
          <w:p w14:paraId="3113C5BC" w14:textId="77777777" w:rsidR="00B50050" w:rsidRDefault="00B50050" w:rsidP="0088127C">
            <w:pPr>
              <w:pStyle w:val="OtherTableBody"/>
            </w:pPr>
            <w:r>
              <w:t>0257</w:t>
            </w:r>
          </w:p>
        </w:tc>
        <w:tc>
          <w:tcPr>
            <w:tcW w:w="2600" w:type="dxa"/>
          </w:tcPr>
          <w:p w14:paraId="5E957903" w14:textId="77777777" w:rsidR="00B50050" w:rsidRDefault="00B50050" w:rsidP="0088127C">
            <w:pPr>
              <w:pStyle w:val="OtherTableBody"/>
            </w:pPr>
          </w:p>
        </w:tc>
        <w:tc>
          <w:tcPr>
            <w:tcW w:w="1400" w:type="dxa"/>
          </w:tcPr>
          <w:p w14:paraId="27505F61" w14:textId="77777777" w:rsidR="00B50050" w:rsidRDefault="00B50050" w:rsidP="0088127C">
            <w:pPr>
              <w:pStyle w:val="OtherTableBody"/>
            </w:pPr>
            <w:r>
              <w:t>FFST</w:t>
            </w:r>
          </w:p>
        </w:tc>
        <w:tc>
          <w:tcPr>
            <w:tcW w:w="4200" w:type="dxa"/>
          </w:tcPr>
          <w:p w14:paraId="5167C64F" w14:textId="77777777" w:rsidR="00B50050" w:rsidRDefault="00B50050" w:rsidP="0088127C">
            <w:pPr>
              <w:pStyle w:val="OtherTableBody"/>
            </w:pPr>
            <w:r>
              <w:t>No fluid intake for the period specified in the time component of the term</w:t>
            </w:r>
          </w:p>
        </w:tc>
      </w:tr>
      <w:tr w:rsidR="00B50050" w14:paraId="037FD1A8" w14:textId="77777777" w:rsidTr="00195548">
        <w:tc>
          <w:tcPr>
            <w:tcW w:w="600" w:type="dxa"/>
          </w:tcPr>
          <w:p w14:paraId="5D9194EF" w14:textId="77777777" w:rsidR="00B50050" w:rsidRDefault="00B50050" w:rsidP="0088127C">
            <w:pPr>
              <w:pStyle w:val="OtherTableBody"/>
            </w:pPr>
            <w:r>
              <w:t>HL7</w:t>
            </w:r>
          </w:p>
        </w:tc>
        <w:tc>
          <w:tcPr>
            <w:tcW w:w="600" w:type="dxa"/>
          </w:tcPr>
          <w:p w14:paraId="350B8405" w14:textId="77777777" w:rsidR="00B50050" w:rsidRDefault="00B50050" w:rsidP="0088127C">
            <w:pPr>
              <w:pStyle w:val="OtherTableBody"/>
            </w:pPr>
          </w:p>
        </w:tc>
        <w:tc>
          <w:tcPr>
            <w:tcW w:w="2600" w:type="dxa"/>
          </w:tcPr>
          <w:p w14:paraId="15D47C93" w14:textId="77777777" w:rsidR="00B50050" w:rsidRDefault="00B50050" w:rsidP="0088127C">
            <w:pPr>
              <w:pStyle w:val="OtherTableBody"/>
            </w:pPr>
            <w:r>
              <w:t>Relationship Modifier</w:t>
            </w:r>
          </w:p>
        </w:tc>
        <w:tc>
          <w:tcPr>
            <w:tcW w:w="1400" w:type="dxa"/>
          </w:tcPr>
          <w:p w14:paraId="13BBD531" w14:textId="77777777" w:rsidR="00B50050" w:rsidRDefault="00B50050" w:rsidP="0088127C">
            <w:pPr>
              <w:pStyle w:val="OtherTableBody"/>
            </w:pPr>
          </w:p>
        </w:tc>
        <w:tc>
          <w:tcPr>
            <w:tcW w:w="4200" w:type="dxa"/>
          </w:tcPr>
          <w:p w14:paraId="27EE7EB6" w14:textId="77777777" w:rsidR="00B50050" w:rsidRDefault="00B50050" w:rsidP="0088127C">
            <w:pPr>
              <w:pStyle w:val="OtherTableBody"/>
            </w:pPr>
          </w:p>
        </w:tc>
      </w:tr>
      <w:tr w:rsidR="00B50050" w14:paraId="57792350" w14:textId="77777777" w:rsidTr="00195548">
        <w:tc>
          <w:tcPr>
            <w:tcW w:w="600" w:type="dxa"/>
          </w:tcPr>
          <w:p w14:paraId="599ABCB9" w14:textId="77777777" w:rsidR="00B50050" w:rsidRDefault="00B50050" w:rsidP="0088127C">
            <w:pPr>
              <w:pStyle w:val="OtherTableBody"/>
            </w:pPr>
          </w:p>
        </w:tc>
        <w:tc>
          <w:tcPr>
            <w:tcW w:w="600" w:type="dxa"/>
          </w:tcPr>
          <w:p w14:paraId="2046E2DF" w14:textId="77777777" w:rsidR="00B50050" w:rsidRDefault="00B50050" w:rsidP="0088127C">
            <w:pPr>
              <w:pStyle w:val="OtherTableBody"/>
            </w:pPr>
            <w:r>
              <w:t>0258</w:t>
            </w:r>
          </w:p>
        </w:tc>
        <w:tc>
          <w:tcPr>
            <w:tcW w:w="2600" w:type="dxa"/>
          </w:tcPr>
          <w:p w14:paraId="5A7A3A6F" w14:textId="77777777" w:rsidR="00B50050" w:rsidRDefault="00B50050" w:rsidP="0088127C">
            <w:pPr>
              <w:pStyle w:val="OtherTableBody"/>
            </w:pPr>
          </w:p>
        </w:tc>
        <w:tc>
          <w:tcPr>
            <w:tcW w:w="1400" w:type="dxa"/>
          </w:tcPr>
          <w:p w14:paraId="1E20A1B9" w14:textId="77777777" w:rsidR="00B50050" w:rsidRDefault="00B50050" w:rsidP="0088127C">
            <w:pPr>
              <w:pStyle w:val="OtherTableBody"/>
            </w:pPr>
            <w:r>
              <w:t>BPU</w:t>
            </w:r>
          </w:p>
        </w:tc>
        <w:tc>
          <w:tcPr>
            <w:tcW w:w="4200" w:type="dxa"/>
          </w:tcPr>
          <w:p w14:paraId="64E8F12C" w14:textId="77777777" w:rsidR="00B50050" w:rsidRDefault="00B50050" w:rsidP="0088127C">
            <w:pPr>
              <w:pStyle w:val="OtherTableBody"/>
            </w:pPr>
            <w:r>
              <w:t>Blood product unit</w:t>
            </w:r>
          </w:p>
        </w:tc>
      </w:tr>
      <w:tr w:rsidR="00B50050" w14:paraId="31C7E613" w14:textId="77777777" w:rsidTr="00195548">
        <w:tc>
          <w:tcPr>
            <w:tcW w:w="600" w:type="dxa"/>
          </w:tcPr>
          <w:p w14:paraId="5D4C9757" w14:textId="77777777" w:rsidR="00B50050" w:rsidRDefault="00B50050" w:rsidP="0088127C">
            <w:pPr>
              <w:pStyle w:val="OtherTableBody"/>
            </w:pPr>
          </w:p>
        </w:tc>
        <w:tc>
          <w:tcPr>
            <w:tcW w:w="600" w:type="dxa"/>
          </w:tcPr>
          <w:p w14:paraId="5E56D84B" w14:textId="77777777" w:rsidR="00B50050" w:rsidRDefault="00B50050" w:rsidP="0088127C">
            <w:pPr>
              <w:pStyle w:val="OtherTableBody"/>
            </w:pPr>
            <w:r>
              <w:t>0258</w:t>
            </w:r>
          </w:p>
        </w:tc>
        <w:tc>
          <w:tcPr>
            <w:tcW w:w="2600" w:type="dxa"/>
          </w:tcPr>
          <w:p w14:paraId="44B4A078" w14:textId="77777777" w:rsidR="00B50050" w:rsidRDefault="00B50050" w:rsidP="0088127C">
            <w:pPr>
              <w:pStyle w:val="OtherTableBody"/>
            </w:pPr>
          </w:p>
        </w:tc>
        <w:tc>
          <w:tcPr>
            <w:tcW w:w="1400" w:type="dxa"/>
          </w:tcPr>
          <w:p w14:paraId="607CF2A9" w14:textId="77777777" w:rsidR="00B50050" w:rsidRDefault="00B50050" w:rsidP="0088127C">
            <w:pPr>
              <w:pStyle w:val="OtherTableBody"/>
            </w:pPr>
            <w:r>
              <w:t>CONTROL</w:t>
            </w:r>
          </w:p>
        </w:tc>
        <w:tc>
          <w:tcPr>
            <w:tcW w:w="4200" w:type="dxa"/>
          </w:tcPr>
          <w:p w14:paraId="347619C8" w14:textId="77777777" w:rsidR="00B50050" w:rsidRDefault="00B50050" w:rsidP="0088127C">
            <w:pPr>
              <w:pStyle w:val="OtherTableBody"/>
            </w:pPr>
            <w:r>
              <w:t>Control</w:t>
            </w:r>
          </w:p>
        </w:tc>
      </w:tr>
      <w:tr w:rsidR="00B50050" w14:paraId="4AE090B7" w14:textId="77777777" w:rsidTr="00195548">
        <w:tc>
          <w:tcPr>
            <w:tcW w:w="600" w:type="dxa"/>
          </w:tcPr>
          <w:p w14:paraId="5CD22744" w14:textId="77777777" w:rsidR="00B50050" w:rsidRDefault="00B50050" w:rsidP="0088127C">
            <w:pPr>
              <w:pStyle w:val="OtherTableBody"/>
            </w:pPr>
          </w:p>
        </w:tc>
        <w:tc>
          <w:tcPr>
            <w:tcW w:w="600" w:type="dxa"/>
          </w:tcPr>
          <w:p w14:paraId="053936AC" w14:textId="77777777" w:rsidR="00B50050" w:rsidRDefault="00B50050" w:rsidP="0088127C">
            <w:pPr>
              <w:pStyle w:val="OtherTableBody"/>
            </w:pPr>
            <w:r>
              <w:t>0258</w:t>
            </w:r>
          </w:p>
        </w:tc>
        <w:tc>
          <w:tcPr>
            <w:tcW w:w="2600" w:type="dxa"/>
          </w:tcPr>
          <w:p w14:paraId="7EF30539" w14:textId="77777777" w:rsidR="00B50050" w:rsidRDefault="00B50050" w:rsidP="0088127C">
            <w:pPr>
              <w:pStyle w:val="OtherTableBody"/>
            </w:pPr>
          </w:p>
        </w:tc>
        <w:tc>
          <w:tcPr>
            <w:tcW w:w="1400" w:type="dxa"/>
          </w:tcPr>
          <w:p w14:paraId="4C1C6A5F" w14:textId="77777777" w:rsidR="00B50050" w:rsidRDefault="00B50050" w:rsidP="0088127C">
            <w:pPr>
              <w:pStyle w:val="OtherTableBody"/>
            </w:pPr>
            <w:r>
              <w:t>DONOR</w:t>
            </w:r>
          </w:p>
        </w:tc>
        <w:tc>
          <w:tcPr>
            <w:tcW w:w="4200" w:type="dxa"/>
          </w:tcPr>
          <w:p w14:paraId="7929925A" w14:textId="77777777" w:rsidR="00B50050" w:rsidRDefault="00B50050" w:rsidP="0088127C">
            <w:pPr>
              <w:pStyle w:val="OtherTableBody"/>
            </w:pPr>
            <w:r>
              <w:t>Donor</w:t>
            </w:r>
          </w:p>
        </w:tc>
      </w:tr>
      <w:tr w:rsidR="00B50050" w14:paraId="418A58A5" w14:textId="77777777" w:rsidTr="00195548">
        <w:tc>
          <w:tcPr>
            <w:tcW w:w="600" w:type="dxa"/>
          </w:tcPr>
          <w:p w14:paraId="241C8670" w14:textId="77777777" w:rsidR="00B50050" w:rsidRDefault="00B50050" w:rsidP="0088127C">
            <w:pPr>
              <w:pStyle w:val="OtherTableBody"/>
            </w:pPr>
          </w:p>
        </w:tc>
        <w:tc>
          <w:tcPr>
            <w:tcW w:w="600" w:type="dxa"/>
          </w:tcPr>
          <w:p w14:paraId="755E34E0" w14:textId="77777777" w:rsidR="00B50050" w:rsidRDefault="00B50050" w:rsidP="0088127C">
            <w:pPr>
              <w:pStyle w:val="OtherTableBody"/>
            </w:pPr>
            <w:r>
              <w:t>0258</w:t>
            </w:r>
          </w:p>
        </w:tc>
        <w:tc>
          <w:tcPr>
            <w:tcW w:w="2600" w:type="dxa"/>
          </w:tcPr>
          <w:p w14:paraId="3A1F6C70" w14:textId="77777777" w:rsidR="00B50050" w:rsidRDefault="00B50050" w:rsidP="0088127C">
            <w:pPr>
              <w:pStyle w:val="OtherTableBody"/>
            </w:pPr>
          </w:p>
        </w:tc>
        <w:tc>
          <w:tcPr>
            <w:tcW w:w="1400" w:type="dxa"/>
          </w:tcPr>
          <w:p w14:paraId="628FD04A" w14:textId="77777777" w:rsidR="00B50050" w:rsidRDefault="00B50050" w:rsidP="0088127C">
            <w:pPr>
              <w:pStyle w:val="OtherTableBody"/>
            </w:pPr>
            <w:r>
              <w:t>PATIENT</w:t>
            </w:r>
          </w:p>
        </w:tc>
        <w:tc>
          <w:tcPr>
            <w:tcW w:w="4200" w:type="dxa"/>
          </w:tcPr>
          <w:p w14:paraId="42368B49" w14:textId="77777777" w:rsidR="00B50050" w:rsidRDefault="00B50050" w:rsidP="0088127C">
            <w:pPr>
              <w:pStyle w:val="OtherTableBody"/>
            </w:pPr>
            <w:r>
              <w:t>Patient</w:t>
            </w:r>
          </w:p>
        </w:tc>
      </w:tr>
      <w:tr w:rsidR="00B50050" w14:paraId="729061F0" w14:textId="77777777" w:rsidTr="00195548">
        <w:tc>
          <w:tcPr>
            <w:tcW w:w="600" w:type="dxa"/>
          </w:tcPr>
          <w:p w14:paraId="737785B5" w14:textId="77777777" w:rsidR="00B50050" w:rsidRDefault="00B50050" w:rsidP="0088127C">
            <w:pPr>
              <w:pStyle w:val="OtherTableBody"/>
            </w:pPr>
            <w:r>
              <w:t>User</w:t>
            </w:r>
          </w:p>
        </w:tc>
        <w:tc>
          <w:tcPr>
            <w:tcW w:w="600" w:type="dxa"/>
          </w:tcPr>
          <w:p w14:paraId="4B5173CE" w14:textId="77777777" w:rsidR="00B50050" w:rsidRDefault="00B50050" w:rsidP="0088127C">
            <w:pPr>
              <w:pStyle w:val="OtherTableBody"/>
            </w:pPr>
          </w:p>
        </w:tc>
        <w:tc>
          <w:tcPr>
            <w:tcW w:w="2600" w:type="dxa"/>
          </w:tcPr>
          <w:p w14:paraId="0ED473D7" w14:textId="77777777" w:rsidR="00B50050" w:rsidRDefault="00B50050" w:rsidP="0088127C">
            <w:pPr>
              <w:pStyle w:val="OtherTableBody"/>
            </w:pPr>
            <w:r>
              <w:t>Modality</w:t>
            </w:r>
          </w:p>
        </w:tc>
        <w:tc>
          <w:tcPr>
            <w:tcW w:w="1400" w:type="dxa"/>
          </w:tcPr>
          <w:p w14:paraId="076CB5F5" w14:textId="77777777" w:rsidR="00B50050" w:rsidRDefault="00B50050" w:rsidP="0088127C">
            <w:pPr>
              <w:pStyle w:val="OtherTableBody"/>
            </w:pPr>
          </w:p>
        </w:tc>
        <w:tc>
          <w:tcPr>
            <w:tcW w:w="4200" w:type="dxa"/>
          </w:tcPr>
          <w:p w14:paraId="708D29FA" w14:textId="77777777" w:rsidR="00B50050" w:rsidRDefault="00B50050" w:rsidP="0088127C">
            <w:pPr>
              <w:pStyle w:val="OtherTableBody"/>
            </w:pPr>
          </w:p>
        </w:tc>
      </w:tr>
      <w:tr w:rsidR="00B50050" w14:paraId="50A38E37" w14:textId="77777777" w:rsidTr="00195548">
        <w:tc>
          <w:tcPr>
            <w:tcW w:w="600" w:type="dxa"/>
          </w:tcPr>
          <w:p w14:paraId="280A39C9" w14:textId="77777777" w:rsidR="00B50050" w:rsidRDefault="00B50050" w:rsidP="0088127C">
            <w:pPr>
              <w:pStyle w:val="OtherTableBody"/>
            </w:pPr>
          </w:p>
        </w:tc>
        <w:tc>
          <w:tcPr>
            <w:tcW w:w="600" w:type="dxa"/>
          </w:tcPr>
          <w:p w14:paraId="2B57A8C4" w14:textId="77777777" w:rsidR="00B50050" w:rsidRDefault="00B50050" w:rsidP="0088127C">
            <w:pPr>
              <w:pStyle w:val="OtherTableBody"/>
            </w:pPr>
            <w:r>
              <w:t>0259</w:t>
            </w:r>
          </w:p>
        </w:tc>
        <w:tc>
          <w:tcPr>
            <w:tcW w:w="2600" w:type="dxa"/>
          </w:tcPr>
          <w:p w14:paraId="5CF22B63" w14:textId="77777777" w:rsidR="00B50050" w:rsidRDefault="00B50050" w:rsidP="0088127C">
            <w:pPr>
              <w:pStyle w:val="OtherTableBody"/>
            </w:pPr>
          </w:p>
        </w:tc>
        <w:tc>
          <w:tcPr>
            <w:tcW w:w="1400" w:type="dxa"/>
          </w:tcPr>
          <w:p w14:paraId="51775A0B" w14:textId="77777777" w:rsidR="00B50050" w:rsidRDefault="00B50050" w:rsidP="0088127C">
            <w:pPr>
              <w:pStyle w:val="OtherTableBody"/>
            </w:pPr>
          </w:p>
        </w:tc>
        <w:tc>
          <w:tcPr>
            <w:tcW w:w="4200" w:type="dxa"/>
          </w:tcPr>
          <w:p w14:paraId="6AC6331B" w14:textId="77777777" w:rsidR="00B50050" w:rsidRDefault="00B50050" w:rsidP="0088127C">
            <w:pPr>
              <w:pStyle w:val="OtherTableBody"/>
            </w:pPr>
          </w:p>
        </w:tc>
      </w:tr>
      <w:tr w:rsidR="00B50050" w14:paraId="3B040C8F" w14:textId="77777777" w:rsidTr="00195548">
        <w:tc>
          <w:tcPr>
            <w:tcW w:w="600" w:type="dxa"/>
          </w:tcPr>
          <w:p w14:paraId="2D93B41D" w14:textId="77777777" w:rsidR="00B50050" w:rsidRDefault="00B50050" w:rsidP="0088127C">
            <w:pPr>
              <w:pStyle w:val="OtherTableBody"/>
            </w:pPr>
            <w:r>
              <w:t>User</w:t>
            </w:r>
          </w:p>
        </w:tc>
        <w:tc>
          <w:tcPr>
            <w:tcW w:w="600" w:type="dxa"/>
          </w:tcPr>
          <w:p w14:paraId="1671981A" w14:textId="77777777" w:rsidR="00B50050" w:rsidRDefault="00B50050" w:rsidP="0088127C">
            <w:pPr>
              <w:pStyle w:val="OtherTableBody"/>
            </w:pPr>
          </w:p>
        </w:tc>
        <w:tc>
          <w:tcPr>
            <w:tcW w:w="2600" w:type="dxa"/>
          </w:tcPr>
          <w:p w14:paraId="1EE4CF93" w14:textId="77777777" w:rsidR="00B50050" w:rsidRDefault="00B50050" w:rsidP="0088127C">
            <w:pPr>
              <w:pStyle w:val="OtherTableBody"/>
            </w:pPr>
            <w:r>
              <w:t>Patient Location Type</w:t>
            </w:r>
          </w:p>
        </w:tc>
        <w:tc>
          <w:tcPr>
            <w:tcW w:w="1400" w:type="dxa"/>
          </w:tcPr>
          <w:p w14:paraId="4AFC01BC" w14:textId="77777777" w:rsidR="00B50050" w:rsidRDefault="00B50050" w:rsidP="0088127C">
            <w:pPr>
              <w:pStyle w:val="OtherTableBody"/>
            </w:pPr>
          </w:p>
        </w:tc>
        <w:tc>
          <w:tcPr>
            <w:tcW w:w="4200" w:type="dxa"/>
          </w:tcPr>
          <w:p w14:paraId="40DB6024" w14:textId="77777777" w:rsidR="00B50050" w:rsidRDefault="00B50050" w:rsidP="0088127C">
            <w:pPr>
              <w:pStyle w:val="OtherTableBody"/>
            </w:pPr>
          </w:p>
        </w:tc>
      </w:tr>
      <w:tr w:rsidR="00B50050" w14:paraId="5194176D" w14:textId="77777777" w:rsidTr="00195548">
        <w:tc>
          <w:tcPr>
            <w:tcW w:w="600" w:type="dxa"/>
          </w:tcPr>
          <w:p w14:paraId="2562AEBB" w14:textId="77777777" w:rsidR="00B50050" w:rsidRDefault="00B50050" w:rsidP="0088127C">
            <w:pPr>
              <w:pStyle w:val="OtherTableBody"/>
            </w:pPr>
          </w:p>
        </w:tc>
        <w:tc>
          <w:tcPr>
            <w:tcW w:w="600" w:type="dxa"/>
          </w:tcPr>
          <w:p w14:paraId="55D5FB2C" w14:textId="77777777" w:rsidR="00B50050" w:rsidRDefault="00B50050" w:rsidP="0088127C">
            <w:pPr>
              <w:pStyle w:val="OtherTableBody"/>
            </w:pPr>
            <w:r>
              <w:t>0260</w:t>
            </w:r>
          </w:p>
        </w:tc>
        <w:tc>
          <w:tcPr>
            <w:tcW w:w="2600" w:type="dxa"/>
          </w:tcPr>
          <w:p w14:paraId="0D11AC84" w14:textId="77777777" w:rsidR="00B50050" w:rsidRDefault="00B50050" w:rsidP="0088127C">
            <w:pPr>
              <w:pStyle w:val="OtherTableBody"/>
            </w:pPr>
          </w:p>
        </w:tc>
        <w:tc>
          <w:tcPr>
            <w:tcW w:w="1400" w:type="dxa"/>
          </w:tcPr>
          <w:p w14:paraId="7A13FC25" w14:textId="77777777" w:rsidR="00B50050" w:rsidRDefault="00B50050" w:rsidP="0088127C">
            <w:pPr>
              <w:pStyle w:val="OtherTableBody"/>
            </w:pPr>
            <w:r>
              <w:t>B</w:t>
            </w:r>
          </w:p>
        </w:tc>
        <w:tc>
          <w:tcPr>
            <w:tcW w:w="4200" w:type="dxa"/>
          </w:tcPr>
          <w:p w14:paraId="6BBD207C" w14:textId="77777777" w:rsidR="00B50050" w:rsidRDefault="00B50050" w:rsidP="0088127C">
            <w:pPr>
              <w:pStyle w:val="OtherTableBody"/>
            </w:pPr>
            <w:r>
              <w:t>Bed</w:t>
            </w:r>
          </w:p>
        </w:tc>
      </w:tr>
      <w:tr w:rsidR="00B50050" w14:paraId="26F3C0EE" w14:textId="77777777" w:rsidTr="00195548">
        <w:tc>
          <w:tcPr>
            <w:tcW w:w="600" w:type="dxa"/>
          </w:tcPr>
          <w:p w14:paraId="39539D78" w14:textId="77777777" w:rsidR="00B50050" w:rsidRDefault="00B50050" w:rsidP="0088127C">
            <w:pPr>
              <w:pStyle w:val="OtherTableBody"/>
            </w:pPr>
          </w:p>
        </w:tc>
        <w:tc>
          <w:tcPr>
            <w:tcW w:w="600" w:type="dxa"/>
          </w:tcPr>
          <w:p w14:paraId="57CCDB82" w14:textId="77777777" w:rsidR="00B50050" w:rsidRDefault="00B50050" w:rsidP="0088127C">
            <w:pPr>
              <w:pStyle w:val="OtherTableBody"/>
            </w:pPr>
            <w:r>
              <w:t>0260</w:t>
            </w:r>
          </w:p>
        </w:tc>
        <w:tc>
          <w:tcPr>
            <w:tcW w:w="2600" w:type="dxa"/>
          </w:tcPr>
          <w:p w14:paraId="690DFF0A" w14:textId="77777777" w:rsidR="00B50050" w:rsidRDefault="00B50050" w:rsidP="0088127C">
            <w:pPr>
              <w:pStyle w:val="OtherTableBody"/>
            </w:pPr>
          </w:p>
        </w:tc>
        <w:tc>
          <w:tcPr>
            <w:tcW w:w="1400" w:type="dxa"/>
          </w:tcPr>
          <w:p w14:paraId="58FE034A" w14:textId="77777777" w:rsidR="00B50050" w:rsidRDefault="00B50050" w:rsidP="0088127C">
            <w:pPr>
              <w:pStyle w:val="OtherTableBody"/>
            </w:pPr>
            <w:r>
              <w:t>C</w:t>
            </w:r>
          </w:p>
        </w:tc>
        <w:tc>
          <w:tcPr>
            <w:tcW w:w="4200" w:type="dxa"/>
          </w:tcPr>
          <w:p w14:paraId="23D113DD" w14:textId="77777777" w:rsidR="00B50050" w:rsidRDefault="00B50050" w:rsidP="0088127C">
            <w:pPr>
              <w:pStyle w:val="OtherTableBody"/>
            </w:pPr>
            <w:r>
              <w:t>Clinic</w:t>
            </w:r>
          </w:p>
        </w:tc>
      </w:tr>
      <w:tr w:rsidR="00B50050" w14:paraId="3DC25E6C" w14:textId="77777777" w:rsidTr="00195548">
        <w:tc>
          <w:tcPr>
            <w:tcW w:w="600" w:type="dxa"/>
          </w:tcPr>
          <w:p w14:paraId="703D346A" w14:textId="77777777" w:rsidR="00B50050" w:rsidRDefault="00B50050" w:rsidP="0088127C">
            <w:pPr>
              <w:pStyle w:val="OtherTableBody"/>
            </w:pPr>
          </w:p>
        </w:tc>
        <w:tc>
          <w:tcPr>
            <w:tcW w:w="600" w:type="dxa"/>
          </w:tcPr>
          <w:p w14:paraId="7710AB0F" w14:textId="77777777" w:rsidR="00B50050" w:rsidRDefault="00B50050" w:rsidP="0088127C">
            <w:pPr>
              <w:pStyle w:val="OtherTableBody"/>
            </w:pPr>
            <w:r>
              <w:t>0260</w:t>
            </w:r>
          </w:p>
        </w:tc>
        <w:tc>
          <w:tcPr>
            <w:tcW w:w="2600" w:type="dxa"/>
          </w:tcPr>
          <w:p w14:paraId="557F55A9" w14:textId="77777777" w:rsidR="00B50050" w:rsidRDefault="00B50050" w:rsidP="0088127C">
            <w:pPr>
              <w:pStyle w:val="OtherTableBody"/>
            </w:pPr>
          </w:p>
        </w:tc>
        <w:tc>
          <w:tcPr>
            <w:tcW w:w="1400" w:type="dxa"/>
          </w:tcPr>
          <w:p w14:paraId="11060DF0" w14:textId="77777777" w:rsidR="00B50050" w:rsidRDefault="00B50050" w:rsidP="0088127C">
            <w:pPr>
              <w:pStyle w:val="OtherTableBody"/>
            </w:pPr>
            <w:r>
              <w:t>D</w:t>
            </w:r>
          </w:p>
        </w:tc>
        <w:tc>
          <w:tcPr>
            <w:tcW w:w="4200" w:type="dxa"/>
          </w:tcPr>
          <w:p w14:paraId="305165FD" w14:textId="77777777" w:rsidR="00B50050" w:rsidRDefault="00B50050" w:rsidP="0088127C">
            <w:pPr>
              <w:pStyle w:val="OtherTableBody"/>
            </w:pPr>
            <w:r>
              <w:t>Department</w:t>
            </w:r>
          </w:p>
        </w:tc>
      </w:tr>
      <w:tr w:rsidR="00B50050" w14:paraId="1444C0F8" w14:textId="77777777" w:rsidTr="00195548">
        <w:tc>
          <w:tcPr>
            <w:tcW w:w="600" w:type="dxa"/>
          </w:tcPr>
          <w:p w14:paraId="64AD21F6" w14:textId="77777777" w:rsidR="00B50050" w:rsidRDefault="00B50050" w:rsidP="0088127C">
            <w:pPr>
              <w:pStyle w:val="OtherTableBody"/>
            </w:pPr>
          </w:p>
        </w:tc>
        <w:tc>
          <w:tcPr>
            <w:tcW w:w="600" w:type="dxa"/>
          </w:tcPr>
          <w:p w14:paraId="60FCB434" w14:textId="77777777" w:rsidR="00B50050" w:rsidRDefault="00B50050" w:rsidP="0088127C">
            <w:pPr>
              <w:pStyle w:val="OtherTableBody"/>
            </w:pPr>
            <w:r>
              <w:t>0260</w:t>
            </w:r>
          </w:p>
        </w:tc>
        <w:tc>
          <w:tcPr>
            <w:tcW w:w="2600" w:type="dxa"/>
          </w:tcPr>
          <w:p w14:paraId="599A26ED" w14:textId="77777777" w:rsidR="00B50050" w:rsidRDefault="00B50050" w:rsidP="0088127C">
            <w:pPr>
              <w:pStyle w:val="OtherTableBody"/>
            </w:pPr>
          </w:p>
        </w:tc>
        <w:tc>
          <w:tcPr>
            <w:tcW w:w="1400" w:type="dxa"/>
          </w:tcPr>
          <w:p w14:paraId="09D42B7E" w14:textId="77777777" w:rsidR="00B50050" w:rsidRDefault="00B50050" w:rsidP="0088127C">
            <w:pPr>
              <w:pStyle w:val="OtherTableBody"/>
            </w:pPr>
            <w:r>
              <w:t>E</w:t>
            </w:r>
          </w:p>
        </w:tc>
        <w:tc>
          <w:tcPr>
            <w:tcW w:w="4200" w:type="dxa"/>
          </w:tcPr>
          <w:p w14:paraId="2B9528A3" w14:textId="77777777" w:rsidR="00B50050" w:rsidRDefault="00B50050" w:rsidP="0088127C">
            <w:pPr>
              <w:pStyle w:val="OtherTableBody"/>
            </w:pPr>
            <w:r>
              <w:t>Exam Room</w:t>
            </w:r>
          </w:p>
        </w:tc>
      </w:tr>
      <w:tr w:rsidR="00B50050" w14:paraId="65CF8393" w14:textId="77777777" w:rsidTr="00195548">
        <w:tc>
          <w:tcPr>
            <w:tcW w:w="600" w:type="dxa"/>
          </w:tcPr>
          <w:p w14:paraId="2CABB613" w14:textId="77777777" w:rsidR="00B50050" w:rsidRDefault="00B50050" w:rsidP="0088127C">
            <w:pPr>
              <w:pStyle w:val="OtherTableBody"/>
            </w:pPr>
          </w:p>
        </w:tc>
        <w:tc>
          <w:tcPr>
            <w:tcW w:w="600" w:type="dxa"/>
          </w:tcPr>
          <w:p w14:paraId="5274B16C" w14:textId="77777777" w:rsidR="00B50050" w:rsidRDefault="00B50050" w:rsidP="0088127C">
            <w:pPr>
              <w:pStyle w:val="OtherTableBody"/>
            </w:pPr>
            <w:r>
              <w:t>0260</w:t>
            </w:r>
          </w:p>
        </w:tc>
        <w:tc>
          <w:tcPr>
            <w:tcW w:w="2600" w:type="dxa"/>
          </w:tcPr>
          <w:p w14:paraId="61C750C0" w14:textId="77777777" w:rsidR="00B50050" w:rsidRDefault="00B50050" w:rsidP="0088127C">
            <w:pPr>
              <w:pStyle w:val="OtherTableBody"/>
            </w:pPr>
          </w:p>
        </w:tc>
        <w:tc>
          <w:tcPr>
            <w:tcW w:w="1400" w:type="dxa"/>
          </w:tcPr>
          <w:p w14:paraId="3671D1C2" w14:textId="77777777" w:rsidR="00B50050" w:rsidRDefault="00B50050" w:rsidP="0088127C">
            <w:pPr>
              <w:pStyle w:val="OtherTableBody"/>
            </w:pPr>
            <w:r>
              <w:t>L</w:t>
            </w:r>
          </w:p>
        </w:tc>
        <w:tc>
          <w:tcPr>
            <w:tcW w:w="4200" w:type="dxa"/>
          </w:tcPr>
          <w:p w14:paraId="4788CA8E" w14:textId="77777777" w:rsidR="00B50050" w:rsidRDefault="00B50050" w:rsidP="0088127C">
            <w:pPr>
              <w:pStyle w:val="OtherTableBody"/>
            </w:pPr>
            <w:r>
              <w:t>Other Location</w:t>
            </w:r>
          </w:p>
        </w:tc>
      </w:tr>
      <w:tr w:rsidR="00B50050" w14:paraId="51A9EE33" w14:textId="77777777" w:rsidTr="00195548">
        <w:tc>
          <w:tcPr>
            <w:tcW w:w="600" w:type="dxa"/>
          </w:tcPr>
          <w:p w14:paraId="64F77E02" w14:textId="77777777" w:rsidR="00B50050" w:rsidRDefault="00B50050" w:rsidP="0088127C">
            <w:pPr>
              <w:pStyle w:val="OtherTableBody"/>
            </w:pPr>
          </w:p>
        </w:tc>
        <w:tc>
          <w:tcPr>
            <w:tcW w:w="600" w:type="dxa"/>
          </w:tcPr>
          <w:p w14:paraId="05AA0A3E" w14:textId="77777777" w:rsidR="00B50050" w:rsidRDefault="00B50050" w:rsidP="0088127C">
            <w:pPr>
              <w:pStyle w:val="OtherTableBody"/>
            </w:pPr>
            <w:r>
              <w:t>0260</w:t>
            </w:r>
          </w:p>
        </w:tc>
        <w:tc>
          <w:tcPr>
            <w:tcW w:w="2600" w:type="dxa"/>
          </w:tcPr>
          <w:p w14:paraId="67579522" w14:textId="77777777" w:rsidR="00B50050" w:rsidRDefault="00B50050" w:rsidP="0088127C">
            <w:pPr>
              <w:pStyle w:val="OtherTableBody"/>
            </w:pPr>
          </w:p>
        </w:tc>
        <w:tc>
          <w:tcPr>
            <w:tcW w:w="1400" w:type="dxa"/>
          </w:tcPr>
          <w:p w14:paraId="2601246D" w14:textId="77777777" w:rsidR="00B50050" w:rsidRDefault="00B50050" w:rsidP="0088127C">
            <w:pPr>
              <w:pStyle w:val="OtherTableBody"/>
            </w:pPr>
            <w:r>
              <w:t>N</w:t>
            </w:r>
          </w:p>
        </w:tc>
        <w:tc>
          <w:tcPr>
            <w:tcW w:w="4200" w:type="dxa"/>
          </w:tcPr>
          <w:p w14:paraId="14DF32BB" w14:textId="77777777" w:rsidR="00B50050" w:rsidRDefault="00B50050" w:rsidP="0088127C">
            <w:pPr>
              <w:pStyle w:val="OtherTableBody"/>
            </w:pPr>
            <w:r>
              <w:t>Nursing Unit</w:t>
            </w:r>
          </w:p>
        </w:tc>
      </w:tr>
      <w:tr w:rsidR="00B50050" w14:paraId="3EB4F3F2" w14:textId="77777777" w:rsidTr="00195548">
        <w:tc>
          <w:tcPr>
            <w:tcW w:w="600" w:type="dxa"/>
          </w:tcPr>
          <w:p w14:paraId="7F23F231" w14:textId="77777777" w:rsidR="00B50050" w:rsidRDefault="00B50050" w:rsidP="0088127C">
            <w:pPr>
              <w:pStyle w:val="OtherTableBody"/>
            </w:pPr>
          </w:p>
        </w:tc>
        <w:tc>
          <w:tcPr>
            <w:tcW w:w="600" w:type="dxa"/>
          </w:tcPr>
          <w:p w14:paraId="210F2F93" w14:textId="77777777" w:rsidR="00B50050" w:rsidRDefault="00B50050" w:rsidP="0088127C">
            <w:pPr>
              <w:pStyle w:val="OtherTableBody"/>
            </w:pPr>
            <w:r>
              <w:t>0260</w:t>
            </w:r>
          </w:p>
        </w:tc>
        <w:tc>
          <w:tcPr>
            <w:tcW w:w="2600" w:type="dxa"/>
          </w:tcPr>
          <w:p w14:paraId="5EA0D1EC" w14:textId="77777777" w:rsidR="00B50050" w:rsidRDefault="00B50050" w:rsidP="0088127C">
            <w:pPr>
              <w:pStyle w:val="OtherTableBody"/>
            </w:pPr>
          </w:p>
        </w:tc>
        <w:tc>
          <w:tcPr>
            <w:tcW w:w="1400" w:type="dxa"/>
          </w:tcPr>
          <w:p w14:paraId="5AA23B6D" w14:textId="77777777" w:rsidR="00B50050" w:rsidRDefault="00B50050" w:rsidP="0088127C">
            <w:pPr>
              <w:pStyle w:val="OtherTableBody"/>
            </w:pPr>
            <w:r>
              <w:t>O</w:t>
            </w:r>
          </w:p>
        </w:tc>
        <w:tc>
          <w:tcPr>
            <w:tcW w:w="4200" w:type="dxa"/>
          </w:tcPr>
          <w:p w14:paraId="1CCEA5A2" w14:textId="77777777" w:rsidR="00B50050" w:rsidRDefault="00B50050" w:rsidP="0088127C">
            <w:pPr>
              <w:pStyle w:val="OtherTableBody"/>
            </w:pPr>
            <w:r>
              <w:t>Operating Room</w:t>
            </w:r>
          </w:p>
        </w:tc>
      </w:tr>
      <w:tr w:rsidR="00B50050" w14:paraId="47A89536" w14:textId="77777777" w:rsidTr="00195548">
        <w:tc>
          <w:tcPr>
            <w:tcW w:w="600" w:type="dxa"/>
          </w:tcPr>
          <w:p w14:paraId="3EFF5851" w14:textId="77777777" w:rsidR="00B50050" w:rsidRDefault="00B50050" w:rsidP="0088127C">
            <w:pPr>
              <w:pStyle w:val="OtherTableBody"/>
            </w:pPr>
          </w:p>
        </w:tc>
        <w:tc>
          <w:tcPr>
            <w:tcW w:w="600" w:type="dxa"/>
          </w:tcPr>
          <w:p w14:paraId="64EBE740" w14:textId="77777777" w:rsidR="00B50050" w:rsidRDefault="00B50050" w:rsidP="0088127C">
            <w:pPr>
              <w:pStyle w:val="OtherTableBody"/>
            </w:pPr>
            <w:r>
              <w:t>0260</w:t>
            </w:r>
          </w:p>
        </w:tc>
        <w:tc>
          <w:tcPr>
            <w:tcW w:w="2600" w:type="dxa"/>
          </w:tcPr>
          <w:p w14:paraId="49137B8F" w14:textId="77777777" w:rsidR="00B50050" w:rsidRDefault="00B50050" w:rsidP="0088127C">
            <w:pPr>
              <w:pStyle w:val="OtherTableBody"/>
            </w:pPr>
          </w:p>
        </w:tc>
        <w:tc>
          <w:tcPr>
            <w:tcW w:w="1400" w:type="dxa"/>
          </w:tcPr>
          <w:p w14:paraId="0B77F9B7" w14:textId="77777777" w:rsidR="00B50050" w:rsidRDefault="00B50050" w:rsidP="0088127C">
            <w:pPr>
              <w:pStyle w:val="OtherTableBody"/>
            </w:pPr>
            <w:r>
              <w:t>R</w:t>
            </w:r>
          </w:p>
        </w:tc>
        <w:tc>
          <w:tcPr>
            <w:tcW w:w="4200" w:type="dxa"/>
          </w:tcPr>
          <w:p w14:paraId="14B39004" w14:textId="77777777" w:rsidR="00B50050" w:rsidRDefault="00B50050" w:rsidP="0088127C">
            <w:pPr>
              <w:pStyle w:val="OtherTableBody"/>
            </w:pPr>
            <w:r>
              <w:t>Room</w:t>
            </w:r>
          </w:p>
        </w:tc>
      </w:tr>
      <w:tr w:rsidR="00B50050" w14:paraId="435ED578" w14:textId="77777777" w:rsidTr="00195548">
        <w:tc>
          <w:tcPr>
            <w:tcW w:w="600" w:type="dxa"/>
          </w:tcPr>
          <w:p w14:paraId="29711574" w14:textId="77777777" w:rsidR="00B50050" w:rsidRDefault="00B50050" w:rsidP="0088127C">
            <w:pPr>
              <w:pStyle w:val="OtherTableBody"/>
            </w:pPr>
            <w:r>
              <w:t>User</w:t>
            </w:r>
          </w:p>
        </w:tc>
        <w:tc>
          <w:tcPr>
            <w:tcW w:w="600" w:type="dxa"/>
          </w:tcPr>
          <w:p w14:paraId="7250DF00" w14:textId="77777777" w:rsidR="00B50050" w:rsidRDefault="00B50050" w:rsidP="0088127C">
            <w:pPr>
              <w:pStyle w:val="OtherTableBody"/>
            </w:pPr>
          </w:p>
        </w:tc>
        <w:tc>
          <w:tcPr>
            <w:tcW w:w="2600" w:type="dxa"/>
          </w:tcPr>
          <w:p w14:paraId="2387F75E" w14:textId="77777777" w:rsidR="00B50050" w:rsidRDefault="00B50050" w:rsidP="0088127C">
            <w:pPr>
              <w:pStyle w:val="OtherTableBody"/>
            </w:pPr>
            <w:r>
              <w:t>Location Equipment</w:t>
            </w:r>
          </w:p>
        </w:tc>
        <w:tc>
          <w:tcPr>
            <w:tcW w:w="1400" w:type="dxa"/>
          </w:tcPr>
          <w:p w14:paraId="32298812" w14:textId="77777777" w:rsidR="00B50050" w:rsidRDefault="00B50050" w:rsidP="0088127C">
            <w:pPr>
              <w:pStyle w:val="OtherTableBody"/>
            </w:pPr>
          </w:p>
        </w:tc>
        <w:tc>
          <w:tcPr>
            <w:tcW w:w="4200" w:type="dxa"/>
          </w:tcPr>
          <w:p w14:paraId="7E55F9D8" w14:textId="77777777" w:rsidR="00B50050" w:rsidRDefault="00B50050" w:rsidP="0088127C">
            <w:pPr>
              <w:pStyle w:val="OtherTableBody"/>
            </w:pPr>
          </w:p>
        </w:tc>
      </w:tr>
      <w:tr w:rsidR="00B50050" w14:paraId="26C5C61F" w14:textId="77777777" w:rsidTr="00195548">
        <w:tc>
          <w:tcPr>
            <w:tcW w:w="600" w:type="dxa"/>
          </w:tcPr>
          <w:p w14:paraId="28303C21" w14:textId="77777777" w:rsidR="00B50050" w:rsidRDefault="00B50050" w:rsidP="0088127C">
            <w:pPr>
              <w:pStyle w:val="OtherTableBody"/>
            </w:pPr>
          </w:p>
        </w:tc>
        <w:tc>
          <w:tcPr>
            <w:tcW w:w="600" w:type="dxa"/>
          </w:tcPr>
          <w:p w14:paraId="5D7F882A" w14:textId="77777777" w:rsidR="00B50050" w:rsidRDefault="00B50050" w:rsidP="0088127C">
            <w:pPr>
              <w:pStyle w:val="OtherTableBody"/>
            </w:pPr>
            <w:r>
              <w:t>0261</w:t>
            </w:r>
          </w:p>
        </w:tc>
        <w:tc>
          <w:tcPr>
            <w:tcW w:w="2600" w:type="dxa"/>
          </w:tcPr>
          <w:p w14:paraId="0097ACB9" w14:textId="77777777" w:rsidR="00B50050" w:rsidRDefault="00B50050" w:rsidP="0088127C">
            <w:pPr>
              <w:pStyle w:val="OtherTableBody"/>
            </w:pPr>
          </w:p>
        </w:tc>
        <w:tc>
          <w:tcPr>
            <w:tcW w:w="1400" w:type="dxa"/>
          </w:tcPr>
          <w:p w14:paraId="55C9D32D" w14:textId="77777777" w:rsidR="00B50050" w:rsidRDefault="00B50050" w:rsidP="0088127C">
            <w:pPr>
              <w:pStyle w:val="OtherTableBody"/>
            </w:pPr>
            <w:r>
              <w:t>EEG</w:t>
            </w:r>
          </w:p>
        </w:tc>
        <w:tc>
          <w:tcPr>
            <w:tcW w:w="4200" w:type="dxa"/>
          </w:tcPr>
          <w:p w14:paraId="3AB7585D" w14:textId="77777777" w:rsidR="00B50050" w:rsidRDefault="00B50050" w:rsidP="0088127C">
            <w:pPr>
              <w:pStyle w:val="OtherTableBody"/>
            </w:pPr>
            <w:r>
              <w:t>Electro-Encephalogram</w:t>
            </w:r>
          </w:p>
        </w:tc>
      </w:tr>
      <w:tr w:rsidR="00B50050" w14:paraId="1374DA03" w14:textId="77777777" w:rsidTr="00195548">
        <w:tc>
          <w:tcPr>
            <w:tcW w:w="600" w:type="dxa"/>
          </w:tcPr>
          <w:p w14:paraId="0C4E610A" w14:textId="77777777" w:rsidR="00B50050" w:rsidRDefault="00B50050" w:rsidP="0088127C">
            <w:pPr>
              <w:pStyle w:val="OtherTableBody"/>
            </w:pPr>
          </w:p>
        </w:tc>
        <w:tc>
          <w:tcPr>
            <w:tcW w:w="600" w:type="dxa"/>
          </w:tcPr>
          <w:p w14:paraId="35ED84F1" w14:textId="77777777" w:rsidR="00B50050" w:rsidRDefault="00B50050" w:rsidP="0088127C">
            <w:pPr>
              <w:pStyle w:val="OtherTableBody"/>
            </w:pPr>
            <w:r>
              <w:t>0261</w:t>
            </w:r>
          </w:p>
        </w:tc>
        <w:tc>
          <w:tcPr>
            <w:tcW w:w="2600" w:type="dxa"/>
          </w:tcPr>
          <w:p w14:paraId="7411CFE3" w14:textId="77777777" w:rsidR="00B50050" w:rsidRDefault="00B50050" w:rsidP="0088127C">
            <w:pPr>
              <w:pStyle w:val="OtherTableBody"/>
            </w:pPr>
          </w:p>
        </w:tc>
        <w:tc>
          <w:tcPr>
            <w:tcW w:w="1400" w:type="dxa"/>
          </w:tcPr>
          <w:p w14:paraId="6A613C76" w14:textId="77777777" w:rsidR="00B50050" w:rsidRDefault="00B50050" w:rsidP="0088127C">
            <w:pPr>
              <w:pStyle w:val="OtherTableBody"/>
            </w:pPr>
            <w:r>
              <w:t>EKG</w:t>
            </w:r>
          </w:p>
        </w:tc>
        <w:tc>
          <w:tcPr>
            <w:tcW w:w="4200" w:type="dxa"/>
          </w:tcPr>
          <w:p w14:paraId="2F596498" w14:textId="77777777" w:rsidR="00B50050" w:rsidRDefault="00B50050" w:rsidP="0088127C">
            <w:pPr>
              <w:pStyle w:val="OtherTableBody"/>
            </w:pPr>
            <w:r>
              <w:t>Electro-Cardiogram</w:t>
            </w:r>
          </w:p>
        </w:tc>
      </w:tr>
      <w:tr w:rsidR="00B50050" w14:paraId="4DE32EF3" w14:textId="77777777" w:rsidTr="00195548">
        <w:tc>
          <w:tcPr>
            <w:tcW w:w="600" w:type="dxa"/>
          </w:tcPr>
          <w:p w14:paraId="04DC60D0" w14:textId="77777777" w:rsidR="00B50050" w:rsidRDefault="00B50050" w:rsidP="0088127C">
            <w:pPr>
              <w:pStyle w:val="OtherTableBody"/>
            </w:pPr>
          </w:p>
        </w:tc>
        <w:tc>
          <w:tcPr>
            <w:tcW w:w="600" w:type="dxa"/>
          </w:tcPr>
          <w:p w14:paraId="157AB620" w14:textId="77777777" w:rsidR="00B50050" w:rsidRDefault="00B50050" w:rsidP="0088127C">
            <w:pPr>
              <w:pStyle w:val="OtherTableBody"/>
            </w:pPr>
            <w:r>
              <w:t>0261</w:t>
            </w:r>
          </w:p>
        </w:tc>
        <w:tc>
          <w:tcPr>
            <w:tcW w:w="2600" w:type="dxa"/>
          </w:tcPr>
          <w:p w14:paraId="1FA9A3B2" w14:textId="77777777" w:rsidR="00B50050" w:rsidRDefault="00B50050" w:rsidP="0088127C">
            <w:pPr>
              <w:pStyle w:val="OtherTableBody"/>
            </w:pPr>
          </w:p>
        </w:tc>
        <w:tc>
          <w:tcPr>
            <w:tcW w:w="1400" w:type="dxa"/>
          </w:tcPr>
          <w:p w14:paraId="49F9B4BC" w14:textId="77777777" w:rsidR="00B50050" w:rsidRDefault="00B50050" w:rsidP="0088127C">
            <w:pPr>
              <w:pStyle w:val="OtherTableBody"/>
            </w:pPr>
            <w:r>
              <w:t>INF</w:t>
            </w:r>
          </w:p>
        </w:tc>
        <w:tc>
          <w:tcPr>
            <w:tcW w:w="4200" w:type="dxa"/>
          </w:tcPr>
          <w:p w14:paraId="0B977EAB" w14:textId="77777777" w:rsidR="00B50050" w:rsidRDefault="00B50050" w:rsidP="0088127C">
            <w:pPr>
              <w:pStyle w:val="OtherTableBody"/>
            </w:pPr>
            <w:r>
              <w:t>Infusion pump</w:t>
            </w:r>
          </w:p>
        </w:tc>
      </w:tr>
      <w:tr w:rsidR="00B50050" w14:paraId="0C1B906D" w14:textId="77777777" w:rsidTr="00195548">
        <w:tc>
          <w:tcPr>
            <w:tcW w:w="600" w:type="dxa"/>
          </w:tcPr>
          <w:p w14:paraId="1F8D0F66" w14:textId="77777777" w:rsidR="00B50050" w:rsidRDefault="00B50050" w:rsidP="0088127C">
            <w:pPr>
              <w:pStyle w:val="OtherTableBody"/>
            </w:pPr>
          </w:p>
        </w:tc>
        <w:tc>
          <w:tcPr>
            <w:tcW w:w="600" w:type="dxa"/>
          </w:tcPr>
          <w:p w14:paraId="01947DD9" w14:textId="77777777" w:rsidR="00B50050" w:rsidRDefault="00B50050" w:rsidP="0088127C">
            <w:pPr>
              <w:pStyle w:val="OtherTableBody"/>
            </w:pPr>
            <w:r>
              <w:t>0261</w:t>
            </w:r>
          </w:p>
        </w:tc>
        <w:tc>
          <w:tcPr>
            <w:tcW w:w="2600" w:type="dxa"/>
          </w:tcPr>
          <w:p w14:paraId="38AC8D61" w14:textId="77777777" w:rsidR="00B50050" w:rsidRDefault="00B50050" w:rsidP="0088127C">
            <w:pPr>
              <w:pStyle w:val="OtherTableBody"/>
            </w:pPr>
          </w:p>
        </w:tc>
        <w:tc>
          <w:tcPr>
            <w:tcW w:w="1400" w:type="dxa"/>
          </w:tcPr>
          <w:p w14:paraId="4EB887C6" w14:textId="77777777" w:rsidR="00B50050" w:rsidRDefault="00B50050" w:rsidP="0088127C">
            <w:pPr>
              <w:pStyle w:val="OtherTableBody"/>
            </w:pPr>
            <w:r>
              <w:t>IVP</w:t>
            </w:r>
          </w:p>
        </w:tc>
        <w:tc>
          <w:tcPr>
            <w:tcW w:w="4200" w:type="dxa"/>
          </w:tcPr>
          <w:p w14:paraId="183D8B74" w14:textId="77777777" w:rsidR="00B50050" w:rsidRDefault="00B50050" w:rsidP="0088127C">
            <w:pPr>
              <w:pStyle w:val="OtherTableBody"/>
            </w:pPr>
            <w:r>
              <w:t>IV pump</w:t>
            </w:r>
          </w:p>
        </w:tc>
      </w:tr>
      <w:tr w:rsidR="00B50050" w14:paraId="74D0E306" w14:textId="77777777" w:rsidTr="00195548">
        <w:tc>
          <w:tcPr>
            <w:tcW w:w="600" w:type="dxa"/>
          </w:tcPr>
          <w:p w14:paraId="18804A51" w14:textId="77777777" w:rsidR="00B50050" w:rsidRDefault="00B50050" w:rsidP="0088127C">
            <w:pPr>
              <w:pStyle w:val="OtherTableBody"/>
            </w:pPr>
          </w:p>
        </w:tc>
        <w:tc>
          <w:tcPr>
            <w:tcW w:w="600" w:type="dxa"/>
          </w:tcPr>
          <w:p w14:paraId="0CAFB90E" w14:textId="77777777" w:rsidR="00B50050" w:rsidRDefault="00B50050" w:rsidP="0088127C">
            <w:pPr>
              <w:pStyle w:val="OtherTableBody"/>
            </w:pPr>
            <w:r>
              <w:t>0261</w:t>
            </w:r>
          </w:p>
        </w:tc>
        <w:tc>
          <w:tcPr>
            <w:tcW w:w="2600" w:type="dxa"/>
          </w:tcPr>
          <w:p w14:paraId="4C5B0755" w14:textId="77777777" w:rsidR="00B50050" w:rsidRDefault="00B50050" w:rsidP="0088127C">
            <w:pPr>
              <w:pStyle w:val="OtherTableBody"/>
            </w:pPr>
          </w:p>
        </w:tc>
        <w:tc>
          <w:tcPr>
            <w:tcW w:w="1400" w:type="dxa"/>
          </w:tcPr>
          <w:p w14:paraId="5B351906" w14:textId="77777777" w:rsidR="00B50050" w:rsidRDefault="00B50050" w:rsidP="0088127C">
            <w:pPr>
              <w:pStyle w:val="OtherTableBody"/>
            </w:pPr>
            <w:r>
              <w:t>OXY</w:t>
            </w:r>
          </w:p>
        </w:tc>
        <w:tc>
          <w:tcPr>
            <w:tcW w:w="4200" w:type="dxa"/>
          </w:tcPr>
          <w:p w14:paraId="1F0DF085" w14:textId="77777777" w:rsidR="00B50050" w:rsidRDefault="00B50050" w:rsidP="0088127C">
            <w:pPr>
              <w:pStyle w:val="OtherTableBody"/>
            </w:pPr>
            <w:r>
              <w:t>Oxygen</w:t>
            </w:r>
          </w:p>
        </w:tc>
      </w:tr>
      <w:tr w:rsidR="00B50050" w14:paraId="15C81899" w14:textId="77777777" w:rsidTr="00195548">
        <w:tc>
          <w:tcPr>
            <w:tcW w:w="600" w:type="dxa"/>
          </w:tcPr>
          <w:p w14:paraId="0CA24CAD" w14:textId="77777777" w:rsidR="00B50050" w:rsidRDefault="00B50050" w:rsidP="0088127C">
            <w:pPr>
              <w:pStyle w:val="OtherTableBody"/>
            </w:pPr>
          </w:p>
        </w:tc>
        <w:tc>
          <w:tcPr>
            <w:tcW w:w="600" w:type="dxa"/>
          </w:tcPr>
          <w:p w14:paraId="4964471D" w14:textId="77777777" w:rsidR="00B50050" w:rsidRDefault="00B50050" w:rsidP="0088127C">
            <w:pPr>
              <w:pStyle w:val="OtherTableBody"/>
            </w:pPr>
            <w:r>
              <w:t>0261</w:t>
            </w:r>
          </w:p>
        </w:tc>
        <w:tc>
          <w:tcPr>
            <w:tcW w:w="2600" w:type="dxa"/>
          </w:tcPr>
          <w:p w14:paraId="2708FB34" w14:textId="77777777" w:rsidR="00B50050" w:rsidRDefault="00B50050" w:rsidP="0088127C">
            <w:pPr>
              <w:pStyle w:val="OtherTableBody"/>
            </w:pPr>
          </w:p>
        </w:tc>
        <w:tc>
          <w:tcPr>
            <w:tcW w:w="1400" w:type="dxa"/>
          </w:tcPr>
          <w:p w14:paraId="1E99C14D" w14:textId="77777777" w:rsidR="00B50050" w:rsidRDefault="00B50050" w:rsidP="0088127C">
            <w:pPr>
              <w:pStyle w:val="OtherTableBody"/>
            </w:pPr>
            <w:r>
              <w:t>SUC</w:t>
            </w:r>
          </w:p>
        </w:tc>
        <w:tc>
          <w:tcPr>
            <w:tcW w:w="4200" w:type="dxa"/>
          </w:tcPr>
          <w:p w14:paraId="0B995E6C" w14:textId="77777777" w:rsidR="00B50050" w:rsidRDefault="00B50050" w:rsidP="0088127C">
            <w:pPr>
              <w:pStyle w:val="OtherTableBody"/>
            </w:pPr>
            <w:r>
              <w:t>Suction</w:t>
            </w:r>
          </w:p>
        </w:tc>
      </w:tr>
      <w:tr w:rsidR="00B50050" w14:paraId="4F2FC2A2" w14:textId="77777777" w:rsidTr="00195548">
        <w:tc>
          <w:tcPr>
            <w:tcW w:w="600" w:type="dxa"/>
          </w:tcPr>
          <w:p w14:paraId="3864645F" w14:textId="77777777" w:rsidR="00B50050" w:rsidRDefault="00B50050" w:rsidP="0088127C">
            <w:pPr>
              <w:pStyle w:val="OtherTableBody"/>
            </w:pPr>
          </w:p>
        </w:tc>
        <w:tc>
          <w:tcPr>
            <w:tcW w:w="600" w:type="dxa"/>
          </w:tcPr>
          <w:p w14:paraId="7E6B7297" w14:textId="77777777" w:rsidR="00B50050" w:rsidRDefault="00B50050" w:rsidP="0088127C">
            <w:pPr>
              <w:pStyle w:val="OtherTableBody"/>
            </w:pPr>
            <w:r>
              <w:t>0261</w:t>
            </w:r>
          </w:p>
        </w:tc>
        <w:tc>
          <w:tcPr>
            <w:tcW w:w="2600" w:type="dxa"/>
          </w:tcPr>
          <w:p w14:paraId="7B180223" w14:textId="77777777" w:rsidR="00B50050" w:rsidRDefault="00B50050" w:rsidP="0088127C">
            <w:pPr>
              <w:pStyle w:val="OtherTableBody"/>
            </w:pPr>
          </w:p>
        </w:tc>
        <w:tc>
          <w:tcPr>
            <w:tcW w:w="1400" w:type="dxa"/>
          </w:tcPr>
          <w:p w14:paraId="6316FF82" w14:textId="77777777" w:rsidR="00B50050" w:rsidRDefault="00B50050" w:rsidP="0088127C">
            <w:pPr>
              <w:pStyle w:val="OtherTableBody"/>
            </w:pPr>
            <w:r>
              <w:t>VEN</w:t>
            </w:r>
          </w:p>
        </w:tc>
        <w:tc>
          <w:tcPr>
            <w:tcW w:w="4200" w:type="dxa"/>
          </w:tcPr>
          <w:p w14:paraId="045515BE" w14:textId="77777777" w:rsidR="00B50050" w:rsidRDefault="00B50050" w:rsidP="0088127C">
            <w:pPr>
              <w:pStyle w:val="OtherTableBody"/>
            </w:pPr>
            <w:r>
              <w:t>Ventilator</w:t>
            </w:r>
          </w:p>
        </w:tc>
      </w:tr>
      <w:tr w:rsidR="00B50050" w14:paraId="4B354359" w14:textId="77777777" w:rsidTr="00195548">
        <w:tc>
          <w:tcPr>
            <w:tcW w:w="600" w:type="dxa"/>
          </w:tcPr>
          <w:p w14:paraId="764AABEC" w14:textId="77777777" w:rsidR="00B50050" w:rsidRDefault="00B50050" w:rsidP="0088127C">
            <w:pPr>
              <w:pStyle w:val="OtherTableBody"/>
            </w:pPr>
          </w:p>
        </w:tc>
        <w:tc>
          <w:tcPr>
            <w:tcW w:w="600" w:type="dxa"/>
          </w:tcPr>
          <w:p w14:paraId="29B26C3B" w14:textId="77777777" w:rsidR="00B50050" w:rsidRDefault="00B50050" w:rsidP="0088127C">
            <w:pPr>
              <w:pStyle w:val="OtherTableBody"/>
            </w:pPr>
            <w:r>
              <w:t>0261</w:t>
            </w:r>
          </w:p>
        </w:tc>
        <w:tc>
          <w:tcPr>
            <w:tcW w:w="2600" w:type="dxa"/>
          </w:tcPr>
          <w:p w14:paraId="3CEED1B3" w14:textId="77777777" w:rsidR="00B50050" w:rsidRDefault="00B50050" w:rsidP="0088127C">
            <w:pPr>
              <w:pStyle w:val="OtherTableBody"/>
            </w:pPr>
          </w:p>
        </w:tc>
        <w:tc>
          <w:tcPr>
            <w:tcW w:w="1400" w:type="dxa"/>
          </w:tcPr>
          <w:p w14:paraId="30EF97B2" w14:textId="77777777" w:rsidR="00B50050" w:rsidRDefault="00B50050" w:rsidP="0088127C">
            <w:pPr>
              <w:pStyle w:val="OtherTableBody"/>
            </w:pPr>
            <w:r>
              <w:t>VIT</w:t>
            </w:r>
          </w:p>
        </w:tc>
        <w:tc>
          <w:tcPr>
            <w:tcW w:w="4200" w:type="dxa"/>
          </w:tcPr>
          <w:p w14:paraId="729B4F11" w14:textId="77777777" w:rsidR="00B50050" w:rsidRDefault="00B50050" w:rsidP="0088127C">
            <w:pPr>
              <w:pStyle w:val="OtherTableBody"/>
            </w:pPr>
            <w:r>
              <w:t>Vital signs monitor</w:t>
            </w:r>
          </w:p>
        </w:tc>
      </w:tr>
      <w:tr w:rsidR="00B50050" w14:paraId="7C35D0E7" w14:textId="77777777" w:rsidTr="00195548">
        <w:tc>
          <w:tcPr>
            <w:tcW w:w="600" w:type="dxa"/>
          </w:tcPr>
          <w:p w14:paraId="5565970E" w14:textId="77777777" w:rsidR="00B50050" w:rsidRDefault="00B50050" w:rsidP="0088127C">
            <w:pPr>
              <w:pStyle w:val="OtherTableBody"/>
            </w:pPr>
            <w:r>
              <w:t>User</w:t>
            </w:r>
          </w:p>
        </w:tc>
        <w:tc>
          <w:tcPr>
            <w:tcW w:w="600" w:type="dxa"/>
          </w:tcPr>
          <w:p w14:paraId="3560D93D" w14:textId="77777777" w:rsidR="00B50050" w:rsidRDefault="00B50050" w:rsidP="0088127C">
            <w:pPr>
              <w:pStyle w:val="OtherTableBody"/>
            </w:pPr>
          </w:p>
        </w:tc>
        <w:tc>
          <w:tcPr>
            <w:tcW w:w="2600" w:type="dxa"/>
          </w:tcPr>
          <w:p w14:paraId="5F7ADB3D" w14:textId="77777777" w:rsidR="00B50050" w:rsidRDefault="00B50050" w:rsidP="0088127C">
            <w:pPr>
              <w:pStyle w:val="OtherTableBody"/>
            </w:pPr>
            <w:r>
              <w:t>Privacy Level</w:t>
            </w:r>
          </w:p>
        </w:tc>
        <w:tc>
          <w:tcPr>
            <w:tcW w:w="1400" w:type="dxa"/>
          </w:tcPr>
          <w:p w14:paraId="0739AA73" w14:textId="77777777" w:rsidR="00B50050" w:rsidRDefault="00B50050" w:rsidP="0088127C">
            <w:pPr>
              <w:pStyle w:val="OtherTableBody"/>
            </w:pPr>
          </w:p>
        </w:tc>
        <w:tc>
          <w:tcPr>
            <w:tcW w:w="4200" w:type="dxa"/>
          </w:tcPr>
          <w:p w14:paraId="4A4CB7D9" w14:textId="77777777" w:rsidR="00B50050" w:rsidRDefault="00B50050" w:rsidP="0088127C">
            <w:pPr>
              <w:pStyle w:val="OtherTableBody"/>
            </w:pPr>
          </w:p>
        </w:tc>
      </w:tr>
      <w:tr w:rsidR="00B50050" w14:paraId="7A720F56" w14:textId="77777777" w:rsidTr="00195548">
        <w:tc>
          <w:tcPr>
            <w:tcW w:w="600" w:type="dxa"/>
          </w:tcPr>
          <w:p w14:paraId="379C1C4A" w14:textId="77777777" w:rsidR="00B50050" w:rsidRDefault="00B50050" w:rsidP="0088127C">
            <w:pPr>
              <w:pStyle w:val="OtherTableBody"/>
            </w:pPr>
          </w:p>
        </w:tc>
        <w:tc>
          <w:tcPr>
            <w:tcW w:w="600" w:type="dxa"/>
          </w:tcPr>
          <w:p w14:paraId="7AF60BC9" w14:textId="77777777" w:rsidR="00B50050" w:rsidRDefault="00B50050" w:rsidP="0088127C">
            <w:pPr>
              <w:pStyle w:val="OtherTableBody"/>
            </w:pPr>
            <w:r>
              <w:t>0262</w:t>
            </w:r>
          </w:p>
        </w:tc>
        <w:tc>
          <w:tcPr>
            <w:tcW w:w="2600" w:type="dxa"/>
          </w:tcPr>
          <w:p w14:paraId="4C2F141B" w14:textId="77777777" w:rsidR="00B50050" w:rsidRDefault="00B50050" w:rsidP="0088127C">
            <w:pPr>
              <w:pStyle w:val="OtherTableBody"/>
            </w:pPr>
          </w:p>
        </w:tc>
        <w:tc>
          <w:tcPr>
            <w:tcW w:w="1400" w:type="dxa"/>
          </w:tcPr>
          <w:p w14:paraId="452333D6" w14:textId="77777777" w:rsidR="00B50050" w:rsidRDefault="00B50050" w:rsidP="0088127C">
            <w:pPr>
              <w:pStyle w:val="OtherTableBody"/>
            </w:pPr>
            <w:r>
              <w:t>F</w:t>
            </w:r>
          </w:p>
        </w:tc>
        <w:tc>
          <w:tcPr>
            <w:tcW w:w="4200" w:type="dxa"/>
          </w:tcPr>
          <w:p w14:paraId="72888563" w14:textId="77777777" w:rsidR="00B50050" w:rsidRDefault="00B50050" w:rsidP="0088127C">
            <w:pPr>
              <w:pStyle w:val="OtherTableBody"/>
            </w:pPr>
            <w:r>
              <w:t>Isolation</w:t>
            </w:r>
          </w:p>
        </w:tc>
      </w:tr>
      <w:tr w:rsidR="00B50050" w14:paraId="6963349A" w14:textId="77777777" w:rsidTr="00195548">
        <w:tc>
          <w:tcPr>
            <w:tcW w:w="600" w:type="dxa"/>
          </w:tcPr>
          <w:p w14:paraId="04C3577F" w14:textId="77777777" w:rsidR="00B50050" w:rsidRDefault="00B50050" w:rsidP="0088127C">
            <w:pPr>
              <w:pStyle w:val="OtherTableBody"/>
            </w:pPr>
          </w:p>
        </w:tc>
        <w:tc>
          <w:tcPr>
            <w:tcW w:w="600" w:type="dxa"/>
          </w:tcPr>
          <w:p w14:paraId="55006359" w14:textId="77777777" w:rsidR="00B50050" w:rsidRDefault="00B50050" w:rsidP="0088127C">
            <w:pPr>
              <w:pStyle w:val="OtherTableBody"/>
            </w:pPr>
            <w:r>
              <w:t>0262</w:t>
            </w:r>
          </w:p>
        </w:tc>
        <w:tc>
          <w:tcPr>
            <w:tcW w:w="2600" w:type="dxa"/>
          </w:tcPr>
          <w:p w14:paraId="0AF040BA" w14:textId="77777777" w:rsidR="00B50050" w:rsidRDefault="00B50050" w:rsidP="0088127C">
            <w:pPr>
              <w:pStyle w:val="OtherTableBody"/>
            </w:pPr>
          </w:p>
        </w:tc>
        <w:tc>
          <w:tcPr>
            <w:tcW w:w="1400" w:type="dxa"/>
          </w:tcPr>
          <w:p w14:paraId="3DEFC88E" w14:textId="77777777" w:rsidR="00B50050" w:rsidRDefault="00B50050" w:rsidP="0088127C">
            <w:pPr>
              <w:pStyle w:val="OtherTableBody"/>
            </w:pPr>
            <w:r>
              <w:t>J</w:t>
            </w:r>
          </w:p>
        </w:tc>
        <w:tc>
          <w:tcPr>
            <w:tcW w:w="4200" w:type="dxa"/>
          </w:tcPr>
          <w:p w14:paraId="32EDD723" w14:textId="77777777" w:rsidR="00B50050" w:rsidRDefault="00B50050" w:rsidP="0088127C">
            <w:pPr>
              <w:pStyle w:val="OtherTableBody"/>
            </w:pPr>
            <w:r>
              <w:t>Private room - medically justified</w:t>
            </w:r>
          </w:p>
        </w:tc>
      </w:tr>
      <w:tr w:rsidR="00B50050" w14:paraId="3C4EF347" w14:textId="77777777" w:rsidTr="00195548">
        <w:tc>
          <w:tcPr>
            <w:tcW w:w="600" w:type="dxa"/>
          </w:tcPr>
          <w:p w14:paraId="1DE5DE73" w14:textId="77777777" w:rsidR="00B50050" w:rsidRDefault="00B50050" w:rsidP="0088127C">
            <w:pPr>
              <w:pStyle w:val="OtherTableBody"/>
            </w:pPr>
          </w:p>
        </w:tc>
        <w:tc>
          <w:tcPr>
            <w:tcW w:w="600" w:type="dxa"/>
          </w:tcPr>
          <w:p w14:paraId="1693A7D7" w14:textId="77777777" w:rsidR="00B50050" w:rsidRDefault="00B50050" w:rsidP="0088127C">
            <w:pPr>
              <w:pStyle w:val="OtherTableBody"/>
            </w:pPr>
            <w:r>
              <w:t>0262</w:t>
            </w:r>
          </w:p>
        </w:tc>
        <w:tc>
          <w:tcPr>
            <w:tcW w:w="2600" w:type="dxa"/>
          </w:tcPr>
          <w:p w14:paraId="399A9037" w14:textId="77777777" w:rsidR="00B50050" w:rsidRDefault="00B50050" w:rsidP="0088127C">
            <w:pPr>
              <w:pStyle w:val="OtherTableBody"/>
            </w:pPr>
          </w:p>
        </w:tc>
        <w:tc>
          <w:tcPr>
            <w:tcW w:w="1400" w:type="dxa"/>
          </w:tcPr>
          <w:p w14:paraId="799B4ECA" w14:textId="77777777" w:rsidR="00B50050" w:rsidRDefault="00B50050" w:rsidP="0088127C">
            <w:pPr>
              <w:pStyle w:val="OtherTableBody"/>
            </w:pPr>
            <w:r>
              <w:t>P</w:t>
            </w:r>
          </w:p>
        </w:tc>
        <w:tc>
          <w:tcPr>
            <w:tcW w:w="4200" w:type="dxa"/>
          </w:tcPr>
          <w:p w14:paraId="562AA028" w14:textId="77777777" w:rsidR="00B50050" w:rsidRDefault="00B50050" w:rsidP="0088127C">
            <w:pPr>
              <w:pStyle w:val="OtherTableBody"/>
            </w:pPr>
            <w:r>
              <w:t>Private room</w:t>
            </w:r>
          </w:p>
        </w:tc>
      </w:tr>
      <w:tr w:rsidR="00B50050" w14:paraId="45314EE4" w14:textId="77777777" w:rsidTr="00195548">
        <w:tc>
          <w:tcPr>
            <w:tcW w:w="600" w:type="dxa"/>
          </w:tcPr>
          <w:p w14:paraId="3BD7AEFA" w14:textId="77777777" w:rsidR="00B50050" w:rsidRDefault="00B50050" w:rsidP="0088127C">
            <w:pPr>
              <w:pStyle w:val="OtherTableBody"/>
            </w:pPr>
          </w:p>
        </w:tc>
        <w:tc>
          <w:tcPr>
            <w:tcW w:w="600" w:type="dxa"/>
          </w:tcPr>
          <w:p w14:paraId="5C6091E6" w14:textId="77777777" w:rsidR="00B50050" w:rsidRDefault="00B50050" w:rsidP="0088127C">
            <w:pPr>
              <w:pStyle w:val="OtherTableBody"/>
            </w:pPr>
            <w:r>
              <w:t>0262</w:t>
            </w:r>
          </w:p>
        </w:tc>
        <w:tc>
          <w:tcPr>
            <w:tcW w:w="2600" w:type="dxa"/>
          </w:tcPr>
          <w:p w14:paraId="7FC9FFAA" w14:textId="77777777" w:rsidR="00B50050" w:rsidRDefault="00B50050" w:rsidP="0088127C">
            <w:pPr>
              <w:pStyle w:val="OtherTableBody"/>
            </w:pPr>
          </w:p>
        </w:tc>
        <w:tc>
          <w:tcPr>
            <w:tcW w:w="1400" w:type="dxa"/>
          </w:tcPr>
          <w:p w14:paraId="0362182B" w14:textId="77777777" w:rsidR="00B50050" w:rsidRDefault="00B50050" w:rsidP="0088127C">
            <w:pPr>
              <w:pStyle w:val="OtherTableBody"/>
            </w:pPr>
            <w:r>
              <w:t>Q</w:t>
            </w:r>
          </w:p>
        </w:tc>
        <w:tc>
          <w:tcPr>
            <w:tcW w:w="4200" w:type="dxa"/>
          </w:tcPr>
          <w:p w14:paraId="6545E364" w14:textId="77777777" w:rsidR="00B50050" w:rsidRDefault="00B50050" w:rsidP="0088127C">
            <w:pPr>
              <w:pStyle w:val="OtherTableBody"/>
            </w:pPr>
            <w:r>
              <w:t>Private room - due to overflow</w:t>
            </w:r>
          </w:p>
        </w:tc>
      </w:tr>
      <w:tr w:rsidR="00B50050" w14:paraId="668AC4FF" w14:textId="77777777" w:rsidTr="00195548">
        <w:tc>
          <w:tcPr>
            <w:tcW w:w="600" w:type="dxa"/>
          </w:tcPr>
          <w:p w14:paraId="0FAC5952" w14:textId="77777777" w:rsidR="00B50050" w:rsidRDefault="00B50050" w:rsidP="0088127C">
            <w:pPr>
              <w:pStyle w:val="OtherTableBody"/>
            </w:pPr>
          </w:p>
        </w:tc>
        <w:tc>
          <w:tcPr>
            <w:tcW w:w="600" w:type="dxa"/>
          </w:tcPr>
          <w:p w14:paraId="61EB661E" w14:textId="77777777" w:rsidR="00B50050" w:rsidRDefault="00B50050" w:rsidP="0088127C">
            <w:pPr>
              <w:pStyle w:val="OtherTableBody"/>
            </w:pPr>
            <w:r>
              <w:t>0262</w:t>
            </w:r>
          </w:p>
        </w:tc>
        <w:tc>
          <w:tcPr>
            <w:tcW w:w="2600" w:type="dxa"/>
          </w:tcPr>
          <w:p w14:paraId="1EB98A1B" w14:textId="77777777" w:rsidR="00B50050" w:rsidRDefault="00B50050" w:rsidP="0088127C">
            <w:pPr>
              <w:pStyle w:val="OtherTableBody"/>
            </w:pPr>
          </w:p>
        </w:tc>
        <w:tc>
          <w:tcPr>
            <w:tcW w:w="1400" w:type="dxa"/>
          </w:tcPr>
          <w:p w14:paraId="4EF3F54A" w14:textId="77777777" w:rsidR="00B50050" w:rsidRDefault="00B50050" w:rsidP="0088127C">
            <w:pPr>
              <w:pStyle w:val="OtherTableBody"/>
            </w:pPr>
            <w:r>
              <w:t>S</w:t>
            </w:r>
          </w:p>
        </w:tc>
        <w:tc>
          <w:tcPr>
            <w:tcW w:w="4200" w:type="dxa"/>
          </w:tcPr>
          <w:p w14:paraId="0015FCAA" w14:textId="77777777" w:rsidR="00B50050" w:rsidRDefault="00B50050" w:rsidP="0088127C">
            <w:pPr>
              <w:pStyle w:val="OtherTableBody"/>
            </w:pPr>
            <w:r>
              <w:t>Semi-private room</w:t>
            </w:r>
          </w:p>
        </w:tc>
      </w:tr>
      <w:tr w:rsidR="00B50050" w14:paraId="241ED484" w14:textId="77777777" w:rsidTr="00195548">
        <w:tc>
          <w:tcPr>
            <w:tcW w:w="600" w:type="dxa"/>
          </w:tcPr>
          <w:p w14:paraId="74B4502A" w14:textId="77777777" w:rsidR="00B50050" w:rsidRDefault="00B50050" w:rsidP="0088127C">
            <w:pPr>
              <w:pStyle w:val="OtherTableBody"/>
            </w:pPr>
          </w:p>
        </w:tc>
        <w:tc>
          <w:tcPr>
            <w:tcW w:w="600" w:type="dxa"/>
          </w:tcPr>
          <w:p w14:paraId="44744774" w14:textId="77777777" w:rsidR="00B50050" w:rsidRDefault="00B50050" w:rsidP="0088127C">
            <w:pPr>
              <w:pStyle w:val="OtherTableBody"/>
            </w:pPr>
            <w:r>
              <w:t>0262</w:t>
            </w:r>
          </w:p>
        </w:tc>
        <w:tc>
          <w:tcPr>
            <w:tcW w:w="2600" w:type="dxa"/>
          </w:tcPr>
          <w:p w14:paraId="3BE61212" w14:textId="77777777" w:rsidR="00B50050" w:rsidRDefault="00B50050" w:rsidP="0088127C">
            <w:pPr>
              <w:pStyle w:val="OtherTableBody"/>
            </w:pPr>
          </w:p>
        </w:tc>
        <w:tc>
          <w:tcPr>
            <w:tcW w:w="1400" w:type="dxa"/>
          </w:tcPr>
          <w:p w14:paraId="045009B8" w14:textId="77777777" w:rsidR="00B50050" w:rsidRDefault="00B50050" w:rsidP="0088127C">
            <w:pPr>
              <w:pStyle w:val="OtherTableBody"/>
            </w:pPr>
            <w:r>
              <w:t>W</w:t>
            </w:r>
          </w:p>
        </w:tc>
        <w:tc>
          <w:tcPr>
            <w:tcW w:w="4200" w:type="dxa"/>
          </w:tcPr>
          <w:p w14:paraId="0D918EC5" w14:textId="77777777" w:rsidR="00B50050" w:rsidRDefault="00B50050" w:rsidP="0088127C">
            <w:pPr>
              <w:pStyle w:val="OtherTableBody"/>
            </w:pPr>
            <w:r>
              <w:t>Ward</w:t>
            </w:r>
          </w:p>
        </w:tc>
      </w:tr>
      <w:tr w:rsidR="00B50050" w14:paraId="28AFFB99" w14:textId="77777777" w:rsidTr="00195548">
        <w:tc>
          <w:tcPr>
            <w:tcW w:w="600" w:type="dxa"/>
          </w:tcPr>
          <w:p w14:paraId="4DCB813A" w14:textId="77777777" w:rsidR="00B50050" w:rsidRDefault="00B50050" w:rsidP="0088127C">
            <w:pPr>
              <w:pStyle w:val="OtherTableBody"/>
            </w:pPr>
            <w:r>
              <w:t>User</w:t>
            </w:r>
          </w:p>
        </w:tc>
        <w:tc>
          <w:tcPr>
            <w:tcW w:w="600" w:type="dxa"/>
          </w:tcPr>
          <w:p w14:paraId="13296D88" w14:textId="77777777" w:rsidR="00B50050" w:rsidRDefault="00B50050" w:rsidP="0088127C">
            <w:pPr>
              <w:pStyle w:val="OtherTableBody"/>
            </w:pPr>
          </w:p>
        </w:tc>
        <w:tc>
          <w:tcPr>
            <w:tcW w:w="2600" w:type="dxa"/>
          </w:tcPr>
          <w:p w14:paraId="375BBD9E" w14:textId="77777777" w:rsidR="00B50050" w:rsidRDefault="00B50050" w:rsidP="0088127C">
            <w:pPr>
              <w:pStyle w:val="OtherTableBody"/>
            </w:pPr>
            <w:r>
              <w:t>Level of Care</w:t>
            </w:r>
          </w:p>
        </w:tc>
        <w:tc>
          <w:tcPr>
            <w:tcW w:w="1400" w:type="dxa"/>
          </w:tcPr>
          <w:p w14:paraId="55862D9D" w14:textId="77777777" w:rsidR="00B50050" w:rsidRDefault="00B50050" w:rsidP="0088127C">
            <w:pPr>
              <w:pStyle w:val="OtherTableBody"/>
            </w:pPr>
          </w:p>
        </w:tc>
        <w:tc>
          <w:tcPr>
            <w:tcW w:w="4200" w:type="dxa"/>
          </w:tcPr>
          <w:p w14:paraId="1790CA5C" w14:textId="77777777" w:rsidR="00B50050" w:rsidRDefault="00B50050" w:rsidP="0088127C">
            <w:pPr>
              <w:pStyle w:val="OtherTableBody"/>
            </w:pPr>
          </w:p>
        </w:tc>
      </w:tr>
      <w:tr w:rsidR="00B50050" w14:paraId="0218042C" w14:textId="77777777" w:rsidTr="00195548">
        <w:tc>
          <w:tcPr>
            <w:tcW w:w="600" w:type="dxa"/>
          </w:tcPr>
          <w:p w14:paraId="0253DDB3" w14:textId="77777777" w:rsidR="00B50050" w:rsidRDefault="00B50050" w:rsidP="0088127C">
            <w:pPr>
              <w:pStyle w:val="OtherTableBody"/>
            </w:pPr>
          </w:p>
        </w:tc>
        <w:tc>
          <w:tcPr>
            <w:tcW w:w="600" w:type="dxa"/>
          </w:tcPr>
          <w:p w14:paraId="666CC995" w14:textId="77777777" w:rsidR="00B50050" w:rsidRDefault="00B50050" w:rsidP="0088127C">
            <w:pPr>
              <w:pStyle w:val="OtherTableBody"/>
            </w:pPr>
            <w:r>
              <w:t>0263</w:t>
            </w:r>
          </w:p>
        </w:tc>
        <w:tc>
          <w:tcPr>
            <w:tcW w:w="2600" w:type="dxa"/>
          </w:tcPr>
          <w:p w14:paraId="767E43C0" w14:textId="77777777" w:rsidR="00B50050" w:rsidRDefault="00B50050" w:rsidP="0088127C">
            <w:pPr>
              <w:pStyle w:val="OtherTableBody"/>
            </w:pPr>
          </w:p>
        </w:tc>
        <w:tc>
          <w:tcPr>
            <w:tcW w:w="1400" w:type="dxa"/>
          </w:tcPr>
          <w:p w14:paraId="64FA1FCC" w14:textId="77777777" w:rsidR="00B50050" w:rsidRDefault="00B50050" w:rsidP="0088127C">
            <w:pPr>
              <w:pStyle w:val="OtherTableBody"/>
            </w:pPr>
            <w:r>
              <w:t>A</w:t>
            </w:r>
          </w:p>
        </w:tc>
        <w:tc>
          <w:tcPr>
            <w:tcW w:w="4200" w:type="dxa"/>
          </w:tcPr>
          <w:p w14:paraId="6AA2C979" w14:textId="77777777" w:rsidR="00B50050" w:rsidRDefault="00B50050" w:rsidP="0088127C">
            <w:pPr>
              <w:pStyle w:val="OtherTableBody"/>
            </w:pPr>
            <w:r>
              <w:t>Ambulatory</w:t>
            </w:r>
          </w:p>
        </w:tc>
      </w:tr>
      <w:tr w:rsidR="00B50050" w14:paraId="75432191" w14:textId="77777777" w:rsidTr="00195548">
        <w:tc>
          <w:tcPr>
            <w:tcW w:w="600" w:type="dxa"/>
          </w:tcPr>
          <w:p w14:paraId="6E64BDF6" w14:textId="77777777" w:rsidR="00B50050" w:rsidRDefault="00B50050" w:rsidP="0088127C">
            <w:pPr>
              <w:pStyle w:val="OtherTableBody"/>
            </w:pPr>
          </w:p>
        </w:tc>
        <w:tc>
          <w:tcPr>
            <w:tcW w:w="600" w:type="dxa"/>
          </w:tcPr>
          <w:p w14:paraId="29D86621" w14:textId="77777777" w:rsidR="00B50050" w:rsidRDefault="00B50050" w:rsidP="0088127C">
            <w:pPr>
              <w:pStyle w:val="OtherTableBody"/>
            </w:pPr>
            <w:r>
              <w:t>0263</w:t>
            </w:r>
          </w:p>
        </w:tc>
        <w:tc>
          <w:tcPr>
            <w:tcW w:w="2600" w:type="dxa"/>
          </w:tcPr>
          <w:p w14:paraId="6DD2CFC9" w14:textId="77777777" w:rsidR="00B50050" w:rsidRDefault="00B50050" w:rsidP="0088127C">
            <w:pPr>
              <w:pStyle w:val="OtherTableBody"/>
            </w:pPr>
          </w:p>
        </w:tc>
        <w:tc>
          <w:tcPr>
            <w:tcW w:w="1400" w:type="dxa"/>
          </w:tcPr>
          <w:p w14:paraId="4B7A3D04" w14:textId="77777777" w:rsidR="00B50050" w:rsidRDefault="00B50050" w:rsidP="0088127C">
            <w:pPr>
              <w:pStyle w:val="OtherTableBody"/>
            </w:pPr>
            <w:r>
              <w:t>C</w:t>
            </w:r>
          </w:p>
        </w:tc>
        <w:tc>
          <w:tcPr>
            <w:tcW w:w="4200" w:type="dxa"/>
          </w:tcPr>
          <w:p w14:paraId="2B83AAFB" w14:textId="77777777" w:rsidR="00B50050" w:rsidRDefault="00B50050" w:rsidP="0088127C">
            <w:pPr>
              <w:pStyle w:val="OtherTableBody"/>
            </w:pPr>
            <w:r>
              <w:t>Critical care</w:t>
            </w:r>
          </w:p>
        </w:tc>
      </w:tr>
      <w:tr w:rsidR="00B50050" w14:paraId="30186102" w14:textId="77777777" w:rsidTr="00195548">
        <w:tc>
          <w:tcPr>
            <w:tcW w:w="600" w:type="dxa"/>
          </w:tcPr>
          <w:p w14:paraId="2B6BB555" w14:textId="77777777" w:rsidR="00B50050" w:rsidRDefault="00B50050" w:rsidP="0088127C">
            <w:pPr>
              <w:pStyle w:val="OtherTableBody"/>
            </w:pPr>
          </w:p>
        </w:tc>
        <w:tc>
          <w:tcPr>
            <w:tcW w:w="600" w:type="dxa"/>
          </w:tcPr>
          <w:p w14:paraId="5E1848E1" w14:textId="77777777" w:rsidR="00B50050" w:rsidRDefault="00B50050" w:rsidP="0088127C">
            <w:pPr>
              <w:pStyle w:val="OtherTableBody"/>
            </w:pPr>
            <w:r>
              <w:t>0263</w:t>
            </w:r>
          </w:p>
        </w:tc>
        <w:tc>
          <w:tcPr>
            <w:tcW w:w="2600" w:type="dxa"/>
          </w:tcPr>
          <w:p w14:paraId="64B0D91F" w14:textId="77777777" w:rsidR="00B50050" w:rsidRDefault="00B50050" w:rsidP="0088127C">
            <w:pPr>
              <w:pStyle w:val="OtherTableBody"/>
            </w:pPr>
          </w:p>
        </w:tc>
        <w:tc>
          <w:tcPr>
            <w:tcW w:w="1400" w:type="dxa"/>
          </w:tcPr>
          <w:p w14:paraId="6F865DFD" w14:textId="77777777" w:rsidR="00B50050" w:rsidRDefault="00B50050" w:rsidP="0088127C">
            <w:pPr>
              <w:pStyle w:val="OtherTableBody"/>
            </w:pPr>
            <w:r>
              <w:t>E</w:t>
            </w:r>
          </w:p>
        </w:tc>
        <w:tc>
          <w:tcPr>
            <w:tcW w:w="4200" w:type="dxa"/>
          </w:tcPr>
          <w:p w14:paraId="10D0AA0D" w14:textId="77777777" w:rsidR="00B50050" w:rsidRDefault="00B50050" w:rsidP="0088127C">
            <w:pPr>
              <w:pStyle w:val="OtherTableBody"/>
            </w:pPr>
            <w:r>
              <w:t>Emergency</w:t>
            </w:r>
          </w:p>
        </w:tc>
      </w:tr>
      <w:tr w:rsidR="00B50050" w14:paraId="534D629C" w14:textId="77777777" w:rsidTr="00195548">
        <w:tc>
          <w:tcPr>
            <w:tcW w:w="600" w:type="dxa"/>
          </w:tcPr>
          <w:p w14:paraId="324E4A9E" w14:textId="77777777" w:rsidR="00B50050" w:rsidRDefault="00B50050" w:rsidP="0088127C">
            <w:pPr>
              <w:pStyle w:val="OtherTableBody"/>
            </w:pPr>
          </w:p>
        </w:tc>
        <w:tc>
          <w:tcPr>
            <w:tcW w:w="600" w:type="dxa"/>
          </w:tcPr>
          <w:p w14:paraId="00914E6B" w14:textId="77777777" w:rsidR="00B50050" w:rsidRDefault="00B50050" w:rsidP="0088127C">
            <w:pPr>
              <w:pStyle w:val="OtherTableBody"/>
            </w:pPr>
            <w:r>
              <w:t>0263</w:t>
            </w:r>
          </w:p>
        </w:tc>
        <w:tc>
          <w:tcPr>
            <w:tcW w:w="2600" w:type="dxa"/>
          </w:tcPr>
          <w:p w14:paraId="617A0921" w14:textId="77777777" w:rsidR="00B50050" w:rsidRDefault="00B50050" w:rsidP="0088127C">
            <w:pPr>
              <w:pStyle w:val="OtherTableBody"/>
            </w:pPr>
          </w:p>
        </w:tc>
        <w:tc>
          <w:tcPr>
            <w:tcW w:w="1400" w:type="dxa"/>
          </w:tcPr>
          <w:p w14:paraId="21BD21EA" w14:textId="77777777" w:rsidR="00B50050" w:rsidRDefault="00B50050" w:rsidP="0088127C">
            <w:pPr>
              <w:pStyle w:val="OtherTableBody"/>
            </w:pPr>
            <w:r>
              <w:t>F</w:t>
            </w:r>
          </w:p>
        </w:tc>
        <w:tc>
          <w:tcPr>
            <w:tcW w:w="4200" w:type="dxa"/>
          </w:tcPr>
          <w:p w14:paraId="6FCAD4AA" w14:textId="77777777" w:rsidR="00B50050" w:rsidRDefault="00B50050" w:rsidP="0088127C">
            <w:pPr>
              <w:pStyle w:val="OtherTableBody"/>
            </w:pPr>
            <w:r>
              <w:t>Isolation</w:t>
            </w:r>
          </w:p>
        </w:tc>
      </w:tr>
      <w:tr w:rsidR="00B50050" w14:paraId="5532DF07" w14:textId="77777777" w:rsidTr="00195548">
        <w:tc>
          <w:tcPr>
            <w:tcW w:w="600" w:type="dxa"/>
          </w:tcPr>
          <w:p w14:paraId="5ACCE764" w14:textId="77777777" w:rsidR="00B50050" w:rsidRDefault="00B50050" w:rsidP="0088127C">
            <w:pPr>
              <w:pStyle w:val="OtherTableBody"/>
            </w:pPr>
          </w:p>
        </w:tc>
        <w:tc>
          <w:tcPr>
            <w:tcW w:w="600" w:type="dxa"/>
          </w:tcPr>
          <w:p w14:paraId="01D5D6AD" w14:textId="77777777" w:rsidR="00B50050" w:rsidRDefault="00B50050" w:rsidP="0088127C">
            <w:pPr>
              <w:pStyle w:val="OtherTableBody"/>
            </w:pPr>
            <w:r>
              <w:t>0263</w:t>
            </w:r>
          </w:p>
        </w:tc>
        <w:tc>
          <w:tcPr>
            <w:tcW w:w="2600" w:type="dxa"/>
          </w:tcPr>
          <w:p w14:paraId="03995B2E" w14:textId="77777777" w:rsidR="00B50050" w:rsidRDefault="00B50050" w:rsidP="0088127C">
            <w:pPr>
              <w:pStyle w:val="OtherTableBody"/>
            </w:pPr>
          </w:p>
        </w:tc>
        <w:tc>
          <w:tcPr>
            <w:tcW w:w="1400" w:type="dxa"/>
          </w:tcPr>
          <w:p w14:paraId="2D4BAD42" w14:textId="77777777" w:rsidR="00B50050" w:rsidRDefault="00B50050" w:rsidP="0088127C">
            <w:pPr>
              <w:pStyle w:val="OtherTableBody"/>
            </w:pPr>
            <w:r>
              <w:t>N</w:t>
            </w:r>
          </w:p>
        </w:tc>
        <w:tc>
          <w:tcPr>
            <w:tcW w:w="4200" w:type="dxa"/>
          </w:tcPr>
          <w:p w14:paraId="4B429AA1" w14:textId="77777777" w:rsidR="00B50050" w:rsidRDefault="00B50050" w:rsidP="0088127C">
            <w:pPr>
              <w:pStyle w:val="OtherTableBody"/>
            </w:pPr>
            <w:r>
              <w:t>Intensive care</w:t>
            </w:r>
          </w:p>
        </w:tc>
      </w:tr>
      <w:tr w:rsidR="00B50050" w14:paraId="1A5DFF95" w14:textId="77777777" w:rsidTr="00195548">
        <w:tc>
          <w:tcPr>
            <w:tcW w:w="600" w:type="dxa"/>
          </w:tcPr>
          <w:p w14:paraId="1BA2EB1C" w14:textId="77777777" w:rsidR="00B50050" w:rsidRDefault="00B50050" w:rsidP="0088127C">
            <w:pPr>
              <w:pStyle w:val="OtherTableBody"/>
            </w:pPr>
          </w:p>
        </w:tc>
        <w:tc>
          <w:tcPr>
            <w:tcW w:w="600" w:type="dxa"/>
          </w:tcPr>
          <w:p w14:paraId="5422434C" w14:textId="77777777" w:rsidR="00B50050" w:rsidRDefault="00B50050" w:rsidP="0088127C">
            <w:pPr>
              <w:pStyle w:val="OtherTableBody"/>
            </w:pPr>
            <w:r>
              <w:t>0263</w:t>
            </w:r>
          </w:p>
        </w:tc>
        <w:tc>
          <w:tcPr>
            <w:tcW w:w="2600" w:type="dxa"/>
          </w:tcPr>
          <w:p w14:paraId="417CA84E" w14:textId="77777777" w:rsidR="00B50050" w:rsidRDefault="00B50050" w:rsidP="0088127C">
            <w:pPr>
              <w:pStyle w:val="OtherTableBody"/>
            </w:pPr>
          </w:p>
        </w:tc>
        <w:tc>
          <w:tcPr>
            <w:tcW w:w="1400" w:type="dxa"/>
          </w:tcPr>
          <w:p w14:paraId="66518F2D" w14:textId="77777777" w:rsidR="00B50050" w:rsidRDefault="00B50050" w:rsidP="0088127C">
            <w:pPr>
              <w:pStyle w:val="OtherTableBody"/>
            </w:pPr>
            <w:r>
              <w:t>R</w:t>
            </w:r>
          </w:p>
        </w:tc>
        <w:tc>
          <w:tcPr>
            <w:tcW w:w="4200" w:type="dxa"/>
          </w:tcPr>
          <w:p w14:paraId="61EE9F31" w14:textId="77777777" w:rsidR="00B50050" w:rsidRDefault="00B50050" w:rsidP="0088127C">
            <w:pPr>
              <w:pStyle w:val="OtherTableBody"/>
            </w:pPr>
            <w:r>
              <w:t>Routine</w:t>
            </w:r>
          </w:p>
        </w:tc>
      </w:tr>
      <w:tr w:rsidR="00B50050" w14:paraId="10D1A2B0" w14:textId="77777777" w:rsidTr="00195548">
        <w:tc>
          <w:tcPr>
            <w:tcW w:w="600" w:type="dxa"/>
          </w:tcPr>
          <w:p w14:paraId="2322B65F" w14:textId="77777777" w:rsidR="00B50050" w:rsidRDefault="00B50050" w:rsidP="0088127C">
            <w:pPr>
              <w:pStyle w:val="OtherTableBody"/>
            </w:pPr>
          </w:p>
        </w:tc>
        <w:tc>
          <w:tcPr>
            <w:tcW w:w="600" w:type="dxa"/>
          </w:tcPr>
          <w:p w14:paraId="05BB19AE" w14:textId="77777777" w:rsidR="00B50050" w:rsidRDefault="00B50050" w:rsidP="0088127C">
            <w:pPr>
              <w:pStyle w:val="OtherTableBody"/>
            </w:pPr>
            <w:r>
              <w:t>0263</w:t>
            </w:r>
          </w:p>
        </w:tc>
        <w:tc>
          <w:tcPr>
            <w:tcW w:w="2600" w:type="dxa"/>
          </w:tcPr>
          <w:p w14:paraId="75D4E067" w14:textId="77777777" w:rsidR="00B50050" w:rsidRDefault="00B50050" w:rsidP="0088127C">
            <w:pPr>
              <w:pStyle w:val="OtherTableBody"/>
            </w:pPr>
          </w:p>
        </w:tc>
        <w:tc>
          <w:tcPr>
            <w:tcW w:w="1400" w:type="dxa"/>
          </w:tcPr>
          <w:p w14:paraId="02B1D877" w14:textId="77777777" w:rsidR="00B50050" w:rsidRDefault="00B50050" w:rsidP="0088127C">
            <w:pPr>
              <w:pStyle w:val="OtherTableBody"/>
            </w:pPr>
            <w:r>
              <w:t>S</w:t>
            </w:r>
          </w:p>
        </w:tc>
        <w:tc>
          <w:tcPr>
            <w:tcW w:w="4200" w:type="dxa"/>
          </w:tcPr>
          <w:p w14:paraId="7BCA093F" w14:textId="77777777" w:rsidR="00B50050" w:rsidRDefault="00B50050" w:rsidP="0088127C">
            <w:pPr>
              <w:pStyle w:val="OtherTableBody"/>
            </w:pPr>
            <w:r>
              <w:t>Surgery</w:t>
            </w:r>
          </w:p>
        </w:tc>
      </w:tr>
      <w:tr w:rsidR="00B50050" w14:paraId="373D97BF" w14:textId="77777777" w:rsidTr="00195548">
        <w:tc>
          <w:tcPr>
            <w:tcW w:w="600" w:type="dxa"/>
          </w:tcPr>
          <w:p w14:paraId="555AFA9A" w14:textId="77777777" w:rsidR="00B50050" w:rsidRDefault="00B50050" w:rsidP="0088127C">
            <w:pPr>
              <w:pStyle w:val="OtherTableBody"/>
            </w:pPr>
            <w:r>
              <w:t>User</w:t>
            </w:r>
          </w:p>
        </w:tc>
        <w:tc>
          <w:tcPr>
            <w:tcW w:w="600" w:type="dxa"/>
          </w:tcPr>
          <w:p w14:paraId="1E4CB66C" w14:textId="77777777" w:rsidR="00B50050" w:rsidRDefault="00B50050" w:rsidP="0088127C">
            <w:pPr>
              <w:pStyle w:val="OtherTableBody"/>
            </w:pPr>
          </w:p>
        </w:tc>
        <w:tc>
          <w:tcPr>
            <w:tcW w:w="2600" w:type="dxa"/>
          </w:tcPr>
          <w:p w14:paraId="7FFF03DB" w14:textId="77777777" w:rsidR="00B50050" w:rsidRDefault="00B50050" w:rsidP="0088127C">
            <w:pPr>
              <w:pStyle w:val="OtherTableBody"/>
            </w:pPr>
            <w:r>
              <w:t>Location Department</w:t>
            </w:r>
          </w:p>
        </w:tc>
        <w:tc>
          <w:tcPr>
            <w:tcW w:w="1400" w:type="dxa"/>
          </w:tcPr>
          <w:p w14:paraId="7543D25B" w14:textId="77777777" w:rsidR="00B50050" w:rsidRDefault="00B50050" w:rsidP="0088127C">
            <w:pPr>
              <w:pStyle w:val="OtherTableBody"/>
            </w:pPr>
          </w:p>
        </w:tc>
        <w:tc>
          <w:tcPr>
            <w:tcW w:w="4200" w:type="dxa"/>
          </w:tcPr>
          <w:p w14:paraId="45E9D92E" w14:textId="77777777" w:rsidR="00B50050" w:rsidRDefault="00B50050" w:rsidP="0088127C">
            <w:pPr>
              <w:pStyle w:val="OtherTableBody"/>
            </w:pPr>
          </w:p>
        </w:tc>
      </w:tr>
      <w:tr w:rsidR="00B50050" w14:paraId="0986E98A" w14:textId="77777777" w:rsidTr="00195548">
        <w:tc>
          <w:tcPr>
            <w:tcW w:w="600" w:type="dxa"/>
          </w:tcPr>
          <w:p w14:paraId="50F352A7" w14:textId="77777777" w:rsidR="00B50050" w:rsidRDefault="00B50050" w:rsidP="0088127C">
            <w:pPr>
              <w:pStyle w:val="OtherTableBody"/>
            </w:pPr>
          </w:p>
        </w:tc>
        <w:tc>
          <w:tcPr>
            <w:tcW w:w="600" w:type="dxa"/>
          </w:tcPr>
          <w:p w14:paraId="21B6A976" w14:textId="77777777" w:rsidR="00B50050" w:rsidRDefault="00B50050" w:rsidP="0088127C">
            <w:pPr>
              <w:pStyle w:val="OtherTableBody"/>
            </w:pPr>
            <w:r>
              <w:t>0264</w:t>
            </w:r>
          </w:p>
        </w:tc>
        <w:tc>
          <w:tcPr>
            <w:tcW w:w="2600" w:type="dxa"/>
          </w:tcPr>
          <w:p w14:paraId="778FD0B5" w14:textId="77777777" w:rsidR="00B50050" w:rsidRDefault="00B50050" w:rsidP="0088127C">
            <w:pPr>
              <w:pStyle w:val="OtherTableBody"/>
            </w:pPr>
          </w:p>
        </w:tc>
        <w:tc>
          <w:tcPr>
            <w:tcW w:w="1400" w:type="dxa"/>
          </w:tcPr>
          <w:p w14:paraId="63469C79" w14:textId="77777777" w:rsidR="00B50050" w:rsidRDefault="00B50050" w:rsidP="0088127C">
            <w:pPr>
              <w:pStyle w:val="OtherTableBody"/>
            </w:pPr>
            <w:r>
              <w:t>...</w:t>
            </w:r>
          </w:p>
        </w:tc>
        <w:tc>
          <w:tcPr>
            <w:tcW w:w="4200" w:type="dxa"/>
          </w:tcPr>
          <w:p w14:paraId="26EDBD61" w14:textId="77777777" w:rsidR="00B50050" w:rsidRDefault="00B50050" w:rsidP="0088127C">
            <w:pPr>
              <w:pStyle w:val="OtherTableBody"/>
            </w:pPr>
            <w:r>
              <w:t>No suggested values defined</w:t>
            </w:r>
          </w:p>
        </w:tc>
      </w:tr>
      <w:tr w:rsidR="00B50050" w14:paraId="65DF2EBC" w14:textId="77777777" w:rsidTr="00195548">
        <w:tc>
          <w:tcPr>
            <w:tcW w:w="600" w:type="dxa"/>
          </w:tcPr>
          <w:p w14:paraId="17BA088F" w14:textId="77777777" w:rsidR="00B50050" w:rsidRDefault="00B50050" w:rsidP="0088127C">
            <w:pPr>
              <w:pStyle w:val="OtherTableBody"/>
            </w:pPr>
            <w:r>
              <w:t>User</w:t>
            </w:r>
          </w:p>
        </w:tc>
        <w:tc>
          <w:tcPr>
            <w:tcW w:w="600" w:type="dxa"/>
          </w:tcPr>
          <w:p w14:paraId="56E71CFB" w14:textId="77777777" w:rsidR="00B50050" w:rsidRDefault="00B50050" w:rsidP="0088127C">
            <w:pPr>
              <w:pStyle w:val="OtherTableBody"/>
            </w:pPr>
          </w:p>
        </w:tc>
        <w:tc>
          <w:tcPr>
            <w:tcW w:w="2600" w:type="dxa"/>
          </w:tcPr>
          <w:p w14:paraId="7B4FAA83" w14:textId="77777777" w:rsidR="00B50050" w:rsidRDefault="00B50050" w:rsidP="0088127C">
            <w:pPr>
              <w:pStyle w:val="OtherTableBody"/>
            </w:pPr>
            <w:r>
              <w:t>Specialty Type</w:t>
            </w:r>
          </w:p>
        </w:tc>
        <w:tc>
          <w:tcPr>
            <w:tcW w:w="1400" w:type="dxa"/>
          </w:tcPr>
          <w:p w14:paraId="3A4D61EB" w14:textId="77777777" w:rsidR="00B50050" w:rsidRDefault="00B50050" w:rsidP="0088127C">
            <w:pPr>
              <w:pStyle w:val="OtherTableBody"/>
            </w:pPr>
          </w:p>
        </w:tc>
        <w:tc>
          <w:tcPr>
            <w:tcW w:w="4200" w:type="dxa"/>
          </w:tcPr>
          <w:p w14:paraId="45B257CD" w14:textId="77777777" w:rsidR="00B50050" w:rsidRDefault="00B50050" w:rsidP="0088127C">
            <w:pPr>
              <w:pStyle w:val="OtherTableBody"/>
            </w:pPr>
          </w:p>
        </w:tc>
      </w:tr>
      <w:tr w:rsidR="00B50050" w14:paraId="6089B7FE" w14:textId="77777777" w:rsidTr="00195548">
        <w:tc>
          <w:tcPr>
            <w:tcW w:w="600" w:type="dxa"/>
          </w:tcPr>
          <w:p w14:paraId="3E10C547" w14:textId="77777777" w:rsidR="00B50050" w:rsidRDefault="00B50050" w:rsidP="0088127C">
            <w:pPr>
              <w:pStyle w:val="OtherTableBody"/>
            </w:pPr>
          </w:p>
        </w:tc>
        <w:tc>
          <w:tcPr>
            <w:tcW w:w="600" w:type="dxa"/>
          </w:tcPr>
          <w:p w14:paraId="246D0C9C" w14:textId="77777777" w:rsidR="00B50050" w:rsidRDefault="00B50050" w:rsidP="0088127C">
            <w:pPr>
              <w:pStyle w:val="OtherTableBody"/>
            </w:pPr>
            <w:r>
              <w:t>0265</w:t>
            </w:r>
          </w:p>
        </w:tc>
        <w:tc>
          <w:tcPr>
            <w:tcW w:w="2600" w:type="dxa"/>
          </w:tcPr>
          <w:p w14:paraId="06899205" w14:textId="77777777" w:rsidR="00B50050" w:rsidRDefault="00B50050" w:rsidP="0088127C">
            <w:pPr>
              <w:pStyle w:val="OtherTableBody"/>
            </w:pPr>
          </w:p>
        </w:tc>
        <w:tc>
          <w:tcPr>
            <w:tcW w:w="1400" w:type="dxa"/>
          </w:tcPr>
          <w:p w14:paraId="66B37905" w14:textId="77777777" w:rsidR="00B50050" w:rsidRDefault="00B50050" w:rsidP="0088127C">
            <w:pPr>
              <w:pStyle w:val="OtherTableBody"/>
            </w:pPr>
            <w:r>
              <w:t>ALC</w:t>
            </w:r>
          </w:p>
        </w:tc>
        <w:tc>
          <w:tcPr>
            <w:tcW w:w="4200" w:type="dxa"/>
          </w:tcPr>
          <w:p w14:paraId="0E369F4B" w14:textId="77777777" w:rsidR="00B50050" w:rsidRDefault="00B50050" w:rsidP="0088127C">
            <w:pPr>
              <w:pStyle w:val="OtherTableBody"/>
            </w:pPr>
            <w:r>
              <w:t>Allergy</w:t>
            </w:r>
          </w:p>
        </w:tc>
      </w:tr>
      <w:tr w:rsidR="00B50050" w14:paraId="2E07AE31" w14:textId="77777777" w:rsidTr="00195548">
        <w:tc>
          <w:tcPr>
            <w:tcW w:w="600" w:type="dxa"/>
          </w:tcPr>
          <w:p w14:paraId="1E646A82" w14:textId="77777777" w:rsidR="00B50050" w:rsidRDefault="00B50050" w:rsidP="0088127C">
            <w:pPr>
              <w:pStyle w:val="OtherTableBody"/>
            </w:pPr>
          </w:p>
        </w:tc>
        <w:tc>
          <w:tcPr>
            <w:tcW w:w="600" w:type="dxa"/>
          </w:tcPr>
          <w:p w14:paraId="0D56D1E6" w14:textId="77777777" w:rsidR="00B50050" w:rsidRDefault="00B50050" w:rsidP="0088127C">
            <w:pPr>
              <w:pStyle w:val="OtherTableBody"/>
            </w:pPr>
            <w:r>
              <w:t>0265</w:t>
            </w:r>
          </w:p>
        </w:tc>
        <w:tc>
          <w:tcPr>
            <w:tcW w:w="2600" w:type="dxa"/>
          </w:tcPr>
          <w:p w14:paraId="56BF21C5" w14:textId="77777777" w:rsidR="00B50050" w:rsidRDefault="00B50050" w:rsidP="0088127C">
            <w:pPr>
              <w:pStyle w:val="OtherTableBody"/>
            </w:pPr>
          </w:p>
        </w:tc>
        <w:tc>
          <w:tcPr>
            <w:tcW w:w="1400" w:type="dxa"/>
          </w:tcPr>
          <w:p w14:paraId="7D7F6BC3" w14:textId="77777777" w:rsidR="00B50050" w:rsidRDefault="00B50050" w:rsidP="0088127C">
            <w:pPr>
              <w:pStyle w:val="OtherTableBody"/>
            </w:pPr>
            <w:r>
              <w:t>AMB</w:t>
            </w:r>
          </w:p>
        </w:tc>
        <w:tc>
          <w:tcPr>
            <w:tcW w:w="4200" w:type="dxa"/>
          </w:tcPr>
          <w:p w14:paraId="1C5618F2" w14:textId="77777777" w:rsidR="00B50050" w:rsidRDefault="00B50050" w:rsidP="0088127C">
            <w:pPr>
              <w:pStyle w:val="OtherTableBody"/>
            </w:pPr>
            <w:r>
              <w:t>Ambulatory</w:t>
            </w:r>
          </w:p>
        </w:tc>
      </w:tr>
      <w:tr w:rsidR="00B50050" w14:paraId="0A08B6BF" w14:textId="77777777" w:rsidTr="00195548">
        <w:tc>
          <w:tcPr>
            <w:tcW w:w="600" w:type="dxa"/>
          </w:tcPr>
          <w:p w14:paraId="77B26311" w14:textId="77777777" w:rsidR="00B50050" w:rsidRDefault="00B50050" w:rsidP="0088127C">
            <w:pPr>
              <w:pStyle w:val="OtherTableBody"/>
            </w:pPr>
          </w:p>
        </w:tc>
        <w:tc>
          <w:tcPr>
            <w:tcW w:w="600" w:type="dxa"/>
          </w:tcPr>
          <w:p w14:paraId="118F7824" w14:textId="77777777" w:rsidR="00B50050" w:rsidRDefault="00B50050" w:rsidP="0088127C">
            <w:pPr>
              <w:pStyle w:val="OtherTableBody"/>
            </w:pPr>
            <w:r>
              <w:t>0265</w:t>
            </w:r>
          </w:p>
        </w:tc>
        <w:tc>
          <w:tcPr>
            <w:tcW w:w="2600" w:type="dxa"/>
          </w:tcPr>
          <w:p w14:paraId="4800C562" w14:textId="77777777" w:rsidR="00B50050" w:rsidRDefault="00B50050" w:rsidP="0088127C">
            <w:pPr>
              <w:pStyle w:val="OtherTableBody"/>
            </w:pPr>
          </w:p>
        </w:tc>
        <w:tc>
          <w:tcPr>
            <w:tcW w:w="1400" w:type="dxa"/>
          </w:tcPr>
          <w:p w14:paraId="60A1254E" w14:textId="77777777" w:rsidR="00B50050" w:rsidRDefault="00B50050" w:rsidP="0088127C">
            <w:pPr>
              <w:pStyle w:val="OtherTableBody"/>
            </w:pPr>
            <w:r>
              <w:t>CAN</w:t>
            </w:r>
          </w:p>
        </w:tc>
        <w:tc>
          <w:tcPr>
            <w:tcW w:w="4200" w:type="dxa"/>
          </w:tcPr>
          <w:p w14:paraId="2120FFF9" w14:textId="77777777" w:rsidR="00B50050" w:rsidRDefault="00B50050" w:rsidP="0088127C">
            <w:pPr>
              <w:pStyle w:val="OtherTableBody"/>
            </w:pPr>
            <w:r>
              <w:t>Cancer</w:t>
            </w:r>
          </w:p>
        </w:tc>
      </w:tr>
      <w:tr w:rsidR="00B50050" w14:paraId="4E92E62D" w14:textId="77777777" w:rsidTr="00195548">
        <w:tc>
          <w:tcPr>
            <w:tcW w:w="600" w:type="dxa"/>
          </w:tcPr>
          <w:p w14:paraId="0B577536" w14:textId="77777777" w:rsidR="00B50050" w:rsidRDefault="00B50050" w:rsidP="0088127C">
            <w:pPr>
              <w:pStyle w:val="OtherTableBody"/>
            </w:pPr>
          </w:p>
        </w:tc>
        <w:tc>
          <w:tcPr>
            <w:tcW w:w="600" w:type="dxa"/>
          </w:tcPr>
          <w:p w14:paraId="35385875" w14:textId="77777777" w:rsidR="00B50050" w:rsidRDefault="00B50050" w:rsidP="0088127C">
            <w:pPr>
              <w:pStyle w:val="OtherTableBody"/>
            </w:pPr>
            <w:r>
              <w:t>0265</w:t>
            </w:r>
          </w:p>
        </w:tc>
        <w:tc>
          <w:tcPr>
            <w:tcW w:w="2600" w:type="dxa"/>
          </w:tcPr>
          <w:p w14:paraId="4DA6510D" w14:textId="77777777" w:rsidR="00B50050" w:rsidRDefault="00B50050" w:rsidP="0088127C">
            <w:pPr>
              <w:pStyle w:val="OtherTableBody"/>
            </w:pPr>
          </w:p>
        </w:tc>
        <w:tc>
          <w:tcPr>
            <w:tcW w:w="1400" w:type="dxa"/>
          </w:tcPr>
          <w:p w14:paraId="008043AE" w14:textId="77777777" w:rsidR="00B50050" w:rsidRDefault="00B50050" w:rsidP="0088127C">
            <w:pPr>
              <w:pStyle w:val="OtherTableBody"/>
            </w:pPr>
            <w:r>
              <w:t>CAR</w:t>
            </w:r>
          </w:p>
        </w:tc>
        <w:tc>
          <w:tcPr>
            <w:tcW w:w="4200" w:type="dxa"/>
          </w:tcPr>
          <w:p w14:paraId="53B12986" w14:textId="77777777" w:rsidR="00B50050" w:rsidRDefault="00B50050" w:rsidP="0088127C">
            <w:pPr>
              <w:pStyle w:val="OtherTableBody"/>
            </w:pPr>
            <w:r>
              <w:t>Coronary/cardiac care</w:t>
            </w:r>
          </w:p>
        </w:tc>
      </w:tr>
      <w:tr w:rsidR="00B50050" w14:paraId="03B7F3A9" w14:textId="77777777" w:rsidTr="00195548">
        <w:tc>
          <w:tcPr>
            <w:tcW w:w="600" w:type="dxa"/>
          </w:tcPr>
          <w:p w14:paraId="7495323F" w14:textId="77777777" w:rsidR="00B50050" w:rsidRDefault="00B50050" w:rsidP="0088127C">
            <w:pPr>
              <w:pStyle w:val="OtherTableBody"/>
            </w:pPr>
          </w:p>
        </w:tc>
        <w:tc>
          <w:tcPr>
            <w:tcW w:w="600" w:type="dxa"/>
          </w:tcPr>
          <w:p w14:paraId="1AB59C4A" w14:textId="77777777" w:rsidR="00B50050" w:rsidRDefault="00B50050" w:rsidP="0088127C">
            <w:pPr>
              <w:pStyle w:val="OtherTableBody"/>
            </w:pPr>
            <w:r>
              <w:t>0265</w:t>
            </w:r>
          </w:p>
        </w:tc>
        <w:tc>
          <w:tcPr>
            <w:tcW w:w="2600" w:type="dxa"/>
          </w:tcPr>
          <w:p w14:paraId="44399108" w14:textId="77777777" w:rsidR="00B50050" w:rsidRDefault="00B50050" w:rsidP="0088127C">
            <w:pPr>
              <w:pStyle w:val="OtherTableBody"/>
            </w:pPr>
          </w:p>
        </w:tc>
        <w:tc>
          <w:tcPr>
            <w:tcW w:w="1400" w:type="dxa"/>
          </w:tcPr>
          <w:p w14:paraId="6F7DCB0D" w14:textId="77777777" w:rsidR="00B50050" w:rsidRDefault="00B50050" w:rsidP="0088127C">
            <w:pPr>
              <w:pStyle w:val="OtherTableBody"/>
            </w:pPr>
            <w:r>
              <w:t>CCR</w:t>
            </w:r>
          </w:p>
        </w:tc>
        <w:tc>
          <w:tcPr>
            <w:tcW w:w="4200" w:type="dxa"/>
          </w:tcPr>
          <w:p w14:paraId="47E3A82F" w14:textId="77777777" w:rsidR="00B50050" w:rsidRDefault="00B50050" w:rsidP="0088127C">
            <w:pPr>
              <w:pStyle w:val="OtherTableBody"/>
            </w:pPr>
            <w:r>
              <w:t>Critical care</w:t>
            </w:r>
          </w:p>
        </w:tc>
      </w:tr>
      <w:tr w:rsidR="00B50050" w14:paraId="4C27B8DF" w14:textId="77777777" w:rsidTr="00195548">
        <w:tc>
          <w:tcPr>
            <w:tcW w:w="600" w:type="dxa"/>
          </w:tcPr>
          <w:p w14:paraId="430B530A" w14:textId="77777777" w:rsidR="00B50050" w:rsidRDefault="00B50050" w:rsidP="0088127C">
            <w:pPr>
              <w:pStyle w:val="OtherTableBody"/>
            </w:pPr>
          </w:p>
        </w:tc>
        <w:tc>
          <w:tcPr>
            <w:tcW w:w="600" w:type="dxa"/>
          </w:tcPr>
          <w:p w14:paraId="247D8CC3" w14:textId="77777777" w:rsidR="00B50050" w:rsidRDefault="00B50050" w:rsidP="0088127C">
            <w:pPr>
              <w:pStyle w:val="OtherTableBody"/>
            </w:pPr>
            <w:r>
              <w:t>0265</w:t>
            </w:r>
          </w:p>
        </w:tc>
        <w:tc>
          <w:tcPr>
            <w:tcW w:w="2600" w:type="dxa"/>
          </w:tcPr>
          <w:p w14:paraId="7F8DDE6A" w14:textId="77777777" w:rsidR="00B50050" w:rsidRDefault="00B50050" w:rsidP="0088127C">
            <w:pPr>
              <w:pStyle w:val="OtherTableBody"/>
            </w:pPr>
          </w:p>
        </w:tc>
        <w:tc>
          <w:tcPr>
            <w:tcW w:w="1400" w:type="dxa"/>
          </w:tcPr>
          <w:p w14:paraId="009A96F3" w14:textId="77777777" w:rsidR="00B50050" w:rsidRDefault="00B50050" w:rsidP="0088127C">
            <w:pPr>
              <w:pStyle w:val="OtherTableBody"/>
            </w:pPr>
            <w:r>
              <w:t>CHI</w:t>
            </w:r>
          </w:p>
        </w:tc>
        <w:tc>
          <w:tcPr>
            <w:tcW w:w="4200" w:type="dxa"/>
          </w:tcPr>
          <w:p w14:paraId="459DA74B" w14:textId="77777777" w:rsidR="00B50050" w:rsidRDefault="00B50050" w:rsidP="0088127C">
            <w:pPr>
              <w:pStyle w:val="OtherTableBody"/>
            </w:pPr>
            <w:r>
              <w:t>Chiropractic</w:t>
            </w:r>
          </w:p>
        </w:tc>
      </w:tr>
      <w:tr w:rsidR="00B50050" w14:paraId="68FA8614" w14:textId="77777777" w:rsidTr="00195548">
        <w:tc>
          <w:tcPr>
            <w:tcW w:w="600" w:type="dxa"/>
          </w:tcPr>
          <w:p w14:paraId="2AEC1309" w14:textId="77777777" w:rsidR="00B50050" w:rsidRDefault="00B50050" w:rsidP="0088127C">
            <w:pPr>
              <w:pStyle w:val="OtherTableBody"/>
            </w:pPr>
          </w:p>
        </w:tc>
        <w:tc>
          <w:tcPr>
            <w:tcW w:w="600" w:type="dxa"/>
          </w:tcPr>
          <w:p w14:paraId="3DA319CF" w14:textId="77777777" w:rsidR="00B50050" w:rsidRDefault="00B50050" w:rsidP="0088127C">
            <w:pPr>
              <w:pStyle w:val="OtherTableBody"/>
            </w:pPr>
            <w:r>
              <w:t>0265</w:t>
            </w:r>
          </w:p>
        </w:tc>
        <w:tc>
          <w:tcPr>
            <w:tcW w:w="2600" w:type="dxa"/>
          </w:tcPr>
          <w:p w14:paraId="3521F65D" w14:textId="77777777" w:rsidR="00B50050" w:rsidRDefault="00B50050" w:rsidP="0088127C">
            <w:pPr>
              <w:pStyle w:val="OtherTableBody"/>
            </w:pPr>
          </w:p>
        </w:tc>
        <w:tc>
          <w:tcPr>
            <w:tcW w:w="1400" w:type="dxa"/>
          </w:tcPr>
          <w:p w14:paraId="72F5114B" w14:textId="77777777" w:rsidR="00B50050" w:rsidRDefault="00B50050" w:rsidP="0088127C">
            <w:pPr>
              <w:pStyle w:val="OtherTableBody"/>
            </w:pPr>
            <w:r>
              <w:t>EDI</w:t>
            </w:r>
          </w:p>
        </w:tc>
        <w:tc>
          <w:tcPr>
            <w:tcW w:w="4200" w:type="dxa"/>
          </w:tcPr>
          <w:p w14:paraId="3EA55D56" w14:textId="77777777" w:rsidR="00B50050" w:rsidRDefault="00B50050" w:rsidP="0088127C">
            <w:pPr>
              <w:pStyle w:val="OtherTableBody"/>
            </w:pPr>
            <w:r>
              <w:t>Education</w:t>
            </w:r>
          </w:p>
        </w:tc>
      </w:tr>
      <w:tr w:rsidR="00B50050" w14:paraId="6170807F" w14:textId="77777777" w:rsidTr="00195548">
        <w:tc>
          <w:tcPr>
            <w:tcW w:w="600" w:type="dxa"/>
          </w:tcPr>
          <w:p w14:paraId="6DF6A54C" w14:textId="77777777" w:rsidR="00B50050" w:rsidRDefault="00B50050" w:rsidP="0088127C">
            <w:pPr>
              <w:pStyle w:val="OtherTableBody"/>
            </w:pPr>
          </w:p>
        </w:tc>
        <w:tc>
          <w:tcPr>
            <w:tcW w:w="600" w:type="dxa"/>
          </w:tcPr>
          <w:p w14:paraId="2A30545D" w14:textId="77777777" w:rsidR="00B50050" w:rsidRDefault="00B50050" w:rsidP="0088127C">
            <w:pPr>
              <w:pStyle w:val="OtherTableBody"/>
            </w:pPr>
            <w:r>
              <w:t>0265</w:t>
            </w:r>
          </w:p>
        </w:tc>
        <w:tc>
          <w:tcPr>
            <w:tcW w:w="2600" w:type="dxa"/>
          </w:tcPr>
          <w:p w14:paraId="1B214216" w14:textId="77777777" w:rsidR="00B50050" w:rsidRDefault="00B50050" w:rsidP="0088127C">
            <w:pPr>
              <w:pStyle w:val="OtherTableBody"/>
            </w:pPr>
          </w:p>
        </w:tc>
        <w:tc>
          <w:tcPr>
            <w:tcW w:w="1400" w:type="dxa"/>
          </w:tcPr>
          <w:p w14:paraId="65F118B6" w14:textId="77777777" w:rsidR="00B50050" w:rsidRDefault="00B50050" w:rsidP="0088127C">
            <w:pPr>
              <w:pStyle w:val="OtherTableBody"/>
            </w:pPr>
            <w:r>
              <w:t>EMR</w:t>
            </w:r>
          </w:p>
        </w:tc>
        <w:tc>
          <w:tcPr>
            <w:tcW w:w="4200" w:type="dxa"/>
          </w:tcPr>
          <w:p w14:paraId="6D4DEC56" w14:textId="77777777" w:rsidR="00B50050" w:rsidRDefault="00B50050" w:rsidP="0088127C">
            <w:pPr>
              <w:pStyle w:val="OtherTableBody"/>
            </w:pPr>
            <w:r>
              <w:t>Emergency</w:t>
            </w:r>
          </w:p>
        </w:tc>
      </w:tr>
      <w:tr w:rsidR="00B50050" w14:paraId="5FEBC066" w14:textId="77777777" w:rsidTr="00195548">
        <w:tc>
          <w:tcPr>
            <w:tcW w:w="600" w:type="dxa"/>
          </w:tcPr>
          <w:p w14:paraId="33FE7FA6" w14:textId="77777777" w:rsidR="00B50050" w:rsidRDefault="00B50050" w:rsidP="0088127C">
            <w:pPr>
              <w:pStyle w:val="OtherTableBody"/>
            </w:pPr>
          </w:p>
        </w:tc>
        <w:tc>
          <w:tcPr>
            <w:tcW w:w="600" w:type="dxa"/>
          </w:tcPr>
          <w:p w14:paraId="4573D247" w14:textId="77777777" w:rsidR="00B50050" w:rsidRDefault="00B50050" w:rsidP="0088127C">
            <w:pPr>
              <w:pStyle w:val="OtherTableBody"/>
            </w:pPr>
            <w:r>
              <w:t>0265</w:t>
            </w:r>
          </w:p>
        </w:tc>
        <w:tc>
          <w:tcPr>
            <w:tcW w:w="2600" w:type="dxa"/>
          </w:tcPr>
          <w:p w14:paraId="0756D8DF" w14:textId="77777777" w:rsidR="00B50050" w:rsidRDefault="00B50050" w:rsidP="0088127C">
            <w:pPr>
              <w:pStyle w:val="OtherTableBody"/>
            </w:pPr>
          </w:p>
        </w:tc>
        <w:tc>
          <w:tcPr>
            <w:tcW w:w="1400" w:type="dxa"/>
          </w:tcPr>
          <w:p w14:paraId="29CA85C8" w14:textId="77777777" w:rsidR="00B50050" w:rsidRDefault="00B50050" w:rsidP="0088127C">
            <w:pPr>
              <w:pStyle w:val="OtherTableBody"/>
            </w:pPr>
            <w:r>
              <w:t>FPC</w:t>
            </w:r>
          </w:p>
        </w:tc>
        <w:tc>
          <w:tcPr>
            <w:tcW w:w="4200" w:type="dxa"/>
          </w:tcPr>
          <w:p w14:paraId="597B07EC" w14:textId="77777777" w:rsidR="00B50050" w:rsidRDefault="00B50050" w:rsidP="0088127C">
            <w:pPr>
              <w:pStyle w:val="OtherTableBody"/>
            </w:pPr>
            <w:r>
              <w:t>Family planning</w:t>
            </w:r>
          </w:p>
        </w:tc>
      </w:tr>
      <w:tr w:rsidR="00B50050" w14:paraId="60F5B432" w14:textId="77777777" w:rsidTr="00195548">
        <w:tc>
          <w:tcPr>
            <w:tcW w:w="600" w:type="dxa"/>
          </w:tcPr>
          <w:p w14:paraId="7240F6D2" w14:textId="77777777" w:rsidR="00B50050" w:rsidRDefault="00B50050" w:rsidP="0088127C">
            <w:pPr>
              <w:pStyle w:val="OtherTableBody"/>
            </w:pPr>
          </w:p>
        </w:tc>
        <w:tc>
          <w:tcPr>
            <w:tcW w:w="600" w:type="dxa"/>
          </w:tcPr>
          <w:p w14:paraId="4149DA76" w14:textId="77777777" w:rsidR="00B50050" w:rsidRDefault="00B50050" w:rsidP="0088127C">
            <w:pPr>
              <w:pStyle w:val="OtherTableBody"/>
            </w:pPr>
            <w:r>
              <w:t>0265</w:t>
            </w:r>
          </w:p>
        </w:tc>
        <w:tc>
          <w:tcPr>
            <w:tcW w:w="2600" w:type="dxa"/>
          </w:tcPr>
          <w:p w14:paraId="494ECA97" w14:textId="77777777" w:rsidR="00B50050" w:rsidRDefault="00B50050" w:rsidP="0088127C">
            <w:pPr>
              <w:pStyle w:val="OtherTableBody"/>
            </w:pPr>
          </w:p>
        </w:tc>
        <w:tc>
          <w:tcPr>
            <w:tcW w:w="1400" w:type="dxa"/>
          </w:tcPr>
          <w:p w14:paraId="6EBEE802" w14:textId="77777777" w:rsidR="00B50050" w:rsidRDefault="00B50050" w:rsidP="0088127C">
            <w:pPr>
              <w:pStyle w:val="OtherTableBody"/>
            </w:pPr>
            <w:r>
              <w:t>INT</w:t>
            </w:r>
          </w:p>
        </w:tc>
        <w:tc>
          <w:tcPr>
            <w:tcW w:w="4200" w:type="dxa"/>
          </w:tcPr>
          <w:p w14:paraId="2CD776CF" w14:textId="77777777" w:rsidR="00B50050" w:rsidRDefault="00B50050" w:rsidP="0088127C">
            <w:pPr>
              <w:pStyle w:val="OtherTableBody"/>
            </w:pPr>
            <w:r>
              <w:t>Intensive care</w:t>
            </w:r>
          </w:p>
        </w:tc>
      </w:tr>
      <w:tr w:rsidR="00B50050" w14:paraId="400EEBDE" w14:textId="77777777" w:rsidTr="00195548">
        <w:tc>
          <w:tcPr>
            <w:tcW w:w="600" w:type="dxa"/>
          </w:tcPr>
          <w:p w14:paraId="4D0EC991" w14:textId="77777777" w:rsidR="00B50050" w:rsidRDefault="00B50050" w:rsidP="0088127C">
            <w:pPr>
              <w:pStyle w:val="OtherTableBody"/>
            </w:pPr>
          </w:p>
        </w:tc>
        <w:tc>
          <w:tcPr>
            <w:tcW w:w="600" w:type="dxa"/>
          </w:tcPr>
          <w:p w14:paraId="4B578CA0" w14:textId="77777777" w:rsidR="00B50050" w:rsidRDefault="00B50050" w:rsidP="0088127C">
            <w:pPr>
              <w:pStyle w:val="OtherTableBody"/>
            </w:pPr>
            <w:r>
              <w:t>0265</w:t>
            </w:r>
          </w:p>
        </w:tc>
        <w:tc>
          <w:tcPr>
            <w:tcW w:w="2600" w:type="dxa"/>
          </w:tcPr>
          <w:p w14:paraId="78BAC4DE" w14:textId="77777777" w:rsidR="00B50050" w:rsidRDefault="00B50050" w:rsidP="0088127C">
            <w:pPr>
              <w:pStyle w:val="OtherTableBody"/>
            </w:pPr>
          </w:p>
        </w:tc>
        <w:tc>
          <w:tcPr>
            <w:tcW w:w="1400" w:type="dxa"/>
          </w:tcPr>
          <w:p w14:paraId="301F6452" w14:textId="77777777" w:rsidR="00B50050" w:rsidRDefault="00B50050" w:rsidP="0088127C">
            <w:pPr>
              <w:pStyle w:val="OtherTableBody"/>
            </w:pPr>
            <w:r>
              <w:t>ISO</w:t>
            </w:r>
          </w:p>
        </w:tc>
        <w:tc>
          <w:tcPr>
            <w:tcW w:w="4200" w:type="dxa"/>
          </w:tcPr>
          <w:p w14:paraId="3F587861" w14:textId="77777777" w:rsidR="00B50050" w:rsidRDefault="00B50050" w:rsidP="0088127C">
            <w:pPr>
              <w:pStyle w:val="OtherTableBody"/>
            </w:pPr>
            <w:r>
              <w:t>Isolation</w:t>
            </w:r>
          </w:p>
        </w:tc>
      </w:tr>
      <w:tr w:rsidR="00B50050" w14:paraId="4F7FD7BC" w14:textId="77777777" w:rsidTr="00195548">
        <w:tc>
          <w:tcPr>
            <w:tcW w:w="600" w:type="dxa"/>
          </w:tcPr>
          <w:p w14:paraId="177B7A32" w14:textId="77777777" w:rsidR="00B50050" w:rsidRDefault="00B50050" w:rsidP="0088127C">
            <w:pPr>
              <w:pStyle w:val="OtherTableBody"/>
            </w:pPr>
          </w:p>
        </w:tc>
        <w:tc>
          <w:tcPr>
            <w:tcW w:w="600" w:type="dxa"/>
          </w:tcPr>
          <w:p w14:paraId="770B7BC5" w14:textId="77777777" w:rsidR="00B50050" w:rsidRDefault="00B50050" w:rsidP="0088127C">
            <w:pPr>
              <w:pStyle w:val="OtherTableBody"/>
            </w:pPr>
            <w:r>
              <w:t>0265</w:t>
            </w:r>
          </w:p>
        </w:tc>
        <w:tc>
          <w:tcPr>
            <w:tcW w:w="2600" w:type="dxa"/>
          </w:tcPr>
          <w:p w14:paraId="0E9829D5" w14:textId="77777777" w:rsidR="00B50050" w:rsidRDefault="00B50050" w:rsidP="0088127C">
            <w:pPr>
              <w:pStyle w:val="OtherTableBody"/>
            </w:pPr>
          </w:p>
        </w:tc>
        <w:tc>
          <w:tcPr>
            <w:tcW w:w="1400" w:type="dxa"/>
          </w:tcPr>
          <w:p w14:paraId="7E898E31" w14:textId="77777777" w:rsidR="00B50050" w:rsidRDefault="00B50050" w:rsidP="0088127C">
            <w:pPr>
              <w:pStyle w:val="OtherTableBody"/>
            </w:pPr>
            <w:r>
              <w:t>NAT</w:t>
            </w:r>
          </w:p>
        </w:tc>
        <w:tc>
          <w:tcPr>
            <w:tcW w:w="4200" w:type="dxa"/>
          </w:tcPr>
          <w:p w14:paraId="7E20E861" w14:textId="77777777" w:rsidR="00B50050" w:rsidRDefault="00B50050" w:rsidP="0088127C">
            <w:pPr>
              <w:pStyle w:val="OtherTableBody"/>
            </w:pPr>
            <w:r>
              <w:t>Naturopathic</w:t>
            </w:r>
          </w:p>
        </w:tc>
      </w:tr>
      <w:tr w:rsidR="00B50050" w14:paraId="56FD3C91" w14:textId="77777777" w:rsidTr="00195548">
        <w:tc>
          <w:tcPr>
            <w:tcW w:w="600" w:type="dxa"/>
          </w:tcPr>
          <w:p w14:paraId="768422EE" w14:textId="77777777" w:rsidR="00B50050" w:rsidRDefault="00B50050" w:rsidP="0088127C">
            <w:pPr>
              <w:pStyle w:val="OtherTableBody"/>
            </w:pPr>
          </w:p>
        </w:tc>
        <w:tc>
          <w:tcPr>
            <w:tcW w:w="600" w:type="dxa"/>
          </w:tcPr>
          <w:p w14:paraId="463D0A48" w14:textId="77777777" w:rsidR="00B50050" w:rsidRDefault="00B50050" w:rsidP="0088127C">
            <w:pPr>
              <w:pStyle w:val="OtherTableBody"/>
            </w:pPr>
            <w:r>
              <w:t>0265</w:t>
            </w:r>
          </w:p>
        </w:tc>
        <w:tc>
          <w:tcPr>
            <w:tcW w:w="2600" w:type="dxa"/>
          </w:tcPr>
          <w:p w14:paraId="2EC055E2" w14:textId="77777777" w:rsidR="00B50050" w:rsidRDefault="00B50050" w:rsidP="0088127C">
            <w:pPr>
              <w:pStyle w:val="OtherTableBody"/>
            </w:pPr>
          </w:p>
        </w:tc>
        <w:tc>
          <w:tcPr>
            <w:tcW w:w="1400" w:type="dxa"/>
          </w:tcPr>
          <w:p w14:paraId="23AB7DE5" w14:textId="77777777" w:rsidR="00B50050" w:rsidRDefault="00B50050" w:rsidP="0088127C">
            <w:pPr>
              <w:pStyle w:val="OtherTableBody"/>
            </w:pPr>
            <w:r>
              <w:t>NBI</w:t>
            </w:r>
          </w:p>
        </w:tc>
        <w:tc>
          <w:tcPr>
            <w:tcW w:w="4200" w:type="dxa"/>
          </w:tcPr>
          <w:p w14:paraId="050975EA" w14:textId="77777777" w:rsidR="00B50050" w:rsidRDefault="00B50050" w:rsidP="0088127C">
            <w:pPr>
              <w:pStyle w:val="OtherTableBody"/>
            </w:pPr>
            <w:r>
              <w:t>Newborn, nursery, infants</w:t>
            </w:r>
          </w:p>
        </w:tc>
      </w:tr>
      <w:tr w:rsidR="00B50050" w14:paraId="25CA3EFA" w14:textId="77777777" w:rsidTr="00195548">
        <w:tc>
          <w:tcPr>
            <w:tcW w:w="600" w:type="dxa"/>
          </w:tcPr>
          <w:p w14:paraId="4C09671C" w14:textId="77777777" w:rsidR="00B50050" w:rsidRDefault="00B50050" w:rsidP="0088127C">
            <w:pPr>
              <w:pStyle w:val="OtherTableBody"/>
            </w:pPr>
          </w:p>
        </w:tc>
        <w:tc>
          <w:tcPr>
            <w:tcW w:w="600" w:type="dxa"/>
          </w:tcPr>
          <w:p w14:paraId="1FC56E3F" w14:textId="77777777" w:rsidR="00B50050" w:rsidRDefault="00B50050" w:rsidP="0088127C">
            <w:pPr>
              <w:pStyle w:val="OtherTableBody"/>
            </w:pPr>
            <w:r>
              <w:t>0265</w:t>
            </w:r>
          </w:p>
        </w:tc>
        <w:tc>
          <w:tcPr>
            <w:tcW w:w="2600" w:type="dxa"/>
          </w:tcPr>
          <w:p w14:paraId="74232EE4" w14:textId="77777777" w:rsidR="00B50050" w:rsidRDefault="00B50050" w:rsidP="0088127C">
            <w:pPr>
              <w:pStyle w:val="OtherTableBody"/>
            </w:pPr>
          </w:p>
        </w:tc>
        <w:tc>
          <w:tcPr>
            <w:tcW w:w="1400" w:type="dxa"/>
          </w:tcPr>
          <w:p w14:paraId="04CAD007" w14:textId="77777777" w:rsidR="00B50050" w:rsidRDefault="00B50050" w:rsidP="0088127C">
            <w:pPr>
              <w:pStyle w:val="OtherTableBody"/>
            </w:pPr>
            <w:r>
              <w:t>OBG</w:t>
            </w:r>
          </w:p>
        </w:tc>
        <w:tc>
          <w:tcPr>
            <w:tcW w:w="4200" w:type="dxa"/>
          </w:tcPr>
          <w:p w14:paraId="739B3EEF" w14:textId="77777777" w:rsidR="00B50050" w:rsidRDefault="00B50050" w:rsidP="0088127C">
            <w:pPr>
              <w:pStyle w:val="OtherTableBody"/>
            </w:pPr>
            <w:r>
              <w:t>Obstetrics, gynecology</w:t>
            </w:r>
          </w:p>
        </w:tc>
      </w:tr>
      <w:tr w:rsidR="00B50050" w14:paraId="49B5CC29" w14:textId="77777777" w:rsidTr="00195548">
        <w:tc>
          <w:tcPr>
            <w:tcW w:w="600" w:type="dxa"/>
          </w:tcPr>
          <w:p w14:paraId="5ADEC2E1" w14:textId="77777777" w:rsidR="00B50050" w:rsidRDefault="00B50050" w:rsidP="0088127C">
            <w:pPr>
              <w:pStyle w:val="OtherTableBody"/>
            </w:pPr>
          </w:p>
        </w:tc>
        <w:tc>
          <w:tcPr>
            <w:tcW w:w="600" w:type="dxa"/>
          </w:tcPr>
          <w:p w14:paraId="2EE70536" w14:textId="77777777" w:rsidR="00B50050" w:rsidRDefault="00B50050" w:rsidP="0088127C">
            <w:pPr>
              <w:pStyle w:val="OtherTableBody"/>
            </w:pPr>
            <w:r>
              <w:t>0265</w:t>
            </w:r>
          </w:p>
        </w:tc>
        <w:tc>
          <w:tcPr>
            <w:tcW w:w="2600" w:type="dxa"/>
          </w:tcPr>
          <w:p w14:paraId="6FBFA96D" w14:textId="77777777" w:rsidR="00B50050" w:rsidRDefault="00B50050" w:rsidP="0088127C">
            <w:pPr>
              <w:pStyle w:val="OtherTableBody"/>
            </w:pPr>
          </w:p>
        </w:tc>
        <w:tc>
          <w:tcPr>
            <w:tcW w:w="1400" w:type="dxa"/>
          </w:tcPr>
          <w:p w14:paraId="26D3BF5F" w14:textId="77777777" w:rsidR="00B50050" w:rsidRDefault="00B50050" w:rsidP="0088127C">
            <w:pPr>
              <w:pStyle w:val="OtherTableBody"/>
            </w:pPr>
            <w:r>
              <w:t>OBS</w:t>
            </w:r>
          </w:p>
        </w:tc>
        <w:tc>
          <w:tcPr>
            <w:tcW w:w="4200" w:type="dxa"/>
          </w:tcPr>
          <w:p w14:paraId="24617442" w14:textId="77777777" w:rsidR="00B50050" w:rsidRDefault="00B50050" w:rsidP="0088127C">
            <w:pPr>
              <w:pStyle w:val="OtherTableBody"/>
            </w:pPr>
            <w:r>
              <w:t>Observation</w:t>
            </w:r>
          </w:p>
        </w:tc>
      </w:tr>
      <w:tr w:rsidR="00B50050" w14:paraId="1137F905" w14:textId="77777777" w:rsidTr="00195548">
        <w:tc>
          <w:tcPr>
            <w:tcW w:w="600" w:type="dxa"/>
          </w:tcPr>
          <w:p w14:paraId="5E6625F9" w14:textId="77777777" w:rsidR="00B50050" w:rsidRDefault="00B50050" w:rsidP="0088127C">
            <w:pPr>
              <w:pStyle w:val="OtherTableBody"/>
            </w:pPr>
          </w:p>
        </w:tc>
        <w:tc>
          <w:tcPr>
            <w:tcW w:w="600" w:type="dxa"/>
          </w:tcPr>
          <w:p w14:paraId="0FCB9C93" w14:textId="77777777" w:rsidR="00B50050" w:rsidRDefault="00B50050" w:rsidP="0088127C">
            <w:pPr>
              <w:pStyle w:val="OtherTableBody"/>
            </w:pPr>
            <w:r>
              <w:t>0265</w:t>
            </w:r>
          </w:p>
        </w:tc>
        <w:tc>
          <w:tcPr>
            <w:tcW w:w="2600" w:type="dxa"/>
          </w:tcPr>
          <w:p w14:paraId="11426216" w14:textId="77777777" w:rsidR="00B50050" w:rsidRDefault="00B50050" w:rsidP="0088127C">
            <w:pPr>
              <w:pStyle w:val="OtherTableBody"/>
            </w:pPr>
          </w:p>
        </w:tc>
        <w:tc>
          <w:tcPr>
            <w:tcW w:w="1400" w:type="dxa"/>
          </w:tcPr>
          <w:p w14:paraId="3AB99FB0" w14:textId="77777777" w:rsidR="00B50050" w:rsidRDefault="00B50050" w:rsidP="0088127C">
            <w:pPr>
              <w:pStyle w:val="OtherTableBody"/>
            </w:pPr>
            <w:r>
              <w:t>OTH</w:t>
            </w:r>
          </w:p>
        </w:tc>
        <w:tc>
          <w:tcPr>
            <w:tcW w:w="4200" w:type="dxa"/>
          </w:tcPr>
          <w:p w14:paraId="7E2FF787" w14:textId="77777777" w:rsidR="00B50050" w:rsidRDefault="00B50050" w:rsidP="0088127C">
            <w:pPr>
              <w:pStyle w:val="OtherTableBody"/>
            </w:pPr>
            <w:r>
              <w:t>Other specialty</w:t>
            </w:r>
          </w:p>
        </w:tc>
      </w:tr>
      <w:tr w:rsidR="00B50050" w14:paraId="3F180A30" w14:textId="77777777" w:rsidTr="00195548">
        <w:tc>
          <w:tcPr>
            <w:tcW w:w="600" w:type="dxa"/>
          </w:tcPr>
          <w:p w14:paraId="2B58FBC6" w14:textId="77777777" w:rsidR="00B50050" w:rsidRDefault="00B50050" w:rsidP="0088127C">
            <w:pPr>
              <w:pStyle w:val="OtherTableBody"/>
            </w:pPr>
          </w:p>
        </w:tc>
        <w:tc>
          <w:tcPr>
            <w:tcW w:w="600" w:type="dxa"/>
          </w:tcPr>
          <w:p w14:paraId="0FBFB54C" w14:textId="77777777" w:rsidR="00B50050" w:rsidRDefault="00B50050" w:rsidP="0088127C">
            <w:pPr>
              <w:pStyle w:val="OtherTableBody"/>
            </w:pPr>
            <w:r>
              <w:t>0265</w:t>
            </w:r>
          </w:p>
        </w:tc>
        <w:tc>
          <w:tcPr>
            <w:tcW w:w="2600" w:type="dxa"/>
          </w:tcPr>
          <w:p w14:paraId="489ADA55" w14:textId="77777777" w:rsidR="00B50050" w:rsidRDefault="00B50050" w:rsidP="0088127C">
            <w:pPr>
              <w:pStyle w:val="OtherTableBody"/>
            </w:pPr>
          </w:p>
        </w:tc>
        <w:tc>
          <w:tcPr>
            <w:tcW w:w="1400" w:type="dxa"/>
          </w:tcPr>
          <w:p w14:paraId="77B6D1C8" w14:textId="77777777" w:rsidR="00B50050" w:rsidRDefault="00B50050" w:rsidP="0088127C">
            <w:pPr>
              <w:pStyle w:val="OtherTableBody"/>
            </w:pPr>
            <w:r>
              <w:t>PED</w:t>
            </w:r>
          </w:p>
        </w:tc>
        <w:tc>
          <w:tcPr>
            <w:tcW w:w="4200" w:type="dxa"/>
          </w:tcPr>
          <w:p w14:paraId="3B9ADCDE" w14:textId="77777777" w:rsidR="00B50050" w:rsidRDefault="00B50050" w:rsidP="0088127C">
            <w:pPr>
              <w:pStyle w:val="OtherTableBody"/>
            </w:pPr>
            <w:r>
              <w:t>Pediatrics</w:t>
            </w:r>
          </w:p>
        </w:tc>
      </w:tr>
      <w:tr w:rsidR="00B50050" w14:paraId="004F9DFD" w14:textId="77777777" w:rsidTr="00195548">
        <w:tc>
          <w:tcPr>
            <w:tcW w:w="600" w:type="dxa"/>
          </w:tcPr>
          <w:p w14:paraId="184BAF9A" w14:textId="77777777" w:rsidR="00B50050" w:rsidRDefault="00B50050" w:rsidP="0088127C">
            <w:pPr>
              <w:pStyle w:val="OtherTableBody"/>
            </w:pPr>
          </w:p>
        </w:tc>
        <w:tc>
          <w:tcPr>
            <w:tcW w:w="600" w:type="dxa"/>
          </w:tcPr>
          <w:p w14:paraId="2A9C6A75" w14:textId="77777777" w:rsidR="00B50050" w:rsidRDefault="00B50050" w:rsidP="0088127C">
            <w:pPr>
              <w:pStyle w:val="OtherTableBody"/>
            </w:pPr>
            <w:r>
              <w:t>0265</w:t>
            </w:r>
          </w:p>
        </w:tc>
        <w:tc>
          <w:tcPr>
            <w:tcW w:w="2600" w:type="dxa"/>
          </w:tcPr>
          <w:p w14:paraId="4DACD73B" w14:textId="77777777" w:rsidR="00B50050" w:rsidRDefault="00B50050" w:rsidP="0088127C">
            <w:pPr>
              <w:pStyle w:val="OtherTableBody"/>
            </w:pPr>
          </w:p>
        </w:tc>
        <w:tc>
          <w:tcPr>
            <w:tcW w:w="1400" w:type="dxa"/>
          </w:tcPr>
          <w:p w14:paraId="7AC9CC45" w14:textId="77777777" w:rsidR="00B50050" w:rsidRDefault="00B50050" w:rsidP="0088127C">
            <w:pPr>
              <w:pStyle w:val="OtherTableBody"/>
            </w:pPr>
            <w:r>
              <w:t>PHY</w:t>
            </w:r>
          </w:p>
        </w:tc>
        <w:tc>
          <w:tcPr>
            <w:tcW w:w="4200" w:type="dxa"/>
          </w:tcPr>
          <w:p w14:paraId="2AAE6B1A" w14:textId="77777777" w:rsidR="00B50050" w:rsidRDefault="00B50050" w:rsidP="0088127C">
            <w:pPr>
              <w:pStyle w:val="OtherTableBody"/>
            </w:pPr>
            <w:r>
              <w:t>General/family practice</w:t>
            </w:r>
          </w:p>
        </w:tc>
      </w:tr>
      <w:tr w:rsidR="00B50050" w14:paraId="1668C6F7" w14:textId="77777777" w:rsidTr="00195548">
        <w:tc>
          <w:tcPr>
            <w:tcW w:w="600" w:type="dxa"/>
          </w:tcPr>
          <w:p w14:paraId="096CA8B6" w14:textId="77777777" w:rsidR="00B50050" w:rsidRDefault="00B50050" w:rsidP="0088127C">
            <w:pPr>
              <w:pStyle w:val="OtherTableBody"/>
            </w:pPr>
          </w:p>
        </w:tc>
        <w:tc>
          <w:tcPr>
            <w:tcW w:w="600" w:type="dxa"/>
          </w:tcPr>
          <w:p w14:paraId="289111A1" w14:textId="77777777" w:rsidR="00B50050" w:rsidRDefault="00B50050" w:rsidP="0088127C">
            <w:pPr>
              <w:pStyle w:val="OtherTableBody"/>
            </w:pPr>
            <w:r>
              <w:t>0265</w:t>
            </w:r>
          </w:p>
        </w:tc>
        <w:tc>
          <w:tcPr>
            <w:tcW w:w="2600" w:type="dxa"/>
          </w:tcPr>
          <w:p w14:paraId="605E2897" w14:textId="77777777" w:rsidR="00B50050" w:rsidRDefault="00B50050" w:rsidP="0088127C">
            <w:pPr>
              <w:pStyle w:val="OtherTableBody"/>
            </w:pPr>
          </w:p>
        </w:tc>
        <w:tc>
          <w:tcPr>
            <w:tcW w:w="1400" w:type="dxa"/>
          </w:tcPr>
          <w:p w14:paraId="17481504" w14:textId="77777777" w:rsidR="00B50050" w:rsidRDefault="00B50050" w:rsidP="0088127C">
            <w:pPr>
              <w:pStyle w:val="OtherTableBody"/>
            </w:pPr>
            <w:r>
              <w:t>PIN</w:t>
            </w:r>
          </w:p>
        </w:tc>
        <w:tc>
          <w:tcPr>
            <w:tcW w:w="4200" w:type="dxa"/>
          </w:tcPr>
          <w:p w14:paraId="435B08AE" w14:textId="77777777" w:rsidR="00B50050" w:rsidRDefault="00B50050" w:rsidP="0088127C">
            <w:pPr>
              <w:pStyle w:val="OtherTableBody"/>
            </w:pPr>
            <w:r>
              <w:t>Pediatric/neonatal intensive care</w:t>
            </w:r>
          </w:p>
        </w:tc>
      </w:tr>
      <w:tr w:rsidR="00B50050" w14:paraId="31B12959" w14:textId="77777777" w:rsidTr="00195548">
        <w:tc>
          <w:tcPr>
            <w:tcW w:w="600" w:type="dxa"/>
          </w:tcPr>
          <w:p w14:paraId="4CA5BDB5" w14:textId="77777777" w:rsidR="00B50050" w:rsidRDefault="00B50050" w:rsidP="0088127C">
            <w:pPr>
              <w:pStyle w:val="OtherTableBody"/>
            </w:pPr>
          </w:p>
        </w:tc>
        <w:tc>
          <w:tcPr>
            <w:tcW w:w="600" w:type="dxa"/>
          </w:tcPr>
          <w:p w14:paraId="0D6BA9A4" w14:textId="77777777" w:rsidR="00B50050" w:rsidRDefault="00B50050" w:rsidP="0088127C">
            <w:pPr>
              <w:pStyle w:val="OtherTableBody"/>
            </w:pPr>
            <w:r>
              <w:t>0265</w:t>
            </w:r>
          </w:p>
        </w:tc>
        <w:tc>
          <w:tcPr>
            <w:tcW w:w="2600" w:type="dxa"/>
          </w:tcPr>
          <w:p w14:paraId="7657A6BB" w14:textId="77777777" w:rsidR="00B50050" w:rsidRDefault="00B50050" w:rsidP="0088127C">
            <w:pPr>
              <w:pStyle w:val="OtherTableBody"/>
            </w:pPr>
          </w:p>
        </w:tc>
        <w:tc>
          <w:tcPr>
            <w:tcW w:w="1400" w:type="dxa"/>
          </w:tcPr>
          <w:p w14:paraId="1BA44FF1" w14:textId="77777777" w:rsidR="00B50050" w:rsidRDefault="00B50050" w:rsidP="0088127C">
            <w:pPr>
              <w:pStyle w:val="OtherTableBody"/>
            </w:pPr>
            <w:r>
              <w:t>PPS</w:t>
            </w:r>
          </w:p>
        </w:tc>
        <w:tc>
          <w:tcPr>
            <w:tcW w:w="4200" w:type="dxa"/>
          </w:tcPr>
          <w:p w14:paraId="099B9BB5" w14:textId="77777777" w:rsidR="00B50050" w:rsidRDefault="00B50050" w:rsidP="0088127C">
            <w:pPr>
              <w:pStyle w:val="OtherTableBody"/>
            </w:pPr>
            <w:r>
              <w:t>Pediatric psychiatric</w:t>
            </w:r>
          </w:p>
        </w:tc>
      </w:tr>
      <w:tr w:rsidR="00B50050" w14:paraId="6B499EAE" w14:textId="77777777" w:rsidTr="00195548">
        <w:tc>
          <w:tcPr>
            <w:tcW w:w="600" w:type="dxa"/>
          </w:tcPr>
          <w:p w14:paraId="748C16D1" w14:textId="77777777" w:rsidR="00B50050" w:rsidRDefault="00B50050" w:rsidP="0088127C">
            <w:pPr>
              <w:pStyle w:val="OtherTableBody"/>
            </w:pPr>
          </w:p>
        </w:tc>
        <w:tc>
          <w:tcPr>
            <w:tcW w:w="600" w:type="dxa"/>
          </w:tcPr>
          <w:p w14:paraId="3D5447D0" w14:textId="77777777" w:rsidR="00B50050" w:rsidRDefault="00B50050" w:rsidP="0088127C">
            <w:pPr>
              <w:pStyle w:val="OtherTableBody"/>
            </w:pPr>
            <w:r>
              <w:t>0265</w:t>
            </w:r>
          </w:p>
        </w:tc>
        <w:tc>
          <w:tcPr>
            <w:tcW w:w="2600" w:type="dxa"/>
          </w:tcPr>
          <w:p w14:paraId="6553C203" w14:textId="77777777" w:rsidR="00B50050" w:rsidRDefault="00B50050" w:rsidP="0088127C">
            <w:pPr>
              <w:pStyle w:val="OtherTableBody"/>
            </w:pPr>
          </w:p>
        </w:tc>
        <w:tc>
          <w:tcPr>
            <w:tcW w:w="1400" w:type="dxa"/>
          </w:tcPr>
          <w:p w14:paraId="5946E9EB" w14:textId="77777777" w:rsidR="00B50050" w:rsidRDefault="00B50050" w:rsidP="0088127C">
            <w:pPr>
              <w:pStyle w:val="OtherTableBody"/>
            </w:pPr>
            <w:r>
              <w:t>PRE</w:t>
            </w:r>
          </w:p>
        </w:tc>
        <w:tc>
          <w:tcPr>
            <w:tcW w:w="4200" w:type="dxa"/>
          </w:tcPr>
          <w:p w14:paraId="1088CDBE" w14:textId="77777777" w:rsidR="00B50050" w:rsidRDefault="00B50050" w:rsidP="0088127C">
            <w:pPr>
              <w:pStyle w:val="OtherTableBody"/>
            </w:pPr>
            <w:r>
              <w:t>Pediatric rehabilitation</w:t>
            </w:r>
          </w:p>
        </w:tc>
      </w:tr>
      <w:tr w:rsidR="00B50050" w14:paraId="7CADB77D" w14:textId="77777777" w:rsidTr="00195548">
        <w:tc>
          <w:tcPr>
            <w:tcW w:w="600" w:type="dxa"/>
          </w:tcPr>
          <w:p w14:paraId="02595CF2" w14:textId="77777777" w:rsidR="00B50050" w:rsidRDefault="00B50050" w:rsidP="0088127C">
            <w:pPr>
              <w:pStyle w:val="OtherTableBody"/>
            </w:pPr>
          </w:p>
        </w:tc>
        <w:tc>
          <w:tcPr>
            <w:tcW w:w="600" w:type="dxa"/>
          </w:tcPr>
          <w:p w14:paraId="394F5A66" w14:textId="77777777" w:rsidR="00B50050" w:rsidRDefault="00B50050" w:rsidP="0088127C">
            <w:pPr>
              <w:pStyle w:val="OtherTableBody"/>
            </w:pPr>
            <w:r>
              <w:t>0265</w:t>
            </w:r>
          </w:p>
        </w:tc>
        <w:tc>
          <w:tcPr>
            <w:tcW w:w="2600" w:type="dxa"/>
          </w:tcPr>
          <w:p w14:paraId="344BD486" w14:textId="77777777" w:rsidR="00B50050" w:rsidRDefault="00B50050" w:rsidP="0088127C">
            <w:pPr>
              <w:pStyle w:val="OtherTableBody"/>
            </w:pPr>
          </w:p>
        </w:tc>
        <w:tc>
          <w:tcPr>
            <w:tcW w:w="1400" w:type="dxa"/>
          </w:tcPr>
          <w:p w14:paraId="5C24DE83" w14:textId="77777777" w:rsidR="00B50050" w:rsidRDefault="00B50050" w:rsidP="0088127C">
            <w:pPr>
              <w:pStyle w:val="OtherTableBody"/>
            </w:pPr>
            <w:r>
              <w:t>PSI</w:t>
            </w:r>
          </w:p>
        </w:tc>
        <w:tc>
          <w:tcPr>
            <w:tcW w:w="4200" w:type="dxa"/>
          </w:tcPr>
          <w:p w14:paraId="0D792C86" w14:textId="77777777" w:rsidR="00B50050" w:rsidRDefault="00B50050" w:rsidP="0088127C">
            <w:pPr>
              <w:pStyle w:val="OtherTableBody"/>
            </w:pPr>
            <w:r>
              <w:t>Psychiatric intensive care</w:t>
            </w:r>
          </w:p>
        </w:tc>
      </w:tr>
      <w:tr w:rsidR="00B50050" w14:paraId="16E1AD6C" w14:textId="77777777" w:rsidTr="00195548">
        <w:tc>
          <w:tcPr>
            <w:tcW w:w="600" w:type="dxa"/>
          </w:tcPr>
          <w:p w14:paraId="2F653A0F" w14:textId="77777777" w:rsidR="00B50050" w:rsidRDefault="00B50050" w:rsidP="0088127C">
            <w:pPr>
              <w:pStyle w:val="OtherTableBody"/>
            </w:pPr>
          </w:p>
        </w:tc>
        <w:tc>
          <w:tcPr>
            <w:tcW w:w="600" w:type="dxa"/>
          </w:tcPr>
          <w:p w14:paraId="597130D5" w14:textId="77777777" w:rsidR="00B50050" w:rsidRDefault="00B50050" w:rsidP="0088127C">
            <w:pPr>
              <w:pStyle w:val="OtherTableBody"/>
            </w:pPr>
            <w:r>
              <w:t>0265</w:t>
            </w:r>
          </w:p>
        </w:tc>
        <w:tc>
          <w:tcPr>
            <w:tcW w:w="2600" w:type="dxa"/>
          </w:tcPr>
          <w:p w14:paraId="666B3DFC" w14:textId="77777777" w:rsidR="00B50050" w:rsidRDefault="00B50050" w:rsidP="0088127C">
            <w:pPr>
              <w:pStyle w:val="OtherTableBody"/>
            </w:pPr>
          </w:p>
        </w:tc>
        <w:tc>
          <w:tcPr>
            <w:tcW w:w="1400" w:type="dxa"/>
          </w:tcPr>
          <w:p w14:paraId="3B35C7E3" w14:textId="77777777" w:rsidR="00B50050" w:rsidRDefault="00B50050" w:rsidP="0088127C">
            <w:pPr>
              <w:pStyle w:val="OtherTableBody"/>
            </w:pPr>
            <w:r>
              <w:t>PSY</w:t>
            </w:r>
          </w:p>
        </w:tc>
        <w:tc>
          <w:tcPr>
            <w:tcW w:w="4200" w:type="dxa"/>
          </w:tcPr>
          <w:p w14:paraId="1942130E" w14:textId="77777777" w:rsidR="00B50050" w:rsidRDefault="00B50050" w:rsidP="0088127C">
            <w:pPr>
              <w:pStyle w:val="OtherTableBody"/>
            </w:pPr>
            <w:r>
              <w:t>Psychiatric</w:t>
            </w:r>
          </w:p>
        </w:tc>
      </w:tr>
      <w:tr w:rsidR="00B50050" w14:paraId="6A3954D8" w14:textId="77777777" w:rsidTr="00195548">
        <w:tc>
          <w:tcPr>
            <w:tcW w:w="600" w:type="dxa"/>
          </w:tcPr>
          <w:p w14:paraId="6AC6B796" w14:textId="77777777" w:rsidR="00B50050" w:rsidRDefault="00B50050" w:rsidP="0088127C">
            <w:pPr>
              <w:pStyle w:val="OtherTableBody"/>
            </w:pPr>
          </w:p>
        </w:tc>
        <w:tc>
          <w:tcPr>
            <w:tcW w:w="600" w:type="dxa"/>
          </w:tcPr>
          <w:p w14:paraId="647DEDE6" w14:textId="77777777" w:rsidR="00B50050" w:rsidRDefault="00B50050" w:rsidP="0088127C">
            <w:pPr>
              <w:pStyle w:val="OtherTableBody"/>
            </w:pPr>
            <w:r>
              <w:t>0265</w:t>
            </w:r>
          </w:p>
        </w:tc>
        <w:tc>
          <w:tcPr>
            <w:tcW w:w="2600" w:type="dxa"/>
          </w:tcPr>
          <w:p w14:paraId="4E1C8CDC" w14:textId="77777777" w:rsidR="00B50050" w:rsidRDefault="00B50050" w:rsidP="0088127C">
            <w:pPr>
              <w:pStyle w:val="OtherTableBody"/>
            </w:pPr>
          </w:p>
        </w:tc>
        <w:tc>
          <w:tcPr>
            <w:tcW w:w="1400" w:type="dxa"/>
          </w:tcPr>
          <w:p w14:paraId="3854BAE0" w14:textId="77777777" w:rsidR="00B50050" w:rsidRDefault="00B50050" w:rsidP="0088127C">
            <w:pPr>
              <w:pStyle w:val="OtherTableBody"/>
            </w:pPr>
            <w:r>
              <w:t>REH</w:t>
            </w:r>
          </w:p>
        </w:tc>
        <w:tc>
          <w:tcPr>
            <w:tcW w:w="4200" w:type="dxa"/>
          </w:tcPr>
          <w:p w14:paraId="2591ECE2" w14:textId="77777777" w:rsidR="00B50050" w:rsidRDefault="00B50050" w:rsidP="0088127C">
            <w:pPr>
              <w:pStyle w:val="OtherTableBody"/>
            </w:pPr>
            <w:r>
              <w:t>Rehabilitation</w:t>
            </w:r>
          </w:p>
        </w:tc>
      </w:tr>
      <w:tr w:rsidR="00B50050" w14:paraId="7B34AAAE" w14:textId="77777777" w:rsidTr="00195548">
        <w:tc>
          <w:tcPr>
            <w:tcW w:w="600" w:type="dxa"/>
          </w:tcPr>
          <w:p w14:paraId="3478CBE5" w14:textId="77777777" w:rsidR="00B50050" w:rsidRDefault="00B50050" w:rsidP="0088127C">
            <w:pPr>
              <w:pStyle w:val="OtherTableBody"/>
            </w:pPr>
          </w:p>
        </w:tc>
        <w:tc>
          <w:tcPr>
            <w:tcW w:w="600" w:type="dxa"/>
          </w:tcPr>
          <w:p w14:paraId="1932D979" w14:textId="77777777" w:rsidR="00B50050" w:rsidRDefault="00B50050" w:rsidP="0088127C">
            <w:pPr>
              <w:pStyle w:val="OtherTableBody"/>
            </w:pPr>
            <w:r>
              <w:t>0265</w:t>
            </w:r>
          </w:p>
        </w:tc>
        <w:tc>
          <w:tcPr>
            <w:tcW w:w="2600" w:type="dxa"/>
          </w:tcPr>
          <w:p w14:paraId="4ECDC329" w14:textId="77777777" w:rsidR="00B50050" w:rsidRDefault="00B50050" w:rsidP="0088127C">
            <w:pPr>
              <w:pStyle w:val="OtherTableBody"/>
            </w:pPr>
          </w:p>
        </w:tc>
        <w:tc>
          <w:tcPr>
            <w:tcW w:w="1400" w:type="dxa"/>
          </w:tcPr>
          <w:p w14:paraId="46C4CB52" w14:textId="77777777" w:rsidR="00B50050" w:rsidRDefault="00B50050" w:rsidP="0088127C">
            <w:pPr>
              <w:pStyle w:val="OtherTableBody"/>
            </w:pPr>
            <w:r>
              <w:t>SUR</w:t>
            </w:r>
          </w:p>
        </w:tc>
        <w:tc>
          <w:tcPr>
            <w:tcW w:w="4200" w:type="dxa"/>
          </w:tcPr>
          <w:p w14:paraId="06B8D0F3" w14:textId="77777777" w:rsidR="00B50050" w:rsidRDefault="00B50050" w:rsidP="0088127C">
            <w:pPr>
              <w:pStyle w:val="OtherTableBody"/>
            </w:pPr>
            <w:r>
              <w:t>Surgery</w:t>
            </w:r>
          </w:p>
        </w:tc>
      </w:tr>
      <w:tr w:rsidR="00B50050" w14:paraId="62B7E147" w14:textId="77777777" w:rsidTr="00195548">
        <w:tc>
          <w:tcPr>
            <w:tcW w:w="600" w:type="dxa"/>
          </w:tcPr>
          <w:p w14:paraId="2E84BC17" w14:textId="77777777" w:rsidR="00B50050" w:rsidRDefault="00B50050" w:rsidP="0088127C">
            <w:pPr>
              <w:pStyle w:val="OtherTableBody"/>
            </w:pPr>
          </w:p>
        </w:tc>
        <w:tc>
          <w:tcPr>
            <w:tcW w:w="600" w:type="dxa"/>
          </w:tcPr>
          <w:p w14:paraId="353080F8" w14:textId="77777777" w:rsidR="00B50050" w:rsidRDefault="00B50050" w:rsidP="0088127C">
            <w:pPr>
              <w:pStyle w:val="OtherTableBody"/>
            </w:pPr>
            <w:r>
              <w:t>0265</w:t>
            </w:r>
          </w:p>
        </w:tc>
        <w:tc>
          <w:tcPr>
            <w:tcW w:w="2600" w:type="dxa"/>
          </w:tcPr>
          <w:p w14:paraId="20D06FEE" w14:textId="77777777" w:rsidR="00B50050" w:rsidRDefault="00B50050" w:rsidP="0088127C">
            <w:pPr>
              <w:pStyle w:val="OtherTableBody"/>
            </w:pPr>
          </w:p>
        </w:tc>
        <w:tc>
          <w:tcPr>
            <w:tcW w:w="1400" w:type="dxa"/>
          </w:tcPr>
          <w:p w14:paraId="7762BC06" w14:textId="77777777" w:rsidR="00B50050" w:rsidRDefault="00B50050" w:rsidP="0088127C">
            <w:pPr>
              <w:pStyle w:val="OtherTableBody"/>
            </w:pPr>
            <w:r>
              <w:t>WIC</w:t>
            </w:r>
          </w:p>
        </w:tc>
        <w:tc>
          <w:tcPr>
            <w:tcW w:w="4200" w:type="dxa"/>
          </w:tcPr>
          <w:p w14:paraId="21D425B9" w14:textId="77777777" w:rsidR="00B50050" w:rsidRDefault="00B50050" w:rsidP="0088127C">
            <w:pPr>
              <w:pStyle w:val="OtherTableBody"/>
            </w:pPr>
            <w:r>
              <w:t>Walk-in clinic</w:t>
            </w:r>
          </w:p>
        </w:tc>
      </w:tr>
      <w:tr w:rsidR="00B50050" w14:paraId="67B7C59E" w14:textId="77777777" w:rsidTr="00195548">
        <w:tc>
          <w:tcPr>
            <w:tcW w:w="600" w:type="dxa"/>
          </w:tcPr>
          <w:p w14:paraId="434A4E0A" w14:textId="77777777" w:rsidR="00B50050" w:rsidRDefault="00B50050" w:rsidP="0088127C">
            <w:pPr>
              <w:pStyle w:val="OtherTableBody"/>
            </w:pPr>
            <w:r>
              <w:t>HL7</w:t>
            </w:r>
          </w:p>
        </w:tc>
        <w:tc>
          <w:tcPr>
            <w:tcW w:w="600" w:type="dxa"/>
          </w:tcPr>
          <w:p w14:paraId="14A0A908" w14:textId="77777777" w:rsidR="00B50050" w:rsidRDefault="00B50050" w:rsidP="0088127C">
            <w:pPr>
              <w:pStyle w:val="OtherTableBody"/>
            </w:pPr>
          </w:p>
        </w:tc>
        <w:tc>
          <w:tcPr>
            <w:tcW w:w="2600" w:type="dxa"/>
          </w:tcPr>
          <w:p w14:paraId="728151C0" w14:textId="77777777" w:rsidR="00B50050" w:rsidRDefault="00B50050" w:rsidP="0088127C">
            <w:pPr>
              <w:pStyle w:val="OtherTableBody"/>
            </w:pPr>
            <w:r>
              <w:t>Days of the Week</w:t>
            </w:r>
          </w:p>
        </w:tc>
        <w:tc>
          <w:tcPr>
            <w:tcW w:w="1400" w:type="dxa"/>
          </w:tcPr>
          <w:p w14:paraId="662A1547" w14:textId="77777777" w:rsidR="00B50050" w:rsidRDefault="00B50050" w:rsidP="0088127C">
            <w:pPr>
              <w:pStyle w:val="OtherTableBody"/>
            </w:pPr>
          </w:p>
        </w:tc>
        <w:tc>
          <w:tcPr>
            <w:tcW w:w="4200" w:type="dxa"/>
          </w:tcPr>
          <w:p w14:paraId="777F3F99" w14:textId="77777777" w:rsidR="00B50050" w:rsidRDefault="00B50050" w:rsidP="0088127C">
            <w:pPr>
              <w:pStyle w:val="OtherTableBody"/>
            </w:pPr>
          </w:p>
        </w:tc>
      </w:tr>
      <w:tr w:rsidR="00B50050" w14:paraId="26D5D491" w14:textId="77777777" w:rsidTr="00195548">
        <w:tc>
          <w:tcPr>
            <w:tcW w:w="600" w:type="dxa"/>
          </w:tcPr>
          <w:p w14:paraId="1025341D" w14:textId="77777777" w:rsidR="00B50050" w:rsidRDefault="00B50050" w:rsidP="0088127C">
            <w:pPr>
              <w:pStyle w:val="OtherTableBody"/>
            </w:pPr>
          </w:p>
        </w:tc>
        <w:tc>
          <w:tcPr>
            <w:tcW w:w="600" w:type="dxa"/>
          </w:tcPr>
          <w:p w14:paraId="7E4CFDB8" w14:textId="77777777" w:rsidR="00B50050" w:rsidRDefault="00B50050" w:rsidP="0088127C">
            <w:pPr>
              <w:pStyle w:val="OtherTableBody"/>
            </w:pPr>
            <w:r>
              <w:t>0267</w:t>
            </w:r>
          </w:p>
        </w:tc>
        <w:tc>
          <w:tcPr>
            <w:tcW w:w="2600" w:type="dxa"/>
          </w:tcPr>
          <w:p w14:paraId="6AAE7D18" w14:textId="77777777" w:rsidR="00B50050" w:rsidRDefault="00B50050" w:rsidP="0088127C">
            <w:pPr>
              <w:pStyle w:val="OtherTableBody"/>
            </w:pPr>
          </w:p>
        </w:tc>
        <w:tc>
          <w:tcPr>
            <w:tcW w:w="1400" w:type="dxa"/>
          </w:tcPr>
          <w:p w14:paraId="4301E84C" w14:textId="77777777" w:rsidR="00B50050" w:rsidRDefault="00B50050" w:rsidP="0088127C">
            <w:pPr>
              <w:pStyle w:val="OtherTableBody"/>
            </w:pPr>
            <w:r>
              <w:t>FRI</w:t>
            </w:r>
          </w:p>
        </w:tc>
        <w:tc>
          <w:tcPr>
            <w:tcW w:w="4200" w:type="dxa"/>
          </w:tcPr>
          <w:p w14:paraId="3B3978A3" w14:textId="77777777" w:rsidR="00B50050" w:rsidRDefault="00B50050" w:rsidP="0088127C">
            <w:pPr>
              <w:pStyle w:val="OtherTableBody"/>
            </w:pPr>
            <w:r>
              <w:t>Friday</w:t>
            </w:r>
          </w:p>
        </w:tc>
      </w:tr>
      <w:tr w:rsidR="00B50050" w14:paraId="7A2A6B43" w14:textId="77777777" w:rsidTr="00195548">
        <w:tc>
          <w:tcPr>
            <w:tcW w:w="600" w:type="dxa"/>
          </w:tcPr>
          <w:p w14:paraId="74487FDC" w14:textId="77777777" w:rsidR="00B50050" w:rsidRDefault="00B50050" w:rsidP="0088127C">
            <w:pPr>
              <w:pStyle w:val="OtherTableBody"/>
            </w:pPr>
          </w:p>
        </w:tc>
        <w:tc>
          <w:tcPr>
            <w:tcW w:w="600" w:type="dxa"/>
          </w:tcPr>
          <w:p w14:paraId="1C5E1C2D" w14:textId="77777777" w:rsidR="00B50050" w:rsidRDefault="00B50050" w:rsidP="0088127C">
            <w:pPr>
              <w:pStyle w:val="OtherTableBody"/>
            </w:pPr>
            <w:r>
              <w:t>0267</w:t>
            </w:r>
          </w:p>
        </w:tc>
        <w:tc>
          <w:tcPr>
            <w:tcW w:w="2600" w:type="dxa"/>
          </w:tcPr>
          <w:p w14:paraId="616BAA8F" w14:textId="77777777" w:rsidR="00B50050" w:rsidRDefault="00B50050" w:rsidP="0088127C">
            <w:pPr>
              <w:pStyle w:val="OtherTableBody"/>
            </w:pPr>
          </w:p>
        </w:tc>
        <w:tc>
          <w:tcPr>
            <w:tcW w:w="1400" w:type="dxa"/>
          </w:tcPr>
          <w:p w14:paraId="7A7B2356" w14:textId="77777777" w:rsidR="00B50050" w:rsidRDefault="00B50050" w:rsidP="0088127C">
            <w:pPr>
              <w:pStyle w:val="OtherTableBody"/>
            </w:pPr>
            <w:r>
              <w:t>MON</w:t>
            </w:r>
          </w:p>
        </w:tc>
        <w:tc>
          <w:tcPr>
            <w:tcW w:w="4200" w:type="dxa"/>
          </w:tcPr>
          <w:p w14:paraId="61078FF4" w14:textId="77777777" w:rsidR="00B50050" w:rsidRDefault="00B50050" w:rsidP="0088127C">
            <w:pPr>
              <w:pStyle w:val="OtherTableBody"/>
            </w:pPr>
            <w:r>
              <w:t>Monday</w:t>
            </w:r>
          </w:p>
        </w:tc>
      </w:tr>
      <w:tr w:rsidR="00B50050" w14:paraId="7B89C3BB" w14:textId="77777777" w:rsidTr="00195548">
        <w:tc>
          <w:tcPr>
            <w:tcW w:w="600" w:type="dxa"/>
          </w:tcPr>
          <w:p w14:paraId="4861F18F" w14:textId="77777777" w:rsidR="00B50050" w:rsidRDefault="00B50050" w:rsidP="0088127C">
            <w:pPr>
              <w:pStyle w:val="OtherTableBody"/>
            </w:pPr>
          </w:p>
        </w:tc>
        <w:tc>
          <w:tcPr>
            <w:tcW w:w="600" w:type="dxa"/>
          </w:tcPr>
          <w:p w14:paraId="707CDD7A" w14:textId="77777777" w:rsidR="00B50050" w:rsidRDefault="00B50050" w:rsidP="0088127C">
            <w:pPr>
              <w:pStyle w:val="OtherTableBody"/>
            </w:pPr>
            <w:r>
              <w:t>0267</w:t>
            </w:r>
          </w:p>
        </w:tc>
        <w:tc>
          <w:tcPr>
            <w:tcW w:w="2600" w:type="dxa"/>
          </w:tcPr>
          <w:p w14:paraId="01498C0F" w14:textId="77777777" w:rsidR="00B50050" w:rsidRDefault="00B50050" w:rsidP="0088127C">
            <w:pPr>
              <w:pStyle w:val="OtherTableBody"/>
            </w:pPr>
          </w:p>
        </w:tc>
        <w:tc>
          <w:tcPr>
            <w:tcW w:w="1400" w:type="dxa"/>
          </w:tcPr>
          <w:p w14:paraId="7D8EBCF0" w14:textId="77777777" w:rsidR="00B50050" w:rsidRDefault="00B50050" w:rsidP="0088127C">
            <w:pPr>
              <w:pStyle w:val="OtherTableBody"/>
            </w:pPr>
            <w:r>
              <w:t>SAT</w:t>
            </w:r>
          </w:p>
        </w:tc>
        <w:tc>
          <w:tcPr>
            <w:tcW w:w="4200" w:type="dxa"/>
          </w:tcPr>
          <w:p w14:paraId="67F34ACF" w14:textId="77777777" w:rsidR="00B50050" w:rsidRDefault="00B50050" w:rsidP="0088127C">
            <w:pPr>
              <w:pStyle w:val="OtherTableBody"/>
            </w:pPr>
            <w:r>
              <w:t>Saturday</w:t>
            </w:r>
          </w:p>
        </w:tc>
      </w:tr>
      <w:tr w:rsidR="00B50050" w14:paraId="4ACA06B9" w14:textId="77777777" w:rsidTr="00195548">
        <w:tc>
          <w:tcPr>
            <w:tcW w:w="600" w:type="dxa"/>
          </w:tcPr>
          <w:p w14:paraId="6F26E9A5" w14:textId="77777777" w:rsidR="00B50050" w:rsidRDefault="00B50050" w:rsidP="0088127C">
            <w:pPr>
              <w:pStyle w:val="OtherTableBody"/>
            </w:pPr>
          </w:p>
        </w:tc>
        <w:tc>
          <w:tcPr>
            <w:tcW w:w="600" w:type="dxa"/>
          </w:tcPr>
          <w:p w14:paraId="42DE63F0" w14:textId="77777777" w:rsidR="00B50050" w:rsidRDefault="00B50050" w:rsidP="0088127C">
            <w:pPr>
              <w:pStyle w:val="OtherTableBody"/>
            </w:pPr>
            <w:r>
              <w:t>0267</w:t>
            </w:r>
          </w:p>
        </w:tc>
        <w:tc>
          <w:tcPr>
            <w:tcW w:w="2600" w:type="dxa"/>
          </w:tcPr>
          <w:p w14:paraId="68ACD7E9" w14:textId="77777777" w:rsidR="00B50050" w:rsidRDefault="00B50050" w:rsidP="0088127C">
            <w:pPr>
              <w:pStyle w:val="OtherTableBody"/>
            </w:pPr>
          </w:p>
        </w:tc>
        <w:tc>
          <w:tcPr>
            <w:tcW w:w="1400" w:type="dxa"/>
          </w:tcPr>
          <w:p w14:paraId="49E3EACC" w14:textId="77777777" w:rsidR="00B50050" w:rsidRDefault="00B50050" w:rsidP="0088127C">
            <w:pPr>
              <w:pStyle w:val="OtherTableBody"/>
            </w:pPr>
            <w:r>
              <w:t>SUN</w:t>
            </w:r>
          </w:p>
        </w:tc>
        <w:tc>
          <w:tcPr>
            <w:tcW w:w="4200" w:type="dxa"/>
          </w:tcPr>
          <w:p w14:paraId="47B37631" w14:textId="77777777" w:rsidR="00B50050" w:rsidRDefault="00B50050" w:rsidP="0088127C">
            <w:pPr>
              <w:pStyle w:val="OtherTableBody"/>
            </w:pPr>
            <w:r>
              <w:t>Sunday</w:t>
            </w:r>
          </w:p>
        </w:tc>
      </w:tr>
      <w:tr w:rsidR="00B50050" w14:paraId="3FD27CE2" w14:textId="77777777" w:rsidTr="00195548">
        <w:tc>
          <w:tcPr>
            <w:tcW w:w="600" w:type="dxa"/>
          </w:tcPr>
          <w:p w14:paraId="4370C7A4" w14:textId="77777777" w:rsidR="00B50050" w:rsidRDefault="00B50050" w:rsidP="0088127C">
            <w:pPr>
              <w:pStyle w:val="OtherTableBody"/>
            </w:pPr>
          </w:p>
        </w:tc>
        <w:tc>
          <w:tcPr>
            <w:tcW w:w="600" w:type="dxa"/>
          </w:tcPr>
          <w:p w14:paraId="58A7AFA6" w14:textId="77777777" w:rsidR="00B50050" w:rsidRDefault="00B50050" w:rsidP="0088127C">
            <w:pPr>
              <w:pStyle w:val="OtherTableBody"/>
            </w:pPr>
            <w:r>
              <w:t>0267</w:t>
            </w:r>
          </w:p>
        </w:tc>
        <w:tc>
          <w:tcPr>
            <w:tcW w:w="2600" w:type="dxa"/>
          </w:tcPr>
          <w:p w14:paraId="340A61AD" w14:textId="77777777" w:rsidR="00B50050" w:rsidRDefault="00B50050" w:rsidP="0088127C">
            <w:pPr>
              <w:pStyle w:val="OtherTableBody"/>
            </w:pPr>
          </w:p>
        </w:tc>
        <w:tc>
          <w:tcPr>
            <w:tcW w:w="1400" w:type="dxa"/>
          </w:tcPr>
          <w:p w14:paraId="0D51F2AE" w14:textId="77777777" w:rsidR="00B50050" w:rsidRDefault="00B50050" w:rsidP="0088127C">
            <w:pPr>
              <w:pStyle w:val="OtherTableBody"/>
            </w:pPr>
            <w:r>
              <w:t>THU</w:t>
            </w:r>
          </w:p>
        </w:tc>
        <w:tc>
          <w:tcPr>
            <w:tcW w:w="4200" w:type="dxa"/>
          </w:tcPr>
          <w:p w14:paraId="1BD7C5F8" w14:textId="77777777" w:rsidR="00B50050" w:rsidRDefault="00B50050" w:rsidP="0088127C">
            <w:pPr>
              <w:pStyle w:val="OtherTableBody"/>
            </w:pPr>
            <w:r>
              <w:t>Thursday</w:t>
            </w:r>
          </w:p>
        </w:tc>
      </w:tr>
      <w:tr w:rsidR="00B50050" w14:paraId="6DD51BC3" w14:textId="77777777" w:rsidTr="00195548">
        <w:tc>
          <w:tcPr>
            <w:tcW w:w="600" w:type="dxa"/>
          </w:tcPr>
          <w:p w14:paraId="090DB003" w14:textId="77777777" w:rsidR="00B50050" w:rsidRDefault="00B50050" w:rsidP="0088127C">
            <w:pPr>
              <w:pStyle w:val="OtherTableBody"/>
            </w:pPr>
          </w:p>
        </w:tc>
        <w:tc>
          <w:tcPr>
            <w:tcW w:w="600" w:type="dxa"/>
          </w:tcPr>
          <w:p w14:paraId="6D26289F" w14:textId="77777777" w:rsidR="00B50050" w:rsidRDefault="00B50050" w:rsidP="0088127C">
            <w:pPr>
              <w:pStyle w:val="OtherTableBody"/>
            </w:pPr>
            <w:r>
              <w:t>0267</w:t>
            </w:r>
          </w:p>
        </w:tc>
        <w:tc>
          <w:tcPr>
            <w:tcW w:w="2600" w:type="dxa"/>
          </w:tcPr>
          <w:p w14:paraId="6BF14B2E" w14:textId="77777777" w:rsidR="00B50050" w:rsidRDefault="00B50050" w:rsidP="0088127C">
            <w:pPr>
              <w:pStyle w:val="OtherTableBody"/>
            </w:pPr>
          </w:p>
        </w:tc>
        <w:tc>
          <w:tcPr>
            <w:tcW w:w="1400" w:type="dxa"/>
          </w:tcPr>
          <w:p w14:paraId="22DE0173" w14:textId="77777777" w:rsidR="00B50050" w:rsidRDefault="00B50050" w:rsidP="0088127C">
            <w:pPr>
              <w:pStyle w:val="OtherTableBody"/>
            </w:pPr>
            <w:r>
              <w:t>TUE</w:t>
            </w:r>
          </w:p>
        </w:tc>
        <w:tc>
          <w:tcPr>
            <w:tcW w:w="4200" w:type="dxa"/>
          </w:tcPr>
          <w:p w14:paraId="39EA553F" w14:textId="77777777" w:rsidR="00B50050" w:rsidRDefault="00B50050" w:rsidP="0088127C">
            <w:pPr>
              <w:pStyle w:val="OtherTableBody"/>
            </w:pPr>
            <w:r>
              <w:t>Tuesday</w:t>
            </w:r>
          </w:p>
        </w:tc>
      </w:tr>
      <w:tr w:rsidR="00B50050" w14:paraId="272A63E2" w14:textId="77777777" w:rsidTr="00195548">
        <w:tc>
          <w:tcPr>
            <w:tcW w:w="600" w:type="dxa"/>
          </w:tcPr>
          <w:p w14:paraId="23970BCA" w14:textId="77777777" w:rsidR="00B50050" w:rsidRDefault="00B50050" w:rsidP="0088127C">
            <w:pPr>
              <w:pStyle w:val="OtherTableBody"/>
            </w:pPr>
          </w:p>
        </w:tc>
        <w:tc>
          <w:tcPr>
            <w:tcW w:w="600" w:type="dxa"/>
          </w:tcPr>
          <w:p w14:paraId="74AC1946" w14:textId="77777777" w:rsidR="00B50050" w:rsidRDefault="00B50050" w:rsidP="0088127C">
            <w:pPr>
              <w:pStyle w:val="OtherTableBody"/>
            </w:pPr>
            <w:r>
              <w:t>0267</w:t>
            </w:r>
          </w:p>
        </w:tc>
        <w:tc>
          <w:tcPr>
            <w:tcW w:w="2600" w:type="dxa"/>
          </w:tcPr>
          <w:p w14:paraId="09528AEB" w14:textId="77777777" w:rsidR="00B50050" w:rsidRDefault="00B50050" w:rsidP="0088127C">
            <w:pPr>
              <w:pStyle w:val="OtherTableBody"/>
            </w:pPr>
          </w:p>
        </w:tc>
        <w:tc>
          <w:tcPr>
            <w:tcW w:w="1400" w:type="dxa"/>
          </w:tcPr>
          <w:p w14:paraId="3EA80FD8" w14:textId="77777777" w:rsidR="00B50050" w:rsidRDefault="00B50050" w:rsidP="0088127C">
            <w:pPr>
              <w:pStyle w:val="OtherTableBody"/>
            </w:pPr>
            <w:r>
              <w:t>WED</w:t>
            </w:r>
          </w:p>
        </w:tc>
        <w:tc>
          <w:tcPr>
            <w:tcW w:w="4200" w:type="dxa"/>
          </w:tcPr>
          <w:p w14:paraId="5074AD55" w14:textId="77777777" w:rsidR="00B50050" w:rsidRDefault="00B50050" w:rsidP="0088127C">
            <w:pPr>
              <w:pStyle w:val="OtherTableBody"/>
            </w:pPr>
            <w:r>
              <w:t>Wednesday</w:t>
            </w:r>
          </w:p>
        </w:tc>
      </w:tr>
      <w:tr w:rsidR="00B50050" w14:paraId="2D89B8AF" w14:textId="77777777" w:rsidTr="00195548">
        <w:tc>
          <w:tcPr>
            <w:tcW w:w="600" w:type="dxa"/>
          </w:tcPr>
          <w:p w14:paraId="20468BF4" w14:textId="77777777" w:rsidR="00B50050" w:rsidRDefault="00B50050" w:rsidP="0088127C">
            <w:pPr>
              <w:pStyle w:val="OtherTableBody"/>
            </w:pPr>
            <w:r>
              <w:t>User</w:t>
            </w:r>
          </w:p>
        </w:tc>
        <w:tc>
          <w:tcPr>
            <w:tcW w:w="600" w:type="dxa"/>
          </w:tcPr>
          <w:p w14:paraId="4D73C19E" w14:textId="77777777" w:rsidR="00B50050" w:rsidRDefault="00B50050" w:rsidP="0088127C">
            <w:pPr>
              <w:pStyle w:val="OtherTableBody"/>
            </w:pPr>
          </w:p>
        </w:tc>
        <w:tc>
          <w:tcPr>
            <w:tcW w:w="2600" w:type="dxa"/>
          </w:tcPr>
          <w:p w14:paraId="6CD7AA28" w14:textId="77777777" w:rsidR="00B50050" w:rsidRDefault="00B50050" w:rsidP="0088127C">
            <w:pPr>
              <w:pStyle w:val="OtherTableBody"/>
            </w:pPr>
            <w:r>
              <w:t>Override</w:t>
            </w:r>
          </w:p>
        </w:tc>
        <w:tc>
          <w:tcPr>
            <w:tcW w:w="1400" w:type="dxa"/>
          </w:tcPr>
          <w:p w14:paraId="28A79F9E" w14:textId="77777777" w:rsidR="00B50050" w:rsidRDefault="00B50050" w:rsidP="0088127C">
            <w:pPr>
              <w:pStyle w:val="OtherTableBody"/>
            </w:pPr>
          </w:p>
        </w:tc>
        <w:tc>
          <w:tcPr>
            <w:tcW w:w="4200" w:type="dxa"/>
          </w:tcPr>
          <w:p w14:paraId="41A33735" w14:textId="77777777" w:rsidR="00B50050" w:rsidRDefault="00B50050" w:rsidP="0088127C">
            <w:pPr>
              <w:pStyle w:val="OtherTableBody"/>
            </w:pPr>
          </w:p>
        </w:tc>
      </w:tr>
      <w:tr w:rsidR="00B50050" w14:paraId="7879CEB3" w14:textId="77777777" w:rsidTr="00195548">
        <w:tc>
          <w:tcPr>
            <w:tcW w:w="600" w:type="dxa"/>
          </w:tcPr>
          <w:p w14:paraId="177ECF8B" w14:textId="77777777" w:rsidR="00B50050" w:rsidRDefault="00B50050" w:rsidP="0088127C">
            <w:pPr>
              <w:pStyle w:val="OtherTableBody"/>
            </w:pPr>
          </w:p>
        </w:tc>
        <w:tc>
          <w:tcPr>
            <w:tcW w:w="600" w:type="dxa"/>
          </w:tcPr>
          <w:p w14:paraId="76ECC349" w14:textId="77777777" w:rsidR="00B50050" w:rsidRDefault="00B50050" w:rsidP="0088127C">
            <w:pPr>
              <w:pStyle w:val="OtherTableBody"/>
            </w:pPr>
            <w:r>
              <w:t>0268</w:t>
            </w:r>
          </w:p>
        </w:tc>
        <w:tc>
          <w:tcPr>
            <w:tcW w:w="2600" w:type="dxa"/>
          </w:tcPr>
          <w:p w14:paraId="740CC5C5" w14:textId="77777777" w:rsidR="00B50050" w:rsidRDefault="00B50050" w:rsidP="0088127C">
            <w:pPr>
              <w:pStyle w:val="OtherTableBody"/>
            </w:pPr>
          </w:p>
        </w:tc>
        <w:tc>
          <w:tcPr>
            <w:tcW w:w="1400" w:type="dxa"/>
          </w:tcPr>
          <w:p w14:paraId="290C1951" w14:textId="77777777" w:rsidR="00B50050" w:rsidRDefault="00B50050" w:rsidP="0088127C">
            <w:pPr>
              <w:pStyle w:val="OtherTableBody"/>
            </w:pPr>
            <w:r>
              <w:t>A</w:t>
            </w:r>
          </w:p>
        </w:tc>
        <w:tc>
          <w:tcPr>
            <w:tcW w:w="4200" w:type="dxa"/>
          </w:tcPr>
          <w:p w14:paraId="503410EA" w14:textId="77777777" w:rsidR="00B50050" w:rsidRDefault="00B50050" w:rsidP="0088127C">
            <w:pPr>
              <w:pStyle w:val="OtherTableBody"/>
            </w:pPr>
            <w:r>
              <w:t>Override allowed</w:t>
            </w:r>
          </w:p>
        </w:tc>
      </w:tr>
      <w:tr w:rsidR="00B50050" w14:paraId="48ABA7F1" w14:textId="77777777" w:rsidTr="00195548">
        <w:tc>
          <w:tcPr>
            <w:tcW w:w="600" w:type="dxa"/>
          </w:tcPr>
          <w:p w14:paraId="73FBA63B" w14:textId="77777777" w:rsidR="00B50050" w:rsidRDefault="00B50050" w:rsidP="0088127C">
            <w:pPr>
              <w:pStyle w:val="OtherTableBody"/>
            </w:pPr>
          </w:p>
        </w:tc>
        <w:tc>
          <w:tcPr>
            <w:tcW w:w="600" w:type="dxa"/>
          </w:tcPr>
          <w:p w14:paraId="1825135B" w14:textId="77777777" w:rsidR="00B50050" w:rsidRDefault="00B50050" w:rsidP="0088127C">
            <w:pPr>
              <w:pStyle w:val="OtherTableBody"/>
            </w:pPr>
            <w:r>
              <w:t>0268</w:t>
            </w:r>
          </w:p>
        </w:tc>
        <w:tc>
          <w:tcPr>
            <w:tcW w:w="2600" w:type="dxa"/>
          </w:tcPr>
          <w:p w14:paraId="61644F84" w14:textId="77777777" w:rsidR="00B50050" w:rsidRDefault="00B50050" w:rsidP="0088127C">
            <w:pPr>
              <w:pStyle w:val="OtherTableBody"/>
            </w:pPr>
          </w:p>
        </w:tc>
        <w:tc>
          <w:tcPr>
            <w:tcW w:w="1400" w:type="dxa"/>
          </w:tcPr>
          <w:p w14:paraId="604B6367" w14:textId="77777777" w:rsidR="00B50050" w:rsidRDefault="00B50050" w:rsidP="0088127C">
            <w:pPr>
              <w:pStyle w:val="OtherTableBody"/>
            </w:pPr>
            <w:r>
              <w:t>R</w:t>
            </w:r>
          </w:p>
        </w:tc>
        <w:tc>
          <w:tcPr>
            <w:tcW w:w="4200" w:type="dxa"/>
          </w:tcPr>
          <w:p w14:paraId="47314833" w14:textId="77777777" w:rsidR="00B50050" w:rsidRDefault="00B50050" w:rsidP="0088127C">
            <w:pPr>
              <w:pStyle w:val="OtherTableBody"/>
            </w:pPr>
            <w:r>
              <w:t>Override required</w:t>
            </w:r>
          </w:p>
        </w:tc>
      </w:tr>
      <w:tr w:rsidR="00B50050" w14:paraId="31E50B13" w14:textId="77777777" w:rsidTr="00195548">
        <w:tc>
          <w:tcPr>
            <w:tcW w:w="600" w:type="dxa"/>
          </w:tcPr>
          <w:p w14:paraId="7C56931A" w14:textId="77777777" w:rsidR="00B50050" w:rsidRDefault="00B50050" w:rsidP="0088127C">
            <w:pPr>
              <w:pStyle w:val="OtherTableBody"/>
            </w:pPr>
          </w:p>
        </w:tc>
        <w:tc>
          <w:tcPr>
            <w:tcW w:w="600" w:type="dxa"/>
          </w:tcPr>
          <w:p w14:paraId="20564262" w14:textId="77777777" w:rsidR="00B50050" w:rsidRDefault="00B50050" w:rsidP="0088127C">
            <w:pPr>
              <w:pStyle w:val="OtherTableBody"/>
            </w:pPr>
            <w:r>
              <w:t>0268</w:t>
            </w:r>
          </w:p>
        </w:tc>
        <w:tc>
          <w:tcPr>
            <w:tcW w:w="2600" w:type="dxa"/>
          </w:tcPr>
          <w:p w14:paraId="283D7FD9" w14:textId="77777777" w:rsidR="00B50050" w:rsidRDefault="00B50050" w:rsidP="0088127C">
            <w:pPr>
              <w:pStyle w:val="OtherTableBody"/>
            </w:pPr>
          </w:p>
        </w:tc>
        <w:tc>
          <w:tcPr>
            <w:tcW w:w="1400" w:type="dxa"/>
          </w:tcPr>
          <w:p w14:paraId="5A5E5DEE" w14:textId="77777777" w:rsidR="00B50050" w:rsidRDefault="00B50050" w:rsidP="0088127C">
            <w:pPr>
              <w:pStyle w:val="OtherTableBody"/>
            </w:pPr>
            <w:r>
              <w:t>X</w:t>
            </w:r>
          </w:p>
        </w:tc>
        <w:tc>
          <w:tcPr>
            <w:tcW w:w="4200" w:type="dxa"/>
          </w:tcPr>
          <w:p w14:paraId="714652D8" w14:textId="77777777" w:rsidR="00B50050" w:rsidRDefault="00B50050" w:rsidP="0088127C">
            <w:pPr>
              <w:pStyle w:val="OtherTableBody"/>
            </w:pPr>
            <w:r>
              <w:t>Override not allowed</w:t>
            </w:r>
          </w:p>
        </w:tc>
      </w:tr>
      <w:tr w:rsidR="00B50050" w14:paraId="04974409" w14:textId="77777777" w:rsidTr="00195548">
        <w:tc>
          <w:tcPr>
            <w:tcW w:w="600" w:type="dxa"/>
          </w:tcPr>
          <w:p w14:paraId="3AE6B33E" w14:textId="77777777" w:rsidR="00B50050" w:rsidRDefault="00B50050" w:rsidP="0088127C">
            <w:pPr>
              <w:pStyle w:val="OtherTableBody"/>
            </w:pPr>
            <w:r>
              <w:t>User</w:t>
            </w:r>
          </w:p>
        </w:tc>
        <w:tc>
          <w:tcPr>
            <w:tcW w:w="600" w:type="dxa"/>
          </w:tcPr>
          <w:p w14:paraId="3F77151C" w14:textId="77777777" w:rsidR="00B50050" w:rsidRDefault="00B50050" w:rsidP="0088127C">
            <w:pPr>
              <w:pStyle w:val="OtherTableBody"/>
            </w:pPr>
          </w:p>
        </w:tc>
        <w:tc>
          <w:tcPr>
            <w:tcW w:w="2600" w:type="dxa"/>
          </w:tcPr>
          <w:p w14:paraId="5671A6DE" w14:textId="77777777" w:rsidR="00B50050" w:rsidRDefault="00B50050" w:rsidP="0088127C">
            <w:pPr>
              <w:pStyle w:val="OtherTableBody"/>
            </w:pPr>
            <w:r>
              <w:t>Charge On Indicator</w:t>
            </w:r>
          </w:p>
        </w:tc>
        <w:tc>
          <w:tcPr>
            <w:tcW w:w="1400" w:type="dxa"/>
          </w:tcPr>
          <w:p w14:paraId="611B685D" w14:textId="77777777" w:rsidR="00B50050" w:rsidRDefault="00B50050" w:rsidP="0088127C">
            <w:pPr>
              <w:pStyle w:val="OtherTableBody"/>
            </w:pPr>
          </w:p>
        </w:tc>
        <w:tc>
          <w:tcPr>
            <w:tcW w:w="4200" w:type="dxa"/>
          </w:tcPr>
          <w:p w14:paraId="737FB031" w14:textId="77777777" w:rsidR="00B50050" w:rsidRDefault="00B50050" w:rsidP="0088127C">
            <w:pPr>
              <w:pStyle w:val="OtherTableBody"/>
            </w:pPr>
          </w:p>
        </w:tc>
      </w:tr>
      <w:tr w:rsidR="00B50050" w14:paraId="531F9E0B" w14:textId="77777777" w:rsidTr="00195548">
        <w:tc>
          <w:tcPr>
            <w:tcW w:w="600" w:type="dxa"/>
          </w:tcPr>
          <w:p w14:paraId="3A19C70A" w14:textId="77777777" w:rsidR="00B50050" w:rsidRDefault="00B50050" w:rsidP="0088127C">
            <w:pPr>
              <w:pStyle w:val="OtherTableBody"/>
            </w:pPr>
          </w:p>
        </w:tc>
        <w:tc>
          <w:tcPr>
            <w:tcW w:w="600" w:type="dxa"/>
          </w:tcPr>
          <w:p w14:paraId="09F5A633" w14:textId="77777777" w:rsidR="00B50050" w:rsidRDefault="00B50050" w:rsidP="0088127C">
            <w:pPr>
              <w:pStyle w:val="OtherTableBody"/>
            </w:pPr>
            <w:r>
              <w:t>0269</w:t>
            </w:r>
          </w:p>
        </w:tc>
        <w:tc>
          <w:tcPr>
            <w:tcW w:w="2600" w:type="dxa"/>
          </w:tcPr>
          <w:p w14:paraId="2FF5A4A8" w14:textId="77777777" w:rsidR="00B50050" w:rsidRDefault="00B50050" w:rsidP="0088127C">
            <w:pPr>
              <w:pStyle w:val="OtherTableBody"/>
            </w:pPr>
          </w:p>
        </w:tc>
        <w:tc>
          <w:tcPr>
            <w:tcW w:w="1400" w:type="dxa"/>
          </w:tcPr>
          <w:p w14:paraId="7DBA885C" w14:textId="77777777" w:rsidR="00B50050" w:rsidRDefault="00B50050" w:rsidP="0088127C">
            <w:pPr>
              <w:pStyle w:val="OtherTableBody"/>
            </w:pPr>
            <w:r>
              <w:t>O</w:t>
            </w:r>
          </w:p>
        </w:tc>
        <w:tc>
          <w:tcPr>
            <w:tcW w:w="4200" w:type="dxa"/>
          </w:tcPr>
          <w:p w14:paraId="780E2EA0" w14:textId="77777777" w:rsidR="00B50050" w:rsidRDefault="00B50050" w:rsidP="0088127C">
            <w:pPr>
              <w:pStyle w:val="OtherTableBody"/>
            </w:pPr>
            <w:r>
              <w:t>Charge on Order</w:t>
            </w:r>
          </w:p>
        </w:tc>
      </w:tr>
      <w:tr w:rsidR="00B50050" w14:paraId="140B3E13" w14:textId="77777777" w:rsidTr="00195548">
        <w:tc>
          <w:tcPr>
            <w:tcW w:w="600" w:type="dxa"/>
          </w:tcPr>
          <w:p w14:paraId="7EFEF7D0" w14:textId="77777777" w:rsidR="00B50050" w:rsidRDefault="00B50050" w:rsidP="0088127C">
            <w:pPr>
              <w:pStyle w:val="OtherTableBody"/>
            </w:pPr>
          </w:p>
        </w:tc>
        <w:tc>
          <w:tcPr>
            <w:tcW w:w="600" w:type="dxa"/>
          </w:tcPr>
          <w:p w14:paraId="1675F561" w14:textId="77777777" w:rsidR="00B50050" w:rsidRDefault="00B50050" w:rsidP="0088127C">
            <w:pPr>
              <w:pStyle w:val="OtherTableBody"/>
            </w:pPr>
            <w:r>
              <w:t>0269</w:t>
            </w:r>
          </w:p>
        </w:tc>
        <w:tc>
          <w:tcPr>
            <w:tcW w:w="2600" w:type="dxa"/>
          </w:tcPr>
          <w:p w14:paraId="465345CE" w14:textId="77777777" w:rsidR="00B50050" w:rsidRDefault="00B50050" w:rsidP="0088127C">
            <w:pPr>
              <w:pStyle w:val="OtherTableBody"/>
            </w:pPr>
          </w:p>
        </w:tc>
        <w:tc>
          <w:tcPr>
            <w:tcW w:w="1400" w:type="dxa"/>
          </w:tcPr>
          <w:p w14:paraId="03A9D930" w14:textId="77777777" w:rsidR="00B50050" w:rsidRDefault="00B50050" w:rsidP="0088127C">
            <w:pPr>
              <w:pStyle w:val="OtherTableBody"/>
            </w:pPr>
            <w:r>
              <w:t>R</w:t>
            </w:r>
          </w:p>
        </w:tc>
        <w:tc>
          <w:tcPr>
            <w:tcW w:w="4200" w:type="dxa"/>
          </w:tcPr>
          <w:p w14:paraId="25FDC8C0" w14:textId="77777777" w:rsidR="00B50050" w:rsidRDefault="00B50050" w:rsidP="0088127C">
            <w:pPr>
              <w:pStyle w:val="OtherTableBody"/>
            </w:pPr>
            <w:r>
              <w:t>Charge on Result</w:t>
            </w:r>
          </w:p>
        </w:tc>
      </w:tr>
      <w:tr w:rsidR="00B50050" w14:paraId="413F6260" w14:textId="77777777" w:rsidTr="00195548">
        <w:tc>
          <w:tcPr>
            <w:tcW w:w="600" w:type="dxa"/>
          </w:tcPr>
          <w:p w14:paraId="0E592DF4" w14:textId="77777777" w:rsidR="00B50050" w:rsidRDefault="00B50050" w:rsidP="0088127C">
            <w:pPr>
              <w:pStyle w:val="OtherTableBody"/>
            </w:pPr>
            <w:r>
              <w:t>User</w:t>
            </w:r>
          </w:p>
        </w:tc>
        <w:tc>
          <w:tcPr>
            <w:tcW w:w="600" w:type="dxa"/>
          </w:tcPr>
          <w:p w14:paraId="0E44B552" w14:textId="77777777" w:rsidR="00B50050" w:rsidRDefault="00B50050" w:rsidP="0088127C">
            <w:pPr>
              <w:pStyle w:val="OtherTableBody"/>
            </w:pPr>
          </w:p>
        </w:tc>
        <w:tc>
          <w:tcPr>
            <w:tcW w:w="2600" w:type="dxa"/>
          </w:tcPr>
          <w:p w14:paraId="7CECCFCB" w14:textId="77777777" w:rsidR="00B50050" w:rsidRDefault="00B50050" w:rsidP="0088127C">
            <w:pPr>
              <w:pStyle w:val="OtherTableBody"/>
            </w:pPr>
            <w:r>
              <w:t>Document Type</w:t>
            </w:r>
          </w:p>
        </w:tc>
        <w:tc>
          <w:tcPr>
            <w:tcW w:w="1400" w:type="dxa"/>
          </w:tcPr>
          <w:p w14:paraId="23ECAA1D" w14:textId="77777777" w:rsidR="00B50050" w:rsidRDefault="00B50050" w:rsidP="0088127C">
            <w:pPr>
              <w:pStyle w:val="OtherTableBody"/>
            </w:pPr>
          </w:p>
        </w:tc>
        <w:tc>
          <w:tcPr>
            <w:tcW w:w="4200" w:type="dxa"/>
          </w:tcPr>
          <w:p w14:paraId="4946EEAE" w14:textId="77777777" w:rsidR="00B50050" w:rsidRDefault="00B50050" w:rsidP="0088127C">
            <w:pPr>
              <w:pStyle w:val="OtherTableBody"/>
            </w:pPr>
          </w:p>
        </w:tc>
      </w:tr>
      <w:tr w:rsidR="00B50050" w14:paraId="09848321" w14:textId="77777777" w:rsidTr="00195548">
        <w:tc>
          <w:tcPr>
            <w:tcW w:w="600" w:type="dxa"/>
          </w:tcPr>
          <w:p w14:paraId="37ADDC8F" w14:textId="77777777" w:rsidR="00B50050" w:rsidRDefault="00B50050" w:rsidP="0088127C">
            <w:pPr>
              <w:pStyle w:val="OtherTableBody"/>
            </w:pPr>
          </w:p>
        </w:tc>
        <w:tc>
          <w:tcPr>
            <w:tcW w:w="600" w:type="dxa"/>
          </w:tcPr>
          <w:p w14:paraId="23F33211" w14:textId="77777777" w:rsidR="00B50050" w:rsidRDefault="00B50050" w:rsidP="0088127C">
            <w:pPr>
              <w:pStyle w:val="OtherTableBody"/>
            </w:pPr>
            <w:r>
              <w:t>0270</w:t>
            </w:r>
          </w:p>
        </w:tc>
        <w:tc>
          <w:tcPr>
            <w:tcW w:w="2600" w:type="dxa"/>
          </w:tcPr>
          <w:p w14:paraId="43D48107" w14:textId="77777777" w:rsidR="00B50050" w:rsidRDefault="00B50050" w:rsidP="0088127C">
            <w:pPr>
              <w:pStyle w:val="OtherTableBody"/>
            </w:pPr>
          </w:p>
        </w:tc>
        <w:tc>
          <w:tcPr>
            <w:tcW w:w="1400" w:type="dxa"/>
          </w:tcPr>
          <w:p w14:paraId="4A66D4FD" w14:textId="77777777" w:rsidR="00B50050" w:rsidRDefault="00B50050" w:rsidP="0088127C">
            <w:pPr>
              <w:pStyle w:val="OtherTableBody"/>
            </w:pPr>
            <w:r>
              <w:t>AR</w:t>
            </w:r>
          </w:p>
        </w:tc>
        <w:tc>
          <w:tcPr>
            <w:tcW w:w="4200" w:type="dxa"/>
          </w:tcPr>
          <w:p w14:paraId="6605D9E1" w14:textId="77777777" w:rsidR="00B50050" w:rsidRDefault="00B50050" w:rsidP="0088127C">
            <w:pPr>
              <w:pStyle w:val="OtherTableBody"/>
            </w:pPr>
            <w:r>
              <w:t>Autopsy report</w:t>
            </w:r>
          </w:p>
        </w:tc>
      </w:tr>
      <w:tr w:rsidR="00B50050" w14:paraId="15DF478D" w14:textId="77777777" w:rsidTr="00195548">
        <w:tc>
          <w:tcPr>
            <w:tcW w:w="600" w:type="dxa"/>
          </w:tcPr>
          <w:p w14:paraId="3BA73C2A" w14:textId="77777777" w:rsidR="00B50050" w:rsidRDefault="00B50050" w:rsidP="0088127C">
            <w:pPr>
              <w:pStyle w:val="OtherTableBody"/>
            </w:pPr>
          </w:p>
        </w:tc>
        <w:tc>
          <w:tcPr>
            <w:tcW w:w="600" w:type="dxa"/>
          </w:tcPr>
          <w:p w14:paraId="19BBF36C" w14:textId="77777777" w:rsidR="00B50050" w:rsidRDefault="00B50050" w:rsidP="0088127C">
            <w:pPr>
              <w:pStyle w:val="OtherTableBody"/>
            </w:pPr>
            <w:r>
              <w:t>0270</w:t>
            </w:r>
          </w:p>
        </w:tc>
        <w:tc>
          <w:tcPr>
            <w:tcW w:w="2600" w:type="dxa"/>
          </w:tcPr>
          <w:p w14:paraId="5A7639BE" w14:textId="77777777" w:rsidR="00B50050" w:rsidRDefault="00B50050" w:rsidP="0088127C">
            <w:pPr>
              <w:pStyle w:val="OtherTableBody"/>
            </w:pPr>
          </w:p>
        </w:tc>
        <w:tc>
          <w:tcPr>
            <w:tcW w:w="1400" w:type="dxa"/>
          </w:tcPr>
          <w:p w14:paraId="0492211E" w14:textId="77777777" w:rsidR="00B50050" w:rsidRDefault="00B50050" w:rsidP="0088127C">
            <w:pPr>
              <w:pStyle w:val="OtherTableBody"/>
            </w:pPr>
            <w:r>
              <w:t>CD</w:t>
            </w:r>
          </w:p>
        </w:tc>
        <w:tc>
          <w:tcPr>
            <w:tcW w:w="4200" w:type="dxa"/>
          </w:tcPr>
          <w:p w14:paraId="750D2F5F" w14:textId="77777777" w:rsidR="00B50050" w:rsidRDefault="00B50050" w:rsidP="0088127C">
            <w:pPr>
              <w:pStyle w:val="OtherTableBody"/>
            </w:pPr>
            <w:r>
              <w:t>Cardiodiagnostics</w:t>
            </w:r>
          </w:p>
        </w:tc>
      </w:tr>
      <w:tr w:rsidR="00B50050" w14:paraId="14B97FDC" w14:textId="77777777" w:rsidTr="00195548">
        <w:tc>
          <w:tcPr>
            <w:tcW w:w="600" w:type="dxa"/>
          </w:tcPr>
          <w:p w14:paraId="31C89F66" w14:textId="77777777" w:rsidR="00B50050" w:rsidRDefault="00B50050" w:rsidP="0088127C">
            <w:pPr>
              <w:pStyle w:val="OtherTableBody"/>
            </w:pPr>
          </w:p>
        </w:tc>
        <w:tc>
          <w:tcPr>
            <w:tcW w:w="600" w:type="dxa"/>
          </w:tcPr>
          <w:p w14:paraId="7897E837" w14:textId="77777777" w:rsidR="00B50050" w:rsidRDefault="00B50050" w:rsidP="0088127C">
            <w:pPr>
              <w:pStyle w:val="OtherTableBody"/>
            </w:pPr>
            <w:r>
              <w:t>0270</w:t>
            </w:r>
          </w:p>
        </w:tc>
        <w:tc>
          <w:tcPr>
            <w:tcW w:w="2600" w:type="dxa"/>
          </w:tcPr>
          <w:p w14:paraId="76B46FDA" w14:textId="77777777" w:rsidR="00B50050" w:rsidRDefault="00B50050" w:rsidP="0088127C">
            <w:pPr>
              <w:pStyle w:val="OtherTableBody"/>
            </w:pPr>
          </w:p>
        </w:tc>
        <w:tc>
          <w:tcPr>
            <w:tcW w:w="1400" w:type="dxa"/>
          </w:tcPr>
          <w:p w14:paraId="0333F15D" w14:textId="77777777" w:rsidR="00B50050" w:rsidRDefault="00B50050" w:rsidP="0088127C">
            <w:pPr>
              <w:pStyle w:val="OtherTableBody"/>
            </w:pPr>
            <w:r>
              <w:t>CN</w:t>
            </w:r>
          </w:p>
        </w:tc>
        <w:tc>
          <w:tcPr>
            <w:tcW w:w="4200" w:type="dxa"/>
          </w:tcPr>
          <w:p w14:paraId="7ABF374D" w14:textId="77777777" w:rsidR="00B50050" w:rsidRDefault="00B50050" w:rsidP="0088127C">
            <w:pPr>
              <w:pStyle w:val="OtherTableBody"/>
            </w:pPr>
            <w:r>
              <w:t>Consultation</w:t>
            </w:r>
          </w:p>
        </w:tc>
      </w:tr>
      <w:tr w:rsidR="00B50050" w14:paraId="72CDCDDB" w14:textId="77777777" w:rsidTr="00195548">
        <w:tc>
          <w:tcPr>
            <w:tcW w:w="600" w:type="dxa"/>
          </w:tcPr>
          <w:p w14:paraId="2B6AE148" w14:textId="77777777" w:rsidR="00B50050" w:rsidRDefault="00B50050" w:rsidP="0088127C">
            <w:pPr>
              <w:pStyle w:val="OtherTableBody"/>
            </w:pPr>
          </w:p>
        </w:tc>
        <w:tc>
          <w:tcPr>
            <w:tcW w:w="600" w:type="dxa"/>
          </w:tcPr>
          <w:p w14:paraId="3E515023" w14:textId="77777777" w:rsidR="00B50050" w:rsidRDefault="00B50050" w:rsidP="0088127C">
            <w:pPr>
              <w:pStyle w:val="OtherTableBody"/>
            </w:pPr>
            <w:r>
              <w:t>0270</w:t>
            </w:r>
          </w:p>
        </w:tc>
        <w:tc>
          <w:tcPr>
            <w:tcW w:w="2600" w:type="dxa"/>
          </w:tcPr>
          <w:p w14:paraId="507C2568" w14:textId="77777777" w:rsidR="00B50050" w:rsidRDefault="00B50050" w:rsidP="0088127C">
            <w:pPr>
              <w:pStyle w:val="OtherTableBody"/>
            </w:pPr>
          </w:p>
        </w:tc>
        <w:tc>
          <w:tcPr>
            <w:tcW w:w="1400" w:type="dxa"/>
          </w:tcPr>
          <w:p w14:paraId="45B3E6B0" w14:textId="77777777" w:rsidR="00B50050" w:rsidRDefault="00B50050" w:rsidP="0088127C">
            <w:pPr>
              <w:pStyle w:val="OtherTableBody"/>
            </w:pPr>
            <w:r>
              <w:t>DI</w:t>
            </w:r>
          </w:p>
        </w:tc>
        <w:tc>
          <w:tcPr>
            <w:tcW w:w="4200" w:type="dxa"/>
          </w:tcPr>
          <w:p w14:paraId="21A5DAF6" w14:textId="77777777" w:rsidR="00B50050" w:rsidRDefault="00B50050" w:rsidP="0088127C">
            <w:pPr>
              <w:pStyle w:val="OtherTableBody"/>
            </w:pPr>
            <w:r>
              <w:t>Diagnostic imaging</w:t>
            </w:r>
          </w:p>
        </w:tc>
      </w:tr>
      <w:tr w:rsidR="00B50050" w14:paraId="1E009D49" w14:textId="77777777" w:rsidTr="00195548">
        <w:tc>
          <w:tcPr>
            <w:tcW w:w="600" w:type="dxa"/>
          </w:tcPr>
          <w:p w14:paraId="5C5F3721" w14:textId="77777777" w:rsidR="00B50050" w:rsidRDefault="00B50050" w:rsidP="0088127C">
            <w:pPr>
              <w:pStyle w:val="OtherTableBody"/>
            </w:pPr>
          </w:p>
        </w:tc>
        <w:tc>
          <w:tcPr>
            <w:tcW w:w="600" w:type="dxa"/>
          </w:tcPr>
          <w:p w14:paraId="4BD2CE78" w14:textId="77777777" w:rsidR="00B50050" w:rsidRDefault="00B50050" w:rsidP="0088127C">
            <w:pPr>
              <w:pStyle w:val="OtherTableBody"/>
            </w:pPr>
            <w:r>
              <w:t>0270</w:t>
            </w:r>
          </w:p>
        </w:tc>
        <w:tc>
          <w:tcPr>
            <w:tcW w:w="2600" w:type="dxa"/>
          </w:tcPr>
          <w:p w14:paraId="7147B77E" w14:textId="77777777" w:rsidR="00B50050" w:rsidRDefault="00B50050" w:rsidP="0088127C">
            <w:pPr>
              <w:pStyle w:val="OtherTableBody"/>
            </w:pPr>
          </w:p>
        </w:tc>
        <w:tc>
          <w:tcPr>
            <w:tcW w:w="1400" w:type="dxa"/>
          </w:tcPr>
          <w:p w14:paraId="67575E2C" w14:textId="77777777" w:rsidR="00B50050" w:rsidRDefault="00B50050" w:rsidP="0088127C">
            <w:pPr>
              <w:pStyle w:val="OtherTableBody"/>
            </w:pPr>
            <w:r>
              <w:t>DS</w:t>
            </w:r>
          </w:p>
        </w:tc>
        <w:tc>
          <w:tcPr>
            <w:tcW w:w="4200" w:type="dxa"/>
          </w:tcPr>
          <w:p w14:paraId="1DC4B280" w14:textId="77777777" w:rsidR="00B50050" w:rsidRDefault="00B50050" w:rsidP="0088127C">
            <w:pPr>
              <w:pStyle w:val="OtherTableBody"/>
            </w:pPr>
            <w:r>
              <w:t>Discharge summary</w:t>
            </w:r>
          </w:p>
        </w:tc>
      </w:tr>
      <w:tr w:rsidR="00B50050" w14:paraId="0C373758" w14:textId="77777777" w:rsidTr="00195548">
        <w:tc>
          <w:tcPr>
            <w:tcW w:w="600" w:type="dxa"/>
          </w:tcPr>
          <w:p w14:paraId="189EC99F" w14:textId="77777777" w:rsidR="00B50050" w:rsidRDefault="00B50050" w:rsidP="0088127C">
            <w:pPr>
              <w:pStyle w:val="OtherTableBody"/>
            </w:pPr>
          </w:p>
        </w:tc>
        <w:tc>
          <w:tcPr>
            <w:tcW w:w="600" w:type="dxa"/>
          </w:tcPr>
          <w:p w14:paraId="1EA992E9" w14:textId="77777777" w:rsidR="00B50050" w:rsidRDefault="00B50050" w:rsidP="0088127C">
            <w:pPr>
              <w:pStyle w:val="OtherTableBody"/>
            </w:pPr>
            <w:r>
              <w:t>0270</w:t>
            </w:r>
          </w:p>
        </w:tc>
        <w:tc>
          <w:tcPr>
            <w:tcW w:w="2600" w:type="dxa"/>
          </w:tcPr>
          <w:p w14:paraId="6A75A652" w14:textId="77777777" w:rsidR="00B50050" w:rsidRDefault="00B50050" w:rsidP="0088127C">
            <w:pPr>
              <w:pStyle w:val="OtherTableBody"/>
            </w:pPr>
          </w:p>
        </w:tc>
        <w:tc>
          <w:tcPr>
            <w:tcW w:w="1400" w:type="dxa"/>
          </w:tcPr>
          <w:p w14:paraId="3E7A820A" w14:textId="77777777" w:rsidR="00B50050" w:rsidRDefault="00B50050" w:rsidP="0088127C">
            <w:pPr>
              <w:pStyle w:val="OtherTableBody"/>
            </w:pPr>
            <w:r>
              <w:t>ED</w:t>
            </w:r>
          </w:p>
        </w:tc>
        <w:tc>
          <w:tcPr>
            <w:tcW w:w="4200" w:type="dxa"/>
          </w:tcPr>
          <w:p w14:paraId="7CDB82D6" w14:textId="77777777" w:rsidR="00B50050" w:rsidRDefault="00B50050" w:rsidP="0088127C">
            <w:pPr>
              <w:pStyle w:val="OtherTableBody"/>
            </w:pPr>
            <w:r>
              <w:t>Emergency department report</w:t>
            </w:r>
          </w:p>
        </w:tc>
      </w:tr>
      <w:tr w:rsidR="00B50050" w14:paraId="605DA867" w14:textId="77777777" w:rsidTr="00195548">
        <w:tc>
          <w:tcPr>
            <w:tcW w:w="600" w:type="dxa"/>
          </w:tcPr>
          <w:p w14:paraId="3D52D827" w14:textId="77777777" w:rsidR="00B50050" w:rsidRDefault="00B50050" w:rsidP="0088127C">
            <w:pPr>
              <w:pStyle w:val="OtherTableBody"/>
            </w:pPr>
          </w:p>
        </w:tc>
        <w:tc>
          <w:tcPr>
            <w:tcW w:w="600" w:type="dxa"/>
          </w:tcPr>
          <w:p w14:paraId="2E3B17F3" w14:textId="77777777" w:rsidR="00B50050" w:rsidRDefault="00B50050" w:rsidP="0088127C">
            <w:pPr>
              <w:pStyle w:val="OtherTableBody"/>
            </w:pPr>
            <w:r>
              <w:t>0270</w:t>
            </w:r>
          </w:p>
        </w:tc>
        <w:tc>
          <w:tcPr>
            <w:tcW w:w="2600" w:type="dxa"/>
          </w:tcPr>
          <w:p w14:paraId="2C129F91" w14:textId="77777777" w:rsidR="00B50050" w:rsidRDefault="00B50050" w:rsidP="0088127C">
            <w:pPr>
              <w:pStyle w:val="OtherTableBody"/>
            </w:pPr>
          </w:p>
        </w:tc>
        <w:tc>
          <w:tcPr>
            <w:tcW w:w="1400" w:type="dxa"/>
          </w:tcPr>
          <w:p w14:paraId="618052CB" w14:textId="77777777" w:rsidR="00B50050" w:rsidRDefault="00B50050" w:rsidP="0088127C">
            <w:pPr>
              <w:pStyle w:val="OtherTableBody"/>
            </w:pPr>
            <w:r>
              <w:t>HP</w:t>
            </w:r>
          </w:p>
        </w:tc>
        <w:tc>
          <w:tcPr>
            <w:tcW w:w="4200" w:type="dxa"/>
          </w:tcPr>
          <w:p w14:paraId="12F51CC7" w14:textId="77777777" w:rsidR="00B50050" w:rsidRDefault="00B50050" w:rsidP="0088127C">
            <w:pPr>
              <w:pStyle w:val="OtherTableBody"/>
            </w:pPr>
            <w:r>
              <w:t>History and physical examination</w:t>
            </w:r>
          </w:p>
        </w:tc>
      </w:tr>
      <w:tr w:rsidR="00B50050" w14:paraId="73A0A12D" w14:textId="77777777" w:rsidTr="00195548">
        <w:tc>
          <w:tcPr>
            <w:tcW w:w="600" w:type="dxa"/>
          </w:tcPr>
          <w:p w14:paraId="04125468" w14:textId="77777777" w:rsidR="00B50050" w:rsidRDefault="00B50050" w:rsidP="0088127C">
            <w:pPr>
              <w:pStyle w:val="OtherTableBody"/>
            </w:pPr>
          </w:p>
        </w:tc>
        <w:tc>
          <w:tcPr>
            <w:tcW w:w="600" w:type="dxa"/>
          </w:tcPr>
          <w:p w14:paraId="4E3CDD37" w14:textId="77777777" w:rsidR="00B50050" w:rsidRDefault="00B50050" w:rsidP="0088127C">
            <w:pPr>
              <w:pStyle w:val="OtherTableBody"/>
            </w:pPr>
            <w:r>
              <w:t>0270</w:t>
            </w:r>
          </w:p>
        </w:tc>
        <w:tc>
          <w:tcPr>
            <w:tcW w:w="2600" w:type="dxa"/>
          </w:tcPr>
          <w:p w14:paraId="0FFF731B" w14:textId="77777777" w:rsidR="00B50050" w:rsidRDefault="00B50050" w:rsidP="0088127C">
            <w:pPr>
              <w:pStyle w:val="OtherTableBody"/>
            </w:pPr>
          </w:p>
        </w:tc>
        <w:tc>
          <w:tcPr>
            <w:tcW w:w="1400" w:type="dxa"/>
          </w:tcPr>
          <w:p w14:paraId="55EF8A68" w14:textId="77777777" w:rsidR="00B50050" w:rsidRDefault="00B50050" w:rsidP="0088127C">
            <w:pPr>
              <w:pStyle w:val="OtherTableBody"/>
            </w:pPr>
            <w:r>
              <w:t>OP</w:t>
            </w:r>
          </w:p>
        </w:tc>
        <w:tc>
          <w:tcPr>
            <w:tcW w:w="4200" w:type="dxa"/>
          </w:tcPr>
          <w:p w14:paraId="619D8914" w14:textId="77777777" w:rsidR="00B50050" w:rsidRDefault="00B50050" w:rsidP="0088127C">
            <w:pPr>
              <w:pStyle w:val="OtherTableBody"/>
            </w:pPr>
            <w:r>
              <w:t>Operative report</w:t>
            </w:r>
          </w:p>
        </w:tc>
      </w:tr>
      <w:tr w:rsidR="00B50050" w14:paraId="5F3F56DC" w14:textId="77777777" w:rsidTr="00195548">
        <w:tc>
          <w:tcPr>
            <w:tcW w:w="600" w:type="dxa"/>
          </w:tcPr>
          <w:p w14:paraId="74541E2D" w14:textId="77777777" w:rsidR="00B50050" w:rsidRDefault="00B50050" w:rsidP="0088127C">
            <w:pPr>
              <w:pStyle w:val="OtherTableBody"/>
            </w:pPr>
          </w:p>
        </w:tc>
        <w:tc>
          <w:tcPr>
            <w:tcW w:w="600" w:type="dxa"/>
          </w:tcPr>
          <w:p w14:paraId="5A1694AA" w14:textId="77777777" w:rsidR="00B50050" w:rsidRDefault="00B50050" w:rsidP="0088127C">
            <w:pPr>
              <w:pStyle w:val="OtherTableBody"/>
            </w:pPr>
            <w:r>
              <w:t>0270</w:t>
            </w:r>
          </w:p>
        </w:tc>
        <w:tc>
          <w:tcPr>
            <w:tcW w:w="2600" w:type="dxa"/>
          </w:tcPr>
          <w:p w14:paraId="2F522263" w14:textId="77777777" w:rsidR="00B50050" w:rsidRDefault="00B50050" w:rsidP="0088127C">
            <w:pPr>
              <w:pStyle w:val="OtherTableBody"/>
            </w:pPr>
          </w:p>
        </w:tc>
        <w:tc>
          <w:tcPr>
            <w:tcW w:w="1400" w:type="dxa"/>
          </w:tcPr>
          <w:p w14:paraId="7CFE07A1" w14:textId="77777777" w:rsidR="00B50050" w:rsidRDefault="00B50050" w:rsidP="0088127C">
            <w:pPr>
              <w:pStyle w:val="OtherTableBody"/>
            </w:pPr>
            <w:r>
              <w:t>PC</w:t>
            </w:r>
          </w:p>
        </w:tc>
        <w:tc>
          <w:tcPr>
            <w:tcW w:w="4200" w:type="dxa"/>
          </w:tcPr>
          <w:p w14:paraId="38779942" w14:textId="77777777" w:rsidR="00B50050" w:rsidRDefault="00B50050" w:rsidP="0088127C">
            <w:pPr>
              <w:pStyle w:val="OtherTableBody"/>
            </w:pPr>
            <w:r>
              <w:t>Psychiatric consultation</w:t>
            </w:r>
          </w:p>
        </w:tc>
      </w:tr>
      <w:tr w:rsidR="00B50050" w14:paraId="76FF02F3" w14:textId="77777777" w:rsidTr="00195548">
        <w:tc>
          <w:tcPr>
            <w:tcW w:w="600" w:type="dxa"/>
          </w:tcPr>
          <w:p w14:paraId="1BF4269E" w14:textId="77777777" w:rsidR="00B50050" w:rsidRDefault="00B50050" w:rsidP="0088127C">
            <w:pPr>
              <w:pStyle w:val="OtherTableBody"/>
            </w:pPr>
          </w:p>
        </w:tc>
        <w:tc>
          <w:tcPr>
            <w:tcW w:w="600" w:type="dxa"/>
          </w:tcPr>
          <w:p w14:paraId="007A3612" w14:textId="77777777" w:rsidR="00B50050" w:rsidRDefault="00B50050" w:rsidP="0088127C">
            <w:pPr>
              <w:pStyle w:val="OtherTableBody"/>
            </w:pPr>
            <w:r>
              <w:t>0270</w:t>
            </w:r>
          </w:p>
        </w:tc>
        <w:tc>
          <w:tcPr>
            <w:tcW w:w="2600" w:type="dxa"/>
          </w:tcPr>
          <w:p w14:paraId="6B790CA1" w14:textId="77777777" w:rsidR="00B50050" w:rsidRDefault="00B50050" w:rsidP="0088127C">
            <w:pPr>
              <w:pStyle w:val="OtherTableBody"/>
            </w:pPr>
          </w:p>
        </w:tc>
        <w:tc>
          <w:tcPr>
            <w:tcW w:w="1400" w:type="dxa"/>
          </w:tcPr>
          <w:p w14:paraId="1DE67042" w14:textId="77777777" w:rsidR="00B50050" w:rsidRDefault="00B50050" w:rsidP="0088127C">
            <w:pPr>
              <w:pStyle w:val="OtherTableBody"/>
            </w:pPr>
            <w:r>
              <w:t>PH</w:t>
            </w:r>
          </w:p>
        </w:tc>
        <w:tc>
          <w:tcPr>
            <w:tcW w:w="4200" w:type="dxa"/>
          </w:tcPr>
          <w:p w14:paraId="2C6D450E" w14:textId="77777777" w:rsidR="00B50050" w:rsidRDefault="00B50050" w:rsidP="0088127C">
            <w:pPr>
              <w:pStyle w:val="OtherTableBody"/>
            </w:pPr>
            <w:r>
              <w:t>Psychiatric history and physical examination</w:t>
            </w:r>
          </w:p>
        </w:tc>
      </w:tr>
      <w:tr w:rsidR="00B50050" w14:paraId="2A9F0FC1" w14:textId="77777777" w:rsidTr="00195548">
        <w:tc>
          <w:tcPr>
            <w:tcW w:w="600" w:type="dxa"/>
          </w:tcPr>
          <w:p w14:paraId="30210E74" w14:textId="77777777" w:rsidR="00B50050" w:rsidRDefault="00B50050" w:rsidP="0088127C">
            <w:pPr>
              <w:pStyle w:val="OtherTableBody"/>
            </w:pPr>
          </w:p>
        </w:tc>
        <w:tc>
          <w:tcPr>
            <w:tcW w:w="600" w:type="dxa"/>
          </w:tcPr>
          <w:p w14:paraId="7F343A73" w14:textId="77777777" w:rsidR="00B50050" w:rsidRDefault="00B50050" w:rsidP="0088127C">
            <w:pPr>
              <w:pStyle w:val="OtherTableBody"/>
            </w:pPr>
            <w:r>
              <w:t>0270</w:t>
            </w:r>
          </w:p>
        </w:tc>
        <w:tc>
          <w:tcPr>
            <w:tcW w:w="2600" w:type="dxa"/>
          </w:tcPr>
          <w:p w14:paraId="11B34478" w14:textId="77777777" w:rsidR="00B50050" w:rsidRDefault="00B50050" w:rsidP="0088127C">
            <w:pPr>
              <w:pStyle w:val="OtherTableBody"/>
            </w:pPr>
          </w:p>
        </w:tc>
        <w:tc>
          <w:tcPr>
            <w:tcW w:w="1400" w:type="dxa"/>
          </w:tcPr>
          <w:p w14:paraId="25565848" w14:textId="77777777" w:rsidR="00B50050" w:rsidRDefault="00B50050" w:rsidP="0088127C">
            <w:pPr>
              <w:pStyle w:val="OtherTableBody"/>
            </w:pPr>
            <w:r>
              <w:t>PN</w:t>
            </w:r>
          </w:p>
        </w:tc>
        <w:tc>
          <w:tcPr>
            <w:tcW w:w="4200" w:type="dxa"/>
          </w:tcPr>
          <w:p w14:paraId="7C858DD5" w14:textId="77777777" w:rsidR="00B50050" w:rsidRDefault="00B50050" w:rsidP="0088127C">
            <w:pPr>
              <w:pStyle w:val="OtherTableBody"/>
            </w:pPr>
            <w:r>
              <w:t>Procedure note</w:t>
            </w:r>
          </w:p>
        </w:tc>
      </w:tr>
      <w:tr w:rsidR="00B50050" w14:paraId="00630282" w14:textId="77777777" w:rsidTr="00195548">
        <w:tc>
          <w:tcPr>
            <w:tcW w:w="600" w:type="dxa"/>
          </w:tcPr>
          <w:p w14:paraId="332C1DD4" w14:textId="77777777" w:rsidR="00B50050" w:rsidRDefault="00B50050" w:rsidP="0088127C">
            <w:pPr>
              <w:pStyle w:val="OtherTableBody"/>
            </w:pPr>
          </w:p>
        </w:tc>
        <w:tc>
          <w:tcPr>
            <w:tcW w:w="600" w:type="dxa"/>
          </w:tcPr>
          <w:p w14:paraId="3E812921" w14:textId="77777777" w:rsidR="00B50050" w:rsidRDefault="00B50050" w:rsidP="0088127C">
            <w:pPr>
              <w:pStyle w:val="OtherTableBody"/>
            </w:pPr>
            <w:r>
              <w:t>0270</w:t>
            </w:r>
          </w:p>
        </w:tc>
        <w:tc>
          <w:tcPr>
            <w:tcW w:w="2600" w:type="dxa"/>
          </w:tcPr>
          <w:p w14:paraId="7C13AC07" w14:textId="77777777" w:rsidR="00B50050" w:rsidRDefault="00B50050" w:rsidP="0088127C">
            <w:pPr>
              <w:pStyle w:val="OtherTableBody"/>
            </w:pPr>
          </w:p>
        </w:tc>
        <w:tc>
          <w:tcPr>
            <w:tcW w:w="1400" w:type="dxa"/>
          </w:tcPr>
          <w:p w14:paraId="19BB8EF8" w14:textId="77777777" w:rsidR="00B50050" w:rsidRDefault="00B50050" w:rsidP="0088127C">
            <w:pPr>
              <w:pStyle w:val="OtherTableBody"/>
            </w:pPr>
            <w:r>
              <w:t>PR</w:t>
            </w:r>
          </w:p>
        </w:tc>
        <w:tc>
          <w:tcPr>
            <w:tcW w:w="4200" w:type="dxa"/>
          </w:tcPr>
          <w:p w14:paraId="4B686E79" w14:textId="77777777" w:rsidR="00B50050" w:rsidRDefault="00B50050" w:rsidP="0088127C">
            <w:pPr>
              <w:pStyle w:val="OtherTableBody"/>
            </w:pPr>
            <w:r>
              <w:t>Progress note</w:t>
            </w:r>
          </w:p>
        </w:tc>
      </w:tr>
      <w:tr w:rsidR="00B50050" w14:paraId="793DEE8A" w14:textId="77777777" w:rsidTr="00195548">
        <w:tc>
          <w:tcPr>
            <w:tcW w:w="600" w:type="dxa"/>
          </w:tcPr>
          <w:p w14:paraId="7163F3F0" w14:textId="77777777" w:rsidR="00B50050" w:rsidRDefault="00B50050" w:rsidP="0088127C">
            <w:pPr>
              <w:pStyle w:val="OtherTableBody"/>
            </w:pPr>
          </w:p>
        </w:tc>
        <w:tc>
          <w:tcPr>
            <w:tcW w:w="600" w:type="dxa"/>
          </w:tcPr>
          <w:p w14:paraId="22923FAB" w14:textId="77777777" w:rsidR="00B50050" w:rsidRDefault="00B50050" w:rsidP="0088127C">
            <w:pPr>
              <w:pStyle w:val="OtherTableBody"/>
            </w:pPr>
            <w:r>
              <w:t>0270</w:t>
            </w:r>
          </w:p>
        </w:tc>
        <w:tc>
          <w:tcPr>
            <w:tcW w:w="2600" w:type="dxa"/>
          </w:tcPr>
          <w:p w14:paraId="5FA14030" w14:textId="77777777" w:rsidR="00B50050" w:rsidRDefault="00B50050" w:rsidP="0088127C">
            <w:pPr>
              <w:pStyle w:val="OtherTableBody"/>
            </w:pPr>
          </w:p>
        </w:tc>
        <w:tc>
          <w:tcPr>
            <w:tcW w:w="1400" w:type="dxa"/>
          </w:tcPr>
          <w:p w14:paraId="48284CB3" w14:textId="77777777" w:rsidR="00B50050" w:rsidRDefault="00B50050" w:rsidP="0088127C">
            <w:pPr>
              <w:pStyle w:val="OtherTableBody"/>
            </w:pPr>
            <w:r>
              <w:t>SP</w:t>
            </w:r>
          </w:p>
        </w:tc>
        <w:tc>
          <w:tcPr>
            <w:tcW w:w="4200" w:type="dxa"/>
          </w:tcPr>
          <w:p w14:paraId="4D135202" w14:textId="77777777" w:rsidR="00B50050" w:rsidRDefault="00B50050" w:rsidP="0088127C">
            <w:pPr>
              <w:pStyle w:val="OtherTableBody"/>
            </w:pPr>
            <w:r>
              <w:t>Surgical pathology</w:t>
            </w:r>
          </w:p>
        </w:tc>
      </w:tr>
      <w:tr w:rsidR="00B50050" w14:paraId="45A7BD63" w14:textId="77777777" w:rsidTr="00195548">
        <w:tc>
          <w:tcPr>
            <w:tcW w:w="600" w:type="dxa"/>
          </w:tcPr>
          <w:p w14:paraId="57F51FD7" w14:textId="77777777" w:rsidR="00B50050" w:rsidRDefault="00B50050" w:rsidP="0088127C">
            <w:pPr>
              <w:pStyle w:val="OtherTableBody"/>
            </w:pPr>
          </w:p>
        </w:tc>
        <w:tc>
          <w:tcPr>
            <w:tcW w:w="600" w:type="dxa"/>
          </w:tcPr>
          <w:p w14:paraId="71D350BF" w14:textId="77777777" w:rsidR="00B50050" w:rsidRDefault="00B50050" w:rsidP="0088127C">
            <w:pPr>
              <w:pStyle w:val="OtherTableBody"/>
            </w:pPr>
            <w:r>
              <w:t>0270</w:t>
            </w:r>
          </w:p>
        </w:tc>
        <w:tc>
          <w:tcPr>
            <w:tcW w:w="2600" w:type="dxa"/>
          </w:tcPr>
          <w:p w14:paraId="52CDA0D4" w14:textId="77777777" w:rsidR="00B50050" w:rsidRDefault="00B50050" w:rsidP="0088127C">
            <w:pPr>
              <w:pStyle w:val="OtherTableBody"/>
            </w:pPr>
          </w:p>
        </w:tc>
        <w:tc>
          <w:tcPr>
            <w:tcW w:w="1400" w:type="dxa"/>
          </w:tcPr>
          <w:p w14:paraId="359FBF28" w14:textId="77777777" w:rsidR="00B50050" w:rsidRDefault="00B50050" w:rsidP="0088127C">
            <w:pPr>
              <w:pStyle w:val="OtherTableBody"/>
            </w:pPr>
            <w:r>
              <w:t>TS</w:t>
            </w:r>
          </w:p>
        </w:tc>
        <w:tc>
          <w:tcPr>
            <w:tcW w:w="4200" w:type="dxa"/>
          </w:tcPr>
          <w:p w14:paraId="4C7528B6" w14:textId="77777777" w:rsidR="00B50050" w:rsidRDefault="00B50050" w:rsidP="0088127C">
            <w:pPr>
              <w:pStyle w:val="OtherTableBody"/>
            </w:pPr>
            <w:r>
              <w:t>Transfer summary</w:t>
            </w:r>
          </w:p>
        </w:tc>
      </w:tr>
      <w:tr w:rsidR="00B50050" w14:paraId="31212B59" w14:textId="77777777" w:rsidTr="00195548">
        <w:tc>
          <w:tcPr>
            <w:tcW w:w="600" w:type="dxa"/>
          </w:tcPr>
          <w:p w14:paraId="4F194EB0" w14:textId="77777777" w:rsidR="00B50050" w:rsidRDefault="00B50050" w:rsidP="0088127C">
            <w:pPr>
              <w:pStyle w:val="OtherTableBody"/>
            </w:pPr>
            <w:r>
              <w:t>HL7</w:t>
            </w:r>
          </w:p>
        </w:tc>
        <w:tc>
          <w:tcPr>
            <w:tcW w:w="600" w:type="dxa"/>
          </w:tcPr>
          <w:p w14:paraId="18EC99F8" w14:textId="77777777" w:rsidR="00B50050" w:rsidRDefault="00B50050" w:rsidP="0088127C">
            <w:pPr>
              <w:pStyle w:val="OtherTableBody"/>
            </w:pPr>
          </w:p>
        </w:tc>
        <w:tc>
          <w:tcPr>
            <w:tcW w:w="2600" w:type="dxa"/>
          </w:tcPr>
          <w:p w14:paraId="47DB8560" w14:textId="77777777" w:rsidR="00B50050" w:rsidRDefault="00B50050" w:rsidP="0088127C">
            <w:pPr>
              <w:pStyle w:val="OtherTableBody"/>
            </w:pPr>
            <w:r>
              <w:t>Document Completion Status</w:t>
            </w:r>
          </w:p>
        </w:tc>
        <w:tc>
          <w:tcPr>
            <w:tcW w:w="1400" w:type="dxa"/>
          </w:tcPr>
          <w:p w14:paraId="4B989C40" w14:textId="77777777" w:rsidR="00B50050" w:rsidRDefault="00B50050" w:rsidP="0088127C">
            <w:pPr>
              <w:pStyle w:val="OtherTableBody"/>
            </w:pPr>
          </w:p>
        </w:tc>
        <w:tc>
          <w:tcPr>
            <w:tcW w:w="4200" w:type="dxa"/>
          </w:tcPr>
          <w:p w14:paraId="38AF1E10" w14:textId="77777777" w:rsidR="00B50050" w:rsidRDefault="00B50050" w:rsidP="0088127C">
            <w:pPr>
              <w:pStyle w:val="OtherTableBody"/>
            </w:pPr>
          </w:p>
        </w:tc>
      </w:tr>
      <w:tr w:rsidR="00B50050" w14:paraId="1493714C" w14:textId="77777777" w:rsidTr="00195548">
        <w:tc>
          <w:tcPr>
            <w:tcW w:w="600" w:type="dxa"/>
          </w:tcPr>
          <w:p w14:paraId="6088BF82" w14:textId="77777777" w:rsidR="00B50050" w:rsidRDefault="00B50050" w:rsidP="0088127C">
            <w:pPr>
              <w:pStyle w:val="OtherTableBody"/>
            </w:pPr>
          </w:p>
        </w:tc>
        <w:tc>
          <w:tcPr>
            <w:tcW w:w="600" w:type="dxa"/>
          </w:tcPr>
          <w:p w14:paraId="7927D7AF" w14:textId="77777777" w:rsidR="00B50050" w:rsidRDefault="00B50050" w:rsidP="0088127C">
            <w:pPr>
              <w:pStyle w:val="OtherTableBody"/>
            </w:pPr>
            <w:r>
              <w:t>0271</w:t>
            </w:r>
          </w:p>
        </w:tc>
        <w:tc>
          <w:tcPr>
            <w:tcW w:w="2600" w:type="dxa"/>
          </w:tcPr>
          <w:p w14:paraId="088A3F47" w14:textId="77777777" w:rsidR="00B50050" w:rsidRDefault="00B50050" w:rsidP="0088127C">
            <w:pPr>
              <w:pStyle w:val="OtherTableBody"/>
            </w:pPr>
          </w:p>
        </w:tc>
        <w:tc>
          <w:tcPr>
            <w:tcW w:w="1400" w:type="dxa"/>
          </w:tcPr>
          <w:p w14:paraId="3AAA2D15" w14:textId="77777777" w:rsidR="00B50050" w:rsidRDefault="00B50050" w:rsidP="0088127C">
            <w:pPr>
              <w:pStyle w:val="OtherTableBody"/>
            </w:pPr>
            <w:r>
              <w:t>AU</w:t>
            </w:r>
          </w:p>
        </w:tc>
        <w:tc>
          <w:tcPr>
            <w:tcW w:w="4200" w:type="dxa"/>
          </w:tcPr>
          <w:p w14:paraId="2D905180" w14:textId="77777777" w:rsidR="00B50050" w:rsidRDefault="00B50050" w:rsidP="0088127C">
            <w:pPr>
              <w:pStyle w:val="OtherTableBody"/>
            </w:pPr>
            <w:r>
              <w:t>Authenticated</w:t>
            </w:r>
          </w:p>
        </w:tc>
      </w:tr>
      <w:tr w:rsidR="00B50050" w14:paraId="54AEF59A" w14:textId="77777777" w:rsidTr="00195548">
        <w:tc>
          <w:tcPr>
            <w:tcW w:w="600" w:type="dxa"/>
          </w:tcPr>
          <w:p w14:paraId="776E2342" w14:textId="77777777" w:rsidR="00B50050" w:rsidRDefault="00B50050" w:rsidP="0088127C">
            <w:pPr>
              <w:pStyle w:val="OtherTableBody"/>
            </w:pPr>
          </w:p>
        </w:tc>
        <w:tc>
          <w:tcPr>
            <w:tcW w:w="600" w:type="dxa"/>
          </w:tcPr>
          <w:p w14:paraId="574B9316" w14:textId="77777777" w:rsidR="00B50050" w:rsidRDefault="00B50050" w:rsidP="0088127C">
            <w:pPr>
              <w:pStyle w:val="OtherTableBody"/>
            </w:pPr>
            <w:r>
              <w:t>0271</w:t>
            </w:r>
          </w:p>
        </w:tc>
        <w:tc>
          <w:tcPr>
            <w:tcW w:w="2600" w:type="dxa"/>
          </w:tcPr>
          <w:p w14:paraId="0956936E" w14:textId="77777777" w:rsidR="00B50050" w:rsidRDefault="00B50050" w:rsidP="0088127C">
            <w:pPr>
              <w:pStyle w:val="OtherTableBody"/>
            </w:pPr>
          </w:p>
        </w:tc>
        <w:tc>
          <w:tcPr>
            <w:tcW w:w="1400" w:type="dxa"/>
          </w:tcPr>
          <w:p w14:paraId="59628DAB" w14:textId="77777777" w:rsidR="00B50050" w:rsidRDefault="00B50050" w:rsidP="0088127C">
            <w:pPr>
              <w:pStyle w:val="OtherTableBody"/>
            </w:pPr>
            <w:r>
              <w:t>DI</w:t>
            </w:r>
          </w:p>
        </w:tc>
        <w:tc>
          <w:tcPr>
            <w:tcW w:w="4200" w:type="dxa"/>
          </w:tcPr>
          <w:p w14:paraId="34E1C77E" w14:textId="77777777" w:rsidR="00B50050" w:rsidRDefault="00B50050" w:rsidP="0088127C">
            <w:pPr>
              <w:pStyle w:val="OtherTableBody"/>
            </w:pPr>
            <w:r>
              <w:t>Dictated</w:t>
            </w:r>
          </w:p>
        </w:tc>
      </w:tr>
      <w:tr w:rsidR="00B50050" w14:paraId="0E74DA85" w14:textId="77777777" w:rsidTr="00195548">
        <w:tc>
          <w:tcPr>
            <w:tcW w:w="600" w:type="dxa"/>
          </w:tcPr>
          <w:p w14:paraId="57110410" w14:textId="77777777" w:rsidR="00B50050" w:rsidRDefault="00B50050" w:rsidP="0088127C">
            <w:pPr>
              <w:pStyle w:val="OtherTableBody"/>
            </w:pPr>
          </w:p>
        </w:tc>
        <w:tc>
          <w:tcPr>
            <w:tcW w:w="600" w:type="dxa"/>
          </w:tcPr>
          <w:p w14:paraId="42D5C1F7" w14:textId="77777777" w:rsidR="00B50050" w:rsidRDefault="00B50050" w:rsidP="0088127C">
            <w:pPr>
              <w:pStyle w:val="OtherTableBody"/>
            </w:pPr>
            <w:r>
              <w:t>0271</w:t>
            </w:r>
          </w:p>
        </w:tc>
        <w:tc>
          <w:tcPr>
            <w:tcW w:w="2600" w:type="dxa"/>
          </w:tcPr>
          <w:p w14:paraId="1D7EE6A4" w14:textId="77777777" w:rsidR="00B50050" w:rsidRDefault="00B50050" w:rsidP="0088127C">
            <w:pPr>
              <w:pStyle w:val="OtherTableBody"/>
            </w:pPr>
          </w:p>
        </w:tc>
        <w:tc>
          <w:tcPr>
            <w:tcW w:w="1400" w:type="dxa"/>
          </w:tcPr>
          <w:p w14:paraId="2862E71D" w14:textId="77777777" w:rsidR="00B50050" w:rsidRDefault="00B50050" w:rsidP="0088127C">
            <w:pPr>
              <w:pStyle w:val="OtherTableBody"/>
            </w:pPr>
            <w:r>
              <w:t>DO</w:t>
            </w:r>
          </w:p>
        </w:tc>
        <w:tc>
          <w:tcPr>
            <w:tcW w:w="4200" w:type="dxa"/>
          </w:tcPr>
          <w:p w14:paraId="75490C96" w14:textId="77777777" w:rsidR="00B50050" w:rsidRDefault="00B50050" w:rsidP="0088127C">
            <w:pPr>
              <w:pStyle w:val="OtherTableBody"/>
            </w:pPr>
            <w:r>
              <w:t>Documented</w:t>
            </w:r>
          </w:p>
        </w:tc>
      </w:tr>
      <w:tr w:rsidR="00B50050" w14:paraId="7C156D51" w14:textId="77777777" w:rsidTr="00195548">
        <w:tc>
          <w:tcPr>
            <w:tcW w:w="600" w:type="dxa"/>
          </w:tcPr>
          <w:p w14:paraId="33EFD5E4" w14:textId="77777777" w:rsidR="00B50050" w:rsidRDefault="00B50050" w:rsidP="0088127C">
            <w:pPr>
              <w:pStyle w:val="OtherTableBody"/>
            </w:pPr>
          </w:p>
        </w:tc>
        <w:tc>
          <w:tcPr>
            <w:tcW w:w="600" w:type="dxa"/>
          </w:tcPr>
          <w:p w14:paraId="12ED60CD" w14:textId="77777777" w:rsidR="00B50050" w:rsidRDefault="00B50050" w:rsidP="0088127C">
            <w:pPr>
              <w:pStyle w:val="OtherTableBody"/>
            </w:pPr>
            <w:r>
              <w:t>0271</w:t>
            </w:r>
          </w:p>
        </w:tc>
        <w:tc>
          <w:tcPr>
            <w:tcW w:w="2600" w:type="dxa"/>
          </w:tcPr>
          <w:p w14:paraId="37A74B33" w14:textId="77777777" w:rsidR="00B50050" w:rsidRDefault="00B50050" w:rsidP="0088127C">
            <w:pPr>
              <w:pStyle w:val="OtherTableBody"/>
            </w:pPr>
          </w:p>
        </w:tc>
        <w:tc>
          <w:tcPr>
            <w:tcW w:w="1400" w:type="dxa"/>
          </w:tcPr>
          <w:p w14:paraId="27FCBC3F" w14:textId="77777777" w:rsidR="00B50050" w:rsidRDefault="00B50050" w:rsidP="0088127C">
            <w:pPr>
              <w:pStyle w:val="OtherTableBody"/>
            </w:pPr>
            <w:r>
              <w:t>IN</w:t>
            </w:r>
          </w:p>
        </w:tc>
        <w:tc>
          <w:tcPr>
            <w:tcW w:w="4200" w:type="dxa"/>
          </w:tcPr>
          <w:p w14:paraId="25CE72C3" w14:textId="77777777" w:rsidR="00B50050" w:rsidRDefault="00B50050" w:rsidP="0088127C">
            <w:pPr>
              <w:pStyle w:val="OtherTableBody"/>
            </w:pPr>
            <w:r>
              <w:t>Incomplete</w:t>
            </w:r>
          </w:p>
        </w:tc>
      </w:tr>
      <w:tr w:rsidR="00B50050" w14:paraId="24A28D18" w14:textId="77777777" w:rsidTr="00195548">
        <w:tc>
          <w:tcPr>
            <w:tcW w:w="600" w:type="dxa"/>
          </w:tcPr>
          <w:p w14:paraId="5D0FAB65" w14:textId="77777777" w:rsidR="00B50050" w:rsidRDefault="00B50050" w:rsidP="0088127C">
            <w:pPr>
              <w:pStyle w:val="OtherTableBody"/>
            </w:pPr>
          </w:p>
        </w:tc>
        <w:tc>
          <w:tcPr>
            <w:tcW w:w="600" w:type="dxa"/>
          </w:tcPr>
          <w:p w14:paraId="3D2F1BFB" w14:textId="77777777" w:rsidR="00B50050" w:rsidRDefault="00B50050" w:rsidP="0088127C">
            <w:pPr>
              <w:pStyle w:val="OtherTableBody"/>
            </w:pPr>
            <w:r>
              <w:t>0271</w:t>
            </w:r>
          </w:p>
        </w:tc>
        <w:tc>
          <w:tcPr>
            <w:tcW w:w="2600" w:type="dxa"/>
          </w:tcPr>
          <w:p w14:paraId="5351414D" w14:textId="77777777" w:rsidR="00B50050" w:rsidRDefault="00B50050" w:rsidP="0088127C">
            <w:pPr>
              <w:pStyle w:val="OtherTableBody"/>
            </w:pPr>
          </w:p>
        </w:tc>
        <w:tc>
          <w:tcPr>
            <w:tcW w:w="1400" w:type="dxa"/>
          </w:tcPr>
          <w:p w14:paraId="6F430DFF" w14:textId="77777777" w:rsidR="00B50050" w:rsidRDefault="00B50050" w:rsidP="0088127C">
            <w:pPr>
              <w:pStyle w:val="OtherTableBody"/>
            </w:pPr>
            <w:r>
              <w:t>IP</w:t>
            </w:r>
          </w:p>
        </w:tc>
        <w:tc>
          <w:tcPr>
            <w:tcW w:w="4200" w:type="dxa"/>
          </w:tcPr>
          <w:p w14:paraId="7A7CE678" w14:textId="77777777" w:rsidR="00B50050" w:rsidRDefault="00B50050" w:rsidP="0088127C">
            <w:pPr>
              <w:pStyle w:val="OtherTableBody"/>
            </w:pPr>
            <w:r>
              <w:t>In Progress</w:t>
            </w:r>
          </w:p>
        </w:tc>
      </w:tr>
      <w:tr w:rsidR="00B50050" w14:paraId="669B86DE" w14:textId="77777777" w:rsidTr="00195548">
        <w:tc>
          <w:tcPr>
            <w:tcW w:w="600" w:type="dxa"/>
          </w:tcPr>
          <w:p w14:paraId="0B0BA32B" w14:textId="77777777" w:rsidR="00B50050" w:rsidRDefault="00B50050" w:rsidP="0088127C">
            <w:pPr>
              <w:pStyle w:val="OtherTableBody"/>
            </w:pPr>
          </w:p>
        </w:tc>
        <w:tc>
          <w:tcPr>
            <w:tcW w:w="600" w:type="dxa"/>
          </w:tcPr>
          <w:p w14:paraId="587F6D1B" w14:textId="77777777" w:rsidR="00B50050" w:rsidRDefault="00B50050" w:rsidP="0088127C">
            <w:pPr>
              <w:pStyle w:val="OtherTableBody"/>
            </w:pPr>
            <w:r>
              <w:t>0271</w:t>
            </w:r>
          </w:p>
        </w:tc>
        <w:tc>
          <w:tcPr>
            <w:tcW w:w="2600" w:type="dxa"/>
          </w:tcPr>
          <w:p w14:paraId="2B897F66" w14:textId="77777777" w:rsidR="00B50050" w:rsidRDefault="00B50050" w:rsidP="0088127C">
            <w:pPr>
              <w:pStyle w:val="OtherTableBody"/>
            </w:pPr>
          </w:p>
        </w:tc>
        <w:tc>
          <w:tcPr>
            <w:tcW w:w="1400" w:type="dxa"/>
          </w:tcPr>
          <w:p w14:paraId="54E936AF" w14:textId="77777777" w:rsidR="00B50050" w:rsidRDefault="00B50050" w:rsidP="0088127C">
            <w:pPr>
              <w:pStyle w:val="OtherTableBody"/>
            </w:pPr>
            <w:r>
              <w:t>LA</w:t>
            </w:r>
          </w:p>
        </w:tc>
        <w:tc>
          <w:tcPr>
            <w:tcW w:w="4200" w:type="dxa"/>
          </w:tcPr>
          <w:p w14:paraId="11E3AE1F" w14:textId="77777777" w:rsidR="00B50050" w:rsidRDefault="00B50050" w:rsidP="0088127C">
            <w:pPr>
              <w:pStyle w:val="OtherTableBody"/>
            </w:pPr>
            <w:r>
              <w:t>Legally authenticated</w:t>
            </w:r>
          </w:p>
        </w:tc>
      </w:tr>
      <w:tr w:rsidR="00B50050" w14:paraId="5DABB87C" w14:textId="77777777" w:rsidTr="00195548">
        <w:tc>
          <w:tcPr>
            <w:tcW w:w="600" w:type="dxa"/>
          </w:tcPr>
          <w:p w14:paraId="7791E7E8" w14:textId="77777777" w:rsidR="00B50050" w:rsidRDefault="00B50050" w:rsidP="0088127C">
            <w:pPr>
              <w:pStyle w:val="OtherTableBody"/>
            </w:pPr>
          </w:p>
        </w:tc>
        <w:tc>
          <w:tcPr>
            <w:tcW w:w="600" w:type="dxa"/>
          </w:tcPr>
          <w:p w14:paraId="337AB9C0" w14:textId="77777777" w:rsidR="00B50050" w:rsidRDefault="00B50050" w:rsidP="0088127C">
            <w:pPr>
              <w:pStyle w:val="OtherTableBody"/>
            </w:pPr>
            <w:r>
              <w:t>0271</w:t>
            </w:r>
          </w:p>
        </w:tc>
        <w:tc>
          <w:tcPr>
            <w:tcW w:w="2600" w:type="dxa"/>
          </w:tcPr>
          <w:p w14:paraId="0634C801" w14:textId="77777777" w:rsidR="00B50050" w:rsidRDefault="00B50050" w:rsidP="0088127C">
            <w:pPr>
              <w:pStyle w:val="OtherTableBody"/>
            </w:pPr>
          </w:p>
        </w:tc>
        <w:tc>
          <w:tcPr>
            <w:tcW w:w="1400" w:type="dxa"/>
          </w:tcPr>
          <w:p w14:paraId="31E98C41" w14:textId="77777777" w:rsidR="00B50050" w:rsidRDefault="00B50050" w:rsidP="0088127C">
            <w:pPr>
              <w:pStyle w:val="OtherTableBody"/>
            </w:pPr>
            <w:r>
              <w:t>PA</w:t>
            </w:r>
          </w:p>
        </w:tc>
        <w:tc>
          <w:tcPr>
            <w:tcW w:w="4200" w:type="dxa"/>
          </w:tcPr>
          <w:p w14:paraId="67B674CD" w14:textId="77777777" w:rsidR="00B50050" w:rsidRDefault="00B50050" w:rsidP="0088127C">
            <w:pPr>
              <w:pStyle w:val="OtherTableBody"/>
            </w:pPr>
            <w:r>
              <w:t>Pre-authenticated</w:t>
            </w:r>
          </w:p>
        </w:tc>
      </w:tr>
      <w:tr w:rsidR="00B50050" w14:paraId="3EA29A8A" w14:textId="77777777" w:rsidTr="00195548">
        <w:tc>
          <w:tcPr>
            <w:tcW w:w="600" w:type="dxa"/>
          </w:tcPr>
          <w:p w14:paraId="1FD148FC" w14:textId="77777777" w:rsidR="00B50050" w:rsidRDefault="00B50050" w:rsidP="0088127C">
            <w:pPr>
              <w:pStyle w:val="OtherTableBody"/>
            </w:pPr>
            <w:r>
              <w:t>HL7</w:t>
            </w:r>
          </w:p>
        </w:tc>
        <w:tc>
          <w:tcPr>
            <w:tcW w:w="600" w:type="dxa"/>
          </w:tcPr>
          <w:p w14:paraId="3AE9C084" w14:textId="77777777" w:rsidR="00B50050" w:rsidRDefault="00B50050" w:rsidP="0088127C">
            <w:pPr>
              <w:pStyle w:val="OtherTableBody"/>
            </w:pPr>
          </w:p>
        </w:tc>
        <w:tc>
          <w:tcPr>
            <w:tcW w:w="2600" w:type="dxa"/>
          </w:tcPr>
          <w:p w14:paraId="348B610B" w14:textId="77777777" w:rsidR="00B50050" w:rsidRDefault="00B50050" w:rsidP="0088127C">
            <w:pPr>
              <w:pStyle w:val="OtherTableBody"/>
            </w:pPr>
            <w:r>
              <w:t>Document Confidentiality Status</w:t>
            </w:r>
          </w:p>
        </w:tc>
        <w:tc>
          <w:tcPr>
            <w:tcW w:w="1400" w:type="dxa"/>
          </w:tcPr>
          <w:p w14:paraId="6216BBB6" w14:textId="77777777" w:rsidR="00B50050" w:rsidRDefault="00B50050" w:rsidP="0088127C">
            <w:pPr>
              <w:pStyle w:val="OtherTableBody"/>
            </w:pPr>
          </w:p>
        </w:tc>
        <w:tc>
          <w:tcPr>
            <w:tcW w:w="4200" w:type="dxa"/>
          </w:tcPr>
          <w:p w14:paraId="1D2C115B" w14:textId="77777777" w:rsidR="00B50050" w:rsidRDefault="00B50050" w:rsidP="0088127C">
            <w:pPr>
              <w:pStyle w:val="OtherTableBody"/>
            </w:pPr>
          </w:p>
        </w:tc>
      </w:tr>
      <w:tr w:rsidR="00B50050" w14:paraId="70A0A00A" w14:textId="77777777" w:rsidTr="00195548">
        <w:tc>
          <w:tcPr>
            <w:tcW w:w="600" w:type="dxa"/>
          </w:tcPr>
          <w:p w14:paraId="7F0F68BC" w14:textId="77777777" w:rsidR="00B50050" w:rsidRDefault="00B50050" w:rsidP="0088127C">
            <w:pPr>
              <w:pStyle w:val="OtherTableBody"/>
            </w:pPr>
          </w:p>
        </w:tc>
        <w:tc>
          <w:tcPr>
            <w:tcW w:w="600" w:type="dxa"/>
          </w:tcPr>
          <w:p w14:paraId="0D31F4E1" w14:textId="77777777" w:rsidR="00B50050" w:rsidRDefault="00B50050" w:rsidP="0088127C">
            <w:pPr>
              <w:pStyle w:val="OtherTableBody"/>
            </w:pPr>
            <w:r>
              <w:t>0272</w:t>
            </w:r>
          </w:p>
        </w:tc>
        <w:tc>
          <w:tcPr>
            <w:tcW w:w="2600" w:type="dxa"/>
          </w:tcPr>
          <w:p w14:paraId="508C0386" w14:textId="77777777" w:rsidR="00B50050" w:rsidRDefault="00B50050" w:rsidP="0088127C">
            <w:pPr>
              <w:pStyle w:val="OtherTableBody"/>
            </w:pPr>
          </w:p>
        </w:tc>
        <w:tc>
          <w:tcPr>
            <w:tcW w:w="1400" w:type="dxa"/>
          </w:tcPr>
          <w:p w14:paraId="267016D4" w14:textId="77777777" w:rsidR="00B50050" w:rsidRDefault="00B50050" w:rsidP="0088127C">
            <w:pPr>
              <w:pStyle w:val="OtherTableBody"/>
            </w:pPr>
            <w:r>
              <w:t>R</w:t>
            </w:r>
          </w:p>
        </w:tc>
        <w:tc>
          <w:tcPr>
            <w:tcW w:w="4200" w:type="dxa"/>
          </w:tcPr>
          <w:p w14:paraId="3528931D" w14:textId="77777777" w:rsidR="00B50050" w:rsidRDefault="00B50050" w:rsidP="0088127C">
            <w:pPr>
              <w:pStyle w:val="OtherTableBody"/>
            </w:pPr>
            <w:r>
              <w:t>Restricted</w:t>
            </w:r>
          </w:p>
        </w:tc>
      </w:tr>
      <w:tr w:rsidR="00B50050" w14:paraId="04647B86" w14:textId="77777777" w:rsidTr="00195548">
        <w:tc>
          <w:tcPr>
            <w:tcW w:w="600" w:type="dxa"/>
          </w:tcPr>
          <w:p w14:paraId="5D289E09" w14:textId="77777777" w:rsidR="00B50050" w:rsidRDefault="00B50050" w:rsidP="0088127C">
            <w:pPr>
              <w:pStyle w:val="OtherTableBody"/>
            </w:pPr>
          </w:p>
        </w:tc>
        <w:tc>
          <w:tcPr>
            <w:tcW w:w="600" w:type="dxa"/>
          </w:tcPr>
          <w:p w14:paraId="7A43A997" w14:textId="77777777" w:rsidR="00B50050" w:rsidRDefault="00B50050" w:rsidP="0088127C">
            <w:pPr>
              <w:pStyle w:val="OtherTableBody"/>
            </w:pPr>
            <w:r>
              <w:t>0272</w:t>
            </w:r>
          </w:p>
        </w:tc>
        <w:tc>
          <w:tcPr>
            <w:tcW w:w="2600" w:type="dxa"/>
          </w:tcPr>
          <w:p w14:paraId="10CDFC65" w14:textId="77777777" w:rsidR="00B50050" w:rsidRDefault="00B50050" w:rsidP="0088127C">
            <w:pPr>
              <w:pStyle w:val="OtherTableBody"/>
            </w:pPr>
          </w:p>
        </w:tc>
        <w:tc>
          <w:tcPr>
            <w:tcW w:w="1400" w:type="dxa"/>
          </w:tcPr>
          <w:p w14:paraId="49586FF4" w14:textId="77777777" w:rsidR="00B50050" w:rsidRDefault="00B50050" w:rsidP="0088127C">
            <w:pPr>
              <w:pStyle w:val="OtherTableBody"/>
            </w:pPr>
            <w:r>
              <w:t>U</w:t>
            </w:r>
          </w:p>
        </w:tc>
        <w:tc>
          <w:tcPr>
            <w:tcW w:w="4200" w:type="dxa"/>
          </w:tcPr>
          <w:p w14:paraId="60CBC57F" w14:textId="77777777" w:rsidR="00B50050" w:rsidRDefault="00B50050" w:rsidP="0088127C">
            <w:pPr>
              <w:pStyle w:val="OtherTableBody"/>
            </w:pPr>
            <w:r>
              <w:t>Usual control</w:t>
            </w:r>
          </w:p>
        </w:tc>
      </w:tr>
      <w:tr w:rsidR="00B50050" w14:paraId="7A2CF444" w14:textId="77777777" w:rsidTr="00195548">
        <w:tc>
          <w:tcPr>
            <w:tcW w:w="600" w:type="dxa"/>
          </w:tcPr>
          <w:p w14:paraId="1DE363C0" w14:textId="77777777" w:rsidR="00B50050" w:rsidRDefault="00B50050" w:rsidP="0088127C">
            <w:pPr>
              <w:pStyle w:val="OtherTableBody"/>
            </w:pPr>
          </w:p>
        </w:tc>
        <w:tc>
          <w:tcPr>
            <w:tcW w:w="600" w:type="dxa"/>
          </w:tcPr>
          <w:p w14:paraId="37768CB3" w14:textId="77777777" w:rsidR="00B50050" w:rsidRDefault="00B50050" w:rsidP="0088127C">
            <w:pPr>
              <w:pStyle w:val="OtherTableBody"/>
            </w:pPr>
            <w:r>
              <w:t>0272</w:t>
            </w:r>
          </w:p>
        </w:tc>
        <w:tc>
          <w:tcPr>
            <w:tcW w:w="2600" w:type="dxa"/>
          </w:tcPr>
          <w:p w14:paraId="5A008199" w14:textId="77777777" w:rsidR="00B50050" w:rsidRDefault="00B50050" w:rsidP="0088127C">
            <w:pPr>
              <w:pStyle w:val="OtherTableBody"/>
            </w:pPr>
          </w:p>
        </w:tc>
        <w:tc>
          <w:tcPr>
            <w:tcW w:w="1400" w:type="dxa"/>
          </w:tcPr>
          <w:p w14:paraId="6078AADD" w14:textId="77777777" w:rsidR="00B50050" w:rsidRDefault="00B50050" w:rsidP="0088127C">
            <w:pPr>
              <w:pStyle w:val="OtherTableBody"/>
            </w:pPr>
            <w:r>
              <w:t>V</w:t>
            </w:r>
          </w:p>
        </w:tc>
        <w:tc>
          <w:tcPr>
            <w:tcW w:w="4200" w:type="dxa"/>
          </w:tcPr>
          <w:p w14:paraId="103FC9CA" w14:textId="77777777" w:rsidR="00B50050" w:rsidRDefault="00B50050" w:rsidP="0088127C">
            <w:pPr>
              <w:pStyle w:val="OtherTableBody"/>
            </w:pPr>
            <w:r>
              <w:t>Very restricted</w:t>
            </w:r>
          </w:p>
        </w:tc>
      </w:tr>
      <w:tr w:rsidR="00B50050" w14:paraId="5EA82DB2" w14:textId="77777777" w:rsidTr="00195548">
        <w:tc>
          <w:tcPr>
            <w:tcW w:w="600" w:type="dxa"/>
          </w:tcPr>
          <w:p w14:paraId="29A3C326" w14:textId="77777777" w:rsidR="00B50050" w:rsidRDefault="00B50050" w:rsidP="0088127C">
            <w:pPr>
              <w:pStyle w:val="OtherTableBody"/>
            </w:pPr>
            <w:r>
              <w:t>HL7</w:t>
            </w:r>
          </w:p>
        </w:tc>
        <w:tc>
          <w:tcPr>
            <w:tcW w:w="600" w:type="dxa"/>
          </w:tcPr>
          <w:p w14:paraId="0A8258C2" w14:textId="77777777" w:rsidR="00B50050" w:rsidRDefault="00B50050" w:rsidP="0088127C">
            <w:pPr>
              <w:pStyle w:val="OtherTableBody"/>
            </w:pPr>
          </w:p>
        </w:tc>
        <w:tc>
          <w:tcPr>
            <w:tcW w:w="2600" w:type="dxa"/>
          </w:tcPr>
          <w:p w14:paraId="4593B6AF" w14:textId="77777777" w:rsidR="00B50050" w:rsidRDefault="00B50050" w:rsidP="0088127C">
            <w:pPr>
              <w:pStyle w:val="OtherTableBody"/>
            </w:pPr>
            <w:r>
              <w:t>Document Availability Status</w:t>
            </w:r>
          </w:p>
        </w:tc>
        <w:tc>
          <w:tcPr>
            <w:tcW w:w="1400" w:type="dxa"/>
          </w:tcPr>
          <w:p w14:paraId="4ED437DB" w14:textId="77777777" w:rsidR="00B50050" w:rsidRDefault="00B50050" w:rsidP="0088127C">
            <w:pPr>
              <w:pStyle w:val="OtherTableBody"/>
            </w:pPr>
          </w:p>
        </w:tc>
        <w:tc>
          <w:tcPr>
            <w:tcW w:w="4200" w:type="dxa"/>
          </w:tcPr>
          <w:p w14:paraId="3E6FB60F" w14:textId="77777777" w:rsidR="00B50050" w:rsidRDefault="00B50050" w:rsidP="0088127C">
            <w:pPr>
              <w:pStyle w:val="OtherTableBody"/>
            </w:pPr>
          </w:p>
        </w:tc>
      </w:tr>
      <w:tr w:rsidR="00B50050" w14:paraId="418ACAE8" w14:textId="77777777" w:rsidTr="00195548">
        <w:tc>
          <w:tcPr>
            <w:tcW w:w="600" w:type="dxa"/>
          </w:tcPr>
          <w:p w14:paraId="74EDF41B" w14:textId="77777777" w:rsidR="00B50050" w:rsidRDefault="00B50050" w:rsidP="0088127C">
            <w:pPr>
              <w:pStyle w:val="OtherTableBody"/>
            </w:pPr>
          </w:p>
        </w:tc>
        <w:tc>
          <w:tcPr>
            <w:tcW w:w="600" w:type="dxa"/>
          </w:tcPr>
          <w:p w14:paraId="67BAA5F8" w14:textId="77777777" w:rsidR="00B50050" w:rsidRDefault="00B50050" w:rsidP="0088127C">
            <w:pPr>
              <w:pStyle w:val="OtherTableBody"/>
            </w:pPr>
            <w:r>
              <w:t>0273</w:t>
            </w:r>
          </w:p>
        </w:tc>
        <w:tc>
          <w:tcPr>
            <w:tcW w:w="2600" w:type="dxa"/>
          </w:tcPr>
          <w:p w14:paraId="7E7E062A" w14:textId="77777777" w:rsidR="00B50050" w:rsidRDefault="00B50050" w:rsidP="0088127C">
            <w:pPr>
              <w:pStyle w:val="OtherTableBody"/>
            </w:pPr>
          </w:p>
        </w:tc>
        <w:tc>
          <w:tcPr>
            <w:tcW w:w="1400" w:type="dxa"/>
          </w:tcPr>
          <w:p w14:paraId="43BF68C0" w14:textId="77777777" w:rsidR="00B50050" w:rsidRDefault="00B50050" w:rsidP="0088127C">
            <w:pPr>
              <w:pStyle w:val="OtherTableBody"/>
            </w:pPr>
            <w:r>
              <w:t>AV</w:t>
            </w:r>
          </w:p>
        </w:tc>
        <w:tc>
          <w:tcPr>
            <w:tcW w:w="4200" w:type="dxa"/>
          </w:tcPr>
          <w:p w14:paraId="21227262" w14:textId="77777777" w:rsidR="00B50050" w:rsidRDefault="00B50050" w:rsidP="0088127C">
            <w:pPr>
              <w:pStyle w:val="OtherTableBody"/>
            </w:pPr>
            <w:r>
              <w:t>Available for patient care</w:t>
            </w:r>
          </w:p>
        </w:tc>
      </w:tr>
      <w:tr w:rsidR="00B50050" w14:paraId="630B8AB8" w14:textId="77777777" w:rsidTr="00195548">
        <w:tc>
          <w:tcPr>
            <w:tcW w:w="600" w:type="dxa"/>
          </w:tcPr>
          <w:p w14:paraId="0496EDB1" w14:textId="77777777" w:rsidR="00B50050" w:rsidRDefault="00B50050" w:rsidP="0088127C">
            <w:pPr>
              <w:pStyle w:val="OtherTableBody"/>
            </w:pPr>
          </w:p>
        </w:tc>
        <w:tc>
          <w:tcPr>
            <w:tcW w:w="600" w:type="dxa"/>
          </w:tcPr>
          <w:p w14:paraId="2D2956C0" w14:textId="77777777" w:rsidR="00B50050" w:rsidRDefault="00B50050" w:rsidP="0088127C">
            <w:pPr>
              <w:pStyle w:val="OtherTableBody"/>
            </w:pPr>
            <w:r>
              <w:t>0273</w:t>
            </w:r>
          </w:p>
        </w:tc>
        <w:tc>
          <w:tcPr>
            <w:tcW w:w="2600" w:type="dxa"/>
          </w:tcPr>
          <w:p w14:paraId="25F1C71D" w14:textId="77777777" w:rsidR="00B50050" w:rsidRDefault="00B50050" w:rsidP="0088127C">
            <w:pPr>
              <w:pStyle w:val="OtherTableBody"/>
            </w:pPr>
          </w:p>
        </w:tc>
        <w:tc>
          <w:tcPr>
            <w:tcW w:w="1400" w:type="dxa"/>
          </w:tcPr>
          <w:p w14:paraId="47706253" w14:textId="77777777" w:rsidR="00B50050" w:rsidRDefault="00B50050" w:rsidP="0088127C">
            <w:pPr>
              <w:pStyle w:val="OtherTableBody"/>
            </w:pPr>
            <w:r>
              <w:t>CA</w:t>
            </w:r>
          </w:p>
        </w:tc>
        <w:tc>
          <w:tcPr>
            <w:tcW w:w="4200" w:type="dxa"/>
          </w:tcPr>
          <w:p w14:paraId="3D78EC3C" w14:textId="77777777" w:rsidR="00B50050" w:rsidRDefault="00B50050" w:rsidP="0088127C">
            <w:pPr>
              <w:pStyle w:val="OtherTableBody"/>
            </w:pPr>
            <w:r>
              <w:t>Deleted</w:t>
            </w:r>
          </w:p>
        </w:tc>
      </w:tr>
      <w:tr w:rsidR="00B50050" w14:paraId="20F290C9" w14:textId="77777777" w:rsidTr="00195548">
        <w:tc>
          <w:tcPr>
            <w:tcW w:w="600" w:type="dxa"/>
          </w:tcPr>
          <w:p w14:paraId="4CD59547" w14:textId="77777777" w:rsidR="00B50050" w:rsidRDefault="00B50050" w:rsidP="0088127C">
            <w:pPr>
              <w:pStyle w:val="OtherTableBody"/>
            </w:pPr>
          </w:p>
        </w:tc>
        <w:tc>
          <w:tcPr>
            <w:tcW w:w="600" w:type="dxa"/>
          </w:tcPr>
          <w:p w14:paraId="38CC95DE" w14:textId="77777777" w:rsidR="00B50050" w:rsidRDefault="00B50050" w:rsidP="0088127C">
            <w:pPr>
              <w:pStyle w:val="OtherTableBody"/>
            </w:pPr>
            <w:r>
              <w:t>0273</w:t>
            </w:r>
          </w:p>
        </w:tc>
        <w:tc>
          <w:tcPr>
            <w:tcW w:w="2600" w:type="dxa"/>
          </w:tcPr>
          <w:p w14:paraId="1B9E2DA8" w14:textId="77777777" w:rsidR="00B50050" w:rsidRDefault="00B50050" w:rsidP="0088127C">
            <w:pPr>
              <w:pStyle w:val="OtherTableBody"/>
            </w:pPr>
          </w:p>
        </w:tc>
        <w:tc>
          <w:tcPr>
            <w:tcW w:w="1400" w:type="dxa"/>
          </w:tcPr>
          <w:p w14:paraId="1E4A4EDD" w14:textId="77777777" w:rsidR="00B50050" w:rsidRDefault="00B50050" w:rsidP="0088127C">
            <w:pPr>
              <w:pStyle w:val="OtherTableBody"/>
            </w:pPr>
            <w:r>
              <w:t>OB</w:t>
            </w:r>
          </w:p>
        </w:tc>
        <w:tc>
          <w:tcPr>
            <w:tcW w:w="4200" w:type="dxa"/>
          </w:tcPr>
          <w:p w14:paraId="23C03D0B" w14:textId="77777777" w:rsidR="00B50050" w:rsidRDefault="00B50050" w:rsidP="0088127C">
            <w:pPr>
              <w:pStyle w:val="OtherTableBody"/>
            </w:pPr>
            <w:r>
              <w:t>Obsolete</w:t>
            </w:r>
          </w:p>
        </w:tc>
      </w:tr>
      <w:tr w:rsidR="00B50050" w14:paraId="76DC73A3" w14:textId="77777777" w:rsidTr="00195548">
        <w:tc>
          <w:tcPr>
            <w:tcW w:w="600" w:type="dxa"/>
          </w:tcPr>
          <w:p w14:paraId="14A934EE" w14:textId="77777777" w:rsidR="00B50050" w:rsidRDefault="00B50050" w:rsidP="0088127C">
            <w:pPr>
              <w:pStyle w:val="OtherTableBody"/>
            </w:pPr>
          </w:p>
        </w:tc>
        <w:tc>
          <w:tcPr>
            <w:tcW w:w="600" w:type="dxa"/>
          </w:tcPr>
          <w:p w14:paraId="3A6053FF" w14:textId="77777777" w:rsidR="00B50050" w:rsidRDefault="00B50050" w:rsidP="0088127C">
            <w:pPr>
              <w:pStyle w:val="OtherTableBody"/>
            </w:pPr>
            <w:r>
              <w:t>0273</w:t>
            </w:r>
          </w:p>
        </w:tc>
        <w:tc>
          <w:tcPr>
            <w:tcW w:w="2600" w:type="dxa"/>
          </w:tcPr>
          <w:p w14:paraId="1C8326B2" w14:textId="77777777" w:rsidR="00B50050" w:rsidRDefault="00B50050" w:rsidP="0088127C">
            <w:pPr>
              <w:pStyle w:val="OtherTableBody"/>
            </w:pPr>
          </w:p>
        </w:tc>
        <w:tc>
          <w:tcPr>
            <w:tcW w:w="1400" w:type="dxa"/>
          </w:tcPr>
          <w:p w14:paraId="6E7031F5" w14:textId="77777777" w:rsidR="00B50050" w:rsidRDefault="00B50050" w:rsidP="0088127C">
            <w:pPr>
              <w:pStyle w:val="OtherTableBody"/>
            </w:pPr>
            <w:r>
              <w:t>UN</w:t>
            </w:r>
          </w:p>
        </w:tc>
        <w:tc>
          <w:tcPr>
            <w:tcW w:w="4200" w:type="dxa"/>
          </w:tcPr>
          <w:p w14:paraId="61398627" w14:textId="77777777" w:rsidR="00B50050" w:rsidRDefault="00B50050" w:rsidP="0088127C">
            <w:pPr>
              <w:pStyle w:val="OtherTableBody"/>
            </w:pPr>
            <w:r>
              <w:t>Unavailable for patient care</w:t>
            </w:r>
          </w:p>
        </w:tc>
      </w:tr>
      <w:tr w:rsidR="00B50050" w14:paraId="0411AD59" w14:textId="77777777" w:rsidTr="00195548">
        <w:tc>
          <w:tcPr>
            <w:tcW w:w="600" w:type="dxa"/>
          </w:tcPr>
          <w:p w14:paraId="024D1C85" w14:textId="77777777" w:rsidR="00B50050" w:rsidRDefault="00B50050" w:rsidP="0088127C">
            <w:pPr>
              <w:pStyle w:val="OtherTableBody"/>
            </w:pPr>
            <w:r>
              <w:t>HL7</w:t>
            </w:r>
          </w:p>
        </w:tc>
        <w:tc>
          <w:tcPr>
            <w:tcW w:w="600" w:type="dxa"/>
          </w:tcPr>
          <w:p w14:paraId="634BC7CC" w14:textId="77777777" w:rsidR="00B50050" w:rsidRDefault="00B50050" w:rsidP="0088127C">
            <w:pPr>
              <w:pStyle w:val="OtherTableBody"/>
            </w:pPr>
          </w:p>
        </w:tc>
        <w:tc>
          <w:tcPr>
            <w:tcW w:w="2600" w:type="dxa"/>
          </w:tcPr>
          <w:p w14:paraId="6D3CC0C4" w14:textId="77777777" w:rsidR="00B50050" w:rsidRDefault="00B50050" w:rsidP="0088127C">
            <w:pPr>
              <w:pStyle w:val="OtherTableBody"/>
            </w:pPr>
            <w:r>
              <w:t>Document Storage Status</w:t>
            </w:r>
          </w:p>
        </w:tc>
        <w:tc>
          <w:tcPr>
            <w:tcW w:w="1400" w:type="dxa"/>
          </w:tcPr>
          <w:p w14:paraId="4EBC0003" w14:textId="77777777" w:rsidR="00B50050" w:rsidRDefault="00B50050" w:rsidP="0088127C">
            <w:pPr>
              <w:pStyle w:val="OtherTableBody"/>
            </w:pPr>
          </w:p>
        </w:tc>
        <w:tc>
          <w:tcPr>
            <w:tcW w:w="4200" w:type="dxa"/>
          </w:tcPr>
          <w:p w14:paraId="1D5940A5" w14:textId="77777777" w:rsidR="00B50050" w:rsidRDefault="00B50050" w:rsidP="0088127C">
            <w:pPr>
              <w:pStyle w:val="OtherTableBody"/>
            </w:pPr>
          </w:p>
        </w:tc>
      </w:tr>
      <w:tr w:rsidR="00B50050" w14:paraId="4FF6279D" w14:textId="77777777" w:rsidTr="00195548">
        <w:tc>
          <w:tcPr>
            <w:tcW w:w="600" w:type="dxa"/>
          </w:tcPr>
          <w:p w14:paraId="3533D3AC" w14:textId="77777777" w:rsidR="00B50050" w:rsidRDefault="00B50050" w:rsidP="0088127C">
            <w:pPr>
              <w:pStyle w:val="OtherTableBody"/>
            </w:pPr>
          </w:p>
        </w:tc>
        <w:tc>
          <w:tcPr>
            <w:tcW w:w="600" w:type="dxa"/>
          </w:tcPr>
          <w:p w14:paraId="204C4AFF" w14:textId="77777777" w:rsidR="00B50050" w:rsidRDefault="00B50050" w:rsidP="0088127C">
            <w:pPr>
              <w:pStyle w:val="OtherTableBody"/>
            </w:pPr>
            <w:r>
              <w:t>0275</w:t>
            </w:r>
          </w:p>
        </w:tc>
        <w:tc>
          <w:tcPr>
            <w:tcW w:w="2600" w:type="dxa"/>
          </w:tcPr>
          <w:p w14:paraId="29E5E67D" w14:textId="77777777" w:rsidR="00B50050" w:rsidRDefault="00B50050" w:rsidP="0088127C">
            <w:pPr>
              <w:pStyle w:val="OtherTableBody"/>
            </w:pPr>
          </w:p>
        </w:tc>
        <w:tc>
          <w:tcPr>
            <w:tcW w:w="1400" w:type="dxa"/>
          </w:tcPr>
          <w:p w14:paraId="73C818AE" w14:textId="77777777" w:rsidR="00B50050" w:rsidRDefault="00B50050" w:rsidP="0088127C">
            <w:pPr>
              <w:pStyle w:val="OtherTableBody"/>
            </w:pPr>
            <w:r>
              <w:t>AA</w:t>
            </w:r>
          </w:p>
        </w:tc>
        <w:tc>
          <w:tcPr>
            <w:tcW w:w="4200" w:type="dxa"/>
          </w:tcPr>
          <w:p w14:paraId="5E67D228" w14:textId="77777777" w:rsidR="00B50050" w:rsidRDefault="00B50050" w:rsidP="0088127C">
            <w:pPr>
              <w:pStyle w:val="OtherTableBody"/>
            </w:pPr>
            <w:r>
              <w:t>Active and archived</w:t>
            </w:r>
          </w:p>
        </w:tc>
      </w:tr>
      <w:tr w:rsidR="00B50050" w14:paraId="0A5DF21F" w14:textId="77777777" w:rsidTr="00195548">
        <w:tc>
          <w:tcPr>
            <w:tcW w:w="600" w:type="dxa"/>
          </w:tcPr>
          <w:p w14:paraId="315A9F22" w14:textId="77777777" w:rsidR="00B50050" w:rsidRDefault="00B50050" w:rsidP="0088127C">
            <w:pPr>
              <w:pStyle w:val="OtherTableBody"/>
            </w:pPr>
          </w:p>
        </w:tc>
        <w:tc>
          <w:tcPr>
            <w:tcW w:w="600" w:type="dxa"/>
          </w:tcPr>
          <w:p w14:paraId="7C97A0CF" w14:textId="77777777" w:rsidR="00B50050" w:rsidRDefault="00B50050" w:rsidP="0088127C">
            <w:pPr>
              <w:pStyle w:val="OtherTableBody"/>
            </w:pPr>
            <w:r>
              <w:t>0275</w:t>
            </w:r>
          </w:p>
        </w:tc>
        <w:tc>
          <w:tcPr>
            <w:tcW w:w="2600" w:type="dxa"/>
          </w:tcPr>
          <w:p w14:paraId="60010DA6" w14:textId="77777777" w:rsidR="00B50050" w:rsidRDefault="00B50050" w:rsidP="0088127C">
            <w:pPr>
              <w:pStyle w:val="OtherTableBody"/>
            </w:pPr>
          </w:p>
        </w:tc>
        <w:tc>
          <w:tcPr>
            <w:tcW w:w="1400" w:type="dxa"/>
          </w:tcPr>
          <w:p w14:paraId="23757B3D" w14:textId="77777777" w:rsidR="00B50050" w:rsidRDefault="00B50050" w:rsidP="0088127C">
            <w:pPr>
              <w:pStyle w:val="OtherTableBody"/>
            </w:pPr>
            <w:r>
              <w:t>AC</w:t>
            </w:r>
          </w:p>
        </w:tc>
        <w:tc>
          <w:tcPr>
            <w:tcW w:w="4200" w:type="dxa"/>
          </w:tcPr>
          <w:p w14:paraId="6D059625" w14:textId="77777777" w:rsidR="00B50050" w:rsidRDefault="00B50050" w:rsidP="0088127C">
            <w:pPr>
              <w:pStyle w:val="OtherTableBody"/>
            </w:pPr>
            <w:r>
              <w:t>Active</w:t>
            </w:r>
          </w:p>
        </w:tc>
      </w:tr>
      <w:tr w:rsidR="00B50050" w14:paraId="66839BC4" w14:textId="77777777" w:rsidTr="00195548">
        <w:tc>
          <w:tcPr>
            <w:tcW w:w="600" w:type="dxa"/>
          </w:tcPr>
          <w:p w14:paraId="511E394C" w14:textId="77777777" w:rsidR="00B50050" w:rsidRDefault="00B50050" w:rsidP="0088127C">
            <w:pPr>
              <w:pStyle w:val="OtherTableBody"/>
            </w:pPr>
          </w:p>
        </w:tc>
        <w:tc>
          <w:tcPr>
            <w:tcW w:w="600" w:type="dxa"/>
          </w:tcPr>
          <w:p w14:paraId="0F88EEA1" w14:textId="77777777" w:rsidR="00B50050" w:rsidRDefault="00B50050" w:rsidP="0088127C">
            <w:pPr>
              <w:pStyle w:val="OtherTableBody"/>
            </w:pPr>
            <w:r>
              <w:t>0275</w:t>
            </w:r>
          </w:p>
        </w:tc>
        <w:tc>
          <w:tcPr>
            <w:tcW w:w="2600" w:type="dxa"/>
          </w:tcPr>
          <w:p w14:paraId="13375E0C" w14:textId="77777777" w:rsidR="00B50050" w:rsidRDefault="00B50050" w:rsidP="0088127C">
            <w:pPr>
              <w:pStyle w:val="OtherTableBody"/>
            </w:pPr>
          </w:p>
        </w:tc>
        <w:tc>
          <w:tcPr>
            <w:tcW w:w="1400" w:type="dxa"/>
          </w:tcPr>
          <w:p w14:paraId="4E1FB7BE" w14:textId="77777777" w:rsidR="00B50050" w:rsidRDefault="00B50050" w:rsidP="0088127C">
            <w:pPr>
              <w:pStyle w:val="OtherTableBody"/>
            </w:pPr>
            <w:r>
              <w:t>AR</w:t>
            </w:r>
          </w:p>
        </w:tc>
        <w:tc>
          <w:tcPr>
            <w:tcW w:w="4200" w:type="dxa"/>
          </w:tcPr>
          <w:p w14:paraId="31D8D582" w14:textId="77777777" w:rsidR="00B50050" w:rsidRDefault="00B50050" w:rsidP="0088127C">
            <w:pPr>
              <w:pStyle w:val="OtherTableBody"/>
            </w:pPr>
            <w:r>
              <w:t>Archived (not active)</w:t>
            </w:r>
          </w:p>
        </w:tc>
      </w:tr>
      <w:tr w:rsidR="00B50050" w14:paraId="13FF29B2" w14:textId="77777777" w:rsidTr="00195548">
        <w:tc>
          <w:tcPr>
            <w:tcW w:w="600" w:type="dxa"/>
          </w:tcPr>
          <w:p w14:paraId="61FB893D" w14:textId="77777777" w:rsidR="00B50050" w:rsidRDefault="00B50050" w:rsidP="0088127C">
            <w:pPr>
              <w:pStyle w:val="OtherTableBody"/>
            </w:pPr>
          </w:p>
        </w:tc>
        <w:tc>
          <w:tcPr>
            <w:tcW w:w="600" w:type="dxa"/>
          </w:tcPr>
          <w:p w14:paraId="09CCDD9A" w14:textId="77777777" w:rsidR="00B50050" w:rsidRDefault="00B50050" w:rsidP="0088127C">
            <w:pPr>
              <w:pStyle w:val="OtherTableBody"/>
            </w:pPr>
            <w:r>
              <w:t>0275</w:t>
            </w:r>
          </w:p>
        </w:tc>
        <w:tc>
          <w:tcPr>
            <w:tcW w:w="2600" w:type="dxa"/>
          </w:tcPr>
          <w:p w14:paraId="135E1AC4" w14:textId="77777777" w:rsidR="00B50050" w:rsidRDefault="00B50050" w:rsidP="0088127C">
            <w:pPr>
              <w:pStyle w:val="OtherTableBody"/>
            </w:pPr>
          </w:p>
        </w:tc>
        <w:tc>
          <w:tcPr>
            <w:tcW w:w="1400" w:type="dxa"/>
          </w:tcPr>
          <w:p w14:paraId="1C357F10" w14:textId="77777777" w:rsidR="00B50050" w:rsidRDefault="00B50050" w:rsidP="0088127C">
            <w:pPr>
              <w:pStyle w:val="OtherTableBody"/>
            </w:pPr>
            <w:r>
              <w:t>PU</w:t>
            </w:r>
          </w:p>
        </w:tc>
        <w:tc>
          <w:tcPr>
            <w:tcW w:w="4200" w:type="dxa"/>
          </w:tcPr>
          <w:p w14:paraId="4B584295" w14:textId="77777777" w:rsidR="00B50050" w:rsidRDefault="00B50050" w:rsidP="0088127C">
            <w:pPr>
              <w:pStyle w:val="OtherTableBody"/>
            </w:pPr>
            <w:r>
              <w:t>Purged</w:t>
            </w:r>
          </w:p>
        </w:tc>
      </w:tr>
      <w:tr w:rsidR="00B50050" w14:paraId="5135FCDA" w14:textId="77777777" w:rsidTr="00195548">
        <w:tc>
          <w:tcPr>
            <w:tcW w:w="600" w:type="dxa"/>
          </w:tcPr>
          <w:p w14:paraId="3EEF43CB" w14:textId="77777777" w:rsidR="00B50050" w:rsidRDefault="00B50050" w:rsidP="0088127C">
            <w:pPr>
              <w:pStyle w:val="OtherTableBody"/>
            </w:pPr>
            <w:r>
              <w:t>User</w:t>
            </w:r>
          </w:p>
        </w:tc>
        <w:tc>
          <w:tcPr>
            <w:tcW w:w="600" w:type="dxa"/>
          </w:tcPr>
          <w:p w14:paraId="7C088A13" w14:textId="77777777" w:rsidR="00B50050" w:rsidRDefault="00B50050" w:rsidP="0088127C">
            <w:pPr>
              <w:pStyle w:val="OtherTableBody"/>
            </w:pPr>
          </w:p>
        </w:tc>
        <w:tc>
          <w:tcPr>
            <w:tcW w:w="2600" w:type="dxa"/>
          </w:tcPr>
          <w:p w14:paraId="6EA5F81B" w14:textId="77777777" w:rsidR="00B50050" w:rsidRDefault="00B50050" w:rsidP="0088127C">
            <w:pPr>
              <w:pStyle w:val="OtherTableBody"/>
            </w:pPr>
            <w:r>
              <w:t>Appointment reason codes</w:t>
            </w:r>
          </w:p>
        </w:tc>
        <w:tc>
          <w:tcPr>
            <w:tcW w:w="1400" w:type="dxa"/>
          </w:tcPr>
          <w:p w14:paraId="702C11BA" w14:textId="77777777" w:rsidR="00B50050" w:rsidRDefault="00B50050" w:rsidP="0088127C">
            <w:pPr>
              <w:pStyle w:val="OtherTableBody"/>
            </w:pPr>
          </w:p>
        </w:tc>
        <w:tc>
          <w:tcPr>
            <w:tcW w:w="4200" w:type="dxa"/>
          </w:tcPr>
          <w:p w14:paraId="65B0F864" w14:textId="77777777" w:rsidR="00B50050" w:rsidRDefault="00B50050" w:rsidP="0088127C">
            <w:pPr>
              <w:pStyle w:val="OtherTableBody"/>
            </w:pPr>
          </w:p>
        </w:tc>
      </w:tr>
      <w:tr w:rsidR="00B50050" w14:paraId="27D458B8" w14:textId="77777777" w:rsidTr="00195548">
        <w:tc>
          <w:tcPr>
            <w:tcW w:w="600" w:type="dxa"/>
          </w:tcPr>
          <w:p w14:paraId="1F321FF3" w14:textId="77777777" w:rsidR="00B50050" w:rsidRDefault="00B50050" w:rsidP="0088127C">
            <w:pPr>
              <w:pStyle w:val="OtherTableBody"/>
            </w:pPr>
          </w:p>
        </w:tc>
        <w:tc>
          <w:tcPr>
            <w:tcW w:w="600" w:type="dxa"/>
          </w:tcPr>
          <w:p w14:paraId="61005E34" w14:textId="77777777" w:rsidR="00B50050" w:rsidRDefault="00B50050" w:rsidP="0088127C">
            <w:pPr>
              <w:pStyle w:val="OtherTableBody"/>
            </w:pPr>
            <w:r>
              <w:t>0276</w:t>
            </w:r>
          </w:p>
        </w:tc>
        <w:tc>
          <w:tcPr>
            <w:tcW w:w="2600" w:type="dxa"/>
          </w:tcPr>
          <w:p w14:paraId="662AE22E" w14:textId="77777777" w:rsidR="00B50050" w:rsidRDefault="00B50050" w:rsidP="0088127C">
            <w:pPr>
              <w:pStyle w:val="OtherTableBody"/>
            </w:pPr>
          </w:p>
        </w:tc>
        <w:tc>
          <w:tcPr>
            <w:tcW w:w="1400" w:type="dxa"/>
          </w:tcPr>
          <w:p w14:paraId="1633F121" w14:textId="77777777" w:rsidR="00B50050" w:rsidRDefault="00B50050" w:rsidP="0088127C">
            <w:pPr>
              <w:pStyle w:val="OtherTableBody"/>
            </w:pPr>
            <w:r>
              <w:t>CHECKUP</w:t>
            </w:r>
          </w:p>
        </w:tc>
        <w:tc>
          <w:tcPr>
            <w:tcW w:w="4200" w:type="dxa"/>
          </w:tcPr>
          <w:p w14:paraId="61B64079" w14:textId="77777777" w:rsidR="00B50050" w:rsidRDefault="00B50050" w:rsidP="0088127C">
            <w:pPr>
              <w:pStyle w:val="OtherTableBody"/>
            </w:pPr>
            <w:r>
              <w:t>A routine check-up, such as an annual physical</w:t>
            </w:r>
          </w:p>
        </w:tc>
      </w:tr>
      <w:tr w:rsidR="00B50050" w14:paraId="36685ACA" w14:textId="77777777" w:rsidTr="00195548">
        <w:tc>
          <w:tcPr>
            <w:tcW w:w="600" w:type="dxa"/>
          </w:tcPr>
          <w:p w14:paraId="185C60DD" w14:textId="77777777" w:rsidR="00B50050" w:rsidRDefault="00B50050" w:rsidP="0088127C">
            <w:pPr>
              <w:pStyle w:val="OtherTableBody"/>
            </w:pPr>
          </w:p>
        </w:tc>
        <w:tc>
          <w:tcPr>
            <w:tcW w:w="600" w:type="dxa"/>
          </w:tcPr>
          <w:p w14:paraId="2AFCC5D8" w14:textId="77777777" w:rsidR="00B50050" w:rsidRDefault="00B50050" w:rsidP="0088127C">
            <w:pPr>
              <w:pStyle w:val="OtherTableBody"/>
            </w:pPr>
            <w:r>
              <w:t>0276</w:t>
            </w:r>
          </w:p>
        </w:tc>
        <w:tc>
          <w:tcPr>
            <w:tcW w:w="2600" w:type="dxa"/>
          </w:tcPr>
          <w:p w14:paraId="3E3EB4DA" w14:textId="77777777" w:rsidR="00B50050" w:rsidRDefault="00B50050" w:rsidP="0088127C">
            <w:pPr>
              <w:pStyle w:val="OtherTableBody"/>
            </w:pPr>
          </w:p>
        </w:tc>
        <w:tc>
          <w:tcPr>
            <w:tcW w:w="1400" w:type="dxa"/>
          </w:tcPr>
          <w:p w14:paraId="06ACF0AE" w14:textId="77777777" w:rsidR="00B50050" w:rsidRDefault="00B50050" w:rsidP="0088127C">
            <w:pPr>
              <w:pStyle w:val="OtherTableBody"/>
            </w:pPr>
            <w:r>
              <w:t>EMERGENCY</w:t>
            </w:r>
          </w:p>
        </w:tc>
        <w:tc>
          <w:tcPr>
            <w:tcW w:w="4200" w:type="dxa"/>
          </w:tcPr>
          <w:p w14:paraId="339A02C0" w14:textId="77777777" w:rsidR="00B50050" w:rsidRDefault="00B50050" w:rsidP="0088127C">
            <w:pPr>
              <w:pStyle w:val="OtherTableBody"/>
            </w:pPr>
            <w:r>
              <w:t>Emergency appointment</w:t>
            </w:r>
          </w:p>
        </w:tc>
      </w:tr>
      <w:tr w:rsidR="00B50050" w14:paraId="558D7A76" w14:textId="77777777" w:rsidTr="00195548">
        <w:tc>
          <w:tcPr>
            <w:tcW w:w="600" w:type="dxa"/>
          </w:tcPr>
          <w:p w14:paraId="5C6FC575" w14:textId="77777777" w:rsidR="00B50050" w:rsidRDefault="00B50050" w:rsidP="0088127C">
            <w:pPr>
              <w:pStyle w:val="OtherTableBody"/>
            </w:pPr>
          </w:p>
        </w:tc>
        <w:tc>
          <w:tcPr>
            <w:tcW w:w="600" w:type="dxa"/>
          </w:tcPr>
          <w:p w14:paraId="46F6FDAF" w14:textId="77777777" w:rsidR="00B50050" w:rsidRDefault="00B50050" w:rsidP="0088127C">
            <w:pPr>
              <w:pStyle w:val="OtherTableBody"/>
            </w:pPr>
            <w:r>
              <w:t>0276</w:t>
            </w:r>
          </w:p>
        </w:tc>
        <w:tc>
          <w:tcPr>
            <w:tcW w:w="2600" w:type="dxa"/>
          </w:tcPr>
          <w:p w14:paraId="0C6EF6CC" w14:textId="77777777" w:rsidR="00B50050" w:rsidRDefault="00B50050" w:rsidP="0088127C">
            <w:pPr>
              <w:pStyle w:val="OtherTableBody"/>
            </w:pPr>
          </w:p>
        </w:tc>
        <w:tc>
          <w:tcPr>
            <w:tcW w:w="1400" w:type="dxa"/>
          </w:tcPr>
          <w:p w14:paraId="17FEA9E2" w14:textId="77777777" w:rsidR="00B50050" w:rsidRDefault="00B50050" w:rsidP="0088127C">
            <w:pPr>
              <w:pStyle w:val="OtherTableBody"/>
            </w:pPr>
            <w:r>
              <w:t>FOLLOWUP</w:t>
            </w:r>
          </w:p>
        </w:tc>
        <w:tc>
          <w:tcPr>
            <w:tcW w:w="4200" w:type="dxa"/>
          </w:tcPr>
          <w:p w14:paraId="1FC7F84E" w14:textId="77777777" w:rsidR="00B50050" w:rsidRDefault="00B50050" w:rsidP="0088127C">
            <w:pPr>
              <w:pStyle w:val="OtherTableBody"/>
            </w:pPr>
            <w:r>
              <w:t>A follow up visit from a previous appointment</w:t>
            </w:r>
          </w:p>
        </w:tc>
      </w:tr>
      <w:tr w:rsidR="00B50050" w14:paraId="66D79CC7" w14:textId="77777777" w:rsidTr="00195548">
        <w:tc>
          <w:tcPr>
            <w:tcW w:w="600" w:type="dxa"/>
          </w:tcPr>
          <w:p w14:paraId="2F9FEE90" w14:textId="77777777" w:rsidR="00B50050" w:rsidRDefault="00B50050" w:rsidP="0088127C">
            <w:pPr>
              <w:pStyle w:val="OtherTableBody"/>
            </w:pPr>
          </w:p>
        </w:tc>
        <w:tc>
          <w:tcPr>
            <w:tcW w:w="600" w:type="dxa"/>
          </w:tcPr>
          <w:p w14:paraId="258FE128" w14:textId="77777777" w:rsidR="00B50050" w:rsidRDefault="00B50050" w:rsidP="0088127C">
            <w:pPr>
              <w:pStyle w:val="OtherTableBody"/>
            </w:pPr>
            <w:r>
              <w:t>0276</w:t>
            </w:r>
          </w:p>
        </w:tc>
        <w:tc>
          <w:tcPr>
            <w:tcW w:w="2600" w:type="dxa"/>
          </w:tcPr>
          <w:p w14:paraId="1BBD8304" w14:textId="77777777" w:rsidR="00B50050" w:rsidRDefault="00B50050" w:rsidP="0088127C">
            <w:pPr>
              <w:pStyle w:val="OtherTableBody"/>
            </w:pPr>
          </w:p>
        </w:tc>
        <w:tc>
          <w:tcPr>
            <w:tcW w:w="1400" w:type="dxa"/>
          </w:tcPr>
          <w:p w14:paraId="5057EEDE" w14:textId="77777777" w:rsidR="00B50050" w:rsidRDefault="00B50050" w:rsidP="0088127C">
            <w:pPr>
              <w:pStyle w:val="OtherTableBody"/>
            </w:pPr>
            <w:r>
              <w:t>ROUTINE</w:t>
            </w:r>
          </w:p>
        </w:tc>
        <w:tc>
          <w:tcPr>
            <w:tcW w:w="4200" w:type="dxa"/>
          </w:tcPr>
          <w:p w14:paraId="5873A040" w14:textId="77777777" w:rsidR="00B50050" w:rsidRDefault="00B50050" w:rsidP="0088127C">
            <w:pPr>
              <w:pStyle w:val="OtherTableBody"/>
            </w:pPr>
            <w:r>
              <w:t>Routine appointment - default if not valued</w:t>
            </w:r>
          </w:p>
        </w:tc>
      </w:tr>
      <w:tr w:rsidR="00B50050" w14:paraId="15A74BCB" w14:textId="77777777" w:rsidTr="00195548">
        <w:tc>
          <w:tcPr>
            <w:tcW w:w="600" w:type="dxa"/>
          </w:tcPr>
          <w:p w14:paraId="78A65CD9" w14:textId="77777777" w:rsidR="00B50050" w:rsidRDefault="00B50050" w:rsidP="0088127C">
            <w:pPr>
              <w:pStyle w:val="OtherTableBody"/>
            </w:pPr>
          </w:p>
        </w:tc>
        <w:tc>
          <w:tcPr>
            <w:tcW w:w="600" w:type="dxa"/>
          </w:tcPr>
          <w:p w14:paraId="2144F9E1" w14:textId="77777777" w:rsidR="00B50050" w:rsidRDefault="00B50050" w:rsidP="0088127C">
            <w:pPr>
              <w:pStyle w:val="OtherTableBody"/>
            </w:pPr>
            <w:r>
              <w:t>0276</w:t>
            </w:r>
          </w:p>
        </w:tc>
        <w:tc>
          <w:tcPr>
            <w:tcW w:w="2600" w:type="dxa"/>
          </w:tcPr>
          <w:p w14:paraId="6E32E8C1" w14:textId="77777777" w:rsidR="00B50050" w:rsidRDefault="00B50050" w:rsidP="0088127C">
            <w:pPr>
              <w:pStyle w:val="OtherTableBody"/>
            </w:pPr>
          </w:p>
        </w:tc>
        <w:tc>
          <w:tcPr>
            <w:tcW w:w="1400" w:type="dxa"/>
          </w:tcPr>
          <w:p w14:paraId="321820E9" w14:textId="77777777" w:rsidR="00B50050" w:rsidRDefault="00B50050" w:rsidP="0088127C">
            <w:pPr>
              <w:pStyle w:val="OtherTableBody"/>
            </w:pPr>
            <w:r>
              <w:t>WALKIN</w:t>
            </w:r>
          </w:p>
        </w:tc>
        <w:tc>
          <w:tcPr>
            <w:tcW w:w="4200" w:type="dxa"/>
          </w:tcPr>
          <w:p w14:paraId="62B35A97" w14:textId="77777777" w:rsidR="00B50050" w:rsidRDefault="00B50050" w:rsidP="0088127C">
            <w:pPr>
              <w:pStyle w:val="OtherTableBody"/>
            </w:pPr>
            <w:r>
              <w:t>A previously unscheduled walk-in visit</w:t>
            </w:r>
          </w:p>
        </w:tc>
      </w:tr>
      <w:tr w:rsidR="00B50050" w14:paraId="349485CE" w14:textId="77777777" w:rsidTr="00195548">
        <w:tc>
          <w:tcPr>
            <w:tcW w:w="600" w:type="dxa"/>
          </w:tcPr>
          <w:p w14:paraId="4E1364AA" w14:textId="77777777" w:rsidR="00B50050" w:rsidRDefault="00B50050" w:rsidP="0088127C">
            <w:pPr>
              <w:pStyle w:val="OtherTableBody"/>
            </w:pPr>
            <w:r>
              <w:t>User</w:t>
            </w:r>
          </w:p>
        </w:tc>
        <w:tc>
          <w:tcPr>
            <w:tcW w:w="600" w:type="dxa"/>
          </w:tcPr>
          <w:p w14:paraId="5909B741" w14:textId="77777777" w:rsidR="00B50050" w:rsidRDefault="00B50050" w:rsidP="0088127C">
            <w:pPr>
              <w:pStyle w:val="OtherTableBody"/>
            </w:pPr>
          </w:p>
        </w:tc>
        <w:tc>
          <w:tcPr>
            <w:tcW w:w="2600" w:type="dxa"/>
          </w:tcPr>
          <w:p w14:paraId="64C82F39" w14:textId="77777777" w:rsidR="00B50050" w:rsidRDefault="00B50050" w:rsidP="0088127C">
            <w:pPr>
              <w:pStyle w:val="OtherTableBody"/>
            </w:pPr>
            <w:r>
              <w:t>Appointment Type Codes</w:t>
            </w:r>
          </w:p>
        </w:tc>
        <w:tc>
          <w:tcPr>
            <w:tcW w:w="1400" w:type="dxa"/>
          </w:tcPr>
          <w:p w14:paraId="6EC88C26" w14:textId="77777777" w:rsidR="00B50050" w:rsidRDefault="00B50050" w:rsidP="0088127C">
            <w:pPr>
              <w:pStyle w:val="OtherTableBody"/>
            </w:pPr>
          </w:p>
        </w:tc>
        <w:tc>
          <w:tcPr>
            <w:tcW w:w="4200" w:type="dxa"/>
          </w:tcPr>
          <w:p w14:paraId="1EB583F8" w14:textId="77777777" w:rsidR="00B50050" w:rsidRDefault="00B50050" w:rsidP="0088127C">
            <w:pPr>
              <w:pStyle w:val="OtherTableBody"/>
            </w:pPr>
          </w:p>
        </w:tc>
      </w:tr>
      <w:tr w:rsidR="00B50050" w14:paraId="6987AE07" w14:textId="77777777" w:rsidTr="00195548">
        <w:tc>
          <w:tcPr>
            <w:tcW w:w="600" w:type="dxa"/>
          </w:tcPr>
          <w:p w14:paraId="40DDF8F7" w14:textId="77777777" w:rsidR="00B50050" w:rsidRDefault="00B50050" w:rsidP="0088127C">
            <w:pPr>
              <w:pStyle w:val="OtherTableBody"/>
            </w:pPr>
          </w:p>
        </w:tc>
        <w:tc>
          <w:tcPr>
            <w:tcW w:w="600" w:type="dxa"/>
          </w:tcPr>
          <w:p w14:paraId="1EA5005D" w14:textId="77777777" w:rsidR="00B50050" w:rsidRDefault="00B50050" w:rsidP="0088127C">
            <w:pPr>
              <w:pStyle w:val="OtherTableBody"/>
            </w:pPr>
            <w:r>
              <w:t>0277</w:t>
            </w:r>
          </w:p>
        </w:tc>
        <w:tc>
          <w:tcPr>
            <w:tcW w:w="2600" w:type="dxa"/>
          </w:tcPr>
          <w:p w14:paraId="3B0BA117" w14:textId="77777777" w:rsidR="00B50050" w:rsidRDefault="00B50050" w:rsidP="0088127C">
            <w:pPr>
              <w:pStyle w:val="OtherTableBody"/>
            </w:pPr>
          </w:p>
        </w:tc>
        <w:tc>
          <w:tcPr>
            <w:tcW w:w="1400" w:type="dxa"/>
          </w:tcPr>
          <w:p w14:paraId="482FB6C3" w14:textId="77777777" w:rsidR="00B50050" w:rsidRDefault="00B50050" w:rsidP="0088127C">
            <w:pPr>
              <w:pStyle w:val="OtherTableBody"/>
            </w:pPr>
            <w:r>
              <w:t>Complete</w:t>
            </w:r>
          </w:p>
        </w:tc>
        <w:tc>
          <w:tcPr>
            <w:tcW w:w="4200" w:type="dxa"/>
          </w:tcPr>
          <w:p w14:paraId="698334A6" w14:textId="77777777" w:rsidR="00B50050" w:rsidRDefault="00B50050" w:rsidP="0088127C">
            <w:pPr>
              <w:pStyle w:val="OtherTableBody"/>
            </w:pPr>
            <w:r>
              <w:t>A request to add a completed appointment, used to maintain records of completed appointments that did not appear in the schedule (e.g., STAT, walk-in, etc.)</w:t>
            </w:r>
          </w:p>
        </w:tc>
      </w:tr>
      <w:tr w:rsidR="00B50050" w14:paraId="3CF7AA9B" w14:textId="77777777" w:rsidTr="00195548">
        <w:tc>
          <w:tcPr>
            <w:tcW w:w="600" w:type="dxa"/>
          </w:tcPr>
          <w:p w14:paraId="152C27B3" w14:textId="77777777" w:rsidR="00B50050" w:rsidRDefault="00B50050" w:rsidP="0088127C">
            <w:pPr>
              <w:pStyle w:val="OtherTableBody"/>
            </w:pPr>
          </w:p>
        </w:tc>
        <w:tc>
          <w:tcPr>
            <w:tcW w:w="600" w:type="dxa"/>
          </w:tcPr>
          <w:p w14:paraId="59FBB9BE" w14:textId="77777777" w:rsidR="00B50050" w:rsidRDefault="00B50050" w:rsidP="0088127C">
            <w:pPr>
              <w:pStyle w:val="OtherTableBody"/>
            </w:pPr>
            <w:r>
              <w:t>0277</w:t>
            </w:r>
          </w:p>
        </w:tc>
        <w:tc>
          <w:tcPr>
            <w:tcW w:w="2600" w:type="dxa"/>
          </w:tcPr>
          <w:p w14:paraId="2911A550" w14:textId="77777777" w:rsidR="00B50050" w:rsidRDefault="00B50050" w:rsidP="0088127C">
            <w:pPr>
              <w:pStyle w:val="OtherTableBody"/>
            </w:pPr>
          </w:p>
        </w:tc>
        <w:tc>
          <w:tcPr>
            <w:tcW w:w="1400" w:type="dxa"/>
          </w:tcPr>
          <w:p w14:paraId="24FFA822" w14:textId="77777777" w:rsidR="00B50050" w:rsidRDefault="00B50050" w:rsidP="0088127C">
            <w:pPr>
              <w:pStyle w:val="OtherTableBody"/>
            </w:pPr>
            <w:r>
              <w:t>Normal</w:t>
            </w:r>
          </w:p>
        </w:tc>
        <w:tc>
          <w:tcPr>
            <w:tcW w:w="4200" w:type="dxa"/>
          </w:tcPr>
          <w:p w14:paraId="7EE1F16C" w14:textId="77777777" w:rsidR="00B50050" w:rsidRDefault="00B50050" w:rsidP="0088127C">
            <w:pPr>
              <w:pStyle w:val="OtherTableBody"/>
            </w:pPr>
            <w:r>
              <w:t>Routine schedule request type – default if not valued</w:t>
            </w:r>
          </w:p>
        </w:tc>
      </w:tr>
      <w:tr w:rsidR="00B50050" w14:paraId="6A70CD11" w14:textId="77777777" w:rsidTr="00195548">
        <w:tc>
          <w:tcPr>
            <w:tcW w:w="600" w:type="dxa"/>
          </w:tcPr>
          <w:p w14:paraId="0458C538" w14:textId="77777777" w:rsidR="00B50050" w:rsidRDefault="00B50050" w:rsidP="0088127C">
            <w:pPr>
              <w:pStyle w:val="OtherTableBody"/>
            </w:pPr>
          </w:p>
        </w:tc>
        <w:tc>
          <w:tcPr>
            <w:tcW w:w="600" w:type="dxa"/>
          </w:tcPr>
          <w:p w14:paraId="5C929EB4" w14:textId="77777777" w:rsidR="00B50050" w:rsidRDefault="00B50050" w:rsidP="0088127C">
            <w:pPr>
              <w:pStyle w:val="OtherTableBody"/>
            </w:pPr>
            <w:r>
              <w:t>0277</w:t>
            </w:r>
          </w:p>
        </w:tc>
        <w:tc>
          <w:tcPr>
            <w:tcW w:w="2600" w:type="dxa"/>
          </w:tcPr>
          <w:p w14:paraId="7FDF436B" w14:textId="77777777" w:rsidR="00B50050" w:rsidRDefault="00B50050" w:rsidP="0088127C">
            <w:pPr>
              <w:pStyle w:val="OtherTableBody"/>
            </w:pPr>
          </w:p>
        </w:tc>
        <w:tc>
          <w:tcPr>
            <w:tcW w:w="1400" w:type="dxa"/>
          </w:tcPr>
          <w:p w14:paraId="332A4C85" w14:textId="77777777" w:rsidR="00B50050" w:rsidRDefault="00B50050" w:rsidP="0088127C">
            <w:pPr>
              <w:pStyle w:val="OtherTableBody"/>
            </w:pPr>
            <w:r>
              <w:t>Tentative</w:t>
            </w:r>
          </w:p>
        </w:tc>
        <w:tc>
          <w:tcPr>
            <w:tcW w:w="4200" w:type="dxa"/>
          </w:tcPr>
          <w:p w14:paraId="78C64C7A" w14:textId="77777777" w:rsidR="00B50050" w:rsidRDefault="00B50050" w:rsidP="0088127C">
            <w:pPr>
              <w:pStyle w:val="OtherTableBody"/>
            </w:pPr>
            <w:r>
              <w:t>A request for a tentative (e.g., “penciled in”) appointment</w:t>
            </w:r>
          </w:p>
        </w:tc>
      </w:tr>
      <w:tr w:rsidR="00B50050" w14:paraId="6091CECC" w14:textId="77777777" w:rsidTr="00195548">
        <w:tc>
          <w:tcPr>
            <w:tcW w:w="600" w:type="dxa"/>
          </w:tcPr>
          <w:p w14:paraId="047802FC" w14:textId="77777777" w:rsidR="00B50050" w:rsidRDefault="00B50050" w:rsidP="0088127C">
            <w:pPr>
              <w:pStyle w:val="OtherTableBody"/>
            </w:pPr>
            <w:r>
              <w:lastRenderedPageBreak/>
              <w:t>User</w:t>
            </w:r>
          </w:p>
        </w:tc>
        <w:tc>
          <w:tcPr>
            <w:tcW w:w="600" w:type="dxa"/>
          </w:tcPr>
          <w:p w14:paraId="0B17300D" w14:textId="77777777" w:rsidR="00B50050" w:rsidRDefault="00B50050" w:rsidP="0088127C">
            <w:pPr>
              <w:pStyle w:val="OtherTableBody"/>
            </w:pPr>
          </w:p>
        </w:tc>
        <w:tc>
          <w:tcPr>
            <w:tcW w:w="2600" w:type="dxa"/>
          </w:tcPr>
          <w:p w14:paraId="139B2689" w14:textId="77777777" w:rsidR="00B50050" w:rsidRDefault="00B50050" w:rsidP="0088127C">
            <w:pPr>
              <w:pStyle w:val="OtherTableBody"/>
            </w:pPr>
            <w:r>
              <w:t>Filler status codes</w:t>
            </w:r>
          </w:p>
        </w:tc>
        <w:tc>
          <w:tcPr>
            <w:tcW w:w="1400" w:type="dxa"/>
          </w:tcPr>
          <w:p w14:paraId="42221802" w14:textId="77777777" w:rsidR="00B50050" w:rsidRDefault="00B50050" w:rsidP="0088127C">
            <w:pPr>
              <w:pStyle w:val="OtherTableBody"/>
            </w:pPr>
          </w:p>
        </w:tc>
        <w:tc>
          <w:tcPr>
            <w:tcW w:w="4200" w:type="dxa"/>
          </w:tcPr>
          <w:p w14:paraId="30FFCE15" w14:textId="77777777" w:rsidR="00B50050" w:rsidRDefault="00B50050" w:rsidP="0088127C">
            <w:pPr>
              <w:pStyle w:val="OtherTableBody"/>
            </w:pPr>
          </w:p>
        </w:tc>
      </w:tr>
      <w:tr w:rsidR="00B50050" w14:paraId="54A39338" w14:textId="77777777" w:rsidTr="00195548">
        <w:tc>
          <w:tcPr>
            <w:tcW w:w="600" w:type="dxa"/>
          </w:tcPr>
          <w:p w14:paraId="54B759C6" w14:textId="77777777" w:rsidR="00B50050" w:rsidRDefault="00B50050" w:rsidP="0088127C">
            <w:pPr>
              <w:pStyle w:val="OtherTableBody"/>
            </w:pPr>
          </w:p>
        </w:tc>
        <w:tc>
          <w:tcPr>
            <w:tcW w:w="600" w:type="dxa"/>
          </w:tcPr>
          <w:p w14:paraId="18FBEFD4" w14:textId="77777777" w:rsidR="00B50050" w:rsidRDefault="00B50050" w:rsidP="0088127C">
            <w:pPr>
              <w:pStyle w:val="OtherTableBody"/>
            </w:pPr>
            <w:r>
              <w:t>0278</w:t>
            </w:r>
          </w:p>
        </w:tc>
        <w:tc>
          <w:tcPr>
            <w:tcW w:w="2600" w:type="dxa"/>
          </w:tcPr>
          <w:p w14:paraId="142C44E7" w14:textId="77777777" w:rsidR="00B50050" w:rsidRDefault="00B50050" w:rsidP="0088127C">
            <w:pPr>
              <w:pStyle w:val="OtherTableBody"/>
            </w:pPr>
          </w:p>
        </w:tc>
        <w:tc>
          <w:tcPr>
            <w:tcW w:w="1400" w:type="dxa"/>
          </w:tcPr>
          <w:p w14:paraId="015BFDD5" w14:textId="77777777" w:rsidR="00B50050" w:rsidRDefault="00B50050" w:rsidP="0088127C">
            <w:pPr>
              <w:pStyle w:val="OtherTableBody"/>
            </w:pPr>
            <w:r>
              <w:t>Blocked</w:t>
            </w:r>
          </w:p>
        </w:tc>
        <w:tc>
          <w:tcPr>
            <w:tcW w:w="4200" w:type="dxa"/>
          </w:tcPr>
          <w:p w14:paraId="4125726D" w14:textId="77777777" w:rsidR="00B50050" w:rsidRDefault="00B50050" w:rsidP="0088127C">
            <w:pPr>
              <w:pStyle w:val="OtherTableBody"/>
            </w:pPr>
            <w:r>
              <w:t>The indicated time slot(s) is(are) blocked</w:t>
            </w:r>
          </w:p>
        </w:tc>
      </w:tr>
      <w:tr w:rsidR="00B50050" w14:paraId="0D9887D5" w14:textId="77777777" w:rsidTr="00195548">
        <w:tc>
          <w:tcPr>
            <w:tcW w:w="600" w:type="dxa"/>
          </w:tcPr>
          <w:p w14:paraId="2253A58F" w14:textId="77777777" w:rsidR="00B50050" w:rsidRDefault="00B50050" w:rsidP="0088127C">
            <w:pPr>
              <w:pStyle w:val="OtherTableBody"/>
            </w:pPr>
          </w:p>
        </w:tc>
        <w:tc>
          <w:tcPr>
            <w:tcW w:w="600" w:type="dxa"/>
          </w:tcPr>
          <w:p w14:paraId="7E032D19" w14:textId="77777777" w:rsidR="00B50050" w:rsidRDefault="00B50050" w:rsidP="0088127C">
            <w:pPr>
              <w:pStyle w:val="OtherTableBody"/>
            </w:pPr>
            <w:r>
              <w:t>0278</w:t>
            </w:r>
          </w:p>
        </w:tc>
        <w:tc>
          <w:tcPr>
            <w:tcW w:w="2600" w:type="dxa"/>
          </w:tcPr>
          <w:p w14:paraId="5AE6033A" w14:textId="77777777" w:rsidR="00B50050" w:rsidRDefault="00B50050" w:rsidP="0088127C">
            <w:pPr>
              <w:pStyle w:val="OtherTableBody"/>
            </w:pPr>
          </w:p>
        </w:tc>
        <w:tc>
          <w:tcPr>
            <w:tcW w:w="1400" w:type="dxa"/>
          </w:tcPr>
          <w:p w14:paraId="4516BEAF" w14:textId="77777777" w:rsidR="00B50050" w:rsidRDefault="00B50050" w:rsidP="0088127C">
            <w:pPr>
              <w:pStyle w:val="OtherTableBody"/>
            </w:pPr>
            <w:r>
              <w:t>Booked</w:t>
            </w:r>
          </w:p>
        </w:tc>
        <w:tc>
          <w:tcPr>
            <w:tcW w:w="4200" w:type="dxa"/>
          </w:tcPr>
          <w:p w14:paraId="149E07A9" w14:textId="77777777" w:rsidR="00B50050" w:rsidRDefault="00B50050" w:rsidP="0088127C">
            <w:pPr>
              <w:pStyle w:val="OtherTableBody"/>
            </w:pPr>
            <w:r>
              <w:t>The indicated appointment is booked</w:t>
            </w:r>
          </w:p>
        </w:tc>
      </w:tr>
      <w:tr w:rsidR="00B50050" w14:paraId="063CE254" w14:textId="77777777" w:rsidTr="00195548">
        <w:tc>
          <w:tcPr>
            <w:tcW w:w="600" w:type="dxa"/>
          </w:tcPr>
          <w:p w14:paraId="2F9FBB04" w14:textId="77777777" w:rsidR="00B50050" w:rsidRDefault="00B50050" w:rsidP="0088127C">
            <w:pPr>
              <w:pStyle w:val="OtherTableBody"/>
            </w:pPr>
          </w:p>
        </w:tc>
        <w:tc>
          <w:tcPr>
            <w:tcW w:w="600" w:type="dxa"/>
          </w:tcPr>
          <w:p w14:paraId="1DD64A9E" w14:textId="77777777" w:rsidR="00B50050" w:rsidRDefault="00B50050" w:rsidP="0088127C">
            <w:pPr>
              <w:pStyle w:val="OtherTableBody"/>
            </w:pPr>
            <w:r>
              <w:t>0278</w:t>
            </w:r>
          </w:p>
        </w:tc>
        <w:tc>
          <w:tcPr>
            <w:tcW w:w="2600" w:type="dxa"/>
          </w:tcPr>
          <w:p w14:paraId="40F951C9" w14:textId="77777777" w:rsidR="00B50050" w:rsidRDefault="00B50050" w:rsidP="0088127C">
            <w:pPr>
              <w:pStyle w:val="OtherTableBody"/>
            </w:pPr>
          </w:p>
        </w:tc>
        <w:tc>
          <w:tcPr>
            <w:tcW w:w="1400" w:type="dxa"/>
          </w:tcPr>
          <w:p w14:paraId="37C36350" w14:textId="77777777" w:rsidR="00B50050" w:rsidRDefault="00B50050" w:rsidP="0088127C">
            <w:pPr>
              <w:pStyle w:val="OtherTableBody"/>
            </w:pPr>
            <w:r>
              <w:t>Cancelled</w:t>
            </w:r>
          </w:p>
        </w:tc>
        <w:tc>
          <w:tcPr>
            <w:tcW w:w="4200" w:type="dxa"/>
          </w:tcPr>
          <w:p w14:paraId="5DC5BEFD" w14:textId="77777777" w:rsidR="00B50050" w:rsidRDefault="00B50050" w:rsidP="0088127C">
            <w:pPr>
              <w:pStyle w:val="OtherTableBody"/>
            </w:pPr>
            <w:r>
              <w:t>The indicated appointment was stopped from occurring (canceled prior to starting)</w:t>
            </w:r>
          </w:p>
        </w:tc>
      </w:tr>
      <w:tr w:rsidR="00B50050" w14:paraId="2F07CE88" w14:textId="77777777" w:rsidTr="00195548">
        <w:tc>
          <w:tcPr>
            <w:tcW w:w="600" w:type="dxa"/>
          </w:tcPr>
          <w:p w14:paraId="68C37200" w14:textId="77777777" w:rsidR="00B50050" w:rsidRDefault="00B50050" w:rsidP="0088127C">
            <w:pPr>
              <w:pStyle w:val="OtherTableBody"/>
            </w:pPr>
          </w:p>
        </w:tc>
        <w:tc>
          <w:tcPr>
            <w:tcW w:w="600" w:type="dxa"/>
          </w:tcPr>
          <w:p w14:paraId="2CF960C3" w14:textId="77777777" w:rsidR="00B50050" w:rsidRDefault="00B50050" w:rsidP="0088127C">
            <w:pPr>
              <w:pStyle w:val="OtherTableBody"/>
            </w:pPr>
            <w:r>
              <w:t>0278</w:t>
            </w:r>
          </w:p>
        </w:tc>
        <w:tc>
          <w:tcPr>
            <w:tcW w:w="2600" w:type="dxa"/>
          </w:tcPr>
          <w:p w14:paraId="7601EEDB" w14:textId="77777777" w:rsidR="00B50050" w:rsidRDefault="00B50050" w:rsidP="0088127C">
            <w:pPr>
              <w:pStyle w:val="OtherTableBody"/>
            </w:pPr>
          </w:p>
        </w:tc>
        <w:tc>
          <w:tcPr>
            <w:tcW w:w="1400" w:type="dxa"/>
          </w:tcPr>
          <w:p w14:paraId="4335357B" w14:textId="77777777" w:rsidR="00B50050" w:rsidRDefault="00B50050" w:rsidP="0088127C">
            <w:pPr>
              <w:pStyle w:val="OtherTableBody"/>
            </w:pPr>
            <w:r>
              <w:t>Complete</w:t>
            </w:r>
          </w:p>
        </w:tc>
        <w:tc>
          <w:tcPr>
            <w:tcW w:w="4200" w:type="dxa"/>
          </w:tcPr>
          <w:p w14:paraId="6B517524" w14:textId="77777777" w:rsidR="00B50050" w:rsidRDefault="00B50050" w:rsidP="0088127C">
            <w:pPr>
              <w:pStyle w:val="OtherTableBody"/>
            </w:pPr>
            <w:r>
              <w:t>The indicated appointment has completed normally (was not discontinued, canceled, or deleted)</w:t>
            </w:r>
          </w:p>
        </w:tc>
      </w:tr>
      <w:tr w:rsidR="00B50050" w14:paraId="5A359A20" w14:textId="77777777" w:rsidTr="00195548">
        <w:tc>
          <w:tcPr>
            <w:tcW w:w="600" w:type="dxa"/>
          </w:tcPr>
          <w:p w14:paraId="598AF2F9" w14:textId="77777777" w:rsidR="00B50050" w:rsidRDefault="00B50050" w:rsidP="0088127C">
            <w:pPr>
              <w:pStyle w:val="OtherTableBody"/>
            </w:pPr>
          </w:p>
        </w:tc>
        <w:tc>
          <w:tcPr>
            <w:tcW w:w="600" w:type="dxa"/>
          </w:tcPr>
          <w:p w14:paraId="429823CE" w14:textId="77777777" w:rsidR="00B50050" w:rsidRDefault="00B50050" w:rsidP="0088127C">
            <w:pPr>
              <w:pStyle w:val="OtherTableBody"/>
            </w:pPr>
            <w:r>
              <w:t>0278</w:t>
            </w:r>
          </w:p>
        </w:tc>
        <w:tc>
          <w:tcPr>
            <w:tcW w:w="2600" w:type="dxa"/>
          </w:tcPr>
          <w:p w14:paraId="61A27E82" w14:textId="77777777" w:rsidR="00B50050" w:rsidRDefault="00B50050" w:rsidP="0088127C">
            <w:pPr>
              <w:pStyle w:val="OtherTableBody"/>
            </w:pPr>
          </w:p>
        </w:tc>
        <w:tc>
          <w:tcPr>
            <w:tcW w:w="1400" w:type="dxa"/>
          </w:tcPr>
          <w:p w14:paraId="31DC37EA" w14:textId="77777777" w:rsidR="00B50050" w:rsidRDefault="00B50050" w:rsidP="0088127C">
            <w:pPr>
              <w:pStyle w:val="OtherTableBody"/>
            </w:pPr>
            <w:r>
              <w:t>DC</w:t>
            </w:r>
          </w:p>
        </w:tc>
        <w:tc>
          <w:tcPr>
            <w:tcW w:w="4200" w:type="dxa"/>
          </w:tcPr>
          <w:p w14:paraId="6859DB0E" w14:textId="77777777" w:rsidR="00B50050" w:rsidRDefault="00B50050" w:rsidP="0088127C">
            <w:pPr>
              <w:pStyle w:val="OtherTableBody"/>
            </w:pPr>
            <w:r>
              <w:t>The indicated appointment was discontinued (DC’ed while in progress, discontinued parent appointment, or discontinued child appointment)</w:t>
            </w:r>
          </w:p>
        </w:tc>
      </w:tr>
      <w:tr w:rsidR="00B50050" w14:paraId="1BECBA48" w14:textId="77777777" w:rsidTr="00195548">
        <w:tc>
          <w:tcPr>
            <w:tcW w:w="600" w:type="dxa"/>
          </w:tcPr>
          <w:p w14:paraId="5566A8FF" w14:textId="77777777" w:rsidR="00B50050" w:rsidRDefault="00B50050" w:rsidP="0088127C">
            <w:pPr>
              <w:pStyle w:val="OtherTableBody"/>
            </w:pPr>
          </w:p>
        </w:tc>
        <w:tc>
          <w:tcPr>
            <w:tcW w:w="600" w:type="dxa"/>
          </w:tcPr>
          <w:p w14:paraId="5E6E23A3" w14:textId="77777777" w:rsidR="00B50050" w:rsidRDefault="00B50050" w:rsidP="0088127C">
            <w:pPr>
              <w:pStyle w:val="OtherTableBody"/>
            </w:pPr>
            <w:r>
              <w:t>0278</w:t>
            </w:r>
          </w:p>
        </w:tc>
        <w:tc>
          <w:tcPr>
            <w:tcW w:w="2600" w:type="dxa"/>
          </w:tcPr>
          <w:p w14:paraId="425A1EB9" w14:textId="77777777" w:rsidR="00B50050" w:rsidRDefault="00B50050" w:rsidP="0088127C">
            <w:pPr>
              <w:pStyle w:val="OtherTableBody"/>
            </w:pPr>
          </w:p>
        </w:tc>
        <w:tc>
          <w:tcPr>
            <w:tcW w:w="1400" w:type="dxa"/>
          </w:tcPr>
          <w:p w14:paraId="16597860" w14:textId="77777777" w:rsidR="00B50050" w:rsidRDefault="00B50050" w:rsidP="0088127C">
            <w:pPr>
              <w:pStyle w:val="OtherTableBody"/>
            </w:pPr>
            <w:r>
              <w:t>Deleted</w:t>
            </w:r>
          </w:p>
        </w:tc>
        <w:tc>
          <w:tcPr>
            <w:tcW w:w="4200" w:type="dxa"/>
          </w:tcPr>
          <w:p w14:paraId="016BB433" w14:textId="77777777" w:rsidR="00B50050" w:rsidRDefault="00B50050" w:rsidP="0088127C">
            <w:pPr>
              <w:pStyle w:val="OtherTableBody"/>
            </w:pPr>
            <w:r>
              <w:t>The indicated appointment was deleted from the filler application</w:t>
            </w:r>
          </w:p>
        </w:tc>
      </w:tr>
      <w:tr w:rsidR="00B50050" w14:paraId="6024EBD4" w14:textId="77777777" w:rsidTr="00195548">
        <w:tc>
          <w:tcPr>
            <w:tcW w:w="600" w:type="dxa"/>
          </w:tcPr>
          <w:p w14:paraId="63B32702" w14:textId="77777777" w:rsidR="00B50050" w:rsidRDefault="00B50050" w:rsidP="0088127C">
            <w:pPr>
              <w:pStyle w:val="OtherTableBody"/>
            </w:pPr>
          </w:p>
        </w:tc>
        <w:tc>
          <w:tcPr>
            <w:tcW w:w="600" w:type="dxa"/>
          </w:tcPr>
          <w:p w14:paraId="6AEC6EAC" w14:textId="77777777" w:rsidR="00B50050" w:rsidRDefault="00B50050" w:rsidP="0088127C">
            <w:pPr>
              <w:pStyle w:val="OtherTableBody"/>
            </w:pPr>
            <w:r>
              <w:t>0278</w:t>
            </w:r>
          </w:p>
        </w:tc>
        <w:tc>
          <w:tcPr>
            <w:tcW w:w="2600" w:type="dxa"/>
          </w:tcPr>
          <w:p w14:paraId="0B5EB712" w14:textId="77777777" w:rsidR="00B50050" w:rsidRDefault="00B50050" w:rsidP="0088127C">
            <w:pPr>
              <w:pStyle w:val="OtherTableBody"/>
            </w:pPr>
          </w:p>
        </w:tc>
        <w:tc>
          <w:tcPr>
            <w:tcW w:w="1400" w:type="dxa"/>
          </w:tcPr>
          <w:p w14:paraId="4BA1E74F" w14:textId="77777777" w:rsidR="00B50050" w:rsidRDefault="00B50050" w:rsidP="0088127C">
            <w:pPr>
              <w:pStyle w:val="OtherTableBody"/>
            </w:pPr>
            <w:r>
              <w:t>Discontinued</w:t>
            </w:r>
          </w:p>
        </w:tc>
        <w:tc>
          <w:tcPr>
            <w:tcW w:w="4200" w:type="dxa"/>
          </w:tcPr>
          <w:p w14:paraId="1D339D44" w14:textId="77777777" w:rsidR="00B50050" w:rsidRDefault="00B50050" w:rsidP="0088127C">
            <w:pPr>
              <w:pStyle w:val="OtherTableBody"/>
            </w:pPr>
            <w:r>
              <w:t>The indicated appointment was discontinued (DC’ed while in progress, discontinued parent appointment, or discontinued child appointment)</w:t>
            </w:r>
          </w:p>
        </w:tc>
      </w:tr>
      <w:tr w:rsidR="00B50050" w14:paraId="4996EED4" w14:textId="77777777" w:rsidTr="00195548">
        <w:tc>
          <w:tcPr>
            <w:tcW w:w="600" w:type="dxa"/>
          </w:tcPr>
          <w:p w14:paraId="037811B7" w14:textId="77777777" w:rsidR="00B50050" w:rsidRDefault="00B50050" w:rsidP="0088127C">
            <w:pPr>
              <w:pStyle w:val="OtherTableBody"/>
            </w:pPr>
          </w:p>
        </w:tc>
        <w:tc>
          <w:tcPr>
            <w:tcW w:w="600" w:type="dxa"/>
          </w:tcPr>
          <w:p w14:paraId="304C49F6" w14:textId="77777777" w:rsidR="00B50050" w:rsidRDefault="00B50050" w:rsidP="0088127C">
            <w:pPr>
              <w:pStyle w:val="OtherTableBody"/>
            </w:pPr>
            <w:r>
              <w:t>0278</w:t>
            </w:r>
          </w:p>
        </w:tc>
        <w:tc>
          <w:tcPr>
            <w:tcW w:w="2600" w:type="dxa"/>
          </w:tcPr>
          <w:p w14:paraId="79BE29D8" w14:textId="77777777" w:rsidR="00B50050" w:rsidRDefault="00B50050" w:rsidP="0088127C">
            <w:pPr>
              <w:pStyle w:val="OtherTableBody"/>
            </w:pPr>
          </w:p>
        </w:tc>
        <w:tc>
          <w:tcPr>
            <w:tcW w:w="1400" w:type="dxa"/>
          </w:tcPr>
          <w:p w14:paraId="0F584E9D" w14:textId="77777777" w:rsidR="00B50050" w:rsidRDefault="00B50050" w:rsidP="0088127C">
            <w:pPr>
              <w:pStyle w:val="OtherTableBody"/>
            </w:pPr>
            <w:r>
              <w:t>Noshow</w:t>
            </w:r>
          </w:p>
        </w:tc>
        <w:tc>
          <w:tcPr>
            <w:tcW w:w="4200" w:type="dxa"/>
          </w:tcPr>
          <w:p w14:paraId="49CC9C59" w14:textId="77777777" w:rsidR="00B50050" w:rsidRDefault="00B50050" w:rsidP="0088127C">
            <w:pPr>
              <w:pStyle w:val="OtherTableBody"/>
            </w:pPr>
            <w:r>
              <w:t>The patient did not show up for the appointment</w:t>
            </w:r>
          </w:p>
        </w:tc>
      </w:tr>
      <w:tr w:rsidR="00B50050" w14:paraId="187D2F01" w14:textId="77777777" w:rsidTr="00195548">
        <w:tc>
          <w:tcPr>
            <w:tcW w:w="600" w:type="dxa"/>
          </w:tcPr>
          <w:p w14:paraId="3E551574" w14:textId="77777777" w:rsidR="00B50050" w:rsidRDefault="00B50050" w:rsidP="0088127C">
            <w:pPr>
              <w:pStyle w:val="OtherTableBody"/>
            </w:pPr>
          </w:p>
        </w:tc>
        <w:tc>
          <w:tcPr>
            <w:tcW w:w="600" w:type="dxa"/>
          </w:tcPr>
          <w:p w14:paraId="6124E632" w14:textId="77777777" w:rsidR="00B50050" w:rsidRDefault="00B50050" w:rsidP="0088127C">
            <w:pPr>
              <w:pStyle w:val="OtherTableBody"/>
            </w:pPr>
            <w:r>
              <w:t>0278</w:t>
            </w:r>
          </w:p>
        </w:tc>
        <w:tc>
          <w:tcPr>
            <w:tcW w:w="2600" w:type="dxa"/>
          </w:tcPr>
          <w:p w14:paraId="5F9FEAF2" w14:textId="77777777" w:rsidR="00B50050" w:rsidRDefault="00B50050" w:rsidP="0088127C">
            <w:pPr>
              <w:pStyle w:val="OtherTableBody"/>
            </w:pPr>
          </w:p>
        </w:tc>
        <w:tc>
          <w:tcPr>
            <w:tcW w:w="1400" w:type="dxa"/>
          </w:tcPr>
          <w:p w14:paraId="15053D81" w14:textId="77777777" w:rsidR="00B50050" w:rsidRDefault="00B50050" w:rsidP="0088127C">
            <w:pPr>
              <w:pStyle w:val="OtherTableBody"/>
            </w:pPr>
            <w:r>
              <w:t>Overbook</w:t>
            </w:r>
          </w:p>
        </w:tc>
        <w:tc>
          <w:tcPr>
            <w:tcW w:w="4200" w:type="dxa"/>
          </w:tcPr>
          <w:p w14:paraId="05152D72" w14:textId="77777777" w:rsidR="00B50050" w:rsidRDefault="00B50050" w:rsidP="0088127C">
            <w:pPr>
              <w:pStyle w:val="OtherTableBody"/>
            </w:pPr>
            <w:r>
              <w:t>The appointment has been confirmed; however it is confirmed in an overbooked state</w:t>
            </w:r>
          </w:p>
        </w:tc>
      </w:tr>
      <w:tr w:rsidR="00B50050" w14:paraId="2A3DB249" w14:textId="77777777" w:rsidTr="00195548">
        <w:tc>
          <w:tcPr>
            <w:tcW w:w="600" w:type="dxa"/>
          </w:tcPr>
          <w:p w14:paraId="158102DF" w14:textId="77777777" w:rsidR="00B50050" w:rsidRDefault="00B50050" w:rsidP="0088127C">
            <w:pPr>
              <w:pStyle w:val="OtherTableBody"/>
            </w:pPr>
          </w:p>
        </w:tc>
        <w:tc>
          <w:tcPr>
            <w:tcW w:w="600" w:type="dxa"/>
          </w:tcPr>
          <w:p w14:paraId="1157DFC2" w14:textId="77777777" w:rsidR="00B50050" w:rsidRDefault="00B50050" w:rsidP="0088127C">
            <w:pPr>
              <w:pStyle w:val="OtherTableBody"/>
            </w:pPr>
            <w:r>
              <w:t>0278</w:t>
            </w:r>
          </w:p>
        </w:tc>
        <w:tc>
          <w:tcPr>
            <w:tcW w:w="2600" w:type="dxa"/>
          </w:tcPr>
          <w:p w14:paraId="732FD889" w14:textId="77777777" w:rsidR="00B50050" w:rsidRDefault="00B50050" w:rsidP="0088127C">
            <w:pPr>
              <w:pStyle w:val="OtherTableBody"/>
            </w:pPr>
          </w:p>
        </w:tc>
        <w:tc>
          <w:tcPr>
            <w:tcW w:w="1400" w:type="dxa"/>
          </w:tcPr>
          <w:p w14:paraId="0D92EF6B" w14:textId="77777777" w:rsidR="00B50050" w:rsidRDefault="00B50050" w:rsidP="0088127C">
            <w:pPr>
              <w:pStyle w:val="OtherTableBody"/>
            </w:pPr>
            <w:r>
              <w:t>Pending</w:t>
            </w:r>
          </w:p>
        </w:tc>
        <w:tc>
          <w:tcPr>
            <w:tcW w:w="4200" w:type="dxa"/>
          </w:tcPr>
          <w:p w14:paraId="58F781DC" w14:textId="77777777" w:rsidR="00B50050" w:rsidRDefault="00B50050" w:rsidP="0088127C">
            <w:pPr>
              <w:pStyle w:val="OtherTableBody"/>
            </w:pPr>
            <w:r>
              <w:t>Appointment has not yet been confirmed</w:t>
            </w:r>
          </w:p>
        </w:tc>
      </w:tr>
      <w:tr w:rsidR="00B50050" w14:paraId="203C3A71" w14:textId="77777777" w:rsidTr="00195548">
        <w:tc>
          <w:tcPr>
            <w:tcW w:w="600" w:type="dxa"/>
          </w:tcPr>
          <w:p w14:paraId="1BED5A70" w14:textId="77777777" w:rsidR="00B50050" w:rsidRDefault="00B50050" w:rsidP="0088127C">
            <w:pPr>
              <w:pStyle w:val="OtherTableBody"/>
            </w:pPr>
          </w:p>
        </w:tc>
        <w:tc>
          <w:tcPr>
            <w:tcW w:w="600" w:type="dxa"/>
          </w:tcPr>
          <w:p w14:paraId="7BB32BD6" w14:textId="77777777" w:rsidR="00B50050" w:rsidRDefault="00B50050" w:rsidP="0088127C">
            <w:pPr>
              <w:pStyle w:val="OtherTableBody"/>
            </w:pPr>
            <w:r>
              <w:t>0278</w:t>
            </w:r>
          </w:p>
        </w:tc>
        <w:tc>
          <w:tcPr>
            <w:tcW w:w="2600" w:type="dxa"/>
          </w:tcPr>
          <w:p w14:paraId="23A5B6F1" w14:textId="77777777" w:rsidR="00B50050" w:rsidRDefault="00B50050" w:rsidP="0088127C">
            <w:pPr>
              <w:pStyle w:val="OtherTableBody"/>
            </w:pPr>
          </w:p>
        </w:tc>
        <w:tc>
          <w:tcPr>
            <w:tcW w:w="1400" w:type="dxa"/>
          </w:tcPr>
          <w:p w14:paraId="2767FB51" w14:textId="77777777" w:rsidR="00B50050" w:rsidRDefault="00B50050" w:rsidP="0088127C">
            <w:pPr>
              <w:pStyle w:val="OtherTableBody"/>
            </w:pPr>
            <w:r>
              <w:t>Started</w:t>
            </w:r>
          </w:p>
        </w:tc>
        <w:tc>
          <w:tcPr>
            <w:tcW w:w="4200" w:type="dxa"/>
          </w:tcPr>
          <w:p w14:paraId="5B211C01" w14:textId="77777777" w:rsidR="00B50050" w:rsidRDefault="00B50050" w:rsidP="0088127C">
            <w:pPr>
              <w:pStyle w:val="OtherTableBody"/>
            </w:pPr>
            <w:r>
              <w:t>The indicated appointment has begun and is currently in progress</w:t>
            </w:r>
          </w:p>
        </w:tc>
      </w:tr>
      <w:tr w:rsidR="00B50050" w14:paraId="760836AB" w14:textId="77777777" w:rsidTr="00195548">
        <w:tc>
          <w:tcPr>
            <w:tcW w:w="600" w:type="dxa"/>
          </w:tcPr>
          <w:p w14:paraId="419ABFFE" w14:textId="77777777" w:rsidR="00B50050" w:rsidRDefault="00B50050" w:rsidP="0088127C">
            <w:pPr>
              <w:pStyle w:val="OtherTableBody"/>
            </w:pPr>
          </w:p>
        </w:tc>
        <w:tc>
          <w:tcPr>
            <w:tcW w:w="600" w:type="dxa"/>
          </w:tcPr>
          <w:p w14:paraId="68C43CED" w14:textId="77777777" w:rsidR="00B50050" w:rsidRDefault="00B50050" w:rsidP="0088127C">
            <w:pPr>
              <w:pStyle w:val="OtherTableBody"/>
            </w:pPr>
            <w:r>
              <w:t>0278</w:t>
            </w:r>
          </w:p>
        </w:tc>
        <w:tc>
          <w:tcPr>
            <w:tcW w:w="2600" w:type="dxa"/>
          </w:tcPr>
          <w:p w14:paraId="4B623F24" w14:textId="77777777" w:rsidR="00B50050" w:rsidRDefault="00B50050" w:rsidP="0088127C">
            <w:pPr>
              <w:pStyle w:val="OtherTableBody"/>
            </w:pPr>
          </w:p>
        </w:tc>
        <w:tc>
          <w:tcPr>
            <w:tcW w:w="1400" w:type="dxa"/>
          </w:tcPr>
          <w:p w14:paraId="131D2943" w14:textId="77777777" w:rsidR="00B50050" w:rsidRDefault="00B50050" w:rsidP="0088127C">
            <w:pPr>
              <w:pStyle w:val="OtherTableBody"/>
            </w:pPr>
            <w:r>
              <w:t>Waitlist</w:t>
            </w:r>
          </w:p>
        </w:tc>
        <w:tc>
          <w:tcPr>
            <w:tcW w:w="4200" w:type="dxa"/>
          </w:tcPr>
          <w:p w14:paraId="60C4B95E" w14:textId="77777777" w:rsidR="00B50050" w:rsidRDefault="00B50050" w:rsidP="0088127C">
            <w:pPr>
              <w:pStyle w:val="OtherTableBody"/>
            </w:pPr>
            <w:r>
              <w:t>Appointment has been placed on a waiting list for a particular slot, or set of slots</w:t>
            </w:r>
          </w:p>
        </w:tc>
      </w:tr>
      <w:tr w:rsidR="00B50050" w14:paraId="28800825" w14:textId="77777777" w:rsidTr="00195548">
        <w:tc>
          <w:tcPr>
            <w:tcW w:w="600" w:type="dxa"/>
          </w:tcPr>
          <w:p w14:paraId="34263110" w14:textId="77777777" w:rsidR="00B50050" w:rsidRDefault="00B50050" w:rsidP="0088127C">
            <w:pPr>
              <w:pStyle w:val="OtherTableBody"/>
            </w:pPr>
            <w:r>
              <w:t>User</w:t>
            </w:r>
          </w:p>
        </w:tc>
        <w:tc>
          <w:tcPr>
            <w:tcW w:w="600" w:type="dxa"/>
          </w:tcPr>
          <w:p w14:paraId="3834FEDE" w14:textId="77777777" w:rsidR="00B50050" w:rsidRDefault="00B50050" w:rsidP="0088127C">
            <w:pPr>
              <w:pStyle w:val="OtherTableBody"/>
            </w:pPr>
          </w:p>
        </w:tc>
        <w:tc>
          <w:tcPr>
            <w:tcW w:w="2600" w:type="dxa"/>
          </w:tcPr>
          <w:p w14:paraId="64224C22" w14:textId="77777777" w:rsidR="00B50050" w:rsidRDefault="00B50050" w:rsidP="0088127C">
            <w:pPr>
              <w:pStyle w:val="OtherTableBody"/>
            </w:pPr>
            <w:r>
              <w:t>Allow Substitution Codes</w:t>
            </w:r>
          </w:p>
        </w:tc>
        <w:tc>
          <w:tcPr>
            <w:tcW w:w="1400" w:type="dxa"/>
          </w:tcPr>
          <w:p w14:paraId="12CFAB1E" w14:textId="77777777" w:rsidR="00B50050" w:rsidRDefault="00B50050" w:rsidP="0088127C">
            <w:pPr>
              <w:pStyle w:val="OtherTableBody"/>
            </w:pPr>
          </w:p>
        </w:tc>
        <w:tc>
          <w:tcPr>
            <w:tcW w:w="4200" w:type="dxa"/>
          </w:tcPr>
          <w:p w14:paraId="43E44D8E" w14:textId="77777777" w:rsidR="00B50050" w:rsidRDefault="00B50050" w:rsidP="0088127C">
            <w:pPr>
              <w:pStyle w:val="OtherTableBody"/>
            </w:pPr>
          </w:p>
        </w:tc>
      </w:tr>
      <w:tr w:rsidR="00B50050" w14:paraId="7CAAE712" w14:textId="77777777" w:rsidTr="00195548">
        <w:tc>
          <w:tcPr>
            <w:tcW w:w="600" w:type="dxa"/>
          </w:tcPr>
          <w:p w14:paraId="52C538D3" w14:textId="77777777" w:rsidR="00B50050" w:rsidRDefault="00B50050" w:rsidP="0088127C">
            <w:pPr>
              <w:pStyle w:val="OtherTableBody"/>
            </w:pPr>
          </w:p>
        </w:tc>
        <w:tc>
          <w:tcPr>
            <w:tcW w:w="600" w:type="dxa"/>
          </w:tcPr>
          <w:p w14:paraId="7321D822" w14:textId="77777777" w:rsidR="00B50050" w:rsidRDefault="00B50050" w:rsidP="0088127C">
            <w:pPr>
              <w:pStyle w:val="OtherTableBody"/>
            </w:pPr>
            <w:r>
              <w:t>0279</w:t>
            </w:r>
          </w:p>
        </w:tc>
        <w:tc>
          <w:tcPr>
            <w:tcW w:w="2600" w:type="dxa"/>
          </w:tcPr>
          <w:p w14:paraId="746D7640" w14:textId="77777777" w:rsidR="00B50050" w:rsidRDefault="00B50050" w:rsidP="0088127C">
            <w:pPr>
              <w:pStyle w:val="OtherTableBody"/>
            </w:pPr>
          </w:p>
        </w:tc>
        <w:tc>
          <w:tcPr>
            <w:tcW w:w="1400" w:type="dxa"/>
          </w:tcPr>
          <w:p w14:paraId="265E76A7" w14:textId="77777777" w:rsidR="00B50050" w:rsidRDefault="00B50050" w:rsidP="0088127C">
            <w:pPr>
              <w:pStyle w:val="OtherTableBody"/>
            </w:pPr>
            <w:r>
              <w:t>Confirm</w:t>
            </w:r>
          </w:p>
        </w:tc>
        <w:tc>
          <w:tcPr>
            <w:tcW w:w="4200" w:type="dxa"/>
          </w:tcPr>
          <w:p w14:paraId="10FAB2D2" w14:textId="77777777" w:rsidR="00B50050" w:rsidRDefault="00B50050" w:rsidP="0088127C">
            <w:pPr>
              <w:pStyle w:val="OtherTableBody"/>
            </w:pPr>
            <w:r>
              <w:t>Contact the Placer Contact Person prior to making any substitutions of this resource</w:t>
            </w:r>
          </w:p>
        </w:tc>
      </w:tr>
      <w:tr w:rsidR="00B50050" w14:paraId="7B5F636E" w14:textId="77777777" w:rsidTr="00195548">
        <w:tc>
          <w:tcPr>
            <w:tcW w:w="600" w:type="dxa"/>
          </w:tcPr>
          <w:p w14:paraId="436F9400" w14:textId="77777777" w:rsidR="00B50050" w:rsidRDefault="00B50050" w:rsidP="0088127C">
            <w:pPr>
              <w:pStyle w:val="OtherTableBody"/>
            </w:pPr>
          </w:p>
        </w:tc>
        <w:tc>
          <w:tcPr>
            <w:tcW w:w="600" w:type="dxa"/>
          </w:tcPr>
          <w:p w14:paraId="2A8DA496" w14:textId="77777777" w:rsidR="00B50050" w:rsidRDefault="00B50050" w:rsidP="0088127C">
            <w:pPr>
              <w:pStyle w:val="OtherTableBody"/>
            </w:pPr>
            <w:r>
              <w:t>0279</w:t>
            </w:r>
          </w:p>
        </w:tc>
        <w:tc>
          <w:tcPr>
            <w:tcW w:w="2600" w:type="dxa"/>
          </w:tcPr>
          <w:p w14:paraId="16EFC724" w14:textId="77777777" w:rsidR="00B50050" w:rsidRDefault="00B50050" w:rsidP="0088127C">
            <w:pPr>
              <w:pStyle w:val="OtherTableBody"/>
            </w:pPr>
          </w:p>
        </w:tc>
        <w:tc>
          <w:tcPr>
            <w:tcW w:w="1400" w:type="dxa"/>
          </w:tcPr>
          <w:p w14:paraId="07B76FD9" w14:textId="77777777" w:rsidR="00B50050" w:rsidRDefault="00B50050" w:rsidP="0088127C">
            <w:pPr>
              <w:pStyle w:val="OtherTableBody"/>
            </w:pPr>
            <w:r>
              <w:t>No</w:t>
            </w:r>
          </w:p>
        </w:tc>
        <w:tc>
          <w:tcPr>
            <w:tcW w:w="4200" w:type="dxa"/>
          </w:tcPr>
          <w:p w14:paraId="234A7B0D" w14:textId="77777777" w:rsidR="00B50050" w:rsidRDefault="00B50050" w:rsidP="0088127C">
            <w:pPr>
              <w:pStyle w:val="OtherTableBody"/>
            </w:pPr>
            <w:r>
              <w:t>Substitution of this resource is not allowed</w:t>
            </w:r>
          </w:p>
        </w:tc>
      </w:tr>
      <w:tr w:rsidR="00B50050" w14:paraId="4ACE3B5B" w14:textId="77777777" w:rsidTr="00195548">
        <w:tc>
          <w:tcPr>
            <w:tcW w:w="600" w:type="dxa"/>
          </w:tcPr>
          <w:p w14:paraId="15767EA1" w14:textId="77777777" w:rsidR="00B50050" w:rsidRDefault="00B50050" w:rsidP="0088127C">
            <w:pPr>
              <w:pStyle w:val="OtherTableBody"/>
            </w:pPr>
          </w:p>
        </w:tc>
        <w:tc>
          <w:tcPr>
            <w:tcW w:w="600" w:type="dxa"/>
          </w:tcPr>
          <w:p w14:paraId="7DE4B024" w14:textId="77777777" w:rsidR="00B50050" w:rsidRDefault="00B50050" w:rsidP="0088127C">
            <w:pPr>
              <w:pStyle w:val="OtherTableBody"/>
            </w:pPr>
            <w:r>
              <w:t>0279</w:t>
            </w:r>
          </w:p>
        </w:tc>
        <w:tc>
          <w:tcPr>
            <w:tcW w:w="2600" w:type="dxa"/>
          </w:tcPr>
          <w:p w14:paraId="4946441F" w14:textId="77777777" w:rsidR="00B50050" w:rsidRDefault="00B50050" w:rsidP="0088127C">
            <w:pPr>
              <w:pStyle w:val="OtherTableBody"/>
            </w:pPr>
          </w:p>
        </w:tc>
        <w:tc>
          <w:tcPr>
            <w:tcW w:w="1400" w:type="dxa"/>
          </w:tcPr>
          <w:p w14:paraId="27B03A98" w14:textId="77777777" w:rsidR="00B50050" w:rsidRDefault="00B50050" w:rsidP="0088127C">
            <w:pPr>
              <w:pStyle w:val="OtherTableBody"/>
            </w:pPr>
            <w:r>
              <w:t>Notify</w:t>
            </w:r>
          </w:p>
        </w:tc>
        <w:tc>
          <w:tcPr>
            <w:tcW w:w="4200" w:type="dxa"/>
          </w:tcPr>
          <w:p w14:paraId="2EC4B130" w14:textId="77777777" w:rsidR="00B50050" w:rsidRDefault="00B50050" w:rsidP="0088127C">
            <w:pPr>
              <w:pStyle w:val="OtherTableBody"/>
            </w:pPr>
            <w:r>
              <w:t>Notify the Placer Contact Person, through normal institutional procedures, that a substitution of this resource has been made</w:t>
            </w:r>
          </w:p>
        </w:tc>
      </w:tr>
      <w:tr w:rsidR="00B50050" w14:paraId="7D4C9B8E" w14:textId="77777777" w:rsidTr="00195548">
        <w:tc>
          <w:tcPr>
            <w:tcW w:w="600" w:type="dxa"/>
          </w:tcPr>
          <w:p w14:paraId="64C7DF62" w14:textId="77777777" w:rsidR="00B50050" w:rsidRDefault="00B50050" w:rsidP="0088127C">
            <w:pPr>
              <w:pStyle w:val="OtherTableBody"/>
            </w:pPr>
          </w:p>
        </w:tc>
        <w:tc>
          <w:tcPr>
            <w:tcW w:w="600" w:type="dxa"/>
          </w:tcPr>
          <w:p w14:paraId="62D19DD2" w14:textId="77777777" w:rsidR="00B50050" w:rsidRDefault="00B50050" w:rsidP="0088127C">
            <w:pPr>
              <w:pStyle w:val="OtherTableBody"/>
            </w:pPr>
            <w:r>
              <w:t>0279</w:t>
            </w:r>
          </w:p>
        </w:tc>
        <w:tc>
          <w:tcPr>
            <w:tcW w:w="2600" w:type="dxa"/>
          </w:tcPr>
          <w:p w14:paraId="1EA07EB9" w14:textId="77777777" w:rsidR="00B50050" w:rsidRDefault="00B50050" w:rsidP="0088127C">
            <w:pPr>
              <w:pStyle w:val="OtherTableBody"/>
            </w:pPr>
          </w:p>
        </w:tc>
        <w:tc>
          <w:tcPr>
            <w:tcW w:w="1400" w:type="dxa"/>
          </w:tcPr>
          <w:p w14:paraId="0E2A353C" w14:textId="77777777" w:rsidR="00B50050" w:rsidRDefault="00B50050" w:rsidP="0088127C">
            <w:pPr>
              <w:pStyle w:val="OtherTableBody"/>
            </w:pPr>
            <w:r>
              <w:t>Yes</w:t>
            </w:r>
          </w:p>
        </w:tc>
        <w:tc>
          <w:tcPr>
            <w:tcW w:w="4200" w:type="dxa"/>
          </w:tcPr>
          <w:p w14:paraId="0448F0DA" w14:textId="77777777" w:rsidR="00B50050" w:rsidRDefault="00B50050" w:rsidP="0088127C">
            <w:pPr>
              <w:pStyle w:val="OtherTableBody"/>
            </w:pPr>
            <w:r>
              <w:t>Substitution of this resource is allowed</w:t>
            </w:r>
          </w:p>
        </w:tc>
      </w:tr>
      <w:tr w:rsidR="00B50050" w14:paraId="0E19904B" w14:textId="77777777" w:rsidTr="00195548">
        <w:tc>
          <w:tcPr>
            <w:tcW w:w="600" w:type="dxa"/>
          </w:tcPr>
          <w:p w14:paraId="7EF897E9" w14:textId="77777777" w:rsidR="00B50050" w:rsidRDefault="00B50050" w:rsidP="0088127C">
            <w:pPr>
              <w:pStyle w:val="OtherTableBody"/>
            </w:pPr>
            <w:r>
              <w:t>User</w:t>
            </w:r>
          </w:p>
        </w:tc>
        <w:tc>
          <w:tcPr>
            <w:tcW w:w="600" w:type="dxa"/>
          </w:tcPr>
          <w:p w14:paraId="21E8B344" w14:textId="77777777" w:rsidR="00B50050" w:rsidRDefault="00B50050" w:rsidP="0088127C">
            <w:pPr>
              <w:pStyle w:val="OtherTableBody"/>
            </w:pPr>
          </w:p>
        </w:tc>
        <w:tc>
          <w:tcPr>
            <w:tcW w:w="2600" w:type="dxa"/>
          </w:tcPr>
          <w:p w14:paraId="773207A6" w14:textId="77777777" w:rsidR="00B50050" w:rsidRDefault="00B50050" w:rsidP="0088127C">
            <w:pPr>
              <w:pStyle w:val="OtherTableBody"/>
            </w:pPr>
            <w:r>
              <w:t>Referral Priority</w:t>
            </w:r>
          </w:p>
        </w:tc>
        <w:tc>
          <w:tcPr>
            <w:tcW w:w="1400" w:type="dxa"/>
          </w:tcPr>
          <w:p w14:paraId="555C643D" w14:textId="77777777" w:rsidR="00B50050" w:rsidRDefault="00B50050" w:rsidP="0088127C">
            <w:pPr>
              <w:pStyle w:val="OtherTableBody"/>
            </w:pPr>
          </w:p>
        </w:tc>
        <w:tc>
          <w:tcPr>
            <w:tcW w:w="4200" w:type="dxa"/>
          </w:tcPr>
          <w:p w14:paraId="547E5898" w14:textId="77777777" w:rsidR="00B50050" w:rsidRDefault="00B50050" w:rsidP="0088127C">
            <w:pPr>
              <w:pStyle w:val="OtherTableBody"/>
            </w:pPr>
          </w:p>
        </w:tc>
      </w:tr>
      <w:tr w:rsidR="00B50050" w14:paraId="11041875" w14:textId="77777777" w:rsidTr="00195548">
        <w:tc>
          <w:tcPr>
            <w:tcW w:w="600" w:type="dxa"/>
          </w:tcPr>
          <w:p w14:paraId="05C15542" w14:textId="77777777" w:rsidR="00B50050" w:rsidRDefault="00B50050" w:rsidP="0088127C">
            <w:pPr>
              <w:pStyle w:val="OtherTableBody"/>
            </w:pPr>
          </w:p>
        </w:tc>
        <w:tc>
          <w:tcPr>
            <w:tcW w:w="600" w:type="dxa"/>
          </w:tcPr>
          <w:p w14:paraId="64F06771" w14:textId="77777777" w:rsidR="00B50050" w:rsidRDefault="00B50050" w:rsidP="0088127C">
            <w:pPr>
              <w:pStyle w:val="OtherTableBody"/>
            </w:pPr>
            <w:r>
              <w:t>0280</w:t>
            </w:r>
          </w:p>
        </w:tc>
        <w:tc>
          <w:tcPr>
            <w:tcW w:w="2600" w:type="dxa"/>
          </w:tcPr>
          <w:p w14:paraId="75BD492B" w14:textId="77777777" w:rsidR="00B50050" w:rsidRDefault="00B50050" w:rsidP="0088127C">
            <w:pPr>
              <w:pStyle w:val="OtherTableBody"/>
            </w:pPr>
          </w:p>
        </w:tc>
        <w:tc>
          <w:tcPr>
            <w:tcW w:w="1400" w:type="dxa"/>
          </w:tcPr>
          <w:p w14:paraId="79ACDEC5" w14:textId="77777777" w:rsidR="00B50050" w:rsidRDefault="00B50050" w:rsidP="0088127C">
            <w:pPr>
              <w:pStyle w:val="OtherTableBody"/>
            </w:pPr>
            <w:r>
              <w:t>A</w:t>
            </w:r>
          </w:p>
        </w:tc>
        <w:tc>
          <w:tcPr>
            <w:tcW w:w="4200" w:type="dxa"/>
          </w:tcPr>
          <w:p w14:paraId="77EB17FC" w14:textId="77777777" w:rsidR="00B50050" w:rsidRDefault="00B50050" w:rsidP="0088127C">
            <w:pPr>
              <w:pStyle w:val="OtherTableBody"/>
            </w:pPr>
            <w:r>
              <w:t>ASAP</w:t>
            </w:r>
          </w:p>
        </w:tc>
      </w:tr>
      <w:tr w:rsidR="00B50050" w14:paraId="0D8D3EEE" w14:textId="77777777" w:rsidTr="00195548">
        <w:tc>
          <w:tcPr>
            <w:tcW w:w="600" w:type="dxa"/>
          </w:tcPr>
          <w:p w14:paraId="652B085C" w14:textId="77777777" w:rsidR="00B50050" w:rsidRDefault="00B50050" w:rsidP="0088127C">
            <w:pPr>
              <w:pStyle w:val="OtherTableBody"/>
            </w:pPr>
          </w:p>
        </w:tc>
        <w:tc>
          <w:tcPr>
            <w:tcW w:w="600" w:type="dxa"/>
          </w:tcPr>
          <w:p w14:paraId="3EEC92AE" w14:textId="77777777" w:rsidR="00B50050" w:rsidRDefault="00B50050" w:rsidP="0088127C">
            <w:pPr>
              <w:pStyle w:val="OtherTableBody"/>
            </w:pPr>
            <w:r>
              <w:t>0280</w:t>
            </w:r>
          </w:p>
        </w:tc>
        <w:tc>
          <w:tcPr>
            <w:tcW w:w="2600" w:type="dxa"/>
          </w:tcPr>
          <w:p w14:paraId="14C3EE36" w14:textId="77777777" w:rsidR="00B50050" w:rsidRDefault="00B50050" w:rsidP="0088127C">
            <w:pPr>
              <w:pStyle w:val="OtherTableBody"/>
            </w:pPr>
          </w:p>
        </w:tc>
        <w:tc>
          <w:tcPr>
            <w:tcW w:w="1400" w:type="dxa"/>
          </w:tcPr>
          <w:p w14:paraId="3B964EA8" w14:textId="77777777" w:rsidR="00B50050" w:rsidRDefault="00B50050" w:rsidP="0088127C">
            <w:pPr>
              <w:pStyle w:val="OtherTableBody"/>
            </w:pPr>
            <w:r>
              <w:t>R</w:t>
            </w:r>
          </w:p>
        </w:tc>
        <w:tc>
          <w:tcPr>
            <w:tcW w:w="4200" w:type="dxa"/>
          </w:tcPr>
          <w:p w14:paraId="10544FFC" w14:textId="77777777" w:rsidR="00B50050" w:rsidRDefault="00B50050" w:rsidP="0088127C">
            <w:pPr>
              <w:pStyle w:val="OtherTableBody"/>
            </w:pPr>
            <w:r>
              <w:t>Routine</w:t>
            </w:r>
          </w:p>
        </w:tc>
      </w:tr>
      <w:tr w:rsidR="00B50050" w14:paraId="717C6DEC" w14:textId="77777777" w:rsidTr="00195548">
        <w:tc>
          <w:tcPr>
            <w:tcW w:w="600" w:type="dxa"/>
          </w:tcPr>
          <w:p w14:paraId="7EB3F5C4" w14:textId="77777777" w:rsidR="00B50050" w:rsidRDefault="00B50050" w:rsidP="0088127C">
            <w:pPr>
              <w:pStyle w:val="OtherTableBody"/>
            </w:pPr>
          </w:p>
        </w:tc>
        <w:tc>
          <w:tcPr>
            <w:tcW w:w="600" w:type="dxa"/>
          </w:tcPr>
          <w:p w14:paraId="58E86114" w14:textId="77777777" w:rsidR="00B50050" w:rsidRDefault="00B50050" w:rsidP="0088127C">
            <w:pPr>
              <w:pStyle w:val="OtherTableBody"/>
            </w:pPr>
            <w:r>
              <w:t>0280</w:t>
            </w:r>
          </w:p>
        </w:tc>
        <w:tc>
          <w:tcPr>
            <w:tcW w:w="2600" w:type="dxa"/>
          </w:tcPr>
          <w:p w14:paraId="65E1264A" w14:textId="77777777" w:rsidR="00B50050" w:rsidRDefault="00B50050" w:rsidP="0088127C">
            <w:pPr>
              <w:pStyle w:val="OtherTableBody"/>
            </w:pPr>
          </w:p>
        </w:tc>
        <w:tc>
          <w:tcPr>
            <w:tcW w:w="1400" w:type="dxa"/>
          </w:tcPr>
          <w:p w14:paraId="0986BF8D" w14:textId="77777777" w:rsidR="00B50050" w:rsidRDefault="00B50050" w:rsidP="0088127C">
            <w:pPr>
              <w:pStyle w:val="OtherTableBody"/>
            </w:pPr>
            <w:r>
              <w:t>S</w:t>
            </w:r>
          </w:p>
        </w:tc>
        <w:tc>
          <w:tcPr>
            <w:tcW w:w="4200" w:type="dxa"/>
          </w:tcPr>
          <w:p w14:paraId="116F2F76" w14:textId="77777777" w:rsidR="00B50050" w:rsidRDefault="00B50050" w:rsidP="0088127C">
            <w:pPr>
              <w:pStyle w:val="OtherTableBody"/>
            </w:pPr>
            <w:r>
              <w:t>STAT</w:t>
            </w:r>
          </w:p>
        </w:tc>
      </w:tr>
      <w:tr w:rsidR="00B50050" w14:paraId="413159B3" w14:textId="77777777" w:rsidTr="00195548">
        <w:tc>
          <w:tcPr>
            <w:tcW w:w="600" w:type="dxa"/>
          </w:tcPr>
          <w:p w14:paraId="4D91EF71" w14:textId="77777777" w:rsidR="00B50050" w:rsidRDefault="00B50050" w:rsidP="0088127C">
            <w:pPr>
              <w:pStyle w:val="OtherTableBody"/>
            </w:pPr>
            <w:r>
              <w:t>User</w:t>
            </w:r>
          </w:p>
        </w:tc>
        <w:tc>
          <w:tcPr>
            <w:tcW w:w="600" w:type="dxa"/>
          </w:tcPr>
          <w:p w14:paraId="729BB3DD" w14:textId="77777777" w:rsidR="00B50050" w:rsidRDefault="00B50050" w:rsidP="0088127C">
            <w:pPr>
              <w:pStyle w:val="OtherTableBody"/>
            </w:pPr>
          </w:p>
        </w:tc>
        <w:tc>
          <w:tcPr>
            <w:tcW w:w="2600" w:type="dxa"/>
          </w:tcPr>
          <w:p w14:paraId="5A50221D" w14:textId="77777777" w:rsidR="00B50050" w:rsidRDefault="00B50050" w:rsidP="0088127C">
            <w:pPr>
              <w:pStyle w:val="OtherTableBody"/>
            </w:pPr>
            <w:r>
              <w:t>Referral Type</w:t>
            </w:r>
          </w:p>
        </w:tc>
        <w:tc>
          <w:tcPr>
            <w:tcW w:w="1400" w:type="dxa"/>
          </w:tcPr>
          <w:p w14:paraId="4F39A40D" w14:textId="77777777" w:rsidR="00B50050" w:rsidRDefault="00B50050" w:rsidP="0088127C">
            <w:pPr>
              <w:pStyle w:val="OtherTableBody"/>
            </w:pPr>
          </w:p>
        </w:tc>
        <w:tc>
          <w:tcPr>
            <w:tcW w:w="4200" w:type="dxa"/>
          </w:tcPr>
          <w:p w14:paraId="715767AD" w14:textId="77777777" w:rsidR="00B50050" w:rsidRDefault="00B50050" w:rsidP="0088127C">
            <w:pPr>
              <w:pStyle w:val="OtherTableBody"/>
            </w:pPr>
          </w:p>
        </w:tc>
      </w:tr>
      <w:tr w:rsidR="00B50050" w14:paraId="181EF7D3" w14:textId="77777777" w:rsidTr="00195548">
        <w:tc>
          <w:tcPr>
            <w:tcW w:w="600" w:type="dxa"/>
          </w:tcPr>
          <w:p w14:paraId="1D4AF9A0" w14:textId="77777777" w:rsidR="00B50050" w:rsidRDefault="00B50050" w:rsidP="0088127C">
            <w:pPr>
              <w:pStyle w:val="OtherTableBody"/>
            </w:pPr>
          </w:p>
        </w:tc>
        <w:tc>
          <w:tcPr>
            <w:tcW w:w="600" w:type="dxa"/>
          </w:tcPr>
          <w:p w14:paraId="6057418B" w14:textId="77777777" w:rsidR="00B50050" w:rsidRDefault="00B50050" w:rsidP="0088127C">
            <w:pPr>
              <w:pStyle w:val="OtherTableBody"/>
            </w:pPr>
            <w:r>
              <w:t>0281</w:t>
            </w:r>
          </w:p>
        </w:tc>
        <w:tc>
          <w:tcPr>
            <w:tcW w:w="2600" w:type="dxa"/>
          </w:tcPr>
          <w:p w14:paraId="0E7A6A35" w14:textId="77777777" w:rsidR="00B50050" w:rsidRDefault="00B50050" w:rsidP="0088127C">
            <w:pPr>
              <w:pStyle w:val="OtherTableBody"/>
            </w:pPr>
          </w:p>
        </w:tc>
        <w:tc>
          <w:tcPr>
            <w:tcW w:w="1400" w:type="dxa"/>
          </w:tcPr>
          <w:p w14:paraId="09493EA3" w14:textId="77777777" w:rsidR="00B50050" w:rsidRDefault="00B50050" w:rsidP="0088127C">
            <w:pPr>
              <w:pStyle w:val="OtherTableBody"/>
            </w:pPr>
            <w:r>
              <w:t>Hom</w:t>
            </w:r>
          </w:p>
        </w:tc>
        <w:tc>
          <w:tcPr>
            <w:tcW w:w="4200" w:type="dxa"/>
          </w:tcPr>
          <w:p w14:paraId="59F49C59" w14:textId="77777777" w:rsidR="00B50050" w:rsidRDefault="00B50050" w:rsidP="0088127C">
            <w:pPr>
              <w:pStyle w:val="OtherTableBody"/>
            </w:pPr>
            <w:r>
              <w:t>Home Care</w:t>
            </w:r>
          </w:p>
        </w:tc>
      </w:tr>
      <w:tr w:rsidR="00B50050" w14:paraId="7C17E1F0" w14:textId="77777777" w:rsidTr="00195548">
        <w:tc>
          <w:tcPr>
            <w:tcW w:w="600" w:type="dxa"/>
          </w:tcPr>
          <w:p w14:paraId="771605EF" w14:textId="77777777" w:rsidR="00B50050" w:rsidRDefault="00B50050" w:rsidP="0088127C">
            <w:pPr>
              <w:pStyle w:val="OtherTableBody"/>
            </w:pPr>
          </w:p>
        </w:tc>
        <w:tc>
          <w:tcPr>
            <w:tcW w:w="600" w:type="dxa"/>
          </w:tcPr>
          <w:p w14:paraId="22EE8914" w14:textId="77777777" w:rsidR="00B50050" w:rsidRDefault="00B50050" w:rsidP="0088127C">
            <w:pPr>
              <w:pStyle w:val="OtherTableBody"/>
            </w:pPr>
            <w:r>
              <w:t>0281</w:t>
            </w:r>
          </w:p>
        </w:tc>
        <w:tc>
          <w:tcPr>
            <w:tcW w:w="2600" w:type="dxa"/>
          </w:tcPr>
          <w:p w14:paraId="340D836E" w14:textId="77777777" w:rsidR="00B50050" w:rsidRDefault="00B50050" w:rsidP="0088127C">
            <w:pPr>
              <w:pStyle w:val="OtherTableBody"/>
            </w:pPr>
          </w:p>
        </w:tc>
        <w:tc>
          <w:tcPr>
            <w:tcW w:w="1400" w:type="dxa"/>
          </w:tcPr>
          <w:p w14:paraId="0577F186" w14:textId="77777777" w:rsidR="00B50050" w:rsidRDefault="00B50050" w:rsidP="0088127C">
            <w:pPr>
              <w:pStyle w:val="OtherTableBody"/>
            </w:pPr>
            <w:r>
              <w:t>Lab</w:t>
            </w:r>
          </w:p>
        </w:tc>
        <w:tc>
          <w:tcPr>
            <w:tcW w:w="4200" w:type="dxa"/>
          </w:tcPr>
          <w:p w14:paraId="65795DFF" w14:textId="77777777" w:rsidR="00B50050" w:rsidRDefault="00B50050" w:rsidP="0088127C">
            <w:pPr>
              <w:pStyle w:val="OtherTableBody"/>
            </w:pPr>
            <w:r>
              <w:t>Laboratory</w:t>
            </w:r>
          </w:p>
        </w:tc>
      </w:tr>
      <w:tr w:rsidR="00B50050" w14:paraId="3A060DFC" w14:textId="77777777" w:rsidTr="00195548">
        <w:tc>
          <w:tcPr>
            <w:tcW w:w="600" w:type="dxa"/>
          </w:tcPr>
          <w:p w14:paraId="3B43C061" w14:textId="77777777" w:rsidR="00B50050" w:rsidRDefault="00B50050" w:rsidP="0088127C">
            <w:pPr>
              <w:pStyle w:val="OtherTableBody"/>
            </w:pPr>
          </w:p>
        </w:tc>
        <w:tc>
          <w:tcPr>
            <w:tcW w:w="600" w:type="dxa"/>
          </w:tcPr>
          <w:p w14:paraId="31381D62" w14:textId="77777777" w:rsidR="00B50050" w:rsidRDefault="00B50050" w:rsidP="0088127C">
            <w:pPr>
              <w:pStyle w:val="OtherTableBody"/>
            </w:pPr>
            <w:r>
              <w:t>0281</w:t>
            </w:r>
          </w:p>
        </w:tc>
        <w:tc>
          <w:tcPr>
            <w:tcW w:w="2600" w:type="dxa"/>
          </w:tcPr>
          <w:p w14:paraId="50CC11C4" w14:textId="77777777" w:rsidR="00B50050" w:rsidRDefault="00B50050" w:rsidP="0088127C">
            <w:pPr>
              <w:pStyle w:val="OtherTableBody"/>
            </w:pPr>
          </w:p>
        </w:tc>
        <w:tc>
          <w:tcPr>
            <w:tcW w:w="1400" w:type="dxa"/>
          </w:tcPr>
          <w:p w14:paraId="3FD26BE3" w14:textId="77777777" w:rsidR="00B50050" w:rsidRDefault="00B50050" w:rsidP="0088127C">
            <w:pPr>
              <w:pStyle w:val="OtherTableBody"/>
            </w:pPr>
            <w:r>
              <w:t>Med</w:t>
            </w:r>
          </w:p>
        </w:tc>
        <w:tc>
          <w:tcPr>
            <w:tcW w:w="4200" w:type="dxa"/>
          </w:tcPr>
          <w:p w14:paraId="0681BB96" w14:textId="77777777" w:rsidR="00B50050" w:rsidRDefault="00B50050" w:rsidP="0088127C">
            <w:pPr>
              <w:pStyle w:val="OtherTableBody"/>
            </w:pPr>
            <w:r>
              <w:t>Medical</w:t>
            </w:r>
          </w:p>
        </w:tc>
      </w:tr>
      <w:tr w:rsidR="00B50050" w14:paraId="52973D92" w14:textId="77777777" w:rsidTr="00195548">
        <w:tc>
          <w:tcPr>
            <w:tcW w:w="600" w:type="dxa"/>
          </w:tcPr>
          <w:p w14:paraId="155341A2" w14:textId="77777777" w:rsidR="00B50050" w:rsidRDefault="00B50050" w:rsidP="0088127C">
            <w:pPr>
              <w:pStyle w:val="OtherTableBody"/>
            </w:pPr>
          </w:p>
        </w:tc>
        <w:tc>
          <w:tcPr>
            <w:tcW w:w="600" w:type="dxa"/>
          </w:tcPr>
          <w:p w14:paraId="3609A976" w14:textId="77777777" w:rsidR="00B50050" w:rsidRDefault="00B50050" w:rsidP="0088127C">
            <w:pPr>
              <w:pStyle w:val="OtherTableBody"/>
            </w:pPr>
            <w:r>
              <w:t>0281</w:t>
            </w:r>
          </w:p>
        </w:tc>
        <w:tc>
          <w:tcPr>
            <w:tcW w:w="2600" w:type="dxa"/>
          </w:tcPr>
          <w:p w14:paraId="2BB6E3E4" w14:textId="77777777" w:rsidR="00B50050" w:rsidRDefault="00B50050" w:rsidP="0088127C">
            <w:pPr>
              <w:pStyle w:val="OtherTableBody"/>
            </w:pPr>
          </w:p>
        </w:tc>
        <w:tc>
          <w:tcPr>
            <w:tcW w:w="1400" w:type="dxa"/>
          </w:tcPr>
          <w:p w14:paraId="22517B5F" w14:textId="77777777" w:rsidR="00B50050" w:rsidRDefault="00B50050" w:rsidP="0088127C">
            <w:pPr>
              <w:pStyle w:val="OtherTableBody"/>
            </w:pPr>
            <w:r>
              <w:t>Psy</w:t>
            </w:r>
          </w:p>
        </w:tc>
        <w:tc>
          <w:tcPr>
            <w:tcW w:w="4200" w:type="dxa"/>
          </w:tcPr>
          <w:p w14:paraId="2AF6A150" w14:textId="77777777" w:rsidR="00B50050" w:rsidRDefault="00B50050" w:rsidP="0088127C">
            <w:pPr>
              <w:pStyle w:val="OtherTableBody"/>
            </w:pPr>
            <w:r>
              <w:t>Psychiatric</w:t>
            </w:r>
          </w:p>
        </w:tc>
      </w:tr>
      <w:tr w:rsidR="00B50050" w14:paraId="15A13BC7" w14:textId="77777777" w:rsidTr="00195548">
        <w:tc>
          <w:tcPr>
            <w:tcW w:w="600" w:type="dxa"/>
          </w:tcPr>
          <w:p w14:paraId="0F21FD22" w14:textId="77777777" w:rsidR="00B50050" w:rsidRDefault="00B50050" w:rsidP="0088127C">
            <w:pPr>
              <w:pStyle w:val="OtherTableBody"/>
            </w:pPr>
          </w:p>
        </w:tc>
        <w:tc>
          <w:tcPr>
            <w:tcW w:w="600" w:type="dxa"/>
          </w:tcPr>
          <w:p w14:paraId="25F8B4D4" w14:textId="77777777" w:rsidR="00B50050" w:rsidRDefault="00B50050" w:rsidP="0088127C">
            <w:pPr>
              <w:pStyle w:val="OtherTableBody"/>
            </w:pPr>
            <w:r>
              <w:t>0281</w:t>
            </w:r>
          </w:p>
        </w:tc>
        <w:tc>
          <w:tcPr>
            <w:tcW w:w="2600" w:type="dxa"/>
          </w:tcPr>
          <w:p w14:paraId="513DFAB0" w14:textId="77777777" w:rsidR="00B50050" w:rsidRDefault="00B50050" w:rsidP="0088127C">
            <w:pPr>
              <w:pStyle w:val="OtherTableBody"/>
            </w:pPr>
          </w:p>
        </w:tc>
        <w:tc>
          <w:tcPr>
            <w:tcW w:w="1400" w:type="dxa"/>
          </w:tcPr>
          <w:p w14:paraId="51C70B54" w14:textId="77777777" w:rsidR="00B50050" w:rsidRDefault="00B50050" w:rsidP="0088127C">
            <w:pPr>
              <w:pStyle w:val="OtherTableBody"/>
            </w:pPr>
            <w:r>
              <w:t>Rad</w:t>
            </w:r>
          </w:p>
        </w:tc>
        <w:tc>
          <w:tcPr>
            <w:tcW w:w="4200" w:type="dxa"/>
          </w:tcPr>
          <w:p w14:paraId="5C0A63BD" w14:textId="77777777" w:rsidR="00B50050" w:rsidRDefault="00B50050" w:rsidP="0088127C">
            <w:pPr>
              <w:pStyle w:val="OtherTableBody"/>
            </w:pPr>
            <w:r>
              <w:t>Radiology</w:t>
            </w:r>
          </w:p>
        </w:tc>
      </w:tr>
      <w:tr w:rsidR="00B50050" w14:paraId="6D2AB1CA" w14:textId="77777777" w:rsidTr="00195548">
        <w:tc>
          <w:tcPr>
            <w:tcW w:w="600" w:type="dxa"/>
          </w:tcPr>
          <w:p w14:paraId="657F0D45" w14:textId="77777777" w:rsidR="00B50050" w:rsidRDefault="00B50050" w:rsidP="0088127C">
            <w:pPr>
              <w:pStyle w:val="OtherTableBody"/>
            </w:pPr>
          </w:p>
        </w:tc>
        <w:tc>
          <w:tcPr>
            <w:tcW w:w="600" w:type="dxa"/>
          </w:tcPr>
          <w:p w14:paraId="562CF0F3" w14:textId="77777777" w:rsidR="00B50050" w:rsidRDefault="00B50050" w:rsidP="0088127C">
            <w:pPr>
              <w:pStyle w:val="OtherTableBody"/>
            </w:pPr>
            <w:r>
              <w:t>0281</w:t>
            </w:r>
          </w:p>
        </w:tc>
        <w:tc>
          <w:tcPr>
            <w:tcW w:w="2600" w:type="dxa"/>
          </w:tcPr>
          <w:p w14:paraId="15246ECD" w14:textId="77777777" w:rsidR="00B50050" w:rsidRDefault="00B50050" w:rsidP="0088127C">
            <w:pPr>
              <w:pStyle w:val="OtherTableBody"/>
            </w:pPr>
          </w:p>
        </w:tc>
        <w:tc>
          <w:tcPr>
            <w:tcW w:w="1400" w:type="dxa"/>
          </w:tcPr>
          <w:p w14:paraId="31BB5DC1" w14:textId="77777777" w:rsidR="00B50050" w:rsidRDefault="00B50050" w:rsidP="0088127C">
            <w:pPr>
              <w:pStyle w:val="OtherTableBody"/>
            </w:pPr>
            <w:r>
              <w:t>Skn</w:t>
            </w:r>
          </w:p>
        </w:tc>
        <w:tc>
          <w:tcPr>
            <w:tcW w:w="4200" w:type="dxa"/>
          </w:tcPr>
          <w:p w14:paraId="7C088030" w14:textId="77777777" w:rsidR="00B50050" w:rsidRDefault="00B50050" w:rsidP="0088127C">
            <w:pPr>
              <w:pStyle w:val="OtherTableBody"/>
            </w:pPr>
            <w:r>
              <w:t>Skilled Nursing</w:t>
            </w:r>
          </w:p>
        </w:tc>
      </w:tr>
      <w:tr w:rsidR="00B50050" w14:paraId="44B83BD8" w14:textId="77777777" w:rsidTr="00195548">
        <w:tc>
          <w:tcPr>
            <w:tcW w:w="600" w:type="dxa"/>
          </w:tcPr>
          <w:p w14:paraId="19F37212" w14:textId="77777777" w:rsidR="00B50050" w:rsidRDefault="00B50050" w:rsidP="0088127C">
            <w:pPr>
              <w:pStyle w:val="OtherTableBody"/>
            </w:pPr>
            <w:r>
              <w:t>User</w:t>
            </w:r>
          </w:p>
        </w:tc>
        <w:tc>
          <w:tcPr>
            <w:tcW w:w="600" w:type="dxa"/>
          </w:tcPr>
          <w:p w14:paraId="2B6BCE5E" w14:textId="77777777" w:rsidR="00B50050" w:rsidRDefault="00B50050" w:rsidP="0088127C">
            <w:pPr>
              <w:pStyle w:val="OtherTableBody"/>
            </w:pPr>
          </w:p>
        </w:tc>
        <w:tc>
          <w:tcPr>
            <w:tcW w:w="2600" w:type="dxa"/>
          </w:tcPr>
          <w:p w14:paraId="61D8BDF8" w14:textId="77777777" w:rsidR="00B50050" w:rsidRDefault="00B50050" w:rsidP="0088127C">
            <w:pPr>
              <w:pStyle w:val="OtherTableBody"/>
            </w:pPr>
            <w:r>
              <w:t>Referral Disposition</w:t>
            </w:r>
          </w:p>
        </w:tc>
        <w:tc>
          <w:tcPr>
            <w:tcW w:w="1400" w:type="dxa"/>
          </w:tcPr>
          <w:p w14:paraId="52FCBA6B" w14:textId="77777777" w:rsidR="00B50050" w:rsidRDefault="00B50050" w:rsidP="0088127C">
            <w:pPr>
              <w:pStyle w:val="OtherTableBody"/>
            </w:pPr>
          </w:p>
        </w:tc>
        <w:tc>
          <w:tcPr>
            <w:tcW w:w="4200" w:type="dxa"/>
          </w:tcPr>
          <w:p w14:paraId="44888738" w14:textId="77777777" w:rsidR="00B50050" w:rsidRDefault="00B50050" w:rsidP="0088127C">
            <w:pPr>
              <w:pStyle w:val="OtherTableBody"/>
            </w:pPr>
          </w:p>
        </w:tc>
      </w:tr>
      <w:tr w:rsidR="00B50050" w14:paraId="0592128C" w14:textId="77777777" w:rsidTr="00195548">
        <w:tc>
          <w:tcPr>
            <w:tcW w:w="600" w:type="dxa"/>
          </w:tcPr>
          <w:p w14:paraId="6ADCB8C4" w14:textId="77777777" w:rsidR="00B50050" w:rsidRDefault="00B50050" w:rsidP="0088127C">
            <w:pPr>
              <w:pStyle w:val="OtherTableBody"/>
            </w:pPr>
          </w:p>
        </w:tc>
        <w:tc>
          <w:tcPr>
            <w:tcW w:w="600" w:type="dxa"/>
          </w:tcPr>
          <w:p w14:paraId="30A9153D" w14:textId="77777777" w:rsidR="00B50050" w:rsidRDefault="00B50050" w:rsidP="0088127C">
            <w:pPr>
              <w:pStyle w:val="OtherTableBody"/>
            </w:pPr>
            <w:r>
              <w:t>0282</w:t>
            </w:r>
          </w:p>
        </w:tc>
        <w:tc>
          <w:tcPr>
            <w:tcW w:w="2600" w:type="dxa"/>
          </w:tcPr>
          <w:p w14:paraId="61A09D80" w14:textId="77777777" w:rsidR="00B50050" w:rsidRDefault="00B50050" w:rsidP="0088127C">
            <w:pPr>
              <w:pStyle w:val="OtherTableBody"/>
            </w:pPr>
          </w:p>
        </w:tc>
        <w:tc>
          <w:tcPr>
            <w:tcW w:w="1400" w:type="dxa"/>
          </w:tcPr>
          <w:p w14:paraId="69C71742" w14:textId="77777777" w:rsidR="00B50050" w:rsidRDefault="00B50050" w:rsidP="0088127C">
            <w:pPr>
              <w:pStyle w:val="OtherTableBody"/>
            </w:pPr>
            <w:r>
              <w:t>AM</w:t>
            </w:r>
          </w:p>
        </w:tc>
        <w:tc>
          <w:tcPr>
            <w:tcW w:w="4200" w:type="dxa"/>
          </w:tcPr>
          <w:p w14:paraId="15D41E10" w14:textId="77777777" w:rsidR="00B50050" w:rsidRDefault="00B50050" w:rsidP="0088127C">
            <w:pPr>
              <w:pStyle w:val="OtherTableBody"/>
            </w:pPr>
            <w:r>
              <w:t>Assume Management</w:t>
            </w:r>
          </w:p>
        </w:tc>
      </w:tr>
      <w:tr w:rsidR="00B50050" w14:paraId="7FC7FE2A" w14:textId="77777777" w:rsidTr="00195548">
        <w:tc>
          <w:tcPr>
            <w:tcW w:w="600" w:type="dxa"/>
          </w:tcPr>
          <w:p w14:paraId="4FDE4A51" w14:textId="77777777" w:rsidR="00B50050" w:rsidRDefault="00B50050" w:rsidP="0088127C">
            <w:pPr>
              <w:pStyle w:val="OtherTableBody"/>
            </w:pPr>
          </w:p>
        </w:tc>
        <w:tc>
          <w:tcPr>
            <w:tcW w:w="600" w:type="dxa"/>
          </w:tcPr>
          <w:p w14:paraId="1DD5EDE1" w14:textId="77777777" w:rsidR="00B50050" w:rsidRDefault="00B50050" w:rsidP="0088127C">
            <w:pPr>
              <w:pStyle w:val="OtherTableBody"/>
            </w:pPr>
            <w:r>
              <w:t>0282</w:t>
            </w:r>
          </w:p>
        </w:tc>
        <w:tc>
          <w:tcPr>
            <w:tcW w:w="2600" w:type="dxa"/>
          </w:tcPr>
          <w:p w14:paraId="33138C28" w14:textId="77777777" w:rsidR="00B50050" w:rsidRDefault="00B50050" w:rsidP="0088127C">
            <w:pPr>
              <w:pStyle w:val="OtherTableBody"/>
            </w:pPr>
          </w:p>
        </w:tc>
        <w:tc>
          <w:tcPr>
            <w:tcW w:w="1400" w:type="dxa"/>
          </w:tcPr>
          <w:p w14:paraId="0FF4B5F2" w14:textId="77777777" w:rsidR="00B50050" w:rsidRDefault="00B50050" w:rsidP="0088127C">
            <w:pPr>
              <w:pStyle w:val="OtherTableBody"/>
            </w:pPr>
            <w:r>
              <w:t>RP</w:t>
            </w:r>
          </w:p>
        </w:tc>
        <w:tc>
          <w:tcPr>
            <w:tcW w:w="4200" w:type="dxa"/>
          </w:tcPr>
          <w:p w14:paraId="39F4CF78" w14:textId="77777777" w:rsidR="00B50050" w:rsidRDefault="00B50050" w:rsidP="0088127C">
            <w:pPr>
              <w:pStyle w:val="OtherTableBody"/>
            </w:pPr>
            <w:r>
              <w:t>Return Patient After Evaluation</w:t>
            </w:r>
          </w:p>
        </w:tc>
      </w:tr>
      <w:tr w:rsidR="00B50050" w14:paraId="2B69ED3E" w14:textId="77777777" w:rsidTr="00195548">
        <w:tc>
          <w:tcPr>
            <w:tcW w:w="600" w:type="dxa"/>
          </w:tcPr>
          <w:p w14:paraId="366E8DB7" w14:textId="77777777" w:rsidR="00B50050" w:rsidRDefault="00B50050" w:rsidP="0088127C">
            <w:pPr>
              <w:pStyle w:val="OtherTableBody"/>
            </w:pPr>
          </w:p>
        </w:tc>
        <w:tc>
          <w:tcPr>
            <w:tcW w:w="600" w:type="dxa"/>
          </w:tcPr>
          <w:p w14:paraId="4A3F7414" w14:textId="77777777" w:rsidR="00B50050" w:rsidRDefault="00B50050" w:rsidP="0088127C">
            <w:pPr>
              <w:pStyle w:val="OtherTableBody"/>
            </w:pPr>
            <w:r>
              <w:t>0282</w:t>
            </w:r>
          </w:p>
        </w:tc>
        <w:tc>
          <w:tcPr>
            <w:tcW w:w="2600" w:type="dxa"/>
          </w:tcPr>
          <w:p w14:paraId="7F5511DB" w14:textId="77777777" w:rsidR="00B50050" w:rsidRDefault="00B50050" w:rsidP="0088127C">
            <w:pPr>
              <w:pStyle w:val="OtherTableBody"/>
            </w:pPr>
          </w:p>
        </w:tc>
        <w:tc>
          <w:tcPr>
            <w:tcW w:w="1400" w:type="dxa"/>
          </w:tcPr>
          <w:p w14:paraId="7D9B02A7" w14:textId="77777777" w:rsidR="00B50050" w:rsidRDefault="00B50050" w:rsidP="0088127C">
            <w:pPr>
              <w:pStyle w:val="OtherTableBody"/>
            </w:pPr>
            <w:r>
              <w:t>SO</w:t>
            </w:r>
          </w:p>
        </w:tc>
        <w:tc>
          <w:tcPr>
            <w:tcW w:w="4200" w:type="dxa"/>
          </w:tcPr>
          <w:p w14:paraId="3EC1C9DD" w14:textId="77777777" w:rsidR="00B50050" w:rsidRDefault="00B50050" w:rsidP="0088127C">
            <w:pPr>
              <w:pStyle w:val="OtherTableBody"/>
            </w:pPr>
            <w:r>
              <w:t>Second Opinion</w:t>
            </w:r>
          </w:p>
        </w:tc>
      </w:tr>
      <w:tr w:rsidR="00B50050" w14:paraId="1B479FC7" w14:textId="77777777" w:rsidTr="00195548">
        <w:tc>
          <w:tcPr>
            <w:tcW w:w="600" w:type="dxa"/>
          </w:tcPr>
          <w:p w14:paraId="19BF21B7" w14:textId="77777777" w:rsidR="00B50050" w:rsidRDefault="00B50050" w:rsidP="0088127C">
            <w:pPr>
              <w:pStyle w:val="OtherTableBody"/>
            </w:pPr>
          </w:p>
        </w:tc>
        <w:tc>
          <w:tcPr>
            <w:tcW w:w="600" w:type="dxa"/>
          </w:tcPr>
          <w:p w14:paraId="547D3A2D" w14:textId="77777777" w:rsidR="00B50050" w:rsidRDefault="00B50050" w:rsidP="0088127C">
            <w:pPr>
              <w:pStyle w:val="OtherTableBody"/>
            </w:pPr>
            <w:r>
              <w:t>0282</w:t>
            </w:r>
          </w:p>
        </w:tc>
        <w:tc>
          <w:tcPr>
            <w:tcW w:w="2600" w:type="dxa"/>
          </w:tcPr>
          <w:p w14:paraId="632DC23D" w14:textId="77777777" w:rsidR="00B50050" w:rsidRDefault="00B50050" w:rsidP="0088127C">
            <w:pPr>
              <w:pStyle w:val="OtherTableBody"/>
            </w:pPr>
          </w:p>
        </w:tc>
        <w:tc>
          <w:tcPr>
            <w:tcW w:w="1400" w:type="dxa"/>
          </w:tcPr>
          <w:p w14:paraId="6D817B98" w14:textId="77777777" w:rsidR="00B50050" w:rsidRDefault="00B50050" w:rsidP="0088127C">
            <w:pPr>
              <w:pStyle w:val="OtherTableBody"/>
            </w:pPr>
            <w:r>
              <w:t>WR</w:t>
            </w:r>
          </w:p>
        </w:tc>
        <w:tc>
          <w:tcPr>
            <w:tcW w:w="4200" w:type="dxa"/>
          </w:tcPr>
          <w:p w14:paraId="1B6F6377" w14:textId="77777777" w:rsidR="00B50050" w:rsidRDefault="00B50050" w:rsidP="0088127C">
            <w:pPr>
              <w:pStyle w:val="OtherTableBody"/>
            </w:pPr>
            <w:r>
              <w:t>Send Written Report</w:t>
            </w:r>
          </w:p>
        </w:tc>
      </w:tr>
      <w:tr w:rsidR="00B50050" w14:paraId="494EB2E6" w14:textId="77777777" w:rsidTr="00195548">
        <w:tc>
          <w:tcPr>
            <w:tcW w:w="600" w:type="dxa"/>
          </w:tcPr>
          <w:p w14:paraId="25C95D14" w14:textId="77777777" w:rsidR="00B50050" w:rsidRDefault="00B50050" w:rsidP="0088127C">
            <w:pPr>
              <w:pStyle w:val="OtherTableBody"/>
            </w:pPr>
            <w:r>
              <w:t>User</w:t>
            </w:r>
          </w:p>
        </w:tc>
        <w:tc>
          <w:tcPr>
            <w:tcW w:w="600" w:type="dxa"/>
          </w:tcPr>
          <w:p w14:paraId="39047C31" w14:textId="77777777" w:rsidR="00B50050" w:rsidRDefault="00B50050" w:rsidP="0088127C">
            <w:pPr>
              <w:pStyle w:val="OtherTableBody"/>
            </w:pPr>
          </w:p>
        </w:tc>
        <w:tc>
          <w:tcPr>
            <w:tcW w:w="2600" w:type="dxa"/>
          </w:tcPr>
          <w:p w14:paraId="7C1D38EA" w14:textId="77777777" w:rsidR="00B50050" w:rsidRDefault="00B50050" w:rsidP="0088127C">
            <w:pPr>
              <w:pStyle w:val="OtherTableBody"/>
            </w:pPr>
            <w:r>
              <w:t>Referral Status</w:t>
            </w:r>
          </w:p>
        </w:tc>
        <w:tc>
          <w:tcPr>
            <w:tcW w:w="1400" w:type="dxa"/>
          </w:tcPr>
          <w:p w14:paraId="081D7667" w14:textId="77777777" w:rsidR="00B50050" w:rsidRDefault="00B50050" w:rsidP="0088127C">
            <w:pPr>
              <w:pStyle w:val="OtherTableBody"/>
            </w:pPr>
          </w:p>
        </w:tc>
        <w:tc>
          <w:tcPr>
            <w:tcW w:w="4200" w:type="dxa"/>
          </w:tcPr>
          <w:p w14:paraId="6D53F79A" w14:textId="77777777" w:rsidR="00B50050" w:rsidRDefault="00B50050" w:rsidP="0088127C">
            <w:pPr>
              <w:pStyle w:val="OtherTableBody"/>
            </w:pPr>
          </w:p>
        </w:tc>
      </w:tr>
      <w:tr w:rsidR="00B50050" w14:paraId="07AEB8FD" w14:textId="77777777" w:rsidTr="00195548">
        <w:tc>
          <w:tcPr>
            <w:tcW w:w="600" w:type="dxa"/>
          </w:tcPr>
          <w:p w14:paraId="6B320761" w14:textId="77777777" w:rsidR="00B50050" w:rsidRDefault="00B50050" w:rsidP="0088127C">
            <w:pPr>
              <w:pStyle w:val="OtherTableBody"/>
            </w:pPr>
          </w:p>
        </w:tc>
        <w:tc>
          <w:tcPr>
            <w:tcW w:w="600" w:type="dxa"/>
          </w:tcPr>
          <w:p w14:paraId="79520EAB" w14:textId="77777777" w:rsidR="00B50050" w:rsidRDefault="00B50050" w:rsidP="0088127C">
            <w:pPr>
              <w:pStyle w:val="OtherTableBody"/>
            </w:pPr>
            <w:r>
              <w:t>0283</w:t>
            </w:r>
          </w:p>
        </w:tc>
        <w:tc>
          <w:tcPr>
            <w:tcW w:w="2600" w:type="dxa"/>
          </w:tcPr>
          <w:p w14:paraId="5C09AED4" w14:textId="77777777" w:rsidR="00B50050" w:rsidRDefault="00B50050" w:rsidP="0088127C">
            <w:pPr>
              <w:pStyle w:val="OtherTableBody"/>
            </w:pPr>
          </w:p>
        </w:tc>
        <w:tc>
          <w:tcPr>
            <w:tcW w:w="1400" w:type="dxa"/>
          </w:tcPr>
          <w:p w14:paraId="7A84ECD4" w14:textId="77777777" w:rsidR="00B50050" w:rsidRDefault="00B50050" w:rsidP="0088127C">
            <w:pPr>
              <w:pStyle w:val="OtherTableBody"/>
            </w:pPr>
            <w:r>
              <w:t>A</w:t>
            </w:r>
          </w:p>
        </w:tc>
        <w:tc>
          <w:tcPr>
            <w:tcW w:w="4200" w:type="dxa"/>
          </w:tcPr>
          <w:p w14:paraId="587E7DD8" w14:textId="77777777" w:rsidR="00B50050" w:rsidRDefault="00B50050" w:rsidP="0088127C">
            <w:pPr>
              <w:pStyle w:val="OtherTableBody"/>
            </w:pPr>
            <w:r>
              <w:t>Accepted</w:t>
            </w:r>
          </w:p>
        </w:tc>
      </w:tr>
      <w:tr w:rsidR="00B50050" w14:paraId="7E9929C4" w14:textId="77777777" w:rsidTr="00195548">
        <w:tc>
          <w:tcPr>
            <w:tcW w:w="600" w:type="dxa"/>
          </w:tcPr>
          <w:p w14:paraId="54FB7C81" w14:textId="77777777" w:rsidR="00B50050" w:rsidRDefault="00B50050" w:rsidP="0088127C">
            <w:pPr>
              <w:pStyle w:val="OtherTableBody"/>
            </w:pPr>
          </w:p>
        </w:tc>
        <w:tc>
          <w:tcPr>
            <w:tcW w:w="600" w:type="dxa"/>
          </w:tcPr>
          <w:p w14:paraId="4EE43C5A" w14:textId="77777777" w:rsidR="00B50050" w:rsidRDefault="00B50050" w:rsidP="0088127C">
            <w:pPr>
              <w:pStyle w:val="OtherTableBody"/>
            </w:pPr>
            <w:r>
              <w:t>0283</w:t>
            </w:r>
          </w:p>
        </w:tc>
        <w:tc>
          <w:tcPr>
            <w:tcW w:w="2600" w:type="dxa"/>
          </w:tcPr>
          <w:p w14:paraId="24EC1A38" w14:textId="77777777" w:rsidR="00B50050" w:rsidRDefault="00B50050" w:rsidP="0088127C">
            <w:pPr>
              <w:pStyle w:val="OtherTableBody"/>
            </w:pPr>
          </w:p>
        </w:tc>
        <w:tc>
          <w:tcPr>
            <w:tcW w:w="1400" w:type="dxa"/>
          </w:tcPr>
          <w:p w14:paraId="10B6A1CD" w14:textId="77777777" w:rsidR="00B50050" w:rsidRDefault="00B50050" w:rsidP="0088127C">
            <w:pPr>
              <w:pStyle w:val="OtherTableBody"/>
            </w:pPr>
            <w:r>
              <w:t>E</w:t>
            </w:r>
          </w:p>
        </w:tc>
        <w:tc>
          <w:tcPr>
            <w:tcW w:w="4200" w:type="dxa"/>
          </w:tcPr>
          <w:p w14:paraId="4969E594" w14:textId="77777777" w:rsidR="00B50050" w:rsidRDefault="00B50050" w:rsidP="0088127C">
            <w:pPr>
              <w:pStyle w:val="OtherTableBody"/>
            </w:pPr>
            <w:r>
              <w:t>Expired</w:t>
            </w:r>
          </w:p>
        </w:tc>
      </w:tr>
      <w:tr w:rsidR="00B50050" w14:paraId="4141E0CD" w14:textId="77777777" w:rsidTr="00195548">
        <w:tc>
          <w:tcPr>
            <w:tcW w:w="600" w:type="dxa"/>
          </w:tcPr>
          <w:p w14:paraId="54E43D96" w14:textId="77777777" w:rsidR="00B50050" w:rsidRDefault="00B50050" w:rsidP="0088127C">
            <w:pPr>
              <w:pStyle w:val="OtherTableBody"/>
            </w:pPr>
          </w:p>
        </w:tc>
        <w:tc>
          <w:tcPr>
            <w:tcW w:w="600" w:type="dxa"/>
          </w:tcPr>
          <w:p w14:paraId="531B8739" w14:textId="77777777" w:rsidR="00B50050" w:rsidRDefault="00B50050" w:rsidP="0088127C">
            <w:pPr>
              <w:pStyle w:val="OtherTableBody"/>
            </w:pPr>
            <w:r>
              <w:t>0283</w:t>
            </w:r>
          </w:p>
        </w:tc>
        <w:tc>
          <w:tcPr>
            <w:tcW w:w="2600" w:type="dxa"/>
          </w:tcPr>
          <w:p w14:paraId="621F667A" w14:textId="77777777" w:rsidR="00B50050" w:rsidRDefault="00B50050" w:rsidP="0088127C">
            <w:pPr>
              <w:pStyle w:val="OtherTableBody"/>
            </w:pPr>
          </w:p>
        </w:tc>
        <w:tc>
          <w:tcPr>
            <w:tcW w:w="1400" w:type="dxa"/>
          </w:tcPr>
          <w:p w14:paraId="69AB4F2D" w14:textId="77777777" w:rsidR="00B50050" w:rsidRDefault="00B50050" w:rsidP="0088127C">
            <w:pPr>
              <w:pStyle w:val="OtherTableBody"/>
            </w:pPr>
            <w:r>
              <w:t>P</w:t>
            </w:r>
          </w:p>
        </w:tc>
        <w:tc>
          <w:tcPr>
            <w:tcW w:w="4200" w:type="dxa"/>
          </w:tcPr>
          <w:p w14:paraId="6C097106" w14:textId="77777777" w:rsidR="00B50050" w:rsidRDefault="00B50050" w:rsidP="0088127C">
            <w:pPr>
              <w:pStyle w:val="OtherTableBody"/>
            </w:pPr>
            <w:r>
              <w:t>Pending</w:t>
            </w:r>
          </w:p>
        </w:tc>
      </w:tr>
      <w:tr w:rsidR="00B50050" w14:paraId="257FF34F" w14:textId="77777777" w:rsidTr="00195548">
        <w:tc>
          <w:tcPr>
            <w:tcW w:w="600" w:type="dxa"/>
          </w:tcPr>
          <w:p w14:paraId="1759E86D" w14:textId="77777777" w:rsidR="00B50050" w:rsidRDefault="00B50050" w:rsidP="0088127C">
            <w:pPr>
              <w:pStyle w:val="OtherTableBody"/>
            </w:pPr>
          </w:p>
        </w:tc>
        <w:tc>
          <w:tcPr>
            <w:tcW w:w="600" w:type="dxa"/>
          </w:tcPr>
          <w:p w14:paraId="6F3649CE" w14:textId="77777777" w:rsidR="00B50050" w:rsidRDefault="00B50050" w:rsidP="0088127C">
            <w:pPr>
              <w:pStyle w:val="OtherTableBody"/>
            </w:pPr>
            <w:r>
              <w:t>0283</w:t>
            </w:r>
          </w:p>
        </w:tc>
        <w:tc>
          <w:tcPr>
            <w:tcW w:w="2600" w:type="dxa"/>
          </w:tcPr>
          <w:p w14:paraId="10BA441F" w14:textId="77777777" w:rsidR="00B50050" w:rsidRDefault="00B50050" w:rsidP="0088127C">
            <w:pPr>
              <w:pStyle w:val="OtherTableBody"/>
            </w:pPr>
          </w:p>
        </w:tc>
        <w:tc>
          <w:tcPr>
            <w:tcW w:w="1400" w:type="dxa"/>
          </w:tcPr>
          <w:p w14:paraId="54D41C79" w14:textId="77777777" w:rsidR="00B50050" w:rsidRDefault="00B50050" w:rsidP="0088127C">
            <w:pPr>
              <w:pStyle w:val="OtherTableBody"/>
            </w:pPr>
            <w:r>
              <w:t>R</w:t>
            </w:r>
          </w:p>
        </w:tc>
        <w:tc>
          <w:tcPr>
            <w:tcW w:w="4200" w:type="dxa"/>
          </w:tcPr>
          <w:p w14:paraId="6855252C" w14:textId="77777777" w:rsidR="00B50050" w:rsidRDefault="00B50050" w:rsidP="0088127C">
            <w:pPr>
              <w:pStyle w:val="OtherTableBody"/>
            </w:pPr>
            <w:r>
              <w:t>Rejected</w:t>
            </w:r>
          </w:p>
        </w:tc>
      </w:tr>
      <w:tr w:rsidR="00B50050" w14:paraId="7F0FC0FA" w14:textId="77777777" w:rsidTr="00195548">
        <w:tc>
          <w:tcPr>
            <w:tcW w:w="600" w:type="dxa"/>
          </w:tcPr>
          <w:p w14:paraId="38A5EDE0" w14:textId="77777777" w:rsidR="00B50050" w:rsidRDefault="00B50050" w:rsidP="0088127C">
            <w:pPr>
              <w:pStyle w:val="OtherTableBody"/>
            </w:pPr>
            <w:r>
              <w:t>User</w:t>
            </w:r>
          </w:p>
        </w:tc>
        <w:tc>
          <w:tcPr>
            <w:tcW w:w="600" w:type="dxa"/>
          </w:tcPr>
          <w:p w14:paraId="50A36B7D" w14:textId="77777777" w:rsidR="00B50050" w:rsidRDefault="00B50050" w:rsidP="0088127C">
            <w:pPr>
              <w:pStyle w:val="OtherTableBody"/>
            </w:pPr>
          </w:p>
        </w:tc>
        <w:tc>
          <w:tcPr>
            <w:tcW w:w="2600" w:type="dxa"/>
          </w:tcPr>
          <w:p w14:paraId="285F6E55" w14:textId="77777777" w:rsidR="00B50050" w:rsidRDefault="00B50050" w:rsidP="0088127C">
            <w:pPr>
              <w:pStyle w:val="OtherTableBody"/>
            </w:pPr>
            <w:r>
              <w:t>Referral Category</w:t>
            </w:r>
          </w:p>
        </w:tc>
        <w:tc>
          <w:tcPr>
            <w:tcW w:w="1400" w:type="dxa"/>
          </w:tcPr>
          <w:p w14:paraId="70187723" w14:textId="77777777" w:rsidR="00B50050" w:rsidRDefault="00B50050" w:rsidP="0088127C">
            <w:pPr>
              <w:pStyle w:val="OtherTableBody"/>
            </w:pPr>
          </w:p>
        </w:tc>
        <w:tc>
          <w:tcPr>
            <w:tcW w:w="4200" w:type="dxa"/>
          </w:tcPr>
          <w:p w14:paraId="759F65C2" w14:textId="77777777" w:rsidR="00B50050" w:rsidRDefault="00B50050" w:rsidP="0088127C">
            <w:pPr>
              <w:pStyle w:val="OtherTableBody"/>
            </w:pPr>
          </w:p>
        </w:tc>
      </w:tr>
      <w:tr w:rsidR="00B50050" w14:paraId="34DC98F4" w14:textId="77777777" w:rsidTr="00195548">
        <w:tc>
          <w:tcPr>
            <w:tcW w:w="600" w:type="dxa"/>
          </w:tcPr>
          <w:p w14:paraId="1A6B409E" w14:textId="77777777" w:rsidR="00B50050" w:rsidRDefault="00B50050" w:rsidP="0088127C">
            <w:pPr>
              <w:pStyle w:val="OtherTableBody"/>
            </w:pPr>
          </w:p>
        </w:tc>
        <w:tc>
          <w:tcPr>
            <w:tcW w:w="600" w:type="dxa"/>
          </w:tcPr>
          <w:p w14:paraId="1F9AA260" w14:textId="77777777" w:rsidR="00B50050" w:rsidRDefault="00B50050" w:rsidP="0088127C">
            <w:pPr>
              <w:pStyle w:val="OtherTableBody"/>
            </w:pPr>
            <w:r>
              <w:t>0284</w:t>
            </w:r>
          </w:p>
        </w:tc>
        <w:tc>
          <w:tcPr>
            <w:tcW w:w="2600" w:type="dxa"/>
          </w:tcPr>
          <w:p w14:paraId="0A540077" w14:textId="77777777" w:rsidR="00B50050" w:rsidRDefault="00B50050" w:rsidP="0088127C">
            <w:pPr>
              <w:pStyle w:val="OtherTableBody"/>
            </w:pPr>
          </w:p>
        </w:tc>
        <w:tc>
          <w:tcPr>
            <w:tcW w:w="1400" w:type="dxa"/>
          </w:tcPr>
          <w:p w14:paraId="53A28290" w14:textId="77777777" w:rsidR="00B50050" w:rsidRDefault="00B50050" w:rsidP="0088127C">
            <w:pPr>
              <w:pStyle w:val="OtherTableBody"/>
            </w:pPr>
            <w:r>
              <w:t>A</w:t>
            </w:r>
          </w:p>
        </w:tc>
        <w:tc>
          <w:tcPr>
            <w:tcW w:w="4200" w:type="dxa"/>
          </w:tcPr>
          <w:p w14:paraId="1C77A408" w14:textId="77777777" w:rsidR="00B50050" w:rsidRDefault="00B50050" w:rsidP="0088127C">
            <w:pPr>
              <w:pStyle w:val="OtherTableBody"/>
            </w:pPr>
            <w:r>
              <w:t>Ambulatory</w:t>
            </w:r>
          </w:p>
        </w:tc>
      </w:tr>
      <w:tr w:rsidR="00B50050" w14:paraId="4EC6DAD5" w14:textId="77777777" w:rsidTr="00195548">
        <w:tc>
          <w:tcPr>
            <w:tcW w:w="600" w:type="dxa"/>
          </w:tcPr>
          <w:p w14:paraId="0DE49E83" w14:textId="77777777" w:rsidR="00B50050" w:rsidRDefault="00B50050" w:rsidP="0088127C">
            <w:pPr>
              <w:pStyle w:val="OtherTableBody"/>
            </w:pPr>
          </w:p>
        </w:tc>
        <w:tc>
          <w:tcPr>
            <w:tcW w:w="600" w:type="dxa"/>
          </w:tcPr>
          <w:p w14:paraId="16A1C136" w14:textId="77777777" w:rsidR="00B50050" w:rsidRDefault="00B50050" w:rsidP="0088127C">
            <w:pPr>
              <w:pStyle w:val="OtherTableBody"/>
            </w:pPr>
            <w:r>
              <w:t>0284</w:t>
            </w:r>
          </w:p>
        </w:tc>
        <w:tc>
          <w:tcPr>
            <w:tcW w:w="2600" w:type="dxa"/>
          </w:tcPr>
          <w:p w14:paraId="567E023E" w14:textId="77777777" w:rsidR="00B50050" w:rsidRDefault="00B50050" w:rsidP="0088127C">
            <w:pPr>
              <w:pStyle w:val="OtherTableBody"/>
            </w:pPr>
          </w:p>
        </w:tc>
        <w:tc>
          <w:tcPr>
            <w:tcW w:w="1400" w:type="dxa"/>
          </w:tcPr>
          <w:p w14:paraId="3B28E542" w14:textId="77777777" w:rsidR="00B50050" w:rsidRDefault="00B50050" w:rsidP="0088127C">
            <w:pPr>
              <w:pStyle w:val="OtherTableBody"/>
            </w:pPr>
            <w:r>
              <w:t>E</w:t>
            </w:r>
          </w:p>
        </w:tc>
        <w:tc>
          <w:tcPr>
            <w:tcW w:w="4200" w:type="dxa"/>
          </w:tcPr>
          <w:p w14:paraId="2AEFDB90" w14:textId="77777777" w:rsidR="00B50050" w:rsidRDefault="00B50050" w:rsidP="0088127C">
            <w:pPr>
              <w:pStyle w:val="OtherTableBody"/>
            </w:pPr>
            <w:r>
              <w:t>Emergency</w:t>
            </w:r>
          </w:p>
        </w:tc>
      </w:tr>
      <w:tr w:rsidR="00B50050" w14:paraId="4DA17E18" w14:textId="77777777" w:rsidTr="00195548">
        <w:tc>
          <w:tcPr>
            <w:tcW w:w="600" w:type="dxa"/>
          </w:tcPr>
          <w:p w14:paraId="3DC60E12" w14:textId="77777777" w:rsidR="00B50050" w:rsidRDefault="00B50050" w:rsidP="0088127C">
            <w:pPr>
              <w:pStyle w:val="OtherTableBody"/>
            </w:pPr>
          </w:p>
        </w:tc>
        <w:tc>
          <w:tcPr>
            <w:tcW w:w="600" w:type="dxa"/>
          </w:tcPr>
          <w:p w14:paraId="7216A992" w14:textId="77777777" w:rsidR="00B50050" w:rsidRDefault="00B50050" w:rsidP="0088127C">
            <w:pPr>
              <w:pStyle w:val="OtherTableBody"/>
            </w:pPr>
            <w:r>
              <w:t>0284</w:t>
            </w:r>
          </w:p>
        </w:tc>
        <w:tc>
          <w:tcPr>
            <w:tcW w:w="2600" w:type="dxa"/>
          </w:tcPr>
          <w:p w14:paraId="6A74287E" w14:textId="77777777" w:rsidR="00B50050" w:rsidRDefault="00B50050" w:rsidP="0088127C">
            <w:pPr>
              <w:pStyle w:val="OtherTableBody"/>
            </w:pPr>
          </w:p>
        </w:tc>
        <w:tc>
          <w:tcPr>
            <w:tcW w:w="1400" w:type="dxa"/>
          </w:tcPr>
          <w:p w14:paraId="05425DB1" w14:textId="77777777" w:rsidR="00B50050" w:rsidRDefault="00B50050" w:rsidP="0088127C">
            <w:pPr>
              <w:pStyle w:val="OtherTableBody"/>
            </w:pPr>
            <w:r>
              <w:t>I</w:t>
            </w:r>
          </w:p>
        </w:tc>
        <w:tc>
          <w:tcPr>
            <w:tcW w:w="4200" w:type="dxa"/>
          </w:tcPr>
          <w:p w14:paraId="5E1102B3" w14:textId="77777777" w:rsidR="00B50050" w:rsidRDefault="00B50050" w:rsidP="0088127C">
            <w:pPr>
              <w:pStyle w:val="OtherTableBody"/>
            </w:pPr>
            <w:r>
              <w:t>Inpatient</w:t>
            </w:r>
          </w:p>
        </w:tc>
      </w:tr>
      <w:tr w:rsidR="00B50050" w14:paraId="48A123CF" w14:textId="77777777" w:rsidTr="00195548">
        <w:tc>
          <w:tcPr>
            <w:tcW w:w="600" w:type="dxa"/>
          </w:tcPr>
          <w:p w14:paraId="476F3C3B" w14:textId="77777777" w:rsidR="00B50050" w:rsidRDefault="00B50050" w:rsidP="0088127C">
            <w:pPr>
              <w:pStyle w:val="OtherTableBody"/>
            </w:pPr>
          </w:p>
        </w:tc>
        <w:tc>
          <w:tcPr>
            <w:tcW w:w="600" w:type="dxa"/>
          </w:tcPr>
          <w:p w14:paraId="1166714A" w14:textId="77777777" w:rsidR="00B50050" w:rsidRDefault="00B50050" w:rsidP="0088127C">
            <w:pPr>
              <w:pStyle w:val="OtherTableBody"/>
            </w:pPr>
            <w:r>
              <w:t>0284</w:t>
            </w:r>
          </w:p>
        </w:tc>
        <w:tc>
          <w:tcPr>
            <w:tcW w:w="2600" w:type="dxa"/>
          </w:tcPr>
          <w:p w14:paraId="2214CCCC" w14:textId="77777777" w:rsidR="00B50050" w:rsidRDefault="00B50050" w:rsidP="0088127C">
            <w:pPr>
              <w:pStyle w:val="OtherTableBody"/>
            </w:pPr>
          </w:p>
        </w:tc>
        <w:tc>
          <w:tcPr>
            <w:tcW w:w="1400" w:type="dxa"/>
          </w:tcPr>
          <w:p w14:paraId="13016855" w14:textId="77777777" w:rsidR="00B50050" w:rsidRDefault="00B50050" w:rsidP="0088127C">
            <w:pPr>
              <w:pStyle w:val="OtherTableBody"/>
            </w:pPr>
            <w:r>
              <w:t>O</w:t>
            </w:r>
          </w:p>
        </w:tc>
        <w:tc>
          <w:tcPr>
            <w:tcW w:w="4200" w:type="dxa"/>
          </w:tcPr>
          <w:p w14:paraId="380C3D87" w14:textId="77777777" w:rsidR="00B50050" w:rsidRDefault="00B50050" w:rsidP="0088127C">
            <w:pPr>
              <w:pStyle w:val="OtherTableBody"/>
            </w:pPr>
            <w:r>
              <w:t>Outpatient</w:t>
            </w:r>
          </w:p>
        </w:tc>
      </w:tr>
      <w:tr w:rsidR="00B50050" w14:paraId="340E7D91" w14:textId="77777777" w:rsidTr="00195548">
        <w:tc>
          <w:tcPr>
            <w:tcW w:w="600" w:type="dxa"/>
          </w:tcPr>
          <w:p w14:paraId="68E785C7" w14:textId="77777777" w:rsidR="00B50050" w:rsidRDefault="00B50050" w:rsidP="0088127C">
            <w:pPr>
              <w:pStyle w:val="OtherTableBody"/>
            </w:pPr>
            <w:r>
              <w:t>User</w:t>
            </w:r>
          </w:p>
        </w:tc>
        <w:tc>
          <w:tcPr>
            <w:tcW w:w="600" w:type="dxa"/>
          </w:tcPr>
          <w:p w14:paraId="15040B5F" w14:textId="77777777" w:rsidR="00B50050" w:rsidRDefault="00B50050" w:rsidP="0088127C">
            <w:pPr>
              <w:pStyle w:val="OtherTableBody"/>
            </w:pPr>
          </w:p>
        </w:tc>
        <w:tc>
          <w:tcPr>
            <w:tcW w:w="2600" w:type="dxa"/>
          </w:tcPr>
          <w:p w14:paraId="5734FA73" w14:textId="77777777" w:rsidR="00B50050" w:rsidRDefault="00B50050" w:rsidP="0088127C">
            <w:pPr>
              <w:pStyle w:val="OtherTableBody"/>
            </w:pPr>
            <w:r>
              <w:t>Insurance Company ID Codes</w:t>
            </w:r>
          </w:p>
        </w:tc>
        <w:tc>
          <w:tcPr>
            <w:tcW w:w="1400" w:type="dxa"/>
          </w:tcPr>
          <w:p w14:paraId="2678FDCC" w14:textId="77777777" w:rsidR="00B50050" w:rsidRDefault="00B50050" w:rsidP="0088127C">
            <w:pPr>
              <w:pStyle w:val="OtherTableBody"/>
            </w:pPr>
          </w:p>
        </w:tc>
        <w:tc>
          <w:tcPr>
            <w:tcW w:w="4200" w:type="dxa"/>
          </w:tcPr>
          <w:p w14:paraId="0AAD43CB" w14:textId="77777777" w:rsidR="00B50050" w:rsidRDefault="00B50050" w:rsidP="0088127C">
            <w:pPr>
              <w:pStyle w:val="OtherTableBody"/>
            </w:pPr>
          </w:p>
        </w:tc>
      </w:tr>
      <w:tr w:rsidR="00B50050" w14:paraId="536646BB" w14:textId="77777777" w:rsidTr="00195548">
        <w:tc>
          <w:tcPr>
            <w:tcW w:w="600" w:type="dxa"/>
          </w:tcPr>
          <w:p w14:paraId="2AF3EDB5" w14:textId="77777777" w:rsidR="00B50050" w:rsidRDefault="00B50050" w:rsidP="0088127C">
            <w:pPr>
              <w:pStyle w:val="OtherTableBody"/>
            </w:pPr>
          </w:p>
        </w:tc>
        <w:tc>
          <w:tcPr>
            <w:tcW w:w="600" w:type="dxa"/>
          </w:tcPr>
          <w:p w14:paraId="6AF2FDE9" w14:textId="77777777" w:rsidR="00B50050" w:rsidRDefault="00B50050" w:rsidP="0088127C">
            <w:pPr>
              <w:pStyle w:val="OtherTableBody"/>
            </w:pPr>
            <w:r>
              <w:t>0285</w:t>
            </w:r>
          </w:p>
        </w:tc>
        <w:tc>
          <w:tcPr>
            <w:tcW w:w="2600" w:type="dxa"/>
          </w:tcPr>
          <w:p w14:paraId="0703C697" w14:textId="77777777" w:rsidR="00B50050" w:rsidRDefault="00B50050" w:rsidP="0088127C">
            <w:pPr>
              <w:pStyle w:val="OtherTableBody"/>
            </w:pPr>
          </w:p>
        </w:tc>
        <w:tc>
          <w:tcPr>
            <w:tcW w:w="1400" w:type="dxa"/>
          </w:tcPr>
          <w:p w14:paraId="36E6348C" w14:textId="77777777" w:rsidR="00B50050" w:rsidRDefault="00B50050" w:rsidP="0088127C">
            <w:pPr>
              <w:pStyle w:val="OtherTableBody"/>
            </w:pPr>
            <w:r>
              <w:t>...</w:t>
            </w:r>
          </w:p>
        </w:tc>
        <w:tc>
          <w:tcPr>
            <w:tcW w:w="4200" w:type="dxa"/>
          </w:tcPr>
          <w:p w14:paraId="387AA059" w14:textId="77777777" w:rsidR="00B50050" w:rsidRDefault="00B50050" w:rsidP="0088127C">
            <w:pPr>
              <w:pStyle w:val="OtherTableBody"/>
            </w:pPr>
            <w:r>
              <w:t>No suggested values defined</w:t>
            </w:r>
          </w:p>
        </w:tc>
      </w:tr>
      <w:tr w:rsidR="00B50050" w14:paraId="149A0915" w14:textId="77777777" w:rsidTr="00195548">
        <w:tc>
          <w:tcPr>
            <w:tcW w:w="600" w:type="dxa"/>
          </w:tcPr>
          <w:p w14:paraId="15B449F4" w14:textId="77777777" w:rsidR="00B50050" w:rsidRDefault="00B50050" w:rsidP="0088127C">
            <w:pPr>
              <w:pStyle w:val="OtherTableBody"/>
            </w:pPr>
            <w:r>
              <w:t>User</w:t>
            </w:r>
          </w:p>
        </w:tc>
        <w:tc>
          <w:tcPr>
            <w:tcW w:w="600" w:type="dxa"/>
          </w:tcPr>
          <w:p w14:paraId="4085DD33" w14:textId="77777777" w:rsidR="00B50050" w:rsidRDefault="00B50050" w:rsidP="0088127C">
            <w:pPr>
              <w:pStyle w:val="OtherTableBody"/>
            </w:pPr>
          </w:p>
        </w:tc>
        <w:tc>
          <w:tcPr>
            <w:tcW w:w="2600" w:type="dxa"/>
          </w:tcPr>
          <w:p w14:paraId="6A83B2E9" w14:textId="77777777" w:rsidR="00B50050" w:rsidRDefault="00B50050" w:rsidP="0088127C">
            <w:pPr>
              <w:pStyle w:val="OtherTableBody"/>
            </w:pPr>
            <w:r>
              <w:t>Provider Role</w:t>
            </w:r>
          </w:p>
        </w:tc>
        <w:tc>
          <w:tcPr>
            <w:tcW w:w="1400" w:type="dxa"/>
          </w:tcPr>
          <w:p w14:paraId="59737620" w14:textId="77777777" w:rsidR="00B50050" w:rsidRDefault="00B50050" w:rsidP="0088127C">
            <w:pPr>
              <w:pStyle w:val="OtherTableBody"/>
            </w:pPr>
          </w:p>
        </w:tc>
        <w:tc>
          <w:tcPr>
            <w:tcW w:w="4200" w:type="dxa"/>
          </w:tcPr>
          <w:p w14:paraId="3D878F87" w14:textId="77777777" w:rsidR="00B50050" w:rsidRDefault="00B50050" w:rsidP="0088127C">
            <w:pPr>
              <w:pStyle w:val="OtherTableBody"/>
            </w:pPr>
          </w:p>
        </w:tc>
      </w:tr>
      <w:tr w:rsidR="00B50050" w14:paraId="3A47C011" w14:textId="77777777" w:rsidTr="00195548">
        <w:tc>
          <w:tcPr>
            <w:tcW w:w="600" w:type="dxa"/>
          </w:tcPr>
          <w:p w14:paraId="745B38B4" w14:textId="77777777" w:rsidR="00B50050" w:rsidRDefault="00B50050" w:rsidP="0088127C">
            <w:pPr>
              <w:pStyle w:val="OtherTableBody"/>
            </w:pPr>
          </w:p>
        </w:tc>
        <w:tc>
          <w:tcPr>
            <w:tcW w:w="600" w:type="dxa"/>
          </w:tcPr>
          <w:p w14:paraId="6A9B3591" w14:textId="77777777" w:rsidR="00B50050" w:rsidRDefault="00B50050" w:rsidP="0088127C">
            <w:pPr>
              <w:pStyle w:val="OtherTableBody"/>
            </w:pPr>
            <w:r>
              <w:t>0286</w:t>
            </w:r>
          </w:p>
        </w:tc>
        <w:tc>
          <w:tcPr>
            <w:tcW w:w="2600" w:type="dxa"/>
          </w:tcPr>
          <w:p w14:paraId="5F62F655" w14:textId="77777777" w:rsidR="00B50050" w:rsidRDefault="00B50050" w:rsidP="0088127C">
            <w:pPr>
              <w:pStyle w:val="OtherTableBody"/>
            </w:pPr>
          </w:p>
        </w:tc>
        <w:tc>
          <w:tcPr>
            <w:tcW w:w="1400" w:type="dxa"/>
          </w:tcPr>
          <w:p w14:paraId="729101FA" w14:textId="77777777" w:rsidR="00B50050" w:rsidRDefault="00B50050" w:rsidP="0088127C">
            <w:pPr>
              <w:pStyle w:val="OtherTableBody"/>
            </w:pPr>
            <w:r>
              <w:t>CP</w:t>
            </w:r>
          </w:p>
        </w:tc>
        <w:tc>
          <w:tcPr>
            <w:tcW w:w="4200" w:type="dxa"/>
          </w:tcPr>
          <w:p w14:paraId="4005D1A0" w14:textId="77777777" w:rsidR="00B50050" w:rsidRDefault="00B50050" w:rsidP="0088127C">
            <w:pPr>
              <w:pStyle w:val="OtherTableBody"/>
            </w:pPr>
            <w:r>
              <w:t>Consulting Provider</w:t>
            </w:r>
          </w:p>
        </w:tc>
      </w:tr>
      <w:tr w:rsidR="00B50050" w14:paraId="7C43ED16" w14:textId="77777777" w:rsidTr="00195548">
        <w:tc>
          <w:tcPr>
            <w:tcW w:w="600" w:type="dxa"/>
          </w:tcPr>
          <w:p w14:paraId="6DA016F4" w14:textId="77777777" w:rsidR="00B50050" w:rsidRDefault="00B50050" w:rsidP="0088127C">
            <w:pPr>
              <w:pStyle w:val="OtherTableBody"/>
            </w:pPr>
          </w:p>
        </w:tc>
        <w:tc>
          <w:tcPr>
            <w:tcW w:w="600" w:type="dxa"/>
          </w:tcPr>
          <w:p w14:paraId="319D731F" w14:textId="77777777" w:rsidR="00B50050" w:rsidRDefault="00B50050" w:rsidP="0088127C">
            <w:pPr>
              <w:pStyle w:val="OtherTableBody"/>
            </w:pPr>
            <w:r>
              <w:t>0286</w:t>
            </w:r>
          </w:p>
        </w:tc>
        <w:tc>
          <w:tcPr>
            <w:tcW w:w="2600" w:type="dxa"/>
          </w:tcPr>
          <w:p w14:paraId="00563612" w14:textId="77777777" w:rsidR="00B50050" w:rsidRDefault="00B50050" w:rsidP="0088127C">
            <w:pPr>
              <w:pStyle w:val="OtherTableBody"/>
            </w:pPr>
          </w:p>
        </w:tc>
        <w:tc>
          <w:tcPr>
            <w:tcW w:w="1400" w:type="dxa"/>
          </w:tcPr>
          <w:p w14:paraId="066500CC" w14:textId="77777777" w:rsidR="00B50050" w:rsidRDefault="00B50050" w:rsidP="0088127C">
            <w:pPr>
              <w:pStyle w:val="OtherTableBody"/>
            </w:pPr>
            <w:r>
              <w:t>PP</w:t>
            </w:r>
          </w:p>
        </w:tc>
        <w:tc>
          <w:tcPr>
            <w:tcW w:w="4200" w:type="dxa"/>
          </w:tcPr>
          <w:p w14:paraId="6BDC44AF" w14:textId="77777777" w:rsidR="00B50050" w:rsidRDefault="00B50050" w:rsidP="0088127C">
            <w:pPr>
              <w:pStyle w:val="OtherTableBody"/>
            </w:pPr>
            <w:r>
              <w:t>Primary Care Provider</w:t>
            </w:r>
          </w:p>
        </w:tc>
      </w:tr>
      <w:tr w:rsidR="00B50050" w14:paraId="6FF202AD" w14:textId="77777777" w:rsidTr="00195548">
        <w:tc>
          <w:tcPr>
            <w:tcW w:w="600" w:type="dxa"/>
          </w:tcPr>
          <w:p w14:paraId="54EB5442" w14:textId="77777777" w:rsidR="00B50050" w:rsidRDefault="00B50050" w:rsidP="0088127C">
            <w:pPr>
              <w:pStyle w:val="OtherTableBody"/>
            </w:pPr>
          </w:p>
        </w:tc>
        <w:tc>
          <w:tcPr>
            <w:tcW w:w="600" w:type="dxa"/>
          </w:tcPr>
          <w:p w14:paraId="630C5E23" w14:textId="77777777" w:rsidR="00B50050" w:rsidRDefault="00B50050" w:rsidP="0088127C">
            <w:pPr>
              <w:pStyle w:val="OtherTableBody"/>
            </w:pPr>
            <w:r>
              <w:t>0286</w:t>
            </w:r>
          </w:p>
        </w:tc>
        <w:tc>
          <w:tcPr>
            <w:tcW w:w="2600" w:type="dxa"/>
          </w:tcPr>
          <w:p w14:paraId="6C844FB6" w14:textId="77777777" w:rsidR="00B50050" w:rsidRDefault="00B50050" w:rsidP="0088127C">
            <w:pPr>
              <w:pStyle w:val="OtherTableBody"/>
            </w:pPr>
          </w:p>
        </w:tc>
        <w:tc>
          <w:tcPr>
            <w:tcW w:w="1400" w:type="dxa"/>
          </w:tcPr>
          <w:p w14:paraId="2AF2E1A5" w14:textId="77777777" w:rsidR="00B50050" w:rsidRDefault="00B50050" w:rsidP="0088127C">
            <w:pPr>
              <w:pStyle w:val="OtherTableBody"/>
            </w:pPr>
            <w:r>
              <w:t>RP</w:t>
            </w:r>
          </w:p>
        </w:tc>
        <w:tc>
          <w:tcPr>
            <w:tcW w:w="4200" w:type="dxa"/>
          </w:tcPr>
          <w:p w14:paraId="42C73967" w14:textId="77777777" w:rsidR="00B50050" w:rsidRDefault="00B50050" w:rsidP="0088127C">
            <w:pPr>
              <w:pStyle w:val="OtherTableBody"/>
            </w:pPr>
            <w:r>
              <w:t>Referring Provider</w:t>
            </w:r>
          </w:p>
        </w:tc>
      </w:tr>
      <w:tr w:rsidR="00B50050" w14:paraId="4DC07D1E" w14:textId="77777777" w:rsidTr="00195548">
        <w:tc>
          <w:tcPr>
            <w:tcW w:w="600" w:type="dxa"/>
          </w:tcPr>
          <w:p w14:paraId="325D9405" w14:textId="77777777" w:rsidR="00B50050" w:rsidRDefault="00B50050" w:rsidP="0088127C">
            <w:pPr>
              <w:pStyle w:val="OtherTableBody"/>
            </w:pPr>
          </w:p>
        </w:tc>
        <w:tc>
          <w:tcPr>
            <w:tcW w:w="600" w:type="dxa"/>
          </w:tcPr>
          <w:p w14:paraId="4B045051" w14:textId="77777777" w:rsidR="00B50050" w:rsidRDefault="00B50050" w:rsidP="0088127C">
            <w:pPr>
              <w:pStyle w:val="OtherTableBody"/>
            </w:pPr>
            <w:r>
              <w:t>0286</w:t>
            </w:r>
          </w:p>
        </w:tc>
        <w:tc>
          <w:tcPr>
            <w:tcW w:w="2600" w:type="dxa"/>
          </w:tcPr>
          <w:p w14:paraId="7F8A1EB8" w14:textId="77777777" w:rsidR="00B50050" w:rsidRDefault="00B50050" w:rsidP="0088127C">
            <w:pPr>
              <w:pStyle w:val="OtherTableBody"/>
            </w:pPr>
          </w:p>
        </w:tc>
        <w:tc>
          <w:tcPr>
            <w:tcW w:w="1400" w:type="dxa"/>
          </w:tcPr>
          <w:p w14:paraId="70C97D3D" w14:textId="77777777" w:rsidR="00B50050" w:rsidRDefault="00B50050" w:rsidP="0088127C">
            <w:pPr>
              <w:pStyle w:val="OtherTableBody"/>
            </w:pPr>
            <w:r>
              <w:t>RT</w:t>
            </w:r>
          </w:p>
        </w:tc>
        <w:tc>
          <w:tcPr>
            <w:tcW w:w="4200" w:type="dxa"/>
          </w:tcPr>
          <w:p w14:paraId="7CD68BDC" w14:textId="77777777" w:rsidR="00B50050" w:rsidRDefault="00B50050" w:rsidP="0088127C">
            <w:pPr>
              <w:pStyle w:val="OtherTableBody"/>
            </w:pPr>
            <w:r>
              <w:t>Referred to Provider</w:t>
            </w:r>
          </w:p>
        </w:tc>
      </w:tr>
      <w:tr w:rsidR="00B50050" w14:paraId="3BCA03EE" w14:textId="77777777" w:rsidTr="00195548">
        <w:tc>
          <w:tcPr>
            <w:tcW w:w="600" w:type="dxa"/>
          </w:tcPr>
          <w:p w14:paraId="6C8CCE06" w14:textId="77777777" w:rsidR="00B50050" w:rsidRDefault="00B50050" w:rsidP="0088127C">
            <w:pPr>
              <w:pStyle w:val="OtherTableBody"/>
            </w:pPr>
            <w:r>
              <w:t>HL7</w:t>
            </w:r>
          </w:p>
        </w:tc>
        <w:tc>
          <w:tcPr>
            <w:tcW w:w="600" w:type="dxa"/>
          </w:tcPr>
          <w:p w14:paraId="70C8AC1F" w14:textId="77777777" w:rsidR="00B50050" w:rsidRDefault="00B50050" w:rsidP="0088127C">
            <w:pPr>
              <w:pStyle w:val="OtherTableBody"/>
            </w:pPr>
          </w:p>
        </w:tc>
        <w:tc>
          <w:tcPr>
            <w:tcW w:w="2600" w:type="dxa"/>
          </w:tcPr>
          <w:p w14:paraId="5D80097C" w14:textId="77777777" w:rsidR="00B50050" w:rsidRDefault="00B50050" w:rsidP="0088127C">
            <w:pPr>
              <w:pStyle w:val="OtherTableBody"/>
            </w:pPr>
            <w:r>
              <w:t>Problem/Goal Action Code</w:t>
            </w:r>
          </w:p>
        </w:tc>
        <w:tc>
          <w:tcPr>
            <w:tcW w:w="1400" w:type="dxa"/>
          </w:tcPr>
          <w:p w14:paraId="13F8CD5D" w14:textId="77777777" w:rsidR="00B50050" w:rsidRDefault="00B50050" w:rsidP="0088127C">
            <w:pPr>
              <w:pStyle w:val="OtherTableBody"/>
            </w:pPr>
          </w:p>
        </w:tc>
        <w:tc>
          <w:tcPr>
            <w:tcW w:w="4200" w:type="dxa"/>
          </w:tcPr>
          <w:p w14:paraId="4AEB312A" w14:textId="77777777" w:rsidR="00B50050" w:rsidRDefault="00B50050" w:rsidP="0088127C">
            <w:pPr>
              <w:pStyle w:val="OtherTableBody"/>
            </w:pPr>
          </w:p>
        </w:tc>
      </w:tr>
      <w:tr w:rsidR="00B50050" w14:paraId="3AFA19BF" w14:textId="77777777" w:rsidTr="00195548">
        <w:tc>
          <w:tcPr>
            <w:tcW w:w="600" w:type="dxa"/>
          </w:tcPr>
          <w:p w14:paraId="50059BF9" w14:textId="77777777" w:rsidR="00B50050" w:rsidRDefault="00B50050" w:rsidP="0088127C">
            <w:pPr>
              <w:pStyle w:val="OtherTableBody"/>
            </w:pPr>
          </w:p>
        </w:tc>
        <w:tc>
          <w:tcPr>
            <w:tcW w:w="600" w:type="dxa"/>
          </w:tcPr>
          <w:p w14:paraId="023D897C" w14:textId="77777777" w:rsidR="00B50050" w:rsidRDefault="00B50050" w:rsidP="0088127C">
            <w:pPr>
              <w:pStyle w:val="OtherTableBody"/>
            </w:pPr>
            <w:r>
              <w:t>0287</w:t>
            </w:r>
          </w:p>
        </w:tc>
        <w:tc>
          <w:tcPr>
            <w:tcW w:w="2600" w:type="dxa"/>
          </w:tcPr>
          <w:p w14:paraId="0DD00E5A" w14:textId="77777777" w:rsidR="00B50050" w:rsidRDefault="00B50050" w:rsidP="0088127C">
            <w:pPr>
              <w:pStyle w:val="OtherTableBody"/>
            </w:pPr>
          </w:p>
        </w:tc>
        <w:tc>
          <w:tcPr>
            <w:tcW w:w="1400" w:type="dxa"/>
          </w:tcPr>
          <w:p w14:paraId="01C33DEF" w14:textId="77777777" w:rsidR="00B50050" w:rsidRDefault="00B50050" w:rsidP="0088127C">
            <w:pPr>
              <w:pStyle w:val="OtherTableBody"/>
            </w:pPr>
            <w:r>
              <w:t>AD</w:t>
            </w:r>
          </w:p>
        </w:tc>
        <w:tc>
          <w:tcPr>
            <w:tcW w:w="4200" w:type="dxa"/>
          </w:tcPr>
          <w:p w14:paraId="3A2BBCE3" w14:textId="77777777" w:rsidR="00B50050" w:rsidRDefault="00B50050" w:rsidP="0088127C">
            <w:pPr>
              <w:pStyle w:val="OtherTableBody"/>
            </w:pPr>
            <w:r>
              <w:t>ADD</w:t>
            </w:r>
          </w:p>
        </w:tc>
      </w:tr>
      <w:tr w:rsidR="00B50050" w14:paraId="64DEE401" w14:textId="77777777" w:rsidTr="00195548">
        <w:tc>
          <w:tcPr>
            <w:tcW w:w="600" w:type="dxa"/>
          </w:tcPr>
          <w:p w14:paraId="27BA9798" w14:textId="77777777" w:rsidR="00B50050" w:rsidRDefault="00B50050" w:rsidP="0088127C">
            <w:pPr>
              <w:pStyle w:val="OtherTableBody"/>
            </w:pPr>
          </w:p>
        </w:tc>
        <w:tc>
          <w:tcPr>
            <w:tcW w:w="600" w:type="dxa"/>
          </w:tcPr>
          <w:p w14:paraId="3C566894" w14:textId="77777777" w:rsidR="00B50050" w:rsidRDefault="00B50050" w:rsidP="0088127C">
            <w:pPr>
              <w:pStyle w:val="OtherTableBody"/>
            </w:pPr>
            <w:r>
              <w:t>0287</w:t>
            </w:r>
          </w:p>
        </w:tc>
        <w:tc>
          <w:tcPr>
            <w:tcW w:w="2600" w:type="dxa"/>
          </w:tcPr>
          <w:p w14:paraId="59F6BEBF" w14:textId="77777777" w:rsidR="00B50050" w:rsidRDefault="00B50050" w:rsidP="0088127C">
            <w:pPr>
              <w:pStyle w:val="OtherTableBody"/>
            </w:pPr>
          </w:p>
        </w:tc>
        <w:tc>
          <w:tcPr>
            <w:tcW w:w="1400" w:type="dxa"/>
          </w:tcPr>
          <w:p w14:paraId="6A007C14" w14:textId="77777777" w:rsidR="00B50050" w:rsidRDefault="00B50050" w:rsidP="0088127C">
            <w:pPr>
              <w:pStyle w:val="OtherTableBody"/>
            </w:pPr>
            <w:r>
              <w:t>CO</w:t>
            </w:r>
          </w:p>
        </w:tc>
        <w:tc>
          <w:tcPr>
            <w:tcW w:w="4200" w:type="dxa"/>
          </w:tcPr>
          <w:p w14:paraId="2FA4EB2D" w14:textId="77777777" w:rsidR="00B50050" w:rsidRDefault="00B50050" w:rsidP="0088127C">
            <w:pPr>
              <w:pStyle w:val="OtherTableBody"/>
            </w:pPr>
            <w:r>
              <w:t>CORRECT</w:t>
            </w:r>
          </w:p>
        </w:tc>
      </w:tr>
      <w:tr w:rsidR="00B50050" w14:paraId="45A00464" w14:textId="77777777" w:rsidTr="00195548">
        <w:tc>
          <w:tcPr>
            <w:tcW w:w="600" w:type="dxa"/>
          </w:tcPr>
          <w:p w14:paraId="55DDDF37" w14:textId="77777777" w:rsidR="00B50050" w:rsidRDefault="00B50050" w:rsidP="0088127C">
            <w:pPr>
              <w:pStyle w:val="OtherTableBody"/>
            </w:pPr>
          </w:p>
        </w:tc>
        <w:tc>
          <w:tcPr>
            <w:tcW w:w="600" w:type="dxa"/>
          </w:tcPr>
          <w:p w14:paraId="3BC92D8D" w14:textId="77777777" w:rsidR="00B50050" w:rsidRDefault="00B50050" w:rsidP="0088127C">
            <w:pPr>
              <w:pStyle w:val="OtherTableBody"/>
            </w:pPr>
            <w:r>
              <w:t>0287</w:t>
            </w:r>
          </w:p>
        </w:tc>
        <w:tc>
          <w:tcPr>
            <w:tcW w:w="2600" w:type="dxa"/>
          </w:tcPr>
          <w:p w14:paraId="2FE55BA1" w14:textId="77777777" w:rsidR="00B50050" w:rsidRDefault="00B50050" w:rsidP="0088127C">
            <w:pPr>
              <w:pStyle w:val="OtherTableBody"/>
            </w:pPr>
          </w:p>
        </w:tc>
        <w:tc>
          <w:tcPr>
            <w:tcW w:w="1400" w:type="dxa"/>
          </w:tcPr>
          <w:p w14:paraId="0CF90E6D" w14:textId="77777777" w:rsidR="00B50050" w:rsidRDefault="00B50050" w:rsidP="0088127C">
            <w:pPr>
              <w:pStyle w:val="OtherTableBody"/>
            </w:pPr>
            <w:r>
              <w:t>DE</w:t>
            </w:r>
          </w:p>
        </w:tc>
        <w:tc>
          <w:tcPr>
            <w:tcW w:w="4200" w:type="dxa"/>
          </w:tcPr>
          <w:p w14:paraId="49AB2465" w14:textId="77777777" w:rsidR="00B50050" w:rsidRDefault="00B50050" w:rsidP="0088127C">
            <w:pPr>
              <w:pStyle w:val="OtherTableBody"/>
            </w:pPr>
            <w:r>
              <w:t>DELETE</w:t>
            </w:r>
          </w:p>
        </w:tc>
      </w:tr>
      <w:tr w:rsidR="00B50050" w14:paraId="19698C82" w14:textId="77777777" w:rsidTr="00195548">
        <w:tc>
          <w:tcPr>
            <w:tcW w:w="600" w:type="dxa"/>
          </w:tcPr>
          <w:p w14:paraId="26D55808" w14:textId="77777777" w:rsidR="00B50050" w:rsidRDefault="00B50050" w:rsidP="0088127C">
            <w:pPr>
              <w:pStyle w:val="OtherTableBody"/>
            </w:pPr>
          </w:p>
        </w:tc>
        <w:tc>
          <w:tcPr>
            <w:tcW w:w="600" w:type="dxa"/>
          </w:tcPr>
          <w:p w14:paraId="619EED5E" w14:textId="77777777" w:rsidR="00B50050" w:rsidRDefault="00B50050" w:rsidP="0088127C">
            <w:pPr>
              <w:pStyle w:val="OtherTableBody"/>
            </w:pPr>
            <w:r>
              <w:t>0287</w:t>
            </w:r>
          </w:p>
        </w:tc>
        <w:tc>
          <w:tcPr>
            <w:tcW w:w="2600" w:type="dxa"/>
          </w:tcPr>
          <w:p w14:paraId="29050D69" w14:textId="77777777" w:rsidR="00B50050" w:rsidRDefault="00B50050" w:rsidP="0088127C">
            <w:pPr>
              <w:pStyle w:val="OtherTableBody"/>
            </w:pPr>
          </w:p>
        </w:tc>
        <w:tc>
          <w:tcPr>
            <w:tcW w:w="1400" w:type="dxa"/>
          </w:tcPr>
          <w:p w14:paraId="41E03BF4" w14:textId="77777777" w:rsidR="00B50050" w:rsidRDefault="00B50050" w:rsidP="0088127C">
            <w:pPr>
              <w:pStyle w:val="OtherTableBody"/>
            </w:pPr>
            <w:r>
              <w:t>LI</w:t>
            </w:r>
          </w:p>
        </w:tc>
        <w:tc>
          <w:tcPr>
            <w:tcW w:w="4200" w:type="dxa"/>
          </w:tcPr>
          <w:p w14:paraId="5268CC11" w14:textId="77777777" w:rsidR="00B50050" w:rsidRDefault="00B50050" w:rsidP="0088127C">
            <w:pPr>
              <w:pStyle w:val="OtherTableBody"/>
            </w:pPr>
            <w:r>
              <w:t>LINK</w:t>
            </w:r>
          </w:p>
        </w:tc>
      </w:tr>
      <w:tr w:rsidR="00B50050" w14:paraId="0B6AFE6A" w14:textId="77777777" w:rsidTr="00195548">
        <w:tc>
          <w:tcPr>
            <w:tcW w:w="600" w:type="dxa"/>
          </w:tcPr>
          <w:p w14:paraId="01401306" w14:textId="77777777" w:rsidR="00B50050" w:rsidRDefault="00B50050" w:rsidP="0088127C">
            <w:pPr>
              <w:pStyle w:val="OtherTableBody"/>
            </w:pPr>
          </w:p>
        </w:tc>
        <w:tc>
          <w:tcPr>
            <w:tcW w:w="600" w:type="dxa"/>
          </w:tcPr>
          <w:p w14:paraId="12267EB6" w14:textId="77777777" w:rsidR="00B50050" w:rsidRDefault="00B50050" w:rsidP="0088127C">
            <w:pPr>
              <w:pStyle w:val="OtherTableBody"/>
            </w:pPr>
            <w:r>
              <w:t>0287</w:t>
            </w:r>
          </w:p>
        </w:tc>
        <w:tc>
          <w:tcPr>
            <w:tcW w:w="2600" w:type="dxa"/>
          </w:tcPr>
          <w:p w14:paraId="69D7C211" w14:textId="77777777" w:rsidR="00B50050" w:rsidRDefault="00B50050" w:rsidP="0088127C">
            <w:pPr>
              <w:pStyle w:val="OtherTableBody"/>
            </w:pPr>
          </w:p>
        </w:tc>
        <w:tc>
          <w:tcPr>
            <w:tcW w:w="1400" w:type="dxa"/>
          </w:tcPr>
          <w:p w14:paraId="153CE321" w14:textId="77777777" w:rsidR="00B50050" w:rsidRDefault="00B50050" w:rsidP="0088127C">
            <w:pPr>
              <w:pStyle w:val="OtherTableBody"/>
            </w:pPr>
            <w:r>
              <w:t>SP</w:t>
            </w:r>
          </w:p>
        </w:tc>
        <w:tc>
          <w:tcPr>
            <w:tcW w:w="4200" w:type="dxa"/>
          </w:tcPr>
          <w:p w14:paraId="5BE215CB" w14:textId="77777777" w:rsidR="00B50050" w:rsidRDefault="00B50050" w:rsidP="0088127C">
            <w:pPr>
              <w:pStyle w:val="OtherTableBody"/>
            </w:pPr>
            <w:r>
              <w:t>Declares when segment falls under snapshot  mode handling, i.e. all elements that were previously sent will be sent, not just any changes</w:t>
            </w:r>
          </w:p>
        </w:tc>
      </w:tr>
      <w:tr w:rsidR="00B50050" w14:paraId="5C521E03" w14:textId="77777777" w:rsidTr="00195548">
        <w:tc>
          <w:tcPr>
            <w:tcW w:w="600" w:type="dxa"/>
          </w:tcPr>
          <w:p w14:paraId="22AEF10A" w14:textId="77777777" w:rsidR="00B50050" w:rsidRDefault="00B50050" w:rsidP="0088127C">
            <w:pPr>
              <w:pStyle w:val="OtherTableBody"/>
            </w:pPr>
          </w:p>
        </w:tc>
        <w:tc>
          <w:tcPr>
            <w:tcW w:w="600" w:type="dxa"/>
          </w:tcPr>
          <w:p w14:paraId="2C61DFE1" w14:textId="77777777" w:rsidR="00B50050" w:rsidRDefault="00B50050" w:rsidP="0088127C">
            <w:pPr>
              <w:pStyle w:val="OtherTableBody"/>
            </w:pPr>
            <w:r>
              <w:t>0287</w:t>
            </w:r>
          </w:p>
        </w:tc>
        <w:tc>
          <w:tcPr>
            <w:tcW w:w="2600" w:type="dxa"/>
          </w:tcPr>
          <w:p w14:paraId="41D68D02" w14:textId="77777777" w:rsidR="00B50050" w:rsidRDefault="00B50050" w:rsidP="0088127C">
            <w:pPr>
              <w:pStyle w:val="OtherTableBody"/>
            </w:pPr>
          </w:p>
        </w:tc>
        <w:tc>
          <w:tcPr>
            <w:tcW w:w="1400" w:type="dxa"/>
          </w:tcPr>
          <w:p w14:paraId="5EEC707F" w14:textId="77777777" w:rsidR="00B50050" w:rsidRDefault="00B50050" w:rsidP="0088127C">
            <w:pPr>
              <w:pStyle w:val="OtherTableBody"/>
            </w:pPr>
            <w:r>
              <w:t>UC</w:t>
            </w:r>
          </w:p>
        </w:tc>
        <w:tc>
          <w:tcPr>
            <w:tcW w:w="4200" w:type="dxa"/>
          </w:tcPr>
          <w:p w14:paraId="2FA4B21F" w14:textId="77777777" w:rsidR="00B50050" w:rsidRDefault="00B50050" w:rsidP="0088127C">
            <w:pPr>
              <w:pStyle w:val="OtherTableBody"/>
            </w:pPr>
            <w:r>
              <w:t>UNCHANGED *</w:t>
            </w:r>
          </w:p>
        </w:tc>
      </w:tr>
      <w:tr w:rsidR="00B50050" w14:paraId="5BC114EC" w14:textId="77777777" w:rsidTr="00195548">
        <w:tc>
          <w:tcPr>
            <w:tcW w:w="600" w:type="dxa"/>
          </w:tcPr>
          <w:p w14:paraId="55562F42" w14:textId="77777777" w:rsidR="00B50050" w:rsidRDefault="00B50050" w:rsidP="0088127C">
            <w:pPr>
              <w:pStyle w:val="OtherTableBody"/>
            </w:pPr>
          </w:p>
        </w:tc>
        <w:tc>
          <w:tcPr>
            <w:tcW w:w="600" w:type="dxa"/>
          </w:tcPr>
          <w:p w14:paraId="665FCC78" w14:textId="77777777" w:rsidR="00B50050" w:rsidRDefault="00B50050" w:rsidP="0088127C">
            <w:pPr>
              <w:pStyle w:val="OtherTableBody"/>
            </w:pPr>
            <w:r>
              <w:t>0287</w:t>
            </w:r>
          </w:p>
        </w:tc>
        <w:tc>
          <w:tcPr>
            <w:tcW w:w="2600" w:type="dxa"/>
          </w:tcPr>
          <w:p w14:paraId="0433FB1A" w14:textId="77777777" w:rsidR="00B50050" w:rsidRDefault="00B50050" w:rsidP="0088127C">
            <w:pPr>
              <w:pStyle w:val="OtherTableBody"/>
            </w:pPr>
          </w:p>
        </w:tc>
        <w:tc>
          <w:tcPr>
            <w:tcW w:w="1400" w:type="dxa"/>
          </w:tcPr>
          <w:p w14:paraId="5934D050" w14:textId="77777777" w:rsidR="00B50050" w:rsidRDefault="00B50050" w:rsidP="0088127C">
            <w:pPr>
              <w:pStyle w:val="OtherTableBody"/>
            </w:pPr>
            <w:r>
              <w:t>UN</w:t>
            </w:r>
          </w:p>
        </w:tc>
        <w:tc>
          <w:tcPr>
            <w:tcW w:w="4200" w:type="dxa"/>
          </w:tcPr>
          <w:p w14:paraId="5A286BEC" w14:textId="77777777" w:rsidR="00B50050" w:rsidRDefault="00B50050" w:rsidP="0088127C">
            <w:pPr>
              <w:pStyle w:val="OtherTableBody"/>
            </w:pPr>
            <w:r>
              <w:t>UNLINK</w:t>
            </w:r>
          </w:p>
        </w:tc>
      </w:tr>
      <w:tr w:rsidR="00B50050" w14:paraId="4E9C2934" w14:textId="77777777" w:rsidTr="00195548">
        <w:tc>
          <w:tcPr>
            <w:tcW w:w="600" w:type="dxa"/>
          </w:tcPr>
          <w:p w14:paraId="194C99EC" w14:textId="77777777" w:rsidR="00B50050" w:rsidRDefault="00B50050" w:rsidP="0088127C">
            <w:pPr>
              <w:pStyle w:val="OtherTableBody"/>
            </w:pPr>
          </w:p>
        </w:tc>
        <w:tc>
          <w:tcPr>
            <w:tcW w:w="600" w:type="dxa"/>
          </w:tcPr>
          <w:p w14:paraId="2AB9B3B3" w14:textId="77777777" w:rsidR="00B50050" w:rsidRDefault="00B50050" w:rsidP="0088127C">
            <w:pPr>
              <w:pStyle w:val="OtherTableBody"/>
            </w:pPr>
            <w:r>
              <w:t>0287</w:t>
            </w:r>
          </w:p>
        </w:tc>
        <w:tc>
          <w:tcPr>
            <w:tcW w:w="2600" w:type="dxa"/>
          </w:tcPr>
          <w:p w14:paraId="312FA003" w14:textId="77777777" w:rsidR="00B50050" w:rsidRDefault="00B50050" w:rsidP="0088127C">
            <w:pPr>
              <w:pStyle w:val="OtherTableBody"/>
            </w:pPr>
          </w:p>
        </w:tc>
        <w:tc>
          <w:tcPr>
            <w:tcW w:w="1400" w:type="dxa"/>
          </w:tcPr>
          <w:p w14:paraId="0B1A5F98" w14:textId="77777777" w:rsidR="00B50050" w:rsidRDefault="00B50050" w:rsidP="0088127C">
            <w:pPr>
              <w:pStyle w:val="OtherTableBody"/>
            </w:pPr>
            <w:r>
              <w:t>UP</w:t>
            </w:r>
          </w:p>
        </w:tc>
        <w:tc>
          <w:tcPr>
            <w:tcW w:w="4200" w:type="dxa"/>
          </w:tcPr>
          <w:p w14:paraId="0DD20F28" w14:textId="77777777" w:rsidR="00B50050" w:rsidRDefault="00B50050" w:rsidP="0088127C">
            <w:pPr>
              <w:pStyle w:val="OtherTableBody"/>
            </w:pPr>
            <w:r>
              <w:t>UPDATE</w:t>
            </w:r>
          </w:p>
        </w:tc>
      </w:tr>
      <w:tr w:rsidR="00B50050" w14:paraId="75B84E16" w14:textId="77777777" w:rsidTr="00195548">
        <w:tc>
          <w:tcPr>
            <w:tcW w:w="600" w:type="dxa"/>
          </w:tcPr>
          <w:p w14:paraId="57E58828" w14:textId="77777777" w:rsidR="00B50050" w:rsidRDefault="00B50050" w:rsidP="0088127C">
            <w:pPr>
              <w:pStyle w:val="OtherTableBody"/>
            </w:pPr>
            <w:r>
              <w:t>User</w:t>
            </w:r>
          </w:p>
        </w:tc>
        <w:tc>
          <w:tcPr>
            <w:tcW w:w="600" w:type="dxa"/>
          </w:tcPr>
          <w:p w14:paraId="1BA53F53" w14:textId="77777777" w:rsidR="00B50050" w:rsidRDefault="00B50050" w:rsidP="0088127C">
            <w:pPr>
              <w:pStyle w:val="OtherTableBody"/>
            </w:pPr>
          </w:p>
        </w:tc>
        <w:tc>
          <w:tcPr>
            <w:tcW w:w="2600" w:type="dxa"/>
          </w:tcPr>
          <w:p w14:paraId="2D7B0FFF" w14:textId="77777777" w:rsidR="00B50050" w:rsidRDefault="00B50050" w:rsidP="0088127C">
            <w:pPr>
              <w:pStyle w:val="OtherTableBody"/>
            </w:pPr>
            <w:r>
              <w:t>Census Tract</w:t>
            </w:r>
          </w:p>
        </w:tc>
        <w:tc>
          <w:tcPr>
            <w:tcW w:w="1400" w:type="dxa"/>
          </w:tcPr>
          <w:p w14:paraId="65216FFE" w14:textId="77777777" w:rsidR="00B50050" w:rsidRDefault="00B50050" w:rsidP="0088127C">
            <w:pPr>
              <w:pStyle w:val="OtherTableBody"/>
            </w:pPr>
          </w:p>
        </w:tc>
        <w:tc>
          <w:tcPr>
            <w:tcW w:w="4200" w:type="dxa"/>
          </w:tcPr>
          <w:p w14:paraId="4ED2529E" w14:textId="77777777" w:rsidR="00B50050" w:rsidRDefault="00B50050" w:rsidP="0088127C">
            <w:pPr>
              <w:pStyle w:val="OtherTableBody"/>
            </w:pPr>
          </w:p>
        </w:tc>
      </w:tr>
      <w:tr w:rsidR="00B50050" w14:paraId="0C1E00B8" w14:textId="77777777" w:rsidTr="00195548">
        <w:tc>
          <w:tcPr>
            <w:tcW w:w="600" w:type="dxa"/>
          </w:tcPr>
          <w:p w14:paraId="3A98A844" w14:textId="77777777" w:rsidR="00B50050" w:rsidRDefault="00B50050" w:rsidP="0088127C">
            <w:pPr>
              <w:pStyle w:val="OtherTableBody"/>
            </w:pPr>
          </w:p>
        </w:tc>
        <w:tc>
          <w:tcPr>
            <w:tcW w:w="600" w:type="dxa"/>
          </w:tcPr>
          <w:p w14:paraId="0D7BFF5D" w14:textId="77777777" w:rsidR="00B50050" w:rsidRDefault="00B50050" w:rsidP="0088127C">
            <w:pPr>
              <w:pStyle w:val="OtherTableBody"/>
            </w:pPr>
            <w:r>
              <w:t>0288</w:t>
            </w:r>
          </w:p>
        </w:tc>
        <w:tc>
          <w:tcPr>
            <w:tcW w:w="2600" w:type="dxa"/>
          </w:tcPr>
          <w:p w14:paraId="69005146" w14:textId="77777777" w:rsidR="00B50050" w:rsidRDefault="00B50050" w:rsidP="0088127C">
            <w:pPr>
              <w:pStyle w:val="OtherTableBody"/>
            </w:pPr>
          </w:p>
        </w:tc>
        <w:tc>
          <w:tcPr>
            <w:tcW w:w="1400" w:type="dxa"/>
          </w:tcPr>
          <w:p w14:paraId="4C3AD700" w14:textId="77777777" w:rsidR="00B50050" w:rsidRDefault="00B50050" w:rsidP="0088127C">
            <w:pPr>
              <w:pStyle w:val="OtherTableBody"/>
            </w:pPr>
            <w:r>
              <w:t>...</w:t>
            </w:r>
          </w:p>
        </w:tc>
        <w:tc>
          <w:tcPr>
            <w:tcW w:w="4200" w:type="dxa"/>
          </w:tcPr>
          <w:p w14:paraId="0856FC69" w14:textId="77777777" w:rsidR="00B50050" w:rsidRDefault="00B50050" w:rsidP="0088127C">
            <w:pPr>
              <w:pStyle w:val="OtherTableBody"/>
            </w:pPr>
            <w:r>
              <w:t>No suggested values defined</w:t>
            </w:r>
          </w:p>
        </w:tc>
      </w:tr>
      <w:tr w:rsidR="00B50050" w14:paraId="599C257B" w14:textId="77777777" w:rsidTr="00195548">
        <w:tc>
          <w:tcPr>
            <w:tcW w:w="600" w:type="dxa"/>
          </w:tcPr>
          <w:p w14:paraId="760E4BA3" w14:textId="77777777" w:rsidR="00B50050" w:rsidRDefault="00B50050" w:rsidP="0088127C">
            <w:pPr>
              <w:pStyle w:val="OtherTableBody"/>
            </w:pPr>
            <w:r>
              <w:t>User</w:t>
            </w:r>
          </w:p>
        </w:tc>
        <w:tc>
          <w:tcPr>
            <w:tcW w:w="600" w:type="dxa"/>
          </w:tcPr>
          <w:p w14:paraId="1D78A048" w14:textId="77777777" w:rsidR="00B50050" w:rsidRDefault="00B50050" w:rsidP="0088127C">
            <w:pPr>
              <w:pStyle w:val="OtherTableBody"/>
            </w:pPr>
          </w:p>
        </w:tc>
        <w:tc>
          <w:tcPr>
            <w:tcW w:w="2600" w:type="dxa"/>
          </w:tcPr>
          <w:p w14:paraId="37A9AB92" w14:textId="77777777" w:rsidR="00B50050" w:rsidRDefault="00B50050" w:rsidP="0088127C">
            <w:pPr>
              <w:pStyle w:val="OtherTableBody"/>
            </w:pPr>
            <w:r>
              <w:t>County/Parish</w:t>
            </w:r>
          </w:p>
        </w:tc>
        <w:tc>
          <w:tcPr>
            <w:tcW w:w="1400" w:type="dxa"/>
          </w:tcPr>
          <w:p w14:paraId="0327C979" w14:textId="77777777" w:rsidR="00B50050" w:rsidRDefault="00B50050" w:rsidP="0088127C">
            <w:pPr>
              <w:pStyle w:val="OtherTableBody"/>
            </w:pPr>
          </w:p>
        </w:tc>
        <w:tc>
          <w:tcPr>
            <w:tcW w:w="4200" w:type="dxa"/>
          </w:tcPr>
          <w:p w14:paraId="2868DABC" w14:textId="77777777" w:rsidR="00B50050" w:rsidRDefault="00B50050" w:rsidP="0088127C">
            <w:pPr>
              <w:pStyle w:val="OtherTableBody"/>
            </w:pPr>
          </w:p>
        </w:tc>
      </w:tr>
      <w:tr w:rsidR="00B50050" w14:paraId="0353497C" w14:textId="77777777" w:rsidTr="00195548">
        <w:tc>
          <w:tcPr>
            <w:tcW w:w="600" w:type="dxa"/>
          </w:tcPr>
          <w:p w14:paraId="5656BF97" w14:textId="77777777" w:rsidR="00B50050" w:rsidRDefault="00B50050" w:rsidP="0088127C">
            <w:pPr>
              <w:pStyle w:val="OtherTableBody"/>
            </w:pPr>
          </w:p>
        </w:tc>
        <w:tc>
          <w:tcPr>
            <w:tcW w:w="600" w:type="dxa"/>
          </w:tcPr>
          <w:p w14:paraId="5900F0E0" w14:textId="77777777" w:rsidR="00B50050" w:rsidRDefault="00B50050" w:rsidP="0088127C">
            <w:pPr>
              <w:pStyle w:val="OtherTableBody"/>
            </w:pPr>
            <w:r>
              <w:t>0289</w:t>
            </w:r>
          </w:p>
        </w:tc>
        <w:tc>
          <w:tcPr>
            <w:tcW w:w="2600" w:type="dxa"/>
          </w:tcPr>
          <w:p w14:paraId="1425A63B" w14:textId="77777777" w:rsidR="00B50050" w:rsidRDefault="00B50050" w:rsidP="0088127C">
            <w:pPr>
              <w:pStyle w:val="OtherTableBody"/>
            </w:pPr>
          </w:p>
        </w:tc>
        <w:tc>
          <w:tcPr>
            <w:tcW w:w="1400" w:type="dxa"/>
          </w:tcPr>
          <w:p w14:paraId="0366EBA5" w14:textId="77777777" w:rsidR="00B50050" w:rsidRDefault="00B50050" w:rsidP="0088127C">
            <w:pPr>
              <w:pStyle w:val="OtherTableBody"/>
            </w:pPr>
            <w:r>
              <w:t>...</w:t>
            </w:r>
          </w:p>
        </w:tc>
        <w:tc>
          <w:tcPr>
            <w:tcW w:w="4200" w:type="dxa"/>
          </w:tcPr>
          <w:p w14:paraId="1E6AD3FD" w14:textId="77777777" w:rsidR="00B50050" w:rsidRDefault="00B50050" w:rsidP="0088127C">
            <w:pPr>
              <w:pStyle w:val="OtherTableBody"/>
            </w:pPr>
            <w:r>
              <w:t>No suggested values defined</w:t>
            </w:r>
          </w:p>
        </w:tc>
      </w:tr>
      <w:tr w:rsidR="00B50050" w14:paraId="37FB5EAB" w14:textId="77777777" w:rsidTr="00195548">
        <w:tc>
          <w:tcPr>
            <w:tcW w:w="600" w:type="dxa"/>
          </w:tcPr>
          <w:p w14:paraId="2D36D2D8" w14:textId="77777777" w:rsidR="00B50050" w:rsidRDefault="00B50050" w:rsidP="0088127C">
            <w:pPr>
              <w:pStyle w:val="OtherTableBody"/>
            </w:pPr>
            <w:r>
              <w:t>HL7</w:t>
            </w:r>
          </w:p>
        </w:tc>
        <w:tc>
          <w:tcPr>
            <w:tcW w:w="600" w:type="dxa"/>
          </w:tcPr>
          <w:p w14:paraId="2B43762C" w14:textId="77777777" w:rsidR="00B50050" w:rsidRDefault="00B50050" w:rsidP="0088127C">
            <w:pPr>
              <w:pStyle w:val="OtherTableBody"/>
            </w:pPr>
          </w:p>
        </w:tc>
        <w:tc>
          <w:tcPr>
            <w:tcW w:w="2600" w:type="dxa"/>
          </w:tcPr>
          <w:p w14:paraId="56194E53" w14:textId="77777777" w:rsidR="00B50050" w:rsidRDefault="00B50050" w:rsidP="0088127C">
            <w:pPr>
              <w:pStyle w:val="OtherTableBody"/>
            </w:pPr>
            <w:r>
              <w:t>Subtype of Referenced Data</w:t>
            </w:r>
          </w:p>
        </w:tc>
        <w:tc>
          <w:tcPr>
            <w:tcW w:w="1400" w:type="dxa"/>
          </w:tcPr>
          <w:p w14:paraId="23DEA5EA" w14:textId="77777777" w:rsidR="00B50050" w:rsidRDefault="00B50050" w:rsidP="0088127C">
            <w:pPr>
              <w:pStyle w:val="OtherTableBody"/>
            </w:pPr>
          </w:p>
        </w:tc>
        <w:tc>
          <w:tcPr>
            <w:tcW w:w="4200" w:type="dxa"/>
          </w:tcPr>
          <w:p w14:paraId="2F8FBABB" w14:textId="77777777" w:rsidR="00B50050" w:rsidRDefault="00B50050" w:rsidP="0088127C">
            <w:pPr>
              <w:pStyle w:val="OtherTableBody"/>
            </w:pPr>
          </w:p>
        </w:tc>
      </w:tr>
      <w:tr w:rsidR="00B50050" w14:paraId="3A049D32" w14:textId="77777777" w:rsidTr="00195548">
        <w:tc>
          <w:tcPr>
            <w:tcW w:w="600" w:type="dxa"/>
          </w:tcPr>
          <w:p w14:paraId="416B8B94" w14:textId="77777777" w:rsidR="00B50050" w:rsidRDefault="00B50050" w:rsidP="0088127C">
            <w:pPr>
              <w:pStyle w:val="OtherTableBody"/>
            </w:pPr>
          </w:p>
        </w:tc>
        <w:tc>
          <w:tcPr>
            <w:tcW w:w="600" w:type="dxa"/>
          </w:tcPr>
          <w:p w14:paraId="55D69537" w14:textId="77777777" w:rsidR="00B50050" w:rsidRDefault="00B50050" w:rsidP="0088127C">
            <w:pPr>
              <w:pStyle w:val="OtherTableBody"/>
            </w:pPr>
            <w:r>
              <w:t>0291</w:t>
            </w:r>
          </w:p>
        </w:tc>
        <w:tc>
          <w:tcPr>
            <w:tcW w:w="2600" w:type="dxa"/>
          </w:tcPr>
          <w:p w14:paraId="242740C4" w14:textId="77777777" w:rsidR="00B50050" w:rsidRDefault="00B50050" w:rsidP="0088127C">
            <w:pPr>
              <w:pStyle w:val="OtherTableBody"/>
            </w:pPr>
          </w:p>
        </w:tc>
        <w:tc>
          <w:tcPr>
            <w:tcW w:w="1400" w:type="dxa"/>
          </w:tcPr>
          <w:p w14:paraId="10EC5441" w14:textId="77777777" w:rsidR="00B50050" w:rsidRDefault="00B50050" w:rsidP="0088127C">
            <w:pPr>
              <w:pStyle w:val="OtherTableBody"/>
            </w:pPr>
            <w:r>
              <w:t>BASIC</w:t>
            </w:r>
          </w:p>
        </w:tc>
        <w:tc>
          <w:tcPr>
            <w:tcW w:w="4200" w:type="dxa"/>
          </w:tcPr>
          <w:p w14:paraId="55690C2A" w14:textId="77777777" w:rsidR="00B50050" w:rsidRDefault="00B50050" w:rsidP="0088127C">
            <w:pPr>
              <w:pStyle w:val="OtherTableBody"/>
            </w:pPr>
            <w:r>
              <w:t>ISDN PCM audio data</w:t>
            </w:r>
          </w:p>
        </w:tc>
      </w:tr>
      <w:tr w:rsidR="00B50050" w14:paraId="488A6D9C" w14:textId="77777777" w:rsidTr="00195548">
        <w:tc>
          <w:tcPr>
            <w:tcW w:w="600" w:type="dxa"/>
          </w:tcPr>
          <w:p w14:paraId="5E0F5D41" w14:textId="77777777" w:rsidR="00B50050" w:rsidRDefault="00B50050" w:rsidP="0088127C">
            <w:pPr>
              <w:pStyle w:val="OtherTableBody"/>
            </w:pPr>
          </w:p>
        </w:tc>
        <w:tc>
          <w:tcPr>
            <w:tcW w:w="600" w:type="dxa"/>
          </w:tcPr>
          <w:p w14:paraId="0E797B81" w14:textId="77777777" w:rsidR="00B50050" w:rsidRDefault="00B50050" w:rsidP="0088127C">
            <w:pPr>
              <w:pStyle w:val="OtherTableBody"/>
            </w:pPr>
            <w:r>
              <w:t>0291</w:t>
            </w:r>
          </w:p>
        </w:tc>
        <w:tc>
          <w:tcPr>
            <w:tcW w:w="2600" w:type="dxa"/>
          </w:tcPr>
          <w:p w14:paraId="6583C520" w14:textId="77777777" w:rsidR="00B50050" w:rsidRDefault="00B50050" w:rsidP="0088127C">
            <w:pPr>
              <w:pStyle w:val="OtherTableBody"/>
            </w:pPr>
          </w:p>
        </w:tc>
        <w:tc>
          <w:tcPr>
            <w:tcW w:w="1400" w:type="dxa"/>
          </w:tcPr>
          <w:p w14:paraId="0B2E3E7C" w14:textId="77777777" w:rsidR="00B50050" w:rsidRDefault="00B50050" w:rsidP="0088127C">
            <w:pPr>
              <w:pStyle w:val="OtherTableBody"/>
            </w:pPr>
            <w:r>
              <w:t>DICOM</w:t>
            </w:r>
          </w:p>
        </w:tc>
        <w:tc>
          <w:tcPr>
            <w:tcW w:w="4200" w:type="dxa"/>
          </w:tcPr>
          <w:p w14:paraId="081FD711" w14:textId="77777777" w:rsidR="00B50050" w:rsidRDefault="00B50050" w:rsidP="0088127C">
            <w:pPr>
              <w:pStyle w:val="OtherTableBody"/>
            </w:pPr>
            <w:r>
              <w:t>Digital Imaging and Communications in Medicine</w:t>
            </w:r>
          </w:p>
        </w:tc>
      </w:tr>
      <w:tr w:rsidR="00B50050" w14:paraId="6357C2E7" w14:textId="77777777" w:rsidTr="00195548">
        <w:tc>
          <w:tcPr>
            <w:tcW w:w="600" w:type="dxa"/>
          </w:tcPr>
          <w:p w14:paraId="019BC9A0" w14:textId="77777777" w:rsidR="00B50050" w:rsidRDefault="00B50050" w:rsidP="0088127C">
            <w:pPr>
              <w:pStyle w:val="OtherTableBody"/>
            </w:pPr>
          </w:p>
        </w:tc>
        <w:tc>
          <w:tcPr>
            <w:tcW w:w="600" w:type="dxa"/>
          </w:tcPr>
          <w:p w14:paraId="5092AB55" w14:textId="77777777" w:rsidR="00B50050" w:rsidRDefault="00B50050" w:rsidP="0088127C">
            <w:pPr>
              <w:pStyle w:val="OtherTableBody"/>
            </w:pPr>
            <w:r>
              <w:t>0291</w:t>
            </w:r>
          </w:p>
        </w:tc>
        <w:tc>
          <w:tcPr>
            <w:tcW w:w="2600" w:type="dxa"/>
          </w:tcPr>
          <w:p w14:paraId="25C3BC2A" w14:textId="77777777" w:rsidR="00B50050" w:rsidRDefault="00B50050" w:rsidP="0088127C">
            <w:pPr>
              <w:pStyle w:val="OtherTableBody"/>
            </w:pPr>
          </w:p>
        </w:tc>
        <w:tc>
          <w:tcPr>
            <w:tcW w:w="1400" w:type="dxa"/>
          </w:tcPr>
          <w:p w14:paraId="611665DB" w14:textId="77777777" w:rsidR="00B50050" w:rsidRDefault="00B50050" w:rsidP="0088127C">
            <w:pPr>
              <w:pStyle w:val="OtherTableBody"/>
            </w:pPr>
            <w:r>
              <w:t>FAX</w:t>
            </w:r>
          </w:p>
        </w:tc>
        <w:tc>
          <w:tcPr>
            <w:tcW w:w="4200" w:type="dxa"/>
          </w:tcPr>
          <w:p w14:paraId="334E7127" w14:textId="77777777" w:rsidR="00B50050" w:rsidRDefault="00B50050" w:rsidP="0088127C">
            <w:pPr>
              <w:pStyle w:val="OtherTableBody"/>
            </w:pPr>
            <w:r>
              <w:t>Facsimile data</w:t>
            </w:r>
          </w:p>
        </w:tc>
      </w:tr>
      <w:tr w:rsidR="00B50050" w14:paraId="7ED7579E" w14:textId="77777777" w:rsidTr="00195548">
        <w:tc>
          <w:tcPr>
            <w:tcW w:w="600" w:type="dxa"/>
          </w:tcPr>
          <w:p w14:paraId="38DCFAAD" w14:textId="77777777" w:rsidR="00B50050" w:rsidRDefault="00B50050" w:rsidP="0088127C">
            <w:pPr>
              <w:pStyle w:val="OtherTableBody"/>
            </w:pPr>
          </w:p>
        </w:tc>
        <w:tc>
          <w:tcPr>
            <w:tcW w:w="600" w:type="dxa"/>
          </w:tcPr>
          <w:p w14:paraId="108981C3" w14:textId="77777777" w:rsidR="00B50050" w:rsidRDefault="00B50050" w:rsidP="0088127C">
            <w:pPr>
              <w:pStyle w:val="OtherTableBody"/>
            </w:pPr>
            <w:r>
              <w:t>0291</w:t>
            </w:r>
          </w:p>
        </w:tc>
        <w:tc>
          <w:tcPr>
            <w:tcW w:w="2600" w:type="dxa"/>
          </w:tcPr>
          <w:p w14:paraId="0643D130" w14:textId="77777777" w:rsidR="00B50050" w:rsidRDefault="00B50050" w:rsidP="0088127C">
            <w:pPr>
              <w:pStyle w:val="OtherTableBody"/>
            </w:pPr>
          </w:p>
        </w:tc>
        <w:tc>
          <w:tcPr>
            <w:tcW w:w="1400" w:type="dxa"/>
          </w:tcPr>
          <w:p w14:paraId="72BCCC84" w14:textId="77777777" w:rsidR="00B50050" w:rsidRDefault="00B50050" w:rsidP="0088127C">
            <w:pPr>
              <w:pStyle w:val="OtherTableBody"/>
            </w:pPr>
            <w:r>
              <w:t>GIF</w:t>
            </w:r>
          </w:p>
        </w:tc>
        <w:tc>
          <w:tcPr>
            <w:tcW w:w="4200" w:type="dxa"/>
          </w:tcPr>
          <w:p w14:paraId="4FFED8FE" w14:textId="77777777" w:rsidR="00B50050" w:rsidRDefault="00B50050" w:rsidP="0088127C">
            <w:pPr>
              <w:pStyle w:val="OtherTableBody"/>
            </w:pPr>
            <w:r>
              <w:t>Graphics Interchange Format</w:t>
            </w:r>
          </w:p>
        </w:tc>
      </w:tr>
      <w:tr w:rsidR="00B50050" w14:paraId="618CD1B1" w14:textId="77777777" w:rsidTr="00195548">
        <w:tc>
          <w:tcPr>
            <w:tcW w:w="600" w:type="dxa"/>
          </w:tcPr>
          <w:p w14:paraId="26495651" w14:textId="77777777" w:rsidR="00B50050" w:rsidRDefault="00B50050" w:rsidP="0088127C">
            <w:pPr>
              <w:pStyle w:val="OtherTableBody"/>
            </w:pPr>
          </w:p>
        </w:tc>
        <w:tc>
          <w:tcPr>
            <w:tcW w:w="600" w:type="dxa"/>
          </w:tcPr>
          <w:p w14:paraId="66811619" w14:textId="77777777" w:rsidR="00B50050" w:rsidRDefault="00B50050" w:rsidP="0088127C">
            <w:pPr>
              <w:pStyle w:val="OtherTableBody"/>
            </w:pPr>
            <w:r>
              <w:t>0291</w:t>
            </w:r>
          </w:p>
        </w:tc>
        <w:tc>
          <w:tcPr>
            <w:tcW w:w="2600" w:type="dxa"/>
          </w:tcPr>
          <w:p w14:paraId="0139B186" w14:textId="77777777" w:rsidR="00B50050" w:rsidRDefault="00B50050" w:rsidP="0088127C">
            <w:pPr>
              <w:pStyle w:val="OtherTableBody"/>
            </w:pPr>
          </w:p>
        </w:tc>
        <w:tc>
          <w:tcPr>
            <w:tcW w:w="1400" w:type="dxa"/>
          </w:tcPr>
          <w:p w14:paraId="1D5C1F7F" w14:textId="77777777" w:rsidR="00B50050" w:rsidRDefault="00B50050" w:rsidP="0088127C">
            <w:pPr>
              <w:pStyle w:val="OtherTableBody"/>
            </w:pPr>
            <w:r>
              <w:t>HTML</w:t>
            </w:r>
          </w:p>
        </w:tc>
        <w:tc>
          <w:tcPr>
            <w:tcW w:w="4200" w:type="dxa"/>
          </w:tcPr>
          <w:p w14:paraId="72311F5B" w14:textId="77777777" w:rsidR="00B50050" w:rsidRDefault="00B50050" w:rsidP="0088127C">
            <w:pPr>
              <w:pStyle w:val="OtherTableBody"/>
            </w:pPr>
            <w:r>
              <w:t>Hypertext Markup Language</w:t>
            </w:r>
          </w:p>
        </w:tc>
      </w:tr>
      <w:tr w:rsidR="00B50050" w14:paraId="2BECEF28" w14:textId="77777777" w:rsidTr="00195548">
        <w:tc>
          <w:tcPr>
            <w:tcW w:w="600" w:type="dxa"/>
          </w:tcPr>
          <w:p w14:paraId="72555D9F" w14:textId="77777777" w:rsidR="00B50050" w:rsidRDefault="00B50050" w:rsidP="0088127C">
            <w:pPr>
              <w:pStyle w:val="OtherTableBody"/>
            </w:pPr>
          </w:p>
        </w:tc>
        <w:tc>
          <w:tcPr>
            <w:tcW w:w="600" w:type="dxa"/>
          </w:tcPr>
          <w:p w14:paraId="4FF5934C" w14:textId="77777777" w:rsidR="00B50050" w:rsidRDefault="00B50050" w:rsidP="0088127C">
            <w:pPr>
              <w:pStyle w:val="OtherTableBody"/>
            </w:pPr>
            <w:r>
              <w:t>0291</w:t>
            </w:r>
          </w:p>
        </w:tc>
        <w:tc>
          <w:tcPr>
            <w:tcW w:w="2600" w:type="dxa"/>
          </w:tcPr>
          <w:p w14:paraId="1B20B23D" w14:textId="77777777" w:rsidR="00B50050" w:rsidRDefault="00B50050" w:rsidP="0088127C">
            <w:pPr>
              <w:pStyle w:val="OtherTableBody"/>
            </w:pPr>
          </w:p>
        </w:tc>
        <w:tc>
          <w:tcPr>
            <w:tcW w:w="1400" w:type="dxa"/>
          </w:tcPr>
          <w:p w14:paraId="506289A7" w14:textId="77777777" w:rsidR="00B50050" w:rsidRDefault="00B50050" w:rsidP="0088127C">
            <w:pPr>
              <w:pStyle w:val="OtherTableBody"/>
            </w:pPr>
            <w:r>
              <w:t>JOT</w:t>
            </w:r>
          </w:p>
        </w:tc>
        <w:tc>
          <w:tcPr>
            <w:tcW w:w="4200" w:type="dxa"/>
          </w:tcPr>
          <w:p w14:paraId="6F47AE0C" w14:textId="77777777" w:rsidR="00B50050" w:rsidRDefault="00B50050" w:rsidP="0088127C">
            <w:pPr>
              <w:pStyle w:val="OtherTableBody"/>
            </w:pPr>
            <w:r>
              <w:t>Electronic ink data (Jot 1.0 standard)</w:t>
            </w:r>
          </w:p>
        </w:tc>
      </w:tr>
      <w:tr w:rsidR="00B50050" w14:paraId="05254A33" w14:textId="77777777" w:rsidTr="00195548">
        <w:tc>
          <w:tcPr>
            <w:tcW w:w="600" w:type="dxa"/>
          </w:tcPr>
          <w:p w14:paraId="3B9FA17B" w14:textId="77777777" w:rsidR="00B50050" w:rsidRDefault="00B50050" w:rsidP="0088127C">
            <w:pPr>
              <w:pStyle w:val="OtherTableBody"/>
            </w:pPr>
          </w:p>
        </w:tc>
        <w:tc>
          <w:tcPr>
            <w:tcW w:w="600" w:type="dxa"/>
          </w:tcPr>
          <w:p w14:paraId="7602BE40" w14:textId="77777777" w:rsidR="00B50050" w:rsidRDefault="00B50050" w:rsidP="0088127C">
            <w:pPr>
              <w:pStyle w:val="OtherTableBody"/>
            </w:pPr>
            <w:r>
              <w:t>0291</w:t>
            </w:r>
          </w:p>
        </w:tc>
        <w:tc>
          <w:tcPr>
            <w:tcW w:w="2600" w:type="dxa"/>
          </w:tcPr>
          <w:p w14:paraId="6249A3E5" w14:textId="77777777" w:rsidR="00B50050" w:rsidRDefault="00B50050" w:rsidP="0088127C">
            <w:pPr>
              <w:pStyle w:val="OtherTableBody"/>
            </w:pPr>
          </w:p>
        </w:tc>
        <w:tc>
          <w:tcPr>
            <w:tcW w:w="1400" w:type="dxa"/>
          </w:tcPr>
          <w:p w14:paraId="3E2171C4" w14:textId="77777777" w:rsidR="00B50050" w:rsidRDefault="00B50050" w:rsidP="0088127C">
            <w:pPr>
              <w:pStyle w:val="OtherTableBody"/>
            </w:pPr>
            <w:r>
              <w:t>JPEG</w:t>
            </w:r>
          </w:p>
        </w:tc>
        <w:tc>
          <w:tcPr>
            <w:tcW w:w="4200" w:type="dxa"/>
          </w:tcPr>
          <w:p w14:paraId="2416436C" w14:textId="77777777" w:rsidR="00B50050" w:rsidRDefault="00B50050" w:rsidP="0088127C">
            <w:pPr>
              <w:pStyle w:val="OtherTableBody"/>
            </w:pPr>
            <w:r>
              <w:t>Joint Photographic Experts Group</w:t>
            </w:r>
          </w:p>
        </w:tc>
      </w:tr>
      <w:tr w:rsidR="00B50050" w14:paraId="7333692C" w14:textId="77777777" w:rsidTr="00195548">
        <w:tc>
          <w:tcPr>
            <w:tcW w:w="600" w:type="dxa"/>
          </w:tcPr>
          <w:p w14:paraId="029C3057" w14:textId="77777777" w:rsidR="00B50050" w:rsidRDefault="00B50050" w:rsidP="0088127C">
            <w:pPr>
              <w:pStyle w:val="OtherTableBody"/>
            </w:pPr>
          </w:p>
        </w:tc>
        <w:tc>
          <w:tcPr>
            <w:tcW w:w="600" w:type="dxa"/>
          </w:tcPr>
          <w:p w14:paraId="3CF73AB8" w14:textId="77777777" w:rsidR="00B50050" w:rsidRDefault="00B50050" w:rsidP="0088127C">
            <w:pPr>
              <w:pStyle w:val="OtherTableBody"/>
            </w:pPr>
            <w:r>
              <w:t>0291</w:t>
            </w:r>
          </w:p>
        </w:tc>
        <w:tc>
          <w:tcPr>
            <w:tcW w:w="2600" w:type="dxa"/>
          </w:tcPr>
          <w:p w14:paraId="739478C3" w14:textId="77777777" w:rsidR="00B50050" w:rsidRDefault="00B50050" w:rsidP="0088127C">
            <w:pPr>
              <w:pStyle w:val="OtherTableBody"/>
            </w:pPr>
          </w:p>
        </w:tc>
        <w:tc>
          <w:tcPr>
            <w:tcW w:w="1400" w:type="dxa"/>
          </w:tcPr>
          <w:p w14:paraId="21E9D278" w14:textId="77777777" w:rsidR="00B50050" w:rsidRDefault="00B50050" w:rsidP="0088127C">
            <w:pPr>
              <w:pStyle w:val="OtherTableBody"/>
            </w:pPr>
            <w:r>
              <w:t>Octet-stream</w:t>
            </w:r>
          </w:p>
        </w:tc>
        <w:tc>
          <w:tcPr>
            <w:tcW w:w="4200" w:type="dxa"/>
          </w:tcPr>
          <w:p w14:paraId="223C025D" w14:textId="77777777" w:rsidR="00B50050" w:rsidRDefault="00B50050" w:rsidP="0088127C">
            <w:pPr>
              <w:pStyle w:val="OtherTableBody"/>
            </w:pPr>
            <w:r>
              <w:t>Uninterpreted binary data</w:t>
            </w:r>
          </w:p>
        </w:tc>
      </w:tr>
      <w:tr w:rsidR="00B50050" w14:paraId="77F0C3DD" w14:textId="77777777" w:rsidTr="00195548">
        <w:tc>
          <w:tcPr>
            <w:tcW w:w="600" w:type="dxa"/>
          </w:tcPr>
          <w:p w14:paraId="1656B074" w14:textId="77777777" w:rsidR="00B50050" w:rsidRDefault="00B50050" w:rsidP="0088127C">
            <w:pPr>
              <w:pStyle w:val="OtherTableBody"/>
            </w:pPr>
          </w:p>
        </w:tc>
        <w:tc>
          <w:tcPr>
            <w:tcW w:w="600" w:type="dxa"/>
          </w:tcPr>
          <w:p w14:paraId="16BC022C" w14:textId="77777777" w:rsidR="00B50050" w:rsidRDefault="00B50050" w:rsidP="0088127C">
            <w:pPr>
              <w:pStyle w:val="OtherTableBody"/>
            </w:pPr>
            <w:r>
              <w:t>0291</w:t>
            </w:r>
          </w:p>
        </w:tc>
        <w:tc>
          <w:tcPr>
            <w:tcW w:w="2600" w:type="dxa"/>
          </w:tcPr>
          <w:p w14:paraId="45AC1605" w14:textId="77777777" w:rsidR="00B50050" w:rsidRDefault="00B50050" w:rsidP="0088127C">
            <w:pPr>
              <w:pStyle w:val="OtherTableBody"/>
            </w:pPr>
          </w:p>
        </w:tc>
        <w:tc>
          <w:tcPr>
            <w:tcW w:w="1400" w:type="dxa"/>
          </w:tcPr>
          <w:p w14:paraId="75D594F4" w14:textId="77777777" w:rsidR="00B50050" w:rsidRDefault="00B50050" w:rsidP="0088127C">
            <w:pPr>
              <w:pStyle w:val="OtherTableBody"/>
            </w:pPr>
            <w:r>
              <w:t>PICT</w:t>
            </w:r>
          </w:p>
        </w:tc>
        <w:tc>
          <w:tcPr>
            <w:tcW w:w="4200" w:type="dxa"/>
          </w:tcPr>
          <w:p w14:paraId="1DC05E5C" w14:textId="77777777" w:rsidR="00B50050" w:rsidRDefault="00B50050" w:rsidP="0088127C">
            <w:pPr>
              <w:pStyle w:val="OtherTableBody"/>
            </w:pPr>
            <w:r>
              <w:t>PICT format image data</w:t>
            </w:r>
          </w:p>
        </w:tc>
      </w:tr>
      <w:tr w:rsidR="00B50050" w14:paraId="6917C367" w14:textId="77777777" w:rsidTr="00195548">
        <w:tc>
          <w:tcPr>
            <w:tcW w:w="600" w:type="dxa"/>
          </w:tcPr>
          <w:p w14:paraId="6A96EA52" w14:textId="77777777" w:rsidR="00B50050" w:rsidRDefault="00B50050" w:rsidP="0088127C">
            <w:pPr>
              <w:pStyle w:val="OtherTableBody"/>
            </w:pPr>
          </w:p>
        </w:tc>
        <w:tc>
          <w:tcPr>
            <w:tcW w:w="600" w:type="dxa"/>
          </w:tcPr>
          <w:p w14:paraId="3AA84181" w14:textId="77777777" w:rsidR="00B50050" w:rsidRDefault="00B50050" w:rsidP="0088127C">
            <w:pPr>
              <w:pStyle w:val="OtherTableBody"/>
            </w:pPr>
            <w:r>
              <w:t>0291</w:t>
            </w:r>
          </w:p>
        </w:tc>
        <w:tc>
          <w:tcPr>
            <w:tcW w:w="2600" w:type="dxa"/>
          </w:tcPr>
          <w:p w14:paraId="63E5B30D" w14:textId="77777777" w:rsidR="00B50050" w:rsidRDefault="00B50050" w:rsidP="0088127C">
            <w:pPr>
              <w:pStyle w:val="OtherTableBody"/>
            </w:pPr>
          </w:p>
        </w:tc>
        <w:tc>
          <w:tcPr>
            <w:tcW w:w="1400" w:type="dxa"/>
          </w:tcPr>
          <w:p w14:paraId="7E12D49B" w14:textId="77777777" w:rsidR="00B50050" w:rsidRDefault="00B50050" w:rsidP="0088127C">
            <w:pPr>
              <w:pStyle w:val="OtherTableBody"/>
            </w:pPr>
            <w:r>
              <w:t>PostScript</w:t>
            </w:r>
          </w:p>
        </w:tc>
        <w:tc>
          <w:tcPr>
            <w:tcW w:w="4200" w:type="dxa"/>
          </w:tcPr>
          <w:p w14:paraId="33734B2D" w14:textId="77777777" w:rsidR="00B50050" w:rsidRDefault="00B50050" w:rsidP="0088127C">
            <w:pPr>
              <w:pStyle w:val="OtherTableBody"/>
            </w:pPr>
            <w:r>
              <w:t>PostScript program</w:t>
            </w:r>
          </w:p>
        </w:tc>
      </w:tr>
      <w:tr w:rsidR="00B50050" w14:paraId="6C87E327" w14:textId="77777777" w:rsidTr="00195548">
        <w:tc>
          <w:tcPr>
            <w:tcW w:w="600" w:type="dxa"/>
          </w:tcPr>
          <w:p w14:paraId="4FB04040" w14:textId="77777777" w:rsidR="00B50050" w:rsidRDefault="00B50050" w:rsidP="0088127C">
            <w:pPr>
              <w:pStyle w:val="OtherTableBody"/>
            </w:pPr>
          </w:p>
        </w:tc>
        <w:tc>
          <w:tcPr>
            <w:tcW w:w="600" w:type="dxa"/>
          </w:tcPr>
          <w:p w14:paraId="379DBE6D" w14:textId="77777777" w:rsidR="00B50050" w:rsidRDefault="00B50050" w:rsidP="0088127C">
            <w:pPr>
              <w:pStyle w:val="OtherTableBody"/>
            </w:pPr>
            <w:r>
              <w:t>0291</w:t>
            </w:r>
          </w:p>
        </w:tc>
        <w:tc>
          <w:tcPr>
            <w:tcW w:w="2600" w:type="dxa"/>
          </w:tcPr>
          <w:p w14:paraId="399F3A02" w14:textId="77777777" w:rsidR="00B50050" w:rsidRDefault="00B50050" w:rsidP="0088127C">
            <w:pPr>
              <w:pStyle w:val="OtherTableBody"/>
            </w:pPr>
          </w:p>
        </w:tc>
        <w:tc>
          <w:tcPr>
            <w:tcW w:w="1400" w:type="dxa"/>
          </w:tcPr>
          <w:p w14:paraId="2C813379" w14:textId="77777777" w:rsidR="00B50050" w:rsidRDefault="00B50050" w:rsidP="0088127C">
            <w:pPr>
              <w:pStyle w:val="OtherTableBody"/>
            </w:pPr>
            <w:r>
              <w:t>RTF</w:t>
            </w:r>
          </w:p>
        </w:tc>
        <w:tc>
          <w:tcPr>
            <w:tcW w:w="4200" w:type="dxa"/>
          </w:tcPr>
          <w:p w14:paraId="73A06D24" w14:textId="77777777" w:rsidR="00B50050" w:rsidRDefault="00B50050" w:rsidP="0088127C">
            <w:pPr>
              <w:pStyle w:val="OtherTableBody"/>
            </w:pPr>
            <w:r>
              <w:t>Rich Text Format</w:t>
            </w:r>
          </w:p>
        </w:tc>
      </w:tr>
      <w:tr w:rsidR="00B50050" w14:paraId="02CF9F83" w14:textId="77777777" w:rsidTr="00195548">
        <w:tc>
          <w:tcPr>
            <w:tcW w:w="600" w:type="dxa"/>
          </w:tcPr>
          <w:p w14:paraId="342250B8" w14:textId="77777777" w:rsidR="00B50050" w:rsidRDefault="00B50050" w:rsidP="0088127C">
            <w:pPr>
              <w:pStyle w:val="OtherTableBody"/>
            </w:pPr>
          </w:p>
        </w:tc>
        <w:tc>
          <w:tcPr>
            <w:tcW w:w="600" w:type="dxa"/>
          </w:tcPr>
          <w:p w14:paraId="237F7EEF" w14:textId="77777777" w:rsidR="00B50050" w:rsidRDefault="00B50050" w:rsidP="0088127C">
            <w:pPr>
              <w:pStyle w:val="OtherTableBody"/>
            </w:pPr>
            <w:r>
              <w:t>0291</w:t>
            </w:r>
          </w:p>
        </w:tc>
        <w:tc>
          <w:tcPr>
            <w:tcW w:w="2600" w:type="dxa"/>
          </w:tcPr>
          <w:p w14:paraId="6D35535D" w14:textId="77777777" w:rsidR="00B50050" w:rsidRDefault="00B50050" w:rsidP="0088127C">
            <w:pPr>
              <w:pStyle w:val="OtherTableBody"/>
            </w:pPr>
          </w:p>
        </w:tc>
        <w:tc>
          <w:tcPr>
            <w:tcW w:w="1400" w:type="dxa"/>
          </w:tcPr>
          <w:p w14:paraId="31CC0DFF" w14:textId="77777777" w:rsidR="00B50050" w:rsidRDefault="00B50050" w:rsidP="0088127C">
            <w:pPr>
              <w:pStyle w:val="OtherTableBody"/>
            </w:pPr>
            <w:r>
              <w:t>SGML</w:t>
            </w:r>
          </w:p>
        </w:tc>
        <w:tc>
          <w:tcPr>
            <w:tcW w:w="4200" w:type="dxa"/>
          </w:tcPr>
          <w:p w14:paraId="7C41C92C" w14:textId="77777777" w:rsidR="00B50050" w:rsidRDefault="00B50050" w:rsidP="0088127C">
            <w:pPr>
              <w:pStyle w:val="OtherTableBody"/>
            </w:pPr>
            <w:r>
              <w:t>Standard Generalized Markup Language (HL7 V2.3.1 and later)</w:t>
            </w:r>
          </w:p>
        </w:tc>
      </w:tr>
      <w:tr w:rsidR="00B50050" w14:paraId="7BE0AAFC" w14:textId="77777777" w:rsidTr="00195548">
        <w:tc>
          <w:tcPr>
            <w:tcW w:w="600" w:type="dxa"/>
          </w:tcPr>
          <w:p w14:paraId="7227283F" w14:textId="77777777" w:rsidR="00B50050" w:rsidRDefault="00B50050" w:rsidP="0088127C">
            <w:pPr>
              <w:pStyle w:val="OtherTableBody"/>
            </w:pPr>
          </w:p>
        </w:tc>
        <w:tc>
          <w:tcPr>
            <w:tcW w:w="600" w:type="dxa"/>
          </w:tcPr>
          <w:p w14:paraId="633FF9EA" w14:textId="77777777" w:rsidR="00B50050" w:rsidRDefault="00B50050" w:rsidP="0088127C">
            <w:pPr>
              <w:pStyle w:val="OtherTableBody"/>
            </w:pPr>
            <w:r>
              <w:t>0291</w:t>
            </w:r>
          </w:p>
        </w:tc>
        <w:tc>
          <w:tcPr>
            <w:tcW w:w="2600" w:type="dxa"/>
          </w:tcPr>
          <w:p w14:paraId="28636EAF" w14:textId="77777777" w:rsidR="00B50050" w:rsidRDefault="00B50050" w:rsidP="0088127C">
            <w:pPr>
              <w:pStyle w:val="OtherTableBody"/>
            </w:pPr>
          </w:p>
        </w:tc>
        <w:tc>
          <w:tcPr>
            <w:tcW w:w="1400" w:type="dxa"/>
          </w:tcPr>
          <w:p w14:paraId="0999FFE7" w14:textId="77777777" w:rsidR="00B50050" w:rsidRDefault="00B50050" w:rsidP="0088127C">
            <w:pPr>
              <w:pStyle w:val="OtherTableBody"/>
            </w:pPr>
            <w:r>
              <w:t>TIFF</w:t>
            </w:r>
          </w:p>
        </w:tc>
        <w:tc>
          <w:tcPr>
            <w:tcW w:w="4200" w:type="dxa"/>
          </w:tcPr>
          <w:p w14:paraId="73FAE99A" w14:textId="77777777" w:rsidR="00B50050" w:rsidRDefault="00B50050" w:rsidP="0088127C">
            <w:pPr>
              <w:pStyle w:val="OtherTableBody"/>
            </w:pPr>
            <w:r>
              <w:t>TIFF image data</w:t>
            </w:r>
          </w:p>
        </w:tc>
      </w:tr>
      <w:tr w:rsidR="00B50050" w14:paraId="7EA03709" w14:textId="77777777" w:rsidTr="00195548">
        <w:tc>
          <w:tcPr>
            <w:tcW w:w="600" w:type="dxa"/>
          </w:tcPr>
          <w:p w14:paraId="750C7111" w14:textId="77777777" w:rsidR="00B50050" w:rsidRDefault="00B50050" w:rsidP="0088127C">
            <w:pPr>
              <w:pStyle w:val="OtherTableBody"/>
            </w:pPr>
          </w:p>
        </w:tc>
        <w:tc>
          <w:tcPr>
            <w:tcW w:w="600" w:type="dxa"/>
          </w:tcPr>
          <w:p w14:paraId="795A8C30" w14:textId="77777777" w:rsidR="00B50050" w:rsidRDefault="00B50050" w:rsidP="0088127C">
            <w:pPr>
              <w:pStyle w:val="OtherTableBody"/>
            </w:pPr>
            <w:r>
              <w:t>0291</w:t>
            </w:r>
          </w:p>
        </w:tc>
        <w:tc>
          <w:tcPr>
            <w:tcW w:w="2600" w:type="dxa"/>
          </w:tcPr>
          <w:p w14:paraId="21C106C0" w14:textId="77777777" w:rsidR="00B50050" w:rsidRDefault="00B50050" w:rsidP="0088127C">
            <w:pPr>
              <w:pStyle w:val="OtherTableBody"/>
            </w:pPr>
          </w:p>
        </w:tc>
        <w:tc>
          <w:tcPr>
            <w:tcW w:w="1400" w:type="dxa"/>
          </w:tcPr>
          <w:p w14:paraId="052CAA3A" w14:textId="77777777" w:rsidR="00B50050" w:rsidRDefault="00B50050" w:rsidP="0088127C">
            <w:pPr>
              <w:pStyle w:val="OtherTableBody"/>
            </w:pPr>
            <w:r>
              <w:t>x-hl7-cda-level-one</w:t>
            </w:r>
          </w:p>
        </w:tc>
        <w:tc>
          <w:tcPr>
            <w:tcW w:w="4200" w:type="dxa"/>
          </w:tcPr>
          <w:p w14:paraId="1D8B2892" w14:textId="77777777" w:rsidR="00B50050" w:rsidRDefault="00B50050" w:rsidP="0088127C">
            <w:pPr>
              <w:pStyle w:val="OtherTableBody"/>
            </w:pPr>
            <w:r>
              <w:t>HL7 Clinical Document Architecture Level One document</w:t>
            </w:r>
          </w:p>
        </w:tc>
      </w:tr>
      <w:tr w:rsidR="00B50050" w14:paraId="53E6C7D0" w14:textId="77777777" w:rsidTr="00195548">
        <w:tc>
          <w:tcPr>
            <w:tcW w:w="600" w:type="dxa"/>
          </w:tcPr>
          <w:p w14:paraId="636C57D7" w14:textId="77777777" w:rsidR="00B50050" w:rsidRDefault="00B50050" w:rsidP="0088127C">
            <w:pPr>
              <w:pStyle w:val="OtherTableBody"/>
            </w:pPr>
          </w:p>
        </w:tc>
        <w:tc>
          <w:tcPr>
            <w:tcW w:w="600" w:type="dxa"/>
          </w:tcPr>
          <w:p w14:paraId="4E72D1CF" w14:textId="77777777" w:rsidR="00B50050" w:rsidRDefault="00B50050" w:rsidP="0088127C">
            <w:pPr>
              <w:pStyle w:val="OtherTableBody"/>
            </w:pPr>
            <w:r>
              <w:t>0291</w:t>
            </w:r>
          </w:p>
        </w:tc>
        <w:tc>
          <w:tcPr>
            <w:tcW w:w="2600" w:type="dxa"/>
          </w:tcPr>
          <w:p w14:paraId="25E7D1F6" w14:textId="77777777" w:rsidR="00B50050" w:rsidRDefault="00B50050" w:rsidP="0088127C">
            <w:pPr>
              <w:pStyle w:val="OtherTableBody"/>
            </w:pPr>
          </w:p>
        </w:tc>
        <w:tc>
          <w:tcPr>
            <w:tcW w:w="1400" w:type="dxa"/>
          </w:tcPr>
          <w:p w14:paraId="496E8316" w14:textId="77777777" w:rsidR="00B50050" w:rsidRDefault="00B50050" w:rsidP="0088127C">
            <w:pPr>
              <w:pStyle w:val="OtherTableBody"/>
            </w:pPr>
            <w:r>
              <w:t>XML</w:t>
            </w:r>
          </w:p>
        </w:tc>
        <w:tc>
          <w:tcPr>
            <w:tcW w:w="4200" w:type="dxa"/>
          </w:tcPr>
          <w:p w14:paraId="2FA7D017" w14:textId="77777777" w:rsidR="00B50050" w:rsidRDefault="00B50050" w:rsidP="0088127C">
            <w:pPr>
              <w:pStyle w:val="OtherTableBody"/>
            </w:pPr>
            <w:r>
              <w:t>Extensible Markup Language (HL7 V2.3.1 and later)</w:t>
            </w:r>
          </w:p>
        </w:tc>
      </w:tr>
      <w:tr w:rsidR="00B50050" w14:paraId="6834FF1D" w14:textId="77777777" w:rsidTr="00195548">
        <w:tc>
          <w:tcPr>
            <w:tcW w:w="600" w:type="dxa"/>
          </w:tcPr>
          <w:p w14:paraId="578C5F03" w14:textId="77777777" w:rsidR="00B50050" w:rsidRDefault="00B50050" w:rsidP="0088127C">
            <w:pPr>
              <w:pStyle w:val="OtherTableBody"/>
            </w:pPr>
            <w:r>
              <w:t>External</w:t>
            </w:r>
          </w:p>
        </w:tc>
        <w:tc>
          <w:tcPr>
            <w:tcW w:w="600" w:type="dxa"/>
          </w:tcPr>
          <w:p w14:paraId="3F25D7DF" w14:textId="77777777" w:rsidR="00B50050" w:rsidRDefault="00B50050" w:rsidP="0088127C">
            <w:pPr>
              <w:pStyle w:val="OtherTableBody"/>
            </w:pPr>
          </w:p>
        </w:tc>
        <w:tc>
          <w:tcPr>
            <w:tcW w:w="2600" w:type="dxa"/>
          </w:tcPr>
          <w:p w14:paraId="29D7616D" w14:textId="77777777" w:rsidR="00B50050" w:rsidRDefault="00B50050" w:rsidP="0088127C">
            <w:pPr>
              <w:pStyle w:val="OtherTableBody"/>
            </w:pPr>
            <w:r>
              <w:t>Vaccines Administered</w:t>
            </w:r>
          </w:p>
        </w:tc>
        <w:tc>
          <w:tcPr>
            <w:tcW w:w="1400" w:type="dxa"/>
          </w:tcPr>
          <w:p w14:paraId="46C15D27" w14:textId="77777777" w:rsidR="00B50050" w:rsidRDefault="00B50050" w:rsidP="0088127C">
            <w:pPr>
              <w:pStyle w:val="OtherTableBody"/>
            </w:pPr>
          </w:p>
        </w:tc>
        <w:tc>
          <w:tcPr>
            <w:tcW w:w="4200" w:type="dxa"/>
          </w:tcPr>
          <w:p w14:paraId="031F70BF" w14:textId="77777777" w:rsidR="00B50050" w:rsidRDefault="00B50050" w:rsidP="0088127C">
            <w:pPr>
              <w:pStyle w:val="OtherTableBody"/>
            </w:pPr>
          </w:p>
        </w:tc>
      </w:tr>
      <w:tr w:rsidR="00B50050" w14:paraId="6CF99E75" w14:textId="77777777" w:rsidTr="00195548">
        <w:tc>
          <w:tcPr>
            <w:tcW w:w="600" w:type="dxa"/>
          </w:tcPr>
          <w:p w14:paraId="542BF06D" w14:textId="77777777" w:rsidR="00B50050" w:rsidRDefault="00B50050" w:rsidP="0088127C">
            <w:pPr>
              <w:pStyle w:val="OtherTableBody"/>
            </w:pPr>
          </w:p>
        </w:tc>
        <w:tc>
          <w:tcPr>
            <w:tcW w:w="600" w:type="dxa"/>
          </w:tcPr>
          <w:p w14:paraId="34B35DDD" w14:textId="77777777" w:rsidR="00B50050" w:rsidRDefault="00B50050" w:rsidP="0088127C">
            <w:pPr>
              <w:pStyle w:val="OtherTableBody"/>
            </w:pPr>
            <w:r>
              <w:t>0292</w:t>
            </w:r>
          </w:p>
        </w:tc>
        <w:tc>
          <w:tcPr>
            <w:tcW w:w="2600" w:type="dxa"/>
          </w:tcPr>
          <w:p w14:paraId="6024C013" w14:textId="77777777" w:rsidR="00B50050" w:rsidRDefault="00B50050" w:rsidP="0088127C">
            <w:pPr>
              <w:pStyle w:val="OtherTableBody"/>
            </w:pPr>
          </w:p>
        </w:tc>
        <w:tc>
          <w:tcPr>
            <w:tcW w:w="1400" w:type="dxa"/>
          </w:tcPr>
          <w:p w14:paraId="7CE97C1B" w14:textId="77777777" w:rsidR="00B50050" w:rsidRDefault="00B50050" w:rsidP="0088127C">
            <w:pPr>
              <w:pStyle w:val="OtherTableBody"/>
            </w:pPr>
          </w:p>
        </w:tc>
        <w:tc>
          <w:tcPr>
            <w:tcW w:w="4200" w:type="dxa"/>
          </w:tcPr>
          <w:p w14:paraId="244B0488" w14:textId="77777777" w:rsidR="00B50050" w:rsidRDefault="00B50050" w:rsidP="0088127C">
            <w:pPr>
              <w:pStyle w:val="OtherTableBody"/>
            </w:pPr>
          </w:p>
        </w:tc>
      </w:tr>
      <w:tr w:rsidR="00B50050" w14:paraId="496CE18A" w14:textId="77777777" w:rsidTr="00195548">
        <w:tc>
          <w:tcPr>
            <w:tcW w:w="600" w:type="dxa"/>
          </w:tcPr>
          <w:p w14:paraId="3F40F287" w14:textId="77777777" w:rsidR="00B50050" w:rsidRDefault="00B50050" w:rsidP="0088127C">
            <w:pPr>
              <w:pStyle w:val="OtherTableBody"/>
            </w:pPr>
            <w:r>
              <w:t>User</w:t>
            </w:r>
          </w:p>
        </w:tc>
        <w:tc>
          <w:tcPr>
            <w:tcW w:w="600" w:type="dxa"/>
          </w:tcPr>
          <w:p w14:paraId="39A500FB" w14:textId="77777777" w:rsidR="00B50050" w:rsidRDefault="00B50050" w:rsidP="0088127C">
            <w:pPr>
              <w:pStyle w:val="OtherTableBody"/>
            </w:pPr>
          </w:p>
        </w:tc>
        <w:tc>
          <w:tcPr>
            <w:tcW w:w="2600" w:type="dxa"/>
          </w:tcPr>
          <w:p w14:paraId="0A237228" w14:textId="77777777" w:rsidR="00B50050" w:rsidRDefault="00B50050" w:rsidP="0088127C">
            <w:pPr>
              <w:pStyle w:val="OtherTableBody"/>
            </w:pPr>
            <w:r>
              <w:t>Billing Category</w:t>
            </w:r>
          </w:p>
        </w:tc>
        <w:tc>
          <w:tcPr>
            <w:tcW w:w="1400" w:type="dxa"/>
          </w:tcPr>
          <w:p w14:paraId="0CDF1B43" w14:textId="77777777" w:rsidR="00B50050" w:rsidRDefault="00B50050" w:rsidP="0088127C">
            <w:pPr>
              <w:pStyle w:val="OtherTableBody"/>
            </w:pPr>
          </w:p>
        </w:tc>
        <w:tc>
          <w:tcPr>
            <w:tcW w:w="4200" w:type="dxa"/>
          </w:tcPr>
          <w:p w14:paraId="66258BB1" w14:textId="77777777" w:rsidR="00B50050" w:rsidRDefault="00B50050" w:rsidP="0088127C">
            <w:pPr>
              <w:pStyle w:val="OtherTableBody"/>
            </w:pPr>
          </w:p>
        </w:tc>
      </w:tr>
      <w:tr w:rsidR="00B50050" w14:paraId="505A67E8" w14:textId="77777777" w:rsidTr="00195548">
        <w:tc>
          <w:tcPr>
            <w:tcW w:w="600" w:type="dxa"/>
          </w:tcPr>
          <w:p w14:paraId="7115359C" w14:textId="77777777" w:rsidR="00B50050" w:rsidRDefault="00B50050" w:rsidP="0088127C">
            <w:pPr>
              <w:pStyle w:val="OtherTableBody"/>
            </w:pPr>
          </w:p>
        </w:tc>
        <w:tc>
          <w:tcPr>
            <w:tcW w:w="600" w:type="dxa"/>
          </w:tcPr>
          <w:p w14:paraId="55B690A4" w14:textId="77777777" w:rsidR="00B50050" w:rsidRDefault="00B50050" w:rsidP="0088127C">
            <w:pPr>
              <w:pStyle w:val="OtherTableBody"/>
            </w:pPr>
            <w:r>
              <w:t>0293</w:t>
            </w:r>
          </w:p>
        </w:tc>
        <w:tc>
          <w:tcPr>
            <w:tcW w:w="2600" w:type="dxa"/>
          </w:tcPr>
          <w:p w14:paraId="57D7BDDE" w14:textId="77777777" w:rsidR="00B50050" w:rsidRDefault="00B50050" w:rsidP="0088127C">
            <w:pPr>
              <w:pStyle w:val="OtherTableBody"/>
            </w:pPr>
          </w:p>
        </w:tc>
        <w:tc>
          <w:tcPr>
            <w:tcW w:w="1400" w:type="dxa"/>
          </w:tcPr>
          <w:p w14:paraId="0A9BC2C5" w14:textId="77777777" w:rsidR="00B50050" w:rsidRDefault="00B50050" w:rsidP="0088127C">
            <w:pPr>
              <w:pStyle w:val="OtherTableBody"/>
            </w:pPr>
            <w:r>
              <w:t>...</w:t>
            </w:r>
          </w:p>
        </w:tc>
        <w:tc>
          <w:tcPr>
            <w:tcW w:w="4200" w:type="dxa"/>
          </w:tcPr>
          <w:p w14:paraId="148BC03C" w14:textId="77777777" w:rsidR="00B50050" w:rsidRDefault="00B50050" w:rsidP="0088127C">
            <w:pPr>
              <w:pStyle w:val="OtherTableBody"/>
            </w:pPr>
            <w:r>
              <w:t>No suggested values defined</w:t>
            </w:r>
          </w:p>
        </w:tc>
      </w:tr>
      <w:tr w:rsidR="00B50050" w14:paraId="08ED24C7" w14:textId="77777777" w:rsidTr="00195548">
        <w:tc>
          <w:tcPr>
            <w:tcW w:w="600" w:type="dxa"/>
          </w:tcPr>
          <w:p w14:paraId="37510C45" w14:textId="77777777" w:rsidR="00B50050" w:rsidRDefault="00B50050" w:rsidP="0088127C">
            <w:pPr>
              <w:pStyle w:val="OtherTableBody"/>
            </w:pPr>
            <w:r>
              <w:t>User</w:t>
            </w:r>
          </w:p>
        </w:tc>
        <w:tc>
          <w:tcPr>
            <w:tcW w:w="600" w:type="dxa"/>
          </w:tcPr>
          <w:p w14:paraId="3B507681" w14:textId="77777777" w:rsidR="00B50050" w:rsidRDefault="00B50050" w:rsidP="0088127C">
            <w:pPr>
              <w:pStyle w:val="OtherTableBody"/>
            </w:pPr>
          </w:p>
        </w:tc>
        <w:tc>
          <w:tcPr>
            <w:tcW w:w="2600" w:type="dxa"/>
          </w:tcPr>
          <w:p w14:paraId="18DEF8A0" w14:textId="77777777" w:rsidR="00B50050" w:rsidRDefault="00B50050" w:rsidP="0088127C">
            <w:pPr>
              <w:pStyle w:val="OtherTableBody"/>
            </w:pPr>
            <w:r>
              <w:t>Time Selection Criteria Parameter Class Codes</w:t>
            </w:r>
          </w:p>
        </w:tc>
        <w:tc>
          <w:tcPr>
            <w:tcW w:w="1400" w:type="dxa"/>
          </w:tcPr>
          <w:p w14:paraId="3CF4C9B9" w14:textId="77777777" w:rsidR="00B50050" w:rsidRDefault="00B50050" w:rsidP="0088127C">
            <w:pPr>
              <w:pStyle w:val="OtherTableBody"/>
            </w:pPr>
          </w:p>
        </w:tc>
        <w:tc>
          <w:tcPr>
            <w:tcW w:w="4200" w:type="dxa"/>
          </w:tcPr>
          <w:p w14:paraId="15EB8F82" w14:textId="77777777" w:rsidR="00B50050" w:rsidRDefault="00B50050" w:rsidP="0088127C">
            <w:pPr>
              <w:pStyle w:val="OtherTableBody"/>
            </w:pPr>
          </w:p>
        </w:tc>
      </w:tr>
      <w:tr w:rsidR="00B50050" w14:paraId="5F345928" w14:textId="77777777" w:rsidTr="00195548">
        <w:tc>
          <w:tcPr>
            <w:tcW w:w="600" w:type="dxa"/>
          </w:tcPr>
          <w:p w14:paraId="0CA8A2C3" w14:textId="77777777" w:rsidR="00B50050" w:rsidRDefault="00B50050" w:rsidP="0088127C">
            <w:pPr>
              <w:pStyle w:val="OtherTableBody"/>
            </w:pPr>
          </w:p>
        </w:tc>
        <w:tc>
          <w:tcPr>
            <w:tcW w:w="600" w:type="dxa"/>
          </w:tcPr>
          <w:p w14:paraId="3C78DCB8" w14:textId="77777777" w:rsidR="00B50050" w:rsidRDefault="00B50050" w:rsidP="0088127C">
            <w:pPr>
              <w:pStyle w:val="OtherTableBody"/>
            </w:pPr>
            <w:r>
              <w:t>0294</w:t>
            </w:r>
          </w:p>
        </w:tc>
        <w:tc>
          <w:tcPr>
            <w:tcW w:w="2600" w:type="dxa"/>
          </w:tcPr>
          <w:p w14:paraId="03B85C6F" w14:textId="77777777" w:rsidR="00B50050" w:rsidRDefault="00B50050" w:rsidP="0088127C">
            <w:pPr>
              <w:pStyle w:val="OtherTableBody"/>
            </w:pPr>
          </w:p>
        </w:tc>
        <w:tc>
          <w:tcPr>
            <w:tcW w:w="1400" w:type="dxa"/>
          </w:tcPr>
          <w:p w14:paraId="52BEBCC7" w14:textId="77777777" w:rsidR="00B50050" w:rsidRDefault="00B50050" w:rsidP="0088127C">
            <w:pPr>
              <w:pStyle w:val="OtherTableBody"/>
            </w:pPr>
            <w:r>
              <w:t>Fri</w:t>
            </w:r>
          </w:p>
        </w:tc>
        <w:tc>
          <w:tcPr>
            <w:tcW w:w="4200" w:type="dxa"/>
          </w:tcPr>
          <w:p w14:paraId="7A5D0FCE" w14:textId="77777777" w:rsidR="00B50050" w:rsidRDefault="00B50050" w:rsidP="0088127C">
            <w:pPr>
              <w:pStyle w:val="OtherTableBody"/>
            </w:pPr>
            <w:r>
              <w:t>An indicator that Friday is or is not preferred for the day on which the appointment will occur.</w:t>
            </w:r>
          </w:p>
        </w:tc>
      </w:tr>
      <w:tr w:rsidR="00B50050" w14:paraId="55E1A01D" w14:textId="77777777" w:rsidTr="00195548">
        <w:tc>
          <w:tcPr>
            <w:tcW w:w="600" w:type="dxa"/>
          </w:tcPr>
          <w:p w14:paraId="764D2F2A" w14:textId="77777777" w:rsidR="00B50050" w:rsidRDefault="00B50050" w:rsidP="0088127C">
            <w:pPr>
              <w:pStyle w:val="OtherTableBody"/>
            </w:pPr>
          </w:p>
        </w:tc>
        <w:tc>
          <w:tcPr>
            <w:tcW w:w="600" w:type="dxa"/>
          </w:tcPr>
          <w:p w14:paraId="0A176415" w14:textId="77777777" w:rsidR="00B50050" w:rsidRDefault="00B50050" w:rsidP="0088127C">
            <w:pPr>
              <w:pStyle w:val="OtherTableBody"/>
            </w:pPr>
            <w:r>
              <w:t>0294</w:t>
            </w:r>
          </w:p>
        </w:tc>
        <w:tc>
          <w:tcPr>
            <w:tcW w:w="2600" w:type="dxa"/>
          </w:tcPr>
          <w:p w14:paraId="3E673CFD" w14:textId="77777777" w:rsidR="00B50050" w:rsidRDefault="00B50050" w:rsidP="0088127C">
            <w:pPr>
              <w:pStyle w:val="OtherTableBody"/>
            </w:pPr>
          </w:p>
        </w:tc>
        <w:tc>
          <w:tcPr>
            <w:tcW w:w="1400" w:type="dxa"/>
          </w:tcPr>
          <w:p w14:paraId="199B9B11" w14:textId="77777777" w:rsidR="00B50050" w:rsidRDefault="00B50050" w:rsidP="0088127C">
            <w:pPr>
              <w:pStyle w:val="OtherTableBody"/>
            </w:pPr>
            <w:r>
              <w:t>Mon</w:t>
            </w:r>
          </w:p>
        </w:tc>
        <w:tc>
          <w:tcPr>
            <w:tcW w:w="4200" w:type="dxa"/>
          </w:tcPr>
          <w:p w14:paraId="019896E6" w14:textId="77777777" w:rsidR="00B50050" w:rsidRDefault="00B50050" w:rsidP="0088127C">
            <w:pPr>
              <w:pStyle w:val="OtherTableBody"/>
            </w:pPr>
            <w:r>
              <w:t>An indicator that Monday is or is not preferred for the day on which the appointment will occur.</w:t>
            </w:r>
          </w:p>
        </w:tc>
      </w:tr>
      <w:tr w:rsidR="00B50050" w14:paraId="58D94EF9" w14:textId="77777777" w:rsidTr="00195548">
        <w:tc>
          <w:tcPr>
            <w:tcW w:w="600" w:type="dxa"/>
          </w:tcPr>
          <w:p w14:paraId="4BC858F8" w14:textId="77777777" w:rsidR="00B50050" w:rsidRDefault="00B50050" w:rsidP="0088127C">
            <w:pPr>
              <w:pStyle w:val="OtherTableBody"/>
            </w:pPr>
          </w:p>
        </w:tc>
        <w:tc>
          <w:tcPr>
            <w:tcW w:w="600" w:type="dxa"/>
          </w:tcPr>
          <w:p w14:paraId="6009FEA1" w14:textId="77777777" w:rsidR="00B50050" w:rsidRDefault="00B50050" w:rsidP="0088127C">
            <w:pPr>
              <w:pStyle w:val="OtherTableBody"/>
            </w:pPr>
            <w:r>
              <w:t>0294</w:t>
            </w:r>
          </w:p>
        </w:tc>
        <w:tc>
          <w:tcPr>
            <w:tcW w:w="2600" w:type="dxa"/>
          </w:tcPr>
          <w:p w14:paraId="7A7A4CD6" w14:textId="77777777" w:rsidR="00B50050" w:rsidRDefault="00B50050" w:rsidP="0088127C">
            <w:pPr>
              <w:pStyle w:val="OtherTableBody"/>
            </w:pPr>
          </w:p>
        </w:tc>
        <w:tc>
          <w:tcPr>
            <w:tcW w:w="1400" w:type="dxa"/>
          </w:tcPr>
          <w:p w14:paraId="40E2B297" w14:textId="77777777" w:rsidR="00B50050" w:rsidRDefault="00B50050" w:rsidP="0088127C">
            <w:pPr>
              <w:pStyle w:val="OtherTableBody"/>
            </w:pPr>
            <w:r>
              <w:t>Prefend</w:t>
            </w:r>
          </w:p>
        </w:tc>
        <w:tc>
          <w:tcPr>
            <w:tcW w:w="4200" w:type="dxa"/>
          </w:tcPr>
          <w:p w14:paraId="53EA26A4" w14:textId="77777777" w:rsidR="00B50050" w:rsidRDefault="00B50050" w:rsidP="0088127C">
            <w:pPr>
              <w:pStyle w:val="OtherTableBody"/>
            </w:pPr>
            <w:r>
              <w:t>An indicator that there is a preferred end time for the appointment request, service or resource.</w:t>
            </w:r>
          </w:p>
        </w:tc>
      </w:tr>
      <w:tr w:rsidR="00B50050" w14:paraId="780FAE14" w14:textId="77777777" w:rsidTr="00195548">
        <w:tc>
          <w:tcPr>
            <w:tcW w:w="600" w:type="dxa"/>
          </w:tcPr>
          <w:p w14:paraId="23B787CA" w14:textId="77777777" w:rsidR="00B50050" w:rsidRDefault="00B50050" w:rsidP="0088127C">
            <w:pPr>
              <w:pStyle w:val="OtherTableBody"/>
            </w:pPr>
          </w:p>
        </w:tc>
        <w:tc>
          <w:tcPr>
            <w:tcW w:w="600" w:type="dxa"/>
          </w:tcPr>
          <w:p w14:paraId="52E12859" w14:textId="77777777" w:rsidR="00B50050" w:rsidRDefault="00B50050" w:rsidP="0088127C">
            <w:pPr>
              <w:pStyle w:val="OtherTableBody"/>
            </w:pPr>
            <w:r>
              <w:t>0294</w:t>
            </w:r>
          </w:p>
        </w:tc>
        <w:tc>
          <w:tcPr>
            <w:tcW w:w="2600" w:type="dxa"/>
          </w:tcPr>
          <w:p w14:paraId="22D5C19D" w14:textId="77777777" w:rsidR="00B50050" w:rsidRDefault="00B50050" w:rsidP="0088127C">
            <w:pPr>
              <w:pStyle w:val="OtherTableBody"/>
            </w:pPr>
          </w:p>
        </w:tc>
        <w:tc>
          <w:tcPr>
            <w:tcW w:w="1400" w:type="dxa"/>
          </w:tcPr>
          <w:p w14:paraId="7D71715C" w14:textId="77777777" w:rsidR="00B50050" w:rsidRDefault="00B50050" w:rsidP="0088127C">
            <w:pPr>
              <w:pStyle w:val="OtherTableBody"/>
            </w:pPr>
            <w:r>
              <w:t>Prefstart</w:t>
            </w:r>
          </w:p>
        </w:tc>
        <w:tc>
          <w:tcPr>
            <w:tcW w:w="4200" w:type="dxa"/>
          </w:tcPr>
          <w:p w14:paraId="0416C1A6" w14:textId="77777777" w:rsidR="00B50050" w:rsidRDefault="00B50050" w:rsidP="0088127C">
            <w:pPr>
              <w:pStyle w:val="OtherTableBody"/>
            </w:pPr>
            <w:r>
              <w:t>An indicator that there is a preferred start time for the appointment request, service or resource.</w:t>
            </w:r>
          </w:p>
        </w:tc>
      </w:tr>
      <w:tr w:rsidR="00B50050" w14:paraId="77C948BC" w14:textId="77777777" w:rsidTr="00195548">
        <w:tc>
          <w:tcPr>
            <w:tcW w:w="600" w:type="dxa"/>
          </w:tcPr>
          <w:p w14:paraId="0C963EFD" w14:textId="77777777" w:rsidR="00B50050" w:rsidRDefault="00B50050" w:rsidP="0088127C">
            <w:pPr>
              <w:pStyle w:val="OtherTableBody"/>
            </w:pPr>
          </w:p>
        </w:tc>
        <w:tc>
          <w:tcPr>
            <w:tcW w:w="600" w:type="dxa"/>
          </w:tcPr>
          <w:p w14:paraId="7AFB1DFD" w14:textId="77777777" w:rsidR="00B50050" w:rsidRDefault="00B50050" w:rsidP="0088127C">
            <w:pPr>
              <w:pStyle w:val="OtherTableBody"/>
            </w:pPr>
            <w:r>
              <w:t>0294</w:t>
            </w:r>
          </w:p>
        </w:tc>
        <w:tc>
          <w:tcPr>
            <w:tcW w:w="2600" w:type="dxa"/>
          </w:tcPr>
          <w:p w14:paraId="0EBA67F4" w14:textId="77777777" w:rsidR="00B50050" w:rsidRDefault="00B50050" w:rsidP="0088127C">
            <w:pPr>
              <w:pStyle w:val="OtherTableBody"/>
            </w:pPr>
          </w:p>
        </w:tc>
        <w:tc>
          <w:tcPr>
            <w:tcW w:w="1400" w:type="dxa"/>
          </w:tcPr>
          <w:p w14:paraId="2032A4A1" w14:textId="77777777" w:rsidR="00B50050" w:rsidRDefault="00B50050" w:rsidP="0088127C">
            <w:pPr>
              <w:pStyle w:val="OtherTableBody"/>
            </w:pPr>
            <w:r>
              <w:t>Sat</w:t>
            </w:r>
          </w:p>
        </w:tc>
        <w:tc>
          <w:tcPr>
            <w:tcW w:w="4200" w:type="dxa"/>
          </w:tcPr>
          <w:p w14:paraId="51E275AD" w14:textId="77777777" w:rsidR="00B50050" w:rsidRDefault="00B50050" w:rsidP="0088127C">
            <w:pPr>
              <w:pStyle w:val="OtherTableBody"/>
            </w:pPr>
            <w:r>
              <w:t>An indicator that Saturday is or is not preferred for the day on which the appointment will occur.</w:t>
            </w:r>
          </w:p>
        </w:tc>
      </w:tr>
      <w:tr w:rsidR="00B50050" w14:paraId="13E22490" w14:textId="77777777" w:rsidTr="00195548">
        <w:tc>
          <w:tcPr>
            <w:tcW w:w="600" w:type="dxa"/>
          </w:tcPr>
          <w:p w14:paraId="7FF83ACC" w14:textId="77777777" w:rsidR="00B50050" w:rsidRDefault="00B50050" w:rsidP="0088127C">
            <w:pPr>
              <w:pStyle w:val="OtherTableBody"/>
            </w:pPr>
          </w:p>
        </w:tc>
        <w:tc>
          <w:tcPr>
            <w:tcW w:w="600" w:type="dxa"/>
          </w:tcPr>
          <w:p w14:paraId="70F49087" w14:textId="77777777" w:rsidR="00B50050" w:rsidRDefault="00B50050" w:rsidP="0088127C">
            <w:pPr>
              <w:pStyle w:val="OtherTableBody"/>
            </w:pPr>
            <w:r>
              <w:t>0294</w:t>
            </w:r>
          </w:p>
        </w:tc>
        <w:tc>
          <w:tcPr>
            <w:tcW w:w="2600" w:type="dxa"/>
          </w:tcPr>
          <w:p w14:paraId="715984F3" w14:textId="77777777" w:rsidR="00B50050" w:rsidRDefault="00B50050" w:rsidP="0088127C">
            <w:pPr>
              <w:pStyle w:val="OtherTableBody"/>
            </w:pPr>
          </w:p>
        </w:tc>
        <w:tc>
          <w:tcPr>
            <w:tcW w:w="1400" w:type="dxa"/>
          </w:tcPr>
          <w:p w14:paraId="124E4C80" w14:textId="77777777" w:rsidR="00B50050" w:rsidRDefault="00B50050" w:rsidP="0088127C">
            <w:pPr>
              <w:pStyle w:val="OtherTableBody"/>
            </w:pPr>
            <w:r>
              <w:t>Sun</w:t>
            </w:r>
          </w:p>
        </w:tc>
        <w:tc>
          <w:tcPr>
            <w:tcW w:w="4200" w:type="dxa"/>
          </w:tcPr>
          <w:p w14:paraId="60D98578" w14:textId="77777777" w:rsidR="00B50050" w:rsidRDefault="00B50050" w:rsidP="0088127C">
            <w:pPr>
              <w:pStyle w:val="OtherTableBody"/>
            </w:pPr>
            <w:r>
              <w:t>An indicator that Sunday is or is not preferred for the day on which the appointment will occur.</w:t>
            </w:r>
          </w:p>
        </w:tc>
      </w:tr>
      <w:tr w:rsidR="00B50050" w14:paraId="31107EFD" w14:textId="77777777" w:rsidTr="00195548">
        <w:tc>
          <w:tcPr>
            <w:tcW w:w="600" w:type="dxa"/>
          </w:tcPr>
          <w:p w14:paraId="65A1653A" w14:textId="77777777" w:rsidR="00B50050" w:rsidRDefault="00B50050" w:rsidP="0088127C">
            <w:pPr>
              <w:pStyle w:val="OtherTableBody"/>
            </w:pPr>
          </w:p>
        </w:tc>
        <w:tc>
          <w:tcPr>
            <w:tcW w:w="600" w:type="dxa"/>
          </w:tcPr>
          <w:p w14:paraId="7BB555C2" w14:textId="77777777" w:rsidR="00B50050" w:rsidRDefault="00B50050" w:rsidP="0088127C">
            <w:pPr>
              <w:pStyle w:val="OtherTableBody"/>
            </w:pPr>
            <w:r>
              <w:t>0294</w:t>
            </w:r>
          </w:p>
        </w:tc>
        <w:tc>
          <w:tcPr>
            <w:tcW w:w="2600" w:type="dxa"/>
          </w:tcPr>
          <w:p w14:paraId="76A7DEB2" w14:textId="77777777" w:rsidR="00B50050" w:rsidRDefault="00B50050" w:rsidP="0088127C">
            <w:pPr>
              <w:pStyle w:val="OtherTableBody"/>
            </w:pPr>
          </w:p>
        </w:tc>
        <w:tc>
          <w:tcPr>
            <w:tcW w:w="1400" w:type="dxa"/>
          </w:tcPr>
          <w:p w14:paraId="2117502C" w14:textId="77777777" w:rsidR="00B50050" w:rsidRDefault="00B50050" w:rsidP="0088127C">
            <w:pPr>
              <w:pStyle w:val="OtherTableBody"/>
            </w:pPr>
            <w:r>
              <w:t>Thu</w:t>
            </w:r>
          </w:p>
        </w:tc>
        <w:tc>
          <w:tcPr>
            <w:tcW w:w="4200" w:type="dxa"/>
          </w:tcPr>
          <w:p w14:paraId="166B650E" w14:textId="77777777" w:rsidR="00B50050" w:rsidRDefault="00B50050" w:rsidP="0088127C">
            <w:pPr>
              <w:pStyle w:val="OtherTableBody"/>
            </w:pPr>
            <w:r>
              <w:t>An indicator that Thursday is or is not preferred for the day on which the appointment will occur.</w:t>
            </w:r>
          </w:p>
        </w:tc>
      </w:tr>
      <w:tr w:rsidR="00B50050" w14:paraId="7ACE8E3D" w14:textId="77777777" w:rsidTr="00195548">
        <w:tc>
          <w:tcPr>
            <w:tcW w:w="600" w:type="dxa"/>
          </w:tcPr>
          <w:p w14:paraId="60E46C87" w14:textId="77777777" w:rsidR="00B50050" w:rsidRDefault="00B50050" w:rsidP="0088127C">
            <w:pPr>
              <w:pStyle w:val="OtherTableBody"/>
            </w:pPr>
          </w:p>
        </w:tc>
        <w:tc>
          <w:tcPr>
            <w:tcW w:w="600" w:type="dxa"/>
          </w:tcPr>
          <w:p w14:paraId="36244EDC" w14:textId="77777777" w:rsidR="00B50050" w:rsidRDefault="00B50050" w:rsidP="0088127C">
            <w:pPr>
              <w:pStyle w:val="OtherTableBody"/>
            </w:pPr>
            <w:r>
              <w:t>0294</w:t>
            </w:r>
          </w:p>
        </w:tc>
        <w:tc>
          <w:tcPr>
            <w:tcW w:w="2600" w:type="dxa"/>
          </w:tcPr>
          <w:p w14:paraId="29F22344" w14:textId="77777777" w:rsidR="00B50050" w:rsidRDefault="00B50050" w:rsidP="0088127C">
            <w:pPr>
              <w:pStyle w:val="OtherTableBody"/>
            </w:pPr>
          </w:p>
        </w:tc>
        <w:tc>
          <w:tcPr>
            <w:tcW w:w="1400" w:type="dxa"/>
          </w:tcPr>
          <w:p w14:paraId="493FBD45" w14:textId="77777777" w:rsidR="00B50050" w:rsidRDefault="00B50050" w:rsidP="0088127C">
            <w:pPr>
              <w:pStyle w:val="OtherTableBody"/>
            </w:pPr>
            <w:r>
              <w:t>Tue</w:t>
            </w:r>
          </w:p>
        </w:tc>
        <w:tc>
          <w:tcPr>
            <w:tcW w:w="4200" w:type="dxa"/>
          </w:tcPr>
          <w:p w14:paraId="2D4CEA8A" w14:textId="77777777" w:rsidR="00B50050" w:rsidRDefault="00B50050" w:rsidP="0088127C">
            <w:pPr>
              <w:pStyle w:val="OtherTableBody"/>
            </w:pPr>
            <w:r>
              <w:t>An indicator that Tuesday is or is not preferred for the day on which the appointment will occur.</w:t>
            </w:r>
          </w:p>
        </w:tc>
      </w:tr>
      <w:tr w:rsidR="00B50050" w14:paraId="02B571BD" w14:textId="77777777" w:rsidTr="00195548">
        <w:tc>
          <w:tcPr>
            <w:tcW w:w="600" w:type="dxa"/>
          </w:tcPr>
          <w:p w14:paraId="6133BFC1" w14:textId="77777777" w:rsidR="00B50050" w:rsidRDefault="00B50050" w:rsidP="0088127C">
            <w:pPr>
              <w:pStyle w:val="OtherTableBody"/>
            </w:pPr>
          </w:p>
        </w:tc>
        <w:tc>
          <w:tcPr>
            <w:tcW w:w="600" w:type="dxa"/>
          </w:tcPr>
          <w:p w14:paraId="19504A39" w14:textId="77777777" w:rsidR="00B50050" w:rsidRDefault="00B50050" w:rsidP="0088127C">
            <w:pPr>
              <w:pStyle w:val="OtherTableBody"/>
            </w:pPr>
            <w:r>
              <w:t>0294</w:t>
            </w:r>
          </w:p>
        </w:tc>
        <w:tc>
          <w:tcPr>
            <w:tcW w:w="2600" w:type="dxa"/>
          </w:tcPr>
          <w:p w14:paraId="383C30E5" w14:textId="77777777" w:rsidR="00B50050" w:rsidRDefault="00B50050" w:rsidP="0088127C">
            <w:pPr>
              <w:pStyle w:val="OtherTableBody"/>
            </w:pPr>
          </w:p>
        </w:tc>
        <w:tc>
          <w:tcPr>
            <w:tcW w:w="1400" w:type="dxa"/>
          </w:tcPr>
          <w:p w14:paraId="782C7FE7" w14:textId="77777777" w:rsidR="00B50050" w:rsidRDefault="00B50050" w:rsidP="0088127C">
            <w:pPr>
              <w:pStyle w:val="OtherTableBody"/>
            </w:pPr>
            <w:r>
              <w:t>Wed</w:t>
            </w:r>
          </w:p>
        </w:tc>
        <w:tc>
          <w:tcPr>
            <w:tcW w:w="4200" w:type="dxa"/>
          </w:tcPr>
          <w:p w14:paraId="5E33C264" w14:textId="77777777" w:rsidR="00B50050" w:rsidRDefault="00B50050" w:rsidP="0088127C">
            <w:pPr>
              <w:pStyle w:val="OtherTableBody"/>
            </w:pPr>
            <w:r>
              <w:t>An indicator that Wednesday is or is not preferred for the day on which the appointment will occur.</w:t>
            </w:r>
          </w:p>
        </w:tc>
      </w:tr>
      <w:tr w:rsidR="00B50050" w14:paraId="7858B80B" w14:textId="77777777" w:rsidTr="00195548">
        <w:tc>
          <w:tcPr>
            <w:tcW w:w="600" w:type="dxa"/>
          </w:tcPr>
          <w:p w14:paraId="05D9195C" w14:textId="77777777" w:rsidR="00B50050" w:rsidRDefault="00B50050" w:rsidP="0088127C">
            <w:pPr>
              <w:pStyle w:val="OtherTableBody"/>
            </w:pPr>
            <w:r>
              <w:t>User</w:t>
            </w:r>
          </w:p>
        </w:tc>
        <w:tc>
          <w:tcPr>
            <w:tcW w:w="600" w:type="dxa"/>
          </w:tcPr>
          <w:p w14:paraId="74AE8CA7" w14:textId="77777777" w:rsidR="00B50050" w:rsidRDefault="00B50050" w:rsidP="0088127C">
            <w:pPr>
              <w:pStyle w:val="OtherTableBody"/>
            </w:pPr>
          </w:p>
        </w:tc>
        <w:tc>
          <w:tcPr>
            <w:tcW w:w="2600" w:type="dxa"/>
          </w:tcPr>
          <w:p w14:paraId="6756D645" w14:textId="77777777" w:rsidR="00B50050" w:rsidRDefault="00B50050" w:rsidP="0088127C">
            <w:pPr>
              <w:pStyle w:val="OtherTableBody"/>
            </w:pPr>
            <w:r>
              <w:t>Handicap</w:t>
            </w:r>
          </w:p>
        </w:tc>
        <w:tc>
          <w:tcPr>
            <w:tcW w:w="1400" w:type="dxa"/>
          </w:tcPr>
          <w:p w14:paraId="0967107A" w14:textId="77777777" w:rsidR="00B50050" w:rsidRDefault="00B50050" w:rsidP="0088127C">
            <w:pPr>
              <w:pStyle w:val="OtherTableBody"/>
            </w:pPr>
          </w:p>
        </w:tc>
        <w:tc>
          <w:tcPr>
            <w:tcW w:w="4200" w:type="dxa"/>
          </w:tcPr>
          <w:p w14:paraId="51EFD204" w14:textId="77777777" w:rsidR="00B50050" w:rsidRDefault="00B50050" w:rsidP="0088127C">
            <w:pPr>
              <w:pStyle w:val="OtherTableBody"/>
            </w:pPr>
          </w:p>
        </w:tc>
      </w:tr>
      <w:tr w:rsidR="00B50050" w14:paraId="7DE139F5" w14:textId="77777777" w:rsidTr="00195548">
        <w:tc>
          <w:tcPr>
            <w:tcW w:w="600" w:type="dxa"/>
          </w:tcPr>
          <w:p w14:paraId="7E9980F8" w14:textId="77777777" w:rsidR="00B50050" w:rsidRDefault="00B50050" w:rsidP="0088127C">
            <w:pPr>
              <w:pStyle w:val="OtherTableBody"/>
            </w:pPr>
          </w:p>
        </w:tc>
        <w:tc>
          <w:tcPr>
            <w:tcW w:w="600" w:type="dxa"/>
          </w:tcPr>
          <w:p w14:paraId="61F5976A" w14:textId="77777777" w:rsidR="00B50050" w:rsidRDefault="00B50050" w:rsidP="0088127C">
            <w:pPr>
              <w:pStyle w:val="OtherTableBody"/>
            </w:pPr>
            <w:r>
              <w:t>0295</w:t>
            </w:r>
          </w:p>
        </w:tc>
        <w:tc>
          <w:tcPr>
            <w:tcW w:w="2600" w:type="dxa"/>
          </w:tcPr>
          <w:p w14:paraId="25BE97F3" w14:textId="77777777" w:rsidR="00B50050" w:rsidRDefault="00B50050" w:rsidP="0088127C">
            <w:pPr>
              <w:pStyle w:val="OtherTableBody"/>
            </w:pPr>
          </w:p>
        </w:tc>
        <w:tc>
          <w:tcPr>
            <w:tcW w:w="1400" w:type="dxa"/>
          </w:tcPr>
          <w:p w14:paraId="1BD801F9" w14:textId="77777777" w:rsidR="00B50050" w:rsidRDefault="00B50050" w:rsidP="0088127C">
            <w:pPr>
              <w:pStyle w:val="OtherTableBody"/>
            </w:pPr>
            <w:r>
              <w:t>...</w:t>
            </w:r>
          </w:p>
        </w:tc>
        <w:tc>
          <w:tcPr>
            <w:tcW w:w="4200" w:type="dxa"/>
          </w:tcPr>
          <w:p w14:paraId="48D065E1" w14:textId="77777777" w:rsidR="00B50050" w:rsidRDefault="00B50050" w:rsidP="0088127C">
            <w:pPr>
              <w:pStyle w:val="OtherTableBody"/>
            </w:pPr>
            <w:r>
              <w:t>No suggested values defined</w:t>
            </w:r>
          </w:p>
        </w:tc>
      </w:tr>
      <w:tr w:rsidR="00B50050" w14:paraId="41D68A7E" w14:textId="77777777" w:rsidTr="00195548">
        <w:tc>
          <w:tcPr>
            <w:tcW w:w="600" w:type="dxa"/>
          </w:tcPr>
          <w:p w14:paraId="4479684F" w14:textId="77777777" w:rsidR="00B50050" w:rsidRDefault="00B50050" w:rsidP="0088127C">
            <w:pPr>
              <w:pStyle w:val="OtherTableBody"/>
            </w:pPr>
            <w:r>
              <w:t>User</w:t>
            </w:r>
          </w:p>
        </w:tc>
        <w:tc>
          <w:tcPr>
            <w:tcW w:w="600" w:type="dxa"/>
          </w:tcPr>
          <w:p w14:paraId="00A385BB" w14:textId="77777777" w:rsidR="00B50050" w:rsidRDefault="00B50050" w:rsidP="0088127C">
            <w:pPr>
              <w:pStyle w:val="OtherTableBody"/>
            </w:pPr>
          </w:p>
        </w:tc>
        <w:tc>
          <w:tcPr>
            <w:tcW w:w="2600" w:type="dxa"/>
          </w:tcPr>
          <w:p w14:paraId="1C4E010C" w14:textId="77777777" w:rsidR="00B50050" w:rsidRDefault="00B50050" w:rsidP="0088127C">
            <w:pPr>
              <w:pStyle w:val="OtherTableBody"/>
            </w:pPr>
            <w:r>
              <w:t>Primary Language</w:t>
            </w:r>
          </w:p>
        </w:tc>
        <w:tc>
          <w:tcPr>
            <w:tcW w:w="1400" w:type="dxa"/>
          </w:tcPr>
          <w:p w14:paraId="778ADFFB" w14:textId="77777777" w:rsidR="00B50050" w:rsidRDefault="00B50050" w:rsidP="0088127C">
            <w:pPr>
              <w:pStyle w:val="OtherTableBody"/>
            </w:pPr>
          </w:p>
        </w:tc>
        <w:tc>
          <w:tcPr>
            <w:tcW w:w="4200" w:type="dxa"/>
          </w:tcPr>
          <w:p w14:paraId="25BF957C" w14:textId="77777777" w:rsidR="00B50050" w:rsidRDefault="00B50050" w:rsidP="0088127C">
            <w:pPr>
              <w:pStyle w:val="OtherTableBody"/>
            </w:pPr>
          </w:p>
        </w:tc>
      </w:tr>
      <w:tr w:rsidR="00B50050" w14:paraId="75C87A4A" w14:textId="77777777" w:rsidTr="00195548">
        <w:tc>
          <w:tcPr>
            <w:tcW w:w="600" w:type="dxa"/>
          </w:tcPr>
          <w:p w14:paraId="5E8BD272" w14:textId="77777777" w:rsidR="00B50050" w:rsidRDefault="00B50050" w:rsidP="0088127C">
            <w:pPr>
              <w:pStyle w:val="OtherTableBody"/>
            </w:pPr>
          </w:p>
        </w:tc>
        <w:tc>
          <w:tcPr>
            <w:tcW w:w="600" w:type="dxa"/>
          </w:tcPr>
          <w:p w14:paraId="351554FA" w14:textId="77777777" w:rsidR="00B50050" w:rsidRDefault="00B50050" w:rsidP="0088127C">
            <w:pPr>
              <w:pStyle w:val="OtherTableBody"/>
            </w:pPr>
            <w:r>
              <w:t>0296</w:t>
            </w:r>
          </w:p>
        </w:tc>
        <w:tc>
          <w:tcPr>
            <w:tcW w:w="2600" w:type="dxa"/>
          </w:tcPr>
          <w:p w14:paraId="0E69D470" w14:textId="77777777" w:rsidR="00B50050" w:rsidRDefault="00B50050" w:rsidP="0088127C">
            <w:pPr>
              <w:pStyle w:val="OtherTableBody"/>
            </w:pPr>
          </w:p>
        </w:tc>
        <w:tc>
          <w:tcPr>
            <w:tcW w:w="1400" w:type="dxa"/>
          </w:tcPr>
          <w:p w14:paraId="0D078975" w14:textId="77777777" w:rsidR="00B50050" w:rsidRDefault="00B50050" w:rsidP="0088127C">
            <w:pPr>
              <w:pStyle w:val="OtherTableBody"/>
            </w:pPr>
            <w:r>
              <w:t>...</w:t>
            </w:r>
          </w:p>
        </w:tc>
        <w:tc>
          <w:tcPr>
            <w:tcW w:w="4200" w:type="dxa"/>
          </w:tcPr>
          <w:p w14:paraId="75310CE4" w14:textId="77777777" w:rsidR="00B50050" w:rsidRDefault="00B50050" w:rsidP="0088127C">
            <w:pPr>
              <w:pStyle w:val="OtherTableBody"/>
            </w:pPr>
            <w:r>
              <w:t>No suggested values defined</w:t>
            </w:r>
          </w:p>
        </w:tc>
      </w:tr>
      <w:tr w:rsidR="00B50050" w14:paraId="3486380C" w14:textId="77777777" w:rsidTr="00195548">
        <w:tc>
          <w:tcPr>
            <w:tcW w:w="600" w:type="dxa"/>
          </w:tcPr>
          <w:p w14:paraId="270865A4" w14:textId="77777777" w:rsidR="00B50050" w:rsidRDefault="00B50050" w:rsidP="0088127C">
            <w:pPr>
              <w:pStyle w:val="OtherTableBody"/>
            </w:pPr>
            <w:r>
              <w:t>User</w:t>
            </w:r>
          </w:p>
        </w:tc>
        <w:tc>
          <w:tcPr>
            <w:tcW w:w="600" w:type="dxa"/>
          </w:tcPr>
          <w:p w14:paraId="083008B1" w14:textId="77777777" w:rsidR="00B50050" w:rsidRDefault="00B50050" w:rsidP="0088127C">
            <w:pPr>
              <w:pStyle w:val="OtherTableBody"/>
            </w:pPr>
          </w:p>
        </w:tc>
        <w:tc>
          <w:tcPr>
            <w:tcW w:w="2600" w:type="dxa"/>
          </w:tcPr>
          <w:p w14:paraId="35CA260C" w14:textId="77777777" w:rsidR="00B50050" w:rsidRDefault="00B50050" w:rsidP="0088127C">
            <w:pPr>
              <w:pStyle w:val="OtherTableBody"/>
            </w:pPr>
            <w:r>
              <w:t>CN ID Source</w:t>
            </w:r>
          </w:p>
        </w:tc>
        <w:tc>
          <w:tcPr>
            <w:tcW w:w="1400" w:type="dxa"/>
          </w:tcPr>
          <w:p w14:paraId="27227998" w14:textId="77777777" w:rsidR="00B50050" w:rsidRDefault="00B50050" w:rsidP="0088127C">
            <w:pPr>
              <w:pStyle w:val="OtherTableBody"/>
            </w:pPr>
          </w:p>
        </w:tc>
        <w:tc>
          <w:tcPr>
            <w:tcW w:w="4200" w:type="dxa"/>
          </w:tcPr>
          <w:p w14:paraId="709F90E3" w14:textId="77777777" w:rsidR="00B50050" w:rsidRDefault="00B50050" w:rsidP="0088127C">
            <w:pPr>
              <w:pStyle w:val="OtherTableBody"/>
            </w:pPr>
          </w:p>
        </w:tc>
      </w:tr>
      <w:tr w:rsidR="00B50050" w14:paraId="5202C4D9" w14:textId="77777777" w:rsidTr="00195548">
        <w:tc>
          <w:tcPr>
            <w:tcW w:w="600" w:type="dxa"/>
          </w:tcPr>
          <w:p w14:paraId="1C20E746" w14:textId="77777777" w:rsidR="00B50050" w:rsidRDefault="00B50050" w:rsidP="0088127C">
            <w:pPr>
              <w:pStyle w:val="OtherTableBody"/>
            </w:pPr>
          </w:p>
        </w:tc>
        <w:tc>
          <w:tcPr>
            <w:tcW w:w="600" w:type="dxa"/>
          </w:tcPr>
          <w:p w14:paraId="355523C6" w14:textId="77777777" w:rsidR="00B50050" w:rsidRDefault="00B50050" w:rsidP="0088127C">
            <w:pPr>
              <w:pStyle w:val="OtherTableBody"/>
            </w:pPr>
            <w:r>
              <w:t>0297</w:t>
            </w:r>
          </w:p>
        </w:tc>
        <w:tc>
          <w:tcPr>
            <w:tcW w:w="2600" w:type="dxa"/>
          </w:tcPr>
          <w:p w14:paraId="1E4A3760" w14:textId="77777777" w:rsidR="00B50050" w:rsidRDefault="00B50050" w:rsidP="0088127C">
            <w:pPr>
              <w:pStyle w:val="OtherTableBody"/>
            </w:pPr>
          </w:p>
        </w:tc>
        <w:tc>
          <w:tcPr>
            <w:tcW w:w="1400" w:type="dxa"/>
          </w:tcPr>
          <w:p w14:paraId="203B2C8D" w14:textId="77777777" w:rsidR="00B50050" w:rsidRDefault="00B50050" w:rsidP="0088127C">
            <w:pPr>
              <w:pStyle w:val="OtherTableBody"/>
            </w:pPr>
            <w:r>
              <w:t>...</w:t>
            </w:r>
          </w:p>
        </w:tc>
        <w:tc>
          <w:tcPr>
            <w:tcW w:w="4200" w:type="dxa"/>
          </w:tcPr>
          <w:p w14:paraId="1928EC6D" w14:textId="77777777" w:rsidR="00B50050" w:rsidRDefault="00B50050" w:rsidP="0088127C">
            <w:pPr>
              <w:pStyle w:val="OtherTableBody"/>
            </w:pPr>
            <w:r>
              <w:t>No suggested values defined</w:t>
            </w:r>
          </w:p>
        </w:tc>
      </w:tr>
      <w:tr w:rsidR="00B50050" w14:paraId="03D876A4" w14:textId="77777777" w:rsidTr="00195548">
        <w:tc>
          <w:tcPr>
            <w:tcW w:w="600" w:type="dxa"/>
          </w:tcPr>
          <w:p w14:paraId="4F469BF6" w14:textId="77777777" w:rsidR="00B50050" w:rsidRDefault="00B50050" w:rsidP="0088127C">
            <w:pPr>
              <w:pStyle w:val="OtherTableBody"/>
            </w:pPr>
            <w:r>
              <w:t>HL7</w:t>
            </w:r>
          </w:p>
        </w:tc>
        <w:tc>
          <w:tcPr>
            <w:tcW w:w="600" w:type="dxa"/>
          </w:tcPr>
          <w:p w14:paraId="62DA121E" w14:textId="77777777" w:rsidR="00B50050" w:rsidRDefault="00B50050" w:rsidP="0088127C">
            <w:pPr>
              <w:pStyle w:val="OtherTableBody"/>
            </w:pPr>
          </w:p>
        </w:tc>
        <w:tc>
          <w:tcPr>
            <w:tcW w:w="2600" w:type="dxa"/>
          </w:tcPr>
          <w:p w14:paraId="62F5FC5C" w14:textId="77777777" w:rsidR="00B50050" w:rsidRDefault="00B50050" w:rsidP="0088127C">
            <w:pPr>
              <w:pStyle w:val="OtherTableBody"/>
            </w:pPr>
            <w:r>
              <w:t>CP Range Type</w:t>
            </w:r>
          </w:p>
        </w:tc>
        <w:tc>
          <w:tcPr>
            <w:tcW w:w="1400" w:type="dxa"/>
          </w:tcPr>
          <w:p w14:paraId="11DF521B" w14:textId="77777777" w:rsidR="00B50050" w:rsidRDefault="00B50050" w:rsidP="0088127C">
            <w:pPr>
              <w:pStyle w:val="OtherTableBody"/>
            </w:pPr>
          </w:p>
        </w:tc>
        <w:tc>
          <w:tcPr>
            <w:tcW w:w="4200" w:type="dxa"/>
          </w:tcPr>
          <w:p w14:paraId="3F5D92E0" w14:textId="77777777" w:rsidR="00B50050" w:rsidRDefault="00B50050" w:rsidP="0088127C">
            <w:pPr>
              <w:pStyle w:val="OtherTableBody"/>
            </w:pPr>
          </w:p>
        </w:tc>
      </w:tr>
      <w:tr w:rsidR="00B50050" w14:paraId="47562D4B" w14:textId="77777777" w:rsidTr="00195548">
        <w:tc>
          <w:tcPr>
            <w:tcW w:w="600" w:type="dxa"/>
          </w:tcPr>
          <w:p w14:paraId="224C2E32" w14:textId="77777777" w:rsidR="00B50050" w:rsidRDefault="00B50050" w:rsidP="0088127C">
            <w:pPr>
              <w:pStyle w:val="OtherTableBody"/>
            </w:pPr>
          </w:p>
        </w:tc>
        <w:tc>
          <w:tcPr>
            <w:tcW w:w="600" w:type="dxa"/>
          </w:tcPr>
          <w:p w14:paraId="5F950BFA" w14:textId="77777777" w:rsidR="00B50050" w:rsidRDefault="00B50050" w:rsidP="0088127C">
            <w:pPr>
              <w:pStyle w:val="OtherTableBody"/>
            </w:pPr>
            <w:r>
              <w:t>0298</w:t>
            </w:r>
          </w:p>
        </w:tc>
        <w:tc>
          <w:tcPr>
            <w:tcW w:w="2600" w:type="dxa"/>
          </w:tcPr>
          <w:p w14:paraId="73F97186" w14:textId="77777777" w:rsidR="00B50050" w:rsidRDefault="00B50050" w:rsidP="0088127C">
            <w:pPr>
              <w:pStyle w:val="OtherTableBody"/>
            </w:pPr>
          </w:p>
        </w:tc>
        <w:tc>
          <w:tcPr>
            <w:tcW w:w="1400" w:type="dxa"/>
          </w:tcPr>
          <w:p w14:paraId="43851D9C" w14:textId="77777777" w:rsidR="00B50050" w:rsidRDefault="00B50050" w:rsidP="0088127C">
            <w:pPr>
              <w:pStyle w:val="OtherTableBody"/>
            </w:pPr>
            <w:r>
              <w:t>F</w:t>
            </w:r>
          </w:p>
        </w:tc>
        <w:tc>
          <w:tcPr>
            <w:tcW w:w="4200" w:type="dxa"/>
          </w:tcPr>
          <w:p w14:paraId="64CDD44B" w14:textId="77777777" w:rsidR="00B50050" w:rsidRDefault="00B50050" w:rsidP="0088127C">
            <w:pPr>
              <w:pStyle w:val="OtherTableBody"/>
            </w:pPr>
            <w:r>
              <w:t>Flat-rate. Apply the entire price to this interval, do not pro-rate the price if the full interval has not occurred/been consumed</w:t>
            </w:r>
          </w:p>
        </w:tc>
      </w:tr>
      <w:tr w:rsidR="00B50050" w14:paraId="0863B2AC" w14:textId="77777777" w:rsidTr="00195548">
        <w:tc>
          <w:tcPr>
            <w:tcW w:w="600" w:type="dxa"/>
          </w:tcPr>
          <w:p w14:paraId="50146D3D" w14:textId="77777777" w:rsidR="00B50050" w:rsidRDefault="00B50050" w:rsidP="0088127C">
            <w:pPr>
              <w:pStyle w:val="OtherTableBody"/>
            </w:pPr>
          </w:p>
        </w:tc>
        <w:tc>
          <w:tcPr>
            <w:tcW w:w="600" w:type="dxa"/>
          </w:tcPr>
          <w:p w14:paraId="3AAF9294" w14:textId="77777777" w:rsidR="00B50050" w:rsidRDefault="00B50050" w:rsidP="0088127C">
            <w:pPr>
              <w:pStyle w:val="OtherTableBody"/>
            </w:pPr>
            <w:r>
              <w:t>0298</w:t>
            </w:r>
          </w:p>
        </w:tc>
        <w:tc>
          <w:tcPr>
            <w:tcW w:w="2600" w:type="dxa"/>
          </w:tcPr>
          <w:p w14:paraId="7C97144C" w14:textId="77777777" w:rsidR="00B50050" w:rsidRDefault="00B50050" w:rsidP="0088127C">
            <w:pPr>
              <w:pStyle w:val="OtherTableBody"/>
            </w:pPr>
          </w:p>
        </w:tc>
        <w:tc>
          <w:tcPr>
            <w:tcW w:w="1400" w:type="dxa"/>
          </w:tcPr>
          <w:p w14:paraId="4AF2B453" w14:textId="77777777" w:rsidR="00B50050" w:rsidRDefault="00B50050" w:rsidP="0088127C">
            <w:pPr>
              <w:pStyle w:val="OtherTableBody"/>
            </w:pPr>
            <w:r>
              <w:t>P</w:t>
            </w:r>
          </w:p>
        </w:tc>
        <w:tc>
          <w:tcPr>
            <w:tcW w:w="4200" w:type="dxa"/>
          </w:tcPr>
          <w:p w14:paraId="5BFCB2C9" w14:textId="77777777" w:rsidR="00B50050" w:rsidRDefault="00B50050" w:rsidP="0088127C">
            <w:pPr>
              <w:pStyle w:val="OtherTableBody"/>
            </w:pPr>
            <w:r>
              <w:t>Pro-rate. Apply this price to this interval, pro-rated by whatever portion of the interval has occurred/been consumed</w:t>
            </w:r>
          </w:p>
        </w:tc>
      </w:tr>
      <w:tr w:rsidR="00B50050" w14:paraId="50471065" w14:textId="77777777" w:rsidTr="00195548">
        <w:tc>
          <w:tcPr>
            <w:tcW w:w="600" w:type="dxa"/>
          </w:tcPr>
          <w:p w14:paraId="73CA284E" w14:textId="77777777" w:rsidR="00B50050" w:rsidRDefault="00B50050" w:rsidP="0088127C">
            <w:pPr>
              <w:pStyle w:val="OtherTableBody"/>
            </w:pPr>
            <w:r>
              <w:t>HL7</w:t>
            </w:r>
          </w:p>
        </w:tc>
        <w:tc>
          <w:tcPr>
            <w:tcW w:w="600" w:type="dxa"/>
          </w:tcPr>
          <w:p w14:paraId="2D791E8A" w14:textId="77777777" w:rsidR="00B50050" w:rsidRDefault="00B50050" w:rsidP="0088127C">
            <w:pPr>
              <w:pStyle w:val="OtherTableBody"/>
            </w:pPr>
          </w:p>
        </w:tc>
        <w:tc>
          <w:tcPr>
            <w:tcW w:w="2600" w:type="dxa"/>
          </w:tcPr>
          <w:p w14:paraId="1A9564AF" w14:textId="77777777" w:rsidR="00B50050" w:rsidRDefault="00B50050" w:rsidP="0088127C">
            <w:pPr>
              <w:pStyle w:val="OtherTableBody"/>
            </w:pPr>
            <w:r>
              <w:t>Encoding</w:t>
            </w:r>
          </w:p>
        </w:tc>
        <w:tc>
          <w:tcPr>
            <w:tcW w:w="1400" w:type="dxa"/>
          </w:tcPr>
          <w:p w14:paraId="70444B2A" w14:textId="77777777" w:rsidR="00B50050" w:rsidRDefault="00B50050" w:rsidP="0088127C">
            <w:pPr>
              <w:pStyle w:val="OtherTableBody"/>
            </w:pPr>
          </w:p>
        </w:tc>
        <w:tc>
          <w:tcPr>
            <w:tcW w:w="4200" w:type="dxa"/>
          </w:tcPr>
          <w:p w14:paraId="07046FF0" w14:textId="77777777" w:rsidR="00B50050" w:rsidRDefault="00B50050" w:rsidP="0088127C">
            <w:pPr>
              <w:pStyle w:val="OtherTableBody"/>
            </w:pPr>
          </w:p>
        </w:tc>
      </w:tr>
      <w:tr w:rsidR="00B50050" w14:paraId="24719477" w14:textId="77777777" w:rsidTr="00195548">
        <w:tc>
          <w:tcPr>
            <w:tcW w:w="600" w:type="dxa"/>
          </w:tcPr>
          <w:p w14:paraId="514CD419" w14:textId="77777777" w:rsidR="00B50050" w:rsidRDefault="00B50050" w:rsidP="0088127C">
            <w:pPr>
              <w:pStyle w:val="OtherTableBody"/>
            </w:pPr>
          </w:p>
        </w:tc>
        <w:tc>
          <w:tcPr>
            <w:tcW w:w="600" w:type="dxa"/>
          </w:tcPr>
          <w:p w14:paraId="0B71A205" w14:textId="77777777" w:rsidR="00B50050" w:rsidRDefault="00B50050" w:rsidP="0088127C">
            <w:pPr>
              <w:pStyle w:val="OtherTableBody"/>
            </w:pPr>
            <w:r>
              <w:t>0299</w:t>
            </w:r>
          </w:p>
        </w:tc>
        <w:tc>
          <w:tcPr>
            <w:tcW w:w="2600" w:type="dxa"/>
          </w:tcPr>
          <w:p w14:paraId="2161529D" w14:textId="77777777" w:rsidR="00B50050" w:rsidRDefault="00B50050" w:rsidP="0088127C">
            <w:pPr>
              <w:pStyle w:val="OtherTableBody"/>
            </w:pPr>
          </w:p>
        </w:tc>
        <w:tc>
          <w:tcPr>
            <w:tcW w:w="1400" w:type="dxa"/>
          </w:tcPr>
          <w:p w14:paraId="2DAB1EBD" w14:textId="77777777" w:rsidR="00B50050" w:rsidRDefault="00B50050" w:rsidP="0088127C">
            <w:pPr>
              <w:pStyle w:val="OtherTableBody"/>
            </w:pPr>
            <w:r>
              <w:t>A</w:t>
            </w:r>
          </w:p>
        </w:tc>
        <w:tc>
          <w:tcPr>
            <w:tcW w:w="4200" w:type="dxa"/>
          </w:tcPr>
          <w:p w14:paraId="18C6FA00" w14:textId="77777777" w:rsidR="00B50050" w:rsidRDefault="00B50050" w:rsidP="0088127C">
            <w:pPr>
              <w:pStyle w:val="OtherTableBody"/>
            </w:pPr>
            <w:r>
              <w:t>No encoding - data are displayable ASCII characters.</w:t>
            </w:r>
          </w:p>
        </w:tc>
      </w:tr>
      <w:tr w:rsidR="00B50050" w14:paraId="2FF4500D" w14:textId="77777777" w:rsidTr="00195548">
        <w:tc>
          <w:tcPr>
            <w:tcW w:w="600" w:type="dxa"/>
          </w:tcPr>
          <w:p w14:paraId="34595121" w14:textId="77777777" w:rsidR="00B50050" w:rsidRDefault="00B50050" w:rsidP="0088127C">
            <w:pPr>
              <w:pStyle w:val="OtherTableBody"/>
            </w:pPr>
          </w:p>
        </w:tc>
        <w:tc>
          <w:tcPr>
            <w:tcW w:w="600" w:type="dxa"/>
          </w:tcPr>
          <w:p w14:paraId="618A25CB" w14:textId="77777777" w:rsidR="00B50050" w:rsidRDefault="00B50050" w:rsidP="0088127C">
            <w:pPr>
              <w:pStyle w:val="OtherTableBody"/>
            </w:pPr>
            <w:r>
              <w:t>0299</w:t>
            </w:r>
          </w:p>
        </w:tc>
        <w:tc>
          <w:tcPr>
            <w:tcW w:w="2600" w:type="dxa"/>
          </w:tcPr>
          <w:p w14:paraId="0BD8CF8A" w14:textId="77777777" w:rsidR="00B50050" w:rsidRDefault="00B50050" w:rsidP="0088127C">
            <w:pPr>
              <w:pStyle w:val="OtherTableBody"/>
            </w:pPr>
          </w:p>
        </w:tc>
        <w:tc>
          <w:tcPr>
            <w:tcW w:w="1400" w:type="dxa"/>
          </w:tcPr>
          <w:p w14:paraId="179E9F1A" w14:textId="77777777" w:rsidR="00B50050" w:rsidRDefault="00B50050" w:rsidP="0088127C">
            <w:pPr>
              <w:pStyle w:val="OtherTableBody"/>
            </w:pPr>
            <w:r>
              <w:t>Base64</w:t>
            </w:r>
          </w:p>
        </w:tc>
        <w:tc>
          <w:tcPr>
            <w:tcW w:w="4200" w:type="dxa"/>
          </w:tcPr>
          <w:p w14:paraId="3B4A643D" w14:textId="77777777" w:rsidR="00B50050" w:rsidRDefault="00B50050" w:rsidP="0088127C">
            <w:pPr>
              <w:pStyle w:val="OtherTableBody"/>
            </w:pPr>
            <w:r>
              <w:t>Encoding as defined by MIME (Multipurpose Internet Mail Extensions) standard RFC 1521. Four consecutive ASCII characters represent three consecutive octets of binary data. Base64 utilizes a 65-character subset of US-ASCII, consisting of both the upper and lower case alphabetic characters, digits “0” through “9”, “+”, “/”, and “=”.</w:t>
            </w:r>
          </w:p>
        </w:tc>
      </w:tr>
      <w:tr w:rsidR="00B50050" w14:paraId="7733863A" w14:textId="77777777" w:rsidTr="00195548">
        <w:tc>
          <w:tcPr>
            <w:tcW w:w="600" w:type="dxa"/>
          </w:tcPr>
          <w:p w14:paraId="4AAFDF09" w14:textId="77777777" w:rsidR="00B50050" w:rsidRDefault="00B50050" w:rsidP="0088127C">
            <w:pPr>
              <w:pStyle w:val="OtherTableBody"/>
            </w:pPr>
          </w:p>
        </w:tc>
        <w:tc>
          <w:tcPr>
            <w:tcW w:w="600" w:type="dxa"/>
          </w:tcPr>
          <w:p w14:paraId="580C2DB7" w14:textId="77777777" w:rsidR="00B50050" w:rsidRDefault="00B50050" w:rsidP="0088127C">
            <w:pPr>
              <w:pStyle w:val="OtherTableBody"/>
            </w:pPr>
            <w:r>
              <w:t>0299</w:t>
            </w:r>
          </w:p>
        </w:tc>
        <w:tc>
          <w:tcPr>
            <w:tcW w:w="2600" w:type="dxa"/>
          </w:tcPr>
          <w:p w14:paraId="6642B054" w14:textId="77777777" w:rsidR="00B50050" w:rsidRDefault="00B50050" w:rsidP="0088127C">
            <w:pPr>
              <w:pStyle w:val="OtherTableBody"/>
            </w:pPr>
          </w:p>
        </w:tc>
        <w:tc>
          <w:tcPr>
            <w:tcW w:w="1400" w:type="dxa"/>
          </w:tcPr>
          <w:p w14:paraId="2773611B" w14:textId="77777777" w:rsidR="00B50050" w:rsidRDefault="00B50050" w:rsidP="0088127C">
            <w:pPr>
              <w:pStyle w:val="OtherTableBody"/>
            </w:pPr>
            <w:r>
              <w:t>Hex</w:t>
            </w:r>
          </w:p>
        </w:tc>
        <w:tc>
          <w:tcPr>
            <w:tcW w:w="4200" w:type="dxa"/>
          </w:tcPr>
          <w:p w14:paraId="10611371" w14:textId="77777777" w:rsidR="00B50050" w:rsidRDefault="00B50050" w:rsidP="0088127C">
            <w:pPr>
              <w:pStyle w:val="OtherTableBody"/>
            </w:pPr>
            <w:r>
              <w:t>Hexadecimal encoding - consecutive pairs of hexadecimal digits represent consecutive single octets.</w:t>
            </w:r>
          </w:p>
        </w:tc>
      </w:tr>
      <w:tr w:rsidR="00B50050" w14:paraId="1C6CCE60" w14:textId="77777777" w:rsidTr="00195548">
        <w:tc>
          <w:tcPr>
            <w:tcW w:w="600" w:type="dxa"/>
          </w:tcPr>
          <w:p w14:paraId="0EB15769" w14:textId="77777777" w:rsidR="00B50050" w:rsidRDefault="00B50050" w:rsidP="0088127C">
            <w:pPr>
              <w:pStyle w:val="OtherTableBody"/>
            </w:pPr>
            <w:r>
              <w:t>User</w:t>
            </w:r>
          </w:p>
        </w:tc>
        <w:tc>
          <w:tcPr>
            <w:tcW w:w="600" w:type="dxa"/>
          </w:tcPr>
          <w:p w14:paraId="4472FFD5" w14:textId="77777777" w:rsidR="00B50050" w:rsidRDefault="00B50050" w:rsidP="0088127C">
            <w:pPr>
              <w:pStyle w:val="OtherTableBody"/>
            </w:pPr>
          </w:p>
        </w:tc>
        <w:tc>
          <w:tcPr>
            <w:tcW w:w="2600" w:type="dxa"/>
          </w:tcPr>
          <w:p w14:paraId="0ACD5A0F" w14:textId="77777777" w:rsidR="00B50050" w:rsidRDefault="00B50050" w:rsidP="0088127C">
            <w:pPr>
              <w:pStyle w:val="OtherTableBody"/>
            </w:pPr>
            <w:r>
              <w:t>Namespace ID</w:t>
            </w:r>
          </w:p>
        </w:tc>
        <w:tc>
          <w:tcPr>
            <w:tcW w:w="1400" w:type="dxa"/>
          </w:tcPr>
          <w:p w14:paraId="0304B676" w14:textId="77777777" w:rsidR="00B50050" w:rsidRDefault="00B50050" w:rsidP="0088127C">
            <w:pPr>
              <w:pStyle w:val="OtherTableBody"/>
            </w:pPr>
          </w:p>
        </w:tc>
        <w:tc>
          <w:tcPr>
            <w:tcW w:w="4200" w:type="dxa"/>
          </w:tcPr>
          <w:p w14:paraId="66D88B81" w14:textId="77777777" w:rsidR="00B50050" w:rsidRDefault="00B50050" w:rsidP="0088127C">
            <w:pPr>
              <w:pStyle w:val="OtherTableBody"/>
            </w:pPr>
          </w:p>
        </w:tc>
      </w:tr>
      <w:tr w:rsidR="00B50050" w14:paraId="600FBE71" w14:textId="77777777" w:rsidTr="00195548">
        <w:tc>
          <w:tcPr>
            <w:tcW w:w="600" w:type="dxa"/>
          </w:tcPr>
          <w:p w14:paraId="153602AF" w14:textId="77777777" w:rsidR="00B50050" w:rsidRDefault="00B50050" w:rsidP="0088127C">
            <w:pPr>
              <w:pStyle w:val="OtherTableBody"/>
            </w:pPr>
          </w:p>
        </w:tc>
        <w:tc>
          <w:tcPr>
            <w:tcW w:w="600" w:type="dxa"/>
          </w:tcPr>
          <w:p w14:paraId="5411A3D4" w14:textId="77777777" w:rsidR="00B50050" w:rsidRDefault="00B50050" w:rsidP="0088127C">
            <w:pPr>
              <w:pStyle w:val="OtherTableBody"/>
            </w:pPr>
            <w:r>
              <w:t>0300</w:t>
            </w:r>
          </w:p>
        </w:tc>
        <w:tc>
          <w:tcPr>
            <w:tcW w:w="2600" w:type="dxa"/>
          </w:tcPr>
          <w:p w14:paraId="43C6D4F5" w14:textId="77777777" w:rsidR="00B50050" w:rsidRDefault="00B50050" w:rsidP="0088127C">
            <w:pPr>
              <w:pStyle w:val="OtherTableBody"/>
            </w:pPr>
          </w:p>
        </w:tc>
        <w:tc>
          <w:tcPr>
            <w:tcW w:w="1400" w:type="dxa"/>
          </w:tcPr>
          <w:p w14:paraId="3DE485C8" w14:textId="77777777" w:rsidR="00B50050" w:rsidRDefault="00B50050" w:rsidP="0088127C">
            <w:pPr>
              <w:pStyle w:val="OtherTableBody"/>
            </w:pPr>
            <w:r>
              <w:t>...</w:t>
            </w:r>
          </w:p>
        </w:tc>
        <w:tc>
          <w:tcPr>
            <w:tcW w:w="4200" w:type="dxa"/>
          </w:tcPr>
          <w:p w14:paraId="02ED2E24" w14:textId="77777777" w:rsidR="00B50050" w:rsidRDefault="00B50050" w:rsidP="0088127C">
            <w:pPr>
              <w:pStyle w:val="OtherTableBody"/>
            </w:pPr>
            <w:r>
              <w:t>No suggested values defined</w:t>
            </w:r>
          </w:p>
        </w:tc>
      </w:tr>
      <w:tr w:rsidR="00B50050" w14:paraId="716C7955" w14:textId="77777777" w:rsidTr="00195548">
        <w:tc>
          <w:tcPr>
            <w:tcW w:w="600" w:type="dxa"/>
          </w:tcPr>
          <w:p w14:paraId="5709EB10" w14:textId="77777777" w:rsidR="00B50050" w:rsidRDefault="00B50050" w:rsidP="0088127C">
            <w:pPr>
              <w:pStyle w:val="OtherTableBody"/>
            </w:pPr>
            <w:r>
              <w:t>HL7</w:t>
            </w:r>
          </w:p>
        </w:tc>
        <w:tc>
          <w:tcPr>
            <w:tcW w:w="600" w:type="dxa"/>
          </w:tcPr>
          <w:p w14:paraId="328BB8E1" w14:textId="77777777" w:rsidR="00B50050" w:rsidRDefault="00B50050" w:rsidP="0088127C">
            <w:pPr>
              <w:pStyle w:val="OtherTableBody"/>
            </w:pPr>
          </w:p>
        </w:tc>
        <w:tc>
          <w:tcPr>
            <w:tcW w:w="2600" w:type="dxa"/>
          </w:tcPr>
          <w:p w14:paraId="35405114" w14:textId="77777777" w:rsidR="00B50050" w:rsidRDefault="00B50050" w:rsidP="0088127C">
            <w:pPr>
              <w:pStyle w:val="OtherTableBody"/>
            </w:pPr>
            <w:r>
              <w:t>Universal ID Type</w:t>
            </w:r>
          </w:p>
        </w:tc>
        <w:tc>
          <w:tcPr>
            <w:tcW w:w="1400" w:type="dxa"/>
          </w:tcPr>
          <w:p w14:paraId="7F732EB9" w14:textId="77777777" w:rsidR="00B50050" w:rsidRDefault="00B50050" w:rsidP="0088127C">
            <w:pPr>
              <w:pStyle w:val="OtherTableBody"/>
            </w:pPr>
          </w:p>
        </w:tc>
        <w:tc>
          <w:tcPr>
            <w:tcW w:w="4200" w:type="dxa"/>
          </w:tcPr>
          <w:p w14:paraId="00D473D6" w14:textId="77777777" w:rsidR="00B50050" w:rsidRDefault="00B50050" w:rsidP="0088127C">
            <w:pPr>
              <w:pStyle w:val="OtherTableBody"/>
            </w:pPr>
          </w:p>
        </w:tc>
      </w:tr>
      <w:tr w:rsidR="00B50050" w14:paraId="3EC6A19E" w14:textId="77777777" w:rsidTr="00195548">
        <w:tc>
          <w:tcPr>
            <w:tcW w:w="600" w:type="dxa"/>
          </w:tcPr>
          <w:p w14:paraId="6977B29B" w14:textId="77777777" w:rsidR="00B50050" w:rsidRDefault="00B50050" w:rsidP="0088127C">
            <w:pPr>
              <w:pStyle w:val="OtherTableBody"/>
            </w:pPr>
          </w:p>
        </w:tc>
        <w:tc>
          <w:tcPr>
            <w:tcW w:w="600" w:type="dxa"/>
          </w:tcPr>
          <w:p w14:paraId="300BCBF0" w14:textId="77777777" w:rsidR="00B50050" w:rsidRDefault="00B50050" w:rsidP="0088127C">
            <w:pPr>
              <w:pStyle w:val="OtherTableBody"/>
            </w:pPr>
            <w:r>
              <w:t>0301</w:t>
            </w:r>
          </w:p>
        </w:tc>
        <w:tc>
          <w:tcPr>
            <w:tcW w:w="2600" w:type="dxa"/>
          </w:tcPr>
          <w:p w14:paraId="4F9B71AE" w14:textId="77777777" w:rsidR="00B50050" w:rsidRDefault="00B50050" w:rsidP="0088127C">
            <w:pPr>
              <w:pStyle w:val="OtherTableBody"/>
            </w:pPr>
          </w:p>
        </w:tc>
        <w:tc>
          <w:tcPr>
            <w:tcW w:w="1400" w:type="dxa"/>
          </w:tcPr>
          <w:p w14:paraId="19650298" w14:textId="77777777" w:rsidR="00B50050" w:rsidRDefault="00B50050" w:rsidP="0088127C">
            <w:pPr>
              <w:pStyle w:val="OtherTableBody"/>
            </w:pPr>
            <w:r>
              <w:t>CAP</w:t>
            </w:r>
          </w:p>
        </w:tc>
        <w:tc>
          <w:tcPr>
            <w:tcW w:w="4200" w:type="dxa"/>
          </w:tcPr>
          <w:p w14:paraId="532147A7" w14:textId="77777777" w:rsidR="00B50050" w:rsidRDefault="00B50050" w:rsidP="0088127C">
            <w:pPr>
              <w:pStyle w:val="OtherTableBody"/>
            </w:pPr>
            <w:r>
              <w:t>Allows for the ability to designate organization identifier as a "CAP" assigned number (for labs)</w:t>
            </w:r>
          </w:p>
        </w:tc>
      </w:tr>
      <w:tr w:rsidR="00B50050" w14:paraId="746A538D" w14:textId="77777777" w:rsidTr="00195548">
        <w:tc>
          <w:tcPr>
            <w:tcW w:w="600" w:type="dxa"/>
          </w:tcPr>
          <w:p w14:paraId="6532FCF8" w14:textId="77777777" w:rsidR="00B50050" w:rsidRDefault="00B50050" w:rsidP="0088127C">
            <w:pPr>
              <w:pStyle w:val="OtherTableBody"/>
            </w:pPr>
          </w:p>
        </w:tc>
        <w:tc>
          <w:tcPr>
            <w:tcW w:w="600" w:type="dxa"/>
          </w:tcPr>
          <w:p w14:paraId="701F9660" w14:textId="77777777" w:rsidR="00B50050" w:rsidRDefault="00B50050" w:rsidP="0088127C">
            <w:pPr>
              <w:pStyle w:val="OtherTableBody"/>
            </w:pPr>
            <w:r>
              <w:t>0301</w:t>
            </w:r>
          </w:p>
        </w:tc>
        <w:tc>
          <w:tcPr>
            <w:tcW w:w="2600" w:type="dxa"/>
          </w:tcPr>
          <w:p w14:paraId="06D8CA61" w14:textId="77777777" w:rsidR="00B50050" w:rsidRDefault="00B50050" w:rsidP="0088127C">
            <w:pPr>
              <w:pStyle w:val="OtherTableBody"/>
            </w:pPr>
          </w:p>
        </w:tc>
        <w:tc>
          <w:tcPr>
            <w:tcW w:w="1400" w:type="dxa"/>
          </w:tcPr>
          <w:p w14:paraId="45D89520" w14:textId="77777777" w:rsidR="00B50050" w:rsidRDefault="00B50050" w:rsidP="0088127C">
            <w:pPr>
              <w:pStyle w:val="OtherTableBody"/>
            </w:pPr>
            <w:r>
              <w:t>CLIA</w:t>
            </w:r>
          </w:p>
        </w:tc>
        <w:tc>
          <w:tcPr>
            <w:tcW w:w="4200" w:type="dxa"/>
          </w:tcPr>
          <w:p w14:paraId="20DDB4B5" w14:textId="77777777" w:rsidR="00B50050" w:rsidRDefault="00B50050" w:rsidP="0088127C">
            <w:pPr>
              <w:pStyle w:val="OtherTableBody"/>
            </w:pPr>
            <w:r>
              <w:t>Clinical Laboratory Improvement Amendments. Allows for the ability to designate organization identifier as a "CLIA" assigned number (for labs)</w:t>
            </w:r>
          </w:p>
        </w:tc>
      </w:tr>
      <w:tr w:rsidR="00B50050" w14:paraId="495D1764" w14:textId="77777777" w:rsidTr="00195548">
        <w:tc>
          <w:tcPr>
            <w:tcW w:w="600" w:type="dxa"/>
          </w:tcPr>
          <w:p w14:paraId="2E143339" w14:textId="77777777" w:rsidR="00B50050" w:rsidRDefault="00B50050" w:rsidP="0088127C">
            <w:pPr>
              <w:pStyle w:val="OtherTableBody"/>
            </w:pPr>
          </w:p>
        </w:tc>
        <w:tc>
          <w:tcPr>
            <w:tcW w:w="600" w:type="dxa"/>
          </w:tcPr>
          <w:p w14:paraId="57FDD3DE" w14:textId="77777777" w:rsidR="00B50050" w:rsidRDefault="00B50050" w:rsidP="0088127C">
            <w:pPr>
              <w:pStyle w:val="OtherTableBody"/>
            </w:pPr>
            <w:r>
              <w:t>0301</w:t>
            </w:r>
          </w:p>
        </w:tc>
        <w:tc>
          <w:tcPr>
            <w:tcW w:w="2600" w:type="dxa"/>
          </w:tcPr>
          <w:p w14:paraId="3FB5D466" w14:textId="77777777" w:rsidR="00B50050" w:rsidRDefault="00B50050" w:rsidP="0088127C">
            <w:pPr>
              <w:pStyle w:val="OtherTableBody"/>
            </w:pPr>
          </w:p>
        </w:tc>
        <w:tc>
          <w:tcPr>
            <w:tcW w:w="1400" w:type="dxa"/>
          </w:tcPr>
          <w:p w14:paraId="3DA22459" w14:textId="77777777" w:rsidR="00B50050" w:rsidRDefault="00B50050" w:rsidP="0088127C">
            <w:pPr>
              <w:pStyle w:val="OtherTableBody"/>
            </w:pPr>
            <w:r>
              <w:t>CLIP</w:t>
            </w:r>
          </w:p>
        </w:tc>
        <w:tc>
          <w:tcPr>
            <w:tcW w:w="4200" w:type="dxa"/>
          </w:tcPr>
          <w:p w14:paraId="10593543" w14:textId="77777777" w:rsidR="00B50050" w:rsidRDefault="00B50050" w:rsidP="0088127C">
            <w:pPr>
              <w:pStyle w:val="OtherTableBody"/>
            </w:pPr>
            <w:r>
              <w:t>Clinical laboratory Improvement Program. Allows for the ability to designate organization identifier as a "CLIP" assigned number (for labs).Â  Used by US Department of Defense.</w:t>
            </w:r>
          </w:p>
        </w:tc>
      </w:tr>
      <w:tr w:rsidR="00B50050" w14:paraId="061FCD31" w14:textId="77777777" w:rsidTr="00195548">
        <w:tc>
          <w:tcPr>
            <w:tcW w:w="600" w:type="dxa"/>
          </w:tcPr>
          <w:p w14:paraId="13573F2F" w14:textId="77777777" w:rsidR="00B50050" w:rsidRDefault="00B50050" w:rsidP="0088127C">
            <w:pPr>
              <w:pStyle w:val="OtherTableBody"/>
            </w:pPr>
          </w:p>
        </w:tc>
        <w:tc>
          <w:tcPr>
            <w:tcW w:w="600" w:type="dxa"/>
          </w:tcPr>
          <w:p w14:paraId="151F981D" w14:textId="77777777" w:rsidR="00B50050" w:rsidRDefault="00B50050" w:rsidP="0088127C">
            <w:pPr>
              <w:pStyle w:val="OtherTableBody"/>
            </w:pPr>
            <w:r>
              <w:t>0301</w:t>
            </w:r>
          </w:p>
        </w:tc>
        <w:tc>
          <w:tcPr>
            <w:tcW w:w="2600" w:type="dxa"/>
          </w:tcPr>
          <w:p w14:paraId="781B4030" w14:textId="77777777" w:rsidR="00B50050" w:rsidRDefault="00B50050" w:rsidP="0088127C">
            <w:pPr>
              <w:pStyle w:val="OtherTableBody"/>
            </w:pPr>
          </w:p>
        </w:tc>
        <w:tc>
          <w:tcPr>
            <w:tcW w:w="1400" w:type="dxa"/>
          </w:tcPr>
          <w:p w14:paraId="487A5F5B" w14:textId="77777777" w:rsidR="00B50050" w:rsidRDefault="00B50050" w:rsidP="0088127C">
            <w:pPr>
              <w:pStyle w:val="OtherTableBody"/>
            </w:pPr>
            <w:r>
              <w:t>DNS</w:t>
            </w:r>
          </w:p>
        </w:tc>
        <w:tc>
          <w:tcPr>
            <w:tcW w:w="4200" w:type="dxa"/>
          </w:tcPr>
          <w:p w14:paraId="19A911E2" w14:textId="77777777" w:rsidR="00B50050" w:rsidRDefault="00B50050" w:rsidP="0088127C">
            <w:pPr>
              <w:pStyle w:val="OtherTableBody"/>
            </w:pPr>
            <w:r>
              <w:t>An Internet host name, in accordance with RFC 1035; or an IP address. Either in ASCII or as integers, with periods between components ("dotted" notation).</w:t>
            </w:r>
          </w:p>
        </w:tc>
      </w:tr>
      <w:tr w:rsidR="00B50050" w14:paraId="437742E5" w14:textId="77777777" w:rsidTr="00195548">
        <w:tc>
          <w:tcPr>
            <w:tcW w:w="600" w:type="dxa"/>
          </w:tcPr>
          <w:p w14:paraId="0D0F8C39" w14:textId="77777777" w:rsidR="00B50050" w:rsidRDefault="00B50050" w:rsidP="0088127C">
            <w:pPr>
              <w:pStyle w:val="OtherTableBody"/>
            </w:pPr>
          </w:p>
        </w:tc>
        <w:tc>
          <w:tcPr>
            <w:tcW w:w="600" w:type="dxa"/>
          </w:tcPr>
          <w:p w14:paraId="28831BC2" w14:textId="77777777" w:rsidR="00B50050" w:rsidRDefault="00B50050" w:rsidP="0088127C">
            <w:pPr>
              <w:pStyle w:val="OtherTableBody"/>
            </w:pPr>
            <w:r>
              <w:t>0301</w:t>
            </w:r>
          </w:p>
        </w:tc>
        <w:tc>
          <w:tcPr>
            <w:tcW w:w="2600" w:type="dxa"/>
          </w:tcPr>
          <w:p w14:paraId="48CCAC08" w14:textId="77777777" w:rsidR="00B50050" w:rsidRDefault="00B50050" w:rsidP="0088127C">
            <w:pPr>
              <w:pStyle w:val="OtherTableBody"/>
            </w:pPr>
          </w:p>
        </w:tc>
        <w:tc>
          <w:tcPr>
            <w:tcW w:w="1400" w:type="dxa"/>
          </w:tcPr>
          <w:p w14:paraId="6EF07E7A" w14:textId="77777777" w:rsidR="00B50050" w:rsidRDefault="00B50050" w:rsidP="0088127C">
            <w:pPr>
              <w:pStyle w:val="OtherTableBody"/>
            </w:pPr>
            <w:r>
              <w:t>EUI64</w:t>
            </w:r>
          </w:p>
        </w:tc>
        <w:tc>
          <w:tcPr>
            <w:tcW w:w="4200" w:type="dxa"/>
          </w:tcPr>
          <w:p w14:paraId="1B310AC7" w14:textId="77777777" w:rsidR="00B50050" w:rsidRDefault="00B50050" w:rsidP="0088127C">
            <w:pPr>
              <w:pStyle w:val="OtherTableBody"/>
            </w:pPr>
            <w:r>
              <w:t>IEEE 64-bit Extended Unique Identifier is comprised of a  24-bit company identifier and a 40-bit instance identifier.  The value shall be formatted as 16 ASCII HEX digits, for example, “AABBCC1122334455”.  The 24-bit company identifier, formally known as Organizationally Unique Identifier (OUI-24), is guaranteed to be globally unique.  The 40-bit extensions are assigned by manufacturers.  This identifier is often used in equipment interfaces (e.g., “MAC” address format for IPv4 &amp; IPv6).  [See http://standards.ieee.org/regauth/oui/tutorials/EUI64.html for a detailed explanation of the format.]</w:t>
            </w:r>
          </w:p>
        </w:tc>
      </w:tr>
      <w:tr w:rsidR="00B50050" w14:paraId="43799245" w14:textId="77777777" w:rsidTr="00195548">
        <w:tc>
          <w:tcPr>
            <w:tcW w:w="600" w:type="dxa"/>
          </w:tcPr>
          <w:p w14:paraId="514E136C" w14:textId="77777777" w:rsidR="00B50050" w:rsidRDefault="00B50050" w:rsidP="0088127C">
            <w:pPr>
              <w:pStyle w:val="OtherTableBody"/>
            </w:pPr>
          </w:p>
        </w:tc>
        <w:tc>
          <w:tcPr>
            <w:tcW w:w="600" w:type="dxa"/>
          </w:tcPr>
          <w:p w14:paraId="3B4BF3F8" w14:textId="77777777" w:rsidR="00B50050" w:rsidRDefault="00B50050" w:rsidP="0088127C">
            <w:pPr>
              <w:pStyle w:val="OtherTableBody"/>
            </w:pPr>
            <w:r>
              <w:t>0301</w:t>
            </w:r>
          </w:p>
        </w:tc>
        <w:tc>
          <w:tcPr>
            <w:tcW w:w="2600" w:type="dxa"/>
          </w:tcPr>
          <w:p w14:paraId="6BDB53D9" w14:textId="77777777" w:rsidR="00B50050" w:rsidRDefault="00B50050" w:rsidP="0088127C">
            <w:pPr>
              <w:pStyle w:val="OtherTableBody"/>
            </w:pPr>
          </w:p>
        </w:tc>
        <w:tc>
          <w:tcPr>
            <w:tcW w:w="1400" w:type="dxa"/>
          </w:tcPr>
          <w:p w14:paraId="582C951B" w14:textId="77777777" w:rsidR="00B50050" w:rsidRDefault="00B50050" w:rsidP="0088127C">
            <w:pPr>
              <w:pStyle w:val="OtherTableBody"/>
            </w:pPr>
            <w:r>
              <w:t>GUID</w:t>
            </w:r>
          </w:p>
        </w:tc>
        <w:tc>
          <w:tcPr>
            <w:tcW w:w="4200" w:type="dxa"/>
          </w:tcPr>
          <w:p w14:paraId="41610E97" w14:textId="77777777" w:rsidR="00B50050" w:rsidRDefault="00B50050" w:rsidP="0088127C">
            <w:pPr>
              <w:pStyle w:val="OtherTableBody"/>
            </w:pPr>
            <w:r>
              <w:t>Same as UUID.</w:t>
            </w:r>
          </w:p>
        </w:tc>
      </w:tr>
      <w:tr w:rsidR="00B50050" w14:paraId="25709857" w14:textId="77777777" w:rsidTr="00195548">
        <w:tc>
          <w:tcPr>
            <w:tcW w:w="600" w:type="dxa"/>
          </w:tcPr>
          <w:p w14:paraId="29ED2B9F" w14:textId="77777777" w:rsidR="00B50050" w:rsidRDefault="00B50050" w:rsidP="0088127C">
            <w:pPr>
              <w:pStyle w:val="OtherTableBody"/>
            </w:pPr>
          </w:p>
        </w:tc>
        <w:tc>
          <w:tcPr>
            <w:tcW w:w="600" w:type="dxa"/>
          </w:tcPr>
          <w:p w14:paraId="0AAF4257" w14:textId="77777777" w:rsidR="00B50050" w:rsidRDefault="00B50050" w:rsidP="0088127C">
            <w:pPr>
              <w:pStyle w:val="OtherTableBody"/>
            </w:pPr>
            <w:r>
              <w:t>0301</w:t>
            </w:r>
          </w:p>
        </w:tc>
        <w:tc>
          <w:tcPr>
            <w:tcW w:w="2600" w:type="dxa"/>
          </w:tcPr>
          <w:p w14:paraId="0090B357" w14:textId="77777777" w:rsidR="00B50050" w:rsidRDefault="00B50050" w:rsidP="0088127C">
            <w:pPr>
              <w:pStyle w:val="OtherTableBody"/>
            </w:pPr>
          </w:p>
        </w:tc>
        <w:tc>
          <w:tcPr>
            <w:tcW w:w="1400" w:type="dxa"/>
          </w:tcPr>
          <w:p w14:paraId="4A3CB8C4" w14:textId="77777777" w:rsidR="00B50050" w:rsidRDefault="00B50050" w:rsidP="0088127C">
            <w:pPr>
              <w:pStyle w:val="OtherTableBody"/>
            </w:pPr>
            <w:r>
              <w:t>HCD</w:t>
            </w:r>
          </w:p>
        </w:tc>
        <w:tc>
          <w:tcPr>
            <w:tcW w:w="4200" w:type="dxa"/>
          </w:tcPr>
          <w:p w14:paraId="16891ED5" w14:textId="77777777" w:rsidR="00B50050" w:rsidRDefault="00B50050" w:rsidP="0088127C">
            <w:pPr>
              <w:pStyle w:val="OtherTableBody"/>
            </w:pPr>
            <w:r>
              <w:t>The CEN Healthcare Coding Scheme Designator</w:t>
            </w:r>
          </w:p>
        </w:tc>
      </w:tr>
      <w:tr w:rsidR="00B50050" w14:paraId="4DE869FE" w14:textId="77777777" w:rsidTr="00195548">
        <w:tc>
          <w:tcPr>
            <w:tcW w:w="600" w:type="dxa"/>
          </w:tcPr>
          <w:p w14:paraId="6B90F59A" w14:textId="77777777" w:rsidR="00B50050" w:rsidRDefault="00B50050" w:rsidP="0088127C">
            <w:pPr>
              <w:pStyle w:val="OtherTableBody"/>
            </w:pPr>
          </w:p>
        </w:tc>
        <w:tc>
          <w:tcPr>
            <w:tcW w:w="600" w:type="dxa"/>
          </w:tcPr>
          <w:p w14:paraId="332B1766" w14:textId="77777777" w:rsidR="00B50050" w:rsidRDefault="00B50050" w:rsidP="0088127C">
            <w:pPr>
              <w:pStyle w:val="OtherTableBody"/>
            </w:pPr>
            <w:r>
              <w:t>0301</w:t>
            </w:r>
          </w:p>
        </w:tc>
        <w:tc>
          <w:tcPr>
            <w:tcW w:w="2600" w:type="dxa"/>
          </w:tcPr>
          <w:p w14:paraId="172D60AD" w14:textId="77777777" w:rsidR="00B50050" w:rsidRDefault="00B50050" w:rsidP="0088127C">
            <w:pPr>
              <w:pStyle w:val="OtherTableBody"/>
            </w:pPr>
          </w:p>
        </w:tc>
        <w:tc>
          <w:tcPr>
            <w:tcW w:w="1400" w:type="dxa"/>
          </w:tcPr>
          <w:p w14:paraId="42E27E4D" w14:textId="77777777" w:rsidR="00B50050" w:rsidRDefault="00B50050" w:rsidP="0088127C">
            <w:pPr>
              <w:pStyle w:val="OtherTableBody"/>
            </w:pPr>
            <w:r>
              <w:t>HL7</w:t>
            </w:r>
          </w:p>
        </w:tc>
        <w:tc>
          <w:tcPr>
            <w:tcW w:w="4200" w:type="dxa"/>
          </w:tcPr>
          <w:p w14:paraId="06142552" w14:textId="77777777" w:rsidR="00B50050" w:rsidRDefault="00B50050" w:rsidP="0088127C">
            <w:pPr>
              <w:pStyle w:val="OtherTableBody"/>
            </w:pPr>
            <w:r>
              <w:t>HL7 registration schemes</w:t>
            </w:r>
          </w:p>
        </w:tc>
      </w:tr>
      <w:tr w:rsidR="00B50050" w14:paraId="32D24415" w14:textId="77777777" w:rsidTr="00195548">
        <w:tc>
          <w:tcPr>
            <w:tcW w:w="600" w:type="dxa"/>
          </w:tcPr>
          <w:p w14:paraId="68371FBF" w14:textId="77777777" w:rsidR="00B50050" w:rsidRDefault="00B50050" w:rsidP="0088127C">
            <w:pPr>
              <w:pStyle w:val="OtherTableBody"/>
            </w:pPr>
          </w:p>
        </w:tc>
        <w:tc>
          <w:tcPr>
            <w:tcW w:w="600" w:type="dxa"/>
          </w:tcPr>
          <w:p w14:paraId="25C9C080" w14:textId="77777777" w:rsidR="00B50050" w:rsidRDefault="00B50050" w:rsidP="0088127C">
            <w:pPr>
              <w:pStyle w:val="OtherTableBody"/>
            </w:pPr>
            <w:r>
              <w:t>0301</w:t>
            </w:r>
          </w:p>
        </w:tc>
        <w:tc>
          <w:tcPr>
            <w:tcW w:w="2600" w:type="dxa"/>
          </w:tcPr>
          <w:p w14:paraId="47EAA75F" w14:textId="77777777" w:rsidR="00B50050" w:rsidRDefault="00B50050" w:rsidP="0088127C">
            <w:pPr>
              <w:pStyle w:val="OtherTableBody"/>
            </w:pPr>
          </w:p>
        </w:tc>
        <w:tc>
          <w:tcPr>
            <w:tcW w:w="1400" w:type="dxa"/>
          </w:tcPr>
          <w:p w14:paraId="1023BC2F" w14:textId="77777777" w:rsidR="00B50050" w:rsidRDefault="00B50050" w:rsidP="0088127C">
            <w:pPr>
              <w:pStyle w:val="OtherTableBody"/>
            </w:pPr>
            <w:r>
              <w:t>ISO</w:t>
            </w:r>
          </w:p>
        </w:tc>
        <w:tc>
          <w:tcPr>
            <w:tcW w:w="4200" w:type="dxa"/>
          </w:tcPr>
          <w:p w14:paraId="45F7144A" w14:textId="77777777" w:rsidR="00B50050" w:rsidRDefault="00B50050" w:rsidP="0088127C">
            <w:pPr>
              <w:pStyle w:val="OtherTableBody"/>
            </w:pPr>
            <w:r>
              <w:t>An International Standards Organization Object Identifier (OID), in accordance with ISO/IEC 8824.  Formatted as decimal digits separated by periods; recommended limit of 64 characters</w:t>
            </w:r>
          </w:p>
        </w:tc>
      </w:tr>
      <w:tr w:rsidR="00B50050" w14:paraId="4CEB5DFA" w14:textId="77777777" w:rsidTr="00195548">
        <w:tc>
          <w:tcPr>
            <w:tcW w:w="600" w:type="dxa"/>
          </w:tcPr>
          <w:p w14:paraId="478AB45E" w14:textId="77777777" w:rsidR="00B50050" w:rsidRDefault="00B50050" w:rsidP="0088127C">
            <w:pPr>
              <w:pStyle w:val="OtherTableBody"/>
            </w:pPr>
          </w:p>
        </w:tc>
        <w:tc>
          <w:tcPr>
            <w:tcW w:w="600" w:type="dxa"/>
          </w:tcPr>
          <w:p w14:paraId="2F3652B7" w14:textId="77777777" w:rsidR="00B50050" w:rsidRDefault="00B50050" w:rsidP="0088127C">
            <w:pPr>
              <w:pStyle w:val="OtherTableBody"/>
            </w:pPr>
            <w:r>
              <w:t>0301</w:t>
            </w:r>
          </w:p>
        </w:tc>
        <w:tc>
          <w:tcPr>
            <w:tcW w:w="2600" w:type="dxa"/>
          </w:tcPr>
          <w:p w14:paraId="521004C8" w14:textId="77777777" w:rsidR="00B50050" w:rsidRDefault="00B50050" w:rsidP="0088127C">
            <w:pPr>
              <w:pStyle w:val="OtherTableBody"/>
            </w:pPr>
          </w:p>
        </w:tc>
        <w:tc>
          <w:tcPr>
            <w:tcW w:w="1400" w:type="dxa"/>
          </w:tcPr>
          <w:p w14:paraId="4B943F60" w14:textId="77777777" w:rsidR="00B50050" w:rsidRDefault="00B50050" w:rsidP="0088127C">
            <w:pPr>
              <w:pStyle w:val="OtherTableBody"/>
            </w:pPr>
            <w:r>
              <w:t>L</w:t>
            </w:r>
          </w:p>
        </w:tc>
        <w:tc>
          <w:tcPr>
            <w:tcW w:w="4200" w:type="dxa"/>
          </w:tcPr>
          <w:p w14:paraId="11503419" w14:textId="77777777" w:rsidR="00B50050" w:rsidRDefault="00B50050" w:rsidP="0088127C">
            <w:pPr>
              <w:pStyle w:val="OtherTableBody"/>
            </w:pPr>
            <w:r>
              <w:t>These are reserved for locally defined coding schemes.</w:t>
            </w:r>
          </w:p>
        </w:tc>
      </w:tr>
      <w:tr w:rsidR="00B50050" w14:paraId="58BA6564" w14:textId="77777777" w:rsidTr="00195548">
        <w:tc>
          <w:tcPr>
            <w:tcW w:w="600" w:type="dxa"/>
          </w:tcPr>
          <w:p w14:paraId="7C8110D0" w14:textId="77777777" w:rsidR="00B50050" w:rsidRDefault="00B50050" w:rsidP="0088127C">
            <w:pPr>
              <w:pStyle w:val="OtherTableBody"/>
            </w:pPr>
          </w:p>
        </w:tc>
        <w:tc>
          <w:tcPr>
            <w:tcW w:w="600" w:type="dxa"/>
          </w:tcPr>
          <w:p w14:paraId="7E6F0953" w14:textId="77777777" w:rsidR="00B50050" w:rsidRDefault="00B50050" w:rsidP="0088127C">
            <w:pPr>
              <w:pStyle w:val="OtherTableBody"/>
            </w:pPr>
            <w:r>
              <w:t>0301</w:t>
            </w:r>
          </w:p>
        </w:tc>
        <w:tc>
          <w:tcPr>
            <w:tcW w:w="2600" w:type="dxa"/>
          </w:tcPr>
          <w:p w14:paraId="04C5A879" w14:textId="77777777" w:rsidR="00B50050" w:rsidRDefault="00B50050" w:rsidP="0088127C">
            <w:pPr>
              <w:pStyle w:val="OtherTableBody"/>
            </w:pPr>
          </w:p>
        </w:tc>
        <w:tc>
          <w:tcPr>
            <w:tcW w:w="1400" w:type="dxa"/>
          </w:tcPr>
          <w:p w14:paraId="2DDCCC0D" w14:textId="77777777" w:rsidR="00B50050" w:rsidRDefault="00B50050" w:rsidP="0088127C">
            <w:pPr>
              <w:pStyle w:val="OtherTableBody"/>
            </w:pPr>
            <w:r>
              <w:t>L,M,N</w:t>
            </w:r>
          </w:p>
        </w:tc>
        <w:tc>
          <w:tcPr>
            <w:tcW w:w="4200" w:type="dxa"/>
          </w:tcPr>
          <w:p w14:paraId="0A8CDB01" w14:textId="77777777" w:rsidR="00B50050" w:rsidRDefault="00B50050" w:rsidP="0088127C">
            <w:pPr>
              <w:pStyle w:val="OtherTableBody"/>
            </w:pPr>
            <w:r>
              <w:t>These are reserved for locally defined coding schemes.</w:t>
            </w:r>
          </w:p>
        </w:tc>
      </w:tr>
      <w:tr w:rsidR="00B50050" w14:paraId="379F6A92" w14:textId="77777777" w:rsidTr="00195548">
        <w:tc>
          <w:tcPr>
            <w:tcW w:w="600" w:type="dxa"/>
          </w:tcPr>
          <w:p w14:paraId="01D097BB" w14:textId="77777777" w:rsidR="00B50050" w:rsidRDefault="00B50050" w:rsidP="0088127C">
            <w:pPr>
              <w:pStyle w:val="OtherTableBody"/>
            </w:pPr>
          </w:p>
        </w:tc>
        <w:tc>
          <w:tcPr>
            <w:tcW w:w="600" w:type="dxa"/>
          </w:tcPr>
          <w:p w14:paraId="3A5991B6" w14:textId="77777777" w:rsidR="00B50050" w:rsidRDefault="00B50050" w:rsidP="0088127C">
            <w:pPr>
              <w:pStyle w:val="OtherTableBody"/>
            </w:pPr>
            <w:r>
              <w:t>0301</w:t>
            </w:r>
          </w:p>
        </w:tc>
        <w:tc>
          <w:tcPr>
            <w:tcW w:w="2600" w:type="dxa"/>
          </w:tcPr>
          <w:p w14:paraId="1937D67A" w14:textId="77777777" w:rsidR="00B50050" w:rsidRDefault="00B50050" w:rsidP="0088127C">
            <w:pPr>
              <w:pStyle w:val="OtherTableBody"/>
            </w:pPr>
          </w:p>
        </w:tc>
        <w:tc>
          <w:tcPr>
            <w:tcW w:w="1400" w:type="dxa"/>
          </w:tcPr>
          <w:p w14:paraId="0E2BCB42" w14:textId="77777777" w:rsidR="00B50050" w:rsidRDefault="00B50050" w:rsidP="0088127C">
            <w:pPr>
              <w:pStyle w:val="OtherTableBody"/>
            </w:pPr>
            <w:r>
              <w:t>M</w:t>
            </w:r>
          </w:p>
        </w:tc>
        <w:tc>
          <w:tcPr>
            <w:tcW w:w="4200" w:type="dxa"/>
          </w:tcPr>
          <w:p w14:paraId="41215AA6" w14:textId="77777777" w:rsidR="00B50050" w:rsidRDefault="00B50050" w:rsidP="0088127C">
            <w:pPr>
              <w:pStyle w:val="OtherTableBody"/>
            </w:pPr>
            <w:r>
              <w:t>These are reserved for locally defined coding schemes.</w:t>
            </w:r>
          </w:p>
        </w:tc>
      </w:tr>
      <w:tr w:rsidR="00B50050" w14:paraId="34C7E49E" w14:textId="77777777" w:rsidTr="00195548">
        <w:tc>
          <w:tcPr>
            <w:tcW w:w="600" w:type="dxa"/>
          </w:tcPr>
          <w:p w14:paraId="79C83BD3" w14:textId="77777777" w:rsidR="00B50050" w:rsidRDefault="00B50050" w:rsidP="0088127C">
            <w:pPr>
              <w:pStyle w:val="OtherTableBody"/>
            </w:pPr>
          </w:p>
        </w:tc>
        <w:tc>
          <w:tcPr>
            <w:tcW w:w="600" w:type="dxa"/>
          </w:tcPr>
          <w:p w14:paraId="11AC1739" w14:textId="77777777" w:rsidR="00B50050" w:rsidRDefault="00B50050" w:rsidP="0088127C">
            <w:pPr>
              <w:pStyle w:val="OtherTableBody"/>
            </w:pPr>
            <w:r>
              <w:t>0301</w:t>
            </w:r>
          </w:p>
        </w:tc>
        <w:tc>
          <w:tcPr>
            <w:tcW w:w="2600" w:type="dxa"/>
          </w:tcPr>
          <w:p w14:paraId="1203AC11" w14:textId="77777777" w:rsidR="00B50050" w:rsidRDefault="00B50050" w:rsidP="0088127C">
            <w:pPr>
              <w:pStyle w:val="OtherTableBody"/>
            </w:pPr>
          </w:p>
        </w:tc>
        <w:tc>
          <w:tcPr>
            <w:tcW w:w="1400" w:type="dxa"/>
          </w:tcPr>
          <w:p w14:paraId="31ECD128" w14:textId="77777777" w:rsidR="00B50050" w:rsidRDefault="00B50050" w:rsidP="0088127C">
            <w:pPr>
              <w:pStyle w:val="OtherTableBody"/>
            </w:pPr>
            <w:r>
              <w:t>N</w:t>
            </w:r>
          </w:p>
        </w:tc>
        <w:tc>
          <w:tcPr>
            <w:tcW w:w="4200" w:type="dxa"/>
          </w:tcPr>
          <w:p w14:paraId="6520C239" w14:textId="77777777" w:rsidR="00B50050" w:rsidRDefault="00B50050" w:rsidP="0088127C">
            <w:pPr>
              <w:pStyle w:val="OtherTableBody"/>
            </w:pPr>
            <w:r>
              <w:t>These are reserved for locally defined coding schemes.</w:t>
            </w:r>
          </w:p>
        </w:tc>
      </w:tr>
      <w:tr w:rsidR="00B50050" w14:paraId="60C82D18" w14:textId="77777777" w:rsidTr="00195548">
        <w:tc>
          <w:tcPr>
            <w:tcW w:w="600" w:type="dxa"/>
          </w:tcPr>
          <w:p w14:paraId="739A480E" w14:textId="77777777" w:rsidR="00B50050" w:rsidRDefault="00B50050" w:rsidP="0088127C">
            <w:pPr>
              <w:pStyle w:val="OtherTableBody"/>
            </w:pPr>
          </w:p>
        </w:tc>
        <w:tc>
          <w:tcPr>
            <w:tcW w:w="600" w:type="dxa"/>
          </w:tcPr>
          <w:p w14:paraId="00CB25F2" w14:textId="77777777" w:rsidR="00B50050" w:rsidRDefault="00B50050" w:rsidP="0088127C">
            <w:pPr>
              <w:pStyle w:val="OtherTableBody"/>
            </w:pPr>
            <w:r>
              <w:t>0301</w:t>
            </w:r>
          </w:p>
        </w:tc>
        <w:tc>
          <w:tcPr>
            <w:tcW w:w="2600" w:type="dxa"/>
          </w:tcPr>
          <w:p w14:paraId="0C7B54E9" w14:textId="77777777" w:rsidR="00B50050" w:rsidRDefault="00B50050" w:rsidP="0088127C">
            <w:pPr>
              <w:pStyle w:val="OtherTableBody"/>
            </w:pPr>
          </w:p>
        </w:tc>
        <w:tc>
          <w:tcPr>
            <w:tcW w:w="1400" w:type="dxa"/>
          </w:tcPr>
          <w:p w14:paraId="727537A0" w14:textId="77777777" w:rsidR="00B50050" w:rsidRDefault="00B50050" w:rsidP="0088127C">
            <w:pPr>
              <w:pStyle w:val="OtherTableBody"/>
            </w:pPr>
            <w:r>
              <w:t>NPI</w:t>
            </w:r>
          </w:p>
        </w:tc>
        <w:tc>
          <w:tcPr>
            <w:tcW w:w="4200" w:type="dxa"/>
          </w:tcPr>
          <w:p w14:paraId="15E3D752" w14:textId="77777777" w:rsidR="00B50050" w:rsidRDefault="00B50050" w:rsidP="0088127C">
            <w:pPr>
              <w:pStyle w:val="OtherTableBody"/>
            </w:pPr>
            <w:r>
              <w:t>Allows for the ability to designate organization identifier as a "NPI" assigned number (lab, any medical provider, can be a person or an organization)</w:t>
            </w:r>
          </w:p>
        </w:tc>
      </w:tr>
      <w:tr w:rsidR="00B50050" w14:paraId="2A3DA208" w14:textId="77777777" w:rsidTr="00195548">
        <w:tc>
          <w:tcPr>
            <w:tcW w:w="600" w:type="dxa"/>
          </w:tcPr>
          <w:p w14:paraId="7A76D66B" w14:textId="77777777" w:rsidR="00B50050" w:rsidRDefault="00B50050" w:rsidP="0088127C">
            <w:pPr>
              <w:pStyle w:val="OtherTableBody"/>
            </w:pPr>
          </w:p>
        </w:tc>
        <w:tc>
          <w:tcPr>
            <w:tcW w:w="600" w:type="dxa"/>
          </w:tcPr>
          <w:p w14:paraId="3C0CCBDF" w14:textId="77777777" w:rsidR="00B50050" w:rsidRDefault="00B50050" w:rsidP="0088127C">
            <w:pPr>
              <w:pStyle w:val="OtherTableBody"/>
            </w:pPr>
            <w:r>
              <w:t>0301</w:t>
            </w:r>
          </w:p>
        </w:tc>
        <w:tc>
          <w:tcPr>
            <w:tcW w:w="2600" w:type="dxa"/>
          </w:tcPr>
          <w:p w14:paraId="51F5ED5F" w14:textId="77777777" w:rsidR="00B50050" w:rsidRDefault="00B50050" w:rsidP="0088127C">
            <w:pPr>
              <w:pStyle w:val="OtherTableBody"/>
            </w:pPr>
          </w:p>
        </w:tc>
        <w:tc>
          <w:tcPr>
            <w:tcW w:w="1400" w:type="dxa"/>
          </w:tcPr>
          <w:p w14:paraId="62A03AAA" w14:textId="77777777" w:rsidR="00B50050" w:rsidRDefault="00B50050" w:rsidP="0088127C">
            <w:pPr>
              <w:pStyle w:val="OtherTableBody"/>
            </w:pPr>
            <w:r>
              <w:t>Random</w:t>
            </w:r>
          </w:p>
        </w:tc>
        <w:tc>
          <w:tcPr>
            <w:tcW w:w="4200" w:type="dxa"/>
          </w:tcPr>
          <w:p w14:paraId="37F76DD7" w14:textId="77777777" w:rsidR="00B50050" w:rsidRDefault="00B50050" w:rsidP="0088127C">
            <w:pPr>
              <w:pStyle w:val="OtherTableBody"/>
            </w:pPr>
            <w:r>
              <w:t>Usually a base64 encoded string of random bits.&lt;p&gt;Note: Random IDs are typically used for instance identifiers, rather than an identifier of an Assigning Authority that issues instance identifiers</w:t>
            </w:r>
          </w:p>
        </w:tc>
      </w:tr>
      <w:tr w:rsidR="00B50050" w14:paraId="57D2077F" w14:textId="77777777" w:rsidTr="00195548">
        <w:tc>
          <w:tcPr>
            <w:tcW w:w="600" w:type="dxa"/>
          </w:tcPr>
          <w:p w14:paraId="197DC6FA" w14:textId="77777777" w:rsidR="00B50050" w:rsidRDefault="00B50050" w:rsidP="0088127C">
            <w:pPr>
              <w:pStyle w:val="OtherTableBody"/>
            </w:pPr>
          </w:p>
        </w:tc>
        <w:tc>
          <w:tcPr>
            <w:tcW w:w="600" w:type="dxa"/>
          </w:tcPr>
          <w:p w14:paraId="094735E5" w14:textId="77777777" w:rsidR="00B50050" w:rsidRDefault="00B50050" w:rsidP="0088127C">
            <w:pPr>
              <w:pStyle w:val="OtherTableBody"/>
            </w:pPr>
            <w:r>
              <w:t>0301</w:t>
            </w:r>
          </w:p>
        </w:tc>
        <w:tc>
          <w:tcPr>
            <w:tcW w:w="2600" w:type="dxa"/>
          </w:tcPr>
          <w:p w14:paraId="0BEB5A33" w14:textId="77777777" w:rsidR="00B50050" w:rsidRDefault="00B50050" w:rsidP="0088127C">
            <w:pPr>
              <w:pStyle w:val="OtherTableBody"/>
            </w:pPr>
          </w:p>
        </w:tc>
        <w:tc>
          <w:tcPr>
            <w:tcW w:w="1400" w:type="dxa"/>
          </w:tcPr>
          <w:p w14:paraId="5EF01F5B" w14:textId="77777777" w:rsidR="00B50050" w:rsidRDefault="00B50050" w:rsidP="0088127C">
            <w:pPr>
              <w:pStyle w:val="OtherTableBody"/>
            </w:pPr>
            <w:r>
              <w:t>URI</w:t>
            </w:r>
          </w:p>
        </w:tc>
        <w:tc>
          <w:tcPr>
            <w:tcW w:w="4200" w:type="dxa"/>
          </w:tcPr>
          <w:p w14:paraId="3CEFD52E" w14:textId="77777777" w:rsidR="00B50050" w:rsidRDefault="00B50050" w:rsidP="0088127C">
            <w:pPr>
              <w:pStyle w:val="OtherTableBody"/>
            </w:pPr>
            <w:r>
              <w:t>Uniform Resource Identifier</w:t>
            </w:r>
          </w:p>
        </w:tc>
      </w:tr>
      <w:tr w:rsidR="00B50050" w14:paraId="527D2579" w14:textId="77777777" w:rsidTr="00195548">
        <w:tc>
          <w:tcPr>
            <w:tcW w:w="600" w:type="dxa"/>
          </w:tcPr>
          <w:p w14:paraId="2F767F69" w14:textId="77777777" w:rsidR="00B50050" w:rsidRDefault="00B50050" w:rsidP="0088127C">
            <w:pPr>
              <w:pStyle w:val="OtherTableBody"/>
            </w:pPr>
          </w:p>
        </w:tc>
        <w:tc>
          <w:tcPr>
            <w:tcW w:w="600" w:type="dxa"/>
          </w:tcPr>
          <w:p w14:paraId="7002A4AD" w14:textId="77777777" w:rsidR="00B50050" w:rsidRDefault="00B50050" w:rsidP="0088127C">
            <w:pPr>
              <w:pStyle w:val="OtherTableBody"/>
            </w:pPr>
            <w:r>
              <w:t>0301</w:t>
            </w:r>
          </w:p>
        </w:tc>
        <w:tc>
          <w:tcPr>
            <w:tcW w:w="2600" w:type="dxa"/>
          </w:tcPr>
          <w:p w14:paraId="30747044" w14:textId="77777777" w:rsidR="00B50050" w:rsidRDefault="00B50050" w:rsidP="0088127C">
            <w:pPr>
              <w:pStyle w:val="OtherTableBody"/>
            </w:pPr>
          </w:p>
        </w:tc>
        <w:tc>
          <w:tcPr>
            <w:tcW w:w="1400" w:type="dxa"/>
          </w:tcPr>
          <w:p w14:paraId="7E03BE6F" w14:textId="77777777" w:rsidR="00B50050" w:rsidRDefault="00B50050" w:rsidP="0088127C">
            <w:pPr>
              <w:pStyle w:val="OtherTableBody"/>
            </w:pPr>
            <w:r>
              <w:t>UUID</w:t>
            </w:r>
          </w:p>
        </w:tc>
        <w:tc>
          <w:tcPr>
            <w:tcW w:w="4200" w:type="dxa"/>
          </w:tcPr>
          <w:p w14:paraId="70ADB171" w14:textId="77777777" w:rsidR="00B50050" w:rsidRDefault="00B50050" w:rsidP="0088127C">
            <w:pPr>
              <w:pStyle w:val="OtherTableBody"/>
            </w:pPr>
            <w:r>
              <w:t>The DCE Universal Unique Identifier, in accordance with RFC 4122. Recommended format is 32 hexadecimal digits separated by hyphens, in the digit grouping 8-4-4-4-12</w:t>
            </w:r>
          </w:p>
        </w:tc>
      </w:tr>
      <w:tr w:rsidR="00B50050" w14:paraId="3489E58C" w14:textId="77777777" w:rsidTr="00195548">
        <w:tc>
          <w:tcPr>
            <w:tcW w:w="600" w:type="dxa"/>
          </w:tcPr>
          <w:p w14:paraId="261382AD" w14:textId="77777777" w:rsidR="00B50050" w:rsidRDefault="00B50050" w:rsidP="0088127C">
            <w:pPr>
              <w:pStyle w:val="OtherTableBody"/>
            </w:pPr>
          </w:p>
        </w:tc>
        <w:tc>
          <w:tcPr>
            <w:tcW w:w="600" w:type="dxa"/>
          </w:tcPr>
          <w:p w14:paraId="5588FA04" w14:textId="77777777" w:rsidR="00B50050" w:rsidRDefault="00B50050" w:rsidP="0088127C">
            <w:pPr>
              <w:pStyle w:val="OtherTableBody"/>
            </w:pPr>
            <w:r>
              <w:t>0301</w:t>
            </w:r>
          </w:p>
        </w:tc>
        <w:tc>
          <w:tcPr>
            <w:tcW w:w="2600" w:type="dxa"/>
          </w:tcPr>
          <w:p w14:paraId="02EC5D20" w14:textId="77777777" w:rsidR="00B50050" w:rsidRDefault="00B50050" w:rsidP="0088127C">
            <w:pPr>
              <w:pStyle w:val="OtherTableBody"/>
            </w:pPr>
          </w:p>
        </w:tc>
        <w:tc>
          <w:tcPr>
            <w:tcW w:w="1400" w:type="dxa"/>
          </w:tcPr>
          <w:p w14:paraId="40BD36CB" w14:textId="77777777" w:rsidR="00B50050" w:rsidRDefault="00B50050" w:rsidP="0088127C">
            <w:pPr>
              <w:pStyle w:val="OtherTableBody"/>
            </w:pPr>
            <w:r>
              <w:t>x400</w:t>
            </w:r>
          </w:p>
        </w:tc>
        <w:tc>
          <w:tcPr>
            <w:tcW w:w="4200" w:type="dxa"/>
          </w:tcPr>
          <w:p w14:paraId="35EBDCFF" w14:textId="77777777" w:rsidR="00B50050" w:rsidRDefault="00B50050" w:rsidP="0088127C">
            <w:pPr>
              <w:pStyle w:val="OtherTableBody"/>
            </w:pPr>
            <w:r>
              <w:t>An X.400 MHS identifier. Recommended format is in accordance with RFC 1649</w:t>
            </w:r>
          </w:p>
        </w:tc>
      </w:tr>
      <w:tr w:rsidR="00B50050" w14:paraId="2F0420E6" w14:textId="77777777" w:rsidTr="00195548">
        <w:tc>
          <w:tcPr>
            <w:tcW w:w="600" w:type="dxa"/>
          </w:tcPr>
          <w:p w14:paraId="29380D91" w14:textId="77777777" w:rsidR="00B50050" w:rsidRDefault="00B50050" w:rsidP="0088127C">
            <w:pPr>
              <w:pStyle w:val="OtherTableBody"/>
            </w:pPr>
          </w:p>
        </w:tc>
        <w:tc>
          <w:tcPr>
            <w:tcW w:w="600" w:type="dxa"/>
          </w:tcPr>
          <w:p w14:paraId="666D481E" w14:textId="77777777" w:rsidR="00B50050" w:rsidRDefault="00B50050" w:rsidP="0088127C">
            <w:pPr>
              <w:pStyle w:val="OtherTableBody"/>
            </w:pPr>
            <w:r>
              <w:t>0301</w:t>
            </w:r>
          </w:p>
        </w:tc>
        <w:tc>
          <w:tcPr>
            <w:tcW w:w="2600" w:type="dxa"/>
          </w:tcPr>
          <w:p w14:paraId="09749BF1" w14:textId="77777777" w:rsidR="00B50050" w:rsidRDefault="00B50050" w:rsidP="0088127C">
            <w:pPr>
              <w:pStyle w:val="OtherTableBody"/>
            </w:pPr>
          </w:p>
        </w:tc>
        <w:tc>
          <w:tcPr>
            <w:tcW w:w="1400" w:type="dxa"/>
          </w:tcPr>
          <w:p w14:paraId="598F1563" w14:textId="77777777" w:rsidR="00B50050" w:rsidRDefault="00B50050" w:rsidP="0088127C">
            <w:pPr>
              <w:pStyle w:val="OtherTableBody"/>
            </w:pPr>
            <w:r>
              <w:t>x500</w:t>
            </w:r>
          </w:p>
        </w:tc>
        <w:tc>
          <w:tcPr>
            <w:tcW w:w="4200" w:type="dxa"/>
          </w:tcPr>
          <w:p w14:paraId="61345094" w14:textId="77777777" w:rsidR="00B50050" w:rsidRDefault="00B50050" w:rsidP="0088127C">
            <w:pPr>
              <w:pStyle w:val="OtherTableBody"/>
            </w:pPr>
            <w:r>
              <w:t>An X.500 directory name</w:t>
            </w:r>
          </w:p>
        </w:tc>
      </w:tr>
      <w:tr w:rsidR="00B50050" w14:paraId="7BFB5988" w14:textId="77777777" w:rsidTr="00195548">
        <w:tc>
          <w:tcPr>
            <w:tcW w:w="600" w:type="dxa"/>
          </w:tcPr>
          <w:p w14:paraId="4C6ED6F2" w14:textId="77777777" w:rsidR="00B50050" w:rsidRDefault="00B50050" w:rsidP="0088127C">
            <w:pPr>
              <w:pStyle w:val="OtherTableBody"/>
            </w:pPr>
            <w:r>
              <w:t>User</w:t>
            </w:r>
          </w:p>
        </w:tc>
        <w:tc>
          <w:tcPr>
            <w:tcW w:w="600" w:type="dxa"/>
          </w:tcPr>
          <w:p w14:paraId="5338CF04" w14:textId="77777777" w:rsidR="00B50050" w:rsidRDefault="00B50050" w:rsidP="0088127C">
            <w:pPr>
              <w:pStyle w:val="OtherTableBody"/>
            </w:pPr>
          </w:p>
        </w:tc>
        <w:tc>
          <w:tcPr>
            <w:tcW w:w="2600" w:type="dxa"/>
          </w:tcPr>
          <w:p w14:paraId="456AA2C5" w14:textId="77777777" w:rsidR="00B50050" w:rsidRDefault="00B50050" w:rsidP="0088127C">
            <w:pPr>
              <w:pStyle w:val="OtherTableBody"/>
            </w:pPr>
            <w:r>
              <w:t>Point of Care</w:t>
            </w:r>
          </w:p>
        </w:tc>
        <w:tc>
          <w:tcPr>
            <w:tcW w:w="1400" w:type="dxa"/>
          </w:tcPr>
          <w:p w14:paraId="26F34300" w14:textId="77777777" w:rsidR="00B50050" w:rsidRDefault="00B50050" w:rsidP="0088127C">
            <w:pPr>
              <w:pStyle w:val="OtherTableBody"/>
            </w:pPr>
          </w:p>
        </w:tc>
        <w:tc>
          <w:tcPr>
            <w:tcW w:w="4200" w:type="dxa"/>
          </w:tcPr>
          <w:p w14:paraId="5D5E0BE6" w14:textId="77777777" w:rsidR="00B50050" w:rsidRDefault="00B50050" w:rsidP="0088127C">
            <w:pPr>
              <w:pStyle w:val="OtherTableBody"/>
            </w:pPr>
          </w:p>
        </w:tc>
      </w:tr>
      <w:tr w:rsidR="00B50050" w14:paraId="6458D527" w14:textId="77777777" w:rsidTr="00195548">
        <w:tc>
          <w:tcPr>
            <w:tcW w:w="600" w:type="dxa"/>
          </w:tcPr>
          <w:p w14:paraId="74A6B495" w14:textId="77777777" w:rsidR="00B50050" w:rsidRDefault="00B50050" w:rsidP="0088127C">
            <w:pPr>
              <w:pStyle w:val="OtherTableBody"/>
            </w:pPr>
          </w:p>
        </w:tc>
        <w:tc>
          <w:tcPr>
            <w:tcW w:w="600" w:type="dxa"/>
          </w:tcPr>
          <w:p w14:paraId="3A6AB3D6" w14:textId="77777777" w:rsidR="00B50050" w:rsidRDefault="00B50050" w:rsidP="0088127C">
            <w:pPr>
              <w:pStyle w:val="OtherTableBody"/>
            </w:pPr>
            <w:r>
              <w:t>0302</w:t>
            </w:r>
          </w:p>
        </w:tc>
        <w:tc>
          <w:tcPr>
            <w:tcW w:w="2600" w:type="dxa"/>
          </w:tcPr>
          <w:p w14:paraId="2A81EE63" w14:textId="77777777" w:rsidR="00B50050" w:rsidRDefault="00B50050" w:rsidP="0088127C">
            <w:pPr>
              <w:pStyle w:val="OtherTableBody"/>
            </w:pPr>
          </w:p>
        </w:tc>
        <w:tc>
          <w:tcPr>
            <w:tcW w:w="1400" w:type="dxa"/>
          </w:tcPr>
          <w:p w14:paraId="55A3170B" w14:textId="77777777" w:rsidR="00B50050" w:rsidRDefault="00B50050" w:rsidP="0088127C">
            <w:pPr>
              <w:pStyle w:val="OtherTableBody"/>
            </w:pPr>
            <w:r>
              <w:t>...</w:t>
            </w:r>
          </w:p>
        </w:tc>
        <w:tc>
          <w:tcPr>
            <w:tcW w:w="4200" w:type="dxa"/>
          </w:tcPr>
          <w:p w14:paraId="6CB7DAFC" w14:textId="77777777" w:rsidR="00B50050" w:rsidRDefault="00B50050" w:rsidP="0088127C">
            <w:pPr>
              <w:pStyle w:val="OtherTableBody"/>
            </w:pPr>
            <w:r>
              <w:t>No suggested values defined</w:t>
            </w:r>
          </w:p>
        </w:tc>
      </w:tr>
      <w:tr w:rsidR="00B50050" w14:paraId="48AC84CE" w14:textId="77777777" w:rsidTr="00195548">
        <w:tc>
          <w:tcPr>
            <w:tcW w:w="600" w:type="dxa"/>
          </w:tcPr>
          <w:p w14:paraId="3EF630AE" w14:textId="77777777" w:rsidR="00B50050" w:rsidRDefault="00B50050" w:rsidP="0088127C">
            <w:pPr>
              <w:pStyle w:val="OtherTableBody"/>
            </w:pPr>
            <w:r>
              <w:t>User</w:t>
            </w:r>
          </w:p>
        </w:tc>
        <w:tc>
          <w:tcPr>
            <w:tcW w:w="600" w:type="dxa"/>
          </w:tcPr>
          <w:p w14:paraId="05B65230" w14:textId="77777777" w:rsidR="00B50050" w:rsidRDefault="00B50050" w:rsidP="0088127C">
            <w:pPr>
              <w:pStyle w:val="OtherTableBody"/>
            </w:pPr>
          </w:p>
        </w:tc>
        <w:tc>
          <w:tcPr>
            <w:tcW w:w="2600" w:type="dxa"/>
          </w:tcPr>
          <w:p w14:paraId="3E7BC026" w14:textId="77777777" w:rsidR="00B50050" w:rsidRDefault="00B50050" w:rsidP="0088127C">
            <w:pPr>
              <w:pStyle w:val="OtherTableBody"/>
            </w:pPr>
            <w:r>
              <w:t>Room</w:t>
            </w:r>
          </w:p>
        </w:tc>
        <w:tc>
          <w:tcPr>
            <w:tcW w:w="1400" w:type="dxa"/>
          </w:tcPr>
          <w:p w14:paraId="2C873AF0" w14:textId="77777777" w:rsidR="00B50050" w:rsidRDefault="00B50050" w:rsidP="0088127C">
            <w:pPr>
              <w:pStyle w:val="OtherTableBody"/>
            </w:pPr>
          </w:p>
        </w:tc>
        <w:tc>
          <w:tcPr>
            <w:tcW w:w="4200" w:type="dxa"/>
          </w:tcPr>
          <w:p w14:paraId="5AECC774" w14:textId="77777777" w:rsidR="00B50050" w:rsidRDefault="00B50050" w:rsidP="0088127C">
            <w:pPr>
              <w:pStyle w:val="OtherTableBody"/>
            </w:pPr>
          </w:p>
        </w:tc>
      </w:tr>
      <w:tr w:rsidR="00B50050" w14:paraId="25656248" w14:textId="77777777" w:rsidTr="00195548">
        <w:tc>
          <w:tcPr>
            <w:tcW w:w="600" w:type="dxa"/>
          </w:tcPr>
          <w:p w14:paraId="1D6FC09C" w14:textId="77777777" w:rsidR="00B50050" w:rsidRDefault="00B50050" w:rsidP="0088127C">
            <w:pPr>
              <w:pStyle w:val="OtherTableBody"/>
            </w:pPr>
          </w:p>
        </w:tc>
        <w:tc>
          <w:tcPr>
            <w:tcW w:w="600" w:type="dxa"/>
          </w:tcPr>
          <w:p w14:paraId="633CD81E" w14:textId="77777777" w:rsidR="00B50050" w:rsidRDefault="00B50050" w:rsidP="0088127C">
            <w:pPr>
              <w:pStyle w:val="OtherTableBody"/>
            </w:pPr>
            <w:r>
              <w:t>0303</w:t>
            </w:r>
          </w:p>
        </w:tc>
        <w:tc>
          <w:tcPr>
            <w:tcW w:w="2600" w:type="dxa"/>
          </w:tcPr>
          <w:p w14:paraId="303BE0A0" w14:textId="77777777" w:rsidR="00B50050" w:rsidRDefault="00B50050" w:rsidP="0088127C">
            <w:pPr>
              <w:pStyle w:val="OtherTableBody"/>
            </w:pPr>
          </w:p>
        </w:tc>
        <w:tc>
          <w:tcPr>
            <w:tcW w:w="1400" w:type="dxa"/>
          </w:tcPr>
          <w:p w14:paraId="042518EB" w14:textId="77777777" w:rsidR="00B50050" w:rsidRDefault="00B50050" w:rsidP="0088127C">
            <w:pPr>
              <w:pStyle w:val="OtherTableBody"/>
            </w:pPr>
            <w:r>
              <w:t>...</w:t>
            </w:r>
          </w:p>
        </w:tc>
        <w:tc>
          <w:tcPr>
            <w:tcW w:w="4200" w:type="dxa"/>
          </w:tcPr>
          <w:p w14:paraId="1E39AB17" w14:textId="77777777" w:rsidR="00B50050" w:rsidRDefault="00B50050" w:rsidP="0088127C">
            <w:pPr>
              <w:pStyle w:val="OtherTableBody"/>
            </w:pPr>
            <w:r>
              <w:t>No suggested values defined</w:t>
            </w:r>
          </w:p>
        </w:tc>
      </w:tr>
      <w:tr w:rsidR="00B50050" w14:paraId="0C27CDC0" w14:textId="77777777" w:rsidTr="00195548">
        <w:tc>
          <w:tcPr>
            <w:tcW w:w="600" w:type="dxa"/>
          </w:tcPr>
          <w:p w14:paraId="3D781E3A" w14:textId="77777777" w:rsidR="00B50050" w:rsidRDefault="00B50050" w:rsidP="0088127C">
            <w:pPr>
              <w:pStyle w:val="OtherTableBody"/>
            </w:pPr>
            <w:r>
              <w:t>User</w:t>
            </w:r>
          </w:p>
        </w:tc>
        <w:tc>
          <w:tcPr>
            <w:tcW w:w="600" w:type="dxa"/>
          </w:tcPr>
          <w:p w14:paraId="442C6825" w14:textId="77777777" w:rsidR="00B50050" w:rsidRDefault="00B50050" w:rsidP="0088127C">
            <w:pPr>
              <w:pStyle w:val="OtherTableBody"/>
            </w:pPr>
          </w:p>
        </w:tc>
        <w:tc>
          <w:tcPr>
            <w:tcW w:w="2600" w:type="dxa"/>
          </w:tcPr>
          <w:p w14:paraId="76A41B72" w14:textId="77777777" w:rsidR="00B50050" w:rsidRDefault="00B50050" w:rsidP="0088127C">
            <w:pPr>
              <w:pStyle w:val="OtherTableBody"/>
            </w:pPr>
            <w:r>
              <w:t>Bed</w:t>
            </w:r>
          </w:p>
        </w:tc>
        <w:tc>
          <w:tcPr>
            <w:tcW w:w="1400" w:type="dxa"/>
          </w:tcPr>
          <w:p w14:paraId="10BDD39C" w14:textId="77777777" w:rsidR="00B50050" w:rsidRDefault="00B50050" w:rsidP="0088127C">
            <w:pPr>
              <w:pStyle w:val="OtherTableBody"/>
            </w:pPr>
          </w:p>
        </w:tc>
        <w:tc>
          <w:tcPr>
            <w:tcW w:w="4200" w:type="dxa"/>
          </w:tcPr>
          <w:p w14:paraId="5D6BD06D" w14:textId="77777777" w:rsidR="00B50050" w:rsidRDefault="00B50050" w:rsidP="0088127C">
            <w:pPr>
              <w:pStyle w:val="OtherTableBody"/>
            </w:pPr>
          </w:p>
        </w:tc>
      </w:tr>
      <w:tr w:rsidR="00B50050" w14:paraId="30EB17B0" w14:textId="77777777" w:rsidTr="00195548">
        <w:tc>
          <w:tcPr>
            <w:tcW w:w="600" w:type="dxa"/>
          </w:tcPr>
          <w:p w14:paraId="6E0D04A8" w14:textId="77777777" w:rsidR="00B50050" w:rsidRDefault="00B50050" w:rsidP="0088127C">
            <w:pPr>
              <w:pStyle w:val="OtherTableBody"/>
            </w:pPr>
          </w:p>
        </w:tc>
        <w:tc>
          <w:tcPr>
            <w:tcW w:w="600" w:type="dxa"/>
          </w:tcPr>
          <w:p w14:paraId="04788CEF" w14:textId="77777777" w:rsidR="00B50050" w:rsidRDefault="00B50050" w:rsidP="0088127C">
            <w:pPr>
              <w:pStyle w:val="OtherTableBody"/>
            </w:pPr>
            <w:r>
              <w:t>0304</w:t>
            </w:r>
          </w:p>
        </w:tc>
        <w:tc>
          <w:tcPr>
            <w:tcW w:w="2600" w:type="dxa"/>
          </w:tcPr>
          <w:p w14:paraId="1FC34F85" w14:textId="77777777" w:rsidR="00B50050" w:rsidRDefault="00B50050" w:rsidP="0088127C">
            <w:pPr>
              <w:pStyle w:val="OtherTableBody"/>
            </w:pPr>
          </w:p>
        </w:tc>
        <w:tc>
          <w:tcPr>
            <w:tcW w:w="1400" w:type="dxa"/>
          </w:tcPr>
          <w:p w14:paraId="22CE589E" w14:textId="77777777" w:rsidR="00B50050" w:rsidRDefault="00B50050" w:rsidP="0088127C">
            <w:pPr>
              <w:pStyle w:val="OtherTableBody"/>
            </w:pPr>
            <w:r>
              <w:t>...</w:t>
            </w:r>
          </w:p>
        </w:tc>
        <w:tc>
          <w:tcPr>
            <w:tcW w:w="4200" w:type="dxa"/>
          </w:tcPr>
          <w:p w14:paraId="612A5AD2" w14:textId="77777777" w:rsidR="00B50050" w:rsidRDefault="00B50050" w:rsidP="0088127C">
            <w:pPr>
              <w:pStyle w:val="OtherTableBody"/>
            </w:pPr>
            <w:r>
              <w:t>No suggested values defined</w:t>
            </w:r>
          </w:p>
        </w:tc>
      </w:tr>
      <w:tr w:rsidR="00B50050" w14:paraId="536E27C8" w14:textId="77777777" w:rsidTr="00195548">
        <w:tc>
          <w:tcPr>
            <w:tcW w:w="600" w:type="dxa"/>
          </w:tcPr>
          <w:p w14:paraId="45F875E8" w14:textId="77777777" w:rsidR="00B50050" w:rsidRDefault="00B50050" w:rsidP="0088127C">
            <w:pPr>
              <w:pStyle w:val="OtherTableBody"/>
            </w:pPr>
            <w:r>
              <w:t>User</w:t>
            </w:r>
          </w:p>
        </w:tc>
        <w:tc>
          <w:tcPr>
            <w:tcW w:w="600" w:type="dxa"/>
          </w:tcPr>
          <w:p w14:paraId="67D01D3F" w14:textId="77777777" w:rsidR="00B50050" w:rsidRDefault="00B50050" w:rsidP="0088127C">
            <w:pPr>
              <w:pStyle w:val="OtherTableBody"/>
            </w:pPr>
          </w:p>
        </w:tc>
        <w:tc>
          <w:tcPr>
            <w:tcW w:w="2600" w:type="dxa"/>
          </w:tcPr>
          <w:p w14:paraId="35FEDD2B" w14:textId="77777777" w:rsidR="00B50050" w:rsidRDefault="00B50050" w:rsidP="0088127C">
            <w:pPr>
              <w:pStyle w:val="OtherTableBody"/>
            </w:pPr>
            <w:r>
              <w:t>Person Location Type</w:t>
            </w:r>
          </w:p>
        </w:tc>
        <w:tc>
          <w:tcPr>
            <w:tcW w:w="1400" w:type="dxa"/>
          </w:tcPr>
          <w:p w14:paraId="0D7787F3" w14:textId="77777777" w:rsidR="00B50050" w:rsidRDefault="00B50050" w:rsidP="0088127C">
            <w:pPr>
              <w:pStyle w:val="OtherTableBody"/>
            </w:pPr>
          </w:p>
        </w:tc>
        <w:tc>
          <w:tcPr>
            <w:tcW w:w="4200" w:type="dxa"/>
          </w:tcPr>
          <w:p w14:paraId="3DA73A23" w14:textId="77777777" w:rsidR="00B50050" w:rsidRDefault="00B50050" w:rsidP="0088127C">
            <w:pPr>
              <w:pStyle w:val="OtherTableBody"/>
            </w:pPr>
          </w:p>
        </w:tc>
      </w:tr>
      <w:tr w:rsidR="00B50050" w14:paraId="4DEECA66" w14:textId="77777777" w:rsidTr="00195548">
        <w:tc>
          <w:tcPr>
            <w:tcW w:w="600" w:type="dxa"/>
          </w:tcPr>
          <w:p w14:paraId="43F9000B" w14:textId="77777777" w:rsidR="00B50050" w:rsidRDefault="00B50050" w:rsidP="0088127C">
            <w:pPr>
              <w:pStyle w:val="OtherTableBody"/>
            </w:pPr>
          </w:p>
        </w:tc>
        <w:tc>
          <w:tcPr>
            <w:tcW w:w="600" w:type="dxa"/>
          </w:tcPr>
          <w:p w14:paraId="42837E69" w14:textId="77777777" w:rsidR="00B50050" w:rsidRDefault="00B50050" w:rsidP="0088127C">
            <w:pPr>
              <w:pStyle w:val="OtherTableBody"/>
            </w:pPr>
            <w:r>
              <w:t>0305</w:t>
            </w:r>
          </w:p>
        </w:tc>
        <w:tc>
          <w:tcPr>
            <w:tcW w:w="2600" w:type="dxa"/>
          </w:tcPr>
          <w:p w14:paraId="499568DF" w14:textId="77777777" w:rsidR="00B50050" w:rsidRDefault="00B50050" w:rsidP="0088127C">
            <w:pPr>
              <w:pStyle w:val="OtherTableBody"/>
            </w:pPr>
          </w:p>
        </w:tc>
        <w:tc>
          <w:tcPr>
            <w:tcW w:w="1400" w:type="dxa"/>
          </w:tcPr>
          <w:p w14:paraId="03E50DFB" w14:textId="77777777" w:rsidR="00B50050" w:rsidRDefault="00B50050" w:rsidP="0088127C">
            <w:pPr>
              <w:pStyle w:val="OtherTableBody"/>
            </w:pPr>
            <w:r>
              <w:t>C</w:t>
            </w:r>
          </w:p>
        </w:tc>
        <w:tc>
          <w:tcPr>
            <w:tcW w:w="4200" w:type="dxa"/>
          </w:tcPr>
          <w:p w14:paraId="0555F6EE" w14:textId="77777777" w:rsidR="00B50050" w:rsidRDefault="00B50050" w:rsidP="0088127C">
            <w:pPr>
              <w:pStyle w:val="OtherTableBody"/>
            </w:pPr>
            <w:r>
              <w:t>Clinic</w:t>
            </w:r>
          </w:p>
        </w:tc>
      </w:tr>
      <w:tr w:rsidR="00B50050" w14:paraId="6F2B577E" w14:textId="77777777" w:rsidTr="00195548">
        <w:tc>
          <w:tcPr>
            <w:tcW w:w="600" w:type="dxa"/>
          </w:tcPr>
          <w:p w14:paraId="5CD77EE6" w14:textId="77777777" w:rsidR="00B50050" w:rsidRDefault="00B50050" w:rsidP="0088127C">
            <w:pPr>
              <w:pStyle w:val="OtherTableBody"/>
            </w:pPr>
          </w:p>
        </w:tc>
        <w:tc>
          <w:tcPr>
            <w:tcW w:w="600" w:type="dxa"/>
          </w:tcPr>
          <w:p w14:paraId="522C2135" w14:textId="77777777" w:rsidR="00B50050" w:rsidRDefault="00B50050" w:rsidP="0088127C">
            <w:pPr>
              <w:pStyle w:val="OtherTableBody"/>
            </w:pPr>
            <w:r>
              <w:t>0305</w:t>
            </w:r>
          </w:p>
        </w:tc>
        <w:tc>
          <w:tcPr>
            <w:tcW w:w="2600" w:type="dxa"/>
          </w:tcPr>
          <w:p w14:paraId="0202DE6D" w14:textId="77777777" w:rsidR="00B50050" w:rsidRDefault="00B50050" w:rsidP="0088127C">
            <w:pPr>
              <w:pStyle w:val="OtherTableBody"/>
            </w:pPr>
          </w:p>
        </w:tc>
        <w:tc>
          <w:tcPr>
            <w:tcW w:w="1400" w:type="dxa"/>
          </w:tcPr>
          <w:p w14:paraId="431BABDA" w14:textId="77777777" w:rsidR="00B50050" w:rsidRDefault="00B50050" w:rsidP="0088127C">
            <w:pPr>
              <w:pStyle w:val="OtherTableBody"/>
            </w:pPr>
            <w:r>
              <w:t>D</w:t>
            </w:r>
          </w:p>
        </w:tc>
        <w:tc>
          <w:tcPr>
            <w:tcW w:w="4200" w:type="dxa"/>
          </w:tcPr>
          <w:p w14:paraId="179CA324" w14:textId="77777777" w:rsidR="00B50050" w:rsidRDefault="00B50050" w:rsidP="0088127C">
            <w:pPr>
              <w:pStyle w:val="OtherTableBody"/>
            </w:pPr>
            <w:r>
              <w:t>Department</w:t>
            </w:r>
          </w:p>
        </w:tc>
      </w:tr>
      <w:tr w:rsidR="00B50050" w14:paraId="2E60CD6E" w14:textId="77777777" w:rsidTr="00195548">
        <w:tc>
          <w:tcPr>
            <w:tcW w:w="600" w:type="dxa"/>
          </w:tcPr>
          <w:p w14:paraId="6CC87E8C" w14:textId="77777777" w:rsidR="00B50050" w:rsidRDefault="00B50050" w:rsidP="0088127C">
            <w:pPr>
              <w:pStyle w:val="OtherTableBody"/>
            </w:pPr>
          </w:p>
        </w:tc>
        <w:tc>
          <w:tcPr>
            <w:tcW w:w="600" w:type="dxa"/>
          </w:tcPr>
          <w:p w14:paraId="62ABB1C6" w14:textId="77777777" w:rsidR="00B50050" w:rsidRDefault="00B50050" w:rsidP="0088127C">
            <w:pPr>
              <w:pStyle w:val="OtherTableBody"/>
            </w:pPr>
            <w:r>
              <w:t>0305</w:t>
            </w:r>
          </w:p>
        </w:tc>
        <w:tc>
          <w:tcPr>
            <w:tcW w:w="2600" w:type="dxa"/>
          </w:tcPr>
          <w:p w14:paraId="6FCFEEF0" w14:textId="77777777" w:rsidR="00B50050" w:rsidRDefault="00B50050" w:rsidP="0088127C">
            <w:pPr>
              <w:pStyle w:val="OtherTableBody"/>
            </w:pPr>
          </w:p>
        </w:tc>
        <w:tc>
          <w:tcPr>
            <w:tcW w:w="1400" w:type="dxa"/>
          </w:tcPr>
          <w:p w14:paraId="170E709D" w14:textId="77777777" w:rsidR="00B50050" w:rsidRDefault="00B50050" w:rsidP="0088127C">
            <w:pPr>
              <w:pStyle w:val="OtherTableBody"/>
            </w:pPr>
            <w:r>
              <w:t>H</w:t>
            </w:r>
          </w:p>
        </w:tc>
        <w:tc>
          <w:tcPr>
            <w:tcW w:w="4200" w:type="dxa"/>
          </w:tcPr>
          <w:p w14:paraId="20030197" w14:textId="77777777" w:rsidR="00B50050" w:rsidRDefault="00B50050" w:rsidP="0088127C">
            <w:pPr>
              <w:pStyle w:val="OtherTableBody"/>
            </w:pPr>
            <w:r>
              <w:t>Home</w:t>
            </w:r>
          </w:p>
        </w:tc>
      </w:tr>
      <w:tr w:rsidR="00B50050" w14:paraId="6BE7E377" w14:textId="77777777" w:rsidTr="00195548">
        <w:tc>
          <w:tcPr>
            <w:tcW w:w="600" w:type="dxa"/>
          </w:tcPr>
          <w:p w14:paraId="52B5CB0D" w14:textId="77777777" w:rsidR="00B50050" w:rsidRDefault="00B50050" w:rsidP="0088127C">
            <w:pPr>
              <w:pStyle w:val="OtherTableBody"/>
            </w:pPr>
          </w:p>
        </w:tc>
        <w:tc>
          <w:tcPr>
            <w:tcW w:w="600" w:type="dxa"/>
          </w:tcPr>
          <w:p w14:paraId="233BA69D" w14:textId="77777777" w:rsidR="00B50050" w:rsidRDefault="00B50050" w:rsidP="0088127C">
            <w:pPr>
              <w:pStyle w:val="OtherTableBody"/>
            </w:pPr>
            <w:r>
              <w:t>0305</w:t>
            </w:r>
          </w:p>
        </w:tc>
        <w:tc>
          <w:tcPr>
            <w:tcW w:w="2600" w:type="dxa"/>
          </w:tcPr>
          <w:p w14:paraId="4273964C" w14:textId="77777777" w:rsidR="00B50050" w:rsidRDefault="00B50050" w:rsidP="0088127C">
            <w:pPr>
              <w:pStyle w:val="OtherTableBody"/>
            </w:pPr>
          </w:p>
        </w:tc>
        <w:tc>
          <w:tcPr>
            <w:tcW w:w="1400" w:type="dxa"/>
          </w:tcPr>
          <w:p w14:paraId="6759C377" w14:textId="77777777" w:rsidR="00B50050" w:rsidRDefault="00B50050" w:rsidP="0088127C">
            <w:pPr>
              <w:pStyle w:val="OtherTableBody"/>
            </w:pPr>
            <w:r>
              <w:t>N</w:t>
            </w:r>
          </w:p>
        </w:tc>
        <w:tc>
          <w:tcPr>
            <w:tcW w:w="4200" w:type="dxa"/>
          </w:tcPr>
          <w:p w14:paraId="79AC8E9C" w14:textId="77777777" w:rsidR="00B50050" w:rsidRDefault="00B50050" w:rsidP="0088127C">
            <w:pPr>
              <w:pStyle w:val="OtherTableBody"/>
            </w:pPr>
            <w:r>
              <w:t>Nursing Unit</w:t>
            </w:r>
          </w:p>
        </w:tc>
      </w:tr>
      <w:tr w:rsidR="00B50050" w14:paraId="7112937C" w14:textId="77777777" w:rsidTr="00195548">
        <w:tc>
          <w:tcPr>
            <w:tcW w:w="600" w:type="dxa"/>
          </w:tcPr>
          <w:p w14:paraId="3A0E428B" w14:textId="77777777" w:rsidR="00B50050" w:rsidRDefault="00B50050" w:rsidP="0088127C">
            <w:pPr>
              <w:pStyle w:val="OtherTableBody"/>
            </w:pPr>
          </w:p>
        </w:tc>
        <w:tc>
          <w:tcPr>
            <w:tcW w:w="600" w:type="dxa"/>
          </w:tcPr>
          <w:p w14:paraId="501BA124" w14:textId="77777777" w:rsidR="00B50050" w:rsidRDefault="00B50050" w:rsidP="0088127C">
            <w:pPr>
              <w:pStyle w:val="OtherTableBody"/>
            </w:pPr>
            <w:r>
              <w:t>0305</w:t>
            </w:r>
          </w:p>
        </w:tc>
        <w:tc>
          <w:tcPr>
            <w:tcW w:w="2600" w:type="dxa"/>
          </w:tcPr>
          <w:p w14:paraId="4F01C954" w14:textId="77777777" w:rsidR="00B50050" w:rsidRDefault="00B50050" w:rsidP="0088127C">
            <w:pPr>
              <w:pStyle w:val="OtherTableBody"/>
            </w:pPr>
          </w:p>
        </w:tc>
        <w:tc>
          <w:tcPr>
            <w:tcW w:w="1400" w:type="dxa"/>
          </w:tcPr>
          <w:p w14:paraId="129580E6" w14:textId="77777777" w:rsidR="00B50050" w:rsidRDefault="00B50050" w:rsidP="0088127C">
            <w:pPr>
              <w:pStyle w:val="OtherTableBody"/>
            </w:pPr>
            <w:r>
              <w:t>O</w:t>
            </w:r>
          </w:p>
        </w:tc>
        <w:tc>
          <w:tcPr>
            <w:tcW w:w="4200" w:type="dxa"/>
          </w:tcPr>
          <w:p w14:paraId="0C7EA1D1" w14:textId="77777777" w:rsidR="00B50050" w:rsidRDefault="00B50050" w:rsidP="0088127C">
            <w:pPr>
              <w:pStyle w:val="OtherTableBody"/>
            </w:pPr>
            <w:r>
              <w:t>Provider's Office</w:t>
            </w:r>
          </w:p>
        </w:tc>
      </w:tr>
      <w:tr w:rsidR="00B50050" w14:paraId="43219676" w14:textId="77777777" w:rsidTr="00195548">
        <w:tc>
          <w:tcPr>
            <w:tcW w:w="600" w:type="dxa"/>
          </w:tcPr>
          <w:p w14:paraId="70B0DD9A" w14:textId="77777777" w:rsidR="00B50050" w:rsidRDefault="00B50050" w:rsidP="0088127C">
            <w:pPr>
              <w:pStyle w:val="OtherTableBody"/>
            </w:pPr>
          </w:p>
        </w:tc>
        <w:tc>
          <w:tcPr>
            <w:tcW w:w="600" w:type="dxa"/>
          </w:tcPr>
          <w:p w14:paraId="4C3249F7" w14:textId="77777777" w:rsidR="00B50050" w:rsidRDefault="00B50050" w:rsidP="0088127C">
            <w:pPr>
              <w:pStyle w:val="OtherTableBody"/>
            </w:pPr>
            <w:r>
              <w:t>0305</w:t>
            </w:r>
          </w:p>
        </w:tc>
        <w:tc>
          <w:tcPr>
            <w:tcW w:w="2600" w:type="dxa"/>
          </w:tcPr>
          <w:p w14:paraId="404C6DA9" w14:textId="77777777" w:rsidR="00B50050" w:rsidRDefault="00B50050" w:rsidP="0088127C">
            <w:pPr>
              <w:pStyle w:val="OtherTableBody"/>
            </w:pPr>
          </w:p>
        </w:tc>
        <w:tc>
          <w:tcPr>
            <w:tcW w:w="1400" w:type="dxa"/>
          </w:tcPr>
          <w:p w14:paraId="4F17B992" w14:textId="77777777" w:rsidR="00B50050" w:rsidRDefault="00B50050" w:rsidP="0088127C">
            <w:pPr>
              <w:pStyle w:val="OtherTableBody"/>
            </w:pPr>
            <w:r>
              <w:t>P</w:t>
            </w:r>
          </w:p>
        </w:tc>
        <w:tc>
          <w:tcPr>
            <w:tcW w:w="4200" w:type="dxa"/>
          </w:tcPr>
          <w:p w14:paraId="5C36F353" w14:textId="77777777" w:rsidR="00B50050" w:rsidRDefault="00B50050" w:rsidP="0088127C">
            <w:pPr>
              <w:pStyle w:val="OtherTableBody"/>
            </w:pPr>
            <w:r>
              <w:t>Phone</w:t>
            </w:r>
          </w:p>
        </w:tc>
      </w:tr>
      <w:tr w:rsidR="00B50050" w14:paraId="5B61FCBB" w14:textId="77777777" w:rsidTr="00195548">
        <w:tc>
          <w:tcPr>
            <w:tcW w:w="600" w:type="dxa"/>
          </w:tcPr>
          <w:p w14:paraId="7A960880" w14:textId="77777777" w:rsidR="00B50050" w:rsidRDefault="00B50050" w:rsidP="0088127C">
            <w:pPr>
              <w:pStyle w:val="OtherTableBody"/>
            </w:pPr>
          </w:p>
        </w:tc>
        <w:tc>
          <w:tcPr>
            <w:tcW w:w="600" w:type="dxa"/>
          </w:tcPr>
          <w:p w14:paraId="68D11C52" w14:textId="77777777" w:rsidR="00B50050" w:rsidRDefault="00B50050" w:rsidP="0088127C">
            <w:pPr>
              <w:pStyle w:val="OtherTableBody"/>
            </w:pPr>
            <w:r>
              <w:t>0305</w:t>
            </w:r>
          </w:p>
        </w:tc>
        <w:tc>
          <w:tcPr>
            <w:tcW w:w="2600" w:type="dxa"/>
          </w:tcPr>
          <w:p w14:paraId="39385F83" w14:textId="77777777" w:rsidR="00B50050" w:rsidRDefault="00B50050" w:rsidP="0088127C">
            <w:pPr>
              <w:pStyle w:val="OtherTableBody"/>
            </w:pPr>
          </w:p>
        </w:tc>
        <w:tc>
          <w:tcPr>
            <w:tcW w:w="1400" w:type="dxa"/>
          </w:tcPr>
          <w:p w14:paraId="42B509BE" w14:textId="77777777" w:rsidR="00B50050" w:rsidRDefault="00B50050" w:rsidP="0088127C">
            <w:pPr>
              <w:pStyle w:val="OtherTableBody"/>
            </w:pPr>
            <w:r>
              <w:t>S</w:t>
            </w:r>
          </w:p>
        </w:tc>
        <w:tc>
          <w:tcPr>
            <w:tcW w:w="4200" w:type="dxa"/>
          </w:tcPr>
          <w:p w14:paraId="3643A01B" w14:textId="77777777" w:rsidR="00B50050" w:rsidRDefault="00B50050" w:rsidP="0088127C">
            <w:pPr>
              <w:pStyle w:val="OtherTableBody"/>
            </w:pPr>
            <w:r>
              <w:t>SNF</w:t>
            </w:r>
          </w:p>
        </w:tc>
      </w:tr>
      <w:tr w:rsidR="00B50050" w14:paraId="3D952314" w14:textId="77777777" w:rsidTr="00195548">
        <w:tc>
          <w:tcPr>
            <w:tcW w:w="600" w:type="dxa"/>
          </w:tcPr>
          <w:p w14:paraId="5929725D" w14:textId="77777777" w:rsidR="00B50050" w:rsidRDefault="00B50050" w:rsidP="0088127C">
            <w:pPr>
              <w:pStyle w:val="OtherTableBody"/>
            </w:pPr>
            <w:r>
              <w:t>User</w:t>
            </w:r>
          </w:p>
        </w:tc>
        <w:tc>
          <w:tcPr>
            <w:tcW w:w="600" w:type="dxa"/>
          </w:tcPr>
          <w:p w14:paraId="26155139" w14:textId="77777777" w:rsidR="00B50050" w:rsidRDefault="00B50050" w:rsidP="0088127C">
            <w:pPr>
              <w:pStyle w:val="OtherTableBody"/>
            </w:pPr>
          </w:p>
        </w:tc>
        <w:tc>
          <w:tcPr>
            <w:tcW w:w="2600" w:type="dxa"/>
          </w:tcPr>
          <w:p w14:paraId="1AD9BFB7" w14:textId="77777777" w:rsidR="00B50050" w:rsidRDefault="00B50050" w:rsidP="0088127C">
            <w:pPr>
              <w:pStyle w:val="OtherTableBody"/>
            </w:pPr>
            <w:r>
              <w:t>Location Status</w:t>
            </w:r>
          </w:p>
        </w:tc>
        <w:tc>
          <w:tcPr>
            <w:tcW w:w="1400" w:type="dxa"/>
          </w:tcPr>
          <w:p w14:paraId="2E9C9850" w14:textId="77777777" w:rsidR="00B50050" w:rsidRDefault="00B50050" w:rsidP="0088127C">
            <w:pPr>
              <w:pStyle w:val="OtherTableBody"/>
            </w:pPr>
          </w:p>
        </w:tc>
        <w:tc>
          <w:tcPr>
            <w:tcW w:w="4200" w:type="dxa"/>
          </w:tcPr>
          <w:p w14:paraId="488BFDD1" w14:textId="77777777" w:rsidR="00B50050" w:rsidRDefault="00B50050" w:rsidP="0088127C">
            <w:pPr>
              <w:pStyle w:val="OtherTableBody"/>
            </w:pPr>
          </w:p>
        </w:tc>
      </w:tr>
      <w:tr w:rsidR="00B50050" w14:paraId="1E90ACE4" w14:textId="77777777" w:rsidTr="00195548">
        <w:tc>
          <w:tcPr>
            <w:tcW w:w="600" w:type="dxa"/>
          </w:tcPr>
          <w:p w14:paraId="1D6F7C2D" w14:textId="77777777" w:rsidR="00B50050" w:rsidRDefault="00B50050" w:rsidP="0088127C">
            <w:pPr>
              <w:pStyle w:val="OtherTableBody"/>
            </w:pPr>
          </w:p>
        </w:tc>
        <w:tc>
          <w:tcPr>
            <w:tcW w:w="600" w:type="dxa"/>
          </w:tcPr>
          <w:p w14:paraId="58FB8FE1" w14:textId="77777777" w:rsidR="00B50050" w:rsidRDefault="00B50050" w:rsidP="0088127C">
            <w:pPr>
              <w:pStyle w:val="OtherTableBody"/>
            </w:pPr>
            <w:r>
              <w:t>0306</w:t>
            </w:r>
          </w:p>
        </w:tc>
        <w:tc>
          <w:tcPr>
            <w:tcW w:w="2600" w:type="dxa"/>
          </w:tcPr>
          <w:p w14:paraId="45CB9A28" w14:textId="77777777" w:rsidR="00B50050" w:rsidRDefault="00B50050" w:rsidP="0088127C">
            <w:pPr>
              <w:pStyle w:val="OtherTableBody"/>
            </w:pPr>
          </w:p>
        </w:tc>
        <w:tc>
          <w:tcPr>
            <w:tcW w:w="1400" w:type="dxa"/>
          </w:tcPr>
          <w:p w14:paraId="2EE5CE31" w14:textId="77777777" w:rsidR="00B50050" w:rsidRDefault="00B50050" w:rsidP="0088127C">
            <w:pPr>
              <w:pStyle w:val="OtherTableBody"/>
            </w:pPr>
            <w:r>
              <w:t>...</w:t>
            </w:r>
          </w:p>
        </w:tc>
        <w:tc>
          <w:tcPr>
            <w:tcW w:w="4200" w:type="dxa"/>
          </w:tcPr>
          <w:p w14:paraId="41240997" w14:textId="77777777" w:rsidR="00B50050" w:rsidRDefault="00B50050" w:rsidP="0088127C">
            <w:pPr>
              <w:pStyle w:val="OtherTableBody"/>
            </w:pPr>
            <w:r>
              <w:t>No suggested values defined</w:t>
            </w:r>
          </w:p>
        </w:tc>
      </w:tr>
      <w:tr w:rsidR="00B50050" w14:paraId="05D7F9DD" w14:textId="77777777" w:rsidTr="00195548">
        <w:tc>
          <w:tcPr>
            <w:tcW w:w="600" w:type="dxa"/>
          </w:tcPr>
          <w:p w14:paraId="2F4561CC" w14:textId="77777777" w:rsidR="00B50050" w:rsidRDefault="00B50050" w:rsidP="0088127C">
            <w:pPr>
              <w:pStyle w:val="OtherTableBody"/>
            </w:pPr>
            <w:r>
              <w:t>User</w:t>
            </w:r>
          </w:p>
        </w:tc>
        <w:tc>
          <w:tcPr>
            <w:tcW w:w="600" w:type="dxa"/>
          </w:tcPr>
          <w:p w14:paraId="13C5A714" w14:textId="77777777" w:rsidR="00B50050" w:rsidRDefault="00B50050" w:rsidP="0088127C">
            <w:pPr>
              <w:pStyle w:val="OtherTableBody"/>
            </w:pPr>
          </w:p>
        </w:tc>
        <w:tc>
          <w:tcPr>
            <w:tcW w:w="2600" w:type="dxa"/>
          </w:tcPr>
          <w:p w14:paraId="20A7672F" w14:textId="77777777" w:rsidR="00B50050" w:rsidRDefault="00B50050" w:rsidP="0088127C">
            <w:pPr>
              <w:pStyle w:val="OtherTableBody"/>
            </w:pPr>
            <w:r>
              <w:t>Building</w:t>
            </w:r>
          </w:p>
        </w:tc>
        <w:tc>
          <w:tcPr>
            <w:tcW w:w="1400" w:type="dxa"/>
          </w:tcPr>
          <w:p w14:paraId="512E4366" w14:textId="77777777" w:rsidR="00B50050" w:rsidRDefault="00B50050" w:rsidP="0088127C">
            <w:pPr>
              <w:pStyle w:val="OtherTableBody"/>
            </w:pPr>
          </w:p>
        </w:tc>
        <w:tc>
          <w:tcPr>
            <w:tcW w:w="4200" w:type="dxa"/>
          </w:tcPr>
          <w:p w14:paraId="76DC8B46" w14:textId="77777777" w:rsidR="00B50050" w:rsidRDefault="00B50050" w:rsidP="0088127C">
            <w:pPr>
              <w:pStyle w:val="OtherTableBody"/>
            </w:pPr>
          </w:p>
        </w:tc>
      </w:tr>
      <w:tr w:rsidR="00B50050" w14:paraId="5A25143D" w14:textId="77777777" w:rsidTr="00195548">
        <w:tc>
          <w:tcPr>
            <w:tcW w:w="600" w:type="dxa"/>
          </w:tcPr>
          <w:p w14:paraId="49994975" w14:textId="77777777" w:rsidR="00B50050" w:rsidRDefault="00B50050" w:rsidP="0088127C">
            <w:pPr>
              <w:pStyle w:val="OtherTableBody"/>
            </w:pPr>
          </w:p>
        </w:tc>
        <w:tc>
          <w:tcPr>
            <w:tcW w:w="600" w:type="dxa"/>
          </w:tcPr>
          <w:p w14:paraId="18A3F3DC" w14:textId="77777777" w:rsidR="00B50050" w:rsidRDefault="00B50050" w:rsidP="0088127C">
            <w:pPr>
              <w:pStyle w:val="OtherTableBody"/>
            </w:pPr>
            <w:r>
              <w:t>0307</w:t>
            </w:r>
          </w:p>
        </w:tc>
        <w:tc>
          <w:tcPr>
            <w:tcW w:w="2600" w:type="dxa"/>
          </w:tcPr>
          <w:p w14:paraId="64CEF70B" w14:textId="77777777" w:rsidR="00B50050" w:rsidRDefault="00B50050" w:rsidP="0088127C">
            <w:pPr>
              <w:pStyle w:val="OtherTableBody"/>
            </w:pPr>
          </w:p>
        </w:tc>
        <w:tc>
          <w:tcPr>
            <w:tcW w:w="1400" w:type="dxa"/>
          </w:tcPr>
          <w:p w14:paraId="72E83CB5" w14:textId="77777777" w:rsidR="00B50050" w:rsidRDefault="00B50050" w:rsidP="0088127C">
            <w:pPr>
              <w:pStyle w:val="OtherTableBody"/>
            </w:pPr>
            <w:r>
              <w:t>...</w:t>
            </w:r>
          </w:p>
        </w:tc>
        <w:tc>
          <w:tcPr>
            <w:tcW w:w="4200" w:type="dxa"/>
          </w:tcPr>
          <w:p w14:paraId="526DD22E" w14:textId="77777777" w:rsidR="00B50050" w:rsidRDefault="00B50050" w:rsidP="0088127C">
            <w:pPr>
              <w:pStyle w:val="OtherTableBody"/>
            </w:pPr>
            <w:r>
              <w:t>No suggested values defined</w:t>
            </w:r>
          </w:p>
        </w:tc>
      </w:tr>
      <w:tr w:rsidR="00B50050" w14:paraId="5E49861C" w14:textId="77777777" w:rsidTr="00195548">
        <w:tc>
          <w:tcPr>
            <w:tcW w:w="600" w:type="dxa"/>
          </w:tcPr>
          <w:p w14:paraId="5B8646B8" w14:textId="77777777" w:rsidR="00B50050" w:rsidRDefault="00B50050" w:rsidP="0088127C">
            <w:pPr>
              <w:pStyle w:val="OtherTableBody"/>
            </w:pPr>
            <w:r>
              <w:t>User</w:t>
            </w:r>
          </w:p>
        </w:tc>
        <w:tc>
          <w:tcPr>
            <w:tcW w:w="600" w:type="dxa"/>
          </w:tcPr>
          <w:p w14:paraId="4953E386" w14:textId="77777777" w:rsidR="00B50050" w:rsidRDefault="00B50050" w:rsidP="0088127C">
            <w:pPr>
              <w:pStyle w:val="OtherTableBody"/>
            </w:pPr>
          </w:p>
        </w:tc>
        <w:tc>
          <w:tcPr>
            <w:tcW w:w="2600" w:type="dxa"/>
          </w:tcPr>
          <w:p w14:paraId="324C6DFD" w14:textId="77777777" w:rsidR="00B50050" w:rsidRDefault="00B50050" w:rsidP="0088127C">
            <w:pPr>
              <w:pStyle w:val="OtherTableBody"/>
            </w:pPr>
            <w:r>
              <w:t>Floor</w:t>
            </w:r>
          </w:p>
        </w:tc>
        <w:tc>
          <w:tcPr>
            <w:tcW w:w="1400" w:type="dxa"/>
          </w:tcPr>
          <w:p w14:paraId="39244260" w14:textId="77777777" w:rsidR="00B50050" w:rsidRDefault="00B50050" w:rsidP="0088127C">
            <w:pPr>
              <w:pStyle w:val="OtherTableBody"/>
            </w:pPr>
          </w:p>
        </w:tc>
        <w:tc>
          <w:tcPr>
            <w:tcW w:w="4200" w:type="dxa"/>
          </w:tcPr>
          <w:p w14:paraId="3F1330F2" w14:textId="77777777" w:rsidR="00B50050" w:rsidRDefault="00B50050" w:rsidP="0088127C">
            <w:pPr>
              <w:pStyle w:val="OtherTableBody"/>
            </w:pPr>
          </w:p>
        </w:tc>
      </w:tr>
      <w:tr w:rsidR="00B50050" w14:paraId="0B2F2058" w14:textId="77777777" w:rsidTr="00195548">
        <w:tc>
          <w:tcPr>
            <w:tcW w:w="600" w:type="dxa"/>
          </w:tcPr>
          <w:p w14:paraId="45AAC3FA" w14:textId="77777777" w:rsidR="00B50050" w:rsidRDefault="00B50050" w:rsidP="0088127C">
            <w:pPr>
              <w:pStyle w:val="OtherTableBody"/>
            </w:pPr>
          </w:p>
        </w:tc>
        <w:tc>
          <w:tcPr>
            <w:tcW w:w="600" w:type="dxa"/>
          </w:tcPr>
          <w:p w14:paraId="432D2590" w14:textId="77777777" w:rsidR="00B50050" w:rsidRDefault="00B50050" w:rsidP="0088127C">
            <w:pPr>
              <w:pStyle w:val="OtherTableBody"/>
            </w:pPr>
            <w:r>
              <w:t>0308</w:t>
            </w:r>
          </w:p>
        </w:tc>
        <w:tc>
          <w:tcPr>
            <w:tcW w:w="2600" w:type="dxa"/>
          </w:tcPr>
          <w:p w14:paraId="3606D3B0" w14:textId="77777777" w:rsidR="00B50050" w:rsidRDefault="00B50050" w:rsidP="0088127C">
            <w:pPr>
              <w:pStyle w:val="OtherTableBody"/>
            </w:pPr>
          </w:p>
        </w:tc>
        <w:tc>
          <w:tcPr>
            <w:tcW w:w="1400" w:type="dxa"/>
          </w:tcPr>
          <w:p w14:paraId="3EF3E0A1" w14:textId="77777777" w:rsidR="00B50050" w:rsidRDefault="00B50050" w:rsidP="0088127C">
            <w:pPr>
              <w:pStyle w:val="OtherTableBody"/>
            </w:pPr>
            <w:r>
              <w:t>...</w:t>
            </w:r>
          </w:p>
        </w:tc>
        <w:tc>
          <w:tcPr>
            <w:tcW w:w="4200" w:type="dxa"/>
          </w:tcPr>
          <w:p w14:paraId="2CFD443A" w14:textId="77777777" w:rsidR="00B50050" w:rsidRDefault="00B50050" w:rsidP="0088127C">
            <w:pPr>
              <w:pStyle w:val="OtherTableBody"/>
            </w:pPr>
            <w:r>
              <w:t>No suggested values defined.</w:t>
            </w:r>
          </w:p>
        </w:tc>
      </w:tr>
      <w:tr w:rsidR="00B50050" w14:paraId="588B1DDA" w14:textId="77777777" w:rsidTr="00195548">
        <w:tc>
          <w:tcPr>
            <w:tcW w:w="600" w:type="dxa"/>
          </w:tcPr>
          <w:p w14:paraId="29F87715" w14:textId="77777777" w:rsidR="00B50050" w:rsidRDefault="00B50050" w:rsidP="0088127C">
            <w:pPr>
              <w:pStyle w:val="OtherTableBody"/>
            </w:pPr>
            <w:r>
              <w:t>User</w:t>
            </w:r>
          </w:p>
        </w:tc>
        <w:tc>
          <w:tcPr>
            <w:tcW w:w="600" w:type="dxa"/>
          </w:tcPr>
          <w:p w14:paraId="3BFD336D" w14:textId="77777777" w:rsidR="00B50050" w:rsidRDefault="00B50050" w:rsidP="0088127C">
            <w:pPr>
              <w:pStyle w:val="OtherTableBody"/>
            </w:pPr>
          </w:p>
        </w:tc>
        <w:tc>
          <w:tcPr>
            <w:tcW w:w="2600" w:type="dxa"/>
          </w:tcPr>
          <w:p w14:paraId="7BAAAB6B" w14:textId="77777777" w:rsidR="00B50050" w:rsidRDefault="00B50050" w:rsidP="0088127C">
            <w:pPr>
              <w:pStyle w:val="OtherTableBody"/>
            </w:pPr>
            <w:r>
              <w:t>Coverage Type</w:t>
            </w:r>
          </w:p>
        </w:tc>
        <w:tc>
          <w:tcPr>
            <w:tcW w:w="1400" w:type="dxa"/>
          </w:tcPr>
          <w:p w14:paraId="5D7F2B5E" w14:textId="77777777" w:rsidR="00B50050" w:rsidRDefault="00B50050" w:rsidP="0088127C">
            <w:pPr>
              <w:pStyle w:val="OtherTableBody"/>
            </w:pPr>
          </w:p>
        </w:tc>
        <w:tc>
          <w:tcPr>
            <w:tcW w:w="4200" w:type="dxa"/>
          </w:tcPr>
          <w:p w14:paraId="72AFACF5" w14:textId="77777777" w:rsidR="00B50050" w:rsidRDefault="00B50050" w:rsidP="0088127C">
            <w:pPr>
              <w:pStyle w:val="OtherTableBody"/>
            </w:pPr>
          </w:p>
        </w:tc>
      </w:tr>
      <w:tr w:rsidR="00B50050" w14:paraId="52DA529E" w14:textId="77777777" w:rsidTr="00195548">
        <w:tc>
          <w:tcPr>
            <w:tcW w:w="600" w:type="dxa"/>
          </w:tcPr>
          <w:p w14:paraId="6C050EEE" w14:textId="77777777" w:rsidR="00B50050" w:rsidRDefault="00B50050" w:rsidP="0088127C">
            <w:pPr>
              <w:pStyle w:val="OtherTableBody"/>
            </w:pPr>
          </w:p>
        </w:tc>
        <w:tc>
          <w:tcPr>
            <w:tcW w:w="600" w:type="dxa"/>
          </w:tcPr>
          <w:p w14:paraId="191ABF64" w14:textId="77777777" w:rsidR="00B50050" w:rsidRDefault="00B50050" w:rsidP="0088127C">
            <w:pPr>
              <w:pStyle w:val="OtherTableBody"/>
            </w:pPr>
            <w:r>
              <w:t>0309</w:t>
            </w:r>
          </w:p>
        </w:tc>
        <w:tc>
          <w:tcPr>
            <w:tcW w:w="2600" w:type="dxa"/>
          </w:tcPr>
          <w:p w14:paraId="322D2DC7" w14:textId="77777777" w:rsidR="00B50050" w:rsidRDefault="00B50050" w:rsidP="0088127C">
            <w:pPr>
              <w:pStyle w:val="OtherTableBody"/>
            </w:pPr>
          </w:p>
        </w:tc>
        <w:tc>
          <w:tcPr>
            <w:tcW w:w="1400" w:type="dxa"/>
          </w:tcPr>
          <w:p w14:paraId="0A420BF4" w14:textId="77777777" w:rsidR="00B50050" w:rsidRDefault="00B50050" w:rsidP="0088127C">
            <w:pPr>
              <w:pStyle w:val="OtherTableBody"/>
            </w:pPr>
            <w:r>
              <w:t>B</w:t>
            </w:r>
          </w:p>
        </w:tc>
        <w:tc>
          <w:tcPr>
            <w:tcW w:w="4200" w:type="dxa"/>
          </w:tcPr>
          <w:p w14:paraId="22D14F42" w14:textId="77777777" w:rsidR="00B50050" w:rsidRDefault="00B50050" w:rsidP="0088127C">
            <w:pPr>
              <w:pStyle w:val="OtherTableBody"/>
            </w:pPr>
            <w:r>
              <w:t>Both hospital and physician</w:t>
            </w:r>
          </w:p>
        </w:tc>
      </w:tr>
      <w:tr w:rsidR="00B50050" w14:paraId="25BC5E69" w14:textId="77777777" w:rsidTr="00195548">
        <w:tc>
          <w:tcPr>
            <w:tcW w:w="600" w:type="dxa"/>
          </w:tcPr>
          <w:p w14:paraId="1CA067B8" w14:textId="77777777" w:rsidR="00B50050" w:rsidRDefault="00B50050" w:rsidP="0088127C">
            <w:pPr>
              <w:pStyle w:val="OtherTableBody"/>
            </w:pPr>
          </w:p>
        </w:tc>
        <w:tc>
          <w:tcPr>
            <w:tcW w:w="600" w:type="dxa"/>
          </w:tcPr>
          <w:p w14:paraId="50B7BC09" w14:textId="77777777" w:rsidR="00B50050" w:rsidRDefault="00B50050" w:rsidP="0088127C">
            <w:pPr>
              <w:pStyle w:val="OtherTableBody"/>
            </w:pPr>
            <w:r>
              <w:t>0309</w:t>
            </w:r>
          </w:p>
        </w:tc>
        <w:tc>
          <w:tcPr>
            <w:tcW w:w="2600" w:type="dxa"/>
          </w:tcPr>
          <w:p w14:paraId="33B575F8" w14:textId="77777777" w:rsidR="00B50050" w:rsidRDefault="00B50050" w:rsidP="0088127C">
            <w:pPr>
              <w:pStyle w:val="OtherTableBody"/>
            </w:pPr>
          </w:p>
        </w:tc>
        <w:tc>
          <w:tcPr>
            <w:tcW w:w="1400" w:type="dxa"/>
          </w:tcPr>
          <w:p w14:paraId="537B769F" w14:textId="77777777" w:rsidR="00B50050" w:rsidRDefault="00B50050" w:rsidP="0088127C">
            <w:pPr>
              <w:pStyle w:val="OtherTableBody"/>
            </w:pPr>
            <w:r>
              <w:t>H</w:t>
            </w:r>
          </w:p>
        </w:tc>
        <w:tc>
          <w:tcPr>
            <w:tcW w:w="4200" w:type="dxa"/>
          </w:tcPr>
          <w:p w14:paraId="42828F33" w14:textId="77777777" w:rsidR="00B50050" w:rsidRDefault="00B50050" w:rsidP="0088127C">
            <w:pPr>
              <w:pStyle w:val="OtherTableBody"/>
            </w:pPr>
            <w:r>
              <w:t>Hospital/institutional</w:t>
            </w:r>
          </w:p>
        </w:tc>
      </w:tr>
      <w:tr w:rsidR="00B50050" w14:paraId="21AA935A" w14:textId="77777777" w:rsidTr="00195548">
        <w:tc>
          <w:tcPr>
            <w:tcW w:w="600" w:type="dxa"/>
          </w:tcPr>
          <w:p w14:paraId="467EB58A" w14:textId="77777777" w:rsidR="00B50050" w:rsidRDefault="00B50050" w:rsidP="0088127C">
            <w:pPr>
              <w:pStyle w:val="OtherTableBody"/>
            </w:pPr>
          </w:p>
        </w:tc>
        <w:tc>
          <w:tcPr>
            <w:tcW w:w="600" w:type="dxa"/>
          </w:tcPr>
          <w:p w14:paraId="06074F58" w14:textId="77777777" w:rsidR="00B50050" w:rsidRDefault="00B50050" w:rsidP="0088127C">
            <w:pPr>
              <w:pStyle w:val="OtherTableBody"/>
            </w:pPr>
            <w:r>
              <w:t>0309</w:t>
            </w:r>
          </w:p>
        </w:tc>
        <w:tc>
          <w:tcPr>
            <w:tcW w:w="2600" w:type="dxa"/>
          </w:tcPr>
          <w:p w14:paraId="617B9F22" w14:textId="77777777" w:rsidR="00B50050" w:rsidRDefault="00B50050" w:rsidP="0088127C">
            <w:pPr>
              <w:pStyle w:val="OtherTableBody"/>
            </w:pPr>
          </w:p>
        </w:tc>
        <w:tc>
          <w:tcPr>
            <w:tcW w:w="1400" w:type="dxa"/>
          </w:tcPr>
          <w:p w14:paraId="5E94D615" w14:textId="77777777" w:rsidR="00B50050" w:rsidRDefault="00B50050" w:rsidP="0088127C">
            <w:pPr>
              <w:pStyle w:val="OtherTableBody"/>
            </w:pPr>
            <w:r>
              <w:t>P</w:t>
            </w:r>
          </w:p>
        </w:tc>
        <w:tc>
          <w:tcPr>
            <w:tcW w:w="4200" w:type="dxa"/>
          </w:tcPr>
          <w:p w14:paraId="0EE5D1B4" w14:textId="77777777" w:rsidR="00B50050" w:rsidRDefault="00B50050" w:rsidP="0088127C">
            <w:pPr>
              <w:pStyle w:val="OtherTableBody"/>
            </w:pPr>
            <w:r>
              <w:t>Physician/professional</w:t>
            </w:r>
          </w:p>
        </w:tc>
      </w:tr>
      <w:tr w:rsidR="00B50050" w14:paraId="16C92191" w14:textId="77777777" w:rsidTr="00195548">
        <w:tc>
          <w:tcPr>
            <w:tcW w:w="600" w:type="dxa"/>
          </w:tcPr>
          <w:p w14:paraId="27E39693" w14:textId="77777777" w:rsidR="00B50050" w:rsidRDefault="00B50050" w:rsidP="0088127C">
            <w:pPr>
              <w:pStyle w:val="OtherTableBody"/>
            </w:pPr>
          </w:p>
        </w:tc>
        <w:tc>
          <w:tcPr>
            <w:tcW w:w="600" w:type="dxa"/>
          </w:tcPr>
          <w:p w14:paraId="611445B0" w14:textId="77777777" w:rsidR="00B50050" w:rsidRDefault="00B50050" w:rsidP="0088127C">
            <w:pPr>
              <w:pStyle w:val="OtherTableBody"/>
            </w:pPr>
            <w:r>
              <w:t>0309</w:t>
            </w:r>
          </w:p>
        </w:tc>
        <w:tc>
          <w:tcPr>
            <w:tcW w:w="2600" w:type="dxa"/>
          </w:tcPr>
          <w:p w14:paraId="61C26B4B" w14:textId="77777777" w:rsidR="00B50050" w:rsidRDefault="00B50050" w:rsidP="0088127C">
            <w:pPr>
              <w:pStyle w:val="OtherTableBody"/>
            </w:pPr>
          </w:p>
        </w:tc>
        <w:tc>
          <w:tcPr>
            <w:tcW w:w="1400" w:type="dxa"/>
          </w:tcPr>
          <w:p w14:paraId="7A9B0DD6" w14:textId="77777777" w:rsidR="00B50050" w:rsidRDefault="00B50050" w:rsidP="0088127C">
            <w:pPr>
              <w:pStyle w:val="OtherTableBody"/>
            </w:pPr>
            <w:r>
              <w:t>RX</w:t>
            </w:r>
          </w:p>
        </w:tc>
        <w:tc>
          <w:tcPr>
            <w:tcW w:w="4200" w:type="dxa"/>
          </w:tcPr>
          <w:p w14:paraId="296EB2AB" w14:textId="77777777" w:rsidR="00B50050" w:rsidRDefault="00B50050" w:rsidP="0088127C">
            <w:pPr>
              <w:pStyle w:val="OtherTableBody"/>
            </w:pPr>
            <w:r>
              <w:t>Pharmacy</w:t>
            </w:r>
          </w:p>
        </w:tc>
      </w:tr>
      <w:tr w:rsidR="00B50050" w14:paraId="26E56654" w14:textId="77777777" w:rsidTr="00195548">
        <w:tc>
          <w:tcPr>
            <w:tcW w:w="600" w:type="dxa"/>
          </w:tcPr>
          <w:p w14:paraId="3D196A2E" w14:textId="77777777" w:rsidR="00B50050" w:rsidRDefault="00B50050" w:rsidP="0088127C">
            <w:pPr>
              <w:pStyle w:val="OtherTableBody"/>
            </w:pPr>
            <w:r>
              <w:t>User</w:t>
            </w:r>
          </w:p>
        </w:tc>
        <w:tc>
          <w:tcPr>
            <w:tcW w:w="600" w:type="dxa"/>
          </w:tcPr>
          <w:p w14:paraId="130B2A86" w14:textId="77777777" w:rsidR="00B50050" w:rsidRDefault="00B50050" w:rsidP="0088127C">
            <w:pPr>
              <w:pStyle w:val="OtherTableBody"/>
            </w:pPr>
          </w:p>
        </w:tc>
        <w:tc>
          <w:tcPr>
            <w:tcW w:w="2600" w:type="dxa"/>
          </w:tcPr>
          <w:p w14:paraId="2E6B18EB" w14:textId="77777777" w:rsidR="00B50050" w:rsidRDefault="00B50050" w:rsidP="0088127C">
            <w:pPr>
              <w:pStyle w:val="OtherTableBody"/>
            </w:pPr>
            <w:r>
              <w:t>Job Status</w:t>
            </w:r>
          </w:p>
        </w:tc>
        <w:tc>
          <w:tcPr>
            <w:tcW w:w="1400" w:type="dxa"/>
          </w:tcPr>
          <w:p w14:paraId="5DA7B8B9" w14:textId="77777777" w:rsidR="00B50050" w:rsidRDefault="00B50050" w:rsidP="0088127C">
            <w:pPr>
              <w:pStyle w:val="OtherTableBody"/>
            </w:pPr>
          </w:p>
        </w:tc>
        <w:tc>
          <w:tcPr>
            <w:tcW w:w="4200" w:type="dxa"/>
          </w:tcPr>
          <w:p w14:paraId="06668ABF" w14:textId="77777777" w:rsidR="00B50050" w:rsidRDefault="00B50050" w:rsidP="0088127C">
            <w:pPr>
              <w:pStyle w:val="OtherTableBody"/>
            </w:pPr>
          </w:p>
        </w:tc>
      </w:tr>
      <w:tr w:rsidR="00B50050" w14:paraId="744663DC" w14:textId="77777777" w:rsidTr="00195548">
        <w:tc>
          <w:tcPr>
            <w:tcW w:w="600" w:type="dxa"/>
          </w:tcPr>
          <w:p w14:paraId="49936D0C" w14:textId="77777777" w:rsidR="00B50050" w:rsidRDefault="00B50050" w:rsidP="0088127C">
            <w:pPr>
              <w:pStyle w:val="OtherTableBody"/>
            </w:pPr>
          </w:p>
        </w:tc>
        <w:tc>
          <w:tcPr>
            <w:tcW w:w="600" w:type="dxa"/>
          </w:tcPr>
          <w:p w14:paraId="37CB389B" w14:textId="77777777" w:rsidR="00B50050" w:rsidRDefault="00B50050" w:rsidP="0088127C">
            <w:pPr>
              <w:pStyle w:val="OtherTableBody"/>
            </w:pPr>
            <w:r>
              <w:t>0311</w:t>
            </w:r>
          </w:p>
        </w:tc>
        <w:tc>
          <w:tcPr>
            <w:tcW w:w="2600" w:type="dxa"/>
          </w:tcPr>
          <w:p w14:paraId="0A476495" w14:textId="77777777" w:rsidR="00B50050" w:rsidRDefault="00B50050" w:rsidP="0088127C">
            <w:pPr>
              <w:pStyle w:val="OtherTableBody"/>
            </w:pPr>
          </w:p>
        </w:tc>
        <w:tc>
          <w:tcPr>
            <w:tcW w:w="1400" w:type="dxa"/>
          </w:tcPr>
          <w:p w14:paraId="6FEA6C89" w14:textId="77777777" w:rsidR="00B50050" w:rsidRDefault="00B50050" w:rsidP="0088127C">
            <w:pPr>
              <w:pStyle w:val="OtherTableBody"/>
            </w:pPr>
            <w:r>
              <w:t>O</w:t>
            </w:r>
          </w:p>
        </w:tc>
        <w:tc>
          <w:tcPr>
            <w:tcW w:w="4200" w:type="dxa"/>
          </w:tcPr>
          <w:p w14:paraId="0F52BDC2" w14:textId="77777777" w:rsidR="00B50050" w:rsidRDefault="00B50050" w:rsidP="0088127C">
            <w:pPr>
              <w:pStyle w:val="OtherTableBody"/>
            </w:pPr>
            <w:r>
              <w:t>Other</w:t>
            </w:r>
          </w:p>
        </w:tc>
      </w:tr>
      <w:tr w:rsidR="00B50050" w14:paraId="176D89BC" w14:textId="77777777" w:rsidTr="00195548">
        <w:tc>
          <w:tcPr>
            <w:tcW w:w="600" w:type="dxa"/>
          </w:tcPr>
          <w:p w14:paraId="4B71EB74" w14:textId="77777777" w:rsidR="00B50050" w:rsidRDefault="00B50050" w:rsidP="0088127C">
            <w:pPr>
              <w:pStyle w:val="OtherTableBody"/>
            </w:pPr>
          </w:p>
        </w:tc>
        <w:tc>
          <w:tcPr>
            <w:tcW w:w="600" w:type="dxa"/>
          </w:tcPr>
          <w:p w14:paraId="6C6296C8" w14:textId="77777777" w:rsidR="00B50050" w:rsidRDefault="00B50050" w:rsidP="0088127C">
            <w:pPr>
              <w:pStyle w:val="OtherTableBody"/>
            </w:pPr>
            <w:r>
              <w:t>0311</w:t>
            </w:r>
          </w:p>
        </w:tc>
        <w:tc>
          <w:tcPr>
            <w:tcW w:w="2600" w:type="dxa"/>
          </w:tcPr>
          <w:p w14:paraId="1D3F681A" w14:textId="77777777" w:rsidR="00B50050" w:rsidRDefault="00B50050" w:rsidP="0088127C">
            <w:pPr>
              <w:pStyle w:val="OtherTableBody"/>
            </w:pPr>
          </w:p>
        </w:tc>
        <w:tc>
          <w:tcPr>
            <w:tcW w:w="1400" w:type="dxa"/>
          </w:tcPr>
          <w:p w14:paraId="24896139" w14:textId="77777777" w:rsidR="00B50050" w:rsidRDefault="00B50050" w:rsidP="0088127C">
            <w:pPr>
              <w:pStyle w:val="OtherTableBody"/>
            </w:pPr>
            <w:r>
              <w:t>P</w:t>
            </w:r>
          </w:p>
        </w:tc>
        <w:tc>
          <w:tcPr>
            <w:tcW w:w="4200" w:type="dxa"/>
          </w:tcPr>
          <w:p w14:paraId="45638EE4" w14:textId="77777777" w:rsidR="00B50050" w:rsidRDefault="00B50050" w:rsidP="0088127C">
            <w:pPr>
              <w:pStyle w:val="OtherTableBody"/>
            </w:pPr>
            <w:r>
              <w:t>Permanent</w:t>
            </w:r>
          </w:p>
        </w:tc>
      </w:tr>
      <w:tr w:rsidR="00B50050" w14:paraId="79B7870A" w14:textId="77777777" w:rsidTr="00195548">
        <w:tc>
          <w:tcPr>
            <w:tcW w:w="600" w:type="dxa"/>
          </w:tcPr>
          <w:p w14:paraId="6049C105" w14:textId="77777777" w:rsidR="00B50050" w:rsidRDefault="00B50050" w:rsidP="0088127C">
            <w:pPr>
              <w:pStyle w:val="OtherTableBody"/>
            </w:pPr>
          </w:p>
        </w:tc>
        <w:tc>
          <w:tcPr>
            <w:tcW w:w="600" w:type="dxa"/>
          </w:tcPr>
          <w:p w14:paraId="087EC0D9" w14:textId="77777777" w:rsidR="00B50050" w:rsidRDefault="00B50050" w:rsidP="0088127C">
            <w:pPr>
              <w:pStyle w:val="OtherTableBody"/>
            </w:pPr>
            <w:r>
              <w:t>0311</w:t>
            </w:r>
          </w:p>
        </w:tc>
        <w:tc>
          <w:tcPr>
            <w:tcW w:w="2600" w:type="dxa"/>
          </w:tcPr>
          <w:p w14:paraId="01B90B1E" w14:textId="77777777" w:rsidR="00B50050" w:rsidRDefault="00B50050" w:rsidP="0088127C">
            <w:pPr>
              <w:pStyle w:val="OtherTableBody"/>
            </w:pPr>
          </w:p>
        </w:tc>
        <w:tc>
          <w:tcPr>
            <w:tcW w:w="1400" w:type="dxa"/>
          </w:tcPr>
          <w:p w14:paraId="32EC3FE9" w14:textId="77777777" w:rsidR="00B50050" w:rsidRDefault="00B50050" w:rsidP="0088127C">
            <w:pPr>
              <w:pStyle w:val="OtherTableBody"/>
            </w:pPr>
            <w:r>
              <w:t>T</w:t>
            </w:r>
          </w:p>
        </w:tc>
        <w:tc>
          <w:tcPr>
            <w:tcW w:w="4200" w:type="dxa"/>
          </w:tcPr>
          <w:p w14:paraId="2C5CA876" w14:textId="77777777" w:rsidR="00B50050" w:rsidRDefault="00B50050" w:rsidP="0088127C">
            <w:pPr>
              <w:pStyle w:val="OtherTableBody"/>
            </w:pPr>
            <w:r>
              <w:t>Temporary</w:t>
            </w:r>
          </w:p>
        </w:tc>
      </w:tr>
      <w:tr w:rsidR="00B50050" w14:paraId="1F883D5E" w14:textId="77777777" w:rsidTr="00195548">
        <w:tc>
          <w:tcPr>
            <w:tcW w:w="600" w:type="dxa"/>
          </w:tcPr>
          <w:p w14:paraId="10C4721D" w14:textId="77777777" w:rsidR="00B50050" w:rsidRDefault="00B50050" w:rsidP="0088127C">
            <w:pPr>
              <w:pStyle w:val="OtherTableBody"/>
            </w:pPr>
          </w:p>
        </w:tc>
        <w:tc>
          <w:tcPr>
            <w:tcW w:w="600" w:type="dxa"/>
          </w:tcPr>
          <w:p w14:paraId="5B5A702A" w14:textId="77777777" w:rsidR="00B50050" w:rsidRDefault="00B50050" w:rsidP="0088127C">
            <w:pPr>
              <w:pStyle w:val="OtherTableBody"/>
            </w:pPr>
            <w:r>
              <w:t>0311</w:t>
            </w:r>
          </w:p>
        </w:tc>
        <w:tc>
          <w:tcPr>
            <w:tcW w:w="2600" w:type="dxa"/>
          </w:tcPr>
          <w:p w14:paraId="378DECDA" w14:textId="77777777" w:rsidR="00B50050" w:rsidRDefault="00B50050" w:rsidP="0088127C">
            <w:pPr>
              <w:pStyle w:val="OtherTableBody"/>
            </w:pPr>
          </w:p>
        </w:tc>
        <w:tc>
          <w:tcPr>
            <w:tcW w:w="1400" w:type="dxa"/>
          </w:tcPr>
          <w:p w14:paraId="5AC428C2" w14:textId="77777777" w:rsidR="00B50050" w:rsidRDefault="00B50050" w:rsidP="0088127C">
            <w:pPr>
              <w:pStyle w:val="OtherTableBody"/>
            </w:pPr>
            <w:r>
              <w:t>U</w:t>
            </w:r>
          </w:p>
        </w:tc>
        <w:tc>
          <w:tcPr>
            <w:tcW w:w="4200" w:type="dxa"/>
          </w:tcPr>
          <w:p w14:paraId="325C71D8" w14:textId="77777777" w:rsidR="00B50050" w:rsidRDefault="00B50050" w:rsidP="0088127C">
            <w:pPr>
              <w:pStyle w:val="OtherTableBody"/>
            </w:pPr>
            <w:r>
              <w:t>Unknown</w:t>
            </w:r>
          </w:p>
        </w:tc>
      </w:tr>
      <w:tr w:rsidR="00B50050" w14:paraId="77E56C96" w14:textId="77777777" w:rsidTr="00195548">
        <w:tc>
          <w:tcPr>
            <w:tcW w:w="600" w:type="dxa"/>
          </w:tcPr>
          <w:p w14:paraId="48A70714" w14:textId="77777777" w:rsidR="00B50050" w:rsidRDefault="00B50050" w:rsidP="0088127C">
            <w:pPr>
              <w:pStyle w:val="OtherTableBody"/>
            </w:pPr>
            <w:r>
              <w:t>User</w:t>
            </w:r>
          </w:p>
        </w:tc>
        <w:tc>
          <w:tcPr>
            <w:tcW w:w="600" w:type="dxa"/>
          </w:tcPr>
          <w:p w14:paraId="4AC7727E" w14:textId="77777777" w:rsidR="00B50050" w:rsidRDefault="00B50050" w:rsidP="0088127C">
            <w:pPr>
              <w:pStyle w:val="OtherTableBody"/>
            </w:pPr>
          </w:p>
        </w:tc>
        <w:tc>
          <w:tcPr>
            <w:tcW w:w="2600" w:type="dxa"/>
          </w:tcPr>
          <w:p w14:paraId="608018A6" w14:textId="77777777" w:rsidR="00B50050" w:rsidRDefault="00B50050" w:rsidP="0088127C">
            <w:pPr>
              <w:pStyle w:val="OtherTableBody"/>
            </w:pPr>
            <w:r>
              <w:t>Policy Scope</w:t>
            </w:r>
          </w:p>
        </w:tc>
        <w:tc>
          <w:tcPr>
            <w:tcW w:w="1400" w:type="dxa"/>
          </w:tcPr>
          <w:p w14:paraId="2D3E8015" w14:textId="77777777" w:rsidR="00B50050" w:rsidRDefault="00B50050" w:rsidP="0088127C">
            <w:pPr>
              <w:pStyle w:val="OtherTableBody"/>
            </w:pPr>
          </w:p>
        </w:tc>
        <w:tc>
          <w:tcPr>
            <w:tcW w:w="4200" w:type="dxa"/>
          </w:tcPr>
          <w:p w14:paraId="51C46F0F" w14:textId="77777777" w:rsidR="00B50050" w:rsidRDefault="00B50050" w:rsidP="0088127C">
            <w:pPr>
              <w:pStyle w:val="OtherTableBody"/>
            </w:pPr>
          </w:p>
        </w:tc>
      </w:tr>
      <w:tr w:rsidR="00B50050" w14:paraId="7D3D6AD3" w14:textId="77777777" w:rsidTr="00195548">
        <w:tc>
          <w:tcPr>
            <w:tcW w:w="600" w:type="dxa"/>
          </w:tcPr>
          <w:p w14:paraId="3783A40A" w14:textId="77777777" w:rsidR="00B50050" w:rsidRDefault="00B50050" w:rsidP="0088127C">
            <w:pPr>
              <w:pStyle w:val="OtherTableBody"/>
            </w:pPr>
          </w:p>
        </w:tc>
        <w:tc>
          <w:tcPr>
            <w:tcW w:w="600" w:type="dxa"/>
          </w:tcPr>
          <w:p w14:paraId="5038DCB0" w14:textId="77777777" w:rsidR="00B50050" w:rsidRDefault="00B50050" w:rsidP="0088127C">
            <w:pPr>
              <w:pStyle w:val="OtherTableBody"/>
            </w:pPr>
            <w:r>
              <w:t>0312</w:t>
            </w:r>
          </w:p>
        </w:tc>
        <w:tc>
          <w:tcPr>
            <w:tcW w:w="2600" w:type="dxa"/>
          </w:tcPr>
          <w:p w14:paraId="30772999" w14:textId="77777777" w:rsidR="00B50050" w:rsidRDefault="00B50050" w:rsidP="0088127C">
            <w:pPr>
              <w:pStyle w:val="OtherTableBody"/>
            </w:pPr>
          </w:p>
        </w:tc>
        <w:tc>
          <w:tcPr>
            <w:tcW w:w="1400" w:type="dxa"/>
          </w:tcPr>
          <w:p w14:paraId="6683AE5E" w14:textId="77777777" w:rsidR="00B50050" w:rsidRDefault="00B50050" w:rsidP="0088127C">
            <w:pPr>
              <w:pStyle w:val="OtherTableBody"/>
            </w:pPr>
            <w:r>
              <w:t>...</w:t>
            </w:r>
          </w:p>
        </w:tc>
        <w:tc>
          <w:tcPr>
            <w:tcW w:w="4200" w:type="dxa"/>
          </w:tcPr>
          <w:p w14:paraId="64C5398B" w14:textId="77777777" w:rsidR="00B50050" w:rsidRDefault="00B50050" w:rsidP="0088127C">
            <w:pPr>
              <w:pStyle w:val="OtherTableBody"/>
            </w:pPr>
            <w:r>
              <w:t>No suggested values defined</w:t>
            </w:r>
          </w:p>
        </w:tc>
      </w:tr>
      <w:tr w:rsidR="00B50050" w14:paraId="0C9539B4" w14:textId="77777777" w:rsidTr="00195548">
        <w:tc>
          <w:tcPr>
            <w:tcW w:w="600" w:type="dxa"/>
          </w:tcPr>
          <w:p w14:paraId="38381EFB" w14:textId="77777777" w:rsidR="00B50050" w:rsidRDefault="00B50050" w:rsidP="0088127C">
            <w:pPr>
              <w:pStyle w:val="OtherTableBody"/>
            </w:pPr>
            <w:r>
              <w:t>User</w:t>
            </w:r>
          </w:p>
        </w:tc>
        <w:tc>
          <w:tcPr>
            <w:tcW w:w="600" w:type="dxa"/>
          </w:tcPr>
          <w:p w14:paraId="5C09669D" w14:textId="77777777" w:rsidR="00B50050" w:rsidRDefault="00B50050" w:rsidP="0088127C">
            <w:pPr>
              <w:pStyle w:val="OtherTableBody"/>
            </w:pPr>
          </w:p>
        </w:tc>
        <w:tc>
          <w:tcPr>
            <w:tcW w:w="2600" w:type="dxa"/>
          </w:tcPr>
          <w:p w14:paraId="6FB2704C" w14:textId="77777777" w:rsidR="00B50050" w:rsidRDefault="00B50050" w:rsidP="0088127C">
            <w:pPr>
              <w:pStyle w:val="OtherTableBody"/>
            </w:pPr>
            <w:r>
              <w:t>Policy Source</w:t>
            </w:r>
          </w:p>
        </w:tc>
        <w:tc>
          <w:tcPr>
            <w:tcW w:w="1400" w:type="dxa"/>
          </w:tcPr>
          <w:p w14:paraId="2B8AF697" w14:textId="77777777" w:rsidR="00B50050" w:rsidRDefault="00B50050" w:rsidP="0088127C">
            <w:pPr>
              <w:pStyle w:val="OtherTableBody"/>
            </w:pPr>
          </w:p>
        </w:tc>
        <w:tc>
          <w:tcPr>
            <w:tcW w:w="4200" w:type="dxa"/>
          </w:tcPr>
          <w:p w14:paraId="0D22D6C0" w14:textId="77777777" w:rsidR="00B50050" w:rsidRDefault="00B50050" w:rsidP="0088127C">
            <w:pPr>
              <w:pStyle w:val="OtherTableBody"/>
            </w:pPr>
          </w:p>
        </w:tc>
      </w:tr>
      <w:tr w:rsidR="00B50050" w14:paraId="5859BBE5" w14:textId="77777777" w:rsidTr="00195548">
        <w:tc>
          <w:tcPr>
            <w:tcW w:w="600" w:type="dxa"/>
          </w:tcPr>
          <w:p w14:paraId="53D35979" w14:textId="77777777" w:rsidR="00B50050" w:rsidRDefault="00B50050" w:rsidP="0088127C">
            <w:pPr>
              <w:pStyle w:val="OtherTableBody"/>
            </w:pPr>
          </w:p>
        </w:tc>
        <w:tc>
          <w:tcPr>
            <w:tcW w:w="600" w:type="dxa"/>
          </w:tcPr>
          <w:p w14:paraId="6E1C61CD" w14:textId="77777777" w:rsidR="00B50050" w:rsidRDefault="00B50050" w:rsidP="0088127C">
            <w:pPr>
              <w:pStyle w:val="OtherTableBody"/>
            </w:pPr>
            <w:r>
              <w:t>0313</w:t>
            </w:r>
          </w:p>
        </w:tc>
        <w:tc>
          <w:tcPr>
            <w:tcW w:w="2600" w:type="dxa"/>
          </w:tcPr>
          <w:p w14:paraId="51E0F66C" w14:textId="77777777" w:rsidR="00B50050" w:rsidRDefault="00B50050" w:rsidP="0088127C">
            <w:pPr>
              <w:pStyle w:val="OtherTableBody"/>
            </w:pPr>
          </w:p>
        </w:tc>
        <w:tc>
          <w:tcPr>
            <w:tcW w:w="1400" w:type="dxa"/>
          </w:tcPr>
          <w:p w14:paraId="3E5A7E4D" w14:textId="77777777" w:rsidR="00B50050" w:rsidRDefault="00B50050" w:rsidP="0088127C">
            <w:pPr>
              <w:pStyle w:val="OtherTableBody"/>
            </w:pPr>
            <w:r>
              <w:t>...</w:t>
            </w:r>
          </w:p>
        </w:tc>
        <w:tc>
          <w:tcPr>
            <w:tcW w:w="4200" w:type="dxa"/>
          </w:tcPr>
          <w:p w14:paraId="30AC2D7C" w14:textId="77777777" w:rsidR="00B50050" w:rsidRDefault="00B50050" w:rsidP="0088127C">
            <w:pPr>
              <w:pStyle w:val="OtherTableBody"/>
            </w:pPr>
            <w:r>
              <w:t>No suggested values defined</w:t>
            </w:r>
          </w:p>
        </w:tc>
      </w:tr>
      <w:tr w:rsidR="00B50050" w14:paraId="0EF6E4DB" w14:textId="77777777" w:rsidTr="00195548">
        <w:tc>
          <w:tcPr>
            <w:tcW w:w="600" w:type="dxa"/>
          </w:tcPr>
          <w:p w14:paraId="058A35D5" w14:textId="77777777" w:rsidR="00B50050" w:rsidRDefault="00B50050" w:rsidP="0088127C">
            <w:pPr>
              <w:pStyle w:val="OtherTableBody"/>
            </w:pPr>
            <w:r>
              <w:t>User</w:t>
            </w:r>
          </w:p>
        </w:tc>
        <w:tc>
          <w:tcPr>
            <w:tcW w:w="600" w:type="dxa"/>
          </w:tcPr>
          <w:p w14:paraId="223FE69A" w14:textId="77777777" w:rsidR="00B50050" w:rsidRDefault="00B50050" w:rsidP="0088127C">
            <w:pPr>
              <w:pStyle w:val="OtherTableBody"/>
            </w:pPr>
          </w:p>
        </w:tc>
        <w:tc>
          <w:tcPr>
            <w:tcW w:w="2600" w:type="dxa"/>
          </w:tcPr>
          <w:p w14:paraId="087E5A98" w14:textId="77777777" w:rsidR="00B50050" w:rsidRDefault="00B50050" w:rsidP="0088127C">
            <w:pPr>
              <w:pStyle w:val="OtherTableBody"/>
            </w:pPr>
            <w:r>
              <w:t>Living Will Code</w:t>
            </w:r>
          </w:p>
        </w:tc>
        <w:tc>
          <w:tcPr>
            <w:tcW w:w="1400" w:type="dxa"/>
          </w:tcPr>
          <w:p w14:paraId="726638FB" w14:textId="77777777" w:rsidR="00B50050" w:rsidRDefault="00B50050" w:rsidP="0088127C">
            <w:pPr>
              <w:pStyle w:val="OtherTableBody"/>
            </w:pPr>
          </w:p>
        </w:tc>
        <w:tc>
          <w:tcPr>
            <w:tcW w:w="4200" w:type="dxa"/>
          </w:tcPr>
          <w:p w14:paraId="56A4E520" w14:textId="77777777" w:rsidR="00B50050" w:rsidRDefault="00B50050" w:rsidP="0088127C">
            <w:pPr>
              <w:pStyle w:val="OtherTableBody"/>
            </w:pPr>
          </w:p>
        </w:tc>
      </w:tr>
      <w:tr w:rsidR="00B50050" w14:paraId="3F91C786" w14:textId="77777777" w:rsidTr="00195548">
        <w:tc>
          <w:tcPr>
            <w:tcW w:w="600" w:type="dxa"/>
          </w:tcPr>
          <w:p w14:paraId="30B64C13" w14:textId="77777777" w:rsidR="00B50050" w:rsidRDefault="00B50050" w:rsidP="0088127C">
            <w:pPr>
              <w:pStyle w:val="OtherTableBody"/>
            </w:pPr>
          </w:p>
        </w:tc>
        <w:tc>
          <w:tcPr>
            <w:tcW w:w="600" w:type="dxa"/>
          </w:tcPr>
          <w:p w14:paraId="5C913650" w14:textId="77777777" w:rsidR="00B50050" w:rsidRDefault="00B50050" w:rsidP="0088127C">
            <w:pPr>
              <w:pStyle w:val="OtherTableBody"/>
            </w:pPr>
            <w:r>
              <w:t>0315</w:t>
            </w:r>
          </w:p>
        </w:tc>
        <w:tc>
          <w:tcPr>
            <w:tcW w:w="2600" w:type="dxa"/>
          </w:tcPr>
          <w:p w14:paraId="49DD8ADB" w14:textId="77777777" w:rsidR="00B50050" w:rsidRDefault="00B50050" w:rsidP="0088127C">
            <w:pPr>
              <w:pStyle w:val="OtherTableBody"/>
            </w:pPr>
          </w:p>
        </w:tc>
        <w:tc>
          <w:tcPr>
            <w:tcW w:w="1400" w:type="dxa"/>
          </w:tcPr>
          <w:p w14:paraId="5324CDB2" w14:textId="77777777" w:rsidR="00B50050" w:rsidRDefault="00B50050" w:rsidP="0088127C">
            <w:pPr>
              <w:pStyle w:val="OtherTableBody"/>
            </w:pPr>
            <w:r>
              <w:t>F</w:t>
            </w:r>
          </w:p>
        </w:tc>
        <w:tc>
          <w:tcPr>
            <w:tcW w:w="4200" w:type="dxa"/>
          </w:tcPr>
          <w:p w14:paraId="45F41336" w14:textId="77777777" w:rsidR="00B50050" w:rsidRDefault="00B50050" w:rsidP="0088127C">
            <w:pPr>
              <w:pStyle w:val="OtherTableBody"/>
            </w:pPr>
            <w:r>
              <w:t>Yes, patient has a living will but it is not on file</w:t>
            </w:r>
          </w:p>
        </w:tc>
      </w:tr>
      <w:tr w:rsidR="00B50050" w14:paraId="6967A726" w14:textId="77777777" w:rsidTr="00195548">
        <w:tc>
          <w:tcPr>
            <w:tcW w:w="600" w:type="dxa"/>
          </w:tcPr>
          <w:p w14:paraId="56A02F67" w14:textId="77777777" w:rsidR="00B50050" w:rsidRDefault="00B50050" w:rsidP="0088127C">
            <w:pPr>
              <w:pStyle w:val="OtherTableBody"/>
            </w:pPr>
          </w:p>
        </w:tc>
        <w:tc>
          <w:tcPr>
            <w:tcW w:w="600" w:type="dxa"/>
          </w:tcPr>
          <w:p w14:paraId="5A476672" w14:textId="77777777" w:rsidR="00B50050" w:rsidRDefault="00B50050" w:rsidP="0088127C">
            <w:pPr>
              <w:pStyle w:val="OtherTableBody"/>
            </w:pPr>
            <w:r>
              <w:t>0315</w:t>
            </w:r>
          </w:p>
        </w:tc>
        <w:tc>
          <w:tcPr>
            <w:tcW w:w="2600" w:type="dxa"/>
          </w:tcPr>
          <w:p w14:paraId="00321010" w14:textId="77777777" w:rsidR="00B50050" w:rsidRDefault="00B50050" w:rsidP="0088127C">
            <w:pPr>
              <w:pStyle w:val="OtherTableBody"/>
            </w:pPr>
          </w:p>
        </w:tc>
        <w:tc>
          <w:tcPr>
            <w:tcW w:w="1400" w:type="dxa"/>
          </w:tcPr>
          <w:p w14:paraId="1B9EF7D4" w14:textId="77777777" w:rsidR="00B50050" w:rsidRDefault="00B50050" w:rsidP="0088127C">
            <w:pPr>
              <w:pStyle w:val="OtherTableBody"/>
            </w:pPr>
            <w:r>
              <w:t>I</w:t>
            </w:r>
          </w:p>
        </w:tc>
        <w:tc>
          <w:tcPr>
            <w:tcW w:w="4200" w:type="dxa"/>
          </w:tcPr>
          <w:p w14:paraId="3C963478" w14:textId="77777777" w:rsidR="00B50050" w:rsidRDefault="00B50050" w:rsidP="0088127C">
            <w:pPr>
              <w:pStyle w:val="OtherTableBody"/>
            </w:pPr>
            <w:r>
              <w:t>No, patient does not have a living will but information was provided</w:t>
            </w:r>
          </w:p>
        </w:tc>
      </w:tr>
      <w:tr w:rsidR="00B50050" w14:paraId="38822E66" w14:textId="77777777" w:rsidTr="00195548">
        <w:tc>
          <w:tcPr>
            <w:tcW w:w="600" w:type="dxa"/>
          </w:tcPr>
          <w:p w14:paraId="4884488D" w14:textId="77777777" w:rsidR="00B50050" w:rsidRDefault="00B50050" w:rsidP="0088127C">
            <w:pPr>
              <w:pStyle w:val="OtherTableBody"/>
            </w:pPr>
          </w:p>
        </w:tc>
        <w:tc>
          <w:tcPr>
            <w:tcW w:w="600" w:type="dxa"/>
          </w:tcPr>
          <w:p w14:paraId="15E02AB5" w14:textId="77777777" w:rsidR="00B50050" w:rsidRDefault="00B50050" w:rsidP="0088127C">
            <w:pPr>
              <w:pStyle w:val="OtherTableBody"/>
            </w:pPr>
            <w:r>
              <w:t>0315</w:t>
            </w:r>
          </w:p>
        </w:tc>
        <w:tc>
          <w:tcPr>
            <w:tcW w:w="2600" w:type="dxa"/>
          </w:tcPr>
          <w:p w14:paraId="53D3214B" w14:textId="77777777" w:rsidR="00B50050" w:rsidRDefault="00B50050" w:rsidP="0088127C">
            <w:pPr>
              <w:pStyle w:val="OtherTableBody"/>
            </w:pPr>
          </w:p>
        </w:tc>
        <w:tc>
          <w:tcPr>
            <w:tcW w:w="1400" w:type="dxa"/>
          </w:tcPr>
          <w:p w14:paraId="65B11548" w14:textId="77777777" w:rsidR="00B50050" w:rsidRDefault="00B50050" w:rsidP="0088127C">
            <w:pPr>
              <w:pStyle w:val="OtherTableBody"/>
            </w:pPr>
            <w:r>
              <w:t>N</w:t>
            </w:r>
          </w:p>
        </w:tc>
        <w:tc>
          <w:tcPr>
            <w:tcW w:w="4200" w:type="dxa"/>
          </w:tcPr>
          <w:p w14:paraId="558A5F98" w14:textId="77777777" w:rsidR="00B50050" w:rsidRDefault="00B50050" w:rsidP="0088127C">
            <w:pPr>
              <w:pStyle w:val="OtherTableBody"/>
            </w:pPr>
            <w:r>
              <w:t>No, patient does not have a living will and no information was provided</w:t>
            </w:r>
          </w:p>
        </w:tc>
      </w:tr>
      <w:tr w:rsidR="00B50050" w14:paraId="68620D1E" w14:textId="77777777" w:rsidTr="00195548">
        <w:tc>
          <w:tcPr>
            <w:tcW w:w="600" w:type="dxa"/>
          </w:tcPr>
          <w:p w14:paraId="753AD345" w14:textId="77777777" w:rsidR="00B50050" w:rsidRDefault="00B50050" w:rsidP="0088127C">
            <w:pPr>
              <w:pStyle w:val="OtherTableBody"/>
            </w:pPr>
          </w:p>
        </w:tc>
        <w:tc>
          <w:tcPr>
            <w:tcW w:w="600" w:type="dxa"/>
          </w:tcPr>
          <w:p w14:paraId="6CC8048F" w14:textId="77777777" w:rsidR="00B50050" w:rsidRDefault="00B50050" w:rsidP="0088127C">
            <w:pPr>
              <w:pStyle w:val="OtherTableBody"/>
            </w:pPr>
            <w:r>
              <w:t>0315</w:t>
            </w:r>
          </w:p>
        </w:tc>
        <w:tc>
          <w:tcPr>
            <w:tcW w:w="2600" w:type="dxa"/>
          </w:tcPr>
          <w:p w14:paraId="5063E3F3" w14:textId="77777777" w:rsidR="00B50050" w:rsidRDefault="00B50050" w:rsidP="0088127C">
            <w:pPr>
              <w:pStyle w:val="OtherTableBody"/>
            </w:pPr>
          </w:p>
        </w:tc>
        <w:tc>
          <w:tcPr>
            <w:tcW w:w="1400" w:type="dxa"/>
          </w:tcPr>
          <w:p w14:paraId="232CC0D0" w14:textId="77777777" w:rsidR="00B50050" w:rsidRDefault="00B50050" w:rsidP="0088127C">
            <w:pPr>
              <w:pStyle w:val="OtherTableBody"/>
            </w:pPr>
            <w:r>
              <w:t>U</w:t>
            </w:r>
          </w:p>
        </w:tc>
        <w:tc>
          <w:tcPr>
            <w:tcW w:w="4200" w:type="dxa"/>
          </w:tcPr>
          <w:p w14:paraId="06EDB5BF" w14:textId="77777777" w:rsidR="00B50050" w:rsidRDefault="00B50050" w:rsidP="0088127C">
            <w:pPr>
              <w:pStyle w:val="OtherTableBody"/>
            </w:pPr>
            <w:r>
              <w:t>Unknown</w:t>
            </w:r>
          </w:p>
        </w:tc>
      </w:tr>
      <w:tr w:rsidR="00B50050" w14:paraId="360FFAED" w14:textId="77777777" w:rsidTr="00195548">
        <w:tc>
          <w:tcPr>
            <w:tcW w:w="600" w:type="dxa"/>
          </w:tcPr>
          <w:p w14:paraId="149E2299" w14:textId="77777777" w:rsidR="00B50050" w:rsidRDefault="00B50050" w:rsidP="0088127C">
            <w:pPr>
              <w:pStyle w:val="OtherTableBody"/>
            </w:pPr>
          </w:p>
        </w:tc>
        <w:tc>
          <w:tcPr>
            <w:tcW w:w="600" w:type="dxa"/>
          </w:tcPr>
          <w:p w14:paraId="11A2143D" w14:textId="77777777" w:rsidR="00B50050" w:rsidRDefault="00B50050" w:rsidP="0088127C">
            <w:pPr>
              <w:pStyle w:val="OtherTableBody"/>
            </w:pPr>
            <w:r>
              <w:t>0315</w:t>
            </w:r>
          </w:p>
        </w:tc>
        <w:tc>
          <w:tcPr>
            <w:tcW w:w="2600" w:type="dxa"/>
          </w:tcPr>
          <w:p w14:paraId="11EF14AC" w14:textId="77777777" w:rsidR="00B50050" w:rsidRDefault="00B50050" w:rsidP="0088127C">
            <w:pPr>
              <w:pStyle w:val="OtherTableBody"/>
            </w:pPr>
          </w:p>
        </w:tc>
        <w:tc>
          <w:tcPr>
            <w:tcW w:w="1400" w:type="dxa"/>
          </w:tcPr>
          <w:p w14:paraId="1BF8B9EB" w14:textId="77777777" w:rsidR="00B50050" w:rsidRDefault="00B50050" w:rsidP="0088127C">
            <w:pPr>
              <w:pStyle w:val="OtherTableBody"/>
            </w:pPr>
            <w:r>
              <w:t>Y</w:t>
            </w:r>
          </w:p>
        </w:tc>
        <w:tc>
          <w:tcPr>
            <w:tcW w:w="4200" w:type="dxa"/>
          </w:tcPr>
          <w:p w14:paraId="30011F06" w14:textId="77777777" w:rsidR="00B50050" w:rsidRDefault="00B50050" w:rsidP="0088127C">
            <w:pPr>
              <w:pStyle w:val="OtherTableBody"/>
            </w:pPr>
            <w:r>
              <w:t>Yes, patient has a living will</w:t>
            </w:r>
          </w:p>
        </w:tc>
      </w:tr>
      <w:tr w:rsidR="00B50050" w14:paraId="16AF530E" w14:textId="77777777" w:rsidTr="00195548">
        <w:tc>
          <w:tcPr>
            <w:tcW w:w="600" w:type="dxa"/>
          </w:tcPr>
          <w:p w14:paraId="1E1A3675" w14:textId="77777777" w:rsidR="00B50050" w:rsidRDefault="00B50050" w:rsidP="0088127C">
            <w:pPr>
              <w:pStyle w:val="OtherTableBody"/>
            </w:pPr>
            <w:r>
              <w:t>User</w:t>
            </w:r>
          </w:p>
        </w:tc>
        <w:tc>
          <w:tcPr>
            <w:tcW w:w="600" w:type="dxa"/>
          </w:tcPr>
          <w:p w14:paraId="6EA7F09B" w14:textId="77777777" w:rsidR="00B50050" w:rsidRDefault="00B50050" w:rsidP="0088127C">
            <w:pPr>
              <w:pStyle w:val="OtherTableBody"/>
            </w:pPr>
          </w:p>
        </w:tc>
        <w:tc>
          <w:tcPr>
            <w:tcW w:w="2600" w:type="dxa"/>
          </w:tcPr>
          <w:p w14:paraId="3BC65CCD" w14:textId="77777777" w:rsidR="00B50050" w:rsidRDefault="00B50050" w:rsidP="0088127C">
            <w:pPr>
              <w:pStyle w:val="OtherTableBody"/>
            </w:pPr>
            <w:r>
              <w:t>Organ Donor Code</w:t>
            </w:r>
          </w:p>
        </w:tc>
        <w:tc>
          <w:tcPr>
            <w:tcW w:w="1400" w:type="dxa"/>
          </w:tcPr>
          <w:p w14:paraId="43E2ECEE" w14:textId="77777777" w:rsidR="00B50050" w:rsidRDefault="00B50050" w:rsidP="0088127C">
            <w:pPr>
              <w:pStyle w:val="OtherTableBody"/>
            </w:pPr>
          </w:p>
        </w:tc>
        <w:tc>
          <w:tcPr>
            <w:tcW w:w="4200" w:type="dxa"/>
          </w:tcPr>
          <w:p w14:paraId="73A832BC" w14:textId="77777777" w:rsidR="00B50050" w:rsidRDefault="00B50050" w:rsidP="0088127C">
            <w:pPr>
              <w:pStyle w:val="OtherTableBody"/>
            </w:pPr>
          </w:p>
        </w:tc>
      </w:tr>
      <w:tr w:rsidR="00B50050" w14:paraId="7466368B" w14:textId="77777777" w:rsidTr="00195548">
        <w:tc>
          <w:tcPr>
            <w:tcW w:w="600" w:type="dxa"/>
          </w:tcPr>
          <w:p w14:paraId="5F120432" w14:textId="77777777" w:rsidR="00B50050" w:rsidRDefault="00B50050" w:rsidP="0088127C">
            <w:pPr>
              <w:pStyle w:val="OtherTableBody"/>
            </w:pPr>
          </w:p>
        </w:tc>
        <w:tc>
          <w:tcPr>
            <w:tcW w:w="600" w:type="dxa"/>
          </w:tcPr>
          <w:p w14:paraId="5137D046" w14:textId="77777777" w:rsidR="00B50050" w:rsidRDefault="00B50050" w:rsidP="0088127C">
            <w:pPr>
              <w:pStyle w:val="OtherTableBody"/>
            </w:pPr>
            <w:r>
              <w:t>0316</w:t>
            </w:r>
          </w:p>
        </w:tc>
        <w:tc>
          <w:tcPr>
            <w:tcW w:w="2600" w:type="dxa"/>
          </w:tcPr>
          <w:p w14:paraId="653DECA9" w14:textId="77777777" w:rsidR="00B50050" w:rsidRDefault="00B50050" w:rsidP="0088127C">
            <w:pPr>
              <w:pStyle w:val="OtherTableBody"/>
            </w:pPr>
          </w:p>
        </w:tc>
        <w:tc>
          <w:tcPr>
            <w:tcW w:w="1400" w:type="dxa"/>
          </w:tcPr>
          <w:p w14:paraId="13AD0A6E" w14:textId="77777777" w:rsidR="00B50050" w:rsidRDefault="00B50050" w:rsidP="0088127C">
            <w:pPr>
              <w:pStyle w:val="OtherTableBody"/>
            </w:pPr>
            <w:r>
              <w:t>F</w:t>
            </w:r>
          </w:p>
        </w:tc>
        <w:tc>
          <w:tcPr>
            <w:tcW w:w="4200" w:type="dxa"/>
          </w:tcPr>
          <w:p w14:paraId="7075DB2D" w14:textId="77777777" w:rsidR="00B50050" w:rsidRDefault="00B50050" w:rsidP="0088127C">
            <w:pPr>
              <w:pStyle w:val="OtherTableBody"/>
            </w:pPr>
            <w:r>
              <w:t>Yes, patient is a documented donor, but documentation is not on file</w:t>
            </w:r>
          </w:p>
        </w:tc>
      </w:tr>
      <w:tr w:rsidR="00B50050" w14:paraId="3BD292F7" w14:textId="77777777" w:rsidTr="00195548">
        <w:tc>
          <w:tcPr>
            <w:tcW w:w="600" w:type="dxa"/>
          </w:tcPr>
          <w:p w14:paraId="1047739A" w14:textId="77777777" w:rsidR="00B50050" w:rsidRDefault="00B50050" w:rsidP="0088127C">
            <w:pPr>
              <w:pStyle w:val="OtherTableBody"/>
            </w:pPr>
          </w:p>
        </w:tc>
        <w:tc>
          <w:tcPr>
            <w:tcW w:w="600" w:type="dxa"/>
          </w:tcPr>
          <w:p w14:paraId="202A8D39" w14:textId="77777777" w:rsidR="00B50050" w:rsidRDefault="00B50050" w:rsidP="0088127C">
            <w:pPr>
              <w:pStyle w:val="OtherTableBody"/>
            </w:pPr>
            <w:r>
              <w:t>0316</w:t>
            </w:r>
          </w:p>
        </w:tc>
        <w:tc>
          <w:tcPr>
            <w:tcW w:w="2600" w:type="dxa"/>
          </w:tcPr>
          <w:p w14:paraId="1B7898FA" w14:textId="77777777" w:rsidR="00B50050" w:rsidRDefault="00B50050" w:rsidP="0088127C">
            <w:pPr>
              <w:pStyle w:val="OtherTableBody"/>
            </w:pPr>
          </w:p>
        </w:tc>
        <w:tc>
          <w:tcPr>
            <w:tcW w:w="1400" w:type="dxa"/>
          </w:tcPr>
          <w:p w14:paraId="7C917D6B" w14:textId="77777777" w:rsidR="00B50050" w:rsidRDefault="00B50050" w:rsidP="0088127C">
            <w:pPr>
              <w:pStyle w:val="OtherTableBody"/>
            </w:pPr>
            <w:r>
              <w:t>I</w:t>
            </w:r>
          </w:p>
        </w:tc>
        <w:tc>
          <w:tcPr>
            <w:tcW w:w="4200" w:type="dxa"/>
          </w:tcPr>
          <w:p w14:paraId="74856076" w14:textId="77777777" w:rsidR="00B50050" w:rsidRDefault="00B50050" w:rsidP="0088127C">
            <w:pPr>
              <w:pStyle w:val="OtherTableBody"/>
            </w:pPr>
            <w:r>
              <w:t>No, patient is not a documented donor, but information was provided</w:t>
            </w:r>
          </w:p>
        </w:tc>
      </w:tr>
      <w:tr w:rsidR="00B50050" w14:paraId="0C98EBF2" w14:textId="77777777" w:rsidTr="00195548">
        <w:tc>
          <w:tcPr>
            <w:tcW w:w="600" w:type="dxa"/>
          </w:tcPr>
          <w:p w14:paraId="185CF090" w14:textId="77777777" w:rsidR="00B50050" w:rsidRDefault="00B50050" w:rsidP="0088127C">
            <w:pPr>
              <w:pStyle w:val="OtherTableBody"/>
            </w:pPr>
          </w:p>
        </w:tc>
        <w:tc>
          <w:tcPr>
            <w:tcW w:w="600" w:type="dxa"/>
          </w:tcPr>
          <w:p w14:paraId="40858E31" w14:textId="77777777" w:rsidR="00B50050" w:rsidRDefault="00B50050" w:rsidP="0088127C">
            <w:pPr>
              <w:pStyle w:val="OtherTableBody"/>
            </w:pPr>
            <w:r>
              <w:t>0316</w:t>
            </w:r>
          </w:p>
        </w:tc>
        <w:tc>
          <w:tcPr>
            <w:tcW w:w="2600" w:type="dxa"/>
          </w:tcPr>
          <w:p w14:paraId="5EACCB62" w14:textId="77777777" w:rsidR="00B50050" w:rsidRDefault="00B50050" w:rsidP="0088127C">
            <w:pPr>
              <w:pStyle w:val="OtherTableBody"/>
            </w:pPr>
          </w:p>
        </w:tc>
        <w:tc>
          <w:tcPr>
            <w:tcW w:w="1400" w:type="dxa"/>
          </w:tcPr>
          <w:p w14:paraId="260369C9" w14:textId="77777777" w:rsidR="00B50050" w:rsidRDefault="00B50050" w:rsidP="0088127C">
            <w:pPr>
              <w:pStyle w:val="OtherTableBody"/>
            </w:pPr>
            <w:r>
              <w:t>N</w:t>
            </w:r>
          </w:p>
        </w:tc>
        <w:tc>
          <w:tcPr>
            <w:tcW w:w="4200" w:type="dxa"/>
          </w:tcPr>
          <w:p w14:paraId="6BFE0F2C" w14:textId="77777777" w:rsidR="00B50050" w:rsidRDefault="00B50050" w:rsidP="0088127C">
            <w:pPr>
              <w:pStyle w:val="OtherTableBody"/>
            </w:pPr>
            <w:r>
              <w:t>No, patient has not agreed to be a donor</w:t>
            </w:r>
          </w:p>
        </w:tc>
      </w:tr>
      <w:tr w:rsidR="00B50050" w14:paraId="63CBA556" w14:textId="77777777" w:rsidTr="00195548">
        <w:tc>
          <w:tcPr>
            <w:tcW w:w="600" w:type="dxa"/>
          </w:tcPr>
          <w:p w14:paraId="61A05830" w14:textId="77777777" w:rsidR="00B50050" w:rsidRDefault="00B50050" w:rsidP="0088127C">
            <w:pPr>
              <w:pStyle w:val="OtherTableBody"/>
            </w:pPr>
          </w:p>
        </w:tc>
        <w:tc>
          <w:tcPr>
            <w:tcW w:w="600" w:type="dxa"/>
          </w:tcPr>
          <w:p w14:paraId="5F6408E5" w14:textId="77777777" w:rsidR="00B50050" w:rsidRDefault="00B50050" w:rsidP="0088127C">
            <w:pPr>
              <w:pStyle w:val="OtherTableBody"/>
            </w:pPr>
            <w:r>
              <w:t>0316</w:t>
            </w:r>
          </w:p>
        </w:tc>
        <w:tc>
          <w:tcPr>
            <w:tcW w:w="2600" w:type="dxa"/>
          </w:tcPr>
          <w:p w14:paraId="1BB622C5" w14:textId="77777777" w:rsidR="00B50050" w:rsidRDefault="00B50050" w:rsidP="0088127C">
            <w:pPr>
              <w:pStyle w:val="OtherTableBody"/>
            </w:pPr>
          </w:p>
        </w:tc>
        <w:tc>
          <w:tcPr>
            <w:tcW w:w="1400" w:type="dxa"/>
          </w:tcPr>
          <w:p w14:paraId="3560906C" w14:textId="77777777" w:rsidR="00B50050" w:rsidRDefault="00B50050" w:rsidP="0088127C">
            <w:pPr>
              <w:pStyle w:val="OtherTableBody"/>
            </w:pPr>
            <w:r>
              <w:t>P</w:t>
            </w:r>
          </w:p>
        </w:tc>
        <w:tc>
          <w:tcPr>
            <w:tcW w:w="4200" w:type="dxa"/>
          </w:tcPr>
          <w:p w14:paraId="54914332" w14:textId="77777777" w:rsidR="00B50050" w:rsidRDefault="00B50050" w:rsidP="0088127C">
            <w:pPr>
              <w:pStyle w:val="OtherTableBody"/>
            </w:pPr>
            <w:r>
              <w:t>Patient leaves organ donation decision to a specific person</w:t>
            </w:r>
          </w:p>
        </w:tc>
      </w:tr>
      <w:tr w:rsidR="00B50050" w14:paraId="1AF81B6C" w14:textId="77777777" w:rsidTr="00195548">
        <w:tc>
          <w:tcPr>
            <w:tcW w:w="600" w:type="dxa"/>
          </w:tcPr>
          <w:p w14:paraId="1692BBB9" w14:textId="77777777" w:rsidR="00B50050" w:rsidRDefault="00B50050" w:rsidP="0088127C">
            <w:pPr>
              <w:pStyle w:val="OtherTableBody"/>
            </w:pPr>
          </w:p>
        </w:tc>
        <w:tc>
          <w:tcPr>
            <w:tcW w:w="600" w:type="dxa"/>
          </w:tcPr>
          <w:p w14:paraId="163855C4" w14:textId="77777777" w:rsidR="00B50050" w:rsidRDefault="00B50050" w:rsidP="0088127C">
            <w:pPr>
              <w:pStyle w:val="OtherTableBody"/>
            </w:pPr>
            <w:r>
              <w:t>0316</w:t>
            </w:r>
          </w:p>
        </w:tc>
        <w:tc>
          <w:tcPr>
            <w:tcW w:w="2600" w:type="dxa"/>
          </w:tcPr>
          <w:p w14:paraId="0A3F0477" w14:textId="77777777" w:rsidR="00B50050" w:rsidRDefault="00B50050" w:rsidP="0088127C">
            <w:pPr>
              <w:pStyle w:val="OtherTableBody"/>
            </w:pPr>
          </w:p>
        </w:tc>
        <w:tc>
          <w:tcPr>
            <w:tcW w:w="1400" w:type="dxa"/>
          </w:tcPr>
          <w:p w14:paraId="2E9B0EEA" w14:textId="77777777" w:rsidR="00B50050" w:rsidRDefault="00B50050" w:rsidP="0088127C">
            <w:pPr>
              <w:pStyle w:val="OtherTableBody"/>
            </w:pPr>
            <w:r>
              <w:t>R</w:t>
            </w:r>
          </w:p>
        </w:tc>
        <w:tc>
          <w:tcPr>
            <w:tcW w:w="4200" w:type="dxa"/>
          </w:tcPr>
          <w:p w14:paraId="0D97FE01" w14:textId="77777777" w:rsidR="00B50050" w:rsidRDefault="00B50050" w:rsidP="0088127C">
            <w:pPr>
              <w:pStyle w:val="OtherTableBody"/>
            </w:pPr>
            <w:r>
              <w:t>Patient leaves organ donation decision to relatives</w:t>
            </w:r>
          </w:p>
        </w:tc>
      </w:tr>
      <w:tr w:rsidR="00B50050" w14:paraId="68D78B21" w14:textId="77777777" w:rsidTr="00195548">
        <w:tc>
          <w:tcPr>
            <w:tcW w:w="600" w:type="dxa"/>
          </w:tcPr>
          <w:p w14:paraId="3B40B468" w14:textId="77777777" w:rsidR="00B50050" w:rsidRDefault="00B50050" w:rsidP="0088127C">
            <w:pPr>
              <w:pStyle w:val="OtherTableBody"/>
            </w:pPr>
          </w:p>
        </w:tc>
        <w:tc>
          <w:tcPr>
            <w:tcW w:w="600" w:type="dxa"/>
          </w:tcPr>
          <w:p w14:paraId="3C55E022" w14:textId="77777777" w:rsidR="00B50050" w:rsidRDefault="00B50050" w:rsidP="0088127C">
            <w:pPr>
              <w:pStyle w:val="OtherTableBody"/>
            </w:pPr>
            <w:r>
              <w:t>0316</w:t>
            </w:r>
          </w:p>
        </w:tc>
        <w:tc>
          <w:tcPr>
            <w:tcW w:w="2600" w:type="dxa"/>
          </w:tcPr>
          <w:p w14:paraId="458456D6" w14:textId="77777777" w:rsidR="00B50050" w:rsidRDefault="00B50050" w:rsidP="0088127C">
            <w:pPr>
              <w:pStyle w:val="OtherTableBody"/>
            </w:pPr>
          </w:p>
        </w:tc>
        <w:tc>
          <w:tcPr>
            <w:tcW w:w="1400" w:type="dxa"/>
          </w:tcPr>
          <w:p w14:paraId="01042B75" w14:textId="77777777" w:rsidR="00B50050" w:rsidRDefault="00B50050" w:rsidP="0088127C">
            <w:pPr>
              <w:pStyle w:val="OtherTableBody"/>
            </w:pPr>
            <w:r>
              <w:t>U</w:t>
            </w:r>
          </w:p>
        </w:tc>
        <w:tc>
          <w:tcPr>
            <w:tcW w:w="4200" w:type="dxa"/>
          </w:tcPr>
          <w:p w14:paraId="1803E792" w14:textId="77777777" w:rsidR="00B50050" w:rsidRDefault="00B50050" w:rsidP="0088127C">
            <w:pPr>
              <w:pStyle w:val="OtherTableBody"/>
            </w:pPr>
            <w:r>
              <w:t>Unknown</w:t>
            </w:r>
          </w:p>
        </w:tc>
      </w:tr>
      <w:tr w:rsidR="00B50050" w14:paraId="623F9DF9" w14:textId="77777777" w:rsidTr="00195548">
        <w:tc>
          <w:tcPr>
            <w:tcW w:w="600" w:type="dxa"/>
          </w:tcPr>
          <w:p w14:paraId="30015415" w14:textId="77777777" w:rsidR="00B50050" w:rsidRDefault="00B50050" w:rsidP="0088127C">
            <w:pPr>
              <w:pStyle w:val="OtherTableBody"/>
            </w:pPr>
          </w:p>
        </w:tc>
        <w:tc>
          <w:tcPr>
            <w:tcW w:w="600" w:type="dxa"/>
          </w:tcPr>
          <w:p w14:paraId="3E0378C1" w14:textId="77777777" w:rsidR="00B50050" w:rsidRDefault="00B50050" w:rsidP="0088127C">
            <w:pPr>
              <w:pStyle w:val="OtherTableBody"/>
            </w:pPr>
            <w:r>
              <w:t>0316</w:t>
            </w:r>
          </w:p>
        </w:tc>
        <w:tc>
          <w:tcPr>
            <w:tcW w:w="2600" w:type="dxa"/>
          </w:tcPr>
          <w:p w14:paraId="263C56C3" w14:textId="77777777" w:rsidR="00B50050" w:rsidRDefault="00B50050" w:rsidP="0088127C">
            <w:pPr>
              <w:pStyle w:val="OtherTableBody"/>
            </w:pPr>
          </w:p>
        </w:tc>
        <w:tc>
          <w:tcPr>
            <w:tcW w:w="1400" w:type="dxa"/>
          </w:tcPr>
          <w:p w14:paraId="73D937BA" w14:textId="77777777" w:rsidR="00B50050" w:rsidRDefault="00B50050" w:rsidP="0088127C">
            <w:pPr>
              <w:pStyle w:val="OtherTableBody"/>
            </w:pPr>
            <w:r>
              <w:t>Y</w:t>
            </w:r>
          </w:p>
        </w:tc>
        <w:tc>
          <w:tcPr>
            <w:tcW w:w="4200" w:type="dxa"/>
          </w:tcPr>
          <w:p w14:paraId="6F3BBFF2" w14:textId="77777777" w:rsidR="00B50050" w:rsidRDefault="00B50050" w:rsidP="0088127C">
            <w:pPr>
              <w:pStyle w:val="OtherTableBody"/>
            </w:pPr>
            <w:r>
              <w:t>Yes, patient is a documented donor and documentation is on file</w:t>
            </w:r>
          </w:p>
        </w:tc>
      </w:tr>
      <w:tr w:rsidR="00B50050" w14:paraId="56F129FA" w14:textId="77777777" w:rsidTr="00195548">
        <w:tc>
          <w:tcPr>
            <w:tcW w:w="600" w:type="dxa"/>
          </w:tcPr>
          <w:p w14:paraId="3D9C4B6C" w14:textId="77777777" w:rsidR="00B50050" w:rsidRDefault="00B50050" w:rsidP="0088127C">
            <w:pPr>
              <w:pStyle w:val="OtherTableBody"/>
            </w:pPr>
            <w:r>
              <w:t>User</w:t>
            </w:r>
          </w:p>
        </w:tc>
        <w:tc>
          <w:tcPr>
            <w:tcW w:w="600" w:type="dxa"/>
          </w:tcPr>
          <w:p w14:paraId="300652A4" w14:textId="77777777" w:rsidR="00B50050" w:rsidRDefault="00B50050" w:rsidP="0088127C">
            <w:pPr>
              <w:pStyle w:val="OtherTableBody"/>
            </w:pPr>
          </w:p>
        </w:tc>
        <w:tc>
          <w:tcPr>
            <w:tcW w:w="2600" w:type="dxa"/>
          </w:tcPr>
          <w:p w14:paraId="7D9D2056" w14:textId="77777777" w:rsidR="00B50050" w:rsidRDefault="00B50050" w:rsidP="0088127C">
            <w:pPr>
              <w:pStyle w:val="OtherTableBody"/>
            </w:pPr>
            <w:r>
              <w:t>Annotations</w:t>
            </w:r>
          </w:p>
        </w:tc>
        <w:tc>
          <w:tcPr>
            <w:tcW w:w="1400" w:type="dxa"/>
          </w:tcPr>
          <w:p w14:paraId="0FEE7D61" w14:textId="77777777" w:rsidR="00B50050" w:rsidRDefault="00B50050" w:rsidP="0088127C">
            <w:pPr>
              <w:pStyle w:val="OtherTableBody"/>
            </w:pPr>
          </w:p>
        </w:tc>
        <w:tc>
          <w:tcPr>
            <w:tcW w:w="4200" w:type="dxa"/>
          </w:tcPr>
          <w:p w14:paraId="4B4CA8B6" w14:textId="77777777" w:rsidR="00B50050" w:rsidRDefault="00B50050" w:rsidP="0088127C">
            <w:pPr>
              <w:pStyle w:val="OtherTableBody"/>
            </w:pPr>
          </w:p>
        </w:tc>
      </w:tr>
      <w:tr w:rsidR="00B50050" w14:paraId="13504358" w14:textId="77777777" w:rsidTr="00195548">
        <w:tc>
          <w:tcPr>
            <w:tcW w:w="600" w:type="dxa"/>
          </w:tcPr>
          <w:p w14:paraId="7CE4502E" w14:textId="77777777" w:rsidR="00B50050" w:rsidRDefault="00B50050" w:rsidP="0088127C">
            <w:pPr>
              <w:pStyle w:val="OtherTableBody"/>
            </w:pPr>
          </w:p>
        </w:tc>
        <w:tc>
          <w:tcPr>
            <w:tcW w:w="600" w:type="dxa"/>
          </w:tcPr>
          <w:p w14:paraId="5DE4F849" w14:textId="77777777" w:rsidR="00B50050" w:rsidRDefault="00B50050" w:rsidP="0088127C">
            <w:pPr>
              <w:pStyle w:val="OtherTableBody"/>
            </w:pPr>
            <w:r>
              <w:t>0317</w:t>
            </w:r>
          </w:p>
        </w:tc>
        <w:tc>
          <w:tcPr>
            <w:tcW w:w="2600" w:type="dxa"/>
          </w:tcPr>
          <w:p w14:paraId="3415E0DC" w14:textId="77777777" w:rsidR="00B50050" w:rsidRDefault="00B50050" w:rsidP="0088127C">
            <w:pPr>
              <w:pStyle w:val="OtherTableBody"/>
            </w:pPr>
          </w:p>
        </w:tc>
        <w:tc>
          <w:tcPr>
            <w:tcW w:w="1400" w:type="dxa"/>
          </w:tcPr>
          <w:p w14:paraId="466037AE" w14:textId="77777777" w:rsidR="00B50050" w:rsidRDefault="00B50050" w:rsidP="0088127C">
            <w:pPr>
              <w:pStyle w:val="OtherTableBody"/>
            </w:pPr>
            <w:r>
              <w:t>9900</w:t>
            </w:r>
          </w:p>
        </w:tc>
        <w:tc>
          <w:tcPr>
            <w:tcW w:w="4200" w:type="dxa"/>
          </w:tcPr>
          <w:p w14:paraId="7444ED4B" w14:textId="77777777" w:rsidR="00B50050" w:rsidRDefault="00B50050" w:rsidP="0088127C">
            <w:pPr>
              <w:pStyle w:val="OtherTableBody"/>
            </w:pPr>
            <w:r>
              <w:t>Pace spike</w:t>
            </w:r>
          </w:p>
        </w:tc>
      </w:tr>
      <w:tr w:rsidR="00B50050" w14:paraId="48FC822A" w14:textId="77777777" w:rsidTr="00195548">
        <w:tc>
          <w:tcPr>
            <w:tcW w:w="600" w:type="dxa"/>
          </w:tcPr>
          <w:p w14:paraId="09344C6E" w14:textId="77777777" w:rsidR="00B50050" w:rsidRDefault="00B50050" w:rsidP="0088127C">
            <w:pPr>
              <w:pStyle w:val="OtherTableBody"/>
            </w:pPr>
          </w:p>
        </w:tc>
        <w:tc>
          <w:tcPr>
            <w:tcW w:w="600" w:type="dxa"/>
          </w:tcPr>
          <w:p w14:paraId="3664DA0C" w14:textId="77777777" w:rsidR="00B50050" w:rsidRDefault="00B50050" w:rsidP="0088127C">
            <w:pPr>
              <w:pStyle w:val="OtherTableBody"/>
            </w:pPr>
            <w:r>
              <w:t>0317</w:t>
            </w:r>
          </w:p>
        </w:tc>
        <w:tc>
          <w:tcPr>
            <w:tcW w:w="2600" w:type="dxa"/>
          </w:tcPr>
          <w:p w14:paraId="560DE024" w14:textId="77777777" w:rsidR="00B50050" w:rsidRDefault="00B50050" w:rsidP="0088127C">
            <w:pPr>
              <w:pStyle w:val="OtherTableBody"/>
            </w:pPr>
          </w:p>
        </w:tc>
        <w:tc>
          <w:tcPr>
            <w:tcW w:w="1400" w:type="dxa"/>
          </w:tcPr>
          <w:p w14:paraId="6D5CA07D" w14:textId="77777777" w:rsidR="00B50050" w:rsidRDefault="00B50050" w:rsidP="0088127C">
            <w:pPr>
              <w:pStyle w:val="OtherTableBody"/>
            </w:pPr>
            <w:r>
              <w:t>9901</w:t>
            </w:r>
          </w:p>
        </w:tc>
        <w:tc>
          <w:tcPr>
            <w:tcW w:w="4200" w:type="dxa"/>
          </w:tcPr>
          <w:p w14:paraId="1585CC54" w14:textId="77777777" w:rsidR="00B50050" w:rsidRDefault="00B50050" w:rsidP="0088127C">
            <w:pPr>
              <w:pStyle w:val="OtherTableBody"/>
            </w:pPr>
            <w:r>
              <w:t>SAS marker</w:t>
            </w:r>
          </w:p>
        </w:tc>
      </w:tr>
      <w:tr w:rsidR="00B50050" w14:paraId="0C7F6458" w14:textId="77777777" w:rsidTr="00195548">
        <w:tc>
          <w:tcPr>
            <w:tcW w:w="600" w:type="dxa"/>
          </w:tcPr>
          <w:p w14:paraId="1A1A6252" w14:textId="77777777" w:rsidR="00B50050" w:rsidRDefault="00B50050" w:rsidP="0088127C">
            <w:pPr>
              <w:pStyle w:val="OtherTableBody"/>
            </w:pPr>
          </w:p>
        </w:tc>
        <w:tc>
          <w:tcPr>
            <w:tcW w:w="600" w:type="dxa"/>
          </w:tcPr>
          <w:p w14:paraId="013AAE32" w14:textId="77777777" w:rsidR="00B50050" w:rsidRDefault="00B50050" w:rsidP="0088127C">
            <w:pPr>
              <w:pStyle w:val="OtherTableBody"/>
            </w:pPr>
            <w:r>
              <w:t>0317</w:t>
            </w:r>
          </w:p>
        </w:tc>
        <w:tc>
          <w:tcPr>
            <w:tcW w:w="2600" w:type="dxa"/>
          </w:tcPr>
          <w:p w14:paraId="433975CD" w14:textId="77777777" w:rsidR="00B50050" w:rsidRDefault="00B50050" w:rsidP="0088127C">
            <w:pPr>
              <w:pStyle w:val="OtherTableBody"/>
            </w:pPr>
          </w:p>
        </w:tc>
        <w:tc>
          <w:tcPr>
            <w:tcW w:w="1400" w:type="dxa"/>
          </w:tcPr>
          <w:p w14:paraId="0E6917D0" w14:textId="77777777" w:rsidR="00B50050" w:rsidRDefault="00B50050" w:rsidP="0088127C">
            <w:pPr>
              <w:pStyle w:val="OtherTableBody"/>
            </w:pPr>
            <w:r>
              <w:t>9902</w:t>
            </w:r>
          </w:p>
        </w:tc>
        <w:tc>
          <w:tcPr>
            <w:tcW w:w="4200" w:type="dxa"/>
          </w:tcPr>
          <w:p w14:paraId="70C33970" w14:textId="77777777" w:rsidR="00B50050" w:rsidRDefault="00B50050" w:rsidP="0088127C">
            <w:pPr>
              <w:pStyle w:val="OtherTableBody"/>
            </w:pPr>
            <w:r>
              <w:t>Sense marker</w:t>
            </w:r>
          </w:p>
        </w:tc>
      </w:tr>
      <w:tr w:rsidR="00B50050" w14:paraId="302C24A8" w14:textId="77777777" w:rsidTr="00195548">
        <w:tc>
          <w:tcPr>
            <w:tcW w:w="600" w:type="dxa"/>
          </w:tcPr>
          <w:p w14:paraId="0E3931C1" w14:textId="77777777" w:rsidR="00B50050" w:rsidRDefault="00B50050" w:rsidP="0088127C">
            <w:pPr>
              <w:pStyle w:val="OtherTableBody"/>
            </w:pPr>
          </w:p>
        </w:tc>
        <w:tc>
          <w:tcPr>
            <w:tcW w:w="600" w:type="dxa"/>
          </w:tcPr>
          <w:p w14:paraId="43366BEA" w14:textId="77777777" w:rsidR="00B50050" w:rsidRDefault="00B50050" w:rsidP="0088127C">
            <w:pPr>
              <w:pStyle w:val="OtherTableBody"/>
            </w:pPr>
            <w:r>
              <w:t>0317</w:t>
            </w:r>
          </w:p>
        </w:tc>
        <w:tc>
          <w:tcPr>
            <w:tcW w:w="2600" w:type="dxa"/>
          </w:tcPr>
          <w:p w14:paraId="19D6CFB2" w14:textId="77777777" w:rsidR="00B50050" w:rsidRDefault="00B50050" w:rsidP="0088127C">
            <w:pPr>
              <w:pStyle w:val="OtherTableBody"/>
            </w:pPr>
          </w:p>
        </w:tc>
        <w:tc>
          <w:tcPr>
            <w:tcW w:w="1400" w:type="dxa"/>
          </w:tcPr>
          <w:p w14:paraId="60EA916A" w14:textId="77777777" w:rsidR="00B50050" w:rsidRDefault="00B50050" w:rsidP="0088127C">
            <w:pPr>
              <w:pStyle w:val="OtherTableBody"/>
            </w:pPr>
            <w:r>
              <w:t>9903</w:t>
            </w:r>
          </w:p>
        </w:tc>
        <w:tc>
          <w:tcPr>
            <w:tcW w:w="4200" w:type="dxa"/>
          </w:tcPr>
          <w:p w14:paraId="21D980BA" w14:textId="77777777" w:rsidR="00B50050" w:rsidRDefault="00B50050" w:rsidP="0088127C">
            <w:pPr>
              <w:pStyle w:val="OtherTableBody"/>
            </w:pPr>
            <w:r>
              <w:t>Beat marker</w:t>
            </w:r>
          </w:p>
        </w:tc>
      </w:tr>
      <w:tr w:rsidR="00B50050" w14:paraId="20E8C875" w14:textId="77777777" w:rsidTr="00195548">
        <w:tc>
          <w:tcPr>
            <w:tcW w:w="600" w:type="dxa"/>
          </w:tcPr>
          <w:p w14:paraId="288706A4" w14:textId="77777777" w:rsidR="00B50050" w:rsidRDefault="00B50050" w:rsidP="0088127C">
            <w:pPr>
              <w:pStyle w:val="OtherTableBody"/>
            </w:pPr>
          </w:p>
        </w:tc>
        <w:tc>
          <w:tcPr>
            <w:tcW w:w="600" w:type="dxa"/>
          </w:tcPr>
          <w:p w14:paraId="5F16919A" w14:textId="77777777" w:rsidR="00B50050" w:rsidRDefault="00B50050" w:rsidP="0088127C">
            <w:pPr>
              <w:pStyle w:val="OtherTableBody"/>
            </w:pPr>
            <w:r>
              <w:t>0317</w:t>
            </w:r>
          </w:p>
        </w:tc>
        <w:tc>
          <w:tcPr>
            <w:tcW w:w="2600" w:type="dxa"/>
          </w:tcPr>
          <w:p w14:paraId="7FDC9A7B" w14:textId="77777777" w:rsidR="00B50050" w:rsidRDefault="00B50050" w:rsidP="0088127C">
            <w:pPr>
              <w:pStyle w:val="OtherTableBody"/>
            </w:pPr>
          </w:p>
        </w:tc>
        <w:tc>
          <w:tcPr>
            <w:tcW w:w="1400" w:type="dxa"/>
          </w:tcPr>
          <w:p w14:paraId="4D1F6335" w14:textId="77777777" w:rsidR="00B50050" w:rsidRDefault="00B50050" w:rsidP="0088127C">
            <w:pPr>
              <w:pStyle w:val="OtherTableBody"/>
            </w:pPr>
            <w:r>
              <w:t>9904</w:t>
            </w:r>
          </w:p>
        </w:tc>
        <w:tc>
          <w:tcPr>
            <w:tcW w:w="4200" w:type="dxa"/>
          </w:tcPr>
          <w:p w14:paraId="482DD247" w14:textId="77777777" w:rsidR="00B50050" w:rsidRDefault="00B50050" w:rsidP="0088127C">
            <w:pPr>
              <w:pStyle w:val="OtherTableBody"/>
            </w:pPr>
            <w:r>
              <w:t>etc.</w:t>
            </w:r>
          </w:p>
        </w:tc>
      </w:tr>
      <w:tr w:rsidR="00B50050" w14:paraId="1DD068C4" w14:textId="77777777" w:rsidTr="00195548">
        <w:tc>
          <w:tcPr>
            <w:tcW w:w="600" w:type="dxa"/>
          </w:tcPr>
          <w:p w14:paraId="1D5F021A" w14:textId="77777777" w:rsidR="00B50050" w:rsidRDefault="00B50050" w:rsidP="0088127C">
            <w:pPr>
              <w:pStyle w:val="OtherTableBody"/>
            </w:pPr>
            <w:r>
              <w:t>User</w:t>
            </w:r>
          </w:p>
        </w:tc>
        <w:tc>
          <w:tcPr>
            <w:tcW w:w="600" w:type="dxa"/>
          </w:tcPr>
          <w:p w14:paraId="60E071DD" w14:textId="77777777" w:rsidR="00B50050" w:rsidRDefault="00B50050" w:rsidP="0088127C">
            <w:pPr>
              <w:pStyle w:val="OtherTableBody"/>
            </w:pPr>
          </w:p>
        </w:tc>
        <w:tc>
          <w:tcPr>
            <w:tcW w:w="2600" w:type="dxa"/>
          </w:tcPr>
          <w:p w14:paraId="1D7D23FF" w14:textId="77777777" w:rsidR="00B50050" w:rsidRDefault="00B50050" w:rsidP="0088127C">
            <w:pPr>
              <w:pStyle w:val="OtherTableBody"/>
            </w:pPr>
            <w:r>
              <w:t>Department Cost Center</w:t>
            </w:r>
          </w:p>
        </w:tc>
        <w:tc>
          <w:tcPr>
            <w:tcW w:w="1400" w:type="dxa"/>
          </w:tcPr>
          <w:p w14:paraId="64DAB903" w14:textId="77777777" w:rsidR="00B50050" w:rsidRDefault="00B50050" w:rsidP="0088127C">
            <w:pPr>
              <w:pStyle w:val="OtherTableBody"/>
            </w:pPr>
          </w:p>
        </w:tc>
        <w:tc>
          <w:tcPr>
            <w:tcW w:w="4200" w:type="dxa"/>
          </w:tcPr>
          <w:p w14:paraId="35F89DF4" w14:textId="77777777" w:rsidR="00B50050" w:rsidRDefault="00B50050" w:rsidP="0088127C">
            <w:pPr>
              <w:pStyle w:val="OtherTableBody"/>
            </w:pPr>
          </w:p>
        </w:tc>
      </w:tr>
      <w:tr w:rsidR="00B50050" w14:paraId="3551E92C" w14:textId="77777777" w:rsidTr="00195548">
        <w:tc>
          <w:tcPr>
            <w:tcW w:w="600" w:type="dxa"/>
          </w:tcPr>
          <w:p w14:paraId="5F4FF9D9" w14:textId="77777777" w:rsidR="00B50050" w:rsidRDefault="00B50050" w:rsidP="0088127C">
            <w:pPr>
              <w:pStyle w:val="OtherTableBody"/>
            </w:pPr>
          </w:p>
        </w:tc>
        <w:tc>
          <w:tcPr>
            <w:tcW w:w="600" w:type="dxa"/>
          </w:tcPr>
          <w:p w14:paraId="1A30E116" w14:textId="77777777" w:rsidR="00B50050" w:rsidRDefault="00B50050" w:rsidP="0088127C">
            <w:pPr>
              <w:pStyle w:val="OtherTableBody"/>
            </w:pPr>
            <w:r>
              <w:t>0319</w:t>
            </w:r>
          </w:p>
        </w:tc>
        <w:tc>
          <w:tcPr>
            <w:tcW w:w="2600" w:type="dxa"/>
          </w:tcPr>
          <w:p w14:paraId="6037C801" w14:textId="77777777" w:rsidR="00B50050" w:rsidRDefault="00B50050" w:rsidP="0088127C">
            <w:pPr>
              <w:pStyle w:val="OtherTableBody"/>
            </w:pPr>
          </w:p>
        </w:tc>
        <w:tc>
          <w:tcPr>
            <w:tcW w:w="1400" w:type="dxa"/>
          </w:tcPr>
          <w:p w14:paraId="5700C559" w14:textId="77777777" w:rsidR="00B50050" w:rsidRDefault="00B50050" w:rsidP="0088127C">
            <w:pPr>
              <w:pStyle w:val="OtherTableBody"/>
            </w:pPr>
            <w:r>
              <w:t>...</w:t>
            </w:r>
          </w:p>
        </w:tc>
        <w:tc>
          <w:tcPr>
            <w:tcW w:w="4200" w:type="dxa"/>
          </w:tcPr>
          <w:p w14:paraId="539FD241" w14:textId="77777777" w:rsidR="00B50050" w:rsidRDefault="00B50050" w:rsidP="0088127C">
            <w:pPr>
              <w:pStyle w:val="OtherTableBody"/>
            </w:pPr>
            <w:r>
              <w:t>No suggested values defined</w:t>
            </w:r>
          </w:p>
        </w:tc>
      </w:tr>
      <w:tr w:rsidR="00B50050" w14:paraId="6CE6E63E" w14:textId="77777777" w:rsidTr="00195548">
        <w:tc>
          <w:tcPr>
            <w:tcW w:w="600" w:type="dxa"/>
          </w:tcPr>
          <w:p w14:paraId="226B037E" w14:textId="77777777" w:rsidR="00B50050" w:rsidRDefault="00B50050" w:rsidP="0088127C">
            <w:pPr>
              <w:pStyle w:val="OtherTableBody"/>
            </w:pPr>
            <w:r>
              <w:t>User</w:t>
            </w:r>
          </w:p>
        </w:tc>
        <w:tc>
          <w:tcPr>
            <w:tcW w:w="600" w:type="dxa"/>
          </w:tcPr>
          <w:p w14:paraId="7E71CFB0" w14:textId="77777777" w:rsidR="00B50050" w:rsidRDefault="00B50050" w:rsidP="0088127C">
            <w:pPr>
              <w:pStyle w:val="OtherTableBody"/>
            </w:pPr>
          </w:p>
        </w:tc>
        <w:tc>
          <w:tcPr>
            <w:tcW w:w="2600" w:type="dxa"/>
          </w:tcPr>
          <w:p w14:paraId="6F3987C0" w14:textId="77777777" w:rsidR="00B50050" w:rsidRDefault="00B50050" w:rsidP="0088127C">
            <w:pPr>
              <w:pStyle w:val="OtherTableBody"/>
            </w:pPr>
            <w:r>
              <w:t>Item Natural Account Code</w:t>
            </w:r>
          </w:p>
        </w:tc>
        <w:tc>
          <w:tcPr>
            <w:tcW w:w="1400" w:type="dxa"/>
          </w:tcPr>
          <w:p w14:paraId="0D19B17C" w14:textId="77777777" w:rsidR="00B50050" w:rsidRDefault="00B50050" w:rsidP="0088127C">
            <w:pPr>
              <w:pStyle w:val="OtherTableBody"/>
            </w:pPr>
          </w:p>
        </w:tc>
        <w:tc>
          <w:tcPr>
            <w:tcW w:w="4200" w:type="dxa"/>
          </w:tcPr>
          <w:p w14:paraId="2DBAA8B5" w14:textId="77777777" w:rsidR="00B50050" w:rsidRDefault="00B50050" w:rsidP="0088127C">
            <w:pPr>
              <w:pStyle w:val="OtherTableBody"/>
            </w:pPr>
          </w:p>
        </w:tc>
      </w:tr>
      <w:tr w:rsidR="00B50050" w14:paraId="00FCDF4A" w14:textId="77777777" w:rsidTr="00195548">
        <w:tc>
          <w:tcPr>
            <w:tcW w:w="600" w:type="dxa"/>
          </w:tcPr>
          <w:p w14:paraId="711BC518" w14:textId="77777777" w:rsidR="00B50050" w:rsidRDefault="00B50050" w:rsidP="0088127C">
            <w:pPr>
              <w:pStyle w:val="OtherTableBody"/>
            </w:pPr>
          </w:p>
        </w:tc>
        <w:tc>
          <w:tcPr>
            <w:tcW w:w="600" w:type="dxa"/>
          </w:tcPr>
          <w:p w14:paraId="51650B33" w14:textId="77777777" w:rsidR="00B50050" w:rsidRDefault="00B50050" w:rsidP="0088127C">
            <w:pPr>
              <w:pStyle w:val="OtherTableBody"/>
            </w:pPr>
            <w:r>
              <w:t>0320</w:t>
            </w:r>
          </w:p>
        </w:tc>
        <w:tc>
          <w:tcPr>
            <w:tcW w:w="2600" w:type="dxa"/>
          </w:tcPr>
          <w:p w14:paraId="2C6B8982" w14:textId="77777777" w:rsidR="00B50050" w:rsidRDefault="00B50050" w:rsidP="0088127C">
            <w:pPr>
              <w:pStyle w:val="OtherTableBody"/>
            </w:pPr>
          </w:p>
        </w:tc>
        <w:tc>
          <w:tcPr>
            <w:tcW w:w="1400" w:type="dxa"/>
          </w:tcPr>
          <w:p w14:paraId="3486FBDF" w14:textId="77777777" w:rsidR="00B50050" w:rsidRDefault="00B50050" w:rsidP="0088127C">
            <w:pPr>
              <w:pStyle w:val="OtherTableBody"/>
            </w:pPr>
            <w:r>
              <w:t>...</w:t>
            </w:r>
          </w:p>
        </w:tc>
        <w:tc>
          <w:tcPr>
            <w:tcW w:w="4200" w:type="dxa"/>
          </w:tcPr>
          <w:p w14:paraId="397963F7" w14:textId="77777777" w:rsidR="00B50050" w:rsidRDefault="00B50050" w:rsidP="0088127C">
            <w:pPr>
              <w:pStyle w:val="OtherTableBody"/>
            </w:pPr>
            <w:r>
              <w:t>No suggested values defined</w:t>
            </w:r>
          </w:p>
        </w:tc>
      </w:tr>
      <w:tr w:rsidR="00B50050" w14:paraId="7C53A52A" w14:textId="77777777" w:rsidTr="00195548">
        <w:tc>
          <w:tcPr>
            <w:tcW w:w="600" w:type="dxa"/>
          </w:tcPr>
          <w:p w14:paraId="000EC439" w14:textId="77777777" w:rsidR="00B50050" w:rsidRDefault="00B50050" w:rsidP="0088127C">
            <w:pPr>
              <w:pStyle w:val="OtherTableBody"/>
            </w:pPr>
            <w:r>
              <w:t>HL7</w:t>
            </w:r>
          </w:p>
        </w:tc>
        <w:tc>
          <w:tcPr>
            <w:tcW w:w="600" w:type="dxa"/>
          </w:tcPr>
          <w:p w14:paraId="518A63DF" w14:textId="77777777" w:rsidR="00B50050" w:rsidRDefault="00B50050" w:rsidP="0088127C">
            <w:pPr>
              <w:pStyle w:val="OtherTableBody"/>
            </w:pPr>
          </w:p>
        </w:tc>
        <w:tc>
          <w:tcPr>
            <w:tcW w:w="2600" w:type="dxa"/>
          </w:tcPr>
          <w:p w14:paraId="45264AF2" w14:textId="77777777" w:rsidR="00B50050" w:rsidRDefault="00B50050" w:rsidP="0088127C">
            <w:pPr>
              <w:pStyle w:val="OtherTableBody"/>
            </w:pPr>
            <w:r>
              <w:t>Dispense Method</w:t>
            </w:r>
          </w:p>
        </w:tc>
        <w:tc>
          <w:tcPr>
            <w:tcW w:w="1400" w:type="dxa"/>
          </w:tcPr>
          <w:p w14:paraId="69160CF0" w14:textId="77777777" w:rsidR="00B50050" w:rsidRDefault="00B50050" w:rsidP="0088127C">
            <w:pPr>
              <w:pStyle w:val="OtherTableBody"/>
            </w:pPr>
          </w:p>
        </w:tc>
        <w:tc>
          <w:tcPr>
            <w:tcW w:w="4200" w:type="dxa"/>
          </w:tcPr>
          <w:p w14:paraId="0DFB4A07" w14:textId="77777777" w:rsidR="00B50050" w:rsidRDefault="00B50050" w:rsidP="0088127C">
            <w:pPr>
              <w:pStyle w:val="OtherTableBody"/>
            </w:pPr>
          </w:p>
        </w:tc>
      </w:tr>
      <w:tr w:rsidR="00B50050" w14:paraId="1DA55118" w14:textId="77777777" w:rsidTr="00195548">
        <w:tc>
          <w:tcPr>
            <w:tcW w:w="600" w:type="dxa"/>
          </w:tcPr>
          <w:p w14:paraId="2FF4260F" w14:textId="77777777" w:rsidR="00B50050" w:rsidRDefault="00B50050" w:rsidP="0088127C">
            <w:pPr>
              <w:pStyle w:val="OtherTableBody"/>
            </w:pPr>
          </w:p>
        </w:tc>
        <w:tc>
          <w:tcPr>
            <w:tcW w:w="600" w:type="dxa"/>
          </w:tcPr>
          <w:p w14:paraId="4464D335" w14:textId="77777777" w:rsidR="00B50050" w:rsidRDefault="00B50050" w:rsidP="0088127C">
            <w:pPr>
              <w:pStyle w:val="OtherTableBody"/>
            </w:pPr>
            <w:r>
              <w:t>0321</w:t>
            </w:r>
          </w:p>
        </w:tc>
        <w:tc>
          <w:tcPr>
            <w:tcW w:w="2600" w:type="dxa"/>
          </w:tcPr>
          <w:p w14:paraId="6B077636" w14:textId="77777777" w:rsidR="00B50050" w:rsidRDefault="00B50050" w:rsidP="0088127C">
            <w:pPr>
              <w:pStyle w:val="OtherTableBody"/>
            </w:pPr>
          </w:p>
        </w:tc>
        <w:tc>
          <w:tcPr>
            <w:tcW w:w="1400" w:type="dxa"/>
          </w:tcPr>
          <w:p w14:paraId="184EED48" w14:textId="77777777" w:rsidR="00B50050" w:rsidRDefault="00B50050" w:rsidP="0088127C">
            <w:pPr>
              <w:pStyle w:val="OtherTableBody"/>
            </w:pPr>
            <w:r>
              <w:t>AD</w:t>
            </w:r>
          </w:p>
        </w:tc>
        <w:tc>
          <w:tcPr>
            <w:tcW w:w="4200" w:type="dxa"/>
          </w:tcPr>
          <w:p w14:paraId="26F199C8" w14:textId="77777777" w:rsidR="00B50050" w:rsidRDefault="00B50050" w:rsidP="0088127C">
            <w:pPr>
              <w:pStyle w:val="OtherTableBody"/>
            </w:pPr>
            <w:r>
              <w:t>Automatic Dispensing</w:t>
            </w:r>
          </w:p>
        </w:tc>
      </w:tr>
      <w:tr w:rsidR="00B50050" w14:paraId="2CCFE577" w14:textId="77777777" w:rsidTr="00195548">
        <w:tc>
          <w:tcPr>
            <w:tcW w:w="600" w:type="dxa"/>
          </w:tcPr>
          <w:p w14:paraId="6A24CB7A" w14:textId="77777777" w:rsidR="00B50050" w:rsidRDefault="00B50050" w:rsidP="0088127C">
            <w:pPr>
              <w:pStyle w:val="OtherTableBody"/>
            </w:pPr>
          </w:p>
        </w:tc>
        <w:tc>
          <w:tcPr>
            <w:tcW w:w="600" w:type="dxa"/>
          </w:tcPr>
          <w:p w14:paraId="209EE548" w14:textId="77777777" w:rsidR="00B50050" w:rsidRDefault="00B50050" w:rsidP="0088127C">
            <w:pPr>
              <w:pStyle w:val="OtherTableBody"/>
            </w:pPr>
            <w:r>
              <w:t>0321</w:t>
            </w:r>
          </w:p>
        </w:tc>
        <w:tc>
          <w:tcPr>
            <w:tcW w:w="2600" w:type="dxa"/>
          </w:tcPr>
          <w:p w14:paraId="0ACECC75" w14:textId="77777777" w:rsidR="00B50050" w:rsidRDefault="00B50050" w:rsidP="0088127C">
            <w:pPr>
              <w:pStyle w:val="OtherTableBody"/>
            </w:pPr>
          </w:p>
        </w:tc>
        <w:tc>
          <w:tcPr>
            <w:tcW w:w="1400" w:type="dxa"/>
          </w:tcPr>
          <w:p w14:paraId="3A865B0D" w14:textId="77777777" w:rsidR="00B50050" w:rsidRDefault="00B50050" w:rsidP="0088127C">
            <w:pPr>
              <w:pStyle w:val="OtherTableBody"/>
            </w:pPr>
            <w:r>
              <w:t>F</w:t>
            </w:r>
          </w:p>
        </w:tc>
        <w:tc>
          <w:tcPr>
            <w:tcW w:w="4200" w:type="dxa"/>
          </w:tcPr>
          <w:p w14:paraId="4F5FE48D" w14:textId="77777777" w:rsidR="00B50050" w:rsidRDefault="00B50050" w:rsidP="0088127C">
            <w:pPr>
              <w:pStyle w:val="OtherTableBody"/>
            </w:pPr>
            <w:r>
              <w:t>Floor Stock</w:t>
            </w:r>
          </w:p>
        </w:tc>
      </w:tr>
      <w:tr w:rsidR="00B50050" w14:paraId="78E7AF10" w14:textId="77777777" w:rsidTr="00195548">
        <w:tc>
          <w:tcPr>
            <w:tcW w:w="600" w:type="dxa"/>
          </w:tcPr>
          <w:p w14:paraId="3EA2E3D1" w14:textId="77777777" w:rsidR="00B50050" w:rsidRDefault="00B50050" w:rsidP="0088127C">
            <w:pPr>
              <w:pStyle w:val="OtherTableBody"/>
            </w:pPr>
          </w:p>
        </w:tc>
        <w:tc>
          <w:tcPr>
            <w:tcW w:w="600" w:type="dxa"/>
          </w:tcPr>
          <w:p w14:paraId="0A0A9DC0" w14:textId="77777777" w:rsidR="00B50050" w:rsidRDefault="00B50050" w:rsidP="0088127C">
            <w:pPr>
              <w:pStyle w:val="OtherTableBody"/>
            </w:pPr>
            <w:r>
              <w:t>0321</w:t>
            </w:r>
          </w:p>
        </w:tc>
        <w:tc>
          <w:tcPr>
            <w:tcW w:w="2600" w:type="dxa"/>
          </w:tcPr>
          <w:p w14:paraId="5452738A" w14:textId="77777777" w:rsidR="00B50050" w:rsidRDefault="00B50050" w:rsidP="0088127C">
            <w:pPr>
              <w:pStyle w:val="OtherTableBody"/>
            </w:pPr>
          </w:p>
        </w:tc>
        <w:tc>
          <w:tcPr>
            <w:tcW w:w="1400" w:type="dxa"/>
          </w:tcPr>
          <w:p w14:paraId="7A275616" w14:textId="77777777" w:rsidR="00B50050" w:rsidRDefault="00B50050" w:rsidP="0088127C">
            <w:pPr>
              <w:pStyle w:val="OtherTableBody"/>
            </w:pPr>
            <w:r>
              <w:t>TR</w:t>
            </w:r>
          </w:p>
        </w:tc>
        <w:tc>
          <w:tcPr>
            <w:tcW w:w="4200" w:type="dxa"/>
          </w:tcPr>
          <w:p w14:paraId="521E8BD8" w14:textId="77777777" w:rsidR="00B50050" w:rsidRDefault="00B50050" w:rsidP="0088127C">
            <w:pPr>
              <w:pStyle w:val="OtherTableBody"/>
            </w:pPr>
            <w:r>
              <w:t>Traditional</w:t>
            </w:r>
          </w:p>
        </w:tc>
      </w:tr>
      <w:tr w:rsidR="00B50050" w14:paraId="0FD0DE2D" w14:textId="77777777" w:rsidTr="00195548">
        <w:tc>
          <w:tcPr>
            <w:tcW w:w="600" w:type="dxa"/>
          </w:tcPr>
          <w:p w14:paraId="6B33F198" w14:textId="77777777" w:rsidR="00B50050" w:rsidRDefault="00B50050" w:rsidP="0088127C">
            <w:pPr>
              <w:pStyle w:val="OtherTableBody"/>
            </w:pPr>
          </w:p>
        </w:tc>
        <w:tc>
          <w:tcPr>
            <w:tcW w:w="600" w:type="dxa"/>
          </w:tcPr>
          <w:p w14:paraId="42C84CEE" w14:textId="77777777" w:rsidR="00B50050" w:rsidRDefault="00B50050" w:rsidP="0088127C">
            <w:pPr>
              <w:pStyle w:val="OtherTableBody"/>
            </w:pPr>
            <w:r>
              <w:t>0321</w:t>
            </w:r>
          </w:p>
        </w:tc>
        <w:tc>
          <w:tcPr>
            <w:tcW w:w="2600" w:type="dxa"/>
          </w:tcPr>
          <w:p w14:paraId="193C11EB" w14:textId="77777777" w:rsidR="00B50050" w:rsidRDefault="00B50050" w:rsidP="0088127C">
            <w:pPr>
              <w:pStyle w:val="OtherTableBody"/>
            </w:pPr>
          </w:p>
        </w:tc>
        <w:tc>
          <w:tcPr>
            <w:tcW w:w="1400" w:type="dxa"/>
          </w:tcPr>
          <w:p w14:paraId="3088147A" w14:textId="77777777" w:rsidR="00B50050" w:rsidRDefault="00B50050" w:rsidP="0088127C">
            <w:pPr>
              <w:pStyle w:val="OtherTableBody"/>
            </w:pPr>
            <w:r>
              <w:t>UD</w:t>
            </w:r>
          </w:p>
        </w:tc>
        <w:tc>
          <w:tcPr>
            <w:tcW w:w="4200" w:type="dxa"/>
          </w:tcPr>
          <w:p w14:paraId="6F865752" w14:textId="77777777" w:rsidR="00B50050" w:rsidRDefault="00B50050" w:rsidP="0088127C">
            <w:pPr>
              <w:pStyle w:val="OtherTableBody"/>
            </w:pPr>
            <w:r>
              <w:t>Unit Dose</w:t>
            </w:r>
          </w:p>
        </w:tc>
      </w:tr>
      <w:tr w:rsidR="00B50050" w14:paraId="10DD76FF" w14:textId="77777777" w:rsidTr="00195548">
        <w:tc>
          <w:tcPr>
            <w:tcW w:w="600" w:type="dxa"/>
          </w:tcPr>
          <w:p w14:paraId="5AE821B6" w14:textId="77777777" w:rsidR="00B50050" w:rsidRDefault="00B50050" w:rsidP="0088127C">
            <w:pPr>
              <w:pStyle w:val="OtherTableBody"/>
            </w:pPr>
            <w:r>
              <w:t>HL7</w:t>
            </w:r>
          </w:p>
        </w:tc>
        <w:tc>
          <w:tcPr>
            <w:tcW w:w="600" w:type="dxa"/>
          </w:tcPr>
          <w:p w14:paraId="16623A42" w14:textId="77777777" w:rsidR="00B50050" w:rsidRDefault="00B50050" w:rsidP="0088127C">
            <w:pPr>
              <w:pStyle w:val="OtherTableBody"/>
            </w:pPr>
          </w:p>
        </w:tc>
        <w:tc>
          <w:tcPr>
            <w:tcW w:w="2600" w:type="dxa"/>
          </w:tcPr>
          <w:p w14:paraId="5161A21C" w14:textId="77777777" w:rsidR="00B50050" w:rsidRDefault="00B50050" w:rsidP="0088127C">
            <w:pPr>
              <w:pStyle w:val="OtherTableBody"/>
            </w:pPr>
            <w:r>
              <w:t>Completion Status</w:t>
            </w:r>
          </w:p>
        </w:tc>
        <w:tc>
          <w:tcPr>
            <w:tcW w:w="1400" w:type="dxa"/>
          </w:tcPr>
          <w:p w14:paraId="2994E57D" w14:textId="77777777" w:rsidR="00B50050" w:rsidRDefault="00B50050" w:rsidP="0088127C">
            <w:pPr>
              <w:pStyle w:val="OtherTableBody"/>
            </w:pPr>
          </w:p>
        </w:tc>
        <w:tc>
          <w:tcPr>
            <w:tcW w:w="4200" w:type="dxa"/>
          </w:tcPr>
          <w:p w14:paraId="5034B3AB" w14:textId="77777777" w:rsidR="00B50050" w:rsidRDefault="00B50050" w:rsidP="0088127C">
            <w:pPr>
              <w:pStyle w:val="OtherTableBody"/>
            </w:pPr>
          </w:p>
        </w:tc>
      </w:tr>
      <w:tr w:rsidR="00B50050" w14:paraId="6042ABB9" w14:textId="77777777" w:rsidTr="00195548">
        <w:tc>
          <w:tcPr>
            <w:tcW w:w="600" w:type="dxa"/>
          </w:tcPr>
          <w:p w14:paraId="1B2AE03E" w14:textId="77777777" w:rsidR="00B50050" w:rsidRDefault="00B50050" w:rsidP="0088127C">
            <w:pPr>
              <w:pStyle w:val="OtherTableBody"/>
            </w:pPr>
          </w:p>
        </w:tc>
        <w:tc>
          <w:tcPr>
            <w:tcW w:w="600" w:type="dxa"/>
          </w:tcPr>
          <w:p w14:paraId="56E96890" w14:textId="77777777" w:rsidR="00B50050" w:rsidRDefault="00B50050" w:rsidP="0088127C">
            <w:pPr>
              <w:pStyle w:val="OtherTableBody"/>
            </w:pPr>
            <w:r>
              <w:t>0322</w:t>
            </w:r>
          </w:p>
        </w:tc>
        <w:tc>
          <w:tcPr>
            <w:tcW w:w="2600" w:type="dxa"/>
          </w:tcPr>
          <w:p w14:paraId="535D4570" w14:textId="77777777" w:rsidR="00B50050" w:rsidRDefault="00B50050" w:rsidP="0088127C">
            <w:pPr>
              <w:pStyle w:val="OtherTableBody"/>
            </w:pPr>
          </w:p>
        </w:tc>
        <w:tc>
          <w:tcPr>
            <w:tcW w:w="1400" w:type="dxa"/>
          </w:tcPr>
          <w:p w14:paraId="3C3DAD75" w14:textId="77777777" w:rsidR="00B50050" w:rsidRDefault="00B50050" w:rsidP="0088127C">
            <w:pPr>
              <w:pStyle w:val="OtherTableBody"/>
            </w:pPr>
            <w:r>
              <w:t>CP</w:t>
            </w:r>
          </w:p>
        </w:tc>
        <w:tc>
          <w:tcPr>
            <w:tcW w:w="4200" w:type="dxa"/>
          </w:tcPr>
          <w:p w14:paraId="25343E31" w14:textId="77777777" w:rsidR="00B50050" w:rsidRDefault="00B50050" w:rsidP="0088127C">
            <w:pPr>
              <w:pStyle w:val="OtherTableBody"/>
            </w:pPr>
            <w:r>
              <w:t>Complete</w:t>
            </w:r>
          </w:p>
        </w:tc>
      </w:tr>
      <w:tr w:rsidR="00B50050" w14:paraId="74757F1B" w14:textId="77777777" w:rsidTr="00195548">
        <w:tc>
          <w:tcPr>
            <w:tcW w:w="600" w:type="dxa"/>
          </w:tcPr>
          <w:p w14:paraId="78C2D4CF" w14:textId="77777777" w:rsidR="00B50050" w:rsidRDefault="00B50050" w:rsidP="0088127C">
            <w:pPr>
              <w:pStyle w:val="OtherTableBody"/>
            </w:pPr>
          </w:p>
        </w:tc>
        <w:tc>
          <w:tcPr>
            <w:tcW w:w="600" w:type="dxa"/>
          </w:tcPr>
          <w:p w14:paraId="656B0C06" w14:textId="77777777" w:rsidR="00B50050" w:rsidRDefault="00B50050" w:rsidP="0088127C">
            <w:pPr>
              <w:pStyle w:val="OtherTableBody"/>
            </w:pPr>
            <w:r>
              <w:t>0322</w:t>
            </w:r>
          </w:p>
        </w:tc>
        <w:tc>
          <w:tcPr>
            <w:tcW w:w="2600" w:type="dxa"/>
          </w:tcPr>
          <w:p w14:paraId="56B921B6" w14:textId="77777777" w:rsidR="00B50050" w:rsidRDefault="00B50050" w:rsidP="0088127C">
            <w:pPr>
              <w:pStyle w:val="OtherTableBody"/>
            </w:pPr>
          </w:p>
        </w:tc>
        <w:tc>
          <w:tcPr>
            <w:tcW w:w="1400" w:type="dxa"/>
          </w:tcPr>
          <w:p w14:paraId="174F33AA" w14:textId="77777777" w:rsidR="00B50050" w:rsidRDefault="00B50050" w:rsidP="0088127C">
            <w:pPr>
              <w:pStyle w:val="OtherTableBody"/>
            </w:pPr>
            <w:r>
              <w:t>NA</w:t>
            </w:r>
          </w:p>
        </w:tc>
        <w:tc>
          <w:tcPr>
            <w:tcW w:w="4200" w:type="dxa"/>
          </w:tcPr>
          <w:p w14:paraId="547DAD7D" w14:textId="77777777" w:rsidR="00B50050" w:rsidRDefault="00B50050" w:rsidP="0088127C">
            <w:pPr>
              <w:pStyle w:val="OtherTableBody"/>
            </w:pPr>
            <w:r>
              <w:t>Not Administered</w:t>
            </w:r>
          </w:p>
        </w:tc>
      </w:tr>
      <w:tr w:rsidR="00B50050" w14:paraId="6FFC869D" w14:textId="77777777" w:rsidTr="00195548">
        <w:tc>
          <w:tcPr>
            <w:tcW w:w="600" w:type="dxa"/>
          </w:tcPr>
          <w:p w14:paraId="5A9A21D2" w14:textId="77777777" w:rsidR="00B50050" w:rsidRDefault="00B50050" w:rsidP="0088127C">
            <w:pPr>
              <w:pStyle w:val="OtherTableBody"/>
            </w:pPr>
          </w:p>
        </w:tc>
        <w:tc>
          <w:tcPr>
            <w:tcW w:w="600" w:type="dxa"/>
          </w:tcPr>
          <w:p w14:paraId="66106E99" w14:textId="77777777" w:rsidR="00B50050" w:rsidRDefault="00B50050" w:rsidP="0088127C">
            <w:pPr>
              <w:pStyle w:val="OtherTableBody"/>
            </w:pPr>
            <w:r>
              <w:t>0322</w:t>
            </w:r>
          </w:p>
        </w:tc>
        <w:tc>
          <w:tcPr>
            <w:tcW w:w="2600" w:type="dxa"/>
          </w:tcPr>
          <w:p w14:paraId="1F6FC058" w14:textId="77777777" w:rsidR="00B50050" w:rsidRDefault="00B50050" w:rsidP="0088127C">
            <w:pPr>
              <w:pStyle w:val="OtherTableBody"/>
            </w:pPr>
          </w:p>
        </w:tc>
        <w:tc>
          <w:tcPr>
            <w:tcW w:w="1400" w:type="dxa"/>
          </w:tcPr>
          <w:p w14:paraId="1D32C4DD" w14:textId="77777777" w:rsidR="00B50050" w:rsidRDefault="00B50050" w:rsidP="0088127C">
            <w:pPr>
              <w:pStyle w:val="OtherTableBody"/>
            </w:pPr>
            <w:r>
              <w:t>PA</w:t>
            </w:r>
          </w:p>
        </w:tc>
        <w:tc>
          <w:tcPr>
            <w:tcW w:w="4200" w:type="dxa"/>
          </w:tcPr>
          <w:p w14:paraId="3FB72468" w14:textId="77777777" w:rsidR="00B50050" w:rsidRDefault="00B50050" w:rsidP="0088127C">
            <w:pPr>
              <w:pStyle w:val="OtherTableBody"/>
            </w:pPr>
            <w:r>
              <w:t>Partially Administered</w:t>
            </w:r>
          </w:p>
        </w:tc>
      </w:tr>
      <w:tr w:rsidR="00B50050" w14:paraId="2487C7B1" w14:textId="77777777" w:rsidTr="00195548">
        <w:tc>
          <w:tcPr>
            <w:tcW w:w="600" w:type="dxa"/>
          </w:tcPr>
          <w:p w14:paraId="45C53743" w14:textId="77777777" w:rsidR="00B50050" w:rsidRDefault="00B50050" w:rsidP="0088127C">
            <w:pPr>
              <w:pStyle w:val="OtherTableBody"/>
            </w:pPr>
          </w:p>
        </w:tc>
        <w:tc>
          <w:tcPr>
            <w:tcW w:w="600" w:type="dxa"/>
          </w:tcPr>
          <w:p w14:paraId="39E5D37E" w14:textId="77777777" w:rsidR="00B50050" w:rsidRDefault="00B50050" w:rsidP="0088127C">
            <w:pPr>
              <w:pStyle w:val="OtherTableBody"/>
            </w:pPr>
            <w:r>
              <w:t>0322</w:t>
            </w:r>
          </w:p>
        </w:tc>
        <w:tc>
          <w:tcPr>
            <w:tcW w:w="2600" w:type="dxa"/>
          </w:tcPr>
          <w:p w14:paraId="40EF4D8F" w14:textId="77777777" w:rsidR="00B50050" w:rsidRDefault="00B50050" w:rsidP="0088127C">
            <w:pPr>
              <w:pStyle w:val="OtherTableBody"/>
            </w:pPr>
          </w:p>
        </w:tc>
        <w:tc>
          <w:tcPr>
            <w:tcW w:w="1400" w:type="dxa"/>
          </w:tcPr>
          <w:p w14:paraId="377F370C" w14:textId="77777777" w:rsidR="00B50050" w:rsidRDefault="00B50050" w:rsidP="0088127C">
            <w:pPr>
              <w:pStyle w:val="OtherTableBody"/>
            </w:pPr>
            <w:r>
              <w:t>RE</w:t>
            </w:r>
          </w:p>
        </w:tc>
        <w:tc>
          <w:tcPr>
            <w:tcW w:w="4200" w:type="dxa"/>
          </w:tcPr>
          <w:p w14:paraId="266FA7DE" w14:textId="77777777" w:rsidR="00B50050" w:rsidRDefault="00B50050" w:rsidP="0088127C">
            <w:pPr>
              <w:pStyle w:val="OtherTableBody"/>
            </w:pPr>
            <w:r>
              <w:t>Refused</w:t>
            </w:r>
          </w:p>
        </w:tc>
      </w:tr>
      <w:tr w:rsidR="00B50050" w14:paraId="50CA41BF" w14:textId="77777777" w:rsidTr="00195548">
        <w:tc>
          <w:tcPr>
            <w:tcW w:w="600" w:type="dxa"/>
          </w:tcPr>
          <w:p w14:paraId="08049531" w14:textId="77777777" w:rsidR="00B50050" w:rsidRDefault="00B50050" w:rsidP="0088127C">
            <w:pPr>
              <w:pStyle w:val="OtherTableBody"/>
            </w:pPr>
            <w:r>
              <w:t>User</w:t>
            </w:r>
          </w:p>
        </w:tc>
        <w:tc>
          <w:tcPr>
            <w:tcW w:w="600" w:type="dxa"/>
          </w:tcPr>
          <w:p w14:paraId="32DC1BA5" w14:textId="77777777" w:rsidR="00B50050" w:rsidRDefault="00B50050" w:rsidP="0088127C">
            <w:pPr>
              <w:pStyle w:val="OtherTableBody"/>
            </w:pPr>
          </w:p>
        </w:tc>
        <w:tc>
          <w:tcPr>
            <w:tcW w:w="2600" w:type="dxa"/>
          </w:tcPr>
          <w:p w14:paraId="411D4E2D" w14:textId="77777777" w:rsidR="00B50050" w:rsidRDefault="00B50050" w:rsidP="0088127C">
            <w:pPr>
              <w:pStyle w:val="OtherTableBody"/>
            </w:pPr>
            <w:r>
              <w:t>Location Characteristic ID</w:t>
            </w:r>
          </w:p>
        </w:tc>
        <w:tc>
          <w:tcPr>
            <w:tcW w:w="1400" w:type="dxa"/>
          </w:tcPr>
          <w:p w14:paraId="1C4CE7E5" w14:textId="77777777" w:rsidR="00B50050" w:rsidRDefault="00B50050" w:rsidP="0088127C">
            <w:pPr>
              <w:pStyle w:val="OtherTableBody"/>
            </w:pPr>
          </w:p>
        </w:tc>
        <w:tc>
          <w:tcPr>
            <w:tcW w:w="4200" w:type="dxa"/>
          </w:tcPr>
          <w:p w14:paraId="4D6903F9" w14:textId="77777777" w:rsidR="00B50050" w:rsidRDefault="00B50050" w:rsidP="0088127C">
            <w:pPr>
              <w:pStyle w:val="OtherTableBody"/>
            </w:pPr>
          </w:p>
        </w:tc>
      </w:tr>
      <w:tr w:rsidR="00B50050" w14:paraId="46E5F9CC" w14:textId="77777777" w:rsidTr="00195548">
        <w:tc>
          <w:tcPr>
            <w:tcW w:w="600" w:type="dxa"/>
          </w:tcPr>
          <w:p w14:paraId="7A491181" w14:textId="77777777" w:rsidR="00B50050" w:rsidRDefault="00B50050" w:rsidP="0088127C">
            <w:pPr>
              <w:pStyle w:val="OtherTableBody"/>
            </w:pPr>
          </w:p>
        </w:tc>
        <w:tc>
          <w:tcPr>
            <w:tcW w:w="600" w:type="dxa"/>
          </w:tcPr>
          <w:p w14:paraId="603168E3" w14:textId="77777777" w:rsidR="00B50050" w:rsidRDefault="00B50050" w:rsidP="0088127C">
            <w:pPr>
              <w:pStyle w:val="OtherTableBody"/>
            </w:pPr>
            <w:r>
              <w:t>0324</w:t>
            </w:r>
          </w:p>
        </w:tc>
        <w:tc>
          <w:tcPr>
            <w:tcW w:w="2600" w:type="dxa"/>
          </w:tcPr>
          <w:p w14:paraId="6291C360" w14:textId="77777777" w:rsidR="00B50050" w:rsidRDefault="00B50050" w:rsidP="0088127C">
            <w:pPr>
              <w:pStyle w:val="OtherTableBody"/>
            </w:pPr>
          </w:p>
        </w:tc>
        <w:tc>
          <w:tcPr>
            <w:tcW w:w="1400" w:type="dxa"/>
          </w:tcPr>
          <w:p w14:paraId="0D011DD5" w14:textId="77777777" w:rsidR="00B50050" w:rsidRDefault="00B50050" w:rsidP="0088127C">
            <w:pPr>
              <w:pStyle w:val="OtherTableBody"/>
            </w:pPr>
            <w:r>
              <w:t>GEN</w:t>
            </w:r>
          </w:p>
        </w:tc>
        <w:tc>
          <w:tcPr>
            <w:tcW w:w="4200" w:type="dxa"/>
          </w:tcPr>
          <w:p w14:paraId="7EE233B1" w14:textId="77777777" w:rsidR="00B50050" w:rsidRDefault="00B50050" w:rsidP="0088127C">
            <w:pPr>
              <w:pStyle w:val="OtherTableBody"/>
            </w:pPr>
            <w:r>
              <w:t>Gender of patient(s)</w:t>
            </w:r>
          </w:p>
        </w:tc>
      </w:tr>
      <w:tr w:rsidR="00B50050" w14:paraId="678F61A0" w14:textId="77777777" w:rsidTr="00195548">
        <w:tc>
          <w:tcPr>
            <w:tcW w:w="600" w:type="dxa"/>
          </w:tcPr>
          <w:p w14:paraId="7FACE18B" w14:textId="77777777" w:rsidR="00B50050" w:rsidRDefault="00B50050" w:rsidP="0088127C">
            <w:pPr>
              <w:pStyle w:val="OtherTableBody"/>
            </w:pPr>
          </w:p>
        </w:tc>
        <w:tc>
          <w:tcPr>
            <w:tcW w:w="600" w:type="dxa"/>
          </w:tcPr>
          <w:p w14:paraId="26559AEB" w14:textId="77777777" w:rsidR="00B50050" w:rsidRDefault="00B50050" w:rsidP="0088127C">
            <w:pPr>
              <w:pStyle w:val="OtherTableBody"/>
            </w:pPr>
            <w:r>
              <w:t>0324</w:t>
            </w:r>
          </w:p>
        </w:tc>
        <w:tc>
          <w:tcPr>
            <w:tcW w:w="2600" w:type="dxa"/>
          </w:tcPr>
          <w:p w14:paraId="3D24E1F1" w14:textId="77777777" w:rsidR="00B50050" w:rsidRDefault="00B50050" w:rsidP="0088127C">
            <w:pPr>
              <w:pStyle w:val="OtherTableBody"/>
            </w:pPr>
          </w:p>
        </w:tc>
        <w:tc>
          <w:tcPr>
            <w:tcW w:w="1400" w:type="dxa"/>
          </w:tcPr>
          <w:p w14:paraId="4AFCB9B6" w14:textId="77777777" w:rsidR="00B50050" w:rsidRDefault="00B50050" w:rsidP="0088127C">
            <w:pPr>
              <w:pStyle w:val="OtherTableBody"/>
            </w:pPr>
            <w:r>
              <w:t>IMP</w:t>
            </w:r>
          </w:p>
        </w:tc>
        <w:tc>
          <w:tcPr>
            <w:tcW w:w="4200" w:type="dxa"/>
          </w:tcPr>
          <w:p w14:paraId="5C6D48D1" w14:textId="77777777" w:rsidR="00B50050" w:rsidRDefault="00B50050" w:rsidP="0088127C">
            <w:pPr>
              <w:pStyle w:val="OtherTableBody"/>
            </w:pPr>
            <w:r>
              <w:t>Implant: can be used for radiation implant patients</w:t>
            </w:r>
          </w:p>
        </w:tc>
      </w:tr>
      <w:tr w:rsidR="00B50050" w14:paraId="22282F44" w14:textId="77777777" w:rsidTr="00195548">
        <w:tc>
          <w:tcPr>
            <w:tcW w:w="600" w:type="dxa"/>
          </w:tcPr>
          <w:p w14:paraId="02A11FF4" w14:textId="77777777" w:rsidR="00B50050" w:rsidRDefault="00B50050" w:rsidP="0088127C">
            <w:pPr>
              <w:pStyle w:val="OtherTableBody"/>
            </w:pPr>
          </w:p>
        </w:tc>
        <w:tc>
          <w:tcPr>
            <w:tcW w:w="600" w:type="dxa"/>
          </w:tcPr>
          <w:p w14:paraId="7A538B89" w14:textId="77777777" w:rsidR="00B50050" w:rsidRDefault="00B50050" w:rsidP="0088127C">
            <w:pPr>
              <w:pStyle w:val="OtherTableBody"/>
            </w:pPr>
            <w:r>
              <w:t>0324</w:t>
            </w:r>
          </w:p>
        </w:tc>
        <w:tc>
          <w:tcPr>
            <w:tcW w:w="2600" w:type="dxa"/>
          </w:tcPr>
          <w:p w14:paraId="721CF3F1" w14:textId="77777777" w:rsidR="00B50050" w:rsidRDefault="00B50050" w:rsidP="0088127C">
            <w:pPr>
              <w:pStyle w:val="OtherTableBody"/>
            </w:pPr>
          </w:p>
        </w:tc>
        <w:tc>
          <w:tcPr>
            <w:tcW w:w="1400" w:type="dxa"/>
          </w:tcPr>
          <w:p w14:paraId="5BC747FB" w14:textId="77777777" w:rsidR="00B50050" w:rsidRDefault="00B50050" w:rsidP="0088127C">
            <w:pPr>
              <w:pStyle w:val="OtherTableBody"/>
            </w:pPr>
            <w:r>
              <w:t>INF</w:t>
            </w:r>
          </w:p>
        </w:tc>
        <w:tc>
          <w:tcPr>
            <w:tcW w:w="4200" w:type="dxa"/>
          </w:tcPr>
          <w:p w14:paraId="07214386" w14:textId="77777777" w:rsidR="00B50050" w:rsidRDefault="00B50050" w:rsidP="0088127C">
            <w:pPr>
              <w:pStyle w:val="OtherTableBody"/>
            </w:pPr>
            <w:r>
              <w:t>Infectious disease: this location can be used for isolation</w:t>
            </w:r>
          </w:p>
        </w:tc>
      </w:tr>
      <w:tr w:rsidR="00B50050" w14:paraId="0943F470" w14:textId="77777777" w:rsidTr="00195548">
        <w:tc>
          <w:tcPr>
            <w:tcW w:w="600" w:type="dxa"/>
          </w:tcPr>
          <w:p w14:paraId="7AAA1765" w14:textId="77777777" w:rsidR="00B50050" w:rsidRDefault="00B50050" w:rsidP="0088127C">
            <w:pPr>
              <w:pStyle w:val="OtherTableBody"/>
            </w:pPr>
          </w:p>
        </w:tc>
        <w:tc>
          <w:tcPr>
            <w:tcW w:w="600" w:type="dxa"/>
          </w:tcPr>
          <w:p w14:paraId="6A5079C5" w14:textId="77777777" w:rsidR="00B50050" w:rsidRDefault="00B50050" w:rsidP="0088127C">
            <w:pPr>
              <w:pStyle w:val="OtherTableBody"/>
            </w:pPr>
            <w:r>
              <w:t>0324</w:t>
            </w:r>
          </w:p>
        </w:tc>
        <w:tc>
          <w:tcPr>
            <w:tcW w:w="2600" w:type="dxa"/>
          </w:tcPr>
          <w:p w14:paraId="2C5C72FA" w14:textId="77777777" w:rsidR="00B50050" w:rsidRDefault="00B50050" w:rsidP="0088127C">
            <w:pPr>
              <w:pStyle w:val="OtherTableBody"/>
            </w:pPr>
          </w:p>
        </w:tc>
        <w:tc>
          <w:tcPr>
            <w:tcW w:w="1400" w:type="dxa"/>
          </w:tcPr>
          <w:p w14:paraId="71B3B6AF" w14:textId="77777777" w:rsidR="00B50050" w:rsidRDefault="00B50050" w:rsidP="0088127C">
            <w:pPr>
              <w:pStyle w:val="OtherTableBody"/>
            </w:pPr>
            <w:r>
              <w:t>LCR</w:t>
            </w:r>
          </w:p>
        </w:tc>
        <w:tc>
          <w:tcPr>
            <w:tcW w:w="4200" w:type="dxa"/>
          </w:tcPr>
          <w:p w14:paraId="16745DEC" w14:textId="77777777" w:rsidR="00B50050" w:rsidRDefault="00B50050" w:rsidP="0088127C">
            <w:pPr>
              <w:pStyle w:val="OtherTableBody"/>
            </w:pPr>
            <w:r>
              <w:t>Level of care</w:t>
            </w:r>
          </w:p>
        </w:tc>
      </w:tr>
      <w:tr w:rsidR="00B50050" w14:paraId="612ECD86" w14:textId="77777777" w:rsidTr="00195548">
        <w:tc>
          <w:tcPr>
            <w:tcW w:w="600" w:type="dxa"/>
          </w:tcPr>
          <w:p w14:paraId="0F052E07" w14:textId="77777777" w:rsidR="00B50050" w:rsidRDefault="00B50050" w:rsidP="0088127C">
            <w:pPr>
              <w:pStyle w:val="OtherTableBody"/>
            </w:pPr>
          </w:p>
        </w:tc>
        <w:tc>
          <w:tcPr>
            <w:tcW w:w="600" w:type="dxa"/>
          </w:tcPr>
          <w:p w14:paraId="54C38501" w14:textId="77777777" w:rsidR="00B50050" w:rsidRDefault="00B50050" w:rsidP="0088127C">
            <w:pPr>
              <w:pStyle w:val="OtherTableBody"/>
            </w:pPr>
            <w:r>
              <w:t>0324</w:t>
            </w:r>
          </w:p>
        </w:tc>
        <w:tc>
          <w:tcPr>
            <w:tcW w:w="2600" w:type="dxa"/>
          </w:tcPr>
          <w:p w14:paraId="6BD2559F" w14:textId="77777777" w:rsidR="00B50050" w:rsidRDefault="00B50050" w:rsidP="0088127C">
            <w:pPr>
              <w:pStyle w:val="OtherTableBody"/>
            </w:pPr>
          </w:p>
        </w:tc>
        <w:tc>
          <w:tcPr>
            <w:tcW w:w="1400" w:type="dxa"/>
          </w:tcPr>
          <w:p w14:paraId="7F2BA1EE" w14:textId="77777777" w:rsidR="00B50050" w:rsidRDefault="00B50050" w:rsidP="0088127C">
            <w:pPr>
              <w:pStyle w:val="OtherTableBody"/>
            </w:pPr>
            <w:r>
              <w:t>LIC</w:t>
            </w:r>
          </w:p>
        </w:tc>
        <w:tc>
          <w:tcPr>
            <w:tcW w:w="4200" w:type="dxa"/>
          </w:tcPr>
          <w:p w14:paraId="47F01A53" w14:textId="77777777" w:rsidR="00B50050" w:rsidRDefault="00B50050" w:rsidP="0088127C">
            <w:pPr>
              <w:pStyle w:val="OtherTableBody"/>
            </w:pPr>
            <w:r>
              <w:t>Licensed</w:t>
            </w:r>
          </w:p>
        </w:tc>
      </w:tr>
      <w:tr w:rsidR="00B50050" w14:paraId="360F6832" w14:textId="77777777" w:rsidTr="00195548">
        <w:tc>
          <w:tcPr>
            <w:tcW w:w="600" w:type="dxa"/>
          </w:tcPr>
          <w:p w14:paraId="5B8F72AF" w14:textId="77777777" w:rsidR="00B50050" w:rsidRDefault="00B50050" w:rsidP="0088127C">
            <w:pPr>
              <w:pStyle w:val="OtherTableBody"/>
            </w:pPr>
          </w:p>
        </w:tc>
        <w:tc>
          <w:tcPr>
            <w:tcW w:w="600" w:type="dxa"/>
          </w:tcPr>
          <w:p w14:paraId="292F77B8" w14:textId="77777777" w:rsidR="00B50050" w:rsidRDefault="00B50050" w:rsidP="0088127C">
            <w:pPr>
              <w:pStyle w:val="OtherTableBody"/>
            </w:pPr>
            <w:r>
              <w:t>0324</w:t>
            </w:r>
          </w:p>
        </w:tc>
        <w:tc>
          <w:tcPr>
            <w:tcW w:w="2600" w:type="dxa"/>
          </w:tcPr>
          <w:p w14:paraId="1D10A703" w14:textId="77777777" w:rsidR="00B50050" w:rsidRDefault="00B50050" w:rsidP="0088127C">
            <w:pPr>
              <w:pStyle w:val="OtherTableBody"/>
            </w:pPr>
          </w:p>
        </w:tc>
        <w:tc>
          <w:tcPr>
            <w:tcW w:w="1400" w:type="dxa"/>
          </w:tcPr>
          <w:p w14:paraId="22E3D769" w14:textId="77777777" w:rsidR="00B50050" w:rsidRDefault="00B50050" w:rsidP="0088127C">
            <w:pPr>
              <w:pStyle w:val="OtherTableBody"/>
            </w:pPr>
            <w:r>
              <w:t>OVR</w:t>
            </w:r>
          </w:p>
        </w:tc>
        <w:tc>
          <w:tcPr>
            <w:tcW w:w="4200" w:type="dxa"/>
          </w:tcPr>
          <w:p w14:paraId="19CBAF43" w14:textId="77777777" w:rsidR="00B50050" w:rsidRDefault="00B50050" w:rsidP="0088127C">
            <w:pPr>
              <w:pStyle w:val="OtherTableBody"/>
            </w:pPr>
            <w:r>
              <w:t>Overflow</w:t>
            </w:r>
          </w:p>
        </w:tc>
      </w:tr>
      <w:tr w:rsidR="00B50050" w14:paraId="6EDAECD8" w14:textId="77777777" w:rsidTr="00195548">
        <w:tc>
          <w:tcPr>
            <w:tcW w:w="600" w:type="dxa"/>
          </w:tcPr>
          <w:p w14:paraId="081D0B40" w14:textId="77777777" w:rsidR="00B50050" w:rsidRDefault="00B50050" w:rsidP="0088127C">
            <w:pPr>
              <w:pStyle w:val="OtherTableBody"/>
            </w:pPr>
          </w:p>
        </w:tc>
        <w:tc>
          <w:tcPr>
            <w:tcW w:w="600" w:type="dxa"/>
          </w:tcPr>
          <w:p w14:paraId="5D455BDB" w14:textId="77777777" w:rsidR="00B50050" w:rsidRDefault="00B50050" w:rsidP="0088127C">
            <w:pPr>
              <w:pStyle w:val="OtherTableBody"/>
            </w:pPr>
            <w:r>
              <w:t>0324</w:t>
            </w:r>
          </w:p>
        </w:tc>
        <w:tc>
          <w:tcPr>
            <w:tcW w:w="2600" w:type="dxa"/>
          </w:tcPr>
          <w:p w14:paraId="48E1D6F2" w14:textId="77777777" w:rsidR="00B50050" w:rsidRDefault="00B50050" w:rsidP="0088127C">
            <w:pPr>
              <w:pStyle w:val="OtherTableBody"/>
            </w:pPr>
          </w:p>
        </w:tc>
        <w:tc>
          <w:tcPr>
            <w:tcW w:w="1400" w:type="dxa"/>
          </w:tcPr>
          <w:p w14:paraId="1AFFDB75" w14:textId="77777777" w:rsidR="00B50050" w:rsidRDefault="00B50050" w:rsidP="0088127C">
            <w:pPr>
              <w:pStyle w:val="OtherTableBody"/>
            </w:pPr>
            <w:r>
              <w:t>PRL</w:t>
            </w:r>
          </w:p>
        </w:tc>
        <w:tc>
          <w:tcPr>
            <w:tcW w:w="4200" w:type="dxa"/>
          </w:tcPr>
          <w:p w14:paraId="6492CD4D" w14:textId="77777777" w:rsidR="00B50050" w:rsidRDefault="00B50050" w:rsidP="0088127C">
            <w:pPr>
              <w:pStyle w:val="OtherTableBody"/>
            </w:pPr>
            <w:r>
              <w:t>Privacy level: indicating the level of private versus non-private room</w:t>
            </w:r>
          </w:p>
        </w:tc>
      </w:tr>
      <w:tr w:rsidR="00B50050" w14:paraId="0A93ED44" w14:textId="77777777" w:rsidTr="00195548">
        <w:tc>
          <w:tcPr>
            <w:tcW w:w="600" w:type="dxa"/>
          </w:tcPr>
          <w:p w14:paraId="5FBD0D8F" w14:textId="77777777" w:rsidR="00B50050" w:rsidRDefault="00B50050" w:rsidP="0088127C">
            <w:pPr>
              <w:pStyle w:val="OtherTableBody"/>
            </w:pPr>
          </w:p>
        </w:tc>
        <w:tc>
          <w:tcPr>
            <w:tcW w:w="600" w:type="dxa"/>
          </w:tcPr>
          <w:p w14:paraId="72BE00C9" w14:textId="77777777" w:rsidR="00B50050" w:rsidRDefault="00B50050" w:rsidP="0088127C">
            <w:pPr>
              <w:pStyle w:val="OtherTableBody"/>
            </w:pPr>
            <w:r>
              <w:t>0324</w:t>
            </w:r>
          </w:p>
        </w:tc>
        <w:tc>
          <w:tcPr>
            <w:tcW w:w="2600" w:type="dxa"/>
          </w:tcPr>
          <w:p w14:paraId="7E31170D" w14:textId="77777777" w:rsidR="00B50050" w:rsidRDefault="00B50050" w:rsidP="0088127C">
            <w:pPr>
              <w:pStyle w:val="OtherTableBody"/>
            </w:pPr>
          </w:p>
        </w:tc>
        <w:tc>
          <w:tcPr>
            <w:tcW w:w="1400" w:type="dxa"/>
          </w:tcPr>
          <w:p w14:paraId="3C4E4DA0" w14:textId="77777777" w:rsidR="00B50050" w:rsidRDefault="00B50050" w:rsidP="0088127C">
            <w:pPr>
              <w:pStyle w:val="OtherTableBody"/>
            </w:pPr>
            <w:r>
              <w:t>SET</w:t>
            </w:r>
          </w:p>
        </w:tc>
        <w:tc>
          <w:tcPr>
            <w:tcW w:w="4200" w:type="dxa"/>
          </w:tcPr>
          <w:p w14:paraId="2304CF5D" w14:textId="77777777" w:rsidR="00B50050" w:rsidRDefault="00B50050" w:rsidP="0088127C">
            <w:pPr>
              <w:pStyle w:val="OtherTableBody"/>
            </w:pPr>
            <w:r>
              <w:t>Bed is set up</w:t>
            </w:r>
          </w:p>
        </w:tc>
      </w:tr>
      <w:tr w:rsidR="00B50050" w14:paraId="210AD436" w14:textId="77777777" w:rsidTr="00195548">
        <w:tc>
          <w:tcPr>
            <w:tcW w:w="600" w:type="dxa"/>
          </w:tcPr>
          <w:p w14:paraId="6802124E" w14:textId="77777777" w:rsidR="00B50050" w:rsidRDefault="00B50050" w:rsidP="0088127C">
            <w:pPr>
              <w:pStyle w:val="OtherTableBody"/>
            </w:pPr>
          </w:p>
        </w:tc>
        <w:tc>
          <w:tcPr>
            <w:tcW w:w="600" w:type="dxa"/>
          </w:tcPr>
          <w:p w14:paraId="32853AEA" w14:textId="77777777" w:rsidR="00B50050" w:rsidRDefault="00B50050" w:rsidP="0088127C">
            <w:pPr>
              <w:pStyle w:val="OtherTableBody"/>
            </w:pPr>
            <w:r>
              <w:t>0324</w:t>
            </w:r>
          </w:p>
        </w:tc>
        <w:tc>
          <w:tcPr>
            <w:tcW w:w="2600" w:type="dxa"/>
          </w:tcPr>
          <w:p w14:paraId="3C31F129" w14:textId="77777777" w:rsidR="00B50050" w:rsidRDefault="00B50050" w:rsidP="0088127C">
            <w:pPr>
              <w:pStyle w:val="OtherTableBody"/>
            </w:pPr>
          </w:p>
        </w:tc>
        <w:tc>
          <w:tcPr>
            <w:tcW w:w="1400" w:type="dxa"/>
          </w:tcPr>
          <w:p w14:paraId="62FD76AD" w14:textId="77777777" w:rsidR="00B50050" w:rsidRDefault="00B50050" w:rsidP="0088127C">
            <w:pPr>
              <w:pStyle w:val="OtherTableBody"/>
            </w:pPr>
            <w:r>
              <w:t>SHA</w:t>
            </w:r>
          </w:p>
        </w:tc>
        <w:tc>
          <w:tcPr>
            <w:tcW w:w="4200" w:type="dxa"/>
          </w:tcPr>
          <w:p w14:paraId="30BEC14F" w14:textId="77777777" w:rsidR="00B50050" w:rsidRDefault="00B50050" w:rsidP="0088127C">
            <w:pPr>
              <w:pStyle w:val="OtherTableBody"/>
            </w:pPr>
            <w:r>
              <w:t>Shadow: a temporary holding location that does not physically exist</w:t>
            </w:r>
          </w:p>
        </w:tc>
      </w:tr>
      <w:tr w:rsidR="00B50050" w14:paraId="37CA0878" w14:textId="77777777" w:rsidTr="00195548">
        <w:tc>
          <w:tcPr>
            <w:tcW w:w="600" w:type="dxa"/>
          </w:tcPr>
          <w:p w14:paraId="377BCD4C" w14:textId="77777777" w:rsidR="00B50050" w:rsidRDefault="00B50050" w:rsidP="0088127C">
            <w:pPr>
              <w:pStyle w:val="OtherTableBody"/>
            </w:pPr>
          </w:p>
        </w:tc>
        <w:tc>
          <w:tcPr>
            <w:tcW w:w="600" w:type="dxa"/>
          </w:tcPr>
          <w:p w14:paraId="237FA07F" w14:textId="77777777" w:rsidR="00B50050" w:rsidRDefault="00B50050" w:rsidP="0088127C">
            <w:pPr>
              <w:pStyle w:val="OtherTableBody"/>
            </w:pPr>
            <w:r>
              <w:t>0324</w:t>
            </w:r>
          </w:p>
        </w:tc>
        <w:tc>
          <w:tcPr>
            <w:tcW w:w="2600" w:type="dxa"/>
          </w:tcPr>
          <w:p w14:paraId="723CF157" w14:textId="77777777" w:rsidR="00B50050" w:rsidRDefault="00B50050" w:rsidP="0088127C">
            <w:pPr>
              <w:pStyle w:val="OtherTableBody"/>
            </w:pPr>
          </w:p>
        </w:tc>
        <w:tc>
          <w:tcPr>
            <w:tcW w:w="1400" w:type="dxa"/>
          </w:tcPr>
          <w:p w14:paraId="27038234" w14:textId="77777777" w:rsidR="00B50050" w:rsidRDefault="00B50050" w:rsidP="0088127C">
            <w:pPr>
              <w:pStyle w:val="OtherTableBody"/>
            </w:pPr>
            <w:r>
              <w:t>SMK</w:t>
            </w:r>
          </w:p>
        </w:tc>
        <w:tc>
          <w:tcPr>
            <w:tcW w:w="4200" w:type="dxa"/>
          </w:tcPr>
          <w:p w14:paraId="4CA6D86F" w14:textId="77777777" w:rsidR="00B50050" w:rsidRDefault="00B50050" w:rsidP="0088127C">
            <w:pPr>
              <w:pStyle w:val="OtherTableBody"/>
            </w:pPr>
            <w:r>
              <w:t>Smoking</w:t>
            </w:r>
          </w:p>
        </w:tc>
      </w:tr>
      <w:tr w:rsidR="00B50050" w14:paraId="3FFDD43F" w14:textId="77777777" w:rsidTr="00195548">
        <w:tc>
          <w:tcPr>
            <w:tcW w:w="600" w:type="dxa"/>
          </w:tcPr>
          <w:p w14:paraId="5CB3BDE2" w14:textId="77777777" w:rsidR="00B50050" w:rsidRDefault="00B50050" w:rsidP="0088127C">
            <w:pPr>
              <w:pStyle w:val="OtherTableBody"/>
            </w:pPr>
          </w:p>
        </w:tc>
        <w:tc>
          <w:tcPr>
            <w:tcW w:w="600" w:type="dxa"/>
          </w:tcPr>
          <w:p w14:paraId="76885C38" w14:textId="77777777" w:rsidR="00B50050" w:rsidRDefault="00B50050" w:rsidP="0088127C">
            <w:pPr>
              <w:pStyle w:val="OtherTableBody"/>
            </w:pPr>
            <w:r>
              <w:t>0324</w:t>
            </w:r>
          </w:p>
        </w:tc>
        <w:tc>
          <w:tcPr>
            <w:tcW w:w="2600" w:type="dxa"/>
          </w:tcPr>
          <w:p w14:paraId="6846B75E" w14:textId="77777777" w:rsidR="00B50050" w:rsidRDefault="00B50050" w:rsidP="0088127C">
            <w:pPr>
              <w:pStyle w:val="OtherTableBody"/>
            </w:pPr>
          </w:p>
        </w:tc>
        <w:tc>
          <w:tcPr>
            <w:tcW w:w="1400" w:type="dxa"/>
          </w:tcPr>
          <w:p w14:paraId="7BF5880E" w14:textId="77777777" w:rsidR="00B50050" w:rsidRDefault="00B50050" w:rsidP="0088127C">
            <w:pPr>
              <w:pStyle w:val="OtherTableBody"/>
            </w:pPr>
            <w:r>
              <w:t>STF</w:t>
            </w:r>
          </w:p>
        </w:tc>
        <w:tc>
          <w:tcPr>
            <w:tcW w:w="4200" w:type="dxa"/>
          </w:tcPr>
          <w:p w14:paraId="15718B68" w14:textId="77777777" w:rsidR="00B50050" w:rsidRDefault="00B50050" w:rsidP="0088127C">
            <w:pPr>
              <w:pStyle w:val="OtherTableBody"/>
            </w:pPr>
            <w:r>
              <w:t>Bed is staffed</w:t>
            </w:r>
          </w:p>
        </w:tc>
      </w:tr>
      <w:tr w:rsidR="00B50050" w14:paraId="2D934F8E" w14:textId="77777777" w:rsidTr="00195548">
        <w:tc>
          <w:tcPr>
            <w:tcW w:w="600" w:type="dxa"/>
          </w:tcPr>
          <w:p w14:paraId="07C448F6" w14:textId="77777777" w:rsidR="00B50050" w:rsidRDefault="00B50050" w:rsidP="0088127C">
            <w:pPr>
              <w:pStyle w:val="OtherTableBody"/>
            </w:pPr>
          </w:p>
        </w:tc>
        <w:tc>
          <w:tcPr>
            <w:tcW w:w="600" w:type="dxa"/>
          </w:tcPr>
          <w:p w14:paraId="102FB134" w14:textId="77777777" w:rsidR="00B50050" w:rsidRDefault="00B50050" w:rsidP="0088127C">
            <w:pPr>
              <w:pStyle w:val="OtherTableBody"/>
            </w:pPr>
            <w:r>
              <w:t>0324</w:t>
            </w:r>
          </w:p>
        </w:tc>
        <w:tc>
          <w:tcPr>
            <w:tcW w:w="2600" w:type="dxa"/>
          </w:tcPr>
          <w:p w14:paraId="10ADD556" w14:textId="77777777" w:rsidR="00B50050" w:rsidRDefault="00B50050" w:rsidP="0088127C">
            <w:pPr>
              <w:pStyle w:val="OtherTableBody"/>
            </w:pPr>
          </w:p>
        </w:tc>
        <w:tc>
          <w:tcPr>
            <w:tcW w:w="1400" w:type="dxa"/>
          </w:tcPr>
          <w:p w14:paraId="77DDF59E" w14:textId="77777777" w:rsidR="00B50050" w:rsidRDefault="00B50050" w:rsidP="0088127C">
            <w:pPr>
              <w:pStyle w:val="OtherTableBody"/>
            </w:pPr>
            <w:r>
              <w:t>TEA</w:t>
            </w:r>
          </w:p>
        </w:tc>
        <w:tc>
          <w:tcPr>
            <w:tcW w:w="4200" w:type="dxa"/>
          </w:tcPr>
          <w:p w14:paraId="1924A324" w14:textId="77777777" w:rsidR="00B50050" w:rsidRDefault="00B50050" w:rsidP="0088127C">
            <w:pPr>
              <w:pStyle w:val="OtherTableBody"/>
            </w:pPr>
            <w:r>
              <w:t>Teaching location</w:t>
            </w:r>
          </w:p>
        </w:tc>
      </w:tr>
      <w:tr w:rsidR="00B50050" w14:paraId="4E586943" w14:textId="77777777" w:rsidTr="00195548">
        <w:tc>
          <w:tcPr>
            <w:tcW w:w="600" w:type="dxa"/>
          </w:tcPr>
          <w:p w14:paraId="075FCC43" w14:textId="77777777" w:rsidR="00B50050" w:rsidRDefault="00B50050" w:rsidP="0088127C">
            <w:pPr>
              <w:pStyle w:val="OtherTableBody"/>
            </w:pPr>
            <w:r>
              <w:t>User</w:t>
            </w:r>
          </w:p>
        </w:tc>
        <w:tc>
          <w:tcPr>
            <w:tcW w:w="600" w:type="dxa"/>
          </w:tcPr>
          <w:p w14:paraId="012BD95F" w14:textId="77777777" w:rsidR="00B50050" w:rsidRDefault="00B50050" w:rsidP="0088127C">
            <w:pPr>
              <w:pStyle w:val="OtherTableBody"/>
            </w:pPr>
          </w:p>
        </w:tc>
        <w:tc>
          <w:tcPr>
            <w:tcW w:w="2600" w:type="dxa"/>
          </w:tcPr>
          <w:p w14:paraId="0A3EB961" w14:textId="77777777" w:rsidR="00B50050" w:rsidRDefault="00B50050" w:rsidP="0088127C">
            <w:pPr>
              <w:pStyle w:val="OtherTableBody"/>
            </w:pPr>
            <w:r>
              <w:t>Location Relationship ID</w:t>
            </w:r>
          </w:p>
        </w:tc>
        <w:tc>
          <w:tcPr>
            <w:tcW w:w="1400" w:type="dxa"/>
          </w:tcPr>
          <w:p w14:paraId="235A63A1" w14:textId="77777777" w:rsidR="00B50050" w:rsidRDefault="00B50050" w:rsidP="0088127C">
            <w:pPr>
              <w:pStyle w:val="OtherTableBody"/>
            </w:pPr>
          </w:p>
        </w:tc>
        <w:tc>
          <w:tcPr>
            <w:tcW w:w="4200" w:type="dxa"/>
          </w:tcPr>
          <w:p w14:paraId="5DACEEF7" w14:textId="77777777" w:rsidR="00B50050" w:rsidRDefault="00B50050" w:rsidP="0088127C">
            <w:pPr>
              <w:pStyle w:val="OtherTableBody"/>
            </w:pPr>
          </w:p>
        </w:tc>
      </w:tr>
      <w:tr w:rsidR="00B50050" w14:paraId="2D5E3FAC" w14:textId="77777777" w:rsidTr="00195548">
        <w:tc>
          <w:tcPr>
            <w:tcW w:w="600" w:type="dxa"/>
          </w:tcPr>
          <w:p w14:paraId="30CB044F" w14:textId="77777777" w:rsidR="00B50050" w:rsidRDefault="00B50050" w:rsidP="0088127C">
            <w:pPr>
              <w:pStyle w:val="OtherTableBody"/>
            </w:pPr>
          </w:p>
        </w:tc>
        <w:tc>
          <w:tcPr>
            <w:tcW w:w="600" w:type="dxa"/>
          </w:tcPr>
          <w:p w14:paraId="777123C9" w14:textId="77777777" w:rsidR="00B50050" w:rsidRDefault="00B50050" w:rsidP="0088127C">
            <w:pPr>
              <w:pStyle w:val="OtherTableBody"/>
            </w:pPr>
            <w:r>
              <w:t>0325</w:t>
            </w:r>
          </w:p>
        </w:tc>
        <w:tc>
          <w:tcPr>
            <w:tcW w:w="2600" w:type="dxa"/>
          </w:tcPr>
          <w:p w14:paraId="4A76D519" w14:textId="77777777" w:rsidR="00B50050" w:rsidRDefault="00B50050" w:rsidP="0088127C">
            <w:pPr>
              <w:pStyle w:val="OtherTableBody"/>
            </w:pPr>
          </w:p>
        </w:tc>
        <w:tc>
          <w:tcPr>
            <w:tcW w:w="1400" w:type="dxa"/>
          </w:tcPr>
          <w:p w14:paraId="4BD9FC52" w14:textId="77777777" w:rsidR="00B50050" w:rsidRDefault="00B50050" w:rsidP="0088127C">
            <w:pPr>
              <w:pStyle w:val="OtherTableBody"/>
            </w:pPr>
            <w:r>
              <w:t>ALI</w:t>
            </w:r>
          </w:p>
        </w:tc>
        <w:tc>
          <w:tcPr>
            <w:tcW w:w="4200" w:type="dxa"/>
          </w:tcPr>
          <w:p w14:paraId="04B1A046" w14:textId="77777777" w:rsidR="00B50050" w:rsidRDefault="00B50050" w:rsidP="0088127C">
            <w:pPr>
              <w:pStyle w:val="OtherTableBody"/>
            </w:pPr>
            <w:r>
              <w:t>Location Alias(es)</w:t>
            </w:r>
          </w:p>
        </w:tc>
      </w:tr>
      <w:tr w:rsidR="00B50050" w14:paraId="0FA8D6EB" w14:textId="77777777" w:rsidTr="00195548">
        <w:tc>
          <w:tcPr>
            <w:tcW w:w="600" w:type="dxa"/>
          </w:tcPr>
          <w:p w14:paraId="13BD83B3" w14:textId="77777777" w:rsidR="00B50050" w:rsidRDefault="00B50050" w:rsidP="0088127C">
            <w:pPr>
              <w:pStyle w:val="OtherTableBody"/>
            </w:pPr>
          </w:p>
        </w:tc>
        <w:tc>
          <w:tcPr>
            <w:tcW w:w="600" w:type="dxa"/>
          </w:tcPr>
          <w:p w14:paraId="6872382D" w14:textId="77777777" w:rsidR="00B50050" w:rsidRDefault="00B50050" w:rsidP="0088127C">
            <w:pPr>
              <w:pStyle w:val="OtherTableBody"/>
            </w:pPr>
            <w:r>
              <w:t>0325</w:t>
            </w:r>
          </w:p>
        </w:tc>
        <w:tc>
          <w:tcPr>
            <w:tcW w:w="2600" w:type="dxa"/>
          </w:tcPr>
          <w:p w14:paraId="00E20180" w14:textId="77777777" w:rsidR="00B50050" w:rsidRDefault="00B50050" w:rsidP="0088127C">
            <w:pPr>
              <w:pStyle w:val="OtherTableBody"/>
            </w:pPr>
          </w:p>
        </w:tc>
        <w:tc>
          <w:tcPr>
            <w:tcW w:w="1400" w:type="dxa"/>
          </w:tcPr>
          <w:p w14:paraId="7960353B" w14:textId="77777777" w:rsidR="00B50050" w:rsidRDefault="00B50050" w:rsidP="0088127C">
            <w:pPr>
              <w:pStyle w:val="OtherTableBody"/>
            </w:pPr>
            <w:r>
              <w:t>DTY</w:t>
            </w:r>
          </w:p>
        </w:tc>
        <w:tc>
          <w:tcPr>
            <w:tcW w:w="4200" w:type="dxa"/>
          </w:tcPr>
          <w:p w14:paraId="7AE71F4D" w14:textId="77777777" w:rsidR="00B50050" w:rsidRDefault="00B50050" w:rsidP="0088127C">
            <w:pPr>
              <w:pStyle w:val="OtherTableBody"/>
            </w:pPr>
            <w:r>
              <w:t>Nearest  dietary location</w:t>
            </w:r>
          </w:p>
        </w:tc>
      </w:tr>
      <w:tr w:rsidR="00B50050" w14:paraId="175478A1" w14:textId="77777777" w:rsidTr="00195548">
        <w:tc>
          <w:tcPr>
            <w:tcW w:w="600" w:type="dxa"/>
          </w:tcPr>
          <w:p w14:paraId="5B49B848" w14:textId="77777777" w:rsidR="00B50050" w:rsidRDefault="00B50050" w:rsidP="0088127C">
            <w:pPr>
              <w:pStyle w:val="OtherTableBody"/>
            </w:pPr>
          </w:p>
        </w:tc>
        <w:tc>
          <w:tcPr>
            <w:tcW w:w="600" w:type="dxa"/>
          </w:tcPr>
          <w:p w14:paraId="362F83DD" w14:textId="77777777" w:rsidR="00B50050" w:rsidRDefault="00B50050" w:rsidP="0088127C">
            <w:pPr>
              <w:pStyle w:val="OtherTableBody"/>
            </w:pPr>
            <w:r>
              <w:t>0325</w:t>
            </w:r>
          </w:p>
        </w:tc>
        <w:tc>
          <w:tcPr>
            <w:tcW w:w="2600" w:type="dxa"/>
          </w:tcPr>
          <w:p w14:paraId="57E289BA" w14:textId="77777777" w:rsidR="00B50050" w:rsidRDefault="00B50050" w:rsidP="0088127C">
            <w:pPr>
              <w:pStyle w:val="OtherTableBody"/>
            </w:pPr>
          </w:p>
        </w:tc>
        <w:tc>
          <w:tcPr>
            <w:tcW w:w="1400" w:type="dxa"/>
          </w:tcPr>
          <w:p w14:paraId="28CA999C" w14:textId="77777777" w:rsidR="00B50050" w:rsidRDefault="00B50050" w:rsidP="0088127C">
            <w:pPr>
              <w:pStyle w:val="OtherTableBody"/>
            </w:pPr>
            <w:r>
              <w:t>LAB</w:t>
            </w:r>
          </w:p>
        </w:tc>
        <w:tc>
          <w:tcPr>
            <w:tcW w:w="4200" w:type="dxa"/>
          </w:tcPr>
          <w:p w14:paraId="7F73C4DE" w14:textId="77777777" w:rsidR="00B50050" w:rsidRDefault="00B50050" w:rsidP="0088127C">
            <w:pPr>
              <w:pStyle w:val="OtherTableBody"/>
            </w:pPr>
            <w:r>
              <w:t>Nearest  lab</w:t>
            </w:r>
          </w:p>
        </w:tc>
      </w:tr>
      <w:tr w:rsidR="00B50050" w14:paraId="2547B513" w14:textId="77777777" w:rsidTr="00195548">
        <w:tc>
          <w:tcPr>
            <w:tcW w:w="600" w:type="dxa"/>
          </w:tcPr>
          <w:p w14:paraId="1EA47542" w14:textId="77777777" w:rsidR="00B50050" w:rsidRDefault="00B50050" w:rsidP="0088127C">
            <w:pPr>
              <w:pStyle w:val="OtherTableBody"/>
            </w:pPr>
          </w:p>
        </w:tc>
        <w:tc>
          <w:tcPr>
            <w:tcW w:w="600" w:type="dxa"/>
          </w:tcPr>
          <w:p w14:paraId="2633245E" w14:textId="77777777" w:rsidR="00B50050" w:rsidRDefault="00B50050" w:rsidP="0088127C">
            <w:pPr>
              <w:pStyle w:val="OtherTableBody"/>
            </w:pPr>
            <w:r>
              <w:t>0325</w:t>
            </w:r>
          </w:p>
        </w:tc>
        <w:tc>
          <w:tcPr>
            <w:tcW w:w="2600" w:type="dxa"/>
          </w:tcPr>
          <w:p w14:paraId="1306F741" w14:textId="77777777" w:rsidR="00B50050" w:rsidRDefault="00B50050" w:rsidP="0088127C">
            <w:pPr>
              <w:pStyle w:val="OtherTableBody"/>
            </w:pPr>
          </w:p>
        </w:tc>
        <w:tc>
          <w:tcPr>
            <w:tcW w:w="1400" w:type="dxa"/>
          </w:tcPr>
          <w:p w14:paraId="0D482892" w14:textId="77777777" w:rsidR="00B50050" w:rsidRDefault="00B50050" w:rsidP="0088127C">
            <w:pPr>
              <w:pStyle w:val="OtherTableBody"/>
            </w:pPr>
            <w:r>
              <w:t>LB2</w:t>
            </w:r>
          </w:p>
        </w:tc>
        <w:tc>
          <w:tcPr>
            <w:tcW w:w="4200" w:type="dxa"/>
          </w:tcPr>
          <w:p w14:paraId="2449261C" w14:textId="77777777" w:rsidR="00B50050" w:rsidRDefault="00B50050" w:rsidP="0088127C">
            <w:pPr>
              <w:pStyle w:val="OtherTableBody"/>
            </w:pPr>
            <w:r>
              <w:t>Second nearest lab</w:t>
            </w:r>
          </w:p>
        </w:tc>
      </w:tr>
      <w:tr w:rsidR="00B50050" w14:paraId="534BF294" w14:textId="77777777" w:rsidTr="00195548">
        <w:tc>
          <w:tcPr>
            <w:tcW w:w="600" w:type="dxa"/>
          </w:tcPr>
          <w:p w14:paraId="4AFA5685" w14:textId="77777777" w:rsidR="00B50050" w:rsidRDefault="00B50050" w:rsidP="0088127C">
            <w:pPr>
              <w:pStyle w:val="OtherTableBody"/>
            </w:pPr>
          </w:p>
        </w:tc>
        <w:tc>
          <w:tcPr>
            <w:tcW w:w="600" w:type="dxa"/>
          </w:tcPr>
          <w:p w14:paraId="00D60423" w14:textId="77777777" w:rsidR="00B50050" w:rsidRDefault="00B50050" w:rsidP="0088127C">
            <w:pPr>
              <w:pStyle w:val="OtherTableBody"/>
            </w:pPr>
            <w:r>
              <w:t>0325</w:t>
            </w:r>
          </w:p>
        </w:tc>
        <w:tc>
          <w:tcPr>
            <w:tcW w:w="2600" w:type="dxa"/>
          </w:tcPr>
          <w:p w14:paraId="2D6961B2" w14:textId="77777777" w:rsidR="00B50050" w:rsidRDefault="00B50050" w:rsidP="0088127C">
            <w:pPr>
              <w:pStyle w:val="OtherTableBody"/>
            </w:pPr>
          </w:p>
        </w:tc>
        <w:tc>
          <w:tcPr>
            <w:tcW w:w="1400" w:type="dxa"/>
          </w:tcPr>
          <w:p w14:paraId="3ED5BF3C" w14:textId="77777777" w:rsidR="00B50050" w:rsidRDefault="00B50050" w:rsidP="0088127C">
            <w:pPr>
              <w:pStyle w:val="OtherTableBody"/>
            </w:pPr>
            <w:r>
              <w:t>PAR</w:t>
            </w:r>
          </w:p>
        </w:tc>
        <w:tc>
          <w:tcPr>
            <w:tcW w:w="4200" w:type="dxa"/>
          </w:tcPr>
          <w:p w14:paraId="29163069" w14:textId="77777777" w:rsidR="00B50050" w:rsidRDefault="00B50050" w:rsidP="0088127C">
            <w:pPr>
              <w:pStyle w:val="OtherTableBody"/>
            </w:pPr>
            <w:r>
              <w:t>Parent location</w:t>
            </w:r>
          </w:p>
        </w:tc>
      </w:tr>
      <w:tr w:rsidR="00B50050" w14:paraId="7909F5D9" w14:textId="77777777" w:rsidTr="00195548">
        <w:tc>
          <w:tcPr>
            <w:tcW w:w="600" w:type="dxa"/>
          </w:tcPr>
          <w:p w14:paraId="23A5E7B7" w14:textId="77777777" w:rsidR="00B50050" w:rsidRDefault="00B50050" w:rsidP="0088127C">
            <w:pPr>
              <w:pStyle w:val="OtherTableBody"/>
            </w:pPr>
          </w:p>
        </w:tc>
        <w:tc>
          <w:tcPr>
            <w:tcW w:w="600" w:type="dxa"/>
          </w:tcPr>
          <w:p w14:paraId="2EB72A0E" w14:textId="77777777" w:rsidR="00B50050" w:rsidRDefault="00B50050" w:rsidP="0088127C">
            <w:pPr>
              <w:pStyle w:val="OtherTableBody"/>
            </w:pPr>
            <w:r>
              <w:t>0325</w:t>
            </w:r>
          </w:p>
        </w:tc>
        <w:tc>
          <w:tcPr>
            <w:tcW w:w="2600" w:type="dxa"/>
          </w:tcPr>
          <w:p w14:paraId="43D51501" w14:textId="77777777" w:rsidR="00B50050" w:rsidRDefault="00B50050" w:rsidP="0088127C">
            <w:pPr>
              <w:pStyle w:val="OtherTableBody"/>
            </w:pPr>
          </w:p>
        </w:tc>
        <w:tc>
          <w:tcPr>
            <w:tcW w:w="1400" w:type="dxa"/>
          </w:tcPr>
          <w:p w14:paraId="6093B0DC" w14:textId="77777777" w:rsidR="00B50050" w:rsidRDefault="00B50050" w:rsidP="0088127C">
            <w:pPr>
              <w:pStyle w:val="OtherTableBody"/>
            </w:pPr>
            <w:r>
              <w:t>RX</w:t>
            </w:r>
          </w:p>
        </w:tc>
        <w:tc>
          <w:tcPr>
            <w:tcW w:w="4200" w:type="dxa"/>
          </w:tcPr>
          <w:p w14:paraId="1CF4DE89" w14:textId="77777777" w:rsidR="00B50050" w:rsidRDefault="00B50050" w:rsidP="0088127C">
            <w:pPr>
              <w:pStyle w:val="OtherTableBody"/>
            </w:pPr>
            <w:r>
              <w:t>Nearest  pharmacy</w:t>
            </w:r>
          </w:p>
        </w:tc>
      </w:tr>
      <w:tr w:rsidR="00B50050" w14:paraId="7C73793D" w14:textId="77777777" w:rsidTr="00195548">
        <w:tc>
          <w:tcPr>
            <w:tcW w:w="600" w:type="dxa"/>
          </w:tcPr>
          <w:p w14:paraId="0E297BFF" w14:textId="77777777" w:rsidR="00B50050" w:rsidRDefault="00B50050" w:rsidP="0088127C">
            <w:pPr>
              <w:pStyle w:val="OtherTableBody"/>
            </w:pPr>
          </w:p>
        </w:tc>
        <w:tc>
          <w:tcPr>
            <w:tcW w:w="600" w:type="dxa"/>
          </w:tcPr>
          <w:p w14:paraId="6886AA58" w14:textId="77777777" w:rsidR="00B50050" w:rsidRDefault="00B50050" w:rsidP="0088127C">
            <w:pPr>
              <w:pStyle w:val="OtherTableBody"/>
            </w:pPr>
            <w:r>
              <w:t>0325</w:t>
            </w:r>
          </w:p>
        </w:tc>
        <w:tc>
          <w:tcPr>
            <w:tcW w:w="2600" w:type="dxa"/>
          </w:tcPr>
          <w:p w14:paraId="1141E177" w14:textId="77777777" w:rsidR="00B50050" w:rsidRDefault="00B50050" w:rsidP="0088127C">
            <w:pPr>
              <w:pStyle w:val="OtherTableBody"/>
            </w:pPr>
          </w:p>
        </w:tc>
        <w:tc>
          <w:tcPr>
            <w:tcW w:w="1400" w:type="dxa"/>
          </w:tcPr>
          <w:p w14:paraId="2773507F" w14:textId="77777777" w:rsidR="00B50050" w:rsidRDefault="00B50050" w:rsidP="0088127C">
            <w:pPr>
              <w:pStyle w:val="OtherTableBody"/>
            </w:pPr>
            <w:r>
              <w:t>RX2</w:t>
            </w:r>
          </w:p>
        </w:tc>
        <w:tc>
          <w:tcPr>
            <w:tcW w:w="4200" w:type="dxa"/>
          </w:tcPr>
          <w:p w14:paraId="0DE3EFCE" w14:textId="77777777" w:rsidR="00B50050" w:rsidRDefault="00B50050" w:rsidP="0088127C">
            <w:pPr>
              <w:pStyle w:val="OtherTableBody"/>
            </w:pPr>
            <w:r>
              <w:t>Second nearest pharmacy</w:t>
            </w:r>
          </w:p>
        </w:tc>
      </w:tr>
      <w:tr w:rsidR="00B50050" w14:paraId="4D1B503D" w14:textId="77777777" w:rsidTr="00195548">
        <w:tc>
          <w:tcPr>
            <w:tcW w:w="600" w:type="dxa"/>
          </w:tcPr>
          <w:p w14:paraId="74FF1D55" w14:textId="77777777" w:rsidR="00B50050" w:rsidRDefault="00B50050" w:rsidP="0088127C">
            <w:pPr>
              <w:pStyle w:val="OtherTableBody"/>
            </w:pPr>
            <w:r>
              <w:t>User</w:t>
            </w:r>
          </w:p>
        </w:tc>
        <w:tc>
          <w:tcPr>
            <w:tcW w:w="600" w:type="dxa"/>
          </w:tcPr>
          <w:p w14:paraId="7A152F99" w14:textId="77777777" w:rsidR="00B50050" w:rsidRDefault="00B50050" w:rsidP="0088127C">
            <w:pPr>
              <w:pStyle w:val="OtherTableBody"/>
            </w:pPr>
          </w:p>
        </w:tc>
        <w:tc>
          <w:tcPr>
            <w:tcW w:w="2600" w:type="dxa"/>
          </w:tcPr>
          <w:p w14:paraId="19D00C2D" w14:textId="77777777" w:rsidR="00B50050" w:rsidRDefault="00B50050" w:rsidP="0088127C">
            <w:pPr>
              <w:pStyle w:val="OtherTableBody"/>
            </w:pPr>
            <w:r>
              <w:t>Visit Indicator</w:t>
            </w:r>
          </w:p>
        </w:tc>
        <w:tc>
          <w:tcPr>
            <w:tcW w:w="1400" w:type="dxa"/>
          </w:tcPr>
          <w:p w14:paraId="5D6FDD1B" w14:textId="77777777" w:rsidR="00B50050" w:rsidRDefault="00B50050" w:rsidP="0088127C">
            <w:pPr>
              <w:pStyle w:val="OtherTableBody"/>
            </w:pPr>
          </w:p>
        </w:tc>
        <w:tc>
          <w:tcPr>
            <w:tcW w:w="4200" w:type="dxa"/>
          </w:tcPr>
          <w:p w14:paraId="27824EF2" w14:textId="77777777" w:rsidR="00B50050" w:rsidRDefault="00B50050" w:rsidP="0088127C">
            <w:pPr>
              <w:pStyle w:val="OtherTableBody"/>
            </w:pPr>
          </w:p>
        </w:tc>
      </w:tr>
      <w:tr w:rsidR="00B50050" w14:paraId="0C675CE2" w14:textId="77777777" w:rsidTr="00195548">
        <w:tc>
          <w:tcPr>
            <w:tcW w:w="600" w:type="dxa"/>
          </w:tcPr>
          <w:p w14:paraId="2BE20216" w14:textId="77777777" w:rsidR="00B50050" w:rsidRDefault="00B50050" w:rsidP="0088127C">
            <w:pPr>
              <w:pStyle w:val="OtherTableBody"/>
            </w:pPr>
          </w:p>
        </w:tc>
        <w:tc>
          <w:tcPr>
            <w:tcW w:w="600" w:type="dxa"/>
          </w:tcPr>
          <w:p w14:paraId="1876DC3D" w14:textId="77777777" w:rsidR="00B50050" w:rsidRDefault="00B50050" w:rsidP="0088127C">
            <w:pPr>
              <w:pStyle w:val="OtherTableBody"/>
            </w:pPr>
            <w:r>
              <w:t>0326</w:t>
            </w:r>
          </w:p>
        </w:tc>
        <w:tc>
          <w:tcPr>
            <w:tcW w:w="2600" w:type="dxa"/>
          </w:tcPr>
          <w:p w14:paraId="22EBC643" w14:textId="77777777" w:rsidR="00B50050" w:rsidRDefault="00B50050" w:rsidP="0088127C">
            <w:pPr>
              <w:pStyle w:val="OtherTableBody"/>
            </w:pPr>
          </w:p>
        </w:tc>
        <w:tc>
          <w:tcPr>
            <w:tcW w:w="1400" w:type="dxa"/>
          </w:tcPr>
          <w:p w14:paraId="4A21B15C" w14:textId="77777777" w:rsidR="00B50050" w:rsidRDefault="00B50050" w:rsidP="0088127C">
            <w:pPr>
              <w:pStyle w:val="OtherTableBody"/>
            </w:pPr>
            <w:r>
              <w:t>A</w:t>
            </w:r>
          </w:p>
        </w:tc>
        <w:tc>
          <w:tcPr>
            <w:tcW w:w="4200" w:type="dxa"/>
          </w:tcPr>
          <w:p w14:paraId="099DF908" w14:textId="77777777" w:rsidR="00B50050" w:rsidRDefault="00B50050" w:rsidP="0088127C">
            <w:pPr>
              <w:pStyle w:val="OtherTableBody"/>
            </w:pPr>
            <w:r>
              <w:t>Account level (default)</w:t>
            </w:r>
          </w:p>
        </w:tc>
      </w:tr>
      <w:tr w:rsidR="00B50050" w14:paraId="0EFFE81C" w14:textId="77777777" w:rsidTr="00195548">
        <w:tc>
          <w:tcPr>
            <w:tcW w:w="600" w:type="dxa"/>
          </w:tcPr>
          <w:p w14:paraId="74630DAF" w14:textId="77777777" w:rsidR="00B50050" w:rsidRDefault="00B50050" w:rsidP="0088127C">
            <w:pPr>
              <w:pStyle w:val="OtherTableBody"/>
            </w:pPr>
          </w:p>
        </w:tc>
        <w:tc>
          <w:tcPr>
            <w:tcW w:w="600" w:type="dxa"/>
          </w:tcPr>
          <w:p w14:paraId="1710ECA3" w14:textId="77777777" w:rsidR="00B50050" w:rsidRDefault="00B50050" w:rsidP="0088127C">
            <w:pPr>
              <w:pStyle w:val="OtherTableBody"/>
            </w:pPr>
            <w:r>
              <w:t>0326</w:t>
            </w:r>
          </w:p>
        </w:tc>
        <w:tc>
          <w:tcPr>
            <w:tcW w:w="2600" w:type="dxa"/>
          </w:tcPr>
          <w:p w14:paraId="7F52D8A4" w14:textId="77777777" w:rsidR="00B50050" w:rsidRDefault="00B50050" w:rsidP="0088127C">
            <w:pPr>
              <w:pStyle w:val="OtherTableBody"/>
            </w:pPr>
          </w:p>
        </w:tc>
        <w:tc>
          <w:tcPr>
            <w:tcW w:w="1400" w:type="dxa"/>
          </w:tcPr>
          <w:p w14:paraId="284E0AF5" w14:textId="77777777" w:rsidR="00B50050" w:rsidRDefault="00B50050" w:rsidP="0088127C">
            <w:pPr>
              <w:pStyle w:val="OtherTableBody"/>
            </w:pPr>
            <w:r>
              <w:t>V</w:t>
            </w:r>
          </w:p>
        </w:tc>
        <w:tc>
          <w:tcPr>
            <w:tcW w:w="4200" w:type="dxa"/>
          </w:tcPr>
          <w:p w14:paraId="55072AC0" w14:textId="77777777" w:rsidR="00B50050" w:rsidRDefault="00B50050" w:rsidP="0088127C">
            <w:pPr>
              <w:pStyle w:val="OtherTableBody"/>
            </w:pPr>
            <w:r>
              <w:t>Visit level</w:t>
            </w:r>
          </w:p>
        </w:tc>
      </w:tr>
      <w:tr w:rsidR="00B50050" w14:paraId="659B0D6D" w14:textId="77777777" w:rsidTr="00195548">
        <w:tc>
          <w:tcPr>
            <w:tcW w:w="600" w:type="dxa"/>
          </w:tcPr>
          <w:p w14:paraId="0A784448" w14:textId="77777777" w:rsidR="00B50050" w:rsidRDefault="00B50050" w:rsidP="0088127C">
            <w:pPr>
              <w:pStyle w:val="OtherTableBody"/>
            </w:pPr>
            <w:r>
              <w:t>User</w:t>
            </w:r>
          </w:p>
        </w:tc>
        <w:tc>
          <w:tcPr>
            <w:tcW w:w="600" w:type="dxa"/>
          </w:tcPr>
          <w:p w14:paraId="42E023EC" w14:textId="77777777" w:rsidR="00B50050" w:rsidRDefault="00B50050" w:rsidP="0088127C">
            <w:pPr>
              <w:pStyle w:val="OtherTableBody"/>
            </w:pPr>
          </w:p>
        </w:tc>
        <w:tc>
          <w:tcPr>
            <w:tcW w:w="2600" w:type="dxa"/>
          </w:tcPr>
          <w:p w14:paraId="2BCEDD31" w14:textId="77777777" w:rsidR="00B50050" w:rsidRDefault="00B50050" w:rsidP="0088127C">
            <w:pPr>
              <w:pStyle w:val="OtherTableBody"/>
            </w:pPr>
            <w:r>
              <w:t>Job Code</w:t>
            </w:r>
          </w:p>
        </w:tc>
        <w:tc>
          <w:tcPr>
            <w:tcW w:w="1400" w:type="dxa"/>
          </w:tcPr>
          <w:p w14:paraId="3A086D14" w14:textId="77777777" w:rsidR="00B50050" w:rsidRDefault="00B50050" w:rsidP="0088127C">
            <w:pPr>
              <w:pStyle w:val="OtherTableBody"/>
            </w:pPr>
          </w:p>
        </w:tc>
        <w:tc>
          <w:tcPr>
            <w:tcW w:w="4200" w:type="dxa"/>
          </w:tcPr>
          <w:p w14:paraId="704D6EA8" w14:textId="77777777" w:rsidR="00B50050" w:rsidRDefault="00B50050" w:rsidP="0088127C">
            <w:pPr>
              <w:pStyle w:val="OtherTableBody"/>
            </w:pPr>
          </w:p>
        </w:tc>
      </w:tr>
      <w:tr w:rsidR="00B50050" w14:paraId="5A2FCC28" w14:textId="77777777" w:rsidTr="00195548">
        <w:tc>
          <w:tcPr>
            <w:tcW w:w="600" w:type="dxa"/>
          </w:tcPr>
          <w:p w14:paraId="085F0C1B" w14:textId="77777777" w:rsidR="00B50050" w:rsidRDefault="00B50050" w:rsidP="0088127C">
            <w:pPr>
              <w:pStyle w:val="OtherTableBody"/>
            </w:pPr>
          </w:p>
        </w:tc>
        <w:tc>
          <w:tcPr>
            <w:tcW w:w="600" w:type="dxa"/>
          </w:tcPr>
          <w:p w14:paraId="416024CD" w14:textId="77777777" w:rsidR="00B50050" w:rsidRDefault="00B50050" w:rsidP="0088127C">
            <w:pPr>
              <w:pStyle w:val="OtherTableBody"/>
            </w:pPr>
            <w:r>
              <w:t>0327</w:t>
            </w:r>
          </w:p>
        </w:tc>
        <w:tc>
          <w:tcPr>
            <w:tcW w:w="2600" w:type="dxa"/>
          </w:tcPr>
          <w:p w14:paraId="2070A0C5" w14:textId="77777777" w:rsidR="00B50050" w:rsidRDefault="00B50050" w:rsidP="0088127C">
            <w:pPr>
              <w:pStyle w:val="OtherTableBody"/>
            </w:pPr>
          </w:p>
        </w:tc>
        <w:tc>
          <w:tcPr>
            <w:tcW w:w="1400" w:type="dxa"/>
          </w:tcPr>
          <w:p w14:paraId="1BD4664F" w14:textId="77777777" w:rsidR="00B50050" w:rsidRDefault="00B50050" w:rsidP="0088127C">
            <w:pPr>
              <w:pStyle w:val="OtherTableBody"/>
            </w:pPr>
            <w:r>
              <w:t>...</w:t>
            </w:r>
          </w:p>
        </w:tc>
        <w:tc>
          <w:tcPr>
            <w:tcW w:w="4200" w:type="dxa"/>
          </w:tcPr>
          <w:p w14:paraId="3E6595C7" w14:textId="77777777" w:rsidR="00B50050" w:rsidRDefault="00B50050" w:rsidP="0088127C">
            <w:pPr>
              <w:pStyle w:val="OtherTableBody"/>
            </w:pPr>
            <w:r>
              <w:t>No suggested values defined</w:t>
            </w:r>
          </w:p>
        </w:tc>
      </w:tr>
      <w:tr w:rsidR="00B50050" w14:paraId="3BCBAE4D" w14:textId="77777777" w:rsidTr="00195548">
        <w:tc>
          <w:tcPr>
            <w:tcW w:w="600" w:type="dxa"/>
          </w:tcPr>
          <w:p w14:paraId="76B804B4" w14:textId="77777777" w:rsidR="00B50050" w:rsidRDefault="00B50050" w:rsidP="0088127C">
            <w:pPr>
              <w:pStyle w:val="OtherTableBody"/>
            </w:pPr>
            <w:r>
              <w:t>User</w:t>
            </w:r>
          </w:p>
        </w:tc>
        <w:tc>
          <w:tcPr>
            <w:tcW w:w="600" w:type="dxa"/>
          </w:tcPr>
          <w:p w14:paraId="0C9955FE" w14:textId="77777777" w:rsidR="00B50050" w:rsidRDefault="00B50050" w:rsidP="0088127C">
            <w:pPr>
              <w:pStyle w:val="OtherTableBody"/>
            </w:pPr>
          </w:p>
        </w:tc>
        <w:tc>
          <w:tcPr>
            <w:tcW w:w="2600" w:type="dxa"/>
          </w:tcPr>
          <w:p w14:paraId="7184BAA0" w14:textId="77777777" w:rsidR="00B50050" w:rsidRDefault="00B50050" w:rsidP="0088127C">
            <w:pPr>
              <w:pStyle w:val="OtherTableBody"/>
            </w:pPr>
            <w:r>
              <w:t>Employee Classification</w:t>
            </w:r>
          </w:p>
        </w:tc>
        <w:tc>
          <w:tcPr>
            <w:tcW w:w="1400" w:type="dxa"/>
          </w:tcPr>
          <w:p w14:paraId="0BF885AA" w14:textId="77777777" w:rsidR="00B50050" w:rsidRDefault="00B50050" w:rsidP="0088127C">
            <w:pPr>
              <w:pStyle w:val="OtherTableBody"/>
            </w:pPr>
          </w:p>
        </w:tc>
        <w:tc>
          <w:tcPr>
            <w:tcW w:w="4200" w:type="dxa"/>
          </w:tcPr>
          <w:p w14:paraId="582C6FD9" w14:textId="77777777" w:rsidR="00B50050" w:rsidRDefault="00B50050" w:rsidP="0088127C">
            <w:pPr>
              <w:pStyle w:val="OtherTableBody"/>
            </w:pPr>
          </w:p>
        </w:tc>
      </w:tr>
      <w:tr w:rsidR="00B50050" w14:paraId="3EC95B18" w14:textId="77777777" w:rsidTr="00195548">
        <w:tc>
          <w:tcPr>
            <w:tcW w:w="600" w:type="dxa"/>
          </w:tcPr>
          <w:p w14:paraId="0FEA8AFB" w14:textId="77777777" w:rsidR="00B50050" w:rsidRDefault="00B50050" w:rsidP="0088127C">
            <w:pPr>
              <w:pStyle w:val="OtherTableBody"/>
            </w:pPr>
          </w:p>
        </w:tc>
        <w:tc>
          <w:tcPr>
            <w:tcW w:w="600" w:type="dxa"/>
          </w:tcPr>
          <w:p w14:paraId="33E26BD8" w14:textId="77777777" w:rsidR="00B50050" w:rsidRDefault="00B50050" w:rsidP="0088127C">
            <w:pPr>
              <w:pStyle w:val="OtherTableBody"/>
            </w:pPr>
            <w:r>
              <w:t>0328</w:t>
            </w:r>
          </w:p>
        </w:tc>
        <w:tc>
          <w:tcPr>
            <w:tcW w:w="2600" w:type="dxa"/>
          </w:tcPr>
          <w:p w14:paraId="104FFAD7" w14:textId="77777777" w:rsidR="00B50050" w:rsidRDefault="00B50050" w:rsidP="0088127C">
            <w:pPr>
              <w:pStyle w:val="OtherTableBody"/>
            </w:pPr>
          </w:p>
        </w:tc>
        <w:tc>
          <w:tcPr>
            <w:tcW w:w="1400" w:type="dxa"/>
          </w:tcPr>
          <w:p w14:paraId="6756B483" w14:textId="77777777" w:rsidR="00B50050" w:rsidRDefault="00B50050" w:rsidP="0088127C">
            <w:pPr>
              <w:pStyle w:val="OtherTableBody"/>
            </w:pPr>
            <w:r>
              <w:t>...</w:t>
            </w:r>
          </w:p>
        </w:tc>
        <w:tc>
          <w:tcPr>
            <w:tcW w:w="4200" w:type="dxa"/>
          </w:tcPr>
          <w:p w14:paraId="0457FE74" w14:textId="77777777" w:rsidR="00B50050" w:rsidRDefault="00B50050" w:rsidP="0088127C">
            <w:pPr>
              <w:pStyle w:val="OtherTableBody"/>
            </w:pPr>
            <w:r>
              <w:t>No suggested values defined</w:t>
            </w:r>
          </w:p>
        </w:tc>
      </w:tr>
      <w:tr w:rsidR="00B50050" w14:paraId="0B721999" w14:textId="77777777" w:rsidTr="00195548">
        <w:tc>
          <w:tcPr>
            <w:tcW w:w="600" w:type="dxa"/>
          </w:tcPr>
          <w:p w14:paraId="4DB86EFA" w14:textId="77777777" w:rsidR="00B50050" w:rsidRDefault="00B50050" w:rsidP="0088127C">
            <w:pPr>
              <w:pStyle w:val="OtherTableBody"/>
            </w:pPr>
            <w:r>
              <w:t>HL7</w:t>
            </w:r>
          </w:p>
        </w:tc>
        <w:tc>
          <w:tcPr>
            <w:tcW w:w="600" w:type="dxa"/>
          </w:tcPr>
          <w:p w14:paraId="37863CB2" w14:textId="77777777" w:rsidR="00B50050" w:rsidRDefault="00B50050" w:rsidP="0088127C">
            <w:pPr>
              <w:pStyle w:val="OtherTableBody"/>
            </w:pPr>
          </w:p>
        </w:tc>
        <w:tc>
          <w:tcPr>
            <w:tcW w:w="2600" w:type="dxa"/>
          </w:tcPr>
          <w:p w14:paraId="33D34445" w14:textId="77777777" w:rsidR="00B50050" w:rsidRDefault="00B50050" w:rsidP="0088127C">
            <w:pPr>
              <w:pStyle w:val="OtherTableBody"/>
            </w:pPr>
            <w:r>
              <w:t>Quantity Method</w:t>
            </w:r>
          </w:p>
        </w:tc>
        <w:tc>
          <w:tcPr>
            <w:tcW w:w="1400" w:type="dxa"/>
          </w:tcPr>
          <w:p w14:paraId="4AEEC91B" w14:textId="77777777" w:rsidR="00B50050" w:rsidRDefault="00B50050" w:rsidP="0088127C">
            <w:pPr>
              <w:pStyle w:val="OtherTableBody"/>
            </w:pPr>
          </w:p>
        </w:tc>
        <w:tc>
          <w:tcPr>
            <w:tcW w:w="4200" w:type="dxa"/>
          </w:tcPr>
          <w:p w14:paraId="45A5F9EF" w14:textId="77777777" w:rsidR="00B50050" w:rsidRDefault="00B50050" w:rsidP="0088127C">
            <w:pPr>
              <w:pStyle w:val="OtherTableBody"/>
            </w:pPr>
          </w:p>
        </w:tc>
      </w:tr>
      <w:tr w:rsidR="00B50050" w14:paraId="7D737355" w14:textId="77777777" w:rsidTr="00195548">
        <w:tc>
          <w:tcPr>
            <w:tcW w:w="600" w:type="dxa"/>
          </w:tcPr>
          <w:p w14:paraId="334CB8E8" w14:textId="77777777" w:rsidR="00B50050" w:rsidRDefault="00B50050" w:rsidP="0088127C">
            <w:pPr>
              <w:pStyle w:val="OtherTableBody"/>
            </w:pPr>
          </w:p>
        </w:tc>
        <w:tc>
          <w:tcPr>
            <w:tcW w:w="600" w:type="dxa"/>
          </w:tcPr>
          <w:p w14:paraId="215E6A35" w14:textId="77777777" w:rsidR="00B50050" w:rsidRDefault="00B50050" w:rsidP="0088127C">
            <w:pPr>
              <w:pStyle w:val="OtherTableBody"/>
            </w:pPr>
            <w:r>
              <w:t>0329</w:t>
            </w:r>
          </w:p>
        </w:tc>
        <w:tc>
          <w:tcPr>
            <w:tcW w:w="2600" w:type="dxa"/>
          </w:tcPr>
          <w:p w14:paraId="3E1D497F" w14:textId="77777777" w:rsidR="00B50050" w:rsidRDefault="00B50050" w:rsidP="0088127C">
            <w:pPr>
              <w:pStyle w:val="OtherTableBody"/>
            </w:pPr>
          </w:p>
        </w:tc>
        <w:tc>
          <w:tcPr>
            <w:tcW w:w="1400" w:type="dxa"/>
          </w:tcPr>
          <w:p w14:paraId="0499699A" w14:textId="77777777" w:rsidR="00B50050" w:rsidRDefault="00B50050" w:rsidP="0088127C">
            <w:pPr>
              <w:pStyle w:val="OtherTableBody"/>
            </w:pPr>
            <w:r>
              <w:t>A</w:t>
            </w:r>
          </w:p>
        </w:tc>
        <w:tc>
          <w:tcPr>
            <w:tcW w:w="4200" w:type="dxa"/>
          </w:tcPr>
          <w:p w14:paraId="0C74F1F8" w14:textId="77777777" w:rsidR="00B50050" w:rsidRDefault="00B50050" w:rsidP="0088127C">
            <w:pPr>
              <w:pStyle w:val="OtherTableBody"/>
            </w:pPr>
            <w:r>
              <w:t>Actual count</w:t>
            </w:r>
          </w:p>
        </w:tc>
      </w:tr>
      <w:tr w:rsidR="00B50050" w14:paraId="2FA5B9F2" w14:textId="77777777" w:rsidTr="00195548">
        <w:tc>
          <w:tcPr>
            <w:tcW w:w="600" w:type="dxa"/>
          </w:tcPr>
          <w:p w14:paraId="511C8594" w14:textId="77777777" w:rsidR="00B50050" w:rsidRDefault="00B50050" w:rsidP="0088127C">
            <w:pPr>
              <w:pStyle w:val="OtherTableBody"/>
            </w:pPr>
          </w:p>
        </w:tc>
        <w:tc>
          <w:tcPr>
            <w:tcW w:w="600" w:type="dxa"/>
          </w:tcPr>
          <w:p w14:paraId="4E3D68CA" w14:textId="77777777" w:rsidR="00B50050" w:rsidRDefault="00B50050" w:rsidP="0088127C">
            <w:pPr>
              <w:pStyle w:val="OtherTableBody"/>
            </w:pPr>
            <w:r>
              <w:t>0329</w:t>
            </w:r>
          </w:p>
        </w:tc>
        <w:tc>
          <w:tcPr>
            <w:tcW w:w="2600" w:type="dxa"/>
          </w:tcPr>
          <w:p w14:paraId="24E9E80C" w14:textId="77777777" w:rsidR="00B50050" w:rsidRDefault="00B50050" w:rsidP="0088127C">
            <w:pPr>
              <w:pStyle w:val="OtherTableBody"/>
            </w:pPr>
          </w:p>
        </w:tc>
        <w:tc>
          <w:tcPr>
            <w:tcW w:w="1400" w:type="dxa"/>
          </w:tcPr>
          <w:p w14:paraId="3C77E5F5" w14:textId="77777777" w:rsidR="00B50050" w:rsidRDefault="00B50050" w:rsidP="0088127C">
            <w:pPr>
              <w:pStyle w:val="OtherTableBody"/>
            </w:pPr>
            <w:r>
              <w:t>E</w:t>
            </w:r>
          </w:p>
        </w:tc>
        <w:tc>
          <w:tcPr>
            <w:tcW w:w="4200" w:type="dxa"/>
          </w:tcPr>
          <w:p w14:paraId="5EBDBA6C" w14:textId="77777777" w:rsidR="00B50050" w:rsidRDefault="00B50050" w:rsidP="0088127C">
            <w:pPr>
              <w:pStyle w:val="OtherTableBody"/>
            </w:pPr>
            <w:r>
              <w:t>Estimated (see comment)</w:t>
            </w:r>
          </w:p>
        </w:tc>
      </w:tr>
      <w:tr w:rsidR="00B50050" w14:paraId="2B42DCBD" w14:textId="77777777" w:rsidTr="00195548">
        <w:tc>
          <w:tcPr>
            <w:tcW w:w="600" w:type="dxa"/>
          </w:tcPr>
          <w:p w14:paraId="03DB444C" w14:textId="77777777" w:rsidR="00B50050" w:rsidRDefault="00B50050" w:rsidP="0088127C">
            <w:pPr>
              <w:pStyle w:val="OtherTableBody"/>
            </w:pPr>
            <w:r>
              <w:t>HL7</w:t>
            </w:r>
          </w:p>
        </w:tc>
        <w:tc>
          <w:tcPr>
            <w:tcW w:w="600" w:type="dxa"/>
          </w:tcPr>
          <w:p w14:paraId="0DD7C0C0" w14:textId="77777777" w:rsidR="00B50050" w:rsidRDefault="00B50050" w:rsidP="0088127C">
            <w:pPr>
              <w:pStyle w:val="OtherTableBody"/>
            </w:pPr>
          </w:p>
        </w:tc>
        <w:tc>
          <w:tcPr>
            <w:tcW w:w="2600" w:type="dxa"/>
          </w:tcPr>
          <w:p w14:paraId="290A2E83" w14:textId="77777777" w:rsidR="00B50050" w:rsidRDefault="00B50050" w:rsidP="0088127C">
            <w:pPr>
              <w:pStyle w:val="OtherTableBody"/>
            </w:pPr>
            <w:r>
              <w:t>Marketing Basis</w:t>
            </w:r>
          </w:p>
        </w:tc>
        <w:tc>
          <w:tcPr>
            <w:tcW w:w="1400" w:type="dxa"/>
          </w:tcPr>
          <w:p w14:paraId="06A72A3D" w14:textId="77777777" w:rsidR="00B50050" w:rsidRDefault="00B50050" w:rsidP="0088127C">
            <w:pPr>
              <w:pStyle w:val="OtherTableBody"/>
            </w:pPr>
          </w:p>
        </w:tc>
        <w:tc>
          <w:tcPr>
            <w:tcW w:w="4200" w:type="dxa"/>
          </w:tcPr>
          <w:p w14:paraId="560C270C" w14:textId="77777777" w:rsidR="00B50050" w:rsidRDefault="00B50050" w:rsidP="0088127C">
            <w:pPr>
              <w:pStyle w:val="OtherTableBody"/>
            </w:pPr>
          </w:p>
        </w:tc>
      </w:tr>
      <w:tr w:rsidR="00B50050" w14:paraId="0D4D7E04" w14:textId="77777777" w:rsidTr="00195548">
        <w:tc>
          <w:tcPr>
            <w:tcW w:w="600" w:type="dxa"/>
          </w:tcPr>
          <w:p w14:paraId="3F1B0F49" w14:textId="77777777" w:rsidR="00B50050" w:rsidRDefault="00B50050" w:rsidP="0088127C">
            <w:pPr>
              <w:pStyle w:val="OtherTableBody"/>
            </w:pPr>
          </w:p>
        </w:tc>
        <w:tc>
          <w:tcPr>
            <w:tcW w:w="600" w:type="dxa"/>
          </w:tcPr>
          <w:p w14:paraId="0C262815" w14:textId="77777777" w:rsidR="00B50050" w:rsidRDefault="00B50050" w:rsidP="0088127C">
            <w:pPr>
              <w:pStyle w:val="OtherTableBody"/>
            </w:pPr>
            <w:r>
              <w:t>0330</w:t>
            </w:r>
          </w:p>
        </w:tc>
        <w:tc>
          <w:tcPr>
            <w:tcW w:w="2600" w:type="dxa"/>
          </w:tcPr>
          <w:p w14:paraId="2EDC68D3" w14:textId="77777777" w:rsidR="00B50050" w:rsidRDefault="00B50050" w:rsidP="0088127C">
            <w:pPr>
              <w:pStyle w:val="OtherTableBody"/>
            </w:pPr>
          </w:p>
        </w:tc>
        <w:tc>
          <w:tcPr>
            <w:tcW w:w="1400" w:type="dxa"/>
          </w:tcPr>
          <w:p w14:paraId="58AE2D29" w14:textId="77777777" w:rsidR="00B50050" w:rsidRDefault="00B50050" w:rsidP="0088127C">
            <w:pPr>
              <w:pStyle w:val="OtherTableBody"/>
            </w:pPr>
            <w:r>
              <w:t>510E</w:t>
            </w:r>
          </w:p>
        </w:tc>
        <w:tc>
          <w:tcPr>
            <w:tcW w:w="4200" w:type="dxa"/>
          </w:tcPr>
          <w:p w14:paraId="2D0754D0" w14:textId="77777777" w:rsidR="00B50050" w:rsidRDefault="00B50050" w:rsidP="0088127C">
            <w:pPr>
              <w:pStyle w:val="OtherTableBody"/>
            </w:pPr>
            <w:r>
              <w:t>510 (K) exempt</w:t>
            </w:r>
          </w:p>
        </w:tc>
      </w:tr>
      <w:tr w:rsidR="00B50050" w14:paraId="5D865C07" w14:textId="77777777" w:rsidTr="00195548">
        <w:tc>
          <w:tcPr>
            <w:tcW w:w="600" w:type="dxa"/>
          </w:tcPr>
          <w:p w14:paraId="70E819BF" w14:textId="77777777" w:rsidR="00B50050" w:rsidRDefault="00B50050" w:rsidP="0088127C">
            <w:pPr>
              <w:pStyle w:val="OtherTableBody"/>
            </w:pPr>
          </w:p>
        </w:tc>
        <w:tc>
          <w:tcPr>
            <w:tcW w:w="600" w:type="dxa"/>
          </w:tcPr>
          <w:p w14:paraId="13309A5E" w14:textId="77777777" w:rsidR="00B50050" w:rsidRDefault="00B50050" w:rsidP="0088127C">
            <w:pPr>
              <w:pStyle w:val="OtherTableBody"/>
            </w:pPr>
            <w:r>
              <w:t>0330</w:t>
            </w:r>
          </w:p>
        </w:tc>
        <w:tc>
          <w:tcPr>
            <w:tcW w:w="2600" w:type="dxa"/>
          </w:tcPr>
          <w:p w14:paraId="4A9EC3DE" w14:textId="77777777" w:rsidR="00B50050" w:rsidRDefault="00B50050" w:rsidP="0088127C">
            <w:pPr>
              <w:pStyle w:val="OtherTableBody"/>
            </w:pPr>
          </w:p>
        </w:tc>
        <w:tc>
          <w:tcPr>
            <w:tcW w:w="1400" w:type="dxa"/>
          </w:tcPr>
          <w:p w14:paraId="47CCEC92" w14:textId="77777777" w:rsidR="00B50050" w:rsidRDefault="00B50050" w:rsidP="0088127C">
            <w:pPr>
              <w:pStyle w:val="OtherTableBody"/>
            </w:pPr>
            <w:r>
              <w:t>510K</w:t>
            </w:r>
          </w:p>
        </w:tc>
        <w:tc>
          <w:tcPr>
            <w:tcW w:w="4200" w:type="dxa"/>
          </w:tcPr>
          <w:p w14:paraId="1B9C7D79" w14:textId="77777777" w:rsidR="00B50050" w:rsidRDefault="00B50050" w:rsidP="0088127C">
            <w:pPr>
              <w:pStyle w:val="OtherTableBody"/>
            </w:pPr>
            <w:r>
              <w:t>510 (K)</w:t>
            </w:r>
          </w:p>
        </w:tc>
      </w:tr>
      <w:tr w:rsidR="00B50050" w14:paraId="2D58CE19" w14:textId="77777777" w:rsidTr="00195548">
        <w:tc>
          <w:tcPr>
            <w:tcW w:w="600" w:type="dxa"/>
          </w:tcPr>
          <w:p w14:paraId="068566EB" w14:textId="77777777" w:rsidR="00B50050" w:rsidRDefault="00B50050" w:rsidP="0088127C">
            <w:pPr>
              <w:pStyle w:val="OtherTableBody"/>
            </w:pPr>
          </w:p>
        </w:tc>
        <w:tc>
          <w:tcPr>
            <w:tcW w:w="600" w:type="dxa"/>
          </w:tcPr>
          <w:p w14:paraId="46C9E7D7" w14:textId="77777777" w:rsidR="00B50050" w:rsidRDefault="00B50050" w:rsidP="0088127C">
            <w:pPr>
              <w:pStyle w:val="OtherTableBody"/>
            </w:pPr>
            <w:r>
              <w:t>0330</w:t>
            </w:r>
          </w:p>
        </w:tc>
        <w:tc>
          <w:tcPr>
            <w:tcW w:w="2600" w:type="dxa"/>
          </w:tcPr>
          <w:p w14:paraId="4ACFEBDC" w14:textId="77777777" w:rsidR="00B50050" w:rsidRDefault="00B50050" w:rsidP="0088127C">
            <w:pPr>
              <w:pStyle w:val="OtherTableBody"/>
            </w:pPr>
          </w:p>
        </w:tc>
        <w:tc>
          <w:tcPr>
            <w:tcW w:w="1400" w:type="dxa"/>
          </w:tcPr>
          <w:p w14:paraId="25983F13" w14:textId="77777777" w:rsidR="00B50050" w:rsidRDefault="00B50050" w:rsidP="0088127C">
            <w:pPr>
              <w:pStyle w:val="OtherTableBody"/>
            </w:pPr>
            <w:r>
              <w:t>522S</w:t>
            </w:r>
          </w:p>
        </w:tc>
        <w:tc>
          <w:tcPr>
            <w:tcW w:w="4200" w:type="dxa"/>
          </w:tcPr>
          <w:p w14:paraId="5CB881CF" w14:textId="77777777" w:rsidR="00B50050" w:rsidRDefault="00B50050" w:rsidP="0088127C">
            <w:pPr>
              <w:pStyle w:val="OtherTableBody"/>
            </w:pPr>
            <w:r>
              <w:t>Post marketing study (522)</w:t>
            </w:r>
          </w:p>
        </w:tc>
      </w:tr>
      <w:tr w:rsidR="00B50050" w14:paraId="3A006A72" w14:textId="77777777" w:rsidTr="00195548">
        <w:tc>
          <w:tcPr>
            <w:tcW w:w="600" w:type="dxa"/>
          </w:tcPr>
          <w:p w14:paraId="42E75E23" w14:textId="77777777" w:rsidR="00B50050" w:rsidRDefault="00B50050" w:rsidP="0088127C">
            <w:pPr>
              <w:pStyle w:val="OtherTableBody"/>
            </w:pPr>
          </w:p>
        </w:tc>
        <w:tc>
          <w:tcPr>
            <w:tcW w:w="600" w:type="dxa"/>
          </w:tcPr>
          <w:p w14:paraId="41134260" w14:textId="77777777" w:rsidR="00B50050" w:rsidRDefault="00B50050" w:rsidP="0088127C">
            <w:pPr>
              <w:pStyle w:val="OtherTableBody"/>
            </w:pPr>
            <w:r>
              <w:t>0330</w:t>
            </w:r>
          </w:p>
        </w:tc>
        <w:tc>
          <w:tcPr>
            <w:tcW w:w="2600" w:type="dxa"/>
          </w:tcPr>
          <w:p w14:paraId="1AE638AA" w14:textId="77777777" w:rsidR="00B50050" w:rsidRDefault="00B50050" w:rsidP="0088127C">
            <w:pPr>
              <w:pStyle w:val="OtherTableBody"/>
            </w:pPr>
          </w:p>
        </w:tc>
        <w:tc>
          <w:tcPr>
            <w:tcW w:w="1400" w:type="dxa"/>
          </w:tcPr>
          <w:p w14:paraId="0D1898CB" w14:textId="77777777" w:rsidR="00B50050" w:rsidRDefault="00B50050" w:rsidP="0088127C">
            <w:pPr>
              <w:pStyle w:val="OtherTableBody"/>
            </w:pPr>
            <w:r>
              <w:t>PMA</w:t>
            </w:r>
          </w:p>
        </w:tc>
        <w:tc>
          <w:tcPr>
            <w:tcW w:w="4200" w:type="dxa"/>
          </w:tcPr>
          <w:p w14:paraId="03AA5EB8" w14:textId="77777777" w:rsidR="00B50050" w:rsidRDefault="00B50050" w:rsidP="0088127C">
            <w:pPr>
              <w:pStyle w:val="OtherTableBody"/>
            </w:pPr>
            <w:r>
              <w:t>Premarketing authorization</w:t>
            </w:r>
          </w:p>
        </w:tc>
      </w:tr>
      <w:tr w:rsidR="00B50050" w14:paraId="47737864" w14:textId="77777777" w:rsidTr="00195548">
        <w:tc>
          <w:tcPr>
            <w:tcW w:w="600" w:type="dxa"/>
          </w:tcPr>
          <w:p w14:paraId="3D007AB2" w14:textId="77777777" w:rsidR="00B50050" w:rsidRDefault="00B50050" w:rsidP="0088127C">
            <w:pPr>
              <w:pStyle w:val="OtherTableBody"/>
            </w:pPr>
          </w:p>
        </w:tc>
        <w:tc>
          <w:tcPr>
            <w:tcW w:w="600" w:type="dxa"/>
          </w:tcPr>
          <w:p w14:paraId="566FCBFD" w14:textId="77777777" w:rsidR="00B50050" w:rsidRDefault="00B50050" w:rsidP="0088127C">
            <w:pPr>
              <w:pStyle w:val="OtherTableBody"/>
            </w:pPr>
            <w:r>
              <w:t>0330</w:t>
            </w:r>
          </w:p>
        </w:tc>
        <w:tc>
          <w:tcPr>
            <w:tcW w:w="2600" w:type="dxa"/>
          </w:tcPr>
          <w:p w14:paraId="19F19423" w14:textId="77777777" w:rsidR="00B50050" w:rsidRDefault="00B50050" w:rsidP="0088127C">
            <w:pPr>
              <w:pStyle w:val="OtherTableBody"/>
            </w:pPr>
          </w:p>
        </w:tc>
        <w:tc>
          <w:tcPr>
            <w:tcW w:w="1400" w:type="dxa"/>
          </w:tcPr>
          <w:p w14:paraId="63CCB36B" w14:textId="77777777" w:rsidR="00B50050" w:rsidRDefault="00B50050" w:rsidP="0088127C">
            <w:pPr>
              <w:pStyle w:val="OtherTableBody"/>
            </w:pPr>
            <w:r>
              <w:t>PRE</w:t>
            </w:r>
          </w:p>
        </w:tc>
        <w:tc>
          <w:tcPr>
            <w:tcW w:w="4200" w:type="dxa"/>
          </w:tcPr>
          <w:p w14:paraId="3F0BEC42" w14:textId="77777777" w:rsidR="00B50050" w:rsidRDefault="00B50050" w:rsidP="0088127C">
            <w:pPr>
              <w:pStyle w:val="OtherTableBody"/>
            </w:pPr>
            <w:r>
              <w:t>Preamendment</w:t>
            </w:r>
          </w:p>
        </w:tc>
      </w:tr>
      <w:tr w:rsidR="00B50050" w14:paraId="1A64E49D" w14:textId="77777777" w:rsidTr="00195548">
        <w:tc>
          <w:tcPr>
            <w:tcW w:w="600" w:type="dxa"/>
          </w:tcPr>
          <w:p w14:paraId="33DE7B0E" w14:textId="77777777" w:rsidR="00B50050" w:rsidRDefault="00B50050" w:rsidP="0088127C">
            <w:pPr>
              <w:pStyle w:val="OtherTableBody"/>
            </w:pPr>
          </w:p>
        </w:tc>
        <w:tc>
          <w:tcPr>
            <w:tcW w:w="600" w:type="dxa"/>
          </w:tcPr>
          <w:p w14:paraId="7923A30C" w14:textId="77777777" w:rsidR="00B50050" w:rsidRDefault="00B50050" w:rsidP="0088127C">
            <w:pPr>
              <w:pStyle w:val="OtherTableBody"/>
            </w:pPr>
            <w:r>
              <w:t>0330</w:t>
            </w:r>
          </w:p>
        </w:tc>
        <w:tc>
          <w:tcPr>
            <w:tcW w:w="2600" w:type="dxa"/>
          </w:tcPr>
          <w:p w14:paraId="6732F0D4" w14:textId="77777777" w:rsidR="00B50050" w:rsidRDefault="00B50050" w:rsidP="0088127C">
            <w:pPr>
              <w:pStyle w:val="OtherTableBody"/>
            </w:pPr>
          </w:p>
        </w:tc>
        <w:tc>
          <w:tcPr>
            <w:tcW w:w="1400" w:type="dxa"/>
          </w:tcPr>
          <w:p w14:paraId="284DDD64" w14:textId="77777777" w:rsidR="00B50050" w:rsidRDefault="00B50050" w:rsidP="0088127C">
            <w:pPr>
              <w:pStyle w:val="OtherTableBody"/>
            </w:pPr>
            <w:r>
              <w:t>TXN</w:t>
            </w:r>
          </w:p>
        </w:tc>
        <w:tc>
          <w:tcPr>
            <w:tcW w:w="4200" w:type="dxa"/>
          </w:tcPr>
          <w:p w14:paraId="4E332024" w14:textId="77777777" w:rsidR="00B50050" w:rsidRDefault="00B50050" w:rsidP="0088127C">
            <w:pPr>
              <w:pStyle w:val="OtherTableBody"/>
            </w:pPr>
            <w:r>
              <w:t>Transitional</w:t>
            </w:r>
          </w:p>
        </w:tc>
      </w:tr>
      <w:tr w:rsidR="00B50050" w14:paraId="530BC8EF" w14:textId="77777777" w:rsidTr="00195548">
        <w:tc>
          <w:tcPr>
            <w:tcW w:w="600" w:type="dxa"/>
          </w:tcPr>
          <w:p w14:paraId="2BA32537" w14:textId="77777777" w:rsidR="00B50050" w:rsidRDefault="00B50050" w:rsidP="0088127C">
            <w:pPr>
              <w:pStyle w:val="OtherTableBody"/>
            </w:pPr>
            <w:r>
              <w:t>HL7</w:t>
            </w:r>
          </w:p>
        </w:tc>
        <w:tc>
          <w:tcPr>
            <w:tcW w:w="600" w:type="dxa"/>
          </w:tcPr>
          <w:p w14:paraId="2CD78214" w14:textId="77777777" w:rsidR="00B50050" w:rsidRDefault="00B50050" w:rsidP="0088127C">
            <w:pPr>
              <w:pStyle w:val="OtherTableBody"/>
            </w:pPr>
          </w:p>
        </w:tc>
        <w:tc>
          <w:tcPr>
            <w:tcW w:w="2600" w:type="dxa"/>
          </w:tcPr>
          <w:p w14:paraId="62A5FD99" w14:textId="77777777" w:rsidR="00B50050" w:rsidRDefault="00B50050" w:rsidP="0088127C">
            <w:pPr>
              <w:pStyle w:val="OtherTableBody"/>
            </w:pPr>
            <w:r>
              <w:t>Facility Type</w:t>
            </w:r>
          </w:p>
        </w:tc>
        <w:tc>
          <w:tcPr>
            <w:tcW w:w="1400" w:type="dxa"/>
          </w:tcPr>
          <w:p w14:paraId="14FEC99A" w14:textId="77777777" w:rsidR="00B50050" w:rsidRDefault="00B50050" w:rsidP="0088127C">
            <w:pPr>
              <w:pStyle w:val="OtherTableBody"/>
            </w:pPr>
          </w:p>
        </w:tc>
        <w:tc>
          <w:tcPr>
            <w:tcW w:w="4200" w:type="dxa"/>
          </w:tcPr>
          <w:p w14:paraId="0D88C575" w14:textId="77777777" w:rsidR="00B50050" w:rsidRDefault="00B50050" w:rsidP="0088127C">
            <w:pPr>
              <w:pStyle w:val="OtherTableBody"/>
            </w:pPr>
          </w:p>
        </w:tc>
      </w:tr>
      <w:tr w:rsidR="00B50050" w14:paraId="6A8C746A" w14:textId="77777777" w:rsidTr="00195548">
        <w:tc>
          <w:tcPr>
            <w:tcW w:w="600" w:type="dxa"/>
          </w:tcPr>
          <w:p w14:paraId="062851D8" w14:textId="77777777" w:rsidR="00B50050" w:rsidRDefault="00B50050" w:rsidP="0088127C">
            <w:pPr>
              <w:pStyle w:val="OtherTableBody"/>
            </w:pPr>
          </w:p>
        </w:tc>
        <w:tc>
          <w:tcPr>
            <w:tcW w:w="600" w:type="dxa"/>
          </w:tcPr>
          <w:p w14:paraId="53D876DA" w14:textId="77777777" w:rsidR="00B50050" w:rsidRDefault="00B50050" w:rsidP="0088127C">
            <w:pPr>
              <w:pStyle w:val="OtherTableBody"/>
            </w:pPr>
            <w:r>
              <w:t>0331</w:t>
            </w:r>
          </w:p>
        </w:tc>
        <w:tc>
          <w:tcPr>
            <w:tcW w:w="2600" w:type="dxa"/>
          </w:tcPr>
          <w:p w14:paraId="3254698E" w14:textId="77777777" w:rsidR="00B50050" w:rsidRDefault="00B50050" w:rsidP="0088127C">
            <w:pPr>
              <w:pStyle w:val="OtherTableBody"/>
            </w:pPr>
          </w:p>
        </w:tc>
        <w:tc>
          <w:tcPr>
            <w:tcW w:w="1400" w:type="dxa"/>
          </w:tcPr>
          <w:p w14:paraId="6B6236B0" w14:textId="77777777" w:rsidR="00B50050" w:rsidRDefault="00B50050" w:rsidP="0088127C">
            <w:pPr>
              <w:pStyle w:val="OtherTableBody"/>
            </w:pPr>
            <w:r>
              <w:t>A</w:t>
            </w:r>
          </w:p>
        </w:tc>
        <w:tc>
          <w:tcPr>
            <w:tcW w:w="4200" w:type="dxa"/>
          </w:tcPr>
          <w:p w14:paraId="31D8F06E" w14:textId="77777777" w:rsidR="00B50050" w:rsidRDefault="00B50050" w:rsidP="0088127C">
            <w:pPr>
              <w:pStyle w:val="OtherTableBody"/>
            </w:pPr>
            <w:r>
              <w:t>Agent for a foreign manufacturer</w:t>
            </w:r>
          </w:p>
        </w:tc>
      </w:tr>
      <w:tr w:rsidR="00B50050" w14:paraId="14F58595" w14:textId="77777777" w:rsidTr="00195548">
        <w:tc>
          <w:tcPr>
            <w:tcW w:w="600" w:type="dxa"/>
          </w:tcPr>
          <w:p w14:paraId="295AF926" w14:textId="77777777" w:rsidR="00B50050" w:rsidRDefault="00B50050" w:rsidP="0088127C">
            <w:pPr>
              <w:pStyle w:val="OtherTableBody"/>
            </w:pPr>
          </w:p>
        </w:tc>
        <w:tc>
          <w:tcPr>
            <w:tcW w:w="600" w:type="dxa"/>
          </w:tcPr>
          <w:p w14:paraId="2214FD33" w14:textId="77777777" w:rsidR="00B50050" w:rsidRDefault="00B50050" w:rsidP="0088127C">
            <w:pPr>
              <w:pStyle w:val="OtherTableBody"/>
            </w:pPr>
            <w:r>
              <w:t>0331</w:t>
            </w:r>
          </w:p>
        </w:tc>
        <w:tc>
          <w:tcPr>
            <w:tcW w:w="2600" w:type="dxa"/>
          </w:tcPr>
          <w:p w14:paraId="1A425191" w14:textId="77777777" w:rsidR="00B50050" w:rsidRDefault="00B50050" w:rsidP="0088127C">
            <w:pPr>
              <w:pStyle w:val="OtherTableBody"/>
            </w:pPr>
          </w:p>
        </w:tc>
        <w:tc>
          <w:tcPr>
            <w:tcW w:w="1400" w:type="dxa"/>
          </w:tcPr>
          <w:p w14:paraId="7D3FD873" w14:textId="77777777" w:rsidR="00B50050" w:rsidRDefault="00B50050" w:rsidP="0088127C">
            <w:pPr>
              <w:pStyle w:val="OtherTableBody"/>
            </w:pPr>
            <w:r>
              <w:t>D</w:t>
            </w:r>
          </w:p>
        </w:tc>
        <w:tc>
          <w:tcPr>
            <w:tcW w:w="4200" w:type="dxa"/>
          </w:tcPr>
          <w:p w14:paraId="155FBD80" w14:textId="77777777" w:rsidR="00B50050" w:rsidRDefault="00B50050" w:rsidP="0088127C">
            <w:pPr>
              <w:pStyle w:val="OtherTableBody"/>
            </w:pPr>
            <w:r>
              <w:t>Distributor</w:t>
            </w:r>
          </w:p>
        </w:tc>
      </w:tr>
      <w:tr w:rsidR="00B50050" w14:paraId="06C4AFB1" w14:textId="77777777" w:rsidTr="00195548">
        <w:tc>
          <w:tcPr>
            <w:tcW w:w="600" w:type="dxa"/>
          </w:tcPr>
          <w:p w14:paraId="2A1273CE" w14:textId="77777777" w:rsidR="00B50050" w:rsidRDefault="00B50050" w:rsidP="0088127C">
            <w:pPr>
              <w:pStyle w:val="OtherTableBody"/>
            </w:pPr>
          </w:p>
        </w:tc>
        <w:tc>
          <w:tcPr>
            <w:tcW w:w="600" w:type="dxa"/>
          </w:tcPr>
          <w:p w14:paraId="20F1750A" w14:textId="77777777" w:rsidR="00B50050" w:rsidRDefault="00B50050" w:rsidP="0088127C">
            <w:pPr>
              <w:pStyle w:val="OtherTableBody"/>
            </w:pPr>
            <w:r>
              <w:t>0331</w:t>
            </w:r>
          </w:p>
        </w:tc>
        <w:tc>
          <w:tcPr>
            <w:tcW w:w="2600" w:type="dxa"/>
          </w:tcPr>
          <w:p w14:paraId="6A23B3E2" w14:textId="77777777" w:rsidR="00B50050" w:rsidRDefault="00B50050" w:rsidP="0088127C">
            <w:pPr>
              <w:pStyle w:val="OtherTableBody"/>
            </w:pPr>
          </w:p>
        </w:tc>
        <w:tc>
          <w:tcPr>
            <w:tcW w:w="1400" w:type="dxa"/>
          </w:tcPr>
          <w:p w14:paraId="76B8C83B" w14:textId="77777777" w:rsidR="00B50050" w:rsidRDefault="00B50050" w:rsidP="0088127C">
            <w:pPr>
              <w:pStyle w:val="OtherTableBody"/>
            </w:pPr>
            <w:r>
              <w:t>M</w:t>
            </w:r>
          </w:p>
        </w:tc>
        <w:tc>
          <w:tcPr>
            <w:tcW w:w="4200" w:type="dxa"/>
          </w:tcPr>
          <w:p w14:paraId="29E66530" w14:textId="77777777" w:rsidR="00B50050" w:rsidRDefault="00B50050" w:rsidP="0088127C">
            <w:pPr>
              <w:pStyle w:val="OtherTableBody"/>
            </w:pPr>
            <w:r>
              <w:t>Manufacturer</w:t>
            </w:r>
          </w:p>
        </w:tc>
      </w:tr>
      <w:tr w:rsidR="00B50050" w14:paraId="4D48013B" w14:textId="77777777" w:rsidTr="00195548">
        <w:tc>
          <w:tcPr>
            <w:tcW w:w="600" w:type="dxa"/>
          </w:tcPr>
          <w:p w14:paraId="4294D731" w14:textId="77777777" w:rsidR="00B50050" w:rsidRDefault="00B50050" w:rsidP="0088127C">
            <w:pPr>
              <w:pStyle w:val="OtherTableBody"/>
            </w:pPr>
          </w:p>
        </w:tc>
        <w:tc>
          <w:tcPr>
            <w:tcW w:w="600" w:type="dxa"/>
          </w:tcPr>
          <w:p w14:paraId="63104DFD" w14:textId="77777777" w:rsidR="00B50050" w:rsidRDefault="00B50050" w:rsidP="0088127C">
            <w:pPr>
              <w:pStyle w:val="OtherTableBody"/>
            </w:pPr>
            <w:r>
              <w:t>0331</w:t>
            </w:r>
          </w:p>
        </w:tc>
        <w:tc>
          <w:tcPr>
            <w:tcW w:w="2600" w:type="dxa"/>
          </w:tcPr>
          <w:p w14:paraId="038CBEED" w14:textId="77777777" w:rsidR="00B50050" w:rsidRDefault="00B50050" w:rsidP="0088127C">
            <w:pPr>
              <w:pStyle w:val="OtherTableBody"/>
            </w:pPr>
          </w:p>
        </w:tc>
        <w:tc>
          <w:tcPr>
            <w:tcW w:w="1400" w:type="dxa"/>
          </w:tcPr>
          <w:p w14:paraId="49853FAC" w14:textId="77777777" w:rsidR="00B50050" w:rsidRDefault="00B50050" w:rsidP="0088127C">
            <w:pPr>
              <w:pStyle w:val="OtherTableBody"/>
            </w:pPr>
            <w:r>
              <w:t>U</w:t>
            </w:r>
          </w:p>
        </w:tc>
        <w:tc>
          <w:tcPr>
            <w:tcW w:w="4200" w:type="dxa"/>
          </w:tcPr>
          <w:p w14:paraId="17E87E75" w14:textId="77777777" w:rsidR="00B50050" w:rsidRDefault="00B50050" w:rsidP="0088127C">
            <w:pPr>
              <w:pStyle w:val="OtherTableBody"/>
            </w:pPr>
            <w:r>
              <w:t>User</w:t>
            </w:r>
          </w:p>
        </w:tc>
      </w:tr>
      <w:tr w:rsidR="00B50050" w14:paraId="760EA836" w14:textId="77777777" w:rsidTr="00195548">
        <w:tc>
          <w:tcPr>
            <w:tcW w:w="600" w:type="dxa"/>
          </w:tcPr>
          <w:p w14:paraId="5E640D26" w14:textId="77777777" w:rsidR="00B50050" w:rsidRDefault="00B50050" w:rsidP="0088127C">
            <w:pPr>
              <w:pStyle w:val="OtherTableBody"/>
            </w:pPr>
            <w:r>
              <w:t>HL7</w:t>
            </w:r>
          </w:p>
        </w:tc>
        <w:tc>
          <w:tcPr>
            <w:tcW w:w="600" w:type="dxa"/>
          </w:tcPr>
          <w:p w14:paraId="3F59470B" w14:textId="77777777" w:rsidR="00B50050" w:rsidRDefault="00B50050" w:rsidP="0088127C">
            <w:pPr>
              <w:pStyle w:val="OtherTableBody"/>
            </w:pPr>
          </w:p>
        </w:tc>
        <w:tc>
          <w:tcPr>
            <w:tcW w:w="2600" w:type="dxa"/>
          </w:tcPr>
          <w:p w14:paraId="5F073B79" w14:textId="77777777" w:rsidR="00B50050" w:rsidRDefault="00B50050" w:rsidP="0088127C">
            <w:pPr>
              <w:pStyle w:val="OtherTableBody"/>
            </w:pPr>
            <w:r>
              <w:t>Source Type</w:t>
            </w:r>
          </w:p>
        </w:tc>
        <w:tc>
          <w:tcPr>
            <w:tcW w:w="1400" w:type="dxa"/>
          </w:tcPr>
          <w:p w14:paraId="33817FED" w14:textId="77777777" w:rsidR="00B50050" w:rsidRDefault="00B50050" w:rsidP="0088127C">
            <w:pPr>
              <w:pStyle w:val="OtherTableBody"/>
            </w:pPr>
          </w:p>
        </w:tc>
        <w:tc>
          <w:tcPr>
            <w:tcW w:w="4200" w:type="dxa"/>
          </w:tcPr>
          <w:p w14:paraId="0A158151" w14:textId="77777777" w:rsidR="00B50050" w:rsidRDefault="00B50050" w:rsidP="0088127C">
            <w:pPr>
              <w:pStyle w:val="OtherTableBody"/>
            </w:pPr>
          </w:p>
        </w:tc>
      </w:tr>
      <w:tr w:rsidR="00B50050" w14:paraId="199AB43B" w14:textId="77777777" w:rsidTr="00195548">
        <w:tc>
          <w:tcPr>
            <w:tcW w:w="600" w:type="dxa"/>
          </w:tcPr>
          <w:p w14:paraId="2B580AC4" w14:textId="77777777" w:rsidR="00B50050" w:rsidRDefault="00B50050" w:rsidP="0088127C">
            <w:pPr>
              <w:pStyle w:val="OtherTableBody"/>
            </w:pPr>
          </w:p>
        </w:tc>
        <w:tc>
          <w:tcPr>
            <w:tcW w:w="600" w:type="dxa"/>
          </w:tcPr>
          <w:p w14:paraId="6BA1D173" w14:textId="77777777" w:rsidR="00B50050" w:rsidRDefault="00B50050" w:rsidP="0088127C">
            <w:pPr>
              <w:pStyle w:val="OtherTableBody"/>
            </w:pPr>
            <w:r>
              <w:t>0332</w:t>
            </w:r>
          </w:p>
        </w:tc>
        <w:tc>
          <w:tcPr>
            <w:tcW w:w="2600" w:type="dxa"/>
          </w:tcPr>
          <w:p w14:paraId="39ED1739" w14:textId="77777777" w:rsidR="00B50050" w:rsidRDefault="00B50050" w:rsidP="0088127C">
            <w:pPr>
              <w:pStyle w:val="OtherTableBody"/>
            </w:pPr>
          </w:p>
        </w:tc>
        <w:tc>
          <w:tcPr>
            <w:tcW w:w="1400" w:type="dxa"/>
          </w:tcPr>
          <w:p w14:paraId="57A0B5A8" w14:textId="77777777" w:rsidR="00B50050" w:rsidRDefault="00B50050" w:rsidP="0088127C">
            <w:pPr>
              <w:pStyle w:val="OtherTableBody"/>
            </w:pPr>
            <w:r>
              <w:t>A</w:t>
            </w:r>
          </w:p>
        </w:tc>
        <w:tc>
          <w:tcPr>
            <w:tcW w:w="4200" w:type="dxa"/>
          </w:tcPr>
          <w:p w14:paraId="4B65C09A" w14:textId="77777777" w:rsidR="00B50050" w:rsidRDefault="00B50050" w:rsidP="0088127C">
            <w:pPr>
              <w:pStyle w:val="OtherTableBody"/>
            </w:pPr>
            <w:r>
              <w:t>Accept</w:t>
            </w:r>
          </w:p>
        </w:tc>
      </w:tr>
      <w:tr w:rsidR="00B50050" w14:paraId="2789BE1B" w14:textId="77777777" w:rsidTr="00195548">
        <w:tc>
          <w:tcPr>
            <w:tcW w:w="600" w:type="dxa"/>
          </w:tcPr>
          <w:p w14:paraId="5F00FE91" w14:textId="77777777" w:rsidR="00B50050" w:rsidRDefault="00B50050" w:rsidP="0088127C">
            <w:pPr>
              <w:pStyle w:val="OtherTableBody"/>
            </w:pPr>
          </w:p>
        </w:tc>
        <w:tc>
          <w:tcPr>
            <w:tcW w:w="600" w:type="dxa"/>
          </w:tcPr>
          <w:p w14:paraId="4432F74A" w14:textId="77777777" w:rsidR="00B50050" w:rsidRDefault="00B50050" w:rsidP="0088127C">
            <w:pPr>
              <w:pStyle w:val="OtherTableBody"/>
            </w:pPr>
            <w:r>
              <w:t>0332</w:t>
            </w:r>
          </w:p>
        </w:tc>
        <w:tc>
          <w:tcPr>
            <w:tcW w:w="2600" w:type="dxa"/>
          </w:tcPr>
          <w:p w14:paraId="724599F6" w14:textId="77777777" w:rsidR="00B50050" w:rsidRDefault="00B50050" w:rsidP="0088127C">
            <w:pPr>
              <w:pStyle w:val="OtherTableBody"/>
            </w:pPr>
          </w:p>
        </w:tc>
        <w:tc>
          <w:tcPr>
            <w:tcW w:w="1400" w:type="dxa"/>
          </w:tcPr>
          <w:p w14:paraId="73306887" w14:textId="77777777" w:rsidR="00B50050" w:rsidRDefault="00B50050" w:rsidP="0088127C">
            <w:pPr>
              <w:pStyle w:val="OtherTableBody"/>
            </w:pPr>
            <w:r>
              <w:t>I</w:t>
            </w:r>
          </w:p>
        </w:tc>
        <w:tc>
          <w:tcPr>
            <w:tcW w:w="4200" w:type="dxa"/>
          </w:tcPr>
          <w:p w14:paraId="2326EE1E" w14:textId="77777777" w:rsidR="00B50050" w:rsidRDefault="00B50050" w:rsidP="0088127C">
            <w:pPr>
              <w:pStyle w:val="OtherTableBody"/>
            </w:pPr>
            <w:r>
              <w:t>Initiate</w:t>
            </w:r>
          </w:p>
        </w:tc>
      </w:tr>
      <w:tr w:rsidR="00B50050" w14:paraId="2500FA32" w14:textId="77777777" w:rsidTr="00195548">
        <w:tc>
          <w:tcPr>
            <w:tcW w:w="600" w:type="dxa"/>
          </w:tcPr>
          <w:p w14:paraId="6A4ED70A" w14:textId="77777777" w:rsidR="00B50050" w:rsidRDefault="00B50050" w:rsidP="0088127C">
            <w:pPr>
              <w:pStyle w:val="OtherTableBody"/>
            </w:pPr>
            <w:r>
              <w:t>User</w:t>
            </w:r>
          </w:p>
        </w:tc>
        <w:tc>
          <w:tcPr>
            <w:tcW w:w="600" w:type="dxa"/>
          </w:tcPr>
          <w:p w14:paraId="6D9C948A" w14:textId="77777777" w:rsidR="00B50050" w:rsidRDefault="00B50050" w:rsidP="0088127C">
            <w:pPr>
              <w:pStyle w:val="OtherTableBody"/>
            </w:pPr>
          </w:p>
        </w:tc>
        <w:tc>
          <w:tcPr>
            <w:tcW w:w="2600" w:type="dxa"/>
          </w:tcPr>
          <w:p w14:paraId="2AFB6047" w14:textId="77777777" w:rsidR="00B50050" w:rsidRDefault="00B50050" w:rsidP="0088127C">
            <w:pPr>
              <w:pStyle w:val="OtherTableBody"/>
            </w:pPr>
            <w:r>
              <w:t>Driver's License Issuing Authority</w:t>
            </w:r>
          </w:p>
        </w:tc>
        <w:tc>
          <w:tcPr>
            <w:tcW w:w="1400" w:type="dxa"/>
          </w:tcPr>
          <w:p w14:paraId="08A95E3C" w14:textId="77777777" w:rsidR="00B50050" w:rsidRDefault="00B50050" w:rsidP="0088127C">
            <w:pPr>
              <w:pStyle w:val="OtherTableBody"/>
            </w:pPr>
          </w:p>
        </w:tc>
        <w:tc>
          <w:tcPr>
            <w:tcW w:w="4200" w:type="dxa"/>
          </w:tcPr>
          <w:p w14:paraId="6490E07D" w14:textId="77777777" w:rsidR="00B50050" w:rsidRDefault="00B50050" w:rsidP="0088127C">
            <w:pPr>
              <w:pStyle w:val="OtherTableBody"/>
            </w:pPr>
          </w:p>
        </w:tc>
      </w:tr>
      <w:tr w:rsidR="00B50050" w14:paraId="35C885B1" w14:textId="77777777" w:rsidTr="00195548">
        <w:tc>
          <w:tcPr>
            <w:tcW w:w="600" w:type="dxa"/>
          </w:tcPr>
          <w:p w14:paraId="318B2163" w14:textId="77777777" w:rsidR="00B50050" w:rsidRDefault="00B50050" w:rsidP="0088127C">
            <w:pPr>
              <w:pStyle w:val="OtherTableBody"/>
            </w:pPr>
          </w:p>
        </w:tc>
        <w:tc>
          <w:tcPr>
            <w:tcW w:w="600" w:type="dxa"/>
          </w:tcPr>
          <w:p w14:paraId="418CA8E8" w14:textId="77777777" w:rsidR="00B50050" w:rsidRDefault="00B50050" w:rsidP="0088127C">
            <w:pPr>
              <w:pStyle w:val="OtherTableBody"/>
            </w:pPr>
            <w:r>
              <w:t>0333</w:t>
            </w:r>
          </w:p>
        </w:tc>
        <w:tc>
          <w:tcPr>
            <w:tcW w:w="2600" w:type="dxa"/>
          </w:tcPr>
          <w:p w14:paraId="4C38B33B" w14:textId="77777777" w:rsidR="00B50050" w:rsidRDefault="00B50050" w:rsidP="0088127C">
            <w:pPr>
              <w:pStyle w:val="OtherTableBody"/>
            </w:pPr>
          </w:p>
        </w:tc>
        <w:tc>
          <w:tcPr>
            <w:tcW w:w="1400" w:type="dxa"/>
          </w:tcPr>
          <w:p w14:paraId="3640CE4D" w14:textId="77777777" w:rsidR="00B50050" w:rsidRDefault="00B50050" w:rsidP="0088127C">
            <w:pPr>
              <w:pStyle w:val="OtherTableBody"/>
            </w:pPr>
            <w:r>
              <w:t>...</w:t>
            </w:r>
          </w:p>
        </w:tc>
        <w:tc>
          <w:tcPr>
            <w:tcW w:w="4200" w:type="dxa"/>
          </w:tcPr>
          <w:p w14:paraId="6F374114" w14:textId="77777777" w:rsidR="00B50050" w:rsidRDefault="00B50050" w:rsidP="0088127C">
            <w:pPr>
              <w:pStyle w:val="OtherTableBody"/>
            </w:pPr>
            <w:r>
              <w:t>No suggested values defined</w:t>
            </w:r>
          </w:p>
        </w:tc>
      </w:tr>
      <w:tr w:rsidR="00B50050" w14:paraId="75A5E3FD" w14:textId="77777777" w:rsidTr="00195548">
        <w:tc>
          <w:tcPr>
            <w:tcW w:w="600" w:type="dxa"/>
          </w:tcPr>
          <w:p w14:paraId="68BDA0A7" w14:textId="77777777" w:rsidR="00B50050" w:rsidRDefault="00B50050" w:rsidP="0088127C">
            <w:pPr>
              <w:pStyle w:val="OtherTableBody"/>
            </w:pPr>
            <w:r>
              <w:t>User</w:t>
            </w:r>
          </w:p>
        </w:tc>
        <w:tc>
          <w:tcPr>
            <w:tcW w:w="600" w:type="dxa"/>
          </w:tcPr>
          <w:p w14:paraId="4DC92033" w14:textId="77777777" w:rsidR="00B50050" w:rsidRDefault="00B50050" w:rsidP="0088127C">
            <w:pPr>
              <w:pStyle w:val="OtherTableBody"/>
            </w:pPr>
          </w:p>
        </w:tc>
        <w:tc>
          <w:tcPr>
            <w:tcW w:w="2600" w:type="dxa"/>
          </w:tcPr>
          <w:p w14:paraId="37E53632" w14:textId="77777777" w:rsidR="00B50050" w:rsidRDefault="00B50050" w:rsidP="0088127C">
            <w:pPr>
              <w:pStyle w:val="OtherTableBody"/>
            </w:pPr>
            <w:r>
              <w:t>Disabled Person Code</w:t>
            </w:r>
          </w:p>
        </w:tc>
        <w:tc>
          <w:tcPr>
            <w:tcW w:w="1400" w:type="dxa"/>
          </w:tcPr>
          <w:p w14:paraId="6F5CE4B1" w14:textId="77777777" w:rsidR="00B50050" w:rsidRDefault="00B50050" w:rsidP="0088127C">
            <w:pPr>
              <w:pStyle w:val="OtherTableBody"/>
            </w:pPr>
          </w:p>
        </w:tc>
        <w:tc>
          <w:tcPr>
            <w:tcW w:w="4200" w:type="dxa"/>
          </w:tcPr>
          <w:p w14:paraId="59BE53E8" w14:textId="77777777" w:rsidR="00B50050" w:rsidRDefault="00B50050" w:rsidP="0088127C">
            <w:pPr>
              <w:pStyle w:val="OtherTableBody"/>
            </w:pPr>
          </w:p>
        </w:tc>
      </w:tr>
      <w:tr w:rsidR="00B50050" w14:paraId="1C3AB6DB" w14:textId="77777777" w:rsidTr="00195548">
        <w:tc>
          <w:tcPr>
            <w:tcW w:w="600" w:type="dxa"/>
          </w:tcPr>
          <w:p w14:paraId="782852A6" w14:textId="77777777" w:rsidR="00B50050" w:rsidRDefault="00B50050" w:rsidP="0088127C">
            <w:pPr>
              <w:pStyle w:val="OtherTableBody"/>
            </w:pPr>
          </w:p>
        </w:tc>
        <w:tc>
          <w:tcPr>
            <w:tcW w:w="600" w:type="dxa"/>
          </w:tcPr>
          <w:p w14:paraId="3DF7A051" w14:textId="77777777" w:rsidR="00B50050" w:rsidRDefault="00B50050" w:rsidP="0088127C">
            <w:pPr>
              <w:pStyle w:val="OtherTableBody"/>
            </w:pPr>
            <w:r>
              <w:t>0334</w:t>
            </w:r>
          </w:p>
        </w:tc>
        <w:tc>
          <w:tcPr>
            <w:tcW w:w="2600" w:type="dxa"/>
          </w:tcPr>
          <w:p w14:paraId="5FCE208F" w14:textId="77777777" w:rsidR="00B50050" w:rsidRDefault="00B50050" w:rsidP="0088127C">
            <w:pPr>
              <w:pStyle w:val="OtherTableBody"/>
            </w:pPr>
          </w:p>
        </w:tc>
        <w:tc>
          <w:tcPr>
            <w:tcW w:w="1400" w:type="dxa"/>
          </w:tcPr>
          <w:p w14:paraId="01C405B0" w14:textId="77777777" w:rsidR="00B50050" w:rsidRDefault="00B50050" w:rsidP="0088127C">
            <w:pPr>
              <w:pStyle w:val="OtherTableBody"/>
            </w:pPr>
            <w:r>
              <w:t>AP</w:t>
            </w:r>
          </w:p>
        </w:tc>
        <w:tc>
          <w:tcPr>
            <w:tcW w:w="4200" w:type="dxa"/>
          </w:tcPr>
          <w:p w14:paraId="581AEE74" w14:textId="77777777" w:rsidR="00B50050" w:rsidRDefault="00B50050" w:rsidP="0088127C">
            <w:pPr>
              <w:pStyle w:val="OtherTableBody"/>
            </w:pPr>
            <w:r>
              <w:t>Associated party</w:t>
            </w:r>
          </w:p>
        </w:tc>
      </w:tr>
      <w:tr w:rsidR="00B50050" w14:paraId="2C786013" w14:textId="77777777" w:rsidTr="00195548">
        <w:tc>
          <w:tcPr>
            <w:tcW w:w="600" w:type="dxa"/>
          </w:tcPr>
          <w:p w14:paraId="1385AA75" w14:textId="77777777" w:rsidR="00B50050" w:rsidRDefault="00B50050" w:rsidP="0088127C">
            <w:pPr>
              <w:pStyle w:val="OtherTableBody"/>
            </w:pPr>
          </w:p>
        </w:tc>
        <w:tc>
          <w:tcPr>
            <w:tcW w:w="600" w:type="dxa"/>
          </w:tcPr>
          <w:p w14:paraId="09E8F524" w14:textId="77777777" w:rsidR="00B50050" w:rsidRDefault="00B50050" w:rsidP="0088127C">
            <w:pPr>
              <w:pStyle w:val="OtherTableBody"/>
            </w:pPr>
            <w:r>
              <w:t>0334</w:t>
            </w:r>
          </w:p>
        </w:tc>
        <w:tc>
          <w:tcPr>
            <w:tcW w:w="2600" w:type="dxa"/>
          </w:tcPr>
          <w:p w14:paraId="4911271E" w14:textId="77777777" w:rsidR="00B50050" w:rsidRDefault="00B50050" w:rsidP="0088127C">
            <w:pPr>
              <w:pStyle w:val="OtherTableBody"/>
            </w:pPr>
          </w:p>
        </w:tc>
        <w:tc>
          <w:tcPr>
            <w:tcW w:w="1400" w:type="dxa"/>
          </w:tcPr>
          <w:p w14:paraId="321676DA" w14:textId="77777777" w:rsidR="00B50050" w:rsidRDefault="00B50050" w:rsidP="0088127C">
            <w:pPr>
              <w:pStyle w:val="OtherTableBody"/>
            </w:pPr>
            <w:r>
              <w:t>GT</w:t>
            </w:r>
          </w:p>
        </w:tc>
        <w:tc>
          <w:tcPr>
            <w:tcW w:w="4200" w:type="dxa"/>
          </w:tcPr>
          <w:p w14:paraId="22DA5194" w14:textId="77777777" w:rsidR="00B50050" w:rsidRDefault="00B50050" w:rsidP="0088127C">
            <w:pPr>
              <w:pStyle w:val="OtherTableBody"/>
            </w:pPr>
            <w:r>
              <w:t>Guarantor</w:t>
            </w:r>
          </w:p>
        </w:tc>
      </w:tr>
      <w:tr w:rsidR="00B50050" w14:paraId="3EA5B110" w14:textId="77777777" w:rsidTr="00195548">
        <w:tc>
          <w:tcPr>
            <w:tcW w:w="600" w:type="dxa"/>
          </w:tcPr>
          <w:p w14:paraId="210A936B" w14:textId="77777777" w:rsidR="00B50050" w:rsidRDefault="00B50050" w:rsidP="0088127C">
            <w:pPr>
              <w:pStyle w:val="OtherTableBody"/>
            </w:pPr>
          </w:p>
        </w:tc>
        <w:tc>
          <w:tcPr>
            <w:tcW w:w="600" w:type="dxa"/>
          </w:tcPr>
          <w:p w14:paraId="2DC63388" w14:textId="77777777" w:rsidR="00B50050" w:rsidRDefault="00B50050" w:rsidP="0088127C">
            <w:pPr>
              <w:pStyle w:val="OtherTableBody"/>
            </w:pPr>
            <w:r>
              <w:t>0334</w:t>
            </w:r>
          </w:p>
        </w:tc>
        <w:tc>
          <w:tcPr>
            <w:tcW w:w="2600" w:type="dxa"/>
          </w:tcPr>
          <w:p w14:paraId="27B3C312" w14:textId="77777777" w:rsidR="00B50050" w:rsidRDefault="00B50050" w:rsidP="0088127C">
            <w:pPr>
              <w:pStyle w:val="OtherTableBody"/>
            </w:pPr>
          </w:p>
        </w:tc>
        <w:tc>
          <w:tcPr>
            <w:tcW w:w="1400" w:type="dxa"/>
          </w:tcPr>
          <w:p w14:paraId="364F5B23" w14:textId="77777777" w:rsidR="00B50050" w:rsidRDefault="00B50050" w:rsidP="0088127C">
            <w:pPr>
              <w:pStyle w:val="OtherTableBody"/>
            </w:pPr>
            <w:r>
              <w:t>IN</w:t>
            </w:r>
          </w:p>
        </w:tc>
        <w:tc>
          <w:tcPr>
            <w:tcW w:w="4200" w:type="dxa"/>
          </w:tcPr>
          <w:p w14:paraId="1D682023" w14:textId="77777777" w:rsidR="00B50050" w:rsidRDefault="00B50050" w:rsidP="0088127C">
            <w:pPr>
              <w:pStyle w:val="OtherTableBody"/>
            </w:pPr>
            <w:r>
              <w:t>Insured</w:t>
            </w:r>
          </w:p>
        </w:tc>
      </w:tr>
      <w:tr w:rsidR="00B50050" w14:paraId="68ECC5DC" w14:textId="77777777" w:rsidTr="00195548">
        <w:tc>
          <w:tcPr>
            <w:tcW w:w="600" w:type="dxa"/>
          </w:tcPr>
          <w:p w14:paraId="75867E30" w14:textId="77777777" w:rsidR="00B50050" w:rsidRDefault="00B50050" w:rsidP="0088127C">
            <w:pPr>
              <w:pStyle w:val="OtherTableBody"/>
            </w:pPr>
          </w:p>
        </w:tc>
        <w:tc>
          <w:tcPr>
            <w:tcW w:w="600" w:type="dxa"/>
          </w:tcPr>
          <w:p w14:paraId="43A3ED4D" w14:textId="77777777" w:rsidR="00B50050" w:rsidRDefault="00B50050" w:rsidP="0088127C">
            <w:pPr>
              <w:pStyle w:val="OtherTableBody"/>
            </w:pPr>
            <w:r>
              <w:t>0334</w:t>
            </w:r>
          </w:p>
        </w:tc>
        <w:tc>
          <w:tcPr>
            <w:tcW w:w="2600" w:type="dxa"/>
          </w:tcPr>
          <w:p w14:paraId="02D3722D" w14:textId="77777777" w:rsidR="00B50050" w:rsidRDefault="00B50050" w:rsidP="0088127C">
            <w:pPr>
              <w:pStyle w:val="OtherTableBody"/>
            </w:pPr>
          </w:p>
        </w:tc>
        <w:tc>
          <w:tcPr>
            <w:tcW w:w="1400" w:type="dxa"/>
          </w:tcPr>
          <w:p w14:paraId="04CFDB9A" w14:textId="77777777" w:rsidR="00B50050" w:rsidRDefault="00B50050" w:rsidP="0088127C">
            <w:pPr>
              <w:pStyle w:val="OtherTableBody"/>
            </w:pPr>
            <w:r>
              <w:t>PT</w:t>
            </w:r>
          </w:p>
        </w:tc>
        <w:tc>
          <w:tcPr>
            <w:tcW w:w="4200" w:type="dxa"/>
          </w:tcPr>
          <w:p w14:paraId="35285FB7" w14:textId="77777777" w:rsidR="00B50050" w:rsidRDefault="00B50050" w:rsidP="0088127C">
            <w:pPr>
              <w:pStyle w:val="OtherTableBody"/>
            </w:pPr>
            <w:r>
              <w:t>Patient</w:t>
            </w:r>
          </w:p>
        </w:tc>
      </w:tr>
      <w:tr w:rsidR="00B50050" w14:paraId="6BA5D011" w14:textId="77777777" w:rsidTr="00195548">
        <w:tc>
          <w:tcPr>
            <w:tcW w:w="600" w:type="dxa"/>
          </w:tcPr>
          <w:p w14:paraId="5E6F8A6F" w14:textId="77777777" w:rsidR="00B50050" w:rsidRDefault="00B50050" w:rsidP="0088127C">
            <w:pPr>
              <w:pStyle w:val="OtherTableBody"/>
            </w:pPr>
            <w:r>
              <w:t>User</w:t>
            </w:r>
          </w:p>
        </w:tc>
        <w:tc>
          <w:tcPr>
            <w:tcW w:w="600" w:type="dxa"/>
          </w:tcPr>
          <w:p w14:paraId="781EB011" w14:textId="77777777" w:rsidR="00B50050" w:rsidRDefault="00B50050" w:rsidP="0088127C">
            <w:pPr>
              <w:pStyle w:val="OtherTableBody"/>
            </w:pPr>
          </w:p>
        </w:tc>
        <w:tc>
          <w:tcPr>
            <w:tcW w:w="2600" w:type="dxa"/>
          </w:tcPr>
          <w:p w14:paraId="4C558405" w14:textId="77777777" w:rsidR="00B50050" w:rsidRDefault="00B50050" w:rsidP="0088127C">
            <w:pPr>
              <w:pStyle w:val="OtherTableBody"/>
            </w:pPr>
            <w:r>
              <w:t>Repeat Pattern</w:t>
            </w:r>
          </w:p>
        </w:tc>
        <w:tc>
          <w:tcPr>
            <w:tcW w:w="1400" w:type="dxa"/>
          </w:tcPr>
          <w:p w14:paraId="07B699CC" w14:textId="77777777" w:rsidR="00B50050" w:rsidRDefault="00B50050" w:rsidP="0088127C">
            <w:pPr>
              <w:pStyle w:val="OtherTableBody"/>
            </w:pPr>
          </w:p>
        </w:tc>
        <w:tc>
          <w:tcPr>
            <w:tcW w:w="4200" w:type="dxa"/>
          </w:tcPr>
          <w:p w14:paraId="0336E2C2" w14:textId="77777777" w:rsidR="00B50050" w:rsidRDefault="00B50050" w:rsidP="0088127C">
            <w:pPr>
              <w:pStyle w:val="OtherTableBody"/>
            </w:pPr>
          </w:p>
        </w:tc>
      </w:tr>
      <w:tr w:rsidR="00B50050" w14:paraId="4B1423FB" w14:textId="77777777" w:rsidTr="00195548">
        <w:tc>
          <w:tcPr>
            <w:tcW w:w="600" w:type="dxa"/>
          </w:tcPr>
          <w:p w14:paraId="532C00BB" w14:textId="77777777" w:rsidR="00B50050" w:rsidRDefault="00B50050" w:rsidP="0088127C">
            <w:pPr>
              <w:pStyle w:val="OtherTableBody"/>
            </w:pPr>
          </w:p>
        </w:tc>
        <w:tc>
          <w:tcPr>
            <w:tcW w:w="600" w:type="dxa"/>
          </w:tcPr>
          <w:p w14:paraId="5A24EDB5" w14:textId="77777777" w:rsidR="00B50050" w:rsidRDefault="00B50050" w:rsidP="0088127C">
            <w:pPr>
              <w:pStyle w:val="OtherTableBody"/>
            </w:pPr>
            <w:r>
              <w:t>0335</w:t>
            </w:r>
          </w:p>
        </w:tc>
        <w:tc>
          <w:tcPr>
            <w:tcW w:w="2600" w:type="dxa"/>
          </w:tcPr>
          <w:p w14:paraId="55C0288C" w14:textId="77777777" w:rsidR="00B50050" w:rsidRDefault="00B50050" w:rsidP="0088127C">
            <w:pPr>
              <w:pStyle w:val="OtherTableBody"/>
            </w:pPr>
          </w:p>
        </w:tc>
        <w:tc>
          <w:tcPr>
            <w:tcW w:w="1400" w:type="dxa"/>
          </w:tcPr>
          <w:p w14:paraId="47E05CFF" w14:textId="77777777" w:rsidR="00B50050" w:rsidRDefault="00B50050" w:rsidP="0088127C">
            <w:pPr>
              <w:pStyle w:val="OtherTableBody"/>
            </w:pPr>
            <w:r>
              <w:t>A</w:t>
            </w:r>
          </w:p>
        </w:tc>
        <w:tc>
          <w:tcPr>
            <w:tcW w:w="4200" w:type="dxa"/>
          </w:tcPr>
          <w:p w14:paraId="055C9030" w14:textId="77777777" w:rsidR="00B50050" w:rsidRDefault="00B50050" w:rsidP="0088127C">
            <w:pPr>
              <w:pStyle w:val="OtherTableBody"/>
            </w:pPr>
            <w:r>
              <w:t>Ante (before)</w:t>
            </w:r>
          </w:p>
        </w:tc>
      </w:tr>
      <w:tr w:rsidR="00B50050" w14:paraId="390AB031" w14:textId="77777777" w:rsidTr="00195548">
        <w:tc>
          <w:tcPr>
            <w:tcW w:w="600" w:type="dxa"/>
          </w:tcPr>
          <w:p w14:paraId="5EB523E8" w14:textId="77777777" w:rsidR="00B50050" w:rsidRDefault="00B50050" w:rsidP="0088127C">
            <w:pPr>
              <w:pStyle w:val="OtherTableBody"/>
            </w:pPr>
          </w:p>
        </w:tc>
        <w:tc>
          <w:tcPr>
            <w:tcW w:w="600" w:type="dxa"/>
          </w:tcPr>
          <w:p w14:paraId="662F5F4F" w14:textId="77777777" w:rsidR="00B50050" w:rsidRDefault="00B50050" w:rsidP="0088127C">
            <w:pPr>
              <w:pStyle w:val="OtherTableBody"/>
            </w:pPr>
            <w:r>
              <w:t>0335</w:t>
            </w:r>
          </w:p>
        </w:tc>
        <w:tc>
          <w:tcPr>
            <w:tcW w:w="2600" w:type="dxa"/>
          </w:tcPr>
          <w:p w14:paraId="42684658" w14:textId="77777777" w:rsidR="00B50050" w:rsidRDefault="00B50050" w:rsidP="0088127C">
            <w:pPr>
              <w:pStyle w:val="OtherTableBody"/>
            </w:pPr>
          </w:p>
        </w:tc>
        <w:tc>
          <w:tcPr>
            <w:tcW w:w="1400" w:type="dxa"/>
          </w:tcPr>
          <w:p w14:paraId="355F8658" w14:textId="77777777" w:rsidR="00B50050" w:rsidRDefault="00B50050" w:rsidP="0088127C">
            <w:pPr>
              <w:pStyle w:val="OtherTableBody"/>
            </w:pPr>
            <w:r>
              <w:t>BID</w:t>
            </w:r>
          </w:p>
        </w:tc>
        <w:tc>
          <w:tcPr>
            <w:tcW w:w="4200" w:type="dxa"/>
          </w:tcPr>
          <w:p w14:paraId="2CB1B8C9" w14:textId="77777777" w:rsidR="00B50050" w:rsidRDefault="00B50050" w:rsidP="0088127C">
            <w:pPr>
              <w:pStyle w:val="OtherTableBody"/>
            </w:pPr>
            <w:r>
              <w:t>twice a day at institution-specified times</w:t>
            </w:r>
          </w:p>
        </w:tc>
      </w:tr>
      <w:tr w:rsidR="00B50050" w14:paraId="3A88EA8A" w14:textId="77777777" w:rsidTr="00195548">
        <w:tc>
          <w:tcPr>
            <w:tcW w:w="600" w:type="dxa"/>
          </w:tcPr>
          <w:p w14:paraId="6A1611FA" w14:textId="77777777" w:rsidR="00B50050" w:rsidRDefault="00B50050" w:rsidP="0088127C">
            <w:pPr>
              <w:pStyle w:val="OtherTableBody"/>
            </w:pPr>
          </w:p>
        </w:tc>
        <w:tc>
          <w:tcPr>
            <w:tcW w:w="600" w:type="dxa"/>
          </w:tcPr>
          <w:p w14:paraId="6BBC9D47" w14:textId="77777777" w:rsidR="00B50050" w:rsidRDefault="00B50050" w:rsidP="0088127C">
            <w:pPr>
              <w:pStyle w:val="OtherTableBody"/>
            </w:pPr>
            <w:r>
              <w:t>0335</w:t>
            </w:r>
          </w:p>
        </w:tc>
        <w:tc>
          <w:tcPr>
            <w:tcW w:w="2600" w:type="dxa"/>
          </w:tcPr>
          <w:p w14:paraId="3DEA977E" w14:textId="77777777" w:rsidR="00B50050" w:rsidRDefault="00B50050" w:rsidP="0088127C">
            <w:pPr>
              <w:pStyle w:val="OtherTableBody"/>
            </w:pPr>
          </w:p>
        </w:tc>
        <w:tc>
          <w:tcPr>
            <w:tcW w:w="1400" w:type="dxa"/>
          </w:tcPr>
          <w:p w14:paraId="6BC2896C" w14:textId="77777777" w:rsidR="00B50050" w:rsidRDefault="00B50050" w:rsidP="0088127C">
            <w:pPr>
              <w:pStyle w:val="OtherTableBody"/>
            </w:pPr>
            <w:r>
              <w:t>C</w:t>
            </w:r>
          </w:p>
        </w:tc>
        <w:tc>
          <w:tcPr>
            <w:tcW w:w="4200" w:type="dxa"/>
          </w:tcPr>
          <w:p w14:paraId="211EED78" w14:textId="77777777" w:rsidR="00B50050" w:rsidRDefault="00B50050" w:rsidP="0088127C">
            <w:pPr>
              <w:pStyle w:val="OtherTableBody"/>
            </w:pPr>
            <w:r>
              <w:t>service is provided continuously between start time and stop time</w:t>
            </w:r>
          </w:p>
        </w:tc>
      </w:tr>
      <w:tr w:rsidR="00B50050" w14:paraId="7860900E" w14:textId="77777777" w:rsidTr="00195548">
        <w:tc>
          <w:tcPr>
            <w:tcW w:w="600" w:type="dxa"/>
          </w:tcPr>
          <w:p w14:paraId="319A70B9" w14:textId="77777777" w:rsidR="00B50050" w:rsidRDefault="00B50050" w:rsidP="0088127C">
            <w:pPr>
              <w:pStyle w:val="OtherTableBody"/>
            </w:pPr>
          </w:p>
        </w:tc>
        <w:tc>
          <w:tcPr>
            <w:tcW w:w="600" w:type="dxa"/>
          </w:tcPr>
          <w:p w14:paraId="0CE332B7" w14:textId="77777777" w:rsidR="00B50050" w:rsidRDefault="00B50050" w:rsidP="0088127C">
            <w:pPr>
              <w:pStyle w:val="OtherTableBody"/>
            </w:pPr>
            <w:r>
              <w:t>0335</w:t>
            </w:r>
          </w:p>
        </w:tc>
        <w:tc>
          <w:tcPr>
            <w:tcW w:w="2600" w:type="dxa"/>
          </w:tcPr>
          <w:p w14:paraId="031D513A" w14:textId="77777777" w:rsidR="00B50050" w:rsidRDefault="00B50050" w:rsidP="0088127C">
            <w:pPr>
              <w:pStyle w:val="OtherTableBody"/>
            </w:pPr>
          </w:p>
        </w:tc>
        <w:tc>
          <w:tcPr>
            <w:tcW w:w="1400" w:type="dxa"/>
          </w:tcPr>
          <w:p w14:paraId="16C1E122" w14:textId="77777777" w:rsidR="00B50050" w:rsidRDefault="00B50050" w:rsidP="0088127C">
            <w:pPr>
              <w:pStyle w:val="OtherTableBody"/>
            </w:pPr>
            <w:r>
              <w:t>D</w:t>
            </w:r>
          </w:p>
        </w:tc>
        <w:tc>
          <w:tcPr>
            <w:tcW w:w="4200" w:type="dxa"/>
          </w:tcPr>
          <w:p w14:paraId="26E69EA3" w14:textId="77777777" w:rsidR="00B50050" w:rsidRDefault="00B50050" w:rsidP="0088127C">
            <w:pPr>
              <w:pStyle w:val="OtherTableBody"/>
            </w:pPr>
            <w:r>
              <w:t>Cibus Diurnus (lunch)</w:t>
            </w:r>
          </w:p>
        </w:tc>
      </w:tr>
      <w:tr w:rsidR="00B50050" w14:paraId="0067AA36" w14:textId="77777777" w:rsidTr="00195548">
        <w:tc>
          <w:tcPr>
            <w:tcW w:w="600" w:type="dxa"/>
          </w:tcPr>
          <w:p w14:paraId="2B8355CF" w14:textId="77777777" w:rsidR="00B50050" w:rsidRDefault="00B50050" w:rsidP="0088127C">
            <w:pPr>
              <w:pStyle w:val="OtherTableBody"/>
            </w:pPr>
          </w:p>
        </w:tc>
        <w:tc>
          <w:tcPr>
            <w:tcW w:w="600" w:type="dxa"/>
          </w:tcPr>
          <w:p w14:paraId="687FAF41" w14:textId="77777777" w:rsidR="00B50050" w:rsidRDefault="00B50050" w:rsidP="0088127C">
            <w:pPr>
              <w:pStyle w:val="OtherTableBody"/>
            </w:pPr>
            <w:r>
              <w:t>0335</w:t>
            </w:r>
          </w:p>
        </w:tc>
        <w:tc>
          <w:tcPr>
            <w:tcW w:w="2600" w:type="dxa"/>
          </w:tcPr>
          <w:p w14:paraId="05732E47" w14:textId="77777777" w:rsidR="00B50050" w:rsidRDefault="00B50050" w:rsidP="0088127C">
            <w:pPr>
              <w:pStyle w:val="OtherTableBody"/>
            </w:pPr>
          </w:p>
        </w:tc>
        <w:tc>
          <w:tcPr>
            <w:tcW w:w="1400" w:type="dxa"/>
          </w:tcPr>
          <w:p w14:paraId="2EC30F38" w14:textId="77777777" w:rsidR="00B50050" w:rsidRDefault="00B50050" w:rsidP="0088127C">
            <w:pPr>
              <w:pStyle w:val="OtherTableBody"/>
            </w:pPr>
            <w:r>
              <w:t>I</w:t>
            </w:r>
          </w:p>
        </w:tc>
        <w:tc>
          <w:tcPr>
            <w:tcW w:w="4200" w:type="dxa"/>
          </w:tcPr>
          <w:p w14:paraId="0C2B9E61" w14:textId="77777777" w:rsidR="00B50050" w:rsidRDefault="00B50050" w:rsidP="0088127C">
            <w:pPr>
              <w:pStyle w:val="OtherTableBody"/>
            </w:pPr>
            <w:r>
              <w:t>Inter</w:t>
            </w:r>
          </w:p>
        </w:tc>
      </w:tr>
      <w:tr w:rsidR="00B50050" w14:paraId="5490D27E" w14:textId="77777777" w:rsidTr="00195548">
        <w:tc>
          <w:tcPr>
            <w:tcW w:w="600" w:type="dxa"/>
          </w:tcPr>
          <w:p w14:paraId="23F98B39" w14:textId="77777777" w:rsidR="00B50050" w:rsidRDefault="00B50050" w:rsidP="0088127C">
            <w:pPr>
              <w:pStyle w:val="OtherTableBody"/>
            </w:pPr>
          </w:p>
        </w:tc>
        <w:tc>
          <w:tcPr>
            <w:tcW w:w="600" w:type="dxa"/>
          </w:tcPr>
          <w:p w14:paraId="375EC6A0" w14:textId="77777777" w:rsidR="00B50050" w:rsidRDefault="00B50050" w:rsidP="0088127C">
            <w:pPr>
              <w:pStyle w:val="OtherTableBody"/>
            </w:pPr>
            <w:r>
              <w:t>0335</w:t>
            </w:r>
          </w:p>
        </w:tc>
        <w:tc>
          <w:tcPr>
            <w:tcW w:w="2600" w:type="dxa"/>
          </w:tcPr>
          <w:p w14:paraId="49F6C3D6" w14:textId="77777777" w:rsidR="00B50050" w:rsidRDefault="00B50050" w:rsidP="0088127C">
            <w:pPr>
              <w:pStyle w:val="OtherTableBody"/>
            </w:pPr>
          </w:p>
        </w:tc>
        <w:tc>
          <w:tcPr>
            <w:tcW w:w="1400" w:type="dxa"/>
          </w:tcPr>
          <w:p w14:paraId="1AC3CF2C" w14:textId="77777777" w:rsidR="00B50050" w:rsidRDefault="00B50050" w:rsidP="0088127C">
            <w:pPr>
              <w:pStyle w:val="OtherTableBody"/>
            </w:pPr>
            <w:r>
              <w:t>M</w:t>
            </w:r>
          </w:p>
        </w:tc>
        <w:tc>
          <w:tcPr>
            <w:tcW w:w="4200" w:type="dxa"/>
          </w:tcPr>
          <w:p w14:paraId="64EF8A12" w14:textId="77777777" w:rsidR="00B50050" w:rsidRDefault="00B50050" w:rsidP="0088127C">
            <w:pPr>
              <w:pStyle w:val="OtherTableBody"/>
            </w:pPr>
            <w:r>
              <w:t>Cibus Matutinus (breakfast)</w:t>
            </w:r>
          </w:p>
        </w:tc>
      </w:tr>
      <w:tr w:rsidR="00B50050" w14:paraId="1D19B5B5" w14:textId="77777777" w:rsidTr="00195548">
        <w:tc>
          <w:tcPr>
            <w:tcW w:w="600" w:type="dxa"/>
          </w:tcPr>
          <w:p w14:paraId="52E81293" w14:textId="77777777" w:rsidR="00B50050" w:rsidRDefault="00B50050" w:rsidP="0088127C">
            <w:pPr>
              <w:pStyle w:val="OtherTableBody"/>
            </w:pPr>
          </w:p>
        </w:tc>
        <w:tc>
          <w:tcPr>
            <w:tcW w:w="600" w:type="dxa"/>
          </w:tcPr>
          <w:p w14:paraId="2C1D7356" w14:textId="77777777" w:rsidR="00B50050" w:rsidRDefault="00B50050" w:rsidP="0088127C">
            <w:pPr>
              <w:pStyle w:val="OtherTableBody"/>
            </w:pPr>
            <w:r>
              <w:t>0335</w:t>
            </w:r>
          </w:p>
        </w:tc>
        <w:tc>
          <w:tcPr>
            <w:tcW w:w="2600" w:type="dxa"/>
          </w:tcPr>
          <w:p w14:paraId="00DE6D3B" w14:textId="77777777" w:rsidR="00B50050" w:rsidRDefault="00B50050" w:rsidP="0088127C">
            <w:pPr>
              <w:pStyle w:val="OtherTableBody"/>
            </w:pPr>
          </w:p>
        </w:tc>
        <w:tc>
          <w:tcPr>
            <w:tcW w:w="1400" w:type="dxa"/>
          </w:tcPr>
          <w:p w14:paraId="701132BE" w14:textId="77777777" w:rsidR="00B50050" w:rsidRDefault="00B50050" w:rsidP="0088127C">
            <w:pPr>
              <w:pStyle w:val="OtherTableBody"/>
            </w:pPr>
            <w:r>
              <w:t>Meal Related Timings</w:t>
            </w:r>
          </w:p>
        </w:tc>
        <w:tc>
          <w:tcPr>
            <w:tcW w:w="4200" w:type="dxa"/>
          </w:tcPr>
          <w:p w14:paraId="5ED499B6" w14:textId="77777777" w:rsidR="00B50050" w:rsidRDefault="00B50050" w:rsidP="0088127C">
            <w:pPr>
              <w:pStyle w:val="OtherTableBody"/>
            </w:pPr>
            <w:r>
              <w:t>&lt;timing&gt;C ("cum")&lt;meal&gt;</w:t>
            </w:r>
          </w:p>
        </w:tc>
      </w:tr>
      <w:tr w:rsidR="00B50050" w14:paraId="77C195EA" w14:textId="77777777" w:rsidTr="00195548">
        <w:tc>
          <w:tcPr>
            <w:tcW w:w="600" w:type="dxa"/>
          </w:tcPr>
          <w:p w14:paraId="7E5CAB61" w14:textId="77777777" w:rsidR="00B50050" w:rsidRDefault="00B50050" w:rsidP="0088127C">
            <w:pPr>
              <w:pStyle w:val="OtherTableBody"/>
            </w:pPr>
          </w:p>
        </w:tc>
        <w:tc>
          <w:tcPr>
            <w:tcW w:w="600" w:type="dxa"/>
          </w:tcPr>
          <w:p w14:paraId="4427A525" w14:textId="77777777" w:rsidR="00B50050" w:rsidRDefault="00B50050" w:rsidP="0088127C">
            <w:pPr>
              <w:pStyle w:val="OtherTableBody"/>
            </w:pPr>
            <w:r>
              <w:t>0335</w:t>
            </w:r>
          </w:p>
        </w:tc>
        <w:tc>
          <w:tcPr>
            <w:tcW w:w="2600" w:type="dxa"/>
          </w:tcPr>
          <w:p w14:paraId="3FF74E7D" w14:textId="77777777" w:rsidR="00B50050" w:rsidRDefault="00B50050" w:rsidP="0088127C">
            <w:pPr>
              <w:pStyle w:val="OtherTableBody"/>
            </w:pPr>
          </w:p>
        </w:tc>
        <w:tc>
          <w:tcPr>
            <w:tcW w:w="1400" w:type="dxa"/>
          </w:tcPr>
          <w:p w14:paraId="0D8AE748" w14:textId="77777777" w:rsidR="00B50050" w:rsidRDefault="00B50050" w:rsidP="0088127C">
            <w:pPr>
              <w:pStyle w:val="OtherTableBody"/>
            </w:pPr>
            <w:r>
              <w:t>Once</w:t>
            </w:r>
          </w:p>
        </w:tc>
        <w:tc>
          <w:tcPr>
            <w:tcW w:w="4200" w:type="dxa"/>
          </w:tcPr>
          <w:p w14:paraId="24D76EC7" w14:textId="77777777" w:rsidR="00B50050" w:rsidRDefault="00B50050" w:rsidP="0088127C">
            <w:pPr>
              <w:pStyle w:val="OtherTableBody"/>
            </w:pPr>
            <w:r>
              <w:t>one time only.</w:t>
            </w:r>
          </w:p>
        </w:tc>
      </w:tr>
      <w:tr w:rsidR="00B50050" w14:paraId="2D8BFBC3" w14:textId="77777777" w:rsidTr="00195548">
        <w:tc>
          <w:tcPr>
            <w:tcW w:w="600" w:type="dxa"/>
          </w:tcPr>
          <w:p w14:paraId="58A1391A" w14:textId="77777777" w:rsidR="00B50050" w:rsidRDefault="00B50050" w:rsidP="0088127C">
            <w:pPr>
              <w:pStyle w:val="OtherTableBody"/>
            </w:pPr>
          </w:p>
        </w:tc>
        <w:tc>
          <w:tcPr>
            <w:tcW w:w="600" w:type="dxa"/>
          </w:tcPr>
          <w:p w14:paraId="3C188777" w14:textId="77777777" w:rsidR="00B50050" w:rsidRDefault="00B50050" w:rsidP="0088127C">
            <w:pPr>
              <w:pStyle w:val="OtherTableBody"/>
            </w:pPr>
            <w:r>
              <w:t>0335</w:t>
            </w:r>
          </w:p>
        </w:tc>
        <w:tc>
          <w:tcPr>
            <w:tcW w:w="2600" w:type="dxa"/>
          </w:tcPr>
          <w:p w14:paraId="1411C516" w14:textId="77777777" w:rsidR="00B50050" w:rsidRDefault="00B50050" w:rsidP="0088127C">
            <w:pPr>
              <w:pStyle w:val="OtherTableBody"/>
            </w:pPr>
          </w:p>
        </w:tc>
        <w:tc>
          <w:tcPr>
            <w:tcW w:w="1400" w:type="dxa"/>
          </w:tcPr>
          <w:p w14:paraId="08C2A334" w14:textId="77777777" w:rsidR="00B50050" w:rsidRDefault="00B50050" w:rsidP="0088127C">
            <w:pPr>
              <w:pStyle w:val="OtherTableBody"/>
            </w:pPr>
            <w:r>
              <w:t>P</w:t>
            </w:r>
          </w:p>
        </w:tc>
        <w:tc>
          <w:tcPr>
            <w:tcW w:w="4200" w:type="dxa"/>
          </w:tcPr>
          <w:p w14:paraId="2DFBBCF0" w14:textId="77777777" w:rsidR="00B50050" w:rsidRDefault="00B50050" w:rsidP="0088127C">
            <w:pPr>
              <w:pStyle w:val="OtherTableBody"/>
            </w:pPr>
            <w:r>
              <w:t>Post (after)</w:t>
            </w:r>
          </w:p>
        </w:tc>
      </w:tr>
      <w:tr w:rsidR="00B50050" w14:paraId="2A0999A1" w14:textId="77777777" w:rsidTr="00195548">
        <w:tc>
          <w:tcPr>
            <w:tcW w:w="600" w:type="dxa"/>
          </w:tcPr>
          <w:p w14:paraId="6E4620A2" w14:textId="77777777" w:rsidR="00B50050" w:rsidRDefault="00B50050" w:rsidP="0088127C">
            <w:pPr>
              <w:pStyle w:val="OtherTableBody"/>
            </w:pPr>
          </w:p>
        </w:tc>
        <w:tc>
          <w:tcPr>
            <w:tcW w:w="600" w:type="dxa"/>
          </w:tcPr>
          <w:p w14:paraId="135EDAEB" w14:textId="77777777" w:rsidR="00B50050" w:rsidRDefault="00B50050" w:rsidP="0088127C">
            <w:pPr>
              <w:pStyle w:val="OtherTableBody"/>
            </w:pPr>
            <w:r>
              <w:t>0335</w:t>
            </w:r>
          </w:p>
        </w:tc>
        <w:tc>
          <w:tcPr>
            <w:tcW w:w="2600" w:type="dxa"/>
          </w:tcPr>
          <w:p w14:paraId="39012AC9" w14:textId="77777777" w:rsidR="00B50050" w:rsidRDefault="00B50050" w:rsidP="0088127C">
            <w:pPr>
              <w:pStyle w:val="OtherTableBody"/>
            </w:pPr>
          </w:p>
        </w:tc>
        <w:tc>
          <w:tcPr>
            <w:tcW w:w="1400" w:type="dxa"/>
          </w:tcPr>
          <w:p w14:paraId="7CD32A72" w14:textId="77777777" w:rsidR="00B50050" w:rsidRDefault="00B50050" w:rsidP="0088127C">
            <w:pPr>
              <w:pStyle w:val="OtherTableBody"/>
            </w:pPr>
            <w:r>
              <w:t>PRN</w:t>
            </w:r>
          </w:p>
        </w:tc>
        <w:tc>
          <w:tcPr>
            <w:tcW w:w="4200" w:type="dxa"/>
          </w:tcPr>
          <w:p w14:paraId="4C1057EA" w14:textId="77777777" w:rsidR="00B50050" w:rsidRDefault="00B50050" w:rsidP="0088127C">
            <w:pPr>
              <w:pStyle w:val="OtherTableBody"/>
            </w:pPr>
            <w:r>
              <w:t>given as needed</w:t>
            </w:r>
          </w:p>
        </w:tc>
      </w:tr>
      <w:tr w:rsidR="00B50050" w14:paraId="66A77315" w14:textId="77777777" w:rsidTr="00195548">
        <w:tc>
          <w:tcPr>
            <w:tcW w:w="600" w:type="dxa"/>
          </w:tcPr>
          <w:p w14:paraId="4D57855D" w14:textId="77777777" w:rsidR="00B50050" w:rsidRDefault="00B50050" w:rsidP="0088127C">
            <w:pPr>
              <w:pStyle w:val="OtherTableBody"/>
            </w:pPr>
          </w:p>
        </w:tc>
        <w:tc>
          <w:tcPr>
            <w:tcW w:w="600" w:type="dxa"/>
          </w:tcPr>
          <w:p w14:paraId="31A40C64" w14:textId="77777777" w:rsidR="00B50050" w:rsidRDefault="00B50050" w:rsidP="0088127C">
            <w:pPr>
              <w:pStyle w:val="OtherTableBody"/>
            </w:pPr>
            <w:r>
              <w:t>0335</w:t>
            </w:r>
          </w:p>
        </w:tc>
        <w:tc>
          <w:tcPr>
            <w:tcW w:w="2600" w:type="dxa"/>
          </w:tcPr>
          <w:p w14:paraId="7D7C165E" w14:textId="77777777" w:rsidR="00B50050" w:rsidRDefault="00B50050" w:rsidP="0088127C">
            <w:pPr>
              <w:pStyle w:val="OtherTableBody"/>
            </w:pPr>
          </w:p>
        </w:tc>
        <w:tc>
          <w:tcPr>
            <w:tcW w:w="1400" w:type="dxa"/>
          </w:tcPr>
          <w:p w14:paraId="1C72FD46" w14:textId="77777777" w:rsidR="00B50050" w:rsidRDefault="00B50050" w:rsidP="0088127C">
            <w:pPr>
              <w:pStyle w:val="OtherTableBody"/>
            </w:pPr>
            <w:r>
              <w:t>PRNxxx</w:t>
            </w:r>
          </w:p>
        </w:tc>
        <w:tc>
          <w:tcPr>
            <w:tcW w:w="4200" w:type="dxa"/>
          </w:tcPr>
          <w:p w14:paraId="026B3A47" w14:textId="77777777" w:rsidR="00B50050" w:rsidRDefault="00B50050" w:rsidP="0088127C">
            <w:pPr>
              <w:pStyle w:val="OtherTableBody"/>
            </w:pPr>
            <w:r>
              <w:t>where xxx is some frequency code</w:t>
            </w:r>
          </w:p>
        </w:tc>
      </w:tr>
      <w:tr w:rsidR="00B50050" w14:paraId="530DFA80" w14:textId="77777777" w:rsidTr="00195548">
        <w:tc>
          <w:tcPr>
            <w:tcW w:w="600" w:type="dxa"/>
          </w:tcPr>
          <w:p w14:paraId="40F6DCCD" w14:textId="77777777" w:rsidR="00B50050" w:rsidRDefault="00B50050" w:rsidP="0088127C">
            <w:pPr>
              <w:pStyle w:val="OtherTableBody"/>
            </w:pPr>
          </w:p>
        </w:tc>
        <w:tc>
          <w:tcPr>
            <w:tcW w:w="600" w:type="dxa"/>
          </w:tcPr>
          <w:p w14:paraId="59816BBA" w14:textId="77777777" w:rsidR="00B50050" w:rsidRDefault="00B50050" w:rsidP="0088127C">
            <w:pPr>
              <w:pStyle w:val="OtherTableBody"/>
            </w:pPr>
            <w:r>
              <w:t>0335</w:t>
            </w:r>
          </w:p>
        </w:tc>
        <w:tc>
          <w:tcPr>
            <w:tcW w:w="2600" w:type="dxa"/>
          </w:tcPr>
          <w:p w14:paraId="550EB4CE" w14:textId="77777777" w:rsidR="00B50050" w:rsidRDefault="00B50050" w:rsidP="0088127C">
            <w:pPr>
              <w:pStyle w:val="OtherTableBody"/>
            </w:pPr>
          </w:p>
        </w:tc>
        <w:tc>
          <w:tcPr>
            <w:tcW w:w="1400" w:type="dxa"/>
          </w:tcPr>
          <w:p w14:paraId="303B34CE" w14:textId="77777777" w:rsidR="00B50050" w:rsidRDefault="00B50050" w:rsidP="0088127C">
            <w:pPr>
              <w:pStyle w:val="OtherTableBody"/>
            </w:pPr>
            <w:r>
              <w:t>Q&lt;integer&gt;D</w:t>
            </w:r>
          </w:p>
        </w:tc>
        <w:tc>
          <w:tcPr>
            <w:tcW w:w="4200" w:type="dxa"/>
          </w:tcPr>
          <w:p w14:paraId="6A6580E0" w14:textId="77777777" w:rsidR="00B50050" w:rsidRDefault="00B50050" w:rsidP="0088127C">
            <w:pPr>
              <w:pStyle w:val="OtherTableBody"/>
            </w:pPr>
            <w:r>
              <w:t>every &lt;integer&gt; days</w:t>
            </w:r>
          </w:p>
        </w:tc>
      </w:tr>
      <w:tr w:rsidR="00B50050" w14:paraId="3367D047" w14:textId="77777777" w:rsidTr="00195548">
        <w:tc>
          <w:tcPr>
            <w:tcW w:w="600" w:type="dxa"/>
          </w:tcPr>
          <w:p w14:paraId="5A4FD445" w14:textId="77777777" w:rsidR="00B50050" w:rsidRDefault="00B50050" w:rsidP="0088127C">
            <w:pPr>
              <w:pStyle w:val="OtherTableBody"/>
            </w:pPr>
          </w:p>
        </w:tc>
        <w:tc>
          <w:tcPr>
            <w:tcW w:w="600" w:type="dxa"/>
          </w:tcPr>
          <w:p w14:paraId="438F37C1" w14:textId="77777777" w:rsidR="00B50050" w:rsidRDefault="00B50050" w:rsidP="0088127C">
            <w:pPr>
              <w:pStyle w:val="OtherTableBody"/>
            </w:pPr>
            <w:r>
              <w:t>0335</w:t>
            </w:r>
          </w:p>
        </w:tc>
        <w:tc>
          <w:tcPr>
            <w:tcW w:w="2600" w:type="dxa"/>
          </w:tcPr>
          <w:p w14:paraId="685AB509" w14:textId="77777777" w:rsidR="00B50050" w:rsidRDefault="00B50050" w:rsidP="0088127C">
            <w:pPr>
              <w:pStyle w:val="OtherTableBody"/>
            </w:pPr>
          </w:p>
        </w:tc>
        <w:tc>
          <w:tcPr>
            <w:tcW w:w="1400" w:type="dxa"/>
          </w:tcPr>
          <w:p w14:paraId="7AE016DF" w14:textId="77777777" w:rsidR="00B50050" w:rsidRDefault="00B50050" w:rsidP="0088127C">
            <w:pPr>
              <w:pStyle w:val="OtherTableBody"/>
            </w:pPr>
            <w:r>
              <w:t>Q&lt;integer&gt;H</w:t>
            </w:r>
          </w:p>
        </w:tc>
        <w:tc>
          <w:tcPr>
            <w:tcW w:w="4200" w:type="dxa"/>
          </w:tcPr>
          <w:p w14:paraId="01DA6BD7" w14:textId="77777777" w:rsidR="00B50050" w:rsidRDefault="00B50050" w:rsidP="0088127C">
            <w:pPr>
              <w:pStyle w:val="OtherTableBody"/>
            </w:pPr>
            <w:r>
              <w:t>every &lt;integer&gt; hours</w:t>
            </w:r>
          </w:p>
        </w:tc>
      </w:tr>
      <w:tr w:rsidR="00B50050" w14:paraId="7E0332D0" w14:textId="77777777" w:rsidTr="00195548">
        <w:tc>
          <w:tcPr>
            <w:tcW w:w="600" w:type="dxa"/>
          </w:tcPr>
          <w:p w14:paraId="30ADFDFA" w14:textId="77777777" w:rsidR="00B50050" w:rsidRDefault="00B50050" w:rsidP="0088127C">
            <w:pPr>
              <w:pStyle w:val="OtherTableBody"/>
            </w:pPr>
          </w:p>
        </w:tc>
        <w:tc>
          <w:tcPr>
            <w:tcW w:w="600" w:type="dxa"/>
          </w:tcPr>
          <w:p w14:paraId="1DF5238F" w14:textId="77777777" w:rsidR="00B50050" w:rsidRDefault="00B50050" w:rsidP="0088127C">
            <w:pPr>
              <w:pStyle w:val="OtherTableBody"/>
            </w:pPr>
            <w:r>
              <w:t>0335</w:t>
            </w:r>
          </w:p>
        </w:tc>
        <w:tc>
          <w:tcPr>
            <w:tcW w:w="2600" w:type="dxa"/>
          </w:tcPr>
          <w:p w14:paraId="6061E037" w14:textId="77777777" w:rsidR="00B50050" w:rsidRDefault="00B50050" w:rsidP="0088127C">
            <w:pPr>
              <w:pStyle w:val="OtherTableBody"/>
            </w:pPr>
          </w:p>
        </w:tc>
        <w:tc>
          <w:tcPr>
            <w:tcW w:w="1400" w:type="dxa"/>
          </w:tcPr>
          <w:p w14:paraId="25E391D2" w14:textId="77777777" w:rsidR="00B50050" w:rsidRDefault="00B50050" w:rsidP="0088127C">
            <w:pPr>
              <w:pStyle w:val="OtherTableBody"/>
            </w:pPr>
            <w:r>
              <w:t>Q&lt;integer&gt;J&lt;day#&gt;</w:t>
            </w:r>
          </w:p>
        </w:tc>
        <w:tc>
          <w:tcPr>
            <w:tcW w:w="4200" w:type="dxa"/>
          </w:tcPr>
          <w:p w14:paraId="265DF816" w14:textId="77777777" w:rsidR="00B50050" w:rsidRDefault="00B50050" w:rsidP="0088127C">
            <w:pPr>
              <w:pStyle w:val="OtherTableBody"/>
            </w:pPr>
            <w:r>
              <w:t>repeats on a particular day of the week,</w:t>
            </w:r>
          </w:p>
        </w:tc>
      </w:tr>
      <w:tr w:rsidR="00B50050" w14:paraId="51C0A2B6" w14:textId="77777777" w:rsidTr="00195548">
        <w:tc>
          <w:tcPr>
            <w:tcW w:w="600" w:type="dxa"/>
          </w:tcPr>
          <w:p w14:paraId="5BC1590F" w14:textId="77777777" w:rsidR="00B50050" w:rsidRDefault="00B50050" w:rsidP="0088127C">
            <w:pPr>
              <w:pStyle w:val="OtherTableBody"/>
            </w:pPr>
          </w:p>
        </w:tc>
        <w:tc>
          <w:tcPr>
            <w:tcW w:w="600" w:type="dxa"/>
          </w:tcPr>
          <w:p w14:paraId="23828C43" w14:textId="77777777" w:rsidR="00B50050" w:rsidRDefault="00B50050" w:rsidP="0088127C">
            <w:pPr>
              <w:pStyle w:val="OtherTableBody"/>
            </w:pPr>
            <w:r>
              <w:t>0335</w:t>
            </w:r>
          </w:p>
        </w:tc>
        <w:tc>
          <w:tcPr>
            <w:tcW w:w="2600" w:type="dxa"/>
          </w:tcPr>
          <w:p w14:paraId="624BAAD3" w14:textId="77777777" w:rsidR="00B50050" w:rsidRDefault="00B50050" w:rsidP="0088127C">
            <w:pPr>
              <w:pStyle w:val="OtherTableBody"/>
            </w:pPr>
          </w:p>
        </w:tc>
        <w:tc>
          <w:tcPr>
            <w:tcW w:w="1400" w:type="dxa"/>
          </w:tcPr>
          <w:p w14:paraId="0BE53B3F" w14:textId="77777777" w:rsidR="00B50050" w:rsidRDefault="00B50050" w:rsidP="0088127C">
            <w:pPr>
              <w:pStyle w:val="OtherTableBody"/>
            </w:pPr>
            <w:r>
              <w:t>Q&lt;integer&gt;L</w:t>
            </w:r>
          </w:p>
        </w:tc>
        <w:tc>
          <w:tcPr>
            <w:tcW w:w="4200" w:type="dxa"/>
          </w:tcPr>
          <w:p w14:paraId="741E8426" w14:textId="77777777" w:rsidR="00B50050" w:rsidRDefault="00B50050" w:rsidP="0088127C">
            <w:pPr>
              <w:pStyle w:val="OtherTableBody"/>
            </w:pPr>
            <w:r>
              <w:t>every &lt;integer&gt; months (Lunar cycle)</w:t>
            </w:r>
          </w:p>
        </w:tc>
      </w:tr>
      <w:tr w:rsidR="00B50050" w14:paraId="26641A8E" w14:textId="77777777" w:rsidTr="00195548">
        <w:tc>
          <w:tcPr>
            <w:tcW w:w="600" w:type="dxa"/>
          </w:tcPr>
          <w:p w14:paraId="662EF229" w14:textId="77777777" w:rsidR="00B50050" w:rsidRDefault="00B50050" w:rsidP="0088127C">
            <w:pPr>
              <w:pStyle w:val="OtherTableBody"/>
            </w:pPr>
          </w:p>
        </w:tc>
        <w:tc>
          <w:tcPr>
            <w:tcW w:w="600" w:type="dxa"/>
          </w:tcPr>
          <w:p w14:paraId="320D0B20" w14:textId="77777777" w:rsidR="00B50050" w:rsidRDefault="00B50050" w:rsidP="0088127C">
            <w:pPr>
              <w:pStyle w:val="OtherTableBody"/>
            </w:pPr>
            <w:r>
              <w:t>0335</w:t>
            </w:r>
          </w:p>
        </w:tc>
        <w:tc>
          <w:tcPr>
            <w:tcW w:w="2600" w:type="dxa"/>
          </w:tcPr>
          <w:p w14:paraId="3970AA9C" w14:textId="77777777" w:rsidR="00B50050" w:rsidRDefault="00B50050" w:rsidP="0088127C">
            <w:pPr>
              <w:pStyle w:val="OtherTableBody"/>
            </w:pPr>
          </w:p>
        </w:tc>
        <w:tc>
          <w:tcPr>
            <w:tcW w:w="1400" w:type="dxa"/>
          </w:tcPr>
          <w:p w14:paraId="324DF04C" w14:textId="77777777" w:rsidR="00B50050" w:rsidRDefault="00B50050" w:rsidP="0088127C">
            <w:pPr>
              <w:pStyle w:val="OtherTableBody"/>
            </w:pPr>
            <w:r>
              <w:t>Q&lt;integer&gt;M</w:t>
            </w:r>
          </w:p>
        </w:tc>
        <w:tc>
          <w:tcPr>
            <w:tcW w:w="4200" w:type="dxa"/>
          </w:tcPr>
          <w:p w14:paraId="73087457" w14:textId="77777777" w:rsidR="00B50050" w:rsidRDefault="00B50050" w:rsidP="0088127C">
            <w:pPr>
              <w:pStyle w:val="OtherTableBody"/>
            </w:pPr>
            <w:r>
              <w:t>every &lt;integer&gt; minutes</w:t>
            </w:r>
          </w:p>
        </w:tc>
      </w:tr>
      <w:tr w:rsidR="00B50050" w14:paraId="009CB979" w14:textId="77777777" w:rsidTr="00195548">
        <w:tc>
          <w:tcPr>
            <w:tcW w:w="600" w:type="dxa"/>
          </w:tcPr>
          <w:p w14:paraId="695B7141" w14:textId="77777777" w:rsidR="00B50050" w:rsidRDefault="00B50050" w:rsidP="0088127C">
            <w:pPr>
              <w:pStyle w:val="OtherTableBody"/>
            </w:pPr>
          </w:p>
        </w:tc>
        <w:tc>
          <w:tcPr>
            <w:tcW w:w="600" w:type="dxa"/>
          </w:tcPr>
          <w:p w14:paraId="7414C93D" w14:textId="77777777" w:rsidR="00B50050" w:rsidRDefault="00B50050" w:rsidP="0088127C">
            <w:pPr>
              <w:pStyle w:val="OtherTableBody"/>
            </w:pPr>
            <w:r>
              <w:t>0335</w:t>
            </w:r>
          </w:p>
        </w:tc>
        <w:tc>
          <w:tcPr>
            <w:tcW w:w="2600" w:type="dxa"/>
          </w:tcPr>
          <w:p w14:paraId="5C792850" w14:textId="77777777" w:rsidR="00B50050" w:rsidRDefault="00B50050" w:rsidP="0088127C">
            <w:pPr>
              <w:pStyle w:val="OtherTableBody"/>
            </w:pPr>
          </w:p>
        </w:tc>
        <w:tc>
          <w:tcPr>
            <w:tcW w:w="1400" w:type="dxa"/>
          </w:tcPr>
          <w:p w14:paraId="2F0C6858" w14:textId="77777777" w:rsidR="00B50050" w:rsidRDefault="00B50050" w:rsidP="0088127C">
            <w:pPr>
              <w:pStyle w:val="OtherTableBody"/>
            </w:pPr>
            <w:r>
              <w:t>Q&lt;integer&gt;S</w:t>
            </w:r>
          </w:p>
        </w:tc>
        <w:tc>
          <w:tcPr>
            <w:tcW w:w="4200" w:type="dxa"/>
          </w:tcPr>
          <w:p w14:paraId="0A0BC54C" w14:textId="77777777" w:rsidR="00B50050" w:rsidRDefault="00B50050" w:rsidP="0088127C">
            <w:pPr>
              <w:pStyle w:val="OtherTableBody"/>
            </w:pPr>
            <w:r>
              <w:t>every &lt;integer&gt; seconds</w:t>
            </w:r>
          </w:p>
        </w:tc>
      </w:tr>
      <w:tr w:rsidR="00B50050" w14:paraId="6D0C5868" w14:textId="77777777" w:rsidTr="00195548">
        <w:tc>
          <w:tcPr>
            <w:tcW w:w="600" w:type="dxa"/>
          </w:tcPr>
          <w:p w14:paraId="178407AA" w14:textId="77777777" w:rsidR="00B50050" w:rsidRDefault="00B50050" w:rsidP="0088127C">
            <w:pPr>
              <w:pStyle w:val="OtherTableBody"/>
            </w:pPr>
          </w:p>
        </w:tc>
        <w:tc>
          <w:tcPr>
            <w:tcW w:w="600" w:type="dxa"/>
          </w:tcPr>
          <w:p w14:paraId="3F26BAC8" w14:textId="77777777" w:rsidR="00B50050" w:rsidRDefault="00B50050" w:rsidP="0088127C">
            <w:pPr>
              <w:pStyle w:val="OtherTableBody"/>
            </w:pPr>
            <w:r>
              <w:t>0335</w:t>
            </w:r>
          </w:p>
        </w:tc>
        <w:tc>
          <w:tcPr>
            <w:tcW w:w="2600" w:type="dxa"/>
          </w:tcPr>
          <w:p w14:paraId="4BD86E93" w14:textId="77777777" w:rsidR="00B50050" w:rsidRDefault="00B50050" w:rsidP="0088127C">
            <w:pPr>
              <w:pStyle w:val="OtherTableBody"/>
            </w:pPr>
          </w:p>
        </w:tc>
        <w:tc>
          <w:tcPr>
            <w:tcW w:w="1400" w:type="dxa"/>
          </w:tcPr>
          <w:p w14:paraId="4916CC60" w14:textId="77777777" w:rsidR="00B50050" w:rsidRDefault="00B50050" w:rsidP="0088127C">
            <w:pPr>
              <w:pStyle w:val="OtherTableBody"/>
            </w:pPr>
            <w:r>
              <w:t>Q&lt;integer&gt;W</w:t>
            </w:r>
          </w:p>
        </w:tc>
        <w:tc>
          <w:tcPr>
            <w:tcW w:w="4200" w:type="dxa"/>
          </w:tcPr>
          <w:p w14:paraId="0AAB69F3" w14:textId="77777777" w:rsidR="00B50050" w:rsidRDefault="00B50050" w:rsidP="0088127C">
            <w:pPr>
              <w:pStyle w:val="OtherTableBody"/>
            </w:pPr>
            <w:r>
              <w:t>every &lt;integer&gt; weeks</w:t>
            </w:r>
          </w:p>
        </w:tc>
      </w:tr>
      <w:tr w:rsidR="00B50050" w14:paraId="3B95211A" w14:textId="77777777" w:rsidTr="00195548">
        <w:tc>
          <w:tcPr>
            <w:tcW w:w="600" w:type="dxa"/>
          </w:tcPr>
          <w:p w14:paraId="0DA8726A" w14:textId="77777777" w:rsidR="00B50050" w:rsidRDefault="00B50050" w:rsidP="0088127C">
            <w:pPr>
              <w:pStyle w:val="OtherTableBody"/>
            </w:pPr>
          </w:p>
        </w:tc>
        <w:tc>
          <w:tcPr>
            <w:tcW w:w="600" w:type="dxa"/>
          </w:tcPr>
          <w:p w14:paraId="1239FDE4" w14:textId="77777777" w:rsidR="00B50050" w:rsidRDefault="00B50050" w:rsidP="0088127C">
            <w:pPr>
              <w:pStyle w:val="OtherTableBody"/>
            </w:pPr>
            <w:r>
              <w:t>0335</w:t>
            </w:r>
          </w:p>
        </w:tc>
        <w:tc>
          <w:tcPr>
            <w:tcW w:w="2600" w:type="dxa"/>
          </w:tcPr>
          <w:p w14:paraId="55CDBBD7" w14:textId="77777777" w:rsidR="00B50050" w:rsidRDefault="00B50050" w:rsidP="0088127C">
            <w:pPr>
              <w:pStyle w:val="OtherTableBody"/>
            </w:pPr>
          </w:p>
        </w:tc>
        <w:tc>
          <w:tcPr>
            <w:tcW w:w="1400" w:type="dxa"/>
          </w:tcPr>
          <w:p w14:paraId="50AC00CB" w14:textId="77777777" w:rsidR="00B50050" w:rsidRDefault="00B50050" w:rsidP="0088127C">
            <w:pPr>
              <w:pStyle w:val="OtherTableBody"/>
            </w:pPr>
            <w:r>
              <w:t>QAM</w:t>
            </w:r>
          </w:p>
        </w:tc>
        <w:tc>
          <w:tcPr>
            <w:tcW w:w="4200" w:type="dxa"/>
          </w:tcPr>
          <w:p w14:paraId="71A755D8" w14:textId="77777777" w:rsidR="00B50050" w:rsidRDefault="00B50050" w:rsidP="0088127C">
            <w:pPr>
              <w:pStyle w:val="OtherTableBody"/>
            </w:pPr>
            <w:r>
              <w:t>in the morning at institution-specified time</w:t>
            </w:r>
          </w:p>
        </w:tc>
      </w:tr>
      <w:tr w:rsidR="00B50050" w14:paraId="73186DD1" w14:textId="77777777" w:rsidTr="00195548">
        <w:tc>
          <w:tcPr>
            <w:tcW w:w="600" w:type="dxa"/>
          </w:tcPr>
          <w:p w14:paraId="6323AFFF" w14:textId="77777777" w:rsidR="00B50050" w:rsidRDefault="00B50050" w:rsidP="0088127C">
            <w:pPr>
              <w:pStyle w:val="OtherTableBody"/>
            </w:pPr>
          </w:p>
        </w:tc>
        <w:tc>
          <w:tcPr>
            <w:tcW w:w="600" w:type="dxa"/>
          </w:tcPr>
          <w:p w14:paraId="6B23A366" w14:textId="77777777" w:rsidR="00B50050" w:rsidRDefault="00B50050" w:rsidP="0088127C">
            <w:pPr>
              <w:pStyle w:val="OtherTableBody"/>
            </w:pPr>
            <w:r>
              <w:t>0335</w:t>
            </w:r>
          </w:p>
        </w:tc>
        <w:tc>
          <w:tcPr>
            <w:tcW w:w="2600" w:type="dxa"/>
          </w:tcPr>
          <w:p w14:paraId="5140711F" w14:textId="77777777" w:rsidR="00B50050" w:rsidRDefault="00B50050" w:rsidP="0088127C">
            <w:pPr>
              <w:pStyle w:val="OtherTableBody"/>
            </w:pPr>
          </w:p>
        </w:tc>
        <w:tc>
          <w:tcPr>
            <w:tcW w:w="1400" w:type="dxa"/>
          </w:tcPr>
          <w:p w14:paraId="30408FD9" w14:textId="77777777" w:rsidR="00B50050" w:rsidRDefault="00B50050" w:rsidP="0088127C">
            <w:pPr>
              <w:pStyle w:val="OtherTableBody"/>
            </w:pPr>
            <w:r>
              <w:t>QHS</w:t>
            </w:r>
          </w:p>
        </w:tc>
        <w:tc>
          <w:tcPr>
            <w:tcW w:w="4200" w:type="dxa"/>
          </w:tcPr>
          <w:p w14:paraId="37DB4CA7" w14:textId="77777777" w:rsidR="00B50050" w:rsidRDefault="00B50050" w:rsidP="0088127C">
            <w:pPr>
              <w:pStyle w:val="OtherTableBody"/>
            </w:pPr>
            <w:r>
              <w:t>every day before the hour of sleep</w:t>
            </w:r>
          </w:p>
        </w:tc>
      </w:tr>
      <w:tr w:rsidR="00B50050" w14:paraId="67496167" w14:textId="77777777" w:rsidTr="00195548">
        <w:tc>
          <w:tcPr>
            <w:tcW w:w="600" w:type="dxa"/>
          </w:tcPr>
          <w:p w14:paraId="0B39F240" w14:textId="77777777" w:rsidR="00B50050" w:rsidRDefault="00B50050" w:rsidP="0088127C">
            <w:pPr>
              <w:pStyle w:val="OtherTableBody"/>
            </w:pPr>
          </w:p>
        </w:tc>
        <w:tc>
          <w:tcPr>
            <w:tcW w:w="600" w:type="dxa"/>
          </w:tcPr>
          <w:p w14:paraId="490F3686" w14:textId="77777777" w:rsidR="00B50050" w:rsidRDefault="00B50050" w:rsidP="0088127C">
            <w:pPr>
              <w:pStyle w:val="OtherTableBody"/>
            </w:pPr>
            <w:r>
              <w:t>0335</w:t>
            </w:r>
          </w:p>
        </w:tc>
        <w:tc>
          <w:tcPr>
            <w:tcW w:w="2600" w:type="dxa"/>
          </w:tcPr>
          <w:p w14:paraId="67AB9223" w14:textId="77777777" w:rsidR="00B50050" w:rsidRDefault="00B50050" w:rsidP="0088127C">
            <w:pPr>
              <w:pStyle w:val="OtherTableBody"/>
            </w:pPr>
          </w:p>
        </w:tc>
        <w:tc>
          <w:tcPr>
            <w:tcW w:w="1400" w:type="dxa"/>
          </w:tcPr>
          <w:p w14:paraId="3C12324A" w14:textId="77777777" w:rsidR="00B50050" w:rsidRDefault="00B50050" w:rsidP="0088127C">
            <w:pPr>
              <w:pStyle w:val="OtherTableBody"/>
            </w:pPr>
            <w:r>
              <w:t>QID</w:t>
            </w:r>
          </w:p>
        </w:tc>
        <w:tc>
          <w:tcPr>
            <w:tcW w:w="4200" w:type="dxa"/>
          </w:tcPr>
          <w:p w14:paraId="2120181A" w14:textId="77777777" w:rsidR="00B50050" w:rsidRDefault="00B50050" w:rsidP="0088127C">
            <w:pPr>
              <w:pStyle w:val="OtherTableBody"/>
            </w:pPr>
            <w:r>
              <w:t>four times a day at institution-specified times</w:t>
            </w:r>
          </w:p>
        </w:tc>
      </w:tr>
      <w:tr w:rsidR="00B50050" w14:paraId="342CD146" w14:textId="77777777" w:rsidTr="00195548">
        <w:tc>
          <w:tcPr>
            <w:tcW w:w="600" w:type="dxa"/>
          </w:tcPr>
          <w:p w14:paraId="052AA2F5" w14:textId="77777777" w:rsidR="00B50050" w:rsidRDefault="00B50050" w:rsidP="0088127C">
            <w:pPr>
              <w:pStyle w:val="OtherTableBody"/>
            </w:pPr>
          </w:p>
        </w:tc>
        <w:tc>
          <w:tcPr>
            <w:tcW w:w="600" w:type="dxa"/>
          </w:tcPr>
          <w:p w14:paraId="4FBA521E" w14:textId="77777777" w:rsidR="00B50050" w:rsidRDefault="00B50050" w:rsidP="0088127C">
            <w:pPr>
              <w:pStyle w:val="OtherTableBody"/>
            </w:pPr>
            <w:r>
              <w:t>0335</w:t>
            </w:r>
          </w:p>
        </w:tc>
        <w:tc>
          <w:tcPr>
            <w:tcW w:w="2600" w:type="dxa"/>
          </w:tcPr>
          <w:p w14:paraId="39ED1CD2" w14:textId="77777777" w:rsidR="00B50050" w:rsidRDefault="00B50050" w:rsidP="0088127C">
            <w:pPr>
              <w:pStyle w:val="OtherTableBody"/>
            </w:pPr>
          </w:p>
        </w:tc>
        <w:tc>
          <w:tcPr>
            <w:tcW w:w="1400" w:type="dxa"/>
          </w:tcPr>
          <w:p w14:paraId="5877688C" w14:textId="77777777" w:rsidR="00B50050" w:rsidRDefault="00B50050" w:rsidP="0088127C">
            <w:pPr>
              <w:pStyle w:val="OtherTableBody"/>
            </w:pPr>
            <w:r>
              <w:t>QOD</w:t>
            </w:r>
          </w:p>
        </w:tc>
        <w:tc>
          <w:tcPr>
            <w:tcW w:w="4200" w:type="dxa"/>
          </w:tcPr>
          <w:p w14:paraId="77F2AEE7" w14:textId="77777777" w:rsidR="00B50050" w:rsidRDefault="00B50050" w:rsidP="0088127C">
            <w:pPr>
              <w:pStyle w:val="OtherTableBody"/>
            </w:pPr>
            <w:r>
              <w:t>every other day</w:t>
            </w:r>
          </w:p>
        </w:tc>
      </w:tr>
      <w:tr w:rsidR="00B50050" w14:paraId="1BF9AC50" w14:textId="77777777" w:rsidTr="00195548">
        <w:tc>
          <w:tcPr>
            <w:tcW w:w="600" w:type="dxa"/>
          </w:tcPr>
          <w:p w14:paraId="36653FEC" w14:textId="77777777" w:rsidR="00B50050" w:rsidRDefault="00B50050" w:rsidP="0088127C">
            <w:pPr>
              <w:pStyle w:val="OtherTableBody"/>
            </w:pPr>
          </w:p>
        </w:tc>
        <w:tc>
          <w:tcPr>
            <w:tcW w:w="600" w:type="dxa"/>
          </w:tcPr>
          <w:p w14:paraId="6552243D" w14:textId="77777777" w:rsidR="00B50050" w:rsidRDefault="00B50050" w:rsidP="0088127C">
            <w:pPr>
              <w:pStyle w:val="OtherTableBody"/>
            </w:pPr>
            <w:r>
              <w:t>0335</w:t>
            </w:r>
          </w:p>
        </w:tc>
        <w:tc>
          <w:tcPr>
            <w:tcW w:w="2600" w:type="dxa"/>
          </w:tcPr>
          <w:p w14:paraId="1B451A65" w14:textId="77777777" w:rsidR="00B50050" w:rsidRDefault="00B50050" w:rsidP="0088127C">
            <w:pPr>
              <w:pStyle w:val="OtherTableBody"/>
            </w:pPr>
          </w:p>
        </w:tc>
        <w:tc>
          <w:tcPr>
            <w:tcW w:w="1400" w:type="dxa"/>
          </w:tcPr>
          <w:p w14:paraId="45124D30" w14:textId="77777777" w:rsidR="00B50050" w:rsidRDefault="00B50050" w:rsidP="0088127C">
            <w:pPr>
              <w:pStyle w:val="OtherTableBody"/>
            </w:pPr>
            <w:r>
              <w:t>QPM</w:t>
            </w:r>
          </w:p>
        </w:tc>
        <w:tc>
          <w:tcPr>
            <w:tcW w:w="4200" w:type="dxa"/>
          </w:tcPr>
          <w:p w14:paraId="6A2802A0" w14:textId="77777777" w:rsidR="00B50050" w:rsidRDefault="00B50050" w:rsidP="0088127C">
            <w:pPr>
              <w:pStyle w:val="OtherTableBody"/>
            </w:pPr>
            <w:r>
              <w:t>in the evening at institution-specified time</w:t>
            </w:r>
          </w:p>
        </w:tc>
      </w:tr>
      <w:tr w:rsidR="00B50050" w14:paraId="77B193EB" w14:textId="77777777" w:rsidTr="00195548">
        <w:tc>
          <w:tcPr>
            <w:tcW w:w="600" w:type="dxa"/>
          </w:tcPr>
          <w:p w14:paraId="54543A06" w14:textId="77777777" w:rsidR="00B50050" w:rsidRDefault="00B50050" w:rsidP="0088127C">
            <w:pPr>
              <w:pStyle w:val="OtherTableBody"/>
            </w:pPr>
          </w:p>
        </w:tc>
        <w:tc>
          <w:tcPr>
            <w:tcW w:w="600" w:type="dxa"/>
          </w:tcPr>
          <w:p w14:paraId="3E42E487" w14:textId="77777777" w:rsidR="00B50050" w:rsidRDefault="00B50050" w:rsidP="0088127C">
            <w:pPr>
              <w:pStyle w:val="OtherTableBody"/>
            </w:pPr>
            <w:r>
              <w:t>0335</w:t>
            </w:r>
          </w:p>
        </w:tc>
        <w:tc>
          <w:tcPr>
            <w:tcW w:w="2600" w:type="dxa"/>
          </w:tcPr>
          <w:p w14:paraId="2745DB8C" w14:textId="77777777" w:rsidR="00B50050" w:rsidRDefault="00B50050" w:rsidP="0088127C">
            <w:pPr>
              <w:pStyle w:val="OtherTableBody"/>
            </w:pPr>
          </w:p>
        </w:tc>
        <w:tc>
          <w:tcPr>
            <w:tcW w:w="1400" w:type="dxa"/>
          </w:tcPr>
          <w:p w14:paraId="3E044ECB" w14:textId="77777777" w:rsidR="00B50050" w:rsidRDefault="00B50050" w:rsidP="0088127C">
            <w:pPr>
              <w:pStyle w:val="OtherTableBody"/>
            </w:pPr>
            <w:r>
              <w:t>QSHIFT</w:t>
            </w:r>
          </w:p>
        </w:tc>
        <w:tc>
          <w:tcPr>
            <w:tcW w:w="4200" w:type="dxa"/>
          </w:tcPr>
          <w:p w14:paraId="464F9FC8" w14:textId="77777777" w:rsidR="00B50050" w:rsidRDefault="00B50050" w:rsidP="0088127C">
            <w:pPr>
              <w:pStyle w:val="OtherTableBody"/>
            </w:pPr>
            <w:r>
              <w:t>during each of three eight-hour shifts at institution-specified times</w:t>
            </w:r>
          </w:p>
        </w:tc>
      </w:tr>
      <w:tr w:rsidR="00B50050" w14:paraId="75D635F9" w14:textId="77777777" w:rsidTr="00195548">
        <w:tc>
          <w:tcPr>
            <w:tcW w:w="600" w:type="dxa"/>
          </w:tcPr>
          <w:p w14:paraId="72849D86" w14:textId="77777777" w:rsidR="00B50050" w:rsidRDefault="00B50050" w:rsidP="0088127C">
            <w:pPr>
              <w:pStyle w:val="OtherTableBody"/>
            </w:pPr>
          </w:p>
        </w:tc>
        <w:tc>
          <w:tcPr>
            <w:tcW w:w="600" w:type="dxa"/>
          </w:tcPr>
          <w:p w14:paraId="649C00F5" w14:textId="77777777" w:rsidR="00B50050" w:rsidRDefault="00B50050" w:rsidP="0088127C">
            <w:pPr>
              <w:pStyle w:val="OtherTableBody"/>
            </w:pPr>
            <w:r>
              <w:t>0335</w:t>
            </w:r>
          </w:p>
        </w:tc>
        <w:tc>
          <w:tcPr>
            <w:tcW w:w="2600" w:type="dxa"/>
          </w:tcPr>
          <w:p w14:paraId="4FDDAAC4" w14:textId="77777777" w:rsidR="00B50050" w:rsidRDefault="00B50050" w:rsidP="0088127C">
            <w:pPr>
              <w:pStyle w:val="OtherTableBody"/>
            </w:pPr>
          </w:p>
        </w:tc>
        <w:tc>
          <w:tcPr>
            <w:tcW w:w="1400" w:type="dxa"/>
          </w:tcPr>
          <w:p w14:paraId="05ED1366" w14:textId="77777777" w:rsidR="00B50050" w:rsidRDefault="00B50050" w:rsidP="0088127C">
            <w:pPr>
              <w:pStyle w:val="OtherTableBody"/>
            </w:pPr>
            <w:r>
              <w:t>TID</w:t>
            </w:r>
          </w:p>
        </w:tc>
        <w:tc>
          <w:tcPr>
            <w:tcW w:w="4200" w:type="dxa"/>
          </w:tcPr>
          <w:p w14:paraId="730DDCA2" w14:textId="77777777" w:rsidR="00B50050" w:rsidRDefault="00B50050" w:rsidP="0088127C">
            <w:pPr>
              <w:pStyle w:val="OtherTableBody"/>
            </w:pPr>
            <w:r>
              <w:t>three times a day at institution-specified times</w:t>
            </w:r>
          </w:p>
        </w:tc>
      </w:tr>
      <w:tr w:rsidR="00B50050" w14:paraId="3D1607D2" w14:textId="77777777" w:rsidTr="00195548">
        <w:tc>
          <w:tcPr>
            <w:tcW w:w="600" w:type="dxa"/>
          </w:tcPr>
          <w:p w14:paraId="35E18CDD" w14:textId="77777777" w:rsidR="00B50050" w:rsidRDefault="00B50050" w:rsidP="0088127C">
            <w:pPr>
              <w:pStyle w:val="OtherTableBody"/>
            </w:pPr>
          </w:p>
        </w:tc>
        <w:tc>
          <w:tcPr>
            <w:tcW w:w="600" w:type="dxa"/>
          </w:tcPr>
          <w:p w14:paraId="28E5DA6B" w14:textId="77777777" w:rsidR="00B50050" w:rsidRDefault="00B50050" w:rsidP="0088127C">
            <w:pPr>
              <w:pStyle w:val="OtherTableBody"/>
            </w:pPr>
            <w:r>
              <w:t>0335</w:t>
            </w:r>
          </w:p>
        </w:tc>
        <w:tc>
          <w:tcPr>
            <w:tcW w:w="2600" w:type="dxa"/>
          </w:tcPr>
          <w:p w14:paraId="14F91670" w14:textId="77777777" w:rsidR="00B50050" w:rsidRDefault="00B50050" w:rsidP="0088127C">
            <w:pPr>
              <w:pStyle w:val="OtherTableBody"/>
            </w:pPr>
          </w:p>
        </w:tc>
        <w:tc>
          <w:tcPr>
            <w:tcW w:w="1400" w:type="dxa"/>
          </w:tcPr>
          <w:p w14:paraId="32DE78D1" w14:textId="77777777" w:rsidR="00B50050" w:rsidRDefault="00B50050" w:rsidP="0088127C">
            <w:pPr>
              <w:pStyle w:val="OtherTableBody"/>
            </w:pPr>
            <w:r>
              <w:t>U &lt;spec&gt;</w:t>
            </w:r>
          </w:p>
        </w:tc>
        <w:tc>
          <w:tcPr>
            <w:tcW w:w="4200" w:type="dxa"/>
          </w:tcPr>
          <w:p w14:paraId="1BCDB143" w14:textId="77777777" w:rsidR="00B50050" w:rsidRDefault="00B50050" w:rsidP="0088127C">
            <w:pPr>
              <w:pStyle w:val="OtherTableBody"/>
            </w:pPr>
            <w:r>
              <w:t>for future use, where &lt;spec&gt; is an interval specification as defined by the UNIX cron specification.</w:t>
            </w:r>
          </w:p>
        </w:tc>
      </w:tr>
      <w:tr w:rsidR="00B50050" w14:paraId="7B1DC058" w14:textId="77777777" w:rsidTr="00195548">
        <w:tc>
          <w:tcPr>
            <w:tcW w:w="600" w:type="dxa"/>
          </w:tcPr>
          <w:p w14:paraId="1136CAC6" w14:textId="77777777" w:rsidR="00B50050" w:rsidRDefault="00B50050" w:rsidP="0088127C">
            <w:pPr>
              <w:pStyle w:val="OtherTableBody"/>
            </w:pPr>
          </w:p>
        </w:tc>
        <w:tc>
          <w:tcPr>
            <w:tcW w:w="600" w:type="dxa"/>
          </w:tcPr>
          <w:p w14:paraId="7E0DCC57" w14:textId="77777777" w:rsidR="00B50050" w:rsidRDefault="00B50050" w:rsidP="0088127C">
            <w:pPr>
              <w:pStyle w:val="OtherTableBody"/>
            </w:pPr>
            <w:r>
              <w:t>0335</w:t>
            </w:r>
          </w:p>
        </w:tc>
        <w:tc>
          <w:tcPr>
            <w:tcW w:w="2600" w:type="dxa"/>
          </w:tcPr>
          <w:p w14:paraId="72653192" w14:textId="77777777" w:rsidR="00B50050" w:rsidRDefault="00B50050" w:rsidP="0088127C">
            <w:pPr>
              <w:pStyle w:val="OtherTableBody"/>
            </w:pPr>
          </w:p>
        </w:tc>
        <w:tc>
          <w:tcPr>
            <w:tcW w:w="1400" w:type="dxa"/>
          </w:tcPr>
          <w:p w14:paraId="2F2B9391" w14:textId="77777777" w:rsidR="00B50050" w:rsidRDefault="00B50050" w:rsidP="0088127C">
            <w:pPr>
              <w:pStyle w:val="OtherTableBody"/>
            </w:pPr>
            <w:r>
              <w:t>V</w:t>
            </w:r>
          </w:p>
        </w:tc>
        <w:tc>
          <w:tcPr>
            <w:tcW w:w="4200" w:type="dxa"/>
          </w:tcPr>
          <w:p w14:paraId="35C90050" w14:textId="77777777" w:rsidR="00B50050" w:rsidRDefault="00B50050" w:rsidP="0088127C">
            <w:pPr>
              <w:pStyle w:val="OtherTableBody"/>
            </w:pPr>
            <w:r>
              <w:t>Cibus Vespertinus (dinner)</w:t>
            </w:r>
          </w:p>
        </w:tc>
      </w:tr>
      <w:tr w:rsidR="00B50050" w14:paraId="79969DAE" w14:textId="77777777" w:rsidTr="00195548">
        <w:tc>
          <w:tcPr>
            <w:tcW w:w="600" w:type="dxa"/>
          </w:tcPr>
          <w:p w14:paraId="3F68F484" w14:textId="77777777" w:rsidR="00B50050" w:rsidRDefault="00B50050" w:rsidP="0088127C">
            <w:pPr>
              <w:pStyle w:val="OtherTableBody"/>
            </w:pPr>
          </w:p>
        </w:tc>
        <w:tc>
          <w:tcPr>
            <w:tcW w:w="600" w:type="dxa"/>
          </w:tcPr>
          <w:p w14:paraId="3879523B" w14:textId="77777777" w:rsidR="00B50050" w:rsidRDefault="00B50050" w:rsidP="0088127C">
            <w:pPr>
              <w:pStyle w:val="OtherTableBody"/>
            </w:pPr>
            <w:r>
              <w:t>0335</w:t>
            </w:r>
          </w:p>
        </w:tc>
        <w:tc>
          <w:tcPr>
            <w:tcW w:w="2600" w:type="dxa"/>
          </w:tcPr>
          <w:p w14:paraId="215478F4" w14:textId="77777777" w:rsidR="00B50050" w:rsidRDefault="00B50050" w:rsidP="0088127C">
            <w:pPr>
              <w:pStyle w:val="OtherTableBody"/>
            </w:pPr>
          </w:p>
        </w:tc>
        <w:tc>
          <w:tcPr>
            <w:tcW w:w="1400" w:type="dxa"/>
          </w:tcPr>
          <w:p w14:paraId="40B0E21C" w14:textId="77777777" w:rsidR="00B50050" w:rsidRDefault="00B50050" w:rsidP="0088127C">
            <w:pPr>
              <w:pStyle w:val="OtherTableBody"/>
            </w:pPr>
            <w:r>
              <w:t>xID</w:t>
            </w:r>
          </w:p>
        </w:tc>
        <w:tc>
          <w:tcPr>
            <w:tcW w:w="4200" w:type="dxa"/>
          </w:tcPr>
          <w:p w14:paraId="5CDF3239" w14:textId="77777777" w:rsidR="00B50050" w:rsidRDefault="00B50050" w:rsidP="0088127C">
            <w:pPr>
              <w:pStyle w:val="OtherTableBody"/>
            </w:pPr>
            <w:r>
              <w:t>"X" times per day at institution-specified times, where X is a numeral 5 or greater.</w:t>
            </w:r>
          </w:p>
        </w:tc>
      </w:tr>
      <w:tr w:rsidR="00B50050" w14:paraId="1C7732FE" w14:textId="77777777" w:rsidTr="00195548">
        <w:tc>
          <w:tcPr>
            <w:tcW w:w="600" w:type="dxa"/>
          </w:tcPr>
          <w:p w14:paraId="222C0869" w14:textId="77777777" w:rsidR="00B50050" w:rsidRDefault="00B50050" w:rsidP="0088127C">
            <w:pPr>
              <w:pStyle w:val="OtherTableBody"/>
            </w:pPr>
            <w:r>
              <w:t>User</w:t>
            </w:r>
          </w:p>
        </w:tc>
        <w:tc>
          <w:tcPr>
            <w:tcW w:w="600" w:type="dxa"/>
          </w:tcPr>
          <w:p w14:paraId="0E4B62B7" w14:textId="77777777" w:rsidR="00B50050" w:rsidRDefault="00B50050" w:rsidP="0088127C">
            <w:pPr>
              <w:pStyle w:val="OtherTableBody"/>
            </w:pPr>
          </w:p>
        </w:tc>
        <w:tc>
          <w:tcPr>
            <w:tcW w:w="2600" w:type="dxa"/>
          </w:tcPr>
          <w:p w14:paraId="7D16AD4A" w14:textId="77777777" w:rsidR="00B50050" w:rsidRDefault="00B50050" w:rsidP="0088127C">
            <w:pPr>
              <w:pStyle w:val="OtherTableBody"/>
            </w:pPr>
            <w:r>
              <w:t>Referral Reason</w:t>
            </w:r>
          </w:p>
        </w:tc>
        <w:tc>
          <w:tcPr>
            <w:tcW w:w="1400" w:type="dxa"/>
          </w:tcPr>
          <w:p w14:paraId="6A02F388" w14:textId="77777777" w:rsidR="00B50050" w:rsidRDefault="00B50050" w:rsidP="0088127C">
            <w:pPr>
              <w:pStyle w:val="OtherTableBody"/>
            </w:pPr>
          </w:p>
        </w:tc>
        <w:tc>
          <w:tcPr>
            <w:tcW w:w="4200" w:type="dxa"/>
          </w:tcPr>
          <w:p w14:paraId="0E4587CB" w14:textId="77777777" w:rsidR="00B50050" w:rsidRDefault="00B50050" w:rsidP="0088127C">
            <w:pPr>
              <w:pStyle w:val="OtherTableBody"/>
            </w:pPr>
          </w:p>
        </w:tc>
      </w:tr>
      <w:tr w:rsidR="00B50050" w14:paraId="61DD49E2" w14:textId="77777777" w:rsidTr="00195548">
        <w:tc>
          <w:tcPr>
            <w:tcW w:w="600" w:type="dxa"/>
          </w:tcPr>
          <w:p w14:paraId="23EBEF40" w14:textId="77777777" w:rsidR="00B50050" w:rsidRDefault="00B50050" w:rsidP="0088127C">
            <w:pPr>
              <w:pStyle w:val="OtherTableBody"/>
            </w:pPr>
          </w:p>
        </w:tc>
        <w:tc>
          <w:tcPr>
            <w:tcW w:w="600" w:type="dxa"/>
          </w:tcPr>
          <w:p w14:paraId="2D462DD6" w14:textId="77777777" w:rsidR="00B50050" w:rsidRDefault="00B50050" w:rsidP="0088127C">
            <w:pPr>
              <w:pStyle w:val="OtherTableBody"/>
            </w:pPr>
            <w:r>
              <w:t>0336</w:t>
            </w:r>
          </w:p>
        </w:tc>
        <w:tc>
          <w:tcPr>
            <w:tcW w:w="2600" w:type="dxa"/>
          </w:tcPr>
          <w:p w14:paraId="78593E6F" w14:textId="77777777" w:rsidR="00B50050" w:rsidRDefault="00B50050" w:rsidP="0088127C">
            <w:pPr>
              <w:pStyle w:val="OtherTableBody"/>
            </w:pPr>
          </w:p>
        </w:tc>
        <w:tc>
          <w:tcPr>
            <w:tcW w:w="1400" w:type="dxa"/>
          </w:tcPr>
          <w:p w14:paraId="12BD2469" w14:textId="77777777" w:rsidR="00B50050" w:rsidRDefault="00B50050" w:rsidP="0088127C">
            <w:pPr>
              <w:pStyle w:val="OtherTableBody"/>
            </w:pPr>
            <w:r>
              <w:t>O</w:t>
            </w:r>
          </w:p>
        </w:tc>
        <w:tc>
          <w:tcPr>
            <w:tcW w:w="4200" w:type="dxa"/>
          </w:tcPr>
          <w:p w14:paraId="7D2A7BD3" w14:textId="77777777" w:rsidR="00B50050" w:rsidRDefault="00B50050" w:rsidP="0088127C">
            <w:pPr>
              <w:pStyle w:val="OtherTableBody"/>
            </w:pPr>
            <w:r>
              <w:t>Provider Ordered</w:t>
            </w:r>
          </w:p>
        </w:tc>
      </w:tr>
      <w:tr w:rsidR="00B50050" w14:paraId="35305E8B" w14:textId="77777777" w:rsidTr="00195548">
        <w:tc>
          <w:tcPr>
            <w:tcW w:w="600" w:type="dxa"/>
          </w:tcPr>
          <w:p w14:paraId="0168433D" w14:textId="77777777" w:rsidR="00B50050" w:rsidRDefault="00B50050" w:rsidP="0088127C">
            <w:pPr>
              <w:pStyle w:val="OtherTableBody"/>
            </w:pPr>
          </w:p>
        </w:tc>
        <w:tc>
          <w:tcPr>
            <w:tcW w:w="600" w:type="dxa"/>
          </w:tcPr>
          <w:p w14:paraId="17E8305D" w14:textId="77777777" w:rsidR="00B50050" w:rsidRDefault="00B50050" w:rsidP="0088127C">
            <w:pPr>
              <w:pStyle w:val="OtherTableBody"/>
            </w:pPr>
            <w:r>
              <w:t>0336</w:t>
            </w:r>
          </w:p>
        </w:tc>
        <w:tc>
          <w:tcPr>
            <w:tcW w:w="2600" w:type="dxa"/>
          </w:tcPr>
          <w:p w14:paraId="419411EA" w14:textId="77777777" w:rsidR="00B50050" w:rsidRDefault="00B50050" w:rsidP="0088127C">
            <w:pPr>
              <w:pStyle w:val="OtherTableBody"/>
            </w:pPr>
          </w:p>
        </w:tc>
        <w:tc>
          <w:tcPr>
            <w:tcW w:w="1400" w:type="dxa"/>
          </w:tcPr>
          <w:p w14:paraId="688010D7" w14:textId="77777777" w:rsidR="00B50050" w:rsidRDefault="00B50050" w:rsidP="0088127C">
            <w:pPr>
              <w:pStyle w:val="OtherTableBody"/>
            </w:pPr>
            <w:r>
              <w:t>P</w:t>
            </w:r>
          </w:p>
        </w:tc>
        <w:tc>
          <w:tcPr>
            <w:tcW w:w="4200" w:type="dxa"/>
          </w:tcPr>
          <w:p w14:paraId="1412ED90" w14:textId="77777777" w:rsidR="00B50050" w:rsidRDefault="00B50050" w:rsidP="0088127C">
            <w:pPr>
              <w:pStyle w:val="OtherTableBody"/>
            </w:pPr>
            <w:r>
              <w:t>Patient Preference</w:t>
            </w:r>
          </w:p>
        </w:tc>
      </w:tr>
      <w:tr w:rsidR="00B50050" w14:paraId="00B41758" w14:textId="77777777" w:rsidTr="00195548">
        <w:tc>
          <w:tcPr>
            <w:tcW w:w="600" w:type="dxa"/>
          </w:tcPr>
          <w:p w14:paraId="1BA7BAF0" w14:textId="77777777" w:rsidR="00B50050" w:rsidRDefault="00B50050" w:rsidP="0088127C">
            <w:pPr>
              <w:pStyle w:val="OtherTableBody"/>
            </w:pPr>
          </w:p>
        </w:tc>
        <w:tc>
          <w:tcPr>
            <w:tcW w:w="600" w:type="dxa"/>
          </w:tcPr>
          <w:p w14:paraId="0CBB44C2" w14:textId="77777777" w:rsidR="00B50050" w:rsidRDefault="00B50050" w:rsidP="0088127C">
            <w:pPr>
              <w:pStyle w:val="OtherTableBody"/>
            </w:pPr>
            <w:r>
              <w:t>0336</w:t>
            </w:r>
          </w:p>
        </w:tc>
        <w:tc>
          <w:tcPr>
            <w:tcW w:w="2600" w:type="dxa"/>
          </w:tcPr>
          <w:p w14:paraId="07498977" w14:textId="77777777" w:rsidR="00B50050" w:rsidRDefault="00B50050" w:rsidP="0088127C">
            <w:pPr>
              <w:pStyle w:val="OtherTableBody"/>
            </w:pPr>
          </w:p>
        </w:tc>
        <w:tc>
          <w:tcPr>
            <w:tcW w:w="1400" w:type="dxa"/>
          </w:tcPr>
          <w:p w14:paraId="2B2B5C8B" w14:textId="77777777" w:rsidR="00B50050" w:rsidRDefault="00B50050" w:rsidP="0088127C">
            <w:pPr>
              <w:pStyle w:val="OtherTableBody"/>
            </w:pPr>
            <w:r>
              <w:t>S</w:t>
            </w:r>
          </w:p>
        </w:tc>
        <w:tc>
          <w:tcPr>
            <w:tcW w:w="4200" w:type="dxa"/>
          </w:tcPr>
          <w:p w14:paraId="398A10D2" w14:textId="77777777" w:rsidR="00B50050" w:rsidRDefault="00B50050" w:rsidP="0088127C">
            <w:pPr>
              <w:pStyle w:val="OtherTableBody"/>
            </w:pPr>
            <w:r>
              <w:t>Second Opinion</w:t>
            </w:r>
          </w:p>
        </w:tc>
      </w:tr>
      <w:tr w:rsidR="00B50050" w14:paraId="5603634C" w14:textId="77777777" w:rsidTr="00195548">
        <w:tc>
          <w:tcPr>
            <w:tcW w:w="600" w:type="dxa"/>
          </w:tcPr>
          <w:p w14:paraId="17F03049" w14:textId="77777777" w:rsidR="00B50050" w:rsidRDefault="00B50050" w:rsidP="0088127C">
            <w:pPr>
              <w:pStyle w:val="OtherTableBody"/>
            </w:pPr>
          </w:p>
        </w:tc>
        <w:tc>
          <w:tcPr>
            <w:tcW w:w="600" w:type="dxa"/>
          </w:tcPr>
          <w:p w14:paraId="74792587" w14:textId="77777777" w:rsidR="00B50050" w:rsidRDefault="00B50050" w:rsidP="0088127C">
            <w:pPr>
              <w:pStyle w:val="OtherTableBody"/>
            </w:pPr>
            <w:r>
              <w:t>0336</w:t>
            </w:r>
          </w:p>
        </w:tc>
        <w:tc>
          <w:tcPr>
            <w:tcW w:w="2600" w:type="dxa"/>
          </w:tcPr>
          <w:p w14:paraId="66A19C8C" w14:textId="77777777" w:rsidR="00B50050" w:rsidRDefault="00B50050" w:rsidP="0088127C">
            <w:pPr>
              <w:pStyle w:val="OtherTableBody"/>
            </w:pPr>
          </w:p>
        </w:tc>
        <w:tc>
          <w:tcPr>
            <w:tcW w:w="1400" w:type="dxa"/>
          </w:tcPr>
          <w:p w14:paraId="60FF89B0" w14:textId="77777777" w:rsidR="00B50050" w:rsidRDefault="00B50050" w:rsidP="0088127C">
            <w:pPr>
              <w:pStyle w:val="OtherTableBody"/>
            </w:pPr>
            <w:r>
              <w:t>W</w:t>
            </w:r>
          </w:p>
        </w:tc>
        <w:tc>
          <w:tcPr>
            <w:tcW w:w="4200" w:type="dxa"/>
          </w:tcPr>
          <w:p w14:paraId="4652152E" w14:textId="77777777" w:rsidR="00B50050" w:rsidRDefault="00B50050" w:rsidP="0088127C">
            <w:pPr>
              <w:pStyle w:val="OtherTableBody"/>
            </w:pPr>
            <w:r>
              <w:t>Work Load</w:t>
            </w:r>
          </w:p>
        </w:tc>
      </w:tr>
      <w:tr w:rsidR="00B50050" w14:paraId="36A548AC" w14:textId="77777777" w:rsidTr="00195548">
        <w:tc>
          <w:tcPr>
            <w:tcW w:w="600" w:type="dxa"/>
          </w:tcPr>
          <w:p w14:paraId="5B052F6D" w14:textId="77777777" w:rsidR="00B50050" w:rsidRDefault="00B50050" w:rsidP="0088127C">
            <w:pPr>
              <w:pStyle w:val="OtherTableBody"/>
            </w:pPr>
            <w:r>
              <w:t>HL7</w:t>
            </w:r>
          </w:p>
        </w:tc>
        <w:tc>
          <w:tcPr>
            <w:tcW w:w="600" w:type="dxa"/>
          </w:tcPr>
          <w:p w14:paraId="70F95A1D" w14:textId="77777777" w:rsidR="00B50050" w:rsidRDefault="00B50050" w:rsidP="0088127C">
            <w:pPr>
              <w:pStyle w:val="OtherTableBody"/>
            </w:pPr>
          </w:p>
        </w:tc>
        <w:tc>
          <w:tcPr>
            <w:tcW w:w="2600" w:type="dxa"/>
          </w:tcPr>
          <w:p w14:paraId="2902EB7E" w14:textId="77777777" w:rsidR="00B50050" w:rsidRDefault="00B50050" w:rsidP="0088127C">
            <w:pPr>
              <w:pStyle w:val="OtherTableBody"/>
            </w:pPr>
            <w:r>
              <w:t>Certification Status</w:t>
            </w:r>
          </w:p>
        </w:tc>
        <w:tc>
          <w:tcPr>
            <w:tcW w:w="1400" w:type="dxa"/>
          </w:tcPr>
          <w:p w14:paraId="70111C68" w14:textId="77777777" w:rsidR="00B50050" w:rsidRDefault="00B50050" w:rsidP="0088127C">
            <w:pPr>
              <w:pStyle w:val="OtherTableBody"/>
            </w:pPr>
          </w:p>
        </w:tc>
        <w:tc>
          <w:tcPr>
            <w:tcW w:w="4200" w:type="dxa"/>
          </w:tcPr>
          <w:p w14:paraId="5B7BC79A" w14:textId="77777777" w:rsidR="00B50050" w:rsidRDefault="00B50050" w:rsidP="0088127C">
            <w:pPr>
              <w:pStyle w:val="OtherTableBody"/>
            </w:pPr>
          </w:p>
        </w:tc>
      </w:tr>
      <w:tr w:rsidR="00B50050" w14:paraId="5D0154D2" w14:textId="77777777" w:rsidTr="00195548">
        <w:tc>
          <w:tcPr>
            <w:tcW w:w="600" w:type="dxa"/>
          </w:tcPr>
          <w:p w14:paraId="7DE1AD45" w14:textId="77777777" w:rsidR="00B50050" w:rsidRDefault="00B50050" w:rsidP="0088127C">
            <w:pPr>
              <w:pStyle w:val="OtherTableBody"/>
            </w:pPr>
          </w:p>
        </w:tc>
        <w:tc>
          <w:tcPr>
            <w:tcW w:w="600" w:type="dxa"/>
          </w:tcPr>
          <w:p w14:paraId="55C13883" w14:textId="77777777" w:rsidR="00B50050" w:rsidRDefault="00B50050" w:rsidP="0088127C">
            <w:pPr>
              <w:pStyle w:val="OtherTableBody"/>
            </w:pPr>
            <w:r>
              <w:t>0337</w:t>
            </w:r>
          </w:p>
        </w:tc>
        <w:tc>
          <w:tcPr>
            <w:tcW w:w="2600" w:type="dxa"/>
          </w:tcPr>
          <w:p w14:paraId="70A1CA96" w14:textId="77777777" w:rsidR="00B50050" w:rsidRDefault="00B50050" w:rsidP="0088127C">
            <w:pPr>
              <w:pStyle w:val="OtherTableBody"/>
            </w:pPr>
          </w:p>
        </w:tc>
        <w:tc>
          <w:tcPr>
            <w:tcW w:w="1400" w:type="dxa"/>
          </w:tcPr>
          <w:p w14:paraId="09E5C3E6" w14:textId="77777777" w:rsidR="00B50050" w:rsidRDefault="00B50050" w:rsidP="0088127C">
            <w:pPr>
              <w:pStyle w:val="OtherTableBody"/>
            </w:pPr>
            <w:r>
              <w:t>C</w:t>
            </w:r>
          </w:p>
        </w:tc>
        <w:tc>
          <w:tcPr>
            <w:tcW w:w="4200" w:type="dxa"/>
          </w:tcPr>
          <w:p w14:paraId="4E98F524" w14:textId="77777777" w:rsidR="00B50050" w:rsidRDefault="00B50050" w:rsidP="0088127C">
            <w:pPr>
              <w:pStyle w:val="OtherTableBody"/>
            </w:pPr>
            <w:r>
              <w:t>Certified</w:t>
            </w:r>
          </w:p>
        </w:tc>
      </w:tr>
      <w:tr w:rsidR="00B50050" w14:paraId="619B6107" w14:textId="77777777" w:rsidTr="00195548">
        <w:tc>
          <w:tcPr>
            <w:tcW w:w="600" w:type="dxa"/>
          </w:tcPr>
          <w:p w14:paraId="171FE7F7" w14:textId="77777777" w:rsidR="00B50050" w:rsidRDefault="00B50050" w:rsidP="0088127C">
            <w:pPr>
              <w:pStyle w:val="OtherTableBody"/>
            </w:pPr>
          </w:p>
        </w:tc>
        <w:tc>
          <w:tcPr>
            <w:tcW w:w="600" w:type="dxa"/>
          </w:tcPr>
          <w:p w14:paraId="3E12A2E2" w14:textId="77777777" w:rsidR="00B50050" w:rsidRDefault="00B50050" w:rsidP="0088127C">
            <w:pPr>
              <w:pStyle w:val="OtherTableBody"/>
            </w:pPr>
            <w:r>
              <w:t>0337</w:t>
            </w:r>
          </w:p>
        </w:tc>
        <w:tc>
          <w:tcPr>
            <w:tcW w:w="2600" w:type="dxa"/>
          </w:tcPr>
          <w:p w14:paraId="6BFF7BC2" w14:textId="77777777" w:rsidR="00B50050" w:rsidRDefault="00B50050" w:rsidP="0088127C">
            <w:pPr>
              <w:pStyle w:val="OtherTableBody"/>
            </w:pPr>
          </w:p>
        </w:tc>
        <w:tc>
          <w:tcPr>
            <w:tcW w:w="1400" w:type="dxa"/>
          </w:tcPr>
          <w:p w14:paraId="433BC281" w14:textId="77777777" w:rsidR="00B50050" w:rsidRDefault="00B50050" w:rsidP="0088127C">
            <w:pPr>
              <w:pStyle w:val="OtherTableBody"/>
            </w:pPr>
            <w:r>
              <w:t>E</w:t>
            </w:r>
          </w:p>
        </w:tc>
        <w:tc>
          <w:tcPr>
            <w:tcW w:w="4200" w:type="dxa"/>
          </w:tcPr>
          <w:p w14:paraId="66A1A09C" w14:textId="77777777" w:rsidR="00B50050" w:rsidRDefault="00B50050" w:rsidP="0088127C">
            <w:pPr>
              <w:pStyle w:val="OtherTableBody"/>
            </w:pPr>
            <w:r>
              <w:t>Eligible</w:t>
            </w:r>
          </w:p>
        </w:tc>
      </w:tr>
      <w:tr w:rsidR="00B50050" w14:paraId="2BAB5C4B" w14:textId="77777777" w:rsidTr="00195548">
        <w:tc>
          <w:tcPr>
            <w:tcW w:w="600" w:type="dxa"/>
          </w:tcPr>
          <w:p w14:paraId="20E63A03" w14:textId="77777777" w:rsidR="00B50050" w:rsidRDefault="00B50050" w:rsidP="0088127C">
            <w:pPr>
              <w:pStyle w:val="OtherTableBody"/>
            </w:pPr>
            <w:r>
              <w:t>User</w:t>
            </w:r>
          </w:p>
        </w:tc>
        <w:tc>
          <w:tcPr>
            <w:tcW w:w="600" w:type="dxa"/>
          </w:tcPr>
          <w:p w14:paraId="3B4C5138" w14:textId="77777777" w:rsidR="00B50050" w:rsidRDefault="00B50050" w:rsidP="0088127C">
            <w:pPr>
              <w:pStyle w:val="OtherTableBody"/>
            </w:pPr>
          </w:p>
        </w:tc>
        <w:tc>
          <w:tcPr>
            <w:tcW w:w="2600" w:type="dxa"/>
          </w:tcPr>
          <w:p w14:paraId="79D499CC" w14:textId="77777777" w:rsidR="00B50050" w:rsidRDefault="00B50050" w:rsidP="0088127C">
            <w:pPr>
              <w:pStyle w:val="OtherTableBody"/>
            </w:pPr>
            <w:r>
              <w:t>Practitioner ID Number Type</w:t>
            </w:r>
          </w:p>
        </w:tc>
        <w:tc>
          <w:tcPr>
            <w:tcW w:w="1400" w:type="dxa"/>
          </w:tcPr>
          <w:p w14:paraId="6C1D19BF" w14:textId="77777777" w:rsidR="00B50050" w:rsidRDefault="00B50050" w:rsidP="0088127C">
            <w:pPr>
              <w:pStyle w:val="OtherTableBody"/>
            </w:pPr>
          </w:p>
        </w:tc>
        <w:tc>
          <w:tcPr>
            <w:tcW w:w="4200" w:type="dxa"/>
          </w:tcPr>
          <w:p w14:paraId="3371B14B" w14:textId="77777777" w:rsidR="00B50050" w:rsidRDefault="00B50050" w:rsidP="0088127C">
            <w:pPr>
              <w:pStyle w:val="OtherTableBody"/>
            </w:pPr>
          </w:p>
        </w:tc>
      </w:tr>
      <w:tr w:rsidR="00B50050" w14:paraId="37E19E55" w14:textId="77777777" w:rsidTr="00195548">
        <w:tc>
          <w:tcPr>
            <w:tcW w:w="600" w:type="dxa"/>
          </w:tcPr>
          <w:p w14:paraId="68007F1D" w14:textId="77777777" w:rsidR="00B50050" w:rsidRDefault="00B50050" w:rsidP="0088127C">
            <w:pPr>
              <w:pStyle w:val="OtherTableBody"/>
            </w:pPr>
          </w:p>
        </w:tc>
        <w:tc>
          <w:tcPr>
            <w:tcW w:w="600" w:type="dxa"/>
          </w:tcPr>
          <w:p w14:paraId="76195B84" w14:textId="77777777" w:rsidR="00B50050" w:rsidRDefault="00B50050" w:rsidP="0088127C">
            <w:pPr>
              <w:pStyle w:val="OtherTableBody"/>
            </w:pPr>
            <w:r>
              <w:t>0338</w:t>
            </w:r>
          </w:p>
        </w:tc>
        <w:tc>
          <w:tcPr>
            <w:tcW w:w="2600" w:type="dxa"/>
          </w:tcPr>
          <w:p w14:paraId="45D8CAF1" w14:textId="77777777" w:rsidR="00B50050" w:rsidRDefault="00B50050" w:rsidP="0088127C">
            <w:pPr>
              <w:pStyle w:val="OtherTableBody"/>
            </w:pPr>
          </w:p>
        </w:tc>
        <w:tc>
          <w:tcPr>
            <w:tcW w:w="1400" w:type="dxa"/>
          </w:tcPr>
          <w:p w14:paraId="28EE6049" w14:textId="77777777" w:rsidR="00B50050" w:rsidRDefault="00B50050" w:rsidP="0088127C">
            <w:pPr>
              <w:pStyle w:val="OtherTableBody"/>
            </w:pPr>
            <w:r>
              <w:t>CY</w:t>
            </w:r>
          </w:p>
        </w:tc>
        <w:tc>
          <w:tcPr>
            <w:tcW w:w="4200" w:type="dxa"/>
          </w:tcPr>
          <w:p w14:paraId="5BF0971A" w14:textId="77777777" w:rsidR="00B50050" w:rsidRDefault="00B50050" w:rsidP="0088127C">
            <w:pPr>
              <w:pStyle w:val="OtherTableBody"/>
            </w:pPr>
            <w:r>
              <w:t>County number</w:t>
            </w:r>
          </w:p>
        </w:tc>
      </w:tr>
      <w:tr w:rsidR="00B50050" w14:paraId="3886D196" w14:textId="77777777" w:rsidTr="00195548">
        <w:tc>
          <w:tcPr>
            <w:tcW w:w="600" w:type="dxa"/>
          </w:tcPr>
          <w:p w14:paraId="6583ED35" w14:textId="77777777" w:rsidR="00B50050" w:rsidRDefault="00B50050" w:rsidP="0088127C">
            <w:pPr>
              <w:pStyle w:val="OtherTableBody"/>
            </w:pPr>
          </w:p>
        </w:tc>
        <w:tc>
          <w:tcPr>
            <w:tcW w:w="600" w:type="dxa"/>
          </w:tcPr>
          <w:p w14:paraId="112FEB4A" w14:textId="77777777" w:rsidR="00B50050" w:rsidRDefault="00B50050" w:rsidP="0088127C">
            <w:pPr>
              <w:pStyle w:val="OtherTableBody"/>
            </w:pPr>
            <w:r>
              <w:t>0338</w:t>
            </w:r>
          </w:p>
        </w:tc>
        <w:tc>
          <w:tcPr>
            <w:tcW w:w="2600" w:type="dxa"/>
          </w:tcPr>
          <w:p w14:paraId="766231F9" w14:textId="77777777" w:rsidR="00B50050" w:rsidRDefault="00B50050" w:rsidP="0088127C">
            <w:pPr>
              <w:pStyle w:val="OtherTableBody"/>
            </w:pPr>
          </w:p>
        </w:tc>
        <w:tc>
          <w:tcPr>
            <w:tcW w:w="1400" w:type="dxa"/>
          </w:tcPr>
          <w:p w14:paraId="30241139" w14:textId="77777777" w:rsidR="00B50050" w:rsidRDefault="00B50050" w:rsidP="0088127C">
            <w:pPr>
              <w:pStyle w:val="OtherTableBody"/>
            </w:pPr>
            <w:r>
              <w:t>DEA</w:t>
            </w:r>
          </w:p>
        </w:tc>
        <w:tc>
          <w:tcPr>
            <w:tcW w:w="4200" w:type="dxa"/>
          </w:tcPr>
          <w:p w14:paraId="72B5839B" w14:textId="77777777" w:rsidR="00B50050" w:rsidRDefault="00B50050" w:rsidP="0088127C">
            <w:pPr>
              <w:pStyle w:val="OtherTableBody"/>
            </w:pPr>
            <w:r>
              <w:t>Drug Enforcement Agency no.</w:t>
            </w:r>
          </w:p>
        </w:tc>
      </w:tr>
      <w:tr w:rsidR="00B50050" w14:paraId="735BAE31" w14:textId="77777777" w:rsidTr="00195548">
        <w:tc>
          <w:tcPr>
            <w:tcW w:w="600" w:type="dxa"/>
          </w:tcPr>
          <w:p w14:paraId="27234022" w14:textId="77777777" w:rsidR="00B50050" w:rsidRDefault="00B50050" w:rsidP="0088127C">
            <w:pPr>
              <w:pStyle w:val="OtherTableBody"/>
            </w:pPr>
          </w:p>
        </w:tc>
        <w:tc>
          <w:tcPr>
            <w:tcW w:w="600" w:type="dxa"/>
          </w:tcPr>
          <w:p w14:paraId="0E602DA0" w14:textId="77777777" w:rsidR="00B50050" w:rsidRDefault="00B50050" w:rsidP="0088127C">
            <w:pPr>
              <w:pStyle w:val="OtherTableBody"/>
            </w:pPr>
            <w:r>
              <w:t>0338</w:t>
            </w:r>
          </w:p>
        </w:tc>
        <w:tc>
          <w:tcPr>
            <w:tcW w:w="2600" w:type="dxa"/>
          </w:tcPr>
          <w:p w14:paraId="1AC2FB5D" w14:textId="77777777" w:rsidR="00B50050" w:rsidRDefault="00B50050" w:rsidP="0088127C">
            <w:pPr>
              <w:pStyle w:val="OtherTableBody"/>
            </w:pPr>
          </w:p>
        </w:tc>
        <w:tc>
          <w:tcPr>
            <w:tcW w:w="1400" w:type="dxa"/>
          </w:tcPr>
          <w:p w14:paraId="4531E704" w14:textId="77777777" w:rsidR="00B50050" w:rsidRDefault="00B50050" w:rsidP="0088127C">
            <w:pPr>
              <w:pStyle w:val="OtherTableBody"/>
            </w:pPr>
            <w:r>
              <w:t>GL</w:t>
            </w:r>
          </w:p>
        </w:tc>
        <w:tc>
          <w:tcPr>
            <w:tcW w:w="4200" w:type="dxa"/>
          </w:tcPr>
          <w:p w14:paraId="26786231" w14:textId="77777777" w:rsidR="00B50050" w:rsidRDefault="00B50050" w:rsidP="0088127C">
            <w:pPr>
              <w:pStyle w:val="OtherTableBody"/>
            </w:pPr>
            <w:r>
              <w:t>General ledger number</w:t>
            </w:r>
          </w:p>
        </w:tc>
      </w:tr>
      <w:tr w:rsidR="00B50050" w14:paraId="153905EE" w14:textId="77777777" w:rsidTr="00195548">
        <w:tc>
          <w:tcPr>
            <w:tcW w:w="600" w:type="dxa"/>
          </w:tcPr>
          <w:p w14:paraId="1F367714" w14:textId="77777777" w:rsidR="00B50050" w:rsidRDefault="00B50050" w:rsidP="0088127C">
            <w:pPr>
              <w:pStyle w:val="OtherTableBody"/>
            </w:pPr>
          </w:p>
        </w:tc>
        <w:tc>
          <w:tcPr>
            <w:tcW w:w="600" w:type="dxa"/>
          </w:tcPr>
          <w:p w14:paraId="0782F5B0" w14:textId="77777777" w:rsidR="00B50050" w:rsidRDefault="00B50050" w:rsidP="0088127C">
            <w:pPr>
              <w:pStyle w:val="OtherTableBody"/>
            </w:pPr>
            <w:r>
              <w:t>0338</w:t>
            </w:r>
          </w:p>
        </w:tc>
        <w:tc>
          <w:tcPr>
            <w:tcW w:w="2600" w:type="dxa"/>
          </w:tcPr>
          <w:p w14:paraId="461815FD" w14:textId="77777777" w:rsidR="00B50050" w:rsidRDefault="00B50050" w:rsidP="0088127C">
            <w:pPr>
              <w:pStyle w:val="OtherTableBody"/>
            </w:pPr>
          </w:p>
        </w:tc>
        <w:tc>
          <w:tcPr>
            <w:tcW w:w="1400" w:type="dxa"/>
          </w:tcPr>
          <w:p w14:paraId="25105577" w14:textId="77777777" w:rsidR="00B50050" w:rsidRDefault="00B50050" w:rsidP="0088127C">
            <w:pPr>
              <w:pStyle w:val="OtherTableBody"/>
            </w:pPr>
            <w:r>
              <w:t>L&amp;I</w:t>
            </w:r>
          </w:p>
        </w:tc>
        <w:tc>
          <w:tcPr>
            <w:tcW w:w="4200" w:type="dxa"/>
          </w:tcPr>
          <w:p w14:paraId="7EAB85CD" w14:textId="77777777" w:rsidR="00B50050" w:rsidRDefault="00B50050" w:rsidP="0088127C">
            <w:pPr>
              <w:pStyle w:val="OtherTableBody"/>
            </w:pPr>
            <w:r>
              <w:t>Labor and industries number</w:t>
            </w:r>
          </w:p>
        </w:tc>
      </w:tr>
      <w:tr w:rsidR="00B50050" w14:paraId="377B4553" w14:textId="77777777" w:rsidTr="00195548">
        <w:tc>
          <w:tcPr>
            <w:tcW w:w="600" w:type="dxa"/>
          </w:tcPr>
          <w:p w14:paraId="47A54A10" w14:textId="77777777" w:rsidR="00B50050" w:rsidRDefault="00B50050" w:rsidP="0088127C">
            <w:pPr>
              <w:pStyle w:val="OtherTableBody"/>
            </w:pPr>
          </w:p>
        </w:tc>
        <w:tc>
          <w:tcPr>
            <w:tcW w:w="600" w:type="dxa"/>
          </w:tcPr>
          <w:p w14:paraId="2B17100C" w14:textId="77777777" w:rsidR="00B50050" w:rsidRDefault="00B50050" w:rsidP="0088127C">
            <w:pPr>
              <w:pStyle w:val="OtherTableBody"/>
            </w:pPr>
            <w:r>
              <w:t>0338</w:t>
            </w:r>
          </w:p>
        </w:tc>
        <w:tc>
          <w:tcPr>
            <w:tcW w:w="2600" w:type="dxa"/>
          </w:tcPr>
          <w:p w14:paraId="2ECF53BC" w14:textId="77777777" w:rsidR="00B50050" w:rsidRDefault="00B50050" w:rsidP="0088127C">
            <w:pPr>
              <w:pStyle w:val="OtherTableBody"/>
            </w:pPr>
          </w:p>
        </w:tc>
        <w:tc>
          <w:tcPr>
            <w:tcW w:w="1400" w:type="dxa"/>
          </w:tcPr>
          <w:p w14:paraId="62CC0FB0" w14:textId="77777777" w:rsidR="00B50050" w:rsidRDefault="00B50050" w:rsidP="0088127C">
            <w:pPr>
              <w:pStyle w:val="OtherTableBody"/>
            </w:pPr>
            <w:r>
              <w:t>LI</w:t>
            </w:r>
          </w:p>
        </w:tc>
        <w:tc>
          <w:tcPr>
            <w:tcW w:w="4200" w:type="dxa"/>
          </w:tcPr>
          <w:p w14:paraId="4982BC36" w14:textId="77777777" w:rsidR="00B50050" w:rsidRDefault="00B50050" w:rsidP="0088127C">
            <w:pPr>
              <w:pStyle w:val="OtherTableBody"/>
            </w:pPr>
            <w:r>
              <w:t>Labor and industries number</w:t>
            </w:r>
          </w:p>
        </w:tc>
      </w:tr>
      <w:tr w:rsidR="00B50050" w14:paraId="5E16E8E3" w14:textId="77777777" w:rsidTr="00195548">
        <w:tc>
          <w:tcPr>
            <w:tcW w:w="600" w:type="dxa"/>
          </w:tcPr>
          <w:p w14:paraId="0F1F559A" w14:textId="77777777" w:rsidR="00B50050" w:rsidRDefault="00B50050" w:rsidP="0088127C">
            <w:pPr>
              <w:pStyle w:val="OtherTableBody"/>
            </w:pPr>
          </w:p>
        </w:tc>
        <w:tc>
          <w:tcPr>
            <w:tcW w:w="600" w:type="dxa"/>
          </w:tcPr>
          <w:p w14:paraId="40239D42" w14:textId="77777777" w:rsidR="00B50050" w:rsidRDefault="00B50050" w:rsidP="0088127C">
            <w:pPr>
              <w:pStyle w:val="OtherTableBody"/>
            </w:pPr>
            <w:r>
              <w:t>0338</w:t>
            </w:r>
          </w:p>
        </w:tc>
        <w:tc>
          <w:tcPr>
            <w:tcW w:w="2600" w:type="dxa"/>
          </w:tcPr>
          <w:p w14:paraId="3154BC2D" w14:textId="77777777" w:rsidR="00B50050" w:rsidRDefault="00B50050" w:rsidP="0088127C">
            <w:pPr>
              <w:pStyle w:val="OtherTableBody"/>
            </w:pPr>
          </w:p>
        </w:tc>
        <w:tc>
          <w:tcPr>
            <w:tcW w:w="1400" w:type="dxa"/>
          </w:tcPr>
          <w:p w14:paraId="1AC3E3F7" w14:textId="77777777" w:rsidR="00B50050" w:rsidRDefault="00B50050" w:rsidP="0088127C">
            <w:pPr>
              <w:pStyle w:val="OtherTableBody"/>
            </w:pPr>
            <w:r>
              <w:t>MCD</w:t>
            </w:r>
          </w:p>
        </w:tc>
        <w:tc>
          <w:tcPr>
            <w:tcW w:w="4200" w:type="dxa"/>
          </w:tcPr>
          <w:p w14:paraId="680D377F" w14:textId="77777777" w:rsidR="00B50050" w:rsidRDefault="00B50050" w:rsidP="0088127C">
            <w:pPr>
              <w:pStyle w:val="OtherTableBody"/>
            </w:pPr>
            <w:r>
              <w:t>Medicaid number</w:t>
            </w:r>
          </w:p>
        </w:tc>
      </w:tr>
      <w:tr w:rsidR="00B50050" w14:paraId="6764D4F5" w14:textId="77777777" w:rsidTr="00195548">
        <w:tc>
          <w:tcPr>
            <w:tcW w:w="600" w:type="dxa"/>
          </w:tcPr>
          <w:p w14:paraId="2FF13FEE" w14:textId="77777777" w:rsidR="00B50050" w:rsidRDefault="00B50050" w:rsidP="0088127C">
            <w:pPr>
              <w:pStyle w:val="OtherTableBody"/>
            </w:pPr>
          </w:p>
        </w:tc>
        <w:tc>
          <w:tcPr>
            <w:tcW w:w="600" w:type="dxa"/>
          </w:tcPr>
          <w:p w14:paraId="552E63C7" w14:textId="77777777" w:rsidR="00B50050" w:rsidRDefault="00B50050" w:rsidP="0088127C">
            <w:pPr>
              <w:pStyle w:val="OtherTableBody"/>
            </w:pPr>
            <w:r>
              <w:t>0338</w:t>
            </w:r>
          </w:p>
        </w:tc>
        <w:tc>
          <w:tcPr>
            <w:tcW w:w="2600" w:type="dxa"/>
          </w:tcPr>
          <w:p w14:paraId="6FB6ACB8" w14:textId="77777777" w:rsidR="00B50050" w:rsidRDefault="00B50050" w:rsidP="0088127C">
            <w:pPr>
              <w:pStyle w:val="OtherTableBody"/>
            </w:pPr>
          </w:p>
        </w:tc>
        <w:tc>
          <w:tcPr>
            <w:tcW w:w="1400" w:type="dxa"/>
          </w:tcPr>
          <w:p w14:paraId="4E0D1078" w14:textId="77777777" w:rsidR="00B50050" w:rsidRDefault="00B50050" w:rsidP="0088127C">
            <w:pPr>
              <w:pStyle w:val="OtherTableBody"/>
            </w:pPr>
            <w:r>
              <w:t>MCR</w:t>
            </w:r>
          </w:p>
        </w:tc>
        <w:tc>
          <w:tcPr>
            <w:tcW w:w="4200" w:type="dxa"/>
          </w:tcPr>
          <w:p w14:paraId="663DAEB9" w14:textId="77777777" w:rsidR="00B50050" w:rsidRDefault="00B50050" w:rsidP="0088127C">
            <w:pPr>
              <w:pStyle w:val="OtherTableBody"/>
            </w:pPr>
            <w:r>
              <w:t>Medicare number</w:t>
            </w:r>
          </w:p>
        </w:tc>
      </w:tr>
      <w:tr w:rsidR="00B50050" w14:paraId="1D23C30E" w14:textId="77777777" w:rsidTr="00195548">
        <w:tc>
          <w:tcPr>
            <w:tcW w:w="600" w:type="dxa"/>
          </w:tcPr>
          <w:p w14:paraId="224AAE78" w14:textId="77777777" w:rsidR="00B50050" w:rsidRDefault="00B50050" w:rsidP="0088127C">
            <w:pPr>
              <w:pStyle w:val="OtherTableBody"/>
            </w:pPr>
          </w:p>
        </w:tc>
        <w:tc>
          <w:tcPr>
            <w:tcW w:w="600" w:type="dxa"/>
          </w:tcPr>
          <w:p w14:paraId="261407EA" w14:textId="77777777" w:rsidR="00B50050" w:rsidRDefault="00B50050" w:rsidP="0088127C">
            <w:pPr>
              <w:pStyle w:val="OtherTableBody"/>
            </w:pPr>
            <w:r>
              <w:t>0338</w:t>
            </w:r>
          </w:p>
        </w:tc>
        <w:tc>
          <w:tcPr>
            <w:tcW w:w="2600" w:type="dxa"/>
          </w:tcPr>
          <w:p w14:paraId="69805912" w14:textId="77777777" w:rsidR="00B50050" w:rsidRDefault="00B50050" w:rsidP="0088127C">
            <w:pPr>
              <w:pStyle w:val="OtherTableBody"/>
            </w:pPr>
          </w:p>
        </w:tc>
        <w:tc>
          <w:tcPr>
            <w:tcW w:w="1400" w:type="dxa"/>
          </w:tcPr>
          <w:p w14:paraId="7BE60929" w14:textId="77777777" w:rsidR="00B50050" w:rsidRDefault="00B50050" w:rsidP="0088127C">
            <w:pPr>
              <w:pStyle w:val="OtherTableBody"/>
            </w:pPr>
            <w:r>
              <w:t>QA</w:t>
            </w:r>
          </w:p>
        </w:tc>
        <w:tc>
          <w:tcPr>
            <w:tcW w:w="4200" w:type="dxa"/>
          </w:tcPr>
          <w:p w14:paraId="42FA733D" w14:textId="77777777" w:rsidR="00B50050" w:rsidRDefault="00B50050" w:rsidP="0088127C">
            <w:pPr>
              <w:pStyle w:val="OtherTableBody"/>
            </w:pPr>
            <w:r>
              <w:t>QA number</w:t>
            </w:r>
          </w:p>
        </w:tc>
      </w:tr>
      <w:tr w:rsidR="00B50050" w14:paraId="7092116E" w14:textId="77777777" w:rsidTr="00195548">
        <w:tc>
          <w:tcPr>
            <w:tcW w:w="600" w:type="dxa"/>
          </w:tcPr>
          <w:p w14:paraId="7FFEA608" w14:textId="77777777" w:rsidR="00B50050" w:rsidRDefault="00B50050" w:rsidP="0088127C">
            <w:pPr>
              <w:pStyle w:val="OtherTableBody"/>
            </w:pPr>
          </w:p>
        </w:tc>
        <w:tc>
          <w:tcPr>
            <w:tcW w:w="600" w:type="dxa"/>
          </w:tcPr>
          <w:p w14:paraId="673478B7" w14:textId="77777777" w:rsidR="00B50050" w:rsidRDefault="00B50050" w:rsidP="0088127C">
            <w:pPr>
              <w:pStyle w:val="OtherTableBody"/>
            </w:pPr>
            <w:r>
              <w:t>0338</w:t>
            </w:r>
          </w:p>
        </w:tc>
        <w:tc>
          <w:tcPr>
            <w:tcW w:w="2600" w:type="dxa"/>
          </w:tcPr>
          <w:p w14:paraId="6307EF67" w14:textId="77777777" w:rsidR="00B50050" w:rsidRDefault="00B50050" w:rsidP="0088127C">
            <w:pPr>
              <w:pStyle w:val="OtherTableBody"/>
            </w:pPr>
          </w:p>
        </w:tc>
        <w:tc>
          <w:tcPr>
            <w:tcW w:w="1400" w:type="dxa"/>
          </w:tcPr>
          <w:p w14:paraId="427823FA" w14:textId="77777777" w:rsidR="00B50050" w:rsidRDefault="00B50050" w:rsidP="0088127C">
            <w:pPr>
              <w:pStyle w:val="OtherTableBody"/>
            </w:pPr>
            <w:r>
              <w:t>SL</w:t>
            </w:r>
          </w:p>
        </w:tc>
        <w:tc>
          <w:tcPr>
            <w:tcW w:w="4200" w:type="dxa"/>
          </w:tcPr>
          <w:p w14:paraId="1608F455" w14:textId="77777777" w:rsidR="00B50050" w:rsidRDefault="00B50050" w:rsidP="0088127C">
            <w:pPr>
              <w:pStyle w:val="OtherTableBody"/>
            </w:pPr>
            <w:r>
              <w:t>State license number</w:t>
            </w:r>
          </w:p>
        </w:tc>
      </w:tr>
      <w:tr w:rsidR="00B50050" w14:paraId="385F867A" w14:textId="77777777" w:rsidTr="00195548">
        <w:tc>
          <w:tcPr>
            <w:tcW w:w="600" w:type="dxa"/>
          </w:tcPr>
          <w:p w14:paraId="2EB39DC7" w14:textId="77777777" w:rsidR="00B50050" w:rsidRDefault="00B50050" w:rsidP="0088127C">
            <w:pPr>
              <w:pStyle w:val="OtherTableBody"/>
            </w:pPr>
          </w:p>
        </w:tc>
        <w:tc>
          <w:tcPr>
            <w:tcW w:w="600" w:type="dxa"/>
          </w:tcPr>
          <w:p w14:paraId="3BB895AA" w14:textId="77777777" w:rsidR="00B50050" w:rsidRDefault="00B50050" w:rsidP="0088127C">
            <w:pPr>
              <w:pStyle w:val="OtherTableBody"/>
            </w:pPr>
            <w:r>
              <w:t>0338</w:t>
            </w:r>
          </w:p>
        </w:tc>
        <w:tc>
          <w:tcPr>
            <w:tcW w:w="2600" w:type="dxa"/>
          </w:tcPr>
          <w:p w14:paraId="33526157" w14:textId="77777777" w:rsidR="00B50050" w:rsidRDefault="00B50050" w:rsidP="0088127C">
            <w:pPr>
              <w:pStyle w:val="OtherTableBody"/>
            </w:pPr>
          </w:p>
        </w:tc>
        <w:tc>
          <w:tcPr>
            <w:tcW w:w="1400" w:type="dxa"/>
          </w:tcPr>
          <w:p w14:paraId="7A6D247D" w14:textId="77777777" w:rsidR="00B50050" w:rsidRDefault="00B50050" w:rsidP="0088127C">
            <w:pPr>
              <w:pStyle w:val="OtherTableBody"/>
            </w:pPr>
            <w:r>
              <w:t>TAX</w:t>
            </w:r>
          </w:p>
        </w:tc>
        <w:tc>
          <w:tcPr>
            <w:tcW w:w="4200" w:type="dxa"/>
          </w:tcPr>
          <w:p w14:paraId="481DC01A" w14:textId="77777777" w:rsidR="00B50050" w:rsidRDefault="00B50050" w:rsidP="0088127C">
            <w:pPr>
              <w:pStyle w:val="OtherTableBody"/>
            </w:pPr>
            <w:r>
              <w:t>Tax ID number</w:t>
            </w:r>
          </w:p>
        </w:tc>
      </w:tr>
      <w:tr w:rsidR="00B50050" w14:paraId="3946D55A" w14:textId="77777777" w:rsidTr="00195548">
        <w:tc>
          <w:tcPr>
            <w:tcW w:w="600" w:type="dxa"/>
          </w:tcPr>
          <w:p w14:paraId="43B6D8C7" w14:textId="77777777" w:rsidR="00B50050" w:rsidRDefault="00B50050" w:rsidP="0088127C">
            <w:pPr>
              <w:pStyle w:val="OtherTableBody"/>
            </w:pPr>
          </w:p>
        </w:tc>
        <w:tc>
          <w:tcPr>
            <w:tcW w:w="600" w:type="dxa"/>
          </w:tcPr>
          <w:p w14:paraId="58A717B1" w14:textId="77777777" w:rsidR="00B50050" w:rsidRDefault="00B50050" w:rsidP="0088127C">
            <w:pPr>
              <w:pStyle w:val="OtherTableBody"/>
            </w:pPr>
            <w:r>
              <w:t>0338</w:t>
            </w:r>
          </w:p>
        </w:tc>
        <w:tc>
          <w:tcPr>
            <w:tcW w:w="2600" w:type="dxa"/>
          </w:tcPr>
          <w:p w14:paraId="1D44D37E" w14:textId="77777777" w:rsidR="00B50050" w:rsidRDefault="00B50050" w:rsidP="0088127C">
            <w:pPr>
              <w:pStyle w:val="OtherTableBody"/>
            </w:pPr>
          </w:p>
        </w:tc>
        <w:tc>
          <w:tcPr>
            <w:tcW w:w="1400" w:type="dxa"/>
          </w:tcPr>
          <w:p w14:paraId="74725BB7" w14:textId="77777777" w:rsidR="00B50050" w:rsidRDefault="00B50050" w:rsidP="0088127C">
            <w:pPr>
              <w:pStyle w:val="OtherTableBody"/>
            </w:pPr>
            <w:r>
              <w:t>TRL</w:t>
            </w:r>
          </w:p>
        </w:tc>
        <w:tc>
          <w:tcPr>
            <w:tcW w:w="4200" w:type="dxa"/>
          </w:tcPr>
          <w:p w14:paraId="62357E9A" w14:textId="77777777" w:rsidR="00B50050" w:rsidRDefault="00B50050" w:rsidP="0088127C">
            <w:pPr>
              <w:pStyle w:val="OtherTableBody"/>
            </w:pPr>
            <w:r>
              <w:t>Training license number</w:t>
            </w:r>
          </w:p>
        </w:tc>
      </w:tr>
      <w:tr w:rsidR="00B50050" w14:paraId="30D77C46" w14:textId="77777777" w:rsidTr="00195548">
        <w:tc>
          <w:tcPr>
            <w:tcW w:w="600" w:type="dxa"/>
          </w:tcPr>
          <w:p w14:paraId="6D73BDC0" w14:textId="77777777" w:rsidR="00B50050" w:rsidRDefault="00B50050" w:rsidP="0088127C">
            <w:pPr>
              <w:pStyle w:val="OtherTableBody"/>
            </w:pPr>
          </w:p>
        </w:tc>
        <w:tc>
          <w:tcPr>
            <w:tcW w:w="600" w:type="dxa"/>
          </w:tcPr>
          <w:p w14:paraId="0C4369B6" w14:textId="77777777" w:rsidR="00B50050" w:rsidRDefault="00B50050" w:rsidP="0088127C">
            <w:pPr>
              <w:pStyle w:val="OtherTableBody"/>
            </w:pPr>
            <w:r>
              <w:t>0338</w:t>
            </w:r>
          </w:p>
        </w:tc>
        <w:tc>
          <w:tcPr>
            <w:tcW w:w="2600" w:type="dxa"/>
          </w:tcPr>
          <w:p w14:paraId="113B2172" w14:textId="77777777" w:rsidR="00B50050" w:rsidRDefault="00B50050" w:rsidP="0088127C">
            <w:pPr>
              <w:pStyle w:val="OtherTableBody"/>
            </w:pPr>
          </w:p>
        </w:tc>
        <w:tc>
          <w:tcPr>
            <w:tcW w:w="1400" w:type="dxa"/>
          </w:tcPr>
          <w:p w14:paraId="247EB9FA" w14:textId="77777777" w:rsidR="00B50050" w:rsidRDefault="00B50050" w:rsidP="0088127C">
            <w:pPr>
              <w:pStyle w:val="OtherTableBody"/>
            </w:pPr>
            <w:r>
              <w:t>UPIN</w:t>
            </w:r>
          </w:p>
        </w:tc>
        <w:tc>
          <w:tcPr>
            <w:tcW w:w="4200" w:type="dxa"/>
          </w:tcPr>
          <w:p w14:paraId="2CB18210" w14:textId="77777777" w:rsidR="00B50050" w:rsidRDefault="00B50050" w:rsidP="0088127C">
            <w:pPr>
              <w:pStyle w:val="OtherTableBody"/>
            </w:pPr>
            <w:r>
              <w:t>Unique physician ID no.</w:t>
            </w:r>
          </w:p>
        </w:tc>
      </w:tr>
      <w:tr w:rsidR="00B50050" w14:paraId="1F4EDEF6" w14:textId="77777777" w:rsidTr="00195548">
        <w:tc>
          <w:tcPr>
            <w:tcW w:w="600" w:type="dxa"/>
          </w:tcPr>
          <w:p w14:paraId="55C768D0" w14:textId="77777777" w:rsidR="00B50050" w:rsidRDefault="00B50050" w:rsidP="0088127C">
            <w:pPr>
              <w:pStyle w:val="OtherTableBody"/>
            </w:pPr>
            <w:r>
              <w:t>User</w:t>
            </w:r>
          </w:p>
        </w:tc>
        <w:tc>
          <w:tcPr>
            <w:tcW w:w="600" w:type="dxa"/>
          </w:tcPr>
          <w:p w14:paraId="5E0CD62B" w14:textId="77777777" w:rsidR="00B50050" w:rsidRDefault="00B50050" w:rsidP="0088127C">
            <w:pPr>
              <w:pStyle w:val="OtherTableBody"/>
            </w:pPr>
          </w:p>
        </w:tc>
        <w:tc>
          <w:tcPr>
            <w:tcW w:w="2600" w:type="dxa"/>
          </w:tcPr>
          <w:p w14:paraId="2D810AF6" w14:textId="77777777" w:rsidR="00B50050" w:rsidRDefault="00B50050" w:rsidP="0088127C">
            <w:pPr>
              <w:pStyle w:val="OtherTableBody"/>
            </w:pPr>
            <w:r>
              <w:t>Advanced Beneficiary Notice Code</w:t>
            </w:r>
          </w:p>
        </w:tc>
        <w:tc>
          <w:tcPr>
            <w:tcW w:w="1400" w:type="dxa"/>
          </w:tcPr>
          <w:p w14:paraId="4A8E42F4" w14:textId="77777777" w:rsidR="00B50050" w:rsidRDefault="00B50050" w:rsidP="0088127C">
            <w:pPr>
              <w:pStyle w:val="OtherTableBody"/>
            </w:pPr>
          </w:p>
        </w:tc>
        <w:tc>
          <w:tcPr>
            <w:tcW w:w="4200" w:type="dxa"/>
          </w:tcPr>
          <w:p w14:paraId="4EAB5E56" w14:textId="77777777" w:rsidR="00B50050" w:rsidRDefault="00B50050" w:rsidP="0088127C">
            <w:pPr>
              <w:pStyle w:val="OtherTableBody"/>
            </w:pPr>
          </w:p>
        </w:tc>
      </w:tr>
      <w:tr w:rsidR="00B50050" w14:paraId="177BFCCE" w14:textId="77777777" w:rsidTr="00195548">
        <w:tc>
          <w:tcPr>
            <w:tcW w:w="600" w:type="dxa"/>
          </w:tcPr>
          <w:p w14:paraId="2FCC556A" w14:textId="77777777" w:rsidR="00B50050" w:rsidRDefault="00B50050" w:rsidP="0088127C">
            <w:pPr>
              <w:pStyle w:val="OtherTableBody"/>
            </w:pPr>
          </w:p>
        </w:tc>
        <w:tc>
          <w:tcPr>
            <w:tcW w:w="600" w:type="dxa"/>
          </w:tcPr>
          <w:p w14:paraId="4CF59960" w14:textId="77777777" w:rsidR="00B50050" w:rsidRDefault="00B50050" w:rsidP="0088127C">
            <w:pPr>
              <w:pStyle w:val="OtherTableBody"/>
            </w:pPr>
            <w:r>
              <w:t>0339</w:t>
            </w:r>
          </w:p>
        </w:tc>
        <w:tc>
          <w:tcPr>
            <w:tcW w:w="2600" w:type="dxa"/>
          </w:tcPr>
          <w:p w14:paraId="0509D7DD" w14:textId="77777777" w:rsidR="00B50050" w:rsidRDefault="00B50050" w:rsidP="0088127C">
            <w:pPr>
              <w:pStyle w:val="OtherTableBody"/>
            </w:pPr>
          </w:p>
        </w:tc>
        <w:tc>
          <w:tcPr>
            <w:tcW w:w="1400" w:type="dxa"/>
          </w:tcPr>
          <w:p w14:paraId="65AAE08C" w14:textId="77777777" w:rsidR="00B50050" w:rsidRDefault="00B50050" w:rsidP="0088127C">
            <w:pPr>
              <w:pStyle w:val="OtherTableBody"/>
            </w:pPr>
            <w:r>
              <w:t>1</w:t>
            </w:r>
          </w:p>
        </w:tc>
        <w:tc>
          <w:tcPr>
            <w:tcW w:w="4200" w:type="dxa"/>
          </w:tcPr>
          <w:p w14:paraId="67753B97" w14:textId="77777777" w:rsidR="00B50050" w:rsidRDefault="00B50050" w:rsidP="0088127C">
            <w:pPr>
              <w:pStyle w:val="OtherTableBody"/>
            </w:pPr>
            <w:r>
              <w:t>Service is subject to medical necessity procedures</w:t>
            </w:r>
          </w:p>
        </w:tc>
      </w:tr>
      <w:tr w:rsidR="00B50050" w14:paraId="6E394BE7" w14:textId="77777777" w:rsidTr="00195548">
        <w:tc>
          <w:tcPr>
            <w:tcW w:w="600" w:type="dxa"/>
          </w:tcPr>
          <w:p w14:paraId="0A9E225D" w14:textId="77777777" w:rsidR="00B50050" w:rsidRDefault="00B50050" w:rsidP="0088127C">
            <w:pPr>
              <w:pStyle w:val="OtherTableBody"/>
            </w:pPr>
          </w:p>
        </w:tc>
        <w:tc>
          <w:tcPr>
            <w:tcW w:w="600" w:type="dxa"/>
          </w:tcPr>
          <w:p w14:paraId="6F98EDC0" w14:textId="77777777" w:rsidR="00B50050" w:rsidRDefault="00B50050" w:rsidP="0088127C">
            <w:pPr>
              <w:pStyle w:val="OtherTableBody"/>
            </w:pPr>
            <w:r>
              <w:t>0339</w:t>
            </w:r>
          </w:p>
        </w:tc>
        <w:tc>
          <w:tcPr>
            <w:tcW w:w="2600" w:type="dxa"/>
          </w:tcPr>
          <w:p w14:paraId="58E5BFC8" w14:textId="77777777" w:rsidR="00B50050" w:rsidRDefault="00B50050" w:rsidP="0088127C">
            <w:pPr>
              <w:pStyle w:val="OtherTableBody"/>
            </w:pPr>
          </w:p>
        </w:tc>
        <w:tc>
          <w:tcPr>
            <w:tcW w:w="1400" w:type="dxa"/>
          </w:tcPr>
          <w:p w14:paraId="00FB3E31" w14:textId="77777777" w:rsidR="00B50050" w:rsidRDefault="00B50050" w:rsidP="0088127C">
            <w:pPr>
              <w:pStyle w:val="OtherTableBody"/>
            </w:pPr>
            <w:r>
              <w:t>2</w:t>
            </w:r>
          </w:p>
        </w:tc>
        <w:tc>
          <w:tcPr>
            <w:tcW w:w="4200" w:type="dxa"/>
          </w:tcPr>
          <w:p w14:paraId="418D8BCF" w14:textId="77777777" w:rsidR="00B50050" w:rsidRDefault="00B50050" w:rsidP="0088127C">
            <w:pPr>
              <w:pStyle w:val="OtherTableBody"/>
            </w:pPr>
            <w:r>
              <w:t>Patient has been informed of responsibility, and agrees to pay for service</w:t>
            </w:r>
          </w:p>
        </w:tc>
      </w:tr>
      <w:tr w:rsidR="00B50050" w14:paraId="1AA59D60" w14:textId="77777777" w:rsidTr="00195548">
        <w:tc>
          <w:tcPr>
            <w:tcW w:w="600" w:type="dxa"/>
          </w:tcPr>
          <w:p w14:paraId="2721E211" w14:textId="77777777" w:rsidR="00B50050" w:rsidRDefault="00B50050" w:rsidP="0088127C">
            <w:pPr>
              <w:pStyle w:val="OtherTableBody"/>
            </w:pPr>
          </w:p>
        </w:tc>
        <w:tc>
          <w:tcPr>
            <w:tcW w:w="600" w:type="dxa"/>
          </w:tcPr>
          <w:p w14:paraId="59EA7779" w14:textId="77777777" w:rsidR="00B50050" w:rsidRDefault="00B50050" w:rsidP="0088127C">
            <w:pPr>
              <w:pStyle w:val="OtherTableBody"/>
            </w:pPr>
            <w:r>
              <w:t>0339</w:t>
            </w:r>
          </w:p>
        </w:tc>
        <w:tc>
          <w:tcPr>
            <w:tcW w:w="2600" w:type="dxa"/>
          </w:tcPr>
          <w:p w14:paraId="12F639DF" w14:textId="77777777" w:rsidR="00B50050" w:rsidRDefault="00B50050" w:rsidP="0088127C">
            <w:pPr>
              <w:pStyle w:val="OtherTableBody"/>
            </w:pPr>
          </w:p>
        </w:tc>
        <w:tc>
          <w:tcPr>
            <w:tcW w:w="1400" w:type="dxa"/>
          </w:tcPr>
          <w:p w14:paraId="0B16DC7B" w14:textId="77777777" w:rsidR="00B50050" w:rsidRDefault="00B50050" w:rsidP="0088127C">
            <w:pPr>
              <w:pStyle w:val="OtherTableBody"/>
            </w:pPr>
            <w:r>
              <w:t>3</w:t>
            </w:r>
          </w:p>
        </w:tc>
        <w:tc>
          <w:tcPr>
            <w:tcW w:w="4200" w:type="dxa"/>
          </w:tcPr>
          <w:p w14:paraId="512885E6" w14:textId="77777777" w:rsidR="00B50050" w:rsidRDefault="00B50050" w:rsidP="0088127C">
            <w:pPr>
              <w:pStyle w:val="OtherTableBody"/>
            </w:pPr>
            <w:r>
              <w:t>Patient has been informed of responsibility, and asks that the payer be billed</w:t>
            </w:r>
          </w:p>
        </w:tc>
      </w:tr>
      <w:tr w:rsidR="00B50050" w14:paraId="7DFCA9C2" w14:textId="77777777" w:rsidTr="00195548">
        <w:tc>
          <w:tcPr>
            <w:tcW w:w="600" w:type="dxa"/>
          </w:tcPr>
          <w:p w14:paraId="5E933707" w14:textId="77777777" w:rsidR="00B50050" w:rsidRDefault="00B50050" w:rsidP="0088127C">
            <w:pPr>
              <w:pStyle w:val="OtherTableBody"/>
            </w:pPr>
          </w:p>
        </w:tc>
        <w:tc>
          <w:tcPr>
            <w:tcW w:w="600" w:type="dxa"/>
          </w:tcPr>
          <w:p w14:paraId="50B2E880" w14:textId="77777777" w:rsidR="00B50050" w:rsidRDefault="00B50050" w:rsidP="0088127C">
            <w:pPr>
              <w:pStyle w:val="OtherTableBody"/>
            </w:pPr>
            <w:r>
              <w:t>0339</w:t>
            </w:r>
          </w:p>
        </w:tc>
        <w:tc>
          <w:tcPr>
            <w:tcW w:w="2600" w:type="dxa"/>
          </w:tcPr>
          <w:p w14:paraId="7A8E51FC" w14:textId="77777777" w:rsidR="00B50050" w:rsidRDefault="00B50050" w:rsidP="0088127C">
            <w:pPr>
              <w:pStyle w:val="OtherTableBody"/>
            </w:pPr>
          </w:p>
        </w:tc>
        <w:tc>
          <w:tcPr>
            <w:tcW w:w="1400" w:type="dxa"/>
          </w:tcPr>
          <w:p w14:paraId="40EC286F" w14:textId="77777777" w:rsidR="00B50050" w:rsidRDefault="00B50050" w:rsidP="0088127C">
            <w:pPr>
              <w:pStyle w:val="OtherTableBody"/>
            </w:pPr>
            <w:r>
              <w:t>4</w:t>
            </w:r>
          </w:p>
        </w:tc>
        <w:tc>
          <w:tcPr>
            <w:tcW w:w="4200" w:type="dxa"/>
          </w:tcPr>
          <w:p w14:paraId="3ED7F5C7" w14:textId="77777777" w:rsidR="00B50050" w:rsidRDefault="00B50050" w:rsidP="0088127C">
            <w:pPr>
              <w:pStyle w:val="OtherTableBody"/>
            </w:pPr>
            <w:r>
              <w:t>Advanced Beneficiary Notice has not been signed</w:t>
            </w:r>
          </w:p>
        </w:tc>
      </w:tr>
      <w:tr w:rsidR="00B50050" w14:paraId="34D0A0FC" w14:textId="77777777" w:rsidTr="00195548">
        <w:tc>
          <w:tcPr>
            <w:tcW w:w="600" w:type="dxa"/>
          </w:tcPr>
          <w:p w14:paraId="610968D7" w14:textId="77777777" w:rsidR="00B50050" w:rsidRDefault="00B50050" w:rsidP="0088127C">
            <w:pPr>
              <w:pStyle w:val="OtherTableBody"/>
            </w:pPr>
            <w:r>
              <w:t>External</w:t>
            </w:r>
          </w:p>
        </w:tc>
        <w:tc>
          <w:tcPr>
            <w:tcW w:w="600" w:type="dxa"/>
          </w:tcPr>
          <w:p w14:paraId="4107F991" w14:textId="77777777" w:rsidR="00B50050" w:rsidRDefault="00B50050" w:rsidP="0088127C">
            <w:pPr>
              <w:pStyle w:val="OtherTableBody"/>
            </w:pPr>
          </w:p>
        </w:tc>
        <w:tc>
          <w:tcPr>
            <w:tcW w:w="2600" w:type="dxa"/>
          </w:tcPr>
          <w:p w14:paraId="69FDF402" w14:textId="77777777" w:rsidR="00B50050" w:rsidRDefault="00B50050" w:rsidP="0088127C">
            <w:pPr>
              <w:pStyle w:val="OtherTableBody"/>
            </w:pPr>
            <w:r>
              <w:t>Procedure Code Modifier</w:t>
            </w:r>
          </w:p>
        </w:tc>
        <w:tc>
          <w:tcPr>
            <w:tcW w:w="1400" w:type="dxa"/>
          </w:tcPr>
          <w:p w14:paraId="4E86E3BE" w14:textId="77777777" w:rsidR="00B50050" w:rsidRDefault="00B50050" w:rsidP="0088127C">
            <w:pPr>
              <w:pStyle w:val="OtherTableBody"/>
            </w:pPr>
          </w:p>
        </w:tc>
        <w:tc>
          <w:tcPr>
            <w:tcW w:w="4200" w:type="dxa"/>
          </w:tcPr>
          <w:p w14:paraId="27DBC2E5" w14:textId="77777777" w:rsidR="00B50050" w:rsidRDefault="00B50050" w:rsidP="0088127C">
            <w:pPr>
              <w:pStyle w:val="OtherTableBody"/>
            </w:pPr>
          </w:p>
        </w:tc>
      </w:tr>
      <w:tr w:rsidR="00B50050" w14:paraId="01111DB1" w14:textId="77777777" w:rsidTr="00195548">
        <w:tc>
          <w:tcPr>
            <w:tcW w:w="600" w:type="dxa"/>
          </w:tcPr>
          <w:p w14:paraId="42BCBC90" w14:textId="77777777" w:rsidR="00B50050" w:rsidRDefault="00B50050" w:rsidP="0088127C">
            <w:pPr>
              <w:pStyle w:val="OtherTableBody"/>
            </w:pPr>
          </w:p>
        </w:tc>
        <w:tc>
          <w:tcPr>
            <w:tcW w:w="600" w:type="dxa"/>
          </w:tcPr>
          <w:p w14:paraId="5D9AB20F" w14:textId="77777777" w:rsidR="00B50050" w:rsidRDefault="00B50050" w:rsidP="0088127C">
            <w:pPr>
              <w:pStyle w:val="OtherTableBody"/>
            </w:pPr>
            <w:r>
              <w:t>0340</w:t>
            </w:r>
          </w:p>
        </w:tc>
        <w:tc>
          <w:tcPr>
            <w:tcW w:w="2600" w:type="dxa"/>
          </w:tcPr>
          <w:p w14:paraId="12ADC9CF" w14:textId="77777777" w:rsidR="00B50050" w:rsidRDefault="00B50050" w:rsidP="0088127C">
            <w:pPr>
              <w:pStyle w:val="OtherTableBody"/>
            </w:pPr>
          </w:p>
        </w:tc>
        <w:tc>
          <w:tcPr>
            <w:tcW w:w="1400" w:type="dxa"/>
          </w:tcPr>
          <w:p w14:paraId="3023D44E" w14:textId="77777777" w:rsidR="00B50050" w:rsidRDefault="00B50050" w:rsidP="0088127C">
            <w:pPr>
              <w:pStyle w:val="OtherTableBody"/>
            </w:pPr>
            <w:r>
              <w:t>CPTM</w:t>
            </w:r>
          </w:p>
        </w:tc>
        <w:tc>
          <w:tcPr>
            <w:tcW w:w="4200" w:type="dxa"/>
          </w:tcPr>
          <w:p w14:paraId="69948076" w14:textId="77777777" w:rsidR="00B50050" w:rsidRDefault="00B50050" w:rsidP="0088127C">
            <w:pPr>
              <w:pStyle w:val="OtherTableBody"/>
            </w:pPr>
            <w:r>
              <w:t>CPT Modifier Code</w:t>
            </w:r>
          </w:p>
        </w:tc>
      </w:tr>
      <w:tr w:rsidR="00B50050" w14:paraId="016FBF18" w14:textId="77777777" w:rsidTr="00195548">
        <w:tc>
          <w:tcPr>
            <w:tcW w:w="600" w:type="dxa"/>
          </w:tcPr>
          <w:p w14:paraId="08ACB538" w14:textId="77777777" w:rsidR="00B50050" w:rsidRDefault="00B50050" w:rsidP="0088127C">
            <w:pPr>
              <w:pStyle w:val="OtherTableBody"/>
            </w:pPr>
          </w:p>
        </w:tc>
        <w:tc>
          <w:tcPr>
            <w:tcW w:w="600" w:type="dxa"/>
          </w:tcPr>
          <w:p w14:paraId="64B0D55F" w14:textId="77777777" w:rsidR="00B50050" w:rsidRDefault="00B50050" w:rsidP="0088127C">
            <w:pPr>
              <w:pStyle w:val="OtherTableBody"/>
            </w:pPr>
            <w:r>
              <w:t>0340</w:t>
            </w:r>
          </w:p>
        </w:tc>
        <w:tc>
          <w:tcPr>
            <w:tcW w:w="2600" w:type="dxa"/>
          </w:tcPr>
          <w:p w14:paraId="6EF69369" w14:textId="77777777" w:rsidR="00B50050" w:rsidRDefault="00B50050" w:rsidP="0088127C">
            <w:pPr>
              <w:pStyle w:val="OtherTableBody"/>
            </w:pPr>
          </w:p>
        </w:tc>
        <w:tc>
          <w:tcPr>
            <w:tcW w:w="1400" w:type="dxa"/>
          </w:tcPr>
          <w:p w14:paraId="048208E7" w14:textId="77777777" w:rsidR="00B50050" w:rsidRDefault="00B50050" w:rsidP="0088127C">
            <w:pPr>
              <w:pStyle w:val="OtherTableBody"/>
            </w:pPr>
            <w:r>
              <w:t>HPC</w:t>
            </w:r>
          </w:p>
        </w:tc>
        <w:tc>
          <w:tcPr>
            <w:tcW w:w="4200" w:type="dxa"/>
          </w:tcPr>
          <w:p w14:paraId="0B9C2CCF" w14:textId="77777777" w:rsidR="00B50050" w:rsidRDefault="00B50050" w:rsidP="0088127C">
            <w:pPr>
              <w:pStyle w:val="OtherTableBody"/>
            </w:pPr>
            <w:r>
              <w:t>CMS (formerly HCFA) Procedure Codes (HCPCS)</w:t>
            </w:r>
          </w:p>
        </w:tc>
      </w:tr>
      <w:tr w:rsidR="00B50050" w14:paraId="194C6195" w14:textId="77777777" w:rsidTr="00195548">
        <w:tc>
          <w:tcPr>
            <w:tcW w:w="600" w:type="dxa"/>
          </w:tcPr>
          <w:p w14:paraId="3702B08B" w14:textId="77777777" w:rsidR="00B50050" w:rsidRDefault="00B50050" w:rsidP="0088127C">
            <w:pPr>
              <w:pStyle w:val="OtherTableBody"/>
            </w:pPr>
            <w:r>
              <w:t>User</w:t>
            </w:r>
          </w:p>
        </w:tc>
        <w:tc>
          <w:tcPr>
            <w:tcW w:w="600" w:type="dxa"/>
          </w:tcPr>
          <w:p w14:paraId="7D3BA081" w14:textId="77777777" w:rsidR="00B50050" w:rsidRDefault="00B50050" w:rsidP="0088127C">
            <w:pPr>
              <w:pStyle w:val="OtherTableBody"/>
            </w:pPr>
          </w:p>
        </w:tc>
        <w:tc>
          <w:tcPr>
            <w:tcW w:w="2600" w:type="dxa"/>
          </w:tcPr>
          <w:p w14:paraId="738982A0" w14:textId="77777777" w:rsidR="00B50050" w:rsidRDefault="00B50050" w:rsidP="0088127C">
            <w:pPr>
              <w:pStyle w:val="OtherTableBody"/>
            </w:pPr>
            <w:r>
              <w:t>Guarantor Credit Rating Code</w:t>
            </w:r>
          </w:p>
        </w:tc>
        <w:tc>
          <w:tcPr>
            <w:tcW w:w="1400" w:type="dxa"/>
          </w:tcPr>
          <w:p w14:paraId="7D652770" w14:textId="77777777" w:rsidR="00B50050" w:rsidRDefault="00B50050" w:rsidP="0088127C">
            <w:pPr>
              <w:pStyle w:val="OtherTableBody"/>
            </w:pPr>
          </w:p>
        </w:tc>
        <w:tc>
          <w:tcPr>
            <w:tcW w:w="4200" w:type="dxa"/>
          </w:tcPr>
          <w:p w14:paraId="2CA6E282" w14:textId="77777777" w:rsidR="00B50050" w:rsidRDefault="00B50050" w:rsidP="0088127C">
            <w:pPr>
              <w:pStyle w:val="OtherTableBody"/>
            </w:pPr>
          </w:p>
        </w:tc>
      </w:tr>
      <w:tr w:rsidR="00B50050" w14:paraId="73C5951A" w14:textId="77777777" w:rsidTr="00195548">
        <w:tc>
          <w:tcPr>
            <w:tcW w:w="600" w:type="dxa"/>
          </w:tcPr>
          <w:p w14:paraId="22484821" w14:textId="77777777" w:rsidR="00B50050" w:rsidRDefault="00B50050" w:rsidP="0088127C">
            <w:pPr>
              <w:pStyle w:val="OtherTableBody"/>
            </w:pPr>
          </w:p>
        </w:tc>
        <w:tc>
          <w:tcPr>
            <w:tcW w:w="600" w:type="dxa"/>
          </w:tcPr>
          <w:p w14:paraId="4A03D9E7" w14:textId="77777777" w:rsidR="00B50050" w:rsidRDefault="00B50050" w:rsidP="0088127C">
            <w:pPr>
              <w:pStyle w:val="OtherTableBody"/>
            </w:pPr>
            <w:r>
              <w:t>0341</w:t>
            </w:r>
          </w:p>
        </w:tc>
        <w:tc>
          <w:tcPr>
            <w:tcW w:w="2600" w:type="dxa"/>
          </w:tcPr>
          <w:p w14:paraId="10CB4A70" w14:textId="77777777" w:rsidR="00B50050" w:rsidRDefault="00B50050" w:rsidP="0088127C">
            <w:pPr>
              <w:pStyle w:val="OtherTableBody"/>
            </w:pPr>
          </w:p>
        </w:tc>
        <w:tc>
          <w:tcPr>
            <w:tcW w:w="1400" w:type="dxa"/>
          </w:tcPr>
          <w:p w14:paraId="61F36428" w14:textId="77777777" w:rsidR="00B50050" w:rsidRDefault="00B50050" w:rsidP="0088127C">
            <w:pPr>
              <w:pStyle w:val="OtherTableBody"/>
            </w:pPr>
            <w:r>
              <w:t>...</w:t>
            </w:r>
          </w:p>
        </w:tc>
        <w:tc>
          <w:tcPr>
            <w:tcW w:w="4200" w:type="dxa"/>
          </w:tcPr>
          <w:p w14:paraId="51563895" w14:textId="77777777" w:rsidR="00B50050" w:rsidRDefault="00B50050" w:rsidP="0088127C">
            <w:pPr>
              <w:pStyle w:val="OtherTableBody"/>
            </w:pPr>
            <w:r>
              <w:t>No suggested values defined</w:t>
            </w:r>
          </w:p>
        </w:tc>
      </w:tr>
      <w:tr w:rsidR="00B50050" w14:paraId="527A8CDE" w14:textId="77777777" w:rsidTr="00195548">
        <w:tc>
          <w:tcPr>
            <w:tcW w:w="600" w:type="dxa"/>
          </w:tcPr>
          <w:p w14:paraId="7DF5F2A3" w14:textId="77777777" w:rsidR="00B50050" w:rsidRDefault="00B50050" w:rsidP="0088127C">
            <w:pPr>
              <w:pStyle w:val="OtherTableBody"/>
            </w:pPr>
            <w:r>
              <w:t>User</w:t>
            </w:r>
          </w:p>
        </w:tc>
        <w:tc>
          <w:tcPr>
            <w:tcW w:w="600" w:type="dxa"/>
          </w:tcPr>
          <w:p w14:paraId="5F6A6281" w14:textId="77777777" w:rsidR="00B50050" w:rsidRDefault="00B50050" w:rsidP="0088127C">
            <w:pPr>
              <w:pStyle w:val="OtherTableBody"/>
            </w:pPr>
          </w:p>
        </w:tc>
        <w:tc>
          <w:tcPr>
            <w:tcW w:w="2600" w:type="dxa"/>
          </w:tcPr>
          <w:p w14:paraId="0F51E27B" w14:textId="77777777" w:rsidR="00B50050" w:rsidRDefault="00B50050" w:rsidP="0088127C">
            <w:pPr>
              <w:pStyle w:val="OtherTableBody"/>
            </w:pPr>
            <w:r>
              <w:t>Military Recipient</w:t>
            </w:r>
          </w:p>
        </w:tc>
        <w:tc>
          <w:tcPr>
            <w:tcW w:w="1400" w:type="dxa"/>
          </w:tcPr>
          <w:p w14:paraId="536A4693" w14:textId="77777777" w:rsidR="00B50050" w:rsidRDefault="00B50050" w:rsidP="0088127C">
            <w:pPr>
              <w:pStyle w:val="OtherTableBody"/>
            </w:pPr>
          </w:p>
        </w:tc>
        <w:tc>
          <w:tcPr>
            <w:tcW w:w="4200" w:type="dxa"/>
          </w:tcPr>
          <w:p w14:paraId="2F225097" w14:textId="77777777" w:rsidR="00B50050" w:rsidRDefault="00B50050" w:rsidP="0088127C">
            <w:pPr>
              <w:pStyle w:val="OtherTableBody"/>
            </w:pPr>
          </w:p>
        </w:tc>
      </w:tr>
      <w:tr w:rsidR="00B50050" w14:paraId="25C17068" w14:textId="77777777" w:rsidTr="00195548">
        <w:tc>
          <w:tcPr>
            <w:tcW w:w="600" w:type="dxa"/>
          </w:tcPr>
          <w:p w14:paraId="427AFC96" w14:textId="77777777" w:rsidR="00B50050" w:rsidRDefault="00B50050" w:rsidP="0088127C">
            <w:pPr>
              <w:pStyle w:val="OtherTableBody"/>
            </w:pPr>
          </w:p>
        </w:tc>
        <w:tc>
          <w:tcPr>
            <w:tcW w:w="600" w:type="dxa"/>
          </w:tcPr>
          <w:p w14:paraId="0338DB77" w14:textId="77777777" w:rsidR="00B50050" w:rsidRDefault="00B50050" w:rsidP="0088127C">
            <w:pPr>
              <w:pStyle w:val="OtherTableBody"/>
            </w:pPr>
            <w:r>
              <w:t>0342</w:t>
            </w:r>
          </w:p>
        </w:tc>
        <w:tc>
          <w:tcPr>
            <w:tcW w:w="2600" w:type="dxa"/>
          </w:tcPr>
          <w:p w14:paraId="374816F5" w14:textId="77777777" w:rsidR="00B50050" w:rsidRDefault="00B50050" w:rsidP="0088127C">
            <w:pPr>
              <w:pStyle w:val="OtherTableBody"/>
            </w:pPr>
          </w:p>
        </w:tc>
        <w:tc>
          <w:tcPr>
            <w:tcW w:w="1400" w:type="dxa"/>
          </w:tcPr>
          <w:p w14:paraId="63A58DB8" w14:textId="77777777" w:rsidR="00B50050" w:rsidRDefault="00B50050" w:rsidP="0088127C">
            <w:pPr>
              <w:pStyle w:val="OtherTableBody"/>
            </w:pPr>
            <w:r>
              <w:t>...</w:t>
            </w:r>
          </w:p>
        </w:tc>
        <w:tc>
          <w:tcPr>
            <w:tcW w:w="4200" w:type="dxa"/>
          </w:tcPr>
          <w:p w14:paraId="613ABF15" w14:textId="77777777" w:rsidR="00B50050" w:rsidRDefault="00B50050" w:rsidP="0088127C">
            <w:pPr>
              <w:pStyle w:val="OtherTableBody"/>
            </w:pPr>
            <w:r>
              <w:t>No suggested values defined</w:t>
            </w:r>
          </w:p>
        </w:tc>
      </w:tr>
      <w:tr w:rsidR="00B50050" w14:paraId="3122C2B2" w14:textId="77777777" w:rsidTr="00195548">
        <w:tc>
          <w:tcPr>
            <w:tcW w:w="600" w:type="dxa"/>
          </w:tcPr>
          <w:p w14:paraId="09020F37" w14:textId="77777777" w:rsidR="00B50050" w:rsidRDefault="00B50050" w:rsidP="0088127C">
            <w:pPr>
              <w:pStyle w:val="OtherTableBody"/>
            </w:pPr>
            <w:r>
              <w:t>User</w:t>
            </w:r>
          </w:p>
        </w:tc>
        <w:tc>
          <w:tcPr>
            <w:tcW w:w="600" w:type="dxa"/>
          </w:tcPr>
          <w:p w14:paraId="2F0E64C2" w14:textId="77777777" w:rsidR="00B50050" w:rsidRDefault="00B50050" w:rsidP="0088127C">
            <w:pPr>
              <w:pStyle w:val="OtherTableBody"/>
            </w:pPr>
          </w:p>
        </w:tc>
        <w:tc>
          <w:tcPr>
            <w:tcW w:w="2600" w:type="dxa"/>
          </w:tcPr>
          <w:p w14:paraId="563C2DA8" w14:textId="77777777" w:rsidR="00B50050" w:rsidRDefault="00B50050" w:rsidP="0088127C">
            <w:pPr>
              <w:pStyle w:val="OtherTableBody"/>
            </w:pPr>
            <w:r>
              <w:t>Military Handicapped Program Code</w:t>
            </w:r>
          </w:p>
        </w:tc>
        <w:tc>
          <w:tcPr>
            <w:tcW w:w="1400" w:type="dxa"/>
          </w:tcPr>
          <w:p w14:paraId="5DB0754C" w14:textId="77777777" w:rsidR="00B50050" w:rsidRDefault="00B50050" w:rsidP="0088127C">
            <w:pPr>
              <w:pStyle w:val="OtherTableBody"/>
            </w:pPr>
          </w:p>
        </w:tc>
        <w:tc>
          <w:tcPr>
            <w:tcW w:w="4200" w:type="dxa"/>
          </w:tcPr>
          <w:p w14:paraId="5590DAB2" w14:textId="77777777" w:rsidR="00B50050" w:rsidRDefault="00B50050" w:rsidP="0088127C">
            <w:pPr>
              <w:pStyle w:val="OtherTableBody"/>
            </w:pPr>
          </w:p>
        </w:tc>
      </w:tr>
      <w:tr w:rsidR="00B50050" w14:paraId="382AF1DA" w14:textId="77777777" w:rsidTr="00195548">
        <w:tc>
          <w:tcPr>
            <w:tcW w:w="600" w:type="dxa"/>
          </w:tcPr>
          <w:p w14:paraId="1D93ECF3" w14:textId="77777777" w:rsidR="00B50050" w:rsidRDefault="00B50050" w:rsidP="0088127C">
            <w:pPr>
              <w:pStyle w:val="OtherTableBody"/>
            </w:pPr>
          </w:p>
        </w:tc>
        <w:tc>
          <w:tcPr>
            <w:tcW w:w="600" w:type="dxa"/>
          </w:tcPr>
          <w:p w14:paraId="4EF5E84A" w14:textId="77777777" w:rsidR="00B50050" w:rsidRDefault="00B50050" w:rsidP="0088127C">
            <w:pPr>
              <w:pStyle w:val="OtherTableBody"/>
            </w:pPr>
            <w:r>
              <w:t>0343</w:t>
            </w:r>
          </w:p>
        </w:tc>
        <w:tc>
          <w:tcPr>
            <w:tcW w:w="2600" w:type="dxa"/>
          </w:tcPr>
          <w:p w14:paraId="4ADD39B2" w14:textId="77777777" w:rsidR="00B50050" w:rsidRDefault="00B50050" w:rsidP="0088127C">
            <w:pPr>
              <w:pStyle w:val="OtherTableBody"/>
            </w:pPr>
          </w:p>
        </w:tc>
        <w:tc>
          <w:tcPr>
            <w:tcW w:w="1400" w:type="dxa"/>
          </w:tcPr>
          <w:p w14:paraId="23FB4133" w14:textId="77777777" w:rsidR="00B50050" w:rsidRDefault="00B50050" w:rsidP="0088127C">
            <w:pPr>
              <w:pStyle w:val="OtherTableBody"/>
            </w:pPr>
            <w:r>
              <w:t>...</w:t>
            </w:r>
          </w:p>
        </w:tc>
        <w:tc>
          <w:tcPr>
            <w:tcW w:w="4200" w:type="dxa"/>
          </w:tcPr>
          <w:p w14:paraId="79010BB4" w14:textId="77777777" w:rsidR="00B50050" w:rsidRDefault="00B50050" w:rsidP="0088127C">
            <w:pPr>
              <w:pStyle w:val="OtherTableBody"/>
            </w:pPr>
            <w:r>
              <w:t>No suggested values defined</w:t>
            </w:r>
          </w:p>
        </w:tc>
      </w:tr>
      <w:tr w:rsidR="00B50050" w14:paraId="5C138418" w14:textId="77777777" w:rsidTr="00195548">
        <w:tc>
          <w:tcPr>
            <w:tcW w:w="600" w:type="dxa"/>
          </w:tcPr>
          <w:p w14:paraId="628CFC9A" w14:textId="77777777" w:rsidR="00B50050" w:rsidRDefault="00B50050" w:rsidP="0088127C">
            <w:pPr>
              <w:pStyle w:val="OtherTableBody"/>
            </w:pPr>
            <w:r>
              <w:t>User</w:t>
            </w:r>
          </w:p>
        </w:tc>
        <w:tc>
          <w:tcPr>
            <w:tcW w:w="600" w:type="dxa"/>
          </w:tcPr>
          <w:p w14:paraId="55C399ED" w14:textId="77777777" w:rsidR="00B50050" w:rsidRDefault="00B50050" w:rsidP="0088127C">
            <w:pPr>
              <w:pStyle w:val="OtherTableBody"/>
            </w:pPr>
          </w:p>
        </w:tc>
        <w:tc>
          <w:tcPr>
            <w:tcW w:w="2600" w:type="dxa"/>
          </w:tcPr>
          <w:p w14:paraId="4BF50E36" w14:textId="77777777" w:rsidR="00B50050" w:rsidRDefault="00B50050" w:rsidP="0088127C">
            <w:pPr>
              <w:pStyle w:val="OtherTableBody"/>
            </w:pPr>
            <w:r>
              <w:t>Patient's Relationship to Insured</w:t>
            </w:r>
          </w:p>
        </w:tc>
        <w:tc>
          <w:tcPr>
            <w:tcW w:w="1400" w:type="dxa"/>
          </w:tcPr>
          <w:p w14:paraId="132F03CA" w14:textId="77777777" w:rsidR="00B50050" w:rsidRDefault="00B50050" w:rsidP="0088127C">
            <w:pPr>
              <w:pStyle w:val="OtherTableBody"/>
            </w:pPr>
          </w:p>
        </w:tc>
        <w:tc>
          <w:tcPr>
            <w:tcW w:w="4200" w:type="dxa"/>
          </w:tcPr>
          <w:p w14:paraId="0DB10B84" w14:textId="77777777" w:rsidR="00B50050" w:rsidRDefault="00B50050" w:rsidP="0088127C">
            <w:pPr>
              <w:pStyle w:val="OtherTableBody"/>
            </w:pPr>
          </w:p>
        </w:tc>
      </w:tr>
      <w:tr w:rsidR="00B50050" w14:paraId="4C66D151" w14:textId="77777777" w:rsidTr="00195548">
        <w:tc>
          <w:tcPr>
            <w:tcW w:w="600" w:type="dxa"/>
          </w:tcPr>
          <w:p w14:paraId="73BF6EF2" w14:textId="77777777" w:rsidR="00B50050" w:rsidRDefault="00B50050" w:rsidP="0088127C">
            <w:pPr>
              <w:pStyle w:val="OtherTableBody"/>
            </w:pPr>
          </w:p>
        </w:tc>
        <w:tc>
          <w:tcPr>
            <w:tcW w:w="600" w:type="dxa"/>
          </w:tcPr>
          <w:p w14:paraId="12103F24" w14:textId="77777777" w:rsidR="00B50050" w:rsidRDefault="00B50050" w:rsidP="0088127C">
            <w:pPr>
              <w:pStyle w:val="OtherTableBody"/>
            </w:pPr>
            <w:r>
              <w:t>0344</w:t>
            </w:r>
          </w:p>
        </w:tc>
        <w:tc>
          <w:tcPr>
            <w:tcW w:w="2600" w:type="dxa"/>
          </w:tcPr>
          <w:p w14:paraId="1452FA0F" w14:textId="77777777" w:rsidR="00B50050" w:rsidRDefault="00B50050" w:rsidP="0088127C">
            <w:pPr>
              <w:pStyle w:val="OtherTableBody"/>
            </w:pPr>
          </w:p>
        </w:tc>
        <w:tc>
          <w:tcPr>
            <w:tcW w:w="1400" w:type="dxa"/>
          </w:tcPr>
          <w:p w14:paraId="4E4FCAD8" w14:textId="77777777" w:rsidR="00B50050" w:rsidRDefault="00B50050" w:rsidP="0088127C">
            <w:pPr>
              <w:pStyle w:val="OtherTableBody"/>
            </w:pPr>
            <w:r>
              <w:t>01</w:t>
            </w:r>
          </w:p>
        </w:tc>
        <w:tc>
          <w:tcPr>
            <w:tcW w:w="4200" w:type="dxa"/>
          </w:tcPr>
          <w:p w14:paraId="66259F8D" w14:textId="77777777" w:rsidR="00B50050" w:rsidRDefault="00B50050" w:rsidP="0088127C">
            <w:pPr>
              <w:pStyle w:val="OtherTableBody"/>
            </w:pPr>
            <w:r>
              <w:t>Patient is insured</w:t>
            </w:r>
          </w:p>
        </w:tc>
      </w:tr>
      <w:tr w:rsidR="00B50050" w14:paraId="18B3E966" w14:textId="77777777" w:rsidTr="00195548">
        <w:tc>
          <w:tcPr>
            <w:tcW w:w="600" w:type="dxa"/>
          </w:tcPr>
          <w:p w14:paraId="1F78FC40" w14:textId="77777777" w:rsidR="00B50050" w:rsidRDefault="00B50050" w:rsidP="0088127C">
            <w:pPr>
              <w:pStyle w:val="OtherTableBody"/>
            </w:pPr>
          </w:p>
        </w:tc>
        <w:tc>
          <w:tcPr>
            <w:tcW w:w="600" w:type="dxa"/>
          </w:tcPr>
          <w:p w14:paraId="7F71E555" w14:textId="77777777" w:rsidR="00B50050" w:rsidRDefault="00B50050" w:rsidP="0088127C">
            <w:pPr>
              <w:pStyle w:val="OtherTableBody"/>
            </w:pPr>
            <w:r>
              <w:t>0344</w:t>
            </w:r>
          </w:p>
        </w:tc>
        <w:tc>
          <w:tcPr>
            <w:tcW w:w="2600" w:type="dxa"/>
          </w:tcPr>
          <w:p w14:paraId="4F77F606" w14:textId="77777777" w:rsidR="00B50050" w:rsidRDefault="00B50050" w:rsidP="0088127C">
            <w:pPr>
              <w:pStyle w:val="OtherTableBody"/>
            </w:pPr>
          </w:p>
        </w:tc>
        <w:tc>
          <w:tcPr>
            <w:tcW w:w="1400" w:type="dxa"/>
          </w:tcPr>
          <w:p w14:paraId="48261FAB" w14:textId="77777777" w:rsidR="00B50050" w:rsidRDefault="00B50050" w:rsidP="0088127C">
            <w:pPr>
              <w:pStyle w:val="OtherTableBody"/>
            </w:pPr>
            <w:r>
              <w:t>02</w:t>
            </w:r>
          </w:p>
        </w:tc>
        <w:tc>
          <w:tcPr>
            <w:tcW w:w="4200" w:type="dxa"/>
          </w:tcPr>
          <w:p w14:paraId="7999B4A4" w14:textId="77777777" w:rsidR="00B50050" w:rsidRDefault="00B50050" w:rsidP="0088127C">
            <w:pPr>
              <w:pStyle w:val="OtherTableBody"/>
            </w:pPr>
            <w:r>
              <w:t>Spouse</w:t>
            </w:r>
          </w:p>
        </w:tc>
      </w:tr>
      <w:tr w:rsidR="00B50050" w14:paraId="6276E007" w14:textId="77777777" w:rsidTr="00195548">
        <w:tc>
          <w:tcPr>
            <w:tcW w:w="600" w:type="dxa"/>
          </w:tcPr>
          <w:p w14:paraId="490D9E3C" w14:textId="77777777" w:rsidR="00B50050" w:rsidRDefault="00B50050" w:rsidP="0088127C">
            <w:pPr>
              <w:pStyle w:val="OtherTableBody"/>
            </w:pPr>
          </w:p>
        </w:tc>
        <w:tc>
          <w:tcPr>
            <w:tcW w:w="600" w:type="dxa"/>
          </w:tcPr>
          <w:p w14:paraId="2A7C35C5" w14:textId="77777777" w:rsidR="00B50050" w:rsidRDefault="00B50050" w:rsidP="0088127C">
            <w:pPr>
              <w:pStyle w:val="OtherTableBody"/>
            </w:pPr>
            <w:r>
              <w:t>0344</w:t>
            </w:r>
          </w:p>
        </w:tc>
        <w:tc>
          <w:tcPr>
            <w:tcW w:w="2600" w:type="dxa"/>
          </w:tcPr>
          <w:p w14:paraId="7A279576" w14:textId="77777777" w:rsidR="00B50050" w:rsidRDefault="00B50050" w:rsidP="0088127C">
            <w:pPr>
              <w:pStyle w:val="OtherTableBody"/>
            </w:pPr>
          </w:p>
        </w:tc>
        <w:tc>
          <w:tcPr>
            <w:tcW w:w="1400" w:type="dxa"/>
          </w:tcPr>
          <w:p w14:paraId="5B9DDA55" w14:textId="77777777" w:rsidR="00B50050" w:rsidRDefault="00B50050" w:rsidP="0088127C">
            <w:pPr>
              <w:pStyle w:val="OtherTableBody"/>
            </w:pPr>
            <w:r>
              <w:t>03</w:t>
            </w:r>
          </w:p>
        </w:tc>
        <w:tc>
          <w:tcPr>
            <w:tcW w:w="4200" w:type="dxa"/>
          </w:tcPr>
          <w:p w14:paraId="51CDE27E" w14:textId="77777777" w:rsidR="00B50050" w:rsidRDefault="00B50050" w:rsidP="0088127C">
            <w:pPr>
              <w:pStyle w:val="OtherTableBody"/>
            </w:pPr>
            <w:r>
              <w:t>Natural child/insured financial responsibility</w:t>
            </w:r>
          </w:p>
        </w:tc>
      </w:tr>
      <w:tr w:rsidR="00B50050" w14:paraId="41D2CA0C" w14:textId="77777777" w:rsidTr="00195548">
        <w:tc>
          <w:tcPr>
            <w:tcW w:w="600" w:type="dxa"/>
          </w:tcPr>
          <w:p w14:paraId="057D47BC" w14:textId="77777777" w:rsidR="00B50050" w:rsidRDefault="00B50050" w:rsidP="0088127C">
            <w:pPr>
              <w:pStyle w:val="OtherTableBody"/>
            </w:pPr>
          </w:p>
        </w:tc>
        <w:tc>
          <w:tcPr>
            <w:tcW w:w="600" w:type="dxa"/>
          </w:tcPr>
          <w:p w14:paraId="3235ACF2" w14:textId="77777777" w:rsidR="00B50050" w:rsidRDefault="00B50050" w:rsidP="0088127C">
            <w:pPr>
              <w:pStyle w:val="OtherTableBody"/>
            </w:pPr>
            <w:r>
              <w:t>0344</w:t>
            </w:r>
          </w:p>
        </w:tc>
        <w:tc>
          <w:tcPr>
            <w:tcW w:w="2600" w:type="dxa"/>
          </w:tcPr>
          <w:p w14:paraId="50389BDA" w14:textId="77777777" w:rsidR="00B50050" w:rsidRDefault="00B50050" w:rsidP="0088127C">
            <w:pPr>
              <w:pStyle w:val="OtherTableBody"/>
            </w:pPr>
          </w:p>
        </w:tc>
        <w:tc>
          <w:tcPr>
            <w:tcW w:w="1400" w:type="dxa"/>
          </w:tcPr>
          <w:p w14:paraId="26BFCF2A" w14:textId="77777777" w:rsidR="00B50050" w:rsidRDefault="00B50050" w:rsidP="0088127C">
            <w:pPr>
              <w:pStyle w:val="OtherTableBody"/>
            </w:pPr>
            <w:r>
              <w:t>04</w:t>
            </w:r>
          </w:p>
        </w:tc>
        <w:tc>
          <w:tcPr>
            <w:tcW w:w="4200" w:type="dxa"/>
          </w:tcPr>
          <w:p w14:paraId="277B5759" w14:textId="77777777" w:rsidR="00B50050" w:rsidRDefault="00B50050" w:rsidP="0088127C">
            <w:pPr>
              <w:pStyle w:val="OtherTableBody"/>
            </w:pPr>
            <w:r>
              <w:t>Natural child/Insured does not have financial responsibility</w:t>
            </w:r>
          </w:p>
        </w:tc>
      </w:tr>
      <w:tr w:rsidR="00B50050" w14:paraId="46215D3A" w14:textId="77777777" w:rsidTr="00195548">
        <w:tc>
          <w:tcPr>
            <w:tcW w:w="600" w:type="dxa"/>
          </w:tcPr>
          <w:p w14:paraId="4E9E0A98" w14:textId="77777777" w:rsidR="00B50050" w:rsidRDefault="00B50050" w:rsidP="0088127C">
            <w:pPr>
              <w:pStyle w:val="OtherTableBody"/>
            </w:pPr>
          </w:p>
        </w:tc>
        <w:tc>
          <w:tcPr>
            <w:tcW w:w="600" w:type="dxa"/>
          </w:tcPr>
          <w:p w14:paraId="20095A10" w14:textId="77777777" w:rsidR="00B50050" w:rsidRDefault="00B50050" w:rsidP="0088127C">
            <w:pPr>
              <w:pStyle w:val="OtherTableBody"/>
            </w:pPr>
            <w:r>
              <w:t>0344</w:t>
            </w:r>
          </w:p>
        </w:tc>
        <w:tc>
          <w:tcPr>
            <w:tcW w:w="2600" w:type="dxa"/>
          </w:tcPr>
          <w:p w14:paraId="21D0E06C" w14:textId="77777777" w:rsidR="00B50050" w:rsidRDefault="00B50050" w:rsidP="0088127C">
            <w:pPr>
              <w:pStyle w:val="OtherTableBody"/>
            </w:pPr>
          </w:p>
        </w:tc>
        <w:tc>
          <w:tcPr>
            <w:tcW w:w="1400" w:type="dxa"/>
          </w:tcPr>
          <w:p w14:paraId="653E4315" w14:textId="77777777" w:rsidR="00B50050" w:rsidRDefault="00B50050" w:rsidP="0088127C">
            <w:pPr>
              <w:pStyle w:val="OtherTableBody"/>
            </w:pPr>
            <w:r>
              <w:t>05</w:t>
            </w:r>
          </w:p>
        </w:tc>
        <w:tc>
          <w:tcPr>
            <w:tcW w:w="4200" w:type="dxa"/>
          </w:tcPr>
          <w:p w14:paraId="20A07125" w14:textId="77777777" w:rsidR="00B50050" w:rsidRDefault="00B50050" w:rsidP="0088127C">
            <w:pPr>
              <w:pStyle w:val="OtherTableBody"/>
            </w:pPr>
            <w:r>
              <w:t>Step child</w:t>
            </w:r>
          </w:p>
        </w:tc>
      </w:tr>
      <w:tr w:rsidR="00B50050" w14:paraId="5792C5E0" w14:textId="77777777" w:rsidTr="00195548">
        <w:tc>
          <w:tcPr>
            <w:tcW w:w="600" w:type="dxa"/>
          </w:tcPr>
          <w:p w14:paraId="09024A2C" w14:textId="77777777" w:rsidR="00B50050" w:rsidRDefault="00B50050" w:rsidP="0088127C">
            <w:pPr>
              <w:pStyle w:val="OtherTableBody"/>
            </w:pPr>
          </w:p>
        </w:tc>
        <w:tc>
          <w:tcPr>
            <w:tcW w:w="600" w:type="dxa"/>
          </w:tcPr>
          <w:p w14:paraId="37E43421" w14:textId="77777777" w:rsidR="00B50050" w:rsidRDefault="00B50050" w:rsidP="0088127C">
            <w:pPr>
              <w:pStyle w:val="OtherTableBody"/>
            </w:pPr>
            <w:r>
              <w:t>0344</w:t>
            </w:r>
          </w:p>
        </w:tc>
        <w:tc>
          <w:tcPr>
            <w:tcW w:w="2600" w:type="dxa"/>
          </w:tcPr>
          <w:p w14:paraId="48B0AE07" w14:textId="77777777" w:rsidR="00B50050" w:rsidRDefault="00B50050" w:rsidP="0088127C">
            <w:pPr>
              <w:pStyle w:val="OtherTableBody"/>
            </w:pPr>
          </w:p>
        </w:tc>
        <w:tc>
          <w:tcPr>
            <w:tcW w:w="1400" w:type="dxa"/>
          </w:tcPr>
          <w:p w14:paraId="3D112CCB" w14:textId="77777777" w:rsidR="00B50050" w:rsidRDefault="00B50050" w:rsidP="0088127C">
            <w:pPr>
              <w:pStyle w:val="OtherTableBody"/>
            </w:pPr>
            <w:r>
              <w:t>06</w:t>
            </w:r>
          </w:p>
        </w:tc>
        <w:tc>
          <w:tcPr>
            <w:tcW w:w="4200" w:type="dxa"/>
          </w:tcPr>
          <w:p w14:paraId="56F030F3" w14:textId="77777777" w:rsidR="00B50050" w:rsidRDefault="00B50050" w:rsidP="0088127C">
            <w:pPr>
              <w:pStyle w:val="OtherTableBody"/>
            </w:pPr>
            <w:r>
              <w:t>Foster child</w:t>
            </w:r>
          </w:p>
        </w:tc>
      </w:tr>
      <w:tr w:rsidR="00B50050" w14:paraId="47914DAC" w14:textId="77777777" w:rsidTr="00195548">
        <w:tc>
          <w:tcPr>
            <w:tcW w:w="600" w:type="dxa"/>
          </w:tcPr>
          <w:p w14:paraId="34BDF5EC" w14:textId="77777777" w:rsidR="00B50050" w:rsidRDefault="00B50050" w:rsidP="0088127C">
            <w:pPr>
              <w:pStyle w:val="OtherTableBody"/>
            </w:pPr>
          </w:p>
        </w:tc>
        <w:tc>
          <w:tcPr>
            <w:tcW w:w="600" w:type="dxa"/>
          </w:tcPr>
          <w:p w14:paraId="76902683" w14:textId="77777777" w:rsidR="00B50050" w:rsidRDefault="00B50050" w:rsidP="0088127C">
            <w:pPr>
              <w:pStyle w:val="OtherTableBody"/>
            </w:pPr>
            <w:r>
              <w:t>0344</w:t>
            </w:r>
          </w:p>
        </w:tc>
        <w:tc>
          <w:tcPr>
            <w:tcW w:w="2600" w:type="dxa"/>
          </w:tcPr>
          <w:p w14:paraId="1322703F" w14:textId="77777777" w:rsidR="00B50050" w:rsidRDefault="00B50050" w:rsidP="0088127C">
            <w:pPr>
              <w:pStyle w:val="OtherTableBody"/>
            </w:pPr>
          </w:p>
        </w:tc>
        <w:tc>
          <w:tcPr>
            <w:tcW w:w="1400" w:type="dxa"/>
          </w:tcPr>
          <w:p w14:paraId="2B38CFB8" w14:textId="77777777" w:rsidR="00B50050" w:rsidRDefault="00B50050" w:rsidP="0088127C">
            <w:pPr>
              <w:pStyle w:val="OtherTableBody"/>
            </w:pPr>
            <w:r>
              <w:t>07</w:t>
            </w:r>
          </w:p>
        </w:tc>
        <w:tc>
          <w:tcPr>
            <w:tcW w:w="4200" w:type="dxa"/>
          </w:tcPr>
          <w:p w14:paraId="3D858D7A" w14:textId="77777777" w:rsidR="00B50050" w:rsidRDefault="00B50050" w:rsidP="0088127C">
            <w:pPr>
              <w:pStyle w:val="OtherTableBody"/>
            </w:pPr>
            <w:r>
              <w:t>Ward of the court</w:t>
            </w:r>
          </w:p>
        </w:tc>
      </w:tr>
      <w:tr w:rsidR="00B50050" w14:paraId="40CC2373" w14:textId="77777777" w:rsidTr="00195548">
        <w:tc>
          <w:tcPr>
            <w:tcW w:w="600" w:type="dxa"/>
          </w:tcPr>
          <w:p w14:paraId="2C5D9CD9" w14:textId="77777777" w:rsidR="00B50050" w:rsidRDefault="00B50050" w:rsidP="0088127C">
            <w:pPr>
              <w:pStyle w:val="OtherTableBody"/>
            </w:pPr>
          </w:p>
        </w:tc>
        <w:tc>
          <w:tcPr>
            <w:tcW w:w="600" w:type="dxa"/>
          </w:tcPr>
          <w:p w14:paraId="1E56F0C0" w14:textId="77777777" w:rsidR="00B50050" w:rsidRDefault="00B50050" w:rsidP="0088127C">
            <w:pPr>
              <w:pStyle w:val="OtherTableBody"/>
            </w:pPr>
            <w:r>
              <w:t>0344</w:t>
            </w:r>
          </w:p>
        </w:tc>
        <w:tc>
          <w:tcPr>
            <w:tcW w:w="2600" w:type="dxa"/>
          </w:tcPr>
          <w:p w14:paraId="085EA6E8" w14:textId="77777777" w:rsidR="00B50050" w:rsidRDefault="00B50050" w:rsidP="0088127C">
            <w:pPr>
              <w:pStyle w:val="OtherTableBody"/>
            </w:pPr>
          </w:p>
        </w:tc>
        <w:tc>
          <w:tcPr>
            <w:tcW w:w="1400" w:type="dxa"/>
          </w:tcPr>
          <w:p w14:paraId="3235CBC1" w14:textId="77777777" w:rsidR="00B50050" w:rsidRDefault="00B50050" w:rsidP="0088127C">
            <w:pPr>
              <w:pStyle w:val="OtherTableBody"/>
            </w:pPr>
            <w:r>
              <w:t>08</w:t>
            </w:r>
          </w:p>
        </w:tc>
        <w:tc>
          <w:tcPr>
            <w:tcW w:w="4200" w:type="dxa"/>
          </w:tcPr>
          <w:p w14:paraId="54D66ACD" w14:textId="77777777" w:rsidR="00B50050" w:rsidRDefault="00B50050" w:rsidP="0088127C">
            <w:pPr>
              <w:pStyle w:val="OtherTableBody"/>
            </w:pPr>
            <w:r>
              <w:t>Employee</w:t>
            </w:r>
          </w:p>
        </w:tc>
      </w:tr>
      <w:tr w:rsidR="00B50050" w14:paraId="3F7DF376" w14:textId="77777777" w:rsidTr="00195548">
        <w:tc>
          <w:tcPr>
            <w:tcW w:w="600" w:type="dxa"/>
          </w:tcPr>
          <w:p w14:paraId="7278B89C" w14:textId="77777777" w:rsidR="00B50050" w:rsidRDefault="00B50050" w:rsidP="0088127C">
            <w:pPr>
              <w:pStyle w:val="OtherTableBody"/>
            </w:pPr>
          </w:p>
        </w:tc>
        <w:tc>
          <w:tcPr>
            <w:tcW w:w="600" w:type="dxa"/>
          </w:tcPr>
          <w:p w14:paraId="1C4F1D9A" w14:textId="77777777" w:rsidR="00B50050" w:rsidRDefault="00B50050" w:rsidP="0088127C">
            <w:pPr>
              <w:pStyle w:val="OtherTableBody"/>
            </w:pPr>
            <w:r>
              <w:t>0344</w:t>
            </w:r>
          </w:p>
        </w:tc>
        <w:tc>
          <w:tcPr>
            <w:tcW w:w="2600" w:type="dxa"/>
          </w:tcPr>
          <w:p w14:paraId="222F6A33" w14:textId="77777777" w:rsidR="00B50050" w:rsidRDefault="00B50050" w:rsidP="0088127C">
            <w:pPr>
              <w:pStyle w:val="OtherTableBody"/>
            </w:pPr>
          </w:p>
        </w:tc>
        <w:tc>
          <w:tcPr>
            <w:tcW w:w="1400" w:type="dxa"/>
          </w:tcPr>
          <w:p w14:paraId="1009E46C" w14:textId="77777777" w:rsidR="00B50050" w:rsidRDefault="00B50050" w:rsidP="0088127C">
            <w:pPr>
              <w:pStyle w:val="OtherTableBody"/>
            </w:pPr>
            <w:r>
              <w:t>09</w:t>
            </w:r>
          </w:p>
        </w:tc>
        <w:tc>
          <w:tcPr>
            <w:tcW w:w="4200" w:type="dxa"/>
          </w:tcPr>
          <w:p w14:paraId="668CB80F" w14:textId="77777777" w:rsidR="00B50050" w:rsidRDefault="00B50050" w:rsidP="0088127C">
            <w:pPr>
              <w:pStyle w:val="OtherTableBody"/>
            </w:pPr>
            <w:r>
              <w:t>Unknown</w:t>
            </w:r>
          </w:p>
        </w:tc>
      </w:tr>
      <w:tr w:rsidR="00B50050" w14:paraId="77F77CF3" w14:textId="77777777" w:rsidTr="00195548">
        <w:tc>
          <w:tcPr>
            <w:tcW w:w="600" w:type="dxa"/>
          </w:tcPr>
          <w:p w14:paraId="5DF1D1CD" w14:textId="77777777" w:rsidR="00B50050" w:rsidRDefault="00B50050" w:rsidP="0088127C">
            <w:pPr>
              <w:pStyle w:val="OtherTableBody"/>
            </w:pPr>
          </w:p>
        </w:tc>
        <w:tc>
          <w:tcPr>
            <w:tcW w:w="600" w:type="dxa"/>
          </w:tcPr>
          <w:p w14:paraId="210AA0CF" w14:textId="77777777" w:rsidR="00B50050" w:rsidRDefault="00B50050" w:rsidP="0088127C">
            <w:pPr>
              <w:pStyle w:val="OtherTableBody"/>
            </w:pPr>
            <w:r>
              <w:t>0344</w:t>
            </w:r>
          </w:p>
        </w:tc>
        <w:tc>
          <w:tcPr>
            <w:tcW w:w="2600" w:type="dxa"/>
          </w:tcPr>
          <w:p w14:paraId="2FC7D7ED" w14:textId="77777777" w:rsidR="00B50050" w:rsidRDefault="00B50050" w:rsidP="0088127C">
            <w:pPr>
              <w:pStyle w:val="OtherTableBody"/>
            </w:pPr>
          </w:p>
        </w:tc>
        <w:tc>
          <w:tcPr>
            <w:tcW w:w="1400" w:type="dxa"/>
          </w:tcPr>
          <w:p w14:paraId="20B377D1" w14:textId="77777777" w:rsidR="00B50050" w:rsidRDefault="00B50050" w:rsidP="0088127C">
            <w:pPr>
              <w:pStyle w:val="OtherTableBody"/>
            </w:pPr>
            <w:r>
              <w:t>10</w:t>
            </w:r>
          </w:p>
        </w:tc>
        <w:tc>
          <w:tcPr>
            <w:tcW w:w="4200" w:type="dxa"/>
          </w:tcPr>
          <w:p w14:paraId="200842CD" w14:textId="77777777" w:rsidR="00B50050" w:rsidRDefault="00B50050" w:rsidP="0088127C">
            <w:pPr>
              <w:pStyle w:val="OtherTableBody"/>
            </w:pPr>
            <w:r>
              <w:t>Handicapped dependent</w:t>
            </w:r>
          </w:p>
        </w:tc>
      </w:tr>
      <w:tr w:rsidR="00B50050" w14:paraId="24E0040B" w14:textId="77777777" w:rsidTr="00195548">
        <w:tc>
          <w:tcPr>
            <w:tcW w:w="600" w:type="dxa"/>
          </w:tcPr>
          <w:p w14:paraId="6C81653E" w14:textId="77777777" w:rsidR="00B50050" w:rsidRDefault="00B50050" w:rsidP="0088127C">
            <w:pPr>
              <w:pStyle w:val="OtherTableBody"/>
            </w:pPr>
          </w:p>
        </w:tc>
        <w:tc>
          <w:tcPr>
            <w:tcW w:w="600" w:type="dxa"/>
          </w:tcPr>
          <w:p w14:paraId="3B15FC2D" w14:textId="77777777" w:rsidR="00B50050" w:rsidRDefault="00B50050" w:rsidP="0088127C">
            <w:pPr>
              <w:pStyle w:val="OtherTableBody"/>
            </w:pPr>
            <w:r>
              <w:t>0344</w:t>
            </w:r>
          </w:p>
        </w:tc>
        <w:tc>
          <w:tcPr>
            <w:tcW w:w="2600" w:type="dxa"/>
          </w:tcPr>
          <w:p w14:paraId="55781F8A" w14:textId="77777777" w:rsidR="00B50050" w:rsidRDefault="00B50050" w:rsidP="0088127C">
            <w:pPr>
              <w:pStyle w:val="OtherTableBody"/>
            </w:pPr>
          </w:p>
        </w:tc>
        <w:tc>
          <w:tcPr>
            <w:tcW w:w="1400" w:type="dxa"/>
          </w:tcPr>
          <w:p w14:paraId="7C5EDF20" w14:textId="77777777" w:rsidR="00B50050" w:rsidRDefault="00B50050" w:rsidP="0088127C">
            <w:pPr>
              <w:pStyle w:val="OtherTableBody"/>
            </w:pPr>
            <w:r>
              <w:t>11</w:t>
            </w:r>
          </w:p>
        </w:tc>
        <w:tc>
          <w:tcPr>
            <w:tcW w:w="4200" w:type="dxa"/>
          </w:tcPr>
          <w:p w14:paraId="5EA2C157" w14:textId="77777777" w:rsidR="00B50050" w:rsidRDefault="00B50050" w:rsidP="0088127C">
            <w:pPr>
              <w:pStyle w:val="OtherTableBody"/>
            </w:pPr>
            <w:r>
              <w:t>Organ donor</w:t>
            </w:r>
          </w:p>
        </w:tc>
      </w:tr>
      <w:tr w:rsidR="00B50050" w14:paraId="6D2DBACA" w14:textId="77777777" w:rsidTr="00195548">
        <w:tc>
          <w:tcPr>
            <w:tcW w:w="600" w:type="dxa"/>
          </w:tcPr>
          <w:p w14:paraId="4107E0E1" w14:textId="77777777" w:rsidR="00B50050" w:rsidRDefault="00B50050" w:rsidP="0088127C">
            <w:pPr>
              <w:pStyle w:val="OtherTableBody"/>
            </w:pPr>
          </w:p>
        </w:tc>
        <w:tc>
          <w:tcPr>
            <w:tcW w:w="600" w:type="dxa"/>
          </w:tcPr>
          <w:p w14:paraId="664AEB22" w14:textId="77777777" w:rsidR="00B50050" w:rsidRDefault="00B50050" w:rsidP="0088127C">
            <w:pPr>
              <w:pStyle w:val="OtherTableBody"/>
            </w:pPr>
            <w:r>
              <w:t>0344</w:t>
            </w:r>
          </w:p>
        </w:tc>
        <w:tc>
          <w:tcPr>
            <w:tcW w:w="2600" w:type="dxa"/>
          </w:tcPr>
          <w:p w14:paraId="632B578F" w14:textId="77777777" w:rsidR="00B50050" w:rsidRDefault="00B50050" w:rsidP="0088127C">
            <w:pPr>
              <w:pStyle w:val="OtherTableBody"/>
            </w:pPr>
          </w:p>
        </w:tc>
        <w:tc>
          <w:tcPr>
            <w:tcW w:w="1400" w:type="dxa"/>
          </w:tcPr>
          <w:p w14:paraId="10CAEB7C" w14:textId="77777777" w:rsidR="00B50050" w:rsidRDefault="00B50050" w:rsidP="0088127C">
            <w:pPr>
              <w:pStyle w:val="OtherTableBody"/>
            </w:pPr>
            <w:r>
              <w:t>12</w:t>
            </w:r>
          </w:p>
        </w:tc>
        <w:tc>
          <w:tcPr>
            <w:tcW w:w="4200" w:type="dxa"/>
          </w:tcPr>
          <w:p w14:paraId="53B8A20D" w14:textId="77777777" w:rsidR="00B50050" w:rsidRDefault="00B50050" w:rsidP="0088127C">
            <w:pPr>
              <w:pStyle w:val="OtherTableBody"/>
            </w:pPr>
            <w:r>
              <w:t>Cadaver donor</w:t>
            </w:r>
          </w:p>
        </w:tc>
      </w:tr>
      <w:tr w:rsidR="00B50050" w14:paraId="054FF604" w14:textId="77777777" w:rsidTr="00195548">
        <w:tc>
          <w:tcPr>
            <w:tcW w:w="600" w:type="dxa"/>
          </w:tcPr>
          <w:p w14:paraId="0E63D112" w14:textId="77777777" w:rsidR="00B50050" w:rsidRDefault="00B50050" w:rsidP="0088127C">
            <w:pPr>
              <w:pStyle w:val="OtherTableBody"/>
            </w:pPr>
          </w:p>
        </w:tc>
        <w:tc>
          <w:tcPr>
            <w:tcW w:w="600" w:type="dxa"/>
          </w:tcPr>
          <w:p w14:paraId="2658526B" w14:textId="77777777" w:rsidR="00B50050" w:rsidRDefault="00B50050" w:rsidP="0088127C">
            <w:pPr>
              <w:pStyle w:val="OtherTableBody"/>
            </w:pPr>
            <w:r>
              <w:t>0344</w:t>
            </w:r>
          </w:p>
        </w:tc>
        <w:tc>
          <w:tcPr>
            <w:tcW w:w="2600" w:type="dxa"/>
          </w:tcPr>
          <w:p w14:paraId="255E9329" w14:textId="77777777" w:rsidR="00B50050" w:rsidRDefault="00B50050" w:rsidP="0088127C">
            <w:pPr>
              <w:pStyle w:val="OtherTableBody"/>
            </w:pPr>
          </w:p>
        </w:tc>
        <w:tc>
          <w:tcPr>
            <w:tcW w:w="1400" w:type="dxa"/>
          </w:tcPr>
          <w:p w14:paraId="38405FE4" w14:textId="77777777" w:rsidR="00B50050" w:rsidRDefault="00B50050" w:rsidP="0088127C">
            <w:pPr>
              <w:pStyle w:val="OtherTableBody"/>
            </w:pPr>
            <w:r>
              <w:t>13</w:t>
            </w:r>
          </w:p>
        </w:tc>
        <w:tc>
          <w:tcPr>
            <w:tcW w:w="4200" w:type="dxa"/>
          </w:tcPr>
          <w:p w14:paraId="18AB790F" w14:textId="77777777" w:rsidR="00B50050" w:rsidRDefault="00B50050" w:rsidP="0088127C">
            <w:pPr>
              <w:pStyle w:val="OtherTableBody"/>
            </w:pPr>
            <w:r>
              <w:t>Grandchild</w:t>
            </w:r>
          </w:p>
        </w:tc>
      </w:tr>
      <w:tr w:rsidR="00B50050" w14:paraId="5A6F5B6D" w14:textId="77777777" w:rsidTr="00195548">
        <w:tc>
          <w:tcPr>
            <w:tcW w:w="600" w:type="dxa"/>
          </w:tcPr>
          <w:p w14:paraId="679DA874" w14:textId="77777777" w:rsidR="00B50050" w:rsidRDefault="00B50050" w:rsidP="0088127C">
            <w:pPr>
              <w:pStyle w:val="OtherTableBody"/>
            </w:pPr>
          </w:p>
        </w:tc>
        <w:tc>
          <w:tcPr>
            <w:tcW w:w="600" w:type="dxa"/>
          </w:tcPr>
          <w:p w14:paraId="26546267" w14:textId="77777777" w:rsidR="00B50050" w:rsidRDefault="00B50050" w:rsidP="0088127C">
            <w:pPr>
              <w:pStyle w:val="OtherTableBody"/>
            </w:pPr>
            <w:r>
              <w:t>0344</w:t>
            </w:r>
          </w:p>
        </w:tc>
        <w:tc>
          <w:tcPr>
            <w:tcW w:w="2600" w:type="dxa"/>
          </w:tcPr>
          <w:p w14:paraId="0E4FD15A" w14:textId="77777777" w:rsidR="00B50050" w:rsidRDefault="00B50050" w:rsidP="0088127C">
            <w:pPr>
              <w:pStyle w:val="OtherTableBody"/>
            </w:pPr>
          </w:p>
        </w:tc>
        <w:tc>
          <w:tcPr>
            <w:tcW w:w="1400" w:type="dxa"/>
          </w:tcPr>
          <w:p w14:paraId="271F2B8F" w14:textId="77777777" w:rsidR="00B50050" w:rsidRDefault="00B50050" w:rsidP="0088127C">
            <w:pPr>
              <w:pStyle w:val="OtherTableBody"/>
            </w:pPr>
            <w:r>
              <w:t>14</w:t>
            </w:r>
          </w:p>
        </w:tc>
        <w:tc>
          <w:tcPr>
            <w:tcW w:w="4200" w:type="dxa"/>
          </w:tcPr>
          <w:p w14:paraId="71D6D9D3" w14:textId="77777777" w:rsidR="00B50050" w:rsidRDefault="00B50050" w:rsidP="0088127C">
            <w:pPr>
              <w:pStyle w:val="OtherTableBody"/>
            </w:pPr>
            <w:r>
              <w:t>Niece/nephew</w:t>
            </w:r>
          </w:p>
        </w:tc>
      </w:tr>
      <w:tr w:rsidR="00B50050" w14:paraId="4F97D92F" w14:textId="77777777" w:rsidTr="00195548">
        <w:tc>
          <w:tcPr>
            <w:tcW w:w="600" w:type="dxa"/>
          </w:tcPr>
          <w:p w14:paraId="7D135476" w14:textId="77777777" w:rsidR="00B50050" w:rsidRDefault="00B50050" w:rsidP="0088127C">
            <w:pPr>
              <w:pStyle w:val="OtherTableBody"/>
            </w:pPr>
          </w:p>
        </w:tc>
        <w:tc>
          <w:tcPr>
            <w:tcW w:w="600" w:type="dxa"/>
          </w:tcPr>
          <w:p w14:paraId="699C3A56" w14:textId="77777777" w:rsidR="00B50050" w:rsidRDefault="00B50050" w:rsidP="0088127C">
            <w:pPr>
              <w:pStyle w:val="OtherTableBody"/>
            </w:pPr>
            <w:r>
              <w:t>0344</w:t>
            </w:r>
          </w:p>
        </w:tc>
        <w:tc>
          <w:tcPr>
            <w:tcW w:w="2600" w:type="dxa"/>
          </w:tcPr>
          <w:p w14:paraId="2976DEAB" w14:textId="77777777" w:rsidR="00B50050" w:rsidRDefault="00B50050" w:rsidP="0088127C">
            <w:pPr>
              <w:pStyle w:val="OtherTableBody"/>
            </w:pPr>
          </w:p>
        </w:tc>
        <w:tc>
          <w:tcPr>
            <w:tcW w:w="1400" w:type="dxa"/>
          </w:tcPr>
          <w:p w14:paraId="50490F66" w14:textId="77777777" w:rsidR="00B50050" w:rsidRDefault="00B50050" w:rsidP="0088127C">
            <w:pPr>
              <w:pStyle w:val="OtherTableBody"/>
            </w:pPr>
            <w:r>
              <w:t>15</w:t>
            </w:r>
          </w:p>
        </w:tc>
        <w:tc>
          <w:tcPr>
            <w:tcW w:w="4200" w:type="dxa"/>
          </w:tcPr>
          <w:p w14:paraId="1DE0AE9F" w14:textId="77777777" w:rsidR="00B50050" w:rsidRDefault="00B50050" w:rsidP="0088127C">
            <w:pPr>
              <w:pStyle w:val="OtherTableBody"/>
            </w:pPr>
            <w:r>
              <w:t>Injured plaintiff</w:t>
            </w:r>
          </w:p>
        </w:tc>
      </w:tr>
      <w:tr w:rsidR="00B50050" w14:paraId="7D530CD0" w14:textId="77777777" w:rsidTr="00195548">
        <w:tc>
          <w:tcPr>
            <w:tcW w:w="600" w:type="dxa"/>
          </w:tcPr>
          <w:p w14:paraId="0F73CE99" w14:textId="77777777" w:rsidR="00B50050" w:rsidRDefault="00B50050" w:rsidP="0088127C">
            <w:pPr>
              <w:pStyle w:val="OtherTableBody"/>
            </w:pPr>
          </w:p>
        </w:tc>
        <w:tc>
          <w:tcPr>
            <w:tcW w:w="600" w:type="dxa"/>
          </w:tcPr>
          <w:p w14:paraId="68C973FC" w14:textId="77777777" w:rsidR="00B50050" w:rsidRDefault="00B50050" w:rsidP="0088127C">
            <w:pPr>
              <w:pStyle w:val="OtherTableBody"/>
            </w:pPr>
            <w:r>
              <w:t>0344</w:t>
            </w:r>
          </w:p>
        </w:tc>
        <w:tc>
          <w:tcPr>
            <w:tcW w:w="2600" w:type="dxa"/>
          </w:tcPr>
          <w:p w14:paraId="1373716D" w14:textId="77777777" w:rsidR="00B50050" w:rsidRDefault="00B50050" w:rsidP="0088127C">
            <w:pPr>
              <w:pStyle w:val="OtherTableBody"/>
            </w:pPr>
          </w:p>
        </w:tc>
        <w:tc>
          <w:tcPr>
            <w:tcW w:w="1400" w:type="dxa"/>
          </w:tcPr>
          <w:p w14:paraId="4ED32522" w14:textId="77777777" w:rsidR="00B50050" w:rsidRDefault="00B50050" w:rsidP="0088127C">
            <w:pPr>
              <w:pStyle w:val="OtherTableBody"/>
            </w:pPr>
            <w:r>
              <w:t>16</w:t>
            </w:r>
          </w:p>
        </w:tc>
        <w:tc>
          <w:tcPr>
            <w:tcW w:w="4200" w:type="dxa"/>
          </w:tcPr>
          <w:p w14:paraId="15446E95" w14:textId="77777777" w:rsidR="00B50050" w:rsidRDefault="00B50050" w:rsidP="0088127C">
            <w:pPr>
              <w:pStyle w:val="OtherTableBody"/>
            </w:pPr>
            <w:r>
              <w:t>Sponsored dependent</w:t>
            </w:r>
          </w:p>
        </w:tc>
      </w:tr>
      <w:tr w:rsidR="00B50050" w14:paraId="3FE4434F" w14:textId="77777777" w:rsidTr="00195548">
        <w:tc>
          <w:tcPr>
            <w:tcW w:w="600" w:type="dxa"/>
          </w:tcPr>
          <w:p w14:paraId="761F7AB9" w14:textId="77777777" w:rsidR="00B50050" w:rsidRDefault="00B50050" w:rsidP="0088127C">
            <w:pPr>
              <w:pStyle w:val="OtherTableBody"/>
            </w:pPr>
          </w:p>
        </w:tc>
        <w:tc>
          <w:tcPr>
            <w:tcW w:w="600" w:type="dxa"/>
          </w:tcPr>
          <w:p w14:paraId="30B41274" w14:textId="77777777" w:rsidR="00B50050" w:rsidRDefault="00B50050" w:rsidP="0088127C">
            <w:pPr>
              <w:pStyle w:val="OtherTableBody"/>
            </w:pPr>
            <w:r>
              <w:t>0344</w:t>
            </w:r>
          </w:p>
        </w:tc>
        <w:tc>
          <w:tcPr>
            <w:tcW w:w="2600" w:type="dxa"/>
          </w:tcPr>
          <w:p w14:paraId="0734C0BD" w14:textId="77777777" w:rsidR="00B50050" w:rsidRDefault="00B50050" w:rsidP="0088127C">
            <w:pPr>
              <w:pStyle w:val="OtherTableBody"/>
            </w:pPr>
          </w:p>
        </w:tc>
        <w:tc>
          <w:tcPr>
            <w:tcW w:w="1400" w:type="dxa"/>
          </w:tcPr>
          <w:p w14:paraId="0DD2C8E9" w14:textId="77777777" w:rsidR="00B50050" w:rsidRDefault="00B50050" w:rsidP="0088127C">
            <w:pPr>
              <w:pStyle w:val="OtherTableBody"/>
            </w:pPr>
            <w:r>
              <w:t>17</w:t>
            </w:r>
          </w:p>
        </w:tc>
        <w:tc>
          <w:tcPr>
            <w:tcW w:w="4200" w:type="dxa"/>
          </w:tcPr>
          <w:p w14:paraId="6A725999" w14:textId="77777777" w:rsidR="00B50050" w:rsidRDefault="00B50050" w:rsidP="0088127C">
            <w:pPr>
              <w:pStyle w:val="OtherTableBody"/>
            </w:pPr>
            <w:r>
              <w:t>Minor dependent of a minor dependent</w:t>
            </w:r>
          </w:p>
        </w:tc>
      </w:tr>
      <w:tr w:rsidR="00B50050" w14:paraId="1B64DEB3" w14:textId="77777777" w:rsidTr="00195548">
        <w:tc>
          <w:tcPr>
            <w:tcW w:w="600" w:type="dxa"/>
          </w:tcPr>
          <w:p w14:paraId="32F709CA" w14:textId="77777777" w:rsidR="00B50050" w:rsidRDefault="00B50050" w:rsidP="0088127C">
            <w:pPr>
              <w:pStyle w:val="OtherTableBody"/>
            </w:pPr>
          </w:p>
        </w:tc>
        <w:tc>
          <w:tcPr>
            <w:tcW w:w="600" w:type="dxa"/>
          </w:tcPr>
          <w:p w14:paraId="4A3F46ED" w14:textId="77777777" w:rsidR="00B50050" w:rsidRDefault="00B50050" w:rsidP="0088127C">
            <w:pPr>
              <w:pStyle w:val="OtherTableBody"/>
            </w:pPr>
            <w:r>
              <w:t>0344</w:t>
            </w:r>
          </w:p>
        </w:tc>
        <w:tc>
          <w:tcPr>
            <w:tcW w:w="2600" w:type="dxa"/>
          </w:tcPr>
          <w:p w14:paraId="7890C2F1" w14:textId="77777777" w:rsidR="00B50050" w:rsidRDefault="00B50050" w:rsidP="0088127C">
            <w:pPr>
              <w:pStyle w:val="OtherTableBody"/>
            </w:pPr>
          </w:p>
        </w:tc>
        <w:tc>
          <w:tcPr>
            <w:tcW w:w="1400" w:type="dxa"/>
          </w:tcPr>
          <w:p w14:paraId="64939760" w14:textId="77777777" w:rsidR="00B50050" w:rsidRDefault="00B50050" w:rsidP="0088127C">
            <w:pPr>
              <w:pStyle w:val="OtherTableBody"/>
            </w:pPr>
            <w:r>
              <w:t>18</w:t>
            </w:r>
          </w:p>
        </w:tc>
        <w:tc>
          <w:tcPr>
            <w:tcW w:w="4200" w:type="dxa"/>
          </w:tcPr>
          <w:p w14:paraId="0D233996" w14:textId="77777777" w:rsidR="00B50050" w:rsidRDefault="00B50050" w:rsidP="0088127C">
            <w:pPr>
              <w:pStyle w:val="OtherTableBody"/>
            </w:pPr>
            <w:r>
              <w:t>Parent</w:t>
            </w:r>
          </w:p>
        </w:tc>
      </w:tr>
      <w:tr w:rsidR="00B50050" w14:paraId="6296538D" w14:textId="77777777" w:rsidTr="00195548">
        <w:tc>
          <w:tcPr>
            <w:tcW w:w="600" w:type="dxa"/>
          </w:tcPr>
          <w:p w14:paraId="07C03D24" w14:textId="77777777" w:rsidR="00B50050" w:rsidRDefault="00B50050" w:rsidP="0088127C">
            <w:pPr>
              <w:pStyle w:val="OtherTableBody"/>
            </w:pPr>
          </w:p>
        </w:tc>
        <w:tc>
          <w:tcPr>
            <w:tcW w:w="600" w:type="dxa"/>
          </w:tcPr>
          <w:p w14:paraId="74F645D2" w14:textId="77777777" w:rsidR="00B50050" w:rsidRDefault="00B50050" w:rsidP="0088127C">
            <w:pPr>
              <w:pStyle w:val="OtherTableBody"/>
            </w:pPr>
            <w:r>
              <w:t>0344</w:t>
            </w:r>
          </w:p>
        </w:tc>
        <w:tc>
          <w:tcPr>
            <w:tcW w:w="2600" w:type="dxa"/>
          </w:tcPr>
          <w:p w14:paraId="26E18EE3" w14:textId="77777777" w:rsidR="00B50050" w:rsidRDefault="00B50050" w:rsidP="0088127C">
            <w:pPr>
              <w:pStyle w:val="OtherTableBody"/>
            </w:pPr>
          </w:p>
        </w:tc>
        <w:tc>
          <w:tcPr>
            <w:tcW w:w="1400" w:type="dxa"/>
          </w:tcPr>
          <w:p w14:paraId="36336F36" w14:textId="77777777" w:rsidR="00B50050" w:rsidRDefault="00B50050" w:rsidP="0088127C">
            <w:pPr>
              <w:pStyle w:val="OtherTableBody"/>
            </w:pPr>
            <w:r>
              <w:t>19</w:t>
            </w:r>
          </w:p>
        </w:tc>
        <w:tc>
          <w:tcPr>
            <w:tcW w:w="4200" w:type="dxa"/>
          </w:tcPr>
          <w:p w14:paraId="6E3E2ECD" w14:textId="77777777" w:rsidR="00B50050" w:rsidRDefault="00B50050" w:rsidP="0088127C">
            <w:pPr>
              <w:pStyle w:val="OtherTableBody"/>
            </w:pPr>
            <w:r>
              <w:t>Grandparent</w:t>
            </w:r>
          </w:p>
        </w:tc>
      </w:tr>
      <w:tr w:rsidR="00B50050" w14:paraId="1F5FF223" w14:textId="77777777" w:rsidTr="00195548">
        <w:tc>
          <w:tcPr>
            <w:tcW w:w="600" w:type="dxa"/>
          </w:tcPr>
          <w:p w14:paraId="3C102369" w14:textId="77777777" w:rsidR="00B50050" w:rsidRDefault="00B50050" w:rsidP="0088127C">
            <w:pPr>
              <w:pStyle w:val="OtherTableBody"/>
            </w:pPr>
            <w:r>
              <w:t>User</w:t>
            </w:r>
          </w:p>
        </w:tc>
        <w:tc>
          <w:tcPr>
            <w:tcW w:w="600" w:type="dxa"/>
          </w:tcPr>
          <w:p w14:paraId="522B4F28" w14:textId="77777777" w:rsidR="00B50050" w:rsidRDefault="00B50050" w:rsidP="0088127C">
            <w:pPr>
              <w:pStyle w:val="OtherTableBody"/>
            </w:pPr>
          </w:p>
        </w:tc>
        <w:tc>
          <w:tcPr>
            <w:tcW w:w="2600" w:type="dxa"/>
          </w:tcPr>
          <w:p w14:paraId="62888D77" w14:textId="77777777" w:rsidR="00B50050" w:rsidRDefault="00B50050" w:rsidP="0088127C">
            <w:pPr>
              <w:pStyle w:val="OtherTableBody"/>
            </w:pPr>
            <w:r>
              <w:t>Appeal Reason</w:t>
            </w:r>
          </w:p>
        </w:tc>
        <w:tc>
          <w:tcPr>
            <w:tcW w:w="1400" w:type="dxa"/>
          </w:tcPr>
          <w:p w14:paraId="2BA80990" w14:textId="77777777" w:rsidR="00B50050" w:rsidRDefault="00B50050" w:rsidP="0088127C">
            <w:pPr>
              <w:pStyle w:val="OtherTableBody"/>
            </w:pPr>
          </w:p>
        </w:tc>
        <w:tc>
          <w:tcPr>
            <w:tcW w:w="4200" w:type="dxa"/>
          </w:tcPr>
          <w:p w14:paraId="6883B266" w14:textId="77777777" w:rsidR="00B50050" w:rsidRDefault="00B50050" w:rsidP="0088127C">
            <w:pPr>
              <w:pStyle w:val="OtherTableBody"/>
            </w:pPr>
          </w:p>
        </w:tc>
      </w:tr>
      <w:tr w:rsidR="00B50050" w14:paraId="74EA275F" w14:textId="77777777" w:rsidTr="00195548">
        <w:tc>
          <w:tcPr>
            <w:tcW w:w="600" w:type="dxa"/>
          </w:tcPr>
          <w:p w14:paraId="3ED8DE97" w14:textId="77777777" w:rsidR="00B50050" w:rsidRDefault="00B50050" w:rsidP="0088127C">
            <w:pPr>
              <w:pStyle w:val="OtherTableBody"/>
            </w:pPr>
          </w:p>
        </w:tc>
        <w:tc>
          <w:tcPr>
            <w:tcW w:w="600" w:type="dxa"/>
          </w:tcPr>
          <w:p w14:paraId="20E01156" w14:textId="77777777" w:rsidR="00B50050" w:rsidRDefault="00B50050" w:rsidP="0088127C">
            <w:pPr>
              <w:pStyle w:val="OtherTableBody"/>
            </w:pPr>
            <w:r>
              <w:t>0345</w:t>
            </w:r>
          </w:p>
        </w:tc>
        <w:tc>
          <w:tcPr>
            <w:tcW w:w="2600" w:type="dxa"/>
          </w:tcPr>
          <w:p w14:paraId="4F05D8D9" w14:textId="77777777" w:rsidR="00B50050" w:rsidRDefault="00B50050" w:rsidP="0088127C">
            <w:pPr>
              <w:pStyle w:val="OtherTableBody"/>
            </w:pPr>
          </w:p>
        </w:tc>
        <w:tc>
          <w:tcPr>
            <w:tcW w:w="1400" w:type="dxa"/>
          </w:tcPr>
          <w:p w14:paraId="2E5CD70C" w14:textId="77777777" w:rsidR="00B50050" w:rsidRDefault="00B50050" w:rsidP="0088127C">
            <w:pPr>
              <w:pStyle w:val="OtherTableBody"/>
            </w:pPr>
            <w:r>
              <w:t>...</w:t>
            </w:r>
          </w:p>
        </w:tc>
        <w:tc>
          <w:tcPr>
            <w:tcW w:w="4200" w:type="dxa"/>
          </w:tcPr>
          <w:p w14:paraId="3AB2B583" w14:textId="77777777" w:rsidR="00B50050" w:rsidRDefault="00B50050" w:rsidP="0088127C">
            <w:pPr>
              <w:pStyle w:val="OtherTableBody"/>
            </w:pPr>
            <w:r>
              <w:t>No suggested values defined</w:t>
            </w:r>
          </w:p>
        </w:tc>
      </w:tr>
      <w:tr w:rsidR="00B50050" w14:paraId="61CF1AD3" w14:textId="77777777" w:rsidTr="00195548">
        <w:tc>
          <w:tcPr>
            <w:tcW w:w="600" w:type="dxa"/>
          </w:tcPr>
          <w:p w14:paraId="55F55DF9" w14:textId="77777777" w:rsidR="00B50050" w:rsidRDefault="00B50050" w:rsidP="0088127C">
            <w:pPr>
              <w:pStyle w:val="OtherTableBody"/>
            </w:pPr>
            <w:r>
              <w:t>User</w:t>
            </w:r>
          </w:p>
        </w:tc>
        <w:tc>
          <w:tcPr>
            <w:tcW w:w="600" w:type="dxa"/>
          </w:tcPr>
          <w:p w14:paraId="4122FA0A" w14:textId="77777777" w:rsidR="00B50050" w:rsidRDefault="00B50050" w:rsidP="0088127C">
            <w:pPr>
              <w:pStyle w:val="OtherTableBody"/>
            </w:pPr>
          </w:p>
        </w:tc>
        <w:tc>
          <w:tcPr>
            <w:tcW w:w="2600" w:type="dxa"/>
          </w:tcPr>
          <w:p w14:paraId="75DF30A4" w14:textId="77777777" w:rsidR="00B50050" w:rsidRDefault="00B50050" w:rsidP="0088127C">
            <w:pPr>
              <w:pStyle w:val="OtherTableBody"/>
            </w:pPr>
            <w:r>
              <w:t>Certification Agency</w:t>
            </w:r>
          </w:p>
        </w:tc>
        <w:tc>
          <w:tcPr>
            <w:tcW w:w="1400" w:type="dxa"/>
          </w:tcPr>
          <w:p w14:paraId="0E59E9B5" w14:textId="77777777" w:rsidR="00B50050" w:rsidRDefault="00B50050" w:rsidP="0088127C">
            <w:pPr>
              <w:pStyle w:val="OtherTableBody"/>
            </w:pPr>
          </w:p>
        </w:tc>
        <w:tc>
          <w:tcPr>
            <w:tcW w:w="4200" w:type="dxa"/>
          </w:tcPr>
          <w:p w14:paraId="2A678E69" w14:textId="77777777" w:rsidR="00B50050" w:rsidRDefault="00B50050" w:rsidP="0088127C">
            <w:pPr>
              <w:pStyle w:val="OtherTableBody"/>
            </w:pPr>
          </w:p>
        </w:tc>
      </w:tr>
      <w:tr w:rsidR="00B50050" w14:paraId="1D27307D" w14:textId="77777777" w:rsidTr="00195548">
        <w:tc>
          <w:tcPr>
            <w:tcW w:w="600" w:type="dxa"/>
          </w:tcPr>
          <w:p w14:paraId="6144F1D5" w14:textId="77777777" w:rsidR="00B50050" w:rsidRDefault="00B50050" w:rsidP="0088127C">
            <w:pPr>
              <w:pStyle w:val="OtherTableBody"/>
            </w:pPr>
          </w:p>
        </w:tc>
        <w:tc>
          <w:tcPr>
            <w:tcW w:w="600" w:type="dxa"/>
          </w:tcPr>
          <w:p w14:paraId="2CFE68C6" w14:textId="77777777" w:rsidR="00B50050" w:rsidRDefault="00B50050" w:rsidP="0088127C">
            <w:pPr>
              <w:pStyle w:val="OtherTableBody"/>
            </w:pPr>
            <w:r>
              <w:t>0346</w:t>
            </w:r>
          </w:p>
        </w:tc>
        <w:tc>
          <w:tcPr>
            <w:tcW w:w="2600" w:type="dxa"/>
          </w:tcPr>
          <w:p w14:paraId="37063917" w14:textId="77777777" w:rsidR="00B50050" w:rsidRDefault="00B50050" w:rsidP="0088127C">
            <w:pPr>
              <w:pStyle w:val="OtherTableBody"/>
            </w:pPr>
          </w:p>
        </w:tc>
        <w:tc>
          <w:tcPr>
            <w:tcW w:w="1400" w:type="dxa"/>
          </w:tcPr>
          <w:p w14:paraId="04C8F3F0" w14:textId="77777777" w:rsidR="00B50050" w:rsidRDefault="00B50050" w:rsidP="0088127C">
            <w:pPr>
              <w:pStyle w:val="OtherTableBody"/>
            </w:pPr>
            <w:r>
              <w:t>...</w:t>
            </w:r>
          </w:p>
        </w:tc>
        <w:tc>
          <w:tcPr>
            <w:tcW w:w="4200" w:type="dxa"/>
          </w:tcPr>
          <w:p w14:paraId="2C42E3BA" w14:textId="77777777" w:rsidR="00B50050" w:rsidRDefault="00B50050" w:rsidP="0088127C">
            <w:pPr>
              <w:pStyle w:val="OtherTableBody"/>
            </w:pPr>
            <w:r>
              <w:t>No suggested values defined</w:t>
            </w:r>
          </w:p>
        </w:tc>
      </w:tr>
      <w:tr w:rsidR="00B50050" w14:paraId="299DD2A8" w14:textId="77777777" w:rsidTr="00195548">
        <w:tc>
          <w:tcPr>
            <w:tcW w:w="600" w:type="dxa"/>
          </w:tcPr>
          <w:p w14:paraId="037BDDB1" w14:textId="77777777" w:rsidR="00B50050" w:rsidRDefault="00B50050" w:rsidP="0088127C">
            <w:pPr>
              <w:pStyle w:val="OtherTableBody"/>
            </w:pPr>
            <w:r>
              <w:t>User</w:t>
            </w:r>
          </w:p>
        </w:tc>
        <w:tc>
          <w:tcPr>
            <w:tcW w:w="600" w:type="dxa"/>
          </w:tcPr>
          <w:p w14:paraId="41F47E35" w14:textId="77777777" w:rsidR="00B50050" w:rsidRDefault="00B50050" w:rsidP="0088127C">
            <w:pPr>
              <w:pStyle w:val="OtherTableBody"/>
            </w:pPr>
          </w:p>
        </w:tc>
        <w:tc>
          <w:tcPr>
            <w:tcW w:w="2600" w:type="dxa"/>
          </w:tcPr>
          <w:p w14:paraId="5B9A85DA" w14:textId="77777777" w:rsidR="00B50050" w:rsidRDefault="00B50050" w:rsidP="0088127C">
            <w:pPr>
              <w:pStyle w:val="OtherTableBody"/>
            </w:pPr>
            <w:r>
              <w:t>State/Province</w:t>
            </w:r>
          </w:p>
        </w:tc>
        <w:tc>
          <w:tcPr>
            <w:tcW w:w="1400" w:type="dxa"/>
          </w:tcPr>
          <w:p w14:paraId="520DEACA" w14:textId="77777777" w:rsidR="00B50050" w:rsidRDefault="00B50050" w:rsidP="0088127C">
            <w:pPr>
              <w:pStyle w:val="OtherTableBody"/>
            </w:pPr>
          </w:p>
        </w:tc>
        <w:tc>
          <w:tcPr>
            <w:tcW w:w="4200" w:type="dxa"/>
          </w:tcPr>
          <w:p w14:paraId="7AF5251D" w14:textId="77777777" w:rsidR="00B50050" w:rsidRDefault="00B50050" w:rsidP="0088127C">
            <w:pPr>
              <w:pStyle w:val="OtherTableBody"/>
            </w:pPr>
          </w:p>
        </w:tc>
      </w:tr>
      <w:tr w:rsidR="00B50050" w14:paraId="11116DBC" w14:textId="77777777" w:rsidTr="00195548">
        <w:tc>
          <w:tcPr>
            <w:tcW w:w="600" w:type="dxa"/>
          </w:tcPr>
          <w:p w14:paraId="26A73A18" w14:textId="77777777" w:rsidR="00B50050" w:rsidRDefault="00B50050" w:rsidP="0088127C">
            <w:pPr>
              <w:pStyle w:val="OtherTableBody"/>
            </w:pPr>
          </w:p>
        </w:tc>
        <w:tc>
          <w:tcPr>
            <w:tcW w:w="600" w:type="dxa"/>
          </w:tcPr>
          <w:p w14:paraId="786C73FF" w14:textId="77777777" w:rsidR="00B50050" w:rsidRDefault="00B50050" w:rsidP="0088127C">
            <w:pPr>
              <w:pStyle w:val="OtherTableBody"/>
            </w:pPr>
            <w:r>
              <w:t>0347</w:t>
            </w:r>
          </w:p>
        </w:tc>
        <w:tc>
          <w:tcPr>
            <w:tcW w:w="2600" w:type="dxa"/>
          </w:tcPr>
          <w:p w14:paraId="73AAF033" w14:textId="77777777" w:rsidR="00B50050" w:rsidRDefault="00B50050" w:rsidP="0088127C">
            <w:pPr>
              <w:pStyle w:val="OtherTableBody"/>
            </w:pPr>
          </w:p>
        </w:tc>
        <w:tc>
          <w:tcPr>
            <w:tcW w:w="1400" w:type="dxa"/>
          </w:tcPr>
          <w:p w14:paraId="7FCDCA63" w14:textId="77777777" w:rsidR="00B50050" w:rsidRDefault="00B50050" w:rsidP="0088127C">
            <w:pPr>
              <w:pStyle w:val="OtherTableBody"/>
            </w:pPr>
          </w:p>
        </w:tc>
        <w:tc>
          <w:tcPr>
            <w:tcW w:w="4200" w:type="dxa"/>
          </w:tcPr>
          <w:p w14:paraId="14DA2D88" w14:textId="77777777" w:rsidR="00B50050" w:rsidRDefault="00B50050" w:rsidP="0088127C">
            <w:pPr>
              <w:pStyle w:val="OtherTableBody"/>
            </w:pPr>
          </w:p>
        </w:tc>
      </w:tr>
      <w:tr w:rsidR="00B50050" w14:paraId="3811C2E1" w14:textId="77777777" w:rsidTr="00195548">
        <w:tc>
          <w:tcPr>
            <w:tcW w:w="600" w:type="dxa"/>
          </w:tcPr>
          <w:p w14:paraId="64AB8908" w14:textId="77777777" w:rsidR="00B50050" w:rsidRDefault="00B50050" w:rsidP="0088127C">
            <w:pPr>
              <w:pStyle w:val="OtherTableBody"/>
            </w:pPr>
            <w:r>
              <w:t>External</w:t>
            </w:r>
          </w:p>
        </w:tc>
        <w:tc>
          <w:tcPr>
            <w:tcW w:w="600" w:type="dxa"/>
          </w:tcPr>
          <w:p w14:paraId="23B4D98A" w14:textId="77777777" w:rsidR="00B50050" w:rsidRDefault="00B50050" w:rsidP="0088127C">
            <w:pPr>
              <w:pStyle w:val="OtherTableBody"/>
            </w:pPr>
          </w:p>
        </w:tc>
        <w:tc>
          <w:tcPr>
            <w:tcW w:w="2600" w:type="dxa"/>
          </w:tcPr>
          <w:p w14:paraId="6C0A509B" w14:textId="77777777" w:rsidR="00B50050" w:rsidRDefault="00B50050" w:rsidP="0088127C">
            <w:pPr>
              <w:pStyle w:val="OtherTableBody"/>
            </w:pPr>
            <w:r>
              <w:t>Occurrence Code</w:t>
            </w:r>
          </w:p>
        </w:tc>
        <w:tc>
          <w:tcPr>
            <w:tcW w:w="1400" w:type="dxa"/>
          </w:tcPr>
          <w:p w14:paraId="62C34377" w14:textId="77777777" w:rsidR="00B50050" w:rsidRDefault="00B50050" w:rsidP="0088127C">
            <w:pPr>
              <w:pStyle w:val="OtherTableBody"/>
            </w:pPr>
          </w:p>
        </w:tc>
        <w:tc>
          <w:tcPr>
            <w:tcW w:w="4200" w:type="dxa"/>
          </w:tcPr>
          <w:p w14:paraId="7800217D" w14:textId="77777777" w:rsidR="00B50050" w:rsidRDefault="00B50050" w:rsidP="0088127C">
            <w:pPr>
              <w:pStyle w:val="OtherTableBody"/>
            </w:pPr>
          </w:p>
        </w:tc>
      </w:tr>
      <w:tr w:rsidR="00B50050" w14:paraId="6F3974BC" w14:textId="77777777" w:rsidTr="00195548">
        <w:tc>
          <w:tcPr>
            <w:tcW w:w="600" w:type="dxa"/>
          </w:tcPr>
          <w:p w14:paraId="1C6DFEFE" w14:textId="77777777" w:rsidR="00B50050" w:rsidRDefault="00B50050" w:rsidP="0088127C">
            <w:pPr>
              <w:pStyle w:val="OtherTableBody"/>
            </w:pPr>
          </w:p>
        </w:tc>
        <w:tc>
          <w:tcPr>
            <w:tcW w:w="600" w:type="dxa"/>
          </w:tcPr>
          <w:p w14:paraId="42DC142A" w14:textId="77777777" w:rsidR="00B50050" w:rsidRDefault="00B50050" w:rsidP="0088127C">
            <w:pPr>
              <w:pStyle w:val="OtherTableBody"/>
            </w:pPr>
            <w:r>
              <w:t>0350</w:t>
            </w:r>
          </w:p>
        </w:tc>
        <w:tc>
          <w:tcPr>
            <w:tcW w:w="2600" w:type="dxa"/>
          </w:tcPr>
          <w:p w14:paraId="0FFE6A73" w14:textId="77777777" w:rsidR="00B50050" w:rsidRDefault="00B50050" w:rsidP="0088127C">
            <w:pPr>
              <w:pStyle w:val="OtherTableBody"/>
            </w:pPr>
          </w:p>
        </w:tc>
        <w:tc>
          <w:tcPr>
            <w:tcW w:w="1400" w:type="dxa"/>
          </w:tcPr>
          <w:p w14:paraId="2E46736D" w14:textId="77777777" w:rsidR="00B50050" w:rsidRDefault="00B50050" w:rsidP="0088127C">
            <w:pPr>
              <w:pStyle w:val="OtherTableBody"/>
            </w:pPr>
            <w:r>
              <w:t>...</w:t>
            </w:r>
          </w:p>
        </w:tc>
        <w:tc>
          <w:tcPr>
            <w:tcW w:w="4200" w:type="dxa"/>
          </w:tcPr>
          <w:p w14:paraId="5FC6F888" w14:textId="77777777" w:rsidR="00B50050" w:rsidRDefault="00B50050" w:rsidP="0088127C">
            <w:pPr>
              <w:pStyle w:val="OtherTableBody"/>
            </w:pPr>
            <w:r>
              <w:t>Use NUBC codes</w:t>
            </w:r>
          </w:p>
        </w:tc>
      </w:tr>
      <w:tr w:rsidR="00B50050" w14:paraId="7FA6B5F5" w14:textId="77777777" w:rsidTr="00195548">
        <w:tc>
          <w:tcPr>
            <w:tcW w:w="600" w:type="dxa"/>
          </w:tcPr>
          <w:p w14:paraId="0A404FC1" w14:textId="77777777" w:rsidR="00B50050" w:rsidRDefault="00B50050" w:rsidP="0088127C">
            <w:pPr>
              <w:pStyle w:val="OtherTableBody"/>
            </w:pPr>
            <w:r>
              <w:t>External</w:t>
            </w:r>
          </w:p>
        </w:tc>
        <w:tc>
          <w:tcPr>
            <w:tcW w:w="600" w:type="dxa"/>
          </w:tcPr>
          <w:p w14:paraId="6040518A" w14:textId="77777777" w:rsidR="00B50050" w:rsidRDefault="00B50050" w:rsidP="0088127C">
            <w:pPr>
              <w:pStyle w:val="OtherTableBody"/>
            </w:pPr>
          </w:p>
        </w:tc>
        <w:tc>
          <w:tcPr>
            <w:tcW w:w="2600" w:type="dxa"/>
          </w:tcPr>
          <w:p w14:paraId="1E84FE57" w14:textId="77777777" w:rsidR="00B50050" w:rsidRDefault="00B50050" w:rsidP="0088127C">
            <w:pPr>
              <w:pStyle w:val="OtherTableBody"/>
            </w:pPr>
            <w:r>
              <w:t>Occurrence Span</w:t>
            </w:r>
          </w:p>
        </w:tc>
        <w:tc>
          <w:tcPr>
            <w:tcW w:w="1400" w:type="dxa"/>
          </w:tcPr>
          <w:p w14:paraId="6F1E15F6" w14:textId="77777777" w:rsidR="00B50050" w:rsidRDefault="00B50050" w:rsidP="0088127C">
            <w:pPr>
              <w:pStyle w:val="OtherTableBody"/>
            </w:pPr>
          </w:p>
        </w:tc>
        <w:tc>
          <w:tcPr>
            <w:tcW w:w="4200" w:type="dxa"/>
          </w:tcPr>
          <w:p w14:paraId="703D6DB5" w14:textId="77777777" w:rsidR="00B50050" w:rsidRDefault="00B50050" w:rsidP="0088127C">
            <w:pPr>
              <w:pStyle w:val="OtherTableBody"/>
            </w:pPr>
          </w:p>
        </w:tc>
      </w:tr>
      <w:tr w:rsidR="00B50050" w14:paraId="00771C25" w14:textId="77777777" w:rsidTr="00195548">
        <w:tc>
          <w:tcPr>
            <w:tcW w:w="600" w:type="dxa"/>
          </w:tcPr>
          <w:p w14:paraId="399F65ED" w14:textId="77777777" w:rsidR="00B50050" w:rsidRDefault="00B50050" w:rsidP="0088127C">
            <w:pPr>
              <w:pStyle w:val="OtherTableBody"/>
            </w:pPr>
          </w:p>
        </w:tc>
        <w:tc>
          <w:tcPr>
            <w:tcW w:w="600" w:type="dxa"/>
          </w:tcPr>
          <w:p w14:paraId="3315FA8F" w14:textId="77777777" w:rsidR="00B50050" w:rsidRDefault="00B50050" w:rsidP="0088127C">
            <w:pPr>
              <w:pStyle w:val="OtherTableBody"/>
            </w:pPr>
            <w:r>
              <w:t>0351</w:t>
            </w:r>
          </w:p>
        </w:tc>
        <w:tc>
          <w:tcPr>
            <w:tcW w:w="2600" w:type="dxa"/>
          </w:tcPr>
          <w:p w14:paraId="6D3A0209" w14:textId="77777777" w:rsidR="00B50050" w:rsidRDefault="00B50050" w:rsidP="0088127C">
            <w:pPr>
              <w:pStyle w:val="OtherTableBody"/>
            </w:pPr>
          </w:p>
        </w:tc>
        <w:tc>
          <w:tcPr>
            <w:tcW w:w="1400" w:type="dxa"/>
          </w:tcPr>
          <w:p w14:paraId="656CF50D" w14:textId="77777777" w:rsidR="00B50050" w:rsidRDefault="00B50050" w:rsidP="0088127C">
            <w:pPr>
              <w:pStyle w:val="OtherTableBody"/>
            </w:pPr>
            <w:r>
              <w:t>...</w:t>
            </w:r>
          </w:p>
        </w:tc>
        <w:tc>
          <w:tcPr>
            <w:tcW w:w="4200" w:type="dxa"/>
          </w:tcPr>
          <w:p w14:paraId="2001CF36" w14:textId="77777777" w:rsidR="00B50050" w:rsidRDefault="00B50050" w:rsidP="0088127C">
            <w:pPr>
              <w:pStyle w:val="OtherTableBody"/>
            </w:pPr>
            <w:r>
              <w:t>use NUBC codes</w:t>
            </w:r>
          </w:p>
        </w:tc>
      </w:tr>
      <w:tr w:rsidR="00B50050" w14:paraId="4FC695C1" w14:textId="77777777" w:rsidTr="00195548">
        <w:tc>
          <w:tcPr>
            <w:tcW w:w="600" w:type="dxa"/>
          </w:tcPr>
          <w:p w14:paraId="747F5C87" w14:textId="77777777" w:rsidR="00B50050" w:rsidRDefault="00B50050" w:rsidP="0088127C">
            <w:pPr>
              <w:pStyle w:val="OtherTableBody"/>
            </w:pPr>
            <w:r>
              <w:t>HL7</w:t>
            </w:r>
          </w:p>
        </w:tc>
        <w:tc>
          <w:tcPr>
            <w:tcW w:w="600" w:type="dxa"/>
          </w:tcPr>
          <w:p w14:paraId="550DA3E0" w14:textId="77777777" w:rsidR="00B50050" w:rsidRDefault="00B50050" w:rsidP="0088127C">
            <w:pPr>
              <w:pStyle w:val="OtherTableBody"/>
            </w:pPr>
          </w:p>
        </w:tc>
        <w:tc>
          <w:tcPr>
            <w:tcW w:w="2600" w:type="dxa"/>
          </w:tcPr>
          <w:p w14:paraId="07549EEC" w14:textId="77777777" w:rsidR="00B50050" w:rsidRDefault="00B50050" w:rsidP="0088127C">
            <w:pPr>
              <w:pStyle w:val="OtherTableBody"/>
            </w:pPr>
            <w:r>
              <w:t>CWE statuses</w:t>
            </w:r>
          </w:p>
        </w:tc>
        <w:tc>
          <w:tcPr>
            <w:tcW w:w="1400" w:type="dxa"/>
          </w:tcPr>
          <w:p w14:paraId="54616F57" w14:textId="77777777" w:rsidR="00B50050" w:rsidRDefault="00B50050" w:rsidP="0088127C">
            <w:pPr>
              <w:pStyle w:val="OtherTableBody"/>
            </w:pPr>
          </w:p>
        </w:tc>
        <w:tc>
          <w:tcPr>
            <w:tcW w:w="4200" w:type="dxa"/>
          </w:tcPr>
          <w:p w14:paraId="38F951DE" w14:textId="77777777" w:rsidR="00B50050" w:rsidRDefault="00B50050" w:rsidP="0088127C">
            <w:pPr>
              <w:pStyle w:val="OtherTableBody"/>
            </w:pPr>
          </w:p>
        </w:tc>
      </w:tr>
      <w:tr w:rsidR="00B50050" w14:paraId="39980C9D" w14:textId="77777777" w:rsidTr="00195548">
        <w:tc>
          <w:tcPr>
            <w:tcW w:w="600" w:type="dxa"/>
          </w:tcPr>
          <w:p w14:paraId="106BDA5E" w14:textId="77777777" w:rsidR="00B50050" w:rsidRDefault="00B50050" w:rsidP="0088127C">
            <w:pPr>
              <w:pStyle w:val="OtherTableBody"/>
            </w:pPr>
          </w:p>
        </w:tc>
        <w:tc>
          <w:tcPr>
            <w:tcW w:w="600" w:type="dxa"/>
          </w:tcPr>
          <w:p w14:paraId="14A5060B" w14:textId="77777777" w:rsidR="00B50050" w:rsidRDefault="00B50050" w:rsidP="0088127C">
            <w:pPr>
              <w:pStyle w:val="OtherTableBody"/>
            </w:pPr>
            <w:r>
              <w:t>0353</w:t>
            </w:r>
          </w:p>
        </w:tc>
        <w:tc>
          <w:tcPr>
            <w:tcW w:w="2600" w:type="dxa"/>
          </w:tcPr>
          <w:p w14:paraId="19E588D3" w14:textId="77777777" w:rsidR="00B50050" w:rsidRDefault="00B50050" w:rsidP="0088127C">
            <w:pPr>
              <w:pStyle w:val="OtherTableBody"/>
            </w:pPr>
          </w:p>
        </w:tc>
        <w:tc>
          <w:tcPr>
            <w:tcW w:w="1400" w:type="dxa"/>
          </w:tcPr>
          <w:p w14:paraId="15BEBC4E" w14:textId="77777777" w:rsidR="00B50050" w:rsidRDefault="00B50050" w:rsidP="0088127C">
            <w:pPr>
              <w:pStyle w:val="OtherTableBody"/>
            </w:pPr>
            <w:r>
              <w:t>NA</w:t>
            </w:r>
          </w:p>
        </w:tc>
        <w:tc>
          <w:tcPr>
            <w:tcW w:w="4200" w:type="dxa"/>
          </w:tcPr>
          <w:p w14:paraId="514AB1E9" w14:textId="77777777" w:rsidR="00B50050" w:rsidRDefault="00B50050" w:rsidP="0088127C">
            <w:pPr>
              <w:pStyle w:val="OtherTableBody"/>
            </w:pPr>
            <w:r>
              <w:t>Not applicable</w:t>
            </w:r>
          </w:p>
        </w:tc>
      </w:tr>
      <w:tr w:rsidR="00B50050" w14:paraId="7F08B350" w14:textId="77777777" w:rsidTr="00195548">
        <w:tc>
          <w:tcPr>
            <w:tcW w:w="600" w:type="dxa"/>
          </w:tcPr>
          <w:p w14:paraId="1928BC21" w14:textId="77777777" w:rsidR="00B50050" w:rsidRDefault="00B50050" w:rsidP="0088127C">
            <w:pPr>
              <w:pStyle w:val="OtherTableBody"/>
            </w:pPr>
          </w:p>
        </w:tc>
        <w:tc>
          <w:tcPr>
            <w:tcW w:w="600" w:type="dxa"/>
          </w:tcPr>
          <w:p w14:paraId="4AC5F057" w14:textId="77777777" w:rsidR="00B50050" w:rsidRDefault="00B50050" w:rsidP="0088127C">
            <w:pPr>
              <w:pStyle w:val="OtherTableBody"/>
            </w:pPr>
            <w:r>
              <w:t>0353</w:t>
            </w:r>
          </w:p>
        </w:tc>
        <w:tc>
          <w:tcPr>
            <w:tcW w:w="2600" w:type="dxa"/>
          </w:tcPr>
          <w:p w14:paraId="26A215D8" w14:textId="77777777" w:rsidR="00B50050" w:rsidRDefault="00B50050" w:rsidP="0088127C">
            <w:pPr>
              <w:pStyle w:val="OtherTableBody"/>
            </w:pPr>
          </w:p>
        </w:tc>
        <w:tc>
          <w:tcPr>
            <w:tcW w:w="1400" w:type="dxa"/>
          </w:tcPr>
          <w:p w14:paraId="332CC9F3" w14:textId="77777777" w:rsidR="00B50050" w:rsidRDefault="00B50050" w:rsidP="0088127C">
            <w:pPr>
              <w:pStyle w:val="OtherTableBody"/>
            </w:pPr>
            <w:r>
              <w:t>NASK</w:t>
            </w:r>
          </w:p>
        </w:tc>
        <w:tc>
          <w:tcPr>
            <w:tcW w:w="4200" w:type="dxa"/>
          </w:tcPr>
          <w:p w14:paraId="584C37E2" w14:textId="77777777" w:rsidR="00B50050" w:rsidRDefault="00B50050" w:rsidP="0088127C">
            <w:pPr>
              <w:pStyle w:val="OtherTableBody"/>
            </w:pPr>
            <w:r>
              <w:t>Not asked</w:t>
            </w:r>
          </w:p>
        </w:tc>
      </w:tr>
      <w:tr w:rsidR="00B50050" w14:paraId="1650C9CC" w14:textId="77777777" w:rsidTr="00195548">
        <w:tc>
          <w:tcPr>
            <w:tcW w:w="600" w:type="dxa"/>
          </w:tcPr>
          <w:p w14:paraId="0BD3F894" w14:textId="77777777" w:rsidR="00B50050" w:rsidRDefault="00B50050" w:rsidP="0088127C">
            <w:pPr>
              <w:pStyle w:val="OtherTableBody"/>
            </w:pPr>
          </w:p>
        </w:tc>
        <w:tc>
          <w:tcPr>
            <w:tcW w:w="600" w:type="dxa"/>
          </w:tcPr>
          <w:p w14:paraId="5DF40AA0" w14:textId="77777777" w:rsidR="00B50050" w:rsidRDefault="00B50050" w:rsidP="0088127C">
            <w:pPr>
              <w:pStyle w:val="OtherTableBody"/>
            </w:pPr>
            <w:r>
              <w:t>0353</w:t>
            </w:r>
          </w:p>
        </w:tc>
        <w:tc>
          <w:tcPr>
            <w:tcW w:w="2600" w:type="dxa"/>
          </w:tcPr>
          <w:p w14:paraId="76487330" w14:textId="77777777" w:rsidR="00B50050" w:rsidRDefault="00B50050" w:rsidP="0088127C">
            <w:pPr>
              <w:pStyle w:val="OtherTableBody"/>
            </w:pPr>
          </w:p>
        </w:tc>
        <w:tc>
          <w:tcPr>
            <w:tcW w:w="1400" w:type="dxa"/>
          </w:tcPr>
          <w:p w14:paraId="5477FB30" w14:textId="77777777" w:rsidR="00B50050" w:rsidRDefault="00B50050" w:rsidP="0088127C">
            <w:pPr>
              <w:pStyle w:val="OtherTableBody"/>
            </w:pPr>
            <w:r>
              <w:t>NAV</w:t>
            </w:r>
          </w:p>
        </w:tc>
        <w:tc>
          <w:tcPr>
            <w:tcW w:w="4200" w:type="dxa"/>
          </w:tcPr>
          <w:p w14:paraId="19EC38EE" w14:textId="77777777" w:rsidR="00B50050" w:rsidRDefault="00B50050" w:rsidP="0088127C">
            <w:pPr>
              <w:pStyle w:val="OtherTableBody"/>
            </w:pPr>
            <w:r>
              <w:t>Not available</w:t>
            </w:r>
          </w:p>
        </w:tc>
      </w:tr>
      <w:tr w:rsidR="00B50050" w14:paraId="1BB2B59E" w14:textId="77777777" w:rsidTr="00195548">
        <w:tc>
          <w:tcPr>
            <w:tcW w:w="600" w:type="dxa"/>
          </w:tcPr>
          <w:p w14:paraId="345A4797" w14:textId="77777777" w:rsidR="00B50050" w:rsidRDefault="00B50050" w:rsidP="0088127C">
            <w:pPr>
              <w:pStyle w:val="OtherTableBody"/>
            </w:pPr>
          </w:p>
        </w:tc>
        <w:tc>
          <w:tcPr>
            <w:tcW w:w="600" w:type="dxa"/>
          </w:tcPr>
          <w:p w14:paraId="06793357" w14:textId="77777777" w:rsidR="00B50050" w:rsidRDefault="00B50050" w:rsidP="0088127C">
            <w:pPr>
              <w:pStyle w:val="OtherTableBody"/>
            </w:pPr>
            <w:r>
              <w:t>0353</w:t>
            </w:r>
          </w:p>
        </w:tc>
        <w:tc>
          <w:tcPr>
            <w:tcW w:w="2600" w:type="dxa"/>
          </w:tcPr>
          <w:p w14:paraId="72B34F05" w14:textId="77777777" w:rsidR="00B50050" w:rsidRDefault="00B50050" w:rsidP="0088127C">
            <w:pPr>
              <w:pStyle w:val="OtherTableBody"/>
            </w:pPr>
          </w:p>
        </w:tc>
        <w:tc>
          <w:tcPr>
            <w:tcW w:w="1400" w:type="dxa"/>
          </w:tcPr>
          <w:p w14:paraId="63EB586B" w14:textId="77777777" w:rsidR="00B50050" w:rsidRDefault="00B50050" w:rsidP="0088127C">
            <w:pPr>
              <w:pStyle w:val="OtherTableBody"/>
            </w:pPr>
            <w:r>
              <w:t>U</w:t>
            </w:r>
          </w:p>
        </w:tc>
        <w:tc>
          <w:tcPr>
            <w:tcW w:w="4200" w:type="dxa"/>
          </w:tcPr>
          <w:p w14:paraId="56ABE666" w14:textId="77777777" w:rsidR="00B50050" w:rsidRDefault="00B50050" w:rsidP="0088127C">
            <w:pPr>
              <w:pStyle w:val="OtherTableBody"/>
            </w:pPr>
            <w:r>
              <w:t>Unknown</w:t>
            </w:r>
          </w:p>
        </w:tc>
      </w:tr>
      <w:tr w:rsidR="00B50050" w14:paraId="3D14A857" w14:textId="77777777" w:rsidTr="00195548">
        <w:tc>
          <w:tcPr>
            <w:tcW w:w="600" w:type="dxa"/>
          </w:tcPr>
          <w:p w14:paraId="31EE2AB8" w14:textId="77777777" w:rsidR="00B50050" w:rsidRDefault="00B50050" w:rsidP="0088127C">
            <w:pPr>
              <w:pStyle w:val="OtherTableBody"/>
            </w:pPr>
          </w:p>
        </w:tc>
        <w:tc>
          <w:tcPr>
            <w:tcW w:w="600" w:type="dxa"/>
          </w:tcPr>
          <w:p w14:paraId="18E990CA" w14:textId="77777777" w:rsidR="00B50050" w:rsidRDefault="00B50050" w:rsidP="0088127C">
            <w:pPr>
              <w:pStyle w:val="OtherTableBody"/>
            </w:pPr>
            <w:r>
              <w:t>0353</w:t>
            </w:r>
          </w:p>
        </w:tc>
        <w:tc>
          <w:tcPr>
            <w:tcW w:w="2600" w:type="dxa"/>
          </w:tcPr>
          <w:p w14:paraId="536454D9" w14:textId="77777777" w:rsidR="00B50050" w:rsidRDefault="00B50050" w:rsidP="0088127C">
            <w:pPr>
              <w:pStyle w:val="OtherTableBody"/>
            </w:pPr>
          </w:p>
        </w:tc>
        <w:tc>
          <w:tcPr>
            <w:tcW w:w="1400" w:type="dxa"/>
          </w:tcPr>
          <w:p w14:paraId="4B17DCE7" w14:textId="77777777" w:rsidR="00B50050" w:rsidRDefault="00B50050" w:rsidP="0088127C">
            <w:pPr>
              <w:pStyle w:val="OtherTableBody"/>
            </w:pPr>
            <w:r>
              <w:t>UASK</w:t>
            </w:r>
          </w:p>
        </w:tc>
        <w:tc>
          <w:tcPr>
            <w:tcW w:w="4200" w:type="dxa"/>
          </w:tcPr>
          <w:p w14:paraId="6D825C1D" w14:textId="77777777" w:rsidR="00B50050" w:rsidRDefault="00B50050" w:rsidP="0088127C">
            <w:pPr>
              <w:pStyle w:val="OtherTableBody"/>
            </w:pPr>
            <w:r>
              <w:t>Asked but Unknown</w:t>
            </w:r>
          </w:p>
        </w:tc>
      </w:tr>
      <w:tr w:rsidR="00B50050" w14:paraId="1D2C542A" w14:textId="77777777" w:rsidTr="00195548">
        <w:tc>
          <w:tcPr>
            <w:tcW w:w="600" w:type="dxa"/>
          </w:tcPr>
          <w:p w14:paraId="5C8AE958" w14:textId="77777777" w:rsidR="00B50050" w:rsidRDefault="00B50050" w:rsidP="0088127C">
            <w:pPr>
              <w:pStyle w:val="OtherTableBody"/>
            </w:pPr>
            <w:r>
              <w:t>HL7</w:t>
            </w:r>
          </w:p>
        </w:tc>
        <w:tc>
          <w:tcPr>
            <w:tcW w:w="600" w:type="dxa"/>
          </w:tcPr>
          <w:p w14:paraId="5826C9B5" w14:textId="77777777" w:rsidR="00B50050" w:rsidRDefault="00B50050" w:rsidP="0088127C">
            <w:pPr>
              <w:pStyle w:val="OtherTableBody"/>
            </w:pPr>
          </w:p>
        </w:tc>
        <w:tc>
          <w:tcPr>
            <w:tcW w:w="2600" w:type="dxa"/>
          </w:tcPr>
          <w:p w14:paraId="6314FE71" w14:textId="77777777" w:rsidR="00B50050" w:rsidRDefault="00B50050" w:rsidP="0088127C">
            <w:pPr>
              <w:pStyle w:val="OtherTableBody"/>
            </w:pPr>
            <w:r>
              <w:t>Message Structure</w:t>
            </w:r>
          </w:p>
        </w:tc>
        <w:tc>
          <w:tcPr>
            <w:tcW w:w="1400" w:type="dxa"/>
          </w:tcPr>
          <w:p w14:paraId="37721F26" w14:textId="77777777" w:rsidR="00B50050" w:rsidRDefault="00B50050" w:rsidP="0088127C">
            <w:pPr>
              <w:pStyle w:val="OtherTableBody"/>
            </w:pPr>
          </w:p>
        </w:tc>
        <w:tc>
          <w:tcPr>
            <w:tcW w:w="4200" w:type="dxa"/>
          </w:tcPr>
          <w:p w14:paraId="3021D670" w14:textId="77777777" w:rsidR="00B50050" w:rsidRDefault="00B50050" w:rsidP="0088127C">
            <w:pPr>
              <w:pStyle w:val="OtherTableBody"/>
            </w:pPr>
          </w:p>
        </w:tc>
      </w:tr>
      <w:tr w:rsidR="00B50050" w14:paraId="79594BF1" w14:textId="77777777" w:rsidTr="00195548">
        <w:tc>
          <w:tcPr>
            <w:tcW w:w="600" w:type="dxa"/>
          </w:tcPr>
          <w:p w14:paraId="48A5A20E" w14:textId="77777777" w:rsidR="00B50050" w:rsidRDefault="00B50050" w:rsidP="0088127C">
            <w:pPr>
              <w:pStyle w:val="OtherTableBody"/>
            </w:pPr>
          </w:p>
        </w:tc>
        <w:tc>
          <w:tcPr>
            <w:tcW w:w="600" w:type="dxa"/>
          </w:tcPr>
          <w:p w14:paraId="1546C1EA" w14:textId="77777777" w:rsidR="00B50050" w:rsidRDefault="00B50050" w:rsidP="0088127C">
            <w:pPr>
              <w:pStyle w:val="OtherTableBody"/>
            </w:pPr>
            <w:r>
              <w:t>0354</w:t>
            </w:r>
          </w:p>
        </w:tc>
        <w:tc>
          <w:tcPr>
            <w:tcW w:w="2600" w:type="dxa"/>
          </w:tcPr>
          <w:p w14:paraId="5689E4C8" w14:textId="77777777" w:rsidR="00B50050" w:rsidRDefault="00B50050" w:rsidP="0088127C">
            <w:pPr>
              <w:pStyle w:val="OtherTableBody"/>
            </w:pPr>
          </w:p>
        </w:tc>
        <w:tc>
          <w:tcPr>
            <w:tcW w:w="1400" w:type="dxa"/>
          </w:tcPr>
          <w:p w14:paraId="031A9E08" w14:textId="77777777" w:rsidR="00B50050" w:rsidRDefault="00B50050" w:rsidP="0088127C">
            <w:pPr>
              <w:pStyle w:val="OtherTableBody"/>
            </w:pPr>
            <w:r>
              <w:t>ACK</w:t>
            </w:r>
          </w:p>
        </w:tc>
        <w:tc>
          <w:tcPr>
            <w:tcW w:w="4200" w:type="dxa"/>
          </w:tcPr>
          <w:p w14:paraId="2F2D566C" w14:textId="77777777" w:rsidR="00B50050" w:rsidRDefault="00B50050" w:rsidP="0088127C">
            <w:pPr>
              <w:pStyle w:val="OtherTableBody"/>
            </w:pPr>
            <w:r>
              <w:t>Varies</w:t>
            </w:r>
          </w:p>
        </w:tc>
      </w:tr>
      <w:tr w:rsidR="00B50050" w14:paraId="31E4EF41" w14:textId="77777777" w:rsidTr="00195548">
        <w:tc>
          <w:tcPr>
            <w:tcW w:w="600" w:type="dxa"/>
          </w:tcPr>
          <w:p w14:paraId="71C3642B" w14:textId="77777777" w:rsidR="00B50050" w:rsidRDefault="00B50050" w:rsidP="0088127C">
            <w:pPr>
              <w:pStyle w:val="OtherTableBody"/>
            </w:pPr>
          </w:p>
        </w:tc>
        <w:tc>
          <w:tcPr>
            <w:tcW w:w="600" w:type="dxa"/>
          </w:tcPr>
          <w:p w14:paraId="6FE6BD21" w14:textId="77777777" w:rsidR="00B50050" w:rsidRDefault="00B50050" w:rsidP="0088127C">
            <w:pPr>
              <w:pStyle w:val="OtherTableBody"/>
            </w:pPr>
            <w:r>
              <w:t>0354</w:t>
            </w:r>
          </w:p>
        </w:tc>
        <w:tc>
          <w:tcPr>
            <w:tcW w:w="2600" w:type="dxa"/>
          </w:tcPr>
          <w:p w14:paraId="01F29068" w14:textId="77777777" w:rsidR="00B50050" w:rsidRDefault="00B50050" w:rsidP="0088127C">
            <w:pPr>
              <w:pStyle w:val="OtherTableBody"/>
            </w:pPr>
          </w:p>
        </w:tc>
        <w:tc>
          <w:tcPr>
            <w:tcW w:w="1400" w:type="dxa"/>
          </w:tcPr>
          <w:p w14:paraId="519A8B2B" w14:textId="77777777" w:rsidR="00B50050" w:rsidRDefault="00B50050" w:rsidP="0088127C">
            <w:pPr>
              <w:pStyle w:val="OtherTableBody"/>
            </w:pPr>
            <w:r>
              <w:t>ADR_A19</w:t>
            </w:r>
          </w:p>
        </w:tc>
        <w:tc>
          <w:tcPr>
            <w:tcW w:w="4200" w:type="dxa"/>
          </w:tcPr>
          <w:p w14:paraId="30D9E2F7" w14:textId="77777777" w:rsidR="00B50050" w:rsidRDefault="00B50050" w:rsidP="0088127C">
            <w:pPr>
              <w:pStyle w:val="OtherTableBody"/>
            </w:pPr>
          </w:p>
        </w:tc>
      </w:tr>
      <w:tr w:rsidR="00B50050" w14:paraId="2D30845C" w14:textId="77777777" w:rsidTr="00195548">
        <w:tc>
          <w:tcPr>
            <w:tcW w:w="600" w:type="dxa"/>
          </w:tcPr>
          <w:p w14:paraId="36BB5C11" w14:textId="77777777" w:rsidR="00B50050" w:rsidRDefault="00B50050" w:rsidP="0088127C">
            <w:pPr>
              <w:pStyle w:val="OtherTableBody"/>
            </w:pPr>
          </w:p>
        </w:tc>
        <w:tc>
          <w:tcPr>
            <w:tcW w:w="600" w:type="dxa"/>
          </w:tcPr>
          <w:p w14:paraId="4CC7CEA4" w14:textId="77777777" w:rsidR="00B50050" w:rsidRDefault="00B50050" w:rsidP="0088127C">
            <w:pPr>
              <w:pStyle w:val="OtherTableBody"/>
            </w:pPr>
            <w:r>
              <w:t>0354</w:t>
            </w:r>
          </w:p>
        </w:tc>
        <w:tc>
          <w:tcPr>
            <w:tcW w:w="2600" w:type="dxa"/>
          </w:tcPr>
          <w:p w14:paraId="284F5AF2" w14:textId="77777777" w:rsidR="00B50050" w:rsidRDefault="00B50050" w:rsidP="0088127C">
            <w:pPr>
              <w:pStyle w:val="OtherTableBody"/>
            </w:pPr>
          </w:p>
        </w:tc>
        <w:tc>
          <w:tcPr>
            <w:tcW w:w="1400" w:type="dxa"/>
          </w:tcPr>
          <w:p w14:paraId="0760C8F0" w14:textId="77777777" w:rsidR="00B50050" w:rsidRDefault="00B50050" w:rsidP="0088127C">
            <w:pPr>
              <w:pStyle w:val="OtherTableBody"/>
            </w:pPr>
            <w:r>
              <w:t>ADT_A01</w:t>
            </w:r>
          </w:p>
        </w:tc>
        <w:tc>
          <w:tcPr>
            <w:tcW w:w="4200" w:type="dxa"/>
          </w:tcPr>
          <w:p w14:paraId="27095C8E" w14:textId="77777777" w:rsidR="00B50050" w:rsidRDefault="00B50050" w:rsidP="0088127C">
            <w:pPr>
              <w:pStyle w:val="OtherTableBody"/>
            </w:pPr>
            <w:r>
              <w:t>A01, A04, A08, A13</w:t>
            </w:r>
          </w:p>
        </w:tc>
      </w:tr>
      <w:tr w:rsidR="00B50050" w14:paraId="314B9534" w14:textId="77777777" w:rsidTr="00195548">
        <w:tc>
          <w:tcPr>
            <w:tcW w:w="600" w:type="dxa"/>
          </w:tcPr>
          <w:p w14:paraId="39528FEB" w14:textId="77777777" w:rsidR="00B50050" w:rsidRDefault="00B50050" w:rsidP="0088127C">
            <w:pPr>
              <w:pStyle w:val="OtherTableBody"/>
            </w:pPr>
          </w:p>
        </w:tc>
        <w:tc>
          <w:tcPr>
            <w:tcW w:w="600" w:type="dxa"/>
          </w:tcPr>
          <w:p w14:paraId="2F6803B0" w14:textId="77777777" w:rsidR="00B50050" w:rsidRDefault="00B50050" w:rsidP="0088127C">
            <w:pPr>
              <w:pStyle w:val="OtherTableBody"/>
            </w:pPr>
            <w:r>
              <w:t>0354</w:t>
            </w:r>
          </w:p>
        </w:tc>
        <w:tc>
          <w:tcPr>
            <w:tcW w:w="2600" w:type="dxa"/>
          </w:tcPr>
          <w:p w14:paraId="44623E32" w14:textId="77777777" w:rsidR="00B50050" w:rsidRDefault="00B50050" w:rsidP="0088127C">
            <w:pPr>
              <w:pStyle w:val="OtherTableBody"/>
            </w:pPr>
          </w:p>
        </w:tc>
        <w:tc>
          <w:tcPr>
            <w:tcW w:w="1400" w:type="dxa"/>
          </w:tcPr>
          <w:p w14:paraId="07F8D40B" w14:textId="77777777" w:rsidR="00B50050" w:rsidRDefault="00B50050" w:rsidP="0088127C">
            <w:pPr>
              <w:pStyle w:val="OtherTableBody"/>
            </w:pPr>
            <w:r>
              <w:t>ADT_A02</w:t>
            </w:r>
          </w:p>
        </w:tc>
        <w:tc>
          <w:tcPr>
            <w:tcW w:w="4200" w:type="dxa"/>
          </w:tcPr>
          <w:p w14:paraId="6FEB4F3C" w14:textId="77777777" w:rsidR="00B50050" w:rsidRDefault="00B50050" w:rsidP="0088127C">
            <w:pPr>
              <w:pStyle w:val="OtherTableBody"/>
            </w:pPr>
            <w:r>
              <w:t>A02</w:t>
            </w:r>
          </w:p>
        </w:tc>
      </w:tr>
      <w:tr w:rsidR="00B50050" w14:paraId="11F4D7F2" w14:textId="77777777" w:rsidTr="00195548">
        <w:tc>
          <w:tcPr>
            <w:tcW w:w="600" w:type="dxa"/>
          </w:tcPr>
          <w:p w14:paraId="3BA7AEA7" w14:textId="77777777" w:rsidR="00B50050" w:rsidRDefault="00B50050" w:rsidP="0088127C">
            <w:pPr>
              <w:pStyle w:val="OtherTableBody"/>
            </w:pPr>
          </w:p>
        </w:tc>
        <w:tc>
          <w:tcPr>
            <w:tcW w:w="600" w:type="dxa"/>
          </w:tcPr>
          <w:p w14:paraId="2AE41070" w14:textId="77777777" w:rsidR="00B50050" w:rsidRDefault="00B50050" w:rsidP="0088127C">
            <w:pPr>
              <w:pStyle w:val="OtherTableBody"/>
            </w:pPr>
            <w:r>
              <w:t>0354</w:t>
            </w:r>
          </w:p>
        </w:tc>
        <w:tc>
          <w:tcPr>
            <w:tcW w:w="2600" w:type="dxa"/>
          </w:tcPr>
          <w:p w14:paraId="0A577561" w14:textId="77777777" w:rsidR="00B50050" w:rsidRDefault="00B50050" w:rsidP="0088127C">
            <w:pPr>
              <w:pStyle w:val="OtherTableBody"/>
            </w:pPr>
          </w:p>
        </w:tc>
        <w:tc>
          <w:tcPr>
            <w:tcW w:w="1400" w:type="dxa"/>
          </w:tcPr>
          <w:p w14:paraId="583EB1CD" w14:textId="77777777" w:rsidR="00B50050" w:rsidRDefault="00B50050" w:rsidP="0088127C">
            <w:pPr>
              <w:pStyle w:val="OtherTableBody"/>
            </w:pPr>
            <w:r>
              <w:t>ADT_A03</w:t>
            </w:r>
          </w:p>
        </w:tc>
        <w:tc>
          <w:tcPr>
            <w:tcW w:w="4200" w:type="dxa"/>
          </w:tcPr>
          <w:p w14:paraId="7837DBB6" w14:textId="77777777" w:rsidR="00B50050" w:rsidRDefault="00B50050" w:rsidP="0088127C">
            <w:pPr>
              <w:pStyle w:val="OtherTableBody"/>
            </w:pPr>
            <w:r>
              <w:t>A03</w:t>
            </w:r>
          </w:p>
        </w:tc>
      </w:tr>
      <w:tr w:rsidR="00B50050" w14:paraId="70E9A89E" w14:textId="77777777" w:rsidTr="00195548">
        <w:tc>
          <w:tcPr>
            <w:tcW w:w="600" w:type="dxa"/>
          </w:tcPr>
          <w:p w14:paraId="790D1815" w14:textId="77777777" w:rsidR="00B50050" w:rsidRDefault="00B50050" w:rsidP="0088127C">
            <w:pPr>
              <w:pStyle w:val="OtherTableBody"/>
            </w:pPr>
          </w:p>
        </w:tc>
        <w:tc>
          <w:tcPr>
            <w:tcW w:w="600" w:type="dxa"/>
          </w:tcPr>
          <w:p w14:paraId="0661CE2D" w14:textId="77777777" w:rsidR="00B50050" w:rsidRDefault="00B50050" w:rsidP="0088127C">
            <w:pPr>
              <w:pStyle w:val="OtherTableBody"/>
            </w:pPr>
            <w:r>
              <w:t>0354</w:t>
            </w:r>
          </w:p>
        </w:tc>
        <w:tc>
          <w:tcPr>
            <w:tcW w:w="2600" w:type="dxa"/>
          </w:tcPr>
          <w:p w14:paraId="712F413A" w14:textId="77777777" w:rsidR="00B50050" w:rsidRDefault="00B50050" w:rsidP="0088127C">
            <w:pPr>
              <w:pStyle w:val="OtherTableBody"/>
            </w:pPr>
          </w:p>
        </w:tc>
        <w:tc>
          <w:tcPr>
            <w:tcW w:w="1400" w:type="dxa"/>
          </w:tcPr>
          <w:p w14:paraId="3CE646B5" w14:textId="77777777" w:rsidR="00B50050" w:rsidRDefault="00B50050" w:rsidP="0088127C">
            <w:pPr>
              <w:pStyle w:val="OtherTableBody"/>
            </w:pPr>
            <w:r>
              <w:t>ADT_A05</w:t>
            </w:r>
          </w:p>
        </w:tc>
        <w:tc>
          <w:tcPr>
            <w:tcW w:w="4200" w:type="dxa"/>
          </w:tcPr>
          <w:p w14:paraId="69335250" w14:textId="77777777" w:rsidR="00B50050" w:rsidRDefault="00B50050" w:rsidP="0088127C">
            <w:pPr>
              <w:pStyle w:val="OtherTableBody"/>
            </w:pPr>
            <w:r>
              <w:t>A05, A14, A28, A31</w:t>
            </w:r>
          </w:p>
        </w:tc>
      </w:tr>
      <w:tr w:rsidR="00B50050" w14:paraId="3D5C9615" w14:textId="77777777" w:rsidTr="00195548">
        <w:tc>
          <w:tcPr>
            <w:tcW w:w="600" w:type="dxa"/>
          </w:tcPr>
          <w:p w14:paraId="4EF6A245" w14:textId="77777777" w:rsidR="00B50050" w:rsidRDefault="00B50050" w:rsidP="0088127C">
            <w:pPr>
              <w:pStyle w:val="OtherTableBody"/>
            </w:pPr>
          </w:p>
        </w:tc>
        <w:tc>
          <w:tcPr>
            <w:tcW w:w="600" w:type="dxa"/>
          </w:tcPr>
          <w:p w14:paraId="66BC080E" w14:textId="77777777" w:rsidR="00B50050" w:rsidRDefault="00B50050" w:rsidP="0088127C">
            <w:pPr>
              <w:pStyle w:val="OtherTableBody"/>
            </w:pPr>
            <w:r>
              <w:t>0354</w:t>
            </w:r>
          </w:p>
        </w:tc>
        <w:tc>
          <w:tcPr>
            <w:tcW w:w="2600" w:type="dxa"/>
          </w:tcPr>
          <w:p w14:paraId="568DFCDE" w14:textId="77777777" w:rsidR="00B50050" w:rsidRDefault="00B50050" w:rsidP="0088127C">
            <w:pPr>
              <w:pStyle w:val="OtherTableBody"/>
            </w:pPr>
          </w:p>
        </w:tc>
        <w:tc>
          <w:tcPr>
            <w:tcW w:w="1400" w:type="dxa"/>
          </w:tcPr>
          <w:p w14:paraId="202AAD30" w14:textId="77777777" w:rsidR="00B50050" w:rsidRDefault="00B50050" w:rsidP="0088127C">
            <w:pPr>
              <w:pStyle w:val="OtherTableBody"/>
            </w:pPr>
            <w:r>
              <w:t>ADT_A06</w:t>
            </w:r>
          </w:p>
        </w:tc>
        <w:tc>
          <w:tcPr>
            <w:tcW w:w="4200" w:type="dxa"/>
          </w:tcPr>
          <w:p w14:paraId="2042CA6E" w14:textId="77777777" w:rsidR="00B50050" w:rsidRDefault="00B50050" w:rsidP="0088127C">
            <w:pPr>
              <w:pStyle w:val="OtherTableBody"/>
            </w:pPr>
            <w:r>
              <w:t>A06, A07</w:t>
            </w:r>
          </w:p>
        </w:tc>
      </w:tr>
      <w:tr w:rsidR="00B50050" w14:paraId="7E3EC5C2" w14:textId="77777777" w:rsidTr="00195548">
        <w:tc>
          <w:tcPr>
            <w:tcW w:w="600" w:type="dxa"/>
          </w:tcPr>
          <w:p w14:paraId="23F67F58" w14:textId="77777777" w:rsidR="00B50050" w:rsidRDefault="00B50050" w:rsidP="0088127C">
            <w:pPr>
              <w:pStyle w:val="OtherTableBody"/>
            </w:pPr>
          </w:p>
        </w:tc>
        <w:tc>
          <w:tcPr>
            <w:tcW w:w="600" w:type="dxa"/>
          </w:tcPr>
          <w:p w14:paraId="42801308" w14:textId="77777777" w:rsidR="00B50050" w:rsidRDefault="00B50050" w:rsidP="0088127C">
            <w:pPr>
              <w:pStyle w:val="OtherTableBody"/>
            </w:pPr>
            <w:r>
              <w:t>0354</w:t>
            </w:r>
          </w:p>
        </w:tc>
        <w:tc>
          <w:tcPr>
            <w:tcW w:w="2600" w:type="dxa"/>
          </w:tcPr>
          <w:p w14:paraId="4666FF5C" w14:textId="77777777" w:rsidR="00B50050" w:rsidRDefault="00B50050" w:rsidP="0088127C">
            <w:pPr>
              <w:pStyle w:val="OtherTableBody"/>
            </w:pPr>
          </w:p>
        </w:tc>
        <w:tc>
          <w:tcPr>
            <w:tcW w:w="1400" w:type="dxa"/>
          </w:tcPr>
          <w:p w14:paraId="785F4403" w14:textId="77777777" w:rsidR="00B50050" w:rsidRDefault="00B50050" w:rsidP="0088127C">
            <w:pPr>
              <w:pStyle w:val="OtherTableBody"/>
            </w:pPr>
            <w:r>
              <w:t>ADT_A09</w:t>
            </w:r>
          </w:p>
        </w:tc>
        <w:tc>
          <w:tcPr>
            <w:tcW w:w="4200" w:type="dxa"/>
          </w:tcPr>
          <w:p w14:paraId="79C10DE3" w14:textId="77777777" w:rsidR="00B50050" w:rsidRDefault="00B50050" w:rsidP="0088127C">
            <w:pPr>
              <w:pStyle w:val="OtherTableBody"/>
            </w:pPr>
            <w:r>
              <w:t>A09, A10, A11</w:t>
            </w:r>
          </w:p>
        </w:tc>
      </w:tr>
      <w:tr w:rsidR="00B50050" w14:paraId="03B088C7" w14:textId="77777777" w:rsidTr="00195548">
        <w:tc>
          <w:tcPr>
            <w:tcW w:w="600" w:type="dxa"/>
          </w:tcPr>
          <w:p w14:paraId="49358CE7" w14:textId="77777777" w:rsidR="00B50050" w:rsidRDefault="00B50050" w:rsidP="0088127C">
            <w:pPr>
              <w:pStyle w:val="OtherTableBody"/>
            </w:pPr>
          </w:p>
        </w:tc>
        <w:tc>
          <w:tcPr>
            <w:tcW w:w="600" w:type="dxa"/>
          </w:tcPr>
          <w:p w14:paraId="266B4346" w14:textId="77777777" w:rsidR="00B50050" w:rsidRDefault="00B50050" w:rsidP="0088127C">
            <w:pPr>
              <w:pStyle w:val="OtherTableBody"/>
            </w:pPr>
            <w:r>
              <w:t>0354</w:t>
            </w:r>
          </w:p>
        </w:tc>
        <w:tc>
          <w:tcPr>
            <w:tcW w:w="2600" w:type="dxa"/>
          </w:tcPr>
          <w:p w14:paraId="7C00A799" w14:textId="77777777" w:rsidR="00B50050" w:rsidRDefault="00B50050" w:rsidP="0088127C">
            <w:pPr>
              <w:pStyle w:val="OtherTableBody"/>
            </w:pPr>
          </w:p>
        </w:tc>
        <w:tc>
          <w:tcPr>
            <w:tcW w:w="1400" w:type="dxa"/>
          </w:tcPr>
          <w:p w14:paraId="402A8A40" w14:textId="77777777" w:rsidR="00B50050" w:rsidRDefault="00B50050" w:rsidP="0088127C">
            <w:pPr>
              <w:pStyle w:val="OtherTableBody"/>
            </w:pPr>
            <w:r>
              <w:t>ADT_A12</w:t>
            </w:r>
          </w:p>
        </w:tc>
        <w:tc>
          <w:tcPr>
            <w:tcW w:w="4200" w:type="dxa"/>
          </w:tcPr>
          <w:p w14:paraId="3B0681DB" w14:textId="77777777" w:rsidR="00B50050" w:rsidRDefault="00B50050" w:rsidP="0088127C">
            <w:pPr>
              <w:pStyle w:val="OtherTableBody"/>
            </w:pPr>
            <w:r>
              <w:t>A12</w:t>
            </w:r>
          </w:p>
        </w:tc>
      </w:tr>
      <w:tr w:rsidR="00B50050" w14:paraId="718F64DE" w14:textId="77777777" w:rsidTr="00195548">
        <w:tc>
          <w:tcPr>
            <w:tcW w:w="600" w:type="dxa"/>
          </w:tcPr>
          <w:p w14:paraId="267BE215" w14:textId="77777777" w:rsidR="00B50050" w:rsidRDefault="00B50050" w:rsidP="0088127C">
            <w:pPr>
              <w:pStyle w:val="OtherTableBody"/>
            </w:pPr>
          </w:p>
        </w:tc>
        <w:tc>
          <w:tcPr>
            <w:tcW w:w="600" w:type="dxa"/>
          </w:tcPr>
          <w:p w14:paraId="799D0469" w14:textId="77777777" w:rsidR="00B50050" w:rsidRDefault="00B50050" w:rsidP="0088127C">
            <w:pPr>
              <w:pStyle w:val="OtherTableBody"/>
            </w:pPr>
            <w:r>
              <w:t>0354</w:t>
            </w:r>
          </w:p>
        </w:tc>
        <w:tc>
          <w:tcPr>
            <w:tcW w:w="2600" w:type="dxa"/>
          </w:tcPr>
          <w:p w14:paraId="17BF269C" w14:textId="77777777" w:rsidR="00B50050" w:rsidRDefault="00B50050" w:rsidP="0088127C">
            <w:pPr>
              <w:pStyle w:val="OtherTableBody"/>
            </w:pPr>
          </w:p>
        </w:tc>
        <w:tc>
          <w:tcPr>
            <w:tcW w:w="1400" w:type="dxa"/>
          </w:tcPr>
          <w:p w14:paraId="1B38E8E5" w14:textId="77777777" w:rsidR="00B50050" w:rsidRDefault="00B50050" w:rsidP="0088127C">
            <w:pPr>
              <w:pStyle w:val="OtherTableBody"/>
            </w:pPr>
            <w:r>
              <w:t>ADT_A15</w:t>
            </w:r>
          </w:p>
        </w:tc>
        <w:tc>
          <w:tcPr>
            <w:tcW w:w="4200" w:type="dxa"/>
          </w:tcPr>
          <w:p w14:paraId="714B51D6" w14:textId="77777777" w:rsidR="00B50050" w:rsidRDefault="00B50050" w:rsidP="0088127C">
            <w:pPr>
              <w:pStyle w:val="OtherTableBody"/>
            </w:pPr>
            <w:r>
              <w:t>A15</w:t>
            </w:r>
          </w:p>
        </w:tc>
      </w:tr>
      <w:tr w:rsidR="00B50050" w14:paraId="0113C630" w14:textId="77777777" w:rsidTr="00195548">
        <w:tc>
          <w:tcPr>
            <w:tcW w:w="600" w:type="dxa"/>
          </w:tcPr>
          <w:p w14:paraId="251D88AB" w14:textId="77777777" w:rsidR="00B50050" w:rsidRDefault="00B50050" w:rsidP="0088127C">
            <w:pPr>
              <w:pStyle w:val="OtherTableBody"/>
            </w:pPr>
          </w:p>
        </w:tc>
        <w:tc>
          <w:tcPr>
            <w:tcW w:w="600" w:type="dxa"/>
          </w:tcPr>
          <w:p w14:paraId="7910D0E0" w14:textId="77777777" w:rsidR="00B50050" w:rsidRDefault="00B50050" w:rsidP="0088127C">
            <w:pPr>
              <w:pStyle w:val="OtherTableBody"/>
            </w:pPr>
            <w:r>
              <w:t>0354</w:t>
            </w:r>
          </w:p>
        </w:tc>
        <w:tc>
          <w:tcPr>
            <w:tcW w:w="2600" w:type="dxa"/>
          </w:tcPr>
          <w:p w14:paraId="152A0987" w14:textId="77777777" w:rsidR="00B50050" w:rsidRDefault="00B50050" w:rsidP="0088127C">
            <w:pPr>
              <w:pStyle w:val="OtherTableBody"/>
            </w:pPr>
          </w:p>
        </w:tc>
        <w:tc>
          <w:tcPr>
            <w:tcW w:w="1400" w:type="dxa"/>
          </w:tcPr>
          <w:p w14:paraId="08BC461B" w14:textId="77777777" w:rsidR="00B50050" w:rsidRDefault="00B50050" w:rsidP="0088127C">
            <w:pPr>
              <w:pStyle w:val="OtherTableBody"/>
            </w:pPr>
            <w:r>
              <w:t>ADT_A16</w:t>
            </w:r>
          </w:p>
        </w:tc>
        <w:tc>
          <w:tcPr>
            <w:tcW w:w="4200" w:type="dxa"/>
          </w:tcPr>
          <w:p w14:paraId="39DA26EB" w14:textId="77777777" w:rsidR="00B50050" w:rsidRDefault="00B50050" w:rsidP="0088127C">
            <w:pPr>
              <w:pStyle w:val="OtherTableBody"/>
            </w:pPr>
            <w:r>
              <w:t>A16</w:t>
            </w:r>
          </w:p>
        </w:tc>
      </w:tr>
      <w:tr w:rsidR="00B50050" w14:paraId="554F906F" w14:textId="77777777" w:rsidTr="00195548">
        <w:tc>
          <w:tcPr>
            <w:tcW w:w="600" w:type="dxa"/>
          </w:tcPr>
          <w:p w14:paraId="6EA6D77B" w14:textId="77777777" w:rsidR="00B50050" w:rsidRDefault="00B50050" w:rsidP="0088127C">
            <w:pPr>
              <w:pStyle w:val="OtherTableBody"/>
            </w:pPr>
          </w:p>
        </w:tc>
        <w:tc>
          <w:tcPr>
            <w:tcW w:w="600" w:type="dxa"/>
          </w:tcPr>
          <w:p w14:paraId="11A584CC" w14:textId="77777777" w:rsidR="00B50050" w:rsidRDefault="00B50050" w:rsidP="0088127C">
            <w:pPr>
              <w:pStyle w:val="OtherTableBody"/>
            </w:pPr>
            <w:r>
              <w:t>0354</w:t>
            </w:r>
          </w:p>
        </w:tc>
        <w:tc>
          <w:tcPr>
            <w:tcW w:w="2600" w:type="dxa"/>
          </w:tcPr>
          <w:p w14:paraId="15E42F8C" w14:textId="77777777" w:rsidR="00B50050" w:rsidRDefault="00B50050" w:rsidP="0088127C">
            <w:pPr>
              <w:pStyle w:val="OtherTableBody"/>
            </w:pPr>
          </w:p>
        </w:tc>
        <w:tc>
          <w:tcPr>
            <w:tcW w:w="1400" w:type="dxa"/>
          </w:tcPr>
          <w:p w14:paraId="6E00D27E" w14:textId="77777777" w:rsidR="00B50050" w:rsidRDefault="00B50050" w:rsidP="0088127C">
            <w:pPr>
              <w:pStyle w:val="OtherTableBody"/>
            </w:pPr>
            <w:r>
              <w:t>ADT_A17</w:t>
            </w:r>
          </w:p>
        </w:tc>
        <w:tc>
          <w:tcPr>
            <w:tcW w:w="4200" w:type="dxa"/>
          </w:tcPr>
          <w:p w14:paraId="3098144D" w14:textId="77777777" w:rsidR="00B50050" w:rsidRDefault="00B50050" w:rsidP="0088127C">
            <w:pPr>
              <w:pStyle w:val="OtherTableBody"/>
            </w:pPr>
            <w:r>
              <w:t>A17</w:t>
            </w:r>
          </w:p>
        </w:tc>
      </w:tr>
      <w:tr w:rsidR="00B50050" w14:paraId="26B93B5F" w14:textId="77777777" w:rsidTr="00195548">
        <w:tc>
          <w:tcPr>
            <w:tcW w:w="600" w:type="dxa"/>
          </w:tcPr>
          <w:p w14:paraId="6864D095" w14:textId="77777777" w:rsidR="00B50050" w:rsidRDefault="00B50050" w:rsidP="0088127C">
            <w:pPr>
              <w:pStyle w:val="OtherTableBody"/>
            </w:pPr>
          </w:p>
        </w:tc>
        <w:tc>
          <w:tcPr>
            <w:tcW w:w="600" w:type="dxa"/>
          </w:tcPr>
          <w:p w14:paraId="7EA2D14C" w14:textId="77777777" w:rsidR="00B50050" w:rsidRDefault="00B50050" w:rsidP="0088127C">
            <w:pPr>
              <w:pStyle w:val="OtherTableBody"/>
            </w:pPr>
            <w:r>
              <w:t>0354</w:t>
            </w:r>
          </w:p>
        </w:tc>
        <w:tc>
          <w:tcPr>
            <w:tcW w:w="2600" w:type="dxa"/>
          </w:tcPr>
          <w:p w14:paraId="47444366" w14:textId="77777777" w:rsidR="00B50050" w:rsidRDefault="00B50050" w:rsidP="0088127C">
            <w:pPr>
              <w:pStyle w:val="OtherTableBody"/>
            </w:pPr>
          </w:p>
        </w:tc>
        <w:tc>
          <w:tcPr>
            <w:tcW w:w="1400" w:type="dxa"/>
          </w:tcPr>
          <w:p w14:paraId="20DA8463" w14:textId="77777777" w:rsidR="00B50050" w:rsidRDefault="00B50050" w:rsidP="0088127C">
            <w:pPr>
              <w:pStyle w:val="OtherTableBody"/>
            </w:pPr>
            <w:r>
              <w:t>ADT_A18</w:t>
            </w:r>
          </w:p>
        </w:tc>
        <w:tc>
          <w:tcPr>
            <w:tcW w:w="4200" w:type="dxa"/>
          </w:tcPr>
          <w:p w14:paraId="7A1585C1" w14:textId="77777777" w:rsidR="00B50050" w:rsidRDefault="00B50050" w:rsidP="0088127C">
            <w:pPr>
              <w:pStyle w:val="OtherTableBody"/>
            </w:pPr>
          </w:p>
        </w:tc>
      </w:tr>
      <w:tr w:rsidR="00B50050" w14:paraId="251B940C" w14:textId="77777777" w:rsidTr="00195548">
        <w:tc>
          <w:tcPr>
            <w:tcW w:w="600" w:type="dxa"/>
          </w:tcPr>
          <w:p w14:paraId="2B276189" w14:textId="77777777" w:rsidR="00B50050" w:rsidRDefault="00B50050" w:rsidP="0088127C">
            <w:pPr>
              <w:pStyle w:val="OtherTableBody"/>
            </w:pPr>
          </w:p>
        </w:tc>
        <w:tc>
          <w:tcPr>
            <w:tcW w:w="600" w:type="dxa"/>
          </w:tcPr>
          <w:p w14:paraId="20D59D30" w14:textId="77777777" w:rsidR="00B50050" w:rsidRDefault="00B50050" w:rsidP="0088127C">
            <w:pPr>
              <w:pStyle w:val="OtherTableBody"/>
            </w:pPr>
            <w:r>
              <w:t>0354</w:t>
            </w:r>
          </w:p>
        </w:tc>
        <w:tc>
          <w:tcPr>
            <w:tcW w:w="2600" w:type="dxa"/>
          </w:tcPr>
          <w:p w14:paraId="3DFBFACD" w14:textId="77777777" w:rsidR="00B50050" w:rsidRDefault="00B50050" w:rsidP="0088127C">
            <w:pPr>
              <w:pStyle w:val="OtherTableBody"/>
            </w:pPr>
          </w:p>
        </w:tc>
        <w:tc>
          <w:tcPr>
            <w:tcW w:w="1400" w:type="dxa"/>
          </w:tcPr>
          <w:p w14:paraId="06D16570" w14:textId="77777777" w:rsidR="00B50050" w:rsidRDefault="00B50050" w:rsidP="0088127C">
            <w:pPr>
              <w:pStyle w:val="OtherTableBody"/>
            </w:pPr>
            <w:r>
              <w:t>ADT_A20</w:t>
            </w:r>
          </w:p>
        </w:tc>
        <w:tc>
          <w:tcPr>
            <w:tcW w:w="4200" w:type="dxa"/>
          </w:tcPr>
          <w:p w14:paraId="2A2D40CC" w14:textId="77777777" w:rsidR="00B50050" w:rsidRDefault="00B50050" w:rsidP="0088127C">
            <w:pPr>
              <w:pStyle w:val="OtherTableBody"/>
            </w:pPr>
            <w:r>
              <w:t>A20</w:t>
            </w:r>
          </w:p>
        </w:tc>
      </w:tr>
      <w:tr w:rsidR="00B50050" w14:paraId="619FD1B4" w14:textId="77777777" w:rsidTr="00195548">
        <w:tc>
          <w:tcPr>
            <w:tcW w:w="600" w:type="dxa"/>
          </w:tcPr>
          <w:p w14:paraId="2E0B6435" w14:textId="77777777" w:rsidR="00B50050" w:rsidRDefault="00B50050" w:rsidP="0088127C">
            <w:pPr>
              <w:pStyle w:val="OtherTableBody"/>
            </w:pPr>
          </w:p>
        </w:tc>
        <w:tc>
          <w:tcPr>
            <w:tcW w:w="600" w:type="dxa"/>
          </w:tcPr>
          <w:p w14:paraId="0610028D" w14:textId="77777777" w:rsidR="00B50050" w:rsidRDefault="00B50050" w:rsidP="0088127C">
            <w:pPr>
              <w:pStyle w:val="OtherTableBody"/>
            </w:pPr>
            <w:r>
              <w:t>0354</w:t>
            </w:r>
          </w:p>
        </w:tc>
        <w:tc>
          <w:tcPr>
            <w:tcW w:w="2600" w:type="dxa"/>
          </w:tcPr>
          <w:p w14:paraId="2F3E7EAA" w14:textId="77777777" w:rsidR="00B50050" w:rsidRDefault="00B50050" w:rsidP="0088127C">
            <w:pPr>
              <w:pStyle w:val="OtherTableBody"/>
            </w:pPr>
          </w:p>
        </w:tc>
        <w:tc>
          <w:tcPr>
            <w:tcW w:w="1400" w:type="dxa"/>
          </w:tcPr>
          <w:p w14:paraId="0B8E1661" w14:textId="77777777" w:rsidR="00B50050" w:rsidRDefault="00B50050" w:rsidP="0088127C">
            <w:pPr>
              <w:pStyle w:val="OtherTableBody"/>
            </w:pPr>
            <w:r>
              <w:t>ADT_A21</w:t>
            </w:r>
          </w:p>
        </w:tc>
        <w:tc>
          <w:tcPr>
            <w:tcW w:w="4200" w:type="dxa"/>
          </w:tcPr>
          <w:p w14:paraId="64FD39D0" w14:textId="77777777" w:rsidR="00B50050" w:rsidRDefault="00B50050" w:rsidP="0088127C">
            <w:pPr>
              <w:pStyle w:val="OtherTableBody"/>
            </w:pPr>
            <w:r>
              <w:t>A21, A22, A23, A25, A26, A27, A29, A32, A33</w:t>
            </w:r>
          </w:p>
        </w:tc>
      </w:tr>
      <w:tr w:rsidR="00B50050" w14:paraId="5BDED1B2" w14:textId="77777777" w:rsidTr="00195548">
        <w:tc>
          <w:tcPr>
            <w:tcW w:w="600" w:type="dxa"/>
          </w:tcPr>
          <w:p w14:paraId="4B3CCADE" w14:textId="77777777" w:rsidR="00B50050" w:rsidRDefault="00B50050" w:rsidP="0088127C">
            <w:pPr>
              <w:pStyle w:val="OtherTableBody"/>
            </w:pPr>
          </w:p>
        </w:tc>
        <w:tc>
          <w:tcPr>
            <w:tcW w:w="600" w:type="dxa"/>
          </w:tcPr>
          <w:p w14:paraId="763F96BD" w14:textId="77777777" w:rsidR="00B50050" w:rsidRDefault="00B50050" w:rsidP="0088127C">
            <w:pPr>
              <w:pStyle w:val="OtherTableBody"/>
            </w:pPr>
            <w:r>
              <w:t>0354</w:t>
            </w:r>
          </w:p>
        </w:tc>
        <w:tc>
          <w:tcPr>
            <w:tcW w:w="2600" w:type="dxa"/>
          </w:tcPr>
          <w:p w14:paraId="0086C6AD" w14:textId="77777777" w:rsidR="00B50050" w:rsidRDefault="00B50050" w:rsidP="0088127C">
            <w:pPr>
              <w:pStyle w:val="OtherTableBody"/>
            </w:pPr>
          </w:p>
        </w:tc>
        <w:tc>
          <w:tcPr>
            <w:tcW w:w="1400" w:type="dxa"/>
          </w:tcPr>
          <w:p w14:paraId="4D80919F" w14:textId="77777777" w:rsidR="00B50050" w:rsidRDefault="00B50050" w:rsidP="0088127C">
            <w:pPr>
              <w:pStyle w:val="OtherTableBody"/>
            </w:pPr>
            <w:r>
              <w:t>ADT_A24</w:t>
            </w:r>
          </w:p>
        </w:tc>
        <w:tc>
          <w:tcPr>
            <w:tcW w:w="4200" w:type="dxa"/>
          </w:tcPr>
          <w:p w14:paraId="585F5222" w14:textId="77777777" w:rsidR="00B50050" w:rsidRDefault="00B50050" w:rsidP="0088127C">
            <w:pPr>
              <w:pStyle w:val="OtherTableBody"/>
            </w:pPr>
            <w:r>
              <w:t>A24</w:t>
            </w:r>
          </w:p>
        </w:tc>
      </w:tr>
      <w:tr w:rsidR="00B50050" w14:paraId="6B33A55C" w14:textId="77777777" w:rsidTr="00195548">
        <w:tc>
          <w:tcPr>
            <w:tcW w:w="600" w:type="dxa"/>
          </w:tcPr>
          <w:p w14:paraId="0E1F705C" w14:textId="77777777" w:rsidR="00B50050" w:rsidRDefault="00B50050" w:rsidP="0088127C">
            <w:pPr>
              <w:pStyle w:val="OtherTableBody"/>
            </w:pPr>
          </w:p>
        </w:tc>
        <w:tc>
          <w:tcPr>
            <w:tcW w:w="600" w:type="dxa"/>
          </w:tcPr>
          <w:p w14:paraId="672632F7" w14:textId="77777777" w:rsidR="00B50050" w:rsidRDefault="00B50050" w:rsidP="0088127C">
            <w:pPr>
              <w:pStyle w:val="OtherTableBody"/>
            </w:pPr>
            <w:r>
              <w:t>0354</w:t>
            </w:r>
          </w:p>
        </w:tc>
        <w:tc>
          <w:tcPr>
            <w:tcW w:w="2600" w:type="dxa"/>
          </w:tcPr>
          <w:p w14:paraId="3F7E1AC0" w14:textId="77777777" w:rsidR="00B50050" w:rsidRDefault="00B50050" w:rsidP="0088127C">
            <w:pPr>
              <w:pStyle w:val="OtherTableBody"/>
            </w:pPr>
          </w:p>
        </w:tc>
        <w:tc>
          <w:tcPr>
            <w:tcW w:w="1400" w:type="dxa"/>
          </w:tcPr>
          <w:p w14:paraId="63D51C9A" w14:textId="77777777" w:rsidR="00B50050" w:rsidRDefault="00B50050" w:rsidP="0088127C">
            <w:pPr>
              <w:pStyle w:val="OtherTableBody"/>
            </w:pPr>
            <w:r>
              <w:t>ADT_A30</w:t>
            </w:r>
          </w:p>
        </w:tc>
        <w:tc>
          <w:tcPr>
            <w:tcW w:w="4200" w:type="dxa"/>
          </w:tcPr>
          <w:p w14:paraId="01B72C85" w14:textId="77777777" w:rsidR="00B50050" w:rsidRDefault="00B50050" w:rsidP="0088127C">
            <w:pPr>
              <w:pStyle w:val="OtherTableBody"/>
            </w:pPr>
          </w:p>
        </w:tc>
      </w:tr>
      <w:tr w:rsidR="00B50050" w14:paraId="549B771A" w14:textId="77777777" w:rsidTr="00195548">
        <w:tc>
          <w:tcPr>
            <w:tcW w:w="600" w:type="dxa"/>
          </w:tcPr>
          <w:p w14:paraId="375B995C" w14:textId="77777777" w:rsidR="00B50050" w:rsidRDefault="00B50050" w:rsidP="0088127C">
            <w:pPr>
              <w:pStyle w:val="OtherTableBody"/>
            </w:pPr>
          </w:p>
        </w:tc>
        <w:tc>
          <w:tcPr>
            <w:tcW w:w="600" w:type="dxa"/>
          </w:tcPr>
          <w:p w14:paraId="50172E38" w14:textId="77777777" w:rsidR="00B50050" w:rsidRDefault="00B50050" w:rsidP="0088127C">
            <w:pPr>
              <w:pStyle w:val="OtherTableBody"/>
            </w:pPr>
            <w:r>
              <w:t>0354</w:t>
            </w:r>
          </w:p>
        </w:tc>
        <w:tc>
          <w:tcPr>
            <w:tcW w:w="2600" w:type="dxa"/>
          </w:tcPr>
          <w:p w14:paraId="24550558" w14:textId="77777777" w:rsidR="00B50050" w:rsidRDefault="00B50050" w:rsidP="0088127C">
            <w:pPr>
              <w:pStyle w:val="OtherTableBody"/>
            </w:pPr>
          </w:p>
        </w:tc>
        <w:tc>
          <w:tcPr>
            <w:tcW w:w="1400" w:type="dxa"/>
          </w:tcPr>
          <w:p w14:paraId="6CBAC321" w14:textId="77777777" w:rsidR="00B50050" w:rsidRDefault="00B50050" w:rsidP="0088127C">
            <w:pPr>
              <w:pStyle w:val="OtherTableBody"/>
            </w:pPr>
            <w:r>
              <w:t>ADT_A37</w:t>
            </w:r>
          </w:p>
        </w:tc>
        <w:tc>
          <w:tcPr>
            <w:tcW w:w="4200" w:type="dxa"/>
          </w:tcPr>
          <w:p w14:paraId="53DCB1BD" w14:textId="77777777" w:rsidR="00B50050" w:rsidRDefault="00B50050" w:rsidP="0088127C">
            <w:pPr>
              <w:pStyle w:val="OtherTableBody"/>
            </w:pPr>
            <w:r>
              <w:t>A37</w:t>
            </w:r>
          </w:p>
        </w:tc>
      </w:tr>
      <w:tr w:rsidR="00B50050" w14:paraId="01EE3103" w14:textId="77777777" w:rsidTr="00195548">
        <w:tc>
          <w:tcPr>
            <w:tcW w:w="600" w:type="dxa"/>
          </w:tcPr>
          <w:p w14:paraId="6B34F94F" w14:textId="77777777" w:rsidR="00B50050" w:rsidRDefault="00B50050" w:rsidP="0088127C">
            <w:pPr>
              <w:pStyle w:val="OtherTableBody"/>
            </w:pPr>
          </w:p>
        </w:tc>
        <w:tc>
          <w:tcPr>
            <w:tcW w:w="600" w:type="dxa"/>
          </w:tcPr>
          <w:p w14:paraId="6A4D35DF" w14:textId="77777777" w:rsidR="00B50050" w:rsidRDefault="00B50050" w:rsidP="0088127C">
            <w:pPr>
              <w:pStyle w:val="OtherTableBody"/>
            </w:pPr>
            <w:r>
              <w:t>0354</w:t>
            </w:r>
          </w:p>
        </w:tc>
        <w:tc>
          <w:tcPr>
            <w:tcW w:w="2600" w:type="dxa"/>
          </w:tcPr>
          <w:p w14:paraId="2F1894B0" w14:textId="77777777" w:rsidR="00B50050" w:rsidRDefault="00B50050" w:rsidP="0088127C">
            <w:pPr>
              <w:pStyle w:val="OtherTableBody"/>
            </w:pPr>
          </w:p>
        </w:tc>
        <w:tc>
          <w:tcPr>
            <w:tcW w:w="1400" w:type="dxa"/>
          </w:tcPr>
          <w:p w14:paraId="5D0CF442" w14:textId="77777777" w:rsidR="00B50050" w:rsidRDefault="00B50050" w:rsidP="0088127C">
            <w:pPr>
              <w:pStyle w:val="OtherTableBody"/>
            </w:pPr>
            <w:r>
              <w:t>ADT_A38</w:t>
            </w:r>
          </w:p>
        </w:tc>
        <w:tc>
          <w:tcPr>
            <w:tcW w:w="4200" w:type="dxa"/>
          </w:tcPr>
          <w:p w14:paraId="55037D63" w14:textId="77777777" w:rsidR="00B50050" w:rsidRDefault="00B50050" w:rsidP="0088127C">
            <w:pPr>
              <w:pStyle w:val="OtherTableBody"/>
            </w:pPr>
            <w:r>
              <w:t>A38</w:t>
            </w:r>
          </w:p>
        </w:tc>
      </w:tr>
      <w:tr w:rsidR="00B50050" w14:paraId="1AF37481" w14:textId="77777777" w:rsidTr="00195548">
        <w:tc>
          <w:tcPr>
            <w:tcW w:w="600" w:type="dxa"/>
          </w:tcPr>
          <w:p w14:paraId="29DADEBD" w14:textId="77777777" w:rsidR="00B50050" w:rsidRDefault="00B50050" w:rsidP="0088127C">
            <w:pPr>
              <w:pStyle w:val="OtherTableBody"/>
            </w:pPr>
          </w:p>
        </w:tc>
        <w:tc>
          <w:tcPr>
            <w:tcW w:w="600" w:type="dxa"/>
          </w:tcPr>
          <w:p w14:paraId="4C9FB74D" w14:textId="77777777" w:rsidR="00B50050" w:rsidRDefault="00B50050" w:rsidP="0088127C">
            <w:pPr>
              <w:pStyle w:val="OtherTableBody"/>
            </w:pPr>
            <w:r>
              <w:t>0354</w:t>
            </w:r>
          </w:p>
        </w:tc>
        <w:tc>
          <w:tcPr>
            <w:tcW w:w="2600" w:type="dxa"/>
          </w:tcPr>
          <w:p w14:paraId="2647F01F" w14:textId="77777777" w:rsidR="00B50050" w:rsidRDefault="00B50050" w:rsidP="0088127C">
            <w:pPr>
              <w:pStyle w:val="OtherTableBody"/>
            </w:pPr>
          </w:p>
        </w:tc>
        <w:tc>
          <w:tcPr>
            <w:tcW w:w="1400" w:type="dxa"/>
          </w:tcPr>
          <w:p w14:paraId="30D3A55C" w14:textId="77777777" w:rsidR="00B50050" w:rsidRDefault="00B50050" w:rsidP="0088127C">
            <w:pPr>
              <w:pStyle w:val="OtherTableBody"/>
            </w:pPr>
            <w:r>
              <w:t>ADT_A39</w:t>
            </w:r>
          </w:p>
        </w:tc>
        <w:tc>
          <w:tcPr>
            <w:tcW w:w="4200" w:type="dxa"/>
          </w:tcPr>
          <w:p w14:paraId="427B9AEE" w14:textId="77777777" w:rsidR="00B50050" w:rsidRDefault="00B50050" w:rsidP="0088127C">
            <w:pPr>
              <w:pStyle w:val="OtherTableBody"/>
            </w:pPr>
            <w:r>
              <w:t>A39, A40, A41, A42</w:t>
            </w:r>
          </w:p>
        </w:tc>
      </w:tr>
      <w:tr w:rsidR="00B50050" w14:paraId="65C7220E" w14:textId="77777777" w:rsidTr="00195548">
        <w:tc>
          <w:tcPr>
            <w:tcW w:w="600" w:type="dxa"/>
          </w:tcPr>
          <w:p w14:paraId="08C93CC1" w14:textId="77777777" w:rsidR="00B50050" w:rsidRDefault="00B50050" w:rsidP="0088127C">
            <w:pPr>
              <w:pStyle w:val="OtherTableBody"/>
            </w:pPr>
          </w:p>
        </w:tc>
        <w:tc>
          <w:tcPr>
            <w:tcW w:w="600" w:type="dxa"/>
          </w:tcPr>
          <w:p w14:paraId="2B2C5AF5" w14:textId="77777777" w:rsidR="00B50050" w:rsidRDefault="00B50050" w:rsidP="0088127C">
            <w:pPr>
              <w:pStyle w:val="OtherTableBody"/>
            </w:pPr>
            <w:r>
              <w:t>0354</w:t>
            </w:r>
          </w:p>
        </w:tc>
        <w:tc>
          <w:tcPr>
            <w:tcW w:w="2600" w:type="dxa"/>
          </w:tcPr>
          <w:p w14:paraId="5FAA2E3C" w14:textId="77777777" w:rsidR="00B50050" w:rsidRDefault="00B50050" w:rsidP="0088127C">
            <w:pPr>
              <w:pStyle w:val="OtherTableBody"/>
            </w:pPr>
          </w:p>
        </w:tc>
        <w:tc>
          <w:tcPr>
            <w:tcW w:w="1400" w:type="dxa"/>
          </w:tcPr>
          <w:p w14:paraId="1EBCADB5" w14:textId="77777777" w:rsidR="00B50050" w:rsidRDefault="00B50050" w:rsidP="0088127C">
            <w:pPr>
              <w:pStyle w:val="OtherTableBody"/>
            </w:pPr>
            <w:r>
              <w:t>ADT_A43</w:t>
            </w:r>
          </w:p>
        </w:tc>
        <w:tc>
          <w:tcPr>
            <w:tcW w:w="4200" w:type="dxa"/>
          </w:tcPr>
          <w:p w14:paraId="4760C089" w14:textId="77777777" w:rsidR="00B50050" w:rsidRDefault="00B50050" w:rsidP="0088127C">
            <w:pPr>
              <w:pStyle w:val="OtherTableBody"/>
            </w:pPr>
            <w:r>
              <w:t>A43</w:t>
            </w:r>
          </w:p>
        </w:tc>
      </w:tr>
      <w:tr w:rsidR="00B50050" w14:paraId="6CAC450E" w14:textId="77777777" w:rsidTr="00195548">
        <w:tc>
          <w:tcPr>
            <w:tcW w:w="600" w:type="dxa"/>
          </w:tcPr>
          <w:p w14:paraId="23726E92" w14:textId="77777777" w:rsidR="00B50050" w:rsidRDefault="00B50050" w:rsidP="0088127C">
            <w:pPr>
              <w:pStyle w:val="OtherTableBody"/>
            </w:pPr>
          </w:p>
        </w:tc>
        <w:tc>
          <w:tcPr>
            <w:tcW w:w="600" w:type="dxa"/>
          </w:tcPr>
          <w:p w14:paraId="780897B3" w14:textId="77777777" w:rsidR="00B50050" w:rsidRDefault="00B50050" w:rsidP="0088127C">
            <w:pPr>
              <w:pStyle w:val="OtherTableBody"/>
            </w:pPr>
            <w:r>
              <w:t>0354</w:t>
            </w:r>
          </w:p>
        </w:tc>
        <w:tc>
          <w:tcPr>
            <w:tcW w:w="2600" w:type="dxa"/>
          </w:tcPr>
          <w:p w14:paraId="7CB0A4DC" w14:textId="77777777" w:rsidR="00B50050" w:rsidRDefault="00B50050" w:rsidP="0088127C">
            <w:pPr>
              <w:pStyle w:val="OtherTableBody"/>
            </w:pPr>
          </w:p>
        </w:tc>
        <w:tc>
          <w:tcPr>
            <w:tcW w:w="1400" w:type="dxa"/>
          </w:tcPr>
          <w:p w14:paraId="1FB18F6C" w14:textId="77777777" w:rsidR="00B50050" w:rsidRDefault="00B50050" w:rsidP="0088127C">
            <w:pPr>
              <w:pStyle w:val="OtherTableBody"/>
            </w:pPr>
            <w:r>
              <w:t>ADT_A44</w:t>
            </w:r>
          </w:p>
        </w:tc>
        <w:tc>
          <w:tcPr>
            <w:tcW w:w="4200" w:type="dxa"/>
          </w:tcPr>
          <w:p w14:paraId="79D7F3AE" w14:textId="77777777" w:rsidR="00B50050" w:rsidRDefault="00B50050" w:rsidP="0088127C">
            <w:pPr>
              <w:pStyle w:val="OtherTableBody"/>
            </w:pPr>
            <w:r>
              <w:t>A44</w:t>
            </w:r>
          </w:p>
        </w:tc>
      </w:tr>
      <w:tr w:rsidR="00B50050" w14:paraId="54836DC2" w14:textId="77777777" w:rsidTr="00195548">
        <w:tc>
          <w:tcPr>
            <w:tcW w:w="600" w:type="dxa"/>
          </w:tcPr>
          <w:p w14:paraId="27E22B30" w14:textId="77777777" w:rsidR="00B50050" w:rsidRDefault="00B50050" w:rsidP="0088127C">
            <w:pPr>
              <w:pStyle w:val="OtherTableBody"/>
            </w:pPr>
          </w:p>
        </w:tc>
        <w:tc>
          <w:tcPr>
            <w:tcW w:w="600" w:type="dxa"/>
          </w:tcPr>
          <w:p w14:paraId="2A9FA914" w14:textId="77777777" w:rsidR="00B50050" w:rsidRDefault="00B50050" w:rsidP="0088127C">
            <w:pPr>
              <w:pStyle w:val="OtherTableBody"/>
            </w:pPr>
            <w:r>
              <w:t>0354</w:t>
            </w:r>
          </w:p>
        </w:tc>
        <w:tc>
          <w:tcPr>
            <w:tcW w:w="2600" w:type="dxa"/>
          </w:tcPr>
          <w:p w14:paraId="4A263989" w14:textId="77777777" w:rsidR="00B50050" w:rsidRDefault="00B50050" w:rsidP="0088127C">
            <w:pPr>
              <w:pStyle w:val="OtherTableBody"/>
            </w:pPr>
          </w:p>
        </w:tc>
        <w:tc>
          <w:tcPr>
            <w:tcW w:w="1400" w:type="dxa"/>
          </w:tcPr>
          <w:p w14:paraId="377A0B5F" w14:textId="77777777" w:rsidR="00B50050" w:rsidRDefault="00B50050" w:rsidP="0088127C">
            <w:pPr>
              <w:pStyle w:val="OtherTableBody"/>
            </w:pPr>
            <w:r>
              <w:t>ADT_A45</w:t>
            </w:r>
          </w:p>
        </w:tc>
        <w:tc>
          <w:tcPr>
            <w:tcW w:w="4200" w:type="dxa"/>
          </w:tcPr>
          <w:p w14:paraId="601303BE" w14:textId="77777777" w:rsidR="00B50050" w:rsidRDefault="00B50050" w:rsidP="0088127C">
            <w:pPr>
              <w:pStyle w:val="OtherTableBody"/>
            </w:pPr>
            <w:r>
              <w:t>A45</w:t>
            </w:r>
          </w:p>
        </w:tc>
      </w:tr>
      <w:tr w:rsidR="00B50050" w14:paraId="4EB6D6BB" w14:textId="77777777" w:rsidTr="00195548">
        <w:tc>
          <w:tcPr>
            <w:tcW w:w="600" w:type="dxa"/>
          </w:tcPr>
          <w:p w14:paraId="51168E3B" w14:textId="77777777" w:rsidR="00B50050" w:rsidRDefault="00B50050" w:rsidP="0088127C">
            <w:pPr>
              <w:pStyle w:val="OtherTableBody"/>
            </w:pPr>
          </w:p>
        </w:tc>
        <w:tc>
          <w:tcPr>
            <w:tcW w:w="600" w:type="dxa"/>
          </w:tcPr>
          <w:p w14:paraId="695B56B5" w14:textId="77777777" w:rsidR="00B50050" w:rsidRDefault="00B50050" w:rsidP="0088127C">
            <w:pPr>
              <w:pStyle w:val="OtherTableBody"/>
            </w:pPr>
            <w:r>
              <w:t>0354</w:t>
            </w:r>
          </w:p>
        </w:tc>
        <w:tc>
          <w:tcPr>
            <w:tcW w:w="2600" w:type="dxa"/>
          </w:tcPr>
          <w:p w14:paraId="701A3F75" w14:textId="77777777" w:rsidR="00B50050" w:rsidRDefault="00B50050" w:rsidP="0088127C">
            <w:pPr>
              <w:pStyle w:val="OtherTableBody"/>
            </w:pPr>
          </w:p>
        </w:tc>
        <w:tc>
          <w:tcPr>
            <w:tcW w:w="1400" w:type="dxa"/>
          </w:tcPr>
          <w:p w14:paraId="3A016650" w14:textId="77777777" w:rsidR="00B50050" w:rsidRDefault="00B50050" w:rsidP="0088127C">
            <w:pPr>
              <w:pStyle w:val="OtherTableBody"/>
            </w:pPr>
            <w:r>
              <w:t>ADT_A50</w:t>
            </w:r>
          </w:p>
        </w:tc>
        <w:tc>
          <w:tcPr>
            <w:tcW w:w="4200" w:type="dxa"/>
          </w:tcPr>
          <w:p w14:paraId="62BED9CF" w14:textId="77777777" w:rsidR="00B50050" w:rsidRDefault="00B50050" w:rsidP="0088127C">
            <w:pPr>
              <w:pStyle w:val="OtherTableBody"/>
            </w:pPr>
            <w:r>
              <w:t>A50, A51</w:t>
            </w:r>
          </w:p>
        </w:tc>
      </w:tr>
      <w:tr w:rsidR="00B50050" w14:paraId="57F58E7F" w14:textId="77777777" w:rsidTr="00195548">
        <w:tc>
          <w:tcPr>
            <w:tcW w:w="600" w:type="dxa"/>
          </w:tcPr>
          <w:p w14:paraId="5758996D" w14:textId="77777777" w:rsidR="00B50050" w:rsidRDefault="00B50050" w:rsidP="0088127C">
            <w:pPr>
              <w:pStyle w:val="OtherTableBody"/>
            </w:pPr>
          </w:p>
        </w:tc>
        <w:tc>
          <w:tcPr>
            <w:tcW w:w="600" w:type="dxa"/>
          </w:tcPr>
          <w:p w14:paraId="7D02CE19" w14:textId="77777777" w:rsidR="00B50050" w:rsidRDefault="00B50050" w:rsidP="0088127C">
            <w:pPr>
              <w:pStyle w:val="OtherTableBody"/>
            </w:pPr>
            <w:r>
              <w:t>0354</w:t>
            </w:r>
          </w:p>
        </w:tc>
        <w:tc>
          <w:tcPr>
            <w:tcW w:w="2600" w:type="dxa"/>
          </w:tcPr>
          <w:p w14:paraId="6FA99DAC" w14:textId="77777777" w:rsidR="00B50050" w:rsidRDefault="00B50050" w:rsidP="0088127C">
            <w:pPr>
              <w:pStyle w:val="OtherTableBody"/>
            </w:pPr>
          </w:p>
        </w:tc>
        <w:tc>
          <w:tcPr>
            <w:tcW w:w="1400" w:type="dxa"/>
          </w:tcPr>
          <w:p w14:paraId="5912D4C8" w14:textId="77777777" w:rsidR="00B50050" w:rsidRDefault="00B50050" w:rsidP="0088127C">
            <w:pPr>
              <w:pStyle w:val="OtherTableBody"/>
            </w:pPr>
            <w:r>
              <w:t>ADT_A52</w:t>
            </w:r>
          </w:p>
        </w:tc>
        <w:tc>
          <w:tcPr>
            <w:tcW w:w="4200" w:type="dxa"/>
          </w:tcPr>
          <w:p w14:paraId="4279DBE4" w14:textId="77777777" w:rsidR="00B50050" w:rsidRDefault="00B50050" w:rsidP="0088127C">
            <w:pPr>
              <w:pStyle w:val="OtherTableBody"/>
            </w:pPr>
            <w:r>
              <w:t>A52, A53</w:t>
            </w:r>
          </w:p>
        </w:tc>
      </w:tr>
      <w:tr w:rsidR="00B50050" w14:paraId="587995B8" w14:textId="77777777" w:rsidTr="00195548">
        <w:tc>
          <w:tcPr>
            <w:tcW w:w="600" w:type="dxa"/>
          </w:tcPr>
          <w:p w14:paraId="026881B8" w14:textId="77777777" w:rsidR="00B50050" w:rsidRDefault="00B50050" w:rsidP="0088127C">
            <w:pPr>
              <w:pStyle w:val="OtherTableBody"/>
            </w:pPr>
          </w:p>
        </w:tc>
        <w:tc>
          <w:tcPr>
            <w:tcW w:w="600" w:type="dxa"/>
          </w:tcPr>
          <w:p w14:paraId="7E4532AD" w14:textId="77777777" w:rsidR="00B50050" w:rsidRDefault="00B50050" w:rsidP="0088127C">
            <w:pPr>
              <w:pStyle w:val="OtherTableBody"/>
            </w:pPr>
            <w:r>
              <w:t>0354</w:t>
            </w:r>
          </w:p>
        </w:tc>
        <w:tc>
          <w:tcPr>
            <w:tcW w:w="2600" w:type="dxa"/>
          </w:tcPr>
          <w:p w14:paraId="3FB617F4" w14:textId="77777777" w:rsidR="00B50050" w:rsidRDefault="00B50050" w:rsidP="0088127C">
            <w:pPr>
              <w:pStyle w:val="OtherTableBody"/>
            </w:pPr>
          </w:p>
        </w:tc>
        <w:tc>
          <w:tcPr>
            <w:tcW w:w="1400" w:type="dxa"/>
          </w:tcPr>
          <w:p w14:paraId="47C1B4D8" w14:textId="77777777" w:rsidR="00B50050" w:rsidRDefault="00B50050" w:rsidP="0088127C">
            <w:pPr>
              <w:pStyle w:val="OtherTableBody"/>
            </w:pPr>
            <w:r>
              <w:t>ADT_A54</w:t>
            </w:r>
          </w:p>
        </w:tc>
        <w:tc>
          <w:tcPr>
            <w:tcW w:w="4200" w:type="dxa"/>
          </w:tcPr>
          <w:p w14:paraId="6D43AE10" w14:textId="77777777" w:rsidR="00B50050" w:rsidRDefault="00B50050" w:rsidP="0088127C">
            <w:pPr>
              <w:pStyle w:val="OtherTableBody"/>
            </w:pPr>
            <w:r>
              <w:t>A54, A55</w:t>
            </w:r>
          </w:p>
        </w:tc>
      </w:tr>
      <w:tr w:rsidR="00B50050" w14:paraId="4221BA92" w14:textId="77777777" w:rsidTr="00195548">
        <w:tc>
          <w:tcPr>
            <w:tcW w:w="600" w:type="dxa"/>
          </w:tcPr>
          <w:p w14:paraId="4B71A210" w14:textId="77777777" w:rsidR="00B50050" w:rsidRDefault="00B50050" w:rsidP="0088127C">
            <w:pPr>
              <w:pStyle w:val="OtherTableBody"/>
            </w:pPr>
          </w:p>
        </w:tc>
        <w:tc>
          <w:tcPr>
            <w:tcW w:w="600" w:type="dxa"/>
          </w:tcPr>
          <w:p w14:paraId="61632111" w14:textId="77777777" w:rsidR="00B50050" w:rsidRDefault="00B50050" w:rsidP="0088127C">
            <w:pPr>
              <w:pStyle w:val="OtherTableBody"/>
            </w:pPr>
            <w:r>
              <w:t>0354</w:t>
            </w:r>
          </w:p>
        </w:tc>
        <w:tc>
          <w:tcPr>
            <w:tcW w:w="2600" w:type="dxa"/>
          </w:tcPr>
          <w:p w14:paraId="32F8808A" w14:textId="77777777" w:rsidR="00B50050" w:rsidRDefault="00B50050" w:rsidP="0088127C">
            <w:pPr>
              <w:pStyle w:val="OtherTableBody"/>
            </w:pPr>
          </w:p>
        </w:tc>
        <w:tc>
          <w:tcPr>
            <w:tcW w:w="1400" w:type="dxa"/>
          </w:tcPr>
          <w:p w14:paraId="0267EF2D" w14:textId="77777777" w:rsidR="00B50050" w:rsidRDefault="00B50050" w:rsidP="0088127C">
            <w:pPr>
              <w:pStyle w:val="OtherTableBody"/>
            </w:pPr>
            <w:r>
              <w:t>ADT_A60</w:t>
            </w:r>
          </w:p>
        </w:tc>
        <w:tc>
          <w:tcPr>
            <w:tcW w:w="4200" w:type="dxa"/>
          </w:tcPr>
          <w:p w14:paraId="684F37EF" w14:textId="77777777" w:rsidR="00B50050" w:rsidRDefault="00B50050" w:rsidP="0088127C">
            <w:pPr>
              <w:pStyle w:val="OtherTableBody"/>
            </w:pPr>
            <w:r>
              <w:t>A60</w:t>
            </w:r>
          </w:p>
        </w:tc>
      </w:tr>
      <w:tr w:rsidR="00B50050" w14:paraId="7747FD37" w14:textId="77777777" w:rsidTr="00195548">
        <w:tc>
          <w:tcPr>
            <w:tcW w:w="600" w:type="dxa"/>
          </w:tcPr>
          <w:p w14:paraId="22FF4F5A" w14:textId="77777777" w:rsidR="00B50050" w:rsidRDefault="00B50050" w:rsidP="0088127C">
            <w:pPr>
              <w:pStyle w:val="OtherTableBody"/>
            </w:pPr>
          </w:p>
        </w:tc>
        <w:tc>
          <w:tcPr>
            <w:tcW w:w="600" w:type="dxa"/>
          </w:tcPr>
          <w:p w14:paraId="37940125" w14:textId="77777777" w:rsidR="00B50050" w:rsidRDefault="00B50050" w:rsidP="0088127C">
            <w:pPr>
              <w:pStyle w:val="OtherTableBody"/>
            </w:pPr>
            <w:r>
              <w:t>0354</w:t>
            </w:r>
          </w:p>
        </w:tc>
        <w:tc>
          <w:tcPr>
            <w:tcW w:w="2600" w:type="dxa"/>
          </w:tcPr>
          <w:p w14:paraId="43FCACED" w14:textId="77777777" w:rsidR="00B50050" w:rsidRDefault="00B50050" w:rsidP="0088127C">
            <w:pPr>
              <w:pStyle w:val="OtherTableBody"/>
            </w:pPr>
          </w:p>
        </w:tc>
        <w:tc>
          <w:tcPr>
            <w:tcW w:w="1400" w:type="dxa"/>
          </w:tcPr>
          <w:p w14:paraId="4F82DAAF" w14:textId="77777777" w:rsidR="00B50050" w:rsidRDefault="00B50050" w:rsidP="0088127C">
            <w:pPr>
              <w:pStyle w:val="OtherTableBody"/>
            </w:pPr>
            <w:r>
              <w:t>ADT_A61</w:t>
            </w:r>
          </w:p>
        </w:tc>
        <w:tc>
          <w:tcPr>
            <w:tcW w:w="4200" w:type="dxa"/>
          </w:tcPr>
          <w:p w14:paraId="6A0C5C90" w14:textId="77777777" w:rsidR="00B50050" w:rsidRDefault="00B50050" w:rsidP="0088127C">
            <w:pPr>
              <w:pStyle w:val="OtherTableBody"/>
            </w:pPr>
            <w:r>
              <w:t>A61, A62</w:t>
            </w:r>
          </w:p>
        </w:tc>
      </w:tr>
      <w:tr w:rsidR="00B50050" w14:paraId="2C8DDCF3" w14:textId="77777777" w:rsidTr="00195548">
        <w:tc>
          <w:tcPr>
            <w:tcW w:w="600" w:type="dxa"/>
          </w:tcPr>
          <w:p w14:paraId="1FCA1F51" w14:textId="77777777" w:rsidR="00B50050" w:rsidRDefault="00B50050" w:rsidP="0088127C">
            <w:pPr>
              <w:pStyle w:val="OtherTableBody"/>
            </w:pPr>
          </w:p>
        </w:tc>
        <w:tc>
          <w:tcPr>
            <w:tcW w:w="600" w:type="dxa"/>
          </w:tcPr>
          <w:p w14:paraId="2820357A" w14:textId="77777777" w:rsidR="00B50050" w:rsidRDefault="00B50050" w:rsidP="0088127C">
            <w:pPr>
              <w:pStyle w:val="OtherTableBody"/>
            </w:pPr>
            <w:r>
              <w:t>0354</w:t>
            </w:r>
          </w:p>
        </w:tc>
        <w:tc>
          <w:tcPr>
            <w:tcW w:w="2600" w:type="dxa"/>
          </w:tcPr>
          <w:p w14:paraId="76B054FF" w14:textId="77777777" w:rsidR="00B50050" w:rsidRDefault="00B50050" w:rsidP="0088127C">
            <w:pPr>
              <w:pStyle w:val="OtherTableBody"/>
            </w:pPr>
          </w:p>
        </w:tc>
        <w:tc>
          <w:tcPr>
            <w:tcW w:w="1400" w:type="dxa"/>
          </w:tcPr>
          <w:p w14:paraId="65B9A602" w14:textId="77777777" w:rsidR="00B50050" w:rsidRDefault="00B50050" w:rsidP="0088127C">
            <w:pPr>
              <w:pStyle w:val="OtherTableBody"/>
            </w:pPr>
            <w:r>
              <w:t>BAR_P01</w:t>
            </w:r>
          </w:p>
        </w:tc>
        <w:tc>
          <w:tcPr>
            <w:tcW w:w="4200" w:type="dxa"/>
          </w:tcPr>
          <w:p w14:paraId="1E227FCF" w14:textId="77777777" w:rsidR="00B50050" w:rsidRDefault="00B50050" w:rsidP="0088127C">
            <w:pPr>
              <w:pStyle w:val="OtherTableBody"/>
            </w:pPr>
            <w:r>
              <w:t>P01</w:t>
            </w:r>
          </w:p>
        </w:tc>
      </w:tr>
      <w:tr w:rsidR="00B50050" w14:paraId="716BCEC3" w14:textId="77777777" w:rsidTr="00195548">
        <w:tc>
          <w:tcPr>
            <w:tcW w:w="600" w:type="dxa"/>
          </w:tcPr>
          <w:p w14:paraId="59622B52" w14:textId="77777777" w:rsidR="00B50050" w:rsidRDefault="00B50050" w:rsidP="0088127C">
            <w:pPr>
              <w:pStyle w:val="OtherTableBody"/>
            </w:pPr>
          </w:p>
        </w:tc>
        <w:tc>
          <w:tcPr>
            <w:tcW w:w="600" w:type="dxa"/>
          </w:tcPr>
          <w:p w14:paraId="2624C8D9" w14:textId="77777777" w:rsidR="00B50050" w:rsidRDefault="00B50050" w:rsidP="0088127C">
            <w:pPr>
              <w:pStyle w:val="OtherTableBody"/>
            </w:pPr>
            <w:r>
              <w:t>0354</w:t>
            </w:r>
          </w:p>
        </w:tc>
        <w:tc>
          <w:tcPr>
            <w:tcW w:w="2600" w:type="dxa"/>
          </w:tcPr>
          <w:p w14:paraId="6C3A016C" w14:textId="77777777" w:rsidR="00B50050" w:rsidRDefault="00B50050" w:rsidP="0088127C">
            <w:pPr>
              <w:pStyle w:val="OtherTableBody"/>
            </w:pPr>
          </w:p>
        </w:tc>
        <w:tc>
          <w:tcPr>
            <w:tcW w:w="1400" w:type="dxa"/>
          </w:tcPr>
          <w:p w14:paraId="08558F36" w14:textId="77777777" w:rsidR="00B50050" w:rsidRDefault="00B50050" w:rsidP="0088127C">
            <w:pPr>
              <w:pStyle w:val="OtherTableBody"/>
            </w:pPr>
            <w:r>
              <w:t>BAR_P02</w:t>
            </w:r>
          </w:p>
        </w:tc>
        <w:tc>
          <w:tcPr>
            <w:tcW w:w="4200" w:type="dxa"/>
          </w:tcPr>
          <w:p w14:paraId="5563D193" w14:textId="77777777" w:rsidR="00B50050" w:rsidRDefault="00B50050" w:rsidP="0088127C">
            <w:pPr>
              <w:pStyle w:val="OtherTableBody"/>
            </w:pPr>
            <w:r>
              <w:t>P02</w:t>
            </w:r>
          </w:p>
        </w:tc>
      </w:tr>
      <w:tr w:rsidR="00B50050" w14:paraId="4954A4E6" w14:textId="77777777" w:rsidTr="00195548">
        <w:tc>
          <w:tcPr>
            <w:tcW w:w="600" w:type="dxa"/>
          </w:tcPr>
          <w:p w14:paraId="4FE8114A" w14:textId="77777777" w:rsidR="00B50050" w:rsidRDefault="00B50050" w:rsidP="0088127C">
            <w:pPr>
              <w:pStyle w:val="OtherTableBody"/>
            </w:pPr>
          </w:p>
        </w:tc>
        <w:tc>
          <w:tcPr>
            <w:tcW w:w="600" w:type="dxa"/>
          </w:tcPr>
          <w:p w14:paraId="14EC26DE" w14:textId="77777777" w:rsidR="00B50050" w:rsidRDefault="00B50050" w:rsidP="0088127C">
            <w:pPr>
              <w:pStyle w:val="OtherTableBody"/>
            </w:pPr>
            <w:r>
              <w:t>0354</w:t>
            </w:r>
          </w:p>
        </w:tc>
        <w:tc>
          <w:tcPr>
            <w:tcW w:w="2600" w:type="dxa"/>
          </w:tcPr>
          <w:p w14:paraId="429BC41A" w14:textId="77777777" w:rsidR="00B50050" w:rsidRDefault="00B50050" w:rsidP="0088127C">
            <w:pPr>
              <w:pStyle w:val="OtherTableBody"/>
            </w:pPr>
          </w:p>
        </w:tc>
        <w:tc>
          <w:tcPr>
            <w:tcW w:w="1400" w:type="dxa"/>
          </w:tcPr>
          <w:p w14:paraId="6CBEEEC9" w14:textId="77777777" w:rsidR="00B50050" w:rsidRDefault="00B50050" w:rsidP="0088127C">
            <w:pPr>
              <w:pStyle w:val="OtherTableBody"/>
            </w:pPr>
            <w:r>
              <w:t>BAR_P05</w:t>
            </w:r>
          </w:p>
        </w:tc>
        <w:tc>
          <w:tcPr>
            <w:tcW w:w="4200" w:type="dxa"/>
          </w:tcPr>
          <w:p w14:paraId="73DB90F3" w14:textId="77777777" w:rsidR="00B50050" w:rsidRDefault="00B50050" w:rsidP="0088127C">
            <w:pPr>
              <w:pStyle w:val="OtherTableBody"/>
            </w:pPr>
            <w:r>
              <w:t>P05</w:t>
            </w:r>
          </w:p>
        </w:tc>
      </w:tr>
      <w:tr w:rsidR="00B50050" w14:paraId="51D8AE92" w14:textId="77777777" w:rsidTr="00195548">
        <w:tc>
          <w:tcPr>
            <w:tcW w:w="600" w:type="dxa"/>
          </w:tcPr>
          <w:p w14:paraId="4F46F7AD" w14:textId="77777777" w:rsidR="00B50050" w:rsidRDefault="00B50050" w:rsidP="0088127C">
            <w:pPr>
              <w:pStyle w:val="OtherTableBody"/>
            </w:pPr>
          </w:p>
        </w:tc>
        <w:tc>
          <w:tcPr>
            <w:tcW w:w="600" w:type="dxa"/>
          </w:tcPr>
          <w:p w14:paraId="709885CE" w14:textId="77777777" w:rsidR="00B50050" w:rsidRDefault="00B50050" w:rsidP="0088127C">
            <w:pPr>
              <w:pStyle w:val="OtherTableBody"/>
            </w:pPr>
            <w:r>
              <w:t>0354</w:t>
            </w:r>
          </w:p>
        </w:tc>
        <w:tc>
          <w:tcPr>
            <w:tcW w:w="2600" w:type="dxa"/>
          </w:tcPr>
          <w:p w14:paraId="26522780" w14:textId="77777777" w:rsidR="00B50050" w:rsidRDefault="00B50050" w:rsidP="0088127C">
            <w:pPr>
              <w:pStyle w:val="OtherTableBody"/>
            </w:pPr>
          </w:p>
        </w:tc>
        <w:tc>
          <w:tcPr>
            <w:tcW w:w="1400" w:type="dxa"/>
          </w:tcPr>
          <w:p w14:paraId="38C21020" w14:textId="77777777" w:rsidR="00B50050" w:rsidRDefault="00B50050" w:rsidP="0088127C">
            <w:pPr>
              <w:pStyle w:val="OtherTableBody"/>
            </w:pPr>
            <w:r>
              <w:t>BAR_P06</w:t>
            </w:r>
          </w:p>
        </w:tc>
        <w:tc>
          <w:tcPr>
            <w:tcW w:w="4200" w:type="dxa"/>
          </w:tcPr>
          <w:p w14:paraId="07F15F10" w14:textId="77777777" w:rsidR="00B50050" w:rsidRDefault="00B50050" w:rsidP="0088127C">
            <w:pPr>
              <w:pStyle w:val="OtherTableBody"/>
            </w:pPr>
            <w:r>
              <w:t>P06</w:t>
            </w:r>
          </w:p>
        </w:tc>
      </w:tr>
      <w:tr w:rsidR="00B50050" w14:paraId="42680F60" w14:textId="77777777" w:rsidTr="00195548">
        <w:tc>
          <w:tcPr>
            <w:tcW w:w="600" w:type="dxa"/>
          </w:tcPr>
          <w:p w14:paraId="00ADF501" w14:textId="77777777" w:rsidR="00B50050" w:rsidRDefault="00B50050" w:rsidP="0088127C">
            <w:pPr>
              <w:pStyle w:val="OtherTableBody"/>
            </w:pPr>
          </w:p>
        </w:tc>
        <w:tc>
          <w:tcPr>
            <w:tcW w:w="600" w:type="dxa"/>
          </w:tcPr>
          <w:p w14:paraId="2C9CD24C" w14:textId="77777777" w:rsidR="00B50050" w:rsidRDefault="00B50050" w:rsidP="0088127C">
            <w:pPr>
              <w:pStyle w:val="OtherTableBody"/>
            </w:pPr>
            <w:r>
              <w:t>0354</w:t>
            </w:r>
          </w:p>
        </w:tc>
        <w:tc>
          <w:tcPr>
            <w:tcW w:w="2600" w:type="dxa"/>
          </w:tcPr>
          <w:p w14:paraId="173C8A86" w14:textId="77777777" w:rsidR="00B50050" w:rsidRDefault="00B50050" w:rsidP="0088127C">
            <w:pPr>
              <w:pStyle w:val="OtherTableBody"/>
            </w:pPr>
          </w:p>
        </w:tc>
        <w:tc>
          <w:tcPr>
            <w:tcW w:w="1400" w:type="dxa"/>
          </w:tcPr>
          <w:p w14:paraId="089AFEA7" w14:textId="77777777" w:rsidR="00B50050" w:rsidRDefault="00B50050" w:rsidP="0088127C">
            <w:pPr>
              <w:pStyle w:val="OtherTableBody"/>
            </w:pPr>
            <w:r>
              <w:t>BAR_P10</w:t>
            </w:r>
          </w:p>
        </w:tc>
        <w:tc>
          <w:tcPr>
            <w:tcW w:w="4200" w:type="dxa"/>
          </w:tcPr>
          <w:p w14:paraId="3D27FED5" w14:textId="77777777" w:rsidR="00B50050" w:rsidRDefault="00B50050" w:rsidP="0088127C">
            <w:pPr>
              <w:pStyle w:val="OtherTableBody"/>
            </w:pPr>
            <w:r>
              <w:t>P10</w:t>
            </w:r>
          </w:p>
        </w:tc>
      </w:tr>
      <w:tr w:rsidR="00B50050" w14:paraId="78674A9C" w14:textId="77777777" w:rsidTr="00195548">
        <w:tc>
          <w:tcPr>
            <w:tcW w:w="600" w:type="dxa"/>
          </w:tcPr>
          <w:p w14:paraId="2D22BDE0" w14:textId="77777777" w:rsidR="00B50050" w:rsidRDefault="00B50050" w:rsidP="0088127C">
            <w:pPr>
              <w:pStyle w:val="OtherTableBody"/>
            </w:pPr>
          </w:p>
        </w:tc>
        <w:tc>
          <w:tcPr>
            <w:tcW w:w="600" w:type="dxa"/>
          </w:tcPr>
          <w:p w14:paraId="28DB18B6" w14:textId="77777777" w:rsidR="00B50050" w:rsidRDefault="00B50050" w:rsidP="0088127C">
            <w:pPr>
              <w:pStyle w:val="OtherTableBody"/>
            </w:pPr>
            <w:r>
              <w:t>0354</w:t>
            </w:r>
          </w:p>
        </w:tc>
        <w:tc>
          <w:tcPr>
            <w:tcW w:w="2600" w:type="dxa"/>
          </w:tcPr>
          <w:p w14:paraId="784FCBE4" w14:textId="77777777" w:rsidR="00B50050" w:rsidRDefault="00B50050" w:rsidP="0088127C">
            <w:pPr>
              <w:pStyle w:val="OtherTableBody"/>
            </w:pPr>
          </w:p>
        </w:tc>
        <w:tc>
          <w:tcPr>
            <w:tcW w:w="1400" w:type="dxa"/>
          </w:tcPr>
          <w:p w14:paraId="284DD880" w14:textId="77777777" w:rsidR="00B50050" w:rsidRDefault="00B50050" w:rsidP="0088127C">
            <w:pPr>
              <w:pStyle w:val="OtherTableBody"/>
            </w:pPr>
            <w:r>
              <w:t>BAR_P12</w:t>
            </w:r>
          </w:p>
        </w:tc>
        <w:tc>
          <w:tcPr>
            <w:tcW w:w="4200" w:type="dxa"/>
          </w:tcPr>
          <w:p w14:paraId="4D7764EA" w14:textId="77777777" w:rsidR="00B50050" w:rsidRDefault="00B50050" w:rsidP="0088127C">
            <w:pPr>
              <w:pStyle w:val="OtherTableBody"/>
            </w:pPr>
            <w:r>
              <w:t>P12</w:t>
            </w:r>
          </w:p>
        </w:tc>
      </w:tr>
      <w:tr w:rsidR="00B50050" w14:paraId="66102B0E" w14:textId="77777777" w:rsidTr="00195548">
        <w:tc>
          <w:tcPr>
            <w:tcW w:w="600" w:type="dxa"/>
          </w:tcPr>
          <w:p w14:paraId="2DA62833" w14:textId="77777777" w:rsidR="00B50050" w:rsidRDefault="00B50050" w:rsidP="0088127C">
            <w:pPr>
              <w:pStyle w:val="OtherTableBody"/>
            </w:pPr>
          </w:p>
        </w:tc>
        <w:tc>
          <w:tcPr>
            <w:tcW w:w="600" w:type="dxa"/>
          </w:tcPr>
          <w:p w14:paraId="5A610B29" w14:textId="77777777" w:rsidR="00B50050" w:rsidRDefault="00B50050" w:rsidP="0088127C">
            <w:pPr>
              <w:pStyle w:val="OtherTableBody"/>
            </w:pPr>
            <w:r>
              <w:t>0354</w:t>
            </w:r>
          </w:p>
        </w:tc>
        <w:tc>
          <w:tcPr>
            <w:tcW w:w="2600" w:type="dxa"/>
          </w:tcPr>
          <w:p w14:paraId="57F60D8B" w14:textId="77777777" w:rsidR="00B50050" w:rsidRDefault="00B50050" w:rsidP="0088127C">
            <w:pPr>
              <w:pStyle w:val="OtherTableBody"/>
            </w:pPr>
          </w:p>
        </w:tc>
        <w:tc>
          <w:tcPr>
            <w:tcW w:w="1400" w:type="dxa"/>
          </w:tcPr>
          <w:p w14:paraId="15726BAF" w14:textId="77777777" w:rsidR="00B50050" w:rsidRDefault="00B50050" w:rsidP="0088127C">
            <w:pPr>
              <w:pStyle w:val="OtherTableBody"/>
            </w:pPr>
            <w:r>
              <w:t>BPS_O29</w:t>
            </w:r>
          </w:p>
        </w:tc>
        <w:tc>
          <w:tcPr>
            <w:tcW w:w="4200" w:type="dxa"/>
          </w:tcPr>
          <w:p w14:paraId="6199D869" w14:textId="77777777" w:rsidR="00B50050" w:rsidRDefault="00B50050" w:rsidP="0088127C">
            <w:pPr>
              <w:pStyle w:val="OtherTableBody"/>
            </w:pPr>
            <w:r>
              <w:t>O29</w:t>
            </w:r>
          </w:p>
        </w:tc>
      </w:tr>
      <w:tr w:rsidR="00B50050" w14:paraId="4E2061C9" w14:textId="77777777" w:rsidTr="00195548">
        <w:tc>
          <w:tcPr>
            <w:tcW w:w="600" w:type="dxa"/>
          </w:tcPr>
          <w:p w14:paraId="15509C0B" w14:textId="77777777" w:rsidR="00B50050" w:rsidRDefault="00B50050" w:rsidP="0088127C">
            <w:pPr>
              <w:pStyle w:val="OtherTableBody"/>
            </w:pPr>
          </w:p>
        </w:tc>
        <w:tc>
          <w:tcPr>
            <w:tcW w:w="600" w:type="dxa"/>
          </w:tcPr>
          <w:p w14:paraId="507F114F" w14:textId="77777777" w:rsidR="00B50050" w:rsidRDefault="00B50050" w:rsidP="0088127C">
            <w:pPr>
              <w:pStyle w:val="OtherTableBody"/>
            </w:pPr>
            <w:r>
              <w:t>0354</w:t>
            </w:r>
          </w:p>
        </w:tc>
        <w:tc>
          <w:tcPr>
            <w:tcW w:w="2600" w:type="dxa"/>
          </w:tcPr>
          <w:p w14:paraId="35C7F032" w14:textId="77777777" w:rsidR="00B50050" w:rsidRDefault="00B50050" w:rsidP="0088127C">
            <w:pPr>
              <w:pStyle w:val="OtherTableBody"/>
            </w:pPr>
          </w:p>
        </w:tc>
        <w:tc>
          <w:tcPr>
            <w:tcW w:w="1400" w:type="dxa"/>
          </w:tcPr>
          <w:p w14:paraId="5256889A" w14:textId="77777777" w:rsidR="00B50050" w:rsidRDefault="00B50050" w:rsidP="0088127C">
            <w:pPr>
              <w:pStyle w:val="OtherTableBody"/>
            </w:pPr>
            <w:r>
              <w:t>BRP_O30</w:t>
            </w:r>
          </w:p>
        </w:tc>
        <w:tc>
          <w:tcPr>
            <w:tcW w:w="4200" w:type="dxa"/>
          </w:tcPr>
          <w:p w14:paraId="5CC35F00" w14:textId="77777777" w:rsidR="00B50050" w:rsidRDefault="00B50050" w:rsidP="0088127C">
            <w:pPr>
              <w:pStyle w:val="OtherTableBody"/>
            </w:pPr>
            <w:r>
              <w:t>O30</w:t>
            </w:r>
          </w:p>
        </w:tc>
      </w:tr>
      <w:tr w:rsidR="00B50050" w14:paraId="40042738" w14:textId="77777777" w:rsidTr="00195548">
        <w:tc>
          <w:tcPr>
            <w:tcW w:w="600" w:type="dxa"/>
          </w:tcPr>
          <w:p w14:paraId="4B542D3E" w14:textId="77777777" w:rsidR="00B50050" w:rsidRDefault="00B50050" w:rsidP="0088127C">
            <w:pPr>
              <w:pStyle w:val="OtherTableBody"/>
            </w:pPr>
          </w:p>
        </w:tc>
        <w:tc>
          <w:tcPr>
            <w:tcW w:w="600" w:type="dxa"/>
          </w:tcPr>
          <w:p w14:paraId="77587977" w14:textId="77777777" w:rsidR="00B50050" w:rsidRDefault="00B50050" w:rsidP="0088127C">
            <w:pPr>
              <w:pStyle w:val="OtherTableBody"/>
            </w:pPr>
            <w:r>
              <w:t>0354</w:t>
            </w:r>
          </w:p>
        </w:tc>
        <w:tc>
          <w:tcPr>
            <w:tcW w:w="2600" w:type="dxa"/>
          </w:tcPr>
          <w:p w14:paraId="1838B12F" w14:textId="77777777" w:rsidR="00B50050" w:rsidRDefault="00B50050" w:rsidP="0088127C">
            <w:pPr>
              <w:pStyle w:val="OtherTableBody"/>
            </w:pPr>
          </w:p>
        </w:tc>
        <w:tc>
          <w:tcPr>
            <w:tcW w:w="1400" w:type="dxa"/>
          </w:tcPr>
          <w:p w14:paraId="51F221BA" w14:textId="77777777" w:rsidR="00B50050" w:rsidRDefault="00B50050" w:rsidP="0088127C">
            <w:pPr>
              <w:pStyle w:val="OtherTableBody"/>
            </w:pPr>
            <w:r>
              <w:t>BRT_O32</w:t>
            </w:r>
          </w:p>
        </w:tc>
        <w:tc>
          <w:tcPr>
            <w:tcW w:w="4200" w:type="dxa"/>
          </w:tcPr>
          <w:p w14:paraId="5104CB9D" w14:textId="77777777" w:rsidR="00B50050" w:rsidRDefault="00B50050" w:rsidP="0088127C">
            <w:pPr>
              <w:pStyle w:val="OtherTableBody"/>
            </w:pPr>
            <w:r>
              <w:t>O32</w:t>
            </w:r>
          </w:p>
        </w:tc>
      </w:tr>
      <w:tr w:rsidR="00B50050" w14:paraId="76BE0476" w14:textId="77777777" w:rsidTr="00195548">
        <w:tc>
          <w:tcPr>
            <w:tcW w:w="600" w:type="dxa"/>
          </w:tcPr>
          <w:p w14:paraId="7A61595F" w14:textId="77777777" w:rsidR="00B50050" w:rsidRDefault="00B50050" w:rsidP="0088127C">
            <w:pPr>
              <w:pStyle w:val="OtherTableBody"/>
            </w:pPr>
          </w:p>
        </w:tc>
        <w:tc>
          <w:tcPr>
            <w:tcW w:w="600" w:type="dxa"/>
          </w:tcPr>
          <w:p w14:paraId="03AE7D0A" w14:textId="77777777" w:rsidR="00B50050" w:rsidRDefault="00B50050" w:rsidP="0088127C">
            <w:pPr>
              <w:pStyle w:val="OtherTableBody"/>
            </w:pPr>
            <w:r>
              <w:t>0354</w:t>
            </w:r>
          </w:p>
        </w:tc>
        <w:tc>
          <w:tcPr>
            <w:tcW w:w="2600" w:type="dxa"/>
          </w:tcPr>
          <w:p w14:paraId="57FF8EEC" w14:textId="77777777" w:rsidR="00B50050" w:rsidRDefault="00B50050" w:rsidP="0088127C">
            <w:pPr>
              <w:pStyle w:val="OtherTableBody"/>
            </w:pPr>
          </w:p>
        </w:tc>
        <w:tc>
          <w:tcPr>
            <w:tcW w:w="1400" w:type="dxa"/>
          </w:tcPr>
          <w:p w14:paraId="021AC69C" w14:textId="77777777" w:rsidR="00B50050" w:rsidRDefault="00B50050" w:rsidP="0088127C">
            <w:pPr>
              <w:pStyle w:val="OtherTableBody"/>
            </w:pPr>
            <w:r>
              <w:t>BTS_O31</w:t>
            </w:r>
          </w:p>
        </w:tc>
        <w:tc>
          <w:tcPr>
            <w:tcW w:w="4200" w:type="dxa"/>
          </w:tcPr>
          <w:p w14:paraId="5841FE1A" w14:textId="77777777" w:rsidR="00B50050" w:rsidRDefault="00B50050" w:rsidP="0088127C">
            <w:pPr>
              <w:pStyle w:val="OtherTableBody"/>
            </w:pPr>
            <w:r>
              <w:t>O31</w:t>
            </w:r>
          </w:p>
        </w:tc>
      </w:tr>
      <w:tr w:rsidR="00B50050" w14:paraId="1B2F1FA8" w14:textId="77777777" w:rsidTr="00195548">
        <w:tc>
          <w:tcPr>
            <w:tcW w:w="600" w:type="dxa"/>
          </w:tcPr>
          <w:p w14:paraId="72BE0B9D" w14:textId="77777777" w:rsidR="00B50050" w:rsidRDefault="00B50050" w:rsidP="0088127C">
            <w:pPr>
              <w:pStyle w:val="OtherTableBody"/>
            </w:pPr>
          </w:p>
        </w:tc>
        <w:tc>
          <w:tcPr>
            <w:tcW w:w="600" w:type="dxa"/>
          </w:tcPr>
          <w:p w14:paraId="7FD083D6" w14:textId="77777777" w:rsidR="00B50050" w:rsidRDefault="00B50050" w:rsidP="0088127C">
            <w:pPr>
              <w:pStyle w:val="OtherTableBody"/>
            </w:pPr>
            <w:r>
              <w:t>0354</w:t>
            </w:r>
          </w:p>
        </w:tc>
        <w:tc>
          <w:tcPr>
            <w:tcW w:w="2600" w:type="dxa"/>
          </w:tcPr>
          <w:p w14:paraId="7D5EA80B" w14:textId="77777777" w:rsidR="00B50050" w:rsidRDefault="00B50050" w:rsidP="0088127C">
            <w:pPr>
              <w:pStyle w:val="OtherTableBody"/>
            </w:pPr>
          </w:p>
        </w:tc>
        <w:tc>
          <w:tcPr>
            <w:tcW w:w="1400" w:type="dxa"/>
          </w:tcPr>
          <w:p w14:paraId="33619F37" w14:textId="77777777" w:rsidR="00B50050" w:rsidRDefault="00B50050" w:rsidP="0088127C">
            <w:pPr>
              <w:pStyle w:val="OtherTableBody"/>
            </w:pPr>
            <w:r>
              <w:t>CCF_I22</w:t>
            </w:r>
          </w:p>
        </w:tc>
        <w:tc>
          <w:tcPr>
            <w:tcW w:w="4200" w:type="dxa"/>
          </w:tcPr>
          <w:p w14:paraId="4325C624" w14:textId="77777777" w:rsidR="00B50050" w:rsidRDefault="00B50050" w:rsidP="0088127C">
            <w:pPr>
              <w:pStyle w:val="OtherTableBody"/>
            </w:pPr>
            <w:r>
              <w:t>I22</w:t>
            </w:r>
          </w:p>
        </w:tc>
      </w:tr>
      <w:tr w:rsidR="00B50050" w14:paraId="28B13F99" w14:textId="77777777" w:rsidTr="00195548">
        <w:tc>
          <w:tcPr>
            <w:tcW w:w="600" w:type="dxa"/>
          </w:tcPr>
          <w:p w14:paraId="79DE3BEE" w14:textId="77777777" w:rsidR="00B50050" w:rsidRDefault="00B50050" w:rsidP="0088127C">
            <w:pPr>
              <w:pStyle w:val="OtherTableBody"/>
            </w:pPr>
          </w:p>
        </w:tc>
        <w:tc>
          <w:tcPr>
            <w:tcW w:w="600" w:type="dxa"/>
          </w:tcPr>
          <w:p w14:paraId="5DAE19BD" w14:textId="77777777" w:rsidR="00B50050" w:rsidRDefault="00B50050" w:rsidP="0088127C">
            <w:pPr>
              <w:pStyle w:val="OtherTableBody"/>
            </w:pPr>
            <w:r>
              <w:t>0354</w:t>
            </w:r>
          </w:p>
        </w:tc>
        <w:tc>
          <w:tcPr>
            <w:tcW w:w="2600" w:type="dxa"/>
          </w:tcPr>
          <w:p w14:paraId="7B1E404C" w14:textId="77777777" w:rsidR="00B50050" w:rsidRDefault="00B50050" w:rsidP="0088127C">
            <w:pPr>
              <w:pStyle w:val="OtherTableBody"/>
            </w:pPr>
          </w:p>
        </w:tc>
        <w:tc>
          <w:tcPr>
            <w:tcW w:w="1400" w:type="dxa"/>
          </w:tcPr>
          <w:p w14:paraId="52959F3E" w14:textId="77777777" w:rsidR="00B50050" w:rsidRDefault="00B50050" w:rsidP="0088127C">
            <w:pPr>
              <w:pStyle w:val="OtherTableBody"/>
            </w:pPr>
            <w:r>
              <w:t>CCI_I22</w:t>
            </w:r>
          </w:p>
        </w:tc>
        <w:tc>
          <w:tcPr>
            <w:tcW w:w="4200" w:type="dxa"/>
          </w:tcPr>
          <w:p w14:paraId="510ADC46" w14:textId="77777777" w:rsidR="00B50050" w:rsidRDefault="00B50050" w:rsidP="0088127C">
            <w:pPr>
              <w:pStyle w:val="OtherTableBody"/>
            </w:pPr>
            <w:r>
              <w:t>I22</w:t>
            </w:r>
          </w:p>
        </w:tc>
      </w:tr>
      <w:tr w:rsidR="00B50050" w14:paraId="0BAAE26B" w14:textId="77777777" w:rsidTr="00195548">
        <w:tc>
          <w:tcPr>
            <w:tcW w:w="600" w:type="dxa"/>
          </w:tcPr>
          <w:p w14:paraId="32E1A614" w14:textId="77777777" w:rsidR="00B50050" w:rsidRDefault="00B50050" w:rsidP="0088127C">
            <w:pPr>
              <w:pStyle w:val="OtherTableBody"/>
            </w:pPr>
          </w:p>
        </w:tc>
        <w:tc>
          <w:tcPr>
            <w:tcW w:w="600" w:type="dxa"/>
          </w:tcPr>
          <w:p w14:paraId="15AD0A69" w14:textId="77777777" w:rsidR="00B50050" w:rsidRDefault="00B50050" w:rsidP="0088127C">
            <w:pPr>
              <w:pStyle w:val="OtherTableBody"/>
            </w:pPr>
            <w:r>
              <w:t>0354</w:t>
            </w:r>
          </w:p>
        </w:tc>
        <w:tc>
          <w:tcPr>
            <w:tcW w:w="2600" w:type="dxa"/>
          </w:tcPr>
          <w:p w14:paraId="2A751A04" w14:textId="77777777" w:rsidR="00B50050" w:rsidRDefault="00B50050" w:rsidP="0088127C">
            <w:pPr>
              <w:pStyle w:val="OtherTableBody"/>
            </w:pPr>
          </w:p>
        </w:tc>
        <w:tc>
          <w:tcPr>
            <w:tcW w:w="1400" w:type="dxa"/>
          </w:tcPr>
          <w:p w14:paraId="6973C3F2" w14:textId="77777777" w:rsidR="00B50050" w:rsidRDefault="00B50050" w:rsidP="0088127C">
            <w:pPr>
              <w:pStyle w:val="OtherTableBody"/>
            </w:pPr>
            <w:r>
              <w:t>CCM_I21</w:t>
            </w:r>
          </w:p>
        </w:tc>
        <w:tc>
          <w:tcPr>
            <w:tcW w:w="4200" w:type="dxa"/>
          </w:tcPr>
          <w:p w14:paraId="19311978" w14:textId="77777777" w:rsidR="00B50050" w:rsidRDefault="00B50050" w:rsidP="0088127C">
            <w:pPr>
              <w:pStyle w:val="OtherTableBody"/>
            </w:pPr>
            <w:r>
              <w:t>I21</w:t>
            </w:r>
          </w:p>
        </w:tc>
      </w:tr>
      <w:tr w:rsidR="00B50050" w14:paraId="7BFCCC8E" w14:textId="77777777" w:rsidTr="00195548">
        <w:tc>
          <w:tcPr>
            <w:tcW w:w="600" w:type="dxa"/>
          </w:tcPr>
          <w:p w14:paraId="35BCE3D6" w14:textId="77777777" w:rsidR="00B50050" w:rsidRDefault="00B50050" w:rsidP="0088127C">
            <w:pPr>
              <w:pStyle w:val="OtherTableBody"/>
            </w:pPr>
          </w:p>
        </w:tc>
        <w:tc>
          <w:tcPr>
            <w:tcW w:w="600" w:type="dxa"/>
          </w:tcPr>
          <w:p w14:paraId="2A7D4EBA" w14:textId="77777777" w:rsidR="00B50050" w:rsidRDefault="00B50050" w:rsidP="0088127C">
            <w:pPr>
              <w:pStyle w:val="OtherTableBody"/>
            </w:pPr>
            <w:r>
              <w:t>0354</w:t>
            </w:r>
          </w:p>
        </w:tc>
        <w:tc>
          <w:tcPr>
            <w:tcW w:w="2600" w:type="dxa"/>
          </w:tcPr>
          <w:p w14:paraId="24420213" w14:textId="77777777" w:rsidR="00B50050" w:rsidRDefault="00B50050" w:rsidP="0088127C">
            <w:pPr>
              <w:pStyle w:val="OtherTableBody"/>
            </w:pPr>
          </w:p>
        </w:tc>
        <w:tc>
          <w:tcPr>
            <w:tcW w:w="1400" w:type="dxa"/>
          </w:tcPr>
          <w:p w14:paraId="135657D7" w14:textId="77777777" w:rsidR="00B50050" w:rsidRDefault="00B50050" w:rsidP="0088127C">
            <w:pPr>
              <w:pStyle w:val="OtherTableBody"/>
            </w:pPr>
            <w:r>
              <w:t>CCQ_I19</w:t>
            </w:r>
          </w:p>
        </w:tc>
        <w:tc>
          <w:tcPr>
            <w:tcW w:w="4200" w:type="dxa"/>
          </w:tcPr>
          <w:p w14:paraId="72748AC6" w14:textId="77777777" w:rsidR="00B50050" w:rsidRDefault="00B50050" w:rsidP="0088127C">
            <w:pPr>
              <w:pStyle w:val="OtherTableBody"/>
            </w:pPr>
            <w:r>
              <w:t>I19</w:t>
            </w:r>
          </w:p>
        </w:tc>
      </w:tr>
      <w:tr w:rsidR="00B50050" w14:paraId="5D626381" w14:textId="77777777" w:rsidTr="00195548">
        <w:tc>
          <w:tcPr>
            <w:tcW w:w="600" w:type="dxa"/>
          </w:tcPr>
          <w:p w14:paraId="2C4062E4" w14:textId="77777777" w:rsidR="00B50050" w:rsidRDefault="00B50050" w:rsidP="0088127C">
            <w:pPr>
              <w:pStyle w:val="OtherTableBody"/>
            </w:pPr>
          </w:p>
        </w:tc>
        <w:tc>
          <w:tcPr>
            <w:tcW w:w="600" w:type="dxa"/>
          </w:tcPr>
          <w:p w14:paraId="3D1E8FAF" w14:textId="77777777" w:rsidR="00B50050" w:rsidRDefault="00B50050" w:rsidP="0088127C">
            <w:pPr>
              <w:pStyle w:val="OtherTableBody"/>
            </w:pPr>
            <w:r>
              <w:t>0354</w:t>
            </w:r>
          </w:p>
        </w:tc>
        <w:tc>
          <w:tcPr>
            <w:tcW w:w="2600" w:type="dxa"/>
          </w:tcPr>
          <w:p w14:paraId="587AF1A8" w14:textId="77777777" w:rsidR="00B50050" w:rsidRDefault="00B50050" w:rsidP="0088127C">
            <w:pPr>
              <w:pStyle w:val="OtherTableBody"/>
            </w:pPr>
          </w:p>
        </w:tc>
        <w:tc>
          <w:tcPr>
            <w:tcW w:w="1400" w:type="dxa"/>
          </w:tcPr>
          <w:p w14:paraId="7F95A600" w14:textId="77777777" w:rsidR="00B50050" w:rsidRDefault="00B50050" w:rsidP="0088127C">
            <w:pPr>
              <w:pStyle w:val="OtherTableBody"/>
            </w:pPr>
            <w:r>
              <w:t>CCR_I16</w:t>
            </w:r>
          </w:p>
        </w:tc>
        <w:tc>
          <w:tcPr>
            <w:tcW w:w="4200" w:type="dxa"/>
          </w:tcPr>
          <w:p w14:paraId="2B0E4463" w14:textId="77777777" w:rsidR="00B50050" w:rsidRDefault="00B50050" w:rsidP="0088127C">
            <w:pPr>
              <w:pStyle w:val="OtherTableBody"/>
            </w:pPr>
            <w:r>
              <w:t>I16, |17, |18</w:t>
            </w:r>
          </w:p>
        </w:tc>
      </w:tr>
      <w:tr w:rsidR="00B50050" w14:paraId="513926BF" w14:textId="77777777" w:rsidTr="00195548">
        <w:tc>
          <w:tcPr>
            <w:tcW w:w="600" w:type="dxa"/>
          </w:tcPr>
          <w:p w14:paraId="22902807" w14:textId="77777777" w:rsidR="00B50050" w:rsidRDefault="00B50050" w:rsidP="0088127C">
            <w:pPr>
              <w:pStyle w:val="OtherTableBody"/>
            </w:pPr>
          </w:p>
        </w:tc>
        <w:tc>
          <w:tcPr>
            <w:tcW w:w="600" w:type="dxa"/>
          </w:tcPr>
          <w:p w14:paraId="0F5C580F" w14:textId="77777777" w:rsidR="00B50050" w:rsidRDefault="00B50050" w:rsidP="0088127C">
            <w:pPr>
              <w:pStyle w:val="OtherTableBody"/>
            </w:pPr>
            <w:r>
              <w:t>0354</w:t>
            </w:r>
          </w:p>
        </w:tc>
        <w:tc>
          <w:tcPr>
            <w:tcW w:w="2600" w:type="dxa"/>
          </w:tcPr>
          <w:p w14:paraId="64AADDD0" w14:textId="77777777" w:rsidR="00B50050" w:rsidRDefault="00B50050" w:rsidP="0088127C">
            <w:pPr>
              <w:pStyle w:val="OtherTableBody"/>
            </w:pPr>
          </w:p>
        </w:tc>
        <w:tc>
          <w:tcPr>
            <w:tcW w:w="1400" w:type="dxa"/>
          </w:tcPr>
          <w:p w14:paraId="0A0C4E68" w14:textId="77777777" w:rsidR="00B50050" w:rsidRDefault="00B50050" w:rsidP="0088127C">
            <w:pPr>
              <w:pStyle w:val="OtherTableBody"/>
            </w:pPr>
            <w:r>
              <w:t>CCU_I20</w:t>
            </w:r>
          </w:p>
        </w:tc>
        <w:tc>
          <w:tcPr>
            <w:tcW w:w="4200" w:type="dxa"/>
          </w:tcPr>
          <w:p w14:paraId="15289718" w14:textId="77777777" w:rsidR="00B50050" w:rsidRDefault="00B50050" w:rsidP="0088127C">
            <w:pPr>
              <w:pStyle w:val="OtherTableBody"/>
            </w:pPr>
            <w:r>
              <w:t>I20</w:t>
            </w:r>
          </w:p>
        </w:tc>
      </w:tr>
      <w:tr w:rsidR="00B50050" w14:paraId="394ACF22" w14:textId="77777777" w:rsidTr="00195548">
        <w:tc>
          <w:tcPr>
            <w:tcW w:w="600" w:type="dxa"/>
          </w:tcPr>
          <w:p w14:paraId="18903B9D" w14:textId="77777777" w:rsidR="00B50050" w:rsidRDefault="00B50050" w:rsidP="0088127C">
            <w:pPr>
              <w:pStyle w:val="OtherTableBody"/>
            </w:pPr>
          </w:p>
        </w:tc>
        <w:tc>
          <w:tcPr>
            <w:tcW w:w="600" w:type="dxa"/>
          </w:tcPr>
          <w:p w14:paraId="704BC1C9" w14:textId="77777777" w:rsidR="00B50050" w:rsidRDefault="00B50050" w:rsidP="0088127C">
            <w:pPr>
              <w:pStyle w:val="OtherTableBody"/>
            </w:pPr>
            <w:r>
              <w:t>0354</w:t>
            </w:r>
          </w:p>
        </w:tc>
        <w:tc>
          <w:tcPr>
            <w:tcW w:w="2600" w:type="dxa"/>
          </w:tcPr>
          <w:p w14:paraId="25562E5D" w14:textId="77777777" w:rsidR="00B50050" w:rsidRDefault="00B50050" w:rsidP="0088127C">
            <w:pPr>
              <w:pStyle w:val="OtherTableBody"/>
            </w:pPr>
          </w:p>
        </w:tc>
        <w:tc>
          <w:tcPr>
            <w:tcW w:w="1400" w:type="dxa"/>
          </w:tcPr>
          <w:p w14:paraId="763D6073" w14:textId="77777777" w:rsidR="00B50050" w:rsidRDefault="00B50050" w:rsidP="0088127C">
            <w:pPr>
              <w:pStyle w:val="OtherTableBody"/>
            </w:pPr>
            <w:r>
              <w:t>CQU_I19</w:t>
            </w:r>
          </w:p>
        </w:tc>
        <w:tc>
          <w:tcPr>
            <w:tcW w:w="4200" w:type="dxa"/>
          </w:tcPr>
          <w:p w14:paraId="2BAA2499" w14:textId="77777777" w:rsidR="00B50050" w:rsidRDefault="00B50050" w:rsidP="0088127C">
            <w:pPr>
              <w:pStyle w:val="OtherTableBody"/>
            </w:pPr>
            <w:r>
              <w:t>I19</w:t>
            </w:r>
          </w:p>
        </w:tc>
      </w:tr>
      <w:tr w:rsidR="00B50050" w14:paraId="4C3B1C76" w14:textId="77777777" w:rsidTr="00195548">
        <w:tc>
          <w:tcPr>
            <w:tcW w:w="600" w:type="dxa"/>
          </w:tcPr>
          <w:p w14:paraId="05F9251F" w14:textId="77777777" w:rsidR="00B50050" w:rsidRDefault="00B50050" w:rsidP="0088127C">
            <w:pPr>
              <w:pStyle w:val="OtherTableBody"/>
            </w:pPr>
          </w:p>
        </w:tc>
        <w:tc>
          <w:tcPr>
            <w:tcW w:w="600" w:type="dxa"/>
          </w:tcPr>
          <w:p w14:paraId="4211BA9A" w14:textId="77777777" w:rsidR="00B50050" w:rsidRDefault="00B50050" w:rsidP="0088127C">
            <w:pPr>
              <w:pStyle w:val="OtherTableBody"/>
            </w:pPr>
            <w:r>
              <w:t>0354</w:t>
            </w:r>
          </w:p>
        </w:tc>
        <w:tc>
          <w:tcPr>
            <w:tcW w:w="2600" w:type="dxa"/>
          </w:tcPr>
          <w:p w14:paraId="3D308375" w14:textId="77777777" w:rsidR="00B50050" w:rsidRDefault="00B50050" w:rsidP="0088127C">
            <w:pPr>
              <w:pStyle w:val="OtherTableBody"/>
            </w:pPr>
          </w:p>
        </w:tc>
        <w:tc>
          <w:tcPr>
            <w:tcW w:w="1400" w:type="dxa"/>
          </w:tcPr>
          <w:p w14:paraId="092FED5C" w14:textId="77777777" w:rsidR="00B50050" w:rsidRDefault="00B50050" w:rsidP="0088127C">
            <w:pPr>
              <w:pStyle w:val="OtherTableBody"/>
            </w:pPr>
            <w:r>
              <w:t>CRM_C01</w:t>
            </w:r>
          </w:p>
        </w:tc>
        <w:tc>
          <w:tcPr>
            <w:tcW w:w="4200" w:type="dxa"/>
          </w:tcPr>
          <w:p w14:paraId="0EB18B56" w14:textId="77777777" w:rsidR="00B50050" w:rsidRDefault="00B50050" w:rsidP="0088127C">
            <w:pPr>
              <w:pStyle w:val="OtherTableBody"/>
            </w:pPr>
            <w:r>
              <w:t>C01, C02, C03, C04, C05, C06, C07, C08</w:t>
            </w:r>
          </w:p>
        </w:tc>
      </w:tr>
      <w:tr w:rsidR="00B50050" w14:paraId="4D21351D" w14:textId="77777777" w:rsidTr="00195548">
        <w:tc>
          <w:tcPr>
            <w:tcW w:w="600" w:type="dxa"/>
          </w:tcPr>
          <w:p w14:paraId="12BFB9E1" w14:textId="77777777" w:rsidR="00B50050" w:rsidRDefault="00B50050" w:rsidP="0088127C">
            <w:pPr>
              <w:pStyle w:val="OtherTableBody"/>
            </w:pPr>
          </w:p>
        </w:tc>
        <w:tc>
          <w:tcPr>
            <w:tcW w:w="600" w:type="dxa"/>
          </w:tcPr>
          <w:p w14:paraId="604AAC80" w14:textId="77777777" w:rsidR="00B50050" w:rsidRDefault="00B50050" w:rsidP="0088127C">
            <w:pPr>
              <w:pStyle w:val="OtherTableBody"/>
            </w:pPr>
            <w:r>
              <w:t>0354</w:t>
            </w:r>
          </w:p>
        </w:tc>
        <w:tc>
          <w:tcPr>
            <w:tcW w:w="2600" w:type="dxa"/>
          </w:tcPr>
          <w:p w14:paraId="2BC89A72" w14:textId="77777777" w:rsidR="00B50050" w:rsidRDefault="00B50050" w:rsidP="0088127C">
            <w:pPr>
              <w:pStyle w:val="OtherTableBody"/>
            </w:pPr>
          </w:p>
        </w:tc>
        <w:tc>
          <w:tcPr>
            <w:tcW w:w="1400" w:type="dxa"/>
          </w:tcPr>
          <w:p w14:paraId="49D9C920" w14:textId="77777777" w:rsidR="00B50050" w:rsidRDefault="00B50050" w:rsidP="0088127C">
            <w:pPr>
              <w:pStyle w:val="OtherTableBody"/>
            </w:pPr>
            <w:r>
              <w:t>CSU_C09</w:t>
            </w:r>
          </w:p>
        </w:tc>
        <w:tc>
          <w:tcPr>
            <w:tcW w:w="4200" w:type="dxa"/>
          </w:tcPr>
          <w:p w14:paraId="4305B5EE" w14:textId="77777777" w:rsidR="00B50050" w:rsidRDefault="00B50050" w:rsidP="0088127C">
            <w:pPr>
              <w:pStyle w:val="OtherTableBody"/>
            </w:pPr>
            <w:r>
              <w:t>C09, C10, C11, C12</w:t>
            </w:r>
          </w:p>
        </w:tc>
      </w:tr>
      <w:tr w:rsidR="00B50050" w14:paraId="3FE03B8D" w14:textId="77777777" w:rsidTr="00195548">
        <w:tc>
          <w:tcPr>
            <w:tcW w:w="600" w:type="dxa"/>
          </w:tcPr>
          <w:p w14:paraId="0DFF8895" w14:textId="77777777" w:rsidR="00B50050" w:rsidRDefault="00B50050" w:rsidP="0088127C">
            <w:pPr>
              <w:pStyle w:val="OtherTableBody"/>
            </w:pPr>
          </w:p>
        </w:tc>
        <w:tc>
          <w:tcPr>
            <w:tcW w:w="600" w:type="dxa"/>
          </w:tcPr>
          <w:p w14:paraId="1F2776F3" w14:textId="77777777" w:rsidR="00B50050" w:rsidRDefault="00B50050" w:rsidP="0088127C">
            <w:pPr>
              <w:pStyle w:val="OtherTableBody"/>
            </w:pPr>
            <w:r>
              <w:t>0354</w:t>
            </w:r>
          </w:p>
        </w:tc>
        <w:tc>
          <w:tcPr>
            <w:tcW w:w="2600" w:type="dxa"/>
          </w:tcPr>
          <w:p w14:paraId="480B124E" w14:textId="77777777" w:rsidR="00B50050" w:rsidRDefault="00B50050" w:rsidP="0088127C">
            <w:pPr>
              <w:pStyle w:val="OtherTableBody"/>
            </w:pPr>
          </w:p>
        </w:tc>
        <w:tc>
          <w:tcPr>
            <w:tcW w:w="1400" w:type="dxa"/>
          </w:tcPr>
          <w:p w14:paraId="6BCA25DB" w14:textId="77777777" w:rsidR="00B50050" w:rsidRDefault="00B50050" w:rsidP="0088127C">
            <w:pPr>
              <w:pStyle w:val="OtherTableBody"/>
            </w:pPr>
            <w:r>
              <w:t>DBC_O41</w:t>
            </w:r>
          </w:p>
        </w:tc>
        <w:tc>
          <w:tcPr>
            <w:tcW w:w="4200" w:type="dxa"/>
          </w:tcPr>
          <w:p w14:paraId="451B3580" w14:textId="77777777" w:rsidR="00B50050" w:rsidRDefault="00B50050" w:rsidP="0088127C">
            <w:pPr>
              <w:pStyle w:val="OtherTableBody"/>
            </w:pPr>
            <w:r>
              <w:t>O41</w:t>
            </w:r>
          </w:p>
        </w:tc>
      </w:tr>
      <w:tr w:rsidR="00B50050" w14:paraId="1B9CA532" w14:textId="77777777" w:rsidTr="00195548">
        <w:tc>
          <w:tcPr>
            <w:tcW w:w="600" w:type="dxa"/>
          </w:tcPr>
          <w:p w14:paraId="18597813" w14:textId="77777777" w:rsidR="00B50050" w:rsidRDefault="00B50050" w:rsidP="0088127C">
            <w:pPr>
              <w:pStyle w:val="OtherTableBody"/>
            </w:pPr>
          </w:p>
        </w:tc>
        <w:tc>
          <w:tcPr>
            <w:tcW w:w="600" w:type="dxa"/>
          </w:tcPr>
          <w:p w14:paraId="3B60414D" w14:textId="77777777" w:rsidR="00B50050" w:rsidRDefault="00B50050" w:rsidP="0088127C">
            <w:pPr>
              <w:pStyle w:val="OtherTableBody"/>
            </w:pPr>
            <w:r>
              <w:t>0354</w:t>
            </w:r>
          </w:p>
        </w:tc>
        <w:tc>
          <w:tcPr>
            <w:tcW w:w="2600" w:type="dxa"/>
          </w:tcPr>
          <w:p w14:paraId="76B5FCFD" w14:textId="77777777" w:rsidR="00B50050" w:rsidRDefault="00B50050" w:rsidP="0088127C">
            <w:pPr>
              <w:pStyle w:val="OtherTableBody"/>
            </w:pPr>
          </w:p>
        </w:tc>
        <w:tc>
          <w:tcPr>
            <w:tcW w:w="1400" w:type="dxa"/>
          </w:tcPr>
          <w:p w14:paraId="3EB763D5" w14:textId="77777777" w:rsidR="00B50050" w:rsidRDefault="00B50050" w:rsidP="0088127C">
            <w:pPr>
              <w:pStyle w:val="OtherTableBody"/>
            </w:pPr>
            <w:r>
              <w:t>DBC_O42</w:t>
            </w:r>
          </w:p>
        </w:tc>
        <w:tc>
          <w:tcPr>
            <w:tcW w:w="4200" w:type="dxa"/>
          </w:tcPr>
          <w:p w14:paraId="1C7DA7D7" w14:textId="77777777" w:rsidR="00B50050" w:rsidRDefault="00B50050" w:rsidP="0088127C">
            <w:pPr>
              <w:pStyle w:val="OtherTableBody"/>
            </w:pPr>
            <w:r>
              <w:t>O42</w:t>
            </w:r>
          </w:p>
        </w:tc>
      </w:tr>
      <w:tr w:rsidR="00B50050" w14:paraId="50AE2AEA" w14:textId="77777777" w:rsidTr="00195548">
        <w:tc>
          <w:tcPr>
            <w:tcW w:w="600" w:type="dxa"/>
          </w:tcPr>
          <w:p w14:paraId="637A2A95" w14:textId="77777777" w:rsidR="00B50050" w:rsidRDefault="00B50050" w:rsidP="0088127C">
            <w:pPr>
              <w:pStyle w:val="OtherTableBody"/>
            </w:pPr>
          </w:p>
        </w:tc>
        <w:tc>
          <w:tcPr>
            <w:tcW w:w="600" w:type="dxa"/>
          </w:tcPr>
          <w:p w14:paraId="60C0718A" w14:textId="77777777" w:rsidR="00B50050" w:rsidRDefault="00B50050" w:rsidP="0088127C">
            <w:pPr>
              <w:pStyle w:val="OtherTableBody"/>
            </w:pPr>
            <w:r>
              <w:t>0354</w:t>
            </w:r>
          </w:p>
        </w:tc>
        <w:tc>
          <w:tcPr>
            <w:tcW w:w="2600" w:type="dxa"/>
          </w:tcPr>
          <w:p w14:paraId="51D0AC0D" w14:textId="77777777" w:rsidR="00B50050" w:rsidRDefault="00B50050" w:rsidP="0088127C">
            <w:pPr>
              <w:pStyle w:val="OtherTableBody"/>
            </w:pPr>
          </w:p>
        </w:tc>
        <w:tc>
          <w:tcPr>
            <w:tcW w:w="1400" w:type="dxa"/>
          </w:tcPr>
          <w:p w14:paraId="4D653E4C" w14:textId="77777777" w:rsidR="00B50050" w:rsidRDefault="00B50050" w:rsidP="0088127C">
            <w:pPr>
              <w:pStyle w:val="OtherTableBody"/>
            </w:pPr>
            <w:r>
              <w:t>DEL_O46</w:t>
            </w:r>
          </w:p>
        </w:tc>
        <w:tc>
          <w:tcPr>
            <w:tcW w:w="4200" w:type="dxa"/>
          </w:tcPr>
          <w:p w14:paraId="4013BFB4" w14:textId="77777777" w:rsidR="00B50050" w:rsidRDefault="00B50050" w:rsidP="0088127C">
            <w:pPr>
              <w:pStyle w:val="OtherTableBody"/>
            </w:pPr>
            <w:r>
              <w:t>O46</w:t>
            </w:r>
          </w:p>
        </w:tc>
      </w:tr>
      <w:tr w:rsidR="00B50050" w14:paraId="304FECAF" w14:textId="77777777" w:rsidTr="00195548">
        <w:tc>
          <w:tcPr>
            <w:tcW w:w="600" w:type="dxa"/>
          </w:tcPr>
          <w:p w14:paraId="44B13AA2" w14:textId="77777777" w:rsidR="00B50050" w:rsidRDefault="00B50050" w:rsidP="0088127C">
            <w:pPr>
              <w:pStyle w:val="OtherTableBody"/>
            </w:pPr>
          </w:p>
        </w:tc>
        <w:tc>
          <w:tcPr>
            <w:tcW w:w="600" w:type="dxa"/>
          </w:tcPr>
          <w:p w14:paraId="5E233AB5" w14:textId="77777777" w:rsidR="00B50050" w:rsidRDefault="00B50050" w:rsidP="0088127C">
            <w:pPr>
              <w:pStyle w:val="OtherTableBody"/>
            </w:pPr>
            <w:r>
              <w:t>0354</w:t>
            </w:r>
          </w:p>
        </w:tc>
        <w:tc>
          <w:tcPr>
            <w:tcW w:w="2600" w:type="dxa"/>
          </w:tcPr>
          <w:p w14:paraId="08901423" w14:textId="77777777" w:rsidR="00B50050" w:rsidRDefault="00B50050" w:rsidP="0088127C">
            <w:pPr>
              <w:pStyle w:val="OtherTableBody"/>
            </w:pPr>
          </w:p>
        </w:tc>
        <w:tc>
          <w:tcPr>
            <w:tcW w:w="1400" w:type="dxa"/>
          </w:tcPr>
          <w:p w14:paraId="1A614926" w14:textId="77777777" w:rsidR="00B50050" w:rsidRDefault="00B50050" w:rsidP="0088127C">
            <w:pPr>
              <w:pStyle w:val="OtherTableBody"/>
            </w:pPr>
            <w:r>
              <w:t>DEO_O45</w:t>
            </w:r>
          </w:p>
        </w:tc>
        <w:tc>
          <w:tcPr>
            <w:tcW w:w="4200" w:type="dxa"/>
          </w:tcPr>
          <w:p w14:paraId="214006C1" w14:textId="77777777" w:rsidR="00B50050" w:rsidRDefault="00B50050" w:rsidP="0088127C">
            <w:pPr>
              <w:pStyle w:val="OtherTableBody"/>
            </w:pPr>
            <w:r>
              <w:t>O45</w:t>
            </w:r>
          </w:p>
        </w:tc>
      </w:tr>
      <w:tr w:rsidR="00B50050" w14:paraId="64BF5797" w14:textId="77777777" w:rsidTr="00195548">
        <w:tc>
          <w:tcPr>
            <w:tcW w:w="600" w:type="dxa"/>
          </w:tcPr>
          <w:p w14:paraId="0537D5DC" w14:textId="77777777" w:rsidR="00B50050" w:rsidRDefault="00B50050" w:rsidP="0088127C">
            <w:pPr>
              <w:pStyle w:val="OtherTableBody"/>
            </w:pPr>
          </w:p>
        </w:tc>
        <w:tc>
          <w:tcPr>
            <w:tcW w:w="600" w:type="dxa"/>
          </w:tcPr>
          <w:p w14:paraId="4A141C0F" w14:textId="77777777" w:rsidR="00B50050" w:rsidRDefault="00B50050" w:rsidP="0088127C">
            <w:pPr>
              <w:pStyle w:val="OtherTableBody"/>
            </w:pPr>
            <w:r>
              <w:t>0354</w:t>
            </w:r>
          </w:p>
        </w:tc>
        <w:tc>
          <w:tcPr>
            <w:tcW w:w="2600" w:type="dxa"/>
          </w:tcPr>
          <w:p w14:paraId="00853BB4" w14:textId="77777777" w:rsidR="00B50050" w:rsidRDefault="00B50050" w:rsidP="0088127C">
            <w:pPr>
              <w:pStyle w:val="OtherTableBody"/>
            </w:pPr>
          </w:p>
        </w:tc>
        <w:tc>
          <w:tcPr>
            <w:tcW w:w="1400" w:type="dxa"/>
          </w:tcPr>
          <w:p w14:paraId="12500A1D" w14:textId="77777777" w:rsidR="00B50050" w:rsidRDefault="00B50050" w:rsidP="0088127C">
            <w:pPr>
              <w:pStyle w:val="OtherTableBody"/>
            </w:pPr>
            <w:r>
              <w:t>DER_O44</w:t>
            </w:r>
          </w:p>
        </w:tc>
        <w:tc>
          <w:tcPr>
            <w:tcW w:w="4200" w:type="dxa"/>
          </w:tcPr>
          <w:p w14:paraId="23A0A3F9" w14:textId="77777777" w:rsidR="00B50050" w:rsidRDefault="00B50050" w:rsidP="0088127C">
            <w:pPr>
              <w:pStyle w:val="OtherTableBody"/>
            </w:pPr>
            <w:r>
              <w:t>O44</w:t>
            </w:r>
          </w:p>
        </w:tc>
      </w:tr>
      <w:tr w:rsidR="00B50050" w14:paraId="5E5E8059" w14:textId="77777777" w:rsidTr="00195548">
        <w:tc>
          <w:tcPr>
            <w:tcW w:w="600" w:type="dxa"/>
          </w:tcPr>
          <w:p w14:paraId="1B903308" w14:textId="77777777" w:rsidR="00B50050" w:rsidRDefault="00B50050" w:rsidP="0088127C">
            <w:pPr>
              <w:pStyle w:val="OtherTableBody"/>
            </w:pPr>
          </w:p>
        </w:tc>
        <w:tc>
          <w:tcPr>
            <w:tcW w:w="600" w:type="dxa"/>
          </w:tcPr>
          <w:p w14:paraId="06027CBF" w14:textId="77777777" w:rsidR="00B50050" w:rsidRDefault="00B50050" w:rsidP="0088127C">
            <w:pPr>
              <w:pStyle w:val="OtherTableBody"/>
            </w:pPr>
            <w:r>
              <w:t>0354</w:t>
            </w:r>
          </w:p>
        </w:tc>
        <w:tc>
          <w:tcPr>
            <w:tcW w:w="2600" w:type="dxa"/>
          </w:tcPr>
          <w:p w14:paraId="28785FC3" w14:textId="77777777" w:rsidR="00B50050" w:rsidRDefault="00B50050" w:rsidP="0088127C">
            <w:pPr>
              <w:pStyle w:val="OtherTableBody"/>
            </w:pPr>
          </w:p>
        </w:tc>
        <w:tc>
          <w:tcPr>
            <w:tcW w:w="1400" w:type="dxa"/>
          </w:tcPr>
          <w:p w14:paraId="2CFE9468" w14:textId="77777777" w:rsidR="00B50050" w:rsidRDefault="00B50050" w:rsidP="0088127C">
            <w:pPr>
              <w:pStyle w:val="OtherTableBody"/>
            </w:pPr>
            <w:r>
              <w:t>DFT_P03</w:t>
            </w:r>
          </w:p>
        </w:tc>
        <w:tc>
          <w:tcPr>
            <w:tcW w:w="4200" w:type="dxa"/>
          </w:tcPr>
          <w:p w14:paraId="3D902815" w14:textId="77777777" w:rsidR="00B50050" w:rsidRDefault="00B50050" w:rsidP="0088127C">
            <w:pPr>
              <w:pStyle w:val="OtherTableBody"/>
            </w:pPr>
            <w:r>
              <w:t>P03</w:t>
            </w:r>
          </w:p>
        </w:tc>
      </w:tr>
      <w:tr w:rsidR="00B50050" w14:paraId="05C4744B" w14:textId="77777777" w:rsidTr="00195548">
        <w:tc>
          <w:tcPr>
            <w:tcW w:w="600" w:type="dxa"/>
          </w:tcPr>
          <w:p w14:paraId="6A6EC48D" w14:textId="77777777" w:rsidR="00B50050" w:rsidRDefault="00B50050" w:rsidP="0088127C">
            <w:pPr>
              <w:pStyle w:val="OtherTableBody"/>
            </w:pPr>
          </w:p>
        </w:tc>
        <w:tc>
          <w:tcPr>
            <w:tcW w:w="600" w:type="dxa"/>
          </w:tcPr>
          <w:p w14:paraId="3677367B" w14:textId="77777777" w:rsidR="00B50050" w:rsidRDefault="00B50050" w:rsidP="0088127C">
            <w:pPr>
              <w:pStyle w:val="OtherTableBody"/>
            </w:pPr>
            <w:r>
              <w:t>0354</w:t>
            </w:r>
          </w:p>
        </w:tc>
        <w:tc>
          <w:tcPr>
            <w:tcW w:w="2600" w:type="dxa"/>
          </w:tcPr>
          <w:p w14:paraId="1671DDAF" w14:textId="77777777" w:rsidR="00B50050" w:rsidRDefault="00B50050" w:rsidP="0088127C">
            <w:pPr>
              <w:pStyle w:val="OtherTableBody"/>
            </w:pPr>
          </w:p>
        </w:tc>
        <w:tc>
          <w:tcPr>
            <w:tcW w:w="1400" w:type="dxa"/>
          </w:tcPr>
          <w:p w14:paraId="2952439D" w14:textId="77777777" w:rsidR="00B50050" w:rsidRDefault="00B50050" w:rsidP="0088127C">
            <w:pPr>
              <w:pStyle w:val="OtherTableBody"/>
            </w:pPr>
            <w:r>
              <w:t>DFT_P11</w:t>
            </w:r>
          </w:p>
        </w:tc>
        <w:tc>
          <w:tcPr>
            <w:tcW w:w="4200" w:type="dxa"/>
          </w:tcPr>
          <w:p w14:paraId="53F8AAFC" w14:textId="77777777" w:rsidR="00B50050" w:rsidRDefault="00B50050" w:rsidP="0088127C">
            <w:pPr>
              <w:pStyle w:val="OtherTableBody"/>
            </w:pPr>
            <w:r>
              <w:t>P11</w:t>
            </w:r>
          </w:p>
        </w:tc>
      </w:tr>
      <w:tr w:rsidR="00B50050" w14:paraId="5F8D3415" w14:textId="77777777" w:rsidTr="00195548">
        <w:tc>
          <w:tcPr>
            <w:tcW w:w="600" w:type="dxa"/>
          </w:tcPr>
          <w:p w14:paraId="5CAE268E" w14:textId="77777777" w:rsidR="00B50050" w:rsidRDefault="00B50050" w:rsidP="0088127C">
            <w:pPr>
              <w:pStyle w:val="OtherTableBody"/>
            </w:pPr>
          </w:p>
        </w:tc>
        <w:tc>
          <w:tcPr>
            <w:tcW w:w="600" w:type="dxa"/>
          </w:tcPr>
          <w:p w14:paraId="2009F01A" w14:textId="77777777" w:rsidR="00B50050" w:rsidRDefault="00B50050" w:rsidP="0088127C">
            <w:pPr>
              <w:pStyle w:val="OtherTableBody"/>
            </w:pPr>
            <w:r>
              <w:t>0354</w:t>
            </w:r>
          </w:p>
        </w:tc>
        <w:tc>
          <w:tcPr>
            <w:tcW w:w="2600" w:type="dxa"/>
          </w:tcPr>
          <w:p w14:paraId="384CD91B" w14:textId="77777777" w:rsidR="00B50050" w:rsidRDefault="00B50050" w:rsidP="0088127C">
            <w:pPr>
              <w:pStyle w:val="OtherTableBody"/>
            </w:pPr>
          </w:p>
        </w:tc>
        <w:tc>
          <w:tcPr>
            <w:tcW w:w="1400" w:type="dxa"/>
          </w:tcPr>
          <w:p w14:paraId="7731BB78" w14:textId="77777777" w:rsidR="00B50050" w:rsidRDefault="00B50050" w:rsidP="0088127C">
            <w:pPr>
              <w:pStyle w:val="OtherTableBody"/>
            </w:pPr>
            <w:r>
              <w:t>DOC_T12</w:t>
            </w:r>
          </w:p>
        </w:tc>
        <w:tc>
          <w:tcPr>
            <w:tcW w:w="4200" w:type="dxa"/>
          </w:tcPr>
          <w:p w14:paraId="49F1E28E" w14:textId="77777777" w:rsidR="00B50050" w:rsidRDefault="00B50050" w:rsidP="0088127C">
            <w:pPr>
              <w:pStyle w:val="OtherTableBody"/>
            </w:pPr>
          </w:p>
        </w:tc>
      </w:tr>
      <w:tr w:rsidR="00B50050" w14:paraId="5E95D6C0" w14:textId="77777777" w:rsidTr="00195548">
        <w:tc>
          <w:tcPr>
            <w:tcW w:w="600" w:type="dxa"/>
          </w:tcPr>
          <w:p w14:paraId="4713E2F1" w14:textId="77777777" w:rsidR="00B50050" w:rsidRDefault="00B50050" w:rsidP="0088127C">
            <w:pPr>
              <w:pStyle w:val="OtherTableBody"/>
            </w:pPr>
          </w:p>
        </w:tc>
        <w:tc>
          <w:tcPr>
            <w:tcW w:w="600" w:type="dxa"/>
          </w:tcPr>
          <w:p w14:paraId="60F6252B" w14:textId="77777777" w:rsidR="00B50050" w:rsidRDefault="00B50050" w:rsidP="0088127C">
            <w:pPr>
              <w:pStyle w:val="OtherTableBody"/>
            </w:pPr>
            <w:r>
              <w:t>0354</w:t>
            </w:r>
          </w:p>
        </w:tc>
        <w:tc>
          <w:tcPr>
            <w:tcW w:w="2600" w:type="dxa"/>
          </w:tcPr>
          <w:p w14:paraId="5DFCD8DB" w14:textId="77777777" w:rsidR="00B50050" w:rsidRDefault="00B50050" w:rsidP="0088127C">
            <w:pPr>
              <w:pStyle w:val="OtherTableBody"/>
            </w:pPr>
          </w:p>
        </w:tc>
        <w:tc>
          <w:tcPr>
            <w:tcW w:w="1400" w:type="dxa"/>
          </w:tcPr>
          <w:p w14:paraId="48183B86" w14:textId="77777777" w:rsidR="00B50050" w:rsidRDefault="00B50050" w:rsidP="0088127C">
            <w:pPr>
              <w:pStyle w:val="OtherTableBody"/>
            </w:pPr>
            <w:r>
              <w:t>DPR_O48</w:t>
            </w:r>
          </w:p>
        </w:tc>
        <w:tc>
          <w:tcPr>
            <w:tcW w:w="4200" w:type="dxa"/>
          </w:tcPr>
          <w:p w14:paraId="64B06815" w14:textId="77777777" w:rsidR="00B50050" w:rsidRDefault="00B50050" w:rsidP="0088127C">
            <w:pPr>
              <w:pStyle w:val="OtherTableBody"/>
            </w:pPr>
            <w:r>
              <w:t>O48</w:t>
            </w:r>
          </w:p>
        </w:tc>
      </w:tr>
      <w:tr w:rsidR="00B50050" w14:paraId="70662279" w14:textId="77777777" w:rsidTr="00195548">
        <w:tc>
          <w:tcPr>
            <w:tcW w:w="600" w:type="dxa"/>
          </w:tcPr>
          <w:p w14:paraId="355C7DE2" w14:textId="77777777" w:rsidR="00B50050" w:rsidRDefault="00B50050" w:rsidP="0088127C">
            <w:pPr>
              <w:pStyle w:val="OtherTableBody"/>
            </w:pPr>
          </w:p>
        </w:tc>
        <w:tc>
          <w:tcPr>
            <w:tcW w:w="600" w:type="dxa"/>
          </w:tcPr>
          <w:p w14:paraId="385623CA" w14:textId="77777777" w:rsidR="00B50050" w:rsidRDefault="00B50050" w:rsidP="0088127C">
            <w:pPr>
              <w:pStyle w:val="OtherTableBody"/>
            </w:pPr>
            <w:r>
              <w:t>0354</w:t>
            </w:r>
          </w:p>
        </w:tc>
        <w:tc>
          <w:tcPr>
            <w:tcW w:w="2600" w:type="dxa"/>
          </w:tcPr>
          <w:p w14:paraId="5BA7CA4F" w14:textId="77777777" w:rsidR="00B50050" w:rsidRDefault="00B50050" w:rsidP="0088127C">
            <w:pPr>
              <w:pStyle w:val="OtherTableBody"/>
            </w:pPr>
          </w:p>
        </w:tc>
        <w:tc>
          <w:tcPr>
            <w:tcW w:w="1400" w:type="dxa"/>
          </w:tcPr>
          <w:p w14:paraId="4F090EF1" w14:textId="77777777" w:rsidR="00B50050" w:rsidRDefault="00B50050" w:rsidP="0088127C">
            <w:pPr>
              <w:pStyle w:val="OtherTableBody"/>
            </w:pPr>
            <w:r>
              <w:t>DRC_O47</w:t>
            </w:r>
          </w:p>
        </w:tc>
        <w:tc>
          <w:tcPr>
            <w:tcW w:w="4200" w:type="dxa"/>
          </w:tcPr>
          <w:p w14:paraId="298F1004" w14:textId="77777777" w:rsidR="00B50050" w:rsidRDefault="00B50050" w:rsidP="0088127C">
            <w:pPr>
              <w:pStyle w:val="OtherTableBody"/>
            </w:pPr>
            <w:r>
              <w:t>O47</w:t>
            </w:r>
          </w:p>
        </w:tc>
      </w:tr>
      <w:tr w:rsidR="00B50050" w14:paraId="60F2C6EA" w14:textId="77777777" w:rsidTr="00195548">
        <w:tc>
          <w:tcPr>
            <w:tcW w:w="600" w:type="dxa"/>
          </w:tcPr>
          <w:p w14:paraId="19455E91" w14:textId="77777777" w:rsidR="00B50050" w:rsidRDefault="00B50050" w:rsidP="0088127C">
            <w:pPr>
              <w:pStyle w:val="OtherTableBody"/>
            </w:pPr>
          </w:p>
        </w:tc>
        <w:tc>
          <w:tcPr>
            <w:tcW w:w="600" w:type="dxa"/>
          </w:tcPr>
          <w:p w14:paraId="154995A7" w14:textId="77777777" w:rsidR="00B50050" w:rsidRDefault="00B50050" w:rsidP="0088127C">
            <w:pPr>
              <w:pStyle w:val="OtherTableBody"/>
            </w:pPr>
            <w:r>
              <w:t>0354</w:t>
            </w:r>
          </w:p>
        </w:tc>
        <w:tc>
          <w:tcPr>
            <w:tcW w:w="2600" w:type="dxa"/>
          </w:tcPr>
          <w:p w14:paraId="42FEEB41" w14:textId="77777777" w:rsidR="00B50050" w:rsidRDefault="00B50050" w:rsidP="0088127C">
            <w:pPr>
              <w:pStyle w:val="OtherTableBody"/>
            </w:pPr>
          </w:p>
        </w:tc>
        <w:tc>
          <w:tcPr>
            <w:tcW w:w="1400" w:type="dxa"/>
          </w:tcPr>
          <w:p w14:paraId="4893F04F" w14:textId="77777777" w:rsidR="00B50050" w:rsidRDefault="00B50050" w:rsidP="0088127C">
            <w:pPr>
              <w:pStyle w:val="OtherTableBody"/>
            </w:pPr>
            <w:r>
              <w:t>DRG_O43</w:t>
            </w:r>
          </w:p>
        </w:tc>
        <w:tc>
          <w:tcPr>
            <w:tcW w:w="4200" w:type="dxa"/>
          </w:tcPr>
          <w:p w14:paraId="6E76DC6A" w14:textId="77777777" w:rsidR="00B50050" w:rsidRDefault="00B50050" w:rsidP="0088127C">
            <w:pPr>
              <w:pStyle w:val="OtherTableBody"/>
            </w:pPr>
            <w:r>
              <w:t>O43</w:t>
            </w:r>
          </w:p>
        </w:tc>
      </w:tr>
      <w:tr w:rsidR="00B50050" w14:paraId="20034ADD" w14:textId="77777777" w:rsidTr="00195548">
        <w:tc>
          <w:tcPr>
            <w:tcW w:w="600" w:type="dxa"/>
          </w:tcPr>
          <w:p w14:paraId="5CC5FB50" w14:textId="77777777" w:rsidR="00B50050" w:rsidRDefault="00B50050" w:rsidP="0088127C">
            <w:pPr>
              <w:pStyle w:val="OtherTableBody"/>
            </w:pPr>
          </w:p>
        </w:tc>
        <w:tc>
          <w:tcPr>
            <w:tcW w:w="600" w:type="dxa"/>
          </w:tcPr>
          <w:p w14:paraId="32471304" w14:textId="77777777" w:rsidR="00B50050" w:rsidRDefault="00B50050" w:rsidP="0088127C">
            <w:pPr>
              <w:pStyle w:val="OtherTableBody"/>
            </w:pPr>
            <w:r>
              <w:t>0354</w:t>
            </w:r>
          </w:p>
        </w:tc>
        <w:tc>
          <w:tcPr>
            <w:tcW w:w="2600" w:type="dxa"/>
          </w:tcPr>
          <w:p w14:paraId="6BB149F5" w14:textId="77777777" w:rsidR="00B50050" w:rsidRDefault="00B50050" w:rsidP="0088127C">
            <w:pPr>
              <w:pStyle w:val="OtherTableBody"/>
            </w:pPr>
          </w:p>
        </w:tc>
        <w:tc>
          <w:tcPr>
            <w:tcW w:w="1400" w:type="dxa"/>
          </w:tcPr>
          <w:p w14:paraId="0B6F1D1D" w14:textId="77777777" w:rsidR="00B50050" w:rsidRDefault="00B50050" w:rsidP="0088127C">
            <w:pPr>
              <w:pStyle w:val="OtherTableBody"/>
            </w:pPr>
            <w:r>
              <w:t>EAC_U07</w:t>
            </w:r>
          </w:p>
        </w:tc>
        <w:tc>
          <w:tcPr>
            <w:tcW w:w="4200" w:type="dxa"/>
          </w:tcPr>
          <w:p w14:paraId="40BCA499" w14:textId="77777777" w:rsidR="00B50050" w:rsidRDefault="00B50050" w:rsidP="0088127C">
            <w:pPr>
              <w:pStyle w:val="OtherTableBody"/>
            </w:pPr>
            <w:r>
              <w:t>U07</w:t>
            </w:r>
          </w:p>
        </w:tc>
      </w:tr>
      <w:tr w:rsidR="00B50050" w14:paraId="54A0D3A8" w14:textId="77777777" w:rsidTr="00195548">
        <w:tc>
          <w:tcPr>
            <w:tcW w:w="600" w:type="dxa"/>
          </w:tcPr>
          <w:p w14:paraId="395BCC7D" w14:textId="77777777" w:rsidR="00B50050" w:rsidRDefault="00B50050" w:rsidP="0088127C">
            <w:pPr>
              <w:pStyle w:val="OtherTableBody"/>
            </w:pPr>
          </w:p>
        </w:tc>
        <w:tc>
          <w:tcPr>
            <w:tcW w:w="600" w:type="dxa"/>
          </w:tcPr>
          <w:p w14:paraId="11C0A6D6" w14:textId="77777777" w:rsidR="00B50050" w:rsidRDefault="00B50050" w:rsidP="0088127C">
            <w:pPr>
              <w:pStyle w:val="OtherTableBody"/>
            </w:pPr>
            <w:r>
              <w:t>0354</w:t>
            </w:r>
          </w:p>
        </w:tc>
        <w:tc>
          <w:tcPr>
            <w:tcW w:w="2600" w:type="dxa"/>
          </w:tcPr>
          <w:p w14:paraId="26CD27E6" w14:textId="77777777" w:rsidR="00B50050" w:rsidRDefault="00B50050" w:rsidP="0088127C">
            <w:pPr>
              <w:pStyle w:val="OtherTableBody"/>
            </w:pPr>
          </w:p>
        </w:tc>
        <w:tc>
          <w:tcPr>
            <w:tcW w:w="1400" w:type="dxa"/>
          </w:tcPr>
          <w:p w14:paraId="27807953" w14:textId="77777777" w:rsidR="00B50050" w:rsidRDefault="00B50050" w:rsidP="0088127C">
            <w:pPr>
              <w:pStyle w:val="OtherTableBody"/>
            </w:pPr>
            <w:r>
              <w:t>EAN_U09</w:t>
            </w:r>
          </w:p>
        </w:tc>
        <w:tc>
          <w:tcPr>
            <w:tcW w:w="4200" w:type="dxa"/>
          </w:tcPr>
          <w:p w14:paraId="06BB25AB" w14:textId="77777777" w:rsidR="00B50050" w:rsidRDefault="00B50050" w:rsidP="0088127C">
            <w:pPr>
              <w:pStyle w:val="OtherTableBody"/>
            </w:pPr>
            <w:r>
              <w:t>U09</w:t>
            </w:r>
          </w:p>
        </w:tc>
      </w:tr>
      <w:tr w:rsidR="00B50050" w14:paraId="420A6A3C" w14:textId="77777777" w:rsidTr="00195548">
        <w:tc>
          <w:tcPr>
            <w:tcW w:w="600" w:type="dxa"/>
          </w:tcPr>
          <w:p w14:paraId="38E4B943" w14:textId="77777777" w:rsidR="00B50050" w:rsidRDefault="00B50050" w:rsidP="0088127C">
            <w:pPr>
              <w:pStyle w:val="OtherTableBody"/>
            </w:pPr>
          </w:p>
        </w:tc>
        <w:tc>
          <w:tcPr>
            <w:tcW w:w="600" w:type="dxa"/>
          </w:tcPr>
          <w:p w14:paraId="39A40207" w14:textId="77777777" w:rsidR="00B50050" w:rsidRDefault="00B50050" w:rsidP="0088127C">
            <w:pPr>
              <w:pStyle w:val="OtherTableBody"/>
            </w:pPr>
            <w:r>
              <w:t>0354</w:t>
            </w:r>
          </w:p>
        </w:tc>
        <w:tc>
          <w:tcPr>
            <w:tcW w:w="2600" w:type="dxa"/>
          </w:tcPr>
          <w:p w14:paraId="63EE9358" w14:textId="77777777" w:rsidR="00B50050" w:rsidRDefault="00B50050" w:rsidP="0088127C">
            <w:pPr>
              <w:pStyle w:val="OtherTableBody"/>
            </w:pPr>
          </w:p>
        </w:tc>
        <w:tc>
          <w:tcPr>
            <w:tcW w:w="1400" w:type="dxa"/>
          </w:tcPr>
          <w:p w14:paraId="529777C6" w14:textId="77777777" w:rsidR="00B50050" w:rsidRDefault="00B50050" w:rsidP="0088127C">
            <w:pPr>
              <w:pStyle w:val="OtherTableBody"/>
            </w:pPr>
            <w:r>
              <w:t>EAR_U08</w:t>
            </w:r>
          </w:p>
        </w:tc>
        <w:tc>
          <w:tcPr>
            <w:tcW w:w="4200" w:type="dxa"/>
          </w:tcPr>
          <w:p w14:paraId="17DADAD9" w14:textId="77777777" w:rsidR="00B50050" w:rsidRDefault="00B50050" w:rsidP="0088127C">
            <w:pPr>
              <w:pStyle w:val="OtherTableBody"/>
            </w:pPr>
            <w:r>
              <w:t>U08</w:t>
            </w:r>
          </w:p>
        </w:tc>
      </w:tr>
      <w:tr w:rsidR="00B50050" w14:paraId="492DD9CE" w14:textId="77777777" w:rsidTr="00195548">
        <w:tc>
          <w:tcPr>
            <w:tcW w:w="600" w:type="dxa"/>
          </w:tcPr>
          <w:p w14:paraId="249A4A81" w14:textId="77777777" w:rsidR="00B50050" w:rsidRDefault="00B50050" w:rsidP="0088127C">
            <w:pPr>
              <w:pStyle w:val="OtherTableBody"/>
            </w:pPr>
          </w:p>
        </w:tc>
        <w:tc>
          <w:tcPr>
            <w:tcW w:w="600" w:type="dxa"/>
          </w:tcPr>
          <w:p w14:paraId="4E28EE03" w14:textId="77777777" w:rsidR="00B50050" w:rsidRDefault="00B50050" w:rsidP="0088127C">
            <w:pPr>
              <w:pStyle w:val="OtherTableBody"/>
            </w:pPr>
            <w:r>
              <w:t>0354</w:t>
            </w:r>
          </w:p>
        </w:tc>
        <w:tc>
          <w:tcPr>
            <w:tcW w:w="2600" w:type="dxa"/>
          </w:tcPr>
          <w:p w14:paraId="133FB6F2" w14:textId="77777777" w:rsidR="00B50050" w:rsidRDefault="00B50050" w:rsidP="0088127C">
            <w:pPr>
              <w:pStyle w:val="OtherTableBody"/>
            </w:pPr>
          </w:p>
        </w:tc>
        <w:tc>
          <w:tcPr>
            <w:tcW w:w="1400" w:type="dxa"/>
          </w:tcPr>
          <w:p w14:paraId="0E5A0AD4" w14:textId="77777777" w:rsidR="00B50050" w:rsidRDefault="00B50050" w:rsidP="0088127C">
            <w:pPr>
              <w:pStyle w:val="OtherTableBody"/>
            </w:pPr>
            <w:r>
              <w:t>EHC_E01</w:t>
            </w:r>
          </w:p>
        </w:tc>
        <w:tc>
          <w:tcPr>
            <w:tcW w:w="4200" w:type="dxa"/>
          </w:tcPr>
          <w:p w14:paraId="2F5E213C" w14:textId="77777777" w:rsidR="00B50050" w:rsidRDefault="00B50050" w:rsidP="0088127C">
            <w:pPr>
              <w:pStyle w:val="OtherTableBody"/>
            </w:pPr>
            <w:r>
              <w:t>E01</w:t>
            </w:r>
          </w:p>
        </w:tc>
      </w:tr>
      <w:tr w:rsidR="00B50050" w14:paraId="1DF0A73B" w14:textId="77777777" w:rsidTr="00195548">
        <w:tc>
          <w:tcPr>
            <w:tcW w:w="600" w:type="dxa"/>
          </w:tcPr>
          <w:p w14:paraId="7F0999F6" w14:textId="77777777" w:rsidR="00B50050" w:rsidRDefault="00B50050" w:rsidP="0088127C">
            <w:pPr>
              <w:pStyle w:val="OtherTableBody"/>
            </w:pPr>
          </w:p>
        </w:tc>
        <w:tc>
          <w:tcPr>
            <w:tcW w:w="600" w:type="dxa"/>
          </w:tcPr>
          <w:p w14:paraId="2E646250" w14:textId="77777777" w:rsidR="00B50050" w:rsidRDefault="00B50050" w:rsidP="0088127C">
            <w:pPr>
              <w:pStyle w:val="OtherTableBody"/>
            </w:pPr>
            <w:r>
              <w:t>0354</w:t>
            </w:r>
          </w:p>
        </w:tc>
        <w:tc>
          <w:tcPr>
            <w:tcW w:w="2600" w:type="dxa"/>
          </w:tcPr>
          <w:p w14:paraId="5C1C58EC" w14:textId="77777777" w:rsidR="00B50050" w:rsidRDefault="00B50050" w:rsidP="0088127C">
            <w:pPr>
              <w:pStyle w:val="OtherTableBody"/>
            </w:pPr>
          </w:p>
        </w:tc>
        <w:tc>
          <w:tcPr>
            <w:tcW w:w="1400" w:type="dxa"/>
          </w:tcPr>
          <w:p w14:paraId="468C48F9" w14:textId="77777777" w:rsidR="00B50050" w:rsidRDefault="00B50050" w:rsidP="0088127C">
            <w:pPr>
              <w:pStyle w:val="OtherTableBody"/>
            </w:pPr>
            <w:r>
              <w:t>EHC_E02</w:t>
            </w:r>
          </w:p>
        </w:tc>
        <w:tc>
          <w:tcPr>
            <w:tcW w:w="4200" w:type="dxa"/>
          </w:tcPr>
          <w:p w14:paraId="0ED8603C" w14:textId="77777777" w:rsidR="00B50050" w:rsidRDefault="00B50050" w:rsidP="0088127C">
            <w:pPr>
              <w:pStyle w:val="OtherTableBody"/>
            </w:pPr>
            <w:r>
              <w:t>E02</w:t>
            </w:r>
          </w:p>
        </w:tc>
      </w:tr>
      <w:tr w:rsidR="00B50050" w14:paraId="1CBE6F3B" w14:textId="77777777" w:rsidTr="00195548">
        <w:tc>
          <w:tcPr>
            <w:tcW w:w="600" w:type="dxa"/>
          </w:tcPr>
          <w:p w14:paraId="344C3636" w14:textId="77777777" w:rsidR="00B50050" w:rsidRDefault="00B50050" w:rsidP="0088127C">
            <w:pPr>
              <w:pStyle w:val="OtherTableBody"/>
            </w:pPr>
          </w:p>
        </w:tc>
        <w:tc>
          <w:tcPr>
            <w:tcW w:w="600" w:type="dxa"/>
          </w:tcPr>
          <w:p w14:paraId="6AC87CCC" w14:textId="77777777" w:rsidR="00B50050" w:rsidRDefault="00B50050" w:rsidP="0088127C">
            <w:pPr>
              <w:pStyle w:val="OtherTableBody"/>
            </w:pPr>
            <w:r>
              <w:t>0354</w:t>
            </w:r>
          </w:p>
        </w:tc>
        <w:tc>
          <w:tcPr>
            <w:tcW w:w="2600" w:type="dxa"/>
          </w:tcPr>
          <w:p w14:paraId="28688D61" w14:textId="77777777" w:rsidR="00B50050" w:rsidRDefault="00B50050" w:rsidP="0088127C">
            <w:pPr>
              <w:pStyle w:val="OtherTableBody"/>
            </w:pPr>
          </w:p>
        </w:tc>
        <w:tc>
          <w:tcPr>
            <w:tcW w:w="1400" w:type="dxa"/>
          </w:tcPr>
          <w:p w14:paraId="4E049209" w14:textId="77777777" w:rsidR="00B50050" w:rsidRDefault="00B50050" w:rsidP="0088127C">
            <w:pPr>
              <w:pStyle w:val="OtherTableBody"/>
            </w:pPr>
            <w:r>
              <w:t>EHC_E04</w:t>
            </w:r>
          </w:p>
        </w:tc>
        <w:tc>
          <w:tcPr>
            <w:tcW w:w="4200" w:type="dxa"/>
          </w:tcPr>
          <w:p w14:paraId="20634E45" w14:textId="77777777" w:rsidR="00B50050" w:rsidRDefault="00B50050" w:rsidP="0088127C">
            <w:pPr>
              <w:pStyle w:val="OtherTableBody"/>
            </w:pPr>
            <w:r>
              <w:t>E04</w:t>
            </w:r>
          </w:p>
        </w:tc>
      </w:tr>
      <w:tr w:rsidR="00B50050" w14:paraId="50F58418" w14:textId="77777777" w:rsidTr="00195548">
        <w:tc>
          <w:tcPr>
            <w:tcW w:w="600" w:type="dxa"/>
          </w:tcPr>
          <w:p w14:paraId="50BDECD2" w14:textId="77777777" w:rsidR="00B50050" w:rsidRDefault="00B50050" w:rsidP="0088127C">
            <w:pPr>
              <w:pStyle w:val="OtherTableBody"/>
            </w:pPr>
          </w:p>
        </w:tc>
        <w:tc>
          <w:tcPr>
            <w:tcW w:w="600" w:type="dxa"/>
          </w:tcPr>
          <w:p w14:paraId="21330B95" w14:textId="77777777" w:rsidR="00B50050" w:rsidRDefault="00B50050" w:rsidP="0088127C">
            <w:pPr>
              <w:pStyle w:val="OtherTableBody"/>
            </w:pPr>
            <w:r>
              <w:t>0354</w:t>
            </w:r>
          </w:p>
        </w:tc>
        <w:tc>
          <w:tcPr>
            <w:tcW w:w="2600" w:type="dxa"/>
          </w:tcPr>
          <w:p w14:paraId="3E501E0F" w14:textId="77777777" w:rsidR="00B50050" w:rsidRDefault="00B50050" w:rsidP="0088127C">
            <w:pPr>
              <w:pStyle w:val="OtherTableBody"/>
            </w:pPr>
          </w:p>
        </w:tc>
        <w:tc>
          <w:tcPr>
            <w:tcW w:w="1400" w:type="dxa"/>
          </w:tcPr>
          <w:p w14:paraId="229DF181" w14:textId="77777777" w:rsidR="00B50050" w:rsidRDefault="00B50050" w:rsidP="0088127C">
            <w:pPr>
              <w:pStyle w:val="OtherTableBody"/>
            </w:pPr>
            <w:r>
              <w:t>EHC_E10</w:t>
            </w:r>
          </w:p>
        </w:tc>
        <w:tc>
          <w:tcPr>
            <w:tcW w:w="4200" w:type="dxa"/>
          </w:tcPr>
          <w:p w14:paraId="2046A35A" w14:textId="77777777" w:rsidR="00B50050" w:rsidRDefault="00B50050" w:rsidP="0088127C">
            <w:pPr>
              <w:pStyle w:val="OtherTableBody"/>
            </w:pPr>
            <w:r>
              <w:t>E10</w:t>
            </w:r>
          </w:p>
        </w:tc>
      </w:tr>
      <w:tr w:rsidR="00B50050" w14:paraId="3A0FE75E" w14:textId="77777777" w:rsidTr="00195548">
        <w:tc>
          <w:tcPr>
            <w:tcW w:w="600" w:type="dxa"/>
          </w:tcPr>
          <w:p w14:paraId="75D962BC" w14:textId="77777777" w:rsidR="00B50050" w:rsidRDefault="00B50050" w:rsidP="0088127C">
            <w:pPr>
              <w:pStyle w:val="OtherTableBody"/>
            </w:pPr>
          </w:p>
        </w:tc>
        <w:tc>
          <w:tcPr>
            <w:tcW w:w="600" w:type="dxa"/>
          </w:tcPr>
          <w:p w14:paraId="2FADB438" w14:textId="77777777" w:rsidR="00B50050" w:rsidRDefault="00B50050" w:rsidP="0088127C">
            <w:pPr>
              <w:pStyle w:val="OtherTableBody"/>
            </w:pPr>
            <w:r>
              <w:t>0354</w:t>
            </w:r>
          </w:p>
        </w:tc>
        <w:tc>
          <w:tcPr>
            <w:tcW w:w="2600" w:type="dxa"/>
          </w:tcPr>
          <w:p w14:paraId="35E78DCE" w14:textId="77777777" w:rsidR="00B50050" w:rsidRDefault="00B50050" w:rsidP="0088127C">
            <w:pPr>
              <w:pStyle w:val="OtherTableBody"/>
            </w:pPr>
          </w:p>
        </w:tc>
        <w:tc>
          <w:tcPr>
            <w:tcW w:w="1400" w:type="dxa"/>
          </w:tcPr>
          <w:p w14:paraId="0F37D9ED" w14:textId="77777777" w:rsidR="00B50050" w:rsidRDefault="00B50050" w:rsidP="0088127C">
            <w:pPr>
              <w:pStyle w:val="OtherTableBody"/>
            </w:pPr>
            <w:r>
              <w:t>EHC_E12</w:t>
            </w:r>
          </w:p>
        </w:tc>
        <w:tc>
          <w:tcPr>
            <w:tcW w:w="4200" w:type="dxa"/>
          </w:tcPr>
          <w:p w14:paraId="6CB01483" w14:textId="77777777" w:rsidR="00B50050" w:rsidRDefault="00B50050" w:rsidP="0088127C">
            <w:pPr>
              <w:pStyle w:val="OtherTableBody"/>
            </w:pPr>
            <w:r>
              <w:t>E12</w:t>
            </w:r>
          </w:p>
        </w:tc>
      </w:tr>
      <w:tr w:rsidR="00B50050" w14:paraId="01402C51" w14:textId="77777777" w:rsidTr="00195548">
        <w:tc>
          <w:tcPr>
            <w:tcW w:w="600" w:type="dxa"/>
          </w:tcPr>
          <w:p w14:paraId="0F2BCBB5" w14:textId="77777777" w:rsidR="00B50050" w:rsidRDefault="00B50050" w:rsidP="0088127C">
            <w:pPr>
              <w:pStyle w:val="OtherTableBody"/>
            </w:pPr>
          </w:p>
        </w:tc>
        <w:tc>
          <w:tcPr>
            <w:tcW w:w="600" w:type="dxa"/>
          </w:tcPr>
          <w:p w14:paraId="1E3287F8" w14:textId="77777777" w:rsidR="00B50050" w:rsidRDefault="00B50050" w:rsidP="0088127C">
            <w:pPr>
              <w:pStyle w:val="OtherTableBody"/>
            </w:pPr>
            <w:r>
              <w:t>0354</w:t>
            </w:r>
          </w:p>
        </w:tc>
        <w:tc>
          <w:tcPr>
            <w:tcW w:w="2600" w:type="dxa"/>
          </w:tcPr>
          <w:p w14:paraId="1396E4D3" w14:textId="77777777" w:rsidR="00B50050" w:rsidRDefault="00B50050" w:rsidP="0088127C">
            <w:pPr>
              <w:pStyle w:val="OtherTableBody"/>
            </w:pPr>
          </w:p>
        </w:tc>
        <w:tc>
          <w:tcPr>
            <w:tcW w:w="1400" w:type="dxa"/>
          </w:tcPr>
          <w:p w14:paraId="1ED5412E" w14:textId="77777777" w:rsidR="00B50050" w:rsidRDefault="00B50050" w:rsidP="0088127C">
            <w:pPr>
              <w:pStyle w:val="OtherTableBody"/>
            </w:pPr>
            <w:r>
              <w:t>EHC_E13</w:t>
            </w:r>
          </w:p>
        </w:tc>
        <w:tc>
          <w:tcPr>
            <w:tcW w:w="4200" w:type="dxa"/>
          </w:tcPr>
          <w:p w14:paraId="763242F8" w14:textId="77777777" w:rsidR="00B50050" w:rsidRDefault="00B50050" w:rsidP="0088127C">
            <w:pPr>
              <w:pStyle w:val="OtherTableBody"/>
            </w:pPr>
            <w:r>
              <w:t>E13</w:t>
            </w:r>
          </w:p>
        </w:tc>
      </w:tr>
      <w:tr w:rsidR="00B50050" w14:paraId="47EE7614" w14:textId="77777777" w:rsidTr="00195548">
        <w:tc>
          <w:tcPr>
            <w:tcW w:w="600" w:type="dxa"/>
          </w:tcPr>
          <w:p w14:paraId="15F0DB99" w14:textId="77777777" w:rsidR="00B50050" w:rsidRDefault="00B50050" w:rsidP="0088127C">
            <w:pPr>
              <w:pStyle w:val="OtherTableBody"/>
            </w:pPr>
          </w:p>
        </w:tc>
        <w:tc>
          <w:tcPr>
            <w:tcW w:w="600" w:type="dxa"/>
          </w:tcPr>
          <w:p w14:paraId="54252A97" w14:textId="77777777" w:rsidR="00B50050" w:rsidRDefault="00B50050" w:rsidP="0088127C">
            <w:pPr>
              <w:pStyle w:val="OtherTableBody"/>
            </w:pPr>
            <w:r>
              <w:t>0354</w:t>
            </w:r>
          </w:p>
        </w:tc>
        <w:tc>
          <w:tcPr>
            <w:tcW w:w="2600" w:type="dxa"/>
          </w:tcPr>
          <w:p w14:paraId="30DFB611" w14:textId="77777777" w:rsidR="00B50050" w:rsidRDefault="00B50050" w:rsidP="0088127C">
            <w:pPr>
              <w:pStyle w:val="OtherTableBody"/>
            </w:pPr>
          </w:p>
        </w:tc>
        <w:tc>
          <w:tcPr>
            <w:tcW w:w="1400" w:type="dxa"/>
          </w:tcPr>
          <w:p w14:paraId="115865D2" w14:textId="77777777" w:rsidR="00B50050" w:rsidRDefault="00B50050" w:rsidP="0088127C">
            <w:pPr>
              <w:pStyle w:val="OtherTableBody"/>
            </w:pPr>
            <w:r>
              <w:t>EHC_E15</w:t>
            </w:r>
          </w:p>
        </w:tc>
        <w:tc>
          <w:tcPr>
            <w:tcW w:w="4200" w:type="dxa"/>
          </w:tcPr>
          <w:p w14:paraId="0746F33F" w14:textId="77777777" w:rsidR="00B50050" w:rsidRDefault="00B50050" w:rsidP="0088127C">
            <w:pPr>
              <w:pStyle w:val="OtherTableBody"/>
            </w:pPr>
            <w:r>
              <w:t>E15</w:t>
            </w:r>
          </w:p>
        </w:tc>
      </w:tr>
      <w:tr w:rsidR="00B50050" w14:paraId="0D3F6A6B" w14:textId="77777777" w:rsidTr="00195548">
        <w:tc>
          <w:tcPr>
            <w:tcW w:w="600" w:type="dxa"/>
          </w:tcPr>
          <w:p w14:paraId="2234ADF7" w14:textId="77777777" w:rsidR="00B50050" w:rsidRDefault="00B50050" w:rsidP="0088127C">
            <w:pPr>
              <w:pStyle w:val="OtherTableBody"/>
            </w:pPr>
          </w:p>
        </w:tc>
        <w:tc>
          <w:tcPr>
            <w:tcW w:w="600" w:type="dxa"/>
          </w:tcPr>
          <w:p w14:paraId="5A02A842" w14:textId="77777777" w:rsidR="00B50050" w:rsidRDefault="00B50050" w:rsidP="0088127C">
            <w:pPr>
              <w:pStyle w:val="OtherTableBody"/>
            </w:pPr>
            <w:r>
              <w:t>0354</w:t>
            </w:r>
          </w:p>
        </w:tc>
        <w:tc>
          <w:tcPr>
            <w:tcW w:w="2600" w:type="dxa"/>
          </w:tcPr>
          <w:p w14:paraId="32FDC96A" w14:textId="77777777" w:rsidR="00B50050" w:rsidRDefault="00B50050" w:rsidP="0088127C">
            <w:pPr>
              <w:pStyle w:val="OtherTableBody"/>
            </w:pPr>
          </w:p>
        </w:tc>
        <w:tc>
          <w:tcPr>
            <w:tcW w:w="1400" w:type="dxa"/>
          </w:tcPr>
          <w:p w14:paraId="4D24AE64" w14:textId="77777777" w:rsidR="00B50050" w:rsidRDefault="00B50050" w:rsidP="0088127C">
            <w:pPr>
              <w:pStyle w:val="OtherTableBody"/>
            </w:pPr>
            <w:r>
              <w:t>EHC_E20</w:t>
            </w:r>
          </w:p>
        </w:tc>
        <w:tc>
          <w:tcPr>
            <w:tcW w:w="4200" w:type="dxa"/>
          </w:tcPr>
          <w:p w14:paraId="134305BA" w14:textId="77777777" w:rsidR="00B50050" w:rsidRDefault="00B50050" w:rsidP="0088127C">
            <w:pPr>
              <w:pStyle w:val="OtherTableBody"/>
            </w:pPr>
            <w:r>
              <w:t>E20</w:t>
            </w:r>
          </w:p>
        </w:tc>
      </w:tr>
      <w:tr w:rsidR="00B50050" w14:paraId="606D5A8B" w14:textId="77777777" w:rsidTr="00195548">
        <w:tc>
          <w:tcPr>
            <w:tcW w:w="600" w:type="dxa"/>
          </w:tcPr>
          <w:p w14:paraId="54E2470A" w14:textId="77777777" w:rsidR="00B50050" w:rsidRDefault="00B50050" w:rsidP="0088127C">
            <w:pPr>
              <w:pStyle w:val="OtherTableBody"/>
            </w:pPr>
          </w:p>
        </w:tc>
        <w:tc>
          <w:tcPr>
            <w:tcW w:w="600" w:type="dxa"/>
          </w:tcPr>
          <w:p w14:paraId="07CC1F01" w14:textId="77777777" w:rsidR="00B50050" w:rsidRDefault="00B50050" w:rsidP="0088127C">
            <w:pPr>
              <w:pStyle w:val="OtherTableBody"/>
            </w:pPr>
            <w:r>
              <w:t>0354</w:t>
            </w:r>
          </w:p>
        </w:tc>
        <w:tc>
          <w:tcPr>
            <w:tcW w:w="2600" w:type="dxa"/>
          </w:tcPr>
          <w:p w14:paraId="3CCE3112" w14:textId="77777777" w:rsidR="00B50050" w:rsidRDefault="00B50050" w:rsidP="0088127C">
            <w:pPr>
              <w:pStyle w:val="OtherTableBody"/>
            </w:pPr>
          </w:p>
        </w:tc>
        <w:tc>
          <w:tcPr>
            <w:tcW w:w="1400" w:type="dxa"/>
          </w:tcPr>
          <w:p w14:paraId="4D3D52DC" w14:textId="77777777" w:rsidR="00B50050" w:rsidRDefault="00B50050" w:rsidP="0088127C">
            <w:pPr>
              <w:pStyle w:val="OtherTableBody"/>
            </w:pPr>
            <w:r>
              <w:t>EHC_E21</w:t>
            </w:r>
          </w:p>
        </w:tc>
        <w:tc>
          <w:tcPr>
            <w:tcW w:w="4200" w:type="dxa"/>
          </w:tcPr>
          <w:p w14:paraId="44A09B29" w14:textId="77777777" w:rsidR="00B50050" w:rsidRDefault="00B50050" w:rsidP="0088127C">
            <w:pPr>
              <w:pStyle w:val="OtherTableBody"/>
            </w:pPr>
            <w:r>
              <w:t>E21</w:t>
            </w:r>
          </w:p>
        </w:tc>
      </w:tr>
      <w:tr w:rsidR="00B50050" w14:paraId="4F30BA17" w14:textId="77777777" w:rsidTr="00195548">
        <w:tc>
          <w:tcPr>
            <w:tcW w:w="600" w:type="dxa"/>
          </w:tcPr>
          <w:p w14:paraId="5E3780DA" w14:textId="77777777" w:rsidR="00B50050" w:rsidRDefault="00B50050" w:rsidP="0088127C">
            <w:pPr>
              <w:pStyle w:val="OtherTableBody"/>
            </w:pPr>
          </w:p>
        </w:tc>
        <w:tc>
          <w:tcPr>
            <w:tcW w:w="600" w:type="dxa"/>
          </w:tcPr>
          <w:p w14:paraId="12571CCA" w14:textId="77777777" w:rsidR="00B50050" w:rsidRDefault="00B50050" w:rsidP="0088127C">
            <w:pPr>
              <w:pStyle w:val="OtherTableBody"/>
            </w:pPr>
            <w:r>
              <w:t>0354</w:t>
            </w:r>
          </w:p>
        </w:tc>
        <w:tc>
          <w:tcPr>
            <w:tcW w:w="2600" w:type="dxa"/>
          </w:tcPr>
          <w:p w14:paraId="32F832F2" w14:textId="77777777" w:rsidR="00B50050" w:rsidRDefault="00B50050" w:rsidP="0088127C">
            <w:pPr>
              <w:pStyle w:val="OtherTableBody"/>
            </w:pPr>
          </w:p>
        </w:tc>
        <w:tc>
          <w:tcPr>
            <w:tcW w:w="1400" w:type="dxa"/>
          </w:tcPr>
          <w:p w14:paraId="76C74547" w14:textId="77777777" w:rsidR="00B50050" w:rsidRDefault="00B50050" w:rsidP="0088127C">
            <w:pPr>
              <w:pStyle w:val="OtherTableBody"/>
            </w:pPr>
            <w:r>
              <w:t>EHC_E24</w:t>
            </w:r>
          </w:p>
        </w:tc>
        <w:tc>
          <w:tcPr>
            <w:tcW w:w="4200" w:type="dxa"/>
          </w:tcPr>
          <w:p w14:paraId="55B9AD0D" w14:textId="77777777" w:rsidR="00B50050" w:rsidRDefault="00B50050" w:rsidP="0088127C">
            <w:pPr>
              <w:pStyle w:val="OtherTableBody"/>
            </w:pPr>
            <w:r>
              <w:t>E24</w:t>
            </w:r>
          </w:p>
        </w:tc>
      </w:tr>
      <w:tr w:rsidR="00B50050" w14:paraId="6E1DDDA0" w14:textId="77777777" w:rsidTr="00195548">
        <w:tc>
          <w:tcPr>
            <w:tcW w:w="600" w:type="dxa"/>
          </w:tcPr>
          <w:p w14:paraId="1B5FF38D" w14:textId="77777777" w:rsidR="00B50050" w:rsidRDefault="00B50050" w:rsidP="0088127C">
            <w:pPr>
              <w:pStyle w:val="OtherTableBody"/>
            </w:pPr>
          </w:p>
        </w:tc>
        <w:tc>
          <w:tcPr>
            <w:tcW w:w="600" w:type="dxa"/>
          </w:tcPr>
          <w:p w14:paraId="4B0F30FA" w14:textId="77777777" w:rsidR="00B50050" w:rsidRDefault="00B50050" w:rsidP="0088127C">
            <w:pPr>
              <w:pStyle w:val="OtherTableBody"/>
            </w:pPr>
            <w:r>
              <w:t>0354</w:t>
            </w:r>
          </w:p>
        </w:tc>
        <w:tc>
          <w:tcPr>
            <w:tcW w:w="2600" w:type="dxa"/>
          </w:tcPr>
          <w:p w14:paraId="20D6CEF9" w14:textId="77777777" w:rsidR="00B50050" w:rsidRDefault="00B50050" w:rsidP="0088127C">
            <w:pPr>
              <w:pStyle w:val="OtherTableBody"/>
            </w:pPr>
          </w:p>
        </w:tc>
        <w:tc>
          <w:tcPr>
            <w:tcW w:w="1400" w:type="dxa"/>
          </w:tcPr>
          <w:p w14:paraId="6BCEEC5D" w14:textId="77777777" w:rsidR="00B50050" w:rsidRDefault="00B50050" w:rsidP="0088127C">
            <w:pPr>
              <w:pStyle w:val="OtherTableBody"/>
            </w:pPr>
            <w:r>
              <w:t>ESR_U02</w:t>
            </w:r>
          </w:p>
        </w:tc>
        <w:tc>
          <w:tcPr>
            <w:tcW w:w="4200" w:type="dxa"/>
          </w:tcPr>
          <w:p w14:paraId="7C4E97AE" w14:textId="77777777" w:rsidR="00B50050" w:rsidRDefault="00B50050" w:rsidP="0088127C">
            <w:pPr>
              <w:pStyle w:val="OtherTableBody"/>
            </w:pPr>
            <w:r>
              <w:t>U02</w:t>
            </w:r>
          </w:p>
        </w:tc>
      </w:tr>
      <w:tr w:rsidR="00B50050" w14:paraId="30666847" w14:textId="77777777" w:rsidTr="00195548">
        <w:tc>
          <w:tcPr>
            <w:tcW w:w="600" w:type="dxa"/>
          </w:tcPr>
          <w:p w14:paraId="0ACC473A" w14:textId="77777777" w:rsidR="00B50050" w:rsidRDefault="00B50050" w:rsidP="0088127C">
            <w:pPr>
              <w:pStyle w:val="OtherTableBody"/>
            </w:pPr>
          </w:p>
        </w:tc>
        <w:tc>
          <w:tcPr>
            <w:tcW w:w="600" w:type="dxa"/>
          </w:tcPr>
          <w:p w14:paraId="59D53889" w14:textId="77777777" w:rsidR="00B50050" w:rsidRDefault="00B50050" w:rsidP="0088127C">
            <w:pPr>
              <w:pStyle w:val="OtherTableBody"/>
            </w:pPr>
            <w:r>
              <w:t>0354</w:t>
            </w:r>
          </w:p>
        </w:tc>
        <w:tc>
          <w:tcPr>
            <w:tcW w:w="2600" w:type="dxa"/>
          </w:tcPr>
          <w:p w14:paraId="63E6D003" w14:textId="77777777" w:rsidR="00B50050" w:rsidRDefault="00B50050" w:rsidP="0088127C">
            <w:pPr>
              <w:pStyle w:val="OtherTableBody"/>
            </w:pPr>
          </w:p>
        </w:tc>
        <w:tc>
          <w:tcPr>
            <w:tcW w:w="1400" w:type="dxa"/>
          </w:tcPr>
          <w:p w14:paraId="28C6E0AD" w14:textId="77777777" w:rsidR="00B50050" w:rsidRDefault="00B50050" w:rsidP="0088127C">
            <w:pPr>
              <w:pStyle w:val="OtherTableBody"/>
            </w:pPr>
            <w:r>
              <w:t>ESU_U01</w:t>
            </w:r>
          </w:p>
        </w:tc>
        <w:tc>
          <w:tcPr>
            <w:tcW w:w="4200" w:type="dxa"/>
          </w:tcPr>
          <w:p w14:paraId="70A621AA" w14:textId="77777777" w:rsidR="00B50050" w:rsidRDefault="00B50050" w:rsidP="0088127C">
            <w:pPr>
              <w:pStyle w:val="OtherTableBody"/>
            </w:pPr>
            <w:r>
              <w:t>U01</w:t>
            </w:r>
          </w:p>
        </w:tc>
      </w:tr>
      <w:tr w:rsidR="00B50050" w14:paraId="08CDAAE8" w14:textId="77777777" w:rsidTr="00195548">
        <w:tc>
          <w:tcPr>
            <w:tcW w:w="600" w:type="dxa"/>
          </w:tcPr>
          <w:p w14:paraId="63BB2676" w14:textId="77777777" w:rsidR="00B50050" w:rsidRDefault="00B50050" w:rsidP="0088127C">
            <w:pPr>
              <w:pStyle w:val="OtherTableBody"/>
            </w:pPr>
          </w:p>
        </w:tc>
        <w:tc>
          <w:tcPr>
            <w:tcW w:w="600" w:type="dxa"/>
          </w:tcPr>
          <w:p w14:paraId="1DBF5F53" w14:textId="77777777" w:rsidR="00B50050" w:rsidRDefault="00B50050" w:rsidP="0088127C">
            <w:pPr>
              <w:pStyle w:val="OtherTableBody"/>
            </w:pPr>
            <w:r>
              <w:t>0354</w:t>
            </w:r>
          </w:p>
        </w:tc>
        <w:tc>
          <w:tcPr>
            <w:tcW w:w="2600" w:type="dxa"/>
          </w:tcPr>
          <w:p w14:paraId="51B8C08D" w14:textId="77777777" w:rsidR="00B50050" w:rsidRDefault="00B50050" w:rsidP="0088127C">
            <w:pPr>
              <w:pStyle w:val="OtherTableBody"/>
            </w:pPr>
          </w:p>
        </w:tc>
        <w:tc>
          <w:tcPr>
            <w:tcW w:w="1400" w:type="dxa"/>
          </w:tcPr>
          <w:p w14:paraId="37BFD36A" w14:textId="77777777" w:rsidR="00B50050" w:rsidRDefault="00B50050" w:rsidP="0088127C">
            <w:pPr>
              <w:pStyle w:val="OtherTableBody"/>
            </w:pPr>
            <w:r>
              <w:t>INR_U06</w:t>
            </w:r>
          </w:p>
        </w:tc>
        <w:tc>
          <w:tcPr>
            <w:tcW w:w="4200" w:type="dxa"/>
          </w:tcPr>
          <w:p w14:paraId="551E5C74" w14:textId="77777777" w:rsidR="00B50050" w:rsidRDefault="00B50050" w:rsidP="0088127C">
            <w:pPr>
              <w:pStyle w:val="OtherTableBody"/>
            </w:pPr>
            <w:r>
              <w:t>U06</w:t>
            </w:r>
          </w:p>
        </w:tc>
      </w:tr>
      <w:tr w:rsidR="00B50050" w14:paraId="29F4A5C8" w14:textId="77777777" w:rsidTr="00195548">
        <w:tc>
          <w:tcPr>
            <w:tcW w:w="600" w:type="dxa"/>
          </w:tcPr>
          <w:p w14:paraId="552234D0" w14:textId="77777777" w:rsidR="00B50050" w:rsidRDefault="00B50050" w:rsidP="0088127C">
            <w:pPr>
              <w:pStyle w:val="OtherTableBody"/>
            </w:pPr>
          </w:p>
        </w:tc>
        <w:tc>
          <w:tcPr>
            <w:tcW w:w="600" w:type="dxa"/>
          </w:tcPr>
          <w:p w14:paraId="1C50E1B0" w14:textId="77777777" w:rsidR="00B50050" w:rsidRDefault="00B50050" w:rsidP="0088127C">
            <w:pPr>
              <w:pStyle w:val="OtherTableBody"/>
            </w:pPr>
            <w:r>
              <w:t>0354</w:t>
            </w:r>
          </w:p>
        </w:tc>
        <w:tc>
          <w:tcPr>
            <w:tcW w:w="2600" w:type="dxa"/>
          </w:tcPr>
          <w:p w14:paraId="65EED369" w14:textId="77777777" w:rsidR="00B50050" w:rsidRDefault="00B50050" w:rsidP="0088127C">
            <w:pPr>
              <w:pStyle w:val="OtherTableBody"/>
            </w:pPr>
          </w:p>
        </w:tc>
        <w:tc>
          <w:tcPr>
            <w:tcW w:w="1400" w:type="dxa"/>
          </w:tcPr>
          <w:p w14:paraId="16313F02" w14:textId="77777777" w:rsidR="00B50050" w:rsidRDefault="00B50050" w:rsidP="0088127C">
            <w:pPr>
              <w:pStyle w:val="OtherTableBody"/>
            </w:pPr>
            <w:r>
              <w:t>INU_U05</w:t>
            </w:r>
          </w:p>
        </w:tc>
        <w:tc>
          <w:tcPr>
            <w:tcW w:w="4200" w:type="dxa"/>
          </w:tcPr>
          <w:p w14:paraId="7A4AFDB9" w14:textId="77777777" w:rsidR="00B50050" w:rsidRDefault="00B50050" w:rsidP="0088127C">
            <w:pPr>
              <w:pStyle w:val="OtherTableBody"/>
            </w:pPr>
            <w:r>
              <w:t>U05</w:t>
            </w:r>
          </w:p>
        </w:tc>
      </w:tr>
      <w:tr w:rsidR="00B50050" w14:paraId="26256558" w14:textId="77777777" w:rsidTr="00195548">
        <w:tc>
          <w:tcPr>
            <w:tcW w:w="600" w:type="dxa"/>
          </w:tcPr>
          <w:p w14:paraId="2988C200" w14:textId="77777777" w:rsidR="00B50050" w:rsidRDefault="00B50050" w:rsidP="0088127C">
            <w:pPr>
              <w:pStyle w:val="OtherTableBody"/>
            </w:pPr>
          </w:p>
        </w:tc>
        <w:tc>
          <w:tcPr>
            <w:tcW w:w="600" w:type="dxa"/>
          </w:tcPr>
          <w:p w14:paraId="7E873364" w14:textId="77777777" w:rsidR="00B50050" w:rsidRDefault="00B50050" w:rsidP="0088127C">
            <w:pPr>
              <w:pStyle w:val="OtherTableBody"/>
            </w:pPr>
            <w:r>
              <w:t>0354</w:t>
            </w:r>
          </w:p>
        </w:tc>
        <w:tc>
          <w:tcPr>
            <w:tcW w:w="2600" w:type="dxa"/>
          </w:tcPr>
          <w:p w14:paraId="23CB88C7" w14:textId="77777777" w:rsidR="00B50050" w:rsidRDefault="00B50050" w:rsidP="0088127C">
            <w:pPr>
              <w:pStyle w:val="OtherTableBody"/>
            </w:pPr>
          </w:p>
        </w:tc>
        <w:tc>
          <w:tcPr>
            <w:tcW w:w="1400" w:type="dxa"/>
          </w:tcPr>
          <w:p w14:paraId="524B0119" w14:textId="77777777" w:rsidR="00B50050" w:rsidRDefault="00B50050" w:rsidP="0088127C">
            <w:pPr>
              <w:pStyle w:val="OtherTableBody"/>
            </w:pPr>
            <w:r>
              <w:t>INV_U14</w:t>
            </w:r>
          </w:p>
        </w:tc>
        <w:tc>
          <w:tcPr>
            <w:tcW w:w="4200" w:type="dxa"/>
          </w:tcPr>
          <w:p w14:paraId="22760EE0" w14:textId="77777777" w:rsidR="00B50050" w:rsidRDefault="00B50050" w:rsidP="0088127C">
            <w:pPr>
              <w:pStyle w:val="OtherTableBody"/>
            </w:pPr>
            <w:r>
              <w:t>U14</w:t>
            </w:r>
          </w:p>
        </w:tc>
      </w:tr>
      <w:tr w:rsidR="00B50050" w14:paraId="79E51D28" w14:textId="77777777" w:rsidTr="00195548">
        <w:tc>
          <w:tcPr>
            <w:tcW w:w="600" w:type="dxa"/>
          </w:tcPr>
          <w:p w14:paraId="03AD9CC4" w14:textId="77777777" w:rsidR="00B50050" w:rsidRDefault="00B50050" w:rsidP="0088127C">
            <w:pPr>
              <w:pStyle w:val="OtherTableBody"/>
            </w:pPr>
          </w:p>
        </w:tc>
        <w:tc>
          <w:tcPr>
            <w:tcW w:w="600" w:type="dxa"/>
          </w:tcPr>
          <w:p w14:paraId="3663BCBB" w14:textId="77777777" w:rsidR="00B50050" w:rsidRDefault="00B50050" w:rsidP="0088127C">
            <w:pPr>
              <w:pStyle w:val="OtherTableBody"/>
            </w:pPr>
            <w:r>
              <w:t>0354</w:t>
            </w:r>
          </w:p>
        </w:tc>
        <w:tc>
          <w:tcPr>
            <w:tcW w:w="2600" w:type="dxa"/>
          </w:tcPr>
          <w:p w14:paraId="2B4C2E3F" w14:textId="77777777" w:rsidR="00B50050" w:rsidRDefault="00B50050" w:rsidP="0088127C">
            <w:pPr>
              <w:pStyle w:val="OtherTableBody"/>
            </w:pPr>
          </w:p>
        </w:tc>
        <w:tc>
          <w:tcPr>
            <w:tcW w:w="1400" w:type="dxa"/>
          </w:tcPr>
          <w:p w14:paraId="2496F856" w14:textId="77777777" w:rsidR="00B50050" w:rsidRDefault="00B50050" w:rsidP="0088127C">
            <w:pPr>
              <w:pStyle w:val="OtherTableBody"/>
            </w:pPr>
            <w:r>
              <w:t>LSU_U12</w:t>
            </w:r>
          </w:p>
        </w:tc>
        <w:tc>
          <w:tcPr>
            <w:tcW w:w="4200" w:type="dxa"/>
          </w:tcPr>
          <w:p w14:paraId="4EC1BFBA" w14:textId="77777777" w:rsidR="00B50050" w:rsidRDefault="00B50050" w:rsidP="0088127C">
            <w:pPr>
              <w:pStyle w:val="OtherTableBody"/>
            </w:pPr>
            <w:r>
              <w:t>U12, U13</w:t>
            </w:r>
          </w:p>
        </w:tc>
      </w:tr>
      <w:tr w:rsidR="00B50050" w14:paraId="77A4A00A" w14:textId="77777777" w:rsidTr="00195548">
        <w:tc>
          <w:tcPr>
            <w:tcW w:w="600" w:type="dxa"/>
          </w:tcPr>
          <w:p w14:paraId="659C7885" w14:textId="77777777" w:rsidR="00B50050" w:rsidRDefault="00B50050" w:rsidP="0088127C">
            <w:pPr>
              <w:pStyle w:val="OtherTableBody"/>
            </w:pPr>
          </w:p>
        </w:tc>
        <w:tc>
          <w:tcPr>
            <w:tcW w:w="600" w:type="dxa"/>
          </w:tcPr>
          <w:p w14:paraId="3EC88339" w14:textId="77777777" w:rsidR="00B50050" w:rsidRDefault="00B50050" w:rsidP="0088127C">
            <w:pPr>
              <w:pStyle w:val="OtherTableBody"/>
            </w:pPr>
            <w:r>
              <w:t>0354</w:t>
            </w:r>
          </w:p>
        </w:tc>
        <w:tc>
          <w:tcPr>
            <w:tcW w:w="2600" w:type="dxa"/>
          </w:tcPr>
          <w:p w14:paraId="2D5EF3AE" w14:textId="77777777" w:rsidR="00B50050" w:rsidRDefault="00B50050" w:rsidP="0088127C">
            <w:pPr>
              <w:pStyle w:val="OtherTableBody"/>
            </w:pPr>
          </w:p>
        </w:tc>
        <w:tc>
          <w:tcPr>
            <w:tcW w:w="1400" w:type="dxa"/>
          </w:tcPr>
          <w:p w14:paraId="2EB7291D" w14:textId="77777777" w:rsidR="00B50050" w:rsidRDefault="00B50050" w:rsidP="0088127C">
            <w:pPr>
              <w:pStyle w:val="OtherTableBody"/>
            </w:pPr>
            <w:r>
              <w:t>MDM_T01</w:t>
            </w:r>
          </w:p>
        </w:tc>
        <w:tc>
          <w:tcPr>
            <w:tcW w:w="4200" w:type="dxa"/>
          </w:tcPr>
          <w:p w14:paraId="43B0FB47" w14:textId="77777777" w:rsidR="00B50050" w:rsidRDefault="00B50050" w:rsidP="0088127C">
            <w:pPr>
              <w:pStyle w:val="OtherTableBody"/>
            </w:pPr>
            <w:r>
              <w:t>T01, T03, T05, T07, T09, T11</w:t>
            </w:r>
          </w:p>
        </w:tc>
      </w:tr>
      <w:tr w:rsidR="00B50050" w14:paraId="0D54CC05" w14:textId="77777777" w:rsidTr="00195548">
        <w:tc>
          <w:tcPr>
            <w:tcW w:w="600" w:type="dxa"/>
          </w:tcPr>
          <w:p w14:paraId="019CAA41" w14:textId="77777777" w:rsidR="00B50050" w:rsidRDefault="00B50050" w:rsidP="0088127C">
            <w:pPr>
              <w:pStyle w:val="OtherTableBody"/>
            </w:pPr>
          </w:p>
        </w:tc>
        <w:tc>
          <w:tcPr>
            <w:tcW w:w="600" w:type="dxa"/>
          </w:tcPr>
          <w:p w14:paraId="723C3496" w14:textId="77777777" w:rsidR="00B50050" w:rsidRDefault="00B50050" w:rsidP="0088127C">
            <w:pPr>
              <w:pStyle w:val="OtherTableBody"/>
            </w:pPr>
            <w:r>
              <w:t>0354</w:t>
            </w:r>
          </w:p>
        </w:tc>
        <w:tc>
          <w:tcPr>
            <w:tcW w:w="2600" w:type="dxa"/>
          </w:tcPr>
          <w:p w14:paraId="0ABA4872" w14:textId="77777777" w:rsidR="00B50050" w:rsidRDefault="00B50050" w:rsidP="0088127C">
            <w:pPr>
              <w:pStyle w:val="OtherTableBody"/>
            </w:pPr>
          </w:p>
        </w:tc>
        <w:tc>
          <w:tcPr>
            <w:tcW w:w="1400" w:type="dxa"/>
          </w:tcPr>
          <w:p w14:paraId="2779F649" w14:textId="77777777" w:rsidR="00B50050" w:rsidRDefault="00B50050" w:rsidP="0088127C">
            <w:pPr>
              <w:pStyle w:val="OtherTableBody"/>
            </w:pPr>
            <w:r>
              <w:t>MDM_T02</w:t>
            </w:r>
          </w:p>
        </w:tc>
        <w:tc>
          <w:tcPr>
            <w:tcW w:w="4200" w:type="dxa"/>
          </w:tcPr>
          <w:p w14:paraId="0CEA2331" w14:textId="77777777" w:rsidR="00B50050" w:rsidRDefault="00B50050" w:rsidP="0088127C">
            <w:pPr>
              <w:pStyle w:val="OtherTableBody"/>
            </w:pPr>
            <w:r>
              <w:t>T02, T04, T06, T08, T10</w:t>
            </w:r>
          </w:p>
        </w:tc>
      </w:tr>
      <w:tr w:rsidR="00B50050" w14:paraId="5A632521" w14:textId="77777777" w:rsidTr="00195548">
        <w:tc>
          <w:tcPr>
            <w:tcW w:w="600" w:type="dxa"/>
          </w:tcPr>
          <w:p w14:paraId="09239EA8" w14:textId="77777777" w:rsidR="00B50050" w:rsidRDefault="00B50050" w:rsidP="0088127C">
            <w:pPr>
              <w:pStyle w:val="OtherTableBody"/>
            </w:pPr>
          </w:p>
        </w:tc>
        <w:tc>
          <w:tcPr>
            <w:tcW w:w="600" w:type="dxa"/>
          </w:tcPr>
          <w:p w14:paraId="368A4768" w14:textId="77777777" w:rsidR="00B50050" w:rsidRDefault="00B50050" w:rsidP="0088127C">
            <w:pPr>
              <w:pStyle w:val="OtherTableBody"/>
            </w:pPr>
            <w:r>
              <w:t>0354</w:t>
            </w:r>
          </w:p>
        </w:tc>
        <w:tc>
          <w:tcPr>
            <w:tcW w:w="2600" w:type="dxa"/>
          </w:tcPr>
          <w:p w14:paraId="71E23958" w14:textId="77777777" w:rsidR="00B50050" w:rsidRDefault="00B50050" w:rsidP="0088127C">
            <w:pPr>
              <w:pStyle w:val="OtherTableBody"/>
            </w:pPr>
          </w:p>
        </w:tc>
        <w:tc>
          <w:tcPr>
            <w:tcW w:w="1400" w:type="dxa"/>
          </w:tcPr>
          <w:p w14:paraId="0EBED9A3" w14:textId="77777777" w:rsidR="00B50050" w:rsidRDefault="00B50050" w:rsidP="0088127C">
            <w:pPr>
              <w:pStyle w:val="OtherTableBody"/>
            </w:pPr>
            <w:r>
              <w:t>MFK_M01</w:t>
            </w:r>
          </w:p>
        </w:tc>
        <w:tc>
          <w:tcPr>
            <w:tcW w:w="4200" w:type="dxa"/>
          </w:tcPr>
          <w:p w14:paraId="4AAFEEA6" w14:textId="77777777" w:rsidR="00B50050" w:rsidRDefault="00B50050" w:rsidP="0088127C">
            <w:pPr>
              <w:pStyle w:val="OtherTableBody"/>
            </w:pPr>
            <w:r>
              <w:t>M01, M02, M03, M04, M05, M06, M07, M08, M09, M10, M11</w:t>
            </w:r>
          </w:p>
        </w:tc>
      </w:tr>
      <w:tr w:rsidR="00B50050" w14:paraId="68EF7527" w14:textId="77777777" w:rsidTr="00195548">
        <w:tc>
          <w:tcPr>
            <w:tcW w:w="600" w:type="dxa"/>
          </w:tcPr>
          <w:p w14:paraId="28944020" w14:textId="77777777" w:rsidR="00B50050" w:rsidRDefault="00B50050" w:rsidP="0088127C">
            <w:pPr>
              <w:pStyle w:val="OtherTableBody"/>
            </w:pPr>
          </w:p>
        </w:tc>
        <w:tc>
          <w:tcPr>
            <w:tcW w:w="600" w:type="dxa"/>
          </w:tcPr>
          <w:p w14:paraId="5A6CDCFF" w14:textId="77777777" w:rsidR="00B50050" w:rsidRDefault="00B50050" w:rsidP="0088127C">
            <w:pPr>
              <w:pStyle w:val="OtherTableBody"/>
            </w:pPr>
            <w:r>
              <w:t>0354</w:t>
            </w:r>
          </w:p>
        </w:tc>
        <w:tc>
          <w:tcPr>
            <w:tcW w:w="2600" w:type="dxa"/>
          </w:tcPr>
          <w:p w14:paraId="1D670685" w14:textId="77777777" w:rsidR="00B50050" w:rsidRDefault="00B50050" w:rsidP="0088127C">
            <w:pPr>
              <w:pStyle w:val="OtherTableBody"/>
            </w:pPr>
          </w:p>
        </w:tc>
        <w:tc>
          <w:tcPr>
            <w:tcW w:w="1400" w:type="dxa"/>
          </w:tcPr>
          <w:p w14:paraId="1471D4AA" w14:textId="77777777" w:rsidR="00B50050" w:rsidRDefault="00B50050" w:rsidP="0088127C">
            <w:pPr>
              <w:pStyle w:val="OtherTableBody"/>
            </w:pPr>
            <w:r>
              <w:t>MFN_M01</w:t>
            </w:r>
          </w:p>
        </w:tc>
        <w:tc>
          <w:tcPr>
            <w:tcW w:w="4200" w:type="dxa"/>
          </w:tcPr>
          <w:p w14:paraId="6DF84802" w14:textId="77777777" w:rsidR="00B50050" w:rsidRDefault="00B50050" w:rsidP="0088127C">
            <w:pPr>
              <w:pStyle w:val="OtherTableBody"/>
            </w:pPr>
          </w:p>
        </w:tc>
      </w:tr>
      <w:tr w:rsidR="00B50050" w14:paraId="63E799C3" w14:textId="77777777" w:rsidTr="00195548">
        <w:tc>
          <w:tcPr>
            <w:tcW w:w="600" w:type="dxa"/>
          </w:tcPr>
          <w:p w14:paraId="456E3FE5" w14:textId="77777777" w:rsidR="00B50050" w:rsidRDefault="00B50050" w:rsidP="0088127C">
            <w:pPr>
              <w:pStyle w:val="OtherTableBody"/>
            </w:pPr>
          </w:p>
        </w:tc>
        <w:tc>
          <w:tcPr>
            <w:tcW w:w="600" w:type="dxa"/>
          </w:tcPr>
          <w:p w14:paraId="31960F28" w14:textId="77777777" w:rsidR="00B50050" w:rsidRDefault="00B50050" w:rsidP="0088127C">
            <w:pPr>
              <w:pStyle w:val="OtherTableBody"/>
            </w:pPr>
            <w:r>
              <w:t>0354</w:t>
            </w:r>
          </w:p>
        </w:tc>
        <w:tc>
          <w:tcPr>
            <w:tcW w:w="2600" w:type="dxa"/>
          </w:tcPr>
          <w:p w14:paraId="64D038A3" w14:textId="77777777" w:rsidR="00B50050" w:rsidRDefault="00B50050" w:rsidP="0088127C">
            <w:pPr>
              <w:pStyle w:val="OtherTableBody"/>
            </w:pPr>
          </w:p>
        </w:tc>
        <w:tc>
          <w:tcPr>
            <w:tcW w:w="1400" w:type="dxa"/>
          </w:tcPr>
          <w:p w14:paraId="2319AD84" w14:textId="77777777" w:rsidR="00B50050" w:rsidRDefault="00B50050" w:rsidP="0088127C">
            <w:pPr>
              <w:pStyle w:val="OtherTableBody"/>
            </w:pPr>
            <w:r>
              <w:t>MFN_M02</w:t>
            </w:r>
          </w:p>
        </w:tc>
        <w:tc>
          <w:tcPr>
            <w:tcW w:w="4200" w:type="dxa"/>
          </w:tcPr>
          <w:p w14:paraId="2B2274CD" w14:textId="77777777" w:rsidR="00B50050" w:rsidRDefault="00B50050" w:rsidP="0088127C">
            <w:pPr>
              <w:pStyle w:val="OtherTableBody"/>
            </w:pPr>
            <w:r>
              <w:t>M02</w:t>
            </w:r>
          </w:p>
        </w:tc>
      </w:tr>
      <w:tr w:rsidR="00B50050" w14:paraId="7B489B06" w14:textId="77777777" w:rsidTr="00195548">
        <w:tc>
          <w:tcPr>
            <w:tcW w:w="600" w:type="dxa"/>
          </w:tcPr>
          <w:p w14:paraId="4702BE02" w14:textId="77777777" w:rsidR="00B50050" w:rsidRDefault="00B50050" w:rsidP="0088127C">
            <w:pPr>
              <w:pStyle w:val="OtherTableBody"/>
            </w:pPr>
          </w:p>
        </w:tc>
        <w:tc>
          <w:tcPr>
            <w:tcW w:w="600" w:type="dxa"/>
          </w:tcPr>
          <w:p w14:paraId="4F402958" w14:textId="77777777" w:rsidR="00B50050" w:rsidRDefault="00B50050" w:rsidP="0088127C">
            <w:pPr>
              <w:pStyle w:val="OtherTableBody"/>
            </w:pPr>
            <w:r>
              <w:t>0354</w:t>
            </w:r>
          </w:p>
        </w:tc>
        <w:tc>
          <w:tcPr>
            <w:tcW w:w="2600" w:type="dxa"/>
          </w:tcPr>
          <w:p w14:paraId="6B7EEDE8" w14:textId="77777777" w:rsidR="00B50050" w:rsidRDefault="00B50050" w:rsidP="0088127C">
            <w:pPr>
              <w:pStyle w:val="OtherTableBody"/>
            </w:pPr>
          </w:p>
        </w:tc>
        <w:tc>
          <w:tcPr>
            <w:tcW w:w="1400" w:type="dxa"/>
          </w:tcPr>
          <w:p w14:paraId="7F79CE6B" w14:textId="77777777" w:rsidR="00B50050" w:rsidRDefault="00B50050" w:rsidP="0088127C">
            <w:pPr>
              <w:pStyle w:val="OtherTableBody"/>
            </w:pPr>
            <w:r>
              <w:t>MFN_M03</w:t>
            </w:r>
          </w:p>
        </w:tc>
        <w:tc>
          <w:tcPr>
            <w:tcW w:w="4200" w:type="dxa"/>
          </w:tcPr>
          <w:p w14:paraId="7EF0E9DC" w14:textId="77777777" w:rsidR="00B50050" w:rsidRDefault="00B50050" w:rsidP="0088127C">
            <w:pPr>
              <w:pStyle w:val="OtherTableBody"/>
            </w:pPr>
            <w:r>
              <w:t>M03</w:t>
            </w:r>
          </w:p>
        </w:tc>
      </w:tr>
      <w:tr w:rsidR="00B50050" w14:paraId="2FF67653" w14:textId="77777777" w:rsidTr="00195548">
        <w:tc>
          <w:tcPr>
            <w:tcW w:w="600" w:type="dxa"/>
          </w:tcPr>
          <w:p w14:paraId="2B7029FF" w14:textId="77777777" w:rsidR="00B50050" w:rsidRDefault="00B50050" w:rsidP="0088127C">
            <w:pPr>
              <w:pStyle w:val="OtherTableBody"/>
            </w:pPr>
          </w:p>
        </w:tc>
        <w:tc>
          <w:tcPr>
            <w:tcW w:w="600" w:type="dxa"/>
          </w:tcPr>
          <w:p w14:paraId="0907D602" w14:textId="77777777" w:rsidR="00B50050" w:rsidRDefault="00B50050" w:rsidP="0088127C">
            <w:pPr>
              <w:pStyle w:val="OtherTableBody"/>
            </w:pPr>
            <w:r>
              <w:t>0354</w:t>
            </w:r>
          </w:p>
        </w:tc>
        <w:tc>
          <w:tcPr>
            <w:tcW w:w="2600" w:type="dxa"/>
          </w:tcPr>
          <w:p w14:paraId="0CA9D150" w14:textId="77777777" w:rsidR="00B50050" w:rsidRDefault="00B50050" w:rsidP="0088127C">
            <w:pPr>
              <w:pStyle w:val="OtherTableBody"/>
            </w:pPr>
          </w:p>
        </w:tc>
        <w:tc>
          <w:tcPr>
            <w:tcW w:w="1400" w:type="dxa"/>
          </w:tcPr>
          <w:p w14:paraId="69CFA195" w14:textId="77777777" w:rsidR="00B50050" w:rsidRDefault="00B50050" w:rsidP="0088127C">
            <w:pPr>
              <w:pStyle w:val="OtherTableBody"/>
            </w:pPr>
            <w:r>
              <w:t>MFN_M04</w:t>
            </w:r>
          </w:p>
        </w:tc>
        <w:tc>
          <w:tcPr>
            <w:tcW w:w="4200" w:type="dxa"/>
          </w:tcPr>
          <w:p w14:paraId="5D76C1D2" w14:textId="77777777" w:rsidR="00B50050" w:rsidRDefault="00B50050" w:rsidP="0088127C">
            <w:pPr>
              <w:pStyle w:val="OtherTableBody"/>
            </w:pPr>
            <w:r>
              <w:t>M04</w:t>
            </w:r>
          </w:p>
        </w:tc>
      </w:tr>
      <w:tr w:rsidR="00B50050" w14:paraId="451BC172" w14:textId="77777777" w:rsidTr="00195548">
        <w:tc>
          <w:tcPr>
            <w:tcW w:w="600" w:type="dxa"/>
          </w:tcPr>
          <w:p w14:paraId="1D260A3F" w14:textId="77777777" w:rsidR="00B50050" w:rsidRDefault="00B50050" w:rsidP="0088127C">
            <w:pPr>
              <w:pStyle w:val="OtherTableBody"/>
            </w:pPr>
          </w:p>
        </w:tc>
        <w:tc>
          <w:tcPr>
            <w:tcW w:w="600" w:type="dxa"/>
          </w:tcPr>
          <w:p w14:paraId="5763E049" w14:textId="77777777" w:rsidR="00B50050" w:rsidRDefault="00B50050" w:rsidP="0088127C">
            <w:pPr>
              <w:pStyle w:val="OtherTableBody"/>
            </w:pPr>
            <w:r>
              <w:t>0354</w:t>
            </w:r>
          </w:p>
        </w:tc>
        <w:tc>
          <w:tcPr>
            <w:tcW w:w="2600" w:type="dxa"/>
          </w:tcPr>
          <w:p w14:paraId="2DA042B6" w14:textId="77777777" w:rsidR="00B50050" w:rsidRDefault="00B50050" w:rsidP="0088127C">
            <w:pPr>
              <w:pStyle w:val="OtherTableBody"/>
            </w:pPr>
          </w:p>
        </w:tc>
        <w:tc>
          <w:tcPr>
            <w:tcW w:w="1400" w:type="dxa"/>
          </w:tcPr>
          <w:p w14:paraId="782C130F" w14:textId="77777777" w:rsidR="00B50050" w:rsidRDefault="00B50050" w:rsidP="0088127C">
            <w:pPr>
              <w:pStyle w:val="OtherTableBody"/>
            </w:pPr>
            <w:r>
              <w:t>MFN_M05</w:t>
            </w:r>
          </w:p>
        </w:tc>
        <w:tc>
          <w:tcPr>
            <w:tcW w:w="4200" w:type="dxa"/>
          </w:tcPr>
          <w:p w14:paraId="4DE42993" w14:textId="77777777" w:rsidR="00B50050" w:rsidRDefault="00B50050" w:rsidP="0088127C">
            <w:pPr>
              <w:pStyle w:val="OtherTableBody"/>
            </w:pPr>
            <w:r>
              <w:t>M05</w:t>
            </w:r>
          </w:p>
        </w:tc>
      </w:tr>
      <w:tr w:rsidR="00B50050" w14:paraId="1DA1BA6B" w14:textId="77777777" w:rsidTr="00195548">
        <w:tc>
          <w:tcPr>
            <w:tcW w:w="600" w:type="dxa"/>
          </w:tcPr>
          <w:p w14:paraId="54D91279" w14:textId="77777777" w:rsidR="00B50050" w:rsidRDefault="00B50050" w:rsidP="0088127C">
            <w:pPr>
              <w:pStyle w:val="OtherTableBody"/>
            </w:pPr>
          </w:p>
        </w:tc>
        <w:tc>
          <w:tcPr>
            <w:tcW w:w="600" w:type="dxa"/>
          </w:tcPr>
          <w:p w14:paraId="26A6808E" w14:textId="77777777" w:rsidR="00B50050" w:rsidRDefault="00B50050" w:rsidP="0088127C">
            <w:pPr>
              <w:pStyle w:val="OtherTableBody"/>
            </w:pPr>
            <w:r>
              <w:t>0354</w:t>
            </w:r>
          </w:p>
        </w:tc>
        <w:tc>
          <w:tcPr>
            <w:tcW w:w="2600" w:type="dxa"/>
          </w:tcPr>
          <w:p w14:paraId="5C9E7DD5" w14:textId="77777777" w:rsidR="00B50050" w:rsidRDefault="00B50050" w:rsidP="0088127C">
            <w:pPr>
              <w:pStyle w:val="OtherTableBody"/>
            </w:pPr>
          </w:p>
        </w:tc>
        <w:tc>
          <w:tcPr>
            <w:tcW w:w="1400" w:type="dxa"/>
          </w:tcPr>
          <w:p w14:paraId="474E41B3" w14:textId="77777777" w:rsidR="00B50050" w:rsidRDefault="00B50050" w:rsidP="0088127C">
            <w:pPr>
              <w:pStyle w:val="OtherTableBody"/>
            </w:pPr>
            <w:r>
              <w:t>MFN_M06</w:t>
            </w:r>
          </w:p>
        </w:tc>
        <w:tc>
          <w:tcPr>
            <w:tcW w:w="4200" w:type="dxa"/>
          </w:tcPr>
          <w:p w14:paraId="203B4A65" w14:textId="77777777" w:rsidR="00B50050" w:rsidRDefault="00B50050" w:rsidP="0088127C">
            <w:pPr>
              <w:pStyle w:val="OtherTableBody"/>
            </w:pPr>
            <w:r>
              <w:t>M06</w:t>
            </w:r>
          </w:p>
        </w:tc>
      </w:tr>
      <w:tr w:rsidR="00B50050" w14:paraId="550958F3" w14:textId="77777777" w:rsidTr="00195548">
        <w:tc>
          <w:tcPr>
            <w:tcW w:w="600" w:type="dxa"/>
          </w:tcPr>
          <w:p w14:paraId="60795769" w14:textId="77777777" w:rsidR="00B50050" w:rsidRDefault="00B50050" w:rsidP="0088127C">
            <w:pPr>
              <w:pStyle w:val="OtherTableBody"/>
            </w:pPr>
          </w:p>
        </w:tc>
        <w:tc>
          <w:tcPr>
            <w:tcW w:w="600" w:type="dxa"/>
          </w:tcPr>
          <w:p w14:paraId="2A1B4E5B" w14:textId="77777777" w:rsidR="00B50050" w:rsidRDefault="00B50050" w:rsidP="0088127C">
            <w:pPr>
              <w:pStyle w:val="OtherTableBody"/>
            </w:pPr>
            <w:r>
              <w:t>0354</w:t>
            </w:r>
          </w:p>
        </w:tc>
        <w:tc>
          <w:tcPr>
            <w:tcW w:w="2600" w:type="dxa"/>
          </w:tcPr>
          <w:p w14:paraId="7499D285" w14:textId="77777777" w:rsidR="00B50050" w:rsidRDefault="00B50050" w:rsidP="0088127C">
            <w:pPr>
              <w:pStyle w:val="OtherTableBody"/>
            </w:pPr>
          </w:p>
        </w:tc>
        <w:tc>
          <w:tcPr>
            <w:tcW w:w="1400" w:type="dxa"/>
          </w:tcPr>
          <w:p w14:paraId="4C2E33DF" w14:textId="77777777" w:rsidR="00B50050" w:rsidRDefault="00B50050" w:rsidP="0088127C">
            <w:pPr>
              <w:pStyle w:val="OtherTableBody"/>
            </w:pPr>
            <w:r>
              <w:t>MFN_M07</w:t>
            </w:r>
          </w:p>
        </w:tc>
        <w:tc>
          <w:tcPr>
            <w:tcW w:w="4200" w:type="dxa"/>
          </w:tcPr>
          <w:p w14:paraId="2388E015" w14:textId="77777777" w:rsidR="00B50050" w:rsidRDefault="00B50050" w:rsidP="0088127C">
            <w:pPr>
              <w:pStyle w:val="OtherTableBody"/>
            </w:pPr>
            <w:r>
              <w:t>M07</w:t>
            </w:r>
          </w:p>
        </w:tc>
      </w:tr>
      <w:tr w:rsidR="00B50050" w14:paraId="7C99A487" w14:textId="77777777" w:rsidTr="00195548">
        <w:tc>
          <w:tcPr>
            <w:tcW w:w="600" w:type="dxa"/>
          </w:tcPr>
          <w:p w14:paraId="62A63B84" w14:textId="77777777" w:rsidR="00B50050" w:rsidRDefault="00B50050" w:rsidP="0088127C">
            <w:pPr>
              <w:pStyle w:val="OtherTableBody"/>
            </w:pPr>
          </w:p>
        </w:tc>
        <w:tc>
          <w:tcPr>
            <w:tcW w:w="600" w:type="dxa"/>
          </w:tcPr>
          <w:p w14:paraId="1E461D9B" w14:textId="77777777" w:rsidR="00B50050" w:rsidRDefault="00B50050" w:rsidP="0088127C">
            <w:pPr>
              <w:pStyle w:val="OtherTableBody"/>
            </w:pPr>
            <w:r>
              <w:t>0354</w:t>
            </w:r>
          </w:p>
        </w:tc>
        <w:tc>
          <w:tcPr>
            <w:tcW w:w="2600" w:type="dxa"/>
          </w:tcPr>
          <w:p w14:paraId="02EA974F" w14:textId="77777777" w:rsidR="00B50050" w:rsidRDefault="00B50050" w:rsidP="0088127C">
            <w:pPr>
              <w:pStyle w:val="OtherTableBody"/>
            </w:pPr>
          </w:p>
        </w:tc>
        <w:tc>
          <w:tcPr>
            <w:tcW w:w="1400" w:type="dxa"/>
          </w:tcPr>
          <w:p w14:paraId="7CBB5690" w14:textId="77777777" w:rsidR="00B50050" w:rsidRDefault="00B50050" w:rsidP="0088127C">
            <w:pPr>
              <w:pStyle w:val="OtherTableBody"/>
            </w:pPr>
            <w:r>
              <w:t>MFN_M08</w:t>
            </w:r>
          </w:p>
        </w:tc>
        <w:tc>
          <w:tcPr>
            <w:tcW w:w="4200" w:type="dxa"/>
          </w:tcPr>
          <w:p w14:paraId="39F4BA3E" w14:textId="77777777" w:rsidR="00B50050" w:rsidRDefault="00B50050" w:rsidP="0088127C">
            <w:pPr>
              <w:pStyle w:val="OtherTableBody"/>
            </w:pPr>
            <w:r>
              <w:t>M08</w:t>
            </w:r>
          </w:p>
        </w:tc>
      </w:tr>
      <w:tr w:rsidR="00B50050" w14:paraId="29C54E86" w14:textId="77777777" w:rsidTr="00195548">
        <w:tc>
          <w:tcPr>
            <w:tcW w:w="600" w:type="dxa"/>
          </w:tcPr>
          <w:p w14:paraId="2D49BE3D" w14:textId="77777777" w:rsidR="00B50050" w:rsidRDefault="00B50050" w:rsidP="0088127C">
            <w:pPr>
              <w:pStyle w:val="OtherTableBody"/>
            </w:pPr>
          </w:p>
        </w:tc>
        <w:tc>
          <w:tcPr>
            <w:tcW w:w="600" w:type="dxa"/>
          </w:tcPr>
          <w:p w14:paraId="0113F2EB" w14:textId="77777777" w:rsidR="00B50050" w:rsidRDefault="00B50050" w:rsidP="0088127C">
            <w:pPr>
              <w:pStyle w:val="OtherTableBody"/>
            </w:pPr>
            <w:r>
              <w:t>0354</w:t>
            </w:r>
          </w:p>
        </w:tc>
        <w:tc>
          <w:tcPr>
            <w:tcW w:w="2600" w:type="dxa"/>
          </w:tcPr>
          <w:p w14:paraId="755AE328" w14:textId="77777777" w:rsidR="00B50050" w:rsidRDefault="00B50050" w:rsidP="0088127C">
            <w:pPr>
              <w:pStyle w:val="OtherTableBody"/>
            </w:pPr>
          </w:p>
        </w:tc>
        <w:tc>
          <w:tcPr>
            <w:tcW w:w="1400" w:type="dxa"/>
          </w:tcPr>
          <w:p w14:paraId="3AC961CE" w14:textId="77777777" w:rsidR="00B50050" w:rsidRDefault="00B50050" w:rsidP="0088127C">
            <w:pPr>
              <w:pStyle w:val="OtherTableBody"/>
            </w:pPr>
            <w:r>
              <w:t>MFN_M09</w:t>
            </w:r>
          </w:p>
        </w:tc>
        <w:tc>
          <w:tcPr>
            <w:tcW w:w="4200" w:type="dxa"/>
          </w:tcPr>
          <w:p w14:paraId="5AB9ECFB" w14:textId="77777777" w:rsidR="00B50050" w:rsidRDefault="00B50050" w:rsidP="0088127C">
            <w:pPr>
              <w:pStyle w:val="OtherTableBody"/>
            </w:pPr>
            <w:r>
              <w:t>M09</w:t>
            </w:r>
          </w:p>
        </w:tc>
      </w:tr>
      <w:tr w:rsidR="00B50050" w14:paraId="24ADC669" w14:textId="77777777" w:rsidTr="00195548">
        <w:tc>
          <w:tcPr>
            <w:tcW w:w="600" w:type="dxa"/>
          </w:tcPr>
          <w:p w14:paraId="11622F64" w14:textId="77777777" w:rsidR="00B50050" w:rsidRDefault="00B50050" w:rsidP="0088127C">
            <w:pPr>
              <w:pStyle w:val="OtherTableBody"/>
            </w:pPr>
          </w:p>
        </w:tc>
        <w:tc>
          <w:tcPr>
            <w:tcW w:w="600" w:type="dxa"/>
          </w:tcPr>
          <w:p w14:paraId="7EC0D874" w14:textId="77777777" w:rsidR="00B50050" w:rsidRDefault="00B50050" w:rsidP="0088127C">
            <w:pPr>
              <w:pStyle w:val="OtherTableBody"/>
            </w:pPr>
            <w:r>
              <w:t>0354</w:t>
            </w:r>
          </w:p>
        </w:tc>
        <w:tc>
          <w:tcPr>
            <w:tcW w:w="2600" w:type="dxa"/>
          </w:tcPr>
          <w:p w14:paraId="473CE522" w14:textId="77777777" w:rsidR="00B50050" w:rsidRDefault="00B50050" w:rsidP="0088127C">
            <w:pPr>
              <w:pStyle w:val="OtherTableBody"/>
            </w:pPr>
          </w:p>
        </w:tc>
        <w:tc>
          <w:tcPr>
            <w:tcW w:w="1400" w:type="dxa"/>
          </w:tcPr>
          <w:p w14:paraId="062F2119" w14:textId="77777777" w:rsidR="00B50050" w:rsidRDefault="00B50050" w:rsidP="0088127C">
            <w:pPr>
              <w:pStyle w:val="OtherTableBody"/>
            </w:pPr>
            <w:r>
              <w:t>MFN_M10</w:t>
            </w:r>
          </w:p>
        </w:tc>
        <w:tc>
          <w:tcPr>
            <w:tcW w:w="4200" w:type="dxa"/>
          </w:tcPr>
          <w:p w14:paraId="59156418" w14:textId="77777777" w:rsidR="00B50050" w:rsidRDefault="00B50050" w:rsidP="0088127C">
            <w:pPr>
              <w:pStyle w:val="OtherTableBody"/>
            </w:pPr>
            <w:r>
              <w:t>M10</w:t>
            </w:r>
          </w:p>
        </w:tc>
      </w:tr>
      <w:tr w:rsidR="00B50050" w14:paraId="19FA5817" w14:textId="77777777" w:rsidTr="00195548">
        <w:tc>
          <w:tcPr>
            <w:tcW w:w="600" w:type="dxa"/>
          </w:tcPr>
          <w:p w14:paraId="39A16DE1" w14:textId="77777777" w:rsidR="00B50050" w:rsidRDefault="00B50050" w:rsidP="0088127C">
            <w:pPr>
              <w:pStyle w:val="OtherTableBody"/>
            </w:pPr>
          </w:p>
        </w:tc>
        <w:tc>
          <w:tcPr>
            <w:tcW w:w="600" w:type="dxa"/>
          </w:tcPr>
          <w:p w14:paraId="01013260" w14:textId="77777777" w:rsidR="00B50050" w:rsidRDefault="00B50050" w:rsidP="0088127C">
            <w:pPr>
              <w:pStyle w:val="OtherTableBody"/>
            </w:pPr>
            <w:r>
              <w:t>0354</w:t>
            </w:r>
          </w:p>
        </w:tc>
        <w:tc>
          <w:tcPr>
            <w:tcW w:w="2600" w:type="dxa"/>
          </w:tcPr>
          <w:p w14:paraId="25F633FD" w14:textId="77777777" w:rsidR="00B50050" w:rsidRDefault="00B50050" w:rsidP="0088127C">
            <w:pPr>
              <w:pStyle w:val="OtherTableBody"/>
            </w:pPr>
          </w:p>
        </w:tc>
        <w:tc>
          <w:tcPr>
            <w:tcW w:w="1400" w:type="dxa"/>
          </w:tcPr>
          <w:p w14:paraId="713543B4" w14:textId="77777777" w:rsidR="00B50050" w:rsidRDefault="00B50050" w:rsidP="0088127C">
            <w:pPr>
              <w:pStyle w:val="OtherTableBody"/>
            </w:pPr>
            <w:r>
              <w:t>MFN_M11</w:t>
            </w:r>
          </w:p>
        </w:tc>
        <w:tc>
          <w:tcPr>
            <w:tcW w:w="4200" w:type="dxa"/>
          </w:tcPr>
          <w:p w14:paraId="23735115" w14:textId="77777777" w:rsidR="00B50050" w:rsidRDefault="00B50050" w:rsidP="0088127C">
            <w:pPr>
              <w:pStyle w:val="OtherTableBody"/>
            </w:pPr>
            <w:r>
              <w:t>M11</w:t>
            </w:r>
          </w:p>
        </w:tc>
      </w:tr>
      <w:tr w:rsidR="00B50050" w14:paraId="61B50CF4" w14:textId="77777777" w:rsidTr="00195548">
        <w:tc>
          <w:tcPr>
            <w:tcW w:w="600" w:type="dxa"/>
          </w:tcPr>
          <w:p w14:paraId="34122C71" w14:textId="77777777" w:rsidR="00B50050" w:rsidRDefault="00B50050" w:rsidP="0088127C">
            <w:pPr>
              <w:pStyle w:val="OtherTableBody"/>
            </w:pPr>
          </w:p>
        </w:tc>
        <w:tc>
          <w:tcPr>
            <w:tcW w:w="600" w:type="dxa"/>
          </w:tcPr>
          <w:p w14:paraId="383FCCD5" w14:textId="77777777" w:rsidR="00B50050" w:rsidRDefault="00B50050" w:rsidP="0088127C">
            <w:pPr>
              <w:pStyle w:val="OtherTableBody"/>
            </w:pPr>
            <w:r>
              <w:t>0354</w:t>
            </w:r>
          </w:p>
        </w:tc>
        <w:tc>
          <w:tcPr>
            <w:tcW w:w="2600" w:type="dxa"/>
          </w:tcPr>
          <w:p w14:paraId="02A1E2CC" w14:textId="77777777" w:rsidR="00B50050" w:rsidRDefault="00B50050" w:rsidP="0088127C">
            <w:pPr>
              <w:pStyle w:val="OtherTableBody"/>
            </w:pPr>
          </w:p>
        </w:tc>
        <w:tc>
          <w:tcPr>
            <w:tcW w:w="1400" w:type="dxa"/>
          </w:tcPr>
          <w:p w14:paraId="1786504D" w14:textId="77777777" w:rsidR="00B50050" w:rsidRDefault="00B50050" w:rsidP="0088127C">
            <w:pPr>
              <w:pStyle w:val="OtherTableBody"/>
            </w:pPr>
            <w:r>
              <w:t>MFN_M12</w:t>
            </w:r>
          </w:p>
        </w:tc>
        <w:tc>
          <w:tcPr>
            <w:tcW w:w="4200" w:type="dxa"/>
          </w:tcPr>
          <w:p w14:paraId="16C3698D" w14:textId="77777777" w:rsidR="00B50050" w:rsidRDefault="00B50050" w:rsidP="0088127C">
            <w:pPr>
              <w:pStyle w:val="OtherTableBody"/>
            </w:pPr>
            <w:r>
              <w:t>M12</w:t>
            </w:r>
          </w:p>
        </w:tc>
      </w:tr>
      <w:tr w:rsidR="00B50050" w14:paraId="35CD62D4" w14:textId="77777777" w:rsidTr="00195548">
        <w:tc>
          <w:tcPr>
            <w:tcW w:w="600" w:type="dxa"/>
          </w:tcPr>
          <w:p w14:paraId="79BED876" w14:textId="77777777" w:rsidR="00B50050" w:rsidRDefault="00B50050" w:rsidP="0088127C">
            <w:pPr>
              <w:pStyle w:val="OtherTableBody"/>
            </w:pPr>
          </w:p>
        </w:tc>
        <w:tc>
          <w:tcPr>
            <w:tcW w:w="600" w:type="dxa"/>
          </w:tcPr>
          <w:p w14:paraId="29830F52" w14:textId="77777777" w:rsidR="00B50050" w:rsidRDefault="00B50050" w:rsidP="0088127C">
            <w:pPr>
              <w:pStyle w:val="OtherTableBody"/>
            </w:pPr>
            <w:r>
              <w:t>0354</w:t>
            </w:r>
          </w:p>
        </w:tc>
        <w:tc>
          <w:tcPr>
            <w:tcW w:w="2600" w:type="dxa"/>
          </w:tcPr>
          <w:p w14:paraId="23EF785C" w14:textId="77777777" w:rsidR="00B50050" w:rsidRDefault="00B50050" w:rsidP="0088127C">
            <w:pPr>
              <w:pStyle w:val="OtherTableBody"/>
            </w:pPr>
          </w:p>
        </w:tc>
        <w:tc>
          <w:tcPr>
            <w:tcW w:w="1400" w:type="dxa"/>
          </w:tcPr>
          <w:p w14:paraId="34E92469" w14:textId="77777777" w:rsidR="00B50050" w:rsidRDefault="00B50050" w:rsidP="0088127C">
            <w:pPr>
              <w:pStyle w:val="OtherTableBody"/>
            </w:pPr>
            <w:r>
              <w:t>MFN_M13</w:t>
            </w:r>
          </w:p>
        </w:tc>
        <w:tc>
          <w:tcPr>
            <w:tcW w:w="4200" w:type="dxa"/>
          </w:tcPr>
          <w:p w14:paraId="6F269274" w14:textId="77777777" w:rsidR="00B50050" w:rsidRDefault="00B50050" w:rsidP="0088127C">
            <w:pPr>
              <w:pStyle w:val="OtherTableBody"/>
            </w:pPr>
            <w:r>
              <w:t>M13</w:t>
            </w:r>
          </w:p>
        </w:tc>
      </w:tr>
      <w:tr w:rsidR="00B50050" w14:paraId="2F56C939" w14:textId="77777777" w:rsidTr="00195548">
        <w:tc>
          <w:tcPr>
            <w:tcW w:w="600" w:type="dxa"/>
          </w:tcPr>
          <w:p w14:paraId="23552E11" w14:textId="77777777" w:rsidR="00B50050" w:rsidRDefault="00B50050" w:rsidP="0088127C">
            <w:pPr>
              <w:pStyle w:val="OtherTableBody"/>
            </w:pPr>
          </w:p>
        </w:tc>
        <w:tc>
          <w:tcPr>
            <w:tcW w:w="600" w:type="dxa"/>
          </w:tcPr>
          <w:p w14:paraId="15D50DDB" w14:textId="77777777" w:rsidR="00B50050" w:rsidRDefault="00B50050" w:rsidP="0088127C">
            <w:pPr>
              <w:pStyle w:val="OtherTableBody"/>
            </w:pPr>
            <w:r>
              <w:t>0354</w:t>
            </w:r>
          </w:p>
        </w:tc>
        <w:tc>
          <w:tcPr>
            <w:tcW w:w="2600" w:type="dxa"/>
          </w:tcPr>
          <w:p w14:paraId="29814F92" w14:textId="77777777" w:rsidR="00B50050" w:rsidRDefault="00B50050" w:rsidP="0088127C">
            <w:pPr>
              <w:pStyle w:val="OtherTableBody"/>
            </w:pPr>
          </w:p>
        </w:tc>
        <w:tc>
          <w:tcPr>
            <w:tcW w:w="1400" w:type="dxa"/>
          </w:tcPr>
          <w:p w14:paraId="60D652AD" w14:textId="77777777" w:rsidR="00B50050" w:rsidRDefault="00B50050" w:rsidP="0088127C">
            <w:pPr>
              <w:pStyle w:val="OtherTableBody"/>
            </w:pPr>
            <w:r>
              <w:t>MFN_M15</w:t>
            </w:r>
          </w:p>
        </w:tc>
        <w:tc>
          <w:tcPr>
            <w:tcW w:w="4200" w:type="dxa"/>
          </w:tcPr>
          <w:p w14:paraId="192EB15C" w14:textId="77777777" w:rsidR="00B50050" w:rsidRDefault="00B50050" w:rsidP="0088127C">
            <w:pPr>
              <w:pStyle w:val="OtherTableBody"/>
            </w:pPr>
            <w:r>
              <w:t>M15</w:t>
            </w:r>
          </w:p>
        </w:tc>
      </w:tr>
      <w:tr w:rsidR="00B50050" w14:paraId="281ADE51" w14:textId="77777777" w:rsidTr="00195548">
        <w:tc>
          <w:tcPr>
            <w:tcW w:w="600" w:type="dxa"/>
          </w:tcPr>
          <w:p w14:paraId="2F726F64" w14:textId="77777777" w:rsidR="00B50050" w:rsidRDefault="00B50050" w:rsidP="0088127C">
            <w:pPr>
              <w:pStyle w:val="OtherTableBody"/>
            </w:pPr>
          </w:p>
        </w:tc>
        <w:tc>
          <w:tcPr>
            <w:tcW w:w="600" w:type="dxa"/>
          </w:tcPr>
          <w:p w14:paraId="54282771" w14:textId="77777777" w:rsidR="00B50050" w:rsidRDefault="00B50050" w:rsidP="0088127C">
            <w:pPr>
              <w:pStyle w:val="OtherTableBody"/>
            </w:pPr>
            <w:r>
              <w:t>0354</w:t>
            </w:r>
          </w:p>
        </w:tc>
        <w:tc>
          <w:tcPr>
            <w:tcW w:w="2600" w:type="dxa"/>
          </w:tcPr>
          <w:p w14:paraId="237E0B45" w14:textId="77777777" w:rsidR="00B50050" w:rsidRDefault="00B50050" w:rsidP="0088127C">
            <w:pPr>
              <w:pStyle w:val="OtherTableBody"/>
            </w:pPr>
          </w:p>
        </w:tc>
        <w:tc>
          <w:tcPr>
            <w:tcW w:w="1400" w:type="dxa"/>
          </w:tcPr>
          <w:p w14:paraId="35831B27" w14:textId="77777777" w:rsidR="00B50050" w:rsidRDefault="00B50050" w:rsidP="0088127C">
            <w:pPr>
              <w:pStyle w:val="OtherTableBody"/>
            </w:pPr>
            <w:r>
              <w:t>MFN_M16</w:t>
            </w:r>
          </w:p>
        </w:tc>
        <w:tc>
          <w:tcPr>
            <w:tcW w:w="4200" w:type="dxa"/>
          </w:tcPr>
          <w:p w14:paraId="01B56CC8" w14:textId="77777777" w:rsidR="00B50050" w:rsidRDefault="00B50050" w:rsidP="0088127C">
            <w:pPr>
              <w:pStyle w:val="OtherTableBody"/>
            </w:pPr>
            <w:r>
              <w:t>M16</w:t>
            </w:r>
          </w:p>
        </w:tc>
      </w:tr>
      <w:tr w:rsidR="00B50050" w14:paraId="1BFD459E" w14:textId="77777777" w:rsidTr="00195548">
        <w:tc>
          <w:tcPr>
            <w:tcW w:w="600" w:type="dxa"/>
          </w:tcPr>
          <w:p w14:paraId="29CFA2F8" w14:textId="77777777" w:rsidR="00B50050" w:rsidRDefault="00B50050" w:rsidP="0088127C">
            <w:pPr>
              <w:pStyle w:val="OtherTableBody"/>
            </w:pPr>
          </w:p>
        </w:tc>
        <w:tc>
          <w:tcPr>
            <w:tcW w:w="600" w:type="dxa"/>
          </w:tcPr>
          <w:p w14:paraId="1DABD0E6" w14:textId="77777777" w:rsidR="00B50050" w:rsidRDefault="00B50050" w:rsidP="0088127C">
            <w:pPr>
              <w:pStyle w:val="OtherTableBody"/>
            </w:pPr>
            <w:r>
              <w:t>0354</w:t>
            </w:r>
          </w:p>
        </w:tc>
        <w:tc>
          <w:tcPr>
            <w:tcW w:w="2600" w:type="dxa"/>
          </w:tcPr>
          <w:p w14:paraId="6379C1FF" w14:textId="77777777" w:rsidR="00B50050" w:rsidRDefault="00B50050" w:rsidP="0088127C">
            <w:pPr>
              <w:pStyle w:val="OtherTableBody"/>
            </w:pPr>
          </w:p>
        </w:tc>
        <w:tc>
          <w:tcPr>
            <w:tcW w:w="1400" w:type="dxa"/>
          </w:tcPr>
          <w:p w14:paraId="5114478D" w14:textId="77777777" w:rsidR="00B50050" w:rsidRDefault="00B50050" w:rsidP="0088127C">
            <w:pPr>
              <w:pStyle w:val="OtherTableBody"/>
            </w:pPr>
            <w:r>
              <w:t>MFN_M17</w:t>
            </w:r>
          </w:p>
        </w:tc>
        <w:tc>
          <w:tcPr>
            <w:tcW w:w="4200" w:type="dxa"/>
          </w:tcPr>
          <w:p w14:paraId="1209C5FD" w14:textId="77777777" w:rsidR="00B50050" w:rsidRDefault="00B50050" w:rsidP="0088127C">
            <w:pPr>
              <w:pStyle w:val="OtherTableBody"/>
            </w:pPr>
            <w:r>
              <w:t>M17</w:t>
            </w:r>
          </w:p>
        </w:tc>
      </w:tr>
      <w:tr w:rsidR="00B50050" w14:paraId="25CCAFCC" w14:textId="77777777" w:rsidTr="00195548">
        <w:tc>
          <w:tcPr>
            <w:tcW w:w="600" w:type="dxa"/>
          </w:tcPr>
          <w:p w14:paraId="5E64758B" w14:textId="77777777" w:rsidR="00B50050" w:rsidRDefault="00B50050" w:rsidP="0088127C">
            <w:pPr>
              <w:pStyle w:val="OtherTableBody"/>
            </w:pPr>
          </w:p>
        </w:tc>
        <w:tc>
          <w:tcPr>
            <w:tcW w:w="600" w:type="dxa"/>
          </w:tcPr>
          <w:p w14:paraId="4EFE49B6" w14:textId="77777777" w:rsidR="00B50050" w:rsidRDefault="00B50050" w:rsidP="0088127C">
            <w:pPr>
              <w:pStyle w:val="OtherTableBody"/>
            </w:pPr>
            <w:r>
              <w:t>0354</w:t>
            </w:r>
          </w:p>
        </w:tc>
        <w:tc>
          <w:tcPr>
            <w:tcW w:w="2600" w:type="dxa"/>
          </w:tcPr>
          <w:p w14:paraId="0C5E9A65" w14:textId="77777777" w:rsidR="00B50050" w:rsidRDefault="00B50050" w:rsidP="0088127C">
            <w:pPr>
              <w:pStyle w:val="OtherTableBody"/>
            </w:pPr>
          </w:p>
        </w:tc>
        <w:tc>
          <w:tcPr>
            <w:tcW w:w="1400" w:type="dxa"/>
          </w:tcPr>
          <w:p w14:paraId="2455CEEA" w14:textId="77777777" w:rsidR="00B50050" w:rsidRDefault="00B50050" w:rsidP="0088127C">
            <w:pPr>
              <w:pStyle w:val="OtherTableBody"/>
            </w:pPr>
            <w:r>
              <w:t>MFN_M18</w:t>
            </w:r>
          </w:p>
        </w:tc>
        <w:tc>
          <w:tcPr>
            <w:tcW w:w="4200" w:type="dxa"/>
          </w:tcPr>
          <w:p w14:paraId="0AEF9FA8" w14:textId="77777777" w:rsidR="00B50050" w:rsidRDefault="00B50050" w:rsidP="0088127C">
            <w:pPr>
              <w:pStyle w:val="OtherTableBody"/>
            </w:pPr>
            <w:r>
              <w:t>M18</w:t>
            </w:r>
          </w:p>
        </w:tc>
      </w:tr>
      <w:tr w:rsidR="00B50050" w14:paraId="05809939" w14:textId="77777777" w:rsidTr="00195548">
        <w:tc>
          <w:tcPr>
            <w:tcW w:w="600" w:type="dxa"/>
          </w:tcPr>
          <w:p w14:paraId="3880EEB1" w14:textId="77777777" w:rsidR="00B50050" w:rsidRDefault="00B50050" w:rsidP="0088127C">
            <w:pPr>
              <w:pStyle w:val="OtherTableBody"/>
            </w:pPr>
          </w:p>
        </w:tc>
        <w:tc>
          <w:tcPr>
            <w:tcW w:w="600" w:type="dxa"/>
          </w:tcPr>
          <w:p w14:paraId="4551BE03" w14:textId="77777777" w:rsidR="00B50050" w:rsidRDefault="00B50050" w:rsidP="0088127C">
            <w:pPr>
              <w:pStyle w:val="OtherTableBody"/>
            </w:pPr>
            <w:r>
              <w:t>0354</w:t>
            </w:r>
          </w:p>
        </w:tc>
        <w:tc>
          <w:tcPr>
            <w:tcW w:w="2600" w:type="dxa"/>
          </w:tcPr>
          <w:p w14:paraId="6BF35E64" w14:textId="77777777" w:rsidR="00B50050" w:rsidRDefault="00B50050" w:rsidP="0088127C">
            <w:pPr>
              <w:pStyle w:val="OtherTableBody"/>
            </w:pPr>
          </w:p>
        </w:tc>
        <w:tc>
          <w:tcPr>
            <w:tcW w:w="1400" w:type="dxa"/>
          </w:tcPr>
          <w:p w14:paraId="72791258" w14:textId="77777777" w:rsidR="00B50050" w:rsidRDefault="00B50050" w:rsidP="0088127C">
            <w:pPr>
              <w:pStyle w:val="OtherTableBody"/>
            </w:pPr>
            <w:r>
              <w:t>MFQ_M01</w:t>
            </w:r>
          </w:p>
        </w:tc>
        <w:tc>
          <w:tcPr>
            <w:tcW w:w="4200" w:type="dxa"/>
          </w:tcPr>
          <w:p w14:paraId="29C1A917" w14:textId="77777777" w:rsidR="00B50050" w:rsidRDefault="00B50050" w:rsidP="0088127C">
            <w:pPr>
              <w:pStyle w:val="OtherTableBody"/>
            </w:pPr>
            <w:r>
              <w:t>M01, M02, M03, M04, M05, M06</w:t>
            </w:r>
          </w:p>
        </w:tc>
      </w:tr>
      <w:tr w:rsidR="00B50050" w14:paraId="541E90EA" w14:textId="77777777" w:rsidTr="00195548">
        <w:tc>
          <w:tcPr>
            <w:tcW w:w="600" w:type="dxa"/>
          </w:tcPr>
          <w:p w14:paraId="3182C639" w14:textId="77777777" w:rsidR="00B50050" w:rsidRDefault="00B50050" w:rsidP="0088127C">
            <w:pPr>
              <w:pStyle w:val="OtherTableBody"/>
            </w:pPr>
          </w:p>
        </w:tc>
        <w:tc>
          <w:tcPr>
            <w:tcW w:w="600" w:type="dxa"/>
          </w:tcPr>
          <w:p w14:paraId="00FB3A20" w14:textId="77777777" w:rsidR="00B50050" w:rsidRDefault="00B50050" w:rsidP="0088127C">
            <w:pPr>
              <w:pStyle w:val="OtherTableBody"/>
            </w:pPr>
            <w:r>
              <w:t>0354</w:t>
            </w:r>
          </w:p>
        </w:tc>
        <w:tc>
          <w:tcPr>
            <w:tcW w:w="2600" w:type="dxa"/>
          </w:tcPr>
          <w:p w14:paraId="40F180B1" w14:textId="77777777" w:rsidR="00B50050" w:rsidRDefault="00B50050" w:rsidP="0088127C">
            <w:pPr>
              <w:pStyle w:val="OtherTableBody"/>
            </w:pPr>
          </w:p>
        </w:tc>
        <w:tc>
          <w:tcPr>
            <w:tcW w:w="1400" w:type="dxa"/>
          </w:tcPr>
          <w:p w14:paraId="0BE2E072" w14:textId="77777777" w:rsidR="00B50050" w:rsidRDefault="00B50050" w:rsidP="0088127C">
            <w:pPr>
              <w:pStyle w:val="OtherTableBody"/>
            </w:pPr>
            <w:r>
              <w:t>MFR_M01</w:t>
            </w:r>
          </w:p>
        </w:tc>
        <w:tc>
          <w:tcPr>
            <w:tcW w:w="4200" w:type="dxa"/>
          </w:tcPr>
          <w:p w14:paraId="19C921B3" w14:textId="77777777" w:rsidR="00B50050" w:rsidRDefault="00B50050" w:rsidP="0088127C">
            <w:pPr>
              <w:pStyle w:val="OtherTableBody"/>
            </w:pPr>
            <w:r>
              <w:t>M01, M02, M03,</w:t>
            </w:r>
          </w:p>
        </w:tc>
      </w:tr>
      <w:tr w:rsidR="00B50050" w14:paraId="5B2E0B91" w14:textId="77777777" w:rsidTr="00195548">
        <w:tc>
          <w:tcPr>
            <w:tcW w:w="600" w:type="dxa"/>
          </w:tcPr>
          <w:p w14:paraId="33AA4663" w14:textId="77777777" w:rsidR="00B50050" w:rsidRDefault="00B50050" w:rsidP="0088127C">
            <w:pPr>
              <w:pStyle w:val="OtherTableBody"/>
            </w:pPr>
          </w:p>
        </w:tc>
        <w:tc>
          <w:tcPr>
            <w:tcW w:w="600" w:type="dxa"/>
          </w:tcPr>
          <w:p w14:paraId="265B1497" w14:textId="77777777" w:rsidR="00B50050" w:rsidRDefault="00B50050" w:rsidP="0088127C">
            <w:pPr>
              <w:pStyle w:val="OtherTableBody"/>
            </w:pPr>
            <w:r>
              <w:t>0354</w:t>
            </w:r>
          </w:p>
        </w:tc>
        <w:tc>
          <w:tcPr>
            <w:tcW w:w="2600" w:type="dxa"/>
          </w:tcPr>
          <w:p w14:paraId="0F31A96B" w14:textId="77777777" w:rsidR="00B50050" w:rsidRDefault="00B50050" w:rsidP="0088127C">
            <w:pPr>
              <w:pStyle w:val="OtherTableBody"/>
            </w:pPr>
          </w:p>
        </w:tc>
        <w:tc>
          <w:tcPr>
            <w:tcW w:w="1400" w:type="dxa"/>
          </w:tcPr>
          <w:p w14:paraId="7F3D2910" w14:textId="77777777" w:rsidR="00B50050" w:rsidRDefault="00B50050" w:rsidP="0088127C">
            <w:pPr>
              <w:pStyle w:val="OtherTableBody"/>
            </w:pPr>
            <w:r>
              <w:t>MFR_M04</w:t>
            </w:r>
          </w:p>
        </w:tc>
        <w:tc>
          <w:tcPr>
            <w:tcW w:w="4200" w:type="dxa"/>
          </w:tcPr>
          <w:p w14:paraId="685D37AE" w14:textId="77777777" w:rsidR="00B50050" w:rsidRDefault="00B50050" w:rsidP="0088127C">
            <w:pPr>
              <w:pStyle w:val="OtherTableBody"/>
            </w:pPr>
            <w:r>
              <w:t>M04</w:t>
            </w:r>
          </w:p>
        </w:tc>
      </w:tr>
      <w:tr w:rsidR="00B50050" w14:paraId="2F08EA9A" w14:textId="77777777" w:rsidTr="00195548">
        <w:tc>
          <w:tcPr>
            <w:tcW w:w="600" w:type="dxa"/>
          </w:tcPr>
          <w:p w14:paraId="107E8F19" w14:textId="77777777" w:rsidR="00B50050" w:rsidRDefault="00B50050" w:rsidP="0088127C">
            <w:pPr>
              <w:pStyle w:val="OtherTableBody"/>
            </w:pPr>
          </w:p>
        </w:tc>
        <w:tc>
          <w:tcPr>
            <w:tcW w:w="600" w:type="dxa"/>
          </w:tcPr>
          <w:p w14:paraId="62446841" w14:textId="77777777" w:rsidR="00B50050" w:rsidRDefault="00B50050" w:rsidP="0088127C">
            <w:pPr>
              <w:pStyle w:val="OtherTableBody"/>
            </w:pPr>
            <w:r>
              <w:t>0354</w:t>
            </w:r>
          </w:p>
        </w:tc>
        <w:tc>
          <w:tcPr>
            <w:tcW w:w="2600" w:type="dxa"/>
          </w:tcPr>
          <w:p w14:paraId="75606BF6" w14:textId="77777777" w:rsidR="00B50050" w:rsidRDefault="00B50050" w:rsidP="0088127C">
            <w:pPr>
              <w:pStyle w:val="OtherTableBody"/>
            </w:pPr>
          </w:p>
        </w:tc>
        <w:tc>
          <w:tcPr>
            <w:tcW w:w="1400" w:type="dxa"/>
          </w:tcPr>
          <w:p w14:paraId="0F1AC138" w14:textId="77777777" w:rsidR="00B50050" w:rsidRDefault="00B50050" w:rsidP="0088127C">
            <w:pPr>
              <w:pStyle w:val="OtherTableBody"/>
            </w:pPr>
            <w:r>
              <w:t>MFR_M05</w:t>
            </w:r>
          </w:p>
        </w:tc>
        <w:tc>
          <w:tcPr>
            <w:tcW w:w="4200" w:type="dxa"/>
          </w:tcPr>
          <w:p w14:paraId="107336C5" w14:textId="77777777" w:rsidR="00B50050" w:rsidRDefault="00B50050" w:rsidP="0088127C">
            <w:pPr>
              <w:pStyle w:val="OtherTableBody"/>
            </w:pPr>
            <w:r>
              <w:t>M05</w:t>
            </w:r>
          </w:p>
        </w:tc>
      </w:tr>
      <w:tr w:rsidR="00B50050" w14:paraId="6B47E0A1" w14:textId="77777777" w:rsidTr="00195548">
        <w:tc>
          <w:tcPr>
            <w:tcW w:w="600" w:type="dxa"/>
          </w:tcPr>
          <w:p w14:paraId="041CD0EB" w14:textId="77777777" w:rsidR="00B50050" w:rsidRDefault="00B50050" w:rsidP="0088127C">
            <w:pPr>
              <w:pStyle w:val="OtherTableBody"/>
            </w:pPr>
          </w:p>
        </w:tc>
        <w:tc>
          <w:tcPr>
            <w:tcW w:w="600" w:type="dxa"/>
          </w:tcPr>
          <w:p w14:paraId="608778F9" w14:textId="77777777" w:rsidR="00B50050" w:rsidRDefault="00B50050" w:rsidP="0088127C">
            <w:pPr>
              <w:pStyle w:val="OtherTableBody"/>
            </w:pPr>
            <w:r>
              <w:t>0354</w:t>
            </w:r>
          </w:p>
        </w:tc>
        <w:tc>
          <w:tcPr>
            <w:tcW w:w="2600" w:type="dxa"/>
          </w:tcPr>
          <w:p w14:paraId="4838CBBD" w14:textId="77777777" w:rsidR="00B50050" w:rsidRDefault="00B50050" w:rsidP="0088127C">
            <w:pPr>
              <w:pStyle w:val="OtherTableBody"/>
            </w:pPr>
          </w:p>
        </w:tc>
        <w:tc>
          <w:tcPr>
            <w:tcW w:w="1400" w:type="dxa"/>
          </w:tcPr>
          <w:p w14:paraId="45ECDEFC" w14:textId="77777777" w:rsidR="00B50050" w:rsidRDefault="00B50050" w:rsidP="0088127C">
            <w:pPr>
              <w:pStyle w:val="OtherTableBody"/>
            </w:pPr>
            <w:r>
              <w:t>MFR_M06</w:t>
            </w:r>
          </w:p>
        </w:tc>
        <w:tc>
          <w:tcPr>
            <w:tcW w:w="4200" w:type="dxa"/>
          </w:tcPr>
          <w:p w14:paraId="2B3354C5" w14:textId="77777777" w:rsidR="00B50050" w:rsidRDefault="00B50050" w:rsidP="0088127C">
            <w:pPr>
              <w:pStyle w:val="OtherTableBody"/>
            </w:pPr>
            <w:r>
              <w:t>M06</w:t>
            </w:r>
          </w:p>
        </w:tc>
      </w:tr>
      <w:tr w:rsidR="00B50050" w14:paraId="5048AF00" w14:textId="77777777" w:rsidTr="00195548">
        <w:tc>
          <w:tcPr>
            <w:tcW w:w="600" w:type="dxa"/>
          </w:tcPr>
          <w:p w14:paraId="3F81833D" w14:textId="77777777" w:rsidR="00B50050" w:rsidRDefault="00B50050" w:rsidP="0088127C">
            <w:pPr>
              <w:pStyle w:val="OtherTableBody"/>
            </w:pPr>
          </w:p>
        </w:tc>
        <w:tc>
          <w:tcPr>
            <w:tcW w:w="600" w:type="dxa"/>
          </w:tcPr>
          <w:p w14:paraId="669493A6" w14:textId="77777777" w:rsidR="00B50050" w:rsidRDefault="00B50050" w:rsidP="0088127C">
            <w:pPr>
              <w:pStyle w:val="OtherTableBody"/>
            </w:pPr>
            <w:r>
              <w:t>0354</w:t>
            </w:r>
          </w:p>
        </w:tc>
        <w:tc>
          <w:tcPr>
            <w:tcW w:w="2600" w:type="dxa"/>
          </w:tcPr>
          <w:p w14:paraId="6CF134FF" w14:textId="77777777" w:rsidR="00B50050" w:rsidRDefault="00B50050" w:rsidP="0088127C">
            <w:pPr>
              <w:pStyle w:val="OtherTableBody"/>
            </w:pPr>
          </w:p>
        </w:tc>
        <w:tc>
          <w:tcPr>
            <w:tcW w:w="1400" w:type="dxa"/>
          </w:tcPr>
          <w:p w14:paraId="7C8B17D7" w14:textId="77777777" w:rsidR="00B50050" w:rsidRDefault="00B50050" w:rsidP="0088127C">
            <w:pPr>
              <w:pStyle w:val="OtherTableBody"/>
            </w:pPr>
            <w:r>
              <w:t>MFR_M07</w:t>
            </w:r>
          </w:p>
        </w:tc>
        <w:tc>
          <w:tcPr>
            <w:tcW w:w="4200" w:type="dxa"/>
          </w:tcPr>
          <w:p w14:paraId="7F1E8106" w14:textId="77777777" w:rsidR="00B50050" w:rsidRDefault="00B50050" w:rsidP="0088127C">
            <w:pPr>
              <w:pStyle w:val="OtherTableBody"/>
            </w:pPr>
            <w:r>
              <w:t>M07</w:t>
            </w:r>
          </w:p>
        </w:tc>
      </w:tr>
      <w:tr w:rsidR="00B50050" w14:paraId="3DF1D5B6" w14:textId="77777777" w:rsidTr="00195548">
        <w:tc>
          <w:tcPr>
            <w:tcW w:w="600" w:type="dxa"/>
          </w:tcPr>
          <w:p w14:paraId="0F6E7B87" w14:textId="77777777" w:rsidR="00B50050" w:rsidRDefault="00B50050" w:rsidP="0088127C">
            <w:pPr>
              <w:pStyle w:val="OtherTableBody"/>
            </w:pPr>
          </w:p>
        </w:tc>
        <w:tc>
          <w:tcPr>
            <w:tcW w:w="600" w:type="dxa"/>
          </w:tcPr>
          <w:p w14:paraId="1C85AC6F" w14:textId="77777777" w:rsidR="00B50050" w:rsidRDefault="00B50050" w:rsidP="0088127C">
            <w:pPr>
              <w:pStyle w:val="OtherTableBody"/>
            </w:pPr>
            <w:r>
              <w:t>0354</w:t>
            </w:r>
          </w:p>
        </w:tc>
        <w:tc>
          <w:tcPr>
            <w:tcW w:w="2600" w:type="dxa"/>
          </w:tcPr>
          <w:p w14:paraId="4F34CF40" w14:textId="77777777" w:rsidR="00B50050" w:rsidRDefault="00B50050" w:rsidP="0088127C">
            <w:pPr>
              <w:pStyle w:val="OtherTableBody"/>
            </w:pPr>
          </w:p>
        </w:tc>
        <w:tc>
          <w:tcPr>
            <w:tcW w:w="1400" w:type="dxa"/>
          </w:tcPr>
          <w:p w14:paraId="37FFBB8B" w14:textId="77777777" w:rsidR="00B50050" w:rsidRDefault="00B50050" w:rsidP="0088127C">
            <w:pPr>
              <w:pStyle w:val="OtherTableBody"/>
            </w:pPr>
            <w:r>
              <w:t>NMD_N02</w:t>
            </w:r>
          </w:p>
        </w:tc>
        <w:tc>
          <w:tcPr>
            <w:tcW w:w="4200" w:type="dxa"/>
          </w:tcPr>
          <w:p w14:paraId="68CA8F8C" w14:textId="77777777" w:rsidR="00B50050" w:rsidRDefault="00B50050" w:rsidP="0088127C">
            <w:pPr>
              <w:pStyle w:val="OtherTableBody"/>
            </w:pPr>
            <w:r>
              <w:t>N02</w:t>
            </w:r>
          </w:p>
        </w:tc>
      </w:tr>
      <w:tr w:rsidR="00B50050" w14:paraId="0F2D532C" w14:textId="77777777" w:rsidTr="00195548">
        <w:tc>
          <w:tcPr>
            <w:tcW w:w="600" w:type="dxa"/>
          </w:tcPr>
          <w:p w14:paraId="01A07785" w14:textId="77777777" w:rsidR="00B50050" w:rsidRDefault="00B50050" w:rsidP="0088127C">
            <w:pPr>
              <w:pStyle w:val="OtherTableBody"/>
            </w:pPr>
          </w:p>
        </w:tc>
        <w:tc>
          <w:tcPr>
            <w:tcW w:w="600" w:type="dxa"/>
          </w:tcPr>
          <w:p w14:paraId="0415D8FA" w14:textId="77777777" w:rsidR="00B50050" w:rsidRDefault="00B50050" w:rsidP="0088127C">
            <w:pPr>
              <w:pStyle w:val="OtherTableBody"/>
            </w:pPr>
            <w:r>
              <w:t>0354</w:t>
            </w:r>
          </w:p>
        </w:tc>
        <w:tc>
          <w:tcPr>
            <w:tcW w:w="2600" w:type="dxa"/>
          </w:tcPr>
          <w:p w14:paraId="55319004" w14:textId="77777777" w:rsidR="00B50050" w:rsidRDefault="00B50050" w:rsidP="0088127C">
            <w:pPr>
              <w:pStyle w:val="OtherTableBody"/>
            </w:pPr>
          </w:p>
        </w:tc>
        <w:tc>
          <w:tcPr>
            <w:tcW w:w="1400" w:type="dxa"/>
          </w:tcPr>
          <w:p w14:paraId="696EBA55" w14:textId="77777777" w:rsidR="00B50050" w:rsidRDefault="00B50050" w:rsidP="0088127C">
            <w:pPr>
              <w:pStyle w:val="OtherTableBody"/>
            </w:pPr>
            <w:r>
              <w:t>NMQ_N01</w:t>
            </w:r>
          </w:p>
        </w:tc>
        <w:tc>
          <w:tcPr>
            <w:tcW w:w="4200" w:type="dxa"/>
          </w:tcPr>
          <w:p w14:paraId="57EF3767" w14:textId="77777777" w:rsidR="00B50050" w:rsidRDefault="00B50050" w:rsidP="0088127C">
            <w:pPr>
              <w:pStyle w:val="OtherTableBody"/>
            </w:pPr>
            <w:r>
              <w:t>N01</w:t>
            </w:r>
          </w:p>
        </w:tc>
      </w:tr>
      <w:tr w:rsidR="00B50050" w14:paraId="2A1FB16E" w14:textId="77777777" w:rsidTr="00195548">
        <w:tc>
          <w:tcPr>
            <w:tcW w:w="600" w:type="dxa"/>
          </w:tcPr>
          <w:p w14:paraId="58DC6FE9" w14:textId="77777777" w:rsidR="00B50050" w:rsidRDefault="00B50050" w:rsidP="0088127C">
            <w:pPr>
              <w:pStyle w:val="OtherTableBody"/>
            </w:pPr>
          </w:p>
        </w:tc>
        <w:tc>
          <w:tcPr>
            <w:tcW w:w="600" w:type="dxa"/>
          </w:tcPr>
          <w:p w14:paraId="1BBE2EF0" w14:textId="77777777" w:rsidR="00B50050" w:rsidRDefault="00B50050" w:rsidP="0088127C">
            <w:pPr>
              <w:pStyle w:val="OtherTableBody"/>
            </w:pPr>
            <w:r>
              <w:t>0354</w:t>
            </w:r>
          </w:p>
        </w:tc>
        <w:tc>
          <w:tcPr>
            <w:tcW w:w="2600" w:type="dxa"/>
          </w:tcPr>
          <w:p w14:paraId="6A1B793D" w14:textId="77777777" w:rsidR="00B50050" w:rsidRDefault="00B50050" w:rsidP="0088127C">
            <w:pPr>
              <w:pStyle w:val="OtherTableBody"/>
            </w:pPr>
          </w:p>
        </w:tc>
        <w:tc>
          <w:tcPr>
            <w:tcW w:w="1400" w:type="dxa"/>
          </w:tcPr>
          <w:p w14:paraId="3B070103" w14:textId="77777777" w:rsidR="00B50050" w:rsidRDefault="00B50050" w:rsidP="0088127C">
            <w:pPr>
              <w:pStyle w:val="OtherTableBody"/>
            </w:pPr>
            <w:r>
              <w:t>NMR_N01</w:t>
            </w:r>
          </w:p>
        </w:tc>
        <w:tc>
          <w:tcPr>
            <w:tcW w:w="4200" w:type="dxa"/>
          </w:tcPr>
          <w:p w14:paraId="16BEA07E" w14:textId="77777777" w:rsidR="00B50050" w:rsidRDefault="00B50050" w:rsidP="0088127C">
            <w:pPr>
              <w:pStyle w:val="OtherTableBody"/>
            </w:pPr>
            <w:r>
              <w:t>N01</w:t>
            </w:r>
          </w:p>
        </w:tc>
      </w:tr>
      <w:tr w:rsidR="00B50050" w14:paraId="314D739F" w14:textId="77777777" w:rsidTr="00195548">
        <w:tc>
          <w:tcPr>
            <w:tcW w:w="600" w:type="dxa"/>
          </w:tcPr>
          <w:p w14:paraId="1CE69085" w14:textId="77777777" w:rsidR="00B50050" w:rsidRDefault="00B50050" w:rsidP="0088127C">
            <w:pPr>
              <w:pStyle w:val="OtherTableBody"/>
            </w:pPr>
          </w:p>
        </w:tc>
        <w:tc>
          <w:tcPr>
            <w:tcW w:w="600" w:type="dxa"/>
          </w:tcPr>
          <w:p w14:paraId="544303B3" w14:textId="77777777" w:rsidR="00B50050" w:rsidRDefault="00B50050" w:rsidP="0088127C">
            <w:pPr>
              <w:pStyle w:val="OtherTableBody"/>
            </w:pPr>
            <w:r>
              <w:t>0354</w:t>
            </w:r>
          </w:p>
        </w:tc>
        <w:tc>
          <w:tcPr>
            <w:tcW w:w="2600" w:type="dxa"/>
          </w:tcPr>
          <w:p w14:paraId="29F1CB83" w14:textId="77777777" w:rsidR="00B50050" w:rsidRDefault="00B50050" w:rsidP="0088127C">
            <w:pPr>
              <w:pStyle w:val="OtherTableBody"/>
            </w:pPr>
          </w:p>
        </w:tc>
        <w:tc>
          <w:tcPr>
            <w:tcW w:w="1400" w:type="dxa"/>
          </w:tcPr>
          <w:p w14:paraId="3C192021" w14:textId="77777777" w:rsidR="00B50050" w:rsidRDefault="00B50050" w:rsidP="0088127C">
            <w:pPr>
              <w:pStyle w:val="OtherTableBody"/>
            </w:pPr>
            <w:r>
              <w:t>OMB_O27</w:t>
            </w:r>
          </w:p>
        </w:tc>
        <w:tc>
          <w:tcPr>
            <w:tcW w:w="4200" w:type="dxa"/>
          </w:tcPr>
          <w:p w14:paraId="2AF26D07" w14:textId="77777777" w:rsidR="00B50050" w:rsidRDefault="00B50050" w:rsidP="0088127C">
            <w:pPr>
              <w:pStyle w:val="OtherTableBody"/>
            </w:pPr>
            <w:r>
              <w:t>O27</w:t>
            </w:r>
          </w:p>
        </w:tc>
      </w:tr>
      <w:tr w:rsidR="00B50050" w14:paraId="3E144091" w14:textId="77777777" w:rsidTr="00195548">
        <w:tc>
          <w:tcPr>
            <w:tcW w:w="600" w:type="dxa"/>
          </w:tcPr>
          <w:p w14:paraId="03595895" w14:textId="77777777" w:rsidR="00B50050" w:rsidRDefault="00B50050" w:rsidP="0088127C">
            <w:pPr>
              <w:pStyle w:val="OtherTableBody"/>
            </w:pPr>
          </w:p>
        </w:tc>
        <w:tc>
          <w:tcPr>
            <w:tcW w:w="600" w:type="dxa"/>
          </w:tcPr>
          <w:p w14:paraId="15A7F9FD" w14:textId="77777777" w:rsidR="00B50050" w:rsidRDefault="00B50050" w:rsidP="0088127C">
            <w:pPr>
              <w:pStyle w:val="OtherTableBody"/>
            </w:pPr>
            <w:r>
              <w:t>0354</w:t>
            </w:r>
          </w:p>
        </w:tc>
        <w:tc>
          <w:tcPr>
            <w:tcW w:w="2600" w:type="dxa"/>
          </w:tcPr>
          <w:p w14:paraId="682E18AE" w14:textId="77777777" w:rsidR="00B50050" w:rsidRDefault="00B50050" w:rsidP="0088127C">
            <w:pPr>
              <w:pStyle w:val="OtherTableBody"/>
            </w:pPr>
          </w:p>
        </w:tc>
        <w:tc>
          <w:tcPr>
            <w:tcW w:w="1400" w:type="dxa"/>
          </w:tcPr>
          <w:p w14:paraId="4B75A6C6" w14:textId="77777777" w:rsidR="00B50050" w:rsidRDefault="00B50050" w:rsidP="0088127C">
            <w:pPr>
              <w:pStyle w:val="OtherTableBody"/>
            </w:pPr>
            <w:r>
              <w:t>OMD_O03</w:t>
            </w:r>
          </w:p>
        </w:tc>
        <w:tc>
          <w:tcPr>
            <w:tcW w:w="4200" w:type="dxa"/>
          </w:tcPr>
          <w:p w14:paraId="7B8BD26B" w14:textId="77777777" w:rsidR="00B50050" w:rsidRDefault="00B50050" w:rsidP="0088127C">
            <w:pPr>
              <w:pStyle w:val="OtherTableBody"/>
            </w:pPr>
            <w:r>
              <w:t>O03</w:t>
            </w:r>
          </w:p>
        </w:tc>
      </w:tr>
      <w:tr w:rsidR="00B50050" w14:paraId="4B282EF3" w14:textId="77777777" w:rsidTr="00195548">
        <w:tc>
          <w:tcPr>
            <w:tcW w:w="600" w:type="dxa"/>
          </w:tcPr>
          <w:p w14:paraId="29FDD185" w14:textId="77777777" w:rsidR="00B50050" w:rsidRDefault="00B50050" w:rsidP="0088127C">
            <w:pPr>
              <w:pStyle w:val="OtherTableBody"/>
            </w:pPr>
          </w:p>
        </w:tc>
        <w:tc>
          <w:tcPr>
            <w:tcW w:w="600" w:type="dxa"/>
          </w:tcPr>
          <w:p w14:paraId="095BA2CD" w14:textId="77777777" w:rsidR="00B50050" w:rsidRDefault="00B50050" w:rsidP="0088127C">
            <w:pPr>
              <w:pStyle w:val="OtherTableBody"/>
            </w:pPr>
            <w:r>
              <w:t>0354</w:t>
            </w:r>
          </w:p>
        </w:tc>
        <w:tc>
          <w:tcPr>
            <w:tcW w:w="2600" w:type="dxa"/>
          </w:tcPr>
          <w:p w14:paraId="1B8150E4" w14:textId="77777777" w:rsidR="00B50050" w:rsidRDefault="00B50050" w:rsidP="0088127C">
            <w:pPr>
              <w:pStyle w:val="OtherTableBody"/>
            </w:pPr>
          </w:p>
        </w:tc>
        <w:tc>
          <w:tcPr>
            <w:tcW w:w="1400" w:type="dxa"/>
          </w:tcPr>
          <w:p w14:paraId="4B08FA11" w14:textId="77777777" w:rsidR="00B50050" w:rsidRDefault="00B50050" w:rsidP="0088127C">
            <w:pPr>
              <w:pStyle w:val="OtherTableBody"/>
            </w:pPr>
            <w:r>
              <w:t>OMG_O19</w:t>
            </w:r>
          </w:p>
        </w:tc>
        <w:tc>
          <w:tcPr>
            <w:tcW w:w="4200" w:type="dxa"/>
          </w:tcPr>
          <w:p w14:paraId="326E43B4" w14:textId="77777777" w:rsidR="00B50050" w:rsidRDefault="00B50050" w:rsidP="0088127C">
            <w:pPr>
              <w:pStyle w:val="OtherTableBody"/>
            </w:pPr>
            <w:r>
              <w:t>O19</w:t>
            </w:r>
          </w:p>
        </w:tc>
      </w:tr>
      <w:tr w:rsidR="00B50050" w14:paraId="63D161BC" w14:textId="77777777" w:rsidTr="00195548">
        <w:tc>
          <w:tcPr>
            <w:tcW w:w="600" w:type="dxa"/>
          </w:tcPr>
          <w:p w14:paraId="5F9E02F5" w14:textId="77777777" w:rsidR="00B50050" w:rsidRDefault="00B50050" w:rsidP="0088127C">
            <w:pPr>
              <w:pStyle w:val="OtherTableBody"/>
            </w:pPr>
          </w:p>
        </w:tc>
        <w:tc>
          <w:tcPr>
            <w:tcW w:w="600" w:type="dxa"/>
          </w:tcPr>
          <w:p w14:paraId="4BE4534F" w14:textId="77777777" w:rsidR="00B50050" w:rsidRDefault="00B50050" w:rsidP="0088127C">
            <w:pPr>
              <w:pStyle w:val="OtherTableBody"/>
            </w:pPr>
            <w:r>
              <w:t>0354</w:t>
            </w:r>
          </w:p>
        </w:tc>
        <w:tc>
          <w:tcPr>
            <w:tcW w:w="2600" w:type="dxa"/>
          </w:tcPr>
          <w:p w14:paraId="115CE388" w14:textId="77777777" w:rsidR="00B50050" w:rsidRDefault="00B50050" w:rsidP="0088127C">
            <w:pPr>
              <w:pStyle w:val="OtherTableBody"/>
            </w:pPr>
          </w:p>
        </w:tc>
        <w:tc>
          <w:tcPr>
            <w:tcW w:w="1400" w:type="dxa"/>
          </w:tcPr>
          <w:p w14:paraId="3391861D" w14:textId="77777777" w:rsidR="00B50050" w:rsidRDefault="00B50050" w:rsidP="0088127C">
            <w:pPr>
              <w:pStyle w:val="OtherTableBody"/>
            </w:pPr>
            <w:r>
              <w:t>OMI_O23</w:t>
            </w:r>
          </w:p>
        </w:tc>
        <w:tc>
          <w:tcPr>
            <w:tcW w:w="4200" w:type="dxa"/>
          </w:tcPr>
          <w:p w14:paraId="70D2D8BB" w14:textId="77777777" w:rsidR="00B50050" w:rsidRDefault="00B50050" w:rsidP="0088127C">
            <w:pPr>
              <w:pStyle w:val="OtherTableBody"/>
            </w:pPr>
            <w:r>
              <w:t>O23</w:t>
            </w:r>
          </w:p>
        </w:tc>
      </w:tr>
      <w:tr w:rsidR="00B50050" w14:paraId="5CD3EF87" w14:textId="77777777" w:rsidTr="00195548">
        <w:tc>
          <w:tcPr>
            <w:tcW w:w="600" w:type="dxa"/>
          </w:tcPr>
          <w:p w14:paraId="729F6766" w14:textId="77777777" w:rsidR="00B50050" w:rsidRDefault="00B50050" w:rsidP="0088127C">
            <w:pPr>
              <w:pStyle w:val="OtherTableBody"/>
            </w:pPr>
          </w:p>
        </w:tc>
        <w:tc>
          <w:tcPr>
            <w:tcW w:w="600" w:type="dxa"/>
          </w:tcPr>
          <w:p w14:paraId="684EA8CA" w14:textId="77777777" w:rsidR="00B50050" w:rsidRDefault="00B50050" w:rsidP="0088127C">
            <w:pPr>
              <w:pStyle w:val="OtherTableBody"/>
            </w:pPr>
            <w:r>
              <w:t>0354</w:t>
            </w:r>
          </w:p>
        </w:tc>
        <w:tc>
          <w:tcPr>
            <w:tcW w:w="2600" w:type="dxa"/>
          </w:tcPr>
          <w:p w14:paraId="2CAE4D96" w14:textId="77777777" w:rsidR="00B50050" w:rsidRDefault="00B50050" w:rsidP="0088127C">
            <w:pPr>
              <w:pStyle w:val="OtherTableBody"/>
            </w:pPr>
          </w:p>
        </w:tc>
        <w:tc>
          <w:tcPr>
            <w:tcW w:w="1400" w:type="dxa"/>
          </w:tcPr>
          <w:p w14:paraId="35E3452A" w14:textId="77777777" w:rsidR="00B50050" w:rsidRDefault="00B50050" w:rsidP="0088127C">
            <w:pPr>
              <w:pStyle w:val="OtherTableBody"/>
            </w:pPr>
            <w:r>
              <w:t>OML_O21</w:t>
            </w:r>
          </w:p>
        </w:tc>
        <w:tc>
          <w:tcPr>
            <w:tcW w:w="4200" w:type="dxa"/>
          </w:tcPr>
          <w:p w14:paraId="6AE135A5" w14:textId="77777777" w:rsidR="00B50050" w:rsidRDefault="00B50050" w:rsidP="0088127C">
            <w:pPr>
              <w:pStyle w:val="OtherTableBody"/>
            </w:pPr>
            <w:r>
              <w:t>O21</w:t>
            </w:r>
          </w:p>
        </w:tc>
      </w:tr>
      <w:tr w:rsidR="00B50050" w14:paraId="693D46EA" w14:textId="77777777" w:rsidTr="00195548">
        <w:tc>
          <w:tcPr>
            <w:tcW w:w="600" w:type="dxa"/>
          </w:tcPr>
          <w:p w14:paraId="49990029" w14:textId="77777777" w:rsidR="00B50050" w:rsidRDefault="00B50050" w:rsidP="0088127C">
            <w:pPr>
              <w:pStyle w:val="OtherTableBody"/>
            </w:pPr>
          </w:p>
        </w:tc>
        <w:tc>
          <w:tcPr>
            <w:tcW w:w="600" w:type="dxa"/>
          </w:tcPr>
          <w:p w14:paraId="0DA7F0E0" w14:textId="77777777" w:rsidR="00B50050" w:rsidRDefault="00B50050" w:rsidP="0088127C">
            <w:pPr>
              <w:pStyle w:val="OtherTableBody"/>
            </w:pPr>
            <w:r>
              <w:t>0354</w:t>
            </w:r>
          </w:p>
        </w:tc>
        <w:tc>
          <w:tcPr>
            <w:tcW w:w="2600" w:type="dxa"/>
          </w:tcPr>
          <w:p w14:paraId="7ED07BE4" w14:textId="77777777" w:rsidR="00B50050" w:rsidRDefault="00B50050" w:rsidP="0088127C">
            <w:pPr>
              <w:pStyle w:val="OtherTableBody"/>
            </w:pPr>
          </w:p>
        </w:tc>
        <w:tc>
          <w:tcPr>
            <w:tcW w:w="1400" w:type="dxa"/>
          </w:tcPr>
          <w:p w14:paraId="1F2DD4B6" w14:textId="77777777" w:rsidR="00B50050" w:rsidRDefault="00B50050" w:rsidP="0088127C">
            <w:pPr>
              <w:pStyle w:val="OtherTableBody"/>
            </w:pPr>
            <w:r>
              <w:t>OML_O33</w:t>
            </w:r>
          </w:p>
        </w:tc>
        <w:tc>
          <w:tcPr>
            <w:tcW w:w="4200" w:type="dxa"/>
          </w:tcPr>
          <w:p w14:paraId="3C461FC3" w14:textId="77777777" w:rsidR="00B50050" w:rsidRDefault="00B50050" w:rsidP="0088127C">
            <w:pPr>
              <w:pStyle w:val="OtherTableBody"/>
            </w:pPr>
            <w:r>
              <w:t>O33</w:t>
            </w:r>
          </w:p>
        </w:tc>
      </w:tr>
      <w:tr w:rsidR="00B50050" w14:paraId="3CDBE7E3" w14:textId="77777777" w:rsidTr="00195548">
        <w:tc>
          <w:tcPr>
            <w:tcW w:w="600" w:type="dxa"/>
          </w:tcPr>
          <w:p w14:paraId="6ED67F5C" w14:textId="77777777" w:rsidR="00B50050" w:rsidRDefault="00B50050" w:rsidP="0088127C">
            <w:pPr>
              <w:pStyle w:val="OtherTableBody"/>
            </w:pPr>
          </w:p>
        </w:tc>
        <w:tc>
          <w:tcPr>
            <w:tcW w:w="600" w:type="dxa"/>
          </w:tcPr>
          <w:p w14:paraId="35E0CC08" w14:textId="77777777" w:rsidR="00B50050" w:rsidRDefault="00B50050" w:rsidP="0088127C">
            <w:pPr>
              <w:pStyle w:val="OtherTableBody"/>
            </w:pPr>
            <w:r>
              <w:t>0354</w:t>
            </w:r>
          </w:p>
        </w:tc>
        <w:tc>
          <w:tcPr>
            <w:tcW w:w="2600" w:type="dxa"/>
          </w:tcPr>
          <w:p w14:paraId="0C00200F" w14:textId="77777777" w:rsidR="00B50050" w:rsidRDefault="00B50050" w:rsidP="0088127C">
            <w:pPr>
              <w:pStyle w:val="OtherTableBody"/>
            </w:pPr>
          </w:p>
        </w:tc>
        <w:tc>
          <w:tcPr>
            <w:tcW w:w="1400" w:type="dxa"/>
          </w:tcPr>
          <w:p w14:paraId="7BDA880F" w14:textId="77777777" w:rsidR="00B50050" w:rsidRDefault="00B50050" w:rsidP="0088127C">
            <w:pPr>
              <w:pStyle w:val="OtherTableBody"/>
            </w:pPr>
            <w:r>
              <w:t>OML_O35</w:t>
            </w:r>
          </w:p>
        </w:tc>
        <w:tc>
          <w:tcPr>
            <w:tcW w:w="4200" w:type="dxa"/>
          </w:tcPr>
          <w:p w14:paraId="09A29287" w14:textId="77777777" w:rsidR="00B50050" w:rsidRDefault="00B50050" w:rsidP="0088127C">
            <w:pPr>
              <w:pStyle w:val="OtherTableBody"/>
            </w:pPr>
            <w:r>
              <w:t>O35</w:t>
            </w:r>
          </w:p>
        </w:tc>
      </w:tr>
      <w:tr w:rsidR="00B50050" w14:paraId="3454BAF2" w14:textId="77777777" w:rsidTr="00195548">
        <w:tc>
          <w:tcPr>
            <w:tcW w:w="600" w:type="dxa"/>
          </w:tcPr>
          <w:p w14:paraId="5B5BB4B2" w14:textId="77777777" w:rsidR="00B50050" w:rsidRDefault="00B50050" w:rsidP="0088127C">
            <w:pPr>
              <w:pStyle w:val="OtherTableBody"/>
            </w:pPr>
          </w:p>
        </w:tc>
        <w:tc>
          <w:tcPr>
            <w:tcW w:w="600" w:type="dxa"/>
          </w:tcPr>
          <w:p w14:paraId="68300A92" w14:textId="77777777" w:rsidR="00B50050" w:rsidRDefault="00B50050" w:rsidP="0088127C">
            <w:pPr>
              <w:pStyle w:val="OtherTableBody"/>
            </w:pPr>
            <w:r>
              <w:t>0354</w:t>
            </w:r>
          </w:p>
        </w:tc>
        <w:tc>
          <w:tcPr>
            <w:tcW w:w="2600" w:type="dxa"/>
          </w:tcPr>
          <w:p w14:paraId="16127130" w14:textId="77777777" w:rsidR="00B50050" w:rsidRDefault="00B50050" w:rsidP="0088127C">
            <w:pPr>
              <w:pStyle w:val="OtherTableBody"/>
            </w:pPr>
          </w:p>
        </w:tc>
        <w:tc>
          <w:tcPr>
            <w:tcW w:w="1400" w:type="dxa"/>
          </w:tcPr>
          <w:p w14:paraId="5C8CF25D" w14:textId="77777777" w:rsidR="00B50050" w:rsidRDefault="00B50050" w:rsidP="0088127C">
            <w:pPr>
              <w:pStyle w:val="OtherTableBody"/>
            </w:pPr>
            <w:r>
              <w:t>OML_O39</w:t>
            </w:r>
          </w:p>
        </w:tc>
        <w:tc>
          <w:tcPr>
            <w:tcW w:w="4200" w:type="dxa"/>
          </w:tcPr>
          <w:p w14:paraId="263AAEE8" w14:textId="77777777" w:rsidR="00B50050" w:rsidRDefault="00B50050" w:rsidP="0088127C">
            <w:pPr>
              <w:pStyle w:val="OtherTableBody"/>
            </w:pPr>
            <w:r>
              <w:t>O39</w:t>
            </w:r>
          </w:p>
        </w:tc>
      </w:tr>
      <w:tr w:rsidR="00B50050" w14:paraId="1153BB61" w14:textId="77777777" w:rsidTr="00195548">
        <w:tc>
          <w:tcPr>
            <w:tcW w:w="600" w:type="dxa"/>
          </w:tcPr>
          <w:p w14:paraId="3194A663" w14:textId="77777777" w:rsidR="00B50050" w:rsidRDefault="00B50050" w:rsidP="0088127C">
            <w:pPr>
              <w:pStyle w:val="OtherTableBody"/>
            </w:pPr>
          </w:p>
        </w:tc>
        <w:tc>
          <w:tcPr>
            <w:tcW w:w="600" w:type="dxa"/>
          </w:tcPr>
          <w:p w14:paraId="2EC000F4" w14:textId="77777777" w:rsidR="00B50050" w:rsidRDefault="00B50050" w:rsidP="0088127C">
            <w:pPr>
              <w:pStyle w:val="OtherTableBody"/>
            </w:pPr>
            <w:r>
              <w:t>0354</w:t>
            </w:r>
          </w:p>
        </w:tc>
        <w:tc>
          <w:tcPr>
            <w:tcW w:w="2600" w:type="dxa"/>
          </w:tcPr>
          <w:p w14:paraId="16F15414" w14:textId="77777777" w:rsidR="00B50050" w:rsidRDefault="00B50050" w:rsidP="0088127C">
            <w:pPr>
              <w:pStyle w:val="OtherTableBody"/>
            </w:pPr>
          </w:p>
        </w:tc>
        <w:tc>
          <w:tcPr>
            <w:tcW w:w="1400" w:type="dxa"/>
          </w:tcPr>
          <w:p w14:paraId="43334906" w14:textId="77777777" w:rsidR="00B50050" w:rsidRDefault="00B50050" w:rsidP="0088127C">
            <w:pPr>
              <w:pStyle w:val="OtherTableBody"/>
            </w:pPr>
            <w:r>
              <w:t>OML_O59</w:t>
            </w:r>
          </w:p>
        </w:tc>
        <w:tc>
          <w:tcPr>
            <w:tcW w:w="4200" w:type="dxa"/>
          </w:tcPr>
          <w:p w14:paraId="21854924" w14:textId="77777777" w:rsidR="00B50050" w:rsidRDefault="00B50050" w:rsidP="0088127C">
            <w:pPr>
              <w:pStyle w:val="OtherTableBody"/>
            </w:pPr>
            <w:r>
              <w:t>Laboratory order message structure for fulfillment request with REL segment</w:t>
            </w:r>
          </w:p>
        </w:tc>
      </w:tr>
      <w:tr w:rsidR="00B50050" w14:paraId="06965C5F" w14:textId="77777777" w:rsidTr="00195548">
        <w:tc>
          <w:tcPr>
            <w:tcW w:w="600" w:type="dxa"/>
          </w:tcPr>
          <w:p w14:paraId="54482EC9" w14:textId="77777777" w:rsidR="00B50050" w:rsidRDefault="00B50050" w:rsidP="0088127C">
            <w:pPr>
              <w:pStyle w:val="OtherTableBody"/>
            </w:pPr>
          </w:p>
        </w:tc>
        <w:tc>
          <w:tcPr>
            <w:tcW w:w="600" w:type="dxa"/>
          </w:tcPr>
          <w:p w14:paraId="7037B7D9" w14:textId="77777777" w:rsidR="00B50050" w:rsidRDefault="00B50050" w:rsidP="0088127C">
            <w:pPr>
              <w:pStyle w:val="OtherTableBody"/>
            </w:pPr>
            <w:r>
              <w:t>0354</w:t>
            </w:r>
          </w:p>
        </w:tc>
        <w:tc>
          <w:tcPr>
            <w:tcW w:w="2600" w:type="dxa"/>
          </w:tcPr>
          <w:p w14:paraId="2494F014" w14:textId="77777777" w:rsidR="00B50050" w:rsidRDefault="00B50050" w:rsidP="0088127C">
            <w:pPr>
              <w:pStyle w:val="OtherTableBody"/>
            </w:pPr>
          </w:p>
        </w:tc>
        <w:tc>
          <w:tcPr>
            <w:tcW w:w="1400" w:type="dxa"/>
          </w:tcPr>
          <w:p w14:paraId="00CAE6A4" w14:textId="77777777" w:rsidR="00B50050" w:rsidRDefault="00B50050" w:rsidP="0088127C">
            <w:pPr>
              <w:pStyle w:val="OtherTableBody"/>
            </w:pPr>
            <w:r>
              <w:t>OMN_O07</w:t>
            </w:r>
          </w:p>
        </w:tc>
        <w:tc>
          <w:tcPr>
            <w:tcW w:w="4200" w:type="dxa"/>
          </w:tcPr>
          <w:p w14:paraId="02FEDDF9" w14:textId="77777777" w:rsidR="00B50050" w:rsidRDefault="00B50050" w:rsidP="0088127C">
            <w:pPr>
              <w:pStyle w:val="OtherTableBody"/>
            </w:pPr>
            <w:r>
              <w:t>O07</w:t>
            </w:r>
          </w:p>
        </w:tc>
      </w:tr>
      <w:tr w:rsidR="00B50050" w14:paraId="6CB9C427" w14:textId="77777777" w:rsidTr="00195548">
        <w:tc>
          <w:tcPr>
            <w:tcW w:w="600" w:type="dxa"/>
          </w:tcPr>
          <w:p w14:paraId="51626F5A" w14:textId="77777777" w:rsidR="00B50050" w:rsidRDefault="00B50050" w:rsidP="0088127C">
            <w:pPr>
              <w:pStyle w:val="OtherTableBody"/>
            </w:pPr>
          </w:p>
        </w:tc>
        <w:tc>
          <w:tcPr>
            <w:tcW w:w="600" w:type="dxa"/>
          </w:tcPr>
          <w:p w14:paraId="4856C228" w14:textId="77777777" w:rsidR="00B50050" w:rsidRDefault="00B50050" w:rsidP="0088127C">
            <w:pPr>
              <w:pStyle w:val="OtherTableBody"/>
            </w:pPr>
            <w:r>
              <w:t>0354</w:t>
            </w:r>
          </w:p>
        </w:tc>
        <w:tc>
          <w:tcPr>
            <w:tcW w:w="2600" w:type="dxa"/>
          </w:tcPr>
          <w:p w14:paraId="43635FEF" w14:textId="77777777" w:rsidR="00B50050" w:rsidRDefault="00B50050" w:rsidP="0088127C">
            <w:pPr>
              <w:pStyle w:val="OtherTableBody"/>
            </w:pPr>
          </w:p>
        </w:tc>
        <w:tc>
          <w:tcPr>
            <w:tcW w:w="1400" w:type="dxa"/>
          </w:tcPr>
          <w:p w14:paraId="566420C6" w14:textId="77777777" w:rsidR="00B50050" w:rsidRDefault="00B50050" w:rsidP="0088127C">
            <w:pPr>
              <w:pStyle w:val="OtherTableBody"/>
            </w:pPr>
            <w:r>
              <w:t>OMP_O09</w:t>
            </w:r>
          </w:p>
        </w:tc>
        <w:tc>
          <w:tcPr>
            <w:tcW w:w="4200" w:type="dxa"/>
          </w:tcPr>
          <w:p w14:paraId="5A4A3AAC" w14:textId="77777777" w:rsidR="00B50050" w:rsidRDefault="00B50050" w:rsidP="0088127C">
            <w:pPr>
              <w:pStyle w:val="OtherTableBody"/>
            </w:pPr>
            <w:r>
              <w:t>O09</w:t>
            </w:r>
          </w:p>
        </w:tc>
      </w:tr>
      <w:tr w:rsidR="00B50050" w14:paraId="3DD23AC4" w14:textId="77777777" w:rsidTr="00195548">
        <w:tc>
          <w:tcPr>
            <w:tcW w:w="600" w:type="dxa"/>
          </w:tcPr>
          <w:p w14:paraId="2DA70D0C" w14:textId="77777777" w:rsidR="00B50050" w:rsidRDefault="00B50050" w:rsidP="0088127C">
            <w:pPr>
              <w:pStyle w:val="OtherTableBody"/>
            </w:pPr>
          </w:p>
        </w:tc>
        <w:tc>
          <w:tcPr>
            <w:tcW w:w="600" w:type="dxa"/>
          </w:tcPr>
          <w:p w14:paraId="7CAC4904" w14:textId="77777777" w:rsidR="00B50050" w:rsidRDefault="00B50050" w:rsidP="0088127C">
            <w:pPr>
              <w:pStyle w:val="OtherTableBody"/>
            </w:pPr>
            <w:r>
              <w:t>0354</w:t>
            </w:r>
          </w:p>
        </w:tc>
        <w:tc>
          <w:tcPr>
            <w:tcW w:w="2600" w:type="dxa"/>
          </w:tcPr>
          <w:p w14:paraId="787A1F7A" w14:textId="77777777" w:rsidR="00B50050" w:rsidRDefault="00B50050" w:rsidP="0088127C">
            <w:pPr>
              <w:pStyle w:val="OtherTableBody"/>
            </w:pPr>
          </w:p>
        </w:tc>
        <w:tc>
          <w:tcPr>
            <w:tcW w:w="1400" w:type="dxa"/>
          </w:tcPr>
          <w:p w14:paraId="0016836F" w14:textId="77777777" w:rsidR="00B50050" w:rsidRDefault="00B50050" w:rsidP="0088127C">
            <w:pPr>
              <w:pStyle w:val="OtherTableBody"/>
            </w:pPr>
            <w:r>
              <w:t>OMQ_O42</w:t>
            </w:r>
          </w:p>
        </w:tc>
        <w:tc>
          <w:tcPr>
            <w:tcW w:w="4200" w:type="dxa"/>
          </w:tcPr>
          <w:p w14:paraId="7ABCF364" w14:textId="77777777" w:rsidR="00B50050" w:rsidRDefault="00B50050" w:rsidP="0088127C">
            <w:pPr>
              <w:pStyle w:val="OtherTableBody"/>
            </w:pPr>
            <w:r>
              <w:t>O42</w:t>
            </w:r>
          </w:p>
        </w:tc>
      </w:tr>
      <w:tr w:rsidR="00B50050" w14:paraId="4AE66551" w14:textId="77777777" w:rsidTr="00195548">
        <w:tc>
          <w:tcPr>
            <w:tcW w:w="600" w:type="dxa"/>
          </w:tcPr>
          <w:p w14:paraId="452546FF" w14:textId="77777777" w:rsidR="00B50050" w:rsidRDefault="00B50050" w:rsidP="0088127C">
            <w:pPr>
              <w:pStyle w:val="OtherTableBody"/>
            </w:pPr>
          </w:p>
        </w:tc>
        <w:tc>
          <w:tcPr>
            <w:tcW w:w="600" w:type="dxa"/>
          </w:tcPr>
          <w:p w14:paraId="42217DA7" w14:textId="77777777" w:rsidR="00B50050" w:rsidRDefault="00B50050" w:rsidP="0088127C">
            <w:pPr>
              <w:pStyle w:val="OtherTableBody"/>
            </w:pPr>
            <w:r>
              <w:t>0354</w:t>
            </w:r>
          </w:p>
        </w:tc>
        <w:tc>
          <w:tcPr>
            <w:tcW w:w="2600" w:type="dxa"/>
          </w:tcPr>
          <w:p w14:paraId="19DE416B" w14:textId="77777777" w:rsidR="00B50050" w:rsidRDefault="00B50050" w:rsidP="0088127C">
            <w:pPr>
              <w:pStyle w:val="OtherTableBody"/>
            </w:pPr>
          </w:p>
        </w:tc>
        <w:tc>
          <w:tcPr>
            <w:tcW w:w="1400" w:type="dxa"/>
          </w:tcPr>
          <w:p w14:paraId="7E805FDD" w14:textId="77777777" w:rsidR="00B50050" w:rsidRDefault="00B50050" w:rsidP="0088127C">
            <w:pPr>
              <w:pStyle w:val="OtherTableBody"/>
            </w:pPr>
            <w:r>
              <w:t>OMQ_O57</w:t>
            </w:r>
          </w:p>
        </w:tc>
        <w:tc>
          <w:tcPr>
            <w:tcW w:w="4200" w:type="dxa"/>
          </w:tcPr>
          <w:p w14:paraId="1DEA91C1" w14:textId="77777777" w:rsidR="00B50050" w:rsidRDefault="00B50050" w:rsidP="0088127C">
            <w:pPr>
              <w:pStyle w:val="OtherTableBody"/>
            </w:pPr>
            <w:r>
              <w:t>Identifier  for the message structure for an OMQ message with a trigger event of General Order Message with Document Payload (O57)</w:t>
            </w:r>
          </w:p>
        </w:tc>
      </w:tr>
      <w:tr w:rsidR="00B50050" w14:paraId="61BDE5F6" w14:textId="77777777" w:rsidTr="00195548">
        <w:tc>
          <w:tcPr>
            <w:tcW w:w="600" w:type="dxa"/>
          </w:tcPr>
          <w:p w14:paraId="03C9A3DB" w14:textId="77777777" w:rsidR="00B50050" w:rsidRDefault="00B50050" w:rsidP="0088127C">
            <w:pPr>
              <w:pStyle w:val="OtherTableBody"/>
            </w:pPr>
          </w:p>
        </w:tc>
        <w:tc>
          <w:tcPr>
            <w:tcW w:w="600" w:type="dxa"/>
          </w:tcPr>
          <w:p w14:paraId="699FAA59" w14:textId="77777777" w:rsidR="00B50050" w:rsidRDefault="00B50050" w:rsidP="0088127C">
            <w:pPr>
              <w:pStyle w:val="OtherTableBody"/>
            </w:pPr>
            <w:r>
              <w:t>0354</w:t>
            </w:r>
          </w:p>
        </w:tc>
        <w:tc>
          <w:tcPr>
            <w:tcW w:w="2600" w:type="dxa"/>
          </w:tcPr>
          <w:p w14:paraId="2D571577" w14:textId="77777777" w:rsidR="00B50050" w:rsidRDefault="00B50050" w:rsidP="0088127C">
            <w:pPr>
              <w:pStyle w:val="OtherTableBody"/>
            </w:pPr>
          </w:p>
        </w:tc>
        <w:tc>
          <w:tcPr>
            <w:tcW w:w="1400" w:type="dxa"/>
          </w:tcPr>
          <w:p w14:paraId="00DF36BF" w14:textId="77777777" w:rsidR="00B50050" w:rsidRDefault="00B50050" w:rsidP="0088127C">
            <w:pPr>
              <w:pStyle w:val="OtherTableBody"/>
            </w:pPr>
            <w:r>
              <w:t>OMS_O05</w:t>
            </w:r>
          </w:p>
        </w:tc>
        <w:tc>
          <w:tcPr>
            <w:tcW w:w="4200" w:type="dxa"/>
          </w:tcPr>
          <w:p w14:paraId="0E43FFED" w14:textId="77777777" w:rsidR="00B50050" w:rsidRDefault="00B50050" w:rsidP="0088127C">
            <w:pPr>
              <w:pStyle w:val="OtherTableBody"/>
            </w:pPr>
            <w:r>
              <w:t>O05</w:t>
            </w:r>
          </w:p>
        </w:tc>
      </w:tr>
      <w:tr w:rsidR="00B50050" w14:paraId="25A69A89" w14:textId="77777777" w:rsidTr="00195548">
        <w:tc>
          <w:tcPr>
            <w:tcW w:w="600" w:type="dxa"/>
          </w:tcPr>
          <w:p w14:paraId="4D2C02EB" w14:textId="77777777" w:rsidR="00B50050" w:rsidRDefault="00B50050" w:rsidP="0088127C">
            <w:pPr>
              <w:pStyle w:val="OtherTableBody"/>
            </w:pPr>
          </w:p>
        </w:tc>
        <w:tc>
          <w:tcPr>
            <w:tcW w:w="600" w:type="dxa"/>
          </w:tcPr>
          <w:p w14:paraId="2C78CCC9" w14:textId="77777777" w:rsidR="00B50050" w:rsidRDefault="00B50050" w:rsidP="0088127C">
            <w:pPr>
              <w:pStyle w:val="OtherTableBody"/>
            </w:pPr>
            <w:r>
              <w:t>0354</w:t>
            </w:r>
          </w:p>
        </w:tc>
        <w:tc>
          <w:tcPr>
            <w:tcW w:w="2600" w:type="dxa"/>
          </w:tcPr>
          <w:p w14:paraId="31550593" w14:textId="77777777" w:rsidR="00B50050" w:rsidRDefault="00B50050" w:rsidP="0088127C">
            <w:pPr>
              <w:pStyle w:val="OtherTableBody"/>
            </w:pPr>
          </w:p>
        </w:tc>
        <w:tc>
          <w:tcPr>
            <w:tcW w:w="1400" w:type="dxa"/>
          </w:tcPr>
          <w:p w14:paraId="25C3A7FA" w14:textId="77777777" w:rsidR="00B50050" w:rsidRDefault="00B50050" w:rsidP="0088127C">
            <w:pPr>
              <w:pStyle w:val="OtherTableBody"/>
            </w:pPr>
            <w:r>
              <w:t>OPL_O37</w:t>
            </w:r>
          </w:p>
        </w:tc>
        <w:tc>
          <w:tcPr>
            <w:tcW w:w="4200" w:type="dxa"/>
          </w:tcPr>
          <w:p w14:paraId="5E0FF7E9" w14:textId="77777777" w:rsidR="00B50050" w:rsidRDefault="00B50050" w:rsidP="0088127C">
            <w:pPr>
              <w:pStyle w:val="OtherTableBody"/>
            </w:pPr>
            <w:r>
              <w:t>O37</w:t>
            </w:r>
          </w:p>
        </w:tc>
      </w:tr>
      <w:tr w:rsidR="00B50050" w14:paraId="3C59331E" w14:textId="77777777" w:rsidTr="00195548">
        <w:tc>
          <w:tcPr>
            <w:tcW w:w="600" w:type="dxa"/>
          </w:tcPr>
          <w:p w14:paraId="03833B09" w14:textId="77777777" w:rsidR="00B50050" w:rsidRDefault="00B50050" w:rsidP="0088127C">
            <w:pPr>
              <w:pStyle w:val="OtherTableBody"/>
            </w:pPr>
          </w:p>
        </w:tc>
        <w:tc>
          <w:tcPr>
            <w:tcW w:w="600" w:type="dxa"/>
          </w:tcPr>
          <w:p w14:paraId="5C7C83C3" w14:textId="77777777" w:rsidR="00B50050" w:rsidRDefault="00B50050" w:rsidP="0088127C">
            <w:pPr>
              <w:pStyle w:val="OtherTableBody"/>
            </w:pPr>
            <w:r>
              <w:t>0354</w:t>
            </w:r>
          </w:p>
        </w:tc>
        <w:tc>
          <w:tcPr>
            <w:tcW w:w="2600" w:type="dxa"/>
          </w:tcPr>
          <w:p w14:paraId="2FD7B239" w14:textId="77777777" w:rsidR="00B50050" w:rsidRDefault="00B50050" w:rsidP="0088127C">
            <w:pPr>
              <w:pStyle w:val="OtherTableBody"/>
            </w:pPr>
          </w:p>
        </w:tc>
        <w:tc>
          <w:tcPr>
            <w:tcW w:w="1400" w:type="dxa"/>
          </w:tcPr>
          <w:p w14:paraId="00DCFB25" w14:textId="77777777" w:rsidR="00B50050" w:rsidRDefault="00B50050" w:rsidP="0088127C">
            <w:pPr>
              <w:pStyle w:val="OtherTableBody"/>
            </w:pPr>
            <w:r>
              <w:t>OPR_O38</w:t>
            </w:r>
          </w:p>
        </w:tc>
        <w:tc>
          <w:tcPr>
            <w:tcW w:w="4200" w:type="dxa"/>
          </w:tcPr>
          <w:p w14:paraId="389B6407" w14:textId="77777777" w:rsidR="00B50050" w:rsidRDefault="00B50050" w:rsidP="0088127C">
            <w:pPr>
              <w:pStyle w:val="OtherTableBody"/>
            </w:pPr>
            <w:r>
              <w:t>O38</w:t>
            </w:r>
          </w:p>
        </w:tc>
      </w:tr>
      <w:tr w:rsidR="00B50050" w14:paraId="1F2489AC" w14:textId="77777777" w:rsidTr="00195548">
        <w:tc>
          <w:tcPr>
            <w:tcW w:w="600" w:type="dxa"/>
          </w:tcPr>
          <w:p w14:paraId="450ACB48" w14:textId="77777777" w:rsidR="00B50050" w:rsidRDefault="00B50050" w:rsidP="0088127C">
            <w:pPr>
              <w:pStyle w:val="OtherTableBody"/>
            </w:pPr>
          </w:p>
        </w:tc>
        <w:tc>
          <w:tcPr>
            <w:tcW w:w="600" w:type="dxa"/>
          </w:tcPr>
          <w:p w14:paraId="4A256AA3" w14:textId="77777777" w:rsidR="00B50050" w:rsidRDefault="00B50050" w:rsidP="0088127C">
            <w:pPr>
              <w:pStyle w:val="OtherTableBody"/>
            </w:pPr>
            <w:r>
              <w:t>0354</w:t>
            </w:r>
          </w:p>
        </w:tc>
        <w:tc>
          <w:tcPr>
            <w:tcW w:w="2600" w:type="dxa"/>
          </w:tcPr>
          <w:p w14:paraId="1878D51F" w14:textId="77777777" w:rsidR="00B50050" w:rsidRDefault="00B50050" w:rsidP="0088127C">
            <w:pPr>
              <w:pStyle w:val="OtherTableBody"/>
            </w:pPr>
          </w:p>
        </w:tc>
        <w:tc>
          <w:tcPr>
            <w:tcW w:w="1400" w:type="dxa"/>
          </w:tcPr>
          <w:p w14:paraId="6E94BAEF" w14:textId="77777777" w:rsidR="00B50050" w:rsidRDefault="00B50050" w:rsidP="0088127C">
            <w:pPr>
              <w:pStyle w:val="OtherTableBody"/>
            </w:pPr>
            <w:r>
              <w:t>OPU_R25</w:t>
            </w:r>
          </w:p>
        </w:tc>
        <w:tc>
          <w:tcPr>
            <w:tcW w:w="4200" w:type="dxa"/>
          </w:tcPr>
          <w:p w14:paraId="5AD45743" w14:textId="77777777" w:rsidR="00B50050" w:rsidRDefault="00B50050" w:rsidP="0088127C">
            <w:pPr>
              <w:pStyle w:val="OtherTableBody"/>
            </w:pPr>
            <w:r>
              <w:t>R25</w:t>
            </w:r>
          </w:p>
        </w:tc>
      </w:tr>
      <w:tr w:rsidR="00B50050" w14:paraId="67F7E95C" w14:textId="77777777" w:rsidTr="00195548">
        <w:tc>
          <w:tcPr>
            <w:tcW w:w="600" w:type="dxa"/>
          </w:tcPr>
          <w:p w14:paraId="57C24747" w14:textId="77777777" w:rsidR="00B50050" w:rsidRDefault="00B50050" w:rsidP="0088127C">
            <w:pPr>
              <w:pStyle w:val="OtherTableBody"/>
            </w:pPr>
          </w:p>
        </w:tc>
        <w:tc>
          <w:tcPr>
            <w:tcW w:w="600" w:type="dxa"/>
          </w:tcPr>
          <w:p w14:paraId="533546AF" w14:textId="77777777" w:rsidR="00B50050" w:rsidRDefault="00B50050" w:rsidP="0088127C">
            <w:pPr>
              <w:pStyle w:val="OtherTableBody"/>
            </w:pPr>
            <w:r>
              <w:t>0354</w:t>
            </w:r>
          </w:p>
        </w:tc>
        <w:tc>
          <w:tcPr>
            <w:tcW w:w="2600" w:type="dxa"/>
          </w:tcPr>
          <w:p w14:paraId="3DE583E3" w14:textId="77777777" w:rsidR="00B50050" w:rsidRDefault="00B50050" w:rsidP="0088127C">
            <w:pPr>
              <w:pStyle w:val="OtherTableBody"/>
            </w:pPr>
          </w:p>
        </w:tc>
        <w:tc>
          <w:tcPr>
            <w:tcW w:w="1400" w:type="dxa"/>
          </w:tcPr>
          <w:p w14:paraId="29016CEA" w14:textId="77777777" w:rsidR="00B50050" w:rsidRDefault="00B50050" w:rsidP="0088127C">
            <w:pPr>
              <w:pStyle w:val="OtherTableBody"/>
            </w:pPr>
            <w:r>
              <w:t>ORA_R33</w:t>
            </w:r>
          </w:p>
        </w:tc>
        <w:tc>
          <w:tcPr>
            <w:tcW w:w="4200" w:type="dxa"/>
          </w:tcPr>
          <w:p w14:paraId="36BC117E" w14:textId="77777777" w:rsidR="00B50050" w:rsidRDefault="00B50050" w:rsidP="0088127C">
            <w:pPr>
              <w:pStyle w:val="OtherTableBody"/>
            </w:pPr>
            <w:r>
              <w:t>R33</w:t>
            </w:r>
          </w:p>
        </w:tc>
      </w:tr>
      <w:tr w:rsidR="00B50050" w14:paraId="60F5A4E7" w14:textId="77777777" w:rsidTr="00195548">
        <w:tc>
          <w:tcPr>
            <w:tcW w:w="600" w:type="dxa"/>
          </w:tcPr>
          <w:p w14:paraId="2CC05F6A" w14:textId="77777777" w:rsidR="00B50050" w:rsidRDefault="00B50050" w:rsidP="0088127C">
            <w:pPr>
              <w:pStyle w:val="OtherTableBody"/>
            </w:pPr>
          </w:p>
        </w:tc>
        <w:tc>
          <w:tcPr>
            <w:tcW w:w="600" w:type="dxa"/>
          </w:tcPr>
          <w:p w14:paraId="6B193C0C" w14:textId="77777777" w:rsidR="00B50050" w:rsidRDefault="00B50050" w:rsidP="0088127C">
            <w:pPr>
              <w:pStyle w:val="OtherTableBody"/>
            </w:pPr>
            <w:r>
              <w:t>0354</w:t>
            </w:r>
          </w:p>
        </w:tc>
        <w:tc>
          <w:tcPr>
            <w:tcW w:w="2600" w:type="dxa"/>
          </w:tcPr>
          <w:p w14:paraId="422190B2" w14:textId="77777777" w:rsidR="00B50050" w:rsidRDefault="00B50050" w:rsidP="0088127C">
            <w:pPr>
              <w:pStyle w:val="OtherTableBody"/>
            </w:pPr>
          </w:p>
        </w:tc>
        <w:tc>
          <w:tcPr>
            <w:tcW w:w="1400" w:type="dxa"/>
          </w:tcPr>
          <w:p w14:paraId="1CB8CBB7" w14:textId="77777777" w:rsidR="00B50050" w:rsidRDefault="00B50050" w:rsidP="0088127C">
            <w:pPr>
              <w:pStyle w:val="OtherTableBody"/>
            </w:pPr>
            <w:r>
              <w:t>ORA_R41</w:t>
            </w:r>
          </w:p>
        </w:tc>
        <w:tc>
          <w:tcPr>
            <w:tcW w:w="4200" w:type="dxa"/>
          </w:tcPr>
          <w:p w14:paraId="786BF728" w14:textId="77777777" w:rsidR="00B50050" w:rsidRDefault="00B50050" w:rsidP="0088127C">
            <w:pPr>
              <w:pStyle w:val="OtherTableBody"/>
            </w:pPr>
            <w:r>
              <w:t>R41</w:t>
            </w:r>
          </w:p>
        </w:tc>
      </w:tr>
      <w:tr w:rsidR="00B50050" w14:paraId="394A4350" w14:textId="77777777" w:rsidTr="00195548">
        <w:tc>
          <w:tcPr>
            <w:tcW w:w="600" w:type="dxa"/>
          </w:tcPr>
          <w:p w14:paraId="4AC416FF" w14:textId="77777777" w:rsidR="00B50050" w:rsidRDefault="00B50050" w:rsidP="0088127C">
            <w:pPr>
              <w:pStyle w:val="OtherTableBody"/>
            </w:pPr>
          </w:p>
        </w:tc>
        <w:tc>
          <w:tcPr>
            <w:tcW w:w="600" w:type="dxa"/>
          </w:tcPr>
          <w:p w14:paraId="5FB30FBF" w14:textId="77777777" w:rsidR="00B50050" w:rsidRDefault="00B50050" w:rsidP="0088127C">
            <w:pPr>
              <w:pStyle w:val="OtherTableBody"/>
            </w:pPr>
            <w:r>
              <w:t>0354</w:t>
            </w:r>
          </w:p>
        </w:tc>
        <w:tc>
          <w:tcPr>
            <w:tcW w:w="2600" w:type="dxa"/>
          </w:tcPr>
          <w:p w14:paraId="73700DCA" w14:textId="77777777" w:rsidR="00B50050" w:rsidRDefault="00B50050" w:rsidP="0088127C">
            <w:pPr>
              <w:pStyle w:val="OtherTableBody"/>
            </w:pPr>
          </w:p>
        </w:tc>
        <w:tc>
          <w:tcPr>
            <w:tcW w:w="1400" w:type="dxa"/>
          </w:tcPr>
          <w:p w14:paraId="2CCE04CE" w14:textId="77777777" w:rsidR="00B50050" w:rsidRDefault="00B50050" w:rsidP="0088127C">
            <w:pPr>
              <w:pStyle w:val="OtherTableBody"/>
            </w:pPr>
            <w:r>
              <w:t>ORB_O28</w:t>
            </w:r>
          </w:p>
        </w:tc>
        <w:tc>
          <w:tcPr>
            <w:tcW w:w="4200" w:type="dxa"/>
          </w:tcPr>
          <w:p w14:paraId="769B2794" w14:textId="77777777" w:rsidR="00B50050" w:rsidRDefault="00B50050" w:rsidP="0088127C">
            <w:pPr>
              <w:pStyle w:val="OtherTableBody"/>
            </w:pPr>
            <w:r>
              <w:t>O28</w:t>
            </w:r>
          </w:p>
        </w:tc>
      </w:tr>
      <w:tr w:rsidR="00B50050" w14:paraId="1875DBF0" w14:textId="77777777" w:rsidTr="00195548">
        <w:tc>
          <w:tcPr>
            <w:tcW w:w="600" w:type="dxa"/>
          </w:tcPr>
          <w:p w14:paraId="7105394A" w14:textId="77777777" w:rsidR="00B50050" w:rsidRDefault="00B50050" w:rsidP="0088127C">
            <w:pPr>
              <w:pStyle w:val="OtherTableBody"/>
            </w:pPr>
          </w:p>
        </w:tc>
        <w:tc>
          <w:tcPr>
            <w:tcW w:w="600" w:type="dxa"/>
          </w:tcPr>
          <w:p w14:paraId="7073B4EE" w14:textId="77777777" w:rsidR="00B50050" w:rsidRDefault="00B50050" w:rsidP="0088127C">
            <w:pPr>
              <w:pStyle w:val="OtherTableBody"/>
            </w:pPr>
            <w:r>
              <w:t>0354</w:t>
            </w:r>
          </w:p>
        </w:tc>
        <w:tc>
          <w:tcPr>
            <w:tcW w:w="2600" w:type="dxa"/>
          </w:tcPr>
          <w:p w14:paraId="21F101C7" w14:textId="77777777" w:rsidR="00B50050" w:rsidRDefault="00B50050" w:rsidP="0088127C">
            <w:pPr>
              <w:pStyle w:val="OtherTableBody"/>
            </w:pPr>
          </w:p>
        </w:tc>
        <w:tc>
          <w:tcPr>
            <w:tcW w:w="1400" w:type="dxa"/>
          </w:tcPr>
          <w:p w14:paraId="35DDF7C0" w14:textId="77777777" w:rsidR="00B50050" w:rsidRDefault="00B50050" w:rsidP="0088127C">
            <w:pPr>
              <w:pStyle w:val="OtherTableBody"/>
            </w:pPr>
            <w:r>
              <w:t>ORD_O04</w:t>
            </w:r>
          </w:p>
        </w:tc>
        <w:tc>
          <w:tcPr>
            <w:tcW w:w="4200" w:type="dxa"/>
          </w:tcPr>
          <w:p w14:paraId="1F764D08" w14:textId="77777777" w:rsidR="00B50050" w:rsidRDefault="00B50050" w:rsidP="0088127C">
            <w:pPr>
              <w:pStyle w:val="OtherTableBody"/>
            </w:pPr>
            <w:r>
              <w:t>O04</w:t>
            </w:r>
          </w:p>
        </w:tc>
      </w:tr>
      <w:tr w:rsidR="00B50050" w14:paraId="605141E9" w14:textId="77777777" w:rsidTr="00195548">
        <w:tc>
          <w:tcPr>
            <w:tcW w:w="600" w:type="dxa"/>
          </w:tcPr>
          <w:p w14:paraId="7C834A38" w14:textId="77777777" w:rsidR="00B50050" w:rsidRDefault="00B50050" w:rsidP="0088127C">
            <w:pPr>
              <w:pStyle w:val="OtherTableBody"/>
            </w:pPr>
          </w:p>
        </w:tc>
        <w:tc>
          <w:tcPr>
            <w:tcW w:w="600" w:type="dxa"/>
          </w:tcPr>
          <w:p w14:paraId="53C343D9" w14:textId="77777777" w:rsidR="00B50050" w:rsidRDefault="00B50050" w:rsidP="0088127C">
            <w:pPr>
              <w:pStyle w:val="OtherTableBody"/>
            </w:pPr>
            <w:r>
              <w:t>0354</w:t>
            </w:r>
          </w:p>
        </w:tc>
        <w:tc>
          <w:tcPr>
            <w:tcW w:w="2600" w:type="dxa"/>
          </w:tcPr>
          <w:p w14:paraId="050EBF44" w14:textId="77777777" w:rsidR="00B50050" w:rsidRDefault="00B50050" w:rsidP="0088127C">
            <w:pPr>
              <w:pStyle w:val="OtherTableBody"/>
            </w:pPr>
          </w:p>
        </w:tc>
        <w:tc>
          <w:tcPr>
            <w:tcW w:w="1400" w:type="dxa"/>
          </w:tcPr>
          <w:p w14:paraId="21CC489B" w14:textId="77777777" w:rsidR="00B50050" w:rsidRDefault="00B50050" w:rsidP="0088127C">
            <w:pPr>
              <w:pStyle w:val="OtherTableBody"/>
            </w:pPr>
            <w:r>
              <w:t>ORF_R04</w:t>
            </w:r>
          </w:p>
        </w:tc>
        <w:tc>
          <w:tcPr>
            <w:tcW w:w="4200" w:type="dxa"/>
          </w:tcPr>
          <w:p w14:paraId="350A1EED" w14:textId="77777777" w:rsidR="00B50050" w:rsidRDefault="00B50050" w:rsidP="0088127C">
            <w:pPr>
              <w:pStyle w:val="OtherTableBody"/>
            </w:pPr>
            <w:r>
              <w:t>R04</w:t>
            </w:r>
          </w:p>
        </w:tc>
      </w:tr>
      <w:tr w:rsidR="00B50050" w14:paraId="2B756684" w14:textId="77777777" w:rsidTr="00195548">
        <w:tc>
          <w:tcPr>
            <w:tcW w:w="600" w:type="dxa"/>
          </w:tcPr>
          <w:p w14:paraId="285A835A" w14:textId="77777777" w:rsidR="00B50050" w:rsidRDefault="00B50050" w:rsidP="0088127C">
            <w:pPr>
              <w:pStyle w:val="OtherTableBody"/>
            </w:pPr>
          </w:p>
        </w:tc>
        <w:tc>
          <w:tcPr>
            <w:tcW w:w="600" w:type="dxa"/>
          </w:tcPr>
          <w:p w14:paraId="336DE944" w14:textId="77777777" w:rsidR="00B50050" w:rsidRDefault="00B50050" w:rsidP="0088127C">
            <w:pPr>
              <w:pStyle w:val="OtherTableBody"/>
            </w:pPr>
            <w:r>
              <w:t>0354</w:t>
            </w:r>
          </w:p>
        </w:tc>
        <w:tc>
          <w:tcPr>
            <w:tcW w:w="2600" w:type="dxa"/>
          </w:tcPr>
          <w:p w14:paraId="1A9A99D1" w14:textId="77777777" w:rsidR="00B50050" w:rsidRDefault="00B50050" w:rsidP="0088127C">
            <w:pPr>
              <w:pStyle w:val="OtherTableBody"/>
            </w:pPr>
          </w:p>
        </w:tc>
        <w:tc>
          <w:tcPr>
            <w:tcW w:w="1400" w:type="dxa"/>
          </w:tcPr>
          <w:p w14:paraId="380B9EAC" w14:textId="77777777" w:rsidR="00B50050" w:rsidRDefault="00B50050" w:rsidP="0088127C">
            <w:pPr>
              <w:pStyle w:val="OtherTableBody"/>
            </w:pPr>
            <w:r>
              <w:t>ORG_O20</w:t>
            </w:r>
          </w:p>
        </w:tc>
        <w:tc>
          <w:tcPr>
            <w:tcW w:w="4200" w:type="dxa"/>
          </w:tcPr>
          <w:p w14:paraId="30D30BB8" w14:textId="77777777" w:rsidR="00B50050" w:rsidRDefault="00B50050" w:rsidP="0088127C">
            <w:pPr>
              <w:pStyle w:val="OtherTableBody"/>
            </w:pPr>
            <w:r>
              <w:t>O20</w:t>
            </w:r>
          </w:p>
        </w:tc>
      </w:tr>
      <w:tr w:rsidR="00B50050" w14:paraId="0B21B16C" w14:textId="77777777" w:rsidTr="00195548">
        <w:tc>
          <w:tcPr>
            <w:tcW w:w="600" w:type="dxa"/>
          </w:tcPr>
          <w:p w14:paraId="51EA932B" w14:textId="77777777" w:rsidR="00B50050" w:rsidRDefault="00B50050" w:rsidP="0088127C">
            <w:pPr>
              <w:pStyle w:val="OtherTableBody"/>
            </w:pPr>
          </w:p>
        </w:tc>
        <w:tc>
          <w:tcPr>
            <w:tcW w:w="600" w:type="dxa"/>
          </w:tcPr>
          <w:p w14:paraId="2F1CC1D2" w14:textId="77777777" w:rsidR="00B50050" w:rsidRDefault="00B50050" w:rsidP="0088127C">
            <w:pPr>
              <w:pStyle w:val="OtherTableBody"/>
            </w:pPr>
            <w:r>
              <w:t>0354</w:t>
            </w:r>
          </w:p>
        </w:tc>
        <w:tc>
          <w:tcPr>
            <w:tcW w:w="2600" w:type="dxa"/>
          </w:tcPr>
          <w:p w14:paraId="7D447006" w14:textId="77777777" w:rsidR="00B50050" w:rsidRDefault="00B50050" w:rsidP="0088127C">
            <w:pPr>
              <w:pStyle w:val="OtherTableBody"/>
            </w:pPr>
          </w:p>
        </w:tc>
        <w:tc>
          <w:tcPr>
            <w:tcW w:w="1400" w:type="dxa"/>
          </w:tcPr>
          <w:p w14:paraId="458A951C" w14:textId="77777777" w:rsidR="00B50050" w:rsidRDefault="00B50050" w:rsidP="0088127C">
            <w:pPr>
              <w:pStyle w:val="OtherTableBody"/>
            </w:pPr>
            <w:r>
              <w:t>ORI_O24</w:t>
            </w:r>
          </w:p>
        </w:tc>
        <w:tc>
          <w:tcPr>
            <w:tcW w:w="4200" w:type="dxa"/>
          </w:tcPr>
          <w:p w14:paraId="7087219F" w14:textId="77777777" w:rsidR="00B50050" w:rsidRDefault="00B50050" w:rsidP="0088127C">
            <w:pPr>
              <w:pStyle w:val="OtherTableBody"/>
            </w:pPr>
            <w:r>
              <w:t>O24</w:t>
            </w:r>
          </w:p>
        </w:tc>
      </w:tr>
      <w:tr w:rsidR="00B50050" w14:paraId="362F0F0B" w14:textId="77777777" w:rsidTr="00195548">
        <w:tc>
          <w:tcPr>
            <w:tcW w:w="600" w:type="dxa"/>
          </w:tcPr>
          <w:p w14:paraId="26A03C00" w14:textId="77777777" w:rsidR="00B50050" w:rsidRDefault="00B50050" w:rsidP="0088127C">
            <w:pPr>
              <w:pStyle w:val="OtherTableBody"/>
            </w:pPr>
          </w:p>
        </w:tc>
        <w:tc>
          <w:tcPr>
            <w:tcW w:w="600" w:type="dxa"/>
          </w:tcPr>
          <w:p w14:paraId="6C2A9594" w14:textId="77777777" w:rsidR="00B50050" w:rsidRDefault="00B50050" w:rsidP="0088127C">
            <w:pPr>
              <w:pStyle w:val="OtherTableBody"/>
            </w:pPr>
            <w:r>
              <w:t>0354</w:t>
            </w:r>
          </w:p>
        </w:tc>
        <w:tc>
          <w:tcPr>
            <w:tcW w:w="2600" w:type="dxa"/>
          </w:tcPr>
          <w:p w14:paraId="38B936D8" w14:textId="77777777" w:rsidR="00B50050" w:rsidRDefault="00B50050" w:rsidP="0088127C">
            <w:pPr>
              <w:pStyle w:val="OtherTableBody"/>
            </w:pPr>
          </w:p>
        </w:tc>
        <w:tc>
          <w:tcPr>
            <w:tcW w:w="1400" w:type="dxa"/>
          </w:tcPr>
          <w:p w14:paraId="3479BB7C" w14:textId="77777777" w:rsidR="00B50050" w:rsidRDefault="00B50050" w:rsidP="0088127C">
            <w:pPr>
              <w:pStyle w:val="OtherTableBody"/>
            </w:pPr>
            <w:r>
              <w:t>ORL_O22</w:t>
            </w:r>
          </w:p>
        </w:tc>
        <w:tc>
          <w:tcPr>
            <w:tcW w:w="4200" w:type="dxa"/>
          </w:tcPr>
          <w:p w14:paraId="3D1A54AC" w14:textId="77777777" w:rsidR="00B50050" w:rsidRDefault="00B50050" w:rsidP="0088127C">
            <w:pPr>
              <w:pStyle w:val="OtherTableBody"/>
            </w:pPr>
            <w:r>
              <w:t>O22</w:t>
            </w:r>
          </w:p>
        </w:tc>
      </w:tr>
      <w:tr w:rsidR="00B50050" w14:paraId="3C0AD8A3" w14:textId="77777777" w:rsidTr="00195548">
        <w:tc>
          <w:tcPr>
            <w:tcW w:w="600" w:type="dxa"/>
          </w:tcPr>
          <w:p w14:paraId="4660FA8D" w14:textId="77777777" w:rsidR="00B50050" w:rsidRDefault="00B50050" w:rsidP="0088127C">
            <w:pPr>
              <w:pStyle w:val="OtherTableBody"/>
            </w:pPr>
          </w:p>
        </w:tc>
        <w:tc>
          <w:tcPr>
            <w:tcW w:w="600" w:type="dxa"/>
          </w:tcPr>
          <w:p w14:paraId="1178E019" w14:textId="77777777" w:rsidR="00B50050" w:rsidRDefault="00B50050" w:rsidP="0088127C">
            <w:pPr>
              <w:pStyle w:val="OtherTableBody"/>
            </w:pPr>
            <w:r>
              <w:t>0354</w:t>
            </w:r>
          </w:p>
        </w:tc>
        <w:tc>
          <w:tcPr>
            <w:tcW w:w="2600" w:type="dxa"/>
          </w:tcPr>
          <w:p w14:paraId="6539CFA2" w14:textId="77777777" w:rsidR="00B50050" w:rsidRDefault="00B50050" w:rsidP="0088127C">
            <w:pPr>
              <w:pStyle w:val="OtherTableBody"/>
            </w:pPr>
          </w:p>
        </w:tc>
        <w:tc>
          <w:tcPr>
            <w:tcW w:w="1400" w:type="dxa"/>
          </w:tcPr>
          <w:p w14:paraId="75DF6EA9" w14:textId="77777777" w:rsidR="00B50050" w:rsidRDefault="00B50050" w:rsidP="0088127C">
            <w:pPr>
              <w:pStyle w:val="OtherTableBody"/>
            </w:pPr>
            <w:r>
              <w:t>ORL_O34</w:t>
            </w:r>
          </w:p>
        </w:tc>
        <w:tc>
          <w:tcPr>
            <w:tcW w:w="4200" w:type="dxa"/>
          </w:tcPr>
          <w:p w14:paraId="17A5506B" w14:textId="77777777" w:rsidR="00B50050" w:rsidRDefault="00B50050" w:rsidP="0088127C">
            <w:pPr>
              <w:pStyle w:val="OtherTableBody"/>
            </w:pPr>
            <w:r>
              <w:t>O34</w:t>
            </w:r>
          </w:p>
        </w:tc>
      </w:tr>
      <w:tr w:rsidR="00B50050" w14:paraId="3E716645" w14:textId="77777777" w:rsidTr="00195548">
        <w:tc>
          <w:tcPr>
            <w:tcW w:w="600" w:type="dxa"/>
          </w:tcPr>
          <w:p w14:paraId="0725AECC" w14:textId="77777777" w:rsidR="00B50050" w:rsidRDefault="00B50050" w:rsidP="0088127C">
            <w:pPr>
              <w:pStyle w:val="OtherTableBody"/>
            </w:pPr>
          </w:p>
        </w:tc>
        <w:tc>
          <w:tcPr>
            <w:tcW w:w="600" w:type="dxa"/>
          </w:tcPr>
          <w:p w14:paraId="4BAF89D2" w14:textId="77777777" w:rsidR="00B50050" w:rsidRDefault="00B50050" w:rsidP="0088127C">
            <w:pPr>
              <w:pStyle w:val="OtherTableBody"/>
            </w:pPr>
            <w:r>
              <w:t>0354</w:t>
            </w:r>
          </w:p>
        </w:tc>
        <w:tc>
          <w:tcPr>
            <w:tcW w:w="2600" w:type="dxa"/>
          </w:tcPr>
          <w:p w14:paraId="28472298" w14:textId="77777777" w:rsidR="00B50050" w:rsidRDefault="00B50050" w:rsidP="0088127C">
            <w:pPr>
              <w:pStyle w:val="OtherTableBody"/>
            </w:pPr>
          </w:p>
        </w:tc>
        <w:tc>
          <w:tcPr>
            <w:tcW w:w="1400" w:type="dxa"/>
          </w:tcPr>
          <w:p w14:paraId="4C06EADF" w14:textId="77777777" w:rsidR="00B50050" w:rsidRDefault="00B50050" w:rsidP="0088127C">
            <w:pPr>
              <w:pStyle w:val="OtherTableBody"/>
            </w:pPr>
            <w:r>
              <w:t>ORL_O36</w:t>
            </w:r>
          </w:p>
        </w:tc>
        <w:tc>
          <w:tcPr>
            <w:tcW w:w="4200" w:type="dxa"/>
          </w:tcPr>
          <w:p w14:paraId="406D5C0E" w14:textId="77777777" w:rsidR="00B50050" w:rsidRDefault="00B50050" w:rsidP="0088127C">
            <w:pPr>
              <w:pStyle w:val="OtherTableBody"/>
            </w:pPr>
            <w:r>
              <w:t>O36</w:t>
            </w:r>
          </w:p>
        </w:tc>
      </w:tr>
      <w:tr w:rsidR="00B50050" w14:paraId="2D186C87" w14:textId="77777777" w:rsidTr="00195548">
        <w:tc>
          <w:tcPr>
            <w:tcW w:w="600" w:type="dxa"/>
          </w:tcPr>
          <w:p w14:paraId="1F6D2F19" w14:textId="77777777" w:rsidR="00B50050" w:rsidRDefault="00B50050" w:rsidP="0088127C">
            <w:pPr>
              <w:pStyle w:val="OtherTableBody"/>
            </w:pPr>
          </w:p>
        </w:tc>
        <w:tc>
          <w:tcPr>
            <w:tcW w:w="600" w:type="dxa"/>
          </w:tcPr>
          <w:p w14:paraId="3AB4973E" w14:textId="77777777" w:rsidR="00B50050" w:rsidRDefault="00B50050" w:rsidP="0088127C">
            <w:pPr>
              <w:pStyle w:val="OtherTableBody"/>
            </w:pPr>
            <w:r>
              <w:t>0354</w:t>
            </w:r>
          </w:p>
        </w:tc>
        <w:tc>
          <w:tcPr>
            <w:tcW w:w="2600" w:type="dxa"/>
          </w:tcPr>
          <w:p w14:paraId="3D1AF21A" w14:textId="77777777" w:rsidR="00B50050" w:rsidRDefault="00B50050" w:rsidP="0088127C">
            <w:pPr>
              <w:pStyle w:val="OtherTableBody"/>
            </w:pPr>
          </w:p>
        </w:tc>
        <w:tc>
          <w:tcPr>
            <w:tcW w:w="1400" w:type="dxa"/>
          </w:tcPr>
          <w:p w14:paraId="4DC69B59" w14:textId="77777777" w:rsidR="00B50050" w:rsidRDefault="00B50050" w:rsidP="0088127C">
            <w:pPr>
              <w:pStyle w:val="OtherTableBody"/>
            </w:pPr>
            <w:r>
              <w:t>ORL_O40</w:t>
            </w:r>
          </w:p>
        </w:tc>
        <w:tc>
          <w:tcPr>
            <w:tcW w:w="4200" w:type="dxa"/>
          </w:tcPr>
          <w:p w14:paraId="57427F3F" w14:textId="77777777" w:rsidR="00B50050" w:rsidRDefault="00B50050" w:rsidP="0088127C">
            <w:pPr>
              <w:pStyle w:val="OtherTableBody"/>
            </w:pPr>
            <w:r>
              <w:t>O40</w:t>
            </w:r>
          </w:p>
        </w:tc>
      </w:tr>
      <w:tr w:rsidR="00B50050" w14:paraId="74B2DCEF" w14:textId="77777777" w:rsidTr="00195548">
        <w:tc>
          <w:tcPr>
            <w:tcW w:w="600" w:type="dxa"/>
          </w:tcPr>
          <w:p w14:paraId="1D084C50" w14:textId="77777777" w:rsidR="00B50050" w:rsidRDefault="00B50050" w:rsidP="0088127C">
            <w:pPr>
              <w:pStyle w:val="OtherTableBody"/>
            </w:pPr>
          </w:p>
        </w:tc>
        <w:tc>
          <w:tcPr>
            <w:tcW w:w="600" w:type="dxa"/>
          </w:tcPr>
          <w:p w14:paraId="626467A9" w14:textId="77777777" w:rsidR="00B50050" w:rsidRDefault="00B50050" w:rsidP="0088127C">
            <w:pPr>
              <w:pStyle w:val="OtherTableBody"/>
            </w:pPr>
            <w:r>
              <w:t>0354</w:t>
            </w:r>
          </w:p>
        </w:tc>
        <w:tc>
          <w:tcPr>
            <w:tcW w:w="2600" w:type="dxa"/>
          </w:tcPr>
          <w:p w14:paraId="40E9ACFD" w14:textId="77777777" w:rsidR="00B50050" w:rsidRDefault="00B50050" w:rsidP="0088127C">
            <w:pPr>
              <w:pStyle w:val="OtherTableBody"/>
            </w:pPr>
          </w:p>
        </w:tc>
        <w:tc>
          <w:tcPr>
            <w:tcW w:w="1400" w:type="dxa"/>
          </w:tcPr>
          <w:p w14:paraId="5F9E43A5" w14:textId="77777777" w:rsidR="00B50050" w:rsidRDefault="00B50050" w:rsidP="0088127C">
            <w:pPr>
              <w:pStyle w:val="OtherTableBody"/>
            </w:pPr>
            <w:r>
              <w:t>ORL_O41</w:t>
            </w:r>
          </w:p>
        </w:tc>
        <w:tc>
          <w:tcPr>
            <w:tcW w:w="4200" w:type="dxa"/>
          </w:tcPr>
          <w:p w14:paraId="5595F3B2" w14:textId="77777777" w:rsidR="00B50050" w:rsidRDefault="00B50050" w:rsidP="0088127C">
            <w:pPr>
              <w:pStyle w:val="OtherTableBody"/>
            </w:pPr>
            <w:r>
              <w:t>O41</w:t>
            </w:r>
          </w:p>
        </w:tc>
      </w:tr>
      <w:tr w:rsidR="00B50050" w14:paraId="72F989A9" w14:textId="77777777" w:rsidTr="00195548">
        <w:tc>
          <w:tcPr>
            <w:tcW w:w="600" w:type="dxa"/>
          </w:tcPr>
          <w:p w14:paraId="0CD2C4E6" w14:textId="77777777" w:rsidR="00B50050" w:rsidRDefault="00B50050" w:rsidP="0088127C">
            <w:pPr>
              <w:pStyle w:val="OtherTableBody"/>
            </w:pPr>
          </w:p>
        </w:tc>
        <w:tc>
          <w:tcPr>
            <w:tcW w:w="600" w:type="dxa"/>
          </w:tcPr>
          <w:p w14:paraId="0CD859A4" w14:textId="77777777" w:rsidR="00B50050" w:rsidRDefault="00B50050" w:rsidP="0088127C">
            <w:pPr>
              <w:pStyle w:val="OtherTableBody"/>
            </w:pPr>
            <w:r>
              <w:t>0354</w:t>
            </w:r>
          </w:p>
        </w:tc>
        <w:tc>
          <w:tcPr>
            <w:tcW w:w="2600" w:type="dxa"/>
          </w:tcPr>
          <w:p w14:paraId="62F390E3" w14:textId="77777777" w:rsidR="00B50050" w:rsidRDefault="00B50050" w:rsidP="0088127C">
            <w:pPr>
              <w:pStyle w:val="OtherTableBody"/>
            </w:pPr>
          </w:p>
        </w:tc>
        <w:tc>
          <w:tcPr>
            <w:tcW w:w="1400" w:type="dxa"/>
          </w:tcPr>
          <w:p w14:paraId="350A4A07" w14:textId="77777777" w:rsidR="00B50050" w:rsidRDefault="00B50050" w:rsidP="0088127C">
            <w:pPr>
              <w:pStyle w:val="OtherTableBody"/>
            </w:pPr>
            <w:r>
              <w:t>ORL_O42</w:t>
            </w:r>
          </w:p>
        </w:tc>
        <w:tc>
          <w:tcPr>
            <w:tcW w:w="4200" w:type="dxa"/>
          </w:tcPr>
          <w:p w14:paraId="66C6C828" w14:textId="77777777" w:rsidR="00B50050" w:rsidRDefault="00B50050" w:rsidP="0088127C">
            <w:pPr>
              <w:pStyle w:val="OtherTableBody"/>
            </w:pPr>
            <w:r>
              <w:t>O42</w:t>
            </w:r>
          </w:p>
        </w:tc>
      </w:tr>
      <w:tr w:rsidR="00B50050" w14:paraId="2F27836A" w14:textId="77777777" w:rsidTr="00195548">
        <w:tc>
          <w:tcPr>
            <w:tcW w:w="600" w:type="dxa"/>
          </w:tcPr>
          <w:p w14:paraId="6A22FE25" w14:textId="77777777" w:rsidR="00B50050" w:rsidRDefault="00B50050" w:rsidP="0088127C">
            <w:pPr>
              <w:pStyle w:val="OtherTableBody"/>
            </w:pPr>
          </w:p>
        </w:tc>
        <w:tc>
          <w:tcPr>
            <w:tcW w:w="600" w:type="dxa"/>
          </w:tcPr>
          <w:p w14:paraId="5B7CC50E" w14:textId="77777777" w:rsidR="00B50050" w:rsidRDefault="00B50050" w:rsidP="0088127C">
            <w:pPr>
              <w:pStyle w:val="OtherTableBody"/>
            </w:pPr>
            <w:r>
              <w:t>0354</w:t>
            </w:r>
          </w:p>
        </w:tc>
        <w:tc>
          <w:tcPr>
            <w:tcW w:w="2600" w:type="dxa"/>
          </w:tcPr>
          <w:p w14:paraId="5CA08E57" w14:textId="77777777" w:rsidR="00B50050" w:rsidRDefault="00B50050" w:rsidP="0088127C">
            <w:pPr>
              <w:pStyle w:val="OtherTableBody"/>
            </w:pPr>
          </w:p>
        </w:tc>
        <w:tc>
          <w:tcPr>
            <w:tcW w:w="1400" w:type="dxa"/>
          </w:tcPr>
          <w:p w14:paraId="16817ACC" w14:textId="77777777" w:rsidR="00B50050" w:rsidRDefault="00B50050" w:rsidP="0088127C">
            <w:pPr>
              <w:pStyle w:val="OtherTableBody"/>
            </w:pPr>
            <w:r>
              <w:t>ORL_O43</w:t>
            </w:r>
          </w:p>
        </w:tc>
        <w:tc>
          <w:tcPr>
            <w:tcW w:w="4200" w:type="dxa"/>
          </w:tcPr>
          <w:p w14:paraId="005099C3" w14:textId="77777777" w:rsidR="00B50050" w:rsidRDefault="00B50050" w:rsidP="0088127C">
            <w:pPr>
              <w:pStyle w:val="OtherTableBody"/>
            </w:pPr>
            <w:r>
              <w:t>O43</w:t>
            </w:r>
          </w:p>
        </w:tc>
      </w:tr>
      <w:tr w:rsidR="00B50050" w14:paraId="09BC0455" w14:textId="77777777" w:rsidTr="00195548">
        <w:tc>
          <w:tcPr>
            <w:tcW w:w="600" w:type="dxa"/>
          </w:tcPr>
          <w:p w14:paraId="19E94E7B" w14:textId="77777777" w:rsidR="00B50050" w:rsidRDefault="00B50050" w:rsidP="0088127C">
            <w:pPr>
              <w:pStyle w:val="OtherTableBody"/>
            </w:pPr>
          </w:p>
        </w:tc>
        <w:tc>
          <w:tcPr>
            <w:tcW w:w="600" w:type="dxa"/>
          </w:tcPr>
          <w:p w14:paraId="267485CC" w14:textId="77777777" w:rsidR="00B50050" w:rsidRDefault="00B50050" w:rsidP="0088127C">
            <w:pPr>
              <w:pStyle w:val="OtherTableBody"/>
            </w:pPr>
            <w:r>
              <w:t>0354</w:t>
            </w:r>
          </w:p>
        </w:tc>
        <w:tc>
          <w:tcPr>
            <w:tcW w:w="2600" w:type="dxa"/>
          </w:tcPr>
          <w:p w14:paraId="5F3DB707" w14:textId="77777777" w:rsidR="00B50050" w:rsidRDefault="00B50050" w:rsidP="0088127C">
            <w:pPr>
              <w:pStyle w:val="OtherTableBody"/>
            </w:pPr>
          </w:p>
        </w:tc>
        <w:tc>
          <w:tcPr>
            <w:tcW w:w="1400" w:type="dxa"/>
          </w:tcPr>
          <w:p w14:paraId="5DA3722A" w14:textId="77777777" w:rsidR="00B50050" w:rsidRDefault="00B50050" w:rsidP="0088127C">
            <w:pPr>
              <w:pStyle w:val="OtherTableBody"/>
            </w:pPr>
            <w:r>
              <w:t>ORL_O44</w:t>
            </w:r>
          </w:p>
        </w:tc>
        <w:tc>
          <w:tcPr>
            <w:tcW w:w="4200" w:type="dxa"/>
          </w:tcPr>
          <w:p w14:paraId="625FA14D" w14:textId="77777777" w:rsidR="00B50050" w:rsidRDefault="00B50050" w:rsidP="0088127C">
            <w:pPr>
              <w:pStyle w:val="OtherTableBody"/>
            </w:pPr>
            <w:r>
              <w:t>O44</w:t>
            </w:r>
          </w:p>
        </w:tc>
      </w:tr>
      <w:tr w:rsidR="00B50050" w14:paraId="3653A5B8" w14:textId="77777777" w:rsidTr="00195548">
        <w:tc>
          <w:tcPr>
            <w:tcW w:w="600" w:type="dxa"/>
          </w:tcPr>
          <w:p w14:paraId="0CFEDFF0" w14:textId="77777777" w:rsidR="00B50050" w:rsidRDefault="00B50050" w:rsidP="0088127C">
            <w:pPr>
              <w:pStyle w:val="OtherTableBody"/>
            </w:pPr>
          </w:p>
        </w:tc>
        <w:tc>
          <w:tcPr>
            <w:tcW w:w="600" w:type="dxa"/>
          </w:tcPr>
          <w:p w14:paraId="28E1B05D" w14:textId="77777777" w:rsidR="00B50050" w:rsidRDefault="00B50050" w:rsidP="0088127C">
            <w:pPr>
              <w:pStyle w:val="OtherTableBody"/>
            </w:pPr>
            <w:r>
              <w:t>0354</w:t>
            </w:r>
          </w:p>
        </w:tc>
        <w:tc>
          <w:tcPr>
            <w:tcW w:w="2600" w:type="dxa"/>
          </w:tcPr>
          <w:p w14:paraId="75379FC5" w14:textId="77777777" w:rsidR="00B50050" w:rsidRDefault="00B50050" w:rsidP="0088127C">
            <w:pPr>
              <w:pStyle w:val="OtherTableBody"/>
            </w:pPr>
          </w:p>
        </w:tc>
        <w:tc>
          <w:tcPr>
            <w:tcW w:w="1400" w:type="dxa"/>
          </w:tcPr>
          <w:p w14:paraId="71F94D69" w14:textId="77777777" w:rsidR="00B50050" w:rsidRDefault="00B50050" w:rsidP="0088127C">
            <w:pPr>
              <w:pStyle w:val="OtherTableBody"/>
            </w:pPr>
            <w:r>
              <w:t>ORL_O53</w:t>
            </w:r>
          </w:p>
        </w:tc>
        <w:tc>
          <w:tcPr>
            <w:tcW w:w="4200" w:type="dxa"/>
          </w:tcPr>
          <w:p w14:paraId="041BB74D" w14:textId="77777777" w:rsidR="00B50050" w:rsidRDefault="00B50050" w:rsidP="0088127C">
            <w:pPr>
              <w:pStyle w:val="OtherTableBody"/>
            </w:pPr>
            <w:r>
              <w:t>Identifier  for the message structure for an ORL message with a trigger event of - General Laboratory Order Acknowledgment Message (Patient Optional) (O53)</w:t>
            </w:r>
          </w:p>
        </w:tc>
      </w:tr>
      <w:tr w:rsidR="00B50050" w14:paraId="21E5B708" w14:textId="77777777" w:rsidTr="00195548">
        <w:tc>
          <w:tcPr>
            <w:tcW w:w="600" w:type="dxa"/>
          </w:tcPr>
          <w:p w14:paraId="420945C8" w14:textId="77777777" w:rsidR="00B50050" w:rsidRDefault="00B50050" w:rsidP="0088127C">
            <w:pPr>
              <w:pStyle w:val="OtherTableBody"/>
            </w:pPr>
          </w:p>
        </w:tc>
        <w:tc>
          <w:tcPr>
            <w:tcW w:w="600" w:type="dxa"/>
          </w:tcPr>
          <w:p w14:paraId="78C6DD7F" w14:textId="77777777" w:rsidR="00B50050" w:rsidRDefault="00B50050" w:rsidP="0088127C">
            <w:pPr>
              <w:pStyle w:val="OtherTableBody"/>
            </w:pPr>
            <w:r>
              <w:t>0354</w:t>
            </w:r>
          </w:p>
        </w:tc>
        <w:tc>
          <w:tcPr>
            <w:tcW w:w="2600" w:type="dxa"/>
          </w:tcPr>
          <w:p w14:paraId="002C5B29" w14:textId="77777777" w:rsidR="00B50050" w:rsidRDefault="00B50050" w:rsidP="0088127C">
            <w:pPr>
              <w:pStyle w:val="OtherTableBody"/>
            </w:pPr>
          </w:p>
        </w:tc>
        <w:tc>
          <w:tcPr>
            <w:tcW w:w="1400" w:type="dxa"/>
          </w:tcPr>
          <w:p w14:paraId="40B1D77C" w14:textId="77777777" w:rsidR="00B50050" w:rsidRDefault="00B50050" w:rsidP="0088127C">
            <w:pPr>
              <w:pStyle w:val="OtherTableBody"/>
            </w:pPr>
            <w:r>
              <w:t>ORL_O54</w:t>
            </w:r>
          </w:p>
        </w:tc>
        <w:tc>
          <w:tcPr>
            <w:tcW w:w="4200" w:type="dxa"/>
          </w:tcPr>
          <w:p w14:paraId="01A4949B" w14:textId="77777777" w:rsidR="00B50050" w:rsidRDefault="00B50050" w:rsidP="0088127C">
            <w:pPr>
              <w:pStyle w:val="OtherTableBody"/>
            </w:pPr>
            <w:r>
              <w:t>Identifier for the message structure for an ORL message with a trigger event of Laboratory Order Acknowledgment Message  – Multiple Order Per Specimen (Patient Optional) (O54)</w:t>
            </w:r>
          </w:p>
        </w:tc>
      </w:tr>
      <w:tr w:rsidR="00B50050" w14:paraId="0F1C2DE3" w14:textId="77777777" w:rsidTr="00195548">
        <w:tc>
          <w:tcPr>
            <w:tcW w:w="600" w:type="dxa"/>
          </w:tcPr>
          <w:p w14:paraId="04AB74A5" w14:textId="77777777" w:rsidR="00B50050" w:rsidRDefault="00B50050" w:rsidP="0088127C">
            <w:pPr>
              <w:pStyle w:val="OtherTableBody"/>
            </w:pPr>
          </w:p>
        </w:tc>
        <w:tc>
          <w:tcPr>
            <w:tcW w:w="600" w:type="dxa"/>
          </w:tcPr>
          <w:p w14:paraId="40A6888A" w14:textId="77777777" w:rsidR="00B50050" w:rsidRDefault="00B50050" w:rsidP="0088127C">
            <w:pPr>
              <w:pStyle w:val="OtherTableBody"/>
            </w:pPr>
            <w:r>
              <w:t>0354</w:t>
            </w:r>
          </w:p>
        </w:tc>
        <w:tc>
          <w:tcPr>
            <w:tcW w:w="2600" w:type="dxa"/>
          </w:tcPr>
          <w:p w14:paraId="4FD0E6DE" w14:textId="77777777" w:rsidR="00B50050" w:rsidRDefault="00B50050" w:rsidP="0088127C">
            <w:pPr>
              <w:pStyle w:val="OtherTableBody"/>
            </w:pPr>
          </w:p>
        </w:tc>
        <w:tc>
          <w:tcPr>
            <w:tcW w:w="1400" w:type="dxa"/>
          </w:tcPr>
          <w:p w14:paraId="1C35B4CF" w14:textId="77777777" w:rsidR="00B50050" w:rsidRDefault="00B50050" w:rsidP="0088127C">
            <w:pPr>
              <w:pStyle w:val="OtherTableBody"/>
            </w:pPr>
            <w:r>
              <w:t>ORL_O55</w:t>
            </w:r>
          </w:p>
        </w:tc>
        <w:tc>
          <w:tcPr>
            <w:tcW w:w="4200" w:type="dxa"/>
          </w:tcPr>
          <w:p w14:paraId="53661ABA" w14:textId="77777777" w:rsidR="00B50050" w:rsidRDefault="00B50050" w:rsidP="0088127C">
            <w:pPr>
              <w:pStyle w:val="OtherTableBody"/>
            </w:pPr>
            <w:r>
              <w:t>Identifier  for the message structure for an ORL message with a trigger event of Laboratory Order Acknowledgment Message  – Multiple Order Per Container of Specimen (Patient Optional) (O55)</w:t>
            </w:r>
          </w:p>
        </w:tc>
      </w:tr>
      <w:tr w:rsidR="00B50050" w14:paraId="20125A99" w14:textId="77777777" w:rsidTr="00195548">
        <w:tc>
          <w:tcPr>
            <w:tcW w:w="600" w:type="dxa"/>
          </w:tcPr>
          <w:p w14:paraId="4719088C" w14:textId="77777777" w:rsidR="00B50050" w:rsidRDefault="00B50050" w:rsidP="0088127C">
            <w:pPr>
              <w:pStyle w:val="OtherTableBody"/>
            </w:pPr>
          </w:p>
        </w:tc>
        <w:tc>
          <w:tcPr>
            <w:tcW w:w="600" w:type="dxa"/>
          </w:tcPr>
          <w:p w14:paraId="2669CDB6" w14:textId="77777777" w:rsidR="00B50050" w:rsidRDefault="00B50050" w:rsidP="0088127C">
            <w:pPr>
              <w:pStyle w:val="OtherTableBody"/>
            </w:pPr>
            <w:r>
              <w:t>0354</w:t>
            </w:r>
          </w:p>
        </w:tc>
        <w:tc>
          <w:tcPr>
            <w:tcW w:w="2600" w:type="dxa"/>
          </w:tcPr>
          <w:p w14:paraId="44057358" w14:textId="77777777" w:rsidR="00B50050" w:rsidRDefault="00B50050" w:rsidP="0088127C">
            <w:pPr>
              <w:pStyle w:val="OtherTableBody"/>
            </w:pPr>
          </w:p>
        </w:tc>
        <w:tc>
          <w:tcPr>
            <w:tcW w:w="1400" w:type="dxa"/>
          </w:tcPr>
          <w:p w14:paraId="2026C199" w14:textId="77777777" w:rsidR="00B50050" w:rsidRDefault="00B50050" w:rsidP="0088127C">
            <w:pPr>
              <w:pStyle w:val="OtherTableBody"/>
            </w:pPr>
            <w:r>
              <w:t>ORL_O56</w:t>
            </w:r>
          </w:p>
        </w:tc>
        <w:tc>
          <w:tcPr>
            <w:tcW w:w="4200" w:type="dxa"/>
          </w:tcPr>
          <w:p w14:paraId="09DDE121" w14:textId="77777777" w:rsidR="00B50050" w:rsidRDefault="00B50050" w:rsidP="0088127C">
            <w:pPr>
              <w:pStyle w:val="OtherTableBody"/>
            </w:pPr>
            <w:r>
              <w:t>Identifier  for the message structure for an ORL message with a trigger event of Specimen Shipment Centric Laboratory Order Acknowledgment Message (Patient Optional) (O56)</w:t>
            </w:r>
          </w:p>
        </w:tc>
      </w:tr>
      <w:tr w:rsidR="00B50050" w14:paraId="3DEF85A6" w14:textId="77777777" w:rsidTr="00195548">
        <w:tc>
          <w:tcPr>
            <w:tcW w:w="600" w:type="dxa"/>
          </w:tcPr>
          <w:p w14:paraId="7B2A6E7A" w14:textId="77777777" w:rsidR="00B50050" w:rsidRDefault="00B50050" w:rsidP="0088127C">
            <w:pPr>
              <w:pStyle w:val="OtherTableBody"/>
            </w:pPr>
          </w:p>
        </w:tc>
        <w:tc>
          <w:tcPr>
            <w:tcW w:w="600" w:type="dxa"/>
          </w:tcPr>
          <w:p w14:paraId="25DD48CA" w14:textId="77777777" w:rsidR="00B50050" w:rsidRDefault="00B50050" w:rsidP="0088127C">
            <w:pPr>
              <w:pStyle w:val="OtherTableBody"/>
            </w:pPr>
            <w:r>
              <w:t>0354</w:t>
            </w:r>
          </w:p>
        </w:tc>
        <w:tc>
          <w:tcPr>
            <w:tcW w:w="2600" w:type="dxa"/>
          </w:tcPr>
          <w:p w14:paraId="353E3AA3" w14:textId="77777777" w:rsidR="00B50050" w:rsidRDefault="00B50050" w:rsidP="0088127C">
            <w:pPr>
              <w:pStyle w:val="OtherTableBody"/>
            </w:pPr>
          </w:p>
        </w:tc>
        <w:tc>
          <w:tcPr>
            <w:tcW w:w="1400" w:type="dxa"/>
          </w:tcPr>
          <w:p w14:paraId="2F5C3D1B" w14:textId="77777777" w:rsidR="00B50050" w:rsidRDefault="00B50050" w:rsidP="0088127C">
            <w:pPr>
              <w:pStyle w:val="OtherTableBody"/>
            </w:pPr>
            <w:r>
              <w:t>ORM_O01</w:t>
            </w:r>
          </w:p>
        </w:tc>
        <w:tc>
          <w:tcPr>
            <w:tcW w:w="4200" w:type="dxa"/>
          </w:tcPr>
          <w:p w14:paraId="00A11000" w14:textId="77777777" w:rsidR="00B50050" w:rsidRDefault="00B50050" w:rsidP="0088127C">
            <w:pPr>
              <w:pStyle w:val="OtherTableBody"/>
            </w:pPr>
            <w:r>
              <w:t>O01</w:t>
            </w:r>
          </w:p>
        </w:tc>
      </w:tr>
      <w:tr w:rsidR="00B50050" w14:paraId="40E67B18" w14:textId="77777777" w:rsidTr="00195548">
        <w:tc>
          <w:tcPr>
            <w:tcW w:w="600" w:type="dxa"/>
          </w:tcPr>
          <w:p w14:paraId="28E70D3F" w14:textId="77777777" w:rsidR="00B50050" w:rsidRDefault="00B50050" w:rsidP="0088127C">
            <w:pPr>
              <w:pStyle w:val="OtherTableBody"/>
            </w:pPr>
          </w:p>
        </w:tc>
        <w:tc>
          <w:tcPr>
            <w:tcW w:w="600" w:type="dxa"/>
          </w:tcPr>
          <w:p w14:paraId="42F3E3F5" w14:textId="77777777" w:rsidR="00B50050" w:rsidRDefault="00B50050" w:rsidP="0088127C">
            <w:pPr>
              <w:pStyle w:val="OtherTableBody"/>
            </w:pPr>
            <w:r>
              <w:t>0354</w:t>
            </w:r>
          </w:p>
        </w:tc>
        <w:tc>
          <w:tcPr>
            <w:tcW w:w="2600" w:type="dxa"/>
          </w:tcPr>
          <w:p w14:paraId="217CFF14" w14:textId="77777777" w:rsidR="00B50050" w:rsidRDefault="00B50050" w:rsidP="0088127C">
            <w:pPr>
              <w:pStyle w:val="OtherTableBody"/>
            </w:pPr>
          </w:p>
        </w:tc>
        <w:tc>
          <w:tcPr>
            <w:tcW w:w="1400" w:type="dxa"/>
          </w:tcPr>
          <w:p w14:paraId="53526A45" w14:textId="77777777" w:rsidR="00B50050" w:rsidRDefault="00B50050" w:rsidP="0088127C">
            <w:pPr>
              <w:pStyle w:val="OtherTableBody"/>
            </w:pPr>
            <w:r>
              <w:t>ORN_O08</w:t>
            </w:r>
          </w:p>
        </w:tc>
        <w:tc>
          <w:tcPr>
            <w:tcW w:w="4200" w:type="dxa"/>
          </w:tcPr>
          <w:p w14:paraId="1BC3C843" w14:textId="77777777" w:rsidR="00B50050" w:rsidRDefault="00B50050" w:rsidP="0088127C">
            <w:pPr>
              <w:pStyle w:val="OtherTableBody"/>
            </w:pPr>
            <w:r>
              <w:t>O08</w:t>
            </w:r>
          </w:p>
        </w:tc>
      </w:tr>
      <w:tr w:rsidR="00B50050" w14:paraId="31A9D565" w14:textId="77777777" w:rsidTr="00195548">
        <w:tc>
          <w:tcPr>
            <w:tcW w:w="600" w:type="dxa"/>
          </w:tcPr>
          <w:p w14:paraId="650D2FDE" w14:textId="77777777" w:rsidR="00B50050" w:rsidRDefault="00B50050" w:rsidP="0088127C">
            <w:pPr>
              <w:pStyle w:val="OtherTableBody"/>
            </w:pPr>
          </w:p>
        </w:tc>
        <w:tc>
          <w:tcPr>
            <w:tcW w:w="600" w:type="dxa"/>
          </w:tcPr>
          <w:p w14:paraId="45F243EB" w14:textId="77777777" w:rsidR="00B50050" w:rsidRDefault="00B50050" w:rsidP="0088127C">
            <w:pPr>
              <w:pStyle w:val="OtherTableBody"/>
            </w:pPr>
            <w:r>
              <w:t>0354</w:t>
            </w:r>
          </w:p>
        </w:tc>
        <w:tc>
          <w:tcPr>
            <w:tcW w:w="2600" w:type="dxa"/>
          </w:tcPr>
          <w:p w14:paraId="7A247A44" w14:textId="77777777" w:rsidR="00B50050" w:rsidRDefault="00B50050" w:rsidP="0088127C">
            <w:pPr>
              <w:pStyle w:val="OtherTableBody"/>
            </w:pPr>
          </w:p>
        </w:tc>
        <w:tc>
          <w:tcPr>
            <w:tcW w:w="1400" w:type="dxa"/>
          </w:tcPr>
          <w:p w14:paraId="6473721F" w14:textId="77777777" w:rsidR="00B50050" w:rsidRDefault="00B50050" w:rsidP="0088127C">
            <w:pPr>
              <w:pStyle w:val="OtherTableBody"/>
            </w:pPr>
            <w:r>
              <w:t>ORP_O10</w:t>
            </w:r>
          </w:p>
        </w:tc>
        <w:tc>
          <w:tcPr>
            <w:tcW w:w="4200" w:type="dxa"/>
          </w:tcPr>
          <w:p w14:paraId="3BEDECFF" w14:textId="77777777" w:rsidR="00B50050" w:rsidRDefault="00B50050" w:rsidP="0088127C">
            <w:pPr>
              <w:pStyle w:val="OtherTableBody"/>
            </w:pPr>
            <w:r>
              <w:t>O10</w:t>
            </w:r>
          </w:p>
        </w:tc>
      </w:tr>
      <w:tr w:rsidR="00B50050" w14:paraId="2592728B" w14:textId="77777777" w:rsidTr="00195548">
        <w:tc>
          <w:tcPr>
            <w:tcW w:w="600" w:type="dxa"/>
          </w:tcPr>
          <w:p w14:paraId="5B6C469A" w14:textId="77777777" w:rsidR="00B50050" w:rsidRDefault="00B50050" w:rsidP="0088127C">
            <w:pPr>
              <w:pStyle w:val="OtherTableBody"/>
            </w:pPr>
          </w:p>
        </w:tc>
        <w:tc>
          <w:tcPr>
            <w:tcW w:w="600" w:type="dxa"/>
          </w:tcPr>
          <w:p w14:paraId="63DD63A6" w14:textId="77777777" w:rsidR="00B50050" w:rsidRDefault="00B50050" w:rsidP="0088127C">
            <w:pPr>
              <w:pStyle w:val="OtherTableBody"/>
            </w:pPr>
            <w:r>
              <w:t>0354</w:t>
            </w:r>
          </w:p>
        </w:tc>
        <w:tc>
          <w:tcPr>
            <w:tcW w:w="2600" w:type="dxa"/>
          </w:tcPr>
          <w:p w14:paraId="3F44D21D" w14:textId="77777777" w:rsidR="00B50050" w:rsidRDefault="00B50050" w:rsidP="0088127C">
            <w:pPr>
              <w:pStyle w:val="OtherTableBody"/>
            </w:pPr>
          </w:p>
        </w:tc>
        <w:tc>
          <w:tcPr>
            <w:tcW w:w="1400" w:type="dxa"/>
          </w:tcPr>
          <w:p w14:paraId="4E3D7136" w14:textId="77777777" w:rsidR="00B50050" w:rsidRDefault="00B50050" w:rsidP="0088127C">
            <w:pPr>
              <w:pStyle w:val="OtherTableBody"/>
            </w:pPr>
            <w:r>
              <w:t>ORR_O02</w:t>
            </w:r>
          </w:p>
        </w:tc>
        <w:tc>
          <w:tcPr>
            <w:tcW w:w="4200" w:type="dxa"/>
          </w:tcPr>
          <w:p w14:paraId="262CF3D1" w14:textId="77777777" w:rsidR="00B50050" w:rsidRDefault="00B50050" w:rsidP="0088127C">
            <w:pPr>
              <w:pStyle w:val="OtherTableBody"/>
            </w:pPr>
            <w:r>
              <w:t>O02</w:t>
            </w:r>
          </w:p>
        </w:tc>
      </w:tr>
      <w:tr w:rsidR="00B50050" w14:paraId="398DDD54" w14:textId="77777777" w:rsidTr="00195548">
        <w:tc>
          <w:tcPr>
            <w:tcW w:w="600" w:type="dxa"/>
          </w:tcPr>
          <w:p w14:paraId="7E40FB42" w14:textId="77777777" w:rsidR="00B50050" w:rsidRDefault="00B50050" w:rsidP="0088127C">
            <w:pPr>
              <w:pStyle w:val="OtherTableBody"/>
            </w:pPr>
          </w:p>
        </w:tc>
        <w:tc>
          <w:tcPr>
            <w:tcW w:w="600" w:type="dxa"/>
          </w:tcPr>
          <w:p w14:paraId="1DF41F18" w14:textId="77777777" w:rsidR="00B50050" w:rsidRDefault="00B50050" w:rsidP="0088127C">
            <w:pPr>
              <w:pStyle w:val="OtherTableBody"/>
            </w:pPr>
            <w:r>
              <w:t>0354</w:t>
            </w:r>
          </w:p>
        </w:tc>
        <w:tc>
          <w:tcPr>
            <w:tcW w:w="2600" w:type="dxa"/>
          </w:tcPr>
          <w:p w14:paraId="3959A8F8" w14:textId="77777777" w:rsidR="00B50050" w:rsidRDefault="00B50050" w:rsidP="0088127C">
            <w:pPr>
              <w:pStyle w:val="OtherTableBody"/>
            </w:pPr>
          </w:p>
        </w:tc>
        <w:tc>
          <w:tcPr>
            <w:tcW w:w="1400" w:type="dxa"/>
          </w:tcPr>
          <w:p w14:paraId="3FB41659" w14:textId="77777777" w:rsidR="00B50050" w:rsidRDefault="00B50050" w:rsidP="0088127C">
            <w:pPr>
              <w:pStyle w:val="OtherTableBody"/>
            </w:pPr>
            <w:r>
              <w:t>ORS_O06</w:t>
            </w:r>
          </w:p>
        </w:tc>
        <w:tc>
          <w:tcPr>
            <w:tcW w:w="4200" w:type="dxa"/>
          </w:tcPr>
          <w:p w14:paraId="7ACA2F84" w14:textId="77777777" w:rsidR="00B50050" w:rsidRDefault="00B50050" w:rsidP="0088127C">
            <w:pPr>
              <w:pStyle w:val="OtherTableBody"/>
            </w:pPr>
            <w:r>
              <w:t>O06</w:t>
            </w:r>
          </w:p>
        </w:tc>
      </w:tr>
      <w:tr w:rsidR="00B50050" w14:paraId="39DFB3A2" w14:textId="77777777" w:rsidTr="00195548">
        <w:tc>
          <w:tcPr>
            <w:tcW w:w="600" w:type="dxa"/>
          </w:tcPr>
          <w:p w14:paraId="1270BB75" w14:textId="77777777" w:rsidR="00B50050" w:rsidRDefault="00B50050" w:rsidP="0088127C">
            <w:pPr>
              <w:pStyle w:val="OtherTableBody"/>
            </w:pPr>
          </w:p>
        </w:tc>
        <w:tc>
          <w:tcPr>
            <w:tcW w:w="600" w:type="dxa"/>
          </w:tcPr>
          <w:p w14:paraId="09D4261D" w14:textId="77777777" w:rsidR="00B50050" w:rsidRDefault="00B50050" w:rsidP="0088127C">
            <w:pPr>
              <w:pStyle w:val="OtherTableBody"/>
            </w:pPr>
            <w:r>
              <w:t>0354</w:t>
            </w:r>
          </w:p>
        </w:tc>
        <w:tc>
          <w:tcPr>
            <w:tcW w:w="2600" w:type="dxa"/>
          </w:tcPr>
          <w:p w14:paraId="2AC6D943" w14:textId="77777777" w:rsidR="00B50050" w:rsidRDefault="00B50050" w:rsidP="0088127C">
            <w:pPr>
              <w:pStyle w:val="OtherTableBody"/>
            </w:pPr>
          </w:p>
        </w:tc>
        <w:tc>
          <w:tcPr>
            <w:tcW w:w="1400" w:type="dxa"/>
          </w:tcPr>
          <w:p w14:paraId="2989B80E" w14:textId="77777777" w:rsidR="00B50050" w:rsidRDefault="00B50050" w:rsidP="0088127C">
            <w:pPr>
              <w:pStyle w:val="OtherTableBody"/>
            </w:pPr>
            <w:r>
              <w:t>ORU_R01</w:t>
            </w:r>
          </w:p>
        </w:tc>
        <w:tc>
          <w:tcPr>
            <w:tcW w:w="4200" w:type="dxa"/>
          </w:tcPr>
          <w:p w14:paraId="2366CD53" w14:textId="77777777" w:rsidR="00B50050" w:rsidRDefault="00B50050" w:rsidP="0088127C">
            <w:pPr>
              <w:pStyle w:val="OtherTableBody"/>
            </w:pPr>
            <w:r>
              <w:t>R01</w:t>
            </w:r>
          </w:p>
        </w:tc>
      </w:tr>
      <w:tr w:rsidR="00B50050" w14:paraId="47739363" w14:textId="77777777" w:rsidTr="00195548">
        <w:tc>
          <w:tcPr>
            <w:tcW w:w="600" w:type="dxa"/>
          </w:tcPr>
          <w:p w14:paraId="55FB1675" w14:textId="77777777" w:rsidR="00B50050" w:rsidRDefault="00B50050" w:rsidP="0088127C">
            <w:pPr>
              <w:pStyle w:val="OtherTableBody"/>
            </w:pPr>
          </w:p>
        </w:tc>
        <w:tc>
          <w:tcPr>
            <w:tcW w:w="600" w:type="dxa"/>
          </w:tcPr>
          <w:p w14:paraId="1C9960B8" w14:textId="77777777" w:rsidR="00B50050" w:rsidRDefault="00B50050" w:rsidP="0088127C">
            <w:pPr>
              <w:pStyle w:val="OtherTableBody"/>
            </w:pPr>
            <w:r>
              <w:t>0354</w:t>
            </w:r>
          </w:p>
        </w:tc>
        <w:tc>
          <w:tcPr>
            <w:tcW w:w="2600" w:type="dxa"/>
          </w:tcPr>
          <w:p w14:paraId="432040FE" w14:textId="77777777" w:rsidR="00B50050" w:rsidRDefault="00B50050" w:rsidP="0088127C">
            <w:pPr>
              <w:pStyle w:val="OtherTableBody"/>
            </w:pPr>
          </w:p>
        </w:tc>
        <w:tc>
          <w:tcPr>
            <w:tcW w:w="1400" w:type="dxa"/>
          </w:tcPr>
          <w:p w14:paraId="476A3B6C" w14:textId="77777777" w:rsidR="00B50050" w:rsidRDefault="00B50050" w:rsidP="0088127C">
            <w:pPr>
              <w:pStyle w:val="OtherTableBody"/>
            </w:pPr>
            <w:r>
              <w:t>ORU_R30</w:t>
            </w:r>
          </w:p>
        </w:tc>
        <w:tc>
          <w:tcPr>
            <w:tcW w:w="4200" w:type="dxa"/>
          </w:tcPr>
          <w:p w14:paraId="51766E55" w14:textId="77777777" w:rsidR="00B50050" w:rsidRDefault="00B50050" w:rsidP="0088127C">
            <w:pPr>
              <w:pStyle w:val="OtherTableBody"/>
            </w:pPr>
            <w:r>
              <w:t>R30</w:t>
            </w:r>
          </w:p>
        </w:tc>
      </w:tr>
      <w:tr w:rsidR="00B50050" w14:paraId="0E40140A" w14:textId="77777777" w:rsidTr="00195548">
        <w:tc>
          <w:tcPr>
            <w:tcW w:w="600" w:type="dxa"/>
          </w:tcPr>
          <w:p w14:paraId="37EA1502" w14:textId="77777777" w:rsidR="00B50050" w:rsidRDefault="00B50050" w:rsidP="0088127C">
            <w:pPr>
              <w:pStyle w:val="OtherTableBody"/>
            </w:pPr>
          </w:p>
        </w:tc>
        <w:tc>
          <w:tcPr>
            <w:tcW w:w="600" w:type="dxa"/>
          </w:tcPr>
          <w:p w14:paraId="2A34B19D" w14:textId="77777777" w:rsidR="00B50050" w:rsidRDefault="00B50050" w:rsidP="0088127C">
            <w:pPr>
              <w:pStyle w:val="OtherTableBody"/>
            </w:pPr>
            <w:r>
              <w:t>0354</w:t>
            </w:r>
          </w:p>
        </w:tc>
        <w:tc>
          <w:tcPr>
            <w:tcW w:w="2600" w:type="dxa"/>
          </w:tcPr>
          <w:p w14:paraId="428E9D3E" w14:textId="77777777" w:rsidR="00B50050" w:rsidRDefault="00B50050" w:rsidP="0088127C">
            <w:pPr>
              <w:pStyle w:val="OtherTableBody"/>
            </w:pPr>
          </w:p>
        </w:tc>
        <w:tc>
          <w:tcPr>
            <w:tcW w:w="1400" w:type="dxa"/>
          </w:tcPr>
          <w:p w14:paraId="743318C1" w14:textId="77777777" w:rsidR="00B50050" w:rsidRDefault="00B50050" w:rsidP="0088127C">
            <w:pPr>
              <w:pStyle w:val="OtherTableBody"/>
            </w:pPr>
            <w:r>
              <w:t>ORU_W01</w:t>
            </w:r>
          </w:p>
        </w:tc>
        <w:tc>
          <w:tcPr>
            <w:tcW w:w="4200" w:type="dxa"/>
          </w:tcPr>
          <w:p w14:paraId="67499E05" w14:textId="77777777" w:rsidR="00B50050" w:rsidRDefault="00B50050" w:rsidP="0088127C">
            <w:pPr>
              <w:pStyle w:val="OtherTableBody"/>
            </w:pPr>
            <w:r>
              <w:t>W01</w:t>
            </w:r>
          </w:p>
        </w:tc>
      </w:tr>
      <w:tr w:rsidR="00B50050" w14:paraId="081FA9AB" w14:textId="77777777" w:rsidTr="00195548">
        <w:tc>
          <w:tcPr>
            <w:tcW w:w="600" w:type="dxa"/>
          </w:tcPr>
          <w:p w14:paraId="4B4D7E87" w14:textId="77777777" w:rsidR="00B50050" w:rsidRDefault="00B50050" w:rsidP="0088127C">
            <w:pPr>
              <w:pStyle w:val="OtherTableBody"/>
            </w:pPr>
          </w:p>
        </w:tc>
        <w:tc>
          <w:tcPr>
            <w:tcW w:w="600" w:type="dxa"/>
          </w:tcPr>
          <w:p w14:paraId="76FBD20A" w14:textId="77777777" w:rsidR="00B50050" w:rsidRDefault="00B50050" w:rsidP="0088127C">
            <w:pPr>
              <w:pStyle w:val="OtherTableBody"/>
            </w:pPr>
            <w:r>
              <w:t>0354</w:t>
            </w:r>
          </w:p>
        </w:tc>
        <w:tc>
          <w:tcPr>
            <w:tcW w:w="2600" w:type="dxa"/>
          </w:tcPr>
          <w:p w14:paraId="35B5B109" w14:textId="77777777" w:rsidR="00B50050" w:rsidRDefault="00B50050" w:rsidP="0088127C">
            <w:pPr>
              <w:pStyle w:val="OtherTableBody"/>
            </w:pPr>
          </w:p>
        </w:tc>
        <w:tc>
          <w:tcPr>
            <w:tcW w:w="1400" w:type="dxa"/>
          </w:tcPr>
          <w:p w14:paraId="16557339" w14:textId="77777777" w:rsidR="00B50050" w:rsidRDefault="00B50050" w:rsidP="0088127C">
            <w:pPr>
              <w:pStyle w:val="OtherTableBody"/>
            </w:pPr>
            <w:r>
              <w:t>ORX_O43</w:t>
            </w:r>
          </w:p>
        </w:tc>
        <w:tc>
          <w:tcPr>
            <w:tcW w:w="4200" w:type="dxa"/>
          </w:tcPr>
          <w:p w14:paraId="67321A16" w14:textId="77777777" w:rsidR="00B50050" w:rsidRDefault="00B50050" w:rsidP="0088127C">
            <w:pPr>
              <w:pStyle w:val="OtherTableBody"/>
            </w:pPr>
            <w:r>
              <w:t>O43</w:t>
            </w:r>
          </w:p>
        </w:tc>
      </w:tr>
      <w:tr w:rsidR="00B50050" w14:paraId="2F6177FA" w14:textId="77777777" w:rsidTr="00195548">
        <w:tc>
          <w:tcPr>
            <w:tcW w:w="600" w:type="dxa"/>
          </w:tcPr>
          <w:p w14:paraId="41BCB945" w14:textId="77777777" w:rsidR="00B50050" w:rsidRDefault="00B50050" w:rsidP="0088127C">
            <w:pPr>
              <w:pStyle w:val="OtherTableBody"/>
            </w:pPr>
          </w:p>
        </w:tc>
        <w:tc>
          <w:tcPr>
            <w:tcW w:w="600" w:type="dxa"/>
          </w:tcPr>
          <w:p w14:paraId="001C7618" w14:textId="77777777" w:rsidR="00B50050" w:rsidRDefault="00B50050" w:rsidP="0088127C">
            <w:pPr>
              <w:pStyle w:val="OtherTableBody"/>
            </w:pPr>
            <w:r>
              <w:t>0354</w:t>
            </w:r>
          </w:p>
        </w:tc>
        <w:tc>
          <w:tcPr>
            <w:tcW w:w="2600" w:type="dxa"/>
          </w:tcPr>
          <w:p w14:paraId="5EEB2B04" w14:textId="77777777" w:rsidR="00B50050" w:rsidRDefault="00B50050" w:rsidP="0088127C">
            <w:pPr>
              <w:pStyle w:val="OtherTableBody"/>
            </w:pPr>
          </w:p>
        </w:tc>
        <w:tc>
          <w:tcPr>
            <w:tcW w:w="1400" w:type="dxa"/>
          </w:tcPr>
          <w:p w14:paraId="7EDE3069" w14:textId="77777777" w:rsidR="00B50050" w:rsidRDefault="00B50050" w:rsidP="0088127C">
            <w:pPr>
              <w:pStyle w:val="OtherTableBody"/>
            </w:pPr>
            <w:r>
              <w:t>ORX_O58</w:t>
            </w:r>
          </w:p>
        </w:tc>
        <w:tc>
          <w:tcPr>
            <w:tcW w:w="4200" w:type="dxa"/>
          </w:tcPr>
          <w:p w14:paraId="2CF43351" w14:textId="77777777" w:rsidR="00B50050" w:rsidRDefault="00B50050" w:rsidP="0088127C">
            <w:pPr>
              <w:pStyle w:val="OtherTableBody"/>
            </w:pPr>
            <w:r>
              <w:t>Identifier  for the message structure for an ORX message with a trigger event of General Order Message with Document Payload Acknowledgement Message  (O58)</w:t>
            </w:r>
          </w:p>
        </w:tc>
      </w:tr>
      <w:tr w:rsidR="00B50050" w14:paraId="15D9198F" w14:textId="77777777" w:rsidTr="00195548">
        <w:tc>
          <w:tcPr>
            <w:tcW w:w="600" w:type="dxa"/>
          </w:tcPr>
          <w:p w14:paraId="49448B96" w14:textId="77777777" w:rsidR="00B50050" w:rsidRDefault="00B50050" w:rsidP="0088127C">
            <w:pPr>
              <w:pStyle w:val="OtherTableBody"/>
            </w:pPr>
          </w:p>
        </w:tc>
        <w:tc>
          <w:tcPr>
            <w:tcW w:w="600" w:type="dxa"/>
          </w:tcPr>
          <w:p w14:paraId="65ABC432" w14:textId="77777777" w:rsidR="00B50050" w:rsidRDefault="00B50050" w:rsidP="0088127C">
            <w:pPr>
              <w:pStyle w:val="OtherTableBody"/>
            </w:pPr>
            <w:r>
              <w:t>0354</w:t>
            </w:r>
          </w:p>
        </w:tc>
        <w:tc>
          <w:tcPr>
            <w:tcW w:w="2600" w:type="dxa"/>
          </w:tcPr>
          <w:p w14:paraId="09928FAE" w14:textId="77777777" w:rsidR="00B50050" w:rsidRDefault="00B50050" w:rsidP="0088127C">
            <w:pPr>
              <w:pStyle w:val="OtherTableBody"/>
            </w:pPr>
          </w:p>
        </w:tc>
        <w:tc>
          <w:tcPr>
            <w:tcW w:w="1400" w:type="dxa"/>
          </w:tcPr>
          <w:p w14:paraId="569EADB2" w14:textId="77777777" w:rsidR="00B50050" w:rsidRDefault="00B50050" w:rsidP="0088127C">
            <w:pPr>
              <w:pStyle w:val="OtherTableBody"/>
            </w:pPr>
            <w:r>
              <w:t>OSM_R26</w:t>
            </w:r>
          </w:p>
        </w:tc>
        <w:tc>
          <w:tcPr>
            <w:tcW w:w="4200" w:type="dxa"/>
          </w:tcPr>
          <w:p w14:paraId="207A7B4E" w14:textId="77777777" w:rsidR="00B50050" w:rsidRDefault="00B50050" w:rsidP="0088127C">
            <w:pPr>
              <w:pStyle w:val="OtherTableBody"/>
            </w:pPr>
            <w:r>
              <w:t>R26</w:t>
            </w:r>
          </w:p>
        </w:tc>
      </w:tr>
      <w:tr w:rsidR="00B50050" w14:paraId="78AA6C75" w14:textId="77777777" w:rsidTr="00195548">
        <w:tc>
          <w:tcPr>
            <w:tcW w:w="600" w:type="dxa"/>
          </w:tcPr>
          <w:p w14:paraId="44B63B98" w14:textId="77777777" w:rsidR="00B50050" w:rsidRDefault="00B50050" w:rsidP="0088127C">
            <w:pPr>
              <w:pStyle w:val="OtherTableBody"/>
            </w:pPr>
          </w:p>
        </w:tc>
        <w:tc>
          <w:tcPr>
            <w:tcW w:w="600" w:type="dxa"/>
          </w:tcPr>
          <w:p w14:paraId="1E191C59" w14:textId="77777777" w:rsidR="00B50050" w:rsidRDefault="00B50050" w:rsidP="0088127C">
            <w:pPr>
              <w:pStyle w:val="OtherTableBody"/>
            </w:pPr>
            <w:r>
              <w:t>0354</w:t>
            </w:r>
          </w:p>
        </w:tc>
        <w:tc>
          <w:tcPr>
            <w:tcW w:w="2600" w:type="dxa"/>
          </w:tcPr>
          <w:p w14:paraId="44614BE9" w14:textId="77777777" w:rsidR="00B50050" w:rsidRDefault="00B50050" w:rsidP="0088127C">
            <w:pPr>
              <w:pStyle w:val="OtherTableBody"/>
            </w:pPr>
          </w:p>
        </w:tc>
        <w:tc>
          <w:tcPr>
            <w:tcW w:w="1400" w:type="dxa"/>
          </w:tcPr>
          <w:p w14:paraId="63AA11B8" w14:textId="77777777" w:rsidR="00B50050" w:rsidRDefault="00B50050" w:rsidP="0088127C">
            <w:pPr>
              <w:pStyle w:val="OtherTableBody"/>
            </w:pPr>
            <w:r>
              <w:t>OSQ_Q06</w:t>
            </w:r>
          </w:p>
        </w:tc>
        <w:tc>
          <w:tcPr>
            <w:tcW w:w="4200" w:type="dxa"/>
          </w:tcPr>
          <w:p w14:paraId="0E76A526" w14:textId="77777777" w:rsidR="00B50050" w:rsidRDefault="00B50050" w:rsidP="0088127C">
            <w:pPr>
              <w:pStyle w:val="OtherTableBody"/>
            </w:pPr>
            <w:r>
              <w:t>Q06</w:t>
            </w:r>
          </w:p>
        </w:tc>
      </w:tr>
      <w:tr w:rsidR="00B50050" w14:paraId="6B37D1BB" w14:textId="77777777" w:rsidTr="00195548">
        <w:tc>
          <w:tcPr>
            <w:tcW w:w="600" w:type="dxa"/>
          </w:tcPr>
          <w:p w14:paraId="3D0FB38C" w14:textId="77777777" w:rsidR="00B50050" w:rsidRDefault="00B50050" w:rsidP="0088127C">
            <w:pPr>
              <w:pStyle w:val="OtherTableBody"/>
            </w:pPr>
          </w:p>
        </w:tc>
        <w:tc>
          <w:tcPr>
            <w:tcW w:w="600" w:type="dxa"/>
          </w:tcPr>
          <w:p w14:paraId="1E67E332" w14:textId="77777777" w:rsidR="00B50050" w:rsidRDefault="00B50050" w:rsidP="0088127C">
            <w:pPr>
              <w:pStyle w:val="OtherTableBody"/>
            </w:pPr>
            <w:r>
              <w:t>0354</w:t>
            </w:r>
          </w:p>
        </w:tc>
        <w:tc>
          <w:tcPr>
            <w:tcW w:w="2600" w:type="dxa"/>
          </w:tcPr>
          <w:p w14:paraId="1283A6C5" w14:textId="77777777" w:rsidR="00B50050" w:rsidRDefault="00B50050" w:rsidP="0088127C">
            <w:pPr>
              <w:pStyle w:val="OtherTableBody"/>
            </w:pPr>
          </w:p>
        </w:tc>
        <w:tc>
          <w:tcPr>
            <w:tcW w:w="1400" w:type="dxa"/>
          </w:tcPr>
          <w:p w14:paraId="5FA1907B" w14:textId="77777777" w:rsidR="00B50050" w:rsidRDefault="00B50050" w:rsidP="0088127C">
            <w:pPr>
              <w:pStyle w:val="OtherTableBody"/>
            </w:pPr>
            <w:r>
              <w:t>OSR_Q06</w:t>
            </w:r>
          </w:p>
        </w:tc>
        <w:tc>
          <w:tcPr>
            <w:tcW w:w="4200" w:type="dxa"/>
          </w:tcPr>
          <w:p w14:paraId="5430B25F" w14:textId="77777777" w:rsidR="00B50050" w:rsidRDefault="00B50050" w:rsidP="0088127C">
            <w:pPr>
              <w:pStyle w:val="OtherTableBody"/>
            </w:pPr>
            <w:r>
              <w:t>Q06</w:t>
            </w:r>
          </w:p>
        </w:tc>
      </w:tr>
      <w:tr w:rsidR="00B50050" w14:paraId="2F5FC39C" w14:textId="77777777" w:rsidTr="00195548">
        <w:tc>
          <w:tcPr>
            <w:tcW w:w="600" w:type="dxa"/>
          </w:tcPr>
          <w:p w14:paraId="5775F05D" w14:textId="77777777" w:rsidR="00B50050" w:rsidRDefault="00B50050" w:rsidP="0088127C">
            <w:pPr>
              <w:pStyle w:val="OtherTableBody"/>
            </w:pPr>
          </w:p>
        </w:tc>
        <w:tc>
          <w:tcPr>
            <w:tcW w:w="600" w:type="dxa"/>
          </w:tcPr>
          <w:p w14:paraId="6292FC52" w14:textId="77777777" w:rsidR="00B50050" w:rsidRDefault="00B50050" w:rsidP="0088127C">
            <w:pPr>
              <w:pStyle w:val="OtherTableBody"/>
            </w:pPr>
            <w:r>
              <w:t>0354</w:t>
            </w:r>
          </w:p>
        </w:tc>
        <w:tc>
          <w:tcPr>
            <w:tcW w:w="2600" w:type="dxa"/>
          </w:tcPr>
          <w:p w14:paraId="3BE6BC24" w14:textId="77777777" w:rsidR="00B50050" w:rsidRDefault="00B50050" w:rsidP="0088127C">
            <w:pPr>
              <w:pStyle w:val="OtherTableBody"/>
            </w:pPr>
          </w:p>
        </w:tc>
        <w:tc>
          <w:tcPr>
            <w:tcW w:w="1400" w:type="dxa"/>
          </w:tcPr>
          <w:p w14:paraId="1DCC8F91" w14:textId="77777777" w:rsidR="00B50050" w:rsidRDefault="00B50050" w:rsidP="0088127C">
            <w:pPr>
              <w:pStyle w:val="OtherTableBody"/>
            </w:pPr>
            <w:r>
              <w:t>OSU_O41</w:t>
            </w:r>
          </w:p>
        </w:tc>
        <w:tc>
          <w:tcPr>
            <w:tcW w:w="4200" w:type="dxa"/>
          </w:tcPr>
          <w:p w14:paraId="4BAC6306" w14:textId="77777777" w:rsidR="00B50050" w:rsidRDefault="00B50050" w:rsidP="0088127C">
            <w:pPr>
              <w:pStyle w:val="OtherTableBody"/>
            </w:pPr>
            <w:r>
              <w:t>O41</w:t>
            </w:r>
          </w:p>
        </w:tc>
      </w:tr>
      <w:tr w:rsidR="00B50050" w14:paraId="681711AE" w14:textId="77777777" w:rsidTr="00195548">
        <w:tc>
          <w:tcPr>
            <w:tcW w:w="600" w:type="dxa"/>
          </w:tcPr>
          <w:p w14:paraId="07DFF6C4" w14:textId="77777777" w:rsidR="00B50050" w:rsidRDefault="00B50050" w:rsidP="0088127C">
            <w:pPr>
              <w:pStyle w:val="OtherTableBody"/>
            </w:pPr>
          </w:p>
        </w:tc>
        <w:tc>
          <w:tcPr>
            <w:tcW w:w="600" w:type="dxa"/>
          </w:tcPr>
          <w:p w14:paraId="360A6E6F" w14:textId="77777777" w:rsidR="00B50050" w:rsidRDefault="00B50050" w:rsidP="0088127C">
            <w:pPr>
              <w:pStyle w:val="OtherTableBody"/>
            </w:pPr>
            <w:r>
              <w:t>0354</w:t>
            </w:r>
          </w:p>
        </w:tc>
        <w:tc>
          <w:tcPr>
            <w:tcW w:w="2600" w:type="dxa"/>
          </w:tcPr>
          <w:p w14:paraId="493B58C3" w14:textId="77777777" w:rsidR="00B50050" w:rsidRDefault="00B50050" w:rsidP="0088127C">
            <w:pPr>
              <w:pStyle w:val="OtherTableBody"/>
            </w:pPr>
          </w:p>
        </w:tc>
        <w:tc>
          <w:tcPr>
            <w:tcW w:w="1400" w:type="dxa"/>
          </w:tcPr>
          <w:p w14:paraId="04C912C6" w14:textId="77777777" w:rsidR="00B50050" w:rsidRDefault="00B50050" w:rsidP="0088127C">
            <w:pPr>
              <w:pStyle w:val="OtherTableBody"/>
            </w:pPr>
            <w:r>
              <w:t>OSU_O51</w:t>
            </w:r>
          </w:p>
        </w:tc>
        <w:tc>
          <w:tcPr>
            <w:tcW w:w="4200" w:type="dxa"/>
          </w:tcPr>
          <w:p w14:paraId="30E1F8EB" w14:textId="77777777" w:rsidR="00B50050" w:rsidRDefault="00B50050" w:rsidP="0088127C">
            <w:pPr>
              <w:pStyle w:val="OtherTableBody"/>
            </w:pPr>
            <w:r>
              <w:t>Identifier for the message structure for an OSU message with a trigger event of Order Status Update (O51)</w:t>
            </w:r>
          </w:p>
        </w:tc>
      </w:tr>
      <w:tr w:rsidR="00B50050" w14:paraId="212C3E06" w14:textId="77777777" w:rsidTr="00195548">
        <w:tc>
          <w:tcPr>
            <w:tcW w:w="600" w:type="dxa"/>
          </w:tcPr>
          <w:p w14:paraId="580E36E5" w14:textId="77777777" w:rsidR="00B50050" w:rsidRDefault="00B50050" w:rsidP="0088127C">
            <w:pPr>
              <w:pStyle w:val="OtherTableBody"/>
            </w:pPr>
          </w:p>
        </w:tc>
        <w:tc>
          <w:tcPr>
            <w:tcW w:w="600" w:type="dxa"/>
          </w:tcPr>
          <w:p w14:paraId="345CE49B" w14:textId="77777777" w:rsidR="00B50050" w:rsidRDefault="00B50050" w:rsidP="0088127C">
            <w:pPr>
              <w:pStyle w:val="OtherTableBody"/>
            </w:pPr>
            <w:r>
              <w:t>0354</w:t>
            </w:r>
          </w:p>
        </w:tc>
        <w:tc>
          <w:tcPr>
            <w:tcW w:w="2600" w:type="dxa"/>
          </w:tcPr>
          <w:p w14:paraId="6ABAD9FC" w14:textId="77777777" w:rsidR="00B50050" w:rsidRDefault="00B50050" w:rsidP="0088127C">
            <w:pPr>
              <w:pStyle w:val="OtherTableBody"/>
            </w:pPr>
          </w:p>
        </w:tc>
        <w:tc>
          <w:tcPr>
            <w:tcW w:w="1400" w:type="dxa"/>
          </w:tcPr>
          <w:p w14:paraId="1D4983EC" w14:textId="77777777" w:rsidR="00B50050" w:rsidRDefault="00B50050" w:rsidP="0088127C">
            <w:pPr>
              <w:pStyle w:val="OtherTableBody"/>
            </w:pPr>
            <w:r>
              <w:t>OSU_O52</w:t>
            </w:r>
          </w:p>
        </w:tc>
        <w:tc>
          <w:tcPr>
            <w:tcW w:w="4200" w:type="dxa"/>
          </w:tcPr>
          <w:p w14:paraId="2856B360" w14:textId="77777777" w:rsidR="00B50050" w:rsidRDefault="00B50050" w:rsidP="0088127C">
            <w:pPr>
              <w:pStyle w:val="OtherTableBody"/>
            </w:pPr>
            <w:r>
              <w:t>Identifier for the message structure for an OSU message with a trigger event of Order Status Update Acknowledgement (O52)</w:t>
            </w:r>
          </w:p>
        </w:tc>
      </w:tr>
      <w:tr w:rsidR="00B50050" w14:paraId="5817293F" w14:textId="77777777" w:rsidTr="00195548">
        <w:tc>
          <w:tcPr>
            <w:tcW w:w="600" w:type="dxa"/>
          </w:tcPr>
          <w:p w14:paraId="39541EFB" w14:textId="77777777" w:rsidR="00B50050" w:rsidRDefault="00B50050" w:rsidP="0088127C">
            <w:pPr>
              <w:pStyle w:val="OtherTableBody"/>
            </w:pPr>
          </w:p>
        </w:tc>
        <w:tc>
          <w:tcPr>
            <w:tcW w:w="600" w:type="dxa"/>
          </w:tcPr>
          <w:p w14:paraId="6B3562DD" w14:textId="77777777" w:rsidR="00B50050" w:rsidRDefault="00B50050" w:rsidP="0088127C">
            <w:pPr>
              <w:pStyle w:val="OtherTableBody"/>
            </w:pPr>
            <w:r>
              <w:t>0354</w:t>
            </w:r>
          </w:p>
        </w:tc>
        <w:tc>
          <w:tcPr>
            <w:tcW w:w="2600" w:type="dxa"/>
          </w:tcPr>
          <w:p w14:paraId="7A1EB6C3" w14:textId="77777777" w:rsidR="00B50050" w:rsidRDefault="00B50050" w:rsidP="0088127C">
            <w:pPr>
              <w:pStyle w:val="OtherTableBody"/>
            </w:pPr>
          </w:p>
        </w:tc>
        <w:tc>
          <w:tcPr>
            <w:tcW w:w="1400" w:type="dxa"/>
          </w:tcPr>
          <w:p w14:paraId="0756480F" w14:textId="77777777" w:rsidR="00B50050" w:rsidRDefault="00B50050" w:rsidP="0088127C">
            <w:pPr>
              <w:pStyle w:val="OtherTableBody"/>
            </w:pPr>
            <w:r>
              <w:t>OUL_R21</w:t>
            </w:r>
          </w:p>
        </w:tc>
        <w:tc>
          <w:tcPr>
            <w:tcW w:w="4200" w:type="dxa"/>
          </w:tcPr>
          <w:p w14:paraId="14172C9C" w14:textId="77777777" w:rsidR="00B50050" w:rsidRDefault="00B50050" w:rsidP="0088127C">
            <w:pPr>
              <w:pStyle w:val="OtherTableBody"/>
            </w:pPr>
            <w:r>
              <w:t>R21</w:t>
            </w:r>
          </w:p>
        </w:tc>
      </w:tr>
      <w:tr w:rsidR="00B50050" w14:paraId="3F1DAF71" w14:textId="77777777" w:rsidTr="00195548">
        <w:tc>
          <w:tcPr>
            <w:tcW w:w="600" w:type="dxa"/>
          </w:tcPr>
          <w:p w14:paraId="0B964828" w14:textId="77777777" w:rsidR="00B50050" w:rsidRDefault="00B50050" w:rsidP="0088127C">
            <w:pPr>
              <w:pStyle w:val="OtherTableBody"/>
            </w:pPr>
          </w:p>
        </w:tc>
        <w:tc>
          <w:tcPr>
            <w:tcW w:w="600" w:type="dxa"/>
          </w:tcPr>
          <w:p w14:paraId="1F5ADA16" w14:textId="77777777" w:rsidR="00B50050" w:rsidRDefault="00B50050" w:rsidP="0088127C">
            <w:pPr>
              <w:pStyle w:val="OtherTableBody"/>
            </w:pPr>
            <w:r>
              <w:t>0354</w:t>
            </w:r>
          </w:p>
        </w:tc>
        <w:tc>
          <w:tcPr>
            <w:tcW w:w="2600" w:type="dxa"/>
          </w:tcPr>
          <w:p w14:paraId="7B6D3044" w14:textId="77777777" w:rsidR="00B50050" w:rsidRDefault="00B50050" w:rsidP="0088127C">
            <w:pPr>
              <w:pStyle w:val="OtherTableBody"/>
            </w:pPr>
          </w:p>
        </w:tc>
        <w:tc>
          <w:tcPr>
            <w:tcW w:w="1400" w:type="dxa"/>
          </w:tcPr>
          <w:p w14:paraId="26E19C56" w14:textId="77777777" w:rsidR="00B50050" w:rsidRDefault="00B50050" w:rsidP="0088127C">
            <w:pPr>
              <w:pStyle w:val="OtherTableBody"/>
            </w:pPr>
            <w:r>
              <w:t>OUL_R22</w:t>
            </w:r>
          </w:p>
        </w:tc>
        <w:tc>
          <w:tcPr>
            <w:tcW w:w="4200" w:type="dxa"/>
          </w:tcPr>
          <w:p w14:paraId="38375DFE" w14:textId="77777777" w:rsidR="00B50050" w:rsidRDefault="00B50050" w:rsidP="0088127C">
            <w:pPr>
              <w:pStyle w:val="OtherTableBody"/>
            </w:pPr>
            <w:r>
              <w:t>R22</w:t>
            </w:r>
          </w:p>
        </w:tc>
      </w:tr>
      <w:tr w:rsidR="00B50050" w14:paraId="12594E96" w14:textId="77777777" w:rsidTr="00195548">
        <w:tc>
          <w:tcPr>
            <w:tcW w:w="600" w:type="dxa"/>
          </w:tcPr>
          <w:p w14:paraId="70E0578B" w14:textId="77777777" w:rsidR="00B50050" w:rsidRDefault="00B50050" w:rsidP="0088127C">
            <w:pPr>
              <w:pStyle w:val="OtherTableBody"/>
            </w:pPr>
          </w:p>
        </w:tc>
        <w:tc>
          <w:tcPr>
            <w:tcW w:w="600" w:type="dxa"/>
          </w:tcPr>
          <w:p w14:paraId="698B5300" w14:textId="77777777" w:rsidR="00B50050" w:rsidRDefault="00B50050" w:rsidP="0088127C">
            <w:pPr>
              <w:pStyle w:val="OtherTableBody"/>
            </w:pPr>
            <w:r>
              <w:t>0354</w:t>
            </w:r>
          </w:p>
        </w:tc>
        <w:tc>
          <w:tcPr>
            <w:tcW w:w="2600" w:type="dxa"/>
          </w:tcPr>
          <w:p w14:paraId="20FC093C" w14:textId="77777777" w:rsidR="00B50050" w:rsidRDefault="00B50050" w:rsidP="0088127C">
            <w:pPr>
              <w:pStyle w:val="OtherTableBody"/>
            </w:pPr>
          </w:p>
        </w:tc>
        <w:tc>
          <w:tcPr>
            <w:tcW w:w="1400" w:type="dxa"/>
          </w:tcPr>
          <w:p w14:paraId="7FFAFB4A" w14:textId="77777777" w:rsidR="00B50050" w:rsidRDefault="00B50050" w:rsidP="0088127C">
            <w:pPr>
              <w:pStyle w:val="OtherTableBody"/>
            </w:pPr>
            <w:r>
              <w:t>OUL_R23</w:t>
            </w:r>
          </w:p>
        </w:tc>
        <w:tc>
          <w:tcPr>
            <w:tcW w:w="4200" w:type="dxa"/>
          </w:tcPr>
          <w:p w14:paraId="5A87446F" w14:textId="77777777" w:rsidR="00B50050" w:rsidRDefault="00B50050" w:rsidP="0088127C">
            <w:pPr>
              <w:pStyle w:val="OtherTableBody"/>
            </w:pPr>
            <w:r>
              <w:t>R23</w:t>
            </w:r>
          </w:p>
        </w:tc>
      </w:tr>
      <w:tr w:rsidR="00B50050" w14:paraId="1E659B0F" w14:textId="77777777" w:rsidTr="00195548">
        <w:tc>
          <w:tcPr>
            <w:tcW w:w="600" w:type="dxa"/>
          </w:tcPr>
          <w:p w14:paraId="0728986D" w14:textId="77777777" w:rsidR="00B50050" w:rsidRDefault="00B50050" w:rsidP="0088127C">
            <w:pPr>
              <w:pStyle w:val="OtherTableBody"/>
            </w:pPr>
          </w:p>
        </w:tc>
        <w:tc>
          <w:tcPr>
            <w:tcW w:w="600" w:type="dxa"/>
          </w:tcPr>
          <w:p w14:paraId="3B6C4F76" w14:textId="77777777" w:rsidR="00B50050" w:rsidRDefault="00B50050" w:rsidP="0088127C">
            <w:pPr>
              <w:pStyle w:val="OtherTableBody"/>
            </w:pPr>
            <w:r>
              <w:t>0354</w:t>
            </w:r>
          </w:p>
        </w:tc>
        <w:tc>
          <w:tcPr>
            <w:tcW w:w="2600" w:type="dxa"/>
          </w:tcPr>
          <w:p w14:paraId="45312EBE" w14:textId="77777777" w:rsidR="00B50050" w:rsidRDefault="00B50050" w:rsidP="0088127C">
            <w:pPr>
              <w:pStyle w:val="OtherTableBody"/>
            </w:pPr>
          </w:p>
        </w:tc>
        <w:tc>
          <w:tcPr>
            <w:tcW w:w="1400" w:type="dxa"/>
          </w:tcPr>
          <w:p w14:paraId="0ADB16CD" w14:textId="77777777" w:rsidR="00B50050" w:rsidRDefault="00B50050" w:rsidP="0088127C">
            <w:pPr>
              <w:pStyle w:val="OtherTableBody"/>
            </w:pPr>
            <w:r>
              <w:t>OUL_R24</w:t>
            </w:r>
          </w:p>
        </w:tc>
        <w:tc>
          <w:tcPr>
            <w:tcW w:w="4200" w:type="dxa"/>
          </w:tcPr>
          <w:p w14:paraId="12067FE8" w14:textId="77777777" w:rsidR="00B50050" w:rsidRDefault="00B50050" w:rsidP="0088127C">
            <w:pPr>
              <w:pStyle w:val="OtherTableBody"/>
            </w:pPr>
            <w:r>
              <w:t>R24</w:t>
            </w:r>
          </w:p>
        </w:tc>
      </w:tr>
      <w:tr w:rsidR="00B50050" w14:paraId="1C99DCD0" w14:textId="77777777" w:rsidTr="00195548">
        <w:tc>
          <w:tcPr>
            <w:tcW w:w="600" w:type="dxa"/>
          </w:tcPr>
          <w:p w14:paraId="3AFA55A2" w14:textId="77777777" w:rsidR="00B50050" w:rsidRDefault="00B50050" w:rsidP="0088127C">
            <w:pPr>
              <w:pStyle w:val="OtherTableBody"/>
            </w:pPr>
          </w:p>
        </w:tc>
        <w:tc>
          <w:tcPr>
            <w:tcW w:w="600" w:type="dxa"/>
          </w:tcPr>
          <w:p w14:paraId="30B3F0C2" w14:textId="77777777" w:rsidR="00B50050" w:rsidRDefault="00B50050" w:rsidP="0088127C">
            <w:pPr>
              <w:pStyle w:val="OtherTableBody"/>
            </w:pPr>
            <w:r>
              <w:t>0354</w:t>
            </w:r>
          </w:p>
        </w:tc>
        <w:tc>
          <w:tcPr>
            <w:tcW w:w="2600" w:type="dxa"/>
          </w:tcPr>
          <w:p w14:paraId="02281234" w14:textId="77777777" w:rsidR="00B50050" w:rsidRDefault="00B50050" w:rsidP="0088127C">
            <w:pPr>
              <w:pStyle w:val="OtherTableBody"/>
            </w:pPr>
          </w:p>
        </w:tc>
        <w:tc>
          <w:tcPr>
            <w:tcW w:w="1400" w:type="dxa"/>
          </w:tcPr>
          <w:p w14:paraId="564F128E" w14:textId="77777777" w:rsidR="00B50050" w:rsidRDefault="00B50050" w:rsidP="0088127C">
            <w:pPr>
              <w:pStyle w:val="OtherTableBody"/>
            </w:pPr>
            <w:r>
              <w:t>PEX_P07</w:t>
            </w:r>
          </w:p>
        </w:tc>
        <w:tc>
          <w:tcPr>
            <w:tcW w:w="4200" w:type="dxa"/>
          </w:tcPr>
          <w:p w14:paraId="3287BE3C" w14:textId="77777777" w:rsidR="00B50050" w:rsidRDefault="00B50050" w:rsidP="0088127C">
            <w:pPr>
              <w:pStyle w:val="OtherTableBody"/>
            </w:pPr>
            <w:r>
              <w:t>P07, P08</w:t>
            </w:r>
          </w:p>
        </w:tc>
      </w:tr>
      <w:tr w:rsidR="00B50050" w14:paraId="3AB8DB77" w14:textId="77777777" w:rsidTr="00195548">
        <w:tc>
          <w:tcPr>
            <w:tcW w:w="600" w:type="dxa"/>
          </w:tcPr>
          <w:p w14:paraId="55B8E94F" w14:textId="77777777" w:rsidR="00B50050" w:rsidRDefault="00B50050" w:rsidP="0088127C">
            <w:pPr>
              <w:pStyle w:val="OtherTableBody"/>
            </w:pPr>
          </w:p>
        </w:tc>
        <w:tc>
          <w:tcPr>
            <w:tcW w:w="600" w:type="dxa"/>
          </w:tcPr>
          <w:p w14:paraId="31DB5C0F" w14:textId="77777777" w:rsidR="00B50050" w:rsidRDefault="00B50050" w:rsidP="0088127C">
            <w:pPr>
              <w:pStyle w:val="OtherTableBody"/>
            </w:pPr>
            <w:r>
              <w:t>0354</w:t>
            </w:r>
          </w:p>
        </w:tc>
        <w:tc>
          <w:tcPr>
            <w:tcW w:w="2600" w:type="dxa"/>
          </w:tcPr>
          <w:p w14:paraId="4767758E" w14:textId="77777777" w:rsidR="00B50050" w:rsidRDefault="00B50050" w:rsidP="0088127C">
            <w:pPr>
              <w:pStyle w:val="OtherTableBody"/>
            </w:pPr>
          </w:p>
        </w:tc>
        <w:tc>
          <w:tcPr>
            <w:tcW w:w="1400" w:type="dxa"/>
          </w:tcPr>
          <w:p w14:paraId="671594B6" w14:textId="77777777" w:rsidR="00B50050" w:rsidRDefault="00B50050" w:rsidP="0088127C">
            <w:pPr>
              <w:pStyle w:val="OtherTableBody"/>
            </w:pPr>
            <w:r>
              <w:t>PGL_PC6</w:t>
            </w:r>
          </w:p>
        </w:tc>
        <w:tc>
          <w:tcPr>
            <w:tcW w:w="4200" w:type="dxa"/>
          </w:tcPr>
          <w:p w14:paraId="41F6F8F0" w14:textId="77777777" w:rsidR="00B50050" w:rsidRDefault="00B50050" w:rsidP="0088127C">
            <w:pPr>
              <w:pStyle w:val="OtherTableBody"/>
            </w:pPr>
            <w:r>
              <w:t>PC6, PC7, PC8</w:t>
            </w:r>
          </w:p>
        </w:tc>
      </w:tr>
      <w:tr w:rsidR="00B50050" w14:paraId="3275135E" w14:textId="77777777" w:rsidTr="00195548">
        <w:tc>
          <w:tcPr>
            <w:tcW w:w="600" w:type="dxa"/>
          </w:tcPr>
          <w:p w14:paraId="60C83A9F" w14:textId="77777777" w:rsidR="00B50050" w:rsidRDefault="00B50050" w:rsidP="0088127C">
            <w:pPr>
              <w:pStyle w:val="OtherTableBody"/>
            </w:pPr>
          </w:p>
        </w:tc>
        <w:tc>
          <w:tcPr>
            <w:tcW w:w="600" w:type="dxa"/>
          </w:tcPr>
          <w:p w14:paraId="7C7DD028" w14:textId="77777777" w:rsidR="00B50050" w:rsidRDefault="00B50050" w:rsidP="0088127C">
            <w:pPr>
              <w:pStyle w:val="OtherTableBody"/>
            </w:pPr>
            <w:r>
              <w:t>0354</w:t>
            </w:r>
          </w:p>
        </w:tc>
        <w:tc>
          <w:tcPr>
            <w:tcW w:w="2600" w:type="dxa"/>
          </w:tcPr>
          <w:p w14:paraId="01A78C0A" w14:textId="77777777" w:rsidR="00B50050" w:rsidRDefault="00B50050" w:rsidP="0088127C">
            <w:pPr>
              <w:pStyle w:val="OtherTableBody"/>
            </w:pPr>
          </w:p>
        </w:tc>
        <w:tc>
          <w:tcPr>
            <w:tcW w:w="1400" w:type="dxa"/>
          </w:tcPr>
          <w:p w14:paraId="13B418B4" w14:textId="77777777" w:rsidR="00B50050" w:rsidRDefault="00B50050" w:rsidP="0088127C">
            <w:pPr>
              <w:pStyle w:val="OtherTableBody"/>
            </w:pPr>
            <w:r>
              <w:t>PMU_B01</w:t>
            </w:r>
          </w:p>
        </w:tc>
        <w:tc>
          <w:tcPr>
            <w:tcW w:w="4200" w:type="dxa"/>
          </w:tcPr>
          <w:p w14:paraId="7F24664A" w14:textId="77777777" w:rsidR="00B50050" w:rsidRDefault="00B50050" w:rsidP="0088127C">
            <w:pPr>
              <w:pStyle w:val="OtherTableBody"/>
            </w:pPr>
            <w:r>
              <w:t>B01, B02</w:t>
            </w:r>
          </w:p>
        </w:tc>
      </w:tr>
      <w:tr w:rsidR="00B50050" w14:paraId="4BC16739" w14:textId="77777777" w:rsidTr="00195548">
        <w:tc>
          <w:tcPr>
            <w:tcW w:w="600" w:type="dxa"/>
          </w:tcPr>
          <w:p w14:paraId="5074BD5C" w14:textId="77777777" w:rsidR="00B50050" w:rsidRDefault="00B50050" w:rsidP="0088127C">
            <w:pPr>
              <w:pStyle w:val="OtherTableBody"/>
            </w:pPr>
          </w:p>
        </w:tc>
        <w:tc>
          <w:tcPr>
            <w:tcW w:w="600" w:type="dxa"/>
          </w:tcPr>
          <w:p w14:paraId="299165D0" w14:textId="77777777" w:rsidR="00B50050" w:rsidRDefault="00B50050" w:rsidP="0088127C">
            <w:pPr>
              <w:pStyle w:val="OtherTableBody"/>
            </w:pPr>
            <w:r>
              <w:t>0354</w:t>
            </w:r>
          </w:p>
        </w:tc>
        <w:tc>
          <w:tcPr>
            <w:tcW w:w="2600" w:type="dxa"/>
          </w:tcPr>
          <w:p w14:paraId="49FBABE9" w14:textId="77777777" w:rsidR="00B50050" w:rsidRDefault="00B50050" w:rsidP="0088127C">
            <w:pPr>
              <w:pStyle w:val="OtherTableBody"/>
            </w:pPr>
          </w:p>
        </w:tc>
        <w:tc>
          <w:tcPr>
            <w:tcW w:w="1400" w:type="dxa"/>
          </w:tcPr>
          <w:p w14:paraId="56FEF132" w14:textId="77777777" w:rsidR="00B50050" w:rsidRDefault="00B50050" w:rsidP="0088127C">
            <w:pPr>
              <w:pStyle w:val="OtherTableBody"/>
            </w:pPr>
            <w:r>
              <w:t>PMU_B03</w:t>
            </w:r>
          </w:p>
        </w:tc>
        <w:tc>
          <w:tcPr>
            <w:tcW w:w="4200" w:type="dxa"/>
          </w:tcPr>
          <w:p w14:paraId="0D77E60E" w14:textId="77777777" w:rsidR="00B50050" w:rsidRDefault="00B50050" w:rsidP="0088127C">
            <w:pPr>
              <w:pStyle w:val="OtherTableBody"/>
            </w:pPr>
            <w:r>
              <w:t>B03</w:t>
            </w:r>
          </w:p>
        </w:tc>
      </w:tr>
      <w:tr w:rsidR="00B50050" w14:paraId="38CCBA69" w14:textId="77777777" w:rsidTr="00195548">
        <w:tc>
          <w:tcPr>
            <w:tcW w:w="600" w:type="dxa"/>
          </w:tcPr>
          <w:p w14:paraId="55A1E221" w14:textId="77777777" w:rsidR="00B50050" w:rsidRDefault="00B50050" w:rsidP="0088127C">
            <w:pPr>
              <w:pStyle w:val="OtherTableBody"/>
            </w:pPr>
          </w:p>
        </w:tc>
        <w:tc>
          <w:tcPr>
            <w:tcW w:w="600" w:type="dxa"/>
          </w:tcPr>
          <w:p w14:paraId="3E6CDF75" w14:textId="77777777" w:rsidR="00B50050" w:rsidRDefault="00B50050" w:rsidP="0088127C">
            <w:pPr>
              <w:pStyle w:val="OtherTableBody"/>
            </w:pPr>
            <w:r>
              <w:t>0354</w:t>
            </w:r>
          </w:p>
        </w:tc>
        <w:tc>
          <w:tcPr>
            <w:tcW w:w="2600" w:type="dxa"/>
          </w:tcPr>
          <w:p w14:paraId="71C572AD" w14:textId="77777777" w:rsidR="00B50050" w:rsidRDefault="00B50050" w:rsidP="0088127C">
            <w:pPr>
              <w:pStyle w:val="OtherTableBody"/>
            </w:pPr>
          </w:p>
        </w:tc>
        <w:tc>
          <w:tcPr>
            <w:tcW w:w="1400" w:type="dxa"/>
          </w:tcPr>
          <w:p w14:paraId="3ECD5B9F" w14:textId="77777777" w:rsidR="00B50050" w:rsidRDefault="00B50050" w:rsidP="0088127C">
            <w:pPr>
              <w:pStyle w:val="OtherTableBody"/>
            </w:pPr>
            <w:r>
              <w:t>PMU_B04</w:t>
            </w:r>
          </w:p>
        </w:tc>
        <w:tc>
          <w:tcPr>
            <w:tcW w:w="4200" w:type="dxa"/>
          </w:tcPr>
          <w:p w14:paraId="6740B781" w14:textId="77777777" w:rsidR="00B50050" w:rsidRDefault="00B50050" w:rsidP="0088127C">
            <w:pPr>
              <w:pStyle w:val="OtherTableBody"/>
            </w:pPr>
            <w:r>
              <w:t>B04, B05, B06</w:t>
            </w:r>
          </w:p>
        </w:tc>
      </w:tr>
      <w:tr w:rsidR="00B50050" w14:paraId="53493D44" w14:textId="77777777" w:rsidTr="00195548">
        <w:tc>
          <w:tcPr>
            <w:tcW w:w="600" w:type="dxa"/>
          </w:tcPr>
          <w:p w14:paraId="2118333A" w14:textId="77777777" w:rsidR="00B50050" w:rsidRDefault="00B50050" w:rsidP="0088127C">
            <w:pPr>
              <w:pStyle w:val="OtherTableBody"/>
            </w:pPr>
          </w:p>
        </w:tc>
        <w:tc>
          <w:tcPr>
            <w:tcW w:w="600" w:type="dxa"/>
          </w:tcPr>
          <w:p w14:paraId="3871ECD2" w14:textId="77777777" w:rsidR="00B50050" w:rsidRDefault="00B50050" w:rsidP="0088127C">
            <w:pPr>
              <w:pStyle w:val="OtherTableBody"/>
            </w:pPr>
            <w:r>
              <w:t>0354</w:t>
            </w:r>
          </w:p>
        </w:tc>
        <w:tc>
          <w:tcPr>
            <w:tcW w:w="2600" w:type="dxa"/>
          </w:tcPr>
          <w:p w14:paraId="05970956" w14:textId="77777777" w:rsidR="00B50050" w:rsidRDefault="00B50050" w:rsidP="0088127C">
            <w:pPr>
              <w:pStyle w:val="OtherTableBody"/>
            </w:pPr>
          </w:p>
        </w:tc>
        <w:tc>
          <w:tcPr>
            <w:tcW w:w="1400" w:type="dxa"/>
          </w:tcPr>
          <w:p w14:paraId="0E4DE1F1" w14:textId="77777777" w:rsidR="00B50050" w:rsidRDefault="00B50050" w:rsidP="0088127C">
            <w:pPr>
              <w:pStyle w:val="OtherTableBody"/>
            </w:pPr>
            <w:r>
              <w:t>PMU_B07</w:t>
            </w:r>
          </w:p>
        </w:tc>
        <w:tc>
          <w:tcPr>
            <w:tcW w:w="4200" w:type="dxa"/>
          </w:tcPr>
          <w:p w14:paraId="5CE188C8" w14:textId="77777777" w:rsidR="00B50050" w:rsidRDefault="00B50050" w:rsidP="0088127C">
            <w:pPr>
              <w:pStyle w:val="OtherTableBody"/>
            </w:pPr>
            <w:r>
              <w:t>B07</w:t>
            </w:r>
          </w:p>
        </w:tc>
      </w:tr>
      <w:tr w:rsidR="00B50050" w14:paraId="2F7BB45E" w14:textId="77777777" w:rsidTr="00195548">
        <w:tc>
          <w:tcPr>
            <w:tcW w:w="600" w:type="dxa"/>
          </w:tcPr>
          <w:p w14:paraId="3BC04706" w14:textId="77777777" w:rsidR="00B50050" w:rsidRDefault="00B50050" w:rsidP="0088127C">
            <w:pPr>
              <w:pStyle w:val="OtherTableBody"/>
            </w:pPr>
          </w:p>
        </w:tc>
        <w:tc>
          <w:tcPr>
            <w:tcW w:w="600" w:type="dxa"/>
          </w:tcPr>
          <w:p w14:paraId="5A718B8B" w14:textId="77777777" w:rsidR="00B50050" w:rsidRDefault="00B50050" w:rsidP="0088127C">
            <w:pPr>
              <w:pStyle w:val="OtherTableBody"/>
            </w:pPr>
            <w:r>
              <w:t>0354</w:t>
            </w:r>
          </w:p>
        </w:tc>
        <w:tc>
          <w:tcPr>
            <w:tcW w:w="2600" w:type="dxa"/>
          </w:tcPr>
          <w:p w14:paraId="51032F95" w14:textId="77777777" w:rsidR="00B50050" w:rsidRDefault="00B50050" w:rsidP="0088127C">
            <w:pPr>
              <w:pStyle w:val="OtherTableBody"/>
            </w:pPr>
          </w:p>
        </w:tc>
        <w:tc>
          <w:tcPr>
            <w:tcW w:w="1400" w:type="dxa"/>
          </w:tcPr>
          <w:p w14:paraId="02454A0A" w14:textId="77777777" w:rsidR="00B50050" w:rsidRDefault="00B50050" w:rsidP="0088127C">
            <w:pPr>
              <w:pStyle w:val="OtherTableBody"/>
            </w:pPr>
            <w:r>
              <w:t>PMU_B08</w:t>
            </w:r>
          </w:p>
        </w:tc>
        <w:tc>
          <w:tcPr>
            <w:tcW w:w="4200" w:type="dxa"/>
          </w:tcPr>
          <w:p w14:paraId="37360C1E" w14:textId="77777777" w:rsidR="00B50050" w:rsidRDefault="00B50050" w:rsidP="0088127C">
            <w:pPr>
              <w:pStyle w:val="OtherTableBody"/>
            </w:pPr>
            <w:r>
              <w:t>B08</w:t>
            </w:r>
          </w:p>
        </w:tc>
      </w:tr>
      <w:tr w:rsidR="00B50050" w14:paraId="3F2CBA35" w14:textId="77777777" w:rsidTr="00195548">
        <w:tc>
          <w:tcPr>
            <w:tcW w:w="600" w:type="dxa"/>
          </w:tcPr>
          <w:p w14:paraId="37C33FFC" w14:textId="77777777" w:rsidR="00B50050" w:rsidRDefault="00B50050" w:rsidP="0088127C">
            <w:pPr>
              <w:pStyle w:val="OtherTableBody"/>
            </w:pPr>
          </w:p>
        </w:tc>
        <w:tc>
          <w:tcPr>
            <w:tcW w:w="600" w:type="dxa"/>
          </w:tcPr>
          <w:p w14:paraId="587A651C" w14:textId="77777777" w:rsidR="00B50050" w:rsidRDefault="00B50050" w:rsidP="0088127C">
            <w:pPr>
              <w:pStyle w:val="OtherTableBody"/>
            </w:pPr>
            <w:r>
              <w:t>0354</w:t>
            </w:r>
          </w:p>
        </w:tc>
        <w:tc>
          <w:tcPr>
            <w:tcW w:w="2600" w:type="dxa"/>
          </w:tcPr>
          <w:p w14:paraId="6A85D6B6" w14:textId="77777777" w:rsidR="00B50050" w:rsidRDefault="00B50050" w:rsidP="0088127C">
            <w:pPr>
              <w:pStyle w:val="OtherTableBody"/>
            </w:pPr>
          </w:p>
        </w:tc>
        <w:tc>
          <w:tcPr>
            <w:tcW w:w="1400" w:type="dxa"/>
          </w:tcPr>
          <w:p w14:paraId="2B8AE168" w14:textId="77777777" w:rsidR="00B50050" w:rsidRDefault="00B50050" w:rsidP="0088127C">
            <w:pPr>
              <w:pStyle w:val="OtherTableBody"/>
            </w:pPr>
            <w:r>
              <w:t>PPG_PCG</w:t>
            </w:r>
          </w:p>
        </w:tc>
        <w:tc>
          <w:tcPr>
            <w:tcW w:w="4200" w:type="dxa"/>
          </w:tcPr>
          <w:p w14:paraId="09F60BBB" w14:textId="77777777" w:rsidR="00B50050" w:rsidRDefault="00B50050" w:rsidP="0088127C">
            <w:pPr>
              <w:pStyle w:val="OtherTableBody"/>
            </w:pPr>
            <w:r>
              <w:t>PCC, PCG, PCH, PCJ</w:t>
            </w:r>
          </w:p>
        </w:tc>
      </w:tr>
      <w:tr w:rsidR="00B50050" w14:paraId="31855E35" w14:textId="77777777" w:rsidTr="00195548">
        <w:tc>
          <w:tcPr>
            <w:tcW w:w="600" w:type="dxa"/>
          </w:tcPr>
          <w:p w14:paraId="31F062B7" w14:textId="77777777" w:rsidR="00B50050" w:rsidRDefault="00B50050" w:rsidP="0088127C">
            <w:pPr>
              <w:pStyle w:val="OtherTableBody"/>
            </w:pPr>
          </w:p>
        </w:tc>
        <w:tc>
          <w:tcPr>
            <w:tcW w:w="600" w:type="dxa"/>
          </w:tcPr>
          <w:p w14:paraId="6E07C9B0" w14:textId="77777777" w:rsidR="00B50050" w:rsidRDefault="00B50050" w:rsidP="0088127C">
            <w:pPr>
              <w:pStyle w:val="OtherTableBody"/>
            </w:pPr>
            <w:r>
              <w:t>0354</w:t>
            </w:r>
          </w:p>
        </w:tc>
        <w:tc>
          <w:tcPr>
            <w:tcW w:w="2600" w:type="dxa"/>
          </w:tcPr>
          <w:p w14:paraId="3BD16285" w14:textId="77777777" w:rsidR="00B50050" w:rsidRDefault="00B50050" w:rsidP="0088127C">
            <w:pPr>
              <w:pStyle w:val="OtherTableBody"/>
            </w:pPr>
          </w:p>
        </w:tc>
        <w:tc>
          <w:tcPr>
            <w:tcW w:w="1400" w:type="dxa"/>
          </w:tcPr>
          <w:p w14:paraId="6ABD4C46" w14:textId="77777777" w:rsidR="00B50050" w:rsidRDefault="00B50050" w:rsidP="0088127C">
            <w:pPr>
              <w:pStyle w:val="OtherTableBody"/>
            </w:pPr>
            <w:r>
              <w:t>PPP_PCB</w:t>
            </w:r>
          </w:p>
        </w:tc>
        <w:tc>
          <w:tcPr>
            <w:tcW w:w="4200" w:type="dxa"/>
          </w:tcPr>
          <w:p w14:paraId="7B240FF7" w14:textId="77777777" w:rsidR="00B50050" w:rsidRDefault="00B50050" w:rsidP="0088127C">
            <w:pPr>
              <w:pStyle w:val="OtherTableBody"/>
            </w:pPr>
            <w:r>
              <w:t>PCB, PCD</w:t>
            </w:r>
          </w:p>
        </w:tc>
      </w:tr>
      <w:tr w:rsidR="00B50050" w14:paraId="520A11AE" w14:textId="77777777" w:rsidTr="00195548">
        <w:tc>
          <w:tcPr>
            <w:tcW w:w="600" w:type="dxa"/>
          </w:tcPr>
          <w:p w14:paraId="647BEB3F" w14:textId="77777777" w:rsidR="00B50050" w:rsidRDefault="00B50050" w:rsidP="0088127C">
            <w:pPr>
              <w:pStyle w:val="OtherTableBody"/>
            </w:pPr>
          </w:p>
        </w:tc>
        <w:tc>
          <w:tcPr>
            <w:tcW w:w="600" w:type="dxa"/>
          </w:tcPr>
          <w:p w14:paraId="00FCC17B" w14:textId="77777777" w:rsidR="00B50050" w:rsidRDefault="00B50050" w:rsidP="0088127C">
            <w:pPr>
              <w:pStyle w:val="OtherTableBody"/>
            </w:pPr>
            <w:r>
              <w:t>0354</w:t>
            </w:r>
          </w:p>
        </w:tc>
        <w:tc>
          <w:tcPr>
            <w:tcW w:w="2600" w:type="dxa"/>
          </w:tcPr>
          <w:p w14:paraId="7B974D3E" w14:textId="77777777" w:rsidR="00B50050" w:rsidRDefault="00B50050" w:rsidP="0088127C">
            <w:pPr>
              <w:pStyle w:val="OtherTableBody"/>
            </w:pPr>
          </w:p>
        </w:tc>
        <w:tc>
          <w:tcPr>
            <w:tcW w:w="1400" w:type="dxa"/>
          </w:tcPr>
          <w:p w14:paraId="767B4140" w14:textId="77777777" w:rsidR="00B50050" w:rsidRDefault="00B50050" w:rsidP="0088127C">
            <w:pPr>
              <w:pStyle w:val="OtherTableBody"/>
            </w:pPr>
            <w:r>
              <w:t>PPR_PC1</w:t>
            </w:r>
          </w:p>
        </w:tc>
        <w:tc>
          <w:tcPr>
            <w:tcW w:w="4200" w:type="dxa"/>
          </w:tcPr>
          <w:p w14:paraId="7183380C" w14:textId="77777777" w:rsidR="00B50050" w:rsidRDefault="00B50050" w:rsidP="0088127C">
            <w:pPr>
              <w:pStyle w:val="OtherTableBody"/>
            </w:pPr>
            <w:r>
              <w:t>PC1, PC2, PC3</w:t>
            </w:r>
          </w:p>
        </w:tc>
      </w:tr>
      <w:tr w:rsidR="00B50050" w14:paraId="4B4EB64A" w14:textId="77777777" w:rsidTr="00195548">
        <w:tc>
          <w:tcPr>
            <w:tcW w:w="600" w:type="dxa"/>
          </w:tcPr>
          <w:p w14:paraId="67551AA6" w14:textId="77777777" w:rsidR="00B50050" w:rsidRDefault="00B50050" w:rsidP="0088127C">
            <w:pPr>
              <w:pStyle w:val="OtherTableBody"/>
            </w:pPr>
          </w:p>
        </w:tc>
        <w:tc>
          <w:tcPr>
            <w:tcW w:w="600" w:type="dxa"/>
          </w:tcPr>
          <w:p w14:paraId="46EC355C" w14:textId="77777777" w:rsidR="00B50050" w:rsidRDefault="00B50050" w:rsidP="0088127C">
            <w:pPr>
              <w:pStyle w:val="OtherTableBody"/>
            </w:pPr>
            <w:r>
              <w:t>0354</w:t>
            </w:r>
          </w:p>
        </w:tc>
        <w:tc>
          <w:tcPr>
            <w:tcW w:w="2600" w:type="dxa"/>
          </w:tcPr>
          <w:p w14:paraId="6EC7E934" w14:textId="77777777" w:rsidR="00B50050" w:rsidRDefault="00B50050" w:rsidP="0088127C">
            <w:pPr>
              <w:pStyle w:val="OtherTableBody"/>
            </w:pPr>
          </w:p>
        </w:tc>
        <w:tc>
          <w:tcPr>
            <w:tcW w:w="1400" w:type="dxa"/>
          </w:tcPr>
          <w:p w14:paraId="064A677B" w14:textId="77777777" w:rsidR="00B50050" w:rsidRDefault="00B50050" w:rsidP="0088127C">
            <w:pPr>
              <w:pStyle w:val="OtherTableBody"/>
            </w:pPr>
            <w:r>
              <w:t>PPT_PCL</w:t>
            </w:r>
          </w:p>
        </w:tc>
        <w:tc>
          <w:tcPr>
            <w:tcW w:w="4200" w:type="dxa"/>
          </w:tcPr>
          <w:p w14:paraId="6F708943" w14:textId="77777777" w:rsidR="00B50050" w:rsidRDefault="00B50050" w:rsidP="0088127C">
            <w:pPr>
              <w:pStyle w:val="OtherTableBody"/>
            </w:pPr>
            <w:r>
              <w:t>PCL</w:t>
            </w:r>
          </w:p>
        </w:tc>
      </w:tr>
      <w:tr w:rsidR="00B50050" w14:paraId="30D8CE95" w14:textId="77777777" w:rsidTr="00195548">
        <w:tc>
          <w:tcPr>
            <w:tcW w:w="600" w:type="dxa"/>
          </w:tcPr>
          <w:p w14:paraId="25B424E7" w14:textId="77777777" w:rsidR="00B50050" w:rsidRDefault="00B50050" w:rsidP="0088127C">
            <w:pPr>
              <w:pStyle w:val="OtherTableBody"/>
            </w:pPr>
          </w:p>
        </w:tc>
        <w:tc>
          <w:tcPr>
            <w:tcW w:w="600" w:type="dxa"/>
          </w:tcPr>
          <w:p w14:paraId="0AF87A9A" w14:textId="77777777" w:rsidR="00B50050" w:rsidRDefault="00B50050" w:rsidP="0088127C">
            <w:pPr>
              <w:pStyle w:val="OtherTableBody"/>
            </w:pPr>
            <w:r>
              <w:t>0354</w:t>
            </w:r>
          </w:p>
        </w:tc>
        <w:tc>
          <w:tcPr>
            <w:tcW w:w="2600" w:type="dxa"/>
          </w:tcPr>
          <w:p w14:paraId="798420C3" w14:textId="77777777" w:rsidR="00B50050" w:rsidRDefault="00B50050" w:rsidP="0088127C">
            <w:pPr>
              <w:pStyle w:val="OtherTableBody"/>
            </w:pPr>
          </w:p>
        </w:tc>
        <w:tc>
          <w:tcPr>
            <w:tcW w:w="1400" w:type="dxa"/>
          </w:tcPr>
          <w:p w14:paraId="5CE9C93B" w14:textId="77777777" w:rsidR="00B50050" w:rsidRDefault="00B50050" w:rsidP="0088127C">
            <w:pPr>
              <w:pStyle w:val="OtherTableBody"/>
            </w:pPr>
            <w:r>
              <w:t>PPV_PCA</w:t>
            </w:r>
          </w:p>
        </w:tc>
        <w:tc>
          <w:tcPr>
            <w:tcW w:w="4200" w:type="dxa"/>
          </w:tcPr>
          <w:p w14:paraId="0FD9C7F5" w14:textId="77777777" w:rsidR="00B50050" w:rsidRDefault="00B50050" w:rsidP="0088127C">
            <w:pPr>
              <w:pStyle w:val="OtherTableBody"/>
            </w:pPr>
            <w:r>
              <w:t>PCA</w:t>
            </w:r>
          </w:p>
        </w:tc>
      </w:tr>
      <w:tr w:rsidR="00B50050" w14:paraId="617F2500" w14:textId="77777777" w:rsidTr="00195548">
        <w:tc>
          <w:tcPr>
            <w:tcW w:w="600" w:type="dxa"/>
          </w:tcPr>
          <w:p w14:paraId="0879F609" w14:textId="77777777" w:rsidR="00B50050" w:rsidRDefault="00B50050" w:rsidP="0088127C">
            <w:pPr>
              <w:pStyle w:val="OtherTableBody"/>
            </w:pPr>
          </w:p>
        </w:tc>
        <w:tc>
          <w:tcPr>
            <w:tcW w:w="600" w:type="dxa"/>
          </w:tcPr>
          <w:p w14:paraId="49E06AD2" w14:textId="77777777" w:rsidR="00B50050" w:rsidRDefault="00B50050" w:rsidP="0088127C">
            <w:pPr>
              <w:pStyle w:val="OtherTableBody"/>
            </w:pPr>
            <w:r>
              <w:t>0354</w:t>
            </w:r>
          </w:p>
        </w:tc>
        <w:tc>
          <w:tcPr>
            <w:tcW w:w="2600" w:type="dxa"/>
          </w:tcPr>
          <w:p w14:paraId="416ED2EE" w14:textId="77777777" w:rsidR="00B50050" w:rsidRDefault="00B50050" w:rsidP="0088127C">
            <w:pPr>
              <w:pStyle w:val="OtherTableBody"/>
            </w:pPr>
          </w:p>
        </w:tc>
        <w:tc>
          <w:tcPr>
            <w:tcW w:w="1400" w:type="dxa"/>
          </w:tcPr>
          <w:p w14:paraId="539EC9BA" w14:textId="77777777" w:rsidR="00B50050" w:rsidRDefault="00B50050" w:rsidP="0088127C">
            <w:pPr>
              <w:pStyle w:val="OtherTableBody"/>
            </w:pPr>
            <w:r>
              <w:t>PRR_PC5</w:t>
            </w:r>
          </w:p>
        </w:tc>
        <w:tc>
          <w:tcPr>
            <w:tcW w:w="4200" w:type="dxa"/>
          </w:tcPr>
          <w:p w14:paraId="0DADD989" w14:textId="77777777" w:rsidR="00B50050" w:rsidRDefault="00B50050" w:rsidP="0088127C">
            <w:pPr>
              <w:pStyle w:val="OtherTableBody"/>
            </w:pPr>
            <w:r>
              <w:t>PC5</w:t>
            </w:r>
          </w:p>
        </w:tc>
      </w:tr>
      <w:tr w:rsidR="00B50050" w14:paraId="409DB92F" w14:textId="77777777" w:rsidTr="00195548">
        <w:tc>
          <w:tcPr>
            <w:tcW w:w="600" w:type="dxa"/>
          </w:tcPr>
          <w:p w14:paraId="65BB4EBC" w14:textId="77777777" w:rsidR="00B50050" w:rsidRDefault="00B50050" w:rsidP="0088127C">
            <w:pPr>
              <w:pStyle w:val="OtherTableBody"/>
            </w:pPr>
          </w:p>
        </w:tc>
        <w:tc>
          <w:tcPr>
            <w:tcW w:w="600" w:type="dxa"/>
          </w:tcPr>
          <w:p w14:paraId="5DC8650D" w14:textId="77777777" w:rsidR="00B50050" w:rsidRDefault="00B50050" w:rsidP="0088127C">
            <w:pPr>
              <w:pStyle w:val="OtherTableBody"/>
            </w:pPr>
            <w:r>
              <w:t>0354</w:t>
            </w:r>
          </w:p>
        </w:tc>
        <w:tc>
          <w:tcPr>
            <w:tcW w:w="2600" w:type="dxa"/>
          </w:tcPr>
          <w:p w14:paraId="6BD98CFF" w14:textId="77777777" w:rsidR="00B50050" w:rsidRDefault="00B50050" w:rsidP="0088127C">
            <w:pPr>
              <w:pStyle w:val="OtherTableBody"/>
            </w:pPr>
          </w:p>
        </w:tc>
        <w:tc>
          <w:tcPr>
            <w:tcW w:w="1400" w:type="dxa"/>
          </w:tcPr>
          <w:p w14:paraId="1402F459" w14:textId="77777777" w:rsidR="00B50050" w:rsidRDefault="00B50050" w:rsidP="0088127C">
            <w:pPr>
              <w:pStyle w:val="OtherTableBody"/>
            </w:pPr>
            <w:r>
              <w:t>PTR_PCF</w:t>
            </w:r>
          </w:p>
        </w:tc>
        <w:tc>
          <w:tcPr>
            <w:tcW w:w="4200" w:type="dxa"/>
          </w:tcPr>
          <w:p w14:paraId="5064A86A" w14:textId="77777777" w:rsidR="00B50050" w:rsidRDefault="00B50050" w:rsidP="0088127C">
            <w:pPr>
              <w:pStyle w:val="OtherTableBody"/>
            </w:pPr>
            <w:r>
              <w:t>PCF</w:t>
            </w:r>
          </w:p>
        </w:tc>
      </w:tr>
      <w:tr w:rsidR="00B50050" w14:paraId="75F26DA9" w14:textId="77777777" w:rsidTr="00195548">
        <w:tc>
          <w:tcPr>
            <w:tcW w:w="600" w:type="dxa"/>
          </w:tcPr>
          <w:p w14:paraId="7DD60F45" w14:textId="77777777" w:rsidR="00B50050" w:rsidRDefault="00B50050" w:rsidP="0088127C">
            <w:pPr>
              <w:pStyle w:val="OtherTableBody"/>
            </w:pPr>
          </w:p>
        </w:tc>
        <w:tc>
          <w:tcPr>
            <w:tcW w:w="600" w:type="dxa"/>
          </w:tcPr>
          <w:p w14:paraId="1814CA0C" w14:textId="77777777" w:rsidR="00B50050" w:rsidRDefault="00B50050" w:rsidP="0088127C">
            <w:pPr>
              <w:pStyle w:val="OtherTableBody"/>
            </w:pPr>
            <w:r>
              <w:t>0354</w:t>
            </w:r>
          </w:p>
        </w:tc>
        <w:tc>
          <w:tcPr>
            <w:tcW w:w="2600" w:type="dxa"/>
          </w:tcPr>
          <w:p w14:paraId="7097EB20" w14:textId="77777777" w:rsidR="00B50050" w:rsidRDefault="00B50050" w:rsidP="0088127C">
            <w:pPr>
              <w:pStyle w:val="OtherTableBody"/>
            </w:pPr>
          </w:p>
        </w:tc>
        <w:tc>
          <w:tcPr>
            <w:tcW w:w="1400" w:type="dxa"/>
          </w:tcPr>
          <w:p w14:paraId="0F241062" w14:textId="77777777" w:rsidR="00B50050" w:rsidRDefault="00B50050" w:rsidP="0088127C">
            <w:pPr>
              <w:pStyle w:val="OtherTableBody"/>
            </w:pPr>
            <w:r>
              <w:t>QBP_E03</w:t>
            </w:r>
          </w:p>
        </w:tc>
        <w:tc>
          <w:tcPr>
            <w:tcW w:w="4200" w:type="dxa"/>
          </w:tcPr>
          <w:p w14:paraId="7595267D" w14:textId="77777777" w:rsidR="00B50050" w:rsidRDefault="00B50050" w:rsidP="0088127C">
            <w:pPr>
              <w:pStyle w:val="OtherTableBody"/>
            </w:pPr>
            <w:r>
              <w:t>E03</w:t>
            </w:r>
          </w:p>
        </w:tc>
      </w:tr>
      <w:tr w:rsidR="00B50050" w14:paraId="20667C18" w14:textId="77777777" w:rsidTr="00195548">
        <w:tc>
          <w:tcPr>
            <w:tcW w:w="600" w:type="dxa"/>
          </w:tcPr>
          <w:p w14:paraId="7065EE18" w14:textId="77777777" w:rsidR="00B50050" w:rsidRDefault="00B50050" w:rsidP="0088127C">
            <w:pPr>
              <w:pStyle w:val="OtherTableBody"/>
            </w:pPr>
          </w:p>
        </w:tc>
        <w:tc>
          <w:tcPr>
            <w:tcW w:w="600" w:type="dxa"/>
          </w:tcPr>
          <w:p w14:paraId="116BF8BF" w14:textId="77777777" w:rsidR="00B50050" w:rsidRDefault="00B50050" w:rsidP="0088127C">
            <w:pPr>
              <w:pStyle w:val="OtherTableBody"/>
            </w:pPr>
            <w:r>
              <w:t>0354</w:t>
            </w:r>
          </w:p>
        </w:tc>
        <w:tc>
          <w:tcPr>
            <w:tcW w:w="2600" w:type="dxa"/>
          </w:tcPr>
          <w:p w14:paraId="76326BC2" w14:textId="77777777" w:rsidR="00B50050" w:rsidRDefault="00B50050" w:rsidP="0088127C">
            <w:pPr>
              <w:pStyle w:val="OtherTableBody"/>
            </w:pPr>
          </w:p>
        </w:tc>
        <w:tc>
          <w:tcPr>
            <w:tcW w:w="1400" w:type="dxa"/>
          </w:tcPr>
          <w:p w14:paraId="075CF069" w14:textId="77777777" w:rsidR="00B50050" w:rsidRDefault="00B50050" w:rsidP="0088127C">
            <w:pPr>
              <w:pStyle w:val="OtherTableBody"/>
            </w:pPr>
            <w:r>
              <w:t>QBP_E22</w:t>
            </w:r>
          </w:p>
        </w:tc>
        <w:tc>
          <w:tcPr>
            <w:tcW w:w="4200" w:type="dxa"/>
          </w:tcPr>
          <w:p w14:paraId="137F943C" w14:textId="77777777" w:rsidR="00B50050" w:rsidRDefault="00B50050" w:rsidP="0088127C">
            <w:pPr>
              <w:pStyle w:val="OtherTableBody"/>
            </w:pPr>
            <w:r>
              <w:t>E22</w:t>
            </w:r>
          </w:p>
        </w:tc>
      </w:tr>
      <w:tr w:rsidR="00B50050" w14:paraId="79221406" w14:textId="77777777" w:rsidTr="00195548">
        <w:tc>
          <w:tcPr>
            <w:tcW w:w="600" w:type="dxa"/>
          </w:tcPr>
          <w:p w14:paraId="16B36456" w14:textId="77777777" w:rsidR="00B50050" w:rsidRDefault="00B50050" w:rsidP="0088127C">
            <w:pPr>
              <w:pStyle w:val="OtherTableBody"/>
            </w:pPr>
          </w:p>
        </w:tc>
        <w:tc>
          <w:tcPr>
            <w:tcW w:w="600" w:type="dxa"/>
          </w:tcPr>
          <w:p w14:paraId="7B1CF2E2" w14:textId="77777777" w:rsidR="00B50050" w:rsidRDefault="00B50050" w:rsidP="0088127C">
            <w:pPr>
              <w:pStyle w:val="OtherTableBody"/>
            </w:pPr>
            <w:r>
              <w:t>0354</w:t>
            </w:r>
          </w:p>
        </w:tc>
        <w:tc>
          <w:tcPr>
            <w:tcW w:w="2600" w:type="dxa"/>
          </w:tcPr>
          <w:p w14:paraId="209EB86C" w14:textId="77777777" w:rsidR="00B50050" w:rsidRDefault="00B50050" w:rsidP="0088127C">
            <w:pPr>
              <w:pStyle w:val="OtherTableBody"/>
            </w:pPr>
          </w:p>
        </w:tc>
        <w:tc>
          <w:tcPr>
            <w:tcW w:w="1400" w:type="dxa"/>
          </w:tcPr>
          <w:p w14:paraId="0415C581" w14:textId="77777777" w:rsidR="00B50050" w:rsidRDefault="00B50050" w:rsidP="0088127C">
            <w:pPr>
              <w:pStyle w:val="OtherTableBody"/>
            </w:pPr>
            <w:r>
              <w:t>QBP_O33</w:t>
            </w:r>
          </w:p>
        </w:tc>
        <w:tc>
          <w:tcPr>
            <w:tcW w:w="4200" w:type="dxa"/>
          </w:tcPr>
          <w:p w14:paraId="5246972A" w14:textId="77777777" w:rsidR="00B50050" w:rsidRDefault="00B50050" w:rsidP="0088127C">
            <w:pPr>
              <w:pStyle w:val="OtherTableBody"/>
            </w:pPr>
            <w:r>
              <w:t>O33</w:t>
            </w:r>
          </w:p>
        </w:tc>
      </w:tr>
      <w:tr w:rsidR="00B50050" w14:paraId="7CC8E3B7" w14:textId="77777777" w:rsidTr="00195548">
        <w:tc>
          <w:tcPr>
            <w:tcW w:w="600" w:type="dxa"/>
          </w:tcPr>
          <w:p w14:paraId="2B672E5B" w14:textId="77777777" w:rsidR="00B50050" w:rsidRDefault="00B50050" w:rsidP="0088127C">
            <w:pPr>
              <w:pStyle w:val="OtherTableBody"/>
            </w:pPr>
          </w:p>
        </w:tc>
        <w:tc>
          <w:tcPr>
            <w:tcW w:w="600" w:type="dxa"/>
          </w:tcPr>
          <w:p w14:paraId="306A1C6C" w14:textId="77777777" w:rsidR="00B50050" w:rsidRDefault="00B50050" w:rsidP="0088127C">
            <w:pPr>
              <w:pStyle w:val="OtherTableBody"/>
            </w:pPr>
            <w:r>
              <w:t>0354</w:t>
            </w:r>
          </w:p>
        </w:tc>
        <w:tc>
          <w:tcPr>
            <w:tcW w:w="2600" w:type="dxa"/>
          </w:tcPr>
          <w:p w14:paraId="71D11A06" w14:textId="77777777" w:rsidR="00B50050" w:rsidRDefault="00B50050" w:rsidP="0088127C">
            <w:pPr>
              <w:pStyle w:val="OtherTableBody"/>
            </w:pPr>
          </w:p>
        </w:tc>
        <w:tc>
          <w:tcPr>
            <w:tcW w:w="1400" w:type="dxa"/>
          </w:tcPr>
          <w:p w14:paraId="7DE03A42" w14:textId="77777777" w:rsidR="00B50050" w:rsidRDefault="00B50050" w:rsidP="0088127C">
            <w:pPr>
              <w:pStyle w:val="OtherTableBody"/>
            </w:pPr>
            <w:r>
              <w:t>QBP_O34</w:t>
            </w:r>
          </w:p>
        </w:tc>
        <w:tc>
          <w:tcPr>
            <w:tcW w:w="4200" w:type="dxa"/>
          </w:tcPr>
          <w:p w14:paraId="1E27ED57" w14:textId="77777777" w:rsidR="00B50050" w:rsidRDefault="00B50050" w:rsidP="0088127C">
            <w:pPr>
              <w:pStyle w:val="OtherTableBody"/>
            </w:pPr>
            <w:r>
              <w:t>O34</w:t>
            </w:r>
          </w:p>
        </w:tc>
      </w:tr>
      <w:tr w:rsidR="00B50050" w14:paraId="7F0D7C46" w14:textId="77777777" w:rsidTr="00195548">
        <w:tc>
          <w:tcPr>
            <w:tcW w:w="600" w:type="dxa"/>
          </w:tcPr>
          <w:p w14:paraId="41D4DDC3" w14:textId="77777777" w:rsidR="00B50050" w:rsidRDefault="00B50050" w:rsidP="0088127C">
            <w:pPr>
              <w:pStyle w:val="OtherTableBody"/>
            </w:pPr>
          </w:p>
        </w:tc>
        <w:tc>
          <w:tcPr>
            <w:tcW w:w="600" w:type="dxa"/>
          </w:tcPr>
          <w:p w14:paraId="1E4C6C77" w14:textId="77777777" w:rsidR="00B50050" w:rsidRDefault="00B50050" w:rsidP="0088127C">
            <w:pPr>
              <w:pStyle w:val="OtherTableBody"/>
            </w:pPr>
            <w:r>
              <w:t>0354</w:t>
            </w:r>
          </w:p>
        </w:tc>
        <w:tc>
          <w:tcPr>
            <w:tcW w:w="2600" w:type="dxa"/>
          </w:tcPr>
          <w:p w14:paraId="74E9D6E9" w14:textId="77777777" w:rsidR="00B50050" w:rsidRDefault="00B50050" w:rsidP="0088127C">
            <w:pPr>
              <w:pStyle w:val="OtherTableBody"/>
            </w:pPr>
          </w:p>
        </w:tc>
        <w:tc>
          <w:tcPr>
            <w:tcW w:w="1400" w:type="dxa"/>
          </w:tcPr>
          <w:p w14:paraId="49E6A600" w14:textId="77777777" w:rsidR="00B50050" w:rsidRDefault="00B50050" w:rsidP="0088127C">
            <w:pPr>
              <w:pStyle w:val="OtherTableBody"/>
            </w:pPr>
            <w:r>
              <w:t>QBP_Q11</w:t>
            </w:r>
          </w:p>
        </w:tc>
        <w:tc>
          <w:tcPr>
            <w:tcW w:w="4200" w:type="dxa"/>
          </w:tcPr>
          <w:p w14:paraId="307B237F" w14:textId="77777777" w:rsidR="00B50050" w:rsidRDefault="00B50050" w:rsidP="0088127C">
            <w:pPr>
              <w:pStyle w:val="OtherTableBody"/>
            </w:pPr>
            <w:r>
              <w:t>Q11</w:t>
            </w:r>
          </w:p>
        </w:tc>
      </w:tr>
      <w:tr w:rsidR="00B50050" w14:paraId="34E974DF" w14:textId="77777777" w:rsidTr="00195548">
        <w:tc>
          <w:tcPr>
            <w:tcW w:w="600" w:type="dxa"/>
          </w:tcPr>
          <w:p w14:paraId="43659206" w14:textId="77777777" w:rsidR="00B50050" w:rsidRDefault="00B50050" w:rsidP="0088127C">
            <w:pPr>
              <w:pStyle w:val="OtherTableBody"/>
            </w:pPr>
          </w:p>
        </w:tc>
        <w:tc>
          <w:tcPr>
            <w:tcW w:w="600" w:type="dxa"/>
          </w:tcPr>
          <w:p w14:paraId="2A9FCF1E" w14:textId="77777777" w:rsidR="00B50050" w:rsidRDefault="00B50050" w:rsidP="0088127C">
            <w:pPr>
              <w:pStyle w:val="OtherTableBody"/>
            </w:pPr>
            <w:r>
              <w:t>0354</w:t>
            </w:r>
          </w:p>
        </w:tc>
        <w:tc>
          <w:tcPr>
            <w:tcW w:w="2600" w:type="dxa"/>
          </w:tcPr>
          <w:p w14:paraId="4FD96AB2" w14:textId="77777777" w:rsidR="00B50050" w:rsidRDefault="00B50050" w:rsidP="0088127C">
            <w:pPr>
              <w:pStyle w:val="OtherTableBody"/>
            </w:pPr>
          </w:p>
        </w:tc>
        <w:tc>
          <w:tcPr>
            <w:tcW w:w="1400" w:type="dxa"/>
          </w:tcPr>
          <w:p w14:paraId="62DEFC5D" w14:textId="77777777" w:rsidR="00B50050" w:rsidRDefault="00B50050" w:rsidP="0088127C">
            <w:pPr>
              <w:pStyle w:val="OtherTableBody"/>
            </w:pPr>
            <w:r>
              <w:t>QBP_Q13</w:t>
            </w:r>
          </w:p>
        </w:tc>
        <w:tc>
          <w:tcPr>
            <w:tcW w:w="4200" w:type="dxa"/>
          </w:tcPr>
          <w:p w14:paraId="1F84637D" w14:textId="77777777" w:rsidR="00B50050" w:rsidRDefault="00B50050" w:rsidP="0088127C">
            <w:pPr>
              <w:pStyle w:val="OtherTableBody"/>
            </w:pPr>
            <w:r>
              <w:t>Q13</w:t>
            </w:r>
          </w:p>
        </w:tc>
      </w:tr>
      <w:tr w:rsidR="00B50050" w14:paraId="77D7DA81" w14:textId="77777777" w:rsidTr="00195548">
        <w:tc>
          <w:tcPr>
            <w:tcW w:w="600" w:type="dxa"/>
          </w:tcPr>
          <w:p w14:paraId="7B356D45" w14:textId="77777777" w:rsidR="00B50050" w:rsidRDefault="00B50050" w:rsidP="0088127C">
            <w:pPr>
              <w:pStyle w:val="OtherTableBody"/>
            </w:pPr>
          </w:p>
        </w:tc>
        <w:tc>
          <w:tcPr>
            <w:tcW w:w="600" w:type="dxa"/>
          </w:tcPr>
          <w:p w14:paraId="4BADDD3D" w14:textId="77777777" w:rsidR="00B50050" w:rsidRDefault="00B50050" w:rsidP="0088127C">
            <w:pPr>
              <w:pStyle w:val="OtherTableBody"/>
            </w:pPr>
            <w:r>
              <w:t>0354</w:t>
            </w:r>
          </w:p>
        </w:tc>
        <w:tc>
          <w:tcPr>
            <w:tcW w:w="2600" w:type="dxa"/>
          </w:tcPr>
          <w:p w14:paraId="680D39A9" w14:textId="77777777" w:rsidR="00B50050" w:rsidRDefault="00B50050" w:rsidP="0088127C">
            <w:pPr>
              <w:pStyle w:val="OtherTableBody"/>
            </w:pPr>
          </w:p>
        </w:tc>
        <w:tc>
          <w:tcPr>
            <w:tcW w:w="1400" w:type="dxa"/>
          </w:tcPr>
          <w:p w14:paraId="5E69F3B1" w14:textId="77777777" w:rsidR="00B50050" w:rsidRDefault="00B50050" w:rsidP="0088127C">
            <w:pPr>
              <w:pStyle w:val="OtherTableBody"/>
            </w:pPr>
            <w:r>
              <w:t>QBP_Q15</w:t>
            </w:r>
          </w:p>
        </w:tc>
        <w:tc>
          <w:tcPr>
            <w:tcW w:w="4200" w:type="dxa"/>
          </w:tcPr>
          <w:p w14:paraId="21B6AB57" w14:textId="77777777" w:rsidR="00B50050" w:rsidRDefault="00B50050" w:rsidP="0088127C">
            <w:pPr>
              <w:pStyle w:val="OtherTableBody"/>
            </w:pPr>
            <w:r>
              <w:t>Q15</w:t>
            </w:r>
          </w:p>
        </w:tc>
      </w:tr>
      <w:tr w:rsidR="00B50050" w14:paraId="43918A4B" w14:textId="77777777" w:rsidTr="00195548">
        <w:tc>
          <w:tcPr>
            <w:tcW w:w="600" w:type="dxa"/>
          </w:tcPr>
          <w:p w14:paraId="2EE68605" w14:textId="77777777" w:rsidR="00B50050" w:rsidRDefault="00B50050" w:rsidP="0088127C">
            <w:pPr>
              <w:pStyle w:val="OtherTableBody"/>
            </w:pPr>
          </w:p>
        </w:tc>
        <w:tc>
          <w:tcPr>
            <w:tcW w:w="600" w:type="dxa"/>
          </w:tcPr>
          <w:p w14:paraId="5CB02ABB" w14:textId="77777777" w:rsidR="00B50050" w:rsidRDefault="00B50050" w:rsidP="0088127C">
            <w:pPr>
              <w:pStyle w:val="OtherTableBody"/>
            </w:pPr>
            <w:r>
              <w:t>0354</w:t>
            </w:r>
          </w:p>
        </w:tc>
        <w:tc>
          <w:tcPr>
            <w:tcW w:w="2600" w:type="dxa"/>
          </w:tcPr>
          <w:p w14:paraId="6D643B9F" w14:textId="77777777" w:rsidR="00B50050" w:rsidRDefault="00B50050" w:rsidP="0088127C">
            <w:pPr>
              <w:pStyle w:val="OtherTableBody"/>
            </w:pPr>
          </w:p>
        </w:tc>
        <w:tc>
          <w:tcPr>
            <w:tcW w:w="1400" w:type="dxa"/>
          </w:tcPr>
          <w:p w14:paraId="39502DFC" w14:textId="77777777" w:rsidR="00B50050" w:rsidRDefault="00B50050" w:rsidP="0088127C">
            <w:pPr>
              <w:pStyle w:val="OtherTableBody"/>
            </w:pPr>
            <w:r>
              <w:t>QBP_Q21</w:t>
            </w:r>
          </w:p>
        </w:tc>
        <w:tc>
          <w:tcPr>
            <w:tcW w:w="4200" w:type="dxa"/>
          </w:tcPr>
          <w:p w14:paraId="5400F3B0" w14:textId="77777777" w:rsidR="00B50050" w:rsidRDefault="00B50050" w:rsidP="0088127C">
            <w:pPr>
              <w:pStyle w:val="OtherTableBody"/>
            </w:pPr>
            <w:r>
              <w:t>Q21, Q22, Q23,Q24, Q25</w:t>
            </w:r>
          </w:p>
        </w:tc>
      </w:tr>
      <w:tr w:rsidR="00B50050" w14:paraId="76A1E90E" w14:textId="77777777" w:rsidTr="00195548">
        <w:tc>
          <w:tcPr>
            <w:tcW w:w="600" w:type="dxa"/>
          </w:tcPr>
          <w:p w14:paraId="4173338A" w14:textId="77777777" w:rsidR="00B50050" w:rsidRDefault="00B50050" w:rsidP="0088127C">
            <w:pPr>
              <w:pStyle w:val="OtherTableBody"/>
            </w:pPr>
          </w:p>
        </w:tc>
        <w:tc>
          <w:tcPr>
            <w:tcW w:w="600" w:type="dxa"/>
          </w:tcPr>
          <w:p w14:paraId="7B8D1C3B" w14:textId="77777777" w:rsidR="00B50050" w:rsidRDefault="00B50050" w:rsidP="0088127C">
            <w:pPr>
              <w:pStyle w:val="OtherTableBody"/>
            </w:pPr>
            <w:r>
              <w:t>0354</w:t>
            </w:r>
          </w:p>
        </w:tc>
        <w:tc>
          <w:tcPr>
            <w:tcW w:w="2600" w:type="dxa"/>
          </w:tcPr>
          <w:p w14:paraId="6F81013C" w14:textId="77777777" w:rsidR="00B50050" w:rsidRDefault="00B50050" w:rsidP="0088127C">
            <w:pPr>
              <w:pStyle w:val="OtherTableBody"/>
            </w:pPr>
          </w:p>
        </w:tc>
        <w:tc>
          <w:tcPr>
            <w:tcW w:w="1400" w:type="dxa"/>
          </w:tcPr>
          <w:p w14:paraId="43195A1A" w14:textId="77777777" w:rsidR="00B50050" w:rsidRDefault="00B50050" w:rsidP="0088127C">
            <w:pPr>
              <w:pStyle w:val="OtherTableBody"/>
            </w:pPr>
            <w:r>
              <w:t>QCK_Q02</w:t>
            </w:r>
          </w:p>
        </w:tc>
        <w:tc>
          <w:tcPr>
            <w:tcW w:w="4200" w:type="dxa"/>
          </w:tcPr>
          <w:p w14:paraId="3EA2624D" w14:textId="77777777" w:rsidR="00B50050" w:rsidRDefault="00B50050" w:rsidP="0088127C">
            <w:pPr>
              <w:pStyle w:val="OtherTableBody"/>
            </w:pPr>
            <w:r>
              <w:t>Q02</w:t>
            </w:r>
          </w:p>
        </w:tc>
      </w:tr>
      <w:tr w:rsidR="00B50050" w14:paraId="561ABE24" w14:textId="77777777" w:rsidTr="00195548">
        <w:tc>
          <w:tcPr>
            <w:tcW w:w="600" w:type="dxa"/>
          </w:tcPr>
          <w:p w14:paraId="3C76AA0F" w14:textId="77777777" w:rsidR="00B50050" w:rsidRDefault="00B50050" w:rsidP="0088127C">
            <w:pPr>
              <w:pStyle w:val="OtherTableBody"/>
            </w:pPr>
          </w:p>
        </w:tc>
        <w:tc>
          <w:tcPr>
            <w:tcW w:w="600" w:type="dxa"/>
          </w:tcPr>
          <w:p w14:paraId="2F66D18D" w14:textId="77777777" w:rsidR="00B50050" w:rsidRDefault="00B50050" w:rsidP="0088127C">
            <w:pPr>
              <w:pStyle w:val="OtherTableBody"/>
            </w:pPr>
            <w:r>
              <w:t>0354</w:t>
            </w:r>
          </w:p>
        </w:tc>
        <w:tc>
          <w:tcPr>
            <w:tcW w:w="2600" w:type="dxa"/>
          </w:tcPr>
          <w:p w14:paraId="1681C85F" w14:textId="77777777" w:rsidR="00B50050" w:rsidRDefault="00B50050" w:rsidP="0088127C">
            <w:pPr>
              <w:pStyle w:val="OtherTableBody"/>
            </w:pPr>
          </w:p>
        </w:tc>
        <w:tc>
          <w:tcPr>
            <w:tcW w:w="1400" w:type="dxa"/>
          </w:tcPr>
          <w:p w14:paraId="0BF09631" w14:textId="77777777" w:rsidR="00B50050" w:rsidRDefault="00B50050" w:rsidP="0088127C">
            <w:pPr>
              <w:pStyle w:val="OtherTableBody"/>
            </w:pPr>
            <w:r>
              <w:t>QCN_J01</w:t>
            </w:r>
          </w:p>
        </w:tc>
        <w:tc>
          <w:tcPr>
            <w:tcW w:w="4200" w:type="dxa"/>
          </w:tcPr>
          <w:p w14:paraId="27BE99B0" w14:textId="77777777" w:rsidR="00B50050" w:rsidRDefault="00B50050" w:rsidP="0088127C">
            <w:pPr>
              <w:pStyle w:val="OtherTableBody"/>
            </w:pPr>
            <w:r>
              <w:t>J01, J02</w:t>
            </w:r>
          </w:p>
        </w:tc>
      </w:tr>
      <w:tr w:rsidR="00B50050" w14:paraId="21D74764" w14:textId="77777777" w:rsidTr="00195548">
        <w:tc>
          <w:tcPr>
            <w:tcW w:w="600" w:type="dxa"/>
          </w:tcPr>
          <w:p w14:paraId="5AFD56AD" w14:textId="77777777" w:rsidR="00B50050" w:rsidRDefault="00B50050" w:rsidP="0088127C">
            <w:pPr>
              <w:pStyle w:val="OtherTableBody"/>
            </w:pPr>
          </w:p>
        </w:tc>
        <w:tc>
          <w:tcPr>
            <w:tcW w:w="600" w:type="dxa"/>
          </w:tcPr>
          <w:p w14:paraId="43F2FE65" w14:textId="77777777" w:rsidR="00B50050" w:rsidRDefault="00B50050" w:rsidP="0088127C">
            <w:pPr>
              <w:pStyle w:val="OtherTableBody"/>
            </w:pPr>
            <w:r>
              <w:t>0354</w:t>
            </w:r>
          </w:p>
        </w:tc>
        <w:tc>
          <w:tcPr>
            <w:tcW w:w="2600" w:type="dxa"/>
          </w:tcPr>
          <w:p w14:paraId="5C163079" w14:textId="77777777" w:rsidR="00B50050" w:rsidRDefault="00B50050" w:rsidP="0088127C">
            <w:pPr>
              <w:pStyle w:val="OtherTableBody"/>
            </w:pPr>
          </w:p>
        </w:tc>
        <w:tc>
          <w:tcPr>
            <w:tcW w:w="1400" w:type="dxa"/>
          </w:tcPr>
          <w:p w14:paraId="5A4E6C3F" w14:textId="77777777" w:rsidR="00B50050" w:rsidRDefault="00B50050" w:rsidP="0088127C">
            <w:pPr>
              <w:pStyle w:val="OtherTableBody"/>
            </w:pPr>
            <w:r>
              <w:t>QRF_W02</w:t>
            </w:r>
          </w:p>
        </w:tc>
        <w:tc>
          <w:tcPr>
            <w:tcW w:w="4200" w:type="dxa"/>
          </w:tcPr>
          <w:p w14:paraId="0D9B8202" w14:textId="77777777" w:rsidR="00B50050" w:rsidRDefault="00B50050" w:rsidP="0088127C">
            <w:pPr>
              <w:pStyle w:val="OtherTableBody"/>
            </w:pPr>
            <w:r>
              <w:t>W02</w:t>
            </w:r>
          </w:p>
        </w:tc>
      </w:tr>
      <w:tr w:rsidR="00B50050" w14:paraId="246A1283" w14:textId="77777777" w:rsidTr="00195548">
        <w:tc>
          <w:tcPr>
            <w:tcW w:w="600" w:type="dxa"/>
          </w:tcPr>
          <w:p w14:paraId="5ADA97CD" w14:textId="77777777" w:rsidR="00B50050" w:rsidRDefault="00B50050" w:rsidP="0088127C">
            <w:pPr>
              <w:pStyle w:val="OtherTableBody"/>
            </w:pPr>
          </w:p>
        </w:tc>
        <w:tc>
          <w:tcPr>
            <w:tcW w:w="600" w:type="dxa"/>
          </w:tcPr>
          <w:p w14:paraId="0EFE7076" w14:textId="77777777" w:rsidR="00B50050" w:rsidRDefault="00B50050" w:rsidP="0088127C">
            <w:pPr>
              <w:pStyle w:val="OtherTableBody"/>
            </w:pPr>
            <w:r>
              <w:t>0354</w:t>
            </w:r>
          </w:p>
        </w:tc>
        <w:tc>
          <w:tcPr>
            <w:tcW w:w="2600" w:type="dxa"/>
          </w:tcPr>
          <w:p w14:paraId="522D224D" w14:textId="77777777" w:rsidR="00B50050" w:rsidRDefault="00B50050" w:rsidP="0088127C">
            <w:pPr>
              <w:pStyle w:val="OtherTableBody"/>
            </w:pPr>
          </w:p>
        </w:tc>
        <w:tc>
          <w:tcPr>
            <w:tcW w:w="1400" w:type="dxa"/>
          </w:tcPr>
          <w:p w14:paraId="2889D019" w14:textId="77777777" w:rsidR="00B50050" w:rsidRDefault="00B50050" w:rsidP="0088127C">
            <w:pPr>
              <w:pStyle w:val="OtherTableBody"/>
            </w:pPr>
            <w:r>
              <w:t>QRY_A19</w:t>
            </w:r>
          </w:p>
        </w:tc>
        <w:tc>
          <w:tcPr>
            <w:tcW w:w="4200" w:type="dxa"/>
          </w:tcPr>
          <w:p w14:paraId="4A0106AE" w14:textId="77777777" w:rsidR="00B50050" w:rsidRDefault="00B50050" w:rsidP="0088127C">
            <w:pPr>
              <w:pStyle w:val="OtherTableBody"/>
            </w:pPr>
            <w:r>
              <w:t>A19</w:t>
            </w:r>
          </w:p>
        </w:tc>
      </w:tr>
      <w:tr w:rsidR="00B50050" w14:paraId="0AADAAE9" w14:textId="77777777" w:rsidTr="00195548">
        <w:tc>
          <w:tcPr>
            <w:tcW w:w="600" w:type="dxa"/>
          </w:tcPr>
          <w:p w14:paraId="1454E224" w14:textId="77777777" w:rsidR="00B50050" w:rsidRDefault="00B50050" w:rsidP="0088127C">
            <w:pPr>
              <w:pStyle w:val="OtherTableBody"/>
            </w:pPr>
          </w:p>
        </w:tc>
        <w:tc>
          <w:tcPr>
            <w:tcW w:w="600" w:type="dxa"/>
          </w:tcPr>
          <w:p w14:paraId="17743B8C" w14:textId="77777777" w:rsidR="00B50050" w:rsidRDefault="00B50050" w:rsidP="0088127C">
            <w:pPr>
              <w:pStyle w:val="OtherTableBody"/>
            </w:pPr>
            <w:r>
              <w:t>0354</w:t>
            </w:r>
          </w:p>
        </w:tc>
        <w:tc>
          <w:tcPr>
            <w:tcW w:w="2600" w:type="dxa"/>
          </w:tcPr>
          <w:p w14:paraId="611D33BD" w14:textId="77777777" w:rsidR="00B50050" w:rsidRDefault="00B50050" w:rsidP="0088127C">
            <w:pPr>
              <w:pStyle w:val="OtherTableBody"/>
            </w:pPr>
          </w:p>
        </w:tc>
        <w:tc>
          <w:tcPr>
            <w:tcW w:w="1400" w:type="dxa"/>
          </w:tcPr>
          <w:p w14:paraId="3856B73F" w14:textId="77777777" w:rsidR="00B50050" w:rsidRDefault="00B50050" w:rsidP="0088127C">
            <w:pPr>
              <w:pStyle w:val="OtherTableBody"/>
            </w:pPr>
            <w:r>
              <w:t>QRY_PC4</w:t>
            </w:r>
          </w:p>
        </w:tc>
        <w:tc>
          <w:tcPr>
            <w:tcW w:w="4200" w:type="dxa"/>
          </w:tcPr>
          <w:p w14:paraId="71C0C0B4" w14:textId="77777777" w:rsidR="00B50050" w:rsidRDefault="00B50050" w:rsidP="0088127C">
            <w:pPr>
              <w:pStyle w:val="OtherTableBody"/>
            </w:pPr>
            <w:r>
              <w:t>PC4, PC9, PCE, PCK</w:t>
            </w:r>
          </w:p>
        </w:tc>
      </w:tr>
      <w:tr w:rsidR="00B50050" w14:paraId="6457369C" w14:textId="77777777" w:rsidTr="00195548">
        <w:tc>
          <w:tcPr>
            <w:tcW w:w="600" w:type="dxa"/>
          </w:tcPr>
          <w:p w14:paraId="43826750" w14:textId="77777777" w:rsidR="00B50050" w:rsidRDefault="00B50050" w:rsidP="0088127C">
            <w:pPr>
              <w:pStyle w:val="OtherTableBody"/>
            </w:pPr>
          </w:p>
        </w:tc>
        <w:tc>
          <w:tcPr>
            <w:tcW w:w="600" w:type="dxa"/>
          </w:tcPr>
          <w:p w14:paraId="7CC24A84" w14:textId="77777777" w:rsidR="00B50050" w:rsidRDefault="00B50050" w:rsidP="0088127C">
            <w:pPr>
              <w:pStyle w:val="OtherTableBody"/>
            </w:pPr>
            <w:r>
              <w:t>0354</w:t>
            </w:r>
          </w:p>
        </w:tc>
        <w:tc>
          <w:tcPr>
            <w:tcW w:w="2600" w:type="dxa"/>
          </w:tcPr>
          <w:p w14:paraId="44B19DB8" w14:textId="77777777" w:rsidR="00B50050" w:rsidRDefault="00B50050" w:rsidP="0088127C">
            <w:pPr>
              <w:pStyle w:val="OtherTableBody"/>
            </w:pPr>
          </w:p>
        </w:tc>
        <w:tc>
          <w:tcPr>
            <w:tcW w:w="1400" w:type="dxa"/>
          </w:tcPr>
          <w:p w14:paraId="6CFC67BE" w14:textId="77777777" w:rsidR="00B50050" w:rsidRDefault="00B50050" w:rsidP="0088127C">
            <w:pPr>
              <w:pStyle w:val="OtherTableBody"/>
            </w:pPr>
            <w:r>
              <w:t>QRY_Q01</w:t>
            </w:r>
          </w:p>
        </w:tc>
        <w:tc>
          <w:tcPr>
            <w:tcW w:w="4200" w:type="dxa"/>
          </w:tcPr>
          <w:p w14:paraId="2A24E44D" w14:textId="77777777" w:rsidR="00B50050" w:rsidRDefault="00B50050" w:rsidP="0088127C">
            <w:pPr>
              <w:pStyle w:val="OtherTableBody"/>
            </w:pPr>
            <w:r>
              <w:t>Q01, Q26, Q27, Q28, Q29, Q30</w:t>
            </w:r>
          </w:p>
        </w:tc>
      </w:tr>
      <w:tr w:rsidR="00B50050" w14:paraId="4B89C25C" w14:textId="77777777" w:rsidTr="00195548">
        <w:tc>
          <w:tcPr>
            <w:tcW w:w="600" w:type="dxa"/>
          </w:tcPr>
          <w:p w14:paraId="00D6FA4F" w14:textId="77777777" w:rsidR="00B50050" w:rsidRDefault="00B50050" w:rsidP="0088127C">
            <w:pPr>
              <w:pStyle w:val="OtherTableBody"/>
            </w:pPr>
          </w:p>
        </w:tc>
        <w:tc>
          <w:tcPr>
            <w:tcW w:w="600" w:type="dxa"/>
          </w:tcPr>
          <w:p w14:paraId="524D50EF" w14:textId="77777777" w:rsidR="00B50050" w:rsidRDefault="00B50050" w:rsidP="0088127C">
            <w:pPr>
              <w:pStyle w:val="OtherTableBody"/>
            </w:pPr>
            <w:r>
              <w:t>0354</w:t>
            </w:r>
          </w:p>
        </w:tc>
        <w:tc>
          <w:tcPr>
            <w:tcW w:w="2600" w:type="dxa"/>
          </w:tcPr>
          <w:p w14:paraId="7B26CF6B" w14:textId="77777777" w:rsidR="00B50050" w:rsidRDefault="00B50050" w:rsidP="0088127C">
            <w:pPr>
              <w:pStyle w:val="OtherTableBody"/>
            </w:pPr>
          </w:p>
        </w:tc>
        <w:tc>
          <w:tcPr>
            <w:tcW w:w="1400" w:type="dxa"/>
          </w:tcPr>
          <w:p w14:paraId="1AF02513" w14:textId="77777777" w:rsidR="00B50050" w:rsidRDefault="00B50050" w:rsidP="0088127C">
            <w:pPr>
              <w:pStyle w:val="OtherTableBody"/>
            </w:pPr>
            <w:r>
              <w:t>QRY_Q02</w:t>
            </w:r>
          </w:p>
        </w:tc>
        <w:tc>
          <w:tcPr>
            <w:tcW w:w="4200" w:type="dxa"/>
          </w:tcPr>
          <w:p w14:paraId="09CAFE48" w14:textId="77777777" w:rsidR="00B50050" w:rsidRDefault="00B50050" w:rsidP="0088127C">
            <w:pPr>
              <w:pStyle w:val="OtherTableBody"/>
            </w:pPr>
            <w:r>
              <w:t>Q02</w:t>
            </w:r>
          </w:p>
        </w:tc>
      </w:tr>
      <w:tr w:rsidR="00B50050" w14:paraId="0A040072" w14:textId="77777777" w:rsidTr="00195548">
        <w:tc>
          <w:tcPr>
            <w:tcW w:w="600" w:type="dxa"/>
          </w:tcPr>
          <w:p w14:paraId="7EF211B8" w14:textId="77777777" w:rsidR="00B50050" w:rsidRDefault="00B50050" w:rsidP="0088127C">
            <w:pPr>
              <w:pStyle w:val="OtherTableBody"/>
            </w:pPr>
          </w:p>
        </w:tc>
        <w:tc>
          <w:tcPr>
            <w:tcW w:w="600" w:type="dxa"/>
          </w:tcPr>
          <w:p w14:paraId="279EB8EE" w14:textId="77777777" w:rsidR="00B50050" w:rsidRDefault="00B50050" w:rsidP="0088127C">
            <w:pPr>
              <w:pStyle w:val="OtherTableBody"/>
            </w:pPr>
            <w:r>
              <w:t>0354</w:t>
            </w:r>
          </w:p>
        </w:tc>
        <w:tc>
          <w:tcPr>
            <w:tcW w:w="2600" w:type="dxa"/>
          </w:tcPr>
          <w:p w14:paraId="0F294A52" w14:textId="77777777" w:rsidR="00B50050" w:rsidRDefault="00B50050" w:rsidP="0088127C">
            <w:pPr>
              <w:pStyle w:val="OtherTableBody"/>
            </w:pPr>
          </w:p>
        </w:tc>
        <w:tc>
          <w:tcPr>
            <w:tcW w:w="1400" w:type="dxa"/>
          </w:tcPr>
          <w:p w14:paraId="3E14E6AF" w14:textId="77777777" w:rsidR="00B50050" w:rsidRDefault="00B50050" w:rsidP="0088127C">
            <w:pPr>
              <w:pStyle w:val="OtherTableBody"/>
            </w:pPr>
            <w:r>
              <w:t>QRY_R02</w:t>
            </w:r>
          </w:p>
        </w:tc>
        <w:tc>
          <w:tcPr>
            <w:tcW w:w="4200" w:type="dxa"/>
          </w:tcPr>
          <w:p w14:paraId="42E29892" w14:textId="77777777" w:rsidR="00B50050" w:rsidRDefault="00B50050" w:rsidP="0088127C">
            <w:pPr>
              <w:pStyle w:val="OtherTableBody"/>
            </w:pPr>
            <w:r>
              <w:t>R02</w:t>
            </w:r>
          </w:p>
        </w:tc>
      </w:tr>
      <w:tr w:rsidR="00B50050" w14:paraId="5C1D6C40" w14:textId="77777777" w:rsidTr="00195548">
        <w:tc>
          <w:tcPr>
            <w:tcW w:w="600" w:type="dxa"/>
          </w:tcPr>
          <w:p w14:paraId="5691BC00" w14:textId="77777777" w:rsidR="00B50050" w:rsidRDefault="00B50050" w:rsidP="0088127C">
            <w:pPr>
              <w:pStyle w:val="OtherTableBody"/>
            </w:pPr>
          </w:p>
        </w:tc>
        <w:tc>
          <w:tcPr>
            <w:tcW w:w="600" w:type="dxa"/>
          </w:tcPr>
          <w:p w14:paraId="2FE63ABF" w14:textId="77777777" w:rsidR="00B50050" w:rsidRDefault="00B50050" w:rsidP="0088127C">
            <w:pPr>
              <w:pStyle w:val="OtherTableBody"/>
            </w:pPr>
            <w:r>
              <w:t>0354</w:t>
            </w:r>
          </w:p>
        </w:tc>
        <w:tc>
          <w:tcPr>
            <w:tcW w:w="2600" w:type="dxa"/>
          </w:tcPr>
          <w:p w14:paraId="2E6876B2" w14:textId="77777777" w:rsidR="00B50050" w:rsidRDefault="00B50050" w:rsidP="0088127C">
            <w:pPr>
              <w:pStyle w:val="OtherTableBody"/>
            </w:pPr>
          </w:p>
        </w:tc>
        <w:tc>
          <w:tcPr>
            <w:tcW w:w="1400" w:type="dxa"/>
          </w:tcPr>
          <w:p w14:paraId="789E652D" w14:textId="77777777" w:rsidR="00B50050" w:rsidRDefault="00B50050" w:rsidP="0088127C">
            <w:pPr>
              <w:pStyle w:val="OtherTableBody"/>
            </w:pPr>
            <w:r>
              <w:t>QRY_T12</w:t>
            </w:r>
          </w:p>
        </w:tc>
        <w:tc>
          <w:tcPr>
            <w:tcW w:w="4200" w:type="dxa"/>
          </w:tcPr>
          <w:p w14:paraId="6F9C595E" w14:textId="77777777" w:rsidR="00B50050" w:rsidRDefault="00B50050" w:rsidP="0088127C">
            <w:pPr>
              <w:pStyle w:val="OtherTableBody"/>
            </w:pPr>
            <w:r>
              <w:t>T12</w:t>
            </w:r>
          </w:p>
        </w:tc>
      </w:tr>
      <w:tr w:rsidR="00B50050" w14:paraId="23A58934" w14:textId="77777777" w:rsidTr="00195548">
        <w:tc>
          <w:tcPr>
            <w:tcW w:w="600" w:type="dxa"/>
          </w:tcPr>
          <w:p w14:paraId="6FCEABE3" w14:textId="77777777" w:rsidR="00B50050" w:rsidRDefault="00B50050" w:rsidP="0088127C">
            <w:pPr>
              <w:pStyle w:val="OtherTableBody"/>
            </w:pPr>
          </w:p>
        </w:tc>
        <w:tc>
          <w:tcPr>
            <w:tcW w:w="600" w:type="dxa"/>
          </w:tcPr>
          <w:p w14:paraId="66A51F18" w14:textId="77777777" w:rsidR="00B50050" w:rsidRDefault="00B50050" w:rsidP="0088127C">
            <w:pPr>
              <w:pStyle w:val="OtherTableBody"/>
            </w:pPr>
            <w:r>
              <w:t>0354</w:t>
            </w:r>
          </w:p>
        </w:tc>
        <w:tc>
          <w:tcPr>
            <w:tcW w:w="2600" w:type="dxa"/>
          </w:tcPr>
          <w:p w14:paraId="67A6D0D4" w14:textId="77777777" w:rsidR="00B50050" w:rsidRDefault="00B50050" w:rsidP="0088127C">
            <w:pPr>
              <w:pStyle w:val="OtherTableBody"/>
            </w:pPr>
          </w:p>
        </w:tc>
        <w:tc>
          <w:tcPr>
            <w:tcW w:w="1400" w:type="dxa"/>
          </w:tcPr>
          <w:p w14:paraId="05A6518D" w14:textId="77777777" w:rsidR="00B50050" w:rsidRDefault="00B50050" w:rsidP="0088127C">
            <w:pPr>
              <w:pStyle w:val="OtherTableBody"/>
            </w:pPr>
            <w:r>
              <w:t>QSB_Q16</w:t>
            </w:r>
          </w:p>
        </w:tc>
        <w:tc>
          <w:tcPr>
            <w:tcW w:w="4200" w:type="dxa"/>
          </w:tcPr>
          <w:p w14:paraId="58933D5A" w14:textId="77777777" w:rsidR="00B50050" w:rsidRDefault="00B50050" w:rsidP="0088127C">
            <w:pPr>
              <w:pStyle w:val="OtherTableBody"/>
            </w:pPr>
            <w:r>
              <w:t>Q16</w:t>
            </w:r>
          </w:p>
        </w:tc>
      </w:tr>
      <w:tr w:rsidR="00B50050" w14:paraId="123DA08D" w14:textId="77777777" w:rsidTr="00195548">
        <w:tc>
          <w:tcPr>
            <w:tcW w:w="600" w:type="dxa"/>
          </w:tcPr>
          <w:p w14:paraId="208D4BC3" w14:textId="77777777" w:rsidR="00B50050" w:rsidRDefault="00B50050" w:rsidP="0088127C">
            <w:pPr>
              <w:pStyle w:val="OtherTableBody"/>
            </w:pPr>
          </w:p>
        </w:tc>
        <w:tc>
          <w:tcPr>
            <w:tcW w:w="600" w:type="dxa"/>
          </w:tcPr>
          <w:p w14:paraId="67A03055" w14:textId="77777777" w:rsidR="00B50050" w:rsidRDefault="00B50050" w:rsidP="0088127C">
            <w:pPr>
              <w:pStyle w:val="OtherTableBody"/>
            </w:pPr>
            <w:r>
              <w:t>0354</w:t>
            </w:r>
          </w:p>
        </w:tc>
        <w:tc>
          <w:tcPr>
            <w:tcW w:w="2600" w:type="dxa"/>
          </w:tcPr>
          <w:p w14:paraId="076B2B70" w14:textId="77777777" w:rsidR="00B50050" w:rsidRDefault="00B50050" w:rsidP="0088127C">
            <w:pPr>
              <w:pStyle w:val="OtherTableBody"/>
            </w:pPr>
          </w:p>
        </w:tc>
        <w:tc>
          <w:tcPr>
            <w:tcW w:w="1400" w:type="dxa"/>
          </w:tcPr>
          <w:p w14:paraId="356E1326" w14:textId="77777777" w:rsidR="00B50050" w:rsidRDefault="00B50050" w:rsidP="0088127C">
            <w:pPr>
              <w:pStyle w:val="OtherTableBody"/>
            </w:pPr>
            <w:r>
              <w:t>QVR_Q17</w:t>
            </w:r>
          </w:p>
        </w:tc>
        <w:tc>
          <w:tcPr>
            <w:tcW w:w="4200" w:type="dxa"/>
          </w:tcPr>
          <w:p w14:paraId="5AE159C4" w14:textId="77777777" w:rsidR="00B50050" w:rsidRDefault="00B50050" w:rsidP="0088127C">
            <w:pPr>
              <w:pStyle w:val="OtherTableBody"/>
            </w:pPr>
            <w:r>
              <w:t>Q17</w:t>
            </w:r>
          </w:p>
        </w:tc>
      </w:tr>
      <w:tr w:rsidR="00B50050" w14:paraId="47FB3D8C" w14:textId="77777777" w:rsidTr="00195548">
        <w:tc>
          <w:tcPr>
            <w:tcW w:w="600" w:type="dxa"/>
          </w:tcPr>
          <w:p w14:paraId="61450DB9" w14:textId="77777777" w:rsidR="00B50050" w:rsidRDefault="00B50050" w:rsidP="0088127C">
            <w:pPr>
              <w:pStyle w:val="OtherTableBody"/>
            </w:pPr>
          </w:p>
        </w:tc>
        <w:tc>
          <w:tcPr>
            <w:tcW w:w="600" w:type="dxa"/>
          </w:tcPr>
          <w:p w14:paraId="312C5D81" w14:textId="77777777" w:rsidR="00B50050" w:rsidRDefault="00B50050" w:rsidP="0088127C">
            <w:pPr>
              <w:pStyle w:val="OtherTableBody"/>
            </w:pPr>
            <w:r>
              <w:t>0354</w:t>
            </w:r>
          </w:p>
        </w:tc>
        <w:tc>
          <w:tcPr>
            <w:tcW w:w="2600" w:type="dxa"/>
          </w:tcPr>
          <w:p w14:paraId="0E0BFBE7" w14:textId="77777777" w:rsidR="00B50050" w:rsidRDefault="00B50050" w:rsidP="0088127C">
            <w:pPr>
              <w:pStyle w:val="OtherTableBody"/>
            </w:pPr>
          </w:p>
        </w:tc>
        <w:tc>
          <w:tcPr>
            <w:tcW w:w="1400" w:type="dxa"/>
          </w:tcPr>
          <w:p w14:paraId="7CCB7ED1" w14:textId="77777777" w:rsidR="00B50050" w:rsidRDefault="00B50050" w:rsidP="0088127C">
            <w:pPr>
              <w:pStyle w:val="OtherTableBody"/>
            </w:pPr>
            <w:r>
              <w:t>RAR_RAR</w:t>
            </w:r>
          </w:p>
        </w:tc>
        <w:tc>
          <w:tcPr>
            <w:tcW w:w="4200" w:type="dxa"/>
          </w:tcPr>
          <w:p w14:paraId="25CD1715" w14:textId="77777777" w:rsidR="00B50050" w:rsidRDefault="00B50050" w:rsidP="0088127C">
            <w:pPr>
              <w:pStyle w:val="OtherTableBody"/>
            </w:pPr>
            <w:r>
              <w:t>RAR</w:t>
            </w:r>
          </w:p>
        </w:tc>
      </w:tr>
      <w:tr w:rsidR="00B50050" w14:paraId="547B7620" w14:textId="77777777" w:rsidTr="00195548">
        <w:tc>
          <w:tcPr>
            <w:tcW w:w="600" w:type="dxa"/>
          </w:tcPr>
          <w:p w14:paraId="0C74F130" w14:textId="77777777" w:rsidR="00B50050" w:rsidRDefault="00B50050" w:rsidP="0088127C">
            <w:pPr>
              <w:pStyle w:val="OtherTableBody"/>
            </w:pPr>
          </w:p>
        </w:tc>
        <w:tc>
          <w:tcPr>
            <w:tcW w:w="600" w:type="dxa"/>
          </w:tcPr>
          <w:p w14:paraId="7D55834B" w14:textId="77777777" w:rsidR="00B50050" w:rsidRDefault="00B50050" w:rsidP="0088127C">
            <w:pPr>
              <w:pStyle w:val="OtherTableBody"/>
            </w:pPr>
            <w:r>
              <w:t>0354</w:t>
            </w:r>
          </w:p>
        </w:tc>
        <w:tc>
          <w:tcPr>
            <w:tcW w:w="2600" w:type="dxa"/>
          </w:tcPr>
          <w:p w14:paraId="549AD1AD" w14:textId="77777777" w:rsidR="00B50050" w:rsidRDefault="00B50050" w:rsidP="0088127C">
            <w:pPr>
              <w:pStyle w:val="OtherTableBody"/>
            </w:pPr>
          </w:p>
        </w:tc>
        <w:tc>
          <w:tcPr>
            <w:tcW w:w="1400" w:type="dxa"/>
          </w:tcPr>
          <w:p w14:paraId="526AB662" w14:textId="77777777" w:rsidR="00B50050" w:rsidRDefault="00B50050" w:rsidP="0088127C">
            <w:pPr>
              <w:pStyle w:val="OtherTableBody"/>
            </w:pPr>
            <w:r>
              <w:t>RAS_O17</w:t>
            </w:r>
          </w:p>
        </w:tc>
        <w:tc>
          <w:tcPr>
            <w:tcW w:w="4200" w:type="dxa"/>
          </w:tcPr>
          <w:p w14:paraId="62E3B3F4" w14:textId="77777777" w:rsidR="00B50050" w:rsidRDefault="00B50050" w:rsidP="0088127C">
            <w:pPr>
              <w:pStyle w:val="OtherTableBody"/>
            </w:pPr>
            <w:r>
              <w:t>O17</w:t>
            </w:r>
          </w:p>
        </w:tc>
      </w:tr>
      <w:tr w:rsidR="00B50050" w14:paraId="000296D6" w14:textId="77777777" w:rsidTr="00195548">
        <w:tc>
          <w:tcPr>
            <w:tcW w:w="600" w:type="dxa"/>
          </w:tcPr>
          <w:p w14:paraId="1F6F8557" w14:textId="77777777" w:rsidR="00B50050" w:rsidRDefault="00B50050" w:rsidP="0088127C">
            <w:pPr>
              <w:pStyle w:val="OtherTableBody"/>
            </w:pPr>
          </w:p>
        </w:tc>
        <w:tc>
          <w:tcPr>
            <w:tcW w:w="600" w:type="dxa"/>
          </w:tcPr>
          <w:p w14:paraId="145B1AAC" w14:textId="77777777" w:rsidR="00B50050" w:rsidRDefault="00B50050" w:rsidP="0088127C">
            <w:pPr>
              <w:pStyle w:val="OtherTableBody"/>
            </w:pPr>
            <w:r>
              <w:t>0354</w:t>
            </w:r>
          </w:p>
        </w:tc>
        <w:tc>
          <w:tcPr>
            <w:tcW w:w="2600" w:type="dxa"/>
          </w:tcPr>
          <w:p w14:paraId="061AF794" w14:textId="77777777" w:rsidR="00B50050" w:rsidRDefault="00B50050" w:rsidP="0088127C">
            <w:pPr>
              <w:pStyle w:val="OtherTableBody"/>
            </w:pPr>
          </w:p>
        </w:tc>
        <w:tc>
          <w:tcPr>
            <w:tcW w:w="1400" w:type="dxa"/>
          </w:tcPr>
          <w:p w14:paraId="539899FE" w14:textId="77777777" w:rsidR="00B50050" w:rsidRDefault="00B50050" w:rsidP="0088127C">
            <w:pPr>
              <w:pStyle w:val="OtherTableBody"/>
            </w:pPr>
            <w:r>
              <w:t>RCI_I05</w:t>
            </w:r>
          </w:p>
        </w:tc>
        <w:tc>
          <w:tcPr>
            <w:tcW w:w="4200" w:type="dxa"/>
          </w:tcPr>
          <w:p w14:paraId="20588C14" w14:textId="77777777" w:rsidR="00B50050" w:rsidRDefault="00B50050" w:rsidP="0088127C">
            <w:pPr>
              <w:pStyle w:val="OtherTableBody"/>
            </w:pPr>
            <w:r>
              <w:t>I05</w:t>
            </w:r>
          </w:p>
        </w:tc>
      </w:tr>
      <w:tr w:rsidR="00B50050" w14:paraId="0DF0C8E3" w14:textId="77777777" w:rsidTr="00195548">
        <w:tc>
          <w:tcPr>
            <w:tcW w:w="600" w:type="dxa"/>
          </w:tcPr>
          <w:p w14:paraId="7E6152B9" w14:textId="77777777" w:rsidR="00B50050" w:rsidRDefault="00B50050" w:rsidP="0088127C">
            <w:pPr>
              <w:pStyle w:val="OtherTableBody"/>
            </w:pPr>
          </w:p>
        </w:tc>
        <w:tc>
          <w:tcPr>
            <w:tcW w:w="600" w:type="dxa"/>
          </w:tcPr>
          <w:p w14:paraId="76AF923E" w14:textId="77777777" w:rsidR="00B50050" w:rsidRDefault="00B50050" w:rsidP="0088127C">
            <w:pPr>
              <w:pStyle w:val="OtherTableBody"/>
            </w:pPr>
            <w:r>
              <w:t>0354</w:t>
            </w:r>
          </w:p>
        </w:tc>
        <w:tc>
          <w:tcPr>
            <w:tcW w:w="2600" w:type="dxa"/>
          </w:tcPr>
          <w:p w14:paraId="488A5912" w14:textId="77777777" w:rsidR="00B50050" w:rsidRDefault="00B50050" w:rsidP="0088127C">
            <w:pPr>
              <w:pStyle w:val="OtherTableBody"/>
            </w:pPr>
          </w:p>
        </w:tc>
        <w:tc>
          <w:tcPr>
            <w:tcW w:w="1400" w:type="dxa"/>
          </w:tcPr>
          <w:p w14:paraId="7E87EDD0" w14:textId="77777777" w:rsidR="00B50050" w:rsidRDefault="00B50050" w:rsidP="0088127C">
            <w:pPr>
              <w:pStyle w:val="OtherTableBody"/>
            </w:pPr>
            <w:r>
              <w:t>RCL_I06</w:t>
            </w:r>
          </w:p>
        </w:tc>
        <w:tc>
          <w:tcPr>
            <w:tcW w:w="4200" w:type="dxa"/>
          </w:tcPr>
          <w:p w14:paraId="3FBB4271" w14:textId="77777777" w:rsidR="00B50050" w:rsidRDefault="00B50050" w:rsidP="0088127C">
            <w:pPr>
              <w:pStyle w:val="OtherTableBody"/>
            </w:pPr>
            <w:r>
              <w:t>I06</w:t>
            </w:r>
          </w:p>
        </w:tc>
      </w:tr>
      <w:tr w:rsidR="00B50050" w14:paraId="0D9F5CDF" w14:textId="77777777" w:rsidTr="00195548">
        <w:tc>
          <w:tcPr>
            <w:tcW w:w="600" w:type="dxa"/>
          </w:tcPr>
          <w:p w14:paraId="69576C27" w14:textId="77777777" w:rsidR="00B50050" w:rsidRDefault="00B50050" w:rsidP="0088127C">
            <w:pPr>
              <w:pStyle w:val="OtherTableBody"/>
            </w:pPr>
          </w:p>
        </w:tc>
        <w:tc>
          <w:tcPr>
            <w:tcW w:w="600" w:type="dxa"/>
          </w:tcPr>
          <w:p w14:paraId="59DCFD24" w14:textId="77777777" w:rsidR="00B50050" w:rsidRDefault="00B50050" w:rsidP="0088127C">
            <w:pPr>
              <w:pStyle w:val="OtherTableBody"/>
            </w:pPr>
            <w:r>
              <w:t>0354</w:t>
            </w:r>
          </w:p>
        </w:tc>
        <w:tc>
          <w:tcPr>
            <w:tcW w:w="2600" w:type="dxa"/>
          </w:tcPr>
          <w:p w14:paraId="0DE83A47" w14:textId="77777777" w:rsidR="00B50050" w:rsidRDefault="00B50050" w:rsidP="0088127C">
            <w:pPr>
              <w:pStyle w:val="OtherTableBody"/>
            </w:pPr>
          </w:p>
        </w:tc>
        <w:tc>
          <w:tcPr>
            <w:tcW w:w="1400" w:type="dxa"/>
          </w:tcPr>
          <w:p w14:paraId="2110745C" w14:textId="77777777" w:rsidR="00B50050" w:rsidRDefault="00B50050" w:rsidP="0088127C">
            <w:pPr>
              <w:pStyle w:val="OtherTableBody"/>
            </w:pPr>
            <w:r>
              <w:t>RDE_O11</w:t>
            </w:r>
          </w:p>
        </w:tc>
        <w:tc>
          <w:tcPr>
            <w:tcW w:w="4200" w:type="dxa"/>
          </w:tcPr>
          <w:p w14:paraId="0F4CBA9A" w14:textId="77777777" w:rsidR="00B50050" w:rsidRDefault="00B50050" w:rsidP="0088127C">
            <w:pPr>
              <w:pStyle w:val="OtherTableBody"/>
            </w:pPr>
            <w:r>
              <w:t>O11, O25</w:t>
            </w:r>
          </w:p>
        </w:tc>
      </w:tr>
      <w:tr w:rsidR="00B50050" w14:paraId="1BE3EAC5" w14:textId="77777777" w:rsidTr="00195548">
        <w:tc>
          <w:tcPr>
            <w:tcW w:w="600" w:type="dxa"/>
          </w:tcPr>
          <w:p w14:paraId="35BA8FF5" w14:textId="77777777" w:rsidR="00B50050" w:rsidRDefault="00B50050" w:rsidP="0088127C">
            <w:pPr>
              <w:pStyle w:val="OtherTableBody"/>
            </w:pPr>
          </w:p>
        </w:tc>
        <w:tc>
          <w:tcPr>
            <w:tcW w:w="600" w:type="dxa"/>
          </w:tcPr>
          <w:p w14:paraId="513185A4" w14:textId="77777777" w:rsidR="00B50050" w:rsidRDefault="00B50050" w:rsidP="0088127C">
            <w:pPr>
              <w:pStyle w:val="OtherTableBody"/>
            </w:pPr>
            <w:r>
              <w:t>0354</w:t>
            </w:r>
          </w:p>
        </w:tc>
        <w:tc>
          <w:tcPr>
            <w:tcW w:w="2600" w:type="dxa"/>
          </w:tcPr>
          <w:p w14:paraId="73E0C409" w14:textId="77777777" w:rsidR="00B50050" w:rsidRDefault="00B50050" w:rsidP="0088127C">
            <w:pPr>
              <w:pStyle w:val="OtherTableBody"/>
            </w:pPr>
          </w:p>
        </w:tc>
        <w:tc>
          <w:tcPr>
            <w:tcW w:w="1400" w:type="dxa"/>
          </w:tcPr>
          <w:p w14:paraId="10CD76D9" w14:textId="77777777" w:rsidR="00B50050" w:rsidRDefault="00B50050" w:rsidP="0088127C">
            <w:pPr>
              <w:pStyle w:val="OtherTableBody"/>
            </w:pPr>
            <w:r>
              <w:t>RDE_O49</w:t>
            </w:r>
          </w:p>
        </w:tc>
        <w:tc>
          <w:tcPr>
            <w:tcW w:w="4200" w:type="dxa"/>
          </w:tcPr>
          <w:p w14:paraId="355513C3" w14:textId="77777777" w:rsidR="00B50050" w:rsidRDefault="00B50050" w:rsidP="0088127C">
            <w:pPr>
              <w:pStyle w:val="OtherTableBody"/>
            </w:pPr>
            <w:r>
              <w:t>O49</w:t>
            </w:r>
          </w:p>
        </w:tc>
      </w:tr>
      <w:tr w:rsidR="00B50050" w14:paraId="53F037B7" w14:textId="77777777" w:rsidTr="00195548">
        <w:tc>
          <w:tcPr>
            <w:tcW w:w="600" w:type="dxa"/>
          </w:tcPr>
          <w:p w14:paraId="11B2539F" w14:textId="77777777" w:rsidR="00B50050" w:rsidRDefault="00B50050" w:rsidP="0088127C">
            <w:pPr>
              <w:pStyle w:val="OtherTableBody"/>
            </w:pPr>
          </w:p>
        </w:tc>
        <w:tc>
          <w:tcPr>
            <w:tcW w:w="600" w:type="dxa"/>
          </w:tcPr>
          <w:p w14:paraId="013EBC41" w14:textId="77777777" w:rsidR="00B50050" w:rsidRDefault="00B50050" w:rsidP="0088127C">
            <w:pPr>
              <w:pStyle w:val="OtherTableBody"/>
            </w:pPr>
            <w:r>
              <w:t>0354</w:t>
            </w:r>
          </w:p>
        </w:tc>
        <w:tc>
          <w:tcPr>
            <w:tcW w:w="2600" w:type="dxa"/>
          </w:tcPr>
          <w:p w14:paraId="5EC8B3A6" w14:textId="77777777" w:rsidR="00B50050" w:rsidRDefault="00B50050" w:rsidP="0088127C">
            <w:pPr>
              <w:pStyle w:val="OtherTableBody"/>
            </w:pPr>
          </w:p>
        </w:tc>
        <w:tc>
          <w:tcPr>
            <w:tcW w:w="1400" w:type="dxa"/>
          </w:tcPr>
          <w:p w14:paraId="54A0BD53" w14:textId="77777777" w:rsidR="00B50050" w:rsidRDefault="00B50050" w:rsidP="0088127C">
            <w:pPr>
              <w:pStyle w:val="OtherTableBody"/>
            </w:pPr>
            <w:r>
              <w:t>RDR_RDR</w:t>
            </w:r>
          </w:p>
        </w:tc>
        <w:tc>
          <w:tcPr>
            <w:tcW w:w="4200" w:type="dxa"/>
          </w:tcPr>
          <w:p w14:paraId="358BEC2D" w14:textId="77777777" w:rsidR="00B50050" w:rsidRDefault="00B50050" w:rsidP="0088127C">
            <w:pPr>
              <w:pStyle w:val="OtherTableBody"/>
            </w:pPr>
            <w:r>
              <w:t>RDR</w:t>
            </w:r>
          </w:p>
        </w:tc>
      </w:tr>
      <w:tr w:rsidR="00B50050" w14:paraId="6CD7E61C" w14:textId="77777777" w:rsidTr="00195548">
        <w:tc>
          <w:tcPr>
            <w:tcW w:w="600" w:type="dxa"/>
          </w:tcPr>
          <w:p w14:paraId="41963841" w14:textId="77777777" w:rsidR="00B50050" w:rsidRDefault="00B50050" w:rsidP="0088127C">
            <w:pPr>
              <w:pStyle w:val="OtherTableBody"/>
            </w:pPr>
          </w:p>
        </w:tc>
        <w:tc>
          <w:tcPr>
            <w:tcW w:w="600" w:type="dxa"/>
          </w:tcPr>
          <w:p w14:paraId="3AF8E81C" w14:textId="77777777" w:rsidR="00B50050" w:rsidRDefault="00B50050" w:rsidP="0088127C">
            <w:pPr>
              <w:pStyle w:val="OtherTableBody"/>
            </w:pPr>
            <w:r>
              <w:t>0354</w:t>
            </w:r>
          </w:p>
        </w:tc>
        <w:tc>
          <w:tcPr>
            <w:tcW w:w="2600" w:type="dxa"/>
          </w:tcPr>
          <w:p w14:paraId="79ED537C" w14:textId="77777777" w:rsidR="00B50050" w:rsidRDefault="00B50050" w:rsidP="0088127C">
            <w:pPr>
              <w:pStyle w:val="OtherTableBody"/>
            </w:pPr>
          </w:p>
        </w:tc>
        <w:tc>
          <w:tcPr>
            <w:tcW w:w="1400" w:type="dxa"/>
          </w:tcPr>
          <w:p w14:paraId="20A8A9AB" w14:textId="77777777" w:rsidR="00B50050" w:rsidRDefault="00B50050" w:rsidP="0088127C">
            <w:pPr>
              <w:pStyle w:val="OtherTableBody"/>
            </w:pPr>
            <w:r>
              <w:t>RDS_O13</w:t>
            </w:r>
          </w:p>
        </w:tc>
        <w:tc>
          <w:tcPr>
            <w:tcW w:w="4200" w:type="dxa"/>
          </w:tcPr>
          <w:p w14:paraId="0181D513" w14:textId="77777777" w:rsidR="00B50050" w:rsidRDefault="00B50050" w:rsidP="0088127C">
            <w:pPr>
              <w:pStyle w:val="OtherTableBody"/>
            </w:pPr>
            <w:r>
              <w:t>O13</w:t>
            </w:r>
          </w:p>
        </w:tc>
      </w:tr>
      <w:tr w:rsidR="00B50050" w14:paraId="1A3F71B7" w14:textId="77777777" w:rsidTr="00195548">
        <w:tc>
          <w:tcPr>
            <w:tcW w:w="600" w:type="dxa"/>
          </w:tcPr>
          <w:p w14:paraId="31A3A075" w14:textId="77777777" w:rsidR="00B50050" w:rsidRDefault="00B50050" w:rsidP="0088127C">
            <w:pPr>
              <w:pStyle w:val="OtherTableBody"/>
            </w:pPr>
          </w:p>
        </w:tc>
        <w:tc>
          <w:tcPr>
            <w:tcW w:w="600" w:type="dxa"/>
          </w:tcPr>
          <w:p w14:paraId="6D4F7740" w14:textId="77777777" w:rsidR="00B50050" w:rsidRDefault="00B50050" w:rsidP="0088127C">
            <w:pPr>
              <w:pStyle w:val="OtherTableBody"/>
            </w:pPr>
            <w:r>
              <w:t>0354</w:t>
            </w:r>
          </w:p>
        </w:tc>
        <w:tc>
          <w:tcPr>
            <w:tcW w:w="2600" w:type="dxa"/>
          </w:tcPr>
          <w:p w14:paraId="1C9ECEC9" w14:textId="77777777" w:rsidR="00B50050" w:rsidRDefault="00B50050" w:rsidP="0088127C">
            <w:pPr>
              <w:pStyle w:val="OtherTableBody"/>
            </w:pPr>
          </w:p>
        </w:tc>
        <w:tc>
          <w:tcPr>
            <w:tcW w:w="1400" w:type="dxa"/>
          </w:tcPr>
          <w:p w14:paraId="136FA44D" w14:textId="77777777" w:rsidR="00B50050" w:rsidRDefault="00B50050" w:rsidP="0088127C">
            <w:pPr>
              <w:pStyle w:val="OtherTableBody"/>
            </w:pPr>
            <w:r>
              <w:t>RDY_K15</w:t>
            </w:r>
          </w:p>
        </w:tc>
        <w:tc>
          <w:tcPr>
            <w:tcW w:w="4200" w:type="dxa"/>
          </w:tcPr>
          <w:p w14:paraId="3CFEE90D" w14:textId="77777777" w:rsidR="00B50050" w:rsidRDefault="00B50050" w:rsidP="0088127C">
            <w:pPr>
              <w:pStyle w:val="OtherTableBody"/>
            </w:pPr>
            <w:r>
              <w:t>K15</w:t>
            </w:r>
          </w:p>
        </w:tc>
      </w:tr>
      <w:tr w:rsidR="00B50050" w14:paraId="7E439F9D" w14:textId="77777777" w:rsidTr="00195548">
        <w:tc>
          <w:tcPr>
            <w:tcW w:w="600" w:type="dxa"/>
          </w:tcPr>
          <w:p w14:paraId="0EFA32BB" w14:textId="77777777" w:rsidR="00B50050" w:rsidRDefault="00B50050" w:rsidP="0088127C">
            <w:pPr>
              <w:pStyle w:val="OtherTableBody"/>
            </w:pPr>
          </w:p>
        </w:tc>
        <w:tc>
          <w:tcPr>
            <w:tcW w:w="600" w:type="dxa"/>
          </w:tcPr>
          <w:p w14:paraId="2F78DAB8" w14:textId="77777777" w:rsidR="00B50050" w:rsidRDefault="00B50050" w:rsidP="0088127C">
            <w:pPr>
              <w:pStyle w:val="OtherTableBody"/>
            </w:pPr>
            <w:r>
              <w:t>0354</w:t>
            </w:r>
          </w:p>
        </w:tc>
        <w:tc>
          <w:tcPr>
            <w:tcW w:w="2600" w:type="dxa"/>
          </w:tcPr>
          <w:p w14:paraId="4A6B93D1" w14:textId="77777777" w:rsidR="00B50050" w:rsidRDefault="00B50050" w:rsidP="0088127C">
            <w:pPr>
              <w:pStyle w:val="OtherTableBody"/>
            </w:pPr>
          </w:p>
        </w:tc>
        <w:tc>
          <w:tcPr>
            <w:tcW w:w="1400" w:type="dxa"/>
          </w:tcPr>
          <w:p w14:paraId="1C12A400" w14:textId="77777777" w:rsidR="00B50050" w:rsidRDefault="00B50050" w:rsidP="0088127C">
            <w:pPr>
              <w:pStyle w:val="OtherTableBody"/>
            </w:pPr>
            <w:r>
              <w:t>REF_I12</w:t>
            </w:r>
          </w:p>
        </w:tc>
        <w:tc>
          <w:tcPr>
            <w:tcW w:w="4200" w:type="dxa"/>
          </w:tcPr>
          <w:p w14:paraId="122A5D22" w14:textId="77777777" w:rsidR="00B50050" w:rsidRDefault="00B50050" w:rsidP="0088127C">
            <w:pPr>
              <w:pStyle w:val="OtherTableBody"/>
            </w:pPr>
            <w:r>
              <w:t>I12, I13, I14, I15</w:t>
            </w:r>
          </w:p>
        </w:tc>
      </w:tr>
      <w:tr w:rsidR="00B50050" w14:paraId="32DB925D" w14:textId="77777777" w:rsidTr="00195548">
        <w:tc>
          <w:tcPr>
            <w:tcW w:w="600" w:type="dxa"/>
          </w:tcPr>
          <w:p w14:paraId="034F4812" w14:textId="77777777" w:rsidR="00B50050" w:rsidRDefault="00B50050" w:rsidP="0088127C">
            <w:pPr>
              <w:pStyle w:val="OtherTableBody"/>
            </w:pPr>
          </w:p>
        </w:tc>
        <w:tc>
          <w:tcPr>
            <w:tcW w:w="600" w:type="dxa"/>
          </w:tcPr>
          <w:p w14:paraId="138C7BBC" w14:textId="77777777" w:rsidR="00B50050" w:rsidRDefault="00B50050" w:rsidP="0088127C">
            <w:pPr>
              <w:pStyle w:val="OtherTableBody"/>
            </w:pPr>
            <w:r>
              <w:t>0354</w:t>
            </w:r>
          </w:p>
        </w:tc>
        <w:tc>
          <w:tcPr>
            <w:tcW w:w="2600" w:type="dxa"/>
          </w:tcPr>
          <w:p w14:paraId="0F73A0B0" w14:textId="77777777" w:rsidR="00B50050" w:rsidRDefault="00B50050" w:rsidP="0088127C">
            <w:pPr>
              <w:pStyle w:val="OtherTableBody"/>
            </w:pPr>
          </w:p>
        </w:tc>
        <w:tc>
          <w:tcPr>
            <w:tcW w:w="1400" w:type="dxa"/>
          </w:tcPr>
          <w:p w14:paraId="61E82BB2" w14:textId="77777777" w:rsidR="00B50050" w:rsidRDefault="00B50050" w:rsidP="0088127C">
            <w:pPr>
              <w:pStyle w:val="OtherTableBody"/>
            </w:pPr>
            <w:r>
              <w:t>RER_RER</w:t>
            </w:r>
          </w:p>
        </w:tc>
        <w:tc>
          <w:tcPr>
            <w:tcW w:w="4200" w:type="dxa"/>
          </w:tcPr>
          <w:p w14:paraId="22E12881" w14:textId="77777777" w:rsidR="00B50050" w:rsidRDefault="00B50050" w:rsidP="0088127C">
            <w:pPr>
              <w:pStyle w:val="OtherTableBody"/>
            </w:pPr>
            <w:r>
              <w:t>RER</w:t>
            </w:r>
          </w:p>
        </w:tc>
      </w:tr>
      <w:tr w:rsidR="00B50050" w14:paraId="54EE14E9" w14:textId="77777777" w:rsidTr="00195548">
        <w:tc>
          <w:tcPr>
            <w:tcW w:w="600" w:type="dxa"/>
          </w:tcPr>
          <w:p w14:paraId="2C8AC7C9" w14:textId="77777777" w:rsidR="00B50050" w:rsidRDefault="00B50050" w:rsidP="0088127C">
            <w:pPr>
              <w:pStyle w:val="OtherTableBody"/>
            </w:pPr>
          </w:p>
        </w:tc>
        <w:tc>
          <w:tcPr>
            <w:tcW w:w="600" w:type="dxa"/>
          </w:tcPr>
          <w:p w14:paraId="631F473A" w14:textId="77777777" w:rsidR="00B50050" w:rsidRDefault="00B50050" w:rsidP="0088127C">
            <w:pPr>
              <w:pStyle w:val="OtherTableBody"/>
            </w:pPr>
            <w:r>
              <w:t>0354</w:t>
            </w:r>
          </w:p>
        </w:tc>
        <w:tc>
          <w:tcPr>
            <w:tcW w:w="2600" w:type="dxa"/>
          </w:tcPr>
          <w:p w14:paraId="41FC7AC6" w14:textId="77777777" w:rsidR="00B50050" w:rsidRDefault="00B50050" w:rsidP="0088127C">
            <w:pPr>
              <w:pStyle w:val="OtherTableBody"/>
            </w:pPr>
          </w:p>
        </w:tc>
        <w:tc>
          <w:tcPr>
            <w:tcW w:w="1400" w:type="dxa"/>
          </w:tcPr>
          <w:p w14:paraId="0DFEDDB1" w14:textId="77777777" w:rsidR="00B50050" w:rsidRDefault="00B50050" w:rsidP="0088127C">
            <w:pPr>
              <w:pStyle w:val="OtherTableBody"/>
            </w:pPr>
            <w:r>
              <w:t>RGR_RGR</w:t>
            </w:r>
          </w:p>
        </w:tc>
        <w:tc>
          <w:tcPr>
            <w:tcW w:w="4200" w:type="dxa"/>
          </w:tcPr>
          <w:p w14:paraId="058B8807" w14:textId="77777777" w:rsidR="00B50050" w:rsidRDefault="00B50050" w:rsidP="0088127C">
            <w:pPr>
              <w:pStyle w:val="OtherTableBody"/>
            </w:pPr>
            <w:r>
              <w:t>RGR</w:t>
            </w:r>
          </w:p>
        </w:tc>
      </w:tr>
      <w:tr w:rsidR="00B50050" w14:paraId="12CFE31D" w14:textId="77777777" w:rsidTr="00195548">
        <w:tc>
          <w:tcPr>
            <w:tcW w:w="600" w:type="dxa"/>
          </w:tcPr>
          <w:p w14:paraId="4CA51A77" w14:textId="77777777" w:rsidR="00B50050" w:rsidRDefault="00B50050" w:rsidP="0088127C">
            <w:pPr>
              <w:pStyle w:val="OtherTableBody"/>
            </w:pPr>
          </w:p>
        </w:tc>
        <w:tc>
          <w:tcPr>
            <w:tcW w:w="600" w:type="dxa"/>
          </w:tcPr>
          <w:p w14:paraId="74F52FAD" w14:textId="77777777" w:rsidR="00B50050" w:rsidRDefault="00B50050" w:rsidP="0088127C">
            <w:pPr>
              <w:pStyle w:val="OtherTableBody"/>
            </w:pPr>
            <w:r>
              <w:t>0354</w:t>
            </w:r>
          </w:p>
        </w:tc>
        <w:tc>
          <w:tcPr>
            <w:tcW w:w="2600" w:type="dxa"/>
          </w:tcPr>
          <w:p w14:paraId="7D3307FD" w14:textId="77777777" w:rsidR="00B50050" w:rsidRDefault="00B50050" w:rsidP="0088127C">
            <w:pPr>
              <w:pStyle w:val="OtherTableBody"/>
            </w:pPr>
          </w:p>
        </w:tc>
        <w:tc>
          <w:tcPr>
            <w:tcW w:w="1400" w:type="dxa"/>
          </w:tcPr>
          <w:p w14:paraId="29C676C3" w14:textId="77777777" w:rsidR="00B50050" w:rsidRDefault="00B50050" w:rsidP="0088127C">
            <w:pPr>
              <w:pStyle w:val="OtherTableBody"/>
            </w:pPr>
            <w:r>
              <w:t>RGV_O15</w:t>
            </w:r>
          </w:p>
        </w:tc>
        <w:tc>
          <w:tcPr>
            <w:tcW w:w="4200" w:type="dxa"/>
          </w:tcPr>
          <w:p w14:paraId="3DC6E870" w14:textId="77777777" w:rsidR="00B50050" w:rsidRDefault="00B50050" w:rsidP="0088127C">
            <w:pPr>
              <w:pStyle w:val="OtherTableBody"/>
            </w:pPr>
            <w:r>
              <w:t>O15</w:t>
            </w:r>
          </w:p>
        </w:tc>
      </w:tr>
      <w:tr w:rsidR="00B50050" w14:paraId="43CB5023" w14:textId="77777777" w:rsidTr="00195548">
        <w:tc>
          <w:tcPr>
            <w:tcW w:w="600" w:type="dxa"/>
          </w:tcPr>
          <w:p w14:paraId="4C487B85" w14:textId="77777777" w:rsidR="00B50050" w:rsidRDefault="00B50050" w:rsidP="0088127C">
            <w:pPr>
              <w:pStyle w:val="OtherTableBody"/>
            </w:pPr>
          </w:p>
        </w:tc>
        <w:tc>
          <w:tcPr>
            <w:tcW w:w="600" w:type="dxa"/>
          </w:tcPr>
          <w:p w14:paraId="13B768B3" w14:textId="77777777" w:rsidR="00B50050" w:rsidRDefault="00B50050" w:rsidP="0088127C">
            <w:pPr>
              <w:pStyle w:val="OtherTableBody"/>
            </w:pPr>
            <w:r>
              <w:t>0354</w:t>
            </w:r>
          </w:p>
        </w:tc>
        <w:tc>
          <w:tcPr>
            <w:tcW w:w="2600" w:type="dxa"/>
          </w:tcPr>
          <w:p w14:paraId="7E384429" w14:textId="77777777" w:rsidR="00B50050" w:rsidRDefault="00B50050" w:rsidP="0088127C">
            <w:pPr>
              <w:pStyle w:val="OtherTableBody"/>
            </w:pPr>
          </w:p>
        </w:tc>
        <w:tc>
          <w:tcPr>
            <w:tcW w:w="1400" w:type="dxa"/>
          </w:tcPr>
          <w:p w14:paraId="4F9BCE62" w14:textId="77777777" w:rsidR="00B50050" w:rsidRDefault="00B50050" w:rsidP="0088127C">
            <w:pPr>
              <w:pStyle w:val="OtherTableBody"/>
            </w:pPr>
            <w:r>
              <w:t>ROR_ROR</w:t>
            </w:r>
          </w:p>
        </w:tc>
        <w:tc>
          <w:tcPr>
            <w:tcW w:w="4200" w:type="dxa"/>
          </w:tcPr>
          <w:p w14:paraId="27495840" w14:textId="77777777" w:rsidR="00B50050" w:rsidRDefault="00B50050" w:rsidP="0088127C">
            <w:pPr>
              <w:pStyle w:val="OtherTableBody"/>
            </w:pPr>
            <w:r>
              <w:t>ROR</w:t>
            </w:r>
          </w:p>
        </w:tc>
      </w:tr>
      <w:tr w:rsidR="00B50050" w14:paraId="630DC7CC" w14:textId="77777777" w:rsidTr="00195548">
        <w:tc>
          <w:tcPr>
            <w:tcW w:w="600" w:type="dxa"/>
          </w:tcPr>
          <w:p w14:paraId="69CE3417" w14:textId="77777777" w:rsidR="00B50050" w:rsidRDefault="00B50050" w:rsidP="0088127C">
            <w:pPr>
              <w:pStyle w:val="OtherTableBody"/>
            </w:pPr>
          </w:p>
        </w:tc>
        <w:tc>
          <w:tcPr>
            <w:tcW w:w="600" w:type="dxa"/>
          </w:tcPr>
          <w:p w14:paraId="26B14D58" w14:textId="77777777" w:rsidR="00B50050" w:rsidRDefault="00B50050" w:rsidP="0088127C">
            <w:pPr>
              <w:pStyle w:val="OtherTableBody"/>
            </w:pPr>
            <w:r>
              <w:t>0354</w:t>
            </w:r>
          </w:p>
        </w:tc>
        <w:tc>
          <w:tcPr>
            <w:tcW w:w="2600" w:type="dxa"/>
          </w:tcPr>
          <w:p w14:paraId="7AF0ED86" w14:textId="77777777" w:rsidR="00B50050" w:rsidRDefault="00B50050" w:rsidP="0088127C">
            <w:pPr>
              <w:pStyle w:val="OtherTableBody"/>
            </w:pPr>
          </w:p>
        </w:tc>
        <w:tc>
          <w:tcPr>
            <w:tcW w:w="1400" w:type="dxa"/>
          </w:tcPr>
          <w:p w14:paraId="07D5359A" w14:textId="77777777" w:rsidR="00B50050" w:rsidRDefault="00B50050" w:rsidP="0088127C">
            <w:pPr>
              <w:pStyle w:val="OtherTableBody"/>
            </w:pPr>
            <w:r>
              <w:t>RPA_I08</w:t>
            </w:r>
          </w:p>
        </w:tc>
        <w:tc>
          <w:tcPr>
            <w:tcW w:w="4200" w:type="dxa"/>
          </w:tcPr>
          <w:p w14:paraId="19761B9B" w14:textId="77777777" w:rsidR="00B50050" w:rsidRDefault="00B50050" w:rsidP="0088127C">
            <w:pPr>
              <w:pStyle w:val="OtherTableBody"/>
            </w:pPr>
            <w:r>
              <w:t>I08, I09. I10, I11</w:t>
            </w:r>
          </w:p>
        </w:tc>
      </w:tr>
      <w:tr w:rsidR="00B50050" w14:paraId="6EEADE52" w14:textId="77777777" w:rsidTr="00195548">
        <w:tc>
          <w:tcPr>
            <w:tcW w:w="600" w:type="dxa"/>
          </w:tcPr>
          <w:p w14:paraId="22B6C9AF" w14:textId="77777777" w:rsidR="00B50050" w:rsidRDefault="00B50050" w:rsidP="0088127C">
            <w:pPr>
              <w:pStyle w:val="OtherTableBody"/>
            </w:pPr>
          </w:p>
        </w:tc>
        <w:tc>
          <w:tcPr>
            <w:tcW w:w="600" w:type="dxa"/>
          </w:tcPr>
          <w:p w14:paraId="5963F99E" w14:textId="77777777" w:rsidR="00B50050" w:rsidRDefault="00B50050" w:rsidP="0088127C">
            <w:pPr>
              <w:pStyle w:val="OtherTableBody"/>
            </w:pPr>
            <w:r>
              <w:t>0354</w:t>
            </w:r>
          </w:p>
        </w:tc>
        <w:tc>
          <w:tcPr>
            <w:tcW w:w="2600" w:type="dxa"/>
          </w:tcPr>
          <w:p w14:paraId="6B6C0155" w14:textId="77777777" w:rsidR="00B50050" w:rsidRDefault="00B50050" w:rsidP="0088127C">
            <w:pPr>
              <w:pStyle w:val="OtherTableBody"/>
            </w:pPr>
          </w:p>
        </w:tc>
        <w:tc>
          <w:tcPr>
            <w:tcW w:w="1400" w:type="dxa"/>
          </w:tcPr>
          <w:p w14:paraId="297BF90A" w14:textId="77777777" w:rsidR="00B50050" w:rsidRDefault="00B50050" w:rsidP="0088127C">
            <w:pPr>
              <w:pStyle w:val="OtherTableBody"/>
            </w:pPr>
            <w:r>
              <w:t>RPI_I01</w:t>
            </w:r>
          </w:p>
        </w:tc>
        <w:tc>
          <w:tcPr>
            <w:tcW w:w="4200" w:type="dxa"/>
          </w:tcPr>
          <w:p w14:paraId="140DC27C" w14:textId="77777777" w:rsidR="00B50050" w:rsidRDefault="00B50050" w:rsidP="0088127C">
            <w:pPr>
              <w:pStyle w:val="OtherTableBody"/>
            </w:pPr>
            <w:r>
              <w:t>I01, I04</w:t>
            </w:r>
          </w:p>
        </w:tc>
      </w:tr>
      <w:tr w:rsidR="00B50050" w14:paraId="7C1E3800" w14:textId="77777777" w:rsidTr="00195548">
        <w:tc>
          <w:tcPr>
            <w:tcW w:w="600" w:type="dxa"/>
          </w:tcPr>
          <w:p w14:paraId="435FD05F" w14:textId="77777777" w:rsidR="00B50050" w:rsidRDefault="00B50050" w:rsidP="0088127C">
            <w:pPr>
              <w:pStyle w:val="OtherTableBody"/>
            </w:pPr>
          </w:p>
        </w:tc>
        <w:tc>
          <w:tcPr>
            <w:tcW w:w="600" w:type="dxa"/>
          </w:tcPr>
          <w:p w14:paraId="4DC9AB98" w14:textId="77777777" w:rsidR="00B50050" w:rsidRDefault="00B50050" w:rsidP="0088127C">
            <w:pPr>
              <w:pStyle w:val="OtherTableBody"/>
            </w:pPr>
            <w:r>
              <w:t>0354</w:t>
            </w:r>
          </w:p>
        </w:tc>
        <w:tc>
          <w:tcPr>
            <w:tcW w:w="2600" w:type="dxa"/>
          </w:tcPr>
          <w:p w14:paraId="4CC8D350" w14:textId="77777777" w:rsidR="00B50050" w:rsidRDefault="00B50050" w:rsidP="0088127C">
            <w:pPr>
              <w:pStyle w:val="OtherTableBody"/>
            </w:pPr>
          </w:p>
        </w:tc>
        <w:tc>
          <w:tcPr>
            <w:tcW w:w="1400" w:type="dxa"/>
          </w:tcPr>
          <w:p w14:paraId="4F5F8FE2" w14:textId="77777777" w:rsidR="00B50050" w:rsidRDefault="00B50050" w:rsidP="0088127C">
            <w:pPr>
              <w:pStyle w:val="OtherTableBody"/>
            </w:pPr>
            <w:r>
              <w:t>RPI_I04</w:t>
            </w:r>
          </w:p>
        </w:tc>
        <w:tc>
          <w:tcPr>
            <w:tcW w:w="4200" w:type="dxa"/>
          </w:tcPr>
          <w:p w14:paraId="201FB98E" w14:textId="77777777" w:rsidR="00B50050" w:rsidRDefault="00B50050" w:rsidP="0088127C">
            <w:pPr>
              <w:pStyle w:val="OtherTableBody"/>
            </w:pPr>
            <w:r>
              <w:t>I04</w:t>
            </w:r>
          </w:p>
        </w:tc>
      </w:tr>
      <w:tr w:rsidR="00B50050" w14:paraId="00BA4A2F" w14:textId="77777777" w:rsidTr="00195548">
        <w:tc>
          <w:tcPr>
            <w:tcW w:w="600" w:type="dxa"/>
          </w:tcPr>
          <w:p w14:paraId="2E5759C7" w14:textId="77777777" w:rsidR="00B50050" w:rsidRDefault="00B50050" w:rsidP="0088127C">
            <w:pPr>
              <w:pStyle w:val="OtherTableBody"/>
            </w:pPr>
          </w:p>
        </w:tc>
        <w:tc>
          <w:tcPr>
            <w:tcW w:w="600" w:type="dxa"/>
          </w:tcPr>
          <w:p w14:paraId="681BF1D8" w14:textId="77777777" w:rsidR="00B50050" w:rsidRDefault="00B50050" w:rsidP="0088127C">
            <w:pPr>
              <w:pStyle w:val="OtherTableBody"/>
            </w:pPr>
            <w:r>
              <w:t>0354</w:t>
            </w:r>
          </w:p>
        </w:tc>
        <w:tc>
          <w:tcPr>
            <w:tcW w:w="2600" w:type="dxa"/>
          </w:tcPr>
          <w:p w14:paraId="1319E169" w14:textId="77777777" w:rsidR="00B50050" w:rsidRDefault="00B50050" w:rsidP="0088127C">
            <w:pPr>
              <w:pStyle w:val="OtherTableBody"/>
            </w:pPr>
          </w:p>
        </w:tc>
        <w:tc>
          <w:tcPr>
            <w:tcW w:w="1400" w:type="dxa"/>
          </w:tcPr>
          <w:p w14:paraId="62E928DF" w14:textId="77777777" w:rsidR="00B50050" w:rsidRDefault="00B50050" w:rsidP="0088127C">
            <w:pPr>
              <w:pStyle w:val="OtherTableBody"/>
            </w:pPr>
            <w:r>
              <w:t>RPL_I02</w:t>
            </w:r>
          </w:p>
        </w:tc>
        <w:tc>
          <w:tcPr>
            <w:tcW w:w="4200" w:type="dxa"/>
          </w:tcPr>
          <w:p w14:paraId="25D1E7E7" w14:textId="77777777" w:rsidR="00B50050" w:rsidRDefault="00B50050" w:rsidP="0088127C">
            <w:pPr>
              <w:pStyle w:val="OtherTableBody"/>
            </w:pPr>
            <w:r>
              <w:t>I02</w:t>
            </w:r>
          </w:p>
        </w:tc>
      </w:tr>
      <w:tr w:rsidR="00B50050" w14:paraId="1FD9A8B9" w14:textId="77777777" w:rsidTr="00195548">
        <w:tc>
          <w:tcPr>
            <w:tcW w:w="600" w:type="dxa"/>
          </w:tcPr>
          <w:p w14:paraId="05BCA892" w14:textId="77777777" w:rsidR="00B50050" w:rsidRDefault="00B50050" w:rsidP="0088127C">
            <w:pPr>
              <w:pStyle w:val="OtherTableBody"/>
            </w:pPr>
          </w:p>
        </w:tc>
        <w:tc>
          <w:tcPr>
            <w:tcW w:w="600" w:type="dxa"/>
          </w:tcPr>
          <w:p w14:paraId="319BA50F" w14:textId="77777777" w:rsidR="00B50050" w:rsidRDefault="00B50050" w:rsidP="0088127C">
            <w:pPr>
              <w:pStyle w:val="OtherTableBody"/>
            </w:pPr>
            <w:r>
              <w:t>0354</w:t>
            </w:r>
          </w:p>
        </w:tc>
        <w:tc>
          <w:tcPr>
            <w:tcW w:w="2600" w:type="dxa"/>
          </w:tcPr>
          <w:p w14:paraId="3B180261" w14:textId="77777777" w:rsidR="00B50050" w:rsidRDefault="00B50050" w:rsidP="0088127C">
            <w:pPr>
              <w:pStyle w:val="OtherTableBody"/>
            </w:pPr>
          </w:p>
        </w:tc>
        <w:tc>
          <w:tcPr>
            <w:tcW w:w="1400" w:type="dxa"/>
          </w:tcPr>
          <w:p w14:paraId="23201A32" w14:textId="77777777" w:rsidR="00B50050" w:rsidRDefault="00B50050" w:rsidP="0088127C">
            <w:pPr>
              <w:pStyle w:val="OtherTableBody"/>
            </w:pPr>
            <w:r>
              <w:t>RPR_I03</w:t>
            </w:r>
          </w:p>
        </w:tc>
        <w:tc>
          <w:tcPr>
            <w:tcW w:w="4200" w:type="dxa"/>
          </w:tcPr>
          <w:p w14:paraId="2199AEF5" w14:textId="77777777" w:rsidR="00B50050" w:rsidRDefault="00B50050" w:rsidP="0088127C">
            <w:pPr>
              <w:pStyle w:val="OtherTableBody"/>
            </w:pPr>
            <w:r>
              <w:t>I03</w:t>
            </w:r>
          </w:p>
        </w:tc>
      </w:tr>
      <w:tr w:rsidR="00B50050" w14:paraId="649B4531" w14:textId="77777777" w:rsidTr="00195548">
        <w:tc>
          <w:tcPr>
            <w:tcW w:w="600" w:type="dxa"/>
          </w:tcPr>
          <w:p w14:paraId="7C2A9220" w14:textId="77777777" w:rsidR="00B50050" w:rsidRDefault="00B50050" w:rsidP="0088127C">
            <w:pPr>
              <w:pStyle w:val="OtherTableBody"/>
            </w:pPr>
          </w:p>
        </w:tc>
        <w:tc>
          <w:tcPr>
            <w:tcW w:w="600" w:type="dxa"/>
          </w:tcPr>
          <w:p w14:paraId="0834DC6D" w14:textId="77777777" w:rsidR="00B50050" w:rsidRDefault="00B50050" w:rsidP="0088127C">
            <w:pPr>
              <w:pStyle w:val="OtherTableBody"/>
            </w:pPr>
            <w:r>
              <w:t>0354</w:t>
            </w:r>
          </w:p>
        </w:tc>
        <w:tc>
          <w:tcPr>
            <w:tcW w:w="2600" w:type="dxa"/>
          </w:tcPr>
          <w:p w14:paraId="6EF8EC61" w14:textId="77777777" w:rsidR="00B50050" w:rsidRDefault="00B50050" w:rsidP="0088127C">
            <w:pPr>
              <w:pStyle w:val="OtherTableBody"/>
            </w:pPr>
          </w:p>
        </w:tc>
        <w:tc>
          <w:tcPr>
            <w:tcW w:w="1400" w:type="dxa"/>
          </w:tcPr>
          <w:p w14:paraId="5E913A93" w14:textId="77777777" w:rsidR="00B50050" w:rsidRDefault="00B50050" w:rsidP="0088127C">
            <w:pPr>
              <w:pStyle w:val="OtherTableBody"/>
            </w:pPr>
            <w:r>
              <w:t>RQA_I08</w:t>
            </w:r>
          </w:p>
        </w:tc>
        <w:tc>
          <w:tcPr>
            <w:tcW w:w="4200" w:type="dxa"/>
          </w:tcPr>
          <w:p w14:paraId="048104A1" w14:textId="77777777" w:rsidR="00B50050" w:rsidRDefault="00B50050" w:rsidP="0088127C">
            <w:pPr>
              <w:pStyle w:val="OtherTableBody"/>
            </w:pPr>
            <w:r>
              <w:t>I08, I09, I10, I11</w:t>
            </w:r>
          </w:p>
        </w:tc>
      </w:tr>
      <w:tr w:rsidR="00B50050" w14:paraId="16C8F9A8" w14:textId="77777777" w:rsidTr="00195548">
        <w:tc>
          <w:tcPr>
            <w:tcW w:w="600" w:type="dxa"/>
          </w:tcPr>
          <w:p w14:paraId="33BA4530" w14:textId="77777777" w:rsidR="00B50050" w:rsidRDefault="00B50050" w:rsidP="0088127C">
            <w:pPr>
              <w:pStyle w:val="OtherTableBody"/>
            </w:pPr>
          </w:p>
        </w:tc>
        <w:tc>
          <w:tcPr>
            <w:tcW w:w="600" w:type="dxa"/>
          </w:tcPr>
          <w:p w14:paraId="0BFD1ADB" w14:textId="77777777" w:rsidR="00B50050" w:rsidRDefault="00B50050" w:rsidP="0088127C">
            <w:pPr>
              <w:pStyle w:val="OtherTableBody"/>
            </w:pPr>
            <w:r>
              <w:t>0354</w:t>
            </w:r>
          </w:p>
        </w:tc>
        <w:tc>
          <w:tcPr>
            <w:tcW w:w="2600" w:type="dxa"/>
          </w:tcPr>
          <w:p w14:paraId="07FC03ED" w14:textId="77777777" w:rsidR="00B50050" w:rsidRDefault="00B50050" w:rsidP="0088127C">
            <w:pPr>
              <w:pStyle w:val="OtherTableBody"/>
            </w:pPr>
          </w:p>
        </w:tc>
        <w:tc>
          <w:tcPr>
            <w:tcW w:w="1400" w:type="dxa"/>
          </w:tcPr>
          <w:p w14:paraId="6A2F4FB2" w14:textId="77777777" w:rsidR="00B50050" w:rsidRDefault="00B50050" w:rsidP="0088127C">
            <w:pPr>
              <w:pStyle w:val="OtherTableBody"/>
            </w:pPr>
            <w:r>
              <w:t>RQC_I05</w:t>
            </w:r>
          </w:p>
        </w:tc>
        <w:tc>
          <w:tcPr>
            <w:tcW w:w="4200" w:type="dxa"/>
          </w:tcPr>
          <w:p w14:paraId="34114D23" w14:textId="77777777" w:rsidR="00B50050" w:rsidRDefault="00B50050" w:rsidP="0088127C">
            <w:pPr>
              <w:pStyle w:val="OtherTableBody"/>
            </w:pPr>
            <w:r>
              <w:t>I05, I06</w:t>
            </w:r>
          </w:p>
        </w:tc>
      </w:tr>
      <w:tr w:rsidR="00B50050" w14:paraId="2BA3ADD8" w14:textId="77777777" w:rsidTr="00195548">
        <w:tc>
          <w:tcPr>
            <w:tcW w:w="600" w:type="dxa"/>
          </w:tcPr>
          <w:p w14:paraId="371E4F83" w14:textId="77777777" w:rsidR="00B50050" w:rsidRDefault="00B50050" w:rsidP="0088127C">
            <w:pPr>
              <w:pStyle w:val="OtherTableBody"/>
            </w:pPr>
          </w:p>
        </w:tc>
        <w:tc>
          <w:tcPr>
            <w:tcW w:w="600" w:type="dxa"/>
          </w:tcPr>
          <w:p w14:paraId="20DD383F" w14:textId="77777777" w:rsidR="00B50050" w:rsidRDefault="00B50050" w:rsidP="0088127C">
            <w:pPr>
              <w:pStyle w:val="OtherTableBody"/>
            </w:pPr>
            <w:r>
              <w:t>0354</w:t>
            </w:r>
          </w:p>
        </w:tc>
        <w:tc>
          <w:tcPr>
            <w:tcW w:w="2600" w:type="dxa"/>
          </w:tcPr>
          <w:p w14:paraId="61C392B0" w14:textId="77777777" w:rsidR="00B50050" w:rsidRDefault="00B50050" w:rsidP="0088127C">
            <w:pPr>
              <w:pStyle w:val="OtherTableBody"/>
            </w:pPr>
          </w:p>
        </w:tc>
        <w:tc>
          <w:tcPr>
            <w:tcW w:w="1400" w:type="dxa"/>
          </w:tcPr>
          <w:p w14:paraId="26DF66EB" w14:textId="77777777" w:rsidR="00B50050" w:rsidRDefault="00B50050" w:rsidP="0088127C">
            <w:pPr>
              <w:pStyle w:val="OtherTableBody"/>
            </w:pPr>
            <w:r>
              <w:t>RQI_I01</w:t>
            </w:r>
          </w:p>
        </w:tc>
        <w:tc>
          <w:tcPr>
            <w:tcW w:w="4200" w:type="dxa"/>
          </w:tcPr>
          <w:p w14:paraId="637C1E4F" w14:textId="77777777" w:rsidR="00B50050" w:rsidRDefault="00B50050" w:rsidP="0088127C">
            <w:pPr>
              <w:pStyle w:val="OtherTableBody"/>
            </w:pPr>
            <w:r>
              <w:t>I01, I02, I03, I07</w:t>
            </w:r>
          </w:p>
        </w:tc>
      </w:tr>
      <w:tr w:rsidR="00B50050" w14:paraId="0D044BC3" w14:textId="77777777" w:rsidTr="00195548">
        <w:tc>
          <w:tcPr>
            <w:tcW w:w="600" w:type="dxa"/>
          </w:tcPr>
          <w:p w14:paraId="4150F596" w14:textId="77777777" w:rsidR="00B50050" w:rsidRDefault="00B50050" w:rsidP="0088127C">
            <w:pPr>
              <w:pStyle w:val="OtherTableBody"/>
            </w:pPr>
          </w:p>
        </w:tc>
        <w:tc>
          <w:tcPr>
            <w:tcW w:w="600" w:type="dxa"/>
          </w:tcPr>
          <w:p w14:paraId="59EA4538" w14:textId="77777777" w:rsidR="00B50050" w:rsidRDefault="00B50050" w:rsidP="0088127C">
            <w:pPr>
              <w:pStyle w:val="OtherTableBody"/>
            </w:pPr>
            <w:r>
              <w:t>0354</w:t>
            </w:r>
          </w:p>
        </w:tc>
        <w:tc>
          <w:tcPr>
            <w:tcW w:w="2600" w:type="dxa"/>
          </w:tcPr>
          <w:p w14:paraId="0B6E6B5C" w14:textId="77777777" w:rsidR="00B50050" w:rsidRDefault="00B50050" w:rsidP="0088127C">
            <w:pPr>
              <w:pStyle w:val="OtherTableBody"/>
            </w:pPr>
          </w:p>
        </w:tc>
        <w:tc>
          <w:tcPr>
            <w:tcW w:w="1400" w:type="dxa"/>
          </w:tcPr>
          <w:p w14:paraId="26195F1F" w14:textId="77777777" w:rsidR="00B50050" w:rsidRDefault="00B50050" w:rsidP="0088127C">
            <w:pPr>
              <w:pStyle w:val="OtherTableBody"/>
            </w:pPr>
            <w:r>
              <w:t>RQP_I04</w:t>
            </w:r>
          </w:p>
        </w:tc>
        <w:tc>
          <w:tcPr>
            <w:tcW w:w="4200" w:type="dxa"/>
          </w:tcPr>
          <w:p w14:paraId="3662F2AB" w14:textId="77777777" w:rsidR="00B50050" w:rsidRDefault="00B50050" w:rsidP="0088127C">
            <w:pPr>
              <w:pStyle w:val="OtherTableBody"/>
            </w:pPr>
            <w:r>
              <w:t>I04</w:t>
            </w:r>
          </w:p>
        </w:tc>
      </w:tr>
      <w:tr w:rsidR="00B50050" w14:paraId="34B0D9C9" w14:textId="77777777" w:rsidTr="00195548">
        <w:tc>
          <w:tcPr>
            <w:tcW w:w="600" w:type="dxa"/>
          </w:tcPr>
          <w:p w14:paraId="78DB2FCF" w14:textId="77777777" w:rsidR="00B50050" w:rsidRDefault="00B50050" w:rsidP="0088127C">
            <w:pPr>
              <w:pStyle w:val="OtherTableBody"/>
            </w:pPr>
          </w:p>
        </w:tc>
        <w:tc>
          <w:tcPr>
            <w:tcW w:w="600" w:type="dxa"/>
          </w:tcPr>
          <w:p w14:paraId="0BC60C57" w14:textId="77777777" w:rsidR="00B50050" w:rsidRDefault="00B50050" w:rsidP="0088127C">
            <w:pPr>
              <w:pStyle w:val="OtherTableBody"/>
            </w:pPr>
            <w:r>
              <w:t>0354</w:t>
            </w:r>
          </w:p>
        </w:tc>
        <w:tc>
          <w:tcPr>
            <w:tcW w:w="2600" w:type="dxa"/>
          </w:tcPr>
          <w:p w14:paraId="47D42E10" w14:textId="77777777" w:rsidR="00B50050" w:rsidRDefault="00B50050" w:rsidP="0088127C">
            <w:pPr>
              <w:pStyle w:val="OtherTableBody"/>
            </w:pPr>
          </w:p>
        </w:tc>
        <w:tc>
          <w:tcPr>
            <w:tcW w:w="1400" w:type="dxa"/>
          </w:tcPr>
          <w:p w14:paraId="31F7E817" w14:textId="77777777" w:rsidR="00B50050" w:rsidRDefault="00B50050" w:rsidP="0088127C">
            <w:pPr>
              <w:pStyle w:val="OtherTableBody"/>
            </w:pPr>
            <w:r>
              <w:t>RRA_O18</w:t>
            </w:r>
          </w:p>
        </w:tc>
        <w:tc>
          <w:tcPr>
            <w:tcW w:w="4200" w:type="dxa"/>
          </w:tcPr>
          <w:p w14:paraId="0E8F90C0" w14:textId="77777777" w:rsidR="00B50050" w:rsidRDefault="00B50050" w:rsidP="0088127C">
            <w:pPr>
              <w:pStyle w:val="OtherTableBody"/>
            </w:pPr>
            <w:r>
              <w:t>O18</w:t>
            </w:r>
          </w:p>
        </w:tc>
      </w:tr>
      <w:tr w:rsidR="00B50050" w14:paraId="7F3A5172" w14:textId="77777777" w:rsidTr="00195548">
        <w:tc>
          <w:tcPr>
            <w:tcW w:w="600" w:type="dxa"/>
          </w:tcPr>
          <w:p w14:paraId="7F9FCB28" w14:textId="77777777" w:rsidR="00B50050" w:rsidRDefault="00B50050" w:rsidP="0088127C">
            <w:pPr>
              <w:pStyle w:val="OtherTableBody"/>
            </w:pPr>
          </w:p>
        </w:tc>
        <w:tc>
          <w:tcPr>
            <w:tcW w:w="600" w:type="dxa"/>
          </w:tcPr>
          <w:p w14:paraId="3041C740" w14:textId="77777777" w:rsidR="00B50050" w:rsidRDefault="00B50050" w:rsidP="0088127C">
            <w:pPr>
              <w:pStyle w:val="OtherTableBody"/>
            </w:pPr>
            <w:r>
              <w:t>0354</w:t>
            </w:r>
          </w:p>
        </w:tc>
        <w:tc>
          <w:tcPr>
            <w:tcW w:w="2600" w:type="dxa"/>
          </w:tcPr>
          <w:p w14:paraId="6685B6B1" w14:textId="77777777" w:rsidR="00B50050" w:rsidRDefault="00B50050" w:rsidP="0088127C">
            <w:pPr>
              <w:pStyle w:val="OtherTableBody"/>
            </w:pPr>
          </w:p>
        </w:tc>
        <w:tc>
          <w:tcPr>
            <w:tcW w:w="1400" w:type="dxa"/>
          </w:tcPr>
          <w:p w14:paraId="32BE9957" w14:textId="77777777" w:rsidR="00B50050" w:rsidRDefault="00B50050" w:rsidP="0088127C">
            <w:pPr>
              <w:pStyle w:val="OtherTableBody"/>
            </w:pPr>
            <w:r>
              <w:t>RRD_O14</w:t>
            </w:r>
          </w:p>
        </w:tc>
        <w:tc>
          <w:tcPr>
            <w:tcW w:w="4200" w:type="dxa"/>
          </w:tcPr>
          <w:p w14:paraId="550D6DCE" w14:textId="77777777" w:rsidR="00B50050" w:rsidRDefault="00B50050" w:rsidP="0088127C">
            <w:pPr>
              <w:pStyle w:val="OtherTableBody"/>
            </w:pPr>
            <w:r>
              <w:t>O14</w:t>
            </w:r>
          </w:p>
        </w:tc>
      </w:tr>
      <w:tr w:rsidR="00B50050" w14:paraId="5E71793F" w14:textId="77777777" w:rsidTr="00195548">
        <w:tc>
          <w:tcPr>
            <w:tcW w:w="600" w:type="dxa"/>
          </w:tcPr>
          <w:p w14:paraId="7B538BE7" w14:textId="77777777" w:rsidR="00B50050" w:rsidRDefault="00B50050" w:rsidP="0088127C">
            <w:pPr>
              <w:pStyle w:val="OtherTableBody"/>
            </w:pPr>
          </w:p>
        </w:tc>
        <w:tc>
          <w:tcPr>
            <w:tcW w:w="600" w:type="dxa"/>
          </w:tcPr>
          <w:p w14:paraId="4F2B291C" w14:textId="77777777" w:rsidR="00B50050" w:rsidRDefault="00B50050" w:rsidP="0088127C">
            <w:pPr>
              <w:pStyle w:val="OtherTableBody"/>
            </w:pPr>
            <w:r>
              <w:t>0354</w:t>
            </w:r>
          </w:p>
        </w:tc>
        <w:tc>
          <w:tcPr>
            <w:tcW w:w="2600" w:type="dxa"/>
          </w:tcPr>
          <w:p w14:paraId="45D4EB51" w14:textId="77777777" w:rsidR="00B50050" w:rsidRDefault="00B50050" w:rsidP="0088127C">
            <w:pPr>
              <w:pStyle w:val="OtherTableBody"/>
            </w:pPr>
          </w:p>
        </w:tc>
        <w:tc>
          <w:tcPr>
            <w:tcW w:w="1400" w:type="dxa"/>
          </w:tcPr>
          <w:p w14:paraId="14545B98" w14:textId="77777777" w:rsidR="00B50050" w:rsidRDefault="00B50050" w:rsidP="0088127C">
            <w:pPr>
              <w:pStyle w:val="OtherTableBody"/>
            </w:pPr>
            <w:r>
              <w:t>RRE_O12</w:t>
            </w:r>
          </w:p>
        </w:tc>
        <w:tc>
          <w:tcPr>
            <w:tcW w:w="4200" w:type="dxa"/>
          </w:tcPr>
          <w:p w14:paraId="034A8F8B" w14:textId="77777777" w:rsidR="00B50050" w:rsidRDefault="00B50050" w:rsidP="0088127C">
            <w:pPr>
              <w:pStyle w:val="OtherTableBody"/>
            </w:pPr>
            <w:r>
              <w:t>O12, O26</w:t>
            </w:r>
          </w:p>
        </w:tc>
      </w:tr>
      <w:tr w:rsidR="00B50050" w14:paraId="4C345D4A" w14:textId="77777777" w:rsidTr="00195548">
        <w:tc>
          <w:tcPr>
            <w:tcW w:w="600" w:type="dxa"/>
          </w:tcPr>
          <w:p w14:paraId="4245571B" w14:textId="77777777" w:rsidR="00B50050" w:rsidRDefault="00B50050" w:rsidP="0088127C">
            <w:pPr>
              <w:pStyle w:val="OtherTableBody"/>
            </w:pPr>
          </w:p>
        </w:tc>
        <w:tc>
          <w:tcPr>
            <w:tcW w:w="600" w:type="dxa"/>
          </w:tcPr>
          <w:p w14:paraId="792B82E4" w14:textId="77777777" w:rsidR="00B50050" w:rsidRDefault="00B50050" w:rsidP="0088127C">
            <w:pPr>
              <w:pStyle w:val="OtherTableBody"/>
            </w:pPr>
            <w:r>
              <w:t>0354</w:t>
            </w:r>
          </w:p>
        </w:tc>
        <w:tc>
          <w:tcPr>
            <w:tcW w:w="2600" w:type="dxa"/>
          </w:tcPr>
          <w:p w14:paraId="15496E1A" w14:textId="77777777" w:rsidR="00B50050" w:rsidRDefault="00B50050" w:rsidP="0088127C">
            <w:pPr>
              <w:pStyle w:val="OtherTableBody"/>
            </w:pPr>
          </w:p>
        </w:tc>
        <w:tc>
          <w:tcPr>
            <w:tcW w:w="1400" w:type="dxa"/>
          </w:tcPr>
          <w:p w14:paraId="3D1185EE" w14:textId="77777777" w:rsidR="00B50050" w:rsidRDefault="00B50050" w:rsidP="0088127C">
            <w:pPr>
              <w:pStyle w:val="OtherTableBody"/>
            </w:pPr>
            <w:r>
              <w:t>RRE_O50</w:t>
            </w:r>
          </w:p>
        </w:tc>
        <w:tc>
          <w:tcPr>
            <w:tcW w:w="4200" w:type="dxa"/>
          </w:tcPr>
          <w:p w14:paraId="644BD4EC" w14:textId="77777777" w:rsidR="00B50050" w:rsidRDefault="00B50050" w:rsidP="0088127C">
            <w:pPr>
              <w:pStyle w:val="OtherTableBody"/>
            </w:pPr>
            <w:r>
              <w:t>O50</w:t>
            </w:r>
          </w:p>
        </w:tc>
      </w:tr>
      <w:tr w:rsidR="00B50050" w14:paraId="7F2FEEF9" w14:textId="77777777" w:rsidTr="00195548">
        <w:tc>
          <w:tcPr>
            <w:tcW w:w="600" w:type="dxa"/>
          </w:tcPr>
          <w:p w14:paraId="0FEBCDE1" w14:textId="77777777" w:rsidR="00B50050" w:rsidRDefault="00B50050" w:rsidP="0088127C">
            <w:pPr>
              <w:pStyle w:val="OtherTableBody"/>
            </w:pPr>
          </w:p>
        </w:tc>
        <w:tc>
          <w:tcPr>
            <w:tcW w:w="600" w:type="dxa"/>
          </w:tcPr>
          <w:p w14:paraId="6445FD17" w14:textId="77777777" w:rsidR="00B50050" w:rsidRDefault="00B50050" w:rsidP="0088127C">
            <w:pPr>
              <w:pStyle w:val="OtherTableBody"/>
            </w:pPr>
            <w:r>
              <w:t>0354</w:t>
            </w:r>
          </w:p>
        </w:tc>
        <w:tc>
          <w:tcPr>
            <w:tcW w:w="2600" w:type="dxa"/>
          </w:tcPr>
          <w:p w14:paraId="6C0B38B7" w14:textId="77777777" w:rsidR="00B50050" w:rsidRDefault="00B50050" w:rsidP="0088127C">
            <w:pPr>
              <w:pStyle w:val="OtherTableBody"/>
            </w:pPr>
          </w:p>
        </w:tc>
        <w:tc>
          <w:tcPr>
            <w:tcW w:w="1400" w:type="dxa"/>
          </w:tcPr>
          <w:p w14:paraId="058BAAC3" w14:textId="77777777" w:rsidR="00B50050" w:rsidRDefault="00B50050" w:rsidP="0088127C">
            <w:pPr>
              <w:pStyle w:val="OtherTableBody"/>
            </w:pPr>
            <w:r>
              <w:t>RRG_O16</w:t>
            </w:r>
          </w:p>
        </w:tc>
        <w:tc>
          <w:tcPr>
            <w:tcW w:w="4200" w:type="dxa"/>
          </w:tcPr>
          <w:p w14:paraId="5A22AC11" w14:textId="77777777" w:rsidR="00B50050" w:rsidRDefault="00B50050" w:rsidP="0088127C">
            <w:pPr>
              <w:pStyle w:val="OtherTableBody"/>
            </w:pPr>
            <w:r>
              <w:t>O16</w:t>
            </w:r>
          </w:p>
        </w:tc>
      </w:tr>
      <w:tr w:rsidR="00B50050" w14:paraId="52301CAB" w14:textId="77777777" w:rsidTr="00195548">
        <w:tc>
          <w:tcPr>
            <w:tcW w:w="600" w:type="dxa"/>
          </w:tcPr>
          <w:p w14:paraId="6CEFCEC0" w14:textId="77777777" w:rsidR="00B50050" w:rsidRDefault="00B50050" w:rsidP="0088127C">
            <w:pPr>
              <w:pStyle w:val="OtherTableBody"/>
            </w:pPr>
          </w:p>
        </w:tc>
        <w:tc>
          <w:tcPr>
            <w:tcW w:w="600" w:type="dxa"/>
          </w:tcPr>
          <w:p w14:paraId="46DB852D" w14:textId="77777777" w:rsidR="00B50050" w:rsidRDefault="00B50050" w:rsidP="0088127C">
            <w:pPr>
              <w:pStyle w:val="OtherTableBody"/>
            </w:pPr>
            <w:r>
              <w:t>0354</w:t>
            </w:r>
          </w:p>
        </w:tc>
        <w:tc>
          <w:tcPr>
            <w:tcW w:w="2600" w:type="dxa"/>
          </w:tcPr>
          <w:p w14:paraId="6E90D8B3" w14:textId="77777777" w:rsidR="00B50050" w:rsidRDefault="00B50050" w:rsidP="0088127C">
            <w:pPr>
              <w:pStyle w:val="OtherTableBody"/>
            </w:pPr>
          </w:p>
        </w:tc>
        <w:tc>
          <w:tcPr>
            <w:tcW w:w="1400" w:type="dxa"/>
          </w:tcPr>
          <w:p w14:paraId="45D64490" w14:textId="77777777" w:rsidR="00B50050" w:rsidRDefault="00B50050" w:rsidP="0088127C">
            <w:pPr>
              <w:pStyle w:val="OtherTableBody"/>
            </w:pPr>
            <w:r>
              <w:t>RRI_I12</w:t>
            </w:r>
          </w:p>
        </w:tc>
        <w:tc>
          <w:tcPr>
            <w:tcW w:w="4200" w:type="dxa"/>
          </w:tcPr>
          <w:p w14:paraId="481113C4" w14:textId="77777777" w:rsidR="00B50050" w:rsidRDefault="00B50050" w:rsidP="0088127C">
            <w:pPr>
              <w:pStyle w:val="OtherTableBody"/>
            </w:pPr>
            <w:r>
              <w:t>I12, I13, I14, I15</w:t>
            </w:r>
          </w:p>
        </w:tc>
      </w:tr>
      <w:tr w:rsidR="00B50050" w14:paraId="13A05272" w14:textId="77777777" w:rsidTr="00195548">
        <w:tc>
          <w:tcPr>
            <w:tcW w:w="600" w:type="dxa"/>
          </w:tcPr>
          <w:p w14:paraId="1AC8BD7D" w14:textId="77777777" w:rsidR="00B50050" w:rsidRDefault="00B50050" w:rsidP="0088127C">
            <w:pPr>
              <w:pStyle w:val="OtherTableBody"/>
            </w:pPr>
          </w:p>
        </w:tc>
        <w:tc>
          <w:tcPr>
            <w:tcW w:w="600" w:type="dxa"/>
          </w:tcPr>
          <w:p w14:paraId="221A376F" w14:textId="77777777" w:rsidR="00B50050" w:rsidRDefault="00B50050" w:rsidP="0088127C">
            <w:pPr>
              <w:pStyle w:val="OtherTableBody"/>
            </w:pPr>
            <w:r>
              <w:t>0354</w:t>
            </w:r>
          </w:p>
        </w:tc>
        <w:tc>
          <w:tcPr>
            <w:tcW w:w="2600" w:type="dxa"/>
          </w:tcPr>
          <w:p w14:paraId="62CD5AB0" w14:textId="77777777" w:rsidR="00B50050" w:rsidRDefault="00B50050" w:rsidP="0088127C">
            <w:pPr>
              <w:pStyle w:val="OtherTableBody"/>
            </w:pPr>
          </w:p>
        </w:tc>
        <w:tc>
          <w:tcPr>
            <w:tcW w:w="1400" w:type="dxa"/>
          </w:tcPr>
          <w:p w14:paraId="7B1D0912" w14:textId="77777777" w:rsidR="00B50050" w:rsidRDefault="00B50050" w:rsidP="0088127C">
            <w:pPr>
              <w:pStyle w:val="OtherTableBody"/>
            </w:pPr>
            <w:r>
              <w:t>RSP_E03</w:t>
            </w:r>
          </w:p>
        </w:tc>
        <w:tc>
          <w:tcPr>
            <w:tcW w:w="4200" w:type="dxa"/>
          </w:tcPr>
          <w:p w14:paraId="23F1F067" w14:textId="77777777" w:rsidR="00B50050" w:rsidRDefault="00B50050" w:rsidP="0088127C">
            <w:pPr>
              <w:pStyle w:val="OtherTableBody"/>
            </w:pPr>
            <w:r>
              <w:t>E03</w:t>
            </w:r>
          </w:p>
        </w:tc>
      </w:tr>
      <w:tr w:rsidR="00B50050" w14:paraId="04548F8F" w14:textId="77777777" w:rsidTr="00195548">
        <w:tc>
          <w:tcPr>
            <w:tcW w:w="600" w:type="dxa"/>
          </w:tcPr>
          <w:p w14:paraId="0887ADA5" w14:textId="77777777" w:rsidR="00B50050" w:rsidRDefault="00B50050" w:rsidP="0088127C">
            <w:pPr>
              <w:pStyle w:val="OtherTableBody"/>
            </w:pPr>
          </w:p>
        </w:tc>
        <w:tc>
          <w:tcPr>
            <w:tcW w:w="600" w:type="dxa"/>
          </w:tcPr>
          <w:p w14:paraId="581D3854" w14:textId="77777777" w:rsidR="00B50050" w:rsidRDefault="00B50050" w:rsidP="0088127C">
            <w:pPr>
              <w:pStyle w:val="OtherTableBody"/>
            </w:pPr>
            <w:r>
              <w:t>0354</w:t>
            </w:r>
          </w:p>
        </w:tc>
        <w:tc>
          <w:tcPr>
            <w:tcW w:w="2600" w:type="dxa"/>
          </w:tcPr>
          <w:p w14:paraId="7406E0DA" w14:textId="77777777" w:rsidR="00B50050" w:rsidRDefault="00B50050" w:rsidP="0088127C">
            <w:pPr>
              <w:pStyle w:val="OtherTableBody"/>
            </w:pPr>
          </w:p>
        </w:tc>
        <w:tc>
          <w:tcPr>
            <w:tcW w:w="1400" w:type="dxa"/>
          </w:tcPr>
          <w:p w14:paraId="46ED1271" w14:textId="77777777" w:rsidR="00B50050" w:rsidRDefault="00B50050" w:rsidP="0088127C">
            <w:pPr>
              <w:pStyle w:val="OtherTableBody"/>
            </w:pPr>
            <w:r>
              <w:t>RSP_E22</w:t>
            </w:r>
          </w:p>
        </w:tc>
        <w:tc>
          <w:tcPr>
            <w:tcW w:w="4200" w:type="dxa"/>
          </w:tcPr>
          <w:p w14:paraId="0FE94DA6" w14:textId="77777777" w:rsidR="00B50050" w:rsidRDefault="00B50050" w:rsidP="0088127C">
            <w:pPr>
              <w:pStyle w:val="OtherTableBody"/>
            </w:pPr>
            <w:r>
              <w:t>E22</w:t>
            </w:r>
          </w:p>
        </w:tc>
      </w:tr>
      <w:tr w:rsidR="00B50050" w14:paraId="185F0D7F" w14:textId="77777777" w:rsidTr="00195548">
        <w:tc>
          <w:tcPr>
            <w:tcW w:w="600" w:type="dxa"/>
          </w:tcPr>
          <w:p w14:paraId="3B14018B" w14:textId="77777777" w:rsidR="00B50050" w:rsidRDefault="00B50050" w:rsidP="0088127C">
            <w:pPr>
              <w:pStyle w:val="OtherTableBody"/>
            </w:pPr>
          </w:p>
        </w:tc>
        <w:tc>
          <w:tcPr>
            <w:tcW w:w="600" w:type="dxa"/>
          </w:tcPr>
          <w:p w14:paraId="098C0BDD" w14:textId="77777777" w:rsidR="00B50050" w:rsidRDefault="00B50050" w:rsidP="0088127C">
            <w:pPr>
              <w:pStyle w:val="OtherTableBody"/>
            </w:pPr>
            <w:r>
              <w:t>0354</w:t>
            </w:r>
          </w:p>
        </w:tc>
        <w:tc>
          <w:tcPr>
            <w:tcW w:w="2600" w:type="dxa"/>
          </w:tcPr>
          <w:p w14:paraId="5CAFD302" w14:textId="77777777" w:rsidR="00B50050" w:rsidRDefault="00B50050" w:rsidP="0088127C">
            <w:pPr>
              <w:pStyle w:val="OtherTableBody"/>
            </w:pPr>
          </w:p>
        </w:tc>
        <w:tc>
          <w:tcPr>
            <w:tcW w:w="1400" w:type="dxa"/>
          </w:tcPr>
          <w:p w14:paraId="603ED6A1" w14:textId="77777777" w:rsidR="00B50050" w:rsidRDefault="00B50050" w:rsidP="0088127C">
            <w:pPr>
              <w:pStyle w:val="OtherTableBody"/>
            </w:pPr>
            <w:r>
              <w:t>RSP_K11</w:t>
            </w:r>
          </w:p>
        </w:tc>
        <w:tc>
          <w:tcPr>
            <w:tcW w:w="4200" w:type="dxa"/>
          </w:tcPr>
          <w:p w14:paraId="65BCD5B2" w14:textId="77777777" w:rsidR="00B50050" w:rsidRDefault="00B50050" w:rsidP="0088127C">
            <w:pPr>
              <w:pStyle w:val="OtherTableBody"/>
            </w:pPr>
            <w:r>
              <w:t>K11</w:t>
            </w:r>
          </w:p>
        </w:tc>
      </w:tr>
      <w:tr w:rsidR="00B50050" w14:paraId="7D4E0226" w14:textId="77777777" w:rsidTr="00195548">
        <w:tc>
          <w:tcPr>
            <w:tcW w:w="600" w:type="dxa"/>
          </w:tcPr>
          <w:p w14:paraId="11956FF8" w14:textId="77777777" w:rsidR="00B50050" w:rsidRDefault="00B50050" w:rsidP="0088127C">
            <w:pPr>
              <w:pStyle w:val="OtherTableBody"/>
            </w:pPr>
          </w:p>
        </w:tc>
        <w:tc>
          <w:tcPr>
            <w:tcW w:w="600" w:type="dxa"/>
          </w:tcPr>
          <w:p w14:paraId="2CF544BA" w14:textId="77777777" w:rsidR="00B50050" w:rsidRDefault="00B50050" w:rsidP="0088127C">
            <w:pPr>
              <w:pStyle w:val="OtherTableBody"/>
            </w:pPr>
            <w:r>
              <w:t>0354</w:t>
            </w:r>
          </w:p>
        </w:tc>
        <w:tc>
          <w:tcPr>
            <w:tcW w:w="2600" w:type="dxa"/>
          </w:tcPr>
          <w:p w14:paraId="585A5FEC" w14:textId="77777777" w:rsidR="00B50050" w:rsidRDefault="00B50050" w:rsidP="0088127C">
            <w:pPr>
              <w:pStyle w:val="OtherTableBody"/>
            </w:pPr>
          </w:p>
        </w:tc>
        <w:tc>
          <w:tcPr>
            <w:tcW w:w="1400" w:type="dxa"/>
          </w:tcPr>
          <w:p w14:paraId="1E1EBE19" w14:textId="77777777" w:rsidR="00B50050" w:rsidRDefault="00B50050" w:rsidP="0088127C">
            <w:pPr>
              <w:pStyle w:val="OtherTableBody"/>
            </w:pPr>
            <w:r>
              <w:t>RSP_K21</w:t>
            </w:r>
          </w:p>
        </w:tc>
        <w:tc>
          <w:tcPr>
            <w:tcW w:w="4200" w:type="dxa"/>
          </w:tcPr>
          <w:p w14:paraId="1C6F8500" w14:textId="77777777" w:rsidR="00B50050" w:rsidRDefault="00B50050" w:rsidP="0088127C">
            <w:pPr>
              <w:pStyle w:val="OtherTableBody"/>
            </w:pPr>
            <w:r>
              <w:t>K21</w:t>
            </w:r>
          </w:p>
        </w:tc>
      </w:tr>
      <w:tr w:rsidR="00B50050" w14:paraId="76942ABD" w14:textId="77777777" w:rsidTr="00195548">
        <w:tc>
          <w:tcPr>
            <w:tcW w:w="600" w:type="dxa"/>
          </w:tcPr>
          <w:p w14:paraId="34B57201" w14:textId="77777777" w:rsidR="00B50050" w:rsidRDefault="00B50050" w:rsidP="0088127C">
            <w:pPr>
              <w:pStyle w:val="OtherTableBody"/>
            </w:pPr>
          </w:p>
        </w:tc>
        <w:tc>
          <w:tcPr>
            <w:tcW w:w="600" w:type="dxa"/>
          </w:tcPr>
          <w:p w14:paraId="2FE35021" w14:textId="77777777" w:rsidR="00B50050" w:rsidRDefault="00B50050" w:rsidP="0088127C">
            <w:pPr>
              <w:pStyle w:val="OtherTableBody"/>
            </w:pPr>
            <w:r>
              <w:t>0354</w:t>
            </w:r>
          </w:p>
        </w:tc>
        <w:tc>
          <w:tcPr>
            <w:tcW w:w="2600" w:type="dxa"/>
          </w:tcPr>
          <w:p w14:paraId="3E85CB91" w14:textId="77777777" w:rsidR="00B50050" w:rsidRDefault="00B50050" w:rsidP="0088127C">
            <w:pPr>
              <w:pStyle w:val="OtherTableBody"/>
            </w:pPr>
          </w:p>
        </w:tc>
        <w:tc>
          <w:tcPr>
            <w:tcW w:w="1400" w:type="dxa"/>
          </w:tcPr>
          <w:p w14:paraId="2DDF61C1" w14:textId="77777777" w:rsidR="00B50050" w:rsidRDefault="00B50050" w:rsidP="0088127C">
            <w:pPr>
              <w:pStyle w:val="OtherTableBody"/>
            </w:pPr>
            <w:r>
              <w:t>RSP_K22</w:t>
            </w:r>
          </w:p>
        </w:tc>
        <w:tc>
          <w:tcPr>
            <w:tcW w:w="4200" w:type="dxa"/>
          </w:tcPr>
          <w:p w14:paraId="6DB5E80D" w14:textId="77777777" w:rsidR="00B50050" w:rsidRDefault="00B50050" w:rsidP="0088127C">
            <w:pPr>
              <w:pStyle w:val="OtherTableBody"/>
            </w:pPr>
            <w:r>
              <w:t>K22</w:t>
            </w:r>
          </w:p>
        </w:tc>
      </w:tr>
      <w:tr w:rsidR="00B50050" w14:paraId="7B60263B" w14:textId="77777777" w:rsidTr="00195548">
        <w:tc>
          <w:tcPr>
            <w:tcW w:w="600" w:type="dxa"/>
          </w:tcPr>
          <w:p w14:paraId="2D3883C8" w14:textId="77777777" w:rsidR="00B50050" w:rsidRDefault="00B50050" w:rsidP="0088127C">
            <w:pPr>
              <w:pStyle w:val="OtherTableBody"/>
            </w:pPr>
          </w:p>
        </w:tc>
        <w:tc>
          <w:tcPr>
            <w:tcW w:w="600" w:type="dxa"/>
          </w:tcPr>
          <w:p w14:paraId="6C245184" w14:textId="77777777" w:rsidR="00B50050" w:rsidRDefault="00B50050" w:rsidP="0088127C">
            <w:pPr>
              <w:pStyle w:val="OtherTableBody"/>
            </w:pPr>
            <w:r>
              <w:t>0354</w:t>
            </w:r>
          </w:p>
        </w:tc>
        <w:tc>
          <w:tcPr>
            <w:tcW w:w="2600" w:type="dxa"/>
          </w:tcPr>
          <w:p w14:paraId="48582831" w14:textId="77777777" w:rsidR="00B50050" w:rsidRDefault="00B50050" w:rsidP="0088127C">
            <w:pPr>
              <w:pStyle w:val="OtherTableBody"/>
            </w:pPr>
          </w:p>
        </w:tc>
        <w:tc>
          <w:tcPr>
            <w:tcW w:w="1400" w:type="dxa"/>
          </w:tcPr>
          <w:p w14:paraId="790AC7B9" w14:textId="77777777" w:rsidR="00B50050" w:rsidRDefault="00B50050" w:rsidP="0088127C">
            <w:pPr>
              <w:pStyle w:val="OtherTableBody"/>
            </w:pPr>
            <w:r>
              <w:t>RSP_K23</w:t>
            </w:r>
          </w:p>
        </w:tc>
        <w:tc>
          <w:tcPr>
            <w:tcW w:w="4200" w:type="dxa"/>
          </w:tcPr>
          <w:p w14:paraId="2D9D01F0" w14:textId="77777777" w:rsidR="00B50050" w:rsidRDefault="00B50050" w:rsidP="0088127C">
            <w:pPr>
              <w:pStyle w:val="OtherTableBody"/>
            </w:pPr>
            <w:r>
              <w:t>K23, K24</w:t>
            </w:r>
          </w:p>
        </w:tc>
      </w:tr>
      <w:tr w:rsidR="00B50050" w14:paraId="6813D59A" w14:textId="77777777" w:rsidTr="00195548">
        <w:tc>
          <w:tcPr>
            <w:tcW w:w="600" w:type="dxa"/>
          </w:tcPr>
          <w:p w14:paraId="32A7A1AA" w14:textId="77777777" w:rsidR="00B50050" w:rsidRDefault="00B50050" w:rsidP="0088127C">
            <w:pPr>
              <w:pStyle w:val="OtherTableBody"/>
            </w:pPr>
          </w:p>
        </w:tc>
        <w:tc>
          <w:tcPr>
            <w:tcW w:w="600" w:type="dxa"/>
          </w:tcPr>
          <w:p w14:paraId="63F1D6E4" w14:textId="77777777" w:rsidR="00B50050" w:rsidRDefault="00B50050" w:rsidP="0088127C">
            <w:pPr>
              <w:pStyle w:val="OtherTableBody"/>
            </w:pPr>
            <w:r>
              <w:t>0354</w:t>
            </w:r>
          </w:p>
        </w:tc>
        <w:tc>
          <w:tcPr>
            <w:tcW w:w="2600" w:type="dxa"/>
          </w:tcPr>
          <w:p w14:paraId="4FCDC464" w14:textId="77777777" w:rsidR="00B50050" w:rsidRDefault="00B50050" w:rsidP="0088127C">
            <w:pPr>
              <w:pStyle w:val="OtherTableBody"/>
            </w:pPr>
          </w:p>
        </w:tc>
        <w:tc>
          <w:tcPr>
            <w:tcW w:w="1400" w:type="dxa"/>
          </w:tcPr>
          <w:p w14:paraId="23F408D2" w14:textId="77777777" w:rsidR="00B50050" w:rsidRDefault="00B50050" w:rsidP="0088127C">
            <w:pPr>
              <w:pStyle w:val="OtherTableBody"/>
            </w:pPr>
            <w:r>
              <w:t>RSP_K25</w:t>
            </w:r>
          </w:p>
        </w:tc>
        <w:tc>
          <w:tcPr>
            <w:tcW w:w="4200" w:type="dxa"/>
          </w:tcPr>
          <w:p w14:paraId="6403279E" w14:textId="77777777" w:rsidR="00B50050" w:rsidRDefault="00B50050" w:rsidP="0088127C">
            <w:pPr>
              <w:pStyle w:val="OtherTableBody"/>
            </w:pPr>
            <w:r>
              <w:t>K25</w:t>
            </w:r>
          </w:p>
        </w:tc>
      </w:tr>
      <w:tr w:rsidR="00B50050" w14:paraId="7A84491A" w14:textId="77777777" w:rsidTr="00195548">
        <w:tc>
          <w:tcPr>
            <w:tcW w:w="600" w:type="dxa"/>
          </w:tcPr>
          <w:p w14:paraId="5BF662CA" w14:textId="77777777" w:rsidR="00B50050" w:rsidRDefault="00B50050" w:rsidP="0088127C">
            <w:pPr>
              <w:pStyle w:val="OtherTableBody"/>
            </w:pPr>
          </w:p>
        </w:tc>
        <w:tc>
          <w:tcPr>
            <w:tcW w:w="600" w:type="dxa"/>
          </w:tcPr>
          <w:p w14:paraId="1638C42A" w14:textId="77777777" w:rsidR="00B50050" w:rsidRDefault="00B50050" w:rsidP="0088127C">
            <w:pPr>
              <w:pStyle w:val="OtherTableBody"/>
            </w:pPr>
            <w:r>
              <w:t>0354</w:t>
            </w:r>
          </w:p>
        </w:tc>
        <w:tc>
          <w:tcPr>
            <w:tcW w:w="2600" w:type="dxa"/>
          </w:tcPr>
          <w:p w14:paraId="1ACA3E80" w14:textId="77777777" w:rsidR="00B50050" w:rsidRDefault="00B50050" w:rsidP="0088127C">
            <w:pPr>
              <w:pStyle w:val="OtherTableBody"/>
            </w:pPr>
          </w:p>
        </w:tc>
        <w:tc>
          <w:tcPr>
            <w:tcW w:w="1400" w:type="dxa"/>
          </w:tcPr>
          <w:p w14:paraId="5BCC73AA" w14:textId="77777777" w:rsidR="00B50050" w:rsidRDefault="00B50050" w:rsidP="0088127C">
            <w:pPr>
              <w:pStyle w:val="OtherTableBody"/>
            </w:pPr>
            <w:r>
              <w:t>RSP_K31</w:t>
            </w:r>
          </w:p>
        </w:tc>
        <w:tc>
          <w:tcPr>
            <w:tcW w:w="4200" w:type="dxa"/>
          </w:tcPr>
          <w:p w14:paraId="4D7E1F51" w14:textId="77777777" w:rsidR="00B50050" w:rsidRDefault="00B50050" w:rsidP="0088127C">
            <w:pPr>
              <w:pStyle w:val="OtherTableBody"/>
            </w:pPr>
            <w:r>
              <w:t>K31</w:t>
            </w:r>
          </w:p>
        </w:tc>
      </w:tr>
      <w:tr w:rsidR="00B50050" w14:paraId="65D9211C" w14:textId="77777777" w:rsidTr="00195548">
        <w:tc>
          <w:tcPr>
            <w:tcW w:w="600" w:type="dxa"/>
          </w:tcPr>
          <w:p w14:paraId="3FF5731D" w14:textId="77777777" w:rsidR="00B50050" w:rsidRDefault="00B50050" w:rsidP="0088127C">
            <w:pPr>
              <w:pStyle w:val="OtherTableBody"/>
            </w:pPr>
          </w:p>
        </w:tc>
        <w:tc>
          <w:tcPr>
            <w:tcW w:w="600" w:type="dxa"/>
          </w:tcPr>
          <w:p w14:paraId="464E055D" w14:textId="77777777" w:rsidR="00B50050" w:rsidRDefault="00B50050" w:rsidP="0088127C">
            <w:pPr>
              <w:pStyle w:val="OtherTableBody"/>
            </w:pPr>
            <w:r>
              <w:t>0354</w:t>
            </w:r>
          </w:p>
        </w:tc>
        <w:tc>
          <w:tcPr>
            <w:tcW w:w="2600" w:type="dxa"/>
          </w:tcPr>
          <w:p w14:paraId="3A3094DB" w14:textId="77777777" w:rsidR="00B50050" w:rsidRDefault="00B50050" w:rsidP="0088127C">
            <w:pPr>
              <w:pStyle w:val="OtherTableBody"/>
            </w:pPr>
          </w:p>
        </w:tc>
        <w:tc>
          <w:tcPr>
            <w:tcW w:w="1400" w:type="dxa"/>
          </w:tcPr>
          <w:p w14:paraId="74CB67C1" w14:textId="77777777" w:rsidR="00B50050" w:rsidRDefault="00B50050" w:rsidP="0088127C">
            <w:pPr>
              <w:pStyle w:val="OtherTableBody"/>
            </w:pPr>
            <w:r>
              <w:t>RSP_K32</w:t>
            </w:r>
          </w:p>
        </w:tc>
        <w:tc>
          <w:tcPr>
            <w:tcW w:w="4200" w:type="dxa"/>
          </w:tcPr>
          <w:p w14:paraId="3A583AEB" w14:textId="77777777" w:rsidR="00B50050" w:rsidRDefault="00B50050" w:rsidP="0088127C">
            <w:pPr>
              <w:pStyle w:val="OtherTableBody"/>
            </w:pPr>
            <w:r>
              <w:t>K32</w:t>
            </w:r>
          </w:p>
        </w:tc>
      </w:tr>
      <w:tr w:rsidR="00B50050" w14:paraId="676C5458" w14:textId="77777777" w:rsidTr="00195548">
        <w:tc>
          <w:tcPr>
            <w:tcW w:w="600" w:type="dxa"/>
          </w:tcPr>
          <w:p w14:paraId="55D823E9" w14:textId="77777777" w:rsidR="00B50050" w:rsidRDefault="00B50050" w:rsidP="0088127C">
            <w:pPr>
              <w:pStyle w:val="OtherTableBody"/>
            </w:pPr>
          </w:p>
        </w:tc>
        <w:tc>
          <w:tcPr>
            <w:tcW w:w="600" w:type="dxa"/>
          </w:tcPr>
          <w:p w14:paraId="5FE67B55" w14:textId="77777777" w:rsidR="00B50050" w:rsidRDefault="00B50050" w:rsidP="0088127C">
            <w:pPr>
              <w:pStyle w:val="OtherTableBody"/>
            </w:pPr>
            <w:r>
              <w:t>0354</w:t>
            </w:r>
          </w:p>
        </w:tc>
        <w:tc>
          <w:tcPr>
            <w:tcW w:w="2600" w:type="dxa"/>
          </w:tcPr>
          <w:p w14:paraId="281655FB" w14:textId="77777777" w:rsidR="00B50050" w:rsidRDefault="00B50050" w:rsidP="0088127C">
            <w:pPr>
              <w:pStyle w:val="OtherTableBody"/>
            </w:pPr>
          </w:p>
        </w:tc>
        <w:tc>
          <w:tcPr>
            <w:tcW w:w="1400" w:type="dxa"/>
          </w:tcPr>
          <w:p w14:paraId="7BED3973" w14:textId="77777777" w:rsidR="00B50050" w:rsidRDefault="00B50050" w:rsidP="0088127C">
            <w:pPr>
              <w:pStyle w:val="OtherTableBody"/>
            </w:pPr>
            <w:r>
              <w:t>RSP_O33</w:t>
            </w:r>
          </w:p>
        </w:tc>
        <w:tc>
          <w:tcPr>
            <w:tcW w:w="4200" w:type="dxa"/>
          </w:tcPr>
          <w:p w14:paraId="56C1E49E" w14:textId="77777777" w:rsidR="00B50050" w:rsidRDefault="00B50050" w:rsidP="0088127C">
            <w:pPr>
              <w:pStyle w:val="OtherTableBody"/>
            </w:pPr>
            <w:r>
              <w:t>O33</w:t>
            </w:r>
          </w:p>
        </w:tc>
      </w:tr>
      <w:tr w:rsidR="00B50050" w14:paraId="16C572FF" w14:textId="77777777" w:rsidTr="00195548">
        <w:tc>
          <w:tcPr>
            <w:tcW w:w="600" w:type="dxa"/>
          </w:tcPr>
          <w:p w14:paraId="41EC90BB" w14:textId="77777777" w:rsidR="00B50050" w:rsidRDefault="00B50050" w:rsidP="0088127C">
            <w:pPr>
              <w:pStyle w:val="OtherTableBody"/>
            </w:pPr>
          </w:p>
        </w:tc>
        <w:tc>
          <w:tcPr>
            <w:tcW w:w="600" w:type="dxa"/>
          </w:tcPr>
          <w:p w14:paraId="2B792AD4" w14:textId="77777777" w:rsidR="00B50050" w:rsidRDefault="00B50050" w:rsidP="0088127C">
            <w:pPr>
              <w:pStyle w:val="OtherTableBody"/>
            </w:pPr>
            <w:r>
              <w:t>0354</w:t>
            </w:r>
          </w:p>
        </w:tc>
        <w:tc>
          <w:tcPr>
            <w:tcW w:w="2600" w:type="dxa"/>
          </w:tcPr>
          <w:p w14:paraId="626CD923" w14:textId="77777777" w:rsidR="00B50050" w:rsidRDefault="00B50050" w:rsidP="0088127C">
            <w:pPr>
              <w:pStyle w:val="OtherTableBody"/>
            </w:pPr>
          </w:p>
        </w:tc>
        <w:tc>
          <w:tcPr>
            <w:tcW w:w="1400" w:type="dxa"/>
          </w:tcPr>
          <w:p w14:paraId="04D2F08E" w14:textId="77777777" w:rsidR="00B50050" w:rsidRDefault="00B50050" w:rsidP="0088127C">
            <w:pPr>
              <w:pStyle w:val="OtherTableBody"/>
            </w:pPr>
            <w:r>
              <w:t>RSP_O34</w:t>
            </w:r>
          </w:p>
        </w:tc>
        <w:tc>
          <w:tcPr>
            <w:tcW w:w="4200" w:type="dxa"/>
          </w:tcPr>
          <w:p w14:paraId="2B632D16" w14:textId="77777777" w:rsidR="00B50050" w:rsidRDefault="00B50050" w:rsidP="0088127C">
            <w:pPr>
              <w:pStyle w:val="OtherTableBody"/>
            </w:pPr>
            <w:r>
              <w:t>O34</w:t>
            </w:r>
          </w:p>
        </w:tc>
      </w:tr>
      <w:tr w:rsidR="00B50050" w14:paraId="0603E2A5" w14:textId="77777777" w:rsidTr="00195548">
        <w:tc>
          <w:tcPr>
            <w:tcW w:w="600" w:type="dxa"/>
          </w:tcPr>
          <w:p w14:paraId="2FD9577C" w14:textId="77777777" w:rsidR="00B50050" w:rsidRDefault="00B50050" w:rsidP="0088127C">
            <w:pPr>
              <w:pStyle w:val="OtherTableBody"/>
            </w:pPr>
          </w:p>
        </w:tc>
        <w:tc>
          <w:tcPr>
            <w:tcW w:w="600" w:type="dxa"/>
          </w:tcPr>
          <w:p w14:paraId="3FFE0863" w14:textId="77777777" w:rsidR="00B50050" w:rsidRDefault="00B50050" w:rsidP="0088127C">
            <w:pPr>
              <w:pStyle w:val="OtherTableBody"/>
            </w:pPr>
            <w:r>
              <w:t>0354</w:t>
            </w:r>
          </w:p>
        </w:tc>
        <w:tc>
          <w:tcPr>
            <w:tcW w:w="2600" w:type="dxa"/>
          </w:tcPr>
          <w:p w14:paraId="0F949DBA" w14:textId="77777777" w:rsidR="00B50050" w:rsidRDefault="00B50050" w:rsidP="0088127C">
            <w:pPr>
              <w:pStyle w:val="OtherTableBody"/>
            </w:pPr>
          </w:p>
        </w:tc>
        <w:tc>
          <w:tcPr>
            <w:tcW w:w="1400" w:type="dxa"/>
          </w:tcPr>
          <w:p w14:paraId="5373A14A" w14:textId="77777777" w:rsidR="00B50050" w:rsidRDefault="00B50050" w:rsidP="0088127C">
            <w:pPr>
              <w:pStyle w:val="OtherTableBody"/>
            </w:pPr>
            <w:r>
              <w:t>RSP_Q11</w:t>
            </w:r>
          </w:p>
        </w:tc>
        <w:tc>
          <w:tcPr>
            <w:tcW w:w="4200" w:type="dxa"/>
          </w:tcPr>
          <w:p w14:paraId="15FF80FB" w14:textId="77777777" w:rsidR="00B50050" w:rsidRDefault="00B50050" w:rsidP="0088127C">
            <w:pPr>
              <w:pStyle w:val="OtherTableBody"/>
            </w:pPr>
            <w:r>
              <w:t>Q11</w:t>
            </w:r>
          </w:p>
        </w:tc>
      </w:tr>
      <w:tr w:rsidR="00B50050" w14:paraId="52FFBDB0" w14:textId="77777777" w:rsidTr="00195548">
        <w:tc>
          <w:tcPr>
            <w:tcW w:w="600" w:type="dxa"/>
          </w:tcPr>
          <w:p w14:paraId="5E1A9607" w14:textId="77777777" w:rsidR="00B50050" w:rsidRDefault="00B50050" w:rsidP="0088127C">
            <w:pPr>
              <w:pStyle w:val="OtherTableBody"/>
            </w:pPr>
          </w:p>
        </w:tc>
        <w:tc>
          <w:tcPr>
            <w:tcW w:w="600" w:type="dxa"/>
          </w:tcPr>
          <w:p w14:paraId="3CFA6C53" w14:textId="77777777" w:rsidR="00B50050" w:rsidRDefault="00B50050" w:rsidP="0088127C">
            <w:pPr>
              <w:pStyle w:val="OtherTableBody"/>
            </w:pPr>
            <w:r>
              <w:t>0354</w:t>
            </w:r>
          </w:p>
        </w:tc>
        <w:tc>
          <w:tcPr>
            <w:tcW w:w="2600" w:type="dxa"/>
          </w:tcPr>
          <w:p w14:paraId="6E1A8790" w14:textId="77777777" w:rsidR="00B50050" w:rsidRDefault="00B50050" w:rsidP="0088127C">
            <w:pPr>
              <w:pStyle w:val="OtherTableBody"/>
            </w:pPr>
          </w:p>
        </w:tc>
        <w:tc>
          <w:tcPr>
            <w:tcW w:w="1400" w:type="dxa"/>
          </w:tcPr>
          <w:p w14:paraId="0ACF903C" w14:textId="77777777" w:rsidR="00B50050" w:rsidRDefault="00B50050" w:rsidP="0088127C">
            <w:pPr>
              <w:pStyle w:val="OtherTableBody"/>
            </w:pPr>
            <w:r>
              <w:t>RTB_K13</w:t>
            </w:r>
          </w:p>
        </w:tc>
        <w:tc>
          <w:tcPr>
            <w:tcW w:w="4200" w:type="dxa"/>
          </w:tcPr>
          <w:p w14:paraId="57DCF715" w14:textId="77777777" w:rsidR="00B50050" w:rsidRDefault="00B50050" w:rsidP="0088127C">
            <w:pPr>
              <w:pStyle w:val="OtherTableBody"/>
            </w:pPr>
            <w:r>
              <w:t>K13</w:t>
            </w:r>
          </w:p>
        </w:tc>
      </w:tr>
      <w:tr w:rsidR="00B50050" w14:paraId="3B22049B" w14:textId="77777777" w:rsidTr="00195548">
        <w:tc>
          <w:tcPr>
            <w:tcW w:w="600" w:type="dxa"/>
          </w:tcPr>
          <w:p w14:paraId="381CF9B5" w14:textId="77777777" w:rsidR="00B50050" w:rsidRDefault="00B50050" w:rsidP="0088127C">
            <w:pPr>
              <w:pStyle w:val="OtherTableBody"/>
            </w:pPr>
          </w:p>
        </w:tc>
        <w:tc>
          <w:tcPr>
            <w:tcW w:w="600" w:type="dxa"/>
          </w:tcPr>
          <w:p w14:paraId="4AA45664" w14:textId="77777777" w:rsidR="00B50050" w:rsidRDefault="00B50050" w:rsidP="0088127C">
            <w:pPr>
              <w:pStyle w:val="OtherTableBody"/>
            </w:pPr>
            <w:r>
              <w:t>0354</w:t>
            </w:r>
          </w:p>
        </w:tc>
        <w:tc>
          <w:tcPr>
            <w:tcW w:w="2600" w:type="dxa"/>
          </w:tcPr>
          <w:p w14:paraId="1D9318AA" w14:textId="77777777" w:rsidR="00B50050" w:rsidRDefault="00B50050" w:rsidP="0088127C">
            <w:pPr>
              <w:pStyle w:val="OtherTableBody"/>
            </w:pPr>
          </w:p>
        </w:tc>
        <w:tc>
          <w:tcPr>
            <w:tcW w:w="1400" w:type="dxa"/>
          </w:tcPr>
          <w:p w14:paraId="2F25FF89" w14:textId="77777777" w:rsidR="00B50050" w:rsidRDefault="00B50050" w:rsidP="0088127C">
            <w:pPr>
              <w:pStyle w:val="OtherTableBody"/>
            </w:pPr>
            <w:r>
              <w:t>SDR_S31</w:t>
            </w:r>
          </w:p>
        </w:tc>
        <w:tc>
          <w:tcPr>
            <w:tcW w:w="4200" w:type="dxa"/>
          </w:tcPr>
          <w:p w14:paraId="5FC8F313" w14:textId="77777777" w:rsidR="00B50050" w:rsidRDefault="00B50050" w:rsidP="0088127C">
            <w:pPr>
              <w:pStyle w:val="OtherTableBody"/>
            </w:pPr>
            <w:r>
              <w:t>S31, S36</w:t>
            </w:r>
          </w:p>
        </w:tc>
      </w:tr>
      <w:tr w:rsidR="00B50050" w14:paraId="6B85A232" w14:textId="77777777" w:rsidTr="00195548">
        <w:tc>
          <w:tcPr>
            <w:tcW w:w="600" w:type="dxa"/>
          </w:tcPr>
          <w:p w14:paraId="23178CF2" w14:textId="77777777" w:rsidR="00B50050" w:rsidRDefault="00B50050" w:rsidP="0088127C">
            <w:pPr>
              <w:pStyle w:val="OtherTableBody"/>
            </w:pPr>
          </w:p>
        </w:tc>
        <w:tc>
          <w:tcPr>
            <w:tcW w:w="600" w:type="dxa"/>
          </w:tcPr>
          <w:p w14:paraId="5986E333" w14:textId="77777777" w:rsidR="00B50050" w:rsidRDefault="00B50050" w:rsidP="0088127C">
            <w:pPr>
              <w:pStyle w:val="OtherTableBody"/>
            </w:pPr>
            <w:r>
              <w:t>0354</w:t>
            </w:r>
          </w:p>
        </w:tc>
        <w:tc>
          <w:tcPr>
            <w:tcW w:w="2600" w:type="dxa"/>
          </w:tcPr>
          <w:p w14:paraId="26C6F9B7" w14:textId="77777777" w:rsidR="00B50050" w:rsidRDefault="00B50050" w:rsidP="0088127C">
            <w:pPr>
              <w:pStyle w:val="OtherTableBody"/>
            </w:pPr>
          </w:p>
        </w:tc>
        <w:tc>
          <w:tcPr>
            <w:tcW w:w="1400" w:type="dxa"/>
          </w:tcPr>
          <w:p w14:paraId="3A66A152" w14:textId="77777777" w:rsidR="00B50050" w:rsidRDefault="00B50050" w:rsidP="0088127C">
            <w:pPr>
              <w:pStyle w:val="OtherTableBody"/>
            </w:pPr>
            <w:r>
              <w:t>SDR_S32</w:t>
            </w:r>
          </w:p>
        </w:tc>
        <w:tc>
          <w:tcPr>
            <w:tcW w:w="4200" w:type="dxa"/>
          </w:tcPr>
          <w:p w14:paraId="0E479757" w14:textId="77777777" w:rsidR="00B50050" w:rsidRDefault="00B50050" w:rsidP="0088127C">
            <w:pPr>
              <w:pStyle w:val="OtherTableBody"/>
            </w:pPr>
            <w:r>
              <w:t>S32, S37</w:t>
            </w:r>
          </w:p>
        </w:tc>
      </w:tr>
      <w:tr w:rsidR="00B50050" w14:paraId="3B46D1AE" w14:textId="77777777" w:rsidTr="00195548">
        <w:tc>
          <w:tcPr>
            <w:tcW w:w="600" w:type="dxa"/>
          </w:tcPr>
          <w:p w14:paraId="00AC3DD9" w14:textId="77777777" w:rsidR="00B50050" w:rsidRDefault="00B50050" w:rsidP="0088127C">
            <w:pPr>
              <w:pStyle w:val="OtherTableBody"/>
            </w:pPr>
          </w:p>
        </w:tc>
        <w:tc>
          <w:tcPr>
            <w:tcW w:w="600" w:type="dxa"/>
          </w:tcPr>
          <w:p w14:paraId="6ACD4DAD" w14:textId="77777777" w:rsidR="00B50050" w:rsidRDefault="00B50050" w:rsidP="0088127C">
            <w:pPr>
              <w:pStyle w:val="OtherTableBody"/>
            </w:pPr>
            <w:r>
              <w:t>0354</w:t>
            </w:r>
          </w:p>
        </w:tc>
        <w:tc>
          <w:tcPr>
            <w:tcW w:w="2600" w:type="dxa"/>
          </w:tcPr>
          <w:p w14:paraId="6129C741" w14:textId="77777777" w:rsidR="00B50050" w:rsidRDefault="00B50050" w:rsidP="0088127C">
            <w:pPr>
              <w:pStyle w:val="OtherTableBody"/>
            </w:pPr>
          </w:p>
        </w:tc>
        <w:tc>
          <w:tcPr>
            <w:tcW w:w="1400" w:type="dxa"/>
          </w:tcPr>
          <w:p w14:paraId="1ACDF317" w14:textId="77777777" w:rsidR="00B50050" w:rsidRDefault="00B50050" w:rsidP="0088127C">
            <w:pPr>
              <w:pStyle w:val="OtherTableBody"/>
            </w:pPr>
            <w:r>
              <w:t>SET_S38</w:t>
            </w:r>
          </w:p>
        </w:tc>
        <w:tc>
          <w:tcPr>
            <w:tcW w:w="4200" w:type="dxa"/>
          </w:tcPr>
          <w:p w14:paraId="69F3711A" w14:textId="77777777" w:rsidR="00B50050" w:rsidRDefault="00B50050" w:rsidP="0088127C">
            <w:pPr>
              <w:pStyle w:val="OtherTableBody"/>
            </w:pPr>
            <w:r>
              <w:t>This message structure supports tracking of information related to preparations for specimen collection and the collection event.</w:t>
            </w:r>
          </w:p>
        </w:tc>
      </w:tr>
      <w:tr w:rsidR="00B50050" w14:paraId="6934929B" w14:textId="77777777" w:rsidTr="00195548">
        <w:tc>
          <w:tcPr>
            <w:tcW w:w="600" w:type="dxa"/>
          </w:tcPr>
          <w:p w14:paraId="26E6D4E2" w14:textId="77777777" w:rsidR="00B50050" w:rsidRDefault="00B50050" w:rsidP="0088127C">
            <w:pPr>
              <w:pStyle w:val="OtherTableBody"/>
            </w:pPr>
          </w:p>
        </w:tc>
        <w:tc>
          <w:tcPr>
            <w:tcW w:w="600" w:type="dxa"/>
          </w:tcPr>
          <w:p w14:paraId="00819F52" w14:textId="77777777" w:rsidR="00B50050" w:rsidRDefault="00B50050" w:rsidP="0088127C">
            <w:pPr>
              <w:pStyle w:val="OtherTableBody"/>
            </w:pPr>
            <w:r>
              <w:t>0354</w:t>
            </w:r>
          </w:p>
        </w:tc>
        <w:tc>
          <w:tcPr>
            <w:tcW w:w="2600" w:type="dxa"/>
          </w:tcPr>
          <w:p w14:paraId="07C9CFA1" w14:textId="77777777" w:rsidR="00B50050" w:rsidRDefault="00B50050" w:rsidP="0088127C">
            <w:pPr>
              <w:pStyle w:val="OtherTableBody"/>
            </w:pPr>
          </w:p>
        </w:tc>
        <w:tc>
          <w:tcPr>
            <w:tcW w:w="1400" w:type="dxa"/>
          </w:tcPr>
          <w:p w14:paraId="642F07DD" w14:textId="77777777" w:rsidR="00B50050" w:rsidRDefault="00B50050" w:rsidP="0088127C">
            <w:pPr>
              <w:pStyle w:val="OtherTableBody"/>
            </w:pPr>
            <w:r>
              <w:t>SET_S40</w:t>
            </w:r>
          </w:p>
        </w:tc>
        <w:tc>
          <w:tcPr>
            <w:tcW w:w="4200" w:type="dxa"/>
          </w:tcPr>
          <w:p w14:paraId="7B4D8D59" w14:textId="77777777" w:rsidR="00B50050" w:rsidRDefault="00B50050" w:rsidP="0088127C">
            <w:pPr>
              <w:pStyle w:val="OtherTableBody"/>
            </w:pPr>
            <w:r>
              <w:t>This message structure supports tracking of information when specimen collection is not successful.</w:t>
            </w:r>
          </w:p>
        </w:tc>
      </w:tr>
      <w:tr w:rsidR="00B50050" w14:paraId="1B1422F6" w14:textId="77777777" w:rsidTr="00195548">
        <w:tc>
          <w:tcPr>
            <w:tcW w:w="600" w:type="dxa"/>
          </w:tcPr>
          <w:p w14:paraId="20E92724" w14:textId="77777777" w:rsidR="00B50050" w:rsidRDefault="00B50050" w:rsidP="0088127C">
            <w:pPr>
              <w:pStyle w:val="OtherTableBody"/>
            </w:pPr>
          </w:p>
        </w:tc>
        <w:tc>
          <w:tcPr>
            <w:tcW w:w="600" w:type="dxa"/>
          </w:tcPr>
          <w:p w14:paraId="2B8F59F6" w14:textId="77777777" w:rsidR="00B50050" w:rsidRDefault="00B50050" w:rsidP="0088127C">
            <w:pPr>
              <w:pStyle w:val="OtherTableBody"/>
            </w:pPr>
            <w:r>
              <w:t>0354</w:t>
            </w:r>
          </w:p>
        </w:tc>
        <w:tc>
          <w:tcPr>
            <w:tcW w:w="2600" w:type="dxa"/>
          </w:tcPr>
          <w:p w14:paraId="357AE997" w14:textId="77777777" w:rsidR="00B50050" w:rsidRDefault="00B50050" w:rsidP="0088127C">
            <w:pPr>
              <w:pStyle w:val="OtherTableBody"/>
            </w:pPr>
          </w:p>
        </w:tc>
        <w:tc>
          <w:tcPr>
            <w:tcW w:w="1400" w:type="dxa"/>
          </w:tcPr>
          <w:p w14:paraId="47601AAD" w14:textId="77777777" w:rsidR="00B50050" w:rsidRDefault="00B50050" w:rsidP="0088127C">
            <w:pPr>
              <w:pStyle w:val="OtherTableBody"/>
            </w:pPr>
            <w:r>
              <w:t>SET_S41</w:t>
            </w:r>
          </w:p>
        </w:tc>
        <w:tc>
          <w:tcPr>
            <w:tcW w:w="4200" w:type="dxa"/>
          </w:tcPr>
          <w:p w14:paraId="4CEC2A00" w14:textId="77777777" w:rsidR="00B50050" w:rsidRDefault="00B50050" w:rsidP="0088127C">
            <w:pPr>
              <w:pStyle w:val="OtherTableBody"/>
            </w:pPr>
            <w:r>
              <w:t>This message structure supports tracking of information related to the movements of specimens across locations, and placement in and out of storage.</w:t>
            </w:r>
          </w:p>
        </w:tc>
      </w:tr>
      <w:tr w:rsidR="00B50050" w14:paraId="1ECEBEEB" w14:textId="77777777" w:rsidTr="00195548">
        <w:tc>
          <w:tcPr>
            <w:tcW w:w="600" w:type="dxa"/>
          </w:tcPr>
          <w:p w14:paraId="6E8DEC7D" w14:textId="77777777" w:rsidR="00B50050" w:rsidRDefault="00B50050" w:rsidP="0088127C">
            <w:pPr>
              <w:pStyle w:val="OtherTableBody"/>
            </w:pPr>
          </w:p>
        </w:tc>
        <w:tc>
          <w:tcPr>
            <w:tcW w:w="600" w:type="dxa"/>
          </w:tcPr>
          <w:p w14:paraId="55B66F4B" w14:textId="77777777" w:rsidR="00B50050" w:rsidRDefault="00B50050" w:rsidP="0088127C">
            <w:pPr>
              <w:pStyle w:val="OtherTableBody"/>
            </w:pPr>
            <w:r>
              <w:t>0354</w:t>
            </w:r>
          </w:p>
        </w:tc>
        <w:tc>
          <w:tcPr>
            <w:tcW w:w="2600" w:type="dxa"/>
          </w:tcPr>
          <w:p w14:paraId="52D88210" w14:textId="77777777" w:rsidR="00B50050" w:rsidRDefault="00B50050" w:rsidP="0088127C">
            <w:pPr>
              <w:pStyle w:val="OtherTableBody"/>
            </w:pPr>
          </w:p>
        </w:tc>
        <w:tc>
          <w:tcPr>
            <w:tcW w:w="1400" w:type="dxa"/>
          </w:tcPr>
          <w:p w14:paraId="57027647" w14:textId="77777777" w:rsidR="00B50050" w:rsidRDefault="00B50050" w:rsidP="0088127C">
            <w:pPr>
              <w:pStyle w:val="OtherTableBody"/>
            </w:pPr>
            <w:r>
              <w:t>SET_S45</w:t>
            </w:r>
          </w:p>
        </w:tc>
        <w:tc>
          <w:tcPr>
            <w:tcW w:w="4200" w:type="dxa"/>
          </w:tcPr>
          <w:p w14:paraId="1480732A" w14:textId="77777777" w:rsidR="00B50050" w:rsidRDefault="00B50050" w:rsidP="0088127C">
            <w:pPr>
              <w:pStyle w:val="OtherTableBody"/>
            </w:pPr>
            <w:r>
              <w:t>This message structure supports tracking of information to identify or de-identify specimens or at time of final disposal.</w:t>
            </w:r>
          </w:p>
        </w:tc>
      </w:tr>
      <w:tr w:rsidR="00B50050" w14:paraId="7F9169F4" w14:textId="77777777" w:rsidTr="00195548">
        <w:tc>
          <w:tcPr>
            <w:tcW w:w="600" w:type="dxa"/>
          </w:tcPr>
          <w:p w14:paraId="7C7EFABC" w14:textId="77777777" w:rsidR="00B50050" w:rsidRDefault="00B50050" w:rsidP="0088127C">
            <w:pPr>
              <w:pStyle w:val="OtherTableBody"/>
            </w:pPr>
          </w:p>
        </w:tc>
        <w:tc>
          <w:tcPr>
            <w:tcW w:w="600" w:type="dxa"/>
          </w:tcPr>
          <w:p w14:paraId="2E65F56F" w14:textId="77777777" w:rsidR="00B50050" w:rsidRDefault="00B50050" w:rsidP="0088127C">
            <w:pPr>
              <w:pStyle w:val="OtherTableBody"/>
            </w:pPr>
            <w:r>
              <w:t>0354</w:t>
            </w:r>
          </w:p>
        </w:tc>
        <w:tc>
          <w:tcPr>
            <w:tcW w:w="2600" w:type="dxa"/>
          </w:tcPr>
          <w:p w14:paraId="188575F9" w14:textId="77777777" w:rsidR="00B50050" w:rsidRDefault="00B50050" w:rsidP="0088127C">
            <w:pPr>
              <w:pStyle w:val="OtherTableBody"/>
            </w:pPr>
          </w:p>
        </w:tc>
        <w:tc>
          <w:tcPr>
            <w:tcW w:w="1400" w:type="dxa"/>
          </w:tcPr>
          <w:p w14:paraId="530B9258" w14:textId="77777777" w:rsidR="00B50050" w:rsidRDefault="00B50050" w:rsidP="0088127C">
            <w:pPr>
              <w:pStyle w:val="OtherTableBody"/>
            </w:pPr>
            <w:r>
              <w:t>SET_S50</w:t>
            </w:r>
          </w:p>
        </w:tc>
        <w:tc>
          <w:tcPr>
            <w:tcW w:w="4200" w:type="dxa"/>
          </w:tcPr>
          <w:p w14:paraId="7DFA1F58" w14:textId="77777777" w:rsidR="00B50050" w:rsidRDefault="00B50050" w:rsidP="0088127C">
            <w:pPr>
              <w:pStyle w:val="OtherTableBody"/>
            </w:pPr>
            <w:r>
              <w:t>This message structure supports tracking of information related to processing of one or more specimen that may result in derived (child) specimen or not.</w:t>
            </w:r>
          </w:p>
        </w:tc>
      </w:tr>
      <w:tr w:rsidR="00B50050" w14:paraId="181F8BEA" w14:textId="77777777" w:rsidTr="00195548">
        <w:tc>
          <w:tcPr>
            <w:tcW w:w="600" w:type="dxa"/>
          </w:tcPr>
          <w:p w14:paraId="089AA091" w14:textId="77777777" w:rsidR="00B50050" w:rsidRDefault="00B50050" w:rsidP="0088127C">
            <w:pPr>
              <w:pStyle w:val="OtherTableBody"/>
            </w:pPr>
          </w:p>
        </w:tc>
        <w:tc>
          <w:tcPr>
            <w:tcW w:w="600" w:type="dxa"/>
          </w:tcPr>
          <w:p w14:paraId="2F0E95F2" w14:textId="77777777" w:rsidR="00B50050" w:rsidRDefault="00B50050" w:rsidP="0088127C">
            <w:pPr>
              <w:pStyle w:val="OtherTableBody"/>
            </w:pPr>
            <w:r>
              <w:t>0354</w:t>
            </w:r>
          </w:p>
        </w:tc>
        <w:tc>
          <w:tcPr>
            <w:tcW w:w="2600" w:type="dxa"/>
          </w:tcPr>
          <w:p w14:paraId="5D9B3263" w14:textId="77777777" w:rsidR="00B50050" w:rsidRDefault="00B50050" w:rsidP="0088127C">
            <w:pPr>
              <w:pStyle w:val="OtherTableBody"/>
            </w:pPr>
          </w:p>
        </w:tc>
        <w:tc>
          <w:tcPr>
            <w:tcW w:w="1400" w:type="dxa"/>
          </w:tcPr>
          <w:p w14:paraId="25E8F920" w14:textId="77777777" w:rsidR="00B50050" w:rsidRDefault="00B50050" w:rsidP="0088127C">
            <w:pPr>
              <w:pStyle w:val="OtherTableBody"/>
            </w:pPr>
            <w:r>
              <w:t>SET_S52</w:t>
            </w:r>
          </w:p>
        </w:tc>
        <w:tc>
          <w:tcPr>
            <w:tcW w:w="4200" w:type="dxa"/>
          </w:tcPr>
          <w:p w14:paraId="75AA0F72" w14:textId="77777777" w:rsidR="00B50050" w:rsidRDefault="00B50050" w:rsidP="0088127C">
            <w:pPr>
              <w:pStyle w:val="OtherTableBody"/>
            </w:pPr>
            <w:r>
              <w:t>This message structure supports tracking of information when the processing of a specimen was unsuccessful.</w:t>
            </w:r>
          </w:p>
        </w:tc>
      </w:tr>
      <w:tr w:rsidR="00B50050" w14:paraId="77F50960" w14:textId="77777777" w:rsidTr="00195548">
        <w:tc>
          <w:tcPr>
            <w:tcW w:w="600" w:type="dxa"/>
          </w:tcPr>
          <w:p w14:paraId="0D476175" w14:textId="77777777" w:rsidR="00B50050" w:rsidRDefault="00B50050" w:rsidP="0088127C">
            <w:pPr>
              <w:pStyle w:val="OtherTableBody"/>
            </w:pPr>
          </w:p>
        </w:tc>
        <w:tc>
          <w:tcPr>
            <w:tcW w:w="600" w:type="dxa"/>
          </w:tcPr>
          <w:p w14:paraId="067289FE" w14:textId="77777777" w:rsidR="00B50050" w:rsidRDefault="00B50050" w:rsidP="0088127C">
            <w:pPr>
              <w:pStyle w:val="OtherTableBody"/>
            </w:pPr>
            <w:r>
              <w:t>0354</w:t>
            </w:r>
          </w:p>
        </w:tc>
        <w:tc>
          <w:tcPr>
            <w:tcW w:w="2600" w:type="dxa"/>
          </w:tcPr>
          <w:p w14:paraId="7324897F" w14:textId="77777777" w:rsidR="00B50050" w:rsidRDefault="00B50050" w:rsidP="0088127C">
            <w:pPr>
              <w:pStyle w:val="OtherTableBody"/>
            </w:pPr>
          </w:p>
        </w:tc>
        <w:tc>
          <w:tcPr>
            <w:tcW w:w="1400" w:type="dxa"/>
          </w:tcPr>
          <w:p w14:paraId="5BBBBE21" w14:textId="77777777" w:rsidR="00B50050" w:rsidRDefault="00B50050" w:rsidP="0088127C">
            <w:pPr>
              <w:pStyle w:val="OtherTableBody"/>
            </w:pPr>
            <w:r>
              <w:t>SIU_S12</w:t>
            </w:r>
          </w:p>
        </w:tc>
        <w:tc>
          <w:tcPr>
            <w:tcW w:w="4200" w:type="dxa"/>
          </w:tcPr>
          <w:p w14:paraId="4C79CE88" w14:textId="77777777" w:rsidR="00B50050" w:rsidRDefault="00B50050" w:rsidP="0088127C">
            <w:pPr>
              <w:pStyle w:val="OtherTableBody"/>
            </w:pPr>
            <w:r>
              <w:t>S12, S13, S14, S15, S16, S17, S18, S19, S20, S21, S22, S23, S24, S26</w:t>
            </w:r>
          </w:p>
        </w:tc>
      </w:tr>
      <w:tr w:rsidR="00B50050" w14:paraId="35A0CE6C" w14:textId="77777777" w:rsidTr="00195548">
        <w:tc>
          <w:tcPr>
            <w:tcW w:w="600" w:type="dxa"/>
          </w:tcPr>
          <w:p w14:paraId="0E759D24" w14:textId="77777777" w:rsidR="00B50050" w:rsidRDefault="00B50050" w:rsidP="0088127C">
            <w:pPr>
              <w:pStyle w:val="OtherTableBody"/>
            </w:pPr>
          </w:p>
        </w:tc>
        <w:tc>
          <w:tcPr>
            <w:tcW w:w="600" w:type="dxa"/>
          </w:tcPr>
          <w:p w14:paraId="511A2BE5" w14:textId="77777777" w:rsidR="00B50050" w:rsidRDefault="00B50050" w:rsidP="0088127C">
            <w:pPr>
              <w:pStyle w:val="OtherTableBody"/>
            </w:pPr>
            <w:r>
              <w:t>0354</w:t>
            </w:r>
          </w:p>
        </w:tc>
        <w:tc>
          <w:tcPr>
            <w:tcW w:w="2600" w:type="dxa"/>
          </w:tcPr>
          <w:p w14:paraId="7412C468" w14:textId="77777777" w:rsidR="00B50050" w:rsidRDefault="00B50050" w:rsidP="0088127C">
            <w:pPr>
              <w:pStyle w:val="OtherTableBody"/>
            </w:pPr>
          </w:p>
        </w:tc>
        <w:tc>
          <w:tcPr>
            <w:tcW w:w="1400" w:type="dxa"/>
          </w:tcPr>
          <w:p w14:paraId="0F05D048" w14:textId="77777777" w:rsidR="00B50050" w:rsidRDefault="00B50050" w:rsidP="0088127C">
            <w:pPr>
              <w:pStyle w:val="OtherTableBody"/>
            </w:pPr>
            <w:r>
              <w:t>SLR_S28</w:t>
            </w:r>
          </w:p>
        </w:tc>
        <w:tc>
          <w:tcPr>
            <w:tcW w:w="4200" w:type="dxa"/>
          </w:tcPr>
          <w:p w14:paraId="6D140F6E" w14:textId="77777777" w:rsidR="00B50050" w:rsidRDefault="00B50050" w:rsidP="0088127C">
            <w:pPr>
              <w:pStyle w:val="OtherTableBody"/>
            </w:pPr>
            <w:r>
              <w:t>S28, S29, S30, S34, S35</w:t>
            </w:r>
          </w:p>
        </w:tc>
      </w:tr>
      <w:tr w:rsidR="00B50050" w14:paraId="60AD65CF" w14:textId="77777777" w:rsidTr="00195548">
        <w:tc>
          <w:tcPr>
            <w:tcW w:w="600" w:type="dxa"/>
          </w:tcPr>
          <w:p w14:paraId="751BC898" w14:textId="77777777" w:rsidR="00B50050" w:rsidRDefault="00B50050" w:rsidP="0088127C">
            <w:pPr>
              <w:pStyle w:val="OtherTableBody"/>
            </w:pPr>
          </w:p>
        </w:tc>
        <w:tc>
          <w:tcPr>
            <w:tcW w:w="600" w:type="dxa"/>
          </w:tcPr>
          <w:p w14:paraId="45EB545F" w14:textId="77777777" w:rsidR="00B50050" w:rsidRDefault="00B50050" w:rsidP="0088127C">
            <w:pPr>
              <w:pStyle w:val="OtherTableBody"/>
            </w:pPr>
            <w:r>
              <w:t>0354</w:t>
            </w:r>
          </w:p>
        </w:tc>
        <w:tc>
          <w:tcPr>
            <w:tcW w:w="2600" w:type="dxa"/>
          </w:tcPr>
          <w:p w14:paraId="7010A2BD" w14:textId="77777777" w:rsidR="00B50050" w:rsidRDefault="00B50050" w:rsidP="0088127C">
            <w:pPr>
              <w:pStyle w:val="OtherTableBody"/>
            </w:pPr>
          </w:p>
        </w:tc>
        <w:tc>
          <w:tcPr>
            <w:tcW w:w="1400" w:type="dxa"/>
          </w:tcPr>
          <w:p w14:paraId="494031E2" w14:textId="77777777" w:rsidR="00B50050" w:rsidRDefault="00B50050" w:rsidP="0088127C">
            <w:pPr>
              <w:pStyle w:val="OtherTableBody"/>
            </w:pPr>
            <w:r>
              <w:t>SQM_S25</w:t>
            </w:r>
          </w:p>
        </w:tc>
        <w:tc>
          <w:tcPr>
            <w:tcW w:w="4200" w:type="dxa"/>
          </w:tcPr>
          <w:p w14:paraId="3EC68371" w14:textId="77777777" w:rsidR="00B50050" w:rsidRDefault="00B50050" w:rsidP="0088127C">
            <w:pPr>
              <w:pStyle w:val="OtherTableBody"/>
            </w:pPr>
            <w:r>
              <w:t>S25</w:t>
            </w:r>
          </w:p>
        </w:tc>
      </w:tr>
      <w:tr w:rsidR="00B50050" w14:paraId="7785F1B6" w14:textId="77777777" w:rsidTr="00195548">
        <w:tc>
          <w:tcPr>
            <w:tcW w:w="600" w:type="dxa"/>
          </w:tcPr>
          <w:p w14:paraId="77279548" w14:textId="77777777" w:rsidR="00B50050" w:rsidRDefault="00B50050" w:rsidP="0088127C">
            <w:pPr>
              <w:pStyle w:val="OtherTableBody"/>
            </w:pPr>
          </w:p>
        </w:tc>
        <w:tc>
          <w:tcPr>
            <w:tcW w:w="600" w:type="dxa"/>
          </w:tcPr>
          <w:p w14:paraId="4496D840" w14:textId="77777777" w:rsidR="00B50050" w:rsidRDefault="00B50050" w:rsidP="0088127C">
            <w:pPr>
              <w:pStyle w:val="OtherTableBody"/>
            </w:pPr>
            <w:r>
              <w:t>0354</w:t>
            </w:r>
          </w:p>
        </w:tc>
        <w:tc>
          <w:tcPr>
            <w:tcW w:w="2600" w:type="dxa"/>
          </w:tcPr>
          <w:p w14:paraId="69F2FB12" w14:textId="77777777" w:rsidR="00B50050" w:rsidRDefault="00B50050" w:rsidP="0088127C">
            <w:pPr>
              <w:pStyle w:val="OtherTableBody"/>
            </w:pPr>
          </w:p>
        </w:tc>
        <w:tc>
          <w:tcPr>
            <w:tcW w:w="1400" w:type="dxa"/>
          </w:tcPr>
          <w:p w14:paraId="2996C9FE" w14:textId="77777777" w:rsidR="00B50050" w:rsidRDefault="00B50050" w:rsidP="0088127C">
            <w:pPr>
              <w:pStyle w:val="OtherTableBody"/>
            </w:pPr>
            <w:r>
              <w:t>SQR_S25</w:t>
            </w:r>
          </w:p>
        </w:tc>
        <w:tc>
          <w:tcPr>
            <w:tcW w:w="4200" w:type="dxa"/>
          </w:tcPr>
          <w:p w14:paraId="18CFD0B2" w14:textId="77777777" w:rsidR="00B50050" w:rsidRDefault="00B50050" w:rsidP="0088127C">
            <w:pPr>
              <w:pStyle w:val="OtherTableBody"/>
            </w:pPr>
            <w:r>
              <w:t>S25</w:t>
            </w:r>
          </w:p>
        </w:tc>
      </w:tr>
      <w:tr w:rsidR="00B50050" w14:paraId="199A2A28" w14:textId="77777777" w:rsidTr="00195548">
        <w:tc>
          <w:tcPr>
            <w:tcW w:w="600" w:type="dxa"/>
          </w:tcPr>
          <w:p w14:paraId="6896C408" w14:textId="77777777" w:rsidR="00B50050" w:rsidRDefault="00B50050" w:rsidP="0088127C">
            <w:pPr>
              <w:pStyle w:val="OtherTableBody"/>
            </w:pPr>
          </w:p>
        </w:tc>
        <w:tc>
          <w:tcPr>
            <w:tcW w:w="600" w:type="dxa"/>
          </w:tcPr>
          <w:p w14:paraId="7AEB5CEA" w14:textId="77777777" w:rsidR="00B50050" w:rsidRDefault="00B50050" w:rsidP="0088127C">
            <w:pPr>
              <w:pStyle w:val="OtherTableBody"/>
            </w:pPr>
            <w:r>
              <w:t>0354</w:t>
            </w:r>
          </w:p>
        </w:tc>
        <w:tc>
          <w:tcPr>
            <w:tcW w:w="2600" w:type="dxa"/>
          </w:tcPr>
          <w:p w14:paraId="3258806F" w14:textId="77777777" w:rsidR="00B50050" w:rsidRDefault="00B50050" w:rsidP="0088127C">
            <w:pPr>
              <w:pStyle w:val="OtherTableBody"/>
            </w:pPr>
          </w:p>
        </w:tc>
        <w:tc>
          <w:tcPr>
            <w:tcW w:w="1400" w:type="dxa"/>
          </w:tcPr>
          <w:p w14:paraId="0843ECE2" w14:textId="77777777" w:rsidR="00B50050" w:rsidRDefault="00B50050" w:rsidP="0088127C">
            <w:pPr>
              <w:pStyle w:val="OtherTableBody"/>
            </w:pPr>
            <w:r>
              <w:t>SRM_S01</w:t>
            </w:r>
          </w:p>
        </w:tc>
        <w:tc>
          <w:tcPr>
            <w:tcW w:w="4200" w:type="dxa"/>
          </w:tcPr>
          <w:p w14:paraId="30E34350" w14:textId="77777777" w:rsidR="00B50050" w:rsidRDefault="00B50050" w:rsidP="0088127C">
            <w:pPr>
              <w:pStyle w:val="OtherTableBody"/>
            </w:pPr>
            <w:r>
              <w:t>S01, S02, S03, S04, S05, S06, S07, S08, S09, S10, S11</w:t>
            </w:r>
          </w:p>
        </w:tc>
      </w:tr>
      <w:tr w:rsidR="00B50050" w14:paraId="30AF7FDD" w14:textId="77777777" w:rsidTr="00195548">
        <w:tc>
          <w:tcPr>
            <w:tcW w:w="600" w:type="dxa"/>
          </w:tcPr>
          <w:p w14:paraId="4A500F0E" w14:textId="77777777" w:rsidR="00B50050" w:rsidRDefault="00B50050" w:rsidP="0088127C">
            <w:pPr>
              <w:pStyle w:val="OtherTableBody"/>
            </w:pPr>
          </w:p>
        </w:tc>
        <w:tc>
          <w:tcPr>
            <w:tcW w:w="600" w:type="dxa"/>
          </w:tcPr>
          <w:p w14:paraId="7C5E73B5" w14:textId="77777777" w:rsidR="00B50050" w:rsidRDefault="00B50050" w:rsidP="0088127C">
            <w:pPr>
              <w:pStyle w:val="OtherTableBody"/>
            </w:pPr>
            <w:r>
              <w:t>0354</w:t>
            </w:r>
          </w:p>
        </w:tc>
        <w:tc>
          <w:tcPr>
            <w:tcW w:w="2600" w:type="dxa"/>
          </w:tcPr>
          <w:p w14:paraId="4E89EEF9" w14:textId="77777777" w:rsidR="00B50050" w:rsidRDefault="00B50050" w:rsidP="0088127C">
            <w:pPr>
              <w:pStyle w:val="OtherTableBody"/>
            </w:pPr>
          </w:p>
        </w:tc>
        <w:tc>
          <w:tcPr>
            <w:tcW w:w="1400" w:type="dxa"/>
          </w:tcPr>
          <w:p w14:paraId="1CA1A8FD" w14:textId="77777777" w:rsidR="00B50050" w:rsidRDefault="00B50050" w:rsidP="0088127C">
            <w:pPr>
              <w:pStyle w:val="OtherTableBody"/>
            </w:pPr>
            <w:r>
              <w:t>SRR_S01</w:t>
            </w:r>
          </w:p>
        </w:tc>
        <w:tc>
          <w:tcPr>
            <w:tcW w:w="4200" w:type="dxa"/>
          </w:tcPr>
          <w:p w14:paraId="00DCC649" w14:textId="77777777" w:rsidR="00B50050" w:rsidRDefault="00B50050" w:rsidP="0088127C">
            <w:pPr>
              <w:pStyle w:val="OtherTableBody"/>
            </w:pPr>
            <w:r>
              <w:t>S01, S02, S03, S04, S05, S06, S07, S08, S09, S10, S11</w:t>
            </w:r>
          </w:p>
        </w:tc>
      </w:tr>
      <w:tr w:rsidR="00B50050" w14:paraId="028C2004" w14:textId="77777777" w:rsidTr="00195548">
        <w:tc>
          <w:tcPr>
            <w:tcW w:w="600" w:type="dxa"/>
          </w:tcPr>
          <w:p w14:paraId="57C9149B" w14:textId="77777777" w:rsidR="00B50050" w:rsidRDefault="00B50050" w:rsidP="0088127C">
            <w:pPr>
              <w:pStyle w:val="OtherTableBody"/>
            </w:pPr>
          </w:p>
        </w:tc>
        <w:tc>
          <w:tcPr>
            <w:tcW w:w="600" w:type="dxa"/>
          </w:tcPr>
          <w:p w14:paraId="5828630C" w14:textId="77777777" w:rsidR="00B50050" w:rsidRDefault="00B50050" w:rsidP="0088127C">
            <w:pPr>
              <w:pStyle w:val="OtherTableBody"/>
            </w:pPr>
            <w:r>
              <w:t>0354</w:t>
            </w:r>
          </w:p>
        </w:tc>
        <w:tc>
          <w:tcPr>
            <w:tcW w:w="2600" w:type="dxa"/>
          </w:tcPr>
          <w:p w14:paraId="206CB8B3" w14:textId="77777777" w:rsidR="00B50050" w:rsidRDefault="00B50050" w:rsidP="0088127C">
            <w:pPr>
              <w:pStyle w:val="OtherTableBody"/>
            </w:pPr>
          </w:p>
        </w:tc>
        <w:tc>
          <w:tcPr>
            <w:tcW w:w="1400" w:type="dxa"/>
          </w:tcPr>
          <w:p w14:paraId="05F66FBE" w14:textId="77777777" w:rsidR="00B50050" w:rsidRDefault="00B50050" w:rsidP="0088127C">
            <w:pPr>
              <w:pStyle w:val="OtherTableBody"/>
            </w:pPr>
            <w:r>
              <w:t>SSR_U04</w:t>
            </w:r>
          </w:p>
        </w:tc>
        <w:tc>
          <w:tcPr>
            <w:tcW w:w="4200" w:type="dxa"/>
          </w:tcPr>
          <w:p w14:paraId="5A296ECA" w14:textId="77777777" w:rsidR="00B50050" w:rsidRDefault="00B50050" w:rsidP="0088127C">
            <w:pPr>
              <w:pStyle w:val="OtherTableBody"/>
            </w:pPr>
            <w:r>
              <w:t>U04</w:t>
            </w:r>
          </w:p>
        </w:tc>
      </w:tr>
      <w:tr w:rsidR="00B50050" w14:paraId="5F8CAF60" w14:textId="77777777" w:rsidTr="00195548">
        <w:tc>
          <w:tcPr>
            <w:tcW w:w="600" w:type="dxa"/>
          </w:tcPr>
          <w:p w14:paraId="54B4EAC1" w14:textId="77777777" w:rsidR="00B50050" w:rsidRDefault="00B50050" w:rsidP="0088127C">
            <w:pPr>
              <w:pStyle w:val="OtherTableBody"/>
            </w:pPr>
          </w:p>
        </w:tc>
        <w:tc>
          <w:tcPr>
            <w:tcW w:w="600" w:type="dxa"/>
          </w:tcPr>
          <w:p w14:paraId="3B9EDBE3" w14:textId="77777777" w:rsidR="00B50050" w:rsidRDefault="00B50050" w:rsidP="0088127C">
            <w:pPr>
              <w:pStyle w:val="OtherTableBody"/>
            </w:pPr>
            <w:r>
              <w:t>0354</w:t>
            </w:r>
          </w:p>
        </w:tc>
        <w:tc>
          <w:tcPr>
            <w:tcW w:w="2600" w:type="dxa"/>
          </w:tcPr>
          <w:p w14:paraId="586661EA" w14:textId="77777777" w:rsidR="00B50050" w:rsidRDefault="00B50050" w:rsidP="0088127C">
            <w:pPr>
              <w:pStyle w:val="OtherTableBody"/>
            </w:pPr>
          </w:p>
        </w:tc>
        <w:tc>
          <w:tcPr>
            <w:tcW w:w="1400" w:type="dxa"/>
          </w:tcPr>
          <w:p w14:paraId="6AC72EAA" w14:textId="77777777" w:rsidR="00B50050" w:rsidRDefault="00B50050" w:rsidP="0088127C">
            <w:pPr>
              <w:pStyle w:val="OtherTableBody"/>
            </w:pPr>
            <w:r>
              <w:t>SSU_U03</w:t>
            </w:r>
          </w:p>
        </w:tc>
        <w:tc>
          <w:tcPr>
            <w:tcW w:w="4200" w:type="dxa"/>
          </w:tcPr>
          <w:p w14:paraId="765615BB" w14:textId="77777777" w:rsidR="00B50050" w:rsidRDefault="00B50050" w:rsidP="0088127C">
            <w:pPr>
              <w:pStyle w:val="OtherTableBody"/>
            </w:pPr>
            <w:r>
              <w:t>U03</w:t>
            </w:r>
          </w:p>
        </w:tc>
      </w:tr>
      <w:tr w:rsidR="00B50050" w14:paraId="1B220874" w14:textId="77777777" w:rsidTr="00195548">
        <w:tc>
          <w:tcPr>
            <w:tcW w:w="600" w:type="dxa"/>
          </w:tcPr>
          <w:p w14:paraId="3330ED3D" w14:textId="77777777" w:rsidR="00B50050" w:rsidRDefault="00B50050" w:rsidP="0088127C">
            <w:pPr>
              <w:pStyle w:val="OtherTableBody"/>
            </w:pPr>
          </w:p>
        </w:tc>
        <w:tc>
          <w:tcPr>
            <w:tcW w:w="600" w:type="dxa"/>
          </w:tcPr>
          <w:p w14:paraId="7709FE32" w14:textId="77777777" w:rsidR="00B50050" w:rsidRDefault="00B50050" w:rsidP="0088127C">
            <w:pPr>
              <w:pStyle w:val="OtherTableBody"/>
            </w:pPr>
            <w:r>
              <w:t>0354</w:t>
            </w:r>
          </w:p>
        </w:tc>
        <w:tc>
          <w:tcPr>
            <w:tcW w:w="2600" w:type="dxa"/>
          </w:tcPr>
          <w:p w14:paraId="5569B77A" w14:textId="77777777" w:rsidR="00B50050" w:rsidRDefault="00B50050" w:rsidP="0088127C">
            <w:pPr>
              <w:pStyle w:val="OtherTableBody"/>
            </w:pPr>
          </w:p>
        </w:tc>
        <w:tc>
          <w:tcPr>
            <w:tcW w:w="1400" w:type="dxa"/>
          </w:tcPr>
          <w:p w14:paraId="53B0B223" w14:textId="77777777" w:rsidR="00B50050" w:rsidRDefault="00B50050" w:rsidP="0088127C">
            <w:pPr>
              <w:pStyle w:val="OtherTableBody"/>
            </w:pPr>
            <w:r>
              <w:t>STC_S33</w:t>
            </w:r>
          </w:p>
        </w:tc>
        <w:tc>
          <w:tcPr>
            <w:tcW w:w="4200" w:type="dxa"/>
          </w:tcPr>
          <w:p w14:paraId="3CAEDB5B" w14:textId="77777777" w:rsidR="00B50050" w:rsidRDefault="00B50050" w:rsidP="0088127C">
            <w:pPr>
              <w:pStyle w:val="OtherTableBody"/>
            </w:pPr>
            <w:r>
              <w:t>S33</w:t>
            </w:r>
          </w:p>
        </w:tc>
      </w:tr>
      <w:tr w:rsidR="00B50050" w14:paraId="54976A79" w14:textId="77777777" w:rsidTr="00195548">
        <w:tc>
          <w:tcPr>
            <w:tcW w:w="600" w:type="dxa"/>
          </w:tcPr>
          <w:p w14:paraId="03AB0E2E" w14:textId="77777777" w:rsidR="00B50050" w:rsidRDefault="00B50050" w:rsidP="0088127C">
            <w:pPr>
              <w:pStyle w:val="OtherTableBody"/>
            </w:pPr>
          </w:p>
        </w:tc>
        <w:tc>
          <w:tcPr>
            <w:tcW w:w="600" w:type="dxa"/>
          </w:tcPr>
          <w:p w14:paraId="544BAB7D" w14:textId="77777777" w:rsidR="00B50050" w:rsidRDefault="00B50050" w:rsidP="0088127C">
            <w:pPr>
              <w:pStyle w:val="OtherTableBody"/>
            </w:pPr>
            <w:r>
              <w:t>0354</w:t>
            </w:r>
          </w:p>
        </w:tc>
        <w:tc>
          <w:tcPr>
            <w:tcW w:w="2600" w:type="dxa"/>
          </w:tcPr>
          <w:p w14:paraId="75FEBDC3" w14:textId="77777777" w:rsidR="00B50050" w:rsidRDefault="00B50050" w:rsidP="0088127C">
            <w:pPr>
              <w:pStyle w:val="OtherTableBody"/>
            </w:pPr>
          </w:p>
        </w:tc>
        <w:tc>
          <w:tcPr>
            <w:tcW w:w="1400" w:type="dxa"/>
          </w:tcPr>
          <w:p w14:paraId="48C2DC7F" w14:textId="77777777" w:rsidR="00B50050" w:rsidRDefault="00B50050" w:rsidP="0088127C">
            <w:pPr>
              <w:pStyle w:val="OtherTableBody"/>
            </w:pPr>
            <w:r>
              <w:t>SUR_P09</w:t>
            </w:r>
          </w:p>
        </w:tc>
        <w:tc>
          <w:tcPr>
            <w:tcW w:w="4200" w:type="dxa"/>
          </w:tcPr>
          <w:p w14:paraId="7691DB4F" w14:textId="77777777" w:rsidR="00B50050" w:rsidRDefault="00B50050" w:rsidP="0088127C">
            <w:pPr>
              <w:pStyle w:val="OtherTableBody"/>
            </w:pPr>
            <w:r>
              <w:t>P09</w:t>
            </w:r>
          </w:p>
        </w:tc>
      </w:tr>
      <w:tr w:rsidR="00B50050" w14:paraId="4A5C753A" w14:textId="77777777" w:rsidTr="00195548">
        <w:tc>
          <w:tcPr>
            <w:tcW w:w="600" w:type="dxa"/>
          </w:tcPr>
          <w:p w14:paraId="4FDC78B3" w14:textId="77777777" w:rsidR="00B50050" w:rsidRDefault="00B50050" w:rsidP="0088127C">
            <w:pPr>
              <w:pStyle w:val="OtherTableBody"/>
            </w:pPr>
          </w:p>
        </w:tc>
        <w:tc>
          <w:tcPr>
            <w:tcW w:w="600" w:type="dxa"/>
          </w:tcPr>
          <w:p w14:paraId="580F5593" w14:textId="77777777" w:rsidR="00B50050" w:rsidRDefault="00B50050" w:rsidP="0088127C">
            <w:pPr>
              <w:pStyle w:val="OtherTableBody"/>
            </w:pPr>
            <w:r>
              <w:t>0354</w:t>
            </w:r>
          </w:p>
        </w:tc>
        <w:tc>
          <w:tcPr>
            <w:tcW w:w="2600" w:type="dxa"/>
          </w:tcPr>
          <w:p w14:paraId="5F52CD7B" w14:textId="77777777" w:rsidR="00B50050" w:rsidRDefault="00B50050" w:rsidP="0088127C">
            <w:pPr>
              <w:pStyle w:val="OtherTableBody"/>
            </w:pPr>
          </w:p>
        </w:tc>
        <w:tc>
          <w:tcPr>
            <w:tcW w:w="1400" w:type="dxa"/>
          </w:tcPr>
          <w:p w14:paraId="06A1C2CD" w14:textId="77777777" w:rsidR="00B50050" w:rsidRDefault="00B50050" w:rsidP="0088127C">
            <w:pPr>
              <w:pStyle w:val="OtherTableBody"/>
            </w:pPr>
            <w:r>
              <w:t>TCU_U10</w:t>
            </w:r>
          </w:p>
        </w:tc>
        <w:tc>
          <w:tcPr>
            <w:tcW w:w="4200" w:type="dxa"/>
          </w:tcPr>
          <w:p w14:paraId="06BAE128" w14:textId="77777777" w:rsidR="00B50050" w:rsidRDefault="00B50050" w:rsidP="0088127C">
            <w:pPr>
              <w:pStyle w:val="OtherTableBody"/>
            </w:pPr>
            <w:r>
              <w:t>U10, U11</w:t>
            </w:r>
          </w:p>
        </w:tc>
      </w:tr>
      <w:tr w:rsidR="00B50050" w14:paraId="34CFCC43" w14:textId="77777777" w:rsidTr="00195548">
        <w:tc>
          <w:tcPr>
            <w:tcW w:w="600" w:type="dxa"/>
          </w:tcPr>
          <w:p w14:paraId="580A06AA" w14:textId="77777777" w:rsidR="00B50050" w:rsidRDefault="00B50050" w:rsidP="0088127C">
            <w:pPr>
              <w:pStyle w:val="OtherTableBody"/>
            </w:pPr>
          </w:p>
        </w:tc>
        <w:tc>
          <w:tcPr>
            <w:tcW w:w="600" w:type="dxa"/>
          </w:tcPr>
          <w:p w14:paraId="13AE845F" w14:textId="77777777" w:rsidR="00B50050" w:rsidRDefault="00B50050" w:rsidP="0088127C">
            <w:pPr>
              <w:pStyle w:val="OtherTableBody"/>
            </w:pPr>
            <w:r>
              <w:t>0354</w:t>
            </w:r>
          </w:p>
        </w:tc>
        <w:tc>
          <w:tcPr>
            <w:tcW w:w="2600" w:type="dxa"/>
          </w:tcPr>
          <w:p w14:paraId="2918F778" w14:textId="77777777" w:rsidR="00B50050" w:rsidRDefault="00B50050" w:rsidP="0088127C">
            <w:pPr>
              <w:pStyle w:val="OtherTableBody"/>
            </w:pPr>
          </w:p>
        </w:tc>
        <w:tc>
          <w:tcPr>
            <w:tcW w:w="1400" w:type="dxa"/>
          </w:tcPr>
          <w:p w14:paraId="3DDA90F5" w14:textId="77777777" w:rsidR="00B50050" w:rsidRDefault="00B50050" w:rsidP="0088127C">
            <w:pPr>
              <w:pStyle w:val="OtherTableBody"/>
            </w:pPr>
            <w:r>
              <w:t>UDM_Q05</w:t>
            </w:r>
          </w:p>
        </w:tc>
        <w:tc>
          <w:tcPr>
            <w:tcW w:w="4200" w:type="dxa"/>
          </w:tcPr>
          <w:p w14:paraId="04F7E318" w14:textId="77777777" w:rsidR="00B50050" w:rsidRDefault="00B50050" w:rsidP="0088127C">
            <w:pPr>
              <w:pStyle w:val="OtherTableBody"/>
            </w:pPr>
            <w:r>
              <w:t>Q05</w:t>
            </w:r>
          </w:p>
        </w:tc>
      </w:tr>
      <w:tr w:rsidR="00B50050" w14:paraId="7EC7D493" w14:textId="77777777" w:rsidTr="00195548">
        <w:tc>
          <w:tcPr>
            <w:tcW w:w="600" w:type="dxa"/>
          </w:tcPr>
          <w:p w14:paraId="22DBF731" w14:textId="77777777" w:rsidR="00B50050" w:rsidRDefault="00B50050" w:rsidP="0088127C">
            <w:pPr>
              <w:pStyle w:val="OtherTableBody"/>
            </w:pPr>
          </w:p>
        </w:tc>
        <w:tc>
          <w:tcPr>
            <w:tcW w:w="600" w:type="dxa"/>
          </w:tcPr>
          <w:p w14:paraId="6BA6C5E6" w14:textId="77777777" w:rsidR="00B50050" w:rsidRDefault="00B50050" w:rsidP="0088127C">
            <w:pPr>
              <w:pStyle w:val="OtherTableBody"/>
            </w:pPr>
            <w:r>
              <w:t>0354</w:t>
            </w:r>
          </w:p>
        </w:tc>
        <w:tc>
          <w:tcPr>
            <w:tcW w:w="2600" w:type="dxa"/>
          </w:tcPr>
          <w:p w14:paraId="7803041C" w14:textId="77777777" w:rsidR="00B50050" w:rsidRDefault="00B50050" w:rsidP="0088127C">
            <w:pPr>
              <w:pStyle w:val="OtherTableBody"/>
            </w:pPr>
          </w:p>
        </w:tc>
        <w:tc>
          <w:tcPr>
            <w:tcW w:w="1400" w:type="dxa"/>
          </w:tcPr>
          <w:p w14:paraId="26C1943E" w14:textId="77777777" w:rsidR="00B50050" w:rsidRDefault="00B50050" w:rsidP="0088127C">
            <w:pPr>
              <w:pStyle w:val="OtherTableBody"/>
            </w:pPr>
            <w:r>
              <w:t>VXQ_V01</w:t>
            </w:r>
          </w:p>
        </w:tc>
        <w:tc>
          <w:tcPr>
            <w:tcW w:w="4200" w:type="dxa"/>
          </w:tcPr>
          <w:p w14:paraId="6B60E1EB" w14:textId="77777777" w:rsidR="00B50050" w:rsidRDefault="00B50050" w:rsidP="0088127C">
            <w:pPr>
              <w:pStyle w:val="OtherTableBody"/>
            </w:pPr>
            <w:r>
              <w:t>V01</w:t>
            </w:r>
          </w:p>
        </w:tc>
      </w:tr>
      <w:tr w:rsidR="00B50050" w14:paraId="7374BDAB" w14:textId="77777777" w:rsidTr="00195548">
        <w:tc>
          <w:tcPr>
            <w:tcW w:w="600" w:type="dxa"/>
          </w:tcPr>
          <w:p w14:paraId="5333144C" w14:textId="77777777" w:rsidR="00B50050" w:rsidRDefault="00B50050" w:rsidP="0088127C">
            <w:pPr>
              <w:pStyle w:val="OtherTableBody"/>
            </w:pPr>
          </w:p>
        </w:tc>
        <w:tc>
          <w:tcPr>
            <w:tcW w:w="600" w:type="dxa"/>
          </w:tcPr>
          <w:p w14:paraId="699E7C0D" w14:textId="77777777" w:rsidR="00B50050" w:rsidRDefault="00B50050" w:rsidP="0088127C">
            <w:pPr>
              <w:pStyle w:val="OtherTableBody"/>
            </w:pPr>
            <w:r>
              <w:t>0354</w:t>
            </w:r>
          </w:p>
        </w:tc>
        <w:tc>
          <w:tcPr>
            <w:tcW w:w="2600" w:type="dxa"/>
          </w:tcPr>
          <w:p w14:paraId="0009F3C4" w14:textId="77777777" w:rsidR="00B50050" w:rsidRDefault="00B50050" w:rsidP="0088127C">
            <w:pPr>
              <w:pStyle w:val="OtherTableBody"/>
            </w:pPr>
          </w:p>
        </w:tc>
        <w:tc>
          <w:tcPr>
            <w:tcW w:w="1400" w:type="dxa"/>
          </w:tcPr>
          <w:p w14:paraId="18D94F0B" w14:textId="77777777" w:rsidR="00B50050" w:rsidRDefault="00B50050" w:rsidP="0088127C">
            <w:pPr>
              <w:pStyle w:val="OtherTableBody"/>
            </w:pPr>
            <w:r>
              <w:t>VXR_V03</w:t>
            </w:r>
          </w:p>
        </w:tc>
        <w:tc>
          <w:tcPr>
            <w:tcW w:w="4200" w:type="dxa"/>
          </w:tcPr>
          <w:p w14:paraId="63BA0C3F" w14:textId="77777777" w:rsidR="00B50050" w:rsidRDefault="00B50050" w:rsidP="0088127C">
            <w:pPr>
              <w:pStyle w:val="OtherTableBody"/>
            </w:pPr>
            <w:r>
              <w:t>V03</w:t>
            </w:r>
          </w:p>
        </w:tc>
      </w:tr>
      <w:tr w:rsidR="00B50050" w14:paraId="026A965C" w14:textId="77777777" w:rsidTr="00195548">
        <w:tc>
          <w:tcPr>
            <w:tcW w:w="600" w:type="dxa"/>
          </w:tcPr>
          <w:p w14:paraId="609D4F9E" w14:textId="77777777" w:rsidR="00B50050" w:rsidRDefault="00B50050" w:rsidP="0088127C">
            <w:pPr>
              <w:pStyle w:val="OtherTableBody"/>
            </w:pPr>
          </w:p>
        </w:tc>
        <w:tc>
          <w:tcPr>
            <w:tcW w:w="600" w:type="dxa"/>
          </w:tcPr>
          <w:p w14:paraId="0E043C0A" w14:textId="77777777" w:rsidR="00B50050" w:rsidRDefault="00B50050" w:rsidP="0088127C">
            <w:pPr>
              <w:pStyle w:val="OtherTableBody"/>
            </w:pPr>
            <w:r>
              <w:t>0354</w:t>
            </w:r>
          </w:p>
        </w:tc>
        <w:tc>
          <w:tcPr>
            <w:tcW w:w="2600" w:type="dxa"/>
          </w:tcPr>
          <w:p w14:paraId="538004BA" w14:textId="77777777" w:rsidR="00B50050" w:rsidRDefault="00B50050" w:rsidP="0088127C">
            <w:pPr>
              <w:pStyle w:val="OtherTableBody"/>
            </w:pPr>
          </w:p>
        </w:tc>
        <w:tc>
          <w:tcPr>
            <w:tcW w:w="1400" w:type="dxa"/>
          </w:tcPr>
          <w:p w14:paraId="71423D24" w14:textId="77777777" w:rsidR="00B50050" w:rsidRDefault="00B50050" w:rsidP="0088127C">
            <w:pPr>
              <w:pStyle w:val="OtherTableBody"/>
            </w:pPr>
            <w:r>
              <w:t>VXU_V04</w:t>
            </w:r>
          </w:p>
        </w:tc>
        <w:tc>
          <w:tcPr>
            <w:tcW w:w="4200" w:type="dxa"/>
          </w:tcPr>
          <w:p w14:paraId="15308BA9" w14:textId="77777777" w:rsidR="00B50050" w:rsidRDefault="00B50050" w:rsidP="0088127C">
            <w:pPr>
              <w:pStyle w:val="OtherTableBody"/>
            </w:pPr>
            <w:r>
              <w:t>V04</w:t>
            </w:r>
          </w:p>
        </w:tc>
      </w:tr>
      <w:tr w:rsidR="00B50050" w14:paraId="70339B40" w14:textId="77777777" w:rsidTr="00195548">
        <w:tc>
          <w:tcPr>
            <w:tcW w:w="600" w:type="dxa"/>
          </w:tcPr>
          <w:p w14:paraId="4E16F13B" w14:textId="77777777" w:rsidR="00B50050" w:rsidRDefault="00B50050" w:rsidP="0088127C">
            <w:pPr>
              <w:pStyle w:val="OtherTableBody"/>
            </w:pPr>
          </w:p>
        </w:tc>
        <w:tc>
          <w:tcPr>
            <w:tcW w:w="600" w:type="dxa"/>
          </w:tcPr>
          <w:p w14:paraId="61314BE9" w14:textId="77777777" w:rsidR="00B50050" w:rsidRDefault="00B50050" w:rsidP="0088127C">
            <w:pPr>
              <w:pStyle w:val="OtherTableBody"/>
            </w:pPr>
            <w:r>
              <w:t>0354</w:t>
            </w:r>
          </w:p>
        </w:tc>
        <w:tc>
          <w:tcPr>
            <w:tcW w:w="2600" w:type="dxa"/>
          </w:tcPr>
          <w:p w14:paraId="3B3A1491" w14:textId="77777777" w:rsidR="00B50050" w:rsidRDefault="00B50050" w:rsidP="0088127C">
            <w:pPr>
              <w:pStyle w:val="OtherTableBody"/>
            </w:pPr>
          </w:p>
        </w:tc>
        <w:tc>
          <w:tcPr>
            <w:tcW w:w="1400" w:type="dxa"/>
          </w:tcPr>
          <w:p w14:paraId="3E33E03C" w14:textId="77777777" w:rsidR="00B50050" w:rsidRDefault="00B50050" w:rsidP="0088127C">
            <w:pPr>
              <w:pStyle w:val="OtherTableBody"/>
            </w:pPr>
            <w:r>
              <w:t>VXX_V02</w:t>
            </w:r>
          </w:p>
        </w:tc>
        <w:tc>
          <w:tcPr>
            <w:tcW w:w="4200" w:type="dxa"/>
          </w:tcPr>
          <w:p w14:paraId="672E244D" w14:textId="77777777" w:rsidR="00B50050" w:rsidRDefault="00B50050" w:rsidP="0088127C">
            <w:pPr>
              <w:pStyle w:val="OtherTableBody"/>
            </w:pPr>
            <w:r>
              <w:t>V02</w:t>
            </w:r>
          </w:p>
        </w:tc>
      </w:tr>
      <w:tr w:rsidR="00B50050" w14:paraId="613A9BFC" w14:textId="77777777" w:rsidTr="00195548">
        <w:tc>
          <w:tcPr>
            <w:tcW w:w="600" w:type="dxa"/>
          </w:tcPr>
          <w:p w14:paraId="06D7DB11" w14:textId="77777777" w:rsidR="00B50050" w:rsidRDefault="00B50050" w:rsidP="0088127C">
            <w:pPr>
              <w:pStyle w:val="OtherTableBody"/>
            </w:pPr>
            <w:r>
              <w:t>HL7</w:t>
            </w:r>
          </w:p>
        </w:tc>
        <w:tc>
          <w:tcPr>
            <w:tcW w:w="600" w:type="dxa"/>
          </w:tcPr>
          <w:p w14:paraId="21FBD58C" w14:textId="77777777" w:rsidR="00B50050" w:rsidRDefault="00B50050" w:rsidP="0088127C">
            <w:pPr>
              <w:pStyle w:val="OtherTableBody"/>
            </w:pPr>
          </w:p>
        </w:tc>
        <w:tc>
          <w:tcPr>
            <w:tcW w:w="2600" w:type="dxa"/>
          </w:tcPr>
          <w:p w14:paraId="553C2271" w14:textId="77777777" w:rsidR="00B50050" w:rsidRDefault="00B50050" w:rsidP="0088127C">
            <w:pPr>
              <w:pStyle w:val="OtherTableBody"/>
            </w:pPr>
            <w:r>
              <w:t>Primary Key Value Type</w:t>
            </w:r>
          </w:p>
        </w:tc>
        <w:tc>
          <w:tcPr>
            <w:tcW w:w="1400" w:type="dxa"/>
          </w:tcPr>
          <w:p w14:paraId="7F0226EF" w14:textId="77777777" w:rsidR="00B50050" w:rsidRDefault="00B50050" w:rsidP="0088127C">
            <w:pPr>
              <w:pStyle w:val="OtherTableBody"/>
            </w:pPr>
          </w:p>
        </w:tc>
        <w:tc>
          <w:tcPr>
            <w:tcW w:w="4200" w:type="dxa"/>
          </w:tcPr>
          <w:p w14:paraId="109C8F85" w14:textId="77777777" w:rsidR="00B50050" w:rsidRDefault="00B50050" w:rsidP="0088127C">
            <w:pPr>
              <w:pStyle w:val="OtherTableBody"/>
            </w:pPr>
          </w:p>
        </w:tc>
      </w:tr>
      <w:tr w:rsidR="00B50050" w14:paraId="7CAF8EE5" w14:textId="77777777" w:rsidTr="00195548">
        <w:tc>
          <w:tcPr>
            <w:tcW w:w="600" w:type="dxa"/>
          </w:tcPr>
          <w:p w14:paraId="207EF501" w14:textId="77777777" w:rsidR="00B50050" w:rsidRDefault="00B50050" w:rsidP="0088127C">
            <w:pPr>
              <w:pStyle w:val="OtherTableBody"/>
            </w:pPr>
          </w:p>
        </w:tc>
        <w:tc>
          <w:tcPr>
            <w:tcW w:w="600" w:type="dxa"/>
          </w:tcPr>
          <w:p w14:paraId="4189F4C4" w14:textId="77777777" w:rsidR="00B50050" w:rsidRDefault="00B50050" w:rsidP="0088127C">
            <w:pPr>
              <w:pStyle w:val="OtherTableBody"/>
            </w:pPr>
            <w:r>
              <w:t>0355</w:t>
            </w:r>
          </w:p>
        </w:tc>
        <w:tc>
          <w:tcPr>
            <w:tcW w:w="2600" w:type="dxa"/>
          </w:tcPr>
          <w:p w14:paraId="647FCF07" w14:textId="77777777" w:rsidR="00B50050" w:rsidRDefault="00B50050" w:rsidP="0088127C">
            <w:pPr>
              <w:pStyle w:val="OtherTableBody"/>
            </w:pPr>
          </w:p>
        </w:tc>
        <w:tc>
          <w:tcPr>
            <w:tcW w:w="1400" w:type="dxa"/>
          </w:tcPr>
          <w:p w14:paraId="163638DB" w14:textId="77777777" w:rsidR="00B50050" w:rsidRDefault="00B50050" w:rsidP="0088127C">
            <w:pPr>
              <w:pStyle w:val="OtherTableBody"/>
            </w:pPr>
            <w:r>
              <w:t>CE</w:t>
            </w:r>
          </w:p>
        </w:tc>
        <w:tc>
          <w:tcPr>
            <w:tcW w:w="4200" w:type="dxa"/>
          </w:tcPr>
          <w:p w14:paraId="392FDFF5" w14:textId="77777777" w:rsidR="00B50050" w:rsidRDefault="00B50050" w:rsidP="0088127C">
            <w:pPr>
              <w:pStyle w:val="OtherTableBody"/>
            </w:pPr>
            <w:r>
              <w:t>Coded element</w:t>
            </w:r>
          </w:p>
        </w:tc>
      </w:tr>
      <w:tr w:rsidR="00B50050" w14:paraId="2689283E" w14:textId="77777777" w:rsidTr="00195548">
        <w:tc>
          <w:tcPr>
            <w:tcW w:w="600" w:type="dxa"/>
          </w:tcPr>
          <w:p w14:paraId="7609DFAC" w14:textId="77777777" w:rsidR="00B50050" w:rsidRDefault="00B50050" w:rsidP="0088127C">
            <w:pPr>
              <w:pStyle w:val="OtherTableBody"/>
            </w:pPr>
          </w:p>
        </w:tc>
        <w:tc>
          <w:tcPr>
            <w:tcW w:w="600" w:type="dxa"/>
          </w:tcPr>
          <w:p w14:paraId="73D6CCAE" w14:textId="77777777" w:rsidR="00B50050" w:rsidRDefault="00B50050" w:rsidP="0088127C">
            <w:pPr>
              <w:pStyle w:val="OtherTableBody"/>
            </w:pPr>
            <w:r>
              <w:t>0355</w:t>
            </w:r>
          </w:p>
        </w:tc>
        <w:tc>
          <w:tcPr>
            <w:tcW w:w="2600" w:type="dxa"/>
          </w:tcPr>
          <w:p w14:paraId="12773184" w14:textId="77777777" w:rsidR="00B50050" w:rsidRDefault="00B50050" w:rsidP="0088127C">
            <w:pPr>
              <w:pStyle w:val="OtherTableBody"/>
            </w:pPr>
          </w:p>
        </w:tc>
        <w:tc>
          <w:tcPr>
            <w:tcW w:w="1400" w:type="dxa"/>
          </w:tcPr>
          <w:p w14:paraId="01B343A3" w14:textId="77777777" w:rsidR="00B50050" w:rsidRDefault="00B50050" w:rsidP="0088127C">
            <w:pPr>
              <w:pStyle w:val="OtherTableBody"/>
            </w:pPr>
            <w:r>
              <w:t>CWE</w:t>
            </w:r>
          </w:p>
        </w:tc>
        <w:tc>
          <w:tcPr>
            <w:tcW w:w="4200" w:type="dxa"/>
          </w:tcPr>
          <w:p w14:paraId="55367DE9" w14:textId="77777777" w:rsidR="00B50050" w:rsidRDefault="00B50050" w:rsidP="0088127C">
            <w:pPr>
              <w:pStyle w:val="OtherTableBody"/>
            </w:pPr>
            <w:r>
              <w:t>Coded with Exceptions</w:t>
            </w:r>
          </w:p>
        </w:tc>
      </w:tr>
      <w:tr w:rsidR="00B50050" w14:paraId="07278B4E" w14:textId="77777777" w:rsidTr="00195548">
        <w:tc>
          <w:tcPr>
            <w:tcW w:w="600" w:type="dxa"/>
          </w:tcPr>
          <w:p w14:paraId="76D99FC6" w14:textId="77777777" w:rsidR="00B50050" w:rsidRDefault="00B50050" w:rsidP="0088127C">
            <w:pPr>
              <w:pStyle w:val="OtherTableBody"/>
            </w:pPr>
          </w:p>
        </w:tc>
        <w:tc>
          <w:tcPr>
            <w:tcW w:w="600" w:type="dxa"/>
          </w:tcPr>
          <w:p w14:paraId="15D35330" w14:textId="77777777" w:rsidR="00B50050" w:rsidRDefault="00B50050" w:rsidP="0088127C">
            <w:pPr>
              <w:pStyle w:val="OtherTableBody"/>
            </w:pPr>
            <w:r>
              <w:t>0355</w:t>
            </w:r>
          </w:p>
        </w:tc>
        <w:tc>
          <w:tcPr>
            <w:tcW w:w="2600" w:type="dxa"/>
          </w:tcPr>
          <w:p w14:paraId="672B0D69" w14:textId="77777777" w:rsidR="00B50050" w:rsidRDefault="00B50050" w:rsidP="0088127C">
            <w:pPr>
              <w:pStyle w:val="OtherTableBody"/>
            </w:pPr>
          </w:p>
        </w:tc>
        <w:tc>
          <w:tcPr>
            <w:tcW w:w="1400" w:type="dxa"/>
          </w:tcPr>
          <w:p w14:paraId="79AE5F17" w14:textId="77777777" w:rsidR="00B50050" w:rsidRDefault="00B50050" w:rsidP="0088127C">
            <w:pPr>
              <w:pStyle w:val="OtherTableBody"/>
            </w:pPr>
            <w:r>
              <w:t>PL</w:t>
            </w:r>
          </w:p>
        </w:tc>
        <w:tc>
          <w:tcPr>
            <w:tcW w:w="4200" w:type="dxa"/>
          </w:tcPr>
          <w:p w14:paraId="3182EF6A" w14:textId="77777777" w:rsidR="00B50050" w:rsidRDefault="00B50050" w:rsidP="0088127C">
            <w:pPr>
              <w:pStyle w:val="OtherTableBody"/>
            </w:pPr>
            <w:r>
              <w:t>Person location</w:t>
            </w:r>
          </w:p>
        </w:tc>
      </w:tr>
      <w:tr w:rsidR="00B50050" w14:paraId="7204E6AC" w14:textId="77777777" w:rsidTr="00195548">
        <w:tc>
          <w:tcPr>
            <w:tcW w:w="600" w:type="dxa"/>
          </w:tcPr>
          <w:p w14:paraId="1317E1FE" w14:textId="77777777" w:rsidR="00B50050" w:rsidRDefault="00B50050" w:rsidP="0088127C">
            <w:pPr>
              <w:pStyle w:val="OtherTableBody"/>
            </w:pPr>
            <w:r>
              <w:t>HL7</w:t>
            </w:r>
          </w:p>
        </w:tc>
        <w:tc>
          <w:tcPr>
            <w:tcW w:w="600" w:type="dxa"/>
          </w:tcPr>
          <w:p w14:paraId="164578A9" w14:textId="77777777" w:rsidR="00B50050" w:rsidRDefault="00B50050" w:rsidP="0088127C">
            <w:pPr>
              <w:pStyle w:val="OtherTableBody"/>
            </w:pPr>
          </w:p>
        </w:tc>
        <w:tc>
          <w:tcPr>
            <w:tcW w:w="2600" w:type="dxa"/>
          </w:tcPr>
          <w:p w14:paraId="0232A565" w14:textId="77777777" w:rsidR="00B50050" w:rsidRDefault="00B50050" w:rsidP="0088127C">
            <w:pPr>
              <w:pStyle w:val="OtherTableBody"/>
            </w:pPr>
            <w:r>
              <w:t>Alternate Character Set Handling Scheme</w:t>
            </w:r>
          </w:p>
        </w:tc>
        <w:tc>
          <w:tcPr>
            <w:tcW w:w="1400" w:type="dxa"/>
          </w:tcPr>
          <w:p w14:paraId="6BFFB76E" w14:textId="77777777" w:rsidR="00B50050" w:rsidRDefault="00B50050" w:rsidP="0088127C">
            <w:pPr>
              <w:pStyle w:val="OtherTableBody"/>
            </w:pPr>
          </w:p>
        </w:tc>
        <w:tc>
          <w:tcPr>
            <w:tcW w:w="4200" w:type="dxa"/>
          </w:tcPr>
          <w:p w14:paraId="4C2CE974" w14:textId="77777777" w:rsidR="00B50050" w:rsidRDefault="00B50050" w:rsidP="0088127C">
            <w:pPr>
              <w:pStyle w:val="OtherTableBody"/>
            </w:pPr>
          </w:p>
        </w:tc>
      </w:tr>
      <w:tr w:rsidR="00B50050" w14:paraId="1F777F05" w14:textId="77777777" w:rsidTr="00195548">
        <w:tc>
          <w:tcPr>
            <w:tcW w:w="600" w:type="dxa"/>
          </w:tcPr>
          <w:p w14:paraId="41124507" w14:textId="77777777" w:rsidR="00B50050" w:rsidRDefault="00B50050" w:rsidP="0088127C">
            <w:pPr>
              <w:pStyle w:val="OtherTableBody"/>
            </w:pPr>
          </w:p>
        </w:tc>
        <w:tc>
          <w:tcPr>
            <w:tcW w:w="600" w:type="dxa"/>
          </w:tcPr>
          <w:p w14:paraId="74EEF0C9" w14:textId="77777777" w:rsidR="00B50050" w:rsidRDefault="00B50050" w:rsidP="0088127C">
            <w:pPr>
              <w:pStyle w:val="OtherTableBody"/>
            </w:pPr>
            <w:r>
              <w:t>0356</w:t>
            </w:r>
          </w:p>
        </w:tc>
        <w:tc>
          <w:tcPr>
            <w:tcW w:w="2600" w:type="dxa"/>
          </w:tcPr>
          <w:p w14:paraId="0D9847A8" w14:textId="77777777" w:rsidR="00B50050" w:rsidRDefault="00B50050" w:rsidP="0088127C">
            <w:pPr>
              <w:pStyle w:val="OtherTableBody"/>
            </w:pPr>
          </w:p>
        </w:tc>
        <w:tc>
          <w:tcPr>
            <w:tcW w:w="1400" w:type="dxa"/>
          </w:tcPr>
          <w:p w14:paraId="2601BC98" w14:textId="77777777" w:rsidR="00B50050" w:rsidRDefault="00B50050" w:rsidP="0088127C">
            <w:pPr>
              <w:pStyle w:val="OtherTableBody"/>
            </w:pPr>
            <w:r>
              <w:t>&lt;null&gt;</w:t>
            </w:r>
          </w:p>
        </w:tc>
        <w:tc>
          <w:tcPr>
            <w:tcW w:w="4200" w:type="dxa"/>
          </w:tcPr>
          <w:p w14:paraId="2BACCE6A" w14:textId="77777777" w:rsidR="00B50050" w:rsidRDefault="00B50050" w:rsidP="0088127C">
            <w:pPr>
              <w:pStyle w:val="OtherTableBody"/>
            </w:pPr>
            <w:r>
              <w:t>This is the default, indicating that there is no character set switching occurring in this message.</w:t>
            </w:r>
          </w:p>
        </w:tc>
      </w:tr>
      <w:tr w:rsidR="00B50050" w14:paraId="4EBBFB16" w14:textId="77777777" w:rsidTr="00195548">
        <w:tc>
          <w:tcPr>
            <w:tcW w:w="600" w:type="dxa"/>
          </w:tcPr>
          <w:p w14:paraId="4650935F" w14:textId="77777777" w:rsidR="00B50050" w:rsidRDefault="00B50050" w:rsidP="0088127C">
            <w:pPr>
              <w:pStyle w:val="OtherTableBody"/>
            </w:pPr>
          </w:p>
        </w:tc>
        <w:tc>
          <w:tcPr>
            <w:tcW w:w="600" w:type="dxa"/>
          </w:tcPr>
          <w:p w14:paraId="1C3271F7" w14:textId="77777777" w:rsidR="00B50050" w:rsidRDefault="00B50050" w:rsidP="0088127C">
            <w:pPr>
              <w:pStyle w:val="OtherTableBody"/>
            </w:pPr>
            <w:r>
              <w:t>0356</w:t>
            </w:r>
          </w:p>
        </w:tc>
        <w:tc>
          <w:tcPr>
            <w:tcW w:w="2600" w:type="dxa"/>
          </w:tcPr>
          <w:p w14:paraId="564ACB06" w14:textId="77777777" w:rsidR="00B50050" w:rsidRDefault="00B50050" w:rsidP="0088127C">
            <w:pPr>
              <w:pStyle w:val="OtherTableBody"/>
            </w:pPr>
          </w:p>
        </w:tc>
        <w:tc>
          <w:tcPr>
            <w:tcW w:w="1400" w:type="dxa"/>
          </w:tcPr>
          <w:p w14:paraId="0E5B8B29" w14:textId="77777777" w:rsidR="00B50050" w:rsidRDefault="00B50050" w:rsidP="0088127C">
            <w:pPr>
              <w:pStyle w:val="OtherTableBody"/>
            </w:pPr>
            <w:r>
              <w:t>2.3</w:t>
            </w:r>
          </w:p>
        </w:tc>
        <w:tc>
          <w:tcPr>
            <w:tcW w:w="4200" w:type="dxa"/>
          </w:tcPr>
          <w:p w14:paraId="68F65F89" w14:textId="77777777" w:rsidR="00B50050" w:rsidRDefault="00B50050" w:rsidP="0088127C">
            <w:pPr>
              <w:pStyle w:val="OtherTableBody"/>
            </w:pPr>
            <w:r>
              <w:t>The character set switching mode specified in HL7 2.5, section 2.7.2 and section 2.A.46, "XPN - extended person name".</w:t>
            </w:r>
          </w:p>
        </w:tc>
      </w:tr>
      <w:tr w:rsidR="00B50050" w14:paraId="574849D1" w14:textId="77777777" w:rsidTr="00195548">
        <w:tc>
          <w:tcPr>
            <w:tcW w:w="600" w:type="dxa"/>
          </w:tcPr>
          <w:p w14:paraId="1C9C5F8C" w14:textId="77777777" w:rsidR="00B50050" w:rsidRDefault="00B50050" w:rsidP="0088127C">
            <w:pPr>
              <w:pStyle w:val="OtherTableBody"/>
            </w:pPr>
          </w:p>
        </w:tc>
        <w:tc>
          <w:tcPr>
            <w:tcW w:w="600" w:type="dxa"/>
          </w:tcPr>
          <w:p w14:paraId="360A4E8F" w14:textId="77777777" w:rsidR="00B50050" w:rsidRDefault="00B50050" w:rsidP="0088127C">
            <w:pPr>
              <w:pStyle w:val="OtherTableBody"/>
            </w:pPr>
            <w:r>
              <w:t>0356</w:t>
            </w:r>
          </w:p>
        </w:tc>
        <w:tc>
          <w:tcPr>
            <w:tcW w:w="2600" w:type="dxa"/>
          </w:tcPr>
          <w:p w14:paraId="44748F7A" w14:textId="77777777" w:rsidR="00B50050" w:rsidRDefault="00B50050" w:rsidP="0088127C">
            <w:pPr>
              <w:pStyle w:val="OtherTableBody"/>
            </w:pPr>
          </w:p>
        </w:tc>
        <w:tc>
          <w:tcPr>
            <w:tcW w:w="1400" w:type="dxa"/>
          </w:tcPr>
          <w:p w14:paraId="46B118C1" w14:textId="77777777" w:rsidR="00B50050" w:rsidRDefault="00B50050" w:rsidP="0088127C">
            <w:pPr>
              <w:pStyle w:val="OtherTableBody"/>
            </w:pPr>
            <w:r>
              <w:t>ISO 2022-1994</w:t>
            </w:r>
          </w:p>
        </w:tc>
        <w:tc>
          <w:tcPr>
            <w:tcW w:w="4200" w:type="dxa"/>
          </w:tcPr>
          <w:p w14:paraId="130F915D" w14:textId="77777777" w:rsidR="00B50050" w:rsidRDefault="00B50050" w:rsidP="0088127C">
            <w:pPr>
              <w:pStyle w:val="OtherTableBody"/>
            </w:pPr>
            <w:r>
              <w:t>This standard is titled "Information Technology - Character Code Structure and Extension Technique". .</w:t>
            </w:r>
          </w:p>
        </w:tc>
      </w:tr>
      <w:tr w:rsidR="00B50050" w14:paraId="30EFC182" w14:textId="77777777" w:rsidTr="00195548">
        <w:tc>
          <w:tcPr>
            <w:tcW w:w="600" w:type="dxa"/>
          </w:tcPr>
          <w:p w14:paraId="0B44B723" w14:textId="77777777" w:rsidR="00B50050" w:rsidRDefault="00B50050" w:rsidP="0088127C">
            <w:pPr>
              <w:pStyle w:val="OtherTableBody"/>
            </w:pPr>
            <w:r>
              <w:t>HL7</w:t>
            </w:r>
          </w:p>
        </w:tc>
        <w:tc>
          <w:tcPr>
            <w:tcW w:w="600" w:type="dxa"/>
          </w:tcPr>
          <w:p w14:paraId="663275E1" w14:textId="77777777" w:rsidR="00B50050" w:rsidRDefault="00B50050" w:rsidP="0088127C">
            <w:pPr>
              <w:pStyle w:val="OtherTableBody"/>
            </w:pPr>
          </w:p>
        </w:tc>
        <w:tc>
          <w:tcPr>
            <w:tcW w:w="2600" w:type="dxa"/>
          </w:tcPr>
          <w:p w14:paraId="38E13379" w14:textId="77777777" w:rsidR="00B50050" w:rsidRDefault="00B50050" w:rsidP="0088127C">
            <w:pPr>
              <w:pStyle w:val="OtherTableBody"/>
            </w:pPr>
            <w:r>
              <w:t>Message Error Condition Codes</w:t>
            </w:r>
          </w:p>
        </w:tc>
        <w:tc>
          <w:tcPr>
            <w:tcW w:w="1400" w:type="dxa"/>
          </w:tcPr>
          <w:p w14:paraId="328070AA" w14:textId="77777777" w:rsidR="00B50050" w:rsidRDefault="00B50050" w:rsidP="0088127C">
            <w:pPr>
              <w:pStyle w:val="OtherTableBody"/>
            </w:pPr>
          </w:p>
        </w:tc>
        <w:tc>
          <w:tcPr>
            <w:tcW w:w="4200" w:type="dxa"/>
          </w:tcPr>
          <w:p w14:paraId="046EFD15" w14:textId="77777777" w:rsidR="00B50050" w:rsidRDefault="00B50050" w:rsidP="0088127C">
            <w:pPr>
              <w:pStyle w:val="OtherTableBody"/>
            </w:pPr>
          </w:p>
        </w:tc>
      </w:tr>
      <w:tr w:rsidR="00B50050" w14:paraId="47A03BD9" w14:textId="77777777" w:rsidTr="00195548">
        <w:tc>
          <w:tcPr>
            <w:tcW w:w="600" w:type="dxa"/>
          </w:tcPr>
          <w:p w14:paraId="78DF5883" w14:textId="77777777" w:rsidR="00B50050" w:rsidRDefault="00B50050" w:rsidP="0088127C">
            <w:pPr>
              <w:pStyle w:val="OtherTableBody"/>
            </w:pPr>
          </w:p>
        </w:tc>
        <w:tc>
          <w:tcPr>
            <w:tcW w:w="600" w:type="dxa"/>
          </w:tcPr>
          <w:p w14:paraId="2B5393F3" w14:textId="77777777" w:rsidR="00B50050" w:rsidRDefault="00B50050" w:rsidP="0088127C">
            <w:pPr>
              <w:pStyle w:val="OtherTableBody"/>
            </w:pPr>
            <w:r>
              <w:t>0357</w:t>
            </w:r>
          </w:p>
        </w:tc>
        <w:tc>
          <w:tcPr>
            <w:tcW w:w="2600" w:type="dxa"/>
          </w:tcPr>
          <w:p w14:paraId="405F9C95" w14:textId="77777777" w:rsidR="00B50050" w:rsidRDefault="00B50050" w:rsidP="0088127C">
            <w:pPr>
              <w:pStyle w:val="OtherTableBody"/>
            </w:pPr>
          </w:p>
        </w:tc>
        <w:tc>
          <w:tcPr>
            <w:tcW w:w="1400" w:type="dxa"/>
          </w:tcPr>
          <w:p w14:paraId="2F06C8A9" w14:textId="77777777" w:rsidR="00B50050" w:rsidRDefault="00B50050" w:rsidP="0088127C">
            <w:pPr>
              <w:pStyle w:val="OtherTableBody"/>
            </w:pPr>
            <w:r>
              <w:t>0</w:t>
            </w:r>
          </w:p>
        </w:tc>
        <w:tc>
          <w:tcPr>
            <w:tcW w:w="4200" w:type="dxa"/>
          </w:tcPr>
          <w:p w14:paraId="324CCEA4" w14:textId="77777777" w:rsidR="00B50050" w:rsidRDefault="00B50050" w:rsidP="0088127C">
            <w:pPr>
              <w:pStyle w:val="OtherTableBody"/>
            </w:pPr>
            <w:r>
              <w:t>Message accepted</w:t>
            </w:r>
          </w:p>
        </w:tc>
      </w:tr>
      <w:tr w:rsidR="00B50050" w14:paraId="1CA7BE19" w14:textId="77777777" w:rsidTr="00195548">
        <w:tc>
          <w:tcPr>
            <w:tcW w:w="600" w:type="dxa"/>
          </w:tcPr>
          <w:p w14:paraId="6924DE9A" w14:textId="77777777" w:rsidR="00B50050" w:rsidRDefault="00B50050" w:rsidP="0088127C">
            <w:pPr>
              <w:pStyle w:val="OtherTableBody"/>
            </w:pPr>
          </w:p>
        </w:tc>
        <w:tc>
          <w:tcPr>
            <w:tcW w:w="600" w:type="dxa"/>
          </w:tcPr>
          <w:p w14:paraId="467CB3EE" w14:textId="77777777" w:rsidR="00B50050" w:rsidRDefault="00B50050" w:rsidP="0088127C">
            <w:pPr>
              <w:pStyle w:val="OtherTableBody"/>
            </w:pPr>
            <w:r>
              <w:t>0357</w:t>
            </w:r>
          </w:p>
        </w:tc>
        <w:tc>
          <w:tcPr>
            <w:tcW w:w="2600" w:type="dxa"/>
          </w:tcPr>
          <w:p w14:paraId="390F8036" w14:textId="77777777" w:rsidR="00B50050" w:rsidRDefault="00B50050" w:rsidP="0088127C">
            <w:pPr>
              <w:pStyle w:val="OtherTableBody"/>
            </w:pPr>
          </w:p>
        </w:tc>
        <w:tc>
          <w:tcPr>
            <w:tcW w:w="1400" w:type="dxa"/>
          </w:tcPr>
          <w:p w14:paraId="22B66DC9" w14:textId="77777777" w:rsidR="00B50050" w:rsidRDefault="00B50050" w:rsidP="0088127C">
            <w:pPr>
              <w:pStyle w:val="OtherTableBody"/>
            </w:pPr>
            <w:r>
              <w:t>100</w:t>
            </w:r>
          </w:p>
        </w:tc>
        <w:tc>
          <w:tcPr>
            <w:tcW w:w="4200" w:type="dxa"/>
          </w:tcPr>
          <w:p w14:paraId="4B9E8D83" w14:textId="77777777" w:rsidR="00B50050" w:rsidRDefault="00B50050" w:rsidP="0088127C">
            <w:pPr>
              <w:pStyle w:val="OtherTableBody"/>
            </w:pPr>
            <w:r>
              <w:t>Segment sequence error</w:t>
            </w:r>
          </w:p>
        </w:tc>
      </w:tr>
      <w:tr w:rsidR="00B50050" w14:paraId="13B124AD" w14:textId="77777777" w:rsidTr="00195548">
        <w:tc>
          <w:tcPr>
            <w:tcW w:w="600" w:type="dxa"/>
          </w:tcPr>
          <w:p w14:paraId="6A3480F3" w14:textId="77777777" w:rsidR="00B50050" w:rsidRDefault="00B50050" w:rsidP="0088127C">
            <w:pPr>
              <w:pStyle w:val="OtherTableBody"/>
            </w:pPr>
          </w:p>
        </w:tc>
        <w:tc>
          <w:tcPr>
            <w:tcW w:w="600" w:type="dxa"/>
          </w:tcPr>
          <w:p w14:paraId="7B43C922" w14:textId="77777777" w:rsidR="00B50050" w:rsidRDefault="00B50050" w:rsidP="0088127C">
            <w:pPr>
              <w:pStyle w:val="OtherTableBody"/>
            </w:pPr>
            <w:r>
              <w:t>0357</w:t>
            </w:r>
          </w:p>
        </w:tc>
        <w:tc>
          <w:tcPr>
            <w:tcW w:w="2600" w:type="dxa"/>
          </w:tcPr>
          <w:p w14:paraId="72881BE7" w14:textId="77777777" w:rsidR="00B50050" w:rsidRDefault="00B50050" w:rsidP="0088127C">
            <w:pPr>
              <w:pStyle w:val="OtherTableBody"/>
            </w:pPr>
          </w:p>
        </w:tc>
        <w:tc>
          <w:tcPr>
            <w:tcW w:w="1400" w:type="dxa"/>
          </w:tcPr>
          <w:p w14:paraId="6AA3652D" w14:textId="77777777" w:rsidR="00B50050" w:rsidRDefault="00B50050" w:rsidP="0088127C">
            <w:pPr>
              <w:pStyle w:val="OtherTableBody"/>
            </w:pPr>
            <w:r>
              <w:t>101</w:t>
            </w:r>
          </w:p>
        </w:tc>
        <w:tc>
          <w:tcPr>
            <w:tcW w:w="4200" w:type="dxa"/>
          </w:tcPr>
          <w:p w14:paraId="196D5DB8" w14:textId="77777777" w:rsidR="00B50050" w:rsidRDefault="00B50050" w:rsidP="0088127C">
            <w:pPr>
              <w:pStyle w:val="OtherTableBody"/>
            </w:pPr>
            <w:r>
              <w:t>Required field missing</w:t>
            </w:r>
          </w:p>
        </w:tc>
      </w:tr>
      <w:tr w:rsidR="00B50050" w14:paraId="48441346" w14:textId="77777777" w:rsidTr="00195548">
        <w:tc>
          <w:tcPr>
            <w:tcW w:w="600" w:type="dxa"/>
          </w:tcPr>
          <w:p w14:paraId="0DD8C99B" w14:textId="77777777" w:rsidR="00B50050" w:rsidRDefault="00B50050" w:rsidP="0088127C">
            <w:pPr>
              <w:pStyle w:val="OtherTableBody"/>
            </w:pPr>
          </w:p>
        </w:tc>
        <w:tc>
          <w:tcPr>
            <w:tcW w:w="600" w:type="dxa"/>
          </w:tcPr>
          <w:p w14:paraId="50BB0118" w14:textId="77777777" w:rsidR="00B50050" w:rsidRDefault="00B50050" w:rsidP="0088127C">
            <w:pPr>
              <w:pStyle w:val="OtherTableBody"/>
            </w:pPr>
            <w:r>
              <w:t>0357</w:t>
            </w:r>
          </w:p>
        </w:tc>
        <w:tc>
          <w:tcPr>
            <w:tcW w:w="2600" w:type="dxa"/>
          </w:tcPr>
          <w:p w14:paraId="3125E1FE" w14:textId="77777777" w:rsidR="00B50050" w:rsidRDefault="00B50050" w:rsidP="0088127C">
            <w:pPr>
              <w:pStyle w:val="OtherTableBody"/>
            </w:pPr>
          </w:p>
        </w:tc>
        <w:tc>
          <w:tcPr>
            <w:tcW w:w="1400" w:type="dxa"/>
          </w:tcPr>
          <w:p w14:paraId="155B92CF" w14:textId="77777777" w:rsidR="00B50050" w:rsidRDefault="00B50050" w:rsidP="0088127C">
            <w:pPr>
              <w:pStyle w:val="OtherTableBody"/>
            </w:pPr>
            <w:r>
              <w:t>102</w:t>
            </w:r>
          </w:p>
        </w:tc>
        <w:tc>
          <w:tcPr>
            <w:tcW w:w="4200" w:type="dxa"/>
          </w:tcPr>
          <w:p w14:paraId="751BD840" w14:textId="77777777" w:rsidR="00B50050" w:rsidRDefault="00B50050" w:rsidP="0088127C">
            <w:pPr>
              <w:pStyle w:val="OtherTableBody"/>
            </w:pPr>
            <w:r>
              <w:t>Data type error</w:t>
            </w:r>
          </w:p>
        </w:tc>
      </w:tr>
      <w:tr w:rsidR="00B50050" w14:paraId="1AD238AC" w14:textId="77777777" w:rsidTr="00195548">
        <w:tc>
          <w:tcPr>
            <w:tcW w:w="600" w:type="dxa"/>
          </w:tcPr>
          <w:p w14:paraId="76A4405D" w14:textId="77777777" w:rsidR="00B50050" w:rsidRDefault="00B50050" w:rsidP="0088127C">
            <w:pPr>
              <w:pStyle w:val="OtherTableBody"/>
            </w:pPr>
          </w:p>
        </w:tc>
        <w:tc>
          <w:tcPr>
            <w:tcW w:w="600" w:type="dxa"/>
          </w:tcPr>
          <w:p w14:paraId="16462B1F" w14:textId="77777777" w:rsidR="00B50050" w:rsidRDefault="00B50050" w:rsidP="0088127C">
            <w:pPr>
              <w:pStyle w:val="OtherTableBody"/>
            </w:pPr>
            <w:r>
              <w:t>0357</w:t>
            </w:r>
          </w:p>
        </w:tc>
        <w:tc>
          <w:tcPr>
            <w:tcW w:w="2600" w:type="dxa"/>
          </w:tcPr>
          <w:p w14:paraId="1CF0F724" w14:textId="77777777" w:rsidR="00B50050" w:rsidRDefault="00B50050" w:rsidP="0088127C">
            <w:pPr>
              <w:pStyle w:val="OtherTableBody"/>
            </w:pPr>
          </w:p>
        </w:tc>
        <w:tc>
          <w:tcPr>
            <w:tcW w:w="1400" w:type="dxa"/>
          </w:tcPr>
          <w:p w14:paraId="6345E05D" w14:textId="77777777" w:rsidR="00B50050" w:rsidRDefault="00B50050" w:rsidP="0088127C">
            <w:pPr>
              <w:pStyle w:val="OtherTableBody"/>
            </w:pPr>
            <w:r>
              <w:t>103</w:t>
            </w:r>
          </w:p>
        </w:tc>
        <w:tc>
          <w:tcPr>
            <w:tcW w:w="4200" w:type="dxa"/>
          </w:tcPr>
          <w:p w14:paraId="0ABD4A26" w14:textId="77777777" w:rsidR="00B50050" w:rsidRDefault="00B50050" w:rsidP="0088127C">
            <w:pPr>
              <w:pStyle w:val="OtherTableBody"/>
            </w:pPr>
            <w:r>
              <w:t>Table value not found</w:t>
            </w:r>
          </w:p>
        </w:tc>
      </w:tr>
      <w:tr w:rsidR="00B50050" w14:paraId="4BE02028" w14:textId="77777777" w:rsidTr="00195548">
        <w:tc>
          <w:tcPr>
            <w:tcW w:w="600" w:type="dxa"/>
          </w:tcPr>
          <w:p w14:paraId="0DD4E00D" w14:textId="77777777" w:rsidR="00B50050" w:rsidRDefault="00B50050" w:rsidP="0088127C">
            <w:pPr>
              <w:pStyle w:val="OtherTableBody"/>
            </w:pPr>
          </w:p>
        </w:tc>
        <w:tc>
          <w:tcPr>
            <w:tcW w:w="600" w:type="dxa"/>
          </w:tcPr>
          <w:p w14:paraId="3AA403BA" w14:textId="77777777" w:rsidR="00B50050" w:rsidRDefault="00B50050" w:rsidP="0088127C">
            <w:pPr>
              <w:pStyle w:val="OtherTableBody"/>
            </w:pPr>
            <w:r>
              <w:t>0357</w:t>
            </w:r>
          </w:p>
        </w:tc>
        <w:tc>
          <w:tcPr>
            <w:tcW w:w="2600" w:type="dxa"/>
          </w:tcPr>
          <w:p w14:paraId="412FC878" w14:textId="77777777" w:rsidR="00B50050" w:rsidRDefault="00B50050" w:rsidP="0088127C">
            <w:pPr>
              <w:pStyle w:val="OtherTableBody"/>
            </w:pPr>
          </w:p>
        </w:tc>
        <w:tc>
          <w:tcPr>
            <w:tcW w:w="1400" w:type="dxa"/>
          </w:tcPr>
          <w:p w14:paraId="612A6B86" w14:textId="77777777" w:rsidR="00B50050" w:rsidRDefault="00B50050" w:rsidP="0088127C">
            <w:pPr>
              <w:pStyle w:val="OtherTableBody"/>
            </w:pPr>
            <w:r>
              <w:t>104</w:t>
            </w:r>
          </w:p>
        </w:tc>
        <w:tc>
          <w:tcPr>
            <w:tcW w:w="4200" w:type="dxa"/>
          </w:tcPr>
          <w:p w14:paraId="336BDBE8" w14:textId="77777777" w:rsidR="00B50050" w:rsidRDefault="00B50050" w:rsidP="0088127C">
            <w:pPr>
              <w:pStyle w:val="OtherTableBody"/>
            </w:pPr>
            <w:r>
              <w:t>Value too long</w:t>
            </w:r>
          </w:p>
        </w:tc>
      </w:tr>
      <w:tr w:rsidR="00B50050" w14:paraId="3175C58E" w14:textId="77777777" w:rsidTr="00195548">
        <w:tc>
          <w:tcPr>
            <w:tcW w:w="600" w:type="dxa"/>
          </w:tcPr>
          <w:p w14:paraId="703E864E" w14:textId="77777777" w:rsidR="00B50050" w:rsidRDefault="00B50050" w:rsidP="0088127C">
            <w:pPr>
              <w:pStyle w:val="OtherTableBody"/>
            </w:pPr>
          </w:p>
        </w:tc>
        <w:tc>
          <w:tcPr>
            <w:tcW w:w="600" w:type="dxa"/>
          </w:tcPr>
          <w:p w14:paraId="29B34E21" w14:textId="77777777" w:rsidR="00B50050" w:rsidRDefault="00B50050" w:rsidP="0088127C">
            <w:pPr>
              <w:pStyle w:val="OtherTableBody"/>
            </w:pPr>
            <w:r>
              <w:t>0357</w:t>
            </w:r>
          </w:p>
        </w:tc>
        <w:tc>
          <w:tcPr>
            <w:tcW w:w="2600" w:type="dxa"/>
          </w:tcPr>
          <w:p w14:paraId="5EC92220" w14:textId="77777777" w:rsidR="00B50050" w:rsidRDefault="00B50050" w:rsidP="0088127C">
            <w:pPr>
              <w:pStyle w:val="OtherTableBody"/>
            </w:pPr>
          </w:p>
        </w:tc>
        <w:tc>
          <w:tcPr>
            <w:tcW w:w="1400" w:type="dxa"/>
          </w:tcPr>
          <w:p w14:paraId="652F132B" w14:textId="77777777" w:rsidR="00B50050" w:rsidRDefault="00B50050" w:rsidP="0088127C">
            <w:pPr>
              <w:pStyle w:val="OtherTableBody"/>
            </w:pPr>
            <w:r>
              <w:t>198</w:t>
            </w:r>
          </w:p>
        </w:tc>
        <w:tc>
          <w:tcPr>
            <w:tcW w:w="4200" w:type="dxa"/>
          </w:tcPr>
          <w:p w14:paraId="59FF47E3" w14:textId="77777777" w:rsidR="00B50050" w:rsidRDefault="00B50050" w:rsidP="0088127C">
            <w:pPr>
              <w:pStyle w:val="OtherTableBody"/>
            </w:pPr>
            <w:r>
              <w:t>An error has been encountered related to HL7 message content. Message is not -conformant with the applicable specification’s (base standard, conformance profile or implementation profile)  cardinality.</w:t>
            </w:r>
          </w:p>
        </w:tc>
      </w:tr>
      <w:tr w:rsidR="00B50050" w14:paraId="78F4EB17" w14:textId="77777777" w:rsidTr="00195548">
        <w:tc>
          <w:tcPr>
            <w:tcW w:w="600" w:type="dxa"/>
          </w:tcPr>
          <w:p w14:paraId="0E289641" w14:textId="77777777" w:rsidR="00B50050" w:rsidRDefault="00B50050" w:rsidP="0088127C">
            <w:pPr>
              <w:pStyle w:val="OtherTableBody"/>
            </w:pPr>
          </w:p>
        </w:tc>
        <w:tc>
          <w:tcPr>
            <w:tcW w:w="600" w:type="dxa"/>
          </w:tcPr>
          <w:p w14:paraId="461901E5" w14:textId="77777777" w:rsidR="00B50050" w:rsidRDefault="00B50050" w:rsidP="0088127C">
            <w:pPr>
              <w:pStyle w:val="OtherTableBody"/>
            </w:pPr>
            <w:r>
              <w:t>0357</w:t>
            </w:r>
          </w:p>
        </w:tc>
        <w:tc>
          <w:tcPr>
            <w:tcW w:w="2600" w:type="dxa"/>
          </w:tcPr>
          <w:p w14:paraId="486A9691" w14:textId="77777777" w:rsidR="00B50050" w:rsidRDefault="00B50050" w:rsidP="0088127C">
            <w:pPr>
              <w:pStyle w:val="OtherTableBody"/>
            </w:pPr>
          </w:p>
        </w:tc>
        <w:tc>
          <w:tcPr>
            <w:tcW w:w="1400" w:type="dxa"/>
          </w:tcPr>
          <w:p w14:paraId="3C1F137D" w14:textId="77777777" w:rsidR="00B50050" w:rsidRDefault="00B50050" w:rsidP="0088127C">
            <w:pPr>
              <w:pStyle w:val="OtherTableBody"/>
            </w:pPr>
            <w:r>
              <w:t>199</w:t>
            </w:r>
          </w:p>
        </w:tc>
        <w:tc>
          <w:tcPr>
            <w:tcW w:w="4200" w:type="dxa"/>
          </w:tcPr>
          <w:p w14:paraId="0F3B81F2" w14:textId="77777777" w:rsidR="00B50050" w:rsidRDefault="00B50050" w:rsidP="0088127C">
            <w:pPr>
              <w:pStyle w:val="OtherTableBody"/>
            </w:pPr>
            <w:r>
              <w:t>Any other error with the HL7 syntax that is not captured in any of the other error codes in this set.</w:t>
            </w:r>
          </w:p>
        </w:tc>
      </w:tr>
      <w:tr w:rsidR="00B50050" w14:paraId="24714C2F" w14:textId="77777777" w:rsidTr="00195548">
        <w:tc>
          <w:tcPr>
            <w:tcW w:w="600" w:type="dxa"/>
          </w:tcPr>
          <w:p w14:paraId="66EBCAD0" w14:textId="77777777" w:rsidR="00B50050" w:rsidRDefault="00B50050" w:rsidP="0088127C">
            <w:pPr>
              <w:pStyle w:val="OtherTableBody"/>
            </w:pPr>
          </w:p>
        </w:tc>
        <w:tc>
          <w:tcPr>
            <w:tcW w:w="600" w:type="dxa"/>
          </w:tcPr>
          <w:p w14:paraId="7ED07855" w14:textId="77777777" w:rsidR="00B50050" w:rsidRDefault="00B50050" w:rsidP="0088127C">
            <w:pPr>
              <w:pStyle w:val="OtherTableBody"/>
            </w:pPr>
            <w:r>
              <w:t>0357</w:t>
            </w:r>
          </w:p>
        </w:tc>
        <w:tc>
          <w:tcPr>
            <w:tcW w:w="2600" w:type="dxa"/>
          </w:tcPr>
          <w:p w14:paraId="1EA54EDD" w14:textId="77777777" w:rsidR="00B50050" w:rsidRDefault="00B50050" w:rsidP="0088127C">
            <w:pPr>
              <w:pStyle w:val="OtherTableBody"/>
            </w:pPr>
          </w:p>
        </w:tc>
        <w:tc>
          <w:tcPr>
            <w:tcW w:w="1400" w:type="dxa"/>
          </w:tcPr>
          <w:p w14:paraId="46CF4309" w14:textId="77777777" w:rsidR="00B50050" w:rsidRDefault="00B50050" w:rsidP="0088127C">
            <w:pPr>
              <w:pStyle w:val="OtherTableBody"/>
            </w:pPr>
            <w:r>
              <w:t>200</w:t>
            </w:r>
          </w:p>
        </w:tc>
        <w:tc>
          <w:tcPr>
            <w:tcW w:w="4200" w:type="dxa"/>
          </w:tcPr>
          <w:p w14:paraId="184B8671" w14:textId="77777777" w:rsidR="00B50050" w:rsidRDefault="00B50050" w:rsidP="0088127C">
            <w:pPr>
              <w:pStyle w:val="OtherTableBody"/>
            </w:pPr>
            <w:r>
              <w:t>Unsupported message type</w:t>
            </w:r>
          </w:p>
        </w:tc>
      </w:tr>
      <w:tr w:rsidR="00B50050" w14:paraId="53C10C78" w14:textId="77777777" w:rsidTr="00195548">
        <w:tc>
          <w:tcPr>
            <w:tcW w:w="600" w:type="dxa"/>
          </w:tcPr>
          <w:p w14:paraId="29846438" w14:textId="77777777" w:rsidR="00B50050" w:rsidRDefault="00B50050" w:rsidP="0088127C">
            <w:pPr>
              <w:pStyle w:val="OtherTableBody"/>
            </w:pPr>
          </w:p>
        </w:tc>
        <w:tc>
          <w:tcPr>
            <w:tcW w:w="600" w:type="dxa"/>
          </w:tcPr>
          <w:p w14:paraId="57057436" w14:textId="77777777" w:rsidR="00B50050" w:rsidRDefault="00B50050" w:rsidP="0088127C">
            <w:pPr>
              <w:pStyle w:val="OtherTableBody"/>
            </w:pPr>
            <w:r>
              <w:t>0357</w:t>
            </w:r>
          </w:p>
        </w:tc>
        <w:tc>
          <w:tcPr>
            <w:tcW w:w="2600" w:type="dxa"/>
          </w:tcPr>
          <w:p w14:paraId="07481A7B" w14:textId="77777777" w:rsidR="00B50050" w:rsidRDefault="00B50050" w:rsidP="0088127C">
            <w:pPr>
              <w:pStyle w:val="OtherTableBody"/>
            </w:pPr>
          </w:p>
        </w:tc>
        <w:tc>
          <w:tcPr>
            <w:tcW w:w="1400" w:type="dxa"/>
          </w:tcPr>
          <w:p w14:paraId="742C9282" w14:textId="77777777" w:rsidR="00B50050" w:rsidRDefault="00B50050" w:rsidP="0088127C">
            <w:pPr>
              <w:pStyle w:val="OtherTableBody"/>
            </w:pPr>
            <w:r>
              <w:t>201</w:t>
            </w:r>
          </w:p>
        </w:tc>
        <w:tc>
          <w:tcPr>
            <w:tcW w:w="4200" w:type="dxa"/>
          </w:tcPr>
          <w:p w14:paraId="6CFD7D69" w14:textId="77777777" w:rsidR="00B50050" w:rsidRDefault="00B50050" w:rsidP="0088127C">
            <w:pPr>
              <w:pStyle w:val="OtherTableBody"/>
            </w:pPr>
            <w:r>
              <w:t>Unsupported event code</w:t>
            </w:r>
          </w:p>
        </w:tc>
      </w:tr>
      <w:tr w:rsidR="00B50050" w14:paraId="44C20D90" w14:textId="77777777" w:rsidTr="00195548">
        <w:tc>
          <w:tcPr>
            <w:tcW w:w="600" w:type="dxa"/>
          </w:tcPr>
          <w:p w14:paraId="30084404" w14:textId="77777777" w:rsidR="00B50050" w:rsidRDefault="00B50050" w:rsidP="0088127C">
            <w:pPr>
              <w:pStyle w:val="OtherTableBody"/>
            </w:pPr>
          </w:p>
        </w:tc>
        <w:tc>
          <w:tcPr>
            <w:tcW w:w="600" w:type="dxa"/>
          </w:tcPr>
          <w:p w14:paraId="482620EC" w14:textId="77777777" w:rsidR="00B50050" w:rsidRDefault="00B50050" w:rsidP="0088127C">
            <w:pPr>
              <w:pStyle w:val="OtherTableBody"/>
            </w:pPr>
            <w:r>
              <w:t>0357</w:t>
            </w:r>
          </w:p>
        </w:tc>
        <w:tc>
          <w:tcPr>
            <w:tcW w:w="2600" w:type="dxa"/>
          </w:tcPr>
          <w:p w14:paraId="79C9E4E8" w14:textId="77777777" w:rsidR="00B50050" w:rsidRDefault="00B50050" w:rsidP="0088127C">
            <w:pPr>
              <w:pStyle w:val="OtherTableBody"/>
            </w:pPr>
          </w:p>
        </w:tc>
        <w:tc>
          <w:tcPr>
            <w:tcW w:w="1400" w:type="dxa"/>
          </w:tcPr>
          <w:p w14:paraId="515F9D0E" w14:textId="77777777" w:rsidR="00B50050" w:rsidRDefault="00B50050" w:rsidP="0088127C">
            <w:pPr>
              <w:pStyle w:val="OtherTableBody"/>
            </w:pPr>
            <w:r>
              <w:t>202</w:t>
            </w:r>
          </w:p>
        </w:tc>
        <w:tc>
          <w:tcPr>
            <w:tcW w:w="4200" w:type="dxa"/>
          </w:tcPr>
          <w:p w14:paraId="5C18F6D4" w14:textId="77777777" w:rsidR="00B50050" w:rsidRDefault="00B50050" w:rsidP="0088127C">
            <w:pPr>
              <w:pStyle w:val="OtherTableBody"/>
            </w:pPr>
            <w:r>
              <w:t>Unsupported processing id</w:t>
            </w:r>
          </w:p>
        </w:tc>
      </w:tr>
      <w:tr w:rsidR="00B50050" w14:paraId="19110C14" w14:textId="77777777" w:rsidTr="00195548">
        <w:tc>
          <w:tcPr>
            <w:tcW w:w="600" w:type="dxa"/>
          </w:tcPr>
          <w:p w14:paraId="638F3264" w14:textId="77777777" w:rsidR="00B50050" w:rsidRDefault="00B50050" w:rsidP="0088127C">
            <w:pPr>
              <w:pStyle w:val="OtherTableBody"/>
            </w:pPr>
          </w:p>
        </w:tc>
        <w:tc>
          <w:tcPr>
            <w:tcW w:w="600" w:type="dxa"/>
          </w:tcPr>
          <w:p w14:paraId="078D0172" w14:textId="77777777" w:rsidR="00B50050" w:rsidRDefault="00B50050" w:rsidP="0088127C">
            <w:pPr>
              <w:pStyle w:val="OtherTableBody"/>
            </w:pPr>
            <w:r>
              <w:t>0357</w:t>
            </w:r>
          </w:p>
        </w:tc>
        <w:tc>
          <w:tcPr>
            <w:tcW w:w="2600" w:type="dxa"/>
          </w:tcPr>
          <w:p w14:paraId="477D2118" w14:textId="77777777" w:rsidR="00B50050" w:rsidRDefault="00B50050" w:rsidP="0088127C">
            <w:pPr>
              <w:pStyle w:val="OtherTableBody"/>
            </w:pPr>
          </w:p>
        </w:tc>
        <w:tc>
          <w:tcPr>
            <w:tcW w:w="1400" w:type="dxa"/>
          </w:tcPr>
          <w:p w14:paraId="266B75C7" w14:textId="77777777" w:rsidR="00B50050" w:rsidRDefault="00B50050" w:rsidP="0088127C">
            <w:pPr>
              <w:pStyle w:val="OtherTableBody"/>
            </w:pPr>
            <w:r>
              <w:t>203</w:t>
            </w:r>
          </w:p>
        </w:tc>
        <w:tc>
          <w:tcPr>
            <w:tcW w:w="4200" w:type="dxa"/>
          </w:tcPr>
          <w:p w14:paraId="039227E4" w14:textId="77777777" w:rsidR="00B50050" w:rsidRDefault="00B50050" w:rsidP="0088127C">
            <w:pPr>
              <w:pStyle w:val="OtherTableBody"/>
            </w:pPr>
            <w:r>
              <w:t>Unsupported version id</w:t>
            </w:r>
          </w:p>
        </w:tc>
      </w:tr>
      <w:tr w:rsidR="00B50050" w14:paraId="2BDB6057" w14:textId="77777777" w:rsidTr="00195548">
        <w:tc>
          <w:tcPr>
            <w:tcW w:w="600" w:type="dxa"/>
          </w:tcPr>
          <w:p w14:paraId="3E092239" w14:textId="77777777" w:rsidR="00B50050" w:rsidRDefault="00B50050" w:rsidP="0088127C">
            <w:pPr>
              <w:pStyle w:val="OtherTableBody"/>
            </w:pPr>
          </w:p>
        </w:tc>
        <w:tc>
          <w:tcPr>
            <w:tcW w:w="600" w:type="dxa"/>
          </w:tcPr>
          <w:p w14:paraId="7F72BF11" w14:textId="77777777" w:rsidR="00B50050" w:rsidRDefault="00B50050" w:rsidP="0088127C">
            <w:pPr>
              <w:pStyle w:val="OtherTableBody"/>
            </w:pPr>
            <w:r>
              <w:t>0357</w:t>
            </w:r>
          </w:p>
        </w:tc>
        <w:tc>
          <w:tcPr>
            <w:tcW w:w="2600" w:type="dxa"/>
          </w:tcPr>
          <w:p w14:paraId="7018F1A0" w14:textId="77777777" w:rsidR="00B50050" w:rsidRDefault="00B50050" w:rsidP="0088127C">
            <w:pPr>
              <w:pStyle w:val="OtherTableBody"/>
            </w:pPr>
          </w:p>
        </w:tc>
        <w:tc>
          <w:tcPr>
            <w:tcW w:w="1400" w:type="dxa"/>
          </w:tcPr>
          <w:p w14:paraId="07FA6A1C" w14:textId="77777777" w:rsidR="00B50050" w:rsidRDefault="00B50050" w:rsidP="0088127C">
            <w:pPr>
              <w:pStyle w:val="OtherTableBody"/>
            </w:pPr>
            <w:r>
              <w:t>204</w:t>
            </w:r>
          </w:p>
        </w:tc>
        <w:tc>
          <w:tcPr>
            <w:tcW w:w="4200" w:type="dxa"/>
          </w:tcPr>
          <w:p w14:paraId="2CC565B3" w14:textId="77777777" w:rsidR="00B50050" w:rsidRDefault="00B50050" w:rsidP="0088127C">
            <w:pPr>
              <w:pStyle w:val="OtherTableBody"/>
            </w:pPr>
            <w:r>
              <w:t>Retained for backwards compatibility only: This situation should be reported in ERR-5 (Application Error Code) using code 101 (Unknown Key Identifier) from code system HL70533.</w:t>
            </w:r>
          </w:p>
        </w:tc>
      </w:tr>
      <w:tr w:rsidR="00B50050" w14:paraId="3A865806" w14:textId="77777777" w:rsidTr="00195548">
        <w:tc>
          <w:tcPr>
            <w:tcW w:w="600" w:type="dxa"/>
          </w:tcPr>
          <w:p w14:paraId="1A0BBB0E" w14:textId="77777777" w:rsidR="00B50050" w:rsidRDefault="00B50050" w:rsidP="0088127C">
            <w:pPr>
              <w:pStyle w:val="OtherTableBody"/>
            </w:pPr>
          </w:p>
        </w:tc>
        <w:tc>
          <w:tcPr>
            <w:tcW w:w="600" w:type="dxa"/>
          </w:tcPr>
          <w:p w14:paraId="4F13CC92" w14:textId="77777777" w:rsidR="00B50050" w:rsidRDefault="00B50050" w:rsidP="0088127C">
            <w:pPr>
              <w:pStyle w:val="OtherTableBody"/>
            </w:pPr>
            <w:r>
              <w:t>0357</w:t>
            </w:r>
          </w:p>
        </w:tc>
        <w:tc>
          <w:tcPr>
            <w:tcW w:w="2600" w:type="dxa"/>
          </w:tcPr>
          <w:p w14:paraId="459BD7A1" w14:textId="77777777" w:rsidR="00B50050" w:rsidRDefault="00B50050" w:rsidP="0088127C">
            <w:pPr>
              <w:pStyle w:val="OtherTableBody"/>
            </w:pPr>
          </w:p>
        </w:tc>
        <w:tc>
          <w:tcPr>
            <w:tcW w:w="1400" w:type="dxa"/>
          </w:tcPr>
          <w:p w14:paraId="06AC061F" w14:textId="77777777" w:rsidR="00B50050" w:rsidRDefault="00B50050" w:rsidP="0088127C">
            <w:pPr>
              <w:pStyle w:val="OtherTableBody"/>
            </w:pPr>
            <w:r>
              <w:t>205</w:t>
            </w:r>
          </w:p>
        </w:tc>
        <w:tc>
          <w:tcPr>
            <w:tcW w:w="4200" w:type="dxa"/>
          </w:tcPr>
          <w:p w14:paraId="10738372" w14:textId="77777777" w:rsidR="00B50050" w:rsidRDefault="00B50050" w:rsidP="0088127C">
            <w:pPr>
              <w:pStyle w:val="OtherTableBody"/>
            </w:pPr>
            <w:r>
              <w:t>Retained for backwards compatibility only: This situation should be reported in ERR-5 (Application Error Code) using code 102 (Duplicate Key Identifier) from code system HL70533.</w:t>
            </w:r>
          </w:p>
        </w:tc>
      </w:tr>
      <w:tr w:rsidR="00B50050" w14:paraId="16CCD54C" w14:textId="77777777" w:rsidTr="00195548">
        <w:tc>
          <w:tcPr>
            <w:tcW w:w="600" w:type="dxa"/>
          </w:tcPr>
          <w:p w14:paraId="4EEBAD14" w14:textId="77777777" w:rsidR="00B50050" w:rsidRDefault="00B50050" w:rsidP="0088127C">
            <w:pPr>
              <w:pStyle w:val="OtherTableBody"/>
            </w:pPr>
          </w:p>
        </w:tc>
        <w:tc>
          <w:tcPr>
            <w:tcW w:w="600" w:type="dxa"/>
          </w:tcPr>
          <w:p w14:paraId="425BBC5F" w14:textId="77777777" w:rsidR="00B50050" w:rsidRDefault="00B50050" w:rsidP="0088127C">
            <w:pPr>
              <w:pStyle w:val="OtherTableBody"/>
            </w:pPr>
            <w:r>
              <w:t>0357</w:t>
            </w:r>
          </w:p>
        </w:tc>
        <w:tc>
          <w:tcPr>
            <w:tcW w:w="2600" w:type="dxa"/>
          </w:tcPr>
          <w:p w14:paraId="545655C3" w14:textId="77777777" w:rsidR="00B50050" w:rsidRDefault="00B50050" w:rsidP="0088127C">
            <w:pPr>
              <w:pStyle w:val="OtherTableBody"/>
            </w:pPr>
          </w:p>
        </w:tc>
        <w:tc>
          <w:tcPr>
            <w:tcW w:w="1400" w:type="dxa"/>
          </w:tcPr>
          <w:p w14:paraId="0F24FE19" w14:textId="77777777" w:rsidR="00B50050" w:rsidRDefault="00B50050" w:rsidP="0088127C">
            <w:pPr>
              <w:pStyle w:val="OtherTableBody"/>
            </w:pPr>
            <w:r>
              <w:t>206</w:t>
            </w:r>
          </w:p>
        </w:tc>
        <w:tc>
          <w:tcPr>
            <w:tcW w:w="4200" w:type="dxa"/>
          </w:tcPr>
          <w:p w14:paraId="1934B9E9" w14:textId="77777777" w:rsidR="00B50050" w:rsidRDefault="00B50050" w:rsidP="0088127C">
            <w:pPr>
              <w:pStyle w:val="OtherTableBody"/>
            </w:pPr>
            <w:r>
              <w:t xml:space="preserve">Retained for backwards compatibility only: This situation should be reported in ERR-5 (Application Error Code) using code 103 (Application record locked) </w:t>
            </w:r>
            <w:r>
              <w:lastRenderedPageBreak/>
              <w:t>from code system HL70533.</w:t>
            </w:r>
          </w:p>
        </w:tc>
      </w:tr>
      <w:tr w:rsidR="00B50050" w14:paraId="25D19AC1" w14:textId="77777777" w:rsidTr="00195548">
        <w:tc>
          <w:tcPr>
            <w:tcW w:w="600" w:type="dxa"/>
          </w:tcPr>
          <w:p w14:paraId="4B1F7A2F" w14:textId="77777777" w:rsidR="00B50050" w:rsidRDefault="00B50050" w:rsidP="0088127C">
            <w:pPr>
              <w:pStyle w:val="OtherTableBody"/>
            </w:pPr>
          </w:p>
        </w:tc>
        <w:tc>
          <w:tcPr>
            <w:tcW w:w="600" w:type="dxa"/>
          </w:tcPr>
          <w:p w14:paraId="119F320C" w14:textId="77777777" w:rsidR="00B50050" w:rsidRDefault="00B50050" w:rsidP="0088127C">
            <w:pPr>
              <w:pStyle w:val="OtherTableBody"/>
            </w:pPr>
            <w:r>
              <w:t>0357</w:t>
            </w:r>
          </w:p>
        </w:tc>
        <w:tc>
          <w:tcPr>
            <w:tcW w:w="2600" w:type="dxa"/>
          </w:tcPr>
          <w:p w14:paraId="234FA917" w14:textId="77777777" w:rsidR="00B50050" w:rsidRDefault="00B50050" w:rsidP="0088127C">
            <w:pPr>
              <w:pStyle w:val="OtherTableBody"/>
            </w:pPr>
          </w:p>
        </w:tc>
        <w:tc>
          <w:tcPr>
            <w:tcW w:w="1400" w:type="dxa"/>
          </w:tcPr>
          <w:p w14:paraId="421689B5" w14:textId="77777777" w:rsidR="00B50050" w:rsidRDefault="00B50050" w:rsidP="0088127C">
            <w:pPr>
              <w:pStyle w:val="OtherTableBody"/>
            </w:pPr>
            <w:r>
              <w:t>207</w:t>
            </w:r>
          </w:p>
        </w:tc>
        <w:tc>
          <w:tcPr>
            <w:tcW w:w="4200" w:type="dxa"/>
          </w:tcPr>
          <w:p w14:paraId="75ADC0FD" w14:textId="77777777" w:rsidR="00B50050" w:rsidRDefault="00B50050" w:rsidP="0088127C">
            <w:pPr>
              <w:pStyle w:val="OtherTableBody"/>
            </w:pPr>
            <w:r>
              <w:t>An application level error has occurred and the detail for that error is identified in ERR-5.</w:t>
            </w:r>
          </w:p>
        </w:tc>
      </w:tr>
      <w:tr w:rsidR="00B50050" w14:paraId="3E8462CD" w14:textId="77777777" w:rsidTr="00195548">
        <w:tc>
          <w:tcPr>
            <w:tcW w:w="600" w:type="dxa"/>
          </w:tcPr>
          <w:p w14:paraId="752AA6DE" w14:textId="77777777" w:rsidR="00B50050" w:rsidRDefault="00B50050" w:rsidP="0088127C">
            <w:pPr>
              <w:pStyle w:val="OtherTableBody"/>
            </w:pPr>
            <w:r>
              <w:t>User</w:t>
            </w:r>
          </w:p>
        </w:tc>
        <w:tc>
          <w:tcPr>
            <w:tcW w:w="600" w:type="dxa"/>
          </w:tcPr>
          <w:p w14:paraId="00507ACE" w14:textId="77777777" w:rsidR="00B50050" w:rsidRDefault="00B50050" w:rsidP="0088127C">
            <w:pPr>
              <w:pStyle w:val="OtherTableBody"/>
            </w:pPr>
          </w:p>
        </w:tc>
        <w:tc>
          <w:tcPr>
            <w:tcW w:w="2600" w:type="dxa"/>
          </w:tcPr>
          <w:p w14:paraId="2A83D088" w14:textId="77777777" w:rsidR="00B50050" w:rsidRDefault="00B50050" w:rsidP="0088127C">
            <w:pPr>
              <w:pStyle w:val="OtherTableBody"/>
            </w:pPr>
            <w:r>
              <w:t>Practitioner Group</w:t>
            </w:r>
          </w:p>
        </w:tc>
        <w:tc>
          <w:tcPr>
            <w:tcW w:w="1400" w:type="dxa"/>
          </w:tcPr>
          <w:p w14:paraId="1DE3C4E1" w14:textId="77777777" w:rsidR="00B50050" w:rsidRDefault="00B50050" w:rsidP="0088127C">
            <w:pPr>
              <w:pStyle w:val="OtherTableBody"/>
            </w:pPr>
          </w:p>
        </w:tc>
        <w:tc>
          <w:tcPr>
            <w:tcW w:w="4200" w:type="dxa"/>
          </w:tcPr>
          <w:p w14:paraId="4604BAF0" w14:textId="77777777" w:rsidR="00B50050" w:rsidRDefault="00B50050" w:rsidP="0088127C">
            <w:pPr>
              <w:pStyle w:val="OtherTableBody"/>
            </w:pPr>
          </w:p>
        </w:tc>
      </w:tr>
      <w:tr w:rsidR="00B50050" w14:paraId="7333C3DE" w14:textId="77777777" w:rsidTr="00195548">
        <w:tc>
          <w:tcPr>
            <w:tcW w:w="600" w:type="dxa"/>
          </w:tcPr>
          <w:p w14:paraId="77CF359A" w14:textId="77777777" w:rsidR="00B50050" w:rsidRDefault="00B50050" w:rsidP="0088127C">
            <w:pPr>
              <w:pStyle w:val="OtherTableBody"/>
            </w:pPr>
          </w:p>
        </w:tc>
        <w:tc>
          <w:tcPr>
            <w:tcW w:w="600" w:type="dxa"/>
          </w:tcPr>
          <w:p w14:paraId="63483AB2" w14:textId="77777777" w:rsidR="00B50050" w:rsidRDefault="00B50050" w:rsidP="0088127C">
            <w:pPr>
              <w:pStyle w:val="OtherTableBody"/>
            </w:pPr>
            <w:r>
              <w:t>0358</w:t>
            </w:r>
          </w:p>
        </w:tc>
        <w:tc>
          <w:tcPr>
            <w:tcW w:w="2600" w:type="dxa"/>
          </w:tcPr>
          <w:p w14:paraId="6500B247" w14:textId="77777777" w:rsidR="00B50050" w:rsidRDefault="00B50050" w:rsidP="0088127C">
            <w:pPr>
              <w:pStyle w:val="OtherTableBody"/>
            </w:pPr>
          </w:p>
        </w:tc>
        <w:tc>
          <w:tcPr>
            <w:tcW w:w="1400" w:type="dxa"/>
          </w:tcPr>
          <w:p w14:paraId="66C4320C" w14:textId="77777777" w:rsidR="00B50050" w:rsidRDefault="00B50050" w:rsidP="0088127C">
            <w:pPr>
              <w:pStyle w:val="OtherTableBody"/>
            </w:pPr>
            <w:r>
              <w:t>...</w:t>
            </w:r>
          </w:p>
        </w:tc>
        <w:tc>
          <w:tcPr>
            <w:tcW w:w="4200" w:type="dxa"/>
          </w:tcPr>
          <w:p w14:paraId="0FC0D18D" w14:textId="77777777" w:rsidR="00B50050" w:rsidRDefault="00B50050" w:rsidP="0088127C">
            <w:pPr>
              <w:pStyle w:val="OtherTableBody"/>
            </w:pPr>
            <w:r>
              <w:t>No suggested values defined</w:t>
            </w:r>
          </w:p>
        </w:tc>
      </w:tr>
      <w:tr w:rsidR="00B50050" w14:paraId="38F98A88" w14:textId="77777777" w:rsidTr="00195548">
        <w:tc>
          <w:tcPr>
            <w:tcW w:w="600" w:type="dxa"/>
          </w:tcPr>
          <w:p w14:paraId="23EE1DF3" w14:textId="77777777" w:rsidR="00B50050" w:rsidRDefault="00B50050" w:rsidP="0088127C">
            <w:pPr>
              <w:pStyle w:val="OtherTableBody"/>
            </w:pPr>
            <w:r>
              <w:t>User</w:t>
            </w:r>
          </w:p>
        </w:tc>
        <w:tc>
          <w:tcPr>
            <w:tcW w:w="600" w:type="dxa"/>
          </w:tcPr>
          <w:p w14:paraId="00FFC853" w14:textId="77777777" w:rsidR="00B50050" w:rsidRDefault="00B50050" w:rsidP="0088127C">
            <w:pPr>
              <w:pStyle w:val="OtherTableBody"/>
            </w:pPr>
          </w:p>
        </w:tc>
        <w:tc>
          <w:tcPr>
            <w:tcW w:w="2600" w:type="dxa"/>
          </w:tcPr>
          <w:p w14:paraId="6FB4D1D8" w14:textId="77777777" w:rsidR="00B50050" w:rsidRDefault="00B50050" w:rsidP="0088127C">
            <w:pPr>
              <w:pStyle w:val="OtherTableBody"/>
            </w:pPr>
            <w:r>
              <w:t>Diagnosis Priority</w:t>
            </w:r>
          </w:p>
        </w:tc>
        <w:tc>
          <w:tcPr>
            <w:tcW w:w="1400" w:type="dxa"/>
          </w:tcPr>
          <w:p w14:paraId="06E3466E" w14:textId="77777777" w:rsidR="00B50050" w:rsidRDefault="00B50050" w:rsidP="0088127C">
            <w:pPr>
              <w:pStyle w:val="OtherTableBody"/>
            </w:pPr>
          </w:p>
        </w:tc>
        <w:tc>
          <w:tcPr>
            <w:tcW w:w="4200" w:type="dxa"/>
          </w:tcPr>
          <w:p w14:paraId="5811ABD2" w14:textId="77777777" w:rsidR="00B50050" w:rsidRDefault="00B50050" w:rsidP="0088127C">
            <w:pPr>
              <w:pStyle w:val="OtherTableBody"/>
            </w:pPr>
          </w:p>
        </w:tc>
      </w:tr>
      <w:tr w:rsidR="00B50050" w14:paraId="76BF1891" w14:textId="77777777" w:rsidTr="00195548">
        <w:tc>
          <w:tcPr>
            <w:tcW w:w="600" w:type="dxa"/>
          </w:tcPr>
          <w:p w14:paraId="584444D1" w14:textId="77777777" w:rsidR="00B50050" w:rsidRDefault="00B50050" w:rsidP="0088127C">
            <w:pPr>
              <w:pStyle w:val="OtherTableBody"/>
            </w:pPr>
          </w:p>
        </w:tc>
        <w:tc>
          <w:tcPr>
            <w:tcW w:w="600" w:type="dxa"/>
          </w:tcPr>
          <w:p w14:paraId="4E10F5B8" w14:textId="77777777" w:rsidR="00B50050" w:rsidRDefault="00B50050" w:rsidP="0088127C">
            <w:pPr>
              <w:pStyle w:val="OtherTableBody"/>
            </w:pPr>
            <w:r>
              <w:t>0359</w:t>
            </w:r>
          </w:p>
        </w:tc>
        <w:tc>
          <w:tcPr>
            <w:tcW w:w="2600" w:type="dxa"/>
          </w:tcPr>
          <w:p w14:paraId="7BAF6DFB" w14:textId="77777777" w:rsidR="00B50050" w:rsidRDefault="00B50050" w:rsidP="0088127C">
            <w:pPr>
              <w:pStyle w:val="OtherTableBody"/>
            </w:pPr>
          </w:p>
        </w:tc>
        <w:tc>
          <w:tcPr>
            <w:tcW w:w="1400" w:type="dxa"/>
          </w:tcPr>
          <w:p w14:paraId="141B23BB" w14:textId="77777777" w:rsidR="00B50050" w:rsidRDefault="00B50050" w:rsidP="0088127C">
            <w:pPr>
              <w:pStyle w:val="OtherTableBody"/>
            </w:pPr>
            <w:r>
              <w:t>0</w:t>
            </w:r>
          </w:p>
        </w:tc>
        <w:tc>
          <w:tcPr>
            <w:tcW w:w="4200" w:type="dxa"/>
          </w:tcPr>
          <w:p w14:paraId="703685FC" w14:textId="77777777" w:rsidR="00B50050" w:rsidRDefault="00B50050" w:rsidP="0088127C">
            <w:pPr>
              <w:pStyle w:val="OtherTableBody"/>
            </w:pPr>
            <w:r>
              <w:t>Not included in diagnosis ranking</w:t>
            </w:r>
          </w:p>
        </w:tc>
      </w:tr>
      <w:tr w:rsidR="00B50050" w14:paraId="69A7B40D" w14:textId="77777777" w:rsidTr="00195548">
        <w:tc>
          <w:tcPr>
            <w:tcW w:w="600" w:type="dxa"/>
          </w:tcPr>
          <w:p w14:paraId="1C1E74FB" w14:textId="77777777" w:rsidR="00B50050" w:rsidRDefault="00B50050" w:rsidP="0088127C">
            <w:pPr>
              <w:pStyle w:val="OtherTableBody"/>
            </w:pPr>
          </w:p>
        </w:tc>
        <w:tc>
          <w:tcPr>
            <w:tcW w:w="600" w:type="dxa"/>
          </w:tcPr>
          <w:p w14:paraId="577A6FDD" w14:textId="77777777" w:rsidR="00B50050" w:rsidRDefault="00B50050" w:rsidP="0088127C">
            <w:pPr>
              <w:pStyle w:val="OtherTableBody"/>
            </w:pPr>
            <w:r>
              <w:t>0359</w:t>
            </w:r>
          </w:p>
        </w:tc>
        <w:tc>
          <w:tcPr>
            <w:tcW w:w="2600" w:type="dxa"/>
          </w:tcPr>
          <w:p w14:paraId="0F225159" w14:textId="77777777" w:rsidR="00B50050" w:rsidRDefault="00B50050" w:rsidP="0088127C">
            <w:pPr>
              <w:pStyle w:val="OtherTableBody"/>
            </w:pPr>
          </w:p>
        </w:tc>
        <w:tc>
          <w:tcPr>
            <w:tcW w:w="1400" w:type="dxa"/>
          </w:tcPr>
          <w:p w14:paraId="32977190" w14:textId="77777777" w:rsidR="00B50050" w:rsidRDefault="00B50050" w:rsidP="0088127C">
            <w:pPr>
              <w:pStyle w:val="OtherTableBody"/>
            </w:pPr>
            <w:r>
              <w:t>1</w:t>
            </w:r>
          </w:p>
        </w:tc>
        <w:tc>
          <w:tcPr>
            <w:tcW w:w="4200" w:type="dxa"/>
          </w:tcPr>
          <w:p w14:paraId="76EC7DEC" w14:textId="77777777" w:rsidR="00B50050" w:rsidRDefault="00B50050" w:rsidP="0088127C">
            <w:pPr>
              <w:pStyle w:val="OtherTableBody"/>
            </w:pPr>
            <w:r>
              <w:t>The primary diagnosis</w:t>
            </w:r>
          </w:p>
        </w:tc>
      </w:tr>
      <w:tr w:rsidR="00B50050" w14:paraId="098191AC" w14:textId="77777777" w:rsidTr="00195548">
        <w:tc>
          <w:tcPr>
            <w:tcW w:w="600" w:type="dxa"/>
          </w:tcPr>
          <w:p w14:paraId="61B35786" w14:textId="77777777" w:rsidR="00B50050" w:rsidRDefault="00B50050" w:rsidP="0088127C">
            <w:pPr>
              <w:pStyle w:val="OtherTableBody"/>
            </w:pPr>
          </w:p>
        </w:tc>
        <w:tc>
          <w:tcPr>
            <w:tcW w:w="600" w:type="dxa"/>
          </w:tcPr>
          <w:p w14:paraId="383192BC" w14:textId="77777777" w:rsidR="00B50050" w:rsidRDefault="00B50050" w:rsidP="0088127C">
            <w:pPr>
              <w:pStyle w:val="OtherTableBody"/>
            </w:pPr>
            <w:r>
              <w:t>0359</w:t>
            </w:r>
          </w:p>
        </w:tc>
        <w:tc>
          <w:tcPr>
            <w:tcW w:w="2600" w:type="dxa"/>
          </w:tcPr>
          <w:p w14:paraId="60D71514" w14:textId="77777777" w:rsidR="00B50050" w:rsidRDefault="00B50050" w:rsidP="0088127C">
            <w:pPr>
              <w:pStyle w:val="OtherTableBody"/>
            </w:pPr>
          </w:p>
        </w:tc>
        <w:tc>
          <w:tcPr>
            <w:tcW w:w="1400" w:type="dxa"/>
          </w:tcPr>
          <w:p w14:paraId="365097DA" w14:textId="77777777" w:rsidR="00B50050" w:rsidRDefault="00B50050" w:rsidP="0088127C">
            <w:pPr>
              <w:pStyle w:val="OtherTableBody"/>
            </w:pPr>
            <w:r>
              <w:t>2</w:t>
            </w:r>
          </w:p>
        </w:tc>
        <w:tc>
          <w:tcPr>
            <w:tcW w:w="4200" w:type="dxa"/>
          </w:tcPr>
          <w:p w14:paraId="4CDE5C23" w14:textId="77777777" w:rsidR="00B50050" w:rsidRDefault="00B50050" w:rsidP="0088127C">
            <w:pPr>
              <w:pStyle w:val="OtherTableBody"/>
            </w:pPr>
            <w:r>
              <w:t>For  secondary diagnosis</w:t>
            </w:r>
          </w:p>
        </w:tc>
      </w:tr>
      <w:tr w:rsidR="00B50050" w14:paraId="6C681F08" w14:textId="77777777" w:rsidTr="00195548">
        <w:tc>
          <w:tcPr>
            <w:tcW w:w="600" w:type="dxa"/>
          </w:tcPr>
          <w:p w14:paraId="4ABE16A0" w14:textId="77777777" w:rsidR="00B50050" w:rsidRDefault="00B50050" w:rsidP="0088127C">
            <w:pPr>
              <w:pStyle w:val="OtherTableBody"/>
            </w:pPr>
          </w:p>
        </w:tc>
        <w:tc>
          <w:tcPr>
            <w:tcW w:w="600" w:type="dxa"/>
          </w:tcPr>
          <w:p w14:paraId="7976D93B" w14:textId="77777777" w:rsidR="00B50050" w:rsidRDefault="00B50050" w:rsidP="0088127C">
            <w:pPr>
              <w:pStyle w:val="OtherTableBody"/>
            </w:pPr>
            <w:r>
              <w:t>0359</w:t>
            </w:r>
          </w:p>
        </w:tc>
        <w:tc>
          <w:tcPr>
            <w:tcW w:w="2600" w:type="dxa"/>
          </w:tcPr>
          <w:p w14:paraId="5F7895DB" w14:textId="77777777" w:rsidR="00B50050" w:rsidRDefault="00B50050" w:rsidP="0088127C">
            <w:pPr>
              <w:pStyle w:val="OtherTableBody"/>
            </w:pPr>
          </w:p>
        </w:tc>
        <w:tc>
          <w:tcPr>
            <w:tcW w:w="1400" w:type="dxa"/>
          </w:tcPr>
          <w:p w14:paraId="3019E247" w14:textId="77777777" w:rsidR="00B50050" w:rsidRDefault="00B50050" w:rsidP="0088127C">
            <w:pPr>
              <w:pStyle w:val="OtherTableBody"/>
            </w:pPr>
            <w:r>
              <w:t>3</w:t>
            </w:r>
          </w:p>
        </w:tc>
        <w:tc>
          <w:tcPr>
            <w:tcW w:w="4200" w:type="dxa"/>
          </w:tcPr>
          <w:p w14:paraId="6C0A90F6" w14:textId="77777777" w:rsidR="00B50050" w:rsidRDefault="00B50050" w:rsidP="0088127C">
            <w:pPr>
              <w:pStyle w:val="OtherTableBody"/>
            </w:pPr>
            <w:r>
              <w:t>For tertiary diagnosis</w:t>
            </w:r>
          </w:p>
        </w:tc>
      </w:tr>
      <w:tr w:rsidR="00B50050" w14:paraId="7879E804" w14:textId="77777777" w:rsidTr="00195548">
        <w:tc>
          <w:tcPr>
            <w:tcW w:w="600" w:type="dxa"/>
          </w:tcPr>
          <w:p w14:paraId="717B64DF" w14:textId="77777777" w:rsidR="00B50050" w:rsidRDefault="00B50050" w:rsidP="0088127C">
            <w:pPr>
              <w:pStyle w:val="OtherTableBody"/>
            </w:pPr>
          </w:p>
        </w:tc>
        <w:tc>
          <w:tcPr>
            <w:tcW w:w="600" w:type="dxa"/>
          </w:tcPr>
          <w:p w14:paraId="25D9BFAA" w14:textId="77777777" w:rsidR="00B50050" w:rsidRDefault="00B50050" w:rsidP="0088127C">
            <w:pPr>
              <w:pStyle w:val="OtherTableBody"/>
            </w:pPr>
            <w:r>
              <w:t>0359</w:t>
            </w:r>
          </w:p>
        </w:tc>
        <w:tc>
          <w:tcPr>
            <w:tcW w:w="2600" w:type="dxa"/>
          </w:tcPr>
          <w:p w14:paraId="2D9AB1F4" w14:textId="77777777" w:rsidR="00B50050" w:rsidRDefault="00B50050" w:rsidP="0088127C">
            <w:pPr>
              <w:pStyle w:val="OtherTableBody"/>
            </w:pPr>
          </w:p>
        </w:tc>
        <w:tc>
          <w:tcPr>
            <w:tcW w:w="1400" w:type="dxa"/>
          </w:tcPr>
          <w:p w14:paraId="22A9A546" w14:textId="77777777" w:rsidR="00B50050" w:rsidRDefault="00B50050" w:rsidP="0088127C">
            <w:pPr>
              <w:pStyle w:val="OtherTableBody"/>
            </w:pPr>
            <w:r>
              <w:t>4</w:t>
            </w:r>
          </w:p>
        </w:tc>
        <w:tc>
          <w:tcPr>
            <w:tcW w:w="4200" w:type="dxa"/>
          </w:tcPr>
          <w:p w14:paraId="61363AC8" w14:textId="77777777" w:rsidR="00B50050" w:rsidRDefault="00B50050" w:rsidP="0088127C">
            <w:pPr>
              <w:pStyle w:val="OtherTableBody"/>
            </w:pPr>
            <w:r>
              <w:t>For quaternary diagnosis</w:t>
            </w:r>
          </w:p>
        </w:tc>
      </w:tr>
      <w:tr w:rsidR="00B50050" w14:paraId="0618F77C" w14:textId="77777777" w:rsidTr="00195548">
        <w:tc>
          <w:tcPr>
            <w:tcW w:w="600" w:type="dxa"/>
          </w:tcPr>
          <w:p w14:paraId="77C6C7BA" w14:textId="77777777" w:rsidR="00B50050" w:rsidRDefault="00B50050" w:rsidP="0088127C">
            <w:pPr>
              <w:pStyle w:val="OtherTableBody"/>
            </w:pPr>
            <w:r>
              <w:t>User</w:t>
            </w:r>
          </w:p>
        </w:tc>
        <w:tc>
          <w:tcPr>
            <w:tcW w:w="600" w:type="dxa"/>
          </w:tcPr>
          <w:p w14:paraId="1FE92887" w14:textId="77777777" w:rsidR="00B50050" w:rsidRDefault="00B50050" w:rsidP="0088127C">
            <w:pPr>
              <w:pStyle w:val="OtherTableBody"/>
            </w:pPr>
          </w:p>
        </w:tc>
        <w:tc>
          <w:tcPr>
            <w:tcW w:w="2600" w:type="dxa"/>
          </w:tcPr>
          <w:p w14:paraId="4EC4838E" w14:textId="77777777" w:rsidR="00B50050" w:rsidRDefault="00B50050" w:rsidP="0088127C">
            <w:pPr>
              <w:pStyle w:val="OtherTableBody"/>
            </w:pPr>
            <w:r>
              <w:t>Degree/License/Certificate</w:t>
            </w:r>
          </w:p>
        </w:tc>
        <w:tc>
          <w:tcPr>
            <w:tcW w:w="1400" w:type="dxa"/>
          </w:tcPr>
          <w:p w14:paraId="63F7C77C" w14:textId="77777777" w:rsidR="00B50050" w:rsidRDefault="00B50050" w:rsidP="0088127C">
            <w:pPr>
              <w:pStyle w:val="OtherTableBody"/>
            </w:pPr>
          </w:p>
        </w:tc>
        <w:tc>
          <w:tcPr>
            <w:tcW w:w="4200" w:type="dxa"/>
          </w:tcPr>
          <w:p w14:paraId="33ACC547" w14:textId="77777777" w:rsidR="00B50050" w:rsidRDefault="00B50050" w:rsidP="0088127C">
            <w:pPr>
              <w:pStyle w:val="OtherTableBody"/>
            </w:pPr>
          </w:p>
        </w:tc>
      </w:tr>
      <w:tr w:rsidR="00B50050" w14:paraId="42472657" w14:textId="77777777" w:rsidTr="00195548">
        <w:tc>
          <w:tcPr>
            <w:tcW w:w="600" w:type="dxa"/>
          </w:tcPr>
          <w:p w14:paraId="06DAF67D" w14:textId="77777777" w:rsidR="00B50050" w:rsidRDefault="00B50050" w:rsidP="0088127C">
            <w:pPr>
              <w:pStyle w:val="OtherTableBody"/>
            </w:pPr>
          </w:p>
        </w:tc>
        <w:tc>
          <w:tcPr>
            <w:tcW w:w="600" w:type="dxa"/>
          </w:tcPr>
          <w:p w14:paraId="192ED3DB" w14:textId="77777777" w:rsidR="00B50050" w:rsidRDefault="00B50050" w:rsidP="0088127C">
            <w:pPr>
              <w:pStyle w:val="OtherTableBody"/>
            </w:pPr>
            <w:r>
              <w:t>0360</w:t>
            </w:r>
          </w:p>
        </w:tc>
        <w:tc>
          <w:tcPr>
            <w:tcW w:w="2600" w:type="dxa"/>
          </w:tcPr>
          <w:p w14:paraId="3482461C" w14:textId="77777777" w:rsidR="00B50050" w:rsidRDefault="00B50050" w:rsidP="0088127C">
            <w:pPr>
              <w:pStyle w:val="OtherTableBody"/>
            </w:pPr>
          </w:p>
        </w:tc>
        <w:tc>
          <w:tcPr>
            <w:tcW w:w="1400" w:type="dxa"/>
          </w:tcPr>
          <w:p w14:paraId="04C879F1" w14:textId="77777777" w:rsidR="00B50050" w:rsidRDefault="00B50050" w:rsidP="0088127C">
            <w:pPr>
              <w:pStyle w:val="OtherTableBody"/>
            </w:pPr>
            <w:r>
              <w:t>AA</w:t>
            </w:r>
          </w:p>
        </w:tc>
        <w:tc>
          <w:tcPr>
            <w:tcW w:w="4200" w:type="dxa"/>
          </w:tcPr>
          <w:p w14:paraId="19FAB6E5" w14:textId="77777777" w:rsidR="00B50050" w:rsidRDefault="00B50050" w:rsidP="0088127C">
            <w:pPr>
              <w:pStyle w:val="OtherTableBody"/>
            </w:pPr>
            <w:r>
              <w:t>Associate of Arts</w:t>
            </w:r>
          </w:p>
        </w:tc>
      </w:tr>
      <w:tr w:rsidR="00B50050" w14:paraId="46C02283" w14:textId="77777777" w:rsidTr="00195548">
        <w:tc>
          <w:tcPr>
            <w:tcW w:w="600" w:type="dxa"/>
          </w:tcPr>
          <w:p w14:paraId="3E96A575" w14:textId="77777777" w:rsidR="00B50050" w:rsidRDefault="00B50050" w:rsidP="0088127C">
            <w:pPr>
              <w:pStyle w:val="OtherTableBody"/>
            </w:pPr>
          </w:p>
        </w:tc>
        <w:tc>
          <w:tcPr>
            <w:tcW w:w="600" w:type="dxa"/>
          </w:tcPr>
          <w:p w14:paraId="345648C7" w14:textId="77777777" w:rsidR="00B50050" w:rsidRDefault="00B50050" w:rsidP="0088127C">
            <w:pPr>
              <w:pStyle w:val="OtherTableBody"/>
            </w:pPr>
            <w:r>
              <w:t>0360</w:t>
            </w:r>
          </w:p>
        </w:tc>
        <w:tc>
          <w:tcPr>
            <w:tcW w:w="2600" w:type="dxa"/>
          </w:tcPr>
          <w:p w14:paraId="6D32DAE0" w14:textId="77777777" w:rsidR="00B50050" w:rsidRDefault="00B50050" w:rsidP="0088127C">
            <w:pPr>
              <w:pStyle w:val="OtherTableBody"/>
            </w:pPr>
          </w:p>
        </w:tc>
        <w:tc>
          <w:tcPr>
            <w:tcW w:w="1400" w:type="dxa"/>
          </w:tcPr>
          <w:p w14:paraId="5303A262" w14:textId="77777777" w:rsidR="00B50050" w:rsidRDefault="00B50050" w:rsidP="0088127C">
            <w:pPr>
              <w:pStyle w:val="OtherTableBody"/>
            </w:pPr>
            <w:r>
              <w:t>AAS</w:t>
            </w:r>
          </w:p>
        </w:tc>
        <w:tc>
          <w:tcPr>
            <w:tcW w:w="4200" w:type="dxa"/>
          </w:tcPr>
          <w:p w14:paraId="4D796FBA" w14:textId="77777777" w:rsidR="00B50050" w:rsidRDefault="00B50050" w:rsidP="0088127C">
            <w:pPr>
              <w:pStyle w:val="OtherTableBody"/>
            </w:pPr>
            <w:r>
              <w:t>Associate of Applied Science</w:t>
            </w:r>
          </w:p>
        </w:tc>
      </w:tr>
      <w:tr w:rsidR="00B50050" w14:paraId="121FFC11" w14:textId="77777777" w:rsidTr="00195548">
        <w:tc>
          <w:tcPr>
            <w:tcW w:w="600" w:type="dxa"/>
          </w:tcPr>
          <w:p w14:paraId="53F8E3AA" w14:textId="77777777" w:rsidR="00B50050" w:rsidRDefault="00B50050" w:rsidP="0088127C">
            <w:pPr>
              <w:pStyle w:val="OtherTableBody"/>
            </w:pPr>
          </w:p>
        </w:tc>
        <w:tc>
          <w:tcPr>
            <w:tcW w:w="600" w:type="dxa"/>
          </w:tcPr>
          <w:p w14:paraId="0E42D610" w14:textId="77777777" w:rsidR="00B50050" w:rsidRDefault="00B50050" w:rsidP="0088127C">
            <w:pPr>
              <w:pStyle w:val="OtherTableBody"/>
            </w:pPr>
            <w:r>
              <w:t>0360</w:t>
            </w:r>
          </w:p>
        </w:tc>
        <w:tc>
          <w:tcPr>
            <w:tcW w:w="2600" w:type="dxa"/>
          </w:tcPr>
          <w:p w14:paraId="351AED78" w14:textId="77777777" w:rsidR="00B50050" w:rsidRDefault="00B50050" w:rsidP="0088127C">
            <w:pPr>
              <w:pStyle w:val="OtherTableBody"/>
            </w:pPr>
          </w:p>
        </w:tc>
        <w:tc>
          <w:tcPr>
            <w:tcW w:w="1400" w:type="dxa"/>
          </w:tcPr>
          <w:p w14:paraId="6514DD46" w14:textId="77777777" w:rsidR="00B50050" w:rsidRDefault="00B50050" w:rsidP="0088127C">
            <w:pPr>
              <w:pStyle w:val="OtherTableBody"/>
            </w:pPr>
            <w:r>
              <w:t>ABA</w:t>
            </w:r>
          </w:p>
        </w:tc>
        <w:tc>
          <w:tcPr>
            <w:tcW w:w="4200" w:type="dxa"/>
          </w:tcPr>
          <w:p w14:paraId="6C79A79C" w14:textId="77777777" w:rsidR="00B50050" w:rsidRDefault="00B50050" w:rsidP="0088127C">
            <w:pPr>
              <w:pStyle w:val="OtherTableBody"/>
            </w:pPr>
            <w:r>
              <w:t>Associate of Business Administration</w:t>
            </w:r>
          </w:p>
        </w:tc>
      </w:tr>
      <w:tr w:rsidR="00B50050" w14:paraId="3A7870F0" w14:textId="77777777" w:rsidTr="00195548">
        <w:tc>
          <w:tcPr>
            <w:tcW w:w="600" w:type="dxa"/>
          </w:tcPr>
          <w:p w14:paraId="7015DD55" w14:textId="77777777" w:rsidR="00B50050" w:rsidRDefault="00B50050" w:rsidP="0088127C">
            <w:pPr>
              <w:pStyle w:val="OtherTableBody"/>
            </w:pPr>
          </w:p>
        </w:tc>
        <w:tc>
          <w:tcPr>
            <w:tcW w:w="600" w:type="dxa"/>
          </w:tcPr>
          <w:p w14:paraId="11D8F8D2" w14:textId="77777777" w:rsidR="00B50050" w:rsidRDefault="00B50050" w:rsidP="0088127C">
            <w:pPr>
              <w:pStyle w:val="OtherTableBody"/>
            </w:pPr>
            <w:r>
              <w:t>0360</w:t>
            </w:r>
          </w:p>
        </w:tc>
        <w:tc>
          <w:tcPr>
            <w:tcW w:w="2600" w:type="dxa"/>
          </w:tcPr>
          <w:p w14:paraId="4BCE5C57" w14:textId="77777777" w:rsidR="00B50050" w:rsidRDefault="00B50050" w:rsidP="0088127C">
            <w:pPr>
              <w:pStyle w:val="OtherTableBody"/>
            </w:pPr>
          </w:p>
        </w:tc>
        <w:tc>
          <w:tcPr>
            <w:tcW w:w="1400" w:type="dxa"/>
          </w:tcPr>
          <w:p w14:paraId="46B95D75" w14:textId="77777777" w:rsidR="00B50050" w:rsidRDefault="00B50050" w:rsidP="0088127C">
            <w:pPr>
              <w:pStyle w:val="OtherTableBody"/>
            </w:pPr>
            <w:r>
              <w:t>AE</w:t>
            </w:r>
          </w:p>
        </w:tc>
        <w:tc>
          <w:tcPr>
            <w:tcW w:w="4200" w:type="dxa"/>
          </w:tcPr>
          <w:p w14:paraId="504321E7" w14:textId="77777777" w:rsidR="00B50050" w:rsidRDefault="00B50050" w:rsidP="0088127C">
            <w:pPr>
              <w:pStyle w:val="OtherTableBody"/>
            </w:pPr>
            <w:r>
              <w:t>Associate of Engineering</w:t>
            </w:r>
          </w:p>
        </w:tc>
      </w:tr>
      <w:tr w:rsidR="00B50050" w14:paraId="7C1BC74F" w14:textId="77777777" w:rsidTr="00195548">
        <w:tc>
          <w:tcPr>
            <w:tcW w:w="600" w:type="dxa"/>
          </w:tcPr>
          <w:p w14:paraId="39916EBF" w14:textId="77777777" w:rsidR="00B50050" w:rsidRDefault="00B50050" w:rsidP="0088127C">
            <w:pPr>
              <w:pStyle w:val="OtherTableBody"/>
            </w:pPr>
          </w:p>
        </w:tc>
        <w:tc>
          <w:tcPr>
            <w:tcW w:w="600" w:type="dxa"/>
          </w:tcPr>
          <w:p w14:paraId="1B525AC6" w14:textId="77777777" w:rsidR="00B50050" w:rsidRDefault="00B50050" w:rsidP="0088127C">
            <w:pPr>
              <w:pStyle w:val="OtherTableBody"/>
            </w:pPr>
            <w:r>
              <w:t>0360</w:t>
            </w:r>
          </w:p>
        </w:tc>
        <w:tc>
          <w:tcPr>
            <w:tcW w:w="2600" w:type="dxa"/>
          </w:tcPr>
          <w:p w14:paraId="4171190C" w14:textId="77777777" w:rsidR="00B50050" w:rsidRDefault="00B50050" w:rsidP="0088127C">
            <w:pPr>
              <w:pStyle w:val="OtherTableBody"/>
            </w:pPr>
          </w:p>
        </w:tc>
        <w:tc>
          <w:tcPr>
            <w:tcW w:w="1400" w:type="dxa"/>
          </w:tcPr>
          <w:p w14:paraId="2ADAC743" w14:textId="77777777" w:rsidR="00B50050" w:rsidRDefault="00B50050" w:rsidP="0088127C">
            <w:pPr>
              <w:pStyle w:val="OtherTableBody"/>
            </w:pPr>
            <w:r>
              <w:t>AS</w:t>
            </w:r>
          </w:p>
        </w:tc>
        <w:tc>
          <w:tcPr>
            <w:tcW w:w="4200" w:type="dxa"/>
          </w:tcPr>
          <w:p w14:paraId="261B3061" w14:textId="77777777" w:rsidR="00B50050" w:rsidRDefault="00B50050" w:rsidP="0088127C">
            <w:pPr>
              <w:pStyle w:val="OtherTableBody"/>
            </w:pPr>
            <w:r>
              <w:t>Associate of Science</w:t>
            </w:r>
          </w:p>
        </w:tc>
      </w:tr>
      <w:tr w:rsidR="00B50050" w14:paraId="0A55E452" w14:textId="77777777" w:rsidTr="00195548">
        <w:tc>
          <w:tcPr>
            <w:tcW w:w="600" w:type="dxa"/>
          </w:tcPr>
          <w:p w14:paraId="50BA2C3E" w14:textId="77777777" w:rsidR="00B50050" w:rsidRDefault="00B50050" w:rsidP="0088127C">
            <w:pPr>
              <w:pStyle w:val="OtherTableBody"/>
            </w:pPr>
          </w:p>
        </w:tc>
        <w:tc>
          <w:tcPr>
            <w:tcW w:w="600" w:type="dxa"/>
          </w:tcPr>
          <w:p w14:paraId="11401AD2" w14:textId="77777777" w:rsidR="00B50050" w:rsidRDefault="00B50050" w:rsidP="0088127C">
            <w:pPr>
              <w:pStyle w:val="OtherTableBody"/>
            </w:pPr>
            <w:r>
              <w:t>0360</w:t>
            </w:r>
          </w:p>
        </w:tc>
        <w:tc>
          <w:tcPr>
            <w:tcW w:w="2600" w:type="dxa"/>
          </w:tcPr>
          <w:p w14:paraId="6351AB06" w14:textId="77777777" w:rsidR="00B50050" w:rsidRDefault="00B50050" w:rsidP="0088127C">
            <w:pPr>
              <w:pStyle w:val="OtherTableBody"/>
            </w:pPr>
          </w:p>
        </w:tc>
        <w:tc>
          <w:tcPr>
            <w:tcW w:w="1400" w:type="dxa"/>
          </w:tcPr>
          <w:p w14:paraId="4F1B02FC" w14:textId="77777777" w:rsidR="00B50050" w:rsidRDefault="00B50050" w:rsidP="0088127C">
            <w:pPr>
              <w:pStyle w:val="OtherTableBody"/>
            </w:pPr>
            <w:r>
              <w:t>BA</w:t>
            </w:r>
          </w:p>
        </w:tc>
        <w:tc>
          <w:tcPr>
            <w:tcW w:w="4200" w:type="dxa"/>
          </w:tcPr>
          <w:p w14:paraId="5A4E5669" w14:textId="77777777" w:rsidR="00B50050" w:rsidRDefault="00B50050" w:rsidP="0088127C">
            <w:pPr>
              <w:pStyle w:val="OtherTableBody"/>
            </w:pPr>
            <w:r>
              <w:t>Bachelor of Arts</w:t>
            </w:r>
          </w:p>
        </w:tc>
      </w:tr>
      <w:tr w:rsidR="00B50050" w14:paraId="2C0BFD66" w14:textId="77777777" w:rsidTr="00195548">
        <w:tc>
          <w:tcPr>
            <w:tcW w:w="600" w:type="dxa"/>
          </w:tcPr>
          <w:p w14:paraId="1C24E007" w14:textId="77777777" w:rsidR="00B50050" w:rsidRDefault="00B50050" w:rsidP="0088127C">
            <w:pPr>
              <w:pStyle w:val="OtherTableBody"/>
            </w:pPr>
          </w:p>
        </w:tc>
        <w:tc>
          <w:tcPr>
            <w:tcW w:w="600" w:type="dxa"/>
          </w:tcPr>
          <w:p w14:paraId="4DB335E6" w14:textId="77777777" w:rsidR="00B50050" w:rsidRDefault="00B50050" w:rsidP="0088127C">
            <w:pPr>
              <w:pStyle w:val="OtherTableBody"/>
            </w:pPr>
            <w:r>
              <w:t>0360</w:t>
            </w:r>
          </w:p>
        </w:tc>
        <w:tc>
          <w:tcPr>
            <w:tcW w:w="2600" w:type="dxa"/>
          </w:tcPr>
          <w:p w14:paraId="6F278BB9" w14:textId="77777777" w:rsidR="00B50050" w:rsidRDefault="00B50050" w:rsidP="0088127C">
            <w:pPr>
              <w:pStyle w:val="OtherTableBody"/>
            </w:pPr>
          </w:p>
        </w:tc>
        <w:tc>
          <w:tcPr>
            <w:tcW w:w="1400" w:type="dxa"/>
          </w:tcPr>
          <w:p w14:paraId="5B2829DF" w14:textId="77777777" w:rsidR="00B50050" w:rsidRDefault="00B50050" w:rsidP="0088127C">
            <w:pPr>
              <w:pStyle w:val="OtherTableBody"/>
            </w:pPr>
            <w:r>
              <w:t>BBA</w:t>
            </w:r>
          </w:p>
        </w:tc>
        <w:tc>
          <w:tcPr>
            <w:tcW w:w="4200" w:type="dxa"/>
          </w:tcPr>
          <w:p w14:paraId="2EDB3EFB" w14:textId="77777777" w:rsidR="00B50050" w:rsidRDefault="00B50050" w:rsidP="0088127C">
            <w:pPr>
              <w:pStyle w:val="OtherTableBody"/>
            </w:pPr>
            <w:r>
              <w:t>Bachelor of Business Administration</w:t>
            </w:r>
          </w:p>
        </w:tc>
      </w:tr>
      <w:tr w:rsidR="00B50050" w14:paraId="5A195E9A" w14:textId="77777777" w:rsidTr="00195548">
        <w:tc>
          <w:tcPr>
            <w:tcW w:w="600" w:type="dxa"/>
          </w:tcPr>
          <w:p w14:paraId="63050034" w14:textId="77777777" w:rsidR="00B50050" w:rsidRDefault="00B50050" w:rsidP="0088127C">
            <w:pPr>
              <w:pStyle w:val="OtherTableBody"/>
            </w:pPr>
          </w:p>
        </w:tc>
        <w:tc>
          <w:tcPr>
            <w:tcW w:w="600" w:type="dxa"/>
          </w:tcPr>
          <w:p w14:paraId="51E5B60A" w14:textId="77777777" w:rsidR="00B50050" w:rsidRDefault="00B50050" w:rsidP="0088127C">
            <w:pPr>
              <w:pStyle w:val="OtherTableBody"/>
            </w:pPr>
            <w:r>
              <w:t>0360</w:t>
            </w:r>
          </w:p>
        </w:tc>
        <w:tc>
          <w:tcPr>
            <w:tcW w:w="2600" w:type="dxa"/>
          </w:tcPr>
          <w:p w14:paraId="74856DBA" w14:textId="77777777" w:rsidR="00B50050" w:rsidRDefault="00B50050" w:rsidP="0088127C">
            <w:pPr>
              <w:pStyle w:val="OtherTableBody"/>
            </w:pPr>
          </w:p>
        </w:tc>
        <w:tc>
          <w:tcPr>
            <w:tcW w:w="1400" w:type="dxa"/>
          </w:tcPr>
          <w:p w14:paraId="3DCF7F71" w14:textId="77777777" w:rsidR="00B50050" w:rsidRDefault="00B50050" w:rsidP="0088127C">
            <w:pPr>
              <w:pStyle w:val="OtherTableBody"/>
            </w:pPr>
            <w:r>
              <w:t>BE</w:t>
            </w:r>
          </w:p>
        </w:tc>
        <w:tc>
          <w:tcPr>
            <w:tcW w:w="4200" w:type="dxa"/>
          </w:tcPr>
          <w:p w14:paraId="5C58EA17" w14:textId="77777777" w:rsidR="00B50050" w:rsidRDefault="00B50050" w:rsidP="0088127C">
            <w:pPr>
              <w:pStyle w:val="OtherTableBody"/>
            </w:pPr>
            <w:r>
              <w:t>Bachelor or Engineering</w:t>
            </w:r>
          </w:p>
        </w:tc>
      </w:tr>
      <w:tr w:rsidR="00B50050" w14:paraId="4A946CB2" w14:textId="77777777" w:rsidTr="00195548">
        <w:tc>
          <w:tcPr>
            <w:tcW w:w="600" w:type="dxa"/>
          </w:tcPr>
          <w:p w14:paraId="1A4F2984" w14:textId="77777777" w:rsidR="00B50050" w:rsidRDefault="00B50050" w:rsidP="0088127C">
            <w:pPr>
              <w:pStyle w:val="OtherTableBody"/>
            </w:pPr>
          </w:p>
        </w:tc>
        <w:tc>
          <w:tcPr>
            <w:tcW w:w="600" w:type="dxa"/>
          </w:tcPr>
          <w:p w14:paraId="69F8722F" w14:textId="77777777" w:rsidR="00B50050" w:rsidRDefault="00B50050" w:rsidP="0088127C">
            <w:pPr>
              <w:pStyle w:val="OtherTableBody"/>
            </w:pPr>
            <w:r>
              <w:t>0360</w:t>
            </w:r>
          </w:p>
        </w:tc>
        <w:tc>
          <w:tcPr>
            <w:tcW w:w="2600" w:type="dxa"/>
          </w:tcPr>
          <w:p w14:paraId="7B416EFB" w14:textId="77777777" w:rsidR="00B50050" w:rsidRDefault="00B50050" w:rsidP="0088127C">
            <w:pPr>
              <w:pStyle w:val="OtherTableBody"/>
            </w:pPr>
          </w:p>
        </w:tc>
        <w:tc>
          <w:tcPr>
            <w:tcW w:w="1400" w:type="dxa"/>
          </w:tcPr>
          <w:p w14:paraId="184B8155" w14:textId="77777777" w:rsidR="00B50050" w:rsidRDefault="00B50050" w:rsidP="0088127C">
            <w:pPr>
              <w:pStyle w:val="OtherTableBody"/>
            </w:pPr>
            <w:r>
              <w:t>BFA</w:t>
            </w:r>
          </w:p>
        </w:tc>
        <w:tc>
          <w:tcPr>
            <w:tcW w:w="4200" w:type="dxa"/>
          </w:tcPr>
          <w:p w14:paraId="23AD4DF5" w14:textId="77777777" w:rsidR="00B50050" w:rsidRDefault="00B50050" w:rsidP="0088127C">
            <w:pPr>
              <w:pStyle w:val="OtherTableBody"/>
            </w:pPr>
            <w:r>
              <w:t>Bachelor of Fine Arts</w:t>
            </w:r>
          </w:p>
        </w:tc>
      </w:tr>
      <w:tr w:rsidR="00B50050" w14:paraId="5B040241" w14:textId="77777777" w:rsidTr="00195548">
        <w:tc>
          <w:tcPr>
            <w:tcW w:w="600" w:type="dxa"/>
          </w:tcPr>
          <w:p w14:paraId="3B1AC773" w14:textId="77777777" w:rsidR="00B50050" w:rsidRDefault="00B50050" w:rsidP="0088127C">
            <w:pPr>
              <w:pStyle w:val="OtherTableBody"/>
            </w:pPr>
          </w:p>
        </w:tc>
        <w:tc>
          <w:tcPr>
            <w:tcW w:w="600" w:type="dxa"/>
          </w:tcPr>
          <w:p w14:paraId="0D625801" w14:textId="77777777" w:rsidR="00B50050" w:rsidRDefault="00B50050" w:rsidP="0088127C">
            <w:pPr>
              <w:pStyle w:val="OtherTableBody"/>
            </w:pPr>
            <w:r>
              <w:t>0360</w:t>
            </w:r>
          </w:p>
        </w:tc>
        <w:tc>
          <w:tcPr>
            <w:tcW w:w="2600" w:type="dxa"/>
          </w:tcPr>
          <w:p w14:paraId="10D6CDF2" w14:textId="77777777" w:rsidR="00B50050" w:rsidRDefault="00B50050" w:rsidP="0088127C">
            <w:pPr>
              <w:pStyle w:val="OtherTableBody"/>
            </w:pPr>
          </w:p>
        </w:tc>
        <w:tc>
          <w:tcPr>
            <w:tcW w:w="1400" w:type="dxa"/>
          </w:tcPr>
          <w:p w14:paraId="1BA77D81" w14:textId="77777777" w:rsidR="00B50050" w:rsidRDefault="00B50050" w:rsidP="0088127C">
            <w:pPr>
              <w:pStyle w:val="OtherTableBody"/>
            </w:pPr>
            <w:r>
              <w:t>BN</w:t>
            </w:r>
          </w:p>
        </w:tc>
        <w:tc>
          <w:tcPr>
            <w:tcW w:w="4200" w:type="dxa"/>
          </w:tcPr>
          <w:p w14:paraId="0386875F" w14:textId="77777777" w:rsidR="00B50050" w:rsidRDefault="00B50050" w:rsidP="0088127C">
            <w:pPr>
              <w:pStyle w:val="OtherTableBody"/>
            </w:pPr>
            <w:r>
              <w:t>Bachelor of Nursing</w:t>
            </w:r>
          </w:p>
        </w:tc>
      </w:tr>
      <w:tr w:rsidR="00B50050" w14:paraId="6F71E9EF" w14:textId="77777777" w:rsidTr="00195548">
        <w:tc>
          <w:tcPr>
            <w:tcW w:w="600" w:type="dxa"/>
          </w:tcPr>
          <w:p w14:paraId="43D7610A" w14:textId="77777777" w:rsidR="00B50050" w:rsidRDefault="00B50050" w:rsidP="0088127C">
            <w:pPr>
              <w:pStyle w:val="OtherTableBody"/>
            </w:pPr>
          </w:p>
        </w:tc>
        <w:tc>
          <w:tcPr>
            <w:tcW w:w="600" w:type="dxa"/>
          </w:tcPr>
          <w:p w14:paraId="38B285EA" w14:textId="77777777" w:rsidR="00B50050" w:rsidRDefault="00B50050" w:rsidP="0088127C">
            <w:pPr>
              <w:pStyle w:val="OtherTableBody"/>
            </w:pPr>
            <w:r>
              <w:t>0360</w:t>
            </w:r>
          </w:p>
        </w:tc>
        <w:tc>
          <w:tcPr>
            <w:tcW w:w="2600" w:type="dxa"/>
          </w:tcPr>
          <w:p w14:paraId="33C82E36" w14:textId="77777777" w:rsidR="00B50050" w:rsidRDefault="00B50050" w:rsidP="0088127C">
            <w:pPr>
              <w:pStyle w:val="OtherTableBody"/>
            </w:pPr>
          </w:p>
        </w:tc>
        <w:tc>
          <w:tcPr>
            <w:tcW w:w="1400" w:type="dxa"/>
          </w:tcPr>
          <w:p w14:paraId="21A19D0B" w14:textId="77777777" w:rsidR="00B50050" w:rsidRDefault="00B50050" w:rsidP="0088127C">
            <w:pPr>
              <w:pStyle w:val="OtherTableBody"/>
            </w:pPr>
            <w:r>
              <w:t>BS</w:t>
            </w:r>
          </w:p>
        </w:tc>
        <w:tc>
          <w:tcPr>
            <w:tcW w:w="4200" w:type="dxa"/>
          </w:tcPr>
          <w:p w14:paraId="50127727" w14:textId="77777777" w:rsidR="00B50050" w:rsidRDefault="00B50050" w:rsidP="0088127C">
            <w:pPr>
              <w:pStyle w:val="OtherTableBody"/>
            </w:pPr>
            <w:r>
              <w:t>Bachelor of Science</w:t>
            </w:r>
          </w:p>
        </w:tc>
      </w:tr>
      <w:tr w:rsidR="00B50050" w14:paraId="5DAF295B" w14:textId="77777777" w:rsidTr="00195548">
        <w:tc>
          <w:tcPr>
            <w:tcW w:w="600" w:type="dxa"/>
          </w:tcPr>
          <w:p w14:paraId="00285CB4" w14:textId="77777777" w:rsidR="00B50050" w:rsidRDefault="00B50050" w:rsidP="0088127C">
            <w:pPr>
              <w:pStyle w:val="OtherTableBody"/>
            </w:pPr>
          </w:p>
        </w:tc>
        <w:tc>
          <w:tcPr>
            <w:tcW w:w="600" w:type="dxa"/>
          </w:tcPr>
          <w:p w14:paraId="27792801" w14:textId="77777777" w:rsidR="00B50050" w:rsidRDefault="00B50050" w:rsidP="0088127C">
            <w:pPr>
              <w:pStyle w:val="OtherTableBody"/>
            </w:pPr>
            <w:r>
              <w:t>0360</w:t>
            </w:r>
          </w:p>
        </w:tc>
        <w:tc>
          <w:tcPr>
            <w:tcW w:w="2600" w:type="dxa"/>
          </w:tcPr>
          <w:p w14:paraId="6E007432" w14:textId="77777777" w:rsidR="00B50050" w:rsidRDefault="00B50050" w:rsidP="0088127C">
            <w:pPr>
              <w:pStyle w:val="OtherTableBody"/>
            </w:pPr>
          </w:p>
        </w:tc>
        <w:tc>
          <w:tcPr>
            <w:tcW w:w="1400" w:type="dxa"/>
          </w:tcPr>
          <w:p w14:paraId="2276957B" w14:textId="77777777" w:rsidR="00B50050" w:rsidRDefault="00B50050" w:rsidP="0088127C">
            <w:pPr>
              <w:pStyle w:val="OtherTableBody"/>
            </w:pPr>
            <w:r>
              <w:t>BSL</w:t>
            </w:r>
          </w:p>
        </w:tc>
        <w:tc>
          <w:tcPr>
            <w:tcW w:w="4200" w:type="dxa"/>
          </w:tcPr>
          <w:p w14:paraId="3A515824" w14:textId="77777777" w:rsidR="00B50050" w:rsidRDefault="00B50050" w:rsidP="0088127C">
            <w:pPr>
              <w:pStyle w:val="OtherTableBody"/>
            </w:pPr>
            <w:r>
              <w:t>Bachelor of Science - Law</w:t>
            </w:r>
          </w:p>
        </w:tc>
      </w:tr>
      <w:tr w:rsidR="00B50050" w14:paraId="74F9879F" w14:textId="77777777" w:rsidTr="00195548">
        <w:tc>
          <w:tcPr>
            <w:tcW w:w="600" w:type="dxa"/>
          </w:tcPr>
          <w:p w14:paraId="23D25E74" w14:textId="77777777" w:rsidR="00B50050" w:rsidRDefault="00B50050" w:rsidP="0088127C">
            <w:pPr>
              <w:pStyle w:val="OtherTableBody"/>
            </w:pPr>
          </w:p>
        </w:tc>
        <w:tc>
          <w:tcPr>
            <w:tcW w:w="600" w:type="dxa"/>
          </w:tcPr>
          <w:p w14:paraId="587E4C2D" w14:textId="77777777" w:rsidR="00B50050" w:rsidRDefault="00B50050" w:rsidP="0088127C">
            <w:pPr>
              <w:pStyle w:val="OtherTableBody"/>
            </w:pPr>
            <w:r>
              <w:t>0360</w:t>
            </w:r>
          </w:p>
        </w:tc>
        <w:tc>
          <w:tcPr>
            <w:tcW w:w="2600" w:type="dxa"/>
          </w:tcPr>
          <w:p w14:paraId="003D317E" w14:textId="77777777" w:rsidR="00B50050" w:rsidRDefault="00B50050" w:rsidP="0088127C">
            <w:pPr>
              <w:pStyle w:val="OtherTableBody"/>
            </w:pPr>
          </w:p>
        </w:tc>
        <w:tc>
          <w:tcPr>
            <w:tcW w:w="1400" w:type="dxa"/>
          </w:tcPr>
          <w:p w14:paraId="46A06BC4" w14:textId="77777777" w:rsidR="00B50050" w:rsidRDefault="00B50050" w:rsidP="0088127C">
            <w:pPr>
              <w:pStyle w:val="OtherTableBody"/>
            </w:pPr>
            <w:r>
              <w:t>BSN</w:t>
            </w:r>
          </w:p>
        </w:tc>
        <w:tc>
          <w:tcPr>
            <w:tcW w:w="4200" w:type="dxa"/>
          </w:tcPr>
          <w:p w14:paraId="13531281" w14:textId="77777777" w:rsidR="00B50050" w:rsidRDefault="00B50050" w:rsidP="0088127C">
            <w:pPr>
              <w:pStyle w:val="OtherTableBody"/>
            </w:pPr>
            <w:r>
              <w:t>Bachelor on Science - Nursing</w:t>
            </w:r>
          </w:p>
        </w:tc>
      </w:tr>
      <w:tr w:rsidR="00B50050" w14:paraId="005863E6" w14:textId="77777777" w:rsidTr="00195548">
        <w:tc>
          <w:tcPr>
            <w:tcW w:w="600" w:type="dxa"/>
          </w:tcPr>
          <w:p w14:paraId="23D4D7C6" w14:textId="77777777" w:rsidR="00B50050" w:rsidRDefault="00B50050" w:rsidP="0088127C">
            <w:pPr>
              <w:pStyle w:val="OtherTableBody"/>
            </w:pPr>
          </w:p>
        </w:tc>
        <w:tc>
          <w:tcPr>
            <w:tcW w:w="600" w:type="dxa"/>
          </w:tcPr>
          <w:p w14:paraId="376687E5" w14:textId="77777777" w:rsidR="00B50050" w:rsidRDefault="00B50050" w:rsidP="0088127C">
            <w:pPr>
              <w:pStyle w:val="OtherTableBody"/>
            </w:pPr>
            <w:r>
              <w:t>0360</w:t>
            </w:r>
          </w:p>
        </w:tc>
        <w:tc>
          <w:tcPr>
            <w:tcW w:w="2600" w:type="dxa"/>
          </w:tcPr>
          <w:p w14:paraId="7378222C" w14:textId="77777777" w:rsidR="00B50050" w:rsidRDefault="00B50050" w:rsidP="0088127C">
            <w:pPr>
              <w:pStyle w:val="OtherTableBody"/>
            </w:pPr>
          </w:p>
        </w:tc>
        <w:tc>
          <w:tcPr>
            <w:tcW w:w="1400" w:type="dxa"/>
          </w:tcPr>
          <w:p w14:paraId="62C3E4D9" w14:textId="77777777" w:rsidR="00B50050" w:rsidRDefault="00B50050" w:rsidP="0088127C">
            <w:pPr>
              <w:pStyle w:val="OtherTableBody"/>
            </w:pPr>
            <w:r>
              <w:t>BT</w:t>
            </w:r>
          </w:p>
        </w:tc>
        <w:tc>
          <w:tcPr>
            <w:tcW w:w="4200" w:type="dxa"/>
          </w:tcPr>
          <w:p w14:paraId="102F4435" w14:textId="77777777" w:rsidR="00B50050" w:rsidRDefault="00B50050" w:rsidP="0088127C">
            <w:pPr>
              <w:pStyle w:val="OtherTableBody"/>
            </w:pPr>
            <w:r>
              <w:t>Bachelor of Theology</w:t>
            </w:r>
          </w:p>
        </w:tc>
      </w:tr>
      <w:tr w:rsidR="00B50050" w14:paraId="3602A074" w14:textId="77777777" w:rsidTr="00195548">
        <w:tc>
          <w:tcPr>
            <w:tcW w:w="600" w:type="dxa"/>
          </w:tcPr>
          <w:p w14:paraId="59FD1C56" w14:textId="77777777" w:rsidR="00B50050" w:rsidRDefault="00B50050" w:rsidP="0088127C">
            <w:pPr>
              <w:pStyle w:val="OtherTableBody"/>
            </w:pPr>
          </w:p>
        </w:tc>
        <w:tc>
          <w:tcPr>
            <w:tcW w:w="600" w:type="dxa"/>
          </w:tcPr>
          <w:p w14:paraId="5E34E868" w14:textId="77777777" w:rsidR="00B50050" w:rsidRDefault="00B50050" w:rsidP="0088127C">
            <w:pPr>
              <w:pStyle w:val="OtherTableBody"/>
            </w:pPr>
            <w:r>
              <w:t>0360</w:t>
            </w:r>
          </w:p>
        </w:tc>
        <w:tc>
          <w:tcPr>
            <w:tcW w:w="2600" w:type="dxa"/>
          </w:tcPr>
          <w:p w14:paraId="2EC4CBDA" w14:textId="77777777" w:rsidR="00B50050" w:rsidRDefault="00B50050" w:rsidP="0088127C">
            <w:pPr>
              <w:pStyle w:val="OtherTableBody"/>
            </w:pPr>
          </w:p>
        </w:tc>
        <w:tc>
          <w:tcPr>
            <w:tcW w:w="1400" w:type="dxa"/>
          </w:tcPr>
          <w:p w14:paraId="4ECD3D84" w14:textId="77777777" w:rsidR="00B50050" w:rsidRDefault="00B50050" w:rsidP="0088127C">
            <w:pPr>
              <w:pStyle w:val="OtherTableBody"/>
            </w:pPr>
            <w:r>
              <w:t>CANP</w:t>
            </w:r>
          </w:p>
        </w:tc>
        <w:tc>
          <w:tcPr>
            <w:tcW w:w="4200" w:type="dxa"/>
          </w:tcPr>
          <w:p w14:paraId="32BDCA32" w14:textId="77777777" w:rsidR="00B50050" w:rsidRDefault="00B50050" w:rsidP="0088127C">
            <w:pPr>
              <w:pStyle w:val="OtherTableBody"/>
            </w:pPr>
            <w:r>
              <w:t>Certified Adult Nurse Practitioner</w:t>
            </w:r>
          </w:p>
        </w:tc>
      </w:tr>
      <w:tr w:rsidR="00B50050" w14:paraId="251ECD6B" w14:textId="77777777" w:rsidTr="00195548">
        <w:tc>
          <w:tcPr>
            <w:tcW w:w="600" w:type="dxa"/>
          </w:tcPr>
          <w:p w14:paraId="1DD25623" w14:textId="77777777" w:rsidR="00B50050" w:rsidRDefault="00B50050" w:rsidP="0088127C">
            <w:pPr>
              <w:pStyle w:val="OtherTableBody"/>
            </w:pPr>
          </w:p>
        </w:tc>
        <w:tc>
          <w:tcPr>
            <w:tcW w:w="600" w:type="dxa"/>
          </w:tcPr>
          <w:p w14:paraId="293F47F2" w14:textId="77777777" w:rsidR="00B50050" w:rsidRDefault="00B50050" w:rsidP="0088127C">
            <w:pPr>
              <w:pStyle w:val="OtherTableBody"/>
            </w:pPr>
            <w:r>
              <w:t>0360</w:t>
            </w:r>
          </w:p>
        </w:tc>
        <w:tc>
          <w:tcPr>
            <w:tcW w:w="2600" w:type="dxa"/>
          </w:tcPr>
          <w:p w14:paraId="7BB7D079" w14:textId="77777777" w:rsidR="00B50050" w:rsidRDefault="00B50050" w:rsidP="0088127C">
            <w:pPr>
              <w:pStyle w:val="OtherTableBody"/>
            </w:pPr>
          </w:p>
        </w:tc>
        <w:tc>
          <w:tcPr>
            <w:tcW w:w="1400" w:type="dxa"/>
          </w:tcPr>
          <w:p w14:paraId="55C5AFB0" w14:textId="77777777" w:rsidR="00B50050" w:rsidRDefault="00B50050" w:rsidP="0088127C">
            <w:pPr>
              <w:pStyle w:val="OtherTableBody"/>
            </w:pPr>
            <w:r>
              <w:t>CER</w:t>
            </w:r>
          </w:p>
        </w:tc>
        <w:tc>
          <w:tcPr>
            <w:tcW w:w="4200" w:type="dxa"/>
          </w:tcPr>
          <w:p w14:paraId="1BF1C4FD" w14:textId="77777777" w:rsidR="00B50050" w:rsidRDefault="00B50050" w:rsidP="0088127C">
            <w:pPr>
              <w:pStyle w:val="OtherTableBody"/>
            </w:pPr>
            <w:r>
              <w:t>Certificate</w:t>
            </w:r>
          </w:p>
        </w:tc>
      </w:tr>
      <w:tr w:rsidR="00B50050" w14:paraId="071922BB" w14:textId="77777777" w:rsidTr="00195548">
        <w:tc>
          <w:tcPr>
            <w:tcW w:w="600" w:type="dxa"/>
          </w:tcPr>
          <w:p w14:paraId="29BB3B7E" w14:textId="77777777" w:rsidR="00B50050" w:rsidRDefault="00B50050" w:rsidP="0088127C">
            <w:pPr>
              <w:pStyle w:val="OtherTableBody"/>
            </w:pPr>
          </w:p>
        </w:tc>
        <w:tc>
          <w:tcPr>
            <w:tcW w:w="600" w:type="dxa"/>
          </w:tcPr>
          <w:p w14:paraId="0EE61E67" w14:textId="77777777" w:rsidR="00B50050" w:rsidRDefault="00B50050" w:rsidP="0088127C">
            <w:pPr>
              <w:pStyle w:val="OtherTableBody"/>
            </w:pPr>
            <w:r>
              <w:t>0360</w:t>
            </w:r>
          </w:p>
        </w:tc>
        <w:tc>
          <w:tcPr>
            <w:tcW w:w="2600" w:type="dxa"/>
          </w:tcPr>
          <w:p w14:paraId="2D290FCA" w14:textId="77777777" w:rsidR="00B50050" w:rsidRDefault="00B50050" w:rsidP="0088127C">
            <w:pPr>
              <w:pStyle w:val="OtherTableBody"/>
            </w:pPr>
          </w:p>
        </w:tc>
        <w:tc>
          <w:tcPr>
            <w:tcW w:w="1400" w:type="dxa"/>
          </w:tcPr>
          <w:p w14:paraId="1B4F7EF8" w14:textId="77777777" w:rsidR="00B50050" w:rsidRDefault="00B50050" w:rsidP="0088127C">
            <w:pPr>
              <w:pStyle w:val="OtherTableBody"/>
            </w:pPr>
            <w:r>
              <w:t>CMA</w:t>
            </w:r>
          </w:p>
        </w:tc>
        <w:tc>
          <w:tcPr>
            <w:tcW w:w="4200" w:type="dxa"/>
          </w:tcPr>
          <w:p w14:paraId="53C6A79D" w14:textId="77777777" w:rsidR="00B50050" w:rsidRDefault="00B50050" w:rsidP="0088127C">
            <w:pPr>
              <w:pStyle w:val="OtherTableBody"/>
            </w:pPr>
            <w:r>
              <w:t>Certified Medical Assistant</w:t>
            </w:r>
          </w:p>
        </w:tc>
      </w:tr>
      <w:tr w:rsidR="00B50050" w14:paraId="0604203C" w14:textId="77777777" w:rsidTr="00195548">
        <w:tc>
          <w:tcPr>
            <w:tcW w:w="600" w:type="dxa"/>
          </w:tcPr>
          <w:p w14:paraId="6A561A9A" w14:textId="77777777" w:rsidR="00B50050" w:rsidRDefault="00B50050" w:rsidP="0088127C">
            <w:pPr>
              <w:pStyle w:val="OtherTableBody"/>
            </w:pPr>
          </w:p>
        </w:tc>
        <w:tc>
          <w:tcPr>
            <w:tcW w:w="600" w:type="dxa"/>
          </w:tcPr>
          <w:p w14:paraId="04476868" w14:textId="77777777" w:rsidR="00B50050" w:rsidRDefault="00B50050" w:rsidP="0088127C">
            <w:pPr>
              <w:pStyle w:val="OtherTableBody"/>
            </w:pPr>
            <w:r>
              <w:t>0360</w:t>
            </w:r>
          </w:p>
        </w:tc>
        <w:tc>
          <w:tcPr>
            <w:tcW w:w="2600" w:type="dxa"/>
          </w:tcPr>
          <w:p w14:paraId="427D04D2" w14:textId="77777777" w:rsidR="00B50050" w:rsidRDefault="00B50050" w:rsidP="0088127C">
            <w:pPr>
              <w:pStyle w:val="OtherTableBody"/>
            </w:pPr>
          </w:p>
        </w:tc>
        <w:tc>
          <w:tcPr>
            <w:tcW w:w="1400" w:type="dxa"/>
          </w:tcPr>
          <w:p w14:paraId="512EB81E" w14:textId="77777777" w:rsidR="00B50050" w:rsidRDefault="00B50050" w:rsidP="0088127C">
            <w:pPr>
              <w:pStyle w:val="OtherTableBody"/>
            </w:pPr>
            <w:r>
              <w:t>CNM</w:t>
            </w:r>
          </w:p>
        </w:tc>
        <w:tc>
          <w:tcPr>
            <w:tcW w:w="4200" w:type="dxa"/>
          </w:tcPr>
          <w:p w14:paraId="085A29D9" w14:textId="77777777" w:rsidR="00B50050" w:rsidRDefault="00B50050" w:rsidP="0088127C">
            <w:pPr>
              <w:pStyle w:val="OtherTableBody"/>
            </w:pPr>
            <w:r>
              <w:t>Certified Nurse Midwife</w:t>
            </w:r>
          </w:p>
        </w:tc>
      </w:tr>
      <w:tr w:rsidR="00B50050" w14:paraId="083E5B10" w14:textId="77777777" w:rsidTr="00195548">
        <w:tc>
          <w:tcPr>
            <w:tcW w:w="600" w:type="dxa"/>
          </w:tcPr>
          <w:p w14:paraId="67554C53" w14:textId="77777777" w:rsidR="00B50050" w:rsidRDefault="00B50050" w:rsidP="0088127C">
            <w:pPr>
              <w:pStyle w:val="OtherTableBody"/>
            </w:pPr>
          </w:p>
        </w:tc>
        <w:tc>
          <w:tcPr>
            <w:tcW w:w="600" w:type="dxa"/>
          </w:tcPr>
          <w:p w14:paraId="4E5E04A3" w14:textId="77777777" w:rsidR="00B50050" w:rsidRDefault="00B50050" w:rsidP="0088127C">
            <w:pPr>
              <w:pStyle w:val="OtherTableBody"/>
            </w:pPr>
            <w:r>
              <w:t>0360</w:t>
            </w:r>
          </w:p>
        </w:tc>
        <w:tc>
          <w:tcPr>
            <w:tcW w:w="2600" w:type="dxa"/>
          </w:tcPr>
          <w:p w14:paraId="07E4BE0E" w14:textId="77777777" w:rsidR="00B50050" w:rsidRDefault="00B50050" w:rsidP="0088127C">
            <w:pPr>
              <w:pStyle w:val="OtherTableBody"/>
            </w:pPr>
          </w:p>
        </w:tc>
        <w:tc>
          <w:tcPr>
            <w:tcW w:w="1400" w:type="dxa"/>
          </w:tcPr>
          <w:p w14:paraId="6D5BD495" w14:textId="77777777" w:rsidR="00B50050" w:rsidRDefault="00B50050" w:rsidP="0088127C">
            <w:pPr>
              <w:pStyle w:val="OtherTableBody"/>
            </w:pPr>
            <w:r>
              <w:t>CNP</w:t>
            </w:r>
          </w:p>
        </w:tc>
        <w:tc>
          <w:tcPr>
            <w:tcW w:w="4200" w:type="dxa"/>
          </w:tcPr>
          <w:p w14:paraId="76F74C7D" w14:textId="77777777" w:rsidR="00B50050" w:rsidRDefault="00B50050" w:rsidP="0088127C">
            <w:pPr>
              <w:pStyle w:val="OtherTableBody"/>
            </w:pPr>
            <w:r>
              <w:t>Certified Nurse Practitioner</w:t>
            </w:r>
          </w:p>
        </w:tc>
      </w:tr>
      <w:tr w:rsidR="00B50050" w14:paraId="27CAF097" w14:textId="77777777" w:rsidTr="00195548">
        <w:tc>
          <w:tcPr>
            <w:tcW w:w="600" w:type="dxa"/>
          </w:tcPr>
          <w:p w14:paraId="5B382DD5" w14:textId="77777777" w:rsidR="00B50050" w:rsidRDefault="00B50050" w:rsidP="0088127C">
            <w:pPr>
              <w:pStyle w:val="OtherTableBody"/>
            </w:pPr>
          </w:p>
        </w:tc>
        <w:tc>
          <w:tcPr>
            <w:tcW w:w="600" w:type="dxa"/>
          </w:tcPr>
          <w:p w14:paraId="154326FD" w14:textId="77777777" w:rsidR="00B50050" w:rsidRDefault="00B50050" w:rsidP="0088127C">
            <w:pPr>
              <w:pStyle w:val="OtherTableBody"/>
            </w:pPr>
            <w:r>
              <w:t>0360</w:t>
            </w:r>
          </w:p>
        </w:tc>
        <w:tc>
          <w:tcPr>
            <w:tcW w:w="2600" w:type="dxa"/>
          </w:tcPr>
          <w:p w14:paraId="4C3B6CE2" w14:textId="77777777" w:rsidR="00B50050" w:rsidRDefault="00B50050" w:rsidP="0088127C">
            <w:pPr>
              <w:pStyle w:val="OtherTableBody"/>
            </w:pPr>
          </w:p>
        </w:tc>
        <w:tc>
          <w:tcPr>
            <w:tcW w:w="1400" w:type="dxa"/>
          </w:tcPr>
          <w:p w14:paraId="1ECD040D" w14:textId="77777777" w:rsidR="00B50050" w:rsidRDefault="00B50050" w:rsidP="0088127C">
            <w:pPr>
              <w:pStyle w:val="OtherTableBody"/>
            </w:pPr>
            <w:r>
              <w:t>CNS</w:t>
            </w:r>
          </w:p>
        </w:tc>
        <w:tc>
          <w:tcPr>
            <w:tcW w:w="4200" w:type="dxa"/>
          </w:tcPr>
          <w:p w14:paraId="3A213A6B" w14:textId="77777777" w:rsidR="00B50050" w:rsidRDefault="00B50050" w:rsidP="0088127C">
            <w:pPr>
              <w:pStyle w:val="OtherTableBody"/>
            </w:pPr>
            <w:r>
              <w:t>Certified Nurse Specialist</w:t>
            </w:r>
          </w:p>
        </w:tc>
      </w:tr>
      <w:tr w:rsidR="00B50050" w14:paraId="2E918586" w14:textId="77777777" w:rsidTr="00195548">
        <w:tc>
          <w:tcPr>
            <w:tcW w:w="600" w:type="dxa"/>
          </w:tcPr>
          <w:p w14:paraId="2F7CA2E7" w14:textId="77777777" w:rsidR="00B50050" w:rsidRDefault="00B50050" w:rsidP="0088127C">
            <w:pPr>
              <w:pStyle w:val="OtherTableBody"/>
            </w:pPr>
          </w:p>
        </w:tc>
        <w:tc>
          <w:tcPr>
            <w:tcW w:w="600" w:type="dxa"/>
          </w:tcPr>
          <w:p w14:paraId="5B824DC9" w14:textId="77777777" w:rsidR="00B50050" w:rsidRDefault="00B50050" w:rsidP="0088127C">
            <w:pPr>
              <w:pStyle w:val="OtherTableBody"/>
            </w:pPr>
            <w:r>
              <w:t>0360</w:t>
            </w:r>
          </w:p>
        </w:tc>
        <w:tc>
          <w:tcPr>
            <w:tcW w:w="2600" w:type="dxa"/>
          </w:tcPr>
          <w:p w14:paraId="30EEF801" w14:textId="77777777" w:rsidR="00B50050" w:rsidRDefault="00B50050" w:rsidP="0088127C">
            <w:pPr>
              <w:pStyle w:val="OtherTableBody"/>
            </w:pPr>
          </w:p>
        </w:tc>
        <w:tc>
          <w:tcPr>
            <w:tcW w:w="1400" w:type="dxa"/>
          </w:tcPr>
          <w:p w14:paraId="5AAD0BFD" w14:textId="77777777" w:rsidR="00B50050" w:rsidRDefault="00B50050" w:rsidP="0088127C">
            <w:pPr>
              <w:pStyle w:val="OtherTableBody"/>
            </w:pPr>
            <w:r>
              <w:t>CPNP</w:t>
            </w:r>
          </w:p>
        </w:tc>
        <w:tc>
          <w:tcPr>
            <w:tcW w:w="4200" w:type="dxa"/>
          </w:tcPr>
          <w:p w14:paraId="3BB1C9A5" w14:textId="77777777" w:rsidR="00B50050" w:rsidRDefault="00B50050" w:rsidP="0088127C">
            <w:pPr>
              <w:pStyle w:val="OtherTableBody"/>
            </w:pPr>
            <w:r>
              <w:t>Certified Pediatric Nurse Practitioner</w:t>
            </w:r>
          </w:p>
        </w:tc>
      </w:tr>
      <w:tr w:rsidR="00B50050" w14:paraId="34464BD3" w14:textId="77777777" w:rsidTr="00195548">
        <w:tc>
          <w:tcPr>
            <w:tcW w:w="600" w:type="dxa"/>
          </w:tcPr>
          <w:p w14:paraId="1FBC4391" w14:textId="77777777" w:rsidR="00B50050" w:rsidRDefault="00B50050" w:rsidP="0088127C">
            <w:pPr>
              <w:pStyle w:val="OtherTableBody"/>
            </w:pPr>
          </w:p>
        </w:tc>
        <w:tc>
          <w:tcPr>
            <w:tcW w:w="600" w:type="dxa"/>
          </w:tcPr>
          <w:p w14:paraId="1478DC02" w14:textId="77777777" w:rsidR="00B50050" w:rsidRDefault="00B50050" w:rsidP="0088127C">
            <w:pPr>
              <w:pStyle w:val="OtherTableBody"/>
            </w:pPr>
            <w:r>
              <w:t>0360</w:t>
            </w:r>
          </w:p>
        </w:tc>
        <w:tc>
          <w:tcPr>
            <w:tcW w:w="2600" w:type="dxa"/>
          </w:tcPr>
          <w:p w14:paraId="7B9CF364" w14:textId="77777777" w:rsidR="00B50050" w:rsidRDefault="00B50050" w:rsidP="0088127C">
            <w:pPr>
              <w:pStyle w:val="OtherTableBody"/>
            </w:pPr>
          </w:p>
        </w:tc>
        <w:tc>
          <w:tcPr>
            <w:tcW w:w="1400" w:type="dxa"/>
          </w:tcPr>
          <w:p w14:paraId="4F324C26" w14:textId="77777777" w:rsidR="00B50050" w:rsidRDefault="00B50050" w:rsidP="0088127C">
            <w:pPr>
              <w:pStyle w:val="OtherTableBody"/>
            </w:pPr>
            <w:r>
              <w:t>CRN</w:t>
            </w:r>
          </w:p>
        </w:tc>
        <w:tc>
          <w:tcPr>
            <w:tcW w:w="4200" w:type="dxa"/>
          </w:tcPr>
          <w:p w14:paraId="57A01B5B" w14:textId="77777777" w:rsidR="00B50050" w:rsidRDefault="00B50050" w:rsidP="0088127C">
            <w:pPr>
              <w:pStyle w:val="OtherTableBody"/>
            </w:pPr>
            <w:r>
              <w:t>Certified Registered Nurse</w:t>
            </w:r>
          </w:p>
        </w:tc>
      </w:tr>
      <w:tr w:rsidR="00B50050" w14:paraId="0E0AFB72" w14:textId="77777777" w:rsidTr="00195548">
        <w:tc>
          <w:tcPr>
            <w:tcW w:w="600" w:type="dxa"/>
          </w:tcPr>
          <w:p w14:paraId="07D7A85C" w14:textId="77777777" w:rsidR="00B50050" w:rsidRDefault="00B50050" w:rsidP="0088127C">
            <w:pPr>
              <w:pStyle w:val="OtherTableBody"/>
            </w:pPr>
          </w:p>
        </w:tc>
        <w:tc>
          <w:tcPr>
            <w:tcW w:w="600" w:type="dxa"/>
          </w:tcPr>
          <w:p w14:paraId="77628891" w14:textId="77777777" w:rsidR="00B50050" w:rsidRDefault="00B50050" w:rsidP="0088127C">
            <w:pPr>
              <w:pStyle w:val="OtherTableBody"/>
            </w:pPr>
            <w:r>
              <w:t>0360</w:t>
            </w:r>
          </w:p>
        </w:tc>
        <w:tc>
          <w:tcPr>
            <w:tcW w:w="2600" w:type="dxa"/>
          </w:tcPr>
          <w:p w14:paraId="1A1E16E4" w14:textId="77777777" w:rsidR="00B50050" w:rsidRDefault="00B50050" w:rsidP="0088127C">
            <w:pPr>
              <w:pStyle w:val="OtherTableBody"/>
            </w:pPr>
          </w:p>
        </w:tc>
        <w:tc>
          <w:tcPr>
            <w:tcW w:w="1400" w:type="dxa"/>
          </w:tcPr>
          <w:p w14:paraId="0F60F82E" w14:textId="77777777" w:rsidR="00B50050" w:rsidRDefault="00B50050" w:rsidP="0088127C">
            <w:pPr>
              <w:pStyle w:val="OtherTableBody"/>
            </w:pPr>
            <w:r>
              <w:t>CTR</w:t>
            </w:r>
          </w:p>
        </w:tc>
        <w:tc>
          <w:tcPr>
            <w:tcW w:w="4200" w:type="dxa"/>
          </w:tcPr>
          <w:p w14:paraId="161DBDE7" w14:textId="77777777" w:rsidR="00B50050" w:rsidRDefault="00B50050" w:rsidP="0088127C">
            <w:pPr>
              <w:pStyle w:val="OtherTableBody"/>
            </w:pPr>
            <w:r>
              <w:t>Certified Tumor Registrar</w:t>
            </w:r>
          </w:p>
        </w:tc>
      </w:tr>
      <w:tr w:rsidR="00B50050" w14:paraId="43F5EE24" w14:textId="77777777" w:rsidTr="00195548">
        <w:tc>
          <w:tcPr>
            <w:tcW w:w="600" w:type="dxa"/>
          </w:tcPr>
          <w:p w14:paraId="565D048D" w14:textId="77777777" w:rsidR="00B50050" w:rsidRDefault="00B50050" w:rsidP="0088127C">
            <w:pPr>
              <w:pStyle w:val="OtherTableBody"/>
            </w:pPr>
          </w:p>
        </w:tc>
        <w:tc>
          <w:tcPr>
            <w:tcW w:w="600" w:type="dxa"/>
          </w:tcPr>
          <w:p w14:paraId="498481A5" w14:textId="77777777" w:rsidR="00B50050" w:rsidRDefault="00B50050" w:rsidP="0088127C">
            <w:pPr>
              <w:pStyle w:val="OtherTableBody"/>
            </w:pPr>
            <w:r>
              <w:t>0360</w:t>
            </w:r>
          </w:p>
        </w:tc>
        <w:tc>
          <w:tcPr>
            <w:tcW w:w="2600" w:type="dxa"/>
          </w:tcPr>
          <w:p w14:paraId="7B6E6A69" w14:textId="77777777" w:rsidR="00B50050" w:rsidRDefault="00B50050" w:rsidP="0088127C">
            <w:pPr>
              <w:pStyle w:val="OtherTableBody"/>
            </w:pPr>
          </w:p>
        </w:tc>
        <w:tc>
          <w:tcPr>
            <w:tcW w:w="1400" w:type="dxa"/>
          </w:tcPr>
          <w:p w14:paraId="55F52552" w14:textId="77777777" w:rsidR="00B50050" w:rsidRDefault="00B50050" w:rsidP="0088127C">
            <w:pPr>
              <w:pStyle w:val="OtherTableBody"/>
            </w:pPr>
            <w:r>
              <w:t>DBA</w:t>
            </w:r>
          </w:p>
        </w:tc>
        <w:tc>
          <w:tcPr>
            <w:tcW w:w="4200" w:type="dxa"/>
          </w:tcPr>
          <w:p w14:paraId="38A59946" w14:textId="77777777" w:rsidR="00B50050" w:rsidRDefault="00B50050" w:rsidP="0088127C">
            <w:pPr>
              <w:pStyle w:val="OtherTableBody"/>
            </w:pPr>
            <w:r>
              <w:t>Doctor of Business Administration</w:t>
            </w:r>
          </w:p>
        </w:tc>
      </w:tr>
      <w:tr w:rsidR="00B50050" w14:paraId="5FAEEED8" w14:textId="77777777" w:rsidTr="00195548">
        <w:tc>
          <w:tcPr>
            <w:tcW w:w="600" w:type="dxa"/>
          </w:tcPr>
          <w:p w14:paraId="4CBDC181" w14:textId="77777777" w:rsidR="00B50050" w:rsidRDefault="00B50050" w:rsidP="0088127C">
            <w:pPr>
              <w:pStyle w:val="OtherTableBody"/>
            </w:pPr>
          </w:p>
        </w:tc>
        <w:tc>
          <w:tcPr>
            <w:tcW w:w="600" w:type="dxa"/>
          </w:tcPr>
          <w:p w14:paraId="26B55751" w14:textId="77777777" w:rsidR="00B50050" w:rsidRDefault="00B50050" w:rsidP="0088127C">
            <w:pPr>
              <w:pStyle w:val="OtherTableBody"/>
            </w:pPr>
            <w:r>
              <w:t>0360</w:t>
            </w:r>
          </w:p>
        </w:tc>
        <w:tc>
          <w:tcPr>
            <w:tcW w:w="2600" w:type="dxa"/>
          </w:tcPr>
          <w:p w14:paraId="15E39605" w14:textId="77777777" w:rsidR="00B50050" w:rsidRDefault="00B50050" w:rsidP="0088127C">
            <w:pPr>
              <w:pStyle w:val="OtherTableBody"/>
            </w:pPr>
          </w:p>
        </w:tc>
        <w:tc>
          <w:tcPr>
            <w:tcW w:w="1400" w:type="dxa"/>
          </w:tcPr>
          <w:p w14:paraId="56FEFE41" w14:textId="77777777" w:rsidR="00B50050" w:rsidRDefault="00B50050" w:rsidP="0088127C">
            <w:pPr>
              <w:pStyle w:val="OtherTableBody"/>
            </w:pPr>
            <w:r>
              <w:t>DED</w:t>
            </w:r>
          </w:p>
        </w:tc>
        <w:tc>
          <w:tcPr>
            <w:tcW w:w="4200" w:type="dxa"/>
          </w:tcPr>
          <w:p w14:paraId="0F6CE58C" w14:textId="77777777" w:rsidR="00B50050" w:rsidRDefault="00B50050" w:rsidP="0088127C">
            <w:pPr>
              <w:pStyle w:val="OtherTableBody"/>
            </w:pPr>
            <w:r>
              <w:t>Doctor of Education</w:t>
            </w:r>
          </w:p>
        </w:tc>
      </w:tr>
      <w:tr w:rsidR="00B50050" w14:paraId="2ED2179E" w14:textId="77777777" w:rsidTr="00195548">
        <w:tc>
          <w:tcPr>
            <w:tcW w:w="600" w:type="dxa"/>
          </w:tcPr>
          <w:p w14:paraId="550DBD25" w14:textId="77777777" w:rsidR="00B50050" w:rsidRDefault="00B50050" w:rsidP="0088127C">
            <w:pPr>
              <w:pStyle w:val="OtherTableBody"/>
            </w:pPr>
          </w:p>
        </w:tc>
        <w:tc>
          <w:tcPr>
            <w:tcW w:w="600" w:type="dxa"/>
          </w:tcPr>
          <w:p w14:paraId="0B1E04C5" w14:textId="77777777" w:rsidR="00B50050" w:rsidRDefault="00B50050" w:rsidP="0088127C">
            <w:pPr>
              <w:pStyle w:val="OtherTableBody"/>
            </w:pPr>
            <w:r>
              <w:t>0360</w:t>
            </w:r>
          </w:p>
        </w:tc>
        <w:tc>
          <w:tcPr>
            <w:tcW w:w="2600" w:type="dxa"/>
          </w:tcPr>
          <w:p w14:paraId="19A9A241" w14:textId="77777777" w:rsidR="00B50050" w:rsidRDefault="00B50050" w:rsidP="0088127C">
            <w:pPr>
              <w:pStyle w:val="OtherTableBody"/>
            </w:pPr>
          </w:p>
        </w:tc>
        <w:tc>
          <w:tcPr>
            <w:tcW w:w="1400" w:type="dxa"/>
          </w:tcPr>
          <w:p w14:paraId="1BC2634B" w14:textId="77777777" w:rsidR="00B50050" w:rsidRDefault="00B50050" w:rsidP="0088127C">
            <w:pPr>
              <w:pStyle w:val="OtherTableBody"/>
            </w:pPr>
            <w:r>
              <w:t>DIP</w:t>
            </w:r>
          </w:p>
        </w:tc>
        <w:tc>
          <w:tcPr>
            <w:tcW w:w="4200" w:type="dxa"/>
          </w:tcPr>
          <w:p w14:paraId="0B67F942" w14:textId="77777777" w:rsidR="00B50050" w:rsidRDefault="00B50050" w:rsidP="0088127C">
            <w:pPr>
              <w:pStyle w:val="OtherTableBody"/>
            </w:pPr>
            <w:r>
              <w:t>Diploma</w:t>
            </w:r>
          </w:p>
        </w:tc>
      </w:tr>
      <w:tr w:rsidR="00B50050" w14:paraId="73CC5696" w14:textId="77777777" w:rsidTr="00195548">
        <w:tc>
          <w:tcPr>
            <w:tcW w:w="600" w:type="dxa"/>
          </w:tcPr>
          <w:p w14:paraId="4CE0DC8B" w14:textId="77777777" w:rsidR="00B50050" w:rsidRDefault="00B50050" w:rsidP="0088127C">
            <w:pPr>
              <w:pStyle w:val="OtherTableBody"/>
            </w:pPr>
          </w:p>
        </w:tc>
        <w:tc>
          <w:tcPr>
            <w:tcW w:w="600" w:type="dxa"/>
          </w:tcPr>
          <w:p w14:paraId="697999A9" w14:textId="77777777" w:rsidR="00B50050" w:rsidRDefault="00B50050" w:rsidP="0088127C">
            <w:pPr>
              <w:pStyle w:val="OtherTableBody"/>
            </w:pPr>
            <w:r>
              <w:t>0360</w:t>
            </w:r>
          </w:p>
        </w:tc>
        <w:tc>
          <w:tcPr>
            <w:tcW w:w="2600" w:type="dxa"/>
          </w:tcPr>
          <w:p w14:paraId="7908C813" w14:textId="77777777" w:rsidR="00B50050" w:rsidRDefault="00B50050" w:rsidP="0088127C">
            <w:pPr>
              <w:pStyle w:val="OtherTableBody"/>
            </w:pPr>
          </w:p>
        </w:tc>
        <w:tc>
          <w:tcPr>
            <w:tcW w:w="1400" w:type="dxa"/>
          </w:tcPr>
          <w:p w14:paraId="60F07F61" w14:textId="77777777" w:rsidR="00B50050" w:rsidRDefault="00B50050" w:rsidP="0088127C">
            <w:pPr>
              <w:pStyle w:val="OtherTableBody"/>
            </w:pPr>
            <w:r>
              <w:t>DO</w:t>
            </w:r>
          </w:p>
        </w:tc>
        <w:tc>
          <w:tcPr>
            <w:tcW w:w="4200" w:type="dxa"/>
          </w:tcPr>
          <w:p w14:paraId="05539D75" w14:textId="77777777" w:rsidR="00B50050" w:rsidRDefault="00B50050" w:rsidP="0088127C">
            <w:pPr>
              <w:pStyle w:val="OtherTableBody"/>
            </w:pPr>
            <w:r>
              <w:t>Doctor of Osteopathy</w:t>
            </w:r>
          </w:p>
        </w:tc>
      </w:tr>
      <w:tr w:rsidR="00B50050" w14:paraId="6F1FDE93" w14:textId="77777777" w:rsidTr="00195548">
        <w:tc>
          <w:tcPr>
            <w:tcW w:w="600" w:type="dxa"/>
          </w:tcPr>
          <w:p w14:paraId="0122A478" w14:textId="77777777" w:rsidR="00B50050" w:rsidRDefault="00B50050" w:rsidP="0088127C">
            <w:pPr>
              <w:pStyle w:val="OtherTableBody"/>
            </w:pPr>
          </w:p>
        </w:tc>
        <w:tc>
          <w:tcPr>
            <w:tcW w:w="600" w:type="dxa"/>
          </w:tcPr>
          <w:p w14:paraId="290C3955" w14:textId="77777777" w:rsidR="00B50050" w:rsidRDefault="00B50050" w:rsidP="0088127C">
            <w:pPr>
              <w:pStyle w:val="OtherTableBody"/>
            </w:pPr>
            <w:r>
              <w:t>0360</w:t>
            </w:r>
          </w:p>
        </w:tc>
        <w:tc>
          <w:tcPr>
            <w:tcW w:w="2600" w:type="dxa"/>
          </w:tcPr>
          <w:p w14:paraId="55002C06" w14:textId="77777777" w:rsidR="00B50050" w:rsidRDefault="00B50050" w:rsidP="0088127C">
            <w:pPr>
              <w:pStyle w:val="OtherTableBody"/>
            </w:pPr>
          </w:p>
        </w:tc>
        <w:tc>
          <w:tcPr>
            <w:tcW w:w="1400" w:type="dxa"/>
          </w:tcPr>
          <w:p w14:paraId="02A5C5BA" w14:textId="77777777" w:rsidR="00B50050" w:rsidRDefault="00B50050" w:rsidP="0088127C">
            <w:pPr>
              <w:pStyle w:val="OtherTableBody"/>
            </w:pPr>
            <w:r>
              <w:t>EMT</w:t>
            </w:r>
          </w:p>
        </w:tc>
        <w:tc>
          <w:tcPr>
            <w:tcW w:w="4200" w:type="dxa"/>
          </w:tcPr>
          <w:p w14:paraId="2C9F1CC8" w14:textId="77777777" w:rsidR="00B50050" w:rsidRDefault="00B50050" w:rsidP="0088127C">
            <w:pPr>
              <w:pStyle w:val="OtherTableBody"/>
            </w:pPr>
            <w:r>
              <w:t>Emergency Medical Technician</w:t>
            </w:r>
          </w:p>
        </w:tc>
      </w:tr>
      <w:tr w:rsidR="00B50050" w14:paraId="7973445D" w14:textId="77777777" w:rsidTr="00195548">
        <w:tc>
          <w:tcPr>
            <w:tcW w:w="600" w:type="dxa"/>
          </w:tcPr>
          <w:p w14:paraId="34AAADE8" w14:textId="77777777" w:rsidR="00B50050" w:rsidRDefault="00B50050" w:rsidP="0088127C">
            <w:pPr>
              <w:pStyle w:val="OtherTableBody"/>
            </w:pPr>
          </w:p>
        </w:tc>
        <w:tc>
          <w:tcPr>
            <w:tcW w:w="600" w:type="dxa"/>
          </w:tcPr>
          <w:p w14:paraId="12DE648B" w14:textId="77777777" w:rsidR="00B50050" w:rsidRDefault="00B50050" w:rsidP="0088127C">
            <w:pPr>
              <w:pStyle w:val="OtherTableBody"/>
            </w:pPr>
            <w:r>
              <w:t>0360</w:t>
            </w:r>
          </w:p>
        </w:tc>
        <w:tc>
          <w:tcPr>
            <w:tcW w:w="2600" w:type="dxa"/>
          </w:tcPr>
          <w:p w14:paraId="78C3D201" w14:textId="77777777" w:rsidR="00B50050" w:rsidRDefault="00B50050" w:rsidP="0088127C">
            <w:pPr>
              <w:pStyle w:val="OtherTableBody"/>
            </w:pPr>
          </w:p>
        </w:tc>
        <w:tc>
          <w:tcPr>
            <w:tcW w:w="1400" w:type="dxa"/>
          </w:tcPr>
          <w:p w14:paraId="0B5C6255" w14:textId="77777777" w:rsidR="00B50050" w:rsidRDefault="00B50050" w:rsidP="0088127C">
            <w:pPr>
              <w:pStyle w:val="OtherTableBody"/>
            </w:pPr>
            <w:r>
              <w:t>EMTP</w:t>
            </w:r>
          </w:p>
        </w:tc>
        <w:tc>
          <w:tcPr>
            <w:tcW w:w="4200" w:type="dxa"/>
          </w:tcPr>
          <w:p w14:paraId="723514FE" w14:textId="77777777" w:rsidR="00B50050" w:rsidRDefault="00B50050" w:rsidP="0088127C">
            <w:pPr>
              <w:pStyle w:val="OtherTableBody"/>
            </w:pPr>
            <w:r>
              <w:t>Emergency Medical Technician - Paramedic</w:t>
            </w:r>
          </w:p>
        </w:tc>
      </w:tr>
      <w:tr w:rsidR="00B50050" w14:paraId="004EDE53" w14:textId="77777777" w:rsidTr="00195548">
        <w:tc>
          <w:tcPr>
            <w:tcW w:w="600" w:type="dxa"/>
          </w:tcPr>
          <w:p w14:paraId="561299CC" w14:textId="77777777" w:rsidR="00B50050" w:rsidRDefault="00B50050" w:rsidP="0088127C">
            <w:pPr>
              <w:pStyle w:val="OtherTableBody"/>
            </w:pPr>
          </w:p>
        </w:tc>
        <w:tc>
          <w:tcPr>
            <w:tcW w:w="600" w:type="dxa"/>
          </w:tcPr>
          <w:p w14:paraId="22A3043F" w14:textId="77777777" w:rsidR="00B50050" w:rsidRDefault="00B50050" w:rsidP="0088127C">
            <w:pPr>
              <w:pStyle w:val="OtherTableBody"/>
            </w:pPr>
            <w:r>
              <w:t>0360</w:t>
            </w:r>
          </w:p>
        </w:tc>
        <w:tc>
          <w:tcPr>
            <w:tcW w:w="2600" w:type="dxa"/>
          </w:tcPr>
          <w:p w14:paraId="62E6B642" w14:textId="77777777" w:rsidR="00B50050" w:rsidRDefault="00B50050" w:rsidP="0088127C">
            <w:pPr>
              <w:pStyle w:val="OtherTableBody"/>
            </w:pPr>
          </w:p>
        </w:tc>
        <w:tc>
          <w:tcPr>
            <w:tcW w:w="1400" w:type="dxa"/>
          </w:tcPr>
          <w:p w14:paraId="47EAE5DB" w14:textId="77777777" w:rsidR="00B50050" w:rsidRDefault="00B50050" w:rsidP="0088127C">
            <w:pPr>
              <w:pStyle w:val="OtherTableBody"/>
            </w:pPr>
            <w:r>
              <w:t>FPNP</w:t>
            </w:r>
          </w:p>
        </w:tc>
        <w:tc>
          <w:tcPr>
            <w:tcW w:w="4200" w:type="dxa"/>
          </w:tcPr>
          <w:p w14:paraId="1980E145" w14:textId="77777777" w:rsidR="00B50050" w:rsidRDefault="00B50050" w:rsidP="0088127C">
            <w:pPr>
              <w:pStyle w:val="OtherTableBody"/>
            </w:pPr>
            <w:r>
              <w:t>Family Practice Nurse Practitioner</w:t>
            </w:r>
          </w:p>
        </w:tc>
      </w:tr>
      <w:tr w:rsidR="00B50050" w14:paraId="4A091AE9" w14:textId="77777777" w:rsidTr="00195548">
        <w:tc>
          <w:tcPr>
            <w:tcW w:w="600" w:type="dxa"/>
          </w:tcPr>
          <w:p w14:paraId="6CB3C9DA" w14:textId="77777777" w:rsidR="00B50050" w:rsidRDefault="00B50050" w:rsidP="0088127C">
            <w:pPr>
              <w:pStyle w:val="OtherTableBody"/>
            </w:pPr>
          </w:p>
        </w:tc>
        <w:tc>
          <w:tcPr>
            <w:tcW w:w="600" w:type="dxa"/>
          </w:tcPr>
          <w:p w14:paraId="485396C6" w14:textId="77777777" w:rsidR="00B50050" w:rsidRDefault="00B50050" w:rsidP="0088127C">
            <w:pPr>
              <w:pStyle w:val="OtherTableBody"/>
            </w:pPr>
            <w:r>
              <w:t>0360</w:t>
            </w:r>
          </w:p>
        </w:tc>
        <w:tc>
          <w:tcPr>
            <w:tcW w:w="2600" w:type="dxa"/>
          </w:tcPr>
          <w:p w14:paraId="49CC056B" w14:textId="77777777" w:rsidR="00B50050" w:rsidRDefault="00B50050" w:rsidP="0088127C">
            <w:pPr>
              <w:pStyle w:val="OtherTableBody"/>
            </w:pPr>
          </w:p>
        </w:tc>
        <w:tc>
          <w:tcPr>
            <w:tcW w:w="1400" w:type="dxa"/>
          </w:tcPr>
          <w:p w14:paraId="32F8AB65" w14:textId="77777777" w:rsidR="00B50050" w:rsidRDefault="00B50050" w:rsidP="0088127C">
            <w:pPr>
              <w:pStyle w:val="OtherTableBody"/>
            </w:pPr>
            <w:r>
              <w:t>HS</w:t>
            </w:r>
          </w:p>
        </w:tc>
        <w:tc>
          <w:tcPr>
            <w:tcW w:w="4200" w:type="dxa"/>
          </w:tcPr>
          <w:p w14:paraId="08D40D26" w14:textId="77777777" w:rsidR="00B50050" w:rsidRDefault="00B50050" w:rsidP="0088127C">
            <w:pPr>
              <w:pStyle w:val="OtherTableBody"/>
            </w:pPr>
            <w:r>
              <w:t>High School Graduate</w:t>
            </w:r>
          </w:p>
        </w:tc>
      </w:tr>
      <w:tr w:rsidR="00B50050" w14:paraId="4813B653" w14:textId="77777777" w:rsidTr="00195548">
        <w:tc>
          <w:tcPr>
            <w:tcW w:w="600" w:type="dxa"/>
          </w:tcPr>
          <w:p w14:paraId="5A5A27A5" w14:textId="77777777" w:rsidR="00B50050" w:rsidRDefault="00B50050" w:rsidP="0088127C">
            <w:pPr>
              <w:pStyle w:val="OtherTableBody"/>
            </w:pPr>
          </w:p>
        </w:tc>
        <w:tc>
          <w:tcPr>
            <w:tcW w:w="600" w:type="dxa"/>
          </w:tcPr>
          <w:p w14:paraId="4FAFDE53" w14:textId="77777777" w:rsidR="00B50050" w:rsidRDefault="00B50050" w:rsidP="0088127C">
            <w:pPr>
              <w:pStyle w:val="OtherTableBody"/>
            </w:pPr>
            <w:r>
              <w:t>0360</w:t>
            </w:r>
          </w:p>
        </w:tc>
        <w:tc>
          <w:tcPr>
            <w:tcW w:w="2600" w:type="dxa"/>
          </w:tcPr>
          <w:p w14:paraId="28F0F9E2" w14:textId="77777777" w:rsidR="00B50050" w:rsidRDefault="00B50050" w:rsidP="0088127C">
            <w:pPr>
              <w:pStyle w:val="OtherTableBody"/>
            </w:pPr>
          </w:p>
        </w:tc>
        <w:tc>
          <w:tcPr>
            <w:tcW w:w="1400" w:type="dxa"/>
          </w:tcPr>
          <w:p w14:paraId="3FAF23E0" w14:textId="77777777" w:rsidR="00B50050" w:rsidRDefault="00B50050" w:rsidP="0088127C">
            <w:pPr>
              <w:pStyle w:val="OtherTableBody"/>
            </w:pPr>
            <w:r>
              <w:t>JD</w:t>
            </w:r>
          </w:p>
        </w:tc>
        <w:tc>
          <w:tcPr>
            <w:tcW w:w="4200" w:type="dxa"/>
          </w:tcPr>
          <w:p w14:paraId="3D001ADF" w14:textId="77777777" w:rsidR="00B50050" w:rsidRDefault="00B50050" w:rsidP="0088127C">
            <w:pPr>
              <w:pStyle w:val="OtherTableBody"/>
            </w:pPr>
            <w:r>
              <w:t>Juris Doctor</w:t>
            </w:r>
          </w:p>
        </w:tc>
      </w:tr>
      <w:tr w:rsidR="00B50050" w14:paraId="1401C288" w14:textId="77777777" w:rsidTr="00195548">
        <w:tc>
          <w:tcPr>
            <w:tcW w:w="600" w:type="dxa"/>
          </w:tcPr>
          <w:p w14:paraId="37467BC6" w14:textId="77777777" w:rsidR="00B50050" w:rsidRDefault="00B50050" w:rsidP="0088127C">
            <w:pPr>
              <w:pStyle w:val="OtherTableBody"/>
            </w:pPr>
          </w:p>
        </w:tc>
        <w:tc>
          <w:tcPr>
            <w:tcW w:w="600" w:type="dxa"/>
          </w:tcPr>
          <w:p w14:paraId="26072ACE" w14:textId="77777777" w:rsidR="00B50050" w:rsidRDefault="00B50050" w:rsidP="0088127C">
            <w:pPr>
              <w:pStyle w:val="OtherTableBody"/>
            </w:pPr>
            <w:r>
              <w:t>0360</w:t>
            </w:r>
          </w:p>
        </w:tc>
        <w:tc>
          <w:tcPr>
            <w:tcW w:w="2600" w:type="dxa"/>
          </w:tcPr>
          <w:p w14:paraId="7C01EC6F" w14:textId="77777777" w:rsidR="00B50050" w:rsidRDefault="00B50050" w:rsidP="0088127C">
            <w:pPr>
              <w:pStyle w:val="OtherTableBody"/>
            </w:pPr>
          </w:p>
        </w:tc>
        <w:tc>
          <w:tcPr>
            <w:tcW w:w="1400" w:type="dxa"/>
          </w:tcPr>
          <w:p w14:paraId="70D86917" w14:textId="77777777" w:rsidR="00B50050" w:rsidRDefault="00B50050" w:rsidP="0088127C">
            <w:pPr>
              <w:pStyle w:val="OtherTableBody"/>
            </w:pPr>
            <w:r>
              <w:t>MA</w:t>
            </w:r>
          </w:p>
        </w:tc>
        <w:tc>
          <w:tcPr>
            <w:tcW w:w="4200" w:type="dxa"/>
          </w:tcPr>
          <w:p w14:paraId="3944807B" w14:textId="77777777" w:rsidR="00B50050" w:rsidRDefault="00B50050" w:rsidP="0088127C">
            <w:pPr>
              <w:pStyle w:val="OtherTableBody"/>
            </w:pPr>
            <w:r>
              <w:t>Master of Arts</w:t>
            </w:r>
          </w:p>
        </w:tc>
      </w:tr>
      <w:tr w:rsidR="00B50050" w14:paraId="120E7121" w14:textId="77777777" w:rsidTr="00195548">
        <w:tc>
          <w:tcPr>
            <w:tcW w:w="600" w:type="dxa"/>
          </w:tcPr>
          <w:p w14:paraId="229098B3" w14:textId="77777777" w:rsidR="00B50050" w:rsidRDefault="00B50050" w:rsidP="0088127C">
            <w:pPr>
              <w:pStyle w:val="OtherTableBody"/>
            </w:pPr>
          </w:p>
        </w:tc>
        <w:tc>
          <w:tcPr>
            <w:tcW w:w="600" w:type="dxa"/>
          </w:tcPr>
          <w:p w14:paraId="203ED4D5" w14:textId="77777777" w:rsidR="00B50050" w:rsidRDefault="00B50050" w:rsidP="0088127C">
            <w:pPr>
              <w:pStyle w:val="OtherTableBody"/>
            </w:pPr>
            <w:r>
              <w:t>0360</w:t>
            </w:r>
          </w:p>
        </w:tc>
        <w:tc>
          <w:tcPr>
            <w:tcW w:w="2600" w:type="dxa"/>
          </w:tcPr>
          <w:p w14:paraId="2577C5FF" w14:textId="77777777" w:rsidR="00B50050" w:rsidRDefault="00B50050" w:rsidP="0088127C">
            <w:pPr>
              <w:pStyle w:val="OtherTableBody"/>
            </w:pPr>
          </w:p>
        </w:tc>
        <w:tc>
          <w:tcPr>
            <w:tcW w:w="1400" w:type="dxa"/>
          </w:tcPr>
          <w:p w14:paraId="7EF3A093" w14:textId="77777777" w:rsidR="00B50050" w:rsidRDefault="00B50050" w:rsidP="0088127C">
            <w:pPr>
              <w:pStyle w:val="OtherTableBody"/>
            </w:pPr>
            <w:r>
              <w:t>MBA</w:t>
            </w:r>
          </w:p>
        </w:tc>
        <w:tc>
          <w:tcPr>
            <w:tcW w:w="4200" w:type="dxa"/>
          </w:tcPr>
          <w:p w14:paraId="6364188B" w14:textId="77777777" w:rsidR="00B50050" w:rsidRDefault="00B50050" w:rsidP="0088127C">
            <w:pPr>
              <w:pStyle w:val="OtherTableBody"/>
            </w:pPr>
            <w:r>
              <w:t>Master of Business Administration</w:t>
            </w:r>
          </w:p>
        </w:tc>
      </w:tr>
      <w:tr w:rsidR="00B50050" w14:paraId="10BAFCE4" w14:textId="77777777" w:rsidTr="00195548">
        <w:tc>
          <w:tcPr>
            <w:tcW w:w="600" w:type="dxa"/>
          </w:tcPr>
          <w:p w14:paraId="4F16B04A" w14:textId="77777777" w:rsidR="00B50050" w:rsidRDefault="00B50050" w:rsidP="0088127C">
            <w:pPr>
              <w:pStyle w:val="OtherTableBody"/>
            </w:pPr>
          </w:p>
        </w:tc>
        <w:tc>
          <w:tcPr>
            <w:tcW w:w="600" w:type="dxa"/>
          </w:tcPr>
          <w:p w14:paraId="3475F4A7" w14:textId="77777777" w:rsidR="00B50050" w:rsidRDefault="00B50050" w:rsidP="0088127C">
            <w:pPr>
              <w:pStyle w:val="OtherTableBody"/>
            </w:pPr>
            <w:r>
              <w:t>0360</w:t>
            </w:r>
          </w:p>
        </w:tc>
        <w:tc>
          <w:tcPr>
            <w:tcW w:w="2600" w:type="dxa"/>
          </w:tcPr>
          <w:p w14:paraId="2C37887B" w14:textId="77777777" w:rsidR="00B50050" w:rsidRDefault="00B50050" w:rsidP="0088127C">
            <w:pPr>
              <w:pStyle w:val="OtherTableBody"/>
            </w:pPr>
          </w:p>
        </w:tc>
        <w:tc>
          <w:tcPr>
            <w:tcW w:w="1400" w:type="dxa"/>
          </w:tcPr>
          <w:p w14:paraId="697B9A0B" w14:textId="77777777" w:rsidR="00B50050" w:rsidRDefault="00B50050" w:rsidP="0088127C">
            <w:pPr>
              <w:pStyle w:val="OtherTableBody"/>
            </w:pPr>
            <w:r>
              <w:t>MCE</w:t>
            </w:r>
          </w:p>
        </w:tc>
        <w:tc>
          <w:tcPr>
            <w:tcW w:w="4200" w:type="dxa"/>
          </w:tcPr>
          <w:p w14:paraId="45D17D26" w14:textId="77777777" w:rsidR="00B50050" w:rsidRDefault="00B50050" w:rsidP="0088127C">
            <w:pPr>
              <w:pStyle w:val="OtherTableBody"/>
            </w:pPr>
            <w:r>
              <w:t>Master of Civil Engineering</w:t>
            </w:r>
          </w:p>
        </w:tc>
      </w:tr>
      <w:tr w:rsidR="00B50050" w14:paraId="30CADD8E" w14:textId="77777777" w:rsidTr="00195548">
        <w:tc>
          <w:tcPr>
            <w:tcW w:w="600" w:type="dxa"/>
          </w:tcPr>
          <w:p w14:paraId="70846162" w14:textId="77777777" w:rsidR="00B50050" w:rsidRDefault="00B50050" w:rsidP="0088127C">
            <w:pPr>
              <w:pStyle w:val="OtherTableBody"/>
            </w:pPr>
          </w:p>
        </w:tc>
        <w:tc>
          <w:tcPr>
            <w:tcW w:w="600" w:type="dxa"/>
          </w:tcPr>
          <w:p w14:paraId="2198F366" w14:textId="77777777" w:rsidR="00B50050" w:rsidRDefault="00B50050" w:rsidP="0088127C">
            <w:pPr>
              <w:pStyle w:val="OtherTableBody"/>
            </w:pPr>
            <w:r>
              <w:t>0360</w:t>
            </w:r>
          </w:p>
        </w:tc>
        <w:tc>
          <w:tcPr>
            <w:tcW w:w="2600" w:type="dxa"/>
          </w:tcPr>
          <w:p w14:paraId="03BE6135" w14:textId="77777777" w:rsidR="00B50050" w:rsidRDefault="00B50050" w:rsidP="0088127C">
            <w:pPr>
              <w:pStyle w:val="OtherTableBody"/>
            </w:pPr>
          </w:p>
        </w:tc>
        <w:tc>
          <w:tcPr>
            <w:tcW w:w="1400" w:type="dxa"/>
          </w:tcPr>
          <w:p w14:paraId="39A3D6DE" w14:textId="77777777" w:rsidR="00B50050" w:rsidRDefault="00B50050" w:rsidP="0088127C">
            <w:pPr>
              <w:pStyle w:val="OtherTableBody"/>
            </w:pPr>
            <w:r>
              <w:t>MD</w:t>
            </w:r>
          </w:p>
        </w:tc>
        <w:tc>
          <w:tcPr>
            <w:tcW w:w="4200" w:type="dxa"/>
          </w:tcPr>
          <w:p w14:paraId="5D76C75B" w14:textId="77777777" w:rsidR="00B50050" w:rsidRDefault="00B50050" w:rsidP="0088127C">
            <w:pPr>
              <w:pStyle w:val="OtherTableBody"/>
            </w:pPr>
            <w:r>
              <w:t>Doctor of Medicine</w:t>
            </w:r>
          </w:p>
        </w:tc>
      </w:tr>
      <w:tr w:rsidR="00B50050" w14:paraId="3BD84483" w14:textId="77777777" w:rsidTr="00195548">
        <w:tc>
          <w:tcPr>
            <w:tcW w:w="600" w:type="dxa"/>
          </w:tcPr>
          <w:p w14:paraId="71A24ED9" w14:textId="77777777" w:rsidR="00B50050" w:rsidRDefault="00B50050" w:rsidP="0088127C">
            <w:pPr>
              <w:pStyle w:val="OtherTableBody"/>
            </w:pPr>
          </w:p>
        </w:tc>
        <w:tc>
          <w:tcPr>
            <w:tcW w:w="600" w:type="dxa"/>
          </w:tcPr>
          <w:p w14:paraId="7AB7D8DC" w14:textId="77777777" w:rsidR="00B50050" w:rsidRDefault="00B50050" w:rsidP="0088127C">
            <w:pPr>
              <w:pStyle w:val="OtherTableBody"/>
            </w:pPr>
            <w:r>
              <w:t>0360</w:t>
            </w:r>
          </w:p>
        </w:tc>
        <w:tc>
          <w:tcPr>
            <w:tcW w:w="2600" w:type="dxa"/>
          </w:tcPr>
          <w:p w14:paraId="7A075DD7" w14:textId="77777777" w:rsidR="00B50050" w:rsidRDefault="00B50050" w:rsidP="0088127C">
            <w:pPr>
              <w:pStyle w:val="OtherTableBody"/>
            </w:pPr>
          </w:p>
        </w:tc>
        <w:tc>
          <w:tcPr>
            <w:tcW w:w="1400" w:type="dxa"/>
          </w:tcPr>
          <w:p w14:paraId="07A7ECEE" w14:textId="77777777" w:rsidR="00B50050" w:rsidRDefault="00B50050" w:rsidP="0088127C">
            <w:pPr>
              <w:pStyle w:val="OtherTableBody"/>
            </w:pPr>
            <w:r>
              <w:t>MDA</w:t>
            </w:r>
          </w:p>
        </w:tc>
        <w:tc>
          <w:tcPr>
            <w:tcW w:w="4200" w:type="dxa"/>
          </w:tcPr>
          <w:p w14:paraId="5039289F" w14:textId="77777777" w:rsidR="00B50050" w:rsidRDefault="00B50050" w:rsidP="0088127C">
            <w:pPr>
              <w:pStyle w:val="OtherTableBody"/>
            </w:pPr>
            <w:r>
              <w:t>Medical Assistant</w:t>
            </w:r>
          </w:p>
        </w:tc>
      </w:tr>
      <w:tr w:rsidR="00B50050" w14:paraId="6DA0C305" w14:textId="77777777" w:rsidTr="00195548">
        <w:tc>
          <w:tcPr>
            <w:tcW w:w="600" w:type="dxa"/>
          </w:tcPr>
          <w:p w14:paraId="72C92CE1" w14:textId="77777777" w:rsidR="00B50050" w:rsidRDefault="00B50050" w:rsidP="0088127C">
            <w:pPr>
              <w:pStyle w:val="OtherTableBody"/>
            </w:pPr>
          </w:p>
        </w:tc>
        <w:tc>
          <w:tcPr>
            <w:tcW w:w="600" w:type="dxa"/>
          </w:tcPr>
          <w:p w14:paraId="2ACBA508" w14:textId="77777777" w:rsidR="00B50050" w:rsidRDefault="00B50050" w:rsidP="0088127C">
            <w:pPr>
              <w:pStyle w:val="OtherTableBody"/>
            </w:pPr>
            <w:r>
              <w:t>0360</w:t>
            </w:r>
          </w:p>
        </w:tc>
        <w:tc>
          <w:tcPr>
            <w:tcW w:w="2600" w:type="dxa"/>
          </w:tcPr>
          <w:p w14:paraId="6186EFF5" w14:textId="77777777" w:rsidR="00B50050" w:rsidRDefault="00B50050" w:rsidP="0088127C">
            <w:pPr>
              <w:pStyle w:val="OtherTableBody"/>
            </w:pPr>
          </w:p>
        </w:tc>
        <w:tc>
          <w:tcPr>
            <w:tcW w:w="1400" w:type="dxa"/>
          </w:tcPr>
          <w:p w14:paraId="10B071DC" w14:textId="77777777" w:rsidR="00B50050" w:rsidRDefault="00B50050" w:rsidP="0088127C">
            <w:pPr>
              <w:pStyle w:val="OtherTableBody"/>
            </w:pPr>
            <w:r>
              <w:t>MDI</w:t>
            </w:r>
          </w:p>
        </w:tc>
        <w:tc>
          <w:tcPr>
            <w:tcW w:w="4200" w:type="dxa"/>
          </w:tcPr>
          <w:p w14:paraId="5C0CAEF5" w14:textId="77777777" w:rsidR="00B50050" w:rsidRDefault="00B50050" w:rsidP="0088127C">
            <w:pPr>
              <w:pStyle w:val="OtherTableBody"/>
            </w:pPr>
            <w:r>
              <w:t>Master of Divinity</w:t>
            </w:r>
          </w:p>
        </w:tc>
      </w:tr>
      <w:tr w:rsidR="00B50050" w14:paraId="71CF62C6" w14:textId="77777777" w:rsidTr="00195548">
        <w:tc>
          <w:tcPr>
            <w:tcW w:w="600" w:type="dxa"/>
          </w:tcPr>
          <w:p w14:paraId="4B6684BC" w14:textId="77777777" w:rsidR="00B50050" w:rsidRDefault="00B50050" w:rsidP="0088127C">
            <w:pPr>
              <w:pStyle w:val="OtherTableBody"/>
            </w:pPr>
          </w:p>
        </w:tc>
        <w:tc>
          <w:tcPr>
            <w:tcW w:w="600" w:type="dxa"/>
          </w:tcPr>
          <w:p w14:paraId="36FF0C1F" w14:textId="77777777" w:rsidR="00B50050" w:rsidRDefault="00B50050" w:rsidP="0088127C">
            <w:pPr>
              <w:pStyle w:val="OtherTableBody"/>
            </w:pPr>
            <w:r>
              <w:t>0360</w:t>
            </w:r>
          </w:p>
        </w:tc>
        <w:tc>
          <w:tcPr>
            <w:tcW w:w="2600" w:type="dxa"/>
          </w:tcPr>
          <w:p w14:paraId="7180C359" w14:textId="77777777" w:rsidR="00B50050" w:rsidRDefault="00B50050" w:rsidP="0088127C">
            <w:pPr>
              <w:pStyle w:val="OtherTableBody"/>
            </w:pPr>
          </w:p>
        </w:tc>
        <w:tc>
          <w:tcPr>
            <w:tcW w:w="1400" w:type="dxa"/>
          </w:tcPr>
          <w:p w14:paraId="73D30F1C" w14:textId="77777777" w:rsidR="00B50050" w:rsidRDefault="00B50050" w:rsidP="0088127C">
            <w:pPr>
              <w:pStyle w:val="OtherTableBody"/>
            </w:pPr>
            <w:r>
              <w:t>ME</w:t>
            </w:r>
          </w:p>
        </w:tc>
        <w:tc>
          <w:tcPr>
            <w:tcW w:w="4200" w:type="dxa"/>
          </w:tcPr>
          <w:p w14:paraId="02F7A707" w14:textId="77777777" w:rsidR="00B50050" w:rsidRDefault="00B50050" w:rsidP="0088127C">
            <w:pPr>
              <w:pStyle w:val="OtherTableBody"/>
            </w:pPr>
            <w:r>
              <w:t>Master of Engineering</w:t>
            </w:r>
          </w:p>
        </w:tc>
      </w:tr>
      <w:tr w:rsidR="00B50050" w14:paraId="7C3A1864" w14:textId="77777777" w:rsidTr="00195548">
        <w:tc>
          <w:tcPr>
            <w:tcW w:w="600" w:type="dxa"/>
          </w:tcPr>
          <w:p w14:paraId="3C0D3EB8" w14:textId="77777777" w:rsidR="00B50050" w:rsidRDefault="00B50050" w:rsidP="0088127C">
            <w:pPr>
              <w:pStyle w:val="OtherTableBody"/>
            </w:pPr>
          </w:p>
        </w:tc>
        <w:tc>
          <w:tcPr>
            <w:tcW w:w="600" w:type="dxa"/>
          </w:tcPr>
          <w:p w14:paraId="632BDBE7" w14:textId="77777777" w:rsidR="00B50050" w:rsidRDefault="00B50050" w:rsidP="0088127C">
            <w:pPr>
              <w:pStyle w:val="OtherTableBody"/>
            </w:pPr>
            <w:r>
              <w:t>0360</w:t>
            </w:r>
          </w:p>
        </w:tc>
        <w:tc>
          <w:tcPr>
            <w:tcW w:w="2600" w:type="dxa"/>
          </w:tcPr>
          <w:p w14:paraId="24A01C90" w14:textId="77777777" w:rsidR="00B50050" w:rsidRDefault="00B50050" w:rsidP="0088127C">
            <w:pPr>
              <w:pStyle w:val="OtherTableBody"/>
            </w:pPr>
          </w:p>
        </w:tc>
        <w:tc>
          <w:tcPr>
            <w:tcW w:w="1400" w:type="dxa"/>
          </w:tcPr>
          <w:p w14:paraId="2D748C84" w14:textId="77777777" w:rsidR="00B50050" w:rsidRDefault="00B50050" w:rsidP="0088127C">
            <w:pPr>
              <w:pStyle w:val="OtherTableBody"/>
            </w:pPr>
            <w:r>
              <w:t>MED</w:t>
            </w:r>
          </w:p>
        </w:tc>
        <w:tc>
          <w:tcPr>
            <w:tcW w:w="4200" w:type="dxa"/>
          </w:tcPr>
          <w:p w14:paraId="6B3F7360" w14:textId="77777777" w:rsidR="00B50050" w:rsidRDefault="00B50050" w:rsidP="0088127C">
            <w:pPr>
              <w:pStyle w:val="OtherTableBody"/>
            </w:pPr>
            <w:r>
              <w:t>Master of Education</w:t>
            </w:r>
          </w:p>
        </w:tc>
      </w:tr>
      <w:tr w:rsidR="00B50050" w14:paraId="10882DF5" w14:textId="77777777" w:rsidTr="00195548">
        <w:tc>
          <w:tcPr>
            <w:tcW w:w="600" w:type="dxa"/>
          </w:tcPr>
          <w:p w14:paraId="5BC6B188" w14:textId="77777777" w:rsidR="00B50050" w:rsidRDefault="00B50050" w:rsidP="0088127C">
            <w:pPr>
              <w:pStyle w:val="OtherTableBody"/>
            </w:pPr>
          </w:p>
        </w:tc>
        <w:tc>
          <w:tcPr>
            <w:tcW w:w="600" w:type="dxa"/>
          </w:tcPr>
          <w:p w14:paraId="70959C53" w14:textId="77777777" w:rsidR="00B50050" w:rsidRDefault="00B50050" w:rsidP="0088127C">
            <w:pPr>
              <w:pStyle w:val="OtherTableBody"/>
            </w:pPr>
            <w:r>
              <w:t>0360</w:t>
            </w:r>
          </w:p>
        </w:tc>
        <w:tc>
          <w:tcPr>
            <w:tcW w:w="2600" w:type="dxa"/>
          </w:tcPr>
          <w:p w14:paraId="369B07E6" w14:textId="77777777" w:rsidR="00B50050" w:rsidRDefault="00B50050" w:rsidP="0088127C">
            <w:pPr>
              <w:pStyle w:val="OtherTableBody"/>
            </w:pPr>
          </w:p>
        </w:tc>
        <w:tc>
          <w:tcPr>
            <w:tcW w:w="1400" w:type="dxa"/>
          </w:tcPr>
          <w:p w14:paraId="748AE42F" w14:textId="77777777" w:rsidR="00B50050" w:rsidRDefault="00B50050" w:rsidP="0088127C">
            <w:pPr>
              <w:pStyle w:val="OtherTableBody"/>
            </w:pPr>
            <w:r>
              <w:t>MEE</w:t>
            </w:r>
          </w:p>
        </w:tc>
        <w:tc>
          <w:tcPr>
            <w:tcW w:w="4200" w:type="dxa"/>
          </w:tcPr>
          <w:p w14:paraId="0F60D2EB" w14:textId="77777777" w:rsidR="00B50050" w:rsidRDefault="00B50050" w:rsidP="0088127C">
            <w:pPr>
              <w:pStyle w:val="OtherTableBody"/>
            </w:pPr>
            <w:r>
              <w:t>Master of Electrical Engineering</w:t>
            </w:r>
          </w:p>
        </w:tc>
      </w:tr>
      <w:tr w:rsidR="00B50050" w14:paraId="1958733B" w14:textId="77777777" w:rsidTr="00195548">
        <w:tc>
          <w:tcPr>
            <w:tcW w:w="600" w:type="dxa"/>
          </w:tcPr>
          <w:p w14:paraId="5357C667" w14:textId="77777777" w:rsidR="00B50050" w:rsidRDefault="00B50050" w:rsidP="0088127C">
            <w:pPr>
              <w:pStyle w:val="OtherTableBody"/>
            </w:pPr>
          </w:p>
        </w:tc>
        <w:tc>
          <w:tcPr>
            <w:tcW w:w="600" w:type="dxa"/>
          </w:tcPr>
          <w:p w14:paraId="6963324F" w14:textId="77777777" w:rsidR="00B50050" w:rsidRDefault="00B50050" w:rsidP="0088127C">
            <w:pPr>
              <w:pStyle w:val="OtherTableBody"/>
            </w:pPr>
            <w:r>
              <w:t>0360</w:t>
            </w:r>
          </w:p>
        </w:tc>
        <w:tc>
          <w:tcPr>
            <w:tcW w:w="2600" w:type="dxa"/>
          </w:tcPr>
          <w:p w14:paraId="1D8DF930" w14:textId="77777777" w:rsidR="00B50050" w:rsidRDefault="00B50050" w:rsidP="0088127C">
            <w:pPr>
              <w:pStyle w:val="OtherTableBody"/>
            </w:pPr>
          </w:p>
        </w:tc>
        <w:tc>
          <w:tcPr>
            <w:tcW w:w="1400" w:type="dxa"/>
          </w:tcPr>
          <w:p w14:paraId="6A9D5CE8" w14:textId="77777777" w:rsidR="00B50050" w:rsidRDefault="00B50050" w:rsidP="0088127C">
            <w:pPr>
              <w:pStyle w:val="OtherTableBody"/>
            </w:pPr>
            <w:r>
              <w:t>MFA</w:t>
            </w:r>
          </w:p>
        </w:tc>
        <w:tc>
          <w:tcPr>
            <w:tcW w:w="4200" w:type="dxa"/>
          </w:tcPr>
          <w:p w14:paraId="32023282" w14:textId="77777777" w:rsidR="00B50050" w:rsidRDefault="00B50050" w:rsidP="0088127C">
            <w:pPr>
              <w:pStyle w:val="OtherTableBody"/>
            </w:pPr>
            <w:r>
              <w:t>Master of Fine Arts</w:t>
            </w:r>
          </w:p>
        </w:tc>
      </w:tr>
      <w:tr w:rsidR="00B50050" w14:paraId="290DB873" w14:textId="77777777" w:rsidTr="00195548">
        <w:tc>
          <w:tcPr>
            <w:tcW w:w="600" w:type="dxa"/>
          </w:tcPr>
          <w:p w14:paraId="71495547" w14:textId="77777777" w:rsidR="00B50050" w:rsidRDefault="00B50050" w:rsidP="0088127C">
            <w:pPr>
              <w:pStyle w:val="OtherTableBody"/>
            </w:pPr>
          </w:p>
        </w:tc>
        <w:tc>
          <w:tcPr>
            <w:tcW w:w="600" w:type="dxa"/>
          </w:tcPr>
          <w:p w14:paraId="25598380" w14:textId="77777777" w:rsidR="00B50050" w:rsidRDefault="00B50050" w:rsidP="0088127C">
            <w:pPr>
              <w:pStyle w:val="OtherTableBody"/>
            </w:pPr>
            <w:r>
              <w:t>0360</w:t>
            </w:r>
          </w:p>
        </w:tc>
        <w:tc>
          <w:tcPr>
            <w:tcW w:w="2600" w:type="dxa"/>
          </w:tcPr>
          <w:p w14:paraId="76167EF8" w14:textId="77777777" w:rsidR="00B50050" w:rsidRDefault="00B50050" w:rsidP="0088127C">
            <w:pPr>
              <w:pStyle w:val="OtherTableBody"/>
            </w:pPr>
          </w:p>
        </w:tc>
        <w:tc>
          <w:tcPr>
            <w:tcW w:w="1400" w:type="dxa"/>
          </w:tcPr>
          <w:p w14:paraId="5811D625" w14:textId="77777777" w:rsidR="00B50050" w:rsidRDefault="00B50050" w:rsidP="0088127C">
            <w:pPr>
              <w:pStyle w:val="OtherTableBody"/>
            </w:pPr>
            <w:r>
              <w:t>MME</w:t>
            </w:r>
          </w:p>
        </w:tc>
        <w:tc>
          <w:tcPr>
            <w:tcW w:w="4200" w:type="dxa"/>
          </w:tcPr>
          <w:p w14:paraId="3F513291" w14:textId="77777777" w:rsidR="00B50050" w:rsidRDefault="00B50050" w:rsidP="0088127C">
            <w:pPr>
              <w:pStyle w:val="OtherTableBody"/>
            </w:pPr>
            <w:r>
              <w:t>Master of Mechanical Engineering</w:t>
            </w:r>
          </w:p>
        </w:tc>
      </w:tr>
      <w:tr w:rsidR="00B50050" w14:paraId="11F916A1" w14:textId="77777777" w:rsidTr="00195548">
        <w:tc>
          <w:tcPr>
            <w:tcW w:w="600" w:type="dxa"/>
          </w:tcPr>
          <w:p w14:paraId="0E69CA1B" w14:textId="77777777" w:rsidR="00B50050" w:rsidRDefault="00B50050" w:rsidP="0088127C">
            <w:pPr>
              <w:pStyle w:val="OtherTableBody"/>
            </w:pPr>
          </w:p>
        </w:tc>
        <w:tc>
          <w:tcPr>
            <w:tcW w:w="600" w:type="dxa"/>
          </w:tcPr>
          <w:p w14:paraId="0B7B1560" w14:textId="77777777" w:rsidR="00B50050" w:rsidRDefault="00B50050" w:rsidP="0088127C">
            <w:pPr>
              <w:pStyle w:val="OtherTableBody"/>
            </w:pPr>
            <w:r>
              <w:t>0360</w:t>
            </w:r>
          </w:p>
        </w:tc>
        <w:tc>
          <w:tcPr>
            <w:tcW w:w="2600" w:type="dxa"/>
          </w:tcPr>
          <w:p w14:paraId="0BEFB3C2" w14:textId="77777777" w:rsidR="00B50050" w:rsidRDefault="00B50050" w:rsidP="0088127C">
            <w:pPr>
              <w:pStyle w:val="OtherTableBody"/>
            </w:pPr>
          </w:p>
        </w:tc>
        <w:tc>
          <w:tcPr>
            <w:tcW w:w="1400" w:type="dxa"/>
          </w:tcPr>
          <w:p w14:paraId="05CFCF94" w14:textId="77777777" w:rsidR="00B50050" w:rsidRDefault="00B50050" w:rsidP="0088127C">
            <w:pPr>
              <w:pStyle w:val="OtherTableBody"/>
            </w:pPr>
            <w:r>
              <w:t>MS</w:t>
            </w:r>
          </w:p>
        </w:tc>
        <w:tc>
          <w:tcPr>
            <w:tcW w:w="4200" w:type="dxa"/>
          </w:tcPr>
          <w:p w14:paraId="105B19CA" w14:textId="77777777" w:rsidR="00B50050" w:rsidRDefault="00B50050" w:rsidP="0088127C">
            <w:pPr>
              <w:pStyle w:val="OtherTableBody"/>
            </w:pPr>
            <w:r>
              <w:t>Master of Science</w:t>
            </w:r>
          </w:p>
        </w:tc>
      </w:tr>
      <w:tr w:rsidR="00B50050" w14:paraId="0C300045" w14:textId="77777777" w:rsidTr="00195548">
        <w:tc>
          <w:tcPr>
            <w:tcW w:w="600" w:type="dxa"/>
          </w:tcPr>
          <w:p w14:paraId="1BE5D377" w14:textId="77777777" w:rsidR="00B50050" w:rsidRDefault="00B50050" w:rsidP="0088127C">
            <w:pPr>
              <w:pStyle w:val="OtherTableBody"/>
            </w:pPr>
          </w:p>
        </w:tc>
        <w:tc>
          <w:tcPr>
            <w:tcW w:w="600" w:type="dxa"/>
          </w:tcPr>
          <w:p w14:paraId="5AEE3FD1" w14:textId="77777777" w:rsidR="00B50050" w:rsidRDefault="00B50050" w:rsidP="0088127C">
            <w:pPr>
              <w:pStyle w:val="OtherTableBody"/>
            </w:pPr>
            <w:r>
              <w:t>0360</w:t>
            </w:r>
          </w:p>
        </w:tc>
        <w:tc>
          <w:tcPr>
            <w:tcW w:w="2600" w:type="dxa"/>
          </w:tcPr>
          <w:p w14:paraId="011308A0" w14:textId="77777777" w:rsidR="00B50050" w:rsidRDefault="00B50050" w:rsidP="0088127C">
            <w:pPr>
              <w:pStyle w:val="OtherTableBody"/>
            </w:pPr>
          </w:p>
        </w:tc>
        <w:tc>
          <w:tcPr>
            <w:tcW w:w="1400" w:type="dxa"/>
          </w:tcPr>
          <w:p w14:paraId="523E917B" w14:textId="77777777" w:rsidR="00B50050" w:rsidRDefault="00B50050" w:rsidP="0088127C">
            <w:pPr>
              <w:pStyle w:val="OtherTableBody"/>
            </w:pPr>
            <w:r>
              <w:t>MSL</w:t>
            </w:r>
          </w:p>
        </w:tc>
        <w:tc>
          <w:tcPr>
            <w:tcW w:w="4200" w:type="dxa"/>
          </w:tcPr>
          <w:p w14:paraId="455FEDBB" w14:textId="77777777" w:rsidR="00B50050" w:rsidRDefault="00B50050" w:rsidP="0088127C">
            <w:pPr>
              <w:pStyle w:val="OtherTableBody"/>
            </w:pPr>
            <w:r>
              <w:t>Master of Science - Law</w:t>
            </w:r>
          </w:p>
        </w:tc>
      </w:tr>
      <w:tr w:rsidR="00B50050" w14:paraId="719C4307" w14:textId="77777777" w:rsidTr="00195548">
        <w:tc>
          <w:tcPr>
            <w:tcW w:w="600" w:type="dxa"/>
          </w:tcPr>
          <w:p w14:paraId="288708AC" w14:textId="77777777" w:rsidR="00B50050" w:rsidRDefault="00B50050" w:rsidP="0088127C">
            <w:pPr>
              <w:pStyle w:val="OtherTableBody"/>
            </w:pPr>
          </w:p>
        </w:tc>
        <w:tc>
          <w:tcPr>
            <w:tcW w:w="600" w:type="dxa"/>
          </w:tcPr>
          <w:p w14:paraId="5F646B66" w14:textId="77777777" w:rsidR="00B50050" w:rsidRDefault="00B50050" w:rsidP="0088127C">
            <w:pPr>
              <w:pStyle w:val="OtherTableBody"/>
            </w:pPr>
            <w:r>
              <w:t>0360</w:t>
            </w:r>
          </w:p>
        </w:tc>
        <w:tc>
          <w:tcPr>
            <w:tcW w:w="2600" w:type="dxa"/>
          </w:tcPr>
          <w:p w14:paraId="2A791BBF" w14:textId="77777777" w:rsidR="00B50050" w:rsidRDefault="00B50050" w:rsidP="0088127C">
            <w:pPr>
              <w:pStyle w:val="OtherTableBody"/>
            </w:pPr>
          </w:p>
        </w:tc>
        <w:tc>
          <w:tcPr>
            <w:tcW w:w="1400" w:type="dxa"/>
          </w:tcPr>
          <w:p w14:paraId="032A3340" w14:textId="77777777" w:rsidR="00B50050" w:rsidRDefault="00B50050" w:rsidP="0088127C">
            <w:pPr>
              <w:pStyle w:val="OtherTableBody"/>
            </w:pPr>
            <w:r>
              <w:t>MSN</w:t>
            </w:r>
          </w:p>
        </w:tc>
        <w:tc>
          <w:tcPr>
            <w:tcW w:w="4200" w:type="dxa"/>
          </w:tcPr>
          <w:p w14:paraId="04FCCEF5" w14:textId="77777777" w:rsidR="00B50050" w:rsidRDefault="00B50050" w:rsidP="0088127C">
            <w:pPr>
              <w:pStyle w:val="OtherTableBody"/>
            </w:pPr>
            <w:r>
              <w:t>Master of Science - Nursing</w:t>
            </w:r>
          </w:p>
        </w:tc>
      </w:tr>
      <w:tr w:rsidR="00B50050" w14:paraId="22DBC408" w14:textId="77777777" w:rsidTr="00195548">
        <w:tc>
          <w:tcPr>
            <w:tcW w:w="600" w:type="dxa"/>
          </w:tcPr>
          <w:p w14:paraId="12C452F4" w14:textId="77777777" w:rsidR="00B50050" w:rsidRDefault="00B50050" w:rsidP="0088127C">
            <w:pPr>
              <w:pStyle w:val="OtherTableBody"/>
            </w:pPr>
          </w:p>
        </w:tc>
        <w:tc>
          <w:tcPr>
            <w:tcW w:w="600" w:type="dxa"/>
          </w:tcPr>
          <w:p w14:paraId="10AF2918" w14:textId="77777777" w:rsidR="00B50050" w:rsidRDefault="00B50050" w:rsidP="0088127C">
            <w:pPr>
              <w:pStyle w:val="OtherTableBody"/>
            </w:pPr>
            <w:r>
              <w:t>0360</w:t>
            </w:r>
          </w:p>
        </w:tc>
        <w:tc>
          <w:tcPr>
            <w:tcW w:w="2600" w:type="dxa"/>
          </w:tcPr>
          <w:p w14:paraId="2AC83804" w14:textId="77777777" w:rsidR="00B50050" w:rsidRDefault="00B50050" w:rsidP="0088127C">
            <w:pPr>
              <w:pStyle w:val="OtherTableBody"/>
            </w:pPr>
          </w:p>
        </w:tc>
        <w:tc>
          <w:tcPr>
            <w:tcW w:w="1400" w:type="dxa"/>
          </w:tcPr>
          <w:p w14:paraId="5E19B111" w14:textId="77777777" w:rsidR="00B50050" w:rsidRDefault="00B50050" w:rsidP="0088127C">
            <w:pPr>
              <w:pStyle w:val="OtherTableBody"/>
            </w:pPr>
            <w:r>
              <w:t>MT</w:t>
            </w:r>
          </w:p>
        </w:tc>
        <w:tc>
          <w:tcPr>
            <w:tcW w:w="4200" w:type="dxa"/>
          </w:tcPr>
          <w:p w14:paraId="1AAABB2F" w14:textId="77777777" w:rsidR="00B50050" w:rsidRDefault="00B50050" w:rsidP="0088127C">
            <w:pPr>
              <w:pStyle w:val="OtherTableBody"/>
            </w:pPr>
            <w:r>
              <w:t>Medical Technician</w:t>
            </w:r>
          </w:p>
        </w:tc>
      </w:tr>
      <w:tr w:rsidR="00B50050" w14:paraId="52DBB980" w14:textId="77777777" w:rsidTr="00195548">
        <w:tc>
          <w:tcPr>
            <w:tcW w:w="600" w:type="dxa"/>
          </w:tcPr>
          <w:p w14:paraId="63FC2518" w14:textId="77777777" w:rsidR="00B50050" w:rsidRDefault="00B50050" w:rsidP="0088127C">
            <w:pPr>
              <w:pStyle w:val="OtherTableBody"/>
            </w:pPr>
          </w:p>
        </w:tc>
        <w:tc>
          <w:tcPr>
            <w:tcW w:w="600" w:type="dxa"/>
          </w:tcPr>
          <w:p w14:paraId="5B2800C7" w14:textId="77777777" w:rsidR="00B50050" w:rsidRDefault="00B50050" w:rsidP="0088127C">
            <w:pPr>
              <w:pStyle w:val="OtherTableBody"/>
            </w:pPr>
            <w:r>
              <w:t>0360</w:t>
            </w:r>
          </w:p>
        </w:tc>
        <w:tc>
          <w:tcPr>
            <w:tcW w:w="2600" w:type="dxa"/>
          </w:tcPr>
          <w:p w14:paraId="28B2C430" w14:textId="77777777" w:rsidR="00B50050" w:rsidRDefault="00B50050" w:rsidP="0088127C">
            <w:pPr>
              <w:pStyle w:val="OtherTableBody"/>
            </w:pPr>
          </w:p>
        </w:tc>
        <w:tc>
          <w:tcPr>
            <w:tcW w:w="1400" w:type="dxa"/>
          </w:tcPr>
          <w:p w14:paraId="6D1D1C82" w14:textId="77777777" w:rsidR="00B50050" w:rsidRDefault="00B50050" w:rsidP="0088127C">
            <w:pPr>
              <w:pStyle w:val="OtherTableBody"/>
            </w:pPr>
            <w:r>
              <w:t>MTH</w:t>
            </w:r>
          </w:p>
        </w:tc>
        <w:tc>
          <w:tcPr>
            <w:tcW w:w="4200" w:type="dxa"/>
          </w:tcPr>
          <w:p w14:paraId="10DB947A" w14:textId="77777777" w:rsidR="00B50050" w:rsidRDefault="00B50050" w:rsidP="0088127C">
            <w:pPr>
              <w:pStyle w:val="OtherTableBody"/>
            </w:pPr>
            <w:r>
              <w:t>Master of Theology</w:t>
            </w:r>
          </w:p>
        </w:tc>
      </w:tr>
      <w:tr w:rsidR="00B50050" w14:paraId="214B7633" w14:textId="77777777" w:rsidTr="00195548">
        <w:tc>
          <w:tcPr>
            <w:tcW w:w="600" w:type="dxa"/>
          </w:tcPr>
          <w:p w14:paraId="526851A5" w14:textId="77777777" w:rsidR="00B50050" w:rsidRDefault="00B50050" w:rsidP="0088127C">
            <w:pPr>
              <w:pStyle w:val="OtherTableBody"/>
            </w:pPr>
          </w:p>
        </w:tc>
        <w:tc>
          <w:tcPr>
            <w:tcW w:w="600" w:type="dxa"/>
          </w:tcPr>
          <w:p w14:paraId="0711013C" w14:textId="77777777" w:rsidR="00B50050" w:rsidRDefault="00B50050" w:rsidP="0088127C">
            <w:pPr>
              <w:pStyle w:val="OtherTableBody"/>
            </w:pPr>
            <w:r>
              <w:t>0360</w:t>
            </w:r>
          </w:p>
        </w:tc>
        <w:tc>
          <w:tcPr>
            <w:tcW w:w="2600" w:type="dxa"/>
          </w:tcPr>
          <w:p w14:paraId="3269098E" w14:textId="77777777" w:rsidR="00B50050" w:rsidRDefault="00B50050" w:rsidP="0088127C">
            <w:pPr>
              <w:pStyle w:val="OtherTableBody"/>
            </w:pPr>
          </w:p>
        </w:tc>
        <w:tc>
          <w:tcPr>
            <w:tcW w:w="1400" w:type="dxa"/>
          </w:tcPr>
          <w:p w14:paraId="02A04D41" w14:textId="77777777" w:rsidR="00B50050" w:rsidRDefault="00B50050" w:rsidP="0088127C">
            <w:pPr>
              <w:pStyle w:val="OtherTableBody"/>
            </w:pPr>
            <w:r>
              <w:t>NG</w:t>
            </w:r>
          </w:p>
        </w:tc>
        <w:tc>
          <w:tcPr>
            <w:tcW w:w="4200" w:type="dxa"/>
          </w:tcPr>
          <w:p w14:paraId="5AC060B9" w14:textId="77777777" w:rsidR="00B50050" w:rsidRDefault="00B50050" w:rsidP="0088127C">
            <w:pPr>
              <w:pStyle w:val="OtherTableBody"/>
            </w:pPr>
            <w:r>
              <w:t>Non-Graduate</w:t>
            </w:r>
          </w:p>
        </w:tc>
      </w:tr>
      <w:tr w:rsidR="00B50050" w14:paraId="12F0C72F" w14:textId="77777777" w:rsidTr="00195548">
        <w:tc>
          <w:tcPr>
            <w:tcW w:w="600" w:type="dxa"/>
          </w:tcPr>
          <w:p w14:paraId="6702369A" w14:textId="77777777" w:rsidR="00B50050" w:rsidRDefault="00B50050" w:rsidP="0088127C">
            <w:pPr>
              <w:pStyle w:val="OtherTableBody"/>
            </w:pPr>
          </w:p>
        </w:tc>
        <w:tc>
          <w:tcPr>
            <w:tcW w:w="600" w:type="dxa"/>
          </w:tcPr>
          <w:p w14:paraId="5AF59500" w14:textId="77777777" w:rsidR="00B50050" w:rsidRDefault="00B50050" w:rsidP="0088127C">
            <w:pPr>
              <w:pStyle w:val="OtherTableBody"/>
            </w:pPr>
            <w:r>
              <w:t>0360</w:t>
            </w:r>
          </w:p>
        </w:tc>
        <w:tc>
          <w:tcPr>
            <w:tcW w:w="2600" w:type="dxa"/>
          </w:tcPr>
          <w:p w14:paraId="1A61FFC9" w14:textId="77777777" w:rsidR="00B50050" w:rsidRDefault="00B50050" w:rsidP="0088127C">
            <w:pPr>
              <w:pStyle w:val="OtherTableBody"/>
            </w:pPr>
          </w:p>
        </w:tc>
        <w:tc>
          <w:tcPr>
            <w:tcW w:w="1400" w:type="dxa"/>
          </w:tcPr>
          <w:p w14:paraId="3C9E933E" w14:textId="77777777" w:rsidR="00B50050" w:rsidRDefault="00B50050" w:rsidP="0088127C">
            <w:pPr>
              <w:pStyle w:val="OtherTableBody"/>
            </w:pPr>
            <w:r>
              <w:t>NP</w:t>
            </w:r>
          </w:p>
        </w:tc>
        <w:tc>
          <w:tcPr>
            <w:tcW w:w="4200" w:type="dxa"/>
          </w:tcPr>
          <w:p w14:paraId="2A838778" w14:textId="77777777" w:rsidR="00B50050" w:rsidRDefault="00B50050" w:rsidP="0088127C">
            <w:pPr>
              <w:pStyle w:val="OtherTableBody"/>
            </w:pPr>
            <w:r>
              <w:t>Nurse Practitioner</w:t>
            </w:r>
          </w:p>
        </w:tc>
      </w:tr>
      <w:tr w:rsidR="00B50050" w14:paraId="31539913" w14:textId="77777777" w:rsidTr="00195548">
        <w:tc>
          <w:tcPr>
            <w:tcW w:w="600" w:type="dxa"/>
          </w:tcPr>
          <w:p w14:paraId="3A161F94" w14:textId="77777777" w:rsidR="00B50050" w:rsidRDefault="00B50050" w:rsidP="0088127C">
            <w:pPr>
              <w:pStyle w:val="OtherTableBody"/>
            </w:pPr>
          </w:p>
        </w:tc>
        <w:tc>
          <w:tcPr>
            <w:tcW w:w="600" w:type="dxa"/>
          </w:tcPr>
          <w:p w14:paraId="7DC651DF" w14:textId="77777777" w:rsidR="00B50050" w:rsidRDefault="00B50050" w:rsidP="0088127C">
            <w:pPr>
              <w:pStyle w:val="OtherTableBody"/>
            </w:pPr>
            <w:r>
              <w:t>0360</w:t>
            </w:r>
          </w:p>
        </w:tc>
        <w:tc>
          <w:tcPr>
            <w:tcW w:w="2600" w:type="dxa"/>
          </w:tcPr>
          <w:p w14:paraId="3C3FC170" w14:textId="77777777" w:rsidR="00B50050" w:rsidRDefault="00B50050" w:rsidP="0088127C">
            <w:pPr>
              <w:pStyle w:val="OtherTableBody"/>
            </w:pPr>
          </w:p>
        </w:tc>
        <w:tc>
          <w:tcPr>
            <w:tcW w:w="1400" w:type="dxa"/>
          </w:tcPr>
          <w:p w14:paraId="74ECAF0A" w14:textId="77777777" w:rsidR="00B50050" w:rsidRDefault="00B50050" w:rsidP="0088127C">
            <w:pPr>
              <w:pStyle w:val="OtherTableBody"/>
            </w:pPr>
            <w:r>
              <w:t>PA</w:t>
            </w:r>
          </w:p>
        </w:tc>
        <w:tc>
          <w:tcPr>
            <w:tcW w:w="4200" w:type="dxa"/>
          </w:tcPr>
          <w:p w14:paraId="37040C2B" w14:textId="77777777" w:rsidR="00B50050" w:rsidRDefault="00B50050" w:rsidP="0088127C">
            <w:pPr>
              <w:pStyle w:val="OtherTableBody"/>
            </w:pPr>
            <w:r>
              <w:t>Physician Assistant</w:t>
            </w:r>
          </w:p>
        </w:tc>
      </w:tr>
      <w:tr w:rsidR="00B50050" w14:paraId="31187551" w14:textId="77777777" w:rsidTr="00195548">
        <w:tc>
          <w:tcPr>
            <w:tcW w:w="600" w:type="dxa"/>
          </w:tcPr>
          <w:p w14:paraId="6F24445E" w14:textId="77777777" w:rsidR="00B50050" w:rsidRDefault="00B50050" w:rsidP="0088127C">
            <w:pPr>
              <w:pStyle w:val="OtherTableBody"/>
            </w:pPr>
          </w:p>
        </w:tc>
        <w:tc>
          <w:tcPr>
            <w:tcW w:w="600" w:type="dxa"/>
          </w:tcPr>
          <w:p w14:paraId="5D5FBB83" w14:textId="77777777" w:rsidR="00B50050" w:rsidRDefault="00B50050" w:rsidP="0088127C">
            <w:pPr>
              <w:pStyle w:val="OtherTableBody"/>
            </w:pPr>
            <w:r>
              <w:t>0360</w:t>
            </w:r>
          </w:p>
        </w:tc>
        <w:tc>
          <w:tcPr>
            <w:tcW w:w="2600" w:type="dxa"/>
          </w:tcPr>
          <w:p w14:paraId="3CA98A0D" w14:textId="77777777" w:rsidR="00B50050" w:rsidRDefault="00B50050" w:rsidP="0088127C">
            <w:pPr>
              <w:pStyle w:val="OtherTableBody"/>
            </w:pPr>
          </w:p>
        </w:tc>
        <w:tc>
          <w:tcPr>
            <w:tcW w:w="1400" w:type="dxa"/>
          </w:tcPr>
          <w:p w14:paraId="4F21D90F" w14:textId="77777777" w:rsidR="00B50050" w:rsidRDefault="00B50050" w:rsidP="0088127C">
            <w:pPr>
              <w:pStyle w:val="OtherTableBody"/>
            </w:pPr>
            <w:r>
              <w:t>PharmD</w:t>
            </w:r>
          </w:p>
        </w:tc>
        <w:tc>
          <w:tcPr>
            <w:tcW w:w="4200" w:type="dxa"/>
          </w:tcPr>
          <w:p w14:paraId="6090E119" w14:textId="77777777" w:rsidR="00B50050" w:rsidRDefault="00B50050" w:rsidP="0088127C">
            <w:pPr>
              <w:pStyle w:val="OtherTableBody"/>
            </w:pPr>
            <w:r>
              <w:t>Doctor of Pharmacy</w:t>
            </w:r>
          </w:p>
        </w:tc>
      </w:tr>
      <w:tr w:rsidR="00B50050" w14:paraId="6395AD02" w14:textId="77777777" w:rsidTr="00195548">
        <w:tc>
          <w:tcPr>
            <w:tcW w:w="600" w:type="dxa"/>
          </w:tcPr>
          <w:p w14:paraId="12597A39" w14:textId="77777777" w:rsidR="00B50050" w:rsidRDefault="00B50050" w:rsidP="0088127C">
            <w:pPr>
              <w:pStyle w:val="OtherTableBody"/>
            </w:pPr>
          </w:p>
        </w:tc>
        <w:tc>
          <w:tcPr>
            <w:tcW w:w="600" w:type="dxa"/>
          </w:tcPr>
          <w:p w14:paraId="0DB28F5D" w14:textId="77777777" w:rsidR="00B50050" w:rsidRDefault="00B50050" w:rsidP="0088127C">
            <w:pPr>
              <w:pStyle w:val="OtherTableBody"/>
            </w:pPr>
            <w:r>
              <w:t>0360</w:t>
            </w:r>
          </w:p>
        </w:tc>
        <w:tc>
          <w:tcPr>
            <w:tcW w:w="2600" w:type="dxa"/>
          </w:tcPr>
          <w:p w14:paraId="16328E2C" w14:textId="77777777" w:rsidR="00B50050" w:rsidRDefault="00B50050" w:rsidP="0088127C">
            <w:pPr>
              <w:pStyle w:val="OtherTableBody"/>
            </w:pPr>
          </w:p>
        </w:tc>
        <w:tc>
          <w:tcPr>
            <w:tcW w:w="1400" w:type="dxa"/>
          </w:tcPr>
          <w:p w14:paraId="2C84E7FB" w14:textId="77777777" w:rsidR="00B50050" w:rsidRDefault="00B50050" w:rsidP="0088127C">
            <w:pPr>
              <w:pStyle w:val="OtherTableBody"/>
            </w:pPr>
            <w:r>
              <w:t>PHD</w:t>
            </w:r>
          </w:p>
        </w:tc>
        <w:tc>
          <w:tcPr>
            <w:tcW w:w="4200" w:type="dxa"/>
          </w:tcPr>
          <w:p w14:paraId="01C4524B" w14:textId="77777777" w:rsidR="00B50050" w:rsidRDefault="00B50050" w:rsidP="0088127C">
            <w:pPr>
              <w:pStyle w:val="OtherTableBody"/>
            </w:pPr>
            <w:r>
              <w:t>Doctor of Philosophy</w:t>
            </w:r>
          </w:p>
        </w:tc>
      </w:tr>
      <w:tr w:rsidR="00B50050" w14:paraId="2724C935" w14:textId="77777777" w:rsidTr="00195548">
        <w:tc>
          <w:tcPr>
            <w:tcW w:w="600" w:type="dxa"/>
          </w:tcPr>
          <w:p w14:paraId="001B148D" w14:textId="77777777" w:rsidR="00B50050" w:rsidRDefault="00B50050" w:rsidP="0088127C">
            <w:pPr>
              <w:pStyle w:val="OtherTableBody"/>
            </w:pPr>
          </w:p>
        </w:tc>
        <w:tc>
          <w:tcPr>
            <w:tcW w:w="600" w:type="dxa"/>
          </w:tcPr>
          <w:p w14:paraId="29F02224" w14:textId="77777777" w:rsidR="00B50050" w:rsidRDefault="00B50050" w:rsidP="0088127C">
            <w:pPr>
              <w:pStyle w:val="OtherTableBody"/>
            </w:pPr>
            <w:r>
              <w:t>0360</w:t>
            </w:r>
          </w:p>
        </w:tc>
        <w:tc>
          <w:tcPr>
            <w:tcW w:w="2600" w:type="dxa"/>
          </w:tcPr>
          <w:p w14:paraId="7C5A8C67" w14:textId="77777777" w:rsidR="00B50050" w:rsidRDefault="00B50050" w:rsidP="0088127C">
            <w:pPr>
              <w:pStyle w:val="OtherTableBody"/>
            </w:pPr>
          </w:p>
        </w:tc>
        <w:tc>
          <w:tcPr>
            <w:tcW w:w="1400" w:type="dxa"/>
          </w:tcPr>
          <w:p w14:paraId="38C94507" w14:textId="77777777" w:rsidR="00B50050" w:rsidRDefault="00B50050" w:rsidP="0088127C">
            <w:pPr>
              <w:pStyle w:val="OtherTableBody"/>
            </w:pPr>
            <w:r>
              <w:t>PHE</w:t>
            </w:r>
          </w:p>
        </w:tc>
        <w:tc>
          <w:tcPr>
            <w:tcW w:w="4200" w:type="dxa"/>
          </w:tcPr>
          <w:p w14:paraId="1C69EFE4" w14:textId="77777777" w:rsidR="00B50050" w:rsidRDefault="00B50050" w:rsidP="0088127C">
            <w:pPr>
              <w:pStyle w:val="OtherTableBody"/>
            </w:pPr>
            <w:r>
              <w:t>Doctor of Engineering</w:t>
            </w:r>
          </w:p>
        </w:tc>
      </w:tr>
      <w:tr w:rsidR="00B50050" w14:paraId="72D92A22" w14:textId="77777777" w:rsidTr="00195548">
        <w:tc>
          <w:tcPr>
            <w:tcW w:w="600" w:type="dxa"/>
          </w:tcPr>
          <w:p w14:paraId="4947C5C1" w14:textId="77777777" w:rsidR="00B50050" w:rsidRDefault="00B50050" w:rsidP="0088127C">
            <w:pPr>
              <w:pStyle w:val="OtherTableBody"/>
            </w:pPr>
          </w:p>
        </w:tc>
        <w:tc>
          <w:tcPr>
            <w:tcW w:w="600" w:type="dxa"/>
          </w:tcPr>
          <w:p w14:paraId="617A4C3C" w14:textId="77777777" w:rsidR="00B50050" w:rsidRDefault="00B50050" w:rsidP="0088127C">
            <w:pPr>
              <w:pStyle w:val="OtherTableBody"/>
            </w:pPr>
            <w:r>
              <w:t>0360</w:t>
            </w:r>
          </w:p>
        </w:tc>
        <w:tc>
          <w:tcPr>
            <w:tcW w:w="2600" w:type="dxa"/>
          </w:tcPr>
          <w:p w14:paraId="2BCB92CF" w14:textId="77777777" w:rsidR="00B50050" w:rsidRDefault="00B50050" w:rsidP="0088127C">
            <w:pPr>
              <w:pStyle w:val="OtherTableBody"/>
            </w:pPr>
          </w:p>
        </w:tc>
        <w:tc>
          <w:tcPr>
            <w:tcW w:w="1400" w:type="dxa"/>
          </w:tcPr>
          <w:p w14:paraId="3BCBD016" w14:textId="77777777" w:rsidR="00B50050" w:rsidRDefault="00B50050" w:rsidP="0088127C">
            <w:pPr>
              <w:pStyle w:val="OtherTableBody"/>
            </w:pPr>
            <w:r>
              <w:t>PHS</w:t>
            </w:r>
          </w:p>
        </w:tc>
        <w:tc>
          <w:tcPr>
            <w:tcW w:w="4200" w:type="dxa"/>
          </w:tcPr>
          <w:p w14:paraId="14FAC160" w14:textId="77777777" w:rsidR="00B50050" w:rsidRDefault="00B50050" w:rsidP="0088127C">
            <w:pPr>
              <w:pStyle w:val="OtherTableBody"/>
            </w:pPr>
            <w:r>
              <w:t>Doctor of Science</w:t>
            </w:r>
          </w:p>
        </w:tc>
      </w:tr>
      <w:tr w:rsidR="00B50050" w14:paraId="02B98431" w14:textId="77777777" w:rsidTr="00195548">
        <w:tc>
          <w:tcPr>
            <w:tcW w:w="600" w:type="dxa"/>
          </w:tcPr>
          <w:p w14:paraId="10324547" w14:textId="77777777" w:rsidR="00B50050" w:rsidRDefault="00B50050" w:rsidP="0088127C">
            <w:pPr>
              <w:pStyle w:val="OtherTableBody"/>
            </w:pPr>
          </w:p>
        </w:tc>
        <w:tc>
          <w:tcPr>
            <w:tcW w:w="600" w:type="dxa"/>
          </w:tcPr>
          <w:p w14:paraId="7398700F" w14:textId="77777777" w:rsidR="00B50050" w:rsidRDefault="00B50050" w:rsidP="0088127C">
            <w:pPr>
              <w:pStyle w:val="OtherTableBody"/>
            </w:pPr>
            <w:r>
              <w:t>0360</w:t>
            </w:r>
          </w:p>
        </w:tc>
        <w:tc>
          <w:tcPr>
            <w:tcW w:w="2600" w:type="dxa"/>
          </w:tcPr>
          <w:p w14:paraId="3A0FE34A" w14:textId="77777777" w:rsidR="00B50050" w:rsidRDefault="00B50050" w:rsidP="0088127C">
            <w:pPr>
              <w:pStyle w:val="OtherTableBody"/>
            </w:pPr>
          </w:p>
        </w:tc>
        <w:tc>
          <w:tcPr>
            <w:tcW w:w="1400" w:type="dxa"/>
          </w:tcPr>
          <w:p w14:paraId="0E8F60D5" w14:textId="77777777" w:rsidR="00B50050" w:rsidRDefault="00B50050" w:rsidP="0088127C">
            <w:pPr>
              <w:pStyle w:val="OtherTableBody"/>
            </w:pPr>
            <w:r>
              <w:t>PN</w:t>
            </w:r>
          </w:p>
        </w:tc>
        <w:tc>
          <w:tcPr>
            <w:tcW w:w="4200" w:type="dxa"/>
          </w:tcPr>
          <w:p w14:paraId="2D8281C7" w14:textId="77777777" w:rsidR="00B50050" w:rsidRDefault="00B50050" w:rsidP="0088127C">
            <w:pPr>
              <w:pStyle w:val="OtherTableBody"/>
            </w:pPr>
            <w:r>
              <w:t>Advanced Practice Nurse</w:t>
            </w:r>
          </w:p>
        </w:tc>
      </w:tr>
      <w:tr w:rsidR="00B50050" w14:paraId="2D781A83" w14:textId="77777777" w:rsidTr="00195548">
        <w:tc>
          <w:tcPr>
            <w:tcW w:w="600" w:type="dxa"/>
          </w:tcPr>
          <w:p w14:paraId="2210F790" w14:textId="77777777" w:rsidR="00B50050" w:rsidRDefault="00B50050" w:rsidP="0088127C">
            <w:pPr>
              <w:pStyle w:val="OtherTableBody"/>
            </w:pPr>
          </w:p>
        </w:tc>
        <w:tc>
          <w:tcPr>
            <w:tcW w:w="600" w:type="dxa"/>
          </w:tcPr>
          <w:p w14:paraId="7FF605C9" w14:textId="77777777" w:rsidR="00B50050" w:rsidRDefault="00B50050" w:rsidP="0088127C">
            <w:pPr>
              <w:pStyle w:val="OtherTableBody"/>
            </w:pPr>
            <w:r>
              <w:t>0360</w:t>
            </w:r>
          </w:p>
        </w:tc>
        <w:tc>
          <w:tcPr>
            <w:tcW w:w="2600" w:type="dxa"/>
          </w:tcPr>
          <w:p w14:paraId="1C48E2E3" w14:textId="77777777" w:rsidR="00B50050" w:rsidRDefault="00B50050" w:rsidP="0088127C">
            <w:pPr>
              <w:pStyle w:val="OtherTableBody"/>
            </w:pPr>
          </w:p>
        </w:tc>
        <w:tc>
          <w:tcPr>
            <w:tcW w:w="1400" w:type="dxa"/>
          </w:tcPr>
          <w:p w14:paraId="3334E37A" w14:textId="77777777" w:rsidR="00B50050" w:rsidRDefault="00B50050" w:rsidP="0088127C">
            <w:pPr>
              <w:pStyle w:val="OtherTableBody"/>
            </w:pPr>
            <w:r>
              <w:t>RMA</w:t>
            </w:r>
          </w:p>
        </w:tc>
        <w:tc>
          <w:tcPr>
            <w:tcW w:w="4200" w:type="dxa"/>
          </w:tcPr>
          <w:p w14:paraId="0F077DF7" w14:textId="77777777" w:rsidR="00B50050" w:rsidRDefault="00B50050" w:rsidP="0088127C">
            <w:pPr>
              <w:pStyle w:val="OtherTableBody"/>
            </w:pPr>
            <w:r>
              <w:t>Registered Medical Assistant</w:t>
            </w:r>
          </w:p>
        </w:tc>
      </w:tr>
      <w:tr w:rsidR="00B50050" w14:paraId="276581E3" w14:textId="77777777" w:rsidTr="00195548">
        <w:tc>
          <w:tcPr>
            <w:tcW w:w="600" w:type="dxa"/>
          </w:tcPr>
          <w:p w14:paraId="739DECC0" w14:textId="77777777" w:rsidR="00B50050" w:rsidRDefault="00B50050" w:rsidP="0088127C">
            <w:pPr>
              <w:pStyle w:val="OtherTableBody"/>
            </w:pPr>
          </w:p>
        </w:tc>
        <w:tc>
          <w:tcPr>
            <w:tcW w:w="600" w:type="dxa"/>
          </w:tcPr>
          <w:p w14:paraId="0C9087CD" w14:textId="77777777" w:rsidR="00B50050" w:rsidRDefault="00B50050" w:rsidP="0088127C">
            <w:pPr>
              <w:pStyle w:val="OtherTableBody"/>
            </w:pPr>
            <w:r>
              <w:t>0360</w:t>
            </w:r>
          </w:p>
        </w:tc>
        <w:tc>
          <w:tcPr>
            <w:tcW w:w="2600" w:type="dxa"/>
          </w:tcPr>
          <w:p w14:paraId="1FB6754D" w14:textId="77777777" w:rsidR="00B50050" w:rsidRDefault="00B50050" w:rsidP="0088127C">
            <w:pPr>
              <w:pStyle w:val="OtherTableBody"/>
            </w:pPr>
          </w:p>
        </w:tc>
        <w:tc>
          <w:tcPr>
            <w:tcW w:w="1400" w:type="dxa"/>
          </w:tcPr>
          <w:p w14:paraId="35BEDCCC" w14:textId="77777777" w:rsidR="00B50050" w:rsidRDefault="00B50050" w:rsidP="0088127C">
            <w:pPr>
              <w:pStyle w:val="OtherTableBody"/>
            </w:pPr>
            <w:r>
              <w:t>RN</w:t>
            </w:r>
          </w:p>
        </w:tc>
        <w:tc>
          <w:tcPr>
            <w:tcW w:w="4200" w:type="dxa"/>
          </w:tcPr>
          <w:p w14:paraId="76293F12" w14:textId="77777777" w:rsidR="00B50050" w:rsidRDefault="00B50050" w:rsidP="0088127C">
            <w:pPr>
              <w:pStyle w:val="OtherTableBody"/>
            </w:pPr>
            <w:r>
              <w:t>Registered Nurse</w:t>
            </w:r>
          </w:p>
        </w:tc>
      </w:tr>
      <w:tr w:rsidR="00B50050" w14:paraId="71094516" w14:textId="77777777" w:rsidTr="00195548">
        <w:tc>
          <w:tcPr>
            <w:tcW w:w="600" w:type="dxa"/>
          </w:tcPr>
          <w:p w14:paraId="7C34AE1D" w14:textId="77777777" w:rsidR="00B50050" w:rsidRDefault="00B50050" w:rsidP="0088127C">
            <w:pPr>
              <w:pStyle w:val="OtherTableBody"/>
            </w:pPr>
          </w:p>
        </w:tc>
        <w:tc>
          <w:tcPr>
            <w:tcW w:w="600" w:type="dxa"/>
          </w:tcPr>
          <w:p w14:paraId="0C0887C6" w14:textId="77777777" w:rsidR="00B50050" w:rsidRDefault="00B50050" w:rsidP="0088127C">
            <w:pPr>
              <w:pStyle w:val="OtherTableBody"/>
            </w:pPr>
            <w:r>
              <w:t>0360</w:t>
            </w:r>
          </w:p>
        </w:tc>
        <w:tc>
          <w:tcPr>
            <w:tcW w:w="2600" w:type="dxa"/>
          </w:tcPr>
          <w:p w14:paraId="3E4D6682" w14:textId="77777777" w:rsidR="00B50050" w:rsidRDefault="00B50050" w:rsidP="0088127C">
            <w:pPr>
              <w:pStyle w:val="OtherTableBody"/>
            </w:pPr>
          </w:p>
        </w:tc>
        <w:tc>
          <w:tcPr>
            <w:tcW w:w="1400" w:type="dxa"/>
          </w:tcPr>
          <w:p w14:paraId="3A62702E" w14:textId="77777777" w:rsidR="00B50050" w:rsidRDefault="00B50050" w:rsidP="0088127C">
            <w:pPr>
              <w:pStyle w:val="OtherTableBody"/>
            </w:pPr>
            <w:r>
              <w:t>RPH</w:t>
            </w:r>
          </w:p>
        </w:tc>
        <w:tc>
          <w:tcPr>
            <w:tcW w:w="4200" w:type="dxa"/>
          </w:tcPr>
          <w:p w14:paraId="6D765E37" w14:textId="77777777" w:rsidR="00B50050" w:rsidRDefault="00B50050" w:rsidP="0088127C">
            <w:pPr>
              <w:pStyle w:val="OtherTableBody"/>
            </w:pPr>
            <w:r>
              <w:t>Registered Pharmacist</w:t>
            </w:r>
          </w:p>
        </w:tc>
      </w:tr>
      <w:tr w:rsidR="00B50050" w14:paraId="34192BE3" w14:textId="77777777" w:rsidTr="00195548">
        <w:tc>
          <w:tcPr>
            <w:tcW w:w="600" w:type="dxa"/>
          </w:tcPr>
          <w:p w14:paraId="0BAC466B" w14:textId="77777777" w:rsidR="00B50050" w:rsidRDefault="00B50050" w:rsidP="0088127C">
            <w:pPr>
              <w:pStyle w:val="OtherTableBody"/>
            </w:pPr>
          </w:p>
        </w:tc>
        <w:tc>
          <w:tcPr>
            <w:tcW w:w="600" w:type="dxa"/>
          </w:tcPr>
          <w:p w14:paraId="6B164039" w14:textId="77777777" w:rsidR="00B50050" w:rsidRDefault="00B50050" w:rsidP="0088127C">
            <w:pPr>
              <w:pStyle w:val="OtherTableBody"/>
            </w:pPr>
            <w:r>
              <w:t>0360</w:t>
            </w:r>
          </w:p>
        </w:tc>
        <w:tc>
          <w:tcPr>
            <w:tcW w:w="2600" w:type="dxa"/>
          </w:tcPr>
          <w:p w14:paraId="4FAAC43D" w14:textId="77777777" w:rsidR="00B50050" w:rsidRDefault="00B50050" w:rsidP="0088127C">
            <w:pPr>
              <w:pStyle w:val="OtherTableBody"/>
            </w:pPr>
          </w:p>
        </w:tc>
        <w:tc>
          <w:tcPr>
            <w:tcW w:w="1400" w:type="dxa"/>
          </w:tcPr>
          <w:p w14:paraId="653749F9" w14:textId="77777777" w:rsidR="00B50050" w:rsidRDefault="00B50050" w:rsidP="0088127C">
            <w:pPr>
              <w:pStyle w:val="OtherTableBody"/>
            </w:pPr>
            <w:r>
              <w:t>SEC</w:t>
            </w:r>
          </w:p>
        </w:tc>
        <w:tc>
          <w:tcPr>
            <w:tcW w:w="4200" w:type="dxa"/>
          </w:tcPr>
          <w:p w14:paraId="151DD24A" w14:textId="77777777" w:rsidR="00B50050" w:rsidRDefault="00B50050" w:rsidP="0088127C">
            <w:pPr>
              <w:pStyle w:val="OtherTableBody"/>
            </w:pPr>
            <w:r>
              <w:t>Secretarial Certificate</w:t>
            </w:r>
          </w:p>
        </w:tc>
      </w:tr>
      <w:tr w:rsidR="00B50050" w14:paraId="7FC9B1D6" w14:textId="77777777" w:rsidTr="00195548">
        <w:tc>
          <w:tcPr>
            <w:tcW w:w="600" w:type="dxa"/>
          </w:tcPr>
          <w:p w14:paraId="44B5767C" w14:textId="77777777" w:rsidR="00B50050" w:rsidRDefault="00B50050" w:rsidP="0088127C">
            <w:pPr>
              <w:pStyle w:val="OtherTableBody"/>
            </w:pPr>
          </w:p>
        </w:tc>
        <w:tc>
          <w:tcPr>
            <w:tcW w:w="600" w:type="dxa"/>
          </w:tcPr>
          <w:p w14:paraId="008F56C8" w14:textId="77777777" w:rsidR="00B50050" w:rsidRDefault="00B50050" w:rsidP="0088127C">
            <w:pPr>
              <w:pStyle w:val="OtherTableBody"/>
            </w:pPr>
            <w:r>
              <w:t>0360</w:t>
            </w:r>
          </w:p>
        </w:tc>
        <w:tc>
          <w:tcPr>
            <w:tcW w:w="2600" w:type="dxa"/>
          </w:tcPr>
          <w:p w14:paraId="1600E112" w14:textId="77777777" w:rsidR="00B50050" w:rsidRDefault="00B50050" w:rsidP="0088127C">
            <w:pPr>
              <w:pStyle w:val="OtherTableBody"/>
            </w:pPr>
          </w:p>
        </w:tc>
        <w:tc>
          <w:tcPr>
            <w:tcW w:w="1400" w:type="dxa"/>
          </w:tcPr>
          <w:p w14:paraId="3AC71BAC" w14:textId="77777777" w:rsidR="00B50050" w:rsidRDefault="00B50050" w:rsidP="0088127C">
            <w:pPr>
              <w:pStyle w:val="OtherTableBody"/>
            </w:pPr>
            <w:r>
              <w:t>TS</w:t>
            </w:r>
          </w:p>
        </w:tc>
        <w:tc>
          <w:tcPr>
            <w:tcW w:w="4200" w:type="dxa"/>
          </w:tcPr>
          <w:p w14:paraId="037D7A4E" w14:textId="77777777" w:rsidR="00B50050" w:rsidRDefault="00B50050" w:rsidP="0088127C">
            <w:pPr>
              <w:pStyle w:val="OtherTableBody"/>
            </w:pPr>
            <w:r>
              <w:t>Trade School Graduate</w:t>
            </w:r>
          </w:p>
        </w:tc>
      </w:tr>
      <w:tr w:rsidR="00B50050" w14:paraId="3C3692D6" w14:textId="77777777" w:rsidTr="00195548">
        <w:tc>
          <w:tcPr>
            <w:tcW w:w="600" w:type="dxa"/>
          </w:tcPr>
          <w:p w14:paraId="77B86516" w14:textId="77777777" w:rsidR="00B50050" w:rsidRDefault="00B50050" w:rsidP="0088127C">
            <w:pPr>
              <w:pStyle w:val="OtherTableBody"/>
            </w:pPr>
            <w:r>
              <w:t>User</w:t>
            </w:r>
          </w:p>
        </w:tc>
        <w:tc>
          <w:tcPr>
            <w:tcW w:w="600" w:type="dxa"/>
          </w:tcPr>
          <w:p w14:paraId="780AF10E" w14:textId="77777777" w:rsidR="00B50050" w:rsidRDefault="00B50050" w:rsidP="0088127C">
            <w:pPr>
              <w:pStyle w:val="OtherTableBody"/>
            </w:pPr>
          </w:p>
        </w:tc>
        <w:tc>
          <w:tcPr>
            <w:tcW w:w="2600" w:type="dxa"/>
          </w:tcPr>
          <w:p w14:paraId="56CE8DDC" w14:textId="77777777" w:rsidR="00B50050" w:rsidRDefault="00B50050" w:rsidP="0088127C">
            <w:pPr>
              <w:pStyle w:val="OtherTableBody"/>
            </w:pPr>
            <w:r>
              <w:t>Application</w:t>
            </w:r>
          </w:p>
        </w:tc>
        <w:tc>
          <w:tcPr>
            <w:tcW w:w="1400" w:type="dxa"/>
          </w:tcPr>
          <w:p w14:paraId="4D2520CA" w14:textId="77777777" w:rsidR="00B50050" w:rsidRDefault="00B50050" w:rsidP="0088127C">
            <w:pPr>
              <w:pStyle w:val="OtherTableBody"/>
            </w:pPr>
          </w:p>
        </w:tc>
        <w:tc>
          <w:tcPr>
            <w:tcW w:w="4200" w:type="dxa"/>
          </w:tcPr>
          <w:p w14:paraId="2467C67E" w14:textId="77777777" w:rsidR="00B50050" w:rsidRDefault="00B50050" w:rsidP="0088127C">
            <w:pPr>
              <w:pStyle w:val="OtherTableBody"/>
            </w:pPr>
          </w:p>
        </w:tc>
      </w:tr>
      <w:tr w:rsidR="00B50050" w14:paraId="08E8D97F" w14:textId="77777777" w:rsidTr="00195548">
        <w:tc>
          <w:tcPr>
            <w:tcW w:w="600" w:type="dxa"/>
          </w:tcPr>
          <w:p w14:paraId="14ABE506" w14:textId="77777777" w:rsidR="00B50050" w:rsidRDefault="00B50050" w:rsidP="0088127C">
            <w:pPr>
              <w:pStyle w:val="OtherTableBody"/>
            </w:pPr>
          </w:p>
        </w:tc>
        <w:tc>
          <w:tcPr>
            <w:tcW w:w="600" w:type="dxa"/>
          </w:tcPr>
          <w:p w14:paraId="217DE362" w14:textId="77777777" w:rsidR="00B50050" w:rsidRDefault="00B50050" w:rsidP="0088127C">
            <w:pPr>
              <w:pStyle w:val="OtherTableBody"/>
            </w:pPr>
            <w:r>
              <w:t>0361</w:t>
            </w:r>
          </w:p>
        </w:tc>
        <w:tc>
          <w:tcPr>
            <w:tcW w:w="2600" w:type="dxa"/>
          </w:tcPr>
          <w:p w14:paraId="7588F606" w14:textId="77777777" w:rsidR="00B50050" w:rsidRDefault="00B50050" w:rsidP="0088127C">
            <w:pPr>
              <w:pStyle w:val="OtherTableBody"/>
            </w:pPr>
          </w:p>
        </w:tc>
        <w:tc>
          <w:tcPr>
            <w:tcW w:w="1400" w:type="dxa"/>
          </w:tcPr>
          <w:p w14:paraId="225332B3" w14:textId="77777777" w:rsidR="00B50050" w:rsidRDefault="00B50050" w:rsidP="0088127C">
            <w:pPr>
              <w:pStyle w:val="OtherTableBody"/>
            </w:pPr>
            <w:r>
              <w:t>...</w:t>
            </w:r>
          </w:p>
        </w:tc>
        <w:tc>
          <w:tcPr>
            <w:tcW w:w="4200" w:type="dxa"/>
          </w:tcPr>
          <w:p w14:paraId="6CCCD3DE" w14:textId="77777777" w:rsidR="00B50050" w:rsidRDefault="00B50050" w:rsidP="0088127C">
            <w:pPr>
              <w:pStyle w:val="OtherTableBody"/>
            </w:pPr>
            <w:r>
              <w:t>No suggested values defined</w:t>
            </w:r>
          </w:p>
        </w:tc>
      </w:tr>
      <w:tr w:rsidR="00B50050" w14:paraId="3EAC3A66" w14:textId="77777777" w:rsidTr="00195548">
        <w:tc>
          <w:tcPr>
            <w:tcW w:w="600" w:type="dxa"/>
          </w:tcPr>
          <w:p w14:paraId="67EC9BB3" w14:textId="77777777" w:rsidR="00B50050" w:rsidRDefault="00B50050" w:rsidP="0088127C">
            <w:pPr>
              <w:pStyle w:val="OtherTableBody"/>
            </w:pPr>
            <w:r>
              <w:t>User</w:t>
            </w:r>
          </w:p>
        </w:tc>
        <w:tc>
          <w:tcPr>
            <w:tcW w:w="600" w:type="dxa"/>
          </w:tcPr>
          <w:p w14:paraId="7B1E1590" w14:textId="77777777" w:rsidR="00B50050" w:rsidRDefault="00B50050" w:rsidP="0088127C">
            <w:pPr>
              <w:pStyle w:val="OtherTableBody"/>
            </w:pPr>
          </w:p>
        </w:tc>
        <w:tc>
          <w:tcPr>
            <w:tcW w:w="2600" w:type="dxa"/>
          </w:tcPr>
          <w:p w14:paraId="4C2E38F6" w14:textId="77777777" w:rsidR="00B50050" w:rsidRDefault="00B50050" w:rsidP="0088127C">
            <w:pPr>
              <w:pStyle w:val="OtherTableBody"/>
            </w:pPr>
            <w:r>
              <w:t>Facility</w:t>
            </w:r>
          </w:p>
        </w:tc>
        <w:tc>
          <w:tcPr>
            <w:tcW w:w="1400" w:type="dxa"/>
          </w:tcPr>
          <w:p w14:paraId="244C14C1" w14:textId="77777777" w:rsidR="00B50050" w:rsidRDefault="00B50050" w:rsidP="0088127C">
            <w:pPr>
              <w:pStyle w:val="OtherTableBody"/>
            </w:pPr>
          </w:p>
        </w:tc>
        <w:tc>
          <w:tcPr>
            <w:tcW w:w="4200" w:type="dxa"/>
          </w:tcPr>
          <w:p w14:paraId="15C4EC5C" w14:textId="77777777" w:rsidR="00B50050" w:rsidRDefault="00B50050" w:rsidP="0088127C">
            <w:pPr>
              <w:pStyle w:val="OtherTableBody"/>
            </w:pPr>
          </w:p>
        </w:tc>
      </w:tr>
      <w:tr w:rsidR="00B50050" w14:paraId="3148CA00" w14:textId="77777777" w:rsidTr="00195548">
        <w:tc>
          <w:tcPr>
            <w:tcW w:w="600" w:type="dxa"/>
          </w:tcPr>
          <w:p w14:paraId="70491EA3" w14:textId="77777777" w:rsidR="00B50050" w:rsidRDefault="00B50050" w:rsidP="0088127C">
            <w:pPr>
              <w:pStyle w:val="OtherTableBody"/>
            </w:pPr>
          </w:p>
        </w:tc>
        <w:tc>
          <w:tcPr>
            <w:tcW w:w="600" w:type="dxa"/>
          </w:tcPr>
          <w:p w14:paraId="40294D46" w14:textId="77777777" w:rsidR="00B50050" w:rsidRDefault="00B50050" w:rsidP="0088127C">
            <w:pPr>
              <w:pStyle w:val="OtherTableBody"/>
            </w:pPr>
            <w:r>
              <w:t>0362</w:t>
            </w:r>
          </w:p>
        </w:tc>
        <w:tc>
          <w:tcPr>
            <w:tcW w:w="2600" w:type="dxa"/>
          </w:tcPr>
          <w:p w14:paraId="0B864C3A" w14:textId="77777777" w:rsidR="00B50050" w:rsidRDefault="00B50050" w:rsidP="0088127C">
            <w:pPr>
              <w:pStyle w:val="OtherTableBody"/>
            </w:pPr>
          </w:p>
        </w:tc>
        <w:tc>
          <w:tcPr>
            <w:tcW w:w="1400" w:type="dxa"/>
          </w:tcPr>
          <w:p w14:paraId="3A26FFB9" w14:textId="77777777" w:rsidR="00B50050" w:rsidRDefault="00B50050" w:rsidP="0088127C">
            <w:pPr>
              <w:pStyle w:val="OtherTableBody"/>
            </w:pPr>
            <w:r>
              <w:t>...</w:t>
            </w:r>
          </w:p>
        </w:tc>
        <w:tc>
          <w:tcPr>
            <w:tcW w:w="4200" w:type="dxa"/>
          </w:tcPr>
          <w:p w14:paraId="052D2DF5" w14:textId="77777777" w:rsidR="00B50050" w:rsidRDefault="00B50050" w:rsidP="0088127C">
            <w:pPr>
              <w:pStyle w:val="OtherTableBody"/>
            </w:pPr>
            <w:r>
              <w:t>No suggested values defined</w:t>
            </w:r>
          </w:p>
        </w:tc>
      </w:tr>
      <w:tr w:rsidR="00B50050" w14:paraId="6FFCC695" w14:textId="77777777" w:rsidTr="00195548">
        <w:tc>
          <w:tcPr>
            <w:tcW w:w="600" w:type="dxa"/>
          </w:tcPr>
          <w:p w14:paraId="507A2C1A" w14:textId="77777777" w:rsidR="00B50050" w:rsidRDefault="00B50050" w:rsidP="0088127C">
            <w:pPr>
              <w:pStyle w:val="OtherTableBody"/>
            </w:pPr>
            <w:r>
              <w:t>User</w:t>
            </w:r>
          </w:p>
        </w:tc>
        <w:tc>
          <w:tcPr>
            <w:tcW w:w="600" w:type="dxa"/>
          </w:tcPr>
          <w:p w14:paraId="79FAD3EF" w14:textId="77777777" w:rsidR="00B50050" w:rsidRDefault="00B50050" w:rsidP="0088127C">
            <w:pPr>
              <w:pStyle w:val="OtherTableBody"/>
            </w:pPr>
          </w:p>
        </w:tc>
        <w:tc>
          <w:tcPr>
            <w:tcW w:w="2600" w:type="dxa"/>
          </w:tcPr>
          <w:p w14:paraId="26A166A5" w14:textId="77777777" w:rsidR="00B50050" w:rsidRDefault="00B50050" w:rsidP="0088127C">
            <w:pPr>
              <w:pStyle w:val="OtherTableBody"/>
            </w:pPr>
            <w:r>
              <w:t>Assigning Authority</w:t>
            </w:r>
          </w:p>
        </w:tc>
        <w:tc>
          <w:tcPr>
            <w:tcW w:w="1400" w:type="dxa"/>
          </w:tcPr>
          <w:p w14:paraId="18EB944C" w14:textId="77777777" w:rsidR="00B50050" w:rsidRDefault="00B50050" w:rsidP="0088127C">
            <w:pPr>
              <w:pStyle w:val="OtherTableBody"/>
            </w:pPr>
          </w:p>
        </w:tc>
        <w:tc>
          <w:tcPr>
            <w:tcW w:w="4200" w:type="dxa"/>
          </w:tcPr>
          <w:p w14:paraId="20A4DE9C" w14:textId="77777777" w:rsidR="00B50050" w:rsidRDefault="00B50050" w:rsidP="0088127C">
            <w:pPr>
              <w:pStyle w:val="OtherTableBody"/>
            </w:pPr>
          </w:p>
        </w:tc>
      </w:tr>
      <w:tr w:rsidR="00B50050" w14:paraId="1C7F8388" w14:textId="77777777" w:rsidTr="00195548">
        <w:tc>
          <w:tcPr>
            <w:tcW w:w="600" w:type="dxa"/>
          </w:tcPr>
          <w:p w14:paraId="4F5B4002" w14:textId="77777777" w:rsidR="00B50050" w:rsidRDefault="00B50050" w:rsidP="0088127C">
            <w:pPr>
              <w:pStyle w:val="OtherTableBody"/>
            </w:pPr>
          </w:p>
        </w:tc>
        <w:tc>
          <w:tcPr>
            <w:tcW w:w="600" w:type="dxa"/>
          </w:tcPr>
          <w:p w14:paraId="7AB36C8E" w14:textId="77777777" w:rsidR="00B50050" w:rsidRDefault="00B50050" w:rsidP="0088127C">
            <w:pPr>
              <w:pStyle w:val="OtherTableBody"/>
            </w:pPr>
            <w:r>
              <w:t>0363</w:t>
            </w:r>
          </w:p>
        </w:tc>
        <w:tc>
          <w:tcPr>
            <w:tcW w:w="2600" w:type="dxa"/>
          </w:tcPr>
          <w:p w14:paraId="50589000" w14:textId="77777777" w:rsidR="00B50050" w:rsidRDefault="00B50050" w:rsidP="0088127C">
            <w:pPr>
              <w:pStyle w:val="OtherTableBody"/>
            </w:pPr>
          </w:p>
        </w:tc>
        <w:tc>
          <w:tcPr>
            <w:tcW w:w="1400" w:type="dxa"/>
          </w:tcPr>
          <w:p w14:paraId="7099391F" w14:textId="77777777" w:rsidR="00B50050" w:rsidRDefault="00B50050" w:rsidP="0088127C">
            <w:pPr>
              <w:pStyle w:val="OtherTableBody"/>
            </w:pPr>
            <w:r>
              <w:t>...</w:t>
            </w:r>
          </w:p>
        </w:tc>
        <w:tc>
          <w:tcPr>
            <w:tcW w:w="4200" w:type="dxa"/>
          </w:tcPr>
          <w:p w14:paraId="41315465" w14:textId="77777777" w:rsidR="00B50050" w:rsidRDefault="00B50050" w:rsidP="0088127C">
            <w:pPr>
              <w:pStyle w:val="OtherTableBody"/>
            </w:pPr>
            <w:r>
              <w:t>No suggested values defined</w:t>
            </w:r>
          </w:p>
        </w:tc>
      </w:tr>
      <w:tr w:rsidR="00B50050" w14:paraId="6E9B1BB4" w14:textId="77777777" w:rsidTr="00195548">
        <w:tc>
          <w:tcPr>
            <w:tcW w:w="600" w:type="dxa"/>
          </w:tcPr>
          <w:p w14:paraId="62E5ADE7" w14:textId="77777777" w:rsidR="00B50050" w:rsidRDefault="00B50050" w:rsidP="0088127C">
            <w:pPr>
              <w:pStyle w:val="OtherTableBody"/>
            </w:pPr>
            <w:r>
              <w:t>User</w:t>
            </w:r>
          </w:p>
        </w:tc>
        <w:tc>
          <w:tcPr>
            <w:tcW w:w="600" w:type="dxa"/>
          </w:tcPr>
          <w:p w14:paraId="204D6B49" w14:textId="77777777" w:rsidR="00B50050" w:rsidRDefault="00B50050" w:rsidP="0088127C">
            <w:pPr>
              <w:pStyle w:val="OtherTableBody"/>
            </w:pPr>
          </w:p>
        </w:tc>
        <w:tc>
          <w:tcPr>
            <w:tcW w:w="2600" w:type="dxa"/>
          </w:tcPr>
          <w:p w14:paraId="5519865E" w14:textId="77777777" w:rsidR="00B50050" w:rsidRDefault="00B50050" w:rsidP="0088127C">
            <w:pPr>
              <w:pStyle w:val="OtherTableBody"/>
            </w:pPr>
            <w:r>
              <w:t>Comment Type</w:t>
            </w:r>
          </w:p>
        </w:tc>
        <w:tc>
          <w:tcPr>
            <w:tcW w:w="1400" w:type="dxa"/>
          </w:tcPr>
          <w:p w14:paraId="4F449C7D" w14:textId="77777777" w:rsidR="00B50050" w:rsidRDefault="00B50050" w:rsidP="0088127C">
            <w:pPr>
              <w:pStyle w:val="OtherTableBody"/>
            </w:pPr>
          </w:p>
        </w:tc>
        <w:tc>
          <w:tcPr>
            <w:tcW w:w="4200" w:type="dxa"/>
          </w:tcPr>
          <w:p w14:paraId="1634472C" w14:textId="77777777" w:rsidR="00B50050" w:rsidRDefault="00B50050" w:rsidP="0088127C">
            <w:pPr>
              <w:pStyle w:val="OtherTableBody"/>
            </w:pPr>
          </w:p>
        </w:tc>
      </w:tr>
      <w:tr w:rsidR="00B50050" w14:paraId="5632A494" w14:textId="77777777" w:rsidTr="00195548">
        <w:tc>
          <w:tcPr>
            <w:tcW w:w="600" w:type="dxa"/>
          </w:tcPr>
          <w:p w14:paraId="4F82B57C" w14:textId="77777777" w:rsidR="00B50050" w:rsidRDefault="00B50050" w:rsidP="0088127C">
            <w:pPr>
              <w:pStyle w:val="OtherTableBody"/>
            </w:pPr>
          </w:p>
        </w:tc>
        <w:tc>
          <w:tcPr>
            <w:tcW w:w="600" w:type="dxa"/>
          </w:tcPr>
          <w:p w14:paraId="647941DE" w14:textId="77777777" w:rsidR="00B50050" w:rsidRDefault="00B50050" w:rsidP="0088127C">
            <w:pPr>
              <w:pStyle w:val="OtherTableBody"/>
            </w:pPr>
            <w:r>
              <w:t>0364</w:t>
            </w:r>
          </w:p>
        </w:tc>
        <w:tc>
          <w:tcPr>
            <w:tcW w:w="2600" w:type="dxa"/>
          </w:tcPr>
          <w:p w14:paraId="1AE0CA1A" w14:textId="77777777" w:rsidR="00B50050" w:rsidRDefault="00B50050" w:rsidP="0088127C">
            <w:pPr>
              <w:pStyle w:val="OtherTableBody"/>
            </w:pPr>
          </w:p>
        </w:tc>
        <w:tc>
          <w:tcPr>
            <w:tcW w:w="1400" w:type="dxa"/>
          </w:tcPr>
          <w:p w14:paraId="3CB602DD" w14:textId="77777777" w:rsidR="00B50050" w:rsidRDefault="00B50050" w:rsidP="0088127C">
            <w:pPr>
              <w:pStyle w:val="OtherTableBody"/>
            </w:pPr>
            <w:r>
              <w:t>1R</w:t>
            </w:r>
          </w:p>
        </w:tc>
        <w:tc>
          <w:tcPr>
            <w:tcW w:w="4200" w:type="dxa"/>
          </w:tcPr>
          <w:p w14:paraId="2D98B3B3" w14:textId="77777777" w:rsidR="00B50050" w:rsidRDefault="00B50050" w:rsidP="0088127C">
            <w:pPr>
              <w:pStyle w:val="OtherTableBody"/>
            </w:pPr>
            <w:r>
              <w:t>Primary Reason</w:t>
            </w:r>
          </w:p>
        </w:tc>
      </w:tr>
      <w:tr w:rsidR="00B50050" w14:paraId="1204299F" w14:textId="77777777" w:rsidTr="00195548">
        <w:tc>
          <w:tcPr>
            <w:tcW w:w="600" w:type="dxa"/>
          </w:tcPr>
          <w:p w14:paraId="6FE0B7B3" w14:textId="77777777" w:rsidR="00B50050" w:rsidRDefault="00B50050" w:rsidP="0088127C">
            <w:pPr>
              <w:pStyle w:val="OtherTableBody"/>
            </w:pPr>
          </w:p>
        </w:tc>
        <w:tc>
          <w:tcPr>
            <w:tcW w:w="600" w:type="dxa"/>
          </w:tcPr>
          <w:p w14:paraId="1AF44A7C" w14:textId="77777777" w:rsidR="00B50050" w:rsidRDefault="00B50050" w:rsidP="0088127C">
            <w:pPr>
              <w:pStyle w:val="OtherTableBody"/>
            </w:pPr>
            <w:r>
              <w:t>0364</w:t>
            </w:r>
          </w:p>
        </w:tc>
        <w:tc>
          <w:tcPr>
            <w:tcW w:w="2600" w:type="dxa"/>
          </w:tcPr>
          <w:p w14:paraId="28DA45A6" w14:textId="77777777" w:rsidR="00B50050" w:rsidRDefault="00B50050" w:rsidP="0088127C">
            <w:pPr>
              <w:pStyle w:val="OtherTableBody"/>
            </w:pPr>
          </w:p>
        </w:tc>
        <w:tc>
          <w:tcPr>
            <w:tcW w:w="1400" w:type="dxa"/>
          </w:tcPr>
          <w:p w14:paraId="58AEB989" w14:textId="77777777" w:rsidR="00B50050" w:rsidRDefault="00B50050" w:rsidP="0088127C">
            <w:pPr>
              <w:pStyle w:val="OtherTableBody"/>
            </w:pPr>
            <w:r>
              <w:t>2R</w:t>
            </w:r>
          </w:p>
        </w:tc>
        <w:tc>
          <w:tcPr>
            <w:tcW w:w="4200" w:type="dxa"/>
          </w:tcPr>
          <w:p w14:paraId="42109A81" w14:textId="77777777" w:rsidR="00B50050" w:rsidRDefault="00B50050" w:rsidP="0088127C">
            <w:pPr>
              <w:pStyle w:val="OtherTableBody"/>
            </w:pPr>
            <w:r>
              <w:t>Secondary Reason</w:t>
            </w:r>
          </w:p>
        </w:tc>
      </w:tr>
      <w:tr w:rsidR="00B50050" w14:paraId="6CF5CC34" w14:textId="77777777" w:rsidTr="00195548">
        <w:tc>
          <w:tcPr>
            <w:tcW w:w="600" w:type="dxa"/>
          </w:tcPr>
          <w:p w14:paraId="44BD7BAC" w14:textId="77777777" w:rsidR="00B50050" w:rsidRDefault="00B50050" w:rsidP="0088127C">
            <w:pPr>
              <w:pStyle w:val="OtherTableBody"/>
            </w:pPr>
          </w:p>
        </w:tc>
        <w:tc>
          <w:tcPr>
            <w:tcW w:w="600" w:type="dxa"/>
          </w:tcPr>
          <w:p w14:paraId="343E5731" w14:textId="77777777" w:rsidR="00B50050" w:rsidRDefault="00B50050" w:rsidP="0088127C">
            <w:pPr>
              <w:pStyle w:val="OtherTableBody"/>
            </w:pPr>
            <w:r>
              <w:t>0364</w:t>
            </w:r>
          </w:p>
        </w:tc>
        <w:tc>
          <w:tcPr>
            <w:tcW w:w="2600" w:type="dxa"/>
          </w:tcPr>
          <w:p w14:paraId="56A3C73E" w14:textId="77777777" w:rsidR="00B50050" w:rsidRDefault="00B50050" w:rsidP="0088127C">
            <w:pPr>
              <w:pStyle w:val="OtherTableBody"/>
            </w:pPr>
          </w:p>
        </w:tc>
        <w:tc>
          <w:tcPr>
            <w:tcW w:w="1400" w:type="dxa"/>
          </w:tcPr>
          <w:p w14:paraId="641F8A8F" w14:textId="77777777" w:rsidR="00B50050" w:rsidRDefault="00B50050" w:rsidP="0088127C">
            <w:pPr>
              <w:pStyle w:val="OtherTableBody"/>
            </w:pPr>
            <w:r>
              <w:t>AI</w:t>
            </w:r>
          </w:p>
        </w:tc>
        <w:tc>
          <w:tcPr>
            <w:tcW w:w="4200" w:type="dxa"/>
          </w:tcPr>
          <w:p w14:paraId="29138583" w14:textId="77777777" w:rsidR="00B50050" w:rsidRDefault="00B50050" w:rsidP="0088127C">
            <w:pPr>
              <w:pStyle w:val="OtherTableBody"/>
            </w:pPr>
            <w:r>
              <w:t>Ancillary Instructions</w:t>
            </w:r>
          </w:p>
        </w:tc>
      </w:tr>
      <w:tr w:rsidR="00B50050" w14:paraId="7875F5E4" w14:textId="77777777" w:rsidTr="00195548">
        <w:tc>
          <w:tcPr>
            <w:tcW w:w="600" w:type="dxa"/>
          </w:tcPr>
          <w:p w14:paraId="2CA7CA06" w14:textId="77777777" w:rsidR="00B50050" w:rsidRDefault="00B50050" w:rsidP="0088127C">
            <w:pPr>
              <w:pStyle w:val="OtherTableBody"/>
            </w:pPr>
          </w:p>
        </w:tc>
        <w:tc>
          <w:tcPr>
            <w:tcW w:w="600" w:type="dxa"/>
          </w:tcPr>
          <w:p w14:paraId="3BFE07A5" w14:textId="77777777" w:rsidR="00B50050" w:rsidRDefault="00B50050" w:rsidP="0088127C">
            <w:pPr>
              <w:pStyle w:val="OtherTableBody"/>
            </w:pPr>
            <w:r>
              <w:t>0364</w:t>
            </w:r>
          </w:p>
        </w:tc>
        <w:tc>
          <w:tcPr>
            <w:tcW w:w="2600" w:type="dxa"/>
          </w:tcPr>
          <w:p w14:paraId="1B781903" w14:textId="77777777" w:rsidR="00B50050" w:rsidRDefault="00B50050" w:rsidP="0088127C">
            <w:pPr>
              <w:pStyle w:val="OtherTableBody"/>
            </w:pPr>
          </w:p>
        </w:tc>
        <w:tc>
          <w:tcPr>
            <w:tcW w:w="1400" w:type="dxa"/>
          </w:tcPr>
          <w:p w14:paraId="69645A49" w14:textId="77777777" w:rsidR="00B50050" w:rsidRDefault="00B50050" w:rsidP="0088127C">
            <w:pPr>
              <w:pStyle w:val="OtherTableBody"/>
            </w:pPr>
            <w:r>
              <w:t>DR</w:t>
            </w:r>
          </w:p>
        </w:tc>
        <w:tc>
          <w:tcPr>
            <w:tcW w:w="4200" w:type="dxa"/>
          </w:tcPr>
          <w:p w14:paraId="49E88653" w14:textId="77777777" w:rsidR="00B50050" w:rsidRDefault="00B50050" w:rsidP="0088127C">
            <w:pPr>
              <w:pStyle w:val="OtherTableBody"/>
            </w:pPr>
            <w:r>
              <w:t>Duplicate/Interaction Reason</w:t>
            </w:r>
          </w:p>
        </w:tc>
      </w:tr>
      <w:tr w:rsidR="00B50050" w14:paraId="7B561E3E" w14:textId="77777777" w:rsidTr="00195548">
        <w:tc>
          <w:tcPr>
            <w:tcW w:w="600" w:type="dxa"/>
          </w:tcPr>
          <w:p w14:paraId="60672091" w14:textId="77777777" w:rsidR="00B50050" w:rsidRDefault="00B50050" w:rsidP="0088127C">
            <w:pPr>
              <w:pStyle w:val="OtherTableBody"/>
            </w:pPr>
          </w:p>
        </w:tc>
        <w:tc>
          <w:tcPr>
            <w:tcW w:w="600" w:type="dxa"/>
          </w:tcPr>
          <w:p w14:paraId="6F593483" w14:textId="77777777" w:rsidR="00B50050" w:rsidRDefault="00B50050" w:rsidP="0088127C">
            <w:pPr>
              <w:pStyle w:val="OtherTableBody"/>
            </w:pPr>
            <w:r>
              <w:t>0364</w:t>
            </w:r>
          </w:p>
        </w:tc>
        <w:tc>
          <w:tcPr>
            <w:tcW w:w="2600" w:type="dxa"/>
          </w:tcPr>
          <w:p w14:paraId="4C407DA0" w14:textId="77777777" w:rsidR="00B50050" w:rsidRDefault="00B50050" w:rsidP="0088127C">
            <w:pPr>
              <w:pStyle w:val="OtherTableBody"/>
            </w:pPr>
          </w:p>
        </w:tc>
        <w:tc>
          <w:tcPr>
            <w:tcW w:w="1400" w:type="dxa"/>
          </w:tcPr>
          <w:p w14:paraId="61203CAA" w14:textId="77777777" w:rsidR="00B50050" w:rsidRDefault="00B50050" w:rsidP="0088127C">
            <w:pPr>
              <w:pStyle w:val="OtherTableBody"/>
            </w:pPr>
            <w:r>
              <w:t>GI</w:t>
            </w:r>
          </w:p>
        </w:tc>
        <w:tc>
          <w:tcPr>
            <w:tcW w:w="4200" w:type="dxa"/>
          </w:tcPr>
          <w:p w14:paraId="2CC421EC" w14:textId="77777777" w:rsidR="00B50050" w:rsidRDefault="00B50050" w:rsidP="0088127C">
            <w:pPr>
              <w:pStyle w:val="OtherTableBody"/>
            </w:pPr>
            <w:r>
              <w:t>General Instructions</w:t>
            </w:r>
          </w:p>
        </w:tc>
      </w:tr>
      <w:tr w:rsidR="00B50050" w14:paraId="702FCC84" w14:textId="77777777" w:rsidTr="00195548">
        <w:tc>
          <w:tcPr>
            <w:tcW w:w="600" w:type="dxa"/>
          </w:tcPr>
          <w:p w14:paraId="31D3239D" w14:textId="77777777" w:rsidR="00B50050" w:rsidRDefault="00B50050" w:rsidP="0088127C">
            <w:pPr>
              <w:pStyle w:val="OtherTableBody"/>
            </w:pPr>
          </w:p>
        </w:tc>
        <w:tc>
          <w:tcPr>
            <w:tcW w:w="600" w:type="dxa"/>
          </w:tcPr>
          <w:p w14:paraId="0C0A17E1" w14:textId="77777777" w:rsidR="00B50050" w:rsidRDefault="00B50050" w:rsidP="0088127C">
            <w:pPr>
              <w:pStyle w:val="OtherTableBody"/>
            </w:pPr>
            <w:r>
              <w:t>0364</w:t>
            </w:r>
          </w:p>
        </w:tc>
        <w:tc>
          <w:tcPr>
            <w:tcW w:w="2600" w:type="dxa"/>
          </w:tcPr>
          <w:p w14:paraId="7A42BE0B" w14:textId="77777777" w:rsidR="00B50050" w:rsidRDefault="00B50050" w:rsidP="0088127C">
            <w:pPr>
              <w:pStyle w:val="OtherTableBody"/>
            </w:pPr>
          </w:p>
        </w:tc>
        <w:tc>
          <w:tcPr>
            <w:tcW w:w="1400" w:type="dxa"/>
          </w:tcPr>
          <w:p w14:paraId="6D81ABBF" w14:textId="77777777" w:rsidR="00B50050" w:rsidRDefault="00B50050" w:rsidP="0088127C">
            <w:pPr>
              <w:pStyle w:val="OtherTableBody"/>
            </w:pPr>
            <w:r>
              <w:t>GR</w:t>
            </w:r>
          </w:p>
        </w:tc>
        <w:tc>
          <w:tcPr>
            <w:tcW w:w="4200" w:type="dxa"/>
          </w:tcPr>
          <w:p w14:paraId="22A6B30D" w14:textId="77777777" w:rsidR="00B50050" w:rsidRDefault="00B50050" w:rsidP="0088127C">
            <w:pPr>
              <w:pStyle w:val="OtherTableBody"/>
            </w:pPr>
            <w:r>
              <w:t>General Reason</w:t>
            </w:r>
          </w:p>
        </w:tc>
      </w:tr>
      <w:tr w:rsidR="00B50050" w14:paraId="77E172FD" w14:textId="77777777" w:rsidTr="00195548">
        <w:tc>
          <w:tcPr>
            <w:tcW w:w="600" w:type="dxa"/>
          </w:tcPr>
          <w:p w14:paraId="74C5D923" w14:textId="77777777" w:rsidR="00B50050" w:rsidRDefault="00B50050" w:rsidP="0088127C">
            <w:pPr>
              <w:pStyle w:val="OtherTableBody"/>
            </w:pPr>
          </w:p>
        </w:tc>
        <w:tc>
          <w:tcPr>
            <w:tcW w:w="600" w:type="dxa"/>
          </w:tcPr>
          <w:p w14:paraId="65281736" w14:textId="77777777" w:rsidR="00B50050" w:rsidRDefault="00B50050" w:rsidP="0088127C">
            <w:pPr>
              <w:pStyle w:val="OtherTableBody"/>
            </w:pPr>
            <w:r>
              <w:t>0364</w:t>
            </w:r>
          </w:p>
        </w:tc>
        <w:tc>
          <w:tcPr>
            <w:tcW w:w="2600" w:type="dxa"/>
          </w:tcPr>
          <w:p w14:paraId="4E0F6A6D" w14:textId="77777777" w:rsidR="00B50050" w:rsidRDefault="00B50050" w:rsidP="0088127C">
            <w:pPr>
              <w:pStyle w:val="OtherTableBody"/>
            </w:pPr>
          </w:p>
        </w:tc>
        <w:tc>
          <w:tcPr>
            <w:tcW w:w="1400" w:type="dxa"/>
          </w:tcPr>
          <w:p w14:paraId="4072C272" w14:textId="77777777" w:rsidR="00B50050" w:rsidRDefault="00B50050" w:rsidP="0088127C">
            <w:pPr>
              <w:pStyle w:val="OtherTableBody"/>
            </w:pPr>
            <w:r>
              <w:t>PI</w:t>
            </w:r>
          </w:p>
        </w:tc>
        <w:tc>
          <w:tcPr>
            <w:tcW w:w="4200" w:type="dxa"/>
          </w:tcPr>
          <w:p w14:paraId="0D9A6A01" w14:textId="77777777" w:rsidR="00B50050" w:rsidRDefault="00B50050" w:rsidP="0088127C">
            <w:pPr>
              <w:pStyle w:val="OtherTableBody"/>
            </w:pPr>
            <w:r>
              <w:t>Patient Instructions</w:t>
            </w:r>
          </w:p>
        </w:tc>
      </w:tr>
      <w:tr w:rsidR="00B50050" w14:paraId="1CD65736" w14:textId="77777777" w:rsidTr="00195548">
        <w:tc>
          <w:tcPr>
            <w:tcW w:w="600" w:type="dxa"/>
          </w:tcPr>
          <w:p w14:paraId="1F0550D1" w14:textId="77777777" w:rsidR="00B50050" w:rsidRDefault="00B50050" w:rsidP="0088127C">
            <w:pPr>
              <w:pStyle w:val="OtherTableBody"/>
            </w:pPr>
          </w:p>
        </w:tc>
        <w:tc>
          <w:tcPr>
            <w:tcW w:w="600" w:type="dxa"/>
          </w:tcPr>
          <w:p w14:paraId="29FA33F9" w14:textId="77777777" w:rsidR="00B50050" w:rsidRDefault="00B50050" w:rsidP="0088127C">
            <w:pPr>
              <w:pStyle w:val="OtherTableBody"/>
            </w:pPr>
            <w:r>
              <w:t>0364</w:t>
            </w:r>
          </w:p>
        </w:tc>
        <w:tc>
          <w:tcPr>
            <w:tcW w:w="2600" w:type="dxa"/>
          </w:tcPr>
          <w:p w14:paraId="7EA8AD52" w14:textId="77777777" w:rsidR="00B50050" w:rsidRDefault="00B50050" w:rsidP="0088127C">
            <w:pPr>
              <w:pStyle w:val="OtherTableBody"/>
            </w:pPr>
          </w:p>
        </w:tc>
        <w:tc>
          <w:tcPr>
            <w:tcW w:w="1400" w:type="dxa"/>
          </w:tcPr>
          <w:p w14:paraId="280E2923" w14:textId="77777777" w:rsidR="00B50050" w:rsidRDefault="00B50050" w:rsidP="0088127C">
            <w:pPr>
              <w:pStyle w:val="OtherTableBody"/>
            </w:pPr>
            <w:r>
              <w:t>RE</w:t>
            </w:r>
          </w:p>
        </w:tc>
        <w:tc>
          <w:tcPr>
            <w:tcW w:w="4200" w:type="dxa"/>
          </w:tcPr>
          <w:p w14:paraId="424CF16A" w14:textId="77777777" w:rsidR="00B50050" w:rsidRDefault="00B50050" w:rsidP="0088127C">
            <w:pPr>
              <w:pStyle w:val="OtherTableBody"/>
            </w:pPr>
            <w:r>
              <w:t>Remark</w:t>
            </w:r>
          </w:p>
        </w:tc>
      </w:tr>
      <w:tr w:rsidR="00B50050" w14:paraId="11945E84" w14:textId="77777777" w:rsidTr="00195548">
        <w:tc>
          <w:tcPr>
            <w:tcW w:w="600" w:type="dxa"/>
          </w:tcPr>
          <w:p w14:paraId="65DC7514" w14:textId="77777777" w:rsidR="00B50050" w:rsidRDefault="00B50050" w:rsidP="0088127C">
            <w:pPr>
              <w:pStyle w:val="OtherTableBody"/>
            </w:pPr>
            <w:r>
              <w:t>HL7</w:t>
            </w:r>
          </w:p>
        </w:tc>
        <w:tc>
          <w:tcPr>
            <w:tcW w:w="600" w:type="dxa"/>
          </w:tcPr>
          <w:p w14:paraId="55845E86" w14:textId="77777777" w:rsidR="00B50050" w:rsidRDefault="00B50050" w:rsidP="0088127C">
            <w:pPr>
              <w:pStyle w:val="OtherTableBody"/>
            </w:pPr>
          </w:p>
        </w:tc>
        <w:tc>
          <w:tcPr>
            <w:tcW w:w="2600" w:type="dxa"/>
          </w:tcPr>
          <w:p w14:paraId="522B27D9" w14:textId="77777777" w:rsidR="00B50050" w:rsidRDefault="00B50050" w:rsidP="0088127C">
            <w:pPr>
              <w:pStyle w:val="OtherTableBody"/>
            </w:pPr>
            <w:r>
              <w:t>Equipment State</w:t>
            </w:r>
          </w:p>
        </w:tc>
        <w:tc>
          <w:tcPr>
            <w:tcW w:w="1400" w:type="dxa"/>
          </w:tcPr>
          <w:p w14:paraId="5CA4A29F" w14:textId="77777777" w:rsidR="00B50050" w:rsidRDefault="00B50050" w:rsidP="0088127C">
            <w:pPr>
              <w:pStyle w:val="OtherTableBody"/>
            </w:pPr>
          </w:p>
        </w:tc>
        <w:tc>
          <w:tcPr>
            <w:tcW w:w="4200" w:type="dxa"/>
          </w:tcPr>
          <w:p w14:paraId="32FF9218" w14:textId="77777777" w:rsidR="00B50050" w:rsidRDefault="00B50050" w:rsidP="0088127C">
            <w:pPr>
              <w:pStyle w:val="OtherTableBody"/>
            </w:pPr>
          </w:p>
        </w:tc>
      </w:tr>
      <w:tr w:rsidR="00B50050" w14:paraId="67516445" w14:textId="77777777" w:rsidTr="00195548">
        <w:tc>
          <w:tcPr>
            <w:tcW w:w="600" w:type="dxa"/>
          </w:tcPr>
          <w:p w14:paraId="03FA9F7C" w14:textId="77777777" w:rsidR="00B50050" w:rsidRDefault="00B50050" w:rsidP="0088127C">
            <w:pPr>
              <w:pStyle w:val="OtherTableBody"/>
            </w:pPr>
          </w:p>
        </w:tc>
        <w:tc>
          <w:tcPr>
            <w:tcW w:w="600" w:type="dxa"/>
          </w:tcPr>
          <w:p w14:paraId="40C50DFF" w14:textId="77777777" w:rsidR="00B50050" w:rsidRDefault="00B50050" w:rsidP="0088127C">
            <w:pPr>
              <w:pStyle w:val="OtherTableBody"/>
            </w:pPr>
            <w:r>
              <w:t>0365</w:t>
            </w:r>
          </w:p>
        </w:tc>
        <w:tc>
          <w:tcPr>
            <w:tcW w:w="2600" w:type="dxa"/>
          </w:tcPr>
          <w:p w14:paraId="62B6C115" w14:textId="77777777" w:rsidR="00B50050" w:rsidRDefault="00B50050" w:rsidP="0088127C">
            <w:pPr>
              <w:pStyle w:val="OtherTableBody"/>
            </w:pPr>
          </w:p>
        </w:tc>
        <w:tc>
          <w:tcPr>
            <w:tcW w:w="1400" w:type="dxa"/>
          </w:tcPr>
          <w:p w14:paraId="181A2D7B" w14:textId="77777777" w:rsidR="00B50050" w:rsidRDefault="00B50050" w:rsidP="0088127C">
            <w:pPr>
              <w:pStyle w:val="OtherTableBody"/>
            </w:pPr>
            <w:r>
              <w:t>CL</w:t>
            </w:r>
          </w:p>
        </w:tc>
        <w:tc>
          <w:tcPr>
            <w:tcW w:w="4200" w:type="dxa"/>
          </w:tcPr>
          <w:p w14:paraId="3F4F7BE9" w14:textId="77777777" w:rsidR="00B50050" w:rsidRDefault="00B50050" w:rsidP="0088127C">
            <w:pPr>
              <w:pStyle w:val="OtherTableBody"/>
            </w:pPr>
            <w:r>
              <w:t>Clearing</w:t>
            </w:r>
          </w:p>
        </w:tc>
      </w:tr>
      <w:tr w:rsidR="00B50050" w14:paraId="2693B001" w14:textId="77777777" w:rsidTr="00195548">
        <w:tc>
          <w:tcPr>
            <w:tcW w:w="600" w:type="dxa"/>
          </w:tcPr>
          <w:p w14:paraId="3880A7F9" w14:textId="77777777" w:rsidR="00B50050" w:rsidRDefault="00B50050" w:rsidP="0088127C">
            <w:pPr>
              <w:pStyle w:val="OtherTableBody"/>
            </w:pPr>
          </w:p>
        </w:tc>
        <w:tc>
          <w:tcPr>
            <w:tcW w:w="600" w:type="dxa"/>
          </w:tcPr>
          <w:p w14:paraId="3AB8CD6E" w14:textId="77777777" w:rsidR="00B50050" w:rsidRDefault="00B50050" w:rsidP="0088127C">
            <w:pPr>
              <w:pStyle w:val="OtherTableBody"/>
            </w:pPr>
            <w:r>
              <w:t>0365</w:t>
            </w:r>
          </w:p>
        </w:tc>
        <w:tc>
          <w:tcPr>
            <w:tcW w:w="2600" w:type="dxa"/>
          </w:tcPr>
          <w:p w14:paraId="5EADC3DC" w14:textId="77777777" w:rsidR="00B50050" w:rsidRDefault="00B50050" w:rsidP="0088127C">
            <w:pPr>
              <w:pStyle w:val="OtherTableBody"/>
            </w:pPr>
          </w:p>
        </w:tc>
        <w:tc>
          <w:tcPr>
            <w:tcW w:w="1400" w:type="dxa"/>
          </w:tcPr>
          <w:p w14:paraId="4B3FB307" w14:textId="77777777" w:rsidR="00B50050" w:rsidRDefault="00B50050" w:rsidP="0088127C">
            <w:pPr>
              <w:pStyle w:val="OtherTableBody"/>
            </w:pPr>
            <w:r>
              <w:t>CO</w:t>
            </w:r>
          </w:p>
        </w:tc>
        <w:tc>
          <w:tcPr>
            <w:tcW w:w="4200" w:type="dxa"/>
          </w:tcPr>
          <w:p w14:paraId="65C3E0CB" w14:textId="77777777" w:rsidR="00B50050" w:rsidRDefault="00B50050" w:rsidP="0088127C">
            <w:pPr>
              <w:pStyle w:val="OtherTableBody"/>
            </w:pPr>
            <w:r>
              <w:t>Configuring</w:t>
            </w:r>
          </w:p>
        </w:tc>
      </w:tr>
      <w:tr w:rsidR="00B50050" w14:paraId="3840D341" w14:textId="77777777" w:rsidTr="00195548">
        <w:tc>
          <w:tcPr>
            <w:tcW w:w="600" w:type="dxa"/>
          </w:tcPr>
          <w:p w14:paraId="0AD3CB31" w14:textId="77777777" w:rsidR="00B50050" w:rsidRDefault="00B50050" w:rsidP="0088127C">
            <w:pPr>
              <w:pStyle w:val="OtherTableBody"/>
            </w:pPr>
          </w:p>
        </w:tc>
        <w:tc>
          <w:tcPr>
            <w:tcW w:w="600" w:type="dxa"/>
          </w:tcPr>
          <w:p w14:paraId="7A26CC72" w14:textId="77777777" w:rsidR="00B50050" w:rsidRDefault="00B50050" w:rsidP="0088127C">
            <w:pPr>
              <w:pStyle w:val="OtherTableBody"/>
            </w:pPr>
            <w:r>
              <w:t>0365</w:t>
            </w:r>
          </w:p>
        </w:tc>
        <w:tc>
          <w:tcPr>
            <w:tcW w:w="2600" w:type="dxa"/>
          </w:tcPr>
          <w:p w14:paraId="3D7E33B7" w14:textId="77777777" w:rsidR="00B50050" w:rsidRDefault="00B50050" w:rsidP="0088127C">
            <w:pPr>
              <w:pStyle w:val="OtherTableBody"/>
            </w:pPr>
          </w:p>
        </w:tc>
        <w:tc>
          <w:tcPr>
            <w:tcW w:w="1400" w:type="dxa"/>
          </w:tcPr>
          <w:p w14:paraId="2D92C887" w14:textId="77777777" w:rsidR="00B50050" w:rsidRDefault="00B50050" w:rsidP="0088127C">
            <w:pPr>
              <w:pStyle w:val="OtherTableBody"/>
            </w:pPr>
            <w:r>
              <w:t>DI</w:t>
            </w:r>
          </w:p>
        </w:tc>
        <w:tc>
          <w:tcPr>
            <w:tcW w:w="4200" w:type="dxa"/>
          </w:tcPr>
          <w:p w14:paraId="73239CBC" w14:textId="77777777" w:rsidR="00B50050" w:rsidRDefault="00B50050" w:rsidP="0088127C">
            <w:pPr>
              <w:pStyle w:val="OtherTableBody"/>
            </w:pPr>
            <w:r>
              <w:t>Diagnose</w:t>
            </w:r>
          </w:p>
        </w:tc>
      </w:tr>
      <w:tr w:rsidR="00B50050" w14:paraId="7549E4D6" w14:textId="77777777" w:rsidTr="00195548">
        <w:tc>
          <w:tcPr>
            <w:tcW w:w="600" w:type="dxa"/>
          </w:tcPr>
          <w:p w14:paraId="29F5414D" w14:textId="77777777" w:rsidR="00B50050" w:rsidRDefault="00B50050" w:rsidP="0088127C">
            <w:pPr>
              <w:pStyle w:val="OtherTableBody"/>
            </w:pPr>
          </w:p>
        </w:tc>
        <w:tc>
          <w:tcPr>
            <w:tcW w:w="600" w:type="dxa"/>
          </w:tcPr>
          <w:p w14:paraId="40D6F4E6" w14:textId="77777777" w:rsidR="00B50050" w:rsidRDefault="00B50050" w:rsidP="0088127C">
            <w:pPr>
              <w:pStyle w:val="OtherTableBody"/>
            </w:pPr>
            <w:r>
              <w:t>0365</w:t>
            </w:r>
          </w:p>
        </w:tc>
        <w:tc>
          <w:tcPr>
            <w:tcW w:w="2600" w:type="dxa"/>
          </w:tcPr>
          <w:p w14:paraId="117DF1CD" w14:textId="77777777" w:rsidR="00B50050" w:rsidRDefault="00B50050" w:rsidP="0088127C">
            <w:pPr>
              <w:pStyle w:val="OtherTableBody"/>
            </w:pPr>
          </w:p>
        </w:tc>
        <w:tc>
          <w:tcPr>
            <w:tcW w:w="1400" w:type="dxa"/>
          </w:tcPr>
          <w:p w14:paraId="27B1FB93" w14:textId="77777777" w:rsidR="00B50050" w:rsidRDefault="00B50050" w:rsidP="0088127C">
            <w:pPr>
              <w:pStyle w:val="OtherTableBody"/>
            </w:pPr>
            <w:r>
              <w:t>ES</w:t>
            </w:r>
          </w:p>
        </w:tc>
        <w:tc>
          <w:tcPr>
            <w:tcW w:w="4200" w:type="dxa"/>
          </w:tcPr>
          <w:p w14:paraId="720CEF6C" w14:textId="77777777" w:rsidR="00B50050" w:rsidRDefault="00B50050" w:rsidP="0088127C">
            <w:pPr>
              <w:pStyle w:val="OtherTableBody"/>
            </w:pPr>
            <w:r>
              <w:t>Error, remaining orders can be finished, new orders cannot be accepted</w:t>
            </w:r>
          </w:p>
        </w:tc>
      </w:tr>
      <w:tr w:rsidR="00B50050" w14:paraId="40617353" w14:textId="77777777" w:rsidTr="00195548">
        <w:tc>
          <w:tcPr>
            <w:tcW w:w="600" w:type="dxa"/>
          </w:tcPr>
          <w:p w14:paraId="2EDCE772" w14:textId="77777777" w:rsidR="00B50050" w:rsidRDefault="00B50050" w:rsidP="0088127C">
            <w:pPr>
              <w:pStyle w:val="OtherTableBody"/>
            </w:pPr>
          </w:p>
        </w:tc>
        <w:tc>
          <w:tcPr>
            <w:tcW w:w="600" w:type="dxa"/>
          </w:tcPr>
          <w:p w14:paraId="6BA7C412" w14:textId="77777777" w:rsidR="00B50050" w:rsidRDefault="00B50050" w:rsidP="0088127C">
            <w:pPr>
              <w:pStyle w:val="OtherTableBody"/>
            </w:pPr>
            <w:r>
              <w:t>0365</w:t>
            </w:r>
          </w:p>
        </w:tc>
        <w:tc>
          <w:tcPr>
            <w:tcW w:w="2600" w:type="dxa"/>
          </w:tcPr>
          <w:p w14:paraId="1E19E791" w14:textId="77777777" w:rsidR="00B50050" w:rsidRDefault="00B50050" w:rsidP="0088127C">
            <w:pPr>
              <w:pStyle w:val="OtherTableBody"/>
            </w:pPr>
          </w:p>
        </w:tc>
        <w:tc>
          <w:tcPr>
            <w:tcW w:w="1400" w:type="dxa"/>
          </w:tcPr>
          <w:p w14:paraId="62D5776C" w14:textId="77777777" w:rsidR="00B50050" w:rsidRDefault="00B50050" w:rsidP="0088127C">
            <w:pPr>
              <w:pStyle w:val="OtherTableBody"/>
            </w:pPr>
            <w:r>
              <w:t>FL</w:t>
            </w:r>
          </w:p>
        </w:tc>
        <w:tc>
          <w:tcPr>
            <w:tcW w:w="4200" w:type="dxa"/>
          </w:tcPr>
          <w:p w14:paraId="32534A98" w14:textId="77777777" w:rsidR="00B50050" w:rsidRDefault="00B50050" w:rsidP="0088127C">
            <w:pPr>
              <w:pStyle w:val="OtherTableBody"/>
            </w:pPr>
            <w:r>
              <w:t>Failure, remaining orders are aborted, new orders cannot be accepted</w:t>
            </w:r>
          </w:p>
        </w:tc>
      </w:tr>
      <w:tr w:rsidR="00B50050" w14:paraId="352D1E5E" w14:textId="77777777" w:rsidTr="00195548">
        <w:tc>
          <w:tcPr>
            <w:tcW w:w="600" w:type="dxa"/>
          </w:tcPr>
          <w:p w14:paraId="75920347" w14:textId="77777777" w:rsidR="00B50050" w:rsidRDefault="00B50050" w:rsidP="0088127C">
            <w:pPr>
              <w:pStyle w:val="OtherTableBody"/>
            </w:pPr>
          </w:p>
        </w:tc>
        <w:tc>
          <w:tcPr>
            <w:tcW w:w="600" w:type="dxa"/>
          </w:tcPr>
          <w:p w14:paraId="7D94A99C" w14:textId="77777777" w:rsidR="00B50050" w:rsidRDefault="00B50050" w:rsidP="0088127C">
            <w:pPr>
              <w:pStyle w:val="OtherTableBody"/>
            </w:pPr>
            <w:r>
              <w:t>0365</w:t>
            </w:r>
          </w:p>
        </w:tc>
        <w:tc>
          <w:tcPr>
            <w:tcW w:w="2600" w:type="dxa"/>
          </w:tcPr>
          <w:p w14:paraId="4B3BB863" w14:textId="77777777" w:rsidR="00B50050" w:rsidRDefault="00B50050" w:rsidP="0088127C">
            <w:pPr>
              <w:pStyle w:val="OtherTableBody"/>
            </w:pPr>
          </w:p>
        </w:tc>
        <w:tc>
          <w:tcPr>
            <w:tcW w:w="1400" w:type="dxa"/>
          </w:tcPr>
          <w:p w14:paraId="4D1D8B66" w14:textId="77777777" w:rsidR="00B50050" w:rsidRDefault="00B50050" w:rsidP="0088127C">
            <w:pPr>
              <w:pStyle w:val="OtherTableBody"/>
            </w:pPr>
            <w:r>
              <w:t>ID</w:t>
            </w:r>
          </w:p>
        </w:tc>
        <w:tc>
          <w:tcPr>
            <w:tcW w:w="4200" w:type="dxa"/>
          </w:tcPr>
          <w:p w14:paraId="0179B54E" w14:textId="77777777" w:rsidR="00B50050" w:rsidRDefault="00B50050" w:rsidP="0088127C">
            <w:pPr>
              <w:pStyle w:val="OtherTableBody"/>
            </w:pPr>
            <w:r>
              <w:t>Successfully started, new orders can be accepted, currently no orders are present</w:t>
            </w:r>
          </w:p>
        </w:tc>
      </w:tr>
      <w:tr w:rsidR="00B50050" w14:paraId="548A0178" w14:textId="77777777" w:rsidTr="00195548">
        <w:tc>
          <w:tcPr>
            <w:tcW w:w="600" w:type="dxa"/>
          </w:tcPr>
          <w:p w14:paraId="1EF2DC5C" w14:textId="77777777" w:rsidR="00B50050" w:rsidRDefault="00B50050" w:rsidP="0088127C">
            <w:pPr>
              <w:pStyle w:val="OtherTableBody"/>
            </w:pPr>
          </w:p>
        </w:tc>
        <w:tc>
          <w:tcPr>
            <w:tcW w:w="600" w:type="dxa"/>
          </w:tcPr>
          <w:p w14:paraId="65FC7D17" w14:textId="77777777" w:rsidR="00B50050" w:rsidRDefault="00B50050" w:rsidP="0088127C">
            <w:pPr>
              <w:pStyle w:val="OtherTableBody"/>
            </w:pPr>
            <w:r>
              <w:t>0365</w:t>
            </w:r>
          </w:p>
        </w:tc>
        <w:tc>
          <w:tcPr>
            <w:tcW w:w="2600" w:type="dxa"/>
          </w:tcPr>
          <w:p w14:paraId="2257BE60" w14:textId="77777777" w:rsidR="00B50050" w:rsidRDefault="00B50050" w:rsidP="0088127C">
            <w:pPr>
              <w:pStyle w:val="OtherTableBody"/>
            </w:pPr>
          </w:p>
        </w:tc>
        <w:tc>
          <w:tcPr>
            <w:tcW w:w="1400" w:type="dxa"/>
          </w:tcPr>
          <w:p w14:paraId="1B2F30F5" w14:textId="77777777" w:rsidR="00B50050" w:rsidRDefault="00B50050" w:rsidP="0088127C">
            <w:pPr>
              <w:pStyle w:val="OtherTableBody"/>
            </w:pPr>
            <w:r>
              <w:t>IN</w:t>
            </w:r>
          </w:p>
        </w:tc>
        <w:tc>
          <w:tcPr>
            <w:tcW w:w="4200" w:type="dxa"/>
          </w:tcPr>
          <w:p w14:paraId="7C75F6CD" w14:textId="77777777" w:rsidR="00B50050" w:rsidRDefault="00B50050" w:rsidP="0088127C">
            <w:pPr>
              <w:pStyle w:val="OtherTableBody"/>
            </w:pPr>
            <w:r>
              <w:t>Software is ready, hardware not yet</w:t>
            </w:r>
          </w:p>
        </w:tc>
      </w:tr>
      <w:tr w:rsidR="00B50050" w14:paraId="33AC636E" w14:textId="77777777" w:rsidTr="00195548">
        <w:tc>
          <w:tcPr>
            <w:tcW w:w="600" w:type="dxa"/>
          </w:tcPr>
          <w:p w14:paraId="4D67411E" w14:textId="77777777" w:rsidR="00B50050" w:rsidRDefault="00B50050" w:rsidP="0088127C">
            <w:pPr>
              <w:pStyle w:val="OtherTableBody"/>
            </w:pPr>
          </w:p>
        </w:tc>
        <w:tc>
          <w:tcPr>
            <w:tcW w:w="600" w:type="dxa"/>
          </w:tcPr>
          <w:p w14:paraId="0D3A04A7" w14:textId="77777777" w:rsidR="00B50050" w:rsidRDefault="00B50050" w:rsidP="0088127C">
            <w:pPr>
              <w:pStyle w:val="OtherTableBody"/>
            </w:pPr>
            <w:r>
              <w:t>0365</w:t>
            </w:r>
          </w:p>
        </w:tc>
        <w:tc>
          <w:tcPr>
            <w:tcW w:w="2600" w:type="dxa"/>
          </w:tcPr>
          <w:p w14:paraId="05D12B9A" w14:textId="77777777" w:rsidR="00B50050" w:rsidRDefault="00B50050" w:rsidP="0088127C">
            <w:pPr>
              <w:pStyle w:val="OtherTableBody"/>
            </w:pPr>
          </w:p>
        </w:tc>
        <w:tc>
          <w:tcPr>
            <w:tcW w:w="1400" w:type="dxa"/>
          </w:tcPr>
          <w:p w14:paraId="44825783" w14:textId="77777777" w:rsidR="00B50050" w:rsidRDefault="00B50050" w:rsidP="0088127C">
            <w:pPr>
              <w:pStyle w:val="OtherTableBody"/>
            </w:pPr>
            <w:r>
              <w:t>LT</w:t>
            </w:r>
          </w:p>
        </w:tc>
        <w:tc>
          <w:tcPr>
            <w:tcW w:w="4200" w:type="dxa"/>
          </w:tcPr>
          <w:p w14:paraId="576408A4" w14:textId="77777777" w:rsidR="00B50050" w:rsidRDefault="00B50050" w:rsidP="0088127C">
            <w:pPr>
              <w:pStyle w:val="OtherTableBody"/>
            </w:pPr>
            <w:r>
              <w:t>For diagnostic instruments: some test types are unavailable</w:t>
            </w:r>
          </w:p>
        </w:tc>
      </w:tr>
      <w:tr w:rsidR="00B50050" w14:paraId="4D4024E0" w14:textId="77777777" w:rsidTr="00195548">
        <w:tc>
          <w:tcPr>
            <w:tcW w:w="600" w:type="dxa"/>
          </w:tcPr>
          <w:p w14:paraId="776F435B" w14:textId="77777777" w:rsidR="00B50050" w:rsidRDefault="00B50050" w:rsidP="0088127C">
            <w:pPr>
              <w:pStyle w:val="OtherTableBody"/>
            </w:pPr>
          </w:p>
        </w:tc>
        <w:tc>
          <w:tcPr>
            <w:tcW w:w="600" w:type="dxa"/>
          </w:tcPr>
          <w:p w14:paraId="0277F672" w14:textId="77777777" w:rsidR="00B50050" w:rsidRDefault="00B50050" w:rsidP="0088127C">
            <w:pPr>
              <w:pStyle w:val="OtherTableBody"/>
            </w:pPr>
            <w:r>
              <w:t>0365</w:t>
            </w:r>
          </w:p>
        </w:tc>
        <w:tc>
          <w:tcPr>
            <w:tcW w:w="2600" w:type="dxa"/>
          </w:tcPr>
          <w:p w14:paraId="4F36149B" w14:textId="77777777" w:rsidR="00B50050" w:rsidRDefault="00B50050" w:rsidP="0088127C">
            <w:pPr>
              <w:pStyle w:val="OtherTableBody"/>
            </w:pPr>
          </w:p>
        </w:tc>
        <w:tc>
          <w:tcPr>
            <w:tcW w:w="1400" w:type="dxa"/>
          </w:tcPr>
          <w:p w14:paraId="68C16A0E" w14:textId="77777777" w:rsidR="00B50050" w:rsidRDefault="00B50050" w:rsidP="0088127C">
            <w:pPr>
              <w:pStyle w:val="OtherTableBody"/>
            </w:pPr>
            <w:r>
              <w:t>MA</w:t>
            </w:r>
          </w:p>
        </w:tc>
        <w:tc>
          <w:tcPr>
            <w:tcW w:w="4200" w:type="dxa"/>
          </w:tcPr>
          <w:p w14:paraId="5F0E9392" w14:textId="77777777" w:rsidR="00B50050" w:rsidRDefault="00B50050" w:rsidP="0088127C">
            <w:pPr>
              <w:pStyle w:val="OtherTableBody"/>
            </w:pPr>
            <w:r>
              <w:t>Maintenance</w:t>
            </w:r>
          </w:p>
        </w:tc>
      </w:tr>
      <w:tr w:rsidR="00B50050" w14:paraId="73C30D44" w14:textId="77777777" w:rsidTr="00195548">
        <w:tc>
          <w:tcPr>
            <w:tcW w:w="600" w:type="dxa"/>
          </w:tcPr>
          <w:p w14:paraId="30D3813D" w14:textId="77777777" w:rsidR="00B50050" w:rsidRDefault="00B50050" w:rsidP="0088127C">
            <w:pPr>
              <w:pStyle w:val="OtherTableBody"/>
            </w:pPr>
          </w:p>
        </w:tc>
        <w:tc>
          <w:tcPr>
            <w:tcW w:w="600" w:type="dxa"/>
          </w:tcPr>
          <w:p w14:paraId="3D11CF29" w14:textId="77777777" w:rsidR="00B50050" w:rsidRDefault="00B50050" w:rsidP="0088127C">
            <w:pPr>
              <w:pStyle w:val="OtherTableBody"/>
            </w:pPr>
            <w:r>
              <w:t>0365</w:t>
            </w:r>
          </w:p>
        </w:tc>
        <w:tc>
          <w:tcPr>
            <w:tcW w:w="2600" w:type="dxa"/>
          </w:tcPr>
          <w:p w14:paraId="6F45351A" w14:textId="77777777" w:rsidR="00B50050" w:rsidRDefault="00B50050" w:rsidP="0088127C">
            <w:pPr>
              <w:pStyle w:val="OtherTableBody"/>
            </w:pPr>
          </w:p>
        </w:tc>
        <w:tc>
          <w:tcPr>
            <w:tcW w:w="1400" w:type="dxa"/>
          </w:tcPr>
          <w:p w14:paraId="4D132526" w14:textId="77777777" w:rsidR="00B50050" w:rsidRDefault="00B50050" w:rsidP="0088127C">
            <w:pPr>
              <w:pStyle w:val="OtherTableBody"/>
            </w:pPr>
            <w:r>
              <w:t>OP</w:t>
            </w:r>
          </w:p>
        </w:tc>
        <w:tc>
          <w:tcPr>
            <w:tcW w:w="4200" w:type="dxa"/>
          </w:tcPr>
          <w:p w14:paraId="728502A3" w14:textId="77777777" w:rsidR="00B50050" w:rsidRDefault="00B50050" w:rsidP="0088127C">
            <w:pPr>
              <w:pStyle w:val="OtherTableBody"/>
            </w:pPr>
            <w:r>
              <w:t>Successfully started, new orders can be accepted</w:t>
            </w:r>
          </w:p>
        </w:tc>
      </w:tr>
      <w:tr w:rsidR="00B50050" w14:paraId="7132EC9F" w14:textId="77777777" w:rsidTr="00195548">
        <w:tc>
          <w:tcPr>
            <w:tcW w:w="600" w:type="dxa"/>
          </w:tcPr>
          <w:p w14:paraId="1CE0D2D4" w14:textId="77777777" w:rsidR="00B50050" w:rsidRDefault="00B50050" w:rsidP="0088127C">
            <w:pPr>
              <w:pStyle w:val="OtherTableBody"/>
            </w:pPr>
          </w:p>
        </w:tc>
        <w:tc>
          <w:tcPr>
            <w:tcW w:w="600" w:type="dxa"/>
          </w:tcPr>
          <w:p w14:paraId="7804E2DB" w14:textId="77777777" w:rsidR="00B50050" w:rsidRDefault="00B50050" w:rsidP="0088127C">
            <w:pPr>
              <w:pStyle w:val="OtherTableBody"/>
            </w:pPr>
            <w:r>
              <w:t>0365</w:t>
            </w:r>
          </w:p>
        </w:tc>
        <w:tc>
          <w:tcPr>
            <w:tcW w:w="2600" w:type="dxa"/>
          </w:tcPr>
          <w:p w14:paraId="6E7FF593" w14:textId="77777777" w:rsidR="00B50050" w:rsidRDefault="00B50050" w:rsidP="0088127C">
            <w:pPr>
              <w:pStyle w:val="OtherTableBody"/>
            </w:pPr>
          </w:p>
        </w:tc>
        <w:tc>
          <w:tcPr>
            <w:tcW w:w="1400" w:type="dxa"/>
          </w:tcPr>
          <w:p w14:paraId="3DFCF8B8" w14:textId="77777777" w:rsidR="00B50050" w:rsidRDefault="00B50050" w:rsidP="0088127C">
            <w:pPr>
              <w:pStyle w:val="OtherTableBody"/>
            </w:pPr>
            <w:r>
              <w:t>PA</w:t>
            </w:r>
          </w:p>
        </w:tc>
        <w:tc>
          <w:tcPr>
            <w:tcW w:w="4200" w:type="dxa"/>
          </w:tcPr>
          <w:p w14:paraId="2CDE8F79" w14:textId="77777777" w:rsidR="00B50050" w:rsidRDefault="00B50050" w:rsidP="0088127C">
            <w:pPr>
              <w:pStyle w:val="OtherTableBody"/>
            </w:pPr>
            <w:r>
              <w:t>Pausing</w:t>
            </w:r>
          </w:p>
        </w:tc>
      </w:tr>
      <w:tr w:rsidR="00B50050" w14:paraId="51152D0E" w14:textId="77777777" w:rsidTr="00195548">
        <w:tc>
          <w:tcPr>
            <w:tcW w:w="600" w:type="dxa"/>
          </w:tcPr>
          <w:p w14:paraId="49AC7D88" w14:textId="77777777" w:rsidR="00B50050" w:rsidRDefault="00B50050" w:rsidP="0088127C">
            <w:pPr>
              <w:pStyle w:val="OtherTableBody"/>
            </w:pPr>
          </w:p>
        </w:tc>
        <w:tc>
          <w:tcPr>
            <w:tcW w:w="600" w:type="dxa"/>
          </w:tcPr>
          <w:p w14:paraId="7958A84A" w14:textId="77777777" w:rsidR="00B50050" w:rsidRDefault="00B50050" w:rsidP="0088127C">
            <w:pPr>
              <w:pStyle w:val="OtherTableBody"/>
            </w:pPr>
            <w:r>
              <w:t>0365</w:t>
            </w:r>
          </w:p>
        </w:tc>
        <w:tc>
          <w:tcPr>
            <w:tcW w:w="2600" w:type="dxa"/>
          </w:tcPr>
          <w:p w14:paraId="593D0F93" w14:textId="77777777" w:rsidR="00B50050" w:rsidRDefault="00B50050" w:rsidP="0088127C">
            <w:pPr>
              <w:pStyle w:val="OtherTableBody"/>
            </w:pPr>
          </w:p>
        </w:tc>
        <w:tc>
          <w:tcPr>
            <w:tcW w:w="1400" w:type="dxa"/>
          </w:tcPr>
          <w:p w14:paraId="168B5B70" w14:textId="77777777" w:rsidR="00B50050" w:rsidRDefault="00B50050" w:rsidP="0088127C">
            <w:pPr>
              <w:pStyle w:val="OtherTableBody"/>
            </w:pPr>
            <w:r>
              <w:t>PD</w:t>
            </w:r>
          </w:p>
        </w:tc>
        <w:tc>
          <w:tcPr>
            <w:tcW w:w="4200" w:type="dxa"/>
          </w:tcPr>
          <w:p w14:paraId="7B3F93C7" w14:textId="77777777" w:rsidR="00B50050" w:rsidRDefault="00B50050" w:rsidP="0088127C">
            <w:pPr>
              <w:pStyle w:val="OtherTableBody"/>
            </w:pPr>
            <w:r>
              <w:t>User action is required to continue</w:t>
            </w:r>
          </w:p>
        </w:tc>
      </w:tr>
      <w:tr w:rsidR="00B50050" w14:paraId="61897EFD" w14:textId="77777777" w:rsidTr="00195548">
        <w:tc>
          <w:tcPr>
            <w:tcW w:w="600" w:type="dxa"/>
          </w:tcPr>
          <w:p w14:paraId="346E645A" w14:textId="77777777" w:rsidR="00B50050" w:rsidRDefault="00B50050" w:rsidP="0088127C">
            <w:pPr>
              <w:pStyle w:val="OtherTableBody"/>
            </w:pPr>
          </w:p>
        </w:tc>
        <w:tc>
          <w:tcPr>
            <w:tcW w:w="600" w:type="dxa"/>
          </w:tcPr>
          <w:p w14:paraId="0A0CAA9D" w14:textId="77777777" w:rsidR="00B50050" w:rsidRDefault="00B50050" w:rsidP="0088127C">
            <w:pPr>
              <w:pStyle w:val="OtherTableBody"/>
            </w:pPr>
            <w:r>
              <w:t>0365</w:t>
            </w:r>
          </w:p>
        </w:tc>
        <w:tc>
          <w:tcPr>
            <w:tcW w:w="2600" w:type="dxa"/>
          </w:tcPr>
          <w:p w14:paraId="22F9FB50" w14:textId="77777777" w:rsidR="00B50050" w:rsidRDefault="00B50050" w:rsidP="0088127C">
            <w:pPr>
              <w:pStyle w:val="OtherTableBody"/>
            </w:pPr>
          </w:p>
        </w:tc>
        <w:tc>
          <w:tcPr>
            <w:tcW w:w="1400" w:type="dxa"/>
          </w:tcPr>
          <w:p w14:paraId="6B2B0154" w14:textId="77777777" w:rsidR="00B50050" w:rsidRDefault="00B50050" w:rsidP="0088127C">
            <w:pPr>
              <w:pStyle w:val="OtherTableBody"/>
            </w:pPr>
            <w:r>
              <w:t>PU</w:t>
            </w:r>
          </w:p>
        </w:tc>
        <w:tc>
          <w:tcPr>
            <w:tcW w:w="4200" w:type="dxa"/>
          </w:tcPr>
          <w:p w14:paraId="6BDEE87A" w14:textId="77777777" w:rsidR="00B50050" w:rsidRDefault="00B50050" w:rsidP="0088127C">
            <w:pPr>
              <w:pStyle w:val="OtherTableBody"/>
            </w:pPr>
            <w:r>
              <w:t>Software and hardware are not yet ready</w:t>
            </w:r>
          </w:p>
        </w:tc>
      </w:tr>
      <w:tr w:rsidR="00B50050" w14:paraId="1CBBA42C" w14:textId="77777777" w:rsidTr="00195548">
        <w:tc>
          <w:tcPr>
            <w:tcW w:w="600" w:type="dxa"/>
          </w:tcPr>
          <w:p w14:paraId="72D994B0" w14:textId="77777777" w:rsidR="00B50050" w:rsidRDefault="00B50050" w:rsidP="0088127C">
            <w:pPr>
              <w:pStyle w:val="OtherTableBody"/>
            </w:pPr>
          </w:p>
        </w:tc>
        <w:tc>
          <w:tcPr>
            <w:tcW w:w="600" w:type="dxa"/>
          </w:tcPr>
          <w:p w14:paraId="202A098B" w14:textId="77777777" w:rsidR="00B50050" w:rsidRDefault="00B50050" w:rsidP="0088127C">
            <w:pPr>
              <w:pStyle w:val="OtherTableBody"/>
            </w:pPr>
            <w:r>
              <w:t>0365</w:t>
            </w:r>
          </w:p>
        </w:tc>
        <w:tc>
          <w:tcPr>
            <w:tcW w:w="2600" w:type="dxa"/>
          </w:tcPr>
          <w:p w14:paraId="07BCD8AA" w14:textId="77777777" w:rsidR="00B50050" w:rsidRDefault="00B50050" w:rsidP="0088127C">
            <w:pPr>
              <w:pStyle w:val="OtherTableBody"/>
            </w:pPr>
          </w:p>
        </w:tc>
        <w:tc>
          <w:tcPr>
            <w:tcW w:w="1400" w:type="dxa"/>
          </w:tcPr>
          <w:p w14:paraId="72D0A9F4" w14:textId="77777777" w:rsidR="00B50050" w:rsidRDefault="00B50050" w:rsidP="0088127C">
            <w:pPr>
              <w:pStyle w:val="OtherTableBody"/>
            </w:pPr>
            <w:r>
              <w:t>RS</w:t>
            </w:r>
          </w:p>
        </w:tc>
        <w:tc>
          <w:tcPr>
            <w:tcW w:w="4200" w:type="dxa"/>
          </w:tcPr>
          <w:p w14:paraId="4A14D852" w14:textId="77777777" w:rsidR="00B50050" w:rsidRDefault="00B50050" w:rsidP="0088127C">
            <w:pPr>
              <w:pStyle w:val="OtherTableBody"/>
            </w:pPr>
            <w:r>
              <w:t>Software and hardware are ready, but user action is required to start</w:t>
            </w:r>
          </w:p>
        </w:tc>
      </w:tr>
      <w:tr w:rsidR="00B50050" w14:paraId="5E7A9C93" w14:textId="77777777" w:rsidTr="00195548">
        <w:tc>
          <w:tcPr>
            <w:tcW w:w="600" w:type="dxa"/>
          </w:tcPr>
          <w:p w14:paraId="6595F26A" w14:textId="77777777" w:rsidR="00B50050" w:rsidRDefault="00B50050" w:rsidP="0088127C">
            <w:pPr>
              <w:pStyle w:val="OtherTableBody"/>
            </w:pPr>
          </w:p>
        </w:tc>
        <w:tc>
          <w:tcPr>
            <w:tcW w:w="600" w:type="dxa"/>
          </w:tcPr>
          <w:p w14:paraId="4481C2D2" w14:textId="77777777" w:rsidR="00B50050" w:rsidRDefault="00B50050" w:rsidP="0088127C">
            <w:pPr>
              <w:pStyle w:val="OtherTableBody"/>
            </w:pPr>
            <w:r>
              <w:t>0365</w:t>
            </w:r>
          </w:p>
        </w:tc>
        <w:tc>
          <w:tcPr>
            <w:tcW w:w="2600" w:type="dxa"/>
          </w:tcPr>
          <w:p w14:paraId="411BC4DC" w14:textId="77777777" w:rsidR="00B50050" w:rsidRDefault="00B50050" w:rsidP="0088127C">
            <w:pPr>
              <w:pStyle w:val="OtherTableBody"/>
            </w:pPr>
          </w:p>
        </w:tc>
        <w:tc>
          <w:tcPr>
            <w:tcW w:w="1400" w:type="dxa"/>
          </w:tcPr>
          <w:p w14:paraId="615C0C34" w14:textId="77777777" w:rsidR="00B50050" w:rsidRDefault="00B50050" w:rsidP="0088127C">
            <w:pPr>
              <w:pStyle w:val="OtherTableBody"/>
            </w:pPr>
            <w:r>
              <w:t>SD</w:t>
            </w:r>
          </w:p>
        </w:tc>
        <w:tc>
          <w:tcPr>
            <w:tcW w:w="4200" w:type="dxa"/>
          </w:tcPr>
          <w:p w14:paraId="234D1064" w14:textId="77777777" w:rsidR="00B50050" w:rsidRDefault="00B50050" w:rsidP="0088127C">
            <w:pPr>
              <w:pStyle w:val="OtherTableBody"/>
            </w:pPr>
            <w:r>
              <w:t>Shutting down</w:t>
            </w:r>
          </w:p>
        </w:tc>
      </w:tr>
      <w:tr w:rsidR="00B50050" w14:paraId="1AC71EAD" w14:textId="77777777" w:rsidTr="00195548">
        <w:tc>
          <w:tcPr>
            <w:tcW w:w="600" w:type="dxa"/>
          </w:tcPr>
          <w:p w14:paraId="20D5A1D9" w14:textId="77777777" w:rsidR="00B50050" w:rsidRDefault="00B50050" w:rsidP="0088127C">
            <w:pPr>
              <w:pStyle w:val="OtherTableBody"/>
            </w:pPr>
          </w:p>
        </w:tc>
        <w:tc>
          <w:tcPr>
            <w:tcW w:w="600" w:type="dxa"/>
          </w:tcPr>
          <w:p w14:paraId="3EAED1A2" w14:textId="77777777" w:rsidR="00B50050" w:rsidRDefault="00B50050" w:rsidP="0088127C">
            <w:pPr>
              <w:pStyle w:val="OtherTableBody"/>
            </w:pPr>
            <w:r>
              <w:t>0365</w:t>
            </w:r>
          </w:p>
        </w:tc>
        <w:tc>
          <w:tcPr>
            <w:tcW w:w="2600" w:type="dxa"/>
          </w:tcPr>
          <w:p w14:paraId="53ACF87C" w14:textId="77777777" w:rsidR="00B50050" w:rsidRDefault="00B50050" w:rsidP="0088127C">
            <w:pPr>
              <w:pStyle w:val="OtherTableBody"/>
            </w:pPr>
          </w:p>
        </w:tc>
        <w:tc>
          <w:tcPr>
            <w:tcW w:w="1400" w:type="dxa"/>
          </w:tcPr>
          <w:p w14:paraId="2DC59593" w14:textId="77777777" w:rsidR="00B50050" w:rsidRDefault="00B50050" w:rsidP="0088127C">
            <w:pPr>
              <w:pStyle w:val="OtherTableBody"/>
            </w:pPr>
            <w:r>
              <w:t>SS</w:t>
            </w:r>
          </w:p>
        </w:tc>
        <w:tc>
          <w:tcPr>
            <w:tcW w:w="4200" w:type="dxa"/>
          </w:tcPr>
          <w:p w14:paraId="1007EACB" w14:textId="77777777" w:rsidR="00B50050" w:rsidRDefault="00B50050" w:rsidP="0088127C">
            <w:pPr>
              <w:pStyle w:val="OtherTableBody"/>
            </w:pPr>
            <w:r>
              <w:t>Sampling stopped</w:t>
            </w:r>
          </w:p>
        </w:tc>
      </w:tr>
      <w:tr w:rsidR="00B50050" w14:paraId="6A1F118F" w14:textId="77777777" w:rsidTr="00195548">
        <w:tc>
          <w:tcPr>
            <w:tcW w:w="600" w:type="dxa"/>
          </w:tcPr>
          <w:p w14:paraId="63F09DC6" w14:textId="77777777" w:rsidR="00B50050" w:rsidRDefault="00B50050" w:rsidP="0088127C">
            <w:pPr>
              <w:pStyle w:val="OtherTableBody"/>
            </w:pPr>
          </w:p>
        </w:tc>
        <w:tc>
          <w:tcPr>
            <w:tcW w:w="600" w:type="dxa"/>
          </w:tcPr>
          <w:p w14:paraId="20E1A759" w14:textId="77777777" w:rsidR="00B50050" w:rsidRDefault="00B50050" w:rsidP="0088127C">
            <w:pPr>
              <w:pStyle w:val="OtherTableBody"/>
            </w:pPr>
            <w:r>
              <w:t>0365</w:t>
            </w:r>
          </w:p>
        </w:tc>
        <w:tc>
          <w:tcPr>
            <w:tcW w:w="2600" w:type="dxa"/>
          </w:tcPr>
          <w:p w14:paraId="0BDDC2D3" w14:textId="77777777" w:rsidR="00B50050" w:rsidRDefault="00B50050" w:rsidP="0088127C">
            <w:pPr>
              <w:pStyle w:val="OtherTableBody"/>
            </w:pPr>
          </w:p>
        </w:tc>
        <w:tc>
          <w:tcPr>
            <w:tcW w:w="1400" w:type="dxa"/>
          </w:tcPr>
          <w:p w14:paraId="5587C2B0" w14:textId="77777777" w:rsidR="00B50050" w:rsidRDefault="00B50050" w:rsidP="0088127C">
            <w:pPr>
              <w:pStyle w:val="OtherTableBody"/>
            </w:pPr>
            <w:r>
              <w:t>TS</w:t>
            </w:r>
          </w:p>
        </w:tc>
        <w:tc>
          <w:tcPr>
            <w:tcW w:w="4200" w:type="dxa"/>
          </w:tcPr>
          <w:p w14:paraId="5444AFF4" w14:textId="77777777" w:rsidR="00B50050" w:rsidRDefault="00B50050" w:rsidP="0088127C">
            <w:pPr>
              <w:pStyle w:val="OtherTableBody"/>
            </w:pPr>
            <w:r>
              <w:t>Transport stopped</w:t>
            </w:r>
          </w:p>
        </w:tc>
      </w:tr>
      <w:tr w:rsidR="00B50050" w14:paraId="4725AEDD" w14:textId="77777777" w:rsidTr="00195548">
        <w:tc>
          <w:tcPr>
            <w:tcW w:w="600" w:type="dxa"/>
          </w:tcPr>
          <w:p w14:paraId="44F186B2" w14:textId="77777777" w:rsidR="00B50050" w:rsidRDefault="00B50050" w:rsidP="0088127C">
            <w:pPr>
              <w:pStyle w:val="OtherTableBody"/>
            </w:pPr>
          </w:p>
        </w:tc>
        <w:tc>
          <w:tcPr>
            <w:tcW w:w="600" w:type="dxa"/>
          </w:tcPr>
          <w:p w14:paraId="00C93C26" w14:textId="77777777" w:rsidR="00B50050" w:rsidRDefault="00B50050" w:rsidP="0088127C">
            <w:pPr>
              <w:pStyle w:val="OtherTableBody"/>
            </w:pPr>
            <w:r>
              <w:t>0365</w:t>
            </w:r>
          </w:p>
        </w:tc>
        <w:tc>
          <w:tcPr>
            <w:tcW w:w="2600" w:type="dxa"/>
          </w:tcPr>
          <w:p w14:paraId="43153D58" w14:textId="77777777" w:rsidR="00B50050" w:rsidRDefault="00B50050" w:rsidP="0088127C">
            <w:pPr>
              <w:pStyle w:val="OtherTableBody"/>
            </w:pPr>
          </w:p>
        </w:tc>
        <w:tc>
          <w:tcPr>
            <w:tcW w:w="1400" w:type="dxa"/>
          </w:tcPr>
          <w:p w14:paraId="20DF3403" w14:textId="77777777" w:rsidR="00B50050" w:rsidRDefault="00B50050" w:rsidP="0088127C">
            <w:pPr>
              <w:pStyle w:val="OtherTableBody"/>
            </w:pPr>
            <w:r>
              <w:t>UNK</w:t>
            </w:r>
          </w:p>
        </w:tc>
        <w:tc>
          <w:tcPr>
            <w:tcW w:w="4200" w:type="dxa"/>
          </w:tcPr>
          <w:p w14:paraId="2DDB0A44" w14:textId="77777777" w:rsidR="00B50050" w:rsidRDefault="00B50050" w:rsidP="0088127C">
            <w:pPr>
              <w:pStyle w:val="OtherTableBody"/>
            </w:pPr>
            <w:r>
              <w:t>Unknown</w:t>
            </w:r>
          </w:p>
        </w:tc>
      </w:tr>
      <w:tr w:rsidR="00B50050" w14:paraId="0A6C169D" w14:textId="77777777" w:rsidTr="00195548">
        <w:tc>
          <w:tcPr>
            <w:tcW w:w="600" w:type="dxa"/>
          </w:tcPr>
          <w:p w14:paraId="0BB23E2A" w14:textId="77777777" w:rsidR="00B50050" w:rsidRDefault="00B50050" w:rsidP="0088127C">
            <w:pPr>
              <w:pStyle w:val="OtherTableBody"/>
            </w:pPr>
            <w:r>
              <w:t>HL7</w:t>
            </w:r>
          </w:p>
        </w:tc>
        <w:tc>
          <w:tcPr>
            <w:tcW w:w="600" w:type="dxa"/>
          </w:tcPr>
          <w:p w14:paraId="5007779F" w14:textId="77777777" w:rsidR="00B50050" w:rsidRDefault="00B50050" w:rsidP="0088127C">
            <w:pPr>
              <w:pStyle w:val="OtherTableBody"/>
            </w:pPr>
          </w:p>
        </w:tc>
        <w:tc>
          <w:tcPr>
            <w:tcW w:w="2600" w:type="dxa"/>
          </w:tcPr>
          <w:p w14:paraId="4984E89A" w14:textId="77777777" w:rsidR="00B50050" w:rsidRDefault="00B50050" w:rsidP="0088127C">
            <w:pPr>
              <w:pStyle w:val="OtherTableBody"/>
            </w:pPr>
            <w:r>
              <w:t>Local/Remote Control State</w:t>
            </w:r>
          </w:p>
        </w:tc>
        <w:tc>
          <w:tcPr>
            <w:tcW w:w="1400" w:type="dxa"/>
          </w:tcPr>
          <w:p w14:paraId="0ADC2D9F" w14:textId="77777777" w:rsidR="00B50050" w:rsidRDefault="00B50050" w:rsidP="0088127C">
            <w:pPr>
              <w:pStyle w:val="OtherTableBody"/>
            </w:pPr>
          </w:p>
        </w:tc>
        <w:tc>
          <w:tcPr>
            <w:tcW w:w="4200" w:type="dxa"/>
          </w:tcPr>
          <w:p w14:paraId="3BCEDFCA" w14:textId="77777777" w:rsidR="00B50050" w:rsidRDefault="00B50050" w:rsidP="0088127C">
            <w:pPr>
              <w:pStyle w:val="OtherTableBody"/>
            </w:pPr>
          </w:p>
        </w:tc>
      </w:tr>
      <w:tr w:rsidR="00B50050" w14:paraId="40D5F847" w14:textId="77777777" w:rsidTr="00195548">
        <w:tc>
          <w:tcPr>
            <w:tcW w:w="600" w:type="dxa"/>
          </w:tcPr>
          <w:p w14:paraId="6FAC2A6C" w14:textId="77777777" w:rsidR="00B50050" w:rsidRDefault="00B50050" w:rsidP="0088127C">
            <w:pPr>
              <w:pStyle w:val="OtherTableBody"/>
            </w:pPr>
          </w:p>
        </w:tc>
        <w:tc>
          <w:tcPr>
            <w:tcW w:w="600" w:type="dxa"/>
          </w:tcPr>
          <w:p w14:paraId="3AE46393" w14:textId="77777777" w:rsidR="00B50050" w:rsidRDefault="00B50050" w:rsidP="0088127C">
            <w:pPr>
              <w:pStyle w:val="OtherTableBody"/>
            </w:pPr>
            <w:r>
              <w:t>0366</w:t>
            </w:r>
          </w:p>
        </w:tc>
        <w:tc>
          <w:tcPr>
            <w:tcW w:w="2600" w:type="dxa"/>
          </w:tcPr>
          <w:p w14:paraId="66CCDF6F" w14:textId="77777777" w:rsidR="00B50050" w:rsidRDefault="00B50050" w:rsidP="0088127C">
            <w:pPr>
              <w:pStyle w:val="OtherTableBody"/>
            </w:pPr>
          </w:p>
        </w:tc>
        <w:tc>
          <w:tcPr>
            <w:tcW w:w="1400" w:type="dxa"/>
          </w:tcPr>
          <w:p w14:paraId="5CA487C7" w14:textId="77777777" w:rsidR="00B50050" w:rsidRDefault="00B50050" w:rsidP="0088127C">
            <w:pPr>
              <w:pStyle w:val="OtherTableBody"/>
            </w:pPr>
            <w:r>
              <w:t>L</w:t>
            </w:r>
          </w:p>
        </w:tc>
        <w:tc>
          <w:tcPr>
            <w:tcW w:w="4200" w:type="dxa"/>
          </w:tcPr>
          <w:p w14:paraId="2EF9D10F" w14:textId="77777777" w:rsidR="00B50050" w:rsidRDefault="00B50050" w:rsidP="0088127C">
            <w:pPr>
              <w:pStyle w:val="OtherTableBody"/>
            </w:pPr>
            <w:r>
              <w:t>Local</w:t>
            </w:r>
          </w:p>
        </w:tc>
      </w:tr>
      <w:tr w:rsidR="00B50050" w14:paraId="40B808FF" w14:textId="77777777" w:rsidTr="00195548">
        <w:tc>
          <w:tcPr>
            <w:tcW w:w="600" w:type="dxa"/>
          </w:tcPr>
          <w:p w14:paraId="6BA28EBC" w14:textId="77777777" w:rsidR="00B50050" w:rsidRDefault="00B50050" w:rsidP="0088127C">
            <w:pPr>
              <w:pStyle w:val="OtherTableBody"/>
            </w:pPr>
          </w:p>
        </w:tc>
        <w:tc>
          <w:tcPr>
            <w:tcW w:w="600" w:type="dxa"/>
          </w:tcPr>
          <w:p w14:paraId="564AC56C" w14:textId="77777777" w:rsidR="00B50050" w:rsidRDefault="00B50050" w:rsidP="0088127C">
            <w:pPr>
              <w:pStyle w:val="OtherTableBody"/>
            </w:pPr>
            <w:r>
              <w:t>0366</w:t>
            </w:r>
          </w:p>
        </w:tc>
        <w:tc>
          <w:tcPr>
            <w:tcW w:w="2600" w:type="dxa"/>
          </w:tcPr>
          <w:p w14:paraId="0D849548" w14:textId="77777777" w:rsidR="00B50050" w:rsidRDefault="00B50050" w:rsidP="0088127C">
            <w:pPr>
              <w:pStyle w:val="OtherTableBody"/>
            </w:pPr>
          </w:p>
        </w:tc>
        <w:tc>
          <w:tcPr>
            <w:tcW w:w="1400" w:type="dxa"/>
          </w:tcPr>
          <w:p w14:paraId="325FA4DA" w14:textId="77777777" w:rsidR="00B50050" w:rsidRDefault="00B50050" w:rsidP="0088127C">
            <w:pPr>
              <w:pStyle w:val="OtherTableBody"/>
            </w:pPr>
            <w:r>
              <w:t>R</w:t>
            </w:r>
          </w:p>
        </w:tc>
        <w:tc>
          <w:tcPr>
            <w:tcW w:w="4200" w:type="dxa"/>
          </w:tcPr>
          <w:p w14:paraId="1A4413CB" w14:textId="77777777" w:rsidR="00B50050" w:rsidRDefault="00B50050" w:rsidP="0088127C">
            <w:pPr>
              <w:pStyle w:val="OtherTableBody"/>
            </w:pPr>
            <w:r>
              <w:t>Remote</w:t>
            </w:r>
          </w:p>
        </w:tc>
      </w:tr>
      <w:tr w:rsidR="00B50050" w14:paraId="7B0F59EE" w14:textId="77777777" w:rsidTr="00195548">
        <w:tc>
          <w:tcPr>
            <w:tcW w:w="600" w:type="dxa"/>
          </w:tcPr>
          <w:p w14:paraId="6F3DE597" w14:textId="77777777" w:rsidR="00B50050" w:rsidRDefault="00B50050" w:rsidP="0088127C">
            <w:pPr>
              <w:pStyle w:val="OtherTableBody"/>
            </w:pPr>
            <w:r>
              <w:t>HL7</w:t>
            </w:r>
          </w:p>
        </w:tc>
        <w:tc>
          <w:tcPr>
            <w:tcW w:w="600" w:type="dxa"/>
          </w:tcPr>
          <w:p w14:paraId="349DD295" w14:textId="77777777" w:rsidR="00B50050" w:rsidRDefault="00B50050" w:rsidP="0088127C">
            <w:pPr>
              <w:pStyle w:val="OtherTableBody"/>
            </w:pPr>
          </w:p>
        </w:tc>
        <w:tc>
          <w:tcPr>
            <w:tcW w:w="2600" w:type="dxa"/>
          </w:tcPr>
          <w:p w14:paraId="25A47A5E" w14:textId="77777777" w:rsidR="00B50050" w:rsidRDefault="00B50050" w:rsidP="0088127C">
            <w:pPr>
              <w:pStyle w:val="OtherTableBody"/>
            </w:pPr>
            <w:r>
              <w:t>Alert Level</w:t>
            </w:r>
          </w:p>
        </w:tc>
        <w:tc>
          <w:tcPr>
            <w:tcW w:w="1400" w:type="dxa"/>
          </w:tcPr>
          <w:p w14:paraId="31F732A1" w14:textId="77777777" w:rsidR="00B50050" w:rsidRDefault="00B50050" w:rsidP="0088127C">
            <w:pPr>
              <w:pStyle w:val="OtherTableBody"/>
            </w:pPr>
          </w:p>
        </w:tc>
        <w:tc>
          <w:tcPr>
            <w:tcW w:w="4200" w:type="dxa"/>
          </w:tcPr>
          <w:p w14:paraId="735E1317" w14:textId="77777777" w:rsidR="00B50050" w:rsidRDefault="00B50050" w:rsidP="0088127C">
            <w:pPr>
              <w:pStyle w:val="OtherTableBody"/>
            </w:pPr>
          </w:p>
        </w:tc>
      </w:tr>
      <w:tr w:rsidR="00B50050" w14:paraId="126A8F5B" w14:textId="77777777" w:rsidTr="00195548">
        <w:tc>
          <w:tcPr>
            <w:tcW w:w="600" w:type="dxa"/>
          </w:tcPr>
          <w:p w14:paraId="16F9F3FA" w14:textId="77777777" w:rsidR="00B50050" w:rsidRDefault="00B50050" w:rsidP="0088127C">
            <w:pPr>
              <w:pStyle w:val="OtherTableBody"/>
            </w:pPr>
          </w:p>
        </w:tc>
        <w:tc>
          <w:tcPr>
            <w:tcW w:w="600" w:type="dxa"/>
          </w:tcPr>
          <w:p w14:paraId="0E1182AF" w14:textId="77777777" w:rsidR="00B50050" w:rsidRDefault="00B50050" w:rsidP="0088127C">
            <w:pPr>
              <w:pStyle w:val="OtherTableBody"/>
            </w:pPr>
            <w:r>
              <w:t>0367</w:t>
            </w:r>
          </w:p>
        </w:tc>
        <w:tc>
          <w:tcPr>
            <w:tcW w:w="2600" w:type="dxa"/>
          </w:tcPr>
          <w:p w14:paraId="50CF2447" w14:textId="77777777" w:rsidR="00B50050" w:rsidRDefault="00B50050" w:rsidP="0088127C">
            <w:pPr>
              <w:pStyle w:val="OtherTableBody"/>
            </w:pPr>
          </w:p>
        </w:tc>
        <w:tc>
          <w:tcPr>
            <w:tcW w:w="1400" w:type="dxa"/>
          </w:tcPr>
          <w:p w14:paraId="35AF942E" w14:textId="77777777" w:rsidR="00B50050" w:rsidRDefault="00B50050" w:rsidP="0088127C">
            <w:pPr>
              <w:pStyle w:val="OtherTableBody"/>
            </w:pPr>
            <w:r>
              <w:t>C</w:t>
            </w:r>
          </w:p>
        </w:tc>
        <w:tc>
          <w:tcPr>
            <w:tcW w:w="4200" w:type="dxa"/>
          </w:tcPr>
          <w:p w14:paraId="2BD48121" w14:textId="77777777" w:rsidR="00B50050" w:rsidRDefault="00B50050" w:rsidP="0088127C">
            <w:pPr>
              <w:pStyle w:val="OtherTableBody"/>
            </w:pPr>
            <w:r>
              <w:t>Critical</w:t>
            </w:r>
          </w:p>
        </w:tc>
      </w:tr>
      <w:tr w:rsidR="00B50050" w14:paraId="4FFE906F" w14:textId="77777777" w:rsidTr="00195548">
        <w:tc>
          <w:tcPr>
            <w:tcW w:w="600" w:type="dxa"/>
          </w:tcPr>
          <w:p w14:paraId="1D0A4AA9" w14:textId="77777777" w:rsidR="00B50050" w:rsidRDefault="00B50050" w:rsidP="0088127C">
            <w:pPr>
              <w:pStyle w:val="OtherTableBody"/>
            </w:pPr>
          </w:p>
        </w:tc>
        <w:tc>
          <w:tcPr>
            <w:tcW w:w="600" w:type="dxa"/>
          </w:tcPr>
          <w:p w14:paraId="2EDEFC81" w14:textId="77777777" w:rsidR="00B50050" w:rsidRDefault="00B50050" w:rsidP="0088127C">
            <w:pPr>
              <w:pStyle w:val="OtherTableBody"/>
            </w:pPr>
            <w:r>
              <w:t>0367</w:t>
            </w:r>
          </w:p>
        </w:tc>
        <w:tc>
          <w:tcPr>
            <w:tcW w:w="2600" w:type="dxa"/>
          </w:tcPr>
          <w:p w14:paraId="3B89A2CD" w14:textId="77777777" w:rsidR="00B50050" w:rsidRDefault="00B50050" w:rsidP="0088127C">
            <w:pPr>
              <w:pStyle w:val="OtherTableBody"/>
            </w:pPr>
          </w:p>
        </w:tc>
        <w:tc>
          <w:tcPr>
            <w:tcW w:w="1400" w:type="dxa"/>
          </w:tcPr>
          <w:p w14:paraId="2A376652" w14:textId="77777777" w:rsidR="00B50050" w:rsidRDefault="00B50050" w:rsidP="0088127C">
            <w:pPr>
              <w:pStyle w:val="OtherTableBody"/>
            </w:pPr>
            <w:r>
              <w:t>N</w:t>
            </w:r>
          </w:p>
        </w:tc>
        <w:tc>
          <w:tcPr>
            <w:tcW w:w="4200" w:type="dxa"/>
          </w:tcPr>
          <w:p w14:paraId="2A5D1515" w14:textId="77777777" w:rsidR="00B50050" w:rsidRDefault="00B50050" w:rsidP="0088127C">
            <w:pPr>
              <w:pStyle w:val="OtherTableBody"/>
            </w:pPr>
            <w:r>
              <w:t>Normal</w:t>
            </w:r>
          </w:p>
        </w:tc>
      </w:tr>
      <w:tr w:rsidR="00B50050" w14:paraId="7C63A2DA" w14:textId="77777777" w:rsidTr="00195548">
        <w:tc>
          <w:tcPr>
            <w:tcW w:w="600" w:type="dxa"/>
          </w:tcPr>
          <w:p w14:paraId="73F7C8F0" w14:textId="77777777" w:rsidR="00B50050" w:rsidRDefault="00B50050" w:rsidP="0088127C">
            <w:pPr>
              <w:pStyle w:val="OtherTableBody"/>
            </w:pPr>
          </w:p>
        </w:tc>
        <w:tc>
          <w:tcPr>
            <w:tcW w:w="600" w:type="dxa"/>
          </w:tcPr>
          <w:p w14:paraId="03E49E7F" w14:textId="77777777" w:rsidR="00B50050" w:rsidRDefault="00B50050" w:rsidP="0088127C">
            <w:pPr>
              <w:pStyle w:val="OtherTableBody"/>
            </w:pPr>
            <w:r>
              <w:t>0367</w:t>
            </w:r>
          </w:p>
        </w:tc>
        <w:tc>
          <w:tcPr>
            <w:tcW w:w="2600" w:type="dxa"/>
          </w:tcPr>
          <w:p w14:paraId="74A112A0" w14:textId="77777777" w:rsidR="00B50050" w:rsidRDefault="00B50050" w:rsidP="0088127C">
            <w:pPr>
              <w:pStyle w:val="OtherTableBody"/>
            </w:pPr>
          </w:p>
        </w:tc>
        <w:tc>
          <w:tcPr>
            <w:tcW w:w="1400" w:type="dxa"/>
          </w:tcPr>
          <w:p w14:paraId="62546F92" w14:textId="77777777" w:rsidR="00B50050" w:rsidRDefault="00B50050" w:rsidP="0088127C">
            <w:pPr>
              <w:pStyle w:val="OtherTableBody"/>
            </w:pPr>
            <w:r>
              <w:t>S</w:t>
            </w:r>
          </w:p>
        </w:tc>
        <w:tc>
          <w:tcPr>
            <w:tcW w:w="4200" w:type="dxa"/>
          </w:tcPr>
          <w:p w14:paraId="5C492029" w14:textId="77777777" w:rsidR="00B50050" w:rsidRDefault="00B50050" w:rsidP="0088127C">
            <w:pPr>
              <w:pStyle w:val="OtherTableBody"/>
            </w:pPr>
            <w:r>
              <w:t>Serious</w:t>
            </w:r>
          </w:p>
        </w:tc>
      </w:tr>
      <w:tr w:rsidR="00B50050" w14:paraId="024B486B" w14:textId="77777777" w:rsidTr="00195548">
        <w:tc>
          <w:tcPr>
            <w:tcW w:w="600" w:type="dxa"/>
          </w:tcPr>
          <w:p w14:paraId="156B7CDC" w14:textId="77777777" w:rsidR="00B50050" w:rsidRDefault="00B50050" w:rsidP="0088127C">
            <w:pPr>
              <w:pStyle w:val="OtherTableBody"/>
            </w:pPr>
          </w:p>
        </w:tc>
        <w:tc>
          <w:tcPr>
            <w:tcW w:w="600" w:type="dxa"/>
          </w:tcPr>
          <w:p w14:paraId="57A1BA8B" w14:textId="77777777" w:rsidR="00B50050" w:rsidRDefault="00B50050" w:rsidP="0088127C">
            <w:pPr>
              <w:pStyle w:val="OtherTableBody"/>
            </w:pPr>
            <w:r>
              <w:t>0367</w:t>
            </w:r>
          </w:p>
        </w:tc>
        <w:tc>
          <w:tcPr>
            <w:tcW w:w="2600" w:type="dxa"/>
          </w:tcPr>
          <w:p w14:paraId="727E504B" w14:textId="77777777" w:rsidR="00B50050" w:rsidRDefault="00B50050" w:rsidP="0088127C">
            <w:pPr>
              <w:pStyle w:val="OtherTableBody"/>
            </w:pPr>
          </w:p>
        </w:tc>
        <w:tc>
          <w:tcPr>
            <w:tcW w:w="1400" w:type="dxa"/>
          </w:tcPr>
          <w:p w14:paraId="72DB395D" w14:textId="77777777" w:rsidR="00B50050" w:rsidRDefault="00B50050" w:rsidP="0088127C">
            <w:pPr>
              <w:pStyle w:val="OtherTableBody"/>
            </w:pPr>
            <w:r>
              <w:t>W</w:t>
            </w:r>
          </w:p>
        </w:tc>
        <w:tc>
          <w:tcPr>
            <w:tcW w:w="4200" w:type="dxa"/>
          </w:tcPr>
          <w:p w14:paraId="5F34A92F" w14:textId="77777777" w:rsidR="00B50050" w:rsidRDefault="00B50050" w:rsidP="0088127C">
            <w:pPr>
              <w:pStyle w:val="OtherTableBody"/>
            </w:pPr>
            <w:r>
              <w:t>Warning</w:t>
            </w:r>
          </w:p>
        </w:tc>
      </w:tr>
      <w:tr w:rsidR="00B50050" w14:paraId="46B28B55" w14:textId="77777777" w:rsidTr="00195548">
        <w:tc>
          <w:tcPr>
            <w:tcW w:w="600" w:type="dxa"/>
          </w:tcPr>
          <w:p w14:paraId="1D25EA45" w14:textId="77777777" w:rsidR="00B50050" w:rsidRDefault="00B50050" w:rsidP="0088127C">
            <w:pPr>
              <w:pStyle w:val="OtherTableBody"/>
            </w:pPr>
            <w:r>
              <w:t>User</w:t>
            </w:r>
          </w:p>
        </w:tc>
        <w:tc>
          <w:tcPr>
            <w:tcW w:w="600" w:type="dxa"/>
          </w:tcPr>
          <w:p w14:paraId="529911CA" w14:textId="77777777" w:rsidR="00B50050" w:rsidRDefault="00B50050" w:rsidP="0088127C">
            <w:pPr>
              <w:pStyle w:val="OtherTableBody"/>
            </w:pPr>
          </w:p>
        </w:tc>
        <w:tc>
          <w:tcPr>
            <w:tcW w:w="2600" w:type="dxa"/>
          </w:tcPr>
          <w:p w14:paraId="554C501E" w14:textId="77777777" w:rsidR="00B50050" w:rsidRDefault="00B50050" w:rsidP="0088127C">
            <w:pPr>
              <w:pStyle w:val="OtherTableBody"/>
            </w:pPr>
            <w:r>
              <w:t>Remote Control Command</w:t>
            </w:r>
          </w:p>
        </w:tc>
        <w:tc>
          <w:tcPr>
            <w:tcW w:w="1400" w:type="dxa"/>
          </w:tcPr>
          <w:p w14:paraId="6BAA71A7" w14:textId="77777777" w:rsidR="00B50050" w:rsidRDefault="00B50050" w:rsidP="0088127C">
            <w:pPr>
              <w:pStyle w:val="OtherTableBody"/>
            </w:pPr>
          </w:p>
        </w:tc>
        <w:tc>
          <w:tcPr>
            <w:tcW w:w="4200" w:type="dxa"/>
          </w:tcPr>
          <w:p w14:paraId="04D6FCF2" w14:textId="77777777" w:rsidR="00B50050" w:rsidRDefault="00B50050" w:rsidP="0088127C">
            <w:pPr>
              <w:pStyle w:val="OtherTableBody"/>
            </w:pPr>
          </w:p>
        </w:tc>
      </w:tr>
      <w:tr w:rsidR="00B50050" w14:paraId="078EAD63" w14:textId="77777777" w:rsidTr="00195548">
        <w:tc>
          <w:tcPr>
            <w:tcW w:w="600" w:type="dxa"/>
          </w:tcPr>
          <w:p w14:paraId="4A98174B" w14:textId="77777777" w:rsidR="00B50050" w:rsidRDefault="00B50050" w:rsidP="0088127C">
            <w:pPr>
              <w:pStyle w:val="OtherTableBody"/>
            </w:pPr>
          </w:p>
        </w:tc>
        <w:tc>
          <w:tcPr>
            <w:tcW w:w="600" w:type="dxa"/>
          </w:tcPr>
          <w:p w14:paraId="47C262CD" w14:textId="77777777" w:rsidR="00B50050" w:rsidRDefault="00B50050" w:rsidP="0088127C">
            <w:pPr>
              <w:pStyle w:val="OtherTableBody"/>
            </w:pPr>
            <w:r>
              <w:t>0368</w:t>
            </w:r>
          </w:p>
        </w:tc>
        <w:tc>
          <w:tcPr>
            <w:tcW w:w="2600" w:type="dxa"/>
          </w:tcPr>
          <w:p w14:paraId="0755220D" w14:textId="77777777" w:rsidR="00B50050" w:rsidRDefault="00B50050" w:rsidP="0088127C">
            <w:pPr>
              <w:pStyle w:val="OtherTableBody"/>
            </w:pPr>
          </w:p>
        </w:tc>
        <w:tc>
          <w:tcPr>
            <w:tcW w:w="1400" w:type="dxa"/>
          </w:tcPr>
          <w:p w14:paraId="6807FC73" w14:textId="77777777" w:rsidR="00B50050" w:rsidRDefault="00B50050" w:rsidP="0088127C">
            <w:pPr>
              <w:pStyle w:val="OtherTableBody"/>
            </w:pPr>
            <w:r>
              <w:t>AB</w:t>
            </w:r>
          </w:p>
        </w:tc>
        <w:tc>
          <w:tcPr>
            <w:tcW w:w="4200" w:type="dxa"/>
          </w:tcPr>
          <w:p w14:paraId="156CBCAB" w14:textId="77777777" w:rsidR="00B50050" w:rsidRDefault="00B50050" w:rsidP="0088127C">
            <w:pPr>
              <w:pStyle w:val="OtherTableBody"/>
            </w:pPr>
            <w:r>
              <w:t>Abort</w:t>
            </w:r>
          </w:p>
        </w:tc>
      </w:tr>
      <w:tr w:rsidR="00B50050" w14:paraId="17D6EA7B" w14:textId="77777777" w:rsidTr="00195548">
        <w:tc>
          <w:tcPr>
            <w:tcW w:w="600" w:type="dxa"/>
          </w:tcPr>
          <w:p w14:paraId="079E6A76" w14:textId="77777777" w:rsidR="00B50050" w:rsidRDefault="00B50050" w:rsidP="0088127C">
            <w:pPr>
              <w:pStyle w:val="OtherTableBody"/>
            </w:pPr>
          </w:p>
        </w:tc>
        <w:tc>
          <w:tcPr>
            <w:tcW w:w="600" w:type="dxa"/>
          </w:tcPr>
          <w:p w14:paraId="6366ECE2" w14:textId="77777777" w:rsidR="00B50050" w:rsidRDefault="00B50050" w:rsidP="0088127C">
            <w:pPr>
              <w:pStyle w:val="OtherTableBody"/>
            </w:pPr>
            <w:r>
              <w:t>0368</w:t>
            </w:r>
          </w:p>
        </w:tc>
        <w:tc>
          <w:tcPr>
            <w:tcW w:w="2600" w:type="dxa"/>
          </w:tcPr>
          <w:p w14:paraId="7E9A86E5" w14:textId="77777777" w:rsidR="00B50050" w:rsidRDefault="00B50050" w:rsidP="0088127C">
            <w:pPr>
              <w:pStyle w:val="OtherTableBody"/>
            </w:pPr>
          </w:p>
        </w:tc>
        <w:tc>
          <w:tcPr>
            <w:tcW w:w="1400" w:type="dxa"/>
          </w:tcPr>
          <w:p w14:paraId="0935F582" w14:textId="77777777" w:rsidR="00B50050" w:rsidRDefault="00B50050" w:rsidP="0088127C">
            <w:pPr>
              <w:pStyle w:val="OtherTableBody"/>
            </w:pPr>
            <w:r>
              <w:t>AF</w:t>
            </w:r>
          </w:p>
        </w:tc>
        <w:tc>
          <w:tcPr>
            <w:tcW w:w="4200" w:type="dxa"/>
          </w:tcPr>
          <w:p w14:paraId="76182882" w14:textId="77777777" w:rsidR="00B50050" w:rsidRDefault="00B50050" w:rsidP="0088127C">
            <w:pPr>
              <w:pStyle w:val="OtherTableBody"/>
            </w:pPr>
            <w:r>
              <w:t>Aliquot From container</w:t>
            </w:r>
          </w:p>
        </w:tc>
      </w:tr>
      <w:tr w:rsidR="00B50050" w14:paraId="19905072" w14:textId="77777777" w:rsidTr="00195548">
        <w:tc>
          <w:tcPr>
            <w:tcW w:w="600" w:type="dxa"/>
          </w:tcPr>
          <w:p w14:paraId="2AEE2FDA" w14:textId="77777777" w:rsidR="00B50050" w:rsidRDefault="00B50050" w:rsidP="0088127C">
            <w:pPr>
              <w:pStyle w:val="OtherTableBody"/>
            </w:pPr>
          </w:p>
        </w:tc>
        <w:tc>
          <w:tcPr>
            <w:tcW w:w="600" w:type="dxa"/>
          </w:tcPr>
          <w:p w14:paraId="0EAE7665" w14:textId="77777777" w:rsidR="00B50050" w:rsidRDefault="00B50050" w:rsidP="0088127C">
            <w:pPr>
              <w:pStyle w:val="OtherTableBody"/>
            </w:pPr>
            <w:r>
              <w:t>0368</w:t>
            </w:r>
          </w:p>
        </w:tc>
        <w:tc>
          <w:tcPr>
            <w:tcW w:w="2600" w:type="dxa"/>
          </w:tcPr>
          <w:p w14:paraId="5600BD02" w14:textId="77777777" w:rsidR="00B50050" w:rsidRDefault="00B50050" w:rsidP="0088127C">
            <w:pPr>
              <w:pStyle w:val="OtherTableBody"/>
            </w:pPr>
          </w:p>
        </w:tc>
        <w:tc>
          <w:tcPr>
            <w:tcW w:w="1400" w:type="dxa"/>
          </w:tcPr>
          <w:p w14:paraId="755FD808" w14:textId="77777777" w:rsidR="00B50050" w:rsidRDefault="00B50050" w:rsidP="0088127C">
            <w:pPr>
              <w:pStyle w:val="OtherTableBody"/>
            </w:pPr>
            <w:r>
              <w:t>AT</w:t>
            </w:r>
          </w:p>
        </w:tc>
        <w:tc>
          <w:tcPr>
            <w:tcW w:w="4200" w:type="dxa"/>
          </w:tcPr>
          <w:p w14:paraId="78EF90BB" w14:textId="77777777" w:rsidR="00B50050" w:rsidRDefault="00B50050" w:rsidP="0088127C">
            <w:pPr>
              <w:pStyle w:val="OtherTableBody"/>
            </w:pPr>
            <w:r>
              <w:t>Aliquot To container</w:t>
            </w:r>
          </w:p>
        </w:tc>
      </w:tr>
      <w:tr w:rsidR="00B50050" w14:paraId="535418D5" w14:textId="77777777" w:rsidTr="00195548">
        <w:tc>
          <w:tcPr>
            <w:tcW w:w="600" w:type="dxa"/>
          </w:tcPr>
          <w:p w14:paraId="506AD84A" w14:textId="77777777" w:rsidR="00B50050" w:rsidRDefault="00B50050" w:rsidP="0088127C">
            <w:pPr>
              <w:pStyle w:val="OtherTableBody"/>
            </w:pPr>
          </w:p>
        </w:tc>
        <w:tc>
          <w:tcPr>
            <w:tcW w:w="600" w:type="dxa"/>
          </w:tcPr>
          <w:p w14:paraId="2DF87589" w14:textId="77777777" w:rsidR="00B50050" w:rsidRDefault="00B50050" w:rsidP="0088127C">
            <w:pPr>
              <w:pStyle w:val="OtherTableBody"/>
            </w:pPr>
            <w:r>
              <w:t>0368</w:t>
            </w:r>
          </w:p>
        </w:tc>
        <w:tc>
          <w:tcPr>
            <w:tcW w:w="2600" w:type="dxa"/>
          </w:tcPr>
          <w:p w14:paraId="2FC1DCC4" w14:textId="77777777" w:rsidR="00B50050" w:rsidRDefault="00B50050" w:rsidP="0088127C">
            <w:pPr>
              <w:pStyle w:val="OtherTableBody"/>
            </w:pPr>
          </w:p>
        </w:tc>
        <w:tc>
          <w:tcPr>
            <w:tcW w:w="1400" w:type="dxa"/>
          </w:tcPr>
          <w:p w14:paraId="3B3F166F" w14:textId="77777777" w:rsidR="00B50050" w:rsidRDefault="00B50050" w:rsidP="0088127C">
            <w:pPr>
              <w:pStyle w:val="OtherTableBody"/>
            </w:pPr>
            <w:r>
              <w:t>CL</w:t>
            </w:r>
          </w:p>
        </w:tc>
        <w:tc>
          <w:tcPr>
            <w:tcW w:w="4200" w:type="dxa"/>
          </w:tcPr>
          <w:p w14:paraId="7E4C61E2" w14:textId="77777777" w:rsidR="00B50050" w:rsidRDefault="00B50050" w:rsidP="0088127C">
            <w:pPr>
              <w:pStyle w:val="OtherTableBody"/>
            </w:pPr>
            <w:r>
              <w:t>Clear</w:t>
            </w:r>
          </w:p>
        </w:tc>
      </w:tr>
      <w:tr w:rsidR="00B50050" w14:paraId="2FDED394" w14:textId="77777777" w:rsidTr="00195548">
        <w:tc>
          <w:tcPr>
            <w:tcW w:w="600" w:type="dxa"/>
          </w:tcPr>
          <w:p w14:paraId="5C49756D" w14:textId="77777777" w:rsidR="00B50050" w:rsidRDefault="00B50050" w:rsidP="0088127C">
            <w:pPr>
              <w:pStyle w:val="OtherTableBody"/>
            </w:pPr>
          </w:p>
        </w:tc>
        <w:tc>
          <w:tcPr>
            <w:tcW w:w="600" w:type="dxa"/>
          </w:tcPr>
          <w:p w14:paraId="092AAC78" w14:textId="77777777" w:rsidR="00B50050" w:rsidRDefault="00B50050" w:rsidP="0088127C">
            <w:pPr>
              <w:pStyle w:val="OtherTableBody"/>
            </w:pPr>
            <w:r>
              <w:t>0368</w:t>
            </w:r>
          </w:p>
        </w:tc>
        <w:tc>
          <w:tcPr>
            <w:tcW w:w="2600" w:type="dxa"/>
          </w:tcPr>
          <w:p w14:paraId="45273137" w14:textId="77777777" w:rsidR="00B50050" w:rsidRDefault="00B50050" w:rsidP="0088127C">
            <w:pPr>
              <w:pStyle w:val="OtherTableBody"/>
            </w:pPr>
          </w:p>
        </w:tc>
        <w:tc>
          <w:tcPr>
            <w:tcW w:w="1400" w:type="dxa"/>
          </w:tcPr>
          <w:p w14:paraId="0B97D89C" w14:textId="77777777" w:rsidR="00B50050" w:rsidRDefault="00B50050" w:rsidP="0088127C">
            <w:pPr>
              <w:pStyle w:val="OtherTableBody"/>
            </w:pPr>
            <w:r>
              <w:t>CN</w:t>
            </w:r>
          </w:p>
        </w:tc>
        <w:tc>
          <w:tcPr>
            <w:tcW w:w="4200" w:type="dxa"/>
          </w:tcPr>
          <w:p w14:paraId="5B5D930A" w14:textId="77777777" w:rsidR="00B50050" w:rsidRDefault="00B50050" w:rsidP="0088127C">
            <w:pPr>
              <w:pStyle w:val="OtherTableBody"/>
            </w:pPr>
            <w:r>
              <w:t>Clear Notification</w:t>
            </w:r>
          </w:p>
        </w:tc>
      </w:tr>
      <w:tr w:rsidR="00B50050" w14:paraId="597E8B73" w14:textId="77777777" w:rsidTr="00195548">
        <w:tc>
          <w:tcPr>
            <w:tcW w:w="600" w:type="dxa"/>
          </w:tcPr>
          <w:p w14:paraId="1267B2A7" w14:textId="77777777" w:rsidR="00B50050" w:rsidRDefault="00B50050" w:rsidP="0088127C">
            <w:pPr>
              <w:pStyle w:val="OtherTableBody"/>
            </w:pPr>
          </w:p>
        </w:tc>
        <w:tc>
          <w:tcPr>
            <w:tcW w:w="600" w:type="dxa"/>
          </w:tcPr>
          <w:p w14:paraId="2F3D7B00" w14:textId="77777777" w:rsidR="00B50050" w:rsidRDefault="00B50050" w:rsidP="0088127C">
            <w:pPr>
              <w:pStyle w:val="OtherTableBody"/>
            </w:pPr>
            <w:r>
              <w:t>0368</w:t>
            </w:r>
          </w:p>
        </w:tc>
        <w:tc>
          <w:tcPr>
            <w:tcW w:w="2600" w:type="dxa"/>
          </w:tcPr>
          <w:p w14:paraId="64A469AB" w14:textId="77777777" w:rsidR="00B50050" w:rsidRDefault="00B50050" w:rsidP="0088127C">
            <w:pPr>
              <w:pStyle w:val="OtherTableBody"/>
            </w:pPr>
          </w:p>
        </w:tc>
        <w:tc>
          <w:tcPr>
            <w:tcW w:w="1400" w:type="dxa"/>
          </w:tcPr>
          <w:p w14:paraId="1276A794" w14:textId="77777777" w:rsidR="00B50050" w:rsidRDefault="00B50050" w:rsidP="0088127C">
            <w:pPr>
              <w:pStyle w:val="OtherTableBody"/>
            </w:pPr>
            <w:r>
              <w:t>DI</w:t>
            </w:r>
          </w:p>
        </w:tc>
        <w:tc>
          <w:tcPr>
            <w:tcW w:w="4200" w:type="dxa"/>
          </w:tcPr>
          <w:p w14:paraId="6D07A62A" w14:textId="77777777" w:rsidR="00B50050" w:rsidRDefault="00B50050" w:rsidP="0088127C">
            <w:pPr>
              <w:pStyle w:val="OtherTableBody"/>
            </w:pPr>
            <w:r>
              <w:t>Disable Sending Events</w:t>
            </w:r>
          </w:p>
        </w:tc>
      </w:tr>
      <w:tr w:rsidR="00B50050" w14:paraId="200587E3" w14:textId="77777777" w:rsidTr="00195548">
        <w:tc>
          <w:tcPr>
            <w:tcW w:w="600" w:type="dxa"/>
          </w:tcPr>
          <w:p w14:paraId="66B88DB9" w14:textId="77777777" w:rsidR="00B50050" w:rsidRDefault="00B50050" w:rsidP="0088127C">
            <w:pPr>
              <w:pStyle w:val="OtherTableBody"/>
            </w:pPr>
          </w:p>
        </w:tc>
        <w:tc>
          <w:tcPr>
            <w:tcW w:w="600" w:type="dxa"/>
          </w:tcPr>
          <w:p w14:paraId="5121CEF8" w14:textId="77777777" w:rsidR="00B50050" w:rsidRDefault="00B50050" w:rsidP="0088127C">
            <w:pPr>
              <w:pStyle w:val="OtherTableBody"/>
            </w:pPr>
            <w:r>
              <w:t>0368</w:t>
            </w:r>
          </w:p>
        </w:tc>
        <w:tc>
          <w:tcPr>
            <w:tcW w:w="2600" w:type="dxa"/>
          </w:tcPr>
          <w:p w14:paraId="190DD4FD" w14:textId="77777777" w:rsidR="00B50050" w:rsidRDefault="00B50050" w:rsidP="0088127C">
            <w:pPr>
              <w:pStyle w:val="OtherTableBody"/>
            </w:pPr>
          </w:p>
        </w:tc>
        <w:tc>
          <w:tcPr>
            <w:tcW w:w="1400" w:type="dxa"/>
          </w:tcPr>
          <w:p w14:paraId="42B0C008" w14:textId="77777777" w:rsidR="00B50050" w:rsidRDefault="00B50050" w:rsidP="0088127C">
            <w:pPr>
              <w:pStyle w:val="OtherTableBody"/>
            </w:pPr>
            <w:r>
              <w:t>EN</w:t>
            </w:r>
          </w:p>
        </w:tc>
        <w:tc>
          <w:tcPr>
            <w:tcW w:w="4200" w:type="dxa"/>
          </w:tcPr>
          <w:p w14:paraId="11C3CFBF" w14:textId="77777777" w:rsidR="00B50050" w:rsidRDefault="00B50050" w:rsidP="0088127C">
            <w:pPr>
              <w:pStyle w:val="OtherTableBody"/>
            </w:pPr>
            <w:r>
              <w:t>Enable Sending Events</w:t>
            </w:r>
          </w:p>
        </w:tc>
      </w:tr>
      <w:tr w:rsidR="00B50050" w14:paraId="6C21EEFF" w14:textId="77777777" w:rsidTr="00195548">
        <w:tc>
          <w:tcPr>
            <w:tcW w:w="600" w:type="dxa"/>
          </w:tcPr>
          <w:p w14:paraId="0F3ADD78" w14:textId="77777777" w:rsidR="00B50050" w:rsidRDefault="00B50050" w:rsidP="0088127C">
            <w:pPr>
              <w:pStyle w:val="OtherTableBody"/>
            </w:pPr>
          </w:p>
        </w:tc>
        <w:tc>
          <w:tcPr>
            <w:tcW w:w="600" w:type="dxa"/>
          </w:tcPr>
          <w:p w14:paraId="604EFB71" w14:textId="77777777" w:rsidR="00B50050" w:rsidRDefault="00B50050" w:rsidP="0088127C">
            <w:pPr>
              <w:pStyle w:val="OtherTableBody"/>
            </w:pPr>
            <w:r>
              <w:t>0368</w:t>
            </w:r>
          </w:p>
        </w:tc>
        <w:tc>
          <w:tcPr>
            <w:tcW w:w="2600" w:type="dxa"/>
          </w:tcPr>
          <w:p w14:paraId="5110F664" w14:textId="77777777" w:rsidR="00B50050" w:rsidRDefault="00B50050" w:rsidP="0088127C">
            <w:pPr>
              <w:pStyle w:val="OtherTableBody"/>
            </w:pPr>
          </w:p>
        </w:tc>
        <w:tc>
          <w:tcPr>
            <w:tcW w:w="1400" w:type="dxa"/>
          </w:tcPr>
          <w:p w14:paraId="12C93A17" w14:textId="77777777" w:rsidR="00B50050" w:rsidRDefault="00B50050" w:rsidP="0088127C">
            <w:pPr>
              <w:pStyle w:val="OtherTableBody"/>
            </w:pPr>
            <w:r>
              <w:t>ES</w:t>
            </w:r>
          </w:p>
        </w:tc>
        <w:tc>
          <w:tcPr>
            <w:tcW w:w="4200" w:type="dxa"/>
          </w:tcPr>
          <w:p w14:paraId="4CC63D13" w14:textId="77777777" w:rsidR="00B50050" w:rsidRDefault="00B50050" w:rsidP="0088127C">
            <w:pPr>
              <w:pStyle w:val="OtherTableBody"/>
            </w:pPr>
            <w:r>
              <w:t>Emergency -stop</w:t>
            </w:r>
          </w:p>
        </w:tc>
      </w:tr>
      <w:tr w:rsidR="00B50050" w14:paraId="6923ED11" w14:textId="77777777" w:rsidTr="00195548">
        <w:tc>
          <w:tcPr>
            <w:tcW w:w="600" w:type="dxa"/>
          </w:tcPr>
          <w:p w14:paraId="6CDA9875" w14:textId="77777777" w:rsidR="00B50050" w:rsidRDefault="00B50050" w:rsidP="0088127C">
            <w:pPr>
              <w:pStyle w:val="OtherTableBody"/>
            </w:pPr>
          </w:p>
        </w:tc>
        <w:tc>
          <w:tcPr>
            <w:tcW w:w="600" w:type="dxa"/>
          </w:tcPr>
          <w:p w14:paraId="1917A908" w14:textId="77777777" w:rsidR="00B50050" w:rsidRDefault="00B50050" w:rsidP="0088127C">
            <w:pPr>
              <w:pStyle w:val="OtherTableBody"/>
            </w:pPr>
            <w:r>
              <w:t>0368</w:t>
            </w:r>
          </w:p>
        </w:tc>
        <w:tc>
          <w:tcPr>
            <w:tcW w:w="2600" w:type="dxa"/>
          </w:tcPr>
          <w:p w14:paraId="3BBC5A5E" w14:textId="77777777" w:rsidR="00B50050" w:rsidRDefault="00B50050" w:rsidP="0088127C">
            <w:pPr>
              <w:pStyle w:val="OtherTableBody"/>
            </w:pPr>
          </w:p>
        </w:tc>
        <w:tc>
          <w:tcPr>
            <w:tcW w:w="1400" w:type="dxa"/>
          </w:tcPr>
          <w:p w14:paraId="43E3A669" w14:textId="77777777" w:rsidR="00B50050" w:rsidRDefault="00B50050" w:rsidP="0088127C">
            <w:pPr>
              <w:pStyle w:val="OtherTableBody"/>
            </w:pPr>
            <w:r>
              <w:t>EX</w:t>
            </w:r>
          </w:p>
        </w:tc>
        <w:tc>
          <w:tcPr>
            <w:tcW w:w="4200" w:type="dxa"/>
          </w:tcPr>
          <w:p w14:paraId="0F73D0F4" w14:textId="77777777" w:rsidR="00B50050" w:rsidRDefault="00B50050" w:rsidP="0088127C">
            <w:pPr>
              <w:pStyle w:val="OtherTableBody"/>
            </w:pPr>
            <w:r>
              <w:t>Execute (command specified in field Parameters (ST) 01394)</w:t>
            </w:r>
          </w:p>
        </w:tc>
      </w:tr>
      <w:tr w:rsidR="00B50050" w14:paraId="423F129C" w14:textId="77777777" w:rsidTr="00195548">
        <w:tc>
          <w:tcPr>
            <w:tcW w:w="600" w:type="dxa"/>
          </w:tcPr>
          <w:p w14:paraId="224A8982" w14:textId="77777777" w:rsidR="00B50050" w:rsidRDefault="00B50050" w:rsidP="0088127C">
            <w:pPr>
              <w:pStyle w:val="OtherTableBody"/>
            </w:pPr>
          </w:p>
        </w:tc>
        <w:tc>
          <w:tcPr>
            <w:tcW w:w="600" w:type="dxa"/>
          </w:tcPr>
          <w:p w14:paraId="2089FC06" w14:textId="77777777" w:rsidR="00B50050" w:rsidRDefault="00B50050" w:rsidP="0088127C">
            <w:pPr>
              <w:pStyle w:val="OtherTableBody"/>
            </w:pPr>
            <w:r>
              <w:t>0368</w:t>
            </w:r>
          </w:p>
        </w:tc>
        <w:tc>
          <w:tcPr>
            <w:tcW w:w="2600" w:type="dxa"/>
          </w:tcPr>
          <w:p w14:paraId="689623B5" w14:textId="77777777" w:rsidR="00B50050" w:rsidRDefault="00B50050" w:rsidP="0088127C">
            <w:pPr>
              <w:pStyle w:val="OtherTableBody"/>
            </w:pPr>
          </w:p>
        </w:tc>
        <w:tc>
          <w:tcPr>
            <w:tcW w:w="1400" w:type="dxa"/>
          </w:tcPr>
          <w:p w14:paraId="62E4B310" w14:textId="77777777" w:rsidR="00B50050" w:rsidRDefault="00B50050" w:rsidP="0088127C">
            <w:pPr>
              <w:pStyle w:val="OtherTableBody"/>
            </w:pPr>
            <w:r>
              <w:t>IN</w:t>
            </w:r>
          </w:p>
        </w:tc>
        <w:tc>
          <w:tcPr>
            <w:tcW w:w="4200" w:type="dxa"/>
          </w:tcPr>
          <w:p w14:paraId="7AB6649F" w14:textId="77777777" w:rsidR="00B50050" w:rsidRDefault="00B50050" w:rsidP="0088127C">
            <w:pPr>
              <w:pStyle w:val="OtherTableBody"/>
            </w:pPr>
            <w:r>
              <w:t>Initialize/Initiate</w:t>
            </w:r>
          </w:p>
        </w:tc>
      </w:tr>
      <w:tr w:rsidR="00B50050" w14:paraId="167C392A" w14:textId="77777777" w:rsidTr="00195548">
        <w:tc>
          <w:tcPr>
            <w:tcW w:w="600" w:type="dxa"/>
          </w:tcPr>
          <w:p w14:paraId="08B9C56A" w14:textId="77777777" w:rsidR="00B50050" w:rsidRDefault="00B50050" w:rsidP="0088127C">
            <w:pPr>
              <w:pStyle w:val="OtherTableBody"/>
            </w:pPr>
          </w:p>
        </w:tc>
        <w:tc>
          <w:tcPr>
            <w:tcW w:w="600" w:type="dxa"/>
          </w:tcPr>
          <w:p w14:paraId="59D725B5" w14:textId="77777777" w:rsidR="00B50050" w:rsidRDefault="00B50050" w:rsidP="0088127C">
            <w:pPr>
              <w:pStyle w:val="OtherTableBody"/>
            </w:pPr>
            <w:r>
              <w:t>0368</w:t>
            </w:r>
          </w:p>
        </w:tc>
        <w:tc>
          <w:tcPr>
            <w:tcW w:w="2600" w:type="dxa"/>
          </w:tcPr>
          <w:p w14:paraId="2DCE856B" w14:textId="77777777" w:rsidR="00B50050" w:rsidRDefault="00B50050" w:rsidP="0088127C">
            <w:pPr>
              <w:pStyle w:val="OtherTableBody"/>
            </w:pPr>
          </w:p>
        </w:tc>
        <w:tc>
          <w:tcPr>
            <w:tcW w:w="1400" w:type="dxa"/>
          </w:tcPr>
          <w:p w14:paraId="66E12C97" w14:textId="77777777" w:rsidR="00B50050" w:rsidRDefault="00B50050" w:rsidP="0088127C">
            <w:pPr>
              <w:pStyle w:val="OtherTableBody"/>
            </w:pPr>
            <w:r>
              <w:t>LC</w:t>
            </w:r>
          </w:p>
        </w:tc>
        <w:tc>
          <w:tcPr>
            <w:tcW w:w="4200" w:type="dxa"/>
          </w:tcPr>
          <w:p w14:paraId="67788B13" w14:textId="77777777" w:rsidR="00B50050" w:rsidRDefault="00B50050" w:rsidP="0088127C">
            <w:pPr>
              <w:pStyle w:val="OtherTableBody"/>
            </w:pPr>
            <w:r>
              <w:t>Local Control Request</w:t>
            </w:r>
          </w:p>
        </w:tc>
      </w:tr>
      <w:tr w:rsidR="00B50050" w14:paraId="1F2052D6" w14:textId="77777777" w:rsidTr="00195548">
        <w:tc>
          <w:tcPr>
            <w:tcW w:w="600" w:type="dxa"/>
          </w:tcPr>
          <w:p w14:paraId="36A9AAE5" w14:textId="77777777" w:rsidR="00B50050" w:rsidRDefault="00B50050" w:rsidP="0088127C">
            <w:pPr>
              <w:pStyle w:val="OtherTableBody"/>
            </w:pPr>
          </w:p>
        </w:tc>
        <w:tc>
          <w:tcPr>
            <w:tcW w:w="600" w:type="dxa"/>
          </w:tcPr>
          <w:p w14:paraId="260DD43B" w14:textId="77777777" w:rsidR="00B50050" w:rsidRDefault="00B50050" w:rsidP="0088127C">
            <w:pPr>
              <w:pStyle w:val="OtherTableBody"/>
            </w:pPr>
            <w:r>
              <w:t>0368</w:t>
            </w:r>
          </w:p>
        </w:tc>
        <w:tc>
          <w:tcPr>
            <w:tcW w:w="2600" w:type="dxa"/>
          </w:tcPr>
          <w:p w14:paraId="7B93A862" w14:textId="77777777" w:rsidR="00B50050" w:rsidRDefault="00B50050" w:rsidP="0088127C">
            <w:pPr>
              <w:pStyle w:val="OtherTableBody"/>
            </w:pPr>
          </w:p>
        </w:tc>
        <w:tc>
          <w:tcPr>
            <w:tcW w:w="1400" w:type="dxa"/>
          </w:tcPr>
          <w:p w14:paraId="6AAFA658" w14:textId="77777777" w:rsidR="00B50050" w:rsidRDefault="00B50050" w:rsidP="0088127C">
            <w:pPr>
              <w:pStyle w:val="OtherTableBody"/>
            </w:pPr>
            <w:r>
              <w:t>LK</w:t>
            </w:r>
          </w:p>
        </w:tc>
        <w:tc>
          <w:tcPr>
            <w:tcW w:w="4200" w:type="dxa"/>
          </w:tcPr>
          <w:p w14:paraId="6F8D69CA" w14:textId="77777777" w:rsidR="00B50050" w:rsidRDefault="00B50050" w:rsidP="0088127C">
            <w:pPr>
              <w:pStyle w:val="OtherTableBody"/>
            </w:pPr>
            <w:r>
              <w:t>Lock</w:t>
            </w:r>
          </w:p>
        </w:tc>
      </w:tr>
      <w:tr w:rsidR="00B50050" w14:paraId="1C9FE5BF" w14:textId="77777777" w:rsidTr="00195548">
        <w:tc>
          <w:tcPr>
            <w:tcW w:w="600" w:type="dxa"/>
          </w:tcPr>
          <w:p w14:paraId="36169750" w14:textId="77777777" w:rsidR="00B50050" w:rsidRDefault="00B50050" w:rsidP="0088127C">
            <w:pPr>
              <w:pStyle w:val="OtherTableBody"/>
            </w:pPr>
          </w:p>
        </w:tc>
        <w:tc>
          <w:tcPr>
            <w:tcW w:w="600" w:type="dxa"/>
          </w:tcPr>
          <w:p w14:paraId="1BB79B0D" w14:textId="77777777" w:rsidR="00B50050" w:rsidRDefault="00B50050" w:rsidP="0088127C">
            <w:pPr>
              <w:pStyle w:val="OtherTableBody"/>
            </w:pPr>
            <w:r>
              <w:t>0368</w:t>
            </w:r>
          </w:p>
        </w:tc>
        <w:tc>
          <w:tcPr>
            <w:tcW w:w="2600" w:type="dxa"/>
          </w:tcPr>
          <w:p w14:paraId="6DC40408" w14:textId="77777777" w:rsidR="00B50050" w:rsidRDefault="00B50050" w:rsidP="0088127C">
            <w:pPr>
              <w:pStyle w:val="OtherTableBody"/>
            </w:pPr>
          </w:p>
        </w:tc>
        <w:tc>
          <w:tcPr>
            <w:tcW w:w="1400" w:type="dxa"/>
          </w:tcPr>
          <w:p w14:paraId="13DB9D98" w14:textId="77777777" w:rsidR="00B50050" w:rsidRDefault="00B50050" w:rsidP="0088127C">
            <w:pPr>
              <w:pStyle w:val="OtherTableBody"/>
            </w:pPr>
            <w:r>
              <w:t>LO</w:t>
            </w:r>
          </w:p>
        </w:tc>
        <w:tc>
          <w:tcPr>
            <w:tcW w:w="4200" w:type="dxa"/>
          </w:tcPr>
          <w:p w14:paraId="6B399F44" w14:textId="77777777" w:rsidR="00B50050" w:rsidRDefault="00B50050" w:rsidP="0088127C">
            <w:pPr>
              <w:pStyle w:val="OtherTableBody"/>
            </w:pPr>
            <w:r>
              <w:t>Load</w:t>
            </w:r>
          </w:p>
        </w:tc>
      </w:tr>
      <w:tr w:rsidR="00B50050" w14:paraId="25E76C6A" w14:textId="77777777" w:rsidTr="00195548">
        <w:tc>
          <w:tcPr>
            <w:tcW w:w="600" w:type="dxa"/>
          </w:tcPr>
          <w:p w14:paraId="3D3D958C" w14:textId="77777777" w:rsidR="00B50050" w:rsidRDefault="00B50050" w:rsidP="0088127C">
            <w:pPr>
              <w:pStyle w:val="OtherTableBody"/>
            </w:pPr>
          </w:p>
        </w:tc>
        <w:tc>
          <w:tcPr>
            <w:tcW w:w="600" w:type="dxa"/>
          </w:tcPr>
          <w:p w14:paraId="7E9EE86F" w14:textId="77777777" w:rsidR="00B50050" w:rsidRDefault="00B50050" w:rsidP="0088127C">
            <w:pPr>
              <w:pStyle w:val="OtherTableBody"/>
            </w:pPr>
            <w:r>
              <w:t>0368</w:t>
            </w:r>
          </w:p>
        </w:tc>
        <w:tc>
          <w:tcPr>
            <w:tcW w:w="2600" w:type="dxa"/>
          </w:tcPr>
          <w:p w14:paraId="3147DC97" w14:textId="77777777" w:rsidR="00B50050" w:rsidRDefault="00B50050" w:rsidP="0088127C">
            <w:pPr>
              <w:pStyle w:val="OtherTableBody"/>
            </w:pPr>
          </w:p>
        </w:tc>
        <w:tc>
          <w:tcPr>
            <w:tcW w:w="1400" w:type="dxa"/>
          </w:tcPr>
          <w:p w14:paraId="2CE666D9" w14:textId="77777777" w:rsidR="00B50050" w:rsidRDefault="00B50050" w:rsidP="0088127C">
            <w:pPr>
              <w:pStyle w:val="OtherTableBody"/>
            </w:pPr>
            <w:r>
              <w:t>PA</w:t>
            </w:r>
          </w:p>
        </w:tc>
        <w:tc>
          <w:tcPr>
            <w:tcW w:w="4200" w:type="dxa"/>
          </w:tcPr>
          <w:p w14:paraId="1E044C14" w14:textId="77777777" w:rsidR="00B50050" w:rsidRDefault="00B50050" w:rsidP="0088127C">
            <w:pPr>
              <w:pStyle w:val="OtherTableBody"/>
            </w:pPr>
            <w:r>
              <w:t>Pause</w:t>
            </w:r>
          </w:p>
        </w:tc>
      </w:tr>
      <w:tr w:rsidR="00B50050" w14:paraId="043355F8" w14:textId="77777777" w:rsidTr="00195548">
        <w:tc>
          <w:tcPr>
            <w:tcW w:w="600" w:type="dxa"/>
          </w:tcPr>
          <w:p w14:paraId="3A36ED7C" w14:textId="77777777" w:rsidR="00B50050" w:rsidRDefault="00B50050" w:rsidP="0088127C">
            <w:pPr>
              <w:pStyle w:val="OtherTableBody"/>
            </w:pPr>
          </w:p>
        </w:tc>
        <w:tc>
          <w:tcPr>
            <w:tcW w:w="600" w:type="dxa"/>
          </w:tcPr>
          <w:p w14:paraId="684172C1" w14:textId="77777777" w:rsidR="00B50050" w:rsidRDefault="00B50050" w:rsidP="0088127C">
            <w:pPr>
              <w:pStyle w:val="OtherTableBody"/>
            </w:pPr>
            <w:r>
              <w:t>0368</w:t>
            </w:r>
          </w:p>
        </w:tc>
        <w:tc>
          <w:tcPr>
            <w:tcW w:w="2600" w:type="dxa"/>
          </w:tcPr>
          <w:p w14:paraId="31DC459C" w14:textId="77777777" w:rsidR="00B50050" w:rsidRDefault="00B50050" w:rsidP="0088127C">
            <w:pPr>
              <w:pStyle w:val="OtherTableBody"/>
            </w:pPr>
          </w:p>
        </w:tc>
        <w:tc>
          <w:tcPr>
            <w:tcW w:w="1400" w:type="dxa"/>
          </w:tcPr>
          <w:p w14:paraId="6A672FEF" w14:textId="77777777" w:rsidR="00B50050" w:rsidRDefault="00B50050" w:rsidP="0088127C">
            <w:pPr>
              <w:pStyle w:val="OtherTableBody"/>
            </w:pPr>
            <w:r>
              <w:t>RC</w:t>
            </w:r>
          </w:p>
        </w:tc>
        <w:tc>
          <w:tcPr>
            <w:tcW w:w="4200" w:type="dxa"/>
          </w:tcPr>
          <w:p w14:paraId="13A6E1DB" w14:textId="77777777" w:rsidR="00B50050" w:rsidRDefault="00B50050" w:rsidP="0088127C">
            <w:pPr>
              <w:pStyle w:val="OtherTableBody"/>
            </w:pPr>
            <w:r>
              <w:t>Remote Control Request</w:t>
            </w:r>
          </w:p>
        </w:tc>
      </w:tr>
      <w:tr w:rsidR="00B50050" w14:paraId="1A70406D" w14:textId="77777777" w:rsidTr="00195548">
        <w:tc>
          <w:tcPr>
            <w:tcW w:w="600" w:type="dxa"/>
          </w:tcPr>
          <w:p w14:paraId="4075C28A" w14:textId="77777777" w:rsidR="00B50050" w:rsidRDefault="00B50050" w:rsidP="0088127C">
            <w:pPr>
              <w:pStyle w:val="OtherTableBody"/>
            </w:pPr>
          </w:p>
        </w:tc>
        <w:tc>
          <w:tcPr>
            <w:tcW w:w="600" w:type="dxa"/>
          </w:tcPr>
          <w:p w14:paraId="00B511DC" w14:textId="77777777" w:rsidR="00B50050" w:rsidRDefault="00B50050" w:rsidP="0088127C">
            <w:pPr>
              <w:pStyle w:val="OtherTableBody"/>
            </w:pPr>
            <w:r>
              <w:t>0368</w:t>
            </w:r>
          </w:p>
        </w:tc>
        <w:tc>
          <w:tcPr>
            <w:tcW w:w="2600" w:type="dxa"/>
          </w:tcPr>
          <w:p w14:paraId="3D7AE3B6" w14:textId="77777777" w:rsidR="00B50050" w:rsidRDefault="00B50050" w:rsidP="0088127C">
            <w:pPr>
              <w:pStyle w:val="OtherTableBody"/>
            </w:pPr>
          </w:p>
        </w:tc>
        <w:tc>
          <w:tcPr>
            <w:tcW w:w="1400" w:type="dxa"/>
          </w:tcPr>
          <w:p w14:paraId="2E7E9F33" w14:textId="77777777" w:rsidR="00B50050" w:rsidRDefault="00B50050" w:rsidP="0088127C">
            <w:pPr>
              <w:pStyle w:val="OtherTableBody"/>
            </w:pPr>
            <w:r>
              <w:t>RE</w:t>
            </w:r>
          </w:p>
        </w:tc>
        <w:tc>
          <w:tcPr>
            <w:tcW w:w="4200" w:type="dxa"/>
          </w:tcPr>
          <w:p w14:paraId="4AAE43EA" w14:textId="77777777" w:rsidR="00B50050" w:rsidRDefault="00B50050" w:rsidP="0088127C">
            <w:pPr>
              <w:pStyle w:val="OtherTableBody"/>
            </w:pPr>
            <w:r>
              <w:t>Resume</w:t>
            </w:r>
          </w:p>
        </w:tc>
      </w:tr>
      <w:tr w:rsidR="00B50050" w14:paraId="757C8380" w14:textId="77777777" w:rsidTr="00195548">
        <w:tc>
          <w:tcPr>
            <w:tcW w:w="600" w:type="dxa"/>
          </w:tcPr>
          <w:p w14:paraId="5F6455F6" w14:textId="77777777" w:rsidR="00B50050" w:rsidRDefault="00B50050" w:rsidP="0088127C">
            <w:pPr>
              <w:pStyle w:val="OtherTableBody"/>
            </w:pPr>
          </w:p>
        </w:tc>
        <w:tc>
          <w:tcPr>
            <w:tcW w:w="600" w:type="dxa"/>
          </w:tcPr>
          <w:p w14:paraId="27429955" w14:textId="77777777" w:rsidR="00B50050" w:rsidRDefault="00B50050" w:rsidP="0088127C">
            <w:pPr>
              <w:pStyle w:val="OtherTableBody"/>
            </w:pPr>
            <w:r>
              <w:t>0368</w:t>
            </w:r>
          </w:p>
        </w:tc>
        <w:tc>
          <w:tcPr>
            <w:tcW w:w="2600" w:type="dxa"/>
          </w:tcPr>
          <w:p w14:paraId="410118FC" w14:textId="77777777" w:rsidR="00B50050" w:rsidRDefault="00B50050" w:rsidP="0088127C">
            <w:pPr>
              <w:pStyle w:val="OtherTableBody"/>
            </w:pPr>
          </w:p>
        </w:tc>
        <w:tc>
          <w:tcPr>
            <w:tcW w:w="1400" w:type="dxa"/>
          </w:tcPr>
          <w:p w14:paraId="622863D8" w14:textId="77777777" w:rsidR="00B50050" w:rsidRDefault="00B50050" w:rsidP="0088127C">
            <w:pPr>
              <w:pStyle w:val="OtherTableBody"/>
            </w:pPr>
            <w:r>
              <w:t>SA</w:t>
            </w:r>
          </w:p>
        </w:tc>
        <w:tc>
          <w:tcPr>
            <w:tcW w:w="4200" w:type="dxa"/>
          </w:tcPr>
          <w:p w14:paraId="428B4FAD" w14:textId="77777777" w:rsidR="00B50050" w:rsidRDefault="00B50050" w:rsidP="0088127C">
            <w:pPr>
              <w:pStyle w:val="OtherTableBody"/>
            </w:pPr>
            <w:r>
              <w:t>Sampling</w:t>
            </w:r>
          </w:p>
        </w:tc>
      </w:tr>
      <w:tr w:rsidR="00B50050" w14:paraId="4289160A" w14:textId="77777777" w:rsidTr="00195548">
        <w:tc>
          <w:tcPr>
            <w:tcW w:w="600" w:type="dxa"/>
          </w:tcPr>
          <w:p w14:paraId="44CDB5AB" w14:textId="77777777" w:rsidR="00B50050" w:rsidRDefault="00B50050" w:rsidP="0088127C">
            <w:pPr>
              <w:pStyle w:val="OtherTableBody"/>
            </w:pPr>
          </w:p>
        </w:tc>
        <w:tc>
          <w:tcPr>
            <w:tcW w:w="600" w:type="dxa"/>
          </w:tcPr>
          <w:p w14:paraId="22BF37D1" w14:textId="77777777" w:rsidR="00B50050" w:rsidRDefault="00B50050" w:rsidP="0088127C">
            <w:pPr>
              <w:pStyle w:val="OtherTableBody"/>
            </w:pPr>
            <w:r>
              <w:t>0368</w:t>
            </w:r>
          </w:p>
        </w:tc>
        <w:tc>
          <w:tcPr>
            <w:tcW w:w="2600" w:type="dxa"/>
          </w:tcPr>
          <w:p w14:paraId="1CCD0679" w14:textId="77777777" w:rsidR="00B50050" w:rsidRDefault="00B50050" w:rsidP="0088127C">
            <w:pPr>
              <w:pStyle w:val="OtherTableBody"/>
            </w:pPr>
          </w:p>
        </w:tc>
        <w:tc>
          <w:tcPr>
            <w:tcW w:w="1400" w:type="dxa"/>
          </w:tcPr>
          <w:p w14:paraId="007E169E" w14:textId="77777777" w:rsidR="00B50050" w:rsidRDefault="00B50050" w:rsidP="0088127C">
            <w:pPr>
              <w:pStyle w:val="OtherTableBody"/>
            </w:pPr>
            <w:r>
              <w:t>SU</w:t>
            </w:r>
          </w:p>
        </w:tc>
        <w:tc>
          <w:tcPr>
            <w:tcW w:w="4200" w:type="dxa"/>
          </w:tcPr>
          <w:p w14:paraId="003669E5" w14:textId="77777777" w:rsidR="00B50050" w:rsidRDefault="00B50050" w:rsidP="0088127C">
            <w:pPr>
              <w:pStyle w:val="OtherTableBody"/>
            </w:pPr>
            <w:r>
              <w:t>Setup</w:t>
            </w:r>
          </w:p>
        </w:tc>
      </w:tr>
      <w:tr w:rsidR="00B50050" w14:paraId="054C9D1F" w14:textId="77777777" w:rsidTr="00195548">
        <w:tc>
          <w:tcPr>
            <w:tcW w:w="600" w:type="dxa"/>
          </w:tcPr>
          <w:p w14:paraId="201F442E" w14:textId="77777777" w:rsidR="00B50050" w:rsidRDefault="00B50050" w:rsidP="0088127C">
            <w:pPr>
              <w:pStyle w:val="OtherTableBody"/>
            </w:pPr>
          </w:p>
        </w:tc>
        <w:tc>
          <w:tcPr>
            <w:tcW w:w="600" w:type="dxa"/>
          </w:tcPr>
          <w:p w14:paraId="6A874BCF" w14:textId="77777777" w:rsidR="00B50050" w:rsidRDefault="00B50050" w:rsidP="0088127C">
            <w:pPr>
              <w:pStyle w:val="OtherTableBody"/>
            </w:pPr>
            <w:r>
              <w:t>0368</w:t>
            </w:r>
          </w:p>
        </w:tc>
        <w:tc>
          <w:tcPr>
            <w:tcW w:w="2600" w:type="dxa"/>
          </w:tcPr>
          <w:p w14:paraId="63743FC1" w14:textId="77777777" w:rsidR="00B50050" w:rsidRDefault="00B50050" w:rsidP="0088127C">
            <w:pPr>
              <w:pStyle w:val="OtherTableBody"/>
            </w:pPr>
          </w:p>
        </w:tc>
        <w:tc>
          <w:tcPr>
            <w:tcW w:w="1400" w:type="dxa"/>
          </w:tcPr>
          <w:p w14:paraId="7DBEBD1B" w14:textId="77777777" w:rsidR="00B50050" w:rsidRDefault="00B50050" w:rsidP="0088127C">
            <w:pPr>
              <w:pStyle w:val="OtherTableBody"/>
            </w:pPr>
            <w:r>
              <w:t>TT</w:t>
            </w:r>
          </w:p>
        </w:tc>
        <w:tc>
          <w:tcPr>
            <w:tcW w:w="4200" w:type="dxa"/>
          </w:tcPr>
          <w:p w14:paraId="1969A787" w14:textId="77777777" w:rsidR="00B50050" w:rsidRDefault="00B50050" w:rsidP="0088127C">
            <w:pPr>
              <w:pStyle w:val="OtherTableBody"/>
            </w:pPr>
            <w:r>
              <w:t>Transport To</w:t>
            </w:r>
          </w:p>
        </w:tc>
      </w:tr>
      <w:tr w:rsidR="00B50050" w14:paraId="3F071DCC" w14:textId="77777777" w:rsidTr="00195548">
        <w:tc>
          <w:tcPr>
            <w:tcW w:w="600" w:type="dxa"/>
          </w:tcPr>
          <w:p w14:paraId="67344EC7" w14:textId="77777777" w:rsidR="00B50050" w:rsidRDefault="00B50050" w:rsidP="0088127C">
            <w:pPr>
              <w:pStyle w:val="OtherTableBody"/>
            </w:pPr>
          </w:p>
        </w:tc>
        <w:tc>
          <w:tcPr>
            <w:tcW w:w="600" w:type="dxa"/>
          </w:tcPr>
          <w:p w14:paraId="5CBF220D" w14:textId="77777777" w:rsidR="00B50050" w:rsidRDefault="00B50050" w:rsidP="0088127C">
            <w:pPr>
              <w:pStyle w:val="OtherTableBody"/>
            </w:pPr>
            <w:r>
              <w:t>0368</w:t>
            </w:r>
          </w:p>
        </w:tc>
        <w:tc>
          <w:tcPr>
            <w:tcW w:w="2600" w:type="dxa"/>
          </w:tcPr>
          <w:p w14:paraId="2B8A2CEF" w14:textId="77777777" w:rsidR="00B50050" w:rsidRDefault="00B50050" w:rsidP="0088127C">
            <w:pPr>
              <w:pStyle w:val="OtherTableBody"/>
            </w:pPr>
          </w:p>
        </w:tc>
        <w:tc>
          <w:tcPr>
            <w:tcW w:w="1400" w:type="dxa"/>
          </w:tcPr>
          <w:p w14:paraId="6EEA88FD" w14:textId="77777777" w:rsidR="00B50050" w:rsidRDefault="00B50050" w:rsidP="0088127C">
            <w:pPr>
              <w:pStyle w:val="OtherTableBody"/>
            </w:pPr>
            <w:r>
              <w:t>UC</w:t>
            </w:r>
          </w:p>
        </w:tc>
        <w:tc>
          <w:tcPr>
            <w:tcW w:w="4200" w:type="dxa"/>
          </w:tcPr>
          <w:p w14:paraId="36964CA5" w14:textId="77777777" w:rsidR="00B50050" w:rsidRDefault="00B50050" w:rsidP="0088127C">
            <w:pPr>
              <w:pStyle w:val="OtherTableBody"/>
            </w:pPr>
            <w:r>
              <w:t>Unlock</w:t>
            </w:r>
          </w:p>
        </w:tc>
      </w:tr>
      <w:tr w:rsidR="00B50050" w14:paraId="79CD0DB4" w14:textId="77777777" w:rsidTr="00195548">
        <w:tc>
          <w:tcPr>
            <w:tcW w:w="600" w:type="dxa"/>
          </w:tcPr>
          <w:p w14:paraId="0F0EFC5F" w14:textId="77777777" w:rsidR="00B50050" w:rsidRDefault="00B50050" w:rsidP="0088127C">
            <w:pPr>
              <w:pStyle w:val="OtherTableBody"/>
            </w:pPr>
          </w:p>
        </w:tc>
        <w:tc>
          <w:tcPr>
            <w:tcW w:w="600" w:type="dxa"/>
          </w:tcPr>
          <w:p w14:paraId="4CF47325" w14:textId="77777777" w:rsidR="00B50050" w:rsidRDefault="00B50050" w:rsidP="0088127C">
            <w:pPr>
              <w:pStyle w:val="OtherTableBody"/>
            </w:pPr>
            <w:r>
              <w:t>0368</w:t>
            </w:r>
          </w:p>
        </w:tc>
        <w:tc>
          <w:tcPr>
            <w:tcW w:w="2600" w:type="dxa"/>
          </w:tcPr>
          <w:p w14:paraId="58F239D7" w14:textId="77777777" w:rsidR="00B50050" w:rsidRDefault="00B50050" w:rsidP="0088127C">
            <w:pPr>
              <w:pStyle w:val="OtherTableBody"/>
            </w:pPr>
          </w:p>
        </w:tc>
        <w:tc>
          <w:tcPr>
            <w:tcW w:w="1400" w:type="dxa"/>
          </w:tcPr>
          <w:p w14:paraId="5FA1E06B" w14:textId="77777777" w:rsidR="00B50050" w:rsidRDefault="00B50050" w:rsidP="0088127C">
            <w:pPr>
              <w:pStyle w:val="OtherTableBody"/>
            </w:pPr>
            <w:r>
              <w:t>UN</w:t>
            </w:r>
          </w:p>
        </w:tc>
        <w:tc>
          <w:tcPr>
            <w:tcW w:w="4200" w:type="dxa"/>
          </w:tcPr>
          <w:p w14:paraId="602B579D" w14:textId="77777777" w:rsidR="00B50050" w:rsidRDefault="00B50050" w:rsidP="0088127C">
            <w:pPr>
              <w:pStyle w:val="OtherTableBody"/>
            </w:pPr>
            <w:r>
              <w:t>Unload</w:t>
            </w:r>
          </w:p>
        </w:tc>
      </w:tr>
      <w:tr w:rsidR="00B50050" w14:paraId="662845E1" w14:textId="77777777" w:rsidTr="00195548">
        <w:tc>
          <w:tcPr>
            <w:tcW w:w="600" w:type="dxa"/>
          </w:tcPr>
          <w:p w14:paraId="4A93B344" w14:textId="77777777" w:rsidR="00B50050" w:rsidRDefault="00B50050" w:rsidP="0088127C">
            <w:pPr>
              <w:pStyle w:val="OtherTableBody"/>
            </w:pPr>
            <w:r>
              <w:t>User</w:t>
            </w:r>
          </w:p>
        </w:tc>
        <w:tc>
          <w:tcPr>
            <w:tcW w:w="600" w:type="dxa"/>
          </w:tcPr>
          <w:p w14:paraId="1F5121BB" w14:textId="77777777" w:rsidR="00B50050" w:rsidRDefault="00B50050" w:rsidP="0088127C">
            <w:pPr>
              <w:pStyle w:val="OtherTableBody"/>
            </w:pPr>
          </w:p>
        </w:tc>
        <w:tc>
          <w:tcPr>
            <w:tcW w:w="2600" w:type="dxa"/>
          </w:tcPr>
          <w:p w14:paraId="0687B73D" w14:textId="77777777" w:rsidR="00B50050" w:rsidRDefault="00B50050" w:rsidP="0088127C">
            <w:pPr>
              <w:pStyle w:val="OtherTableBody"/>
            </w:pPr>
            <w:r>
              <w:t>Specimen Role</w:t>
            </w:r>
          </w:p>
        </w:tc>
        <w:tc>
          <w:tcPr>
            <w:tcW w:w="1400" w:type="dxa"/>
          </w:tcPr>
          <w:p w14:paraId="1F8D4A65" w14:textId="77777777" w:rsidR="00B50050" w:rsidRDefault="00B50050" w:rsidP="0088127C">
            <w:pPr>
              <w:pStyle w:val="OtherTableBody"/>
            </w:pPr>
          </w:p>
        </w:tc>
        <w:tc>
          <w:tcPr>
            <w:tcW w:w="4200" w:type="dxa"/>
          </w:tcPr>
          <w:p w14:paraId="0A6BD71E" w14:textId="77777777" w:rsidR="00B50050" w:rsidRDefault="00B50050" w:rsidP="0088127C">
            <w:pPr>
              <w:pStyle w:val="OtherTableBody"/>
            </w:pPr>
          </w:p>
        </w:tc>
      </w:tr>
      <w:tr w:rsidR="00B50050" w14:paraId="0365872E" w14:textId="77777777" w:rsidTr="00195548">
        <w:tc>
          <w:tcPr>
            <w:tcW w:w="600" w:type="dxa"/>
          </w:tcPr>
          <w:p w14:paraId="320DBA7B" w14:textId="77777777" w:rsidR="00B50050" w:rsidRDefault="00B50050" w:rsidP="0088127C">
            <w:pPr>
              <w:pStyle w:val="OtherTableBody"/>
            </w:pPr>
          </w:p>
        </w:tc>
        <w:tc>
          <w:tcPr>
            <w:tcW w:w="600" w:type="dxa"/>
          </w:tcPr>
          <w:p w14:paraId="53B7D02E" w14:textId="77777777" w:rsidR="00B50050" w:rsidRDefault="00B50050" w:rsidP="0088127C">
            <w:pPr>
              <w:pStyle w:val="OtherTableBody"/>
            </w:pPr>
            <w:r>
              <w:t>0369</w:t>
            </w:r>
          </w:p>
        </w:tc>
        <w:tc>
          <w:tcPr>
            <w:tcW w:w="2600" w:type="dxa"/>
          </w:tcPr>
          <w:p w14:paraId="4DBA6A33" w14:textId="77777777" w:rsidR="00B50050" w:rsidRDefault="00B50050" w:rsidP="0088127C">
            <w:pPr>
              <w:pStyle w:val="OtherTableBody"/>
            </w:pPr>
          </w:p>
        </w:tc>
        <w:tc>
          <w:tcPr>
            <w:tcW w:w="1400" w:type="dxa"/>
          </w:tcPr>
          <w:p w14:paraId="0388F92D" w14:textId="77777777" w:rsidR="00B50050" w:rsidRDefault="00B50050" w:rsidP="0088127C">
            <w:pPr>
              <w:pStyle w:val="OtherTableBody"/>
            </w:pPr>
            <w:r>
              <w:t>B</w:t>
            </w:r>
          </w:p>
        </w:tc>
        <w:tc>
          <w:tcPr>
            <w:tcW w:w="4200" w:type="dxa"/>
          </w:tcPr>
          <w:p w14:paraId="38CBF43C" w14:textId="77777777" w:rsidR="00B50050" w:rsidRDefault="00B50050" w:rsidP="0088127C">
            <w:pPr>
              <w:pStyle w:val="OtherTableBody"/>
            </w:pPr>
            <w:r>
              <w:t>Used to test the validity of the measurement process, where the composition of the sample is unknown except to the person submitting it.</w:t>
            </w:r>
          </w:p>
        </w:tc>
      </w:tr>
      <w:tr w:rsidR="00B50050" w14:paraId="1F5B22F4" w14:textId="77777777" w:rsidTr="00195548">
        <w:tc>
          <w:tcPr>
            <w:tcW w:w="600" w:type="dxa"/>
          </w:tcPr>
          <w:p w14:paraId="68FF99F8" w14:textId="77777777" w:rsidR="00B50050" w:rsidRDefault="00B50050" w:rsidP="0088127C">
            <w:pPr>
              <w:pStyle w:val="OtherTableBody"/>
            </w:pPr>
          </w:p>
        </w:tc>
        <w:tc>
          <w:tcPr>
            <w:tcW w:w="600" w:type="dxa"/>
          </w:tcPr>
          <w:p w14:paraId="30C2AA05" w14:textId="77777777" w:rsidR="00B50050" w:rsidRDefault="00B50050" w:rsidP="0088127C">
            <w:pPr>
              <w:pStyle w:val="OtherTableBody"/>
            </w:pPr>
            <w:r>
              <w:t>0369</w:t>
            </w:r>
          </w:p>
        </w:tc>
        <w:tc>
          <w:tcPr>
            <w:tcW w:w="2600" w:type="dxa"/>
          </w:tcPr>
          <w:p w14:paraId="37013D03" w14:textId="77777777" w:rsidR="00B50050" w:rsidRDefault="00B50050" w:rsidP="0088127C">
            <w:pPr>
              <w:pStyle w:val="OtherTableBody"/>
            </w:pPr>
          </w:p>
        </w:tc>
        <w:tc>
          <w:tcPr>
            <w:tcW w:w="1400" w:type="dxa"/>
          </w:tcPr>
          <w:p w14:paraId="458E6299" w14:textId="77777777" w:rsidR="00B50050" w:rsidRDefault="00B50050" w:rsidP="0088127C">
            <w:pPr>
              <w:pStyle w:val="OtherTableBody"/>
            </w:pPr>
            <w:r>
              <w:t>C</w:t>
            </w:r>
          </w:p>
        </w:tc>
        <w:tc>
          <w:tcPr>
            <w:tcW w:w="4200" w:type="dxa"/>
          </w:tcPr>
          <w:p w14:paraId="02695E81" w14:textId="77777777" w:rsidR="00B50050" w:rsidRDefault="00B50050" w:rsidP="0088127C">
            <w:pPr>
              <w:pStyle w:val="OtherTableBody"/>
            </w:pPr>
            <w:r>
              <w:t>Used for initial setting of calibration of the instrument.</w:t>
            </w:r>
          </w:p>
        </w:tc>
      </w:tr>
      <w:tr w:rsidR="00B50050" w14:paraId="1724848D" w14:textId="77777777" w:rsidTr="00195548">
        <w:tc>
          <w:tcPr>
            <w:tcW w:w="600" w:type="dxa"/>
          </w:tcPr>
          <w:p w14:paraId="0658A4F1" w14:textId="77777777" w:rsidR="00B50050" w:rsidRDefault="00B50050" w:rsidP="0088127C">
            <w:pPr>
              <w:pStyle w:val="OtherTableBody"/>
            </w:pPr>
          </w:p>
        </w:tc>
        <w:tc>
          <w:tcPr>
            <w:tcW w:w="600" w:type="dxa"/>
          </w:tcPr>
          <w:p w14:paraId="11BC61CF" w14:textId="77777777" w:rsidR="00B50050" w:rsidRDefault="00B50050" w:rsidP="0088127C">
            <w:pPr>
              <w:pStyle w:val="OtherTableBody"/>
            </w:pPr>
            <w:r>
              <w:t>0369</w:t>
            </w:r>
          </w:p>
        </w:tc>
        <w:tc>
          <w:tcPr>
            <w:tcW w:w="2600" w:type="dxa"/>
          </w:tcPr>
          <w:p w14:paraId="0300F4C8" w14:textId="77777777" w:rsidR="00B50050" w:rsidRDefault="00B50050" w:rsidP="0088127C">
            <w:pPr>
              <w:pStyle w:val="OtherTableBody"/>
            </w:pPr>
          </w:p>
        </w:tc>
        <w:tc>
          <w:tcPr>
            <w:tcW w:w="1400" w:type="dxa"/>
          </w:tcPr>
          <w:p w14:paraId="56BB4112" w14:textId="77777777" w:rsidR="00B50050" w:rsidRDefault="00B50050" w:rsidP="0088127C">
            <w:pPr>
              <w:pStyle w:val="OtherTableBody"/>
            </w:pPr>
            <w:r>
              <w:t>E</w:t>
            </w:r>
          </w:p>
        </w:tc>
        <w:tc>
          <w:tcPr>
            <w:tcW w:w="4200" w:type="dxa"/>
          </w:tcPr>
          <w:p w14:paraId="68BC3405" w14:textId="77777777" w:rsidR="00B50050" w:rsidRDefault="00B50050" w:rsidP="0088127C">
            <w:pPr>
              <w:pStyle w:val="OtherTableBody"/>
            </w:pPr>
            <w:r>
              <w:t>Used with manufactured reference providing signals that simulate QC results</w:t>
            </w:r>
          </w:p>
        </w:tc>
      </w:tr>
      <w:tr w:rsidR="00B50050" w14:paraId="7B852C10" w14:textId="77777777" w:rsidTr="00195548">
        <w:tc>
          <w:tcPr>
            <w:tcW w:w="600" w:type="dxa"/>
          </w:tcPr>
          <w:p w14:paraId="6EFDDBCD" w14:textId="77777777" w:rsidR="00B50050" w:rsidRDefault="00B50050" w:rsidP="0088127C">
            <w:pPr>
              <w:pStyle w:val="OtherTableBody"/>
            </w:pPr>
          </w:p>
        </w:tc>
        <w:tc>
          <w:tcPr>
            <w:tcW w:w="600" w:type="dxa"/>
          </w:tcPr>
          <w:p w14:paraId="1BE64BB9" w14:textId="77777777" w:rsidR="00B50050" w:rsidRDefault="00B50050" w:rsidP="0088127C">
            <w:pPr>
              <w:pStyle w:val="OtherTableBody"/>
            </w:pPr>
            <w:r>
              <w:t>0369</w:t>
            </w:r>
          </w:p>
        </w:tc>
        <w:tc>
          <w:tcPr>
            <w:tcW w:w="2600" w:type="dxa"/>
          </w:tcPr>
          <w:p w14:paraId="6CF3C29C" w14:textId="77777777" w:rsidR="00B50050" w:rsidRDefault="00B50050" w:rsidP="0088127C">
            <w:pPr>
              <w:pStyle w:val="OtherTableBody"/>
            </w:pPr>
          </w:p>
        </w:tc>
        <w:tc>
          <w:tcPr>
            <w:tcW w:w="1400" w:type="dxa"/>
          </w:tcPr>
          <w:p w14:paraId="5E7DC2AC" w14:textId="77777777" w:rsidR="00B50050" w:rsidRDefault="00B50050" w:rsidP="0088127C">
            <w:pPr>
              <w:pStyle w:val="OtherTableBody"/>
            </w:pPr>
            <w:r>
              <w:t>F</w:t>
            </w:r>
          </w:p>
        </w:tc>
        <w:tc>
          <w:tcPr>
            <w:tcW w:w="4200" w:type="dxa"/>
          </w:tcPr>
          <w:p w14:paraId="19A21ED2" w14:textId="77777777" w:rsidR="00B50050" w:rsidRDefault="00B50050" w:rsidP="0088127C">
            <w:pPr>
              <w:pStyle w:val="OtherTableBody"/>
            </w:pPr>
            <w:r>
              <w:t>Specimen used for testing proficiency of the organization performing the testing (Filler).</w:t>
            </w:r>
          </w:p>
        </w:tc>
      </w:tr>
      <w:tr w:rsidR="00B50050" w14:paraId="0D2951F9" w14:textId="77777777" w:rsidTr="00195548">
        <w:tc>
          <w:tcPr>
            <w:tcW w:w="600" w:type="dxa"/>
          </w:tcPr>
          <w:p w14:paraId="3EF8507B" w14:textId="77777777" w:rsidR="00B50050" w:rsidRDefault="00B50050" w:rsidP="0088127C">
            <w:pPr>
              <w:pStyle w:val="OtherTableBody"/>
            </w:pPr>
          </w:p>
        </w:tc>
        <w:tc>
          <w:tcPr>
            <w:tcW w:w="600" w:type="dxa"/>
          </w:tcPr>
          <w:p w14:paraId="57346376" w14:textId="77777777" w:rsidR="00B50050" w:rsidRDefault="00B50050" w:rsidP="0088127C">
            <w:pPr>
              <w:pStyle w:val="OtherTableBody"/>
            </w:pPr>
            <w:r>
              <w:t>0369</w:t>
            </w:r>
          </w:p>
        </w:tc>
        <w:tc>
          <w:tcPr>
            <w:tcW w:w="2600" w:type="dxa"/>
          </w:tcPr>
          <w:p w14:paraId="0FD88B79" w14:textId="77777777" w:rsidR="00B50050" w:rsidRDefault="00B50050" w:rsidP="0088127C">
            <w:pPr>
              <w:pStyle w:val="OtherTableBody"/>
            </w:pPr>
          </w:p>
        </w:tc>
        <w:tc>
          <w:tcPr>
            <w:tcW w:w="1400" w:type="dxa"/>
          </w:tcPr>
          <w:p w14:paraId="016B6020" w14:textId="77777777" w:rsidR="00B50050" w:rsidRDefault="00B50050" w:rsidP="0088127C">
            <w:pPr>
              <w:pStyle w:val="OtherTableBody"/>
            </w:pPr>
            <w:r>
              <w:t>G</w:t>
            </w:r>
          </w:p>
        </w:tc>
        <w:tc>
          <w:tcPr>
            <w:tcW w:w="4200" w:type="dxa"/>
          </w:tcPr>
          <w:p w14:paraId="0F5363D3" w14:textId="77777777" w:rsidR="00B50050" w:rsidRDefault="00B50050" w:rsidP="0088127C">
            <w:pPr>
              <w:pStyle w:val="OtherTableBody"/>
            </w:pPr>
            <w:r>
              <w:t>Used when solid specimens consist of multiple individual elements that are not individually identified but can be separated again into the original specimens.  The identifiers of the original specimens may be tracked.</w:t>
            </w:r>
          </w:p>
        </w:tc>
      </w:tr>
      <w:tr w:rsidR="00B50050" w14:paraId="6F4E1CC4" w14:textId="77777777" w:rsidTr="00195548">
        <w:tc>
          <w:tcPr>
            <w:tcW w:w="600" w:type="dxa"/>
          </w:tcPr>
          <w:p w14:paraId="053A84E8" w14:textId="77777777" w:rsidR="00B50050" w:rsidRDefault="00B50050" w:rsidP="0088127C">
            <w:pPr>
              <w:pStyle w:val="OtherTableBody"/>
            </w:pPr>
          </w:p>
        </w:tc>
        <w:tc>
          <w:tcPr>
            <w:tcW w:w="600" w:type="dxa"/>
          </w:tcPr>
          <w:p w14:paraId="31096008" w14:textId="77777777" w:rsidR="00B50050" w:rsidRDefault="00B50050" w:rsidP="0088127C">
            <w:pPr>
              <w:pStyle w:val="OtherTableBody"/>
            </w:pPr>
            <w:r>
              <w:t>0369</w:t>
            </w:r>
          </w:p>
        </w:tc>
        <w:tc>
          <w:tcPr>
            <w:tcW w:w="2600" w:type="dxa"/>
          </w:tcPr>
          <w:p w14:paraId="4FB5E763" w14:textId="77777777" w:rsidR="00B50050" w:rsidRDefault="00B50050" w:rsidP="0088127C">
            <w:pPr>
              <w:pStyle w:val="OtherTableBody"/>
            </w:pPr>
          </w:p>
        </w:tc>
        <w:tc>
          <w:tcPr>
            <w:tcW w:w="1400" w:type="dxa"/>
          </w:tcPr>
          <w:p w14:paraId="107AA64F" w14:textId="77777777" w:rsidR="00B50050" w:rsidRDefault="00B50050" w:rsidP="0088127C">
            <w:pPr>
              <w:pStyle w:val="OtherTableBody"/>
            </w:pPr>
            <w:r>
              <w:t>H</w:t>
            </w:r>
          </w:p>
        </w:tc>
        <w:tc>
          <w:tcPr>
            <w:tcW w:w="4200" w:type="dxa"/>
          </w:tcPr>
          <w:p w14:paraId="4C4ADEB1" w14:textId="77777777" w:rsidR="00B50050" w:rsidRDefault="00B50050" w:rsidP="0088127C">
            <w:pPr>
              <w:pStyle w:val="OtherTableBody"/>
            </w:pPr>
            <w:r>
              <w:t>This identifies a parent specimen to the specimen that is submitted for testing</w:t>
            </w:r>
          </w:p>
        </w:tc>
      </w:tr>
      <w:tr w:rsidR="00B50050" w14:paraId="029D9069" w14:textId="77777777" w:rsidTr="00195548">
        <w:tc>
          <w:tcPr>
            <w:tcW w:w="600" w:type="dxa"/>
          </w:tcPr>
          <w:p w14:paraId="22B27DB2" w14:textId="77777777" w:rsidR="00B50050" w:rsidRDefault="00B50050" w:rsidP="0088127C">
            <w:pPr>
              <w:pStyle w:val="OtherTableBody"/>
            </w:pPr>
          </w:p>
        </w:tc>
        <w:tc>
          <w:tcPr>
            <w:tcW w:w="600" w:type="dxa"/>
          </w:tcPr>
          <w:p w14:paraId="348CDE1F" w14:textId="77777777" w:rsidR="00B50050" w:rsidRDefault="00B50050" w:rsidP="0088127C">
            <w:pPr>
              <w:pStyle w:val="OtherTableBody"/>
            </w:pPr>
            <w:r>
              <w:t>0369</w:t>
            </w:r>
          </w:p>
        </w:tc>
        <w:tc>
          <w:tcPr>
            <w:tcW w:w="2600" w:type="dxa"/>
          </w:tcPr>
          <w:p w14:paraId="1B32178B" w14:textId="77777777" w:rsidR="00B50050" w:rsidRDefault="00B50050" w:rsidP="0088127C">
            <w:pPr>
              <w:pStyle w:val="OtherTableBody"/>
            </w:pPr>
          </w:p>
        </w:tc>
        <w:tc>
          <w:tcPr>
            <w:tcW w:w="1400" w:type="dxa"/>
          </w:tcPr>
          <w:p w14:paraId="6BBDDF86" w14:textId="77777777" w:rsidR="00B50050" w:rsidRDefault="00B50050" w:rsidP="0088127C">
            <w:pPr>
              <w:pStyle w:val="OtherTableBody"/>
            </w:pPr>
            <w:r>
              <w:t>L</w:t>
            </w:r>
          </w:p>
        </w:tc>
        <w:tc>
          <w:tcPr>
            <w:tcW w:w="4200" w:type="dxa"/>
          </w:tcPr>
          <w:p w14:paraId="6E350213" w14:textId="77777777" w:rsidR="00B50050" w:rsidRDefault="00B50050" w:rsidP="0088127C">
            <w:pPr>
              <w:pStyle w:val="OtherTableBody"/>
            </w:pPr>
            <w:r>
              <w:t>Used when aliquots of liquid individual specimens are combined to form a single specimen representing all of the components that are not individually identified.  The identifiers of the original specimens may be tracked.</w:t>
            </w:r>
          </w:p>
        </w:tc>
      </w:tr>
      <w:tr w:rsidR="00B50050" w14:paraId="45585B71" w14:textId="77777777" w:rsidTr="00195548">
        <w:tc>
          <w:tcPr>
            <w:tcW w:w="600" w:type="dxa"/>
          </w:tcPr>
          <w:p w14:paraId="71B9C935" w14:textId="77777777" w:rsidR="00B50050" w:rsidRDefault="00B50050" w:rsidP="0088127C">
            <w:pPr>
              <w:pStyle w:val="OtherTableBody"/>
            </w:pPr>
          </w:p>
        </w:tc>
        <w:tc>
          <w:tcPr>
            <w:tcW w:w="600" w:type="dxa"/>
          </w:tcPr>
          <w:p w14:paraId="7F68F7E1" w14:textId="77777777" w:rsidR="00B50050" w:rsidRDefault="00B50050" w:rsidP="0088127C">
            <w:pPr>
              <w:pStyle w:val="OtherTableBody"/>
            </w:pPr>
            <w:r>
              <w:t>0369</w:t>
            </w:r>
          </w:p>
        </w:tc>
        <w:tc>
          <w:tcPr>
            <w:tcW w:w="2600" w:type="dxa"/>
          </w:tcPr>
          <w:p w14:paraId="78FA6CCB" w14:textId="77777777" w:rsidR="00B50050" w:rsidRDefault="00B50050" w:rsidP="0088127C">
            <w:pPr>
              <w:pStyle w:val="OtherTableBody"/>
            </w:pPr>
          </w:p>
        </w:tc>
        <w:tc>
          <w:tcPr>
            <w:tcW w:w="1400" w:type="dxa"/>
          </w:tcPr>
          <w:p w14:paraId="3A2CA3E7" w14:textId="77777777" w:rsidR="00B50050" w:rsidRDefault="00B50050" w:rsidP="0088127C">
            <w:pPr>
              <w:pStyle w:val="OtherTableBody"/>
            </w:pPr>
            <w:r>
              <w:t>O</w:t>
            </w:r>
          </w:p>
        </w:tc>
        <w:tc>
          <w:tcPr>
            <w:tcW w:w="4200" w:type="dxa"/>
          </w:tcPr>
          <w:p w14:paraId="5D98AE02" w14:textId="77777777" w:rsidR="00B50050" w:rsidRDefault="00B50050" w:rsidP="0088127C">
            <w:pPr>
              <w:pStyle w:val="OtherTableBody"/>
            </w:pPr>
            <w:r>
              <w:t>Specimen used for testing Operator Proficiency.</w:t>
            </w:r>
          </w:p>
        </w:tc>
      </w:tr>
      <w:tr w:rsidR="00B50050" w14:paraId="180E09FB" w14:textId="77777777" w:rsidTr="00195548">
        <w:tc>
          <w:tcPr>
            <w:tcW w:w="600" w:type="dxa"/>
          </w:tcPr>
          <w:p w14:paraId="69B8DA49" w14:textId="77777777" w:rsidR="00B50050" w:rsidRDefault="00B50050" w:rsidP="0088127C">
            <w:pPr>
              <w:pStyle w:val="OtherTableBody"/>
            </w:pPr>
          </w:p>
        </w:tc>
        <w:tc>
          <w:tcPr>
            <w:tcW w:w="600" w:type="dxa"/>
          </w:tcPr>
          <w:p w14:paraId="739B135C" w14:textId="77777777" w:rsidR="00B50050" w:rsidRDefault="00B50050" w:rsidP="0088127C">
            <w:pPr>
              <w:pStyle w:val="OtherTableBody"/>
            </w:pPr>
            <w:r>
              <w:t>0369</w:t>
            </w:r>
          </w:p>
        </w:tc>
        <w:tc>
          <w:tcPr>
            <w:tcW w:w="2600" w:type="dxa"/>
          </w:tcPr>
          <w:p w14:paraId="1F429F65" w14:textId="77777777" w:rsidR="00B50050" w:rsidRDefault="00B50050" w:rsidP="0088127C">
            <w:pPr>
              <w:pStyle w:val="OtherTableBody"/>
            </w:pPr>
          </w:p>
        </w:tc>
        <w:tc>
          <w:tcPr>
            <w:tcW w:w="1400" w:type="dxa"/>
          </w:tcPr>
          <w:p w14:paraId="59E9999E" w14:textId="77777777" w:rsidR="00B50050" w:rsidRDefault="00B50050" w:rsidP="0088127C">
            <w:pPr>
              <w:pStyle w:val="OtherTableBody"/>
            </w:pPr>
            <w:r>
              <w:t>P</w:t>
            </w:r>
          </w:p>
        </w:tc>
        <w:tc>
          <w:tcPr>
            <w:tcW w:w="4200" w:type="dxa"/>
          </w:tcPr>
          <w:p w14:paraId="71B71784" w14:textId="77777777" w:rsidR="00B50050" w:rsidRDefault="00B50050" w:rsidP="0088127C">
            <w:pPr>
              <w:pStyle w:val="OtherTableBody"/>
            </w:pPr>
            <w:r>
              <w:t>Used for any patient sample.</w:t>
            </w:r>
          </w:p>
        </w:tc>
      </w:tr>
      <w:tr w:rsidR="00B50050" w14:paraId="5796109B" w14:textId="77777777" w:rsidTr="00195548">
        <w:tc>
          <w:tcPr>
            <w:tcW w:w="600" w:type="dxa"/>
          </w:tcPr>
          <w:p w14:paraId="6DA1B2BB" w14:textId="77777777" w:rsidR="00B50050" w:rsidRDefault="00B50050" w:rsidP="0088127C">
            <w:pPr>
              <w:pStyle w:val="OtherTableBody"/>
            </w:pPr>
          </w:p>
        </w:tc>
        <w:tc>
          <w:tcPr>
            <w:tcW w:w="600" w:type="dxa"/>
          </w:tcPr>
          <w:p w14:paraId="6F5293E3" w14:textId="77777777" w:rsidR="00B50050" w:rsidRDefault="00B50050" w:rsidP="0088127C">
            <w:pPr>
              <w:pStyle w:val="OtherTableBody"/>
            </w:pPr>
            <w:r>
              <w:t>0369</w:t>
            </w:r>
          </w:p>
        </w:tc>
        <w:tc>
          <w:tcPr>
            <w:tcW w:w="2600" w:type="dxa"/>
          </w:tcPr>
          <w:p w14:paraId="4E00514B" w14:textId="77777777" w:rsidR="00B50050" w:rsidRDefault="00B50050" w:rsidP="0088127C">
            <w:pPr>
              <w:pStyle w:val="OtherTableBody"/>
            </w:pPr>
          </w:p>
        </w:tc>
        <w:tc>
          <w:tcPr>
            <w:tcW w:w="1400" w:type="dxa"/>
          </w:tcPr>
          <w:p w14:paraId="7D3B7E63" w14:textId="77777777" w:rsidR="00B50050" w:rsidRDefault="00B50050" w:rsidP="0088127C">
            <w:pPr>
              <w:pStyle w:val="OtherTableBody"/>
            </w:pPr>
            <w:r>
              <w:t>Q</w:t>
            </w:r>
          </w:p>
        </w:tc>
        <w:tc>
          <w:tcPr>
            <w:tcW w:w="4200" w:type="dxa"/>
          </w:tcPr>
          <w:p w14:paraId="6E6C9B7E" w14:textId="77777777" w:rsidR="00B50050" w:rsidRDefault="00B50050" w:rsidP="0088127C">
            <w:pPr>
              <w:pStyle w:val="OtherTableBody"/>
            </w:pPr>
            <w:r>
              <w:t>Used when specimen is the control specimen (either positive or negative).</w:t>
            </w:r>
          </w:p>
        </w:tc>
      </w:tr>
      <w:tr w:rsidR="00B50050" w14:paraId="008CF0EB" w14:textId="77777777" w:rsidTr="00195548">
        <w:tc>
          <w:tcPr>
            <w:tcW w:w="600" w:type="dxa"/>
          </w:tcPr>
          <w:p w14:paraId="3307F070" w14:textId="77777777" w:rsidR="00B50050" w:rsidRDefault="00B50050" w:rsidP="0088127C">
            <w:pPr>
              <w:pStyle w:val="OtherTableBody"/>
            </w:pPr>
          </w:p>
        </w:tc>
        <w:tc>
          <w:tcPr>
            <w:tcW w:w="600" w:type="dxa"/>
          </w:tcPr>
          <w:p w14:paraId="529FC244" w14:textId="77777777" w:rsidR="00B50050" w:rsidRDefault="00B50050" w:rsidP="0088127C">
            <w:pPr>
              <w:pStyle w:val="OtherTableBody"/>
            </w:pPr>
            <w:r>
              <w:t>0369</w:t>
            </w:r>
          </w:p>
        </w:tc>
        <w:tc>
          <w:tcPr>
            <w:tcW w:w="2600" w:type="dxa"/>
          </w:tcPr>
          <w:p w14:paraId="55EC92C7" w14:textId="77777777" w:rsidR="00B50050" w:rsidRDefault="00B50050" w:rsidP="0088127C">
            <w:pPr>
              <w:pStyle w:val="OtherTableBody"/>
            </w:pPr>
          </w:p>
        </w:tc>
        <w:tc>
          <w:tcPr>
            <w:tcW w:w="1400" w:type="dxa"/>
          </w:tcPr>
          <w:p w14:paraId="6FC7C198" w14:textId="77777777" w:rsidR="00B50050" w:rsidRDefault="00B50050" w:rsidP="0088127C">
            <w:pPr>
              <w:pStyle w:val="OtherTableBody"/>
            </w:pPr>
            <w:r>
              <w:t>R</w:t>
            </w:r>
          </w:p>
        </w:tc>
        <w:tc>
          <w:tcPr>
            <w:tcW w:w="4200" w:type="dxa"/>
          </w:tcPr>
          <w:p w14:paraId="5D5AD43C" w14:textId="77777777" w:rsidR="00B50050" w:rsidRDefault="00B50050" w:rsidP="0088127C">
            <w:pPr>
              <w:pStyle w:val="OtherTableBody"/>
            </w:pPr>
            <w:r>
              <w:t>Used when a patient sample is re-run as a control for a repeat test.</w:t>
            </w:r>
          </w:p>
        </w:tc>
      </w:tr>
      <w:tr w:rsidR="00B50050" w14:paraId="2F59060E" w14:textId="77777777" w:rsidTr="00195548">
        <w:tc>
          <w:tcPr>
            <w:tcW w:w="600" w:type="dxa"/>
          </w:tcPr>
          <w:p w14:paraId="3A032929" w14:textId="77777777" w:rsidR="00B50050" w:rsidRDefault="00B50050" w:rsidP="0088127C">
            <w:pPr>
              <w:pStyle w:val="OtherTableBody"/>
            </w:pPr>
          </w:p>
        </w:tc>
        <w:tc>
          <w:tcPr>
            <w:tcW w:w="600" w:type="dxa"/>
          </w:tcPr>
          <w:p w14:paraId="264ECFCE" w14:textId="77777777" w:rsidR="00B50050" w:rsidRDefault="00B50050" w:rsidP="0088127C">
            <w:pPr>
              <w:pStyle w:val="OtherTableBody"/>
            </w:pPr>
            <w:r>
              <w:t>0369</w:t>
            </w:r>
          </w:p>
        </w:tc>
        <w:tc>
          <w:tcPr>
            <w:tcW w:w="2600" w:type="dxa"/>
          </w:tcPr>
          <w:p w14:paraId="3886E2D6" w14:textId="77777777" w:rsidR="00B50050" w:rsidRDefault="00B50050" w:rsidP="0088127C">
            <w:pPr>
              <w:pStyle w:val="OtherTableBody"/>
            </w:pPr>
          </w:p>
        </w:tc>
        <w:tc>
          <w:tcPr>
            <w:tcW w:w="1400" w:type="dxa"/>
          </w:tcPr>
          <w:p w14:paraId="29B8ECC8" w14:textId="77777777" w:rsidR="00B50050" w:rsidRDefault="00B50050" w:rsidP="0088127C">
            <w:pPr>
              <w:pStyle w:val="OtherTableBody"/>
            </w:pPr>
            <w:r>
              <w:t>V</w:t>
            </w:r>
          </w:p>
        </w:tc>
        <w:tc>
          <w:tcPr>
            <w:tcW w:w="4200" w:type="dxa"/>
          </w:tcPr>
          <w:p w14:paraId="3660819C" w14:textId="77777777" w:rsidR="00B50050" w:rsidRDefault="00B50050" w:rsidP="0088127C">
            <w:pPr>
              <w:pStyle w:val="OtherTableBody"/>
            </w:pPr>
            <w:r>
              <w:t>Used for periodic calibration checks.</w:t>
            </w:r>
          </w:p>
        </w:tc>
      </w:tr>
      <w:tr w:rsidR="00B50050" w14:paraId="43CCE00D" w14:textId="77777777" w:rsidTr="00195548">
        <w:tc>
          <w:tcPr>
            <w:tcW w:w="600" w:type="dxa"/>
          </w:tcPr>
          <w:p w14:paraId="054A0C66" w14:textId="77777777" w:rsidR="00B50050" w:rsidRDefault="00B50050" w:rsidP="0088127C">
            <w:pPr>
              <w:pStyle w:val="OtherTableBody"/>
            </w:pPr>
            <w:r>
              <w:t>HL7</w:t>
            </w:r>
          </w:p>
        </w:tc>
        <w:tc>
          <w:tcPr>
            <w:tcW w:w="600" w:type="dxa"/>
          </w:tcPr>
          <w:p w14:paraId="04CA5935" w14:textId="77777777" w:rsidR="00B50050" w:rsidRDefault="00B50050" w:rsidP="0088127C">
            <w:pPr>
              <w:pStyle w:val="OtherTableBody"/>
            </w:pPr>
          </w:p>
        </w:tc>
        <w:tc>
          <w:tcPr>
            <w:tcW w:w="2600" w:type="dxa"/>
          </w:tcPr>
          <w:p w14:paraId="61CD09EA" w14:textId="77777777" w:rsidR="00B50050" w:rsidRDefault="00B50050" w:rsidP="0088127C">
            <w:pPr>
              <w:pStyle w:val="OtherTableBody"/>
            </w:pPr>
            <w:r>
              <w:t>Container Status</w:t>
            </w:r>
          </w:p>
        </w:tc>
        <w:tc>
          <w:tcPr>
            <w:tcW w:w="1400" w:type="dxa"/>
          </w:tcPr>
          <w:p w14:paraId="120230AD" w14:textId="77777777" w:rsidR="00B50050" w:rsidRDefault="00B50050" w:rsidP="0088127C">
            <w:pPr>
              <w:pStyle w:val="OtherTableBody"/>
            </w:pPr>
          </w:p>
        </w:tc>
        <w:tc>
          <w:tcPr>
            <w:tcW w:w="4200" w:type="dxa"/>
          </w:tcPr>
          <w:p w14:paraId="79120814" w14:textId="77777777" w:rsidR="00B50050" w:rsidRDefault="00B50050" w:rsidP="0088127C">
            <w:pPr>
              <w:pStyle w:val="OtherTableBody"/>
            </w:pPr>
          </w:p>
        </w:tc>
      </w:tr>
      <w:tr w:rsidR="00B50050" w14:paraId="0F38D3AD" w14:textId="77777777" w:rsidTr="00195548">
        <w:tc>
          <w:tcPr>
            <w:tcW w:w="600" w:type="dxa"/>
          </w:tcPr>
          <w:p w14:paraId="25BC2512" w14:textId="77777777" w:rsidR="00B50050" w:rsidRDefault="00B50050" w:rsidP="0088127C">
            <w:pPr>
              <w:pStyle w:val="OtherTableBody"/>
            </w:pPr>
          </w:p>
        </w:tc>
        <w:tc>
          <w:tcPr>
            <w:tcW w:w="600" w:type="dxa"/>
          </w:tcPr>
          <w:p w14:paraId="3DE6EEEB" w14:textId="77777777" w:rsidR="00B50050" w:rsidRDefault="00B50050" w:rsidP="0088127C">
            <w:pPr>
              <w:pStyle w:val="OtherTableBody"/>
            </w:pPr>
            <w:r>
              <w:t>0370</w:t>
            </w:r>
          </w:p>
        </w:tc>
        <w:tc>
          <w:tcPr>
            <w:tcW w:w="2600" w:type="dxa"/>
          </w:tcPr>
          <w:p w14:paraId="5F687CDE" w14:textId="77777777" w:rsidR="00B50050" w:rsidRDefault="00B50050" w:rsidP="0088127C">
            <w:pPr>
              <w:pStyle w:val="OtherTableBody"/>
            </w:pPr>
          </w:p>
        </w:tc>
        <w:tc>
          <w:tcPr>
            <w:tcW w:w="1400" w:type="dxa"/>
          </w:tcPr>
          <w:p w14:paraId="468B4623" w14:textId="77777777" w:rsidR="00B50050" w:rsidRDefault="00B50050" w:rsidP="0088127C">
            <w:pPr>
              <w:pStyle w:val="OtherTableBody"/>
            </w:pPr>
            <w:r>
              <w:t>A</w:t>
            </w:r>
          </w:p>
        </w:tc>
        <w:tc>
          <w:tcPr>
            <w:tcW w:w="4200" w:type="dxa"/>
          </w:tcPr>
          <w:p w14:paraId="680E7F5C" w14:textId="77777777" w:rsidR="00B50050" w:rsidRDefault="00B50050" w:rsidP="0088127C">
            <w:pPr>
              <w:pStyle w:val="OtherTableBody"/>
            </w:pPr>
            <w:r>
              <w:t>Archived status is used by one system to inform another that the container was already processed by this system, archived for a longer time period and is re-introduced to the automation system for re-processing.</w:t>
            </w:r>
          </w:p>
        </w:tc>
      </w:tr>
      <w:tr w:rsidR="00B50050" w14:paraId="3DC63070" w14:textId="77777777" w:rsidTr="00195548">
        <w:tc>
          <w:tcPr>
            <w:tcW w:w="600" w:type="dxa"/>
          </w:tcPr>
          <w:p w14:paraId="121D52DE" w14:textId="77777777" w:rsidR="00B50050" w:rsidRDefault="00B50050" w:rsidP="0088127C">
            <w:pPr>
              <w:pStyle w:val="OtherTableBody"/>
            </w:pPr>
          </w:p>
        </w:tc>
        <w:tc>
          <w:tcPr>
            <w:tcW w:w="600" w:type="dxa"/>
          </w:tcPr>
          <w:p w14:paraId="0A00B8E9" w14:textId="77777777" w:rsidR="00B50050" w:rsidRDefault="00B50050" w:rsidP="0088127C">
            <w:pPr>
              <w:pStyle w:val="OtherTableBody"/>
            </w:pPr>
            <w:r>
              <w:t>0370</w:t>
            </w:r>
          </w:p>
        </w:tc>
        <w:tc>
          <w:tcPr>
            <w:tcW w:w="2600" w:type="dxa"/>
          </w:tcPr>
          <w:p w14:paraId="58C28734" w14:textId="77777777" w:rsidR="00B50050" w:rsidRDefault="00B50050" w:rsidP="0088127C">
            <w:pPr>
              <w:pStyle w:val="OtherTableBody"/>
            </w:pPr>
          </w:p>
        </w:tc>
        <w:tc>
          <w:tcPr>
            <w:tcW w:w="1400" w:type="dxa"/>
          </w:tcPr>
          <w:p w14:paraId="39C9B773" w14:textId="77777777" w:rsidR="00B50050" w:rsidRDefault="00B50050" w:rsidP="0088127C">
            <w:pPr>
              <w:pStyle w:val="OtherTableBody"/>
            </w:pPr>
            <w:r>
              <w:t>I</w:t>
            </w:r>
          </w:p>
        </w:tc>
        <w:tc>
          <w:tcPr>
            <w:tcW w:w="4200" w:type="dxa"/>
          </w:tcPr>
          <w:p w14:paraId="0A8F7D4A" w14:textId="77777777" w:rsidR="00B50050" w:rsidRDefault="00B50050" w:rsidP="0088127C">
            <w:pPr>
              <w:pStyle w:val="OtherTableBody"/>
            </w:pPr>
            <w:r>
              <w:t>Identified status is used by one system to inform another that it has received a container. In the exchange between the LAS and LIS the Identified status can be used for reporting of the "In Lab" (Specimen Received) status. In some cases this may not be equal to the first event of sample recognition.</w:t>
            </w:r>
          </w:p>
        </w:tc>
      </w:tr>
      <w:tr w:rsidR="00B50050" w14:paraId="716A9080" w14:textId="77777777" w:rsidTr="00195548">
        <w:tc>
          <w:tcPr>
            <w:tcW w:w="600" w:type="dxa"/>
          </w:tcPr>
          <w:p w14:paraId="773D0722" w14:textId="77777777" w:rsidR="00B50050" w:rsidRDefault="00B50050" w:rsidP="0088127C">
            <w:pPr>
              <w:pStyle w:val="OtherTableBody"/>
            </w:pPr>
          </w:p>
        </w:tc>
        <w:tc>
          <w:tcPr>
            <w:tcW w:w="600" w:type="dxa"/>
          </w:tcPr>
          <w:p w14:paraId="7B47AA5E" w14:textId="77777777" w:rsidR="00B50050" w:rsidRDefault="00B50050" w:rsidP="0088127C">
            <w:pPr>
              <w:pStyle w:val="OtherTableBody"/>
            </w:pPr>
            <w:r>
              <w:t>0370</w:t>
            </w:r>
          </w:p>
        </w:tc>
        <w:tc>
          <w:tcPr>
            <w:tcW w:w="2600" w:type="dxa"/>
          </w:tcPr>
          <w:p w14:paraId="075FE4A5" w14:textId="77777777" w:rsidR="00B50050" w:rsidRDefault="00B50050" w:rsidP="0088127C">
            <w:pPr>
              <w:pStyle w:val="OtherTableBody"/>
            </w:pPr>
          </w:p>
        </w:tc>
        <w:tc>
          <w:tcPr>
            <w:tcW w:w="1400" w:type="dxa"/>
          </w:tcPr>
          <w:p w14:paraId="04D3313D" w14:textId="77777777" w:rsidR="00B50050" w:rsidRDefault="00B50050" w:rsidP="0088127C">
            <w:pPr>
              <w:pStyle w:val="OtherTableBody"/>
            </w:pPr>
            <w:r>
              <w:t>L</w:t>
            </w:r>
          </w:p>
        </w:tc>
        <w:tc>
          <w:tcPr>
            <w:tcW w:w="4200" w:type="dxa"/>
          </w:tcPr>
          <w:p w14:paraId="3514937A" w14:textId="77777777" w:rsidR="00B50050" w:rsidRDefault="00B50050" w:rsidP="0088127C">
            <w:pPr>
              <w:pStyle w:val="OtherTableBody"/>
            </w:pPr>
            <w:r>
              <w:t>Left Equipment status is used by one system to inform another that the container has been released from that system.</w:t>
            </w:r>
          </w:p>
        </w:tc>
      </w:tr>
      <w:tr w:rsidR="00B50050" w14:paraId="5AEA4C63" w14:textId="77777777" w:rsidTr="00195548">
        <w:tc>
          <w:tcPr>
            <w:tcW w:w="600" w:type="dxa"/>
          </w:tcPr>
          <w:p w14:paraId="20366EE5" w14:textId="77777777" w:rsidR="00B50050" w:rsidRDefault="00B50050" w:rsidP="0088127C">
            <w:pPr>
              <w:pStyle w:val="OtherTableBody"/>
            </w:pPr>
          </w:p>
        </w:tc>
        <w:tc>
          <w:tcPr>
            <w:tcW w:w="600" w:type="dxa"/>
          </w:tcPr>
          <w:p w14:paraId="63490C59" w14:textId="77777777" w:rsidR="00B50050" w:rsidRDefault="00B50050" w:rsidP="0088127C">
            <w:pPr>
              <w:pStyle w:val="OtherTableBody"/>
            </w:pPr>
            <w:r>
              <w:t>0370</w:t>
            </w:r>
          </w:p>
        </w:tc>
        <w:tc>
          <w:tcPr>
            <w:tcW w:w="2600" w:type="dxa"/>
          </w:tcPr>
          <w:p w14:paraId="046BA547" w14:textId="77777777" w:rsidR="00B50050" w:rsidRDefault="00B50050" w:rsidP="0088127C">
            <w:pPr>
              <w:pStyle w:val="OtherTableBody"/>
            </w:pPr>
          </w:p>
        </w:tc>
        <w:tc>
          <w:tcPr>
            <w:tcW w:w="1400" w:type="dxa"/>
          </w:tcPr>
          <w:p w14:paraId="30B03A55" w14:textId="77777777" w:rsidR="00B50050" w:rsidRDefault="00B50050" w:rsidP="0088127C">
            <w:pPr>
              <w:pStyle w:val="OtherTableBody"/>
            </w:pPr>
            <w:r>
              <w:t>M</w:t>
            </w:r>
          </w:p>
        </w:tc>
        <w:tc>
          <w:tcPr>
            <w:tcW w:w="4200" w:type="dxa"/>
          </w:tcPr>
          <w:p w14:paraId="73BAA8CA" w14:textId="77777777" w:rsidR="00B50050" w:rsidRDefault="00B50050" w:rsidP="0088127C">
            <w:pPr>
              <w:pStyle w:val="OtherTableBody"/>
            </w:pPr>
            <w:r>
              <w:t>Missing status is used by one system to inform another that the container did not arrive at its next expected location.</w:t>
            </w:r>
          </w:p>
        </w:tc>
      </w:tr>
      <w:tr w:rsidR="00B50050" w14:paraId="59C6BC54" w14:textId="77777777" w:rsidTr="00195548">
        <w:tc>
          <w:tcPr>
            <w:tcW w:w="600" w:type="dxa"/>
          </w:tcPr>
          <w:p w14:paraId="6981474E" w14:textId="77777777" w:rsidR="00B50050" w:rsidRDefault="00B50050" w:rsidP="0088127C">
            <w:pPr>
              <w:pStyle w:val="OtherTableBody"/>
            </w:pPr>
          </w:p>
        </w:tc>
        <w:tc>
          <w:tcPr>
            <w:tcW w:w="600" w:type="dxa"/>
          </w:tcPr>
          <w:p w14:paraId="1F997745" w14:textId="77777777" w:rsidR="00B50050" w:rsidRDefault="00B50050" w:rsidP="0088127C">
            <w:pPr>
              <w:pStyle w:val="OtherTableBody"/>
            </w:pPr>
            <w:r>
              <w:t>0370</w:t>
            </w:r>
          </w:p>
        </w:tc>
        <w:tc>
          <w:tcPr>
            <w:tcW w:w="2600" w:type="dxa"/>
          </w:tcPr>
          <w:p w14:paraId="5D81562D" w14:textId="77777777" w:rsidR="00B50050" w:rsidRDefault="00B50050" w:rsidP="0088127C">
            <w:pPr>
              <w:pStyle w:val="OtherTableBody"/>
            </w:pPr>
          </w:p>
        </w:tc>
        <w:tc>
          <w:tcPr>
            <w:tcW w:w="1400" w:type="dxa"/>
          </w:tcPr>
          <w:p w14:paraId="45D3DA75" w14:textId="77777777" w:rsidR="00B50050" w:rsidRDefault="00B50050" w:rsidP="0088127C">
            <w:pPr>
              <w:pStyle w:val="OtherTableBody"/>
            </w:pPr>
            <w:r>
              <w:t>O</w:t>
            </w:r>
          </w:p>
        </w:tc>
        <w:tc>
          <w:tcPr>
            <w:tcW w:w="4200" w:type="dxa"/>
          </w:tcPr>
          <w:p w14:paraId="6B7099BC" w14:textId="77777777" w:rsidR="00B50050" w:rsidRDefault="00B50050" w:rsidP="0088127C">
            <w:pPr>
              <w:pStyle w:val="OtherTableBody"/>
            </w:pPr>
            <w:r>
              <w:t>In Process status is used by one system to inform another that the specific container is being processed by the equipment. It is useful as a response to a query about Container Status, when the specific step of the process is not relevant.</w:t>
            </w:r>
          </w:p>
        </w:tc>
      </w:tr>
      <w:tr w:rsidR="00B50050" w14:paraId="5928A8E6" w14:textId="77777777" w:rsidTr="00195548">
        <w:tc>
          <w:tcPr>
            <w:tcW w:w="600" w:type="dxa"/>
          </w:tcPr>
          <w:p w14:paraId="3833C63F" w14:textId="77777777" w:rsidR="00B50050" w:rsidRDefault="00B50050" w:rsidP="0088127C">
            <w:pPr>
              <w:pStyle w:val="OtherTableBody"/>
            </w:pPr>
          </w:p>
        </w:tc>
        <w:tc>
          <w:tcPr>
            <w:tcW w:w="600" w:type="dxa"/>
          </w:tcPr>
          <w:p w14:paraId="35492FA9" w14:textId="77777777" w:rsidR="00B50050" w:rsidRDefault="00B50050" w:rsidP="0088127C">
            <w:pPr>
              <w:pStyle w:val="OtherTableBody"/>
            </w:pPr>
            <w:r>
              <w:t>0370</w:t>
            </w:r>
          </w:p>
        </w:tc>
        <w:tc>
          <w:tcPr>
            <w:tcW w:w="2600" w:type="dxa"/>
          </w:tcPr>
          <w:p w14:paraId="53B638E4" w14:textId="77777777" w:rsidR="00B50050" w:rsidRDefault="00B50050" w:rsidP="0088127C">
            <w:pPr>
              <w:pStyle w:val="OtherTableBody"/>
            </w:pPr>
          </w:p>
        </w:tc>
        <w:tc>
          <w:tcPr>
            <w:tcW w:w="1400" w:type="dxa"/>
          </w:tcPr>
          <w:p w14:paraId="10B15C25" w14:textId="77777777" w:rsidR="00B50050" w:rsidRDefault="00B50050" w:rsidP="0088127C">
            <w:pPr>
              <w:pStyle w:val="OtherTableBody"/>
            </w:pPr>
            <w:r>
              <w:t>P</w:t>
            </w:r>
          </w:p>
        </w:tc>
        <w:tc>
          <w:tcPr>
            <w:tcW w:w="4200" w:type="dxa"/>
          </w:tcPr>
          <w:p w14:paraId="7F28BEB2" w14:textId="77777777" w:rsidR="00B50050" w:rsidRDefault="00B50050" w:rsidP="0088127C">
            <w:pPr>
              <w:pStyle w:val="OtherTableBody"/>
            </w:pPr>
            <w:r>
              <w:t>In Position status is used by one system to inform another that the container is in position for specimen transfer (e.g., container removal from track, pipetting, etc.).</w:t>
            </w:r>
          </w:p>
        </w:tc>
      </w:tr>
      <w:tr w:rsidR="00B50050" w14:paraId="667B9145" w14:textId="77777777" w:rsidTr="00195548">
        <w:tc>
          <w:tcPr>
            <w:tcW w:w="600" w:type="dxa"/>
          </w:tcPr>
          <w:p w14:paraId="07E471AD" w14:textId="77777777" w:rsidR="00B50050" w:rsidRDefault="00B50050" w:rsidP="0088127C">
            <w:pPr>
              <w:pStyle w:val="OtherTableBody"/>
            </w:pPr>
          </w:p>
        </w:tc>
        <w:tc>
          <w:tcPr>
            <w:tcW w:w="600" w:type="dxa"/>
          </w:tcPr>
          <w:p w14:paraId="61E99F76" w14:textId="77777777" w:rsidR="00B50050" w:rsidRDefault="00B50050" w:rsidP="0088127C">
            <w:pPr>
              <w:pStyle w:val="OtherTableBody"/>
            </w:pPr>
            <w:r>
              <w:t>0370</w:t>
            </w:r>
          </w:p>
        </w:tc>
        <w:tc>
          <w:tcPr>
            <w:tcW w:w="2600" w:type="dxa"/>
          </w:tcPr>
          <w:p w14:paraId="5A9752C0" w14:textId="77777777" w:rsidR="00B50050" w:rsidRDefault="00B50050" w:rsidP="0088127C">
            <w:pPr>
              <w:pStyle w:val="OtherTableBody"/>
            </w:pPr>
          </w:p>
        </w:tc>
        <w:tc>
          <w:tcPr>
            <w:tcW w:w="1400" w:type="dxa"/>
          </w:tcPr>
          <w:p w14:paraId="7A4E6444" w14:textId="77777777" w:rsidR="00B50050" w:rsidRDefault="00B50050" w:rsidP="0088127C">
            <w:pPr>
              <w:pStyle w:val="OtherTableBody"/>
            </w:pPr>
            <w:r>
              <w:t>R</w:t>
            </w:r>
          </w:p>
        </w:tc>
        <w:tc>
          <w:tcPr>
            <w:tcW w:w="4200" w:type="dxa"/>
          </w:tcPr>
          <w:p w14:paraId="2C6980B6" w14:textId="77777777" w:rsidR="00B50050" w:rsidRDefault="00B50050" w:rsidP="0088127C">
            <w:pPr>
              <w:pStyle w:val="OtherTableBody"/>
            </w:pPr>
            <w:r>
              <w:t>Process Completed status is used by one system to inform another that the processing has been completed, but the container has not been released from that system.</w:t>
            </w:r>
          </w:p>
        </w:tc>
      </w:tr>
      <w:tr w:rsidR="00B50050" w14:paraId="3A4298E6" w14:textId="77777777" w:rsidTr="00195548">
        <w:tc>
          <w:tcPr>
            <w:tcW w:w="600" w:type="dxa"/>
          </w:tcPr>
          <w:p w14:paraId="2D80E506" w14:textId="77777777" w:rsidR="00B50050" w:rsidRDefault="00B50050" w:rsidP="0088127C">
            <w:pPr>
              <w:pStyle w:val="OtherTableBody"/>
            </w:pPr>
          </w:p>
        </w:tc>
        <w:tc>
          <w:tcPr>
            <w:tcW w:w="600" w:type="dxa"/>
          </w:tcPr>
          <w:p w14:paraId="44DEF2AB" w14:textId="77777777" w:rsidR="00B50050" w:rsidRDefault="00B50050" w:rsidP="0088127C">
            <w:pPr>
              <w:pStyle w:val="OtherTableBody"/>
            </w:pPr>
            <w:r>
              <w:t>0370</w:t>
            </w:r>
          </w:p>
        </w:tc>
        <w:tc>
          <w:tcPr>
            <w:tcW w:w="2600" w:type="dxa"/>
          </w:tcPr>
          <w:p w14:paraId="38105BA5" w14:textId="77777777" w:rsidR="00B50050" w:rsidRDefault="00B50050" w:rsidP="0088127C">
            <w:pPr>
              <w:pStyle w:val="OtherTableBody"/>
            </w:pPr>
          </w:p>
        </w:tc>
        <w:tc>
          <w:tcPr>
            <w:tcW w:w="1400" w:type="dxa"/>
          </w:tcPr>
          <w:p w14:paraId="66989464" w14:textId="77777777" w:rsidR="00B50050" w:rsidRDefault="00B50050" w:rsidP="0088127C">
            <w:pPr>
              <w:pStyle w:val="OtherTableBody"/>
            </w:pPr>
            <w:r>
              <w:t>U</w:t>
            </w:r>
          </w:p>
        </w:tc>
        <w:tc>
          <w:tcPr>
            <w:tcW w:w="4200" w:type="dxa"/>
          </w:tcPr>
          <w:p w14:paraId="0681BD2A" w14:textId="77777777" w:rsidR="00B50050" w:rsidRDefault="00B50050" w:rsidP="0088127C">
            <w:pPr>
              <w:pStyle w:val="OtherTableBody"/>
            </w:pPr>
            <w:r>
              <w:t>Unknown status is used by one system to inform another that the container has not been identified.</w:t>
            </w:r>
          </w:p>
        </w:tc>
      </w:tr>
      <w:tr w:rsidR="00B50050" w14:paraId="473D8B06" w14:textId="77777777" w:rsidTr="00195548">
        <w:tc>
          <w:tcPr>
            <w:tcW w:w="600" w:type="dxa"/>
          </w:tcPr>
          <w:p w14:paraId="27F08294" w14:textId="77777777" w:rsidR="00B50050" w:rsidRDefault="00B50050" w:rsidP="0088127C">
            <w:pPr>
              <w:pStyle w:val="OtherTableBody"/>
            </w:pPr>
          </w:p>
        </w:tc>
        <w:tc>
          <w:tcPr>
            <w:tcW w:w="600" w:type="dxa"/>
          </w:tcPr>
          <w:p w14:paraId="50CE2522" w14:textId="77777777" w:rsidR="00B50050" w:rsidRDefault="00B50050" w:rsidP="0088127C">
            <w:pPr>
              <w:pStyle w:val="OtherTableBody"/>
            </w:pPr>
            <w:r>
              <w:t>0370</w:t>
            </w:r>
          </w:p>
        </w:tc>
        <w:tc>
          <w:tcPr>
            <w:tcW w:w="2600" w:type="dxa"/>
          </w:tcPr>
          <w:p w14:paraId="0F735A21" w14:textId="77777777" w:rsidR="00B50050" w:rsidRDefault="00B50050" w:rsidP="0088127C">
            <w:pPr>
              <w:pStyle w:val="OtherTableBody"/>
            </w:pPr>
          </w:p>
        </w:tc>
        <w:tc>
          <w:tcPr>
            <w:tcW w:w="1400" w:type="dxa"/>
          </w:tcPr>
          <w:p w14:paraId="5755501F" w14:textId="77777777" w:rsidR="00B50050" w:rsidRDefault="00B50050" w:rsidP="0088127C">
            <w:pPr>
              <w:pStyle w:val="OtherTableBody"/>
            </w:pPr>
            <w:r>
              <w:t>X</w:t>
            </w:r>
          </w:p>
        </w:tc>
        <w:tc>
          <w:tcPr>
            <w:tcW w:w="4200" w:type="dxa"/>
          </w:tcPr>
          <w:p w14:paraId="7EEF8E93" w14:textId="77777777" w:rsidR="00B50050" w:rsidRDefault="00B50050" w:rsidP="0088127C">
            <w:pPr>
              <w:pStyle w:val="OtherTableBody"/>
            </w:pPr>
            <w:r>
              <w:t>Cancelled status is used by one system to inform another that the container is no longer available within the scope of the system (e.g., tube broken or discarded).</w:t>
            </w:r>
          </w:p>
        </w:tc>
      </w:tr>
      <w:tr w:rsidR="00B50050" w14:paraId="22B878FC" w14:textId="77777777" w:rsidTr="00195548">
        <w:tc>
          <w:tcPr>
            <w:tcW w:w="600" w:type="dxa"/>
          </w:tcPr>
          <w:p w14:paraId="1F0B3521" w14:textId="77777777" w:rsidR="00B50050" w:rsidRDefault="00B50050" w:rsidP="0088127C">
            <w:pPr>
              <w:pStyle w:val="OtherTableBody"/>
            </w:pPr>
            <w:r>
              <w:t>HL7</w:t>
            </w:r>
          </w:p>
        </w:tc>
        <w:tc>
          <w:tcPr>
            <w:tcW w:w="600" w:type="dxa"/>
          </w:tcPr>
          <w:p w14:paraId="0C020590" w14:textId="77777777" w:rsidR="00B50050" w:rsidRDefault="00B50050" w:rsidP="0088127C">
            <w:pPr>
              <w:pStyle w:val="OtherTableBody"/>
            </w:pPr>
          </w:p>
        </w:tc>
        <w:tc>
          <w:tcPr>
            <w:tcW w:w="2600" w:type="dxa"/>
          </w:tcPr>
          <w:p w14:paraId="449C1F3B" w14:textId="77777777" w:rsidR="00B50050" w:rsidRDefault="00B50050" w:rsidP="0088127C">
            <w:pPr>
              <w:pStyle w:val="OtherTableBody"/>
            </w:pPr>
            <w:r>
              <w:t>Additive/Preservative</w:t>
            </w:r>
          </w:p>
        </w:tc>
        <w:tc>
          <w:tcPr>
            <w:tcW w:w="1400" w:type="dxa"/>
          </w:tcPr>
          <w:p w14:paraId="346703EF" w14:textId="77777777" w:rsidR="00B50050" w:rsidRDefault="00B50050" w:rsidP="0088127C">
            <w:pPr>
              <w:pStyle w:val="OtherTableBody"/>
            </w:pPr>
          </w:p>
        </w:tc>
        <w:tc>
          <w:tcPr>
            <w:tcW w:w="4200" w:type="dxa"/>
          </w:tcPr>
          <w:p w14:paraId="6F0EB812" w14:textId="77777777" w:rsidR="00B50050" w:rsidRDefault="00B50050" w:rsidP="0088127C">
            <w:pPr>
              <w:pStyle w:val="OtherTableBody"/>
            </w:pPr>
          </w:p>
        </w:tc>
      </w:tr>
      <w:tr w:rsidR="00B50050" w14:paraId="0A25FFE7" w14:textId="77777777" w:rsidTr="00195548">
        <w:tc>
          <w:tcPr>
            <w:tcW w:w="600" w:type="dxa"/>
          </w:tcPr>
          <w:p w14:paraId="1A062B7F" w14:textId="77777777" w:rsidR="00B50050" w:rsidRDefault="00B50050" w:rsidP="0088127C">
            <w:pPr>
              <w:pStyle w:val="OtherTableBody"/>
            </w:pPr>
          </w:p>
        </w:tc>
        <w:tc>
          <w:tcPr>
            <w:tcW w:w="600" w:type="dxa"/>
          </w:tcPr>
          <w:p w14:paraId="79BF79B4" w14:textId="77777777" w:rsidR="00B50050" w:rsidRDefault="00B50050" w:rsidP="0088127C">
            <w:pPr>
              <w:pStyle w:val="OtherTableBody"/>
            </w:pPr>
            <w:r>
              <w:t>0371</w:t>
            </w:r>
          </w:p>
        </w:tc>
        <w:tc>
          <w:tcPr>
            <w:tcW w:w="2600" w:type="dxa"/>
          </w:tcPr>
          <w:p w14:paraId="41ACF509" w14:textId="77777777" w:rsidR="00B50050" w:rsidRDefault="00B50050" w:rsidP="0088127C">
            <w:pPr>
              <w:pStyle w:val="OtherTableBody"/>
            </w:pPr>
          </w:p>
        </w:tc>
        <w:tc>
          <w:tcPr>
            <w:tcW w:w="1400" w:type="dxa"/>
          </w:tcPr>
          <w:p w14:paraId="234143D8" w14:textId="77777777" w:rsidR="00B50050" w:rsidRDefault="00B50050" w:rsidP="0088127C">
            <w:pPr>
              <w:pStyle w:val="OtherTableBody"/>
            </w:pPr>
            <w:r>
              <w:t>ACDA</w:t>
            </w:r>
          </w:p>
        </w:tc>
        <w:tc>
          <w:tcPr>
            <w:tcW w:w="4200" w:type="dxa"/>
          </w:tcPr>
          <w:p w14:paraId="19D48CB0" w14:textId="77777777" w:rsidR="00B50050" w:rsidRDefault="00B50050" w:rsidP="0088127C">
            <w:pPr>
              <w:pStyle w:val="OtherTableBody"/>
            </w:pPr>
            <w:r>
              <w:t>ACD Solution A</w:t>
            </w:r>
          </w:p>
        </w:tc>
      </w:tr>
      <w:tr w:rsidR="00B50050" w14:paraId="1F40FBDC" w14:textId="77777777" w:rsidTr="00195548">
        <w:tc>
          <w:tcPr>
            <w:tcW w:w="600" w:type="dxa"/>
          </w:tcPr>
          <w:p w14:paraId="6ED6EABA" w14:textId="77777777" w:rsidR="00B50050" w:rsidRDefault="00B50050" w:rsidP="0088127C">
            <w:pPr>
              <w:pStyle w:val="OtherTableBody"/>
            </w:pPr>
          </w:p>
        </w:tc>
        <w:tc>
          <w:tcPr>
            <w:tcW w:w="600" w:type="dxa"/>
          </w:tcPr>
          <w:p w14:paraId="45F7C90C" w14:textId="77777777" w:rsidR="00B50050" w:rsidRDefault="00B50050" w:rsidP="0088127C">
            <w:pPr>
              <w:pStyle w:val="OtherTableBody"/>
            </w:pPr>
            <w:r>
              <w:t>0371</w:t>
            </w:r>
          </w:p>
        </w:tc>
        <w:tc>
          <w:tcPr>
            <w:tcW w:w="2600" w:type="dxa"/>
          </w:tcPr>
          <w:p w14:paraId="4DE8A55A" w14:textId="77777777" w:rsidR="00B50050" w:rsidRDefault="00B50050" w:rsidP="0088127C">
            <w:pPr>
              <w:pStyle w:val="OtherTableBody"/>
            </w:pPr>
          </w:p>
        </w:tc>
        <w:tc>
          <w:tcPr>
            <w:tcW w:w="1400" w:type="dxa"/>
          </w:tcPr>
          <w:p w14:paraId="711C5F49" w14:textId="77777777" w:rsidR="00B50050" w:rsidRDefault="00B50050" w:rsidP="0088127C">
            <w:pPr>
              <w:pStyle w:val="OtherTableBody"/>
            </w:pPr>
            <w:r>
              <w:t>ACDB</w:t>
            </w:r>
          </w:p>
        </w:tc>
        <w:tc>
          <w:tcPr>
            <w:tcW w:w="4200" w:type="dxa"/>
          </w:tcPr>
          <w:p w14:paraId="68805B71" w14:textId="77777777" w:rsidR="00B50050" w:rsidRDefault="00B50050" w:rsidP="0088127C">
            <w:pPr>
              <w:pStyle w:val="OtherTableBody"/>
            </w:pPr>
            <w:r>
              <w:t>ACD Solution B</w:t>
            </w:r>
          </w:p>
        </w:tc>
      </w:tr>
      <w:tr w:rsidR="00B50050" w14:paraId="08F0879A" w14:textId="77777777" w:rsidTr="00195548">
        <w:tc>
          <w:tcPr>
            <w:tcW w:w="600" w:type="dxa"/>
          </w:tcPr>
          <w:p w14:paraId="1B0AD96D" w14:textId="77777777" w:rsidR="00B50050" w:rsidRDefault="00B50050" w:rsidP="0088127C">
            <w:pPr>
              <w:pStyle w:val="OtherTableBody"/>
            </w:pPr>
          </w:p>
        </w:tc>
        <w:tc>
          <w:tcPr>
            <w:tcW w:w="600" w:type="dxa"/>
          </w:tcPr>
          <w:p w14:paraId="0A43EE69" w14:textId="77777777" w:rsidR="00B50050" w:rsidRDefault="00B50050" w:rsidP="0088127C">
            <w:pPr>
              <w:pStyle w:val="OtherTableBody"/>
            </w:pPr>
            <w:r>
              <w:t>0371</w:t>
            </w:r>
          </w:p>
        </w:tc>
        <w:tc>
          <w:tcPr>
            <w:tcW w:w="2600" w:type="dxa"/>
          </w:tcPr>
          <w:p w14:paraId="6B1DF461" w14:textId="77777777" w:rsidR="00B50050" w:rsidRDefault="00B50050" w:rsidP="0088127C">
            <w:pPr>
              <w:pStyle w:val="OtherTableBody"/>
            </w:pPr>
          </w:p>
        </w:tc>
        <w:tc>
          <w:tcPr>
            <w:tcW w:w="1400" w:type="dxa"/>
          </w:tcPr>
          <w:p w14:paraId="77351CF4" w14:textId="77777777" w:rsidR="00B50050" w:rsidRDefault="00B50050" w:rsidP="0088127C">
            <w:pPr>
              <w:pStyle w:val="OtherTableBody"/>
            </w:pPr>
            <w:r>
              <w:t>ACET</w:t>
            </w:r>
          </w:p>
        </w:tc>
        <w:tc>
          <w:tcPr>
            <w:tcW w:w="4200" w:type="dxa"/>
          </w:tcPr>
          <w:p w14:paraId="4BA4B640" w14:textId="77777777" w:rsidR="00B50050" w:rsidRDefault="00B50050" w:rsidP="0088127C">
            <w:pPr>
              <w:pStyle w:val="OtherTableBody"/>
            </w:pPr>
            <w:r>
              <w:t>Acetic Acid</w:t>
            </w:r>
          </w:p>
        </w:tc>
      </w:tr>
      <w:tr w:rsidR="00B50050" w14:paraId="166BA20C" w14:textId="77777777" w:rsidTr="00195548">
        <w:tc>
          <w:tcPr>
            <w:tcW w:w="600" w:type="dxa"/>
          </w:tcPr>
          <w:p w14:paraId="0E8EC3F7" w14:textId="77777777" w:rsidR="00B50050" w:rsidRDefault="00B50050" w:rsidP="0088127C">
            <w:pPr>
              <w:pStyle w:val="OtherTableBody"/>
            </w:pPr>
          </w:p>
        </w:tc>
        <w:tc>
          <w:tcPr>
            <w:tcW w:w="600" w:type="dxa"/>
          </w:tcPr>
          <w:p w14:paraId="160083DE" w14:textId="77777777" w:rsidR="00B50050" w:rsidRDefault="00B50050" w:rsidP="0088127C">
            <w:pPr>
              <w:pStyle w:val="OtherTableBody"/>
            </w:pPr>
            <w:r>
              <w:t>0371</w:t>
            </w:r>
          </w:p>
        </w:tc>
        <w:tc>
          <w:tcPr>
            <w:tcW w:w="2600" w:type="dxa"/>
          </w:tcPr>
          <w:p w14:paraId="2CCFAAC6" w14:textId="77777777" w:rsidR="00B50050" w:rsidRDefault="00B50050" w:rsidP="0088127C">
            <w:pPr>
              <w:pStyle w:val="OtherTableBody"/>
            </w:pPr>
          </w:p>
        </w:tc>
        <w:tc>
          <w:tcPr>
            <w:tcW w:w="1400" w:type="dxa"/>
          </w:tcPr>
          <w:p w14:paraId="35D74094" w14:textId="77777777" w:rsidR="00B50050" w:rsidRDefault="00B50050" w:rsidP="0088127C">
            <w:pPr>
              <w:pStyle w:val="OtherTableBody"/>
            </w:pPr>
            <w:r>
              <w:t>AMIES</w:t>
            </w:r>
          </w:p>
        </w:tc>
        <w:tc>
          <w:tcPr>
            <w:tcW w:w="4200" w:type="dxa"/>
          </w:tcPr>
          <w:p w14:paraId="1DD52EA8" w14:textId="77777777" w:rsidR="00B50050" w:rsidRDefault="00B50050" w:rsidP="0088127C">
            <w:pPr>
              <w:pStyle w:val="OtherTableBody"/>
            </w:pPr>
            <w:r>
              <w:t>Amies transport medium</w:t>
            </w:r>
          </w:p>
        </w:tc>
      </w:tr>
      <w:tr w:rsidR="00B50050" w14:paraId="1AA6D2AD" w14:textId="77777777" w:rsidTr="00195548">
        <w:tc>
          <w:tcPr>
            <w:tcW w:w="600" w:type="dxa"/>
          </w:tcPr>
          <w:p w14:paraId="3A3476FC" w14:textId="77777777" w:rsidR="00B50050" w:rsidRDefault="00B50050" w:rsidP="0088127C">
            <w:pPr>
              <w:pStyle w:val="OtherTableBody"/>
            </w:pPr>
          </w:p>
        </w:tc>
        <w:tc>
          <w:tcPr>
            <w:tcW w:w="600" w:type="dxa"/>
          </w:tcPr>
          <w:p w14:paraId="09C5661C" w14:textId="77777777" w:rsidR="00B50050" w:rsidRDefault="00B50050" w:rsidP="0088127C">
            <w:pPr>
              <w:pStyle w:val="OtherTableBody"/>
            </w:pPr>
            <w:r>
              <w:t>0371</w:t>
            </w:r>
          </w:p>
        </w:tc>
        <w:tc>
          <w:tcPr>
            <w:tcW w:w="2600" w:type="dxa"/>
          </w:tcPr>
          <w:p w14:paraId="74EAFB5D" w14:textId="77777777" w:rsidR="00B50050" w:rsidRDefault="00B50050" w:rsidP="0088127C">
            <w:pPr>
              <w:pStyle w:val="OtherTableBody"/>
            </w:pPr>
          </w:p>
        </w:tc>
        <w:tc>
          <w:tcPr>
            <w:tcW w:w="1400" w:type="dxa"/>
          </w:tcPr>
          <w:p w14:paraId="75BA0BA7" w14:textId="77777777" w:rsidR="00B50050" w:rsidRDefault="00B50050" w:rsidP="0088127C">
            <w:pPr>
              <w:pStyle w:val="OtherTableBody"/>
            </w:pPr>
            <w:r>
              <w:t>BACTM</w:t>
            </w:r>
          </w:p>
        </w:tc>
        <w:tc>
          <w:tcPr>
            <w:tcW w:w="4200" w:type="dxa"/>
          </w:tcPr>
          <w:p w14:paraId="7D5E0305" w14:textId="77777777" w:rsidR="00B50050" w:rsidRDefault="00B50050" w:rsidP="0088127C">
            <w:pPr>
              <w:pStyle w:val="OtherTableBody"/>
            </w:pPr>
            <w:r>
              <w:t>Bacterial Transport medium</w:t>
            </w:r>
          </w:p>
        </w:tc>
      </w:tr>
      <w:tr w:rsidR="00B50050" w14:paraId="5A643B92" w14:textId="77777777" w:rsidTr="00195548">
        <w:tc>
          <w:tcPr>
            <w:tcW w:w="600" w:type="dxa"/>
          </w:tcPr>
          <w:p w14:paraId="0CECF411" w14:textId="77777777" w:rsidR="00B50050" w:rsidRDefault="00B50050" w:rsidP="0088127C">
            <w:pPr>
              <w:pStyle w:val="OtherTableBody"/>
            </w:pPr>
          </w:p>
        </w:tc>
        <w:tc>
          <w:tcPr>
            <w:tcW w:w="600" w:type="dxa"/>
          </w:tcPr>
          <w:p w14:paraId="795BF302" w14:textId="77777777" w:rsidR="00B50050" w:rsidRDefault="00B50050" w:rsidP="0088127C">
            <w:pPr>
              <w:pStyle w:val="OtherTableBody"/>
            </w:pPr>
            <w:r>
              <w:t>0371</w:t>
            </w:r>
          </w:p>
        </w:tc>
        <w:tc>
          <w:tcPr>
            <w:tcW w:w="2600" w:type="dxa"/>
          </w:tcPr>
          <w:p w14:paraId="578694D4" w14:textId="77777777" w:rsidR="00B50050" w:rsidRDefault="00B50050" w:rsidP="0088127C">
            <w:pPr>
              <w:pStyle w:val="OtherTableBody"/>
            </w:pPr>
          </w:p>
        </w:tc>
        <w:tc>
          <w:tcPr>
            <w:tcW w:w="1400" w:type="dxa"/>
          </w:tcPr>
          <w:p w14:paraId="610861A7" w14:textId="77777777" w:rsidR="00B50050" w:rsidRDefault="00B50050" w:rsidP="0088127C">
            <w:pPr>
              <w:pStyle w:val="OtherTableBody"/>
            </w:pPr>
            <w:r>
              <w:t>BF10</w:t>
            </w:r>
          </w:p>
        </w:tc>
        <w:tc>
          <w:tcPr>
            <w:tcW w:w="4200" w:type="dxa"/>
          </w:tcPr>
          <w:p w14:paraId="19973F4D" w14:textId="77777777" w:rsidR="00B50050" w:rsidRDefault="00B50050" w:rsidP="0088127C">
            <w:pPr>
              <w:pStyle w:val="OtherTableBody"/>
            </w:pPr>
            <w:r>
              <w:t>Buffered 10% formalin</w:t>
            </w:r>
          </w:p>
        </w:tc>
      </w:tr>
      <w:tr w:rsidR="00B50050" w14:paraId="650E5B63" w14:textId="77777777" w:rsidTr="00195548">
        <w:tc>
          <w:tcPr>
            <w:tcW w:w="600" w:type="dxa"/>
          </w:tcPr>
          <w:p w14:paraId="524E3EA2" w14:textId="77777777" w:rsidR="00B50050" w:rsidRDefault="00B50050" w:rsidP="0088127C">
            <w:pPr>
              <w:pStyle w:val="OtherTableBody"/>
            </w:pPr>
          </w:p>
        </w:tc>
        <w:tc>
          <w:tcPr>
            <w:tcW w:w="600" w:type="dxa"/>
          </w:tcPr>
          <w:p w14:paraId="1EC5AA97" w14:textId="77777777" w:rsidR="00B50050" w:rsidRDefault="00B50050" w:rsidP="0088127C">
            <w:pPr>
              <w:pStyle w:val="OtherTableBody"/>
            </w:pPr>
            <w:r>
              <w:t>0371</w:t>
            </w:r>
          </w:p>
        </w:tc>
        <w:tc>
          <w:tcPr>
            <w:tcW w:w="2600" w:type="dxa"/>
          </w:tcPr>
          <w:p w14:paraId="202E1F40" w14:textId="77777777" w:rsidR="00B50050" w:rsidRDefault="00B50050" w:rsidP="0088127C">
            <w:pPr>
              <w:pStyle w:val="OtherTableBody"/>
            </w:pPr>
          </w:p>
        </w:tc>
        <w:tc>
          <w:tcPr>
            <w:tcW w:w="1400" w:type="dxa"/>
          </w:tcPr>
          <w:p w14:paraId="24719D2A" w14:textId="77777777" w:rsidR="00B50050" w:rsidRDefault="00B50050" w:rsidP="0088127C">
            <w:pPr>
              <w:pStyle w:val="OtherTableBody"/>
            </w:pPr>
            <w:r>
              <w:t>BOR</w:t>
            </w:r>
          </w:p>
        </w:tc>
        <w:tc>
          <w:tcPr>
            <w:tcW w:w="4200" w:type="dxa"/>
          </w:tcPr>
          <w:p w14:paraId="35A70F9A" w14:textId="77777777" w:rsidR="00B50050" w:rsidRDefault="00B50050" w:rsidP="0088127C">
            <w:pPr>
              <w:pStyle w:val="OtherTableBody"/>
            </w:pPr>
            <w:r>
              <w:t>Borate Boric Acid</w:t>
            </w:r>
          </w:p>
        </w:tc>
      </w:tr>
      <w:tr w:rsidR="00B50050" w14:paraId="12C110F6" w14:textId="77777777" w:rsidTr="00195548">
        <w:tc>
          <w:tcPr>
            <w:tcW w:w="600" w:type="dxa"/>
          </w:tcPr>
          <w:p w14:paraId="72D4DA00" w14:textId="77777777" w:rsidR="00B50050" w:rsidRDefault="00B50050" w:rsidP="0088127C">
            <w:pPr>
              <w:pStyle w:val="OtherTableBody"/>
            </w:pPr>
          </w:p>
        </w:tc>
        <w:tc>
          <w:tcPr>
            <w:tcW w:w="600" w:type="dxa"/>
          </w:tcPr>
          <w:p w14:paraId="6ABC278F" w14:textId="77777777" w:rsidR="00B50050" w:rsidRDefault="00B50050" w:rsidP="0088127C">
            <w:pPr>
              <w:pStyle w:val="OtherTableBody"/>
            </w:pPr>
            <w:r>
              <w:t>0371</w:t>
            </w:r>
          </w:p>
        </w:tc>
        <w:tc>
          <w:tcPr>
            <w:tcW w:w="2600" w:type="dxa"/>
          </w:tcPr>
          <w:p w14:paraId="4F469900" w14:textId="77777777" w:rsidR="00B50050" w:rsidRDefault="00B50050" w:rsidP="0088127C">
            <w:pPr>
              <w:pStyle w:val="OtherTableBody"/>
            </w:pPr>
          </w:p>
        </w:tc>
        <w:tc>
          <w:tcPr>
            <w:tcW w:w="1400" w:type="dxa"/>
          </w:tcPr>
          <w:p w14:paraId="62687F19" w14:textId="77777777" w:rsidR="00B50050" w:rsidRDefault="00B50050" w:rsidP="0088127C">
            <w:pPr>
              <w:pStyle w:val="OtherTableBody"/>
            </w:pPr>
            <w:r>
              <w:t>BOUIN</w:t>
            </w:r>
          </w:p>
        </w:tc>
        <w:tc>
          <w:tcPr>
            <w:tcW w:w="4200" w:type="dxa"/>
          </w:tcPr>
          <w:p w14:paraId="5DE0C3B6" w14:textId="77777777" w:rsidR="00B50050" w:rsidRDefault="00B50050" w:rsidP="0088127C">
            <w:pPr>
              <w:pStyle w:val="OtherTableBody"/>
            </w:pPr>
            <w:r>
              <w:t>Bouin's solution</w:t>
            </w:r>
          </w:p>
        </w:tc>
      </w:tr>
      <w:tr w:rsidR="00B50050" w14:paraId="27C16B83" w14:textId="77777777" w:rsidTr="00195548">
        <w:tc>
          <w:tcPr>
            <w:tcW w:w="600" w:type="dxa"/>
          </w:tcPr>
          <w:p w14:paraId="13B459CD" w14:textId="77777777" w:rsidR="00B50050" w:rsidRDefault="00B50050" w:rsidP="0088127C">
            <w:pPr>
              <w:pStyle w:val="OtherTableBody"/>
            </w:pPr>
          </w:p>
        </w:tc>
        <w:tc>
          <w:tcPr>
            <w:tcW w:w="600" w:type="dxa"/>
          </w:tcPr>
          <w:p w14:paraId="08E5DC4D" w14:textId="77777777" w:rsidR="00B50050" w:rsidRDefault="00B50050" w:rsidP="0088127C">
            <w:pPr>
              <w:pStyle w:val="OtherTableBody"/>
            </w:pPr>
            <w:r>
              <w:t>0371</w:t>
            </w:r>
          </w:p>
        </w:tc>
        <w:tc>
          <w:tcPr>
            <w:tcW w:w="2600" w:type="dxa"/>
          </w:tcPr>
          <w:p w14:paraId="75412CBE" w14:textId="77777777" w:rsidR="00B50050" w:rsidRDefault="00B50050" w:rsidP="0088127C">
            <w:pPr>
              <w:pStyle w:val="OtherTableBody"/>
            </w:pPr>
          </w:p>
        </w:tc>
        <w:tc>
          <w:tcPr>
            <w:tcW w:w="1400" w:type="dxa"/>
          </w:tcPr>
          <w:p w14:paraId="605E6CC2" w14:textId="77777777" w:rsidR="00B50050" w:rsidRDefault="00B50050" w:rsidP="0088127C">
            <w:pPr>
              <w:pStyle w:val="OtherTableBody"/>
            </w:pPr>
            <w:r>
              <w:t>BSKM</w:t>
            </w:r>
          </w:p>
        </w:tc>
        <w:tc>
          <w:tcPr>
            <w:tcW w:w="4200" w:type="dxa"/>
          </w:tcPr>
          <w:p w14:paraId="217F3282" w14:textId="77777777" w:rsidR="00B50050" w:rsidRDefault="00B50050" w:rsidP="0088127C">
            <w:pPr>
              <w:pStyle w:val="OtherTableBody"/>
            </w:pPr>
            <w:r>
              <w:t>Buffered skim milk</w:t>
            </w:r>
          </w:p>
        </w:tc>
      </w:tr>
      <w:tr w:rsidR="00B50050" w14:paraId="58A91855" w14:textId="77777777" w:rsidTr="00195548">
        <w:tc>
          <w:tcPr>
            <w:tcW w:w="600" w:type="dxa"/>
          </w:tcPr>
          <w:p w14:paraId="4246429A" w14:textId="77777777" w:rsidR="00B50050" w:rsidRDefault="00B50050" w:rsidP="0088127C">
            <w:pPr>
              <w:pStyle w:val="OtherTableBody"/>
            </w:pPr>
          </w:p>
        </w:tc>
        <w:tc>
          <w:tcPr>
            <w:tcW w:w="600" w:type="dxa"/>
          </w:tcPr>
          <w:p w14:paraId="1C75E8C3" w14:textId="77777777" w:rsidR="00B50050" w:rsidRDefault="00B50050" w:rsidP="0088127C">
            <w:pPr>
              <w:pStyle w:val="OtherTableBody"/>
            </w:pPr>
            <w:r>
              <w:t>0371</w:t>
            </w:r>
          </w:p>
        </w:tc>
        <w:tc>
          <w:tcPr>
            <w:tcW w:w="2600" w:type="dxa"/>
          </w:tcPr>
          <w:p w14:paraId="726F3A02" w14:textId="77777777" w:rsidR="00B50050" w:rsidRDefault="00B50050" w:rsidP="0088127C">
            <w:pPr>
              <w:pStyle w:val="OtherTableBody"/>
            </w:pPr>
          </w:p>
        </w:tc>
        <w:tc>
          <w:tcPr>
            <w:tcW w:w="1400" w:type="dxa"/>
          </w:tcPr>
          <w:p w14:paraId="30114F45" w14:textId="77777777" w:rsidR="00B50050" w:rsidRDefault="00B50050" w:rsidP="0088127C">
            <w:pPr>
              <w:pStyle w:val="OtherTableBody"/>
            </w:pPr>
            <w:r>
              <w:t>C32</w:t>
            </w:r>
          </w:p>
        </w:tc>
        <w:tc>
          <w:tcPr>
            <w:tcW w:w="4200" w:type="dxa"/>
          </w:tcPr>
          <w:p w14:paraId="231ADD50" w14:textId="77777777" w:rsidR="00B50050" w:rsidRDefault="00B50050" w:rsidP="0088127C">
            <w:pPr>
              <w:pStyle w:val="OtherTableBody"/>
            </w:pPr>
            <w:r>
              <w:t>3.2%  Citrate</w:t>
            </w:r>
          </w:p>
        </w:tc>
      </w:tr>
      <w:tr w:rsidR="00B50050" w14:paraId="56160634" w14:textId="77777777" w:rsidTr="00195548">
        <w:tc>
          <w:tcPr>
            <w:tcW w:w="600" w:type="dxa"/>
          </w:tcPr>
          <w:p w14:paraId="6A175FA6" w14:textId="77777777" w:rsidR="00B50050" w:rsidRDefault="00B50050" w:rsidP="0088127C">
            <w:pPr>
              <w:pStyle w:val="OtherTableBody"/>
            </w:pPr>
          </w:p>
        </w:tc>
        <w:tc>
          <w:tcPr>
            <w:tcW w:w="600" w:type="dxa"/>
          </w:tcPr>
          <w:p w14:paraId="1DBD5D4A" w14:textId="77777777" w:rsidR="00B50050" w:rsidRDefault="00B50050" w:rsidP="0088127C">
            <w:pPr>
              <w:pStyle w:val="OtherTableBody"/>
            </w:pPr>
            <w:r>
              <w:t>0371</w:t>
            </w:r>
          </w:p>
        </w:tc>
        <w:tc>
          <w:tcPr>
            <w:tcW w:w="2600" w:type="dxa"/>
          </w:tcPr>
          <w:p w14:paraId="04B0AEA3" w14:textId="77777777" w:rsidR="00B50050" w:rsidRDefault="00B50050" w:rsidP="0088127C">
            <w:pPr>
              <w:pStyle w:val="OtherTableBody"/>
            </w:pPr>
          </w:p>
        </w:tc>
        <w:tc>
          <w:tcPr>
            <w:tcW w:w="1400" w:type="dxa"/>
          </w:tcPr>
          <w:p w14:paraId="09285306" w14:textId="77777777" w:rsidR="00B50050" w:rsidRDefault="00B50050" w:rsidP="0088127C">
            <w:pPr>
              <w:pStyle w:val="OtherTableBody"/>
            </w:pPr>
            <w:r>
              <w:t>C38</w:t>
            </w:r>
          </w:p>
        </w:tc>
        <w:tc>
          <w:tcPr>
            <w:tcW w:w="4200" w:type="dxa"/>
          </w:tcPr>
          <w:p w14:paraId="6B05BC4F" w14:textId="77777777" w:rsidR="00B50050" w:rsidRDefault="00B50050" w:rsidP="0088127C">
            <w:pPr>
              <w:pStyle w:val="OtherTableBody"/>
            </w:pPr>
            <w:r>
              <w:t>3.8% Citrate</w:t>
            </w:r>
          </w:p>
        </w:tc>
      </w:tr>
      <w:tr w:rsidR="00B50050" w14:paraId="224FA5A6" w14:textId="77777777" w:rsidTr="00195548">
        <w:tc>
          <w:tcPr>
            <w:tcW w:w="600" w:type="dxa"/>
          </w:tcPr>
          <w:p w14:paraId="25F8DB20" w14:textId="77777777" w:rsidR="00B50050" w:rsidRDefault="00B50050" w:rsidP="0088127C">
            <w:pPr>
              <w:pStyle w:val="OtherTableBody"/>
            </w:pPr>
          </w:p>
        </w:tc>
        <w:tc>
          <w:tcPr>
            <w:tcW w:w="600" w:type="dxa"/>
          </w:tcPr>
          <w:p w14:paraId="56FB131F" w14:textId="77777777" w:rsidR="00B50050" w:rsidRDefault="00B50050" w:rsidP="0088127C">
            <w:pPr>
              <w:pStyle w:val="OtherTableBody"/>
            </w:pPr>
            <w:r>
              <w:t>0371</w:t>
            </w:r>
          </w:p>
        </w:tc>
        <w:tc>
          <w:tcPr>
            <w:tcW w:w="2600" w:type="dxa"/>
          </w:tcPr>
          <w:p w14:paraId="79196473" w14:textId="77777777" w:rsidR="00B50050" w:rsidRDefault="00B50050" w:rsidP="0088127C">
            <w:pPr>
              <w:pStyle w:val="OtherTableBody"/>
            </w:pPr>
          </w:p>
        </w:tc>
        <w:tc>
          <w:tcPr>
            <w:tcW w:w="1400" w:type="dxa"/>
          </w:tcPr>
          <w:p w14:paraId="5E2F87F6" w14:textId="77777777" w:rsidR="00B50050" w:rsidRDefault="00B50050" w:rsidP="0088127C">
            <w:pPr>
              <w:pStyle w:val="OtherTableBody"/>
            </w:pPr>
            <w:r>
              <w:t>CARS</w:t>
            </w:r>
          </w:p>
        </w:tc>
        <w:tc>
          <w:tcPr>
            <w:tcW w:w="4200" w:type="dxa"/>
          </w:tcPr>
          <w:p w14:paraId="607FCFB1" w14:textId="77777777" w:rsidR="00B50050" w:rsidRDefault="00B50050" w:rsidP="0088127C">
            <w:pPr>
              <w:pStyle w:val="OtherTableBody"/>
            </w:pPr>
            <w:r>
              <w:t>Carson's Modified 10% formalin</w:t>
            </w:r>
          </w:p>
        </w:tc>
      </w:tr>
      <w:tr w:rsidR="00B50050" w14:paraId="0FDF0CEA" w14:textId="77777777" w:rsidTr="00195548">
        <w:tc>
          <w:tcPr>
            <w:tcW w:w="600" w:type="dxa"/>
          </w:tcPr>
          <w:p w14:paraId="64929DCE" w14:textId="77777777" w:rsidR="00B50050" w:rsidRDefault="00B50050" w:rsidP="0088127C">
            <w:pPr>
              <w:pStyle w:val="OtherTableBody"/>
            </w:pPr>
          </w:p>
        </w:tc>
        <w:tc>
          <w:tcPr>
            <w:tcW w:w="600" w:type="dxa"/>
          </w:tcPr>
          <w:p w14:paraId="67BCD322" w14:textId="77777777" w:rsidR="00B50050" w:rsidRDefault="00B50050" w:rsidP="0088127C">
            <w:pPr>
              <w:pStyle w:val="OtherTableBody"/>
            </w:pPr>
            <w:r>
              <w:t>0371</w:t>
            </w:r>
          </w:p>
        </w:tc>
        <w:tc>
          <w:tcPr>
            <w:tcW w:w="2600" w:type="dxa"/>
          </w:tcPr>
          <w:p w14:paraId="51FC9D63" w14:textId="77777777" w:rsidR="00B50050" w:rsidRDefault="00B50050" w:rsidP="0088127C">
            <w:pPr>
              <w:pStyle w:val="OtherTableBody"/>
            </w:pPr>
          </w:p>
        </w:tc>
        <w:tc>
          <w:tcPr>
            <w:tcW w:w="1400" w:type="dxa"/>
          </w:tcPr>
          <w:p w14:paraId="632EB73B" w14:textId="77777777" w:rsidR="00B50050" w:rsidRDefault="00B50050" w:rsidP="0088127C">
            <w:pPr>
              <w:pStyle w:val="OtherTableBody"/>
            </w:pPr>
            <w:r>
              <w:t>CARY</w:t>
            </w:r>
          </w:p>
        </w:tc>
        <w:tc>
          <w:tcPr>
            <w:tcW w:w="4200" w:type="dxa"/>
          </w:tcPr>
          <w:p w14:paraId="12382B3A" w14:textId="77777777" w:rsidR="00B50050" w:rsidRDefault="00B50050" w:rsidP="0088127C">
            <w:pPr>
              <w:pStyle w:val="OtherTableBody"/>
            </w:pPr>
            <w:r>
              <w:t>Cary Blair Medium</w:t>
            </w:r>
          </w:p>
        </w:tc>
      </w:tr>
      <w:tr w:rsidR="00B50050" w14:paraId="72F8545E" w14:textId="77777777" w:rsidTr="00195548">
        <w:tc>
          <w:tcPr>
            <w:tcW w:w="600" w:type="dxa"/>
          </w:tcPr>
          <w:p w14:paraId="7AFF335D" w14:textId="77777777" w:rsidR="00B50050" w:rsidRDefault="00B50050" w:rsidP="0088127C">
            <w:pPr>
              <w:pStyle w:val="OtherTableBody"/>
            </w:pPr>
          </w:p>
        </w:tc>
        <w:tc>
          <w:tcPr>
            <w:tcW w:w="600" w:type="dxa"/>
          </w:tcPr>
          <w:p w14:paraId="2B626621" w14:textId="77777777" w:rsidR="00B50050" w:rsidRDefault="00B50050" w:rsidP="0088127C">
            <w:pPr>
              <w:pStyle w:val="OtherTableBody"/>
            </w:pPr>
            <w:r>
              <w:t>0371</w:t>
            </w:r>
          </w:p>
        </w:tc>
        <w:tc>
          <w:tcPr>
            <w:tcW w:w="2600" w:type="dxa"/>
          </w:tcPr>
          <w:p w14:paraId="78F4D6D4" w14:textId="77777777" w:rsidR="00B50050" w:rsidRDefault="00B50050" w:rsidP="0088127C">
            <w:pPr>
              <w:pStyle w:val="OtherTableBody"/>
            </w:pPr>
          </w:p>
        </w:tc>
        <w:tc>
          <w:tcPr>
            <w:tcW w:w="1400" w:type="dxa"/>
          </w:tcPr>
          <w:p w14:paraId="63E270DC" w14:textId="77777777" w:rsidR="00B50050" w:rsidRDefault="00B50050" w:rsidP="0088127C">
            <w:pPr>
              <w:pStyle w:val="OtherTableBody"/>
            </w:pPr>
            <w:r>
              <w:t>CHLTM</w:t>
            </w:r>
          </w:p>
        </w:tc>
        <w:tc>
          <w:tcPr>
            <w:tcW w:w="4200" w:type="dxa"/>
          </w:tcPr>
          <w:p w14:paraId="01108CDB" w14:textId="77777777" w:rsidR="00B50050" w:rsidRDefault="00B50050" w:rsidP="0088127C">
            <w:pPr>
              <w:pStyle w:val="OtherTableBody"/>
            </w:pPr>
            <w:r>
              <w:t>Chlamydia transport medium</w:t>
            </w:r>
          </w:p>
        </w:tc>
      </w:tr>
      <w:tr w:rsidR="00B50050" w14:paraId="0D485E38" w14:textId="77777777" w:rsidTr="00195548">
        <w:tc>
          <w:tcPr>
            <w:tcW w:w="600" w:type="dxa"/>
          </w:tcPr>
          <w:p w14:paraId="3BC99DCD" w14:textId="77777777" w:rsidR="00B50050" w:rsidRDefault="00B50050" w:rsidP="0088127C">
            <w:pPr>
              <w:pStyle w:val="OtherTableBody"/>
            </w:pPr>
          </w:p>
        </w:tc>
        <w:tc>
          <w:tcPr>
            <w:tcW w:w="600" w:type="dxa"/>
          </w:tcPr>
          <w:p w14:paraId="40B78608" w14:textId="77777777" w:rsidR="00B50050" w:rsidRDefault="00B50050" w:rsidP="0088127C">
            <w:pPr>
              <w:pStyle w:val="OtherTableBody"/>
            </w:pPr>
            <w:r>
              <w:t>0371</w:t>
            </w:r>
          </w:p>
        </w:tc>
        <w:tc>
          <w:tcPr>
            <w:tcW w:w="2600" w:type="dxa"/>
          </w:tcPr>
          <w:p w14:paraId="5B9DC276" w14:textId="77777777" w:rsidR="00B50050" w:rsidRDefault="00B50050" w:rsidP="0088127C">
            <w:pPr>
              <w:pStyle w:val="OtherTableBody"/>
            </w:pPr>
          </w:p>
        </w:tc>
        <w:tc>
          <w:tcPr>
            <w:tcW w:w="1400" w:type="dxa"/>
          </w:tcPr>
          <w:p w14:paraId="4E3A15BD" w14:textId="77777777" w:rsidR="00B50050" w:rsidRDefault="00B50050" w:rsidP="0088127C">
            <w:pPr>
              <w:pStyle w:val="OtherTableBody"/>
            </w:pPr>
            <w:r>
              <w:t>CTAD</w:t>
            </w:r>
          </w:p>
        </w:tc>
        <w:tc>
          <w:tcPr>
            <w:tcW w:w="4200" w:type="dxa"/>
          </w:tcPr>
          <w:p w14:paraId="2560CA94" w14:textId="77777777" w:rsidR="00B50050" w:rsidRDefault="00B50050" w:rsidP="0088127C">
            <w:pPr>
              <w:pStyle w:val="OtherTableBody"/>
            </w:pPr>
            <w:r>
              <w:t>CTAD (this should be spelled out if not universally understood)</w:t>
            </w:r>
          </w:p>
        </w:tc>
      </w:tr>
      <w:tr w:rsidR="00B50050" w14:paraId="1AE830E8" w14:textId="77777777" w:rsidTr="00195548">
        <w:tc>
          <w:tcPr>
            <w:tcW w:w="600" w:type="dxa"/>
          </w:tcPr>
          <w:p w14:paraId="2C5344A4" w14:textId="77777777" w:rsidR="00B50050" w:rsidRDefault="00B50050" w:rsidP="0088127C">
            <w:pPr>
              <w:pStyle w:val="OtherTableBody"/>
            </w:pPr>
          </w:p>
        </w:tc>
        <w:tc>
          <w:tcPr>
            <w:tcW w:w="600" w:type="dxa"/>
          </w:tcPr>
          <w:p w14:paraId="117D0732" w14:textId="77777777" w:rsidR="00B50050" w:rsidRDefault="00B50050" w:rsidP="0088127C">
            <w:pPr>
              <w:pStyle w:val="OtherTableBody"/>
            </w:pPr>
            <w:r>
              <w:t>0371</w:t>
            </w:r>
          </w:p>
        </w:tc>
        <w:tc>
          <w:tcPr>
            <w:tcW w:w="2600" w:type="dxa"/>
          </w:tcPr>
          <w:p w14:paraId="0489C4D0" w14:textId="77777777" w:rsidR="00B50050" w:rsidRDefault="00B50050" w:rsidP="0088127C">
            <w:pPr>
              <w:pStyle w:val="OtherTableBody"/>
            </w:pPr>
          </w:p>
        </w:tc>
        <w:tc>
          <w:tcPr>
            <w:tcW w:w="1400" w:type="dxa"/>
          </w:tcPr>
          <w:p w14:paraId="34500328" w14:textId="77777777" w:rsidR="00B50050" w:rsidRDefault="00B50050" w:rsidP="0088127C">
            <w:pPr>
              <w:pStyle w:val="OtherTableBody"/>
            </w:pPr>
            <w:r>
              <w:t>EDTK</w:t>
            </w:r>
          </w:p>
        </w:tc>
        <w:tc>
          <w:tcPr>
            <w:tcW w:w="4200" w:type="dxa"/>
          </w:tcPr>
          <w:p w14:paraId="7C95D3B8" w14:textId="77777777" w:rsidR="00B50050" w:rsidRDefault="00B50050" w:rsidP="0088127C">
            <w:pPr>
              <w:pStyle w:val="OtherTableBody"/>
            </w:pPr>
            <w:r>
              <w:t>Potassium/K EDTA</w:t>
            </w:r>
          </w:p>
        </w:tc>
      </w:tr>
      <w:tr w:rsidR="00B50050" w14:paraId="5469237B" w14:textId="77777777" w:rsidTr="00195548">
        <w:tc>
          <w:tcPr>
            <w:tcW w:w="600" w:type="dxa"/>
          </w:tcPr>
          <w:p w14:paraId="58A8FFE2" w14:textId="77777777" w:rsidR="00B50050" w:rsidRDefault="00B50050" w:rsidP="0088127C">
            <w:pPr>
              <w:pStyle w:val="OtherTableBody"/>
            </w:pPr>
          </w:p>
        </w:tc>
        <w:tc>
          <w:tcPr>
            <w:tcW w:w="600" w:type="dxa"/>
          </w:tcPr>
          <w:p w14:paraId="666D6581" w14:textId="77777777" w:rsidR="00B50050" w:rsidRDefault="00B50050" w:rsidP="0088127C">
            <w:pPr>
              <w:pStyle w:val="OtherTableBody"/>
            </w:pPr>
            <w:r>
              <w:t>0371</w:t>
            </w:r>
          </w:p>
        </w:tc>
        <w:tc>
          <w:tcPr>
            <w:tcW w:w="2600" w:type="dxa"/>
          </w:tcPr>
          <w:p w14:paraId="0DDBEEFE" w14:textId="77777777" w:rsidR="00B50050" w:rsidRDefault="00B50050" w:rsidP="0088127C">
            <w:pPr>
              <w:pStyle w:val="OtherTableBody"/>
            </w:pPr>
          </w:p>
        </w:tc>
        <w:tc>
          <w:tcPr>
            <w:tcW w:w="1400" w:type="dxa"/>
          </w:tcPr>
          <w:p w14:paraId="496C33AE" w14:textId="77777777" w:rsidR="00B50050" w:rsidRDefault="00B50050" w:rsidP="0088127C">
            <w:pPr>
              <w:pStyle w:val="OtherTableBody"/>
            </w:pPr>
            <w:r>
              <w:t>EDTK15</w:t>
            </w:r>
          </w:p>
        </w:tc>
        <w:tc>
          <w:tcPr>
            <w:tcW w:w="4200" w:type="dxa"/>
          </w:tcPr>
          <w:p w14:paraId="570776E5" w14:textId="77777777" w:rsidR="00B50050" w:rsidRDefault="00B50050" w:rsidP="0088127C">
            <w:pPr>
              <w:pStyle w:val="OtherTableBody"/>
            </w:pPr>
            <w:r>
              <w:t>Potassium/K EDTA 15%</w:t>
            </w:r>
          </w:p>
        </w:tc>
      </w:tr>
      <w:tr w:rsidR="00B50050" w14:paraId="0A30608E" w14:textId="77777777" w:rsidTr="00195548">
        <w:tc>
          <w:tcPr>
            <w:tcW w:w="600" w:type="dxa"/>
          </w:tcPr>
          <w:p w14:paraId="6082FBED" w14:textId="77777777" w:rsidR="00B50050" w:rsidRDefault="00B50050" w:rsidP="0088127C">
            <w:pPr>
              <w:pStyle w:val="OtherTableBody"/>
            </w:pPr>
          </w:p>
        </w:tc>
        <w:tc>
          <w:tcPr>
            <w:tcW w:w="600" w:type="dxa"/>
          </w:tcPr>
          <w:p w14:paraId="1C078F90" w14:textId="77777777" w:rsidR="00B50050" w:rsidRDefault="00B50050" w:rsidP="0088127C">
            <w:pPr>
              <w:pStyle w:val="OtherTableBody"/>
            </w:pPr>
            <w:r>
              <w:t>0371</w:t>
            </w:r>
          </w:p>
        </w:tc>
        <w:tc>
          <w:tcPr>
            <w:tcW w:w="2600" w:type="dxa"/>
          </w:tcPr>
          <w:p w14:paraId="691B4055" w14:textId="77777777" w:rsidR="00B50050" w:rsidRDefault="00B50050" w:rsidP="0088127C">
            <w:pPr>
              <w:pStyle w:val="OtherTableBody"/>
            </w:pPr>
          </w:p>
        </w:tc>
        <w:tc>
          <w:tcPr>
            <w:tcW w:w="1400" w:type="dxa"/>
          </w:tcPr>
          <w:p w14:paraId="557FDF7C" w14:textId="77777777" w:rsidR="00B50050" w:rsidRDefault="00B50050" w:rsidP="0088127C">
            <w:pPr>
              <w:pStyle w:val="OtherTableBody"/>
            </w:pPr>
            <w:r>
              <w:t>EDTK75</w:t>
            </w:r>
          </w:p>
        </w:tc>
        <w:tc>
          <w:tcPr>
            <w:tcW w:w="4200" w:type="dxa"/>
          </w:tcPr>
          <w:p w14:paraId="25AD7363" w14:textId="77777777" w:rsidR="00B50050" w:rsidRDefault="00B50050" w:rsidP="0088127C">
            <w:pPr>
              <w:pStyle w:val="OtherTableBody"/>
            </w:pPr>
            <w:r>
              <w:t>Potassium/K EDTA 7.5%</w:t>
            </w:r>
          </w:p>
        </w:tc>
      </w:tr>
      <w:tr w:rsidR="00B50050" w14:paraId="2109147E" w14:textId="77777777" w:rsidTr="00195548">
        <w:tc>
          <w:tcPr>
            <w:tcW w:w="600" w:type="dxa"/>
          </w:tcPr>
          <w:p w14:paraId="7CF4D4EA" w14:textId="77777777" w:rsidR="00B50050" w:rsidRDefault="00B50050" w:rsidP="0088127C">
            <w:pPr>
              <w:pStyle w:val="OtherTableBody"/>
            </w:pPr>
          </w:p>
        </w:tc>
        <w:tc>
          <w:tcPr>
            <w:tcW w:w="600" w:type="dxa"/>
          </w:tcPr>
          <w:p w14:paraId="57991117" w14:textId="77777777" w:rsidR="00B50050" w:rsidRDefault="00B50050" w:rsidP="0088127C">
            <w:pPr>
              <w:pStyle w:val="OtherTableBody"/>
            </w:pPr>
            <w:r>
              <w:t>0371</w:t>
            </w:r>
          </w:p>
        </w:tc>
        <w:tc>
          <w:tcPr>
            <w:tcW w:w="2600" w:type="dxa"/>
          </w:tcPr>
          <w:p w14:paraId="26317167" w14:textId="77777777" w:rsidR="00B50050" w:rsidRDefault="00B50050" w:rsidP="0088127C">
            <w:pPr>
              <w:pStyle w:val="OtherTableBody"/>
            </w:pPr>
          </w:p>
        </w:tc>
        <w:tc>
          <w:tcPr>
            <w:tcW w:w="1400" w:type="dxa"/>
          </w:tcPr>
          <w:p w14:paraId="51D85249" w14:textId="77777777" w:rsidR="00B50050" w:rsidRDefault="00B50050" w:rsidP="0088127C">
            <w:pPr>
              <w:pStyle w:val="OtherTableBody"/>
            </w:pPr>
            <w:r>
              <w:t>EDTN</w:t>
            </w:r>
          </w:p>
        </w:tc>
        <w:tc>
          <w:tcPr>
            <w:tcW w:w="4200" w:type="dxa"/>
          </w:tcPr>
          <w:p w14:paraId="72D99A80" w14:textId="77777777" w:rsidR="00B50050" w:rsidRDefault="00B50050" w:rsidP="0088127C">
            <w:pPr>
              <w:pStyle w:val="OtherTableBody"/>
            </w:pPr>
            <w:r>
              <w:t>Sodium/Na EDTA</w:t>
            </w:r>
          </w:p>
        </w:tc>
      </w:tr>
      <w:tr w:rsidR="00B50050" w14:paraId="662FC10D" w14:textId="77777777" w:rsidTr="00195548">
        <w:tc>
          <w:tcPr>
            <w:tcW w:w="600" w:type="dxa"/>
          </w:tcPr>
          <w:p w14:paraId="7463E024" w14:textId="77777777" w:rsidR="00B50050" w:rsidRDefault="00B50050" w:rsidP="0088127C">
            <w:pPr>
              <w:pStyle w:val="OtherTableBody"/>
            </w:pPr>
          </w:p>
        </w:tc>
        <w:tc>
          <w:tcPr>
            <w:tcW w:w="600" w:type="dxa"/>
          </w:tcPr>
          <w:p w14:paraId="369AB206" w14:textId="77777777" w:rsidR="00B50050" w:rsidRDefault="00B50050" w:rsidP="0088127C">
            <w:pPr>
              <w:pStyle w:val="OtherTableBody"/>
            </w:pPr>
            <w:r>
              <w:t>0371</w:t>
            </w:r>
          </w:p>
        </w:tc>
        <w:tc>
          <w:tcPr>
            <w:tcW w:w="2600" w:type="dxa"/>
          </w:tcPr>
          <w:p w14:paraId="67AC6E36" w14:textId="77777777" w:rsidR="00B50050" w:rsidRDefault="00B50050" w:rsidP="0088127C">
            <w:pPr>
              <w:pStyle w:val="OtherTableBody"/>
            </w:pPr>
          </w:p>
        </w:tc>
        <w:tc>
          <w:tcPr>
            <w:tcW w:w="1400" w:type="dxa"/>
          </w:tcPr>
          <w:p w14:paraId="5D0D0C3F" w14:textId="77777777" w:rsidR="00B50050" w:rsidRDefault="00B50050" w:rsidP="0088127C">
            <w:pPr>
              <w:pStyle w:val="OtherTableBody"/>
            </w:pPr>
            <w:r>
              <w:t>ENT</w:t>
            </w:r>
          </w:p>
        </w:tc>
        <w:tc>
          <w:tcPr>
            <w:tcW w:w="4200" w:type="dxa"/>
          </w:tcPr>
          <w:p w14:paraId="589BA5AD" w14:textId="77777777" w:rsidR="00B50050" w:rsidRDefault="00B50050" w:rsidP="0088127C">
            <w:pPr>
              <w:pStyle w:val="OtherTableBody"/>
            </w:pPr>
            <w:r>
              <w:t>Enteric bacteria transport medium</w:t>
            </w:r>
          </w:p>
        </w:tc>
      </w:tr>
      <w:tr w:rsidR="00B50050" w14:paraId="334CCBBE" w14:textId="77777777" w:rsidTr="00195548">
        <w:tc>
          <w:tcPr>
            <w:tcW w:w="600" w:type="dxa"/>
          </w:tcPr>
          <w:p w14:paraId="510DFC71" w14:textId="77777777" w:rsidR="00B50050" w:rsidRDefault="00B50050" w:rsidP="0088127C">
            <w:pPr>
              <w:pStyle w:val="OtherTableBody"/>
            </w:pPr>
          </w:p>
        </w:tc>
        <w:tc>
          <w:tcPr>
            <w:tcW w:w="600" w:type="dxa"/>
          </w:tcPr>
          <w:p w14:paraId="209A6A65" w14:textId="77777777" w:rsidR="00B50050" w:rsidRDefault="00B50050" w:rsidP="0088127C">
            <w:pPr>
              <w:pStyle w:val="OtherTableBody"/>
            </w:pPr>
            <w:r>
              <w:t>0371</w:t>
            </w:r>
          </w:p>
        </w:tc>
        <w:tc>
          <w:tcPr>
            <w:tcW w:w="2600" w:type="dxa"/>
          </w:tcPr>
          <w:p w14:paraId="5EF07B62" w14:textId="77777777" w:rsidR="00B50050" w:rsidRDefault="00B50050" w:rsidP="0088127C">
            <w:pPr>
              <w:pStyle w:val="OtherTableBody"/>
            </w:pPr>
          </w:p>
        </w:tc>
        <w:tc>
          <w:tcPr>
            <w:tcW w:w="1400" w:type="dxa"/>
          </w:tcPr>
          <w:p w14:paraId="4ABA3E82" w14:textId="77777777" w:rsidR="00B50050" w:rsidRDefault="00B50050" w:rsidP="0088127C">
            <w:pPr>
              <w:pStyle w:val="OtherTableBody"/>
            </w:pPr>
            <w:r>
              <w:t>ENT+</w:t>
            </w:r>
          </w:p>
        </w:tc>
        <w:tc>
          <w:tcPr>
            <w:tcW w:w="4200" w:type="dxa"/>
          </w:tcPr>
          <w:p w14:paraId="65FCEE3F" w14:textId="77777777" w:rsidR="00B50050" w:rsidRDefault="00B50050" w:rsidP="0088127C">
            <w:pPr>
              <w:pStyle w:val="OtherTableBody"/>
            </w:pPr>
            <w:r>
              <w:t>Enteric plus</w:t>
            </w:r>
          </w:p>
        </w:tc>
      </w:tr>
      <w:tr w:rsidR="00B50050" w14:paraId="1075511E" w14:textId="77777777" w:rsidTr="00195548">
        <w:tc>
          <w:tcPr>
            <w:tcW w:w="600" w:type="dxa"/>
          </w:tcPr>
          <w:p w14:paraId="2430FE3C" w14:textId="77777777" w:rsidR="00B50050" w:rsidRDefault="00B50050" w:rsidP="0088127C">
            <w:pPr>
              <w:pStyle w:val="OtherTableBody"/>
            </w:pPr>
          </w:p>
        </w:tc>
        <w:tc>
          <w:tcPr>
            <w:tcW w:w="600" w:type="dxa"/>
          </w:tcPr>
          <w:p w14:paraId="0695FED8" w14:textId="77777777" w:rsidR="00B50050" w:rsidRDefault="00B50050" w:rsidP="0088127C">
            <w:pPr>
              <w:pStyle w:val="OtherTableBody"/>
            </w:pPr>
            <w:r>
              <w:t>0371</w:t>
            </w:r>
          </w:p>
        </w:tc>
        <w:tc>
          <w:tcPr>
            <w:tcW w:w="2600" w:type="dxa"/>
          </w:tcPr>
          <w:p w14:paraId="435E5D0A" w14:textId="77777777" w:rsidR="00B50050" w:rsidRDefault="00B50050" w:rsidP="0088127C">
            <w:pPr>
              <w:pStyle w:val="OtherTableBody"/>
            </w:pPr>
          </w:p>
        </w:tc>
        <w:tc>
          <w:tcPr>
            <w:tcW w:w="1400" w:type="dxa"/>
          </w:tcPr>
          <w:p w14:paraId="162427CB" w14:textId="77777777" w:rsidR="00B50050" w:rsidRDefault="00B50050" w:rsidP="0088127C">
            <w:pPr>
              <w:pStyle w:val="OtherTableBody"/>
            </w:pPr>
            <w:r>
              <w:t>F10</w:t>
            </w:r>
          </w:p>
        </w:tc>
        <w:tc>
          <w:tcPr>
            <w:tcW w:w="4200" w:type="dxa"/>
          </w:tcPr>
          <w:p w14:paraId="04176473" w14:textId="77777777" w:rsidR="00B50050" w:rsidRDefault="00B50050" w:rsidP="0088127C">
            <w:pPr>
              <w:pStyle w:val="OtherTableBody"/>
            </w:pPr>
            <w:r>
              <w:t>10% Formalin</w:t>
            </w:r>
          </w:p>
        </w:tc>
      </w:tr>
      <w:tr w:rsidR="00B50050" w14:paraId="318E5077" w14:textId="77777777" w:rsidTr="00195548">
        <w:tc>
          <w:tcPr>
            <w:tcW w:w="600" w:type="dxa"/>
          </w:tcPr>
          <w:p w14:paraId="7FB5AE5B" w14:textId="77777777" w:rsidR="00B50050" w:rsidRDefault="00B50050" w:rsidP="0088127C">
            <w:pPr>
              <w:pStyle w:val="OtherTableBody"/>
            </w:pPr>
          </w:p>
        </w:tc>
        <w:tc>
          <w:tcPr>
            <w:tcW w:w="600" w:type="dxa"/>
          </w:tcPr>
          <w:p w14:paraId="77EEDDAE" w14:textId="77777777" w:rsidR="00B50050" w:rsidRDefault="00B50050" w:rsidP="0088127C">
            <w:pPr>
              <w:pStyle w:val="OtherTableBody"/>
            </w:pPr>
            <w:r>
              <w:t>0371</w:t>
            </w:r>
          </w:p>
        </w:tc>
        <w:tc>
          <w:tcPr>
            <w:tcW w:w="2600" w:type="dxa"/>
          </w:tcPr>
          <w:p w14:paraId="21BB4989" w14:textId="77777777" w:rsidR="00B50050" w:rsidRDefault="00B50050" w:rsidP="0088127C">
            <w:pPr>
              <w:pStyle w:val="OtherTableBody"/>
            </w:pPr>
          </w:p>
        </w:tc>
        <w:tc>
          <w:tcPr>
            <w:tcW w:w="1400" w:type="dxa"/>
          </w:tcPr>
          <w:p w14:paraId="2900C0D9" w14:textId="77777777" w:rsidR="00B50050" w:rsidRDefault="00B50050" w:rsidP="0088127C">
            <w:pPr>
              <w:pStyle w:val="OtherTableBody"/>
            </w:pPr>
            <w:r>
              <w:t>FDP</w:t>
            </w:r>
          </w:p>
        </w:tc>
        <w:tc>
          <w:tcPr>
            <w:tcW w:w="4200" w:type="dxa"/>
          </w:tcPr>
          <w:p w14:paraId="1CF30187" w14:textId="77777777" w:rsidR="00B50050" w:rsidRDefault="00B50050" w:rsidP="0088127C">
            <w:pPr>
              <w:pStyle w:val="OtherTableBody"/>
            </w:pPr>
            <w:r>
              <w:t>Thrombin NIH; soybean trypsin inhibitor (Fibrin Degradation Products)</w:t>
            </w:r>
          </w:p>
        </w:tc>
      </w:tr>
      <w:tr w:rsidR="00B50050" w14:paraId="1387026E" w14:textId="77777777" w:rsidTr="00195548">
        <w:tc>
          <w:tcPr>
            <w:tcW w:w="600" w:type="dxa"/>
          </w:tcPr>
          <w:p w14:paraId="3BB1B674" w14:textId="77777777" w:rsidR="00B50050" w:rsidRDefault="00B50050" w:rsidP="0088127C">
            <w:pPr>
              <w:pStyle w:val="OtherTableBody"/>
            </w:pPr>
          </w:p>
        </w:tc>
        <w:tc>
          <w:tcPr>
            <w:tcW w:w="600" w:type="dxa"/>
          </w:tcPr>
          <w:p w14:paraId="2BB15616" w14:textId="77777777" w:rsidR="00B50050" w:rsidRDefault="00B50050" w:rsidP="0088127C">
            <w:pPr>
              <w:pStyle w:val="OtherTableBody"/>
            </w:pPr>
            <w:r>
              <w:t>0371</w:t>
            </w:r>
          </w:p>
        </w:tc>
        <w:tc>
          <w:tcPr>
            <w:tcW w:w="2600" w:type="dxa"/>
          </w:tcPr>
          <w:p w14:paraId="4D404A94" w14:textId="77777777" w:rsidR="00B50050" w:rsidRDefault="00B50050" w:rsidP="0088127C">
            <w:pPr>
              <w:pStyle w:val="OtherTableBody"/>
            </w:pPr>
          </w:p>
        </w:tc>
        <w:tc>
          <w:tcPr>
            <w:tcW w:w="1400" w:type="dxa"/>
          </w:tcPr>
          <w:p w14:paraId="3679FFA2" w14:textId="77777777" w:rsidR="00B50050" w:rsidRDefault="00B50050" w:rsidP="0088127C">
            <w:pPr>
              <w:pStyle w:val="OtherTableBody"/>
            </w:pPr>
            <w:r>
              <w:t>FL10</w:t>
            </w:r>
          </w:p>
        </w:tc>
        <w:tc>
          <w:tcPr>
            <w:tcW w:w="4200" w:type="dxa"/>
          </w:tcPr>
          <w:p w14:paraId="0150CAF6" w14:textId="77777777" w:rsidR="00B50050" w:rsidRDefault="00B50050" w:rsidP="0088127C">
            <w:pPr>
              <w:pStyle w:val="OtherTableBody"/>
            </w:pPr>
            <w:r>
              <w:t>Sodium Fluoride, 10mg</w:t>
            </w:r>
          </w:p>
        </w:tc>
      </w:tr>
      <w:tr w:rsidR="00B50050" w14:paraId="3F7BAAB5" w14:textId="77777777" w:rsidTr="00195548">
        <w:tc>
          <w:tcPr>
            <w:tcW w:w="600" w:type="dxa"/>
          </w:tcPr>
          <w:p w14:paraId="3D74FF3E" w14:textId="77777777" w:rsidR="00B50050" w:rsidRDefault="00B50050" w:rsidP="0088127C">
            <w:pPr>
              <w:pStyle w:val="OtherTableBody"/>
            </w:pPr>
          </w:p>
        </w:tc>
        <w:tc>
          <w:tcPr>
            <w:tcW w:w="600" w:type="dxa"/>
          </w:tcPr>
          <w:p w14:paraId="4C70C53A" w14:textId="77777777" w:rsidR="00B50050" w:rsidRDefault="00B50050" w:rsidP="0088127C">
            <w:pPr>
              <w:pStyle w:val="OtherTableBody"/>
            </w:pPr>
            <w:r>
              <w:t>0371</w:t>
            </w:r>
          </w:p>
        </w:tc>
        <w:tc>
          <w:tcPr>
            <w:tcW w:w="2600" w:type="dxa"/>
          </w:tcPr>
          <w:p w14:paraId="1D4B202F" w14:textId="77777777" w:rsidR="00B50050" w:rsidRDefault="00B50050" w:rsidP="0088127C">
            <w:pPr>
              <w:pStyle w:val="OtherTableBody"/>
            </w:pPr>
          </w:p>
        </w:tc>
        <w:tc>
          <w:tcPr>
            <w:tcW w:w="1400" w:type="dxa"/>
          </w:tcPr>
          <w:p w14:paraId="661E63F1" w14:textId="77777777" w:rsidR="00B50050" w:rsidRDefault="00B50050" w:rsidP="0088127C">
            <w:pPr>
              <w:pStyle w:val="OtherTableBody"/>
            </w:pPr>
            <w:r>
              <w:t>FL100</w:t>
            </w:r>
          </w:p>
        </w:tc>
        <w:tc>
          <w:tcPr>
            <w:tcW w:w="4200" w:type="dxa"/>
          </w:tcPr>
          <w:p w14:paraId="36ED0F95" w14:textId="77777777" w:rsidR="00B50050" w:rsidRDefault="00B50050" w:rsidP="0088127C">
            <w:pPr>
              <w:pStyle w:val="OtherTableBody"/>
            </w:pPr>
            <w:r>
              <w:t>Sodium Fluoride, 100mg</w:t>
            </w:r>
          </w:p>
        </w:tc>
      </w:tr>
      <w:tr w:rsidR="00B50050" w14:paraId="1310D48C" w14:textId="77777777" w:rsidTr="00195548">
        <w:tc>
          <w:tcPr>
            <w:tcW w:w="600" w:type="dxa"/>
          </w:tcPr>
          <w:p w14:paraId="0650CAF5" w14:textId="77777777" w:rsidR="00B50050" w:rsidRDefault="00B50050" w:rsidP="0088127C">
            <w:pPr>
              <w:pStyle w:val="OtherTableBody"/>
            </w:pPr>
          </w:p>
        </w:tc>
        <w:tc>
          <w:tcPr>
            <w:tcW w:w="600" w:type="dxa"/>
          </w:tcPr>
          <w:p w14:paraId="6486CD60" w14:textId="77777777" w:rsidR="00B50050" w:rsidRDefault="00B50050" w:rsidP="0088127C">
            <w:pPr>
              <w:pStyle w:val="OtherTableBody"/>
            </w:pPr>
            <w:r>
              <w:t>0371</w:t>
            </w:r>
          </w:p>
        </w:tc>
        <w:tc>
          <w:tcPr>
            <w:tcW w:w="2600" w:type="dxa"/>
          </w:tcPr>
          <w:p w14:paraId="2281DACE" w14:textId="77777777" w:rsidR="00B50050" w:rsidRDefault="00B50050" w:rsidP="0088127C">
            <w:pPr>
              <w:pStyle w:val="OtherTableBody"/>
            </w:pPr>
          </w:p>
        </w:tc>
        <w:tc>
          <w:tcPr>
            <w:tcW w:w="1400" w:type="dxa"/>
          </w:tcPr>
          <w:p w14:paraId="6AB3DF22" w14:textId="77777777" w:rsidR="00B50050" w:rsidRDefault="00B50050" w:rsidP="0088127C">
            <w:pPr>
              <w:pStyle w:val="OtherTableBody"/>
            </w:pPr>
            <w:r>
              <w:t>HCL6</w:t>
            </w:r>
          </w:p>
        </w:tc>
        <w:tc>
          <w:tcPr>
            <w:tcW w:w="4200" w:type="dxa"/>
          </w:tcPr>
          <w:p w14:paraId="11841470" w14:textId="77777777" w:rsidR="00B50050" w:rsidRDefault="00B50050" w:rsidP="0088127C">
            <w:pPr>
              <w:pStyle w:val="OtherTableBody"/>
            </w:pPr>
            <w:r>
              <w:t>6N HCL</w:t>
            </w:r>
          </w:p>
        </w:tc>
      </w:tr>
      <w:tr w:rsidR="00B50050" w14:paraId="3876165C" w14:textId="77777777" w:rsidTr="00195548">
        <w:tc>
          <w:tcPr>
            <w:tcW w:w="600" w:type="dxa"/>
          </w:tcPr>
          <w:p w14:paraId="07B6B9C2" w14:textId="77777777" w:rsidR="00B50050" w:rsidRDefault="00B50050" w:rsidP="0088127C">
            <w:pPr>
              <w:pStyle w:val="OtherTableBody"/>
            </w:pPr>
          </w:p>
        </w:tc>
        <w:tc>
          <w:tcPr>
            <w:tcW w:w="600" w:type="dxa"/>
          </w:tcPr>
          <w:p w14:paraId="0800F21D" w14:textId="77777777" w:rsidR="00B50050" w:rsidRDefault="00B50050" w:rsidP="0088127C">
            <w:pPr>
              <w:pStyle w:val="OtherTableBody"/>
            </w:pPr>
            <w:r>
              <w:t>0371</w:t>
            </w:r>
          </w:p>
        </w:tc>
        <w:tc>
          <w:tcPr>
            <w:tcW w:w="2600" w:type="dxa"/>
          </w:tcPr>
          <w:p w14:paraId="27550393" w14:textId="77777777" w:rsidR="00B50050" w:rsidRDefault="00B50050" w:rsidP="0088127C">
            <w:pPr>
              <w:pStyle w:val="OtherTableBody"/>
            </w:pPr>
          </w:p>
        </w:tc>
        <w:tc>
          <w:tcPr>
            <w:tcW w:w="1400" w:type="dxa"/>
          </w:tcPr>
          <w:p w14:paraId="0376EB5C" w14:textId="77777777" w:rsidR="00B50050" w:rsidRDefault="00B50050" w:rsidP="0088127C">
            <w:pPr>
              <w:pStyle w:val="OtherTableBody"/>
            </w:pPr>
            <w:r>
              <w:t>HEPA</w:t>
            </w:r>
          </w:p>
        </w:tc>
        <w:tc>
          <w:tcPr>
            <w:tcW w:w="4200" w:type="dxa"/>
          </w:tcPr>
          <w:p w14:paraId="042FCA71" w14:textId="77777777" w:rsidR="00B50050" w:rsidRDefault="00B50050" w:rsidP="0088127C">
            <w:pPr>
              <w:pStyle w:val="OtherTableBody"/>
            </w:pPr>
            <w:r>
              <w:t>Ammonium heparin</w:t>
            </w:r>
          </w:p>
        </w:tc>
      </w:tr>
      <w:tr w:rsidR="00B50050" w14:paraId="6E74CE30" w14:textId="77777777" w:rsidTr="00195548">
        <w:tc>
          <w:tcPr>
            <w:tcW w:w="600" w:type="dxa"/>
          </w:tcPr>
          <w:p w14:paraId="2544A1F0" w14:textId="77777777" w:rsidR="00B50050" w:rsidRDefault="00B50050" w:rsidP="0088127C">
            <w:pPr>
              <w:pStyle w:val="OtherTableBody"/>
            </w:pPr>
          </w:p>
        </w:tc>
        <w:tc>
          <w:tcPr>
            <w:tcW w:w="600" w:type="dxa"/>
          </w:tcPr>
          <w:p w14:paraId="550537D9" w14:textId="77777777" w:rsidR="00B50050" w:rsidRDefault="00B50050" w:rsidP="0088127C">
            <w:pPr>
              <w:pStyle w:val="OtherTableBody"/>
            </w:pPr>
            <w:r>
              <w:t>0371</w:t>
            </w:r>
          </w:p>
        </w:tc>
        <w:tc>
          <w:tcPr>
            <w:tcW w:w="2600" w:type="dxa"/>
          </w:tcPr>
          <w:p w14:paraId="443C5A7F" w14:textId="77777777" w:rsidR="00B50050" w:rsidRDefault="00B50050" w:rsidP="0088127C">
            <w:pPr>
              <w:pStyle w:val="OtherTableBody"/>
            </w:pPr>
          </w:p>
        </w:tc>
        <w:tc>
          <w:tcPr>
            <w:tcW w:w="1400" w:type="dxa"/>
          </w:tcPr>
          <w:p w14:paraId="5A688BBB" w14:textId="77777777" w:rsidR="00B50050" w:rsidRDefault="00B50050" w:rsidP="0088127C">
            <w:pPr>
              <w:pStyle w:val="OtherTableBody"/>
            </w:pPr>
            <w:r>
              <w:t>HEPL</w:t>
            </w:r>
          </w:p>
        </w:tc>
        <w:tc>
          <w:tcPr>
            <w:tcW w:w="4200" w:type="dxa"/>
          </w:tcPr>
          <w:p w14:paraId="77C57DB7" w14:textId="77777777" w:rsidR="00B50050" w:rsidRDefault="00B50050" w:rsidP="0088127C">
            <w:pPr>
              <w:pStyle w:val="OtherTableBody"/>
            </w:pPr>
            <w:r>
              <w:t>Lithium/Li  Heparin</w:t>
            </w:r>
          </w:p>
        </w:tc>
      </w:tr>
      <w:tr w:rsidR="00B50050" w14:paraId="15B1212B" w14:textId="77777777" w:rsidTr="00195548">
        <w:tc>
          <w:tcPr>
            <w:tcW w:w="600" w:type="dxa"/>
          </w:tcPr>
          <w:p w14:paraId="1216F942" w14:textId="77777777" w:rsidR="00B50050" w:rsidRDefault="00B50050" w:rsidP="0088127C">
            <w:pPr>
              <w:pStyle w:val="OtherTableBody"/>
            </w:pPr>
          </w:p>
        </w:tc>
        <w:tc>
          <w:tcPr>
            <w:tcW w:w="600" w:type="dxa"/>
          </w:tcPr>
          <w:p w14:paraId="16650929" w14:textId="77777777" w:rsidR="00B50050" w:rsidRDefault="00B50050" w:rsidP="0088127C">
            <w:pPr>
              <w:pStyle w:val="OtherTableBody"/>
            </w:pPr>
            <w:r>
              <w:t>0371</w:t>
            </w:r>
          </w:p>
        </w:tc>
        <w:tc>
          <w:tcPr>
            <w:tcW w:w="2600" w:type="dxa"/>
          </w:tcPr>
          <w:p w14:paraId="3D1D1581" w14:textId="77777777" w:rsidR="00B50050" w:rsidRDefault="00B50050" w:rsidP="0088127C">
            <w:pPr>
              <w:pStyle w:val="OtherTableBody"/>
            </w:pPr>
          </w:p>
        </w:tc>
        <w:tc>
          <w:tcPr>
            <w:tcW w:w="1400" w:type="dxa"/>
          </w:tcPr>
          <w:p w14:paraId="1FCEC4C4" w14:textId="77777777" w:rsidR="00B50050" w:rsidRDefault="00B50050" w:rsidP="0088127C">
            <w:pPr>
              <w:pStyle w:val="OtherTableBody"/>
            </w:pPr>
            <w:r>
              <w:t>HEPN</w:t>
            </w:r>
          </w:p>
        </w:tc>
        <w:tc>
          <w:tcPr>
            <w:tcW w:w="4200" w:type="dxa"/>
          </w:tcPr>
          <w:p w14:paraId="5A5F50F1" w14:textId="77777777" w:rsidR="00B50050" w:rsidRDefault="00B50050" w:rsidP="0088127C">
            <w:pPr>
              <w:pStyle w:val="OtherTableBody"/>
            </w:pPr>
            <w:r>
              <w:t>Sodium/Na  Heparin</w:t>
            </w:r>
          </w:p>
        </w:tc>
      </w:tr>
      <w:tr w:rsidR="00B50050" w14:paraId="0AF4364C" w14:textId="77777777" w:rsidTr="00195548">
        <w:tc>
          <w:tcPr>
            <w:tcW w:w="600" w:type="dxa"/>
          </w:tcPr>
          <w:p w14:paraId="47522C83" w14:textId="77777777" w:rsidR="00B50050" w:rsidRDefault="00B50050" w:rsidP="0088127C">
            <w:pPr>
              <w:pStyle w:val="OtherTableBody"/>
            </w:pPr>
          </w:p>
        </w:tc>
        <w:tc>
          <w:tcPr>
            <w:tcW w:w="600" w:type="dxa"/>
          </w:tcPr>
          <w:p w14:paraId="368278C7" w14:textId="77777777" w:rsidR="00B50050" w:rsidRDefault="00B50050" w:rsidP="0088127C">
            <w:pPr>
              <w:pStyle w:val="OtherTableBody"/>
            </w:pPr>
            <w:r>
              <w:t>0371</w:t>
            </w:r>
          </w:p>
        </w:tc>
        <w:tc>
          <w:tcPr>
            <w:tcW w:w="2600" w:type="dxa"/>
          </w:tcPr>
          <w:p w14:paraId="4660464E" w14:textId="77777777" w:rsidR="00B50050" w:rsidRDefault="00B50050" w:rsidP="0088127C">
            <w:pPr>
              <w:pStyle w:val="OtherTableBody"/>
            </w:pPr>
          </w:p>
        </w:tc>
        <w:tc>
          <w:tcPr>
            <w:tcW w:w="1400" w:type="dxa"/>
          </w:tcPr>
          <w:p w14:paraId="7675FA45" w14:textId="77777777" w:rsidR="00B50050" w:rsidRDefault="00B50050" w:rsidP="0088127C">
            <w:pPr>
              <w:pStyle w:val="OtherTableBody"/>
            </w:pPr>
            <w:r>
              <w:t>HNO3</w:t>
            </w:r>
          </w:p>
        </w:tc>
        <w:tc>
          <w:tcPr>
            <w:tcW w:w="4200" w:type="dxa"/>
          </w:tcPr>
          <w:p w14:paraId="270F2466" w14:textId="77777777" w:rsidR="00B50050" w:rsidRDefault="00B50050" w:rsidP="0088127C">
            <w:pPr>
              <w:pStyle w:val="OtherTableBody"/>
            </w:pPr>
            <w:r>
              <w:t>Nitric Acid</w:t>
            </w:r>
          </w:p>
        </w:tc>
      </w:tr>
      <w:tr w:rsidR="00B50050" w14:paraId="5299735F" w14:textId="77777777" w:rsidTr="00195548">
        <w:tc>
          <w:tcPr>
            <w:tcW w:w="600" w:type="dxa"/>
          </w:tcPr>
          <w:p w14:paraId="55D3C1E6" w14:textId="77777777" w:rsidR="00B50050" w:rsidRDefault="00B50050" w:rsidP="0088127C">
            <w:pPr>
              <w:pStyle w:val="OtherTableBody"/>
            </w:pPr>
          </w:p>
        </w:tc>
        <w:tc>
          <w:tcPr>
            <w:tcW w:w="600" w:type="dxa"/>
          </w:tcPr>
          <w:p w14:paraId="37C2688D" w14:textId="77777777" w:rsidR="00B50050" w:rsidRDefault="00B50050" w:rsidP="0088127C">
            <w:pPr>
              <w:pStyle w:val="OtherTableBody"/>
            </w:pPr>
            <w:r>
              <w:t>0371</w:t>
            </w:r>
          </w:p>
        </w:tc>
        <w:tc>
          <w:tcPr>
            <w:tcW w:w="2600" w:type="dxa"/>
          </w:tcPr>
          <w:p w14:paraId="3831B474" w14:textId="77777777" w:rsidR="00B50050" w:rsidRDefault="00B50050" w:rsidP="0088127C">
            <w:pPr>
              <w:pStyle w:val="OtherTableBody"/>
            </w:pPr>
          </w:p>
        </w:tc>
        <w:tc>
          <w:tcPr>
            <w:tcW w:w="1400" w:type="dxa"/>
          </w:tcPr>
          <w:p w14:paraId="65E487B3" w14:textId="77777777" w:rsidR="00B50050" w:rsidRDefault="00B50050" w:rsidP="0088127C">
            <w:pPr>
              <w:pStyle w:val="OtherTableBody"/>
            </w:pPr>
            <w:r>
              <w:t>JKM</w:t>
            </w:r>
          </w:p>
        </w:tc>
        <w:tc>
          <w:tcPr>
            <w:tcW w:w="4200" w:type="dxa"/>
          </w:tcPr>
          <w:p w14:paraId="0B36DBC3" w14:textId="77777777" w:rsidR="00B50050" w:rsidRDefault="00B50050" w:rsidP="0088127C">
            <w:pPr>
              <w:pStyle w:val="OtherTableBody"/>
            </w:pPr>
            <w:r>
              <w:t>Jones Kendrick Medium</w:t>
            </w:r>
          </w:p>
        </w:tc>
      </w:tr>
      <w:tr w:rsidR="00B50050" w14:paraId="740F066F" w14:textId="77777777" w:rsidTr="00195548">
        <w:tc>
          <w:tcPr>
            <w:tcW w:w="600" w:type="dxa"/>
          </w:tcPr>
          <w:p w14:paraId="63EBF1CE" w14:textId="77777777" w:rsidR="00B50050" w:rsidRDefault="00B50050" w:rsidP="0088127C">
            <w:pPr>
              <w:pStyle w:val="OtherTableBody"/>
            </w:pPr>
          </w:p>
        </w:tc>
        <w:tc>
          <w:tcPr>
            <w:tcW w:w="600" w:type="dxa"/>
          </w:tcPr>
          <w:p w14:paraId="6DA8540F" w14:textId="77777777" w:rsidR="00B50050" w:rsidRDefault="00B50050" w:rsidP="0088127C">
            <w:pPr>
              <w:pStyle w:val="OtherTableBody"/>
            </w:pPr>
            <w:r>
              <w:t>0371</w:t>
            </w:r>
          </w:p>
        </w:tc>
        <w:tc>
          <w:tcPr>
            <w:tcW w:w="2600" w:type="dxa"/>
          </w:tcPr>
          <w:p w14:paraId="6DADB6B0" w14:textId="77777777" w:rsidR="00B50050" w:rsidRDefault="00B50050" w:rsidP="0088127C">
            <w:pPr>
              <w:pStyle w:val="OtherTableBody"/>
            </w:pPr>
          </w:p>
        </w:tc>
        <w:tc>
          <w:tcPr>
            <w:tcW w:w="1400" w:type="dxa"/>
          </w:tcPr>
          <w:p w14:paraId="3C4665DD" w14:textId="77777777" w:rsidR="00B50050" w:rsidRDefault="00B50050" w:rsidP="0088127C">
            <w:pPr>
              <w:pStyle w:val="OtherTableBody"/>
            </w:pPr>
            <w:r>
              <w:t>KARN</w:t>
            </w:r>
          </w:p>
        </w:tc>
        <w:tc>
          <w:tcPr>
            <w:tcW w:w="4200" w:type="dxa"/>
          </w:tcPr>
          <w:p w14:paraId="73BEA6B9" w14:textId="77777777" w:rsidR="00B50050" w:rsidRDefault="00B50050" w:rsidP="0088127C">
            <w:pPr>
              <w:pStyle w:val="OtherTableBody"/>
            </w:pPr>
            <w:r>
              <w:t>Karnovsky's fixative</w:t>
            </w:r>
          </w:p>
        </w:tc>
      </w:tr>
      <w:tr w:rsidR="00B50050" w14:paraId="1788FCE1" w14:textId="77777777" w:rsidTr="00195548">
        <w:tc>
          <w:tcPr>
            <w:tcW w:w="600" w:type="dxa"/>
          </w:tcPr>
          <w:p w14:paraId="7F76BAA5" w14:textId="77777777" w:rsidR="00B50050" w:rsidRDefault="00B50050" w:rsidP="0088127C">
            <w:pPr>
              <w:pStyle w:val="OtherTableBody"/>
            </w:pPr>
          </w:p>
        </w:tc>
        <w:tc>
          <w:tcPr>
            <w:tcW w:w="600" w:type="dxa"/>
          </w:tcPr>
          <w:p w14:paraId="08E3428E" w14:textId="77777777" w:rsidR="00B50050" w:rsidRDefault="00B50050" w:rsidP="0088127C">
            <w:pPr>
              <w:pStyle w:val="OtherTableBody"/>
            </w:pPr>
            <w:r>
              <w:t>0371</w:t>
            </w:r>
          </w:p>
        </w:tc>
        <w:tc>
          <w:tcPr>
            <w:tcW w:w="2600" w:type="dxa"/>
          </w:tcPr>
          <w:p w14:paraId="117D09BF" w14:textId="77777777" w:rsidR="00B50050" w:rsidRDefault="00B50050" w:rsidP="0088127C">
            <w:pPr>
              <w:pStyle w:val="OtherTableBody"/>
            </w:pPr>
          </w:p>
        </w:tc>
        <w:tc>
          <w:tcPr>
            <w:tcW w:w="1400" w:type="dxa"/>
          </w:tcPr>
          <w:p w14:paraId="04EB94CB" w14:textId="77777777" w:rsidR="00B50050" w:rsidRDefault="00B50050" w:rsidP="0088127C">
            <w:pPr>
              <w:pStyle w:val="OtherTableBody"/>
            </w:pPr>
            <w:r>
              <w:t>KOX</w:t>
            </w:r>
          </w:p>
        </w:tc>
        <w:tc>
          <w:tcPr>
            <w:tcW w:w="4200" w:type="dxa"/>
          </w:tcPr>
          <w:p w14:paraId="5CB7F042" w14:textId="77777777" w:rsidR="00B50050" w:rsidRDefault="00B50050" w:rsidP="0088127C">
            <w:pPr>
              <w:pStyle w:val="OtherTableBody"/>
            </w:pPr>
            <w:r>
              <w:t>Potassium Oxalate</w:t>
            </w:r>
          </w:p>
        </w:tc>
      </w:tr>
      <w:tr w:rsidR="00B50050" w14:paraId="7E9DCD4A" w14:textId="77777777" w:rsidTr="00195548">
        <w:tc>
          <w:tcPr>
            <w:tcW w:w="600" w:type="dxa"/>
          </w:tcPr>
          <w:p w14:paraId="7D5A029A" w14:textId="77777777" w:rsidR="00B50050" w:rsidRDefault="00B50050" w:rsidP="0088127C">
            <w:pPr>
              <w:pStyle w:val="OtherTableBody"/>
            </w:pPr>
          </w:p>
        </w:tc>
        <w:tc>
          <w:tcPr>
            <w:tcW w:w="600" w:type="dxa"/>
          </w:tcPr>
          <w:p w14:paraId="0122B700" w14:textId="77777777" w:rsidR="00B50050" w:rsidRDefault="00B50050" w:rsidP="0088127C">
            <w:pPr>
              <w:pStyle w:val="OtherTableBody"/>
            </w:pPr>
            <w:r>
              <w:t>0371</w:t>
            </w:r>
          </w:p>
        </w:tc>
        <w:tc>
          <w:tcPr>
            <w:tcW w:w="2600" w:type="dxa"/>
          </w:tcPr>
          <w:p w14:paraId="2BD32197" w14:textId="77777777" w:rsidR="00B50050" w:rsidRDefault="00B50050" w:rsidP="0088127C">
            <w:pPr>
              <w:pStyle w:val="OtherTableBody"/>
            </w:pPr>
          </w:p>
        </w:tc>
        <w:tc>
          <w:tcPr>
            <w:tcW w:w="1400" w:type="dxa"/>
          </w:tcPr>
          <w:p w14:paraId="5DBC663C" w14:textId="77777777" w:rsidR="00B50050" w:rsidRDefault="00B50050" w:rsidP="0088127C">
            <w:pPr>
              <w:pStyle w:val="OtherTableBody"/>
            </w:pPr>
            <w:r>
              <w:t>LIA</w:t>
            </w:r>
          </w:p>
        </w:tc>
        <w:tc>
          <w:tcPr>
            <w:tcW w:w="4200" w:type="dxa"/>
          </w:tcPr>
          <w:p w14:paraId="1FAB02F9" w14:textId="77777777" w:rsidR="00B50050" w:rsidRDefault="00B50050" w:rsidP="0088127C">
            <w:pPr>
              <w:pStyle w:val="OtherTableBody"/>
            </w:pPr>
            <w:r>
              <w:t>Lithium iodoacetate</w:t>
            </w:r>
          </w:p>
        </w:tc>
      </w:tr>
      <w:tr w:rsidR="00B50050" w14:paraId="6AF95B7D" w14:textId="77777777" w:rsidTr="00195548">
        <w:tc>
          <w:tcPr>
            <w:tcW w:w="600" w:type="dxa"/>
          </w:tcPr>
          <w:p w14:paraId="06D990FD" w14:textId="77777777" w:rsidR="00B50050" w:rsidRDefault="00B50050" w:rsidP="0088127C">
            <w:pPr>
              <w:pStyle w:val="OtherTableBody"/>
            </w:pPr>
          </w:p>
        </w:tc>
        <w:tc>
          <w:tcPr>
            <w:tcW w:w="600" w:type="dxa"/>
          </w:tcPr>
          <w:p w14:paraId="639BEC2F" w14:textId="77777777" w:rsidR="00B50050" w:rsidRDefault="00B50050" w:rsidP="0088127C">
            <w:pPr>
              <w:pStyle w:val="OtherTableBody"/>
            </w:pPr>
            <w:r>
              <w:t>0371</w:t>
            </w:r>
          </w:p>
        </w:tc>
        <w:tc>
          <w:tcPr>
            <w:tcW w:w="2600" w:type="dxa"/>
          </w:tcPr>
          <w:p w14:paraId="6FC0C2B4" w14:textId="77777777" w:rsidR="00B50050" w:rsidRDefault="00B50050" w:rsidP="0088127C">
            <w:pPr>
              <w:pStyle w:val="OtherTableBody"/>
            </w:pPr>
          </w:p>
        </w:tc>
        <w:tc>
          <w:tcPr>
            <w:tcW w:w="1400" w:type="dxa"/>
          </w:tcPr>
          <w:p w14:paraId="50FA685A" w14:textId="77777777" w:rsidR="00B50050" w:rsidRDefault="00B50050" w:rsidP="0088127C">
            <w:pPr>
              <w:pStyle w:val="OtherTableBody"/>
            </w:pPr>
            <w:r>
              <w:t>M4</w:t>
            </w:r>
          </w:p>
        </w:tc>
        <w:tc>
          <w:tcPr>
            <w:tcW w:w="4200" w:type="dxa"/>
          </w:tcPr>
          <w:p w14:paraId="3182335E" w14:textId="77777777" w:rsidR="00B50050" w:rsidRDefault="00B50050" w:rsidP="0088127C">
            <w:pPr>
              <w:pStyle w:val="OtherTableBody"/>
            </w:pPr>
            <w:r>
              <w:t>M4</w:t>
            </w:r>
          </w:p>
        </w:tc>
      </w:tr>
      <w:tr w:rsidR="00B50050" w14:paraId="537BE5D6" w14:textId="77777777" w:rsidTr="00195548">
        <w:tc>
          <w:tcPr>
            <w:tcW w:w="600" w:type="dxa"/>
          </w:tcPr>
          <w:p w14:paraId="7B37A90B" w14:textId="77777777" w:rsidR="00B50050" w:rsidRDefault="00B50050" w:rsidP="0088127C">
            <w:pPr>
              <w:pStyle w:val="OtherTableBody"/>
            </w:pPr>
          </w:p>
        </w:tc>
        <w:tc>
          <w:tcPr>
            <w:tcW w:w="600" w:type="dxa"/>
          </w:tcPr>
          <w:p w14:paraId="215CF4B9" w14:textId="77777777" w:rsidR="00B50050" w:rsidRDefault="00B50050" w:rsidP="0088127C">
            <w:pPr>
              <w:pStyle w:val="OtherTableBody"/>
            </w:pPr>
            <w:r>
              <w:t>0371</w:t>
            </w:r>
          </w:p>
        </w:tc>
        <w:tc>
          <w:tcPr>
            <w:tcW w:w="2600" w:type="dxa"/>
          </w:tcPr>
          <w:p w14:paraId="06251C13" w14:textId="77777777" w:rsidR="00B50050" w:rsidRDefault="00B50050" w:rsidP="0088127C">
            <w:pPr>
              <w:pStyle w:val="OtherTableBody"/>
            </w:pPr>
          </w:p>
        </w:tc>
        <w:tc>
          <w:tcPr>
            <w:tcW w:w="1400" w:type="dxa"/>
          </w:tcPr>
          <w:p w14:paraId="58B2C796" w14:textId="77777777" w:rsidR="00B50050" w:rsidRDefault="00B50050" w:rsidP="0088127C">
            <w:pPr>
              <w:pStyle w:val="OtherTableBody"/>
            </w:pPr>
            <w:r>
              <w:t>M4RT</w:t>
            </w:r>
          </w:p>
        </w:tc>
        <w:tc>
          <w:tcPr>
            <w:tcW w:w="4200" w:type="dxa"/>
          </w:tcPr>
          <w:p w14:paraId="5D9FB8A8" w14:textId="77777777" w:rsidR="00B50050" w:rsidRDefault="00B50050" w:rsidP="0088127C">
            <w:pPr>
              <w:pStyle w:val="OtherTableBody"/>
            </w:pPr>
            <w:r>
              <w:t>M4-RT</w:t>
            </w:r>
          </w:p>
        </w:tc>
      </w:tr>
      <w:tr w:rsidR="00B50050" w14:paraId="2C65CA64" w14:textId="77777777" w:rsidTr="00195548">
        <w:tc>
          <w:tcPr>
            <w:tcW w:w="600" w:type="dxa"/>
          </w:tcPr>
          <w:p w14:paraId="532D36A8" w14:textId="77777777" w:rsidR="00B50050" w:rsidRDefault="00B50050" w:rsidP="0088127C">
            <w:pPr>
              <w:pStyle w:val="OtherTableBody"/>
            </w:pPr>
          </w:p>
        </w:tc>
        <w:tc>
          <w:tcPr>
            <w:tcW w:w="600" w:type="dxa"/>
          </w:tcPr>
          <w:p w14:paraId="0896A4CD" w14:textId="77777777" w:rsidR="00B50050" w:rsidRDefault="00B50050" w:rsidP="0088127C">
            <w:pPr>
              <w:pStyle w:val="OtherTableBody"/>
            </w:pPr>
            <w:r>
              <w:t>0371</w:t>
            </w:r>
          </w:p>
        </w:tc>
        <w:tc>
          <w:tcPr>
            <w:tcW w:w="2600" w:type="dxa"/>
          </w:tcPr>
          <w:p w14:paraId="163CF0D1" w14:textId="77777777" w:rsidR="00B50050" w:rsidRDefault="00B50050" w:rsidP="0088127C">
            <w:pPr>
              <w:pStyle w:val="OtherTableBody"/>
            </w:pPr>
          </w:p>
        </w:tc>
        <w:tc>
          <w:tcPr>
            <w:tcW w:w="1400" w:type="dxa"/>
          </w:tcPr>
          <w:p w14:paraId="3AEF3913" w14:textId="77777777" w:rsidR="00B50050" w:rsidRDefault="00B50050" w:rsidP="0088127C">
            <w:pPr>
              <w:pStyle w:val="OtherTableBody"/>
            </w:pPr>
            <w:r>
              <w:t>M5</w:t>
            </w:r>
          </w:p>
        </w:tc>
        <w:tc>
          <w:tcPr>
            <w:tcW w:w="4200" w:type="dxa"/>
          </w:tcPr>
          <w:p w14:paraId="066D5BC2" w14:textId="77777777" w:rsidR="00B50050" w:rsidRDefault="00B50050" w:rsidP="0088127C">
            <w:pPr>
              <w:pStyle w:val="OtherTableBody"/>
            </w:pPr>
            <w:r>
              <w:t>M5</w:t>
            </w:r>
          </w:p>
        </w:tc>
      </w:tr>
      <w:tr w:rsidR="00B50050" w14:paraId="07213E4D" w14:textId="77777777" w:rsidTr="00195548">
        <w:tc>
          <w:tcPr>
            <w:tcW w:w="600" w:type="dxa"/>
          </w:tcPr>
          <w:p w14:paraId="5812188C" w14:textId="77777777" w:rsidR="00B50050" w:rsidRDefault="00B50050" w:rsidP="0088127C">
            <w:pPr>
              <w:pStyle w:val="OtherTableBody"/>
            </w:pPr>
          </w:p>
        </w:tc>
        <w:tc>
          <w:tcPr>
            <w:tcW w:w="600" w:type="dxa"/>
          </w:tcPr>
          <w:p w14:paraId="494491DE" w14:textId="77777777" w:rsidR="00B50050" w:rsidRDefault="00B50050" w:rsidP="0088127C">
            <w:pPr>
              <w:pStyle w:val="OtherTableBody"/>
            </w:pPr>
            <w:r>
              <w:t>0371</w:t>
            </w:r>
          </w:p>
        </w:tc>
        <w:tc>
          <w:tcPr>
            <w:tcW w:w="2600" w:type="dxa"/>
          </w:tcPr>
          <w:p w14:paraId="669CD7C6" w14:textId="77777777" w:rsidR="00B50050" w:rsidRDefault="00B50050" w:rsidP="0088127C">
            <w:pPr>
              <w:pStyle w:val="OtherTableBody"/>
            </w:pPr>
          </w:p>
        </w:tc>
        <w:tc>
          <w:tcPr>
            <w:tcW w:w="1400" w:type="dxa"/>
          </w:tcPr>
          <w:p w14:paraId="2A0EB6E0" w14:textId="77777777" w:rsidR="00B50050" w:rsidRDefault="00B50050" w:rsidP="0088127C">
            <w:pPr>
              <w:pStyle w:val="OtherTableBody"/>
            </w:pPr>
            <w:r>
              <w:t>MICHTM</w:t>
            </w:r>
          </w:p>
        </w:tc>
        <w:tc>
          <w:tcPr>
            <w:tcW w:w="4200" w:type="dxa"/>
          </w:tcPr>
          <w:p w14:paraId="118A7117" w14:textId="77777777" w:rsidR="00B50050" w:rsidRDefault="00B50050" w:rsidP="0088127C">
            <w:pPr>
              <w:pStyle w:val="OtherTableBody"/>
            </w:pPr>
            <w:r>
              <w:t>Michel's transport medium</w:t>
            </w:r>
          </w:p>
        </w:tc>
      </w:tr>
      <w:tr w:rsidR="00B50050" w14:paraId="79B45091" w14:textId="77777777" w:rsidTr="00195548">
        <w:tc>
          <w:tcPr>
            <w:tcW w:w="600" w:type="dxa"/>
          </w:tcPr>
          <w:p w14:paraId="215FB344" w14:textId="77777777" w:rsidR="00B50050" w:rsidRDefault="00B50050" w:rsidP="0088127C">
            <w:pPr>
              <w:pStyle w:val="OtherTableBody"/>
            </w:pPr>
          </w:p>
        </w:tc>
        <w:tc>
          <w:tcPr>
            <w:tcW w:w="600" w:type="dxa"/>
          </w:tcPr>
          <w:p w14:paraId="6F6D0062" w14:textId="77777777" w:rsidR="00B50050" w:rsidRDefault="00B50050" w:rsidP="0088127C">
            <w:pPr>
              <w:pStyle w:val="OtherTableBody"/>
            </w:pPr>
            <w:r>
              <w:t>0371</w:t>
            </w:r>
          </w:p>
        </w:tc>
        <w:tc>
          <w:tcPr>
            <w:tcW w:w="2600" w:type="dxa"/>
          </w:tcPr>
          <w:p w14:paraId="43B490C9" w14:textId="77777777" w:rsidR="00B50050" w:rsidRDefault="00B50050" w:rsidP="0088127C">
            <w:pPr>
              <w:pStyle w:val="OtherTableBody"/>
            </w:pPr>
          </w:p>
        </w:tc>
        <w:tc>
          <w:tcPr>
            <w:tcW w:w="1400" w:type="dxa"/>
          </w:tcPr>
          <w:p w14:paraId="01233921" w14:textId="77777777" w:rsidR="00B50050" w:rsidRDefault="00B50050" w:rsidP="0088127C">
            <w:pPr>
              <w:pStyle w:val="OtherTableBody"/>
            </w:pPr>
            <w:r>
              <w:t>MMDTM</w:t>
            </w:r>
          </w:p>
        </w:tc>
        <w:tc>
          <w:tcPr>
            <w:tcW w:w="4200" w:type="dxa"/>
          </w:tcPr>
          <w:p w14:paraId="3F534CC1" w14:textId="77777777" w:rsidR="00B50050" w:rsidRDefault="00B50050" w:rsidP="0088127C">
            <w:pPr>
              <w:pStyle w:val="OtherTableBody"/>
            </w:pPr>
            <w:r>
              <w:t>MMD transport medium</w:t>
            </w:r>
          </w:p>
        </w:tc>
      </w:tr>
      <w:tr w:rsidR="00B50050" w14:paraId="0F485D14" w14:textId="77777777" w:rsidTr="00195548">
        <w:tc>
          <w:tcPr>
            <w:tcW w:w="600" w:type="dxa"/>
          </w:tcPr>
          <w:p w14:paraId="1583C8C8" w14:textId="77777777" w:rsidR="00B50050" w:rsidRDefault="00B50050" w:rsidP="0088127C">
            <w:pPr>
              <w:pStyle w:val="OtherTableBody"/>
            </w:pPr>
          </w:p>
        </w:tc>
        <w:tc>
          <w:tcPr>
            <w:tcW w:w="600" w:type="dxa"/>
          </w:tcPr>
          <w:p w14:paraId="7BBA6F1A" w14:textId="77777777" w:rsidR="00B50050" w:rsidRDefault="00B50050" w:rsidP="0088127C">
            <w:pPr>
              <w:pStyle w:val="OtherTableBody"/>
            </w:pPr>
            <w:r>
              <w:t>0371</w:t>
            </w:r>
          </w:p>
        </w:tc>
        <w:tc>
          <w:tcPr>
            <w:tcW w:w="2600" w:type="dxa"/>
          </w:tcPr>
          <w:p w14:paraId="3A453F77" w14:textId="77777777" w:rsidR="00B50050" w:rsidRDefault="00B50050" w:rsidP="0088127C">
            <w:pPr>
              <w:pStyle w:val="OtherTableBody"/>
            </w:pPr>
          </w:p>
        </w:tc>
        <w:tc>
          <w:tcPr>
            <w:tcW w:w="1400" w:type="dxa"/>
          </w:tcPr>
          <w:p w14:paraId="0DA09E5C" w14:textId="77777777" w:rsidR="00B50050" w:rsidRDefault="00B50050" w:rsidP="0088127C">
            <w:pPr>
              <w:pStyle w:val="OtherTableBody"/>
            </w:pPr>
            <w:r>
              <w:t>NAF</w:t>
            </w:r>
          </w:p>
        </w:tc>
        <w:tc>
          <w:tcPr>
            <w:tcW w:w="4200" w:type="dxa"/>
          </w:tcPr>
          <w:p w14:paraId="65E7F900" w14:textId="77777777" w:rsidR="00B50050" w:rsidRDefault="00B50050" w:rsidP="0088127C">
            <w:pPr>
              <w:pStyle w:val="OtherTableBody"/>
            </w:pPr>
            <w:r>
              <w:t>Sodium Fluoride</w:t>
            </w:r>
          </w:p>
        </w:tc>
      </w:tr>
      <w:tr w:rsidR="00B50050" w14:paraId="0D0B0898" w14:textId="77777777" w:rsidTr="00195548">
        <w:tc>
          <w:tcPr>
            <w:tcW w:w="600" w:type="dxa"/>
          </w:tcPr>
          <w:p w14:paraId="66278734" w14:textId="77777777" w:rsidR="00B50050" w:rsidRDefault="00B50050" w:rsidP="0088127C">
            <w:pPr>
              <w:pStyle w:val="OtherTableBody"/>
            </w:pPr>
          </w:p>
        </w:tc>
        <w:tc>
          <w:tcPr>
            <w:tcW w:w="600" w:type="dxa"/>
          </w:tcPr>
          <w:p w14:paraId="157AC5E9" w14:textId="77777777" w:rsidR="00B50050" w:rsidRDefault="00B50050" w:rsidP="0088127C">
            <w:pPr>
              <w:pStyle w:val="OtherTableBody"/>
            </w:pPr>
            <w:r>
              <w:t>0371</w:t>
            </w:r>
          </w:p>
        </w:tc>
        <w:tc>
          <w:tcPr>
            <w:tcW w:w="2600" w:type="dxa"/>
          </w:tcPr>
          <w:p w14:paraId="22074454" w14:textId="77777777" w:rsidR="00B50050" w:rsidRDefault="00B50050" w:rsidP="0088127C">
            <w:pPr>
              <w:pStyle w:val="OtherTableBody"/>
            </w:pPr>
          </w:p>
        </w:tc>
        <w:tc>
          <w:tcPr>
            <w:tcW w:w="1400" w:type="dxa"/>
          </w:tcPr>
          <w:p w14:paraId="0BD50556" w14:textId="77777777" w:rsidR="00B50050" w:rsidRDefault="00B50050" w:rsidP="0088127C">
            <w:pPr>
              <w:pStyle w:val="OtherTableBody"/>
            </w:pPr>
            <w:r>
              <w:t>NAPS</w:t>
            </w:r>
          </w:p>
        </w:tc>
        <w:tc>
          <w:tcPr>
            <w:tcW w:w="4200" w:type="dxa"/>
          </w:tcPr>
          <w:p w14:paraId="063A7E46" w14:textId="77777777" w:rsidR="00B50050" w:rsidRDefault="00B50050" w:rsidP="0088127C">
            <w:pPr>
              <w:pStyle w:val="OtherTableBody"/>
            </w:pPr>
            <w:r>
              <w:t>Sodium polyanethol sulfonate 0.35% in 0.85% sodium chloride</w:t>
            </w:r>
          </w:p>
        </w:tc>
      </w:tr>
      <w:tr w:rsidR="00B50050" w14:paraId="7B77198E" w14:textId="77777777" w:rsidTr="00195548">
        <w:tc>
          <w:tcPr>
            <w:tcW w:w="600" w:type="dxa"/>
          </w:tcPr>
          <w:p w14:paraId="7B55556E" w14:textId="77777777" w:rsidR="00B50050" w:rsidRDefault="00B50050" w:rsidP="0088127C">
            <w:pPr>
              <w:pStyle w:val="OtherTableBody"/>
            </w:pPr>
          </w:p>
        </w:tc>
        <w:tc>
          <w:tcPr>
            <w:tcW w:w="600" w:type="dxa"/>
          </w:tcPr>
          <w:p w14:paraId="13BB4F3B" w14:textId="77777777" w:rsidR="00B50050" w:rsidRDefault="00B50050" w:rsidP="0088127C">
            <w:pPr>
              <w:pStyle w:val="OtherTableBody"/>
            </w:pPr>
            <w:r>
              <w:t>0371</w:t>
            </w:r>
          </w:p>
        </w:tc>
        <w:tc>
          <w:tcPr>
            <w:tcW w:w="2600" w:type="dxa"/>
          </w:tcPr>
          <w:p w14:paraId="13DB3E10" w14:textId="77777777" w:rsidR="00B50050" w:rsidRDefault="00B50050" w:rsidP="0088127C">
            <w:pPr>
              <w:pStyle w:val="OtherTableBody"/>
            </w:pPr>
          </w:p>
        </w:tc>
        <w:tc>
          <w:tcPr>
            <w:tcW w:w="1400" w:type="dxa"/>
          </w:tcPr>
          <w:p w14:paraId="5CE8A50E" w14:textId="77777777" w:rsidR="00B50050" w:rsidRDefault="00B50050" w:rsidP="0088127C">
            <w:pPr>
              <w:pStyle w:val="OtherTableBody"/>
            </w:pPr>
            <w:r>
              <w:t>NONE</w:t>
            </w:r>
          </w:p>
        </w:tc>
        <w:tc>
          <w:tcPr>
            <w:tcW w:w="4200" w:type="dxa"/>
          </w:tcPr>
          <w:p w14:paraId="64110198" w14:textId="77777777" w:rsidR="00B50050" w:rsidRDefault="00B50050" w:rsidP="0088127C">
            <w:pPr>
              <w:pStyle w:val="OtherTableBody"/>
            </w:pPr>
            <w:r>
              <w:t>None</w:t>
            </w:r>
          </w:p>
        </w:tc>
      </w:tr>
      <w:tr w:rsidR="00B50050" w14:paraId="540957EA" w14:textId="77777777" w:rsidTr="00195548">
        <w:tc>
          <w:tcPr>
            <w:tcW w:w="600" w:type="dxa"/>
          </w:tcPr>
          <w:p w14:paraId="231C47A9" w14:textId="77777777" w:rsidR="00B50050" w:rsidRDefault="00B50050" w:rsidP="0088127C">
            <w:pPr>
              <w:pStyle w:val="OtherTableBody"/>
            </w:pPr>
          </w:p>
        </w:tc>
        <w:tc>
          <w:tcPr>
            <w:tcW w:w="600" w:type="dxa"/>
          </w:tcPr>
          <w:p w14:paraId="0EF5E79A" w14:textId="77777777" w:rsidR="00B50050" w:rsidRDefault="00B50050" w:rsidP="0088127C">
            <w:pPr>
              <w:pStyle w:val="OtherTableBody"/>
            </w:pPr>
            <w:r>
              <w:t>0371</w:t>
            </w:r>
          </w:p>
        </w:tc>
        <w:tc>
          <w:tcPr>
            <w:tcW w:w="2600" w:type="dxa"/>
          </w:tcPr>
          <w:p w14:paraId="0AC2C42F" w14:textId="77777777" w:rsidR="00B50050" w:rsidRDefault="00B50050" w:rsidP="0088127C">
            <w:pPr>
              <w:pStyle w:val="OtherTableBody"/>
            </w:pPr>
          </w:p>
        </w:tc>
        <w:tc>
          <w:tcPr>
            <w:tcW w:w="1400" w:type="dxa"/>
          </w:tcPr>
          <w:p w14:paraId="6CECEC41" w14:textId="77777777" w:rsidR="00B50050" w:rsidRDefault="00B50050" w:rsidP="0088127C">
            <w:pPr>
              <w:pStyle w:val="OtherTableBody"/>
            </w:pPr>
            <w:r>
              <w:t>PAGE</w:t>
            </w:r>
          </w:p>
        </w:tc>
        <w:tc>
          <w:tcPr>
            <w:tcW w:w="4200" w:type="dxa"/>
          </w:tcPr>
          <w:p w14:paraId="583067C2" w14:textId="77777777" w:rsidR="00B50050" w:rsidRDefault="00B50050" w:rsidP="0088127C">
            <w:pPr>
              <w:pStyle w:val="OtherTableBody"/>
            </w:pPr>
            <w:r>
              <w:t>Pages's Saline</w:t>
            </w:r>
          </w:p>
        </w:tc>
      </w:tr>
      <w:tr w:rsidR="00B50050" w14:paraId="39696064" w14:textId="77777777" w:rsidTr="00195548">
        <w:tc>
          <w:tcPr>
            <w:tcW w:w="600" w:type="dxa"/>
          </w:tcPr>
          <w:p w14:paraId="057E8F11" w14:textId="77777777" w:rsidR="00B50050" w:rsidRDefault="00B50050" w:rsidP="0088127C">
            <w:pPr>
              <w:pStyle w:val="OtherTableBody"/>
            </w:pPr>
          </w:p>
        </w:tc>
        <w:tc>
          <w:tcPr>
            <w:tcW w:w="600" w:type="dxa"/>
          </w:tcPr>
          <w:p w14:paraId="63433798" w14:textId="77777777" w:rsidR="00B50050" w:rsidRDefault="00B50050" w:rsidP="0088127C">
            <w:pPr>
              <w:pStyle w:val="OtherTableBody"/>
            </w:pPr>
            <w:r>
              <w:t>0371</w:t>
            </w:r>
          </w:p>
        </w:tc>
        <w:tc>
          <w:tcPr>
            <w:tcW w:w="2600" w:type="dxa"/>
          </w:tcPr>
          <w:p w14:paraId="24B8B9CE" w14:textId="77777777" w:rsidR="00B50050" w:rsidRDefault="00B50050" w:rsidP="0088127C">
            <w:pPr>
              <w:pStyle w:val="OtherTableBody"/>
            </w:pPr>
          </w:p>
        </w:tc>
        <w:tc>
          <w:tcPr>
            <w:tcW w:w="1400" w:type="dxa"/>
          </w:tcPr>
          <w:p w14:paraId="5DBCE9C7" w14:textId="77777777" w:rsidR="00B50050" w:rsidRDefault="00B50050" w:rsidP="0088127C">
            <w:pPr>
              <w:pStyle w:val="OtherTableBody"/>
            </w:pPr>
            <w:r>
              <w:t>PHENOL</w:t>
            </w:r>
          </w:p>
        </w:tc>
        <w:tc>
          <w:tcPr>
            <w:tcW w:w="4200" w:type="dxa"/>
          </w:tcPr>
          <w:p w14:paraId="33615E3F" w14:textId="77777777" w:rsidR="00B50050" w:rsidRDefault="00B50050" w:rsidP="0088127C">
            <w:pPr>
              <w:pStyle w:val="OtherTableBody"/>
            </w:pPr>
            <w:r>
              <w:t>Phenol</w:t>
            </w:r>
          </w:p>
        </w:tc>
      </w:tr>
      <w:tr w:rsidR="00B50050" w14:paraId="6BAC88BC" w14:textId="77777777" w:rsidTr="00195548">
        <w:tc>
          <w:tcPr>
            <w:tcW w:w="600" w:type="dxa"/>
          </w:tcPr>
          <w:p w14:paraId="1AA3BD70" w14:textId="77777777" w:rsidR="00B50050" w:rsidRDefault="00B50050" w:rsidP="0088127C">
            <w:pPr>
              <w:pStyle w:val="OtherTableBody"/>
            </w:pPr>
          </w:p>
        </w:tc>
        <w:tc>
          <w:tcPr>
            <w:tcW w:w="600" w:type="dxa"/>
          </w:tcPr>
          <w:p w14:paraId="16A734C0" w14:textId="77777777" w:rsidR="00B50050" w:rsidRDefault="00B50050" w:rsidP="0088127C">
            <w:pPr>
              <w:pStyle w:val="OtherTableBody"/>
            </w:pPr>
            <w:r>
              <w:t>0371</w:t>
            </w:r>
          </w:p>
        </w:tc>
        <w:tc>
          <w:tcPr>
            <w:tcW w:w="2600" w:type="dxa"/>
          </w:tcPr>
          <w:p w14:paraId="279F7308" w14:textId="77777777" w:rsidR="00B50050" w:rsidRDefault="00B50050" w:rsidP="0088127C">
            <w:pPr>
              <w:pStyle w:val="OtherTableBody"/>
            </w:pPr>
          </w:p>
        </w:tc>
        <w:tc>
          <w:tcPr>
            <w:tcW w:w="1400" w:type="dxa"/>
          </w:tcPr>
          <w:p w14:paraId="2B0CC61C" w14:textId="77777777" w:rsidR="00B50050" w:rsidRDefault="00B50050" w:rsidP="0088127C">
            <w:pPr>
              <w:pStyle w:val="OtherTableBody"/>
            </w:pPr>
            <w:r>
              <w:t>PVA</w:t>
            </w:r>
          </w:p>
        </w:tc>
        <w:tc>
          <w:tcPr>
            <w:tcW w:w="4200" w:type="dxa"/>
          </w:tcPr>
          <w:p w14:paraId="2418EF99" w14:textId="77777777" w:rsidR="00B50050" w:rsidRDefault="00B50050" w:rsidP="0088127C">
            <w:pPr>
              <w:pStyle w:val="OtherTableBody"/>
            </w:pPr>
            <w:r>
              <w:t>PVA (polyvinylalcohol)</w:t>
            </w:r>
          </w:p>
        </w:tc>
      </w:tr>
      <w:tr w:rsidR="00B50050" w14:paraId="29EF3ADD" w14:textId="77777777" w:rsidTr="00195548">
        <w:tc>
          <w:tcPr>
            <w:tcW w:w="600" w:type="dxa"/>
          </w:tcPr>
          <w:p w14:paraId="5506916D" w14:textId="77777777" w:rsidR="00B50050" w:rsidRDefault="00B50050" w:rsidP="0088127C">
            <w:pPr>
              <w:pStyle w:val="OtherTableBody"/>
            </w:pPr>
          </w:p>
        </w:tc>
        <w:tc>
          <w:tcPr>
            <w:tcW w:w="600" w:type="dxa"/>
          </w:tcPr>
          <w:p w14:paraId="7805E99F" w14:textId="77777777" w:rsidR="00B50050" w:rsidRDefault="00B50050" w:rsidP="0088127C">
            <w:pPr>
              <w:pStyle w:val="OtherTableBody"/>
            </w:pPr>
            <w:r>
              <w:t>0371</w:t>
            </w:r>
          </w:p>
        </w:tc>
        <w:tc>
          <w:tcPr>
            <w:tcW w:w="2600" w:type="dxa"/>
          </w:tcPr>
          <w:p w14:paraId="15E06F9A" w14:textId="77777777" w:rsidR="00B50050" w:rsidRDefault="00B50050" w:rsidP="0088127C">
            <w:pPr>
              <w:pStyle w:val="OtherTableBody"/>
            </w:pPr>
          </w:p>
        </w:tc>
        <w:tc>
          <w:tcPr>
            <w:tcW w:w="1400" w:type="dxa"/>
          </w:tcPr>
          <w:p w14:paraId="5E261DB7" w14:textId="77777777" w:rsidR="00B50050" w:rsidRDefault="00B50050" w:rsidP="0088127C">
            <w:pPr>
              <w:pStyle w:val="OtherTableBody"/>
            </w:pPr>
            <w:r>
              <w:t>RLM</w:t>
            </w:r>
          </w:p>
        </w:tc>
        <w:tc>
          <w:tcPr>
            <w:tcW w:w="4200" w:type="dxa"/>
          </w:tcPr>
          <w:p w14:paraId="774EED36" w14:textId="77777777" w:rsidR="00B50050" w:rsidRDefault="00B50050" w:rsidP="0088127C">
            <w:pPr>
              <w:pStyle w:val="OtherTableBody"/>
            </w:pPr>
            <w:r>
              <w:t>Reagan Lowe Medium</w:t>
            </w:r>
          </w:p>
        </w:tc>
      </w:tr>
      <w:tr w:rsidR="00B50050" w14:paraId="0636445C" w14:textId="77777777" w:rsidTr="00195548">
        <w:tc>
          <w:tcPr>
            <w:tcW w:w="600" w:type="dxa"/>
          </w:tcPr>
          <w:p w14:paraId="59B1E8B4" w14:textId="77777777" w:rsidR="00B50050" w:rsidRDefault="00B50050" w:rsidP="0088127C">
            <w:pPr>
              <w:pStyle w:val="OtherTableBody"/>
            </w:pPr>
          </w:p>
        </w:tc>
        <w:tc>
          <w:tcPr>
            <w:tcW w:w="600" w:type="dxa"/>
          </w:tcPr>
          <w:p w14:paraId="193938FB" w14:textId="77777777" w:rsidR="00B50050" w:rsidRDefault="00B50050" w:rsidP="0088127C">
            <w:pPr>
              <w:pStyle w:val="OtherTableBody"/>
            </w:pPr>
            <w:r>
              <w:t>0371</w:t>
            </w:r>
          </w:p>
        </w:tc>
        <w:tc>
          <w:tcPr>
            <w:tcW w:w="2600" w:type="dxa"/>
          </w:tcPr>
          <w:p w14:paraId="434BA4C3" w14:textId="77777777" w:rsidR="00B50050" w:rsidRDefault="00B50050" w:rsidP="0088127C">
            <w:pPr>
              <w:pStyle w:val="OtherTableBody"/>
            </w:pPr>
          </w:p>
        </w:tc>
        <w:tc>
          <w:tcPr>
            <w:tcW w:w="1400" w:type="dxa"/>
          </w:tcPr>
          <w:p w14:paraId="47FCB3CB" w14:textId="77777777" w:rsidR="00B50050" w:rsidRDefault="00B50050" w:rsidP="0088127C">
            <w:pPr>
              <w:pStyle w:val="OtherTableBody"/>
            </w:pPr>
            <w:r>
              <w:t>SILICA</w:t>
            </w:r>
          </w:p>
        </w:tc>
        <w:tc>
          <w:tcPr>
            <w:tcW w:w="4200" w:type="dxa"/>
          </w:tcPr>
          <w:p w14:paraId="448A3C40" w14:textId="77777777" w:rsidR="00B50050" w:rsidRDefault="00B50050" w:rsidP="0088127C">
            <w:pPr>
              <w:pStyle w:val="OtherTableBody"/>
            </w:pPr>
            <w:r>
              <w:t>Siliceous earth, 12 mg</w:t>
            </w:r>
          </w:p>
        </w:tc>
      </w:tr>
      <w:tr w:rsidR="00B50050" w14:paraId="132A35E3" w14:textId="77777777" w:rsidTr="00195548">
        <w:tc>
          <w:tcPr>
            <w:tcW w:w="600" w:type="dxa"/>
          </w:tcPr>
          <w:p w14:paraId="6AE9407B" w14:textId="77777777" w:rsidR="00B50050" w:rsidRDefault="00B50050" w:rsidP="0088127C">
            <w:pPr>
              <w:pStyle w:val="OtherTableBody"/>
            </w:pPr>
          </w:p>
        </w:tc>
        <w:tc>
          <w:tcPr>
            <w:tcW w:w="600" w:type="dxa"/>
          </w:tcPr>
          <w:p w14:paraId="115B9E54" w14:textId="77777777" w:rsidR="00B50050" w:rsidRDefault="00B50050" w:rsidP="0088127C">
            <w:pPr>
              <w:pStyle w:val="OtherTableBody"/>
            </w:pPr>
            <w:r>
              <w:t>0371</w:t>
            </w:r>
          </w:p>
        </w:tc>
        <w:tc>
          <w:tcPr>
            <w:tcW w:w="2600" w:type="dxa"/>
          </w:tcPr>
          <w:p w14:paraId="02D5C8DF" w14:textId="77777777" w:rsidR="00B50050" w:rsidRDefault="00B50050" w:rsidP="0088127C">
            <w:pPr>
              <w:pStyle w:val="OtherTableBody"/>
            </w:pPr>
          </w:p>
        </w:tc>
        <w:tc>
          <w:tcPr>
            <w:tcW w:w="1400" w:type="dxa"/>
          </w:tcPr>
          <w:p w14:paraId="5E87CA02" w14:textId="77777777" w:rsidR="00B50050" w:rsidRDefault="00B50050" w:rsidP="0088127C">
            <w:pPr>
              <w:pStyle w:val="OtherTableBody"/>
            </w:pPr>
            <w:r>
              <w:t>SPS</w:t>
            </w:r>
          </w:p>
        </w:tc>
        <w:tc>
          <w:tcPr>
            <w:tcW w:w="4200" w:type="dxa"/>
          </w:tcPr>
          <w:p w14:paraId="1A5D9502" w14:textId="77777777" w:rsidR="00B50050" w:rsidRDefault="00B50050" w:rsidP="0088127C">
            <w:pPr>
              <w:pStyle w:val="OtherTableBody"/>
            </w:pPr>
            <w:r>
              <w:t>SPS(this should be spelled out if not universally understood)</w:t>
            </w:r>
          </w:p>
        </w:tc>
      </w:tr>
      <w:tr w:rsidR="00B50050" w14:paraId="285090E7" w14:textId="77777777" w:rsidTr="00195548">
        <w:tc>
          <w:tcPr>
            <w:tcW w:w="600" w:type="dxa"/>
          </w:tcPr>
          <w:p w14:paraId="5561F5DE" w14:textId="77777777" w:rsidR="00B50050" w:rsidRDefault="00B50050" w:rsidP="0088127C">
            <w:pPr>
              <w:pStyle w:val="OtherTableBody"/>
            </w:pPr>
          </w:p>
        </w:tc>
        <w:tc>
          <w:tcPr>
            <w:tcW w:w="600" w:type="dxa"/>
          </w:tcPr>
          <w:p w14:paraId="2A222C87" w14:textId="77777777" w:rsidR="00B50050" w:rsidRDefault="00B50050" w:rsidP="0088127C">
            <w:pPr>
              <w:pStyle w:val="OtherTableBody"/>
            </w:pPr>
            <w:r>
              <w:t>0371</w:t>
            </w:r>
          </w:p>
        </w:tc>
        <w:tc>
          <w:tcPr>
            <w:tcW w:w="2600" w:type="dxa"/>
          </w:tcPr>
          <w:p w14:paraId="7C12F993" w14:textId="77777777" w:rsidR="00B50050" w:rsidRDefault="00B50050" w:rsidP="0088127C">
            <w:pPr>
              <w:pStyle w:val="OtherTableBody"/>
            </w:pPr>
          </w:p>
        </w:tc>
        <w:tc>
          <w:tcPr>
            <w:tcW w:w="1400" w:type="dxa"/>
          </w:tcPr>
          <w:p w14:paraId="7EFD87FE" w14:textId="77777777" w:rsidR="00B50050" w:rsidRDefault="00B50050" w:rsidP="0088127C">
            <w:pPr>
              <w:pStyle w:val="OtherTableBody"/>
            </w:pPr>
            <w:r>
              <w:t>SST</w:t>
            </w:r>
          </w:p>
        </w:tc>
        <w:tc>
          <w:tcPr>
            <w:tcW w:w="4200" w:type="dxa"/>
          </w:tcPr>
          <w:p w14:paraId="5F570465" w14:textId="77777777" w:rsidR="00B50050" w:rsidRDefault="00B50050" w:rsidP="0088127C">
            <w:pPr>
              <w:pStyle w:val="OtherTableBody"/>
            </w:pPr>
            <w:r>
              <w:t>Serum Separator Tube (Polymer Gel)</w:t>
            </w:r>
          </w:p>
        </w:tc>
      </w:tr>
      <w:tr w:rsidR="00B50050" w14:paraId="00C8C842" w14:textId="77777777" w:rsidTr="00195548">
        <w:tc>
          <w:tcPr>
            <w:tcW w:w="600" w:type="dxa"/>
          </w:tcPr>
          <w:p w14:paraId="35D3AB36" w14:textId="77777777" w:rsidR="00B50050" w:rsidRDefault="00B50050" w:rsidP="0088127C">
            <w:pPr>
              <w:pStyle w:val="OtherTableBody"/>
            </w:pPr>
          </w:p>
        </w:tc>
        <w:tc>
          <w:tcPr>
            <w:tcW w:w="600" w:type="dxa"/>
          </w:tcPr>
          <w:p w14:paraId="145C006D" w14:textId="77777777" w:rsidR="00B50050" w:rsidRDefault="00B50050" w:rsidP="0088127C">
            <w:pPr>
              <w:pStyle w:val="OtherTableBody"/>
            </w:pPr>
            <w:r>
              <w:t>0371</w:t>
            </w:r>
          </w:p>
        </w:tc>
        <w:tc>
          <w:tcPr>
            <w:tcW w:w="2600" w:type="dxa"/>
          </w:tcPr>
          <w:p w14:paraId="288905DA" w14:textId="77777777" w:rsidR="00B50050" w:rsidRDefault="00B50050" w:rsidP="0088127C">
            <w:pPr>
              <w:pStyle w:val="OtherTableBody"/>
            </w:pPr>
          </w:p>
        </w:tc>
        <w:tc>
          <w:tcPr>
            <w:tcW w:w="1400" w:type="dxa"/>
          </w:tcPr>
          <w:p w14:paraId="2BB25523" w14:textId="77777777" w:rsidR="00B50050" w:rsidRDefault="00B50050" w:rsidP="0088127C">
            <w:pPr>
              <w:pStyle w:val="OtherTableBody"/>
            </w:pPr>
            <w:r>
              <w:t>STUTM</w:t>
            </w:r>
          </w:p>
        </w:tc>
        <w:tc>
          <w:tcPr>
            <w:tcW w:w="4200" w:type="dxa"/>
          </w:tcPr>
          <w:p w14:paraId="7378EA7E" w14:textId="77777777" w:rsidR="00B50050" w:rsidRDefault="00B50050" w:rsidP="0088127C">
            <w:pPr>
              <w:pStyle w:val="OtherTableBody"/>
            </w:pPr>
            <w:r>
              <w:t>Stuart transport medium</w:t>
            </w:r>
          </w:p>
        </w:tc>
      </w:tr>
      <w:tr w:rsidR="00B50050" w14:paraId="775C418F" w14:textId="77777777" w:rsidTr="00195548">
        <w:tc>
          <w:tcPr>
            <w:tcW w:w="600" w:type="dxa"/>
          </w:tcPr>
          <w:p w14:paraId="31B72F6B" w14:textId="77777777" w:rsidR="00B50050" w:rsidRDefault="00B50050" w:rsidP="0088127C">
            <w:pPr>
              <w:pStyle w:val="OtherTableBody"/>
            </w:pPr>
          </w:p>
        </w:tc>
        <w:tc>
          <w:tcPr>
            <w:tcW w:w="600" w:type="dxa"/>
          </w:tcPr>
          <w:p w14:paraId="5BA2F27D" w14:textId="77777777" w:rsidR="00B50050" w:rsidRDefault="00B50050" w:rsidP="0088127C">
            <w:pPr>
              <w:pStyle w:val="OtherTableBody"/>
            </w:pPr>
            <w:r>
              <w:t>0371</w:t>
            </w:r>
          </w:p>
        </w:tc>
        <w:tc>
          <w:tcPr>
            <w:tcW w:w="2600" w:type="dxa"/>
          </w:tcPr>
          <w:p w14:paraId="153D89DB" w14:textId="77777777" w:rsidR="00B50050" w:rsidRDefault="00B50050" w:rsidP="0088127C">
            <w:pPr>
              <w:pStyle w:val="OtherTableBody"/>
            </w:pPr>
          </w:p>
        </w:tc>
        <w:tc>
          <w:tcPr>
            <w:tcW w:w="1400" w:type="dxa"/>
          </w:tcPr>
          <w:p w14:paraId="74DE49A8" w14:textId="77777777" w:rsidR="00B50050" w:rsidRDefault="00B50050" w:rsidP="0088127C">
            <w:pPr>
              <w:pStyle w:val="OtherTableBody"/>
            </w:pPr>
            <w:r>
              <w:t>THROM</w:t>
            </w:r>
          </w:p>
        </w:tc>
        <w:tc>
          <w:tcPr>
            <w:tcW w:w="4200" w:type="dxa"/>
          </w:tcPr>
          <w:p w14:paraId="0EBCAD97" w14:textId="77777777" w:rsidR="00B50050" w:rsidRDefault="00B50050" w:rsidP="0088127C">
            <w:pPr>
              <w:pStyle w:val="OtherTableBody"/>
            </w:pPr>
            <w:r>
              <w:t>Thrombin</w:t>
            </w:r>
          </w:p>
        </w:tc>
      </w:tr>
      <w:tr w:rsidR="00B50050" w14:paraId="51B44654" w14:textId="77777777" w:rsidTr="00195548">
        <w:tc>
          <w:tcPr>
            <w:tcW w:w="600" w:type="dxa"/>
          </w:tcPr>
          <w:p w14:paraId="294C04A2" w14:textId="77777777" w:rsidR="00B50050" w:rsidRDefault="00B50050" w:rsidP="0088127C">
            <w:pPr>
              <w:pStyle w:val="OtherTableBody"/>
            </w:pPr>
          </w:p>
        </w:tc>
        <w:tc>
          <w:tcPr>
            <w:tcW w:w="600" w:type="dxa"/>
          </w:tcPr>
          <w:p w14:paraId="645A9417" w14:textId="77777777" w:rsidR="00B50050" w:rsidRDefault="00B50050" w:rsidP="0088127C">
            <w:pPr>
              <w:pStyle w:val="OtherTableBody"/>
            </w:pPr>
            <w:r>
              <w:t>0371</w:t>
            </w:r>
          </w:p>
        </w:tc>
        <w:tc>
          <w:tcPr>
            <w:tcW w:w="2600" w:type="dxa"/>
          </w:tcPr>
          <w:p w14:paraId="01F01D03" w14:textId="77777777" w:rsidR="00B50050" w:rsidRDefault="00B50050" w:rsidP="0088127C">
            <w:pPr>
              <w:pStyle w:val="OtherTableBody"/>
            </w:pPr>
          </w:p>
        </w:tc>
        <w:tc>
          <w:tcPr>
            <w:tcW w:w="1400" w:type="dxa"/>
          </w:tcPr>
          <w:p w14:paraId="7395A9B8" w14:textId="77777777" w:rsidR="00B50050" w:rsidRDefault="00B50050" w:rsidP="0088127C">
            <w:pPr>
              <w:pStyle w:val="OtherTableBody"/>
            </w:pPr>
            <w:r>
              <w:t>THYMOL</w:t>
            </w:r>
          </w:p>
        </w:tc>
        <w:tc>
          <w:tcPr>
            <w:tcW w:w="4200" w:type="dxa"/>
          </w:tcPr>
          <w:p w14:paraId="4F9CE970" w14:textId="77777777" w:rsidR="00B50050" w:rsidRDefault="00B50050" w:rsidP="0088127C">
            <w:pPr>
              <w:pStyle w:val="OtherTableBody"/>
            </w:pPr>
            <w:r>
              <w:t>Thymol</w:t>
            </w:r>
          </w:p>
        </w:tc>
      </w:tr>
      <w:tr w:rsidR="00B50050" w14:paraId="2C62B1F6" w14:textId="77777777" w:rsidTr="00195548">
        <w:tc>
          <w:tcPr>
            <w:tcW w:w="600" w:type="dxa"/>
          </w:tcPr>
          <w:p w14:paraId="0BFAD9CA" w14:textId="77777777" w:rsidR="00B50050" w:rsidRDefault="00B50050" w:rsidP="0088127C">
            <w:pPr>
              <w:pStyle w:val="OtherTableBody"/>
            </w:pPr>
          </w:p>
        </w:tc>
        <w:tc>
          <w:tcPr>
            <w:tcW w:w="600" w:type="dxa"/>
          </w:tcPr>
          <w:p w14:paraId="3181C29F" w14:textId="77777777" w:rsidR="00B50050" w:rsidRDefault="00B50050" w:rsidP="0088127C">
            <w:pPr>
              <w:pStyle w:val="OtherTableBody"/>
            </w:pPr>
            <w:r>
              <w:t>0371</w:t>
            </w:r>
          </w:p>
        </w:tc>
        <w:tc>
          <w:tcPr>
            <w:tcW w:w="2600" w:type="dxa"/>
          </w:tcPr>
          <w:p w14:paraId="5A1415FE" w14:textId="77777777" w:rsidR="00B50050" w:rsidRDefault="00B50050" w:rsidP="0088127C">
            <w:pPr>
              <w:pStyle w:val="OtherTableBody"/>
            </w:pPr>
          </w:p>
        </w:tc>
        <w:tc>
          <w:tcPr>
            <w:tcW w:w="1400" w:type="dxa"/>
          </w:tcPr>
          <w:p w14:paraId="4F9C8F02" w14:textId="77777777" w:rsidR="00B50050" w:rsidRDefault="00B50050" w:rsidP="0088127C">
            <w:pPr>
              <w:pStyle w:val="OtherTableBody"/>
            </w:pPr>
            <w:r>
              <w:t>THYO</w:t>
            </w:r>
          </w:p>
        </w:tc>
        <w:tc>
          <w:tcPr>
            <w:tcW w:w="4200" w:type="dxa"/>
          </w:tcPr>
          <w:p w14:paraId="4427227B" w14:textId="77777777" w:rsidR="00B50050" w:rsidRDefault="00B50050" w:rsidP="0088127C">
            <w:pPr>
              <w:pStyle w:val="OtherTableBody"/>
            </w:pPr>
            <w:r>
              <w:t>Thyoglycollate broth</w:t>
            </w:r>
          </w:p>
        </w:tc>
      </w:tr>
      <w:tr w:rsidR="00B50050" w14:paraId="67D26726" w14:textId="77777777" w:rsidTr="00195548">
        <w:tc>
          <w:tcPr>
            <w:tcW w:w="600" w:type="dxa"/>
          </w:tcPr>
          <w:p w14:paraId="6151E5B5" w14:textId="77777777" w:rsidR="00B50050" w:rsidRDefault="00B50050" w:rsidP="0088127C">
            <w:pPr>
              <w:pStyle w:val="OtherTableBody"/>
            </w:pPr>
          </w:p>
        </w:tc>
        <w:tc>
          <w:tcPr>
            <w:tcW w:w="600" w:type="dxa"/>
          </w:tcPr>
          <w:p w14:paraId="1DE64B90" w14:textId="77777777" w:rsidR="00B50050" w:rsidRDefault="00B50050" w:rsidP="0088127C">
            <w:pPr>
              <w:pStyle w:val="OtherTableBody"/>
            </w:pPr>
            <w:r>
              <w:t>0371</w:t>
            </w:r>
          </w:p>
        </w:tc>
        <w:tc>
          <w:tcPr>
            <w:tcW w:w="2600" w:type="dxa"/>
          </w:tcPr>
          <w:p w14:paraId="26EDA1FD" w14:textId="77777777" w:rsidR="00B50050" w:rsidRDefault="00B50050" w:rsidP="0088127C">
            <w:pPr>
              <w:pStyle w:val="OtherTableBody"/>
            </w:pPr>
          </w:p>
        </w:tc>
        <w:tc>
          <w:tcPr>
            <w:tcW w:w="1400" w:type="dxa"/>
          </w:tcPr>
          <w:p w14:paraId="056C361D" w14:textId="77777777" w:rsidR="00B50050" w:rsidRDefault="00B50050" w:rsidP="0088127C">
            <w:pPr>
              <w:pStyle w:val="OtherTableBody"/>
            </w:pPr>
            <w:r>
              <w:t>TOLU</w:t>
            </w:r>
          </w:p>
        </w:tc>
        <w:tc>
          <w:tcPr>
            <w:tcW w:w="4200" w:type="dxa"/>
          </w:tcPr>
          <w:p w14:paraId="2364A9CA" w14:textId="77777777" w:rsidR="00B50050" w:rsidRDefault="00B50050" w:rsidP="0088127C">
            <w:pPr>
              <w:pStyle w:val="OtherTableBody"/>
            </w:pPr>
            <w:r>
              <w:t>Toluene</w:t>
            </w:r>
          </w:p>
        </w:tc>
      </w:tr>
      <w:tr w:rsidR="00B50050" w14:paraId="6CFCE5C0" w14:textId="77777777" w:rsidTr="00195548">
        <w:tc>
          <w:tcPr>
            <w:tcW w:w="600" w:type="dxa"/>
          </w:tcPr>
          <w:p w14:paraId="0DCC0290" w14:textId="77777777" w:rsidR="00B50050" w:rsidRDefault="00B50050" w:rsidP="0088127C">
            <w:pPr>
              <w:pStyle w:val="OtherTableBody"/>
            </w:pPr>
          </w:p>
        </w:tc>
        <w:tc>
          <w:tcPr>
            <w:tcW w:w="600" w:type="dxa"/>
          </w:tcPr>
          <w:p w14:paraId="668AF50C" w14:textId="77777777" w:rsidR="00B50050" w:rsidRDefault="00B50050" w:rsidP="0088127C">
            <w:pPr>
              <w:pStyle w:val="OtherTableBody"/>
            </w:pPr>
            <w:r>
              <w:t>0371</w:t>
            </w:r>
          </w:p>
        </w:tc>
        <w:tc>
          <w:tcPr>
            <w:tcW w:w="2600" w:type="dxa"/>
          </w:tcPr>
          <w:p w14:paraId="7BE7CA09" w14:textId="77777777" w:rsidR="00B50050" w:rsidRDefault="00B50050" w:rsidP="0088127C">
            <w:pPr>
              <w:pStyle w:val="OtherTableBody"/>
            </w:pPr>
          </w:p>
        </w:tc>
        <w:tc>
          <w:tcPr>
            <w:tcW w:w="1400" w:type="dxa"/>
          </w:tcPr>
          <w:p w14:paraId="063EC511" w14:textId="77777777" w:rsidR="00B50050" w:rsidRDefault="00B50050" w:rsidP="0088127C">
            <w:pPr>
              <w:pStyle w:val="OtherTableBody"/>
            </w:pPr>
            <w:r>
              <w:t>URETM</w:t>
            </w:r>
          </w:p>
        </w:tc>
        <w:tc>
          <w:tcPr>
            <w:tcW w:w="4200" w:type="dxa"/>
          </w:tcPr>
          <w:p w14:paraId="311AD227" w14:textId="77777777" w:rsidR="00B50050" w:rsidRDefault="00B50050" w:rsidP="0088127C">
            <w:pPr>
              <w:pStyle w:val="OtherTableBody"/>
            </w:pPr>
            <w:r>
              <w:t>Ureaplasma transport medium</w:t>
            </w:r>
          </w:p>
        </w:tc>
      </w:tr>
      <w:tr w:rsidR="00B50050" w14:paraId="1DE12DF0" w14:textId="77777777" w:rsidTr="00195548">
        <w:tc>
          <w:tcPr>
            <w:tcW w:w="600" w:type="dxa"/>
          </w:tcPr>
          <w:p w14:paraId="3D06F0CF" w14:textId="77777777" w:rsidR="00B50050" w:rsidRDefault="00B50050" w:rsidP="0088127C">
            <w:pPr>
              <w:pStyle w:val="OtherTableBody"/>
            </w:pPr>
          </w:p>
        </w:tc>
        <w:tc>
          <w:tcPr>
            <w:tcW w:w="600" w:type="dxa"/>
          </w:tcPr>
          <w:p w14:paraId="4E510AFE" w14:textId="77777777" w:rsidR="00B50050" w:rsidRDefault="00B50050" w:rsidP="0088127C">
            <w:pPr>
              <w:pStyle w:val="OtherTableBody"/>
            </w:pPr>
            <w:r>
              <w:t>0371</w:t>
            </w:r>
          </w:p>
        </w:tc>
        <w:tc>
          <w:tcPr>
            <w:tcW w:w="2600" w:type="dxa"/>
          </w:tcPr>
          <w:p w14:paraId="161F8B4B" w14:textId="77777777" w:rsidR="00B50050" w:rsidRDefault="00B50050" w:rsidP="0088127C">
            <w:pPr>
              <w:pStyle w:val="OtherTableBody"/>
            </w:pPr>
          </w:p>
        </w:tc>
        <w:tc>
          <w:tcPr>
            <w:tcW w:w="1400" w:type="dxa"/>
          </w:tcPr>
          <w:p w14:paraId="532F67A1" w14:textId="77777777" w:rsidR="00B50050" w:rsidRDefault="00B50050" w:rsidP="0088127C">
            <w:pPr>
              <w:pStyle w:val="OtherTableBody"/>
            </w:pPr>
            <w:r>
              <w:t>VIRTM</w:t>
            </w:r>
          </w:p>
        </w:tc>
        <w:tc>
          <w:tcPr>
            <w:tcW w:w="4200" w:type="dxa"/>
          </w:tcPr>
          <w:p w14:paraId="5CA76BD8" w14:textId="77777777" w:rsidR="00B50050" w:rsidRDefault="00B50050" w:rsidP="0088127C">
            <w:pPr>
              <w:pStyle w:val="OtherTableBody"/>
            </w:pPr>
            <w:r>
              <w:t>Viral Transport medium</w:t>
            </w:r>
          </w:p>
        </w:tc>
      </w:tr>
      <w:tr w:rsidR="00B50050" w14:paraId="18D10164" w14:textId="77777777" w:rsidTr="00195548">
        <w:tc>
          <w:tcPr>
            <w:tcW w:w="600" w:type="dxa"/>
          </w:tcPr>
          <w:p w14:paraId="62AC1C50" w14:textId="77777777" w:rsidR="00B50050" w:rsidRDefault="00B50050" w:rsidP="0088127C">
            <w:pPr>
              <w:pStyle w:val="OtherTableBody"/>
            </w:pPr>
          </w:p>
        </w:tc>
        <w:tc>
          <w:tcPr>
            <w:tcW w:w="600" w:type="dxa"/>
          </w:tcPr>
          <w:p w14:paraId="7FC717E1" w14:textId="77777777" w:rsidR="00B50050" w:rsidRDefault="00B50050" w:rsidP="0088127C">
            <w:pPr>
              <w:pStyle w:val="OtherTableBody"/>
            </w:pPr>
            <w:r>
              <w:t>0371</w:t>
            </w:r>
          </w:p>
        </w:tc>
        <w:tc>
          <w:tcPr>
            <w:tcW w:w="2600" w:type="dxa"/>
          </w:tcPr>
          <w:p w14:paraId="13EC0562" w14:textId="77777777" w:rsidR="00B50050" w:rsidRDefault="00B50050" w:rsidP="0088127C">
            <w:pPr>
              <w:pStyle w:val="OtherTableBody"/>
            </w:pPr>
          </w:p>
        </w:tc>
        <w:tc>
          <w:tcPr>
            <w:tcW w:w="1400" w:type="dxa"/>
          </w:tcPr>
          <w:p w14:paraId="609730C7" w14:textId="77777777" w:rsidR="00B50050" w:rsidRDefault="00B50050" w:rsidP="0088127C">
            <w:pPr>
              <w:pStyle w:val="OtherTableBody"/>
            </w:pPr>
            <w:r>
              <w:t>WEST</w:t>
            </w:r>
          </w:p>
        </w:tc>
        <w:tc>
          <w:tcPr>
            <w:tcW w:w="4200" w:type="dxa"/>
          </w:tcPr>
          <w:p w14:paraId="23373AA1" w14:textId="77777777" w:rsidR="00B50050" w:rsidRDefault="00B50050" w:rsidP="0088127C">
            <w:pPr>
              <w:pStyle w:val="OtherTableBody"/>
            </w:pPr>
            <w:r>
              <w:t>Buffered Citrate (Westergren Sedimentation Rate)</w:t>
            </w:r>
          </w:p>
        </w:tc>
      </w:tr>
      <w:tr w:rsidR="00B50050" w14:paraId="180FE5E7" w14:textId="77777777" w:rsidTr="00195548">
        <w:tc>
          <w:tcPr>
            <w:tcW w:w="600" w:type="dxa"/>
          </w:tcPr>
          <w:p w14:paraId="252F1712" w14:textId="77777777" w:rsidR="00B50050" w:rsidRDefault="00B50050" w:rsidP="0088127C">
            <w:pPr>
              <w:pStyle w:val="OtherTableBody"/>
            </w:pPr>
            <w:r>
              <w:t>User</w:t>
            </w:r>
          </w:p>
        </w:tc>
        <w:tc>
          <w:tcPr>
            <w:tcW w:w="600" w:type="dxa"/>
          </w:tcPr>
          <w:p w14:paraId="1A94DACB" w14:textId="77777777" w:rsidR="00B50050" w:rsidRDefault="00B50050" w:rsidP="0088127C">
            <w:pPr>
              <w:pStyle w:val="OtherTableBody"/>
            </w:pPr>
          </w:p>
        </w:tc>
        <w:tc>
          <w:tcPr>
            <w:tcW w:w="2600" w:type="dxa"/>
          </w:tcPr>
          <w:p w14:paraId="5B9A5BA3" w14:textId="77777777" w:rsidR="00B50050" w:rsidRDefault="00B50050" w:rsidP="0088127C">
            <w:pPr>
              <w:pStyle w:val="OtherTableBody"/>
            </w:pPr>
            <w:r>
              <w:t>Specimen Component</w:t>
            </w:r>
          </w:p>
        </w:tc>
        <w:tc>
          <w:tcPr>
            <w:tcW w:w="1400" w:type="dxa"/>
          </w:tcPr>
          <w:p w14:paraId="4BBA5767" w14:textId="77777777" w:rsidR="00B50050" w:rsidRDefault="00B50050" w:rsidP="0088127C">
            <w:pPr>
              <w:pStyle w:val="OtherTableBody"/>
            </w:pPr>
          </w:p>
        </w:tc>
        <w:tc>
          <w:tcPr>
            <w:tcW w:w="4200" w:type="dxa"/>
          </w:tcPr>
          <w:p w14:paraId="46B7E66E" w14:textId="77777777" w:rsidR="00B50050" w:rsidRDefault="00B50050" w:rsidP="0088127C">
            <w:pPr>
              <w:pStyle w:val="OtherTableBody"/>
            </w:pPr>
          </w:p>
        </w:tc>
      </w:tr>
      <w:tr w:rsidR="00B50050" w14:paraId="1A3FBB8A" w14:textId="77777777" w:rsidTr="00195548">
        <w:tc>
          <w:tcPr>
            <w:tcW w:w="600" w:type="dxa"/>
          </w:tcPr>
          <w:p w14:paraId="34F37D86" w14:textId="77777777" w:rsidR="00B50050" w:rsidRDefault="00B50050" w:rsidP="0088127C">
            <w:pPr>
              <w:pStyle w:val="OtherTableBody"/>
            </w:pPr>
          </w:p>
        </w:tc>
        <w:tc>
          <w:tcPr>
            <w:tcW w:w="600" w:type="dxa"/>
          </w:tcPr>
          <w:p w14:paraId="7C2356C4" w14:textId="77777777" w:rsidR="00B50050" w:rsidRDefault="00B50050" w:rsidP="0088127C">
            <w:pPr>
              <w:pStyle w:val="OtherTableBody"/>
            </w:pPr>
            <w:r>
              <w:t>0372</w:t>
            </w:r>
          </w:p>
        </w:tc>
        <w:tc>
          <w:tcPr>
            <w:tcW w:w="2600" w:type="dxa"/>
          </w:tcPr>
          <w:p w14:paraId="72C49C47" w14:textId="77777777" w:rsidR="00B50050" w:rsidRDefault="00B50050" w:rsidP="0088127C">
            <w:pPr>
              <w:pStyle w:val="OtherTableBody"/>
            </w:pPr>
          </w:p>
        </w:tc>
        <w:tc>
          <w:tcPr>
            <w:tcW w:w="1400" w:type="dxa"/>
          </w:tcPr>
          <w:p w14:paraId="7BAC5264" w14:textId="77777777" w:rsidR="00B50050" w:rsidRDefault="00B50050" w:rsidP="0088127C">
            <w:pPr>
              <w:pStyle w:val="OtherTableBody"/>
            </w:pPr>
            <w:r>
              <w:t>BLD</w:t>
            </w:r>
          </w:p>
        </w:tc>
        <w:tc>
          <w:tcPr>
            <w:tcW w:w="4200" w:type="dxa"/>
          </w:tcPr>
          <w:p w14:paraId="1CE1B73F" w14:textId="77777777" w:rsidR="00B50050" w:rsidRDefault="00B50050" w:rsidP="0088127C">
            <w:pPr>
              <w:pStyle w:val="OtherTableBody"/>
            </w:pPr>
            <w:r>
              <w:t>Whole blood, homogeneous</w:t>
            </w:r>
          </w:p>
        </w:tc>
      </w:tr>
      <w:tr w:rsidR="00B50050" w14:paraId="1B506268" w14:textId="77777777" w:rsidTr="00195548">
        <w:tc>
          <w:tcPr>
            <w:tcW w:w="600" w:type="dxa"/>
          </w:tcPr>
          <w:p w14:paraId="1A0A53D5" w14:textId="77777777" w:rsidR="00B50050" w:rsidRDefault="00B50050" w:rsidP="0088127C">
            <w:pPr>
              <w:pStyle w:val="OtherTableBody"/>
            </w:pPr>
          </w:p>
        </w:tc>
        <w:tc>
          <w:tcPr>
            <w:tcW w:w="600" w:type="dxa"/>
          </w:tcPr>
          <w:p w14:paraId="193EDCC9" w14:textId="77777777" w:rsidR="00B50050" w:rsidRDefault="00B50050" w:rsidP="0088127C">
            <w:pPr>
              <w:pStyle w:val="OtherTableBody"/>
            </w:pPr>
            <w:r>
              <w:t>0372</w:t>
            </w:r>
          </w:p>
        </w:tc>
        <w:tc>
          <w:tcPr>
            <w:tcW w:w="2600" w:type="dxa"/>
          </w:tcPr>
          <w:p w14:paraId="1BA8CCA9" w14:textId="77777777" w:rsidR="00B50050" w:rsidRDefault="00B50050" w:rsidP="0088127C">
            <w:pPr>
              <w:pStyle w:val="OtherTableBody"/>
            </w:pPr>
          </w:p>
        </w:tc>
        <w:tc>
          <w:tcPr>
            <w:tcW w:w="1400" w:type="dxa"/>
          </w:tcPr>
          <w:p w14:paraId="35C0275E" w14:textId="77777777" w:rsidR="00B50050" w:rsidRDefault="00B50050" w:rsidP="0088127C">
            <w:pPr>
              <w:pStyle w:val="OtherTableBody"/>
            </w:pPr>
            <w:r>
              <w:t>BSEP</w:t>
            </w:r>
          </w:p>
        </w:tc>
        <w:tc>
          <w:tcPr>
            <w:tcW w:w="4200" w:type="dxa"/>
          </w:tcPr>
          <w:p w14:paraId="27B30EED" w14:textId="77777777" w:rsidR="00B50050" w:rsidRDefault="00B50050" w:rsidP="0088127C">
            <w:pPr>
              <w:pStyle w:val="OtherTableBody"/>
            </w:pPr>
            <w:r>
              <w:t>Whole blood, separated</w:t>
            </w:r>
          </w:p>
        </w:tc>
      </w:tr>
      <w:tr w:rsidR="00B50050" w14:paraId="32E606BE" w14:textId="77777777" w:rsidTr="00195548">
        <w:tc>
          <w:tcPr>
            <w:tcW w:w="600" w:type="dxa"/>
          </w:tcPr>
          <w:p w14:paraId="75DBEE1E" w14:textId="77777777" w:rsidR="00B50050" w:rsidRDefault="00B50050" w:rsidP="0088127C">
            <w:pPr>
              <w:pStyle w:val="OtherTableBody"/>
            </w:pPr>
          </w:p>
        </w:tc>
        <w:tc>
          <w:tcPr>
            <w:tcW w:w="600" w:type="dxa"/>
          </w:tcPr>
          <w:p w14:paraId="114AF9E6" w14:textId="77777777" w:rsidR="00B50050" w:rsidRDefault="00B50050" w:rsidP="0088127C">
            <w:pPr>
              <w:pStyle w:val="OtherTableBody"/>
            </w:pPr>
            <w:r>
              <w:t>0372</w:t>
            </w:r>
          </w:p>
        </w:tc>
        <w:tc>
          <w:tcPr>
            <w:tcW w:w="2600" w:type="dxa"/>
          </w:tcPr>
          <w:p w14:paraId="0461AFEB" w14:textId="77777777" w:rsidR="00B50050" w:rsidRDefault="00B50050" w:rsidP="0088127C">
            <w:pPr>
              <w:pStyle w:val="OtherTableBody"/>
            </w:pPr>
          </w:p>
        </w:tc>
        <w:tc>
          <w:tcPr>
            <w:tcW w:w="1400" w:type="dxa"/>
          </w:tcPr>
          <w:p w14:paraId="32A6892A" w14:textId="77777777" w:rsidR="00B50050" w:rsidRDefault="00B50050" w:rsidP="0088127C">
            <w:pPr>
              <w:pStyle w:val="OtherTableBody"/>
            </w:pPr>
            <w:r>
              <w:t>PLAS</w:t>
            </w:r>
          </w:p>
        </w:tc>
        <w:tc>
          <w:tcPr>
            <w:tcW w:w="4200" w:type="dxa"/>
          </w:tcPr>
          <w:p w14:paraId="39E8CBFA" w14:textId="77777777" w:rsidR="00B50050" w:rsidRDefault="00B50050" w:rsidP="0088127C">
            <w:pPr>
              <w:pStyle w:val="OtherTableBody"/>
            </w:pPr>
            <w:r>
              <w:t>Plasma, NOS (not otherwise specified)</w:t>
            </w:r>
          </w:p>
        </w:tc>
      </w:tr>
      <w:tr w:rsidR="00B50050" w14:paraId="292B8D5F" w14:textId="77777777" w:rsidTr="00195548">
        <w:tc>
          <w:tcPr>
            <w:tcW w:w="600" w:type="dxa"/>
          </w:tcPr>
          <w:p w14:paraId="3D9D8775" w14:textId="77777777" w:rsidR="00B50050" w:rsidRDefault="00B50050" w:rsidP="0088127C">
            <w:pPr>
              <w:pStyle w:val="OtherTableBody"/>
            </w:pPr>
          </w:p>
        </w:tc>
        <w:tc>
          <w:tcPr>
            <w:tcW w:w="600" w:type="dxa"/>
          </w:tcPr>
          <w:p w14:paraId="5F626493" w14:textId="77777777" w:rsidR="00B50050" w:rsidRDefault="00B50050" w:rsidP="0088127C">
            <w:pPr>
              <w:pStyle w:val="OtherTableBody"/>
            </w:pPr>
            <w:r>
              <w:t>0372</w:t>
            </w:r>
          </w:p>
        </w:tc>
        <w:tc>
          <w:tcPr>
            <w:tcW w:w="2600" w:type="dxa"/>
          </w:tcPr>
          <w:p w14:paraId="5CB949C5" w14:textId="77777777" w:rsidR="00B50050" w:rsidRDefault="00B50050" w:rsidP="0088127C">
            <w:pPr>
              <w:pStyle w:val="OtherTableBody"/>
            </w:pPr>
          </w:p>
        </w:tc>
        <w:tc>
          <w:tcPr>
            <w:tcW w:w="1400" w:type="dxa"/>
          </w:tcPr>
          <w:p w14:paraId="4B4FF9C2" w14:textId="77777777" w:rsidR="00B50050" w:rsidRDefault="00B50050" w:rsidP="0088127C">
            <w:pPr>
              <w:pStyle w:val="OtherTableBody"/>
            </w:pPr>
            <w:r>
              <w:t>PPP</w:t>
            </w:r>
          </w:p>
        </w:tc>
        <w:tc>
          <w:tcPr>
            <w:tcW w:w="4200" w:type="dxa"/>
          </w:tcPr>
          <w:p w14:paraId="562D7698" w14:textId="77777777" w:rsidR="00B50050" w:rsidRDefault="00B50050" w:rsidP="0088127C">
            <w:pPr>
              <w:pStyle w:val="OtherTableBody"/>
            </w:pPr>
            <w:r>
              <w:t>Platelet poor plasma</w:t>
            </w:r>
          </w:p>
        </w:tc>
      </w:tr>
      <w:tr w:rsidR="00B50050" w14:paraId="53951535" w14:textId="77777777" w:rsidTr="00195548">
        <w:tc>
          <w:tcPr>
            <w:tcW w:w="600" w:type="dxa"/>
          </w:tcPr>
          <w:p w14:paraId="06DB3B6C" w14:textId="77777777" w:rsidR="00B50050" w:rsidRDefault="00B50050" w:rsidP="0088127C">
            <w:pPr>
              <w:pStyle w:val="OtherTableBody"/>
            </w:pPr>
          </w:p>
        </w:tc>
        <w:tc>
          <w:tcPr>
            <w:tcW w:w="600" w:type="dxa"/>
          </w:tcPr>
          <w:p w14:paraId="238363C5" w14:textId="77777777" w:rsidR="00B50050" w:rsidRDefault="00B50050" w:rsidP="0088127C">
            <w:pPr>
              <w:pStyle w:val="OtherTableBody"/>
            </w:pPr>
            <w:r>
              <w:t>0372</w:t>
            </w:r>
          </w:p>
        </w:tc>
        <w:tc>
          <w:tcPr>
            <w:tcW w:w="2600" w:type="dxa"/>
          </w:tcPr>
          <w:p w14:paraId="029745A0" w14:textId="77777777" w:rsidR="00B50050" w:rsidRDefault="00B50050" w:rsidP="0088127C">
            <w:pPr>
              <w:pStyle w:val="OtherTableBody"/>
            </w:pPr>
          </w:p>
        </w:tc>
        <w:tc>
          <w:tcPr>
            <w:tcW w:w="1400" w:type="dxa"/>
          </w:tcPr>
          <w:p w14:paraId="0056C26D" w14:textId="77777777" w:rsidR="00B50050" w:rsidRDefault="00B50050" w:rsidP="0088127C">
            <w:pPr>
              <w:pStyle w:val="OtherTableBody"/>
            </w:pPr>
            <w:r>
              <w:t>PRP</w:t>
            </w:r>
          </w:p>
        </w:tc>
        <w:tc>
          <w:tcPr>
            <w:tcW w:w="4200" w:type="dxa"/>
          </w:tcPr>
          <w:p w14:paraId="1B6D8507" w14:textId="77777777" w:rsidR="00B50050" w:rsidRDefault="00B50050" w:rsidP="0088127C">
            <w:pPr>
              <w:pStyle w:val="OtherTableBody"/>
            </w:pPr>
            <w:r>
              <w:t>Platelet rich plasma</w:t>
            </w:r>
          </w:p>
        </w:tc>
      </w:tr>
      <w:tr w:rsidR="00B50050" w14:paraId="08244398" w14:textId="77777777" w:rsidTr="00195548">
        <w:tc>
          <w:tcPr>
            <w:tcW w:w="600" w:type="dxa"/>
          </w:tcPr>
          <w:p w14:paraId="195B80A0" w14:textId="77777777" w:rsidR="00B50050" w:rsidRDefault="00B50050" w:rsidP="0088127C">
            <w:pPr>
              <w:pStyle w:val="OtherTableBody"/>
            </w:pPr>
          </w:p>
        </w:tc>
        <w:tc>
          <w:tcPr>
            <w:tcW w:w="600" w:type="dxa"/>
          </w:tcPr>
          <w:p w14:paraId="666242F4" w14:textId="77777777" w:rsidR="00B50050" w:rsidRDefault="00B50050" w:rsidP="0088127C">
            <w:pPr>
              <w:pStyle w:val="OtherTableBody"/>
            </w:pPr>
            <w:r>
              <w:t>0372</w:t>
            </w:r>
          </w:p>
        </w:tc>
        <w:tc>
          <w:tcPr>
            <w:tcW w:w="2600" w:type="dxa"/>
          </w:tcPr>
          <w:p w14:paraId="62AF79C2" w14:textId="77777777" w:rsidR="00B50050" w:rsidRDefault="00B50050" w:rsidP="0088127C">
            <w:pPr>
              <w:pStyle w:val="OtherTableBody"/>
            </w:pPr>
          </w:p>
        </w:tc>
        <w:tc>
          <w:tcPr>
            <w:tcW w:w="1400" w:type="dxa"/>
          </w:tcPr>
          <w:p w14:paraId="00DEEFA2" w14:textId="77777777" w:rsidR="00B50050" w:rsidRDefault="00B50050" w:rsidP="0088127C">
            <w:pPr>
              <w:pStyle w:val="OtherTableBody"/>
            </w:pPr>
            <w:r>
              <w:t>SED</w:t>
            </w:r>
          </w:p>
        </w:tc>
        <w:tc>
          <w:tcPr>
            <w:tcW w:w="4200" w:type="dxa"/>
          </w:tcPr>
          <w:p w14:paraId="039BB967" w14:textId="77777777" w:rsidR="00B50050" w:rsidRDefault="00B50050" w:rsidP="0088127C">
            <w:pPr>
              <w:pStyle w:val="OtherTableBody"/>
            </w:pPr>
            <w:r>
              <w:t>Sediment</w:t>
            </w:r>
          </w:p>
        </w:tc>
      </w:tr>
      <w:tr w:rsidR="00B50050" w14:paraId="431F6F6C" w14:textId="77777777" w:rsidTr="00195548">
        <w:tc>
          <w:tcPr>
            <w:tcW w:w="600" w:type="dxa"/>
          </w:tcPr>
          <w:p w14:paraId="7241CC68" w14:textId="77777777" w:rsidR="00B50050" w:rsidRDefault="00B50050" w:rsidP="0088127C">
            <w:pPr>
              <w:pStyle w:val="OtherTableBody"/>
            </w:pPr>
          </w:p>
        </w:tc>
        <w:tc>
          <w:tcPr>
            <w:tcW w:w="600" w:type="dxa"/>
          </w:tcPr>
          <w:p w14:paraId="614B9677" w14:textId="77777777" w:rsidR="00B50050" w:rsidRDefault="00B50050" w:rsidP="0088127C">
            <w:pPr>
              <w:pStyle w:val="OtherTableBody"/>
            </w:pPr>
            <w:r>
              <w:t>0372</w:t>
            </w:r>
          </w:p>
        </w:tc>
        <w:tc>
          <w:tcPr>
            <w:tcW w:w="2600" w:type="dxa"/>
          </w:tcPr>
          <w:p w14:paraId="2BD839CF" w14:textId="77777777" w:rsidR="00B50050" w:rsidRDefault="00B50050" w:rsidP="0088127C">
            <w:pPr>
              <w:pStyle w:val="OtherTableBody"/>
            </w:pPr>
          </w:p>
        </w:tc>
        <w:tc>
          <w:tcPr>
            <w:tcW w:w="1400" w:type="dxa"/>
          </w:tcPr>
          <w:p w14:paraId="212E873A" w14:textId="77777777" w:rsidR="00B50050" w:rsidRDefault="00B50050" w:rsidP="0088127C">
            <w:pPr>
              <w:pStyle w:val="OtherTableBody"/>
            </w:pPr>
            <w:r>
              <w:t>SER</w:t>
            </w:r>
          </w:p>
        </w:tc>
        <w:tc>
          <w:tcPr>
            <w:tcW w:w="4200" w:type="dxa"/>
          </w:tcPr>
          <w:p w14:paraId="11068B6C" w14:textId="77777777" w:rsidR="00B50050" w:rsidRDefault="00B50050" w:rsidP="0088127C">
            <w:pPr>
              <w:pStyle w:val="OtherTableBody"/>
            </w:pPr>
            <w:r>
              <w:t>Serum, NOS (not otherwise specified)</w:t>
            </w:r>
          </w:p>
        </w:tc>
      </w:tr>
      <w:tr w:rsidR="00B50050" w14:paraId="6EF13953" w14:textId="77777777" w:rsidTr="00195548">
        <w:tc>
          <w:tcPr>
            <w:tcW w:w="600" w:type="dxa"/>
          </w:tcPr>
          <w:p w14:paraId="28025D20" w14:textId="77777777" w:rsidR="00B50050" w:rsidRDefault="00B50050" w:rsidP="0088127C">
            <w:pPr>
              <w:pStyle w:val="OtherTableBody"/>
            </w:pPr>
          </w:p>
        </w:tc>
        <w:tc>
          <w:tcPr>
            <w:tcW w:w="600" w:type="dxa"/>
          </w:tcPr>
          <w:p w14:paraId="7DBB54C3" w14:textId="77777777" w:rsidR="00B50050" w:rsidRDefault="00B50050" w:rsidP="0088127C">
            <w:pPr>
              <w:pStyle w:val="OtherTableBody"/>
            </w:pPr>
            <w:r>
              <w:t>0372</w:t>
            </w:r>
          </w:p>
        </w:tc>
        <w:tc>
          <w:tcPr>
            <w:tcW w:w="2600" w:type="dxa"/>
          </w:tcPr>
          <w:p w14:paraId="16AFA944" w14:textId="77777777" w:rsidR="00B50050" w:rsidRDefault="00B50050" w:rsidP="0088127C">
            <w:pPr>
              <w:pStyle w:val="OtherTableBody"/>
            </w:pPr>
          </w:p>
        </w:tc>
        <w:tc>
          <w:tcPr>
            <w:tcW w:w="1400" w:type="dxa"/>
          </w:tcPr>
          <w:p w14:paraId="6BFD42E2" w14:textId="77777777" w:rsidR="00B50050" w:rsidRDefault="00B50050" w:rsidP="0088127C">
            <w:pPr>
              <w:pStyle w:val="OtherTableBody"/>
            </w:pPr>
            <w:r>
              <w:t>SUP</w:t>
            </w:r>
          </w:p>
        </w:tc>
        <w:tc>
          <w:tcPr>
            <w:tcW w:w="4200" w:type="dxa"/>
          </w:tcPr>
          <w:p w14:paraId="6DFBC63E" w14:textId="77777777" w:rsidR="00B50050" w:rsidRDefault="00B50050" w:rsidP="0088127C">
            <w:pPr>
              <w:pStyle w:val="OtherTableBody"/>
            </w:pPr>
            <w:r>
              <w:t>Supernatant</w:t>
            </w:r>
          </w:p>
        </w:tc>
      </w:tr>
      <w:tr w:rsidR="00B50050" w14:paraId="34578193" w14:textId="77777777" w:rsidTr="00195548">
        <w:tc>
          <w:tcPr>
            <w:tcW w:w="600" w:type="dxa"/>
          </w:tcPr>
          <w:p w14:paraId="37310849" w14:textId="77777777" w:rsidR="00B50050" w:rsidRDefault="00B50050" w:rsidP="0088127C">
            <w:pPr>
              <w:pStyle w:val="OtherTableBody"/>
            </w:pPr>
            <w:r>
              <w:t>User</w:t>
            </w:r>
          </w:p>
        </w:tc>
        <w:tc>
          <w:tcPr>
            <w:tcW w:w="600" w:type="dxa"/>
          </w:tcPr>
          <w:p w14:paraId="6F1797FB" w14:textId="77777777" w:rsidR="00B50050" w:rsidRDefault="00B50050" w:rsidP="0088127C">
            <w:pPr>
              <w:pStyle w:val="OtherTableBody"/>
            </w:pPr>
          </w:p>
        </w:tc>
        <w:tc>
          <w:tcPr>
            <w:tcW w:w="2600" w:type="dxa"/>
          </w:tcPr>
          <w:p w14:paraId="772E729D" w14:textId="77777777" w:rsidR="00B50050" w:rsidRDefault="00B50050" w:rsidP="0088127C">
            <w:pPr>
              <w:pStyle w:val="OtherTableBody"/>
            </w:pPr>
            <w:r>
              <w:t>Treatment</w:t>
            </w:r>
          </w:p>
        </w:tc>
        <w:tc>
          <w:tcPr>
            <w:tcW w:w="1400" w:type="dxa"/>
          </w:tcPr>
          <w:p w14:paraId="4BEFE9BF" w14:textId="77777777" w:rsidR="00B50050" w:rsidRDefault="00B50050" w:rsidP="0088127C">
            <w:pPr>
              <w:pStyle w:val="OtherTableBody"/>
            </w:pPr>
          </w:p>
        </w:tc>
        <w:tc>
          <w:tcPr>
            <w:tcW w:w="4200" w:type="dxa"/>
          </w:tcPr>
          <w:p w14:paraId="4DE70FD7" w14:textId="77777777" w:rsidR="00B50050" w:rsidRDefault="00B50050" w:rsidP="0088127C">
            <w:pPr>
              <w:pStyle w:val="OtherTableBody"/>
            </w:pPr>
          </w:p>
        </w:tc>
      </w:tr>
      <w:tr w:rsidR="00B50050" w14:paraId="2B77DCEE" w14:textId="77777777" w:rsidTr="00195548">
        <w:tc>
          <w:tcPr>
            <w:tcW w:w="600" w:type="dxa"/>
          </w:tcPr>
          <w:p w14:paraId="1C12AF68" w14:textId="77777777" w:rsidR="00B50050" w:rsidRDefault="00B50050" w:rsidP="0088127C">
            <w:pPr>
              <w:pStyle w:val="OtherTableBody"/>
            </w:pPr>
          </w:p>
        </w:tc>
        <w:tc>
          <w:tcPr>
            <w:tcW w:w="600" w:type="dxa"/>
          </w:tcPr>
          <w:p w14:paraId="13DFFBCE" w14:textId="77777777" w:rsidR="00B50050" w:rsidRDefault="00B50050" w:rsidP="0088127C">
            <w:pPr>
              <w:pStyle w:val="OtherTableBody"/>
            </w:pPr>
            <w:r>
              <w:t>0373</w:t>
            </w:r>
          </w:p>
        </w:tc>
        <w:tc>
          <w:tcPr>
            <w:tcW w:w="2600" w:type="dxa"/>
          </w:tcPr>
          <w:p w14:paraId="12CBCB35" w14:textId="77777777" w:rsidR="00B50050" w:rsidRDefault="00B50050" w:rsidP="0088127C">
            <w:pPr>
              <w:pStyle w:val="OtherTableBody"/>
            </w:pPr>
          </w:p>
        </w:tc>
        <w:tc>
          <w:tcPr>
            <w:tcW w:w="1400" w:type="dxa"/>
          </w:tcPr>
          <w:p w14:paraId="2F3F5AAA" w14:textId="77777777" w:rsidR="00B50050" w:rsidRDefault="00B50050" w:rsidP="0088127C">
            <w:pPr>
              <w:pStyle w:val="OtherTableBody"/>
            </w:pPr>
            <w:r>
              <w:t>ACID</w:t>
            </w:r>
          </w:p>
        </w:tc>
        <w:tc>
          <w:tcPr>
            <w:tcW w:w="4200" w:type="dxa"/>
          </w:tcPr>
          <w:p w14:paraId="2C85FE41" w14:textId="77777777" w:rsidR="00B50050" w:rsidRDefault="00B50050" w:rsidP="0088127C">
            <w:pPr>
              <w:pStyle w:val="OtherTableBody"/>
            </w:pPr>
            <w:r>
              <w:t>Acidification</w:t>
            </w:r>
          </w:p>
        </w:tc>
      </w:tr>
      <w:tr w:rsidR="00B50050" w14:paraId="5C6F1162" w14:textId="77777777" w:rsidTr="00195548">
        <w:tc>
          <w:tcPr>
            <w:tcW w:w="600" w:type="dxa"/>
          </w:tcPr>
          <w:p w14:paraId="30635DB8" w14:textId="77777777" w:rsidR="00B50050" w:rsidRDefault="00B50050" w:rsidP="0088127C">
            <w:pPr>
              <w:pStyle w:val="OtherTableBody"/>
            </w:pPr>
          </w:p>
        </w:tc>
        <w:tc>
          <w:tcPr>
            <w:tcW w:w="600" w:type="dxa"/>
          </w:tcPr>
          <w:p w14:paraId="6F0F2BB7" w14:textId="77777777" w:rsidR="00B50050" w:rsidRDefault="00B50050" w:rsidP="0088127C">
            <w:pPr>
              <w:pStyle w:val="OtherTableBody"/>
            </w:pPr>
            <w:r>
              <w:t>0373</w:t>
            </w:r>
          </w:p>
        </w:tc>
        <w:tc>
          <w:tcPr>
            <w:tcW w:w="2600" w:type="dxa"/>
          </w:tcPr>
          <w:p w14:paraId="340CFD73" w14:textId="77777777" w:rsidR="00B50050" w:rsidRDefault="00B50050" w:rsidP="0088127C">
            <w:pPr>
              <w:pStyle w:val="OtherTableBody"/>
            </w:pPr>
          </w:p>
        </w:tc>
        <w:tc>
          <w:tcPr>
            <w:tcW w:w="1400" w:type="dxa"/>
          </w:tcPr>
          <w:p w14:paraId="7163E2E4" w14:textId="77777777" w:rsidR="00B50050" w:rsidRDefault="00B50050" w:rsidP="0088127C">
            <w:pPr>
              <w:pStyle w:val="OtherTableBody"/>
            </w:pPr>
            <w:r>
              <w:t>ALK</w:t>
            </w:r>
          </w:p>
        </w:tc>
        <w:tc>
          <w:tcPr>
            <w:tcW w:w="4200" w:type="dxa"/>
          </w:tcPr>
          <w:p w14:paraId="200434EC" w14:textId="77777777" w:rsidR="00B50050" w:rsidRDefault="00B50050" w:rsidP="0088127C">
            <w:pPr>
              <w:pStyle w:val="OtherTableBody"/>
            </w:pPr>
            <w:r>
              <w:t>Alkalization</w:t>
            </w:r>
          </w:p>
        </w:tc>
      </w:tr>
      <w:tr w:rsidR="00B50050" w14:paraId="0D6D1499" w14:textId="77777777" w:rsidTr="00195548">
        <w:tc>
          <w:tcPr>
            <w:tcW w:w="600" w:type="dxa"/>
          </w:tcPr>
          <w:p w14:paraId="2BFAB9AA" w14:textId="77777777" w:rsidR="00B50050" w:rsidRDefault="00B50050" w:rsidP="0088127C">
            <w:pPr>
              <w:pStyle w:val="OtherTableBody"/>
            </w:pPr>
          </w:p>
        </w:tc>
        <w:tc>
          <w:tcPr>
            <w:tcW w:w="600" w:type="dxa"/>
          </w:tcPr>
          <w:p w14:paraId="4CB17929" w14:textId="77777777" w:rsidR="00B50050" w:rsidRDefault="00B50050" w:rsidP="0088127C">
            <w:pPr>
              <w:pStyle w:val="OtherTableBody"/>
            </w:pPr>
            <w:r>
              <w:t>0373</w:t>
            </w:r>
          </w:p>
        </w:tc>
        <w:tc>
          <w:tcPr>
            <w:tcW w:w="2600" w:type="dxa"/>
          </w:tcPr>
          <w:p w14:paraId="4F8201E5" w14:textId="77777777" w:rsidR="00B50050" w:rsidRDefault="00B50050" w:rsidP="0088127C">
            <w:pPr>
              <w:pStyle w:val="OtherTableBody"/>
            </w:pPr>
          </w:p>
        </w:tc>
        <w:tc>
          <w:tcPr>
            <w:tcW w:w="1400" w:type="dxa"/>
          </w:tcPr>
          <w:p w14:paraId="498F8C87" w14:textId="77777777" w:rsidR="00B50050" w:rsidRDefault="00B50050" w:rsidP="0088127C">
            <w:pPr>
              <w:pStyle w:val="OtherTableBody"/>
            </w:pPr>
            <w:r>
              <w:t>DEFB</w:t>
            </w:r>
          </w:p>
        </w:tc>
        <w:tc>
          <w:tcPr>
            <w:tcW w:w="4200" w:type="dxa"/>
          </w:tcPr>
          <w:p w14:paraId="230EE4D2" w14:textId="77777777" w:rsidR="00B50050" w:rsidRDefault="00B50050" w:rsidP="0088127C">
            <w:pPr>
              <w:pStyle w:val="OtherTableBody"/>
            </w:pPr>
            <w:r>
              <w:t>Defibrination</w:t>
            </w:r>
          </w:p>
        </w:tc>
      </w:tr>
      <w:tr w:rsidR="00B50050" w14:paraId="44A3ED53" w14:textId="77777777" w:rsidTr="00195548">
        <w:tc>
          <w:tcPr>
            <w:tcW w:w="600" w:type="dxa"/>
          </w:tcPr>
          <w:p w14:paraId="2CBBEFED" w14:textId="77777777" w:rsidR="00B50050" w:rsidRDefault="00B50050" w:rsidP="0088127C">
            <w:pPr>
              <w:pStyle w:val="OtherTableBody"/>
            </w:pPr>
          </w:p>
        </w:tc>
        <w:tc>
          <w:tcPr>
            <w:tcW w:w="600" w:type="dxa"/>
          </w:tcPr>
          <w:p w14:paraId="40F00F5E" w14:textId="77777777" w:rsidR="00B50050" w:rsidRDefault="00B50050" w:rsidP="0088127C">
            <w:pPr>
              <w:pStyle w:val="OtherTableBody"/>
            </w:pPr>
            <w:r>
              <w:t>0373</w:t>
            </w:r>
          </w:p>
        </w:tc>
        <w:tc>
          <w:tcPr>
            <w:tcW w:w="2600" w:type="dxa"/>
          </w:tcPr>
          <w:p w14:paraId="548A72CC" w14:textId="77777777" w:rsidR="00B50050" w:rsidRDefault="00B50050" w:rsidP="0088127C">
            <w:pPr>
              <w:pStyle w:val="OtherTableBody"/>
            </w:pPr>
          </w:p>
        </w:tc>
        <w:tc>
          <w:tcPr>
            <w:tcW w:w="1400" w:type="dxa"/>
          </w:tcPr>
          <w:p w14:paraId="5E62DA4B" w14:textId="77777777" w:rsidR="00B50050" w:rsidRDefault="00B50050" w:rsidP="0088127C">
            <w:pPr>
              <w:pStyle w:val="OtherTableBody"/>
            </w:pPr>
            <w:r>
              <w:t>FILT</w:t>
            </w:r>
          </w:p>
        </w:tc>
        <w:tc>
          <w:tcPr>
            <w:tcW w:w="4200" w:type="dxa"/>
          </w:tcPr>
          <w:p w14:paraId="115D5574" w14:textId="77777777" w:rsidR="00B50050" w:rsidRDefault="00B50050" w:rsidP="0088127C">
            <w:pPr>
              <w:pStyle w:val="OtherTableBody"/>
            </w:pPr>
            <w:r>
              <w:t>Filtration</w:t>
            </w:r>
          </w:p>
        </w:tc>
      </w:tr>
      <w:tr w:rsidR="00B50050" w14:paraId="023F6A87" w14:textId="77777777" w:rsidTr="00195548">
        <w:tc>
          <w:tcPr>
            <w:tcW w:w="600" w:type="dxa"/>
          </w:tcPr>
          <w:p w14:paraId="5FD46D1B" w14:textId="77777777" w:rsidR="00B50050" w:rsidRDefault="00B50050" w:rsidP="0088127C">
            <w:pPr>
              <w:pStyle w:val="OtherTableBody"/>
            </w:pPr>
          </w:p>
        </w:tc>
        <w:tc>
          <w:tcPr>
            <w:tcW w:w="600" w:type="dxa"/>
          </w:tcPr>
          <w:p w14:paraId="736A8A7C" w14:textId="77777777" w:rsidR="00B50050" w:rsidRDefault="00B50050" w:rsidP="0088127C">
            <w:pPr>
              <w:pStyle w:val="OtherTableBody"/>
            </w:pPr>
            <w:r>
              <w:t>0373</w:t>
            </w:r>
          </w:p>
        </w:tc>
        <w:tc>
          <w:tcPr>
            <w:tcW w:w="2600" w:type="dxa"/>
          </w:tcPr>
          <w:p w14:paraId="594FA38B" w14:textId="77777777" w:rsidR="00B50050" w:rsidRDefault="00B50050" w:rsidP="0088127C">
            <w:pPr>
              <w:pStyle w:val="OtherTableBody"/>
            </w:pPr>
          </w:p>
        </w:tc>
        <w:tc>
          <w:tcPr>
            <w:tcW w:w="1400" w:type="dxa"/>
          </w:tcPr>
          <w:p w14:paraId="5F41E5EF" w14:textId="77777777" w:rsidR="00B50050" w:rsidRDefault="00B50050" w:rsidP="0088127C">
            <w:pPr>
              <w:pStyle w:val="OtherTableBody"/>
            </w:pPr>
            <w:r>
              <w:t>LDLP</w:t>
            </w:r>
          </w:p>
        </w:tc>
        <w:tc>
          <w:tcPr>
            <w:tcW w:w="4200" w:type="dxa"/>
          </w:tcPr>
          <w:p w14:paraId="7E1EE4E0" w14:textId="77777777" w:rsidR="00B50050" w:rsidRDefault="00B50050" w:rsidP="0088127C">
            <w:pPr>
              <w:pStyle w:val="OtherTableBody"/>
            </w:pPr>
            <w:r>
              <w:t>LDL Precipitation</w:t>
            </w:r>
          </w:p>
        </w:tc>
      </w:tr>
      <w:tr w:rsidR="00B50050" w14:paraId="1826A759" w14:textId="77777777" w:rsidTr="00195548">
        <w:tc>
          <w:tcPr>
            <w:tcW w:w="600" w:type="dxa"/>
          </w:tcPr>
          <w:p w14:paraId="55E667FA" w14:textId="77777777" w:rsidR="00B50050" w:rsidRDefault="00B50050" w:rsidP="0088127C">
            <w:pPr>
              <w:pStyle w:val="OtherTableBody"/>
            </w:pPr>
          </w:p>
        </w:tc>
        <w:tc>
          <w:tcPr>
            <w:tcW w:w="600" w:type="dxa"/>
          </w:tcPr>
          <w:p w14:paraId="032FBEBD" w14:textId="77777777" w:rsidR="00B50050" w:rsidRDefault="00B50050" w:rsidP="0088127C">
            <w:pPr>
              <w:pStyle w:val="OtherTableBody"/>
            </w:pPr>
            <w:r>
              <w:t>0373</w:t>
            </w:r>
          </w:p>
        </w:tc>
        <w:tc>
          <w:tcPr>
            <w:tcW w:w="2600" w:type="dxa"/>
          </w:tcPr>
          <w:p w14:paraId="59B505C4" w14:textId="77777777" w:rsidR="00B50050" w:rsidRDefault="00B50050" w:rsidP="0088127C">
            <w:pPr>
              <w:pStyle w:val="OtherTableBody"/>
            </w:pPr>
          </w:p>
        </w:tc>
        <w:tc>
          <w:tcPr>
            <w:tcW w:w="1400" w:type="dxa"/>
          </w:tcPr>
          <w:p w14:paraId="10AB1763" w14:textId="77777777" w:rsidR="00B50050" w:rsidRDefault="00B50050" w:rsidP="0088127C">
            <w:pPr>
              <w:pStyle w:val="OtherTableBody"/>
            </w:pPr>
            <w:r>
              <w:t>NEUT</w:t>
            </w:r>
          </w:p>
        </w:tc>
        <w:tc>
          <w:tcPr>
            <w:tcW w:w="4200" w:type="dxa"/>
          </w:tcPr>
          <w:p w14:paraId="0EACD9A7" w14:textId="77777777" w:rsidR="00B50050" w:rsidRDefault="00B50050" w:rsidP="0088127C">
            <w:pPr>
              <w:pStyle w:val="OtherTableBody"/>
            </w:pPr>
            <w:r>
              <w:t>Neutralization</w:t>
            </w:r>
          </w:p>
        </w:tc>
      </w:tr>
      <w:tr w:rsidR="00B50050" w14:paraId="6F92EEA3" w14:textId="77777777" w:rsidTr="00195548">
        <w:tc>
          <w:tcPr>
            <w:tcW w:w="600" w:type="dxa"/>
          </w:tcPr>
          <w:p w14:paraId="1DEEC658" w14:textId="77777777" w:rsidR="00B50050" w:rsidRDefault="00B50050" w:rsidP="0088127C">
            <w:pPr>
              <w:pStyle w:val="OtherTableBody"/>
            </w:pPr>
          </w:p>
        </w:tc>
        <w:tc>
          <w:tcPr>
            <w:tcW w:w="600" w:type="dxa"/>
          </w:tcPr>
          <w:p w14:paraId="6C3BDC9B" w14:textId="77777777" w:rsidR="00B50050" w:rsidRDefault="00B50050" w:rsidP="0088127C">
            <w:pPr>
              <w:pStyle w:val="OtherTableBody"/>
            </w:pPr>
            <w:r>
              <w:t>0373</w:t>
            </w:r>
          </w:p>
        </w:tc>
        <w:tc>
          <w:tcPr>
            <w:tcW w:w="2600" w:type="dxa"/>
          </w:tcPr>
          <w:p w14:paraId="4F8B20D1" w14:textId="77777777" w:rsidR="00B50050" w:rsidRDefault="00B50050" w:rsidP="0088127C">
            <w:pPr>
              <w:pStyle w:val="OtherTableBody"/>
            </w:pPr>
          </w:p>
        </w:tc>
        <w:tc>
          <w:tcPr>
            <w:tcW w:w="1400" w:type="dxa"/>
          </w:tcPr>
          <w:p w14:paraId="2776CB2B" w14:textId="77777777" w:rsidR="00B50050" w:rsidRDefault="00B50050" w:rsidP="0088127C">
            <w:pPr>
              <w:pStyle w:val="OtherTableBody"/>
            </w:pPr>
            <w:r>
              <w:t>RECA</w:t>
            </w:r>
          </w:p>
        </w:tc>
        <w:tc>
          <w:tcPr>
            <w:tcW w:w="4200" w:type="dxa"/>
          </w:tcPr>
          <w:p w14:paraId="135CF0EA" w14:textId="77777777" w:rsidR="00B50050" w:rsidRDefault="00B50050" w:rsidP="0088127C">
            <w:pPr>
              <w:pStyle w:val="OtherTableBody"/>
            </w:pPr>
            <w:r>
              <w:t>Recalification</w:t>
            </w:r>
          </w:p>
        </w:tc>
      </w:tr>
      <w:tr w:rsidR="00B50050" w14:paraId="4F376C82" w14:textId="77777777" w:rsidTr="00195548">
        <w:tc>
          <w:tcPr>
            <w:tcW w:w="600" w:type="dxa"/>
          </w:tcPr>
          <w:p w14:paraId="72D9D4CE" w14:textId="77777777" w:rsidR="00B50050" w:rsidRDefault="00B50050" w:rsidP="0088127C">
            <w:pPr>
              <w:pStyle w:val="OtherTableBody"/>
            </w:pPr>
          </w:p>
        </w:tc>
        <w:tc>
          <w:tcPr>
            <w:tcW w:w="600" w:type="dxa"/>
          </w:tcPr>
          <w:p w14:paraId="29C5CAC3" w14:textId="77777777" w:rsidR="00B50050" w:rsidRDefault="00B50050" w:rsidP="0088127C">
            <w:pPr>
              <w:pStyle w:val="OtherTableBody"/>
            </w:pPr>
            <w:r>
              <w:t>0373</w:t>
            </w:r>
          </w:p>
        </w:tc>
        <w:tc>
          <w:tcPr>
            <w:tcW w:w="2600" w:type="dxa"/>
          </w:tcPr>
          <w:p w14:paraId="24007248" w14:textId="77777777" w:rsidR="00B50050" w:rsidRDefault="00B50050" w:rsidP="0088127C">
            <w:pPr>
              <w:pStyle w:val="OtherTableBody"/>
            </w:pPr>
          </w:p>
        </w:tc>
        <w:tc>
          <w:tcPr>
            <w:tcW w:w="1400" w:type="dxa"/>
          </w:tcPr>
          <w:p w14:paraId="402D0D06" w14:textId="77777777" w:rsidR="00B50050" w:rsidRDefault="00B50050" w:rsidP="0088127C">
            <w:pPr>
              <w:pStyle w:val="OtherTableBody"/>
            </w:pPr>
            <w:r>
              <w:t>UFIL</w:t>
            </w:r>
          </w:p>
        </w:tc>
        <w:tc>
          <w:tcPr>
            <w:tcW w:w="4200" w:type="dxa"/>
          </w:tcPr>
          <w:p w14:paraId="1B5962FE" w14:textId="77777777" w:rsidR="00B50050" w:rsidRDefault="00B50050" w:rsidP="0088127C">
            <w:pPr>
              <w:pStyle w:val="OtherTableBody"/>
            </w:pPr>
            <w:r>
              <w:t>Ultrafiltration</w:t>
            </w:r>
          </w:p>
        </w:tc>
      </w:tr>
      <w:tr w:rsidR="00B50050" w14:paraId="3E68582F" w14:textId="77777777" w:rsidTr="00195548">
        <w:tc>
          <w:tcPr>
            <w:tcW w:w="600" w:type="dxa"/>
          </w:tcPr>
          <w:p w14:paraId="1C4AA6F2" w14:textId="77777777" w:rsidR="00B50050" w:rsidRDefault="00B50050" w:rsidP="0088127C">
            <w:pPr>
              <w:pStyle w:val="OtherTableBody"/>
            </w:pPr>
            <w:r>
              <w:t>User</w:t>
            </w:r>
          </w:p>
        </w:tc>
        <w:tc>
          <w:tcPr>
            <w:tcW w:w="600" w:type="dxa"/>
          </w:tcPr>
          <w:p w14:paraId="76F36515" w14:textId="77777777" w:rsidR="00B50050" w:rsidRDefault="00B50050" w:rsidP="0088127C">
            <w:pPr>
              <w:pStyle w:val="OtherTableBody"/>
            </w:pPr>
          </w:p>
        </w:tc>
        <w:tc>
          <w:tcPr>
            <w:tcW w:w="2600" w:type="dxa"/>
          </w:tcPr>
          <w:p w14:paraId="7279C84B" w14:textId="77777777" w:rsidR="00B50050" w:rsidRDefault="00B50050" w:rsidP="0088127C">
            <w:pPr>
              <w:pStyle w:val="OtherTableBody"/>
            </w:pPr>
            <w:r>
              <w:t>System Induced Contaminants</w:t>
            </w:r>
          </w:p>
        </w:tc>
        <w:tc>
          <w:tcPr>
            <w:tcW w:w="1400" w:type="dxa"/>
          </w:tcPr>
          <w:p w14:paraId="4505D437" w14:textId="77777777" w:rsidR="00B50050" w:rsidRDefault="00B50050" w:rsidP="0088127C">
            <w:pPr>
              <w:pStyle w:val="OtherTableBody"/>
            </w:pPr>
          </w:p>
        </w:tc>
        <w:tc>
          <w:tcPr>
            <w:tcW w:w="4200" w:type="dxa"/>
          </w:tcPr>
          <w:p w14:paraId="0BAB1C46" w14:textId="77777777" w:rsidR="00B50050" w:rsidRDefault="00B50050" w:rsidP="0088127C">
            <w:pPr>
              <w:pStyle w:val="OtherTableBody"/>
            </w:pPr>
          </w:p>
        </w:tc>
      </w:tr>
      <w:tr w:rsidR="00B50050" w14:paraId="69ED512B" w14:textId="77777777" w:rsidTr="00195548">
        <w:tc>
          <w:tcPr>
            <w:tcW w:w="600" w:type="dxa"/>
          </w:tcPr>
          <w:p w14:paraId="440BEA1A" w14:textId="77777777" w:rsidR="00B50050" w:rsidRDefault="00B50050" w:rsidP="0088127C">
            <w:pPr>
              <w:pStyle w:val="OtherTableBody"/>
            </w:pPr>
          </w:p>
        </w:tc>
        <w:tc>
          <w:tcPr>
            <w:tcW w:w="600" w:type="dxa"/>
          </w:tcPr>
          <w:p w14:paraId="1820B7EC" w14:textId="77777777" w:rsidR="00B50050" w:rsidRDefault="00B50050" w:rsidP="0088127C">
            <w:pPr>
              <w:pStyle w:val="OtherTableBody"/>
            </w:pPr>
            <w:r>
              <w:t>0374</w:t>
            </w:r>
          </w:p>
        </w:tc>
        <w:tc>
          <w:tcPr>
            <w:tcW w:w="2600" w:type="dxa"/>
          </w:tcPr>
          <w:p w14:paraId="3A3C8F5C" w14:textId="77777777" w:rsidR="00B50050" w:rsidRDefault="00B50050" w:rsidP="0088127C">
            <w:pPr>
              <w:pStyle w:val="OtherTableBody"/>
            </w:pPr>
          </w:p>
        </w:tc>
        <w:tc>
          <w:tcPr>
            <w:tcW w:w="1400" w:type="dxa"/>
          </w:tcPr>
          <w:p w14:paraId="40547FDC" w14:textId="77777777" w:rsidR="00B50050" w:rsidRDefault="00B50050" w:rsidP="0088127C">
            <w:pPr>
              <w:pStyle w:val="OtherTableBody"/>
            </w:pPr>
            <w:r>
              <w:t>CNTM</w:t>
            </w:r>
          </w:p>
        </w:tc>
        <w:tc>
          <w:tcPr>
            <w:tcW w:w="4200" w:type="dxa"/>
          </w:tcPr>
          <w:p w14:paraId="04B9E0AF" w14:textId="77777777" w:rsidR="00B50050" w:rsidRDefault="00B50050" w:rsidP="0088127C">
            <w:pPr>
              <w:pStyle w:val="OtherTableBody"/>
            </w:pPr>
            <w:r>
              <w:t>Present, type of contamination unspecified</w:t>
            </w:r>
          </w:p>
        </w:tc>
      </w:tr>
      <w:tr w:rsidR="00B50050" w14:paraId="27D06703" w14:textId="77777777" w:rsidTr="00195548">
        <w:tc>
          <w:tcPr>
            <w:tcW w:w="600" w:type="dxa"/>
          </w:tcPr>
          <w:p w14:paraId="504FD648" w14:textId="77777777" w:rsidR="00B50050" w:rsidRDefault="00B50050" w:rsidP="0088127C">
            <w:pPr>
              <w:pStyle w:val="OtherTableBody"/>
            </w:pPr>
            <w:r>
              <w:t>User</w:t>
            </w:r>
          </w:p>
        </w:tc>
        <w:tc>
          <w:tcPr>
            <w:tcW w:w="600" w:type="dxa"/>
          </w:tcPr>
          <w:p w14:paraId="21DC6512" w14:textId="77777777" w:rsidR="00B50050" w:rsidRDefault="00B50050" w:rsidP="0088127C">
            <w:pPr>
              <w:pStyle w:val="OtherTableBody"/>
            </w:pPr>
          </w:p>
        </w:tc>
        <w:tc>
          <w:tcPr>
            <w:tcW w:w="2600" w:type="dxa"/>
          </w:tcPr>
          <w:p w14:paraId="1F1E2002" w14:textId="77777777" w:rsidR="00B50050" w:rsidRDefault="00B50050" w:rsidP="0088127C">
            <w:pPr>
              <w:pStyle w:val="OtherTableBody"/>
            </w:pPr>
            <w:r>
              <w:t>Artificial Blood</w:t>
            </w:r>
          </w:p>
        </w:tc>
        <w:tc>
          <w:tcPr>
            <w:tcW w:w="1400" w:type="dxa"/>
          </w:tcPr>
          <w:p w14:paraId="61BEB69B" w14:textId="77777777" w:rsidR="00B50050" w:rsidRDefault="00B50050" w:rsidP="0088127C">
            <w:pPr>
              <w:pStyle w:val="OtherTableBody"/>
            </w:pPr>
          </w:p>
        </w:tc>
        <w:tc>
          <w:tcPr>
            <w:tcW w:w="4200" w:type="dxa"/>
          </w:tcPr>
          <w:p w14:paraId="6C7035E4" w14:textId="77777777" w:rsidR="00B50050" w:rsidRDefault="00B50050" w:rsidP="0088127C">
            <w:pPr>
              <w:pStyle w:val="OtherTableBody"/>
            </w:pPr>
          </w:p>
        </w:tc>
      </w:tr>
      <w:tr w:rsidR="00B50050" w14:paraId="18C5F3D3" w14:textId="77777777" w:rsidTr="00195548">
        <w:tc>
          <w:tcPr>
            <w:tcW w:w="600" w:type="dxa"/>
          </w:tcPr>
          <w:p w14:paraId="010CA93F" w14:textId="77777777" w:rsidR="00B50050" w:rsidRDefault="00B50050" w:rsidP="0088127C">
            <w:pPr>
              <w:pStyle w:val="OtherTableBody"/>
            </w:pPr>
          </w:p>
        </w:tc>
        <w:tc>
          <w:tcPr>
            <w:tcW w:w="600" w:type="dxa"/>
          </w:tcPr>
          <w:p w14:paraId="5DC5907B" w14:textId="77777777" w:rsidR="00B50050" w:rsidRDefault="00B50050" w:rsidP="0088127C">
            <w:pPr>
              <w:pStyle w:val="OtherTableBody"/>
            </w:pPr>
            <w:r>
              <w:t>0375</w:t>
            </w:r>
          </w:p>
        </w:tc>
        <w:tc>
          <w:tcPr>
            <w:tcW w:w="2600" w:type="dxa"/>
          </w:tcPr>
          <w:p w14:paraId="7F449A2B" w14:textId="77777777" w:rsidR="00B50050" w:rsidRDefault="00B50050" w:rsidP="0088127C">
            <w:pPr>
              <w:pStyle w:val="OtherTableBody"/>
            </w:pPr>
          </w:p>
        </w:tc>
        <w:tc>
          <w:tcPr>
            <w:tcW w:w="1400" w:type="dxa"/>
          </w:tcPr>
          <w:p w14:paraId="05DB66F9" w14:textId="77777777" w:rsidR="00B50050" w:rsidRDefault="00B50050" w:rsidP="0088127C">
            <w:pPr>
              <w:pStyle w:val="OtherTableBody"/>
            </w:pPr>
            <w:r>
              <w:t>FLUR</w:t>
            </w:r>
          </w:p>
        </w:tc>
        <w:tc>
          <w:tcPr>
            <w:tcW w:w="4200" w:type="dxa"/>
          </w:tcPr>
          <w:p w14:paraId="4D0A21F8" w14:textId="77777777" w:rsidR="00B50050" w:rsidRDefault="00B50050" w:rsidP="0088127C">
            <w:pPr>
              <w:pStyle w:val="OtherTableBody"/>
            </w:pPr>
            <w:r>
              <w:t>Fluorocarbons</w:t>
            </w:r>
          </w:p>
        </w:tc>
      </w:tr>
      <w:tr w:rsidR="00B50050" w14:paraId="39C5FF01" w14:textId="77777777" w:rsidTr="00195548">
        <w:tc>
          <w:tcPr>
            <w:tcW w:w="600" w:type="dxa"/>
          </w:tcPr>
          <w:p w14:paraId="7D279920" w14:textId="77777777" w:rsidR="00B50050" w:rsidRDefault="00B50050" w:rsidP="0088127C">
            <w:pPr>
              <w:pStyle w:val="OtherTableBody"/>
            </w:pPr>
          </w:p>
        </w:tc>
        <w:tc>
          <w:tcPr>
            <w:tcW w:w="600" w:type="dxa"/>
          </w:tcPr>
          <w:p w14:paraId="732A58A8" w14:textId="77777777" w:rsidR="00B50050" w:rsidRDefault="00B50050" w:rsidP="0088127C">
            <w:pPr>
              <w:pStyle w:val="OtherTableBody"/>
            </w:pPr>
            <w:r>
              <w:t>0375</w:t>
            </w:r>
          </w:p>
        </w:tc>
        <w:tc>
          <w:tcPr>
            <w:tcW w:w="2600" w:type="dxa"/>
          </w:tcPr>
          <w:p w14:paraId="3A9824EF" w14:textId="77777777" w:rsidR="00B50050" w:rsidRDefault="00B50050" w:rsidP="0088127C">
            <w:pPr>
              <w:pStyle w:val="OtherTableBody"/>
            </w:pPr>
          </w:p>
        </w:tc>
        <w:tc>
          <w:tcPr>
            <w:tcW w:w="1400" w:type="dxa"/>
          </w:tcPr>
          <w:p w14:paraId="79CDC10F" w14:textId="77777777" w:rsidR="00B50050" w:rsidRDefault="00B50050" w:rsidP="0088127C">
            <w:pPr>
              <w:pStyle w:val="OtherTableBody"/>
            </w:pPr>
            <w:r>
              <w:t>SFHB</w:t>
            </w:r>
          </w:p>
        </w:tc>
        <w:tc>
          <w:tcPr>
            <w:tcW w:w="4200" w:type="dxa"/>
          </w:tcPr>
          <w:p w14:paraId="65744D4A" w14:textId="77777777" w:rsidR="00B50050" w:rsidRDefault="00B50050" w:rsidP="0088127C">
            <w:pPr>
              <w:pStyle w:val="OtherTableBody"/>
            </w:pPr>
            <w:r>
              <w:t>Stromal free hemoglobin preparations</w:t>
            </w:r>
          </w:p>
        </w:tc>
      </w:tr>
      <w:tr w:rsidR="00B50050" w14:paraId="057BA762" w14:textId="77777777" w:rsidTr="00195548">
        <w:tc>
          <w:tcPr>
            <w:tcW w:w="600" w:type="dxa"/>
          </w:tcPr>
          <w:p w14:paraId="7BD48B26" w14:textId="77777777" w:rsidR="00B50050" w:rsidRDefault="00B50050" w:rsidP="0088127C">
            <w:pPr>
              <w:pStyle w:val="OtherTableBody"/>
            </w:pPr>
            <w:r>
              <w:t>User</w:t>
            </w:r>
          </w:p>
        </w:tc>
        <w:tc>
          <w:tcPr>
            <w:tcW w:w="600" w:type="dxa"/>
          </w:tcPr>
          <w:p w14:paraId="23EB1D14" w14:textId="77777777" w:rsidR="00B50050" w:rsidRDefault="00B50050" w:rsidP="0088127C">
            <w:pPr>
              <w:pStyle w:val="OtherTableBody"/>
            </w:pPr>
          </w:p>
        </w:tc>
        <w:tc>
          <w:tcPr>
            <w:tcW w:w="2600" w:type="dxa"/>
          </w:tcPr>
          <w:p w14:paraId="0DC74DE1" w14:textId="77777777" w:rsidR="00B50050" w:rsidRDefault="00B50050" w:rsidP="0088127C">
            <w:pPr>
              <w:pStyle w:val="OtherTableBody"/>
            </w:pPr>
            <w:r>
              <w:t>Special Handling Code</w:t>
            </w:r>
          </w:p>
        </w:tc>
        <w:tc>
          <w:tcPr>
            <w:tcW w:w="1400" w:type="dxa"/>
          </w:tcPr>
          <w:p w14:paraId="32035A66" w14:textId="77777777" w:rsidR="00B50050" w:rsidRDefault="00B50050" w:rsidP="0088127C">
            <w:pPr>
              <w:pStyle w:val="OtherTableBody"/>
            </w:pPr>
          </w:p>
        </w:tc>
        <w:tc>
          <w:tcPr>
            <w:tcW w:w="4200" w:type="dxa"/>
          </w:tcPr>
          <w:p w14:paraId="45AFD498" w14:textId="77777777" w:rsidR="00B50050" w:rsidRDefault="00B50050" w:rsidP="0088127C">
            <w:pPr>
              <w:pStyle w:val="OtherTableBody"/>
            </w:pPr>
          </w:p>
        </w:tc>
      </w:tr>
      <w:tr w:rsidR="00B50050" w14:paraId="47509B80" w14:textId="77777777" w:rsidTr="00195548">
        <w:tc>
          <w:tcPr>
            <w:tcW w:w="600" w:type="dxa"/>
          </w:tcPr>
          <w:p w14:paraId="73D11E1C" w14:textId="77777777" w:rsidR="00B50050" w:rsidRDefault="00B50050" w:rsidP="0088127C">
            <w:pPr>
              <w:pStyle w:val="OtherTableBody"/>
            </w:pPr>
          </w:p>
        </w:tc>
        <w:tc>
          <w:tcPr>
            <w:tcW w:w="600" w:type="dxa"/>
          </w:tcPr>
          <w:p w14:paraId="387D0B43" w14:textId="77777777" w:rsidR="00B50050" w:rsidRDefault="00B50050" w:rsidP="0088127C">
            <w:pPr>
              <w:pStyle w:val="OtherTableBody"/>
            </w:pPr>
            <w:r>
              <w:t>0376</w:t>
            </w:r>
          </w:p>
        </w:tc>
        <w:tc>
          <w:tcPr>
            <w:tcW w:w="2600" w:type="dxa"/>
          </w:tcPr>
          <w:p w14:paraId="3025E32E" w14:textId="77777777" w:rsidR="00B50050" w:rsidRDefault="00B50050" w:rsidP="0088127C">
            <w:pPr>
              <w:pStyle w:val="OtherTableBody"/>
            </w:pPr>
          </w:p>
        </w:tc>
        <w:tc>
          <w:tcPr>
            <w:tcW w:w="1400" w:type="dxa"/>
          </w:tcPr>
          <w:p w14:paraId="38892D62" w14:textId="77777777" w:rsidR="00B50050" w:rsidRDefault="00B50050" w:rsidP="0088127C">
            <w:pPr>
              <w:pStyle w:val="OtherTableBody"/>
            </w:pPr>
            <w:r>
              <w:t>AMB</w:t>
            </w:r>
          </w:p>
        </w:tc>
        <w:tc>
          <w:tcPr>
            <w:tcW w:w="4200" w:type="dxa"/>
          </w:tcPr>
          <w:p w14:paraId="019EE1FF" w14:textId="77777777" w:rsidR="00B50050" w:rsidRDefault="00B50050" w:rsidP="0088127C">
            <w:pPr>
              <w:pStyle w:val="OtherTableBody"/>
            </w:pPr>
            <w:r>
              <w:t>Ambient temperature</w:t>
            </w:r>
          </w:p>
        </w:tc>
      </w:tr>
      <w:tr w:rsidR="00B50050" w14:paraId="0C6899CD" w14:textId="77777777" w:rsidTr="00195548">
        <w:tc>
          <w:tcPr>
            <w:tcW w:w="600" w:type="dxa"/>
          </w:tcPr>
          <w:p w14:paraId="7A6A4940" w14:textId="77777777" w:rsidR="00B50050" w:rsidRDefault="00B50050" w:rsidP="0088127C">
            <w:pPr>
              <w:pStyle w:val="OtherTableBody"/>
            </w:pPr>
          </w:p>
        </w:tc>
        <w:tc>
          <w:tcPr>
            <w:tcW w:w="600" w:type="dxa"/>
          </w:tcPr>
          <w:p w14:paraId="5A891A0E" w14:textId="77777777" w:rsidR="00B50050" w:rsidRDefault="00B50050" w:rsidP="0088127C">
            <w:pPr>
              <w:pStyle w:val="OtherTableBody"/>
            </w:pPr>
            <w:r>
              <w:t>0376</w:t>
            </w:r>
          </w:p>
        </w:tc>
        <w:tc>
          <w:tcPr>
            <w:tcW w:w="2600" w:type="dxa"/>
          </w:tcPr>
          <w:p w14:paraId="58B96406" w14:textId="77777777" w:rsidR="00B50050" w:rsidRDefault="00B50050" w:rsidP="0088127C">
            <w:pPr>
              <w:pStyle w:val="OtherTableBody"/>
            </w:pPr>
          </w:p>
        </w:tc>
        <w:tc>
          <w:tcPr>
            <w:tcW w:w="1400" w:type="dxa"/>
          </w:tcPr>
          <w:p w14:paraId="5B3F2B52" w14:textId="77777777" w:rsidR="00B50050" w:rsidRDefault="00B50050" w:rsidP="0088127C">
            <w:pPr>
              <w:pStyle w:val="OtherTableBody"/>
            </w:pPr>
            <w:r>
              <w:t>C37</w:t>
            </w:r>
          </w:p>
        </w:tc>
        <w:tc>
          <w:tcPr>
            <w:tcW w:w="4200" w:type="dxa"/>
          </w:tcPr>
          <w:p w14:paraId="216DCD45" w14:textId="77777777" w:rsidR="00B50050" w:rsidRDefault="00B50050" w:rsidP="0088127C">
            <w:pPr>
              <w:pStyle w:val="OtherTableBody"/>
            </w:pPr>
            <w:r>
              <w:t>Body temperature</w:t>
            </w:r>
          </w:p>
        </w:tc>
      </w:tr>
      <w:tr w:rsidR="00B50050" w14:paraId="3332BEB2" w14:textId="77777777" w:rsidTr="00195548">
        <w:tc>
          <w:tcPr>
            <w:tcW w:w="600" w:type="dxa"/>
          </w:tcPr>
          <w:p w14:paraId="23E0F6C3" w14:textId="77777777" w:rsidR="00B50050" w:rsidRDefault="00B50050" w:rsidP="0088127C">
            <w:pPr>
              <w:pStyle w:val="OtherTableBody"/>
            </w:pPr>
          </w:p>
        </w:tc>
        <w:tc>
          <w:tcPr>
            <w:tcW w:w="600" w:type="dxa"/>
          </w:tcPr>
          <w:p w14:paraId="08674D8B" w14:textId="77777777" w:rsidR="00B50050" w:rsidRDefault="00B50050" w:rsidP="0088127C">
            <w:pPr>
              <w:pStyle w:val="OtherTableBody"/>
            </w:pPr>
            <w:r>
              <w:t>0376</w:t>
            </w:r>
          </w:p>
        </w:tc>
        <w:tc>
          <w:tcPr>
            <w:tcW w:w="2600" w:type="dxa"/>
          </w:tcPr>
          <w:p w14:paraId="7E167188" w14:textId="77777777" w:rsidR="00B50050" w:rsidRDefault="00B50050" w:rsidP="0088127C">
            <w:pPr>
              <w:pStyle w:val="OtherTableBody"/>
            </w:pPr>
          </w:p>
        </w:tc>
        <w:tc>
          <w:tcPr>
            <w:tcW w:w="1400" w:type="dxa"/>
          </w:tcPr>
          <w:p w14:paraId="3E0E7CC5" w14:textId="77777777" w:rsidR="00B50050" w:rsidRDefault="00B50050" w:rsidP="0088127C">
            <w:pPr>
              <w:pStyle w:val="OtherTableBody"/>
            </w:pPr>
            <w:r>
              <w:t>CAMB</w:t>
            </w:r>
          </w:p>
        </w:tc>
        <w:tc>
          <w:tcPr>
            <w:tcW w:w="4200" w:type="dxa"/>
          </w:tcPr>
          <w:p w14:paraId="4CD56FE7" w14:textId="77777777" w:rsidR="00B50050" w:rsidRDefault="00B50050" w:rsidP="0088127C">
            <w:pPr>
              <w:pStyle w:val="OtherTableBody"/>
            </w:pPr>
            <w:r>
              <w:t>Critical ambient temperature</w:t>
            </w:r>
          </w:p>
        </w:tc>
      </w:tr>
      <w:tr w:rsidR="00B50050" w14:paraId="77439C52" w14:textId="77777777" w:rsidTr="00195548">
        <w:tc>
          <w:tcPr>
            <w:tcW w:w="600" w:type="dxa"/>
          </w:tcPr>
          <w:p w14:paraId="3CCA7AF8" w14:textId="77777777" w:rsidR="00B50050" w:rsidRDefault="00B50050" w:rsidP="0088127C">
            <w:pPr>
              <w:pStyle w:val="OtherTableBody"/>
            </w:pPr>
          </w:p>
        </w:tc>
        <w:tc>
          <w:tcPr>
            <w:tcW w:w="600" w:type="dxa"/>
          </w:tcPr>
          <w:p w14:paraId="3EDC60CC" w14:textId="77777777" w:rsidR="00B50050" w:rsidRDefault="00B50050" w:rsidP="0088127C">
            <w:pPr>
              <w:pStyle w:val="OtherTableBody"/>
            </w:pPr>
            <w:r>
              <w:t>0376</w:t>
            </w:r>
          </w:p>
        </w:tc>
        <w:tc>
          <w:tcPr>
            <w:tcW w:w="2600" w:type="dxa"/>
          </w:tcPr>
          <w:p w14:paraId="277A50BF" w14:textId="77777777" w:rsidR="00B50050" w:rsidRDefault="00B50050" w:rsidP="0088127C">
            <w:pPr>
              <w:pStyle w:val="OtherTableBody"/>
            </w:pPr>
          </w:p>
        </w:tc>
        <w:tc>
          <w:tcPr>
            <w:tcW w:w="1400" w:type="dxa"/>
          </w:tcPr>
          <w:p w14:paraId="1A7872AD" w14:textId="77777777" w:rsidR="00B50050" w:rsidRDefault="00B50050" w:rsidP="0088127C">
            <w:pPr>
              <w:pStyle w:val="OtherTableBody"/>
            </w:pPr>
            <w:r>
              <w:t>CATM</w:t>
            </w:r>
          </w:p>
        </w:tc>
        <w:tc>
          <w:tcPr>
            <w:tcW w:w="4200" w:type="dxa"/>
          </w:tcPr>
          <w:p w14:paraId="19D40EAC" w14:textId="77777777" w:rsidR="00B50050" w:rsidRDefault="00B50050" w:rsidP="0088127C">
            <w:pPr>
              <w:pStyle w:val="OtherTableBody"/>
            </w:pPr>
            <w:r>
              <w:t>Protect from air</w:t>
            </w:r>
          </w:p>
        </w:tc>
      </w:tr>
      <w:tr w:rsidR="00B50050" w14:paraId="677EF866" w14:textId="77777777" w:rsidTr="00195548">
        <w:tc>
          <w:tcPr>
            <w:tcW w:w="600" w:type="dxa"/>
          </w:tcPr>
          <w:p w14:paraId="77D0ECB2" w14:textId="77777777" w:rsidR="00B50050" w:rsidRDefault="00B50050" w:rsidP="0088127C">
            <w:pPr>
              <w:pStyle w:val="OtherTableBody"/>
            </w:pPr>
          </w:p>
        </w:tc>
        <w:tc>
          <w:tcPr>
            <w:tcW w:w="600" w:type="dxa"/>
          </w:tcPr>
          <w:p w14:paraId="2515730F" w14:textId="77777777" w:rsidR="00B50050" w:rsidRDefault="00B50050" w:rsidP="0088127C">
            <w:pPr>
              <w:pStyle w:val="OtherTableBody"/>
            </w:pPr>
            <w:r>
              <w:t>0376</w:t>
            </w:r>
          </w:p>
        </w:tc>
        <w:tc>
          <w:tcPr>
            <w:tcW w:w="2600" w:type="dxa"/>
          </w:tcPr>
          <w:p w14:paraId="42EBCCCF" w14:textId="77777777" w:rsidR="00B50050" w:rsidRDefault="00B50050" w:rsidP="0088127C">
            <w:pPr>
              <w:pStyle w:val="OtherTableBody"/>
            </w:pPr>
          </w:p>
        </w:tc>
        <w:tc>
          <w:tcPr>
            <w:tcW w:w="1400" w:type="dxa"/>
          </w:tcPr>
          <w:p w14:paraId="6B1CEA2D" w14:textId="77777777" w:rsidR="00B50050" w:rsidRDefault="00B50050" w:rsidP="0088127C">
            <w:pPr>
              <w:pStyle w:val="OtherTableBody"/>
            </w:pPr>
            <w:r>
              <w:t>CFRZ</w:t>
            </w:r>
          </w:p>
        </w:tc>
        <w:tc>
          <w:tcPr>
            <w:tcW w:w="4200" w:type="dxa"/>
          </w:tcPr>
          <w:p w14:paraId="4F50BD67" w14:textId="77777777" w:rsidR="00B50050" w:rsidRDefault="00B50050" w:rsidP="0088127C">
            <w:pPr>
              <w:pStyle w:val="OtherTableBody"/>
            </w:pPr>
            <w:r>
              <w:t>Critical frozen temperature</w:t>
            </w:r>
          </w:p>
        </w:tc>
      </w:tr>
      <w:tr w:rsidR="00B50050" w14:paraId="4CFDDD5B" w14:textId="77777777" w:rsidTr="00195548">
        <w:tc>
          <w:tcPr>
            <w:tcW w:w="600" w:type="dxa"/>
          </w:tcPr>
          <w:p w14:paraId="0D0C550C" w14:textId="77777777" w:rsidR="00B50050" w:rsidRDefault="00B50050" w:rsidP="0088127C">
            <w:pPr>
              <w:pStyle w:val="OtherTableBody"/>
            </w:pPr>
          </w:p>
        </w:tc>
        <w:tc>
          <w:tcPr>
            <w:tcW w:w="600" w:type="dxa"/>
          </w:tcPr>
          <w:p w14:paraId="2D2767BB" w14:textId="77777777" w:rsidR="00B50050" w:rsidRDefault="00B50050" w:rsidP="0088127C">
            <w:pPr>
              <w:pStyle w:val="OtherTableBody"/>
            </w:pPr>
            <w:r>
              <w:t>0376</w:t>
            </w:r>
          </w:p>
        </w:tc>
        <w:tc>
          <w:tcPr>
            <w:tcW w:w="2600" w:type="dxa"/>
          </w:tcPr>
          <w:p w14:paraId="5BC33784" w14:textId="77777777" w:rsidR="00B50050" w:rsidRDefault="00B50050" w:rsidP="0088127C">
            <w:pPr>
              <w:pStyle w:val="OtherTableBody"/>
            </w:pPr>
          </w:p>
        </w:tc>
        <w:tc>
          <w:tcPr>
            <w:tcW w:w="1400" w:type="dxa"/>
          </w:tcPr>
          <w:p w14:paraId="6B35A0D6" w14:textId="77777777" w:rsidR="00B50050" w:rsidRDefault="00B50050" w:rsidP="0088127C">
            <w:pPr>
              <w:pStyle w:val="OtherTableBody"/>
            </w:pPr>
            <w:r>
              <w:t>CREF</w:t>
            </w:r>
          </w:p>
        </w:tc>
        <w:tc>
          <w:tcPr>
            <w:tcW w:w="4200" w:type="dxa"/>
          </w:tcPr>
          <w:p w14:paraId="03682270" w14:textId="77777777" w:rsidR="00B50050" w:rsidRDefault="00B50050" w:rsidP="0088127C">
            <w:pPr>
              <w:pStyle w:val="OtherTableBody"/>
            </w:pPr>
            <w:r>
              <w:t>Critical refrigerated temperature</w:t>
            </w:r>
          </w:p>
        </w:tc>
      </w:tr>
      <w:tr w:rsidR="00B50050" w14:paraId="5239212D" w14:textId="77777777" w:rsidTr="00195548">
        <w:tc>
          <w:tcPr>
            <w:tcW w:w="600" w:type="dxa"/>
          </w:tcPr>
          <w:p w14:paraId="4221CE84" w14:textId="77777777" w:rsidR="00B50050" w:rsidRDefault="00B50050" w:rsidP="0088127C">
            <w:pPr>
              <w:pStyle w:val="OtherTableBody"/>
            </w:pPr>
          </w:p>
        </w:tc>
        <w:tc>
          <w:tcPr>
            <w:tcW w:w="600" w:type="dxa"/>
          </w:tcPr>
          <w:p w14:paraId="25FC6B5B" w14:textId="77777777" w:rsidR="00B50050" w:rsidRDefault="00B50050" w:rsidP="0088127C">
            <w:pPr>
              <w:pStyle w:val="OtherTableBody"/>
            </w:pPr>
            <w:r>
              <w:t>0376</w:t>
            </w:r>
          </w:p>
        </w:tc>
        <w:tc>
          <w:tcPr>
            <w:tcW w:w="2600" w:type="dxa"/>
          </w:tcPr>
          <w:p w14:paraId="5FAF4DE2" w14:textId="77777777" w:rsidR="00B50050" w:rsidRDefault="00B50050" w:rsidP="0088127C">
            <w:pPr>
              <w:pStyle w:val="OtherTableBody"/>
            </w:pPr>
          </w:p>
        </w:tc>
        <w:tc>
          <w:tcPr>
            <w:tcW w:w="1400" w:type="dxa"/>
          </w:tcPr>
          <w:p w14:paraId="634BD069" w14:textId="77777777" w:rsidR="00B50050" w:rsidRDefault="00B50050" w:rsidP="0088127C">
            <w:pPr>
              <w:pStyle w:val="OtherTableBody"/>
            </w:pPr>
            <w:r>
              <w:t>DFRZ</w:t>
            </w:r>
          </w:p>
        </w:tc>
        <w:tc>
          <w:tcPr>
            <w:tcW w:w="4200" w:type="dxa"/>
          </w:tcPr>
          <w:p w14:paraId="6E8728E7" w14:textId="77777777" w:rsidR="00B50050" w:rsidRDefault="00B50050" w:rsidP="0088127C">
            <w:pPr>
              <w:pStyle w:val="OtherTableBody"/>
            </w:pPr>
            <w:r>
              <w:t>Deep frozen</w:t>
            </w:r>
          </w:p>
        </w:tc>
      </w:tr>
      <w:tr w:rsidR="00B50050" w14:paraId="3188A9FD" w14:textId="77777777" w:rsidTr="00195548">
        <w:tc>
          <w:tcPr>
            <w:tcW w:w="600" w:type="dxa"/>
          </w:tcPr>
          <w:p w14:paraId="74BA8D8B" w14:textId="77777777" w:rsidR="00B50050" w:rsidRDefault="00B50050" w:rsidP="0088127C">
            <w:pPr>
              <w:pStyle w:val="OtherTableBody"/>
            </w:pPr>
          </w:p>
        </w:tc>
        <w:tc>
          <w:tcPr>
            <w:tcW w:w="600" w:type="dxa"/>
          </w:tcPr>
          <w:p w14:paraId="33D4F14D" w14:textId="77777777" w:rsidR="00B50050" w:rsidRDefault="00B50050" w:rsidP="0088127C">
            <w:pPr>
              <w:pStyle w:val="OtherTableBody"/>
            </w:pPr>
            <w:r>
              <w:t>0376</w:t>
            </w:r>
          </w:p>
        </w:tc>
        <w:tc>
          <w:tcPr>
            <w:tcW w:w="2600" w:type="dxa"/>
          </w:tcPr>
          <w:p w14:paraId="0B39EEB8" w14:textId="77777777" w:rsidR="00B50050" w:rsidRDefault="00B50050" w:rsidP="0088127C">
            <w:pPr>
              <w:pStyle w:val="OtherTableBody"/>
            </w:pPr>
          </w:p>
        </w:tc>
        <w:tc>
          <w:tcPr>
            <w:tcW w:w="1400" w:type="dxa"/>
          </w:tcPr>
          <w:p w14:paraId="4887B0DB" w14:textId="77777777" w:rsidR="00B50050" w:rsidRDefault="00B50050" w:rsidP="0088127C">
            <w:pPr>
              <w:pStyle w:val="OtherTableBody"/>
            </w:pPr>
            <w:r>
              <w:t>DRY</w:t>
            </w:r>
          </w:p>
        </w:tc>
        <w:tc>
          <w:tcPr>
            <w:tcW w:w="4200" w:type="dxa"/>
          </w:tcPr>
          <w:p w14:paraId="18989B40" w14:textId="77777777" w:rsidR="00B50050" w:rsidRDefault="00B50050" w:rsidP="0088127C">
            <w:pPr>
              <w:pStyle w:val="OtherTableBody"/>
            </w:pPr>
            <w:r>
              <w:t>Dry</w:t>
            </w:r>
          </w:p>
        </w:tc>
      </w:tr>
      <w:tr w:rsidR="00B50050" w14:paraId="694A0CED" w14:textId="77777777" w:rsidTr="00195548">
        <w:tc>
          <w:tcPr>
            <w:tcW w:w="600" w:type="dxa"/>
          </w:tcPr>
          <w:p w14:paraId="62EE0A2D" w14:textId="77777777" w:rsidR="00B50050" w:rsidRDefault="00B50050" w:rsidP="0088127C">
            <w:pPr>
              <w:pStyle w:val="OtherTableBody"/>
            </w:pPr>
          </w:p>
        </w:tc>
        <w:tc>
          <w:tcPr>
            <w:tcW w:w="600" w:type="dxa"/>
          </w:tcPr>
          <w:p w14:paraId="6109542F" w14:textId="77777777" w:rsidR="00B50050" w:rsidRDefault="00B50050" w:rsidP="0088127C">
            <w:pPr>
              <w:pStyle w:val="OtherTableBody"/>
            </w:pPr>
            <w:r>
              <w:t>0376</w:t>
            </w:r>
          </w:p>
        </w:tc>
        <w:tc>
          <w:tcPr>
            <w:tcW w:w="2600" w:type="dxa"/>
          </w:tcPr>
          <w:p w14:paraId="3DEF883C" w14:textId="77777777" w:rsidR="00B50050" w:rsidRDefault="00B50050" w:rsidP="0088127C">
            <w:pPr>
              <w:pStyle w:val="OtherTableBody"/>
            </w:pPr>
          </w:p>
        </w:tc>
        <w:tc>
          <w:tcPr>
            <w:tcW w:w="1400" w:type="dxa"/>
          </w:tcPr>
          <w:p w14:paraId="294A34A0" w14:textId="77777777" w:rsidR="00B50050" w:rsidRDefault="00B50050" w:rsidP="0088127C">
            <w:pPr>
              <w:pStyle w:val="OtherTableBody"/>
            </w:pPr>
            <w:r>
              <w:t>FRZ</w:t>
            </w:r>
          </w:p>
        </w:tc>
        <w:tc>
          <w:tcPr>
            <w:tcW w:w="4200" w:type="dxa"/>
          </w:tcPr>
          <w:p w14:paraId="1ED194E6" w14:textId="77777777" w:rsidR="00B50050" w:rsidRDefault="00B50050" w:rsidP="0088127C">
            <w:pPr>
              <w:pStyle w:val="OtherTableBody"/>
            </w:pPr>
            <w:r>
              <w:t>Frozen temperature</w:t>
            </w:r>
          </w:p>
        </w:tc>
      </w:tr>
      <w:tr w:rsidR="00B50050" w14:paraId="5907C78B" w14:textId="77777777" w:rsidTr="00195548">
        <w:tc>
          <w:tcPr>
            <w:tcW w:w="600" w:type="dxa"/>
          </w:tcPr>
          <w:p w14:paraId="58DEC3FA" w14:textId="77777777" w:rsidR="00B50050" w:rsidRDefault="00B50050" w:rsidP="0088127C">
            <w:pPr>
              <w:pStyle w:val="OtherTableBody"/>
            </w:pPr>
          </w:p>
        </w:tc>
        <w:tc>
          <w:tcPr>
            <w:tcW w:w="600" w:type="dxa"/>
          </w:tcPr>
          <w:p w14:paraId="75112C87" w14:textId="77777777" w:rsidR="00B50050" w:rsidRDefault="00B50050" w:rsidP="0088127C">
            <w:pPr>
              <w:pStyle w:val="OtherTableBody"/>
            </w:pPr>
            <w:r>
              <w:t>0376</w:t>
            </w:r>
          </w:p>
        </w:tc>
        <w:tc>
          <w:tcPr>
            <w:tcW w:w="2600" w:type="dxa"/>
          </w:tcPr>
          <w:p w14:paraId="2EE627A9" w14:textId="77777777" w:rsidR="00B50050" w:rsidRDefault="00B50050" w:rsidP="0088127C">
            <w:pPr>
              <w:pStyle w:val="OtherTableBody"/>
            </w:pPr>
          </w:p>
        </w:tc>
        <w:tc>
          <w:tcPr>
            <w:tcW w:w="1400" w:type="dxa"/>
          </w:tcPr>
          <w:p w14:paraId="4E8C5888" w14:textId="77777777" w:rsidR="00B50050" w:rsidRDefault="00B50050" w:rsidP="0088127C">
            <w:pPr>
              <w:pStyle w:val="OtherTableBody"/>
            </w:pPr>
            <w:r>
              <w:t>MTLF</w:t>
            </w:r>
          </w:p>
        </w:tc>
        <w:tc>
          <w:tcPr>
            <w:tcW w:w="4200" w:type="dxa"/>
          </w:tcPr>
          <w:p w14:paraId="792D46F3" w14:textId="77777777" w:rsidR="00B50050" w:rsidRDefault="00B50050" w:rsidP="0088127C">
            <w:pPr>
              <w:pStyle w:val="OtherTableBody"/>
            </w:pPr>
            <w:r>
              <w:t>Metal Free</w:t>
            </w:r>
          </w:p>
        </w:tc>
      </w:tr>
      <w:tr w:rsidR="00B50050" w14:paraId="5976BC55" w14:textId="77777777" w:rsidTr="00195548">
        <w:tc>
          <w:tcPr>
            <w:tcW w:w="600" w:type="dxa"/>
          </w:tcPr>
          <w:p w14:paraId="1A7F15A9" w14:textId="77777777" w:rsidR="00B50050" w:rsidRDefault="00B50050" w:rsidP="0088127C">
            <w:pPr>
              <w:pStyle w:val="OtherTableBody"/>
            </w:pPr>
          </w:p>
        </w:tc>
        <w:tc>
          <w:tcPr>
            <w:tcW w:w="600" w:type="dxa"/>
          </w:tcPr>
          <w:p w14:paraId="186EB908" w14:textId="77777777" w:rsidR="00B50050" w:rsidRDefault="00B50050" w:rsidP="0088127C">
            <w:pPr>
              <w:pStyle w:val="OtherTableBody"/>
            </w:pPr>
            <w:r>
              <w:t>0376</w:t>
            </w:r>
          </w:p>
        </w:tc>
        <w:tc>
          <w:tcPr>
            <w:tcW w:w="2600" w:type="dxa"/>
          </w:tcPr>
          <w:p w14:paraId="6ABD2A11" w14:textId="77777777" w:rsidR="00B50050" w:rsidRDefault="00B50050" w:rsidP="0088127C">
            <w:pPr>
              <w:pStyle w:val="OtherTableBody"/>
            </w:pPr>
          </w:p>
        </w:tc>
        <w:tc>
          <w:tcPr>
            <w:tcW w:w="1400" w:type="dxa"/>
          </w:tcPr>
          <w:p w14:paraId="7603B6EC" w14:textId="77777777" w:rsidR="00B50050" w:rsidRDefault="00B50050" w:rsidP="0088127C">
            <w:pPr>
              <w:pStyle w:val="OtherTableBody"/>
            </w:pPr>
            <w:r>
              <w:t>NTR</w:t>
            </w:r>
          </w:p>
        </w:tc>
        <w:tc>
          <w:tcPr>
            <w:tcW w:w="4200" w:type="dxa"/>
          </w:tcPr>
          <w:p w14:paraId="078D7965" w14:textId="77777777" w:rsidR="00B50050" w:rsidRDefault="00B50050" w:rsidP="0088127C">
            <w:pPr>
              <w:pStyle w:val="OtherTableBody"/>
            </w:pPr>
            <w:r>
              <w:t>Liquid nitrogen</w:t>
            </w:r>
          </w:p>
        </w:tc>
      </w:tr>
      <w:tr w:rsidR="00B50050" w14:paraId="0CCA30DE" w14:textId="77777777" w:rsidTr="00195548">
        <w:tc>
          <w:tcPr>
            <w:tcW w:w="600" w:type="dxa"/>
          </w:tcPr>
          <w:p w14:paraId="3B23DBE6" w14:textId="77777777" w:rsidR="00B50050" w:rsidRDefault="00B50050" w:rsidP="0088127C">
            <w:pPr>
              <w:pStyle w:val="OtherTableBody"/>
            </w:pPr>
          </w:p>
        </w:tc>
        <w:tc>
          <w:tcPr>
            <w:tcW w:w="600" w:type="dxa"/>
          </w:tcPr>
          <w:p w14:paraId="69B7EA48" w14:textId="77777777" w:rsidR="00B50050" w:rsidRDefault="00B50050" w:rsidP="0088127C">
            <w:pPr>
              <w:pStyle w:val="OtherTableBody"/>
            </w:pPr>
            <w:r>
              <w:t>0376</w:t>
            </w:r>
          </w:p>
        </w:tc>
        <w:tc>
          <w:tcPr>
            <w:tcW w:w="2600" w:type="dxa"/>
          </w:tcPr>
          <w:p w14:paraId="4FA3C34B" w14:textId="77777777" w:rsidR="00B50050" w:rsidRDefault="00B50050" w:rsidP="0088127C">
            <w:pPr>
              <w:pStyle w:val="OtherTableBody"/>
            </w:pPr>
          </w:p>
        </w:tc>
        <w:tc>
          <w:tcPr>
            <w:tcW w:w="1400" w:type="dxa"/>
          </w:tcPr>
          <w:p w14:paraId="5887E6BE" w14:textId="77777777" w:rsidR="00B50050" w:rsidRDefault="00B50050" w:rsidP="0088127C">
            <w:pPr>
              <w:pStyle w:val="OtherTableBody"/>
            </w:pPr>
            <w:r>
              <w:t>PRTL</w:t>
            </w:r>
          </w:p>
        </w:tc>
        <w:tc>
          <w:tcPr>
            <w:tcW w:w="4200" w:type="dxa"/>
          </w:tcPr>
          <w:p w14:paraId="70ABE056" w14:textId="77777777" w:rsidR="00B50050" w:rsidRDefault="00B50050" w:rsidP="0088127C">
            <w:pPr>
              <w:pStyle w:val="OtherTableBody"/>
            </w:pPr>
            <w:r>
              <w:t>Protect from light</w:t>
            </w:r>
          </w:p>
        </w:tc>
      </w:tr>
      <w:tr w:rsidR="00B50050" w14:paraId="1F2CC4DF" w14:textId="77777777" w:rsidTr="00195548">
        <w:tc>
          <w:tcPr>
            <w:tcW w:w="600" w:type="dxa"/>
          </w:tcPr>
          <w:p w14:paraId="43C15E3C" w14:textId="77777777" w:rsidR="00B50050" w:rsidRDefault="00B50050" w:rsidP="0088127C">
            <w:pPr>
              <w:pStyle w:val="OtherTableBody"/>
            </w:pPr>
          </w:p>
        </w:tc>
        <w:tc>
          <w:tcPr>
            <w:tcW w:w="600" w:type="dxa"/>
          </w:tcPr>
          <w:p w14:paraId="6C48F65E" w14:textId="77777777" w:rsidR="00B50050" w:rsidRDefault="00B50050" w:rsidP="0088127C">
            <w:pPr>
              <w:pStyle w:val="OtherTableBody"/>
            </w:pPr>
            <w:r>
              <w:t>0376</w:t>
            </w:r>
          </w:p>
        </w:tc>
        <w:tc>
          <w:tcPr>
            <w:tcW w:w="2600" w:type="dxa"/>
          </w:tcPr>
          <w:p w14:paraId="4620546E" w14:textId="77777777" w:rsidR="00B50050" w:rsidRDefault="00B50050" w:rsidP="0088127C">
            <w:pPr>
              <w:pStyle w:val="OtherTableBody"/>
            </w:pPr>
          </w:p>
        </w:tc>
        <w:tc>
          <w:tcPr>
            <w:tcW w:w="1400" w:type="dxa"/>
          </w:tcPr>
          <w:p w14:paraId="6153E988" w14:textId="77777777" w:rsidR="00B50050" w:rsidRDefault="00B50050" w:rsidP="0088127C">
            <w:pPr>
              <w:pStyle w:val="OtherTableBody"/>
            </w:pPr>
            <w:r>
              <w:t>PSA</w:t>
            </w:r>
          </w:p>
        </w:tc>
        <w:tc>
          <w:tcPr>
            <w:tcW w:w="4200" w:type="dxa"/>
          </w:tcPr>
          <w:p w14:paraId="6B3303FC" w14:textId="77777777" w:rsidR="00B50050" w:rsidRDefault="00B50050" w:rsidP="0088127C">
            <w:pPr>
              <w:pStyle w:val="OtherTableBody"/>
            </w:pPr>
            <w:r>
              <w:t>Do not shake</w:t>
            </w:r>
          </w:p>
        </w:tc>
      </w:tr>
      <w:tr w:rsidR="00B50050" w14:paraId="336B7ACD" w14:textId="77777777" w:rsidTr="00195548">
        <w:tc>
          <w:tcPr>
            <w:tcW w:w="600" w:type="dxa"/>
          </w:tcPr>
          <w:p w14:paraId="13896F43" w14:textId="77777777" w:rsidR="00B50050" w:rsidRDefault="00B50050" w:rsidP="0088127C">
            <w:pPr>
              <w:pStyle w:val="OtherTableBody"/>
            </w:pPr>
          </w:p>
        </w:tc>
        <w:tc>
          <w:tcPr>
            <w:tcW w:w="600" w:type="dxa"/>
          </w:tcPr>
          <w:p w14:paraId="1A7E256C" w14:textId="77777777" w:rsidR="00B50050" w:rsidRDefault="00B50050" w:rsidP="0088127C">
            <w:pPr>
              <w:pStyle w:val="OtherTableBody"/>
            </w:pPr>
            <w:r>
              <w:t>0376</w:t>
            </w:r>
          </w:p>
        </w:tc>
        <w:tc>
          <w:tcPr>
            <w:tcW w:w="2600" w:type="dxa"/>
          </w:tcPr>
          <w:p w14:paraId="746E7008" w14:textId="77777777" w:rsidR="00B50050" w:rsidRDefault="00B50050" w:rsidP="0088127C">
            <w:pPr>
              <w:pStyle w:val="OtherTableBody"/>
            </w:pPr>
          </w:p>
        </w:tc>
        <w:tc>
          <w:tcPr>
            <w:tcW w:w="1400" w:type="dxa"/>
          </w:tcPr>
          <w:p w14:paraId="4BCCCDE7" w14:textId="77777777" w:rsidR="00B50050" w:rsidRDefault="00B50050" w:rsidP="0088127C">
            <w:pPr>
              <w:pStyle w:val="OtherTableBody"/>
            </w:pPr>
            <w:r>
              <w:t>PSO</w:t>
            </w:r>
          </w:p>
        </w:tc>
        <w:tc>
          <w:tcPr>
            <w:tcW w:w="4200" w:type="dxa"/>
          </w:tcPr>
          <w:p w14:paraId="0B03FF72" w14:textId="77777777" w:rsidR="00B50050" w:rsidRDefault="00B50050" w:rsidP="0088127C">
            <w:pPr>
              <w:pStyle w:val="OtherTableBody"/>
            </w:pPr>
            <w:r>
              <w:t>No shock</w:t>
            </w:r>
          </w:p>
        </w:tc>
      </w:tr>
      <w:tr w:rsidR="00B50050" w14:paraId="6394EFFD" w14:textId="77777777" w:rsidTr="00195548">
        <w:tc>
          <w:tcPr>
            <w:tcW w:w="600" w:type="dxa"/>
          </w:tcPr>
          <w:p w14:paraId="3D52E1C4" w14:textId="77777777" w:rsidR="00B50050" w:rsidRDefault="00B50050" w:rsidP="0088127C">
            <w:pPr>
              <w:pStyle w:val="OtherTableBody"/>
            </w:pPr>
          </w:p>
        </w:tc>
        <w:tc>
          <w:tcPr>
            <w:tcW w:w="600" w:type="dxa"/>
          </w:tcPr>
          <w:p w14:paraId="2FABE722" w14:textId="77777777" w:rsidR="00B50050" w:rsidRDefault="00B50050" w:rsidP="0088127C">
            <w:pPr>
              <w:pStyle w:val="OtherTableBody"/>
            </w:pPr>
            <w:r>
              <w:t>0376</w:t>
            </w:r>
          </w:p>
        </w:tc>
        <w:tc>
          <w:tcPr>
            <w:tcW w:w="2600" w:type="dxa"/>
          </w:tcPr>
          <w:p w14:paraId="70CECF67" w14:textId="77777777" w:rsidR="00B50050" w:rsidRDefault="00B50050" w:rsidP="0088127C">
            <w:pPr>
              <w:pStyle w:val="OtherTableBody"/>
            </w:pPr>
          </w:p>
        </w:tc>
        <w:tc>
          <w:tcPr>
            <w:tcW w:w="1400" w:type="dxa"/>
          </w:tcPr>
          <w:p w14:paraId="48F78A45" w14:textId="77777777" w:rsidR="00B50050" w:rsidRDefault="00B50050" w:rsidP="0088127C">
            <w:pPr>
              <w:pStyle w:val="OtherTableBody"/>
            </w:pPr>
            <w:r>
              <w:t>REF</w:t>
            </w:r>
          </w:p>
        </w:tc>
        <w:tc>
          <w:tcPr>
            <w:tcW w:w="4200" w:type="dxa"/>
          </w:tcPr>
          <w:p w14:paraId="5B80499D" w14:textId="77777777" w:rsidR="00B50050" w:rsidRDefault="00B50050" w:rsidP="0088127C">
            <w:pPr>
              <w:pStyle w:val="OtherTableBody"/>
            </w:pPr>
            <w:r>
              <w:t>Refrigerated temperature</w:t>
            </w:r>
          </w:p>
        </w:tc>
      </w:tr>
      <w:tr w:rsidR="00B50050" w14:paraId="23BB39DE" w14:textId="77777777" w:rsidTr="00195548">
        <w:tc>
          <w:tcPr>
            <w:tcW w:w="600" w:type="dxa"/>
          </w:tcPr>
          <w:p w14:paraId="63C7A296" w14:textId="77777777" w:rsidR="00B50050" w:rsidRDefault="00B50050" w:rsidP="0088127C">
            <w:pPr>
              <w:pStyle w:val="OtherTableBody"/>
            </w:pPr>
          </w:p>
        </w:tc>
        <w:tc>
          <w:tcPr>
            <w:tcW w:w="600" w:type="dxa"/>
          </w:tcPr>
          <w:p w14:paraId="7CB540FC" w14:textId="77777777" w:rsidR="00B50050" w:rsidRDefault="00B50050" w:rsidP="0088127C">
            <w:pPr>
              <w:pStyle w:val="OtherTableBody"/>
            </w:pPr>
            <w:r>
              <w:t>0376</w:t>
            </w:r>
          </w:p>
        </w:tc>
        <w:tc>
          <w:tcPr>
            <w:tcW w:w="2600" w:type="dxa"/>
          </w:tcPr>
          <w:p w14:paraId="508B0459" w14:textId="77777777" w:rsidR="00B50050" w:rsidRDefault="00B50050" w:rsidP="0088127C">
            <w:pPr>
              <w:pStyle w:val="OtherTableBody"/>
            </w:pPr>
          </w:p>
        </w:tc>
        <w:tc>
          <w:tcPr>
            <w:tcW w:w="1400" w:type="dxa"/>
          </w:tcPr>
          <w:p w14:paraId="0032AD77" w14:textId="77777777" w:rsidR="00B50050" w:rsidRDefault="00B50050" w:rsidP="0088127C">
            <w:pPr>
              <w:pStyle w:val="OtherTableBody"/>
            </w:pPr>
            <w:r>
              <w:t>UFRZ</w:t>
            </w:r>
          </w:p>
        </w:tc>
        <w:tc>
          <w:tcPr>
            <w:tcW w:w="4200" w:type="dxa"/>
          </w:tcPr>
          <w:p w14:paraId="33356D9F" w14:textId="77777777" w:rsidR="00B50050" w:rsidRDefault="00B50050" w:rsidP="0088127C">
            <w:pPr>
              <w:pStyle w:val="OtherTableBody"/>
            </w:pPr>
            <w:r>
              <w:t>Ultra frozen</w:t>
            </w:r>
          </w:p>
        </w:tc>
      </w:tr>
      <w:tr w:rsidR="00B50050" w14:paraId="4966A110" w14:textId="77777777" w:rsidTr="00195548">
        <w:tc>
          <w:tcPr>
            <w:tcW w:w="600" w:type="dxa"/>
          </w:tcPr>
          <w:p w14:paraId="60A7B7FD" w14:textId="77777777" w:rsidR="00B50050" w:rsidRDefault="00B50050" w:rsidP="0088127C">
            <w:pPr>
              <w:pStyle w:val="OtherTableBody"/>
            </w:pPr>
          </w:p>
        </w:tc>
        <w:tc>
          <w:tcPr>
            <w:tcW w:w="600" w:type="dxa"/>
          </w:tcPr>
          <w:p w14:paraId="1D4A438C" w14:textId="77777777" w:rsidR="00B50050" w:rsidRDefault="00B50050" w:rsidP="0088127C">
            <w:pPr>
              <w:pStyle w:val="OtherTableBody"/>
            </w:pPr>
            <w:r>
              <w:t>0376</w:t>
            </w:r>
          </w:p>
        </w:tc>
        <w:tc>
          <w:tcPr>
            <w:tcW w:w="2600" w:type="dxa"/>
          </w:tcPr>
          <w:p w14:paraId="450E1525" w14:textId="77777777" w:rsidR="00B50050" w:rsidRDefault="00B50050" w:rsidP="0088127C">
            <w:pPr>
              <w:pStyle w:val="OtherTableBody"/>
            </w:pPr>
          </w:p>
        </w:tc>
        <w:tc>
          <w:tcPr>
            <w:tcW w:w="1400" w:type="dxa"/>
          </w:tcPr>
          <w:p w14:paraId="484E0AA0" w14:textId="77777777" w:rsidR="00B50050" w:rsidRDefault="00B50050" w:rsidP="0088127C">
            <w:pPr>
              <w:pStyle w:val="OtherTableBody"/>
            </w:pPr>
            <w:r>
              <w:t>UPR</w:t>
            </w:r>
          </w:p>
        </w:tc>
        <w:tc>
          <w:tcPr>
            <w:tcW w:w="4200" w:type="dxa"/>
          </w:tcPr>
          <w:p w14:paraId="74FA8253" w14:textId="77777777" w:rsidR="00B50050" w:rsidRDefault="00B50050" w:rsidP="0088127C">
            <w:pPr>
              <w:pStyle w:val="OtherTableBody"/>
            </w:pPr>
            <w:r>
              <w:t>Upright</w:t>
            </w:r>
          </w:p>
        </w:tc>
      </w:tr>
      <w:tr w:rsidR="00B50050" w14:paraId="58FBF407" w14:textId="77777777" w:rsidTr="00195548">
        <w:tc>
          <w:tcPr>
            <w:tcW w:w="600" w:type="dxa"/>
          </w:tcPr>
          <w:p w14:paraId="013DC6D9" w14:textId="77777777" w:rsidR="00B50050" w:rsidRDefault="00B50050" w:rsidP="0088127C">
            <w:pPr>
              <w:pStyle w:val="OtherTableBody"/>
            </w:pPr>
            <w:r>
              <w:t>User</w:t>
            </w:r>
          </w:p>
        </w:tc>
        <w:tc>
          <w:tcPr>
            <w:tcW w:w="600" w:type="dxa"/>
          </w:tcPr>
          <w:p w14:paraId="3A0212C1" w14:textId="77777777" w:rsidR="00B50050" w:rsidRDefault="00B50050" w:rsidP="0088127C">
            <w:pPr>
              <w:pStyle w:val="OtherTableBody"/>
            </w:pPr>
          </w:p>
        </w:tc>
        <w:tc>
          <w:tcPr>
            <w:tcW w:w="2600" w:type="dxa"/>
          </w:tcPr>
          <w:p w14:paraId="7C96381F" w14:textId="77777777" w:rsidR="00B50050" w:rsidRDefault="00B50050" w:rsidP="0088127C">
            <w:pPr>
              <w:pStyle w:val="OtherTableBody"/>
            </w:pPr>
            <w:r>
              <w:t>Other Environmental Factors</w:t>
            </w:r>
          </w:p>
        </w:tc>
        <w:tc>
          <w:tcPr>
            <w:tcW w:w="1400" w:type="dxa"/>
          </w:tcPr>
          <w:p w14:paraId="29F409E7" w14:textId="77777777" w:rsidR="00B50050" w:rsidRDefault="00B50050" w:rsidP="0088127C">
            <w:pPr>
              <w:pStyle w:val="OtherTableBody"/>
            </w:pPr>
          </w:p>
        </w:tc>
        <w:tc>
          <w:tcPr>
            <w:tcW w:w="4200" w:type="dxa"/>
          </w:tcPr>
          <w:p w14:paraId="122CBA83" w14:textId="77777777" w:rsidR="00B50050" w:rsidRDefault="00B50050" w:rsidP="0088127C">
            <w:pPr>
              <w:pStyle w:val="OtherTableBody"/>
            </w:pPr>
          </w:p>
        </w:tc>
      </w:tr>
      <w:tr w:rsidR="00B50050" w14:paraId="3B4BAD85" w14:textId="77777777" w:rsidTr="00195548">
        <w:tc>
          <w:tcPr>
            <w:tcW w:w="600" w:type="dxa"/>
          </w:tcPr>
          <w:p w14:paraId="54CD9279" w14:textId="77777777" w:rsidR="00B50050" w:rsidRDefault="00B50050" w:rsidP="0088127C">
            <w:pPr>
              <w:pStyle w:val="OtherTableBody"/>
            </w:pPr>
          </w:p>
        </w:tc>
        <w:tc>
          <w:tcPr>
            <w:tcW w:w="600" w:type="dxa"/>
          </w:tcPr>
          <w:p w14:paraId="6D79154E" w14:textId="77777777" w:rsidR="00B50050" w:rsidRDefault="00B50050" w:rsidP="0088127C">
            <w:pPr>
              <w:pStyle w:val="OtherTableBody"/>
            </w:pPr>
            <w:r>
              <w:t>0377</w:t>
            </w:r>
          </w:p>
        </w:tc>
        <w:tc>
          <w:tcPr>
            <w:tcW w:w="2600" w:type="dxa"/>
          </w:tcPr>
          <w:p w14:paraId="59333A02" w14:textId="77777777" w:rsidR="00B50050" w:rsidRDefault="00B50050" w:rsidP="0088127C">
            <w:pPr>
              <w:pStyle w:val="OtherTableBody"/>
            </w:pPr>
          </w:p>
        </w:tc>
        <w:tc>
          <w:tcPr>
            <w:tcW w:w="1400" w:type="dxa"/>
          </w:tcPr>
          <w:p w14:paraId="1D45557E" w14:textId="77777777" w:rsidR="00B50050" w:rsidRDefault="00B50050" w:rsidP="0088127C">
            <w:pPr>
              <w:pStyle w:val="OtherTableBody"/>
            </w:pPr>
            <w:r>
              <w:t>A60</w:t>
            </w:r>
          </w:p>
        </w:tc>
        <w:tc>
          <w:tcPr>
            <w:tcW w:w="4200" w:type="dxa"/>
          </w:tcPr>
          <w:p w14:paraId="07ED726E" w14:textId="77777777" w:rsidR="00B50050" w:rsidRDefault="00B50050" w:rsidP="0088127C">
            <w:pPr>
              <w:pStyle w:val="OtherTableBody"/>
            </w:pPr>
            <w:r>
              <w:t>Opened container, indoor atmosphere, 60 minutes duration</w:t>
            </w:r>
          </w:p>
        </w:tc>
      </w:tr>
      <w:tr w:rsidR="00B50050" w14:paraId="33C92D94" w14:textId="77777777" w:rsidTr="00195548">
        <w:tc>
          <w:tcPr>
            <w:tcW w:w="600" w:type="dxa"/>
          </w:tcPr>
          <w:p w14:paraId="614C8CB3" w14:textId="77777777" w:rsidR="00B50050" w:rsidRDefault="00B50050" w:rsidP="0088127C">
            <w:pPr>
              <w:pStyle w:val="OtherTableBody"/>
            </w:pPr>
          </w:p>
        </w:tc>
        <w:tc>
          <w:tcPr>
            <w:tcW w:w="600" w:type="dxa"/>
          </w:tcPr>
          <w:p w14:paraId="50BE9082" w14:textId="77777777" w:rsidR="00B50050" w:rsidRDefault="00B50050" w:rsidP="0088127C">
            <w:pPr>
              <w:pStyle w:val="OtherTableBody"/>
            </w:pPr>
            <w:r>
              <w:t>0377</w:t>
            </w:r>
          </w:p>
        </w:tc>
        <w:tc>
          <w:tcPr>
            <w:tcW w:w="2600" w:type="dxa"/>
          </w:tcPr>
          <w:p w14:paraId="39BAB121" w14:textId="77777777" w:rsidR="00B50050" w:rsidRDefault="00B50050" w:rsidP="0088127C">
            <w:pPr>
              <w:pStyle w:val="OtherTableBody"/>
            </w:pPr>
          </w:p>
        </w:tc>
        <w:tc>
          <w:tcPr>
            <w:tcW w:w="1400" w:type="dxa"/>
          </w:tcPr>
          <w:p w14:paraId="4A2A1A07" w14:textId="77777777" w:rsidR="00B50050" w:rsidRDefault="00B50050" w:rsidP="0088127C">
            <w:pPr>
              <w:pStyle w:val="OtherTableBody"/>
            </w:pPr>
            <w:r>
              <w:t>ATM</w:t>
            </w:r>
          </w:p>
        </w:tc>
        <w:tc>
          <w:tcPr>
            <w:tcW w:w="4200" w:type="dxa"/>
          </w:tcPr>
          <w:p w14:paraId="4C354C9E" w14:textId="77777777" w:rsidR="00B50050" w:rsidRDefault="00B50050" w:rsidP="0088127C">
            <w:pPr>
              <w:pStyle w:val="OtherTableBody"/>
            </w:pPr>
            <w:r>
              <w:t>Opened container, atmosphere and duration unspecified</w:t>
            </w:r>
          </w:p>
        </w:tc>
      </w:tr>
      <w:tr w:rsidR="00B50050" w14:paraId="4786724D" w14:textId="77777777" w:rsidTr="00195548">
        <w:tc>
          <w:tcPr>
            <w:tcW w:w="600" w:type="dxa"/>
          </w:tcPr>
          <w:p w14:paraId="47E65AFC" w14:textId="77777777" w:rsidR="00B50050" w:rsidRDefault="00B50050" w:rsidP="0088127C">
            <w:pPr>
              <w:pStyle w:val="OtherTableBody"/>
            </w:pPr>
            <w:r>
              <w:t>User</w:t>
            </w:r>
          </w:p>
        </w:tc>
        <w:tc>
          <w:tcPr>
            <w:tcW w:w="600" w:type="dxa"/>
          </w:tcPr>
          <w:p w14:paraId="6B3D55AD" w14:textId="77777777" w:rsidR="00B50050" w:rsidRDefault="00B50050" w:rsidP="0088127C">
            <w:pPr>
              <w:pStyle w:val="OtherTableBody"/>
            </w:pPr>
          </w:p>
        </w:tc>
        <w:tc>
          <w:tcPr>
            <w:tcW w:w="2600" w:type="dxa"/>
          </w:tcPr>
          <w:p w14:paraId="2B0CCFC6" w14:textId="77777777" w:rsidR="00B50050" w:rsidRDefault="00B50050" w:rsidP="0088127C">
            <w:pPr>
              <w:pStyle w:val="OtherTableBody"/>
            </w:pPr>
            <w:r>
              <w:t>Carrier Type</w:t>
            </w:r>
          </w:p>
        </w:tc>
        <w:tc>
          <w:tcPr>
            <w:tcW w:w="1400" w:type="dxa"/>
          </w:tcPr>
          <w:p w14:paraId="258BB792" w14:textId="77777777" w:rsidR="00B50050" w:rsidRDefault="00B50050" w:rsidP="0088127C">
            <w:pPr>
              <w:pStyle w:val="OtherTableBody"/>
            </w:pPr>
          </w:p>
        </w:tc>
        <w:tc>
          <w:tcPr>
            <w:tcW w:w="4200" w:type="dxa"/>
          </w:tcPr>
          <w:p w14:paraId="7C0E314E" w14:textId="77777777" w:rsidR="00B50050" w:rsidRDefault="00B50050" w:rsidP="0088127C">
            <w:pPr>
              <w:pStyle w:val="OtherTableBody"/>
            </w:pPr>
          </w:p>
        </w:tc>
      </w:tr>
      <w:tr w:rsidR="00B50050" w14:paraId="48E51676" w14:textId="77777777" w:rsidTr="00195548">
        <w:tc>
          <w:tcPr>
            <w:tcW w:w="600" w:type="dxa"/>
          </w:tcPr>
          <w:p w14:paraId="0BDBBC48" w14:textId="77777777" w:rsidR="00B50050" w:rsidRDefault="00B50050" w:rsidP="0088127C">
            <w:pPr>
              <w:pStyle w:val="OtherTableBody"/>
            </w:pPr>
          </w:p>
        </w:tc>
        <w:tc>
          <w:tcPr>
            <w:tcW w:w="600" w:type="dxa"/>
          </w:tcPr>
          <w:p w14:paraId="07D2D480" w14:textId="77777777" w:rsidR="00B50050" w:rsidRDefault="00B50050" w:rsidP="0088127C">
            <w:pPr>
              <w:pStyle w:val="OtherTableBody"/>
            </w:pPr>
            <w:r>
              <w:t>0378</w:t>
            </w:r>
          </w:p>
        </w:tc>
        <w:tc>
          <w:tcPr>
            <w:tcW w:w="2600" w:type="dxa"/>
          </w:tcPr>
          <w:p w14:paraId="3E2EEAC6" w14:textId="77777777" w:rsidR="00B50050" w:rsidRDefault="00B50050" w:rsidP="0088127C">
            <w:pPr>
              <w:pStyle w:val="OtherTableBody"/>
            </w:pPr>
          </w:p>
        </w:tc>
        <w:tc>
          <w:tcPr>
            <w:tcW w:w="1400" w:type="dxa"/>
          </w:tcPr>
          <w:p w14:paraId="28F17138" w14:textId="77777777" w:rsidR="00B50050" w:rsidRDefault="00B50050" w:rsidP="0088127C">
            <w:pPr>
              <w:pStyle w:val="OtherTableBody"/>
            </w:pPr>
            <w:r>
              <w:t>...</w:t>
            </w:r>
          </w:p>
        </w:tc>
        <w:tc>
          <w:tcPr>
            <w:tcW w:w="4200" w:type="dxa"/>
          </w:tcPr>
          <w:p w14:paraId="5191292A" w14:textId="77777777" w:rsidR="00B50050" w:rsidRDefault="00B50050" w:rsidP="0088127C">
            <w:pPr>
              <w:pStyle w:val="OtherTableBody"/>
            </w:pPr>
            <w:r>
              <w:t>No suggested values defined</w:t>
            </w:r>
          </w:p>
        </w:tc>
      </w:tr>
      <w:tr w:rsidR="00B50050" w14:paraId="61C22E2C" w14:textId="77777777" w:rsidTr="00195548">
        <w:tc>
          <w:tcPr>
            <w:tcW w:w="600" w:type="dxa"/>
          </w:tcPr>
          <w:p w14:paraId="179B7D6B" w14:textId="77777777" w:rsidR="00B50050" w:rsidRDefault="00B50050" w:rsidP="0088127C">
            <w:pPr>
              <w:pStyle w:val="OtherTableBody"/>
            </w:pPr>
            <w:r>
              <w:t>User</w:t>
            </w:r>
          </w:p>
        </w:tc>
        <w:tc>
          <w:tcPr>
            <w:tcW w:w="600" w:type="dxa"/>
          </w:tcPr>
          <w:p w14:paraId="43272F76" w14:textId="77777777" w:rsidR="00B50050" w:rsidRDefault="00B50050" w:rsidP="0088127C">
            <w:pPr>
              <w:pStyle w:val="OtherTableBody"/>
            </w:pPr>
          </w:p>
        </w:tc>
        <w:tc>
          <w:tcPr>
            <w:tcW w:w="2600" w:type="dxa"/>
          </w:tcPr>
          <w:p w14:paraId="5154A78B" w14:textId="77777777" w:rsidR="00B50050" w:rsidRDefault="00B50050" w:rsidP="0088127C">
            <w:pPr>
              <w:pStyle w:val="OtherTableBody"/>
            </w:pPr>
            <w:r>
              <w:t>Tray Type</w:t>
            </w:r>
          </w:p>
        </w:tc>
        <w:tc>
          <w:tcPr>
            <w:tcW w:w="1400" w:type="dxa"/>
          </w:tcPr>
          <w:p w14:paraId="37AC6BFE" w14:textId="77777777" w:rsidR="00B50050" w:rsidRDefault="00B50050" w:rsidP="0088127C">
            <w:pPr>
              <w:pStyle w:val="OtherTableBody"/>
            </w:pPr>
          </w:p>
        </w:tc>
        <w:tc>
          <w:tcPr>
            <w:tcW w:w="4200" w:type="dxa"/>
          </w:tcPr>
          <w:p w14:paraId="6CB7C9B6" w14:textId="77777777" w:rsidR="00B50050" w:rsidRDefault="00B50050" w:rsidP="0088127C">
            <w:pPr>
              <w:pStyle w:val="OtherTableBody"/>
            </w:pPr>
          </w:p>
        </w:tc>
      </w:tr>
      <w:tr w:rsidR="00B50050" w14:paraId="1F762D64" w14:textId="77777777" w:rsidTr="00195548">
        <w:tc>
          <w:tcPr>
            <w:tcW w:w="600" w:type="dxa"/>
          </w:tcPr>
          <w:p w14:paraId="71722CEA" w14:textId="77777777" w:rsidR="00B50050" w:rsidRDefault="00B50050" w:rsidP="0088127C">
            <w:pPr>
              <w:pStyle w:val="OtherTableBody"/>
            </w:pPr>
          </w:p>
        </w:tc>
        <w:tc>
          <w:tcPr>
            <w:tcW w:w="600" w:type="dxa"/>
          </w:tcPr>
          <w:p w14:paraId="44321288" w14:textId="77777777" w:rsidR="00B50050" w:rsidRDefault="00B50050" w:rsidP="0088127C">
            <w:pPr>
              <w:pStyle w:val="OtherTableBody"/>
            </w:pPr>
            <w:r>
              <w:t>0379</w:t>
            </w:r>
          </w:p>
        </w:tc>
        <w:tc>
          <w:tcPr>
            <w:tcW w:w="2600" w:type="dxa"/>
          </w:tcPr>
          <w:p w14:paraId="4FFDB942" w14:textId="77777777" w:rsidR="00B50050" w:rsidRDefault="00B50050" w:rsidP="0088127C">
            <w:pPr>
              <w:pStyle w:val="OtherTableBody"/>
            </w:pPr>
          </w:p>
        </w:tc>
        <w:tc>
          <w:tcPr>
            <w:tcW w:w="1400" w:type="dxa"/>
          </w:tcPr>
          <w:p w14:paraId="53B8E840" w14:textId="77777777" w:rsidR="00B50050" w:rsidRDefault="00B50050" w:rsidP="0088127C">
            <w:pPr>
              <w:pStyle w:val="OtherTableBody"/>
            </w:pPr>
            <w:r>
              <w:t>...</w:t>
            </w:r>
          </w:p>
        </w:tc>
        <w:tc>
          <w:tcPr>
            <w:tcW w:w="4200" w:type="dxa"/>
          </w:tcPr>
          <w:p w14:paraId="77B2BFD4" w14:textId="77777777" w:rsidR="00B50050" w:rsidRDefault="00B50050" w:rsidP="0088127C">
            <w:pPr>
              <w:pStyle w:val="OtherTableBody"/>
            </w:pPr>
            <w:r>
              <w:t>No suggested values defined</w:t>
            </w:r>
          </w:p>
        </w:tc>
      </w:tr>
      <w:tr w:rsidR="00B50050" w14:paraId="70BA405F" w14:textId="77777777" w:rsidTr="00195548">
        <w:tc>
          <w:tcPr>
            <w:tcW w:w="600" w:type="dxa"/>
          </w:tcPr>
          <w:p w14:paraId="13B81518" w14:textId="77777777" w:rsidR="00B50050" w:rsidRDefault="00B50050" w:rsidP="0088127C">
            <w:pPr>
              <w:pStyle w:val="OtherTableBody"/>
            </w:pPr>
            <w:r>
              <w:t>User</w:t>
            </w:r>
          </w:p>
        </w:tc>
        <w:tc>
          <w:tcPr>
            <w:tcW w:w="600" w:type="dxa"/>
          </w:tcPr>
          <w:p w14:paraId="180E034D" w14:textId="77777777" w:rsidR="00B50050" w:rsidRDefault="00B50050" w:rsidP="0088127C">
            <w:pPr>
              <w:pStyle w:val="OtherTableBody"/>
            </w:pPr>
          </w:p>
        </w:tc>
        <w:tc>
          <w:tcPr>
            <w:tcW w:w="2600" w:type="dxa"/>
          </w:tcPr>
          <w:p w14:paraId="6CA162AF" w14:textId="77777777" w:rsidR="00B50050" w:rsidRDefault="00B50050" w:rsidP="0088127C">
            <w:pPr>
              <w:pStyle w:val="OtherTableBody"/>
            </w:pPr>
            <w:r>
              <w:t>Separator Type</w:t>
            </w:r>
          </w:p>
        </w:tc>
        <w:tc>
          <w:tcPr>
            <w:tcW w:w="1400" w:type="dxa"/>
          </w:tcPr>
          <w:p w14:paraId="0653B8E2" w14:textId="77777777" w:rsidR="00B50050" w:rsidRDefault="00B50050" w:rsidP="0088127C">
            <w:pPr>
              <w:pStyle w:val="OtherTableBody"/>
            </w:pPr>
          </w:p>
        </w:tc>
        <w:tc>
          <w:tcPr>
            <w:tcW w:w="4200" w:type="dxa"/>
          </w:tcPr>
          <w:p w14:paraId="54E85964" w14:textId="77777777" w:rsidR="00B50050" w:rsidRDefault="00B50050" w:rsidP="0088127C">
            <w:pPr>
              <w:pStyle w:val="OtherTableBody"/>
            </w:pPr>
          </w:p>
        </w:tc>
      </w:tr>
      <w:tr w:rsidR="00B50050" w14:paraId="38FC7287" w14:textId="77777777" w:rsidTr="00195548">
        <w:tc>
          <w:tcPr>
            <w:tcW w:w="600" w:type="dxa"/>
          </w:tcPr>
          <w:p w14:paraId="34445DB2" w14:textId="77777777" w:rsidR="00B50050" w:rsidRDefault="00B50050" w:rsidP="0088127C">
            <w:pPr>
              <w:pStyle w:val="OtherTableBody"/>
            </w:pPr>
          </w:p>
        </w:tc>
        <w:tc>
          <w:tcPr>
            <w:tcW w:w="600" w:type="dxa"/>
          </w:tcPr>
          <w:p w14:paraId="3DCB3FC5" w14:textId="77777777" w:rsidR="00B50050" w:rsidRDefault="00B50050" w:rsidP="0088127C">
            <w:pPr>
              <w:pStyle w:val="OtherTableBody"/>
            </w:pPr>
            <w:r>
              <w:t>0380</w:t>
            </w:r>
          </w:p>
        </w:tc>
        <w:tc>
          <w:tcPr>
            <w:tcW w:w="2600" w:type="dxa"/>
          </w:tcPr>
          <w:p w14:paraId="395A34B2" w14:textId="77777777" w:rsidR="00B50050" w:rsidRDefault="00B50050" w:rsidP="0088127C">
            <w:pPr>
              <w:pStyle w:val="OtherTableBody"/>
            </w:pPr>
          </w:p>
        </w:tc>
        <w:tc>
          <w:tcPr>
            <w:tcW w:w="1400" w:type="dxa"/>
          </w:tcPr>
          <w:p w14:paraId="54A4591E" w14:textId="77777777" w:rsidR="00B50050" w:rsidRDefault="00B50050" w:rsidP="0088127C">
            <w:pPr>
              <w:pStyle w:val="OtherTableBody"/>
            </w:pPr>
            <w:r>
              <w:t>...</w:t>
            </w:r>
          </w:p>
        </w:tc>
        <w:tc>
          <w:tcPr>
            <w:tcW w:w="4200" w:type="dxa"/>
          </w:tcPr>
          <w:p w14:paraId="3FFBC68A" w14:textId="77777777" w:rsidR="00B50050" w:rsidRDefault="00B50050" w:rsidP="0088127C">
            <w:pPr>
              <w:pStyle w:val="OtherTableBody"/>
            </w:pPr>
            <w:r>
              <w:t>No suggested values defined</w:t>
            </w:r>
          </w:p>
        </w:tc>
      </w:tr>
      <w:tr w:rsidR="00B50050" w14:paraId="74FA3653" w14:textId="77777777" w:rsidTr="00195548">
        <w:tc>
          <w:tcPr>
            <w:tcW w:w="600" w:type="dxa"/>
          </w:tcPr>
          <w:p w14:paraId="47C26914" w14:textId="77777777" w:rsidR="00B50050" w:rsidRDefault="00B50050" w:rsidP="0088127C">
            <w:pPr>
              <w:pStyle w:val="OtherTableBody"/>
            </w:pPr>
            <w:r>
              <w:t>User</w:t>
            </w:r>
          </w:p>
        </w:tc>
        <w:tc>
          <w:tcPr>
            <w:tcW w:w="600" w:type="dxa"/>
          </w:tcPr>
          <w:p w14:paraId="0845FB69" w14:textId="77777777" w:rsidR="00B50050" w:rsidRDefault="00B50050" w:rsidP="0088127C">
            <w:pPr>
              <w:pStyle w:val="OtherTableBody"/>
            </w:pPr>
          </w:p>
        </w:tc>
        <w:tc>
          <w:tcPr>
            <w:tcW w:w="2600" w:type="dxa"/>
          </w:tcPr>
          <w:p w14:paraId="7FCAA822" w14:textId="77777777" w:rsidR="00B50050" w:rsidRDefault="00B50050" w:rsidP="0088127C">
            <w:pPr>
              <w:pStyle w:val="OtherTableBody"/>
            </w:pPr>
            <w:r>
              <w:t>Cap Type</w:t>
            </w:r>
          </w:p>
        </w:tc>
        <w:tc>
          <w:tcPr>
            <w:tcW w:w="1400" w:type="dxa"/>
          </w:tcPr>
          <w:p w14:paraId="1CA11B03" w14:textId="77777777" w:rsidR="00B50050" w:rsidRDefault="00B50050" w:rsidP="0088127C">
            <w:pPr>
              <w:pStyle w:val="OtherTableBody"/>
            </w:pPr>
          </w:p>
        </w:tc>
        <w:tc>
          <w:tcPr>
            <w:tcW w:w="4200" w:type="dxa"/>
          </w:tcPr>
          <w:p w14:paraId="6B9602E7" w14:textId="77777777" w:rsidR="00B50050" w:rsidRDefault="00B50050" w:rsidP="0088127C">
            <w:pPr>
              <w:pStyle w:val="OtherTableBody"/>
            </w:pPr>
          </w:p>
        </w:tc>
      </w:tr>
      <w:tr w:rsidR="00B50050" w14:paraId="2D0F04DB" w14:textId="77777777" w:rsidTr="00195548">
        <w:tc>
          <w:tcPr>
            <w:tcW w:w="600" w:type="dxa"/>
          </w:tcPr>
          <w:p w14:paraId="3E030943" w14:textId="77777777" w:rsidR="00B50050" w:rsidRDefault="00B50050" w:rsidP="0088127C">
            <w:pPr>
              <w:pStyle w:val="OtherTableBody"/>
            </w:pPr>
          </w:p>
        </w:tc>
        <w:tc>
          <w:tcPr>
            <w:tcW w:w="600" w:type="dxa"/>
          </w:tcPr>
          <w:p w14:paraId="1587139A" w14:textId="77777777" w:rsidR="00B50050" w:rsidRDefault="00B50050" w:rsidP="0088127C">
            <w:pPr>
              <w:pStyle w:val="OtherTableBody"/>
            </w:pPr>
            <w:r>
              <w:t>0381</w:t>
            </w:r>
          </w:p>
        </w:tc>
        <w:tc>
          <w:tcPr>
            <w:tcW w:w="2600" w:type="dxa"/>
          </w:tcPr>
          <w:p w14:paraId="7A07C0A0" w14:textId="77777777" w:rsidR="00B50050" w:rsidRDefault="00B50050" w:rsidP="0088127C">
            <w:pPr>
              <w:pStyle w:val="OtherTableBody"/>
            </w:pPr>
          </w:p>
        </w:tc>
        <w:tc>
          <w:tcPr>
            <w:tcW w:w="1400" w:type="dxa"/>
          </w:tcPr>
          <w:p w14:paraId="1675B77C" w14:textId="77777777" w:rsidR="00B50050" w:rsidRDefault="00B50050" w:rsidP="0088127C">
            <w:pPr>
              <w:pStyle w:val="OtherTableBody"/>
            </w:pPr>
            <w:r>
              <w:t>...</w:t>
            </w:r>
          </w:p>
        </w:tc>
        <w:tc>
          <w:tcPr>
            <w:tcW w:w="4200" w:type="dxa"/>
          </w:tcPr>
          <w:p w14:paraId="3D0CBF2D" w14:textId="77777777" w:rsidR="00B50050" w:rsidRDefault="00B50050" w:rsidP="0088127C">
            <w:pPr>
              <w:pStyle w:val="OtherTableBody"/>
            </w:pPr>
            <w:r>
              <w:t>No suggested values defined</w:t>
            </w:r>
          </w:p>
        </w:tc>
      </w:tr>
      <w:tr w:rsidR="00B50050" w14:paraId="03C563DD" w14:textId="77777777" w:rsidTr="00195548">
        <w:tc>
          <w:tcPr>
            <w:tcW w:w="600" w:type="dxa"/>
          </w:tcPr>
          <w:p w14:paraId="343A016D" w14:textId="77777777" w:rsidR="00B50050" w:rsidRDefault="00B50050" w:rsidP="0088127C">
            <w:pPr>
              <w:pStyle w:val="OtherTableBody"/>
            </w:pPr>
            <w:r>
              <w:t>User</w:t>
            </w:r>
          </w:p>
        </w:tc>
        <w:tc>
          <w:tcPr>
            <w:tcW w:w="600" w:type="dxa"/>
          </w:tcPr>
          <w:p w14:paraId="30559175" w14:textId="77777777" w:rsidR="00B50050" w:rsidRDefault="00B50050" w:rsidP="0088127C">
            <w:pPr>
              <w:pStyle w:val="OtherTableBody"/>
            </w:pPr>
          </w:p>
        </w:tc>
        <w:tc>
          <w:tcPr>
            <w:tcW w:w="2600" w:type="dxa"/>
          </w:tcPr>
          <w:p w14:paraId="5DBA0DB1" w14:textId="77777777" w:rsidR="00B50050" w:rsidRDefault="00B50050" w:rsidP="0088127C">
            <w:pPr>
              <w:pStyle w:val="OtherTableBody"/>
            </w:pPr>
            <w:r>
              <w:t>Drug Interference</w:t>
            </w:r>
          </w:p>
        </w:tc>
        <w:tc>
          <w:tcPr>
            <w:tcW w:w="1400" w:type="dxa"/>
          </w:tcPr>
          <w:p w14:paraId="45AC377C" w14:textId="77777777" w:rsidR="00B50050" w:rsidRDefault="00B50050" w:rsidP="0088127C">
            <w:pPr>
              <w:pStyle w:val="OtherTableBody"/>
            </w:pPr>
          </w:p>
        </w:tc>
        <w:tc>
          <w:tcPr>
            <w:tcW w:w="4200" w:type="dxa"/>
          </w:tcPr>
          <w:p w14:paraId="7AD9775F" w14:textId="77777777" w:rsidR="00B50050" w:rsidRDefault="00B50050" w:rsidP="0088127C">
            <w:pPr>
              <w:pStyle w:val="OtherTableBody"/>
            </w:pPr>
          </w:p>
        </w:tc>
      </w:tr>
      <w:tr w:rsidR="00B50050" w14:paraId="29C50600" w14:textId="77777777" w:rsidTr="00195548">
        <w:tc>
          <w:tcPr>
            <w:tcW w:w="600" w:type="dxa"/>
          </w:tcPr>
          <w:p w14:paraId="4694BB93" w14:textId="77777777" w:rsidR="00B50050" w:rsidRDefault="00B50050" w:rsidP="0088127C">
            <w:pPr>
              <w:pStyle w:val="OtherTableBody"/>
            </w:pPr>
          </w:p>
        </w:tc>
        <w:tc>
          <w:tcPr>
            <w:tcW w:w="600" w:type="dxa"/>
          </w:tcPr>
          <w:p w14:paraId="52ECC946" w14:textId="77777777" w:rsidR="00B50050" w:rsidRDefault="00B50050" w:rsidP="0088127C">
            <w:pPr>
              <w:pStyle w:val="OtherTableBody"/>
            </w:pPr>
            <w:r>
              <w:t>0382</w:t>
            </w:r>
          </w:p>
        </w:tc>
        <w:tc>
          <w:tcPr>
            <w:tcW w:w="2600" w:type="dxa"/>
          </w:tcPr>
          <w:p w14:paraId="60F25839" w14:textId="77777777" w:rsidR="00B50050" w:rsidRDefault="00B50050" w:rsidP="0088127C">
            <w:pPr>
              <w:pStyle w:val="OtherTableBody"/>
            </w:pPr>
          </w:p>
        </w:tc>
        <w:tc>
          <w:tcPr>
            <w:tcW w:w="1400" w:type="dxa"/>
          </w:tcPr>
          <w:p w14:paraId="4C2F5BB9" w14:textId="77777777" w:rsidR="00B50050" w:rsidRDefault="00B50050" w:rsidP="0088127C">
            <w:pPr>
              <w:pStyle w:val="OtherTableBody"/>
            </w:pPr>
            <w:r>
              <w:t>...</w:t>
            </w:r>
          </w:p>
        </w:tc>
        <w:tc>
          <w:tcPr>
            <w:tcW w:w="4200" w:type="dxa"/>
          </w:tcPr>
          <w:p w14:paraId="4FDE99F4" w14:textId="77777777" w:rsidR="00B50050" w:rsidRDefault="00B50050" w:rsidP="0088127C">
            <w:pPr>
              <w:pStyle w:val="OtherTableBody"/>
            </w:pPr>
            <w:r>
              <w:t>No suggested values defined</w:t>
            </w:r>
          </w:p>
        </w:tc>
      </w:tr>
      <w:tr w:rsidR="00B50050" w14:paraId="629838C5" w14:textId="77777777" w:rsidTr="00195548">
        <w:tc>
          <w:tcPr>
            <w:tcW w:w="600" w:type="dxa"/>
          </w:tcPr>
          <w:p w14:paraId="0683F81C" w14:textId="77777777" w:rsidR="00B50050" w:rsidRDefault="00B50050" w:rsidP="0088127C">
            <w:pPr>
              <w:pStyle w:val="OtherTableBody"/>
            </w:pPr>
            <w:r>
              <w:t>HL7</w:t>
            </w:r>
          </w:p>
        </w:tc>
        <w:tc>
          <w:tcPr>
            <w:tcW w:w="600" w:type="dxa"/>
          </w:tcPr>
          <w:p w14:paraId="0FD1EFF0" w14:textId="77777777" w:rsidR="00B50050" w:rsidRDefault="00B50050" w:rsidP="0088127C">
            <w:pPr>
              <w:pStyle w:val="OtherTableBody"/>
            </w:pPr>
          </w:p>
        </w:tc>
        <w:tc>
          <w:tcPr>
            <w:tcW w:w="2600" w:type="dxa"/>
          </w:tcPr>
          <w:p w14:paraId="03EE92A6" w14:textId="77777777" w:rsidR="00B50050" w:rsidRDefault="00B50050" w:rsidP="0088127C">
            <w:pPr>
              <w:pStyle w:val="OtherTableBody"/>
            </w:pPr>
            <w:r>
              <w:t>Substance Status</w:t>
            </w:r>
          </w:p>
        </w:tc>
        <w:tc>
          <w:tcPr>
            <w:tcW w:w="1400" w:type="dxa"/>
          </w:tcPr>
          <w:p w14:paraId="727C9037" w14:textId="77777777" w:rsidR="00B50050" w:rsidRDefault="00B50050" w:rsidP="0088127C">
            <w:pPr>
              <w:pStyle w:val="OtherTableBody"/>
            </w:pPr>
          </w:p>
        </w:tc>
        <w:tc>
          <w:tcPr>
            <w:tcW w:w="4200" w:type="dxa"/>
          </w:tcPr>
          <w:p w14:paraId="2FB58ABD" w14:textId="77777777" w:rsidR="00B50050" w:rsidRDefault="00B50050" w:rsidP="0088127C">
            <w:pPr>
              <w:pStyle w:val="OtherTableBody"/>
            </w:pPr>
          </w:p>
        </w:tc>
      </w:tr>
      <w:tr w:rsidR="00B50050" w14:paraId="677905F3" w14:textId="77777777" w:rsidTr="00195548">
        <w:tc>
          <w:tcPr>
            <w:tcW w:w="600" w:type="dxa"/>
          </w:tcPr>
          <w:p w14:paraId="04C6BBAE" w14:textId="77777777" w:rsidR="00B50050" w:rsidRDefault="00B50050" w:rsidP="0088127C">
            <w:pPr>
              <w:pStyle w:val="OtherTableBody"/>
            </w:pPr>
          </w:p>
        </w:tc>
        <w:tc>
          <w:tcPr>
            <w:tcW w:w="600" w:type="dxa"/>
          </w:tcPr>
          <w:p w14:paraId="571ABB15" w14:textId="77777777" w:rsidR="00B50050" w:rsidRDefault="00B50050" w:rsidP="0088127C">
            <w:pPr>
              <w:pStyle w:val="OtherTableBody"/>
            </w:pPr>
            <w:r>
              <w:t>0383</w:t>
            </w:r>
          </w:p>
        </w:tc>
        <w:tc>
          <w:tcPr>
            <w:tcW w:w="2600" w:type="dxa"/>
          </w:tcPr>
          <w:p w14:paraId="3787E94C" w14:textId="77777777" w:rsidR="00B50050" w:rsidRDefault="00B50050" w:rsidP="0088127C">
            <w:pPr>
              <w:pStyle w:val="OtherTableBody"/>
            </w:pPr>
          </w:p>
        </w:tc>
        <w:tc>
          <w:tcPr>
            <w:tcW w:w="1400" w:type="dxa"/>
          </w:tcPr>
          <w:p w14:paraId="740DEC30" w14:textId="77777777" w:rsidR="00B50050" w:rsidRDefault="00B50050" w:rsidP="0088127C">
            <w:pPr>
              <w:pStyle w:val="OtherTableBody"/>
            </w:pPr>
            <w:r>
              <w:t>CE</w:t>
            </w:r>
          </w:p>
        </w:tc>
        <w:tc>
          <w:tcPr>
            <w:tcW w:w="4200" w:type="dxa"/>
          </w:tcPr>
          <w:p w14:paraId="552AD6A3" w14:textId="77777777" w:rsidR="00B50050" w:rsidRDefault="00B50050" w:rsidP="0088127C">
            <w:pPr>
              <w:pStyle w:val="OtherTableBody"/>
            </w:pPr>
            <w:r>
              <w:t>Calibration Error</w:t>
            </w:r>
          </w:p>
        </w:tc>
      </w:tr>
      <w:tr w:rsidR="00B50050" w14:paraId="27FEE878" w14:textId="77777777" w:rsidTr="00195548">
        <w:tc>
          <w:tcPr>
            <w:tcW w:w="600" w:type="dxa"/>
          </w:tcPr>
          <w:p w14:paraId="28E63A35" w14:textId="77777777" w:rsidR="00B50050" w:rsidRDefault="00B50050" w:rsidP="0088127C">
            <w:pPr>
              <w:pStyle w:val="OtherTableBody"/>
            </w:pPr>
          </w:p>
        </w:tc>
        <w:tc>
          <w:tcPr>
            <w:tcW w:w="600" w:type="dxa"/>
          </w:tcPr>
          <w:p w14:paraId="2353D18E" w14:textId="77777777" w:rsidR="00B50050" w:rsidRDefault="00B50050" w:rsidP="0088127C">
            <w:pPr>
              <w:pStyle w:val="OtherTableBody"/>
            </w:pPr>
            <w:r>
              <w:t>0383</w:t>
            </w:r>
          </w:p>
        </w:tc>
        <w:tc>
          <w:tcPr>
            <w:tcW w:w="2600" w:type="dxa"/>
          </w:tcPr>
          <w:p w14:paraId="619B074E" w14:textId="77777777" w:rsidR="00B50050" w:rsidRDefault="00B50050" w:rsidP="0088127C">
            <w:pPr>
              <w:pStyle w:val="OtherTableBody"/>
            </w:pPr>
          </w:p>
        </w:tc>
        <w:tc>
          <w:tcPr>
            <w:tcW w:w="1400" w:type="dxa"/>
          </w:tcPr>
          <w:p w14:paraId="1374298F" w14:textId="77777777" w:rsidR="00B50050" w:rsidRDefault="00B50050" w:rsidP="0088127C">
            <w:pPr>
              <w:pStyle w:val="OtherTableBody"/>
            </w:pPr>
            <w:r>
              <w:t>CW</w:t>
            </w:r>
          </w:p>
        </w:tc>
        <w:tc>
          <w:tcPr>
            <w:tcW w:w="4200" w:type="dxa"/>
          </w:tcPr>
          <w:p w14:paraId="6A6B0DD7" w14:textId="77777777" w:rsidR="00B50050" w:rsidRDefault="00B50050" w:rsidP="0088127C">
            <w:pPr>
              <w:pStyle w:val="OtherTableBody"/>
            </w:pPr>
            <w:r>
              <w:t>Calibration Warning</w:t>
            </w:r>
          </w:p>
        </w:tc>
      </w:tr>
      <w:tr w:rsidR="00B50050" w14:paraId="518F86F0" w14:textId="77777777" w:rsidTr="00195548">
        <w:tc>
          <w:tcPr>
            <w:tcW w:w="600" w:type="dxa"/>
          </w:tcPr>
          <w:p w14:paraId="792904A1" w14:textId="77777777" w:rsidR="00B50050" w:rsidRDefault="00B50050" w:rsidP="0088127C">
            <w:pPr>
              <w:pStyle w:val="OtherTableBody"/>
            </w:pPr>
          </w:p>
        </w:tc>
        <w:tc>
          <w:tcPr>
            <w:tcW w:w="600" w:type="dxa"/>
          </w:tcPr>
          <w:p w14:paraId="35A387CE" w14:textId="77777777" w:rsidR="00B50050" w:rsidRDefault="00B50050" w:rsidP="0088127C">
            <w:pPr>
              <w:pStyle w:val="OtherTableBody"/>
            </w:pPr>
            <w:r>
              <w:t>0383</w:t>
            </w:r>
          </w:p>
        </w:tc>
        <w:tc>
          <w:tcPr>
            <w:tcW w:w="2600" w:type="dxa"/>
          </w:tcPr>
          <w:p w14:paraId="5D9DB24A" w14:textId="77777777" w:rsidR="00B50050" w:rsidRDefault="00B50050" w:rsidP="0088127C">
            <w:pPr>
              <w:pStyle w:val="OtherTableBody"/>
            </w:pPr>
          </w:p>
        </w:tc>
        <w:tc>
          <w:tcPr>
            <w:tcW w:w="1400" w:type="dxa"/>
          </w:tcPr>
          <w:p w14:paraId="05CDB387" w14:textId="77777777" w:rsidR="00B50050" w:rsidRDefault="00B50050" w:rsidP="0088127C">
            <w:pPr>
              <w:pStyle w:val="OtherTableBody"/>
            </w:pPr>
            <w:r>
              <w:t>EE</w:t>
            </w:r>
          </w:p>
        </w:tc>
        <w:tc>
          <w:tcPr>
            <w:tcW w:w="4200" w:type="dxa"/>
          </w:tcPr>
          <w:p w14:paraId="3F6CF213" w14:textId="77777777" w:rsidR="00B50050" w:rsidRDefault="00B50050" w:rsidP="0088127C">
            <w:pPr>
              <w:pStyle w:val="OtherTableBody"/>
            </w:pPr>
            <w:r>
              <w:t>Expired Error</w:t>
            </w:r>
          </w:p>
        </w:tc>
      </w:tr>
      <w:tr w:rsidR="00B50050" w14:paraId="405349DB" w14:textId="77777777" w:rsidTr="00195548">
        <w:tc>
          <w:tcPr>
            <w:tcW w:w="600" w:type="dxa"/>
          </w:tcPr>
          <w:p w14:paraId="0A387C55" w14:textId="77777777" w:rsidR="00B50050" w:rsidRDefault="00B50050" w:rsidP="0088127C">
            <w:pPr>
              <w:pStyle w:val="OtherTableBody"/>
            </w:pPr>
          </w:p>
        </w:tc>
        <w:tc>
          <w:tcPr>
            <w:tcW w:w="600" w:type="dxa"/>
          </w:tcPr>
          <w:p w14:paraId="340685DF" w14:textId="77777777" w:rsidR="00B50050" w:rsidRDefault="00B50050" w:rsidP="0088127C">
            <w:pPr>
              <w:pStyle w:val="OtherTableBody"/>
            </w:pPr>
            <w:r>
              <w:t>0383</w:t>
            </w:r>
          </w:p>
        </w:tc>
        <w:tc>
          <w:tcPr>
            <w:tcW w:w="2600" w:type="dxa"/>
          </w:tcPr>
          <w:p w14:paraId="794A904E" w14:textId="77777777" w:rsidR="00B50050" w:rsidRDefault="00B50050" w:rsidP="0088127C">
            <w:pPr>
              <w:pStyle w:val="OtherTableBody"/>
            </w:pPr>
          </w:p>
        </w:tc>
        <w:tc>
          <w:tcPr>
            <w:tcW w:w="1400" w:type="dxa"/>
          </w:tcPr>
          <w:p w14:paraId="3C8EE770" w14:textId="77777777" w:rsidR="00B50050" w:rsidRDefault="00B50050" w:rsidP="0088127C">
            <w:pPr>
              <w:pStyle w:val="OtherTableBody"/>
            </w:pPr>
            <w:r>
              <w:t>EW</w:t>
            </w:r>
          </w:p>
        </w:tc>
        <w:tc>
          <w:tcPr>
            <w:tcW w:w="4200" w:type="dxa"/>
          </w:tcPr>
          <w:p w14:paraId="51518B21" w14:textId="77777777" w:rsidR="00B50050" w:rsidRDefault="00B50050" w:rsidP="0088127C">
            <w:pPr>
              <w:pStyle w:val="OtherTableBody"/>
            </w:pPr>
            <w:r>
              <w:t>Expired Warning</w:t>
            </w:r>
          </w:p>
        </w:tc>
      </w:tr>
      <w:tr w:rsidR="00B50050" w14:paraId="30D7D504" w14:textId="77777777" w:rsidTr="00195548">
        <w:tc>
          <w:tcPr>
            <w:tcW w:w="600" w:type="dxa"/>
          </w:tcPr>
          <w:p w14:paraId="56451A5E" w14:textId="77777777" w:rsidR="00B50050" w:rsidRDefault="00B50050" w:rsidP="0088127C">
            <w:pPr>
              <w:pStyle w:val="OtherTableBody"/>
            </w:pPr>
          </w:p>
        </w:tc>
        <w:tc>
          <w:tcPr>
            <w:tcW w:w="600" w:type="dxa"/>
          </w:tcPr>
          <w:p w14:paraId="341170C0" w14:textId="77777777" w:rsidR="00B50050" w:rsidRDefault="00B50050" w:rsidP="0088127C">
            <w:pPr>
              <w:pStyle w:val="OtherTableBody"/>
            </w:pPr>
            <w:r>
              <w:t>0383</w:t>
            </w:r>
          </w:p>
        </w:tc>
        <w:tc>
          <w:tcPr>
            <w:tcW w:w="2600" w:type="dxa"/>
          </w:tcPr>
          <w:p w14:paraId="1C1F3F1B" w14:textId="77777777" w:rsidR="00B50050" w:rsidRDefault="00B50050" w:rsidP="0088127C">
            <w:pPr>
              <w:pStyle w:val="OtherTableBody"/>
            </w:pPr>
          </w:p>
        </w:tc>
        <w:tc>
          <w:tcPr>
            <w:tcW w:w="1400" w:type="dxa"/>
          </w:tcPr>
          <w:p w14:paraId="75C4C1FA" w14:textId="77777777" w:rsidR="00B50050" w:rsidRDefault="00B50050" w:rsidP="0088127C">
            <w:pPr>
              <w:pStyle w:val="OtherTableBody"/>
            </w:pPr>
            <w:r>
              <w:t>NE</w:t>
            </w:r>
          </w:p>
        </w:tc>
        <w:tc>
          <w:tcPr>
            <w:tcW w:w="4200" w:type="dxa"/>
          </w:tcPr>
          <w:p w14:paraId="1852857D" w14:textId="77777777" w:rsidR="00B50050" w:rsidRDefault="00B50050" w:rsidP="0088127C">
            <w:pPr>
              <w:pStyle w:val="OtherTableBody"/>
            </w:pPr>
            <w:r>
              <w:t>Not Available Error</w:t>
            </w:r>
          </w:p>
        </w:tc>
      </w:tr>
      <w:tr w:rsidR="00B50050" w14:paraId="6697E0F8" w14:textId="77777777" w:rsidTr="00195548">
        <w:tc>
          <w:tcPr>
            <w:tcW w:w="600" w:type="dxa"/>
          </w:tcPr>
          <w:p w14:paraId="6313D4AA" w14:textId="77777777" w:rsidR="00B50050" w:rsidRDefault="00B50050" w:rsidP="0088127C">
            <w:pPr>
              <w:pStyle w:val="OtherTableBody"/>
            </w:pPr>
          </w:p>
        </w:tc>
        <w:tc>
          <w:tcPr>
            <w:tcW w:w="600" w:type="dxa"/>
          </w:tcPr>
          <w:p w14:paraId="0AD27246" w14:textId="77777777" w:rsidR="00B50050" w:rsidRDefault="00B50050" w:rsidP="0088127C">
            <w:pPr>
              <w:pStyle w:val="OtherTableBody"/>
            </w:pPr>
            <w:r>
              <w:t>0383</w:t>
            </w:r>
          </w:p>
        </w:tc>
        <w:tc>
          <w:tcPr>
            <w:tcW w:w="2600" w:type="dxa"/>
          </w:tcPr>
          <w:p w14:paraId="4676AC37" w14:textId="77777777" w:rsidR="00B50050" w:rsidRDefault="00B50050" w:rsidP="0088127C">
            <w:pPr>
              <w:pStyle w:val="OtherTableBody"/>
            </w:pPr>
          </w:p>
        </w:tc>
        <w:tc>
          <w:tcPr>
            <w:tcW w:w="1400" w:type="dxa"/>
          </w:tcPr>
          <w:p w14:paraId="51B98A14" w14:textId="77777777" w:rsidR="00B50050" w:rsidRDefault="00B50050" w:rsidP="0088127C">
            <w:pPr>
              <w:pStyle w:val="OtherTableBody"/>
            </w:pPr>
            <w:r>
              <w:t>NW</w:t>
            </w:r>
          </w:p>
        </w:tc>
        <w:tc>
          <w:tcPr>
            <w:tcW w:w="4200" w:type="dxa"/>
          </w:tcPr>
          <w:p w14:paraId="55F301C6" w14:textId="77777777" w:rsidR="00B50050" w:rsidRDefault="00B50050" w:rsidP="0088127C">
            <w:pPr>
              <w:pStyle w:val="OtherTableBody"/>
            </w:pPr>
            <w:r>
              <w:t>Not Available Warning</w:t>
            </w:r>
          </w:p>
        </w:tc>
      </w:tr>
      <w:tr w:rsidR="00B50050" w14:paraId="5E9B89FA" w14:textId="77777777" w:rsidTr="00195548">
        <w:tc>
          <w:tcPr>
            <w:tcW w:w="600" w:type="dxa"/>
          </w:tcPr>
          <w:p w14:paraId="6B9E7457" w14:textId="77777777" w:rsidR="00B50050" w:rsidRDefault="00B50050" w:rsidP="0088127C">
            <w:pPr>
              <w:pStyle w:val="OtherTableBody"/>
            </w:pPr>
          </w:p>
        </w:tc>
        <w:tc>
          <w:tcPr>
            <w:tcW w:w="600" w:type="dxa"/>
          </w:tcPr>
          <w:p w14:paraId="38E21D2D" w14:textId="77777777" w:rsidR="00B50050" w:rsidRDefault="00B50050" w:rsidP="0088127C">
            <w:pPr>
              <w:pStyle w:val="OtherTableBody"/>
            </w:pPr>
            <w:r>
              <w:t>0383</w:t>
            </w:r>
          </w:p>
        </w:tc>
        <w:tc>
          <w:tcPr>
            <w:tcW w:w="2600" w:type="dxa"/>
          </w:tcPr>
          <w:p w14:paraId="55860CA8" w14:textId="77777777" w:rsidR="00B50050" w:rsidRDefault="00B50050" w:rsidP="0088127C">
            <w:pPr>
              <w:pStyle w:val="OtherTableBody"/>
            </w:pPr>
          </w:p>
        </w:tc>
        <w:tc>
          <w:tcPr>
            <w:tcW w:w="1400" w:type="dxa"/>
          </w:tcPr>
          <w:p w14:paraId="12A0638C" w14:textId="77777777" w:rsidR="00B50050" w:rsidRDefault="00B50050" w:rsidP="0088127C">
            <w:pPr>
              <w:pStyle w:val="OtherTableBody"/>
            </w:pPr>
            <w:r>
              <w:t>OE</w:t>
            </w:r>
          </w:p>
        </w:tc>
        <w:tc>
          <w:tcPr>
            <w:tcW w:w="4200" w:type="dxa"/>
          </w:tcPr>
          <w:p w14:paraId="2E17B585" w14:textId="77777777" w:rsidR="00B50050" w:rsidRDefault="00B50050" w:rsidP="0088127C">
            <w:pPr>
              <w:pStyle w:val="OtherTableBody"/>
            </w:pPr>
            <w:r>
              <w:t>Other Error</w:t>
            </w:r>
          </w:p>
        </w:tc>
      </w:tr>
      <w:tr w:rsidR="00B50050" w14:paraId="34202EDA" w14:textId="77777777" w:rsidTr="00195548">
        <w:tc>
          <w:tcPr>
            <w:tcW w:w="600" w:type="dxa"/>
          </w:tcPr>
          <w:p w14:paraId="100933C9" w14:textId="77777777" w:rsidR="00B50050" w:rsidRDefault="00B50050" w:rsidP="0088127C">
            <w:pPr>
              <w:pStyle w:val="OtherTableBody"/>
            </w:pPr>
          </w:p>
        </w:tc>
        <w:tc>
          <w:tcPr>
            <w:tcW w:w="600" w:type="dxa"/>
          </w:tcPr>
          <w:p w14:paraId="4C145214" w14:textId="77777777" w:rsidR="00B50050" w:rsidRDefault="00B50050" w:rsidP="0088127C">
            <w:pPr>
              <w:pStyle w:val="OtherTableBody"/>
            </w:pPr>
            <w:r>
              <w:t>0383</w:t>
            </w:r>
          </w:p>
        </w:tc>
        <w:tc>
          <w:tcPr>
            <w:tcW w:w="2600" w:type="dxa"/>
          </w:tcPr>
          <w:p w14:paraId="429D9B9D" w14:textId="77777777" w:rsidR="00B50050" w:rsidRDefault="00B50050" w:rsidP="0088127C">
            <w:pPr>
              <w:pStyle w:val="OtherTableBody"/>
            </w:pPr>
          </w:p>
        </w:tc>
        <w:tc>
          <w:tcPr>
            <w:tcW w:w="1400" w:type="dxa"/>
          </w:tcPr>
          <w:p w14:paraId="3367A16A" w14:textId="77777777" w:rsidR="00B50050" w:rsidRDefault="00B50050" w:rsidP="0088127C">
            <w:pPr>
              <w:pStyle w:val="OtherTableBody"/>
            </w:pPr>
            <w:r>
              <w:t>OK</w:t>
            </w:r>
          </w:p>
        </w:tc>
        <w:tc>
          <w:tcPr>
            <w:tcW w:w="4200" w:type="dxa"/>
          </w:tcPr>
          <w:p w14:paraId="29A82F02" w14:textId="77777777" w:rsidR="00B50050" w:rsidRDefault="00B50050" w:rsidP="0088127C">
            <w:pPr>
              <w:pStyle w:val="OtherTableBody"/>
            </w:pPr>
            <w:r>
              <w:t>OK Status</w:t>
            </w:r>
          </w:p>
        </w:tc>
      </w:tr>
      <w:tr w:rsidR="00B50050" w14:paraId="257C2152" w14:textId="77777777" w:rsidTr="00195548">
        <w:tc>
          <w:tcPr>
            <w:tcW w:w="600" w:type="dxa"/>
          </w:tcPr>
          <w:p w14:paraId="51B233D7" w14:textId="77777777" w:rsidR="00B50050" w:rsidRDefault="00B50050" w:rsidP="0088127C">
            <w:pPr>
              <w:pStyle w:val="OtherTableBody"/>
            </w:pPr>
          </w:p>
        </w:tc>
        <w:tc>
          <w:tcPr>
            <w:tcW w:w="600" w:type="dxa"/>
          </w:tcPr>
          <w:p w14:paraId="3C7BA65B" w14:textId="77777777" w:rsidR="00B50050" w:rsidRDefault="00B50050" w:rsidP="0088127C">
            <w:pPr>
              <w:pStyle w:val="OtherTableBody"/>
            </w:pPr>
            <w:r>
              <w:t>0383</w:t>
            </w:r>
          </w:p>
        </w:tc>
        <w:tc>
          <w:tcPr>
            <w:tcW w:w="2600" w:type="dxa"/>
          </w:tcPr>
          <w:p w14:paraId="6EA9D66F" w14:textId="77777777" w:rsidR="00B50050" w:rsidRDefault="00B50050" w:rsidP="0088127C">
            <w:pPr>
              <w:pStyle w:val="OtherTableBody"/>
            </w:pPr>
          </w:p>
        </w:tc>
        <w:tc>
          <w:tcPr>
            <w:tcW w:w="1400" w:type="dxa"/>
          </w:tcPr>
          <w:p w14:paraId="04945750" w14:textId="77777777" w:rsidR="00B50050" w:rsidRDefault="00B50050" w:rsidP="0088127C">
            <w:pPr>
              <w:pStyle w:val="OtherTableBody"/>
            </w:pPr>
            <w:r>
              <w:t>OW</w:t>
            </w:r>
          </w:p>
        </w:tc>
        <w:tc>
          <w:tcPr>
            <w:tcW w:w="4200" w:type="dxa"/>
          </w:tcPr>
          <w:p w14:paraId="49E65C9F" w14:textId="77777777" w:rsidR="00B50050" w:rsidRDefault="00B50050" w:rsidP="0088127C">
            <w:pPr>
              <w:pStyle w:val="OtherTableBody"/>
            </w:pPr>
            <w:r>
              <w:t>Other Warning</w:t>
            </w:r>
          </w:p>
        </w:tc>
      </w:tr>
      <w:tr w:rsidR="00B50050" w14:paraId="3419F832" w14:textId="77777777" w:rsidTr="00195548">
        <w:tc>
          <w:tcPr>
            <w:tcW w:w="600" w:type="dxa"/>
          </w:tcPr>
          <w:p w14:paraId="26170D4C" w14:textId="77777777" w:rsidR="00B50050" w:rsidRDefault="00B50050" w:rsidP="0088127C">
            <w:pPr>
              <w:pStyle w:val="OtherTableBody"/>
            </w:pPr>
          </w:p>
        </w:tc>
        <w:tc>
          <w:tcPr>
            <w:tcW w:w="600" w:type="dxa"/>
          </w:tcPr>
          <w:p w14:paraId="5D65F386" w14:textId="77777777" w:rsidR="00B50050" w:rsidRDefault="00B50050" w:rsidP="0088127C">
            <w:pPr>
              <w:pStyle w:val="OtherTableBody"/>
            </w:pPr>
            <w:r>
              <w:t>0383</w:t>
            </w:r>
          </w:p>
        </w:tc>
        <w:tc>
          <w:tcPr>
            <w:tcW w:w="2600" w:type="dxa"/>
          </w:tcPr>
          <w:p w14:paraId="2B3C507F" w14:textId="77777777" w:rsidR="00B50050" w:rsidRDefault="00B50050" w:rsidP="0088127C">
            <w:pPr>
              <w:pStyle w:val="OtherTableBody"/>
            </w:pPr>
          </w:p>
        </w:tc>
        <w:tc>
          <w:tcPr>
            <w:tcW w:w="1400" w:type="dxa"/>
          </w:tcPr>
          <w:p w14:paraId="43E8D26E" w14:textId="77777777" w:rsidR="00B50050" w:rsidRDefault="00B50050" w:rsidP="0088127C">
            <w:pPr>
              <w:pStyle w:val="OtherTableBody"/>
            </w:pPr>
            <w:r>
              <w:t>QE</w:t>
            </w:r>
          </w:p>
        </w:tc>
        <w:tc>
          <w:tcPr>
            <w:tcW w:w="4200" w:type="dxa"/>
          </w:tcPr>
          <w:p w14:paraId="55DDABF0" w14:textId="77777777" w:rsidR="00B50050" w:rsidRDefault="00B50050" w:rsidP="0088127C">
            <w:pPr>
              <w:pStyle w:val="OtherTableBody"/>
            </w:pPr>
            <w:r>
              <w:t>QC Error</w:t>
            </w:r>
          </w:p>
        </w:tc>
      </w:tr>
      <w:tr w:rsidR="00B50050" w14:paraId="04D9F9C5" w14:textId="77777777" w:rsidTr="00195548">
        <w:tc>
          <w:tcPr>
            <w:tcW w:w="600" w:type="dxa"/>
          </w:tcPr>
          <w:p w14:paraId="6353601E" w14:textId="77777777" w:rsidR="00B50050" w:rsidRDefault="00B50050" w:rsidP="0088127C">
            <w:pPr>
              <w:pStyle w:val="OtherTableBody"/>
            </w:pPr>
          </w:p>
        </w:tc>
        <w:tc>
          <w:tcPr>
            <w:tcW w:w="600" w:type="dxa"/>
          </w:tcPr>
          <w:p w14:paraId="109B4375" w14:textId="77777777" w:rsidR="00B50050" w:rsidRDefault="00B50050" w:rsidP="0088127C">
            <w:pPr>
              <w:pStyle w:val="OtherTableBody"/>
            </w:pPr>
            <w:r>
              <w:t>0383</w:t>
            </w:r>
          </w:p>
        </w:tc>
        <w:tc>
          <w:tcPr>
            <w:tcW w:w="2600" w:type="dxa"/>
          </w:tcPr>
          <w:p w14:paraId="2F7789D7" w14:textId="77777777" w:rsidR="00B50050" w:rsidRDefault="00B50050" w:rsidP="0088127C">
            <w:pPr>
              <w:pStyle w:val="OtherTableBody"/>
            </w:pPr>
          </w:p>
        </w:tc>
        <w:tc>
          <w:tcPr>
            <w:tcW w:w="1400" w:type="dxa"/>
          </w:tcPr>
          <w:p w14:paraId="17EFC8A3" w14:textId="77777777" w:rsidR="00B50050" w:rsidRDefault="00B50050" w:rsidP="0088127C">
            <w:pPr>
              <w:pStyle w:val="OtherTableBody"/>
            </w:pPr>
            <w:r>
              <w:t>QW</w:t>
            </w:r>
          </w:p>
        </w:tc>
        <w:tc>
          <w:tcPr>
            <w:tcW w:w="4200" w:type="dxa"/>
          </w:tcPr>
          <w:p w14:paraId="64F0CC49" w14:textId="77777777" w:rsidR="00B50050" w:rsidRDefault="00B50050" w:rsidP="0088127C">
            <w:pPr>
              <w:pStyle w:val="OtherTableBody"/>
            </w:pPr>
            <w:r>
              <w:t>QC Warning</w:t>
            </w:r>
          </w:p>
        </w:tc>
      </w:tr>
      <w:tr w:rsidR="00B50050" w14:paraId="340FAF3C" w14:textId="77777777" w:rsidTr="00195548">
        <w:tc>
          <w:tcPr>
            <w:tcW w:w="600" w:type="dxa"/>
          </w:tcPr>
          <w:p w14:paraId="394FA799" w14:textId="77777777" w:rsidR="00B50050" w:rsidRDefault="00B50050" w:rsidP="0088127C">
            <w:pPr>
              <w:pStyle w:val="OtherTableBody"/>
            </w:pPr>
            <w:r>
              <w:t>HL7</w:t>
            </w:r>
          </w:p>
        </w:tc>
        <w:tc>
          <w:tcPr>
            <w:tcW w:w="600" w:type="dxa"/>
          </w:tcPr>
          <w:p w14:paraId="3FDD78CA" w14:textId="77777777" w:rsidR="00B50050" w:rsidRDefault="00B50050" w:rsidP="0088127C">
            <w:pPr>
              <w:pStyle w:val="OtherTableBody"/>
            </w:pPr>
          </w:p>
        </w:tc>
        <w:tc>
          <w:tcPr>
            <w:tcW w:w="2600" w:type="dxa"/>
          </w:tcPr>
          <w:p w14:paraId="2E6FBFEA" w14:textId="77777777" w:rsidR="00B50050" w:rsidRDefault="00B50050" w:rsidP="0088127C">
            <w:pPr>
              <w:pStyle w:val="OtherTableBody"/>
            </w:pPr>
            <w:r>
              <w:t>Substance Type</w:t>
            </w:r>
          </w:p>
        </w:tc>
        <w:tc>
          <w:tcPr>
            <w:tcW w:w="1400" w:type="dxa"/>
          </w:tcPr>
          <w:p w14:paraId="10224861" w14:textId="77777777" w:rsidR="00B50050" w:rsidRDefault="00B50050" w:rsidP="0088127C">
            <w:pPr>
              <w:pStyle w:val="OtherTableBody"/>
            </w:pPr>
          </w:p>
        </w:tc>
        <w:tc>
          <w:tcPr>
            <w:tcW w:w="4200" w:type="dxa"/>
          </w:tcPr>
          <w:p w14:paraId="0E3F78F3" w14:textId="77777777" w:rsidR="00B50050" w:rsidRDefault="00B50050" w:rsidP="0088127C">
            <w:pPr>
              <w:pStyle w:val="OtherTableBody"/>
            </w:pPr>
          </w:p>
        </w:tc>
      </w:tr>
      <w:tr w:rsidR="00B50050" w14:paraId="6A404AA7" w14:textId="77777777" w:rsidTr="00195548">
        <w:tc>
          <w:tcPr>
            <w:tcW w:w="600" w:type="dxa"/>
          </w:tcPr>
          <w:p w14:paraId="58C26A09" w14:textId="77777777" w:rsidR="00B50050" w:rsidRDefault="00B50050" w:rsidP="0088127C">
            <w:pPr>
              <w:pStyle w:val="OtherTableBody"/>
            </w:pPr>
          </w:p>
        </w:tc>
        <w:tc>
          <w:tcPr>
            <w:tcW w:w="600" w:type="dxa"/>
          </w:tcPr>
          <w:p w14:paraId="356AC1EC" w14:textId="77777777" w:rsidR="00B50050" w:rsidRDefault="00B50050" w:rsidP="0088127C">
            <w:pPr>
              <w:pStyle w:val="OtherTableBody"/>
            </w:pPr>
            <w:r>
              <w:t>0384</w:t>
            </w:r>
          </w:p>
        </w:tc>
        <w:tc>
          <w:tcPr>
            <w:tcW w:w="2600" w:type="dxa"/>
          </w:tcPr>
          <w:p w14:paraId="5B9E4EBA" w14:textId="77777777" w:rsidR="00B50050" w:rsidRDefault="00B50050" w:rsidP="0088127C">
            <w:pPr>
              <w:pStyle w:val="OtherTableBody"/>
            </w:pPr>
          </w:p>
        </w:tc>
        <w:tc>
          <w:tcPr>
            <w:tcW w:w="1400" w:type="dxa"/>
          </w:tcPr>
          <w:p w14:paraId="633F2729" w14:textId="77777777" w:rsidR="00B50050" w:rsidRDefault="00B50050" w:rsidP="0088127C">
            <w:pPr>
              <w:pStyle w:val="OtherTableBody"/>
            </w:pPr>
            <w:r>
              <w:t>CO</w:t>
            </w:r>
          </w:p>
        </w:tc>
        <w:tc>
          <w:tcPr>
            <w:tcW w:w="4200" w:type="dxa"/>
          </w:tcPr>
          <w:p w14:paraId="08CE37D3" w14:textId="77777777" w:rsidR="00B50050" w:rsidRDefault="00B50050" w:rsidP="0088127C">
            <w:pPr>
              <w:pStyle w:val="OtherTableBody"/>
            </w:pPr>
            <w:r>
              <w:t>Control Reagent</w:t>
            </w:r>
          </w:p>
        </w:tc>
      </w:tr>
      <w:tr w:rsidR="00B50050" w14:paraId="4B3D9B5F" w14:textId="77777777" w:rsidTr="00195548">
        <w:tc>
          <w:tcPr>
            <w:tcW w:w="600" w:type="dxa"/>
          </w:tcPr>
          <w:p w14:paraId="3F7CE0EE" w14:textId="77777777" w:rsidR="00B50050" w:rsidRDefault="00B50050" w:rsidP="0088127C">
            <w:pPr>
              <w:pStyle w:val="OtherTableBody"/>
            </w:pPr>
          </w:p>
        </w:tc>
        <w:tc>
          <w:tcPr>
            <w:tcW w:w="600" w:type="dxa"/>
          </w:tcPr>
          <w:p w14:paraId="34CDD265" w14:textId="77777777" w:rsidR="00B50050" w:rsidRDefault="00B50050" w:rsidP="0088127C">
            <w:pPr>
              <w:pStyle w:val="OtherTableBody"/>
            </w:pPr>
            <w:r>
              <w:t>0384</w:t>
            </w:r>
          </w:p>
        </w:tc>
        <w:tc>
          <w:tcPr>
            <w:tcW w:w="2600" w:type="dxa"/>
          </w:tcPr>
          <w:p w14:paraId="570D2E8D" w14:textId="77777777" w:rsidR="00B50050" w:rsidRDefault="00B50050" w:rsidP="0088127C">
            <w:pPr>
              <w:pStyle w:val="OtherTableBody"/>
            </w:pPr>
          </w:p>
        </w:tc>
        <w:tc>
          <w:tcPr>
            <w:tcW w:w="1400" w:type="dxa"/>
          </w:tcPr>
          <w:p w14:paraId="2FBFCA77" w14:textId="77777777" w:rsidR="00B50050" w:rsidRDefault="00B50050" w:rsidP="0088127C">
            <w:pPr>
              <w:pStyle w:val="OtherTableBody"/>
            </w:pPr>
            <w:r>
              <w:t>DI</w:t>
            </w:r>
          </w:p>
        </w:tc>
        <w:tc>
          <w:tcPr>
            <w:tcW w:w="4200" w:type="dxa"/>
          </w:tcPr>
          <w:p w14:paraId="6BC6F8A4" w14:textId="77777777" w:rsidR="00B50050" w:rsidRDefault="00B50050" w:rsidP="0088127C">
            <w:pPr>
              <w:pStyle w:val="OtherTableBody"/>
            </w:pPr>
            <w:r>
              <w:t>Diluent</w:t>
            </w:r>
          </w:p>
        </w:tc>
      </w:tr>
      <w:tr w:rsidR="00B50050" w14:paraId="7492ECF3" w14:textId="77777777" w:rsidTr="00195548">
        <w:tc>
          <w:tcPr>
            <w:tcW w:w="600" w:type="dxa"/>
          </w:tcPr>
          <w:p w14:paraId="157E65A7" w14:textId="77777777" w:rsidR="00B50050" w:rsidRDefault="00B50050" w:rsidP="0088127C">
            <w:pPr>
              <w:pStyle w:val="OtherTableBody"/>
            </w:pPr>
          </w:p>
        </w:tc>
        <w:tc>
          <w:tcPr>
            <w:tcW w:w="600" w:type="dxa"/>
          </w:tcPr>
          <w:p w14:paraId="2D0E7EDA" w14:textId="77777777" w:rsidR="00B50050" w:rsidRDefault="00B50050" w:rsidP="0088127C">
            <w:pPr>
              <w:pStyle w:val="OtherTableBody"/>
            </w:pPr>
            <w:r>
              <w:t>0384</w:t>
            </w:r>
          </w:p>
        </w:tc>
        <w:tc>
          <w:tcPr>
            <w:tcW w:w="2600" w:type="dxa"/>
          </w:tcPr>
          <w:p w14:paraId="20253A1A" w14:textId="77777777" w:rsidR="00B50050" w:rsidRDefault="00B50050" w:rsidP="0088127C">
            <w:pPr>
              <w:pStyle w:val="OtherTableBody"/>
            </w:pPr>
          </w:p>
        </w:tc>
        <w:tc>
          <w:tcPr>
            <w:tcW w:w="1400" w:type="dxa"/>
          </w:tcPr>
          <w:p w14:paraId="4F32C72B" w14:textId="77777777" w:rsidR="00B50050" w:rsidRDefault="00B50050" w:rsidP="0088127C">
            <w:pPr>
              <w:pStyle w:val="OtherTableBody"/>
            </w:pPr>
            <w:r>
              <w:t>LI</w:t>
            </w:r>
          </w:p>
        </w:tc>
        <w:tc>
          <w:tcPr>
            <w:tcW w:w="4200" w:type="dxa"/>
          </w:tcPr>
          <w:p w14:paraId="6A0FA0A6" w14:textId="77777777" w:rsidR="00B50050" w:rsidRDefault="00B50050" w:rsidP="0088127C">
            <w:pPr>
              <w:pStyle w:val="OtherTableBody"/>
            </w:pPr>
            <w:r>
              <w:t>Measurable Liquid Item</w:t>
            </w:r>
          </w:p>
        </w:tc>
      </w:tr>
      <w:tr w:rsidR="00B50050" w14:paraId="649AA3FF" w14:textId="77777777" w:rsidTr="00195548">
        <w:tc>
          <w:tcPr>
            <w:tcW w:w="600" w:type="dxa"/>
          </w:tcPr>
          <w:p w14:paraId="43990EA7" w14:textId="77777777" w:rsidR="00B50050" w:rsidRDefault="00B50050" w:rsidP="0088127C">
            <w:pPr>
              <w:pStyle w:val="OtherTableBody"/>
            </w:pPr>
          </w:p>
        </w:tc>
        <w:tc>
          <w:tcPr>
            <w:tcW w:w="600" w:type="dxa"/>
          </w:tcPr>
          <w:p w14:paraId="61D3F78E" w14:textId="77777777" w:rsidR="00B50050" w:rsidRDefault="00B50050" w:rsidP="0088127C">
            <w:pPr>
              <w:pStyle w:val="OtherTableBody"/>
            </w:pPr>
            <w:r>
              <w:t>0384</w:t>
            </w:r>
          </w:p>
        </w:tc>
        <w:tc>
          <w:tcPr>
            <w:tcW w:w="2600" w:type="dxa"/>
          </w:tcPr>
          <w:p w14:paraId="1BCCE917" w14:textId="77777777" w:rsidR="00B50050" w:rsidRDefault="00B50050" w:rsidP="0088127C">
            <w:pPr>
              <w:pStyle w:val="OtherTableBody"/>
            </w:pPr>
          </w:p>
        </w:tc>
        <w:tc>
          <w:tcPr>
            <w:tcW w:w="1400" w:type="dxa"/>
          </w:tcPr>
          <w:p w14:paraId="1F16DD6A" w14:textId="77777777" w:rsidR="00B50050" w:rsidRDefault="00B50050" w:rsidP="0088127C">
            <w:pPr>
              <w:pStyle w:val="OtherTableBody"/>
            </w:pPr>
            <w:r>
              <w:t>LW</w:t>
            </w:r>
          </w:p>
        </w:tc>
        <w:tc>
          <w:tcPr>
            <w:tcW w:w="4200" w:type="dxa"/>
          </w:tcPr>
          <w:p w14:paraId="4B38FEFA" w14:textId="77777777" w:rsidR="00B50050" w:rsidRDefault="00B50050" w:rsidP="0088127C">
            <w:pPr>
              <w:pStyle w:val="OtherTableBody"/>
            </w:pPr>
            <w:r>
              <w:t>Liquid Waste</w:t>
            </w:r>
          </w:p>
        </w:tc>
      </w:tr>
      <w:tr w:rsidR="00B50050" w14:paraId="1F928A1E" w14:textId="77777777" w:rsidTr="00195548">
        <w:tc>
          <w:tcPr>
            <w:tcW w:w="600" w:type="dxa"/>
          </w:tcPr>
          <w:p w14:paraId="1B924C0D" w14:textId="77777777" w:rsidR="00B50050" w:rsidRDefault="00B50050" w:rsidP="0088127C">
            <w:pPr>
              <w:pStyle w:val="OtherTableBody"/>
            </w:pPr>
          </w:p>
        </w:tc>
        <w:tc>
          <w:tcPr>
            <w:tcW w:w="600" w:type="dxa"/>
          </w:tcPr>
          <w:p w14:paraId="567C3D1A" w14:textId="77777777" w:rsidR="00B50050" w:rsidRDefault="00B50050" w:rsidP="0088127C">
            <w:pPr>
              <w:pStyle w:val="OtherTableBody"/>
            </w:pPr>
            <w:r>
              <w:t>0384</w:t>
            </w:r>
          </w:p>
        </w:tc>
        <w:tc>
          <w:tcPr>
            <w:tcW w:w="2600" w:type="dxa"/>
          </w:tcPr>
          <w:p w14:paraId="7740F8FE" w14:textId="77777777" w:rsidR="00B50050" w:rsidRDefault="00B50050" w:rsidP="0088127C">
            <w:pPr>
              <w:pStyle w:val="OtherTableBody"/>
            </w:pPr>
          </w:p>
        </w:tc>
        <w:tc>
          <w:tcPr>
            <w:tcW w:w="1400" w:type="dxa"/>
          </w:tcPr>
          <w:p w14:paraId="129D0D5B" w14:textId="77777777" w:rsidR="00B50050" w:rsidRDefault="00B50050" w:rsidP="0088127C">
            <w:pPr>
              <w:pStyle w:val="OtherTableBody"/>
            </w:pPr>
            <w:r>
              <w:t>MR</w:t>
            </w:r>
          </w:p>
        </w:tc>
        <w:tc>
          <w:tcPr>
            <w:tcW w:w="4200" w:type="dxa"/>
          </w:tcPr>
          <w:p w14:paraId="2E1610E2" w14:textId="77777777" w:rsidR="00B50050" w:rsidRDefault="00B50050" w:rsidP="0088127C">
            <w:pPr>
              <w:pStyle w:val="OtherTableBody"/>
            </w:pPr>
            <w:r>
              <w:t>Multiple Test Reagent</w:t>
            </w:r>
          </w:p>
        </w:tc>
      </w:tr>
      <w:tr w:rsidR="00B50050" w14:paraId="5B6B4D26" w14:textId="77777777" w:rsidTr="00195548">
        <w:tc>
          <w:tcPr>
            <w:tcW w:w="600" w:type="dxa"/>
          </w:tcPr>
          <w:p w14:paraId="53C95679" w14:textId="77777777" w:rsidR="00B50050" w:rsidRDefault="00B50050" w:rsidP="0088127C">
            <w:pPr>
              <w:pStyle w:val="OtherTableBody"/>
            </w:pPr>
          </w:p>
        </w:tc>
        <w:tc>
          <w:tcPr>
            <w:tcW w:w="600" w:type="dxa"/>
          </w:tcPr>
          <w:p w14:paraId="6E0734EC" w14:textId="77777777" w:rsidR="00B50050" w:rsidRDefault="00B50050" w:rsidP="0088127C">
            <w:pPr>
              <w:pStyle w:val="OtherTableBody"/>
            </w:pPr>
            <w:r>
              <w:t>0384</w:t>
            </w:r>
          </w:p>
        </w:tc>
        <w:tc>
          <w:tcPr>
            <w:tcW w:w="2600" w:type="dxa"/>
          </w:tcPr>
          <w:p w14:paraId="25864130" w14:textId="77777777" w:rsidR="00B50050" w:rsidRDefault="00B50050" w:rsidP="0088127C">
            <w:pPr>
              <w:pStyle w:val="OtherTableBody"/>
            </w:pPr>
          </w:p>
        </w:tc>
        <w:tc>
          <w:tcPr>
            <w:tcW w:w="1400" w:type="dxa"/>
          </w:tcPr>
          <w:p w14:paraId="2A7FA73B" w14:textId="77777777" w:rsidR="00B50050" w:rsidRDefault="00B50050" w:rsidP="0088127C">
            <w:pPr>
              <w:pStyle w:val="OtherTableBody"/>
            </w:pPr>
            <w:r>
              <w:t>OT</w:t>
            </w:r>
          </w:p>
        </w:tc>
        <w:tc>
          <w:tcPr>
            <w:tcW w:w="4200" w:type="dxa"/>
          </w:tcPr>
          <w:p w14:paraId="7E3F3F46" w14:textId="77777777" w:rsidR="00B50050" w:rsidRDefault="00B50050" w:rsidP="0088127C">
            <w:pPr>
              <w:pStyle w:val="OtherTableBody"/>
            </w:pPr>
            <w:r>
              <w:t>Other</w:t>
            </w:r>
          </w:p>
        </w:tc>
      </w:tr>
      <w:tr w:rsidR="00B50050" w14:paraId="6B5032D0" w14:textId="77777777" w:rsidTr="00195548">
        <w:tc>
          <w:tcPr>
            <w:tcW w:w="600" w:type="dxa"/>
          </w:tcPr>
          <w:p w14:paraId="3E7B9A39" w14:textId="77777777" w:rsidR="00B50050" w:rsidRDefault="00B50050" w:rsidP="0088127C">
            <w:pPr>
              <w:pStyle w:val="OtherTableBody"/>
            </w:pPr>
          </w:p>
        </w:tc>
        <w:tc>
          <w:tcPr>
            <w:tcW w:w="600" w:type="dxa"/>
          </w:tcPr>
          <w:p w14:paraId="26D85A5F" w14:textId="77777777" w:rsidR="00B50050" w:rsidRDefault="00B50050" w:rsidP="0088127C">
            <w:pPr>
              <w:pStyle w:val="OtherTableBody"/>
            </w:pPr>
            <w:r>
              <w:t>0384</w:t>
            </w:r>
          </w:p>
        </w:tc>
        <w:tc>
          <w:tcPr>
            <w:tcW w:w="2600" w:type="dxa"/>
          </w:tcPr>
          <w:p w14:paraId="550FA3EF" w14:textId="77777777" w:rsidR="00B50050" w:rsidRDefault="00B50050" w:rsidP="0088127C">
            <w:pPr>
              <w:pStyle w:val="OtherTableBody"/>
            </w:pPr>
          </w:p>
        </w:tc>
        <w:tc>
          <w:tcPr>
            <w:tcW w:w="1400" w:type="dxa"/>
          </w:tcPr>
          <w:p w14:paraId="5410F538" w14:textId="77777777" w:rsidR="00B50050" w:rsidRDefault="00B50050" w:rsidP="0088127C">
            <w:pPr>
              <w:pStyle w:val="OtherTableBody"/>
            </w:pPr>
            <w:r>
              <w:t>PT</w:t>
            </w:r>
          </w:p>
        </w:tc>
        <w:tc>
          <w:tcPr>
            <w:tcW w:w="4200" w:type="dxa"/>
          </w:tcPr>
          <w:p w14:paraId="299C46AD" w14:textId="77777777" w:rsidR="00B50050" w:rsidRDefault="00B50050" w:rsidP="0088127C">
            <w:pPr>
              <w:pStyle w:val="OtherTableBody"/>
            </w:pPr>
            <w:r>
              <w:t>Pretreatment</w:t>
            </w:r>
          </w:p>
        </w:tc>
      </w:tr>
      <w:tr w:rsidR="00B50050" w14:paraId="75CD9124" w14:textId="77777777" w:rsidTr="00195548">
        <w:tc>
          <w:tcPr>
            <w:tcW w:w="600" w:type="dxa"/>
          </w:tcPr>
          <w:p w14:paraId="7EBA38D7" w14:textId="77777777" w:rsidR="00B50050" w:rsidRDefault="00B50050" w:rsidP="0088127C">
            <w:pPr>
              <w:pStyle w:val="OtherTableBody"/>
            </w:pPr>
          </w:p>
        </w:tc>
        <w:tc>
          <w:tcPr>
            <w:tcW w:w="600" w:type="dxa"/>
          </w:tcPr>
          <w:p w14:paraId="492383DF" w14:textId="77777777" w:rsidR="00B50050" w:rsidRDefault="00B50050" w:rsidP="0088127C">
            <w:pPr>
              <w:pStyle w:val="OtherTableBody"/>
            </w:pPr>
            <w:r>
              <w:t>0384</w:t>
            </w:r>
          </w:p>
        </w:tc>
        <w:tc>
          <w:tcPr>
            <w:tcW w:w="2600" w:type="dxa"/>
          </w:tcPr>
          <w:p w14:paraId="7286CDE9" w14:textId="77777777" w:rsidR="00B50050" w:rsidRDefault="00B50050" w:rsidP="0088127C">
            <w:pPr>
              <w:pStyle w:val="OtherTableBody"/>
            </w:pPr>
          </w:p>
        </w:tc>
        <w:tc>
          <w:tcPr>
            <w:tcW w:w="1400" w:type="dxa"/>
          </w:tcPr>
          <w:p w14:paraId="389663EC" w14:textId="77777777" w:rsidR="00B50050" w:rsidRDefault="00B50050" w:rsidP="0088127C">
            <w:pPr>
              <w:pStyle w:val="OtherTableBody"/>
            </w:pPr>
            <w:r>
              <w:t>PW</w:t>
            </w:r>
          </w:p>
        </w:tc>
        <w:tc>
          <w:tcPr>
            <w:tcW w:w="4200" w:type="dxa"/>
          </w:tcPr>
          <w:p w14:paraId="7C842D5F" w14:textId="77777777" w:rsidR="00B50050" w:rsidRDefault="00B50050" w:rsidP="0088127C">
            <w:pPr>
              <w:pStyle w:val="OtherTableBody"/>
            </w:pPr>
            <w:r>
              <w:t>Purified Water</w:t>
            </w:r>
          </w:p>
        </w:tc>
      </w:tr>
      <w:tr w:rsidR="00B50050" w14:paraId="1619EAE1" w14:textId="77777777" w:rsidTr="00195548">
        <w:tc>
          <w:tcPr>
            <w:tcW w:w="600" w:type="dxa"/>
          </w:tcPr>
          <w:p w14:paraId="6A460730" w14:textId="77777777" w:rsidR="00B50050" w:rsidRDefault="00B50050" w:rsidP="0088127C">
            <w:pPr>
              <w:pStyle w:val="OtherTableBody"/>
            </w:pPr>
          </w:p>
        </w:tc>
        <w:tc>
          <w:tcPr>
            <w:tcW w:w="600" w:type="dxa"/>
          </w:tcPr>
          <w:p w14:paraId="1B8EB90C" w14:textId="77777777" w:rsidR="00B50050" w:rsidRDefault="00B50050" w:rsidP="0088127C">
            <w:pPr>
              <w:pStyle w:val="OtherTableBody"/>
            </w:pPr>
            <w:r>
              <w:t>0384</w:t>
            </w:r>
          </w:p>
        </w:tc>
        <w:tc>
          <w:tcPr>
            <w:tcW w:w="2600" w:type="dxa"/>
          </w:tcPr>
          <w:p w14:paraId="4D5DB775" w14:textId="77777777" w:rsidR="00B50050" w:rsidRDefault="00B50050" w:rsidP="0088127C">
            <w:pPr>
              <w:pStyle w:val="OtherTableBody"/>
            </w:pPr>
          </w:p>
        </w:tc>
        <w:tc>
          <w:tcPr>
            <w:tcW w:w="1400" w:type="dxa"/>
          </w:tcPr>
          <w:p w14:paraId="1F53E2E4" w14:textId="77777777" w:rsidR="00B50050" w:rsidRDefault="00B50050" w:rsidP="0088127C">
            <w:pPr>
              <w:pStyle w:val="OtherTableBody"/>
            </w:pPr>
            <w:r>
              <w:t>RC</w:t>
            </w:r>
          </w:p>
        </w:tc>
        <w:tc>
          <w:tcPr>
            <w:tcW w:w="4200" w:type="dxa"/>
          </w:tcPr>
          <w:p w14:paraId="70340111" w14:textId="77777777" w:rsidR="00B50050" w:rsidRDefault="00B50050" w:rsidP="0088127C">
            <w:pPr>
              <w:pStyle w:val="OtherTableBody"/>
            </w:pPr>
            <w:r>
              <w:t>Reagent Calibrator</w:t>
            </w:r>
          </w:p>
        </w:tc>
      </w:tr>
      <w:tr w:rsidR="00B50050" w14:paraId="4842F303" w14:textId="77777777" w:rsidTr="00195548">
        <w:tc>
          <w:tcPr>
            <w:tcW w:w="600" w:type="dxa"/>
          </w:tcPr>
          <w:p w14:paraId="7B547D65" w14:textId="77777777" w:rsidR="00B50050" w:rsidRDefault="00B50050" w:rsidP="0088127C">
            <w:pPr>
              <w:pStyle w:val="OtherTableBody"/>
            </w:pPr>
          </w:p>
        </w:tc>
        <w:tc>
          <w:tcPr>
            <w:tcW w:w="600" w:type="dxa"/>
          </w:tcPr>
          <w:p w14:paraId="735B8CB7" w14:textId="77777777" w:rsidR="00B50050" w:rsidRDefault="00B50050" w:rsidP="0088127C">
            <w:pPr>
              <w:pStyle w:val="OtherTableBody"/>
            </w:pPr>
            <w:r>
              <w:t>0384</w:t>
            </w:r>
          </w:p>
        </w:tc>
        <w:tc>
          <w:tcPr>
            <w:tcW w:w="2600" w:type="dxa"/>
          </w:tcPr>
          <w:p w14:paraId="1A324098" w14:textId="77777777" w:rsidR="00B50050" w:rsidRDefault="00B50050" w:rsidP="0088127C">
            <w:pPr>
              <w:pStyle w:val="OtherTableBody"/>
            </w:pPr>
          </w:p>
        </w:tc>
        <w:tc>
          <w:tcPr>
            <w:tcW w:w="1400" w:type="dxa"/>
          </w:tcPr>
          <w:p w14:paraId="14E4C14B" w14:textId="77777777" w:rsidR="00B50050" w:rsidRDefault="00B50050" w:rsidP="0088127C">
            <w:pPr>
              <w:pStyle w:val="OtherTableBody"/>
            </w:pPr>
            <w:r>
              <w:t>SC</w:t>
            </w:r>
          </w:p>
        </w:tc>
        <w:tc>
          <w:tcPr>
            <w:tcW w:w="4200" w:type="dxa"/>
          </w:tcPr>
          <w:p w14:paraId="26D804F5" w14:textId="77777777" w:rsidR="00B50050" w:rsidRDefault="00B50050" w:rsidP="0088127C">
            <w:pPr>
              <w:pStyle w:val="OtherTableBody"/>
            </w:pPr>
            <w:r>
              <w:t>Countable Solid Item</w:t>
            </w:r>
          </w:p>
        </w:tc>
      </w:tr>
      <w:tr w:rsidR="00B50050" w14:paraId="653B5C94" w14:textId="77777777" w:rsidTr="00195548">
        <w:tc>
          <w:tcPr>
            <w:tcW w:w="600" w:type="dxa"/>
          </w:tcPr>
          <w:p w14:paraId="4B7182EB" w14:textId="77777777" w:rsidR="00B50050" w:rsidRDefault="00B50050" w:rsidP="0088127C">
            <w:pPr>
              <w:pStyle w:val="OtherTableBody"/>
            </w:pPr>
          </w:p>
        </w:tc>
        <w:tc>
          <w:tcPr>
            <w:tcW w:w="600" w:type="dxa"/>
          </w:tcPr>
          <w:p w14:paraId="5CB8607D" w14:textId="77777777" w:rsidR="00B50050" w:rsidRDefault="00B50050" w:rsidP="0088127C">
            <w:pPr>
              <w:pStyle w:val="OtherTableBody"/>
            </w:pPr>
            <w:r>
              <w:t>0384</w:t>
            </w:r>
          </w:p>
        </w:tc>
        <w:tc>
          <w:tcPr>
            <w:tcW w:w="2600" w:type="dxa"/>
          </w:tcPr>
          <w:p w14:paraId="285A8390" w14:textId="77777777" w:rsidR="00B50050" w:rsidRDefault="00B50050" w:rsidP="0088127C">
            <w:pPr>
              <w:pStyle w:val="OtherTableBody"/>
            </w:pPr>
          </w:p>
        </w:tc>
        <w:tc>
          <w:tcPr>
            <w:tcW w:w="1400" w:type="dxa"/>
          </w:tcPr>
          <w:p w14:paraId="3375F139" w14:textId="77777777" w:rsidR="00B50050" w:rsidRDefault="00B50050" w:rsidP="0088127C">
            <w:pPr>
              <w:pStyle w:val="OtherTableBody"/>
            </w:pPr>
            <w:r>
              <w:t>SR</w:t>
            </w:r>
          </w:p>
        </w:tc>
        <w:tc>
          <w:tcPr>
            <w:tcW w:w="4200" w:type="dxa"/>
          </w:tcPr>
          <w:p w14:paraId="4EB3DD3D" w14:textId="77777777" w:rsidR="00B50050" w:rsidRDefault="00B50050" w:rsidP="0088127C">
            <w:pPr>
              <w:pStyle w:val="OtherTableBody"/>
            </w:pPr>
            <w:r>
              <w:t>Single Test Reagent</w:t>
            </w:r>
          </w:p>
        </w:tc>
      </w:tr>
      <w:tr w:rsidR="00B50050" w14:paraId="12A523E2" w14:textId="77777777" w:rsidTr="00195548">
        <w:tc>
          <w:tcPr>
            <w:tcW w:w="600" w:type="dxa"/>
          </w:tcPr>
          <w:p w14:paraId="315B776D" w14:textId="77777777" w:rsidR="00B50050" w:rsidRDefault="00B50050" w:rsidP="0088127C">
            <w:pPr>
              <w:pStyle w:val="OtherTableBody"/>
            </w:pPr>
          </w:p>
        </w:tc>
        <w:tc>
          <w:tcPr>
            <w:tcW w:w="600" w:type="dxa"/>
          </w:tcPr>
          <w:p w14:paraId="1D016C63" w14:textId="77777777" w:rsidR="00B50050" w:rsidRDefault="00B50050" w:rsidP="0088127C">
            <w:pPr>
              <w:pStyle w:val="OtherTableBody"/>
            </w:pPr>
            <w:r>
              <w:t>0384</w:t>
            </w:r>
          </w:p>
        </w:tc>
        <w:tc>
          <w:tcPr>
            <w:tcW w:w="2600" w:type="dxa"/>
          </w:tcPr>
          <w:p w14:paraId="5AA7D8FF" w14:textId="77777777" w:rsidR="00B50050" w:rsidRDefault="00B50050" w:rsidP="0088127C">
            <w:pPr>
              <w:pStyle w:val="OtherTableBody"/>
            </w:pPr>
          </w:p>
        </w:tc>
        <w:tc>
          <w:tcPr>
            <w:tcW w:w="1400" w:type="dxa"/>
          </w:tcPr>
          <w:p w14:paraId="743C8FF7" w14:textId="77777777" w:rsidR="00B50050" w:rsidRDefault="00B50050" w:rsidP="0088127C">
            <w:pPr>
              <w:pStyle w:val="OtherTableBody"/>
            </w:pPr>
            <w:r>
              <w:t>SW</w:t>
            </w:r>
          </w:p>
        </w:tc>
        <w:tc>
          <w:tcPr>
            <w:tcW w:w="4200" w:type="dxa"/>
          </w:tcPr>
          <w:p w14:paraId="526BF50F" w14:textId="77777777" w:rsidR="00B50050" w:rsidRDefault="00B50050" w:rsidP="0088127C">
            <w:pPr>
              <w:pStyle w:val="OtherTableBody"/>
            </w:pPr>
            <w:r>
              <w:t>Solid Waste</w:t>
            </w:r>
          </w:p>
        </w:tc>
      </w:tr>
      <w:tr w:rsidR="00B50050" w14:paraId="4E23AD30" w14:textId="77777777" w:rsidTr="00195548">
        <w:tc>
          <w:tcPr>
            <w:tcW w:w="600" w:type="dxa"/>
          </w:tcPr>
          <w:p w14:paraId="645E4A00" w14:textId="77777777" w:rsidR="00B50050" w:rsidRDefault="00B50050" w:rsidP="0088127C">
            <w:pPr>
              <w:pStyle w:val="OtherTableBody"/>
            </w:pPr>
            <w:r>
              <w:t>User</w:t>
            </w:r>
          </w:p>
        </w:tc>
        <w:tc>
          <w:tcPr>
            <w:tcW w:w="600" w:type="dxa"/>
          </w:tcPr>
          <w:p w14:paraId="1049C4FC" w14:textId="77777777" w:rsidR="00B50050" w:rsidRDefault="00B50050" w:rsidP="0088127C">
            <w:pPr>
              <w:pStyle w:val="OtherTableBody"/>
            </w:pPr>
          </w:p>
        </w:tc>
        <w:tc>
          <w:tcPr>
            <w:tcW w:w="2600" w:type="dxa"/>
          </w:tcPr>
          <w:p w14:paraId="7916A8FF" w14:textId="77777777" w:rsidR="00B50050" w:rsidRDefault="00B50050" w:rsidP="0088127C">
            <w:pPr>
              <w:pStyle w:val="OtherTableBody"/>
            </w:pPr>
            <w:r>
              <w:t>Manufacturer Identifier</w:t>
            </w:r>
          </w:p>
        </w:tc>
        <w:tc>
          <w:tcPr>
            <w:tcW w:w="1400" w:type="dxa"/>
          </w:tcPr>
          <w:p w14:paraId="755E3A57" w14:textId="77777777" w:rsidR="00B50050" w:rsidRDefault="00B50050" w:rsidP="0088127C">
            <w:pPr>
              <w:pStyle w:val="OtherTableBody"/>
            </w:pPr>
          </w:p>
        </w:tc>
        <w:tc>
          <w:tcPr>
            <w:tcW w:w="4200" w:type="dxa"/>
          </w:tcPr>
          <w:p w14:paraId="3AF1179D" w14:textId="77777777" w:rsidR="00B50050" w:rsidRDefault="00B50050" w:rsidP="0088127C">
            <w:pPr>
              <w:pStyle w:val="OtherTableBody"/>
            </w:pPr>
          </w:p>
        </w:tc>
      </w:tr>
      <w:tr w:rsidR="00B50050" w14:paraId="357342D9" w14:textId="77777777" w:rsidTr="00195548">
        <w:tc>
          <w:tcPr>
            <w:tcW w:w="600" w:type="dxa"/>
          </w:tcPr>
          <w:p w14:paraId="49B7EB65" w14:textId="77777777" w:rsidR="00B50050" w:rsidRDefault="00B50050" w:rsidP="0088127C">
            <w:pPr>
              <w:pStyle w:val="OtherTableBody"/>
            </w:pPr>
          </w:p>
        </w:tc>
        <w:tc>
          <w:tcPr>
            <w:tcW w:w="600" w:type="dxa"/>
          </w:tcPr>
          <w:p w14:paraId="2FCE5D2E" w14:textId="77777777" w:rsidR="00B50050" w:rsidRDefault="00B50050" w:rsidP="0088127C">
            <w:pPr>
              <w:pStyle w:val="OtherTableBody"/>
            </w:pPr>
            <w:r>
              <w:t>0385</w:t>
            </w:r>
          </w:p>
        </w:tc>
        <w:tc>
          <w:tcPr>
            <w:tcW w:w="2600" w:type="dxa"/>
          </w:tcPr>
          <w:p w14:paraId="1AD97F3C" w14:textId="77777777" w:rsidR="00B50050" w:rsidRDefault="00B50050" w:rsidP="0088127C">
            <w:pPr>
              <w:pStyle w:val="OtherTableBody"/>
            </w:pPr>
          </w:p>
        </w:tc>
        <w:tc>
          <w:tcPr>
            <w:tcW w:w="1400" w:type="dxa"/>
          </w:tcPr>
          <w:p w14:paraId="24F2EC40" w14:textId="77777777" w:rsidR="00B50050" w:rsidRDefault="00B50050" w:rsidP="0088127C">
            <w:pPr>
              <w:pStyle w:val="OtherTableBody"/>
            </w:pPr>
            <w:r>
              <w:t>...</w:t>
            </w:r>
          </w:p>
        </w:tc>
        <w:tc>
          <w:tcPr>
            <w:tcW w:w="4200" w:type="dxa"/>
          </w:tcPr>
          <w:p w14:paraId="165E29B8" w14:textId="77777777" w:rsidR="00B50050" w:rsidRDefault="00B50050" w:rsidP="0088127C">
            <w:pPr>
              <w:pStyle w:val="OtherTableBody"/>
            </w:pPr>
            <w:r>
              <w:t>No suggested values defined</w:t>
            </w:r>
          </w:p>
        </w:tc>
      </w:tr>
      <w:tr w:rsidR="00B50050" w14:paraId="4BC50C20" w14:textId="77777777" w:rsidTr="00195548">
        <w:tc>
          <w:tcPr>
            <w:tcW w:w="600" w:type="dxa"/>
          </w:tcPr>
          <w:p w14:paraId="21D851DB" w14:textId="77777777" w:rsidR="00B50050" w:rsidRDefault="00B50050" w:rsidP="0088127C">
            <w:pPr>
              <w:pStyle w:val="OtherTableBody"/>
            </w:pPr>
            <w:r>
              <w:t>User</w:t>
            </w:r>
          </w:p>
        </w:tc>
        <w:tc>
          <w:tcPr>
            <w:tcW w:w="600" w:type="dxa"/>
          </w:tcPr>
          <w:p w14:paraId="02C8FBEE" w14:textId="77777777" w:rsidR="00B50050" w:rsidRDefault="00B50050" w:rsidP="0088127C">
            <w:pPr>
              <w:pStyle w:val="OtherTableBody"/>
            </w:pPr>
          </w:p>
        </w:tc>
        <w:tc>
          <w:tcPr>
            <w:tcW w:w="2600" w:type="dxa"/>
          </w:tcPr>
          <w:p w14:paraId="737583DE" w14:textId="77777777" w:rsidR="00B50050" w:rsidRDefault="00B50050" w:rsidP="0088127C">
            <w:pPr>
              <w:pStyle w:val="OtherTableBody"/>
            </w:pPr>
            <w:r>
              <w:t>Supplier Identifier</w:t>
            </w:r>
          </w:p>
        </w:tc>
        <w:tc>
          <w:tcPr>
            <w:tcW w:w="1400" w:type="dxa"/>
          </w:tcPr>
          <w:p w14:paraId="7E50D482" w14:textId="77777777" w:rsidR="00B50050" w:rsidRDefault="00B50050" w:rsidP="0088127C">
            <w:pPr>
              <w:pStyle w:val="OtherTableBody"/>
            </w:pPr>
          </w:p>
        </w:tc>
        <w:tc>
          <w:tcPr>
            <w:tcW w:w="4200" w:type="dxa"/>
          </w:tcPr>
          <w:p w14:paraId="7DF56F8A" w14:textId="77777777" w:rsidR="00B50050" w:rsidRDefault="00B50050" w:rsidP="0088127C">
            <w:pPr>
              <w:pStyle w:val="OtherTableBody"/>
            </w:pPr>
          </w:p>
        </w:tc>
      </w:tr>
      <w:tr w:rsidR="00B50050" w14:paraId="4F2CCCAF" w14:textId="77777777" w:rsidTr="00195548">
        <w:tc>
          <w:tcPr>
            <w:tcW w:w="600" w:type="dxa"/>
          </w:tcPr>
          <w:p w14:paraId="616EFF5D" w14:textId="77777777" w:rsidR="00B50050" w:rsidRDefault="00B50050" w:rsidP="0088127C">
            <w:pPr>
              <w:pStyle w:val="OtherTableBody"/>
            </w:pPr>
          </w:p>
        </w:tc>
        <w:tc>
          <w:tcPr>
            <w:tcW w:w="600" w:type="dxa"/>
          </w:tcPr>
          <w:p w14:paraId="7A478785" w14:textId="77777777" w:rsidR="00B50050" w:rsidRDefault="00B50050" w:rsidP="0088127C">
            <w:pPr>
              <w:pStyle w:val="OtherTableBody"/>
            </w:pPr>
            <w:r>
              <w:t>0386</w:t>
            </w:r>
          </w:p>
        </w:tc>
        <w:tc>
          <w:tcPr>
            <w:tcW w:w="2600" w:type="dxa"/>
          </w:tcPr>
          <w:p w14:paraId="2526F95F" w14:textId="77777777" w:rsidR="00B50050" w:rsidRDefault="00B50050" w:rsidP="0088127C">
            <w:pPr>
              <w:pStyle w:val="OtherTableBody"/>
            </w:pPr>
          </w:p>
        </w:tc>
        <w:tc>
          <w:tcPr>
            <w:tcW w:w="1400" w:type="dxa"/>
          </w:tcPr>
          <w:p w14:paraId="63397552" w14:textId="77777777" w:rsidR="00B50050" w:rsidRDefault="00B50050" w:rsidP="0088127C">
            <w:pPr>
              <w:pStyle w:val="OtherTableBody"/>
            </w:pPr>
            <w:r>
              <w:t>...</w:t>
            </w:r>
          </w:p>
        </w:tc>
        <w:tc>
          <w:tcPr>
            <w:tcW w:w="4200" w:type="dxa"/>
          </w:tcPr>
          <w:p w14:paraId="2E56B364" w14:textId="77777777" w:rsidR="00B50050" w:rsidRDefault="00B50050" w:rsidP="0088127C">
            <w:pPr>
              <w:pStyle w:val="OtherTableBody"/>
            </w:pPr>
            <w:r>
              <w:t>No suggested values defined</w:t>
            </w:r>
          </w:p>
        </w:tc>
      </w:tr>
      <w:tr w:rsidR="00B50050" w14:paraId="40696F77" w14:textId="77777777" w:rsidTr="00195548">
        <w:tc>
          <w:tcPr>
            <w:tcW w:w="600" w:type="dxa"/>
          </w:tcPr>
          <w:p w14:paraId="04B528C0" w14:textId="77777777" w:rsidR="00B50050" w:rsidRDefault="00B50050" w:rsidP="0088127C">
            <w:pPr>
              <w:pStyle w:val="OtherTableBody"/>
            </w:pPr>
            <w:r>
              <w:t>User</w:t>
            </w:r>
          </w:p>
        </w:tc>
        <w:tc>
          <w:tcPr>
            <w:tcW w:w="600" w:type="dxa"/>
          </w:tcPr>
          <w:p w14:paraId="34E8F2B1" w14:textId="77777777" w:rsidR="00B50050" w:rsidRDefault="00B50050" w:rsidP="0088127C">
            <w:pPr>
              <w:pStyle w:val="OtherTableBody"/>
            </w:pPr>
          </w:p>
        </w:tc>
        <w:tc>
          <w:tcPr>
            <w:tcW w:w="2600" w:type="dxa"/>
          </w:tcPr>
          <w:p w14:paraId="67B338D4" w14:textId="77777777" w:rsidR="00B50050" w:rsidRDefault="00B50050" w:rsidP="0088127C">
            <w:pPr>
              <w:pStyle w:val="OtherTableBody"/>
            </w:pPr>
            <w:r>
              <w:t>Command Response</w:t>
            </w:r>
          </w:p>
        </w:tc>
        <w:tc>
          <w:tcPr>
            <w:tcW w:w="1400" w:type="dxa"/>
          </w:tcPr>
          <w:p w14:paraId="6198169F" w14:textId="77777777" w:rsidR="00B50050" w:rsidRDefault="00B50050" w:rsidP="0088127C">
            <w:pPr>
              <w:pStyle w:val="OtherTableBody"/>
            </w:pPr>
          </w:p>
        </w:tc>
        <w:tc>
          <w:tcPr>
            <w:tcW w:w="4200" w:type="dxa"/>
          </w:tcPr>
          <w:p w14:paraId="22A8CA66" w14:textId="77777777" w:rsidR="00B50050" w:rsidRDefault="00B50050" w:rsidP="0088127C">
            <w:pPr>
              <w:pStyle w:val="OtherTableBody"/>
            </w:pPr>
          </w:p>
        </w:tc>
      </w:tr>
      <w:tr w:rsidR="00B50050" w14:paraId="37E5666F" w14:textId="77777777" w:rsidTr="00195548">
        <w:tc>
          <w:tcPr>
            <w:tcW w:w="600" w:type="dxa"/>
          </w:tcPr>
          <w:p w14:paraId="27E5FBDA" w14:textId="77777777" w:rsidR="00B50050" w:rsidRDefault="00B50050" w:rsidP="0088127C">
            <w:pPr>
              <w:pStyle w:val="OtherTableBody"/>
            </w:pPr>
          </w:p>
        </w:tc>
        <w:tc>
          <w:tcPr>
            <w:tcW w:w="600" w:type="dxa"/>
          </w:tcPr>
          <w:p w14:paraId="3CFBA8F2" w14:textId="77777777" w:rsidR="00B50050" w:rsidRDefault="00B50050" w:rsidP="0088127C">
            <w:pPr>
              <w:pStyle w:val="OtherTableBody"/>
            </w:pPr>
            <w:r>
              <w:t>0387</w:t>
            </w:r>
          </w:p>
        </w:tc>
        <w:tc>
          <w:tcPr>
            <w:tcW w:w="2600" w:type="dxa"/>
          </w:tcPr>
          <w:p w14:paraId="1D8D2216" w14:textId="77777777" w:rsidR="00B50050" w:rsidRDefault="00B50050" w:rsidP="0088127C">
            <w:pPr>
              <w:pStyle w:val="OtherTableBody"/>
            </w:pPr>
          </w:p>
        </w:tc>
        <w:tc>
          <w:tcPr>
            <w:tcW w:w="1400" w:type="dxa"/>
          </w:tcPr>
          <w:p w14:paraId="4A61551F" w14:textId="77777777" w:rsidR="00B50050" w:rsidRDefault="00B50050" w:rsidP="0088127C">
            <w:pPr>
              <w:pStyle w:val="OtherTableBody"/>
            </w:pPr>
            <w:r>
              <w:t>ER</w:t>
            </w:r>
          </w:p>
        </w:tc>
        <w:tc>
          <w:tcPr>
            <w:tcW w:w="4200" w:type="dxa"/>
          </w:tcPr>
          <w:p w14:paraId="130B69C5" w14:textId="77777777" w:rsidR="00B50050" w:rsidRDefault="00B50050" w:rsidP="0088127C">
            <w:pPr>
              <w:pStyle w:val="OtherTableBody"/>
            </w:pPr>
            <w:r>
              <w:t>Command cannot be completed because of error condition</w:t>
            </w:r>
          </w:p>
        </w:tc>
      </w:tr>
      <w:tr w:rsidR="00B50050" w14:paraId="79B988D2" w14:textId="77777777" w:rsidTr="00195548">
        <w:tc>
          <w:tcPr>
            <w:tcW w:w="600" w:type="dxa"/>
          </w:tcPr>
          <w:p w14:paraId="76978F2E" w14:textId="77777777" w:rsidR="00B50050" w:rsidRDefault="00B50050" w:rsidP="0088127C">
            <w:pPr>
              <w:pStyle w:val="OtherTableBody"/>
            </w:pPr>
          </w:p>
        </w:tc>
        <w:tc>
          <w:tcPr>
            <w:tcW w:w="600" w:type="dxa"/>
          </w:tcPr>
          <w:p w14:paraId="2F5CD644" w14:textId="77777777" w:rsidR="00B50050" w:rsidRDefault="00B50050" w:rsidP="0088127C">
            <w:pPr>
              <w:pStyle w:val="OtherTableBody"/>
            </w:pPr>
            <w:r>
              <w:t>0387</w:t>
            </w:r>
          </w:p>
        </w:tc>
        <w:tc>
          <w:tcPr>
            <w:tcW w:w="2600" w:type="dxa"/>
          </w:tcPr>
          <w:p w14:paraId="1794C09A" w14:textId="77777777" w:rsidR="00B50050" w:rsidRDefault="00B50050" w:rsidP="0088127C">
            <w:pPr>
              <w:pStyle w:val="OtherTableBody"/>
            </w:pPr>
          </w:p>
        </w:tc>
        <w:tc>
          <w:tcPr>
            <w:tcW w:w="1400" w:type="dxa"/>
          </w:tcPr>
          <w:p w14:paraId="40AD9BE0" w14:textId="77777777" w:rsidR="00B50050" w:rsidRDefault="00B50050" w:rsidP="0088127C">
            <w:pPr>
              <w:pStyle w:val="OtherTableBody"/>
            </w:pPr>
            <w:r>
              <w:t>OK</w:t>
            </w:r>
          </w:p>
        </w:tc>
        <w:tc>
          <w:tcPr>
            <w:tcW w:w="4200" w:type="dxa"/>
          </w:tcPr>
          <w:p w14:paraId="5F41C899" w14:textId="77777777" w:rsidR="00B50050" w:rsidRDefault="00B50050" w:rsidP="0088127C">
            <w:pPr>
              <w:pStyle w:val="OtherTableBody"/>
            </w:pPr>
            <w:r>
              <w:t>Command completed successfully</w:t>
            </w:r>
          </w:p>
        </w:tc>
      </w:tr>
      <w:tr w:rsidR="00B50050" w14:paraId="2FADF586" w14:textId="77777777" w:rsidTr="00195548">
        <w:tc>
          <w:tcPr>
            <w:tcW w:w="600" w:type="dxa"/>
          </w:tcPr>
          <w:p w14:paraId="5DC2C810" w14:textId="77777777" w:rsidR="00B50050" w:rsidRDefault="00B50050" w:rsidP="0088127C">
            <w:pPr>
              <w:pStyle w:val="OtherTableBody"/>
            </w:pPr>
          </w:p>
        </w:tc>
        <w:tc>
          <w:tcPr>
            <w:tcW w:w="600" w:type="dxa"/>
          </w:tcPr>
          <w:p w14:paraId="1481FDAF" w14:textId="77777777" w:rsidR="00B50050" w:rsidRDefault="00B50050" w:rsidP="0088127C">
            <w:pPr>
              <w:pStyle w:val="OtherTableBody"/>
            </w:pPr>
            <w:r>
              <w:t>0387</w:t>
            </w:r>
          </w:p>
        </w:tc>
        <w:tc>
          <w:tcPr>
            <w:tcW w:w="2600" w:type="dxa"/>
          </w:tcPr>
          <w:p w14:paraId="59EDDD51" w14:textId="77777777" w:rsidR="00B50050" w:rsidRDefault="00B50050" w:rsidP="0088127C">
            <w:pPr>
              <w:pStyle w:val="OtherTableBody"/>
            </w:pPr>
          </w:p>
        </w:tc>
        <w:tc>
          <w:tcPr>
            <w:tcW w:w="1400" w:type="dxa"/>
          </w:tcPr>
          <w:p w14:paraId="155055DA" w14:textId="77777777" w:rsidR="00B50050" w:rsidRDefault="00B50050" w:rsidP="0088127C">
            <w:pPr>
              <w:pStyle w:val="OtherTableBody"/>
            </w:pPr>
            <w:r>
              <w:t>ST</w:t>
            </w:r>
          </w:p>
        </w:tc>
        <w:tc>
          <w:tcPr>
            <w:tcW w:w="4200" w:type="dxa"/>
          </w:tcPr>
          <w:p w14:paraId="45FA557A" w14:textId="77777777" w:rsidR="00B50050" w:rsidRDefault="00B50050" w:rsidP="0088127C">
            <w:pPr>
              <w:pStyle w:val="OtherTableBody"/>
            </w:pPr>
            <w:r>
              <w:t>Command cannot be completed because of the status of the requested equipment</w:t>
            </w:r>
          </w:p>
        </w:tc>
      </w:tr>
      <w:tr w:rsidR="00B50050" w14:paraId="0816F250" w14:textId="77777777" w:rsidTr="00195548">
        <w:tc>
          <w:tcPr>
            <w:tcW w:w="600" w:type="dxa"/>
          </w:tcPr>
          <w:p w14:paraId="3FB0E51B" w14:textId="77777777" w:rsidR="00B50050" w:rsidRDefault="00B50050" w:rsidP="0088127C">
            <w:pPr>
              <w:pStyle w:val="OtherTableBody"/>
            </w:pPr>
          </w:p>
        </w:tc>
        <w:tc>
          <w:tcPr>
            <w:tcW w:w="600" w:type="dxa"/>
          </w:tcPr>
          <w:p w14:paraId="005204F8" w14:textId="77777777" w:rsidR="00B50050" w:rsidRDefault="00B50050" w:rsidP="0088127C">
            <w:pPr>
              <w:pStyle w:val="OtherTableBody"/>
            </w:pPr>
            <w:r>
              <w:t>0387</w:t>
            </w:r>
          </w:p>
        </w:tc>
        <w:tc>
          <w:tcPr>
            <w:tcW w:w="2600" w:type="dxa"/>
          </w:tcPr>
          <w:p w14:paraId="65954E7F" w14:textId="77777777" w:rsidR="00B50050" w:rsidRDefault="00B50050" w:rsidP="0088127C">
            <w:pPr>
              <w:pStyle w:val="OtherTableBody"/>
            </w:pPr>
          </w:p>
        </w:tc>
        <w:tc>
          <w:tcPr>
            <w:tcW w:w="1400" w:type="dxa"/>
          </w:tcPr>
          <w:p w14:paraId="2BF14504" w14:textId="77777777" w:rsidR="00B50050" w:rsidRDefault="00B50050" w:rsidP="0088127C">
            <w:pPr>
              <w:pStyle w:val="OtherTableBody"/>
            </w:pPr>
            <w:r>
              <w:t>TI</w:t>
            </w:r>
          </w:p>
        </w:tc>
        <w:tc>
          <w:tcPr>
            <w:tcW w:w="4200" w:type="dxa"/>
          </w:tcPr>
          <w:p w14:paraId="61F17B60" w14:textId="77777777" w:rsidR="00B50050" w:rsidRDefault="00B50050" w:rsidP="0088127C">
            <w:pPr>
              <w:pStyle w:val="OtherTableBody"/>
            </w:pPr>
            <w:r>
              <w:t>Command cannot be completed within requested completion time</w:t>
            </w:r>
          </w:p>
        </w:tc>
      </w:tr>
      <w:tr w:rsidR="00B50050" w14:paraId="205C84CE" w14:textId="77777777" w:rsidTr="00195548">
        <w:tc>
          <w:tcPr>
            <w:tcW w:w="600" w:type="dxa"/>
          </w:tcPr>
          <w:p w14:paraId="735A91C5" w14:textId="77777777" w:rsidR="00B50050" w:rsidRDefault="00B50050" w:rsidP="0088127C">
            <w:pPr>
              <w:pStyle w:val="OtherTableBody"/>
            </w:pPr>
          </w:p>
        </w:tc>
        <w:tc>
          <w:tcPr>
            <w:tcW w:w="600" w:type="dxa"/>
          </w:tcPr>
          <w:p w14:paraId="749720EF" w14:textId="77777777" w:rsidR="00B50050" w:rsidRDefault="00B50050" w:rsidP="0088127C">
            <w:pPr>
              <w:pStyle w:val="OtherTableBody"/>
            </w:pPr>
            <w:r>
              <w:t>0387</w:t>
            </w:r>
          </w:p>
        </w:tc>
        <w:tc>
          <w:tcPr>
            <w:tcW w:w="2600" w:type="dxa"/>
          </w:tcPr>
          <w:p w14:paraId="64D76017" w14:textId="77777777" w:rsidR="00B50050" w:rsidRDefault="00B50050" w:rsidP="0088127C">
            <w:pPr>
              <w:pStyle w:val="OtherTableBody"/>
            </w:pPr>
          </w:p>
        </w:tc>
        <w:tc>
          <w:tcPr>
            <w:tcW w:w="1400" w:type="dxa"/>
          </w:tcPr>
          <w:p w14:paraId="358E4885" w14:textId="77777777" w:rsidR="00B50050" w:rsidRDefault="00B50050" w:rsidP="0088127C">
            <w:pPr>
              <w:pStyle w:val="OtherTableBody"/>
            </w:pPr>
            <w:r>
              <w:t>UN</w:t>
            </w:r>
          </w:p>
        </w:tc>
        <w:tc>
          <w:tcPr>
            <w:tcW w:w="4200" w:type="dxa"/>
          </w:tcPr>
          <w:p w14:paraId="2E80DAF4" w14:textId="77777777" w:rsidR="00B50050" w:rsidRDefault="00B50050" w:rsidP="0088127C">
            <w:pPr>
              <w:pStyle w:val="OtherTableBody"/>
            </w:pPr>
            <w:r>
              <w:t>Command cannot be completed for unknown reasons</w:t>
            </w:r>
          </w:p>
        </w:tc>
      </w:tr>
      <w:tr w:rsidR="00B50050" w14:paraId="764EEF64" w14:textId="77777777" w:rsidTr="00195548">
        <w:tc>
          <w:tcPr>
            <w:tcW w:w="600" w:type="dxa"/>
          </w:tcPr>
          <w:p w14:paraId="185F953A" w14:textId="77777777" w:rsidR="00B50050" w:rsidRDefault="00B50050" w:rsidP="0088127C">
            <w:pPr>
              <w:pStyle w:val="OtherTableBody"/>
            </w:pPr>
            <w:r>
              <w:t>HL7</w:t>
            </w:r>
          </w:p>
        </w:tc>
        <w:tc>
          <w:tcPr>
            <w:tcW w:w="600" w:type="dxa"/>
          </w:tcPr>
          <w:p w14:paraId="25EC8300" w14:textId="77777777" w:rsidR="00B50050" w:rsidRDefault="00B50050" w:rsidP="0088127C">
            <w:pPr>
              <w:pStyle w:val="OtherTableBody"/>
            </w:pPr>
          </w:p>
        </w:tc>
        <w:tc>
          <w:tcPr>
            <w:tcW w:w="2600" w:type="dxa"/>
          </w:tcPr>
          <w:p w14:paraId="7D6A61ED" w14:textId="77777777" w:rsidR="00B50050" w:rsidRDefault="00B50050" w:rsidP="0088127C">
            <w:pPr>
              <w:pStyle w:val="OtherTableBody"/>
            </w:pPr>
            <w:r>
              <w:t>Processing Type</w:t>
            </w:r>
          </w:p>
        </w:tc>
        <w:tc>
          <w:tcPr>
            <w:tcW w:w="1400" w:type="dxa"/>
          </w:tcPr>
          <w:p w14:paraId="753BB383" w14:textId="77777777" w:rsidR="00B50050" w:rsidRDefault="00B50050" w:rsidP="0088127C">
            <w:pPr>
              <w:pStyle w:val="OtherTableBody"/>
            </w:pPr>
          </w:p>
        </w:tc>
        <w:tc>
          <w:tcPr>
            <w:tcW w:w="4200" w:type="dxa"/>
          </w:tcPr>
          <w:p w14:paraId="0E629085" w14:textId="77777777" w:rsidR="00B50050" w:rsidRDefault="00B50050" w:rsidP="0088127C">
            <w:pPr>
              <w:pStyle w:val="OtherTableBody"/>
            </w:pPr>
          </w:p>
        </w:tc>
      </w:tr>
      <w:tr w:rsidR="00B50050" w14:paraId="6B1E3EDD" w14:textId="77777777" w:rsidTr="00195548">
        <w:tc>
          <w:tcPr>
            <w:tcW w:w="600" w:type="dxa"/>
          </w:tcPr>
          <w:p w14:paraId="4D42CE8E" w14:textId="77777777" w:rsidR="00B50050" w:rsidRDefault="00B50050" w:rsidP="0088127C">
            <w:pPr>
              <w:pStyle w:val="OtherTableBody"/>
            </w:pPr>
          </w:p>
        </w:tc>
        <w:tc>
          <w:tcPr>
            <w:tcW w:w="600" w:type="dxa"/>
          </w:tcPr>
          <w:p w14:paraId="16FB07E9" w14:textId="77777777" w:rsidR="00B50050" w:rsidRDefault="00B50050" w:rsidP="0088127C">
            <w:pPr>
              <w:pStyle w:val="OtherTableBody"/>
            </w:pPr>
            <w:r>
              <w:t>0388</w:t>
            </w:r>
          </w:p>
        </w:tc>
        <w:tc>
          <w:tcPr>
            <w:tcW w:w="2600" w:type="dxa"/>
          </w:tcPr>
          <w:p w14:paraId="376B45D2" w14:textId="77777777" w:rsidR="00B50050" w:rsidRDefault="00B50050" w:rsidP="0088127C">
            <w:pPr>
              <w:pStyle w:val="OtherTableBody"/>
            </w:pPr>
          </w:p>
        </w:tc>
        <w:tc>
          <w:tcPr>
            <w:tcW w:w="1400" w:type="dxa"/>
          </w:tcPr>
          <w:p w14:paraId="29624A67" w14:textId="77777777" w:rsidR="00B50050" w:rsidRDefault="00B50050" w:rsidP="0088127C">
            <w:pPr>
              <w:pStyle w:val="OtherTableBody"/>
            </w:pPr>
            <w:r>
              <w:t>E</w:t>
            </w:r>
          </w:p>
        </w:tc>
        <w:tc>
          <w:tcPr>
            <w:tcW w:w="4200" w:type="dxa"/>
          </w:tcPr>
          <w:p w14:paraId="3ACD2557" w14:textId="77777777" w:rsidR="00B50050" w:rsidRDefault="00B50050" w:rsidP="0088127C">
            <w:pPr>
              <w:pStyle w:val="OtherTableBody"/>
            </w:pPr>
            <w:r>
              <w:t>Evaluation</w:t>
            </w:r>
          </w:p>
        </w:tc>
      </w:tr>
      <w:tr w:rsidR="00B50050" w14:paraId="495DA942" w14:textId="77777777" w:rsidTr="00195548">
        <w:tc>
          <w:tcPr>
            <w:tcW w:w="600" w:type="dxa"/>
          </w:tcPr>
          <w:p w14:paraId="025E9056" w14:textId="77777777" w:rsidR="00B50050" w:rsidRDefault="00B50050" w:rsidP="0088127C">
            <w:pPr>
              <w:pStyle w:val="OtherTableBody"/>
            </w:pPr>
          </w:p>
        </w:tc>
        <w:tc>
          <w:tcPr>
            <w:tcW w:w="600" w:type="dxa"/>
          </w:tcPr>
          <w:p w14:paraId="00D3E406" w14:textId="77777777" w:rsidR="00B50050" w:rsidRDefault="00B50050" w:rsidP="0088127C">
            <w:pPr>
              <w:pStyle w:val="OtherTableBody"/>
            </w:pPr>
            <w:r>
              <w:t>0388</w:t>
            </w:r>
          </w:p>
        </w:tc>
        <w:tc>
          <w:tcPr>
            <w:tcW w:w="2600" w:type="dxa"/>
          </w:tcPr>
          <w:p w14:paraId="5BDF772C" w14:textId="77777777" w:rsidR="00B50050" w:rsidRDefault="00B50050" w:rsidP="0088127C">
            <w:pPr>
              <w:pStyle w:val="OtherTableBody"/>
            </w:pPr>
          </w:p>
        </w:tc>
        <w:tc>
          <w:tcPr>
            <w:tcW w:w="1400" w:type="dxa"/>
          </w:tcPr>
          <w:p w14:paraId="26EBBE47" w14:textId="77777777" w:rsidR="00B50050" w:rsidRDefault="00B50050" w:rsidP="0088127C">
            <w:pPr>
              <w:pStyle w:val="OtherTableBody"/>
            </w:pPr>
            <w:r>
              <w:t>P</w:t>
            </w:r>
          </w:p>
        </w:tc>
        <w:tc>
          <w:tcPr>
            <w:tcW w:w="4200" w:type="dxa"/>
          </w:tcPr>
          <w:p w14:paraId="3CEF74B9" w14:textId="77777777" w:rsidR="00B50050" w:rsidRDefault="00B50050" w:rsidP="0088127C">
            <w:pPr>
              <w:pStyle w:val="OtherTableBody"/>
            </w:pPr>
            <w:r>
              <w:t>Regular Production</w:t>
            </w:r>
          </w:p>
        </w:tc>
      </w:tr>
      <w:tr w:rsidR="00B50050" w14:paraId="2D058C26" w14:textId="77777777" w:rsidTr="00195548">
        <w:tc>
          <w:tcPr>
            <w:tcW w:w="600" w:type="dxa"/>
          </w:tcPr>
          <w:p w14:paraId="293330D4" w14:textId="77777777" w:rsidR="00B50050" w:rsidRDefault="00B50050" w:rsidP="0088127C">
            <w:pPr>
              <w:pStyle w:val="OtherTableBody"/>
            </w:pPr>
            <w:r>
              <w:t>HL7</w:t>
            </w:r>
          </w:p>
        </w:tc>
        <w:tc>
          <w:tcPr>
            <w:tcW w:w="600" w:type="dxa"/>
          </w:tcPr>
          <w:p w14:paraId="2BE5056A" w14:textId="77777777" w:rsidR="00B50050" w:rsidRDefault="00B50050" w:rsidP="0088127C">
            <w:pPr>
              <w:pStyle w:val="OtherTableBody"/>
            </w:pPr>
          </w:p>
        </w:tc>
        <w:tc>
          <w:tcPr>
            <w:tcW w:w="2600" w:type="dxa"/>
          </w:tcPr>
          <w:p w14:paraId="0C0D8987" w14:textId="77777777" w:rsidR="00B50050" w:rsidRDefault="00B50050" w:rsidP="0088127C">
            <w:pPr>
              <w:pStyle w:val="OtherTableBody"/>
            </w:pPr>
            <w:r>
              <w:t>Analyte Repeat Status</w:t>
            </w:r>
          </w:p>
        </w:tc>
        <w:tc>
          <w:tcPr>
            <w:tcW w:w="1400" w:type="dxa"/>
          </w:tcPr>
          <w:p w14:paraId="7E61C799" w14:textId="77777777" w:rsidR="00B50050" w:rsidRDefault="00B50050" w:rsidP="0088127C">
            <w:pPr>
              <w:pStyle w:val="OtherTableBody"/>
            </w:pPr>
          </w:p>
        </w:tc>
        <w:tc>
          <w:tcPr>
            <w:tcW w:w="4200" w:type="dxa"/>
          </w:tcPr>
          <w:p w14:paraId="08332455" w14:textId="77777777" w:rsidR="00B50050" w:rsidRDefault="00B50050" w:rsidP="0088127C">
            <w:pPr>
              <w:pStyle w:val="OtherTableBody"/>
            </w:pPr>
          </w:p>
        </w:tc>
      </w:tr>
      <w:tr w:rsidR="00B50050" w14:paraId="549BF532" w14:textId="77777777" w:rsidTr="00195548">
        <w:tc>
          <w:tcPr>
            <w:tcW w:w="600" w:type="dxa"/>
          </w:tcPr>
          <w:p w14:paraId="48DE5B48" w14:textId="77777777" w:rsidR="00B50050" w:rsidRDefault="00B50050" w:rsidP="0088127C">
            <w:pPr>
              <w:pStyle w:val="OtherTableBody"/>
            </w:pPr>
          </w:p>
        </w:tc>
        <w:tc>
          <w:tcPr>
            <w:tcW w:w="600" w:type="dxa"/>
          </w:tcPr>
          <w:p w14:paraId="1560ABF4" w14:textId="77777777" w:rsidR="00B50050" w:rsidRDefault="00B50050" w:rsidP="0088127C">
            <w:pPr>
              <w:pStyle w:val="OtherTableBody"/>
            </w:pPr>
            <w:r>
              <w:t>0389</w:t>
            </w:r>
          </w:p>
        </w:tc>
        <w:tc>
          <w:tcPr>
            <w:tcW w:w="2600" w:type="dxa"/>
          </w:tcPr>
          <w:p w14:paraId="38B17E77" w14:textId="77777777" w:rsidR="00B50050" w:rsidRDefault="00B50050" w:rsidP="0088127C">
            <w:pPr>
              <w:pStyle w:val="OtherTableBody"/>
            </w:pPr>
          </w:p>
        </w:tc>
        <w:tc>
          <w:tcPr>
            <w:tcW w:w="1400" w:type="dxa"/>
          </w:tcPr>
          <w:p w14:paraId="0C4D785F" w14:textId="77777777" w:rsidR="00B50050" w:rsidRDefault="00B50050" w:rsidP="0088127C">
            <w:pPr>
              <w:pStyle w:val="OtherTableBody"/>
            </w:pPr>
            <w:r>
              <w:t>D</w:t>
            </w:r>
          </w:p>
        </w:tc>
        <w:tc>
          <w:tcPr>
            <w:tcW w:w="4200" w:type="dxa"/>
          </w:tcPr>
          <w:p w14:paraId="130F7F86" w14:textId="77777777" w:rsidR="00B50050" w:rsidRDefault="00B50050" w:rsidP="0088127C">
            <w:pPr>
              <w:pStyle w:val="OtherTableBody"/>
            </w:pPr>
            <w:r>
              <w:t>Repeated with dilution</w:t>
            </w:r>
          </w:p>
        </w:tc>
      </w:tr>
      <w:tr w:rsidR="00B50050" w14:paraId="1A0E640E" w14:textId="77777777" w:rsidTr="00195548">
        <w:tc>
          <w:tcPr>
            <w:tcW w:w="600" w:type="dxa"/>
          </w:tcPr>
          <w:p w14:paraId="7E1A5DDF" w14:textId="77777777" w:rsidR="00B50050" w:rsidRDefault="00B50050" w:rsidP="0088127C">
            <w:pPr>
              <w:pStyle w:val="OtherTableBody"/>
            </w:pPr>
          </w:p>
        </w:tc>
        <w:tc>
          <w:tcPr>
            <w:tcW w:w="600" w:type="dxa"/>
          </w:tcPr>
          <w:p w14:paraId="549024A1" w14:textId="77777777" w:rsidR="00B50050" w:rsidRDefault="00B50050" w:rsidP="0088127C">
            <w:pPr>
              <w:pStyle w:val="OtherTableBody"/>
            </w:pPr>
            <w:r>
              <w:t>0389</w:t>
            </w:r>
          </w:p>
        </w:tc>
        <w:tc>
          <w:tcPr>
            <w:tcW w:w="2600" w:type="dxa"/>
          </w:tcPr>
          <w:p w14:paraId="38DA0EA1" w14:textId="77777777" w:rsidR="00B50050" w:rsidRDefault="00B50050" w:rsidP="0088127C">
            <w:pPr>
              <w:pStyle w:val="OtherTableBody"/>
            </w:pPr>
          </w:p>
        </w:tc>
        <w:tc>
          <w:tcPr>
            <w:tcW w:w="1400" w:type="dxa"/>
          </w:tcPr>
          <w:p w14:paraId="206FFDAC" w14:textId="77777777" w:rsidR="00B50050" w:rsidRDefault="00B50050" w:rsidP="0088127C">
            <w:pPr>
              <w:pStyle w:val="OtherTableBody"/>
            </w:pPr>
            <w:r>
              <w:t>F</w:t>
            </w:r>
          </w:p>
        </w:tc>
        <w:tc>
          <w:tcPr>
            <w:tcW w:w="4200" w:type="dxa"/>
          </w:tcPr>
          <w:p w14:paraId="03637865" w14:textId="77777777" w:rsidR="00B50050" w:rsidRDefault="00B50050" w:rsidP="0088127C">
            <w:pPr>
              <w:pStyle w:val="OtherTableBody"/>
            </w:pPr>
            <w:r>
              <w:t>Reflex test</w:t>
            </w:r>
          </w:p>
        </w:tc>
      </w:tr>
      <w:tr w:rsidR="00B50050" w14:paraId="09246599" w14:textId="77777777" w:rsidTr="00195548">
        <w:tc>
          <w:tcPr>
            <w:tcW w:w="600" w:type="dxa"/>
          </w:tcPr>
          <w:p w14:paraId="35212AC1" w14:textId="77777777" w:rsidR="00B50050" w:rsidRDefault="00B50050" w:rsidP="0088127C">
            <w:pPr>
              <w:pStyle w:val="OtherTableBody"/>
            </w:pPr>
          </w:p>
        </w:tc>
        <w:tc>
          <w:tcPr>
            <w:tcW w:w="600" w:type="dxa"/>
          </w:tcPr>
          <w:p w14:paraId="5471F465" w14:textId="77777777" w:rsidR="00B50050" w:rsidRDefault="00B50050" w:rsidP="0088127C">
            <w:pPr>
              <w:pStyle w:val="OtherTableBody"/>
            </w:pPr>
            <w:r>
              <w:t>0389</w:t>
            </w:r>
          </w:p>
        </w:tc>
        <w:tc>
          <w:tcPr>
            <w:tcW w:w="2600" w:type="dxa"/>
          </w:tcPr>
          <w:p w14:paraId="32B9AF11" w14:textId="77777777" w:rsidR="00B50050" w:rsidRDefault="00B50050" w:rsidP="0088127C">
            <w:pPr>
              <w:pStyle w:val="OtherTableBody"/>
            </w:pPr>
          </w:p>
        </w:tc>
        <w:tc>
          <w:tcPr>
            <w:tcW w:w="1400" w:type="dxa"/>
          </w:tcPr>
          <w:p w14:paraId="187DF9FE" w14:textId="77777777" w:rsidR="00B50050" w:rsidRDefault="00B50050" w:rsidP="0088127C">
            <w:pPr>
              <w:pStyle w:val="OtherTableBody"/>
            </w:pPr>
            <w:r>
              <w:t>O</w:t>
            </w:r>
          </w:p>
        </w:tc>
        <w:tc>
          <w:tcPr>
            <w:tcW w:w="4200" w:type="dxa"/>
          </w:tcPr>
          <w:p w14:paraId="33EC3E72" w14:textId="77777777" w:rsidR="00B50050" w:rsidRDefault="00B50050" w:rsidP="0088127C">
            <w:pPr>
              <w:pStyle w:val="OtherTableBody"/>
            </w:pPr>
            <w:r>
              <w:t>Original, first run</w:t>
            </w:r>
          </w:p>
        </w:tc>
      </w:tr>
      <w:tr w:rsidR="00B50050" w14:paraId="6A812B0D" w14:textId="77777777" w:rsidTr="00195548">
        <w:tc>
          <w:tcPr>
            <w:tcW w:w="600" w:type="dxa"/>
          </w:tcPr>
          <w:p w14:paraId="545A4B50" w14:textId="77777777" w:rsidR="00B50050" w:rsidRDefault="00B50050" w:rsidP="0088127C">
            <w:pPr>
              <w:pStyle w:val="OtherTableBody"/>
            </w:pPr>
          </w:p>
        </w:tc>
        <w:tc>
          <w:tcPr>
            <w:tcW w:w="600" w:type="dxa"/>
          </w:tcPr>
          <w:p w14:paraId="270826C3" w14:textId="77777777" w:rsidR="00B50050" w:rsidRDefault="00B50050" w:rsidP="0088127C">
            <w:pPr>
              <w:pStyle w:val="OtherTableBody"/>
            </w:pPr>
            <w:r>
              <w:t>0389</w:t>
            </w:r>
          </w:p>
        </w:tc>
        <w:tc>
          <w:tcPr>
            <w:tcW w:w="2600" w:type="dxa"/>
          </w:tcPr>
          <w:p w14:paraId="7EC3D37D" w14:textId="77777777" w:rsidR="00B50050" w:rsidRDefault="00B50050" w:rsidP="0088127C">
            <w:pPr>
              <w:pStyle w:val="OtherTableBody"/>
            </w:pPr>
          </w:p>
        </w:tc>
        <w:tc>
          <w:tcPr>
            <w:tcW w:w="1400" w:type="dxa"/>
          </w:tcPr>
          <w:p w14:paraId="39955BA5" w14:textId="77777777" w:rsidR="00B50050" w:rsidRDefault="00B50050" w:rsidP="0088127C">
            <w:pPr>
              <w:pStyle w:val="OtherTableBody"/>
            </w:pPr>
            <w:r>
              <w:t>R</w:t>
            </w:r>
          </w:p>
        </w:tc>
        <w:tc>
          <w:tcPr>
            <w:tcW w:w="4200" w:type="dxa"/>
          </w:tcPr>
          <w:p w14:paraId="31E99EE3" w14:textId="77777777" w:rsidR="00B50050" w:rsidRDefault="00B50050" w:rsidP="0088127C">
            <w:pPr>
              <w:pStyle w:val="OtherTableBody"/>
            </w:pPr>
            <w:r>
              <w:t>Repeated without dilution</w:t>
            </w:r>
          </w:p>
        </w:tc>
      </w:tr>
      <w:tr w:rsidR="00B50050" w14:paraId="38271FD0" w14:textId="77777777" w:rsidTr="00195548">
        <w:tc>
          <w:tcPr>
            <w:tcW w:w="600" w:type="dxa"/>
          </w:tcPr>
          <w:p w14:paraId="785D8196" w14:textId="77777777" w:rsidR="00B50050" w:rsidRDefault="00B50050" w:rsidP="0088127C">
            <w:pPr>
              <w:pStyle w:val="OtherTableBody"/>
            </w:pPr>
            <w:r>
              <w:t>HL7</w:t>
            </w:r>
          </w:p>
        </w:tc>
        <w:tc>
          <w:tcPr>
            <w:tcW w:w="600" w:type="dxa"/>
          </w:tcPr>
          <w:p w14:paraId="36415EF7" w14:textId="77777777" w:rsidR="00B50050" w:rsidRDefault="00B50050" w:rsidP="0088127C">
            <w:pPr>
              <w:pStyle w:val="OtherTableBody"/>
            </w:pPr>
          </w:p>
        </w:tc>
        <w:tc>
          <w:tcPr>
            <w:tcW w:w="2600" w:type="dxa"/>
          </w:tcPr>
          <w:p w14:paraId="04E4ECCC" w14:textId="77777777" w:rsidR="00B50050" w:rsidRDefault="00B50050" w:rsidP="0088127C">
            <w:pPr>
              <w:pStyle w:val="OtherTableBody"/>
            </w:pPr>
            <w:r>
              <w:t>Segment Group</w:t>
            </w:r>
          </w:p>
        </w:tc>
        <w:tc>
          <w:tcPr>
            <w:tcW w:w="1400" w:type="dxa"/>
          </w:tcPr>
          <w:p w14:paraId="5D5CF106" w14:textId="77777777" w:rsidR="00B50050" w:rsidRDefault="00B50050" w:rsidP="0088127C">
            <w:pPr>
              <w:pStyle w:val="OtherTableBody"/>
            </w:pPr>
          </w:p>
        </w:tc>
        <w:tc>
          <w:tcPr>
            <w:tcW w:w="4200" w:type="dxa"/>
          </w:tcPr>
          <w:p w14:paraId="519765BF" w14:textId="77777777" w:rsidR="00B50050" w:rsidRDefault="00B50050" w:rsidP="0088127C">
            <w:pPr>
              <w:pStyle w:val="OtherTableBody"/>
            </w:pPr>
          </w:p>
        </w:tc>
      </w:tr>
      <w:tr w:rsidR="00B50050" w14:paraId="4DD2F284" w14:textId="77777777" w:rsidTr="00195548">
        <w:tc>
          <w:tcPr>
            <w:tcW w:w="600" w:type="dxa"/>
          </w:tcPr>
          <w:p w14:paraId="4FFC36B8" w14:textId="77777777" w:rsidR="00B50050" w:rsidRDefault="00B50050" w:rsidP="0088127C">
            <w:pPr>
              <w:pStyle w:val="OtherTableBody"/>
            </w:pPr>
          </w:p>
        </w:tc>
        <w:tc>
          <w:tcPr>
            <w:tcW w:w="600" w:type="dxa"/>
          </w:tcPr>
          <w:p w14:paraId="19CC079D" w14:textId="77777777" w:rsidR="00B50050" w:rsidRDefault="00B50050" w:rsidP="0088127C">
            <w:pPr>
              <w:pStyle w:val="OtherTableBody"/>
            </w:pPr>
            <w:r>
              <w:t>0391</w:t>
            </w:r>
          </w:p>
        </w:tc>
        <w:tc>
          <w:tcPr>
            <w:tcW w:w="2600" w:type="dxa"/>
          </w:tcPr>
          <w:p w14:paraId="434CD28C" w14:textId="77777777" w:rsidR="00B50050" w:rsidRDefault="00B50050" w:rsidP="0088127C">
            <w:pPr>
              <w:pStyle w:val="OtherTableBody"/>
            </w:pPr>
          </w:p>
        </w:tc>
        <w:tc>
          <w:tcPr>
            <w:tcW w:w="1400" w:type="dxa"/>
          </w:tcPr>
          <w:p w14:paraId="75362DC2" w14:textId="77777777" w:rsidR="00B50050" w:rsidRDefault="00B50050" w:rsidP="0088127C">
            <w:pPr>
              <w:pStyle w:val="OtherTableBody"/>
            </w:pPr>
            <w:r>
              <w:t>ADMINISTRATION</w:t>
            </w:r>
          </w:p>
        </w:tc>
        <w:tc>
          <w:tcPr>
            <w:tcW w:w="4200" w:type="dxa"/>
          </w:tcPr>
          <w:p w14:paraId="3A8650B5" w14:textId="77777777" w:rsidR="00B50050" w:rsidRDefault="00B50050" w:rsidP="0088127C">
            <w:pPr>
              <w:pStyle w:val="OtherTableBody"/>
            </w:pPr>
          </w:p>
        </w:tc>
      </w:tr>
      <w:tr w:rsidR="00B50050" w14:paraId="443B4884" w14:textId="77777777" w:rsidTr="00195548">
        <w:tc>
          <w:tcPr>
            <w:tcW w:w="600" w:type="dxa"/>
          </w:tcPr>
          <w:p w14:paraId="30AE85B9" w14:textId="77777777" w:rsidR="00B50050" w:rsidRDefault="00B50050" w:rsidP="0088127C">
            <w:pPr>
              <w:pStyle w:val="OtherTableBody"/>
            </w:pPr>
          </w:p>
        </w:tc>
        <w:tc>
          <w:tcPr>
            <w:tcW w:w="600" w:type="dxa"/>
          </w:tcPr>
          <w:p w14:paraId="324CE6E5" w14:textId="77777777" w:rsidR="00B50050" w:rsidRDefault="00B50050" w:rsidP="0088127C">
            <w:pPr>
              <w:pStyle w:val="OtherTableBody"/>
            </w:pPr>
            <w:r>
              <w:t>0391</w:t>
            </w:r>
          </w:p>
        </w:tc>
        <w:tc>
          <w:tcPr>
            <w:tcW w:w="2600" w:type="dxa"/>
          </w:tcPr>
          <w:p w14:paraId="4B42AD1E" w14:textId="77777777" w:rsidR="00B50050" w:rsidRDefault="00B50050" w:rsidP="0088127C">
            <w:pPr>
              <w:pStyle w:val="OtherTableBody"/>
            </w:pPr>
          </w:p>
        </w:tc>
        <w:tc>
          <w:tcPr>
            <w:tcW w:w="1400" w:type="dxa"/>
          </w:tcPr>
          <w:p w14:paraId="57F82E24" w14:textId="77777777" w:rsidR="00B50050" w:rsidRDefault="00B50050" w:rsidP="0088127C">
            <w:pPr>
              <w:pStyle w:val="OtherTableBody"/>
            </w:pPr>
            <w:r>
              <w:t>ALLERGY</w:t>
            </w:r>
          </w:p>
        </w:tc>
        <w:tc>
          <w:tcPr>
            <w:tcW w:w="4200" w:type="dxa"/>
          </w:tcPr>
          <w:p w14:paraId="670EF78A" w14:textId="77777777" w:rsidR="00B50050" w:rsidRDefault="00B50050" w:rsidP="0088127C">
            <w:pPr>
              <w:pStyle w:val="OtherTableBody"/>
            </w:pPr>
          </w:p>
        </w:tc>
      </w:tr>
      <w:tr w:rsidR="00B50050" w14:paraId="47636DFE" w14:textId="77777777" w:rsidTr="00195548">
        <w:tc>
          <w:tcPr>
            <w:tcW w:w="600" w:type="dxa"/>
          </w:tcPr>
          <w:p w14:paraId="3159D28F" w14:textId="77777777" w:rsidR="00B50050" w:rsidRDefault="00B50050" w:rsidP="0088127C">
            <w:pPr>
              <w:pStyle w:val="OtherTableBody"/>
            </w:pPr>
          </w:p>
        </w:tc>
        <w:tc>
          <w:tcPr>
            <w:tcW w:w="600" w:type="dxa"/>
          </w:tcPr>
          <w:p w14:paraId="5DEF9349" w14:textId="77777777" w:rsidR="00B50050" w:rsidRDefault="00B50050" w:rsidP="0088127C">
            <w:pPr>
              <w:pStyle w:val="OtherTableBody"/>
            </w:pPr>
            <w:r>
              <w:t>0391</w:t>
            </w:r>
          </w:p>
        </w:tc>
        <w:tc>
          <w:tcPr>
            <w:tcW w:w="2600" w:type="dxa"/>
          </w:tcPr>
          <w:p w14:paraId="4AF24178" w14:textId="77777777" w:rsidR="00B50050" w:rsidRDefault="00B50050" w:rsidP="0088127C">
            <w:pPr>
              <w:pStyle w:val="OtherTableBody"/>
            </w:pPr>
          </w:p>
        </w:tc>
        <w:tc>
          <w:tcPr>
            <w:tcW w:w="1400" w:type="dxa"/>
          </w:tcPr>
          <w:p w14:paraId="4AC66C4A" w14:textId="77777777" w:rsidR="00B50050" w:rsidRDefault="00B50050" w:rsidP="0088127C">
            <w:pPr>
              <w:pStyle w:val="OtherTableBody"/>
            </w:pPr>
            <w:r>
              <w:t>APP_STATS</w:t>
            </w:r>
          </w:p>
        </w:tc>
        <w:tc>
          <w:tcPr>
            <w:tcW w:w="4200" w:type="dxa"/>
          </w:tcPr>
          <w:p w14:paraId="3935289A" w14:textId="77777777" w:rsidR="00B50050" w:rsidRDefault="00B50050" w:rsidP="0088127C">
            <w:pPr>
              <w:pStyle w:val="OtherTableBody"/>
            </w:pPr>
          </w:p>
        </w:tc>
      </w:tr>
      <w:tr w:rsidR="00B50050" w14:paraId="513BC8CF" w14:textId="77777777" w:rsidTr="00195548">
        <w:tc>
          <w:tcPr>
            <w:tcW w:w="600" w:type="dxa"/>
          </w:tcPr>
          <w:p w14:paraId="4C7F7F24" w14:textId="77777777" w:rsidR="00B50050" w:rsidRDefault="00B50050" w:rsidP="0088127C">
            <w:pPr>
              <w:pStyle w:val="OtherTableBody"/>
            </w:pPr>
          </w:p>
        </w:tc>
        <w:tc>
          <w:tcPr>
            <w:tcW w:w="600" w:type="dxa"/>
          </w:tcPr>
          <w:p w14:paraId="523D680F" w14:textId="77777777" w:rsidR="00B50050" w:rsidRDefault="00B50050" w:rsidP="0088127C">
            <w:pPr>
              <w:pStyle w:val="OtherTableBody"/>
            </w:pPr>
            <w:r>
              <w:t>0391</w:t>
            </w:r>
          </w:p>
        </w:tc>
        <w:tc>
          <w:tcPr>
            <w:tcW w:w="2600" w:type="dxa"/>
          </w:tcPr>
          <w:p w14:paraId="18CDFB71" w14:textId="77777777" w:rsidR="00B50050" w:rsidRDefault="00B50050" w:rsidP="0088127C">
            <w:pPr>
              <w:pStyle w:val="OtherTableBody"/>
            </w:pPr>
          </w:p>
        </w:tc>
        <w:tc>
          <w:tcPr>
            <w:tcW w:w="1400" w:type="dxa"/>
          </w:tcPr>
          <w:p w14:paraId="3133D86C" w14:textId="77777777" w:rsidR="00B50050" w:rsidRDefault="00B50050" w:rsidP="0088127C">
            <w:pPr>
              <w:pStyle w:val="OtherTableBody"/>
            </w:pPr>
            <w:r>
              <w:t>APP_STATUS</w:t>
            </w:r>
          </w:p>
        </w:tc>
        <w:tc>
          <w:tcPr>
            <w:tcW w:w="4200" w:type="dxa"/>
          </w:tcPr>
          <w:p w14:paraId="2D026DD1" w14:textId="77777777" w:rsidR="00B50050" w:rsidRDefault="00B50050" w:rsidP="0088127C">
            <w:pPr>
              <w:pStyle w:val="OtherTableBody"/>
            </w:pPr>
          </w:p>
        </w:tc>
      </w:tr>
      <w:tr w:rsidR="00B50050" w14:paraId="0E0957EF" w14:textId="77777777" w:rsidTr="00195548">
        <w:tc>
          <w:tcPr>
            <w:tcW w:w="600" w:type="dxa"/>
          </w:tcPr>
          <w:p w14:paraId="7D939DE3" w14:textId="77777777" w:rsidR="00B50050" w:rsidRDefault="00B50050" w:rsidP="0088127C">
            <w:pPr>
              <w:pStyle w:val="OtherTableBody"/>
            </w:pPr>
          </w:p>
        </w:tc>
        <w:tc>
          <w:tcPr>
            <w:tcW w:w="600" w:type="dxa"/>
          </w:tcPr>
          <w:p w14:paraId="231D14DD" w14:textId="77777777" w:rsidR="00B50050" w:rsidRDefault="00B50050" w:rsidP="0088127C">
            <w:pPr>
              <w:pStyle w:val="OtherTableBody"/>
            </w:pPr>
            <w:r>
              <w:t>0391</w:t>
            </w:r>
          </w:p>
        </w:tc>
        <w:tc>
          <w:tcPr>
            <w:tcW w:w="2600" w:type="dxa"/>
          </w:tcPr>
          <w:p w14:paraId="2DB61E74" w14:textId="77777777" w:rsidR="00B50050" w:rsidRDefault="00B50050" w:rsidP="0088127C">
            <w:pPr>
              <w:pStyle w:val="OtherTableBody"/>
            </w:pPr>
          </w:p>
        </w:tc>
        <w:tc>
          <w:tcPr>
            <w:tcW w:w="1400" w:type="dxa"/>
          </w:tcPr>
          <w:p w14:paraId="3EBB1C83" w14:textId="77777777" w:rsidR="00B50050" w:rsidRDefault="00B50050" w:rsidP="0088127C">
            <w:pPr>
              <w:pStyle w:val="OtherTableBody"/>
            </w:pPr>
            <w:r>
              <w:t>ASSOCIATED_PERSON</w:t>
            </w:r>
          </w:p>
        </w:tc>
        <w:tc>
          <w:tcPr>
            <w:tcW w:w="4200" w:type="dxa"/>
          </w:tcPr>
          <w:p w14:paraId="2B41954C" w14:textId="77777777" w:rsidR="00B50050" w:rsidRDefault="00B50050" w:rsidP="0088127C">
            <w:pPr>
              <w:pStyle w:val="OtherTableBody"/>
            </w:pPr>
          </w:p>
        </w:tc>
      </w:tr>
      <w:tr w:rsidR="00B50050" w14:paraId="0C9E8054" w14:textId="77777777" w:rsidTr="00195548">
        <w:tc>
          <w:tcPr>
            <w:tcW w:w="600" w:type="dxa"/>
          </w:tcPr>
          <w:p w14:paraId="177F1EB4" w14:textId="77777777" w:rsidR="00B50050" w:rsidRDefault="00B50050" w:rsidP="0088127C">
            <w:pPr>
              <w:pStyle w:val="OtherTableBody"/>
            </w:pPr>
          </w:p>
        </w:tc>
        <w:tc>
          <w:tcPr>
            <w:tcW w:w="600" w:type="dxa"/>
          </w:tcPr>
          <w:p w14:paraId="02C99FAF" w14:textId="77777777" w:rsidR="00B50050" w:rsidRDefault="00B50050" w:rsidP="0088127C">
            <w:pPr>
              <w:pStyle w:val="OtherTableBody"/>
            </w:pPr>
            <w:r>
              <w:t>0391</w:t>
            </w:r>
          </w:p>
        </w:tc>
        <w:tc>
          <w:tcPr>
            <w:tcW w:w="2600" w:type="dxa"/>
          </w:tcPr>
          <w:p w14:paraId="0BFFAA36" w14:textId="77777777" w:rsidR="00B50050" w:rsidRDefault="00B50050" w:rsidP="0088127C">
            <w:pPr>
              <w:pStyle w:val="OtherTableBody"/>
            </w:pPr>
          </w:p>
        </w:tc>
        <w:tc>
          <w:tcPr>
            <w:tcW w:w="1400" w:type="dxa"/>
          </w:tcPr>
          <w:p w14:paraId="6A317E7B" w14:textId="77777777" w:rsidR="00B50050" w:rsidRDefault="00B50050" w:rsidP="0088127C">
            <w:pPr>
              <w:pStyle w:val="OtherTableBody"/>
            </w:pPr>
            <w:r>
              <w:t>ASSOCIATED_RX_ADMIN</w:t>
            </w:r>
          </w:p>
        </w:tc>
        <w:tc>
          <w:tcPr>
            <w:tcW w:w="4200" w:type="dxa"/>
          </w:tcPr>
          <w:p w14:paraId="07CE339B" w14:textId="77777777" w:rsidR="00B50050" w:rsidRDefault="00B50050" w:rsidP="0088127C">
            <w:pPr>
              <w:pStyle w:val="OtherTableBody"/>
            </w:pPr>
          </w:p>
        </w:tc>
      </w:tr>
      <w:tr w:rsidR="00B50050" w14:paraId="091857AA" w14:textId="77777777" w:rsidTr="00195548">
        <w:tc>
          <w:tcPr>
            <w:tcW w:w="600" w:type="dxa"/>
          </w:tcPr>
          <w:p w14:paraId="37ADC0C7" w14:textId="77777777" w:rsidR="00B50050" w:rsidRDefault="00B50050" w:rsidP="0088127C">
            <w:pPr>
              <w:pStyle w:val="OtherTableBody"/>
            </w:pPr>
          </w:p>
        </w:tc>
        <w:tc>
          <w:tcPr>
            <w:tcW w:w="600" w:type="dxa"/>
          </w:tcPr>
          <w:p w14:paraId="1FC956DB" w14:textId="77777777" w:rsidR="00B50050" w:rsidRDefault="00B50050" w:rsidP="0088127C">
            <w:pPr>
              <w:pStyle w:val="OtherTableBody"/>
            </w:pPr>
            <w:r>
              <w:t>0391</w:t>
            </w:r>
          </w:p>
        </w:tc>
        <w:tc>
          <w:tcPr>
            <w:tcW w:w="2600" w:type="dxa"/>
          </w:tcPr>
          <w:p w14:paraId="0A15CAC1" w14:textId="77777777" w:rsidR="00B50050" w:rsidRDefault="00B50050" w:rsidP="0088127C">
            <w:pPr>
              <w:pStyle w:val="OtherTableBody"/>
            </w:pPr>
          </w:p>
        </w:tc>
        <w:tc>
          <w:tcPr>
            <w:tcW w:w="1400" w:type="dxa"/>
          </w:tcPr>
          <w:p w14:paraId="011014A0" w14:textId="77777777" w:rsidR="00B50050" w:rsidRDefault="00B50050" w:rsidP="0088127C">
            <w:pPr>
              <w:pStyle w:val="OtherTableBody"/>
            </w:pPr>
            <w:r>
              <w:t>ASSOCIATED_RX_ORDER</w:t>
            </w:r>
          </w:p>
        </w:tc>
        <w:tc>
          <w:tcPr>
            <w:tcW w:w="4200" w:type="dxa"/>
          </w:tcPr>
          <w:p w14:paraId="60F3EEAD" w14:textId="77777777" w:rsidR="00B50050" w:rsidRDefault="00B50050" w:rsidP="0088127C">
            <w:pPr>
              <w:pStyle w:val="OtherTableBody"/>
            </w:pPr>
          </w:p>
        </w:tc>
      </w:tr>
      <w:tr w:rsidR="00B50050" w14:paraId="623C29B9" w14:textId="77777777" w:rsidTr="00195548">
        <w:tc>
          <w:tcPr>
            <w:tcW w:w="600" w:type="dxa"/>
          </w:tcPr>
          <w:p w14:paraId="05E7DA85" w14:textId="77777777" w:rsidR="00B50050" w:rsidRDefault="00B50050" w:rsidP="0088127C">
            <w:pPr>
              <w:pStyle w:val="OtherTableBody"/>
            </w:pPr>
          </w:p>
        </w:tc>
        <w:tc>
          <w:tcPr>
            <w:tcW w:w="600" w:type="dxa"/>
          </w:tcPr>
          <w:p w14:paraId="2AB6D7EA" w14:textId="77777777" w:rsidR="00B50050" w:rsidRDefault="00B50050" w:rsidP="0088127C">
            <w:pPr>
              <w:pStyle w:val="OtherTableBody"/>
            </w:pPr>
            <w:r>
              <w:t>0391</w:t>
            </w:r>
          </w:p>
        </w:tc>
        <w:tc>
          <w:tcPr>
            <w:tcW w:w="2600" w:type="dxa"/>
          </w:tcPr>
          <w:p w14:paraId="4385FD4E" w14:textId="77777777" w:rsidR="00B50050" w:rsidRDefault="00B50050" w:rsidP="0088127C">
            <w:pPr>
              <w:pStyle w:val="OtherTableBody"/>
            </w:pPr>
          </w:p>
        </w:tc>
        <w:tc>
          <w:tcPr>
            <w:tcW w:w="1400" w:type="dxa"/>
          </w:tcPr>
          <w:p w14:paraId="06537640" w14:textId="77777777" w:rsidR="00B50050" w:rsidRDefault="00B50050" w:rsidP="0088127C">
            <w:pPr>
              <w:pStyle w:val="OtherTableBody"/>
            </w:pPr>
            <w:r>
              <w:t>AUTHORIZATION</w:t>
            </w:r>
          </w:p>
        </w:tc>
        <w:tc>
          <w:tcPr>
            <w:tcW w:w="4200" w:type="dxa"/>
          </w:tcPr>
          <w:p w14:paraId="4AEC31B7" w14:textId="77777777" w:rsidR="00B50050" w:rsidRDefault="00B50050" w:rsidP="0088127C">
            <w:pPr>
              <w:pStyle w:val="OtherTableBody"/>
            </w:pPr>
          </w:p>
        </w:tc>
      </w:tr>
      <w:tr w:rsidR="00B50050" w14:paraId="3639F970" w14:textId="77777777" w:rsidTr="00195548">
        <w:tc>
          <w:tcPr>
            <w:tcW w:w="600" w:type="dxa"/>
          </w:tcPr>
          <w:p w14:paraId="39197BCB" w14:textId="77777777" w:rsidR="00B50050" w:rsidRDefault="00B50050" w:rsidP="0088127C">
            <w:pPr>
              <w:pStyle w:val="OtherTableBody"/>
            </w:pPr>
          </w:p>
        </w:tc>
        <w:tc>
          <w:tcPr>
            <w:tcW w:w="600" w:type="dxa"/>
          </w:tcPr>
          <w:p w14:paraId="21AEEF91" w14:textId="77777777" w:rsidR="00B50050" w:rsidRDefault="00B50050" w:rsidP="0088127C">
            <w:pPr>
              <w:pStyle w:val="OtherTableBody"/>
            </w:pPr>
            <w:r>
              <w:t>0391</w:t>
            </w:r>
          </w:p>
        </w:tc>
        <w:tc>
          <w:tcPr>
            <w:tcW w:w="2600" w:type="dxa"/>
          </w:tcPr>
          <w:p w14:paraId="4F2958D4" w14:textId="77777777" w:rsidR="00B50050" w:rsidRDefault="00B50050" w:rsidP="0088127C">
            <w:pPr>
              <w:pStyle w:val="OtherTableBody"/>
            </w:pPr>
          </w:p>
        </w:tc>
        <w:tc>
          <w:tcPr>
            <w:tcW w:w="1400" w:type="dxa"/>
          </w:tcPr>
          <w:p w14:paraId="00419DFA" w14:textId="77777777" w:rsidR="00B50050" w:rsidRDefault="00B50050" w:rsidP="0088127C">
            <w:pPr>
              <w:pStyle w:val="OtherTableBody"/>
            </w:pPr>
            <w:r>
              <w:t>AUTHORIZATION_CONTACT</w:t>
            </w:r>
          </w:p>
        </w:tc>
        <w:tc>
          <w:tcPr>
            <w:tcW w:w="4200" w:type="dxa"/>
          </w:tcPr>
          <w:p w14:paraId="705634F1" w14:textId="77777777" w:rsidR="00B50050" w:rsidRDefault="00B50050" w:rsidP="0088127C">
            <w:pPr>
              <w:pStyle w:val="OtherTableBody"/>
            </w:pPr>
          </w:p>
        </w:tc>
      </w:tr>
      <w:tr w:rsidR="00B50050" w14:paraId="40573927" w14:textId="77777777" w:rsidTr="00195548">
        <w:tc>
          <w:tcPr>
            <w:tcW w:w="600" w:type="dxa"/>
          </w:tcPr>
          <w:p w14:paraId="69231786" w14:textId="77777777" w:rsidR="00B50050" w:rsidRDefault="00B50050" w:rsidP="0088127C">
            <w:pPr>
              <w:pStyle w:val="OtherTableBody"/>
            </w:pPr>
          </w:p>
        </w:tc>
        <w:tc>
          <w:tcPr>
            <w:tcW w:w="600" w:type="dxa"/>
          </w:tcPr>
          <w:p w14:paraId="024A67B8" w14:textId="77777777" w:rsidR="00B50050" w:rsidRDefault="00B50050" w:rsidP="0088127C">
            <w:pPr>
              <w:pStyle w:val="OtherTableBody"/>
            </w:pPr>
            <w:r>
              <w:t>0391</w:t>
            </w:r>
          </w:p>
        </w:tc>
        <w:tc>
          <w:tcPr>
            <w:tcW w:w="2600" w:type="dxa"/>
          </w:tcPr>
          <w:p w14:paraId="7B79B0DE" w14:textId="77777777" w:rsidR="00B50050" w:rsidRDefault="00B50050" w:rsidP="0088127C">
            <w:pPr>
              <w:pStyle w:val="OtherTableBody"/>
            </w:pPr>
          </w:p>
        </w:tc>
        <w:tc>
          <w:tcPr>
            <w:tcW w:w="1400" w:type="dxa"/>
          </w:tcPr>
          <w:p w14:paraId="0683293E" w14:textId="77777777" w:rsidR="00B50050" w:rsidRDefault="00B50050" w:rsidP="0088127C">
            <w:pPr>
              <w:pStyle w:val="OtherTableBody"/>
            </w:pPr>
            <w:r>
              <w:t>CERTIFICATE</w:t>
            </w:r>
          </w:p>
        </w:tc>
        <w:tc>
          <w:tcPr>
            <w:tcW w:w="4200" w:type="dxa"/>
          </w:tcPr>
          <w:p w14:paraId="70D1EBFD" w14:textId="77777777" w:rsidR="00B50050" w:rsidRDefault="00B50050" w:rsidP="0088127C">
            <w:pPr>
              <w:pStyle w:val="OtherTableBody"/>
            </w:pPr>
          </w:p>
        </w:tc>
      </w:tr>
      <w:tr w:rsidR="00B50050" w14:paraId="26F30166" w14:textId="77777777" w:rsidTr="00195548">
        <w:tc>
          <w:tcPr>
            <w:tcW w:w="600" w:type="dxa"/>
          </w:tcPr>
          <w:p w14:paraId="6D386AE7" w14:textId="77777777" w:rsidR="00B50050" w:rsidRDefault="00B50050" w:rsidP="0088127C">
            <w:pPr>
              <w:pStyle w:val="OtherTableBody"/>
            </w:pPr>
          </w:p>
        </w:tc>
        <w:tc>
          <w:tcPr>
            <w:tcW w:w="600" w:type="dxa"/>
          </w:tcPr>
          <w:p w14:paraId="286A02AD" w14:textId="77777777" w:rsidR="00B50050" w:rsidRDefault="00B50050" w:rsidP="0088127C">
            <w:pPr>
              <w:pStyle w:val="OtherTableBody"/>
            </w:pPr>
            <w:r>
              <w:t>0391</w:t>
            </w:r>
          </w:p>
        </w:tc>
        <w:tc>
          <w:tcPr>
            <w:tcW w:w="2600" w:type="dxa"/>
          </w:tcPr>
          <w:p w14:paraId="05F569EA" w14:textId="77777777" w:rsidR="00B50050" w:rsidRDefault="00B50050" w:rsidP="0088127C">
            <w:pPr>
              <w:pStyle w:val="OtherTableBody"/>
            </w:pPr>
          </w:p>
        </w:tc>
        <w:tc>
          <w:tcPr>
            <w:tcW w:w="1400" w:type="dxa"/>
          </w:tcPr>
          <w:p w14:paraId="32ECD8ED" w14:textId="77777777" w:rsidR="00B50050" w:rsidRDefault="00B50050" w:rsidP="0088127C">
            <w:pPr>
              <w:pStyle w:val="OtherTableBody"/>
            </w:pPr>
            <w:r>
              <w:t>CLOCK</w:t>
            </w:r>
          </w:p>
        </w:tc>
        <w:tc>
          <w:tcPr>
            <w:tcW w:w="4200" w:type="dxa"/>
          </w:tcPr>
          <w:p w14:paraId="434AC84D" w14:textId="77777777" w:rsidR="00B50050" w:rsidRDefault="00B50050" w:rsidP="0088127C">
            <w:pPr>
              <w:pStyle w:val="OtherTableBody"/>
            </w:pPr>
          </w:p>
        </w:tc>
      </w:tr>
      <w:tr w:rsidR="00B50050" w14:paraId="01F3DA2B" w14:textId="77777777" w:rsidTr="00195548">
        <w:tc>
          <w:tcPr>
            <w:tcW w:w="600" w:type="dxa"/>
          </w:tcPr>
          <w:p w14:paraId="53896E36" w14:textId="77777777" w:rsidR="00B50050" w:rsidRDefault="00B50050" w:rsidP="0088127C">
            <w:pPr>
              <w:pStyle w:val="OtherTableBody"/>
            </w:pPr>
          </w:p>
        </w:tc>
        <w:tc>
          <w:tcPr>
            <w:tcW w:w="600" w:type="dxa"/>
          </w:tcPr>
          <w:p w14:paraId="5A55E462" w14:textId="77777777" w:rsidR="00B50050" w:rsidRDefault="00B50050" w:rsidP="0088127C">
            <w:pPr>
              <w:pStyle w:val="OtherTableBody"/>
            </w:pPr>
            <w:r>
              <w:t>0391</w:t>
            </w:r>
          </w:p>
        </w:tc>
        <w:tc>
          <w:tcPr>
            <w:tcW w:w="2600" w:type="dxa"/>
          </w:tcPr>
          <w:p w14:paraId="2C276A7B" w14:textId="77777777" w:rsidR="00B50050" w:rsidRDefault="00B50050" w:rsidP="0088127C">
            <w:pPr>
              <w:pStyle w:val="OtherTableBody"/>
            </w:pPr>
          </w:p>
        </w:tc>
        <w:tc>
          <w:tcPr>
            <w:tcW w:w="1400" w:type="dxa"/>
          </w:tcPr>
          <w:p w14:paraId="7F2CB337" w14:textId="77777777" w:rsidR="00B50050" w:rsidRDefault="00B50050" w:rsidP="0088127C">
            <w:pPr>
              <w:pStyle w:val="OtherTableBody"/>
            </w:pPr>
            <w:r>
              <w:t>CLOCK_AND_STATISTICS</w:t>
            </w:r>
          </w:p>
        </w:tc>
        <w:tc>
          <w:tcPr>
            <w:tcW w:w="4200" w:type="dxa"/>
          </w:tcPr>
          <w:p w14:paraId="70E45092" w14:textId="77777777" w:rsidR="00B50050" w:rsidRDefault="00B50050" w:rsidP="0088127C">
            <w:pPr>
              <w:pStyle w:val="OtherTableBody"/>
            </w:pPr>
          </w:p>
        </w:tc>
      </w:tr>
      <w:tr w:rsidR="00B50050" w14:paraId="557C13CC" w14:textId="77777777" w:rsidTr="00195548">
        <w:tc>
          <w:tcPr>
            <w:tcW w:w="600" w:type="dxa"/>
          </w:tcPr>
          <w:p w14:paraId="0305511B" w14:textId="77777777" w:rsidR="00B50050" w:rsidRDefault="00B50050" w:rsidP="0088127C">
            <w:pPr>
              <w:pStyle w:val="OtherTableBody"/>
            </w:pPr>
          </w:p>
        </w:tc>
        <w:tc>
          <w:tcPr>
            <w:tcW w:w="600" w:type="dxa"/>
          </w:tcPr>
          <w:p w14:paraId="7E053619" w14:textId="77777777" w:rsidR="00B50050" w:rsidRDefault="00B50050" w:rsidP="0088127C">
            <w:pPr>
              <w:pStyle w:val="OtherTableBody"/>
            </w:pPr>
            <w:r>
              <w:t>0391</w:t>
            </w:r>
          </w:p>
        </w:tc>
        <w:tc>
          <w:tcPr>
            <w:tcW w:w="2600" w:type="dxa"/>
          </w:tcPr>
          <w:p w14:paraId="28F96440" w14:textId="77777777" w:rsidR="00B50050" w:rsidRDefault="00B50050" w:rsidP="0088127C">
            <w:pPr>
              <w:pStyle w:val="OtherTableBody"/>
            </w:pPr>
          </w:p>
        </w:tc>
        <w:tc>
          <w:tcPr>
            <w:tcW w:w="1400" w:type="dxa"/>
          </w:tcPr>
          <w:p w14:paraId="0287B150" w14:textId="77777777" w:rsidR="00B50050" w:rsidRDefault="00B50050" w:rsidP="0088127C">
            <w:pPr>
              <w:pStyle w:val="OtherTableBody"/>
            </w:pPr>
            <w:r>
              <w:t>CLOCK_AND_STATS_WITH_NOTES</w:t>
            </w:r>
          </w:p>
        </w:tc>
        <w:tc>
          <w:tcPr>
            <w:tcW w:w="4200" w:type="dxa"/>
          </w:tcPr>
          <w:p w14:paraId="2AA9F72C" w14:textId="77777777" w:rsidR="00B50050" w:rsidRDefault="00B50050" w:rsidP="0088127C">
            <w:pPr>
              <w:pStyle w:val="OtherTableBody"/>
            </w:pPr>
          </w:p>
        </w:tc>
      </w:tr>
      <w:tr w:rsidR="00B50050" w14:paraId="148D619E" w14:textId="77777777" w:rsidTr="00195548">
        <w:tc>
          <w:tcPr>
            <w:tcW w:w="600" w:type="dxa"/>
          </w:tcPr>
          <w:p w14:paraId="14106E86" w14:textId="77777777" w:rsidR="00B50050" w:rsidRDefault="00B50050" w:rsidP="0088127C">
            <w:pPr>
              <w:pStyle w:val="OtherTableBody"/>
            </w:pPr>
          </w:p>
        </w:tc>
        <w:tc>
          <w:tcPr>
            <w:tcW w:w="600" w:type="dxa"/>
          </w:tcPr>
          <w:p w14:paraId="556CD65B" w14:textId="77777777" w:rsidR="00B50050" w:rsidRDefault="00B50050" w:rsidP="0088127C">
            <w:pPr>
              <w:pStyle w:val="OtherTableBody"/>
            </w:pPr>
            <w:r>
              <w:t>0391</w:t>
            </w:r>
          </w:p>
        </w:tc>
        <w:tc>
          <w:tcPr>
            <w:tcW w:w="2600" w:type="dxa"/>
          </w:tcPr>
          <w:p w14:paraId="4B684C6E" w14:textId="77777777" w:rsidR="00B50050" w:rsidRDefault="00B50050" w:rsidP="0088127C">
            <w:pPr>
              <w:pStyle w:val="OtherTableBody"/>
            </w:pPr>
          </w:p>
        </w:tc>
        <w:tc>
          <w:tcPr>
            <w:tcW w:w="1400" w:type="dxa"/>
          </w:tcPr>
          <w:p w14:paraId="7B48FCF6" w14:textId="77777777" w:rsidR="00B50050" w:rsidRDefault="00B50050" w:rsidP="0088127C">
            <w:pPr>
              <w:pStyle w:val="OtherTableBody"/>
            </w:pPr>
            <w:r>
              <w:t>CLOCK_AND_STATS_WITH_NOTES_ALT</w:t>
            </w:r>
          </w:p>
        </w:tc>
        <w:tc>
          <w:tcPr>
            <w:tcW w:w="4200" w:type="dxa"/>
          </w:tcPr>
          <w:p w14:paraId="3A1D63E0" w14:textId="77777777" w:rsidR="00B50050" w:rsidRDefault="00B50050" w:rsidP="0088127C">
            <w:pPr>
              <w:pStyle w:val="OtherTableBody"/>
            </w:pPr>
          </w:p>
        </w:tc>
      </w:tr>
      <w:tr w:rsidR="00B50050" w14:paraId="0F5B4E62" w14:textId="77777777" w:rsidTr="00195548">
        <w:tc>
          <w:tcPr>
            <w:tcW w:w="600" w:type="dxa"/>
          </w:tcPr>
          <w:p w14:paraId="0EE6AAB1" w14:textId="77777777" w:rsidR="00B50050" w:rsidRDefault="00B50050" w:rsidP="0088127C">
            <w:pPr>
              <w:pStyle w:val="OtherTableBody"/>
            </w:pPr>
          </w:p>
        </w:tc>
        <w:tc>
          <w:tcPr>
            <w:tcW w:w="600" w:type="dxa"/>
          </w:tcPr>
          <w:p w14:paraId="422EF5EF" w14:textId="77777777" w:rsidR="00B50050" w:rsidRDefault="00B50050" w:rsidP="0088127C">
            <w:pPr>
              <w:pStyle w:val="OtherTableBody"/>
            </w:pPr>
            <w:r>
              <w:t>0391</w:t>
            </w:r>
          </w:p>
        </w:tc>
        <w:tc>
          <w:tcPr>
            <w:tcW w:w="2600" w:type="dxa"/>
          </w:tcPr>
          <w:p w14:paraId="1E9D9D0E" w14:textId="77777777" w:rsidR="00B50050" w:rsidRDefault="00B50050" w:rsidP="0088127C">
            <w:pPr>
              <w:pStyle w:val="OtherTableBody"/>
            </w:pPr>
          </w:p>
        </w:tc>
        <w:tc>
          <w:tcPr>
            <w:tcW w:w="1400" w:type="dxa"/>
          </w:tcPr>
          <w:p w14:paraId="1F9EE3A7" w14:textId="77777777" w:rsidR="00B50050" w:rsidRDefault="00B50050" w:rsidP="0088127C">
            <w:pPr>
              <w:pStyle w:val="OtherTableBody"/>
            </w:pPr>
            <w:r>
              <w:t>COMMAND</w:t>
            </w:r>
          </w:p>
        </w:tc>
        <w:tc>
          <w:tcPr>
            <w:tcW w:w="4200" w:type="dxa"/>
          </w:tcPr>
          <w:p w14:paraId="2D902EAC" w14:textId="77777777" w:rsidR="00B50050" w:rsidRDefault="00B50050" w:rsidP="0088127C">
            <w:pPr>
              <w:pStyle w:val="OtherTableBody"/>
            </w:pPr>
          </w:p>
        </w:tc>
      </w:tr>
      <w:tr w:rsidR="00B50050" w14:paraId="686955FA" w14:textId="77777777" w:rsidTr="00195548">
        <w:tc>
          <w:tcPr>
            <w:tcW w:w="600" w:type="dxa"/>
          </w:tcPr>
          <w:p w14:paraId="3CDACD89" w14:textId="77777777" w:rsidR="00B50050" w:rsidRDefault="00B50050" w:rsidP="0088127C">
            <w:pPr>
              <w:pStyle w:val="OtherTableBody"/>
            </w:pPr>
          </w:p>
        </w:tc>
        <w:tc>
          <w:tcPr>
            <w:tcW w:w="600" w:type="dxa"/>
          </w:tcPr>
          <w:p w14:paraId="310BC2A2" w14:textId="77777777" w:rsidR="00B50050" w:rsidRDefault="00B50050" w:rsidP="0088127C">
            <w:pPr>
              <w:pStyle w:val="OtherTableBody"/>
            </w:pPr>
            <w:r>
              <w:t>0391</w:t>
            </w:r>
          </w:p>
        </w:tc>
        <w:tc>
          <w:tcPr>
            <w:tcW w:w="2600" w:type="dxa"/>
          </w:tcPr>
          <w:p w14:paraId="2B368DBB" w14:textId="77777777" w:rsidR="00B50050" w:rsidRDefault="00B50050" w:rsidP="0088127C">
            <w:pPr>
              <w:pStyle w:val="OtherTableBody"/>
            </w:pPr>
          </w:p>
        </w:tc>
        <w:tc>
          <w:tcPr>
            <w:tcW w:w="1400" w:type="dxa"/>
          </w:tcPr>
          <w:p w14:paraId="66E80058" w14:textId="77777777" w:rsidR="00B50050" w:rsidRDefault="00B50050" w:rsidP="0088127C">
            <w:pPr>
              <w:pStyle w:val="OtherTableBody"/>
            </w:pPr>
            <w:r>
              <w:t>COMMAND_RESPONSE</w:t>
            </w:r>
          </w:p>
        </w:tc>
        <w:tc>
          <w:tcPr>
            <w:tcW w:w="4200" w:type="dxa"/>
          </w:tcPr>
          <w:p w14:paraId="6D621FC2" w14:textId="77777777" w:rsidR="00B50050" w:rsidRDefault="00B50050" w:rsidP="0088127C">
            <w:pPr>
              <w:pStyle w:val="OtherTableBody"/>
            </w:pPr>
          </w:p>
        </w:tc>
      </w:tr>
      <w:tr w:rsidR="00B50050" w14:paraId="53D909C3" w14:textId="77777777" w:rsidTr="00195548">
        <w:tc>
          <w:tcPr>
            <w:tcW w:w="600" w:type="dxa"/>
          </w:tcPr>
          <w:p w14:paraId="2C144571" w14:textId="77777777" w:rsidR="00B50050" w:rsidRDefault="00B50050" w:rsidP="0088127C">
            <w:pPr>
              <w:pStyle w:val="OtherTableBody"/>
            </w:pPr>
          </w:p>
        </w:tc>
        <w:tc>
          <w:tcPr>
            <w:tcW w:w="600" w:type="dxa"/>
          </w:tcPr>
          <w:p w14:paraId="20B8CFED" w14:textId="77777777" w:rsidR="00B50050" w:rsidRDefault="00B50050" w:rsidP="0088127C">
            <w:pPr>
              <w:pStyle w:val="OtherTableBody"/>
            </w:pPr>
            <w:r>
              <w:t>0391</w:t>
            </w:r>
          </w:p>
        </w:tc>
        <w:tc>
          <w:tcPr>
            <w:tcW w:w="2600" w:type="dxa"/>
          </w:tcPr>
          <w:p w14:paraId="6D0D82B3" w14:textId="77777777" w:rsidR="00B50050" w:rsidRDefault="00B50050" w:rsidP="0088127C">
            <w:pPr>
              <w:pStyle w:val="OtherTableBody"/>
            </w:pPr>
          </w:p>
        </w:tc>
        <w:tc>
          <w:tcPr>
            <w:tcW w:w="1400" w:type="dxa"/>
          </w:tcPr>
          <w:p w14:paraId="3A5BF16F" w14:textId="77777777" w:rsidR="00B50050" w:rsidRDefault="00B50050" w:rsidP="0088127C">
            <w:pPr>
              <w:pStyle w:val="OtherTableBody"/>
            </w:pPr>
            <w:r>
              <w:t>COMMON_ORDER</w:t>
            </w:r>
          </w:p>
        </w:tc>
        <w:tc>
          <w:tcPr>
            <w:tcW w:w="4200" w:type="dxa"/>
          </w:tcPr>
          <w:p w14:paraId="7449F215" w14:textId="77777777" w:rsidR="00B50050" w:rsidRDefault="00B50050" w:rsidP="0088127C">
            <w:pPr>
              <w:pStyle w:val="OtherTableBody"/>
            </w:pPr>
          </w:p>
        </w:tc>
      </w:tr>
      <w:tr w:rsidR="00B50050" w14:paraId="4F7F2990" w14:textId="77777777" w:rsidTr="00195548">
        <w:tc>
          <w:tcPr>
            <w:tcW w:w="600" w:type="dxa"/>
          </w:tcPr>
          <w:p w14:paraId="48585AAD" w14:textId="77777777" w:rsidR="00B50050" w:rsidRDefault="00B50050" w:rsidP="0088127C">
            <w:pPr>
              <w:pStyle w:val="OtherTableBody"/>
            </w:pPr>
          </w:p>
        </w:tc>
        <w:tc>
          <w:tcPr>
            <w:tcW w:w="600" w:type="dxa"/>
          </w:tcPr>
          <w:p w14:paraId="009B7AB7" w14:textId="77777777" w:rsidR="00B50050" w:rsidRDefault="00B50050" w:rsidP="0088127C">
            <w:pPr>
              <w:pStyle w:val="OtherTableBody"/>
            </w:pPr>
            <w:r>
              <w:t>0391</w:t>
            </w:r>
          </w:p>
        </w:tc>
        <w:tc>
          <w:tcPr>
            <w:tcW w:w="2600" w:type="dxa"/>
          </w:tcPr>
          <w:p w14:paraId="67BF661E" w14:textId="77777777" w:rsidR="00B50050" w:rsidRDefault="00B50050" w:rsidP="0088127C">
            <w:pPr>
              <w:pStyle w:val="OtherTableBody"/>
            </w:pPr>
          </w:p>
        </w:tc>
        <w:tc>
          <w:tcPr>
            <w:tcW w:w="1400" w:type="dxa"/>
          </w:tcPr>
          <w:p w14:paraId="34BD6A1D" w14:textId="77777777" w:rsidR="00B50050" w:rsidRDefault="00B50050" w:rsidP="0088127C">
            <w:pPr>
              <w:pStyle w:val="OtherTableBody"/>
            </w:pPr>
            <w:r>
              <w:t>COMPONENT</w:t>
            </w:r>
          </w:p>
        </w:tc>
        <w:tc>
          <w:tcPr>
            <w:tcW w:w="4200" w:type="dxa"/>
          </w:tcPr>
          <w:p w14:paraId="619C97FA" w14:textId="77777777" w:rsidR="00B50050" w:rsidRDefault="00B50050" w:rsidP="0088127C">
            <w:pPr>
              <w:pStyle w:val="OtherTableBody"/>
            </w:pPr>
          </w:p>
        </w:tc>
      </w:tr>
      <w:tr w:rsidR="00B50050" w14:paraId="273F976D" w14:textId="77777777" w:rsidTr="00195548">
        <w:tc>
          <w:tcPr>
            <w:tcW w:w="600" w:type="dxa"/>
          </w:tcPr>
          <w:p w14:paraId="5C6A47B0" w14:textId="77777777" w:rsidR="00B50050" w:rsidRDefault="00B50050" w:rsidP="0088127C">
            <w:pPr>
              <w:pStyle w:val="OtherTableBody"/>
            </w:pPr>
          </w:p>
        </w:tc>
        <w:tc>
          <w:tcPr>
            <w:tcW w:w="600" w:type="dxa"/>
          </w:tcPr>
          <w:p w14:paraId="744D04A0" w14:textId="77777777" w:rsidR="00B50050" w:rsidRDefault="00B50050" w:rsidP="0088127C">
            <w:pPr>
              <w:pStyle w:val="OtherTableBody"/>
            </w:pPr>
            <w:r>
              <w:t>0391</w:t>
            </w:r>
          </w:p>
        </w:tc>
        <w:tc>
          <w:tcPr>
            <w:tcW w:w="2600" w:type="dxa"/>
          </w:tcPr>
          <w:p w14:paraId="49B75839" w14:textId="77777777" w:rsidR="00B50050" w:rsidRDefault="00B50050" w:rsidP="0088127C">
            <w:pPr>
              <w:pStyle w:val="OtherTableBody"/>
            </w:pPr>
          </w:p>
        </w:tc>
        <w:tc>
          <w:tcPr>
            <w:tcW w:w="1400" w:type="dxa"/>
          </w:tcPr>
          <w:p w14:paraId="19C06457" w14:textId="77777777" w:rsidR="00B50050" w:rsidRDefault="00B50050" w:rsidP="0088127C">
            <w:pPr>
              <w:pStyle w:val="OtherTableBody"/>
            </w:pPr>
            <w:r>
              <w:t>COMPONENTS</w:t>
            </w:r>
          </w:p>
        </w:tc>
        <w:tc>
          <w:tcPr>
            <w:tcW w:w="4200" w:type="dxa"/>
          </w:tcPr>
          <w:p w14:paraId="04D62B16" w14:textId="77777777" w:rsidR="00B50050" w:rsidRDefault="00B50050" w:rsidP="0088127C">
            <w:pPr>
              <w:pStyle w:val="OtherTableBody"/>
            </w:pPr>
          </w:p>
        </w:tc>
      </w:tr>
      <w:tr w:rsidR="00B50050" w14:paraId="74847371" w14:textId="77777777" w:rsidTr="00195548">
        <w:tc>
          <w:tcPr>
            <w:tcW w:w="600" w:type="dxa"/>
          </w:tcPr>
          <w:p w14:paraId="4DA0FF6C" w14:textId="77777777" w:rsidR="00B50050" w:rsidRDefault="00B50050" w:rsidP="0088127C">
            <w:pPr>
              <w:pStyle w:val="OtherTableBody"/>
            </w:pPr>
          </w:p>
        </w:tc>
        <w:tc>
          <w:tcPr>
            <w:tcW w:w="600" w:type="dxa"/>
          </w:tcPr>
          <w:p w14:paraId="3473AF5F" w14:textId="77777777" w:rsidR="00B50050" w:rsidRDefault="00B50050" w:rsidP="0088127C">
            <w:pPr>
              <w:pStyle w:val="OtherTableBody"/>
            </w:pPr>
            <w:r>
              <w:t>0391</w:t>
            </w:r>
          </w:p>
        </w:tc>
        <w:tc>
          <w:tcPr>
            <w:tcW w:w="2600" w:type="dxa"/>
          </w:tcPr>
          <w:p w14:paraId="551BA0E2" w14:textId="77777777" w:rsidR="00B50050" w:rsidRDefault="00B50050" w:rsidP="0088127C">
            <w:pPr>
              <w:pStyle w:val="OtherTableBody"/>
            </w:pPr>
          </w:p>
        </w:tc>
        <w:tc>
          <w:tcPr>
            <w:tcW w:w="1400" w:type="dxa"/>
          </w:tcPr>
          <w:p w14:paraId="1FF7E1FC" w14:textId="77777777" w:rsidR="00B50050" w:rsidRDefault="00B50050" w:rsidP="0088127C">
            <w:pPr>
              <w:pStyle w:val="OtherTableBody"/>
            </w:pPr>
            <w:r>
              <w:t>CONTAINER</w:t>
            </w:r>
          </w:p>
        </w:tc>
        <w:tc>
          <w:tcPr>
            <w:tcW w:w="4200" w:type="dxa"/>
          </w:tcPr>
          <w:p w14:paraId="03A538E6" w14:textId="77777777" w:rsidR="00B50050" w:rsidRDefault="00B50050" w:rsidP="0088127C">
            <w:pPr>
              <w:pStyle w:val="OtherTableBody"/>
            </w:pPr>
          </w:p>
        </w:tc>
      </w:tr>
      <w:tr w:rsidR="00B50050" w14:paraId="1354B66C" w14:textId="77777777" w:rsidTr="00195548">
        <w:tc>
          <w:tcPr>
            <w:tcW w:w="600" w:type="dxa"/>
          </w:tcPr>
          <w:p w14:paraId="184DB67B" w14:textId="77777777" w:rsidR="00B50050" w:rsidRDefault="00B50050" w:rsidP="0088127C">
            <w:pPr>
              <w:pStyle w:val="OtherTableBody"/>
            </w:pPr>
          </w:p>
        </w:tc>
        <w:tc>
          <w:tcPr>
            <w:tcW w:w="600" w:type="dxa"/>
          </w:tcPr>
          <w:p w14:paraId="785E4D0B" w14:textId="77777777" w:rsidR="00B50050" w:rsidRDefault="00B50050" w:rsidP="0088127C">
            <w:pPr>
              <w:pStyle w:val="OtherTableBody"/>
            </w:pPr>
            <w:r>
              <w:t>0391</w:t>
            </w:r>
          </w:p>
        </w:tc>
        <w:tc>
          <w:tcPr>
            <w:tcW w:w="2600" w:type="dxa"/>
          </w:tcPr>
          <w:p w14:paraId="54BEA052" w14:textId="77777777" w:rsidR="00B50050" w:rsidRDefault="00B50050" w:rsidP="0088127C">
            <w:pPr>
              <w:pStyle w:val="OtherTableBody"/>
            </w:pPr>
          </w:p>
        </w:tc>
        <w:tc>
          <w:tcPr>
            <w:tcW w:w="1400" w:type="dxa"/>
          </w:tcPr>
          <w:p w14:paraId="30195769" w14:textId="77777777" w:rsidR="00B50050" w:rsidRDefault="00B50050" w:rsidP="0088127C">
            <w:pPr>
              <w:pStyle w:val="OtherTableBody"/>
            </w:pPr>
            <w:r>
              <w:t>DEFINITION</w:t>
            </w:r>
          </w:p>
        </w:tc>
        <w:tc>
          <w:tcPr>
            <w:tcW w:w="4200" w:type="dxa"/>
          </w:tcPr>
          <w:p w14:paraId="573B2704" w14:textId="77777777" w:rsidR="00B50050" w:rsidRDefault="00B50050" w:rsidP="0088127C">
            <w:pPr>
              <w:pStyle w:val="OtherTableBody"/>
            </w:pPr>
          </w:p>
        </w:tc>
      </w:tr>
      <w:tr w:rsidR="00B50050" w14:paraId="20C6FF2E" w14:textId="77777777" w:rsidTr="00195548">
        <w:tc>
          <w:tcPr>
            <w:tcW w:w="600" w:type="dxa"/>
          </w:tcPr>
          <w:p w14:paraId="33E70B47" w14:textId="77777777" w:rsidR="00B50050" w:rsidRDefault="00B50050" w:rsidP="0088127C">
            <w:pPr>
              <w:pStyle w:val="OtherTableBody"/>
            </w:pPr>
          </w:p>
        </w:tc>
        <w:tc>
          <w:tcPr>
            <w:tcW w:w="600" w:type="dxa"/>
          </w:tcPr>
          <w:p w14:paraId="41A8658E" w14:textId="77777777" w:rsidR="00B50050" w:rsidRDefault="00B50050" w:rsidP="0088127C">
            <w:pPr>
              <w:pStyle w:val="OtherTableBody"/>
            </w:pPr>
            <w:r>
              <w:t>0391</w:t>
            </w:r>
          </w:p>
        </w:tc>
        <w:tc>
          <w:tcPr>
            <w:tcW w:w="2600" w:type="dxa"/>
          </w:tcPr>
          <w:p w14:paraId="744CCC5A" w14:textId="77777777" w:rsidR="00B50050" w:rsidRDefault="00B50050" w:rsidP="0088127C">
            <w:pPr>
              <w:pStyle w:val="OtherTableBody"/>
            </w:pPr>
          </w:p>
        </w:tc>
        <w:tc>
          <w:tcPr>
            <w:tcW w:w="1400" w:type="dxa"/>
          </w:tcPr>
          <w:p w14:paraId="41489BBF" w14:textId="77777777" w:rsidR="00B50050" w:rsidRDefault="00B50050" w:rsidP="0088127C">
            <w:pPr>
              <w:pStyle w:val="OtherTableBody"/>
            </w:pPr>
            <w:r>
              <w:t>DIET</w:t>
            </w:r>
          </w:p>
        </w:tc>
        <w:tc>
          <w:tcPr>
            <w:tcW w:w="4200" w:type="dxa"/>
          </w:tcPr>
          <w:p w14:paraId="198BBC64" w14:textId="77777777" w:rsidR="00B50050" w:rsidRDefault="00B50050" w:rsidP="0088127C">
            <w:pPr>
              <w:pStyle w:val="OtherTableBody"/>
            </w:pPr>
          </w:p>
        </w:tc>
      </w:tr>
      <w:tr w:rsidR="00B50050" w14:paraId="2884C651" w14:textId="77777777" w:rsidTr="00195548">
        <w:tc>
          <w:tcPr>
            <w:tcW w:w="600" w:type="dxa"/>
          </w:tcPr>
          <w:p w14:paraId="0D3839B1" w14:textId="77777777" w:rsidR="00B50050" w:rsidRDefault="00B50050" w:rsidP="0088127C">
            <w:pPr>
              <w:pStyle w:val="OtherTableBody"/>
            </w:pPr>
          </w:p>
        </w:tc>
        <w:tc>
          <w:tcPr>
            <w:tcW w:w="600" w:type="dxa"/>
          </w:tcPr>
          <w:p w14:paraId="4109F4B2" w14:textId="77777777" w:rsidR="00B50050" w:rsidRDefault="00B50050" w:rsidP="0088127C">
            <w:pPr>
              <w:pStyle w:val="OtherTableBody"/>
            </w:pPr>
            <w:r>
              <w:t>0391</w:t>
            </w:r>
          </w:p>
        </w:tc>
        <w:tc>
          <w:tcPr>
            <w:tcW w:w="2600" w:type="dxa"/>
          </w:tcPr>
          <w:p w14:paraId="35FD2FC0" w14:textId="77777777" w:rsidR="00B50050" w:rsidRDefault="00B50050" w:rsidP="0088127C">
            <w:pPr>
              <w:pStyle w:val="OtherTableBody"/>
            </w:pPr>
          </w:p>
        </w:tc>
        <w:tc>
          <w:tcPr>
            <w:tcW w:w="1400" w:type="dxa"/>
          </w:tcPr>
          <w:p w14:paraId="4D1D9F7B" w14:textId="77777777" w:rsidR="00B50050" w:rsidRDefault="00B50050" w:rsidP="0088127C">
            <w:pPr>
              <w:pStyle w:val="OtherTableBody"/>
            </w:pPr>
            <w:r>
              <w:t>DISPENSE</w:t>
            </w:r>
          </w:p>
        </w:tc>
        <w:tc>
          <w:tcPr>
            <w:tcW w:w="4200" w:type="dxa"/>
          </w:tcPr>
          <w:p w14:paraId="047C1D82" w14:textId="77777777" w:rsidR="00B50050" w:rsidRDefault="00B50050" w:rsidP="0088127C">
            <w:pPr>
              <w:pStyle w:val="OtherTableBody"/>
            </w:pPr>
          </w:p>
        </w:tc>
      </w:tr>
      <w:tr w:rsidR="00B50050" w14:paraId="175D96F2" w14:textId="77777777" w:rsidTr="00195548">
        <w:tc>
          <w:tcPr>
            <w:tcW w:w="600" w:type="dxa"/>
          </w:tcPr>
          <w:p w14:paraId="08B8CCD9" w14:textId="77777777" w:rsidR="00B50050" w:rsidRDefault="00B50050" w:rsidP="0088127C">
            <w:pPr>
              <w:pStyle w:val="OtherTableBody"/>
            </w:pPr>
          </w:p>
        </w:tc>
        <w:tc>
          <w:tcPr>
            <w:tcW w:w="600" w:type="dxa"/>
          </w:tcPr>
          <w:p w14:paraId="349755E2" w14:textId="77777777" w:rsidR="00B50050" w:rsidRDefault="00B50050" w:rsidP="0088127C">
            <w:pPr>
              <w:pStyle w:val="OtherTableBody"/>
            </w:pPr>
            <w:r>
              <w:t>0391</w:t>
            </w:r>
          </w:p>
        </w:tc>
        <w:tc>
          <w:tcPr>
            <w:tcW w:w="2600" w:type="dxa"/>
          </w:tcPr>
          <w:p w14:paraId="2CC689A8" w14:textId="77777777" w:rsidR="00B50050" w:rsidRDefault="00B50050" w:rsidP="0088127C">
            <w:pPr>
              <w:pStyle w:val="OtherTableBody"/>
            </w:pPr>
          </w:p>
        </w:tc>
        <w:tc>
          <w:tcPr>
            <w:tcW w:w="1400" w:type="dxa"/>
          </w:tcPr>
          <w:p w14:paraId="579BC19B" w14:textId="77777777" w:rsidR="00B50050" w:rsidRDefault="00B50050" w:rsidP="0088127C">
            <w:pPr>
              <w:pStyle w:val="OtherTableBody"/>
            </w:pPr>
            <w:r>
              <w:t>ENCODED_ORDER</w:t>
            </w:r>
          </w:p>
        </w:tc>
        <w:tc>
          <w:tcPr>
            <w:tcW w:w="4200" w:type="dxa"/>
          </w:tcPr>
          <w:p w14:paraId="0D5F2D68" w14:textId="77777777" w:rsidR="00B50050" w:rsidRDefault="00B50050" w:rsidP="0088127C">
            <w:pPr>
              <w:pStyle w:val="OtherTableBody"/>
            </w:pPr>
          </w:p>
        </w:tc>
      </w:tr>
      <w:tr w:rsidR="00B50050" w14:paraId="5972C9C6" w14:textId="77777777" w:rsidTr="00195548">
        <w:tc>
          <w:tcPr>
            <w:tcW w:w="600" w:type="dxa"/>
          </w:tcPr>
          <w:p w14:paraId="7C74832C" w14:textId="77777777" w:rsidR="00B50050" w:rsidRDefault="00B50050" w:rsidP="0088127C">
            <w:pPr>
              <w:pStyle w:val="OtherTableBody"/>
            </w:pPr>
          </w:p>
        </w:tc>
        <w:tc>
          <w:tcPr>
            <w:tcW w:w="600" w:type="dxa"/>
          </w:tcPr>
          <w:p w14:paraId="1CD93735" w14:textId="77777777" w:rsidR="00B50050" w:rsidRDefault="00B50050" w:rsidP="0088127C">
            <w:pPr>
              <w:pStyle w:val="OtherTableBody"/>
            </w:pPr>
            <w:r>
              <w:t>0391</w:t>
            </w:r>
          </w:p>
        </w:tc>
        <w:tc>
          <w:tcPr>
            <w:tcW w:w="2600" w:type="dxa"/>
          </w:tcPr>
          <w:p w14:paraId="5427A86C" w14:textId="77777777" w:rsidR="00B50050" w:rsidRDefault="00B50050" w:rsidP="0088127C">
            <w:pPr>
              <w:pStyle w:val="OtherTableBody"/>
            </w:pPr>
          </w:p>
        </w:tc>
        <w:tc>
          <w:tcPr>
            <w:tcW w:w="1400" w:type="dxa"/>
          </w:tcPr>
          <w:p w14:paraId="10750B9B" w14:textId="77777777" w:rsidR="00B50050" w:rsidRDefault="00B50050" w:rsidP="0088127C">
            <w:pPr>
              <w:pStyle w:val="OtherTableBody"/>
            </w:pPr>
            <w:r>
              <w:t>ENCODING</w:t>
            </w:r>
          </w:p>
        </w:tc>
        <w:tc>
          <w:tcPr>
            <w:tcW w:w="4200" w:type="dxa"/>
          </w:tcPr>
          <w:p w14:paraId="754B0103" w14:textId="77777777" w:rsidR="00B50050" w:rsidRDefault="00B50050" w:rsidP="0088127C">
            <w:pPr>
              <w:pStyle w:val="OtherTableBody"/>
            </w:pPr>
          </w:p>
        </w:tc>
      </w:tr>
      <w:tr w:rsidR="00B50050" w14:paraId="58300222" w14:textId="77777777" w:rsidTr="00195548">
        <w:tc>
          <w:tcPr>
            <w:tcW w:w="600" w:type="dxa"/>
          </w:tcPr>
          <w:p w14:paraId="23B38A2C" w14:textId="77777777" w:rsidR="00B50050" w:rsidRDefault="00B50050" w:rsidP="0088127C">
            <w:pPr>
              <w:pStyle w:val="OtherTableBody"/>
            </w:pPr>
          </w:p>
        </w:tc>
        <w:tc>
          <w:tcPr>
            <w:tcW w:w="600" w:type="dxa"/>
          </w:tcPr>
          <w:p w14:paraId="39C87A46" w14:textId="77777777" w:rsidR="00B50050" w:rsidRDefault="00B50050" w:rsidP="0088127C">
            <w:pPr>
              <w:pStyle w:val="OtherTableBody"/>
            </w:pPr>
            <w:r>
              <w:t>0391</w:t>
            </w:r>
          </w:p>
        </w:tc>
        <w:tc>
          <w:tcPr>
            <w:tcW w:w="2600" w:type="dxa"/>
          </w:tcPr>
          <w:p w14:paraId="5B07A36C" w14:textId="77777777" w:rsidR="00B50050" w:rsidRDefault="00B50050" w:rsidP="0088127C">
            <w:pPr>
              <w:pStyle w:val="OtherTableBody"/>
            </w:pPr>
          </w:p>
        </w:tc>
        <w:tc>
          <w:tcPr>
            <w:tcW w:w="1400" w:type="dxa"/>
          </w:tcPr>
          <w:p w14:paraId="4F1557D3" w14:textId="77777777" w:rsidR="00B50050" w:rsidRDefault="00B50050" w:rsidP="0088127C">
            <w:pPr>
              <w:pStyle w:val="OtherTableBody"/>
            </w:pPr>
            <w:r>
              <w:t>EXPERIENCE</w:t>
            </w:r>
          </w:p>
        </w:tc>
        <w:tc>
          <w:tcPr>
            <w:tcW w:w="4200" w:type="dxa"/>
          </w:tcPr>
          <w:p w14:paraId="00D72195" w14:textId="77777777" w:rsidR="00B50050" w:rsidRDefault="00B50050" w:rsidP="0088127C">
            <w:pPr>
              <w:pStyle w:val="OtherTableBody"/>
            </w:pPr>
          </w:p>
        </w:tc>
      </w:tr>
      <w:tr w:rsidR="00B50050" w14:paraId="4D3C5DBE" w14:textId="77777777" w:rsidTr="00195548">
        <w:tc>
          <w:tcPr>
            <w:tcW w:w="600" w:type="dxa"/>
          </w:tcPr>
          <w:p w14:paraId="44CEA440" w14:textId="77777777" w:rsidR="00B50050" w:rsidRDefault="00B50050" w:rsidP="0088127C">
            <w:pPr>
              <w:pStyle w:val="OtherTableBody"/>
            </w:pPr>
          </w:p>
        </w:tc>
        <w:tc>
          <w:tcPr>
            <w:tcW w:w="600" w:type="dxa"/>
          </w:tcPr>
          <w:p w14:paraId="467FFEA5" w14:textId="77777777" w:rsidR="00B50050" w:rsidRDefault="00B50050" w:rsidP="0088127C">
            <w:pPr>
              <w:pStyle w:val="OtherTableBody"/>
            </w:pPr>
            <w:r>
              <w:t>0391</w:t>
            </w:r>
          </w:p>
        </w:tc>
        <w:tc>
          <w:tcPr>
            <w:tcW w:w="2600" w:type="dxa"/>
          </w:tcPr>
          <w:p w14:paraId="3758E026" w14:textId="77777777" w:rsidR="00B50050" w:rsidRDefault="00B50050" w:rsidP="0088127C">
            <w:pPr>
              <w:pStyle w:val="OtherTableBody"/>
            </w:pPr>
          </w:p>
        </w:tc>
        <w:tc>
          <w:tcPr>
            <w:tcW w:w="1400" w:type="dxa"/>
          </w:tcPr>
          <w:p w14:paraId="679BF455" w14:textId="77777777" w:rsidR="00B50050" w:rsidRDefault="00B50050" w:rsidP="0088127C">
            <w:pPr>
              <w:pStyle w:val="OtherTableBody"/>
            </w:pPr>
            <w:r>
              <w:t>FINANCIAL</w:t>
            </w:r>
          </w:p>
        </w:tc>
        <w:tc>
          <w:tcPr>
            <w:tcW w:w="4200" w:type="dxa"/>
          </w:tcPr>
          <w:p w14:paraId="64F95B9C" w14:textId="77777777" w:rsidR="00B50050" w:rsidRDefault="00B50050" w:rsidP="0088127C">
            <w:pPr>
              <w:pStyle w:val="OtherTableBody"/>
            </w:pPr>
          </w:p>
        </w:tc>
      </w:tr>
      <w:tr w:rsidR="00B50050" w14:paraId="17624FBF" w14:textId="77777777" w:rsidTr="00195548">
        <w:tc>
          <w:tcPr>
            <w:tcW w:w="600" w:type="dxa"/>
          </w:tcPr>
          <w:p w14:paraId="1FE51559" w14:textId="77777777" w:rsidR="00B50050" w:rsidRDefault="00B50050" w:rsidP="0088127C">
            <w:pPr>
              <w:pStyle w:val="OtherTableBody"/>
            </w:pPr>
          </w:p>
        </w:tc>
        <w:tc>
          <w:tcPr>
            <w:tcW w:w="600" w:type="dxa"/>
          </w:tcPr>
          <w:p w14:paraId="3270AA36" w14:textId="77777777" w:rsidR="00B50050" w:rsidRDefault="00B50050" w:rsidP="0088127C">
            <w:pPr>
              <w:pStyle w:val="OtherTableBody"/>
            </w:pPr>
            <w:r>
              <w:t>0391</w:t>
            </w:r>
          </w:p>
        </w:tc>
        <w:tc>
          <w:tcPr>
            <w:tcW w:w="2600" w:type="dxa"/>
          </w:tcPr>
          <w:p w14:paraId="273E99E8" w14:textId="77777777" w:rsidR="00B50050" w:rsidRDefault="00B50050" w:rsidP="0088127C">
            <w:pPr>
              <w:pStyle w:val="OtherTableBody"/>
            </w:pPr>
          </w:p>
        </w:tc>
        <w:tc>
          <w:tcPr>
            <w:tcW w:w="1400" w:type="dxa"/>
          </w:tcPr>
          <w:p w14:paraId="27A32D47" w14:textId="77777777" w:rsidR="00B50050" w:rsidRDefault="00B50050" w:rsidP="0088127C">
            <w:pPr>
              <w:pStyle w:val="OtherTableBody"/>
            </w:pPr>
            <w:r>
              <w:t>FINANCIAL_COMMON_ORDER</w:t>
            </w:r>
          </w:p>
        </w:tc>
        <w:tc>
          <w:tcPr>
            <w:tcW w:w="4200" w:type="dxa"/>
          </w:tcPr>
          <w:p w14:paraId="3A0CC806" w14:textId="77777777" w:rsidR="00B50050" w:rsidRDefault="00B50050" w:rsidP="0088127C">
            <w:pPr>
              <w:pStyle w:val="OtherTableBody"/>
            </w:pPr>
          </w:p>
        </w:tc>
      </w:tr>
      <w:tr w:rsidR="00B50050" w14:paraId="294BEE90" w14:textId="77777777" w:rsidTr="00195548">
        <w:tc>
          <w:tcPr>
            <w:tcW w:w="600" w:type="dxa"/>
          </w:tcPr>
          <w:p w14:paraId="319A0364" w14:textId="77777777" w:rsidR="00B50050" w:rsidRDefault="00B50050" w:rsidP="0088127C">
            <w:pPr>
              <w:pStyle w:val="OtherTableBody"/>
            </w:pPr>
          </w:p>
        </w:tc>
        <w:tc>
          <w:tcPr>
            <w:tcW w:w="600" w:type="dxa"/>
          </w:tcPr>
          <w:p w14:paraId="7C80E539" w14:textId="77777777" w:rsidR="00B50050" w:rsidRDefault="00B50050" w:rsidP="0088127C">
            <w:pPr>
              <w:pStyle w:val="OtherTableBody"/>
            </w:pPr>
            <w:r>
              <w:t>0391</w:t>
            </w:r>
          </w:p>
        </w:tc>
        <w:tc>
          <w:tcPr>
            <w:tcW w:w="2600" w:type="dxa"/>
          </w:tcPr>
          <w:p w14:paraId="77E6AA00" w14:textId="77777777" w:rsidR="00B50050" w:rsidRDefault="00B50050" w:rsidP="0088127C">
            <w:pPr>
              <w:pStyle w:val="OtherTableBody"/>
            </w:pPr>
          </w:p>
        </w:tc>
        <w:tc>
          <w:tcPr>
            <w:tcW w:w="1400" w:type="dxa"/>
          </w:tcPr>
          <w:p w14:paraId="6714AA39" w14:textId="77777777" w:rsidR="00B50050" w:rsidRDefault="00B50050" w:rsidP="0088127C">
            <w:pPr>
              <w:pStyle w:val="OtherTableBody"/>
            </w:pPr>
            <w:r>
              <w:t>FINANCIAL_INSURANCE</w:t>
            </w:r>
          </w:p>
        </w:tc>
        <w:tc>
          <w:tcPr>
            <w:tcW w:w="4200" w:type="dxa"/>
          </w:tcPr>
          <w:p w14:paraId="1ED34006" w14:textId="77777777" w:rsidR="00B50050" w:rsidRDefault="00B50050" w:rsidP="0088127C">
            <w:pPr>
              <w:pStyle w:val="OtherTableBody"/>
            </w:pPr>
          </w:p>
        </w:tc>
      </w:tr>
      <w:tr w:rsidR="00B50050" w14:paraId="6CF934BE" w14:textId="77777777" w:rsidTr="00195548">
        <w:tc>
          <w:tcPr>
            <w:tcW w:w="600" w:type="dxa"/>
          </w:tcPr>
          <w:p w14:paraId="610BCF9F" w14:textId="77777777" w:rsidR="00B50050" w:rsidRDefault="00B50050" w:rsidP="0088127C">
            <w:pPr>
              <w:pStyle w:val="OtherTableBody"/>
            </w:pPr>
          </w:p>
        </w:tc>
        <w:tc>
          <w:tcPr>
            <w:tcW w:w="600" w:type="dxa"/>
          </w:tcPr>
          <w:p w14:paraId="1D28E147" w14:textId="77777777" w:rsidR="00B50050" w:rsidRDefault="00B50050" w:rsidP="0088127C">
            <w:pPr>
              <w:pStyle w:val="OtherTableBody"/>
            </w:pPr>
            <w:r>
              <w:t>0391</w:t>
            </w:r>
          </w:p>
        </w:tc>
        <w:tc>
          <w:tcPr>
            <w:tcW w:w="2600" w:type="dxa"/>
          </w:tcPr>
          <w:p w14:paraId="44572474" w14:textId="77777777" w:rsidR="00B50050" w:rsidRDefault="00B50050" w:rsidP="0088127C">
            <w:pPr>
              <w:pStyle w:val="OtherTableBody"/>
            </w:pPr>
          </w:p>
        </w:tc>
        <w:tc>
          <w:tcPr>
            <w:tcW w:w="1400" w:type="dxa"/>
          </w:tcPr>
          <w:p w14:paraId="5E1E50CD" w14:textId="77777777" w:rsidR="00B50050" w:rsidRDefault="00B50050" w:rsidP="0088127C">
            <w:pPr>
              <w:pStyle w:val="OtherTableBody"/>
            </w:pPr>
            <w:r>
              <w:t>FINANCIAL_OBSERVATION</w:t>
            </w:r>
          </w:p>
        </w:tc>
        <w:tc>
          <w:tcPr>
            <w:tcW w:w="4200" w:type="dxa"/>
          </w:tcPr>
          <w:p w14:paraId="4C0EC06F" w14:textId="77777777" w:rsidR="00B50050" w:rsidRDefault="00B50050" w:rsidP="0088127C">
            <w:pPr>
              <w:pStyle w:val="OtherTableBody"/>
            </w:pPr>
          </w:p>
        </w:tc>
      </w:tr>
      <w:tr w:rsidR="00B50050" w14:paraId="55084413" w14:textId="77777777" w:rsidTr="00195548">
        <w:tc>
          <w:tcPr>
            <w:tcW w:w="600" w:type="dxa"/>
          </w:tcPr>
          <w:p w14:paraId="2F6955BC" w14:textId="77777777" w:rsidR="00B50050" w:rsidRDefault="00B50050" w:rsidP="0088127C">
            <w:pPr>
              <w:pStyle w:val="OtherTableBody"/>
            </w:pPr>
          </w:p>
        </w:tc>
        <w:tc>
          <w:tcPr>
            <w:tcW w:w="600" w:type="dxa"/>
          </w:tcPr>
          <w:p w14:paraId="770AD8BF" w14:textId="77777777" w:rsidR="00B50050" w:rsidRDefault="00B50050" w:rsidP="0088127C">
            <w:pPr>
              <w:pStyle w:val="OtherTableBody"/>
            </w:pPr>
            <w:r>
              <w:t>0391</w:t>
            </w:r>
          </w:p>
        </w:tc>
        <w:tc>
          <w:tcPr>
            <w:tcW w:w="2600" w:type="dxa"/>
          </w:tcPr>
          <w:p w14:paraId="762A1437" w14:textId="77777777" w:rsidR="00B50050" w:rsidRDefault="00B50050" w:rsidP="0088127C">
            <w:pPr>
              <w:pStyle w:val="OtherTableBody"/>
            </w:pPr>
          </w:p>
        </w:tc>
        <w:tc>
          <w:tcPr>
            <w:tcW w:w="1400" w:type="dxa"/>
          </w:tcPr>
          <w:p w14:paraId="4756737F" w14:textId="77777777" w:rsidR="00B50050" w:rsidRDefault="00B50050" w:rsidP="0088127C">
            <w:pPr>
              <w:pStyle w:val="OtherTableBody"/>
            </w:pPr>
            <w:r>
              <w:t>FINANCIAL_ORDER</w:t>
            </w:r>
          </w:p>
        </w:tc>
        <w:tc>
          <w:tcPr>
            <w:tcW w:w="4200" w:type="dxa"/>
          </w:tcPr>
          <w:p w14:paraId="5A99B02B" w14:textId="77777777" w:rsidR="00B50050" w:rsidRDefault="00B50050" w:rsidP="0088127C">
            <w:pPr>
              <w:pStyle w:val="OtherTableBody"/>
            </w:pPr>
          </w:p>
        </w:tc>
      </w:tr>
      <w:tr w:rsidR="00B50050" w14:paraId="6096C845" w14:textId="77777777" w:rsidTr="00195548">
        <w:tc>
          <w:tcPr>
            <w:tcW w:w="600" w:type="dxa"/>
          </w:tcPr>
          <w:p w14:paraId="392880AB" w14:textId="77777777" w:rsidR="00B50050" w:rsidRDefault="00B50050" w:rsidP="0088127C">
            <w:pPr>
              <w:pStyle w:val="OtherTableBody"/>
            </w:pPr>
          </w:p>
        </w:tc>
        <w:tc>
          <w:tcPr>
            <w:tcW w:w="600" w:type="dxa"/>
          </w:tcPr>
          <w:p w14:paraId="61DCEBF2" w14:textId="77777777" w:rsidR="00B50050" w:rsidRDefault="00B50050" w:rsidP="0088127C">
            <w:pPr>
              <w:pStyle w:val="OtherTableBody"/>
            </w:pPr>
            <w:r>
              <w:t>0391</w:t>
            </w:r>
          </w:p>
        </w:tc>
        <w:tc>
          <w:tcPr>
            <w:tcW w:w="2600" w:type="dxa"/>
          </w:tcPr>
          <w:p w14:paraId="73549C38" w14:textId="77777777" w:rsidR="00B50050" w:rsidRDefault="00B50050" w:rsidP="0088127C">
            <w:pPr>
              <w:pStyle w:val="OtherTableBody"/>
            </w:pPr>
          </w:p>
        </w:tc>
        <w:tc>
          <w:tcPr>
            <w:tcW w:w="1400" w:type="dxa"/>
          </w:tcPr>
          <w:p w14:paraId="0FFA1379" w14:textId="77777777" w:rsidR="00B50050" w:rsidRDefault="00B50050" w:rsidP="0088127C">
            <w:pPr>
              <w:pStyle w:val="OtherTableBody"/>
            </w:pPr>
            <w:r>
              <w:t>FINANCIAL_PROCEDURE</w:t>
            </w:r>
          </w:p>
        </w:tc>
        <w:tc>
          <w:tcPr>
            <w:tcW w:w="4200" w:type="dxa"/>
          </w:tcPr>
          <w:p w14:paraId="07C9B7A4" w14:textId="77777777" w:rsidR="00B50050" w:rsidRDefault="00B50050" w:rsidP="0088127C">
            <w:pPr>
              <w:pStyle w:val="OtherTableBody"/>
            </w:pPr>
          </w:p>
        </w:tc>
      </w:tr>
      <w:tr w:rsidR="00B50050" w14:paraId="7937A86E" w14:textId="77777777" w:rsidTr="00195548">
        <w:tc>
          <w:tcPr>
            <w:tcW w:w="600" w:type="dxa"/>
          </w:tcPr>
          <w:p w14:paraId="138DFA07" w14:textId="77777777" w:rsidR="00B50050" w:rsidRDefault="00B50050" w:rsidP="0088127C">
            <w:pPr>
              <w:pStyle w:val="OtherTableBody"/>
            </w:pPr>
          </w:p>
        </w:tc>
        <w:tc>
          <w:tcPr>
            <w:tcW w:w="600" w:type="dxa"/>
          </w:tcPr>
          <w:p w14:paraId="48BD94CA" w14:textId="77777777" w:rsidR="00B50050" w:rsidRDefault="00B50050" w:rsidP="0088127C">
            <w:pPr>
              <w:pStyle w:val="OtherTableBody"/>
            </w:pPr>
            <w:r>
              <w:t>0391</w:t>
            </w:r>
          </w:p>
        </w:tc>
        <w:tc>
          <w:tcPr>
            <w:tcW w:w="2600" w:type="dxa"/>
          </w:tcPr>
          <w:p w14:paraId="2C01F6B4" w14:textId="77777777" w:rsidR="00B50050" w:rsidRDefault="00B50050" w:rsidP="0088127C">
            <w:pPr>
              <w:pStyle w:val="OtherTableBody"/>
            </w:pPr>
          </w:p>
        </w:tc>
        <w:tc>
          <w:tcPr>
            <w:tcW w:w="1400" w:type="dxa"/>
          </w:tcPr>
          <w:p w14:paraId="626231C1" w14:textId="77777777" w:rsidR="00B50050" w:rsidRDefault="00B50050" w:rsidP="0088127C">
            <w:pPr>
              <w:pStyle w:val="OtherTableBody"/>
            </w:pPr>
            <w:r>
              <w:t>FINANCIAL_TIMING_QUANTITY</w:t>
            </w:r>
          </w:p>
        </w:tc>
        <w:tc>
          <w:tcPr>
            <w:tcW w:w="4200" w:type="dxa"/>
          </w:tcPr>
          <w:p w14:paraId="6C1B9533" w14:textId="77777777" w:rsidR="00B50050" w:rsidRDefault="00B50050" w:rsidP="0088127C">
            <w:pPr>
              <w:pStyle w:val="OtherTableBody"/>
            </w:pPr>
          </w:p>
        </w:tc>
      </w:tr>
      <w:tr w:rsidR="00B50050" w14:paraId="77935635" w14:textId="77777777" w:rsidTr="00195548">
        <w:tc>
          <w:tcPr>
            <w:tcW w:w="600" w:type="dxa"/>
          </w:tcPr>
          <w:p w14:paraId="67457B2B" w14:textId="77777777" w:rsidR="00B50050" w:rsidRDefault="00B50050" w:rsidP="0088127C">
            <w:pPr>
              <w:pStyle w:val="OtherTableBody"/>
            </w:pPr>
          </w:p>
        </w:tc>
        <w:tc>
          <w:tcPr>
            <w:tcW w:w="600" w:type="dxa"/>
          </w:tcPr>
          <w:p w14:paraId="6F932085" w14:textId="77777777" w:rsidR="00B50050" w:rsidRDefault="00B50050" w:rsidP="0088127C">
            <w:pPr>
              <w:pStyle w:val="OtherTableBody"/>
            </w:pPr>
            <w:r>
              <w:t>0391</w:t>
            </w:r>
          </w:p>
        </w:tc>
        <w:tc>
          <w:tcPr>
            <w:tcW w:w="2600" w:type="dxa"/>
          </w:tcPr>
          <w:p w14:paraId="7A5390D7" w14:textId="77777777" w:rsidR="00B50050" w:rsidRDefault="00B50050" w:rsidP="0088127C">
            <w:pPr>
              <w:pStyle w:val="OtherTableBody"/>
            </w:pPr>
          </w:p>
        </w:tc>
        <w:tc>
          <w:tcPr>
            <w:tcW w:w="1400" w:type="dxa"/>
          </w:tcPr>
          <w:p w14:paraId="72E87220" w14:textId="77777777" w:rsidR="00B50050" w:rsidRDefault="00B50050" w:rsidP="0088127C">
            <w:pPr>
              <w:pStyle w:val="OtherTableBody"/>
            </w:pPr>
            <w:r>
              <w:t>GENERAL_RESOURCE</w:t>
            </w:r>
          </w:p>
        </w:tc>
        <w:tc>
          <w:tcPr>
            <w:tcW w:w="4200" w:type="dxa"/>
          </w:tcPr>
          <w:p w14:paraId="5A6F36BA" w14:textId="77777777" w:rsidR="00B50050" w:rsidRDefault="00B50050" w:rsidP="0088127C">
            <w:pPr>
              <w:pStyle w:val="OtherTableBody"/>
            </w:pPr>
          </w:p>
        </w:tc>
      </w:tr>
      <w:tr w:rsidR="00B50050" w14:paraId="01BE8DC5" w14:textId="77777777" w:rsidTr="00195548">
        <w:tc>
          <w:tcPr>
            <w:tcW w:w="600" w:type="dxa"/>
          </w:tcPr>
          <w:p w14:paraId="6A5F2AE2" w14:textId="77777777" w:rsidR="00B50050" w:rsidRDefault="00B50050" w:rsidP="0088127C">
            <w:pPr>
              <w:pStyle w:val="OtherTableBody"/>
            </w:pPr>
          </w:p>
        </w:tc>
        <w:tc>
          <w:tcPr>
            <w:tcW w:w="600" w:type="dxa"/>
          </w:tcPr>
          <w:p w14:paraId="5FFD1536" w14:textId="77777777" w:rsidR="00B50050" w:rsidRDefault="00B50050" w:rsidP="0088127C">
            <w:pPr>
              <w:pStyle w:val="OtherTableBody"/>
            </w:pPr>
            <w:r>
              <w:t>0391</w:t>
            </w:r>
          </w:p>
        </w:tc>
        <w:tc>
          <w:tcPr>
            <w:tcW w:w="2600" w:type="dxa"/>
          </w:tcPr>
          <w:p w14:paraId="0B23B527" w14:textId="77777777" w:rsidR="00B50050" w:rsidRDefault="00B50050" w:rsidP="0088127C">
            <w:pPr>
              <w:pStyle w:val="OtherTableBody"/>
            </w:pPr>
          </w:p>
        </w:tc>
        <w:tc>
          <w:tcPr>
            <w:tcW w:w="1400" w:type="dxa"/>
          </w:tcPr>
          <w:p w14:paraId="73E9484C" w14:textId="77777777" w:rsidR="00B50050" w:rsidRDefault="00B50050" w:rsidP="0088127C">
            <w:pPr>
              <w:pStyle w:val="OtherTableBody"/>
            </w:pPr>
            <w:r>
              <w:t>GIVE</w:t>
            </w:r>
          </w:p>
        </w:tc>
        <w:tc>
          <w:tcPr>
            <w:tcW w:w="4200" w:type="dxa"/>
          </w:tcPr>
          <w:p w14:paraId="57876F1D" w14:textId="77777777" w:rsidR="00B50050" w:rsidRDefault="00B50050" w:rsidP="0088127C">
            <w:pPr>
              <w:pStyle w:val="OtherTableBody"/>
            </w:pPr>
          </w:p>
        </w:tc>
      </w:tr>
      <w:tr w:rsidR="00B50050" w14:paraId="30C6C67A" w14:textId="77777777" w:rsidTr="00195548">
        <w:tc>
          <w:tcPr>
            <w:tcW w:w="600" w:type="dxa"/>
          </w:tcPr>
          <w:p w14:paraId="06517711" w14:textId="77777777" w:rsidR="00B50050" w:rsidRDefault="00B50050" w:rsidP="0088127C">
            <w:pPr>
              <w:pStyle w:val="OtherTableBody"/>
            </w:pPr>
          </w:p>
        </w:tc>
        <w:tc>
          <w:tcPr>
            <w:tcW w:w="600" w:type="dxa"/>
          </w:tcPr>
          <w:p w14:paraId="7E517901" w14:textId="77777777" w:rsidR="00B50050" w:rsidRDefault="00B50050" w:rsidP="0088127C">
            <w:pPr>
              <w:pStyle w:val="OtherTableBody"/>
            </w:pPr>
            <w:r>
              <w:t>0391</w:t>
            </w:r>
          </w:p>
        </w:tc>
        <w:tc>
          <w:tcPr>
            <w:tcW w:w="2600" w:type="dxa"/>
          </w:tcPr>
          <w:p w14:paraId="169C042E" w14:textId="77777777" w:rsidR="00B50050" w:rsidRDefault="00B50050" w:rsidP="0088127C">
            <w:pPr>
              <w:pStyle w:val="OtherTableBody"/>
            </w:pPr>
          </w:p>
        </w:tc>
        <w:tc>
          <w:tcPr>
            <w:tcW w:w="1400" w:type="dxa"/>
          </w:tcPr>
          <w:p w14:paraId="7A5927C2" w14:textId="77777777" w:rsidR="00B50050" w:rsidRDefault="00B50050" w:rsidP="0088127C">
            <w:pPr>
              <w:pStyle w:val="OtherTableBody"/>
            </w:pPr>
            <w:r>
              <w:t>GOAL</w:t>
            </w:r>
          </w:p>
        </w:tc>
        <w:tc>
          <w:tcPr>
            <w:tcW w:w="4200" w:type="dxa"/>
          </w:tcPr>
          <w:p w14:paraId="49572F84" w14:textId="77777777" w:rsidR="00B50050" w:rsidRDefault="00B50050" w:rsidP="0088127C">
            <w:pPr>
              <w:pStyle w:val="OtherTableBody"/>
            </w:pPr>
          </w:p>
        </w:tc>
      </w:tr>
      <w:tr w:rsidR="00B50050" w14:paraId="0AB7C486" w14:textId="77777777" w:rsidTr="00195548">
        <w:tc>
          <w:tcPr>
            <w:tcW w:w="600" w:type="dxa"/>
          </w:tcPr>
          <w:p w14:paraId="54B902E5" w14:textId="77777777" w:rsidR="00B50050" w:rsidRDefault="00B50050" w:rsidP="0088127C">
            <w:pPr>
              <w:pStyle w:val="OtherTableBody"/>
            </w:pPr>
          </w:p>
        </w:tc>
        <w:tc>
          <w:tcPr>
            <w:tcW w:w="600" w:type="dxa"/>
          </w:tcPr>
          <w:p w14:paraId="58B0FD75" w14:textId="77777777" w:rsidR="00B50050" w:rsidRDefault="00B50050" w:rsidP="0088127C">
            <w:pPr>
              <w:pStyle w:val="OtherTableBody"/>
            </w:pPr>
            <w:r>
              <w:t>0391</w:t>
            </w:r>
          </w:p>
        </w:tc>
        <w:tc>
          <w:tcPr>
            <w:tcW w:w="2600" w:type="dxa"/>
          </w:tcPr>
          <w:p w14:paraId="18F84B6C" w14:textId="77777777" w:rsidR="00B50050" w:rsidRDefault="00B50050" w:rsidP="0088127C">
            <w:pPr>
              <w:pStyle w:val="OtherTableBody"/>
            </w:pPr>
          </w:p>
        </w:tc>
        <w:tc>
          <w:tcPr>
            <w:tcW w:w="1400" w:type="dxa"/>
          </w:tcPr>
          <w:p w14:paraId="08722084" w14:textId="77777777" w:rsidR="00B50050" w:rsidRDefault="00B50050" w:rsidP="0088127C">
            <w:pPr>
              <w:pStyle w:val="OtherTableBody"/>
            </w:pPr>
            <w:r>
              <w:t>GOAL_OBSERVATION</w:t>
            </w:r>
          </w:p>
        </w:tc>
        <w:tc>
          <w:tcPr>
            <w:tcW w:w="4200" w:type="dxa"/>
          </w:tcPr>
          <w:p w14:paraId="1D5616DC" w14:textId="77777777" w:rsidR="00B50050" w:rsidRDefault="00B50050" w:rsidP="0088127C">
            <w:pPr>
              <w:pStyle w:val="OtherTableBody"/>
            </w:pPr>
          </w:p>
        </w:tc>
      </w:tr>
      <w:tr w:rsidR="00B50050" w14:paraId="46BB2B1F" w14:textId="77777777" w:rsidTr="00195548">
        <w:tc>
          <w:tcPr>
            <w:tcW w:w="600" w:type="dxa"/>
          </w:tcPr>
          <w:p w14:paraId="46FB10E9" w14:textId="77777777" w:rsidR="00B50050" w:rsidRDefault="00B50050" w:rsidP="0088127C">
            <w:pPr>
              <w:pStyle w:val="OtherTableBody"/>
            </w:pPr>
          </w:p>
        </w:tc>
        <w:tc>
          <w:tcPr>
            <w:tcW w:w="600" w:type="dxa"/>
          </w:tcPr>
          <w:p w14:paraId="28C49862" w14:textId="77777777" w:rsidR="00B50050" w:rsidRDefault="00B50050" w:rsidP="0088127C">
            <w:pPr>
              <w:pStyle w:val="OtherTableBody"/>
            </w:pPr>
            <w:r>
              <w:t>0391</w:t>
            </w:r>
          </w:p>
        </w:tc>
        <w:tc>
          <w:tcPr>
            <w:tcW w:w="2600" w:type="dxa"/>
          </w:tcPr>
          <w:p w14:paraId="1916A3FF" w14:textId="77777777" w:rsidR="00B50050" w:rsidRDefault="00B50050" w:rsidP="0088127C">
            <w:pPr>
              <w:pStyle w:val="OtherTableBody"/>
            </w:pPr>
          </w:p>
        </w:tc>
        <w:tc>
          <w:tcPr>
            <w:tcW w:w="1400" w:type="dxa"/>
          </w:tcPr>
          <w:p w14:paraId="149E308D" w14:textId="77777777" w:rsidR="00B50050" w:rsidRDefault="00B50050" w:rsidP="0088127C">
            <w:pPr>
              <w:pStyle w:val="OtherTableBody"/>
            </w:pPr>
            <w:r>
              <w:t>GOAL_PATHWAY</w:t>
            </w:r>
          </w:p>
        </w:tc>
        <w:tc>
          <w:tcPr>
            <w:tcW w:w="4200" w:type="dxa"/>
          </w:tcPr>
          <w:p w14:paraId="13B94C92" w14:textId="77777777" w:rsidR="00B50050" w:rsidRDefault="00B50050" w:rsidP="0088127C">
            <w:pPr>
              <w:pStyle w:val="OtherTableBody"/>
            </w:pPr>
          </w:p>
        </w:tc>
      </w:tr>
      <w:tr w:rsidR="00B50050" w14:paraId="7243FA03" w14:textId="77777777" w:rsidTr="00195548">
        <w:tc>
          <w:tcPr>
            <w:tcW w:w="600" w:type="dxa"/>
          </w:tcPr>
          <w:p w14:paraId="157212F0" w14:textId="77777777" w:rsidR="00B50050" w:rsidRDefault="00B50050" w:rsidP="0088127C">
            <w:pPr>
              <w:pStyle w:val="OtherTableBody"/>
            </w:pPr>
          </w:p>
        </w:tc>
        <w:tc>
          <w:tcPr>
            <w:tcW w:w="600" w:type="dxa"/>
          </w:tcPr>
          <w:p w14:paraId="544D5063" w14:textId="77777777" w:rsidR="00B50050" w:rsidRDefault="00B50050" w:rsidP="0088127C">
            <w:pPr>
              <w:pStyle w:val="OtherTableBody"/>
            </w:pPr>
            <w:r>
              <w:t>0391</w:t>
            </w:r>
          </w:p>
        </w:tc>
        <w:tc>
          <w:tcPr>
            <w:tcW w:w="2600" w:type="dxa"/>
          </w:tcPr>
          <w:p w14:paraId="3511BF94" w14:textId="77777777" w:rsidR="00B50050" w:rsidRDefault="00B50050" w:rsidP="0088127C">
            <w:pPr>
              <w:pStyle w:val="OtherTableBody"/>
            </w:pPr>
          </w:p>
        </w:tc>
        <w:tc>
          <w:tcPr>
            <w:tcW w:w="1400" w:type="dxa"/>
          </w:tcPr>
          <w:p w14:paraId="04EF73E6" w14:textId="77777777" w:rsidR="00B50050" w:rsidRDefault="00B50050" w:rsidP="0088127C">
            <w:pPr>
              <w:pStyle w:val="OtherTableBody"/>
            </w:pPr>
            <w:r>
              <w:t>GOAL_ROLE</w:t>
            </w:r>
          </w:p>
        </w:tc>
        <w:tc>
          <w:tcPr>
            <w:tcW w:w="4200" w:type="dxa"/>
          </w:tcPr>
          <w:p w14:paraId="713DFDF1" w14:textId="77777777" w:rsidR="00B50050" w:rsidRDefault="00B50050" w:rsidP="0088127C">
            <w:pPr>
              <w:pStyle w:val="OtherTableBody"/>
            </w:pPr>
          </w:p>
        </w:tc>
      </w:tr>
      <w:tr w:rsidR="00B50050" w14:paraId="7B79011C" w14:textId="77777777" w:rsidTr="00195548">
        <w:tc>
          <w:tcPr>
            <w:tcW w:w="600" w:type="dxa"/>
          </w:tcPr>
          <w:p w14:paraId="34DB41D9" w14:textId="77777777" w:rsidR="00B50050" w:rsidRDefault="00B50050" w:rsidP="0088127C">
            <w:pPr>
              <w:pStyle w:val="OtherTableBody"/>
            </w:pPr>
          </w:p>
        </w:tc>
        <w:tc>
          <w:tcPr>
            <w:tcW w:w="600" w:type="dxa"/>
          </w:tcPr>
          <w:p w14:paraId="5A79E5F1" w14:textId="77777777" w:rsidR="00B50050" w:rsidRDefault="00B50050" w:rsidP="0088127C">
            <w:pPr>
              <w:pStyle w:val="OtherTableBody"/>
            </w:pPr>
            <w:r>
              <w:t>0391</w:t>
            </w:r>
          </w:p>
        </w:tc>
        <w:tc>
          <w:tcPr>
            <w:tcW w:w="2600" w:type="dxa"/>
          </w:tcPr>
          <w:p w14:paraId="11772CAA" w14:textId="77777777" w:rsidR="00B50050" w:rsidRDefault="00B50050" w:rsidP="0088127C">
            <w:pPr>
              <w:pStyle w:val="OtherTableBody"/>
            </w:pPr>
          </w:p>
        </w:tc>
        <w:tc>
          <w:tcPr>
            <w:tcW w:w="1400" w:type="dxa"/>
          </w:tcPr>
          <w:p w14:paraId="23F92EA1" w14:textId="77777777" w:rsidR="00B50050" w:rsidRDefault="00B50050" w:rsidP="0088127C">
            <w:pPr>
              <w:pStyle w:val="OtherTableBody"/>
            </w:pPr>
            <w:r>
              <w:t>GUARANTOR_INSURANCE</w:t>
            </w:r>
          </w:p>
        </w:tc>
        <w:tc>
          <w:tcPr>
            <w:tcW w:w="4200" w:type="dxa"/>
          </w:tcPr>
          <w:p w14:paraId="297EAB29" w14:textId="77777777" w:rsidR="00B50050" w:rsidRDefault="00B50050" w:rsidP="0088127C">
            <w:pPr>
              <w:pStyle w:val="OtherTableBody"/>
            </w:pPr>
          </w:p>
        </w:tc>
      </w:tr>
      <w:tr w:rsidR="00B50050" w14:paraId="4189112B" w14:textId="77777777" w:rsidTr="00195548">
        <w:tc>
          <w:tcPr>
            <w:tcW w:w="600" w:type="dxa"/>
          </w:tcPr>
          <w:p w14:paraId="6C2C785E" w14:textId="77777777" w:rsidR="00B50050" w:rsidRDefault="00B50050" w:rsidP="0088127C">
            <w:pPr>
              <w:pStyle w:val="OtherTableBody"/>
            </w:pPr>
          </w:p>
        </w:tc>
        <w:tc>
          <w:tcPr>
            <w:tcW w:w="600" w:type="dxa"/>
          </w:tcPr>
          <w:p w14:paraId="0112AF41" w14:textId="77777777" w:rsidR="00B50050" w:rsidRDefault="00B50050" w:rsidP="0088127C">
            <w:pPr>
              <w:pStyle w:val="OtherTableBody"/>
            </w:pPr>
            <w:r>
              <w:t>0391</w:t>
            </w:r>
          </w:p>
        </w:tc>
        <w:tc>
          <w:tcPr>
            <w:tcW w:w="2600" w:type="dxa"/>
          </w:tcPr>
          <w:p w14:paraId="44DA02E4" w14:textId="77777777" w:rsidR="00B50050" w:rsidRDefault="00B50050" w:rsidP="0088127C">
            <w:pPr>
              <w:pStyle w:val="OtherTableBody"/>
            </w:pPr>
          </w:p>
        </w:tc>
        <w:tc>
          <w:tcPr>
            <w:tcW w:w="1400" w:type="dxa"/>
          </w:tcPr>
          <w:p w14:paraId="7AADBA18" w14:textId="77777777" w:rsidR="00B50050" w:rsidRDefault="00B50050" w:rsidP="0088127C">
            <w:pPr>
              <w:pStyle w:val="OtherTableBody"/>
            </w:pPr>
            <w:r>
              <w:t>INSURANCE</w:t>
            </w:r>
          </w:p>
        </w:tc>
        <w:tc>
          <w:tcPr>
            <w:tcW w:w="4200" w:type="dxa"/>
          </w:tcPr>
          <w:p w14:paraId="75C92B25" w14:textId="77777777" w:rsidR="00B50050" w:rsidRDefault="00B50050" w:rsidP="0088127C">
            <w:pPr>
              <w:pStyle w:val="OtherTableBody"/>
            </w:pPr>
          </w:p>
        </w:tc>
      </w:tr>
      <w:tr w:rsidR="00B50050" w14:paraId="796E50BF" w14:textId="77777777" w:rsidTr="00195548">
        <w:tc>
          <w:tcPr>
            <w:tcW w:w="600" w:type="dxa"/>
          </w:tcPr>
          <w:p w14:paraId="426479A9" w14:textId="77777777" w:rsidR="00B50050" w:rsidRDefault="00B50050" w:rsidP="0088127C">
            <w:pPr>
              <w:pStyle w:val="OtherTableBody"/>
            </w:pPr>
          </w:p>
        </w:tc>
        <w:tc>
          <w:tcPr>
            <w:tcW w:w="600" w:type="dxa"/>
          </w:tcPr>
          <w:p w14:paraId="239C1679" w14:textId="77777777" w:rsidR="00B50050" w:rsidRDefault="00B50050" w:rsidP="0088127C">
            <w:pPr>
              <w:pStyle w:val="OtherTableBody"/>
            </w:pPr>
            <w:r>
              <w:t>0391</w:t>
            </w:r>
          </w:p>
        </w:tc>
        <w:tc>
          <w:tcPr>
            <w:tcW w:w="2600" w:type="dxa"/>
          </w:tcPr>
          <w:p w14:paraId="3616DDC6" w14:textId="77777777" w:rsidR="00B50050" w:rsidRDefault="00B50050" w:rsidP="0088127C">
            <w:pPr>
              <w:pStyle w:val="OtherTableBody"/>
            </w:pPr>
          </w:p>
        </w:tc>
        <w:tc>
          <w:tcPr>
            <w:tcW w:w="1400" w:type="dxa"/>
          </w:tcPr>
          <w:p w14:paraId="2646C927" w14:textId="77777777" w:rsidR="00B50050" w:rsidRDefault="00B50050" w:rsidP="0088127C">
            <w:pPr>
              <w:pStyle w:val="OtherTableBody"/>
            </w:pPr>
            <w:r>
              <w:t>LOCATION_RESOURCE</w:t>
            </w:r>
          </w:p>
        </w:tc>
        <w:tc>
          <w:tcPr>
            <w:tcW w:w="4200" w:type="dxa"/>
          </w:tcPr>
          <w:p w14:paraId="049F96F1" w14:textId="77777777" w:rsidR="00B50050" w:rsidRDefault="00B50050" w:rsidP="0088127C">
            <w:pPr>
              <w:pStyle w:val="OtherTableBody"/>
            </w:pPr>
          </w:p>
        </w:tc>
      </w:tr>
      <w:tr w:rsidR="00B50050" w14:paraId="5FEF8AD9" w14:textId="77777777" w:rsidTr="00195548">
        <w:tc>
          <w:tcPr>
            <w:tcW w:w="600" w:type="dxa"/>
          </w:tcPr>
          <w:p w14:paraId="181CAE3E" w14:textId="77777777" w:rsidR="00B50050" w:rsidRDefault="00B50050" w:rsidP="0088127C">
            <w:pPr>
              <w:pStyle w:val="OtherTableBody"/>
            </w:pPr>
          </w:p>
        </w:tc>
        <w:tc>
          <w:tcPr>
            <w:tcW w:w="600" w:type="dxa"/>
          </w:tcPr>
          <w:p w14:paraId="1F5547EF" w14:textId="77777777" w:rsidR="00B50050" w:rsidRDefault="00B50050" w:rsidP="0088127C">
            <w:pPr>
              <w:pStyle w:val="OtherTableBody"/>
            </w:pPr>
            <w:r>
              <w:t>0391</w:t>
            </w:r>
          </w:p>
        </w:tc>
        <w:tc>
          <w:tcPr>
            <w:tcW w:w="2600" w:type="dxa"/>
          </w:tcPr>
          <w:p w14:paraId="25B55346" w14:textId="77777777" w:rsidR="00B50050" w:rsidRDefault="00B50050" w:rsidP="0088127C">
            <w:pPr>
              <w:pStyle w:val="OtherTableBody"/>
            </w:pPr>
          </w:p>
        </w:tc>
        <w:tc>
          <w:tcPr>
            <w:tcW w:w="1400" w:type="dxa"/>
          </w:tcPr>
          <w:p w14:paraId="384867CB" w14:textId="77777777" w:rsidR="00B50050" w:rsidRDefault="00B50050" w:rsidP="0088127C">
            <w:pPr>
              <w:pStyle w:val="OtherTableBody"/>
            </w:pPr>
            <w:r>
              <w:t>MERGE_INFO</w:t>
            </w:r>
          </w:p>
        </w:tc>
        <w:tc>
          <w:tcPr>
            <w:tcW w:w="4200" w:type="dxa"/>
          </w:tcPr>
          <w:p w14:paraId="4CC29589" w14:textId="77777777" w:rsidR="00B50050" w:rsidRDefault="00B50050" w:rsidP="0088127C">
            <w:pPr>
              <w:pStyle w:val="OtherTableBody"/>
            </w:pPr>
          </w:p>
        </w:tc>
      </w:tr>
      <w:tr w:rsidR="00B50050" w14:paraId="324C1A79" w14:textId="77777777" w:rsidTr="00195548">
        <w:tc>
          <w:tcPr>
            <w:tcW w:w="600" w:type="dxa"/>
          </w:tcPr>
          <w:p w14:paraId="03AE9E1F" w14:textId="77777777" w:rsidR="00B50050" w:rsidRDefault="00B50050" w:rsidP="0088127C">
            <w:pPr>
              <w:pStyle w:val="OtherTableBody"/>
            </w:pPr>
          </w:p>
        </w:tc>
        <w:tc>
          <w:tcPr>
            <w:tcW w:w="600" w:type="dxa"/>
          </w:tcPr>
          <w:p w14:paraId="5CF4C554" w14:textId="77777777" w:rsidR="00B50050" w:rsidRDefault="00B50050" w:rsidP="0088127C">
            <w:pPr>
              <w:pStyle w:val="OtherTableBody"/>
            </w:pPr>
            <w:r>
              <w:t>0391</w:t>
            </w:r>
          </w:p>
        </w:tc>
        <w:tc>
          <w:tcPr>
            <w:tcW w:w="2600" w:type="dxa"/>
          </w:tcPr>
          <w:p w14:paraId="35431EF4" w14:textId="77777777" w:rsidR="00B50050" w:rsidRDefault="00B50050" w:rsidP="0088127C">
            <w:pPr>
              <w:pStyle w:val="OtherTableBody"/>
            </w:pPr>
          </w:p>
        </w:tc>
        <w:tc>
          <w:tcPr>
            <w:tcW w:w="1400" w:type="dxa"/>
          </w:tcPr>
          <w:p w14:paraId="6B073EA5" w14:textId="77777777" w:rsidR="00B50050" w:rsidRDefault="00B50050" w:rsidP="0088127C">
            <w:pPr>
              <w:pStyle w:val="OtherTableBody"/>
            </w:pPr>
            <w:r>
              <w:t>MF</w:t>
            </w:r>
          </w:p>
        </w:tc>
        <w:tc>
          <w:tcPr>
            <w:tcW w:w="4200" w:type="dxa"/>
          </w:tcPr>
          <w:p w14:paraId="0FFB2F23" w14:textId="77777777" w:rsidR="00B50050" w:rsidRDefault="00B50050" w:rsidP="0088127C">
            <w:pPr>
              <w:pStyle w:val="OtherTableBody"/>
            </w:pPr>
          </w:p>
        </w:tc>
      </w:tr>
      <w:tr w:rsidR="00B50050" w14:paraId="22F465D8" w14:textId="77777777" w:rsidTr="00195548">
        <w:tc>
          <w:tcPr>
            <w:tcW w:w="600" w:type="dxa"/>
          </w:tcPr>
          <w:p w14:paraId="2CA055BF" w14:textId="77777777" w:rsidR="00B50050" w:rsidRDefault="00B50050" w:rsidP="0088127C">
            <w:pPr>
              <w:pStyle w:val="OtherTableBody"/>
            </w:pPr>
          </w:p>
        </w:tc>
        <w:tc>
          <w:tcPr>
            <w:tcW w:w="600" w:type="dxa"/>
          </w:tcPr>
          <w:p w14:paraId="1E06464C" w14:textId="77777777" w:rsidR="00B50050" w:rsidRDefault="00B50050" w:rsidP="0088127C">
            <w:pPr>
              <w:pStyle w:val="OtherTableBody"/>
            </w:pPr>
            <w:r>
              <w:t>0391</w:t>
            </w:r>
          </w:p>
        </w:tc>
        <w:tc>
          <w:tcPr>
            <w:tcW w:w="2600" w:type="dxa"/>
          </w:tcPr>
          <w:p w14:paraId="71C39724" w14:textId="77777777" w:rsidR="00B50050" w:rsidRDefault="00B50050" w:rsidP="0088127C">
            <w:pPr>
              <w:pStyle w:val="OtherTableBody"/>
            </w:pPr>
          </w:p>
        </w:tc>
        <w:tc>
          <w:tcPr>
            <w:tcW w:w="1400" w:type="dxa"/>
          </w:tcPr>
          <w:p w14:paraId="778A2F7E" w14:textId="77777777" w:rsidR="00B50050" w:rsidRDefault="00B50050" w:rsidP="0088127C">
            <w:pPr>
              <w:pStyle w:val="OtherTableBody"/>
            </w:pPr>
            <w:r>
              <w:t>MF_CDM</w:t>
            </w:r>
          </w:p>
        </w:tc>
        <w:tc>
          <w:tcPr>
            <w:tcW w:w="4200" w:type="dxa"/>
          </w:tcPr>
          <w:p w14:paraId="0B4CF8E0" w14:textId="77777777" w:rsidR="00B50050" w:rsidRDefault="00B50050" w:rsidP="0088127C">
            <w:pPr>
              <w:pStyle w:val="OtherTableBody"/>
            </w:pPr>
          </w:p>
        </w:tc>
      </w:tr>
      <w:tr w:rsidR="00B50050" w14:paraId="481D4C12" w14:textId="77777777" w:rsidTr="00195548">
        <w:tc>
          <w:tcPr>
            <w:tcW w:w="600" w:type="dxa"/>
          </w:tcPr>
          <w:p w14:paraId="14F3D95A" w14:textId="77777777" w:rsidR="00B50050" w:rsidRDefault="00B50050" w:rsidP="0088127C">
            <w:pPr>
              <w:pStyle w:val="OtherTableBody"/>
            </w:pPr>
          </w:p>
        </w:tc>
        <w:tc>
          <w:tcPr>
            <w:tcW w:w="600" w:type="dxa"/>
          </w:tcPr>
          <w:p w14:paraId="69E608EA" w14:textId="77777777" w:rsidR="00B50050" w:rsidRDefault="00B50050" w:rsidP="0088127C">
            <w:pPr>
              <w:pStyle w:val="OtherTableBody"/>
            </w:pPr>
            <w:r>
              <w:t>0391</w:t>
            </w:r>
          </w:p>
        </w:tc>
        <w:tc>
          <w:tcPr>
            <w:tcW w:w="2600" w:type="dxa"/>
          </w:tcPr>
          <w:p w14:paraId="38F0F431" w14:textId="77777777" w:rsidR="00B50050" w:rsidRDefault="00B50050" w:rsidP="0088127C">
            <w:pPr>
              <w:pStyle w:val="OtherTableBody"/>
            </w:pPr>
          </w:p>
        </w:tc>
        <w:tc>
          <w:tcPr>
            <w:tcW w:w="1400" w:type="dxa"/>
          </w:tcPr>
          <w:p w14:paraId="0ED4C6F5" w14:textId="77777777" w:rsidR="00B50050" w:rsidRDefault="00B50050" w:rsidP="0088127C">
            <w:pPr>
              <w:pStyle w:val="OtherTableBody"/>
            </w:pPr>
            <w:r>
              <w:t>MF_CLIN_STUDY</w:t>
            </w:r>
          </w:p>
        </w:tc>
        <w:tc>
          <w:tcPr>
            <w:tcW w:w="4200" w:type="dxa"/>
          </w:tcPr>
          <w:p w14:paraId="13E15F9A" w14:textId="77777777" w:rsidR="00B50050" w:rsidRDefault="00B50050" w:rsidP="0088127C">
            <w:pPr>
              <w:pStyle w:val="OtherTableBody"/>
            </w:pPr>
          </w:p>
        </w:tc>
      </w:tr>
      <w:tr w:rsidR="00B50050" w14:paraId="510B9031" w14:textId="77777777" w:rsidTr="00195548">
        <w:tc>
          <w:tcPr>
            <w:tcW w:w="600" w:type="dxa"/>
          </w:tcPr>
          <w:p w14:paraId="26FC2010" w14:textId="77777777" w:rsidR="00B50050" w:rsidRDefault="00B50050" w:rsidP="0088127C">
            <w:pPr>
              <w:pStyle w:val="OtherTableBody"/>
            </w:pPr>
          </w:p>
        </w:tc>
        <w:tc>
          <w:tcPr>
            <w:tcW w:w="600" w:type="dxa"/>
          </w:tcPr>
          <w:p w14:paraId="3166D144" w14:textId="77777777" w:rsidR="00B50050" w:rsidRDefault="00B50050" w:rsidP="0088127C">
            <w:pPr>
              <w:pStyle w:val="OtherTableBody"/>
            </w:pPr>
            <w:r>
              <w:t>0391</w:t>
            </w:r>
          </w:p>
        </w:tc>
        <w:tc>
          <w:tcPr>
            <w:tcW w:w="2600" w:type="dxa"/>
          </w:tcPr>
          <w:p w14:paraId="5076F42B" w14:textId="77777777" w:rsidR="00B50050" w:rsidRDefault="00B50050" w:rsidP="0088127C">
            <w:pPr>
              <w:pStyle w:val="OtherTableBody"/>
            </w:pPr>
          </w:p>
        </w:tc>
        <w:tc>
          <w:tcPr>
            <w:tcW w:w="1400" w:type="dxa"/>
          </w:tcPr>
          <w:p w14:paraId="7E8206FC" w14:textId="77777777" w:rsidR="00B50050" w:rsidRDefault="00B50050" w:rsidP="0088127C">
            <w:pPr>
              <w:pStyle w:val="OtherTableBody"/>
            </w:pPr>
            <w:r>
              <w:t>MF_CLIN_STUDY_SCHED</w:t>
            </w:r>
          </w:p>
        </w:tc>
        <w:tc>
          <w:tcPr>
            <w:tcW w:w="4200" w:type="dxa"/>
          </w:tcPr>
          <w:p w14:paraId="5D52EAEE" w14:textId="77777777" w:rsidR="00B50050" w:rsidRDefault="00B50050" w:rsidP="0088127C">
            <w:pPr>
              <w:pStyle w:val="OtherTableBody"/>
            </w:pPr>
          </w:p>
        </w:tc>
      </w:tr>
      <w:tr w:rsidR="00B50050" w14:paraId="0BC8AA07" w14:textId="77777777" w:rsidTr="00195548">
        <w:tc>
          <w:tcPr>
            <w:tcW w:w="600" w:type="dxa"/>
          </w:tcPr>
          <w:p w14:paraId="43A77893" w14:textId="77777777" w:rsidR="00B50050" w:rsidRDefault="00B50050" w:rsidP="0088127C">
            <w:pPr>
              <w:pStyle w:val="OtherTableBody"/>
            </w:pPr>
          </w:p>
        </w:tc>
        <w:tc>
          <w:tcPr>
            <w:tcW w:w="600" w:type="dxa"/>
          </w:tcPr>
          <w:p w14:paraId="0AC971E7" w14:textId="77777777" w:rsidR="00B50050" w:rsidRDefault="00B50050" w:rsidP="0088127C">
            <w:pPr>
              <w:pStyle w:val="OtherTableBody"/>
            </w:pPr>
            <w:r>
              <w:t>0391</w:t>
            </w:r>
          </w:p>
        </w:tc>
        <w:tc>
          <w:tcPr>
            <w:tcW w:w="2600" w:type="dxa"/>
          </w:tcPr>
          <w:p w14:paraId="6D235DDE" w14:textId="77777777" w:rsidR="00B50050" w:rsidRDefault="00B50050" w:rsidP="0088127C">
            <w:pPr>
              <w:pStyle w:val="OtherTableBody"/>
            </w:pPr>
          </w:p>
        </w:tc>
        <w:tc>
          <w:tcPr>
            <w:tcW w:w="1400" w:type="dxa"/>
          </w:tcPr>
          <w:p w14:paraId="00D4FB46" w14:textId="77777777" w:rsidR="00B50050" w:rsidRDefault="00B50050" w:rsidP="0088127C">
            <w:pPr>
              <w:pStyle w:val="OtherTableBody"/>
            </w:pPr>
            <w:r>
              <w:t>MF_INV_ITEM</w:t>
            </w:r>
          </w:p>
        </w:tc>
        <w:tc>
          <w:tcPr>
            <w:tcW w:w="4200" w:type="dxa"/>
          </w:tcPr>
          <w:p w14:paraId="05B85605" w14:textId="77777777" w:rsidR="00B50050" w:rsidRDefault="00B50050" w:rsidP="0088127C">
            <w:pPr>
              <w:pStyle w:val="OtherTableBody"/>
            </w:pPr>
          </w:p>
        </w:tc>
      </w:tr>
      <w:tr w:rsidR="00B50050" w14:paraId="059B550F" w14:textId="77777777" w:rsidTr="00195548">
        <w:tc>
          <w:tcPr>
            <w:tcW w:w="600" w:type="dxa"/>
          </w:tcPr>
          <w:p w14:paraId="2C2F93F6" w14:textId="77777777" w:rsidR="00B50050" w:rsidRDefault="00B50050" w:rsidP="0088127C">
            <w:pPr>
              <w:pStyle w:val="OtherTableBody"/>
            </w:pPr>
          </w:p>
        </w:tc>
        <w:tc>
          <w:tcPr>
            <w:tcW w:w="600" w:type="dxa"/>
          </w:tcPr>
          <w:p w14:paraId="384C0E87" w14:textId="77777777" w:rsidR="00B50050" w:rsidRDefault="00B50050" w:rsidP="0088127C">
            <w:pPr>
              <w:pStyle w:val="OtherTableBody"/>
            </w:pPr>
            <w:r>
              <w:t>0391</w:t>
            </w:r>
          </w:p>
        </w:tc>
        <w:tc>
          <w:tcPr>
            <w:tcW w:w="2600" w:type="dxa"/>
          </w:tcPr>
          <w:p w14:paraId="58D62C01" w14:textId="77777777" w:rsidR="00B50050" w:rsidRDefault="00B50050" w:rsidP="0088127C">
            <w:pPr>
              <w:pStyle w:val="OtherTableBody"/>
            </w:pPr>
          </w:p>
        </w:tc>
        <w:tc>
          <w:tcPr>
            <w:tcW w:w="1400" w:type="dxa"/>
          </w:tcPr>
          <w:p w14:paraId="2B630FD6" w14:textId="77777777" w:rsidR="00B50050" w:rsidRDefault="00B50050" w:rsidP="0088127C">
            <w:pPr>
              <w:pStyle w:val="OtherTableBody"/>
            </w:pPr>
            <w:r>
              <w:t>MF_LOC_DEPT</w:t>
            </w:r>
          </w:p>
        </w:tc>
        <w:tc>
          <w:tcPr>
            <w:tcW w:w="4200" w:type="dxa"/>
          </w:tcPr>
          <w:p w14:paraId="126346AF" w14:textId="77777777" w:rsidR="00B50050" w:rsidRDefault="00B50050" w:rsidP="0088127C">
            <w:pPr>
              <w:pStyle w:val="OtherTableBody"/>
            </w:pPr>
          </w:p>
        </w:tc>
      </w:tr>
      <w:tr w:rsidR="00B50050" w14:paraId="25415008" w14:textId="77777777" w:rsidTr="00195548">
        <w:tc>
          <w:tcPr>
            <w:tcW w:w="600" w:type="dxa"/>
          </w:tcPr>
          <w:p w14:paraId="331ADDBE" w14:textId="77777777" w:rsidR="00B50050" w:rsidRDefault="00B50050" w:rsidP="0088127C">
            <w:pPr>
              <w:pStyle w:val="OtherTableBody"/>
            </w:pPr>
          </w:p>
        </w:tc>
        <w:tc>
          <w:tcPr>
            <w:tcW w:w="600" w:type="dxa"/>
          </w:tcPr>
          <w:p w14:paraId="28B98BD4" w14:textId="77777777" w:rsidR="00B50050" w:rsidRDefault="00B50050" w:rsidP="0088127C">
            <w:pPr>
              <w:pStyle w:val="OtherTableBody"/>
            </w:pPr>
            <w:r>
              <w:t>0391</w:t>
            </w:r>
          </w:p>
        </w:tc>
        <w:tc>
          <w:tcPr>
            <w:tcW w:w="2600" w:type="dxa"/>
          </w:tcPr>
          <w:p w14:paraId="71361AA1" w14:textId="77777777" w:rsidR="00B50050" w:rsidRDefault="00B50050" w:rsidP="0088127C">
            <w:pPr>
              <w:pStyle w:val="OtherTableBody"/>
            </w:pPr>
          </w:p>
        </w:tc>
        <w:tc>
          <w:tcPr>
            <w:tcW w:w="1400" w:type="dxa"/>
          </w:tcPr>
          <w:p w14:paraId="43A891CB" w14:textId="77777777" w:rsidR="00B50050" w:rsidRDefault="00B50050" w:rsidP="0088127C">
            <w:pPr>
              <w:pStyle w:val="OtherTableBody"/>
            </w:pPr>
            <w:r>
              <w:t>MF_LOCATION</w:t>
            </w:r>
          </w:p>
        </w:tc>
        <w:tc>
          <w:tcPr>
            <w:tcW w:w="4200" w:type="dxa"/>
          </w:tcPr>
          <w:p w14:paraId="34EDE39A" w14:textId="77777777" w:rsidR="00B50050" w:rsidRDefault="00B50050" w:rsidP="0088127C">
            <w:pPr>
              <w:pStyle w:val="OtherTableBody"/>
            </w:pPr>
          </w:p>
        </w:tc>
      </w:tr>
      <w:tr w:rsidR="00B50050" w14:paraId="4C124517" w14:textId="77777777" w:rsidTr="00195548">
        <w:tc>
          <w:tcPr>
            <w:tcW w:w="600" w:type="dxa"/>
          </w:tcPr>
          <w:p w14:paraId="55A80883" w14:textId="77777777" w:rsidR="00B50050" w:rsidRDefault="00B50050" w:rsidP="0088127C">
            <w:pPr>
              <w:pStyle w:val="OtherTableBody"/>
            </w:pPr>
          </w:p>
        </w:tc>
        <w:tc>
          <w:tcPr>
            <w:tcW w:w="600" w:type="dxa"/>
          </w:tcPr>
          <w:p w14:paraId="2A5B7FFA" w14:textId="77777777" w:rsidR="00B50050" w:rsidRDefault="00B50050" w:rsidP="0088127C">
            <w:pPr>
              <w:pStyle w:val="OtherTableBody"/>
            </w:pPr>
            <w:r>
              <w:t>0391</w:t>
            </w:r>
          </w:p>
        </w:tc>
        <w:tc>
          <w:tcPr>
            <w:tcW w:w="2600" w:type="dxa"/>
          </w:tcPr>
          <w:p w14:paraId="1349735D" w14:textId="77777777" w:rsidR="00B50050" w:rsidRDefault="00B50050" w:rsidP="0088127C">
            <w:pPr>
              <w:pStyle w:val="OtherTableBody"/>
            </w:pPr>
          </w:p>
        </w:tc>
        <w:tc>
          <w:tcPr>
            <w:tcW w:w="1400" w:type="dxa"/>
          </w:tcPr>
          <w:p w14:paraId="03DB6C96" w14:textId="77777777" w:rsidR="00B50050" w:rsidRDefault="00B50050" w:rsidP="0088127C">
            <w:pPr>
              <w:pStyle w:val="OtherTableBody"/>
            </w:pPr>
            <w:r>
              <w:t>MF_OBS_ATTRIBUTES</w:t>
            </w:r>
          </w:p>
        </w:tc>
        <w:tc>
          <w:tcPr>
            <w:tcW w:w="4200" w:type="dxa"/>
          </w:tcPr>
          <w:p w14:paraId="13E17A01" w14:textId="77777777" w:rsidR="00B50050" w:rsidRDefault="00B50050" w:rsidP="0088127C">
            <w:pPr>
              <w:pStyle w:val="OtherTableBody"/>
            </w:pPr>
          </w:p>
        </w:tc>
      </w:tr>
      <w:tr w:rsidR="00B50050" w14:paraId="04D494B4" w14:textId="77777777" w:rsidTr="00195548">
        <w:tc>
          <w:tcPr>
            <w:tcW w:w="600" w:type="dxa"/>
          </w:tcPr>
          <w:p w14:paraId="73F15D31" w14:textId="77777777" w:rsidR="00B50050" w:rsidRDefault="00B50050" w:rsidP="0088127C">
            <w:pPr>
              <w:pStyle w:val="OtherTableBody"/>
            </w:pPr>
          </w:p>
        </w:tc>
        <w:tc>
          <w:tcPr>
            <w:tcW w:w="600" w:type="dxa"/>
          </w:tcPr>
          <w:p w14:paraId="0D9118D7" w14:textId="77777777" w:rsidR="00B50050" w:rsidRDefault="00B50050" w:rsidP="0088127C">
            <w:pPr>
              <w:pStyle w:val="OtherTableBody"/>
            </w:pPr>
            <w:r>
              <w:t>0391</w:t>
            </w:r>
          </w:p>
        </w:tc>
        <w:tc>
          <w:tcPr>
            <w:tcW w:w="2600" w:type="dxa"/>
          </w:tcPr>
          <w:p w14:paraId="1272A349" w14:textId="77777777" w:rsidR="00B50050" w:rsidRDefault="00B50050" w:rsidP="0088127C">
            <w:pPr>
              <w:pStyle w:val="OtherTableBody"/>
            </w:pPr>
          </w:p>
        </w:tc>
        <w:tc>
          <w:tcPr>
            <w:tcW w:w="1400" w:type="dxa"/>
          </w:tcPr>
          <w:p w14:paraId="52EEDD51" w14:textId="77777777" w:rsidR="00B50050" w:rsidRDefault="00B50050" w:rsidP="0088127C">
            <w:pPr>
              <w:pStyle w:val="OtherTableBody"/>
            </w:pPr>
            <w:r>
              <w:t>MF_PHASE_SCHED_DETAIL</w:t>
            </w:r>
          </w:p>
        </w:tc>
        <w:tc>
          <w:tcPr>
            <w:tcW w:w="4200" w:type="dxa"/>
          </w:tcPr>
          <w:p w14:paraId="30AD564D" w14:textId="77777777" w:rsidR="00B50050" w:rsidRDefault="00B50050" w:rsidP="0088127C">
            <w:pPr>
              <w:pStyle w:val="OtherTableBody"/>
            </w:pPr>
          </w:p>
        </w:tc>
      </w:tr>
      <w:tr w:rsidR="00B50050" w14:paraId="15F07A88" w14:textId="77777777" w:rsidTr="00195548">
        <w:tc>
          <w:tcPr>
            <w:tcW w:w="600" w:type="dxa"/>
          </w:tcPr>
          <w:p w14:paraId="6A5970DD" w14:textId="77777777" w:rsidR="00B50050" w:rsidRDefault="00B50050" w:rsidP="0088127C">
            <w:pPr>
              <w:pStyle w:val="OtherTableBody"/>
            </w:pPr>
          </w:p>
        </w:tc>
        <w:tc>
          <w:tcPr>
            <w:tcW w:w="600" w:type="dxa"/>
          </w:tcPr>
          <w:p w14:paraId="044BC653" w14:textId="77777777" w:rsidR="00B50050" w:rsidRDefault="00B50050" w:rsidP="0088127C">
            <w:pPr>
              <w:pStyle w:val="OtherTableBody"/>
            </w:pPr>
            <w:r>
              <w:t>0391</w:t>
            </w:r>
          </w:p>
        </w:tc>
        <w:tc>
          <w:tcPr>
            <w:tcW w:w="2600" w:type="dxa"/>
          </w:tcPr>
          <w:p w14:paraId="6A04112D" w14:textId="77777777" w:rsidR="00B50050" w:rsidRDefault="00B50050" w:rsidP="0088127C">
            <w:pPr>
              <w:pStyle w:val="OtherTableBody"/>
            </w:pPr>
          </w:p>
        </w:tc>
        <w:tc>
          <w:tcPr>
            <w:tcW w:w="1400" w:type="dxa"/>
          </w:tcPr>
          <w:p w14:paraId="3913DFF0" w14:textId="77777777" w:rsidR="00B50050" w:rsidRDefault="00B50050" w:rsidP="0088127C">
            <w:pPr>
              <w:pStyle w:val="OtherTableBody"/>
            </w:pPr>
            <w:r>
              <w:t>MF_QUERY</w:t>
            </w:r>
          </w:p>
        </w:tc>
        <w:tc>
          <w:tcPr>
            <w:tcW w:w="4200" w:type="dxa"/>
          </w:tcPr>
          <w:p w14:paraId="4A82C5F1" w14:textId="77777777" w:rsidR="00B50050" w:rsidRDefault="00B50050" w:rsidP="0088127C">
            <w:pPr>
              <w:pStyle w:val="OtherTableBody"/>
            </w:pPr>
          </w:p>
        </w:tc>
      </w:tr>
      <w:tr w:rsidR="00B50050" w14:paraId="5916BD6F" w14:textId="77777777" w:rsidTr="00195548">
        <w:tc>
          <w:tcPr>
            <w:tcW w:w="600" w:type="dxa"/>
          </w:tcPr>
          <w:p w14:paraId="45996DED" w14:textId="77777777" w:rsidR="00B50050" w:rsidRDefault="00B50050" w:rsidP="0088127C">
            <w:pPr>
              <w:pStyle w:val="OtherTableBody"/>
            </w:pPr>
          </w:p>
        </w:tc>
        <w:tc>
          <w:tcPr>
            <w:tcW w:w="600" w:type="dxa"/>
          </w:tcPr>
          <w:p w14:paraId="2A1AF19E" w14:textId="77777777" w:rsidR="00B50050" w:rsidRDefault="00B50050" w:rsidP="0088127C">
            <w:pPr>
              <w:pStyle w:val="OtherTableBody"/>
            </w:pPr>
            <w:r>
              <w:t>0391</w:t>
            </w:r>
          </w:p>
        </w:tc>
        <w:tc>
          <w:tcPr>
            <w:tcW w:w="2600" w:type="dxa"/>
          </w:tcPr>
          <w:p w14:paraId="66B4100A" w14:textId="77777777" w:rsidR="00B50050" w:rsidRDefault="00B50050" w:rsidP="0088127C">
            <w:pPr>
              <w:pStyle w:val="OtherTableBody"/>
            </w:pPr>
          </w:p>
        </w:tc>
        <w:tc>
          <w:tcPr>
            <w:tcW w:w="1400" w:type="dxa"/>
          </w:tcPr>
          <w:p w14:paraId="24D84114" w14:textId="77777777" w:rsidR="00B50050" w:rsidRDefault="00B50050" w:rsidP="0088127C">
            <w:pPr>
              <w:pStyle w:val="OtherTableBody"/>
            </w:pPr>
            <w:r>
              <w:t>MF_SITE_DEFINED</w:t>
            </w:r>
          </w:p>
        </w:tc>
        <w:tc>
          <w:tcPr>
            <w:tcW w:w="4200" w:type="dxa"/>
          </w:tcPr>
          <w:p w14:paraId="17454FE5" w14:textId="77777777" w:rsidR="00B50050" w:rsidRDefault="00B50050" w:rsidP="0088127C">
            <w:pPr>
              <w:pStyle w:val="OtherTableBody"/>
            </w:pPr>
          </w:p>
        </w:tc>
      </w:tr>
      <w:tr w:rsidR="00B50050" w14:paraId="095AB3D7" w14:textId="77777777" w:rsidTr="00195548">
        <w:tc>
          <w:tcPr>
            <w:tcW w:w="600" w:type="dxa"/>
          </w:tcPr>
          <w:p w14:paraId="586E42D5" w14:textId="77777777" w:rsidR="00B50050" w:rsidRDefault="00B50050" w:rsidP="0088127C">
            <w:pPr>
              <w:pStyle w:val="OtherTableBody"/>
            </w:pPr>
          </w:p>
        </w:tc>
        <w:tc>
          <w:tcPr>
            <w:tcW w:w="600" w:type="dxa"/>
          </w:tcPr>
          <w:p w14:paraId="1906DAB8" w14:textId="77777777" w:rsidR="00B50050" w:rsidRDefault="00B50050" w:rsidP="0088127C">
            <w:pPr>
              <w:pStyle w:val="OtherTableBody"/>
            </w:pPr>
            <w:r>
              <w:t>0391</w:t>
            </w:r>
          </w:p>
        </w:tc>
        <w:tc>
          <w:tcPr>
            <w:tcW w:w="2600" w:type="dxa"/>
          </w:tcPr>
          <w:p w14:paraId="3701898E" w14:textId="77777777" w:rsidR="00B50050" w:rsidRDefault="00B50050" w:rsidP="0088127C">
            <w:pPr>
              <w:pStyle w:val="OtherTableBody"/>
            </w:pPr>
          </w:p>
        </w:tc>
        <w:tc>
          <w:tcPr>
            <w:tcW w:w="1400" w:type="dxa"/>
          </w:tcPr>
          <w:p w14:paraId="5106D5B7" w14:textId="77777777" w:rsidR="00B50050" w:rsidRDefault="00B50050" w:rsidP="0088127C">
            <w:pPr>
              <w:pStyle w:val="OtherTableBody"/>
            </w:pPr>
            <w:r>
              <w:t>MF_STAFF</w:t>
            </w:r>
          </w:p>
        </w:tc>
        <w:tc>
          <w:tcPr>
            <w:tcW w:w="4200" w:type="dxa"/>
          </w:tcPr>
          <w:p w14:paraId="0E41B21D" w14:textId="77777777" w:rsidR="00B50050" w:rsidRDefault="00B50050" w:rsidP="0088127C">
            <w:pPr>
              <w:pStyle w:val="OtherTableBody"/>
            </w:pPr>
          </w:p>
        </w:tc>
      </w:tr>
      <w:tr w:rsidR="00B50050" w14:paraId="4BC67A0F" w14:textId="77777777" w:rsidTr="00195548">
        <w:tc>
          <w:tcPr>
            <w:tcW w:w="600" w:type="dxa"/>
          </w:tcPr>
          <w:p w14:paraId="77B20682" w14:textId="77777777" w:rsidR="00B50050" w:rsidRDefault="00B50050" w:rsidP="0088127C">
            <w:pPr>
              <w:pStyle w:val="OtherTableBody"/>
            </w:pPr>
          </w:p>
        </w:tc>
        <w:tc>
          <w:tcPr>
            <w:tcW w:w="600" w:type="dxa"/>
          </w:tcPr>
          <w:p w14:paraId="03B0AD67" w14:textId="77777777" w:rsidR="00B50050" w:rsidRDefault="00B50050" w:rsidP="0088127C">
            <w:pPr>
              <w:pStyle w:val="OtherTableBody"/>
            </w:pPr>
            <w:r>
              <w:t>0391</w:t>
            </w:r>
          </w:p>
        </w:tc>
        <w:tc>
          <w:tcPr>
            <w:tcW w:w="2600" w:type="dxa"/>
          </w:tcPr>
          <w:p w14:paraId="2BF90BC8" w14:textId="77777777" w:rsidR="00B50050" w:rsidRDefault="00B50050" w:rsidP="0088127C">
            <w:pPr>
              <w:pStyle w:val="OtherTableBody"/>
            </w:pPr>
          </w:p>
        </w:tc>
        <w:tc>
          <w:tcPr>
            <w:tcW w:w="1400" w:type="dxa"/>
          </w:tcPr>
          <w:p w14:paraId="0C45B673" w14:textId="77777777" w:rsidR="00B50050" w:rsidRDefault="00B50050" w:rsidP="0088127C">
            <w:pPr>
              <w:pStyle w:val="OtherTableBody"/>
            </w:pPr>
            <w:r>
              <w:t>MF_TEST</w:t>
            </w:r>
          </w:p>
        </w:tc>
        <w:tc>
          <w:tcPr>
            <w:tcW w:w="4200" w:type="dxa"/>
          </w:tcPr>
          <w:p w14:paraId="6975157E" w14:textId="77777777" w:rsidR="00B50050" w:rsidRDefault="00B50050" w:rsidP="0088127C">
            <w:pPr>
              <w:pStyle w:val="OtherTableBody"/>
            </w:pPr>
          </w:p>
        </w:tc>
      </w:tr>
      <w:tr w:rsidR="00B50050" w14:paraId="69DDA047" w14:textId="77777777" w:rsidTr="00195548">
        <w:tc>
          <w:tcPr>
            <w:tcW w:w="600" w:type="dxa"/>
          </w:tcPr>
          <w:p w14:paraId="184571E2" w14:textId="77777777" w:rsidR="00B50050" w:rsidRDefault="00B50050" w:rsidP="0088127C">
            <w:pPr>
              <w:pStyle w:val="OtherTableBody"/>
            </w:pPr>
          </w:p>
        </w:tc>
        <w:tc>
          <w:tcPr>
            <w:tcW w:w="600" w:type="dxa"/>
          </w:tcPr>
          <w:p w14:paraId="3B2EBC2D" w14:textId="77777777" w:rsidR="00B50050" w:rsidRDefault="00B50050" w:rsidP="0088127C">
            <w:pPr>
              <w:pStyle w:val="OtherTableBody"/>
            </w:pPr>
            <w:r>
              <w:t>0391</w:t>
            </w:r>
          </w:p>
        </w:tc>
        <w:tc>
          <w:tcPr>
            <w:tcW w:w="2600" w:type="dxa"/>
          </w:tcPr>
          <w:p w14:paraId="0AF5D25B" w14:textId="77777777" w:rsidR="00B50050" w:rsidRDefault="00B50050" w:rsidP="0088127C">
            <w:pPr>
              <w:pStyle w:val="OtherTableBody"/>
            </w:pPr>
          </w:p>
        </w:tc>
        <w:tc>
          <w:tcPr>
            <w:tcW w:w="1400" w:type="dxa"/>
          </w:tcPr>
          <w:p w14:paraId="1393B5E4" w14:textId="77777777" w:rsidR="00B50050" w:rsidRDefault="00B50050" w:rsidP="0088127C">
            <w:pPr>
              <w:pStyle w:val="OtherTableBody"/>
            </w:pPr>
            <w:r>
              <w:t>MF_TEST_BATT_DETAIL</w:t>
            </w:r>
          </w:p>
        </w:tc>
        <w:tc>
          <w:tcPr>
            <w:tcW w:w="4200" w:type="dxa"/>
          </w:tcPr>
          <w:p w14:paraId="24B5B496" w14:textId="77777777" w:rsidR="00B50050" w:rsidRDefault="00B50050" w:rsidP="0088127C">
            <w:pPr>
              <w:pStyle w:val="OtherTableBody"/>
            </w:pPr>
          </w:p>
        </w:tc>
      </w:tr>
      <w:tr w:rsidR="00B50050" w14:paraId="536326F7" w14:textId="77777777" w:rsidTr="00195548">
        <w:tc>
          <w:tcPr>
            <w:tcW w:w="600" w:type="dxa"/>
          </w:tcPr>
          <w:p w14:paraId="765AB010" w14:textId="77777777" w:rsidR="00B50050" w:rsidRDefault="00B50050" w:rsidP="0088127C">
            <w:pPr>
              <w:pStyle w:val="OtherTableBody"/>
            </w:pPr>
          </w:p>
        </w:tc>
        <w:tc>
          <w:tcPr>
            <w:tcW w:w="600" w:type="dxa"/>
          </w:tcPr>
          <w:p w14:paraId="102141B6" w14:textId="77777777" w:rsidR="00B50050" w:rsidRDefault="00B50050" w:rsidP="0088127C">
            <w:pPr>
              <w:pStyle w:val="OtherTableBody"/>
            </w:pPr>
            <w:r>
              <w:t>0391</w:t>
            </w:r>
          </w:p>
        </w:tc>
        <w:tc>
          <w:tcPr>
            <w:tcW w:w="2600" w:type="dxa"/>
          </w:tcPr>
          <w:p w14:paraId="66E2AC2C" w14:textId="77777777" w:rsidR="00B50050" w:rsidRDefault="00B50050" w:rsidP="0088127C">
            <w:pPr>
              <w:pStyle w:val="OtherTableBody"/>
            </w:pPr>
          </w:p>
        </w:tc>
        <w:tc>
          <w:tcPr>
            <w:tcW w:w="1400" w:type="dxa"/>
          </w:tcPr>
          <w:p w14:paraId="20F3F1A6" w14:textId="77777777" w:rsidR="00B50050" w:rsidRDefault="00B50050" w:rsidP="0088127C">
            <w:pPr>
              <w:pStyle w:val="OtherTableBody"/>
            </w:pPr>
            <w:r>
              <w:t>MF_TEST_BATTERIES</w:t>
            </w:r>
          </w:p>
        </w:tc>
        <w:tc>
          <w:tcPr>
            <w:tcW w:w="4200" w:type="dxa"/>
          </w:tcPr>
          <w:p w14:paraId="498A22BA" w14:textId="77777777" w:rsidR="00B50050" w:rsidRDefault="00B50050" w:rsidP="0088127C">
            <w:pPr>
              <w:pStyle w:val="OtherTableBody"/>
            </w:pPr>
          </w:p>
        </w:tc>
      </w:tr>
      <w:tr w:rsidR="00B50050" w14:paraId="0DFA25D1" w14:textId="77777777" w:rsidTr="00195548">
        <w:tc>
          <w:tcPr>
            <w:tcW w:w="600" w:type="dxa"/>
          </w:tcPr>
          <w:p w14:paraId="1DDAB311" w14:textId="77777777" w:rsidR="00B50050" w:rsidRDefault="00B50050" w:rsidP="0088127C">
            <w:pPr>
              <w:pStyle w:val="OtherTableBody"/>
            </w:pPr>
          </w:p>
        </w:tc>
        <w:tc>
          <w:tcPr>
            <w:tcW w:w="600" w:type="dxa"/>
          </w:tcPr>
          <w:p w14:paraId="6A1444C7" w14:textId="77777777" w:rsidR="00B50050" w:rsidRDefault="00B50050" w:rsidP="0088127C">
            <w:pPr>
              <w:pStyle w:val="OtherTableBody"/>
            </w:pPr>
            <w:r>
              <w:t>0391</w:t>
            </w:r>
          </w:p>
        </w:tc>
        <w:tc>
          <w:tcPr>
            <w:tcW w:w="2600" w:type="dxa"/>
          </w:tcPr>
          <w:p w14:paraId="269F6993" w14:textId="77777777" w:rsidR="00B50050" w:rsidRDefault="00B50050" w:rsidP="0088127C">
            <w:pPr>
              <w:pStyle w:val="OtherTableBody"/>
            </w:pPr>
          </w:p>
        </w:tc>
        <w:tc>
          <w:tcPr>
            <w:tcW w:w="1400" w:type="dxa"/>
          </w:tcPr>
          <w:p w14:paraId="4CA1F9BA" w14:textId="77777777" w:rsidR="00B50050" w:rsidRDefault="00B50050" w:rsidP="0088127C">
            <w:pPr>
              <w:pStyle w:val="OtherTableBody"/>
            </w:pPr>
            <w:r>
              <w:t>MF_TEST_CALC_DETAIL</w:t>
            </w:r>
          </w:p>
        </w:tc>
        <w:tc>
          <w:tcPr>
            <w:tcW w:w="4200" w:type="dxa"/>
          </w:tcPr>
          <w:p w14:paraId="7CF63FCA" w14:textId="77777777" w:rsidR="00B50050" w:rsidRDefault="00B50050" w:rsidP="0088127C">
            <w:pPr>
              <w:pStyle w:val="OtherTableBody"/>
            </w:pPr>
          </w:p>
        </w:tc>
      </w:tr>
      <w:tr w:rsidR="00B50050" w14:paraId="2EF59EFE" w14:textId="77777777" w:rsidTr="00195548">
        <w:tc>
          <w:tcPr>
            <w:tcW w:w="600" w:type="dxa"/>
          </w:tcPr>
          <w:p w14:paraId="50897919" w14:textId="77777777" w:rsidR="00B50050" w:rsidRDefault="00B50050" w:rsidP="0088127C">
            <w:pPr>
              <w:pStyle w:val="OtherTableBody"/>
            </w:pPr>
          </w:p>
        </w:tc>
        <w:tc>
          <w:tcPr>
            <w:tcW w:w="600" w:type="dxa"/>
          </w:tcPr>
          <w:p w14:paraId="44F79A6F" w14:textId="77777777" w:rsidR="00B50050" w:rsidRDefault="00B50050" w:rsidP="0088127C">
            <w:pPr>
              <w:pStyle w:val="OtherTableBody"/>
            </w:pPr>
            <w:r>
              <w:t>0391</w:t>
            </w:r>
          </w:p>
        </w:tc>
        <w:tc>
          <w:tcPr>
            <w:tcW w:w="2600" w:type="dxa"/>
          </w:tcPr>
          <w:p w14:paraId="69EC72CE" w14:textId="77777777" w:rsidR="00B50050" w:rsidRDefault="00B50050" w:rsidP="0088127C">
            <w:pPr>
              <w:pStyle w:val="OtherTableBody"/>
            </w:pPr>
          </w:p>
        </w:tc>
        <w:tc>
          <w:tcPr>
            <w:tcW w:w="1400" w:type="dxa"/>
          </w:tcPr>
          <w:p w14:paraId="2EFD4AEA" w14:textId="77777777" w:rsidR="00B50050" w:rsidRDefault="00B50050" w:rsidP="0088127C">
            <w:pPr>
              <w:pStyle w:val="OtherTableBody"/>
            </w:pPr>
            <w:r>
              <w:t>MF_TEST_CALCULATED</w:t>
            </w:r>
          </w:p>
        </w:tc>
        <w:tc>
          <w:tcPr>
            <w:tcW w:w="4200" w:type="dxa"/>
          </w:tcPr>
          <w:p w14:paraId="462FB312" w14:textId="77777777" w:rsidR="00B50050" w:rsidRDefault="00B50050" w:rsidP="0088127C">
            <w:pPr>
              <w:pStyle w:val="OtherTableBody"/>
            </w:pPr>
          </w:p>
        </w:tc>
      </w:tr>
      <w:tr w:rsidR="00B50050" w14:paraId="2C8294BC" w14:textId="77777777" w:rsidTr="00195548">
        <w:tc>
          <w:tcPr>
            <w:tcW w:w="600" w:type="dxa"/>
          </w:tcPr>
          <w:p w14:paraId="1FE14DDE" w14:textId="77777777" w:rsidR="00B50050" w:rsidRDefault="00B50050" w:rsidP="0088127C">
            <w:pPr>
              <w:pStyle w:val="OtherTableBody"/>
            </w:pPr>
          </w:p>
        </w:tc>
        <w:tc>
          <w:tcPr>
            <w:tcW w:w="600" w:type="dxa"/>
          </w:tcPr>
          <w:p w14:paraId="2174FE17" w14:textId="77777777" w:rsidR="00B50050" w:rsidRDefault="00B50050" w:rsidP="0088127C">
            <w:pPr>
              <w:pStyle w:val="OtherTableBody"/>
            </w:pPr>
            <w:r>
              <w:t>0391</w:t>
            </w:r>
          </w:p>
        </w:tc>
        <w:tc>
          <w:tcPr>
            <w:tcW w:w="2600" w:type="dxa"/>
          </w:tcPr>
          <w:p w14:paraId="204473ED" w14:textId="77777777" w:rsidR="00B50050" w:rsidRDefault="00B50050" w:rsidP="0088127C">
            <w:pPr>
              <w:pStyle w:val="OtherTableBody"/>
            </w:pPr>
          </w:p>
        </w:tc>
        <w:tc>
          <w:tcPr>
            <w:tcW w:w="1400" w:type="dxa"/>
          </w:tcPr>
          <w:p w14:paraId="7D200E15" w14:textId="77777777" w:rsidR="00B50050" w:rsidRDefault="00B50050" w:rsidP="0088127C">
            <w:pPr>
              <w:pStyle w:val="OtherTableBody"/>
            </w:pPr>
            <w:r>
              <w:t>MF_TEST_CAT_DETAIL</w:t>
            </w:r>
          </w:p>
        </w:tc>
        <w:tc>
          <w:tcPr>
            <w:tcW w:w="4200" w:type="dxa"/>
          </w:tcPr>
          <w:p w14:paraId="51C9244E" w14:textId="77777777" w:rsidR="00B50050" w:rsidRDefault="00B50050" w:rsidP="0088127C">
            <w:pPr>
              <w:pStyle w:val="OtherTableBody"/>
            </w:pPr>
          </w:p>
        </w:tc>
      </w:tr>
      <w:tr w:rsidR="00B50050" w14:paraId="1A43772E" w14:textId="77777777" w:rsidTr="00195548">
        <w:tc>
          <w:tcPr>
            <w:tcW w:w="600" w:type="dxa"/>
          </w:tcPr>
          <w:p w14:paraId="2890C651" w14:textId="77777777" w:rsidR="00B50050" w:rsidRDefault="00B50050" w:rsidP="0088127C">
            <w:pPr>
              <w:pStyle w:val="OtherTableBody"/>
            </w:pPr>
          </w:p>
        </w:tc>
        <w:tc>
          <w:tcPr>
            <w:tcW w:w="600" w:type="dxa"/>
          </w:tcPr>
          <w:p w14:paraId="5514D8FB" w14:textId="77777777" w:rsidR="00B50050" w:rsidRDefault="00B50050" w:rsidP="0088127C">
            <w:pPr>
              <w:pStyle w:val="OtherTableBody"/>
            </w:pPr>
            <w:r>
              <w:t>0391</w:t>
            </w:r>
          </w:p>
        </w:tc>
        <w:tc>
          <w:tcPr>
            <w:tcW w:w="2600" w:type="dxa"/>
          </w:tcPr>
          <w:p w14:paraId="1BD500EF" w14:textId="77777777" w:rsidR="00B50050" w:rsidRDefault="00B50050" w:rsidP="0088127C">
            <w:pPr>
              <w:pStyle w:val="OtherTableBody"/>
            </w:pPr>
          </w:p>
        </w:tc>
        <w:tc>
          <w:tcPr>
            <w:tcW w:w="1400" w:type="dxa"/>
          </w:tcPr>
          <w:p w14:paraId="55918BF1" w14:textId="77777777" w:rsidR="00B50050" w:rsidRDefault="00B50050" w:rsidP="0088127C">
            <w:pPr>
              <w:pStyle w:val="OtherTableBody"/>
            </w:pPr>
            <w:r>
              <w:t>MF_TEST_CATEGORICAL</w:t>
            </w:r>
          </w:p>
        </w:tc>
        <w:tc>
          <w:tcPr>
            <w:tcW w:w="4200" w:type="dxa"/>
          </w:tcPr>
          <w:p w14:paraId="4BB28274" w14:textId="77777777" w:rsidR="00B50050" w:rsidRDefault="00B50050" w:rsidP="0088127C">
            <w:pPr>
              <w:pStyle w:val="OtherTableBody"/>
            </w:pPr>
          </w:p>
        </w:tc>
      </w:tr>
      <w:tr w:rsidR="00B50050" w14:paraId="0CF8803B" w14:textId="77777777" w:rsidTr="00195548">
        <w:tc>
          <w:tcPr>
            <w:tcW w:w="600" w:type="dxa"/>
          </w:tcPr>
          <w:p w14:paraId="293FEDCA" w14:textId="77777777" w:rsidR="00B50050" w:rsidRDefault="00B50050" w:rsidP="0088127C">
            <w:pPr>
              <w:pStyle w:val="OtherTableBody"/>
            </w:pPr>
          </w:p>
        </w:tc>
        <w:tc>
          <w:tcPr>
            <w:tcW w:w="600" w:type="dxa"/>
          </w:tcPr>
          <w:p w14:paraId="14921C34" w14:textId="77777777" w:rsidR="00B50050" w:rsidRDefault="00B50050" w:rsidP="0088127C">
            <w:pPr>
              <w:pStyle w:val="OtherTableBody"/>
            </w:pPr>
            <w:r>
              <w:t>0391</w:t>
            </w:r>
          </w:p>
        </w:tc>
        <w:tc>
          <w:tcPr>
            <w:tcW w:w="2600" w:type="dxa"/>
          </w:tcPr>
          <w:p w14:paraId="4450A4BF" w14:textId="77777777" w:rsidR="00B50050" w:rsidRDefault="00B50050" w:rsidP="0088127C">
            <w:pPr>
              <w:pStyle w:val="OtherTableBody"/>
            </w:pPr>
          </w:p>
        </w:tc>
        <w:tc>
          <w:tcPr>
            <w:tcW w:w="1400" w:type="dxa"/>
          </w:tcPr>
          <w:p w14:paraId="64CD1385" w14:textId="77777777" w:rsidR="00B50050" w:rsidRDefault="00B50050" w:rsidP="0088127C">
            <w:pPr>
              <w:pStyle w:val="OtherTableBody"/>
            </w:pPr>
            <w:r>
              <w:t>MF_TEST_NUMERIC</w:t>
            </w:r>
          </w:p>
        </w:tc>
        <w:tc>
          <w:tcPr>
            <w:tcW w:w="4200" w:type="dxa"/>
          </w:tcPr>
          <w:p w14:paraId="2A72B0E1" w14:textId="77777777" w:rsidR="00B50050" w:rsidRDefault="00B50050" w:rsidP="0088127C">
            <w:pPr>
              <w:pStyle w:val="OtherTableBody"/>
            </w:pPr>
          </w:p>
        </w:tc>
      </w:tr>
      <w:tr w:rsidR="00B50050" w14:paraId="73CE6CEA" w14:textId="77777777" w:rsidTr="00195548">
        <w:tc>
          <w:tcPr>
            <w:tcW w:w="600" w:type="dxa"/>
          </w:tcPr>
          <w:p w14:paraId="345C1EC4" w14:textId="77777777" w:rsidR="00B50050" w:rsidRDefault="00B50050" w:rsidP="0088127C">
            <w:pPr>
              <w:pStyle w:val="OtherTableBody"/>
            </w:pPr>
          </w:p>
        </w:tc>
        <w:tc>
          <w:tcPr>
            <w:tcW w:w="600" w:type="dxa"/>
          </w:tcPr>
          <w:p w14:paraId="4D151C0B" w14:textId="77777777" w:rsidR="00B50050" w:rsidRDefault="00B50050" w:rsidP="0088127C">
            <w:pPr>
              <w:pStyle w:val="OtherTableBody"/>
            </w:pPr>
            <w:r>
              <w:t>0391</w:t>
            </w:r>
          </w:p>
        </w:tc>
        <w:tc>
          <w:tcPr>
            <w:tcW w:w="2600" w:type="dxa"/>
          </w:tcPr>
          <w:p w14:paraId="3DE1BFD7" w14:textId="77777777" w:rsidR="00B50050" w:rsidRDefault="00B50050" w:rsidP="0088127C">
            <w:pPr>
              <w:pStyle w:val="OtherTableBody"/>
            </w:pPr>
          </w:p>
        </w:tc>
        <w:tc>
          <w:tcPr>
            <w:tcW w:w="1400" w:type="dxa"/>
          </w:tcPr>
          <w:p w14:paraId="18897FE3" w14:textId="77777777" w:rsidR="00B50050" w:rsidRDefault="00B50050" w:rsidP="0088127C">
            <w:pPr>
              <w:pStyle w:val="OtherTableBody"/>
            </w:pPr>
            <w:r>
              <w:t>NK1_TIMING_QTY</w:t>
            </w:r>
          </w:p>
        </w:tc>
        <w:tc>
          <w:tcPr>
            <w:tcW w:w="4200" w:type="dxa"/>
          </w:tcPr>
          <w:p w14:paraId="6DFBE6B4" w14:textId="77777777" w:rsidR="00B50050" w:rsidRDefault="00B50050" w:rsidP="0088127C">
            <w:pPr>
              <w:pStyle w:val="OtherTableBody"/>
            </w:pPr>
          </w:p>
        </w:tc>
      </w:tr>
      <w:tr w:rsidR="00B50050" w14:paraId="014DA962" w14:textId="77777777" w:rsidTr="00195548">
        <w:tc>
          <w:tcPr>
            <w:tcW w:w="600" w:type="dxa"/>
          </w:tcPr>
          <w:p w14:paraId="51355201" w14:textId="77777777" w:rsidR="00B50050" w:rsidRDefault="00B50050" w:rsidP="0088127C">
            <w:pPr>
              <w:pStyle w:val="OtherTableBody"/>
            </w:pPr>
          </w:p>
        </w:tc>
        <w:tc>
          <w:tcPr>
            <w:tcW w:w="600" w:type="dxa"/>
          </w:tcPr>
          <w:p w14:paraId="0597DA17" w14:textId="77777777" w:rsidR="00B50050" w:rsidRDefault="00B50050" w:rsidP="0088127C">
            <w:pPr>
              <w:pStyle w:val="OtherTableBody"/>
            </w:pPr>
            <w:r>
              <w:t>0391</w:t>
            </w:r>
          </w:p>
        </w:tc>
        <w:tc>
          <w:tcPr>
            <w:tcW w:w="2600" w:type="dxa"/>
          </w:tcPr>
          <w:p w14:paraId="2D966326" w14:textId="77777777" w:rsidR="00B50050" w:rsidRDefault="00B50050" w:rsidP="0088127C">
            <w:pPr>
              <w:pStyle w:val="OtherTableBody"/>
            </w:pPr>
          </w:p>
        </w:tc>
        <w:tc>
          <w:tcPr>
            <w:tcW w:w="1400" w:type="dxa"/>
          </w:tcPr>
          <w:p w14:paraId="7D666485" w14:textId="77777777" w:rsidR="00B50050" w:rsidRDefault="00B50050" w:rsidP="0088127C">
            <w:pPr>
              <w:pStyle w:val="OtherTableBody"/>
            </w:pPr>
            <w:r>
              <w:t>NOTIFICATION</w:t>
            </w:r>
          </w:p>
        </w:tc>
        <w:tc>
          <w:tcPr>
            <w:tcW w:w="4200" w:type="dxa"/>
          </w:tcPr>
          <w:p w14:paraId="5C2B399A" w14:textId="77777777" w:rsidR="00B50050" w:rsidRDefault="00B50050" w:rsidP="0088127C">
            <w:pPr>
              <w:pStyle w:val="OtherTableBody"/>
            </w:pPr>
          </w:p>
        </w:tc>
      </w:tr>
      <w:tr w:rsidR="00B50050" w14:paraId="5F9F9789" w14:textId="77777777" w:rsidTr="00195548">
        <w:tc>
          <w:tcPr>
            <w:tcW w:w="600" w:type="dxa"/>
          </w:tcPr>
          <w:p w14:paraId="1B67BF50" w14:textId="77777777" w:rsidR="00B50050" w:rsidRDefault="00B50050" w:rsidP="0088127C">
            <w:pPr>
              <w:pStyle w:val="OtherTableBody"/>
            </w:pPr>
          </w:p>
        </w:tc>
        <w:tc>
          <w:tcPr>
            <w:tcW w:w="600" w:type="dxa"/>
          </w:tcPr>
          <w:p w14:paraId="76232811" w14:textId="77777777" w:rsidR="00B50050" w:rsidRDefault="00B50050" w:rsidP="0088127C">
            <w:pPr>
              <w:pStyle w:val="OtherTableBody"/>
            </w:pPr>
            <w:r>
              <w:t>0391</w:t>
            </w:r>
          </w:p>
        </w:tc>
        <w:tc>
          <w:tcPr>
            <w:tcW w:w="2600" w:type="dxa"/>
          </w:tcPr>
          <w:p w14:paraId="3DC50EDF" w14:textId="77777777" w:rsidR="00B50050" w:rsidRDefault="00B50050" w:rsidP="0088127C">
            <w:pPr>
              <w:pStyle w:val="OtherTableBody"/>
            </w:pPr>
          </w:p>
        </w:tc>
        <w:tc>
          <w:tcPr>
            <w:tcW w:w="1400" w:type="dxa"/>
          </w:tcPr>
          <w:p w14:paraId="4BD85874" w14:textId="77777777" w:rsidR="00B50050" w:rsidRDefault="00B50050" w:rsidP="0088127C">
            <w:pPr>
              <w:pStyle w:val="OtherTableBody"/>
            </w:pPr>
            <w:r>
              <w:t>OBSERVATION</w:t>
            </w:r>
          </w:p>
        </w:tc>
        <w:tc>
          <w:tcPr>
            <w:tcW w:w="4200" w:type="dxa"/>
          </w:tcPr>
          <w:p w14:paraId="45C63301" w14:textId="77777777" w:rsidR="00B50050" w:rsidRDefault="00B50050" w:rsidP="0088127C">
            <w:pPr>
              <w:pStyle w:val="OtherTableBody"/>
            </w:pPr>
          </w:p>
        </w:tc>
      </w:tr>
      <w:tr w:rsidR="00B50050" w14:paraId="7A7DF1C6" w14:textId="77777777" w:rsidTr="00195548">
        <w:tc>
          <w:tcPr>
            <w:tcW w:w="600" w:type="dxa"/>
          </w:tcPr>
          <w:p w14:paraId="08854B60" w14:textId="77777777" w:rsidR="00B50050" w:rsidRDefault="00B50050" w:rsidP="0088127C">
            <w:pPr>
              <w:pStyle w:val="OtherTableBody"/>
            </w:pPr>
          </w:p>
        </w:tc>
        <w:tc>
          <w:tcPr>
            <w:tcW w:w="600" w:type="dxa"/>
          </w:tcPr>
          <w:p w14:paraId="7CA944DD" w14:textId="77777777" w:rsidR="00B50050" w:rsidRDefault="00B50050" w:rsidP="0088127C">
            <w:pPr>
              <w:pStyle w:val="OtherTableBody"/>
            </w:pPr>
            <w:r>
              <w:t>0391</w:t>
            </w:r>
          </w:p>
        </w:tc>
        <w:tc>
          <w:tcPr>
            <w:tcW w:w="2600" w:type="dxa"/>
          </w:tcPr>
          <w:p w14:paraId="04C3CBD3" w14:textId="77777777" w:rsidR="00B50050" w:rsidRDefault="00B50050" w:rsidP="0088127C">
            <w:pPr>
              <w:pStyle w:val="OtherTableBody"/>
            </w:pPr>
          </w:p>
        </w:tc>
        <w:tc>
          <w:tcPr>
            <w:tcW w:w="1400" w:type="dxa"/>
          </w:tcPr>
          <w:p w14:paraId="666F02BD" w14:textId="77777777" w:rsidR="00B50050" w:rsidRDefault="00B50050" w:rsidP="0088127C">
            <w:pPr>
              <w:pStyle w:val="OtherTableBody"/>
            </w:pPr>
            <w:r>
              <w:t>OBSERVATION_PRIOR</w:t>
            </w:r>
          </w:p>
        </w:tc>
        <w:tc>
          <w:tcPr>
            <w:tcW w:w="4200" w:type="dxa"/>
          </w:tcPr>
          <w:p w14:paraId="4BC9097E" w14:textId="77777777" w:rsidR="00B50050" w:rsidRDefault="00B50050" w:rsidP="0088127C">
            <w:pPr>
              <w:pStyle w:val="OtherTableBody"/>
            </w:pPr>
          </w:p>
        </w:tc>
      </w:tr>
      <w:tr w:rsidR="00B50050" w14:paraId="3E27E8DE" w14:textId="77777777" w:rsidTr="00195548">
        <w:tc>
          <w:tcPr>
            <w:tcW w:w="600" w:type="dxa"/>
          </w:tcPr>
          <w:p w14:paraId="4CB13250" w14:textId="77777777" w:rsidR="00B50050" w:rsidRDefault="00B50050" w:rsidP="0088127C">
            <w:pPr>
              <w:pStyle w:val="OtherTableBody"/>
            </w:pPr>
          </w:p>
        </w:tc>
        <w:tc>
          <w:tcPr>
            <w:tcW w:w="600" w:type="dxa"/>
          </w:tcPr>
          <w:p w14:paraId="44E40ACB" w14:textId="77777777" w:rsidR="00B50050" w:rsidRDefault="00B50050" w:rsidP="0088127C">
            <w:pPr>
              <w:pStyle w:val="OtherTableBody"/>
            </w:pPr>
            <w:r>
              <w:t>0391</w:t>
            </w:r>
          </w:p>
        </w:tc>
        <w:tc>
          <w:tcPr>
            <w:tcW w:w="2600" w:type="dxa"/>
          </w:tcPr>
          <w:p w14:paraId="7B7EDE84" w14:textId="77777777" w:rsidR="00B50050" w:rsidRDefault="00B50050" w:rsidP="0088127C">
            <w:pPr>
              <w:pStyle w:val="OtherTableBody"/>
            </w:pPr>
          </w:p>
        </w:tc>
        <w:tc>
          <w:tcPr>
            <w:tcW w:w="1400" w:type="dxa"/>
          </w:tcPr>
          <w:p w14:paraId="4D2B66D0" w14:textId="77777777" w:rsidR="00B50050" w:rsidRDefault="00B50050" w:rsidP="0088127C">
            <w:pPr>
              <w:pStyle w:val="OtherTableBody"/>
            </w:pPr>
            <w:r>
              <w:t>OBSERVATION_REQUEST</w:t>
            </w:r>
          </w:p>
        </w:tc>
        <w:tc>
          <w:tcPr>
            <w:tcW w:w="4200" w:type="dxa"/>
          </w:tcPr>
          <w:p w14:paraId="151412F4" w14:textId="77777777" w:rsidR="00B50050" w:rsidRDefault="00B50050" w:rsidP="0088127C">
            <w:pPr>
              <w:pStyle w:val="OtherTableBody"/>
            </w:pPr>
          </w:p>
        </w:tc>
      </w:tr>
      <w:tr w:rsidR="00B50050" w14:paraId="36B48051" w14:textId="77777777" w:rsidTr="00195548">
        <w:tc>
          <w:tcPr>
            <w:tcW w:w="600" w:type="dxa"/>
          </w:tcPr>
          <w:p w14:paraId="1C1D5867" w14:textId="77777777" w:rsidR="00B50050" w:rsidRDefault="00B50050" w:rsidP="0088127C">
            <w:pPr>
              <w:pStyle w:val="OtherTableBody"/>
            </w:pPr>
          </w:p>
        </w:tc>
        <w:tc>
          <w:tcPr>
            <w:tcW w:w="600" w:type="dxa"/>
          </w:tcPr>
          <w:p w14:paraId="2CD53366" w14:textId="77777777" w:rsidR="00B50050" w:rsidRDefault="00B50050" w:rsidP="0088127C">
            <w:pPr>
              <w:pStyle w:val="OtherTableBody"/>
            </w:pPr>
            <w:r>
              <w:t>0391</w:t>
            </w:r>
          </w:p>
        </w:tc>
        <w:tc>
          <w:tcPr>
            <w:tcW w:w="2600" w:type="dxa"/>
          </w:tcPr>
          <w:p w14:paraId="0A218A94" w14:textId="77777777" w:rsidR="00B50050" w:rsidRDefault="00B50050" w:rsidP="0088127C">
            <w:pPr>
              <w:pStyle w:val="OtherTableBody"/>
            </w:pPr>
          </w:p>
        </w:tc>
        <w:tc>
          <w:tcPr>
            <w:tcW w:w="1400" w:type="dxa"/>
          </w:tcPr>
          <w:p w14:paraId="43CDFDEC" w14:textId="77777777" w:rsidR="00B50050" w:rsidRDefault="00B50050" w:rsidP="0088127C">
            <w:pPr>
              <w:pStyle w:val="OtherTableBody"/>
            </w:pPr>
            <w:r>
              <w:t>OMSERVATION</w:t>
            </w:r>
          </w:p>
        </w:tc>
        <w:tc>
          <w:tcPr>
            <w:tcW w:w="4200" w:type="dxa"/>
          </w:tcPr>
          <w:p w14:paraId="50931C60" w14:textId="77777777" w:rsidR="00B50050" w:rsidRDefault="00B50050" w:rsidP="0088127C">
            <w:pPr>
              <w:pStyle w:val="OtherTableBody"/>
            </w:pPr>
          </w:p>
        </w:tc>
      </w:tr>
      <w:tr w:rsidR="00B50050" w14:paraId="462162C5" w14:textId="77777777" w:rsidTr="00195548">
        <w:tc>
          <w:tcPr>
            <w:tcW w:w="600" w:type="dxa"/>
          </w:tcPr>
          <w:p w14:paraId="45AB7D6A" w14:textId="77777777" w:rsidR="00B50050" w:rsidRDefault="00B50050" w:rsidP="0088127C">
            <w:pPr>
              <w:pStyle w:val="OtherTableBody"/>
            </w:pPr>
          </w:p>
        </w:tc>
        <w:tc>
          <w:tcPr>
            <w:tcW w:w="600" w:type="dxa"/>
          </w:tcPr>
          <w:p w14:paraId="5EF72B1D" w14:textId="77777777" w:rsidR="00B50050" w:rsidRDefault="00B50050" w:rsidP="0088127C">
            <w:pPr>
              <w:pStyle w:val="OtherTableBody"/>
            </w:pPr>
            <w:r>
              <w:t>0391</w:t>
            </w:r>
          </w:p>
        </w:tc>
        <w:tc>
          <w:tcPr>
            <w:tcW w:w="2600" w:type="dxa"/>
          </w:tcPr>
          <w:p w14:paraId="4B3DEF0C" w14:textId="77777777" w:rsidR="00B50050" w:rsidRDefault="00B50050" w:rsidP="0088127C">
            <w:pPr>
              <w:pStyle w:val="OtherTableBody"/>
            </w:pPr>
          </w:p>
        </w:tc>
        <w:tc>
          <w:tcPr>
            <w:tcW w:w="1400" w:type="dxa"/>
          </w:tcPr>
          <w:p w14:paraId="22086E56" w14:textId="77777777" w:rsidR="00B50050" w:rsidRDefault="00B50050" w:rsidP="0088127C">
            <w:pPr>
              <w:pStyle w:val="OtherTableBody"/>
            </w:pPr>
            <w:r>
              <w:t>ORDER</w:t>
            </w:r>
          </w:p>
        </w:tc>
        <w:tc>
          <w:tcPr>
            <w:tcW w:w="4200" w:type="dxa"/>
          </w:tcPr>
          <w:p w14:paraId="387D9DF4" w14:textId="77777777" w:rsidR="00B50050" w:rsidRDefault="00B50050" w:rsidP="0088127C">
            <w:pPr>
              <w:pStyle w:val="OtherTableBody"/>
            </w:pPr>
          </w:p>
        </w:tc>
      </w:tr>
      <w:tr w:rsidR="00B50050" w14:paraId="7EBEDCCF" w14:textId="77777777" w:rsidTr="00195548">
        <w:tc>
          <w:tcPr>
            <w:tcW w:w="600" w:type="dxa"/>
          </w:tcPr>
          <w:p w14:paraId="09D70433" w14:textId="77777777" w:rsidR="00B50050" w:rsidRDefault="00B50050" w:rsidP="0088127C">
            <w:pPr>
              <w:pStyle w:val="OtherTableBody"/>
            </w:pPr>
          </w:p>
        </w:tc>
        <w:tc>
          <w:tcPr>
            <w:tcW w:w="600" w:type="dxa"/>
          </w:tcPr>
          <w:p w14:paraId="18C8C9D5" w14:textId="77777777" w:rsidR="00B50050" w:rsidRDefault="00B50050" w:rsidP="0088127C">
            <w:pPr>
              <w:pStyle w:val="OtherTableBody"/>
            </w:pPr>
            <w:r>
              <w:t>0391</w:t>
            </w:r>
          </w:p>
        </w:tc>
        <w:tc>
          <w:tcPr>
            <w:tcW w:w="2600" w:type="dxa"/>
          </w:tcPr>
          <w:p w14:paraId="69F3B7C9" w14:textId="77777777" w:rsidR="00B50050" w:rsidRDefault="00B50050" w:rsidP="0088127C">
            <w:pPr>
              <w:pStyle w:val="OtherTableBody"/>
            </w:pPr>
          </w:p>
        </w:tc>
        <w:tc>
          <w:tcPr>
            <w:tcW w:w="1400" w:type="dxa"/>
          </w:tcPr>
          <w:p w14:paraId="45DE77D4" w14:textId="77777777" w:rsidR="00B50050" w:rsidRDefault="00B50050" w:rsidP="0088127C">
            <w:pPr>
              <w:pStyle w:val="OtherTableBody"/>
            </w:pPr>
            <w:r>
              <w:t>ORDER_CHOICE</w:t>
            </w:r>
          </w:p>
        </w:tc>
        <w:tc>
          <w:tcPr>
            <w:tcW w:w="4200" w:type="dxa"/>
          </w:tcPr>
          <w:p w14:paraId="02A7E9BE" w14:textId="77777777" w:rsidR="00B50050" w:rsidRDefault="00B50050" w:rsidP="0088127C">
            <w:pPr>
              <w:pStyle w:val="OtherTableBody"/>
            </w:pPr>
          </w:p>
        </w:tc>
      </w:tr>
      <w:tr w:rsidR="00B50050" w14:paraId="7D996BA0" w14:textId="77777777" w:rsidTr="00195548">
        <w:tc>
          <w:tcPr>
            <w:tcW w:w="600" w:type="dxa"/>
          </w:tcPr>
          <w:p w14:paraId="7B29F9A5" w14:textId="77777777" w:rsidR="00B50050" w:rsidRDefault="00B50050" w:rsidP="0088127C">
            <w:pPr>
              <w:pStyle w:val="OtherTableBody"/>
            </w:pPr>
          </w:p>
        </w:tc>
        <w:tc>
          <w:tcPr>
            <w:tcW w:w="600" w:type="dxa"/>
          </w:tcPr>
          <w:p w14:paraId="145B16DF" w14:textId="77777777" w:rsidR="00B50050" w:rsidRDefault="00B50050" w:rsidP="0088127C">
            <w:pPr>
              <w:pStyle w:val="OtherTableBody"/>
            </w:pPr>
            <w:r>
              <w:t>0391</w:t>
            </w:r>
          </w:p>
        </w:tc>
        <w:tc>
          <w:tcPr>
            <w:tcW w:w="2600" w:type="dxa"/>
          </w:tcPr>
          <w:p w14:paraId="05891A18" w14:textId="77777777" w:rsidR="00B50050" w:rsidRDefault="00B50050" w:rsidP="0088127C">
            <w:pPr>
              <w:pStyle w:val="OtherTableBody"/>
            </w:pPr>
          </w:p>
        </w:tc>
        <w:tc>
          <w:tcPr>
            <w:tcW w:w="1400" w:type="dxa"/>
          </w:tcPr>
          <w:p w14:paraId="77BABD38" w14:textId="77777777" w:rsidR="00B50050" w:rsidRDefault="00B50050" w:rsidP="0088127C">
            <w:pPr>
              <w:pStyle w:val="OtherTableBody"/>
            </w:pPr>
            <w:r>
              <w:t>ORDER_DETAIL</w:t>
            </w:r>
          </w:p>
        </w:tc>
        <w:tc>
          <w:tcPr>
            <w:tcW w:w="4200" w:type="dxa"/>
          </w:tcPr>
          <w:p w14:paraId="51F9F784" w14:textId="77777777" w:rsidR="00B50050" w:rsidRDefault="00B50050" w:rsidP="0088127C">
            <w:pPr>
              <w:pStyle w:val="OtherTableBody"/>
            </w:pPr>
          </w:p>
        </w:tc>
      </w:tr>
      <w:tr w:rsidR="00B50050" w14:paraId="7526A315" w14:textId="77777777" w:rsidTr="00195548">
        <w:tc>
          <w:tcPr>
            <w:tcW w:w="600" w:type="dxa"/>
          </w:tcPr>
          <w:p w14:paraId="01C2CFD1" w14:textId="77777777" w:rsidR="00B50050" w:rsidRDefault="00B50050" w:rsidP="0088127C">
            <w:pPr>
              <w:pStyle w:val="OtherTableBody"/>
            </w:pPr>
          </w:p>
        </w:tc>
        <w:tc>
          <w:tcPr>
            <w:tcW w:w="600" w:type="dxa"/>
          </w:tcPr>
          <w:p w14:paraId="29AB2D9D" w14:textId="77777777" w:rsidR="00B50050" w:rsidRDefault="00B50050" w:rsidP="0088127C">
            <w:pPr>
              <w:pStyle w:val="OtherTableBody"/>
            </w:pPr>
            <w:r>
              <w:t>0391</w:t>
            </w:r>
          </w:p>
        </w:tc>
        <w:tc>
          <w:tcPr>
            <w:tcW w:w="2600" w:type="dxa"/>
          </w:tcPr>
          <w:p w14:paraId="2701ABB8" w14:textId="77777777" w:rsidR="00B50050" w:rsidRDefault="00B50050" w:rsidP="0088127C">
            <w:pPr>
              <w:pStyle w:val="OtherTableBody"/>
            </w:pPr>
          </w:p>
        </w:tc>
        <w:tc>
          <w:tcPr>
            <w:tcW w:w="1400" w:type="dxa"/>
          </w:tcPr>
          <w:p w14:paraId="0625677F" w14:textId="77777777" w:rsidR="00B50050" w:rsidRDefault="00B50050" w:rsidP="0088127C">
            <w:pPr>
              <w:pStyle w:val="OtherTableBody"/>
            </w:pPr>
            <w:r>
              <w:t>ORDER_DETAIL_SUPPLEMENT</w:t>
            </w:r>
          </w:p>
        </w:tc>
        <w:tc>
          <w:tcPr>
            <w:tcW w:w="4200" w:type="dxa"/>
          </w:tcPr>
          <w:p w14:paraId="640028B5" w14:textId="77777777" w:rsidR="00B50050" w:rsidRDefault="00B50050" w:rsidP="0088127C">
            <w:pPr>
              <w:pStyle w:val="OtherTableBody"/>
            </w:pPr>
          </w:p>
        </w:tc>
      </w:tr>
      <w:tr w:rsidR="00B50050" w14:paraId="49B58C81" w14:textId="77777777" w:rsidTr="00195548">
        <w:tc>
          <w:tcPr>
            <w:tcW w:w="600" w:type="dxa"/>
          </w:tcPr>
          <w:p w14:paraId="664B5C14" w14:textId="77777777" w:rsidR="00B50050" w:rsidRDefault="00B50050" w:rsidP="0088127C">
            <w:pPr>
              <w:pStyle w:val="OtherTableBody"/>
            </w:pPr>
          </w:p>
        </w:tc>
        <w:tc>
          <w:tcPr>
            <w:tcW w:w="600" w:type="dxa"/>
          </w:tcPr>
          <w:p w14:paraId="74186A6B" w14:textId="77777777" w:rsidR="00B50050" w:rsidRDefault="00B50050" w:rsidP="0088127C">
            <w:pPr>
              <w:pStyle w:val="OtherTableBody"/>
            </w:pPr>
            <w:r>
              <w:t>0391</w:t>
            </w:r>
          </w:p>
        </w:tc>
        <w:tc>
          <w:tcPr>
            <w:tcW w:w="2600" w:type="dxa"/>
          </w:tcPr>
          <w:p w14:paraId="67B76E13" w14:textId="77777777" w:rsidR="00B50050" w:rsidRDefault="00B50050" w:rsidP="0088127C">
            <w:pPr>
              <w:pStyle w:val="OtherTableBody"/>
            </w:pPr>
          </w:p>
        </w:tc>
        <w:tc>
          <w:tcPr>
            <w:tcW w:w="1400" w:type="dxa"/>
          </w:tcPr>
          <w:p w14:paraId="0306BBA1" w14:textId="77777777" w:rsidR="00B50050" w:rsidRDefault="00B50050" w:rsidP="0088127C">
            <w:pPr>
              <w:pStyle w:val="OtherTableBody"/>
            </w:pPr>
            <w:r>
              <w:t>ORDER_DIET</w:t>
            </w:r>
          </w:p>
        </w:tc>
        <w:tc>
          <w:tcPr>
            <w:tcW w:w="4200" w:type="dxa"/>
          </w:tcPr>
          <w:p w14:paraId="3458B21B" w14:textId="77777777" w:rsidR="00B50050" w:rsidRDefault="00B50050" w:rsidP="0088127C">
            <w:pPr>
              <w:pStyle w:val="OtherTableBody"/>
            </w:pPr>
          </w:p>
        </w:tc>
      </w:tr>
      <w:tr w:rsidR="00B50050" w14:paraId="6DBDB0BF" w14:textId="77777777" w:rsidTr="00195548">
        <w:tc>
          <w:tcPr>
            <w:tcW w:w="600" w:type="dxa"/>
          </w:tcPr>
          <w:p w14:paraId="54DC0169" w14:textId="77777777" w:rsidR="00B50050" w:rsidRDefault="00B50050" w:rsidP="0088127C">
            <w:pPr>
              <w:pStyle w:val="OtherTableBody"/>
            </w:pPr>
          </w:p>
        </w:tc>
        <w:tc>
          <w:tcPr>
            <w:tcW w:w="600" w:type="dxa"/>
          </w:tcPr>
          <w:p w14:paraId="172EFD1A" w14:textId="77777777" w:rsidR="00B50050" w:rsidRDefault="00B50050" w:rsidP="0088127C">
            <w:pPr>
              <w:pStyle w:val="OtherTableBody"/>
            </w:pPr>
            <w:r>
              <w:t>0391</w:t>
            </w:r>
          </w:p>
        </w:tc>
        <w:tc>
          <w:tcPr>
            <w:tcW w:w="2600" w:type="dxa"/>
          </w:tcPr>
          <w:p w14:paraId="00B08DC4" w14:textId="77777777" w:rsidR="00B50050" w:rsidRDefault="00B50050" w:rsidP="0088127C">
            <w:pPr>
              <w:pStyle w:val="OtherTableBody"/>
            </w:pPr>
          </w:p>
        </w:tc>
        <w:tc>
          <w:tcPr>
            <w:tcW w:w="1400" w:type="dxa"/>
          </w:tcPr>
          <w:p w14:paraId="103B37FA" w14:textId="77777777" w:rsidR="00B50050" w:rsidRDefault="00B50050" w:rsidP="0088127C">
            <w:pPr>
              <w:pStyle w:val="OtherTableBody"/>
            </w:pPr>
            <w:r>
              <w:t>ORDER_ENCODED</w:t>
            </w:r>
          </w:p>
        </w:tc>
        <w:tc>
          <w:tcPr>
            <w:tcW w:w="4200" w:type="dxa"/>
          </w:tcPr>
          <w:p w14:paraId="4ADF25E5" w14:textId="77777777" w:rsidR="00B50050" w:rsidRDefault="00B50050" w:rsidP="0088127C">
            <w:pPr>
              <w:pStyle w:val="OtherTableBody"/>
            </w:pPr>
          </w:p>
        </w:tc>
      </w:tr>
      <w:tr w:rsidR="00B50050" w14:paraId="2DFC2E48" w14:textId="77777777" w:rsidTr="00195548">
        <w:tc>
          <w:tcPr>
            <w:tcW w:w="600" w:type="dxa"/>
          </w:tcPr>
          <w:p w14:paraId="21327CC9" w14:textId="77777777" w:rsidR="00B50050" w:rsidRDefault="00B50050" w:rsidP="0088127C">
            <w:pPr>
              <w:pStyle w:val="OtherTableBody"/>
            </w:pPr>
          </w:p>
        </w:tc>
        <w:tc>
          <w:tcPr>
            <w:tcW w:w="600" w:type="dxa"/>
          </w:tcPr>
          <w:p w14:paraId="28E9E5FD" w14:textId="77777777" w:rsidR="00B50050" w:rsidRDefault="00B50050" w:rsidP="0088127C">
            <w:pPr>
              <w:pStyle w:val="OtherTableBody"/>
            </w:pPr>
            <w:r>
              <w:t>0391</w:t>
            </w:r>
          </w:p>
        </w:tc>
        <w:tc>
          <w:tcPr>
            <w:tcW w:w="2600" w:type="dxa"/>
          </w:tcPr>
          <w:p w14:paraId="3028F2E1" w14:textId="77777777" w:rsidR="00B50050" w:rsidRDefault="00B50050" w:rsidP="0088127C">
            <w:pPr>
              <w:pStyle w:val="OtherTableBody"/>
            </w:pPr>
          </w:p>
        </w:tc>
        <w:tc>
          <w:tcPr>
            <w:tcW w:w="1400" w:type="dxa"/>
          </w:tcPr>
          <w:p w14:paraId="2DFA5EA8" w14:textId="77777777" w:rsidR="00B50050" w:rsidRDefault="00B50050" w:rsidP="0088127C">
            <w:pPr>
              <w:pStyle w:val="OtherTableBody"/>
            </w:pPr>
            <w:r>
              <w:t>ORDER_OBSERVATION</w:t>
            </w:r>
          </w:p>
        </w:tc>
        <w:tc>
          <w:tcPr>
            <w:tcW w:w="4200" w:type="dxa"/>
          </w:tcPr>
          <w:p w14:paraId="790E205B" w14:textId="77777777" w:rsidR="00B50050" w:rsidRDefault="00B50050" w:rsidP="0088127C">
            <w:pPr>
              <w:pStyle w:val="OtherTableBody"/>
            </w:pPr>
          </w:p>
        </w:tc>
      </w:tr>
      <w:tr w:rsidR="00B50050" w14:paraId="1F9F2173" w14:textId="77777777" w:rsidTr="00195548">
        <w:tc>
          <w:tcPr>
            <w:tcW w:w="600" w:type="dxa"/>
          </w:tcPr>
          <w:p w14:paraId="3E88574C" w14:textId="77777777" w:rsidR="00B50050" w:rsidRDefault="00B50050" w:rsidP="0088127C">
            <w:pPr>
              <w:pStyle w:val="OtherTableBody"/>
            </w:pPr>
          </w:p>
        </w:tc>
        <w:tc>
          <w:tcPr>
            <w:tcW w:w="600" w:type="dxa"/>
          </w:tcPr>
          <w:p w14:paraId="0F89E1F8" w14:textId="77777777" w:rsidR="00B50050" w:rsidRDefault="00B50050" w:rsidP="0088127C">
            <w:pPr>
              <w:pStyle w:val="OtherTableBody"/>
            </w:pPr>
            <w:r>
              <w:t>0391</w:t>
            </w:r>
          </w:p>
        </w:tc>
        <w:tc>
          <w:tcPr>
            <w:tcW w:w="2600" w:type="dxa"/>
          </w:tcPr>
          <w:p w14:paraId="37AE9507" w14:textId="77777777" w:rsidR="00B50050" w:rsidRDefault="00B50050" w:rsidP="0088127C">
            <w:pPr>
              <w:pStyle w:val="OtherTableBody"/>
            </w:pPr>
          </w:p>
        </w:tc>
        <w:tc>
          <w:tcPr>
            <w:tcW w:w="1400" w:type="dxa"/>
          </w:tcPr>
          <w:p w14:paraId="3F97EE48" w14:textId="77777777" w:rsidR="00B50050" w:rsidRDefault="00B50050" w:rsidP="0088127C">
            <w:pPr>
              <w:pStyle w:val="OtherTableBody"/>
            </w:pPr>
            <w:r>
              <w:t>ORDER_PRIOR</w:t>
            </w:r>
          </w:p>
        </w:tc>
        <w:tc>
          <w:tcPr>
            <w:tcW w:w="4200" w:type="dxa"/>
          </w:tcPr>
          <w:p w14:paraId="429D1799" w14:textId="77777777" w:rsidR="00B50050" w:rsidRDefault="00B50050" w:rsidP="0088127C">
            <w:pPr>
              <w:pStyle w:val="OtherTableBody"/>
            </w:pPr>
          </w:p>
        </w:tc>
      </w:tr>
      <w:tr w:rsidR="00B50050" w14:paraId="406362C9" w14:textId="77777777" w:rsidTr="00195548">
        <w:tc>
          <w:tcPr>
            <w:tcW w:w="600" w:type="dxa"/>
          </w:tcPr>
          <w:p w14:paraId="36D2FC97" w14:textId="77777777" w:rsidR="00B50050" w:rsidRDefault="00B50050" w:rsidP="0088127C">
            <w:pPr>
              <w:pStyle w:val="OtherTableBody"/>
            </w:pPr>
          </w:p>
        </w:tc>
        <w:tc>
          <w:tcPr>
            <w:tcW w:w="600" w:type="dxa"/>
          </w:tcPr>
          <w:p w14:paraId="5730EF17" w14:textId="77777777" w:rsidR="00B50050" w:rsidRDefault="00B50050" w:rsidP="0088127C">
            <w:pPr>
              <w:pStyle w:val="OtherTableBody"/>
            </w:pPr>
            <w:r>
              <w:t>0391</w:t>
            </w:r>
          </w:p>
        </w:tc>
        <w:tc>
          <w:tcPr>
            <w:tcW w:w="2600" w:type="dxa"/>
          </w:tcPr>
          <w:p w14:paraId="0B513514" w14:textId="77777777" w:rsidR="00B50050" w:rsidRDefault="00B50050" w:rsidP="0088127C">
            <w:pPr>
              <w:pStyle w:val="OtherTableBody"/>
            </w:pPr>
          </w:p>
        </w:tc>
        <w:tc>
          <w:tcPr>
            <w:tcW w:w="1400" w:type="dxa"/>
          </w:tcPr>
          <w:p w14:paraId="456DED13" w14:textId="77777777" w:rsidR="00B50050" w:rsidRDefault="00B50050" w:rsidP="0088127C">
            <w:pPr>
              <w:pStyle w:val="OtherTableBody"/>
            </w:pPr>
            <w:r>
              <w:t>ORDER_TRAY</w:t>
            </w:r>
          </w:p>
        </w:tc>
        <w:tc>
          <w:tcPr>
            <w:tcW w:w="4200" w:type="dxa"/>
          </w:tcPr>
          <w:p w14:paraId="252CBD35" w14:textId="77777777" w:rsidR="00B50050" w:rsidRDefault="00B50050" w:rsidP="0088127C">
            <w:pPr>
              <w:pStyle w:val="OtherTableBody"/>
            </w:pPr>
          </w:p>
        </w:tc>
      </w:tr>
      <w:tr w:rsidR="00B50050" w14:paraId="249B7AE9" w14:textId="77777777" w:rsidTr="00195548">
        <w:tc>
          <w:tcPr>
            <w:tcW w:w="600" w:type="dxa"/>
          </w:tcPr>
          <w:p w14:paraId="3FD18C44" w14:textId="77777777" w:rsidR="00B50050" w:rsidRDefault="00B50050" w:rsidP="0088127C">
            <w:pPr>
              <w:pStyle w:val="OtherTableBody"/>
            </w:pPr>
          </w:p>
        </w:tc>
        <w:tc>
          <w:tcPr>
            <w:tcW w:w="600" w:type="dxa"/>
          </w:tcPr>
          <w:p w14:paraId="64FEDEF9" w14:textId="77777777" w:rsidR="00B50050" w:rsidRDefault="00B50050" w:rsidP="0088127C">
            <w:pPr>
              <w:pStyle w:val="OtherTableBody"/>
            </w:pPr>
            <w:r>
              <w:t>0391</w:t>
            </w:r>
          </w:p>
        </w:tc>
        <w:tc>
          <w:tcPr>
            <w:tcW w:w="2600" w:type="dxa"/>
          </w:tcPr>
          <w:p w14:paraId="20BCE13B" w14:textId="77777777" w:rsidR="00B50050" w:rsidRDefault="00B50050" w:rsidP="0088127C">
            <w:pPr>
              <w:pStyle w:val="OtherTableBody"/>
            </w:pPr>
          </w:p>
        </w:tc>
        <w:tc>
          <w:tcPr>
            <w:tcW w:w="1400" w:type="dxa"/>
          </w:tcPr>
          <w:p w14:paraId="0919680F" w14:textId="77777777" w:rsidR="00B50050" w:rsidRDefault="00B50050" w:rsidP="0088127C">
            <w:pPr>
              <w:pStyle w:val="OtherTableBody"/>
            </w:pPr>
            <w:r>
              <w:t>PATHWAY</w:t>
            </w:r>
          </w:p>
        </w:tc>
        <w:tc>
          <w:tcPr>
            <w:tcW w:w="4200" w:type="dxa"/>
          </w:tcPr>
          <w:p w14:paraId="2EB9AFD6" w14:textId="77777777" w:rsidR="00B50050" w:rsidRDefault="00B50050" w:rsidP="0088127C">
            <w:pPr>
              <w:pStyle w:val="OtherTableBody"/>
            </w:pPr>
          </w:p>
        </w:tc>
      </w:tr>
      <w:tr w:rsidR="00B50050" w14:paraId="064BAD3B" w14:textId="77777777" w:rsidTr="00195548">
        <w:tc>
          <w:tcPr>
            <w:tcW w:w="600" w:type="dxa"/>
          </w:tcPr>
          <w:p w14:paraId="7BC71222" w14:textId="77777777" w:rsidR="00B50050" w:rsidRDefault="00B50050" w:rsidP="0088127C">
            <w:pPr>
              <w:pStyle w:val="OtherTableBody"/>
            </w:pPr>
          </w:p>
        </w:tc>
        <w:tc>
          <w:tcPr>
            <w:tcW w:w="600" w:type="dxa"/>
          </w:tcPr>
          <w:p w14:paraId="1F0FAC39" w14:textId="77777777" w:rsidR="00B50050" w:rsidRDefault="00B50050" w:rsidP="0088127C">
            <w:pPr>
              <w:pStyle w:val="OtherTableBody"/>
            </w:pPr>
            <w:r>
              <w:t>0391</w:t>
            </w:r>
          </w:p>
        </w:tc>
        <w:tc>
          <w:tcPr>
            <w:tcW w:w="2600" w:type="dxa"/>
          </w:tcPr>
          <w:p w14:paraId="374EC293" w14:textId="77777777" w:rsidR="00B50050" w:rsidRDefault="00B50050" w:rsidP="0088127C">
            <w:pPr>
              <w:pStyle w:val="OtherTableBody"/>
            </w:pPr>
          </w:p>
        </w:tc>
        <w:tc>
          <w:tcPr>
            <w:tcW w:w="1400" w:type="dxa"/>
          </w:tcPr>
          <w:p w14:paraId="638B6042" w14:textId="77777777" w:rsidR="00B50050" w:rsidRDefault="00B50050" w:rsidP="0088127C">
            <w:pPr>
              <w:pStyle w:val="OtherTableBody"/>
            </w:pPr>
            <w:r>
              <w:t>PATHWAY_ROLE</w:t>
            </w:r>
          </w:p>
        </w:tc>
        <w:tc>
          <w:tcPr>
            <w:tcW w:w="4200" w:type="dxa"/>
          </w:tcPr>
          <w:p w14:paraId="74F8C287" w14:textId="77777777" w:rsidR="00B50050" w:rsidRDefault="00B50050" w:rsidP="0088127C">
            <w:pPr>
              <w:pStyle w:val="OtherTableBody"/>
            </w:pPr>
          </w:p>
        </w:tc>
      </w:tr>
      <w:tr w:rsidR="00B50050" w14:paraId="38899ADF" w14:textId="77777777" w:rsidTr="00195548">
        <w:tc>
          <w:tcPr>
            <w:tcW w:w="600" w:type="dxa"/>
          </w:tcPr>
          <w:p w14:paraId="20417166" w14:textId="77777777" w:rsidR="00B50050" w:rsidRDefault="00B50050" w:rsidP="0088127C">
            <w:pPr>
              <w:pStyle w:val="OtherTableBody"/>
            </w:pPr>
          </w:p>
        </w:tc>
        <w:tc>
          <w:tcPr>
            <w:tcW w:w="600" w:type="dxa"/>
          </w:tcPr>
          <w:p w14:paraId="09A81C0B" w14:textId="77777777" w:rsidR="00B50050" w:rsidRDefault="00B50050" w:rsidP="0088127C">
            <w:pPr>
              <w:pStyle w:val="OtherTableBody"/>
            </w:pPr>
            <w:r>
              <w:t>0391</w:t>
            </w:r>
          </w:p>
        </w:tc>
        <w:tc>
          <w:tcPr>
            <w:tcW w:w="2600" w:type="dxa"/>
          </w:tcPr>
          <w:p w14:paraId="11487823" w14:textId="77777777" w:rsidR="00B50050" w:rsidRDefault="00B50050" w:rsidP="0088127C">
            <w:pPr>
              <w:pStyle w:val="OtherTableBody"/>
            </w:pPr>
          </w:p>
        </w:tc>
        <w:tc>
          <w:tcPr>
            <w:tcW w:w="1400" w:type="dxa"/>
          </w:tcPr>
          <w:p w14:paraId="24359BA7" w14:textId="77777777" w:rsidR="00B50050" w:rsidRDefault="00B50050" w:rsidP="0088127C">
            <w:pPr>
              <w:pStyle w:val="OtherTableBody"/>
            </w:pPr>
            <w:r>
              <w:t>PATIENT</w:t>
            </w:r>
          </w:p>
        </w:tc>
        <w:tc>
          <w:tcPr>
            <w:tcW w:w="4200" w:type="dxa"/>
          </w:tcPr>
          <w:p w14:paraId="37A10D57" w14:textId="77777777" w:rsidR="00B50050" w:rsidRDefault="00B50050" w:rsidP="0088127C">
            <w:pPr>
              <w:pStyle w:val="OtherTableBody"/>
            </w:pPr>
          </w:p>
        </w:tc>
      </w:tr>
      <w:tr w:rsidR="00B50050" w14:paraId="06EBEBE1" w14:textId="77777777" w:rsidTr="00195548">
        <w:tc>
          <w:tcPr>
            <w:tcW w:w="600" w:type="dxa"/>
          </w:tcPr>
          <w:p w14:paraId="120735CE" w14:textId="77777777" w:rsidR="00B50050" w:rsidRDefault="00B50050" w:rsidP="0088127C">
            <w:pPr>
              <w:pStyle w:val="OtherTableBody"/>
            </w:pPr>
          </w:p>
        </w:tc>
        <w:tc>
          <w:tcPr>
            <w:tcW w:w="600" w:type="dxa"/>
          </w:tcPr>
          <w:p w14:paraId="39A7DCAE" w14:textId="77777777" w:rsidR="00B50050" w:rsidRDefault="00B50050" w:rsidP="0088127C">
            <w:pPr>
              <w:pStyle w:val="OtherTableBody"/>
            </w:pPr>
            <w:r>
              <w:t>0391</w:t>
            </w:r>
          </w:p>
        </w:tc>
        <w:tc>
          <w:tcPr>
            <w:tcW w:w="2600" w:type="dxa"/>
          </w:tcPr>
          <w:p w14:paraId="77C9C591" w14:textId="77777777" w:rsidR="00B50050" w:rsidRDefault="00B50050" w:rsidP="0088127C">
            <w:pPr>
              <w:pStyle w:val="OtherTableBody"/>
            </w:pPr>
          </w:p>
        </w:tc>
        <w:tc>
          <w:tcPr>
            <w:tcW w:w="1400" w:type="dxa"/>
          </w:tcPr>
          <w:p w14:paraId="12AD3B06" w14:textId="77777777" w:rsidR="00B50050" w:rsidRDefault="00B50050" w:rsidP="0088127C">
            <w:pPr>
              <w:pStyle w:val="OtherTableBody"/>
            </w:pPr>
            <w:r>
              <w:t>PATIENT_PRIOR</w:t>
            </w:r>
          </w:p>
        </w:tc>
        <w:tc>
          <w:tcPr>
            <w:tcW w:w="4200" w:type="dxa"/>
          </w:tcPr>
          <w:p w14:paraId="1ABE05A9" w14:textId="77777777" w:rsidR="00B50050" w:rsidRDefault="00B50050" w:rsidP="0088127C">
            <w:pPr>
              <w:pStyle w:val="OtherTableBody"/>
            </w:pPr>
          </w:p>
        </w:tc>
      </w:tr>
      <w:tr w:rsidR="00B50050" w14:paraId="31BFB644" w14:textId="77777777" w:rsidTr="00195548">
        <w:tc>
          <w:tcPr>
            <w:tcW w:w="600" w:type="dxa"/>
          </w:tcPr>
          <w:p w14:paraId="23C4D528" w14:textId="77777777" w:rsidR="00B50050" w:rsidRDefault="00B50050" w:rsidP="0088127C">
            <w:pPr>
              <w:pStyle w:val="OtherTableBody"/>
            </w:pPr>
          </w:p>
        </w:tc>
        <w:tc>
          <w:tcPr>
            <w:tcW w:w="600" w:type="dxa"/>
          </w:tcPr>
          <w:p w14:paraId="51321EC5" w14:textId="77777777" w:rsidR="00B50050" w:rsidRDefault="00B50050" w:rsidP="0088127C">
            <w:pPr>
              <w:pStyle w:val="OtherTableBody"/>
            </w:pPr>
            <w:r>
              <w:t>0391</w:t>
            </w:r>
          </w:p>
        </w:tc>
        <w:tc>
          <w:tcPr>
            <w:tcW w:w="2600" w:type="dxa"/>
          </w:tcPr>
          <w:p w14:paraId="0AD35119" w14:textId="77777777" w:rsidR="00B50050" w:rsidRDefault="00B50050" w:rsidP="0088127C">
            <w:pPr>
              <w:pStyle w:val="OtherTableBody"/>
            </w:pPr>
          </w:p>
        </w:tc>
        <w:tc>
          <w:tcPr>
            <w:tcW w:w="1400" w:type="dxa"/>
          </w:tcPr>
          <w:p w14:paraId="67DAE447" w14:textId="77777777" w:rsidR="00B50050" w:rsidRDefault="00B50050" w:rsidP="0088127C">
            <w:pPr>
              <w:pStyle w:val="OtherTableBody"/>
            </w:pPr>
            <w:r>
              <w:t>PATIENT_RESULT</w:t>
            </w:r>
          </w:p>
        </w:tc>
        <w:tc>
          <w:tcPr>
            <w:tcW w:w="4200" w:type="dxa"/>
          </w:tcPr>
          <w:p w14:paraId="53745A79" w14:textId="77777777" w:rsidR="00B50050" w:rsidRDefault="00B50050" w:rsidP="0088127C">
            <w:pPr>
              <w:pStyle w:val="OtherTableBody"/>
            </w:pPr>
          </w:p>
        </w:tc>
      </w:tr>
      <w:tr w:rsidR="00B50050" w14:paraId="73E5929E" w14:textId="77777777" w:rsidTr="00195548">
        <w:tc>
          <w:tcPr>
            <w:tcW w:w="600" w:type="dxa"/>
          </w:tcPr>
          <w:p w14:paraId="22C00E2B" w14:textId="77777777" w:rsidR="00B50050" w:rsidRDefault="00B50050" w:rsidP="0088127C">
            <w:pPr>
              <w:pStyle w:val="OtherTableBody"/>
            </w:pPr>
          </w:p>
        </w:tc>
        <w:tc>
          <w:tcPr>
            <w:tcW w:w="600" w:type="dxa"/>
          </w:tcPr>
          <w:p w14:paraId="3CEC5BB1" w14:textId="77777777" w:rsidR="00B50050" w:rsidRDefault="00B50050" w:rsidP="0088127C">
            <w:pPr>
              <w:pStyle w:val="OtherTableBody"/>
            </w:pPr>
            <w:r>
              <w:t>0391</w:t>
            </w:r>
          </w:p>
        </w:tc>
        <w:tc>
          <w:tcPr>
            <w:tcW w:w="2600" w:type="dxa"/>
          </w:tcPr>
          <w:p w14:paraId="5286677F" w14:textId="77777777" w:rsidR="00B50050" w:rsidRDefault="00B50050" w:rsidP="0088127C">
            <w:pPr>
              <w:pStyle w:val="OtherTableBody"/>
            </w:pPr>
          </w:p>
        </w:tc>
        <w:tc>
          <w:tcPr>
            <w:tcW w:w="1400" w:type="dxa"/>
          </w:tcPr>
          <w:p w14:paraId="093D56F2" w14:textId="77777777" w:rsidR="00B50050" w:rsidRDefault="00B50050" w:rsidP="0088127C">
            <w:pPr>
              <w:pStyle w:val="OtherTableBody"/>
            </w:pPr>
            <w:r>
              <w:t>PATIENT_VISIT</w:t>
            </w:r>
          </w:p>
        </w:tc>
        <w:tc>
          <w:tcPr>
            <w:tcW w:w="4200" w:type="dxa"/>
          </w:tcPr>
          <w:p w14:paraId="113D334C" w14:textId="77777777" w:rsidR="00B50050" w:rsidRDefault="00B50050" w:rsidP="0088127C">
            <w:pPr>
              <w:pStyle w:val="OtherTableBody"/>
            </w:pPr>
          </w:p>
        </w:tc>
      </w:tr>
      <w:tr w:rsidR="00B50050" w14:paraId="2E595848" w14:textId="77777777" w:rsidTr="00195548">
        <w:tc>
          <w:tcPr>
            <w:tcW w:w="600" w:type="dxa"/>
          </w:tcPr>
          <w:p w14:paraId="4936B773" w14:textId="77777777" w:rsidR="00B50050" w:rsidRDefault="00B50050" w:rsidP="0088127C">
            <w:pPr>
              <w:pStyle w:val="OtherTableBody"/>
            </w:pPr>
          </w:p>
        </w:tc>
        <w:tc>
          <w:tcPr>
            <w:tcW w:w="600" w:type="dxa"/>
          </w:tcPr>
          <w:p w14:paraId="5328A0F3" w14:textId="77777777" w:rsidR="00B50050" w:rsidRDefault="00B50050" w:rsidP="0088127C">
            <w:pPr>
              <w:pStyle w:val="OtherTableBody"/>
            </w:pPr>
            <w:r>
              <w:t>0391</w:t>
            </w:r>
          </w:p>
        </w:tc>
        <w:tc>
          <w:tcPr>
            <w:tcW w:w="2600" w:type="dxa"/>
          </w:tcPr>
          <w:p w14:paraId="58B372E0" w14:textId="77777777" w:rsidR="00B50050" w:rsidRDefault="00B50050" w:rsidP="0088127C">
            <w:pPr>
              <w:pStyle w:val="OtherTableBody"/>
            </w:pPr>
          </w:p>
        </w:tc>
        <w:tc>
          <w:tcPr>
            <w:tcW w:w="1400" w:type="dxa"/>
          </w:tcPr>
          <w:p w14:paraId="774AEB17" w14:textId="77777777" w:rsidR="00B50050" w:rsidRDefault="00B50050" w:rsidP="0088127C">
            <w:pPr>
              <w:pStyle w:val="OtherTableBody"/>
            </w:pPr>
            <w:r>
              <w:t>PATIENT_VISIT_PRIOR</w:t>
            </w:r>
          </w:p>
        </w:tc>
        <w:tc>
          <w:tcPr>
            <w:tcW w:w="4200" w:type="dxa"/>
          </w:tcPr>
          <w:p w14:paraId="1029CAE4" w14:textId="77777777" w:rsidR="00B50050" w:rsidRDefault="00B50050" w:rsidP="0088127C">
            <w:pPr>
              <w:pStyle w:val="OtherTableBody"/>
            </w:pPr>
          </w:p>
        </w:tc>
      </w:tr>
      <w:tr w:rsidR="00B50050" w14:paraId="213FE14B" w14:textId="77777777" w:rsidTr="00195548">
        <w:tc>
          <w:tcPr>
            <w:tcW w:w="600" w:type="dxa"/>
          </w:tcPr>
          <w:p w14:paraId="349C98A0" w14:textId="77777777" w:rsidR="00B50050" w:rsidRDefault="00B50050" w:rsidP="0088127C">
            <w:pPr>
              <w:pStyle w:val="OtherTableBody"/>
            </w:pPr>
          </w:p>
        </w:tc>
        <w:tc>
          <w:tcPr>
            <w:tcW w:w="600" w:type="dxa"/>
          </w:tcPr>
          <w:p w14:paraId="7697FD20" w14:textId="77777777" w:rsidR="00B50050" w:rsidRDefault="00B50050" w:rsidP="0088127C">
            <w:pPr>
              <w:pStyle w:val="OtherTableBody"/>
            </w:pPr>
            <w:r>
              <w:t>0391</w:t>
            </w:r>
          </w:p>
        </w:tc>
        <w:tc>
          <w:tcPr>
            <w:tcW w:w="2600" w:type="dxa"/>
          </w:tcPr>
          <w:p w14:paraId="3FD6AE02" w14:textId="77777777" w:rsidR="00B50050" w:rsidRDefault="00B50050" w:rsidP="0088127C">
            <w:pPr>
              <w:pStyle w:val="OtherTableBody"/>
            </w:pPr>
          </w:p>
        </w:tc>
        <w:tc>
          <w:tcPr>
            <w:tcW w:w="1400" w:type="dxa"/>
          </w:tcPr>
          <w:p w14:paraId="29DE6675" w14:textId="77777777" w:rsidR="00B50050" w:rsidRDefault="00B50050" w:rsidP="0088127C">
            <w:pPr>
              <w:pStyle w:val="OtherTableBody"/>
            </w:pPr>
            <w:r>
              <w:t>PERSONNEL_RESOURCE</w:t>
            </w:r>
          </w:p>
        </w:tc>
        <w:tc>
          <w:tcPr>
            <w:tcW w:w="4200" w:type="dxa"/>
          </w:tcPr>
          <w:p w14:paraId="540D6747" w14:textId="77777777" w:rsidR="00B50050" w:rsidRDefault="00B50050" w:rsidP="0088127C">
            <w:pPr>
              <w:pStyle w:val="OtherTableBody"/>
            </w:pPr>
          </w:p>
        </w:tc>
      </w:tr>
      <w:tr w:rsidR="00B50050" w14:paraId="2E4FB0CD" w14:textId="77777777" w:rsidTr="00195548">
        <w:tc>
          <w:tcPr>
            <w:tcW w:w="600" w:type="dxa"/>
          </w:tcPr>
          <w:p w14:paraId="2AB2AD33" w14:textId="77777777" w:rsidR="00B50050" w:rsidRDefault="00B50050" w:rsidP="0088127C">
            <w:pPr>
              <w:pStyle w:val="OtherTableBody"/>
            </w:pPr>
          </w:p>
        </w:tc>
        <w:tc>
          <w:tcPr>
            <w:tcW w:w="600" w:type="dxa"/>
          </w:tcPr>
          <w:p w14:paraId="23AB44C9" w14:textId="77777777" w:rsidR="00B50050" w:rsidRDefault="00B50050" w:rsidP="0088127C">
            <w:pPr>
              <w:pStyle w:val="OtherTableBody"/>
            </w:pPr>
            <w:r>
              <w:t>0391</w:t>
            </w:r>
          </w:p>
        </w:tc>
        <w:tc>
          <w:tcPr>
            <w:tcW w:w="2600" w:type="dxa"/>
          </w:tcPr>
          <w:p w14:paraId="7C7AA2E4" w14:textId="77777777" w:rsidR="00B50050" w:rsidRDefault="00B50050" w:rsidP="0088127C">
            <w:pPr>
              <w:pStyle w:val="OtherTableBody"/>
            </w:pPr>
          </w:p>
        </w:tc>
        <w:tc>
          <w:tcPr>
            <w:tcW w:w="1400" w:type="dxa"/>
          </w:tcPr>
          <w:p w14:paraId="07C7F6CC" w14:textId="77777777" w:rsidR="00B50050" w:rsidRDefault="00B50050" w:rsidP="0088127C">
            <w:pPr>
              <w:pStyle w:val="OtherTableBody"/>
            </w:pPr>
            <w:r>
              <w:t>PEX_CAUSE</w:t>
            </w:r>
          </w:p>
        </w:tc>
        <w:tc>
          <w:tcPr>
            <w:tcW w:w="4200" w:type="dxa"/>
          </w:tcPr>
          <w:p w14:paraId="1D53AE3A" w14:textId="77777777" w:rsidR="00B50050" w:rsidRDefault="00B50050" w:rsidP="0088127C">
            <w:pPr>
              <w:pStyle w:val="OtherTableBody"/>
            </w:pPr>
          </w:p>
        </w:tc>
      </w:tr>
      <w:tr w:rsidR="00B50050" w14:paraId="734037AE" w14:textId="77777777" w:rsidTr="00195548">
        <w:tc>
          <w:tcPr>
            <w:tcW w:w="600" w:type="dxa"/>
          </w:tcPr>
          <w:p w14:paraId="423E781F" w14:textId="77777777" w:rsidR="00B50050" w:rsidRDefault="00B50050" w:rsidP="0088127C">
            <w:pPr>
              <w:pStyle w:val="OtherTableBody"/>
            </w:pPr>
          </w:p>
        </w:tc>
        <w:tc>
          <w:tcPr>
            <w:tcW w:w="600" w:type="dxa"/>
          </w:tcPr>
          <w:p w14:paraId="71931A52" w14:textId="77777777" w:rsidR="00B50050" w:rsidRDefault="00B50050" w:rsidP="0088127C">
            <w:pPr>
              <w:pStyle w:val="OtherTableBody"/>
            </w:pPr>
            <w:r>
              <w:t>0391</w:t>
            </w:r>
          </w:p>
        </w:tc>
        <w:tc>
          <w:tcPr>
            <w:tcW w:w="2600" w:type="dxa"/>
          </w:tcPr>
          <w:p w14:paraId="3365AC8F" w14:textId="77777777" w:rsidR="00B50050" w:rsidRDefault="00B50050" w:rsidP="0088127C">
            <w:pPr>
              <w:pStyle w:val="OtherTableBody"/>
            </w:pPr>
          </w:p>
        </w:tc>
        <w:tc>
          <w:tcPr>
            <w:tcW w:w="1400" w:type="dxa"/>
          </w:tcPr>
          <w:p w14:paraId="5E99ABA9" w14:textId="77777777" w:rsidR="00B50050" w:rsidRDefault="00B50050" w:rsidP="0088127C">
            <w:pPr>
              <w:pStyle w:val="OtherTableBody"/>
            </w:pPr>
            <w:r>
              <w:t>PEX_OBSERVATION</w:t>
            </w:r>
          </w:p>
        </w:tc>
        <w:tc>
          <w:tcPr>
            <w:tcW w:w="4200" w:type="dxa"/>
          </w:tcPr>
          <w:p w14:paraId="485B57B3" w14:textId="77777777" w:rsidR="00B50050" w:rsidRDefault="00B50050" w:rsidP="0088127C">
            <w:pPr>
              <w:pStyle w:val="OtherTableBody"/>
            </w:pPr>
          </w:p>
        </w:tc>
      </w:tr>
      <w:tr w:rsidR="00B50050" w14:paraId="38CC7885" w14:textId="77777777" w:rsidTr="00195548">
        <w:tc>
          <w:tcPr>
            <w:tcW w:w="600" w:type="dxa"/>
          </w:tcPr>
          <w:p w14:paraId="01A4FD42" w14:textId="77777777" w:rsidR="00B50050" w:rsidRDefault="00B50050" w:rsidP="0088127C">
            <w:pPr>
              <w:pStyle w:val="OtherTableBody"/>
            </w:pPr>
          </w:p>
        </w:tc>
        <w:tc>
          <w:tcPr>
            <w:tcW w:w="600" w:type="dxa"/>
          </w:tcPr>
          <w:p w14:paraId="319487F2" w14:textId="77777777" w:rsidR="00B50050" w:rsidRDefault="00B50050" w:rsidP="0088127C">
            <w:pPr>
              <w:pStyle w:val="OtherTableBody"/>
            </w:pPr>
            <w:r>
              <w:t>0391</w:t>
            </w:r>
          </w:p>
        </w:tc>
        <w:tc>
          <w:tcPr>
            <w:tcW w:w="2600" w:type="dxa"/>
          </w:tcPr>
          <w:p w14:paraId="2A3026E2" w14:textId="77777777" w:rsidR="00B50050" w:rsidRDefault="00B50050" w:rsidP="0088127C">
            <w:pPr>
              <w:pStyle w:val="OtherTableBody"/>
            </w:pPr>
          </w:p>
        </w:tc>
        <w:tc>
          <w:tcPr>
            <w:tcW w:w="1400" w:type="dxa"/>
          </w:tcPr>
          <w:p w14:paraId="14507486" w14:textId="77777777" w:rsidR="00B50050" w:rsidRDefault="00B50050" w:rsidP="0088127C">
            <w:pPr>
              <w:pStyle w:val="OtherTableBody"/>
            </w:pPr>
            <w:r>
              <w:t>PRIOR_RESULT</w:t>
            </w:r>
          </w:p>
        </w:tc>
        <w:tc>
          <w:tcPr>
            <w:tcW w:w="4200" w:type="dxa"/>
          </w:tcPr>
          <w:p w14:paraId="6D92EE4A" w14:textId="77777777" w:rsidR="00B50050" w:rsidRDefault="00B50050" w:rsidP="0088127C">
            <w:pPr>
              <w:pStyle w:val="OtherTableBody"/>
            </w:pPr>
          </w:p>
        </w:tc>
      </w:tr>
      <w:tr w:rsidR="00B50050" w14:paraId="31B6095B" w14:textId="77777777" w:rsidTr="00195548">
        <w:tc>
          <w:tcPr>
            <w:tcW w:w="600" w:type="dxa"/>
          </w:tcPr>
          <w:p w14:paraId="17384A47" w14:textId="77777777" w:rsidR="00B50050" w:rsidRDefault="00B50050" w:rsidP="0088127C">
            <w:pPr>
              <w:pStyle w:val="OtherTableBody"/>
            </w:pPr>
          </w:p>
        </w:tc>
        <w:tc>
          <w:tcPr>
            <w:tcW w:w="600" w:type="dxa"/>
          </w:tcPr>
          <w:p w14:paraId="658655F7" w14:textId="77777777" w:rsidR="00B50050" w:rsidRDefault="00B50050" w:rsidP="0088127C">
            <w:pPr>
              <w:pStyle w:val="OtherTableBody"/>
            </w:pPr>
            <w:r>
              <w:t>0391</w:t>
            </w:r>
          </w:p>
        </w:tc>
        <w:tc>
          <w:tcPr>
            <w:tcW w:w="2600" w:type="dxa"/>
          </w:tcPr>
          <w:p w14:paraId="6D9CCC34" w14:textId="77777777" w:rsidR="00B50050" w:rsidRDefault="00B50050" w:rsidP="0088127C">
            <w:pPr>
              <w:pStyle w:val="OtherTableBody"/>
            </w:pPr>
          </w:p>
        </w:tc>
        <w:tc>
          <w:tcPr>
            <w:tcW w:w="1400" w:type="dxa"/>
          </w:tcPr>
          <w:p w14:paraId="3352E12D" w14:textId="77777777" w:rsidR="00B50050" w:rsidRDefault="00B50050" w:rsidP="0088127C">
            <w:pPr>
              <w:pStyle w:val="OtherTableBody"/>
            </w:pPr>
            <w:r>
              <w:t>PROBLEM</w:t>
            </w:r>
          </w:p>
        </w:tc>
        <w:tc>
          <w:tcPr>
            <w:tcW w:w="4200" w:type="dxa"/>
          </w:tcPr>
          <w:p w14:paraId="0D953F9C" w14:textId="77777777" w:rsidR="00B50050" w:rsidRDefault="00B50050" w:rsidP="0088127C">
            <w:pPr>
              <w:pStyle w:val="OtherTableBody"/>
            </w:pPr>
          </w:p>
        </w:tc>
      </w:tr>
      <w:tr w:rsidR="00B50050" w14:paraId="62D7707D" w14:textId="77777777" w:rsidTr="00195548">
        <w:tc>
          <w:tcPr>
            <w:tcW w:w="600" w:type="dxa"/>
          </w:tcPr>
          <w:p w14:paraId="2F91BF0D" w14:textId="77777777" w:rsidR="00B50050" w:rsidRDefault="00B50050" w:rsidP="0088127C">
            <w:pPr>
              <w:pStyle w:val="OtherTableBody"/>
            </w:pPr>
          </w:p>
        </w:tc>
        <w:tc>
          <w:tcPr>
            <w:tcW w:w="600" w:type="dxa"/>
          </w:tcPr>
          <w:p w14:paraId="055B2B25" w14:textId="77777777" w:rsidR="00B50050" w:rsidRDefault="00B50050" w:rsidP="0088127C">
            <w:pPr>
              <w:pStyle w:val="OtherTableBody"/>
            </w:pPr>
            <w:r>
              <w:t>0391</w:t>
            </w:r>
          </w:p>
        </w:tc>
        <w:tc>
          <w:tcPr>
            <w:tcW w:w="2600" w:type="dxa"/>
          </w:tcPr>
          <w:p w14:paraId="1592E09E" w14:textId="77777777" w:rsidR="00B50050" w:rsidRDefault="00B50050" w:rsidP="0088127C">
            <w:pPr>
              <w:pStyle w:val="OtherTableBody"/>
            </w:pPr>
          </w:p>
        </w:tc>
        <w:tc>
          <w:tcPr>
            <w:tcW w:w="1400" w:type="dxa"/>
          </w:tcPr>
          <w:p w14:paraId="3EBFCD63" w14:textId="77777777" w:rsidR="00B50050" w:rsidRDefault="00B50050" w:rsidP="0088127C">
            <w:pPr>
              <w:pStyle w:val="OtherTableBody"/>
            </w:pPr>
            <w:r>
              <w:t>PROBLEM_OBSERVATION</w:t>
            </w:r>
          </w:p>
        </w:tc>
        <w:tc>
          <w:tcPr>
            <w:tcW w:w="4200" w:type="dxa"/>
          </w:tcPr>
          <w:p w14:paraId="5F372D73" w14:textId="77777777" w:rsidR="00B50050" w:rsidRDefault="00B50050" w:rsidP="0088127C">
            <w:pPr>
              <w:pStyle w:val="OtherTableBody"/>
            </w:pPr>
          </w:p>
        </w:tc>
      </w:tr>
      <w:tr w:rsidR="00B50050" w14:paraId="487859AF" w14:textId="77777777" w:rsidTr="00195548">
        <w:tc>
          <w:tcPr>
            <w:tcW w:w="600" w:type="dxa"/>
          </w:tcPr>
          <w:p w14:paraId="7E0351D5" w14:textId="77777777" w:rsidR="00B50050" w:rsidRDefault="00B50050" w:rsidP="0088127C">
            <w:pPr>
              <w:pStyle w:val="OtherTableBody"/>
            </w:pPr>
          </w:p>
        </w:tc>
        <w:tc>
          <w:tcPr>
            <w:tcW w:w="600" w:type="dxa"/>
          </w:tcPr>
          <w:p w14:paraId="60676432" w14:textId="77777777" w:rsidR="00B50050" w:rsidRDefault="00B50050" w:rsidP="0088127C">
            <w:pPr>
              <w:pStyle w:val="OtherTableBody"/>
            </w:pPr>
            <w:r>
              <w:t>0391</w:t>
            </w:r>
          </w:p>
        </w:tc>
        <w:tc>
          <w:tcPr>
            <w:tcW w:w="2600" w:type="dxa"/>
          </w:tcPr>
          <w:p w14:paraId="797BA9E7" w14:textId="77777777" w:rsidR="00B50050" w:rsidRDefault="00B50050" w:rsidP="0088127C">
            <w:pPr>
              <w:pStyle w:val="OtherTableBody"/>
            </w:pPr>
          </w:p>
        </w:tc>
        <w:tc>
          <w:tcPr>
            <w:tcW w:w="1400" w:type="dxa"/>
          </w:tcPr>
          <w:p w14:paraId="1831F7A9" w14:textId="77777777" w:rsidR="00B50050" w:rsidRDefault="00B50050" w:rsidP="0088127C">
            <w:pPr>
              <w:pStyle w:val="OtherTableBody"/>
            </w:pPr>
            <w:r>
              <w:t>PROBLEM_PATHWAY</w:t>
            </w:r>
          </w:p>
        </w:tc>
        <w:tc>
          <w:tcPr>
            <w:tcW w:w="4200" w:type="dxa"/>
          </w:tcPr>
          <w:p w14:paraId="4FF6C1DF" w14:textId="77777777" w:rsidR="00B50050" w:rsidRDefault="00B50050" w:rsidP="0088127C">
            <w:pPr>
              <w:pStyle w:val="OtherTableBody"/>
            </w:pPr>
          </w:p>
        </w:tc>
      </w:tr>
      <w:tr w:rsidR="00B50050" w14:paraId="23C84FBE" w14:textId="77777777" w:rsidTr="00195548">
        <w:tc>
          <w:tcPr>
            <w:tcW w:w="600" w:type="dxa"/>
          </w:tcPr>
          <w:p w14:paraId="4C1567F7" w14:textId="77777777" w:rsidR="00B50050" w:rsidRDefault="00B50050" w:rsidP="0088127C">
            <w:pPr>
              <w:pStyle w:val="OtherTableBody"/>
            </w:pPr>
          </w:p>
        </w:tc>
        <w:tc>
          <w:tcPr>
            <w:tcW w:w="600" w:type="dxa"/>
          </w:tcPr>
          <w:p w14:paraId="6C423CF4" w14:textId="77777777" w:rsidR="00B50050" w:rsidRDefault="00B50050" w:rsidP="0088127C">
            <w:pPr>
              <w:pStyle w:val="OtherTableBody"/>
            </w:pPr>
            <w:r>
              <w:t>0391</w:t>
            </w:r>
          </w:p>
        </w:tc>
        <w:tc>
          <w:tcPr>
            <w:tcW w:w="2600" w:type="dxa"/>
          </w:tcPr>
          <w:p w14:paraId="44294EC2" w14:textId="77777777" w:rsidR="00B50050" w:rsidRDefault="00B50050" w:rsidP="0088127C">
            <w:pPr>
              <w:pStyle w:val="OtherTableBody"/>
            </w:pPr>
          </w:p>
        </w:tc>
        <w:tc>
          <w:tcPr>
            <w:tcW w:w="1400" w:type="dxa"/>
          </w:tcPr>
          <w:p w14:paraId="7FBF3486" w14:textId="77777777" w:rsidR="00B50050" w:rsidRDefault="00B50050" w:rsidP="0088127C">
            <w:pPr>
              <w:pStyle w:val="OtherTableBody"/>
            </w:pPr>
            <w:r>
              <w:t>PROBLEM_ROLE</w:t>
            </w:r>
          </w:p>
        </w:tc>
        <w:tc>
          <w:tcPr>
            <w:tcW w:w="4200" w:type="dxa"/>
          </w:tcPr>
          <w:p w14:paraId="654F06E4" w14:textId="77777777" w:rsidR="00B50050" w:rsidRDefault="00B50050" w:rsidP="0088127C">
            <w:pPr>
              <w:pStyle w:val="OtherTableBody"/>
            </w:pPr>
          </w:p>
        </w:tc>
      </w:tr>
      <w:tr w:rsidR="00B50050" w14:paraId="79479F2B" w14:textId="77777777" w:rsidTr="00195548">
        <w:tc>
          <w:tcPr>
            <w:tcW w:w="600" w:type="dxa"/>
          </w:tcPr>
          <w:p w14:paraId="56A7E99D" w14:textId="77777777" w:rsidR="00B50050" w:rsidRDefault="00B50050" w:rsidP="0088127C">
            <w:pPr>
              <w:pStyle w:val="OtherTableBody"/>
            </w:pPr>
          </w:p>
        </w:tc>
        <w:tc>
          <w:tcPr>
            <w:tcW w:w="600" w:type="dxa"/>
          </w:tcPr>
          <w:p w14:paraId="02BA11B8" w14:textId="77777777" w:rsidR="00B50050" w:rsidRDefault="00B50050" w:rsidP="0088127C">
            <w:pPr>
              <w:pStyle w:val="OtherTableBody"/>
            </w:pPr>
            <w:r>
              <w:t>0391</w:t>
            </w:r>
          </w:p>
        </w:tc>
        <w:tc>
          <w:tcPr>
            <w:tcW w:w="2600" w:type="dxa"/>
          </w:tcPr>
          <w:p w14:paraId="37465F9D" w14:textId="77777777" w:rsidR="00B50050" w:rsidRDefault="00B50050" w:rsidP="0088127C">
            <w:pPr>
              <w:pStyle w:val="OtherTableBody"/>
            </w:pPr>
          </w:p>
        </w:tc>
        <w:tc>
          <w:tcPr>
            <w:tcW w:w="1400" w:type="dxa"/>
          </w:tcPr>
          <w:p w14:paraId="21CEE47A" w14:textId="77777777" w:rsidR="00B50050" w:rsidRDefault="00B50050" w:rsidP="0088127C">
            <w:pPr>
              <w:pStyle w:val="OtherTableBody"/>
            </w:pPr>
            <w:r>
              <w:t>PROCEDURE</w:t>
            </w:r>
          </w:p>
        </w:tc>
        <w:tc>
          <w:tcPr>
            <w:tcW w:w="4200" w:type="dxa"/>
          </w:tcPr>
          <w:p w14:paraId="191FF005" w14:textId="77777777" w:rsidR="00B50050" w:rsidRDefault="00B50050" w:rsidP="0088127C">
            <w:pPr>
              <w:pStyle w:val="OtherTableBody"/>
            </w:pPr>
          </w:p>
        </w:tc>
      </w:tr>
      <w:tr w:rsidR="00B50050" w14:paraId="67A17971" w14:textId="77777777" w:rsidTr="00195548">
        <w:tc>
          <w:tcPr>
            <w:tcW w:w="600" w:type="dxa"/>
          </w:tcPr>
          <w:p w14:paraId="4BB22D08" w14:textId="77777777" w:rsidR="00B50050" w:rsidRDefault="00B50050" w:rsidP="0088127C">
            <w:pPr>
              <w:pStyle w:val="OtherTableBody"/>
            </w:pPr>
          </w:p>
        </w:tc>
        <w:tc>
          <w:tcPr>
            <w:tcW w:w="600" w:type="dxa"/>
          </w:tcPr>
          <w:p w14:paraId="0D7661DA" w14:textId="77777777" w:rsidR="00B50050" w:rsidRDefault="00B50050" w:rsidP="0088127C">
            <w:pPr>
              <w:pStyle w:val="OtherTableBody"/>
            </w:pPr>
            <w:r>
              <w:t>0391</w:t>
            </w:r>
          </w:p>
        </w:tc>
        <w:tc>
          <w:tcPr>
            <w:tcW w:w="2600" w:type="dxa"/>
          </w:tcPr>
          <w:p w14:paraId="1194A8C9" w14:textId="77777777" w:rsidR="00B50050" w:rsidRDefault="00B50050" w:rsidP="0088127C">
            <w:pPr>
              <w:pStyle w:val="OtherTableBody"/>
            </w:pPr>
          </w:p>
        </w:tc>
        <w:tc>
          <w:tcPr>
            <w:tcW w:w="1400" w:type="dxa"/>
          </w:tcPr>
          <w:p w14:paraId="0F1BF087" w14:textId="77777777" w:rsidR="00B50050" w:rsidRDefault="00B50050" w:rsidP="0088127C">
            <w:pPr>
              <w:pStyle w:val="OtherTableBody"/>
            </w:pPr>
            <w:r>
              <w:t>PRODUCT</w:t>
            </w:r>
          </w:p>
        </w:tc>
        <w:tc>
          <w:tcPr>
            <w:tcW w:w="4200" w:type="dxa"/>
          </w:tcPr>
          <w:p w14:paraId="3DE725CA" w14:textId="77777777" w:rsidR="00B50050" w:rsidRDefault="00B50050" w:rsidP="0088127C">
            <w:pPr>
              <w:pStyle w:val="OtherTableBody"/>
            </w:pPr>
          </w:p>
        </w:tc>
      </w:tr>
      <w:tr w:rsidR="00B50050" w14:paraId="40C13EDB" w14:textId="77777777" w:rsidTr="00195548">
        <w:tc>
          <w:tcPr>
            <w:tcW w:w="600" w:type="dxa"/>
          </w:tcPr>
          <w:p w14:paraId="38BCD3B2" w14:textId="77777777" w:rsidR="00B50050" w:rsidRDefault="00B50050" w:rsidP="0088127C">
            <w:pPr>
              <w:pStyle w:val="OtherTableBody"/>
            </w:pPr>
          </w:p>
        </w:tc>
        <w:tc>
          <w:tcPr>
            <w:tcW w:w="600" w:type="dxa"/>
          </w:tcPr>
          <w:p w14:paraId="3F121FDE" w14:textId="77777777" w:rsidR="00B50050" w:rsidRDefault="00B50050" w:rsidP="0088127C">
            <w:pPr>
              <w:pStyle w:val="OtherTableBody"/>
            </w:pPr>
            <w:r>
              <w:t>0391</w:t>
            </w:r>
          </w:p>
        </w:tc>
        <w:tc>
          <w:tcPr>
            <w:tcW w:w="2600" w:type="dxa"/>
          </w:tcPr>
          <w:p w14:paraId="355D5713" w14:textId="77777777" w:rsidR="00B50050" w:rsidRDefault="00B50050" w:rsidP="0088127C">
            <w:pPr>
              <w:pStyle w:val="OtherTableBody"/>
            </w:pPr>
          </w:p>
        </w:tc>
        <w:tc>
          <w:tcPr>
            <w:tcW w:w="1400" w:type="dxa"/>
          </w:tcPr>
          <w:p w14:paraId="58E23C0F" w14:textId="77777777" w:rsidR="00B50050" w:rsidRDefault="00B50050" w:rsidP="0088127C">
            <w:pPr>
              <w:pStyle w:val="OtherTableBody"/>
            </w:pPr>
            <w:r>
              <w:t>PRODUCT_STATUS</w:t>
            </w:r>
          </w:p>
        </w:tc>
        <w:tc>
          <w:tcPr>
            <w:tcW w:w="4200" w:type="dxa"/>
          </w:tcPr>
          <w:p w14:paraId="7A26E237" w14:textId="77777777" w:rsidR="00B50050" w:rsidRDefault="00B50050" w:rsidP="0088127C">
            <w:pPr>
              <w:pStyle w:val="OtherTableBody"/>
            </w:pPr>
          </w:p>
        </w:tc>
      </w:tr>
      <w:tr w:rsidR="00B50050" w14:paraId="21C6638A" w14:textId="77777777" w:rsidTr="00195548">
        <w:tc>
          <w:tcPr>
            <w:tcW w:w="600" w:type="dxa"/>
          </w:tcPr>
          <w:p w14:paraId="50954088" w14:textId="77777777" w:rsidR="00B50050" w:rsidRDefault="00B50050" w:rsidP="0088127C">
            <w:pPr>
              <w:pStyle w:val="OtherTableBody"/>
            </w:pPr>
          </w:p>
        </w:tc>
        <w:tc>
          <w:tcPr>
            <w:tcW w:w="600" w:type="dxa"/>
          </w:tcPr>
          <w:p w14:paraId="08D98D9B" w14:textId="77777777" w:rsidR="00B50050" w:rsidRDefault="00B50050" w:rsidP="0088127C">
            <w:pPr>
              <w:pStyle w:val="OtherTableBody"/>
            </w:pPr>
            <w:r>
              <w:t>0391</w:t>
            </w:r>
          </w:p>
        </w:tc>
        <w:tc>
          <w:tcPr>
            <w:tcW w:w="2600" w:type="dxa"/>
          </w:tcPr>
          <w:p w14:paraId="1D1A31E0" w14:textId="77777777" w:rsidR="00B50050" w:rsidRDefault="00B50050" w:rsidP="0088127C">
            <w:pPr>
              <w:pStyle w:val="OtherTableBody"/>
            </w:pPr>
          </w:p>
        </w:tc>
        <w:tc>
          <w:tcPr>
            <w:tcW w:w="1400" w:type="dxa"/>
          </w:tcPr>
          <w:p w14:paraId="10F82B8E" w14:textId="77777777" w:rsidR="00B50050" w:rsidRDefault="00B50050" w:rsidP="0088127C">
            <w:pPr>
              <w:pStyle w:val="OtherTableBody"/>
            </w:pPr>
            <w:r>
              <w:t>PROVIDER</w:t>
            </w:r>
          </w:p>
        </w:tc>
        <w:tc>
          <w:tcPr>
            <w:tcW w:w="4200" w:type="dxa"/>
          </w:tcPr>
          <w:p w14:paraId="1BAB9D83" w14:textId="77777777" w:rsidR="00B50050" w:rsidRDefault="00B50050" w:rsidP="0088127C">
            <w:pPr>
              <w:pStyle w:val="OtherTableBody"/>
            </w:pPr>
          </w:p>
        </w:tc>
      </w:tr>
      <w:tr w:rsidR="00B50050" w14:paraId="285FD32F" w14:textId="77777777" w:rsidTr="00195548">
        <w:tc>
          <w:tcPr>
            <w:tcW w:w="600" w:type="dxa"/>
          </w:tcPr>
          <w:p w14:paraId="52E55A68" w14:textId="77777777" w:rsidR="00B50050" w:rsidRDefault="00B50050" w:rsidP="0088127C">
            <w:pPr>
              <w:pStyle w:val="OtherTableBody"/>
            </w:pPr>
          </w:p>
        </w:tc>
        <w:tc>
          <w:tcPr>
            <w:tcW w:w="600" w:type="dxa"/>
          </w:tcPr>
          <w:p w14:paraId="43CA273D" w14:textId="77777777" w:rsidR="00B50050" w:rsidRDefault="00B50050" w:rsidP="0088127C">
            <w:pPr>
              <w:pStyle w:val="OtherTableBody"/>
            </w:pPr>
            <w:r>
              <w:t>0391</w:t>
            </w:r>
          </w:p>
        </w:tc>
        <w:tc>
          <w:tcPr>
            <w:tcW w:w="2600" w:type="dxa"/>
          </w:tcPr>
          <w:p w14:paraId="3D5038BC" w14:textId="77777777" w:rsidR="00B50050" w:rsidRDefault="00B50050" w:rsidP="0088127C">
            <w:pPr>
              <w:pStyle w:val="OtherTableBody"/>
            </w:pPr>
          </w:p>
        </w:tc>
        <w:tc>
          <w:tcPr>
            <w:tcW w:w="1400" w:type="dxa"/>
          </w:tcPr>
          <w:p w14:paraId="499D5B83" w14:textId="77777777" w:rsidR="00B50050" w:rsidRDefault="00B50050" w:rsidP="0088127C">
            <w:pPr>
              <w:pStyle w:val="OtherTableBody"/>
            </w:pPr>
            <w:r>
              <w:t>PROVIDER_CONTACT</w:t>
            </w:r>
          </w:p>
        </w:tc>
        <w:tc>
          <w:tcPr>
            <w:tcW w:w="4200" w:type="dxa"/>
          </w:tcPr>
          <w:p w14:paraId="34CC9AEA" w14:textId="77777777" w:rsidR="00B50050" w:rsidRDefault="00B50050" w:rsidP="0088127C">
            <w:pPr>
              <w:pStyle w:val="OtherTableBody"/>
            </w:pPr>
          </w:p>
        </w:tc>
      </w:tr>
      <w:tr w:rsidR="00B50050" w14:paraId="23E81584" w14:textId="77777777" w:rsidTr="00195548">
        <w:tc>
          <w:tcPr>
            <w:tcW w:w="600" w:type="dxa"/>
          </w:tcPr>
          <w:p w14:paraId="7F35732F" w14:textId="77777777" w:rsidR="00B50050" w:rsidRDefault="00B50050" w:rsidP="0088127C">
            <w:pPr>
              <w:pStyle w:val="OtherTableBody"/>
            </w:pPr>
          </w:p>
        </w:tc>
        <w:tc>
          <w:tcPr>
            <w:tcW w:w="600" w:type="dxa"/>
          </w:tcPr>
          <w:p w14:paraId="4090CC5C" w14:textId="77777777" w:rsidR="00B50050" w:rsidRDefault="00B50050" w:rsidP="0088127C">
            <w:pPr>
              <w:pStyle w:val="OtherTableBody"/>
            </w:pPr>
            <w:r>
              <w:t>0391</w:t>
            </w:r>
          </w:p>
        </w:tc>
        <w:tc>
          <w:tcPr>
            <w:tcW w:w="2600" w:type="dxa"/>
          </w:tcPr>
          <w:p w14:paraId="0DFCA9AF" w14:textId="77777777" w:rsidR="00B50050" w:rsidRDefault="00B50050" w:rsidP="0088127C">
            <w:pPr>
              <w:pStyle w:val="OtherTableBody"/>
            </w:pPr>
          </w:p>
        </w:tc>
        <w:tc>
          <w:tcPr>
            <w:tcW w:w="1400" w:type="dxa"/>
          </w:tcPr>
          <w:p w14:paraId="31066442" w14:textId="77777777" w:rsidR="00B50050" w:rsidRDefault="00B50050" w:rsidP="0088127C">
            <w:pPr>
              <w:pStyle w:val="OtherTableBody"/>
            </w:pPr>
            <w:r>
              <w:t>QBP</w:t>
            </w:r>
          </w:p>
        </w:tc>
        <w:tc>
          <w:tcPr>
            <w:tcW w:w="4200" w:type="dxa"/>
          </w:tcPr>
          <w:p w14:paraId="5D410EF8" w14:textId="77777777" w:rsidR="00B50050" w:rsidRDefault="00B50050" w:rsidP="0088127C">
            <w:pPr>
              <w:pStyle w:val="OtherTableBody"/>
            </w:pPr>
          </w:p>
        </w:tc>
      </w:tr>
      <w:tr w:rsidR="00B50050" w14:paraId="4038E15D" w14:textId="77777777" w:rsidTr="00195548">
        <w:tc>
          <w:tcPr>
            <w:tcW w:w="600" w:type="dxa"/>
          </w:tcPr>
          <w:p w14:paraId="198E1F21" w14:textId="77777777" w:rsidR="00B50050" w:rsidRDefault="00B50050" w:rsidP="0088127C">
            <w:pPr>
              <w:pStyle w:val="OtherTableBody"/>
            </w:pPr>
          </w:p>
        </w:tc>
        <w:tc>
          <w:tcPr>
            <w:tcW w:w="600" w:type="dxa"/>
          </w:tcPr>
          <w:p w14:paraId="7C4CF4F9" w14:textId="77777777" w:rsidR="00B50050" w:rsidRDefault="00B50050" w:rsidP="0088127C">
            <w:pPr>
              <w:pStyle w:val="OtherTableBody"/>
            </w:pPr>
            <w:r>
              <w:t>0391</w:t>
            </w:r>
          </w:p>
        </w:tc>
        <w:tc>
          <w:tcPr>
            <w:tcW w:w="2600" w:type="dxa"/>
          </w:tcPr>
          <w:p w14:paraId="2F5EF94E" w14:textId="77777777" w:rsidR="00B50050" w:rsidRDefault="00B50050" w:rsidP="0088127C">
            <w:pPr>
              <w:pStyle w:val="OtherTableBody"/>
            </w:pPr>
          </w:p>
        </w:tc>
        <w:tc>
          <w:tcPr>
            <w:tcW w:w="1400" w:type="dxa"/>
          </w:tcPr>
          <w:p w14:paraId="698F011F" w14:textId="77777777" w:rsidR="00B50050" w:rsidRDefault="00B50050" w:rsidP="0088127C">
            <w:pPr>
              <w:pStyle w:val="OtherTableBody"/>
            </w:pPr>
            <w:r>
              <w:t>QRY_WITH_DETAIL</w:t>
            </w:r>
          </w:p>
        </w:tc>
        <w:tc>
          <w:tcPr>
            <w:tcW w:w="4200" w:type="dxa"/>
          </w:tcPr>
          <w:p w14:paraId="2E2AEFA9" w14:textId="77777777" w:rsidR="00B50050" w:rsidRDefault="00B50050" w:rsidP="0088127C">
            <w:pPr>
              <w:pStyle w:val="OtherTableBody"/>
            </w:pPr>
          </w:p>
        </w:tc>
      </w:tr>
      <w:tr w:rsidR="00B50050" w14:paraId="1B5B8E79" w14:textId="77777777" w:rsidTr="00195548">
        <w:tc>
          <w:tcPr>
            <w:tcW w:w="600" w:type="dxa"/>
          </w:tcPr>
          <w:p w14:paraId="612A84C0" w14:textId="77777777" w:rsidR="00B50050" w:rsidRDefault="00B50050" w:rsidP="0088127C">
            <w:pPr>
              <w:pStyle w:val="OtherTableBody"/>
            </w:pPr>
          </w:p>
        </w:tc>
        <w:tc>
          <w:tcPr>
            <w:tcW w:w="600" w:type="dxa"/>
          </w:tcPr>
          <w:p w14:paraId="37339D08" w14:textId="77777777" w:rsidR="00B50050" w:rsidRDefault="00B50050" w:rsidP="0088127C">
            <w:pPr>
              <w:pStyle w:val="OtherTableBody"/>
            </w:pPr>
            <w:r>
              <w:t>0391</w:t>
            </w:r>
          </w:p>
        </w:tc>
        <w:tc>
          <w:tcPr>
            <w:tcW w:w="2600" w:type="dxa"/>
          </w:tcPr>
          <w:p w14:paraId="521C093B" w14:textId="77777777" w:rsidR="00B50050" w:rsidRDefault="00B50050" w:rsidP="0088127C">
            <w:pPr>
              <w:pStyle w:val="OtherTableBody"/>
            </w:pPr>
          </w:p>
        </w:tc>
        <w:tc>
          <w:tcPr>
            <w:tcW w:w="1400" w:type="dxa"/>
          </w:tcPr>
          <w:p w14:paraId="189B07A9" w14:textId="77777777" w:rsidR="00B50050" w:rsidRDefault="00B50050" w:rsidP="0088127C">
            <w:pPr>
              <w:pStyle w:val="OtherTableBody"/>
            </w:pPr>
            <w:r>
              <w:t>QUERY_RESPONSE</w:t>
            </w:r>
          </w:p>
        </w:tc>
        <w:tc>
          <w:tcPr>
            <w:tcW w:w="4200" w:type="dxa"/>
          </w:tcPr>
          <w:p w14:paraId="0E818F1A" w14:textId="77777777" w:rsidR="00B50050" w:rsidRDefault="00B50050" w:rsidP="0088127C">
            <w:pPr>
              <w:pStyle w:val="OtherTableBody"/>
            </w:pPr>
          </w:p>
        </w:tc>
      </w:tr>
      <w:tr w:rsidR="00B50050" w14:paraId="53D0F78B" w14:textId="77777777" w:rsidTr="00195548">
        <w:tc>
          <w:tcPr>
            <w:tcW w:w="600" w:type="dxa"/>
          </w:tcPr>
          <w:p w14:paraId="22756A03" w14:textId="77777777" w:rsidR="00B50050" w:rsidRDefault="00B50050" w:rsidP="0088127C">
            <w:pPr>
              <w:pStyle w:val="OtherTableBody"/>
            </w:pPr>
          </w:p>
        </w:tc>
        <w:tc>
          <w:tcPr>
            <w:tcW w:w="600" w:type="dxa"/>
          </w:tcPr>
          <w:p w14:paraId="0D70B575" w14:textId="77777777" w:rsidR="00B50050" w:rsidRDefault="00B50050" w:rsidP="0088127C">
            <w:pPr>
              <w:pStyle w:val="OtherTableBody"/>
            </w:pPr>
            <w:r>
              <w:t>0391</w:t>
            </w:r>
          </w:p>
        </w:tc>
        <w:tc>
          <w:tcPr>
            <w:tcW w:w="2600" w:type="dxa"/>
          </w:tcPr>
          <w:p w14:paraId="37EDFE1B" w14:textId="77777777" w:rsidR="00B50050" w:rsidRDefault="00B50050" w:rsidP="0088127C">
            <w:pPr>
              <w:pStyle w:val="OtherTableBody"/>
            </w:pPr>
          </w:p>
        </w:tc>
        <w:tc>
          <w:tcPr>
            <w:tcW w:w="1400" w:type="dxa"/>
          </w:tcPr>
          <w:p w14:paraId="403A18EA" w14:textId="77777777" w:rsidR="00B50050" w:rsidRDefault="00B50050" w:rsidP="0088127C">
            <w:pPr>
              <w:pStyle w:val="OtherTableBody"/>
            </w:pPr>
            <w:r>
              <w:t>QUERY_RESULT_CLUSTER</w:t>
            </w:r>
          </w:p>
        </w:tc>
        <w:tc>
          <w:tcPr>
            <w:tcW w:w="4200" w:type="dxa"/>
          </w:tcPr>
          <w:p w14:paraId="0FDAB150" w14:textId="77777777" w:rsidR="00B50050" w:rsidRDefault="00B50050" w:rsidP="0088127C">
            <w:pPr>
              <w:pStyle w:val="OtherTableBody"/>
            </w:pPr>
          </w:p>
        </w:tc>
      </w:tr>
      <w:tr w:rsidR="00B50050" w14:paraId="6371DE83" w14:textId="77777777" w:rsidTr="00195548">
        <w:tc>
          <w:tcPr>
            <w:tcW w:w="600" w:type="dxa"/>
          </w:tcPr>
          <w:p w14:paraId="12B57327" w14:textId="77777777" w:rsidR="00B50050" w:rsidRDefault="00B50050" w:rsidP="0088127C">
            <w:pPr>
              <w:pStyle w:val="OtherTableBody"/>
            </w:pPr>
          </w:p>
        </w:tc>
        <w:tc>
          <w:tcPr>
            <w:tcW w:w="600" w:type="dxa"/>
          </w:tcPr>
          <w:p w14:paraId="560F68F9" w14:textId="77777777" w:rsidR="00B50050" w:rsidRDefault="00B50050" w:rsidP="0088127C">
            <w:pPr>
              <w:pStyle w:val="OtherTableBody"/>
            </w:pPr>
            <w:r>
              <w:t>0391</w:t>
            </w:r>
          </w:p>
        </w:tc>
        <w:tc>
          <w:tcPr>
            <w:tcW w:w="2600" w:type="dxa"/>
          </w:tcPr>
          <w:p w14:paraId="283AEF13" w14:textId="77777777" w:rsidR="00B50050" w:rsidRDefault="00B50050" w:rsidP="0088127C">
            <w:pPr>
              <w:pStyle w:val="OtherTableBody"/>
            </w:pPr>
          </w:p>
        </w:tc>
        <w:tc>
          <w:tcPr>
            <w:tcW w:w="1400" w:type="dxa"/>
          </w:tcPr>
          <w:p w14:paraId="77F284D7" w14:textId="77777777" w:rsidR="00B50050" w:rsidRDefault="00B50050" w:rsidP="0088127C">
            <w:pPr>
              <w:pStyle w:val="OtherTableBody"/>
            </w:pPr>
            <w:r>
              <w:t>REQUEST</w:t>
            </w:r>
          </w:p>
        </w:tc>
        <w:tc>
          <w:tcPr>
            <w:tcW w:w="4200" w:type="dxa"/>
          </w:tcPr>
          <w:p w14:paraId="2DDF1D40" w14:textId="77777777" w:rsidR="00B50050" w:rsidRDefault="00B50050" w:rsidP="0088127C">
            <w:pPr>
              <w:pStyle w:val="OtherTableBody"/>
            </w:pPr>
          </w:p>
        </w:tc>
      </w:tr>
      <w:tr w:rsidR="00B50050" w14:paraId="5145EBA7" w14:textId="77777777" w:rsidTr="00195548">
        <w:tc>
          <w:tcPr>
            <w:tcW w:w="600" w:type="dxa"/>
          </w:tcPr>
          <w:p w14:paraId="2272459F" w14:textId="77777777" w:rsidR="00B50050" w:rsidRDefault="00B50050" w:rsidP="0088127C">
            <w:pPr>
              <w:pStyle w:val="OtherTableBody"/>
            </w:pPr>
          </w:p>
        </w:tc>
        <w:tc>
          <w:tcPr>
            <w:tcW w:w="600" w:type="dxa"/>
          </w:tcPr>
          <w:p w14:paraId="14E5AC2C" w14:textId="77777777" w:rsidR="00B50050" w:rsidRDefault="00B50050" w:rsidP="0088127C">
            <w:pPr>
              <w:pStyle w:val="OtherTableBody"/>
            </w:pPr>
            <w:r>
              <w:t>0391</w:t>
            </w:r>
          </w:p>
        </w:tc>
        <w:tc>
          <w:tcPr>
            <w:tcW w:w="2600" w:type="dxa"/>
          </w:tcPr>
          <w:p w14:paraId="4A0ACB6E" w14:textId="77777777" w:rsidR="00B50050" w:rsidRDefault="00B50050" w:rsidP="0088127C">
            <w:pPr>
              <w:pStyle w:val="OtherTableBody"/>
            </w:pPr>
          </w:p>
        </w:tc>
        <w:tc>
          <w:tcPr>
            <w:tcW w:w="1400" w:type="dxa"/>
          </w:tcPr>
          <w:p w14:paraId="1B2B24B0" w14:textId="77777777" w:rsidR="00B50050" w:rsidRDefault="00B50050" w:rsidP="0088127C">
            <w:pPr>
              <w:pStyle w:val="OtherTableBody"/>
            </w:pPr>
            <w:r>
              <w:t>RESOURCE</w:t>
            </w:r>
          </w:p>
        </w:tc>
        <w:tc>
          <w:tcPr>
            <w:tcW w:w="4200" w:type="dxa"/>
          </w:tcPr>
          <w:p w14:paraId="612B32BA" w14:textId="77777777" w:rsidR="00B50050" w:rsidRDefault="00B50050" w:rsidP="0088127C">
            <w:pPr>
              <w:pStyle w:val="OtherTableBody"/>
            </w:pPr>
          </w:p>
        </w:tc>
      </w:tr>
      <w:tr w:rsidR="00B50050" w14:paraId="57541AFF" w14:textId="77777777" w:rsidTr="00195548">
        <w:tc>
          <w:tcPr>
            <w:tcW w:w="600" w:type="dxa"/>
          </w:tcPr>
          <w:p w14:paraId="026E3698" w14:textId="77777777" w:rsidR="00B50050" w:rsidRDefault="00B50050" w:rsidP="0088127C">
            <w:pPr>
              <w:pStyle w:val="OtherTableBody"/>
            </w:pPr>
          </w:p>
        </w:tc>
        <w:tc>
          <w:tcPr>
            <w:tcW w:w="600" w:type="dxa"/>
          </w:tcPr>
          <w:p w14:paraId="59311F49" w14:textId="77777777" w:rsidR="00B50050" w:rsidRDefault="00B50050" w:rsidP="0088127C">
            <w:pPr>
              <w:pStyle w:val="OtherTableBody"/>
            </w:pPr>
            <w:r>
              <w:t>0391</w:t>
            </w:r>
          </w:p>
        </w:tc>
        <w:tc>
          <w:tcPr>
            <w:tcW w:w="2600" w:type="dxa"/>
          </w:tcPr>
          <w:p w14:paraId="4C8A2AF5" w14:textId="77777777" w:rsidR="00B50050" w:rsidRDefault="00B50050" w:rsidP="0088127C">
            <w:pPr>
              <w:pStyle w:val="OtherTableBody"/>
            </w:pPr>
          </w:p>
        </w:tc>
        <w:tc>
          <w:tcPr>
            <w:tcW w:w="1400" w:type="dxa"/>
          </w:tcPr>
          <w:p w14:paraId="6B9ED803" w14:textId="77777777" w:rsidR="00B50050" w:rsidRDefault="00B50050" w:rsidP="0088127C">
            <w:pPr>
              <w:pStyle w:val="OtherTableBody"/>
            </w:pPr>
            <w:r>
              <w:t>RESOURCES</w:t>
            </w:r>
          </w:p>
        </w:tc>
        <w:tc>
          <w:tcPr>
            <w:tcW w:w="4200" w:type="dxa"/>
          </w:tcPr>
          <w:p w14:paraId="47D1D138" w14:textId="77777777" w:rsidR="00B50050" w:rsidRDefault="00B50050" w:rsidP="0088127C">
            <w:pPr>
              <w:pStyle w:val="OtherTableBody"/>
            </w:pPr>
          </w:p>
        </w:tc>
      </w:tr>
      <w:tr w:rsidR="00B50050" w14:paraId="200A4E7A" w14:textId="77777777" w:rsidTr="00195548">
        <w:tc>
          <w:tcPr>
            <w:tcW w:w="600" w:type="dxa"/>
          </w:tcPr>
          <w:p w14:paraId="509C97AE" w14:textId="77777777" w:rsidR="00B50050" w:rsidRDefault="00B50050" w:rsidP="0088127C">
            <w:pPr>
              <w:pStyle w:val="OtherTableBody"/>
            </w:pPr>
          </w:p>
        </w:tc>
        <w:tc>
          <w:tcPr>
            <w:tcW w:w="600" w:type="dxa"/>
          </w:tcPr>
          <w:p w14:paraId="2273CF65" w14:textId="77777777" w:rsidR="00B50050" w:rsidRDefault="00B50050" w:rsidP="0088127C">
            <w:pPr>
              <w:pStyle w:val="OtherTableBody"/>
            </w:pPr>
            <w:r>
              <w:t>0391</w:t>
            </w:r>
          </w:p>
        </w:tc>
        <w:tc>
          <w:tcPr>
            <w:tcW w:w="2600" w:type="dxa"/>
          </w:tcPr>
          <w:p w14:paraId="4FE81FB8" w14:textId="77777777" w:rsidR="00B50050" w:rsidRDefault="00B50050" w:rsidP="0088127C">
            <w:pPr>
              <w:pStyle w:val="OtherTableBody"/>
            </w:pPr>
          </w:p>
        </w:tc>
        <w:tc>
          <w:tcPr>
            <w:tcW w:w="1400" w:type="dxa"/>
          </w:tcPr>
          <w:p w14:paraId="1715C15E" w14:textId="77777777" w:rsidR="00B50050" w:rsidRDefault="00B50050" w:rsidP="0088127C">
            <w:pPr>
              <w:pStyle w:val="OtherTableBody"/>
            </w:pPr>
            <w:r>
              <w:t>RESPONSE</w:t>
            </w:r>
          </w:p>
        </w:tc>
        <w:tc>
          <w:tcPr>
            <w:tcW w:w="4200" w:type="dxa"/>
          </w:tcPr>
          <w:p w14:paraId="38A7FFBA" w14:textId="77777777" w:rsidR="00B50050" w:rsidRDefault="00B50050" w:rsidP="0088127C">
            <w:pPr>
              <w:pStyle w:val="OtherTableBody"/>
            </w:pPr>
          </w:p>
        </w:tc>
      </w:tr>
      <w:tr w:rsidR="00B50050" w14:paraId="7964C1C4" w14:textId="77777777" w:rsidTr="00195548">
        <w:tc>
          <w:tcPr>
            <w:tcW w:w="600" w:type="dxa"/>
          </w:tcPr>
          <w:p w14:paraId="467151DF" w14:textId="77777777" w:rsidR="00B50050" w:rsidRDefault="00B50050" w:rsidP="0088127C">
            <w:pPr>
              <w:pStyle w:val="OtherTableBody"/>
            </w:pPr>
          </w:p>
        </w:tc>
        <w:tc>
          <w:tcPr>
            <w:tcW w:w="600" w:type="dxa"/>
          </w:tcPr>
          <w:p w14:paraId="045EB0A8" w14:textId="77777777" w:rsidR="00B50050" w:rsidRDefault="00B50050" w:rsidP="0088127C">
            <w:pPr>
              <w:pStyle w:val="OtherTableBody"/>
            </w:pPr>
            <w:r>
              <w:t>0391</w:t>
            </w:r>
          </w:p>
        </w:tc>
        <w:tc>
          <w:tcPr>
            <w:tcW w:w="2600" w:type="dxa"/>
          </w:tcPr>
          <w:p w14:paraId="3FABCBF0" w14:textId="77777777" w:rsidR="00B50050" w:rsidRDefault="00B50050" w:rsidP="0088127C">
            <w:pPr>
              <w:pStyle w:val="OtherTableBody"/>
            </w:pPr>
          </w:p>
        </w:tc>
        <w:tc>
          <w:tcPr>
            <w:tcW w:w="1400" w:type="dxa"/>
          </w:tcPr>
          <w:p w14:paraId="3CBB84CA" w14:textId="77777777" w:rsidR="00B50050" w:rsidRDefault="00B50050" w:rsidP="0088127C">
            <w:pPr>
              <w:pStyle w:val="OtherTableBody"/>
            </w:pPr>
            <w:r>
              <w:t>RESULT</w:t>
            </w:r>
          </w:p>
        </w:tc>
        <w:tc>
          <w:tcPr>
            <w:tcW w:w="4200" w:type="dxa"/>
          </w:tcPr>
          <w:p w14:paraId="00E2019E" w14:textId="77777777" w:rsidR="00B50050" w:rsidRDefault="00B50050" w:rsidP="0088127C">
            <w:pPr>
              <w:pStyle w:val="OtherTableBody"/>
            </w:pPr>
          </w:p>
        </w:tc>
      </w:tr>
      <w:tr w:rsidR="00B50050" w14:paraId="5FD4FDC2" w14:textId="77777777" w:rsidTr="00195548">
        <w:tc>
          <w:tcPr>
            <w:tcW w:w="600" w:type="dxa"/>
          </w:tcPr>
          <w:p w14:paraId="296A8553" w14:textId="77777777" w:rsidR="00B50050" w:rsidRDefault="00B50050" w:rsidP="0088127C">
            <w:pPr>
              <w:pStyle w:val="OtherTableBody"/>
            </w:pPr>
          </w:p>
        </w:tc>
        <w:tc>
          <w:tcPr>
            <w:tcW w:w="600" w:type="dxa"/>
          </w:tcPr>
          <w:p w14:paraId="76898F99" w14:textId="77777777" w:rsidR="00B50050" w:rsidRDefault="00B50050" w:rsidP="0088127C">
            <w:pPr>
              <w:pStyle w:val="OtherTableBody"/>
            </w:pPr>
            <w:r>
              <w:t>0391</w:t>
            </w:r>
          </w:p>
        </w:tc>
        <w:tc>
          <w:tcPr>
            <w:tcW w:w="2600" w:type="dxa"/>
          </w:tcPr>
          <w:p w14:paraId="1656E79B" w14:textId="77777777" w:rsidR="00B50050" w:rsidRDefault="00B50050" w:rsidP="0088127C">
            <w:pPr>
              <w:pStyle w:val="OtherTableBody"/>
            </w:pPr>
          </w:p>
        </w:tc>
        <w:tc>
          <w:tcPr>
            <w:tcW w:w="1400" w:type="dxa"/>
          </w:tcPr>
          <w:p w14:paraId="1EFFE513" w14:textId="77777777" w:rsidR="00B50050" w:rsidRDefault="00B50050" w:rsidP="0088127C">
            <w:pPr>
              <w:pStyle w:val="OtherTableBody"/>
            </w:pPr>
            <w:r>
              <w:t>RESULTS</w:t>
            </w:r>
          </w:p>
        </w:tc>
        <w:tc>
          <w:tcPr>
            <w:tcW w:w="4200" w:type="dxa"/>
          </w:tcPr>
          <w:p w14:paraId="5A03D37B" w14:textId="77777777" w:rsidR="00B50050" w:rsidRDefault="00B50050" w:rsidP="0088127C">
            <w:pPr>
              <w:pStyle w:val="OtherTableBody"/>
            </w:pPr>
          </w:p>
        </w:tc>
      </w:tr>
      <w:tr w:rsidR="00B50050" w14:paraId="78CCBD75" w14:textId="77777777" w:rsidTr="00195548">
        <w:tc>
          <w:tcPr>
            <w:tcW w:w="600" w:type="dxa"/>
          </w:tcPr>
          <w:p w14:paraId="0917E0C9" w14:textId="77777777" w:rsidR="00B50050" w:rsidRDefault="00B50050" w:rsidP="0088127C">
            <w:pPr>
              <w:pStyle w:val="OtherTableBody"/>
            </w:pPr>
          </w:p>
        </w:tc>
        <w:tc>
          <w:tcPr>
            <w:tcW w:w="600" w:type="dxa"/>
          </w:tcPr>
          <w:p w14:paraId="7417224F" w14:textId="77777777" w:rsidR="00B50050" w:rsidRDefault="00B50050" w:rsidP="0088127C">
            <w:pPr>
              <w:pStyle w:val="OtherTableBody"/>
            </w:pPr>
            <w:r>
              <w:t>0391</w:t>
            </w:r>
          </w:p>
        </w:tc>
        <w:tc>
          <w:tcPr>
            <w:tcW w:w="2600" w:type="dxa"/>
          </w:tcPr>
          <w:p w14:paraId="368C1FBE" w14:textId="77777777" w:rsidR="00B50050" w:rsidRDefault="00B50050" w:rsidP="0088127C">
            <w:pPr>
              <w:pStyle w:val="OtherTableBody"/>
            </w:pPr>
          </w:p>
        </w:tc>
        <w:tc>
          <w:tcPr>
            <w:tcW w:w="1400" w:type="dxa"/>
          </w:tcPr>
          <w:p w14:paraId="38AA9D5B" w14:textId="77777777" w:rsidR="00B50050" w:rsidRDefault="00B50050" w:rsidP="0088127C">
            <w:pPr>
              <w:pStyle w:val="OtherTableBody"/>
            </w:pPr>
            <w:r>
              <w:t>RESULTS_NOTES</w:t>
            </w:r>
          </w:p>
        </w:tc>
        <w:tc>
          <w:tcPr>
            <w:tcW w:w="4200" w:type="dxa"/>
          </w:tcPr>
          <w:p w14:paraId="04638407" w14:textId="77777777" w:rsidR="00B50050" w:rsidRDefault="00B50050" w:rsidP="0088127C">
            <w:pPr>
              <w:pStyle w:val="OtherTableBody"/>
            </w:pPr>
          </w:p>
        </w:tc>
      </w:tr>
      <w:tr w:rsidR="00B50050" w14:paraId="3D7113FA" w14:textId="77777777" w:rsidTr="00195548">
        <w:tc>
          <w:tcPr>
            <w:tcW w:w="600" w:type="dxa"/>
          </w:tcPr>
          <w:p w14:paraId="618D2531" w14:textId="77777777" w:rsidR="00B50050" w:rsidRDefault="00B50050" w:rsidP="0088127C">
            <w:pPr>
              <w:pStyle w:val="OtherTableBody"/>
            </w:pPr>
          </w:p>
        </w:tc>
        <w:tc>
          <w:tcPr>
            <w:tcW w:w="600" w:type="dxa"/>
          </w:tcPr>
          <w:p w14:paraId="7ED8B405" w14:textId="77777777" w:rsidR="00B50050" w:rsidRDefault="00B50050" w:rsidP="0088127C">
            <w:pPr>
              <w:pStyle w:val="OtherTableBody"/>
            </w:pPr>
            <w:r>
              <w:t>0391</w:t>
            </w:r>
          </w:p>
        </w:tc>
        <w:tc>
          <w:tcPr>
            <w:tcW w:w="2600" w:type="dxa"/>
          </w:tcPr>
          <w:p w14:paraId="5A7F213F" w14:textId="77777777" w:rsidR="00B50050" w:rsidRDefault="00B50050" w:rsidP="0088127C">
            <w:pPr>
              <w:pStyle w:val="OtherTableBody"/>
            </w:pPr>
          </w:p>
        </w:tc>
        <w:tc>
          <w:tcPr>
            <w:tcW w:w="1400" w:type="dxa"/>
          </w:tcPr>
          <w:p w14:paraId="5A2B4A6C" w14:textId="77777777" w:rsidR="00B50050" w:rsidRDefault="00B50050" w:rsidP="0088127C">
            <w:pPr>
              <w:pStyle w:val="OtherTableBody"/>
            </w:pPr>
            <w:r>
              <w:t>ROW_DEFINITION</w:t>
            </w:r>
          </w:p>
        </w:tc>
        <w:tc>
          <w:tcPr>
            <w:tcW w:w="4200" w:type="dxa"/>
          </w:tcPr>
          <w:p w14:paraId="49D2F796" w14:textId="77777777" w:rsidR="00B50050" w:rsidRDefault="00B50050" w:rsidP="0088127C">
            <w:pPr>
              <w:pStyle w:val="OtherTableBody"/>
            </w:pPr>
          </w:p>
        </w:tc>
      </w:tr>
      <w:tr w:rsidR="00B50050" w14:paraId="0A822120" w14:textId="77777777" w:rsidTr="00195548">
        <w:tc>
          <w:tcPr>
            <w:tcW w:w="600" w:type="dxa"/>
          </w:tcPr>
          <w:p w14:paraId="36183989" w14:textId="77777777" w:rsidR="00B50050" w:rsidRDefault="00B50050" w:rsidP="0088127C">
            <w:pPr>
              <w:pStyle w:val="OtherTableBody"/>
            </w:pPr>
          </w:p>
        </w:tc>
        <w:tc>
          <w:tcPr>
            <w:tcW w:w="600" w:type="dxa"/>
          </w:tcPr>
          <w:p w14:paraId="5A63FCD5" w14:textId="77777777" w:rsidR="00B50050" w:rsidRDefault="00B50050" w:rsidP="0088127C">
            <w:pPr>
              <w:pStyle w:val="OtherTableBody"/>
            </w:pPr>
            <w:r>
              <w:t>0391</w:t>
            </w:r>
          </w:p>
        </w:tc>
        <w:tc>
          <w:tcPr>
            <w:tcW w:w="2600" w:type="dxa"/>
          </w:tcPr>
          <w:p w14:paraId="48E75CD5" w14:textId="77777777" w:rsidR="00B50050" w:rsidRDefault="00B50050" w:rsidP="0088127C">
            <w:pPr>
              <w:pStyle w:val="OtherTableBody"/>
            </w:pPr>
          </w:p>
        </w:tc>
        <w:tc>
          <w:tcPr>
            <w:tcW w:w="1400" w:type="dxa"/>
          </w:tcPr>
          <w:p w14:paraId="6EE12EF8" w14:textId="77777777" w:rsidR="00B50050" w:rsidRDefault="00B50050" w:rsidP="0088127C">
            <w:pPr>
              <w:pStyle w:val="OtherTableBody"/>
            </w:pPr>
            <w:r>
              <w:t>RX_ADMINISTRATION</w:t>
            </w:r>
          </w:p>
        </w:tc>
        <w:tc>
          <w:tcPr>
            <w:tcW w:w="4200" w:type="dxa"/>
          </w:tcPr>
          <w:p w14:paraId="4FD3C6E5" w14:textId="77777777" w:rsidR="00B50050" w:rsidRDefault="00B50050" w:rsidP="0088127C">
            <w:pPr>
              <w:pStyle w:val="OtherTableBody"/>
            </w:pPr>
          </w:p>
        </w:tc>
      </w:tr>
      <w:tr w:rsidR="00B50050" w14:paraId="34C70AB6" w14:textId="77777777" w:rsidTr="00195548">
        <w:tc>
          <w:tcPr>
            <w:tcW w:w="600" w:type="dxa"/>
          </w:tcPr>
          <w:p w14:paraId="3D3D8B9D" w14:textId="77777777" w:rsidR="00B50050" w:rsidRDefault="00B50050" w:rsidP="0088127C">
            <w:pPr>
              <w:pStyle w:val="OtherTableBody"/>
            </w:pPr>
          </w:p>
        </w:tc>
        <w:tc>
          <w:tcPr>
            <w:tcW w:w="600" w:type="dxa"/>
          </w:tcPr>
          <w:p w14:paraId="7D21C858" w14:textId="77777777" w:rsidR="00B50050" w:rsidRDefault="00B50050" w:rsidP="0088127C">
            <w:pPr>
              <w:pStyle w:val="OtherTableBody"/>
            </w:pPr>
            <w:r>
              <w:t>0391</w:t>
            </w:r>
          </w:p>
        </w:tc>
        <w:tc>
          <w:tcPr>
            <w:tcW w:w="2600" w:type="dxa"/>
          </w:tcPr>
          <w:p w14:paraId="140FCEA8" w14:textId="77777777" w:rsidR="00B50050" w:rsidRDefault="00B50050" w:rsidP="0088127C">
            <w:pPr>
              <w:pStyle w:val="OtherTableBody"/>
            </w:pPr>
          </w:p>
        </w:tc>
        <w:tc>
          <w:tcPr>
            <w:tcW w:w="1400" w:type="dxa"/>
          </w:tcPr>
          <w:p w14:paraId="3D77D215" w14:textId="77777777" w:rsidR="00B50050" w:rsidRDefault="00B50050" w:rsidP="0088127C">
            <w:pPr>
              <w:pStyle w:val="OtherTableBody"/>
            </w:pPr>
            <w:r>
              <w:t>RX_ORDER</w:t>
            </w:r>
          </w:p>
        </w:tc>
        <w:tc>
          <w:tcPr>
            <w:tcW w:w="4200" w:type="dxa"/>
          </w:tcPr>
          <w:p w14:paraId="38C33B4F" w14:textId="77777777" w:rsidR="00B50050" w:rsidRDefault="00B50050" w:rsidP="0088127C">
            <w:pPr>
              <w:pStyle w:val="OtherTableBody"/>
            </w:pPr>
          </w:p>
        </w:tc>
      </w:tr>
      <w:tr w:rsidR="00B50050" w14:paraId="4F0E91C8" w14:textId="77777777" w:rsidTr="00195548">
        <w:tc>
          <w:tcPr>
            <w:tcW w:w="600" w:type="dxa"/>
          </w:tcPr>
          <w:p w14:paraId="52F2A6C2" w14:textId="77777777" w:rsidR="00B50050" w:rsidRDefault="00B50050" w:rsidP="0088127C">
            <w:pPr>
              <w:pStyle w:val="OtherTableBody"/>
            </w:pPr>
          </w:p>
        </w:tc>
        <w:tc>
          <w:tcPr>
            <w:tcW w:w="600" w:type="dxa"/>
          </w:tcPr>
          <w:p w14:paraId="41F4349F" w14:textId="77777777" w:rsidR="00B50050" w:rsidRDefault="00B50050" w:rsidP="0088127C">
            <w:pPr>
              <w:pStyle w:val="OtherTableBody"/>
            </w:pPr>
            <w:r>
              <w:t>0391</w:t>
            </w:r>
          </w:p>
        </w:tc>
        <w:tc>
          <w:tcPr>
            <w:tcW w:w="2600" w:type="dxa"/>
          </w:tcPr>
          <w:p w14:paraId="509390ED" w14:textId="77777777" w:rsidR="00B50050" w:rsidRDefault="00B50050" w:rsidP="0088127C">
            <w:pPr>
              <w:pStyle w:val="OtherTableBody"/>
            </w:pPr>
          </w:p>
        </w:tc>
        <w:tc>
          <w:tcPr>
            <w:tcW w:w="1400" w:type="dxa"/>
          </w:tcPr>
          <w:p w14:paraId="482BB3C8" w14:textId="77777777" w:rsidR="00B50050" w:rsidRDefault="00B50050" w:rsidP="0088127C">
            <w:pPr>
              <w:pStyle w:val="OtherTableBody"/>
            </w:pPr>
            <w:r>
              <w:t>SCHEDULE</w:t>
            </w:r>
          </w:p>
        </w:tc>
        <w:tc>
          <w:tcPr>
            <w:tcW w:w="4200" w:type="dxa"/>
          </w:tcPr>
          <w:p w14:paraId="4F9CD7C5" w14:textId="77777777" w:rsidR="00B50050" w:rsidRDefault="00B50050" w:rsidP="0088127C">
            <w:pPr>
              <w:pStyle w:val="OtherTableBody"/>
            </w:pPr>
          </w:p>
        </w:tc>
      </w:tr>
      <w:tr w:rsidR="00B50050" w14:paraId="244FFCCC" w14:textId="77777777" w:rsidTr="00195548">
        <w:tc>
          <w:tcPr>
            <w:tcW w:w="600" w:type="dxa"/>
          </w:tcPr>
          <w:p w14:paraId="7CFB911A" w14:textId="77777777" w:rsidR="00B50050" w:rsidRDefault="00B50050" w:rsidP="0088127C">
            <w:pPr>
              <w:pStyle w:val="OtherTableBody"/>
            </w:pPr>
          </w:p>
        </w:tc>
        <w:tc>
          <w:tcPr>
            <w:tcW w:w="600" w:type="dxa"/>
          </w:tcPr>
          <w:p w14:paraId="59FA7E6A" w14:textId="77777777" w:rsidR="00B50050" w:rsidRDefault="00B50050" w:rsidP="0088127C">
            <w:pPr>
              <w:pStyle w:val="OtherTableBody"/>
            </w:pPr>
            <w:r>
              <w:t>0391</w:t>
            </w:r>
          </w:p>
        </w:tc>
        <w:tc>
          <w:tcPr>
            <w:tcW w:w="2600" w:type="dxa"/>
          </w:tcPr>
          <w:p w14:paraId="79D09EF7" w14:textId="77777777" w:rsidR="00B50050" w:rsidRDefault="00B50050" w:rsidP="0088127C">
            <w:pPr>
              <w:pStyle w:val="OtherTableBody"/>
            </w:pPr>
          </w:p>
        </w:tc>
        <w:tc>
          <w:tcPr>
            <w:tcW w:w="1400" w:type="dxa"/>
          </w:tcPr>
          <w:p w14:paraId="536F709A" w14:textId="77777777" w:rsidR="00B50050" w:rsidRDefault="00B50050" w:rsidP="0088127C">
            <w:pPr>
              <w:pStyle w:val="OtherTableBody"/>
            </w:pPr>
            <w:r>
              <w:t>SERVICE</w:t>
            </w:r>
          </w:p>
        </w:tc>
        <w:tc>
          <w:tcPr>
            <w:tcW w:w="4200" w:type="dxa"/>
          </w:tcPr>
          <w:p w14:paraId="753F9BFC" w14:textId="77777777" w:rsidR="00B50050" w:rsidRDefault="00B50050" w:rsidP="0088127C">
            <w:pPr>
              <w:pStyle w:val="OtherTableBody"/>
            </w:pPr>
          </w:p>
        </w:tc>
      </w:tr>
      <w:tr w:rsidR="00B50050" w14:paraId="24F3DF72" w14:textId="77777777" w:rsidTr="00195548">
        <w:tc>
          <w:tcPr>
            <w:tcW w:w="600" w:type="dxa"/>
          </w:tcPr>
          <w:p w14:paraId="2BA1E777" w14:textId="77777777" w:rsidR="00B50050" w:rsidRDefault="00B50050" w:rsidP="0088127C">
            <w:pPr>
              <w:pStyle w:val="OtherTableBody"/>
            </w:pPr>
          </w:p>
        </w:tc>
        <w:tc>
          <w:tcPr>
            <w:tcW w:w="600" w:type="dxa"/>
          </w:tcPr>
          <w:p w14:paraId="7D399366" w14:textId="77777777" w:rsidR="00B50050" w:rsidRDefault="00B50050" w:rsidP="0088127C">
            <w:pPr>
              <w:pStyle w:val="OtherTableBody"/>
            </w:pPr>
            <w:r>
              <w:t>0391</w:t>
            </w:r>
          </w:p>
        </w:tc>
        <w:tc>
          <w:tcPr>
            <w:tcW w:w="2600" w:type="dxa"/>
          </w:tcPr>
          <w:p w14:paraId="24D8A1B9" w14:textId="77777777" w:rsidR="00B50050" w:rsidRDefault="00B50050" w:rsidP="0088127C">
            <w:pPr>
              <w:pStyle w:val="OtherTableBody"/>
            </w:pPr>
          </w:p>
        </w:tc>
        <w:tc>
          <w:tcPr>
            <w:tcW w:w="1400" w:type="dxa"/>
          </w:tcPr>
          <w:p w14:paraId="25C0FED1" w14:textId="77777777" w:rsidR="00B50050" w:rsidRDefault="00B50050" w:rsidP="0088127C">
            <w:pPr>
              <w:pStyle w:val="OtherTableBody"/>
            </w:pPr>
            <w:r>
              <w:t>SPECIMEN</w:t>
            </w:r>
          </w:p>
        </w:tc>
        <w:tc>
          <w:tcPr>
            <w:tcW w:w="4200" w:type="dxa"/>
          </w:tcPr>
          <w:p w14:paraId="77FC4BC6" w14:textId="77777777" w:rsidR="00B50050" w:rsidRDefault="00B50050" w:rsidP="0088127C">
            <w:pPr>
              <w:pStyle w:val="OtherTableBody"/>
            </w:pPr>
          </w:p>
        </w:tc>
      </w:tr>
      <w:tr w:rsidR="00B50050" w14:paraId="7F1BC960" w14:textId="77777777" w:rsidTr="00195548">
        <w:tc>
          <w:tcPr>
            <w:tcW w:w="600" w:type="dxa"/>
          </w:tcPr>
          <w:p w14:paraId="3ACFDD46" w14:textId="77777777" w:rsidR="00B50050" w:rsidRDefault="00B50050" w:rsidP="0088127C">
            <w:pPr>
              <w:pStyle w:val="OtherTableBody"/>
            </w:pPr>
          </w:p>
        </w:tc>
        <w:tc>
          <w:tcPr>
            <w:tcW w:w="600" w:type="dxa"/>
          </w:tcPr>
          <w:p w14:paraId="53689D7F" w14:textId="77777777" w:rsidR="00B50050" w:rsidRDefault="00B50050" w:rsidP="0088127C">
            <w:pPr>
              <w:pStyle w:val="OtherTableBody"/>
            </w:pPr>
            <w:r>
              <w:t>0391</w:t>
            </w:r>
          </w:p>
        </w:tc>
        <w:tc>
          <w:tcPr>
            <w:tcW w:w="2600" w:type="dxa"/>
          </w:tcPr>
          <w:p w14:paraId="6F6EED85" w14:textId="77777777" w:rsidR="00B50050" w:rsidRDefault="00B50050" w:rsidP="0088127C">
            <w:pPr>
              <w:pStyle w:val="OtherTableBody"/>
            </w:pPr>
          </w:p>
        </w:tc>
        <w:tc>
          <w:tcPr>
            <w:tcW w:w="1400" w:type="dxa"/>
          </w:tcPr>
          <w:p w14:paraId="0D9B0619" w14:textId="77777777" w:rsidR="00B50050" w:rsidRDefault="00B50050" w:rsidP="0088127C">
            <w:pPr>
              <w:pStyle w:val="OtherTableBody"/>
            </w:pPr>
            <w:r>
              <w:t>SPECIMEN_CONTAINER</w:t>
            </w:r>
          </w:p>
        </w:tc>
        <w:tc>
          <w:tcPr>
            <w:tcW w:w="4200" w:type="dxa"/>
          </w:tcPr>
          <w:p w14:paraId="0F45AD73" w14:textId="77777777" w:rsidR="00B50050" w:rsidRDefault="00B50050" w:rsidP="0088127C">
            <w:pPr>
              <w:pStyle w:val="OtherTableBody"/>
            </w:pPr>
          </w:p>
        </w:tc>
      </w:tr>
      <w:tr w:rsidR="00B50050" w14:paraId="3ADB8048" w14:textId="77777777" w:rsidTr="00195548">
        <w:tc>
          <w:tcPr>
            <w:tcW w:w="600" w:type="dxa"/>
          </w:tcPr>
          <w:p w14:paraId="68095558" w14:textId="77777777" w:rsidR="00B50050" w:rsidRDefault="00B50050" w:rsidP="0088127C">
            <w:pPr>
              <w:pStyle w:val="OtherTableBody"/>
            </w:pPr>
          </w:p>
        </w:tc>
        <w:tc>
          <w:tcPr>
            <w:tcW w:w="600" w:type="dxa"/>
          </w:tcPr>
          <w:p w14:paraId="491BF958" w14:textId="77777777" w:rsidR="00B50050" w:rsidRDefault="00B50050" w:rsidP="0088127C">
            <w:pPr>
              <w:pStyle w:val="OtherTableBody"/>
            </w:pPr>
            <w:r>
              <w:t>0391</w:t>
            </w:r>
          </w:p>
        </w:tc>
        <w:tc>
          <w:tcPr>
            <w:tcW w:w="2600" w:type="dxa"/>
          </w:tcPr>
          <w:p w14:paraId="51397FC8" w14:textId="77777777" w:rsidR="00B50050" w:rsidRDefault="00B50050" w:rsidP="0088127C">
            <w:pPr>
              <w:pStyle w:val="OtherTableBody"/>
            </w:pPr>
          </w:p>
        </w:tc>
        <w:tc>
          <w:tcPr>
            <w:tcW w:w="1400" w:type="dxa"/>
          </w:tcPr>
          <w:p w14:paraId="25E7FB31" w14:textId="77777777" w:rsidR="00B50050" w:rsidRDefault="00B50050" w:rsidP="0088127C">
            <w:pPr>
              <w:pStyle w:val="OtherTableBody"/>
            </w:pPr>
            <w:r>
              <w:t>STAFF</w:t>
            </w:r>
          </w:p>
        </w:tc>
        <w:tc>
          <w:tcPr>
            <w:tcW w:w="4200" w:type="dxa"/>
          </w:tcPr>
          <w:p w14:paraId="4F9C50FB" w14:textId="77777777" w:rsidR="00B50050" w:rsidRDefault="00B50050" w:rsidP="0088127C">
            <w:pPr>
              <w:pStyle w:val="OtherTableBody"/>
            </w:pPr>
          </w:p>
        </w:tc>
      </w:tr>
      <w:tr w:rsidR="00B50050" w14:paraId="71CA89ED" w14:textId="77777777" w:rsidTr="00195548">
        <w:tc>
          <w:tcPr>
            <w:tcW w:w="600" w:type="dxa"/>
          </w:tcPr>
          <w:p w14:paraId="11D50E7E" w14:textId="77777777" w:rsidR="00B50050" w:rsidRDefault="00B50050" w:rsidP="0088127C">
            <w:pPr>
              <w:pStyle w:val="OtherTableBody"/>
            </w:pPr>
          </w:p>
        </w:tc>
        <w:tc>
          <w:tcPr>
            <w:tcW w:w="600" w:type="dxa"/>
          </w:tcPr>
          <w:p w14:paraId="3599C46D" w14:textId="77777777" w:rsidR="00B50050" w:rsidRDefault="00B50050" w:rsidP="0088127C">
            <w:pPr>
              <w:pStyle w:val="OtherTableBody"/>
            </w:pPr>
            <w:r>
              <w:t>0391</w:t>
            </w:r>
          </w:p>
        </w:tc>
        <w:tc>
          <w:tcPr>
            <w:tcW w:w="2600" w:type="dxa"/>
          </w:tcPr>
          <w:p w14:paraId="67115C77" w14:textId="77777777" w:rsidR="00B50050" w:rsidRDefault="00B50050" w:rsidP="0088127C">
            <w:pPr>
              <w:pStyle w:val="OtherTableBody"/>
            </w:pPr>
          </w:p>
        </w:tc>
        <w:tc>
          <w:tcPr>
            <w:tcW w:w="1400" w:type="dxa"/>
          </w:tcPr>
          <w:p w14:paraId="20153D64" w14:textId="77777777" w:rsidR="00B50050" w:rsidRDefault="00B50050" w:rsidP="0088127C">
            <w:pPr>
              <w:pStyle w:val="OtherTableBody"/>
            </w:pPr>
            <w:r>
              <w:t>STUDY</w:t>
            </w:r>
          </w:p>
        </w:tc>
        <w:tc>
          <w:tcPr>
            <w:tcW w:w="4200" w:type="dxa"/>
          </w:tcPr>
          <w:p w14:paraId="69E0D7FA" w14:textId="77777777" w:rsidR="00B50050" w:rsidRDefault="00B50050" w:rsidP="0088127C">
            <w:pPr>
              <w:pStyle w:val="OtherTableBody"/>
            </w:pPr>
          </w:p>
        </w:tc>
      </w:tr>
      <w:tr w:rsidR="00B50050" w14:paraId="634FC565" w14:textId="77777777" w:rsidTr="00195548">
        <w:tc>
          <w:tcPr>
            <w:tcW w:w="600" w:type="dxa"/>
          </w:tcPr>
          <w:p w14:paraId="021A4FD3" w14:textId="77777777" w:rsidR="00B50050" w:rsidRDefault="00B50050" w:rsidP="0088127C">
            <w:pPr>
              <w:pStyle w:val="OtherTableBody"/>
            </w:pPr>
          </w:p>
        </w:tc>
        <w:tc>
          <w:tcPr>
            <w:tcW w:w="600" w:type="dxa"/>
          </w:tcPr>
          <w:p w14:paraId="4674F58B" w14:textId="77777777" w:rsidR="00B50050" w:rsidRDefault="00B50050" w:rsidP="0088127C">
            <w:pPr>
              <w:pStyle w:val="OtherTableBody"/>
            </w:pPr>
            <w:r>
              <w:t>0391</w:t>
            </w:r>
          </w:p>
        </w:tc>
        <w:tc>
          <w:tcPr>
            <w:tcW w:w="2600" w:type="dxa"/>
          </w:tcPr>
          <w:p w14:paraId="0FFCAF91" w14:textId="77777777" w:rsidR="00B50050" w:rsidRDefault="00B50050" w:rsidP="0088127C">
            <w:pPr>
              <w:pStyle w:val="OtherTableBody"/>
            </w:pPr>
          </w:p>
        </w:tc>
        <w:tc>
          <w:tcPr>
            <w:tcW w:w="1400" w:type="dxa"/>
          </w:tcPr>
          <w:p w14:paraId="6BE7FE87" w14:textId="77777777" w:rsidR="00B50050" w:rsidRDefault="00B50050" w:rsidP="0088127C">
            <w:pPr>
              <w:pStyle w:val="OtherTableBody"/>
            </w:pPr>
            <w:r>
              <w:t>STUDY_OBSERVATION</w:t>
            </w:r>
          </w:p>
        </w:tc>
        <w:tc>
          <w:tcPr>
            <w:tcW w:w="4200" w:type="dxa"/>
          </w:tcPr>
          <w:p w14:paraId="3E1C6B5E" w14:textId="77777777" w:rsidR="00B50050" w:rsidRDefault="00B50050" w:rsidP="0088127C">
            <w:pPr>
              <w:pStyle w:val="OtherTableBody"/>
            </w:pPr>
          </w:p>
        </w:tc>
      </w:tr>
      <w:tr w:rsidR="00B50050" w14:paraId="51DF9B0D" w14:textId="77777777" w:rsidTr="00195548">
        <w:tc>
          <w:tcPr>
            <w:tcW w:w="600" w:type="dxa"/>
          </w:tcPr>
          <w:p w14:paraId="0654A224" w14:textId="77777777" w:rsidR="00B50050" w:rsidRDefault="00B50050" w:rsidP="0088127C">
            <w:pPr>
              <w:pStyle w:val="OtherTableBody"/>
            </w:pPr>
          </w:p>
        </w:tc>
        <w:tc>
          <w:tcPr>
            <w:tcW w:w="600" w:type="dxa"/>
          </w:tcPr>
          <w:p w14:paraId="77DCE883" w14:textId="77777777" w:rsidR="00B50050" w:rsidRDefault="00B50050" w:rsidP="0088127C">
            <w:pPr>
              <w:pStyle w:val="OtherTableBody"/>
            </w:pPr>
            <w:r>
              <w:t>0391</w:t>
            </w:r>
          </w:p>
        </w:tc>
        <w:tc>
          <w:tcPr>
            <w:tcW w:w="2600" w:type="dxa"/>
          </w:tcPr>
          <w:p w14:paraId="70D0D496" w14:textId="77777777" w:rsidR="00B50050" w:rsidRDefault="00B50050" w:rsidP="0088127C">
            <w:pPr>
              <w:pStyle w:val="OtherTableBody"/>
            </w:pPr>
          </w:p>
        </w:tc>
        <w:tc>
          <w:tcPr>
            <w:tcW w:w="1400" w:type="dxa"/>
          </w:tcPr>
          <w:p w14:paraId="16786705" w14:textId="77777777" w:rsidR="00B50050" w:rsidRDefault="00B50050" w:rsidP="0088127C">
            <w:pPr>
              <w:pStyle w:val="OtherTableBody"/>
            </w:pPr>
            <w:r>
              <w:t>STUDY_PHASE</w:t>
            </w:r>
          </w:p>
        </w:tc>
        <w:tc>
          <w:tcPr>
            <w:tcW w:w="4200" w:type="dxa"/>
          </w:tcPr>
          <w:p w14:paraId="2414ED48" w14:textId="77777777" w:rsidR="00B50050" w:rsidRDefault="00B50050" w:rsidP="0088127C">
            <w:pPr>
              <w:pStyle w:val="OtherTableBody"/>
            </w:pPr>
          </w:p>
        </w:tc>
      </w:tr>
      <w:tr w:rsidR="00B50050" w14:paraId="0CFEA72F" w14:textId="77777777" w:rsidTr="00195548">
        <w:tc>
          <w:tcPr>
            <w:tcW w:w="600" w:type="dxa"/>
          </w:tcPr>
          <w:p w14:paraId="0A4C2EE6" w14:textId="77777777" w:rsidR="00B50050" w:rsidRDefault="00B50050" w:rsidP="0088127C">
            <w:pPr>
              <w:pStyle w:val="OtherTableBody"/>
            </w:pPr>
          </w:p>
        </w:tc>
        <w:tc>
          <w:tcPr>
            <w:tcW w:w="600" w:type="dxa"/>
          </w:tcPr>
          <w:p w14:paraId="27AFD39F" w14:textId="77777777" w:rsidR="00B50050" w:rsidRDefault="00B50050" w:rsidP="0088127C">
            <w:pPr>
              <w:pStyle w:val="OtherTableBody"/>
            </w:pPr>
            <w:r>
              <w:t>0391</w:t>
            </w:r>
          </w:p>
        </w:tc>
        <w:tc>
          <w:tcPr>
            <w:tcW w:w="2600" w:type="dxa"/>
          </w:tcPr>
          <w:p w14:paraId="1F5638BB" w14:textId="77777777" w:rsidR="00B50050" w:rsidRDefault="00B50050" w:rsidP="0088127C">
            <w:pPr>
              <w:pStyle w:val="OtherTableBody"/>
            </w:pPr>
          </w:p>
        </w:tc>
        <w:tc>
          <w:tcPr>
            <w:tcW w:w="1400" w:type="dxa"/>
          </w:tcPr>
          <w:p w14:paraId="49CB19BA" w14:textId="77777777" w:rsidR="00B50050" w:rsidRDefault="00B50050" w:rsidP="0088127C">
            <w:pPr>
              <w:pStyle w:val="OtherTableBody"/>
            </w:pPr>
            <w:r>
              <w:t>STUDY_SCHEDULE</w:t>
            </w:r>
          </w:p>
        </w:tc>
        <w:tc>
          <w:tcPr>
            <w:tcW w:w="4200" w:type="dxa"/>
          </w:tcPr>
          <w:p w14:paraId="0FA6CC77" w14:textId="77777777" w:rsidR="00B50050" w:rsidRDefault="00B50050" w:rsidP="0088127C">
            <w:pPr>
              <w:pStyle w:val="OtherTableBody"/>
            </w:pPr>
          </w:p>
        </w:tc>
      </w:tr>
      <w:tr w:rsidR="00B50050" w14:paraId="0239F319" w14:textId="77777777" w:rsidTr="00195548">
        <w:tc>
          <w:tcPr>
            <w:tcW w:w="600" w:type="dxa"/>
          </w:tcPr>
          <w:p w14:paraId="20606129" w14:textId="77777777" w:rsidR="00B50050" w:rsidRDefault="00B50050" w:rsidP="0088127C">
            <w:pPr>
              <w:pStyle w:val="OtherTableBody"/>
            </w:pPr>
          </w:p>
        </w:tc>
        <w:tc>
          <w:tcPr>
            <w:tcW w:w="600" w:type="dxa"/>
          </w:tcPr>
          <w:p w14:paraId="2C7C2661" w14:textId="77777777" w:rsidR="00B50050" w:rsidRDefault="00B50050" w:rsidP="0088127C">
            <w:pPr>
              <w:pStyle w:val="OtherTableBody"/>
            </w:pPr>
            <w:r>
              <w:t>0391</w:t>
            </w:r>
          </w:p>
        </w:tc>
        <w:tc>
          <w:tcPr>
            <w:tcW w:w="2600" w:type="dxa"/>
          </w:tcPr>
          <w:p w14:paraId="31D931D4" w14:textId="77777777" w:rsidR="00B50050" w:rsidRDefault="00B50050" w:rsidP="0088127C">
            <w:pPr>
              <w:pStyle w:val="OtherTableBody"/>
            </w:pPr>
          </w:p>
        </w:tc>
        <w:tc>
          <w:tcPr>
            <w:tcW w:w="1400" w:type="dxa"/>
          </w:tcPr>
          <w:p w14:paraId="74595CA4" w14:textId="77777777" w:rsidR="00B50050" w:rsidRDefault="00B50050" w:rsidP="0088127C">
            <w:pPr>
              <w:pStyle w:val="OtherTableBody"/>
            </w:pPr>
            <w:r>
              <w:t>TEST_CONFIGURATION</w:t>
            </w:r>
          </w:p>
        </w:tc>
        <w:tc>
          <w:tcPr>
            <w:tcW w:w="4200" w:type="dxa"/>
          </w:tcPr>
          <w:p w14:paraId="2343FC7C" w14:textId="77777777" w:rsidR="00B50050" w:rsidRDefault="00B50050" w:rsidP="0088127C">
            <w:pPr>
              <w:pStyle w:val="OtherTableBody"/>
            </w:pPr>
          </w:p>
        </w:tc>
      </w:tr>
      <w:tr w:rsidR="00B50050" w14:paraId="6CBAC9BE" w14:textId="77777777" w:rsidTr="00195548">
        <w:tc>
          <w:tcPr>
            <w:tcW w:w="600" w:type="dxa"/>
          </w:tcPr>
          <w:p w14:paraId="042FB597" w14:textId="77777777" w:rsidR="00B50050" w:rsidRDefault="00B50050" w:rsidP="0088127C">
            <w:pPr>
              <w:pStyle w:val="OtherTableBody"/>
            </w:pPr>
          </w:p>
        </w:tc>
        <w:tc>
          <w:tcPr>
            <w:tcW w:w="600" w:type="dxa"/>
          </w:tcPr>
          <w:p w14:paraId="35561B7B" w14:textId="77777777" w:rsidR="00B50050" w:rsidRDefault="00B50050" w:rsidP="0088127C">
            <w:pPr>
              <w:pStyle w:val="OtherTableBody"/>
            </w:pPr>
            <w:r>
              <w:t>0391</w:t>
            </w:r>
          </w:p>
        </w:tc>
        <w:tc>
          <w:tcPr>
            <w:tcW w:w="2600" w:type="dxa"/>
          </w:tcPr>
          <w:p w14:paraId="4368FBF1" w14:textId="77777777" w:rsidR="00B50050" w:rsidRDefault="00B50050" w:rsidP="0088127C">
            <w:pPr>
              <w:pStyle w:val="OtherTableBody"/>
            </w:pPr>
          </w:p>
        </w:tc>
        <w:tc>
          <w:tcPr>
            <w:tcW w:w="1400" w:type="dxa"/>
          </w:tcPr>
          <w:p w14:paraId="2D9614F8" w14:textId="77777777" w:rsidR="00B50050" w:rsidRDefault="00B50050" w:rsidP="0088127C">
            <w:pPr>
              <w:pStyle w:val="OtherTableBody"/>
            </w:pPr>
            <w:r>
              <w:t>TIMING</w:t>
            </w:r>
          </w:p>
        </w:tc>
        <w:tc>
          <w:tcPr>
            <w:tcW w:w="4200" w:type="dxa"/>
          </w:tcPr>
          <w:p w14:paraId="71AF4A1A" w14:textId="77777777" w:rsidR="00B50050" w:rsidRDefault="00B50050" w:rsidP="0088127C">
            <w:pPr>
              <w:pStyle w:val="OtherTableBody"/>
            </w:pPr>
          </w:p>
        </w:tc>
      </w:tr>
      <w:tr w:rsidR="00B50050" w14:paraId="52D19D0F" w14:textId="77777777" w:rsidTr="00195548">
        <w:tc>
          <w:tcPr>
            <w:tcW w:w="600" w:type="dxa"/>
          </w:tcPr>
          <w:p w14:paraId="54DA796E" w14:textId="77777777" w:rsidR="00B50050" w:rsidRDefault="00B50050" w:rsidP="0088127C">
            <w:pPr>
              <w:pStyle w:val="OtherTableBody"/>
            </w:pPr>
          </w:p>
        </w:tc>
        <w:tc>
          <w:tcPr>
            <w:tcW w:w="600" w:type="dxa"/>
          </w:tcPr>
          <w:p w14:paraId="5C715118" w14:textId="77777777" w:rsidR="00B50050" w:rsidRDefault="00B50050" w:rsidP="0088127C">
            <w:pPr>
              <w:pStyle w:val="OtherTableBody"/>
            </w:pPr>
            <w:r>
              <w:t>0391</w:t>
            </w:r>
          </w:p>
        </w:tc>
        <w:tc>
          <w:tcPr>
            <w:tcW w:w="2600" w:type="dxa"/>
          </w:tcPr>
          <w:p w14:paraId="0240E149" w14:textId="77777777" w:rsidR="00B50050" w:rsidRDefault="00B50050" w:rsidP="0088127C">
            <w:pPr>
              <w:pStyle w:val="OtherTableBody"/>
            </w:pPr>
          </w:p>
        </w:tc>
        <w:tc>
          <w:tcPr>
            <w:tcW w:w="1400" w:type="dxa"/>
          </w:tcPr>
          <w:p w14:paraId="0E0F5FA6" w14:textId="77777777" w:rsidR="00B50050" w:rsidRDefault="00B50050" w:rsidP="0088127C">
            <w:pPr>
              <w:pStyle w:val="OtherTableBody"/>
            </w:pPr>
            <w:r>
              <w:t>TIMING_DIET</w:t>
            </w:r>
          </w:p>
        </w:tc>
        <w:tc>
          <w:tcPr>
            <w:tcW w:w="4200" w:type="dxa"/>
          </w:tcPr>
          <w:p w14:paraId="7ED52AA3" w14:textId="77777777" w:rsidR="00B50050" w:rsidRDefault="00B50050" w:rsidP="0088127C">
            <w:pPr>
              <w:pStyle w:val="OtherTableBody"/>
            </w:pPr>
          </w:p>
        </w:tc>
      </w:tr>
      <w:tr w:rsidR="00B50050" w14:paraId="4D5BB9BD" w14:textId="77777777" w:rsidTr="00195548">
        <w:tc>
          <w:tcPr>
            <w:tcW w:w="600" w:type="dxa"/>
          </w:tcPr>
          <w:p w14:paraId="4E832D61" w14:textId="77777777" w:rsidR="00B50050" w:rsidRDefault="00B50050" w:rsidP="0088127C">
            <w:pPr>
              <w:pStyle w:val="OtherTableBody"/>
            </w:pPr>
          </w:p>
        </w:tc>
        <w:tc>
          <w:tcPr>
            <w:tcW w:w="600" w:type="dxa"/>
          </w:tcPr>
          <w:p w14:paraId="1970AF6B" w14:textId="77777777" w:rsidR="00B50050" w:rsidRDefault="00B50050" w:rsidP="0088127C">
            <w:pPr>
              <w:pStyle w:val="OtherTableBody"/>
            </w:pPr>
            <w:r>
              <w:t>0391</w:t>
            </w:r>
          </w:p>
        </w:tc>
        <w:tc>
          <w:tcPr>
            <w:tcW w:w="2600" w:type="dxa"/>
          </w:tcPr>
          <w:p w14:paraId="130652CC" w14:textId="77777777" w:rsidR="00B50050" w:rsidRDefault="00B50050" w:rsidP="0088127C">
            <w:pPr>
              <w:pStyle w:val="OtherTableBody"/>
            </w:pPr>
          </w:p>
        </w:tc>
        <w:tc>
          <w:tcPr>
            <w:tcW w:w="1400" w:type="dxa"/>
          </w:tcPr>
          <w:p w14:paraId="74A3150D" w14:textId="77777777" w:rsidR="00B50050" w:rsidRDefault="00B50050" w:rsidP="0088127C">
            <w:pPr>
              <w:pStyle w:val="OtherTableBody"/>
            </w:pPr>
            <w:r>
              <w:t>TIMING_ENCODED</w:t>
            </w:r>
          </w:p>
        </w:tc>
        <w:tc>
          <w:tcPr>
            <w:tcW w:w="4200" w:type="dxa"/>
          </w:tcPr>
          <w:p w14:paraId="2F6B95B9" w14:textId="77777777" w:rsidR="00B50050" w:rsidRDefault="00B50050" w:rsidP="0088127C">
            <w:pPr>
              <w:pStyle w:val="OtherTableBody"/>
            </w:pPr>
          </w:p>
        </w:tc>
      </w:tr>
      <w:tr w:rsidR="00B50050" w14:paraId="60794906" w14:textId="77777777" w:rsidTr="00195548">
        <w:tc>
          <w:tcPr>
            <w:tcW w:w="600" w:type="dxa"/>
          </w:tcPr>
          <w:p w14:paraId="52F17834" w14:textId="77777777" w:rsidR="00B50050" w:rsidRDefault="00B50050" w:rsidP="0088127C">
            <w:pPr>
              <w:pStyle w:val="OtherTableBody"/>
            </w:pPr>
          </w:p>
        </w:tc>
        <w:tc>
          <w:tcPr>
            <w:tcW w:w="600" w:type="dxa"/>
          </w:tcPr>
          <w:p w14:paraId="149D35FD" w14:textId="77777777" w:rsidR="00B50050" w:rsidRDefault="00B50050" w:rsidP="0088127C">
            <w:pPr>
              <w:pStyle w:val="OtherTableBody"/>
            </w:pPr>
            <w:r>
              <w:t>0391</w:t>
            </w:r>
          </w:p>
        </w:tc>
        <w:tc>
          <w:tcPr>
            <w:tcW w:w="2600" w:type="dxa"/>
          </w:tcPr>
          <w:p w14:paraId="6E2CEF3E" w14:textId="77777777" w:rsidR="00B50050" w:rsidRDefault="00B50050" w:rsidP="0088127C">
            <w:pPr>
              <w:pStyle w:val="OtherTableBody"/>
            </w:pPr>
          </w:p>
        </w:tc>
        <w:tc>
          <w:tcPr>
            <w:tcW w:w="1400" w:type="dxa"/>
          </w:tcPr>
          <w:p w14:paraId="4CE3108A" w14:textId="77777777" w:rsidR="00B50050" w:rsidRDefault="00B50050" w:rsidP="0088127C">
            <w:pPr>
              <w:pStyle w:val="OtherTableBody"/>
            </w:pPr>
            <w:r>
              <w:t>TIMING_GIVE</w:t>
            </w:r>
          </w:p>
        </w:tc>
        <w:tc>
          <w:tcPr>
            <w:tcW w:w="4200" w:type="dxa"/>
          </w:tcPr>
          <w:p w14:paraId="3DFE5114" w14:textId="77777777" w:rsidR="00B50050" w:rsidRDefault="00B50050" w:rsidP="0088127C">
            <w:pPr>
              <w:pStyle w:val="OtherTableBody"/>
            </w:pPr>
          </w:p>
        </w:tc>
      </w:tr>
      <w:tr w:rsidR="00B50050" w14:paraId="50D116E8" w14:textId="77777777" w:rsidTr="00195548">
        <w:tc>
          <w:tcPr>
            <w:tcW w:w="600" w:type="dxa"/>
          </w:tcPr>
          <w:p w14:paraId="27F36670" w14:textId="77777777" w:rsidR="00B50050" w:rsidRDefault="00B50050" w:rsidP="0088127C">
            <w:pPr>
              <w:pStyle w:val="OtherTableBody"/>
            </w:pPr>
          </w:p>
        </w:tc>
        <w:tc>
          <w:tcPr>
            <w:tcW w:w="600" w:type="dxa"/>
          </w:tcPr>
          <w:p w14:paraId="3FADA8CF" w14:textId="77777777" w:rsidR="00B50050" w:rsidRDefault="00B50050" w:rsidP="0088127C">
            <w:pPr>
              <w:pStyle w:val="OtherTableBody"/>
            </w:pPr>
            <w:r>
              <w:t>0391</w:t>
            </w:r>
          </w:p>
        </w:tc>
        <w:tc>
          <w:tcPr>
            <w:tcW w:w="2600" w:type="dxa"/>
          </w:tcPr>
          <w:p w14:paraId="0431EA0A" w14:textId="77777777" w:rsidR="00B50050" w:rsidRDefault="00B50050" w:rsidP="0088127C">
            <w:pPr>
              <w:pStyle w:val="OtherTableBody"/>
            </w:pPr>
          </w:p>
        </w:tc>
        <w:tc>
          <w:tcPr>
            <w:tcW w:w="1400" w:type="dxa"/>
          </w:tcPr>
          <w:p w14:paraId="09EC3723" w14:textId="77777777" w:rsidR="00B50050" w:rsidRDefault="00B50050" w:rsidP="0088127C">
            <w:pPr>
              <w:pStyle w:val="OtherTableBody"/>
            </w:pPr>
            <w:r>
              <w:t>TIMING_PRIOR</w:t>
            </w:r>
          </w:p>
        </w:tc>
        <w:tc>
          <w:tcPr>
            <w:tcW w:w="4200" w:type="dxa"/>
          </w:tcPr>
          <w:p w14:paraId="460BE15A" w14:textId="77777777" w:rsidR="00B50050" w:rsidRDefault="00B50050" w:rsidP="0088127C">
            <w:pPr>
              <w:pStyle w:val="OtherTableBody"/>
            </w:pPr>
          </w:p>
        </w:tc>
      </w:tr>
      <w:tr w:rsidR="00B50050" w14:paraId="19BF72A9" w14:textId="77777777" w:rsidTr="00195548">
        <w:tc>
          <w:tcPr>
            <w:tcW w:w="600" w:type="dxa"/>
          </w:tcPr>
          <w:p w14:paraId="00689AA0" w14:textId="77777777" w:rsidR="00B50050" w:rsidRDefault="00B50050" w:rsidP="0088127C">
            <w:pPr>
              <w:pStyle w:val="OtherTableBody"/>
            </w:pPr>
          </w:p>
        </w:tc>
        <w:tc>
          <w:tcPr>
            <w:tcW w:w="600" w:type="dxa"/>
          </w:tcPr>
          <w:p w14:paraId="4800A585" w14:textId="77777777" w:rsidR="00B50050" w:rsidRDefault="00B50050" w:rsidP="0088127C">
            <w:pPr>
              <w:pStyle w:val="OtherTableBody"/>
            </w:pPr>
            <w:r>
              <w:t>0391</w:t>
            </w:r>
          </w:p>
        </w:tc>
        <w:tc>
          <w:tcPr>
            <w:tcW w:w="2600" w:type="dxa"/>
          </w:tcPr>
          <w:p w14:paraId="5BDABE67" w14:textId="77777777" w:rsidR="00B50050" w:rsidRDefault="00B50050" w:rsidP="0088127C">
            <w:pPr>
              <w:pStyle w:val="OtherTableBody"/>
            </w:pPr>
          </w:p>
        </w:tc>
        <w:tc>
          <w:tcPr>
            <w:tcW w:w="1400" w:type="dxa"/>
          </w:tcPr>
          <w:p w14:paraId="71C74A89" w14:textId="77777777" w:rsidR="00B50050" w:rsidRDefault="00B50050" w:rsidP="0088127C">
            <w:pPr>
              <w:pStyle w:val="OtherTableBody"/>
            </w:pPr>
            <w:r>
              <w:t>TIMING_QTY</w:t>
            </w:r>
          </w:p>
        </w:tc>
        <w:tc>
          <w:tcPr>
            <w:tcW w:w="4200" w:type="dxa"/>
          </w:tcPr>
          <w:p w14:paraId="058350CD" w14:textId="77777777" w:rsidR="00B50050" w:rsidRDefault="00B50050" w:rsidP="0088127C">
            <w:pPr>
              <w:pStyle w:val="OtherTableBody"/>
            </w:pPr>
          </w:p>
        </w:tc>
      </w:tr>
      <w:tr w:rsidR="00B50050" w14:paraId="2F6D7FD3" w14:textId="77777777" w:rsidTr="00195548">
        <w:tc>
          <w:tcPr>
            <w:tcW w:w="600" w:type="dxa"/>
          </w:tcPr>
          <w:p w14:paraId="609E7AFC" w14:textId="77777777" w:rsidR="00B50050" w:rsidRDefault="00B50050" w:rsidP="0088127C">
            <w:pPr>
              <w:pStyle w:val="OtherTableBody"/>
            </w:pPr>
          </w:p>
        </w:tc>
        <w:tc>
          <w:tcPr>
            <w:tcW w:w="600" w:type="dxa"/>
          </w:tcPr>
          <w:p w14:paraId="3AE0FB3A" w14:textId="77777777" w:rsidR="00B50050" w:rsidRDefault="00B50050" w:rsidP="0088127C">
            <w:pPr>
              <w:pStyle w:val="OtherTableBody"/>
            </w:pPr>
            <w:r>
              <w:t>0391</w:t>
            </w:r>
          </w:p>
        </w:tc>
        <w:tc>
          <w:tcPr>
            <w:tcW w:w="2600" w:type="dxa"/>
          </w:tcPr>
          <w:p w14:paraId="6412A634" w14:textId="77777777" w:rsidR="00B50050" w:rsidRDefault="00B50050" w:rsidP="0088127C">
            <w:pPr>
              <w:pStyle w:val="OtherTableBody"/>
            </w:pPr>
          </w:p>
        </w:tc>
        <w:tc>
          <w:tcPr>
            <w:tcW w:w="1400" w:type="dxa"/>
          </w:tcPr>
          <w:p w14:paraId="3A7EF354" w14:textId="77777777" w:rsidR="00B50050" w:rsidRDefault="00B50050" w:rsidP="0088127C">
            <w:pPr>
              <w:pStyle w:val="OtherTableBody"/>
            </w:pPr>
            <w:r>
              <w:t>TIMING_QUANTITY</w:t>
            </w:r>
          </w:p>
        </w:tc>
        <w:tc>
          <w:tcPr>
            <w:tcW w:w="4200" w:type="dxa"/>
          </w:tcPr>
          <w:p w14:paraId="3349C092" w14:textId="77777777" w:rsidR="00B50050" w:rsidRDefault="00B50050" w:rsidP="0088127C">
            <w:pPr>
              <w:pStyle w:val="OtherTableBody"/>
            </w:pPr>
          </w:p>
        </w:tc>
      </w:tr>
      <w:tr w:rsidR="00B50050" w14:paraId="1F9C425C" w14:textId="77777777" w:rsidTr="00195548">
        <w:tc>
          <w:tcPr>
            <w:tcW w:w="600" w:type="dxa"/>
          </w:tcPr>
          <w:p w14:paraId="16CD92E1" w14:textId="77777777" w:rsidR="00B50050" w:rsidRDefault="00B50050" w:rsidP="0088127C">
            <w:pPr>
              <w:pStyle w:val="OtherTableBody"/>
            </w:pPr>
          </w:p>
        </w:tc>
        <w:tc>
          <w:tcPr>
            <w:tcW w:w="600" w:type="dxa"/>
          </w:tcPr>
          <w:p w14:paraId="67887151" w14:textId="77777777" w:rsidR="00B50050" w:rsidRDefault="00B50050" w:rsidP="0088127C">
            <w:pPr>
              <w:pStyle w:val="OtherTableBody"/>
            </w:pPr>
            <w:r>
              <w:t>0391</w:t>
            </w:r>
          </w:p>
        </w:tc>
        <w:tc>
          <w:tcPr>
            <w:tcW w:w="2600" w:type="dxa"/>
          </w:tcPr>
          <w:p w14:paraId="78701760" w14:textId="77777777" w:rsidR="00B50050" w:rsidRDefault="00B50050" w:rsidP="0088127C">
            <w:pPr>
              <w:pStyle w:val="OtherTableBody"/>
            </w:pPr>
          </w:p>
        </w:tc>
        <w:tc>
          <w:tcPr>
            <w:tcW w:w="1400" w:type="dxa"/>
          </w:tcPr>
          <w:p w14:paraId="7F3DADBD" w14:textId="77777777" w:rsidR="00B50050" w:rsidRDefault="00B50050" w:rsidP="0088127C">
            <w:pPr>
              <w:pStyle w:val="OtherTableBody"/>
            </w:pPr>
            <w:r>
              <w:t>TIMING_TRAY</w:t>
            </w:r>
          </w:p>
        </w:tc>
        <w:tc>
          <w:tcPr>
            <w:tcW w:w="4200" w:type="dxa"/>
          </w:tcPr>
          <w:p w14:paraId="7C3F3334" w14:textId="77777777" w:rsidR="00B50050" w:rsidRDefault="00B50050" w:rsidP="0088127C">
            <w:pPr>
              <w:pStyle w:val="OtherTableBody"/>
            </w:pPr>
          </w:p>
        </w:tc>
      </w:tr>
      <w:tr w:rsidR="00B50050" w14:paraId="5CA32F22" w14:textId="77777777" w:rsidTr="00195548">
        <w:tc>
          <w:tcPr>
            <w:tcW w:w="600" w:type="dxa"/>
          </w:tcPr>
          <w:p w14:paraId="48AA8FA0" w14:textId="77777777" w:rsidR="00B50050" w:rsidRDefault="00B50050" w:rsidP="0088127C">
            <w:pPr>
              <w:pStyle w:val="OtherTableBody"/>
            </w:pPr>
          </w:p>
        </w:tc>
        <w:tc>
          <w:tcPr>
            <w:tcW w:w="600" w:type="dxa"/>
          </w:tcPr>
          <w:p w14:paraId="5254BC8C" w14:textId="77777777" w:rsidR="00B50050" w:rsidRDefault="00B50050" w:rsidP="0088127C">
            <w:pPr>
              <w:pStyle w:val="OtherTableBody"/>
            </w:pPr>
            <w:r>
              <w:t>0391</w:t>
            </w:r>
          </w:p>
        </w:tc>
        <w:tc>
          <w:tcPr>
            <w:tcW w:w="2600" w:type="dxa"/>
          </w:tcPr>
          <w:p w14:paraId="17D23562" w14:textId="77777777" w:rsidR="00B50050" w:rsidRDefault="00B50050" w:rsidP="0088127C">
            <w:pPr>
              <w:pStyle w:val="OtherTableBody"/>
            </w:pPr>
          </w:p>
        </w:tc>
        <w:tc>
          <w:tcPr>
            <w:tcW w:w="1400" w:type="dxa"/>
          </w:tcPr>
          <w:p w14:paraId="7656A101" w14:textId="77777777" w:rsidR="00B50050" w:rsidRDefault="00B50050" w:rsidP="0088127C">
            <w:pPr>
              <w:pStyle w:val="OtherTableBody"/>
            </w:pPr>
            <w:r>
              <w:t>TREATMENT</w:t>
            </w:r>
          </w:p>
        </w:tc>
        <w:tc>
          <w:tcPr>
            <w:tcW w:w="4200" w:type="dxa"/>
          </w:tcPr>
          <w:p w14:paraId="746B8A3D" w14:textId="77777777" w:rsidR="00B50050" w:rsidRDefault="00B50050" w:rsidP="0088127C">
            <w:pPr>
              <w:pStyle w:val="OtherTableBody"/>
            </w:pPr>
          </w:p>
        </w:tc>
      </w:tr>
      <w:tr w:rsidR="00B50050" w14:paraId="488CCA18" w14:textId="77777777" w:rsidTr="00195548">
        <w:tc>
          <w:tcPr>
            <w:tcW w:w="600" w:type="dxa"/>
          </w:tcPr>
          <w:p w14:paraId="7B54179F" w14:textId="77777777" w:rsidR="00B50050" w:rsidRDefault="00B50050" w:rsidP="0088127C">
            <w:pPr>
              <w:pStyle w:val="OtherTableBody"/>
            </w:pPr>
          </w:p>
        </w:tc>
        <w:tc>
          <w:tcPr>
            <w:tcW w:w="600" w:type="dxa"/>
          </w:tcPr>
          <w:p w14:paraId="641B1AA8" w14:textId="77777777" w:rsidR="00B50050" w:rsidRDefault="00B50050" w:rsidP="0088127C">
            <w:pPr>
              <w:pStyle w:val="OtherTableBody"/>
            </w:pPr>
            <w:r>
              <w:t>0391</w:t>
            </w:r>
          </w:p>
        </w:tc>
        <w:tc>
          <w:tcPr>
            <w:tcW w:w="2600" w:type="dxa"/>
          </w:tcPr>
          <w:p w14:paraId="7EDA8E72" w14:textId="77777777" w:rsidR="00B50050" w:rsidRDefault="00B50050" w:rsidP="0088127C">
            <w:pPr>
              <w:pStyle w:val="OtherTableBody"/>
            </w:pPr>
          </w:p>
        </w:tc>
        <w:tc>
          <w:tcPr>
            <w:tcW w:w="1400" w:type="dxa"/>
          </w:tcPr>
          <w:p w14:paraId="2197AF71" w14:textId="77777777" w:rsidR="00B50050" w:rsidRDefault="00B50050" w:rsidP="0088127C">
            <w:pPr>
              <w:pStyle w:val="OtherTableBody"/>
            </w:pPr>
            <w:r>
              <w:t>VISIT</w:t>
            </w:r>
          </w:p>
        </w:tc>
        <w:tc>
          <w:tcPr>
            <w:tcW w:w="4200" w:type="dxa"/>
          </w:tcPr>
          <w:p w14:paraId="533237A0" w14:textId="77777777" w:rsidR="00B50050" w:rsidRDefault="00B50050" w:rsidP="0088127C">
            <w:pPr>
              <w:pStyle w:val="OtherTableBody"/>
            </w:pPr>
          </w:p>
        </w:tc>
      </w:tr>
      <w:tr w:rsidR="00B50050" w14:paraId="32108E38" w14:textId="77777777" w:rsidTr="00195548">
        <w:tc>
          <w:tcPr>
            <w:tcW w:w="600" w:type="dxa"/>
          </w:tcPr>
          <w:p w14:paraId="5C31D3CF" w14:textId="77777777" w:rsidR="00B50050" w:rsidRDefault="00B50050" w:rsidP="0088127C">
            <w:pPr>
              <w:pStyle w:val="OtherTableBody"/>
            </w:pPr>
            <w:r>
              <w:t>User</w:t>
            </w:r>
          </w:p>
        </w:tc>
        <w:tc>
          <w:tcPr>
            <w:tcW w:w="600" w:type="dxa"/>
          </w:tcPr>
          <w:p w14:paraId="7E9784E9" w14:textId="77777777" w:rsidR="00B50050" w:rsidRDefault="00B50050" w:rsidP="0088127C">
            <w:pPr>
              <w:pStyle w:val="OtherTableBody"/>
            </w:pPr>
          </w:p>
        </w:tc>
        <w:tc>
          <w:tcPr>
            <w:tcW w:w="2600" w:type="dxa"/>
          </w:tcPr>
          <w:p w14:paraId="15D2E13F" w14:textId="77777777" w:rsidR="00B50050" w:rsidRDefault="00B50050" w:rsidP="0088127C">
            <w:pPr>
              <w:pStyle w:val="OtherTableBody"/>
            </w:pPr>
            <w:r>
              <w:t>Match Reason</w:t>
            </w:r>
          </w:p>
        </w:tc>
        <w:tc>
          <w:tcPr>
            <w:tcW w:w="1400" w:type="dxa"/>
          </w:tcPr>
          <w:p w14:paraId="5617F870" w14:textId="77777777" w:rsidR="00B50050" w:rsidRDefault="00B50050" w:rsidP="0088127C">
            <w:pPr>
              <w:pStyle w:val="OtherTableBody"/>
            </w:pPr>
          </w:p>
        </w:tc>
        <w:tc>
          <w:tcPr>
            <w:tcW w:w="4200" w:type="dxa"/>
          </w:tcPr>
          <w:p w14:paraId="70A2D69F" w14:textId="77777777" w:rsidR="00B50050" w:rsidRDefault="00B50050" w:rsidP="0088127C">
            <w:pPr>
              <w:pStyle w:val="OtherTableBody"/>
            </w:pPr>
          </w:p>
        </w:tc>
      </w:tr>
      <w:tr w:rsidR="00B50050" w14:paraId="6DBB744A" w14:textId="77777777" w:rsidTr="00195548">
        <w:tc>
          <w:tcPr>
            <w:tcW w:w="600" w:type="dxa"/>
          </w:tcPr>
          <w:p w14:paraId="402CC8F2" w14:textId="77777777" w:rsidR="00B50050" w:rsidRDefault="00B50050" w:rsidP="0088127C">
            <w:pPr>
              <w:pStyle w:val="OtherTableBody"/>
            </w:pPr>
          </w:p>
        </w:tc>
        <w:tc>
          <w:tcPr>
            <w:tcW w:w="600" w:type="dxa"/>
          </w:tcPr>
          <w:p w14:paraId="1125B426" w14:textId="77777777" w:rsidR="00B50050" w:rsidRDefault="00B50050" w:rsidP="0088127C">
            <w:pPr>
              <w:pStyle w:val="OtherTableBody"/>
            </w:pPr>
            <w:r>
              <w:t>0392</w:t>
            </w:r>
          </w:p>
        </w:tc>
        <w:tc>
          <w:tcPr>
            <w:tcW w:w="2600" w:type="dxa"/>
          </w:tcPr>
          <w:p w14:paraId="6E7CCD2D" w14:textId="77777777" w:rsidR="00B50050" w:rsidRDefault="00B50050" w:rsidP="0088127C">
            <w:pPr>
              <w:pStyle w:val="OtherTableBody"/>
            </w:pPr>
          </w:p>
        </w:tc>
        <w:tc>
          <w:tcPr>
            <w:tcW w:w="1400" w:type="dxa"/>
          </w:tcPr>
          <w:p w14:paraId="44D81A1A" w14:textId="77777777" w:rsidR="00B50050" w:rsidRDefault="00B50050" w:rsidP="0088127C">
            <w:pPr>
              <w:pStyle w:val="OtherTableBody"/>
            </w:pPr>
            <w:r>
              <w:t>DB</w:t>
            </w:r>
          </w:p>
        </w:tc>
        <w:tc>
          <w:tcPr>
            <w:tcW w:w="4200" w:type="dxa"/>
          </w:tcPr>
          <w:p w14:paraId="316E40DF" w14:textId="77777777" w:rsidR="00B50050" w:rsidRDefault="00B50050" w:rsidP="0088127C">
            <w:pPr>
              <w:pStyle w:val="OtherTableBody"/>
            </w:pPr>
            <w:r>
              <w:t>Match on Date of Birth</w:t>
            </w:r>
          </w:p>
        </w:tc>
      </w:tr>
      <w:tr w:rsidR="00B50050" w14:paraId="420D16C5" w14:textId="77777777" w:rsidTr="00195548">
        <w:tc>
          <w:tcPr>
            <w:tcW w:w="600" w:type="dxa"/>
          </w:tcPr>
          <w:p w14:paraId="4B692D73" w14:textId="77777777" w:rsidR="00B50050" w:rsidRDefault="00B50050" w:rsidP="0088127C">
            <w:pPr>
              <w:pStyle w:val="OtherTableBody"/>
            </w:pPr>
          </w:p>
        </w:tc>
        <w:tc>
          <w:tcPr>
            <w:tcW w:w="600" w:type="dxa"/>
          </w:tcPr>
          <w:p w14:paraId="1D016447" w14:textId="77777777" w:rsidR="00B50050" w:rsidRDefault="00B50050" w:rsidP="0088127C">
            <w:pPr>
              <w:pStyle w:val="OtherTableBody"/>
            </w:pPr>
            <w:r>
              <w:t>0392</w:t>
            </w:r>
          </w:p>
        </w:tc>
        <w:tc>
          <w:tcPr>
            <w:tcW w:w="2600" w:type="dxa"/>
          </w:tcPr>
          <w:p w14:paraId="5970C6EB" w14:textId="77777777" w:rsidR="00B50050" w:rsidRDefault="00B50050" w:rsidP="0088127C">
            <w:pPr>
              <w:pStyle w:val="OtherTableBody"/>
            </w:pPr>
          </w:p>
        </w:tc>
        <w:tc>
          <w:tcPr>
            <w:tcW w:w="1400" w:type="dxa"/>
          </w:tcPr>
          <w:p w14:paraId="568BF804" w14:textId="77777777" w:rsidR="00B50050" w:rsidRDefault="00B50050" w:rsidP="0088127C">
            <w:pPr>
              <w:pStyle w:val="OtherTableBody"/>
            </w:pPr>
            <w:r>
              <w:t>NA</w:t>
            </w:r>
          </w:p>
        </w:tc>
        <w:tc>
          <w:tcPr>
            <w:tcW w:w="4200" w:type="dxa"/>
          </w:tcPr>
          <w:p w14:paraId="52B698B4" w14:textId="77777777" w:rsidR="00B50050" w:rsidRDefault="00B50050" w:rsidP="0088127C">
            <w:pPr>
              <w:pStyle w:val="OtherTableBody"/>
            </w:pPr>
            <w:r>
              <w:t>Match on Name (Alpha Match)</w:t>
            </w:r>
          </w:p>
        </w:tc>
      </w:tr>
      <w:tr w:rsidR="00B50050" w14:paraId="1C5BA8CC" w14:textId="77777777" w:rsidTr="00195548">
        <w:tc>
          <w:tcPr>
            <w:tcW w:w="600" w:type="dxa"/>
          </w:tcPr>
          <w:p w14:paraId="0B2F5431" w14:textId="77777777" w:rsidR="00B50050" w:rsidRDefault="00B50050" w:rsidP="0088127C">
            <w:pPr>
              <w:pStyle w:val="OtherTableBody"/>
            </w:pPr>
          </w:p>
        </w:tc>
        <w:tc>
          <w:tcPr>
            <w:tcW w:w="600" w:type="dxa"/>
          </w:tcPr>
          <w:p w14:paraId="31BDA05D" w14:textId="77777777" w:rsidR="00B50050" w:rsidRDefault="00B50050" w:rsidP="0088127C">
            <w:pPr>
              <w:pStyle w:val="OtherTableBody"/>
            </w:pPr>
            <w:r>
              <w:t>0392</w:t>
            </w:r>
          </w:p>
        </w:tc>
        <w:tc>
          <w:tcPr>
            <w:tcW w:w="2600" w:type="dxa"/>
          </w:tcPr>
          <w:p w14:paraId="52BDCAFA" w14:textId="77777777" w:rsidR="00B50050" w:rsidRDefault="00B50050" w:rsidP="0088127C">
            <w:pPr>
              <w:pStyle w:val="OtherTableBody"/>
            </w:pPr>
          </w:p>
        </w:tc>
        <w:tc>
          <w:tcPr>
            <w:tcW w:w="1400" w:type="dxa"/>
          </w:tcPr>
          <w:p w14:paraId="5620C5B1" w14:textId="77777777" w:rsidR="00B50050" w:rsidRDefault="00B50050" w:rsidP="0088127C">
            <w:pPr>
              <w:pStyle w:val="OtherTableBody"/>
            </w:pPr>
            <w:r>
              <w:t>NP</w:t>
            </w:r>
          </w:p>
        </w:tc>
        <w:tc>
          <w:tcPr>
            <w:tcW w:w="4200" w:type="dxa"/>
          </w:tcPr>
          <w:p w14:paraId="424CEE38" w14:textId="77777777" w:rsidR="00B50050" w:rsidRDefault="00B50050" w:rsidP="0088127C">
            <w:pPr>
              <w:pStyle w:val="OtherTableBody"/>
            </w:pPr>
            <w:r>
              <w:t>Match on Name (Phonetic Match)</w:t>
            </w:r>
          </w:p>
        </w:tc>
      </w:tr>
      <w:tr w:rsidR="00B50050" w14:paraId="6F46B95B" w14:textId="77777777" w:rsidTr="00195548">
        <w:tc>
          <w:tcPr>
            <w:tcW w:w="600" w:type="dxa"/>
          </w:tcPr>
          <w:p w14:paraId="03675468" w14:textId="77777777" w:rsidR="00B50050" w:rsidRDefault="00B50050" w:rsidP="0088127C">
            <w:pPr>
              <w:pStyle w:val="OtherTableBody"/>
            </w:pPr>
          </w:p>
        </w:tc>
        <w:tc>
          <w:tcPr>
            <w:tcW w:w="600" w:type="dxa"/>
          </w:tcPr>
          <w:p w14:paraId="2E1DD966" w14:textId="77777777" w:rsidR="00B50050" w:rsidRDefault="00B50050" w:rsidP="0088127C">
            <w:pPr>
              <w:pStyle w:val="OtherTableBody"/>
            </w:pPr>
            <w:r>
              <w:t>0392</w:t>
            </w:r>
          </w:p>
        </w:tc>
        <w:tc>
          <w:tcPr>
            <w:tcW w:w="2600" w:type="dxa"/>
          </w:tcPr>
          <w:p w14:paraId="4A29D9B3" w14:textId="77777777" w:rsidR="00B50050" w:rsidRDefault="00B50050" w:rsidP="0088127C">
            <w:pPr>
              <w:pStyle w:val="OtherTableBody"/>
            </w:pPr>
          </w:p>
        </w:tc>
        <w:tc>
          <w:tcPr>
            <w:tcW w:w="1400" w:type="dxa"/>
          </w:tcPr>
          <w:p w14:paraId="429171FB" w14:textId="77777777" w:rsidR="00B50050" w:rsidRDefault="00B50050" w:rsidP="0088127C">
            <w:pPr>
              <w:pStyle w:val="OtherTableBody"/>
            </w:pPr>
            <w:r>
              <w:t>SS</w:t>
            </w:r>
          </w:p>
        </w:tc>
        <w:tc>
          <w:tcPr>
            <w:tcW w:w="4200" w:type="dxa"/>
          </w:tcPr>
          <w:p w14:paraId="60CE8EBC" w14:textId="77777777" w:rsidR="00B50050" w:rsidRDefault="00B50050" w:rsidP="0088127C">
            <w:pPr>
              <w:pStyle w:val="OtherTableBody"/>
            </w:pPr>
            <w:r>
              <w:t>Match on Social Security Number</w:t>
            </w:r>
          </w:p>
        </w:tc>
      </w:tr>
      <w:tr w:rsidR="00B50050" w14:paraId="6FD2902F" w14:textId="77777777" w:rsidTr="00195548">
        <w:tc>
          <w:tcPr>
            <w:tcW w:w="600" w:type="dxa"/>
          </w:tcPr>
          <w:p w14:paraId="0741C9F4" w14:textId="77777777" w:rsidR="00B50050" w:rsidRDefault="00B50050" w:rsidP="0088127C">
            <w:pPr>
              <w:pStyle w:val="OtherTableBody"/>
            </w:pPr>
            <w:r>
              <w:t>User</w:t>
            </w:r>
          </w:p>
        </w:tc>
        <w:tc>
          <w:tcPr>
            <w:tcW w:w="600" w:type="dxa"/>
          </w:tcPr>
          <w:p w14:paraId="01ED4CB8" w14:textId="77777777" w:rsidR="00B50050" w:rsidRDefault="00B50050" w:rsidP="0088127C">
            <w:pPr>
              <w:pStyle w:val="OtherTableBody"/>
            </w:pPr>
          </w:p>
        </w:tc>
        <w:tc>
          <w:tcPr>
            <w:tcW w:w="2600" w:type="dxa"/>
          </w:tcPr>
          <w:p w14:paraId="07A4CF5E" w14:textId="77777777" w:rsidR="00B50050" w:rsidRDefault="00B50050" w:rsidP="0088127C">
            <w:pPr>
              <w:pStyle w:val="OtherTableBody"/>
            </w:pPr>
            <w:r>
              <w:t>Match Algorithms</w:t>
            </w:r>
          </w:p>
        </w:tc>
        <w:tc>
          <w:tcPr>
            <w:tcW w:w="1400" w:type="dxa"/>
          </w:tcPr>
          <w:p w14:paraId="58B3F62E" w14:textId="77777777" w:rsidR="00B50050" w:rsidRDefault="00B50050" w:rsidP="0088127C">
            <w:pPr>
              <w:pStyle w:val="OtherTableBody"/>
            </w:pPr>
          </w:p>
        </w:tc>
        <w:tc>
          <w:tcPr>
            <w:tcW w:w="4200" w:type="dxa"/>
          </w:tcPr>
          <w:p w14:paraId="0AF839EB" w14:textId="77777777" w:rsidR="00B50050" w:rsidRDefault="00B50050" w:rsidP="0088127C">
            <w:pPr>
              <w:pStyle w:val="OtherTableBody"/>
            </w:pPr>
          </w:p>
        </w:tc>
      </w:tr>
      <w:tr w:rsidR="00B50050" w14:paraId="3EFE3BCD" w14:textId="77777777" w:rsidTr="00195548">
        <w:tc>
          <w:tcPr>
            <w:tcW w:w="600" w:type="dxa"/>
          </w:tcPr>
          <w:p w14:paraId="7BF25488" w14:textId="77777777" w:rsidR="00B50050" w:rsidRDefault="00B50050" w:rsidP="0088127C">
            <w:pPr>
              <w:pStyle w:val="OtherTableBody"/>
            </w:pPr>
          </w:p>
        </w:tc>
        <w:tc>
          <w:tcPr>
            <w:tcW w:w="600" w:type="dxa"/>
          </w:tcPr>
          <w:p w14:paraId="1AA1D02F" w14:textId="77777777" w:rsidR="00B50050" w:rsidRDefault="00B50050" w:rsidP="0088127C">
            <w:pPr>
              <w:pStyle w:val="OtherTableBody"/>
            </w:pPr>
            <w:r>
              <w:t>0393</w:t>
            </w:r>
          </w:p>
        </w:tc>
        <w:tc>
          <w:tcPr>
            <w:tcW w:w="2600" w:type="dxa"/>
          </w:tcPr>
          <w:p w14:paraId="4CBC4868" w14:textId="77777777" w:rsidR="00B50050" w:rsidRDefault="00B50050" w:rsidP="0088127C">
            <w:pPr>
              <w:pStyle w:val="OtherTableBody"/>
            </w:pPr>
          </w:p>
        </w:tc>
        <w:tc>
          <w:tcPr>
            <w:tcW w:w="1400" w:type="dxa"/>
          </w:tcPr>
          <w:p w14:paraId="6E32937F" w14:textId="77777777" w:rsidR="00B50050" w:rsidRDefault="00B50050" w:rsidP="0088127C">
            <w:pPr>
              <w:pStyle w:val="OtherTableBody"/>
            </w:pPr>
            <w:r>
              <w:t>LINKSOFT_2.01</w:t>
            </w:r>
          </w:p>
        </w:tc>
        <w:tc>
          <w:tcPr>
            <w:tcW w:w="4200" w:type="dxa"/>
          </w:tcPr>
          <w:p w14:paraId="2551678C" w14:textId="77777777" w:rsidR="00B50050" w:rsidRDefault="00B50050" w:rsidP="0088127C">
            <w:pPr>
              <w:pStyle w:val="OtherTableBody"/>
            </w:pPr>
            <w:r>
              <w:t>Proprietary algorithm for LinkSoft v2.01</w:t>
            </w:r>
          </w:p>
        </w:tc>
      </w:tr>
      <w:tr w:rsidR="00B50050" w14:paraId="22338891" w14:textId="77777777" w:rsidTr="00195548">
        <w:tc>
          <w:tcPr>
            <w:tcW w:w="600" w:type="dxa"/>
          </w:tcPr>
          <w:p w14:paraId="3A490E6D" w14:textId="77777777" w:rsidR="00B50050" w:rsidRDefault="00B50050" w:rsidP="0088127C">
            <w:pPr>
              <w:pStyle w:val="OtherTableBody"/>
            </w:pPr>
          </w:p>
        </w:tc>
        <w:tc>
          <w:tcPr>
            <w:tcW w:w="600" w:type="dxa"/>
          </w:tcPr>
          <w:p w14:paraId="1FBB351B" w14:textId="77777777" w:rsidR="00B50050" w:rsidRDefault="00B50050" w:rsidP="0088127C">
            <w:pPr>
              <w:pStyle w:val="OtherTableBody"/>
            </w:pPr>
            <w:r>
              <w:t>0393</w:t>
            </w:r>
          </w:p>
        </w:tc>
        <w:tc>
          <w:tcPr>
            <w:tcW w:w="2600" w:type="dxa"/>
          </w:tcPr>
          <w:p w14:paraId="6BF1078D" w14:textId="77777777" w:rsidR="00B50050" w:rsidRDefault="00B50050" w:rsidP="0088127C">
            <w:pPr>
              <w:pStyle w:val="OtherTableBody"/>
            </w:pPr>
          </w:p>
        </w:tc>
        <w:tc>
          <w:tcPr>
            <w:tcW w:w="1400" w:type="dxa"/>
          </w:tcPr>
          <w:p w14:paraId="18BB95A6" w14:textId="77777777" w:rsidR="00B50050" w:rsidRDefault="00B50050" w:rsidP="0088127C">
            <w:pPr>
              <w:pStyle w:val="OtherTableBody"/>
            </w:pPr>
            <w:r>
              <w:t>MATCHWARE_1.2</w:t>
            </w:r>
          </w:p>
        </w:tc>
        <w:tc>
          <w:tcPr>
            <w:tcW w:w="4200" w:type="dxa"/>
          </w:tcPr>
          <w:p w14:paraId="6F68CAA8" w14:textId="77777777" w:rsidR="00B50050" w:rsidRDefault="00B50050" w:rsidP="0088127C">
            <w:pPr>
              <w:pStyle w:val="OtherTableBody"/>
            </w:pPr>
            <w:r>
              <w:t>Proprietary algorithm for MatchWare v1.2</w:t>
            </w:r>
          </w:p>
        </w:tc>
      </w:tr>
      <w:tr w:rsidR="00B50050" w14:paraId="5644E710" w14:textId="77777777" w:rsidTr="00195548">
        <w:tc>
          <w:tcPr>
            <w:tcW w:w="600" w:type="dxa"/>
          </w:tcPr>
          <w:p w14:paraId="2E0AEE21" w14:textId="77777777" w:rsidR="00B50050" w:rsidRDefault="00B50050" w:rsidP="0088127C">
            <w:pPr>
              <w:pStyle w:val="OtherTableBody"/>
            </w:pPr>
            <w:r>
              <w:t>HL7</w:t>
            </w:r>
          </w:p>
        </w:tc>
        <w:tc>
          <w:tcPr>
            <w:tcW w:w="600" w:type="dxa"/>
          </w:tcPr>
          <w:p w14:paraId="745E3E74" w14:textId="77777777" w:rsidR="00B50050" w:rsidRDefault="00B50050" w:rsidP="0088127C">
            <w:pPr>
              <w:pStyle w:val="OtherTableBody"/>
            </w:pPr>
          </w:p>
        </w:tc>
        <w:tc>
          <w:tcPr>
            <w:tcW w:w="2600" w:type="dxa"/>
          </w:tcPr>
          <w:p w14:paraId="5E8ED981" w14:textId="77777777" w:rsidR="00B50050" w:rsidRDefault="00B50050" w:rsidP="0088127C">
            <w:pPr>
              <w:pStyle w:val="OtherTableBody"/>
            </w:pPr>
            <w:r>
              <w:t>Response Modality</w:t>
            </w:r>
          </w:p>
        </w:tc>
        <w:tc>
          <w:tcPr>
            <w:tcW w:w="1400" w:type="dxa"/>
          </w:tcPr>
          <w:p w14:paraId="293B2353" w14:textId="77777777" w:rsidR="00B50050" w:rsidRDefault="00B50050" w:rsidP="0088127C">
            <w:pPr>
              <w:pStyle w:val="OtherTableBody"/>
            </w:pPr>
          </w:p>
        </w:tc>
        <w:tc>
          <w:tcPr>
            <w:tcW w:w="4200" w:type="dxa"/>
          </w:tcPr>
          <w:p w14:paraId="5CC6EB7C" w14:textId="77777777" w:rsidR="00B50050" w:rsidRDefault="00B50050" w:rsidP="0088127C">
            <w:pPr>
              <w:pStyle w:val="OtherTableBody"/>
            </w:pPr>
          </w:p>
        </w:tc>
      </w:tr>
      <w:tr w:rsidR="00B50050" w14:paraId="6601A72E" w14:textId="77777777" w:rsidTr="00195548">
        <w:tc>
          <w:tcPr>
            <w:tcW w:w="600" w:type="dxa"/>
          </w:tcPr>
          <w:p w14:paraId="2C6123AF" w14:textId="77777777" w:rsidR="00B50050" w:rsidRDefault="00B50050" w:rsidP="0088127C">
            <w:pPr>
              <w:pStyle w:val="OtherTableBody"/>
            </w:pPr>
          </w:p>
        </w:tc>
        <w:tc>
          <w:tcPr>
            <w:tcW w:w="600" w:type="dxa"/>
          </w:tcPr>
          <w:p w14:paraId="25A2C65E" w14:textId="77777777" w:rsidR="00B50050" w:rsidRDefault="00B50050" w:rsidP="0088127C">
            <w:pPr>
              <w:pStyle w:val="OtherTableBody"/>
            </w:pPr>
            <w:r>
              <w:t>0394</w:t>
            </w:r>
          </w:p>
        </w:tc>
        <w:tc>
          <w:tcPr>
            <w:tcW w:w="2600" w:type="dxa"/>
          </w:tcPr>
          <w:p w14:paraId="70A0DD29" w14:textId="77777777" w:rsidR="00B50050" w:rsidRDefault="00B50050" w:rsidP="0088127C">
            <w:pPr>
              <w:pStyle w:val="OtherTableBody"/>
            </w:pPr>
          </w:p>
        </w:tc>
        <w:tc>
          <w:tcPr>
            <w:tcW w:w="1400" w:type="dxa"/>
          </w:tcPr>
          <w:p w14:paraId="66516601" w14:textId="77777777" w:rsidR="00B50050" w:rsidRDefault="00B50050" w:rsidP="0088127C">
            <w:pPr>
              <w:pStyle w:val="OtherTableBody"/>
            </w:pPr>
            <w:r>
              <w:t>B</w:t>
            </w:r>
          </w:p>
        </w:tc>
        <w:tc>
          <w:tcPr>
            <w:tcW w:w="4200" w:type="dxa"/>
          </w:tcPr>
          <w:p w14:paraId="5BC314CB" w14:textId="77777777" w:rsidR="00B50050" w:rsidRDefault="00B50050" w:rsidP="0088127C">
            <w:pPr>
              <w:pStyle w:val="OtherTableBody"/>
            </w:pPr>
            <w:r>
              <w:t>Batch</w:t>
            </w:r>
          </w:p>
        </w:tc>
      </w:tr>
      <w:tr w:rsidR="00B50050" w14:paraId="4DB5D4E7" w14:textId="77777777" w:rsidTr="00195548">
        <w:tc>
          <w:tcPr>
            <w:tcW w:w="600" w:type="dxa"/>
          </w:tcPr>
          <w:p w14:paraId="68777E14" w14:textId="77777777" w:rsidR="00B50050" w:rsidRDefault="00B50050" w:rsidP="0088127C">
            <w:pPr>
              <w:pStyle w:val="OtherTableBody"/>
            </w:pPr>
          </w:p>
        </w:tc>
        <w:tc>
          <w:tcPr>
            <w:tcW w:w="600" w:type="dxa"/>
          </w:tcPr>
          <w:p w14:paraId="4B2CB475" w14:textId="77777777" w:rsidR="00B50050" w:rsidRDefault="00B50050" w:rsidP="0088127C">
            <w:pPr>
              <w:pStyle w:val="OtherTableBody"/>
            </w:pPr>
            <w:r>
              <w:t>0394</w:t>
            </w:r>
          </w:p>
        </w:tc>
        <w:tc>
          <w:tcPr>
            <w:tcW w:w="2600" w:type="dxa"/>
          </w:tcPr>
          <w:p w14:paraId="0D13DBA0" w14:textId="77777777" w:rsidR="00B50050" w:rsidRDefault="00B50050" w:rsidP="0088127C">
            <w:pPr>
              <w:pStyle w:val="OtherTableBody"/>
            </w:pPr>
          </w:p>
        </w:tc>
        <w:tc>
          <w:tcPr>
            <w:tcW w:w="1400" w:type="dxa"/>
          </w:tcPr>
          <w:p w14:paraId="4DDD4AE9" w14:textId="77777777" w:rsidR="00B50050" w:rsidRDefault="00B50050" w:rsidP="0088127C">
            <w:pPr>
              <w:pStyle w:val="OtherTableBody"/>
            </w:pPr>
            <w:r>
              <w:t>R</w:t>
            </w:r>
          </w:p>
        </w:tc>
        <w:tc>
          <w:tcPr>
            <w:tcW w:w="4200" w:type="dxa"/>
          </w:tcPr>
          <w:p w14:paraId="3D8FB8EB" w14:textId="77777777" w:rsidR="00B50050" w:rsidRDefault="00B50050" w:rsidP="0088127C">
            <w:pPr>
              <w:pStyle w:val="OtherTableBody"/>
            </w:pPr>
            <w:r>
              <w:t>Real Time</w:t>
            </w:r>
          </w:p>
        </w:tc>
      </w:tr>
      <w:tr w:rsidR="00B50050" w14:paraId="646FAE8D" w14:textId="77777777" w:rsidTr="00195548">
        <w:tc>
          <w:tcPr>
            <w:tcW w:w="600" w:type="dxa"/>
          </w:tcPr>
          <w:p w14:paraId="53B59156" w14:textId="77777777" w:rsidR="00B50050" w:rsidRDefault="00B50050" w:rsidP="0088127C">
            <w:pPr>
              <w:pStyle w:val="OtherTableBody"/>
            </w:pPr>
          </w:p>
        </w:tc>
        <w:tc>
          <w:tcPr>
            <w:tcW w:w="600" w:type="dxa"/>
          </w:tcPr>
          <w:p w14:paraId="77956DE6" w14:textId="77777777" w:rsidR="00B50050" w:rsidRDefault="00B50050" w:rsidP="0088127C">
            <w:pPr>
              <w:pStyle w:val="OtherTableBody"/>
            </w:pPr>
            <w:r>
              <w:t>0394</w:t>
            </w:r>
          </w:p>
        </w:tc>
        <w:tc>
          <w:tcPr>
            <w:tcW w:w="2600" w:type="dxa"/>
          </w:tcPr>
          <w:p w14:paraId="3AA612B5" w14:textId="77777777" w:rsidR="00B50050" w:rsidRDefault="00B50050" w:rsidP="0088127C">
            <w:pPr>
              <w:pStyle w:val="OtherTableBody"/>
            </w:pPr>
          </w:p>
        </w:tc>
        <w:tc>
          <w:tcPr>
            <w:tcW w:w="1400" w:type="dxa"/>
          </w:tcPr>
          <w:p w14:paraId="102870DD" w14:textId="77777777" w:rsidR="00B50050" w:rsidRDefault="00B50050" w:rsidP="0088127C">
            <w:pPr>
              <w:pStyle w:val="OtherTableBody"/>
            </w:pPr>
            <w:r>
              <w:t>T</w:t>
            </w:r>
          </w:p>
        </w:tc>
        <w:tc>
          <w:tcPr>
            <w:tcW w:w="4200" w:type="dxa"/>
          </w:tcPr>
          <w:p w14:paraId="7A7E9038" w14:textId="77777777" w:rsidR="00B50050" w:rsidRDefault="00B50050" w:rsidP="0088127C">
            <w:pPr>
              <w:pStyle w:val="OtherTableBody"/>
            </w:pPr>
            <w:r>
              <w:t>Bolus (a series of responses sent at the same time without use of batch formatting)</w:t>
            </w:r>
          </w:p>
        </w:tc>
      </w:tr>
      <w:tr w:rsidR="00B50050" w14:paraId="6C13A08A" w14:textId="77777777" w:rsidTr="00195548">
        <w:tc>
          <w:tcPr>
            <w:tcW w:w="600" w:type="dxa"/>
          </w:tcPr>
          <w:p w14:paraId="2B883AF4" w14:textId="77777777" w:rsidR="00B50050" w:rsidRDefault="00B50050" w:rsidP="0088127C">
            <w:pPr>
              <w:pStyle w:val="OtherTableBody"/>
            </w:pPr>
            <w:r>
              <w:t>HL7</w:t>
            </w:r>
          </w:p>
        </w:tc>
        <w:tc>
          <w:tcPr>
            <w:tcW w:w="600" w:type="dxa"/>
          </w:tcPr>
          <w:p w14:paraId="244A736A" w14:textId="77777777" w:rsidR="00B50050" w:rsidRDefault="00B50050" w:rsidP="0088127C">
            <w:pPr>
              <w:pStyle w:val="OtherTableBody"/>
            </w:pPr>
          </w:p>
        </w:tc>
        <w:tc>
          <w:tcPr>
            <w:tcW w:w="2600" w:type="dxa"/>
          </w:tcPr>
          <w:p w14:paraId="573A7C01" w14:textId="77777777" w:rsidR="00B50050" w:rsidRDefault="00B50050" w:rsidP="0088127C">
            <w:pPr>
              <w:pStyle w:val="OtherTableBody"/>
            </w:pPr>
            <w:r>
              <w:t>Modify Indicator</w:t>
            </w:r>
          </w:p>
        </w:tc>
        <w:tc>
          <w:tcPr>
            <w:tcW w:w="1400" w:type="dxa"/>
          </w:tcPr>
          <w:p w14:paraId="79B40BAD" w14:textId="77777777" w:rsidR="00B50050" w:rsidRDefault="00B50050" w:rsidP="0088127C">
            <w:pPr>
              <w:pStyle w:val="OtherTableBody"/>
            </w:pPr>
          </w:p>
        </w:tc>
        <w:tc>
          <w:tcPr>
            <w:tcW w:w="4200" w:type="dxa"/>
          </w:tcPr>
          <w:p w14:paraId="0B30D979" w14:textId="77777777" w:rsidR="00B50050" w:rsidRDefault="00B50050" w:rsidP="0088127C">
            <w:pPr>
              <w:pStyle w:val="OtherTableBody"/>
            </w:pPr>
          </w:p>
        </w:tc>
      </w:tr>
      <w:tr w:rsidR="00B50050" w14:paraId="4A72776F" w14:textId="77777777" w:rsidTr="00195548">
        <w:tc>
          <w:tcPr>
            <w:tcW w:w="600" w:type="dxa"/>
          </w:tcPr>
          <w:p w14:paraId="4802C711" w14:textId="77777777" w:rsidR="00B50050" w:rsidRDefault="00B50050" w:rsidP="0088127C">
            <w:pPr>
              <w:pStyle w:val="OtherTableBody"/>
            </w:pPr>
          </w:p>
        </w:tc>
        <w:tc>
          <w:tcPr>
            <w:tcW w:w="600" w:type="dxa"/>
          </w:tcPr>
          <w:p w14:paraId="2D9BB79C" w14:textId="77777777" w:rsidR="00B50050" w:rsidRDefault="00B50050" w:rsidP="0088127C">
            <w:pPr>
              <w:pStyle w:val="OtherTableBody"/>
            </w:pPr>
            <w:r>
              <w:t>0395</w:t>
            </w:r>
          </w:p>
        </w:tc>
        <w:tc>
          <w:tcPr>
            <w:tcW w:w="2600" w:type="dxa"/>
          </w:tcPr>
          <w:p w14:paraId="49DFACBE" w14:textId="77777777" w:rsidR="00B50050" w:rsidRDefault="00B50050" w:rsidP="0088127C">
            <w:pPr>
              <w:pStyle w:val="OtherTableBody"/>
            </w:pPr>
          </w:p>
        </w:tc>
        <w:tc>
          <w:tcPr>
            <w:tcW w:w="1400" w:type="dxa"/>
          </w:tcPr>
          <w:p w14:paraId="24F2E365" w14:textId="77777777" w:rsidR="00B50050" w:rsidRDefault="00B50050" w:rsidP="0088127C">
            <w:pPr>
              <w:pStyle w:val="OtherTableBody"/>
            </w:pPr>
            <w:r>
              <w:t>M</w:t>
            </w:r>
          </w:p>
        </w:tc>
        <w:tc>
          <w:tcPr>
            <w:tcW w:w="4200" w:type="dxa"/>
          </w:tcPr>
          <w:p w14:paraId="150A6286" w14:textId="77777777" w:rsidR="00B50050" w:rsidRDefault="00B50050" w:rsidP="0088127C">
            <w:pPr>
              <w:pStyle w:val="OtherTableBody"/>
            </w:pPr>
            <w:r>
              <w:t>Modified Subscription</w:t>
            </w:r>
          </w:p>
        </w:tc>
      </w:tr>
      <w:tr w:rsidR="00B50050" w14:paraId="4A8C4A04" w14:textId="77777777" w:rsidTr="00195548">
        <w:tc>
          <w:tcPr>
            <w:tcW w:w="600" w:type="dxa"/>
          </w:tcPr>
          <w:p w14:paraId="245CC57A" w14:textId="77777777" w:rsidR="00B50050" w:rsidRDefault="00B50050" w:rsidP="0088127C">
            <w:pPr>
              <w:pStyle w:val="OtherTableBody"/>
            </w:pPr>
          </w:p>
        </w:tc>
        <w:tc>
          <w:tcPr>
            <w:tcW w:w="600" w:type="dxa"/>
          </w:tcPr>
          <w:p w14:paraId="16109F3B" w14:textId="77777777" w:rsidR="00B50050" w:rsidRDefault="00B50050" w:rsidP="0088127C">
            <w:pPr>
              <w:pStyle w:val="OtherTableBody"/>
            </w:pPr>
            <w:r>
              <w:t>0395</w:t>
            </w:r>
          </w:p>
        </w:tc>
        <w:tc>
          <w:tcPr>
            <w:tcW w:w="2600" w:type="dxa"/>
          </w:tcPr>
          <w:p w14:paraId="16B95FF8" w14:textId="77777777" w:rsidR="00B50050" w:rsidRDefault="00B50050" w:rsidP="0088127C">
            <w:pPr>
              <w:pStyle w:val="OtherTableBody"/>
            </w:pPr>
          </w:p>
        </w:tc>
        <w:tc>
          <w:tcPr>
            <w:tcW w:w="1400" w:type="dxa"/>
          </w:tcPr>
          <w:p w14:paraId="60A37626" w14:textId="77777777" w:rsidR="00B50050" w:rsidRDefault="00B50050" w:rsidP="0088127C">
            <w:pPr>
              <w:pStyle w:val="OtherTableBody"/>
            </w:pPr>
            <w:r>
              <w:t>N</w:t>
            </w:r>
          </w:p>
        </w:tc>
        <w:tc>
          <w:tcPr>
            <w:tcW w:w="4200" w:type="dxa"/>
          </w:tcPr>
          <w:p w14:paraId="79F86D76" w14:textId="77777777" w:rsidR="00B50050" w:rsidRDefault="00B50050" w:rsidP="0088127C">
            <w:pPr>
              <w:pStyle w:val="OtherTableBody"/>
            </w:pPr>
            <w:r>
              <w:t>New Subscription</w:t>
            </w:r>
          </w:p>
        </w:tc>
      </w:tr>
      <w:tr w:rsidR="00B50050" w14:paraId="3E61755C" w14:textId="77777777" w:rsidTr="00195548">
        <w:tc>
          <w:tcPr>
            <w:tcW w:w="600" w:type="dxa"/>
          </w:tcPr>
          <w:p w14:paraId="030068ED" w14:textId="77777777" w:rsidR="00B50050" w:rsidRDefault="00B50050" w:rsidP="0088127C">
            <w:pPr>
              <w:pStyle w:val="OtherTableBody"/>
            </w:pPr>
            <w:r>
              <w:t>HL7-EXT</w:t>
            </w:r>
          </w:p>
        </w:tc>
        <w:tc>
          <w:tcPr>
            <w:tcW w:w="600" w:type="dxa"/>
          </w:tcPr>
          <w:p w14:paraId="41C60E09" w14:textId="77777777" w:rsidR="00B50050" w:rsidRDefault="00B50050" w:rsidP="0088127C">
            <w:pPr>
              <w:pStyle w:val="OtherTableBody"/>
            </w:pPr>
          </w:p>
        </w:tc>
        <w:tc>
          <w:tcPr>
            <w:tcW w:w="2600" w:type="dxa"/>
          </w:tcPr>
          <w:p w14:paraId="6615431D" w14:textId="77777777" w:rsidR="00B50050" w:rsidRDefault="00B50050" w:rsidP="0088127C">
            <w:pPr>
              <w:pStyle w:val="OtherTableBody"/>
            </w:pPr>
            <w:r>
              <w:t>Coding System</w:t>
            </w:r>
          </w:p>
        </w:tc>
        <w:tc>
          <w:tcPr>
            <w:tcW w:w="1400" w:type="dxa"/>
          </w:tcPr>
          <w:p w14:paraId="58BCAA31" w14:textId="77777777" w:rsidR="00B50050" w:rsidRDefault="00B50050" w:rsidP="0088127C">
            <w:pPr>
              <w:pStyle w:val="OtherTableBody"/>
            </w:pPr>
          </w:p>
        </w:tc>
        <w:tc>
          <w:tcPr>
            <w:tcW w:w="4200" w:type="dxa"/>
          </w:tcPr>
          <w:p w14:paraId="58DA00E7" w14:textId="77777777" w:rsidR="00B50050" w:rsidRDefault="00B50050" w:rsidP="0088127C">
            <w:pPr>
              <w:pStyle w:val="OtherTableBody"/>
            </w:pPr>
          </w:p>
        </w:tc>
      </w:tr>
      <w:tr w:rsidR="00B50050" w14:paraId="61D75565" w14:textId="77777777" w:rsidTr="00195548">
        <w:tc>
          <w:tcPr>
            <w:tcW w:w="600" w:type="dxa"/>
          </w:tcPr>
          <w:p w14:paraId="3BE0234A" w14:textId="77777777" w:rsidR="00B50050" w:rsidRDefault="00B50050" w:rsidP="0088127C">
            <w:pPr>
              <w:pStyle w:val="OtherTableBody"/>
            </w:pPr>
          </w:p>
        </w:tc>
        <w:tc>
          <w:tcPr>
            <w:tcW w:w="600" w:type="dxa"/>
          </w:tcPr>
          <w:p w14:paraId="20B691B2" w14:textId="77777777" w:rsidR="00B50050" w:rsidRDefault="00B50050" w:rsidP="0088127C">
            <w:pPr>
              <w:pStyle w:val="OtherTableBody"/>
            </w:pPr>
            <w:r>
              <w:t>0396</w:t>
            </w:r>
          </w:p>
        </w:tc>
        <w:tc>
          <w:tcPr>
            <w:tcW w:w="2600" w:type="dxa"/>
          </w:tcPr>
          <w:p w14:paraId="17001BE7" w14:textId="77777777" w:rsidR="00B50050" w:rsidRDefault="00B50050" w:rsidP="0088127C">
            <w:pPr>
              <w:pStyle w:val="OtherTableBody"/>
            </w:pPr>
          </w:p>
        </w:tc>
        <w:tc>
          <w:tcPr>
            <w:tcW w:w="1400" w:type="dxa"/>
          </w:tcPr>
          <w:p w14:paraId="7A3B3645" w14:textId="77777777" w:rsidR="00B50050" w:rsidRDefault="00B50050" w:rsidP="0088127C">
            <w:pPr>
              <w:pStyle w:val="OtherTableBody"/>
            </w:pPr>
            <w:r>
              <w:t>99zzz</w:t>
            </w:r>
          </w:p>
        </w:tc>
        <w:tc>
          <w:tcPr>
            <w:tcW w:w="4200" w:type="dxa"/>
          </w:tcPr>
          <w:p w14:paraId="4C9DEE9A" w14:textId="77777777" w:rsidR="00B50050" w:rsidRDefault="00B50050" w:rsidP="0088127C">
            <w:pPr>
              <w:pStyle w:val="OtherTableBody"/>
            </w:pPr>
          </w:p>
        </w:tc>
      </w:tr>
      <w:tr w:rsidR="00B50050" w14:paraId="6ECBF937" w14:textId="77777777" w:rsidTr="00195548">
        <w:tc>
          <w:tcPr>
            <w:tcW w:w="600" w:type="dxa"/>
          </w:tcPr>
          <w:p w14:paraId="1CF40086" w14:textId="77777777" w:rsidR="00B50050" w:rsidRDefault="00B50050" w:rsidP="0088127C">
            <w:pPr>
              <w:pStyle w:val="OtherTableBody"/>
            </w:pPr>
          </w:p>
        </w:tc>
        <w:tc>
          <w:tcPr>
            <w:tcW w:w="600" w:type="dxa"/>
          </w:tcPr>
          <w:p w14:paraId="57C4DFAF" w14:textId="77777777" w:rsidR="00B50050" w:rsidRDefault="00B50050" w:rsidP="0088127C">
            <w:pPr>
              <w:pStyle w:val="OtherTableBody"/>
            </w:pPr>
            <w:r>
              <w:t>0396</w:t>
            </w:r>
          </w:p>
        </w:tc>
        <w:tc>
          <w:tcPr>
            <w:tcW w:w="2600" w:type="dxa"/>
          </w:tcPr>
          <w:p w14:paraId="36C60F98" w14:textId="77777777" w:rsidR="00B50050" w:rsidRDefault="00B50050" w:rsidP="0088127C">
            <w:pPr>
              <w:pStyle w:val="OtherTableBody"/>
            </w:pPr>
          </w:p>
        </w:tc>
        <w:tc>
          <w:tcPr>
            <w:tcW w:w="1400" w:type="dxa"/>
          </w:tcPr>
          <w:p w14:paraId="67511DF2" w14:textId="77777777" w:rsidR="00B50050" w:rsidRDefault="00B50050" w:rsidP="0088127C">
            <w:pPr>
              <w:pStyle w:val="OtherTableBody"/>
            </w:pPr>
            <w:r>
              <w:t>ACR</w:t>
            </w:r>
          </w:p>
        </w:tc>
        <w:tc>
          <w:tcPr>
            <w:tcW w:w="4200" w:type="dxa"/>
          </w:tcPr>
          <w:p w14:paraId="2DF6C40D" w14:textId="77777777" w:rsidR="00B50050" w:rsidRDefault="00B50050" w:rsidP="0088127C">
            <w:pPr>
              <w:pStyle w:val="OtherTableBody"/>
            </w:pPr>
          </w:p>
        </w:tc>
      </w:tr>
      <w:tr w:rsidR="00B50050" w14:paraId="079F5B1B" w14:textId="77777777" w:rsidTr="00195548">
        <w:tc>
          <w:tcPr>
            <w:tcW w:w="600" w:type="dxa"/>
          </w:tcPr>
          <w:p w14:paraId="2224B2A9" w14:textId="77777777" w:rsidR="00B50050" w:rsidRDefault="00B50050" w:rsidP="0088127C">
            <w:pPr>
              <w:pStyle w:val="OtherTableBody"/>
            </w:pPr>
          </w:p>
        </w:tc>
        <w:tc>
          <w:tcPr>
            <w:tcW w:w="600" w:type="dxa"/>
          </w:tcPr>
          <w:p w14:paraId="74E6C4A6" w14:textId="77777777" w:rsidR="00B50050" w:rsidRDefault="00B50050" w:rsidP="0088127C">
            <w:pPr>
              <w:pStyle w:val="OtherTableBody"/>
            </w:pPr>
            <w:r>
              <w:t>0396</w:t>
            </w:r>
          </w:p>
        </w:tc>
        <w:tc>
          <w:tcPr>
            <w:tcW w:w="2600" w:type="dxa"/>
          </w:tcPr>
          <w:p w14:paraId="54130A8A" w14:textId="77777777" w:rsidR="00B50050" w:rsidRDefault="00B50050" w:rsidP="0088127C">
            <w:pPr>
              <w:pStyle w:val="OtherTableBody"/>
            </w:pPr>
          </w:p>
        </w:tc>
        <w:tc>
          <w:tcPr>
            <w:tcW w:w="1400" w:type="dxa"/>
          </w:tcPr>
          <w:p w14:paraId="7988423F" w14:textId="77777777" w:rsidR="00B50050" w:rsidRDefault="00B50050" w:rsidP="0088127C">
            <w:pPr>
              <w:pStyle w:val="OtherTableBody"/>
            </w:pPr>
            <w:r>
              <w:t>ACTCODE</w:t>
            </w:r>
          </w:p>
        </w:tc>
        <w:tc>
          <w:tcPr>
            <w:tcW w:w="4200" w:type="dxa"/>
          </w:tcPr>
          <w:p w14:paraId="7B625D39" w14:textId="77777777" w:rsidR="00B50050" w:rsidRDefault="00B50050" w:rsidP="0088127C">
            <w:pPr>
              <w:pStyle w:val="OtherTableBody"/>
            </w:pPr>
          </w:p>
        </w:tc>
      </w:tr>
      <w:tr w:rsidR="00B50050" w14:paraId="011145A1" w14:textId="77777777" w:rsidTr="00195548">
        <w:tc>
          <w:tcPr>
            <w:tcW w:w="600" w:type="dxa"/>
          </w:tcPr>
          <w:p w14:paraId="0776D6FB" w14:textId="77777777" w:rsidR="00B50050" w:rsidRDefault="00B50050" w:rsidP="0088127C">
            <w:pPr>
              <w:pStyle w:val="OtherTableBody"/>
            </w:pPr>
          </w:p>
        </w:tc>
        <w:tc>
          <w:tcPr>
            <w:tcW w:w="600" w:type="dxa"/>
          </w:tcPr>
          <w:p w14:paraId="75220930" w14:textId="77777777" w:rsidR="00B50050" w:rsidRDefault="00B50050" w:rsidP="0088127C">
            <w:pPr>
              <w:pStyle w:val="OtherTableBody"/>
            </w:pPr>
            <w:r>
              <w:t>0396</w:t>
            </w:r>
          </w:p>
        </w:tc>
        <w:tc>
          <w:tcPr>
            <w:tcW w:w="2600" w:type="dxa"/>
          </w:tcPr>
          <w:p w14:paraId="35C76482" w14:textId="77777777" w:rsidR="00B50050" w:rsidRDefault="00B50050" w:rsidP="0088127C">
            <w:pPr>
              <w:pStyle w:val="OtherTableBody"/>
            </w:pPr>
          </w:p>
        </w:tc>
        <w:tc>
          <w:tcPr>
            <w:tcW w:w="1400" w:type="dxa"/>
          </w:tcPr>
          <w:p w14:paraId="3D67A29F" w14:textId="77777777" w:rsidR="00B50050" w:rsidRDefault="00B50050" w:rsidP="0088127C">
            <w:pPr>
              <w:pStyle w:val="OtherTableBody"/>
            </w:pPr>
            <w:r>
              <w:t>ACTRELSS</w:t>
            </w:r>
          </w:p>
        </w:tc>
        <w:tc>
          <w:tcPr>
            <w:tcW w:w="4200" w:type="dxa"/>
          </w:tcPr>
          <w:p w14:paraId="4BD68DF8" w14:textId="77777777" w:rsidR="00B50050" w:rsidRDefault="00B50050" w:rsidP="0088127C">
            <w:pPr>
              <w:pStyle w:val="OtherTableBody"/>
            </w:pPr>
          </w:p>
        </w:tc>
      </w:tr>
      <w:tr w:rsidR="00B50050" w14:paraId="1AFB89BA" w14:textId="77777777" w:rsidTr="00195548">
        <w:tc>
          <w:tcPr>
            <w:tcW w:w="600" w:type="dxa"/>
          </w:tcPr>
          <w:p w14:paraId="0EA8DF7F" w14:textId="77777777" w:rsidR="00B50050" w:rsidRDefault="00B50050" w:rsidP="0088127C">
            <w:pPr>
              <w:pStyle w:val="OtherTableBody"/>
            </w:pPr>
          </w:p>
        </w:tc>
        <w:tc>
          <w:tcPr>
            <w:tcW w:w="600" w:type="dxa"/>
          </w:tcPr>
          <w:p w14:paraId="7F92D2D7" w14:textId="77777777" w:rsidR="00B50050" w:rsidRDefault="00B50050" w:rsidP="0088127C">
            <w:pPr>
              <w:pStyle w:val="OtherTableBody"/>
            </w:pPr>
            <w:r>
              <w:t>0396</w:t>
            </w:r>
          </w:p>
        </w:tc>
        <w:tc>
          <w:tcPr>
            <w:tcW w:w="2600" w:type="dxa"/>
          </w:tcPr>
          <w:p w14:paraId="3EAF874A" w14:textId="77777777" w:rsidR="00B50050" w:rsidRDefault="00B50050" w:rsidP="0088127C">
            <w:pPr>
              <w:pStyle w:val="OtherTableBody"/>
            </w:pPr>
          </w:p>
        </w:tc>
        <w:tc>
          <w:tcPr>
            <w:tcW w:w="1400" w:type="dxa"/>
          </w:tcPr>
          <w:p w14:paraId="6EE609CE" w14:textId="77777777" w:rsidR="00B50050" w:rsidRDefault="00B50050" w:rsidP="0088127C">
            <w:pPr>
              <w:pStyle w:val="OtherTableBody"/>
            </w:pPr>
            <w:r>
              <w:t>ALPHAID2006</w:t>
            </w:r>
          </w:p>
        </w:tc>
        <w:tc>
          <w:tcPr>
            <w:tcW w:w="4200" w:type="dxa"/>
          </w:tcPr>
          <w:p w14:paraId="0A132192" w14:textId="77777777" w:rsidR="00B50050" w:rsidRDefault="00B50050" w:rsidP="0088127C">
            <w:pPr>
              <w:pStyle w:val="OtherTableBody"/>
            </w:pPr>
          </w:p>
        </w:tc>
      </w:tr>
      <w:tr w:rsidR="00B50050" w14:paraId="7DC56E12" w14:textId="77777777" w:rsidTr="00195548">
        <w:tc>
          <w:tcPr>
            <w:tcW w:w="600" w:type="dxa"/>
          </w:tcPr>
          <w:p w14:paraId="3EDF5413" w14:textId="77777777" w:rsidR="00B50050" w:rsidRDefault="00B50050" w:rsidP="0088127C">
            <w:pPr>
              <w:pStyle w:val="OtherTableBody"/>
            </w:pPr>
          </w:p>
        </w:tc>
        <w:tc>
          <w:tcPr>
            <w:tcW w:w="600" w:type="dxa"/>
          </w:tcPr>
          <w:p w14:paraId="18A93CE3" w14:textId="77777777" w:rsidR="00B50050" w:rsidRDefault="00B50050" w:rsidP="0088127C">
            <w:pPr>
              <w:pStyle w:val="OtherTableBody"/>
            </w:pPr>
            <w:r>
              <w:t>0396</w:t>
            </w:r>
          </w:p>
        </w:tc>
        <w:tc>
          <w:tcPr>
            <w:tcW w:w="2600" w:type="dxa"/>
          </w:tcPr>
          <w:p w14:paraId="2F919E18" w14:textId="77777777" w:rsidR="00B50050" w:rsidRDefault="00B50050" w:rsidP="0088127C">
            <w:pPr>
              <w:pStyle w:val="OtherTableBody"/>
            </w:pPr>
          </w:p>
        </w:tc>
        <w:tc>
          <w:tcPr>
            <w:tcW w:w="1400" w:type="dxa"/>
          </w:tcPr>
          <w:p w14:paraId="006AB918" w14:textId="77777777" w:rsidR="00B50050" w:rsidRDefault="00B50050" w:rsidP="0088127C">
            <w:pPr>
              <w:pStyle w:val="OtherTableBody"/>
            </w:pPr>
            <w:r>
              <w:t>ALPHAID2007</w:t>
            </w:r>
          </w:p>
        </w:tc>
        <w:tc>
          <w:tcPr>
            <w:tcW w:w="4200" w:type="dxa"/>
          </w:tcPr>
          <w:p w14:paraId="194B6DF1" w14:textId="77777777" w:rsidR="00B50050" w:rsidRDefault="00B50050" w:rsidP="0088127C">
            <w:pPr>
              <w:pStyle w:val="OtherTableBody"/>
            </w:pPr>
          </w:p>
        </w:tc>
      </w:tr>
      <w:tr w:rsidR="00B50050" w14:paraId="66E52517" w14:textId="77777777" w:rsidTr="00195548">
        <w:tc>
          <w:tcPr>
            <w:tcW w:w="600" w:type="dxa"/>
          </w:tcPr>
          <w:p w14:paraId="1A1CA4BC" w14:textId="77777777" w:rsidR="00B50050" w:rsidRDefault="00B50050" w:rsidP="0088127C">
            <w:pPr>
              <w:pStyle w:val="OtherTableBody"/>
            </w:pPr>
          </w:p>
        </w:tc>
        <w:tc>
          <w:tcPr>
            <w:tcW w:w="600" w:type="dxa"/>
          </w:tcPr>
          <w:p w14:paraId="57E889A7" w14:textId="77777777" w:rsidR="00B50050" w:rsidRDefault="00B50050" w:rsidP="0088127C">
            <w:pPr>
              <w:pStyle w:val="OtherTableBody"/>
            </w:pPr>
            <w:r>
              <w:t>0396</w:t>
            </w:r>
          </w:p>
        </w:tc>
        <w:tc>
          <w:tcPr>
            <w:tcW w:w="2600" w:type="dxa"/>
          </w:tcPr>
          <w:p w14:paraId="0EF59ED7" w14:textId="77777777" w:rsidR="00B50050" w:rsidRDefault="00B50050" w:rsidP="0088127C">
            <w:pPr>
              <w:pStyle w:val="OtherTableBody"/>
            </w:pPr>
          </w:p>
        </w:tc>
        <w:tc>
          <w:tcPr>
            <w:tcW w:w="1400" w:type="dxa"/>
          </w:tcPr>
          <w:p w14:paraId="7FDB6968" w14:textId="77777777" w:rsidR="00B50050" w:rsidRDefault="00B50050" w:rsidP="0088127C">
            <w:pPr>
              <w:pStyle w:val="OtherTableBody"/>
            </w:pPr>
            <w:r>
              <w:t>ALPHAID2008</w:t>
            </w:r>
          </w:p>
        </w:tc>
        <w:tc>
          <w:tcPr>
            <w:tcW w:w="4200" w:type="dxa"/>
          </w:tcPr>
          <w:p w14:paraId="1F67A9AD" w14:textId="77777777" w:rsidR="00B50050" w:rsidRDefault="00B50050" w:rsidP="0088127C">
            <w:pPr>
              <w:pStyle w:val="OtherTableBody"/>
            </w:pPr>
          </w:p>
        </w:tc>
      </w:tr>
      <w:tr w:rsidR="00B50050" w14:paraId="00940FF1" w14:textId="77777777" w:rsidTr="00195548">
        <w:tc>
          <w:tcPr>
            <w:tcW w:w="600" w:type="dxa"/>
          </w:tcPr>
          <w:p w14:paraId="7FCCDBFD" w14:textId="77777777" w:rsidR="00B50050" w:rsidRDefault="00B50050" w:rsidP="0088127C">
            <w:pPr>
              <w:pStyle w:val="OtherTableBody"/>
            </w:pPr>
          </w:p>
        </w:tc>
        <w:tc>
          <w:tcPr>
            <w:tcW w:w="600" w:type="dxa"/>
          </w:tcPr>
          <w:p w14:paraId="712063AE" w14:textId="77777777" w:rsidR="00B50050" w:rsidRDefault="00B50050" w:rsidP="0088127C">
            <w:pPr>
              <w:pStyle w:val="OtherTableBody"/>
            </w:pPr>
            <w:r>
              <w:t>0396</w:t>
            </w:r>
          </w:p>
        </w:tc>
        <w:tc>
          <w:tcPr>
            <w:tcW w:w="2600" w:type="dxa"/>
          </w:tcPr>
          <w:p w14:paraId="029D0446" w14:textId="77777777" w:rsidR="00B50050" w:rsidRDefault="00B50050" w:rsidP="0088127C">
            <w:pPr>
              <w:pStyle w:val="OtherTableBody"/>
            </w:pPr>
          </w:p>
        </w:tc>
        <w:tc>
          <w:tcPr>
            <w:tcW w:w="1400" w:type="dxa"/>
          </w:tcPr>
          <w:p w14:paraId="5CB9A0DC" w14:textId="77777777" w:rsidR="00B50050" w:rsidRDefault="00B50050" w:rsidP="0088127C">
            <w:pPr>
              <w:pStyle w:val="OtherTableBody"/>
            </w:pPr>
            <w:r>
              <w:t>ALPHAID2009</w:t>
            </w:r>
          </w:p>
        </w:tc>
        <w:tc>
          <w:tcPr>
            <w:tcW w:w="4200" w:type="dxa"/>
          </w:tcPr>
          <w:p w14:paraId="585CF0F0" w14:textId="77777777" w:rsidR="00B50050" w:rsidRDefault="00B50050" w:rsidP="0088127C">
            <w:pPr>
              <w:pStyle w:val="OtherTableBody"/>
            </w:pPr>
          </w:p>
        </w:tc>
      </w:tr>
      <w:tr w:rsidR="00B50050" w14:paraId="3D7D1FB1" w14:textId="77777777" w:rsidTr="00195548">
        <w:tc>
          <w:tcPr>
            <w:tcW w:w="600" w:type="dxa"/>
          </w:tcPr>
          <w:p w14:paraId="4B34417B" w14:textId="77777777" w:rsidR="00B50050" w:rsidRDefault="00B50050" w:rsidP="0088127C">
            <w:pPr>
              <w:pStyle w:val="OtherTableBody"/>
            </w:pPr>
          </w:p>
        </w:tc>
        <w:tc>
          <w:tcPr>
            <w:tcW w:w="600" w:type="dxa"/>
          </w:tcPr>
          <w:p w14:paraId="2EC0D69D" w14:textId="77777777" w:rsidR="00B50050" w:rsidRDefault="00B50050" w:rsidP="0088127C">
            <w:pPr>
              <w:pStyle w:val="OtherTableBody"/>
            </w:pPr>
            <w:r>
              <w:t>0396</w:t>
            </w:r>
          </w:p>
        </w:tc>
        <w:tc>
          <w:tcPr>
            <w:tcW w:w="2600" w:type="dxa"/>
          </w:tcPr>
          <w:p w14:paraId="36F61C8D" w14:textId="77777777" w:rsidR="00B50050" w:rsidRDefault="00B50050" w:rsidP="0088127C">
            <w:pPr>
              <w:pStyle w:val="OtherTableBody"/>
            </w:pPr>
          </w:p>
        </w:tc>
        <w:tc>
          <w:tcPr>
            <w:tcW w:w="1400" w:type="dxa"/>
          </w:tcPr>
          <w:p w14:paraId="1AB22D0F" w14:textId="77777777" w:rsidR="00B50050" w:rsidRDefault="00B50050" w:rsidP="0088127C">
            <w:pPr>
              <w:pStyle w:val="OtherTableBody"/>
            </w:pPr>
            <w:r>
              <w:t>AMTv2</w:t>
            </w:r>
          </w:p>
        </w:tc>
        <w:tc>
          <w:tcPr>
            <w:tcW w:w="4200" w:type="dxa"/>
          </w:tcPr>
          <w:p w14:paraId="40775823" w14:textId="77777777" w:rsidR="00B50050" w:rsidRDefault="00B50050" w:rsidP="0088127C">
            <w:pPr>
              <w:pStyle w:val="OtherTableBody"/>
            </w:pPr>
          </w:p>
        </w:tc>
      </w:tr>
      <w:tr w:rsidR="00B50050" w14:paraId="2AA2A551" w14:textId="77777777" w:rsidTr="00195548">
        <w:tc>
          <w:tcPr>
            <w:tcW w:w="600" w:type="dxa"/>
          </w:tcPr>
          <w:p w14:paraId="04358F23" w14:textId="77777777" w:rsidR="00B50050" w:rsidRDefault="00B50050" w:rsidP="0088127C">
            <w:pPr>
              <w:pStyle w:val="OtherTableBody"/>
            </w:pPr>
          </w:p>
        </w:tc>
        <w:tc>
          <w:tcPr>
            <w:tcW w:w="600" w:type="dxa"/>
          </w:tcPr>
          <w:p w14:paraId="15C0F048" w14:textId="77777777" w:rsidR="00B50050" w:rsidRDefault="00B50050" w:rsidP="0088127C">
            <w:pPr>
              <w:pStyle w:val="OtherTableBody"/>
            </w:pPr>
            <w:r>
              <w:t>0396</w:t>
            </w:r>
          </w:p>
        </w:tc>
        <w:tc>
          <w:tcPr>
            <w:tcW w:w="2600" w:type="dxa"/>
          </w:tcPr>
          <w:p w14:paraId="25CEC756" w14:textId="77777777" w:rsidR="00B50050" w:rsidRDefault="00B50050" w:rsidP="0088127C">
            <w:pPr>
              <w:pStyle w:val="OtherTableBody"/>
            </w:pPr>
          </w:p>
        </w:tc>
        <w:tc>
          <w:tcPr>
            <w:tcW w:w="1400" w:type="dxa"/>
          </w:tcPr>
          <w:p w14:paraId="08C1E52B" w14:textId="77777777" w:rsidR="00B50050" w:rsidRDefault="00B50050" w:rsidP="0088127C">
            <w:pPr>
              <w:pStyle w:val="OtherTableBody"/>
            </w:pPr>
            <w:r>
              <w:t>ANS+</w:t>
            </w:r>
          </w:p>
        </w:tc>
        <w:tc>
          <w:tcPr>
            <w:tcW w:w="4200" w:type="dxa"/>
          </w:tcPr>
          <w:p w14:paraId="11815B92" w14:textId="77777777" w:rsidR="00B50050" w:rsidRDefault="00B50050" w:rsidP="0088127C">
            <w:pPr>
              <w:pStyle w:val="OtherTableBody"/>
            </w:pPr>
          </w:p>
        </w:tc>
      </w:tr>
      <w:tr w:rsidR="00B50050" w14:paraId="28165180" w14:textId="77777777" w:rsidTr="00195548">
        <w:tc>
          <w:tcPr>
            <w:tcW w:w="600" w:type="dxa"/>
          </w:tcPr>
          <w:p w14:paraId="3CACCD86" w14:textId="77777777" w:rsidR="00B50050" w:rsidRDefault="00B50050" w:rsidP="0088127C">
            <w:pPr>
              <w:pStyle w:val="OtherTableBody"/>
            </w:pPr>
          </w:p>
        </w:tc>
        <w:tc>
          <w:tcPr>
            <w:tcW w:w="600" w:type="dxa"/>
          </w:tcPr>
          <w:p w14:paraId="4C5550E4" w14:textId="77777777" w:rsidR="00B50050" w:rsidRDefault="00B50050" w:rsidP="0088127C">
            <w:pPr>
              <w:pStyle w:val="OtherTableBody"/>
            </w:pPr>
            <w:r>
              <w:t>0396</w:t>
            </w:r>
          </w:p>
        </w:tc>
        <w:tc>
          <w:tcPr>
            <w:tcW w:w="2600" w:type="dxa"/>
          </w:tcPr>
          <w:p w14:paraId="000D120D" w14:textId="77777777" w:rsidR="00B50050" w:rsidRDefault="00B50050" w:rsidP="0088127C">
            <w:pPr>
              <w:pStyle w:val="OtherTableBody"/>
            </w:pPr>
          </w:p>
        </w:tc>
        <w:tc>
          <w:tcPr>
            <w:tcW w:w="1400" w:type="dxa"/>
          </w:tcPr>
          <w:p w14:paraId="107A1A53" w14:textId="77777777" w:rsidR="00B50050" w:rsidRDefault="00B50050" w:rsidP="0088127C">
            <w:pPr>
              <w:pStyle w:val="OtherTableBody"/>
            </w:pPr>
            <w:r>
              <w:t>ART</w:t>
            </w:r>
          </w:p>
        </w:tc>
        <w:tc>
          <w:tcPr>
            <w:tcW w:w="4200" w:type="dxa"/>
          </w:tcPr>
          <w:p w14:paraId="37508BF7" w14:textId="77777777" w:rsidR="00B50050" w:rsidRDefault="00B50050" w:rsidP="0088127C">
            <w:pPr>
              <w:pStyle w:val="OtherTableBody"/>
            </w:pPr>
          </w:p>
        </w:tc>
      </w:tr>
      <w:tr w:rsidR="00B50050" w14:paraId="55BF3AF4" w14:textId="77777777" w:rsidTr="00195548">
        <w:tc>
          <w:tcPr>
            <w:tcW w:w="600" w:type="dxa"/>
          </w:tcPr>
          <w:p w14:paraId="7B4169CC" w14:textId="77777777" w:rsidR="00B50050" w:rsidRDefault="00B50050" w:rsidP="0088127C">
            <w:pPr>
              <w:pStyle w:val="OtherTableBody"/>
            </w:pPr>
          </w:p>
        </w:tc>
        <w:tc>
          <w:tcPr>
            <w:tcW w:w="600" w:type="dxa"/>
          </w:tcPr>
          <w:p w14:paraId="1784B032" w14:textId="77777777" w:rsidR="00B50050" w:rsidRDefault="00B50050" w:rsidP="0088127C">
            <w:pPr>
              <w:pStyle w:val="OtherTableBody"/>
            </w:pPr>
            <w:r>
              <w:t>0396</w:t>
            </w:r>
          </w:p>
        </w:tc>
        <w:tc>
          <w:tcPr>
            <w:tcW w:w="2600" w:type="dxa"/>
          </w:tcPr>
          <w:p w14:paraId="58683605" w14:textId="77777777" w:rsidR="00B50050" w:rsidRDefault="00B50050" w:rsidP="0088127C">
            <w:pPr>
              <w:pStyle w:val="OtherTableBody"/>
            </w:pPr>
          </w:p>
        </w:tc>
        <w:tc>
          <w:tcPr>
            <w:tcW w:w="1400" w:type="dxa"/>
          </w:tcPr>
          <w:p w14:paraId="30ED3F13" w14:textId="77777777" w:rsidR="00B50050" w:rsidRDefault="00B50050" w:rsidP="0088127C">
            <w:pPr>
              <w:pStyle w:val="OtherTableBody"/>
            </w:pPr>
            <w:r>
              <w:t>AS4</w:t>
            </w:r>
          </w:p>
        </w:tc>
        <w:tc>
          <w:tcPr>
            <w:tcW w:w="4200" w:type="dxa"/>
          </w:tcPr>
          <w:p w14:paraId="18998CE7" w14:textId="77777777" w:rsidR="00B50050" w:rsidRDefault="00B50050" w:rsidP="0088127C">
            <w:pPr>
              <w:pStyle w:val="OtherTableBody"/>
            </w:pPr>
          </w:p>
        </w:tc>
      </w:tr>
      <w:tr w:rsidR="00B50050" w14:paraId="77856310" w14:textId="77777777" w:rsidTr="00195548">
        <w:tc>
          <w:tcPr>
            <w:tcW w:w="600" w:type="dxa"/>
          </w:tcPr>
          <w:p w14:paraId="244595F5" w14:textId="77777777" w:rsidR="00B50050" w:rsidRDefault="00B50050" w:rsidP="0088127C">
            <w:pPr>
              <w:pStyle w:val="OtherTableBody"/>
            </w:pPr>
          </w:p>
        </w:tc>
        <w:tc>
          <w:tcPr>
            <w:tcW w:w="600" w:type="dxa"/>
          </w:tcPr>
          <w:p w14:paraId="1C96A063" w14:textId="77777777" w:rsidR="00B50050" w:rsidRDefault="00B50050" w:rsidP="0088127C">
            <w:pPr>
              <w:pStyle w:val="OtherTableBody"/>
            </w:pPr>
            <w:r>
              <w:t>0396</w:t>
            </w:r>
          </w:p>
        </w:tc>
        <w:tc>
          <w:tcPr>
            <w:tcW w:w="2600" w:type="dxa"/>
          </w:tcPr>
          <w:p w14:paraId="5993BB46" w14:textId="77777777" w:rsidR="00B50050" w:rsidRDefault="00B50050" w:rsidP="0088127C">
            <w:pPr>
              <w:pStyle w:val="OtherTableBody"/>
            </w:pPr>
          </w:p>
        </w:tc>
        <w:tc>
          <w:tcPr>
            <w:tcW w:w="1400" w:type="dxa"/>
          </w:tcPr>
          <w:p w14:paraId="138446F2" w14:textId="77777777" w:rsidR="00B50050" w:rsidRDefault="00B50050" w:rsidP="0088127C">
            <w:pPr>
              <w:pStyle w:val="OtherTableBody"/>
            </w:pPr>
            <w:r>
              <w:t>AS4E</w:t>
            </w:r>
          </w:p>
        </w:tc>
        <w:tc>
          <w:tcPr>
            <w:tcW w:w="4200" w:type="dxa"/>
          </w:tcPr>
          <w:p w14:paraId="54A27593" w14:textId="77777777" w:rsidR="00B50050" w:rsidRDefault="00B50050" w:rsidP="0088127C">
            <w:pPr>
              <w:pStyle w:val="OtherTableBody"/>
            </w:pPr>
          </w:p>
        </w:tc>
      </w:tr>
      <w:tr w:rsidR="00B50050" w14:paraId="7A67195D" w14:textId="77777777" w:rsidTr="00195548">
        <w:tc>
          <w:tcPr>
            <w:tcW w:w="600" w:type="dxa"/>
          </w:tcPr>
          <w:p w14:paraId="533654C6" w14:textId="77777777" w:rsidR="00B50050" w:rsidRDefault="00B50050" w:rsidP="0088127C">
            <w:pPr>
              <w:pStyle w:val="OtherTableBody"/>
            </w:pPr>
          </w:p>
        </w:tc>
        <w:tc>
          <w:tcPr>
            <w:tcW w:w="600" w:type="dxa"/>
          </w:tcPr>
          <w:p w14:paraId="665F026C" w14:textId="77777777" w:rsidR="00B50050" w:rsidRDefault="00B50050" w:rsidP="0088127C">
            <w:pPr>
              <w:pStyle w:val="OtherTableBody"/>
            </w:pPr>
            <w:r>
              <w:t>0396</w:t>
            </w:r>
          </w:p>
        </w:tc>
        <w:tc>
          <w:tcPr>
            <w:tcW w:w="2600" w:type="dxa"/>
          </w:tcPr>
          <w:p w14:paraId="65ECE8E9" w14:textId="77777777" w:rsidR="00B50050" w:rsidRDefault="00B50050" w:rsidP="0088127C">
            <w:pPr>
              <w:pStyle w:val="OtherTableBody"/>
            </w:pPr>
          </w:p>
        </w:tc>
        <w:tc>
          <w:tcPr>
            <w:tcW w:w="1400" w:type="dxa"/>
          </w:tcPr>
          <w:p w14:paraId="4CB02044" w14:textId="77777777" w:rsidR="00B50050" w:rsidRDefault="00B50050" w:rsidP="0088127C">
            <w:pPr>
              <w:pStyle w:val="OtherTableBody"/>
            </w:pPr>
            <w:r>
              <w:t>ATC</w:t>
            </w:r>
          </w:p>
        </w:tc>
        <w:tc>
          <w:tcPr>
            <w:tcW w:w="4200" w:type="dxa"/>
          </w:tcPr>
          <w:p w14:paraId="1BD2A094" w14:textId="77777777" w:rsidR="00B50050" w:rsidRDefault="00B50050" w:rsidP="0088127C">
            <w:pPr>
              <w:pStyle w:val="OtherTableBody"/>
            </w:pPr>
          </w:p>
        </w:tc>
      </w:tr>
      <w:tr w:rsidR="00B50050" w14:paraId="2E343909" w14:textId="77777777" w:rsidTr="00195548">
        <w:tc>
          <w:tcPr>
            <w:tcW w:w="600" w:type="dxa"/>
          </w:tcPr>
          <w:p w14:paraId="60450F8D" w14:textId="77777777" w:rsidR="00B50050" w:rsidRDefault="00B50050" w:rsidP="0088127C">
            <w:pPr>
              <w:pStyle w:val="OtherTableBody"/>
            </w:pPr>
          </w:p>
        </w:tc>
        <w:tc>
          <w:tcPr>
            <w:tcW w:w="600" w:type="dxa"/>
          </w:tcPr>
          <w:p w14:paraId="54727D59" w14:textId="77777777" w:rsidR="00B50050" w:rsidRDefault="00B50050" w:rsidP="0088127C">
            <w:pPr>
              <w:pStyle w:val="OtherTableBody"/>
            </w:pPr>
            <w:r>
              <w:t>0396</w:t>
            </w:r>
          </w:p>
        </w:tc>
        <w:tc>
          <w:tcPr>
            <w:tcW w:w="2600" w:type="dxa"/>
          </w:tcPr>
          <w:p w14:paraId="473F931A" w14:textId="77777777" w:rsidR="00B50050" w:rsidRDefault="00B50050" w:rsidP="0088127C">
            <w:pPr>
              <w:pStyle w:val="OtherTableBody"/>
            </w:pPr>
          </w:p>
        </w:tc>
        <w:tc>
          <w:tcPr>
            <w:tcW w:w="1400" w:type="dxa"/>
          </w:tcPr>
          <w:p w14:paraId="6CFB2921" w14:textId="77777777" w:rsidR="00B50050" w:rsidRDefault="00B50050" w:rsidP="0088127C">
            <w:pPr>
              <w:pStyle w:val="OtherTableBody"/>
            </w:pPr>
            <w:r>
              <w:t>C4</w:t>
            </w:r>
          </w:p>
        </w:tc>
        <w:tc>
          <w:tcPr>
            <w:tcW w:w="4200" w:type="dxa"/>
          </w:tcPr>
          <w:p w14:paraId="7A65CB46" w14:textId="77777777" w:rsidR="00B50050" w:rsidRDefault="00B50050" w:rsidP="0088127C">
            <w:pPr>
              <w:pStyle w:val="OtherTableBody"/>
            </w:pPr>
          </w:p>
        </w:tc>
      </w:tr>
      <w:tr w:rsidR="00B50050" w14:paraId="6CDCCF8E" w14:textId="77777777" w:rsidTr="00195548">
        <w:tc>
          <w:tcPr>
            <w:tcW w:w="600" w:type="dxa"/>
          </w:tcPr>
          <w:p w14:paraId="247CEACF" w14:textId="77777777" w:rsidR="00B50050" w:rsidRDefault="00B50050" w:rsidP="0088127C">
            <w:pPr>
              <w:pStyle w:val="OtherTableBody"/>
            </w:pPr>
          </w:p>
        </w:tc>
        <w:tc>
          <w:tcPr>
            <w:tcW w:w="600" w:type="dxa"/>
          </w:tcPr>
          <w:p w14:paraId="6748C730" w14:textId="77777777" w:rsidR="00B50050" w:rsidRDefault="00B50050" w:rsidP="0088127C">
            <w:pPr>
              <w:pStyle w:val="OtherTableBody"/>
            </w:pPr>
            <w:r>
              <w:t>0396</w:t>
            </w:r>
          </w:p>
        </w:tc>
        <w:tc>
          <w:tcPr>
            <w:tcW w:w="2600" w:type="dxa"/>
          </w:tcPr>
          <w:p w14:paraId="6E0E5AEB" w14:textId="77777777" w:rsidR="00B50050" w:rsidRDefault="00B50050" w:rsidP="0088127C">
            <w:pPr>
              <w:pStyle w:val="OtherTableBody"/>
            </w:pPr>
          </w:p>
        </w:tc>
        <w:tc>
          <w:tcPr>
            <w:tcW w:w="1400" w:type="dxa"/>
          </w:tcPr>
          <w:p w14:paraId="37C2EB73" w14:textId="77777777" w:rsidR="00B50050" w:rsidRDefault="00B50050" w:rsidP="0088127C">
            <w:pPr>
              <w:pStyle w:val="OtherTableBody"/>
            </w:pPr>
            <w:r>
              <w:t>C5</w:t>
            </w:r>
          </w:p>
        </w:tc>
        <w:tc>
          <w:tcPr>
            <w:tcW w:w="4200" w:type="dxa"/>
          </w:tcPr>
          <w:p w14:paraId="4BCF5AD7" w14:textId="77777777" w:rsidR="00B50050" w:rsidRDefault="00B50050" w:rsidP="0088127C">
            <w:pPr>
              <w:pStyle w:val="OtherTableBody"/>
            </w:pPr>
          </w:p>
        </w:tc>
      </w:tr>
      <w:tr w:rsidR="00B50050" w14:paraId="4F14B448" w14:textId="77777777" w:rsidTr="00195548">
        <w:tc>
          <w:tcPr>
            <w:tcW w:w="600" w:type="dxa"/>
          </w:tcPr>
          <w:p w14:paraId="6E13788A" w14:textId="77777777" w:rsidR="00B50050" w:rsidRDefault="00B50050" w:rsidP="0088127C">
            <w:pPr>
              <w:pStyle w:val="OtherTableBody"/>
            </w:pPr>
          </w:p>
        </w:tc>
        <w:tc>
          <w:tcPr>
            <w:tcW w:w="600" w:type="dxa"/>
          </w:tcPr>
          <w:p w14:paraId="7C042D02" w14:textId="77777777" w:rsidR="00B50050" w:rsidRDefault="00B50050" w:rsidP="0088127C">
            <w:pPr>
              <w:pStyle w:val="OtherTableBody"/>
            </w:pPr>
            <w:r>
              <w:t>0396</w:t>
            </w:r>
          </w:p>
        </w:tc>
        <w:tc>
          <w:tcPr>
            <w:tcW w:w="2600" w:type="dxa"/>
          </w:tcPr>
          <w:p w14:paraId="473F8EB3" w14:textId="77777777" w:rsidR="00B50050" w:rsidRDefault="00B50050" w:rsidP="0088127C">
            <w:pPr>
              <w:pStyle w:val="OtherTableBody"/>
            </w:pPr>
          </w:p>
        </w:tc>
        <w:tc>
          <w:tcPr>
            <w:tcW w:w="1400" w:type="dxa"/>
          </w:tcPr>
          <w:p w14:paraId="6C52554C" w14:textId="77777777" w:rsidR="00B50050" w:rsidRDefault="00B50050" w:rsidP="0088127C">
            <w:pPr>
              <w:pStyle w:val="OtherTableBody"/>
            </w:pPr>
            <w:r>
              <w:t>CAPECC</w:t>
            </w:r>
          </w:p>
        </w:tc>
        <w:tc>
          <w:tcPr>
            <w:tcW w:w="4200" w:type="dxa"/>
          </w:tcPr>
          <w:p w14:paraId="2D9F3082" w14:textId="77777777" w:rsidR="00B50050" w:rsidRDefault="00B50050" w:rsidP="0088127C">
            <w:pPr>
              <w:pStyle w:val="OtherTableBody"/>
            </w:pPr>
          </w:p>
        </w:tc>
      </w:tr>
      <w:tr w:rsidR="00B50050" w14:paraId="00A7D42F" w14:textId="77777777" w:rsidTr="00195548">
        <w:tc>
          <w:tcPr>
            <w:tcW w:w="600" w:type="dxa"/>
          </w:tcPr>
          <w:p w14:paraId="68550BD1" w14:textId="77777777" w:rsidR="00B50050" w:rsidRDefault="00B50050" w:rsidP="0088127C">
            <w:pPr>
              <w:pStyle w:val="OtherTableBody"/>
            </w:pPr>
          </w:p>
        </w:tc>
        <w:tc>
          <w:tcPr>
            <w:tcW w:w="600" w:type="dxa"/>
          </w:tcPr>
          <w:p w14:paraId="21B32CB7" w14:textId="77777777" w:rsidR="00B50050" w:rsidRDefault="00B50050" w:rsidP="0088127C">
            <w:pPr>
              <w:pStyle w:val="OtherTableBody"/>
            </w:pPr>
            <w:r>
              <w:t>0396</w:t>
            </w:r>
          </w:p>
        </w:tc>
        <w:tc>
          <w:tcPr>
            <w:tcW w:w="2600" w:type="dxa"/>
          </w:tcPr>
          <w:p w14:paraId="71C72F83" w14:textId="77777777" w:rsidR="00B50050" w:rsidRDefault="00B50050" w:rsidP="0088127C">
            <w:pPr>
              <w:pStyle w:val="OtherTableBody"/>
            </w:pPr>
          </w:p>
        </w:tc>
        <w:tc>
          <w:tcPr>
            <w:tcW w:w="1400" w:type="dxa"/>
          </w:tcPr>
          <w:p w14:paraId="017695ED" w14:textId="77777777" w:rsidR="00B50050" w:rsidRDefault="00B50050" w:rsidP="0088127C">
            <w:pPr>
              <w:pStyle w:val="OtherTableBody"/>
            </w:pPr>
            <w:r>
              <w:t>CAS</w:t>
            </w:r>
          </w:p>
        </w:tc>
        <w:tc>
          <w:tcPr>
            <w:tcW w:w="4200" w:type="dxa"/>
          </w:tcPr>
          <w:p w14:paraId="3D6256C7" w14:textId="77777777" w:rsidR="00B50050" w:rsidRDefault="00B50050" w:rsidP="0088127C">
            <w:pPr>
              <w:pStyle w:val="OtherTableBody"/>
            </w:pPr>
          </w:p>
        </w:tc>
      </w:tr>
      <w:tr w:rsidR="00B50050" w14:paraId="335EEDE9" w14:textId="77777777" w:rsidTr="00195548">
        <w:tc>
          <w:tcPr>
            <w:tcW w:w="600" w:type="dxa"/>
          </w:tcPr>
          <w:p w14:paraId="4183BD61" w14:textId="77777777" w:rsidR="00B50050" w:rsidRDefault="00B50050" w:rsidP="0088127C">
            <w:pPr>
              <w:pStyle w:val="OtherTableBody"/>
            </w:pPr>
          </w:p>
        </w:tc>
        <w:tc>
          <w:tcPr>
            <w:tcW w:w="600" w:type="dxa"/>
          </w:tcPr>
          <w:p w14:paraId="760515D1" w14:textId="77777777" w:rsidR="00B50050" w:rsidRDefault="00B50050" w:rsidP="0088127C">
            <w:pPr>
              <w:pStyle w:val="OtherTableBody"/>
            </w:pPr>
            <w:r>
              <w:t>0396</w:t>
            </w:r>
          </w:p>
        </w:tc>
        <w:tc>
          <w:tcPr>
            <w:tcW w:w="2600" w:type="dxa"/>
          </w:tcPr>
          <w:p w14:paraId="3C22E797" w14:textId="77777777" w:rsidR="00B50050" w:rsidRDefault="00B50050" w:rsidP="0088127C">
            <w:pPr>
              <w:pStyle w:val="OtherTableBody"/>
            </w:pPr>
          </w:p>
        </w:tc>
        <w:tc>
          <w:tcPr>
            <w:tcW w:w="1400" w:type="dxa"/>
          </w:tcPr>
          <w:p w14:paraId="221B5EA7" w14:textId="77777777" w:rsidR="00B50050" w:rsidRDefault="00B50050" w:rsidP="0088127C">
            <w:pPr>
              <w:pStyle w:val="OtherTableBody"/>
            </w:pPr>
            <w:r>
              <w:t>CCC</w:t>
            </w:r>
          </w:p>
        </w:tc>
        <w:tc>
          <w:tcPr>
            <w:tcW w:w="4200" w:type="dxa"/>
          </w:tcPr>
          <w:p w14:paraId="0F0AFB7F" w14:textId="77777777" w:rsidR="00B50050" w:rsidRDefault="00B50050" w:rsidP="0088127C">
            <w:pPr>
              <w:pStyle w:val="OtherTableBody"/>
            </w:pPr>
          </w:p>
        </w:tc>
      </w:tr>
      <w:tr w:rsidR="00B50050" w14:paraId="75D9885F" w14:textId="77777777" w:rsidTr="00195548">
        <w:tc>
          <w:tcPr>
            <w:tcW w:w="600" w:type="dxa"/>
          </w:tcPr>
          <w:p w14:paraId="5BD9D504" w14:textId="77777777" w:rsidR="00B50050" w:rsidRDefault="00B50050" w:rsidP="0088127C">
            <w:pPr>
              <w:pStyle w:val="OtherTableBody"/>
            </w:pPr>
          </w:p>
        </w:tc>
        <w:tc>
          <w:tcPr>
            <w:tcW w:w="600" w:type="dxa"/>
          </w:tcPr>
          <w:p w14:paraId="4ECDDE55" w14:textId="77777777" w:rsidR="00B50050" w:rsidRDefault="00B50050" w:rsidP="0088127C">
            <w:pPr>
              <w:pStyle w:val="OtherTableBody"/>
            </w:pPr>
            <w:r>
              <w:t>0396</w:t>
            </w:r>
          </w:p>
        </w:tc>
        <w:tc>
          <w:tcPr>
            <w:tcW w:w="2600" w:type="dxa"/>
          </w:tcPr>
          <w:p w14:paraId="4AD74197" w14:textId="77777777" w:rsidR="00B50050" w:rsidRDefault="00B50050" w:rsidP="0088127C">
            <w:pPr>
              <w:pStyle w:val="OtherTableBody"/>
            </w:pPr>
          </w:p>
        </w:tc>
        <w:tc>
          <w:tcPr>
            <w:tcW w:w="1400" w:type="dxa"/>
          </w:tcPr>
          <w:p w14:paraId="3EFC081C" w14:textId="77777777" w:rsidR="00B50050" w:rsidRDefault="00B50050" w:rsidP="0088127C">
            <w:pPr>
              <w:pStyle w:val="OtherTableBody"/>
            </w:pPr>
            <w:r>
              <w:t>CD2</w:t>
            </w:r>
          </w:p>
        </w:tc>
        <w:tc>
          <w:tcPr>
            <w:tcW w:w="4200" w:type="dxa"/>
          </w:tcPr>
          <w:p w14:paraId="65CFF43C" w14:textId="77777777" w:rsidR="00B50050" w:rsidRDefault="00B50050" w:rsidP="0088127C">
            <w:pPr>
              <w:pStyle w:val="OtherTableBody"/>
            </w:pPr>
          </w:p>
        </w:tc>
      </w:tr>
      <w:tr w:rsidR="00B50050" w14:paraId="3DFB256C" w14:textId="77777777" w:rsidTr="00195548">
        <w:tc>
          <w:tcPr>
            <w:tcW w:w="600" w:type="dxa"/>
          </w:tcPr>
          <w:p w14:paraId="355197E7" w14:textId="77777777" w:rsidR="00B50050" w:rsidRDefault="00B50050" w:rsidP="0088127C">
            <w:pPr>
              <w:pStyle w:val="OtherTableBody"/>
            </w:pPr>
          </w:p>
        </w:tc>
        <w:tc>
          <w:tcPr>
            <w:tcW w:w="600" w:type="dxa"/>
          </w:tcPr>
          <w:p w14:paraId="163D4845" w14:textId="77777777" w:rsidR="00B50050" w:rsidRDefault="00B50050" w:rsidP="0088127C">
            <w:pPr>
              <w:pStyle w:val="OtherTableBody"/>
            </w:pPr>
            <w:r>
              <w:t>0396</w:t>
            </w:r>
          </w:p>
        </w:tc>
        <w:tc>
          <w:tcPr>
            <w:tcW w:w="2600" w:type="dxa"/>
          </w:tcPr>
          <w:p w14:paraId="480A4041" w14:textId="77777777" w:rsidR="00B50050" w:rsidRDefault="00B50050" w:rsidP="0088127C">
            <w:pPr>
              <w:pStyle w:val="OtherTableBody"/>
            </w:pPr>
          </w:p>
        </w:tc>
        <w:tc>
          <w:tcPr>
            <w:tcW w:w="1400" w:type="dxa"/>
          </w:tcPr>
          <w:p w14:paraId="4C4FD880" w14:textId="77777777" w:rsidR="00B50050" w:rsidRDefault="00B50050" w:rsidP="0088127C">
            <w:pPr>
              <w:pStyle w:val="OtherTableBody"/>
            </w:pPr>
            <w:r>
              <w:t>CDCA</w:t>
            </w:r>
          </w:p>
        </w:tc>
        <w:tc>
          <w:tcPr>
            <w:tcW w:w="4200" w:type="dxa"/>
          </w:tcPr>
          <w:p w14:paraId="2E318D01" w14:textId="77777777" w:rsidR="00B50050" w:rsidRDefault="00B50050" w:rsidP="0088127C">
            <w:pPr>
              <w:pStyle w:val="OtherTableBody"/>
            </w:pPr>
          </w:p>
        </w:tc>
      </w:tr>
      <w:tr w:rsidR="00B50050" w14:paraId="1276956C" w14:textId="77777777" w:rsidTr="00195548">
        <w:tc>
          <w:tcPr>
            <w:tcW w:w="600" w:type="dxa"/>
          </w:tcPr>
          <w:p w14:paraId="66D773B4" w14:textId="77777777" w:rsidR="00B50050" w:rsidRDefault="00B50050" w:rsidP="0088127C">
            <w:pPr>
              <w:pStyle w:val="OtherTableBody"/>
            </w:pPr>
          </w:p>
        </w:tc>
        <w:tc>
          <w:tcPr>
            <w:tcW w:w="600" w:type="dxa"/>
          </w:tcPr>
          <w:p w14:paraId="727EA790" w14:textId="77777777" w:rsidR="00B50050" w:rsidRDefault="00B50050" w:rsidP="0088127C">
            <w:pPr>
              <w:pStyle w:val="OtherTableBody"/>
            </w:pPr>
            <w:r>
              <w:t>0396</w:t>
            </w:r>
          </w:p>
        </w:tc>
        <w:tc>
          <w:tcPr>
            <w:tcW w:w="2600" w:type="dxa"/>
          </w:tcPr>
          <w:p w14:paraId="7FEF4415" w14:textId="77777777" w:rsidR="00B50050" w:rsidRDefault="00B50050" w:rsidP="0088127C">
            <w:pPr>
              <w:pStyle w:val="OtherTableBody"/>
            </w:pPr>
          </w:p>
        </w:tc>
        <w:tc>
          <w:tcPr>
            <w:tcW w:w="1400" w:type="dxa"/>
          </w:tcPr>
          <w:p w14:paraId="1913D4BD" w14:textId="77777777" w:rsidR="00B50050" w:rsidRDefault="00B50050" w:rsidP="0088127C">
            <w:pPr>
              <w:pStyle w:val="OtherTableBody"/>
            </w:pPr>
            <w:r>
              <w:t>CDCEDACUITY</w:t>
            </w:r>
          </w:p>
        </w:tc>
        <w:tc>
          <w:tcPr>
            <w:tcW w:w="4200" w:type="dxa"/>
          </w:tcPr>
          <w:p w14:paraId="28D51AEC" w14:textId="77777777" w:rsidR="00B50050" w:rsidRDefault="00B50050" w:rsidP="0088127C">
            <w:pPr>
              <w:pStyle w:val="OtherTableBody"/>
            </w:pPr>
          </w:p>
        </w:tc>
      </w:tr>
      <w:tr w:rsidR="00B50050" w14:paraId="3A0887F2" w14:textId="77777777" w:rsidTr="00195548">
        <w:tc>
          <w:tcPr>
            <w:tcW w:w="600" w:type="dxa"/>
          </w:tcPr>
          <w:p w14:paraId="6A4F00DC" w14:textId="77777777" w:rsidR="00B50050" w:rsidRDefault="00B50050" w:rsidP="0088127C">
            <w:pPr>
              <w:pStyle w:val="OtherTableBody"/>
            </w:pPr>
          </w:p>
        </w:tc>
        <w:tc>
          <w:tcPr>
            <w:tcW w:w="600" w:type="dxa"/>
          </w:tcPr>
          <w:p w14:paraId="73E0F3B3" w14:textId="77777777" w:rsidR="00B50050" w:rsidRDefault="00B50050" w:rsidP="0088127C">
            <w:pPr>
              <w:pStyle w:val="OtherTableBody"/>
            </w:pPr>
            <w:r>
              <w:t>0396</w:t>
            </w:r>
          </w:p>
        </w:tc>
        <w:tc>
          <w:tcPr>
            <w:tcW w:w="2600" w:type="dxa"/>
          </w:tcPr>
          <w:p w14:paraId="17F21CEE" w14:textId="77777777" w:rsidR="00B50050" w:rsidRDefault="00B50050" w:rsidP="0088127C">
            <w:pPr>
              <w:pStyle w:val="OtherTableBody"/>
            </w:pPr>
          </w:p>
        </w:tc>
        <w:tc>
          <w:tcPr>
            <w:tcW w:w="1400" w:type="dxa"/>
          </w:tcPr>
          <w:p w14:paraId="3E4C9686" w14:textId="77777777" w:rsidR="00B50050" w:rsidRDefault="00B50050" w:rsidP="0088127C">
            <w:pPr>
              <w:pStyle w:val="OtherTableBody"/>
            </w:pPr>
            <w:r>
              <w:t>cdcgs1vis</w:t>
            </w:r>
          </w:p>
        </w:tc>
        <w:tc>
          <w:tcPr>
            <w:tcW w:w="4200" w:type="dxa"/>
          </w:tcPr>
          <w:p w14:paraId="1B377823" w14:textId="77777777" w:rsidR="00B50050" w:rsidRDefault="00B50050" w:rsidP="0088127C">
            <w:pPr>
              <w:pStyle w:val="OtherTableBody"/>
            </w:pPr>
          </w:p>
        </w:tc>
      </w:tr>
      <w:tr w:rsidR="00B50050" w14:paraId="3548E258" w14:textId="77777777" w:rsidTr="00195548">
        <w:tc>
          <w:tcPr>
            <w:tcW w:w="600" w:type="dxa"/>
          </w:tcPr>
          <w:p w14:paraId="74540F59" w14:textId="77777777" w:rsidR="00B50050" w:rsidRDefault="00B50050" w:rsidP="0088127C">
            <w:pPr>
              <w:pStyle w:val="OtherTableBody"/>
            </w:pPr>
          </w:p>
        </w:tc>
        <w:tc>
          <w:tcPr>
            <w:tcW w:w="600" w:type="dxa"/>
          </w:tcPr>
          <w:p w14:paraId="57DDD1A0" w14:textId="77777777" w:rsidR="00B50050" w:rsidRDefault="00B50050" w:rsidP="0088127C">
            <w:pPr>
              <w:pStyle w:val="OtherTableBody"/>
            </w:pPr>
            <w:r>
              <w:t>0396</w:t>
            </w:r>
          </w:p>
        </w:tc>
        <w:tc>
          <w:tcPr>
            <w:tcW w:w="2600" w:type="dxa"/>
          </w:tcPr>
          <w:p w14:paraId="73BFD08C" w14:textId="77777777" w:rsidR="00B50050" w:rsidRDefault="00B50050" w:rsidP="0088127C">
            <w:pPr>
              <w:pStyle w:val="OtherTableBody"/>
            </w:pPr>
          </w:p>
        </w:tc>
        <w:tc>
          <w:tcPr>
            <w:tcW w:w="1400" w:type="dxa"/>
          </w:tcPr>
          <w:p w14:paraId="20B07A81" w14:textId="77777777" w:rsidR="00B50050" w:rsidRDefault="00B50050" w:rsidP="0088127C">
            <w:pPr>
              <w:pStyle w:val="OtherTableBody"/>
            </w:pPr>
            <w:r>
              <w:t>CDCINDUSTRY2010</w:t>
            </w:r>
          </w:p>
        </w:tc>
        <w:tc>
          <w:tcPr>
            <w:tcW w:w="4200" w:type="dxa"/>
          </w:tcPr>
          <w:p w14:paraId="2D587337" w14:textId="77777777" w:rsidR="00B50050" w:rsidRDefault="00B50050" w:rsidP="0088127C">
            <w:pPr>
              <w:pStyle w:val="OtherTableBody"/>
            </w:pPr>
          </w:p>
        </w:tc>
      </w:tr>
      <w:tr w:rsidR="00B50050" w14:paraId="48E4B203" w14:textId="77777777" w:rsidTr="00195548">
        <w:tc>
          <w:tcPr>
            <w:tcW w:w="600" w:type="dxa"/>
          </w:tcPr>
          <w:p w14:paraId="482009E2" w14:textId="77777777" w:rsidR="00B50050" w:rsidRDefault="00B50050" w:rsidP="0088127C">
            <w:pPr>
              <w:pStyle w:val="OtherTableBody"/>
            </w:pPr>
          </w:p>
        </w:tc>
        <w:tc>
          <w:tcPr>
            <w:tcW w:w="600" w:type="dxa"/>
          </w:tcPr>
          <w:p w14:paraId="1027FA9F" w14:textId="77777777" w:rsidR="00B50050" w:rsidRDefault="00B50050" w:rsidP="0088127C">
            <w:pPr>
              <w:pStyle w:val="OtherTableBody"/>
            </w:pPr>
            <w:r>
              <w:t>0396</w:t>
            </w:r>
          </w:p>
        </w:tc>
        <w:tc>
          <w:tcPr>
            <w:tcW w:w="2600" w:type="dxa"/>
          </w:tcPr>
          <w:p w14:paraId="68C65F3B" w14:textId="77777777" w:rsidR="00B50050" w:rsidRDefault="00B50050" w:rsidP="0088127C">
            <w:pPr>
              <w:pStyle w:val="OtherTableBody"/>
            </w:pPr>
          </w:p>
        </w:tc>
        <w:tc>
          <w:tcPr>
            <w:tcW w:w="1400" w:type="dxa"/>
          </w:tcPr>
          <w:p w14:paraId="1D40407D" w14:textId="77777777" w:rsidR="00B50050" w:rsidRDefault="00B50050" w:rsidP="0088127C">
            <w:pPr>
              <w:pStyle w:val="OtherTableBody"/>
            </w:pPr>
            <w:r>
              <w:t>CDCM</w:t>
            </w:r>
          </w:p>
        </w:tc>
        <w:tc>
          <w:tcPr>
            <w:tcW w:w="4200" w:type="dxa"/>
          </w:tcPr>
          <w:p w14:paraId="44F6BE05" w14:textId="77777777" w:rsidR="00B50050" w:rsidRDefault="00B50050" w:rsidP="0088127C">
            <w:pPr>
              <w:pStyle w:val="OtherTableBody"/>
            </w:pPr>
          </w:p>
        </w:tc>
      </w:tr>
      <w:tr w:rsidR="00B50050" w14:paraId="2903057F" w14:textId="77777777" w:rsidTr="00195548">
        <w:tc>
          <w:tcPr>
            <w:tcW w:w="600" w:type="dxa"/>
          </w:tcPr>
          <w:p w14:paraId="088E0206" w14:textId="77777777" w:rsidR="00B50050" w:rsidRDefault="00B50050" w:rsidP="0088127C">
            <w:pPr>
              <w:pStyle w:val="OtherTableBody"/>
            </w:pPr>
          </w:p>
        </w:tc>
        <w:tc>
          <w:tcPr>
            <w:tcW w:w="600" w:type="dxa"/>
          </w:tcPr>
          <w:p w14:paraId="4AF046FE" w14:textId="77777777" w:rsidR="00B50050" w:rsidRDefault="00B50050" w:rsidP="0088127C">
            <w:pPr>
              <w:pStyle w:val="OtherTableBody"/>
            </w:pPr>
            <w:r>
              <w:t>0396</w:t>
            </w:r>
          </w:p>
        </w:tc>
        <w:tc>
          <w:tcPr>
            <w:tcW w:w="2600" w:type="dxa"/>
          </w:tcPr>
          <w:p w14:paraId="7EE05B8E" w14:textId="77777777" w:rsidR="00B50050" w:rsidRDefault="00B50050" w:rsidP="0088127C">
            <w:pPr>
              <w:pStyle w:val="OtherTableBody"/>
            </w:pPr>
          </w:p>
        </w:tc>
        <w:tc>
          <w:tcPr>
            <w:tcW w:w="1400" w:type="dxa"/>
          </w:tcPr>
          <w:p w14:paraId="00255C43" w14:textId="77777777" w:rsidR="00B50050" w:rsidRDefault="00B50050" w:rsidP="0088127C">
            <w:pPr>
              <w:pStyle w:val="OtherTableBody"/>
            </w:pPr>
            <w:r>
              <w:t>CDCNHSN</w:t>
            </w:r>
          </w:p>
        </w:tc>
        <w:tc>
          <w:tcPr>
            <w:tcW w:w="4200" w:type="dxa"/>
          </w:tcPr>
          <w:p w14:paraId="34512B9D" w14:textId="77777777" w:rsidR="00B50050" w:rsidRDefault="00B50050" w:rsidP="0088127C">
            <w:pPr>
              <w:pStyle w:val="OtherTableBody"/>
            </w:pPr>
          </w:p>
        </w:tc>
      </w:tr>
      <w:tr w:rsidR="00B50050" w14:paraId="682A7EBD" w14:textId="77777777" w:rsidTr="00195548">
        <w:tc>
          <w:tcPr>
            <w:tcW w:w="600" w:type="dxa"/>
          </w:tcPr>
          <w:p w14:paraId="73F6AABB" w14:textId="77777777" w:rsidR="00B50050" w:rsidRDefault="00B50050" w:rsidP="0088127C">
            <w:pPr>
              <w:pStyle w:val="OtherTableBody"/>
            </w:pPr>
          </w:p>
        </w:tc>
        <w:tc>
          <w:tcPr>
            <w:tcW w:w="600" w:type="dxa"/>
          </w:tcPr>
          <w:p w14:paraId="5900C0B7" w14:textId="77777777" w:rsidR="00B50050" w:rsidRDefault="00B50050" w:rsidP="0088127C">
            <w:pPr>
              <w:pStyle w:val="OtherTableBody"/>
            </w:pPr>
            <w:r>
              <w:t>0396</w:t>
            </w:r>
          </w:p>
        </w:tc>
        <w:tc>
          <w:tcPr>
            <w:tcW w:w="2600" w:type="dxa"/>
          </w:tcPr>
          <w:p w14:paraId="0CEE2532" w14:textId="77777777" w:rsidR="00B50050" w:rsidRDefault="00B50050" w:rsidP="0088127C">
            <w:pPr>
              <w:pStyle w:val="OtherTableBody"/>
            </w:pPr>
          </w:p>
        </w:tc>
        <w:tc>
          <w:tcPr>
            <w:tcW w:w="1400" w:type="dxa"/>
          </w:tcPr>
          <w:p w14:paraId="2715942E" w14:textId="77777777" w:rsidR="00B50050" w:rsidRDefault="00B50050" w:rsidP="0088127C">
            <w:pPr>
              <w:pStyle w:val="OtherTableBody"/>
            </w:pPr>
            <w:r>
              <w:t>CDCOBS</w:t>
            </w:r>
          </w:p>
        </w:tc>
        <w:tc>
          <w:tcPr>
            <w:tcW w:w="4200" w:type="dxa"/>
          </w:tcPr>
          <w:p w14:paraId="01E27837" w14:textId="77777777" w:rsidR="00B50050" w:rsidRDefault="00B50050" w:rsidP="0088127C">
            <w:pPr>
              <w:pStyle w:val="OtherTableBody"/>
            </w:pPr>
          </w:p>
        </w:tc>
      </w:tr>
      <w:tr w:rsidR="00B50050" w14:paraId="3FBD74DE" w14:textId="77777777" w:rsidTr="00195548">
        <w:tc>
          <w:tcPr>
            <w:tcW w:w="600" w:type="dxa"/>
          </w:tcPr>
          <w:p w14:paraId="414D11AC" w14:textId="77777777" w:rsidR="00B50050" w:rsidRDefault="00B50050" w:rsidP="0088127C">
            <w:pPr>
              <w:pStyle w:val="OtherTableBody"/>
            </w:pPr>
          </w:p>
        </w:tc>
        <w:tc>
          <w:tcPr>
            <w:tcW w:w="600" w:type="dxa"/>
          </w:tcPr>
          <w:p w14:paraId="44ABCB60" w14:textId="77777777" w:rsidR="00B50050" w:rsidRDefault="00B50050" w:rsidP="0088127C">
            <w:pPr>
              <w:pStyle w:val="OtherTableBody"/>
            </w:pPr>
            <w:r>
              <w:t>0396</w:t>
            </w:r>
          </w:p>
        </w:tc>
        <w:tc>
          <w:tcPr>
            <w:tcW w:w="2600" w:type="dxa"/>
          </w:tcPr>
          <w:p w14:paraId="0DA5FE31" w14:textId="77777777" w:rsidR="00B50050" w:rsidRDefault="00B50050" w:rsidP="0088127C">
            <w:pPr>
              <w:pStyle w:val="OtherTableBody"/>
            </w:pPr>
          </w:p>
        </w:tc>
        <w:tc>
          <w:tcPr>
            <w:tcW w:w="1400" w:type="dxa"/>
          </w:tcPr>
          <w:p w14:paraId="341548E3" w14:textId="77777777" w:rsidR="00B50050" w:rsidRDefault="00B50050" w:rsidP="0088127C">
            <w:pPr>
              <w:pStyle w:val="OtherTableBody"/>
            </w:pPr>
            <w:r>
              <w:t>CDCOCCUPATION2010</w:t>
            </w:r>
          </w:p>
        </w:tc>
        <w:tc>
          <w:tcPr>
            <w:tcW w:w="4200" w:type="dxa"/>
          </w:tcPr>
          <w:p w14:paraId="2F99F0F3" w14:textId="77777777" w:rsidR="00B50050" w:rsidRDefault="00B50050" w:rsidP="0088127C">
            <w:pPr>
              <w:pStyle w:val="OtherTableBody"/>
            </w:pPr>
          </w:p>
        </w:tc>
      </w:tr>
      <w:tr w:rsidR="00B50050" w14:paraId="5E1140B8" w14:textId="77777777" w:rsidTr="00195548">
        <w:tc>
          <w:tcPr>
            <w:tcW w:w="600" w:type="dxa"/>
          </w:tcPr>
          <w:p w14:paraId="62393346" w14:textId="77777777" w:rsidR="00B50050" w:rsidRDefault="00B50050" w:rsidP="0088127C">
            <w:pPr>
              <w:pStyle w:val="OtherTableBody"/>
            </w:pPr>
          </w:p>
        </w:tc>
        <w:tc>
          <w:tcPr>
            <w:tcW w:w="600" w:type="dxa"/>
          </w:tcPr>
          <w:p w14:paraId="47710156" w14:textId="77777777" w:rsidR="00B50050" w:rsidRDefault="00B50050" w:rsidP="0088127C">
            <w:pPr>
              <w:pStyle w:val="OtherTableBody"/>
            </w:pPr>
            <w:r>
              <w:t>0396</w:t>
            </w:r>
          </w:p>
        </w:tc>
        <w:tc>
          <w:tcPr>
            <w:tcW w:w="2600" w:type="dxa"/>
          </w:tcPr>
          <w:p w14:paraId="554D1236" w14:textId="77777777" w:rsidR="00B50050" w:rsidRDefault="00B50050" w:rsidP="0088127C">
            <w:pPr>
              <w:pStyle w:val="OtherTableBody"/>
            </w:pPr>
          </w:p>
        </w:tc>
        <w:tc>
          <w:tcPr>
            <w:tcW w:w="1400" w:type="dxa"/>
          </w:tcPr>
          <w:p w14:paraId="08C096E2" w14:textId="77777777" w:rsidR="00B50050" w:rsidRDefault="00B50050" w:rsidP="0088127C">
            <w:pPr>
              <w:pStyle w:val="OtherTableBody"/>
            </w:pPr>
            <w:r>
              <w:t>CDCODH</w:t>
            </w:r>
          </w:p>
        </w:tc>
        <w:tc>
          <w:tcPr>
            <w:tcW w:w="4200" w:type="dxa"/>
          </w:tcPr>
          <w:p w14:paraId="5F6919D7" w14:textId="77777777" w:rsidR="00B50050" w:rsidRDefault="00B50050" w:rsidP="0088127C">
            <w:pPr>
              <w:pStyle w:val="OtherTableBody"/>
            </w:pPr>
          </w:p>
        </w:tc>
      </w:tr>
      <w:tr w:rsidR="00B50050" w14:paraId="42C38AE2" w14:textId="77777777" w:rsidTr="00195548">
        <w:tc>
          <w:tcPr>
            <w:tcW w:w="600" w:type="dxa"/>
          </w:tcPr>
          <w:p w14:paraId="56ECB719" w14:textId="77777777" w:rsidR="00B50050" w:rsidRDefault="00B50050" w:rsidP="0088127C">
            <w:pPr>
              <w:pStyle w:val="OtherTableBody"/>
            </w:pPr>
          </w:p>
        </w:tc>
        <w:tc>
          <w:tcPr>
            <w:tcW w:w="600" w:type="dxa"/>
          </w:tcPr>
          <w:p w14:paraId="52391545" w14:textId="77777777" w:rsidR="00B50050" w:rsidRDefault="00B50050" w:rsidP="0088127C">
            <w:pPr>
              <w:pStyle w:val="OtherTableBody"/>
            </w:pPr>
            <w:r>
              <w:t>0396</w:t>
            </w:r>
          </w:p>
        </w:tc>
        <w:tc>
          <w:tcPr>
            <w:tcW w:w="2600" w:type="dxa"/>
          </w:tcPr>
          <w:p w14:paraId="72F1D413" w14:textId="77777777" w:rsidR="00B50050" w:rsidRDefault="00B50050" w:rsidP="0088127C">
            <w:pPr>
              <w:pStyle w:val="OtherTableBody"/>
            </w:pPr>
          </w:p>
        </w:tc>
        <w:tc>
          <w:tcPr>
            <w:tcW w:w="1400" w:type="dxa"/>
          </w:tcPr>
          <w:p w14:paraId="4261DF34" w14:textId="77777777" w:rsidR="00B50050" w:rsidRDefault="00B50050" w:rsidP="0088127C">
            <w:pPr>
              <w:pStyle w:val="OtherTableBody"/>
            </w:pPr>
            <w:r>
              <w:t>CDCPHINVS</w:t>
            </w:r>
          </w:p>
        </w:tc>
        <w:tc>
          <w:tcPr>
            <w:tcW w:w="4200" w:type="dxa"/>
          </w:tcPr>
          <w:p w14:paraId="3FBCA2EF" w14:textId="77777777" w:rsidR="00B50050" w:rsidRDefault="00B50050" w:rsidP="0088127C">
            <w:pPr>
              <w:pStyle w:val="OtherTableBody"/>
            </w:pPr>
          </w:p>
        </w:tc>
      </w:tr>
      <w:tr w:rsidR="00B50050" w14:paraId="58C169AA" w14:textId="77777777" w:rsidTr="00195548">
        <w:tc>
          <w:tcPr>
            <w:tcW w:w="600" w:type="dxa"/>
          </w:tcPr>
          <w:p w14:paraId="62B3D4B2" w14:textId="77777777" w:rsidR="00B50050" w:rsidRDefault="00B50050" w:rsidP="0088127C">
            <w:pPr>
              <w:pStyle w:val="OtherTableBody"/>
            </w:pPr>
          </w:p>
        </w:tc>
        <w:tc>
          <w:tcPr>
            <w:tcW w:w="600" w:type="dxa"/>
          </w:tcPr>
          <w:p w14:paraId="27F38D47" w14:textId="77777777" w:rsidR="00B50050" w:rsidRDefault="00B50050" w:rsidP="0088127C">
            <w:pPr>
              <w:pStyle w:val="OtherTableBody"/>
            </w:pPr>
            <w:r>
              <w:t>0396</w:t>
            </w:r>
          </w:p>
        </w:tc>
        <w:tc>
          <w:tcPr>
            <w:tcW w:w="2600" w:type="dxa"/>
          </w:tcPr>
          <w:p w14:paraId="457FA3C0" w14:textId="77777777" w:rsidR="00B50050" w:rsidRDefault="00B50050" w:rsidP="0088127C">
            <w:pPr>
              <w:pStyle w:val="OtherTableBody"/>
            </w:pPr>
          </w:p>
        </w:tc>
        <w:tc>
          <w:tcPr>
            <w:tcW w:w="1400" w:type="dxa"/>
          </w:tcPr>
          <w:p w14:paraId="4CB9D71D" w14:textId="77777777" w:rsidR="00B50050" w:rsidRDefault="00B50050" w:rsidP="0088127C">
            <w:pPr>
              <w:pStyle w:val="OtherTableBody"/>
            </w:pPr>
            <w:r>
              <w:t>CDCREC</w:t>
            </w:r>
          </w:p>
        </w:tc>
        <w:tc>
          <w:tcPr>
            <w:tcW w:w="4200" w:type="dxa"/>
          </w:tcPr>
          <w:p w14:paraId="107E4FA0" w14:textId="77777777" w:rsidR="00B50050" w:rsidRDefault="00B50050" w:rsidP="0088127C">
            <w:pPr>
              <w:pStyle w:val="OtherTableBody"/>
            </w:pPr>
          </w:p>
        </w:tc>
      </w:tr>
      <w:tr w:rsidR="00B50050" w14:paraId="7849D3DD" w14:textId="77777777" w:rsidTr="00195548">
        <w:tc>
          <w:tcPr>
            <w:tcW w:w="600" w:type="dxa"/>
          </w:tcPr>
          <w:p w14:paraId="0EFF95F9" w14:textId="77777777" w:rsidR="00B50050" w:rsidRDefault="00B50050" w:rsidP="0088127C">
            <w:pPr>
              <w:pStyle w:val="OtherTableBody"/>
            </w:pPr>
          </w:p>
        </w:tc>
        <w:tc>
          <w:tcPr>
            <w:tcW w:w="600" w:type="dxa"/>
          </w:tcPr>
          <w:p w14:paraId="7E29248E" w14:textId="77777777" w:rsidR="00B50050" w:rsidRDefault="00B50050" w:rsidP="0088127C">
            <w:pPr>
              <w:pStyle w:val="OtherTableBody"/>
            </w:pPr>
            <w:r>
              <w:t>0396</w:t>
            </w:r>
          </w:p>
        </w:tc>
        <w:tc>
          <w:tcPr>
            <w:tcW w:w="2600" w:type="dxa"/>
          </w:tcPr>
          <w:p w14:paraId="0B6C5725" w14:textId="77777777" w:rsidR="00B50050" w:rsidRDefault="00B50050" w:rsidP="0088127C">
            <w:pPr>
              <w:pStyle w:val="OtherTableBody"/>
            </w:pPr>
          </w:p>
        </w:tc>
        <w:tc>
          <w:tcPr>
            <w:tcW w:w="1400" w:type="dxa"/>
          </w:tcPr>
          <w:p w14:paraId="5657EE26" w14:textId="77777777" w:rsidR="00B50050" w:rsidRDefault="00B50050" w:rsidP="0088127C">
            <w:pPr>
              <w:pStyle w:val="OtherTableBody"/>
            </w:pPr>
            <w:r>
              <w:t>CDS</w:t>
            </w:r>
          </w:p>
        </w:tc>
        <w:tc>
          <w:tcPr>
            <w:tcW w:w="4200" w:type="dxa"/>
          </w:tcPr>
          <w:p w14:paraId="0657FB21" w14:textId="77777777" w:rsidR="00B50050" w:rsidRDefault="00B50050" w:rsidP="0088127C">
            <w:pPr>
              <w:pStyle w:val="OtherTableBody"/>
            </w:pPr>
          </w:p>
        </w:tc>
      </w:tr>
      <w:tr w:rsidR="00B50050" w14:paraId="521B053D" w14:textId="77777777" w:rsidTr="00195548">
        <w:tc>
          <w:tcPr>
            <w:tcW w:w="600" w:type="dxa"/>
          </w:tcPr>
          <w:p w14:paraId="4351ABF0" w14:textId="77777777" w:rsidR="00B50050" w:rsidRDefault="00B50050" w:rsidP="0088127C">
            <w:pPr>
              <w:pStyle w:val="OtherTableBody"/>
            </w:pPr>
          </w:p>
        </w:tc>
        <w:tc>
          <w:tcPr>
            <w:tcW w:w="600" w:type="dxa"/>
          </w:tcPr>
          <w:p w14:paraId="2F3DEA55" w14:textId="77777777" w:rsidR="00B50050" w:rsidRDefault="00B50050" w:rsidP="0088127C">
            <w:pPr>
              <w:pStyle w:val="OtherTableBody"/>
            </w:pPr>
            <w:r>
              <w:t>0396</w:t>
            </w:r>
          </w:p>
        </w:tc>
        <w:tc>
          <w:tcPr>
            <w:tcW w:w="2600" w:type="dxa"/>
          </w:tcPr>
          <w:p w14:paraId="7553980A" w14:textId="77777777" w:rsidR="00B50050" w:rsidRDefault="00B50050" w:rsidP="0088127C">
            <w:pPr>
              <w:pStyle w:val="OtherTableBody"/>
            </w:pPr>
          </w:p>
        </w:tc>
        <w:tc>
          <w:tcPr>
            <w:tcW w:w="1400" w:type="dxa"/>
          </w:tcPr>
          <w:p w14:paraId="22FCBDAE" w14:textId="77777777" w:rsidR="00B50050" w:rsidRDefault="00B50050" w:rsidP="0088127C">
            <w:pPr>
              <w:pStyle w:val="OtherTableBody"/>
            </w:pPr>
            <w:r>
              <w:t>CE</w:t>
            </w:r>
          </w:p>
        </w:tc>
        <w:tc>
          <w:tcPr>
            <w:tcW w:w="4200" w:type="dxa"/>
          </w:tcPr>
          <w:p w14:paraId="55059467" w14:textId="77777777" w:rsidR="00B50050" w:rsidRDefault="00B50050" w:rsidP="0088127C">
            <w:pPr>
              <w:pStyle w:val="OtherTableBody"/>
            </w:pPr>
          </w:p>
        </w:tc>
      </w:tr>
      <w:tr w:rsidR="00B50050" w14:paraId="3B734392" w14:textId="77777777" w:rsidTr="00195548">
        <w:tc>
          <w:tcPr>
            <w:tcW w:w="600" w:type="dxa"/>
          </w:tcPr>
          <w:p w14:paraId="71A4DC7C" w14:textId="77777777" w:rsidR="00B50050" w:rsidRDefault="00B50050" w:rsidP="0088127C">
            <w:pPr>
              <w:pStyle w:val="OtherTableBody"/>
            </w:pPr>
          </w:p>
        </w:tc>
        <w:tc>
          <w:tcPr>
            <w:tcW w:w="600" w:type="dxa"/>
          </w:tcPr>
          <w:p w14:paraId="5CAB6D64" w14:textId="77777777" w:rsidR="00B50050" w:rsidRDefault="00B50050" w:rsidP="0088127C">
            <w:pPr>
              <w:pStyle w:val="OtherTableBody"/>
            </w:pPr>
            <w:r>
              <w:t>0396</w:t>
            </w:r>
          </w:p>
        </w:tc>
        <w:tc>
          <w:tcPr>
            <w:tcW w:w="2600" w:type="dxa"/>
          </w:tcPr>
          <w:p w14:paraId="37908858" w14:textId="77777777" w:rsidR="00B50050" w:rsidRDefault="00B50050" w:rsidP="0088127C">
            <w:pPr>
              <w:pStyle w:val="OtherTableBody"/>
            </w:pPr>
          </w:p>
        </w:tc>
        <w:tc>
          <w:tcPr>
            <w:tcW w:w="1400" w:type="dxa"/>
          </w:tcPr>
          <w:p w14:paraId="3ECB6AD7" w14:textId="77777777" w:rsidR="00B50050" w:rsidRDefault="00B50050" w:rsidP="0088127C">
            <w:pPr>
              <w:pStyle w:val="OtherTableBody"/>
            </w:pPr>
            <w:r>
              <w:t>Chrom-Loc</w:t>
            </w:r>
          </w:p>
        </w:tc>
        <w:tc>
          <w:tcPr>
            <w:tcW w:w="4200" w:type="dxa"/>
          </w:tcPr>
          <w:p w14:paraId="1CCE8FE7" w14:textId="77777777" w:rsidR="00B50050" w:rsidRDefault="00B50050" w:rsidP="0088127C">
            <w:pPr>
              <w:pStyle w:val="OtherTableBody"/>
            </w:pPr>
          </w:p>
        </w:tc>
      </w:tr>
      <w:tr w:rsidR="00B50050" w14:paraId="5C3B847C" w14:textId="77777777" w:rsidTr="00195548">
        <w:tc>
          <w:tcPr>
            <w:tcW w:w="600" w:type="dxa"/>
          </w:tcPr>
          <w:p w14:paraId="4FF409C9" w14:textId="77777777" w:rsidR="00B50050" w:rsidRDefault="00B50050" w:rsidP="0088127C">
            <w:pPr>
              <w:pStyle w:val="OtherTableBody"/>
            </w:pPr>
          </w:p>
        </w:tc>
        <w:tc>
          <w:tcPr>
            <w:tcW w:w="600" w:type="dxa"/>
          </w:tcPr>
          <w:p w14:paraId="60284460" w14:textId="77777777" w:rsidR="00B50050" w:rsidRDefault="00B50050" w:rsidP="0088127C">
            <w:pPr>
              <w:pStyle w:val="OtherTableBody"/>
            </w:pPr>
            <w:r>
              <w:t>0396</w:t>
            </w:r>
          </w:p>
        </w:tc>
        <w:tc>
          <w:tcPr>
            <w:tcW w:w="2600" w:type="dxa"/>
          </w:tcPr>
          <w:p w14:paraId="03D40759" w14:textId="77777777" w:rsidR="00B50050" w:rsidRDefault="00B50050" w:rsidP="0088127C">
            <w:pPr>
              <w:pStyle w:val="OtherTableBody"/>
            </w:pPr>
          </w:p>
        </w:tc>
        <w:tc>
          <w:tcPr>
            <w:tcW w:w="1400" w:type="dxa"/>
          </w:tcPr>
          <w:p w14:paraId="782A8718" w14:textId="77777777" w:rsidR="00B50050" w:rsidRDefault="00B50050" w:rsidP="0088127C">
            <w:pPr>
              <w:pStyle w:val="OtherTableBody"/>
            </w:pPr>
            <w:r>
              <w:t>CLINVAR-V</w:t>
            </w:r>
          </w:p>
        </w:tc>
        <w:tc>
          <w:tcPr>
            <w:tcW w:w="4200" w:type="dxa"/>
          </w:tcPr>
          <w:p w14:paraId="128D928A" w14:textId="77777777" w:rsidR="00B50050" w:rsidRDefault="00B50050" w:rsidP="0088127C">
            <w:pPr>
              <w:pStyle w:val="OtherTableBody"/>
            </w:pPr>
          </w:p>
        </w:tc>
      </w:tr>
      <w:tr w:rsidR="00B50050" w14:paraId="3D9737DB" w14:textId="77777777" w:rsidTr="00195548">
        <w:tc>
          <w:tcPr>
            <w:tcW w:w="600" w:type="dxa"/>
          </w:tcPr>
          <w:p w14:paraId="72566668" w14:textId="77777777" w:rsidR="00B50050" w:rsidRDefault="00B50050" w:rsidP="0088127C">
            <w:pPr>
              <w:pStyle w:val="OtherTableBody"/>
            </w:pPr>
          </w:p>
        </w:tc>
        <w:tc>
          <w:tcPr>
            <w:tcW w:w="600" w:type="dxa"/>
          </w:tcPr>
          <w:p w14:paraId="77A38A0E" w14:textId="77777777" w:rsidR="00B50050" w:rsidRDefault="00B50050" w:rsidP="0088127C">
            <w:pPr>
              <w:pStyle w:val="OtherTableBody"/>
            </w:pPr>
            <w:r>
              <w:t>0396</w:t>
            </w:r>
          </w:p>
        </w:tc>
        <w:tc>
          <w:tcPr>
            <w:tcW w:w="2600" w:type="dxa"/>
          </w:tcPr>
          <w:p w14:paraId="57F4390A" w14:textId="77777777" w:rsidR="00B50050" w:rsidRDefault="00B50050" w:rsidP="0088127C">
            <w:pPr>
              <w:pStyle w:val="OtherTableBody"/>
            </w:pPr>
          </w:p>
        </w:tc>
        <w:tc>
          <w:tcPr>
            <w:tcW w:w="1400" w:type="dxa"/>
          </w:tcPr>
          <w:p w14:paraId="4F3D1B82" w14:textId="77777777" w:rsidR="00B50050" w:rsidRDefault="00B50050" w:rsidP="0088127C">
            <w:pPr>
              <w:pStyle w:val="OtherTableBody"/>
            </w:pPr>
            <w:r>
              <w:t>CLP</w:t>
            </w:r>
          </w:p>
        </w:tc>
        <w:tc>
          <w:tcPr>
            <w:tcW w:w="4200" w:type="dxa"/>
          </w:tcPr>
          <w:p w14:paraId="76553320" w14:textId="77777777" w:rsidR="00B50050" w:rsidRDefault="00B50050" w:rsidP="0088127C">
            <w:pPr>
              <w:pStyle w:val="OtherTableBody"/>
            </w:pPr>
          </w:p>
        </w:tc>
      </w:tr>
      <w:tr w:rsidR="00B50050" w14:paraId="54DB0AA8" w14:textId="77777777" w:rsidTr="00195548">
        <w:tc>
          <w:tcPr>
            <w:tcW w:w="600" w:type="dxa"/>
          </w:tcPr>
          <w:p w14:paraId="6D468F51" w14:textId="77777777" w:rsidR="00B50050" w:rsidRDefault="00B50050" w:rsidP="0088127C">
            <w:pPr>
              <w:pStyle w:val="OtherTableBody"/>
            </w:pPr>
          </w:p>
        </w:tc>
        <w:tc>
          <w:tcPr>
            <w:tcW w:w="600" w:type="dxa"/>
          </w:tcPr>
          <w:p w14:paraId="46F5108F" w14:textId="77777777" w:rsidR="00B50050" w:rsidRDefault="00B50050" w:rsidP="0088127C">
            <w:pPr>
              <w:pStyle w:val="OtherTableBody"/>
            </w:pPr>
            <w:r>
              <w:t>0396</w:t>
            </w:r>
          </w:p>
        </w:tc>
        <w:tc>
          <w:tcPr>
            <w:tcW w:w="2600" w:type="dxa"/>
          </w:tcPr>
          <w:p w14:paraId="42891AC9" w14:textId="77777777" w:rsidR="00B50050" w:rsidRDefault="00B50050" w:rsidP="0088127C">
            <w:pPr>
              <w:pStyle w:val="OtherTableBody"/>
            </w:pPr>
          </w:p>
        </w:tc>
        <w:tc>
          <w:tcPr>
            <w:tcW w:w="1400" w:type="dxa"/>
          </w:tcPr>
          <w:p w14:paraId="20D56CE2" w14:textId="77777777" w:rsidR="00B50050" w:rsidRDefault="00B50050" w:rsidP="0088127C">
            <w:pPr>
              <w:pStyle w:val="OtherTableBody"/>
            </w:pPr>
            <w:r>
              <w:t>CMSOEC</w:t>
            </w:r>
          </w:p>
        </w:tc>
        <w:tc>
          <w:tcPr>
            <w:tcW w:w="4200" w:type="dxa"/>
          </w:tcPr>
          <w:p w14:paraId="36BEE81A" w14:textId="77777777" w:rsidR="00B50050" w:rsidRDefault="00B50050" w:rsidP="0088127C">
            <w:pPr>
              <w:pStyle w:val="OtherTableBody"/>
            </w:pPr>
          </w:p>
        </w:tc>
      </w:tr>
      <w:tr w:rsidR="00B50050" w14:paraId="094D75BC" w14:textId="77777777" w:rsidTr="00195548">
        <w:tc>
          <w:tcPr>
            <w:tcW w:w="600" w:type="dxa"/>
          </w:tcPr>
          <w:p w14:paraId="7234A75E" w14:textId="77777777" w:rsidR="00B50050" w:rsidRDefault="00B50050" w:rsidP="0088127C">
            <w:pPr>
              <w:pStyle w:val="OtherTableBody"/>
            </w:pPr>
          </w:p>
        </w:tc>
        <w:tc>
          <w:tcPr>
            <w:tcW w:w="600" w:type="dxa"/>
          </w:tcPr>
          <w:p w14:paraId="6905C745" w14:textId="77777777" w:rsidR="00B50050" w:rsidRDefault="00B50050" w:rsidP="0088127C">
            <w:pPr>
              <w:pStyle w:val="OtherTableBody"/>
            </w:pPr>
            <w:r>
              <w:t>0396</w:t>
            </w:r>
          </w:p>
        </w:tc>
        <w:tc>
          <w:tcPr>
            <w:tcW w:w="2600" w:type="dxa"/>
          </w:tcPr>
          <w:p w14:paraId="1DBA814D" w14:textId="77777777" w:rsidR="00B50050" w:rsidRDefault="00B50050" w:rsidP="0088127C">
            <w:pPr>
              <w:pStyle w:val="OtherTableBody"/>
            </w:pPr>
          </w:p>
        </w:tc>
        <w:tc>
          <w:tcPr>
            <w:tcW w:w="1400" w:type="dxa"/>
          </w:tcPr>
          <w:p w14:paraId="16FF3BA5" w14:textId="77777777" w:rsidR="00B50050" w:rsidRDefault="00B50050" w:rsidP="0088127C">
            <w:pPr>
              <w:pStyle w:val="OtherTableBody"/>
            </w:pPr>
            <w:r>
              <w:t>CMSOMC</w:t>
            </w:r>
          </w:p>
        </w:tc>
        <w:tc>
          <w:tcPr>
            <w:tcW w:w="4200" w:type="dxa"/>
          </w:tcPr>
          <w:p w14:paraId="589FE628" w14:textId="77777777" w:rsidR="00B50050" w:rsidRDefault="00B50050" w:rsidP="0088127C">
            <w:pPr>
              <w:pStyle w:val="OtherTableBody"/>
            </w:pPr>
          </w:p>
        </w:tc>
      </w:tr>
      <w:tr w:rsidR="00B50050" w14:paraId="71267755" w14:textId="77777777" w:rsidTr="00195548">
        <w:tc>
          <w:tcPr>
            <w:tcW w:w="600" w:type="dxa"/>
          </w:tcPr>
          <w:p w14:paraId="7BAA61AB" w14:textId="77777777" w:rsidR="00B50050" w:rsidRDefault="00B50050" w:rsidP="0088127C">
            <w:pPr>
              <w:pStyle w:val="OtherTableBody"/>
            </w:pPr>
          </w:p>
        </w:tc>
        <w:tc>
          <w:tcPr>
            <w:tcW w:w="600" w:type="dxa"/>
          </w:tcPr>
          <w:p w14:paraId="5271DC0D" w14:textId="77777777" w:rsidR="00B50050" w:rsidRDefault="00B50050" w:rsidP="0088127C">
            <w:pPr>
              <w:pStyle w:val="OtherTableBody"/>
            </w:pPr>
            <w:r>
              <w:t>0396</w:t>
            </w:r>
          </w:p>
        </w:tc>
        <w:tc>
          <w:tcPr>
            <w:tcW w:w="2600" w:type="dxa"/>
          </w:tcPr>
          <w:p w14:paraId="7513AD2B" w14:textId="77777777" w:rsidR="00B50050" w:rsidRDefault="00B50050" w:rsidP="0088127C">
            <w:pPr>
              <w:pStyle w:val="OtherTableBody"/>
            </w:pPr>
          </w:p>
        </w:tc>
        <w:tc>
          <w:tcPr>
            <w:tcW w:w="1400" w:type="dxa"/>
          </w:tcPr>
          <w:p w14:paraId="0EE751A5" w14:textId="77777777" w:rsidR="00B50050" w:rsidRDefault="00B50050" w:rsidP="0088127C">
            <w:pPr>
              <w:pStyle w:val="OtherTableBody"/>
            </w:pPr>
            <w:r>
              <w:t>COSMIC-Smpl</w:t>
            </w:r>
          </w:p>
        </w:tc>
        <w:tc>
          <w:tcPr>
            <w:tcW w:w="4200" w:type="dxa"/>
          </w:tcPr>
          <w:p w14:paraId="5B33E6B4" w14:textId="77777777" w:rsidR="00B50050" w:rsidRDefault="00B50050" w:rsidP="0088127C">
            <w:pPr>
              <w:pStyle w:val="OtherTableBody"/>
            </w:pPr>
          </w:p>
        </w:tc>
      </w:tr>
      <w:tr w:rsidR="00B50050" w14:paraId="4E100C25" w14:textId="77777777" w:rsidTr="00195548">
        <w:tc>
          <w:tcPr>
            <w:tcW w:w="600" w:type="dxa"/>
          </w:tcPr>
          <w:p w14:paraId="6BBCDFF4" w14:textId="77777777" w:rsidR="00B50050" w:rsidRDefault="00B50050" w:rsidP="0088127C">
            <w:pPr>
              <w:pStyle w:val="OtherTableBody"/>
            </w:pPr>
          </w:p>
        </w:tc>
        <w:tc>
          <w:tcPr>
            <w:tcW w:w="600" w:type="dxa"/>
          </w:tcPr>
          <w:p w14:paraId="47E87905" w14:textId="77777777" w:rsidR="00B50050" w:rsidRDefault="00B50050" w:rsidP="0088127C">
            <w:pPr>
              <w:pStyle w:val="OtherTableBody"/>
            </w:pPr>
            <w:r>
              <w:t>0396</w:t>
            </w:r>
          </w:p>
        </w:tc>
        <w:tc>
          <w:tcPr>
            <w:tcW w:w="2600" w:type="dxa"/>
          </w:tcPr>
          <w:p w14:paraId="3C778584" w14:textId="77777777" w:rsidR="00B50050" w:rsidRDefault="00B50050" w:rsidP="0088127C">
            <w:pPr>
              <w:pStyle w:val="OtherTableBody"/>
            </w:pPr>
          </w:p>
        </w:tc>
        <w:tc>
          <w:tcPr>
            <w:tcW w:w="1400" w:type="dxa"/>
          </w:tcPr>
          <w:p w14:paraId="5049E47B" w14:textId="77777777" w:rsidR="00B50050" w:rsidRDefault="00B50050" w:rsidP="0088127C">
            <w:pPr>
              <w:pStyle w:val="OtherTableBody"/>
            </w:pPr>
            <w:r>
              <w:t>COSMIC-Strc</w:t>
            </w:r>
          </w:p>
        </w:tc>
        <w:tc>
          <w:tcPr>
            <w:tcW w:w="4200" w:type="dxa"/>
          </w:tcPr>
          <w:p w14:paraId="3DCF201F" w14:textId="77777777" w:rsidR="00B50050" w:rsidRDefault="00B50050" w:rsidP="0088127C">
            <w:pPr>
              <w:pStyle w:val="OtherTableBody"/>
            </w:pPr>
          </w:p>
        </w:tc>
      </w:tr>
      <w:tr w:rsidR="00B50050" w14:paraId="21AB4AB6" w14:textId="77777777" w:rsidTr="00195548">
        <w:tc>
          <w:tcPr>
            <w:tcW w:w="600" w:type="dxa"/>
          </w:tcPr>
          <w:p w14:paraId="58AEBAD6" w14:textId="77777777" w:rsidR="00B50050" w:rsidRDefault="00B50050" w:rsidP="0088127C">
            <w:pPr>
              <w:pStyle w:val="OtherTableBody"/>
            </w:pPr>
          </w:p>
        </w:tc>
        <w:tc>
          <w:tcPr>
            <w:tcW w:w="600" w:type="dxa"/>
          </w:tcPr>
          <w:p w14:paraId="424283F3" w14:textId="77777777" w:rsidR="00B50050" w:rsidRDefault="00B50050" w:rsidP="0088127C">
            <w:pPr>
              <w:pStyle w:val="OtherTableBody"/>
            </w:pPr>
            <w:r>
              <w:t>0396</w:t>
            </w:r>
          </w:p>
        </w:tc>
        <w:tc>
          <w:tcPr>
            <w:tcW w:w="2600" w:type="dxa"/>
          </w:tcPr>
          <w:p w14:paraId="0CCCE3D0" w14:textId="77777777" w:rsidR="00B50050" w:rsidRDefault="00B50050" w:rsidP="0088127C">
            <w:pPr>
              <w:pStyle w:val="OtherTableBody"/>
            </w:pPr>
          </w:p>
        </w:tc>
        <w:tc>
          <w:tcPr>
            <w:tcW w:w="1400" w:type="dxa"/>
          </w:tcPr>
          <w:p w14:paraId="2B4C5092" w14:textId="77777777" w:rsidR="00B50050" w:rsidRDefault="00B50050" w:rsidP="0088127C">
            <w:pPr>
              <w:pStyle w:val="OtherTableBody"/>
            </w:pPr>
            <w:r>
              <w:t>CPTM</w:t>
            </w:r>
          </w:p>
        </w:tc>
        <w:tc>
          <w:tcPr>
            <w:tcW w:w="4200" w:type="dxa"/>
          </w:tcPr>
          <w:p w14:paraId="29BBB8BF" w14:textId="77777777" w:rsidR="00B50050" w:rsidRDefault="00B50050" w:rsidP="0088127C">
            <w:pPr>
              <w:pStyle w:val="OtherTableBody"/>
            </w:pPr>
          </w:p>
        </w:tc>
      </w:tr>
      <w:tr w:rsidR="00B50050" w14:paraId="421441EB" w14:textId="77777777" w:rsidTr="00195548">
        <w:tc>
          <w:tcPr>
            <w:tcW w:w="600" w:type="dxa"/>
          </w:tcPr>
          <w:p w14:paraId="435DDAFE" w14:textId="77777777" w:rsidR="00B50050" w:rsidRDefault="00B50050" w:rsidP="0088127C">
            <w:pPr>
              <w:pStyle w:val="OtherTableBody"/>
            </w:pPr>
          </w:p>
        </w:tc>
        <w:tc>
          <w:tcPr>
            <w:tcW w:w="600" w:type="dxa"/>
          </w:tcPr>
          <w:p w14:paraId="02A728EE" w14:textId="77777777" w:rsidR="00B50050" w:rsidRDefault="00B50050" w:rsidP="0088127C">
            <w:pPr>
              <w:pStyle w:val="OtherTableBody"/>
            </w:pPr>
            <w:r>
              <w:t>0396</w:t>
            </w:r>
          </w:p>
        </w:tc>
        <w:tc>
          <w:tcPr>
            <w:tcW w:w="2600" w:type="dxa"/>
          </w:tcPr>
          <w:p w14:paraId="61D9E017" w14:textId="77777777" w:rsidR="00B50050" w:rsidRDefault="00B50050" w:rsidP="0088127C">
            <w:pPr>
              <w:pStyle w:val="OtherTableBody"/>
            </w:pPr>
          </w:p>
        </w:tc>
        <w:tc>
          <w:tcPr>
            <w:tcW w:w="1400" w:type="dxa"/>
          </w:tcPr>
          <w:p w14:paraId="7E76C3F2" w14:textId="77777777" w:rsidR="00B50050" w:rsidRDefault="00B50050" w:rsidP="0088127C">
            <w:pPr>
              <w:pStyle w:val="OtherTableBody"/>
            </w:pPr>
            <w:r>
              <w:t>CST</w:t>
            </w:r>
          </w:p>
        </w:tc>
        <w:tc>
          <w:tcPr>
            <w:tcW w:w="4200" w:type="dxa"/>
          </w:tcPr>
          <w:p w14:paraId="2D4819D8" w14:textId="77777777" w:rsidR="00B50050" w:rsidRDefault="00B50050" w:rsidP="0088127C">
            <w:pPr>
              <w:pStyle w:val="OtherTableBody"/>
            </w:pPr>
          </w:p>
        </w:tc>
      </w:tr>
      <w:tr w:rsidR="00B50050" w14:paraId="285A8D5B" w14:textId="77777777" w:rsidTr="00195548">
        <w:tc>
          <w:tcPr>
            <w:tcW w:w="600" w:type="dxa"/>
          </w:tcPr>
          <w:p w14:paraId="1E31B508" w14:textId="77777777" w:rsidR="00B50050" w:rsidRDefault="00B50050" w:rsidP="0088127C">
            <w:pPr>
              <w:pStyle w:val="OtherTableBody"/>
            </w:pPr>
          </w:p>
        </w:tc>
        <w:tc>
          <w:tcPr>
            <w:tcW w:w="600" w:type="dxa"/>
          </w:tcPr>
          <w:p w14:paraId="73FAB384" w14:textId="77777777" w:rsidR="00B50050" w:rsidRDefault="00B50050" w:rsidP="0088127C">
            <w:pPr>
              <w:pStyle w:val="OtherTableBody"/>
            </w:pPr>
            <w:r>
              <w:t>0396</w:t>
            </w:r>
          </w:p>
        </w:tc>
        <w:tc>
          <w:tcPr>
            <w:tcW w:w="2600" w:type="dxa"/>
          </w:tcPr>
          <w:p w14:paraId="73C5D752" w14:textId="77777777" w:rsidR="00B50050" w:rsidRDefault="00B50050" w:rsidP="0088127C">
            <w:pPr>
              <w:pStyle w:val="OtherTableBody"/>
            </w:pPr>
          </w:p>
        </w:tc>
        <w:tc>
          <w:tcPr>
            <w:tcW w:w="1400" w:type="dxa"/>
          </w:tcPr>
          <w:p w14:paraId="07E2551C" w14:textId="77777777" w:rsidR="00B50050" w:rsidRDefault="00B50050" w:rsidP="0088127C">
            <w:pPr>
              <w:pStyle w:val="OtherTableBody"/>
            </w:pPr>
            <w:r>
              <w:t>CVX</w:t>
            </w:r>
          </w:p>
        </w:tc>
        <w:tc>
          <w:tcPr>
            <w:tcW w:w="4200" w:type="dxa"/>
          </w:tcPr>
          <w:p w14:paraId="10E7D171" w14:textId="77777777" w:rsidR="00B50050" w:rsidRDefault="00B50050" w:rsidP="0088127C">
            <w:pPr>
              <w:pStyle w:val="OtherTableBody"/>
            </w:pPr>
          </w:p>
        </w:tc>
      </w:tr>
      <w:tr w:rsidR="00B50050" w14:paraId="6511F7F3" w14:textId="77777777" w:rsidTr="00195548">
        <w:tc>
          <w:tcPr>
            <w:tcW w:w="600" w:type="dxa"/>
          </w:tcPr>
          <w:p w14:paraId="34EDA377" w14:textId="77777777" w:rsidR="00B50050" w:rsidRDefault="00B50050" w:rsidP="0088127C">
            <w:pPr>
              <w:pStyle w:val="OtherTableBody"/>
            </w:pPr>
          </w:p>
        </w:tc>
        <w:tc>
          <w:tcPr>
            <w:tcW w:w="600" w:type="dxa"/>
          </w:tcPr>
          <w:p w14:paraId="1BA4EA0B" w14:textId="77777777" w:rsidR="00B50050" w:rsidRDefault="00B50050" w:rsidP="0088127C">
            <w:pPr>
              <w:pStyle w:val="OtherTableBody"/>
            </w:pPr>
            <w:r>
              <w:t>0396</w:t>
            </w:r>
          </w:p>
        </w:tc>
        <w:tc>
          <w:tcPr>
            <w:tcW w:w="2600" w:type="dxa"/>
          </w:tcPr>
          <w:p w14:paraId="20B36B5C" w14:textId="77777777" w:rsidR="00B50050" w:rsidRDefault="00B50050" w:rsidP="0088127C">
            <w:pPr>
              <w:pStyle w:val="OtherTableBody"/>
            </w:pPr>
          </w:p>
        </w:tc>
        <w:tc>
          <w:tcPr>
            <w:tcW w:w="1400" w:type="dxa"/>
          </w:tcPr>
          <w:p w14:paraId="1E2A6737" w14:textId="77777777" w:rsidR="00B50050" w:rsidRDefault="00B50050" w:rsidP="0088127C">
            <w:pPr>
              <w:pStyle w:val="OtherTableBody"/>
            </w:pPr>
            <w:r>
              <w:t>dbVar-GL</w:t>
            </w:r>
          </w:p>
        </w:tc>
        <w:tc>
          <w:tcPr>
            <w:tcW w:w="4200" w:type="dxa"/>
          </w:tcPr>
          <w:p w14:paraId="5BC664B2" w14:textId="77777777" w:rsidR="00B50050" w:rsidRDefault="00B50050" w:rsidP="0088127C">
            <w:pPr>
              <w:pStyle w:val="OtherTableBody"/>
            </w:pPr>
          </w:p>
        </w:tc>
      </w:tr>
      <w:tr w:rsidR="00B50050" w14:paraId="56988BB1" w14:textId="77777777" w:rsidTr="00195548">
        <w:tc>
          <w:tcPr>
            <w:tcW w:w="600" w:type="dxa"/>
          </w:tcPr>
          <w:p w14:paraId="7D6205B5" w14:textId="77777777" w:rsidR="00B50050" w:rsidRDefault="00B50050" w:rsidP="0088127C">
            <w:pPr>
              <w:pStyle w:val="OtherTableBody"/>
            </w:pPr>
          </w:p>
        </w:tc>
        <w:tc>
          <w:tcPr>
            <w:tcW w:w="600" w:type="dxa"/>
          </w:tcPr>
          <w:p w14:paraId="3481E831" w14:textId="77777777" w:rsidR="00B50050" w:rsidRDefault="00B50050" w:rsidP="0088127C">
            <w:pPr>
              <w:pStyle w:val="OtherTableBody"/>
            </w:pPr>
            <w:r>
              <w:t>0396</w:t>
            </w:r>
          </w:p>
        </w:tc>
        <w:tc>
          <w:tcPr>
            <w:tcW w:w="2600" w:type="dxa"/>
          </w:tcPr>
          <w:p w14:paraId="76B567F4" w14:textId="77777777" w:rsidR="00B50050" w:rsidRDefault="00B50050" w:rsidP="0088127C">
            <w:pPr>
              <w:pStyle w:val="OtherTableBody"/>
            </w:pPr>
          </w:p>
        </w:tc>
        <w:tc>
          <w:tcPr>
            <w:tcW w:w="1400" w:type="dxa"/>
          </w:tcPr>
          <w:p w14:paraId="2861F8C6" w14:textId="77777777" w:rsidR="00B50050" w:rsidRDefault="00B50050" w:rsidP="0088127C">
            <w:pPr>
              <w:pStyle w:val="OtherTableBody"/>
            </w:pPr>
            <w:r>
              <w:t>dbVar-som</w:t>
            </w:r>
          </w:p>
        </w:tc>
        <w:tc>
          <w:tcPr>
            <w:tcW w:w="4200" w:type="dxa"/>
          </w:tcPr>
          <w:p w14:paraId="51918498" w14:textId="77777777" w:rsidR="00B50050" w:rsidRDefault="00B50050" w:rsidP="0088127C">
            <w:pPr>
              <w:pStyle w:val="OtherTableBody"/>
            </w:pPr>
          </w:p>
        </w:tc>
      </w:tr>
      <w:tr w:rsidR="00B50050" w14:paraId="657EF367" w14:textId="77777777" w:rsidTr="00195548">
        <w:tc>
          <w:tcPr>
            <w:tcW w:w="600" w:type="dxa"/>
          </w:tcPr>
          <w:p w14:paraId="3533E24A" w14:textId="77777777" w:rsidR="00B50050" w:rsidRDefault="00B50050" w:rsidP="0088127C">
            <w:pPr>
              <w:pStyle w:val="OtherTableBody"/>
            </w:pPr>
          </w:p>
        </w:tc>
        <w:tc>
          <w:tcPr>
            <w:tcW w:w="600" w:type="dxa"/>
          </w:tcPr>
          <w:p w14:paraId="227CF452" w14:textId="77777777" w:rsidR="00B50050" w:rsidRDefault="00B50050" w:rsidP="0088127C">
            <w:pPr>
              <w:pStyle w:val="OtherTableBody"/>
            </w:pPr>
            <w:r>
              <w:t>0396</w:t>
            </w:r>
          </w:p>
        </w:tc>
        <w:tc>
          <w:tcPr>
            <w:tcW w:w="2600" w:type="dxa"/>
          </w:tcPr>
          <w:p w14:paraId="2EB5B38C" w14:textId="77777777" w:rsidR="00B50050" w:rsidRDefault="00B50050" w:rsidP="0088127C">
            <w:pPr>
              <w:pStyle w:val="OtherTableBody"/>
            </w:pPr>
          </w:p>
        </w:tc>
        <w:tc>
          <w:tcPr>
            <w:tcW w:w="1400" w:type="dxa"/>
          </w:tcPr>
          <w:p w14:paraId="0BB5DFD3" w14:textId="77777777" w:rsidR="00B50050" w:rsidRDefault="00B50050" w:rsidP="0088127C">
            <w:pPr>
              <w:pStyle w:val="OtherTableBody"/>
            </w:pPr>
            <w:r>
              <w:t>DCM</w:t>
            </w:r>
          </w:p>
        </w:tc>
        <w:tc>
          <w:tcPr>
            <w:tcW w:w="4200" w:type="dxa"/>
          </w:tcPr>
          <w:p w14:paraId="5B584C96" w14:textId="77777777" w:rsidR="00B50050" w:rsidRDefault="00B50050" w:rsidP="0088127C">
            <w:pPr>
              <w:pStyle w:val="OtherTableBody"/>
            </w:pPr>
          </w:p>
        </w:tc>
      </w:tr>
      <w:tr w:rsidR="00B50050" w14:paraId="06F956E2" w14:textId="77777777" w:rsidTr="00195548">
        <w:tc>
          <w:tcPr>
            <w:tcW w:w="600" w:type="dxa"/>
          </w:tcPr>
          <w:p w14:paraId="524C993F" w14:textId="77777777" w:rsidR="00B50050" w:rsidRDefault="00B50050" w:rsidP="0088127C">
            <w:pPr>
              <w:pStyle w:val="OtherTableBody"/>
            </w:pPr>
          </w:p>
        </w:tc>
        <w:tc>
          <w:tcPr>
            <w:tcW w:w="600" w:type="dxa"/>
          </w:tcPr>
          <w:p w14:paraId="5F9FF621" w14:textId="77777777" w:rsidR="00B50050" w:rsidRDefault="00B50050" w:rsidP="0088127C">
            <w:pPr>
              <w:pStyle w:val="OtherTableBody"/>
            </w:pPr>
            <w:r>
              <w:t>0396</w:t>
            </w:r>
          </w:p>
        </w:tc>
        <w:tc>
          <w:tcPr>
            <w:tcW w:w="2600" w:type="dxa"/>
          </w:tcPr>
          <w:p w14:paraId="16B22D94" w14:textId="77777777" w:rsidR="00B50050" w:rsidRDefault="00B50050" w:rsidP="0088127C">
            <w:pPr>
              <w:pStyle w:val="OtherTableBody"/>
            </w:pPr>
          </w:p>
        </w:tc>
        <w:tc>
          <w:tcPr>
            <w:tcW w:w="1400" w:type="dxa"/>
          </w:tcPr>
          <w:p w14:paraId="4C8B3539" w14:textId="77777777" w:rsidR="00B50050" w:rsidRDefault="00B50050" w:rsidP="0088127C">
            <w:pPr>
              <w:pStyle w:val="OtherTableBody"/>
            </w:pPr>
            <w:r>
              <w:t>E</w:t>
            </w:r>
          </w:p>
        </w:tc>
        <w:tc>
          <w:tcPr>
            <w:tcW w:w="4200" w:type="dxa"/>
          </w:tcPr>
          <w:p w14:paraId="138596DD" w14:textId="77777777" w:rsidR="00B50050" w:rsidRDefault="00B50050" w:rsidP="0088127C">
            <w:pPr>
              <w:pStyle w:val="OtherTableBody"/>
            </w:pPr>
          </w:p>
        </w:tc>
      </w:tr>
      <w:tr w:rsidR="00B50050" w14:paraId="6BFC90F6" w14:textId="77777777" w:rsidTr="00195548">
        <w:tc>
          <w:tcPr>
            <w:tcW w:w="600" w:type="dxa"/>
          </w:tcPr>
          <w:p w14:paraId="2686D13A" w14:textId="77777777" w:rsidR="00B50050" w:rsidRDefault="00B50050" w:rsidP="0088127C">
            <w:pPr>
              <w:pStyle w:val="OtherTableBody"/>
            </w:pPr>
          </w:p>
        </w:tc>
        <w:tc>
          <w:tcPr>
            <w:tcW w:w="600" w:type="dxa"/>
          </w:tcPr>
          <w:p w14:paraId="1D156F98" w14:textId="77777777" w:rsidR="00B50050" w:rsidRDefault="00B50050" w:rsidP="0088127C">
            <w:pPr>
              <w:pStyle w:val="OtherTableBody"/>
            </w:pPr>
            <w:r>
              <w:t>0396</w:t>
            </w:r>
          </w:p>
        </w:tc>
        <w:tc>
          <w:tcPr>
            <w:tcW w:w="2600" w:type="dxa"/>
          </w:tcPr>
          <w:p w14:paraId="5A66E5AC" w14:textId="77777777" w:rsidR="00B50050" w:rsidRDefault="00B50050" w:rsidP="0088127C">
            <w:pPr>
              <w:pStyle w:val="OtherTableBody"/>
            </w:pPr>
          </w:p>
        </w:tc>
        <w:tc>
          <w:tcPr>
            <w:tcW w:w="1400" w:type="dxa"/>
          </w:tcPr>
          <w:p w14:paraId="3885CDF4" w14:textId="77777777" w:rsidR="00B50050" w:rsidRDefault="00B50050" w:rsidP="0088127C">
            <w:pPr>
              <w:pStyle w:val="OtherTableBody"/>
            </w:pPr>
            <w:r>
              <w:t>E5</w:t>
            </w:r>
          </w:p>
        </w:tc>
        <w:tc>
          <w:tcPr>
            <w:tcW w:w="4200" w:type="dxa"/>
          </w:tcPr>
          <w:p w14:paraId="003AD4A6" w14:textId="77777777" w:rsidR="00B50050" w:rsidRDefault="00B50050" w:rsidP="0088127C">
            <w:pPr>
              <w:pStyle w:val="OtherTableBody"/>
            </w:pPr>
          </w:p>
        </w:tc>
      </w:tr>
      <w:tr w:rsidR="00B50050" w14:paraId="6C9A6AEF" w14:textId="77777777" w:rsidTr="00195548">
        <w:tc>
          <w:tcPr>
            <w:tcW w:w="600" w:type="dxa"/>
          </w:tcPr>
          <w:p w14:paraId="53521119" w14:textId="77777777" w:rsidR="00B50050" w:rsidRDefault="00B50050" w:rsidP="0088127C">
            <w:pPr>
              <w:pStyle w:val="OtherTableBody"/>
            </w:pPr>
          </w:p>
        </w:tc>
        <w:tc>
          <w:tcPr>
            <w:tcW w:w="600" w:type="dxa"/>
          </w:tcPr>
          <w:p w14:paraId="0E66CB52" w14:textId="77777777" w:rsidR="00B50050" w:rsidRDefault="00B50050" w:rsidP="0088127C">
            <w:pPr>
              <w:pStyle w:val="OtherTableBody"/>
            </w:pPr>
            <w:r>
              <w:t>0396</w:t>
            </w:r>
          </w:p>
        </w:tc>
        <w:tc>
          <w:tcPr>
            <w:tcW w:w="2600" w:type="dxa"/>
          </w:tcPr>
          <w:p w14:paraId="1892B719" w14:textId="77777777" w:rsidR="00B50050" w:rsidRDefault="00B50050" w:rsidP="0088127C">
            <w:pPr>
              <w:pStyle w:val="OtherTableBody"/>
            </w:pPr>
          </w:p>
        </w:tc>
        <w:tc>
          <w:tcPr>
            <w:tcW w:w="1400" w:type="dxa"/>
          </w:tcPr>
          <w:p w14:paraId="4F86F74C" w14:textId="77777777" w:rsidR="00B50050" w:rsidRDefault="00B50050" w:rsidP="0088127C">
            <w:pPr>
              <w:pStyle w:val="OtherTableBody"/>
            </w:pPr>
            <w:r>
              <w:t>E6</w:t>
            </w:r>
          </w:p>
        </w:tc>
        <w:tc>
          <w:tcPr>
            <w:tcW w:w="4200" w:type="dxa"/>
          </w:tcPr>
          <w:p w14:paraId="07CA07D0" w14:textId="77777777" w:rsidR="00B50050" w:rsidRDefault="00B50050" w:rsidP="0088127C">
            <w:pPr>
              <w:pStyle w:val="OtherTableBody"/>
            </w:pPr>
          </w:p>
        </w:tc>
      </w:tr>
      <w:tr w:rsidR="00B50050" w14:paraId="21C88405" w14:textId="77777777" w:rsidTr="00195548">
        <w:tc>
          <w:tcPr>
            <w:tcW w:w="600" w:type="dxa"/>
          </w:tcPr>
          <w:p w14:paraId="7B0551C0" w14:textId="77777777" w:rsidR="00B50050" w:rsidRDefault="00B50050" w:rsidP="0088127C">
            <w:pPr>
              <w:pStyle w:val="OtherTableBody"/>
            </w:pPr>
          </w:p>
        </w:tc>
        <w:tc>
          <w:tcPr>
            <w:tcW w:w="600" w:type="dxa"/>
          </w:tcPr>
          <w:p w14:paraId="161E2791" w14:textId="77777777" w:rsidR="00B50050" w:rsidRDefault="00B50050" w:rsidP="0088127C">
            <w:pPr>
              <w:pStyle w:val="OtherTableBody"/>
            </w:pPr>
            <w:r>
              <w:t>0396</w:t>
            </w:r>
          </w:p>
        </w:tc>
        <w:tc>
          <w:tcPr>
            <w:tcW w:w="2600" w:type="dxa"/>
          </w:tcPr>
          <w:p w14:paraId="1DE0A00C" w14:textId="77777777" w:rsidR="00B50050" w:rsidRDefault="00B50050" w:rsidP="0088127C">
            <w:pPr>
              <w:pStyle w:val="OtherTableBody"/>
            </w:pPr>
          </w:p>
        </w:tc>
        <w:tc>
          <w:tcPr>
            <w:tcW w:w="1400" w:type="dxa"/>
          </w:tcPr>
          <w:p w14:paraId="4D68B2F1" w14:textId="77777777" w:rsidR="00B50050" w:rsidRDefault="00B50050" w:rsidP="0088127C">
            <w:pPr>
              <w:pStyle w:val="OtherTableBody"/>
            </w:pPr>
            <w:r>
              <w:t>E7</w:t>
            </w:r>
          </w:p>
        </w:tc>
        <w:tc>
          <w:tcPr>
            <w:tcW w:w="4200" w:type="dxa"/>
          </w:tcPr>
          <w:p w14:paraId="44A5A570" w14:textId="77777777" w:rsidR="00B50050" w:rsidRDefault="00B50050" w:rsidP="0088127C">
            <w:pPr>
              <w:pStyle w:val="OtherTableBody"/>
            </w:pPr>
          </w:p>
        </w:tc>
      </w:tr>
      <w:tr w:rsidR="00B50050" w14:paraId="11EC0A39" w14:textId="77777777" w:rsidTr="00195548">
        <w:tc>
          <w:tcPr>
            <w:tcW w:w="600" w:type="dxa"/>
          </w:tcPr>
          <w:p w14:paraId="247D6E7D" w14:textId="77777777" w:rsidR="00B50050" w:rsidRDefault="00B50050" w:rsidP="0088127C">
            <w:pPr>
              <w:pStyle w:val="OtherTableBody"/>
            </w:pPr>
          </w:p>
        </w:tc>
        <w:tc>
          <w:tcPr>
            <w:tcW w:w="600" w:type="dxa"/>
          </w:tcPr>
          <w:p w14:paraId="7B046D80" w14:textId="77777777" w:rsidR="00B50050" w:rsidRDefault="00B50050" w:rsidP="0088127C">
            <w:pPr>
              <w:pStyle w:val="OtherTableBody"/>
            </w:pPr>
            <w:r>
              <w:t>0396</w:t>
            </w:r>
          </w:p>
        </w:tc>
        <w:tc>
          <w:tcPr>
            <w:tcW w:w="2600" w:type="dxa"/>
          </w:tcPr>
          <w:p w14:paraId="73E9BB43" w14:textId="77777777" w:rsidR="00B50050" w:rsidRDefault="00B50050" w:rsidP="0088127C">
            <w:pPr>
              <w:pStyle w:val="OtherTableBody"/>
            </w:pPr>
          </w:p>
        </w:tc>
        <w:tc>
          <w:tcPr>
            <w:tcW w:w="1400" w:type="dxa"/>
          </w:tcPr>
          <w:p w14:paraId="68C1EB9A" w14:textId="77777777" w:rsidR="00B50050" w:rsidRDefault="00B50050" w:rsidP="0088127C">
            <w:pPr>
              <w:pStyle w:val="OtherTableBody"/>
            </w:pPr>
            <w:r>
              <w:t>EDLEVEL</w:t>
            </w:r>
          </w:p>
        </w:tc>
        <w:tc>
          <w:tcPr>
            <w:tcW w:w="4200" w:type="dxa"/>
          </w:tcPr>
          <w:p w14:paraId="7278734B" w14:textId="77777777" w:rsidR="00B50050" w:rsidRDefault="00B50050" w:rsidP="0088127C">
            <w:pPr>
              <w:pStyle w:val="OtherTableBody"/>
            </w:pPr>
          </w:p>
        </w:tc>
      </w:tr>
      <w:tr w:rsidR="00B50050" w14:paraId="2879B35F" w14:textId="77777777" w:rsidTr="00195548">
        <w:tc>
          <w:tcPr>
            <w:tcW w:w="600" w:type="dxa"/>
          </w:tcPr>
          <w:p w14:paraId="2750D77E" w14:textId="77777777" w:rsidR="00B50050" w:rsidRDefault="00B50050" w:rsidP="0088127C">
            <w:pPr>
              <w:pStyle w:val="OtherTableBody"/>
            </w:pPr>
          </w:p>
        </w:tc>
        <w:tc>
          <w:tcPr>
            <w:tcW w:w="600" w:type="dxa"/>
          </w:tcPr>
          <w:p w14:paraId="6367CBBF" w14:textId="77777777" w:rsidR="00B50050" w:rsidRDefault="00B50050" w:rsidP="0088127C">
            <w:pPr>
              <w:pStyle w:val="OtherTableBody"/>
            </w:pPr>
            <w:r>
              <w:t>0396</w:t>
            </w:r>
          </w:p>
        </w:tc>
        <w:tc>
          <w:tcPr>
            <w:tcW w:w="2600" w:type="dxa"/>
          </w:tcPr>
          <w:p w14:paraId="20004976" w14:textId="77777777" w:rsidR="00B50050" w:rsidRDefault="00B50050" w:rsidP="0088127C">
            <w:pPr>
              <w:pStyle w:val="OtherTableBody"/>
            </w:pPr>
          </w:p>
        </w:tc>
        <w:tc>
          <w:tcPr>
            <w:tcW w:w="1400" w:type="dxa"/>
          </w:tcPr>
          <w:p w14:paraId="460EFCFF" w14:textId="77777777" w:rsidR="00B50050" w:rsidRDefault="00B50050" w:rsidP="0088127C">
            <w:pPr>
              <w:pStyle w:val="OtherTableBody"/>
            </w:pPr>
            <w:r>
              <w:t>ensembl-G</w:t>
            </w:r>
          </w:p>
        </w:tc>
        <w:tc>
          <w:tcPr>
            <w:tcW w:w="4200" w:type="dxa"/>
          </w:tcPr>
          <w:p w14:paraId="480CA744" w14:textId="77777777" w:rsidR="00B50050" w:rsidRDefault="00B50050" w:rsidP="0088127C">
            <w:pPr>
              <w:pStyle w:val="OtherTableBody"/>
            </w:pPr>
          </w:p>
        </w:tc>
      </w:tr>
      <w:tr w:rsidR="00B50050" w14:paraId="2719AE15" w14:textId="77777777" w:rsidTr="00195548">
        <w:tc>
          <w:tcPr>
            <w:tcW w:w="600" w:type="dxa"/>
          </w:tcPr>
          <w:p w14:paraId="5FE30AEB" w14:textId="77777777" w:rsidR="00B50050" w:rsidRDefault="00B50050" w:rsidP="0088127C">
            <w:pPr>
              <w:pStyle w:val="OtherTableBody"/>
            </w:pPr>
          </w:p>
        </w:tc>
        <w:tc>
          <w:tcPr>
            <w:tcW w:w="600" w:type="dxa"/>
          </w:tcPr>
          <w:p w14:paraId="2426B72F" w14:textId="77777777" w:rsidR="00B50050" w:rsidRDefault="00B50050" w:rsidP="0088127C">
            <w:pPr>
              <w:pStyle w:val="OtherTableBody"/>
            </w:pPr>
            <w:r>
              <w:t>0396</w:t>
            </w:r>
          </w:p>
        </w:tc>
        <w:tc>
          <w:tcPr>
            <w:tcW w:w="2600" w:type="dxa"/>
          </w:tcPr>
          <w:p w14:paraId="7C4E496E" w14:textId="77777777" w:rsidR="00B50050" w:rsidRDefault="00B50050" w:rsidP="0088127C">
            <w:pPr>
              <w:pStyle w:val="OtherTableBody"/>
            </w:pPr>
          </w:p>
        </w:tc>
        <w:tc>
          <w:tcPr>
            <w:tcW w:w="1400" w:type="dxa"/>
          </w:tcPr>
          <w:p w14:paraId="62640C7A" w14:textId="77777777" w:rsidR="00B50050" w:rsidRDefault="00B50050" w:rsidP="0088127C">
            <w:pPr>
              <w:pStyle w:val="OtherTableBody"/>
            </w:pPr>
            <w:r>
              <w:t>Ensembl-P</w:t>
            </w:r>
          </w:p>
        </w:tc>
        <w:tc>
          <w:tcPr>
            <w:tcW w:w="4200" w:type="dxa"/>
          </w:tcPr>
          <w:p w14:paraId="333F868D" w14:textId="77777777" w:rsidR="00B50050" w:rsidRDefault="00B50050" w:rsidP="0088127C">
            <w:pPr>
              <w:pStyle w:val="OtherTableBody"/>
            </w:pPr>
          </w:p>
        </w:tc>
      </w:tr>
      <w:tr w:rsidR="00B50050" w14:paraId="226FD529" w14:textId="77777777" w:rsidTr="00195548">
        <w:tc>
          <w:tcPr>
            <w:tcW w:w="600" w:type="dxa"/>
          </w:tcPr>
          <w:p w14:paraId="1F3833D2" w14:textId="77777777" w:rsidR="00B50050" w:rsidRDefault="00B50050" w:rsidP="0088127C">
            <w:pPr>
              <w:pStyle w:val="OtherTableBody"/>
            </w:pPr>
          </w:p>
        </w:tc>
        <w:tc>
          <w:tcPr>
            <w:tcW w:w="600" w:type="dxa"/>
          </w:tcPr>
          <w:p w14:paraId="4A28D11C" w14:textId="77777777" w:rsidR="00B50050" w:rsidRDefault="00B50050" w:rsidP="0088127C">
            <w:pPr>
              <w:pStyle w:val="OtherTableBody"/>
            </w:pPr>
            <w:r>
              <w:t>0396</w:t>
            </w:r>
          </w:p>
        </w:tc>
        <w:tc>
          <w:tcPr>
            <w:tcW w:w="2600" w:type="dxa"/>
          </w:tcPr>
          <w:p w14:paraId="1AEB0680" w14:textId="77777777" w:rsidR="00B50050" w:rsidRDefault="00B50050" w:rsidP="0088127C">
            <w:pPr>
              <w:pStyle w:val="OtherTableBody"/>
            </w:pPr>
          </w:p>
        </w:tc>
        <w:tc>
          <w:tcPr>
            <w:tcW w:w="1400" w:type="dxa"/>
          </w:tcPr>
          <w:p w14:paraId="4565227C" w14:textId="77777777" w:rsidR="00B50050" w:rsidRDefault="00B50050" w:rsidP="0088127C">
            <w:pPr>
              <w:pStyle w:val="OtherTableBody"/>
            </w:pPr>
            <w:r>
              <w:t>ensembl-T</w:t>
            </w:r>
          </w:p>
        </w:tc>
        <w:tc>
          <w:tcPr>
            <w:tcW w:w="4200" w:type="dxa"/>
          </w:tcPr>
          <w:p w14:paraId="53E8BB8C" w14:textId="77777777" w:rsidR="00B50050" w:rsidRDefault="00B50050" w:rsidP="0088127C">
            <w:pPr>
              <w:pStyle w:val="OtherTableBody"/>
            </w:pPr>
          </w:p>
        </w:tc>
      </w:tr>
      <w:tr w:rsidR="00B50050" w14:paraId="2DA078B7" w14:textId="77777777" w:rsidTr="00195548">
        <w:tc>
          <w:tcPr>
            <w:tcW w:w="600" w:type="dxa"/>
          </w:tcPr>
          <w:p w14:paraId="37513D91" w14:textId="77777777" w:rsidR="00B50050" w:rsidRDefault="00B50050" w:rsidP="0088127C">
            <w:pPr>
              <w:pStyle w:val="OtherTableBody"/>
            </w:pPr>
          </w:p>
        </w:tc>
        <w:tc>
          <w:tcPr>
            <w:tcW w:w="600" w:type="dxa"/>
          </w:tcPr>
          <w:p w14:paraId="42B3BBF1" w14:textId="77777777" w:rsidR="00B50050" w:rsidRDefault="00B50050" w:rsidP="0088127C">
            <w:pPr>
              <w:pStyle w:val="OtherTableBody"/>
            </w:pPr>
            <w:r>
              <w:t>0396</w:t>
            </w:r>
          </w:p>
        </w:tc>
        <w:tc>
          <w:tcPr>
            <w:tcW w:w="2600" w:type="dxa"/>
          </w:tcPr>
          <w:p w14:paraId="043DE558" w14:textId="77777777" w:rsidR="00B50050" w:rsidRDefault="00B50050" w:rsidP="0088127C">
            <w:pPr>
              <w:pStyle w:val="OtherTableBody"/>
            </w:pPr>
          </w:p>
        </w:tc>
        <w:tc>
          <w:tcPr>
            <w:tcW w:w="1400" w:type="dxa"/>
          </w:tcPr>
          <w:p w14:paraId="55941DCF" w14:textId="77777777" w:rsidR="00B50050" w:rsidRDefault="00B50050" w:rsidP="0088127C">
            <w:pPr>
              <w:pStyle w:val="OtherTableBody"/>
            </w:pPr>
            <w:r>
              <w:t>ENTITYCODE</w:t>
            </w:r>
          </w:p>
        </w:tc>
        <w:tc>
          <w:tcPr>
            <w:tcW w:w="4200" w:type="dxa"/>
          </w:tcPr>
          <w:p w14:paraId="2E487AEC" w14:textId="77777777" w:rsidR="00B50050" w:rsidRDefault="00B50050" w:rsidP="0088127C">
            <w:pPr>
              <w:pStyle w:val="OtherTableBody"/>
            </w:pPr>
          </w:p>
        </w:tc>
      </w:tr>
      <w:tr w:rsidR="00B50050" w14:paraId="35396FDB" w14:textId="77777777" w:rsidTr="00195548">
        <w:tc>
          <w:tcPr>
            <w:tcW w:w="600" w:type="dxa"/>
          </w:tcPr>
          <w:p w14:paraId="0043DB2D" w14:textId="77777777" w:rsidR="00B50050" w:rsidRDefault="00B50050" w:rsidP="0088127C">
            <w:pPr>
              <w:pStyle w:val="OtherTableBody"/>
            </w:pPr>
          </w:p>
        </w:tc>
        <w:tc>
          <w:tcPr>
            <w:tcW w:w="600" w:type="dxa"/>
          </w:tcPr>
          <w:p w14:paraId="463C06E4" w14:textId="77777777" w:rsidR="00B50050" w:rsidRDefault="00B50050" w:rsidP="0088127C">
            <w:pPr>
              <w:pStyle w:val="OtherTableBody"/>
            </w:pPr>
            <w:r>
              <w:t>0396</w:t>
            </w:r>
          </w:p>
        </w:tc>
        <w:tc>
          <w:tcPr>
            <w:tcW w:w="2600" w:type="dxa"/>
          </w:tcPr>
          <w:p w14:paraId="07E145DB" w14:textId="77777777" w:rsidR="00B50050" w:rsidRDefault="00B50050" w:rsidP="0088127C">
            <w:pPr>
              <w:pStyle w:val="OtherTableBody"/>
            </w:pPr>
          </w:p>
        </w:tc>
        <w:tc>
          <w:tcPr>
            <w:tcW w:w="1400" w:type="dxa"/>
          </w:tcPr>
          <w:p w14:paraId="68418912" w14:textId="77777777" w:rsidR="00B50050" w:rsidRDefault="00B50050" w:rsidP="0088127C">
            <w:pPr>
              <w:pStyle w:val="OtherTableBody"/>
            </w:pPr>
            <w:r>
              <w:t>ENTITYHDLG</w:t>
            </w:r>
          </w:p>
        </w:tc>
        <w:tc>
          <w:tcPr>
            <w:tcW w:w="4200" w:type="dxa"/>
          </w:tcPr>
          <w:p w14:paraId="35345F51" w14:textId="77777777" w:rsidR="00B50050" w:rsidRDefault="00B50050" w:rsidP="0088127C">
            <w:pPr>
              <w:pStyle w:val="OtherTableBody"/>
            </w:pPr>
          </w:p>
        </w:tc>
      </w:tr>
      <w:tr w:rsidR="00B50050" w14:paraId="25D40D78" w14:textId="77777777" w:rsidTr="00195548">
        <w:tc>
          <w:tcPr>
            <w:tcW w:w="600" w:type="dxa"/>
          </w:tcPr>
          <w:p w14:paraId="7784FEB2" w14:textId="77777777" w:rsidR="00B50050" w:rsidRDefault="00B50050" w:rsidP="0088127C">
            <w:pPr>
              <w:pStyle w:val="OtherTableBody"/>
            </w:pPr>
          </w:p>
        </w:tc>
        <w:tc>
          <w:tcPr>
            <w:tcW w:w="600" w:type="dxa"/>
          </w:tcPr>
          <w:p w14:paraId="442BE036" w14:textId="77777777" w:rsidR="00B50050" w:rsidRDefault="00B50050" w:rsidP="0088127C">
            <w:pPr>
              <w:pStyle w:val="OtherTableBody"/>
            </w:pPr>
            <w:r>
              <w:t>0396</w:t>
            </w:r>
          </w:p>
        </w:tc>
        <w:tc>
          <w:tcPr>
            <w:tcW w:w="2600" w:type="dxa"/>
          </w:tcPr>
          <w:p w14:paraId="624540AC" w14:textId="77777777" w:rsidR="00B50050" w:rsidRDefault="00B50050" w:rsidP="0088127C">
            <w:pPr>
              <w:pStyle w:val="OtherTableBody"/>
            </w:pPr>
          </w:p>
        </w:tc>
        <w:tc>
          <w:tcPr>
            <w:tcW w:w="1400" w:type="dxa"/>
          </w:tcPr>
          <w:p w14:paraId="15CEE426" w14:textId="77777777" w:rsidR="00B50050" w:rsidRDefault="00B50050" w:rsidP="0088127C">
            <w:pPr>
              <w:pStyle w:val="OtherTableBody"/>
            </w:pPr>
            <w:r>
              <w:t>ENZC</w:t>
            </w:r>
          </w:p>
        </w:tc>
        <w:tc>
          <w:tcPr>
            <w:tcW w:w="4200" w:type="dxa"/>
          </w:tcPr>
          <w:p w14:paraId="3D133B3B" w14:textId="77777777" w:rsidR="00B50050" w:rsidRDefault="00B50050" w:rsidP="0088127C">
            <w:pPr>
              <w:pStyle w:val="OtherTableBody"/>
            </w:pPr>
          </w:p>
        </w:tc>
      </w:tr>
      <w:tr w:rsidR="00B50050" w14:paraId="0511F214" w14:textId="77777777" w:rsidTr="00195548">
        <w:tc>
          <w:tcPr>
            <w:tcW w:w="600" w:type="dxa"/>
          </w:tcPr>
          <w:p w14:paraId="53156F90" w14:textId="77777777" w:rsidR="00B50050" w:rsidRDefault="00B50050" w:rsidP="0088127C">
            <w:pPr>
              <w:pStyle w:val="OtherTableBody"/>
            </w:pPr>
          </w:p>
        </w:tc>
        <w:tc>
          <w:tcPr>
            <w:tcW w:w="600" w:type="dxa"/>
          </w:tcPr>
          <w:p w14:paraId="7865BF46" w14:textId="77777777" w:rsidR="00B50050" w:rsidRDefault="00B50050" w:rsidP="0088127C">
            <w:pPr>
              <w:pStyle w:val="OtherTableBody"/>
            </w:pPr>
            <w:r>
              <w:t>0396</w:t>
            </w:r>
          </w:p>
        </w:tc>
        <w:tc>
          <w:tcPr>
            <w:tcW w:w="2600" w:type="dxa"/>
          </w:tcPr>
          <w:p w14:paraId="7267EA12" w14:textId="77777777" w:rsidR="00B50050" w:rsidRDefault="00B50050" w:rsidP="0088127C">
            <w:pPr>
              <w:pStyle w:val="OtherTableBody"/>
            </w:pPr>
          </w:p>
        </w:tc>
        <w:tc>
          <w:tcPr>
            <w:tcW w:w="1400" w:type="dxa"/>
          </w:tcPr>
          <w:p w14:paraId="178BA84E" w14:textId="77777777" w:rsidR="00B50050" w:rsidRDefault="00B50050" w:rsidP="0088127C">
            <w:pPr>
              <w:pStyle w:val="OtherTableBody"/>
            </w:pPr>
            <w:r>
              <w:t>EPASRS</w:t>
            </w:r>
          </w:p>
        </w:tc>
        <w:tc>
          <w:tcPr>
            <w:tcW w:w="4200" w:type="dxa"/>
          </w:tcPr>
          <w:p w14:paraId="63C4843D" w14:textId="77777777" w:rsidR="00B50050" w:rsidRDefault="00B50050" w:rsidP="0088127C">
            <w:pPr>
              <w:pStyle w:val="OtherTableBody"/>
            </w:pPr>
          </w:p>
        </w:tc>
      </w:tr>
      <w:tr w:rsidR="00B50050" w14:paraId="74486A66" w14:textId="77777777" w:rsidTr="00195548">
        <w:tc>
          <w:tcPr>
            <w:tcW w:w="600" w:type="dxa"/>
          </w:tcPr>
          <w:p w14:paraId="1C809B8C" w14:textId="77777777" w:rsidR="00B50050" w:rsidRDefault="00B50050" w:rsidP="0088127C">
            <w:pPr>
              <w:pStyle w:val="OtherTableBody"/>
            </w:pPr>
          </w:p>
        </w:tc>
        <w:tc>
          <w:tcPr>
            <w:tcW w:w="600" w:type="dxa"/>
          </w:tcPr>
          <w:p w14:paraId="0CDBF8C5" w14:textId="77777777" w:rsidR="00B50050" w:rsidRDefault="00B50050" w:rsidP="0088127C">
            <w:pPr>
              <w:pStyle w:val="OtherTableBody"/>
            </w:pPr>
            <w:r>
              <w:t>0396</w:t>
            </w:r>
          </w:p>
        </w:tc>
        <w:tc>
          <w:tcPr>
            <w:tcW w:w="2600" w:type="dxa"/>
          </w:tcPr>
          <w:p w14:paraId="6DE345CD" w14:textId="77777777" w:rsidR="00B50050" w:rsidRDefault="00B50050" w:rsidP="0088127C">
            <w:pPr>
              <w:pStyle w:val="OtherTableBody"/>
            </w:pPr>
          </w:p>
        </w:tc>
        <w:tc>
          <w:tcPr>
            <w:tcW w:w="1400" w:type="dxa"/>
          </w:tcPr>
          <w:p w14:paraId="42F9B811" w14:textId="77777777" w:rsidR="00B50050" w:rsidRDefault="00B50050" w:rsidP="0088127C">
            <w:pPr>
              <w:pStyle w:val="OtherTableBody"/>
            </w:pPr>
            <w:r>
              <w:t>FDAUNII</w:t>
            </w:r>
          </w:p>
        </w:tc>
        <w:tc>
          <w:tcPr>
            <w:tcW w:w="4200" w:type="dxa"/>
          </w:tcPr>
          <w:p w14:paraId="011741EA" w14:textId="77777777" w:rsidR="00B50050" w:rsidRDefault="00B50050" w:rsidP="0088127C">
            <w:pPr>
              <w:pStyle w:val="OtherTableBody"/>
            </w:pPr>
          </w:p>
        </w:tc>
      </w:tr>
      <w:tr w:rsidR="00B50050" w14:paraId="6219D9B6" w14:textId="77777777" w:rsidTr="00195548">
        <w:tc>
          <w:tcPr>
            <w:tcW w:w="600" w:type="dxa"/>
          </w:tcPr>
          <w:p w14:paraId="1926B455" w14:textId="77777777" w:rsidR="00B50050" w:rsidRDefault="00B50050" w:rsidP="0088127C">
            <w:pPr>
              <w:pStyle w:val="OtherTableBody"/>
            </w:pPr>
          </w:p>
        </w:tc>
        <w:tc>
          <w:tcPr>
            <w:tcW w:w="600" w:type="dxa"/>
          </w:tcPr>
          <w:p w14:paraId="7CE0E7D5" w14:textId="77777777" w:rsidR="00B50050" w:rsidRDefault="00B50050" w:rsidP="0088127C">
            <w:pPr>
              <w:pStyle w:val="OtherTableBody"/>
            </w:pPr>
            <w:r>
              <w:t>0396</w:t>
            </w:r>
          </w:p>
        </w:tc>
        <w:tc>
          <w:tcPr>
            <w:tcW w:w="2600" w:type="dxa"/>
          </w:tcPr>
          <w:p w14:paraId="5B2AD71B" w14:textId="77777777" w:rsidR="00B50050" w:rsidRDefault="00B50050" w:rsidP="0088127C">
            <w:pPr>
              <w:pStyle w:val="OtherTableBody"/>
            </w:pPr>
          </w:p>
        </w:tc>
        <w:tc>
          <w:tcPr>
            <w:tcW w:w="1400" w:type="dxa"/>
          </w:tcPr>
          <w:p w14:paraId="158B030C" w14:textId="77777777" w:rsidR="00B50050" w:rsidRDefault="00B50050" w:rsidP="0088127C">
            <w:pPr>
              <w:pStyle w:val="OtherTableBody"/>
            </w:pPr>
            <w:r>
              <w:t>FDDC</w:t>
            </w:r>
          </w:p>
        </w:tc>
        <w:tc>
          <w:tcPr>
            <w:tcW w:w="4200" w:type="dxa"/>
          </w:tcPr>
          <w:p w14:paraId="1100ADD7" w14:textId="77777777" w:rsidR="00B50050" w:rsidRDefault="00B50050" w:rsidP="0088127C">
            <w:pPr>
              <w:pStyle w:val="OtherTableBody"/>
            </w:pPr>
          </w:p>
        </w:tc>
      </w:tr>
      <w:tr w:rsidR="00B50050" w14:paraId="7EE1CA22" w14:textId="77777777" w:rsidTr="00195548">
        <w:tc>
          <w:tcPr>
            <w:tcW w:w="600" w:type="dxa"/>
          </w:tcPr>
          <w:p w14:paraId="14C1F555" w14:textId="77777777" w:rsidR="00B50050" w:rsidRDefault="00B50050" w:rsidP="0088127C">
            <w:pPr>
              <w:pStyle w:val="OtherTableBody"/>
            </w:pPr>
          </w:p>
        </w:tc>
        <w:tc>
          <w:tcPr>
            <w:tcW w:w="600" w:type="dxa"/>
          </w:tcPr>
          <w:p w14:paraId="6FED8C07" w14:textId="77777777" w:rsidR="00B50050" w:rsidRDefault="00B50050" w:rsidP="0088127C">
            <w:pPr>
              <w:pStyle w:val="OtherTableBody"/>
            </w:pPr>
            <w:r>
              <w:t>0396</w:t>
            </w:r>
          </w:p>
        </w:tc>
        <w:tc>
          <w:tcPr>
            <w:tcW w:w="2600" w:type="dxa"/>
          </w:tcPr>
          <w:p w14:paraId="0721D3B2" w14:textId="77777777" w:rsidR="00B50050" w:rsidRDefault="00B50050" w:rsidP="0088127C">
            <w:pPr>
              <w:pStyle w:val="OtherTableBody"/>
            </w:pPr>
          </w:p>
        </w:tc>
        <w:tc>
          <w:tcPr>
            <w:tcW w:w="1400" w:type="dxa"/>
          </w:tcPr>
          <w:p w14:paraId="37C2FD8D" w14:textId="77777777" w:rsidR="00B50050" w:rsidRDefault="00B50050" w:rsidP="0088127C">
            <w:pPr>
              <w:pStyle w:val="OtherTableBody"/>
            </w:pPr>
            <w:r>
              <w:t>FDDX</w:t>
            </w:r>
          </w:p>
        </w:tc>
        <w:tc>
          <w:tcPr>
            <w:tcW w:w="4200" w:type="dxa"/>
          </w:tcPr>
          <w:p w14:paraId="4E85D24E" w14:textId="77777777" w:rsidR="00B50050" w:rsidRDefault="00B50050" w:rsidP="0088127C">
            <w:pPr>
              <w:pStyle w:val="OtherTableBody"/>
            </w:pPr>
          </w:p>
        </w:tc>
      </w:tr>
      <w:tr w:rsidR="00B50050" w14:paraId="36C9C77C" w14:textId="77777777" w:rsidTr="00195548">
        <w:tc>
          <w:tcPr>
            <w:tcW w:w="600" w:type="dxa"/>
          </w:tcPr>
          <w:p w14:paraId="3714655A" w14:textId="77777777" w:rsidR="00B50050" w:rsidRDefault="00B50050" w:rsidP="0088127C">
            <w:pPr>
              <w:pStyle w:val="OtherTableBody"/>
            </w:pPr>
          </w:p>
        </w:tc>
        <w:tc>
          <w:tcPr>
            <w:tcW w:w="600" w:type="dxa"/>
          </w:tcPr>
          <w:p w14:paraId="2480EFDC" w14:textId="77777777" w:rsidR="00B50050" w:rsidRDefault="00B50050" w:rsidP="0088127C">
            <w:pPr>
              <w:pStyle w:val="OtherTableBody"/>
            </w:pPr>
            <w:r>
              <w:t>0396</w:t>
            </w:r>
          </w:p>
        </w:tc>
        <w:tc>
          <w:tcPr>
            <w:tcW w:w="2600" w:type="dxa"/>
          </w:tcPr>
          <w:p w14:paraId="017E8D50" w14:textId="77777777" w:rsidR="00B50050" w:rsidRDefault="00B50050" w:rsidP="0088127C">
            <w:pPr>
              <w:pStyle w:val="OtherTableBody"/>
            </w:pPr>
          </w:p>
        </w:tc>
        <w:tc>
          <w:tcPr>
            <w:tcW w:w="1400" w:type="dxa"/>
          </w:tcPr>
          <w:p w14:paraId="6EFFE6FD" w14:textId="77777777" w:rsidR="00B50050" w:rsidRDefault="00B50050" w:rsidP="0088127C">
            <w:pPr>
              <w:pStyle w:val="OtherTableBody"/>
            </w:pPr>
            <w:r>
              <w:t>FDK</w:t>
            </w:r>
          </w:p>
        </w:tc>
        <w:tc>
          <w:tcPr>
            <w:tcW w:w="4200" w:type="dxa"/>
          </w:tcPr>
          <w:p w14:paraId="6A4D6933" w14:textId="77777777" w:rsidR="00B50050" w:rsidRDefault="00B50050" w:rsidP="0088127C">
            <w:pPr>
              <w:pStyle w:val="OtherTableBody"/>
            </w:pPr>
          </w:p>
        </w:tc>
      </w:tr>
      <w:tr w:rsidR="00B50050" w14:paraId="62747713" w14:textId="77777777" w:rsidTr="00195548">
        <w:tc>
          <w:tcPr>
            <w:tcW w:w="600" w:type="dxa"/>
          </w:tcPr>
          <w:p w14:paraId="75F6A07B" w14:textId="77777777" w:rsidR="00B50050" w:rsidRDefault="00B50050" w:rsidP="0088127C">
            <w:pPr>
              <w:pStyle w:val="OtherTableBody"/>
            </w:pPr>
          </w:p>
        </w:tc>
        <w:tc>
          <w:tcPr>
            <w:tcW w:w="600" w:type="dxa"/>
          </w:tcPr>
          <w:p w14:paraId="117796FB" w14:textId="77777777" w:rsidR="00B50050" w:rsidRDefault="00B50050" w:rsidP="0088127C">
            <w:pPr>
              <w:pStyle w:val="OtherTableBody"/>
            </w:pPr>
            <w:r>
              <w:t>0396</w:t>
            </w:r>
          </w:p>
        </w:tc>
        <w:tc>
          <w:tcPr>
            <w:tcW w:w="2600" w:type="dxa"/>
          </w:tcPr>
          <w:p w14:paraId="33E7DE3F" w14:textId="77777777" w:rsidR="00B50050" w:rsidRDefault="00B50050" w:rsidP="0088127C">
            <w:pPr>
              <w:pStyle w:val="OtherTableBody"/>
            </w:pPr>
          </w:p>
        </w:tc>
        <w:tc>
          <w:tcPr>
            <w:tcW w:w="1400" w:type="dxa"/>
          </w:tcPr>
          <w:p w14:paraId="6145E02A" w14:textId="77777777" w:rsidR="00B50050" w:rsidRDefault="00B50050" w:rsidP="0088127C">
            <w:pPr>
              <w:pStyle w:val="OtherTableBody"/>
            </w:pPr>
            <w:r>
              <w:t>FIPS5_2</w:t>
            </w:r>
          </w:p>
        </w:tc>
        <w:tc>
          <w:tcPr>
            <w:tcW w:w="4200" w:type="dxa"/>
          </w:tcPr>
          <w:p w14:paraId="50B59DD3" w14:textId="77777777" w:rsidR="00B50050" w:rsidRDefault="00B50050" w:rsidP="0088127C">
            <w:pPr>
              <w:pStyle w:val="OtherTableBody"/>
            </w:pPr>
          </w:p>
        </w:tc>
      </w:tr>
      <w:tr w:rsidR="00B50050" w14:paraId="4C9BB815" w14:textId="77777777" w:rsidTr="00195548">
        <w:tc>
          <w:tcPr>
            <w:tcW w:w="600" w:type="dxa"/>
          </w:tcPr>
          <w:p w14:paraId="2909026C" w14:textId="77777777" w:rsidR="00B50050" w:rsidRDefault="00B50050" w:rsidP="0088127C">
            <w:pPr>
              <w:pStyle w:val="OtherTableBody"/>
            </w:pPr>
          </w:p>
        </w:tc>
        <w:tc>
          <w:tcPr>
            <w:tcW w:w="600" w:type="dxa"/>
          </w:tcPr>
          <w:p w14:paraId="59AEC000" w14:textId="77777777" w:rsidR="00B50050" w:rsidRDefault="00B50050" w:rsidP="0088127C">
            <w:pPr>
              <w:pStyle w:val="OtherTableBody"/>
            </w:pPr>
            <w:r>
              <w:t>0396</w:t>
            </w:r>
          </w:p>
        </w:tc>
        <w:tc>
          <w:tcPr>
            <w:tcW w:w="2600" w:type="dxa"/>
          </w:tcPr>
          <w:p w14:paraId="2008A6E1" w14:textId="77777777" w:rsidR="00B50050" w:rsidRDefault="00B50050" w:rsidP="0088127C">
            <w:pPr>
              <w:pStyle w:val="OtherTableBody"/>
            </w:pPr>
          </w:p>
        </w:tc>
        <w:tc>
          <w:tcPr>
            <w:tcW w:w="1400" w:type="dxa"/>
          </w:tcPr>
          <w:p w14:paraId="06F6C847" w14:textId="77777777" w:rsidR="00B50050" w:rsidRDefault="00B50050" w:rsidP="0088127C">
            <w:pPr>
              <w:pStyle w:val="OtherTableBody"/>
            </w:pPr>
            <w:r>
              <w:t>FIPS55_3</w:t>
            </w:r>
          </w:p>
        </w:tc>
        <w:tc>
          <w:tcPr>
            <w:tcW w:w="4200" w:type="dxa"/>
          </w:tcPr>
          <w:p w14:paraId="446E0AA8" w14:textId="77777777" w:rsidR="00B50050" w:rsidRDefault="00B50050" w:rsidP="0088127C">
            <w:pPr>
              <w:pStyle w:val="OtherTableBody"/>
            </w:pPr>
          </w:p>
        </w:tc>
      </w:tr>
      <w:tr w:rsidR="00B50050" w14:paraId="298B1561" w14:textId="77777777" w:rsidTr="00195548">
        <w:tc>
          <w:tcPr>
            <w:tcW w:w="600" w:type="dxa"/>
          </w:tcPr>
          <w:p w14:paraId="0CF1CA6F" w14:textId="77777777" w:rsidR="00B50050" w:rsidRDefault="00B50050" w:rsidP="0088127C">
            <w:pPr>
              <w:pStyle w:val="OtherTableBody"/>
            </w:pPr>
          </w:p>
        </w:tc>
        <w:tc>
          <w:tcPr>
            <w:tcW w:w="600" w:type="dxa"/>
          </w:tcPr>
          <w:p w14:paraId="32EFBEC5" w14:textId="77777777" w:rsidR="00B50050" w:rsidRDefault="00B50050" w:rsidP="0088127C">
            <w:pPr>
              <w:pStyle w:val="OtherTableBody"/>
            </w:pPr>
            <w:r>
              <w:t>0396</w:t>
            </w:r>
          </w:p>
        </w:tc>
        <w:tc>
          <w:tcPr>
            <w:tcW w:w="2600" w:type="dxa"/>
          </w:tcPr>
          <w:p w14:paraId="3276591E" w14:textId="77777777" w:rsidR="00B50050" w:rsidRDefault="00B50050" w:rsidP="0088127C">
            <w:pPr>
              <w:pStyle w:val="OtherTableBody"/>
            </w:pPr>
          </w:p>
        </w:tc>
        <w:tc>
          <w:tcPr>
            <w:tcW w:w="1400" w:type="dxa"/>
          </w:tcPr>
          <w:p w14:paraId="0145ADAB" w14:textId="77777777" w:rsidR="00B50050" w:rsidRDefault="00B50050" w:rsidP="0088127C">
            <w:pPr>
              <w:pStyle w:val="OtherTableBody"/>
            </w:pPr>
            <w:r>
              <w:t>FIPS6_4</w:t>
            </w:r>
          </w:p>
        </w:tc>
        <w:tc>
          <w:tcPr>
            <w:tcW w:w="4200" w:type="dxa"/>
          </w:tcPr>
          <w:p w14:paraId="69241D76" w14:textId="77777777" w:rsidR="00B50050" w:rsidRDefault="00B50050" w:rsidP="0088127C">
            <w:pPr>
              <w:pStyle w:val="OtherTableBody"/>
            </w:pPr>
          </w:p>
        </w:tc>
      </w:tr>
      <w:tr w:rsidR="00B50050" w14:paraId="58776AF5" w14:textId="77777777" w:rsidTr="00195548">
        <w:tc>
          <w:tcPr>
            <w:tcW w:w="600" w:type="dxa"/>
          </w:tcPr>
          <w:p w14:paraId="57C0038D" w14:textId="77777777" w:rsidR="00B50050" w:rsidRDefault="00B50050" w:rsidP="0088127C">
            <w:pPr>
              <w:pStyle w:val="OtherTableBody"/>
            </w:pPr>
          </w:p>
        </w:tc>
        <w:tc>
          <w:tcPr>
            <w:tcW w:w="600" w:type="dxa"/>
          </w:tcPr>
          <w:p w14:paraId="7C5525D7" w14:textId="77777777" w:rsidR="00B50050" w:rsidRDefault="00B50050" w:rsidP="0088127C">
            <w:pPr>
              <w:pStyle w:val="OtherTableBody"/>
            </w:pPr>
            <w:r>
              <w:t>0396</w:t>
            </w:r>
          </w:p>
        </w:tc>
        <w:tc>
          <w:tcPr>
            <w:tcW w:w="2600" w:type="dxa"/>
          </w:tcPr>
          <w:p w14:paraId="69999F57" w14:textId="77777777" w:rsidR="00B50050" w:rsidRDefault="00B50050" w:rsidP="0088127C">
            <w:pPr>
              <w:pStyle w:val="OtherTableBody"/>
            </w:pPr>
          </w:p>
        </w:tc>
        <w:tc>
          <w:tcPr>
            <w:tcW w:w="1400" w:type="dxa"/>
          </w:tcPr>
          <w:p w14:paraId="4582BEB9" w14:textId="77777777" w:rsidR="00B50050" w:rsidRDefault="00B50050" w:rsidP="0088127C">
            <w:pPr>
              <w:pStyle w:val="OtherTableBody"/>
            </w:pPr>
            <w:r>
              <w:t>GDRG2004</w:t>
            </w:r>
          </w:p>
        </w:tc>
        <w:tc>
          <w:tcPr>
            <w:tcW w:w="4200" w:type="dxa"/>
          </w:tcPr>
          <w:p w14:paraId="43DB8B2F" w14:textId="77777777" w:rsidR="00B50050" w:rsidRDefault="00B50050" w:rsidP="0088127C">
            <w:pPr>
              <w:pStyle w:val="OtherTableBody"/>
            </w:pPr>
          </w:p>
        </w:tc>
      </w:tr>
      <w:tr w:rsidR="00B50050" w14:paraId="6626C8D1" w14:textId="77777777" w:rsidTr="00195548">
        <w:tc>
          <w:tcPr>
            <w:tcW w:w="600" w:type="dxa"/>
          </w:tcPr>
          <w:p w14:paraId="784F0D85" w14:textId="77777777" w:rsidR="00B50050" w:rsidRDefault="00B50050" w:rsidP="0088127C">
            <w:pPr>
              <w:pStyle w:val="OtherTableBody"/>
            </w:pPr>
          </w:p>
        </w:tc>
        <w:tc>
          <w:tcPr>
            <w:tcW w:w="600" w:type="dxa"/>
          </w:tcPr>
          <w:p w14:paraId="0BC6A354" w14:textId="77777777" w:rsidR="00B50050" w:rsidRDefault="00B50050" w:rsidP="0088127C">
            <w:pPr>
              <w:pStyle w:val="OtherTableBody"/>
            </w:pPr>
            <w:r>
              <w:t>0396</w:t>
            </w:r>
          </w:p>
        </w:tc>
        <w:tc>
          <w:tcPr>
            <w:tcW w:w="2600" w:type="dxa"/>
          </w:tcPr>
          <w:p w14:paraId="5E74724E" w14:textId="77777777" w:rsidR="00B50050" w:rsidRDefault="00B50050" w:rsidP="0088127C">
            <w:pPr>
              <w:pStyle w:val="OtherTableBody"/>
            </w:pPr>
          </w:p>
        </w:tc>
        <w:tc>
          <w:tcPr>
            <w:tcW w:w="1400" w:type="dxa"/>
          </w:tcPr>
          <w:p w14:paraId="3451FB4B" w14:textId="77777777" w:rsidR="00B50050" w:rsidRDefault="00B50050" w:rsidP="0088127C">
            <w:pPr>
              <w:pStyle w:val="OtherTableBody"/>
            </w:pPr>
            <w:r>
              <w:t>GDRG2005</w:t>
            </w:r>
          </w:p>
        </w:tc>
        <w:tc>
          <w:tcPr>
            <w:tcW w:w="4200" w:type="dxa"/>
          </w:tcPr>
          <w:p w14:paraId="482247BC" w14:textId="77777777" w:rsidR="00B50050" w:rsidRDefault="00B50050" w:rsidP="0088127C">
            <w:pPr>
              <w:pStyle w:val="OtherTableBody"/>
            </w:pPr>
          </w:p>
        </w:tc>
      </w:tr>
      <w:tr w:rsidR="00B50050" w14:paraId="635233EC" w14:textId="77777777" w:rsidTr="00195548">
        <w:tc>
          <w:tcPr>
            <w:tcW w:w="600" w:type="dxa"/>
          </w:tcPr>
          <w:p w14:paraId="78F2EBBD" w14:textId="77777777" w:rsidR="00B50050" w:rsidRDefault="00B50050" w:rsidP="0088127C">
            <w:pPr>
              <w:pStyle w:val="OtherTableBody"/>
            </w:pPr>
          </w:p>
        </w:tc>
        <w:tc>
          <w:tcPr>
            <w:tcW w:w="600" w:type="dxa"/>
          </w:tcPr>
          <w:p w14:paraId="1A4AAE7E" w14:textId="77777777" w:rsidR="00B50050" w:rsidRDefault="00B50050" w:rsidP="0088127C">
            <w:pPr>
              <w:pStyle w:val="OtherTableBody"/>
            </w:pPr>
            <w:r>
              <w:t>0396</w:t>
            </w:r>
          </w:p>
        </w:tc>
        <w:tc>
          <w:tcPr>
            <w:tcW w:w="2600" w:type="dxa"/>
          </w:tcPr>
          <w:p w14:paraId="3E14E2ED" w14:textId="77777777" w:rsidR="00B50050" w:rsidRDefault="00B50050" w:rsidP="0088127C">
            <w:pPr>
              <w:pStyle w:val="OtherTableBody"/>
            </w:pPr>
          </w:p>
        </w:tc>
        <w:tc>
          <w:tcPr>
            <w:tcW w:w="1400" w:type="dxa"/>
          </w:tcPr>
          <w:p w14:paraId="42527F0E" w14:textId="77777777" w:rsidR="00B50050" w:rsidRDefault="00B50050" w:rsidP="0088127C">
            <w:pPr>
              <w:pStyle w:val="OtherTableBody"/>
            </w:pPr>
            <w:r>
              <w:t>GDRG2006</w:t>
            </w:r>
          </w:p>
        </w:tc>
        <w:tc>
          <w:tcPr>
            <w:tcW w:w="4200" w:type="dxa"/>
          </w:tcPr>
          <w:p w14:paraId="71E11792" w14:textId="77777777" w:rsidR="00B50050" w:rsidRDefault="00B50050" w:rsidP="0088127C">
            <w:pPr>
              <w:pStyle w:val="OtherTableBody"/>
            </w:pPr>
          </w:p>
        </w:tc>
      </w:tr>
      <w:tr w:rsidR="00B50050" w14:paraId="0603F929" w14:textId="77777777" w:rsidTr="00195548">
        <w:tc>
          <w:tcPr>
            <w:tcW w:w="600" w:type="dxa"/>
          </w:tcPr>
          <w:p w14:paraId="639ED68C" w14:textId="77777777" w:rsidR="00B50050" w:rsidRDefault="00B50050" w:rsidP="0088127C">
            <w:pPr>
              <w:pStyle w:val="OtherTableBody"/>
            </w:pPr>
          </w:p>
        </w:tc>
        <w:tc>
          <w:tcPr>
            <w:tcW w:w="600" w:type="dxa"/>
          </w:tcPr>
          <w:p w14:paraId="5F99B5B0" w14:textId="77777777" w:rsidR="00B50050" w:rsidRDefault="00B50050" w:rsidP="0088127C">
            <w:pPr>
              <w:pStyle w:val="OtherTableBody"/>
            </w:pPr>
            <w:r>
              <w:t>0396</w:t>
            </w:r>
          </w:p>
        </w:tc>
        <w:tc>
          <w:tcPr>
            <w:tcW w:w="2600" w:type="dxa"/>
          </w:tcPr>
          <w:p w14:paraId="26DC124E" w14:textId="77777777" w:rsidR="00B50050" w:rsidRDefault="00B50050" w:rsidP="0088127C">
            <w:pPr>
              <w:pStyle w:val="OtherTableBody"/>
            </w:pPr>
          </w:p>
        </w:tc>
        <w:tc>
          <w:tcPr>
            <w:tcW w:w="1400" w:type="dxa"/>
          </w:tcPr>
          <w:p w14:paraId="63B70D5B" w14:textId="77777777" w:rsidR="00B50050" w:rsidRDefault="00B50050" w:rsidP="0088127C">
            <w:pPr>
              <w:pStyle w:val="OtherTableBody"/>
            </w:pPr>
            <w:r>
              <w:t>GDRG2007</w:t>
            </w:r>
          </w:p>
        </w:tc>
        <w:tc>
          <w:tcPr>
            <w:tcW w:w="4200" w:type="dxa"/>
          </w:tcPr>
          <w:p w14:paraId="00883FCB" w14:textId="77777777" w:rsidR="00B50050" w:rsidRDefault="00B50050" w:rsidP="0088127C">
            <w:pPr>
              <w:pStyle w:val="OtherTableBody"/>
            </w:pPr>
          </w:p>
        </w:tc>
      </w:tr>
      <w:tr w:rsidR="00B50050" w14:paraId="3CE2ABDE" w14:textId="77777777" w:rsidTr="00195548">
        <w:tc>
          <w:tcPr>
            <w:tcW w:w="600" w:type="dxa"/>
          </w:tcPr>
          <w:p w14:paraId="617A4607" w14:textId="77777777" w:rsidR="00B50050" w:rsidRDefault="00B50050" w:rsidP="0088127C">
            <w:pPr>
              <w:pStyle w:val="OtherTableBody"/>
            </w:pPr>
          </w:p>
        </w:tc>
        <w:tc>
          <w:tcPr>
            <w:tcW w:w="600" w:type="dxa"/>
          </w:tcPr>
          <w:p w14:paraId="2ADD5F5B" w14:textId="77777777" w:rsidR="00B50050" w:rsidRDefault="00B50050" w:rsidP="0088127C">
            <w:pPr>
              <w:pStyle w:val="OtherTableBody"/>
            </w:pPr>
            <w:r>
              <w:t>0396</w:t>
            </w:r>
          </w:p>
        </w:tc>
        <w:tc>
          <w:tcPr>
            <w:tcW w:w="2600" w:type="dxa"/>
          </w:tcPr>
          <w:p w14:paraId="099FF45D" w14:textId="77777777" w:rsidR="00B50050" w:rsidRDefault="00B50050" w:rsidP="0088127C">
            <w:pPr>
              <w:pStyle w:val="OtherTableBody"/>
            </w:pPr>
          </w:p>
        </w:tc>
        <w:tc>
          <w:tcPr>
            <w:tcW w:w="1400" w:type="dxa"/>
          </w:tcPr>
          <w:p w14:paraId="586E4024" w14:textId="77777777" w:rsidR="00B50050" w:rsidRDefault="00B50050" w:rsidP="0088127C">
            <w:pPr>
              <w:pStyle w:val="OtherTableBody"/>
            </w:pPr>
            <w:r>
              <w:t>GDRG2008</w:t>
            </w:r>
          </w:p>
        </w:tc>
        <w:tc>
          <w:tcPr>
            <w:tcW w:w="4200" w:type="dxa"/>
          </w:tcPr>
          <w:p w14:paraId="189F934D" w14:textId="77777777" w:rsidR="00B50050" w:rsidRDefault="00B50050" w:rsidP="0088127C">
            <w:pPr>
              <w:pStyle w:val="OtherTableBody"/>
            </w:pPr>
          </w:p>
        </w:tc>
      </w:tr>
      <w:tr w:rsidR="00B50050" w14:paraId="7057D6C4" w14:textId="77777777" w:rsidTr="00195548">
        <w:tc>
          <w:tcPr>
            <w:tcW w:w="600" w:type="dxa"/>
          </w:tcPr>
          <w:p w14:paraId="5EE834A5" w14:textId="77777777" w:rsidR="00B50050" w:rsidRDefault="00B50050" w:rsidP="0088127C">
            <w:pPr>
              <w:pStyle w:val="OtherTableBody"/>
            </w:pPr>
          </w:p>
        </w:tc>
        <w:tc>
          <w:tcPr>
            <w:tcW w:w="600" w:type="dxa"/>
          </w:tcPr>
          <w:p w14:paraId="0D388559" w14:textId="77777777" w:rsidR="00B50050" w:rsidRDefault="00B50050" w:rsidP="0088127C">
            <w:pPr>
              <w:pStyle w:val="OtherTableBody"/>
            </w:pPr>
            <w:r>
              <w:t>0396</w:t>
            </w:r>
          </w:p>
        </w:tc>
        <w:tc>
          <w:tcPr>
            <w:tcW w:w="2600" w:type="dxa"/>
          </w:tcPr>
          <w:p w14:paraId="4C604DEB" w14:textId="77777777" w:rsidR="00B50050" w:rsidRDefault="00B50050" w:rsidP="0088127C">
            <w:pPr>
              <w:pStyle w:val="OtherTableBody"/>
            </w:pPr>
          </w:p>
        </w:tc>
        <w:tc>
          <w:tcPr>
            <w:tcW w:w="1400" w:type="dxa"/>
          </w:tcPr>
          <w:p w14:paraId="259A1F1E" w14:textId="77777777" w:rsidR="00B50050" w:rsidRDefault="00B50050" w:rsidP="0088127C">
            <w:pPr>
              <w:pStyle w:val="OtherTableBody"/>
            </w:pPr>
            <w:r>
              <w:t>GDRG2009</w:t>
            </w:r>
          </w:p>
        </w:tc>
        <w:tc>
          <w:tcPr>
            <w:tcW w:w="4200" w:type="dxa"/>
          </w:tcPr>
          <w:p w14:paraId="24A88736" w14:textId="77777777" w:rsidR="00B50050" w:rsidRDefault="00B50050" w:rsidP="0088127C">
            <w:pPr>
              <w:pStyle w:val="OtherTableBody"/>
            </w:pPr>
          </w:p>
        </w:tc>
      </w:tr>
      <w:tr w:rsidR="00B50050" w14:paraId="28C0C372" w14:textId="77777777" w:rsidTr="00195548">
        <w:tc>
          <w:tcPr>
            <w:tcW w:w="600" w:type="dxa"/>
          </w:tcPr>
          <w:p w14:paraId="74D70739" w14:textId="77777777" w:rsidR="00B50050" w:rsidRDefault="00B50050" w:rsidP="0088127C">
            <w:pPr>
              <w:pStyle w:val="OtherTableBody"/>
            </w:pPr>
          </w:p>
        </w:tc>
        <w:tc>
          <w:tcPr>
            <w:tcW w:w="600" w:type="dxa"/>
          </w:tcPr>
          <w:p w14:paraId="783D16CE" w14:textId="77777777" w:rsidR="00B50050" w:rsidRDefault="00B50050" w:rsidP="0088127C">
            <w:pPr>
              <w:pStyle w:val="OtherTableBody"/>
            </w:pPr>
            <w:r>
              <w:t>0396</w:t>
            </w:r>
          </w:p>
        </w:tc>
        <w:tc>
          <w:tcPr>
            <w:tcW w:w="2600" w:type="dxa"/>
          </w:tcPr>
          <w:p w14:paraId="5AA0DBD7" w14:textId="77777777" w:rsidR="00B50050" w:rsidRDefault="00B50050" w:rsidP="0088127C">
            <w:pPr>
              <w:pStyle w:val="OtherTableBody"/>
            </w:pPr>
          </w:p>
        </w:tc>
        <w:tc>
          <w:tcPr>
            <w:tcW w:w="1400" w:type="dxa"/>
          </w:tcPr>
          <w:p w14:paraId="681E9C72" w14:textId="77777777" w:rsidR="00B50050" w:rsidRDefault="00B50050" w:rsidP="0088127C">
            <w:pPr>
              <w:pStyle w:val="OtherTableBody"/>
            </w:pPr>
            <w:r>
              <w:t>GMDC2004</w:t>
            </w:r>
          </w:p>
        </w:tc>
        <w:tc>
          <w:tcPr>
            <w:tcW w:w="4200" w:type="dxa"/>
          </w:tcPr>
          <w:p w14:paraId="7964BD58" w14:textId="77777777" w:rsidR="00B50050" w:rsidRDefault="00B50050" w:rsidP="0088127C">
            <w:pPr>
              <w:pStyle w:val="OtherTableBody"/>
            </w:pPr>
          </w:p>
        </w:tc>
      </w:tr>
      <w:tr w:rsidR="00B50050" w14:paraId="15DC93A9" w14:textId="77777777" w:rsidTr="00195548">
        <w:tc>
          <w:tcPr>
            <w:tcW w:w="600" w:type="dxa"/>
          </w:tcPr>
          <w:p w14:paraId="0616A43D" w14:textId="77777777" w:rsidR="00B50050" w:rsidRDefault="00B50050" w:rsidP="0088127C">
            <w:pPr>
              <w:pStyle w:val="OtherTableBody"/>
            </w:pPr>
          </w:p>
        </w:tc>
        <w:tc>
          <w:tcPr>
            <w:tcW w:w="600" w:type="dxa"/>
          </w:tcPr>
          <w:p w14:paraId="2DA77800" w14:textId="77777777" w:rsidR="00B50050" w:rsidRDefault="00B50050" w:rsidP="0088127C">
            <w:pPr>
              <w:pStyle w:val="OtherTableBody"/>
            </w:pPr>
            <w:r>
              <w:t>0396</w:t>
            </w:r>
          </w:p>
        </w:tc>
        <w:tc>
          <w:tcPr>
            <w:tcW w:w="2600" w:type="dxa"/>
          </w:tcPr>
          <w:p w14:paraId="0CB3688D" w14:textId="77777777" w:rsidR="00B50050" w:rsidRDefault="00B50050" w:rsidP="0088127C">
            <w:pPr>
              <w:pStyle w:val="OtherTableBody"/>
            </w:pPr>
          </w:p>
        </w:tc>
        <w:tc>
          <w:tcPr>
            <w:tcW w:w="1400" w:type="dxa"/>
          </w:tcPr>
          <w:p w14:paraId="59BEA6D0" w14:textId="77777777" w:rsidR="00B50050" w:rsidRDefault="00B50050" w:rsidP="0088127C">
            <w:pPr>
              <w:pStyle w:val="OtherTableBody"/>
            </w:pPr>
            <w:r>
              <w:t>GMDC2005</w:t>
            </w:r>
          </w:p>
        </w:tc>
        <w:tc>
          <w:tcPr>
            <w:tcW w:w="4200" w:type="dxa"/>
          </w:tcPr>
          <w:p w14:paraId="02125F3F" w14:textId="77777777" w:rsidR="00B50050" w:rsidRDefault="00B50050" w:rsidP="0088127C">
            <w:pPr>
              <w:pStyle w:val="OtherTableBody"/>
            </w:pPr>
          </w:p>
        </w:tc>
      </w:tr>
      <w:tr w:rsidR="00B50050" w14:paraId="263CCDFE" w14:textId="77777777" w:rsidTr="00195548">
        <w:tc>
          <w:tcPr>
            <w:tcW w:w="600" w:type="dxa"/>
          </w:tcPr>
          <w:p w14:paraId="4A196E79" w14:textId="77777777" w:rsidR="00B50050" w:rsidRDefault="00B50050" w:rsidP="0088127C">
            <w:pPr>
              <w:pStyle w:val="OtherTableBody"/>
            </w:pPr>
          </w:p>
        </w:tc>
        <w:tc>
          <w:tcPr>
            <w:tcW w:w="600" w:type="dxa"/>
          </w:tcPr>
          <w:p w14:paraId="4CAFEBA7" w14:textId="77777777" w:rsidR="00B50050" w:rsidRDefault="00B50050" w:rsidP="0088127C">
            <w:pPr>
              <w:pStyle w:val="OtherTableBody"/>
            </w:pPr>
            <w:r>
              <w:t>0396</w:t>
            </w:r>
          </w:p>
        </w:tc>
        <w:tc>
          <w:tcPr>
            <w:tcW w:w="2600" w:type="dxa"/>
          </w:tcPr>
          <w:p w14:paraId="13F03B64" w14:textId="77777777" w:rsidR="00B50050" w:rsidRDefault="00B50050" w:rsidP="0088127C">
            <w:pPr>
              <w:pStyle w:val="OtherTableBody"/>
            </w:pPr>
          </w:p>
        </w:tc>
        <w:tc>
          <w:tcPr>
            <w:tcW w:w="1400" w:type="dxa"/>
          </w:tcPr>
          <w:p w14:paraId="02231704" w14:textId="77777777" w:rsidR="00B50050" w:rsidRDefault="00B50050" w:rsidP="0088127C">
            <w:pPr>
              <w:pStyle w:val="OtherTableBody"/>
            </w:pPr>
            <w:r>
              <w:t>GMDC2006</w:t>
            </w:r>
          </w:p>
        </w:tc>
        <w:tc>
          <w:tcPr>
            <w:tcW w:w="4200" w:type="dxa"/>
          </w:tcPr>
          <w:p w14:paraId="1736A3F6" w14:textId="77777777" w:rsidR="00B50050" w:rsidRDefault="00B50050" w:rsidP="0088127C">
            <w:pPr>
              <w:pStyle w:val="OtherTableBody"/>
            </w:pPr>
          </w:p>
        </w:tc>
      </w:tr>
      <w:tr w:rsidR="00B50050" w14:paraId="7CA1D547" w14:textId="77777777" w:rsidTr="00195548">
        <w:tc>
          <w:tcPr>
            <w:tcW w:w="600" w:type="dxa"/>
          </w:tcPr>
          <w:p w14:paraId="05B7478B" w14:textId="77777777" w:rsidR="00B50050" w:rsidRDefault="00B50050" w:rsidP="0088127C">
            <w:pPr>
              <w:pStyle w:val="OtherTableBody"/>
            </w:pPr>
          </w:p>
        </w:tc>
        <w:tc>
          <w:tcPr>
            <w:tcW w:w="600" w:type="dxa"/>
          </w:tcPr>
          <w:p w14:paraId="634050CC" w14:textId="77777777" w:rsidR="00B50050" w:rsidRDefault="00B50050" w:rsidP="0088127C">
            <w:pPr>
              <w:pStyle w:val="OtherTableBody"/>
            </w:pPr>
            <w:r>
              <w:t>0396</w:t>
            </w:r>
          </w:p>
        </w:tc>
        <w:tc>
          <w:tcPr>
            <w:tcW w:w="2600" w:type="dxa"/>
          </w:tcPr>
          <w:p w14:paraId="35688FE1" w14:textId="77777777" w:rsidR="00B50050" w:rsidRDefault="00B50050" w:rsidP="0088127C">
            <w:pPr>
              <w:pStyle w:val="OtherTableBody"/>
            </w:pPr>
          </w:p>
        </w:tc>
        <w:tc>
          <w:tcPr>
            <w:tcW w:w="1400" w:type="dxa"/>
          </w:tcPr>
          <w:p w14:paraId="0764888D" w14:textId="77777777" w:rsidR="00B50050" w:rsidRDefault="00B50050" w:rsidP="0088127C">
            <w:pPr>
              <w:pStyle w:val="OtherTableBody"/>
            </w:pPr>
            <w:r>
              <w:t>GMDC2007</w:t>
            </w:r>
          </w:p>
        </w:tc>
        <w:tc>
          <w:tcPr>
            <w:tcW w:w="4200" w:type="dxa"/>
          </w:tcPr>
          <w:p w14:paraId="36D74C96" w14:textId="77777777" w:rsidR="00B50050" w:rsidRDefault="00B50050" w:rsidP="0088127C">
            <w:pPr>
              <w:pStyle w:val="OtherTableBody"/>
            </w:pPr>
          </w:p>
        </w:tc>
      </w:tr>
      <w:tr w:rsidR="00B50050" w14:paraId="796F7027" w14:textId="77777777" w:rsidTr="00195548">
        <w:tc>
          <w:tcPr>
            <w:tcW w:w="600" w:type="dxa"/>
          </w:tcPr>
          <w:p w14:paraId="67800D3C" w14:textId="77777777" w:rsidR="00B50050" w:rsidRDefault="00B50050" w:rsidP="0088127C">
            <w:pPr>
              <w:pStyle w:val="OtherTableBody"/>
            </w:pPr>
          </w:p>
        </w:tc>
        <w:tc>
          <w:tcPr>
            <w:tcW w:w="600" w:type="dxa"/>
          </w:tcPr>
          <w:p w14:paraId="3688AE29" w14:textId="77777777" w:rsidR="00B50050" w:rsidRDefault="00B50050" w:rsidP="0088127C">
            <w:pPr>
              <w:pStyle w:val="OtherTableBody"/>
            </w:pPr>
            <w:r>
              <w:t>0396</w:t>
            </w:r>
          </w:p>
        </w:tc>
        <w:tc>
          <w:tcPr>
            <w:tcW w:w="2600" w:type="dxa"/>
          </w:tcPr>
          <w:p w14:paraId="348E1BEF" w14:textId="77777777" w:rsidR="00B50050" w:rsidRDefault="00B50050" w:rsidP="0088127C">
            <w:pPr>
              <w:pStyle w:val="OtherTableBody"/>
            </w:pPr>
          </w:p>
        </w:tc>
        <w:tc>
          <w:tcPr>
            <w:tcW w:w="1400" w:type="dxa"/>
          </w:tcPr>
          <w:p w14:paraId="4AD26CC6" w14:textId="77777777" w:rsidR="00B50050" w:rsidRDefault="00B50050" w:rsidP="0088127C">
            <w:pPr>
              <w:pStyle w:val="OtherTableBody"/>
            </w:pPr>
            <w:r>
              <w:t>GMDC2008</w:t>
            </w:r>
          </w:p>
        </w:tc>
        <w:tc>
          <w:tcPr>
            <w:tcW w:w="4200" w:type="dxa"/>
          </w:tcPr>
          <w:p w14:paraId="05A3D6AD" w14:textId="77777777" w:rsidR="00B50050" w:rsidRDefault="00B50050" w:rsidP="0088127C">
            <w:pPr>
              <w:pStyle w:val="OtherTableBody"/>
            </w:pPr>
          </w:p>
        </w:tc>
      </w:tr>
      <w:tr w:rsidR="00B50050" w14:paraId="734D270A" w14:textId="77777777" w:rsidTr="00195548">
        <w:tc>
          <w:tcPr>
            <w:tcW w:w="600" w:type="dxa"/>
          </w:tcPr>
          <w:p w14:paraId="432E890B" w14:textId="77777777" w:rsidR="00B50050" w:rsidRDefault="00B50050" w:rsidP="0088127C">
            <w:pPr>
              <w:pStyle w:val="OtherTableBody"/>
            </w:pPr>
          </w:p>
        </w:tc>
        <w:tc>
          <w:tcPr>
            <w:tcW w:w="600" w:type="dxa"/>
          </w:tcPr>
          <w:p w14:paraId="6B4C5504" w14:textId="77777777" w:rsidR="00B50050" w:rsidRDefault="00B50050" w:rsidP="0088127C">
            <w:pPr>
              <w:pStyle w:val="OtherTableBody"/>
            </w:pPr>
            <w:r>
              <w:t>0396</w:t>
            </w:r>
          </w:p>
        </w:tc>
        <w:tc>
          <w:tcPr>
            <w:tcW w:w="2600" w:type="dxa"/>
          </w:tcPr>
          <w:p w14:paraId="6A667B7A" w14:textId="77777777" w:rsidR="00B50050" w:rsidRDefault="00B50050" w:rsidP="0088127C">
            <w:pPr>
              <w:pStyle w:val="OtherTableBody"/>
            </w:pPr>
          </w:p>
        </w:tc>
        <w:tc>
          <w:tcPr>
            <w:tcW w:w="1400" w:type="dxa"/>
          </w:tcPr>
          <w:p w14:paraId="789BEF6D" w14:textId="77777777" w:rsidR="00B50050" w:rsidRDefault="00B50050" w:rsidP="0088127C">
            <w:pPr>
              <w:pStyle w:val="OtherTableBody"/>
            </w:pPr>
            <w:r>
              <w:t>HB</w:t>
            </w:r>
          </w:p>
        </w:tc>
        <w:tc>
          <w:tcPr>
            <w:tcW w:w="4200" w:type="dxa"/>
          </w:tcPr>
          <w:p w14:paraId="113D2F52" w14:textId="77777777" w:rsidR="00B50050" w:rsidRDefault="00B50050" w:rsidP="0088127C">
            <w:pPr>
              <w:pStyle w:val="OtherTableBody"/>
            </w:pPr>
          </w:p>
        </w:tc>
      </w:tr>
      <w:tr w:rsidR="00B50050" w14:paraId="68170CC8" w14:textId="77777777" w:rsidTr="00195548">
        <w:tc>
          <w:tcPr>
            <w:tcW w:w="600" w:type="dxa"/>
          </w:tcPr>
          <w:p w14:paraId="71DFAB0F" w14:textId="77777777" w:rsidR="00B50050" w:rsidRDefault="00B50050" w:rsidP="0088127C">
            <w:pPr>
              <w:pStyle w:val="OtherTableBody"/>
            </w:pPr>
          </w:p>
        </w:tc>
        <w:tc>
          <w:tcPr>
            <w:tcW w:w="600" w:type="dxa"/>
          </w:tcPr>
          <w:p w14:paraId="2CB2452D" w14:textId="77777777" w:rsidR="00B50050" w:rsidRDefault="00B50050" w:rsidP="0088127C">
            <w:pPr>
              <w:pStyle w:val="OtherTableBody"/>
            </w:pPr>
            <w:r>
              <w:t>0396</w:t>
            </w:r>
          </w:p>
        </w:tc>
        <w:tc>
          <w:tcPr>
            <w:tcW w:w="2600" w:type="dxa"/>
          </w:tcPr>
          <w:p w14:paraId="4E14AA63" w14:textId="77777777" w:rsidR="00B50050" w:rsidRDefault="00B50050" w:rsidP="0088127C">
            <w:pPr>
              <w:pStyle w:val="OtherTableBody"/>
            </w:pPr>
          </w:p>
        </w:tc>
        <w:tc>
          <w:tcPr>
            <w:tcW w:w="1400" w:type="dxa"/>
          </w:tcPr>
          <w:p w14:paraId="09D9660B" w14:textId="77777777" w:rsidR="00B50050" w:rsidRDefault="00B50050" w:rsidP="0088127C">
            <w:pPr>
              <w:pStyle w:val="OtherTableBody"/>
            </w:pPr>
            <w:r>
              <w:t>HCPCS</w:t>
            </w:r>
          </w:p>
        </w:tc>
        <w:tc>
          <w:tcPr>
            <w:tcW w:w="4200" w:type="dxa"/>
          </w:tcPr>
          <w:p w14:paraId="742C71CF" w14:textId="77777777" w:rsidR="00B50050" w:rsidRDefault="00B50050" w:rsidP="0088127C">
            <w:pPr>
              <w:pStyle w:val="OtherTableBody"/>
            </w:pPr>
          </w:p>
        </w:tc>
      </w:tr>
      <w:tr w:rsidR="00B50050" w14:paraId="297638B9" w14:textId="77777777" w:rsidTr="00195548">
        <w:tc>
          <w:tcPr>
            <w:tcW w:w="600" w:type="dxa"/>
          </w:tcPr>
          <w:p w14:paraId="575234CA" w14:textId="77777777" w:rsidR="00B50050" w:rsidRDefault="00B50050" w:rsidP="0088127C">
            <w:pPr>
              <w:pStyle w:val="OtherTableBody"/>
            </w:pPr>
          </w:p>
        </w:tc>
        <w:tc>
          <w:tcPr>
            <w:tcW w:w="600" w:type="dxa"/>
          </w:tcPr>
          <w:p w14:paraId="07C004F3" w14:textId="77777777" w:rsidR="00B50050" w:rsidRDefault="00B50050" w:rsidP="0088127C">
            <w:pPr>
              <w:pStyle w:val="OtherTableBody"/>
            </w:pPr>
            <w:r>
              <w:t>0396</w:t>
            </w:r>
          </w:p>
        </w:tc>
        <w:tc>
          <w:tcPr>
            <w:tcW w:w="2600" w:type="dxa"/>
          </w:tcPr>
          <w:p w14:paraId="6C8A9067" w14:textId="77777777" w:rsidR="00B50050" w:rsidRDefault="00B50050" w:rsidP="0088127C">
            <w:pPr>
              <w:pStyle w:val="OtherTableBody"/>
            </w:pPr>
          </w:p>
        </w:tc>
        <w:tc>
          <w:tcPr>
            <w:tcW w:w="1400" w:type="dxa"/>
          </w:tcPr>
          <w:p w14:paraId="1AD2AD1E" w14:textId="77777777" w:rsidR="00B50050" w:rsidRDefault="00B50050" w:rsidP="0088127C">
            <w:pPr>
              <w:pStyle w:val="OtherTableBody"/>
            </w:pPr>
            <w:r>
              <w:t>HCPT</w:t>
            </w:r>
          </w:p>
        </w:tc>
        <w:tc>
          <w:tcPr>
            <w:tcW w:w="4200" w:type="dxa"/>
          </w:tcPr>
          <w:p w14:paraId="1F480861" w14:textId="77777777" w:rsidR="00B50050" w:rsidRDefault="00B50050" w:rsidP="0088127C">
            <w:pPr>
              <w:pStyle w:val="OtherTableBody"/>
            </w:pPr>
          </w:p>
        </w:tc>
      </w:tr>
      <w:tr w:rsidR="00B50050" w14:paraId="7BE8B75A" w14:textId="77777777" w:rsidTr="00195548">
        <w:tc>
          <w:tcPr>
            <w:tcW w:w="600" w:type="dxa"/>
          </w:tcPr>
          <w:p w14:paraId="376ACFA0" w14:textId="77777777" w:rsidR="00B50050" w:rsidRDefault="00B50050" w:rsidP="0088127C">
            <w:pPr>
              <w:pStyle w:val="OtherTableBody"/>
            </w:pPr>
          </w:p>
        </w:tc>
        <w:tc>
          <w:tcPr>
            <w:tcW w:w="600" w:type="dxa"/>
          </w:tcPr>
          <w:p w14:paraId="17ABEC5E" w14:textId="77777777" w:rsidR="00B50050" w:rsidRDefault="00B50050" w:rsidP="0088127C">
            <w:pPr>
              <w:pStyle w:val="OtherTableBody"/>
            </w:pPr>
            <w:r>
              <w:t>0396</w:t>
            </w:r>
          </w:p>
        </w:tc>
        <w:tc>
          <w:tcPr>
            <w:tcW w:w="2600" w:type="dxa"/>
          </w:tcPr>
          <w:p w14:paraId="39979150" w14:textId="77777777" w:rsidR="00B50050" w:rsidRDefault="00B50050" w:rsidP="0088127C">
            <w:pPr>
              <w:pStyle w:val="OtherTableBody"/>
            </w:pPr>
          </w:p>
        </w:tc>
        <w:tc>
          <w:tcPr>
            <w:tcW w:w="1400" w:type="dxa"/>
          </w:tcPr>
          <w:p w14:paraId="06AE88A0" w14:textId="77777777" w:rsidR="00B50050" w:rsidRDefault="00B50050" w:rsidP="0088127C">
            <w:pPr>
              <w:pStyle w:val="OtherTableBody"/>
            </w:pPr>
            <w:r>
              <w:t>HGNC-Symb</w:t>
            </w:r>
          </w:p>
        </w:tc>
        <w:tc>
          <w:tcPr>
            <w:tcW w:w="4200" w:type="dxa"/>
          </w:tcPr>
          <w:p w14:paraId="70BC1E71" w14:textId="77777777" w:rsidR="00B50050" w:rsidRDefault="00B50050" w:rsidP="0088127C">
            <w:pPr>
              <w:pStyle w:val="OtherTableBody"/>
            </w:pPr>
          </w:p>
        </w:tc>
      </w:tr>
      <w:tr w:rsidR="00B50050" w14:paraId="3AE30556" w14:textId="77777777" w:rsidTr="00195548">
        <w:tc>
          <w:tcPr>
            <w:tcW w:w="600" w:type="dxa"/>
          </w:tcPr>
          <w:p w14:paraId="29CF03E3" w14:textId="77777777" w:rsidR="00B50050" w:rsidRDefault="00B50050" w:rsidP="0088127C">
            <w:pPr>
              <w:pStyle w:val="OtherTableBody"/>
            </w:pPr>
          </w:p>
        </w:tc>
        <w:tc>
          <w:tcPr>
            <w:tcW w:w="600" w:type="dxa"/>
          </w:tcPr>
          <w:p w14:paraId="05D4EF9D" w14:textId="77777777" w:rsidR="00B50050" w:rsidRDefault="00B50050" w:rsidP="0088127C">
            <w:pPr>
              <w:pStyle w:val="OtherTableBody"/>
            </w:pPr>
            <w:r>
              <w:t>0396</w:t>
            </w:r>
          </w:p>
        </w:tc>
        <w:tc>
          <w:tcPr>
            <w:tcW w:w="2600" w:type="dxa"/>
          </w:tcPr>
          <w:p w14:paraId="54F90CD6" w14:textId="77777777" w:rsidR="00B50050" w:rsidRDefault="00B50050" w:rsidP="0088127C">
            <w:pPr>
              <w:pStyle w:val="OtherTableBody"/>
            </w:pPr>
          </w:p>
        </w:tc>
        <w:tc>
          <w:tcPr>
            <w:tcW w:w="1400" w:type="dxa"/>
          </w:tcPr>
          <w:p w14:paraId="716E4D6C" w14:textId="77777777" w:rsidR="00B50050" w:rsidRDefault="00B50050" w:rsidP="0088127C">
            <w:pPr>
              <w:pStyle w:val="OtherTableBody"/>
            </w:pPr>
            <w:r>
              <w:t>HGVS.c</w:t>
            </w:r>
          </w:p>
        </w:tc>
        <w:tc>
          <w:tcPr>
            <w:tcW w:w="4200" w:type="dxa"/>
          </w:tcPr>
          <w:p w14:paraId="2F9D26B7" w14:textId="77777777" w:rsidR="00B50050" w:rsidRDefault="00B50050" w:rsidP="0088127C">
            <w:pPr>
              <w:pStyle w:val="OtherTableBody"/>
            </w:pPr>
          </w:p>
        </w:tc>
      </w:tr>
      <w:tr w:rsidR="00B50050" w14:paraId="2AE6855D" w14:textId="77777777" w:rsidTr="00195548">
        <w:tc>
          <w:tcPr>
            <w:tcW w:w="600" w:type="dxa"/>
          </w:tcPr>
          <w:p w14:paraId="32507954" w14:textId="77777777" w:rsidR="00B50050" w:rsidRDefault="00B50050" w:rsidP="0088127C">
            <w:pPr>
              <w:pStyle w:val="OtherTableBody"/>
            </w:pPr>
          </w:p>
        </w:tc>
        <w:tc>
          <w:tcPr>
            <w:tcW w:w="600" w:type="dxa"/>
          </w:tcPr>
          <w:p w14:paraId="544B5120" w14:textId="77777777" w:rsidR="00B50050" w:rsidRDefault="00B50050" w:rsidP="0088127C">
            <w:pPr>
              <w:pStyle w:val="OtherTableBody"/>
            </w:pPr>
            <w:r>
              <w:t>0396</w:t>
            </w:r>
          </w:p>
        </w:tc>
        <w:tc>
          <w:tcPr>
            <w:tcW w:w="2600" w:type="dxa"/>
          </w:tcPr>
          <w:p w14:paraId="687408A5" w14:textId="77777777" w:rsidR="00B50050" w:rsidRDefault="00B50050" w:rsidP="0088127C">
            <w:pPr>
              <w:pStyle w:val="OtherTableBody"/>
            </w:pPr>
          </w:p>
        </w:tc>
        <w:tc>
          <w:tcPr>
            <w:tcW w:w="1400" w:type="dxa"/>
          </w:tcPr>
          <w:p w14:paraId="467CA1D8" w14:textId="77777777" w:rsidR="00B50050" w:rsidRDefault="00B50050" w:rsidP="0088127C">
            <w:pPr>
              <w:pStyle w:val="OtherTableBody"/>
            </w:pPr>
            <w:r>
              <w:t>HGVS.g</w:t>
            </w:r>
          </w:p>
        </w:tc>
        <w:tc>
          <w:tcPr>
            <w:tcW w:w="4200" w:type="dxa"/>
          </w:tcPr>
          <w:p w14:paraId="3659B7A2" w14:textId="77777777" w:rsidR="00B50050" w:rsidRDefault="00B50050" w:rsidP="0088127C">
            <w:pPr>
              <w:pStyle w:val="OtherTableBody"/>
            </w:pPr>
          </w:p>
        </w:tc>
      </w:tr>
      <w:tr w:rsidR="00B50050" w14:paraId="63A55E80" w14:textId="77777777" w:rsidTr="00195548">
        <w:tc>
          <w:tcPr>
            <w:tcW w:w="600" w:type="dxa"/>
          </w:tcPr>
          <w:p w14:paraId="68970D82" w14:textId="77777777" w:rsidR="00B50050" w:rsidRDefault="00B50050" w:rsidP="0088127C">
            <w:pPr>
              <w:pStyle w:val="OtherTableBody"/>
            </w:pPr>
          </w:p>
        </w:tc>
        <w:tc>
          <w:tcPr>
            <w:tcW w:w="600" w:type="dxa"/>
          </w:tcPr>
          <w:p w14:paraId="05EE346F" w14:textId="77777777" w:rsidR="00B50050" w:rsidRDefault="00B50050" w:rsidP="0088127C">
            <w:pPr>
              <w:pStyle w:val="OtherTableBody"/>
            </w:pPr>
            <w:r>
              <w:t>0396</w:t>
            </w:r>
          </w:p>
        </w:tc>
        <w:tc>
          <w:tcPr>
            <w:tcW w:w="2600" w:type="dxa"/>
          </w:tcPr>
          <w:p w14:paraId="1E5E31A3" w14:textId="77777777" w:rsidR="00B50050" w:rsidRDefault="00B50050" w:rsidP="0088127C">
            <w:pPr>
              <w:pStyle w:val="OtherTableBody"/>
            </w:pPr>
          </w:p>
        </w:tc>
        <w:tc>
          <w:tcPr>
            <w:tcW w:w="1400" w:type="dxa"/>
          </w:tcPr>
          <w:p w14:paraId="1EA2ED3E" w14:textId="77777777" w:rsidR="00B50050" w:rsidRDefault="00B50050" w:rsidP="0088127C">
            <w:pPr>
              <w:pStyle w:val="OtherTableBody"/>
            </w:pPr>
            <w:r>
              <w:t>HGVS.p</w:t>
            </w:r>
          </w:p>
        </w:tc>
        <w:tc>
          <w:tcPr>
            <w:tcW w:w="4200" w:type="dxa"/>
          </w:tcPr>
          <w:p w14:paraId="6B7431BF" w14:textId="77777777" w:rsidR="00B50050" w:rsidRDefault="00B50050" w:rsidP="0088127C">
            <w:pPr>
              <w:pStyle w:val="OtherTableBody"/>
            </w:pPr>
          </w:p>
        </w:tc>
      </w:tr>
      <w:tr w:rsidR="00B50050" w14:paraId="72D178DB" w14:textId="77777777" w:rsidTr="00195548">
        <w:tc>
          <w:tcPr>
            <w:tcW w:w="600" w:type="dxa"/>
          </w:tcPr>
          <w:p w14:paraId="5A2746EA" w14:textId="77777777" w:rsidR="00B50050" w:rsidRDefault="00B50050" w:rsidP="0088127C">
            <w:pPr>
              <w:pStyle w:val="OtherTableBody"/>
            </w:pPr>
          </w:p>
        </w:tc>
        <w:tc>
          <w:tcPr>
            <w:tcW w:w="600" w:type="dxa"/>
          </w:tcPr>
          <w:p w14:paraId="2FD866DC" w14:textId="77777777" w:rsidR="00B50050" w:rsidRDefault="00B50050" w:rsidP="0088127C">
            <w:pPr>
              <w:pStyle w:val="OtherTableBody"/>
            </w:pPr>
            <w:r>
              <w:t>0396</w:t>
            </w:r>
          </w:p>
        </w:tc>
        <w:tc>
          <w:tcPr>
            <w:tcW w:w="2600" w:type="dxa"/>
          </w:tcPr>
          <w:p w14:paraId="1BEED653" w14:textId="77777777" w:rsidR="00B50050" w:rsidRDefault="00B50050" w:rsidP="0088127C">
            <w:pPr>
              <w:pStyle w:val="OtherTableBody"/>
            </w:pPr>
          </w:p>
        </w:tc>
        <w:tc>
          <w:tcPr>
            <w:tcW w:w="1400" w:type="dxa"/>
          </w:tcPr>
          <w:p w14:paraId="34A0DDCF" w14:textId="77777777" w:rsidR="00B50050" w:rsidRDefault="00B50050" w:rsidP="0088127C">
            <w:pPr>
              <w:pStyle w:val="OtherTableBody"/>
            </w:pPr>
            <w:r>
              <w:t>HHC</w:t>
            </w:r>
          </w:p>
        </w:tc>
        <w:tc>
          <w:tcPr>
            <w:tcW w:w="4200" w:type="dxa"/>
          </w:tcPr>
          <w:p w14:paraId="1A6A15C2" w14:textId="77777777" w:rsidR="00B50050" w:rsidRDefault="00B50050" w:rsidP="0088127C">
            <w:pPr>
              <w:pStyle w:val="OtherTableBody"/>
            </w:pPr>
          </w:p>
        </w:tc>
      </w:tr>
      <w:tr w:rsidR="00B50050" w14:paraId="61B09282" w14:textId="77777777" w:rsidTr="00195548">
        <w:tc>
          <w:tcPr>
            <w:tcW w:w="600" w:type="dxa"/>
          </w:tcPr>
          <w:p w14:paraId="69167167" w14:textId="77777777" w:rsidR="00B50050" w:rsidRDefault="00B50050" w:rsidP="0088127C">
            <w:pPr>
              <w:pStyle w:val="OtherTableBody"/>
            </w:pPr>
          </w:p>
        </w:tc>
        <w:tc>
          <w:tcPr>
            <w:tcW w:w="600" w:type="dxa"/>
          </w:tcPr>
          <w:p w14:paraId="1D096266" w14:textId="77777777" w:rsidR="00B50050" w:rsidRDefault="00B50050" w:rsidP="0088127C">
            <w:pPr>
              <w:pStyle w:val="OtherTableBody"/>
            </w:pPr>
            <w:r>
              <w:t>0396</w:t>
            </w:r>
          </w:p>
        </w:tc>
        <w:tc>
          <w:tcPr>
            <w:tcW w:w="2600" w:type="dxa"/>
          </w:tcPr>
          <w:p w14:paraId="0C109EB3" w14:textId="77777777" w:rsidR="00B50050" w:rsidRDefault="00B50050" w:rsidP="0088127C">
            <w:pPr>
              <w:pStyle w:val="OtherTableBody"/>
            </w:pPr>
          </w:p>
        </w:tc>
        <w:tc>
          <w:tcPr>
            <w:tcW w:w="1400" w:type="dxa"/>
          </w:tcPr>
          <w:p w14:paraId="74A502FB" w14:textId="77777777" w:rsidR="00B50050" w:rsidRDefault="00B50050" w:rsidP="0088127C">
            <w:pPr>
              <w:pStyle w:val="OtherTableBody"/>
            </w:pPr>
            <w:r>
              <w:t>HI</w:t>
            </w:r>
          </w:p>
        </w:tc>
        <w:tc>
          <w:tcPr>
            <w:tcW w:w="4200" w:type="dxa"/>
          </w:tcPr>
          <w:p w14:paraId="79703BBC" w14:textId="77777777" w:rsidR="00B50050" w:rsidRDefault="00B50050" w:rsidP="0088127C">
            <w:pPr>
              <w:pStyle w:val="OtherTableBody"/>
            </w:pPr>
          </w:p>
        </w:tc>
      </w:tr>
      <w:tr w:rsidR="00B50050" w14:paraId="1496681F" w14:textId="77777777" w:rsidTr="00195548">
        <w:tc>
          <w:tcPr>
            <w:tcW w:w="600" w:type="dxa"/>
          </w:tcPr>
          <w:p w14:paraId="4DF15EC4" w14:textId="77777777" w:rsidR="00B50050" w:rsidRDefault="00B50050" w:rsidP="0088127C">
            <w:pPr>
              <w:pStyle w:val="OtherTableBody"/>
            </w:pPr>
          </w:p>
        </w:tc>
        <w:tc>
          <w:tcPr>
            <w:tcW w:w="600" w:type="dxa"/>
          </w:tcPr>
          <w:p w14:paraId="3FCD615E" w14:textId="77777777" w:rsidR="00B50050" w:rsidRDefault="00B50050" w:rsidP="0088127C">
            <w:pPr>
              <w:pStyle w:val="OtherTableBody"/>
            </w:pPr>
            <w:r>
              <w:t>0396</w:t>
            </w:r>
          </w:p>
        </w:tc>
        <w:tc>
          <w:tcPr>
            <w:tcW w:w="2600" w:type="dxa"/>
          </w:tcPr>
          <w:p w14:paraId="451D16A9" w14:textId="77777777" w:rsidR="00B50050" w:rsidRDefault="00B50050" w:rsidP="0088127C">
            <w:pPr>
              <w:pStyle w:val="OtherTableBody"/>
            </w:pPr>
          </w:p>
        </w:tc>
        <w:tc>
          <w:tcPr>
            <w:tcW w:w="1400" w:type="dxa"/>
          </w:tcPr>
          <w:p w14:paraId="07FB1E20" w14:textId="77777777" w:rsidR="00B50050" w:rsidRDefault="00B50050" w:rsidP="0088127C">
            <w:pPr>
              <w:pStyle w:val="OtherTableBody"/>
            </w:pPr>
            <w:r>
              <w:t>HL7nnnn</w:t>
            </w:r>
          </w:p>
        </w:tc>
        <w:tc>
          <w:tcPr>
            <w:tcW w:w="4200" w:type="dxa"/>
          </w:tcPr>
          <w:p w14:paraId="47BF651A" w14:textId="77777777" w:rsidR="00B50050" w:rsidRDefault="00B50050" w:rsidP="0088127C">
            <w:pPr>
              <w:pStyle w:val="OtherTableBody"/>
            </w:pPr>
          </w:p>
        </w:tc>
      </w:tr>
      <w:tr w:rsidR="00B50050" w14:paraId="03D67E8B" w14:textId="77777777" w:rsidTr="00195548">
        <w:tc>
          <w:tcPr>
            <w:tcW w:w="600" w:type="dxa"/>
          </w:tcPr>
          <w:p w14:paraId="69252049" w14:textId="77777777" w:rsidR="00B50050" w:rsidRDefault="00B50050" w:rsidP="0088127C">
            <w:pPr>
              <w:pStyle w:val="OtherTableBody"/>
            </w:pPr>
          </w:p>
        </w:tc>
        <w:tc>
          <w:tcPr>
            <w:tcW w:w="600" w:type="dxa"/>
          </w:tcPr>
          <w:p w14:paraId="5054851B" w14:textId="77777777" w:rsidR="00B50050" w:rsidRDefault="00B50050" w:rsidP="0088127C">
            <w:pPr>
              <w:pStyle w:val="OtherTableBody"/>
            </w:pPr>
            <w:r>
              <w:t>0396</w:t>
            </w:r>
          </w:p>
        </w:tc>
        <w:tc>
          <w:tcPr>
            <w:tcW w:w="2600" w:type="dxa"/>
          </w:tcPr>
          <w:p w14:paraId="55834EEC" w14:textId="77777777" w:rsidR="00B50050" w:rsidRDefault="00B50050" w:rsidP="0088127C">
            <w:pPr>
              <w:pStyle w:val="OtherTableBody"/>
            </w:pPr>
          </w:p>
        </w:tc>
        <w:tc>
          <w:tcPr>
            <w:tcW w:w="1400" w:type="dxa"/>
          </w:tcPr>
          <w:p w14:paraId="2977A614" w14:textId="77777777" w:rsidR="00B50050" w:rsidRDefault="00B50050" w:rsidP="0088127C">
            <w:pPr>
              <w:pStyle w:val="OtherTableBody"/>
            </w:pPr>
            <w:r>
              <w:t>HOT</w:t>
            </w:r>
          </w:p>
        </w:tc>
        <w:tc>
          <w:tcPr>
            <w:tcW w:w="4200" w:type="dxa"/>
          </w:tcPr>
          <w:p w14:paraId="6E2B07C8" w14:textId="77777777" w:rsidR="00B50050" w:rsidRDefault="00B50050" w:rsidP="0088127C">
            <w:pPr>
              <w:pStyle w:val="OtherTableBody"/>
            </w:pPr>
          </w:p>
        </w:tc>
      </w:tr>
      <w:tr w:rsidR="00B50050" w14:paraId="05735DC4" w14:textId="77777777" w:rsidTr="00195548">
        <w:tc>
          <w:tcPr>
            <w:tcW w:w="600" w:type="dxa"/>
          </w:tcPr>
          <w:p w14:paraId="56C149C6" w14:textId="77777777" w:rsidR="00B50050" w:rsidRDefault="00B50050" w:rsidP="0088127C">
            <w:pPr>
              <w:pStyle w:val="OtherTableBody"/>
            </w:pPr>
          </w:p>
        </w:tc>
        <w:tc>
          <w:tcPr>
            <w:tcW w:w="600" w:type="dxa"/>
          </w:tcPr>
          <w:p w14:paraId="5038225F" w14:textId="77777777" w:rsidR="00B50050" w:rsidRDefault="00B50050" w:rsidP="0088127C">
            <w:pPr>
              <w:pStyle w:val="OtherTableBody"/>
            </w:pPr>
            <w:r>
              <w:t>0396</w:t>
            </w:r>
          </w:p>
        </w:tc>
        <w:tc>
          <w:tcPr>
            <w:tcW w:w="2600" w:type="dxa"/>
          </w:tcPr>
          <w:p w14:paraId="148B7081" w14:textId="77777777" w:rsidR="00B50050" w:rsidRDefault="00B50050" w:rsidP="0088127C">
            <w:pPr>
              <w:pStyle w:val="OtherTableBody"/>
            </w:pPr>
          </w:p>
        </w:tc>
        <w:tc>
          <w:tcPr>
            <w:tcW w:w="1400" w:type="dxa"/>
          </w:tcPr>
          <w:p w14:paraId="4467BE1C" w14:textId="77777777" w:rsidR="00B50050" w:rsidRDefault="00B50050" w:rsidP="0088127C">
            <w:pPr>
              <w:pStyle w:val="OtherTableBody"/>
            </w:pPr>
            <w:r>
              <w:t>HPC</w:t>
            </w:r>
          </w:p>
        </w:tc>
        <w:tc>
          <w:tcPr>
            <w:tcW w:w="4200" w:type="dxa"/>
          </w:tcPr>
          <w:p w14:paraId="5AF50951" w14:textId="77777777" w:rsidR="00B50050" w:rsidRDefault="00B50050" w:rsidP="0088127C">
            <w:pPr>
              <w:pStyle w:val="OtherTableBody"/>
            </w:pPr>
          </w:p>
        </w:tc>
      </w:tr>
      <w:tr w:rsidR="00B50050" w14:paraId="69FF3992" w14:textId="77777777" w:rsidTr="00195548">
        <w:tc>
          <w:tcPr>
            <w:tcW w:w="600" w:type="dxa"/>
          </w:tcPr>
          <w:p w14:paraId="35E0ECEA" w14:textId="77777777" w:rsidR="00B50050" w:rsidRDefault="00B50050" w:rsidP="0088127C">
            <w:pPr>
              <w:pStyle w:val="OtherTableBody"/>
            </w:pPr>
          </w:p>
        </w:tc>
        <w:tc>
          <w:tcPr>
            <w:tcW w:w="600" w:type="dxa"/>
          </w:tcPr>
          <w:p w14:paraId="10ED9624" w14:textId="77777777" w:rsidR="00B50050" w:rsidRDefault="00B50050" w:rsidP="0088127C">
            <w:pPr>
              <w:pStyle w:val="OtherTableBody"/>
            </w:pPr>
            <w:r>
              <w:t>0396</w:t>
            </w:r>
          </w:p>
        </w:tc>
        <w:tc>
          <w:tcPr>
            <w:tcW w:w="2600" w:type="dxa"/>
          </w:tcPr>
          <w:p w14:paraId="05A5A159" w14:textId="77777777" w:rsidR="00B50050" w:rsidRDefault="00B50050" w:rsidP="0088127C">
            <w:pPr>
              <w:pStyle w:val="OtherTableBody"/>
            </w:pPr>
          </w:p>
        </w:tc>
        <w:tc>
          <w:tcPr>
            <w:tcW w:w="1400" w:type="dxa"/>
          </w:tcPr>
          <w:p w14:paraId="3E2B84A3" w14:textId="77777777" w:rsidR="00B50050" w:rsidRDefault="00B50050" w:rsidP="0088127C">
            <w:pPr>
              <w:pStyle w:val="OtherTableBody"/>
            </w:pPr>
            <w:r>
              <w:t>HSLOC</w:t>
            </w:r>
          </w:p>
        </w:tc>
        <w:tc>
          <w:tcPr>
            <w:tcW w:w="4200" w:type="dxa"/>
          </w:tcPr>
          <w:p w14:paraId="268C28A0" w14:textId="77777777" w:rsidR="00B50050" w:rsidRDefault="00B50050" w:rsidP="0088127C">
            <w:pPr>
              <w:pStyle w:val="OtherTableBody"/>
            </w:pPr>
          </w:p>
        </w:tc>
      </w:tr>
      <w:tr w:rsidR="00B50050" w14:paraId="7432CCE0" w14:textId="77777777" w:rsidTr="00195548">
        <w:tc>
          <w:tcPr>
            <w:tcW w:w="600" w:type="dxa"/>
          </w:tcPr>
          <w:p w14:paraId="7F507FC2" w14:textId="77777777" w:rsidR="00B50050" w:rsidRDefault="00B50050" w:rsidP="0088127C">
            <w:pPr>
              <w:pStyle w:val="OtherTableBody"/>
            </w:pPr>
          </w:p>
        </w:tc>
        <w:tc>
          <w:tcPr>
            <w:tcW w:w="600" w:type="dxa"/>
          </w:tcPr>
          <w:p w14:paraId="4E4240FE" w14:textId="77777777" w:rsidR="00B50050" w:rsidRDefault="00B50050" w:rsidP="0088127C">
            <w:pPr>
              <w:pStyle w:val="OtherTableBody"/>
            </w:pPr>
            <w:r>
              <w:t>0396</w:t>
            </w:r>
          </w:p>
        </w:tc>
        <w:tc>
          <w:tcPr>
            <w:tcW w:w="2600" w:type="dxa"/>
          </w:tcPr>
          <w:p w14:paraId="5EC43281" w14:textId="77777777" w:rsidR="00B50050" w:rsidRDefault="00B50050" w:rsidP="0088127C">
            <w:pPr>
              <w:pStyle w:val="OtherTableBody"/>
            </w:pPr>
          </w:p>
        </w:tc>
        <w:tc>
          <w:tcPr>
            <w:tcW w:w="1400" w:type="dxa"/>
          </w:tcPr>
          <w:p w14:paraId="27D25DB9" w14:textId="77777777" w:rsidR="00B50050" w:rsidRDefault="00B50050" w:rsidP="0088127C">
            <w:pPr>
              <w:pStyle w:val="OtherTableBody"/>
            </w:pPr>
            <w:r>
              <w:t>I10</w:t>
            </w:r>
          </w:p>
        </w:tc>
        <w:tc>
          <w:tcPr>
            <w:tcW w:w="4200" w:type="dxa"/>
          </w:tcPr>
          <w:p w14:paraId="4C625A66" w14:textId="77777777" w:rsidR="00B50050" w:rsidRDefault="00B50050" w:rsidP="0088127C">
            <w:pPr>
              <w:pStyle w:val="OtherTableBody"/>
            </w:pPr>
          </w:p>
        </w:tc>
      </w:tr>
      <w:tr w:rsidR="00B50050" w14:paraId="7DB16973" w14:textId="77777777" w:rsidTr="00195548">
        <w:tc>
          <w:tcPr>
            <w:tcW w:w="600" w:type="dxa"/>
          </w:tcPr>
          <w:p w14:paraId="5BEA94B3" w14:textId="77777777" w:rsidR="00B50050" w:rsidRDefault="00B50050" w:rsidP="0088127C">
            <w:pPr>
              <w:pStyle w:val="OtherTableBody"/>
            </w:pPr>
          </w:p>
        </w:tc>
        <w:tc>
          <w:tcPr>
            <w:tcW w:w="600" w:type="dxa"/>
          </w:tcPr>
          <w:p w14:paraId="51578373" w14:textId="77777777" w:rsidR="00B50050" w:rsidRDefault="00B50050" w:rsidP="0088127C">
            <w:pPr>
              <w:pStyle w:val="OtherTableBody"/>
            </w:pPr>
            <w:r>
              <w:t>0396</w:t>
            </w:r>
          </w:p>
        </w:tc>
        <w:tc>
          <w:tcPr>
            <w:tcW w:w="2600" w:type="dxa"/>
          </w:tcPr>
          <w:p w14:paraId="255AA640" w14:textId="77777777" w:rsidR="00B50050" w:rsidRDefault="00B50050" w:rsidP="0088127C">
            <w:pPr>
              <w:pStyle w:val="OtherTableBody"/>
            </w:pPr>
          </w:p>
        </w:tc>
        <w:tc>
          <w:tcPr>
            <w:tcW w:w="1400" w:type="dxa"/>
          </w:tcPr>
          <w:p w14:paraId="21A8A611" w14:textId="77777777" w:rsidR="00B50050" w:rsidRDefault="00B50050" w:rsidP="0088127C">
            <w:pPr>
              <w:pStyle w:val="OtherTableBody"/>
            </w:pPr>
            <w:r>
              <w:t>I10C</w:t>
            </w:r>
          </w:p>
        </w:tc>
        <w:tc>
          <w:tcPr>
            <w:tcW w:w="4200" w:type="dxa"/>
          </w:tcPr>
          <w:p w14:paraId="5DF79238" w14:textId="77777777" w:rsidR="00B50050" w:rsidRDefault="00B50050" w:rsidP="0088127C">
            <w:pPr>
              <w:pStyle w:val="OtherTableBody"/>
            </w:pPr>
          </w:p>
        </w:tc>
      </w:tr>
      <w:tr w:rsidR="00B50050" w14:paraId="53000C15" w14:textId="77777777" w:rsidTr="00195548">
        <w:tc>
          <w:tcPr>
            <w:tcW w:w="600" w:type="dxa"/>
          </w:tcPr>
          <w:p w14:paraId="1A274B54" w14:textId="77777777" w:rsidR="00B50050" w:rsidRDefault="00B50050" w:rsidP="0088127C">
            <w:pPr>
              <w:pStyle w:val="OtherTableBody"/>
            </w:pPr>
          </w:p>
        </w:tc>
        <w:tc>
          <w:tcPr>
            <w:tcW w:w="600" w:type="dxa"/>
          </w:tcPr>
          <w:p w14:paraId="70819461" w14:textId="77777777" w:rsidR="00B50050" w:rsidRDefault="00B50050" w:rsidP="0088127C">
            <w:pPr>
              <w:pStyle w:val="OtherTableBody"/>
            </w:pPr>
            <w:r>
              <w:t>0396</w:t>
            </w:r>
          </w:p>
        </w:tc>
        <w:tc>
          <w:tcPr>
            <w:tcW w:w="2600" w:type="dxa"/>
          </w:tcPr>
          <w:p w14:paraId="3626364A" w14:textId="77777777" w:rsidR="00B50050" w:rsidRDefault="00B50050" w:rsidP="0088127C">
            <w:pPr>
              <w:pStyle w:val="OtherTableBody"/>
            </w:pPr>
          </w:p>
        </w:tc>
        <w:tc>
          <w:tcPr>
            <w:tcW w:w="1400" w:type="dxa"/>
          </w:tcPr>
          <w:p w14:paraId="72FD81D5" w14:textId="77777777" w:rsidR="00B50050" w:rsidRDefault="00B50050" w:rsidP="0088127C">
            <w:pPr>
              <w:pStyle w:val="OtherTableBody"/>
            </w:pPr>
            <w:r>
              <w:t>I10G2004</w:t>
            </w:r>
          </w:p>
        </w:tc>
        <w:tc>
          <w:tcPr>
            <w:tcW w:w="4200" w:type="dxa"/>
          </w:tcPr>
          <w:p w14:paraId="026AB721" w14:textId="77777777" w:rsidR="00B50050" w:rsidRDefault="00B50050" w:rsidP="0088127C">
            <w:pPr>
              <w:pStyle w:val="OtherTableBody"/>
            </w:pPr>
          </w:p>
        </w:tc>
      </w:tr>
      <w:tr w:rsidR="00B50050" w14:paraId="2E266A07" w14:textId="77777777" w:rsidTr="00195548">
        <w:tc>
          <w:tcPr>
            <w:tcW w:w="600" w:type="dxa"/>
          </w:tcPr>
          <w:p w14:paraId="43DC6A15" w14:textId="77777777" w:rsidR="00B50050" w:rsidRDefault="00B50050" w:rsidP="0088127C">
            <w:pPr>
              <w:pStyle w:val="OtherTableBody"/>
            </w:pPr>
          </w:p>
        </w:tc>
        <w:tc>
          <w:tcPr>
            <w:tcW w:w="600" w:type="dxa"/>
          </w:tcPr>
          <w:p w14:paraId="79DE7A0C" w14:textId="77777777" w:rsidR="00B50050" w:rsidRDefault="00B50050" w:rsidP="0088127C">
            <w:pPr>
              <w:pStyle w:val="OtherTableBody"/>
            </w:pPr>
            <w:r>
              <w:t>0396</w:t>
            </w:r>
          </w:p>
        </w:tc>
        <w:tc>
          <w:tcPr>
            <w:tcW w:w="2600" w:type="dxa"/>
          </w:tcPr>
          <w:p w14:paraId="66FD1711" w14:textId="77777777" w:rsidR="00B50050" w:rsidRDefault="00B50050" w:rsidP="0088127C">
            <w:pPr>
              <w:pStyle w:val="OtherTableBody"/>
            </w:pPr>
          </w:p>
        </w:tc>
        <w:tc>
          <w:tcPr>
            <w:tcW w:w="1400" w:type="dxa"/>
          </w:tcPr>
          <w:p w14:paraId="166AD8FF" w14:textId="77777777" w:rsidR="00B50050" w:rsidRDefault="00B50050" w:rsidP="0088127C">
            <w:pPr>
              <w:pStyle w:val="OtherTableBody"/>
            </w:pPr>
            <w:r>
              <w:t>I10G2005</w:t>
            </w:r>
          </w:p>
        </w:tc>
        <w:tc>
          <w:tcPr>
            <w:tcW w:w="4200" w:type="dxa"/>
          </w:tcPr>
          <w:p w14:paraId="1C135EBE" w14:textId="77777777" w:rsidR="00B50050" w:rsidRDefault="00B50050" w:rsidP="0088127C">
            <w:pPr>
              <w:pStyle w:val="OtherTableBody"/>
            </w:pPr>
          </w:p>
        </w:tc>
      </w:tr>
      <w:tr w:rsidR="00B50050" w14:paraId="248CC73F" w14:textId="77777777" w:rsidTr="00195548">
        <w:tc>
          <w:tcPr>
            <w:tcW w:w="600" w:type="dxa"/>
          </w:tcPr>
          <w:p w14:paraId="12BE6191" w14:textId="77777777" w:rsidR="00B50050" w:rsidRDefault="00B50050" w:rsidP="0088127C">
            <w:pPr>
              <w:pStyle w:val="OtherTableBody"/>
            </w:pPr>
          </w:p>
        </w:tc>
        <w:tc>
          <w:tcPr>
            <w:tcW w:w="600" w:type="dxa"/>
          </w:tcPr>
          <w:p w14:paraId="2CB1B50B" w14:textId="77777777" w:rsidR="00B50050" w:rsidRDefault="00B50050" w:rsidP="0088127C">
            <w:pPr>
              <w:pStyle w:val="OtherTableBody"/>
            </w:pPr>
            <w:r>
              <w:t>0396</w:t>
            </w:r>
          </w:p>
        </w:tc>
        <w:tc>
          <w:tcPr>
            <w:tcW w:w="2600" w:type="dxa"/>
          </w:tcPr>
          <w:p w14:paraId="387B37C5" w14:textId="77777777" w:rsidR="00B50050" w:rsidRDefault="00B50050" w:rsidP="0088127C">
            <w:pPr>
              <w:pStyle w:val="OtherTableBody"/>
            </w:pPr>
          </w:p>
        </w:tc>
        <w:tc>
          <w:tcPr>
            <w:tcW w:w="1400" w:type="dxa"/>
          </w:tcPr>
          <w:p w14:paraId="6A17530F" w14:textId="77777777" w:rsidR="00B50050" w:rsidRDefault="00B50050" w:rsidP="0088127C">
            <w:pPr>
              <w:pStyle w:val="OtherTableBody"/>
            </w:pPr>
            <w:r>
              <w:t>I10G2006</w:t>
            </w:r>
          </w:p>
        </w:tc>
        <w:tc>
          <w:tcPr>
            <w:tcW w:w="4200" w:type="dxa"/>
          </w:tcPr>
          <w:p w14:paraId="1BDA6621" w14:textId="77777777" w:rsidR="00B50050" w:rsidRDefault="00B50050" w:rsidP="0088127C">
            <w:pPr>
              <w:pStyle w:val="OtherTableBody"/>
            </w:pPr>
          </w:p>
        </w:tc>
      </w:tr>
      <w:tr w:rsidR="00B50050" w14:paraId="0D9A67A6" w14:textId="77777777" w:rsidTr="00195548">
        <w:tc>
          <w:tcPr>
            <w:tcW w:w="600" w:type="dxa"/>
          </w:tcPr>
          <w:p w14:paraId="47C48BC3" w14:textId="77777777" w:rsidR="00B50050" w:rsidRDefault="00B50050" w:rsidP="0088127C">
            <w:pPr>
              <w:pStyle w:val="OtherTableBody"/>
            </w:pPr>
          </w:p>
        </w:tc>
        <w:tc>
          <w:tcPr>
            <w:tcW w:w="600" w:type="dxa"/>
          </w:tcPr>
          <w:p w14:paraId="5A328371" w14:textId="77777777" w:rsidR="00B50050" w:rsidRDefault="00B50050" w:rsidP="0088127C">
            <w:pPr>
              <w:pStyle w:val="OtherTableBody"/>
            </w:pPr>
            <w:r>
              <w:t>0396</w:t>
            </w:r>
          </w:p>
        </w:tc>
        <w:tc>
          <w:tcPr>
            <w:tcW w:w="2600" w:type="dxa"/>
          </w:tcPr>
          <w:p w14:paraId="5EE96A74" w14:textId="77777777" w:rsidR="00B50050" w:rsidRDefault="00B50050" w:rsidP="0088127C">
            <w:pPr>
              <w:pStyle w:val="OtherTableBody"/>
            </w:pPr>
          </w:p>
        </w:tc>
        <w:tc>
          <w:tcPr>
            <w:tcW w:w="1400" w:type="dxa"/>
          </w:tcPr>
          <w:p w14:paraId="3BA5CD44" w14:textId="77777777" w:rsidR="00B50050" w:rsidRDefault="00B50050" w:rsidP="0088127C">
            <w:pPr>
              <w:pStyle w:val="OtherTableBody"/>
            </w:pPr>
            <w:r>
              <w:t>I10P</w:t>
            </w:r>
          </w:p>
        </w:tc>
        <w:tc>
          <w:tcPr>
            <w:tcW w:w="4200" w:type="dxa"/>
          </w:tcPr>
          <w:p w14:paraId="62C07D79" w14:textId="77777777" w:rsidR="00B50050" w:rsidRDefault="00B50050" w:rsidP="0088127C">
            <w:pPr>
              <w:pStyle w:val="OtherTableBody"/>
            </w:pPr>
          </w:p>
        </w:tc>
      </w:tr>
      <w:tr w:rsidR="00B50050" w14:paraId="28297651" w14:textId="77777777" w:rsidTr="00195548">
        <w:tc>
          <w:tcPr>
            <w:tcW w:w="600" w:type="dxa"/>
          </w:tcPr>
          <w:p w14:paraId="7786F2DD" w14:textId="77777777" w:rsidR="00B50050" w:rsidRDefault="00B50050" w:rsidP="0088127C">
            <w:pPr>
              <w:pStyle w:val="OtherTableBody"/>
            </w:pPr>
          </w:p>
        </w:tc>
        <w:tc>
          <w:tcPr>
            <w:tcW w:w="600" w:type="dxa"/>
          </w:tcPr>
          <w:p w14:paraId="0F2004E5" w14:textId="77777777" w:rsidR="00B50050" w:rsidRDefault="00B50050" w:rsidP="0088127C">
            <w:pPr>
              <w:pStyle w:val="OtherTableBody"/>
            </w:pPr>
            <w:r>
              <w:t>0396</w:t>
            </w:r>
          </w:p>
        </w:tc>
        <w:tc>
          <w:tcPr>
            <w:tcW w:w="2600" w:type="dxa"/>
          </w:tcPr>
          <w:p w14:paraId="5A687B5D" w14:textId="77777777" w:rsidR="00B50050" w:rsidRDefault="00B50050" w:rsidP="0088127C">
            <w:pPr>
              <w:pStyle w:val="OtherTableBody"/>
            </w:pPr>
          </w:p>
        </w:tc>
        <w:tc>
          <w:tcPr>
            <w:tcW w:w="1400" w:type="dxa"/>
          </w:tcPr>
          <w:p w14:paraId="75518522" w14:textId="77777777" w:rsidR="00B50050" w:rsidRDefault="00B50050" w:rsidP="0088127C">
            <w:pPr>
              <w:pStyle w:val="OtherTableBody"/>
            </w:pPr>
            <w:r>
              <w:t>I10P0</w:t>
            </w:r>
          </w:p>
        </w:tc>
        <w:tc>
          <w:tcPr>
            <w:tcW w:w="4200" w:type="dxa"/>
          </w:tcPr>
          <w:p w14:paraId="536D6E33" w14:textId="77777777" w:rsidR="00B50050" w:rsidRDefault="00B50050" w:rsidP="0088127C">
            <w:pPr>
              <w:pStyle w:val="OtherTableBody"/>
            </w:pPr>
          </w:p>
        </w:tc>
      </w:tr>
      <w:tr w:rsidR="00B50050" w14:paraId="235D4971" w14:textId="77777777" w:rsidTr="00195548">
        <w:tc>
          <w:tcPr>
            <w:tcW w:w="600" w:type="dxa"/>
          </w:tcPr>
          <w:p w14:paraId="59ACC875" w14:textId="77777777" w:rsidR="00B50050" w:rsidRDefault="00B50050" w:rsidP="0088127C">
            <w:pPr>
              <w:pStyle w:val="OtherTableBody"/>
            </w:pPr>
          </w:p>
        </w:tc>
        <w:tc>
          <w:tcPr>
            <w:tcW w:w="600" w:type="dxa"/>
          </w:tcPr>
          <w:p w14:paraId="549311D6" w14:textId="77777777" w:rsidR="00B50050" w:rsidRDefault="00B50050" w:rsidP="0088127C">
            <w:pPr>
              <w:pStyle w:val="OtherTableBody"/>
            </w:pPr>
            <w:r>
              <w:t>0396</w:t>
            </w:r>
          </w:p>
        </w:tc>
        <w:tc>
          <w:tcPr>
            <w:tcW w:w="2600" w:type="dxa"/>
          </w:tcPr>
          <w:p w14:paraId="292016B6" w14:textId="77777777" w:rsidR="00B50050" w:rsidRDefault="00B50050" w:rsidP="0088127C">
            <w:pPr>
              <w:pStyle w:val="OtherTableBody"/>
            </w:pPr>
          </w:p>
        </w:tc>
        <w:tc>
          <w:tcPr>
            <w:tcW w:w="1400" w:type="dxa"/>
          </w:tcPr>
          <w:p w14:paraId="4F140109" w14:textId="77777777" w:rsidR="00B50050" w:rsidRDefault="00B50050" w:rsidP="0088127C">
            <w:pPr>
              <w:pStyle w:val="OtherTableBody"/>
            </w:pPr>
            <w:r>
              <w:t>I9</w:t>
            </w:r>
          </w:p>
        </w:tc>
        <w:tc>
          <w:tcPr>
            <w:tcW w:w="4200" w:type="dxa"/>
          </w:tcPr>
          <w:p w14:paraId="4D788398" w14:textId="77777777" w:rsidR="00B50050" w:rsidRDefault="00B50050" w:rsidP="0088127C">
            <w:pPr>
              <w:pStyle w:val="OtherTableBody"/>
            </w:pPr>
          </w:p>
        </w:tc>
      </w:tr>
      <w:tr w:rsidR="00B50050" w14:paraId="7C12D5B1" w14:textId="77777777" w:rsidTr="00195548">
        <w:tc>
          <w:tcPr>
            <w:tcW w:w="600" w:type="dxa"/>
          </w:tcPr>
          <w:p w14:paraId="4CD74B1E" w14:textId="77777777" w:rsidR="00B50050" w:rsidRDefault="00B50050" w:rsidP="0088127C">
            <w:pPr>
              <w:pStyle w:val="OtherTableBody"/>
            </w:pPr>
          </w:p>
        </w:tc>
        <w:tc>
          <w:tcPr>
            <w:tcW w:w="600" w:type="dxa"/>
          </w:tcPr>
          <w:p w14:paraId="7A699A48" w14:textId="77777777" w:rsidR="00B50050" w:rsidRDefault="00B50050" w:rsidP="0088127C">
            <w:pPr>
              <w:pStyle w:val="OtherTableBody"/>
            </w:pPr>
            <w:r>
              <w:t>0396</w:t>
            </w:r>
          </w:p>
        </w:tc>
        <w:tc>
          <w:tcPr>
            <w:tcW w:w="2600" w:type="dxa"/>
          </w:tcPr>
          <w:p w14:paraId="4050BAEF" w14:textId="77777777" w:rsidR="00B50050" w:rsidRDefault="00B50050" w:rsidP="0088127C">
            <w:pPr>
              <w:pStyle w:val="OtherTableBody"/>
            </w:pPr>
          </w:p>
        </w:tc>
        <w:tc>
          <w:tcPr>
            <w:tcW w:w="1400" w:type="dxa"/>
          </w:tcPr>
          <w:p w14:paraId="7420498C" w14:textId="77777777" w:rsidR="00B50050" w:rsidRDefault="00B50050" w:rsidP="0088127C">
            <w:pPr>
              <w:pStyle w:val="OtherTableBody"/>
            </w:pPr>
            <w:r>
              <w:t>I9C</w:t>
            </w:r>
          </w:p>
        </w:tc>
        <w:tc>
          <w:tcPr>
            <w:tcW w:w="4200" w:type="dxa"/>
          </w:tcPr>
          <w:p w14:paraId="15B28130" w14:textId="77777777" w:rsidR="00B50050" w:rsidRDefault="00B50050" w:rsidP="0088127C">
            <w:pPr>
              <w:pStyle w:val="OtherTableBody"/>
            </w:pPr>
          </w:p>
        </w:tc>
      </w:tr>
      <w:tr w:rsidR="00B50050" w14:paraId="3BBC3FD1" w14:textId="77777777" w:rsidTr="00195548">
        <w:tc>
          <w:tcPr>
            <w:tcW w:w="600" w:type="dxa"/>
          </w:tcPr>
          <w:p w14:paraId="799CDD89" w14:textId="77777777" w:rsidR="00B50050" w:rsidRDefault="00B50050" w:rsidP="0088127C">
            <w:pPr>
              <w:pStyle w:val="OtherTableBody"/>
            </w:pPr>
          </w:p>
        </w:tc>
        <w:tc>
          <w:tcPr>
            <w:tcW w:w="600" w:type="dxa"/>
          </w:tcPr>
          <w:p w14:paraId="11EBC2E3" w14:textId="77777777" w:rsidR="00B50050" w:rsidRDefault="00B50050" w:rsidP="0088127C">
            <w:pPr>
              <w:pStyle w:val="OtherTableBody"/>
            </w:pPr>
            <w:r>
              <w:t>0396</w:t>
            </w:r>
          </w:p>
        </w:tc>
        <w:tc>
          <w:tcPr>
            <w:tcW w:w="2600" w:type="dxa"/>
          </w:tcPr>
          <w:p w14:paraId="1CA04A85" w14:textId="77777777" w:rsidR="00B50050" w:rsidRDefault="00B50050" w:rsidP="0088127C">
            <w:pPr>
              <w:pStyle w:val="OtherTableBody"/>
            </w:pPr>
          </w:p>
        </w:tc>
        <w:tc>
          <w:tcPr>
            <w:tcW w:w="1400" w:type="dxa"/>
          </w:tcPr>
          <w:p w14:paraId="4C5791CE" w14:textId="77777777" w:rsidR="00B50050" w:rsidRDefault="00B50050" w:rsidP="0088127C">
            <w:pPr>
              <w:pStyle w:val="OtherTableBody"/>
            </w:pPr>
            <w:r>
              <w:t>I9CDX</w:t>
            </w:r>
          </w:p>
        </w:tc>
        <w:tc>
          <w:tcPr>
            <w:tcW w:w="4200" w:type="dxa"/>
          </w:tcPr>
          <w:p w14:paraId="56815C3C" w14:textId="77777777" w:rsidR="00B50050" w:rsidRDefault="00B50050" w:rsidP="0088127C">
            <w:pPr>
              <w:pStyle w:val="OtherTableBody"/>
            </w:pPr>
          </w:p>
        </w:tc>
      </w:tr>
      <w:tr w:rsidR="00B50050" w14:paraId="7AB6CB48" w14:textId="77777777" w:rsidTr="00195548">
        <w:tc>
          <w:tcPr>
            <w:tcW w:w="600" w:type="dxa"/>
          </w:tcPr>
          <w:p w14:paraId="3FE8FC7C" w14:textId="77777777" w:rsidR="00B50050" w:rsidRDefault="00B50050" w:rsidP="0088127C">
            <w:pPr>
              <w:pStyle w:val="OtherTableBody"/>
            </w:pPr>
          </w:p>
        </w:tc>
        <w:tc>
          <w:tcPr>
            <w:tcW w:w="600" w:type="dxa"/>
          </w:tcPr>
          <w:p w14:paraId="682AE66E" w14:textId="77777777" w:rsidR="00B50050" w:rsidRDefault="00B50050" w:rsidP="0088127C">
            <w:pPr>
              <w:pStyle w:val="OtherTableBody"/>
            </w:pPr>
            <w:r>
              <w:t>0396</w:t>
            </w:r>
          </w:p>
        </w:tc>
        <w:tc>
          <w:tcPr>
            <w:tcW w:w="2600" w:type="dxa"/>
          </w:tcPr>
          <w:p w14:paraId="50D6EB71" w14:textId="77777777" w:rsidR="00B50050" w:rsidRDefault="00B50050" w:rsidP="0088127C">
            <w:pPr>
              <w:pStyle w:val="OtherTableBody"/>
            </w:pPr>
          </w:p>
        </w:tc>
        <w:tc>
          <w:tcPr>
            <w:tcW w:w="1400" w:type="dxa"/>
          </w:tcPr>
          <w:p w14:paraId="601333F4" w14:textId="77777777" w:rsidR="00B50050" w:rsidRDefault="00B50050" w:rsidP="0088127C">
            <w:pPr>
              <w:pStyle w:val="OtherTableBody"/>
            </w:pPr>
            <w:r>
              <w:t>I9CP</w:t>
            </w:r>
          </w:p>
        </w:tc>
        <w:tc>
          <w:tcPr>
            <w:tcW w:w="4200" w:type="dxa"/>
          </w:tcPr>
          <w:p w14:paraId="5BBCF2AD" w14:textId="77777777" w:rsidR="00B50050" w:rsidRDefault="00B50050" w:rsidP="0088127C">
            <w:pPr>
              <w:pStyle w:val="OtherTableBody"/>
            </w:pPr>
          </w:p>
        </w:tc>
      </w:tr>
      <w:tr w:rsidR="00B50050" w14:paraId="571097A2" w14:textId="77777777" w:rsidTr="00195548">
        <w:tc>
          <w:tcPr>
            <w:tcW w:w="600" w:type="dxa"/>
          </w:tcPr>
          <w:p w14:paraId="51A193B3" w14:textId="77777777" w:rsidR="00B50050" w:rsidRDefault="00B50050" w:rsidP="0088127C">
            <w:pPr>
              <w:pStyle w:val="OtherTableBody"/>
            </w:pPr>
          </w:p>
        </w:tc>
        <w:tc>
          <w:tcPr>
            <w:tcW w:w="600" w:type="dxa"/>
          </w:tcPr>
          <w:p w14:paraId="3EAC0E52" w14:textId="77777777" w:rsidR="00B50050" w:rsidRDefault="00B50050" w:rsidP="0088127C">
            <w:pPr>
              <w:pStyle w:val="OtherTableBody"/>
            </w:pPr>
            <w:r>
              <w:t>0396</w:t>
            </w:r>
          </w:p>
        </w:tc>
        <w:tc>
          <w:tcPr>
            <w:tcW w:w="2600" w:type="dxa"/>
          </w:tcPr>
          <w:p w14:paraId="69AE46E3" w14:textId="77777777" w:rsidR="00B50050" w:rsidRDefault="00B50050" w:rsidP="0088127C">
            <w:pPr>
              <w:pStyle w:val="OtherTableBody"/>
            </w:pPr>
          </w:p>
        </w:tc>
        <w:tc>
          <w:tcPr>
            <w:tcW w:w="1400" w:type="dxa"/>
          </w:tcPr>
          <w:p w14:paraId="5DE27045" w14:textId="77777777" w:rsidR="00B50050" w:rsidRDefault="00B50050" w:rsidP="0088127C">
            <w:pPr>
              <w:pStyle w:val="OtherTableBody"/>
            </w:pPr>
            <w:r>
              <w:t>IBT</w:t>
            </w:r>
          </w:p>
        </w:tc>
        <w:tc>
          <w:tcPr>
            <w:tcW w:w="4200" w:type="dxa"/>
          </w:tcPr>
          <w:p w14:paraId="52F9DFEE" w14:textId="77777777" w:rsidR="00B50050" w:rsidRDefault="00B50050" w:rsidP="0088127C">
            <w:pPr>
              <w:pStyle w:val="OtherTableBody"/>
            </w:pPr>
          </w:p>
        </w:tc>
      </w:tr>
      <w:tr w:rsidR="00B50050" w14:paraId="110B7071" w14:textId="77777777" w:rsidTr="00195548">
        <w:tc>
          <w:tcPr>
            <w:tcW w:w="600" w:type="dxa"/>
          </w:tcPr>
          <w:p w14:paraId="32960A74" w14:textId="77777777" w:rsidR="00B50050" w:rsidRDefault="00B50050" w:rsidP="0088127C">
            <w:pPr>
              <w:pStyle w:val="OtherTableBody"/>
            </w:pPr>
          </w:p>
        </w:tc>
        <w:tc>
          <w:tcPr>
            <w:tcW w:w="600" w:type="dxa"/>
          </w:tcPr>
          <w:p w14:paraId="411BCD7F" w14:textId="77777777" w:rsidR="00B50050" w:rsidRDefault="00B50050" w:rsidP="0088127C">
            <w:pPr>
              <w:pStyle w:val="OtherTableBody"/>
            </w:pPr>
            <w:r>
              <w:t>0396</w:t>
            </w:r>
          </w:p>
        </w:tc>
        <w:tc>
          <w:tcPr>
            <w:tcW w:w="2600" w:type="dxa"/>
          </w:tcPr>
          <w:p w14:paraId="62A7544E" w14:textId="77777777" w:rsidR="00B50050" w:rsidRDefault="00B50050" w:rsidP="0088127C">
            <w:pPr>
              <w:pStyle w:val="OtherTableBody"/>
            </w:pPr>
          </w:p>
        </w:tc>
        <w:tc>
          <w:tcPr>
            <w:tcW w:w="1400" w:type="dxa"/>
          </w:tcPr>
          <w:p w14:paraId="485A2601" w14:textId="77777777" w:rsidR="00B50050" w:rsidRDefault="00B50050" w:rsidP="0088127C">
            <w:pPr>
              <w:pStyle w:val="OtherTableBody"/>
            </w:pPr>
            <w:r>
              <w:t>IBT0001</w:t>
            </w:r>
          </w:p>
        </w:tc>
        <w:tc>
          <w:tcPr>
            <w:tcW w:w="4200" w:type="dxa"/>
          </w:tcPr>
          <w:p w14:paraId="4570BCE5" w14:textId="77777777" w:rsidR="00B50050" w:rsidRDefault="00B50050" w:rsidP="0088127C">
            <w:pPr>
              <w:pStyle w:val="OtherTableBody"/>
            </w:pPr>
          </w:p>
        </w:tc>
      </w:tr>
      <w:tr w:rsidR="00B50050" w14:paraId="11FA6AA4" w14:textId="77777777" w:rsidTr="00195548">
        <w:tc>
          <w:tcPr>
            <w:tcW w:w="600" w:type="dxa"/>
          </w:tcPr>
          <w:p w14:paraId="7EE54AF5" w14:textId="77777777" w:rsidR="00B50050" w:rsidRDefault="00B50050" w:rsidP="0088127C">
            <w:pPr>
              <w:pStyle w:val="OtherTableBody"/>
            </w:pPr>
          </w:p>
        </w:tc>
        <w:tc>
          <w:tcPr>
            <w:tcW w:w="600" w:type="dxa"/>
          </w:tcPr>
          <w:p w14:paraId="3D7983C7" w14:textId="77777777" w:rsidR="00B50050" w:rsidRDefault="00B50050" w:rsidP="0088127C">
            <w:pPr>
              <w:pStyle w:val="OtherTableBody"/>
            </w:pPr>
            <w:r>
              <w:t>0396</w:t>
            </w:r>
          </w:p>
        </w:tc>
        <w:tc>
          <w:tcPr>
            <w:tcW w:w="2600" w:type="dxa"/>
          </w:tcPr>
          <w:p w14:paraId="79C13CFC" w14:textId="77777777" w:rsidR="00B50050" w:rsidRDefault="00B50050" w:rsidP="0088127C">
            <w:pPr>
              <w:pStyle w:val="OtherTableBody"/>
            </w:pPr>
          </w:p>
        </w:tc>
        <w:tc>
          <w:tcPr>
            <w:tcW w:w="1400" w:type="dxa"/>
          </w:tcPr>
          <w:p w14:paraId="054D8BA2" w14:textId="77777777" w:rsidR="00B50050" w:rsidRDefault="00B50050" w:rsidP="0088127C">
            <w:pPr>
              <w:pStyle w:val="OtherTableBody"/>
            </w:pPr>
            <w:r>
              <w:t>IC2</w:t>
            </w:r>
          </w:p>
        </w:tc>
        <w:tc>
          <w:tcPr>
            <w:tcW w:w="4200" w:type="dxa"/>
          </w:tcPr>
          <w:p w14:paraId="0AF2718A" w14:textId="77777777" w:rsidR="00B50050" w:rsidRDefault="00B50050" w:rsidP="0088127C">
            <w:pPr>
              <w:pStyle w:val="OtherTableBody"/>
            </w:pPr>
          </w:p>
        </w:tc>
      </w:tr>
      <w:tr w:rsidR="00B50050" w14:paraId="32E6CD5F" w14:textId="77777777" w:rsidTr="00195548">
        <w:tc>
          <w:tcPr>
            <w:tcW w:w="600" w:type="dxa"/>
          </w:tcPr>
          <w:p w14:paraId="4ED9CF33" w14:textId="77777777" w:rsidR="00B50050" w:rsidRDefault="00B50050" w:rsidP="0088127C">
            <w:pPr>
              <w:pStyle w:val="OtherTableBody"/>
            </w:pPr>
          </w:p>
        </w:tc>
        <w:tc>
          <w:tcPr>
            <w:tcW w:w="600" w:type="dxa"/>
          </w:tcPr>
          <w:p w14:paraId="14EEA528" w14:textId="77777777" w:rsidR="00B50050" w:rsidRDefault="00B50050" w:rsidP="0088127C">
            <w:pPr>
              <w:pStyle w:val="OtherTableBody"/>
            </w:pPr>
            <w:r>
              <w:t>0396</w:t>
            </w:r>
          </w:p>
        </w:tc>
        <w:tc>
          <w:tcPr>
            <w:tcW w:w="2600" w:type="dxa"/>
          </w:tcPr>
          <w:p w14:paraId="2242A9E7" w14:textId="77777777" w:rsidR="00B50050" w:rsidRDefault="00B50050" w:rsidP="0088127C">
            <w:pPr>
              <w:pStyle w:val="OtherTableBody"/>
            </w:pPr>
          </w:p>
        </w:tc>
        <w:tc>
          <w:tcPr>
            <w:tcW w:w="1400" w:type="dxa"/>
          </w:tcPr>
          <w:p w14:paraId="727CC97F" w14:textId="77777777" w:rsidR="00B50050" w:rsidRDefault="00B50050" w:rsidP="0088127C">
            <w:pPr>
              <w:pStyle w:val="OtherTableBody"/>
            </w:pPr>
            <w:r>
              <w:t>ICD10AM</w:t>
            </w:r>
          </w:p>
        </w:tc>
        <w:tc>
          <w:tcPr>
            <w:tcW w:w="4200" w:type="dxa"/>
          </w:tcPr>
          <w:p w14:paraId="384B1163" w14:textId="77777777" w:rsidR="00B50050" w:rsidRDefault="00B50050" w:rsidP="0088127C">
            <w:pPr>
              <w:pStyle w:val="OtherTableBody"/>
            </w:pPr>
          </w:p>
        </w:tc>
      </w:tr>
      <w:tr w:rsidR="00B50050" w14:paraId="0C19588C" w14:textId="77777777" w:rsidTr="00195548">
        <w:tc>
          <w:tcPr>
            <w:tcW w:w="600" w:type="dxa"/>
          </w:tcPr>
          <w:p w14:paraId="5B617726" w14:textId="77777777" w:rsidR="00B50050" w:rsidRDefault="00B50050" w:rsidP="0088127C">
            <w:pPr>
              <w:pStyle w:val="OtherTableBody"/>
            </w:pPr>
          </w:p>
        </w:tc>
        <w:tc>
          <w:tcPr>
            <w:tcW w:w="600" w:type="dxa"/>
          </w:tcPr>
          <w:p w14:paraId="4524CB24" w14:textId="77777777" w:rsidR="00B50050" w:rsidRDefault="00B50050" w:rsidP="0088127C">
            <w:pPr>
              <w:pStyle w:val="OtherTableBody"/>
            </w:pPr>
            <w:r>
              <w:t>0396</w:t>
            </w:r>
          </w:p>
        </w:tc>
        <w:tc>
          <w:tcPr>
            <w:tcW w:w="2600" w:type="dxa"/>
          </w:tcPr>
          <w:p w14:paraId="2F91F1DB" w14:textId="77777777" w:rsidR="00B50050" w:rsidRDefault="00B50050" w:rsidP="0088127C">
            <w:pPr>
              <w:pStyle w:val="OtherTableBody"/>
            </w:pPr>
          </w:p>
        </w:tc>
        <w:tc>
          <w:tcPr>
            <w:tcW w:w="1400" w:type="dxa"/>
          </w:tcPr>
          <w:p w14:paraId="0CF826DE" w14:textId="77777777" w:rsidR="00B50050" w:rsidRDefault="00B50050" w:rsidP="0088127C">
            <w:pPr>
              <w:pStyle w:val="OtherTableBody"/>
            </w:pPr>
            <w:r>
              <w:t>ICD10CA</w:t>
            </w:r>
          </w:p>
        </w:tc>
        <w:tc>
          <w:tcPr>
            <w:tcW w:w="4200" w:type="dxa"/>
          </w:tcPr>
          <w:p w14:paraId="26F7D0FE" w14:textId="77777777" w:rsidR="00B50050" w:rsidRDefault="00B50050" w:rsidP="0088127C">
            <w:pPr>
              <w:pStyle w:val="OtherTableBody"/>
            </w:pPr>
          </w:p>
        </w:tc>
      </w:tr>
      <w:tr w:rsidR="00B50050" w14:paraId="36483FE2" w14:textId="77777777" w:rsidTr="00195548">
        <w:tc>
          <w:tcPr>
            <w:tcW w:w="600" w:type="dxa"/>
          </w:tcPr>
          <w:p w14:paraId="4366B625" w14:textId="77777777" w:rsidR="00B50050" w:rsidRDefault="00B50050" w:rsidP="0088127C">
            <w:pPr>
              <w:pStyle w:val="OtherTableBody"/>
            </w:pPr>
          </w:p>
        </w:tc>
        <w:tc>
          <w:tcPr>
            <w:tcW w:w="600" w:type="dxa"/>
          </w:tcPr>
          <w:p w14:paraId="566687A0" w14:textId="77777777" w:rsidR="00B50050" w:rsidRDefault="00B50050" w:rsidP="0088127C">
            <w:pPr>
              <w:pStyle w:val="OtherTableBody"/>
            </w:pPr>
            <w:r>
              <w:t>0396</w:t>
            </w:r>
          </w:p>
        </w:tc>
        <w:tc>
          <w:tcPr>
            <w:tcW w:w="2600" w:type="dxa"/>
          </w:tcPr>
          <w:p w14:paraId="366DEB54" w14:textId="77777777" w:rsidR="00B50050" w:rsidRDefault="00B50050" w:rsidP="0088127C">
            <w:pPr>
              <w:pStyle w:val="OtherTableBody"/>
            </w:pPr>
          </w:p>
        </w:tc>
        <w:tc>
          <w:tcPr>
            <w:tcW w:w="1400" w:type="dxa"/>
          </w:tcPr>
          <w:p w14:paraId="31E9C611" w14:textId="77777777" w:rsidR="00B50050" w:rsidRDefault="00B50050" w:rsidP="0088127C">
            <w:pPr>
              <w:pStyle w:val="OtherTableBody"/>
            </w:pPr>
            <w:r>
              <w:t>ICD10GM2007</w:t>
            </w:r>
          </w:p>
        </w:tc>
        <w:tc>
          <w:tcPr>
            <w:tcW w:w="4200" w:type="dxa"/>
          </w:tcPr>
          <w:p w14:paraId="706037C4" w14:textId="77777777" w:rsidR="00B50050" w:rsidRDefault="00B50050" w:rsidP="0088127C">
            <w:pPr>
              <w:pStyle w:val="OtherTableBody"/>
            </w:pPr>
          </w:p>
        </w:tc>
      </w:tr>
      <w:tr w:rsidR="00B50050" w14:paraId="3014E8A2" w14:textId="77777777" w:rsidTr="00195548">
        <w:tc>
          <w:tcPr>
            <w:tcW w:w="600" w:type="dxa"/>
          </w:tcPr>
          <w:p w14:paraId="0CC78750" w14:textId="77777777" w:rsidR="00B50050" w:rsidRDefault="00B50050" w:rsidP="0088127C">
            <w:pPr>
              <w:pStyle w:val="OtherTableBody"/>
            </w:pPr>
          </w:p>
        </w:tc>
        <w:tc>
          <w:tcPr>
            <w:tcW w:w="600" w:type="dxa"/>
          </w:tcPr>
          <w:p w14:paraId="5D9EC31B" w14:textId="77777777" w:rsidR="00B50050" w:rsidRDefault="00B50050" w:rsidP="0088127C">
            <w:pPr>
              <w:pStyle w:val="OtherTableBody"/>
            </w:pPr>
            <w:r>
              <w:t>0396</w:t>
            </w:r>
          </w:p>
        </w:tc>
        <w:tc>
          <w:tcPr>
            <w:tcW w:w="2600" w:type="dxa"/>
          </w:tcPr>
          <w:p w14:paraId="2EAFC1BE" w14:textId="77777777" w:rsidR="00B50050" w:rsidRDefault="00B50050" w:rsidP="0088127C">
            <w:pPr>
              <w:pStyle w:val="OtherTableBody"/>
            </w:pPr>
          </w:p>
        </w:tc>
        <w:tc>
          <w:tcPr>
            <w:tcW w:w="1400" w:type="dxa"/>
          </w:tcPr>
          <w:p w14:paraId="27A8752F" w14:textId="77777777" w:rsidR="00B50050" w:rsidRDefault="00B50050" w:rsidP="0088127C">
            <w:pPr>
              <w:pStyle w:val="OtherTableBody"/>
            </w:pPr>
            <w:r>
              <w:t>ICD10GM2008</w:t>
            </w:r>
          </w:p>
        </w:tc>
        <w:tc>
          <w:tcPr>
            <w:tcW w:w="4200" w:type="dxa"/>
          </w:tcPr>
          <w:p w14:paraId="04A459C7" w14:textId="77777777" w:rsidR="00B50050" w:rsidRDefault="00B50050" w:rsidP="0088127C">
            <w:pPr>
              <w:pStyle w:val="OtherTableBody"/>
            </w:pPr>
          </w:p>
        </w:tc>
      </w:tr>
      <w:tr w:rsidR="00B50050" w14:paraId="65F45FEB" w14:textId="77777777" w:rsidTr="00195548">
        <w:tc>
          <w:tcPr>
            <w:tcW w:w="600" w:type="dxa"/>
          </w:tcPr>
          <w:p w14:paraId="2D2D5150" w14:textId="77777777" w:rsidR="00B50050" w:rsidRDefault="00B50050" w:rsidP="0088127C">
            <w:pPr>
              <w:pStyle w:val="OtherTableBody"/>
            </w:pPr>
          </w:p>
        </w:tc>
        <w:tc>
          <w:tcPr>
            <w:tcW w:w="600" w:type="dxa"/>
          </w:tcPr>
          <w:p w14:paraId="3E954853" w14:textId="77777777" w:rsidR="00B50050" w:rsidRDefault="00B50050" w:rsidP="0088127C">
            <w:pPr>
              <w:pStyle w:val="OtherTableBody"/>
            </w:pPr>
            <w:r>
              <w:t>0396</w:t>
            </w:r>
          </w:p>
        </w:tc>
        <w:tc>
          <w:tcPr>
            <w:tcW w:w="2600" w:type="dxa"/>
          </w:tcPr>
          <w:p w14:paraId="00045EF7" w14:textId="77777777" w:rsidR="00B50050" w:rsidRDefault="00B50050" w:rsidP="0088127C">
            <w:pPr>
              <w:pStyle w:val="OtherTableBody"/>
            </w:pPr>
          </w:p>
        </w:tc>
        <w:tc>
          <w:tcPr>
            <w:tcW w:w="1400" w:type="dxa"/>
          </w:tcPr>
          <w:p w14:paraId="42BBCFCB" w14:textId="77777777" w:rsidR="00B50050" w:rsidRDefault="00B50050" w:rsidP="0088127C">
            <w:pPr>
              <w:pStyle w:val="OtherTableBody"/>
            </w:pPr>
            <w:r>
              <w:t>ICD10GM2009</w:t>
            </w:r>
          </w:p>
        </w:tc>
        <w:tc>
          <w:tcPr>
            <w:tcW w:w="4200" w:type="dxa"/>
          </w:tcPr>
          <w:p w14:paraId="3A1F8314" w14:textId="77777777" w:rsidR="00B50050" w:rsidRDefault="00B50050" w:rsidP="0088127C">
            <w:pPr>
              <w:pStyle w:val="OtherTableBody"/>
            </w:pPr>
          </w:p>
        </w:tc>
      </w:tr>
      <w:tr w:rsidR="00B50050" w14:paraId="15DF839E" w14:textId="77777777" w:rsidTr="00195548">
        <w:tc>
          <w:tcPr>
            <w:tcW w:w="600" w:type="dxa"/>
          </w:tcPr>
          <w:p w14:paraId="6B10A96A" w14:textId="77777777" w:rsidR="00B50050" w:rsidRDefault="00B50050" w:rsidP="0088127C">
            <w:pPr>
              <w:pStyle w:val="OtherTableBody"/>
            </w:pPr>
          </w:p>
        </w:tc>
        <w:tc>
          <w:tcPr>
            <w:tcW w:w="600" w:type="dxa"/>
          </w:tcPr>
          <w:p w14:paraId="794028B0" w14:textId="77777777" w:rsidR="00B50050" w:rsidRDefault="00B50050" w:rsidP="0088127C">
            <w:pPr>
              <w:pStyle w:val="OtherTableBody"/>
            </w:pPr>
            <w:r>
              <w:t>0396</w:t>
            </w:r>
          </w:p>
        </w:tc>
        <w:tc>
          <w:tcPr>
            <w:tcW w:w="2600" w:type="dxa"/>
          </w:tcPr>
          <w:p w14:paraId="2D65D868" w14:textId="77777777" w:rsidR="00B50050" w:rsidRDefault="00B50050" w:rsidP="0088127C">
            <w:pPr>
              <w:pStyle w:val="OtherTableBody"/>
            </w:pPr>
          </w:p>
        </w:tc>
        <w:tc>
          <w:tcPr>
            <w:tcW w:w="1400" w:type="dxa"/>
          </w:tcPr>
          <w:p w14:paraId="372BD9FC" w14:textId="77777777" w:rsidR="00B50050" w:rsidRDefault="00B50050" w:rsidP="0088127C">
            <w:pPr>
              <w:pStyle w:val="OtherTableBody"/>
            </w:pPr>
            <w:r>
              <w:t>ICDO</w:t>
            </w:r>
          </w:p>
        </w:tc>
        <w:tc>
          <w:tcPr>
            <w:tcW w:w="4200" w:type="dxa"/>
          </w:tcPr>
          <w:p w14:paraId="285667F9" w14:textId="77777777" w:rsidR="00B50050" w:rsidRDefault="00B50050" w:rsidP="0088127C">
            <w:pPr>
              <w:pStyle w:val="OtherTableBody"/>
            </w:pPr>
          </w:p>
        </w:tc>
      </w:tr>
      <w:tr w:rsidR="00B50050" w14:paraId="21513838" w14:textId="77777777" w:rsidTr="00195548">
        <w:tc>
          <w:tcPr>
            <w:tcW w:w="600" w:type="dxa"/>
          </w:tcPr>
          <w:p w14:paraId="3AC8F4CE" w14:textId="77777777" w:rsidR="00B50050" w:rsidRDefault="00B50050" w:rsidP="0088127C">
            <w:pPr>
              <w:pStyle w:val="OtherTableBody"/>
            </w:pPr>
          </w:p>
        </w:tc>
        <w:tc>
          <w:tcPr>
            <w:tcW w:w="600" w:type="dxa"/>
          </w:tcPr>
          <w:p w14:paraId="4A644359" w14:textId="77777777" w:rsidR="00B50050" w:rsidRDefault="00B50050" w:rsidP="0088127C">
            <w:pPr>
              <w:pStyle w:val="OtherTableBody"/>
            </w:pPr>
            <w:r>
              <w:t>0396</w:t>
            </w:r>
          </w:p>
        </w:tc>
        <w:tc>
          <w:tcPr>
            <w:tcW w:w="2600" w:type="dxa"/>
          </w:tcPr>
          <w:p w14:paraId="0378963C" w14:textId="77777777" w:rsidR="00B50050" w:rsidRDefault="00B50050" w:rsidP="0088127C">
            <w:pPr>
              <w:pStyle w:val="OtherTableBody"/>
            </w:pPr>
          </w:p>
        </w:tc>
        <w:tc>
          <w:tcPr>
            <w:tcW w:w="1400" w:type="dxa"/>
          </w:tcPr>
          <w:p w14:paraId="44283AA9" w14:textId="77777777" w:rsidR="00B50050" w:rsidRDefault="00B50050" w:rsidP="0088127C">
            <w:pPr>
              <w:pStyle w:val="OtherTableBody"/>
            </w:pPr>
            <w:r>
              <w:t>ICDO2</w:t>
            </w:r>
          </w:p>
        </w:tc>
        <w:tc>
          <w:tcPr>
            <w:tcW w:w="4200" w:type="dxa"/>
          </w:tcPr>
          <w:p w14:paraId="565F4E71" w14:textId="77777777" w:rsidR="00B50050" w:rsidRDefault="00B50050" w:rsidP="0088127C">
            <w:pPr>
              <w:pStyle w:val="OtherTableBody"/>
            </w:pPr>
          </w:p>
        </w:tc>
      </w:tr>
      <w:tr w:rsidR="00B50050" w14:paraId="703ED47F" w14:textId="77777777" w:rsidTr="00195548">
        <w:tc>
          <w:tcPr>
            <w:tcW w:w="600" w:type="dxa"/>
          </w:tcPr>
          <w:p w14:paraId="43E676CA" w14:textId="77777777" w:rsidR="00B50050" w:rsidRDefault="00B50050" w:rsidP="0088127C">
            <w:pPr>
              <w:pStyle w:val="OtherTableBody"/>
            </w:pPr>
          </w:p>
        </w:tc>
        <w:tc>
          <w:tcPr>
            <w:tcW w:w="600" w:type="dxa"/>
          </w:tcPr>
          <w:p w14:paraId="7B67F0EE" w14:textId="77777777" w:rsidR="00B50050" w:rsidRDefault="00B50050" w:rsidP="0088127C">
            <w:pPr>
              <w:pStyle w:val="OtherTableBody"/>
            </w:pPr>
            <w:r>
              <w:t>0396</w:t>
            </w:r>
          </w:p>
        </w:tc>
        <w:tc>
          <w:tcPr>
            <w:tcW w:w="2600" w:type="dxa"/>
          </w:tcPr>
          <w:p w14:paraId="5D92DA96" w14:textId="77777777" w:rsidR="00B50050" w:rsidRDefault="00B50050" w:rsidP="0088127C">
            <w:pPr>
              <w:pStyle w:val="OtherTableBody"/>
            </w:pPr>
          </w:p>
        </w:tc>
        <w:tc>
          <w:tcPr>
            <w:tcW w:w="1400" w:type="dxa"/>
          </w:tcPr>
          <w:p w14:paraId="65D89DB5" w14:textId="77777777" w:rsidR="00B50050" w:rsidRDefault="00B50050" w:rsidP="0088127C">
            <w:pPr>
              <w:pStyle w:val="OtherTableBody"/>
            </w:pPr>
            <w:r>
              <w:t>ICDO3</w:t>
            </w:r>
          </w:p>
        </w:tc>
        <w:tc>
          <w:tcPr>
            <w:tcW w:w="4200" w:type="dxa"/>
          </w:tcPr>
          <w:p w14:paraId="42271434" w14:textId="77777777" w:rsidR="00B50050" w:rsidRDefault="00B50050" w:rsidP="0088127C">
            <w:pPr>
              <w:pStyle w:val="OtherTableBody"/>
            </w:pPr>
          </w:p>
        </w:tc>
      </w:tr>
      <w:tr w:rsidR="00B50050" w14:paraId="5C5408CD" w14:textId="77777777" w:rsidTr="00195548">
        <w:tc>
          <w:tcPr>
            <w:tcW w:w="600" w:type="dxa"/>
          </w:tcPr>
          <w:p w14:paraId="356B0286" w14:textId="77777777" w:rsidR="00B50050" w:rsidRDefault="00B50050" w:rsidP="0088127C">
            <w:pPr>
              <w:pStyle w:val="OtherTableBody"/>
            </w:pPr>
          </w:p>
        </w:tc>
        <w:tc>
          <w:tcPr>
            <w:tcW w:w="600" w:type="dxa"/>
          </w:tcPr>
          <w:p w14:paraId="654CA838" w14:textId="77777777" w:rsidR="00B50050" w:rsidRDefault="00B50050" w:rsidP="0088127C">
            <w:pPr>
              <w:pStyle w:val="OtherTableBody"/>
            </w:pPr>
            <w:r>
              <w:t>0396</w:t>
            </w:r>
          </w:p>
        </w:tc>
        <w:tc>
          <w:tcPr>
            <w:tcW w:w="2600" w:type="dxa"/>
          </w:tcPr>
          <w:p w14:paraId="48DE4881" w14:textId="77777777" w:rsidR="00B50050" w:rsidRDefault="00B50050" w:rsidP="0088127C">
            <w:pPr>
              <w:pStyle w:val="OtherTableBody"/>
            </w:pPr>
          </w:p>
        </w:tc>
        <w:tc>
          <w:tcPr>
            <w:tcW w:w="1400" w:type="dxa"/>
          </w:tcPr>
          <w:p w14:paraId="129066BD" w14:textId="77777777" w:rsidR="00B50050" w:rsidRDefault="00B50050" w:rsidP="0088127C">
            <w:pPr>
              <w:pStyle w:val="OtherTableBody"/>
            </w:pPr>
            <w:r>
              <w:t>ICF</w:t>
            </w:r>
          </w:p>
        </w:tc>
        <w:tc>
          <w:tcPr>
            <w:tcW w:w="4200" w:type="dxa"/>
          </w:tcPr>
          <w:p w14:paraId="48C22D63" w14:textId="77777777" w:rsidR="00B50050" w:rsidRDefault="00B50050" w:rsidP="0088127C">
            <w:pPr>
              <w:pStyle w:val="OtherTableBody"/>
            </w:pPr>
          </w:p>
        </w:tc>
      </w:tr>
      <w:tr w:rsidR="00B50050" w14:paraId="3235445D" w14:textId="77777777" w:rsidTr="00195548">
        <w:tc>
          <w:tcPr>
            <w:tcW w:w="600" w:type="dxa"/>
          </w:tcPr>
          <w:p w14:paraId="1EE29883" w14:textId="77777777" w:rsidR="00B50050" w:rsidRDefault="00B50050" w:rsidP="0088127C">
            <w:pPr>
              <w:pStyle w:val="OtherTableBody"/>
            </w:pPr>
          </w:p>
        </w:tc>
        <w:tc>
          <w:tcPr>
            <w:tcW w:w="600" w:type="dxa"/>
          </w:tcPr>
          <w:p w14:paraId="76018C9D" w14:textId="77777777" w:rsidR="00B50050" w:rsidRDefault="00B50050" w:rsidP="0088127C">
            <w:pPr>
              <w:pStyle w:val="OtherTableBody"/>
            </w:pPr>
            <w:r>
              <w:t>0396</w:t>
            </w:r>
          </w:p>
        </w:tc>
        <w:tc>
          <w:tcPr>
            <w:tcW w:w="2600" w:type="dxa"/>
          </w:tcPr>
          <w:p w14:paraId="347C57A0" w14:textId="77777777" w:rsidR="00B50050" w:rsidRDefault="00B50050" w:rsidP="0088127C">
            <w:pPr>
              <w:pStyle w:val="OtherTableBody"/>
            </w:pPr>
          </w:p>
        </w:tc>
        <w:tc>
          <w:tcPr>
            <w:tcW w:w="1400" w:type="dxa"/>
          </w:tcPr>
          <w:p w14:paraId="213A60E1" w14:textId="77777777" w:rsidR="00B50050" w:rsidRDefault="00B50050" w:rsidP="0088127C">
            <w:pPr>
              <w:pStyle w:val="OtherTableBody"/>
            </w:pPr>
            <w:r>
              <w:t>ICS</w:t>
            </w:r>
          </w:p>
        </w:tc>
        <w:tc>
          <w:tcPr>
            <w:tcW w:w="4200" w:type="dxa"/>
          </w:tcPr>
          <w:p w14:paraId="57A363B7" w14:textId="77777777" w:rsidR="00B50050" w:rsidRDefault="00B50050" w:rsidP="0088127C">
            <w:pPr>
              <w:pStyle w:val="OtherTableBody"/>
            </w:pPr>
          </w:p>
        </w:tc>
      </w:tr>
      <w:tr w:rsidR="00B50050" w14:paraId="3A114ADA" w14:textId="77777777" w:rsidTr="00195548">
        <w:tc>
          <w:tcPr>
            <w:tcW w:w="600" w:type="dxa"/>
          </w:tcPr>
          <w:p w14:paraId="408C784E" w14:textId="77777777" w:rsidR="00B50050" w:rsidRDefault="00B50050" w:rsidP="0088127C">
            <w:pPr>
              <w:pStyle w:val="OtherTableBody"/>
            </w:pPr>
          </w:p>
        </w:tc>
        <w:tc>
          <w:tcPr>
            <w:tcW w:w="600" w:type="dxa"/>
          </w:tcPr>
          <w:p w14:paraId="67F01DFA" w14:textId="77777777" w:rsidR="00B50050" w:rsidRDefault="00B50050" w:rsidP="0088127C">
            <w:pPr>
              <w:pStyle w:val="OtherTableBody"/>
            </w:pPr>
            <w:r>
              <w:t>0396</w:t>
            </w:r>
          </w:p>
        </w:tc>
        <w:tc>
          <w:tcPr>
            <w:tcW w:w="2600" w:type="dxa"/>
          </w:tcPr>
          <w:p w14:paraId="01BAF144" w14:textId="77777777" w:rsidR="00B50050" w:rsidRDefault="00B50050" w:rsidP="0088127C">
            <w:pPr>
              <w:pStyle w:val="OtherTableBody"/>
            </w:pPr>
          </w:p>
        </w:tc>
        <w:tc>
          <w:tcPr>
            <w:tcW w:w="1400" w:type="dxa"/>
          </w:tcPr>
          <w:p w14:paraId="7BC67153" w14:textId="77777777" w:rsidR="00B50050" w:rsidRDefault="00B50050" w:rsidP="0088127C">
            <w:pPr>
              <w:pStyle w:val="OtherTableBody"/>
            </w:pPr>
            <w:r>
              <w:t>ICSD</w:t>
            </w:r>
          </w:p>
        </w:tc>
        <w:tc>
          <w:tcPr>
            <w:tcW w:w="4200" w:type="dxa"/>
          </w:tcPr>
          <w:p w14:paraId="06F68321" w14:textId="77777777" w:rsidR="00B50050" w:rsidRDefault="00B50050" w:rsidP="0088127C">
            <w:pPr>
              <w:pStyle w:val="OtherTableBody"/>
            </w:pPr>
          </w:p>
        </w:tc>
      </w:tr>
      <w:tr w:rsidR="00B50050" w14:paraId="6605BD85" w14:textId="77777777" w:rsidTr="00195548">
        <w:tc>
          <w:tcPr>
            <w:tcW w:w="600" w:type="dxa"/>
          </w:tcPr>
          <w:p w14:paraId="44715A12" w14:textId="77777777" w:rsidR="00B50050" w:rsidRDefault="00B50050" w:rsidP="0088127C">
            <w:pPr>
              <w:pStyle w:val="OtherTableBody"/>
            </w:pPr>
          </w:p>
        </w:tc>
        <w:tc>
          <w:tcPr>
            <w:tcW w:w="600" w:type="dxa"/>
          </w:tcPr>
          <w:p w14:paraId="4B994C50" w14:textId="77777777" w:rsidR="00B50050" w:rsidRDefault="00B50050" w:rsidP="0088127C">
            <w:pPr>
              <w:pStyle w:val="OtherTableBody"/>
            </w:pPr>
            <w:r>
              <w:t>0396</w:t>
            </w:r>
          </w:p>
        </w:tc>
        <w:tc>
          <w:tcPr>
            <w:tcW w:w="2600" w:type="dxa"/>
          </w:tcPr>
          <w:p w14:paraId="531188DB" w14:textId="77777777" w:rsidR="00B50050" w:rsidRDefault="00B50050" w:rsidP="0088127C">
            <w:pPr>
              <w:pStyle w:val="OtherTableBody"/>
            </w:pPr>
          </w:p>
        </w:tc>
        <w:tc>
          <w:tcPr>
            <w:tcW w:w="1400" w:type="dxa"/>
          </w:tcPr>
          <w:p w14:paraId="62BC13B2" w14:textId="77777777" w:rsidR="00B50050" w:rsidRDefault="00B50050" w:rsidP="0088127C">
            <w:pPr>
              <w:pStyle w:val="OtherTableBody"/>
            </w:pPr>
            <w:r>
              <w:t>IHELAW</w:t>
            </w:r>
          </w:p>
        </w:tc>
        <w:tc>
          <w:tcPr>
            <w:tcW w:w="4200" w:type="dxa"/>
          </w:tcPr>
          <w:p w14:paraId="644C8135" w14:textId="77777777" w:rsidR="00B50050" w:rsidRDefault="00B50050" w:rsidP="0088127C">
            <w:pPr>
              <w:pStyle w:val="OtherTableBody"/>
            </w:pPr>
          </w:p>
        </w:tc>
      </w:tr>
      <w:tr w:rsidR="00B50050" w14:paraId="309A9EC4" w14:textId="77777777" w:rsidTr="00195548">
        <w:tc>
          <w:tcPr>
            <w:tcW w:w="600" w:type="dxa"/>
          </w:tcPr>
          <w:p w14:paraId="05448D68" w14:textId="77777777" w:rsidR="00B50050" w:rsidRDefault="00B50050" w:rsidP="0088127C">
            <w:pPr>
              <w:pStyle w:val="OtherTableBody"/>
            </w:pPr>
          </w:p>
        </w:tc>
        <w:tc>
          <w:tcPr>
            <w:tcW w:w="600" w:type="dxa"/>
          </w:tcPr>
          <w:p w14:paraId="31F18C73" w14:textId="77777777" w:rsidR="00B50050" w:rsidRDefault="00B50050" w:rsidP="0088127C">
            <w:pPr>
              <w:pStyle w:val="OtherTableBody"/>
            </w:pPr>
            <w:r>
              <w:t>0396</w:t>
            </w:r>
          </w:p>
        </w:tc>
        <w:tc>
          <w:tcPr>
            <w:tcW w:w="2600" w:type="dxa"/>
          </w:tcPr>
          <w:p w14:paraId="1AA5DE10" w14:textId="77777777" w:rsidR="00B50050" w:rsidRDefault="00B50050" w:rsidP="0088127C">
            <w:pPr>
              <w:pStyle w:val="OtherTableBody"/>
            </w:pPr>
          </w:p>
        </w:tc>
        <w:tc>
          <w:tcPr>
            <w:tcW w:w="1400" w:type="dxa"/>
          </w:tcPr>
          <w:p w14:paraId="6844CDD2" w14:textId="77777777" w:rsidR="00B50050" w:rsidRDefault="00B50050" w:rsidP="0088127C">
            <w:pPr>
              <w:pStyle w:val="OtherTableBody"/>
            </w:pPr>
            <w:r>
              <w:t>ISCN</w:t>
            </w:r>
          </w:p>
        </w:tc>
        <w:tc>
          <w:tcPr>
            <w:tcW w:w="4200" w:type="dxa"/>
          </w:tcPr>
          <w:p w14:paraId="3298F277" w14:textId="77777777" w:rsidR="00B50050" w:rsidRDefault="00B50050" w:rsidP="0088127C">
            <w:pPr>
              <w:pStyle w:val="OtherTableBody"/>
            </w:pPr>
          </w:p>
        </w:tc>
      </w:tr>
      <w:tr w:rsidR="00B50050" w14:paraId="6FCDA6BD" w14:textId="77777777" w:rsidTr="00195548">
        <w:tc>
          <w:tcPr>
            <w:tcW w:w="600" w:type="dxa"/>
          </w:tcPr>
          <w:p w14:paraId="36C98F62" w14:textId="77777777" w:rsidR="00B50050" w:rsidRDefault="00B50050" w:rsidP="0088127C">
            <w:pPr>
              <w:pStyle w:val="OtherTableBody"/>
            </w:pPr>
          </w:p>
        </w:tc>
        <w:tc>
          <w:tcPr>
            <w:tcW w:w="600" w:type="dxa"/>
          </w:tcPr>
          <w:p w14:paraId="6D8E75B2" w14:textId="77777777" w:rsidR="00B50050" w:rsidRDefault="00B50050" w:rsidP="0088127C">
            <w:pPr>
              <w:pStyle w:val="OtherTableBody"/>
            </w:pPr>
            <w:r>
              <w:t>0396</w:t>
            </w:r>
          </w:p>
        </w:tc>
        <w:tc>
          <w:tcPr>
            <w:tcW w:w="2600" w:type="dxa"/>
          </w:tcPr>
          <w:p w14:paraId="0D46185E" w14:textId="77777777" w:rsidR="00B50050" w:rsidRDefault="00B50050" w:rsidP="0088127C">
            <w:pPr>
              <w:pStyle w:val="OtherTableBody"/>
            </w:pPr>
          </w:p>
        </w:tc>
        <w:tc>
          <w:tcPr>
            <w:tcW w:w="1400" w:type="dxa"/>
          </w:tcPr>
          <w:p w14:paraId="55217470" w14:textId="77777777" w:rsidR="00B50050" w:rsidRDefault="00B50050" w:rsidP="0088127C">
            <w:pPr>
              <w:pStyle w:val="OtherTableBody"/>
            </w:pPr>
            <w:r>
              <w:t>ISO+</w:t>
            </w:r>
          </w:p>
        </w:tc>
        <w:tc>
          <w:tcPr>
            <w:tcW w:w="4200" w:type="dxa"/>
          </w:tcPr>
          <w:p w14:paraId="7F7CBF8E" w14:textId="77777777" w:rsidR="00B50050" w:rsidRDefault="00B50050" w:rsidP="0088127C">
            <w:pPr>
              <w:pStyle w:val="OtherTableBody"/>
            </w:pPr>
          </w:p>
        </w:tc>
      </w:tr>
      <w:tr w:rsidR="00B50050" w14:paraId="3D4567E8" w14:textId="77777777" w:rsidTr="00195548">
        <w:tc>
          <w:tcPr>
            <w:tcW w:w="600" w:type="dxa"/>
          </w:tcPr>
          <w:p w14:paraId="3F82A01D" w14:textId="77777777" w:rsidR="00B50050" w:rsidRDefault="00B50050" w:rsidP="0088127C">
            <w:pPr>
              <w:pStyle w:val="OtherTableBody"/>
            </w:pPr>
          </w:p>
        </w:tc>
        <w:tc>
          <w:tcPr>
            <w:tcW w:w="600" w:type="dxa"/>
          </w:tcPr>
          <w:p w14:paraId="11455154" w14:textId="77777777" w:rsidR="00B50050" w:rsidRDefault="00B50050" w:rsidP="0088127C">
            <w:pPr>
              <w:pStyle w:val="OtherTableBody"/>
            </w:pPr>
            <w:r>
              <w:t>0396</w:t>
            </w:r>
          </w:p>
        </w:tc>
        <w:tc>
          <w:tcPr>
            <w:tcW w:w="2600" w:type="dxa"/>
          </w:tcPr>
          <w:p w14:paraId="2B4DC05C" w14:textId="77777777" w:rsidR="00B50050" w:rsidRDefault="00B50050" w:rsidP="0088127C">
            <w:pPr>
              <w:pStyle w:val="OtherTableBody"/>
            </w:pPr>
          </w:p>
        </w:tc>
        <w:tc>
          <w:tcPr>
            <w:tcW w:w="1400" w:type="dxa"/>
          </w:tcPr>
          <w:p w14:paraId="60D94FC7" w14:textId="77777777" w:rsidR="00B50050" w:rsidRDefault="00B50050" w:rsidP="0088127C">
            <w:pPr>
              <w:pStyle w:val="OtherTableBody"/>
            </w:pPr>
            <w:r>
              <w:t>ISO3166_1</w:t>
            </w:r>
          </w:p>
        </w:tc>
        <w:tc>
          <w:tcPr>
            <w:tcW w:w="4200" w:type="dxa"/>
          </w:tcPr>
          <w:p w14:paraId="0BD674A4" w14:textId="77777777" w:rsidR="00B50050" w:rsidRDefault="00B50050" w:rsidP="0088127C">
            <w:pPr>
              <w:pStyle w:val="OtherTableBody"/>
            </w:pPr>
          </w:p>
        </w:tc>
      </w:tr>
      <w:tr w:rsidR="00B50050" w14:paraId="23745621" w14:textId="77777777" w:rsidTr="00195548">
        <w:tc>
          <w:tcPr>
            <w:tcW w:w="600" w:type="dxa"/>
          </w:tcPr>
          <w:p w14:paraId="2AB00F31" w14:textId="77777777" w:rsidR="00B50050" w:rsidRDefault="00B50050" w:rsidP="0088127C">
            <w:pPr>
              <w:pStyle w:val="OtherTableBody"/>
            </w:pPr>
          </w:p>
        </w:tc>
        <w:tc>
          <w:tcPr>
            <w:tcW w:w="600" w:type="dxa"/>
          </w:tcPr>
          <w:p w14:paraId="3F439175" w14:textId="77777777" w:rsidR="00B50050" w:rsidRDefault="00B50050" w:rsidP="0088127C">
            <w:pPr>
              <w:pStyle w:val="OtherTableBody"/>
            </w:pPr>
            <w:r>
              <w:t>0396</w:t>
            </w:r>
          </w:p>
        </w:tc>
        <w:tc>
          <w:tcPr>
            <w:tcW w:w="2600" w:type="dxa"/>
          </w:tcPr>
          <w:p w14:paraId="1E301A5C" w14:textId="77777777" w:rsidR="00B50050" w:rsidRDefault="00B50050" w:rsidP="0088127C">
            <w:pPr>
              <w:pStyle w:val="OtherTableBody"/>
            </w:pPr>
          </w:p>
        </w:tc>
        <w:tc>
          <w:tcPr>
            <w:tcW w:w="1400" w:type="dxa"/>
          </w:tcPr>
          <w:p w14:paraId="367001A1" w14:textId="77777777" w:rsidR="00B50050" w:rsidRDefault="00B50050" w:rsidP="0088127C">
            <w:pPr>
              <w:pStyle w:val="OtherTableBody"/>
            </w:pPr>
            <w:r>
              <w:t>ISO3166_2</w:t>
            </w:r>
          </w:p>
        </w:tc>
        <w:tc>
          <w:tcPr>
            <w:tcW w:w="4200" w:type="dxa"/>
          </w:tcPr>
          <w:p w14:paraId="01FB5EE6" w14:textId="77777777" w:rsidR="00B50050" w:rsidRDefault="00B50050" w:rsidP="0088127C">
            <w:pPr>
              <w:pStyle w:val="OtherTableBody"/>
            </w:pPr>
          </w:p>
        </w:tc>
      </w:tr>
      <w:tr w:rsidR="00B50050" w14:paraId="2FDC0C93" w14:textId="77777777" w:rsidTr="00195548">
        <w:tc>
          <w:tcPr>
            <w:tcW w:w="600" w:type="dxa"/>
          </w:tcPr>
          <w:p w14:paraId="4118E8C9" w14:textId="77777777" w:rsidR="00B50050" w:rsidRDefault="00B50050" w:rsidP="0088127C">
            <w:pPr>
              <w:pStyle w:val="OtherTableBody"/>
            </w:pPr>
          </w:p>
        </w:tc>
        <w:tc>
          <w:tcPr>
            <w:tcW w:w="600" w:type="dxa"/>
          </w:tcPr>
          <w:p w14:paraId="73A74BB8" w14:textId="77777777" w:rsidR="00B50050" w:rsidRDefault="00B50050" w:rsidP="0088127C">
            <w:pPr>
              <w:pStyle w:val="OtherTableBody"/>
            </w:pPr>
            <w:r>
              <w:t>0396</w:t>
            </w:r>
          </w:p>
        </w:tc>
        <w:tc>
          <w:tcPr>
            <w:tcW w:w="2600" w:type="dxa"/>
          </w:tcPr>
          <w:p w14:paraId="7410D6D7" w14:textId="77777777" w:rsidR="00B50050" w:rsidRDefault="00B50050" w:rsidP="0088127C">
            <w:pPr>
              <w:pStyle w:val="OtherTableBody"/>
            </w:pPr>
          </w:p>
        </w:tc>
        <w:tc>
          <w:tcPr>
            <w:tcW w:w="1400" w:type="dxa"/>
          </w:tcPr>
          <w:p w14:paraId="450EDFD4" w14:textId="77777777" w:rsidR="00B50050" w:rsidRDefault="00B50050" w:rsidP="0088127C">
            <w:pPr>
              <w:pStyle w:val="OtherTableBody"/>
            </w:pPr>
            <w:r>
              <w:t>ISO4217</w:t>
            </w:r>
          </w:p>
        </w:tc>
        <w:tc>
          <w:tcPr>
            <w:tcW w:w="4200" w:type="dxa"/>
          </w:tcPr>
          <w:p w14:paraId="66ADAD3E" w14:textId="77777777" w:rsidR="00B50050" w:rsidRDefault="00B50050" w:rsidP="0088127C">
            <w:pPr>
              <w:pStyle w:val="OtherTableBody"/>
            </w:pPr>
          </w:p>
        </w:tc>
      </w:tr>
      <w:tr w:rsidR="00B50050" w14:paraId="6CF5756C" w14:textId="77777777" w:rsidTr="00195548">
        <w:tc>
          <w:tcPr>
            <w:tcW w:w="600" w:type="dxa"/>
          </w:tcPr>
          <w:p w14:paraId="27DB3035" w14:textId="77777777" w:rsidR="00B50050" w:rsidRDefault="00B50050" w:rsidP="0088127C">
            <w:pPr>
              <w:pStyle w:val="OtherTableBody"/>
            </w:pPr>
          </w:p>
        </w:tc>
        <w:tc>
          <w:tcPr>
            <w:tcW w:w="600" w:type="dxa"/>
          </w:tcPr>
          <w:p w14:paraId="1ED51BB3" w14:textId="77777777" w:rsidR="00B50050" w:rsidRDefault="00B50050" w:rsidP="0088127C">
            <w:pPr>
              <w:pStyle w:val="OtherTableBody"/>
            </w:pPr>
            <w:r>
              <w:t>0396</w:t>
            </w:r>
          </w:p>
        </w:tc>
        <w:tc>
          <w:tcPr>
            <w:tcW w:w="2600" w:type="dxa"/>
          </w:tcPr>
          <w:p w14:paraId="70946F93" w14:textId="77777777" w:rsidR="00B50050" w:rsidRDefault="00B50050" w:rsidP="0088127C">
            <w:pPr>
              <w:pStyle w:val="OtherTableBody"/>
            </w:pPr>
          </w:p>
        </w:tc>
        <w:tc>
          <w:tcPr>
            <w:tcW w:w="1400" w:type="dxa"/>
          </w:tcPr>
          <w:p w14:paraId="09895A89" w14:textId="77777777" w:rsidR="00B50050" w:rsidRDefault="00B50050" w:rsidP="0088127C">
            <w:pPr>
              <w:pStyle w:val="OtherTableBody"/>
            </w:pPr>
            <w:r>
              <w:t>ISO639</w:t>
            </w:r>
          </w:p>
        </w:tc>
        <w:tc>
          <w:tcPr>
            <w:tcW w:w="4200" w:type="dxa"/>
          </w:tcPr>
          <w:p w14:paraId="7562DE42" w14:textId="77777777" w:rsidR="00B50050" w:rsidRDefault="00B50050" w:rsidP="0088127C">
            <w:pPr>
              <w:pStyle w:val="OtherTableBody"/>
            </w:pPr>
          </w:p>
        </w:tc>
      </w:tr>
      <w:tr w:rsidR="00B50050" w14:paraId="2BF25923" w14:textId="77777777" w:rsidTr="00195548">
        <w:tc>
          <w:tcPr>
            <w:tcW w:w="600" w:type="dxa"/>
          </w:tcPr>
          <w:p w14:paraId="1FA69C5C" w14:textId="77777777" w:rsidR="00B50050" w:rsidRDefault="00B50050" w:rsidP="0088127C">
            <w:pPr>
              <w:pStyle w:val="OtherTableBody"/>
            </w:pPr>
          </w:p>
        </w:tc>
        <w:tc>
          <w:tcPr>
            <w:tcW w:w="600" w:type="dxa"/>
          </w:tcPr>
          <w:p w14:paraId="55C92D18" w14:textId="77777777" w:rsidR="00B50050" w:rsidRDefault="00B50050" w:rsidP="0088127C">
            <w:pPr>
              <w:pStyle w:val="OtherTableBody"/>
            </w:pPr>
            <w:r>
              <w:t>0396</w:t>
            </w:r>
          </w:p>
        </w:tc>
        <w:tc>
          <w:tcPr>
            <w:tcW w:w="2600" w:type="dxa"/>
          </w:tcPr>
          <w:p w14:paraId="21D3C9FD" w14:textId="77777777" w:rsidR="00B50050" w:rsidRDefault="00B50050" w:rsidP="0088127C">
            <w:pPr>
              <w:pStyle w:val="OtherTableBody"/>
            </w:pPr>
          </w:p>
        </w:tc>
        <w:tc>
          <w:tcPr>
            <w:tcW w:w="1400" w:type="dxa"/>
          </w:tcPr>
          <w:p w14:paraId="54F8A156" w14:textId="77777777" w:rsidR="00B50050" w:rsidRDefault="00B50050" w:rsidP="0088127C">
            <w:pPr>
              <w:pStyle w:val="OtherTableBody"/>
            </w:pPr>
            <w:r>
              <w:t>ISOnnnn</w:t>
            </w:r>
          </w:p>
        </w:tc>
        <w:tc>
          <w:tcPr>
            <w:tcW w:w="4200" w:type="dxa"/>
          </w:tcPr>
          <w:p w14:paraId="61524372" w14:textId="77777777" w:rsidR="00B50050" w:rsidRDefault="00B50050" w:rsidP="0088127C">
            <w:pPr>
              <w:pStyle w:val="OtherTableBody"/>
            </w:pPr>
          </w:p>
        </w:tc>
      </w:tr>
      <w:tr w:rsidR="00B50050" w14:paraId="43C2DB85" w14:textId="77777777" w:rsidTr="00195548">
        <w:tc>
          <w:tcPr>
            <w:tcW w:w="600" w:type="dxa"/>
          </w:tcPr>
          <w:p w14:paraId="0B525CB3" w14:textId="77777777" w:rsidR="00B50050" w:rsidRDefault="00B50050" w:rsidP="0088127C">
            <w:pPr>
              <w:pStyle w:val="OtherTableBody"/>
            </w:pPr>
          </w:p>
        </w:tc>
        <w:tc>
          <w:tcPr>
            <w:tcW w:w="600" w:type="dxa"/>
          </w:tcPr>
          <w:p w14:paraId="71BAEF5A" w14:textId="77777777" w:rsidR="00B50050" w:rsidRDefault="00B50050" w:rsidP="0088127C">
            <w:pPr>
              <w:pStyle w:val="OtherTableBody"/>
            </w:pPr>
            <w:r>
              <w:t>0396</w:t>
            </w:r>
          </w:p>
        </w:tc>
        <w:tc>
          <w:tcPr>
            <w:tcW w:w="2600" w:type="dxa"/>
          </w:tcPr>
          <w:p w14:paraId="2B7D55F8" w14:textId="77777777" w:rsidR="00B50050" w:rsidRDefault="00B50050" w:rsidP="0088127C">
            <w:pPr>
              <w:pStyle w:val="OtherTableBody"/>
            </w:pPr>
          </w:p>
        </w:tc>
        <w:tc>
          <w:tcPr>
            <w:tcW w:w="1400" w:type="dxa"/>
          </w:tcPr>
          <w:p w14:paraId="0257D1C1" w14:textId="77777777" w:rsidR="00B50050" w:rsidRDefault="00B50050" w:rsidP="0088127C">
            <w:pPr>
              <w:pStyle w:val="OtherTableBody"/>
            </w:pPr>
            <w:r>
              <w:t>ITIS</w:t>
            </w:r>
          </w:p>
        </w:tc>
        <w:tc>
          <w:tcPr>
            <w:tcW w:w="4200" w:type="dxa"/>
          </w:tcPr>
          <w:p w14:paraId="7E16979A" w14:textId="77777777" w:rsidR="00B50050" w:rsidRDefault="00B50050" w:rsidP="0088127C">
            <w:pPr>
              <w:pStyle w:val="OtherTableBody"/>
            </w:pPr>
          </w:p>
        </w:tc>
      </w:tr>
      <w:tr w:rsidR="00B50050" w14:paraId="0E4ED6C5" w14:textId="77777777" w:rsidTr="00195548">
        <w:tc>
          <w:tcPr>
            <w:tcW w:w="600" w:type="dxa"/>
          </w:tcPr>
          <w:p w14:paraId="256C4F5D" w14:textId="77777777" w:rsidR="00B50050" w:rsidRDefault="00B50050" w:rsidP="0088127C">
            <w:pPr>
              <w:pStyle w:val="OtherTableBody"/>
            </w:pPr>
          </w:p>
        </w:tc>
        <w:tc>
          <w:tcPr>
            <w:tcW w:w="600" w:type="dxa"/>
          </w:tcPr>
          <w:p w14:paraId="472D78A7" w14:textId="77777777" w:rsidR="00B50050" w:rsidRDefault="00B50050" w:rsidP="0088127C">
            <w:pPr>
              <w:pStyle w:val="OtherTableBody"/>
            </w:pPr>
            <w:r>
              <w:t>0396</w:t>
            </w:r>
          </w:p>
        </w:tc>
        <w:tc>
          <w:tcPr>
            <w:tcW w:w="2600" w:type="dxa"/>
          </w:tcPr>
          <w:p w14:paraId="367A7EA7" w14:textId="77777777" w:rsidR="00B50050" w:rsidRDefault="00B50050" w:rsidP="0088127C">
            <w:pPr>
              <w:pStyle w:val="OtherTableBody"/>
            </w:pPr>
          </w:p>
        </w:tc>
        <w:tc>
          <w:tcPr>
            <w:tcW w:w="1400" w:type="dxa"/>
          </w:tcPr>
          <w:p w14:paraId="14599A4C" w14:textId="77777777" w:rsidR="00B50050" w:rsidRDefault="00B50050" w:rsidP="0088127C">
            <w:pPr>
              <w:pStyle w:val="OtherTableBody"/>
            </w:pPr>
            <w:r>
              <w:t>IUPC</w:t>
            </w:r>
          </w:p>
        </w:tc>
        <w:tc>
          <w:tcPr>
            <w:tcW w:w="4200" w:type="dxa"/>
          </w:tcPr>
          <w:p w14:paraId="4C810FFA" w14:textId="77777777" w:rsidR="00B50050" w:rsidRDefault="00B50050" w:rsidP="0088127C">
            <w:pPr>
              <w:pStyle w:val="OtherTableBody"/>
            </w:pPr>
          </w:p>
        </w:tc>
      </w:tr>
      <w:tr w:rsidR="00B50050" w14:paraId="650B2468" w14:textId="77777777" w:rsidTr="00195548">
        <w:tc>
          <w:tcPr>
            <w:tcW w:w="600" w:type="dxa"/>
          </w:tcPr>
          <w:p w14:paraId="0191FB18" w14:textId="77777777" w:rsidR="00B50050" w:rsidRDefault="00B50050" w:rsidP="0088127C">
            <w:pPr>
              <w:pStyle w:val="OtherTableBody"/>
            </w:pPr>
          </w:p>
        </w:tc>
        <w:tc>
          <w:tcPr>
            <w:tcW w:w="600" w:type="dxa"/>
          </w:tcPr>
          <w:p w14:paraId="585A6BAF" w14:textId="77777777" w:rsidR="00B50050" w:rsidRDefault="00B50050" w:rsidP="0088127C">
            <w:pPr>
              <w:pStyle w:val="OtherTableBody"/>
            </w:pPr>
            <w:r>
              <w:t>0396</w:t>
            </w:r>
          </w:p>
        </w:tc>
        <w:tc>
          <w:tcPr>
            <w:tcW w:w="2600" w:type="dxa"/>
          </w:tcPr>
          <w:p w14:paraId="1FE1F99C" w14:textId="77777777" w:rsidR="00B50050" w:rsidRDefault="00B50050" w:rsidP="0088127C">
            <w:pPr>
              <w:pStyle w:val="OtherTableBody"/>
            </w:pPr>
          </w:p>
        </w:tc>
        <w:tc>
          <w:tcPr>
            <w:tcW w:w="1400" w:type="dxa"/>
          </w:tcPr>
          <w:p w14:paraId="3B319D3B" w14:textId="77777777" w:rsidR="00B50050" w:rsidRDefault="00B50050" w:rsidP="0088127C">
            <w:pPr>
              <w:pStyle w:val="OtherTableBody"/>
            </w:pPr>
            <w:r>
              <w:t>IUPP</w:t>
            </w:r>
          </w:p>
        </w:tc>
        <w:tc>
          <w:tcPr>
            <w:tcW w:w="4200" w:type="dxa"/>
          </w:tcPr>
          <w:p w14:paraId="7969A5D0" w14:textId="77777777" w:rsidR="00B50050" w:rsidRDefault="00B50050" w:rsidP="0088127C">
            <w:pPr>
              <w:pStyle w:val="OtherTableBody"/>
            </w:pPr>
          </w:p>
        </w:tc>
      </w:tr>
      <w:tr w:rsidR="00B50050" w14:paraId="05C6EA0D" w14:textId="77777777" w:rsidTr="00195548">
        <w:tc>
          <w:tcPr>
            <w:tcW w:w="600" w:type="dxa"/>
          </w:tcPr>
          <w:p w14:paraId="77808FC1" w14:textId="77777777" w:rsidR="00B50050" w:rsidRDefault="00B50050" w:rsidP="0088127C">
            <w:pPr>
              <w:pStyle w:val="OtherTableBody"/>
            </w:pPr>
          </w:p>
        </w:tc>
        <w:tc>
          <w:tcPr>
            <w:tcW w:w="600" w:type="dxa"/>
          </w:tcPr>
          <w:p w14:paraId="1A17E77C" w14:textId="77777777" w:rsidR="00B50050" w:rsidRDefault="00B50050" w:rsidP="0088127C">
            <w:pPr>
              <w:pStyle w:val="OtherTableBody"/>
            </w:pPr>
            <w:r>
              <w:t>0396</w:t>
            </w:r>
          </w:p>
        </w:tc>
        <w:tc>
          <w:tcPr>
            <w:tcW w:w="2600" w:type="dxa"/>
          </w:tcPr>
          <w:p w14:paraId="22184A01" w14:textId="77777777" w:rsidR="00B50050" w:rsidRDefault="00B50050" w:rsidP="0088127C">
            <w:pPr>
              <w:pStyle w:val="OtherTableBody"/>
            </w:pPr>
          </w:p>
        </w:tc>
        <w:tc>
          <w:tcPr>
            <w:tcW w:w="1400" w:type="dxa"/>
          </w:tcPr>
          <w:p w14:paraId="18DBC68E" w14:textId="77777777" w:rsidR="00B50050" w:rsidRDefault="00B50050" w:rsidP="0088127C">
            <w:pPr>
              <w:pStyle w:val="OtherTableBody"/>
            </w:pPr>
            <w:r>
              <w:t>JC10</w:t>
            </w:r>
          </w:p>
        </w:tc>
        <w:tc>
          <w:tcPr>
            <w:tcW w:w="4200" w:type="dxa"/>
          </w:tcPr>
          <w:p w14:paraId="425D0649" w14:textId="77777777" w:rsidR="00B50050" w:rsidRDefault="00B50050" w:rsidP="0088127C">
            <w:pPr>
              <w:pStyle w:val="OtherTableBody"/>
            </w:pPr>
          </w:p>
        </w:tc>
      </w:tr>
      <w:tr w:rsidR="00B50050" w14:paraId="695CABBA" w14:textId="77777777" w:rsidTr="00195548">
        <w:tc>
          <w:tcPr>
            <w:tcW w:w="600" w:type="dxa"/>
          </w:tcPr>
          <w:p w14:paraId="3B0DABCC" w14:textId="77777777" w:rsidR="00B50050" w:rsidRDefault="00B50050" w:rsidP="0088127C">
            <w:pPr>
              <w:pStyle w:val="OtherTableBody"/>
            </w:pPr>
          </w:p>
        </w:tc>
        <w:tc>
          <w:tcPr>
            <w:tcW w:w="600" w:type="dxa"/>
          </w:tcPr>
          <w:p w14:paraId="168477FF" w14:textId="77777777" w:rsidR="00B50050" w:rsidRDefault="00B50050" w:rsidP="0088127C">
            <w:pPr>
              <w:pStyle w:val="OtherTableBody"/>
            </w:pPr>
            <w:r>
              <w:t>0396</w:t>
            </w:r>
          </w:p>
        </w:tc>
        <w:tc>
          <w:tcPr>
            <w:tcW w:w="2600" w:type="dxa"/>
          </w:tcPr>
          <w:p w14:paraId="72FC1EAA" w14:textId="77777777" w:rsidR="00B50050" w:rsidRDefault="00B50050" w:rsidP="0088127C">
            <w:pPr>
              <w:pStyle w:val="OtherTableBody"/>
            </w:pPr>
          </w:p>
        </w:tc>
        <w:tc>
          <w:tcPr>
            <w:tcW w:w="1400" w:type="dxa"/>
          </w:tcPr>
          <w:p w14:paraId="4D316654" w14:textId="77777777" w:rsidR="00B50050" w:rsidRDefault="00B50050" w:rsidP="0088127C">
            <w:pPr>
              <w:pStyle w:val="OtherTableBody"/>
            </w:pPr>
            <w:r>
              <w:t>JC8</w:t>
            </w:r>
          </w:p>
        </w:tc>
        <w:tc>
          <w:tcPr>
            <w:tcW w:w="4200" w:type="dxa"/>
          </w:tcPr>
          <w:p w14:paraId="7B2F870B" w14:textId="77777777" w:rsidR="00B50050" w:rsidRDefault="00B50050" w:rsidP="0088127C">
            <w:pPr>
              <w:pStyle w:val="OtherTableBody"/>
            </w:pPr>
          </w:p>
        </w:tc>
      </w:tr>
      <w:tr w:rsidR="00B50050" w14:paraId="713A80C3" w14:textId="77777777" w:rsidTr="00195548">
        <w:tc>
          <w:tcPr>
            <w:tcW w:w="600" w:type="dxa"/>
          </w:tcPr>
          <w:p w14:paraId="2334ECCB" w14:textId="77777777" w:rsidR="00B50050" w:rsidRDefault="00B50050" w:rsidP="0088127C">
            <w:pPr>
              <w:pStyle w:val="OtherTableBody"/>
            </w:pPr>
          </w:p>
        </w:tc>
        <w:tc>
          <w:tcPr>
            <w:tcW w:w="600" w:type="dxa"/>
          </w:tcPr>
          <w:p w14:paraId="406CE2A4" w14:textId="77777777" w:rsidR="00B50050" w:rsidRDefault="00B50050" w:rsidP="0088127C">
            <w:pPr>
              <w:pStyle w:val="OtherTableBody"/>
            </w:pPr>
            <w:r>
              <w:t>0396</w:t>
            </w:r>
          </w:p>
        </w:tc>
        <w:tc>
          <w:tcPr>
            <w:tcW w:w="2600" w:type="dxa"/>
          </w:tcPr>
          <w:p w14:paraId="2C3F7E94" w14:textId="77777777" w:rsidR="00B50050" w:rsidRDefault="00B50050" w:rsidP="0088127C">
            <w:pPr>
              <w:pStyle w:val="OtherTableBody"/>
            </w:pPr>
          </w:p>
        </w:tc>
        <w:tc>
          <w:tcPr>
            <w:tcW w:w="1400" w:type="dxa"/>
          </w:tcPr>
          <w:p w14:paraId="1AE7B4CE" w14:textId="77777777" w:rsidR="00B50050" w:rsidRDefault="00B50050" w:rsidP="0088127C">
            <w:pPr>
              <w:pStyle w:val="OtherTableBody"/>
            </w:pPr>
            <w:r>
              <w:t>JJ1017</w:t>
            </w:r>
          </w:p>
        </w:tc>
        <w:tc>
          <w:tcPr>
            <w:tcW w:w="4200" w:type="dxa"/>
          </w:tcPr>
          <w:p w14:paraId="46100FCA" w14:textId="77777777" w:rsidR="00B50050" w:rsidRDefault="00B50050" w:rsidP="0088127C">
            <w:pPr>
              <w:pStyle w:val="OtherTableBody"/>
            </w:pPr>
          </w:p>
        </w:tc>
      </w:tr>
      <w:tr w:rsidR="00B50050" w14:paraId="3900E365" w14:textId="77777777" w:rsidTr="00195548">
        <w:tc>
          <w:tcPr>
            <w:tcW w:w="600" w:type="dxa"/>
          </w:tcPr>
          <w:p w14:paraId="6C6AA482" w14:textId="77777777" w:rsidR="00B50050" w:rsidRDefault="00B50050" w:rsidP="0088127C">
            <w:pPr>
              <w:pStyle w:val="OtherTableBody"/>
            </w:pPr>
          </w:p>
        </w:tc>
        <w:tc>
          <w:tcPr>
            <w:tcW w:w="600" w:type="dxa"/>
          </w:tcPr>
          <w:p w14:paraId="5236102D" w14:textId="77777777" w:rsidR="00B50050" w:rsidRDefault="00B50050" w:rsidP="0088127C">
            <w:pPr>
              <w:pStyle w:val="OtherTableBody"/>
            </w:pPr>
            <w:r>
              <w:t>0396</w:t>
            </w:r>
          </w:p>
        </w:tc>
        <w:tc>
          <w:tcPr>
            <w:tcW w:w="2600" w:type="dxa"/>
          </w:tcPr>
          <w:p w14:paraId="7F177F69" w14:textId="77777777" w:rsidR="00B50050" w:rsidRDefault="00B50050" w:rsidP="0088127C">
            <w:pPr>
              <w:pStyle w:val="OtherTableBody"/>
            </w:pPr>
          </w:p>
        </w:tc>
        <w:tc>
          <w:tcPr>
            <w:tcW w:w="1400" w:type="dxa"/>
          </w:tcPr>
          <w:p w14:paraId="437FE305" w14:textId="77777777" w:rsidR="00B50050" w:rsidRDefault="00B50050" w:rsidP="0088127C">
            <w:pPr>
              <w:pStyle w:val="OtherTableBody"/>
            </w:pPr>
            <w:r>
              <w:t>L</w:t>
            </w:r>
          </w:p>
        </w:tc>
        <w:tc>
          <w:tcPr>
            <w:tcW w:w="4200" w:type="dxa"/>
          </w:tcPr>
          <w:p w14:paraId="1C3504AB" w14:textId="77777777" w:rsidR="00B50050" w:rsidRDefault="00B50050" w:rsidP="0088127C">
            <w:pPr>
              <w:pStyle w:val="OtherTableBody"/>
            </w:pPr>
          </w:p>
        </w:tc>
      </w:tr>
      <w:tr w:rsidR="00B50050" w14:paraId="5CA24F7D" w14:textId="77777777" w:rsidTr="00195548">
        <w:tc>
          <w:tcPr>
            <w:tcW w:w="600" w:type="dxa"/>
          </w:tcPr>
          <w:p w14:paraId="72207A45" w14:textId="77777777" w:rsidR="00B50050" w:rsidRDefault="00B50050" w:rsidP="0088127C">
            <w:pPr>
              <w:pStyle w:val="OtherTableBody"/>
            </w:pPr>
          </w:p>
        </w:tc>
        <w:tc>
          <w:tcPr>
            <w:tcW w:w="600" w:type="dxa"/>
          </w:tcPr>
          <w:p w14:paraId="62FFAE70" w14:textId="77777777" w:rsidR="00B50050" w:rsidRDefault="00B50050" w:rsidP="0088127C">
            <w:pPr>
              <w:pStyle w:val="OtherTableBody"/>
            </w:pPr>
            <w:r>
              <w:t>0396</w:t>
            </w:r>
          </w:p>
        </w:tc>
        <w:tc>
          <w:tcPr>
            <w:tcW w:w="2600" w:type="dxa"/>
          </w:tcPr>
          <w:p w14:paraId="05D3E4D2" w14:textId="77777777" w:rsidR="00B50050" w:rsidRDefault="00B50050" w:rsidP="0088127C">
            <w:pPr>
              <w:pStyle w:val="OtherTableBody"/>
            </w:pPr>
          </w:p>
        </w:tc>
        <w:tc>
          <w:tcPr>
            <w:tcW w:w="1400" w:type="dxa"/>
          </w:tcPr>
          <w:p w14:paraId="2CFDEF82" w14:textId="77777777" w:rsidR="00B50050" w:rsidRDefault="00B50050" w:rsidP="0088127C">
            <w:pPr>
              <w:pStyle w:val="OtherTableBody"/>
            </w:pPr>
            <w:r>
              <w:t>LANGUAL</w:t>
            </w:r>
          </w:p>
        </w:tc>
        <w:tc>
          <w:tcPr>
            <w:tcW w:w="4200" w:type="dxa"/>
          </w:tcPr>
          <w:p w14:paraId="24DA0FF1" w14:textId="77777777" w:rsidR="00B50050" w:rsidRDefault="00B50050" w:rsidP="0088127C">
            <w:pPr>
              <w:pStyle w:val="OtherTableBody"/>
            </w:pPr>
          </w:p>
        </w:tc>
      </w:tr>
      <w:tr w:rsidR="00B50050" w14:paraId="09FB3491" w14:textId="77777777" w:rsidTr="00195548">
        <w:tc>
          <w:tcPr>
            <w:tcW w:w="600" w:type="dxa"/>
          </w:tcPr>
          <w:p w14:paraId="59D05E6D" w14:textId="77777777" w:rsidR="00B50050" w:rsidRDefault="00B50050" w:rsidP="0088127C">
            <w:pPr>
              <w:pStyle w:val="OtherTableBody"/>
            </w:pPr>
          </w:p>
        </w:tc>
        <w:tc>
          <w:tcPr>
            <w:tcW w:w="600" w:type="dxa"/>
          </w:tcPr>
          <w:p w14:paraId="29C36AA5" w14:textId="77777777" w:rsidR="00B50050" w:rsidRDefault="00B50050" w:rsidP="0088127C">
            <w:pPr>
              <w:pStyle w:val="OtherTableBody"/>
            </w:pPr>
            <w:r>
              <w:t>0396</w:t>
            </w:r>
          </w:p>
        </w:tc>
        <w:tc>
          <w:tcPr>
            <w:tcW w:w="2600" w:type="dxa"/>
          </w:tcPr>
          <w:p w14:paraId="48DEF6C3" w14:textId="77777777" w:rsidR="00B50050" w:rsidRDefault="00B50050" w:rsidP="0088127C">
            <w:pPr>
              <w:pStyle w:val="OtherTableBody"/>
            </w:pPr>
          </w:p>
        </w:tc>
        <w:tc>
          <w:tcPr>
            <w:tcW w:w="1400" w:type="dxa"/>
          </w:tcPr>
          <w:p w14:paraId="2CAD60DF" w14:textId="77777777" w:rsidR="00B50050" w:rsidRDefault="00B50050" w:rsidP="0088127C">
            <w:pPr>
              <w:pStyle w:val="OtherTableBody"/>
            </w:pPr>
            <w:r>
              <w:t>LB</w:t>
            </w:r>
          </w:p>
        </w:tc>
        <w:tc>
          <w:tcPr>
            <w:tcW w:w="4200" w:type="dxa"/>
          </w:tcPr>
          <w:p w14:paraId="126A102C" w14:textId="77777777" w:rsidR="00B50050" w:rsidRDefault="00B50050" w:rsidP="0088127C">
            <w:pPr>
              <w:pStyle w:val="OtherTableBody"/>
            </w:pPr>
          </w:p>
        </w:tc>
      </w:tr>
      <w:tr w:rsidR="00B50050" w14:paraId="081E0A84" w14:textId="77777777" w:rsidTr="00195548">
        <w:tc>
          <w:tcPr>
            <w:tcW w:w="600" w:type="dxa"/>
          </w:tcPr>
          <w:p w14:paraId="051C4438" w14:textId="77777777" w:rsidR="00B50050" w:rsidRDefault="00B50050" w:rsidP="0088127C">
            <w:pPr>
              <w:pStyle w:val="OtherTableBody"/>
            </w:pPr>
          </w:p>
        </w:tc>
        <w:tc>
          <w:tcPr>
            <w:tcW w:w="600" w:type="dxa"/>
          </w:tcPr>
          <w:p w14:paraId="2871CBE5" w14:textId="77777777" w:rsidR="00B50050" w:rsidRDefault="00B50050" w:rsidP="0088127C">
            <w:pPr>
              <w:pStyle w:val="OtherTableBody"/>
            </w:pPr>
            <w:r>
              <w:t>0396</w:t>
            </w:r>
          </w:p>
        </w:tc>
        <w:tc>
          <w:tcPr>
            <w:tcW w:w="2600" w:type="dxa"/>
          </w:tcPr>
          <w:p w14:paraId="30A7E8D5" w14:textId="77777777" w:rsidR="00B50050" w:rsidRDefault="00B50050" w:rsidP="0088127C">
            <w:pPr>
              <w:pStyle w:val="OtherTableBody"/>
            </w:pPr>
          </w:p>
        </w:tc>
        <w:tc>
          <w:tcPr>
            <w:tcW w:w="1400" w:type="dxa"/>
          </w:tcPr>
          <w:p w14:paraId="349C08A6" w14:textId="77777777" w:rsidR="00B50050" w:rsidRDefault="00B50050" w:rsidP="0088127C">
            <w:pPr>
              <w:pStyle w:val="OtherTableBody"/>
            </w:pPr>
            <w:r>
              <w:t>LN</w:t>
            </w:r>
          </w:p>
        </w:tc>
        <w:tc>
          <w:tcPr>
            <w:tcW w:w="4200" w:type="dxa"/>
          </w:tcPr>
          <w:p w14:paraId="610496E7" w14:textId="77777777" w:rsidR="00B50050" w:rsidRDefault="00B50050" w:rsidP="0088127C">
            <w:pPr>
              <w:pStyle w:val="OtherTableBody"/>
            </w:pPr>
          </w:p>
        </w:tc>
      </w:tr>
      <w:tr w:rsidR="00B50050" w14:paraId="41AB92FA" w14:textId="77777777" w:rsidTr="00195548">
        <w:tc>
          <w:tcPr>
            <w:tcW w:w="600" w:type="dxa"/>
          </w:tcPr>
          <w:p w14:paraId="03862154" w14:textId="77777777" w:rsidR="00B50050" w:rsidRDefault="00B50050" w:rsidP="0088127C">
            <w:pPr>
              <w:pStyle w:val="OtherTableBody"/>
            </w:pPr>
          </w:p>
        </w:tc>
        <w:tc>
          <w:tcPr>
            <w:tcW w:w="600" w:type="dxa"/>
          </w:tcPr>
          <w:p w14:paraId="4BB94FE8" w14:textId="77777777" w:rsidR="00B50050" w:rsidRDefault="00B50050" w:rsidP="0088127C">
            <w:pPr>
              <w:pStyle w:val="OtherTableBody"/>
            </w:pPr>
            <w:r>
              <w:t>0396</w:t>
            </w:r>
          </w:p>
        </w:tc>
        <w:tc>
          <w:tcPr>
            <w:tcW w:w="2600" w:type="dxa"/>
          </w:tcPr>
          <w:p w14:paraId="1F3B608F" w14:textId="77777777" w:rsidR="00B50050" w:rsidRDefault="00B50050" w:rsidP="0088127C">
            <w:pPr>
              <w:pStyle w:val="OtherTableBody"/>
            </w:pPr>
          </w:p>
        </w:tc>
        <w:tc>
          <w:tcPr>
            <w:tcW w:w="1400" w:type="dxa"/>
          </w:tcPr>
          <w:p w14:paraId="43F4094B" w14:textId="77777777" w:rsidR="00B50050" w:rsidRDefault="00B50050" w:rsidP="0088127C">
            <w:pPr>
              <w:pStyle w:val="OtherTableBody"/>
            </w:pPr>
            <w:r>
              <w:t>LRG-RefSeq</w:t>
            </w:r>
          </w:p>
        </w:tc>
        <w:tc>
          <w:tcPr>
            <w:tcW w:w="4200" w:type="dxa"/>
          </w:tcPr>
          <w:p w14:paraId="041556B2" w14:textId="77777777" w:rsidR="00B50050" w:rsidRDefault="00B50050" w:rsidP="0088127C">
            <w:pPr>
              <w:pStyle w:val="OtherTableBody"/>
            </w:pPr>
          </w:p>
        </w:tc>
      </w:tr>
      <w:tr w:rsidR="00B50050" w14:paraId="3BB2E2BF" w14:textId="77777777" w:rsidTr="00195548">
        <w:tc>
          <w:tcPr>
            <w:tcW w:w="600" w:type="dxa"/>
          </w:tcPr>
          <w:p w14:paraId="6E325004" w14:textId="77777777" w:rsidR="00B50050" w:rsidRDefault="00B50050" w:rsidP="0088127C">
            <w:pPr>
              <w:pStyle w:val="OtherTableBody"/>
            </w:pPr>
          </w:p>
        </w:tc>
        <w:tc>
          <w:tcPr>
            <w:tcW w:w="600" w:type="dxa"/>
          </w:tcPr>
          <w:p w14:paraId="1B34A96F" w14:textId="77777777" w:rsidR="00B50050" w:rsidRDefault="00B50050" w:rsidP="0088127C">
            <w:pPr>
              <w:pStyle w:val="OtherTableBody"/>
            </w:pPr>
            <w:r>
              <w:t>0396</w:t>
            </w:r>
          </w:p>
        </w:tc>
        <w:tc>
          <w:tcPr>
            <w:tcW w:w="2600" w:type="dxa"/>
          </w:tcPr>
          <w:p w14:paraId="4E54C417" w14:textId="77777777" w:rsidR="00B50050" w:rsidRDefault="00B50050" w:rsidP="0088127C">
            <w:pPr>
              <w:pStyle w:val="OtherTableBody"/>
            </w:pPr>
          </w:p>
        </w:tc>
        <w:tc>
          <w:tcPr>
            <w:tcW w:w="1400" w:type="dxa"/>
          </w:tcPr>
          <w:p w14:paraId="24F38C1C" w14:textId="77777777" w:rsidR="00B50050" w:rsidRDefault="00B50050" w:rsidP="0088127C">
            <w:pPr>
              <w:pStyle w:val="OtherTableBody"/>
            </w:pPr>
            <w:r>
              <w:t>MCD</w:t>
            </w:r>
          </w:p>
        </w:tc>
        <w:tc>
          <w:tcPr>
            <w:tcW w:w="4200" w:type="dxa"/>
          </w:tcPr>
          <w:p w14:paraId="2E52DB46" w14:textId="77777777" w:rsidR="00B50050" w:rsidRDefault="00B50050" w:rsidP="0088127C">
            <w:pPr>
              <w:pStyle w:val="OtherTableBody"/>
            </w:pPr>
          </w:p>
        </w:tc>
      </w:tr>
      <w:tr w:rsidR="00B50050" w14:paraId="606D4DB9" w14:textId="77777777" w:rsidTr="00195548">
        <w:tc>
          <w:tcPr>
            <w:tcW w:w="600" w:type="dxa"/>
          </w:tcPr>
          <w:p w14:paraId="58B19CD1" w14:textId="77777777" w:rsidR="00B50050" w:rsidRDefault="00B50050" w:rsidP="0088127C">
            <w:pPr>
              <w:pStyle w:val="OtherTableBody"/>
            </w:pPr>
          </w:p>
        </w:tc>
        <w:tc>
          <w:tcPr>
            <w:tcW w:w="600" w:type="dxa"/>
          </w:tcPr>
          <w:p w14:paraId="30D9D931" w14:textId="77777777" w:rsidR="00B50050" w:rsidRDefault="00B50050" w:rsidP="0088127C">
            <w:pPr>
              <w:pStyle w:val="OtherTableBody"/>
            </w:pPr>
            <w:r>
              <w:t>0396</w:t>
            </w:r>
          </w:p>
        </w:tc>
        <w:tc>
          <w:tcPr>
            <w:tcW w:w="2600" w:type="dxa"/>
          </w:tcPr>
          <w:p w14:paraId="306DE96B" w14:textId="77777777" w:rsidR="00B50050" w:rsidRDefault="00B50050" w:rsidP="0088127C">
            <w:pPr>
              <w:pStyle w:val="OtherTableBody"/>
            </w:pPr>
          </w:p>
        </w:tc>
        <w:tc>
          <w:tcPr>
            <w:tcW w:w="1400" w:type="dxa"/>
          </w:tcPr>
          <w:p w14:paraId="03A085B1" w14:textId="77777777" w:rsidR="00B50050" w:rsidRDefault="00B50050" w:rsidP="0088127C">
            <w:pPr>
              <w:pStyle w:val="OtherTableBody"/>
            </w:pPr>
            <w:r>
              <w:t>MCR</w:t>
            </w:r>
          </w:p>
        </w:tc>
        <w:tc>
          <w:tcPr>
            <w:tcW w:w="4200" w:type="dxa"/>
          </w:tcPr>
          <w:p w14:paraId="40358648" w14:textId="77777777" w:rsidR="00B50050" w:rsidRDefault="00B50050" w:rsidP="0088127C">
            <w:pPr>
              <w:pStyle w:val="OtherTableBody"/>
            </w:pPr>
          </w:p>
        </w:tc>
      </w:tr>
      <w:tr w:rsidR="00B50050" w14:paraId="4F013116" w14:textId="77777777" w:rsidTr="00195548">
        <w:tc>
          <w:tcPr>
            <w:tcW w:w="600" w:type="dxa"/>
          </w:tcPr>
          <w:p w14:paraId="5C4B9CAE" w14:textId="77777777" w:rsidR="00B50050" w:rsidRDefault="00B50050" w:rsidP="0088127C">
            <w:pPr>
              <w:pStyle w:val="OtherTableBody"/>
            </w:pPr>
          </w:p>
        </w:tc>
        <w:tc>
          <w:tcPr>
            <w:tcW w:w="600" w:type="dxa"/>
          </w:tcPr>
          <w:p w14:paraId="5BC69D52" w14:textId="77777777" w:rsidR="00B50050" w:rsidRDefault="00B50050" w:rsidP="0088127C">
            <w:pPr>
              <w:pStyle w:val="OtherTableBody"/>
            </w:pPr>
            <w:r>
              <w:t>0396</w:t>
            </w:r>
          </w:p>
        </w:tc>
        <w:tc>
          <w:tcPr>
            <w:tcW w:w="2600" w:type="dxa"/>
          </w:tcPr>
          <w:p w14:paraId="6D8E3205" w14:textId="77777777" w:rsidR="00B50050" w:rsidRDefault="00B50050" w:rsidP="0088127C">
            <w:pPr>
              <w:pStyle w:val="OtherTableBody"/>
            </w:pPr>
          </w:p>
        </w:tc>
        <w:tc>
          <w:tcPr>
            <w:tcW w:w="1400" w:type="dxa"/>
          </w:tcPr>
          <w:p w14:paraId="0321E4DA" w14:textId="77777777" w:rsidR="00B50050" w:rsidRDefault="00B50050" w:rsidP="0088127C">
            <w:pPr>
              <w:pStyle w:val="OtherTableBody"/>
            </w:pPr>
            <w:r>
              <w:t>MDC</w:t>
            </w:r>
          </w:p>
        </w:tc>
        <w:tc>
          <w:tcPr>
            <w:tcW w:w="4200" w:type="dxa"/>
          </w:tcPr>
          <w:p w14:paraId="46553C90" w14:textId="77777777" w:rsidR="00B50050" w:rsidRDefault="00B50050" w:rsidP="0088127C">
            <w:pPr>
              <w:pStyle w:val="OtherTableBody"/>
            </w:pPr>
          </w:p>
        </w:tc>
      </w:tr>
      <w:tr w:rsidR="00B50050" w14:paraId="55941FEB" w14:textId="77777777" w:rsidTr="00195548">
        <w:tc>
          <w:tcPr>
            <w:tcW w:w="600" w:type="dxa"/>
          </w:tcPr>
          <w:p w14:paraId="7BC5027D" w14:textId="77777777" w:rsidR="00B50050" w:rsidRDefault="00B50050" w:rsidP="0088127C">
            <w:pPr>
              <w:pStyle w:val="OtherTableBody"/>
            </w:pPr>
          </w:p>
        </w:tc>
        <w:tc>
          <w:tcPr>
            <w:tcW w:w="600" w:type="dxa"/>
          </w:tcPr>
          <w:p w14:paraId="4FFD6C05" w14:textId="77777777" w:rsidR="00B50050" w:rsidRDefault="00B50050" w:rsidP="0088127C">
            <w:pPr>
              <w:pStyle w:val="OtherTableBody"/>
            </w:pPr>
            <w:r>
              <w:t>0396</w:t>
            </w:r>
          </w:p>
        </w:tc>
        <w:tc>
          <w:tcPr>
            <w:tcW w:w="2600" w:type="dxa"/>
          </w:tcPr>
          <w:p w14:paraId="4825EA56" w14:textId="77777777" w:rsidR="00B50050" w:rsidRDefault="00B50050" w:rsidP="0088127C">
            <w:pPr>
              <w:pStyle w:val="OtherTableBody"/>
            </w:pPr>
          </w:p>
        </w:tc>
        <w:tc>
          <w:tcPr>
            <w:tcW w:w="1400" w:type="dxa"/>
          </w:tcPr>
          <w:p w14:paraId="719BBC02" w14:textId="77777777" w:rsidR="00B50050" w:rsidRDefault="00B50050" w:rsidP="0088127C">
            <w:pPr>
              <w:pStyle w:val="OtherTableBody"/>
            </w:pPr>
            <w:r>
              <w:t>MDDX</w:t>
            </w:r>
          </w:p>
        </w:tc>
        <w:tc>
          <w:tcPr>
            <w:tcW w:w="4200" w:type="dxa"/>
          </w:tcPr>
          <w:p w14:paraId="7E887F9A" w14:textId="77777777" w:rsidR="00B50050" w:rsidRDefault="00B50050" w:rsidP="0088127C">
            <w:pPr>
              <w:pStyle w:val="OtherTableBody"/>
            </w:pPr>
          </w:p>
        </w:tc>
      </w:tr>
      <w:tr w:rsidR="00B50050" w14:paraId="20249DBA" w14:textId="77777777" w:rsidTr="00195548">
        <w:tc>
          <w:tcPr>
            <w:tcW w:w="600" w:type="dxa"/>
          </w:tcPr>
          <w:p w14:paraId="2E9966A5" w14:textId="77777777" w:rsidR="00B50050" w:rsidRDefault="00B50050" w:rsidP="0088127C">
            <w:pPr>
              <w:pStyle w:val="OtherTableBody"/>
            </w:pPr>
          </w:p>
        </w:tc>
        <w:tc>
          <w:tcPr>
            <w:tcW w:w="600" w:type="dxa"/>
          </w:tcPr>
          <w:p w14:paraId="4E038D79" w14:textId="77777777" w:rsidR="00B50050" w:rsidRDefault="00B50050" w:rsidP="0088127C">
            <w:pPr>
              <w:pStyle w:val="OtherTableBody"/>
            </w:pPr>
            <w:r>
              <w:t>0396</w:t>
            </w:r>
          </w:p>
        </w:tc>
        <w:tc>
          <w:tcPr>
            <w:tcW w:w="2600" w:type="dxa"/>
          </w:tcPr>
          <w:p w14:paraId="79574A5F" w14:textId="77777777" w:rsidR="00B50050" w:rsidRDefault="00B50050" w:rsidP="0088127C">
            <w:pPr>
              <w:pStyle w:val="OtherTableBody"/>
            </w:pPr>
          </w:p>
        </w:tc>
        <w:tc>
          <w:tcPr>
            <w:tcW w:w="1400" w:type="dxa"/>
          </w:tcPr>
          <w:p w14:paraId="24CD228A" w14:textId="77777777" w:rsidR="00B50050" w:rsidRDefault="00B50050" w:rsidP="0088127C">
            <w:pPr>
              <w:pStyle w:val="OtherTableBody"/>
            </w:pPr>
            <w:r>
              <w:t>MEDC</w:t>
            </w:r>
          </w:p>
        </w:tc>
        <w:tc>
          <w:tcPr>
            <w:tcW w:w="4200" w:type="dxa"/>
          </w:tcPr>
          <w:p w14:paraId="6CB2BDB4" w14:textId="77777777" w:rsidR="00B50050" w:rsidRDefault="00B50050" w:rsidP="0088127C">
            <w:pPr>
              <w:pStyle w:val="OtherTableBody"/>
            </w:pPr>
          </w:p>
        </w:tc>
      </w:tr>
      <w:tr w:rsidR="00B50050" w14:paraId="7D0224DC" w14:textId="77777777" w:rsidTr="00195548">
        <w:tc>
          <w:tcPr>
            <w:tcW w:w="600" w:type="dxa"/>
          </w:tcPr>
          <w:p w14:paraId="37C39B73" w14:textId="77777777" w:rsidR="00B50050" w:rsidRDefault="00B50050" w:rsidP="0088127C">
            <w:pPr>
              <w:pStyle w:val="OtherTableBody"/>
            </w:pPr>
          </w:p>
        </w:tc>
        <w:tc>
          <w:tcPr>
            <w:tcW w:w="600" w:type="dxa"/>
          </w:tcPr>
          <w:p w14:paraId="662F4B10" w14:textId="77777777" w:rsidR="00B50050" w:rsidRDefault="00B50050" w:rsidP="0088127C">
            <w:pPr>
              <w:pStyle w:val="OtherTableBody"/>
            </w:pPr>
            <w:r>
              <w:t>0396</w:t>
            </w:r>
          </w:p>
        </w:tc>
        <w:tc>
          <w:tcPr>
            <w:tcW w:w="2600" w:type="dxa"/>
          </w:tcPr>
          <w:p w14:paraId="3F5F9F2C" w14:textId="77777777" w:rsidR="00B50050" w:rsidRDefault="00B50050" w:rsidP="0088127C">
            <w:pPr>
              <w:pStyle w:val="OtherTableBody"/>
            </w:pPr>
          </w:p>
        </w:tc>
        <w:tc>
          <w:tcPr>
            <w:tcW w:w="1400" w:type="dxa"/>
          </w:tcPr>
          <w:p w14:paraId="526A2636" w14:textId="77777777" w:rsidR="00B50050" w:rsidRDefault="00B50050" w:rsidP="0088127C">
            <w:pPr>
              <w:pStyle w:val="OtherTableBody"/>
            </w:pPr>
            <w:r>
              <w:t>Medgen-Dis</w:t>
            </w:r>
          </w:p>
        </w:tc>
        <w:tc>
          <w:tcPr>
            <w:tcW w:w="4200" w:type="dxa"/>
          </w:tcPr>
          <w:p w14:paraId="4D48CD8B" w14:textId="77777777" w:rsidR="00B50050" w:rsidRDefault="00B50050" w:rsidP="0088127C">
            <w:pPr>
              <w:pStyle w:val="OtherTableBody"/>
            </w:pPr>
          </w:p>
        </w:tc>
      </w:tr>
      <w:tr w:rsidR="00B50050" w14:paraId="41A3B1C9" w14:textId="77777777" w:rsidTr="00195548">
        <w:tc>
          <w:tcPr>
            <w:tcW w:w="600" w:type="dxa"/>
          </w:tcPr>
          <w:p w14:paraId="564D042E" w14:textId="77777777" w:rsidR="00B50050" w:rsidRDefault="00B50050" w:rsidP="0088127C">
            <w:pPr>
              <w:pStyle w:val="OtherTableBody"/>
            </w:pPr>
          </w:p>
        </w:tc>
        <w:tc>
          <w:tcPr>
            <w:tcW w:w="600" w:type="dxa"/>
          </w:tcPr>
          <w:p w14:paraId="63A64714" w14:textId="77777777" w:rsidR="00B50050" w:rsidRDefault="00B50050" w:rsidP="0088127C">
            <w:pPr>
              <w:pStyle w:val="OtherTableBody"/>
            </w:pPr>
            <w:r>
              <w:t>0396</w:t>
            </w:r>
          </w:p>
        </w:tc>
        <w:tc>
          <w:tcPr>
            <w:tcW w:w="2600" w:type="dxa"/>
          </w:tcPr>
          <w:p w14:paraId="7D01B975" w14:textId="77777777" w:rsidR="00B50050" w:rsidRDefault="00B50050" w:rsidP="0088127C">
            <w:pPr>
              <w:pStyle w:val="OtherTableBody"/>
            </w:pPr>
          </w:p>
        </w:tc>
        <w:tc>
          <w:tcPr>
            <w:tcW w:w="1400" w:type="dxa"/>
          </w:tcPr>
          <w:p w14:paraId="4634AC9F" w14:textId="77777777" w:rsidR="00B50050" w:rsidRDefault="00B50050" w:rsidP="0088127C">
            <w:pPr>
              <w:pStyle w:val="OtherTableBody"/>
            </w:pPr>
            <w:r>
              <w:t>MEDIATYPE</w:t>
            </w:r>
          </w:p>
        </w:tc>
        <w:tc>
          <w:tcPr>
            <w:tcW w:w="4200" w:type="dxa"/>
          </w:tcPr>
          <w:p w14:paraId="6DCF37FC" w14:textId="77777777" w:rsidR="00B50050" w:rsidRDefault="00B50050" w:rsidP="0088127C">
            <w:pPr>
              <w:pStyle w:val="OtherTableBody"/>
            </w:pPr>
          </w:p>
        </w:tc>
      </w:tr>
      <w:tr w:rsidR="00B50050" w14:paraId="1D535417" w14:textId="77777777" w:rsidTr="00195548">
        <w:tc>
          <w:tcPr>
            <w:tcW w:w="600" w:type="dxa"/>
          </w:tcPr>
          <w:p w14:paraId="3FE853F2" w14:textId="77777777" w:rsidR="00B50050" w:rsidRDefault="00B50050" w:rsidP="0088127C">
            <w:pPr>
              <w:pStyle w:val="OtherTableBody"/>
            </w:pPr>
          </w:p>
        </w:tc>
        <w:tc>
          <w:tcPr>
            <w:tcW w:w="600" w:type="dxa"/>
          </w:tcPr>
          <w:p w14:paraId="4EE94248" w14:textId="77777777" w:rsidR="00B50050" w:rsidRDefault="00B50050" w:rsidP="0088127C">
            <w:pPr>
              <w:pStyle w:val="OtherTableBody"/>
            </w:pPr>
            <w:r>
              <w:t>0396</w:t>
            </w:r>
          </w:p>
        </w:tc>
        <w:tc>
          <w:tcPr>
            <w:tcW w:w="2600" w:type="dxa"/>
          </w:tcPr>
          <w:p w14:paraId="65A0960D" w14:textId="77777777" w:rsidR="00B50050" w:rsidRDefault="00B50050" w:rsidP="0088127C">
            <w:pPr>
              <w:pStyle w:val="OtherTableBody"/>
            </w:pPr>
          </w:p>
        </w:tc>
        <w:tc>
          <w:tcPr>
            <w:tcW w:w="1400" w:type="dxa"/>
          </w:tcPr>
          <w:p w14:paraId="5CA95F04" w14:textId="77777777" w:rsidR="00B50050" w:rsidRDefault="00B50050" w:rsidP="0088127C">
            <w:pPr>
              <w:pStyle w:val="OtherTableBody"/>
            </w:pPr>
            <w:r>
              <w:t>MEDR</w:t>
            </w:r>
          </w:p>
        </w:tc>
        <w:tc>
          <w:tcPr>
            <w:tcW w:w="4200" w:type="dxa"/>
          </w:tcPr>
          <w:p w14:paraId="68AF04AD" w14:textId="77777777" w:rsidR="00B50050" w:rsidRDefault="00B50050" w:rsidP="0088127C">
            <w:pPr>
              <w:pStyle w:val="OtherTableBody"/>
            </w:pPr>
          </w:p>
        </w:tc>
      </w:tr>
      <w:tr w:rsidR="00B50050" w14:paraId="6292F789" w14:textId="77777777" w:rsidTr="00195548">
        <w:tc>
          <w:tcPr>
            <w:tcW w:w="600" w:type="dxa"/>
          </w:tcPr>
          <w:p w14:paraId="20CDB7C5" w14:textId="77777777" w:rsidR="00B50050" w:rsidRDefault="00B50050" w:rsidP="0088127C">
            <w:pPr>
              <w:pStyle w:val="OtherTableBody"/>
            </w:pPr>
          </w:p>
        </w:tc>
        <w:tc>
          <w:tcPr>
            <w:tcW w:w="600" w:type="dxa"/>
          </w:tcPr>
          <w:p w14:paraId="0F0FCA00" w14:textId="77777777" w:rsidR="00B50050" w:rsidRDefault="00B50050" w:rsidP="0088127C">
            <w:pPr>
              <w:pStyle w:val="OtherTableBody"/>
            </w:pPr>
            <w:r>
              <w:t>0396</w:t>
            </w:r>
          </w:p>
        </w:tc>
        <w:tc>
          <w:tcPr>
            <w:tcW w:w="2600" w:type="dxa"/>
          </w:tcPr>
          <w:p w14:paraId="6BC515C6" w14:textId="77777777" w:rsidR="00B50050" w:rsidRDefault="00B50050" w:rsidP="0088127C">
            <w:pPr>
              <w:pStyle w:val="OtherTableBody"/>
            </w:pPr>
          </w:p>
        </w:tc>
        <w:tc>
          <w:tcPr>
            <w:tcW w:w="1400" w:type="dxa"/>
          </w:tcPr>
          <w:p w14:paraId="02E13A7B" w14:textId="77777777" w:rsidR="00B50050" w:rsidRDefault="00B50050" w:rsidP="0088127C">
            <w:pPr>
              <w:pStyle w:val="OtherTableBody"/>
            </w:pPr>
            <w:r>
              <w:t>MEDX</w:t>
            </w:r>
          </w:p>
        </w:tc>
        <w:tc>
          <w:tcPr>
            <w:tcW w:w="4200" w:type="dxa"/>
          </w:tcPr>
          <w:p w14:paraId="158D2361" w14:textId="77777777" w:rsidR="00B50050" w:rsidRDefault="00B50050" w:rsidP="0088127C">
            <w:pPr>
              <w:pStyle w:val="OtherTableBody"/>
            </w:pPr>
          </w:p>
        </w:tc>
      </w:tr>
      <w:tr w:rsidR="00B50050" w14:paraId="7C0BE937" w14:textId="77777777" w:rsidTr="00195548">
        <w:tc>
          <w:tcPr>
            <w:tcW w:w="600" w:type="dxa"/>
          </w:tcPr>
          <w:p w14:paraId="3B2F358F" w14:textId="77777777" w:rsidR="00B50050" w:rsidRDefault="00B50050" w:rsidP="0088127C">
            <w:pPr>
              <w:pStyle w:val="OtherTableBody"/>
            </w:pPr>
          </w:p>
        </w:tc>
        <w:tc>
          <w:tcPr>
            <w:tcW w:w="600" w:type="dxa"/>
          </w:tcPr>
          <w:p w14:paraId="1D269348" w14:textId="77777777" w:rsidR="00B50050" w:rsidRDefault="00B50050" w:rsidP="0088127C">
            <w:pPr>
              <w:pStyle w:val="OtherTableBody"/>
            </w:pPr>
            <w:r>
              <w:t>0396</w:t>
            </w:r>
          </w:p>
        </w:tc>
        <w:tc>
          <w:tcPr>
            <w:tcW w:w="2600" w:type="dxa"/>
          </w:tcPr>
          <w:p w14:paraId="6BECECF2" w14:textId="77777777" w:rsidR="00B50050" w:rsidRDefault="00B50050" w:rsidP="0088127C">
            <w:pPr>
              <w:pStyle w:val="OtherTableBody"/>
            </w:pPr>
          </w:p>
        </w:tc>
        <w:tc>
          <w:tcPr>
            <w:tcW w:w="1400" w:type="dxa"/>
          </w:tcPr>
          <w:p w14:paraId="7B4AFE2A" w14:textId="77777777" w:rsidR="00B50050" w:rsidRDefault="00B50050" w:rsidP="0088127C">
            <w:pPr>
              <w:pStyle w:val="OtherTableBody"/>
            </w:pPr>
            <w:r>
              <w:t>MGPI</w:t>
            </w:r>
          </w:p>
        </w:tc>
        <w:tc>
          <w:tcPr>
            <w:tcW w:w="4200" w:type="dxa"/>
          </w:tcPr>
          <w:p w14:paraId="07059403" w14:textId="77777777" w:rsidR="00B50050" w:rsidRDefault="00B50050" w:rsidP="0088127C">
            <w:pPr>
              <w:pStyle w:val="OtherTableBody"/>
            </w:pPr>
          </w:p>
        </w:tc>
      </w:tr>
      <w:tr w:rsidR="00B50050" w14:paraId="3CC44DA5" w14:textId="77777777" w:rsidTr="00195548">
        <w:tc>
          <w:tcPr>
            <w:tcW w:w="600" w:type="dxa"/>
          </w:tcPr>
          <w:p w14:paraId="6FFED0AC" w14:textId="77777777" w:rsidR="00B50050" w:rsidRDefault="00B50050" w:rsidP="0088127C">
            <w:pPr>
              <w:pStyle w:val="OtherTableBody"/>
            </w:pPr>
          </w:p>
        </w:tc>
        <w:tc>
          <w:tcPr>
            <w:tcW w:w="600" w:type="dxa"/>
          </w:tcPr>
          <w:p w14:paraId="1D9853B1" w14:textId="77777777" w:rsidR="00B50050" w:rsidRDefault="00B50050" w:rsidP="0088127C">
            <w:pPr>
              <w:pStyle w:val="OtherTableBody"/>
            </w:pPr>
            <w:r>
              <w:t>0396</w:t>
            </w:r>
          </w:p>
        </w:tc>
        <w:tc>
          <w:tcPr>
            <w:tcW w:w="2600" w:type="dxa"/>
          </w:tcPr>
          <w:p w14:paraId="77CF74DB" w14:textId="77777777" w:rsidR="00B50050" w:rsidRDefault="00B50050" w:rsidP="0088127C">
            <w:pPr>
              <w:pStyle w:val="OtherTableBody"/>
            </w:pPr>
          </w:p>
        </w:tc>
        <w:tc>
          <w:tcPr>
            <w:tcW w:w="1400" w:type="dxa"/>
          </w:tcPr>
          <w:p w14:paraId="6CC2E14E" w14:textId="77777777" w:rsidR="00B50050" w:rsidRDefault="00B50050" w:rsidP="0088127C">
            <w:pPr>
              <w:pStyle w:val="OtherTableBody"/>
            </w:pPr>
            <w:r>
              <w:t>MVX</w:t>
            </w:r>
          </w:p>
        </w:tc>
        <w:tc>
          <w:tcPr>
            <w:tcW w:w="4200" w:type="dxa"/>
          </w:tcPr>
          <w:p w14:paraId="0B4A4EF9" w14:textId="77777777" w:rsidR="00B50050" w:rsidRDefault="00B50050" w:rsidP="0088127C">
            <w:pPr>
              <w:pStyle w:val="OtherTableBody"/>
            </w:pPr>
          </w:p>
        </w:tc>
      </w:tr>
      <w:tr w:rsidR="00B50050" w14:paraId="77F1E740" w14:textId="77777777" w:rsidTr="00195548">
        <w:tc>
          <w:tcPr>
            <w:tcW w:w="600" w:type="dxa"/>
          </w:tcPr>
          <w:p w14:paraId="51E38CB4" w14:textId="77777777" w:rsidR="00B50050" w:rsidRDefault="00B50050" w:rsidP="0088127C">
            <w:pPr>
              <w:pStyle w:val="OtherTableBody"/>
            </w:pPr>
          </w:p>
        </w:tc>
        <w:tc>
          <w:tcPr>
            <w:tcW w:w="600" w:type="dxa"/>
          </w:tcPr>
          <w:p w14:paraId="2199C676" w14:textId="77777777" w:rsidR="00B50050" w:rsidRDefault="00B50050" w:rsidP="0088127C">
            <w:pPr>
              <w:pStyle w:val="OtherTableBody"/>
            </w:pPr>
            <w:r>
              <w:t>0396</w:t>
            </w:r>
          </w:p>
        </w:tc>
        <w:tc>
          <w:tcPr>
            <w:tcW w:w="2600" w:type="dxa"/>
          </w:tcPr>
          <w:p w14:paraId="235F5404" w14:textId="77777777" w:rsidR="00B50050" w:rsidRDefault="00B50050" w:rsidP="0088127C">
            <w:pPr>
              <w:pStyle w:val="OtherTableBody"/>
            </w:pPr>
          </w:p>
        </w:tc>
        <w:tc>
          <w:tcPr>
            <w:tcW w:w="1400" w:type="dxa"/>
          </w:tcPr>
          <w:p w14:paraId="1B26EB4E" w14:textId="77777777" w:rsidR="00B50050" w:rsidRDefault="00B50050" w:rsidP="0088127C">
            <w:pPr>
              <w:pStyle w:val="OtherTableBody"/>
            </w:pPr>
            <w:r>
              <w:t>NAICS</w:t>
            </w:r>
          </w:p>
        </w:tc>
        <w:tc>
          <w:tcPr>
            <w:tcW w:w="4200" w:type="dxa"/>
          </w:tcPr>
          <w:p w14:paraId="3F1DDE9C" w14:textId="77777777" w:rsidR="00B50050" w:rsidRDefault="00B50050" w:rsidP="0088127C">
            <w:pPr>
              <w:pStyle w:val="OtherTableBody"/>
            </w:pPr>
          </w:p>
        </w:tc>
      </w:tr>
      <w:tr w:rsidR="00B50050" w14:paraId="12C6A698" w14:textId="77777777" w:rsidTr="00195548">
        <w:tc>
          <w:tcPr>
            <w:tcW w:w="600" w:type="dxa"/>
          </w:tcPr>
          <w:p w14:paraId="164187A0" w14:textId="77777777" w:rsidR="00B50050" w:rsidRDefault="00B50050" w:rsidP="0088127C">
            <w:pPr>
              <w:pStyle w:val="OtherTableBody"/>
            </w:pPr>
          </w:p>
        </w:tc>
        <w:tc>
          <w:tcPr>
            <w:tcW w:w="600" w:type="dxa"/>
          </w:tcPr>
          <w:p w14:paraId="6AFCC4E3" w14:textId="77777777" w:rsidR="00B50050" w:rsidRDefault="00B50050" w:rsidP="0088127C">
            <w:pPr>
              <w:pStyle w:val="OtherTableBody"/>
            </w:pPr>
            <w:r>
              <w:t>0396</w:t>
            </w:r>
          </w:p>
        </w:tc>
        <w:tc>
          <w:tcPr>
            <w:tcW w:w="2600" w:type="dxa"/>
          </w:tcPr>
          <w:p w14:paraId="7E1A2867" w14:textId="77777777" w:rsidR="00B50050" w:rsidRDefault="00B50050" w:rsidP="0088127C">
            <w:pPr>
              <w:pStyle w:val="OtherTableBody"/>
            </w:pPr>
          </w:p>
        </w:tc>
        <w:tc>
          <w:tcPr>
            <w:tcW w:w="1400" w:type="dxa"/>
          </w:tcPr>
          <w:p w14:paraId="4C8D0602" w14:textId="77777777" w:rsidR="00B50050" w:rsidRDefault="00B50050" w:rsidP="0088127C">
            <w:pPr>
              <w:pStyle w:val="OtherTableBody"/>
            </w:pPr>
            <w:r>
              <w:t>NCPDPnnnnsss</w:t>
            </w:r>
          </w:p>
        </w:tc>
        <w:tc>
          <w:tcPr>
            <w:tcW w:w="4200" w:type="dxa"/>
          </w:tcPr>
          <w:p w14:paraId="592C47AD" w14:textId="77777777" w:rsidR="00B50050" w:rsidRDefault="00B50050" w:rsidP="0088127C">
            <w:pPr>
              <w:pStyle w:val="OtherTableBody"/>
            </w:pPr>
          </w:p>
        </w:tc>
      </w:tr>
      <w:tr w:rsidR="00B50050" w14:paraId="59EA176A" w14:textId="77777777" w:rsidTr="00195548">
        <w:tc>
          <w:tcPr>
            <w:tcW w:w="600" w:type="dxa"/>
          </w:tcPr>
          <w:p w14:paraId="69F1DA86" w14:textId="77777777" w:rsidR="00B50050" w:rsidRDefault="00B50050" w:rsidP="0088127C">
            <w:pPr>
              <w:pStyle w:val="OtherTableBody"/>
            </w:pPr>
          </w:p>
        </w:tc>
        <w:tc>
          <w:tcPr>
            <w:tcW w:w="600" w:type="dxa"/>
          </w:tcPr>
          <w:p w14:paraId="7E59478E" w14:textId="77777777" w:rsidR="00B50050" w:rsidRDefault="00B50050" w:rsidP="0088127C">
            <w:pPr>
              <w:pStyle w:val="OtherTableBody"/>
            </w:pPr>
            <w:r>
              <w:t>0396</w:t>
            </w:r>
          </w:p>
        </w:tc>
        <w:tc>
          <w:tcPr>
            <w:tcW w:w="2600" w:type="dxa"/>
          </w:tcPr>
          <w:p w14:paraId="421AFC9C" w14:textId="77777777" w:rsidR="00B50050" w:rsidRDefault="00B50050" w:rsidP="0088127C">
            <w:pPr>
              <w:pStyle w:val="OtherTableBody"/>
            </w:pPr>
          </w:p>
        </w:tc>
        <w:tc>
          <w:tcPr>
            <w:tcW w:w="1400" w:type="dxa"/>
          </w:tcPr>
          <w:p w14:paraId="2059C76A" w14:textId="77777777" w:rsidR="00B50050" w:rsidRDefault="00B50050" w:rsidP="0088127C">
            <w:pPr>
              <w:pStyle w:val="OtherTableBody"/>
            </w:pPr>
            <w:r>
              <w:t>NDA</w:t>
            </w:r>
          </w:p>
        </w:tc>
        <w:tc>
          <w:tcPr>
            <w:tcW w:w="4200" w:type="dxa"/>
          </w:tcPr>
          <w:p w14:paraId="2F43DFB6" w14:textId="77777777" w:rsidR="00B50050" w:rsidRDefault="00B50050" w:rsidP="0088127C">
            <w:pPr>
              <w:pStyle w:val="OtherTableBody"/>
            </w:pPr>
          </w:p>
        </w:tc>
      </w:tr>
      <w:tr w:rsidR="00B50050" w14:paraId="0AE4EA63" w14:textId="77777777" w:rsidTr="00195548">
        <w:tc>
          <w:tcPr>
            <w:tcW w:w="600" w:type="dxa"/>
          </w:tcPr>
          <w:p w14:paraId="04913699" w14:textId="77777777" w:rsidR="00B50050" w:rsidRDefault="00B50050" w:rsidP="0088127C">
            <w:pPr>
              <w:pStyle w:val="OtherTableBody"/>
            </w:pPr>
          </w:p>
        </w:tc>
        <w:tc>
          <w:tcPr>
            <w:tcW w:w="600" w:type="dxa"/>
          </w:tcPr>
          <w:p w14:paraId="51E82D13" w14:textId="77777777" w:rsidR="00B50050" w:rsidRDefault="00B50050" w:rsidP="0088127C">
            <w:pPr>
              <w:pStyle w:val="OtherTableBody"/>
            </w:pPr>
            <w:r>
              <w:t>0396</w:t>
            </w:r>
          </w:p>
        </w:tc>
        <w:tc>
          <w:tcPr>
            <w:tcW w:w="2600" w:type="dxa"/>
          </w:tcPr>
          <w:p w14:paraId="53161329" w14:textId="77777777" w:rsidR="00B50050" w:rsidRDefault="00B50050" w:rsidP="0088127C">
            <w:pPr>
              <w:pStyle w:val="OtherTableBody"/>
            </w:pPr>
          </w:p>
        </w:tc>
        <w:tc>
          <w:tcPr>
            <w:tcW w:w="1400" w:type="dxa"/>
          </w:tcPr>
          <w:p w14:paraId="10E9DCE5" w14:textId="77777777" w:rsidR="00B50050" w:rsidRDefault="00B50050" w:rsidP="0088127C">
            <w:pPr>
              <w:pStyle w:val="OtherTableBody"/>
            </w:pPr>
            <w:r>
              <w:t>NDC</w:t>
            </w:r>
          </w:p>
        </w:tc>
        <w:tc>
          <w:tcPr>
            <w:tcW w:w="4200" w:type="dxa"/>
          </w:tcPr>
          <w:p w14:paraId="76CBFE3A" w14:textId="77777777" w:rsidR="00B50050" w:rsidRDefault="00B50050" w:rsidP="0088127C">
            <w:pPr>
              <w:pStyle w:val="OtherTableBody"/>
            </w:pPr>
          </w:p>
        </w:tc>
      </w:tr>
      <w:tr w:rsidR="00B50050" w14:paraId="1AEB366D" w14:textId="77777777" w:rsidTr="00195548">
        <w:tc>
          <w:tcPr>
            <w:tcW w:w="600" w:type="dxa"/>
          </w:tcPr>
          <w:p w14:paraId="0B00A06D" w14:textId="77777777" w:rsidR="00B50050" w:rsidRDefault="00B50050" w:rsidP="0088127C">
            <w:pPr>
              <w:pStyle w:val="OtherTableBody"/>
            </w:pPr>
          </w:p>
        </w:tc>
        <w:tc>
          <w:tcPr>
            <w:tcW w:w="600" w:type="dxa"/>
          </w:tcPr>
          <w:p w14:paraId="32171B83" w14:textId="77777777" w:rsidR="00B50050" w:rsidRDefault="00B50050" w:rsidP="0088127C">
            <w:pPr>
              <w:pStyle w:val="OtherTableBody"/>
            </w:pPr>
            <w:r>
              <w:t>0396</w:t>
            </w:r>
          </w:p>
        </w:tc>
        <w:tc>
          <w:tcPr>
            <w:tcW w:w="2600" w:type="dxa"/>
          </w:tcPr>
          <w:p w14:paraId="3B8746FC" w14:textId="77777777" w:rsidR="00B50050" w:rsidRDefault="00B50050" w:rsidP="0088127C">
            <w:pPr>
              <w:pStyle w:val="OtherTableBody"/>
            </w:pPr>
          </w:p>
        </w:tc>
        <w:tc>
          <w:tcPr>
            <w:tcW w:w="1400" w:type="dxa"/>
          </w:tcPr>
          <w:p w14:paraId="4FBAF595" w14:textId="77777777" w:rsidR="00B50050" w:rsidRDefault="00B50050" w:rsidP="0088127C">
            <w:pPr>
              <w:pStyle w:val="OtherTableBody"/>
            </w:pPr>
            <w:r>
              <w:t>NDFRT</w:t>
            </w:r>
          </w:p>
        </w:tc>
        <w:tc>
          <w:tcPr>
            <w:tcW w:w="4200" w:type="dxa"/>
          </w:tcPr>
          <w:p w14:paraId="526C2C45" w14:textId="77777777" w:rsidR="00B50050" w:rsidRDefault="00B50050" w:rsidP="0088127C">
            <w:pPr>
              <w:pStyle w:val="OtherTableBody"/>
            </w:pPr>
          </w:p>
        </w:tc>
      </w:tr>
      <w:tr w:rsidR="00B50050" w14:paraId="251A3E85" w14:textId="77777777" w:rsidTr="00195548">
        <w:tc>
          <w:tcPr>
            <w:tcW w:w="600" w:type="dxa"/>
          </w:tcPr>
          <w:p w14:paraId="4C93A187" w14:textId="77777777" w:rsidR="00B50050" w:rsidRDefault="00B50050" w:rsidP="0088127C">
            <w:pPr>
              <w:pStyle w:val="OtherTableBody"/>
            </w:pPr>
          </w:p>
        </w:tc>
        <w:tc>
          <w:tcPr>
            <w:tcW w:w="600" w:type="dxa"/>
          </w:tcPr>
          <w:p w14:paraId="56A89F25" w14:textId="77777777" w:rsidR="00B50050" w:rsidRDefault="00B50050" w:rsidP="0088127C">
            <w:pPr>
              <w:pStyle w:val="OtherTableBody"/>
            </w:pPr>
            <w:r>
              <w:t>0396</w:t>
            </w:r>
          </w:p>
        </w:tc>
        <w:tc>
          <w:tcPr>
            <w:tcW w:w="2600" w:type="dxa"/>
          </w:tcPr>
          <w:p w14:paraId="1DEE25E3" w14:textId="77777777" w:rsidR="00B50050" w:rsidRDefault="00B50050" w:rsidP="0088127C">
            <w:pPr>
              <w:pStyle w:val="OtherTableBody"/>
            </w:pPr>
          </w:p>
        </w:tc>
        <w:tc>
          <w:tcPr>
            <w:tcW w:w="1400" w:type="dxa"/>
          </w:tcPr>
          <w:p w14:paraId="543027F7" w14:textId="77777777" w:rsidR="00B50050" w:rsidRDefault="00B50050" w:rsidP="0088127C">
            <w:pPr>
              <w:pStyle w:val="OtherTableBody"/>
            </w:pPr>
            <w:r>
              <w:t>NIC</w:t>
            </w:r>
          </w:p>
        </w:tc>
        <w:tc>
          <w:tcPr>
            <w:tcW w:w="4200" w:type="dxa"/>
          </w:tcPr>
          <w:p w14:paraId="567A18E7" w14:textId="77777777" w:rsidR="00B50050" w:rsidRDefault="00B50050" w:rsidP="0088127C">
            <w:pPr>
              <w:pStyle w:val="OtherTableBody"/>
            </w:pPr>
          </w:p>
        </w:tc>
      </w:tr>
      <w:tr w:rsidR="00B50050" w14:paraId="3789D106" w14:textId="77777777" w:rsidTr="00195548">
        <w:tc>
          <w:tcPr>
            <w:tcW w:w="600" w:type="dxa"/>
          </w:tcPr>
          <w:p w14:paraId="7ADD3DAB" w14:textId="77777777" w:rsidR="00B50050" w:rsidRDefault="00B50050" w:rsidP="0088127C">
            <w:pPr>
              <w:pStyle w:val="OtherTableBody"/>
            </w:pPr>
          </w:p>
        </w:tc>
        <w:tc>
          <w:tcPr>
            <w:tcW w:w="600" w:type="dxa"/>
          </w:tcPr>
          <w:p w14:paraId="1493C2A8" w14:textId="77777777" w:rsidR="00B50050" w:rsidRDefault="00B50050" w:rsidP="0088127C">
            <w:pPr>
              <w:pStyle w:val="OtherTableBody"/>
            </w:pPr>
            <w:r>
              <w:t>0396</w:t>
            </w:r>
          </w:p>
        </w:tc>
        <w:tc>
          <w:tcPr>
            <w:tcW w:w="2600" w:type="dxa"/>
          </w:tcPr>
          <w:p w14:paraId="039F727D" w14:textId="77777777" w:rsidR="00B50050" w:rsidRDefault="00B50050" w:rsidP="0088127C">
            <w:pPr>
              <w:pStyle w:val="OtherTableBody"/>
            </w:pPr>
          </w:p>
        </w:tc>
        <w:tc>
          <w:tcPr>
            <w:tcW w:w="1400" w:type="dxa"/>
          </w:tcPr>
          <w:p w14:paraId="16F7D584" w14:textId="77777777" w:rsidR="00B50050" w:rsidRDefault="00B50050" w:rsidP="0088127C">
            <w:pPr>
              <w:pStyle w:val="OtherTableBody"/>
            </w:pPr>
            <w:r>
              <w:t>NIP001</w:t>
            </w:r>
          </w:p>
        </w:tc>
        <w:tc>
          <w:tcPr>
            <w:tcW w:w="4200" w:type="dxa"/>
          </w:tcPr>
          <w:p w14:paraId="3CC6F3F5" w14:textId="77777777" w:rsidR="00B50050" w:rsidRDefault="00B50050" w:rsidP="0088127C">
            <w:pPr>
              <w:pStyle w:val="OtherTableBody"/>
            </w:pPr>
          </w:p>
        </w:tc>
      </w:tr>
      <w:tr w:rsidR="00B50050" w14:paraId="1A804E49" w14:textId="77777777" w:rsidTr="00195548">
        <w:tc>
          <w:tcPr>
            <w:tcW w:w="600" w:type="dxa"/>
          </w:tcPr>
          <w:p w14:paraId="3D24B6E9" w14:textId="77777777" w:rsidR="00B50050" w:rsidRDefault="00B50050" w:rsidP="0088127C">
            <w:pPr>
              <w:pStyle w:val="OtherTableBody"/>
            </w:pPr>
          </w:p>
        </w:tc>
        <w:tc>
          <w:tcPr>
            <w:tcW w:w="600" w:type="dxa"/>
          </w:tcPr>
          <w:p w14:paraId="4489D96B" w14:textId="77777777" w:rsidR="00B50050" w:rsidRDefault="00B50050" w:rsidP="0088127C">
            <w:pPr>
              <w:pStyle w:val="OtherTableBody"/>
            </w:pPr>
            <w:r>
              <w:t>0396</w:t>
            </w:r>
          </w:p>
        </w:tc>
        <w:tc>
          <w:tcPr>
            <w:tcW w:w="2600" w:type="dxa"/>
          </w:tcPr>
          <w:p w14:paraId="7766B05D" w14:textId="77777777" w:rsidR="00B50050" w:rsidRDefault="00B50050" w:rsidP="0088127C">
            <w:pPr>
              <w:pStyle w:val="OtherTableBody"/>
            </w:pPr>
          </w:p>
        </w:tc>
        <w:tc>
          <w:tcPr>
            <w:tcW w:w="1400" w:type="dxa"/>
          </w:tcPr>
          <w:p w14:paraId="3988DF77" w14:textId="77777777" w:rsidR="00B50050" w:rsidRDefault="00B50050" w:rsidP="0088127C">
            <w:pPr>
              <w:pStyle w:val="OtherTableBody"/>
            </w:pPr>
            <w:r>
              <w:t>NIP002</w:t>
            </w:r>
          </w:p>
        </w:tc>
        <w:tc>
          <w:tcPr>
            <w:tcW w:w="4200" w:type="dxa"/>
          </w:tcPr>
          <w:p w14:paraId="52F19F7D" w14:textId="77777777" w:rsidR="00B50050" w:rsidRDefault="00B50050" w:rsidP="0088127C">
            <w:pPr>
              <w:pStyle w:val="OtherTableBody"/>
            </w:pPr>
          </w:p>
        </w:tc>
      </w:tr>
      <w:tr w:rsidR="00B50050" w14:paraId="7187D1F3" w14:textId="77777777" w:rsidTr="00195548">
        <w:tc>
          <w:tcPr>
            <w:tcW w:w="600" w:type="dxa"/>
          </w:tcPr>
          <w:p w14:paraId="4748121F" w14:textId="77777777" w:rsidR="00B50050" w:rsidRDefault="00B50050" w:rsidP="0088127C">
            <w:pPr>
              <w:pStyle w:val="OtherTableBody"/>
            </w:pPr>
          </w:p>
        </w:tc>
        <w:tc>
          <w:tcPr>
            <w:tcW w:w="600" w:type="dxa"/>
          </w:tcPr>
          <w:p w14:paraId="32EC13AB" w14:textId="77777777" w:rsidR="00B50050" w:rsidRDefault="00B50050" w:rsidP="0088127C">
            <w:pPr>
              <w:pStyle w:val="OtherTableBody"/>
            </w:pPr>
            <w:r>
              <w:t>0396</w:t>
            </w:r>
          </w:p>
        </w:tc>
        <w:tc>
          <w:tcPr>
            <w:tcW w:w="2600" w:type="dxa"/>
          </w:tcPr>
          <w:p w14:paraId="25BB49E2" w14:textId="77777777" w:rsidR="00B50050" w:rsidRDefault="00B50050" w:rsidP="0088127C">
            <w:pPr>
              <w:pStyle w:val="OtherTableBody"/>
            </w:pPr>
          </w:p>
        </w:tc>
        <w:tc>
          <w:tcPr>
            <w:tcW w:w="1400" w:type="dxa"/>
          </w:tcPr>
          <w:p w14:paraId="1D0E36E0" w14:textId="77777777" w:rsidR="00B50050" w:rsidRDefault="00B50050" w:rsidP="0088127C">
            <w:pPr>
              <w:pStyle w:val="OtherTableBody"/>
            </w:pPr>
            <w:r>
              <w:t>NIP004</w:t>
            </w:r>
          </w:p>
        </w:tc>
        <w:tc>
          <w:tcPr>
            <w:tcW w:w="4200" w:type="dxa"/>
          </w:tcPr>
          <w:p w14:paraId="455BE5B3" w14:textId="77777777" w:rsidR="00B50050" w:rsidRDefault="00B50050" w:rsidP="0088127C">
            <w:pPr>
              <w:pStyle w:val="OtherTableBody"/>
            </w:pPr>
          </w:p>
        </w:tc>
      </w:tr>
      <w:tr w:rsidR="00B50050" w14:paraId="25E08E2C" w14:textId="77777777" w:rsidTr="00195548">
        <w:tc>
          <w:tcPr>
            <w:tcW w:w="600" w:type="dxa"/>
          </w:tcPr>
          <w:p w14:paraId="028E53E3" w14:textId="77777777" w:rsidR="00B50050" w:rsidRDefault="00B50050" w:rsidP="0088127C">
            <w:pPr>
              <w:pStyle w:val="OtherTableBody"/>
            </w:pPr>
          </w:p>
        </w:tc>
        <w:tc>
          <w:tcPr>
            <w:tcW w:w="600" w:type="dxa"/>
          </w:tcPr>
          <w:p w14:paraId="2934E1A4" w14:textId="77777777" w:rsidR="00B50050" w:rsidRDefault="00B50050" w:rsidP="0088127C">
            <w:pPr>
              <w:pStyle w:val="OtherTableBody"/>
            </w:pPr>
            <w:r>
              <w:t>0396</w:t>
            </w:r>
          </w:p>
        </w:tc>
        <w:tc>
          <w:tcPr>
            <w:tcW w:w="2600" w:type="dxa"/>
          </w:tcPr>
          <w:p w14:paraId="6CC11091" w14:textId="77777777" w:rsidR="00B50050" w:rsidRDefault="00B50050" w:rsidP="0088127C">
            <w:pPr>
              <w:pStyle w:val="OtherTableBody"/>
            </w:pPr>
          </w:p>
        </w:tc>
        <w:tc>
          <w:tcPr>
            <w:tcW w:w="1400" w:type="dxa"/>
          </w:tcPr>
          <w:p w14:paraId="45A5802A" w14:textId="77777777" w:rsidR="00B50050" w:rsidRDefault="00B50050" w:rsidP="0088127C">
            <w:pPr>
              <w:pStyle w:val="OtherTableBody"/>
            </w:pPr>
            <w:r>
              <w:t>NIP007</w:t>
            </w:r>
          </w:p>
        </w:tc>
        <w:tc>
          <w:tcPr>
            <w:tcW w:w="4200" w:type="dxa"/>
          </w:tcPr>
          <w:p w14:paraId="79329DE7" w14:textId="77777777" w:rsidR="00B50050" w:rsidRDefault="00B50050" w:rsidP="0088127C">
            <w:pPr>
              <w:pStyle w:val="OtherTableBody"/>
            </w:pPr>
          </w:p>
        </w:tc>
      </w:tr>
      <w:tr w:rsidR="00B50050" w14:paraId="64761CA6" w14:textId="77777777" w:rsidTr="00195548">
        <w:tc>
          <w:tcPr>
            <w:tcW w:w="600" w:type="dxa"/>
          </w:tcPr>
          <w:p w14:paraId="32BAED26" w14:textId="77777777" w:rsidR="00B50050" w:rsidRDefault="00B50050" w:rsidP="0088127C">
            <w:pPr>
              <w:pStyle w:val="OtherTableBody"/>
            </w:pPr>
          </w:p>
        </w:tc>
        <w:tc>
          <w:tcPr>
            <w:tcW w:w="600" w:type="dxa"/>
          </w:tcPr>
          <w:p w14:paraId="4828A95D" w14:textId="77777777" w:rsidR="00B50050" w:rsidRDefault="00B50050" w:rsidP="0088127C">
            <w:pPr>
              <w:pStyle w:val="OtherTableBody"/>
            </w:pPr>
            <w:r>
              <w:t>0396</w:t>
            </w:r>
          </w:p>
        </w:tc>
        <w:tc>
          <w:tcPr>
            <w:tcW w:w="2600" w:type="dxa"/>
          </w:tcPr>
          <w:p w14:paraId="5AF63777" w14:textId="77777777" w:rsidR="00B50050" w:rsidRDefault="00B50050" w:rsidP="0088127C">
            <w:pPr>
              <w:pStyle w:val="OtherTableBody"/>
            </w:pPr>
          </w:p>
        </w:tc>
        <w:tc>
          <w:tcPr>
            <w:tcW w:w="1400" w:type="dxa"/>
          </w:tcPr>
          <w:p w14:paraId="32BAB28A" w14:textId="77777777" w:rsidR="00B50050" w:rsidRDefault="00B50050" w:rsidP="0088127C">
            <w:pPr>
              <w:pStyle w:val="OtherTableBody"/>
            </w:pPr>
            <w:r>
              <w:t>NIP008</w:t>
            </w:r>
          </w:p>
        </w:tc>
        <w:tc>
          <w:tcPr>
            <w:tcW w:w="4200" w:type="dxa"/>
          </w:tcPr>
          <w:p w14:paraId="3F601799" w14:textId="77777777" w:rsidR="00B50050" w:rsidRDefault="00B50050" w:rsidP="0088127C">
            <w:pPr>
              <w:pStyle w:val="OtherTableBody"/>
            </w:pPr>
          </w:p>
        </w:tc>
      </w:tr>
      <w:tr w:rsidR="00B50050" w14:paraId="643258E6" w14:textId="77777777" w:rsidTr="00195548">
        <w:tc>
          <w:tcPr>
            <w:tcW w:w="600" w:type="dxa"/>
          </w:tcPr>
          <w:p w14:paraId="223604DE" w14:textId="77777777" w:rsidR="00B50050" w:rsidRDefault="00B50050" w:rsidP="0088127C">
            <w:pPr>
              <w:pStyle w:val="OtherTableBody"/>
            </w:pPr>
          </w:p>
        </w:tc>
        <w:tc>
          <w:tcPr>
            <w:tcW w:w="600" w:type="dxa"/>
          </w:tcPr>
          <w:p w14:paraId="0D657618" w14:textId="77777777" w:rsidR="00B50050" w:rsidRDefault="00B50050" w:rsidP="0088127C">
            <w:pPr>
              <w:pStyle w:val="OtherTableBody"/>
            </w:pPr>
            <w:r>
              <w:t>0396</w:t>
            </w:r>
          </w:p>
        </w:tc>
        <w:tc>
          <w:tcPr>
            <w:tcW w:w="2600" w:type="dxa"/>
          </w:tcPr>
          <w:p w14:paraId="0870281A" w14:textId="77777777" w:rsidR="00B50050" w:rsidRDefault="00B50050" w:rsidP="0088127C">
            <w:pPr>
              <w:pStyle w:val="OtherTableBody"/>
            </w:pPr>
          </w:p>
        </w:tc>
        <w:tc>
          <w:tcPr>
            <w:tcW w:w="1400" w:type="dxa"/>
          </w:tcPr>
          <w:p w14:paraId="51BF1575" w14:textId="77777777" w:rsidR="00B50050" w:rsidRDefault="00B50050" w:rsidP="0088127C">
            <w:pPr>
              <w:pStyle w:val="OtherTableBody"/>
            </w:pPr>
            <w:r>
              <w:t>NIP009</w:t>
            </w:r>
          </w:p>
        </w:tc>
        <w:tc>
          <w:tcPr>
            <w:tcW w:w="4200" w:type="dxa"/>
          </w:tcPr>
          <w:p w14:paraId="2AA70332" w14:textId="77777777" w:rsidR="00B50050" w:rsidRDefault="00B50050" w:rsidP="0088127C">
            <w:pPr>
              <w:pStyle w:val="OtherTableBody"/>
            </w:pPr>
          </w:p>
        </w:tc>
      </w:tr>
      <w:tr w:rsidR="00B50050" w14:paraId="19DF8E45" w14:textId="77777777" w:rsidTr="00195548">
        <w:tc>
          <w:tcPr>
            <w:tcW w:w="600" w:type="dxa"/>
          </w:tcPr>
          <w:p w14:paraId="7A89512F" w14:textId="77777777" w:rsidR="00B50050" w:rsidRDefault="00B50050" w:rsidP="0088127C">
            <w:pPr>
              <w:pStyle w:val="OtherTableBody"/>
            </w:pPr>
          </w:p>
        </w:tc>
        <w:tc>
          <w:tcPr>
            <w:tcW w:w="600" w:type="dxa"/>
          </w:tcPr>
          <w:p w14:paraId="00FC6BEB" w14:textId="77777777" w:rsidR="00B50050" w:rsidRDefault="00B50050" w:rsidP="0088127C">
            <w:pPr>
              <w:pStyle w:val="OtherTableBody"/>
            </w:pPr>
            <w:r>
              <w:t>0396</w:t>
            </w:r>
          </w:p>
        </w:tc>
        <w:tc>
          <w:tcPr>
            <w:tcW w:w="2600" w:type="dxa"/>
          </w:tcPr>
          <w:p w14:paraId="6EC4C2F3" w14:textId="77777777" w:rsidR="00B50050" w:rsidRDefault="00B50050" w:rsidP="0088127C">
            <w:pPr>
              <w:pStyle w:val="OtherTableBody"/>
            </w:pPr>
          </w:p>
        </w:tc>
        <w:tc>
          <w:tcPr>
            <w:tcW w:w="1400" w:type="dxa"/>
          </w:tcPr>
          <w:p w14:paraId="0D77E768" w14:textId="77777777" w:rsidR="00B50050" w:rsidRDefault="00B50050" w:rsidP="0088127C">
            <w:pPr>
              <w:pStyle w:val="OtherTableBody"/>
            </w:pPr>
            <w:r>
              <w:t>NIP010</w:t>
            </w:r>
          </w:p>
        </w:tc>
        <w:tc>
          <w:tcPr>
            <w:tcW w:w="4200" w:type="dxa"/>
          </w:tcPr>
          <w:p w14:paraId="4BF53ADA" w14:textId="77777777" w:rsidR="00B50050" w:rsidRDefault="00B50050" w:rsidP="0088127C">
            <w:pPr>
              <w:pStyle w:val="OtherTableBody"/>
            </w:pPr>
          </w:p>
        </w:tc>
      </w:tr>
      <w:tr w:rsidR="00B50050" w14:paraId="409705DF" w14:textId="77777777" w:rsidTr="00195548">
        <w:tc>
          <w:tcPr>
            <w:tcW w:w="600" w:type="dxa"/>
          </w:tcPr>
          <w:p w14:paraId="3061B513" w14:textId="77777777" w:rsidR="00B50050" w:rsidRDefault="00B50050" w:rsidP="0088127C">
            <w:pPr>
              <w:pStyle w:val="OtherTableBody"/>
            </w:pPr>
          </w:p>
        </w:tc>
        <w:tc>
          <w:tcPr>
            <w:tcW w:w="600" w:type="dxa"/>
          </w:tcPr>
          <w:p w14:paraId="2F6C62BC" w14:textId="77777777" w:rsidR="00B50050" w:rsidRDefault="00B50050" w:rsidP="0088127C">
            <w:pPr>
              <w:pStyle w:val="OtherTableBody"/>
            </w:pPr>
            <w:r>
              <w:t>0396</w:t>
            </w:r>
          </w:p>
        </w:tc>
        <w:tc>
          <w:tcPr>
            <w:tcW w:w="2600" w:type="dxa"/>
          </w:tcPr>
          <w:p w14:paraId="6C148F0D" w14:textId="77777777" w:rsidR="00B50050" w:rsidRDefault="00B50050" w:rsidP="0088127C">
            <w:pPr>
              <w:pStyle w:val="OtherTableBody"/>
            </w:pPr>
          </w:p>
        </w:tc>
        <w:tc>
          <w:tcPr>
            <w:tcW w:w="1400" w:type="dxa"/>
          </w:tcPr>
          <w:p w14:paraId="6BC0CDDF" w14:textId="77777777" w:rsidR="00B50050" w:rsidRDefault="00B50050" w:rsidP="0088127C">
            <w:pPr>
              <w:pStyle w:val="OtherTableBody"/>
            </w:pPr>
            <w:r>
              <w:t>NND</w:t>
            </w:r>
          </w:p>
        </w:tc>
        <w:tc>
          <w:tcPr>
            <w:tcW w:w="4200" w:type="dxa"/>
          </w:tcPr>
          <w:p w14:paraId="5EA6D06E" w14:textId="77777777" w:rsidR="00B50050" w:rsidRDefault="00B50050" w:rsidP="0088127C">
            <w:pPr>
              <w:pStyle w:val="OtherTableBody"/>
            </w:pPr>
          </w:p>
        </w:tc>
      </w:tr>
      <w:tr w:rsidR="00B50050" w14:paraId="1EC49BA7" w14:textId="77777777" w:rsidTr="00195548">
        <w:tc>
          <w:tcPr>
            <w:tcW w:w="600" w:type="dxa"/>
          </w:tcPr>
          <w:p w14:paraId="7CC903CA" w14:textId="77777777" w:rsidR="00B50050" w:rsidRDefault="00B50050" w:rsidP="0088127C">
            <w:pPr>
              <w:pStyle w:val="OtherTableBody"/>
            </w:pPr>
          </w:p>
        </w:tc>
        <w:tc>
          <w:tcPr>
            <w:tcW w:w="600" w:type="dxa"/>
          </w:tcPr>
          <w:p w14:paraId="46A35D09" w14:textId="77777777" w:rsidR="00B50050" w:rsidRDefault="00B50050" w:rsidP="0088127C">
            <w:pPr>
              <w:pStyle w:val="OtherTableBody"/>
            </w:pPr>
            <w:r>
              <w:t>0396</w:t>
            </w:r>
          </w:p>
        </w:tc>
        <w:tc>
          <w:tcPr>
            <w:tcW w:w="2600" w:type="dxa"/>
          </w:tcPr>
          <w:p w14:paraId="0434F778" w14:textId="77777777" w:rsidR="00B50050" w:rsidRDefault="00B50050" w:rsidP="0088127C">
            <w:pPr>
              <w:pStyle w:val="OtherTableBody"/>
            </w:pPr>
          </w:p>
        </w:tc>
        <w:tc>
          <w:tcPr>
            <w:tcW w:w="1400" w:type="dxa"/>
          </w:tcPr>
          <w:p w14:paraId="7F0657DC" w14:textId="77777777" w:rsidR="00B50050" w:rsidRDefault="00B50050" w:rsidP="0088127C">
            <w:pPr>
              <w:pStyle w:val="OtherTableBody"/>
            </w:pPr>
            <w:r>
              <w:t>NPI</w:t>
            </w:r>
          </w:p>
        </w:tc>
        <w:tc>
          <w:tcPr>
            <w:tcW w:w="4200" w:type="dxa"/>
          </w:tcPr>
          <w:p w14:paraId="316585A3" w14:textId="77777777" w:rsidR="00B50050" w:rsidRDefault="00B50050" w:rsidP="0088127C">
            <w:pPr>
              <w:pStyle w:val="OtherTableBody"/>
            </w:pPr>
          </w:p>
        </w:tc>
      </w:tr>
      <w:tr w:rsidR="00B50050" w14:paraId="2707994E" w14:textId="77777777" w:rsidTr="00195548">
        <w:tc>
          <w:tcPr>
            <w:tcW w:w="600" w:type="dxa"/>
          </w:tcPr>
          <w:p w14:paraId="77941C8C" w14:textId="77777777" w:rsidR="00B50050" w:rsidRDefault="00B50050" w:rsidP="0088127C">
            <w:pPr>
              <w:pStyle w:val="OtherTableBody"/>
            </w:pPr>
          </w:p>
        </w:tc>
        <w:tc>
          <w:tcPr>
            <w:tcW w:w="600" w:type="dxa"/>
          </w:tcPr>
          <w:p w14:paraId="0818209F" w14:textId="77777777" w:rsidR="00B50050" w:rsidRDefault="00B50050" w:rsidP="0088127C">
            <w:pPr>
              <w:pStyle w:val="OtherTableBody"/>
            </w:pPr>
            <w:r>
              <w:t>0396</w:t>
            </w:r>
          </w:p>
        </w:tc>
        <w:tc>
          <w:tcPr>
            <w:tcW w:w="2600" w:type="dxa"/>
          </w:tcPr>
          <w:p w14:paraId="20A82DAF" w14:textId="77777777" w:rsidR="00B50050" w:rsidRDefault="00B50050" w:rsidP="0088127C">
            <w:pPr>
              <w:pStyle w:val="OtherTableBody"/>
            </w:pPr>
          </w:p>
        </w:tc>
        <w:tc>
          <w:tcPr>
            <w:tcW w:w="1400" w:type="dxa"/>
          </w:tcPr>
          <w:p w14:paraId="6EED55B5" w14:textId="77777777" w:rsidR="00B50050" w:rsidRDefault="00B50050" w:rsidP="0088127C">
            <w:pPr>
              <w:pStyle w:val="OtherTableBody"/>
            </w:pPr>
            <w:r>
              <w:t>NUBC</w:t>
            </w:r>
          </w:p>
        </w:tc>
        <w:tc>
          <w:tcPr>
            <w:tcW w:w="4200" w:type="dxa"/>
          </w:tcPr>
          <w:p w14:paraId="21FDF75E" w14:textId="77777777" w:rsidR="00B50050" w:rsidRDefault="00B50050" w:rsidP="0088127C">
            <w:pPr>
              <w:pStyle w:val="OtherTableBody"/>
            </w:pPr>
          </w:p>
        </w:tc>
      </w:tr>
      <w:tr w:rsidR="00B50050" w14:paraId="30D02681" w14:textId="77777777" w:rsidTr="00195548">
        <w:tc>
          <w:tcPr>
            <w:tcW w:w="600" w:type="dxa"/>
          </w:tcPr>
          <w:p w14:paraId="69911C1A" w14:textId="77777777" w:rsidR="00B50050" w:rsidRDefault="00B50050" w:rsidP="0088127C">
            <w:pPr>
              <w:pStyle w:val="OtherTableBody"/>
            </w:pPr>
          </w:p>
        </w:tc>
        <w:tc>
          <w:tcPr>
            <w:tcW w:w="600" w:type="dxa"/>
          </w:tcPr>
          <w:p w14:paraId="7EEFF851" w14:textId="77777777" w:rsidR="00B50050" w:rsidRDefault="00B50050" w:rsidP="0088127C">
            <w:pPr>
              <w:pStyle w:val="OtherTableBody"/>
            </w:pPr>
            <w:r>
              <w:t>0396</w:t>
            </w:r>
          </w:p>
        </w:tc>
        <w:tc>
          <w:tcPr>
            <w:tcW w:w="2600" w:type="dxa"/>
          </w:tcPr>
          <w:p w14:paraId="57164AB0" w14:textId="77777777" w:rsidR="00B50050" w:rsidRDefault="00B50050" w:rsidP="0088127C">
            <w:pPr>
              <w:pStyle w:val="OtherTableBody"/>
            </w:pPr>
          </w:p>
        </w:tc>
        <w:tc>
          <w:tcPr>
            <w:tcW w:w="1400" w:type="dxa"/>
          </w:tcPr>
          <w:p w14:paraId="0D3C272B" w14:textId="77777777" w:rsidR="00B50050" w:rsidRDefault="00B50050" w:rsidP="0088127C">
            <w:pPr>
              <w:pStyle w:val="OtherTableBody"/>
            </w:pPr>
            <w:r>
              <w:t>NULLFL</w:t>
            </w:r>
          </w:p>
        </w:tc>
        <w:tc>
          <w:tcPr>
            <w:tcW w:w="4200" w:type="dxa"/>
          </w:tcPr>
          <w:p w14:paraId="57B75F4E" w14:textId="77777777" w:rsidR="00B50050" w:rsidRDefault="00B50050" w:rsidP="0088127C">
            <w:pPr>
              <w:pStyle w:val="OtherTableBody"/>
            </w:pPr>
          </w:p>
        </w:tc>
      </w:tr>
      <w:tr w:rsidR="00B50050" w14:paraId="309F95D9" w14:textId="77777777" w:rsidTr="00195548">
        <w:tc>
          <w:tcPr>
            <w:tcW w:w="600" w:type="dxa"/>
          </w:tcPr>
          <w:p w14:paraId="3C61DD4F" w14:textId="77777777" w:rsidR="00B50050" w:rsidRDefault="00B50050" w:rsidP="0088127C">
            <w:pPr>
              <w:pStyle w:val="OtherTableBody"/>
            </w:pPr>
          </w:p>
        </w:tc>
        <w:tc>
          <w:tcPr>
            <w:tcW w:w="600" w:type="dxa"/>
          </w:tcPr>
          <w:p w14:paraId="1173ED41" w14:textId="77777777" w:rsidR="00B50050" w:rsidRDefault="00B50050" w:rsidP="0088127C">
            <w:pPr>
              <w:pStyle w:val="OtherTableBody"/>
            </w:pPr>
            <w:r>
              <w:t>0396</w:t>
            </w:r>
          </w:p>
        </w:tc>
        <w:tc>
          <w:tcPr>
            <w:tcW w:w="2600" w:type="dxa"/>
          </w:tcPr>
          <w:p w14:paraId="27618A04" w14:textId="77777777" w:rsidR="00B50050" w:rsidRDefault="00B50050" w:rsidP="0088127C">
            <w:pPr>
              <w:pStyle w:val="OtherTableBody"/>
            </w:pPr>
          </w:p>
        </w:tc>
        <w:tc>
          <w:tcPr>
            <w:tcW w:w="1400" w:type="dxa"/>
          </w:tcPr>
          <w:p w14:paraId="63F88628" w14:textId="77777777" w:rsidR="00B50050" w:rsidRDefault="00B50050" w:rsidP="0088127C">
            <w:pPr>
              <w:pStyle w:val="OtherTableBody"/>
            </w:pPr>
            <w:r>
              <w:t>O301</w:t>
            </w:r>
          </w:p>
        </w:tc>
        <w:tc>
          <w:tcPr>
            <w:tcW w:w="4200" w:type="dxa"/>
          </w:tcPr>
          <w:p w14:paraId="503F8A0B" w14:textId="77777777" w:rsidR="00B50050" w:rsidRDefault="00B50050" w:rsidP="0088127C">
            <w:pPr>
              <w:pStyle w:val="OtherTableBody"/>
            </w:pPr>
          </w:p>
        </w:tc>
      </w:tr>
      <w:tr w:rsidR="00B50050" w14:paraId="5169EDA2" w14:textId="77777777" w:rsidTr="00195548">
        <w:tc>
          <w:tcPr>
            <w:tcW w:w="600" w:type="dxa"/>
          </w:tcPr>
          <w:p w14:paraId="7544751A" w14:textId="77777777" w:rsidR="00B50050" w:rsidRDefault="00B50050" w:rsidP="0088127C">
            <w:pPr>
              <w:pStyle w:val="OtherTableBody"/>
            </w:pPr>
          </w:p>
        </w:tc>
        <w:tc>
          <w:tcPr>
            <w:tcW w:w="600" w:type="dxa"/>
          </w:tcPr>
          <w:p w14:paraId="5E4D6D64" w14:textId="77777777" w:rsidR="00B50050" w:rsidRDefault="00B50050" w:rsidP="0088127C">
            <w:pPr>
              <w:pStyle w:val="OtherTableBody"/>
            </w:pPr>
            <w:r>
              <w:t>0396</w:t>
            </w:r>
          </w:p>
        </w:tc>
        <w:tc>
          <w:tcPr>
            <w:tcW w:w="2600" w:type="dxa"/>
          </w:tcPr>
          <w:p w14:paraId="5B6A7469" w14:textId="77777777" w:rsidR="00B50050" w:rsidRDefault="00B50050" w:rsidP="0088127C">
            <w:pPr>
              <w:pStyle w:val="OtherTableBody"/>
            </w:pPr>
          </w:p>
        </w:tc>
        <w:tc>
          <w:tcPr>
            <w:tcW w:w="1400" w:type="dxa"/>
          </w:tcPr>
          <w:p w14:paraId="1E00CD3E" w14:textId="77777777" w:rsidR="00B50050" w:rsidRDefault="00B50050" w:rsidP="0088127C">
            <w:pPr>
              <w:pStyle w:val="OtherTableBody"/>
            </w:pPr>
            <w:r>
              <w:t>O3012004</w:t>
            </w:r>
          </w:p>
        </w:tc>
        <w:tc>
          <w:tcPr>
            <w:tcW w:w="4200" w:type="dxa"/>
          </w:tcPr>
          <w:p w14:paraId="1FCE88FC" w14:textId="77777777" w:rsidR="00B50050" w:rsidRDefault="00B50050" w:rsidP="0088127C">
            <w:pPr>
              <w:pStyle w:val="OtherTableBody"/>
            </w:pPr>
          </w:p>
        </w:tc>
      </w:tr>
      <w:tr w:rsidR="00B50050" w14:paraId="799177D7" w14:textId="77777777" w:rsidTr="00195548">
        <w:tc>
          <w:tcPr>
            <w:tcW w:w="600" w:type="dxa"/>
          </w:tcPr>
          <w:p w14:paraId="67CE41A2" w14:textId="77777777" w:rsidR="00B50050" w:rsidRDefault="00B50050" w:rsidP="0088127C">
            <w:pPr>
              <w:pStyle w:val="OtherTableBody"/>
            </w:pPr>
          </w:p>
        </w:tc>
        <w:tc>
          <w:tcPr>
            <w:tcW w:w="600" w:type="dxa"/>
          </w:tcPr>
          <w:p w14:paraId="6EB8BF43" w14:textId="77777777" w:rsidR="00B50050" w:rsidRDefault="00B50050" w:rsidP="0088127C">
            <w:pPr>
              <w:pStyle w:val="OtherTableBody"/>
            </w:pPr>
            <w:r>
              <w:t>0396</w:t>
            </w:r>
          </w:p>
        </w:tc>
        <w:tc>
          <w:tcPr>
            <w:tcW w:w="2600" w:type="dxa"/>
          </w:tcPr>
          <w:p w14:paraId="408E5E42" w14:textId="77777777" w:rsidR="00B50050" w:rsidRDefault="00B50050" w:rsidP="0088127C">
            <w:pPr>
              <w:pStyle w:val="OtherTableBody"/>
            </w:pPr>
          </w:p>
        </w:tc>
        <w:tc>
          <w:tcPr>
            <w:tcW w:w="1400" w:type="dxa"/>
          </w:tcPr>
          <w:p w14:paraId="30C2D9A0" w14:textId="77777777" w:rsidR="00B50050" w:rsidRDefault="00B50050" w:rsidP="0088127C">
            <w:pPr>
              <w:pStyle w:val="OtherTableBody"/>
            </w:pPr>
            <w:r>
              <w:t>O3012005</w:t>
            </w:r>
          </w:p>
        </w:tc>
        <w:tc>
          <w:tcPr>
            <w:tcW w:w="4200" w:type="dxa"/>
          </w:tcPr>
          <w:p w14:paraId="3E23AC30" w14:textId="77777777" w:rsidR="00B50050" w:rsidRDefault="00B50050" w:rsidP="0088127C">
            <w:pPr>
              <w:pStyle w:val="OtherTableBody"/>
            </w:pPr>
          </w:p>
        </w:tc>
      </w:tr>
      <w:tr w:rsidR="00B50050" w14:paraId="1A234E5D" w14:textId="77777777" w:rsidTr="00195548">
        <w:tc>
          <w:tcPr>
            <w:tcW w:w="600" w:type="dxa"/>
          </w:tcPr>
          <w:p w14:paraId="5CAF5B1B" w14:textId="77777777" w:rsidR="00B50050" w:rsidRDefault="00B50050" w:rsidP="0088127C">
            <w:pPr>
              <w:pStyle w:val="OtherTableBody"/>
            </w:pPr>
          </w:p>
        </w:tc>
        <w:tc>
          <w:tcPr>
            <w:tcW w:w="600" w:type="dxa"/>
          </w:tcPr>
          <w:p w14:paraId="4E46F925" w14:textId="77777777" w:rsidR="00B50050" w:rsidRDefault="00B50050" w:rsidP="0088127C">
            <w:pPr>
              <w:pStyle w:val="OtherTableBody"/>
            </w:pPr>
            <w:r>
              <w:t>0396</w:t>
            </w:r>
          </w:p>
        </w:tc>
        <w:tc>
          <w:tcPr>
            <w:tcW w:w="2600" w:type="dxa"/>
          </w:tcPr>
          <w:p w14:paraId="13D0CE38" w14:textId="77777777" w:rsidR="00B50050" w:rsidRDefault="00B50050" w:rsidP="0088127C">
            <w:pPr>
              <w:pStyle w:val="OtherTableBody"/>
            </w:pPr>
          </w:p>
        </w:tc>
        <w:tc>
          <w:tcPr>
            <w:tcW w:w="1400" w:type="dxa"/>
          </w:tcPr>
          <w:p w14:paraId="4C8402A6" w14:textId="77777777" w:rsidR="00B50050" w:rsidRDefault="00B50050" w:rsidP="0088127C">
            <w:pPr>
              <w:pStyle w:val="OtherTableBody"/>
            </w:pPr>
            <w:r>
              <w:t>O3012006</w:t>
            </w:r>
          </w:p>
        </w:tc>
        <w:tc>
          <w:tcPr>
            <w:tcW w:w="4200" w:type="dxa"/>
          </w:tcPr>
          <w:p w14:paraId="7F667F01" w14:textId="77777777" w:rsidR="00B50050" w:rsidRDefault="00B50050" w:rsidP="0088127C">
            <w:pPr>
              <w:pStyle w:val="OtherTableBody"/>
            </w:pPr>
          </w:p>
        </w:tc>
      </w:tr>
      <w:tr w:rsidR="00B50050" w14:paraId="36F65433" w14:textId="77777777" w:rsidTr="00195548">
        <w:tc>
          <w:tcPr>
            <w:tcW w:w="600" w:type="dxa"/>
          </w:tcPr>
          <w:p w14:paraId="57820925" w14:textId="77777777" w:rsidR="00B50050" w:rsidRDefault="00B50050" w:rsidP="0088127C">
            <w:pPr>
              <w:pStyle w:val="OtherTableBody"/>
            </w:pPr>
          </w:p>
        </w:tc>
        <w:tc>
          <w:tcPr>
            <w:tcW w:w="600" w:type="dxa"/>
          </w:tcPr>
          <w:p w14:paraId="32A5B599" w14:textId="77777777" w:rsidR="00B50050" w:rsidRDefault="00B50050" w:rsidP="0088127C">
            <w:pPr>
              <w:pStyle w:val="OtherTableBody"/>
            </w:pPr>
            <w:r>
              <w:t>0396</w:t>
            </w:r>
          </w:p>
        </w:tc>
        <w:tc>
          <w:tcPr>
            <w:tcW w:w="2600" w:type="dxa"/>
          </w:tcPr>
          <w:p w14:paraId="1A346A4D" w14:textId="77777777" w:rsidR="00B50050" w:rsidRDefault="00B50050" w:rsidP="0088127C">
            <w:pPr>
              <w:pStyle w:val="OtherTableBody"/>
            </w:pPr>
          </w:p>
        </w:tc>
        <w:tc>
          <w:tcPr>
            <w:tcW w:w="1400" w:type="dxa"/>
          </w:tcPr>
          <w:p w14:paraId="67DEDCE5" w14:textId="77777777" w:rsidR="00B50050" w:rsidRDefault="00B50050" w:rsidP="0088127C">
            <w:pPr>
              <w:pStyle w:val="OtherTableBody"/>
            </w:pPr>
            <w:r>
              <w:t>OBSMETHOD</w:t>
            </w:r>
          </w:p>
        </w:tc>
        <w:tc>
          <w:tcPr>
            <w:tcW w:w="4200" w:type="dxa"/>
          </w:tcPr>
          <w:p w14:paraId="6BCD1D9F" w14:textId="77777777" w:rsidR="00B50050" w:rsidRDefault="00B50050" w:rsidP="0088127C">
            <w:pPr>
              <w:pStyle w:val="OtherTableBody"/>
            </w:pPr>
          </w:p>
        </w:tc>
      </w:tr>
      <w:tr w:rsidR="00B50050" w14:paraId="260E801C" w14:textId="77777777" w:rsidTr="00195548">
        <w:tc>
          <w:tcPr>
            <w:tcW w:w="600" w:type="dxa"/>
          </w:tcPr>
          <w:p w14:paraId="2308F0AF" w14:textId="77777777" w:rsidR="00B50050" w:rsidRDefault="00B50050" w:rsidP="0088127C">
            <w:pPr>
              <w:pStyle w:val="OtherTableBody"/>
            </w:pPr>
          </w:p>
        </w:tc>
        <w:tc>
          <w:tcPr>
            <w:tcW w:w="600" w:type="dxa"/>
          </w:tcPr>
          <w:p w14:paraId="29064058" w14:textId="77777777" w:rsidR="00B50050" w:rsidRDefault="00B50050" w:rsidP="0088127C">
            <w:pPr>
              <w:pStyle w:val="OtherTableBody"/>
            </w:pPr>
            <w:r>
              <w:t>0396</w:t>
            </w:r>
          </w:p>
        </w:tc>
        <w:tc>
          <w:tcPr>
            <w:tcW w:w="2600" w:type="dxa"/>
          </w:tcPr>
          <w:p w14:paraId="6FDF307B" w14:textId="77777777" w:rsidR="00B50050" w:rsidRDefault="00B50050" w:rsidP="0088127C">
            <w:pPr>
              <w:pStyle w:val="OtherTableBody"/>
            </w:pPr>
          </w:p>
        </w:tc>
        <w:tc>
          <w:tcPr>
            <w:tcW w:w="1400" w:type="dxa"/>
          </w:tcPr>
          <w:p w14:paraId="6053C795" w14:textId="77777777" w:rsidR="00B50050" w:rsidRDefault="00B50050" w:rsidP="0088127C">
            <w:pPr>
              <w:pStyle w:val="OtherTableBody"/>
            </w:pPr>
            <w:r>
              <w:t>OHA</w:t>
            </w:r>
          </w:p>
        </w:tc>
        <w:tc>
          <w:tcPr>
            <w:tcW w:w="4200" w:type="dxa"/>
          </w:tcPr>
          <w:p w14:paraId="091C845C" w14:textId="77777777" w:rsidR="00B50050" w:rsidRDefault="00B50050" w:rsidP="0088127C">
            <w:pPr>
              <w:pStyle w:val="OtherTableBody"/>
            </w:pPr>
          </w:p>
        </w:tc>
      </w:tr>
      <w:tr w:rsidR="00B50050" w14:paraId="27E94E10" w14:textId="77777777" w:rsidTr="00195548">
        <w:tc>
          <w:tcPr>
            <w:tcW w:w="600" w:type="dxa"/>
          </w:tcPr>
          <w:p w14:paraId="15557EFA" w14:textId="77777777" w:rsidR="00B50050" w:rsidRDefault="00B50050" w:rsidP="0088127C">
            <w:pPr>
              <w:pStyle w:val="OtherTableBody"/>
            </w:pPr>
          </w:p>
        </w:tc>
        <w:tc>
          <w:tcPr>
            <w:tcW w:w="600" w:type="dxa"/>
          </w:tcPr>
          <w:p w14:paraId="0BF4F745" w14:textId="77777777" w:rsidR="00B50050" w:rsidRDefault="00B50050" w:rsidP="0088127C">
            <w:pPr>
              <w:pStyle w:val="OtherTableBody"/>
            </w:pPr>
            <w:r>
              <w:t>0396</w:t>
            </w:r>
          </w:p>
        </w:tc>
        <w:tc>
          <w:tcPr>
            <w:tcW w:w="2600" w:type="dxa"/>
          </w:tcPr>
          <w:p w14:paraId="4FBEB941" w14:textId="77777777" w:rsidR="00B50050" w:rsidRDefault="00B50050" w:rsidP="0088127C">
            <w:pPr>
              <w:pStyle w:val="OtherTableBody"/>
            </w:pPr>
          </w:p>
        </w:tc>
        <w:tc>
          <w:tcPr>
            <w:tcW w:w="1400" w:type="dxa"/>
          </w:tcPr>
          <w:p w14:paraId="62D5CC60" w14:textId="77777777" w:rsidR="00B50050" w:rsidRDefault="00B50050" w:rsidP="0088127C">
            <w:pPr>
              <w:pStyle w:val="OtherTableBody"/>
            </w:pPr>
            <w:r>
              <w:t>OPS2007</w:t>
            </w:r>
          </w:p>
        </w:tc>
        <w:tc>
          <w:tcPr>
            <w:tcW w:w="4200" w:type="dxa"/>
          </w:tcPr>
          <w:p w14:paraId="3F0E6FF1" w14:textId="77777777" w:rsidR="00B50050" w:rsidRDefault="00B50050" w:rsidP="0088127C">
            <w:pPr>
              <w:pStyle w:val="OtherTableBody"/>
            </w:pPr>
          </w:p>
        </w:tc>
      </w:tr>
      <w:tr w:rsidR="00B50050" w14:paraId="713FD478" w14:textId="77777777" w:rsidTr="00195548">
        <w:tc>
          <w:tcPr>
            <w:tcW w:w="600" w:type="dxa"/>
          </w:tcPr>
          <w:p w14:paraId="3C6489AA" w14:textId="77777777" w:rsidR="00B50050" w:rsidRDefault="00B50050" w:rsidP="0088127C">
            <w:pPr>
              <w:pStyle w:val="OtherTableBody"/>
            </w:pPr>
          </w:p>
        </w:tc>
        <w:tc>
          <w:tcPr>
            <w:tcW w:w="600" w:type="dxa"/>
          </w:tcPr>
          <w:p w14:paraId="78020E07" w14:textId="77777777" w:rsidR="00B50050" w:rsidRDefault="00B50050" w:rsidP="0088127C">
            <w:pPr>
              <w:pStyle w:val="OtherTableBody"/>
            </w:pPr>
            <w:r>
              <w:t>0396</w:t>
            </w:r>
          </w:p>
        </w:tc>
        <w:tc>
          <w:tcPr>
            <w:tcW w:w="2600" w:type="dxa"/>
          </w:tcPr>
          <w:p w14:paraId="01E1297E" w14:textId="77777777" w:rsidR="00B50050" w:rsidRDefault="00B50050" w:rsidP="0088127C">
            <w:pPr>
              <w:pStyle w:val="OtherTableBody"/>
            </w:pPr>
          </w:p>
        </w:tc>
        <w:tc>
          <w:tcPr>
            <w:tcW w:w="1400" w:type="dxa"/>
          </w:tcPr>
          <w:p w14:paraId="36017F7F" w14:textId="77777777" w:rsidR="00B50050" w:rsidRDefault="00B50050" w:rsidP="0088127C">
            <w:pPr>
              <w:pStyle w:val="OtherTableBody"/>
            </w:pPr>
            <w:r>
              <w:t>OPS2008</w:t>
            </w:r>
          </w:p>
        </w:tc>
        <w:tc>
          <w:tcPr>
            <w:tcW w:w="4200" w:type="dxa"/>
          </w:tcPr>
          <w:p w14:paraId="7284F1DE" w14:textId="77777777" w:rsidR="00B50050" w:rsidRDefault="00B50050" w:rsidP="0088127C">
            <w:pPr>
              <w:pStyle w:val="OtherTableBody"/>
            </w:pPr>
          </w:p>
        </w:tc>
      </w:tr>
      <w:tr w:rsidR="00B50050" w14:paraId="3F15491F" w14:textId="77777777" w:rsidTr="00195548">
        <w:tc>
          <w:tcPr>
            <w:tcW w:w="600" w:type="dxa"/>
          </w:tcPr>
          <w:p w14:paraId="38C7057E" w14:textId="77777777" w:rsidR="00B50050" w:rsidRDefault="00B50050" w:rsidP="0088127C">
            <w:pPr>
              <w:pStyle w:val="OtherTableBody"/>
            </w:pPr>
          </w:p>
        </w:tc>
        <w:tc>
          <w:tcPr>
            <w:tcW w:w="600" w:type="dxa"/>
          </w:tcPr>
          <w:p w14:paraId="462A7D07" w14:textId="77777777" w:rsidR="00B50050" w:rsidRDefault="00B50050" w:rsidP="0088127C">
            <w:pPr>
              <w:pStyle w:val="OtherTableBody"/>
            </w:pPr>
            <w:r>
              <w:t>0396</w:t>
            </w:r>
          </w:p>
        </w:tc>
        <w:tc>
          <w:tcPr>
            <w:tcW w:w="2600" w:type="dxa"/>
          </w:tcPr>
          <w:p w14:paraId="670B4F9B" w14:textId="77777777" w:rsidR="00B50050" w:rsidRDefault="00B50050" w:rsidP="0088127C">
            <w:pPr>
              <w:pStyle w:val="OtherTableBody"/>
            </w:pPr>
          </w:p>
        </w:tc>
        <w:tc>
          <w:tcPr>
            <w:tcW w:w="1400" w:type="dxa"/>
          </w:tcPr>
          <w:p w14:paraId="37F9D3E3" w14:textId="77777777" w:rsidR="00B50050" w:rsidRDefault="00B50050" w:rsidP="0088127C">
            <w:pPr>
              <w:pStyle w:val="OtherTableBody"/>
            </w:pPr>
            <w:r>
              <w:t>OPS2009</w:t>
            </w:r>
          </w:p>
        </w:tc>
        <w:tc>
          <w:tcPr>
            <w:tcW w:w="4200" w:type="dxa"/>
          </w:tcPr>
          <w:p w14:paraId="0642787F" w14:textId="77777777" w:rsidR="00B50050" w:rsidRDefault="00B50050" w:rsidP="0088127C">
            <w:pPr>
              <w:pStyle w:val="OtherTableBody"/>
            </w:pPr>
          </w:p>
        </w:tc>
      </w:tr>
      <w:tr w:rsidR="00B50050" w14:paraId="660FACF4" w14:textId="77777777" w:rsidTr="00195548">
        <w:tc>
          <w:tcPr>
            <w:tcW w:w="600" w:type="dxa"/>
          </w:tcPr>
          <w:p w14:paraId="2EA311D0" w14:textId="77777777" w:rsidR="00B50050" w:rsidRDefault="00B50050" w:rsidP="0088127C">
            <w:pPr>
              <w:pStyle w:val="OtherTableBody"/>
            </w:pPr>
          </w:p>
        </w:tc>
        <w:tc>
          <w:tcPr>
            <w:tcW w:w="600" w:type="dxa"/>
          </w:tcPr>
          <w:p w14:paraId="40EF3373" w14:textId="77777777" w:rsidR="00B50050" w:rsidRDefault="00B50050" w:rsidP="0088127C">
            <w:pPr>
              <w:pStyle w:val="OtherTableBody"/>
            </w:pPr>
            <w:r>
              <w:t>0396</w:t>
            </w:r>
          </w:p>
        </w:tc>
        <w:tc>
          <w:tcPr>
            <w:tcW w:w="2600" w:type="dxa"/>
          </w:tcPr>
          <w:p w14:paraId="3395A948" w14:textId="77777777" w:rsidR="00B50050" w:rsidRDefault="00B50050" w:rsidP="0088127C">
            <w:pPr>
              <w:pStyle w:val="OtherTableBody"/>
            </w:pPr>
          </w:p>
        </w:tc>
        <w:tc>
          <w:tcPr>
            <w:tcW w:w="1400" w:type="dxa"/>
          </w:tcPr>
          <w:p w14:paraId="0F8BF538" w14:textId="77777777" w:rsidR="00B50050" w:rsidRDefault="00B50050" w:rsidP="0088127C">
            <w:pPr>
              <w:pStyle w:val="OtherTableBody"/>
            </w:pPr>
            <w:r>
              <w:t>PHDSCSOPT</w:t>
            </w:r>
          </w:p>
        </w:tc>
        <w:tc>
          <w:tcPr>
            <w:tcW w:w="4200" w:type="dxa"/>
          </w:tcPr>
          <w:p w14:paraId="074B1274" w14:textId="77777777" w:rsidR="00B50050" w:rsidRDefault="00B50050" w:rsidP="0088127C">
            <w:pPr>
              <w:pStyle w:val="OtherTableBody"/>
            </w:pPr>
          </w:p>
        </w:tc>
      </w:tr>
      <w:tr w:rsidR="00B50050" w14:paraId="7CFE96AC" w14:textId="77777777" w:rsidTr="00195548">
        <w:tc>
          <w:tcPr>
            <w:tcW w:w="600" w:type="dxa"/>
          </w:tcPr>
          <w:p w14:paraId="026AEB0E" w14:textId="77777777" w:rsidR="00B50050" w:rsidRDefault="00B50050" w:rsidP="0088127C">
            <w:pPr>
              <w:pStyle w:val="OtherTableBody"/>
            </w:pPr>
          </w:p>
        </w:tc>
        <w:tc>
          <w:tcPr>
            <w:tcW w:w="600" w:type="dxa"/>
          </w:tcPr>
          <w:p w14:paraId="5AC82677" w14:textId="77777777" w:rsidR="00B50050" w:rsidRDefault="00B50050" w:rsidP="0088127C">
            <w:pPr>
              <w:pStyle w:val="OtherTableBody"/>
            </w:pPr>
            <w:r>
              <w:t>0396</w:t>
            </w:r>
          </w:p>
        </w:tc>
        <w:tc>
          <w:tcPr>
            <w:tcW w:w="2600" w:type="dxa"/>
          </w:tcPr>
          <w:p w14:paraId="4B788DC8" w14:textId="77777777" w:rsidR="00B50050" w:rsidRDefault="00B50050" w:rsidP="0088127C">
            <w:pPr>
              <w:pStyle w:val="OtherTableBody"/>
            </w:pPr>
          </w:p>
        </w:tc>
        <w:tc>
          <w:tcPr>
            <w:tcW w:w="1400" w:type="dxa"/>
          </w:tcPr>
          <w:p w14:paraId="6AE4075F" w14:textId="77777777" w:rsidR="00B50050" w:rsidRDefault="00B50050" w:rsidP="0088127C">
            <w:pPr>
              <w:pStyle w:val="OtherTableBody"/>
            </w:pPr>
            <w:r>
              <w:t>PHINQUESTION</w:t>
            </w:r>
          </w:p>
        </w:tc>
        <w:tc>
          <w:tcPr>
            <w:tcW w:w="4200" w:type="dxa"/>
          </w:tcPr>
          <w:p w14:paraId="48FBBFEC" w14:textId="77777777" w:rsidR="00B50050" w:rsidRDefault="00B50050" w:rsidP="0088127C">
            <w:pPr>
              <w:pStyle w:val="OtherTableBody"/>
            </w:pPr>
          </w:p>
        </w:tc>
      </w:tr>
      <w:tr w:rsidR="00B50050" w14:paraId="3DB1374F" w14:textId="77777777" w:rsidTr="00195548">
        <w:tc>
          <w:tcPr>
            <w:tcW w:w="600" w:type="dxa"/>
          </w:tcPr>
          <w:p w14:paraId="4DE751CC" w14:textId="77777777" w:rsidR="00B50050" w:rsidRDefault="00B50050" w:rsidP="0088127C">
            <w:pPr>
              <w:pStyle w:val="OtherTableBody"/>
            </w:pPr>
          </w:p>
        </w:tc>
        <w:tc>
          <w:tcPr>
            <w:tcW w:w="600" w:type="dxa"/>
          </w:tcPr>
          <w:p w14:paraId="3E39EF21" w14:textId="77777777" w:rsidR="00B50050" w:rsidRDefault="00B50050" w:rsidP="0088127C">
            <w:pPr>
              <w:pStyle w:val="OtherTableBody"/>
            </w:pPr>
            <w:r>
              <w:t>0396</w:t>
            </w:r>
          </w:p>
        </w:tc>
        <w:tc>
          <w:tcPr>
            <w:tcW w:w="2600" w:type="dxa"/>
          </w:tcPr>
          <w:p w14:paraId="4F978DAB" w14:textId="77777777" w:rsidR="00B50050" w:rsidRDefault="00B50050" w:rsidP="0088127C">
            <w:pPr>
              <w:pStyle w:val="OtherTableBody"/>
            </w:pPr>
          </w:p>
        </w:tc>
        <w:tc>
          <w:tcPr>
            <w:tcW w:w="1400" w:type="dxa"/>
          </w:tcPr>
          <w:p w14:paraId="0422BA4F" w14:textId="77777777" w:rsidR="00B50050" w:rsidRDefault="00B50050" w:rsidP="0088127C">
            <w:pPr>
              <w:pStyle w:val="OtherTableBody"/>
            </w:pPr>
            <w:r>
              <w:t>PLR</w:t>
            </w:r>
          </w:p>
        </w:tc>
        <w:tc>
          <w:tcPr>
            <w:tcW w:w="4200" w:type="dxa"/>
          </w:tcPr>
          <w:p w14:paraId="43520C5D" w14:textId="77777777" w:rsidR="00B50050" w:rsidRDefault="00B50050" w:rsidP="0088127C">
            <w:pPr>
              <w:pStyle w:val="OtherTableBody"/>
            </w:pPr>
          </w:p>
        </w:tc>
      </w:tr>
      <w:tr w:rsidR="00B50050" w14:paraId="23F5B932" w14:textId="77777777" w:rsidTr="00195548">
        <w:tc>
          <w:tcPr>
            <w:tcW w:w="600" w:type="dxa"/>
          </w:tcPr>
          <w:p w14:paraId="52A39E46" w14:textId="77777777" w:rsidR="00B50050" w:rsidRDefault="00B50050" w:rsidP="0088127C">
            <w:pPr>
              <w:pStyle w:val="OtherTableBody"/>
            </w:pPr>
          </w:p>
        </w:tc>
        <w:tc>
          <w:tcPr>
            <w:tcW w:w="600" w:type="dxa"/>
          </w:tcPr>
          <w:p w14:paraId="69FBD5B1" w14:textId="77777777" w:rsidR="00B50050" w:rsidRDefault="00B50050" w:rsidP="0088127C">
            <w:pPr>
              <w:pStyle w:val="OtherTableBody"/>
            </w:pPr>
            <w:r>
              <w:t>0396</w:t>
            </w:r>
          </w:p>
        </w:tc>
        <w:tc>
          <w:tcPr>
            <w:tcW w:w="2600" w:type="dxa"/>
          </w:tcPr>
          <w:p w14:paraId="7D41E793" w14:textId="77777777" w:rsidR="00B50050" w:rsidRDefault="00B50050" w:rsidP="0088127C">
            <w:pPr>
              <w:pStyle w:val="OtherTableBody"/>
            </w:pPr>
          </w:p>
        </w:tc>
        <w:tc>
          <w:tcPr>
            <w:tcW w:w="1400" w:type="dxa"/>
          </w:tcPr>
          <w:p w14:paraId="645DF167" w14:textId="77777777" w:rsidR="00B50050" w:rsidRDefault="00B50050" w:rsidP="0088127C">
            <w:pPr>
              <w:pStyle w:val="OtherTableBody"/>
            </w:pPr>
            <w:r>
              <w:t>PLT</w:t>
            </w:r>
          </w:p>
        </w:tc>
        <w:tc>
          <w:tcPr>
            <w:tcW w:w="4200" w:type="dxa"/>
          </w:tcPr>
          <w:p w14:paraId="0302F821" w14:textId="77777777" w:rsidR="00B50050" w:rsidRDefault="00B50050" w:rsidP="0088127C">
            <w:pPr>
              <w:pStyle w:val="OtherTableBody"/>
            </w:pPr>
          </w:p>
        </w:tc>
      </w:tr>
      <w:tr w:rsidR="00B50050" w14:paraId="26D9B659" w14:textId="77777777" w:rsidTr="00195548">
        <w:tc>
          <w:tcPr>
            <w:tcW w:w="600" w:type="dxa"/>
          </w:tcPr>
          <w:p w14:paraId="24CE7747" w14:textId="77777777" w:rsidR="00B50050" w:rsidRDefault="00B50050" w:rsidP="0088127C">
            <w:pPr>
              <w:pStyle w:val="OtherTableBody"/>
            </w:pPr>
          </w:p>
        </w:tc>
        <w:tc>
          <w:tcPr>
            <w:tcW w:w="600" w:type="dxa"/>
          </w:tcPr>
          <w:p w14:paraId="1FC2AD8B" w14:textId="77777777" w:rsidR="00B50050" w:rsidRDefault="00B50050" w:rsidP="0088127C">
            <w:pPr>
              <w:pStyle w:val="OtherTableBody"/>
            </w:pPr>
            <w:r>
              <w:t>0396</w:t>
            </w:r>
          </w:p>
        </w:tc>
        <w:tc>
          <w:tcPr>
            <w:tcW w:w="2600" w:type="dxa"/>
          </w:tcPr>
          <w:p w14:paraId="0A8883AB" w14:textId="77777777" w:rsidR="00B50050" w:rsidRDefault="00B50050" w:rsidP="0088127C">
            <w:pPr>
              <w:pStyle w:val="OtherTableBody"/>
            </w:pPr>
          </w:p>
        </w:tc>
        <w:tc>
          <w:tcPr>
            <w:tcW w:w="1400" w:type="dxa"/>
          </w:tcPr>
          <w:p w14:paraId="322FE641" w14:textId="77777777" w:rsidR="00B50050" w:rsidRDefault="00B50050" w:rsidP="0088127C">
            <w:pPr>
              <w:pStyle w:val="OtherTableBody"/>
            </w:pPr>
            <w:r>
              <w:t>POS</w:t>
            </w:r>
          </w:p>
        </w:tc>
        <w:tc>
          <w:tcPr>
            <w:tcW w:w="4200" w:type="dxa"/>
          </w:tcPr>
          <w:p w14:paraId="72A108C1" w14:textId="77777777" w:rsidR="00B50050" w:rsidRDefault="00B50050" w:rsidP="0088127C">
            <w:pPr>
              <w:pStyle w:val="OtherTableBody"/>
            </w:pPr>
          </w:p>
        </w:tc>
      </w:tr>
      <w:tr w:rsidR="00B50050" w14:paraId="45A9995B" w14:textId="77777777" w:rsidTr="00195548">
        <w:tc>
          <w:tcPr>
            <w:tcW w:w="600" w:type="dxa"/>
          </w:tcPr>
          <w:p w14:paraId="09352CE8" w14:textId="77777777" w:rsidR="00B50050" w:rsidRDefault="00B50050" w:rsidP="0088127C">
            <w:pPr>
              <w:pStyle w:val="OtherTableBody"/>
            </w:pPr>
          </w:p>
        </w:tc>
        <w:tc>
          <w:tcPr>
            <w:tcW w:w="600" w:type="dxa"/>
          </w:tcPr>
          <w:p w14:paraId="58087913" w14:textId="77777777" w:rsidR="00B50050" w:rsidRDefault="00B50050" w:rsidP="0088127C">
            <w:pPr>
              <w:pStyle w:val="OtherTableBody"/>
            </w:pPr>
            <w:r>
              <w:t>0396</w:t>
            </w:r>
          </w:p>
        </w:tc>
        <w:tc>
          <w:tcPr>
            <w:tcW w:w="2600" w:type="dxa"/>
          </w:tcPr>
          <w:p w14:paraId="5819C1F7" w14:textId="77777777" w:rsidR="00B50050" w:rsidRDefault="00B50050" w:rsidP="0088127C">
            <w:pPr>
              <w:pStyle w:val="OtherTableBody"/>
            </w:pPr>
          </w:p>
        </w:tc>
        <w:tc>
          <w:tcPr>
            <w:tcW w:w="1400" w:type="dxa"/>
          </w:tcPr>
          <w:p w14:paraId="6F33086E" w14:textId="77777777" w:rsidR="00B50050" w:rsidRDefault="00B50050" w:rsidP="0088127C">
            <w:pPr>
              <w:pStyle w:val="OtherTableBody"/>
            </w:pPr>
            <w:r>
              <w:t>PRTCPTNMODE</w:t>
            </w:r>
          </w:p>
        </w:tc>
        <w:tc>
          <w:tcPr>
            <w:tcW w:w="4200" w:type="dxa"/>
          </w:tcPr>
          <w:p w14:paraId="13D74CCA" w14:textId="77777777" w:rsidR="00B50050" w:rsidRDefault="00B50050" w:rsidP="0088127C">
            <w:pPr>
              <w:pStyle w:val="OtherTableBody"/>
            </w:pPr>
          </w:p>
        </w:tc>
      </w:tr>
      <w:tr w:rsidR="00B50050" w14:paraId="41813AF1" w14:textId="77777777" w:rsidTr="00195548">
        <w:tc>
          <w:tcPr>
            <w:tcW w:w="600" w:type="dxa"/>
          </w:tcPr>
          <w:p w14:paraId="166D05D6" w14:textId="77777777" w:rsidR="00B50050" w:rsidRDefault="00B50050" w:rsidP="0088127C">
            <w:pPr>
              <w:pStyle w:val="OtherTableBody"/>
            </w:pPr>
          </w:p>
        </w:tc>
        <w:tc>
          <w:tcPr>
            <w:tcW w:w="600" w:type="dxa"/>
          </w:tcPr>
          <w:p w14:paraId="6F85AB0C" w14:textId="77777777" w:rsidR="00B50050" w:rsidRDefault="00B50050" w:rsidP="0088127C">
            <w:pPr>
              <w:pStyle w:val="OtherTableBody"/>
            </w:pPr>
            <w:r>
              <w:t>0396</w:t>
            </w:r>
          </w:p>
        </w:tc>
        <w:tc>
          <w:tcPr>
            <w:tcW w:w="2600" w:type="dxa"/>
          </w:tcPr>
          <w:p w14:paraId="75FFD00F" w14:textId="77777777" w:rsidR="00B50050" w:rsidRDefault="00B50050" w:rsidP="0088127C">
            <w:pPr>
              <w:pStyle w:val="OtherTableBody"/>
            </w:pPr>
          </w:p>
        </w:tc>
        <w:tc>
          <w:tcPr>
            <w:tcW w:w="1400" w:type="dxa"/>
          </w:tcPr>
          <w:p w14:paraId="71DDD472" w14:textId="77777777" w:rsidR="00B50050" w:rsidRDefault="00B50050" w:rsidP="0088127C">
            <w:pPr>
              <w:pStyle w:val="OtherTableBody"/>
            </w:pPr>
            <w:r>
              <w:t>RC</w:t>
            </w:r>
          </w:p>
        </w:tc>
        <w:tc>
          <w:tcPr>
            <w:tcW w:w="4200" w:type="dxa"/>
          </w:tcPr>
          <w:p w14:paraId="662C0323" w14:textId="77777777" w:rsidR="00B50050" w:rsidRDefault="00B50050" w:rsidP="0088127C">
            <w:pPr>
              <w:pStyle w:val="OtherTableBody"/>
            </w:pPr>
          </w:p>
        </w:tc>
      </w:tr>
      <w:tr w:rsidR="00B50050" w14:paraId="792C2496" w14:textId="77777777" w:rsidTr="00195548">
        <w:tc>
          <w:tcPr>
            <w:tcW w:w="600" w:type="dxa"/>
          </w:tcPr>
          <w:p w14:paraId="15BF189A" w14:textId="77777777" w:rsidR="00B50050" w:rsidRDefault="00B50050" w:rsidP="0088127C">
            <w:pPr>
              <w:pStyle w:val="OtherTableBody"/>
            </w:pPr>
          </w:p>
        </w:tc>
        <w:tc>
          <w:tcPr>
            <w:tcW w:w="600" w:type="dxa"/>
          </w:tcPr>
          <w:p w14:paraId="5F1F98BF" w14:textId="77777777" w:rsidR="00B50050" w:rsidRDefault="00B50050" w:rsidP="0088127C">
            <w:pPr>
              <w:pStyle w:val="OtherTableBody"/>
            </w:pPr>
            <w:r>
              <w:t>0396</w:t>
            </w:r>
          </w:p>
        </w:tc>
        <w:tc>
          <w:tcPr>
            <w:tcW w:w="2600" w:type="dxa"/>
          </w:tcPr>
          <w:p w14:paraId="5A33B831" w14:textId="77777777" w:rsidR="00B50050" w:rsidRDefault="00B50050" w:rsidP="0088127C">
            <w:pPr>
              <w:pStyle w:val="OtherTableBody"/>
            </w:pPr>
          </w:p>
        </w:tc>
        <w:tc>
          <w:tcPr>
            <w:tcW w:w="1400" w:type="dxa"/>
          </w:tcPr>
          <w:p w14:paraId="0D2E23B8" w14:textId="77777777" w:rsidR="00B50050" w:rsidRDefault="00B50050" w:rsidP="0088127C">
            <w:pPr>
              <w:pStyle w:val="OtherTableBody"/>
            </w:pPr>
            <w:r>
              <w:t>refSeq-G</w:t>
            </w:r>
          </w:p>
        </w:tc>
        <w:tc>
          <w:tcPr>
            <w:tcW w:w="4200" w:type="dxa"/>
          </w:tcPr>
          <w:p w14:paraId="3E1CFD3F" w14:textId="77777777" w:rsidR="00B50050" w:rsidRDefault="00B50050" w:rsidP="0088127C">
            <w:pPr>
              <w:pStyle w:val="OtherTableBody"/>
            </w:pPr>
          </w:p>
        </w:tc>
      </w:tr>
      <w:tr w:rsidR="00B50050" w14:paraId="64707614" w14:textId="77777777" w:rsidTr="00195548">
        <w:tc>
          <w:tcPr>
            <w:tcW w:w="600" w:type="dxa"/>
          </w:tcPr>
          <w:p w14:paraId="2D84925E" w14:textId="77777777" w:rsidR="00B50050" w:rsidRDefault="00B50050" w:rsidP="0088127C">
            <w:pPr>
              <w:pStyle w:val="OtherTableBody"/>
            </w:pPr>
          </w:p>
        </w:tc>
        <w:tc>
          <w:tcPr>
            <w:tcW w:w="600" w:type="dxa"/>
          </w:tcPr>
          <w:p w14:paraId="51EFEE00" w14:textId="77777777" w:rsidR="00B50050" w:rsidRDefault="00B50050" w:rsidP="0088127C">
            <w:pPr>
              <w:pStyle w:val="OtherTableBody"/>
            </w:pPr>
            <w:r>
              <w:t>0396</w:t>
            </w:r>
          </w:p>
        </w:tc>
        <w:tc>
          <w:tcPr>
            <w:tcW w:w="2600" w:type="dxa"/>
          </w:tcPr>
          <w:p w14:paraId="7C8A4545" w14:textId="77777777" w:rsidR="00B50050" w:rsidRDefault="00B50050" w:rsidP="0088127C">
            <w:pPr>
              <w:pStyle w:val="OtherTableBody"/>
            </w:pPr>
          </w:p>
        </w:tc>
        <w:tc>
          <w:tcPr>
            <w:tcW w:w="1400" w:type="dxa"/>
          </w:tcPr>
          <w:p w14:paraId="5F906F03" w14:textId="77777777" w:rsidR="00B50050" w:rsidRDefault="00B50050" w:rsidP="0088127C">
            <w:pPr>
              <w:pStyle w:val="OtherTableBody"/>
            </w:pPr>
            <w:r>
              <w:t>RefSeq-P</w:t>
            </w:r>
          </w:p>
        </w:tc>
        <w:tc>
          <w:tcPr>
            <w:tcW w:w="4200" w:type="dxa"/>
          </w:tcPr>
          <w:p w14:paraId="42FFA52D" w14:textId="77777777" w:rsidR="00B50050" w:rsidRDefault="00B50050" w:rsidP="0088127C">
            <w:pPr>
              <w:pStyle w:val="OtherTableBody"/>
            </w:pPr>
          </w:p>
        </w:tc>
      </w:tr>
      <w:tr w:rsidR="00B50050" w14:paraId="568C068C" w14:textId="77777777" w:rsidTr="00195548">
        <w:tc>
          <w:tcPr>
            <w:tcW w:w="600" w:type="dxa"/>
          </w:tcPr>
          <w:p w14:paraId="496EC916" w14:textId="77777777" w:rsidR="00B50050" w:rsidRDefault="00B50050" w:rsidP="0088127C">
            <w:pPr>
              <w:pStyle w:val="OtherTableBody"/>
            </w:pPr>
          </w:p>
        </w:tc>
        <w:tc>
          <w:tcPr>
            <w:tcW w:w="600" w:type="dxa"/>
          </w:tcPr>
          <w:p w14:paraId="3A253971" w14:textId="77777777" w:rsidR="00B50050" w:rsidRDefault="00B50050" w:rsidP="0088127C">
            <w:pPr>
              <w:pStyle w:val="OtherTableBody"/>
            </w:pPr>
            <w:r>
              <w:t>0396</w:t>
            </w:r>
          </w:p>
        </w:tc>
        <w:tc>
          <w:tcPr>
            <w:tcW w:w="2600" w:type="dxa"/>
          </w:tcPr>
          <w:p w14:paraId="411985D5" w14:textId="77777777" w:rsidR="00B50050" w:rsidRDefault="00B50050" w:rsidP="0088127C">
            <w:pPr>
              <w:pStyle w:val="OtherTableBody"/>
            </w:pPr>
          </w:p>
        </w:tc>
        <w:tc>
          <w:tcPr>
            <w:tcW w:w="1400" w:type="dxa"/>
          </w:tcPr>
          <w:p w14:paraId="0B3017CC" w14:textId="77777777" w:rsidR="00B50050" w:rsidRDefault="00B50050" w:rsidP="0088127C">
            <w:pPr>
              <w:pStyle w:val="OtherTableBody"/>
            </w:pPr>
            <w:r>
              <w:t>refSeq-T</w:t>
            </w:r>
          </w:p>
        </w:tc>
        <w:tc>
          <w:tcPr>
            <w:tcW w:w="4200" w:type="dxa"/>
          </w:tcPr>
          <w:p w14:paraId="4F0D914D" w14:textId="77777777" w:rsidR="00B50050" w:rsidRDefault="00B50050" w:rsidP="0088127C">
            <w:pPr>
              <w:pStyle w:val="OtherTableBody"/>
            </w:pPr>
          </w:p>
        </w:tc>
      </w:tr>
      <w:tr w:rsidR="00B50050" w14:paraId="0B1ED767" w14:textId="77777777" w:rsidTr="00195548">
        <w:tc>
          <w:tcPr>
            <w:tcW w:w="600" w:type="dxa"/>
          </w:tcPr>
          <w:p w14:paraId="54E3FEF3" w14:textId="77777777" w:rsidR="00B50050" w:rsidRDefault="00B50050" w:rsidP="0088127C">
            <w:pPr>
              <w:pStyle w:val="OtherTableBody"/>
            </w:pPr>
          </w:p>
        </w:tc>
        <w:tc>
          <w:tcPr>
            <w:tcW w:w="600" w:type="dxa"/>
          </w:tcPr>
          <w:p w14:paraId="49B8A52A" w14:textId="77777777" w:rsidR="00B50050" w:rsidRDefault="00B50050" w:rsidP="0088127C">
            <w:pPr>
              <w:pStyle w:val="OtherTableBody"/>
            </w:pPr>
            <w:r>
              <w:t>0396</w:t>
            </w:r>
          </w:p>
        </w:tc>
        <w:tc>
          <w:tcPr>
            <w:tcW w:w="2600" w:type="dxa"/>
          </w:tcPr>
          <w:p w14:paraId="4BA523E2" w14:textId="77777777" w:rsidR="00B50050" w:rsidRDefault="00B50050" w:rsidP="0088127C">
            <w:pPr>
              <w:pStyle w:val="OtherTableBody"/>
            </w:pPr>
          </w:p>
        </w:tc>
        <w:tc>
          <w:tcPr>
            <w:tcW w:w="1400" w:type="dxa"/>
          </w:tcPr>
          <w:p w14:paraId="195E76F6" w14:textId="77777777" w:rsidR="00B50050" w:rsidRDefault="00B50050" w:rsidP="0088127C">
            <w:pPr>
              <w:pStyle w:val="OtherTableBody"/>
            </w:pPr>
            <w:r>
              <w:t>ROLECLASS</w:t>
            </w:r>
          </w:p>
        </w:tc>
        <w:tc>
          <w:tcPr>
            <w:tcW w:w="4200" w:type="dxa"/>
          </w:tcPr>
          <w:p w14:paraId="58067762" w14:textId="77777777" w:rsidR="00B50050" w:rsidRDefault="00B50050" w:rsidP="0088127C">
            <w:pPr>
              <w:pStyle w:val="OtherTableBody"/>
            </w:pPr>
          </w:p>
        </w:tc>
      </w:tr>
      <w:tr w:rsidR="00B50050" w14:paraId="7FA6EE5B" w14:textId="77777777" w:rsidTr="00195548">
        <w:tc>
          <w:tcPr>
            <w:tcW w:w="600" w:type="dxa"/>
          </w:tcPr>
          <w:p w14:paraId="393A3401" w14:textId="77777777" w:rsidR="00B50050" w:rsidRDefault="00B50050" w:rsidP="0088127C">
            <w:pPr>
              <w:pStyle w:val="OtherTableBody"/>
            </w:pPr>
          </w:p>
        </w:tc>
        <w:tc>
          <w:tcPr>
            <w:tcW w:w="600" w:type="dxa"/>
          </w:tcPr>
          <w:p w14:paraId="08E9DCF0" w14:textId="77777777" w:rsidR="00B50050" w:rsidRDefault="00B50050" w:rsidP="0088127C">
            <w:pPr>
              <w:pStyle w:val="OtherTableBody"/>
            </w:pPr>
            <w:r>
              <w:t>0396</w:t>
            </w:r>
          </w:p>
        </w:tc>
        <w:tc>
          <w:tcPr>
            <w:tcW w:w="2600" w:type="dxa"/>
          </w:tcPr>
          <w:p w14:paraId="0ECD9D1C" w14:textId="77777777" w:rsidR="00B50050" w:rsidRDefault="00B50050" w:rsidP="0088127C">
            <w:pPr>
              <w:pStyle w:val="OtherTableBody"/>
            </w:pPr>
          </w:p>
        </w:tc>
        <w:tc>
          <w:tcPr>
            <w:tcW w:w="1400" w:type="dxa"/>
          </w:tcPr>
          <w:p w14:paraId="0110FE50" w14:textId="77777777" w:rsidR="00B50050" w:rsidRDefault="00B50050" w:rsidP="0088127C">
            <w:pPr>
              <w:pStyle w:val="OtherTableBody"/>
            </w:pPr>
            <w:r>
              <w:t>ROLECODE</w:t>
            </w:r>
          </w:p>
        </w:tc>
        <w:tc>
          <w:tcPr>
            <w:tcW w:w="4200" w:type="dxa"/>
          </w:tcPr>
          <w:p w14:paraId="03F8ECF4" w14:textId="77777777" w:rsidR="00B50050" w:rsidRDefault="00B50050" w:rsidP="0088127C">
            <w:pPr>
              <w:pStyle w:val="OtherTableBody"/>
            </w:pPr>
          </w:p>
        </w:tc>
      </w:tr>
      <w:tr w:rsidR="00B50050" w14:paraId="42A52EFB" w14:textId="77777777" w:rsidTr="00195548">
        <w:tc>
          <w:tcPr>
            <w:tcW w:w="600" w:type="dxa"/>
          </w:tcPr>
          <w:p w14:paraId="42131AB8" w14:textId="77777777" w:rsidR="00B50050" w:rsidRDefault="00B50050" w:rsidP="0088127C">
            <w:pPr>
              <w:pStyle w:val="OtherTableBody"/>
            </w:pPr>
          </w:p>
        </w:tc>
        <w:tc>
          <w:tcPr>
            <w:tcW w:w="600" w:type="dxa"/>
          </w:tcPr>
          <w:p w14:paraId="71F4D098" w14:textId="77777777" w:rsidR="00B50050" w:rsidRDefault="00B50050" w:rsidP="0088127C">
            <w:pPr>
              <w:pStyle w:val="OtherTableBody"/>
            </w:pPr>
            <w:r>
              <w:t>0396</w:t>
            </w:r>
          </w:p>
        </w:tc>
        <w:tc>
          <w:tcPr>
            <w:tcW w:w="2600" w:type="dxa"/>
          </w:tcPr>
          <w:p w14:paraId="57F3498F" w14:textId="77777777" w:rsidR="00B50050" w:rsidRDefault="00B50050" w:rsidP="0088127C">
            <w:pPr>
              <w:pStyle w:val="OtherTableBody"/>
            </w:pPr>
          </w:p>
        </w:tc>
        <w:tc>
          <w:tcPr>
            <w:tcW w:w="1400" w:type="dxa"/>
          </w:tcPr>
          <w:p w14:paraId="2B59D3FC" w14:textId="77777777" w:rsidR="00B50050" w:rsidRDefault="00B50050" w:rsidP="0088127C">
            <w:pPr>
              <w:pStyle w:val="OtherTableBody"/>
            </w:pPr>
            <w:r>
              <w:t>RSPMODE</w:t>
            </w:r>
          </w:p>
        </w:tc>
        <w:tc>
          <w:tcPr>
            <w:tcW w:w="4200" w:type="dxa"/>
          </w:tcPr>
          <w:p w14:paraId="302626A4" w14:textId="77777777" w:rsidR="00B50050" w:rsidRDefault="00B50050" w:rsidP="0088127C">
            <w:pPr>
              <w:pStyle w:val="OtherTableBody"/>
            </w:pPr>
          </w:p>
        </w:tc>
      </w:tr>
      <w:tr w:rsidR="00B50050" w14:paraId="415F2C0E" w14:textId="77777777" w:rsidTr="00195548">
        <w:tc>
          <w:tcPr>
            <w:tcW w:w="600" w:type="dxa"/>
          </w:tcPr>
          <w:p w14:paraId="56081F03" w14:textId="77777777" w:rsidR="00B50050" w:rsidRDefault="00B50050" w:rsidP="0088127C">
            <w:pPr>
              <w:pStyle w:val="OtherTableBody"/>
            </w:pPr>
          </w:p>
        </w:tc>
        <w:tc>
          <w:tcPr>
            <w:tcW w:w="600" w:type="dxa"/>
          </w:tcPr>
          <w:p w14:paraId="109A890A" w14:textId="77777777" w:rsidR="00B50050" w:rsidRDefault="00B50050" w:rsidP="0088127C">
            <w:pPr>
              <w:pStyle w:val="OtherTableBody"/>
            </w:pPr>
            <w:r>
              <w:t>0396</w:t>
            </w:r>
          </w:p>
        </w:tc>
        <w:tc>
          <w:tcPr>
            <w:tcW w:w="2600" w:type="dxa"/>
          </w:tcPr>
          <w:p w14:paraId="1387FB09" w14:textId="77777777" w:rsidR="00B50050" w:rsidRDefault="00B50050" w:rsidP="0088127C">
            <w:pPr>
              <w:pStyle w:val="OtherTableBody"/>
            </w:pPr>
          </w:p>
        </w:tc>
        <w:tc>
          <w:tcPr>
            <w:tcW w:w="1400" w:type="dxa"/>
          </w:tcPr>
          <w:p w14:paraId="62B636CC" w14:textId="77777777" w:rsidR="00B50050" w:rsidRDefault="00B50050" w:rsidP="0088127C">
            <w:pPr>
              <w:pStyle w:val="OtherTableBody"/>
            </w:pPr>
            <w:r>
              <w:t>RXNORM</w:t>
            </w:r>
          </w:p>
        </w:tc>
        <w:tc>
          <w:tcPr>
            <w:tcW w:w="4200" w:type="dxa"/>
          </w:tcPr>
          <w:p w14:paraId="03612899" w14:textId="77777777" w:rsidR="00B50050" w:rsidRDefault="00B50050" w:rsidP="0088127C">
            <w:pPr>
              <w:pStyle w:val="OtherTableBody"/>
            </w:pPr>
          </w:p>
        </w:tc>
      </w:tr>
      <w:tr w:rsidR="00B50050" w14:paraId="66CF9117" w14:textId="77777777" w:rsidTr="00195548">
        <w:tc>
          <w:tcPr>
            <w:tcW w:w="600" w:type="dxa"/>
          </w:tcPr>
          <w:p w14:paraId="7B29F0F2" w14:textId="77777777" w:rsidR="00B50050" w:rsidRDefault="00B50050" w:rsidP="0088127C">
            <w:pPr>
              <w:pStyle w:val="OtherTableBody"/>
            </w:pPr>
          </w:p>
        </w:tc>
        <w:tc>
          <w:tcPr>
            <w:tcW w:w="600" w:type="dxa"/>
          </w:tcPr>
          <w:p w14:paraId="130D6848" w14:textId="77777777" w:rsidR="00B50050" w:rsidRDefault="00B50050" w:rsidP="0088127C">
            <w:pPr>
              <w:pStyle w:val="OtherTableBody"/>
            </w:pPr>
            <w:r>
              <w:t>0396</w:t>
            </w:r>
          </w:p>
        </w:tc>
        <w:tc>
          <w:tcPr>
            <w:tcW w:w="2600" w:type="dxa"/>
          </w:tcPr>
          <w:p w14:paraId="04664915" w14:textId="77777777" w:rsidR="00B50050" w:rsidRDefault="00B50050" w:rsidP="0088127C">
            <w:pPr>
              <w:pStyle w:val="OtherTableBody"/>
            </w:pPr>
          </w:p>
        </w:tc>
        <w:tc>
          <w:tcPr>
            <w:tcW w:w="1400" w:type="dxa"/>
          </w:tcPr>
          <w:p w14:paraId="630E6393" w14:textId="77777777" w:rsidR="00B50050" w:rsidRDefault="00B50050" w:rsidP="0088127C">
            <w:pPr>
              <w:pStyle w:val="OtherTableBody"/>
            </w:pPr>
            <w:r>
              <w:t>RxT-Ingrd</w:t>
            </w:r>
          </w:p>
        </w:tc>
        <w:tc>
          <w:tcPr>
            <w:tcW w:w="4200" w:type="dxa"/>
          </w:tcPr>
          <w:p w14:paraId="3A0EDA0A" w14:textId="77777777" w:rsidR="00B50050" w:rsidRDefault="00B50050" w:rsidP="0088127C">
            <w:pPr>
              <w:pStyle w:val="OtherTableBody"/>
            </w:pPr>
          </w:p>
        </w:tc>
      </w:tr>
      <w:tr w:rsidR="00B50050" w14:paraId="485B42A5" w14:textId="77777777" w:rsidTr="00195548">
        <w:tc>
          <w:tcPr>
            <w:tcW w:w="600" w:type="dxa"/>
          </w:tcPr>
          <w:p w14:paraId="43FE08EE" w14:textId="77777777" w:rsidR="00B50050" w:rsidRDefault="00B50050" w:rsidP="0088127C">
            <w:pPr>
              <w:pStyle w:val="OtherTableBody"/>
            </w:pPr>
          </w:p>
        </w:tc>
        <w:tc>
          <w:tcPr>
            <w:tcW w:w="600" w:type="dxa"/>
          </w:tcPr>
          <w:p w14:paraId="03A969AE" w14:textId="77777777" w:rsidR="00B50050" w:rsidRDefault="00B50050" w:rsidP="0088127C">
            <w:pPr>
              <w:pStyle w:val="OtherTableBody"/>
            </w:pPr>
            <w:r>
              <w:t>0396</w:t>
            </w:r>
          </w:p>
        </w:tc>
        <w:tc>
          <w:tcPr>
            <w:tcW w:w="2600" w:type="dxa"/>
          </w:tcPr>
          <w:p w14:paraId="1547FC2D" w14:textId="77777777" w:rsidR="00B50050" w:rsidRDefault="00B50050" w:rsidP="0088127C">
            <w:pPr>
              <w:pStyle w:val="OtherTableBody"/>
            </w:pPr>
          </w:p>
        </w:tc>
        <w:tc>
          <w:tcPr>
            <w:tcW w:w="1400" w:type="dxa"/>
          </w:tcPr>
          <w:p w14:paraId="05A1F429" w14:textId="77777777" w:rsidR="00B50050" w:rsidRDefault="00B50050" w:rsidP="0088127C">
            <w:pPr>
              <w:pStyle w:val="OtherTableBody"/>
            </w:pPr>
            <w:r>
              <w:t>SCT</w:t>
            </w:r>
          </w:p>
        </w:tc>
        <w:tc>
          <w:tcPr>
            <w:tcW w:w="4200" w:type="dxa"/>
          </w:tcPr>
          <w:p w14:paraId="31208A02" w14:textId="77777777" w:rsidR="00B50050" w:rsidRDefault="00B50050" w:rsidP="0088127C">
            <w:pPr>
              <w:pStyle w:val="OtherTableBody"/>
            </w:pPr>
          </w:p>
        </w:tc>
      </w:tr>
      <w:tr w:rsidR="00B50050" w14:paraId="207FAC81" w14:textId="77777777" w:rsidTr="00195548">
        <w:tc>
          <w:tcPr>
            <w:tcW w:w="600" w:type="dxa"/>
          </w:tcPr>
          <w:p w14:paraId="70189E90" w14:textId="77777777" w:rsidR="00B50050" w:rsidRDefault="00B50050" w:rsidP="0088127C">
            <w:pPr>
              <w:pStyle w:val="OtherTableBody"/>
            </w:pPr>
          </w:p>
        </w:tc>
        <w:tc>
          <w:tcPr>
            <w:tcW w:w="600" w:type="dxa"/>
          </w:tcPr>
          <w:p w14:paraId="7B87E65B" w14:textId="77777777" w:rsidR="00B50050" w:rsidRDefault="00B50050" w:rsidP="0088127C">
            <w:pPr>
              <w:pStyle w:val="OtherTableBody"/>
            </w:pPr>
            <w:r>
              <w:t>0396</w:t>
            </w:r>
          </w:p>
        </w:tc>
        <w:tc>
          <w:tcPr>
            <w:tcW w:w="2600" w:type="dxa"/>
          </w:tcPr>
          <w:p w14:paraId="279D2E91" w14:textId="77777777" w:rsidR="00B50050" w:rsidRDefault="00B50050" w:rsidP="0088127C">
            <w:pPr>
              <w:pStyle w:val="OtherTableBody"/>
            </w:pPr>
          </w:p>
        </w:tc>
        <w:tc>
          <w:tcPr>
            <w:tcW w:w="1400" w:type="dxa"/>
          </w:tcPr>
          <w:p w14:paraId="54102DBE" w14:textId="77777777" w:rsidR="00B50050" w:rsidRDefault="00B50050" w:rsidP="0088127C">
            <w:pPr>
              <w:pStyle w:val="OtherTableBody"/>
            </w:pPr>
            <w:r>
              <w:t>SCT2</w:t>
            </w:r>
          </w:p>
        </w:tc>
        <w:tc>
          <w:tcPr>
            <w:tcW w:w="4200" w:type="dxa"/>
          </w:tcPr>
          <w:p w14:paraId="0BB7AD4A" w14:textId="77777777" w:rsidR="00B50050" w:rsidRDefault="00B50050" w:rsidP="0088127C">
            <w:pPr>
              <w:pStyle w:val="OtherTableBody"/>
            </w:pPr>
          </w:p>
        </w:tc>
      </w:tr>
      <w:tr w:rsidR="00B50050" w14:paraId="63B44F12" w14:textId="77777777" w:rsidTr="00195548">
        <w:tc>
          <w:tcPr>
            <w:tcW w:w="600" w:type="dxa"/>
          </w:tcPr>
          <w:p w14:paraId="5D098251" w14:textId="77777777" w:rsidR="00B50050" w:rsidRDefault="00B50050" w:rsidP="0088127C">
            <w:pPr>
              <w:pStyle w:val="OtherTableBody"/>
            </w:pPr>
          </w:p>
        </w:tc>
        <w:tc>
          <w:tcPr>
            <w:tcW w:w="600" w:type="dxa"/>
          </w:tcPr>
          <w:p w14:paraId="50D932C5" w14:textId="77777777" w:rsidR="00B50050" w:rsidRDefault="00B50050" w:rsidP="0088127C">
            <w:pPr>
              <w:pStyle w:val="OtherTableBody"/>
            </w:pPr>
            <w:r>
              <w:t>0396</w:t>
            </w:r>
          </w:p>
        </w:tc>
        <w:tc>
          <w:tcPr>
            <w:tcW w:w="2600" w:type="dxa"/>
          </w:tcPr>
          <w:p w14:paraId="377D8523" w14:textId="77777777" w:rsidR="00B50050" w:rsidRDefault="00B50050" w:rsidP="0088127C">
            <w:pPr>
              <w:pStyle w:val="OtherTableBody"/>
            </w:pPr>
          </w:p>
        </w:tc>
        <w:tc>
          <w:tcPr>
            <w:tcW w:w="1400" w:type="dxa"/>
          </w:tcPr>
          <w:p w14:paraId="656953D3" w14:textId="77777777" w:rsidR="00B50050" w:rsidRDefault="00B50050" w:rsidP="0088127C">
            <w:pPr>
              <w:pStyle w:val="OtherTableBody"/>
            </w:pPr>
            <w:r>
              <w:t>SDM</w:t>
            </w:r>
          </w:p>
        </w:tc>
        <w:tc>
          <w:tcPr>
            <w:tcW w:w="4200" w:type="dxa"/>
          </w:tcPr>
          <w:p w14:paraId="14C1A3C4" w14:textId="77777777" w:rsidR="00B50050" w:rsidRDefault="00B50050" w:rsidP="0088127C">
            <w:pPr>
              <w:pStyle w:val="OtherTableBody"/>
            </w:pPr>
          </w:p>
        </w:tc>
      </w:tr>
      <w:tr w:rsidR="00B50050" w14:paraId="718A853A" w14:textId="77777777" w:rsidTr="00195548">
        <w:tc>
          <w:tcPr>
            <w:tcW w:w="600" w:type="dxa"/>
          </w:tcPr>
          <w:p w14:paraId="174A6093" w14:textId="77777777" w:rsidR="00B50050" w:rsidRDefault="00B50050" w:rsidP="0088127C">
            <w:pPr>
              <w:pStyle w:val="OtherTableBody"/>
            </w:pPr>
          </w:p>
        </w:tc>
        <w:tc>
          <w:tcPr>
            <w:tcW w:w="600" w:type="dxa"/>
          </w:tcPr>
          <w:p w14:paraId="1B67A49F" w14:textId="77777777" w:rsidR="00B50050" w:rsidRDefault="00B50050" w:rsidP="0088127C">
            <w:pPr>
              <w:pStyle w:val="OtherTableBody"/>
            </w:pPr>
            <w:r>
              <w:t>0396</w:t>
            </w:r>
          </w:p>
        </w:tc>
        <w:tc>
          <w:tcPr>
            <w:tcW w:w="2600" w:type="dxa"/>
          </w:tcPr>
          <w:p w14:paraId="72232A98" w14:textId="77777777" w:rsidR="00B50050" w:rsidRDefault="00B50050" w:rsidP="0088127C">
            <w:pPr>
              <w:pStyle w:val="OtherTableBody"/>
            </w:pPr>
          </w:p>
        </w:tc>
        <w:tc>
          <w:tcPr>
            <w:tcW w:w="1400" w:type="dxa"/>
          </w:tcPr>
          <w:p w14:paraId="4A260A52" w14:textId="77777777" w:rsidR="00B50050" w:rsidRDefault="00B50050" w:rsidP="0088127C">
            <w:pPr>
              <w:pStyle w:val="OtherTableBody"/>
            </w:pPr>
            <w:r>
              <w:t>SIC</w:t>
            </w:r>
          </w:p>
        </w:tc>
        <w:tc>
          <w:tcPr>
            <w:tcW w:w="4200" w:type="dxa"/>
          </w:tcPr>
          <w:p w14:paraId="3066C46E" w14:textId="77777777" w:rsidR="00B50050" w:rsidRDefault="00B50050" w:rsidP="0088127C">
            <w:pPr>
              <w:pStyle w:val="OtherTableBody"/>
            </w:pPr>
          </w:p>
        </w:tc>
      </w:tr>
      <w:tr w:rsidR="00B50050" w14:paraId="78811B36" w14:textId="77777777" w:rsidTr="00195548">
        <w:tc>
          <w:tcPr>
            <w:tcW w:w="600" w:type="dxa"/>
          </w:tcPr>
          <w:p w14:paraId="6A25F708" w14:textId="77777777" w:rsidR="00B50050" w:rsidRDefault="00B50050" w:rsidP="0088127C">
            <w:pPr>
              <w:pStyle w:val="OtherTableBody"/>
            </w:pPr>
          </w:p>
        </w:tc>
        <w:tc>
          <w:tcPr>
            <w:tcW w:w="600" w:type="dxa"/>
          </w:tcPr>
          <w:p w14:paraId="4D82DC93" w14:textId="77777777" w:rsidR="00B50050" w:rsidRDefault="00B50050" w:rsidP="0088127C">
            <w:pPr>
              <w:pStyle w:val="OtherTableBody"/>
            </w:pPr>
            <w:r>
              <w:t>0396</w:t>
            </w:r>
          </w:p>
        </w:tc>
        <w:tc>
          <w:tcPr>
            <w:tcW w:w="2600" w:type="dxa"/>
          </w:tcPr>
          <w:p w14:paraId="3054D81B" w14:textId="77777777" w:rsidR="00B50050" w:rsidRDefault="00B50050" w:rsidP="0088127C">
            <w:pPr>
              <w:pStyle w:val="OtherTableBody"/>
            </w:pPr>
          </w:p>
        </w:tc>
        <w:tc>
          <w:tcPr>
            <w:tcW w:w="1400" w:type="dxa"/>
          </w:tcPr>
          <w:p w14:paraId="41F36271" w14:textId="77777777" w:rsidR="00B50050" w:rsidRDefault="00B50050" w:rsidP="0088127C">
            <w:pPr>
              <w:pStyle w:val="OtherTableBody"/>
            </w:pPr>
            <w:r>
              <w:t>SNM</w:t>
            </w:r>
          </w:p>
        </w:tc>
        <w:tc>
          <w:tcPr>
            <w:tcW w:w="4200" w:type="dxa"/>
          </w:tcPr>
          <w:p w14:paraId="311472B3" w14:textId="77777777" w:rsidR="00B50050" w:rsidRDefault="00B50050" w:rsidP="0088127C">
            <w:pPr>
              <w:pStyle w:val="OtherTableBody"/>
            </w:pPr>
          </w:p>
        </w:tc>
      </w:tr>
      <w:tr w:rsidR="00B50050" w14:paraId="7F0C2CE1" w14:textId="77777777" w:rsidTr="00195548">
        <w:tc>
          <w:tcPr>
            <w:tcW w:w="600" w:type="dxa"/>
          </w:tcPr>
          <w:p w14:paraId="0BFDCCD3" w14:textId="77777777" w:rsidR="00B50050" w:rsidRDefault="00B50050" w:rsidP="0088127C">
            <w:pPr>
              <w:pStyle w:val="OtherTableBody"/>
            </w:pPr>
          </w:p>
        </w:tc>
        <w:tc>
          <w:tcPr>
            <w:tcW w:w="600" w:type="dxa"/>
          </w:tcPr>
          <w:p w14:paraId="22A764D7" w14:textId="77777777" w:rsidR="00B50050" w:rsidRDefault="00B50050" w:rsidP="0088127C">
            <w:pPr>
              <w:pStyle w:val="OtherTableBody"/>
            </w:pPr>
            <w:r>
              <w:t>0396</w:t>
            </w:r>
          </w:p>
        </w:tc>
        <w:tc>
          <w:tcPr>
            <w:tcW w:w="2600" w:type="dxa"/>
          </w:tcPr>
          <w:p w14:paraId="0AD449B3" w14:textId="77777777" w:rsidR="00B50050" w:rsidRDefault="00B50050" w:rsidP="0088127C">
            <w:pPr>
              <w:pStyle w:val="OtherTableBody"/>
            </w:pPr>
          </w:p>
        </w:tc>
        <w:tc>
          <w:tcPr>
            <w:tcW w:w="1400" w:type="dxa"/>
          </w:tcPr>
          <w:p w14:paraId="0D1C1758" w14:textId="77777777" w:rsidR="00B50050" w:rsidRDefault="00B50050" w:rsidP="0088127C">
            <w:pPr>
              <w:pStyle w:val="OtherTableBody"/>
            </w:pPr>
            <w:r>
              <w:t>SNM3</w:t>
            </w:r>
          </w:p>
        </w:tc>
        <w:tc>
          <w:tcPr>
            <w:tcW w:w="4200" w:type="dxa"/>
          </w:tcPr>
          <w:p w14:paraId="09B8511B" w14:textId="77777777" w:rsidR="00B50050" w:rsidRDefault="00B50050" w:rsidP="0088127C">
            <w:pPr>
              <w:pStyle w:val="OtherTableBody"/>
            </w:pPr>
          </w:p>
        </w:tc>
      </w:tr>
      <w:tr w:rsidR="00B50050" w14:paraId="68602F21" w14:textId="77777777" w:rsidTr="00195548">
        <w:tc>
          <w:tcPr>
            <w:tcW w:w="600" w:type="dxa"/>
          </w:tcPr>
          <w:p w14:paraId="1122BD29" w14:textId="77777777" w:rsidR="00B50050" w:rsidRDefault="00B50050" w:rsidP="0088127C">
            <w:pPr>
              <w:pStyle w:val="OtherTableBody"/>
            </w:pPr>
          </w:p>
        </w:tc>
        <w:tc>
          <w:tcPr>
            <w:tcW w:w="600" w:type="dxa"/>
          </w:tcPr>
          <w:p w14:paraId="7CBF8676" w14:textId="77777777" w:rsidR="00B50050" w:rsidRDefault="00B50050" w:rsidP="0088127C">
            <w:pPr>
              <w:pStyle w:val="OtherTableBody"/>
            </w:pPr>
            <w:r>
              <w:t>0396</w:t>
            </w:r>
          </w:p>
        </w:tc>
        <w:tc>
          <w:tcPr>
            <w:tcW w:w="2600" w:type="dxa"/>
          </w:tcPr>
          <w:p w14:paraId="5A966263" w14:textId="77777777" w:rsidR="00B50050" w:rsidRDefault="00B50050" w:rsidP="0088127C">
            <w:pPr>
              <w:pStyle w:val="OtherTableBody"/>
            </w:pPr>
          </w:p>
        </w:tc>
        <w:tc>
          <w:tcPr>
            <w:tcW w:w="1400" w:type="dxa"/>
          </w:tcPr>
          <w:p w14:paraId="5649642D" w14:textId="77777777" w:rsidR="00B50050" w:rsidRDefault="00B50050" w:rsidP="0088127C">
            <w:pPr>
              <w:pStyle w:val="OtherTableBody"/>
            </w:pPr>
            <w:r>
              <w:t>SNT</w:t>
            </w:r>
          </w:p>
        </w:tc>
        <w:tc>
          <w:tcPr>
            <w:tcW w:w="4200" w:type="dxa"/>
          </w:tcPr>
          <w:p w14:paraId="589507FC" w14:textId="77777777" w:rsidR="00B50050" w:rsidRDefault="00B50050" w:rsidP="0088127C">
            <w:pPr>
              <w:pStyle w:val="OtherTableBody"/>
            </w:pPr>
          </w:p>
        </w:tc>
      </w:tr>
      <w:tr w:rsidR="00B50050" w14:paraId="22C1F7D1" w14:textId="77777777" w:rsidTr="00195548">
        <w:tc>
          <w:tcPr>
            <w:tcW w:w="600" w:type="dxa"/>
          </w:tcPr>
          <w:p w14:paraId="4CFCE3FF" w14:textId="77777777" w:rsidR="00B50050" w:rsidRDefault="00B50050" w:rsidP="0088127C">
            <w:pPr>
              <w:pStyle w:val="OtherTableBody"/>
            </w:pPr>
          </w:p>
        </w:tc>
        <w:tc>
          <w:tcPr>
            <w:tcW w:w="600" w:type="dxa"/>
          </w:tcPr>
          <w:p w14:paraId="1CC393C4" w14:textId="77777777" w:rsidR="00B50050" w:rsidRDefault="00B50050" w:rsidP="0088127C">
            <w:pPr>
              <w:pStyle w:val="OtherTableBody"/>
            </w:pPr>
            <w:r>
              <w:t>0396</w:t>
            </w:r>
          </w:p>
        </w:tc>
        <w:tc>
          <w:tcPr>
            <w:tcW w:w="2600" w:type="dxa"/>
          </w:tcPr>
          <w:p w14:paraId="16088FC9" w14:textId="77777777" w:rsidR="00B50050" w:rsidRDefault="00B50050" w:rsidP="0088127C">
            <w:pPr>
              <w:pStyle w:val="OtherTableBody"/>
            </w:pPr>
          </w:p>
        </w:tc>
        <w:tc>
          <w:tcPr>
            <w:tcW w:w="1400" w:type="dxa"/>
          </w:tcPr>
          <w:p w14:paraId="6180D3BB" w14:textId="77777777" w:rsidR="00B50050" w:rsidRDefault="00B50050" w:rsidP="0088127C">
            <w:pPr>
              <w:pStyle w:val="OtherTableBody"/>
            </w:pPr>
            <w:r>
              <w:t>SOC</w:t>
            </w:r>
          </w:p>
        </w:tc>
        <w:tc>
          <w:tcPr>
            <w:tcW w:w="4200" w:type="dxa"/>
          </w:tcPr>
          <w:p w14:paraId="2647923D" w14:textId="77777777" w:rsidR="00B50050" w:rsidRDefault="00B50050" w:rsidP="0088127C">
            <w:pPr>
              <w:pStyle w:val="OtherTableBody"/>
            </w:pPr>
          </w:p>
        </w:tc>
      </w:tr>
      <w:tr w:rsidR="00B50050" w14:paraId="05C3AF09" w14:textId="77777777" w:rsidTr="00195548">
        <w:tc>
          <w:tcPr>
            <w:tcW w:w="600" w:type="dxa"/>
          </w:tcPr>
          <w:p w14:paraId="064CD59C" w14:textId="77777777" w:rsidR="00B50050" w:rsidRDefault="00B50050" w:rsidP="0088127C">
            <w:pPr>
              <w:pStyle w:val="OtherTableBody"/>
            </w:pPr>
          </w:p>
        </w:tc>
        <w:tc>
          <w:tcPr>
            <w:tcW w:w="600" w:type="dxa"/>
          </w:tcPr>
          <w:p w14:paraId="4CAB7C7D" w14:textId="77777777" w:rsidR="00B50050" w:rsidRDefault="00B50050" w:rsidP="0088127C">
            <w:pPr>
              <w:pStyle w:val="OtherTableBody"/>
            </w:pPr>
            <w:r>
              <w:t>0396</w:t>
            </w:r>
          </w:p>
        </w:tc>
        <w:tc>
          <w:tcPr>
            <w:tcW w:w="2600" w:type="dxa"/>
          </w:tcPr>
          <w:p w14:paraId="69D3B7CD" w14:textId="77777777" w:rsidR="00B50050" w:rsidRDefault="00B50050" w:rsidP="0088127C">
            <w:pPr>
              <w:pStyle w:val="OtherTableBody"/>
            </w:pPr>
          </w:p>
        </w:tc>
        <w:tc>
          <w:tcPr>
            <w:tcW w:w="1400" w:type="dxa"/>
          </w:tcPr>
          <w:p w14:paraId="7A3F1EFE" w14:textId="77777777" w:rsidR="00B50050" w:rsidRDefault="00B50050" w:rsidP="0088127C">
            <w:pPr>
              <w:pStyle w:val="OtherTableBody"/>
            </w:pPr>
            <w:r>
              <w:t>UB04FL14</w:t>
            </w:r>
          </w:p>
        </w:tc>
        <w:tc>
          <w:tcPr>
            <w:tcW w:w="4200" w:type="dxa"/>
          </w:tcPr>
          <w:p w14:paraId="6294E936" w14:textId="77777777" w:rsidR="00B50050" w:rsidRDefault="00B50050" w:rsidP="0088127C">
            <w:pPr>
              <w:pStyle w:val="OtherTableBody"/>
            </w:pPr>
          </w:p>
        </w:tc>
      </w:tr>
      <w:tr w:rsidR="00B50050" w14:paraId="3F8DDC34" w14:textId="77777777" w:rsidTr="00195548">
        <w:tc>
          <w:tcPr>
            <w:tcW w:w="600" w:type="dxa"/>
          </w:tcPr>
          <w:p w14:paraId="3F1EADC2" w14:textId="77777777" w:rsidR="00B50050" w:rsidRDefault="00B50050" w:rsidP="0088127C">
            <w:pPr>
              <w:pStyle w:val="OtherTableBody"/>
            </w:pPr>
          </w:p>
        </w:tc>
        <w:tc>
          <w:tcPr>
            <w:tcW w:w="600" w:type="dxa"/>
          </w:tcPr>
          <w:p w14:paraId="16FCBBE1" w14:textId="77777777" w:rsidR="00B50050" w:rsidRDefault="00B50050" w:rsidP="0088127C">
            <w:pPr>
              <w:pStyle w:val="OtherTableBody"/>
            </w:pPr>
            <w:r>
              <w:t>0396</w:t>
            </w:r>
          </w:p>
        </w:tc>
        <w:tc>
          <w:tcPr>
            <w:tcW w:w="2600" w:type="dxa"/>
          </w:tcPr>
          <w:p w14:paraId="78C05664" w14:textId="77777777" w:rsidR="00B50050" w:rsidRDefault="00B50050" w:rsidP="0088127C">
            <w:pPr>
              <w:pStyle w:val="OtherTableBody"/>
            </w:pPr>
          </w:p>
        </w:tc>
        <w:tc>
          <w:tcPr>
            <w:tcW w:w="1400" w:type="dxa"/>
          </w:tcPr>
          <w:p w14:paraId="05BF2840" w14:textId="77777777" w:rsidR="00B50050" w:rsidRDefault="00B50050" w:rsidP="0088127C">
            <w:pPr>
              <w:pStyle w:val="OtherTableBody"/>
            </w:pPr>
            <w:r>
              <w:t>UB04FL15</w:t>
            </w:r>
          </w:p>
        </w:tc>
        <w:tc>
          <w:tcPr>
            <w:tcW w:w="4200" w:type="dxa"/>
          </w:tcPr>
          <w:p w14:paraId="1177E4B6" w14:textId="77777777" w:rsidR="00B50050" w:rsidRDefault="00B50050" w:rsidP="0088127C">
            <w:pPr>
              <w:pStyle w:val="OtherTableBody"/>
            </w:pPr>
          </w:p>
        </w:tc>
      </w:tr>
      <w:tr w:rsidR="00B50050" w14:paraId="4883B9F3" w14:textId="77777777" w:rsidTr="00195548">
        <w:tc>
          <w:tcPr>
            <w:tcW w:w="600" w:type="dxa"/>
          </w:tcPr>
          <w:p w14:paraId="404598AC" w14:textId="77777777" w:rsidR="00B50050" w:rsidRDefault="00B50050" w:rsidP="0088127C">
            <w:pPr>
              <w:pStyle w:val="OtherTableBody"/>
            </w:pPr>
          </w:p>
        </w:tc>
        <w:tc>
          <w:tcPr>
            <w:tcW w:w="600" w:type="dxa"/>
          </w:tcPr>
          <w:p w14:paraId="48FED9E6" w14:textId="77777777" w:rsidR="00B50050" w:rsidRDefault="00B50050" w:rsidP="0088127C">
            <w:pPr>
              <w:pStyle w:val="OtherTableBody"/>
            </w:pPr>
            <w:r>
              <w:t>0396</w:t>
            </w:r>
          </w:p>
        </w:tc>
        <w:tc>
          <w:tcPr>
            <w:tcW w:w="2600" w:type="dxa"/>
          </w:tcPr>
          <w:p w14:paraId="73FA171B" w14:textId="77777777" w:rsidR="00B50050" w:rsidRDefault="00B50050" w:rsidP="0088127C">
            <w:pPr>
              <w:pStyle w:val="OtherTableBody"/>
            </w:pPr>
          </w:p>
        </w:tc>
        <w:tc>
          <w:tcPr>
            <w:tcW w:w="1400" w:type="dxa"/>
          </w:tcPr>
          <w:p w14:paraId="5C555CBF" w14:textId="77777777" w:rsidR="00B50050" w:rsidRDefault="00B50050" w:rsidP="0088127C">
            <w:pPr>
              <w:pStyle w:val="OtherTableBody"/>
            </w:pPr>
            <w:r>
              <w:t>UB04FL17</w:t>
            </w:r>
          </w:p>
        </w:tc>
        <w:tc>
          <w:tcPr>
            <w:tcW w:w="4200" w:type="dxa"/>
          </w:tcPr>
          <w:p w14:paraId="51D3E1A1" w14:textId="77777777" w:rsidR="00B50050" w:rsidRDefault="00B50050" w:rsidP="0088127C">
            <w:pPr>
              <w:pStyle w:val="OtherTableBody"/>
            </w:pPr>
          </w:p>
        </w:tc>
      </w:tr>
      <w:tr w:rsidR="00B50050" w14:paraId="63E47AC6" w14:textId="77777777" w:rsidTr="00195548">
        <w:tc>
          <w:tcPr>
            <w:tcW w:w="600" w:type="dxa"/>
          </w:tcPr>
          <w:p w14:paraId="00817EAA" w14:textId="77777777" w:rsidR="00B50050" w:rsidRDefault="00B50050" w:rsidP="0088127C">
            <w:pPr>
              <w:pStyle w:val="OtherTableBody"/>
            </w:pPr>
          </w:p>
        </w:tc>
        <w:tc>
          <w:tcPr>
            <w:tcW w:w="600" w:type="dxa"/>
          </w:tcPr>
          <w:p w14:paraId="02E4FC01" w14:textId="77777777" w:rsidR="00B50050" w:rsidRDefault="00B50050" w:rsidP="0088127C">
            <w:pPr>
              <w:pStyle w:val="OtherTableBody"/>
            </w:pPr>
            <w:r>
              <w:t>0396</w:t>
            </w:r>
          </w:p>
        </w:tc>
        <w:tc>
          <w:tcPr>
            <w:tcW w:w="2600" w:type="dxa"/>
          </w:tcPr>
          <w:p w14:paraId="25A46757" w14:textId="77777777" w:rsidR="00B50050" w:rsidRDefault="00B50050" w:rsidP="0088127C">
            <w:pPr>
              <w:pStyle w:val="OtherTableBody"/>
            </w:pPr>
          </w:p>
        </w:tc>
        <w:tc>
          <w:tcPr>
            <w:tcW w:w="1400" w:type="dxa"/>
          </w:tcPr>
          <w:p w14:paraId="2F1D43B1" w14:textId="77777777" w:rsidR="00B50050" w:rsidRDefault="00B50050" w:rsidP="0088127C">
            <w:pPr>
              <w:pStyle w:val="OtherTableBody"/>
            </w:pPr>
            <w:r>
              <w:t>UB04FL31</w:t>
            </w:r>
          </w:p>
        </w:tc>
        <w:tc>
          <w:tcPr>
            <w:tcW w:w="4200" w:type="dxa"/>
          </w:tcPr>
          <w:p w14:paraId="10BAA8A5" w14:textId="77777777" w:rsidR="00B50050" w:rsidRDefault="00B50050" w:rsidP="0088127C">
            <w:pPr>
              <w:pStyle w:val="OtherTableBody"/>
            </w:pPr>
          </w:p>
        </w:tc>
      </w:tr>
      <w:tr w:rsidR="00B50050" w14:paraId="1C6218F2" w14:textId="77777777" w:rsidTr="00195548">
        <w:tc>
          <w:tcPr>
            <w:tcW w:w="600" w:type="dxa"/>
          </w:tcPr>
          <w:p w14:paraId="4F46E24C" w14:textId="77777777" w:rsidR="00B50050" w:rsidRDefault="00B50050" w:rsidP="0088127C">
            <w:pPr>
              <w:pStyle w:val="OtherTableBody"/>
            </w:pPr>
          </w:p>
        </w:tc>
        <w:tc>
          <w:tcPr>
            <w:tcW w:w="600" w:type="dxa"/>
          </w:tcPr>
          <w:p w14:paraId="6D645007" w14:textId="77777777" w:rsidR="00B50050" w:rsidRDefault="00B50050" w:rsidP="0088127C">
            <w:pPr>
              <w:pStyle w:val="OtherTableBody"/>
            </w:pPr>
            <w:r>
              <w:t>0396</w:t>
            </w:r>
          </w:p>
        </w:tc>
        <w:tc>
          <w:tcPr>
            <w:tcW w:w="2600" w:type="dxa"/>
          </w:tcPr>
          <w:p w14:paraId="3C5F1541" w14:textId="77777777" w:rsidR="00B50050" w:rsidRDefault="00B50050" w:rsidP="0088127C">
            <w:pPr>
              <w:pStyle w:val="OtherTableBody"/>
            </w:pPr>
          </w:p>
        </w:tc>
        <w:tc>
          <w:tcPr>
            <w:tcW w:w="1400" w:type="dxa"/>
          </w:tcPr>
          <w:p w14:paraId="26BF2A11" w14:textId="77777777" w:rsidR="00B50050" w:rsidRDefault="00B50050" w:rsidP="0088127C">
            <w:pPr>
              <w:pStyle w:val="OtherTableBody"/>
            </w:pPr>
            <w:r>
              <w:t>UB04FL35</w:t>
            </w:r>
          </w:p>
        </w:tc>
        <w:tc>
          <w:tcPr>
            <w:tcW w:w="4200" w:type="dxa"/>
          </w:tcPr>
          <w:p w14:paraId="0EBDA4A5" w14:textId="77777777" w:rsidR="00B50050" w:rsidRDefault="00B50050" w:rsidP="0088127C">
            <w:pPr>
              <w:pStyle w:val="OtherTableBody"/>
            </w:pPr>
          </w:p>
        </w:tc>
      </w:tr>
      <w:tr w:rsidR="00B50050" w14:paraId="0DE31C67" w14:textId="77777777" w:rsidTr="00195548">
        <w:tc>
          <w:tcPr>
            <w:tcW w:w="600" w:type="dxa"/>
          </w:tcPr>
          <w:p w14:paraId="7A63CEEE" w14:textId="77777777" w:rsidR="00B50050" w:rsidRDefault="00B50050" w:rsidP="0088127C">
            <w:pPr>
              <w:pStyle w:val="OtherTableBody"/>
            </w:pPr>
          </w:p>
        </w:tc>
        <w:tc>
          <w:tcPr>
            <w:tcW w:w="600" w:type="dxa"/>
          </w:tcPr>
          <w:p w14:paraId="62068A8D" w14:textId="77777777" w:rsidR="00B50050" w:rsidRDefault="00B50050" w:rsidP="0088127C">
            <w:pPr>
              <w:pStyle w:val="OtherTableBody"/>
            </w:pPr>
            <w:r>
              <w:t>0396</w:t>
            </w:r>
          </w:p>
        </w:tc>
        <w:tc>
          <w:tcPr>
            <w:tcW w:w="2600" w:type="dxa"/>
          </w:tcPr>
          <w:p w14:paraId="2FFE3A6F" w14:textId="77777777" w:rsidR="00B50050" w:rsidRDefault="00B50050" w:rsidP="0088127C">
            <w:pPr>
              <w:pStyle w:val="OtherTableBody"/>
            </w:pPr>
          </w:p>
        </w:tc>
        <w:tc>
          <w:tcPr>
            <w:tcW w:w="1400" w:type="dxa"/>
          </w:tcPr>
          <w:p w14:paraId="47148DCA" w14:textId="77777777" w:rsidR="00B50050" w:rsidRDefault="00B50050" w:rsidP="0088127C">
            <w:pPr>
              <w:pStyle w:val="OtherTableBody"/>
            </w:pPr>
            <w:r>
              <w:t>UB04FL39</w:t>
            </w:r>
          </w:p>
        </w:tc>
        <w:tc>
          <w:tcPr>
            <w:tcW w:w="4200" w:type="dxa"/>
          </w:tcPr>
          <w:p w14:paraId="7A905393" w14:textId="77777777" w:rsidR="00B50050" w:rsidRDefault="00B50050" w:rsidP="0088127C">
            <w:pPr>
              <w:pStyle w:val="OtherTableBody"/>
            </w:pPr>
          </w:p>
        </w:tc>
      </w:tr>
      <w:tr w:rsidR="00B50050" w14:paraId="02B51FDA" w14:textId="77777777" w:rsidTr="00195548">
        <w:tc>
          <w:tcPr>
            <w:tcW w:w="600" w:type="dxa"/>
          </w:tcPr>
          <w:p w14:paraId="5CC54168" w14:textId="77777777" w:rsidR="00B50050" w:rsidRDefault="00B50050" w:rsidP="0088127C">
            <w:pPr>
              <w:pStyle w:val="OtherTableBody"/>
            </w:pPr>
          </w:p>
        </w:tc>
        <w:tc>
          <w:tcPr>
            <w:tcW w:w="600" w:type="dxa"/>
          </w:tcPr>
          <w:p w14:paraId="166B1025" w14:textId="77777777" w:rsidR="00B50050" w:rsidRDefault="00B50050" w:rsidP="0088127C">
            <w:pPr>
              <w:pStyle w:val="OtherTableBody"/>
            </w:pPr>
            <w:r>
              <w:t>0396</w:t>
            </w:r>
          </w:p>
        </w:tc>
        <w:tc>
          <w:tcPr>
            <w:tcW w:w="2600" w:type="dxa"/>
          </w:tcPr>
          <w:p w14:paraId="24571B5B" w14:textId="77777777" w:rsidR="00B50050" w:rsidRDefault="00B50050" w:rsidP="0088127C">
            <w:pPr>
              <w:pStyle w:val="OtherTableBody"/>
            </w:pPr>
          </w:p>
        </w:tc>
        <w:tc>
          <w:tcPr>
            <w:tcW w:w="1400" w:type="dxa"/>
          </w:tcPr>
          <w:p w14:paraId="3CC14993" w14:textId="77777777" w:rsidR="00B50050" w:rsidRDefault="00B50050" w:rsidP="0088127C">
            <w:pPr>
              <w:pStyle w:val="OtherTableBody"/>
            </w:pPr>
            <w:r>
              <w:t>UB04FL42</w:t>
            </w:r>
          </w:p>
        </w:tc>
        <w:tc>
          <w:tcPr>
            <w:tcW w:w="4200" w:type="dxa"/>
          </w:tcPr>
          <w:p w14:paraId="5E306C3C" w14:textId="77777777" w:rsidR="00B50050" w:rsidRDefault="00B50050" w:rsidP="0088127C">
            <w:pPr>
              <w:pStyle w:val="OtherTableBody"/>
            </w:pPr>
          </w:p>
        </w:tc>
      </w:tr>
      <w:tr w:rsidR="00B50050" w14:paraId="7D2C3ADD" w14:textId="77777777" w:rsidTr="00195548">
        <w:tc>
          <w:tcPr>
            <w:tcW w:w="600" w:type="dxa"/>
          </w:tcPr>
          <w:p w14:paraId="7993B0CE" w14:textId="77777777" w:rsidR="00B50050" w:rsidRDefault="00B50050" w:rsidP="0088127C">
            <w:pPr>
              <w:pStyle w:val="OtherTableBody"/>
            </w:pPr>
          </w:p>
        </w:tc>
        <w:tc>
          <w:tcPr>
            <w:tcW w:w="600" w:type="dxa"/>
          </w:tcPr>
          <w:p w14:paraId="31F2BB09" w14:textId="77777777" w:rsidR="00B50050" w:rsidRDefault="00B50050" w:rsidP="0088127C">
            <w:pPr>
              <w:pStyle w:val="OtherTableBody"/>
            </w:pPr>
            <w:r>
              <w:t>0396</w:t>
            </w:r>
          </w:p>
        </w:tc>
        <w:tc>
          <w:tcPr>
            <w:tcW w:w="2600" w:type="dxa"/>
          </w:tcPr>
          <w:p w14:paraId="47FE1DEA" w14:textId="77777777" w:rsidR="00B50050" w:rsidRDefault="00B50050" w:rsidP="0088127C">
            <w:pPr>
              <w:pStyle w:val="OtherTableBody"/>
            </w:pPr>
          </w:p>
        </w:tc>
        <w:tc>
          <w:tcPr>
            <w:tcW w:w="1400" w:type="dxa"/>
          </w:tcPr>
          <w:p w14:paraId="7ACE6515" w14:textId="77777777" w:rsidR="00B50050" w:rsidRDefault="00B50050" w:rsidP="0088127C">
            <w:pPr>
              <w:pStyle w:val="OtherTableBody"/>
            </w:pPr>
            <w:r>
              <w:t>UB04FL67</w:t>
            </w:r>
          </w:p>
        </w:tc>
        <w:tc>
          <w:tcPr>
            <w:tcW w:w="4200" w:type="dxa"/>
          </w:tcPr>
          <w:p w14:paraId="5B08D6FB" w14:textId="77777777" w:rsidR="00B50050" w:rsidRDefault="00B50050" w:rsidP="0088127C">
            <w:pPr>
              <w:pStyle w:val="OtherTableBody"/>
            </w:pPr>
          </w:p>
        </w:tc>
      </w:tr>
      <w:tr w:rsidR="00B50050" w14:paraId="24A9A1E2" w14:textId="77777777" w:rsidTr="00195548">
        <w:tc>
          <w:tcPr>
            <w:tcW w:w="600" w:type="dxa"/>
          </w:tcPr>
          <w:p w14:paraId="24DB2EC4" w14:textId="77777777" w:rsidR="00B50050" w:rsidRDefault="00B50050" w:rsidP="0088127C">
            <w:pPr>
              <w:pStyle w:val="OtherTableBody"/>
            </w:pPr>
          </w:p>
        </w:tc>
        <w:tc>
          <w:tcPr>
            <w:tcW w:w="600" w:type="dxa"/>
          </w:tcPr>
          <w:p w14:paraId="079DE00F" w14:textId="77777777" w:rsidR="00B50050" w:rsidRDefault="00B50050" w:rsidP="0088127C">
            <w:pPr>
              <w:pStyle w:val="OtherTableBody"/>
            </w:pPr>
            <w:r>
              <w:t>0396</w:t>
            </w:r>
          </w:p>
        </w:tc>
        <w:tc>
          <w:tcPr>
            <w:tcW w:w="2600" w:type="dxa"/>
          </w:tcPr>
          <w:p w14:paraId="4EA96488" w14:textId="77777777" w:rsidR="00B50050" w:rsidRDefault="00B50050" w:rsidP="0088127C">
            <w:pPr>
              <w:pStyle w:val="OtherTableBody"/>
            </w:pPr>
          </w:p>
        </w:tc>
        <w:tc>
          <w:tcPr>
            <w:tcW w:w="1400" w:type="dxa"/>
          </w:tcPr>
          <w:p w14:paraId="5382A161" w14:textId="77777777" w:rsidR="00B50050" w:rsidRDefault="00B50050" w:rsidP="0088127C">
            <w:pPr>
              <w:pStyle w:val="OtherTableBody"/>
            </w:pPr>
            <w:r>
              <w:t>UC</w:t>
            </w:r>
          </w:p>
        </w:tc>
        <w:tc>
          <w:tcPr>
            <w:tcW w:w="4200" w:type="dxa"/>
          </w:tcPr>
          <w:p w14:paraId="5575D643" w14:textId="77777777" w:rsidR="00B50050" w:rsidRDefault="00B50050" w:rsidP="0088127C">
            <w:pPr>
              <w:pStyle w:val="OtherTableBody"/>
            </w:pPr>
          </w:p>
        </w:tc>
      </w:tr>
      <w:tr w:rsidR="00B50050" w14:paraId="11BC3E20" w14:textId="77777777" w:rsidTr="00195548">
        <w:tc>
          <w:tcPr>
            <w:tcW w:w="600" w:type="dxa"/>
          </w:tcPr>
          <w:p w14:paraId="1AB410E7" w14:textId="77777777" w:rsidR="00B50050" w:rsidRDefault="00B50050" w:rsidP="0088127C">
            <w:pPr>
              <w:pStyle w:val="OtherTableBody"/>
            </w:pPr>
          </w:p>
        </w:tc>
        <w:tc>
          <w:tcPr>
            <w:tcW w:w="600" w:type="dxa"/>
          </w:tcPr>
          <w:p w14:paraId="08F9316F" w14:textId="77777777" w:rsidR="00B50050" w:rsidRDefault="00B50050" w:rsidP="0088127C">
            <w:pPr>
              <w:pStyle w:val="OtherTableBody"/>
            </w:pPr>
            <w:r>
              <w:t>0396</w:t>
            </w:r>
          </w:p>
        </w:tc>
        <w:tc>
          <w:tcPr>
            <w:tcW w:w="2600" w:type="dxa"/>
          </w:tcPr>
          <w:p w14:paraId="5AEA15B0" w14:textId="77777777" w:rsidR="00B50050" w:rsidRDefault="00B50050" w:rsidP="0088127C">
            <w:pPr>
              <w:pStyle w:val="OtherTableBody"/>
            </w:pPr>
          </w:p>
        </w:tc>
        <w:tc>
          <w:tcPr>
            <w:tcW w:w="1400" w:type="dxa"/>
          </w:tcPr>
          <w:p w14:paraId="614EDAC6" w14:textId="77777777" w:rsidR="00B50050" w:rsidRDefault="00B50050" w:rsidP="0088127C">
            <w:pPr>
              <w:pStyle w:val="OtherTableBody"/>
            </w:pPr>
            <w:r>
              <w:t>UCUM</w:t>
            </w:r>
          </w:p>
        </w:tc>
        <w:tc>
          <w:tcPr>
            <w:tcW w:w="4200" w:type="dxa"/>
          </w:tcPr>
          <w:p w14:paraId="292BD5F7" w14:textId="77777777" w:rsidR="00B50050" w:rsidRDefault="00B50050" w:rsidP="0088127C">
            <w:pPr>
              <w:pStyle w:val="OtherTableBody"/>
            </w:pPr>
          </w:p>
        </w:tc>
      </w:tr>
      <w:tr w:rsidR="00B50050" w14:paraId="54B593DA" w14:textId="77777777" w:rsidTr="00195548">
        <w:tc>
          <w:tcPr>
            <w:tcW w:w="600" w:type="dxa"/>
          </w:tcPr>
          <w:p w14:paraId="7DA7F97C" w14:textId="77777777" w:rsidR="00B50050" w:rsidRDefault="00B50050" w:rsidP="0088127C">
            <w:pPr>
              <w:pStyle w:val="OtherTableBody"/>
            </w:pPr>
          </w:p>
        </w:tc>
        <w:tc>
          <w:tcPr>
            <w:tcW w:w="600" w:type="dxa"/>
          </w:tcPr>
          <w:p w14:paraId="301AFC2A" w14:textId="77777777" w:rsidR="00B50050" w:rsidRDefault="00B50050" w:rsidP="0088127C">
            <w:pPr>
              <w:pStyle w:val="OtherTableBody"/>
            </w:pPr>
            <w:r>
              <w:t>0396</w:t>
            </w:r>
          </w:p>
        </w:tc>
        <w:tc>
          <w:tcPr>
            <w:tcW w:w="2600" w:type="dxa"/>
          </w:tcPr>
          <w:p w14:paraId="1648A350" w14:textId="77777777" w:rsidR="00B50050" w:rsidRDefault="00B50050" w:rsidP="0088127C">
            <w:pPr>
              <w:pStyle w:val="OtherTableBody"/>
            </w:pPr>
          </w:p>
        </w:tc>
        <w:tc>
          <w:tcPr>
            <w:tcW w:w="1400" w:type="dxa"/>
          </w:tcPr>
          <w:p w14:paraId="7BADF58C" w14:textId="77777777" w:rsidR="00B50050" w:rsidRDefault="00B50050" w:rsidP="0088127C">
            <w:pPr>
              <w:pStyle w:val="OtherTableBody"/>
            </w:pPr>
            <w:r>
              <w:t>UMD</w:t>
            </w:r>
          </w:p>
        </w:tc>
        <w:tc>
          <w:tcPr>
            <w:tcW w:w="4200" w:type="dxa"/>
          </w:tcPr>
          <w:p w14:paraId="5BB1F29F" w14:textId="77777777" w:rsidR="00B50050" w:rsidRDefault="00B50050" w:rsidP="0088127C">
            <w:pPr>
              <w:pStyle w:val="OtherTableBody"/>
            </w:pPr>
          </w:p>
        </w:tc>
      </w:tr>
      <w:tr w:rsidR="00B50050" w14:paraId="4A3D4258" w14:textId="77777777" w:rsidTr="00195548">
        <w:tc>
          <w:tcPr>
            <w:tcW w:w="600" w:type="dxa"/>
          </w:tcPr>
          <w:p w14:paraId="54F60715" w14:textId="77777777" w:rsidR="00B50050" w:rsidRDefault="00B50050" w:rsidP="0088127C">
            <w:pPr>
              <w:pStyle w:val="OtherTableBody"/>
            </w:pPr>
          </w:p>
        </w:tc>
        <w:tc>
          <w:tcPr>
            <w:tcW w:w="600" w:type="dxa"/>
          </w:tcPr>
          <w:p w14:paraId="7D7A9840" w14:textId="77777777" w:rsidR="00B50050" w:rsidRDefault="00B50050" w:rsidP="0088127C">
            <w:pPr>
              <w:pStyle w:val="OtherTableBody"/>
            </w:pPr>
            <w:r>
              <w:t>0396</w:t>
            </w:r>
          </w:p>
        </w:tc>
        <w:tc>
          <w:tcPr>
            <w:tcW w:w="2600" w:type="dxa"/>
          </w:tcPr>
          <w:p w14:paraId="632FD778" w14:textId="77777777" w:rsidR="00B50050" w:rsidRDefault="00B50050" w:rsidP="0088127C">
            <w:pPr>
              <w:pStyle w:val="OtherTableBody"/>
            </w:pPr>
          </w:p>
        </w:tc>
        <w:tc>
          <w:tcPr>
            <w:tcW w:w="1400" w:type="dxa"/>
          </w:tcPr>
          <w:p w14:paraId="3D69F920" w14:textId="77777777" w:rsidR="00B50050" w:rsidRDefault="00B50050" w:rsidP="0088127C">
            <w:pPr>
              <w:pStyle w:val="OtherTableBody"/>
            </w:pPr>
            <w:r>
              <w:t>UML</w:t>
            </w:r>
          </w:p>
        </w:tc>
        <w:tc>
          <w:tcPr>
            <w:tcW w:w="4200" w:type="dxa"/>
          </w:tcPr>
          <w:p w14:paraId="258714FF" w14:textId="77777777" w:rsidR="00B50050" w:rsidRDefault="00B50050" w:rsidP="0088127C">
            <w:pPr>
              <w:pStyle w:val="OtherTableBody"/>
            </w:pPr>
          </w:p>
        </w:tc>
      </w:tr>
      <w:tr w:rsidR="00B50050" w14:paraId="023AA2A8" w14:textId="77777777" w:rsidTr="00195548">
        <w:tc>
          <w:tcPr>
            <w:tcW w:w="600" w:type="dxa"/>
          </w:tcPr>
          <w:p w14:paraId="2B26FD4A" w14:textId="77777777" w:rsidR="00B50050" w:rsidRDefault="00B50050" w:rsidP="0088127C">
            <w:pPr>
              <w:pStyle w:val="OtherTableBody"/>
            </w:pPr>
          </w:p>
        </w:tc>
        <w:tc>
          <w:tcPr>
            <w:tcW w:w="600" w:type="dxa"/>
          </w:tcPr>
          <w:p w14:paraId="11CFD920" w14:textId="77777777" w:rsidR="00B50050" w:rsidRDefault="00B50050" w:rsidP="0088127C">
            <w:pPr>
              <w:pStyle w:val="OtherTableBody"/>
            </w:pPr>
            <w:r>
              <w:t>0396</w:t>
            </w:r>
          </w:p>
        </w:tc>
        <w:tc>
          <w:tcPr>
            <w:tcW w:w="2600" w:type="dxa"/>
          </w:tcPr>
          <w:p w14:paraId="6DC960E9" w14:textId="77777777" w:rsidR="00B50050" w:rsidRDefault="00B50050" w:rsidP="0088127C">
            <w:pPr>
              <w:pStyle w:val="OtherTableBody"/>
            </w:pPr>
          </w:p>
        </w:tc>
        <w:tc>
          <w:tcPr>
            <w:tcW w:w="1400" w:type="dxa"/>
          </w:tcPr>
          <w:p w14:paraId="6197C500" w14:textId="77777777" w:rsidR="00B50050" w:rsidRDefault="00B50050" w:rsidP="0088127C">
            <w:pPr>
              <w:pStyle w:val="OtherTableBody"/>
            </w:pPr>
            <w:r>
              <w:t>UPC</w:t>
            </w:r>
          </w:p>
        </w:tc>
        <w:tc>
          <w:tcPr>
            <w:tcW w:w="4200" w:type="dxa"/>
          </w:tcPr>
          <w:p w14:paraId="166D82AB" w14:textId="77777777" w:rsidR="00B50050" w:rsidRDefault="00B50050" w:rsidP="0088127C">
            <w:pPr>
              <w:pStyle w:val="OtherTableBody"/>
            </w:pPr>
          </w:p>
        </w:tc>
      </w:tr>
      <w:tr w:rsidR="00B50050" w14:paraId="015F45D8" w14:textId="77777777" w:rsidTr="00195548">
        <w:tc>
          <w:tcPr>
            <w:tcW w:w="600" w:type="dxa"/>
          </w:tcPr>
          <w:p w14:paraId="1E7EB3EA" w14:textId="77777777" w:rsidR="00B50050" w:rsidRDefault="00B50050" w:rsidP="0088127C">
            <w:pPr>
              <w:pStyle w:val="OtherTableBody"/>
            </w:pPr>
          </w:p>
        </w:tc>
        <w:tc>
          <w:tcPr>
            <w:tcW w:w="600" w:type="dxa"/>
          </w:tcPr>
          <w:p w14:paraId="7DC8EA47" w14:textId="77777777" w:rsidR="00B50050" w:rsidRDefault="00B50050" w:rsidP="0088127C">
            <w:pPr>
              <w:pStyle w:val="OtherTableBody"/>
            </w:pPr>
            <w:r>
              <w:t>0396</w:t>
            </w:r>
          </w:p>
        </w:tc>
        <w:tc>
          <w:tcPr>
            <w:tcW w:w="2600" w:type="dxa"/>
          </w:tcPr>
          <w:p w14:paraId="1FD0A792" w14:textId="77777777" w:rsidR="00B50050" w:rsidRDefault="00B50050" w:rsidP="0088127C">
            <w:pPr>
              <w:pStyle w:val="OtherTableBody"/>
            </w:pPr>
          </w:p>
        </w:tc>
        <w:tc>
          <w:tcPr>
            <w:tcW w:w="1400" w:type="dxa"/>
          </w:tcPr>
          <w:p w14:paraId="22B95698" w14:textId="77777777" w:rsidR="00B50050" w:rsidRDefault="00B50050" w:rsidP="0088127C">
            <w:pPr>
              <w:pStyle w:val="OtherTableBody"/>
            </w:pPr>
            <w:r>
              <w:t>UPIN</w:t>
            </w:r>
          </w:p>
        </w:tc>
        <w:tc>
          <w:tcPr>
            <w:tcW w:w="4200" w:type="dxa"/>
          </w:tcPr>
          <w:p w14:paraId="3B3BD4CB" w14:textId="77777777" w:rsidR="00B50050" w:rsidRDefault="00B50050" w:rsidP="0088127C">
            <w:pPr>
              <w:pStyle w:val="OtherTableBody"/>
            </w:pPr>
          </w:p>
        </w:tc>
      </w:tr>
      <w:tr w:rsidR="00B50050" w14:paraId="6B677F31" w14:textId="77777777" w:rsidTr="00195548">
        <w:tc>
          <w:tcPr>
            <w:tcW w:w="600" w:type="dxa"/>
          </w:tcPr>
          <w:p w14:paraId="3F0717A1" w14:textId="77777777" w:rsidR="00B50050" w:rsidRDefault="00B50050" w:rsidP="0088127C">
            <w:pPr>
              <w:pStyle w:val="OtherTableBody"/>
            </w:pPr>
          </w:p>
        </w:tc>
        <w:tc>
          <w:tcPr>
            <w:tcW w:w="600" w:type="dxa"/>
          </w:tcPr>
          <w:p w14:paraId="0E22631E" w14:textId="77777777" w:rsidR="00B50050" w:rsidRDefault="00B50050" w:rsidP="0088127C">
            <w:pPr>
              <w:pStyle w:val="OtherTableBody"/>
            </w:pPr>
            <w:r>
              <w:t>0396</w:t>
            </w:r>
          </w:p>
        </w:tc>
        <w:tc>
          <w:tcPr>
            <w:tcW w:w="2600" w:type="dxa"/>
          </w:tcPr>
          <w:p w14:paraId="58413CDB" w14:textId="77777777" w:rsidR="00B50050" w:rsidRDefault="00B50050" w:rsidP="0088127C">
            <w:pPr>
              <w:pStyle w:val="OtherTableBody"/>
            </w:pPr>
          </w:p>
        </w:tc>
        <w:tc>
          <w:tcPr>
            <w:tcW w:w="1400" w:type="dxa"/>
          </w:tcPr>
          <w:p w14:paraId="59C877EC" w14:textId="77777777" w:rsidR="00B50050" w:rsidRDefault="00B50050" w:rsidP="0088127C">
            <w:pPr>
              <w:pStyle w:val="OtherTableBody"/>
            </w:pPr>
            <w:r>
              <w:t>USGSGNIS</w:t>
            </w:r>
          </w:p>
        </w:tc>
        <w:tc>
          <w:tcPr>
            <w:tcW w:w="4200" w:type="dxa"/>
          </w:tcPr>
          <w:p w14:paraId="7AAD74D1" w14:textId="77777777" w:rsidR="00B50050" w:rsidRDefault="00B50050" w:rsidP="0088127C">
            <w:pPr>
              <w:pStyle w:val="OtherTableBody"/>
            </w:pPr>
          </w:p>
        </w:tc>
      </w:tr>
      <w:tr w:rsidR="00B50050" w14:paraId="090FC5C6" w14:textId="77777777" w:rsidTr="00195548">
        <w:tc>
          <w:tcPr>
            <w:tcW w:w="600" w:type="dxa"/>
          </w:tcPr>
          <w:p w14:paraId="7C877202" w14:textId="77777777" w:rsidR="00B50050" w:rsidRDefault="00B50050" w:rsidP="0088127C">
            <w:pPr>
              <w:pStyle w:val="OtherTableBody"/>
            </w:pPr>
          </w:p>
        </w:tc>
        <w:tc>
          <w:tcPr>
            <w:tcW w:w="600" w:type="dxa"/>
          </w:tcPr>
          <w:p w14:paraId="732DB6A0" w14:textId="77777777" w:rsidR="00B50050" w:rsidRDefault="00B50050" w:rsidP="0088127C">
            <w:pPr>
              <w:pStyle w:val="OtherTableBody"/>
            </w:pPr>
            <w:r>
              <w:t>0396</w:t>
            </w:r>
          </w:p>
        </w:tc>
        <w:tc>
          <w:tcPr>
            <w:tcW w:w="2600" w:type="dxa"/>
          </w:tcPr>
          <w:p w14:paraId="3BC41ABA" w14:textId="77777777" w:rsidR="00B50050" w:rsidRDefault="00B50050" w:rsidP="0088127C">
            <w:pPr>
              <w:pStyle w:val="OtherTableBody"/>
            </w:pPr>
          </w:p>
        </w:tc>
        <w:tc>
          <w:tcPr>
            <w:tcW w:w="1400" w:type="dxa"/>
          </w:tcPr>
          <w:p w14:paraId="6D421C1F" w14:textId="77777777" w:rsidR="00B50050" w:rsidRDefault="00B50050" w:rsidP="0088127C">
            <w:pPr>
              <w:pStyle w:val="OtherTableBody"/>
            </w:pPr>
            <w:r>
              <w:t>USPS</w:t>
            </w:r>
          </w:p>
        </w:tc>
        <w:tc>
          <w:tcPr>
            <w:tcW w:w="4200" w:type="dxa"/>
          </w:tcPr>
          <w:p w14:paraId="1C3DC734" w14:textId="77777777" w:rsidR="00B50050" w:rsidRDefault="00B50050" w:rsidP="0088127C">
            <w:pPr>
              <w:pStyle w:val="OtherTableBody"/>
            </w:pPr>
          </w:p>
        </w:tc>
      </w:tr>
      <w:tr w:rsidR="00B50050" w14:paraId="55A5471F" w14:textId="77777777" w:rsidTr="00195548">
        <w:tc>
          <w:tcPr>
            <w:tcW w:w="600" w:type="dxa"/>
          </w:tcPr>
          <w:p w14:paraId="3D22F307" w14:textId="77777777" w:rsidR="00B50050" w:rsidRDefault="00B50050" w:rsidP="0088127C">
            <w:pPr>
              <w:pStyle w:val="OtherTableBody"/>
            </w:pPr>
          </w:p>
        </w:tc>
        <w:tc>
          <w:tcPr>
            <w:tcW w:w="600" w:type="dxa"/>
          </w:tcPr>
          <w:p w14:paraId="00D232EE" w14:textId="77777777" w:rsidR="00B50050" w:rsidRDefault="00B50050" w:rsidP="0088127C">
            <w:pPr>
              <w:pStyle w:val="OtherTableBody"/>
            </w:pPr>
            <w:r>
              <w:t>0396</w:t>
            </w:r>
          </w:p>
        </w:tc>
        <w:tc>
          <w:tcPr>
            <w:tcW w:w="2600" w:type="dxa"/>
          </w:tcPr>
          <w:p w14:paraId="1AF890B5" w14:textId="77777777" w:rsidR="00B50050" w:rsidRDefault="00B50050" w:rsidP="0088127C">
            <w:pPr>
              <w:pStyle w:val="OtherTableBody"/>
            </w:pPr>
          </w:p>
        </w:tc>
        <w:tc>
          <w:tcPr>
            <w:tcW w:w="1400" w:type="dxa"/>
          </w:tcPr>
          <w:p w14:paraId="4CD424BB" w14:textId="77777777" w:rsidR="00B50050" w:rsidRDefault="00B50050" w:rsidP="0088127C">
            <w:pPr>
              <w:pStyle w:val="OtherTableBody"/>
            </w:pPr>
            <w:r>
              <w:t>VIS</w:t>
            </w:r>
          </w:p>
        </w:tc>
        <w:tc>
          <w:tcPr>
            <w:tcW w:w="4200" w:type="dxa"/>
          </w:tcPr>
          <w:p w14:paraId="0191E906" w14:textId="77777777" w:rsidR="00B50050" w:rsidRDefault="00B50050" w:rsidP="0088127C">
            <w:pPr>
              <w:pStyle w:val="OtherTableBody"/>
            </w:pPr>
          </w:p>
        </w:tc>
      </w:tr>
      <w:tr w:rsidR="00B50050" w14:paraId="03702F91" w14:textId="77777777" w:rsidTr="00195548">
        <w:tc>
          <w:tcPr>
            <w:tcW w:w="600" w:type="dxa"/>
          </w:tcPr>
          <w:p w14:paraId="40A65617" w14:textId="77777777" w:rsidR="00B50050" w:rsidRDefault="00B50050" w:rsidP="0088127C">
            <w:pPr>
              <w:pStyle w:val="OtherTableBody"/>
            </w:pPr>
          </w:p>
        </w:tc>
        <w:tc>
          <w:tcPr>
            <w:tcW w:w="600" w:type="dxa"/>
          </w:tcPr>
          <w:p w14:paraId="48418FE4" w14:textId="77777777" w:rsidR="00B50050" w:rsidRDefault="00B50050" w:rsidP="0088127C">
            <w:pPr>
              <w:pStyle w:val="OtherTableBody"/>
            </w:pPr>
            <w:r>
              <w:t>0396</w:t>
            </w:r>
          </w:p>
        </w:tc>
        <w:tc>
          <w:tcPr>
            <w:tcW w:w="2600" w:type="dxa"/>
          </w:tcPr>
          <w:p w14:paraId="1639E803" w14:textId="77777777" w:rsidR="00B50050" w:rsidRDefault="00B50050" w:rsidP="0088127C">
            <w:pPr>
              <w:pStyle w:val="OtherTableBody"/>
            </w:pPr>
          </w:p>
        </w:tc>
        <w:tc>
          <w:tcPr>
            <w:tcW w:w="1400" w:type="dxa"/>
          </w:tcPr>
          <w:p w14:paraId="468667D2" w14:textId="77777777" w:rsidR="00B50050" w:rsidRDefault="00B50050" w:rsidP="0088127C">
            <w:pPr>
              <w:pStyle w:val="OtherTableBody"/>
            </w:pPr>
            <w:r>
              <w:t>W1</w:t>
            </w:r>
          </w:p>
        </w:tc>
        <w:tc>
          <w:tcPr>
            <w:tcW w:w="4200" w:type="dxa"/>
          </w:tcPr>
          <w:p w14:paraId="2D49CDFD" w14:textId="77777777" w:rsidR="00B50050" w:rsidRDefault="00B50050" w:rsidP="0088127C">
            <w:pPr>
              <w:pStyle w:val="OtherTableBody"/>
            </w:pPr>
          </w:p>
        </w:tc>
      </w:tr>
      <w:tr w:rsidR="00B50050" w14:paraId="6311D83E" w14:textId="77777777" w:rsidTr="00195548">
        <w:tc>
          <w:tcPr>
            <w:tcW w:w="600" w:type="dxa"/>
          </w:tcPr>
          <w:p w14:paraId="01DD7A30" w14:textId="77777777" w:rsidR="00B50050" w:rsidRDefault="00B50050" w:rsidP="0088127C">
            <w:pPr>
              <w:pStyle w:val="OtherTableBody"/>
            </w:pPr>
          </w:p>
        </w:tc>
        <w:tc>
          <w:tcPr>
            <w:tcW w:w="600" w:type="dxa"/>
          </w:tcPr>
          <w:p w14:paraId="28A532DE" w14:textId="77777777" w:rsidR="00B50050" w:rsidRDefault="00B50050" w:rsidP="0088127C">
            <w:pPr>
              <w:pStyle w:val="OtherTableBody"/>
            </w:pPr>
            <w:r>
              <w:t>0396</w:t>
            </w:r>
          </w:p>
        </w:tc>
        <w:tc>
          <w:tcPr>
            <w:tcW w:w="2600" w:type="dxa"/>
          </w:tcPr>
          <w:p w14:paraId="649D47AA" w14:textId="77777777" w:rsidR="00B50050" w:rsidRDefault="00B50050" w:rsidP="0088127C">
            <w:pPr>
              <w:pStyle w:val="OtherTableBody"/>
            </w:pPr>
          </w:p>
        </w:tc>
        <w:tc>
          <w:tcPr>
            <w:tcW w:w="1400" w:type="dxa"/>
          </w:tcPr>
          <w:p w14:paraId="00D32D83" w14:textId="77777777" w:rsidR="00B50050" w:rsidRDefault="00B50050" w:rsidP="0088127C">
            <w:pPr>
              <w:pStyle w:val="OtherTableBody"/>
            </w:pPr>
            <w:r>
              <w:t>W2</w:t>
            </w:r>
          </w:p>
        </w:tc>
        <w:tc>
          <w:tcPr>
            <w:tcW w:w="4200" w:type="dxa"/>
          </w:tcPr>
          <w:p w14:paraId="4085AB85" w14:textId="77777777" w:rsidR="00B50050" w:rsidRDefault="00B50050" w:rsidP="0088127C">
            <w:pPr>
              <w:pStyle w:val="OtherTableBody"/>
            </w:pPr>
          </w:p>
        </w:tc>
      </w:tr>
      <w:tr w:rsidR="00B50050" w14:paraId="742A98F8" w14:textId="77777777" w:rsidTr="00195548">
        <w:tc>
          <w:tcPr>
            <w:tcW w:w="600" w:type="dxa"/>
          </w:tcPr>
          <w:p w14:paraId="3EA1C067" w14:textId="77777777" w:rsidR="00B50050" w:rsidRDefault="00B50050" w:rsidP="0088127C">
            <w:pPr>
              <w:pStyle w:val="OtherTableBody"/>
            </w:pPr>
          </w:p>
        </w:tc>
        <w:tc>
          <w:tcPr>
            <w:tcW w:w="600" w:type="dxa"/>
          </w:tcPr>
          <w:p w14:paraId="5E5F0F40" w14:textId="77777777" w:rsidR="00B50050" w:rsidRDefault="00B50050" w:rsidP="0088127C">
            <w:pPr>
              <w:pStyle w:val="OtherTableBody"/>
            </w:pPr>
            <w:r>
              <w:t>0396</w:t>
            </w:r>
          </w:p>
        </w:tc>
        <w:tc>
          <w:tcPr>
            <w:tcW w:w="2600" w:type="dxa"/>
          </w:tcPr>
          <w:p w14:paraId="7FD8F04C" w14:textId="77777777" w:rsidR="00B50050" w:rsidRDefault="00B50050" w:rsidP="0088127C">
            <w:pPr>
              <w:pStyle w:val="OtherTableBody"/>
            </w:pPr>
          </w:p>
        </w:tc>
        <w:tc>
          <w:tcPr>
            <w:tcW w:w="1400" w:type="dxa"/>
          </w:tcPr>
          <w:p w14:paraId="4087A2F3" w14:textId="77777777" w:rsidR="00B50050" w:rsidRDefault="00B50050" w:rsidP="0088127C">
            <w:pPr>
              <w:pStyle w:val="OtherTableBody"/>
            </w:pPr>
            <w:r>
              <w:t>W4</w:t>
            </w:r>
          </w:p>
        </w:tc>
        <w:tc>
          <w:tcPr>
            <w:tcW w:w="4200" w:type="dxa"/>
          </w:tcPr>
          <w:p w14:paraId="2E830A30" w14:textId="77777777" w:rsidR="00B50050" w:rsidRDefault="00B50050" w:rsidP="0088127C">
            <w:pPr>
              <w:pStyle w:val="OtherTableBody"/>
            </w:pPr>
          </w:p>
        </w:tc>
      </w:tr>
      <w:tr w:rsidR="00B50050" w14:paraId="62E0E579" w14:textId="77777777" w:rsidTr="00195548">
        <w:tc>
          <w:tcPr>
            <w:tcW w:w="600" w:type="dxa"/>
          </w:tcPr>
          <w:p w14:paraId="213B5184" w14:textId="77777777" w:rsidR="00B50050" w:rsidRDefault="00B50050" w:rsidP="0088127C">
            <w:pPr>
              <w:pStyle w:val="OtherTableBody"/>
            </w:pPr>
          </w:p>
        </w:tc>
        <w:tc>
          <w:tcPr>
            <w:tcW w:w="600" w:type="dxa"/>
          </w:tcPr>
          <w:p w14:paraId="7BB2EC52" w14:textId="77777777" w:rsidR="00B50050" w:rsidRDefault="00B50050" w:rsidP="0088127C">
            <w:pPr>
              <w:pStyle w:val="OtherTableBody"/>
            </w:pPr>
            <w:r>
              <w:t>0396</w:t>
            </w:r>
          </w:p>
        </w:tc>
        <w:tc>
          <w:tcPr>
            <w:tcW w:w="2600" w:type="dxa"/>
          </w:tcPr>
          <w:p w14:paraId="1A210EE9" w14:textId="77777777" w:rsidR="00B50050" w:rsidRDefault="00B50050" w:rsidP="0088127C">
            <w:pPr>
              <w:pStyle w:val="OtherTableBody"/>
            </w:pPr>
          </w:p>
        </w:tc>
        <w:tc>
          <w:tcPr>
            <w:tcW w:w="1400" w:type="dxa"/>
          </w:tcPr>
          <w:p w14:paraId="0145C3B6" w14:textId="77777777" w:rsidR="00B50050" w:rsidRDefault="00B50050" w:rsidP="0088127C">
            <w:pPr>
              <w:pStyle w:val="OtherTableBody"/>
            </w:pPr>
            <w:r>
              <w:t>WC</w:t>
            </w:r>
          </w:p>
        </w:tc>
        <w:tc>
          <w:tcPr>
            <w:tcW w:w="4200" w:type="dxa"/>
          </w:tcPr>
          <w:p w14:paraId="6C71C008" w14:textId="77777777" w:rsidR="00B50050" w:rsidRDefault="00B50050" w:rsidP="0088127C">
            <w:pPr>
              <w:pStyle w:val="OtherTableBody"/>
            </w:pPr>
          </w:p>
        </w:tc>
      </w:tr>
      <w:tr w:rsidR="00B50050" w14:paraId="0C076C5F" w14:textId="77777777" w:rsidTr="00195548">
        <w:tc>
          <w:tcPr>
            <w:tcW w:w="600" w:type="dxa"/>
          </w:tcPr>
          <w:p w14:paraId="68D02DFE" w14:textId="77777777" w:rsidR="00B50050" w:rsidRDefault="00B50050" w:rsidP="0088127C">
            <w:pPr>
              <w:pStyle w:val="OtherTableBody"/>
            </w:pPr>
          </w:p>
        </w:tc>
        <w:tc>
          <w:tcPr>
            <w:tcW w:w="600" w:type="dxa"/>
          </w:tcPr>
          <w:p w14:paraId="15815DB7" w14:textId="77777777" w:rsidR="00B50050" w:rsidRDefault="00B50050" w:rsidP="0088127C">
            <w:pPr>
              <w:pStyle w:val="OtherTableBody"/>
            </w:pPr>
            <w:r>
              <w:t>0396</w:t>
            </w:r>
          </w:p>
        </w:tc>
        <w:tc>
          <w:tcPr>
            <w:tcW w:w="2600" w:type="dxa"/>
          </w:tcPr>
          <w:p w14:paraId="1EF4F34C" w14:textId="77777777" w:rsidR="00B50050" w:rsidRDefault="00B50050" w:rsidP="0088127C">
            <w:pPr>
              <w:pStyle w:val="OtherTableBody"/>
            </w:pPr>
          </w:p>
        </w:tc>
        <w:tc>
          <w:tcPr>
            <w:tcW w:w="1400" w:type="dxa"/>
          </w:tcPr>
          <w:p w14:paraId="36267ED4" w14:textId="77777777" w:rsidR="00B50050" w:rsidRDefault="00B50050" w:rsidP="0088127C">
            <w:pPr>
              <w:pStyle w:val="OtherTableBody"/>
            </w:pPr>
            <w:r>
              <w:t>X12DEnnnn</w:t>
            </w:r>
          </w:p>
        </w:tc>
        <w:tc>
          <w:tcPr>
            <w:tcW w:w="4200" w:type="dxa"/>
          </w:tcPr>
          <w:p w14:paraId="7DDC6B25" w14:textId="77777777" w:rsidR="00B50050" w:rsidRDefault="00B50050" w:rsidP="0088127C">
            <w:pPr>
              <w:pStyle w:val="OtherTableBody"/>
            </w:pPr>
          </w:p>
        </w:tc>
      </w:tr>
      <w:tr w:rsidR="00B50050" w14:paraId="50DBB59D" w14:textId="77777777" w:rsidTr="00195548">
        <w:tc>
          <w:tcPr>
            <w:tcW w:w="600" w:type="dxa"/>
          </w:tcPr>
          <w:p w14:paraId="13D52ACB" w14:textId="77777777" w:rsidR="00B50050" w:rsidRDefault="00B50050" w:rsidP="0088127C">
            <w:pPr>
              <w:pStyle w:val="OtherTableBody"/>
            </w:pPr>
            <w:r>
              <w:t>HL7</w:t>
            </w:r>
          </w:p>
        </w:tc>
        <w:tc>
          <w:tcPr>
            <w:tcW w:w="600" w:type="dxa"/>
          </w:tcPr>
          <w:p w14:paraId="73D75CA6" w14:textId="77777777" w:rsidR="00B50050" w:rsidRDefault="00B50050" w:rsidP="0088127C">
            <w:pPr>
              <w:pStyle w:val="OtherTableBody"/>
            </w:pPr>
          </w:p>
        </w:tc>
        <w:tc>
          <w:tcPr>
            <w:tcW w:w="2600" w:type="dxa"/>
          </w:tcPr>
          <w:p w14:paraId="280A4145" w14:textId="77777777" w:rsidR="00B50050" w:rsidRDefault="00B50050" w:rsidP="0088127C">
            <w:pPr>
              <w:pStyle w:val="OtherTableBody"/>
            </w:pPr>
            <w:r>
              <w:t>Sequencing</w:t>
            </w:r>
          </w:p>
        </w:tc>
        <w:tc>
          <w:tcPr>
            <w:tcW w:w="1400" w:type="dxa"/>
          </w:tcPr>
          <w:p w14:paraId="2C76BC60" w14:textId="77777777" w:rsidR="00B50050" w:rsidRDefault="00B50050" w:rsidP="0088127C">
            <w:pPr>
              <w:pStyle w:val="OtherTableBody"/>
            </w:pPr>
          </w:p>
        </w:tc>
        <w:tc>
          <w:tcPr>
            <w:tcW w:w="4200" w:type="dxa"/>
          </w:tcPr>
          <w:p w14:paraId="62256D37" w14:textId="77777777" w:rsidR="00B50050" w:rsidRDefault="00B50050" w:rsidP="0088127C">
            <w:pPr>
              <w:pStyle w:val="OtherTableBody"/>
            </w:pPr>
          </w:p>
        </w:tc>
      </w:tr>
      <w:tr w:rsidR="00B50050" w14:paraId="0B3ED683" w14:textId="77777777" w:rsidTr="00195548">
        <w:tc>
          <w:tcPr>
            <w:tcW w:w="600" w:type="dxa"/>
          </w:tcPr>
          <w:p w14:paraId="17D331B0" w14:textId="77777777" w:rsidR="00B50050" w:rsidRDefault="00B50050" w:rsidP="0088127C">
            <w:pPr>
              <w:pStyle w:val="OtherTableBody"/>
            </w:pPr>
          </w:p>
        </w:tc>
        <w:tc>
          <w:tcPr>
            <w:tcW w:w="600" w:type="dxa"/>
          </w:tcPr>
          <w:p w14:paraId="1C25E4C3" w14:textId="77777777" w:rsidR="00B50050" w:rsidRDefault="00B50050" w:rsidP="0088127C">
            <w:pPr>
              <w:pStyle w:val="OtherTableBody"/>
            </w:pPr>
            <w:r>
              <w:t>0397</w:t>
            </w:r>
          </w:p>
        </w:tc>
        <w:tc>
          <w:tcPr>
            <w:tcW w:w="2600" w:type="dxa"/>
          </w:tcPr>
          <w:p w14:paraId="74C5CCAD" w14:textId="77777777" w:rsidR="00B50050" w:rsidRDefault="00B50050" w:rsidP="0088127C">
            <w:pPr>
              <w:pStyle w:val="OtherTableBody"/>
            </w:pPr>
          </w:p>
        </w:tc>
        <w:tc>
          <w:tcPr>
            <w:tcW w:w="1400" w:type="dxa"/>
          </w:tcPr>
          <w:p w14:paraId="6349FFC2" w14:textId="77777777" w:rsidR="00B50050" w:rsidRDefault="00B50050" w:rsidP="0088127C">
            <w:pPr>
              <w:pStyle w:val="OtherTableBody"/>
            </w:pPr>
            <w:r>
              <w:t>A</w:t>
            </w:r>
          </w:p>
        </w:tc>
        <w:tc>
          <w:tcPr>
            <w:tcW w:w="4200" w:type="dxa"/>
          </w:tcPr>
          <w:p w14:paraId="28E59982" w14:textId="77777777" w:rsidR="00B50050" w:rsidRDefault="00B50050" w:rsidP="0088127C">
            <w:pPr>
              <w:pStyle w:val="OtherTableBody"/>
            </w:pPr>
            <w:r>
              <w:t>Ascending</w:t>
            </w:r>
          </w:p>
        </w:tc>
      </w:tr>
      <w:tr w:rsidR="00B50050" w14:paraId="0DD2CB99" w14:textId="77777777" w:rsidTr="00195548">
        <w:tc>
          <w:tcPr>
            <w:tcW w:w="600" w:type="dxa"/>
          </w:tcPr>
          <w:p w14:paraId="04B8219B" w14:textId="77777777" w:rsidR="00B50050" w:rsidRDefault="00B50050" w:rsidP="0088127C">
            <w:pPr>
              <w:pStyle w:val="OtherTableBody"/>
            </w:pPr>
          </w:p>
        </w:tc>
        <w:tc>
          <w:tcPr>
            <w:tcW w:w="600" w:type="dxa"/>
          </w:tcPr>
          <w:p w14:paraId="26EDEBC3" w14:textId="77777777" w:rsidR="00B50050" w:rsidRDefault="00B50050" w:rsidP="0088127C">
            <w:pPr>
              <w:pStyle w:val="OtherTableBody"/>
            </w:pPr>
            <w:r>
              <w:t>0397</w:t>
            </w:r>
          </w:p>
        </w:tc>
        <w:tc>
          <w:tcPr>
            <w:tcW w:w="2600" w:type="dxa"/>
          </w:tcPr>
          <w:p w14:paraId="107A5103" w14:textId="77777777" w:rsidR="00B50050" w:rsidRDefault="00B50050" w:rsidP="0088127C">
            <w:pPr>
              <w:pStyle w:val="OtherTableBody"/>
            </w:pPr>
          </w:p>
        </w:tc>
        <w:tc>
          <w:tcPr>
            <w:tcW w:w="1400" w:type="dxa"/>
          </w:tcPr>
          <w:p w14:paraId="3F82AA45" w14:textId="77777777" w:rsidR="00B50050" w:rsidRDefault="00B50050" w:rsidP="0088127C">
            <w:pPr>
              <w:pStyle w:val="OtherTableBody"/>
            </w:pPr>
            <w:r>
              <w:t>AN</w:t>
            </w:r>
          </w:p>
        </w:tc>
        <w:tc>
          <w:tcPr>
            <w:tcW w:w="4200" w:type="dxa"/>
          </w:tcPr>
          <w:p w14:paraId="12CAEC2A" w14:textId="77777777" w:rsidR="00B50050" w:rsidRDefault="00B50050" w:rsidP="0088127C">
            <w:pPr>
              <w:pStyle w:val="OtherTableBody"/>
            </w:pPr>
            <w:r>
              <w:t>Ascending, case insensitive</w:t>
            </w:r>
          </w:p>
        </w:tc>
      </w:tr>
      <w:tr w:rsidR="00B50050" w14:paraId="44A187C3" w14:textId="77777777" w:rsidTr="00195548">
        <w:tc>
          <w:tcPr>
            <w:tcW w:w="600" w:type="dxa"/>
          </w:tcPr>
          <w:p w14:paraId="6AD952DE" w14:textId="77777777" w:rsidR="00B50050" w:rsidRDefault="00B50050" w:rsidP="0088127C">
            <w:pPr>
              <w:pStyle w:val="OtherTableBody"/>
            </w:pPr>
          </w:p>
        </w:tc>
        <w:tc>
          <w:tcPr>
            <w:tcW w:w="600" w:type="dxa"/>
          </w:tcPr>
          <w:p w14:paraId="2E4D07E2" w14:textId="77777777" w:rsidR="00B50050" w:rsidRDefault="00B50050" w:rsidP="0088127C">
            <w:pPr>
              <w:pStyle w:val="OtherTableBody"/>
            </w:pPr>
            <w:r>
              <w:t>0397</w:t>
            </w:r>
          </w:p>
        </w:tc>
        <w:tc>
          <w:tcPr>
            <w:tcW w:w="2600" w:type="dxa"/>
          </w:tcPr>
          <w:p w14:paraId="5C343F0B" w14:textId="77777777" w:rsidR="00B50050" w:rsidRDefault="00B50050" w:rsidP="0088127C">
            <w:pPr>
              <w:pStyle w:val="OtherTableBody"/>
            </w:pPr>
          </w:p>
        </w:tc>
        <w:tc>
          <w:tcPr>
            <w:tcW w:w="1400" w:type="dxa"/>
          </w:tcPr>
          <w:p w14:paraId="5B636FF2" w14:textId="77777777" w:rsidR="00B50050" w:rsidRDefault="00B50050" w:rsidP="0088127C">
            <w:pPr>
              <w:pStyle w:val="OtherTableBody"/>
            </w:pPr>
            <w:r>
              <w:t>D</w:t>
            </w:r>
          </w:p>
        </w:tc>
        <w:tc>
          <w:tcPr>
            <w:tcW w:w="4200" w:type="dxa"/>
          </w:tcPr>
          <w:p w14:paraId="10CA86C9" w14:textId="77777777" w:rsidR="00B50050" w:rsidRDefault="00B50050" w:rsidP="0088127C">
            <w:pPr>
              <w:pStyle w:val="OtherTableBody"/>
            </w:pPr>
            <w:r>
              <w:t>Descending</w:t>
            </w:r>
          </w:p>
        </w:tc>
      </w:tr>
      <w:tr w:rsidR="00B50050" w14:paraId="30D793A2" w14:textId="77777777" w:rsidTr="00195548">
        <w:tc>
          <w:tcPr>
            <w:tcW w:w="600" w:type="dxa"/>
          </w:tcPr>
          <w:p w14:paraId="03E22D45" w14:textId="77777777" w:rsidR="00B50050" w:rsidRDefault="00B50050" w:rsidP="0088127C">
            <w:pPr>
              <w:pStyle w:val="OtherTableBody"/>
            </w:pPr>
          </w:p>
        </w:tc>
        <w:tc>
          <w:tcPr>
            <w:tcW w:w="600" w:type="dxa"/>
          </w:tcPr>
          <w:p w14:paraId="16EF52FC" w14:textId="77777777" w:rsidR="00B50050" w:rsidRDefault="00B50050" w:rsidP="0088127C">
            <w:pPr>
              <w:pStyle w:val="OtherTableBody"/>
            </w:pPr>
            <w:r>
              <w:t>0397</w:t>
            </w:r>
          </w:p>
        </w:tc>
        <w:tc>
          <w:tcPr>
            <w:tcW w:w="2600" w:type="dxa"/>
          </w:tcPr>
          <w:p w14:paraId="764F59BF" w14:textId="77777777" w:rsidR="00B50050" w:rsidRDefault="00B50050" w:rsidP="0088127C">
            <w:pPr>
              <w:pStyle w:val="OtherTableBody"/>
            </w:pPr>
          </w:p>
        </w:tc>
        <w:tc>
          <w:tcPr>
            <w:tcW w:w="1400" w:type="dxa"/>
          </w:tcPr>
          <w:p w14:paraId="5D32EA2C" w14:textId="77777777" w:rsidR="00B50050" w:rsidRDefault="00B50050" w:rsidP="0088127C">
            <w:pPr>
              <w:pStyle w:val="OtherTableBody"/>
            </w:pPr>
            <w:r>
              <w:t>DN</w:t>
            </w:r>
          </w:p>
        </w:tc>
        <w:tc>
          <w:tcPr>
            <w:tcW w:w="4200" w:type="dxa"/>
          </w:tcPr>
          <w:p w14:paraId="054E8882" w14:textId="77777777" w:rsidR="00B50050" w:rsidRDefault="00B50050" w:rsidP="0088127C">
            <w:pPr>
              <w:pStyle w:val="OtherTableBody"/>
            </w:pPr>
            <w:r>
              <w:t>Descending, case insensitive</w:t>
            </w:r>
          </w:p>
        </w:tc>
      </w:tr>
      <w:tr w:rsidR="00B50050" w14:paraId="2084397E" w14:textId="77777777" w:rsidTr="00195548">
        <w:tc>
          <w:tcPr>
            <w:tcW w:w="600" w:type="dxa"/>
          </w:tcPr>
          <w:p w14:paraId="59476E5D" w14:textId="77777777" w:rsidR="00B50050" w:rsidRDefault="00B50050" w:rsidP="0088127C">
            <w:pPr>
              <w:pStyle w:val="OtherTableBody"/>
            </w:pPr>
          </w:p>
        </w:tc>
        <w:tc>
          <w:tcPr>
            <w:tcW w:w="600" w:type="dxa"/>
          </w:tcPr>
          <w:p w14:paraId="2461CEB0" w14:textId="77777777" w:rsidR="00B50050" w:rsidRDefault="00B50050" w:rsidP="0088127C">
            <w:pPr>
              <w:pStyle w:val="OtherTableBody"/>
            </w:pPr>
            <w:r>
              <w:t>0397</w:t>
            </w:r>
          </w:p>
        </w:tc>
        <w:tc>
          <w:tcPr>
            <w:tcW w:w="2600" w:type="dxa"/>
          </w:tcPr>
          <w:p w14:paraId="5742F4CD" w14:textId="77777777" w:rsidR="00B50050" w:rsidRDefault="00B50050" w:rsidP="0088127C">
            <w:pPr>
              <w:pStyle w:val="OtherTableBody"/>
            </w:pPr>
          </w:p>
        </w:tc>
        <w:tc>
          <w:tcPr>
            <w:tcW w:w="1400" w:type="dxa"/>
          </w:tcPr>
          <w:p w14:paraId="3EB64586" w14:textId="77777777" w:rsidR="00B50050" w:rsidRDefault="00B50050" w:rsidP="0088127C">
            <w:pPr>
              <w:pStyle w:val="OtherTableBody"/>
            </w:pPr>
            <w:r>
              <w:t>N</w:t>
            </w:r>
          </w:p>
        </w:tc>
        <w:tc>
          <w:tcPr>
            <w:tcW w:w="4200" w:type="dxa"/>
          </w:tcPr>
          <w:p w14:paraId="7195F27A" w14:textId="77777777" w:rsidR="00B50050" w:rsidRDefault="00B50050" w:rsidP="0088127C">
            <w:pPr>
              <w:pStyle w:val="OtherTableBody"/>
            </w:pPr>
            <w:r>
              <w:t>None</w:t>
            </w:r>
          </w:p>
        </w:tc>
      </w:tr>
      <w:tr w:rsidR="00B50050" w14:paraId="7FF0A5B1" w14:textId="77777777" w:rsidTr="00195548">
        <w:tc>
          <w:tcPr>
            <w:tcW w:w="600" w:type="dxa"/>
          </w:tcPr>
          <w:p w14:paraId="0B9E6454" w14:textId="77777777" w:rsidR="00B50050" w:rsidRDefault="00B50050" w:rsidP="0088127C">
            <w:pPr>
              <w:pStyle w:val="OtherTableBody"/>
            </w:pPr>
            <w:r>
              <w:t>HL7</w:t>
            </w:r>
          </w:p>
        </w:tc>
        <w:tc>
          <w:tcPr>
            <w:tcW w:w="600" w:type="dxa"/>
          </w:tcPr>
          <w:p w14:paraId="567B9DEA" w14:textId="77777777" w:rsidR="00B50050" w:rsidRDefault="00B50050" w:rsidP="0088127C">
            <w:pPr>
              <w:pStyle w:val="OtherTableBody"/>
            </w:pPr>
          </w:p>
        </w:tc>
        <w:tc>
          <w:tcPr>
            <w:tcW w:w="2600" w:type="dxa"/>
          </w:tcPr>
          <w:p w14:paraId="5F660B13" w14:textId="77777777" w:rsidR="00B50050" w:rsidRDefault="00B50050" w:rsidP="0088127C">
            <w:pPr>
              <w:pStyle w:val="OtherTableBody"/>
            </w:pPr>
            <w:r>
              <w:t>Continuation Style Code</w:t>
            </w:r>
          </w:p>
        </w:tc>
        <w:tc>
          <w:tcPr>
            <w:tcW w:w="1400" w:type="dxa"/>
          </w:tcPr>
          <w:p w14:paraId="68C3B569" w14:textId="77777777" w:rsidR="00B50050" w:rsidRDefault="00B50050" w:rsidP="0088127C">
            <w:pPr>
              <w:pStyle w:val="OtherTableBody"/>
            </w:pPr>
          </w:p>
        </w:tc>
        <w:tc>
          <w:tcPr>
            <w:tcW w:w="4200" w:type="dxa"/>
          </w:tcPr>
          <w:p w14:paraId="3713715C" w14:textId="77777777" w:rsidR="00B50050" w:rsidRDefault="00B50050" w:rsidP="0088127C">
            <w:pPr>
              <w:pStyle w:val="OtherTableBody"/>
            </w:pPr>
          </w:p>
        </w:tc>
      </w:tr>
      <w:tr w:rsidR="00B50050" w14:paraId="6C8F903F" w14:textId="77777777" w:rsidTr="00195548">
        <w:tc>
          <w:tcPr>
            <w:tcW w:w="600" w:type="dxa"/>
          </w:tcPr>
          <w:p w14:paraId="4E117E3F" w14:textId="77777777" w:rsidR="00B50050" w:rsidRDefault="00B50050" w:rsidP="0088127C">
            <w:pPr>
              <w:pStyle w:val="OtherTableBody"/>
            </w:pPr>
          </w:p>
        </w:tc>
        <w:tc>
          <w:tcPr>
            <w:tcW w:w="600" w:type="dxa"/>
          </w:tcPr>
          <w:p w14:paraId="102515F9" w14:textId="77777777" w:rsidR="00B50050" w:rsidRDefault="00B50050" w:rsidP="0088127C">
            <w:pPr>
              <w:pStyle w:val="OtherTableBody"/>
            </w:pPr>
            <w:r>
              <w:t>0398</w:t>
            </w:r>
          </w:p>
        </w:tc>
        <w:tc>
          <w:tcPr>
            <w:tcW w:w="2600" w:type="dxa"/>
          </w:tcPr>
          <w:p w14:paraId="79C8B830" w14:textId="77777777" w:rsidR="00B50050" w:rsidRDefault="00B50050" w:rsidP="0088127C">
            <w:pPr>
              <w:pStyle w:val="OtherTableBody"/>
            </w:pPr>
          </w:p>
        </w:tc>
        <w:tc>
          <w:tcPr>
            <w:tcW w:w="1400" w:type="dxa"/>
          </w:tcPr>
          <w:p w14:paraId="244EF543" w14:textId="77777777" w:rsidR="00B50050" w:rsidRDefault="00B50050" w:rsidP="0088127C">
            <w:pPr>
              <w:pStyle w:val="OtherTableBody"/>
            </w:pPr>
            <w:r>
              <w:t>F</w:t>
            </w:r>
          </w:p>
        </w:tc>
        <w:tc>
          <w:tcPr>
            <w:tcW w:w="4200" w:type="dxa"/>
          </w:tcPr>
          <w:p w14:paraId="0423CD81" w14:textId="77777777" w:rsidR="00B50050" w:rsidRDefault="00B50050" w:rsidP="0088127C">
            <w:pPr>
              <w:pStyle w:val="OtherTableBody"/>
            </w:pPr>
            <w:r>
              <w:t>Fragmentation</w:t>
            </w:r>
          </w:p>
        </w:tc>
      </w:tr>
      <w:tr w:rsidR="00B50050" w14:paraId="18E28FDA" w14:textId="77777777" w:rsidTr="00195548">
        <w:tc>
          <w:tcPr>
            <w:tcW w:w="600" w:type="dxa"/>
          </w:tcPr>
          <w:p w14:paraId="5A9DBE8A" w14:textId="77777777" w:rsidR="00B50050" w:rsidRDefault="00B50050" w:rsidP="0088127C">
            <w:pPr>
              <w:pStyle w:val="OtherTableBody"/>
            </w:pPr>
          </w:p>
        </w:tc>
        <w:tc>
          <w:tcPr>
            <w:tcW w:w="600" w:type="dxa"/>
          </w:tcPr>
          <w:p w14:paraId="70A3A57F" w14:textId="77777777" w:rsidR="00B50050" w:rsidRDefault="00B50050" w:rsidP="0088127C">
            <w:pPr>
              <w:pStyle w:val="OtherTableBody"/>
            </w:pPr>
            <w:r>
              <w:t>0398</w:t>
            </w:r>
          </w:p>
        </w:tc>
        <w:tc>
          <w:tcPr>
            <w:tcW w:w="2600" w:type="dxa"/>
          </w:tcPr>
          <w:p w14:paraId="5110F285" w14:textId="77777777" w:rsidR="00B50050" w:rsidRDefault="00B50050" w:rsidP="0088127C">
            <w:pPr>
              <w:pStyle w:val="OtherTableBody"/>
            </w:pPr>
          </w:p>
        </w:tc>
        <w:tc>
          <w:tcPr>
            <w:tcW w:w="1400" w:type="dxa"/>
          </w:tcPr>
          <w:p w14:paraId="1234BC0D" w14:textId="77777777" w:rsidR="00B50050" w:rsidRDefault="00B50050" w:rsidP="0088127C">
            <w:pPr>
              <w:pStyle w:val="OtherTableBody"/>
            </w:pPr>
            <w:r>
              <w:t>I</w:t>
            </w:r>
          </w:p>
        </w:tc>
        <w:tc>
          <w:tcPr>
            <w:tcW w:w="4200" w:type="dxa"/>
          </w:tcPr>
          <w:p w14:paraId="0C1EE923" w14:textId="77777777" w:rsidR="00B50050" w:rsidRDefault="00B50050" w:rsidP="0088127C">
            <w:pPr>
              <w:pStyle w:val="OtherTableBody"/>
            </w:pPr>
            <w:r>
              <w:t>Interactive Continuation</w:t>
            </w:r>
          </w:p>
        </w:tc>
      </w:tr>
      <w:tr w:rsidR="00B50050" w14:paraId="2F51ECC4" w14:textId="77777777" w:rsidTr="00195548">
        <w:tc>
          <w:tcPr>
            <w:tcW w:w="600" w:type="dxa"/>
          </w:tcPr>
          <w:p w14:paraId="46B55125" w14:textId="77777777" w:rsidR="00B50050" w:rsidRDefault="00B50050" w:rsidP="0088127C">
            <w:pPr>
              <w:pStyle w:val="OtherTableBody"/>
            </w:pPr>
            <w:r>
              <w:t>External</w:t>
            </w:r>
          </w:p>
        </w:tc>
        <w:tc>
          <w:tcPr>
            <w:tcW w:w="600" w:type="dxa"/>
          </w:tcPr>
          <w:p w14:paraId="34F6E610" w14:textId="77777777" w:rsidR="00B50050" w:rsidRDefault="00B50050" w:rsidP="0088127C">
            <w:pPr>
              <w:pStyle w:val="OtherTableBody"/>
            </w:pPr>
          </w:p>
        </w:tc>
        <w:tc>
          <w:tcPr>
            <w:tcW w:w="2600" w:type="dxa"/>
          </w:tcPr>
          <w:p w14:paraId="7EE4C3AF" w14:textId="77777777" w:rsidR="00B50050" w:rsidRDefault="00B50050" w:rsidP="0088127C">
            <w:pPr>
              <w:pStyle w:val="OtherTableBody"/>
            </w:pPr>
            <w:r>
              <w:t>Country Code</w:t>
            </w:r>
          </w:p>
        </w:tc>
        <w:tc>
          <w:tcPr>
            <w:tcW w:w="1400" w:type="dxa"/>
          </w:tcPr>
          <w:p w14:paraId="2934028B" w14:textId="77777777" w:rsidR="00B50050" w:rsidRDefault="00B50050" w:rsidP="0088127C">
            <w:pPr>
              <w:pStyle w:val="OtherTableBody"/>
            </w:pPr>
          </w:p>
        </w:tc>
        <w:tc>
          <w:tcPr>
            <w:tcW w:w="4200" w:type="dxa"/>
          </w:tcPr>
          <w:p w14:paraId="4B524C9C" w14:textId="77777777" w:rsidR="00B50050" w:rsidRDefault="00B50050" w:rsidP="0088127C">
            <w:pPr>
              <w:pStyle w:val="OtherTableBody"/>
            </w:pPr>
          </w:p>
        </w:tc>
      </w:tr>
      <w:tr w:rsidR="00B50050" w14:paraId="5F1F4314" w14:textId="77777777" w:rsidTr="00195548">
        <w:tc>
          <w:tcPr>
            <w:tcW w:w="600" w:type="dxa"/>
          </w:tcPr>
          <w:p w14:paraId="74F4EAD9" w14:textId="77777777" w:rsidR="00B50050" w:rsidRDefault="00B50050" w:rsidP="0088127C">
            <w:pPr>
              <w:pStyle w:val="OtherTableBody"/>
            </w:pPr>
          </w:p>
        </w:tc>
        <w:tc>
          <w:tcPr>
            <w:tcW w:w="600" w:type="dxa"/>
          </w:tcPr>
          <w:p w14:paraId="72E28A41" w14:textId="77777777" w:rsidR="00B50050" w:rsidRDefault="00B50050" w:rsidP="0088127C">
            <w:pPr>
              <w:pStyle w:val="OtherTableBody"/>
            </w:pPr>
            <w:r>
              <w:t>0399</w:t>
            </w:r>
          </w:p>
        </w:tc>
        <w:tc>
          <w:tcPr>
            <w:tcW w:w="2600" w:type="dxa"/>
          </w:tcPr>
          <w:p w14:paraId="77DED087" w14:textId="77777777" w:rsidR="00B50050" w:rsidRDefault="00B50050" w:rsidP="0088127C">
            <w:pPr>
              <w:pStyle w:val="OtherTableBody"/>
            </w:pPr>
          </w:p>
        </w:tc>
        <w:tc>
          <w:tcPr>
            <w:tcW w:w="1400" w:type="dxa"/>
          </w:tcPr>
          <w:p w14:paraId="39F2C10E" w14:textId="77777777" w:rsidR="00B50050" w:rsidRDefault="00B50050" w:rsidP="0088127C">
            <w:pPr>
              <w:pStyle w:val="OtherTableBody"/>
            </w:pPr>
            <w:r>
              <w:t>...</w:t>
            </w:r>
          </w:p>
        </w:tc>
        <w:tc>
          <w:tcPr>
            <w:tcW w:w="4200" w:type="dxa"/>
          </w:tcPr>
          <w:p w14:paraId="30E51339" w14:textId="77777777" w:rsidR="00B50050" w:rsidRDefault="00B50050" w:rsidP="0088127C">
            <w:pPr>
              <w:pStyle w:val="OtherTableBody"/>
            </w:pPr>
            <w:r>
              <w:t>use 3-character (alphabetic) form of ISO 3166-1</w:t>
            </w:r>
          </w:p>
        </w:tc>
      </w:tr>
      <w:tr w:rsidR="00B50050" w14:paraId="5ED65776" w14:textId="77777777" w:rsidTr="00195548">
        <w:tc>
          <w:tcPr>
            <w:tcW w:w="600" w:type="dxa"/>
          </w:tcPr>
          <w:p w14:paraId="4D5D3A25" w14:textId="77777777" w:rsidR="00B50050" w:rsidRDefault="00B50050" w:rsidP="0088127C">
            <w:pPr>
              <w:pStyle w:val="OtherTableBody"/>
            </w:pPr>
            <w:r>
              <w:t>User</w:t>
            </w:r>
          </w:p>
        </w:tc>
        <w:tc>
          <w:tcPr>
            <w:tcW w:w="600" w:type="dxa"/>
          </w:tcPr>
          <w:p w14:paraId="0C8C7C27" w14:textId="77777777" w:rsidR="00B50050" w:rsidRDefault="00B50050" w:rsidP="0088127C">
            <w:pPr>
              <w:pStyle w:val="OtherTableBody"/>
            </w:pPr>
          </w:p>
        </w:tc>
        <w:tc>
          <w:tcPr>
            <w:tcW w:w="2600" w:type="dxa"/>
          </w:tcPr>
          <w:p w14:paraId="0483AE6D" w14:textId="77777777" w:rsidR="00B50050" w:rsidRDefault="00B50050" w:rsidP="0088127C">
            <w:pPr>
              <w:pStyle w:val="OtherTableBody"/>
            </w:pPr>
            <w:r>
              <w:t>Government Reimbursement Program</w:t>
            </w:r>
          </w:p>
        </w:tc>
        <w:tc>
          <w:tcPr>
            <w:tcW w:w="1400" w:type="dxa"/>
          </w:tcPr>
          <w:p w14:paraId="4AC73F4C" w14:textId="77777777" w:rsidR="00B50050" w:rsidRDefault="00B50050" w:rsidP="0088127C">
            <w:pPr>
              <w:pStyle w:val="OtherTableBody"/>
            </w:pPr>
          </w:p>
        </w:tc>
        <w:tc>
          <w:tcPr>
            <w:tcW w:w="4200" w:type="dxa"/>
          </w:tcPr>
          <w:p w14:paraId="58D42D2F" w14:textId="77777777" w:rsidR="00B50050" w:rsidRDefault="00B50050" w:rsidP="0088127C">
            <w:pPr>
              <w:pStyle w:val="OtherTableBody"/>
            </w:pPr>
          </w:p>
        </w:tc>
      </w:tr>
      <w:tr w:rsidR="00B50050" w14:paraId="164328C5" w14:textId="77777777" w:rsidTr="00195548">
        <w:tc>
          <w:tcPr>
            <w:tcW w:w="600" w:type="dxa"/>
          </w:tcPr>
          <w:p w14:paraId="5FE63F94" w14:textId="77777777" w:rsidR="00B50050" w:rsidRDefault="00B50050" w:rsidP="0088127C">
            <w:pPr>
              <w:pStyle w:val="OtherTableBody"/>
            </w:pPr>
          </w:p>
        </w:tc>
        <w:tc>
          <w:tcPr>
            <w:tcW w:w="600" w:type="dxa"/>
          </w:tcPr>
          <w:p w14:paraId="1F21F852" w14:textId="77777777" w:rsidR="00B50050" w:rsidRDefault="00B50050" w:rsidP="0088127C">
            <w:pPr>
              <w:pStyle w:val="OtherTableBody"/>
            </w:pPr>
            <w:r>
              <w:t>0401</w:t>
            </w:r>
          </w:p>
        </w:tc>
        <w:tc>
          <w:tcPr>
            <w:tcW w:w="2600" w:type="dxa"/>
          </w:tcPr>
          <w:p w14:paraId="75401650" w14:textId="77777777" w:rsidR="00B50050" w:rsidRDefault="00B50050" w:rsidP="0088127C">
            <w:pPr>
              <w:pStyle w:val="OtherTableBody"/>
            </w:pPr>
          </w:p>
        </w:tc>
        <w:tc>
          <w:tcPr>
            <w:tcW w:w="1400" w:type="dxa"/>
          </w:tcPr>
          <w:p w14:paraId="36A4E191" w14:textId="77777777" w:rsidR="00B50050" w:rsidRDefault="00B50050" w:rsidP="0088127C">
            <w:pPr>
              <w:pStyle w:val="OtherTableBody"/>
            </w:pPr>
            <w:r>
              <w:t>C</w:t>
            </w:r>
          </w:p>
        </w:tc>
        <w:tc>
          <w:tcPr>
            <w:tcW w:w="4200" w:type="dxa"/>
          </w:tcPr>
          <w:p w14:paraId="6E6E3DBB" w14:textId="77777777" w:rsidR="00B50050" w:rsidRDefault="00B50050" w:rsidP="0088127C">
            <w:pPr>
              <w:pStyle w:val="OtherTableBody"/>
            </w:pPr>
            <w:r>
              <w:t>Medi-Cal</w:t>
            </w:r>
          </w:p>
        </w:tc>
      </w:tr>
      <w:tr w:rsidR="00B50050" w14:paraId="02C6CB5A" w14:textId="77777777" w:rsidTr="00195548">
        <w:tc>
          <w:tcPr>
            <w:tcW w:w="600" w:type="dxa"/>
          </w:tcPr>
          <w:p w14:paraId="297FCE88" w14:textId="77777777" w:rsidR="00B50050" w:rsidRDefault="00B50050" w:rsidP="0088127C">
            <w:pPr>
              <w:pStyle w:val="OtherTableBody"/>
            </w:pPr>
          </w:p>
        </w:tc>
        <w:tc>
          <w:tcPr>
            <w:tcW w:w="600" w:type="dxa"/>
          </w:tcPr>
          <w:p w14:paraId="2722FD64" w14:textId="77777777" w:rsidR="00B50050" w:rsidRDefault="00B50050" w:rsidP="0088127C">
            <w:pPr>
              <w:pStyle w:val="OtherTableBody"/>
            </w:pPr>
            <w:r>
              <w:t>0401</w:t>
            </w:r>
          </w:p>
        </w:tc>
        <w:tc>
          <w:tcPr>
            <w:tcW w:w="2600" w:type="dxa"/>
          </w:tcPr>
          <w:p w14:paraId="045FB1D5" w14:textId="77777777" w:rsidR="00B50050" w:rsidRDefault="00B50050" w:rsidP="0088127C">
            <w:pPr>
              <w:pStyle w:val="OtherTableBody"/>
            </w:pPr>
          </w:p>
        </w:tc>
        <w:tc>
          <w:tcPr>
            <w:tcW w:w="1400" w:type="dxa"/>
          </w:tcPr>
          <w:p w14:paraId="6635FD50" w14:textId="77777777" w:rsidR="00B50050" w:rsidRDefault="00B50050" w:rsidP="0088127C">
            <w:pPr>
              <w:pStyle w:val="OtherTableBody"/>
            </w:pPr>
            <w:r>
              <w:t>MM</w:t>
            </w:r>
          </w:p>
        </w:tc>
        <w:tc>
          <w:tcPr>
            <w:tcW w:w="4200" w:type="dxa"/>
          </w:tcPr>
          <w:p w14:paraId="4043C419" w14:textId="77777777" w:rsidR="00B50050" w:rsidRDefault="00B50050" w:rsidP="0088127C">
            <w:pPr>
              <w:pStyle w:val="OtherTableBody"/>
            </w:pPr>
            <w:r>
              <w:t>Medicare</w:t>
            </w:r>
          </w:p>
        </w:tc>
      </w:tr>
      <w:tr w:rsidR="00B50050" w14:paraId="5A29364C" w14:textId="77777777" w:rsidTr="00195548">
        <w:tc>
          <w:tcPr>
            <w:tcW w:w="600" w:type="dxa"/>
          </w:tcPr>
          <w:p w14:paraId="1F73EE20" w14:textId="77777777" w:rsidR="00B50050" w:rsidRDefault="00B50050" w:rsidP="0088127C">
            <w:pPr>
              <w:pStyle w:val="OtherTableBody"/>
            </w:pPr>
            <w:r>
              <w:t>User</w:t>
            </w:r>
          </w:p>
        </w:tc>
        <w:tc>
          <w:tcPr>
            <w:tcW w:w="600" w:type="dxa"/>
          </w:tcPr>
          <w:p w14:paraId="3D82FE78" w14:textId="77777777" w:rsidR="00B50050" w:rsidRDefault="00B50050" w:rsidP="0088127C">
            <w:pPr>
              <w:pStyle w:val="OtherTableBody"/>
            </w:pPr>
          </w:p>
        </w:tc>
        <w:tc>
          <w:tcPr>
            <w:tcW w:w="2600" w:type="dxa"/>
          </w:tcPr>
          <w:p w14:paraId="65691EF4" w14:textId="77777777" w:rsidR="00B50050" w:rsidRDefault="00B50050" w:rsidP="0088127C">
            <w:pPr>
              <w:pStyle w:val="OtherTableBody"/>
            </w:pPr>
            <w:r>
              <w:t>School Type</w:t>
            </w:r>
          </w:p>
        </w:tc>
        <w:tc>
          <w:tcPr>
            <w:tcW w:w="1400" w:type="dxa"/>
          </w:tcPr>
          <w:p w14:paraId="0CD55CEC" w14:textId="77777777" w:rsidR="00B50050" w:rsidRDefault="00B50050" w:rsidP="0088127C">
            <w:pPr>
              <w:pStyle w:val="OtherTableBody"/>
            </w:pPr>
          </w:p>
        </w:tc>
        <w:tc>
          <w:tcPr>
            <w:tcW w:w="4200" w:type="dxa"/>
          </w:tcPr>
          <w:p w14:paraId="705A7AE2" w14:textId="77777777" w:rsidR="00B50050" w:rsidRDefault="00B50050" w:rsidP="0088127C">
            <w:pPr>
              <w:pStyle w:val="OtherTableBody"/>
            </w:pPr>
          </w:p>
        </w:tc>
      </w:tr>
      <w:tr w:rsidR="00B50050" w14:paraId="77190F87" w14:textId="77777777" w:rsidTr="00195548">
        <w:tc>
          <w:tcPr>
            <w:tcW w:w="600" w:type="dxa"/>
          </w:tcPr>
          <w:p w14:paraId="7A14E7BC" w14:textId="77777777" w:rsidR="00B50050" w:rsidRDefault="00B50050" w:rsidP="0088127C">
            <w:pPr>
              <w:pStyle w:val="OtherTableBody"/>
            </w:pPr>
          </w:p>
        </w:tc>
        <w:tc>
          <w:tcPr>
            <w:tcW w:w="600" w:type="dxa"/>
          </w:tcPr>
          <w:p w14:paraId="0F0B073E" w14:textId="77777777" w:rsidR="00B50050" w:rsidRDefault="00B50050" w:rsidP="0088127C">
            <w:pPr>
              <w:pStyle w:val="OtherTableBody"/>
            </w:pPr>
            <w:r>
              <w:t>0402</w:t>
            </w:r>
          </w:p>
        </w:tc>
        <w:tc>
          <w:tcPr>
            <w:tcW w:w="2600" w:type="dxa"/>
          </w:tcPr>
          <w:p w14:paraId="35219763" w14:textId="77777777" w:rsidR="00B50050" w:rsidRDefault="00B50050" w:rsidP="0088127C">
            <w:pPr>
              <w:pStyle w:val="OtherTableBody"/>
            </w:pPr>
          </w:p>
        </w:tc>
        <w:tc>
          <w:tcPr>
            <w:tcW w:w="1400" w:type="dxa"/>
          </w:tcPr>
          <w:p w14:paraId="64B97DD7" w14:textId="77777777" w:rsidR="00B50050" w:rsidRDefault="00B50050" w:rsidP="0088127C">
            <w:pPr>
              <w:pStyle w:val="OtherTableBody"/>
            </w:pPr>
            <w:r>
              <w:t>D</w:t>
            </w:r>
          </w:p>
        </w:tc>
        <w:tc>
          <w:tcPr>
            <w:tcW w:w="4200" w:type="dxa"/>
          </w:tcPr>
          <w:p w14:paraId="3B1D88E2" w14:textId="77777777" w:rsidR="00B50050" w:rsidRDefault="00B50050" w:rsidP="0088127C">
            <w:pPr>
              <w:pStyle w:val="OtherTableBody"/>
            </w:pPr>
            <w:r>
              <w:t>Dental</w:t>
            </w:r>
          </w:p>
        </w:tc>
      </w:tr>
      <w:tr w:rsidR="00B50050" w14:paraId="17506C54" w14:textId="77777777" w:rsidTr="00195548">
        <w:tc>
          <w:tcPr>
            <w:tcW w:w="600" w:type="dxa"/>
          </w:tcPr>
          <w:p w14:paraId="1775AE8C" w14:textId="77777777" w:rsidR="00B50050" w:rsidRDefault="00B50050" w:rsidP="0088127C">
            <w:pPr>
              <w:pStyle w:val="OtherTableBody"/>
            </w:pPr>
          </w:p>
        </w:tc>
        <w:tc>
          <w:tcPr>
            <w:tcW w:w="600" w:type="dxa"/>
          </w:tcPr>
          <w:p w14:paraId="18B5F81E" w14:textId="77777777" w:rsidR="00B50050" w:rsidRDefault="00B50050" w:rsidP="0088127C">
            <w:pPr>
              <w:pStyle w:val="OtherTableBody"/>
            </w:pPr>
            <w:r>
              <w:t>0402</w:t>
            </w:r>
          </w:p>
        </w:tc>
        <w:tc>
          <w:tcPr>
            <w:tcW w:w="2600" w:type="dxa"/>
          </w:tcPr>
          <w:p w14:paraId="17FC66C6" w14:textId="77777777" w:rsidR="00B50050" w:rsidRDefault="00B50050" w:rsidP="0088127C">
            <w:pPr>
              <w:pStyle w:val="OtherTableBody"/>
            </w:pPr>
          </w:p>
        </w:tc>
        <w:tc>
          <w:tcPr>
            <w:tcW w:w="1400" w:type="dxa"/>
          </w:tcPr>
          <w:p w14:paraId="48FF8588" w14:textId="77777777" w:rsidR="00B50050" w:rsidRDefault="00B50050" w:rsidP="0088127C">
            <w:pPr>
              <w:pStyle w:val="OtherTableBody"/>
            </w:pPr>
            <w:r>
              <w:t>G</w:t>
            </w:r>
          </w:p>
        </w:tc>
        <w:tc>
          <w:tcPr>
            <w:tcW w:w="4200" w:type="dxa"/>
          </w:tcPr>
          <w:p w14:paraId="0DB296D0" w14:textId="77777777" w:rsidR="00B50050" w:rsidRDefault="00B50050" w:rsidP="0088127C">
            <w:pPr>
              <w:pStyle w:val="OtherTableBody"/>
            </w:pPr>
            <w:r>
              <w:t>Graduate</w:t>
            </w:r>
          </w:p>
        </w:tc>
      </w:tr>
      <w:tr w:rsidR="00B50050" w14:paraId="20FF5DBC" w14:textId="77777777" w:rsidTr="00195548">
        <w:tc>
          <w:tcPr>
            <w:tcW w:w="600" w:type="dxa"/>
          </w:tcPr>
          <w:p w14:paraId="03587FED" w14:textId="77777777" w:rsidR="00B50050" w:rsidRDefault="00B50050" w:rsidP="0088127C">
            <w:pPr>
              <w:pStyle w:val="OtherTableBody"/>
            </w:pPr>
          </w:p>
        </w:tc>
        <w:tc>
          <w:tcPr>
            <w:tcW w:w="600" w:type="dxa"/>
          </w:tcPr>
          <w:p w14:paraId="75305D6B" w14:textId="77777777" w:rsidR="00B50050" w:rsidRDefault="00B50050" w:rsidP="0088127C">
            <w:pPr>
              <w:pStyle w:val="OtherTableBody"/>
            </w:pPr>
            <w:r>
              <w:t>0402</w:t>
            </w:r>
          </w:p>
        </w:tc>
        <w:tc>
          <w:tcPr>
            <w:tcW w:w="2600" w:type="dxa"/>
          </w:tcPr>
          <w:p w14:paraId="5B7CC629" w14:textId="77777777" w:rsidR="00B50050" w:rsidRDefault="00B50050" w:rsidP="0088127C">
            <w:pPr>
              <w:pStyle w:val="OtherTableBody"/>
            </w:pPr>
          </w:p>
        </w:tc>
        <w:tc>
          <w:tcPr>
            <w:tcW w:w="1400" w:type="dxa"/>
          </w:tcPr>
          <w:p w14:paraId="5CCAE923" w14:textId="77777777" w:rsidR="00B50050" w:rsidRDefault="00B50050" w:rsidP="0088127C">
            <w:pPr>
              <w:pStyle w:val="OtherTableBody"/>
            </w:pPr>
            <w:r>
              <w:t>M</w:t>
            </w:r>
          </w:p>
        </w:tc>
        <w:tc>
          <w:tcPr>
            <w:tcW w:w="4200" w:type="dxa"/>
          </w:tcPr>
          <w:p w14:paraId="6F5EC02C" w14:textId="77777777" w:rsidR="00B50050" w:rsidRDefault="00B50050" w:rsidP="0088127C">
            <w:pPr>
              <w:pStyle w:val="OtherTableBody"/>
            </w:pPr>
            <w:r>
              <w:t>Medical</w:t>
            </w:r>
          </w:p>
        </w:tc>
      </w:tr>
      <w:tr w:rsidR="00B50050" w14:paraId="49BF7345" w14:textId="77777777" w:rsidTr="00195548">
        <w:tc>
          <w:tcPr>
            <w:tcW w:w="600" w:type="dxa"/>
          </w:tcPr>
          <w:p w14:paraId="7FBBB19C" w14:textId="77777777" w:rsidR="00B50050" w:rsidRDefault="00B50050" w:rsidP="0088127C">
            <w:pPr>
              <w:pStyle w:val="OtherTableBody"/>
            </w:pPr>
          </w:p>
        </w:tc>
        <w:tc>
          <w:tcPr>
            <w:tcW w:w="600" w:type="dxa"/>
          </w:tcPr>
          <w:p w14:paraId="5E99B657" w14:textId="77777777" w:rsidR="00B50050" w:rsidRDefault="00B50050" w:rsidP="0088127C">
            <w:pPr>
              <w:pStyle w:val="OtherTableBody"/>
            </w:pPr>
            <w:r>
              <w:t>0402</w:t>
            </w:r>
          </w:p>
        </w:tc>
        <w:tc>
          <w:tcPr>
            <w:tcW w:w="2600" w:type="dxa"/>
          </w:tcPr>
          <w:p w14:paraId="49F50D6F" w14:textId="77777777" w:rsidR="00B50050" w:rsidRDefault="00B50050" w:rsidP="0088127C">
            <w:pPr>
              <w:pStyle w:val="OtherTableBody"/>
            </w:pPr>
          </w:p>
        </w:tc>
        <w:tc>
          <w:tcPr>
            <w:tcW w:w="1400" w:type="dxa"/>
          </w:tcPr>
          <w:p w14:paraId="59112F64" w14:textId="77777777" w:rsidR="00B50050" w:rsidRDefault="00B50050" w:rsidP="0088127C">
            <w:pPr>
              <w:pStyle w:val="OtherTableBody"/>
            </w:pPr>
            <w:r>
              <w:t>U</w:t>
            </w:r>
          </w:p>
        </w:tc>
        <w:tc>
          <w:tcPr>
            <w:tcW w:w="4200" w:type="dxa"/>
          </w:tcPr>
          <w:p w14:paraId="035407E4" w14:textId="77777777" w:rsidR="00B50050" w:rsidRDefault="00B50050" w:rsidP="0088127C">
            <w:pPr>
              <w:pStyle w:val="OtherTableBody"/>
            </w:pPr>
            <w:r>
              <w:t>Undergraduate</w:t>
            </w:r>
          </w:p>
        </w:tc>
      </w:tr>
      <w:tr w:rsidR="00B50050" w14:paraId="2746AB8F" w14:textId="77777777" w:rsidTr="00195548">
        <w:tc>
          <w:tcPr>
            <w:tcW w:w="600" w:type="dxa"/>
          </w:tcPr>
          <w:p w14:paraId="50B5F5CF" w14:textId="77777777" w:rsidR="00B50050" w:rsidRDefault="00B50050" w:rsidP="0088127C">
            <w:pPr>
              <w:pStyle w:val="OtherTableBody"/>
            </w:pPr>
            <w:r>
              <w:t>User</w:t>
            </w:r>
          </w:p>
        </w:tc>
        <w:tc>
          <w:tcPr>
            <w:tcW w:w="600" w:type="dxa"/>
          </w:tcPr>
          <w:p w14:paraId="6FA3EB93" w14:textId="77777777" w:rsidR="00B50050" w:rsidRDefault="00B50050" w:rsidP="0088127C">
            <w:pPr>
              <w:pStyle w:val="OtherTableBody"/>
            </w:pPr>
          </w:p>
        </w:tc>
        <w:tc>
          <w:tcPr>
            <w:tcW w:w="2600" w:type="dxa"/>
          </w:tcPr>
          <w:p w14:paraId="7E915D63" w14:textId="77777777" w:rsidR="00B50050" w:rsidRDefault="00B50050" w:rsidP="0088127C">
            <w:pPr>
              <w:pStyle w:val="OtherTableBody"/>
            </w:pPr>
            <w:r>
              <w:t>Language Ability</w:t>
            </w:r>
          </w:p>
        </w:tc>
        <w:tc>
          <w:tcPr>
            <w:tcW w:w="1400" w:type="dxa"/>
          </w:tcPr>
          <w:p w14:paraId="29B889E4" w14:textId="77777777" w:rsidR="00B50050" w:rsidRDefault="00B50050" w:rsidP="0088127C">
            <w:pPr>
              <w:pStyle w:val="OtherTableBody"/>
            </w:pPr>
          </w:p>
        </w:tc>
        <w:tc>
          <w:tcPr>
            <w:tcW w:w="4200" w:type="dxa"/>
          </w:tcPr>
          <w:p w14:paraId="278EAB19" w14:textId="77777777" w:rsidR="00B50050" w:rsidRDefault="00B50050" w:rsidP="0088127C">
            <w:pPr>
              <w:pStyle w:val="OtherTableBody"/>
            </w:pPr>
          </w:p>
        </w:tc>
      </w:tr>
      <w:tr w:rsidR="00B50050" w14:paraId="4066E4E2" w14:textId="77777777" w:rsidTr="00195548">
        <w:tc>
          <w:tcPr>
            <w:tcW w:w="600" w:type="dxa"/>
          </w:tcPr>
          <w:p w14:paraId="5D305FBE" w14:textId="77777777" w:rsidR="00B50050" w:rsidRDefault="00B50050" w:rsidP="0088127C">
            <w:pPr>
              <w:pStyle w:val="OtherTableBody"/>
            </w:pPr>
          </w:p>
        </w:tc>
        <w:tc>
          <w:tcPr>
            <w:tcW w:w="600" w:type="dxa"/>
          </w:tcPr>
          <w:p w14:paraId="23D5F137" w14:textId="77777777" w:rsidR="00B50050" w:rsidRDefault="00B50050" w:rsidP="0088127C">
            <w:pPr>
              <w:pStyle w:val="OtherTableBody"/>
            </w:pPr>
            <w:r>
              <w:t>0403</w:t>
            </w:r>
          </w:p>
        </w:tc>
        <w:tc>
          <w:tcPr>
            <w:tcW w:w="2600" w:type="dxa"/>
          </w:tcPr>
          <w:p w14:paraId="619381C0" w14:textId="77777777" w:rsidR="00B50050" w:rsidRDefault="00B50050" w:rsidP="0088127C">
            <w:pPr>
              <w:pStyle w:val="OtherTableBody"/>
            </w:pPr>
          </w:p>
        </w:tc>
        <w:tc>
          <w:tcPr>
            <w:tcW w:w="1400" w:type="dxa"/>
          </w:tcPr>
          <w:p w14:paraId="72E59A7C" w14:textId="77777777" w:rsidR="00B50050" w:rsidRDefault="00B50050" w:rsidP="0088127C">
            <w:pPr>
              <w:pStyle w:val="OtherTableBody"/>
            </w:pPr>
            <w:r>
              <w:t>1</w:t>
            </w:r>
          </w:p>
        </w:tc>
        <w:tc>
          <w:tcPr>
            <w:tcW w:w="4200" w:type="dxa"/>
          </w:tcPr>
          <w:p w14:paraId="6D646AED" w14:textId="77777777" w:rsidR="00B50050" w:rsidRDefault="00B50050" w:rsidP="0088127C">
            <w:pPr>
              <w:pStyle w:val="OtherTableBody"/>
            </w:pPr>
            <w:r>
              <w:t>Read</w:t>
            </w:r>
          </w:p>
        </w:tc>
      </w:tr>
      <w:tr w:rsidR="00B50050" w14:paraId="2741B3C9" w14:textId="77777777" w:rsidTr="00195548">
        <w:tc>
          <w:tcPr>
            <w:tcW w:w="600" w:type="dxa"/>
          </w:tcPr>
          <w:p w14:paraId="46678366" w14:textId="77777777" w:rsidR="00B50050" w:rsidRDefault="00B50050" w:rsidP="0088127C">
            <w:pPr>
              <w:pStyle w:val="OtherTableBody"/>
            </w:pPr>
          </w:p>
        </w:tc>
        <w:tc>
          <w:tcPr>
            <w:tcW w:w="600" w:type="dxa"/>
          </w:tcPr>
          <w:p w14:paraId="0C28BCF8" w14:textId="77777777" w:rsidR="00B50050" w:rsidRDefault="00B50050" w:rsidP="0088127C">
            <w:pPr>
              <w:pStyle w:val="OtherTableBody"/>
            </w:pPr>
            <w:r>
              <w:t>0403</w:t>
            </w:r>
          </w:p>
        </w:tc>
        <w:tc>
          <w:tcPr>
            <w:tcW w:w="2600" w:type="dxa"/>
          </w:tcPr>
          <w:p w14:paraId="11E63290" w14:textId="77777777" w:rsidR="00B50050" w:rsidRDefault="00B50050" w:rsidP="0088127C">
            <w:pPr>
              <w:pStyle w:val="OtherTableBody"/>
            </w:pPr>
          </w:p>
        </w:tc>
        <w:tc>
          <w:tcPr>
            <w:tcW w:w="1400" w:type="dxa"/>
          </w:tcPr>
          <w:p w14:paraId="472E8831" w14:textId="77777777" w:rsidR="00B50050" w:rsidRDefault="00B50050" w:rsidP="0088127C">
            <w:pPr>
              <w:pStyle w:val="OtherTableBody"/>
            </w:pPr>
            <w:r>
              <w:t>2</w:t>
            </w:r>
          </w:p>
        </w:tc>
        <w:tc>
          <w:tcPr>
            <w:tcW w:w="4200" w:type="dxa"/>
          </w:tcPr>
          <w:p w14:paraId="5F2B9D62" w14:textId="77777777" w:rsidR="00B50050" w:rsidRDefault="00B50050" w:rsidP="0088127C">
            <w:pPr>
              <w:pStyle w:val="OtherTableBody"/>
            </w:pPr>
            <w:r>
              <w:t>Write</w:t>
            </w:r>
          </w:p>
        </w:tc>
      </w:tr>
      <w:tr w:rsidR="00B50050" w14:paraId="5BFD2A03" w14:textId="77777777" w:rsidTr="00195548">
        <w:tc>
          <w:tcPr>
            <w:tcW w:w="600" w:type="dxa"/>
          </w:tcPr>
          <w:p w14:paraId="1E9AF12D" w14:textId="77777777" w:rsidR="00B50050" w:rsidRDefault="00B50050" w:rsidP="0088127C">
            <w:pPr>
              <w:pStyle w:val="OtherTableBody"/>
            </w:pPr>
          </w:p>
        </w:tc>
        <w:tc>
          <w:tcPr>
            <w:tcW w:w="600" w:type="dxa"/>
          </w:tcPr>
          <w:p w14:paraId="392305F1" w14:textId="77777777" w:rsidR="00B50050" w:rsidRDefault="00B50050" w:rsidP="0088127C">
            <w:pPr>
              <w:pStyle w:val="OtherTableBody"/>
            </w:pPr>
            <w:r>
              <w:t>0403</w:t>
            </w:r>
          </w:p>
        </w:tc>
        <w:tc>
          <w:tcPr>
            <w:tcW w:w="2600" w:type="dxa"/>
          </w:tcPr>
          <w:p w14:paraId="0FA7CA0B" w14:textId="77777777" w:rsidR="00B50050" w:rsidRDefault="00B50050" w:rsidP="0088127C">
            <w:pPr>
              <w:pStyle w:val="OtherTableBody"/>
            </w:pPr>
          </w:p>
        </w:tc>
        <w:tc>
          <w:tcPr>
            <w:tcW w:w="1400" w:type="dxa"/>
          </w:tcPr>
          <w:p w14:paraId="32FEB328" w14:textId="77777777" w:rsidR="00B50050" w:rsidRDefault="00B50050" w:rsidP="0088127C">
            <w:pPr>
              <w:pStyle w:val="OtherTableBody"/>
            </w:pPr>
            <w:r>
              <w:t>3</w:t>
            </w:r>
          </w:p>
        </w:tc>
        <w:tc>
          <w:tcPr>
            <w:tcW w:w="4200" w:type="dxa"/>
          </w:tcPr>
          <w:p w14:paraId="702BD0FB" w14:textId="77777777" w:rsidR="00B50050" w:rsidRDefault="00B50050" w:rsidP="0088127C">
            <w:pPr>
              <w:pStyle w:val="OtherTableBody"/>
            </w:pPr>
            <w:r>
              <w:t>Speak</w:t>
            </w:r>
          </w:p>
        </w:tc>
      </w:tr>
      <w:tr w:rsidR="00B50050" w14:paraId="4302A5C7" w14:textId="77777777" w:rsidTr="00195548">
        <w:tc>
          <w:tcPr>
            <w:tcW w:w="600" w:type="dxa"/>
          </w:tcPr>
          <w:p w14:paraId="1A41A69C" w14:textId="77777777" w:rsidR="00B50050" w:rsidRDefault="00B50050" w:rsidP="0088127C">
            <w:pPr>
              <w:pStyle w:val="OtherTableBody"/>
            </w:pPr>
          </w:p>
        </w:tc>
        <w:tc>
          <w:tcPr>
            <w:tcW w:w="600" w:type="dxa"/>
          </w:tcPr>
          <w:p w14:paraId="63A16944" w14:textId="77777777" w:rsidR="00B50050" w:rsidRDefault="00B50050" w:rsidP="0088127C">
            <w:pPr>
              <w:pStyle w:val="OtherTableBody"/>
            </w:pPr>
            <w:r>
              <w:t>0403</w:t>
            </w:r>
          </w:p>
        </w:tc>
        <w:tc>
          <w:tcPr>
            <w:tcW w:w="2600" w:type="dxa"/>
          </w:tcPr>
          <w:p w14:paraId="42503131" w14:textId="77777777" w:rsidR="00B50050" w:rsidRDefault="00B50050" w:rsidP="0088127C">
            <w:pPr>
              <w:pStyle w:val="OtherTableBody"/>
            </w:pPr>
          </w:p>
        </w:tc>
        <w:tc>
          <w:tcPr>
            <w:tcW w:w="1400" w:type="dxa"/>
          </w:tcPr>
          <w:p w14:paraId="197BF653" w14:textId="77777777" w:rsidR="00B50050" w:rsidRDefault="00B50050" w:rsidP="0088127C">
            <w:pPr>
              <w:pStyle w:val="OtherTableBody"/>
            </w:pPr>
            <w:r>
              <w:t>4</w:t>
            </w:r>
          </w:p>
        </w:tc>
        <w:tc>
          <w:tcPr>
            <w:tcW w:w="4200" w:type="dxa"/>
          </w:tcPr>
          <w:p w14:paraId="43A5999B" w14:textId="77777777" w:rsidR="00B50050" w:rsidRDefault="00B50050" w:rsidP="0088127C">
            <w:pPr>
              <w:pStyle w:val="OtherTableBody"/>
            </w:pPr>
            <w:r>
              <w:t>Understand</w:t>
            </w:r>
          </w:p>
        </w:tc>
      </w:tr>
      <w:tr w:rsidR="00B50050" w14:paraId="54E30FE5" w14:textId="77777777" w:rsidTr="00195548">
        <w:tc>
          <w:tcPr>
            <w:tcW w:w="600" w:type="dxa"/>
          </w:tcPr>
          <w:p w14:paraId="579E8E4C" w14:textId="77777777" w:rsidR="00B50050" w:rsidRDefault="00B50050" w:rsidP="0088127C">
            <w:pPr>
              <w:pStyle w:val="OtherTableBody"/>
            </w:pPr>
          </w:p>
        </w:tc>
        <w:tc>
          <w:tcPr>
            <w:tcW w:w="600" w:type="dxa"/>
          </w:tcPr>
          <w:p w14:paraId="78C5CCA0" w14:textId="77777777" w:rsidR="00B50050" w:rsidRDefault="00B50050" w:rsidP="0088127C">
            <w:pPr>
              <w:pStyle w:val="OtherTableBody"/>
            </w:pPr>
            <w:r>
              <w:t>0403</w:t>
            </w:r>
          </w:p>
        </w:tc>
        <w:tc>
          <w:tcPr>
            <w:tcW w:w="2600" w:type="dxa"/>
          </w:tcPr>
          <w:p w14:paraId="57482037" w14:textId="77777777" w:rsidR="00B50050" w:rsidRDefault="00B50050" w:rsidP="0088127C">
            <w:pPr>
              <w:pStyle w:val="OtherTableBody"/>
            </w:pPr>
          </w:p>
        </w:tc>
        <w:tc>
          <w:tcPr>
            <w:tcW w:w="1400" w:type="dxa"/>
          </w:tcPr>
          <w:p w14:paraId="0508D532" w14:textId="77777777" w:rsidR="00B50050" w:rsidRDefault="00B50050" w:rsidP="0088127C">
            <w:pPr>
              <w:pStyle w:val="OtherTableBody"/>
            </w:pPr>
            <w:r>
              <w:t>5</w:t>
            </w:r>
          </w:p>
        </w:tc>
        <w:tc>
          <w:tcPr>
            <w:tcW w:w="4200" w:type="dxa"/>
          </w:tcPr>
          <w:p w14:paraId="3EE79244" w14:textId="77777777" w:rsidR="00B50050" w:rsidRDefault="00B50050" w:rsidP="0088127C">
            <w:pPr>
              <w:pStyle w:val="OtherTableBody"/>
            </w:pPr>
            <w:r>
              <w:t>Sign</w:t>
            </w:r>
          </w:p>
        </w:tc>
      </w:tr>
      <w:tr w:rsidR="00B50050" w14:paraId="746E4406" w14:textId="77777777" w:rsidTr="00195548">
        <w:tc>
          <w:tcPr>
            <w:tcW w:w="600" w:type="dxa"/>
          </w:tcPr>
          <w:p w14:paraId="25E5B230" w14:textId="77777777" w:rsidR="00B50050" w:rsidRDefault="00B50050" w:rsidP="0088127C">
            <w:pPr>
              <w:pStyle w:val="OtherTableBody"/>
            </w:pPr>
            <w:r>
              <w:t>User</w:t>
            </w:r>
          </w:p>
        </w:tc>
        <w:tc>
          <w:tcPr>
            <w:tcW w:w="600" w:type="dxa"/>
          </w:tcPr>
          <w:p w14:paraId="77F1A7C9" w14:textId="77777777" w:rsidR="00B50050" w:rsidRDefault="00B50050" w:rsidP="0088127C">
            <w:pPr>
              <w:pStyle w:val="OtherTableBody"/>
            </w:pPr>
          </w:p>
        </w:tc>
        <w:tc>
          <w:tcPr>
            <w:tcW w:w="2600" w:type="dxa"/>
          </w:tcPr>
          <w:p w14:paraId="0CBECDBF" w14:textId="77777777" w:rsidR="00B50050" w:rsidRDefault="00B50050" w:rsidP="0088127C">
            <w:pPr>
              <w:pStyle w:val="OtherTableBody"/>
            </w:pPr>
            <w:r>
              <w:t>Language Proficiency</w:t>
            </w:r>
          </w:p>
        </w:tc>
        <w:tc>
          <w:tcPr>
            <w:tcW w:w="1400" w:type="dxa"/>
          </w:tcPr>
          <w:p w14:paraId="0EE7D874" w14:textId="77777777" w:rsidR="00B50050" w:rsidRDefault="00B50050" w:rsidP="0088127C">
            <w:pPr>
              <w:pStyle w:val="OtherTableBody"/>
            </w:pPr>
          </w:p>
        </w:tc>
        <w:tc>
          <w:tcPr>
            <w:tcW w:w="4200" w:type="dxa"/>
          </w:tcPr>
          <w:p w14:paraId="6F67993A" w14:textId="77777777" w:rsidR="00B50050" w:rsidRDefault="00B50050" w:rsidP="0088127C">
            <w:pPr>
              <w:pStyle w:val="OtherTableBody"/>
            </w:pPr>
          </w:p>
        </w:tc>
      </w:tr>
      <w:tr w:rsidR="00B50050" w14:paraId="50A771BA" w14:textId="77777777" w:rsidTr="00195548">
        <w:tc>
          <w:tcPr>
            <w:tcW w:w="600" w:type="dxa"/>
          </w:tcPr>
          <w:p w14:paraId="4534810E" w14:textId="77777777" w:rsidR="00B50050" w:rsidRDefault="00B50050" w:rsidP="0088127C">
            <w:pPr>
              <w:pStyle w:val="OtherTableBody"/>
            </w:pPr>
          </w:p>
        </w:tc>
        <w:tc>
          <w:tcPr>
            <w:tcW w:w="600" w:type="dxa"/>
          </w:tcPr>
          <w:p w14:paraId="0A47DF10" w14:textId="77777777" w:rsidR="00B50050" w:rsidRDefault="00B50050" w:rsidP="0088127C">
            <w:pPr>
              <w:pStyle w:val="OtherTableBody"/>
            </w:pPr>
            <w:r>
              <w:t>0404</w:t>
            </w:r>
          </w:p>
        </w:tc>
        <w:tc>
          <w:tcPr>
            <w:tcW w:w="2600" w:type="dxa"/>
          </w:tcPr>
          <w:p w14:paraId="02452EA6" w14:textId="77777777" w:rsidR="00B50050" w:rsidRDefault="00B50050" w:rsidP="0088127C">
            <w:pPr>
              <w:pStyle w:val="OtherTableBody"/>
            </w:pPr>
          </w:p>
        </w:tc>
        <w:tc>
          <w:tcPr>
            <w:tcW w:w="1400" w:type="dxa"/>
          </w:tcPr>
          <w:p w14:paraId="331B54DF" w14:textId="77777777" w:rsidR="00B50050" w:rsidRDefault="00B50050" w:rsidP="0088127C">
            <w:pPr>
              <w:pStyle w:val="OtherTableBody"/>
            </w:pPr>
            <w:r>
              <w:t>1</w:t>
            </w:r>
          </w:p>
        </w:tc>
        <w:tc>
          <w:tcPr>
            <w:tcW w:w="4200" w:type="dxa"/>
          </w:tcPr>
          <w:p w14:paraId="3A93BC31" w14:textId="77777777" w:rsidR="00B50050" w:rsidRDefault="00B50050" w:rsidP="0088127C">
            <w:pPr>
              <w:pStyle w:val="OtherTableBody"/>
            </w:pPr>
            <w:r>
              <w:t>Excellent</w:t>
            </w:r>
          </w:p>
        </w:tc>
      </w:tr>
      <w:tr w:rsidR="00B50050" w14:paraId="269434B4" w14:textId="77777777" w:rsidTr="00195548">
        <w:tc>
          <w:tcPr>
            <w:tcW w:w="600" w:type="dxa"/>
          </w:tcPr>
          <w:p w14:paraId="42C2C2D0" w14:textId="77777777" w:rsidR="00B50050" w:rsidRDefault="00B50050" w:rsidP="0088127C">
            <w:pPr>
              <w:pStyle w:val="OtherTableBody"/>
            </w:pPr>
          </w:p>
        </w:tc>
        <w:tc>
          <w:tcPr>
            <w:tcW w:w="600" w:type="dxa"/>
          </w:tcPr>
          <w:p w14:paraId="44B88206" w14:textId="77777777" w:rsidR="00B50050" w:rsidRDefault="00B50050" w:rsidP="0088127C">
            <w:pPr>
              <w:pStyle w:val="OtherTableBody"/>
            </w:pPr>
            <w:r>
              <w:t>0404</w:t>
            </w:r>
          </w:p>
        </w:tc>
        <w:tc>
          <w:tcPr>
            <w:tcW w:w="2600" w:type="dxa"/>
          </w:tcPr>
          <w:p w14:paraId="7560FF8F" w14:textId="77777777" w:rsidR="00B50050" w:rsidRDefault="00B50050" w:rsidP="0088127C">
            <w:pPr>
              <w:pStyle w:val="OtherTableBody"/>
            </w:pPr>
          </w:p>
        </w:tc>
        <w:tc>
          <w:tcPr>
            <w:tcW w:w="1400" w:type="dxa"/>
          </w:tcPr>
          <w:p w14:paraId="253919EC" w14:textId="77777777" w:rsidR="00B50050" w:rsidRDefault="00B50050" w:rsidP="0088127C">
            <w:pPr>
              <w:pStyle w:val="OtherTableBody"/>
            </w:pPr>
            <w:r>
              <w:t>2</w:t>
            </w:r>
          </w:p>
        </w:tc>
        <w:tc>
          <w:tcPr>
            <w:tcW w:w="4200" w:type="dxa"/>
          </w:tcPr>
          <w:p w14:paraId="1AA427B6" w14:textId="77777777" w:rsidR="00B50050" w:rsidRDefault="00B50050" w:rsidP="0088127C">
            <w:pPr>
              <w:pStyle w:val="OtherTableBody"/>
            </w:pPr>
            <w:r>
              <w:t>Good</w:t>
            </w:r>
          </w:p>
        </w:tc>
      </w:tr>
      <w:tr w:rsidR="00B50050" w14:paraId="4F6B7C4C" w14:textId="77777777" w:rsidTr="00195548">
        <w:tc>
          <w:tcPr>
            <w:tcW w:w="600" w:type="dxa"/>
          </w:tcPr>
          <w:p w14:paraId="1EB6B116" w14:textId="77777777" w:rsidR="00B50050" w:rsidRDefault="00B50050" w:rsidP="0088127C">
            <w:pPr>
              <w:pStyle w:val="OtherTableBody"/>
            </w:pPr>
          </w:p>
        </w:tc>
        <w:tc>
          <w:tcPr>
            <w:tcW w:w="600" w:type="dxa"/>
          </w:tcPr>
          <w:p w14:paraId="61B46EB5" w14:textId="77777777" w:rsidR="00B50050" w:rsidRDefault="00B50050" w:rsidP="0088127C">
            <w:pPr>
              <w:pStyle w:val="OtherTableBody"/>
            </w:pPr>
            <w:r>
              <w:t>0404</w:t>
            </w:r>
          </w:p>
        </w:tc>
        <w:tc>
          <w:tcPr>
            <w:tcW w:w="2600" w:type="dxa"/>
          </w:tcPr>
          <w:p w14:paraId="62080E29" w14:textId="77777777" w:rsidR="00B50050" w:rsidRDefault="00B50050" w:rsidP="0088127C">
            <w:pPr>
              <w:pStyle w:val="OtherTableBody"/>
            </w:pPr>
          </w:p>
        </w:tc>
        <w:tc>
          <w:tcPr>
            <w:tcW w:w="1400" w:type="dxa"/>
          </w:tcPr>
          <w:p w14:paraId="6A143720" w14:textId="77777777" w:rsidR="00B50050" w:rsidRDefault="00B50050" w:rsidP="0088127C">
            <w:pPr>
              <w:pStyle w:val="OtherTableBody"/>
            </w:pPr>
            <w:r>
              <w:t>3</w:t>
            </w:r>
          </w:p>
        </w:tc>
        <w:tc>
          <w:tcPr>
            <w:tcW w:w="4200" w:type="dxa"/>
          </w:tcPr>
          <w:p w14:paraId="2493A69C" w14:textId="77777777" w:rsidR="00B50050" w:rsidRDefault="00B50050" w:rsidP="0088127C">
            <w:pPr>
              <w:pStyle w:val="OtherTableBody"/>
            </w:pPr>
            <w:r>
              <w:t>Fair</w:t>
            </w:r>
          </w:p>
        </w:tc>
      </w:tr>
      <w:tr w:rsidR="00B50050" w14:paraId="3E1673DD" w14:textId="77777777" w:rsidTr="00195548">
        <w:tc>
          <w:tcPr>
            <w:tcW w:w="600" w:type="dxa"/>
          </w:tcPr>
          <w:p w14:paraId="698C5057" w14:textId="77777777" w:rsidR="00B50050" w:rsidRDefault="00B50050" w:rsidP="0088127C">
            <w:pPr>
              <w:pStyle w:val="OtherTableBody"/>
            </w:pPr>
          </w:p>
        </w:tc>
        <w:tc>
          <w:tcPr>
            <w:tcW w:w="600" w:type="dxa"/>
          </w:tcPr>
          <w:p w14:paraId="46F3068D" w14:textId="77777777" w:rsidR="00B50050" w:rsidRDefault="00B50050" w:rsidP="0088127C">
            <w:pPr>
              <w:pStyle w:val="OtherTableBody"/>
            </w:pPr>
            <w:r>
              <w:t>0404</w:t>
            </w:r>
          </w:p>
        </w:tc>
        <w:tc>
          <w:tcPr>
            <w:tcW w:w="2600" w:type="dxa"/>
          </w:tcPr>
          <w:p w14:paraId="744F2D1B" w14:textId="77777777" w:rsidR="00B50050" w:rsidRDefault="00B50050" w:rsidP="0088127C">
            <w:pPr>
              <w:pStyle w:val="OtherTableBody"/>
            </w:pPr>
          </w:p>
        </w:tc>
        <w:tc>
          <w:tcPr>
            <w:tcW w:w="1400" w:type="dxa"/>
          </w:tcPr>
          <w:p w14:paraId="1C825581" w14:textId="77777777" w:rsidR="00B50050" w:rsidRDefault="00B50050" w:rsidP="0088127C">
            <w:pPr>
              <w:pStyle w:val="OtherTableBody"/>
            </w:pPr>
            <w:r>
              <w:t>4</w:t>
            </w:r>
          </w:p>
        </w:tc>
        <w:tc>
          <w:tcPr>
            <w:tcW w:w="4200" w:type="dxa"/>
          </w:tcPr>
          <w:p w14:paraId="4F16F088" w14:textId="77777777" w:rsidR="00B50050" w:rsidRDefault="00B50050" w:rsidP="0088127C">
            <w:pPr>
              <w:pStyle w:val="OtherTableBody"/>
            </w:pPr>
            <w:r>
              <w:t>Poor</w:t>
            </w:r>
          </w:p>
        </w:tc>
      </w:tr>
      <w:tr w:rsidR="00B50050" w14:paraId="177A6D0E" w14:textId="77777777" w:rsidTr="00195548">
        <w:tc>
          <w:tcPr>
            <w:tcW w:w="600" w:type="dxa"/>
          </w:tcPr>
          <w:p w14:paraId="7E67B2AF" w14:textId="77777777" w:rsidR="00B50050" w:rsidRDefault="00B50050" w:rsidP="0088127C">
            <w:pPr>
              <w:pStyle w:val="OtherTableBody"/>
            </w:pPr>
          </w:p>
        </w:tc>
        <w:tc>
          <w:tcPr>
            <w:tcW w:w="600" w:type="dxa"/>
          </w:tcPr>
          <w:p w14:paraId="6B3ED5C3" w14:textId="77777777" w:rsidR="00B50050" w:rsidRDefault="00B50050" w:rsidP="0088127C">
            <w:pPr>
              <w:pStyle w:val="OtherTableBody"/>
            </w:pPr>
            <w:r>
              <w:t>0404</w:t>
            </w:r>
          </w:p>
        </w:tc>
        <w:tc>
          <w:tcPr>
            <w:tcW w:w="2600" w:type="dxa"/>
          </w:tcPr>
          <w:p w14:paraId="649B9326" w14:textId="77777777" w:rsidR="00B50050" w:rsidRDefault="00B50050" w:rsidP="0088127C">
            <w:pPr>
              <w:pStyle w:val="OtherTableBody"/>
            </w:pPr>
          </w:p>
        </w:tc>
        <w:tc>
          <w:tcPr>
            <w:tcW w:w="1400" w:type="dxa"/>
          </w:tcPr>
          <w:p w14:paraId="3F68F5A4" w14:textId="77777777" w:rsidR="00B50050" w:rsidRDefault="00B50050" w:rsidP="0088127C">
            <w:pPr>
              <w:pStyle w:val="OtherTableBody"/>
            </w:pPr>
            <w:r>
              <w:t>5</w:t>
            </w:r>
          </w:p>
        </w:tc>
        <w:tc>
          <w:tcPr>
            <w:tcW w:w="4200" w:type="dxa"/>
          </w:tcPr>
          <w:p w14:paraId="38A47071" w14:textId="77777777" w:rsidR="00B50050" w:rsidRDefault="00B50050" w:rsidP="0088127C">
            <w:pPr>
              <w:pStyle w:val="OtherTableBody"/>
            </w:pPr>
            <w:r>
              <w:t>Some (level unknown)</w:t>
            </w:r>
          </w:p>
        </w:tc>
      </w:tr>
      <w:tr w:rsidR="00B50050" w14:paraId="00A77E1C" w14:textId="77777777" w:rsidTr="00195548">
        <w:tc>
          <w:tcPr>
            <w:tcW w:w="600" w:type="dxa"/>
          </w:tcPr>
          <w:p w14:paraId="4EB668EF" w14:textId="77777777" w:rsidR="00B50050" w:rsidRDefault="00B50050" w:rsidP="0088127C">
            <w:pPr>
              <w:pStyle w:val="OtherTableBody"/>
            </w:pPr>
          </w:p>
        </w:tc>
        <w:tc>
          <w:tcPr>
            <w:tcW w:w="600" w:type="dxa"/>
          </w:tcPr>
          <w:p w14:paraId="46E4712A" w14:textId="77777777" w:rsidR="00B50050" w:rsidRDefault="00B50050" w:rsidP="0088127C">
            <w:pPr>
              <w:pStyle w:val="OtherTableBody"/>
            </w:pPr>
            <w:r>
              <w:t>0404</w:t>
            </w:r>
          </w:p>
        </w:tc>
        <w:tc>
          <w:tcPr>
            <w:tcW w:w="2600" w:type="dxa"/>
          </w:tcPr>
          <w:p w14:paraId="44D63804" w14:textId="77777777" w:rsidR="00B50050" w:rsidRDefault="00B50050" w:rsidP="0088127C">
            <w:pPr>
              <w:pStyle w:val="OtherTableBody"/>
            </w:pPr>
          </w:p>
        </w:tc>
        <w:tc>
          <w:tcPr>
            <w:tcW w:w="1400" w:type="dxa"/>
          </w:tcPr>
          <w:p w14:paraId="692FD089" w14:textId="77777777" w:rsidR="00B50050" w:rsidRDefault="00B50050" w:rsidP="0088127C">
            <w:pPr>
              <w:pStyle w:val="OtherTableBody"/>
            </w:pPr>
            <w:r>
              <w:t>6</w:t>
            </w:r>
          </w:p>
        </w:tc>
        <w:tc>
          <w:tcPr>
            <w:tcW w:w="4200" w:type="dxa"/>
          </w:tcPr>
          <w:p w14:paraId="6A6004DD" w14:textId="77777777" w:rsidR="00B50050" w:rsidRDefault="00B50050" w:rsidP="0088127C">
            <w:pPr>
              <w:pStyle w:val="OtherTableBody"/>
            </w:pPr>
            <w:r>
              <w:t>None</w:t>
            </w:r>
          </w:p>
        </w:tc>
      </w:tr>
      <w:tr w:rsidR="00B50050" w14:paraId="0E5E4381" w14:textId="77777777" w:rsidTr="00195548">
        <w:tc>
          <w:tcPr>
            <w:tcW w:w="600" w:type="dxa"/>
          </w:tcPr>
          <w:p w14:paraId="349DBA42" w14:textId="77777777" w:rsidR="00B50050" w:rsidRDefault="00B50050" w:rsidP="0088127C">
            <w:pPr>
              <w:pStyle w:val="OtherTableBody"/>
            </w:pPr>
            <w:r>
              <w:t>User</w:t>
            </w:r>
          </w:p>
        </w:tc>
        <w:tc>
          <w:tcPr>
            <w:tcW w:w="600" w:type="dxa"/>
          </w:tcPr>
          <w:p w14:paraId="21FF57C3" w14:textId="77777777" w:rsidR="00B50050" w:rsidRDefault="00B50050" w:rsidP="0088127C">
            <w:pPr>
              <w:pStyle w:val="OtherTableBody"/>
            </w:pPr>
          </w:p>
        </w:tc>
        <w:tc>
          <w:tcPr>
            <w:tcW w:w="2600" w:type="dxa"/>
          </w:tcPr>
          <w:p w14:paraId="5BD69464" w14:textId="77777777" w:rsidR="00B50050" w:rsidRDefault="00B50050" w:rsidP="0088127C">
            <w:pPr>
              <w:pStyle w:val="OtherTableBody"/>
            </w:pPr>
            <w:r>
              <w:t>Organization Unit</w:t>
            </w:r>
          </w:p>
        </w:tc>
        <w:tc>
          <w:tcPr>
            <w:tcW w:w="1400" w:type="dxa"/>
          </w:tcPr>
          <w:p w14:paraId="52079988" w14:textId="77777777" w:rsidR="00B50050" w:rsidRDefault="00B50050" w:rsidP="0088127C">
            <w:pPr>
              <w:pStyle w:val="OtherTableBody"/>
            </w:pPr>
          </w:p>
        </w:tc>
        <w:tc>
          <w:tcPr>
            <w:tcW w:w="4200" w:type="dxa"/>
          </w:tcPr>
          <w:p w14:paraId="0899C66F" w14:textId="77777777" w:rsidR="00B50050" w:rsidRDefault="00B50050" w:rsidP="0088127C">
            <w:pPr>
              <w:pStyle w:val="OtherTableBody"/>
            </w:pPr>
          </w:p>
        </w:tc>
      </w:tr>
      <w:tr w:rsidR="00B50050" w14:paraId="534C36A5" w14:textId="77777777" w:rsidTr="00195548">
        <w:tc>
          <w:tcPr>
            <w:tcW w:w="600" w:type="dxa"/>
          </w:tcPr>
          <w:p w14:paraId="515061A9" w14:textId="77777777" w:rsidR="00B50050" w:rsidRDefault="00B50050" w:rsidP="0088127C">
            <w:pPr>
              <w:pStyle w:val="OtherTableBody"/>
            </w:pPr>
          </w:p>
        </w:tc>
        <w:tc>
          <w:tcPr>
            <w:tcW w:w="600" w:type="dxa"/>
          </w:tcPr>
          <w:p w14:paraId="13BF7A45" w14:textId="77777777" w:rsidR="00B50050" w:rsidRDefault="00B50050" w:rsidP="0088127C">
            <w:pPr>
              <w:pStyle w:val="OtherTableBody"/>
            </w:pPr>
            <w:r>
              <w:t>0405</w:t>
            </w:r>
          </w:p>
        </w:tc>
        <w:tc>
          <w:tcPr>
            <w:tcW w:w="2600" w:type="dxa"/>
          </w:tcPr>
          <w:p w14:paraId="33C275CB" w14:textId="77777777" w:rsidR="00B50050" w:rsidRDefault="00B50050" w:rsidP="0088127C">
            <w:pPr>
              <w:pStyle w:val="OtherTableBody"/>
            </w:pPr>
          </w:p>
        </w:tc>
        <w:tc>
          <w:tcPr>
            <w:tcW w:w="1400" w:type="dxa"/>
          </w:tcPr>
          <w:p w14:paraId="462DC696" w14:textId="77777777" w:rsidR="00B50050" w:rsidRDefault="00B50050" w:rsidP="0088127C">
            <w:pPr>
              <w:pStyle w:val="OtherTableBody"/>
            </w:pPr>
            <w:r>
              <w:t>...</w:t>
            </w:r>
          </w:p>
        </w:tc>
        <w:tc>
          <w:tcPr>
            <w:tcW w:w="4200" w:type="dxa"/>
          </w:tcPr>
          <w:p w14:paraId="65283A29" w14:textId="77777777" w:rsidR="00B50050" w:rsidRDefault="00B50050" w:rsidP="0088127C">
            <w:pPr>
              <w:pStyle w:val="OtherTableBody"/>
            </w:pPr>
            <w:r>
              <w:t>No suggested values defined</w:t>
            </w:r>
          </w:p>
        </w:tc>
      </w:tr>
      <w:tr w:rsidR="00B50050" w14:paraId="648938C2" w14:textId="77777777" w:rsidTr="00195548">
        <w:tc>
          <w:tcPr>
            <w:tcW w:w="600" w:type="dxa"/>
          </w:tcPr>
          <w:p w14:paraId="2DD94C88" w14:textId="77777777" w:rsidR="00B50050" w:rsidRDefault="00B50050" w:rsidP="0088127C">
            <w:pPr>
              <w:pStyle w:val="OtherTableBody"/>
            </w:pPr>
            <w:r>
              <w:t>User</w:t>
            </w:r>
          </w:p>
        </w:tc>
        <w:tc>
          <w:tcPr>
            <w:tcW w:w="600" w:type="dxa"/>
          </w:tcPr>
          <w:p w14:paraId="0459C92A" w14:textId="77777777" w:rsidR="00B50050" w:rsidRDefault="00B50050" w:rsidP="0088127C">
            <w:pPr>
              <w:pStyle w:val="OtherTableBody"/>
            </w:pPr>
          </w:p>
        </w:tc>
        <w:tc>
          <w:tcPr>
            <w:tcW w:w="2600" w:type="dxa"/>
          </w:tcPr>
          <w:p w14:paraId="0386F5E0" w14:textId="77777777" w:rsidR="00B50050" w:rsidRDefault="00B50050" w:rsidP="0088127C">
            <w:pPr>
              <w:pStyle w:val="OtherTableBody"/>
            </w:pPr>
            <w:r>
              <w:t>Participant Organization Unit Type</w:t>
            </w:r>
          </w:p>
        </w:tc>
        <w:tc>
          <w:tcPr>
            <w:tcW w:w="1400" w:type="dxa"/>
          </w:tcPr>
          <w:p w14:paraId="6B934CE4" w14:textId="77777777" w:rsidR="00B50050" w:rsidRDefault="00B50050" w:rsidP="0088127C">
            <w:pPr>
              <w:pStyle w:val="OtherTableBody"/>
            </w:pPr>
          </w:p>
        </w:tc>
        <w:tc>
          <w:tcPr>
            <w:tcW w:w="4200" w:type="dxa"/>
          </w:tcPr>
          <w:p w14:paraId="0CF9C1B7" w14:textId="77777777" w:rsidR="00B50050" w:rsidRDefault="00B50050" w:rsidP="0088127C">
            <w:pPr>
              <w:pStyle w:val="OtherTableBody"/>
            </w:pPr>
          </w:p>
        </w:tc>
      </w:tr>
      <w:tr w:rsidR="00B50050" w14:paraId="7CCC53B9" w14:textId="77777777" w:rsidTr="00195548">
        <w:tc>
          <w:tcPr>
            <w:tcW w:w="600" w:type="dxa"/>
          </w:tcPr>
          <w:p w14:paraId="7F535BEA" w14:textId="77777777" w:rsidR="00B50050" w:rsidRDefault="00B50050" w:rsidP="0088127C">
            <w:pPr>
              <w:pStyle w:val="OtherTableBody"/>
            </w:pPr>
          </w:p>
        </w:tc>
        <w:tc>
          <w:tcPr>
            <w:tcW w:w="600" w:type="dxa"/>
          </w:tcPr>
          <w:p w14:paraId="3BFA205C" w14:textId="77777777" w:rsidR="00B50050" w:rsidRDefault="00B50050" w:rsidP="0088127C">
            <w:pPr>
              <w:pStyle w:val="OtherTableBody"/>
            </w:pPr>
            <w:r>
              <w:t>0406</w:t>
            </w:r>
          </w:p>
        </w:tc>
        <w:tc>
          <w:tcPr>
            <w:tcW w:w="2600" w:type="dxa"/>
          </w:tcPr>
          <w:p w14:paraId="05B8491C" w14:textId="77777777" w:rsidR="00B50050" w:rsidRDefault="00B50050" w:rsidP="0088127C">
            <w:pPr>
              <w:pStyle w:val="OtherTableBody"/>
            </w:pPr>
          </w:p>
        </w:tc>
        <w:tc>
          <w:tcPr>
            <w:tcW w:w="1400" w:type="dxa"/>
          </w:tcPr>
          <w:p w14:paraId="09D968EE" w14:textId="77777777" w:rsidR="00B50050" w:rsidRDefault="00B50050" w:rsidP="0088127C">
            <w:pPr>
              <w:pStyle w:val="OtherTableBody"/>
            </w:pPr>
            <w:r>
              <w:t>1</w:t>
            </w:r>
          </w:p>
        </w:tc>
        <w:tc>
          <w:tcPr>
            <w:tcW w:w="4200" w:type="dxa"/>
          </w:tcPr>
          <w:p w14:paraId="749B16F3" w14:textId="77777777" w:rsidR="00B50050" w:rsidRDefault="00B50050" w:rsidP="0088127C">
            <w:pPr>
              <w:pStyle w:val="OtherTableBody"/>
            </w:pPr>
            <w:r>
              <w:t>Hospital</w:t>
            </w:r>
          </w:p>
        </w:tc>
      </w:tr>
      <w:tr w:rsidR="00B50050" w14:paraId="268D9EA8" w14:textId="77777777" w:rsidTr="00195548">
        <w:tc>
          <w:tcPr>
            <w:tcW w:w="600" w:type="dxa"/>
          </w:tcPr>
          <w:p w14:paraId="45B4CC54" w14:textId="77777777" w:rsidR="00B50050" w:rsidRDefault="00B50050" w:rsidP="0088127C">
            <w:pPr>
              <w:pStyle w:val="OtherTableBody"/>
            </w:pPr>
          </w:p>
        </w:tc>
        <w:tc>
          <w:tcPr>
            <w:tcW w:w="600" w:type="dxa"/>
          </w:tcPr>
          <w:p w14:paraId="440F908D" w14:textId="77777777" w:rsidR="00B50050" w:rsidRDefault="00B50050" w:rsidP="0088127C">
            <w:pPr>
              <w:pStyle w:val="OtherTableBody"/>
            </w:pPr>
            <w:r>
              <w:t>0406</w:t>
            </w:r>
          </w:p>
        </w:tc>
        <w:tc>
          <w:tcPr>
            <w:tcW w:w="2600" w:type="dxa"/>
          </w:tcPr>
          <w:p w14:paraId="2429497D" w14:textId="77777777" w:rsidR="00B50050" w:rsidRDefault="00B50050" w:rsidP="0088127C">
            <w:pPr>
              <w:pStyle w:val="OtherTableBody"/>
            </w:pPr>
          </w:p>
        </w:tc>
        <w:tc>
          <w:tcPr>
            <w:tcW w:w="1400" w:type="dxa"/>
          </w:tcPr>
          <w:p w14:paraId="5EF51933" w14:textId="77777777" w:rsidR="00B50050" w:rsidRDefault="00B50050" w:rsidP="0088127C">
            <w:pPr>
              <w:pStyle w:val="OtherTableBody"/>
            </w:pPr>
            <w:r>
              <w:t>2</w:t>
            </w:r>
          </w:p>
        </w:tc>
        <w:tc>
          <w:tcPr>
            <w:tcW w:w="4200" w:type="dxa"/>
          </w:tcPr>
          <w:p w14:paraId="7BD49CBB" w14:textId="77777777" w:rsidR="00B50050" w:rsidRDefault="00B50050" w:rsidP="0088127C">
            <w:pPr>
              <w:pStyle w:val="OtherTableBody"/>
            </w:pPr>
            <w:r>
              <w:t>Physician Clinic</w:t>
            </w:r>
          </w:p>
        </w:tc>
      </w:tr>
      <w:tr w:rsidR="00B50050" w14:paraId="47E7F86A" w14:textId="77777777" w:rsidTr="00195548">
        <w:tc>
          <w:tcPr>
            <w:tcW w:w="600" w:type="dxa"/>
          </w:tcPr>
          <w:p w14:paraId="220C5C17" w14:textId="77777777" w:rsidR="00B50050" w:rsidRDefault="00B50050" w:rsidP="0088127C">
            <w:pPr>
              <w:pStyle w:val="OtherTableBody"/>
            </w:pPr>
          </w:p>
        </w:tc>
        <w:tc>
          <w:tcPr>
            <w:tcW w:w="600" w:type="dxa"/>
          </w:tcPr>
          <w:p w14:paraId="4F3595A7" w14:textId="77777777" w:rsidR="00B50050" w:rsidRDefault="00B50050" w:rsidP="0088127C">
            <w:pPr>
              <w:pStyle w:val="OtherTableBody"/>
            </w:pPr>
            <w:r>
              <w:t>0406</w:t>
            </w:r>
          </w:p>
        </w:tc>
        <w:tc>
          <w:tcPr>
            <w:tcW w:w="2600" w:type="dxa"/>
          </w:tcPr>
          <w:p w14:paraId="55BB0374" w14:textId="77777777" w:rsidR="00B50050" w:rsidRDefault="00B50050" w:rsidP="0088127C">
            <w:pPr>
              <w:pStyle w:val="OtherTableBody"/>
            </w:pPr>
          </w:p>
        </w:tc>
        <w:tc>
          <w:tcPr>
            <w:tcW w:w="1400" w:type="dxa"/>
          </w:tcPr>
          <w:p w14:paraId="0280668A" w14:textId="77777777" w:rsidR="00B50050" w:rsidRDefault="00B50050" w:rsidP="0088127C">
            <w:pPr>
              <w:pStyle w:val="OtherTableBody"/>
            </w:pPr>
            <w:r>
              <w:t>3</w:t>
            </w:r>
          </w:p>
        </w:tc>
        <w:tc>
          <w:tcPr>
            <w:tcW w:w="4200" w:type="dxa"/>
          </w:tcPr>
          <w:p w14:paraId="12EA771B" w14:textId="77777777" w:rsidR="00B50050" w:rsidRDefault="00B50050" w:rsidP="0088127C">
            <w:pPr>
              <w:pStyle w:val="OtherTableBody"/>
            </w:pPr>
            <w:r>
              <w:t>Long Term Care</w:t>
            </w:r>
          </w:p>
        </w:tc>
      </w:tr>
      <w:tr w:rsidR="00B50050" w14:paraId="0AEB1593" w14:textId="77777777" w:rsidTr="00195548">
        <w:tc>
          <w:tcPr>
            <w:tcW w:w="600" w:type="dxa"/>
          </w:tcPr>
          <w:p w14:paraId="2931CE6E" w14:textId="77777777" w:rsidR="00B50050" w:rsidRDefault="00B50050" w:rsidP="0088127C">
            <w:pPr>
              <w:pStyle w:val="OtherTableBody"/>
            </w:pPr>
          </w:p>
        </w:tc>
        <w:tc>
          <w:tcPr>
            <w:tcW w:w="600" w:type="dxa"/>
          </w:tcPr>
          <w:p w14:paraId="76C91638" w14:textId="77777777" w:rsidR="00B50050" w:rsidRDefault="00B50050" w:rsidP="0088127C">
            <w:pPr>
              <w:pStyle w:val="OtherTableBody"/>
            </w:pPr>
            <w:r>
              <w:t>0406</w:t>
            </w:r>
          </w:p>
        </w:tc>
        <w:tc>
          <w:tcPr>
            <w:tcW w:w="2600" w:type="dxa"/>
          </w:tcPr>
          <w:p w14:paraId="1B664E65" w14:textId="77777777" w:rsidR="00B50050" w:rsidRDefault="00B50050" w:rsidP="0088127C">
            <w:pPr>
              <w:pStyle w:val="OtherTableBody"/>
            </w:pPr>
          </w:p>
        </w:tc>
        <w:tc>
          <w:tcPr>
            <w:tcW w:w="1400" w:type="dxa"/>
          </w:tcPr>
          <w:p w14:paraId="3EDA2978" w14:textId="77777777" w:rsidR="00B50050" w:rsidRDefault="00B50050" w:rsidP="0088127C">
            <w:pPr>
              <w:pStyle w:val="OtherTableBody"/>
            </w:pPr>
            <w:r>
              <w:t>4</w:t>
            </w:r>
          </w:p>
        </w:tc>
        <w:tc>
          <w:tcPr>
            <w:tcW w:w="4200" w:type="dxa"/>
          </w:tcPr>
          <w:p w14:paraId="5275C3F3" w14:textId="77777777" w:rsidR="00B50050" w:rsidRDefault="00B50050" w:rsidP="0088127C">
            <w:pPr>
              <w:pStyle w:val="OtherTableBody"/>
            </w:pPr>
            <w:r>
              <w:t>Acute Care</w:t>
            </w:r>
          </w:p>
        </w:tc>
      </w:tr>
      <w:tr w:rsidR="00B50050" w14:paraId="1EFA3CFE" w14:textId="77777777" w:rsidTr="00195548">
        <w:tc>
          <w:tcPr>
            <w:tcW w:w="600" w:type="dxa"/>
          </w:tcPr>
          <w:p w14:paraId="77A76923" w14:textId="77777777" w:rsidR="00B50050" w:rsidRDefault="00B50050" w:rsidP="0088127C">
            <w:pPr>
              <w:pStyle w:val="OtherTableBody"/>
            </w:pPr>
          </w:p>
        </w:tc>
        <w:tc>
          <w:tcPr>
            <w:tcW w:w="600" w:type="dxa"/>
          </w:tcPr>
          <w:p w14:paraId="6C796184" w14:textId="77777777" w:rsidR="00B50050" w:rsidRDefault="00B50050" w:rsidP="0088127C">
            <w:pPr>
              <w:pStyle w:val="OtherTableBody"/>
            </w:pPr>
            <w:r>
              <w:t>0406</w:t>
            </w:r>
          </w:p>
        </w:tc>
        <w:tc>
          <w:tcPr>
            <w:tcW w:w="2600" w:type="dxa"/>
          </w:tcPr>
          <w:p w14:paraId="079F0443" w14:textId="77777777" w:rsidR="00B50050" w:rsidRDefault="00B50050" w:rsidP="0088127C">
            <w:pPr>
              <w:pStyle w:val="OtherTableBody"/>
            </w:pPr>
          </w:p>
        </w:tc>
        <w:tc>
          <w:tcPr>
            <w:tcW w:w="1400" w:type="dxa"/>
          </w:tcPr>
          <w:p w14:paraId="7A7322D4" w14:textId="77777777" w:rsidR="00B50050" w:rsidRDefault="00B50050" w:rsidP="0088127C">
            <w:pPr>
              <w:pStyle w:val="OtherTableBody"/>
            </w:pPr>
            <w:r>
              <w:t>5</w:t>
            </w:r>
          </w:p>
        </w:tc>
        <w:tc>
          <w:tcPr>
            <w:tcW w:w="4200" w:type="dxa"/>
          </w:tcPr>
          <w:p w14:paraId="2E0C0A77" w14:textId="77777777" w:rsidR="00B50050" w:rsidRDefault="00B50050" w:rsidP="0088127C">
            <w:pPr>
              <w:pStyle w:val="OtherTableBody"/>
            </w:pPr>
            <w:r>
              <w:t>Other</w:t>
            </w:r>
          </w:p>
        </w:tc>
      </w:tr>
      <w:tr w:rsidR="00B50050" w14:paraId="18D9B2E2" w14:textId="77777777" w:rsidTr="00195548">
        <w:tc>
          <w:tcPr>
            <w:tcW w:w="600" w:type="dxa"/>
          </w:tcPr>
          <w:p w14:paraId="010293E0" w14:textId="77777777" w:rsidR="00B50050" w:rsidRDefault="00B50050" w:rsidP="0088127C">
            <w:pPr>
              <w:pStyle w:val="OtherTableBody"/>
            </w:pPr>
          </w:p>
        </w:tc>
        <w:tc>
          <w:tcPr>
            <w:tcW w:w="600" w:type="dxa"/>
          </w:tcPr>
          <w:p w14:paraId="5AEFA34F" w14:textId="77777777" w:rsidR="00B50050" w:rsidRDefault="00B50050" w:rsidP="0088127C">
            <w:pPr>
              <w:pStyle w:val="OtherTableBody"/>
            </w:pPr>
            <w:r>
              <w:t>0406</w:t>
            </w:r>
          </w:p>
        </w:tc>
        <w:tc>
          <w:tcPr>
            <w:tcW w:w="2600" w:type="dxa"/>
          </w:tcPr>
          <w:p w14:paraId="3658EA9D" w14:textId="77777777" w:rsidR="00B50050" w:rsidRDefault="00B50050" w:rsidP="0088127C">
            <w:pPr>
              <w:pStyle w:val="OtherTableBody"/>
            </w:pPr>
          </w:p>
        </w:tc>
        <w:tc>
          <w:tcPr>
            <w:tcW w:w="1400" w:type="dxa"/>
          </w:tcPr>
          <w:p w14:paraId="0C2D50F8" w14:textId="77777777" w:rsidR="00B50050" w:rsidRDefault="00B50050" w:rsidP="0088127C">
            <w:pPr>
              <w:pStyle w:val="OtherTableBody"/>
            </w:pPr>
            <w:r>
              <w:t>H</w:t>
            </w:r>
          </w:p>
        </w:tc>
        <w:tc>
          <w:tcPr>
            <w:tcW w:w="4200" w:type="dxa"/>
          </w:tcPr>
          <w:p w14:paraId="4187FBF5" w14:textId="77777777" w:rsidR="00B50050" w:rsidRDefault="00B50050" w:rsidP="0088127C">
            <w:pPr>
              <w:pStyle w:val="OtherTableBody"/>
            </w:pPr>
            <w:r>
              <w:t>Home</w:t>
            </w:r>
          </w:p>
        </w:tc>
      </w:tr>
      <w:tr w:rsidR="00B50050" w14:paraId="1171B362" w14:textId="77777777" w:rsidTr="00195548">
        <w:tc>
          <w:tcPr>
            <w:tcW w:w="600" w:type="dxa"/>
          </w:tcPr>
          <w:p w14:paraId="72B04983" w14:textId="77777777" w:rsidR="00B50050" w:rsidRDefault="00B50050" w:rsidP="0088127C">
            <w:pPr>
              <w:pStyle w:val="OtherTableBody"/>
            </w:pPr>
          </w:p>
        </w:tc>
        <w:tc>
          <w:tcPr>
            <w:tcW w:w="600" w:type="dxa"/>
          </w:tcPr>
          <w:p w14:paraId="70011661" w14:textId="77777777" w:rsidR="00B50050" w:rsidRDefault="00B50050" w:rsidP="0088127C">
            <w:pPr>
              <w:pStyle w:val="OtherTableBody"/>
            </w:pPr>
            <w:r>
              <w:t>0406</w:t>
            </w:r>
          </w:p>
        </w:tc>
        <w:tc>
          <w:tcPr>
            <w:tcW w:w="2600" w:type="dxa"/>
          </w:tcPr>
          <w:p w14:paraId="74C487BD" w14:textId="77777777" w:rsidR="00B50050" w:rsidRDefault="00B50050" w:rsidP="0088127C">
            <w:pPr>
              <w:pStyle w:val="OtherTableBody"/>
            </w:pPr>
          </w:p>
        </w:tc>
        <w:tc>
          <w:tcPr>
            <w:tcW w:w="1400" w:type="dxa"/>
          </w:tcPr>
          <w:p w14:paraId="32984B48" w14:textId="77777777" w:rsidR="00B50050" w:rsidRDefault="00B50050" w:rsidP="0088127C">
            <w:pPr>
              <w:pStyle w:val="OtherTableBody"/>
            </w:pPr>
            <w:r>
              <w:t>O</w:t>
            </w:r>
          </w:p>
        </w:tc>
        <w:tc>
          <w:tcPr>
            <w:tcW w:w="4200" w:type="dxa"/>
          </w:tcPr>
          <w:p w14:paraId="178CD91C" w14:textId="77777777" w:rsidR="00B50050" w:rsidRDefault="00B50050" w:rsidP="0088127C">
            <w:pPr>
              <w:pStyle w:val="OtherTableBody"/>
            </w:pPr>
            <w:r>
              <w:t>Office</w:t>
            </w:r>
          </w:p>
        </w:tc>
      </w:tr>
      <w:tr w:rsidR="00B50050" w14:paraId="64F65379" w14:textId="77777777" w:rsidTr="00195548">
        <w:tc>
          <w:tcPr>
            <w:tcW w:w="600" w:type="dxa"/>
          </w:tcPr>
          <w:p w14:paraId="51FB7085" w14:textId="77777777" w:rsidR="00B50050" w:rsidRDefault="00B50050" w:rsidP="0088127C">
            <w:pPr>
              <w:pStyle w:val="OtherTableBody"/>
            </w:pPr>
            <w:r>
              <w:t>User</w:t>
            </w:r>
          </w:p>
        </w:tc>
        <w:tc>
          <w:tcPr>
            <w:tcW w:w="600" w:type="dxa"/>
          </w:tcPr>
          <w:p w14:paraId="361887D1" w14:textId="77777777" w:rsidR="00B50050" w:rsidRDefault="00B50050" w:rsidP="0088127C">
            <w:pPr>
              <w:pStyle w:val="OtherTableBody"/>
            </w:pPr>
          </w:p>
        </w:tc>
        <w:tc>
          <w:tcPr>
            <w:tcW w:w="2600" w:type="dxa"/>
          </w:tcPr>
          <w:p w14:paraId="661F2D2C" w14:textId="77777777" w:rsidR="00B50050" w:rsidRDefault="00B50050" w:rsidP="0088127C">
            <w:pPr>
              <w:pStyle w:val="OtherTableBody"/>
            </w:pPr>
            <w:r>
              <w:t>Application Change Type</w:t>
            </w:r>
          </w:p>
        </w:tc>
        <w:tc>
          <w:tcPr>
            <w:tcW w:w="1400" w:type="dxa"/>
          </w:tcPr>
          <w:p w14:paraId="5514DF6D" w14:textId="77777777" w:rsidR="00B50050" w:rsidRDefault="00B50050" w:rsidP="0088127C">
            <w:pPr>
              <w:pStyle w:val="OtherTableBody"/>
            </w:pPr>
          </w:p>
        </w:tc>
        <w:tc>
          <w:tcPr>
            <w:tcW w:w="4200" w:type="dxa"/>
          </w:tcPr>
          <w:p w14:paraId="1CCC4EC3" w14:textId="77777777" w:rsidR="00B50050" w:rsidRDefault="00B50050" w:rsidP="0088127C">
            <w:pPr>
              <w:pStyle w:val="OtherTableBody"/>
            </w:pPr>
          </w:p>
        </w:tc>
      </w:tr>
      <w:tr w:rsidR="00B50050" w14:paraId="37663587" w14:textId="77777777" w:rsidTr="00195548">
        <w:tc>
          <w:tcPr>
            <w:tcW w:w="600" w:type="dxa"/>
          </w:tcPr>
          <w:p w14:paraId="58ED317B" w14:textId="77777777" w:rsidR="00B50050" w:rsidRDefault="00B50050" w:rsidP="0088127C">
            <w:pPr>
              <w:pStyle w:val="OtherTableBody"/>
            </w:pPr>
          </w:p>
        </w:tc>
        <w:tc>
          <w:tcPr>
            <w:tcW w:w="600" w:type="dxa"/>
          </w:tcPr>
          <w:p w14:paraId="1E902470" w14:textId="77777777" w:rsidR="00B50050" w:rsidRDefault="00B50050" w:rsidP="0088127C">
            <w:pPr>
              <w:pStyle w:val="OtherTableBody"/>
            </w:pPr>
            <w:r>
              <w:t>0409</w:t>
            </w:r>
          </w:p>
        </w:tc>
        <w:tc>
          <w:tcPr>
            <w:tcW w:w="2600" w:type="dxa"/>
          </w:tcPr>
          <w:p w14:paraId="1AD28D9E" w14:textId="77777777" w:rsidR="00B50050" w:rsidRDefault="00B50050" w:rsidP="0088127C">
            <w:pPr>
              <w:pStyle w:val="OtherTableBody"/>
            </w:pPr>
          </w:p>
        </w:tc>
        <w:tc>
          <w:tcPr>
            <w:tcW w:w="1400" w:type="dxa"/>
          </w:tcPr>
          <w:p w14:paraId="1A8FB154" w14:textId="77777777" w:rsidR="00B50050" w:rsidRDefault="00B50050" w:rsidP="0088127C">
            <w:pPr>
              <w:pStyle w:val="OtherTableBody"/>
            </w:pPr>
            <w:r>
              <w:t>M</w:t>
            </w:r>
          </w:p>
        </w:tc>
        <w:tc>
          <w:tcPr>
            <w:tcW w:w="4200" w:type="dxa"/>
          </w:tcPr>
          <w:p w14:paraId="1592AF92" w14:textId="77777777" w:rsidR="00B50050" w:rsidRDefault="00B50050" w:rsidP="0088127C">
            <w:pPr>
              <w:pStyle w:val="OtherTableBody"/>
            </w:pPr>
            <w:r>
              <w:t>Migrates to different CPU</w:t>
            </w:r>
          </w:p>
        </w:tc>
      </w:tr>
      <w:tr w:rsidR="00B50050" w14:paraId="34A48105" w14:textId="77777777" w:rsidTr="00195548">
        <w:tc>
          <w:tcPr>
            <w:tcW w:w="600" w:type="dxa"/>
          </w:tcPr>
          <w:p w14:paraId="67204C70" w14:textId="77777777" w:rsidR="00B50050" w:rsidRDefault="00B50050" w:rsidP="0088127C">
            <w:pPr>
              <w:pStyle w:val="OtherTableBody"/>
            </w:pPr>
          </w:p>
        </w:tc>
        <w:tc>
          <w:tcPr>
            <w:tcW w:w="600" w:type="dxa"/>
          </w:tcPr>
          <w:p w14:paraId="5D216111" w14:textId="77777777" w:rsidR="00B50050" w:rsidRDefault="00B50050" w:rsidP="0088127C">
            <w:pPr>
              <w:pStyle w:val="OtherTableBody"/>
            </w:pPr>
            <w:r>
              <w:t>0409</w:t>
            </w:r>
          </w:p>
        </w:tc>
        <w:tc>
          <w:tcPr>
            <w:tcW w:w="2600" w:type="dxa"/>
          </w:tcPr>
          <w:p w14:paraId="6495B718" w14:textId="77777777" w:rsidR="00B50050" w:rsidRDefault="00B50050" w:rsidP="0088127C">
            <w:pPr>
              <w:pStyle w:val="OtherTableBody"/>
            </w:pPr>
          </w:p>
        </w:tc>
        <w:tc>
          <w:tcPr>
            <w:tcW w:w="1400" w:type="dxa"/>
          </w:tcPr>
          <w:p w14:paraId="5E9DFF77" w14:textId="77777777" w:rsidR="00B50050" w:rsidRDefault="00B50050" w:rsidP="0088127C">
            <w:pPr>
              <w:pStyle w:val="OtherTableBody"/>
            </w:pPr>
            <w:r>
              <w:t>SD</w:t>
            </w:r>
          </w:p>
        </w:tc>
        <w:tc>
          <w:tcPr>
            <w:tcW w:w="4200" w:type="dxa"/>
          </w:tcPr>
          <w:p w14:paraId="6E5E59B6" w14:textId="77777777" w:rsidR="00B50050" w:rsidRDefault="00B50050" w:rsidP="0088127C">
            <w:pPr>
              <w:pStyle w:val="OtherTableBody"/>
            </w:pPr>
            <w:r>
              <w:t>Shut down</w:t>
            </w:r>
          </w:p>
        </w:tc>
      </w:tr>
      <w:tr w:rsidR="00B50050" w14:paraId="4485C6EF" w14:textId="77777777" w:rsidTr="00195548">
        <w:tc>
          <w:tcPr>
            <w:tcW w:w="600" w:type="dxa"/>
          </w:tcPr>
          <w:p w14:paraId="25F677DB" w14:textId="77777777" w:rsidR="00B50050" w:rsidRDefault="00B50050" w:rsidP="0088127C">
            <w:pPr>
              <w:pStyle w:val="OtherTableBody"/>
            </w:pPr>
          </w:p>
        </w:tc>
        <w:tc>
          <w:tcPr>
            <w:tcW w:w="600" w:type="dxa"/>
          </w:tcPr>
          <w:p w14:paraId="7B60DAA1" w14:textId="77777777" w:rsidR="00B50050" w:rsidRDefault="00B50050" w:rsidP="0088127C">
            <w:pPr>
              <w:pStyle w:val="OtherTableBody"/>
            </w:pPr>
            <w:r>
              <w:t>0409</w:t>
            </w:r>
          </w:p>
        </w:tc>
        <w:tc>
          <w:tcPr>
            <w:tcW w:w="2600" w:type="dxa"/>
          </w:tcPr>
          <w:p w14:paraId="4DB05D08" w14:textId="77777777" w:rsidR="00B50050" w:rsidRDefault="00B50050" w:rsidP="0088127C">
            <w:pPr>
              <w:pStyle w:val="OtherTableBody"/>
            </w:pPr>
          </w:p>
        </w:tc>
        <w:tc>
          <w:tcPr>
            <w:tcW w:w="1400" w:type="dxa"/>
          </w:tcPr>
          <w:p w14:paraId="01EDD034" w14:textId="77777777" w:rsidR="00B50050" w:rsidRDefault="00B50050" w:rsidP="0088127C">
            <w:pPr>
              <w:pStyle w:val="OtherTableBody"/>
            </w:pPr>
            <w:r>
              <w:t>SU</w:t>
            </w:r>
          </w:p>
        </w:tc>
        <w:tc>
          <w:tcPr>
            <w:tcW w:w="4200" w:type="dxa"/>
          </w:tcPr>
          <w:p w14:paraId="1B591BA2" w14:textId="77777777" w:rsidR="00B50050" w:rsidRDefault="00B50050" w:rsidP="0088127C">
            <w:pPr>
              <w:pStyle w:val="OtherTableBody"/>
            </w:pPr>
            <w:r>
              <w:t>Start up</w:t>
            </w:r>
          </w:p>
        </w:tc>
      </w:tr>
      <w:tr w:rsidR="00B50050" w14:paraId="776C92AC" w14:textId="77777777" w:rsidTr="00195548">
        <w:tc>
          <w:tcPr>
            <w:tcW w:w="600" w:type="dxa"/>
          </w:tcPr>
          <w:p w14:paraId="5B2D8854" w14:textId="77777777" w:rsidR="00B50050" w:rsidRDefault="00B50050" w:rsidP="0088127C">
            <w:pPr>
              <w:pStyle w:val="OtherTableBody"/>
            </w:pPr>
            <w:r>
              <w:t>User</w:t>
            </w:r>
          </w:p>
        </w:tc>
        <w:tc>
          <w:tcPr>
            <w:tcW w:w="600" w:type="dxa"/>
          </w:tcPr>
          <w:p w14:paraId="7CD3DF9F" w14:textId="77777777" w:rsidR="00B50050" w:rsidRDefault="00B50050" w:rsidP="0088127C">
            <w:pPr>
              <w:pStyle w:val="OtherTableBody"/>
            </w:pPr>
          </w:p>
        </w:tc>
        <w:tc>
          <w:tcPr>
            <w:tcW w:w="2600" w:type="dxa"/>
          </w:tcPr>
          <w:p w14:paraId="6736C02F" w14:textId="77777777" w:rsidR="00B50050" w:rsidRDefault="00B50050" w:rsidP="0088127C">
            <w:pPr>
              <w:pStyle w:val="OtherTableBody"/>
            </w:pPr>
            <w:r>
              <w:t>Supplemental Service Information Values</w:t>
            </w:r>
          </w:p>
        </w:tc>
        <w:tc>
          <w:tcPr>
            <w:tcW w:w="1400" w:type="dxa"/>
          </w:tcPr>
          <w:p w14:paraId="3A77BACB" w14:textId="77777777" w:rsidR="00B50050" w:rsidRDefault="00B50050" w:rsidP="0088127C">
            <w:pPr>
              <w:pStyle w:val="OtherTableBody"/>
            </w:pPr>
          </w:p>
        </w:tc>
        <w:tc>
          <w:tcPr>
            <w:tcW w:w="4200" w:type="dxa"/>
          </w:tcPr>
          <w:p w14:paraId="1E45D0EB" w14:textId="77777777" w:rsidR="00B50050" w:rsidRDefault="00B50050" w:rsidP="0088127C">
            <w:pPr>
              <w:pStyle w:val="OtherTableBody"/>
            </w:pPr>
          </w:p>
        </w:tc>
      </w:tr>
      <w:tr w:rsidR="00B50050" w14:paraId="1BC1E86D" w14:textId="77777777" w:rsidTr="00195548">
        <w:tc>
          <w:tcPr>
            <w:tcW w:w="600" w:type="dxa"/>
          </w:tcPr>
          <w:p w14:paraId="1B43BF61" w14:textId="77777777" w:rsidR="00B50050" w:rsidRDefault="00B50050" w:rsidP="0088127C">
            <w:pPr>
              <w:pStyle w:val="OtherTableBody"/>
            </w:pPr>
          </w:p>
        </w:tc>
        <w:tc>
          <w:tcPr>
            <w:tcW w:w="600" w:type="dxa"/>
          </w:tcPr>
          <w:p w14:paraId="1111BF7D" w14:textId="77777777" w:rsidR="00B50050" w:rsidRDefault="00B50050" w:rsidP="0088127C">
            <w:pPr>
              <w:pStyle w:val="OtherTableBody"/>
            </w:pPr>
            <w:r>
              <w:t>0411</w:t>
            </w:r>
          </w:p>
        </w:tc>
        <w:tc>
          <w:tcPr>
            <w:tcW w:w="2600" w:type="dxa"/>
          </w:tcPr>
          <w:p w14:paraId="70EBCA51" w14:textId="77777777" w:rsidR="00B50050" w:rsidRDefault="00B50050" w:rsidP="0088127C">
            <w:pPr>
              <w:pStyle w:val="OtherTableBody"/>
            </w:pPr>
          </w:p>
        </w:tc>
        <w:tc>
          <w:tcPr>
            <w:tcW w:w="1400" w:type="dxa"/>
          </w:tcPr>
          <w:p w14:paraId="20BD7033" w14:textId="77777777" w:rsidR="00B50050" w:rsidRDefault="00B50050" w:rsidP="0088127C">
            <w:pPr>
              <w:pStyle w:val="OtherTableBody"/>
            </w:pPr>
            <w:r>
              <w:t>CG</w:t>
            </w:r>
          </w:p>
        </w:tc>
        <w:tc>
          <w:tcPr>
            <w:tcW w:w="4200" w:type="dxa"/>
          </w:tcPr>
          <w:p w14:paraId="1E86283A" w14:textId="77777777" w:rsidR="00B50050" w:rsidRDefault="00B50050" w:rsidP="0088127C">
            <w:pPr>
              <w:pStyle w:val="OtherTableBody"/>
            </w:pPr>
          </w:p>
        </w:tc>
      </w:tr>
      <w:tr w:rsidR="00B50050" w14:paraId="7BD439D3" w14:textId="77777777" w:rsidTr="00195548">
        <w:tc>
          <w:tcPr>
            <w:tcW w:w="600" w:type="dxa"/>
          </w:tcPr>
          <w:p w14:paraId="78FE6FA4" w14:textId="77777777" w:rsidR="00B50050" w:rsidRDefault="00B50050" w:rsidP="0088127C">
            <w:pPr>
              <w:pStyle w:val="OtherTableBody"/>
            </w:pPr>
          </w:p>
        </w:tc>
        <w:tc>
          <w:tcPr>
            <w:tcW w:w="600" w:type="dxa"/>
          </w:tcPr>
          <w:p w14:paraId="540DE2CF" w14:textId="77777777" w:rsidR="00B50050" w:rsidRDefault="00B50050" w:rsidP="0088127C">
            <w:pPr>
              <w:pStyle w:val="OtherTableBody"/>
            </w:pPr>
            <w:r>
              <w:t>0411</w:t>
            </w:r>
          </w:p>
        </w:tc>
        <w:tc>
          <w:tcPr>
            <w:tcW w:w="2600" w:type="dxa"/>
          </w:tcPr>
          <w:p w14:paraId="33C2FF55" w14:textId="77777777" w:rsidR="00B50050" w:rsidRDefault="00B50050" w:rsidP="0088127C">
            <w:pPr>
              <w:pStyle w:val="OtherTableBody"/>
            </w:pPr>
          </w:p>
        </w:tc>
        <w:tc>
          <w:tcPr>
            <w:tcW w:w="1400" w:type="dxa"/>
          </w:tcPr>
          <w:p w14:paraId="5ACA3B71" w14:textId="77777777" w:rsidR="00B50050" w:rsidRDefault="00B50050" w:rsidP="0088127C">
            <w:pPr>
              <w:pStyle w:val="OtherTableBody"/>
            </w:pPr>
            <w:r>
              <w:t>NDBS</w:t>
            </w:r>
          </w:p>
        </w:tc>
        <w:tc>
          <w:tcPr>
            <w:tcW w:w="4200" w:type="dxa"/>
          </w:tcPr>
          <w:p w14:paraId="1B57368B" w14:textId="77777777" w:rsidR="00B50050" w:rsidRDefault="00B50050" w:rsidP="0088127C">
            <w:pPr>
              <w:pStyle w:val="OtherTableBody"/>
            </w:pPr>
          </w:p>
        </w:tc>
      </w:tr>
      <w:tr w:rsidR="00B50050" w14:paraId="37DDCDDD" w14:textId="77777777" w:rsidTr="00195548">
        <w:tc>
          <w:tcPr>
            <w:tcW w:w="600" w:type="dxa"/>
          </w:tcPr>
          <w:p w14:paraId="17BB50DC" w14:textId="77777777" w:rsidR="00B50050" w:rsidRDefault="00B50050" w:rsidP="0088127C">
            <w:pPr>
              <w:pStyle w:val="OtherTableBody"/>
            </w:pPr>
            <w:r>
              <w:t>User</w:t>
            </w:r>
          </w:p>
        </w:tc>
        <w:tc>
          <w:tcPr>
            <w:tcW w:w="600" w:type="dxa"/>
          </w:tcPr>
          <w:p w14:paraId="0819CF7B" w14:textId="77777777" w:rsidR="00B50050" w:rsidRDefault="00B50050" w:rsidP="0088127C">
            <w:pPr>
              <w:pStyle w:val="OtherTableBody"/>
            </w:pPr>
          </w:p>
        </w:tc>
        <w:tc>
          <w:tcPr>
            <w:tcW w:w="2600" w:type="dxa"/>
          </w:tcPr>
          <w:p w14:paraId="61396711" w14:textId="77777777" w:rsidR="00B50050" w:rsidRDefault="00B50050" w:rsidP="0088127C">
            <w:pPr>
              <w:pStyle w:val="OtherTableBody"/>
            </w:pPr>
            <w:r>
              <w:t>Category Identifier</w:t>
            </w:r>
          </w:p>
        </w:tc>
        <w:tc>
          <w:tcPr>
            <w:tcW w:w="1400" w:type="dxa"/>
          </w:tcPr>
          <w:p w14:paraId="7233D8A8" w14:textId="77777777" w:rsidR="00B50050" w:rsidRDefault="00B50050" w:rsidP="0088127C">
            <w:pPr>
              <w:pStyle w:val="OtherTableBody"/>
            </w:pPr>
          </w:p>
        </w:tc>
        <w:tc>
          <w:tcPr>
            <w:tcW w:w="4200" w:type="dxa"/>
          </w:tcPr>
          <w:p w14:paraId="4A0B8AEF" w14:textId="77777777" w:rsidR="00B50050" w:rsidRDefault="00B50050" w:rsidP="0088127C">
            <w:pPr>
              <w:pStyle w:val="OtherTableBody"/>
            </w:pPr>
          </w:p>
        </w:tc>
      </w:tr>
      <w:tr w:rsidR="00B50050" w14:paraId="54642751" w14:textId="77777777" w:rsidTr="00195548">
        <w:tc>
          <w:tcPr>
            <w:tcW w:w="600" w:type="dxa"/>
          </w:tcPr>
          <w:p w14:paraId="532F655C" w14:textId="77777777" w:rsidR="00B50050" w:rsidRDefault="00B50050" w:rsidP="0088127C">
            <w:pPr>
              <w:pStyle w:val="OtherTableBody"/>
            </w:pPr>
          </w:p>
        </w:tc>
        <w:tc>
          <w:tcPr>
            <w:tcW w:w="600" w:type="dxa"/>
          </w:tcPr>
          <w:p w14:paraId="5C505E99" w14:textId="77777777" w:rsidR="00B50050" w:rsidRDefault="00B50050" w:rsidP="0088127C">
            <w:pPr>
              <w:pStyle w:val="OtherTableBody"/>
            </w:pPr>
            <w:r>
              <w:t>0412</w:t>
            </w:r>
          </w:p>
        </w:tc>
        <w:tc>
          <w:tcPr>
            <w:tcW w:w="2600" w:type="dxa"/>
          </w:tcPr>
          <w:p w14:paraId="124A0E2B" w14:textId="77777777" w:rsidR="00B50050" w:rsidRDefault="00B50050" w:rsidP="0088127C">
            <w:pPr>
              <w:pStyle w:val="OtherTableBody"/>
            </w:pPr>
          </w:p>
        </w:tc>
        <w:tc>
          <w:tcPr>
            <w:tcW w:w="1400" w:type="dxa"/>
          </w:tcPr>
          <w:p w14:paraId="3E0E4164" w14:textId="77777777" w:rsidR="00B50050" w:rsidRDefault="00B50050" w:rsidP="0088127C">
            <w:pPr>
              <w:pStyle w:val="OtherTableBody"/>
            </w:pPr>
            <w:r>
              <w:t>...</w:t>
            </w:r>
          </w:p>
        </w:tc>
        <w:tc>
          <w:tcPr>
            <w:tcW w:w="4200" w:type="dxa"/>
          </w:tcPr>
          <w:p w14:paraId="43EF74E4" w14:textId="77777777" w:rsidR="00B50050" w:rsidRDefault="00B50050" w:rsidP="0088127C">
            <w:pPr>
              <w:pStyle w:val="OtherTableBody"/>
            </w:pPr>
            <w:r>
              <w:t>No suggested values defined</w:t>
            </w:r>
          </w:p>
        </w:tc>
      </w:tr>
      <w:tr w:rsidR="00B50050" w14:paraId="649441F2" w14:textId="77777777" w:rsidTr="00195548">
        <w:tc>
          <w:tcPr>
            <w:tcW w:w="600" w:type="dxa"/>
          </w:tcPr>
          <w:p w14:paraId="21453C1F" w14:textId="77777777" w:rsidR="00B50050" w:rsidRDefault="00B50050" w:rsidP="0088127C">
            <w:pPr>
              <w:pStyle w:val="OtherTableBody"/>
            </w:pPr>
            <w:r>
              <w:t>User</w:t>
            </w:r>
          </w:p>
        </w:tc>
        <w:tc>
          <w:tcPr>
            <w:tcW w:w="600" w:type="dxa"/>
          </w:tcPr>
          <w:p w14:paraId="7820481A" w14:textId="77777777" w:rsidR="00B50050" w:rsidRDefault="00B50050" w:rsidP="0088127C">
            <w:pPr>
              <w:pStyle w:val="OtherTableBody"/>
            </w:pPr>
          </w:p>
        </w:tc>
        <w:tc>
          <w:tcPr>
            <w:tcW w:w="2600" w:type="dxa"/>
          </w:tcPr>
          <w:p w14:paraId="097AFB4B" w14:textId="77777777" w:rsidR="00B50050" w:rsidRDefault="00B50050" w:rsidP="0088127C">
            <w:pPr>
              <w:pStyle w:val="OtherTableBody"/>
            </w:pPr>
            <w:r>
              <w:t>Consent Identifier</w:t>
            </w:r>
          </w:p>
        </w:tc>
        <w:tc>
          <w:tcPr>
            <w:tcW w:w="1400" w:type="dxa"/>
          </w:tcPr>
          <w:p w14:paraId="4E072AD0" w14:textId="77777777" w:rsidR="00B50050" w:rsidRDefault="00B50050" w:rsidP="0088127C">
            <w:pPr>
              <w:pStyle w:val="OtherTableBody"/>
            </w:pPr>
          </w:p>
        </w:tc>
        <w:tc>
          <w:tcPr>
            <w:tcW w:w="4200" w:type="dxa"/>
          </w:tcPr>
          <w:p w14:paraId="04023ABE" w14:textId="77777777" w:rsidR="00B50050" w:rsidRDefault="00B50050" w:rsidP="0088127C">
            <w:pPr>
              <w:pStyle w:val="OtherTableBody"/>
            </w:pPr>
          </w:p>
        </w:tc>
      </w:tr>
      <w:tr w:rsidR="00B50050" w14:paraId="074FA9DB" w14:textId="77777777" w:rsidTr="00195548">
        <w:tc>
          <w:tcPr>
            <w:tcW w:w="600" w:type="dxa"/>
          </w:tcPr>
          <w:p w14:paraId="26B2C03A" w14:textId="77777777" w:rsidR="00B50050" w:rsidRDefault="00B50050" w:rsidP="0088127C">
            <w:pPr>
              <w:pStyle w:val="OtherTableBody"/>
            </w:pPr>
          </w:p>
        </w:tc>
        <w:tc>
          <w:tcPr>
            <w:tcW w:w="600" w:type="dxa"/>
          </w:tcPr>
          <w:p w14:paraId="32852658" w14:textId="77777777" w:rsidR="00B50050" w:rsidRDefault="00B50050" w:rsidP="0088127C">
            <w:pPr>
              <w:pStyle w:val="OtherTableBody"/>
            </w:pPr>
            <w:r>
              <w:t>0413</w:t>
            </w:r>
          </w:p>
        </w:tc>
        <w:tc>
          <w:tcPr>
            <w:tcW w:w="2600" w:type="dxa"/>
          </w:tcPr>
          <w:p w14:paraId="391CDD6E" w14:textId="77777777" w:rsidR="00B50050" w:rsidRDefault="00B50050" w:rsidP="0088127C">
            <w:pPr>
              <w:pStyle w:val="OtherTableBody"/>
            </w:pPr>
          </w:p>
        </w:tc>
        <w:tc>
          <w:tcPr>
            <w:tcW w:w="1400" w:type="dxa"/>
          </w:tcPr>
          <w:p w14:paraId="2367882C" w14:textId="77777777" w:rsidR="00B50050" w:rsidRDefault="00B50050" w:rsidP="0088127C">
            <w:pPr>
              <w:pStyle w:val="OtherTableBody"/>
            </w:pPr>
            <w:r>
              <w:t>...</w:t>
            </w:r>
          </w:p>
        </w:tc>
        <w:tc>
          <w:tcPr>
            <w:tcW w:w="4200" w:type="dxa"/>
          </w:tcPr>
          <w:p w14:paraId="55DFD733" w14:textId="77777777" w:rsidR="00B50050" w:rsidRDefault="00B50050" w:rsidP="0088127C">
            <w:pPr>
              <w:pStyle w:val="OtherTableBody"/>
            </w:pPr>
            <w:r>
              <w:t>No suggested values defined</w:t>
            </w:r>
          </w:p>
        </w:tc>
      </w:tr>
      <w:tr w:rsidR="00B50050" w14:paraId="6AE0848E" w14:textId="77777777" w:rsidTr="00195548">
        <w:tc>
          <w:tcPr>
            <w:tcW w:w="600" w:type="dxa"/>
          </w:tcPr>
          <w:p w14:paraId="1633E05F" w14:textId="77777777" w:rsidR="00B50050" w:rsidRDefault="00B50050" w:rsidP="0088127C">
            <w:pPr>
              <w:pStyle w:val="OtherTableBody"/>
            </w:pPr>
            <w:r>
              <w:t>User</w:t>
            </w:r>
          </w:p>
        </w:tc>
        <w:tc>
          <w:tcPr>
            <w:tcW w:w="600" w:type="dxa"/>
          </w:tcPr>
          <w:p w14:paraId="5F335D9F" w14:textId="77777777" w:rsidR="00B50050" w:rsidRDefault="00B50050" w:rsidP="0088127C">
            <w:pPr>
              <w:pStyle w:val="OtherTableBody"/>
            </w:pPr>
          </w:p>
        </w:tc>
        <w:tc>
          <w:tcPr>
            <w:tcW w:w="2600" w:type="dxa"/>
          </w:tcPr>
          <w:p w14:paraId="509B970B" w14:textId="77777777" w:rsidR="00B50050" w:rsidRDefault="00B50050" w:rsidP="0088127C">
            <w:pPr>
              <w:pStyle w:val="OtherTableBody"/>
            </w:pPr>
            <w:r>
              <w:t>Units of Time</w:t>
            </w:r>
          </w:p>
        </w:tc>
        <w:tc>
          <w:tcPr>
            <w:tcW w:w="1400" w:type="dxa"/>
          </w:tcPr>
          <w:p w14:paraId="7BFE6B9E" w14:textId="77777777" w:rsidR="00B50050" w:rsidRDefault="00B50050" w:rsidP="0088127C">
            <w:pPr>
              <w:pStyle w:val="OtherTableBody"/>
            </w:pPr>
          </w:p>
        </w:tc>
        <w:tc>
          <w:tcPr>
            <w:tcW w:w="4200" w:type="dxa"/>
          </w:tcPr>
          <w:p w14:paraId="6A737871" w14:textId="77777777" w:rsidR="00B50050" w:rsidRDefault="00B50050" w:rsidP="0088127C">
            <w:pPr>
              <w:pStyle w:val="OtherTableBody"/>
            </w:pPr>
          </w:p>
        </w:tc>
      </w:tr>
      <w:tr w:rsidR="00B50050" w14:paraId="58C0B6C5" w14:textId="77777777" w:rsidTr="00195548">
        <w:tc>
          <w:tcPr>
            <w:tcW w:w="600" w:type="dxa"/>
          </w:tcPr>
          <w:p w14:paraId="424A1EF1" w14:textId="77777777" w:rsidR="00B50050" w:rsidRDefault="00B50050" w:rsidP="0088127C">
            <w:pPr>
              <w:pStyle w:val="OtherTableBody"/>
            </w:pPr>
          </w:p>
        </w:tc>
        <w:tc>
          <w:tcPr>
            <w:tcW w:w="600" w:type="dxa"/>
          </w:tcPr>
          <w:p w14:paraId="3091D7FF" w14:textId="77777777" w:rsidR="00B50050" w:rsidRDefault="00B50050" w:rsidP="0088127C">
            <w:pPr>
              <w:pStyle w:val="OtherTableBody"/>
            </w:pPr>
            <w:r>
              <w:t>0414</w:t>
            </w:r>
          </w:p>
        </w:tc>
        <w:tc>
          <w:tcPr>
            <w:tcW w:w="2600" w:type="dxa"/>
          </w:tcPr>
          <w:p w14:paraId="6618204F" w14:textId="77777777" w:rsidR="00B50050" w:rsidRDefault="00B50050" w:rsidP="0088127C">
            <w:pPr>
              <w:pStyle w:val="OtherTableBody"/>
            </w:pPr>
          </w:p>
        </w:tc>
        <w:tc>
          <w:tcPr>
            <w:tcW w:w="1400" w:type="dxa"/>
          </w:tcPr>
          <w:p w14:paraId="469C6C43" w14:textId="77777777" w:rsidR="00B50050" w:rsidRDefault="00B50050" w:rsidP="0088127C">
            <w:pPr>
              <w:pStyle w:val="OtherTableBody"/>
            </w:pPr>
            <w:r>
              <w:t>...</w:t>
            </w:r>
          </w:p>
        </w:tc>
        <w:tc>
          <w:tcPr>
            <w:tcW w:w="4200" w:type="dxa"/>
          </w:tcPr>
          <w:p w14:paraId="79F21FF3" w14:textId="77777777" w:rsidR="00B50050" w:rsidRDefault="00B50050" w:rsidP="0088127C">
            <w:pPr>
              <w:pStyle w:val="OtherTableBody"/>
            </w:pPr>
            <w:r>
              <w:t>No suggested values defined</w:t>
            </w:r>
          </w:p>
        </w:tc>
      </w:tr>
      <w:tr w:rsidR="00B50050" w14:paraId="758ADFB8" w14:textId="77777777" w:rsidTr="00195548">
        <w:tc>
          <w:tcPr>
            <w:tcW w:w="600" w:type="dxa"/>
          </w:tcPr>
          <w:p w14:paraId="74308964" w14:textId="77777777" w:rsidR="00B50050" w:rsidRDefault="00B50050" w:rsidP="0088127C">
            <w:pPr>
              <w:pStyle w:val="OtherTableBody"/>
            </w:pPr>
            <w:r>
              <w:t>HL7</w:t>
            </w:r>
          </w:p>
        </w:tc>
        <w:tc>
          <w:tcPr>
            <w:tcW w:w="600" w:type="dxa"/>
          </w:tcPr>
          <w:p w14:paraId="0513BBC4" w14:textId="77777777" w:rsidR="00B50050" w:rsidRDefault="00B50050" w:rsidP="0088127C">
            <w:pPr>
              <w:pStyle w:val="OtherTableBody"/>
            </w:pPr>
          </w:p>
        </w:tc>
        <w:tc>
          <w:tcPr>
            <w:tcW w:w="2600" w:type="dxa"/>
          </w:tcPr>
          <w:p w14:paraId="6116FA2F" w14:textId="77777777" w:rsidR="00B50050" w:rsidRDefault="00B50050" w:rsidP="0088127C">
            <w:pPr>
              <w:pStyle w:val="OtherTableBody"/>
            </w:pPr>
            <w:r>
              <w:t>Transfer Type</w:t>
            </w:r>
          </w:p>
        </w:tc>
        <w:tc>
          <w:tcPr>
            <w:tcW w:w="1400" w:type="dxa"/>
          </w:tcPr>
          <w:p w14:paraId="4988CED1" w14:textId="77777777" w:rsidR="00B50050" w:rsidRDefault="00B50050" w:rsidP="0088127C">
            <w:pPr>
              <w:pStyle w:val="OtherTableBody"/>
            </w:pPr>
          </w:p>
        </w:tc>
        <w:tc>
          <w:tcPr>
            <w:tcW w:w="4200" w:type="dxa"/>
          </w:tcPr>
          <w:p w14:paraId="2072F76D" w14:textId="77777777" w:rsidR="00B50050" w:rsidRDefault="00B50050" w:rsidP="0088127C">
            <w:pPr>
              <w:pStyle w:val="OtherTableBody"/>
            </w:pPr>
          </w:p>
        </w:tc>
      </w:tr>
      <w:tr w:rsidR="00B50050" w14:paraId="5A64BEAB" w14:textId="77777777" w:rsidTr="00195548">
        <w:tc>
          <w:tcPr>
            <w:tcW w:w="600" w:type="dxa"/>
          </w:tcPr>
          <w:p w14:paraId="6BB58EDA" w14:textId="77777777" w:rsidR="00B50050" w:rsidRDefault="00B50050" w:rsidP="0088127C">
            <w:pPr>
              <w:pStyle w:val="OtherTableBody"/>
            </w:pPr>
          </w:p>
        </w:tc>
        <w:tc>
          <w:tcPr>
            <w:tcW w:w="600" w:type="dxa"/>
          </w:tcPr>
          <w:p w14:paraId="2F362886" w14:textId="77777777" w:rsidR="00B50050" w:rsidRDefault="00B50050" w:rsidP="0088127C">
            <w:pPr>
              <w:pStyle w:val="OtherTableBody"/>
            </w:pPr>
            <w:r>
              <w:t>0415</w:t>
            </w:r>
          </w:p>
        </w:tc>
        <w:tc>
          <w:tcPr>
            <w:tcW w:w="2600" w:type="dxa"/>
          </w:tcPr>
          <w:p w14:paraId="4BBD62BD" w14:textId="77777777" w:rsidR="00B50050" w:rsidRDefault="00B50050" w:rsidP="0088127C">
            <w:pPr>
              <w:pStyle w:val="OtherTableBody"/>
            </w:pPr>
          </w:p>
        </w:tc>
        <w:tc>
          <w:tcPr>
            <w:tcW w:w="1400" w:type="dxa"/>
          </w:tcPr>
          <w:p w14:paraId="3B81C022" w14:textId="77777777" w:rsidR="00B50050" w:rsidRDefault="00B50050" w:rsidP="0088127C">
            <w:pPr>
              <w:pStyle w:val="OtherTableBody"/>
            </w:pPr>
            <w:r>
              <w:t>E</w:t>
            </w:r>
          </w:p>
        </w:tc>
        <w:tc>
          <w:tcPr>
            <w:tcW w:w="4200" w:type="dxa"/>
          </w:tcPr>
          <w:p w14:paraId="7BB49929" w14:textId="77777777" w:rsidR="00B50050" w:rsidRDefault="00B50050" w:rsidP="0088127C">
            <w:pPr>
              <w:pStyle w:val="OtherTableBody"/>
            </w:pPr>
            <w:r>
              <w:t>DRG Exempt</w:t>
            </w:r>
          </w:p>
        </w:tc>
      </w:tr>
      <w:tr w:rsidR="00B50050" w14:paraId="45CC4E1C" w14:textId="77777777" w:rsidTr="00195548">
        <w:tc>
          <w:tcPr>
            <w:tcW w:w="600" w:type="dxa"/>
          </w:tcPr>
          <w:p w14:paraId="65F37ADD" w14:textId="77777777" w:rsidR="00B50050" w:rsidRDefault="00B50050" w:rsidP="0088127C">
            <w:pPr>
              <w:pStyle w:val="OtherTableBody"/>
            </w:pPr>
          </w:p>
        </w:tc>
        <w:tc>
          <w:tcPr>
            <w:tcW w:w="600" w:type="dxa"/>
          </w:tcPr>
          <w:p w14:paraId="48BD5AD5" w14:textId="77777777" w:rsidR="00B50050" w:rsidRDefault="00B50050" w:rsidP="0088127C">
            <w:pPr>
              <w:pStyle w:val="OtherTableBody"/>
            </w:pPr>
            <w:r>
              <w:t>0415</w:t>
            </w:r>
          </w:p>
        </w:tc>
        <w:tc>
          <w:tcPr>
            <w:tcW w:w="2600" w:type="dxa"/>
          </w:tcPr>
          <w:p w14:paraId="23528276" w14:textId="77777777" w:rsidR="00B50050" w:rsidRDefault="00B50050" w:rsidP="0088127C">
            <w:pPr>
              <w:pStyle w:val="OtherTableBody"/>
            </w:pPr>
          </w:p>
        </w:tc>
        <w:tc>
          <w:tcPr>
            <w:tcW w:w="1400" w:type="dxa"/>
          </w:tcPr>
          <w:p w14:paraId="2F639D9E" w14:textId="77777777" w:rsidR="00B50050" w:rsidRDefault="00B50050" w:rsidP="0088127C">
            <w:pPr>
              <w:pStyle w:val="OtherTableBody"/>
            </w:pPr>
            <w:r>
              <w:t>N</w:t>
            </w:r>
          </w:p>
        </w:tc>
        <w:tc>
          <w:tcPr>
            <w:tcW w:w="4200" w:type="dxa"/>
          </w:tcPr>
          <w:p w14:paraId="1BA28B72" w14:textId="77777777" w:rsidR="00B50050" w:rsidRDefault="00B50050" w:rsidP="0088127C">
            <w:pPr>
              <w:pStyle w:val="OtherTableBody"/>
            </w:pPr>
            <w:r>
              <w:t>DRG Non Exempt</w:t>
            </w:r>
          </w:p>
        </w:tc>
      </w:tr>
      <w:tr w:rsidR="00B50050" w14:paraId="685D9A54" w14:textId="77777777" w:rsidTr="00195548">
        <w:tc>
          <w:tcPr>
            <w:tcW w:w="600" w:type="dxa"/>
          </w:tcPr>
          <w:p w14:paraId="49DD5CC4" w14:textId="77777777" w:rsidR="00B50050" w:rsidRDefault="00B50050" w:rsidP="0088127C">
            <w:pPr>
              <w:pStyle w:val="OtherTableBody"/>
            </w:pPr>
            <w:r>
              <w:t>User</w:t>
            </w:r>
          </w:p>
        </w:tc>
        <w:tc>
          <w:tcPr>
            <w:tcW w:w="600" w:type="dxa"/>
          </w:tcPr>
          <w:p w14:paraId="4C3CA7D0" w14:textId="77777777" w:rsidR="00B50050" w:rsidRDefault="00B50050" w:rsidP="0088127C">
            <w:pPr>
              <w:pStyle w:val="OtherTableBody"/>
            </w:pPr>
          </w:p>
        </w:tc>
        <w:tc>
          <w:tcPr>
            <w:tcW w:w="2600" w:type="dxa"/>
          </w:tcPr>
          <w:p w14:paraId="4DFEC3E2" w14:textId="77777777" w:rsidR="00B50050" w:rsidRDefault="00B50050" w:rsidP="0088127C">
            <w:pPr>
              <w:pStyle w:val="OtherTableBody"/>
            </w:pPr>
            <w:r>
              <w:t>Procedure DRG Type</w:t>
            </w:r>
          </w:p>
        </w:tc>
        <w:tc>
          <w:tcPr>
            <w:tcW w:w="1400" w:type="dxa"/>
          </w:tcPr>
          <w:p w14:paraId="41AD8F77" w14:textId="77777777" w:rsidR="00B50050" w:rsidRDefault="00B50050" w:rsidP="0088127C">
            <w:pPr>
              <w:pStyle w:val="OtherTableBody"/>
            </w:pPr>
          </w:p>
        </w:tc>
        <w:tc>
          <w:tcPr>
            <w:tcW w:w="4200" w:type="dxa"/>
          </w:tcPr>
          <w:p w14:paraId="3A65A451" w14:textId="77777777" w:rsidR="00B50050" w:rsidRDefault="00B50050" w:rsidP="0088127C">
            <w:pPr>
              <w:pStyle w:val="OtherTableBody"/>
            </w:pPr>
          </w:p>
        </w:tc>
      </w:tr>
      <w:tr w:rsidR="00B50050" w14:paraId="38204A94" w14:textId="77777777" w:rsidTr="00195548">
        <w:tc>
          <w:tcPr>
            <w:tcW w:w="600" w:type="dxa"/>
          </w:tcPr>
          <w:p w14:paraId="69F67FB9" w14:textId="77777777" w:rsidR="00B50050" w:rsidRDefault="00B50050" w:rsidP="0088127C">
            <w:pPr>
              <w:pStyle w:val="OtherTableBody"/>
            </w:pPr>
          </w:p>
        </w:tc>
        <w:tc>
          <w:tcPr>
            <w:tcW w:w="600" w:type="dxa"/>
          </w:tcPr>
          <w:p w14:paraId="308EDC09" w14:textId="77777777" w:rsidR="00B50050" w:rsidRDefault="00B50050" w:rsidP="0088127C">
            <w:pPr>
              <w:pStyle w:val="OtherTableBody"/>
            </w:pPr>
            <w:r>
              <w:t>0416</w:t>
            </w:r>
          </w:p>
        </w:tc>
        <w:tc>
          <w:tcPr>
            <w:tcW w:w="2600" w:type="dxa"/>
          </w:tcPr>
          <w:p w14:paraId="739C1A76" w14:textId="77777777" w:rsidR="00B50050" w:rsidRDefault="00B50050" w:rsidP="0088127C">
            <w:pPr>
              <w:pStyle w:val="OtherTableBody"/>
            </w:pPr>
          </w:p>
        </w:tc>
        <w:tc>
          <w:tcPr>
            <w:tcW w:w="1400" w:type="dxa"/>
          </w:tcPr>
          <w:p w14:paraId="46B00EDD" w14:textId="77777777" w:rsidR="00B50050" w:rsidRDefault="00B50050" w:rsidP="0088127C">
            <w:pPr>
              <w:pStyle w:val="OtherTableBody"/>
            </w:pPr>
            <w:r>
              <w:t>1</w:t>
            </w:r>
          </w:p>
        </w:tc>
        <w:tc>
          <w:tcPr>
            <w:tcW w:w="4200" w:type="dxa"/>
          </w:tcPr>
          <w:p w14:paraId="6B3700A3" w14:textId="77777777" w:rsidR="00B50050" w:rsidRDefault="00B50050" w:rsidP="0088127C">
            <w:pPr>
              <w:pStyle w:val="OtherTableBody"/>
            </w:pPr>
            <w:r>
              <w:t>1st non-Operative</w:t>
            </w:r>
          </w:p>
        </w:tc>
      </w:tr>
      <w:tr w:rsidR="00B50050" w14:paraId="1C9725B0" w14:textId="77777777" w:rsidTr="00195548">
        <w:tc>
          <w:tcPr>
            <w:tcW w:w="600" w:type="dxa"/>
          </w:tcPr>
          <w:p w14:paraId="49D9CFD4" w14:textId="77777777" w:rsidR="00B50050" w:rsidRDefault="00B50050" w:rsidP="0088127C">
            <w:pPr>
              <w:pStyle w:val="OtherTableBody"/>
            </w:pPr>
          </w:p>
        </w:tc>
        <w:tc>
          <w:tcPr>
            <w:tcW w:w="600" w:type="dxa"/>
          </w:tcPr>
          <w:p w14:paraId="4406DD78" w14:textId="77777777" w:rsidR="00B50050" w:rsidRDefault="00B50050" w:rsidP="0088127C">
            <w:pPr>
              <w:pStyle w:val="OtherTableBody"/>
            </w:pPr>
            <w:r>
              <w:t>0416</w:t>
            </w:r>
          </w:p>
        </w:tc>
        <w:tc>
          <w:tcPr>
            <w:tcW w:w="2600" w:type="dxa"/>
          </w:tcPr>
          <w:p w14:paraId="566B1C2F" w14:textId="77777777" w:rsidR="00B50050" w:rsidRDefault="00B50050" w:rsidP="0088127C">
            <w:pPr>
              <w:pStyle w:val="OtherTableBody"/>
            </w:pPr>
          </w:p>
        </w:tc>
        <w:tc>
          <w:tcPr>
            <w:tcW w:w="1400" w:type="dxa"/>
          </w:tcPr>
          <w:p w14:paraId="66251DE0" w14:textId="77777777" w:rsidR="00B50050" w:rsidRDefault="00B50050" w:rsidP="0088127C">
            <w:pPr>
              <w:pStyle w:val="OtherTableBody"/>
            </w:pPr>
            <w:r>
              <w:t>2</w:t>
            </w:r>
          </w:p>
        </w:tc>
        <w:tc>
          <w:tcPr>
            <w:tcW w:w="4200" w:type="dxa"/>
          </w:tcPr>
          <w:p w14:paraId="38F7FC4F" w14:textId="77777777" w:rsidR="00B50050" w:rsidRDefault="00B50050" w:rsidP="0088127C">
            <w:pPr>
              <w:pStyle w:val="OtherTableBody"/>
            </w:pPr>
            <w:r>
              <w:t>2nd non-Operative</w:t>
            </w:r>
          </w:p>
        </w:tc>
      </w:tr>
      <w:tr w:rsidR="00B50050" w14:paraId="0E0A6C61" w14:textId="77777777" w:rsidTr="00195548">
        <w:tc>
          <w:tcPr>
            <w:tcW w:w="600" w:type="dxa"/>
          </w:tcPr>
          <w:p w14:paraId="6D8D933F" w14:textId="77777777" w:rsidR="00B50050" w:rsidRDefault="00B50050" w:rsidP="0088127C">
            <w:pPr>
              <w:pStyle w:val="OtherTableBody"/>
            </w:pPr>
          </w:p>
        </w:tc>
        <w:tc>
          <w:tcPr>
            <w:tcW w:w="600" w:type="dxa"/>
          </w:tcPr>
          <w:p w14:paraId="6B56CE92" w14:textId="77777777" w:rsidR="00B50050" w:rsidRDefault="00B50050" w:rsidP="0088127C">
            <w:pPr>
              <w:pStyle w:val="OtherTableBody"/>
            </w:pPr>
            <w:r>
              <w:t>0416</w:t>
            </w:r>
          </w:p>
        </w:tc>
        <w:tc>
          <w:tcPr>
            <w:tcW w:w="2600" w:type="dxa"/>
          </w:tcPr>
          <w:p w14:paraId="7C3FAC73" w14:textId="77777777" w:rsidR="00B50050" w:rsidRDefault="00B50050" w:rsidP="0088127C">
            <w:pPr>
              <w:pStyle w:val="OtherTableBody"/>
            </w:pPr>
          </w:p>
        </w:tc>
        <w:tc>
          <w:tcPr>
            <w:tcW w:w="1400" w:type="dxa"/>
          </w:tcPr>
          <w:p w14:paraId="31C7A9E5" w14:textId="77777777" w:rsidR="00B50050" w:rsidRDefault="00B50050" w:rsidP="0088127C">
            <w:pPr>
              <w:pStyle w:val="OtherTableBody"/>
            </w:pPr>
            <w:r>
              <w:t>3</w:t>
            </w:r>
          </w:p>
        </w:tc>
        <w:tc>
          <w:tcPr>
            <w:tcW w:w="4200" w:type="dxa"/>
          </w:tcPr>
          <w:p w14:paraId="53CD823E" w14:textId="77777777" w:rsidR="00B50050" w:rsidRDefault="00B50050" w:rsidP="0088127C">
            <w:pPr>
              <w:pStyle w:val="OtherTableBody"/>
            </w:pPr>
            <w:r>
              <w:t>Major Operative</w:t>
            </w:r>
          </w:p>
        </w:tc>
      </w:tr>
      <w:tr w:rsidR="00B50050" w14:paraId="01FB2C37" w14:textId="77777777" w:rsidTr="00195548">
        <w:tc>
          <w:tcPr>
            <w:tcW w:w="600" w:type="dxa"/>
          </w:tcPr>
          <w:p w14:paraId="40EC6F46" w14:textId="77777777" w:rsidR="00B50050" w:rsidRDefault="00B50050" w:rsidP="0088127C">
            <w:pPr>
              <w:pStyle w:val="OtherTableBody"/>
            </w:pPr>
          </w:p>
        </w:tc>
        <w:tc>
          <w:tcPr>
            <w:tcW w:w="600" w:type="dxa"/>
          </w:tcPr>
          <w:p w14:paraId="4975A672" w14:textId="77777777" w:rsidR="00B50050" w:rsidRDefault="00B50050" w:rsidP="0088127C">
            <w:pPr>
              <w:pStyle w:val="OtherTableBody"/>
            </w:pPr>
            <w:r>
              <w:t>0416</w:t>
            </w:r>
          </w:p>
        </w:tc>
        <w:tc>
          <w:tcPr>
            <w:tcW w:w="2600" w:type="dxa"/>
          </w:tcPr>
          <w:p w14:paraId="417F5156" w14:textId="77777777" w:rsidR="00B50050" w:rsidRDefault="00B50050" w:rsidP="0088127C">
            <w:pPr>
              <w:pStyle w:val="OtherTableBody"/>
            </w:pPr>
          </w:p>
        </w:tc>
        <w:tc>
          <w:tcPr>
            <w:tcW w:w="1400" w:type="dxa"/>
          </w:tcPr>
          <w:p w14:paraId="4C6015A0" w14:textId="77777777" w:rsidR="00B50050" w:rsidRDefault="00B50050" w:rsidP="0088127C">
            <w:pPr>
              <w:pStyle w:val="OtherTableBody"/>
            </w:pPr>
            <w:r>
              <w:t>4</w:t>
            </w:r>
          </w:p>
        </w:tc>
        <w:tc>
          <w:tcPr>
            <w:tcW w:w="4200" w:type="dxa"/>
          </w:tcPr>
          <w:p w14:paraId="1D2A7C9C" w14:textId="77777777" w:rsidR="00B50050" w:rsidRDefault="00B50050" w:rsidP="0088127C">
            <w:pPr>
              <w:pStyle w:val="OtherTableBody"/>
            </w:pPr>
            <w:r>
              <w:t>2nd Operative</w:t>
            </w:r>
          </w:p>
        </w:tc>
      </w:tr>
      <w:tr w:rsidR="00B50050" w14:paraId="3FC9F2F2" w14:textId="77777777" w:rsidTr="00195548">
        <w:tc>
          <w:tcPr>
            <w:tcW w:w="600" w:type="dxa"/>
          </w:tcPr>
          <w:p w14:paraId="1BDBEEA8" w14:textId="77777777" w:rsidR="00B50050" w:rsidRDefault="00B50050" w:rsidP="0088127C">
            <w:pPr>
              <w:pStyle w:val="OtherTableBody"/>
            </w:pPr>
          </w:p>
        </w:tc>
        <w:tc>
          <w:tcPr>
            <w:tcW w:w="600" w:type="dxa"/>
          </w:tcPr>
          <w:p w14:paraId="5F5F711B" w14:textId="77777777" w:rsidR="00B50050" w:rsidRDefault="00B50050" w:rsidP="0088127C">
            <w:pPr>
              <w:pStyle w:val="OtherTableBody"/>
            </w:pPr>
            <w:r>
              <w:t>0416</w:t>
            </w:r>
          </w:p>
        </w:tc>
        <w:tc>
          <w:tcPr>
            <w:tcW w:w="2600" w:type="dxa"/>
          </w:tcPr>
          <w:p w14:paraId="6B8313FD" w14:textId="77777777" w:rsidR="00B50050" w:rsidRDefault="00B50050" w:rsidP="0088127C">
            <w:pPr>
              <w:pStyle w:val="OtherTableBody"/>
            </w:pPr>
          </w:p>
        </w:tc>
        <w:tc>
          <w:tcPr>
            <w:tcW w:w="1400" w:type="dxa"/>
          </w:tcPr>
          <w:p w14:paraId="1EA2C26E" w14:textId="77777777" w:rsidR="00B50050" w:rsidRDefault="00B50050" w:rsidP="0088127C">
            <w:pPr>
              <w:pStyle w:val="OtherTableBody"/>
            </w:pPr>
            <w:r>
              <w:t>5</w:t>
            </w:r>
          </w:p>
        </w:tc>
        <w:tc>
          <w:tcPr>
            <w:tcW w:w="4200" w:type="dxa"/>
          </w:tcPr>
          <w:p w14:paraId="6509B0A1" w14:textId="77777777" w:rsidR="00B50050" w:rsidRDefault="00B50050" w:rsidP="0088127C">
            <w:pPr>
              <w:pStyle w:val="OtherTableBody"/>
            </w:pPr>
            <w:r>
              <w:t>3rd Operative</w:t>
            </w:r>
          </w:p>
        </w:tc>
      </w:tr>
      <w:tr w:rsidR="00B50050" w14:paraId="5B2BE61A" w14:textId="77777777" w:rsidTr="00195548">
        <w:tc>
          <w:tcPr>
            <w:tcW w:w="600" w:type="dxa"/>
          </w:tcPr>
          <w:p w14:paraId="4179FB51" w14:textId="77777777" w:rsidR="00B50050" w:rsidRDefault="00B50050" w:rsidP="0088127C">
            <w:pPr>
              <w:pStyle w:val="OtherTableBody"/>
            </w:pPr>
            <w:r>
              <w:t>User</w:t>
            </w:r>
          </w:p>
        </w:tc>
        <w:tc>
          <w:tcPr>
            <w:tcW w:w="600" w:type="dxa"/>
          </w:tcPr>
          <w:p w14:paraId="7FAB1E40" w14:textId="77777777" w:rsidR="00B50050" w:rsidRDefault="00B50050" w:rsidP="0088127C">
            <w:pPr>
              <w:pStyle w:val="OtherTableBody"/>
            </w:pPr>
          </w:p>
        </w:tc>
        <w:tc>
          <w:tcPr>
            <w:tcW w:w="2600" w:type="dxa"/>
          </w:tcPr>
          <w:p w14:paraId="62B4768F" w14:textId="77777777" w:rsidR="00B50050" w:rsidRDefault="00B50050" w:rsidP="0088127C">
            <w:pPr>
              <w:pStyle w:val="OtherTableBody"/>
            </w:pPr>
            <w:r>
              <w:t>Tissue Type Code</w:t>
            </w:r>
          </w:p>
        </w:tc>
        <w:tc>
          <w:tcPr>
            <w:tcW w:w="1400" w:type="dxa"/>
          </w:tcPr>
          <w:p w14:paraId="403528C9" w14:textId="77777777" w:rsidR="00B50050" w:rsidRDefault="00B50050" w:rsidP="0088127C">
            <w:pPr>
              <w:pStyle w:val="OtherTableBody"/>
            </w:pPr>
          </w:p>
        </w:tc>
        <w:tc>
          <w:tcPr>
            <w:tcW w:w="4200" w:type="dxa"/>
          </w:tcPr>
          <w:p w14:paraId="526A82E1" w14:textId="77777777" w:rsidR="00B50050" w:rsidRDefault="00B50050" w:rsidP="0088127C">
            <w:pPr>
              <w:pStyle w:val="OtherTableBody"/>
            </w:pPr>
          </w:p>
        </w:tc>
      </w:tr>
      <w:tr w:rsidR="00B50050" w14:paraId="0F17E061" w14:textId="77777777" w:rsidTr="00195548">
        <w:tc>
          <w:tcPr>
            <w:tcW w:w="600" w:type="dxa"/>
          </w:tcPr>
          <w:p w14:paraId="3E2750A8" w14:textId="77777777" w:rsidR="00B50050" w:rsidRDefault="00B50050" w:rsidP="0088127C">
            <w:pPr>
              <w:pStyle w:val="OtherTableBody"/>
            </w:pPr>
          </w:p>
        </w:tc>
        <w:tc>
          <w:tcPr>
            <w:tcW w:w="600" w:type="dxa"/>
          </w:tcPr>
          <w:p w14:paraId="054E1560" w14:textId="77777777" w:rsidR="00B50050" w:rsidRDefault="00B50050" w:rsidP="0088127C">
            <w:pPr>
              <w:pStyle w:val="OtherTableBody"/>
            </w:pPr>
            <w:r>
              <w:t>0417</w:t>
            </w:r>
          </w:p>
        </w:tc>
        <w:tc>
          <w:tcPr>
            <w:tcW w:w="2600" w:type="dxa"/>
          </w:tcPr>
          <w:p w14:paraId="1F96BD46" w14:textId="77777777" w:rsidR="00B50050" w:rsidRDefault="00B50050" w:rsidP="0088127C">
            <w:pPr>
              <w:pStyle w:val="OtherTableBody"/>
            </w:pPr>
          </w:p>
        </w:tc>
        <w:tc>
          <w:tcPr>
            <w:tcW w:w="1400" w:type="dxa"/>
          </w:tcPr>
          <w:p w14:paraId="74E7DF26" w14:textId="77777777" w:rsidR="00B50050" w:rsidRDefault="00B50050" w:rsidP="0088127C">
            <w:pPr>
              <w:pStyle w:val="OtherTableBody"/>
            </w:pPr>
            <w:r>
              <w:t>0</w:t>
            </w:r>
          </w:p>
        </w:tc>
        <w:tc>
          <w:tcPr>
            <w:tcW w:w="4200" w:type="dxa"/>
          </w:tcPr>
          <w:p w14:paraId="7E68A1E6" w14:textId="77777777" w:rsidR="00B50050" w:rsidRDefault="00B50050" w:rsidP="0088127C">
            <w:pPr>
              <w:pStyle w:val="OtherTableBody"/>
            </w:pPr>
            <w:r>
              <w:t>No tissue expected</w:t>
            </w:r>
          </w:p>
        </w:tc>
      </w:tr>
      <w:tr w:rsidR="00B50050" w14:paraId="5F2BA815" w14:textId="77777777" w:rsidTr="00195548">
        <w:tc>
          <w:tcPr>
            <w:tcW w:w="600" w:type="dxa"/>
          </w:tcPr>
          <w:p w14:paraId="2207AB67" w14:textId="77777777" w:rsidR="00B50050" w:rsidRDefault="00B50050" w:rsidP="0088127C">
            <w:pPr>
              <w:pStyle w:val="OtherTableBody"/>
            </w:pPr>
          </w:p>
        </w:tc>
        <w:tc>
          <w:tcPr>
            <w:tcW w:w="600" w:type="dxa"/>
          </w:tcPr>
          <w:p w14:paraId="1B4750CF" w14:textId="77777777" w:rsidR="00B50050" w:rsidRDefault="00B50050" w:rsidP="0088127C">
            <w:pPr>
              <w:pStyle w:val="OtherTableBody"/>
            </w:pPr>
            <w:r>
              <w:t>0417</w:t>
            </w:r>
          </w:p>
        </w:tc>
        <w:tc>
          <w:tcPr>
            <w:tcW w:w="2600" w:type="dxa"/>
          </w:tcPr>
          <w:p w14:paraId="19F3C621" w14:textId="77777777" w:rsidR="00B50050" w:rsidRDefault="00B50050" w:rsidP="0088127C">
            <w:pPr>
              <w:pStyle w:val="OtherTableBody"/>
            </w:pPr>
          </w:p>
        </w:tc>
        <w:tc>
          <w:tcPr>
            <w:tcW w:w="1400" w:type="dxa"/>
          </w:tcPr>
          <w:p w14:paraId="3804AAEB" w14:textId="77777777" w:rsidR="00B50050" w:rsidRDefault="00B50050" w:rsidP="0088127C">
            <w:pPr>
              <w:pStyle w:val="OtherTableBody"/>
            </w:pPr>
            <w:r>
              <w:t>1</w:t>
            </w:r>
          </w:p>
        </w:tc>
        <w:tc>
          <w:tcPr>
            <w:tcW w:w="4200" w:type="dxa"/>
          </w:tcPr>
          <w:p w14:paraId="261DC56D" w14:textId="77777777" w:rsidR="00B50050" w:rsidRDefault="00B50050" w:rsidP="0088127C">
            <w:pPr>
              <w:pStyle w:val="OtherTableBody"/>
            </w:pPr>
            <w:r>
              <w:t>Insufficient Tissue</w:t>
            </w:r>
          </w:p>
        </w:tc>
      </w:tr>
      <w:tr w:rsidR="00B50050" w14:paraId="7C4BE0FB" w14:textId="77777777" w:rsidTr="00195548">
        <w:tc>
          <w:tcPr>
            <w:tcW w:w="600" w:type="dxa"/>
          </w:tcPr>
          <w:p w14:paraId="28DC2464" w14:textId="77777777" w:rsidR="00B50050" w:rsidRDefault="00B50050" w:rsidP="0088127C">
            <w:pPr>
              <w:pStyle w:val="OtherTableBody"/>
            </w:pPr>
          </w:p>
        </w:tc>
        <w:tc>
          <w:tcPr>
            <w:tcW w:w="600" w:type="dxa"/>
          </w:tcPr>
          <w:p w14:paraId="206CE659" w14:textId="77777777" w:rsidR="00B50050" w:rsidRDefault="00B50050" w:rsidP="0088127C">
            <w:pPr>
              <w:pStyle w:val="OtherTableBody"/>
            </w:pPr>
            <w:r>
              <w:t>0417</w:t>
            </w:r>
          </w:p>
        </w:tc>
        <w:tc>
          <w:tcPr>
            <w:tcW w:w="2600" w:type="dxa"/>
          </w:tcPr>
          <w:p w14:paraId="0CCDABE4" w14:textId="77777777" w:rsidR="00B50050" w:rsidRDefault="00B50050" w:rsidP="0088127C">
            <w:pPr>
              <w:pStyle w:val="OtherTableBody"/>
            </w:pPr>
          </w:p>
        </w:tc>
        <w:tc>
          <w:tcPr>
            <w:tcW w:w="1400" w:type="dxa"/>
          </w:tcPr>
          <w:p w14:paraId="49480F36" w14:textId="77777777" w:rsidR="00B50050" w:rsidRDefault="00B50050" w:rsidP="0088127C">
            <w:pPr>
              <w:pStyle w:val="OtherTableBody"/>
            </w:pPr>
            <w:r>
              <w:t>2</w:t>
            </w:r>
          </w:p>
        </w:tc>
        <w:tc>
          <w:tcPr>
            <w:tcW w:w="4200" w:type="dxa"/>
          </w:tcPr>
          <w:p w14:paraId="6C7C6C19" w14:textId="77777777" w:rsidR="00B50050" w:rsidRDefault="00B50050" w:rsidP="0088127C">
            <w:pPr>
              <w:pStyle w:val="OtherTableBody"/>
            </w:pPr>
            <w:r>
              <w:t>Not abnormal</w:t>
            </w:r>
          </w:p>
        </w:tc>
      </w:tr>
      <w:tr w:rsidR="00B50050" w14:paraId="09844388" w14:textId="77777777" w:rsidTr="00195548">
        <w:tc>
          <w:tcPr>
            <w:tcW w:w="600" w:type="dxa"/>
          </w:tcPr>
          <w:p w14:paraId="0602FE97" w14:textId="77777777" w:rsidR="00B50050" w:rsidRDefault="00B50050" w:rsidP="0088127C">
            <w:pPr>
              <w:pStyle w:val="OtherTableBody"/>
            </w:pPr>
          </w:p>
        </w:tc>
        <w:tc>
          <w:tcPr>
            <w:tcW w:w="600" w:type="dxa"/>
          </w:tcPr>
          <w:p w14:paraId="3BED8EA5" w14:textId="77777777" w:rsidR="00B50050" w:rsidRDefault="00B50050" w:rsidP="0088127C">
            <w:pPr>
              <w:pStyle w:val="OtherTableBody"/>
            </w:pPr>
            <w:r>
              <w:t>0417</w:t>
            </w:r>
          </w:p>
        </w:tc>
        <w:tc>
          <w:tcPr>
            <w:tcW w:w="2600" w:type="dxa"/>
          </w:tcPr>
          <w:p w14:paraId="238614BA" w14:textId="77777777" w:rsidR="00B50050" w:rsidRDefault="00B50050" w:rsidP="0088127C">
            <w:pPr>
              <w:pStyle w:val="OtherTableBody"/>
            </w:pPr>
          </w:p>
        </w:tc>
        <w:tc>
          <w:tcPr>
            <w:tcW w:w="1400" w:type="dxa"/>
          </w:tcPr>
          <w:p w14:paraId="69D5F3AB" w14:textId="77777777" w:rsidR="00B50050" w:rsidRDefault="00B50050" w:rsidP="0088127C">
            <w:pPr>
              <w:pStyle w:val="OtherTableBody"/>
            </w:pPr>
            <w:r>
              <w:t>3</w:t>
            </w:r>
          </w:p>
        </w:tc>
        <w:tc>
          <w:tcPr>
            <w:tcW w:w="4200" w:type="dxa"/>
          </w:tcPr>
          <w:p w14:paraId="4FF1C7A1" w14:textId="77777777" w:rsidR="00B50050" w:rsidRDefault="00B50050" w:rsidP="0088127C">
            <w:pPr>
              <w:pStyle w:val="OtherTableBody"/>
            </w:pPr>
            <w:r>
              <w:t>Abnormal-not categorized</w:t>
            </w:r>
          </w:p>
        </w:tc>
      </w:tr>
      <w:tr w:rsidR="00B50050" w14:paraId="7CC409BD" w14:textId="77777777" w:rsidTr="00195548">
        <w:tc>
          <w:tcPr>
            <w:tcW w:w="600" w:type="dxa"/>
          </w:tcPr>
          <w:p w14:paraId="321F7C4B" w14:textId="77777777" w:rsidR="00B50050" w:rsidRDefault="00B50050" w:rsidP="0088127C">
            <w:pPr>
              <w:pStyle w:val="OtherTableBody"/>
            </w:pPr>
          </w:p>
        </w:tc>
        <w:tc>
          <w:tcPr>
            <w:tcW w:w="600" w:type="dxa"/>
          </w:tcPr>
          <w:p w14:paraId="7CF01273" w14:textId="77777777" w:rsidR="00B50050" w:rsidRDefault="00B50050" w:rsidP="0088127C">
            <w:pPr>
              <w:pStyle w:val="OtherTableBody"/>
            </w:pPr>
            <w:r>
              <w:t>0417</w:t>
            </w:r>
          </w:p>
        </w:tc>
        <w:tc>
          <w:tcPr>
            <w:tcW w:w="2600" w:type="dxa"/>
          </w:tcPr>
          <w:p w14:paraId="2100B160" w14:textId="77777777" w:rsidR="00B50050" w:rsidRDefault="00B50050" w:rsidP="0088127C">
            <w:pPr>
              <w:pStyle w:val="OtherTableBody"/>
            </w:pPr>
          </w:p>
        </w:tc>
        <w:tc>
          <w:tcPr>
            <w:tcW w:w="1400" w:type="dxa"/>
          </w:tcPr>
          <w:p w14:paraId="32A1836C" w14:textId="77777777" w:rsidR="00B50050" w:rsidRDefault="00B50050" w:rsidP="0088127C">
            <w:pPr>
              <w:pStyle w:val="OtherTableBody"/>
            </w:pPr>
            <w:r>
              <w:t>4</w:t>
            </w:r>
          </w:p>
        </w:tc>
        <w:tc>
          <w:tcPr>
            <w:tcW w:w="4200" w:type="dxa"/>
          </w:tcPr>
          <w:p w14:paraId="793B8E03" w14:textId="77777777" w:rsidR="00B50050" w:rsidRDefault="00B50050" w:rsidP="0088127C">
            <w:pPr>
              <w:pStyle w:val="OtherTableBody"/>
            </w:pPr>
            <w:r>
              <w:t>Mechanical abnormal</w:t>
            </w:r>
          </w:p>
        </w:tc>
      </w:tr>
      <w:tr w:rsidR="00B50050" w14:paraId="6F71F411" w14:textId="77777777" w:rsidTr="00195548">
        <w:tc>
          <w:tcPr>
            <w:tcW w:w="600" w:type="dxa"/>
          </w:tcPr>
          <w:p w14:paraId="07B69338" w14:textId="77777777" w:rsidR="00B50050" w:rsidRDefault="00B50050" w:rsidP="0088127C">
            <w:pPr>
              <w:pStyle w:val="OtherTableBody"/>
            </w:pPr>
          </w:p>
        </w:tc>
        <w:tc>
          <w:tcPr>
            <w:tcW w:w="600" w:type="dxa"/>
          </w:tcPr>
          <w:p w14:paraId="023A930E" w14:textId="77777777" w:rsidR="00B50050" w:rsidRDefault="00B50050" w:rsidP="0088127C">
            <w:pPr>
              <w:pStyle w:val="OtherTableBody"/>
            </w:pPr>
            <w:r>
              <w:t>0417</w:t>
            </w:r>
          </w:p>
        </w:tc>
        <w:tc>
          <w:tcPr>
            <w:tcW w:w="2600" w:type="dxa"/>
          </w:tcPr>
          <w:p w14:paraId="1C282D0C" w14:textId="77777777" w:rsidR="00B50050" w:rsidRDefault="00B50050" w:rsidP="0088127C">
            <w:pPr>
              <w:pStyle w:val="OtherTableBody"/>
            </w:pPr>
          </w:p>
        </w:tc>
        <w:tc>
          <w:tcPr>
            <w:tcW w:w="1400" w:type="dxa"/>
          </w:tcPr>
          <w:p w14:paraId="4C54D83D" w14:textId="77777777" w:rsidR="00B50050" w:rsidRDefault="00B50050" w:rsidP="0088127C">
            <w:pPr>
              <w:pStyle w:val="OtherTableBody"/>
            </w:pPr>
            <w:r>
              <w:t>5</w:t>
            </w:r>
          </w:p>
        </w:tc>
        <w:tc>
          <w:tcPr>
            <w:tcW w:w="4200" w:type="dxa"/>
          </w:tcPr>
          <w:p w14:paraId="6DF87373" w14:textId="77777777" w:rsidR="00B50050" w:rsidRDefault="00B50050" w:rsidP="0088127C">
            <w:pPr>
              <w:pStyle w:val="OtherTableBody"/>
            </w:pPr>
            <w:r>
              <w:t>Growth alteration</w:t>
            </w:r>
          </w:p>
        </w:tc>
      </w:tr>
      <w:tr w:rsidR="00B50050" w14:paraId="58B8B7D2" w14:textId="77777777" w:rsidTr="00195548">
        <w:tc>
          <w:tcPr>
            <w:tcW w:w="600" w:type="dxa"/>
          </w:tcPr>
          <w:p w14:paraId="01AD2298" w14:textId="77777777" w:rsidR="00B50050" w:rsidRDefault="00B50050" w:rsidP="0088127C">
            <w:pPr>
              <w:pStyle w:val="OtherTableBody"/>
            </w:pPr>
          </w:p>
        </w:tc>
        <w:tc>
          <w:tcPr>
            <w:tcW w:w="600" w:type="dxa"/>
          </w:tcPr>
          <w:p w14:paraId="6A14E2C7" w14:textId="77777777" w:rsidR="00B50050" w:rsidRDefault="00B50050" w:rsidP="0088127C">
            <w:pPr>
              <w:pStyle w:val="OtherTableBody"/>
            </w:pPr>
            <w:r>
              <w:t>0417</w:t>
            </w:r>
          </w:p>
        </w:tc>
        <w:tc>
          <w:tcPr>
            <w:tcW w:w="2600" w:type="dxa"/>
          </w:tcPr>
          <w:p w14:paraId="3E4CEA07" w14:textId="77777777" w:rsidR="00B50050" w:rsidRDefault="00B50050" w:rsidP="0088127C">
            <w:pPr>
              <w:pStyle w:val="OtherTableBody"/>
            </w:pPr>
          </w:p>
        </w:tc>
        <w:tc>
          <w:tcPr>
            <w:tcW w:w="1400" w:type="dxa"/>
          </w:tcPr>
          <w:p w14:paraId="27BAD115" w14:textId="77777777" w:rsidR="00B50050" w:rsidRDefault="00B50050" w:rsidP="0088127C">
            <w:pPr>
              <w:pStyle w:val="OtherTableBody"/>
            </w:pPr>
            <w:r>
              <w:t>6</w:t>
            </w:r>
          </w:p>
        </w:tc>
        <w:tc>
          <w:tcPr>
            <w:tcW w:w="4200" w:type="dxa"/>
          </w:tcPr>
          <w:p w14:paraId="44F3D17E" w14:textId="77777777" w:rsidR="00B50050" w:rsidRDefault="00B50050" w:rsidP="0088127C">
            <w:pPr>
              <w:pStyle w:val="OtherTableBody"/>
            </w:pPr>
            <w:r>
              <w:t>Degeneration &amp; necrosis</w:t>
            </w:r>
          </w:p>
        </w:tc>
      </w:tr>
      <w:tr w:rsidR="00B50050" w14:paraId="2DE06EEF" w14:textId="77777777" w:rsidTr="00195548">
        <w:tc>
          <w:tcPr>
            <w:tcW w:w="600" w:type="dxa"/>
          </w:tcPr>
          <w:p w14:paraId="4170E674" w14:textId="77777777" w:rsidR="00B50050" w:rsidRDefault="00B50050" w:rsidP="0088127C">
            <w:pPr>
              <w:pStyle w:val="OtherTableBody"/>
            </w:pPr>
          </w:p>
        </w:tc>
        <w:tc>
          <w:tcPr>
            <w:tcW w:w="600" w:type="dxa"/>
          </w:tcPr>
          <w:p w14:paraId="2345D0F3" w14:textId="77777777" w:rsidR="00B50050" w:rsidRDefault="00B50050" w:rsidP="0088127C">
            <w:pPr>
              <w:pStyle w:val="OtherTableBody"/>
            </w:pPr>
            <w:r>
              <w:t>0417</w:t>
            </w:r>
          </w:p>
        </w:tc>
        <w:tc>
          <w:tcPr>
            <w:tcW w:w="2600" w:type="dxa"/>
          </w:tcPr>
          <w:p w14:paraId="486DC7D4" w14:textId="77777777" w:rsidR="00B50050" w:rsidRDefault="00B50050" w:rsidP="0088127C">
            <w:pPr>
              <w:pStyle w:val="OtherTableBody"/>
            </w:pPr>
          </w:p>
        </w:tc>
        <w:tc>
          <w:tcPr>
            <w:tcW w:w="1400" w:type="dxa"/>
          </w:tcPr>
          <w:p w14:paraId="3697E9C8" w14:textId="77777777" w:rsidR="00B50050" w:rsidRDefault="00B50050" w:rsidP="0088127C">
            <w:pPr>
              <w:pStyle w:val="OtherTableBody"/>
            </w:pPr>
            <w:r>
              <w:t>7</w:t>
            </w:r>
          </w:p>
        </w:tc>
        <w:tc>
          <w:tcPr>
            <w:tcW w:w="4200" w:type="dxa"/>
          </w:tcPr>
          <w:p w14:paraId="7CF0685B" w14:textId="77777777" w:rsidR="00B50050" w:rsidRDefault="00B50050" w:rsidP="0088127C">
            <w:pPr>
              <w:pStyle w:val="OtherTableBody"/>
            </w:pPr>
            <w:r>
              <w:t>Non-acute inflammation</w:t>
            </w:r>
          </w:p>
        </w:tc>
      </w:tr>
      <w:tr w:rsidR="00B50050" w14:paraId="18F22340" w14:textId="77777777" w:rsidTr="00195548">
        <w:tc>
          <w:tcPr>
            <w:tcW w:w="600" w:type="dxa"/>
          </w:tcPr>
          <w:p w14:paraId="160C94AD" w14:textId="77777777" w:rsidR="00B50050" w:rsidRDefault="00B50050" w:rsidP="0088127C">
            <w:pPr>
              <w:pStyle w:val="OtherTableBody"/>
            </w:pPr>
          </w:p>
        </w:tc>
        <w:tc>
          <w:tcPr>
            <w:tcW w:w="600" w:type="dxa"/>
          </w:tcPr>
          <w:p w14:paraId="7BB0801E" w14:textId="77777777" w:rsidR="00B50050" w:rsidRDefault="00B50050" w:rsidP="0088127C">
            <w:pPr>
              <w:pStyle w:val="OtherTableBody"/>
            </w:pPr>
            <w:r>
              <w:t>0417</w:t>
            </w:r>
          </w:p>
        </w:tc>
        <w:tc>
          <w:tcPr>
            <w:tcW w:w="2600" w:type="dxa"/>
          </w:tcPr>
          <w:p w14:paraId="3D3005D8" w14:textId="77777777" w:rsidR="00B50050" w:rsidRDefault="00B50050" w:rsidP="0088127C">
            <w:pPr>
              <w:pStyle w:val="OtherTableBody"/>
            </w:pPr>
          </w:p>
        </w:tc>
        <w:tc>
          <w:tcPr>
            <w:tcW w:w="1400" w:type="dxa"/>
          </w:tcPr>
          <w:p w14:paraId="765D0E8D" w14:textId="77777777" w:rsidR="00B50050" w:rsidRDefault="00B50050" w:rsidP="0088127C">
            <w:pPr>
              <w:pStyle w:val="OtherTableBody"/>
            </w:pPr>
            <w:r>
              <w:t>8</w:t>
            </w:r>
          </w:p>
        </w:tc>
        <w:tc>
          <w:tcPr>
            <w:tcW w:w="4200" w:type="dxa"/>
          </w:tcPr>
          <w:p w14:paraId="6B042451" w14:textId="77777777" w:rsidR="00B50050" w:rsidRDefault="00B50050" w:rsidP="0088127C">
            <w:pPr>
              <w:pStyle w:val="OtherTableBody"/>
            </w:pPr>
            <w:r>
              <w:t>Non-malignant neoplasm</w:t>
            </w:r>
          </w:p>
        </w:tc>
      </w:tr>
      <w:tr w:rsidR="00B50050" w14:paraId="1DAC5FDD" w14:textId="77777777" w:rsidTr="00195548">
        <w:tc>
          <w:tcPr>
            <w:tcW w:w="600" w:type="dxa"/>
          </w:tcPr>
          <w:p w14:paraId="1C3F106A" w14:textId="77777777" w:rsidR="00B50050" w:rsidRDefault="00B50050" w:rsidP="0088127C">
            <w:pPr>
              <w:pStyle w:val="OtherTableBody"/>
            </w:pPr>
          </w:p>
        </w:tc>
        <w:tc>
          <w:tcPr>
            <w:tcW w:w="600" w:type="dxa"/>
          </w:tcPr>
          <w:p w14:paraId="3A6574E5" w14:textId="77777777" w:rsidR="00B50050" w:rsidRDefault="00B50050" w:rsidP="0088127C">
            <w:pPr>
              <w:pStyle w:val="OtherTableBody"/>
            </w:pPr>
            <w:r>
              <w:t>0417</w:t>
            </w:r>
          </w:p>
        </w:tc>
        <w:tc>
          <w:tcPr>
            <w:tcW w:w="2600" w:type="dxa"/>
          </w:tcPr>
          <w:p w14:paraId="61424C7B" w14:textId="77777777" w:rsidR="00B50050" w:rsidRDefault="00B50050" w:rsidP="0088127C">
            <w:pPr>
              <w:pStyle w:val="OtherTableBody"/>
            </w:pPr>
          </w:p>
        </w:tc>
        <w:tc>
          <w:tcPr>
            <w:tcW w:w="1400" w:type="dxa"/>
          </w:tcPr>
          <w:p w14:paraId="477CFBFA" w14:textId="77777777" w:rsidR="00B50050" w:rsidRDefault="00B50050" w:rsidP="0088127C">
            <w:pPr>
              <w:pStyle w:val="OtherTableBody"/>
            </w:pPr>
            <w:r>
              <w:t>9</w:t>
            </w:r>
          </w:p>
        </w:tc>
        <w:tc>
          <w:tcPr>
            <w:tcW w:w="4200" w:type="dxa"/>
          </w:tcPr>
          <w:p w14:paraId="20DB71E0" w14:textId="77777777" w:rsidR="00B50050" w:rsidRDefault="00B50050" w:rsidP="0088127C">
            <w:pPr>
              <w:pStyle w:val="OtherTableBody"/>
            </w:pPr>
            <w:r>
              <w:t>Malignant neoplasm</w:t>
            </w:r>
          </w:p>
        </w:tc>
      </w:tr>
      <w:tr w:rsidR="00B50050" w14:paraId="3A92836B" w14:textId="77777777" w:rsidTr="00195548">
        <w:tc>
          <w:tcPr>
            <w:tcW w:w="600" w:type="dxa"/>
          </w:tcPr>
          <w:p w14:paraId="78E671AE" w14:textId="77777777" w:rsidR="00B50050" w:rsidRDefault="00B50050" w:rsidP="0088127C">
            <w:pPr>
              <w:pStyle w:val="OtherTableBody"/>
            </w:pPr>
          </w:p>
        </w:tc>
        <w:tc>
          <w:tcPr>
            <w:tcW w:w="600" w:type="dxa"/>
          </w:tcPr>
          <w:p w14:paraId="3BA41C98" w14:textId="77777777" w:rsidR="00B50050" w:rsidRDefault="00B50050" w:rsidP="0088127C">
            <w:pPr>
              <w:pStyle w:val="OtherTableBody"/>
            </w:pPr>
            <w:r>
              <w:t>0417</w:t>
            </w:r>
          </w:p>
        </w:tc>
        <w:tc>
          <w:tcPr>
            <w:tcW w:w="2600" w:type="dxa"/>
          </w:tcPr>
          <w:p w14:paraId="21E9BAC7" w14:textId="77777777" w:rsidR="00B50050" w:rsidRDefault="00B50050" w:rsidP="0088127C">
            <w:pPr>
              <w:pStyle w:val="OtherTableBody"/>
            </w:pPr>
          </w:p>
        </w:tc>
        <w:tc>
          <w:tcPr>
            <w:tcW w:w="1400" w:type="dxa"/>
          </w:tcPr>
          <w:p w14:paraId="1EAF29AE" w14:textId="77777777" w:rsidR="00B50050" w:rsidRDefault="00B50050" w:rsidP="0088127C">
            <w:pPr>
              <w:pStyle w:val="OtherTableBody"/>
            </w:pPr>
            <w:r>
              <w:t>B</w:t>
            </w:r>
          </w:p>
        </w:tc>
        <w:tc>
          <w:tcPr>
            <w:tcW w:w="4200" w:type="dxa"/>
          </w:tcPr>
          <w:p w14:paraId="40DEB354" w14:textId="77777777" w:rsidR="00B50050" w:rsidRDefault="00B50050" w:rsidP="0088127C">
            <w:pPr>
              <w:pStyle w:val="OtherTableBody"/>
            </w:pPr>
            <w:r>
              <w:t>Basal cell carcinoma</w:t>
            </w:r>
          </w:p>
        </w:tc>
      </w:tr>
      <w:tr w:rsidR="00B50050" w14:paraId="536E7900" w14:textId="77777777" w:rsidTr="00195548">
        <w:tc>
          <w:tcPr>
            <w:tcW w:w="600" w:type="dxa"/>
          </w:tcPr>
          <w:p w14:paraId="21C87AE9" w14:textId="77777777" w:rsidR="00B50050" w:rsidRDefault="00B50050" w:rsidP="0088127C">
            <w:pPr>
              <w:pStyle w:val="OtherTableBody"/>
            </w:pPr>
          </w:p>
        </w:tc>
        <w:tc>
          <w:tcPr>
            <w:tcW w:w="600" w:type="dxa"/>
          </w:tcPr>
          <w:p w14:paraId="23200AB9" w14:textId="77777777" w:rsidR="00B50050" w:rsidRDefault="00B50050" w:rsidP="0088127C">
            <w:pPr>
              <w:pStyle w:val="OtherTableBody"/>
            </w:pPr>
            <w:r>
              <w:t>0417</w:t>
            </w:r>
          </w:p>
        </w:tc>
        <w:tc>
          <w:tcPr>
            <w:tcW w:w="2600" w:type="dxa"/>
          </w:tcPr>
          <w:p w14:paraId="1F481906" w14:textId="77777777" w:rsidR="00B50050" w:rsidRDefault="00B50050" w:rsidP="0088127C">
            <w:pPr>
              <w:pStyle w:val="OtherTableBody"/>
            </w:pPr>
          </w:p>
        </w:tc>
        <w:tc>
          <w:tcPr>
            <w:tcW w:w="1400" w:type="dxa"/>
          </w:tcPr>
          <w:p w14:paraId="2BF4CF67" w14:textId="77777777" w:rsidR="00B50050" w:rsidRDefault="00B50050" w:rsidP="0088127C">
            <w:pPr>
              <w:pStyle w:val="OtherTableBody"/>
            </w:pPr>
            <w:r>
              <w:t>C</w:t>
            </w:r>
          </w:p>
        </w:tc>
        <w:tc>
          <w:tcPr>
            <w:tcW w:w="4200" w:type="dxa"/>
          </w:tcPr>
          <w:p w14:paraId="69C55C2F" w14:textId="77777777" w:rsidR="00B50050" w:rsidRDefault="00B50050" w:rsidP="0088127C">
            <w:pPr>
              <w:pStyle w:val="OtherTableBody"/>
            </w:pPr>
            <w:r>
              <w:t>Carcinoma-unspecified type</w:t>
            </w:r>
          </w:p>
        </w:tc>
      </w:tr>
      <w:tr w:rsidR="00B50050" w14:paraId="2D46A1CF" w14:textId="77777777" w:rsidTr="00195548">
        <w:tc>
          <w:tcPr>
            <w:tcW w:w="600" w:type="dxa"/>
          </w:tcPr>
          <w:p w14:paraId="5024CD7D" w14:textId="77777777" w:rsidR="00B50050" w:rsidRDefault="00B50050" w:rsidP="0088127C">
            <w:pPr>
              <w:pStyle w:val="OtherTableBody"/>
            </w:pPr>
          </w:p>
        </w:tc>
        <w:tc>
          <w:tcPr>
            <w:tcW w:w="600" w:type="dxa"/>
          </w:tcPr>
          <w:p w14:paraId="2EEC221B" w14:textId="77777777" w:rsidR="00B50050" w:rsidRDefault="00B50050" w:rsidP="0088127C">
            <w:pPr>
              <w:pStyle w:val="OtherTableBody"/>
            </w:pPr>
            <w:r>
              <w:t>0417</w:t>
            </w:r>
          </w:p>
        </w:tc>
        <w:tc>
          <w:tcPr>
            <w:tcW w:w="2600" w:type="dxa"/>
          </w:tcPr>
          <w:p w14:paraId="33E53CA7" w14:textId="77777777" w:rsidR="00B50050" w:rsidRDefault="00B50050" w:rsidP="0088127C">
            <w:pPr>
              <w:pStyle w:val="OtherTableBody"/>
            </w:pPr>
          </w:p>
        </w:tc>
        <w:tc>
          <w:tcPr>
            <w:tcW w:w="1400" w:type="dxa"/>
          </w:tcPr>
          <w:p w14:paraId="7C549A25" w14:textId="77777777" w:rsidR="00B50050" w:rsidRDefault="00B50050" w:rsidP="0088127C">
            <w:pPr>
              <w:pStyle w:val="OtherTableBody"/>
            </w:pPr>
            <w:r>
              <w:t>G</w:t>
            </w:r>
          </w:p>
        </w:tc>
        <w:tc>
          <w:tcPr>
            <w:tcW w:w="4200" w:type="dxa"/>
          </w:tcPr>
          <w:p w14:paraId="54AA8895" w14:textId="77777777" w:rsidR="00B50050" w:rsidRDefault="00B50050" w:rsidP="0088127C">
            <w:pPr>
              <w:pStyle w:val="OtherTableBody"/>
            </w:pPr>
            <w:r>
              <w:t>Additional tissue required</w:t>
            </w:r>
          </w:p>
        </w:tc>
      </w:tr>
      <w:tr w:rsidR="00B50050" w14:paraId="7237C5DE" w14:textId="77777777" w:rsidTr="00195548">
        <w:tc>
          <w:tcPr>
            <w:tcW w:w="600" w:type="dxa"/>
          </w:tcPr>
          <w:p w14:paraId="09BA4856" w14:textId="77777777" w:rsidR="00B50050" w:rsidRDefault="00B50050" w:rsidP="0088127C">
            <w:pPr>
              <w:pStyle w:val="OtherTableBody"/>
            </w:pPr>
            <w:r>
              <w:t>User</w:t>
            </w:r>
          </w:p>
        </w:tc>
        <w:tc>
          <w:tcPr>
            <w:tcW w:w="600" w:type="dxa"/>
          </w:tcPr>
          <w:p w14:paraId="4A75BF51" w14:textId="77777777" w:rsidR="00B50050" w:rsidRDefault="00B50050" w:rsidP="0088127C">
            <w:pPr>
              <w:pStyle w:val="OtherTableBody"/>
            </w:pPr>
          </w:p>
        </w:tc>
        <w:tc>
          <w:tcPr>
            <w:tcW w:w="2600" w:type="dxa"/>
          </w:tcPr>
          <w:p w14:paraId="2239697C" w14:textId="77777777" w:rsidR="00B50050" w:rsidRDefault="00B50050" w:rsidP="0088127C">
            <w:pPr>
              <w:pStyle w:val="OtherTableBody"/>
            </w:pPr>
            <w:r>
              <w:t>Procedure Priority</w:t>
            </w:r>
          </w:p>
        </w:tc>
        <w:tc>
          <w:tcPr>
            <w:tcW w:w="1400" w:type="dxa"/>
          </w:tcPr>
          <w:p w14:paraId="0F907279" w14:textId="77777777" w:rsidR="00B50050" w:rsidRDefault="00B50050" w:rsidP="0088127C">
            <w:pPr>
              <w:pStyle w:val="OtherTableBody"/>
            </w:pPr>
          </w:p>
        </w:tc>
        <w:tc>
          <w:tcPr>
            <w:tcW w:w="4200" w:type="dxa"/>
          </w:tcPr>
          <w:p w14:paraId="338436D1" w14:textId="77777777" w:rsidR="00B50050" w:rsidRDefault="00B50050" w:rsidP="0088127C">
            <w:pPr>
              <w:pStyle w:val="OtherTableBody"/>
            </w:pPr>
          </w:p>
        </w:tc>
      </w:tr>
      <w:tr w:rsidR="00B50050" w14:paraId="371682F7" w14:textId="77777777" w:rsidTr="00195548">
        <w:tc>
          <w:tcPr>
            <w:tcW w:w="600" w:type="dxa"/>
          </w:tcPr>
          <w:p w14:paraId="60AEBC99" w14:textId="77777777" w:rsidR="00B50050" w:rsidRDefault="00B50050" w:rsidP="0088127C">
            <w:pPr>
              <w:pStyle w:val="OtherTableBody"/>
            </w:pPr>
          </w:p>
        </w:tc>
        <w:tc>
          <w:tcPr>
            <w:tcW w:w="600" w:type="dxa"/>
          </w:tcPr>
          <w:p w14:paraId="2A86299A" w14:textId="77777777" w:rsidR="00B50050" w:rsidRDefault="00B50050" w:rsidP="0088127C">
            <w:pPr>
              <w:pStyle w:val="OtherTableBody"/>
            </w:pPr>
            <w:r>
              <w:t>0418</w:t>
            </w:r>
          </w:p>
        </w:tc>
        <w:tc>
          <w:tcPr>
            <w:tcW w:w="2600" w:type="dxa"/>
          </w:tcPr>
          <w:p w14:paraId="77F6C19F" w14:textId="77777777" w:rsidR="00B50050" w:rsidRDefault="00B50050" w:rsidP="0088127C">
            <w:pPr>
              <w:pStyle w:val="OtherTableBody"/>
            </w:pPr>
          </w:p>
        </w:tc>
        <w:tc>
          <w:tcPr>
            <w:tcW w:w="1400" w:type="dxa"/>
          </w:tcPr>
          <w:p w14:paraId="506EF84E" w14:textId="77777777" w:rsidR="00B50050" w:rsidRDefault="00B50050" w:rsidP="0088127C">
            <w:pPr>
              <w:pStyle w:val="OtherTableBody"/>
            </w:pPr>
            <w:r>
              <w:t>...</w:t>
            </w:r>
          </w:p>
        </w:tc>
        <w:tc>
          <w:tcPr>
            <w:tcW w:w="4200" w:type="dxa"/>
          </w:tcPr>
          <w:p w14:paraId="4C38B8CE" w14:textId="77777777" w:rsidR="00B50050" w:rsidRDefault="00B50050" w:rsidP="0088127C">
            <w:pPr>
              <w:pStyle w:val="OtherTableBody"/>
            </w:pPr>
          </w:p>
        </w:tc>
      </w:tr>
      <w:tr w:rsidR="00B50050" w14:paraId="7337FD47" w14:textId="77777777" w:rsidTr="00195548">
        <w:tc>
          <w:tcPr>
            <w:tcW w:w="600" w:type="dxa"/>
          </w:tcPr>
          <w:p w14:paraId="75AB062F" w14:textId="77777777" w:rsidR="00B50050" w:rsidRDefault="00B50050" w:rsidP="0088127C">
            <w:pPr>
              <w:pStyle w:val="OtherTableBody"/>
            </w:pPr>
          </w:p>
        </w:tc>
        <w:tc>
          <w:tcPr>
            <w:tcW w:w="600" w:type="dxa"/>
          </w:tcPr>
          <w:p w14:paraId="3D192BB7" w14:textId="77777777" w:rsidR="00B50050" w:rsidRDefault="00B50050" w:rsidP="0088127C">
            <w:pPr>
              <w:pStyle w:val="OtherTableBody"/>
            </w:pPr>
            <w:r>
              <w:t>0418</w:t>
            </w:r>
          </w:p>
        </w:tc>
        <w:tc>
          <w:tcPr>
            <w:tcW w:w="2600" w:type="dxa"/>
          </w:tcPr>
          <w:p w14:paraId="09AEE207" w14:textId="77777777" w:rsidR="00B50050" w:rsidRDefault="00B50050" w:rsidP="0088127C">
            <w:pPr>
              <w:pStyle w:val="OtherTableBody"/>
            </w:pPr>
          </w:p>
        </w:tc>
        <w:tc>
          <w:tcPr>
            <w:tcW w:w="1400" w:type="dxa"/>
          </w:tcPr>
          <w:p w14:paraId="1521D227" w14:textId="77777777" w:rsidR="00B50050" w:rsidRDefault="00B50050" w:rsidP="0088127C">
            <w:pPr>
              <w:pStyle w:val="OtherTableBody"/>
            </w:pPr>
            <w:r>
              <w:t>0</w:t>
            </w:r>
          </w:p>
        </w:tc>
        <w:tc>
          <w:tcPr>
            <w:tcW w:w="4200" w:type="dxa"/>
          </w:tcPr>
          <w:p w14:paraId="4D87F111" w14:textId="77777777" w:rsidR="00B50050" w:rsidRDefault="00B50050" w:rsidP="0088127C">
            <w:pPr>
              <w:pStyle w:val="OtherTableBody"/>
            </w:pPr>
            <w:r>
              <w:t>the admitting procedure</w:t>
            </w:r>
          </w:p>
        </w:tc>
      </w:tr>
      <w:tr w:rsidR="00B50050" w14:paraId="3AFECC87" w14:textId="77777777" w:rsidTr="00195548">
        <w:tc>
          <w:tcPr>
            <w:tcW w:w="600" w:type="dxa"/>
          </w:tcPr>
          <w:p w14:paraId="45FC8068" w14:textId="77777777" w:rsidR="00B50050" w:rsidRDefault="00B50050" w:rsidP="0088127C">
            <w:pPr>
              <w:pStyle w:val="OtherTableBody"/>
            </w:pPr>
          </w:p>
        </w:tc>
        <w:tc>
          <w:tcPr>
            <w:tcW w:w="600" w:type="dxa"/>
          </w:tcPr>
          <w:p w14:paraId="02D6FA1D" w14:textId="77777777" w:rsidR="00B50050" w:rsidRDefault="00B50050" w:rsidP="0088127C">
            <w:pPr>
              <w:pStyle w:val="OtherTableBody"/>
            </w:pPr>
            <w:r>
              <w:t>0418</w:t>
            </w:r>
          </w:p>
        </w:tc>
        <w:tc>
          <w:tcPr>
            <w:tcW w:w="2600" w:type="dxa"/>
          </w:tcPr>
          <w:p w14:paraId="0C45E655" w14:textId="77777777" w:rsidR="00B50050" w:rsidRDefault="00B50050" w:rsidP="0088127C">
            <w:pPr>
              <w:pStyle w:val="OtherTableBody"/>
            </w:pPr>
          </w:p>
        </w:tc>
        <w:tc>
          <w:tcPr>
            <w:tcW w:w="1400" w:type="dxa"/>
          </w:tcPr>
          <w:p w14:paraId="70A1FC68" w14:textId="77777777" w:rsidR="00B50050" w:rsidRDefault="00B50050" w:rsidP="0088127C">
            <w:pPr>
              <w:pStyle w:val="OtherTableBody"/>
            </w:pPr>
            <w:r>
              <w:t>1</w:t>
            </w:r>
          </w:p>
        </w:tc>
        <w:tc>
          <w:tcPr>
            <w:tcW w:w="4200" w:type="dxa"/>
          </w:tcPr>
          <w:p w14:paraId="115D1517" w14:textId="77777777" w:rsidR="00B50050" w:rsidRDefault="00B50050" w:rsidP="0088127C">
            <w:pPr>
              <w:pStyle w:val="OtherTableBody"/>
            </w:pPr>
            <w:r>
              <w:t>the primary procedure</w:t>
            </w:r>
          </w:p>
        </w:tc>
      </w:tr>
      <w:tr w:rsidR="00B50050" w14:paraId="03138ECA" w14:textId="77777777" w:rsidTr="00195548">
        <w:tc>
          <w:tcPr>
            <w:tcW w:w="600" w:type="dxa"/>
          </w:tcPr>
          <w:p w14:paraId="5BF92138" w14:textId="77777777" w:rsidR="00B50050" w:rsidRDefault="00B50050" w:rsidP="0088127C">
            <w:pPr>
              <w:pStyle w:val="OtherTableBody"/>
            </w:pPr>
          </w:p>
        </w:tc>
        <w:tc>
          <w:tcPr>
            <w:tcW w:w="600" w:type="dxa"/>
          </w:tcPr>
          <w:p w14:paraId="7F7C5ACD" w14:textId="77777777" w:rsidR="00B50050" w:rsidRDefault="00B50050" w:rsidP="0088127C">
            <w:pPr>
              <w:pStyle w:val="OtherTableBody"/>
            </w:pPr>
            <w:r>
              <w:t>0418</w:t>
            </w:r>
          </w:p>
        </w:tc>
        <w:tc>
          <w:tcPr>
            <w:tcW w:w="2600" w:type="dxa"/>
          </w:tcPr>
          <w:p w14:paraId="60B4552B" w14:textId="77777777" w:rsidR="00B50050" w:rsidRDefault="00B50050" w:rsidP="0088127C">
            <w:pPr>
              <w:pStyle w:val="OtherTableBody"/>
            </w:pPr>
          </w:p>
        </w:tc>
        <w:tc>
          <w:tcPr>
            <w:tcW w:w="1400" w:type="dxa"/>
          </w:tcPr>
          <w:p w14:paraId="013445A4" w14:textId="77777777" w:rsidR="00B50050" w:rsidRDefault="00B50050" w:rsidP="0088127C">
            <w:pPr>
              <w:pStyle w:val="OtherTableBody"/>
            </w:pPr>
            <w:r>
              <w:t>2</w:t>
            </w:r>
          </w:p>
        </w:tc>
        <w:tc>
          <w:tcPr>
            <w:tcW w:w="4200" w:type="dxa"/>
          </w:tcPr>
          <w:p w14:paraId="4D605116" w14:textId="77777777" w:rsidR="00B50050" w:rsidRDefault="00B50050" w:rsidP="0088127C">
            <w:pPr>
              <w:pStyle w:val="OtherTableBody"/>
            </w:pPr>
            <w:r>
              <w:t>for ranked secondary procedures</w:t>
            </w:r>
          </w:p>
        </w:tc>
      </w:tr>
      <w:tr w:rsidR="00B50050" w14:paraId="27F411A4" w14:textId="77777777" w:rsidTr="00195548">
        <w:tc>
          <w:tcPr>
            <w:tcW w:w="600" w:type="dxa"/>
          </w:tcPr>
          <w:p w14:paraId="20599980" w14:textId="77777777" w:rsidR="00B50050" w:rsidRDefault="00B50050" w:rsidP="0088127C">
            <w:pPr>
              <w:pStyle w:val="OtherTableBody"/>
            </w:pPr>
            <w:r>
              <w:t>User</w:t>
            </w:r>
          </w:p>
        </w:tc>
        <w:tc>
          <w:tcPr>
            <w:tcW w:w="600" w:type="dxa"/>
          </w:tcPr>
          <w:p w14:paraId="28628D3C" w14:textId="77777777" w:rsidR="00B50050" w:rsidRDefault="00B50050" w:rsidP="0088127C">
            <w:pPr>
              <w:pStyle w:val="OtherTableBody"/>
            </w:pPr>
          </w:p>
        </w:tc>
        <w:tc>
          <w:tcPr>
            <w:tcW w:w="2600" w:type="dxa"/>
          </w:tcPr>
          <w:p w14:paraId="67D0F715" w14:textId="77777777" w:rsidR="00B50050" w:rsidRDefault="00B50050" w:rsidP="0088127C">
            <w:pPr>
              <w:pStyle w:val="OtherTableBody"/>
            </w:pPr>
            <w:r>
              <w:t>Severity of Illness Code</w:t>
            </w:r>
          </w:p>
        </w:tc>
        <w:tc>
          <w:tcPr>
            <w:tcW w:w="1400" w:type="dxa"/>
          </w:tcPr>
          <w:p w14:paraId="56A3DAFC" w14:textId="77777777" w:rsidR="00B50050" w:rsidRDefault="00B50050" w:rsidP="0088127C">
            <w:pPr>
              <w:pStyle w:val="OtherTableBody"/>
            </w:pPr>
          </w:p>
        </w:tc>
        <w:tc>
          <w:tcPr>
            <w:tcW w:w="4200" w:type="dxa"/>
          </w:tcPr>
          <w:p w14:paraId="6714E723" w14:textId="77777777" w:rsidR="00B50050" w:rsidRDefault="00B50050" w:rsidP="0088127C">
            <w:pPr>
              <w:pStyle w:val="OtherTableBody"/>
            </w:pPr>
          </w:p>
        </w:tc>
      </w:tr>
      <w:tr w:rsidR="00B50050" w14:paraId="398DDE27" w14:textId="77777777" w:rsidTr="00195548">
        <w:tc>
          <w:tcPr>
            <w:tcW w:w="600" w:type="dxa"/>
          </w:tcPr>
          <w:p w14:paraId="595597F1" w14:textId="77777777" w:rsidR="00B50050" w:rsidRDefault="00B50050" w:rsidP="0088127C">
            <w:pPr>
              <w:pStyle w:val="OtherTableBody"/>
            </w:pPr>
          </w:p>
        </w:tc>
        <w:tc>
          <w:tcPr>
            <w:tcW w:w="600" w:type="dxa"/>
          </w:tcPr>
          <w:p w14:paraId="43B2F0D0" w14:textId="77777777" w:rsidR="00B50050" w:rsidRDefault="00B50050" w:rsidP="0088127C">
            <w:pPr>
              <w:pStyle w:val="OtherTableBody"/>
            </w:pPr>
            <w:r>
              <w:t>0421</w:t>
            </w:r>
          </w:p>
        </w:tc>
        <w:tc>
          <w:tcPr>
            <w:tcW w:w="2600" w:type="dxa"/>
          </w:tcPr>
          <w:p w14:paraId="42CD237E" w14:textId="77777777" w:rsidR="00B50050" w:rsidRDefault="00B50050" w:rsidP="0088127C">
            <w:pPr>
              <w:pStyle w:val="OtherTableBody"/>
            </w:pPr>
          </w:p>
        </w:tc>
        <w:tc>
          <w:tcPr>
            <w:tcW w:w="1400" w:type="dxa"/>
          </w:tcPr>
          <w:p w14:paraId="52D780FF" w14:textId="77777777" w:rsidR="00B50050" w:rsidRDefault="00B50050" w:rsidP="0088127C">
            <w:pPr>
              <w:pStyle w:val="OtherTableBody"/>
            </w:pPr>
            <w:r>
              <w:t>MI</w:t>
            </w:r>
          </w:p>
        </w:tc>
        <w:tc>
          <w:tcPr>
            <w:tcW w:w="4200" w:type="dxa"/>
          </w:tcPr>
          <w:p w14:paraId="307CA9E1" w14:textId="77777777" w:rsidR="00B50050" w:rsidRDefault="00B50050" w:rsidP="0088127C">
            <w:pPr>
              <w:pStyle w:val="OtherTableBody"/>
            </w:pPr>
            <w:r>
              <w:t>Mild</w:t>
            </w:r>
          </w:p>
        </w:tc>
      </w:tr>
      <w:tr w:rsidR="00B50050" w14:paraId="717FAA58" w14:textId="77777777" w:rsidTr="00195548">
        <w:tc>
          <w:tcPr>
            <w:tcW w:w="600" w:type="dxa"/>
          </w:tcPr>
          <w:p w14:paraId="1290479A" w14:textId="77777777" w:rsidR="00B50050" w:rsidRDefault="00B50050" w:rsidP="0088127C">
            <w:pPr>
              <w:pStyle w:val="OtherTableBody"/>
            </w:pPr>
          </w:p>
        </w:tc>
        <w:tc>
          <w:tcPr>
            <w:tcW w:w="600" w:type="dxa"/>
          </w:tcPr>
          <w:p w14:paraId="441792B9" w14:textId="77777777" w:rsidR="00B50050" w:rsidRDefault="00B50050" w:rsidP="0088127C">
            <w:pPr>
              <w:pStyle w:val="OtherTableBody"/>
            </w:pPr>
            <w:r>
              <w:t>0421</w:t>
            </w:r>
          </w:p>
        </w:tc>
        <w:tc>
          <w:tcPr>
            <w:tcW w:w="2600" w:type="dxa"/>
          </w:tcPr>
          <w:p w14:paraId="57648A63" w14:textId="77777777" w:rsidR="00B50050" w:rsidRDefault="00B50050" w:rsidP="0088127C">
            <w:pPr>
              <w:pStyle w:val="OtherTableBody"/>
            </w:pPr>
          </w:p>
        </w:tc>
        <w:tc>
          <w:tcPr>
            <w:tcW w:w="1400" w:type="dxa"/>
          </w:tcPr>
          <w:p w14:paraId="471DE73C" w14:textId="77777777" w:rsidR="00B50050" w:rsidRDefault="00B50050" w:rsidP="0088127C">
            <w:pPr>
              <w:pStyle w:val="OtherTableBody"/>
            </w:pPr>
            <w:r>
              <w:t>MO</w:t>
            </w:r>
          </w:p>
        </w:tc>
        <w:tc>
          <w:tcPr>
            <w:tcW w:w="4200" w:type="dxa"/>
          </w:tcPr>
          <w:p w14:paraId="613CB885" w14:textId="77777777" w:rsidR="00B50050" w:rsidRDefault="00B50050" w:rsidP="0088127C">
            <w:pPr>
              <w:pStyle w:val="OtherTableBody"/>
            </w:pPr>
            <w:r>
              <w:t>Moderate</w:t>
            </w:r>
          </w:p>
        </w:tc>
      </w:tr>
      <w:tr w:rsidR="00B50050" w14:paraId="7879EFE5" w14:textId="77777777" w:rsidTr="00195548">
        <w:tc>
          <w:tcPr>
            <w:tcW w:w="600" w:type="dxa"/>
          </w:tcPr>
          <w:p w14:paraId="49B6DE9D" w14:textId="77777777" w:rsidR="00B50050" w:rsidRDefault="00B50050" w:rsidP="0088127C">
            <w:pPr>
              <w:pStyle w:val="OtherTableBody"/>
            </w:pPr>
          </w:p>
        </w:tc>
        <w:tc>
          <w:tcPr>
            <w:tcW w:w="600" w:type="dxa"/>
          </w:tcPr>
          <w:p w14:paraId="07871590" w14:textId="77777777" w:rsidR="00B50050" w:rsidRDefault="00B50050" w:rsidP="0088127C">
            <w:pPr>
              <w:pStyle w:val="OtherTableBody"/>
            </w:pPr>
            <w:r>
              <w:t>0421</w:t>
            </w:r>
          </w:p>
        </w:tc>
        <w:tc>
          <w:tcPr>
            <w:tcW w:w="2600" w:type="dxa"/>
          </w:tcPr>
          <w:p w14:paraId="6452F7B2" w14:textId="77777777" w:rsidR="00B50050" w:rsidRDefault="00B50050" w:rsidP="0088127C">
            <w:pPr>
              <w:pStyle w:val="OtherTableBody"/>
            </w:pPr>
          </w:p>
        </w:tc>
        <w:tc>
          <w:tcPr>
            <w:tcW w:w="1400" w:type="dxa"/>
          </w:tcPr>
          <w:p w14:paraId="5DF56551" w14:textId="77777777" w:rsidR="00B50050" w:rsidRDefault="00B50050" w:rsidP="0088127C">
            <w:pPr>
              <w:pStyle w:val="OtherTableBody"/>
            </w:pPr>
            <w:r>
              <w:t>SE</w:t>
            </w:r>
          </w:p>
        </w:tc>
        <w:tc>
          <w:tcPr>
            <w:tcW w:w="4200" w:type="dxa"/>
          </w:tcPr>
          <w:p w14:paraId="2A3CC5B8" w14:textId="77777777" w:rsidR="00B50050" w:rsidRDefault="00B50050" w:rsidP="0088127C">
            <w:pPr>
              <w:pStyle w:val="OtherTableBody"/>
            </w:pPr>
            <w:r>
              <w:t>Severe</w:t>
            </w:r>
          </w:p>
        </w:tc>
      </w:tr>
      <w:tr w:rsidR="00B50050" w14:paraId="55B32A9E" w14:textId="77777777" w:rsidTr="00195548">
        <w:tc>
          <w:tcPr>
            <w:tcW w:w="600" w:type="dxa"/>
          </w:tcPr>
          <w:p w14:paraId="78F50C0A" w14:textId="77777777" w:rsidR="00B50050" w:rsidRDefault="00B50050" w:rsidP="0088127C">
            <w:pPr>
              <w:pStyle w:val="OtherTableBody"/>
            </w:pPr>
            <w:r>
              <w:t>User</w:t>
            </w:r>
          </w:p>
        </w:tc>
        <w:tc>
          <w:tcPr>
            <w:tcW w:w="600" w:type="dxa"/>
          </w:tcPr>
          <w:p w14:paraId="6BDBD28B" w14:textId="77777777" w:rsidR="00B50050" w:rsidRDefault="00B50050" w:rsidP="0088127C">
            <w:pPr>
              <w:pStyle w:val="OtherTableBody"/>
            </w:pPr>
          </w:p>
        </w:tc>
        <w:tc>
          <w:tcPr>
            <w:tcW w:w="2600" w:type="dxa"/>
          </w:tcPr>
          <w:p w14:paraId="6B290286" w14:textId="77777777" w:rsidR="00B50050" w:rsidRDefault="00B50050" w:rsidP="0088127C">
            <w:pPr>
              <w:pStyle w:val="OtherTableBody"/>
            </w:pPr>
            <w:r>
              <w:t>Triage Code</w:t>
            </w:r>
          </w:p>
        </w:tc>
        <w:tc>
          <w:tcPr>
            <w:tcW w:w="1400" w:type="dxa"/>
          </w:tcPr>
          <w:p w14:paraId="1F52BB67" w14:textId="77777777" w:rsidR="00B50050" w:rsidRDefault="00B50050" w:rsidP="0088127C">
            <w:pPr>
              <w:pStyle w:val="OtherTableBody"/>
            </w:pPr>
          </w:p>
        </w:tc>
        <w:tc>
          <w:tcPr>
            <w:tcW w:w="4200" w:type="dxa"/>
          </w:tcPr>
          <w:p w14:paraId="43EC2779" w14:textId="77777777" w:rsidR="00B50050" w:rsidRDefault="00B50050" w:rsidP="0088127C">
            <w:pPr>
              <w:pStyle w:val="OtherTableBody"/>
            </w:pPr>
          </w:p>
        </w:tc>
      </w:tr>
      <w:tr w:rsidR="00B50050" w14:paraId="56F5DA0B" w14:textId="77777777" w:rsidTr="00195548">
        <w:tc>
          <w:tcPr>
            <w:tcW w:w="600" w:type="dxa"/>
          </w:tcPr>
          <w:p w14:paraId="5576CB2F" w14:textId="77777777" w:rsidR="00B50050" w:rsidRDefault="00B50050" w:rsidP="0088127C">
            <w:pPr>
              <w:pStyle w:val="OtherTableBody"/>
            </w:pPr>
          </w:p>
        </w:tc>
        <w:tc>
          <w:tcPr>
            <w:tcW w:w="600" w:type="dxa"/>
          </w:tcPr>
          <w:p w14:paraId="495DB778" w14:textId="77777777" w:rsidR="00B50050" w:rsidRDefault="00B50050" w:rsidP="0088127C">
            <w:pPr>
              <w:pStyle w:val="OtherTableBody"/>
            </w:pPr>
            <w:r>
              <w:t>0422</w:t>
            </w:r>
          </w:p>
        </w:tc>
        <w:tc>
          <w:tcPr>
            <w:tcW w:w="2600" w:type="dxa"/>
          </w:tcPr>
          <w:p w14:paraId="2B5457ED" w14:textId="77777777" w:rsidR="00B50050" w:rsidRDefault="00B50050" w:rsidP="0088127C">
            <w:pPr>
              <w:pStyle w:val="OtherTableBody"/>
            </w:pPr>
          </w:p>
        </w:tc>
        <w:tc>
          <w:tcPr>
            <w:tcW w:w="1400" w:type="dxa"/>
          </w:tcPr>
          <w:p w14:paraId="5DBDF710" w14:textId="77777777" w:rsidR="00B50050" w:rsidRDefault="00B50050" w:rsidP="0088127C">
            <w:pPr>
              <w:pStyle w:val="OtherTableBody"/>
            </w:pPr>
            <w:r>
              <w:t>1</w:t>
            </w:r>
          </w:p>
        </w:tc>
        <w:tc>
          <w:tcPr>
            <w:tcW w:w="4200" w:type="dxa"/>
          </w:tcPr>
          <w:p w14:paraId="5BBC0417" w14:textId="77777777" w:rsidR="00B50050" w:rsidRDefault="00B50050" w:rsidP="0088127C">
            <w:pPr>
              <w:pStyle w:val="OtherTableBody"/>
            </w:pPr>
            <w:r>
              <w:t>Non-acute</w:t>
            </w:r>
          </w:p>
        </w:tc>
      </w:tr>
      <w:tr w:rsidR="00B50050" w14:paraId="66EC626A" w14:textId="77777777" w:rsidTr="00195548">
        <w:tc>
          <w:tcPr>
            <w:tcW w:w="600" w:type="dxa"/>
          </w:tcPr>
          <w:p w14:paraId="30BAC338" w14:textId="77777777" w:rsidR="00B50050" w:rsidRDefault="00B50050" w:rsidP="0088127C">
            <w:pPr>
              <w:pStyle w:val="OtherTableBody"/>
            </w:pPr>
          </w:p>
        </w:tc>
        <w:tc>
          <w:tcPr>
            <w:tcW w:w="600" w:type="dxa"/>
          </w:tcPr>
          <w:p w14:paraId="07E0126A" w14:textId="77777777" w:rsidR="00B50050" w:rsidRDefault="00B50050" w:rsidP="0088127C">
            <w:pPr>
              <w:pStyle w:val="OtherTableBody"/>
            </w:pPr>
            <w:r>
              <w:t>0422</w:t>
            </w:r>
          </w:p>
        </w:tc>
        <w:tc>
          <w:tcPr>
            <w:tcW w:w="2600" w:type="dxa"/>
          </w:tcPr>
          <w:p w14:paraId="3A2F2288" w14:textId="77777777" w:rsidR="00B50050" w:rsidRDefault="00B50050" w:rsidP="0088127C">
            <w:pPr>
              <w:pStyle w:val="OtherTableBody"/>
            </w:pPr>
          </w:p>
        </w:tc>
        <w:tc>
          <w:tcPr>
            <w:tcW w:w="1400" w:type="dxa"/>
          </w:tcPr>
          <w:p w14:paraId="3D4C93D2" w14:textId="77777777" w:rsidR="00B50050" w:rsidRDefault="00B50050" w:rsidP="0088127C">
            <w:pPr>
              <w:pStyle w:val="OtherTableBody"/>
            </w:pPr>
            <w:r>
              <w:t>2</w:t>
            </w:r>
          </w:p>
        </w:tc>
        <w:tc>
          <w:tcPr>
            <w:tcW w:w="4200" w:type="dxa"/>
          </w:tcPr>
          <w:p w14:paraId="3DCFC604" w14:textId="77777777" w:rsidR="00B50050" w:rsidRDefault="00B50050" w:rsidP="0088127C">
            <w:pPr>
              <w:pStyle w:val="OtherTableBody"/>
            </w:pPr>
            <w:r>
              <w:t>Acute</w:t>
            </w:r>
          </w:p>
        </w:tc>
      </w:tr>
      <w:tr w:rsidR="00B50050" w14:paraId="4E297AB4" w14:textId="77777777" w:rsidTr="00195548">
        <w:tc>
          <w:tcPr>
            <w:tcW w:w="600" w:type="dxa"/>
          </w:tcPr>
          <w:p w14:paraId="158869FB" w14:textId="77777777" w:rsidR="00B50050" w:rsidRDefault="00B50050" w:rsidP="0088127C">
            <w:pPr>
              <w:pStyle w:val="OtherTableBody"/>
            </w:pPr>
          </w:p>
        </w:tc>
        <w:tc>
          <w:tcPr>
            <w:tcW w:w="600" w:type="dxa"/>
          </w:tcPr>
          <w:p w14:paraId="2D56841F" w14:textId="77777777" w:rsidR="00B50050" w:rsidRDefault="00B50050" w:rsidP="0088127C">
            <w:pPr>
              <w:pStyle w:val="OtherTableBody"/>
            </w:pPr>
            <w:r>
              <w:t>0422</w:t>
            </w:r>
          </w:p>
        </w:tc>
        <w:tc>
          <w:tcPr>
            <w:tcW w:w="2600" w:type="dxa"/>
          </w:tcPr>
          <w:p w14:paraId="6B176D1B" w14:textId="77777777" w:rsidR="00B50050" w:rsidRDefault="00B50050" w:rsidP="0088127C">
            <w:pPr>
              <w:pStyle w:val="OtherTableBody"/>
            </w:pPr>
          </w:p>
        </w:tc>
        <w:tc>
          <w:tcPr>
            <w:tcW w:w="1400" w:type="dxa"/>
          </w:tcPr>
          <w:p w14:paraId="7CC18876" w14:textId="77777777" w:rsidR="00B50050" w:rsidRDefault="00B50050" w:rsidP="0088127C">
            <w:pPr>
              <w:pStyle w:val="OtherTableBody"/>
            </w:pPr>
            <w:r>
              <w:t>3</w:t>
            </w:r>
          </w:p>
        </w:tc>
        <w:tc>
          <w:tcPr>
            <w:tcW w:w="4200" w:type="dxa"/>
          </w:tcPr>
          <w:p w14:paraId="279D0730" w14:textId="77777777" w:rsidR="00B50050" w:rsidRDefault="00B50050" w:rsidP="0088127C">
            <w:pPr>
              <w:pStyle w:val="OtherTableBody"/>
            </w:pPr>
            <w:r>
              <w:t>Urgent</w:t>
            </w:r>
          </w:p>
        </w:tc>
      </w:tr>
      <w:tr w:rsidR="00B50050" w14:paraId="510B2C57" w14:textId="77777777" w:rsidTr="00195548">
        <w:tc>
          <w:tcPr>
            <w:tcW w:w="600" w:type="dxa"/>
          </w:tcPr>
          <w:p w14:paraId="2855230F" w14:textId="77777777" w:rsidR="00B50050" w:rsidRDefault="00B50050" w:rsidP="0088127C">
            <w:pPr>
              <w:pStyle w:val="OtherTableBody"/>
            </w:pPr>
          </w:p>
        </w:tc>
        <w:tc>
          <w:tcPr>
            <w:tcW w:w="600" w:type="dxa"/>
          </w:tcPr>
          <w:p w14:paraId="652EBDDB" w14:textId="77777777" w:rsidR="00B50050" w:rsidRDefault="00B50050" w:rsidP="0088127C">
            <w:pPr>
              <w:pStyle w:val="OtherTableBody"/>
            </w:pPr>
            <w:r>
              <w:t>0422</w:t>
            </w:r>
          </w:p>
        </w:tc>
        <w:tc>
          <w:tcPr>
            <w:tcW w:w="2600" w:type="dxa"/>
          </w:tcPr>
          <w:p w14:paraId="4D36585E" w14:textId="77777777" w:rsidR="00B50050" w:rsidRDefault="00B50050" w:rsidP="0088127C">
            <w:pPr>
              <w:pStyle w:val="OtherTableBody"/>
            </w:pPr>
          </w:p>
        </w:tc>
        <w:tc>
          <w:tcPr>
            <w:tcW w:w="1400" w:type="dxa"/>
          </w:tcPr>
          <w:p w14:paraId="38E8F7DF" w14:textId="77777777" w:rsidR="00B50050" w:rsidRDefault="00B50050" w:rsidP="0088127C">
            <w:pPr>
              <w:pStyle w:val="OtherTableBody"/>
            </w:pPr>
            <w:r>
              <w:t>4</w:t>
            </w:r>
          </w:p>
        </w:tc>
        <w:tc>
          <w:tcPr>
            <w:tcW w:w="4200" w:type="dxa"/>
          </w:tcPr>
          <w:p w14:paraId="5C7A0B2A" w14:textId="77777777" w:rsidR="00B50050" w:rsidRDefault="00B50050" w:rsidP="0088127C">
            <w:pPr>
              <w:pStyle w:val="OtherTableBody"/>
            </w:pPr>
            <w:r>
              <w:t>Severe</w:t>
            </w:r>
          </w:p>
        </w:tc>
      </w:tr>
      <w:tr w:rsidR="00B50050" w14:paraId="0FB52355" w14:textId="77777777" w:rsidTr="00195548">
        <w:tc>
          <w:tcPr>
            <w:tcW w:w="600" w:type="dxa"/>
          </w:tcPr>
          <w:p w14:paraId="34B0D687" w14:textId="77777777" w:rsidR="00B50050" w:rsidRDefault="00B50050" w:rsidP="0088127C">
            <w:pPr>
              <w:pStyle w:val="OtherTableBody"/>
            </w:pPr>
          </w:p>
        </w:tc>
        <w:tc>
          <w:tcPr>
            <w:tcW w:w="600" w:type="dxa"/>
          </w:tcPr>
          <w:p w14:paraId="7F22D979" w14:textId="77777777" w:rsidR="00B50050" w:rsidRDefault="00B50050" w:rsidP="0088127C">
            <w:pPr>
              <w:pStyle w:val="OtherTableBody"/>
            </w:pPr>
            <w:r>
              <w:t>0422</w:t>
            </w:r>
          </w:p>
        </w:tc>
        <w:tc>
          <w:tcPr>
            <w:tcW w:w="2600" w:type="dxa"/>
          </w:tcPr>
          <w:p w14:paraId="76FDEE64" w14:textId="77777777" w:rsidR="00B50050" w:rsidRDefault="00B50050" w:rsidP="0088127C">
            <w:pPr>
              <w:pStyle w:val="OtherTableBody"/>
            </w:pPr>
          </w:p>
        </w:tc>
        <w:tc>
          <w:tcPr>
            <w:tcW w:w="1400" w:type="dxa"/>
          </w:tcPr>
          <w:p w14:paraId="06AF60DA" w14:textId="77777777" w:rsidR="00B50050" w:rsidRDefault="00B50050" w:rsidP="0088127C">
            <w:pPr>
              <w:pStyle w:val="OtherTableBody"/>
            </w:pPr>
            <w:r>
              <w:t>5</w:t>
            </w:r>
          </w:p>
        </w:tc>
        <w:tc>
          <w:tcPr>
            <w:tcW w:w="4200" w:type="dxa"/>
          </w:tcPr>
          <w:p w14:paraId="11233BAD" w14:textId="77777777" w:rsidR="00B50050" w:rsidRDefault="00B50050" w:rsidP="0088127C">
            <w:pPr>
              <w:pStyle w:val="OtherTableBody"/>
            </w:pPr>
            <w:r>
              <w:t>Dead on Arrival (DOA)</w:t>
            </w:r>
          </w:p>
        </w:tc>
      </w:tr>
      <w:tr w:rsidR="00B50050" w14:paraId="49B86097" w14:textId="77777777" w:rsidTr="00195548">
        <w:tc>
          <w:tcPr>
            <w:tcW w:w="600" w:type="dxa"/>
          </w:tcPr>
          <w:p w14:paraId="3319324C" w14:textId="77777777" w:rsidR="00B50050" w:rsidRDefault="00B50050" w:rsidP="0088127C">
            <w:pPr>
              <w:pStyle w:val="OtherTableBody"/>
            </w:pPr>
          </w:p>
        </w:tc>
        <w:tc>
          <w:tcPr>
            <w:tcW w:w="600" w:type="dxa"/>
          </w:tcPr>
          <w:p w14:paraId="68AB4CD9" w14:textId="77777777" w:rsidR="00B50050" w:rsidRDefault="00B50050" w:rsidP="0088127C">
            <w:pPr>
              <w:pStyle w:val="OtherTableBody"/>
            </w:pPr>
            <w:r>
              <w:t>0422</w:t>
            </w:r>
          </w:p>
        </w:tc>
        <w:tc>
          <w:tcPr>
            <w:tcW w:w="2600" w:type="dxa"/>
          </w:tcPr>
          <w:p w14:paraId="0EB0065D" w14:textId="77777777" w:rsidR="00B50050" w:rsidRDefault="00B50050" w:rsidP="0088127C">
            <w:pPr>
              <w:pStyle w:val="OtherTableBody"/>
            </w:pPr>
          </w:p>
        </w:tc>
        <w:tc>
          <w:tcPr>
            <w:tcW w:w="1400" w:type="dxa"/>
          </w:tcPr>
          <w:p w14:paraId="11F0D5FC" w14:textId="77777777" w:rsidR="00B50050" w:rsidRDefault="00B50050" w:rsidP="0088127C">
            <w:pPr>
              <w:pStyle w:val="OtherTableBody"/>
            </w:pPr>
            <w:r>
              <w:t>99</w:t>
            </w:r>
          </w:p>
        </w:tc>
        <w:tc>
          <w:tcPr>
            <w:tcW w:w="4200" w:type="dxa"/>
          </w:tcPr>
          <w:p w14:paraId="5F4DE0DD" w14:textId="77777777" w:rsidR="00B50050" w:rsidRDefault="00B50050" w:rsidP="0088127C">
            <w:pPr>
              <w:pStyle w:val="OtherTableBody"/>
            </w:pPr>
            <w:r>
              <w:t>Other</w:t>
            </w:r>
          </w:p>
        </w:tc>
      </w:tr>
      <w:tr w:rsidR="00B50050" w14:paraId="433674E6" w14:textId="77777777" w:rsidTr="00195548">
        <w:tc>
          <w:tcPr>
            <w:tcW w:w="600" w:type="dxa"/>
          </w:tcPr>
          <w:p w14:paraId="415E66AF" w14:textId="77777777" w:rsidR="00B50050" w:rsidRDefault="00B50050" w:rsidP="0088127C">
            <w:pPr>
              <w:pStyle w:val="OtherTableBody"/>
            </w:pPr>
            <w:r>
              <w:t>User</w:t>
            </w:r>
          </w:p>
        </w:tc>
        <w:tc>
          <w:tcPr>
            <w:tcW w:w="600" w:type="dxa"/>
          </w:tcPr>
          <w:p w14:paraId="5D961BA4" w14:textId="77777777" w:rsidR="00B50050" w:rsidRDefault="00B50050" w:rsidP="0088127C">
            <w:pPr>
              <w:pStyle w:val="OtherTableBody"/>
            </w:pPr>
          </w:p>
        </w:tc>
        <w:tc>
          <w:tcPr>
            <w:tcW w:w="2600" w:type="dxa"/>
          </w:tcPr>
          <w:p w14:paraId="62AF5B23" w14:textId="77777777" w:rsidR="00B50050" w:rsidRDefault="00B50050" w:rsidP="0088127C">
            <w:pPr>
              <w:pStyle w:val="OtherTableBody"/>
            </w:pPr>
            <w:r>
              <w:t>Case Category Code</w:t>
            </w:r>
          </w:p>
        </w:tc>
        <w:tc>
          <w:tcPr>
            <w:tcW w:w="1400" w:type="dxa"/>
          </w:tcPr>
          <w:p w14:paraId="7C483184" w14:textId="77777777" w:rsidR="00B50050" w:rsidRDefault="00B50050" w:rsidP="0088127C">
            <w:pPr>
              <w:pStyle w:val="OtherTableBody"/>
            </w:pPr>
          </w:p>
        </w:tc>
        <w:tc>
          <w:tcPr>
            <w:tcW w:w="4200" w:type="dxa"/>
          </w:tcPr>
          <w:p w14:paraId="78A0930E" w14:textId="77777777" w:rsidR="00B50050" w:rsidRDefault="00B50050" w:rsidP="0088127C">
            <w:pPr>
              <w:pStyle w:val="OtherTableBody"/>
            </w:pPr>
          </w:p>
        </w:tc>
      </w:tr>
      <w:tr w:rsidR="00B50050" w14:paraId="56E7DAE6" w14:textId="77777777" w:rsidTr="00195548">
        <w:tc>
          <w:tcPr>
            <w:tcW w:w="600" w:type="dxa"/>
          </w:tcPr>
          <w:p w14:paraId="1B2F7C4A" w14:textId="77777777" w:rsidR="00B50050" w:rsidRDefault="00B50050" w:rsidP="0088127C">
            <w:pPr>
              <w:pStyle w:val="OtherTableBody"/>
            </w:pPr>
          </w:p>
        </w:tc>
        <w:tc>
          <w:tcPr>
            <w:tcW w:w="600" w:type="dxa"/>
          </w:tcPr>
          <w:p w14:paraId="07BFE978" w14:textId="77777777" w:rsidR="00B50050" w:rsidRDefault="00B50050" w:rsidP="0088127C">
            <w:pPr>
              <w:pStyle w:val="OtherTableBody"/>
            </w:pPr>
            <w:r>
              <w:t>0423</w:t>
            </w:r>
          </w:p>
        </w:tc>
        <w:tc>
          <w:tcPr>
            <w:tcW w:w="2600" w:type="dxa"/>
          </w:tcPr>
          <w:p w14:paraId="686C581D" w14:textId="77777777" w:rsidR="00B50050" w:rsidRDefault="00B50050" w:rsidP="0088127C">
            <w:pPr>
              <w:pStyle w:val="OtherTableBody"/>
            </w:pPr>
          </w:p>
        </w:tc>
        <w:tc>
          <w:tcPr>
            <w:tcW w:w="1400" w:type="dxa"/>
          </w:tcPr>
          <w:p w14:paraId="1F7D413B" w14:textId="77777777" w:rsidR="00B50050" w:rsidRDefault="00B50050" w:rsidP="0088127C">
            <w:pPr>
              <w:pStyle w:val="OtherTableBody"/>
            </w:pPr>
            <w:r>
              <w:t>D</w:t>
            </w:r>
          </w:p>
        </w:tc>
        <w:tc>
          <w:tcPr>
            <w:tcW w:w="4200" w:type="dxa"/>
          </w:tcPr>
          <w:p w14:paraId="233C2F1B" w14:textId="77777777" w:rsidR="00B50050" w:rsidRDefault="00B50050" w:rsidP="0088127C">
            <w:pPr>
              <w:pStyle w:val="OtherTableBody"/>
            </w:pPr>
            <w:r>
              <w:t>Doctor's Office Closed</w:t>
            </w:r>
          </w:p>
        </w:tc>
      </w:tr>
      <w:tr w:rsidR="00B50050" w14:paraId="39913323" w14:textId="77777777" w:rsidTr="00195548">
        <w:tc>
          <w:tcPr>
            <w:tcW w:w="600" w:type="dxa"/>
          </w:tcPr>
          <w:p w14:paraId="17C59D52" w14:textId="77777777" w:rsidR="00B50050" w:rsidRDefault="00B50050" w:rsidP="0088127C">
            <w:pPr>
              <w:pStyle w:val="OtherTableBody"/>
            </w:pPr>
            <w:r>
              <w:t>User</w:t>
            </w:r>
          </w:p>
        </w:tc>
        <w:tc>
          <w:tcPr>
            <w:tcW w:w="600" w:type="dxa"/>
          </w:tcPr>
          <w:p w14:paraId="13311E9F" w14:textId="77777777" w:rsidR="00B50050" w:rsidRDefault="00B50050" w:rsidP="0088127C">
            <w:pPr>
              <w:pStyle w:val="OtherTableBody"/>
            </w:pPr>
          </w:p>
        </w:tc>
        <w:tc>
          <w:tcPr>
            <w:tcW w:w="2600" w:type="dxa"/>
          </w:tcPr>
          <w:p w14:paraId="5E706658" w14:textId="77777777" w:rsidR="00B50050" w:rsidRDefault="00B50050" w:rsidP="0088127C">
            <w:pPr>
              <w:pStyle w:val="OtherTableBody"/>
            </w:pPr>
            <w:r>
              <w:t>Gestation Category Code</w:t>
            </w:r>
          </w:p>
        </w:tc>
        <w:tc>
          <w:tcPr>
            <w:tcW w:w="1400" w:type="dxa"/>
          </w:tcPr>
          <w:p w14:paraId="19131ABC" w14:textId="77777777" w:rsidR="00B50050" w:rsidRDefault="00B50050" w:rsidP="0088127C">
            <w:pPr>
              <w:pStyle w:val="OtherTableBody"/>
            </w:pPr>
          </w:p>
        </w:tc>
        <w:tc>
          <w:tcPr>
            <w:tcW w:w="4200" w:type="dxa"/>
          </w:tcPr>
          <w:p w14:paraId="0CF54CD5" w14:textId="77777777" w:rsidR="00B50050" w:rsidRDefault="00B50050" w:rsidP="0088127C">
            <w:pPr>
              <w:pStyle w:val="OtherTableBody"/>
            </w:pPr>
          </w:p>
        </w:tc>
      </w:tr>
      <w:tr w:rsidR="00B50050" w14:paraId="5D4167B9" w14:textId="77777777" w:rsidTr="00195548">
        <w:tc>
          <w:tcPr>
            <w:tcW w:w="600" w:type="dxa"/>
          </w:tcPr>
          <w:p w14:paraId="1263A28E" w14:textId="77777777" w:rsidR="00B50050" w:rsidRDefault="00B50050" w:rsidP="0088127C">
            <w:pPr>
              <w:pStyle w:val="OtherTableBody"/>
            </w:pPr>
          </w:p>
        </w:tc>
        <w:tc>
          <w:tcPr>
            <w:tcW w:w="600" w:type="dxa"/>
          </w:tcPr>
          <w:p w14:paraId="135FD716" w14:textId="77777777" w:rsidR="00B50050" w:rsidRDefault="00B50050" w:rsidP="0088127C">
            <w:pPr>
              <w:pStyle w:val="OtherTableBody"/>
            </w:pPr>
            <w:r>
              <w:t>0424</w:t>
            </w:r>
          </w:p>
        </w:tc>
        <w:tc>
          <w:tcPr>
            <w:tcW w:w="2600" w:type="dxa"/>
          </w:tcPr>
          <w:p w14:paraId="5ECB34FE" w14:textId="77777777" w:rsidR="00B50050" w:rsidRDefault="00B50050" w:rsidP="0088127C">
            <w:pPr>
              <w:pStyle w:val="OtherTableBody"/>
            </w:pPr>
          </w:p>
        </w:tc>
        <w:tc>
          <w:tcPr>
            <w:tcW w:w="1400" w:type="dxa"/>
          </w:tcPr>
          <w:p w14:paraId="34BCD17C" w14:textId="77777777" w:rsidR="00B50050" w:rsidRDefault="00B50050" w:rsidP="0088127C">
            <w:pPr>
              <w:pStyle w:val="OtherTableBody"/>
            </w:pPr>
            <w:r>
              <w:t>1</w:t>
            </w:r>
          </w:p>
        </w:tc>
        <w:tc>
          <w:tcPr>
            <w:tcW w:w="4200" w:type="dxa"/>
          </w:tcPr>
          <w:p w14:paraId="4ABD5A63" w14:textId="77777777" w:rsidR="00B50050" w:rsidRDefault="00B50050" w:rsidP="0088127C">
            <w:pPr>
              <w:pStyle w:val="OtherTableBody"/>
            </w:pPr>
            <w:r>
              <w:t>Premature / Pre-term</w:t>
            </w:r>
          </w:p>
        </w:tc>
      </w:tr>
      <w:tr w:rsidR="00B50050" w14:paraId="5A1A4190" w14:textId="77777777" w:rsidTr="00195548">
        <w:tc>
          <w:tcPr>
            <w:tcW w:w="600" w:type="dxa"/>
          </w:tcPr>
          <w:p w14:paraId="3135034B" w14:textId="77777777" w:rsidR="00B50050" w:rsidRDefault="00B50050" w:rsidP="0088127C">
            <w:pPr>
              <w:pStyle w:val="OtherTableBody"/>
            </w:pPr>
          </w:p>
        </w:tc>
        <w:tc>
          <w:tcPr>
            <w:tcW w:w="600" w:type="dxa"/>
          </w:tcPr>
          <w:p w14:paraId="59CC1AFA" w14:textId="77777777" w:rsidR="00B50050" w:rsidRDefault="00B50050" w:rsidP="0088127C">
            <w:pPr>
              <w:pStyle w:val="OtherTableBody"/>
            </w:pPr>
            <w:r>
              <w:t>0424</w:t>
            </w:r>
          </w:p>
        </w:tc>
        <w:tc>
          <w:tcPr>
            <w:tcW w:w="2600" w:type="dxa"/>
          </w:tcPr>
          <w:p w14:paraId="0633D4A5" w14:textId="77777777" w:rsidR="00B50050" w:rsidRDefault="00B50050" w:rsidP="0088127C">
            <w:pPr>
              <w:pStyle w:val="OtherTableBody"/>
            </w:pPr>
          </w:p>
        </w:tc>
        <w:tc>
          <w:tcPr>
            <w:tcW w:w="1400" w:type="dxa"/>
          </w:tcPr>
          <w:p w14:paraId="0D718008" w14:textId="77777777" w:rsidR="00B50050" w:rsidRDefault="00B50050" w:rsidP="0088127C">
            <w:pPr>
              <w:pStyle w:val="OtherTableBody"/>
            </w:pPr>
            <w:r>
              <w:t>2</w:t>
            </w:r>
          </w:p>
        </w:tc>
        <w:tc>
          <w:tcPr>
            <w:tcW w:w="4200" w:type="dxa"/>
          </w:tcPr>
          <w:p w14:paraId="56496E53" w14:textId="77777777" w:rsidR="00B50050" w:rsidRDefault="00B50050" w:rsidP="0088127C">
            <w:pPr>
              <w:pStyle w:val="OtherTableBody"/>
            </w:pPr>
            <w:r>
              <w:t>Full Term</w:t>
            </w:r>
          </w:p>
        </w:tc>
      </w:tr>
      <w:tr w:rsidR="00B50050" w14:paraId="0C0B6B4C" w14:textId="77777777" w:rsidTr="00195548">
        <w:tc>
          <w:tcPr>
            <w:tcW w:w="600" w:type="dxa"/>
          </w:tcPr>
          <w:p w14:paraId="3C52223B" w14:textId="77777777" w:rsidR="00B50050" w:rsidRDefault="00B50050" w:rsidP="0088127C">
            <w:pPr>
              <w:pStyle w:val="OtherTableBody"/>
            </w:pPr>
          </w:p>
        </w:tc>
        <w:tc>
          <w:tcPr>
            <w:tcW w:w="600" w:type="dxa"/>
          </w:tcPr>
          <w:p w14:paraId="35F80102" w14:textId="77777777" w:rsidR="00B50050" w:rsidRDefault="00B50050" w:rsidP="0088127C">
            <w:pPr>
              <w:pStyle w:val="OtherTableBody"/>
            </w:pPr>
            <w:r>
              <w:t>0424</w:t>
            </w:r>
          </w:p>
        </w:tc>
        <w:tc>
          <w:tcPr>
            <w:tcW w:w="2600" w:type="dxa"/>
          </w:tcPr>
          <w:p w14:paraId="064B7FD3" w14:textId="77777777" w:rsidR="00B50050" w:rsidRDefault="00B50050" w:rsidP="0088127C">
            <w:pPr>
              <w:pStyle w:val="OtherTableBody"/>
            </w:pPr>
          </w:p>
        </w:tc>
        <w:tc>
          <w:tcPr>
            <w:tcW w:w="1400" w:type="dxa"/>
          </w:tcPr>
          <w:p w14:paraId="197369D1" w14:textId="77777777" w:rsidR="00B50050" w:rsidRDefault="00B50050" w:rsidP="0088127C">
            <w:pPr>
              <w:pStyle w:val="OtherTableBody"/>
            </w:pPr>
            <w:r>
              <w:t>3</w:t>
            </w:r>
          </w:p>
        </w:tc>
        <w:tc>
          <w:tcPr>
            <w:tcW w:w="4200" w:type="dxa"/>
          </w:tcPr>
          <w:p w14:paraId="7BAF382F" w14:textId="77777777" w:rsidR="00B50050" w:rsidRDefault="00B50050" w:rsidP="0088127C">
            <w:pPr>
              <w:pStyle w:val="OtherTableBody"/>
            </w:pPr>
            <w:r>
              <w:t>Overdue / Post-term</w:t>
            </w:r>
          </w:p>
        </w:tc>
      </w:tr>
      <w:tr w:rsidR="00B50050" w14:paraId="43F54085" w14:textId="77777777" w:rsidTr="00195548">
        <w:tc>
          <w:tcPr>
            <w:tcW w:w="600" w:type="dxa"/>
          </w:tcPr>
          <w:p w14:paraId="2D1FFEC7" w14:textId="77777777" w:rsidR="00B50050" w:rsidRDefault="00B50050" w:rsidP="0088127C">
            <w:pPr>
              <w:pStyle w:val="OtherTableBody"/>
            </w:pPr>
            <w:r>
              <w:t>User</w:t>
            </w:r>
          </w:p>
        </w:tc>
        <w:tc>
          <w:tcPr>
            <w:tcW w:w="600" w:type="dxa"/>
          </w:tcPr>
          <w:p w14:paraId="3F7DECAA" w14:textId="77777777" w:rsidR="00B50050" w:rsidRDefault="00B50050" w:rsidP="0088127C">
            <w:pPr>
              <w:pStyle w:val="OtherTableBody"/>
            </w:pPr>
          </w:p>
        </w:tc>
        <w:tc>
          <w:tcPr>
            <w:tcW w:w="2600" w:type="dxa"/>
          </w:tcPr>
          <w:p w14:paraId="5CECFD76" w14:textId="77777777" w:rsidR="00B50050" w:rsidRDefault="00B50050" w:rsidP="0088127C">
            <w:pPr>
              <w:pStyle w:val="OtherTableBody"/>
            </w:pPr>
            <w:r>
              <w:t>Newborn Code</w:t>
            </w:r>
          </w:p>
        </w:tc>
        <w:tc>
          <w:tcPr>
            <w:tcW w:w="1400" w:type="dxa"/>
          </w:tcPr>
          <w:p w14:paraId="0AC4918E" w14:textId="77777777" w:rsidR="00B50050" w:rsidRDefault="00B50050" w:rsidP="0088127C">
            <w:pPr>
              <w:pStyle w:val="OtherTableBody"/>
            </w:pPr>
          </w:p>
        </w:tc>
        <w:tc>
          <w:tcPr>
            <w:tcW w:w="4200" w:type="dxa"/>
          </w:tcPr>
          <w:p w14:paraId="3210A777" w14:textId="77777777" w:rsidR="00B50050" w:rsidRDefault="00B50050" w:rsidP="0088127C">
            <w:pPr>
              <w:pStyle w:val="OtherTableBody"/>
            </w:pPr>
          </w:p>
        </w:tc>
      </w:tr>
      <w:tr w:rsidR="00B50050" w14:paraId="46F3E960" w14:textId="77777777" w:rsidTr="00195548">
        <w:tc>
          <w:tcPr>
            <w:tcW w:w="600" w:type="dxa"/>
          </w:tcPr>
          <w:p w14:paraId="32B90250" w14:textId="77777777" w:rsidR="00B50050" w:rsidRDefault="00B50050" w:rsidP="0088127C">
            <w:pPr>
              <w:pStyle w:val="OtherTableBody"/>
            </w:pPr>
          </w:p>
        </w:tc>
        <w:tc>
          <w:tcPr>
            <w:tcW w:w="600" w:type="dxa"/>
          </w:tcPr>
          <w:p w14:paraId="7E9A8249" w14:textId="77777777" w:rsidR="00B50050" w:rsidRDefault="00B50050" w:rsidP="0088127C">
            <w:pPr>
              <w:pStyle w:val="OtherTableBody"/>
            </w:pPr>
            <w:r>
              <w:t>0425</w:t>
            </w:r>
          </w:p>
        </w:tc>
        <w:tc>
          <w:tcPr>
            <w:tcW w:w="2600" w:type="dxa"/>
          </w:tcPr>
          <w:p w14:paraId="088538D0" w14:textId="77777777" w:rsidR="00B50050" w:rsidRDefault="00B50050" w:rsidP="0088127C">
            <w:pPr>
              <w:pStyle w:val="OtherTableBody"/>
            </w:pPr>
          </w:p>
        </w:tc>
        <w:tc>
          <w:tcPr>
            <w:tcW w:w="1400" w:type="dxa"/>
          </w:tcPr>
          <w:p w14:paraId="79E134A3" w14:textId="77777777" w:rsidR="00B50050" w:rsidRDefault="00B50050" w:rsidP="0088127C">
            <w:pPr>
              <w:pStyle w:val="OtherTableBody"/>
            </w:pPr>
            <w:r>
              <w:t>1</w:t>
            </w:r>
          </w:p>
        </w:tc>
        <w:tc>
          <w:tcPr>
            <w:tcW w:w="4200" w:type="dxa"/>
          </w:tcPr>
          <w:p w14:paraId="4FAD5071" w14:textId="77777777" w:rsidR="00B50050" w:rsidRDefault="00B50050" w:rsidP="0088127C">
            <w:pPr>
              <w:pStyle w:val="OtherTableBody"/>
            </w:pPr>
            <w:r>
              <w:t>Born in facility</w:t>
            </w:r>
          </w:p>
        </w:tc>
      </w:tr>
      <w:tr w:rsidR="00B50050" w14:paraId="5E25987D" w14:textId="77777777" w:rsidTr="00195548">
        <w:tc>
          <w:tcPr>
            <w:tcW w:w="600" w:type="dxa"/>
          </w:tcPr>
          <w:p w14:paraId="164CD80D" w14:textId="77777777" w:rsidR="00B50050" w:rsidRDefault="00B50050" w:rsidP="0088127C">
            <w:pPr>
              <w:pStyle w:val="OtherTableBody"/>
            </w:pPr>
          </w:p>
        </w:tc>
        <w:tc>
          <w:tcPr>
            <w:tcW w:w="600" w:type="dxa"/>
          </w:tcPr>
          <w:p w14:paraId="1D092BD6" w14:textId="77777777" w:rsidR="00B50050" w:rsidRDefault="00B50050" w:rsidP="0088127C">
            <w:pPr>
              <w:pStyle w:val="OtherTableBody"/>
            </w:pPr>
            <w:r>
              <w:t>0425</w:t>
            </w:r>
          </w:p>
        </w:tc>
        <w:tc>
          <w:tcPr>
            <w:tcW w:w="2600" w:type="dxa"/>
          </w:tcPr>
          <w:p w14:paraId="03E384AA" w14:textId="77777777" w:rsidR="00B50050" w:rsidRDefault="00B50050" w:rsidP="0088127C">
            <w:pPr>
              <w:pStyle w:val="OtherTableBody"/>
            </w:pPr>
          </w:p>
        </w:tc>
        <w:tc>
          <w:tcPr>
            <w:tcW w:w="1400" w:type="dxa"/>
          </w:tcPr>
          <w:p w14:paraId="4A653204" w14:textId="77777777" w:rsidR="00B50050" w:rsidRDefault="00B50050" w:rsidP="0088127C">
            <w:pPr>
              <w:pStyle w:val="OtherTableBody"/>
            </w:pPr>
            <w:r>
              <w:t>2</w:t>
            </w:r>
          </w:p>
        </w:tc>
        <w:tc>
          <w:tcPr>
            <w:tcW w:w="4200" w:type="dxa"/>
          </w:tcPr>
          <w:p w14:paraId="273CAF80" w14:textId="77777777" w:rsidR="00B50050" w:rsidRDefault="00B50050" w:rsidP="0088127C">
            <w:pPr>
              <w:pStyle w:val="OtherTableBody"/>
            </w:pPr>
            <w:r>
              <w:t>Transfer in</w:t>
            </w:r>
          </w:p>
        </w:tc>
      </w:tr>
      <w:tr w:rsidR="00B50050" w14:paraId="2ED45DE0" w14:textId="77777777" w:rsidTr="00195548">
        <w:tc>
          <w:tcPr>
            <w:tcW w:w="600" w:type="dxa"/>
          </w:tcPr>
          <w:p w14:paraId="6357EF31" w14:textId="77777777" w:rsidR="00B50050" w:rsidRDefault="00B50050" w:rsidP="0088127C">
            <w:pPr>
              <w:pStyle w:val="OtherTableBody"/>
            </w:pPr>
          </w:p>
        </w:tc>
        <w:tc>
          <w:tcPr>
            <w:tcW w:w="600" w:type="dxa"/>
          </w:tcPr>
          <w:p w14:paraId="3F800756" w14:textId="77777777" w:rsidR="00B50050" w:rsidRDefault="00B50050" w:rsidP="0088127C">
            <w:pPr>
              <w:pStyle w:val="OtherTableBody"/>
            </w:pPr>
            <w:r>
              <w:t>0425</w:t>
            </w:r>
          </w:p>
        </w:tc>
        <w:tc>
          <w:tcPr>
            <w:tcW w:w="2600" w:type="dxa"/>
          </w:tcPr>
          <w:p w14:paraId="2DA65498" w14:textId="77777777" w:rsidR="00B50050" w:rsidRDefault="00B50050" w:rsidP="0088127C">
            <w:pPr>
              <w:pStyle w:val="OtherTableBody"/>
            </w:pPr>
          </w:p>
        </w:tc>
        <w:tc>
          <w:tcPr>
            <w:tcW w:w="1400" w:type="dxa"/>
          </w:tcPr>
          <w:p w14:paraId="610829B4" w14:textId="77777777" w:rsidR="00B50050" w:rsidRDefault="00B50050" w:rsidP="0088127C">
            <w:pPr>
              <w:pStyle w:val="OtherTableBody"/>
            </w:pPr>
            <w:r>
              <w:t>3</w:t>
            </w:r>
          </w:p>
        </w:tc>
        <w:tc>
          <w:tcPr>
            <w:tcW w:w="4200" w:type="dxa"/>
          </w:tcPr>
          <w:p w14:paraId="1134BA1B" w14:textId="77777777" w:rsidR="00B50050" w:rsidRDefault="00B50050" w:rsidP="0088127C">
            <w:pPr>
              <w:pStyle w:val="OtherTableBody"/>
            </w:pPr>
            <w:r>
              <w:t>Born en route</w:t>
            </w:r>
          </w:p>
        </w:tc>
      </w:tr>
      <w:tr w:rsidR="00B50050" w14:paraId="6D256252" w14:textId="77777777" w:rsidTr="00195548">
        <w:tc>
          <w:tcPr>
            <w:tcW w:w="600" w:type="dxa"/>
          </w:tcPr>
          <w:p w14:paraId="24221977" w14:textId="77777777" w:rsidR="00B50050" w:rsidRDefault="00B50050" w:rsidP="0088127C">
            <w:pPr>
              <w:pStyle w:val="OtherTableBody"/>
            </w:pPr>
          </w:p>
        </w:tc>
        <w:tc>
          <w:tcPr>
            <w:tcW w:w="600" w:type="dxa"/>
          </w:tcPr>
          <w:p w14:paraId="4B37C1D2" w14:textId="77777777" w:rsidR="00B50050" w:rsidRDefault="00B50050" w:rsidP="0088127C">
            <w:pPr>
              <w:pStyle w:val="OtherTableBody"/>
            </w:pPr>
            <w:r>
              <w:t>0425</w:t>
            </w:r>
          </w:p>
        </w:tc>
        <w:tc>
          <w:tcPr>
            <w:tcW w:w="2600" w:type="dxa"/>
          </w:tcPr>
          <w:p w14:paraId="35137C17" w14:textId="77777777" w:rsidR="00B50050" w:rsidRDefault="00B50050" w:rsidP="0088127C">
            <w:pPr>
              <w:pStyle w:val="OtherTableBody"/>
            </w:pPr>
          </w:p>
        </w:tc>
        <w:tc>
          <w:tcPr>
            <w:tcW w:w="1400" w:type="dxa"/>
          </w:tcPr>
          <w:p w14:paraId="478C6049" w14:textId="77777777" w:rsidR="00B50050" w:rsidRDefault="00B50050" w:rsidP="0088127C">
            <w:pPr>
              <w:pStyle w:val="OtherTableBody"/>
            </w:pPr>
            <w:r>
              <w:t>4</w:t>
            </w:r>
          </w:p>
        </w:tc>
        <w:tc>
          <w:tcPr>
            <w:tcW w:w="4200" w:type="dxa"/>
          </w:tcPr>
          <w:p w14:paraId="6F56B9DE" w14:textId="77777777" w:rsidR="00B50050" w:rsidRDefault="00B50050" w:rsidP="0088127C">
            <w:pPr>
              <w:pStyle w:val="OtherTableBody"/>
            </w:pPr>
            <w:r>
              <w:t>Other</w:t>
            </w:r>
          </w:p>
        </w:tc>
      </w:tr>
      <w:tr w:rsidR="00B50050" w14:paraId="25527850" w14:textId="77777777" w:rsidTr="00195548">
        <w:tc>
          <w:tcPr>
            <w:tcW w:w="600" w:type="dxa"/>
          </w:tcPr>
          <w:p w14:paraId="4E39DA8D" w14:textId="77777777" w:rsidR="00B50050" w:rsidRDefault="00B50050" w:rsidP="0088127C">
            <w:pPr>
              <w:pStyle w:val="OtherTableBody"/>
            </w:pPr>
          </w:p>
        </w:tc>
        <w:tc>
          <w:tcPr>
            <w:tcW w:w="600" w:type="dxa"/>
          </w:tcPr>
          <w:p w14:paraId="1C822951" w14:textId="77777777" w:rsidR="00B50050" w:rsidRDefault="00B50050" w:rsidP="0088127C">
            <w:pPr>
              <w:pStyle w:val="OtherTableBody"/>
            </w:pPr>
            <w:r>
              <w:t>0425</w:t>
            </w:r>
          </w:p>
        </w:tc>
        <w:tc>
          <w:tcPr>
            <w:tcW w:w="2600" w:type="dxa"/>
          </w:tcPr>
          <w:p w14:paraId="4877D6F3" w14:textId="77777777" w:rsidR="00B50050" w:rsidRDefault="00B50050" w:rsidP="0088127C">
            <w:pPr>
              <w:pStyle w:val="OtherTableBody"/>
            </w:pPr>
          </w:p>
        </w:tc>
        <w:tc>
          <w:tcPr>
            <w:tcW w:w="1400" w:type="dxa"/>
          </w:tcPr>
          <w:p w14:paraId="387E0FE7" w14:textId="77777777" w:rsidR="00B50050" w:rsidRDefault="00B50050" w:rsidP="0088127C">
            <w:pPr>
              <w:pStyle w:val="OtherTableBody"/>
            </w:pPr>
            <w:r>
              <w:t>5</w:t>
            </w:r>
          </w:p>
        </w:tc>
        <w:tc>
          <w:tcPr>
            <w:tcW w:w="4200" w:type="dxa"/>
          </w:tcPr>
          <w:p w14:paraId="5734F2C6" w14:textId="77777777" w:rsidR="00B50050" w:rsidRDefault="00B50050" w:rsidP="0088127C">
            <w:pPr>
              <w:pStyle w:val="OtherTableBody"/>
            </w:pPr>
            <w:r>
              <w:t>Born at home</w:t>
            </w:r>
          </w:p>
        </w:tc>
      </w:tr>
      <w:tr w:rsidR="00B50050" w14:paraId="28469418" w14:textId="77777777" w:rsidTr="00195548">
        <w:tc>
          <w:tcPr>
            <w:tcW w:w="600" w:type="dxa"/>
          </w:tcPr>
          <w:p w14:paraId="67DE5B7E" w14:textId="77777777" w:rsidR="00B50050" w:rsidRDefault="00B50050" w:rsidP="0088127C">
            <w:pPr>
              <w:pStyle w:val="OtherTableBody"/>
            </w:pPr>
            <w:r>
              <w:t>User</w:t>
            </w:r>
          </w:p>
        </w:tc>
        <w:tc>
          <w:tcPr>
            <w:tcW w:w="600" w:type="dxa"/>
          </w:tcPr>
          <w:p w14:paraId="5868E716" w14:textId="77777777" w:rsidR="00B50050" w:rsidRDefault="00B50050" w:rsidP="0088127C">
            <w:pPr>
              <w:pStyle w:val="OtherTableBody"/>
            </w:pPr>
          </w:p>
        </w:tc>
        <w:tc>
          <w:tcPr>
            <w:tcW w:w="2600" w:type="dxa"/>
          </w:tcPr>
          <w:p w14:paraId="4B760990" w14:textId="77777777" w:rsidR="00B50050" w:rsidRDefault="00B50050" w:rsidP="0088127C">
            <w:pPr>
              <w:pStyle w:val="OtherTableBody"/>
            </w:pPr>
            <w:r>
              <w:t>Blood Product Code</w:t>
            </w:r>
          </w:p>
        </w:tc>
        <w:tc>
          <w:tcPr>
            <w:tcW w:w="1400" w:type="dxa"/>
          </w:tcPr>
          <w:p w14:paraId="0A59B999" w14:textId="77777777" w:rsidR="00B50050" w:rsidRDefault="00B50050" w:rsidP="0088127C">
            <w:pPr>
              <w:pStyle w:val="OtherTableBody"/>
            </w:pPr>
          </w:p>
        </w:tc>
        <w:tc>
          <w:tcPr>
            <w:tcW w:w="4200" w:type="dxa"/>
          </w:tcPr>
          <w:p w14:paraId="2F31E5B8" w14:textId="77777777" w:rsidR="00B50050" w:rsidRDefault="00B50050" w:rsidP="0088127C">
            <w:pPr>
              <w:pStyle w:val="OtherTableBody"/>
            </w:pPr>
          </w:p>
        </w:tc>
      </w:tr>
      <w:tr w:rsidR="00B50050" w14:paraId="50618A90" w14:textId="77777777" w:rsidTr="00195548">
        <w:tc>
          <w:tcPr>
            <w:tcW w:w="600" w:type="dxa"/>
          </w:tcPr>
          <w:p w14:paraId="36AC24CD" w14:textId="77777777" w:rsidR="00B50050" w:rsidRDefault="00B50050" w:rsidP="0088127C">
            <w:pPr>
              <w:pStyle w:val="OtherTableBody"/>
            </w:pPr>
          </w:p>
        </w:tc>
        <w:tc>
          <w:tcPr>
            <w:tcW w:w="600" w:type="dxa"/>
          </w:tcPr>
          <w:p w14:paraId="050C9C46" w14:textId="77777777" w:rsidR="00B50050" w:rsidRDefault="00B50050" w:rsidP="0088127C">
            <w:pPr>
              <w:pStyle w:val="OtherTableBody"/>
            </w:pPr>
            <w:r>
              <w:t>0426</w:t>
            </w:r>
          </w:p>
        </w:tc>
        <w:tc>
          <w:tcPr>
            <w:tcW w:w="2600" w:type="dxa"/>
          </w:tcPr>
          <w:p w14:paraId="4FD3EE10" w14:textId="77777777" w:rsidR="00B50050" w:rsidRDefault="00B50050" w:rsidP="0088127C">
            <w:pPr>
              <w:pStyle w:val="OtherTableBody"/>
            </w:pPr>
          </w:p>
        </w:tc>
        <w:tc>
          <w:tcPr>
            <w:tcW w:w="1400" w:type="dxa"/>
          </w:tcPr>
          <w:p w14:paraId="1060C457" w14:textId="77777777" w:rsidR="00B50050" w:rsidRDefault="00B50050" w:rsidP="0088127C">
            <w:pPr>
              <w:pStyle w:val="OtherTableBody"/>
            </w:pPr>
            <w:r>
              <w:t>CRYO</w:t>
            </w:r>
          </w:p>
        </w:tc>
        <w:tc>
          <w:tcPr>
            <w:tcW w:w="4200" w:type="dxa"/>
          </w:tcPr>
          <w:p w14:paraId="6B58FFFD" w14:textId="77777777" w:rsidR="00B50050" w:rsidRDefault="00B50050" w:rsidP="0088127C">
            <w:pPr>
              <w:pStyle w:val="OtherTableBody"/>
            </w:pPr>
            <w:r>
              <w:t>Cryoprecipitated AHF</w:t>
            </w:r>
          </w:p>
        </w:tc>
      </w:tr>
      <w:tr w:rsidR="00B50050" w14:paraId="23B71DBC" w14:textId="77777777" w:rsidTr="00195548">
        <w:tc>
          <w:tcPr>
            <w:tcW w:w="600" w:type="dxa"/>
          </w:tcPr>
          <w:p w14:paraId="490DA7AE" w14:textId="77777777" w:rsidR="00B50050" w:rsidRDefault="00B50050" w:rsidP="0088127C">
            <w:pPr>
              <w:pStyle w:val="OtherTableBody"/>
            </w:pPr>
          </w:p>
        </w:tc>
        <w:tc>
          <w:tcPr>
            <w:tcW w:w="600" w:type="dxa"/>
          </w:tcPr>
          <w:p w14:paraId="2BE6913C" w14:textId="77777777" w:rsidR="00B50050" w:rsidRDefault="00B50050" w:rsidP="0088127C">
            <w:pPr>
              <w:pStyle w:val="OtherTableBody"/>
            </w:pPr>
            <w:r>
              <w:t>0426</w:t>
            </w:r>
          </w:p>
        </w:tc>
        <w:tc>
          <w:tcPr>
            <w:tcW w:w="2600" w:type="dxa"/>
          </w:tcPr>
          <w:p w14:paraId="475E682A" w14:textId="77777777" w:rsidR="00B50050" w:rsidRDefault="00B50050" w:rsidP="0088127C">
            <w:pPr>
              <w:pStyle w:val="OtherTableBody"/>
            </w:pPr>
          </w:p>
        </w:tc>
        <w:tc>
          <w:tcPr>
            <w:tcW w:w="1400" w:type="dxa"/>
          </w:tcPr>
          <w:p w14:paraId="0BCEE409" w14:textId="77777777" w:rsidR="00B50050" w:rsidRDefault="00B50050" w:rsidP="0088127C">
            <w:pPr>
              <w:pStyle w:val="OtherTableBody"/>
            </w:pPr>
            <w:r>
              <w:t>CRYOP</w:t>
            </w:r>
          </w:p>
        </w:tc>
        <w:tc>
          <w:tcPr>
            <w:tcW w:w="4200" w:type="dxa"/>
          </w:tcPr>
          <w:p w14:paraId="1B0ED968" w14:textId="77777777" w:rsidR="00B50050" w:rsidRDefault="00B50050" w:rsidP="0088127C">
            <w:pPr>
              <w:pStyle w:val="OtherTableBody"/>
            </w:pPr>
            <w:r>
              <w:t>Pooled Cryoprecipitate</w:t>
            </w:r>
          </w:p>
        </w:tc>
      </w:tr>
      <w:tr w:rsidR="00B50050" w14:paraId="5249C580" w14:textId="77777777" w:rsidTr="00195548">
        <w:tc>
          <w:tcPr>
            <w:tcW w:w="600" w:type="dxa"/>
          </w:tcPr>
          <w:p w14:paraId="42FC7C8E" w14:textId="77777777" w:rsidR="00B50050" w:rsidRDefault="00B50050" w:rsidP="0088127C">
            <w:pPr>
              <w:pStyle w:val="OtherTableBody"/>
            </w:pPr>
          </w:p>
        </w:tc>
        <w:tc>
          <w:tcPr>
            <w:tcW w:w="600" w:type="dxa"/>
          </w:tcPr>
          <w:p w14:paraId="6B432375" w14:textId="77777777" w:rsidR="00B50050" w:rsidRDefault="00B50050" w:rsidP="0088127C">
            <w:pPr>
              <w:pStyle w:val="OtherTableBody"/>
            </w:pPr>
            <w:r>
              <w:t>0426</w:t>
            </w:r>
          </w:p>
        </w:tc>
        <w:tc>
          <w:tcPr>
            <w:tcW w:w="2600" w:type="dxa"/>
          </w:tcPr>
          <w:p w14:paraId="09B43179" w14:textId="77777777" w:rsidR="00B50050" w:rsidRDefault="00B50050" w:rsidP="0088127C">
            <w:pPr>
              <w:pStyle w:val="OtherTableBody"/>
            </w:pPr>
          </w:p>
        </w:tc>
        <w:tc>
          <w:tcPr>
            <w:tcW w:w="1400" w:type="dxa"/>
          </w:tcPr>
          <w:p w14:paraId="60DAAD12" w14:textId="77777777" w:rsidR="00B50050" w:rsidRDefault="00B50050" w:rsidP="0088127C">
            <w:pPr>
              <w:pStyle w:val="OtherTableBody"/>
            </w:pPr>
            <w:r>
              <w:t>FFP</w:t>
            </w:r>
          </w:p>
        </w:tc>
        <w:tc>
          <w:tcPr>
            <w:tcW w:w="4200" w:type="dxa"/>
          </w:tcPr>
          <w:p w14:paraId="402E7BA2" w14:textId="77777777" w:rsidR="00B50050" w:rsidRDefault="00B50050" w:rsidP="0088127C">
            <w:pPr>
              <w:pStyle w:val="OtherTableBody"/>
            </w:pPr>
            <w:r>
              <w:t>Fresh Frozen Plasma</w:t>
            </w:r>
          </w:p>
        </w:tc>
      </w:tr>
      <w:tr w:rsidR="00B50050" w14:paraId="41035BBA" w14:textId="77777777" w:rsidTr="00195548">
        <w:tc>
          <w:tcPr>
            <w:tcW w:w="600" w:type="dxa"/>
          </w:tcPr>
          <w:p w14:paraId="732A9C8F" w14:textId="77777777" w:rsidR="00B50050" w:rsidRDefault="00B50050" w:rsidP="0088127C">
            <w:pPr>
              <w:pStyle w:val="OtherTableBody"/>
            </w:pPr>
          </w:p>
        </w:tc>
        <w:tc>
          <w:tcPr>
            <w:tcW w:w="600" w:type="dxa"/>
          </w:tcPr>
          <w:p w14:paraId="44C50AB7" w14:textId="77777777" w:rsidR="00B50050" w:rsidRDefault="00B50050" w:rsidP="0088127C">
            <w:pPr>
              <w:pStyle w:val="OtherTableBody"/>
            </w:pPr>
            <w:r>
              <w:t>0426</w:t>
            </w:r>
          </w:p>
        </w:tc>
        <w:tc>
          <w:tcPr>
            <w:tcW w:w="2600" w:type="dxa"/>
          </w:tcPr>
          <w:p w14:paraId="5638F68E" w14:textId="77777777" w:rsidR="00B50050" w:rsidRDefault="00B50050" w:rsidP="0088127C">
            <w:pPr>
              <w:pStyle w:val="OtherTableBody"/>
            </w:pPr>
          </w:p>
        </w:tc>
        <w:tc>
          <w:tcPr>
            <w:tcW w:w="1400" w:type="dxa"/>
          </w:tcPr>
          <w:p w14:paraId="62578AE3" w14:textId="77777777" w:rsidR="00B50050" w:rsidRDefault="00B50050" w:rsidP="0088127C">
            <w:pPr>
              <w:pStyle w:val="OtherTableBody"/>
            </w:pPr>
            <w:r>
              <w:t>FFPTH</w:t>
            </w:r>
          </w:p>
        </w:tc>
        <w:tc>
          <w:tcPr>
            <w:tcW w:w="4200" w:type="dxa"/>
          </w:tcPr>
          <w:p w14:paraId="5378167B" w14:textId="77777777" w:rsidR="00B50050" w:rsidRDefault="00B50050" w:rsidP="0088127C">
            <w:pPr>
              <w:pStyle w:val="OtherTableBody"/>
            </w:pPr>
            <w:r>
              <w:t>Fresh Frozen Plasma - Thawed</w:t>
            </w:r>
          </w:p>
        </w:tc>
      </w:tr>
      <w:tr w:rsidR="00B50050" w14:paraId="1846A116" w14:textId="77777777" w:rsidTr="00195548">
        <w:tc>
          <w:tcPr>
            <w:tcW w:w="600" w:type="dxa"/>
          </w:tcPr>
          <w:p w14:paraId="38E2CFC1" w14:textId="77777777" w:rsidR="00B50050" w:rsidRDefault="00B50050" w:rsidP="0088127C">
            <w:pPr>
              <w:pStyle w:val="OtherTableBody"/>
            </w:pPr>
          </w:p>
        </w:tc>
        <w:tc>
          <w:tcPr>
            <w:tcW w:w="600" w:type="dxa"/>
          </w:tcPr>
          <w:p w14:paraId="7048E924" w14:textId="77777777" w:rsidR="00B50050" w:rsidRDefault="00B50050" w:rsidP="0088127C">
            <w:pPr>
              <w:pStyle w:val="OtherTableBody"/>
            </w:pPr>
            <w:r>
              <w:t>0426</w:t>
            </w:r>
          </w:p>
        </w:tc>
        <w:tc>
          <w:tcPr>
            <w:tcW w:w="2600" w:type="dxa"/>
          </w:tcPr>
          <w:p w14:paraId="3824F59A" w14:textId="77777777" w:rsidR="00B50050" w:rsidRDefault="00B50050" w:rsidP="0088127C">
            <w:pPr>
              <w:pStyle w:val="OtherTableBody"/>
            </w:pPr>
          </w:p>
        </w:tc>
        <w:tc>
          <w:tcPr>
            <w:tcW w:w="1400" w:type="dxa"/>
          </w:tcPr>
          <w:p w14:paraId="7CEEE198" w14:textId="77777777" w:rsidR="00B50050" w:rsidRDefault="00B50050" w:rsidP="0088127C">
            <w:pPr>
              <w:pStyle w:val="OtherTableBody"/>
            </w:pPr>
            <w:r>
              <w:t>PC</w:t>
            </w:r>
          </w:p>
        </w:tc>
        <w:tc>
          <w:tcPr>
            <w:tcW w:w="4200" w:type="dxa"/>
          </w:tcPr>
          <w:p w14:paraId="73517D73" w14:textId="77777777" w:rsidR="00B50050" w:rsidRDefault="00B50050" w:rsidP="0088127C">
            <w:pPr>
              <w:pStyle w:val="OtherTableBody"/>
            </w:pPr>
            <w:r>
              <w:t>Packed Cells</w:t>
            </w:r>
          </w:p>
        </w:tc>
      </w:tr>
      <w:tr w:rsidR="00B50050" w14:paraId="735B66A2" w14:textId="77777777" w:rsidTr="00195548">
        <w:tc>
          <w:tcPr>
            <w:tcW w:w="600" w:type="dxa"/>
          </w:tcPr>
          <w:p w14:paraId="689E89A7" w14:textId="77777777" w:rsidR="00B50050" w:rsidRDefault="00B50050" w:rsidP="0088127C">
            <w:pPr>
              <w:pStyle w:val="OtherTableBody"/>
            </w:pPr>
          </w:p>
        </w:tc>
        <w:tc>
          <w:tcPr>
            <w:tcW w:w="600" w:type="dxa"/>
          </w:tcPr>
          <w:p w14:paraId="2513C282" w14:textId="77777777" w:rsidR="00B50050" w:rsidRDefault="00B50050" w:rsidP="0088127C">
            <w:pPr>
              <w:pStyle w:val="OtherTableBody"/>
            </w:pPr>
            <w:r>
              <w:t>0426</w:t>
            </w:r>
          </w:p>
        </w:tc>
        <w:tc>
          <w:tcPr>
            <w:tcW w:w="2600" w:type="dxa"/>
          </w:tcPr>
          <w:p w14:paraId="0219ABDA" w14:textId="77777777" w:rsidR="00B50050" w:rsidRDefault="00B50050" w:rsidP="0088127C">
            <w:pPr>
              <w:pStyle w:val="OtherTableBody"/>
            </w:pPr>
          </w:p>
        </w:tc>
        <w:tc>
          <w:tcPr>
            <w:tcW w:w="1400" w:type="dxa"/>
          </w:tcPr>
          <w:p w14:paraId="2DE28DA2" w14:textId="77777777" w:rsidR="00B50050" w:rsidRDefault="00B50050" w:rsidP="0088127C">
            <w:pPr>
              <w:pStyle w:val="OtherTableBody"/>
            </w:pPr>
            <w:r>
              <w:t>PCA</w:t>
            </w:r>
          </w:p>
        </w:tc>
        <w:tc>
          <w:tcPr>
            <w:tcW w:w="4200" w:type="dxa"/>
          </w:tcPr>
          <w:p w14:paraId="6760459C" w14:textId="77777777" w:rsidR="00B50050" w:rsidRDefault="00B50050" w:rsidP="0088127C">
            <w:pPr>
              <w:pStyle w:val="OtherTableBody"/>
            </w:pPr>
            <w:r>
              <w:t>Autologous Packed Cells</w:t>
            </w:r>
          </w:p>
        </w:tc>
      </w:tr>
      <w:tr w:rsidR="00B50050" w14:paraId="47816FD3" w14:textId="77777777" w:rsidTr="00195548">
        <w:tc>
          <w:tcPr>
            <w:tcW w:w="600" w:type="dxa"/>
          </w:tcPr>
          <w:p w14:paraId="147D4373" w14:textId="77777777" w:rsidR="00B50050" w:rsidRDefault="00B50050" w:rsidP="0088127C">
            <w:pPr>
              <w:pStyle w:val="OtherTableBody"/>
            </w:pPr>
          </w:p>
        </w:tc>
        <w:tc>
          <w:tcPr>
            <w:tcW w:w="600" w:type="dxa"/>
          </w:tcPr>
          <w:p w14:paraId="24914A27" w14:textId="77777777" w:rsidR="00B50050" w:rsidRDefault="00B50050" w:rsidP="0088127C">
            <w:pPr>
              <w:pStyle w:val="OtherTableBody"/>
            </w:pPr>
            <w:r>
              <w:t>0426</w:t>
            </w:r>
          </w:p>
        </w:tc>
        <w:tc>
          <w:tcPr>
            <w:tcW w:w="2600" w:type="dxa"/>
          </w:tcPr>
          <w:p w14:paraId="74D6768F" w14:textId="77777777" w:rsidR="00B50050" w:rsidRDefault="00B50050" w:rsidP="0088127C">
            <w:pPr>
              <w:pStyle w:val="OtherTableBody"/>
            </w:pPr>
          </w:p>
        </w:tc>
        <w:tc>
          <w:tcPr>
            <w:tcW w:w="1400" w:type="dxa"/>
          </w:tcPr>
          <w:p w14:paraId="628F3539" w14:textId="77777777" w:rsidR="00B50050" w:rsidRDefault="00B50050" w:rsidP="0088127C">
            <w:pPr>
              <w:pStyle w:val="OtherTableBody"/>
            </w:pPr>
            <w:r>
              <w:t>PCNEO</w:t>
            </w:r>
          </w:p>
        </w:tc>
        <w:tc>
          <w:tcPr>
            <w:tcW w:w="4200" w:type="dxa"/>
          </w:tcPr>
          <w:p w14:paraId="2AF9AD7D" w14:textId="77777777" w:rsidR="00B50050" w:rsidRDefault="00B50050" w:rsidP="0088127C">
            <w:pPr>
              <w:pStyle w:val="OtherTableBody"/>
            </w:pPr>
            <w:r>
              <w:t>Packed Cells - Neonatal</w:t>
            </w:r>
          </w:p>
        </w:tc>
      </w:tr>
      <w:tr w:rsidR="00B50050" w14:paraId="30FE8FBE" w14:textId="77777777" w:rsidTr="00195548">
        <w:tc>
          <w:tcPr>
            <w:tcW w:w="600" w:type="dxa"/>
          </w:tcPr>
          <w:p w14:paraId="4BABBC35" w14:textId="77777777" w:rsidR="00B50050" w:rsidRDefault="00B50050" w:rsidP="0088127C">
            <w:pPr>
              <w:pStyle w:val="OtherTableBody"/>
            </w:pPr>
          </w:p>
        </w:tc>
        <w:tc>
          <w:tcPr>
            <w:tcW w:w="600" w:type="dxa"/>
          </w:tcPr>
          <w:p w14:paraId="16600CD5" w14:textId="77777777" w:rsidR="00B50050" w:rsidRDefault="00B50050" w:rsidP="0088127C">
            <w:pPr>
              <w:pStyle w:val="OtherTableBody"/>
            </w:pPr>
            <w:r>
              <w:t>0426</w:t>
            </w:r>
          </w:p>
        </w:tc>
        <w:tc>
          <w:tcPr>
            <w:tcW w:w="2600" w:type="dxa"/>
          </w:tcPr>
          <w:p w14:paraId="7DD8F71B" w14:textId="77777777" w:rsidR="00B50050" w:rsidRDefault="00B50050" w:rsidP="0088127C">
            <w:pPr>
              <w:pStyle w:val="OtherTableBody"/>
            </w:pPr>
          </w:p>
        </w:tc>
        <w:tc>
          <w:tcPr>
            <w:tcW w:w="1400" w:type="dxa"/>
          </w:tcPr>
          <w:p w14:paraId="078CBBB3" w14:textId="77777777" w:rsidR="00B50050" w:rsidRDefault="00B50050" w:rsidP="0088127C">
            <w:pPr>
              <w:pStyle w:val="OtherTableBody"/>
            </w:pPr>
            <w:r>
              <w:t>PCW</w:t>
            </w:r>
          </w:p>
        </w:tc>
        <w:tc>
          <w:tcPr>
            <w:tcW w:w="4200" w:type="dxa"/>
          </w:tcPr>
          <w:p w14:paraId="3D09834A" w14:textId="77777777" w:rsidR="00B50050" w:rsidRDefault="00B50050" w:rsidP="0088127C">
            <w:pPr>
              <w:pStyle w:val="OtherTableBody"/>
            </w:pPr>
            <w:r>
              <w:t>Washed Packed Cells</w:t>
            </w:r>
          </w:p>
        </w:tc>
      </w:tr>
      <w:tr w:rsidR="00B50050" w14:paraId="23BDE9EA" w14:textId="77777777" w:rsidTr="00195548">
        <w:tc>
          <w:tcPr>
            <w:tcW w:w="600" w:type="dxa"/>
          </w:tcPr>
          <w:p w14:paraId="30DD280B" w14:textId="77777777" w:rsidR="00B50050" w:rsidRDefault="00B50050" w:rsidP="0088127C">
            <w:pPr>
              <w:pStyle w:val="OtherTableBody"/>
            </w:pPr>
          </w:p>
        </w:tc>
        <w:tc>
          <w:tcPr>
            <w:tcW w:w="600" w:type="dxa"/>
          </w:tcPr>
          <w:p w14:paraId="2F55F46E" w14:textId="77777777" w:rsidR="00B50050" w:rsidRDefault="00B50050" w:rsidP="0088127C">
            <w:pPr>
              <w:pStyle w:val="OtherTableBody"/>
            </w:pPr>
            <w:r>
              <w:t>0426</w:t>
            </w:r>
          </w:p>
        </w:tc>
        <w:tc>
          <w:tcPr>
            <w:tcW w:w="2600" w:type="dxa"/>
          </w:tcPr>
          <w:p w14:paraId="0F8EEFEA" w14:textId="77777777" w:rsidR="00B50050" w:rsidRDefault="00B50050" w:rsidP="0088127C">
            <w:pPr>
              <w:pStyle w:val="OtherTableBody"/>
            </w:pPr>
          </w:p>
        </w:tc>
        <w:tc>
          <w:tcPr>
            <w:tcW w:w="1400" w:type="dxa"/>
          </w:tcPr>
          <w:p w14:paraId="79969036" w14:textId="77777777" w:rsidR="00B50050" w:rsidRDefault="00B50050" w:rsidP="0088127C">
            <w:pPr>
              <w:pStyle w:val="OtherTableBody"/>
            </w:pPr>
            <w:r>
              <w:t>PLT</w:t>
            </w:r>
          </w:p>
        </w:tc>
        <w:tc>
          <w:tcPr>
            <w:tcW w:w="4200" w:type="dxa"/>
          </w:tcPr>
          <w:p w14:paraId="20276E44" w14:textId="77777777" w:rsidR="00B50050" w:rsidRDefault="00B50050" w:rsidP="0088127C">
            <w:pPr>
              <w:pStyle w:val="OtherTableBody"/>
            </w:pPr>
            <w:r>
              <w:t>Platelet Concentrate</w:t>
            </w:r>
          </w:p>
        </w:tc>
      </w:tr>
      <w:tr w:rsidR="00B50050" w14:paraId="638E572C" w14:textId="77777777" w:rsidTr="00195548">
        <w:tc>
          <w:tcPr>
            <w:tcW w:w="600" w:type="dxa"/>
          </w:tcPr>
          <w:p w14:paraId="47C38D39" w14:textId="77777777" w:rsidR="00B50050" w:rsidRDefault="00B50050" w:rsidP="0088127C">
            <w:pPr>
              <w:pStyle w:val="OtherTableBody"/>
            </w:pPr>
          </w:p>
        </w:tc>
        <w:tc>
          <w:tcPr>
            <w:tcW w:w="600" w:type="dxa"/>
          </w:tcPr>
          <w:p w14:paraId="340DAE08" w14:textId="77777777" w:rsidR="00B50050" w:rsidRDefault="00B50050" w:rsidP="0088127C">
            <w:pPr>
              <w:pStyle w:val="OtherTableBody"/>
            </w:pPr>
            <w:r>
              <w:t>0426</w:t>
            </w:r>
          </w:p>
        </w:tc>
        <w:tc>
          <w:tcPr>
            <w:tcW w:w="2600" w:type="dxa"/>
          </w:tcPr>
          <w:p w14:paraId="0BDA3915" w14:textId="77777777" w:rsidR="00B50050" w:rsidRDefault="00B50050" w:rsidP="0088127C">
            <w:pPr>
              <w:pStyle w:val="OtherTableBody"/>
            </w:pPr>
          </w:p>
        </w:tc>
        <w:tc>
          <w:tcPr>
            <w:tcW w:w="1400" w:type="dxa"/>
          </w:tcPr>
          <w:p w14:paraId="4DCC9BBE" w14:textId="77777777" w:rsidR="00B50050" w:rsidRDefault="00B50050" w:rsidP="0088127C">
            <w:pPr>
              <w:pStyle w:val="OtherTableBody"/>
            </w:pPr>
            <w:r>
              <w:t>PLTNEO</w:t>
            </w:r>
          </w:p>
        </w:tc>
        <w:tc>
          <w:tcPr>
            <w:tcW w:w="4200" w:type="dxa"/>
          </w:tcPr>
          <w:p w14:paraId="3D7F9BF2" w14:textId="77777777" w:rsidR="00B50050" w:rsidRDefault="00B50050" w:rsidP="0088127C">
            <w:pPr>
              <w:pStyle w:val="OtherTableBody"/>
            </w:pPr>
            <w:r>
              <w:t>Reduced Volume Platelets</w:t>
            </w:r>
          </w:p>
        </w:tc>
      </w:tr>
      <w:tr w:rsidR="00B50050" w14:paraId="73BE58C9" w14:textId="77777777" w:rsidTr="00195548">
        <w:tc>
          <w:tcPr>
            <w:tcW w:w="600" w:type="dxa"/>
          </w:tcPr>
          <w:p w14:paraId="66B31F07" w14:textId="77777777" w:rsidR="00B50050" w:rsidRDefault="00B50050" w:rsidP="0088127C">
            <w:pPr>
              <w:pStyle w:val="OtherTableBody"/>
            </w:pPr>
          </w:p>
        </w:tc>
        <w:tc>
          <w:tcPr>
            <w:tcW w:w="600" w:type="dxa"/>
          </w:tcPr>
          <w:p w14:paraId="00BA4CE7" w14:textId="77777777" w:rsidR="00B50050" w:rsidRDefault="00B50050" w:rsidP="0088127C">
            <w:pPr>
              <w:pStyle w:val="OtherTableBody"/>
            </w:pPr>
            <w:r>
              <w:t>0426</w:t>
            </w:r>
          </w:p>
        </w:tc>
        <w:tc>
          <w:tcPr>
            <w:tcW w:w="2600" w:type="dxa"/>
          </w:tcPr>
          <w:p w14:paraId="0624E8FA" w14:textId="77777777" w:rsidR="00B50050" w:rsidRDefault="00B50050" w:rsidP="0088127C">
            <w:pPr>
              <w:pStyle w:val="OtherTableBody"/>
            </w:pPr>
          </w:p>
        </w:tc>
        <w:tc>
          <w:tcPr>
            <w:tcW w:w="1400" w:type="dxa"/>
          </w:tcPr>
          <w:p w14:paraId="510A74FE" w14:textId="77777777" w:rsidR="00B50050" w:rsidRDefault="00B50050" w:rsidP="0088127C">
            <w:pPr>
              <w:pStyle w:val="OtherTableBody"/>
            </w:pPr>
            <w:r>
              <w:t>PLTP</w:t>
            </w:r>
          </w:p>
        </w:tc>
        <w:tc>
          <w:tcPr>
            <w:tcW w:w="4200" w:type="dxa"/>
          </w:tcPr>
          <w:p w14:paraId="19372620" w14:textId="77777777" w:rsidR="00B50050" w:rsidRDefault="00B50050" w:rsidP="0088127C">
            <w:pPr>
              <w:pStyle w:val="OtherTableBody"/>
            </w:pPr>
            <w:r>
              <w:t>Pooled Platelets</w:t>
            </w:r>
          </w:p>
        </w:tc>
      </w:tr>
      <w:tr w:rsidR="00B50050" w14:paraId="49034A66" w14:textId="77777777" w:rsidTr="00195548">
        <w:tc>
          <w:tcPr>
            <w:tcW w:w="600" w:type="dxa"/>
          </w:tcPr>
          <w:p w14:paraId="68611BF1" w14:textId="77777777" w:rsidR="00B50050" w:rsidRDefault="00B50050" w:rsidP="0088127C">
            <w:pPr>
              <w:pStyle w:val="OtherTableBody"/>
            </w:pPr>
          </w:p>
        </w:tc>
        <w:tc>
          <w:tcPr>
            <w:tcW w:w="600" w:type="dxa"/>
          </w:tcPr>
          <w:p w14:paraId="7079CF61" w14:textId="77777777" w:rsidR="00B50050" w:rsidRDefault="00B50050" w:rsidP="0088127C">
            <w:pPr>
              <w:pStyle w:val="OtherTableBody"/>
            </w:pPr>
            <w:r>
              <w:t>0426</w:t>
            </w:r>
          </w:p>
        </w:tc>
        <w:tc>
          <w:tcPr>
            <w:tcW w:w="2600" w:type="dxa"/>
          </w:tcPr>
          <w:p w14:paraId="0C15AC7C" w14:textId="77777777" w:rsidR="00B50050" w:rsidRDefault="00B50050" w:rsidP="0088127C">
            <w:pPr>
              <w:pStyle w:val="OtherTableBody"/>
            </w:pPr>
          </w:p>
        </w:tc>
        <w:tc>
          <w:tcPr>
            <w:tcW w:w="1400" w:type="dxa"/>
          </w:tcPr>
          <w:p w14:paraId="3686C86B" w14:textId="77777777" w:rsidR="00B50050" w:rsidRDefault="00B50050" w:rsidP="0088127C">
            <w:pPr>
              <w:pStyle w:val="OtherTableBody"/>
            </w:pPr>
            <w:r>
              <w:t>PLTPH</w:t>
            </w:r>
          </w:p>
        </w:tc>
        <w:tc>
          <w:tcPr>
            <w:tcW w:w="4200" w:type="dxa"/>
          </w:tcPr>
          <w:p w14:paraId="6BC393A0" w14:textId="77777777" w:rsidR="00B50050" w:rsidRDefault="00B50050" w:rsidP="0088127C">
            <w:pPr>
              <w:pStyle w:val="OtherTableBody"/>
            </w:pPr>
            <w:r>
              <w:t>Platelet Pheresis</w:t>
            </w:r>
          </w:p>
        </w:tc>
      </w:tr>
      <w:tr w:rsidR="00B50050" w14:paraId="36785D18" w14:textId="77777777" w:rsidTr="00195548">
        <w:tc>
          <w:tcPr>
            <w:tcW w:w="600" w:type="dxa"/>
          </w:tcPr>
          <w:p w14:paraId="1E4A0CD7" w14:textId="77777777" w:rsidR="00B50050" w:rsidRDefault="00B50050" w:rsidP="0088127C">
            <w:pPr>
              <w:pStyle w:val="OtherTableBody"/>
            </w:pPr>
          </w:p>
        </w:tc>
        <w:tc>
          <w:tcPr>
            <w:tcW w:w="600" w:type="dxa"/>
          </w:tcPr>
          <w:p w14:paraId="19DB4928" w14:textId="77777777" w:rsidR="00B50050" w:rsidRDefault="00B50050" w:rsidP="0088127C">
            <w:pPr>
              <w:pStyle w:val="OtherTableBody"/>
            </w:pPr>
            <w:r>
              <w:t>0426</w:t>
            </w:r>
          </w:p>
        </w:tc>
        <w:tc>
          <w:tcPr>
            <w:tcW w:w="2600" w:type="dxa"/>
          </w:tcPr>
          <w:p w14:paraId="0C924E17" w14:textId="77777777" w:rsidR="00B50050" w:rsidRDefault="00B50050" w:rsidP="0088127C">
            <w:pPr>
              <w:pStyle w:val="OtherTableBody"/>
            </w:pPr>
          </w:p>
        </w:tc>
        <w:tc>
          <w:tcPr>
            <w:tcW w:w="1400" w:type="dxa"/>
          </w:tcPr>
          <w:p w14:paraId="63CA7190" w14:textId="77777777" w:rsidR="00B50050" w:rsidRDefault="00B50050" w:rsidP="0088127C">
            <w:pPr>
              <w:pStyle w:val="OtherTableBody"/>
            </w:pPr>
            <w:r>
              <w:t>PLTPHLR</w:t>
            </w:r>
          </w:p>
        </w:tc>
        <w:tc>
          <w:tcPr>
            <w:tcW w:w="4200" w:type="dxa"/>
          </w:tcPr>
          <w:p w14:paraId="68739DC4" w14:textId="77777777" w:rsidR="00B50050" w:rsidRDefault="00B50050" w:rsidP="0088127C">
            <w:pPr>
              <w:pStyle w:val="OtherTableBody"/>
            </w:pPr>
            <w:r>
              <w:t>Leukoreduced Platelet Pheresis</w:t>
            </w:r>
          </w:p>
        </w:tc>
      </w:tr>
      <w:tr w:rsidR="00B50050" w14:paraId="57346314" w14:textId="77777777" w:rsidTr="00195548">
        <w:tc>
          <w:tcPr>
            <w:tcW w:w="600" w:type="dxa"/>
          </w:tcPr>
          <w:p w14:paraId="429822FB" w14:textId="77777777" w:rsidR="00B50050" w:rsidRDefault="00B50050" w:rsidP="0088127C">
            <w:pPr>
              <w:pStyle w:val="OtherTableBody"/>
            </w:pPr>
          </w:p>
        </w:tc>
        <w:tc>
          <w:tcPr>
            <w:tcW w:w="600" w:type="dxa"/>
          </w:tcPr>
          <w:p w14:paraId="6182D90A" w14:textId="77777777" w:rsidR="00B50050" w:rsidRDefault="00B50050" w:rsidP="0088127C">
            <w:pPr>
              <w:pStyle w:val="OtherTableBody"/>
            </w:pPr>
            <w:r>
              <w:t>0426</w:t>
            </w:r>
          </w:p>
        </w:tc>
        <w:tc>
          <w:tcPr>
            <w:tcW w:w="2600" w:type="dxa"/>
          </w:tcPr>
          <w:p w14:paraId="73CD3703" w14:textId="77777777" w:rsidR="00B50050" w:rsidRDefault="00B50050" w:rsidP="0088127C">
            <w:pPr>
              <w:pStyle w:val="OtherTableBody"/>
            </w:pPr>
          </w:p>
        </w:tc>
        <w:tc>
          <w:tcPr>
            <w:tcW w:w="1400" w:type="dxa"/>
          </w:tcPr>
          <w:p w14:paraId="22C45AE3" w14:textId="77777777" w:rsidR="00B50050" w:rsidRDefault="00B50050" w:rsidP="0088127C">
            <w:pPr>
              <w:pStyle w:val="OtherTableBody"/>
            </w:pPr>
            <w:r>
              <w:t>RWB</w:t>
            </w:r>
          </w:p>
        </w:tc>
        <w:tc>
          <w:tcPr>
            <w:tcW w:w="4200" w:type="dxa"/>
          </w:tcPr>
          <w:p w14:paraId="61DF8669" w14:textId="77777777" w:rsidR="00B50050" w:rsidRDefault="00B50050" w:rsidP="0088127C">
            <w:pPr>
              <w:pStyle w:val="OtherTableBody"/>
            </w:pPr>
            <w:r>
              <w:t>Reconstituted Whole Blood</w:t>
            </w:r>
          </w:p>
        </w:tc>
      </w:tr>
      <w:tr w:rsidR="00B50050" w14:paraId="4FB9EBF4" w14:textId="77777777" w:rsidTr="00195548">
        <w:tc>
          <w:tcPr>
            <w:tcW w:w="600" w:type="dxa"/>
          </w:tcPr>
          <w:p w14:paraId="0FC9D68D" w14:textId="77777777" w:rsidR="00B50050" w:rsidRDefault="00B50050" w:rsidP="0088127C">
            <w:pPr>
              <w:pStyle w:val="OtherTableBody"/>
            </w:pPr>
          </w:p>
        </w:tc>
        <w:tc>
          <w:tcPr>
            <w:tcW w:w="600" w:type="dxa"/>
          </w:tcPr>
          <w:p w14:paraId="4D38A25C" w14:textId="77777777" w:rsidR="00B50050" w:rsidRDefault="00B50050" w:rsidP="0088127C">
            <w:pPr>
              <w:pStyle w:val="OtherTableBody"/>
            </w:pPr>
            <w:r>
              <w:t>0426</w:t>
            </w:r>
          </w:p>
        </w:tc>
        <w:tc>
          <w:tcPr>
            <w:tcW w:w="2600" w:type="dxa"/>
          </w:tcPr>
          <w:p w14:paraId="10B973AC" w14:textId="77777777" w:rsidR="00B50050" w:rsidRDefault="00B50050" w:rsidP="0088127C">
            <w:pPr>
              <w:pStyle w:val="OtherTableBody"/>
            </w:pPr>
          </w:p>
        </w:tc>
        <w:tc>
          <w:tcPr>
            <w:tcW w:w="1400" w:type="dxa"/>
          </w:tcPr>
          <w:p w14:paraId="35975591" w14:textId="77777777" w:rsidR="00B50050" w:rsidRDefault="00B50050" w:rsidP="0088127C">
            <w:pPr>
              <w:pStyle w:val="OtherTableBody"/>
            </w:pPr>
            <w:r>
              <w:t>WBA</w:t>
            </w:r>
          </w:p>
        </w:tc>
        <w:tc>
          <w:tcPr>
            <w:tcW w:w="4200" w:type="dxa"/>
          </w:tcPr>
          <w:p w14:paraId="09BA6B7A" w14:textId="77777777" w:rsidR="00B50050" w:rsidRDefault="00B50050" w:rsidP="0088127C">
            <w:pPr>
              <w:pStyle w:val="OtherTableBody"/>
            </w:pPr>
            <w:r>
              <w:t>Autologous Whole Blood</w:t>
            </w:r>
          </w:p>
        </w:tc>
      </w:tr>
      <w:tr w:rsidR="00B50050" w14:paraId="4C4B098A" w14:textId="77777777" w:rsidTr="00195548">
        <w:tc>
          <w:tcPr>
            <w:tcW w:w="600" w:type="dxa"/>
          </w:tcPr>
          <w:p w14:paraId="2A9DD82B" w14:textId="77777777" w:rsidR="00B50050" w:rsidRDefault="00B50050" w:rsidP="0088127C">
            <w:pPr>
              <w:pStyle w:val="OtherTableBody"/>
            </w:pPr>
            <w:r>
              <w:t>User</w:t>
            </w:r>
          </w:p>
        </w:tc>
        <w:tc>
          <w:tcPr>
            <w:tcW w:w="600" w:type="dxa"/>
          </w:tcPr>
          <w:p w14:paraId="047AAC03" w14:textId="77777777" w:rsidR="00B50050" w:rsidRDefault="00B50050" w:rsidP="0088127C">
            <w:pPr>
              <w:pStyle w:val="OtherTableBody"/>
            </w:pPr>
          </w:p>
        </w:tc>
        <w:tc>
          <w:tcPr>
            <w:tcW w:w="2600" w:type="dxa"/>
          </w:tcPr>
          <w:p w14:paraId="7125A004" w14:textId="77777777" w:rsidR="00B50050" w:rsidRDefault="00B50050" w:rsidP="0088127C">
            <w:pPr>
              <w:pStyle w:val="OtherTableBody"/>
            </w:pPr>
            <w:r>
              <w:t>Risk Management Incident Code</w:t>
            </w:r>
          </w:p>
        </w:tc>
        <w:tc>
          <w:tcPr>
            <w:tcW w:w="1400" w:type="dxa"/>
          </w:tcPr>
          <w:p w14:paraId="4B78AABF" w14:textId="77777777" w:rsidR="00B50050" w:rsidRDefault="00B50050" w:rsidP="0088127C">
            <w:pPr>
              <w:pStyle w:val="OtherTableBody"/>
            </w:pPr>
          </w:p>
        </w:tc>
        <w:tc>
          <w:tcPr>
            <w:tcW w:w="4200" w:type="dxa"/>
          </w:tcPr>
          <w:p w14:paraId="6F3B2D70" w14:textId="77777777" w:rsidR="00B50050" w:rsidRDefault="00B50050" w:rsidP="0088127C">
            <w:pPr>
              <w:pStyle w:val="OtherTableBody"/>
            </w:pPr>
          </w:p>
        </w:tc>
      </w:tr>
      <w:tr w:rsidR="00B50050" w14:paraId="3A7A356C" w14:textId="77777777" w:rsidTr="00195548">
        <w:tc>
          <w:tcPr>
            <w:tcW w:w="600" w:type="dxa"/>
          </w:tcPr>
          <w:p w14:paraId="75B9C3AE" w14:textId="77777777" w:rsidR="00B50050" w:rsidRDefault="00B50050" w:rsidP="0088127C">
            <w:pPr>
              <w:pStyle w:val="OtherTableBody"/>
            </w:pPr>
          </w:p>
        </w:tc>
        <w:tc>
          <w:tcPr>
            <w:tcW w:w="600" w:type="dxa"/>
          </w:tcPr>
          <w:p w14:paraId="7294CE2A" w14:textId="77777777" w:rsidR="00B50050" w:rsidRDefault="00B50050" w:rsidP="0088127C">
            <w:pPr>
              <w:pStyle w:val="OtherTableBody"/>
            </w:pPr>
            <w:r>
              <w:t>0427</w:t>
            </w:r>
          </w:p>
        </w:tc>
        <w:tc>
          <w:tcPr>
            <w:tcW w:w="2600" w:type="dxa"/>
          </w:tcPr>
          <w:p w14:paraId="51B60716" w14:textId="77777777" w:rsidR="00B50050" w:rsidRDefault="00B50050" w:rsidP="0088127C">
            <w:pPr>
              <w:pStyle w:val="OtherTableBody"/>
            </w:pPr>
          </w:p>
        </w:tc>
        <w:tc>
          <w:tcPr>
            <w:tcW w:w="1400" w:type="dxa"/>
          </w:tcPr>
          <w:p w14:paraId="4F3AAB23" w14:textId="77777777" w:rsidR="00B50050" w:rsidRDefault="00B50050" w:rsidP="0088127C">
            <w:pPr>
              <w:pStyle w:val="OtherTableBody"/>
            </w:pPr>
            <w:r>
              <w:t>B</w:t>
            </w:r>
          </w:p>
        </w:tc>
        <w:tc>
          <w:tcPr>
            <w:tcW w:w="4200" w:type="dxa"/>
          </w:tcPr>
          <w:p w14:paraId="18C436E2" w14:textId="77777777" w:rsidR="00B50050" w:rsidRDefault="00B50050" w:rsidP="0088127C">
            <w:pPr>
              <w:pStyle w:val="OtherTableBody"/>
            </w:pPr>
            <w:r>
              <w:t>Body fluid exposure</w:t>
            </w:r>
          </w:p>
        </w:tc>
      </w:tr>
      <w:tr w:rsidR="00B50050" w14:paraId="423333D7" w14:textId="77777777" w:rsidTr="00195548">
        <w:tc>
          <w:tcPr>
            <w:tcW w:w="600" w:type="dxa"/>
          </w:tcPr>
          <w:p w14:paraId="7D604859" w14:textId="77777777" w:rsidR="00B50050" w:rsidRDefault="00B50050" w:rsidP="0088127C">
            <w:pPr>
              <w:pStyle w:val="OtherTableBody"/>
            </w:pPr>
          </w:p>
        </w:tc>
        <w:tc>
          <w:tcPr>
            <w:tcW w:w="600" w:type="dxa"/>
          </w:tcPr>
          <w:p w14:paraId="71C46F8C" w14:textId="77777777" w:rsidR="00B50050" w:rsidRDefault="00B50050" w:rsidP="0088127C">
            <w:pPr>
              <w:pStyle w:val="OtherTableBody"/>
            </w:pPr>
            <w:r>
              <w:t>0427</w:t>
            </w:r>
          </w:p>
        </w:tc>
        <w:tc>
          <w:tcPr>
            <w:tcW w:w="2600" w:type="dxa"/>
          </w:tcPr>
          <w:p w14:paraId="17F83962" w14:textId="77777777" w:rsidR="00B50050" w:rsidRDefault="00B50050" w:rsidP="0088127C">
            <w:pPr>
              <w:pStyle w:val="OtherTableBody"/>
            </w:pPr>
          </w:p>
        </w:tc>
        <w:tc>
          <w:tcPr>
            <w:tcW w:w="1400" w:type="dxa"/>
          </w:tcPr>
          <w:p w14:paraId="28BE3141" w14:textId="77777777" w:rsidR="00B50050" w:rsidRDefault="00B50050" w:rsidP="0088127C">
            <w:pPr>
              <w:pStyle w:val="OtherTableBody"/>
            </w:pPr>
            <w:r>
              <w:t>C</w:t>
            </w:r>
          </w:p>
        </w:tc>
        <w:tc>
          <w:tcPr>
            <w:tcW w:w="4200" w:type="dxa"/>
          </w:tcPr>
          <w:p w14:paraId="23745D7C" w14:textId="77777777" w:rsidR="00B50050" w:rsidRDefault="00B50050" w:rsidP="0088127C">
            <w:pPr>
              <w:pStyle w:val="OtherTableBody"/>
            </w:pPr>
            <w:r>
              <w:t>Contaminated Substance</w:t>
            </w:r>
          </w:p>
        </w:tc>
      </w:tr>
      <w:tr w:rsidR="00B50050" w14:paraId="135738DB" w14:textId="77777777" w:rsidTr="00195548">
        <w:tc>
          <w:tcPr>
            <w:tcW w:w="600" w:type="dxa"/>
          </w:tcPr>
          <w:p w14:paraId="4158981F" w14:textId="77777777" w:rsidR="00B50050" w:rsidRDefault="00B50050" w:rsidP="0088127C">
            <w:pPr>
              <w:pStyle w:val="OtherTableBody"/>
            </w:pPr>
          </w:p>
        </w:tc>
        <w:tc>
          <w:tcPr>
            <w:tcW w:w="600" w:type="dxa"/>
          </w:tcPr>
          <w:p w14:paraId="7ED0AF01" w14:textId="77777777" w:rsidR="00B50050" w:rsidRDefault="00B50050" w:rsidP="0088127C">
            <w:pPr>
              <w:pStyle w:val="OtherTableBody"/>
            </w:pPr>
            <w:r>
              <w:t>0427</w:t>
            </w:r>
          </w:p>
        </w:tc>
        <w:tc>
          <w:tcPr>
            <w:tcW w:w="2600" w:type="dxa"/>
          </w:tcPr>
          <w:p w14:paraId="26D6C016" w14:textId="77777777" w:rsidR="00B50050" w:rsidRDefault="00B50050" w:rsidP="0088127C">
            <w:pPr>
              <w:pStyle w:val="OtherTableBody"/>
            </w:pPr>
          </w:p>
        </w:tc>
        <w:tc>
          <w:tcPr>
            <w:tcW w:w="1400" w:type="dxa"/>
          </w:tcPr>
          <w:p w14:paraId="1793D640" w14:textId="77777777" w:rsidR="00B50050" w:rsidRDefault="00B50050" w:rsidP="0088127C">
            <w:pPr>
              <w:pStyle w:val="OtherTableBody"/>
            </w:pPr>
            <w:r>
              <w:t>D</w:t>
            </w:r>
          </w:p>
        </w:tc>
        <w:tc>
          <w:tcPr>
            <w:tcW w:w="4200" w:type="dxa"/>
          </w:tcPr>
          <w:p w14:paraId="1D8F08F4" w14:textId="77777777" w:rsidR="00B50050" w:rsidRDefault="00B50050" w:rsidP="0088127C">
            <w:pPr>
              <w:pStyle w:val="OtherTableBody"/>
            </w:pPr>
            <w:r>
              <w:t>Diet Errors</w:t>
            </w:r>
          </w:p>
        </w:tc>
      </w:tr>
      <w:tr w:rsidR="00B50050" w14:paraId="728C516E" w14:textId="77777777" w:rsidTr="00195548">
        <w:tc>
          <w:tcPr>
            <w:tcW w:w="600" w:type="dxa"/>
          </w:tcPr>
          <w:p w14:paraId="142CF696" w14:textId="77777777" w:rsidR="00B50050" w:rsidRDefault="00B50050" w:rsidP="0088127C">
            <w:pPr>
              <w:pStyle w:val="OtherTableBody"/>
            </w:pPr>
          </w:p>
        </w:tc>
        <w:tc>
          <w:tcPr>
            <w:tcW w:w="600" w:type="dxa"/>
          </w:tcPr>
          <w:p w14:paraId="1BFCA7D8" w14:textId="77777777" w:rsidR="00B50050" w:rsidRDefault="00B50050" w:rsidP="0088127C">
            <w:pPr>
              <w:pStyle w:val="OtherTableBody"/>
            </w:pPr>
            <w:r>
              <w:t>0427</w:t>
            </w:r>
          </w:p>
        </w:tc>
        <w:tc>
          <w:tcPr>
            <w:tcW w:w="2600" w:type="dxa"/>
          </w:tcPr>
          <w:p w14:paraId="46BFCAA8" w14:textId="77777777" w:rsidR="00B50050" w:rsidRDefault="00B50050" w:rsidP="0088127C">
            <w:pPr>
              <w:pStyle w:val="OtherTableBody"/>
            </w:pPr>
          </w:p>
        </w:tc>
        <w:tc>
          <w:tcPr>
            <w:tcW w:w="1400" w:type="dxa"/>
          </w:tcPr>
          <w:p w14:paraId="46CE69EB" w14:textId="77777777" w:rsidR="00B50050" w:rsidRDefault="00B50050" w:rsidP="0088127C">
            <w:pPr>
              <w:pStyle w:val="OtherTableBody"/>
            </w:pPr>
            <w:r>
              <w:t>E</w:t>
            </w:r>
          </w:p>
        </w:tc>
        <w:tc>
          <w:tcPr>
            <w:tcW w:w="4200" w:type="dxa"/>
          </w:tcPr>
          <w:p w14:paraId="77C242DF" w14:textId="77777777" w:rsidR="00B50050" w:rsidRDefault="00B50050" w:rsidP="0088127C">
            <w:pPr>
              <w:pStyle w:val="OtherTableBody"/>
            </w:pPr>
            <w:r>
              <w:t>Equipment problem</w:t>
            </w:r>
          </w:p>
        </w:tc>
      </w:tr>
      <w:tr w:rsidR="00B50050" w14:paraId="38F98C1E" w14:textId="77777777" w:rsidTr="00195548">
        <w:tc>
          <w:tcPr>
            <w:tcW w:w="600" w:type="dxa"/>
          </w:tcPr>
          <w:p w14:paraId="0C1CE2DF" w14:textId="77777777" w:rsidR="00B50050" w:rsidRDefault="00B50050" w:rsidP="0088127C">
            <w:pPr>
              <w:pStyle w:val="OtherTableBody"/>
            </w:pPr>
          </w:p>
        </w:tc>
        <w:tc>
          <w:tcPr>
            <w:tcW w:w="600" w:type="dxa"/>
          </w:tcPr>
          <w:p w14:paraId="4B384CDE" w14:textId="77777777" w:rsidR="00B50050" w:rsidRDefault="00B50050" w:rsidP="0088127C">
            <w:pPr>
              <w:pStyle w:val="OtherTableBody"/>
            </w:pPr>
            <w:r>
              <w:t>0427</w:t>
            </w:r>
          </w:p>
        </w:tc>
        <w:tc>
          <w:tcPr>
            <w:tcW w:w="2600" w:type="dxa"/>
          </w:tcPr>
          <w:p w14:paraId="49E9C1E8" w14:textId="77777777" w:rsidR="00B50050" w:rsidRDefault="00B50050" w:rsidP="0088127C">
            <w:pPr>
              <w:pStyle w:val="OtherTableBody"/>
            </w:pPr>
          </w:p>
        </w:tc>
        <w:tc>
          <w:tcPr>
            <w:tcW w:w="1400" w:type="dxa"/>
          </w:tcPr>
          <w:p w14:paraId="27C0B248" w14:textId="77777777" w:rsidR="00B50050" w:rsidRDefault="00B50050" w:rsidP="0088127C">
            <w:pPr>
              <w:pStyle w:val="OtherTableBody"/>
            </w:pPr>
            <w:r>
              <w:t>F</w:t>
            </w:r>
          </w:p>
        </w:tc>
        <w:tc>
          <w:tcPr>
            <w:tcW w:w="4200" w:type="dxa"/>
          </w:tcPr>
          <w:p w14:paraId="26843532" w14:textId="77777777" w:rsidR="00B50050" w:rsidRDefault="00B50050" w:rsidP="0088127C">
            <w:pPr>
              <w:pStyle w:val="OtherTableBody"/>
            </w:pPr>
            <w:r>
              <w:t>Patient fell (not from bed)</w:t>
            </w:r>
          </w:p>
        </w:tc>
      </w:tr>
      <w:tr w:rsidR="00B50050" w14:paraId="2017AEC7" w14:textId="77777777" w:rsidTr="00195548">
        <w:tc>
          <w:tcPr>
            <w:tcW w:w="600" w:type="dxa"/>
          </w:tcPr>
          <w:p w14:paraId="58812347" w14:textId="77777777" w:rsidR="00B50050" w:rsidRDefault="00B50050" w:rsidP="0088127C">
            <w:pPr>
              <w:pStyle w:val="OtherTableBody"/>
            </w:pPr>
          </w:p>
        </w:tc>
        <w:tc>
          <w:tcPr>
            <w:tcW w:w="600" w:type="dxa"/>
          </w:tcPr>
          <w:p w14:paraId="6D334676" w14:textId="77777777" w:rsidR="00B50050" w:rsidRDefault="00B50050" w:rsidP="0088127C">
            <w:pPr>
              <w:pStyle w:val="OtherTableBody"/>
            </w:pPr>
            <w:r>
              <w:t>0427</w:t>
            </w:r>
          </w:p>
        </w:tc>
        <w:tc>
          <w:tcPr>
            <w:tcW w:w="2600" w:type="dxa"/>
          </w:tcPr>
          <w:p w14:paraId="63231DBE" w14:textId="77777777" w:rsidR="00B50050" w:rsidRDefault="00B50050" w:rsidP="0088127C">
            <w:pPr>
              <w:pStyle w:val="OtherTableBody"/>
            </w:pPr>
          </w:p>
        </w:tc>
        <w:tc>
          <w:tcPr>
            <w:tcW w:w="1400" w:type="dxa"/>
          </w:tcPr>
          <w:p w14:paraId="5538EC0C" w14:textId="77777777" w:rsidR="00B50050" w:rsidRDefault="00B50050" w:rsidP="0088127C">
            <w:pPr>
              <w:pStyle w:val="OtherTableBody"/>
            </w:pPr>
            <w:r>
              <w:t>H</w:t>
            </w:r>
          </w:p>
        </w:tc>
        <w:tc>
          <w:tcPr>
            <w:tcW w:w="4200" w:type="dxa"/>
          </w:tcPr>
          <w:p w14:paraId="03C46307" w14:textId="77777777" w:rsidR="00B50050" w:rsidRDefault="00B50050" w:rsidP="0088127C">
            <w:pPr>
              <w:pStyle w:val="OtherTableBody"/>
            </w:pPr>
            <w:r>
              <w:t>Patient fell from bed</w:t>
            </w:r>
          </w:p>
        </w:tc>
      </w:tr>
      <w:tr w:rsidR="00B50050" w14:paraId="418666BE" w14:textId="77777777" w:rsidTr="00195548">
        <w:tc>
          <w:tcPr>
            <w:tcW w:w="600" w:type="dxa"/>
          </w:tcPr>
          <w:p w14:paraId="4798DAB7" w14:textId="77777777" w:rsidR="00B50050" w:rsidRDefault="00B50050" w:rsidP="0088127C">
            <w:pPr>
              <w:pStyle w:val="OtherTableBody"/>
            </w:pPr>
          </w:p>
        </w:tc>
        <w:tc>
          <w:tcPr>
            <w:tcW w:w="600" w:type="dxa"/>
          </w:tcPr>
          <w:p w14:paraId="4E0B70D3" w14:textId="77777777" w:rsidR="00B50050" w:rsidRDefault="00B50050" w:rsidP="0088127C">
            <w:pPr>
              <w:pStyle w:val="OtherTableBody"/>
            </w:pPr>
            <w:r>
              <w:t>0427</w:t>
            </w:r>
          </w:p>
        </w:tc>
        <w:tc>
          <w:tcPr>
            <w:tcW w:w="2600" w:type="dxa"/>
          </w:tcPr>
          <w:p w14:paraId="27F44065" w14:textId="77777777" w:rsidR="00B50050" w:rsidRDefault="00B50050" w:rsidP="0088127C">
            <w:pPr>
              <w:pStyle w:val="OtherTableBody"/>
            </w:pPr>
          </w:p>
        </w:tc>
        <w:tc>
          <w:tcPr>
            <w:tcW w:w="1400" w:type="dxa"/>
          </w:tcPr>
          <w:p w14:paraId="60573230" w14:textId="77777777" w:rsidR="00B50050" w:rsidRDefault="00B50050" w:rsidP="0088127C">
            <w:pPr>
              <w:pStyle w:val="OtherTableBody"/>
            </w:pPr>
            <w:r>
              <w:t>I</w:t>
            </w:r>
          </w:p>
        </w:tc>
        <w:tc>
          <w:tcPr>
            <w:tcW w:w="4200" w:type="dxa"/>
          </w:tcPr>
          <w:p w14:paraId="0C2D50EE" w14:textId="77777777" w:rsidR="00B50050" w:rsidRDefault="00B50050" w:rsidP="0088127C">
            <w:pPr>
              <w:pStyle w:val="OtherTableBody"/>
            </w:pPr>
            <w:r>
              <w:t>Infusion error</w:t>
            </w:r>
          </w:p>
        </w:tc>
      </w:tr>
      <w:tr w:rsidR="00B50050" w14:paraId="012EB602" w14:textId="77777777" w:rsidTr="00195548">
        <w:tc>
          <w:tcPr>
            <w:tcW w:w="600" w:type="dxa"/>
          </w:tcPr>
          <w:p w14:paraId="5C206E46" w14:textId="77777777" w:rsidR="00B50050" w:rsidRDefault="00B50050" w:rsidP="0088127C">
            <w:pPr>
              <w:pStyle w:val="OtherTableBody"/>
            </w:pPr>
          </w:p>
        </w:tc>
        <w:tc>
          <w:tcPr>
            <w:tcW w:w="600" w:type="dxa"/>
          </w:tcPr>
          <w:p w14:paraId="633358CE" w14:textId="77777777" w:rsidR="00B50050" w:rsidRDefault="00B50050" w:rsidP="0088127C">
            <w:pPr>
              <w:pStyle w:val="OtherTableBody"/>
            </w:pPr>
            <w:r>
              <w:t>0427</w:t>
            </w:r>
          </w:p>
        </w:tc>
        <w:tc>
          <w:tcPr>
            <w:tcW w:w="2600" w:type="dxa"/>
          </w:tcPr>
          <w:p w14:paraId="43E2CDD2" w14:textId="77777777" w:rsidR="00B50050" w:rsidRDefault="00B50050" w:rsidP="0088127C">
            <w:pPr>
              <w:pStyle w:val="OtherTableBody"/>
            </w:pPr>
          </w:p>
        </w:tc>
        <w:tc>
          <w:tcPr>
            <w:tcW w:w="1400" w:type="dxa"/>
          </w:tcPr>
          <w:p w14:paraId="6EFEDC36" w14:textId="77777777" w:rsidR="00B50050" w:rsidRDefault="00B50050" w:rsidP="0088127C">
            <w:pPr>
              <w:pStyle w:val="OtherTableBody"/>
            </w:pPr>
            <w:r>
              <w:t>J</w:t>
            </w:r>
          </w:p>
        </w:tc>
        <w:tc>
          <w:tcPr>
            <w:tcW w:w="4200" w:type="dxa"/>
          </w:tcPr>
          <w:p w14:paraId="4252E52D" w14:textId="77777777" w:rsidR="00B50050" w:rsidRDefault="00B50050" w:rsidP="0088127C">
            <w:pPr>
              <w:pStyle w:val="OtherTableBody"/>
            </w:pPr>
            <w:r>
              <w:t>Foreign object left during surgery</w:t>
            </w:r>
          </w:p>
        </w:tc>
      </w:tr>
      <w:tr w:rsidR="00B50050" w14:paraId="7D4015D1" w14:textId="77777777" w:rsidTr="00195548">
        <w:tc>
          <w:tcPr>
            <w:tcW w:w="600" w:type="dxa"/>
          </w:tcPr>
          <w:p w14:paraId="78092937" w14:textId="77777777" w:rsidR="00B50050" w:rsidRDefault="00B50050" w:rsidP="0088127C">
            <w:pPr>
              <w:pStyle w:val="OtherTableBody"/>
            </w:pPr>
          </w:p>
        </w:tc>
        <w:tc>
          <w:tcPr>
            <w:tcW w:w="600" w:type="dxa"/>
          </w:tcPr>
          <w:p w14:paraId="127F0F8E" w14:textId="77777777" w:rsidR="00B50050" w:rsidRDefault="00B50050" w:rsidP="0088127C">
            <w:pPr>
              <w:pStyle w:val="OtherTableBody"/>
            </w:pPr>
            <w:r>
              <w:t>0427</w:t>
            </w:r>
          </w:p>
        </w:tc>
        <w:tc>
          <w:tcPr>
            <w:tcW w:w="2600" w:type="dxa"/>
          </w:tcPr>
          <w:p w14:paraId="2F84813F" w14:textId="77777777" w:rsidR="00B50050" w:rsidRDefault="00B50050" w:rsidP="0088127C">
            <w:pPr>
              <w:pStyle w:val="OtherTableBody"/>
            </w:pPr>
          </w:p>
        </w:tc>
        <w:tc>
          <w:tcPr>
            <w:tcW w:w="1400" w:type="dxa"/>
          </w:tcPr>
          <w:p w14:paraId="095F0C61" w14:textId="77777777" w:rsidR="00B50050" w:rsidRDefault="00B50050" w:rsidP="0088127C">
            <w:pPr>
              <w:pStyle w:val="OtherTableBody"/>
            </w:pPr>
            <w:r>
              <w:t>K</w:t>
            </w:r>
          </w:p>
        </w:tc>
        <w:tc>
          <w:tcPr>
            <w:tcW w:w="4200" w:type="dxa"/>
          </w:tcPr>
          <w:p w14:paraId="1E6AAB73" w14:textId="77777777" w:rsidR="00B50050" w:rsidRDefault="00B50050" w:rsidP="0088127C">
            <w:pPr>
              <w:pStyle w:val="OtherTableBody"/>
            </w:pPr>
            <w:r>
              <w:t>Sterile precaution violated</w:t>
            </w:r>
          </w:p>
        </w:tc>
      </w:tr>
      <w:tr w:rsidR="00B50050" w14:paraId="3C41C36F" w14:textId="77777777" w:rsidTr="00195548">
        <w:tc>
          <w:tcPr>
            <w:tcW w:w="600" w:type="dxa"/>
          </w:tcPr>
          <w:p w14:paraId="1E91F83A" w14:textId="77777777" w:rsidR="00B50050" w:rsidRDefault="00B50050" w:rsidP="0088127C">
            <w:pPr>
              <w:pStyle w:val="OtherTableBody"/>
            </w:pPr>
          </w:p>
        </w:tc>
        <w:tc>
          <w:tcPr>
            <w:tcW w:w="600" w:type="dxa"/>
          </w:tcPr>
          <w:p w14:paraId="60EC81F0" w14:textId="77777777" w:rsidR="00B50050" w:rsidRDefault="00B50050" w:rsidP="0088127C">
            <w:pPr>
              <w:pStyle w:val="OtherTableBody"/>
            </w:pPr>
            <w:r>
              <w:t>0427</w:t>
            </w:r>
          </w:p>
        </w:tc>
        <w:tc>
          <w:tcPr>
            <w:tcW w:w="2600" w:type="dxa"/>
          </w:tcPr>
          <w:p w14:paraId="6C41CF38" w14:textId="77777777" w:rsidR="00B50050" w:rsidRDefault="00B50050" w:rsidP="0088127C">
            <w:pPr>
              <w:pStyle w:val="OtherTableBody"/>
            </w:pPr>
          </w:p>
        </w:tc>
        <w:tc>
          <w:tcPr>
            <w:tcW w:w="1400" w:type="dxa"/>
          </w:tcPr>
          <w:p w14:paraId="33B77AED" w14:textId="77777777" w:rsidR="00B50050" w:rsidRDefault="00B50050" w:rsidP="0088127C">
            <w:pPr>
              <w:pStyle w:val="OtherTableBody"/>
            </w:pPr>
            <w:r>
              <w:t>O</w:t>
            </w:r>
          </w:p>
        </w:tc>
        <w:tc>
          <w:tcPr>
            <w:tcW w:w="4200" w:type="dxa"/>
          </w:tcPr>
          <w:p w14:paraId="20F39903" w14:textId="77777777" w:rsidR="00B50050" w:rsidRDefault="00B50050" w:rsidP="0088127C">
            <w:pPr>
              <w:pStyle w:val="OtherTableBody"/>
            </w:pPr>
            <w:r>
              <w:t>Other</w:t>
            </w:r>
          </w:p>
        </w:tc>
      </w:tr>
      <w:tr w:rsidR="00B50050" w14:paraId="707BF99F" w14:textId="77777777" w:rsidTr="00195548">
        <w:tc>
          <w:tcPr>
            <w:tcW w:w="600" w:type="dxa"/>
          </w:tcPr>
          <w:p w14:paraId="41F34DC5" w14:textId="77777777" w:rsidR="00B50050" w:rsidRDefault="00B50050" w:rsidP="0088127C">
            <w:pPr>
              <w:pStyle w:val="OtherTableBody"/>
            </w:pPr>
          </w:p>
        </w:tc>
        <w:tc>
          <w:tcPr>
            <w:tcW w:w="600" w:type="dxa"/>
          </w:tcPr>
          <w:p w14:paraId="2DFB4D3E" w14:textId="77777777" w:rsidR="00B50050" w:rsidRDefault="00B50050" w:rsidP="0088127C">
            <w:pPr>
              <w:pStyle w:val="OtherTableBody"/>
            </w:pPr>
            <w:r>
              <w:t>0427</w:t>
            </w:r>
          </w:p>
        </w:tc>
        <w:tc>
          <w:tcPr>
            <w:tcW w:w="2600" w:type="dxa"/>
          </w:tcPr>
          <w:p w14:paraId="1CCF12BA" w14:textId="77777777" w:rsidR="00B50050" w:rsidRDefault="00B50050" w:rsidP="0088127C">
            <w:pPr>
              <w:pStyle w:val="OtherTableBody"/>
            </w:pPr>
          </w:p>
        </w:tc>
        <w:tc>
          <w:tcPr>
            <w:tcW w:w="1400" w:type="dxa"/>
          </w:tcPr>
          <w:p w14:paraId="4F0E1CD2" w14:textId="77777777" w:rsidR="00B50050" w:rsidRDefault="00B50050" w:rsidP="0088127C">
            <w:pPr>
              <w:pStyle w:val="OtherTableBody"/>
            </w:pPr>
            <w:r>
              <w:t>P</w:t>
            </w:r>
          </w:p>
        </w:tc>
        <w:tc>
          <w:tcPr>
            <w:tcW w:w="4200" w:type="dxa"/>
          </w:tcPr>
          <w:p w14:paraId="6B74876B" w14:textId="77777777" w:rsidR="00B50050" w:rsidRDefault="00B50050" w:rsidP="0088127C">
            <w:pPr>
              <w:pStyle w:val="OtherTableBody"/>
            </w:pPr>
            <w:r>
              <w:t>Procedure error</w:t>
            </w:r>
          </w:p>
        </w:tc>
      </w:tr>
      <w:tr w:rsidR="00B50050" w14:paraId="69EFD4C2" w14:textId="77777777" w:rsidTr="00195548">
        <w:tc>
          <w:tcPr>
            <w:tcW w:w="600" w:type="dxa"/>
          </w:tcPr>
          <w:p w14:paraId="5F243C60" w14:textId="77777777" w:rsidR="00B50050" w:rsidRDefault="00B50050" w:rsidP="0088127C">
            <w:pPr>
              <w:pStyle w:val="OtherTableBody"/>
            </w:pPr>
          </w:p>
        </w:tc>
        <w:tc>
          <w:tcPr>
            <w:tcW w:w="600" w:type="dxa"/>
          </w:tcPr>
          <w:p w14:paraId="0C2D1335" w14:textId="77777777" w:rsidR="00B50050" w:rsidRDefault="00B50050" w:rsidP="0088127C">
            <w:pPr>
              <w:pStyle w:val="OtherTableBody"/>
            </w:pPr>
            <w:r>
              <w:t>0427</w:t>
            </w:r>
          </w:p>
        </w:tc>
        <w:tc>
          <w:tcPr>
            <w:tcW w:w="2600" w:type="dxa"/>
          </w:tcPr>
          <w:p w14:paraId="3846940C" w14:textId="77777777" w:rsidR="00B50050" w:rsidRDefault="00B50050" w:rsidP="0088127C">
            <w:pPr>
              <w:pStyle w:val="OtherTableBody"/>
            </w:pPr>
          </w:p>
        </w:tc>
        <w:tc>
          <w:tcPr>
            <w:tcW w:w="1400" w:type="dxa"/>
          </w:tcPr>
          <w:p w14:paraId="06AA6841" w14:textId="77777777" w:rsidR="00B50050" w:rsidRDefault="00B50050" w:rsidP="0088127C">
            <w:pPr>
              <w:pStyle w:val="OtherTableBody"/>
            </w:pPr>
            <w:r>
              <w:t>R</w:t>
            </w:r>
          </w:p>
        </w:tc>
        <w:tc>
          <w:tcPr>
            <w:tcW w:w="4200" w:type="dxa"/>
          </w:tcPr>
          <w:p w14:paraId="526E3B90" w14:textId="77777777" w:rsidR="00B50050" w:rsidRDefault="00B50050" w:rsidP="0088127C">
            <w:pPr>
              <w:pStyle w:val="OtherTableBody"/>
            </w:pPr>
            <w:r>
              <w:t>Pharmaceutical error</w:t>
            </w:r>
          </w:p>
        </w:tc>
      </w:tr>
      <w:tr w:rsidR="00B50050" w14:paraId="08211FA1" w14:textId="77777777" w:rsidTr="00195548">
        <w:tc>
          <w:tcPr>
            <w:tcW w:w="600" w:type="dxa"/>
          </w:tcPr>
          <w:p w14:paraId="30C20153" w14:textId="77777777" w:rsidR="00B50050" w:rsidRDefault="00B50050" w:rsidP="0088127C">
            <w:pPr>
              <w:pStyle w:val="OtherTableBody"/>
            </w:pPr>
          </w:p>
        </w:tc>
        <w:tc>
          <w:tcPr>
            <w:tcW w:w="600" w:type="dxa"/>
          </w:tcPr>
          <w:p w14:paraId="1DB9A7BE" w14:textId="77777777" w:rsidR="00B50050" w:rsidRDefault="00B50050" w:rsidP="0088127C">
            <w:pPr>
              <w:pStyle w:val="OtherTableBody"/>
            </w:pPr>
            <w:r>
              <w:t>0427</w:t>
            </w:r>
          </w:p>
        </w:tc>
        <w:tc>
          <w:tcPr>
            <w:tcW w:w="2600" w:type="dxa"/>
          </w:tcPr>
          <w:p w14:paraId="7664EEA6" w14:textId="77777777" w:rsidR="00B50050" w:rsidRDefault="00B50050" w:rsidP="0088127C">
            <w:pPr>
              <w:pStyle w:val="OtherTableBody"/>
            </w:pPr>
          </w:p>
        </w:tc>
        <w:tc>
          <w:tcPr>
            <w:tcW w:w="1400" w:type="dxa"/>
          </w:tcPr>
          <w:p w14:paraId="19245336" w14:textId="77777777" w:rsidR="00B50050" w:rsidRDefault="00B50050" w:rsidP="0088127C">
            <w:pPr>
              <w:pStyle w:val="OtherTableBody"/>
            </w:pPr>
            <w:r>
              <w:t>S</w:t>
            </w:r>
          </w:p>
        </w:tc>
        <w:tc>
          <w:tcPr>
            <w:tcW w:w="4200" w:type="dxa"/>
          </w:tcPr>
          <w:p w14:paraId="219910AA" w14:textId="77777777" w:rsidR="00B50050" w:rsidRDefault="00B50050" w:rsidP="0088127C">
            <w:pPr>
              <w:pStyle w:val="OtherTableBody"/>
            </w:pPr>
            <w:r>
              <w:t>Suicide Attempt</w:t>
            </w:r>
          </w:p>
        </w:tc>
      </w:tr>
      <w:tr w:rsidR="00B50050" w14:paraId="532D0A00" w14:textId="77777777" w:rsidTr="00195548">
        <w:tc>
          <w:tcPr>
            <w:tcW w:w="600" w:type="dxa"/>
          </w:tcPr>
          <w:p w14:paraId="79C71D1B" w14:textId="77777777" w:rsidR="00B50050" w:rsidRDefault="00B50050" w:rsidP="0088127C">
            <w:pPr>
              <w:pStyle w:val="OtherTableBody"/>
            </w:pPr>
          </w:p>
        </w:tc>
        <w:tc>
          <w:tcPr>
            <w:tcW w:w="600" w:type="dxa"/>
          </w:tcPr>
          <w:p w14:paraId="66B488CC" w14:textId="77777777" w:rsidR="00B50050" w:rsidRDefault="00B50050" w:rsidP="0088127C">
            <w:pPr>
              <w:pStyle w:val="OtherTableBody"/>
            </w:pPr>
            <w:r>
              <w:t>0427</w:t>
            </w:r>
          </w:p>
        </w:tc>
        <w:tc>
          <w:tcPr>
            <w:tcW w:w="2600" w:type="dxa"/>
          </w:tcPr>
          <w:p w14:paraId="36F0DAD8" w14:textId="77777777" w:rsidR="00B50050" w:rsidRDefault="00B50050" w:rsidP="0088127C">
            <w:pPr>
              <w:pStyle w:val="OtherTableBody"/>
            </w:pPr>
          </w:p>
        </w:tc>
        <w:tc>
          <w:tcPr>
            <w:tcW w:w="1400" w:type="dxa"/>
          </w:tcPr>
          <w:p w14:paraId="5108570D" w14:textId="77777777" w:rsidR="00B50050" w:rsidRDefault="00B50050" w:rsidP="0088127C">
            <w:pPr>
              <w:pStyle w:val="OtherTableBody"/>
            </w:pPr>
            <w:r>
              <w:t>T</w:t>
            </w:r>
          </w:p>
        </w:tc>
        <w:tc>
          <w:tcPr>
            <w:tcW w:w="4200" w:type="dxa"/>
          </w:tcPr>
          <w:p w14:paraId="48006B9C" w14:textId="77777777" w:rsidR="00B50050" w:rsidRDefault="00B50050" w:rsidP="0088127C">
            <w:pPr>
              <w:pStyle w:val="OtherTableBody"/>
            </w:pPr>
            <w:r>
              <w:t>Transfusion error</w:t>
            </w:r>
          </w:p>
        </w:tc>
      </w:tr>
      <w:tr w:rsidR="00B50050" w14:paraId="4DAD9280" w14:textId="77777777" w:rsidTr="00195548">
        <w:tc>
          <w:tcPr>
            <w:tcW w:w="600" w:type="dxa"/>
          </w:tcPr>
          <w:p w14:paraId="01E58309" w14:textId="77777777" w:rsidR="00B50050" w:rsidRDefault="00B50050" w:rsidP="0088127C">
            <w:pPr>
              <w:pStyle w:val="OtherTableBody"/>
            </w:pPr>
            <w:r>
              <w:t>User</w:t>
            </w:r>
          </w:p>
        </w:tc>
        <w:tc>
          <w:tcPr>
            <w:tcW w:w="600" w:type="dxa"/>
          </w:tcPr>
          <w:p w14:paraId="5CE0AC5C" w14:textId="77777777" w:rsidR="00B50050" w:rsidRDefault="00B50050" w:rsidP="0088127C">
            <w:pPr>
              <w:pStyle w:val="OtherTableBody"/>
            </w:pPr>
          </w:p>
        </w:tc>
        <w:tc>
          <w:tcPr>
            <w:tcW w:w="2600" w:type="dxa"/>
          </w:tcPr>
          <w:p w14:paraId="32413931" w14:textId="77777777" w:rsidR="00B50050" w:rsidRDefault="00B50050" w:rsidP="0088127C">
            <w:pPr>
              <w:pStyle w:val="OtherTableBody"/>
            </w:pPr>
            <w:r>
              <w:t>Incident Type Code</w:t>
            </w:r>
          </w:p>
        </w:tc>
        <w:tc>
          <w:tcPr>
            <w:tcW w:w="1400" w:type="dxa"/>
          </w:tcPr>
          <w:p w14:paraId="0B3BC945" w14:textId="77777777" w:rsidR="00B50050" w:rsidRDefault="00B50050" w:rsidP="0088127C">
            <w:pPr>
              <w:pStyle w:val="OtherTableBody"/>
            </w:pPr>
          </w:p>
        </w:tc>
        <w:tc>
          <w:tcPr>
            <w:tcW w:w="4200" w:type="dxa"/>
          </w:tcPr>
          <w:p w14:paraId="0FA525F3" w14:textId="77777777" w:rsidR="00B50050" w:rsidRDefault="00B50050" w:rsidP="0088127C">
            <w:pPr>
              <w:pStyle w:val="OtherTableBody"/>
            </w:pPr>
          </w:p>
        </w:tc>
      </w:tr>
      <w:tr w:rsidR="00B50050" w14:paraId="461550D1" w14:textId="77777777" w:rsidTr="00195548">
        <w:tc>
          <w:tcPr>
            <w:tcW w:w="600" w:type="dxa"/>
          </w:tcPr>
          <w:p w14:paraId="16DA0D52" w14:textId="77777777" w:rsidR="00B50050" w:rsidRDefault="00B50050" w:rsidP="0088127C">
            <w:pPr>
              <w:pStyle w:val="OtherTableBody"/>
            </w:pPr>
          </w:p>
        </w:tc>
        <w:tc>
          <w:tcPr>
            <w:tcW w:w="600" w:type="dxa"/>
          </w:tcPr>
          <w:p w14:paraId="463DCDF1" w14:textId="77777777" w:rsidR="00B50050" w:rsidRDefault="00B50050" w:rsidP="0088127C">
            <w:pPr>
              <w:pStyle w:val="OtherTableBody"/>
            </w:pPr>
            <w:r>
              <w:t>0428</w:t>
            </w:r>
          </w:p>
        </w:tc>
        <w:tc>
          <w:tcPr>
            <w:tcW w:w="2600" w:type="dxa"/>
          </w:tcPr>
          <w:p w14:paraId="4C127782" w14:textId="77777777" w:rsidR="00B50050" w:rsidRDefault="00B50050" w:rsidP="0088127C">
            <w:pPr>
              <w:pStyle w:val="OtherTableBody"/>
            </w:pPr>
          </w:p>
        </w:tc>
        <w:tc>
          <w:tcPr>
            <w:tcW w:w="1400" w:type="dxa"/>
          </w:tcPr>
          <w:p w14:paraId="7B7F91B6" w14:textId="77777777" w:rsidR="00B50050" w:rsidRDefault="00B50050" w:rsidP="0088127C">
            <w:pPr>
              <w:pStyle w:val="OtherTableBody"/>
            </w:pPr>
            <w:r>
              <w:t>O</w:t>
            </w:r>
          </w:p>
        </w:tc>
        <w:tc>
          <w:tcPr>
            <w:tcW w:w="4200" w:type="dxa"/>
          </w:tcPr>
          <w:p w14:paraId="6805EB00" w14:textId="77777777" w:rsidR="00B50050" w:rsidRDefault="00B50050" w:rsidP="0088127C">
            <w:pPr>
              <w:pStyle w:val="OtherTableBody"/>
            </w:pPr>
            <w:r>
              <w:t>Other</w:t>
            </w:r>
          </w:p>
        </w:tc>
      </w:tr>
      <w:tr w:rsidR="00B50050" w14:paraId="77B776AA" w14:textId="77777777" w:rsidTr="00195548">
        <w:tc>
          <w:tcPr>
            <w:tcW w:w="600" w:type="dxa"/>
          </w:tcPr>
          <w:p w14:paraId="3ACA3865" w14:textId="77777777" w:rsidR="00B50050" w:rsidRDefault="00B50050" w:rsidP="0088127C">
            <w:pPr>
              <w:pStyle w:val="OtherTableBody"/>
            </w:pPr>
          </w:p>
        </w:tc>
        <w:tc>
          <w:tcPr>
            <w:tcW w:w="600" w:type="dxa"/>
          </w:tcPr>
          <w:p w14:paraId="7AE245B1" w14:textId="77777777" w:rsidR="00B50050" w:rsidRDefault="00B50050" w:rsidP="0088127C">
            <w:pPr>
              <w:pStyle w:val="OtherTableBody"/>
            </w:pPr>
            <w:r>
              <w:t>0428</w:t>
            </w:r>
          </w:p>
        </w:tc>
        <w:tc>
          <w:tcPr>
            <w:tcW w:w="2600" w:type="dxa"/>
          </w:tcPr>
          <w:p w14:paraId="559890AF" w14:textId="77777777" w:rsidR="00B50050" w:rsidRDefault="00B50050" w:rsidP="0088127C">
            <w:pPr>
              <w:pStyle w:val="OtherTableBody"/>
            </w:pPr>
          </w:p>
        </w:tc>
        <w:tc>
          <w:tcPr>
            <w:tcW w:w="1400" w:type="dxa"/>
          </w:tcPr>
          <w:p w14:paraId="58F36D4D" w14:textId="77777777" w:rsidR="00B50050" w:rsidRDefault="00B50050" w:rsidP="0088127C">
            <w:pPr>
              <w:pStyle w:val="OtherTableBody"/>
            </w:pPr>
            <w:r>
              <w:t>P</w:t>
            </w:r>
          </w:p>
        </w:tc>
        <w:tc>
          <w:tcPr>
            <w:tcW w:w="4200" w:type="dxa"/>
          </w:tcPr>
          <w:p w14:paraId="0DB51A1D" w14:textId="77777777" w:rsidR="00B50050" w:rsidRDefault="00B50050" w:rsidP="0088127C">
            <w:pPr>
              <w:pStyle w:val="OtherTableBody"/>
            </w:pPr>
            <w:r>
              <w:t>Preventable</w:t>
            </w:r>
          </w:p>
        </w:tc>
      </w:tr>
      <w:tr w:rsidR="00B50050" w14:paraId="30BE3767" w14:textId="77777777" w:rsidTr="00195548">
        <w:tc>
          <w:tcPr>
            <w:tcW w:w="600" w:type="dxa"/>
          </w:tcPr>
          <w:p w14:paraId="5450576F" w14:textId="77777777" w:rsidR="00B50050" w:rsidRDefault="00B50050" w:rsidP="0088127C">
            <w:pPr>
              <w:pStyle w:val="OtherTableBody"/>
            </w:pPr>
          </w:p>
        </w:tc>
        <w:tc>
          <w:tcPr>
            <w:tcW w:w="600" w:type="dxa"/>
          </w:tcPr>
          <w:p w14:paraId="29372AF2" w14:textId="77777777" w:rsidR="00B50050" w:rsidRDefault="00B50050" w:rsidP="0088127C">
            <w:pPr>
              <w:pStyle w:val="OtherTableBody"/>
            </w:pPr>
            <w:r>
              <w:t>0428</w:t>
            </w:r>
          </w:p>
        </w:tc>
        <w:tc>
          <w:tcPr>
            <w:tcW w:w="2600" w:type="dxa"/>
          </w:tcPr>
          <w:p w14:paraId="447755CA" w14:textId="77777777" w:rsidR="00B50050" w:rsidRDefault="00B50050" w:rsidP="0088127C">
            <w:pPr>
              <w:pStyle w:val="OtherTableBody"/>
            </w:pPr>
          </w:p>
        </w:tc>
        <w:tc>
          <w:tcPr>
            <w:tcW w:w="1400" w:type="dxa"/>
          </w:tcPr>
          <w:p w14:paraId="3122F1FD" w14:textId="77777777" w:rsidR="00B50050" w:rsidRDefault="00B50050" w:rsidP="0088127C">
            <w:pPr>
              <w:pStyle w:val="OtherTableBody"/>
            </w:pPr>
            <w:r>
              <w:t>U</w:t>
            </w:r>
          </w:p>
        </w:tc>
        <w:tc>
          <w:tcPr>
            <w:tcW w:w="4200" w:type="dxa"/>
          </w:tcPr>
          <w:p w14:paraId="24AA34F4" w14:textId="77777777" w:rsidR="00B50050" w:rsidRDefault="00B50050" w:rsidP="0088127C">
            <w:pPr>
              <w:pStyle w:val="OtherTableBody"/>
            </w:pPr>
            <w:r>
              <w:t>User Error</w:t>
            </w:r>
          </w:p>
        </w:tc>
      </w:tr>
      <w:tr w:rsidR="00B50050" w14:paraId="431F528E" w14:textId="77777777" w:rsidTr="00195548">
        <w:tc>
          <w:tcPr>
            <w:tcW w:w="600" w:type="dxa"/>
          </w:tcPr>
          <w:p w14:paraId="0C603E31" w14:textId="77777777" w:rsidR="00B50050" w:rsidRDefault="00B50050" w:rsidP="0088127C">
            <w:pPr>
              <w:pStyle w:val="OtherTableBody"/>
            </w:pPr>
            <w:r>
              <w:t>User</w:t>
            </w:r>
          </w:p>
        </w:tc>
        <w:tc>
          <w:tcPr>
            <w:tcW w:w="600" w:type="dxa"/>
          </w:tcPr>
          <w:p w14:paraId="633E941F" w14:textId="77777777" w:rsidR="00B50050" w:rsidRDefault="00B50050" w:rsidP="0088127C">
            <w:pPr>
              <w:pStyle w:val="OtherTableBody"/>
            </w:pPr>
          </w:p>
        </w:tc>
        <w:tc>
          <w:tcPr>
            <w:tcW w:w="2600" w:type="dxa"/>
          </w:tcPr>
          <w:p w14:paraId="72C55D8C" w14:textId="77777777" w:rsidR="00B50050" w:rsidRDefault="00B50050" w:rsidP="0088127C">
            <w:pPr>
              <w:pStyle w:val="OtherTableBody"/>
            </w:pPr>
            <w:r>
              <w:t>Production Class Code</w:t>
            </w:r>
          </w:p>
        </w:tc>
        <w:tc>
          <w:tcPr>
            <w:tcW w:w="1400" w:type="dxa"/>
          </w:tcPr>
          <w:p w14:paraId="18A2C078" w14:textId="77777777" w:rsidR="00B50050" w:rsidRDefault="00B50050" w:rsidP="0088127C">
            <w:pPr>
              <w:pStyle w:val="OtherTableBody"/>
            </w:pPr>
          </w:p>
        </w:tc>
        <w:tc>
          <w:tcPr>
            <w:tcW w:w="4200" w:type="dxa"/>
          </w:tcPr>
          <w:p w14:paraId="36BE71C5" w14:textId="77777777" w:rsidR="00B50050" w:rsidRDefault="00B50050" w:rsidP="0088127C">
            <w:pPr>
              <w:pStyle w:val="OtherTableBody"/>
            </w:pPr>
          </w:p>
        </w:tc>
      </w:tr>
      <w:tr w:rsidR="00B50050" w14:paraId="150FE8DC" w14:textId="77777777" w:rsidTr="00195548">
        <w:tc>
          <w:tcPr>
            <w:tcW w:w="600" w:type="dxa"/>
          </w:tcPr>
          <w:p w14:paraId="23AEF013" w14:textId="77777777" w:rsidR="00B50050" w:rsidRDefault="00B50050" w:rsidP="0088127C">
            <w:pPr>
              <w:pStyle w:val="OtherTableBody"/>
            </w:pPr>
          </w:p>
        </w:tc>
        <w:tc>
          <w:tcPr>
            <w:tcW w:w="600" w:type="dxa"/>
          </w:tcPr>
          <w:p w14:paraId="093CBE41" w14:textId="77777777" w:rsidR="00B50050" w:rsidRDefault="00B50050" w:rsidP="0088127C">
            <w:pPr>
              <w:pStyle w:val="OtherTableBody"/>
            </w:pPr>
            <w:r>
              <w:t>0429</w:t>
            </w:r>
          </w:p>
        </w:tc>
        <w:tc>
          <w:tcPr>
            <w:tcW w:w="2600" w:type="dxa"/>
          </w:tcPr>
          <w:p w14:paraId="7A5B83AC" w14:textId="77777777" w:rsidR="00B50050" w:rsidRDefault="00B50050" w:rsidP="0088127C">
            <w:pPr>
              <w:pStyle w:val="OtherTableBody"/>
            </w:pPr>
          </w:p>
        </w:tc>
        <w:tc>
          <w:tcPr>
            <w:tcW w:w="1400" w:type="dxa"/>
          </w:tcPr>
          <w:p w14:paraId="23D7694D" w14:textId="77777777" w:rsidR="00B50050" w:rsidRDefault="00B50050" w:rsidP="0088127C">
            <w:pPr>
              <w:pStyle w:val="OtherTableBody"/>
            </w:pPr>
            <w:r>
              <w:t>BR</w:t>
            </w:r>
          </w:p>
        </w:tc>
        <w:tc>
          <w:tcPr>
            <w:tcW w:w="4200" w:type="dxa"/>
          </w:tcPr>
          <w:p w14:paraId="19EF86B7" w14:textId="77777777" w:rsidR="00B50050" w:rsidRDefault="00B50050" w:rsidP="0088127C">
            <w:pPr>
              <w:pStyle w:val="OtherTableBody"/>
            </w:pPr>
            <w:r>
              <w:t>Breeding/genetic stock</w:t>
            </w:r>
          </w:p>
        </w:tc>
      </w:tr>
      <w:tr w:rsidR="00B50050" w14:paraId="681D6C5C" w14:textId="77777777" w:rsidTr="00195548">
        <w:tc>
          <w:tcPr>
            <w:tcW w:w="600" w:type="dxa"/>
          </w:tcPr>
          <w:p w14:paraId="1E64F340" w14:textId="77777777" w:rsidR="00B50050" w:rsidRDefault="00B50050" w:rsidP="0088127C">
            <w:pPr>
              <w:pStyle w:val="OtherTableBody"/>
            </w:pPr>
          </w:p>
        </w:tc>
        <w:tc>
          <w:tcPr>
            <w:tcW w:w="600" w:type="dxa"/>
          </w:tcPr>
          <w:p w14:paraId="21D4A1FD" w14:textId="77777777" w:rsidR="00B50050" w:rsidRDefault="00B50050" w:rsidP="0088127C">
            <w:pPr>
              <w:pStyle w:val="OtherTableBody"/>
            </w:pPr>
            <w:r>
              <w:t>0429</w:t>
            </w:r>
          </w:p>
        </w:tc>
        <w:tc>
          <w:tcPr>
            <w:tcW w:w="2600" w:type="dxa"/>
          </w:tcPr>
          <w:p w14:paraId="7557222D" w14:textId="77777777" w:rsidR="00B50050" w:rsidRDefault="00B50050" w:rsidP="0088127C">
            <w:pPr>
              <w:pStyle w:val="OtherTableBody"/>
            </w:pPr>
          </w:p>
        </w:tc>
        <w:tc>
          <w:tcPr>
            <w:tcW w:w="1400" w:type="dxa"/>
          </w:tcPr>
          <w:p w14:paraId="2AC70C30" w14:textId="77777777" w:rsidR="00B50050" w:rsidRDefault="00B50050" w:rsidP="0088127C">
            <w:pPr>
              <w:pStyle w:val="OtherTableBody"/>
            </w:pPr>
            <w:r>
              <w:t>DA</w:t>
            </w:r>
          </w:p>
        </w:tc>
        <w:tc>
          <w:tcPr>
            <w:tcW w:w="4200" w:type="dxa"/>
          </w:tcPr>
          <w:p w14:paraId="312B6062" w14:textId="77777777" w:rsidR="00B50050" w:rsidRDefault="00B50050" w:rsidP="0088127C">
            <w:pPr>
              <w:pStyle w:val="OtherTableBody"/>
            </w:pPr>
            <w:r>
              <w:t>Dairy</w:t>
            </w:r>
          </w:p>
        </w:tc>
      </w:tr>
      <w:tr w:rsidR="00B50050" w14:paraId="3E82D458" w14:textId="77777777" w:rsidTr="00195548">
        <w:tc>
          <w:tcPr>
            <w:tcW w:w="600" w:type="dxa"/>
          </w:tcPr>
          <w:p w14:paraId="4BD300AE" w14:textId="77777777" w:rsidR="00B50050" w:rsidRDefault="00B50050" w:rsidP="0088127C">
            <w:pPr>
              <w:pStyle w:val="OtherTableBody"/>
            </w:pPr>
          </w:p>
        </w:tc>
        <w:tc>
          <w:tcPr>
            <w:tcW w:w="600" w:type="dxa"/>
          </w:tcPr>
          <w:p w14:paraId="78CDE554" w14:textId="77777777" w:rsidR="00B50050" w:rsidRDefault="00B50050" w:rsidP="0088127C">
            <w:pPr>
              <w:pStyle w:val="OtherTableBody"/>
            </w:pPr>
            <w:r>
              <w:t>0429</w:t>
            </w:r>
          </w:p>
        </w:tc>
        <w:tc>
          <w:tcPr>
            <w:tcW w:w="2600" w:type="dxa"/>
          </w:tcPr>
          <w:p w14:paraId="0DE3CAB8" w14:textId="77777777" w:rsidR="00B50050" w:rsidRDefault="00B50050" w:rsidP="0088127C">
            <w:pPr>
              <w:pStyle w:val="OtherTableBody"/>
            </w:pPr>
          </w:p>
        </w:tc>
        <w:tc>
          <w:tcPr>
            <w:tcW w:w="1400" w:type="dxa"/>
          </w:tcPr>
          <w:p w14:paraId="76E4AA6A" w14:textId="77777777" w:rsidR="00B50050" w:rsidRDefault="00B50050" w:rsidP="0088127C">
            <w:pPr>
              <w:pStyle w:val="OtherTableBody"/>
            </w:pPr>
            <w:r>
              <w:t>DR</w:t>
            </w:r>
          </w:p>
        </w:tc>
        <w:tc>
          <w:tcPr>
            <w:tcW w:w="4200" w:type="dxa"/>
          </w:tcPr>
          <w:p w14:paraId="3D6A9FD7" w14:textId="77777777" w:rsidR="00B50050" w:rsidRDefault="00B50050" w:rsidP="0088127C">
            <w:pPr>
              <w:pStyle w:val="OtherTableBody"/>
            </w:pPr>
            <w:r>
              <w:t>Draft</w:t>
            </w:r>
          </w:p>
        </w:tc>
      </w:tr>
      <w:tr w:rsidR="00B50050" w14:paraId="3CE4EBE0" w14:textId="77777777" w:rsidTr="00195548">
        <w:tc>
          <w:tcPr>
            <w:tcW w:w="600" w:type="dxa"/>
          </w:tcPr>
          <w:p w14:paraId="3C191A9F" w14:textId="77777777" w:rsidR="00B50050" w:rsidRDefault="00B50050" w:rsidP="0088127C">
            <w:pPr>
              <w:pStyle w:val="OtherTableBody"/>
            </w:pPr>
          </w:p>
        </w:tc>
        <w:tc>
          <w:tcPr>
            <w:tcW w:w="600" w:type="dxa"/>
          </w:tcPr>
          <w:p w14:paraId="2A1F19C2" w14:textId="77777777" w:rsidR="00B50050" w:rsidRDefault="00B50050" w:rsidP="0088127C">
            <w:pPr>
              <w:pStyle w:val="OtherTableBody"/>
            </w:pPr>
            <w:r>
              <w:t>0429</w:t>
            </w:r>
          </w:p>
        </w:tc>
        <w:tc>
          <w:tcPr>
            <w:tcW w:w="2600" w:type="dxa"/>
          </w:tcPr>
          <w:p w14:paraId="062BF2B5" w14:textId="77777777" w:rsidR="00B50050" w:rsidRDefault="00B50050" w:rsidP="0088127C">
            <w:pPr>
              <w:pStyle w:val="OtherTableBody"/>
            </w:pPr>
          </w:p>
        </w:tc>
        <w:tc>
          <w:tcPr>
            <w:tcW w:w="1400" w:type="dxa"/>
          </w:tcPr>
          <w:p w14:paraId="3C26B9CB" w14:textId="77777777" w:rsidR="00B50050" w:rsidRDefault="00B50050" w:rsidP="0088127C">
            <w:pPr>
              <w:pStyle w:val="OtherTableBody"/>
            </w:pPr>
            <w:r>
              <w:t>DU</w:t>
            </w:r>
          </w:p>
        </w:tc>
        <w:tc>
          <w:tcPr>
            <w:tcW w:w="4200" w:type="dxa"/>
          </w:tcPr>
          <w:p w14:paraId="34B272A5" w14:textId="77777777" w:rsidR="00B50050" w:rsidRDefault="00B50050" w:rsidP="0088127C">
            <w:pPr>
              <w:pStyle w:val="OtherTableBody"/>
            </w:pPr>
            <w:r>
              <w:t>Dual Purpose</w:t>
            </w:r>
          </w:p>
        </w:tc>
      </w:tr>
      <w:tr w:rsidR="00B50050" w14:paraId="7EA2B812" w14:textId="77777777" w:rsidTr="00195548">
        <w:tc>
          <w:tcPr>
            <w:tcW w:w="600" w:type="dxa"/>
          </w:tcPr>
          <w:p w14:paraId="3539B23D" w14:textId="77777777" w:rsidR="00B50050" w:rsidRDefault="00B50050" w:rsidP="0088127C">
            <w:pPr>
              <w:pStyle w:val="OtherTableBody"/>
            </w:pPr>
          </w:p>
        </w:tc>
        <w:tc>
          <w:tcPr>
            <w:tcW w:w="600" w:type="dxa"/>
          </w:tcPr>
          <w:p w14:paraId="01779B0A" w14:textId="77777777" w:rsidR="00B50050" w:rsidRDefault="00B50050" w:rsidP="0088127C">
            <w:pPr>
              <w:pStyle w:val="OtherTableBody"/>
            </w:pPr>
            <w:r>
              <w:t>0429</w:t>
            </w:r>
          </w:p>
        </w:tc>
        <w:tc>
          <w:tcPr>
            <w:tcW w:w="2600" w:type="dxa"/>
          </w:tcPr>
          <w:p w14:paraId="6483900B" w14:textId="77777777" w:rsidR="00B50050" w:rsidRDefault="00B50050" w:rsidP="0088127C">
            <w:pPr>
              <w:pStyle w:val="OtherTableBody"/>
            </w:pPr>
          </w:p>
        </w:tc>
        <w:tc>
          <w:tcPr>
            <w:tcW w:w="1400" w:type="dxa"/>
          </w:tcPr>
          <w:p w14:paraId="2639E5CB" w14:textId="77777777" w:rsidR="00B50050" w:rsidRDefault="00B50050" w:rsidP="0088127C">
            <w:pPr>
              <w:pStyle w:val="OtherTableBody"/>
            </w:pPr>
            <w:r>
              <w:t>LY</w:t>
            </w:r>
          </w:p>
        </w:tc>
        <w:tc>
          <w:tcPr>
            <w:tcW w:w="4200" w:type="dxa"/>
          </w:tcPr>
          <w:p w14:paraId="16315BFD" w14:textId="77777777" w:rsidR="00B50050" w:rsidRDefault="00B50050" w:rsidP="0088127C">
            <w:pPr>
              <w:pStyle w:val="OtherTableBody"/>
            </w:pPr>
            <w:r>
              <w:t>Layer, Includes Multiplier flocks</w:t>
            </w:r>
          </w:p>
        </w:tc>
      </w:tr>
      <w:tr w:rsidR="00B50050" w14:paraId="371C14BF" w14:textId="77777777" w:rsidTr="00195548">
        <w:tc>
          <w:tcPr>
            <w:tcW w:w="600" w:type="dxa"/>
          </w:tcPr>
          <w:p w14:paraId="437C8F76" w14:textId="77777777" w:rsidR="00B50050" w:rsidRDefault="00B50050" w:rsidP="0088127C">
            <w:pPr>
              <w:pStyle w:val="OtherTableBody"/>
            </w:pPr>
          </w:p>
        </w:tc>
        <w:tc>
          <w:tcPr>
            <w:tcW w:w="600" w:type="dxa"/>
          </w:tcPr>
          <w:p w14:paraId="1C9884B3" w14:textId="77777777" w:rsidR="00B50050" w:rsidRDefault="00B50050" w:rsidP="0088127C">
            <w:pPr>
              <w:pStyle w:val="OtherTableBody"/>
            </w:pPr>
            <w:r>
              <w:t>0429</w:t>
            </w:r>
          </w:p>
        </w:tc>
        <w:tc>
          <w:tcPr>
            <w:tcW w:w="2600" w:type="dxa"/>
          </w:tcPr>
          <w:p w14:paraId="222790E9" w14:textId="77777777" w:rsidR="00B50050" w:rsidRDefault="00B50050" w:rsidP="0088127C">
            <w:pPr>
              <w:pStyle w:val="OtherTableBody"/>
            </w:pPr>
          </w:p>
        </w:tc>
        <w:tc>
          <w:tcPr>
            <w:tcW w:w="1400" w:type="dxa"/>
          </w:tcPr>
          <w:p w14:paraId="62EEF1DD" w14:textId="77777777" w:rsidR="00B50050" w:rsidRDefault="00B50050" w:rsidP="0088127C">
            <w:pPr>
              <w:pStyle w:val="OtherTableBody"/>
            </w:pPr>
            <w:r>
              <w:t>MT</w:t>
            </w:r>
          </w:p>
        </w:tc>
        <w:tc>
          <w:tcPr>
            <w:tcW w:w="4200" w:type="dxa"/>
          </w:tcPr>
          <w:p w14:paraId="03C1A679" w14:textId="77777777" w:rsidR="00B50050" w:rsidRDefault="00B50050" w:rsidP="0088127C">
            <w:pPr>
              <w:pStyle w:val="OtherTableBody"/>
            </w:pPr>
            <w:r>
              <w:t>Meat</w:t>
            </w:r>
          </w:p>
        </w:tc>
      </w:tr>
      <w:tr w:rsidR="00B50050" w14:paraId="0B248FF7" w14:textId="77777777" w:rsidTr="00195548">
        <w:tc>
          <w:tcPr>
            <w:tcW w:w="600" w:type="dxa"/>
          </w:tcPr>
          <w:p w14:paraId="4B54C458" w14:textId="77777777" w:rsidR="00B50050" w:rsidRDefault="00B50050" w:rsidP="0088127C">
            <w:pPr>
              <w:pStyle w:val="OtherTableBody"/>
            </w:pPr>
          </w:p>
        </w:tc>
        <w:tc>
          <w:tcPr>
            <w:tcW w:w="600" w:type="dxa"/>
          </w:tcPr>
          <w:p w14:paraId="0DFD3F76" w14:textId="77777777" w:rsidR="00B50050" w:rsidRDefault="00B50050" w:rsidP="0088127C">
            <w:pPr>
              <w:pStyle w:val="OtherTableBody"/>
            </w:pPr>
            <w:r>
              <w:t>0429</w:t>
            </w:r>
          </w:p>
        </w:tc>
        <w:tc>
          <w:tcPr>
            <w:tcW w:w="2600" w:type="dxa"/>
          </w:tcPr>
          <w:p w14:paraId="47783D07" w14:textId="77777777" w:rsidR="00B50050" w:rsidRDefault="00B50050" w:rsidP="0088127C">
            <w:pPr>
              <w:pStyle w:val="OtherTableBody"/>
            </w:pPr>
          </w:p>
        </w:tc>
        <w:tc>
          <w:tcPr>
            <w:tcW w:w="1400" w:type="dxa"/>
          </w:tcPr>
          <w:p w14:paraId="6ACA00FE" w14:textId="77777777" w:rsidR="00B50050" w:rsidRDefault="00B50050" w:rsidP="0088127C">
            <w:pPr>
              <w:pStyle w:val="OtherTableBody"/>
            </w:pPr>
            <w:r>
              <w:t>NA</w:t>
            </w:r>
          </w:p>
        </w:tc>
        <w:tc>
          <w:tcPr>
            <w:tcW w:w="4200" w:type="dxa"/>
          </w:tcPr>
          <w:p w14:paraId="62950D1A" w14:textId="77777777" w:rsidR="00B50050" w:rsidRDefault="00B50050" w:rsidP="0088127C">
            <w:pPr>
              <w:pStyle w:val="OtherTableBody"/>
            </w:pPr>
            <w:r>
              <w:t>Not Applicable</w:t>
            </w:r>
          </w:p>
        </w:tc>
      </w:tr>
      <w:tr w:rsidR="00B50050" w14:paraId="7BA8482E" w14:textId="77777777" w:rsidTr="00195548">
        <w:tc>
          <w:tcPr>
            <w:tcW w:w="600" w:type="dxa"/>
          </w:tcPr>
          <w:p w14:paraId="14B3B154" w14:textId="77777777" w:rsidR="00B50050" w:rsidRDefault="00B50050" w:rsidP="0088127C">
            <w:pPr>
              <w:pStyle w:val="OtherTableBody"/>
            </w:pPr>
          </w:p>
        </w:tc>
        <w:tc>
          <w:tcPr>
            <w:tcW w:w="600" w:type="dxa"/>
          </w:tcPr>
          <w:p w14:paraId="4CA698A4" w14:textId="77777777" w:rsidR="00B50050" w:rsidRDefault="00B50050" w:rsidP="0088127C">
            <w:pPr>
              <w:pStyle w:val="OtherTableBody"/>
            </w:pPr>
            <w:r>
              <w:t>0429</w:t>
            </w:r>
          </w:p>
        </w:tc>
        <w:tc>
          <w:tcPr>
            <w:tcW w:w="2600" w:type="dxa"/>
          </w:tcPr>
          <w:p w14:paraId="2E3A9D1A" w14:textId="77777777" w:rsidR="00B50050" w:rsidRDefault="00B50050" w:rsidP="0088127C">
            <w:pPr>
              <w:pStyle w:val="OtherTableBody"/>
            </w:pPr>
          </w:p>
        </w:tc>
        <w:tc>
          <w:tcPr>
            <w:tcW w:w="1400" w:type="dxa"/>
          </w:tcPr>
          <w:p w14:paraId="19A9B9E7" w14:textId="77777777" w:rsidR="00B50050" w:rsidRDefault="00B50050" w:rsidP="0088127C">
            <w:pPr>
              <w:pStyle w:val="OtherTableBody"/>
            </w:pPr>
            <w:r>
              <w:t>OT</w:t>
            </w:r>
          </w:p>
        </w:tc>
        <w:tc>
          <w:tcPr>
            <w:tcW w:w="4200" w:type="dxa"/>
          </w:tcPr>
          <w:p w14:paraId="1F4D8306" w14:textId="77777777" w:rsidR="00B50050" w:rsidRDefault="00B50050" w:rsidP="0088127C">
            <w:pPr>
              <w:pStyle w:val="OtherTableBody"/>
            </w:pPr>
            <w:r>
              <w:t>Other</w:t>
            </w:r>
          </w:p>
        </w:tc>
      </w:tr>
      <w:tr w:rsidR="00B50050" w14:paraId="323B5F7A" w14:textId="77777777" w:rsidTr="00195548">
        <w:tc>
          <w:tcPr>
            <w:tcW w:w="600" w:type="dxa"/>
          </w:tcPr>
          <w:p w14:paraId="01E60619" w14:textId="77777777" w:rsidR="00B50050" w:rsidRDefault="00B50050" w:rsidP="0088127C">
            <w:pPr>
              <w:pStyle w:val="OtherTableBody"/>
            </w:pPr>
          </w:p>
        </w:tc>
        <w:tc>
          <w:tcPr>
            <w:tcW w:w="600" w:type="dxa"/>
          </w:tcPr>
          <w:p w14:paraId="7084AA72" w14:textId="77777777" w:rsidR="00B50050" w:rsidRDefault="00B50050" w:rsidP="0088127C">
            <w:pPr>
              <w:pStyle w:val="OtherTableBody"/>
            </w:pPr>
            <w:r>
              <w:t>0429</w:t>
            </w:r>
          </w:p>
        </w:tc>
        <w:tc>
          <w:tcPr>
            <w:tcW w:w="2600" w:type="dxa"/>
          </w:tcPr>
          <w:p w14:paraId="2C8BCE8E" w14:textId="77777777" w:rsidR="00B50050" w:rsidRDefault="00B50050" w:rsidP="0088127C">
            <w:pPr>
              <w:pStyle w:val="OtherTableBody"/>
            </w:pPr>
          </w:p>
        </w:tc>
        <w:tc>
          <w:tcPr>
            <w:tcW w:w="1400" w:type="dxa"/>
          </w:tcPr>
          <w:p w14:paraId="0A7FE0CD" w14:textId="77777777" w:rsidR="00B50050" w:rsidRDefault="00B50050" w:rsidP="0088127C">
            <w:pPr>
              <w:pStyle w:val="OtherTableBody"/>
            </w:pPr>
            <w:r>
              <w:t>PL</w:t>
            </w:r>
          </w:p>
        </w:tc>
        <w:tc>
          <w:tcPr>
            <w:tcW w:w="4200" w:type="dxa"/>
          </w:tcPr>
          <w:p w14:paraId="66DFC953" w14:textId="77777777" w:rsidR="00B50050" w:rsidRDefault="00B50050" w:rsidP="0088127C">
            <w:pPr>
              <w:pStyle w:val="OtherTableBody"/>
            </w:pPr>
            <w:r>
              <w:t>Pleasure</w:t>
            </w:r>
          </w:p>
        </w:tc>
      </w:tr>
      <w:tr w:rsidR="00B50050" w14:paraId="7B9A20E6" w14:textId="77777777" w:rsidTr="00195548">
        <w:tc>
          <w:tcPr>
            <w:tcW w:w="600" w:type="dxa"/>
          </w:tcPr>
          <w:p w14:paraId="2ACA9B7F" w14:textId="77777777" w:rsidR="00B50050" w:rsidRDefault="00B50050" w:rsidP="0088127C">
            <w:pPr>
              <w:pStyle w:val="OtherTableBody"/>
            </w:pPr>
          </w:p>
        </w:tc>
        <w:tc>
          <w:tcPr>
            <w:tcW w:w="600" w:type="dxa"/>
          </w:tcPr>
          <w:p w14:paraId="39BC1840" w14:textId="77777777" w:rsidR="00B50050" w:rsidRDefault="00B50050" w:rsidP="0088127C">
            <w:pPr>
              <w:pStyle w:val="OtherTableBody"/>
            </w:pPr>
            <w:r>
              <w:t>0429</w:t>
            </w:r>
          </w:p>
        </w:tc>
        <w:tc>
          <w:tcPr>
            <w:tcW w:w="2600" w:type="dxa"/>
          </w:tcPr>
          <w:p w14:paraId="7FFB232B" w14:textId="77777777" w:rsidR="00B50050" w:rsidRDefault="00B50050" w:rsidP="0088127C">
            <w:pPr>
              <w:pStyle w:val="OtherTableBody"/>
            </w:pPr>
          </w:p>
        </w:tc>
        <w:tc>
          <w:tcPr>
            <w:tcW w:w="1400" w:type="dxa"/>
          </w:tcPr>
          <w:p w14:paraId="6081133E" w14:textId="77777777" w:rsidR="00B50050" w:rsidRDefault="00B50050" w:rsidP="0088127C">
            <w:pPr>
              <w:pStyle w:val="OtherTableBody"/>
            </w:pPr>
            <w:r>
              <w:t>RA</w:t>
            </w:r>
          </w:p>
        </w:tc>
        <w:tc>
          <w:tcPr>
            <w:tcW w:w="4200" w:type="dxa"/>
          </w:tcPr>
          <w:p w14:paraId="52CC1DA5" w14:textId="77777777" w:rsidR="00B50050" w:rsidRDefault="00B50050" w:rsidP="0088127C">
            <w:pPr>
              <w:pStyle w:val="OtherTableBody"/>
            </w:pPr>
            <w:r>
              <w:t>Racing</w:t>
            </w:r>
          </w:p>
        </w:tc>
      </w:tr>
      <w:tr w:rsidR="00B50050" w14:paraId="41435783" w14:textId="77777777" w:rsidTr="00195548">
        <w:tc>
          <w:tcPr>
            <w:tcW w:w="600" w:type="dxa"/>
          </w:tcPr>
          <w:p w14:paraId="62ED0F37" w14:textId="77777777" w:rsidR="00B50050" w:rsidRDefault="00B50050" w:rsidP="0088127C">
            <w:pPr>
              <w:pStyle w:val="OtherTableBody"/>
            </w:pPr>
          </w:p>
        </w:tc>
        <w:tc>
          <w:tcPr>
            <w:tcW w:w="600" w:type="dxa"/>
          </w:tcPr>
          <w:p w14:paraId="3B6D8DF8" w14:textId="77777777" w:rsidR="00B50050" w:rsidRDefault="00B50050" w:rsidP="0088127C">
            <w:pPr>
              <w:pStyle w:val="OtherTableBody"/>
            </w:pPr>
            <w:r>
              <w:t>0429</w:t>
            </w:r>
          </w:p>
        </w:tc>
        <w:tc>
          <w:tcPr>
            <w:tcW w:w="2600" w:type="dxa"/>
          </w:tcPr>
          <w:p w14:paraId="74EC2687" w14:textId="77777777" w:rsidR="00B50050" w:rsidRDefault="00B50050" w:rsidP="0088127C">
            <w:pPr>
              <w:pStyle w:val="OtherTableBody"/>
            </w:pPr>
          </w:p>
        </w:tc>
        <w:tc>
          <w:tcPr>
            <w:tcW w:w="1400" w:type="dxa"/>
          </w:tcPr>
          <w:p w14:paraId="228EF52B" w14:textId="77777777" w:rsidR="00B50050" w:rsidRDefault="00B50050" w:rsidP="0088127C">
            <w:pPr>
              <w:pStyle w:val="OtherTableBody"/>
            </w:pPr>
            <w:r>
              <w:t>SH</w:t>
            </w:r>
          </w:p>
        </w:tc>
        <w:tc>
          <w:tcPr>
            <w:tcW w:w="4200" w:type="dxa"/>
          </w:tcPr>
          <w:p w14:paraId="61602A4B" w14:textId="77777777" w:rsidR="00B50050" w:rsidRDefault="00B50050" w:rsidP="0088127C">
            <w:pPr>
              <w:pStyle w:val="OtherTableBody"/>
            </w:pPr>
            <w:r>
              <w:t>Show</w:t>
            </w:r>
          </w:p>
        </w:tc>
      </w:tr>
      <w:tr w:rsidR="00B50050" w14:paraId="7B82D826" w14:textId="77777777" w:rsidTr="00195548">
        <w:tc>
          <w:tcPr>
            <w:tcW w:w="600" w:type="dxa"/>
          </w:tcPr>
          <w:p w14:paraId="4F811561" w14:textId="77777777" w:rsidR="00B50050" w:rsidRDefault="00B50050" w:rsidP="0088127C">
            <w:pPr>
              <w:pStyle w:val="OtherTableBody"/>
            </w:pPr>
          </w:p>
        </w:tc>
        <w:tc>
          <w:tcPr>
            <w:tcW w:w="600" w:type="dxa"/>
          </w:tcPr>
          <w:p w14:paraId="261E0D72" w14:textId="77777777" w:rsidR="00B50050" w:rsidRDefault="00B50050" w:rsidP="0088127C">
            <w:pPr>
              <w:pStyle w:val="OtherTableBody"/>
            </w:pPr>
            <w:r>
              <w:t>0429</w:t>
            </w:r>
          </w:p>
        </w:tc>
        <w:tc>
          <w:tcPr>
            <w:tcW w:w="2600" w:type="dxa"/>
          </w:tcPr>
          <w:p w14:paraId="69F694C5" w14:textId="77777777" w:rsidR="00B50050" w:rsidRDefault="00B50050" w:rsidP="0088127C">
            <w:pPr>
              <w:pStyle w:val="OtherTableBody"/>
            </w:pPr>
          </w:p>
        </w:tc>
        <w:tc>
          <w:tcPr>
            <w:tcW w:w="1400" w:type="dxa"/>
          </w:tcPr>
          <w:p w14:paraId="33B638E9" w14:textId="77777777" w:rsidR="00B50050" w:rsidRDefault="00B50050" w:rsidP="0088127C">
            <w:pPr>
              <w:pStyle w:val="OtherTableBody"/>
            </w:pPr>
            <w:r>
              <w:t>U</w:t>
            </w:r>
          </w:p>
        </w:tc>
        <w:tc>
          <w:tcPr>
            <w:tcW w:w="4200" w:type="dxa"/>
          </w:tcPr>
          <w:p w14:paraId="70B21955" w14:textId="77777777" w:rsidR="00B50050" w:rsidRDefault="00B50050" w:rsidP="0088127C">
            <w:pPr>
              <w:pStyle w:val="OtherTableBody"/>
            </w:pPr>
            <w:r>
              <w:t>Unknown</w:t>
            </w:r>
          </w:p>
        </w:tc>
      </w:tr>
      <w:tr w:rsidR="00B50050" w14:paraId="3BF213F5" w14:textId="77777777" w:rsidTr="00195548">
        <w:tc>
          <w:tcPr>
            <w:tcW w:w="600" w:type="dxa"/>
          </w:tcPr>
          <w:p w14:paraId="65AB16D3" w14:textId="77777777" w:rsidR="00B50050" w:rsidRDefault="00B50050" w:rsidP="0088127C">
            <w:pPr>
              <w:pStyle w:val="OtherTableBody"/>
            </w:pPr>
            <w:r>
              <w:t>User</w:t>
            </w:r>
          </w:p>
        </w:tc>
        <w:tc>
          <w:tcPr>
            <w:tcW w:w="600" w:type="dxa"/>
          </w:tcPr>
          <w:p w14:paraId="6F978194" w14:textId="77777777" w:rsidR="00B50050" w:rsidRDefault="00B50050" w:rsidP="0088127C">
            <w:pPr>
              <w:pStyle w:val="OtherTableBody"/>
            </w:pPr>
          </w:p>
        </w:tc>
        <w:tc>
          <w:tcPr>
            <w:tcW w:w="2600" w:type="dxa"/>
          </w:tcPr>
          <w:p w14:paraId="2252FE4F" w14:textId="77777777" w:rsidR="00B50050" w:rsidRDefault="00B50050" w:rsidP="0088127C">
            <w:pPr>
              <w:pStyle w:val="OtherTableBody"/>
            </w:pPr>
            <w:r>
              <w:t>Mode of Arrival Code</w:t>
            </w:r>
          </w:p>
        </w:tc>
        <w:tc>
          <w:tcPr>
            <w:tcW w:w="1400" w:type="dxa"/>
          </w:tcPr>
          <w:p w14:paraId="64F2D3C5" w14:textId="77777777" w:rsidR="00B50050" w:rsidRDefault="00B50050" w:rsidP="0088127C">
            <w:pPr>
              <w:pStyle w:val="OtherTableBody"/>
            </w:pPr>
          </w:p>
        </w:tc>
        <w:tc>
          <w:tcPr>
            <w:tcW w:w="4200" w:type="dxa"/>
          </w:tcPr>
          <w:p w14:paraId="52B319D0" w14:textId="77777777" w:rsidR="00B50050" w:rsidRDefault="00B50050" w:rsidP="0088127C">
            <w:pPr>
              <w:pStyle w:val="OtherTableBody"/>
            </w:pPr>
          </w:p>
        </w:tc>
      </w:tr>
      <w:tr w:rsidR="00B50050" w14:paraId="2E75BF06" w14:textId="77777777" w:rsidTr="00195548">
        <w:tc>
          <w:tcPr>
            <w:tcW w:w="600" w:type="dxa"/>
          </w:tcPr>
          <w:p w14:paraId="50F47E36" w14:textId="77777777" w:rsidR="00B50050" w:rsidRDefault="00B50050" w:rsidP="0088127C">
            <w:pPr>
              <w:pStyle w:val="OtherTableBody"/>
            </w:pPr>
          </w:p>
        </w:tc>
        <w:tc>
          <w:tcPr>
            <w:tcW w:w="600" w:type="dxa"/>
          </w:tcPr>
          <w:p w14:paraId="4E9AC026" w14:textId="77777777" w:rsidR="00B50050" w:rsidRDefault="00B50050" w:rsidP="0088127C">
            <w:pPr>
              <w:pStyle w:val="OtherTableBody"/>
            </w:pPr>
            <w:r>
              <w:t>0430</w:t>
            </w:r>
          </w:p>
        </w:tc>
        <w:tc>
          <w:tcPr>
            <w:tcW w:w="2600" w:type="dxa"/>
          </w:tcPr>
          <w:p w14:paraId="21CA462D" w14:textId="77777777" w:rsidR="00B50050" w:rsidRDefault="00B50050" w:rsidP="0088127C">
            <w:pPr>
              <w:pStyle w:val="OtherTableBody"/>
            </w:pPr>
          </w:p>
        </w:tc>
        <w:tc>
          <w:tcPr>
            <w:tcW w:w="1400" w:type="dxa"/>
          </w:tcPr>
          <w:p w14:paraId="67F2F40D" w14:textId="77777777" w:rsidR="00B50050" w:rsidRDefault="00B50050" w:rsidP="0088127C">
            <w:pPr>
              <w:pStyle w:val="OtherTableBody"/>
            </w:pPr>
            <w:r>
              <w:t>A</w:t>
            </w:r>
          </w:p>
        </w:tc>
        <w:tc>
          <w:tcPr>
            <w:tcW w:w="4200" w:type="dxa"/>
          </w:tcPr>
          <w:p w14:paraId="6E899067" w14:textId="77777777" w:rsidR="00B50050" w:rsidRDefault="00B50050" w:rsidP="0088127C">
            <w:pPr>
              <w:pStyle w:val="OtherTableBody"/>
            </w:pPr>
            <w:r>
              <w:t>Ambulance</w:t>
            </w:r>
          </w:p>
        </w:tc>
      </w:tr>
      <w:tr w:rsidR="00B50050" w14:paraId="18FD9098" w14:textId="77777777" w:rsidTr="00195548">
        <w:tc>
          <w:tcPr>
            <w:tcW w:w="600" w:type="dxa"/>
          </w:tcPr>
          <w:p w14:paraId="762E098A" w14:textId="77777777" w:rsidR="00B50050" w:rsidRDefault="00B50050" w:rsidP="0088127C">
            <w:pPr>
              <w:pStyle w:val="OtherTableBody"/>
            </w:pPr>
          </w:p>
        </w:tc>
        <w:tc>
          <w:tcPr>
            <w:tcW w:w="600" w:type="dxa"/>
          </w:tcPr>
          <w:p w14:paraId="5F30F475" w14:textId="77777777" w:rsidR="00B50050" w:rsidRDefault="00B50050" w:rsidP="0088127C">
            <w:pPr>
              <w:pStyle w:val="OtherTableBody"/>
            </w:pPr>
            <w:r>
              <w:t>0430</w:t>
            </w:r>
          </w:p>
        </w:tc>
        <w:tc>
          <w:tcPr>
            <w:tcW w:w="2600" w:type="dxa"/>
          </w:tcPr>
          <w:p w14:paraId="741F1A1F" w14:textId="77777777" w:rsidR="00B50050" w:rsidRDefault="00B50050" w:rsidP="0088127C">
            <w:pPr>
              <w:pStyle w:val="OtherTableBody"/>
            </w:pPr>
          </w:p>
        </w:tc>
        <w:tc>
          <w:tcPr>
            <w:tcW w:w="1400" w:type="dxa"/>
          </w:tcPr>
          <w:p w14:paraId="683A0D7F" w14:textId="77777777" w:rsidR="00B50050" w:rsidRDefault="00B50050" w:rsidP="0088127C">
            <w:pPr>
              <w:pStyle w:val="OtherTableBody"/>
            </w:pPr>
            <w:r>
              <w:t>C</w:t>
            </w:r>
          </w:p>
        </w:tc>
        <w:tc>
          <w:tcPr>
            <w:tcW w:w="4200" w:type="dxa"/>
          </w:tcPr>
          <w:p w14:paraId="1624B341" w14:textId="77777777" w:rsidR="00B50050" w:rsidRDefault="00B50050" w:rsidP="0088127C">
            <w:pPr>
              <w:pStyle w:val="OtherTableBody"/>
            </w:pPr>
            <w:r>
              <w:t>Car</w:t>
            </w:r>
          </w:p>
        </w:tc>
      </w:tr>
      <w:tr w:rsidR="00B50050" w14:paraId="6BE14EE3" w14:textId="77777777" w:rsidTr="00195548">
        <w:tc>
          <w:tcPr>
            <w:tcW w:w="600" w:type="dxa"/>
          </w:tcPr>
          <w:p w14:paraId="52A0D1BD" w14:textId="77777777" w:rsidR="00B50050" w:rsidRDefault="00B50050" w:rsidP="0088127C">
            <w:pPr>
              <w:pStyle w:val="OtherTableBody"/>
            </w:pPr>
          </w:p>
        </w:tc>
        <w:tc>
          <w:tcPr>
            <w:tcW w:w="600" w:type="dxa"/>
          </w:tcPr>
          <w:p w14:paraId="7E9B142D" w14:textId="77777777" w:rsidR="00B50050" w:rsidRDefault="00B50050" w:rsidP="0088127C">
            <w:pPr>
              <w:pStyle w:val="OtherTableBody"/>
            </w:pPr>
            <w:r>
              <w:t>0430</w:t>
            </w:r>
          </w:p>
        </w:tc>
        <w:tc>
          <w:tcPr>
            <w:tcW w:w="2600" w:type="dxa"/>
          </w:tcPr>
          <w:p w14:paraId="1E61FE5B" w14:textId="77777777" w:rsidR="00B50050" w:rsidRDefault="00B50050" w:rsidP="0088127C">
            <w:pPr>
              <w:pStyle w:val="OtherTableBody"/>
            </w:pPr>
          </w:p>
        </w:tc>
        <w:tc>
          <w:tcPr>
            <w:tcW w:w="1400" w:type="dxa"/>
          </w:tcPr>
          <w:p w14:paraId="3067B437" w14:textId="77777777" w:rsidR="00B50050" w:rsidRDefault="00B50050" w:rsidP="0088127C">
            <w:pPr>
              <w:pStyle w:val="OtherTableBody"/>
            </w:pPr>
            <w:r>
              <w:t>F</w:t>
            </w:r>
          </w:p>
        </w:tc>
        <w:tc>
          <w:tcPr>
            <w:tcW w:w="4200" w:type="dxa"/>
          </w:tcPr>
          <w:p w14:paraId="15795C94" w14:textId="77777777" w:rsidR="00B50050" w:rsidRDefault="00B50050" w:rsidP="0088127C">
            <w:pPr>
              <w:pStyle w:val="OtherTableBody"/>
            </w:pPr>
            <w:r>
              <w:t>On foot</w:t>
            </w:r>
          </w:p>
        </w:tc>
      </w:tr>
      <w:tr w:rsidR="00B50050" w14:paraId="609476B3" w14:textId="77777777" w:rsidTr="00195548">
        <w:tc>
          <w:tcPr>
            <w:tcW w:w="600" w:type="dxa"/>
          </w:tcPr>
          <w:p w14:paraId="3D9C525A" w14:textId="77777777" w:rsidR="00B50050" w:rsidRDefault="00B50050" w:rsidP="0088127C">
            <w:pPr>
              <w:pStyle w:val="OtherTableBody"/>
            </w:pPr>
          </w:p>
        </w:tc>
        <w:tc>
          <w:tcPr>
            <w:tcW w:w="600" w:type="dxa"/>
          </w:tcPr>
          <w:p w14:paraId="31101226" w14:textId="77777777" w:rsidR="00B50050" w:rsidRDefault="00B50050" w:rsidP="0088127C">
            <w:pPr>
              <w:pStyle w:val="OtherTableBody"/>
            </w:pPr>
            <w:r>
              <w:t>0430</w:t>
            </w:r>
          </w:p>
        </w:tc>
        <w:tc>
          <w:tcPr>
            <w:tcW w:w="2600" w:type="dxa"/>
          </w:tcPr>
          <w:p w14:paraId="50951245" w14:textId="77777777" w:rsidR="00B50050" w:rsidRDefault="00B50050" w:rsidP="0088127C">
            <w:pPr>
              <w:pStyle w:val="OtherTableBody"/>
            </w:pPr>
          </w:p>
        </w:tc>
        <w:tc>
          <w:tcPr>
            <w:tcW w:w="1400" w:type="dxa"/>
          </w:tcPr>
          <w:p w14:paraId="01EAD270" w14:textId="77777777" w:rsidR="00B50050" w:rsidRDefault="00B50050" w:rsidP="0088127C">
            <w:pPr>
              <w:pStyle w:val="OtherTableBody"/>
            </w:pPr>
            <w:r>
              <w:t>H</w:t>
            </w:r>
          </w:p>
        </w:tc>
        <w:tc>
          <w:tcPr>
            <w:tcW w:w="4200" w:type="dxa"/>
          </w:tcPr>
          <w:p w14:paraId="2897BF59" w14:textId="77777777" w:rsidR="00B50050" w:rsidRDefault="00B50050" w:rsidP="0088127C">
            <w:pPr>
              <w:pStyle w:val="OtherTableBody"/>
            </w:pPr>
            <w:r>
              <w:t>Helicopter</w:t>
            </w:r>
          </w:p>
        </w:tc>
      </w:tr>
      <w:tr w:rsidR="00B50050" w14:paraId="779A4020" w14:textId="77777777" w:rsidTr="00195548">
        <w:tc>
          <w:tcPr>
            <w:tcW w:w="600" w:type="dxa"/>
          </w:tcPr>
          <w:p w14:paraId="3A9A98CE" w14:textId="77777777" w:rsidR="00B50050" w:rsidRDefault="00B50050" w:rsidP="0088127C">
            <w:pPr>
              <w:pStyle w:val="OtherTableBody"/>
            </w:pPr>
          </w:p>
        </w:tc>
        <w:tc>
          <w:tcPr>
            <w:tcW w:w="600" w:type="dxa"/>
          </w:tcPr>
          <w:p w14:paraId="57E4E044" w14:textId="77777777" w:rsidR="00B50050" w:rsidRDefault="00B50050" w:rsidP="0088127C">
            <w:pPr>
              <w:pStyle w:val="OtherTableBody"/>
            </w:pPr>
            <w:r>
              <w:t>0430</w:t>
            </w:r>
          </w:p>
        </w:tc>
        <w:tc>
          <w:tcPr>
            <w:tcW w:w="2600" w:type="dxa"/>
          </w:tcPr>
          <w:p w14:paraId="027C6AD9" w14:textId="77777777" w:rsidR="00B50050" w:rsidRDefault="00B50050" w:rsidP="0088127C">
            <w:pPr>
              <w:pStyle w:val="OtherTableBody"/>
            </w:pPr>
          </w:p>
        </w:tc>
        <w:tc>
          <w:tcPr>
            <w:tcW w:w="1400" w:type="dxa"/>
          </w:tcPr>
          <w:p w14:paraId="7A1BA7A6" w14:textId="77777777" w:rsidR="00B50050" w:rsidRDefault="00B50050" w:rsidP="0088127C">
            <w:pPr>
              <w:pStyle w:val="OtherTableBody"/>
            </w:pPr>
            <w:r>
              <w:t>O</w:t>
            </w:r>
          </w:p>
        </w:tc>
        <w:tc>
          <w:tcPr>
            <w:tcW w:w="4200" w:type="dxa"/>
          </w:tcPr>
          <w:p w14:paraId="11FB7A94" w14:textId="77777777" w:rsidR="00B50050" w:rsidRDefault="00B50050" w:rsidP="0088127C">
            <w:pPr>
              <w:pStyle w:val="OtherTableBody"/>
            </w:pPr>
            <w:r>
              <w:t>Other</w:t>
            </w:r>
          </w:p>
        </w:tc>
      </w:tr>
      <w:tr w:rsidR="00B50050" w14:paraId="6D3F429F" w14:textId="77777777" w:rsidTr="00195548">
        <w:tc>
          <w:tcPr>
            <w:tcW w:w="600" w:type="dxa"/>
          </w:tcPr>
          <w:p w14:paraId="739B0CF3" w14:textId="77777777" w:rsidR="00B50050" w:rsidRDefault="00B50050" w:rsidP="0088127C">
            <w:pPr>
              <w:pStyle w:val="OtherTableBody"/>
            </w:pPr>
          </w:p>
        </w:tc>
        <w:tc>
          <w:tcPr>
            <w:tcW w:w="600" w:type="dxa"/>
          </w:tcPr>
          <w:p w14:paraId="1E4CB3E6" w14:textId="77777777" w:rsidR="00B50050" w:rsidRDefault="00B50050" w:rsidP="0088127C">
            <w:pPr>
              <w:pStyle w:val="OtherTableBody"/>
            </w:pPr>
            <w:r>
              <w:t>0430</w:t>
            </w:r>
          </w:p>
        </w:tc>
        <w:tc>
          <w:tcPr>
            <w:tcW w:w="2600" w:type="dxa"/>
          </w:tcPr>
          <w:p w14:paraId="7F9E4E80" w14:textId="77777777" w:rsidR="00B50050" w:rsidRDefault="00B50050" w:rsidP="0088127C">
            <w:pPr>
              <w:pStyle w:val="OtherTableBody"/>
            </w:pPr>
          </w:p>
        </w:tc>
        <w:tc>
          <w:tcPr>
            <w:tcW w:w="1400" w:type="dxa"/>
          </w:tcPr>
          <w:p w14:paraId="77367D6E" w14:textId="77777777" w:rsidR="00B50050" w:rsidRDefault="00B50050" w:rsidP="0088127C">
            <w:pPr>
              <w:pStyle w:val="OtherTableBody"/>
            </w:pPr>
            <w:r>
              <w:t>P</w:t>
            </w:r>
          </w:p>
        </w:tc>
        <w:tc>
          <w:tcPr>
            <w:tcW w:w="4200" w:type="dxa"/>
          </w:tcPr>
          <w:p w14:paraId="0076EBC3" w14:textId="77777777" w:rsidR="00B50050" w:rsidRDefault="00B50050" w:rsidP="0088127C">
            <w:pPr>
              <w:pStyle w:val="OtherTableBody"/>
            </w:pPr>
            <w:r>
              <w:t>Public Transport</w:t>
            </w:r>
          </w:p>
        </w:tc>
      </w:tr>
      <w:tr w:rsidR="00B50050" w14:paraId="28A2B011" w14:textId="77777777" w:rsidTr="00195548">
        <w:tc>
          <w:tcPr>
            <w:tcW w:w="600" w:type="dxa"/>
          </w:tcPr>
          <w:p w14:paraId="2EEBC31A" w14:textId="77777777" w:rsidR="00B50050" w:rsidRDefault="00B50050" w:rsidP="0088127C">
            <w:pPr>
              <w:pStyle w:val="OtherTableBody"/>
            </w:pPr>
          </w:p>
        </w:tc>
        <w:tc>
          <w:tcPr>
            <w:tcW w:w="600" w:type="dxa"/>
          </w:tcPr>
          <w:p w14:paraId="25A88CB2" w14:textId="77777777" w:rsidR="00B50050" w:rsidRDefault="00B50050" w:rsidP="0088127C">
            <w:pPr>
              <w:pStyle w:val="OtherTableBody"/>
            </w:pPr>
            <w:r>
              <w:t>0430</w:t>
            </w:r>
          </w:p>
        </w:tc>
        <w:tc>
          <w:tcPr>
            <w:tcW w:w="2600" w:type="dxa"/>
          </w:tcPr>
          <w:p w14:paraId="4E2A50BF" w14:textId="77777777" w:rsidR="00B50050" w:rsidRDefault="00B50050" w:rsidP="0088127C">
            <w:pPr>
              <w:pStyle w:val="OtherTableBody"/>
            </w:pPr>
          </w:p>
        </w:tc>
        <w:tc>
          <w:tcPr>
            <w:tcW w:w="1400" w:type="dxa"/>
          </w:tcPr>
          <w:p w14:paraId="48687F2F" w14:textId="77777777" w:rsidR="00B50050" w:rsidRDefault="00B50050" w:rsidP="0088127C">
            <w:pPr>
              <w:pStyle w:val="OtherTableBody"/>
            </w:pPr>
            <w:r>
              <w:t>U</w:t>
            </w:r>
          </w:p>
        </w:tc>
        <w:tc>
          <w:tcPr>
            <w:tcW w:w="4200" w:type="dxa"/>
          </w:tcPr>
          <w:p w14:paraId="6BE41912" w14:textId="77777777" w:rsidR="00B50050" w:rsidRDefault="00B50050" w:rsidP="0088127C">
            <w:pPr>
              <w:pStyle w:val="OtherTableBody"/>
            </w:pPr>
            <w:r>
              <w:t>Unknown</w:t>
            </w:r>
          </w:p>
        </w:tc>
      </w:tr>
      <w:tr w:rsidR="00B50050" w14:paraId="6E81FBE5" w14:textId="77777777" w:rsidTr="00195548">
        <w:tc>
          <w:tcPr>
            <w:tcW w:w="600" w:type="dxa"/>
          </w:tcPr>
          <w:p w14:paraId="04493EA4" w14:textId="77777777" w:rsidR="00B50050" w:rsidRDefault="00B50050" w:rsidP="0088127C">
            <w:pPr>
              <w:pStyle w:val="OtherTableBody"/>
            </w:pPr>
            <w:r>
              <w:t>User</w:t>
            </w:r>
          </w:p>
        </w:tc>
        <w:tc>
          <w:tcPr>
            <w:tcW w:w="600" w:type="dxa"/>
          </w:tcPr>
          <w:p w14:paraId="08F4D17A" w14:textId="77777777" w:rsidR="00B50050" w:rsidRDefault="00B50050" w:rsidP="0088127C">
            <w:pPr>
              <w:pStyle w:val="OtherTableBody"/>
            </w:pPr>
          </w:p>
        </w:tc>
        <w:tc>
          <w:tcPr>
            <w:tcW w:w="2600" w:type="dxa"/>
          </w:tcPr>
          <w:p w14:paraId="3314FC21" w14:textId="77777777" w:rsidR="00B50050" w:rsidRDefault="00B50050" w:rsidP="0088127C">
            <w:pPr>
              <w:pStyle w:val="OtherTableBody"/>
            </w:pPr>
            <w:r>
              <w:t>Recreational Drug Use Code</w:t>
            </w:r>
          </w:p>
        </w:tc>
        <w:tc>
          <w:tcPr>
            <w:tcW w:w="1400" w:type="dxa"/>
          </w:tcPr>
          <w:p w14:paraId="47194A6A" w14:textId="77777777" w:rsidR="00B50050" w:rsidRDefault="00B50050" w:rsidP="0088127C">
            <w:pPr>
              <w:pStyle w:val="OtherTableBody"/>
            </w:pPr>
          </w:p>
        </w:tc>
        <w:tc>
          <w:tcPr>
            <w:tcW w:w="4200" w:type="dxa"/>
          </w:tcPr>
          <w:p w14:paraId="3048A8D7" w14:textId="77777777" w:rsidR="00B50050" w:rsidRDefault="00B50050" w:rsidP="0088127C">
            <w:pPr>
              <w:pStyle w:val="OtherTableBody"/>
            </w:pPr>
          </w:p>
        </w:tc>
      </w:tr>
      <w:tr w:rsidR="00B50050" w14:paraId="3B9DF17B" w14:textId="77777777" w:rsidTr="00195548">
        <w:tc>
          <w:tcPr>
            <w:tcW w:w="600" w:type="dxa"/>
          </w:tcPr>
          <w:p w14:paraId="0BA97E73" w14:textId="77777777" w:rsidR="00B50050" w:rsidRDefault="00B50050" w:rsidP="0088127C">
            <w:pPr>
              <w:pStyle w:val="OtherTableBody"/>
            </w:pPr>
          </w:p>
        </w:tc>
        <w:tc>
          <w:tcPr>
            <w:tcW w:w="600" w:type="dxa"/>
          </w:tcPr>
          <w:p w14:paraId="0064B7CE" w14:textId="77777777" w:rsidR="00B50050" w:rsidRDefault="00B50050" w:rsidP="0088127C">
            <w:pPr>
              <w:pStyle w:val="OtherTableBody"/>
            </w:pPr>
            <w:r>
              <w:t>0431</w:t>
            </w:r>
          </w:p>
        </w:tc>
        <w:tc>
          <w:tcPr>
            <w:tcW w:w="2600" w:type="dxa"/>
          </w:tcPr>
          <w:p w14:paraId="32EC0BE4" w14:textId="77777777" w:rsidR="00B50050" w:rsidRDefault="00B50050" w:rsidP="0088127C">
            <w:pPr>
              <w:pStyle w:val="OtherTableBody"/>
            </w:pPr>
          </w:p>
        </w:tc>
        <w:tc>
          <w:tcPr>
            <w:tcW w:w="1400" w:type="dxa"/>
          </w:tcPr>
          <w:p w14:paraId="2490EA32" w14:textId="77777777" w:rsidR="00B50050" w:rsidRDefault="00B50050" w:rsidP="0088127C">
            <w:pPr>
              <w:pStyle w:val="OtherTableBody"/>
            </w:pPr>
            <w:r>
              <w:t>A</w:t>
            </w:r>
          </w:p>
        </w:tc>
        <w:tc>
          <w:tcPr>
            <w:tcW w:w="4200" w:type="dxa"/>
          </w:tcPr>
          <w:p w14:paraId="66754326" w14:textId="77777777" w:rsidR="00B50050" w:rsidRDefault="00B50050" w:rsidP="0088127C">
            <w:pPr>
              <w:pStyle w:val="OtherTableBody"/>
            </w:pPr>
            <w:r>
              <w:t>Alcohol</w:t>
            </w:r>
          </w:p>
        </w:tc>
      </w:tr>
      <w:tr w:rsidR="00B50050" w14:paraId="342CB8D0" w14:textId="77777777" w:rsidTr="00195548">
        <w:tc>
          <w:tcPr>
            <w:tcW w:w="600" w:type="dxa"/>
          </w:tcPr>
          <w:p w14:paraId="3545CC02" w14:textId="77777777" w:rsidR="00B50050" w:rsidRDefault="00B50050" w:rsidP="0088127C">
            <w:pPr>
              <w:pStyle w:val="OtherTableBody"/>
            </w:pPr>
          </w:p>
        </w:tc>
        <w:tc>
          <w:tcPr>
            <w:tcW w:w="600" w:type="dxa"/>
          </w:tcPr>
          <w:p w14:paraId="51B037C6" w14:textId="77777777" w:rsidR="00B50050" w:rsidRDefault="00B50050" w:rsidP="0088127C">
            <w:pPr>
              <w:pStyle w:val="OtherTableBody"/>
            </w:pPr>
            <w:r>
              <w:t>0431</w:t>
            </w:r>
          </w:p>
        </w:tc>
        <w:tc>
          <w:tcPr>
            <w:tcW w:w="2600" w:type="dxa"/>
          </w:tcPr>
          <w:p w14:paraId="705898F8" w14:textId="77777777" w:rsidR="00B50050" w:rsidRDefault="00B50050" w:rsidP="0088127C">
            <w:pPr>
              <w:pStyle w:val="OtherTableBody"/>
            </w:pPr>
          </w:p>
        </w:tc>
        <w:tc>
          <w:tcPr>
            <w:tcW w:w="1400" w:type="dxa"/>
          </w:tcPr>
          <w:p w14:paraId="11F14D78" w14:textId="77777777" w:rsidR="00B50050" w:rsidRDefault="00B50050" w:rsidP="0088127C">
            <w:pPr>
              <w:pStyle w:val="OtherTableBody"/>
            </w:pPr>
            <w:r>
              <w:t>C</w:t>
            </w:r>
          </w:p>
        </w:tc>
        <w:tc>
          <w:tcPr>
            <w:tcW w:w="4200" w:type="dxa"/>
          </w:tcPr>
          <w:p w14:paraId="7135B34E" w14:textId="77777777" w:rsidR="00B50050" w:rsidRDefault="00B50050" w:rsidP="0088127C">
            <w:pPr>
              <w:pStyle w:val="OtherTableBody"/>
            </w:pPr>
            <w:r>
              <w:t>Tobacco - chewed</w:t>
            </w:r>
          </w:p>
        </w:tc>
      </w:tr>
      <w:tr w:rsidR="00B50050" w14:paraId="1863D75A" w14:textId="77777777" w:rsidTr="00195548">
        <w:tc>
          <w:tcPr>
            <w:tcW w:w="600" w:type="dxa"/>
          </w:tcPr>
          <w:p w14:paraId="32BAD89B" w14:textId="77777777" w:rsidR="00B50050" w:rsidRDefault="00B50050" w:rsidP="0088127C">
            <w:pPr>
              <w:pStyle w:val="OtherTableBody"/>
            </w:pPr>
          </w:p>
        </w:tc>
        <w:tc>
          <w:tcPr>
            <w:tcW w:w="600" w:type="dxa"/>
          </w:tcPr>
          <w:p w14:paraId="4514925E" w14:textId="77777777" w:rsidR="00B50050" w:rsidRDefault="00B50050" w:rsidP="0088127C">
            <w:pPr>
              <w:pStyle w:val="OtherTableBody"/>
            </w:pPr>
            <w:r>
              <w:t>0431</w:t>
            </w:r>
          </w:p>
        </w:tc>
        <w:tc>
          <w:tcPr>
            <w:tcW w:w="2600" w:type="dxa"/>
          </w:tcPr>
          <w:p w14:paraId="413FF4BE" w14:textId="77777777" w:rsidR="00B50050" w:rsidRDefault="00B50050" w:rsidP="0088127C">
            <w:pPr>
              <w:pStyle w:val="OtherTableBody"/>
            </w:pPr>
          </w:p>
        </w:tc>
        <w:tc>
          <w:tcPr>
            <w:tcW w:w="1400" w:type="dxa"/>
          </w:tcPr>
          <w:p w14:paraId="4D9CF9A2" w14:textId="77777777" w:rsidR="00B50050" w:rsidRDefault="00B50050" w:rsidP="0088127C">
            <w:pPr>
              <w:pStyle w:val="OtherTableBody"/>
            </w:pPr>
            <w:r>
              <w:t>K</w:t>
            </w:r>
          </w:p>
        </w:tc>
        <w:tc>
          <w:tcPr>
            <w:tcW w:w="4200" w:type="dxa"/>
          </w:tcPr>
          <w:p w14:paraId="1A21A92D" w14:textId="77777777" w:rsidR="00B50050" w:rsidRDefault="00B50050" w:rsidP="0088127C">
            <w:pPr>
              <w:pStyle w:val="OtherTableBody"/>
            </w:pPr>
            <w:r>
              <w:t>Kava</w:t>
            </w:r>
          </w:p>
        </w:tc>
      </w:tr>
      <w:tr w:rsidR="00B50050" w14:paraId="494EB402" w14:textId="77777777" w:rsidTr="00195548">
        <w:tc>
          <w:tcPr>
            <w:tcW w:w="600" w:type="dxa"/>
          </w:tcPr>
          <w:p w14:paraId="49494D6B" w14:textId="77777777" w:rsidR="00B50050" w:rsidRDefault="00B50050" w:rsidP="0088127C">
            <w:pPr>
              <w:pStyle w:val="OtherTableBody"/>
            </w:pPr>
          </w:p>
        </w:tc>
        <w:tc>
          <w:tcPr>
            <w:tcW w:w="600" w:type="dxa"/>
          </w:tcPr>
          <w:p w14:paraId="1C2BE4C7" w14:textId="77777777" w:rsidR="00B50050" w:rsidRDefault="00B50050" w:rsidP="0088127C">
            <w:pPr>
              <w:pStyle w:val="OtherTableBody"/>
            </w:pPr>
            <w:r>
              <w:t>0431</w:t>
            </w:r>
          </w:p>
        </w:tc>
        <w:tc>
          <w:tcPr>
            <w:tcW w:w="2600" w:type="dxa"/>
          </w:tcPr>
          <w:p w14:paraId="5AF47724" w14:textId="77777777" w:rsidR="00B50050" w:rsidRDefault="00B50050" w:rsidP="0088127C">
            <w:pPr>
              <w:pStyle w:val="OtherTableBody"/>
            </w:pPr>
          </w:p>
        </w:tc>
        <w:tc>
          <w:tcPr>
            <w:tcW w:w="1400" w:type="dxa"/>
          </w:tcPr>
          <w:p w14:paraId="6F8B798A" w14:textId="77777777" w:rsidR="00B50050" w:rsidRDefault="00B50050" w:rsidP="0088127C">
            <w:pPr>
              <w:pStyle w:val="OtherTableBody"/>
            </w:pPr>
            <w:r>
              <w:t>M</w:t>
            </w:r>
          </w:p>
        </w:tc>
        <w:tc>
          <w:tcPr>
            <w:tcW w:w="4200" w:type="dxa"/>
          </w:tcPr>
          <w:p w14:paraId="54C29EB0" w14:textId="77777777" w:rsidR="00B50050" w:rsidRDefault="00B50050" w:rsidP="0088127C">
            <w:pPr>
              <w:pStyle w:val="OtherTableBody"/>
            </w:pPr>
            <w:r>
              <w:t>Marijuana</w:t>
            </w:r>
          </w:p>
        </w:tc>
      </w:tr>
      <w:tr w:rsidR="00B50050" w14:paraId="1FE44C96" w14:textId="77777777" w:rsidTr="00195548">
        <w:tc>
          <w:tcPr>
            <w:tcW w:w="600" w:type="dxa"/>
          </w:tcPr>
          <w:p w14:paraId="6B5C840B" w14:textId="77777777" w:rsidR="00B50050" w:rsidRDefault="00B50050" w:rsidP="0088127C">
            <w:pPr>
              <w:pStyle w:val="OtherTableBody"/>
            </w:pPr>
          </w:p>
        </w:tc>
        <w:tc>
          <w:tcPr>
            <w:tcW w:w="600" w:type="dxa"/>
          </w:tcPr>
          <w:p w14:paraId="57429999" w14:textId="77777777" w:rsidR="00B50050" w:rsidRDefault="00B50050" w:rsidP="0088127C">
            <w:pPr>
              <w:pStyle w:val="OtherTableBody"/>
            </w:pPr>
            <w:r>
              <w:t>0431</w:t>
            </w:r>
          </w:p>
        </w:tc>
        <w:tc>
          <w:tcPr>
            <w:tcW w:w="2600" w:type="dxa"/>
          </w:tcPr>
          <w:p w14:paraId="310B694F" w14:textId="77777777" w:rsidR="00B50050" w:rsidRDefault="00B50050" w:rsidP="0088127C">
            <w:pPr>
              <w:pStyle w:val="OtherTableBody"/>
            </w:pPr>
          </w:p>
        </w:tc>
        <w:tc>
          <w:tcPr>
            <w:tcW w:w="1400" w:type="dxa"/>
          </w:tcPr>
          <w:p w14:paraId="1DD3D6AA" w14:textId="77777777" w:rsidR="00B50050" w:rsidRDefault="00B50050" w:rsidP="0088127C">
            <w:pPr>
              <w:pStyle w:val="OtherTableBody"/>
            </w:pPr>
            <w:r>
              <w:t>O</w:t>
            </w:r>
          </w:p>
        </w:tc>
        <w:tc>
          <w:tcPr>
            <w:tcW w:w="4200" w:type="dxa"/>
          </w:tcPr>
          <w:p w14:paraId="62DEFEDD" w14:textId="77777777" w:rsidR="00B50050" w:rsidRDefault="00B50050" w:rsidP="0088127C">
            <w:pPr>
              <w:pStyle w:val="OtherTableBody"/>
            </w:pPr>
            <w:r>
              <w:t>Other</w:t>
            </w:r>
          </w:p>
        </w:tc>
      </w:tr>
      <w:tr w:rsidR="00B50050" w14:paraId="3B2540F1" w14:textId="77777777" w:rsidTr="00195548">
        <w:tc>
          <w:tcPr>
            <w:tcW w:w="600" w:type="dxa"/>
          </w:tcPr>
          <w:p w14:paraId="145AEA57" w14:textId="77777777" w:rsidR="00B50050" w:rsidRDefault="00B50050" w:rsidP="0088127C">
            <w:pPr>
              <w:pStyle w:val="OtherTableBody"/>
            </w:pPr>
          </w:p>
        </w:tc>
        <w:tc>
          <w:tcPr>
            <w:tcW w:w="600" w:type="dxa"/>
          </w:tcPr>
          <w:p w14:paraId="7EDCC8E5" w14:textId="77777777" w:rsidR="00B50050" w:rsidRDefault="00B50050" w:rsidP="0088127C">
            <w:pPr>
              <w:pStyle w:val="OtherTableBody"/>
            </w:pPr>
            <w:r>
              <w:t>0431</w:t>
            </w:r>
          </w:p>
        </w:tc>
        <w:tc>
          <w:tcPr>
            <w:tcW w:w="2600" w:type="dxa"/>
          </w:tcPr>
          <w:p w14:paraId="7713E95B" w14:textId="77777777" w:rsidR="00B50050" w:rsidRDefault="00B50050" w:rsidP="0088127C">
            <w:pPr>
              <w:pStyle w:val="OtherTableBody"/>
            </w:pPr>
          </w:p>
        </w:tc>
        <w:tc>
          <w:tcPr>
            <w:tcW w:w="1400" w:type="dxa"/>
          </w:tcPr>
          <w:p w14:paraId="51EC451D" w14:textId="77777777" w:rsidR="00B50050" w:rsidRDefault="00B50050" w:rsidP="0088127C">
            <w:pPr>
              <w:pStyle w:val="OtherTableBody"/>
            </w:pPr>
            <w:r>
              <w:t>T</w:t>
            </w:r>
          </w:p>
        </w:tc>
        <w:tc>
          <w:tcPr>
            <w:tcW w:w="4200" w:type="dxa"/>
          </w:tcPr>
          <w:p w14:paraId="70244984" w14:textId="77777777" w:rsidR="00B50050" w:rsidRDefault="00B50050" w:rsidP="0088127C">
            <w:pPr>
              <w:pStyle w:val="OtherTableBody"/>
            </w:pPr>
            <w:r>
              <w:t>Tobacco - smoked</w:t>
            </w:r>
          </w:p>
        </w:tc>
      </w:tr>
      <w:tr w:rsidR="00B50050" w14:paraId="47002D5E" w14:textId="77777777" w:rsidTr="00195548">
        <w:tc>
          <w:tcPr>
            <w:tcW w:w="600" w:type="dxa"/>
          </w:tcPr>
          <w:p w14:paraId="1F393E49" w14:textId="77777777" w:rsidR="00B50050" w:rsidRDefault="00B50050" w:rsidP="0088127C">
            <w:pPr>
              <w:pStyle w:val="OtherTableBody"/>
            </w:pPr>
          </w:p>
        </w:tc>
        <w:tc>
          <w:tcPr>
            <w:tcW w:w="600" w:type="dxa"/>
          </w:tcPr>
          <w:p w14:paraId="72173D19" w14:textId="77777777" w:rsidR="00B50050" w:rsidRDefault="00B50050" w:rsidP="0088127C">
            <w:pPr>
              <w:pStyle w:val="OtherTableBody"/>
            </w:pPr>
            <w:r>
              <w:t>0431</w:t>
            </w:r>
          </w:p>
        </w:tc>
        <w:tc>
          <w:tcPr>
            <w:tcW w:w="2600" w:type="dxa"/>
          </w:tcPr>
          <w:p w14:paraId="008FEC56" w14:textId="77777777" w:rsidR="00B50050" w:rsidRDefault="00B50050" w:rsidP="0088127C">
            <w:pPr>
              <w:pStyle w:val="OtherTableBody"/>
            </w:pPr>
          </w:p>
        </w:tc>
        <w:tc>
          <w:tcPr>
            <w:tcW w:w="1400" w:type="dxa"/>
          </w:tcPr>
          <w:p w14:paraId="2C6A4349" w14:textId="77777777" w:rsidR="00B50050" w:rsidRDefault="00B50050" w:rsidP="0088127C">
            <w:pPr>
              <w:pStyle w:val="OtherTableBody"/>
            </w:pPr>
            <w:r>
              <w:t>U</w:t>
            </w:r>
          </w:p>
        </w:tc>
        <w:tc>
          <w:tcPr>
            <w:tcW w:w="4200" w:type="dxa"/>
          </w:tcPr>
          <w:p w14:paraId="03A40929" w14:textId="77777777" w:rsidR="00B50050" w:rsidRDefault="00B50050" w:rsidP="0088127C">
            <w:pPr>
              <w:pStyle w:val="OtherTableBody"/>
            </w:pPr>
            <w:r>
              <w:t>Unknown</w:t>
            </w:r>
          </w:p>
        </w:tc>
      </w:tr>
      <w:tr w:rsidR="00B50050" w14:paraId="522A4BF6" w14:textId="77777777" w:rsidTr="00195548">
        <w:tc>
          <w:tcPr>
            <w:tcW w:w="600" w:type="dxa"/>
          </w:tcPr>
          <w:p w14:paraId="6CD94B92" w14:textId="77777777" w:rsidR="00B50050" w:rsidRDefault="00B50050" w:rsidP="0088127C">
            <w:pPr>
              <w:pStyle w:val="OtherTableBody"/>
            </w:pPr>
            <w:r>
              <w:t>User</w:t>
            </w:r>
          </w:p>
        </w:tc>
        <w:tc>
          <w:tcPr>
            <w:tcW w:w="600" w:type="dxa"/>
          </w:tcPr>
          <w:p w14:paraId="67350F15" w14:textId="77777777" w:rsidR="00B50050" w:rsidRDefault="00B50050" w:rsidP="0088127C">
            <w:pPr>
              <w:pStyle w:val="OtherTableBody"/>
            </w:pPr>
          </w:p>
        </w:tc>
        <w:tc>
          <w:tcPr>
            <w:tcW w:w="2600" w:type="dxa"/>
          </w:tcPr>
          <w:p w14:paraId="799079F5" w14:textId="77777777" w:rsidR="00B50050" w:rsidRDefault="00B50050" w:rsidP="0088127C">
            <w:pPr>
              <w:pStyle w:val="OtherTableBody"/>
            </w:pPr>
            <w:r>
              <w:t>Admission Level of Care Code</w:t>
            </w:r>
          </w:p>
        </w:tc>
        <w:tc>
          <w:tcPr>
            <w:tcW w:w="1400" w:type="dxa"/>
          </w:tcPr>
          <w:p w14:paraId="36A3AA55" w14:textId="77777777" w:rsidR="00B50050" w:rsidRDefault="00B50050" w:rsidP="0088127C">
            <w:pPr>
              <w:pStyle w:val="OtherTableBody"/>
            </w:pPr>
          </w:p>
        </w:tc>
        <w:tc>
          <w:tcPr>
            <w:tcW w:w="4200" w:type="dxa"/>
          </w:tcPr>
          <w:p w14:paraId="3FCA624F" w14:textId="77777777" w:rsidR="00B50050" w:rsidRDefault="00B50050" w:rsidP="0088127C">
            <w:pPr>
              <w:pStyle w:val="OtherTableBody"/>
            </w:pPr>
          </w:p>
        </w:tc>
      </w:tr>
      <w:tr w:rsidR="00B50050" w14:paraId="62C0B2A8" w14:textId="77777777" w:rsidTr="00195548">
        <w:tc>
          <w:tcPr>
            <w:tcW w:w="600" w:type="dxa"/>
          </w:tcPr>
          <w:p w14:paraId="3BB0FF59" w14:textId="77777777" w:rsidR="00B50050" w:rsidRDefault="00B50050" w:rsidP="0088127C">
            <w:pPr>
              <w:pStyle w:val="OtherTableBody"/>
            </w:pPr>
          </w:p>
        </w:tc>
        <w:tc>
          <w:tcPr>
            <w:tcW w:w="600" w:type="dxa"/>
          </w:tcPr>
          <w:p w14:paraId="1040D127" w14:textId="77777777" w:rsidR="00B50050" w:rsidRDefault="00B50050" w:rsidP="0088127C">
            <w:pPr>
              <w:pStyle w:val="OtherTableBody"/>
            </w:pPr>
            <w:r>
              <w:t>0432</w:t>
            </w:r>
          </w:p>
        </w:tc>
        <w:tc>
          <w:tcPr>
            <w:tcW w:w="2600" w:type="dxa"/>
          </w:tcPr>
          <w:p w14:paraId="21A47426" w14:textId="77777777" w:rsidR="00B50050" w:rsidRDefault="00B50050" w:rsidP="0088127C">
            <w:pPr>
              <w:pStyle w:val="OtherTableBody"/>
            </w:pPr>
          </w:p>
        </w:tc>
        <w:tc>
          <w:tcPr>
            <w:tcW w:w="1400" w:type="dxa"/>
          </w:tcPr>
          <w:p w14:paraId="3D08AB60" w14:textId="77777777" w:rsidR="00B50050" w:rsidRDefault="00B50050" w:rsidP="0088127C">
            <w:pPr>
              <w:pStyle w:val="OtherTableBody"/>
            </w:pPr>
            <w:r>
              <w:t>AC</w:t>
            </w:r>
          </w:p>
        </w:tc>
        <w:tc>
          <w:tcPr>
            <w:tcW w:w="4200" w:type="dxa"/>
          </w:tcPr>
          <w:p w14:paraId="10A345FD" w14:textId="77777777" w:rsidR="00B50050" w:rsidRDefault="00B50050" w:rsidP="0088127C">
            <w:pPr>
              <w:pStyle w:val="OtherTableBody"/>
            </w:pPr>
            <w:r>
              <w:t>Acute</w:t>
            </w:r>
          </w:p>
        </w:tc>
      </w:tr>
      <w:tr w:rsidR="00B50050" w14:paraId="436248B8" w14:textId="77777777" w:rsidTr="00195548">
        <w:tc>
          <w:tcPr>
            <w:tcW w:w="600" w:type="dxa"/>
          </w:tcPr>
          <w:p w14:paraId="1592B645" w14:textId="77777777" w:rsidR="00B50050" w:rsidRDefault="00B50050" w:rsidP="0088127C">
            <w:pPr>
              <w:pStyle w:val="OtherTableBody"/>
            </w:pPr>
          </w:p>
        </w:tc>
        <w:tc>
          <w:tcPr>
            <w:tcW w:w="600" w:type="dxa"/>
          </w:tcPr>
          <w:p w14:paraId="3867235F" w14:textId="77777777" w:rsidR="00B50050" w:rsidRDefault="00B50050" w:rsidP="0088127C">
            <w:pPr>
              <w:pStyle w:val="OtherTableBody"/>
            </w:pPr>
            <w:r>
              <w:t>0432</w:t>
            </w:r>
          </w:p>
        </w:tc>
        <w:tc>
          <w:tcPr>
            <w:tcW w:w="2600" w:type="dxa"/>
          </w:tcPr>
          <w:p w14:paraId="67C4D717" w14:textId="77777777" w:rsidR="00B50050" w:rsidRDefault="00B50050" w:rsidP="0088127C">
            <w:pPr>
              <w:pStyle w:val="OtherTableBody"/>
            </w:pPr>
          </w:p>
        </w:tc>
        <w:tc>
          <w:tcPr>
            <w:tcW w:w="1400" w:type="dxa"/>
          </w:tcPr>
          <w:p w14:paraId="057C768F" w14:textId="77777777" w:rsidR="00B50050" w:rsidRDefault="00B50050" w:rsidP="0088127C">
            <w:pPr>
              <w:pStyle w:val="OtherTableBody"/>
            </w:pPr>
            <w:r>
              <w:t>CH</w:t>
            </w:r>
          </w:p>
        </w:tc>
        <w:tc>
          <w:tcPr>
            <w:tcW w:w="4200" w:type="dxa"/>
          </w:tcPr>
          <w:p w14:paraId="12DD0054" w14:textId="77777777" w:rsidR="00B50050" w:rsidRDefault="00B50050" w:rsidP="0088127C">
            <w:pPr>
              <w:pStyle w:val="OtherTableBody"/>
            </w:pPr>
            <w:r>
              <w:t>Chronic</w:t>
            </w:r>
          </w:p>
        </w:tc>
      </w:tr>
      <w:tr w:rsidR="00B50050" w14:paraId="491FDF6D" w14:textId="77777777" w:rsidTr="00195548">
        <w:tc>
          <w:tcPr>
            <w:tcW w:w="600" w:type="dxa"/>
          </w:tcPr>
          <w:p w14:paraId="2C8C8925" w14:textId="77777777" w:rsidR="00B50050" w:rsidRDefault="00B50050" w:rsidP="0088127C">
            <w:pPr>
              <w:pStyle w:val="OtherTableBody"/>
            </w:pPr>
          </w:p>
        </w:tc>
        <w:tc>
          <w:tcPr>
            <w:tcW w:w="600" w:type="dxa"/>
          </w:tcPr>
          <w:p w14:paraId="2676232A" w14:textId="77777777" w:rsidR="00B50050" w:rsidRDefault="00B50050" w:rsidP="0088127C">
            <w:pPr>
              <w:pStyle w:val="OtherTableBody"/>
            </w:pPr>
            <w:r>
              <w:t>0432</w:t>
            </w:r>
          </w:p>
        </w:tc>
        <w:tc>
          <w:tcPr>
            <w:tcW w:w="2600" w:type="dxa"/>
          </w:tcPr>
          <w:p w14:paraId="1D2FCA1E" w14:textId="77777777" w:rsidR="00B50050" w:rsidRDefault="00B50050" w:rsidP="0088127C">
            <w:pPr>
              <w:pStyle w:val="OtherTableBody"/>
            </w:pPr>
          </w:p>
        </w:tc>
        <w:tc>
          <w:tcPr>
            <w:tcW w:w="1400" w:type="dxa"/>
          </w:tcPr>
          <w:p w14:paraId="4D699BCB" w14:textId="77777777" w:rsidR="00B50050" w:rsidRDefault="00B50050" w:rsidP="0088127C">
            <w:pPr>
              <w:pStyle w:val="OtherTableBody"/>
            </w:pPr>
            <w:r>
              <w:t>CO</w:t>
            </w:r>
          </w:p>
        </w:tc>
        <w:tc>
          <w:tcPr>
            <w:tcW w:w="4200" w:type="dxa"/>
          </w:tcPr>
          <w:p w14:paraId="678A8BBE" w14:textId="77777777" w:rsidR="00B50050" w:rsidRDefault="00B50050" w:rsidP="0088127C">
            <w:pPr>
              <w:pStyle w:val="OtherTableBody"/>
            </w:pPr>
            <w:r>
              <w:t>Comatose</w:t>
            </w:r>
          </w:p>
        </w:tc>
      </w:tr>
      <w:tr w:rsidR="00B50050" w14:paraId="53EEF2C9" w14:textId="77777777" w:rsidTr="00195548">
        <w:tc>
          <w:tcPr>
            <w:tcW w:w="600" w:type="dxa"/>
          </w:tcPr>
          <w:p w14:paraId="66CB258C" w14:textId="77777777" w:rsidR="00B50050" w:rsidRDefault="00B50050" w:rsidP="0088127C">
            <w:pPr>
              <w:pStyle w:val="OtherTableBody"/>
            </w:pPr>
          </w:p>
        </w:tc>
        <w:tc>
          <w:tcPr>
            <w:tcW w:w="600" w:type="dxa"/>
          </w:tcPr>
          <w:p w14:paraId="1A6C5A9B" w14:textId="77777777" w:rsidR="00B50050" w:rsidRDefault="00B50050" w:rsidP="0088127C">
            <w:pPr>
              <w:pStyle w:val="OtherTableBody"/>
            </w:pPr>
            <w:r>
              <w:t>0432</w:t>
            </w:r>
          </w:p>
        </w:tc>
        <w:tc>
          <w:tcPr>
            <w:tcW w:w="2600" w:type="dxa"/>
          </w:tcPr>
          <w:p w14:paraId="49DCB19E" w14:textId="77777777" w:rsidR="00B50050" w:rsidRDefault="00B50050" w:rsidP="0088127C">
            <w:pPr>
              <w:pStyle w:val="OtherTableBody"/>
            </w:pPr>
          </w:p>
        </w:tc>
        <w:tc>
          <w:tcPr>
            <w:tcW w:w="1400" w:type="dxa"/>
          </w:tcPr>
          <w:p w14:paraId="3296D4EA" w14:textId="77777777" w:rsidR="00B50050" w:rsidRDefault="00B50050" w:rsidP="0088127C">
            <w:pPr>
              <w:pStyle w:val="OtherTableBody"/>
            </w:pPr>
            <w:r>
              <w:t>CR</w:t>
            </w:r>
          </w:p>
        </w:tc>
        <w:tc>
          <w:tcPr>
            <w:tcW w:w="4200" w:type="dxa"/>
          </w:tcPr>
          <w:p w14:paraId="5F72D8AB" w14:textId="77777777" w:rsidR="00B50050" w:rsidRDefault="00B50050" w:rsidP="0088127C">
            <w:pPr>
              <w:pStyle w:val="OtherTableBody"/>
            </w:pPr>
            <w:r>
              <w:t>Critical</w:t>
            </w:r>
          </w:p>
        </w:tc>
      </w:tr>
      <w:tr w:rsidR="00B50050" w14:paraId="0972CAF9" w14:textId="77777777" w:rsidTr="00195548">
        <w:tc>
          <w:tcPr>
            <w:tcW w:w="600" w:type="dxa"/>
          </w:tcPr>
          <w:p w14:paraId="10E4DA9F" w14:textId="77777777" w:rsidR="00B50050" w:rsidRDefault="00B50050" w:rsidP="0088127C">
            <w:pPr>
              <w:pStyle w:val="OtherTableBody"/>
            </w:pPr>
          </w:p>
        </w:tc>
        <w:tc>
          <w:tcPr>
            <w:tcW w:w="600" w:type="dxa"/>
          </w:tcPr>
          <w:p w14:paraId="36A3B1D2" w14:textId="77777777" w:rsidR="00B50050" w:rsidRDefault="00B50050" w:rsidP="0088127C">
            <w:pPr>
              <w:pStyle w:val="OtherTableBody"/>
            </w:pPr>
            <w:r>
              <w:t>0432</w:t>
            </w:r>
          </w:p>
        </w:tc>
        <w:tc>
          <w:tcPr>
            <w:tcW w:w="2600" w:type="dxa"/>
          </w:tcPr>
          <w:p w14:paraId="40E997A3" w14:textId="77777777" w:rsidR="00B50050" w:rsidRDefault="00B50050" w:rsidP="0088127C">
            <w:pPr>
              <w:pStyle w:val="OtherTableBody"/>
            </w:pPr>
          </w:p>
        </w:tc>
        <w:tc>
          <w:tcPr>
            <w:tcW w:w="1400" w:type="dxa"/>
          </w:tcPr>
          <w:p w14:paraId="5C6B1397" w14:textId="77777777" w:rsidR="00B50050" w:rsidRDefault="00B50050" w:rsidP="0088127C">
            <w:pPr>
              <w:pStyle w:val="OtherTableBody"/>
            </w:pPr>
            <w:r>
              <w:t>IM</w:t>
            </w:r>
          </w:p>
        </w:tc>
        <w:tc>
          <w:tcPr>
            <w:tcW w:w="4200" w:type="dxa"/>
          </w:tcPr>
          <w:p w14:paraId="12DB7DB9" w14:textId="77777777" w:rsidR="00B50050" w:rsidRDefault="00B50050" w:rsidP="0088127C">
            <w:pPr>
              <w:pStyle w:val="OtherTableBody"/>
            </w:pPr>
            <w:r>
              <w:t>Improved</w:t>
            </w:r>
          </w:p>
        </w:tc>
      </w:tr>
      <w:tr w:rsidR="00B50050" w14:paraId="1CFBC040" w14:textId="77777777" w:rsidTr="00195548">
        <w:tc>
          <w:tcPr>
            <w:tcW w:w="600" w:type="dxa"/>
          </w:tcPr>
          <w:p w14:paraId="13E15EBE" w14:textId="77777777" w:rsidR="00B50050" w:rsidRDefault="00B50050" w:rsidP="0088127C">
            <w:pPr>
              <w:pStyle w:val="OtherTableBody"/>
            </w:pPr>
          </w:p>
        </w:tc>
        <w:tc>
          <w:tcPr>
            <w:tcW w:w="600" w:type="dxa"/>
          </w:tcPr>
          <w:p w14:paraId="47FC5FE9" w14:textId="77777777" w:rsidR="00B50050" w:rsidRDefault="00B50050" w:rsidP="0088127C">
            <w:pPr>
              <w:pStyle w:val="OtherTableBody"/>
            </w:pPr>
            <w:r>
              <w:t>0432</w:t>
            </w:r>
          </w:p>
        </w:tc>
        <w:tc>
          <w:tcPr>
            <w:tcW w:w="2600" w:type="dxa"/>
          </w:tcPr>
          <w:p w14:paraId="37F85306" w14:textId="77777777" w:rsidR="00B50050" w:rsidRDefault="00B50050" w:rsidP="0088127C">
            <w:pPr>
              <w:pStyle w:val="OtherTableBody"/>
            </w:pPr>
          </w:p>
        </w:tc>
        <w:tc>
          <w:tcPr>
            <w:tcW w:w="1400" w:type="dxa"/>
          </w:tcPr>
          <w:p w14:paraId="4C95DDCD" w14:textId="77777777" w:rsidR="00B50050" w:rsidRDefault="00B50050" w:rsidP="0088127C">
            <w:pPr>
              <w:pStyle w:val="OtherTableBody"/>
            </w:pPr>
            <w:r>
              <w:t>MO</w:t>
            </w:r>
          </w:p>
        </w:tc>
        <w:tc>
          <w:tcPr>
            <w:tcW w:w="4200" w:type="dxa"/>
          </w:tcPr>
          <w:p w14:paraId="2C6AEC66" w14:textId="77777777" w:rsidR="00B50050" w:rsidRDefault="00B50050" w:rsidP="0088127C">
            <w:pPr>
              <w:pStyle w:val="OtherTableBody"/>
            </w:pPr>
            <w:r>
              <w:t>Moribund</w:t>
            </w:r>
          </w:p>
        </w:tc>
      </w:tr>
      <w:tr w:rsidR="00B50050" w14:paraId="698EEBB7" w14:textId="77777777" w:rsidTr="00195548">
        <w:tc>
          <w:tcPr>
            <w:tcW w:w="600" w:type="dxa"/>
          </w:tcPr>
          <w:p w14:paraId="010B1DC3" w14:textId="77777777" w:rsidR="00B50050" w:rsidRDefault="00B50050" w:rsidP="0088127C">
            <w:pPr>
              <w:pStyle w:val="OtherTableBody"/>
            </w:pPr>
            <w:r>
              <w:t>User</w:t>
            </w:r>
          </w:p>
        </w:tc>
        <w:tc>
          <w:tcPr>
            <w:tcW w:w="600" w:type="dxa"/>
          </w:tcPr>
          <w:p w14:paraId="22817265" w14:textId="77777777" w:rsidR="00B50050" w:rsidRDefault="00B50050" w:rsidP="0088127C">
            <w:pPr>
              <w:pStyle w:val="OtherTableBody"/>
            </w:pPr>
          </w:p>
        </w:tc>
        <w:tc>
          <w:tcPr>
            <w:tcW w:w="2600" w:type="dxa"/>
          </w:tcPr>
          <w:p w14:paraId="5B0E5B24" w14:textId="77777777" w:rsidR="00B50050" w:rsidRDefault="00B50050" w:rsidP="0088127C">
            <w:pPr>
              <w:pStyle w:val="OtherTableBody"/>
            </w:pPr>
            <w:r>
              <w:t>Precaution Code</w:t>
            </w:r>
          </w:p>
        </w:tc>
        <w:tc>
          <w:tcPr>
            <w:tcW w:w="1400" w:type="dxa"/>
          </w:tcPr>
          <w:p w14:paraId="50CB603D" w14:textId="77777777" w:rsidR="00B50050" w:rsidRDefault="00B50050" w:rsidP="0088127C">
            <w:pPr>
              <w:pStyle w:val="OtherTableBody"/>
            </w:pPr>
          </w:p>
        </w:tc>
        <w:tc>
          <w:tcPr>
            <w:tcW w:w="4200" w:type="dxa"/>
          </w:tcPr>
          <w:p w14:paraId="2537D263" w14:textId="77777777" w:rsidR="00B50050" w:rsidRDefault="00B50050" w:rsidP="0088127C">
            <w:pPr>
              <w:pStyle w:val="OtherTableBody"/>
            </w:pPr>
          </w:p>
        </w:tc>
      </w:tr>
      <w:tr w:rsidR="00B50050" w14:paraId="3289B053" w14:textId="77777777" w:rsidTr="00195548">
        <w:tc>
          <w:tcPr>
            <w:tcW w:w="600" w:type="dxa"/>
          </w:tcPr>
          <w:p w14:paraId="2AF5BDD3" w14:textId="77777777" w:rsidR="00B50050" w:rsidRDefault="00B50050" w:rsidP="0088127C">
            <w:pPr>
              <w:pStyle w:val="OtherTableBody"/>
            </w:pPr>
          </w:p>
        </w:tc>
        <w:tc>
          <w:tcPr>
            <w:tcW w:w="600" w:type="dxa"/>
          </w:tcPr>
          <w:p w14:paraId="3080022C" w14:textId="77777777" w:rsidR="00B50050" w:rsidRDefault="00B50050" w:rsidP="0088127C">
            <w:pPr>
              <w:pStyle w:val="OtherTableBody"/>
            </w:pPr>
            <w:r>
              <w:t>0433</w:t>
            </w:r>
          </w:p>
        </w:tc>
        <w:tc>
          <w:tcPr>
            <w:tcW w:w="2600" w:type="dxa"/>
          </w:tcPr>
          <w:p w14:paraId="39E02681" w14:textId="77777777" w:rsidR="00B50050" w:rsidRDefault="00B50050" w:rsidP="0088127C">
            <w:pPr>
              <w:pStyle w:val="OtherTableBody"/>
            </w:pPr>
          </w:p>
        </w:tc>
        <w:tc>
          <w:tcPr>
            <w:tcW w:w="1400" w:type="dxa"/>
          </w:tcPr>
          <w:p w14:paraId="6731F881" w14:textId="77777777" w:rsidR="00B50050" w:rsidRDefault="00B50050" w:rsidP="0088127C">
            <w:pPr>
              <w:pStyle w:val="OtherTableBody"/>
            </w:pPr>
            <w:r>
              <w:t>A</w:t>
            </w:r>
          </w:p>
        </w:tc>
        <w:tc>
          <w:tcPr>
            <w:tcW w:w="4200" w:type="dxa"/>
          </w:tcPr>
          <w:p w14:paraId="03175E4F" w14:textId="77777777" w:rsidR="00B50050" w:rsidRDefault="00B50050" w:rsidP="0088127C">
            <w:pPr>
              <w:pStyle w:val="OtherTableBody"/>
            </w:pPr>
            <w:r>
              <w:t>Aggressive</w:t>
            </w:r>
          </w:p>
        </w:tc>
      </w:tr>
      <w:tr w:rsidR="00B50050" w14:paraId="46D6933B" w14:textId="77777777" w:rsidTr="00195548">
        <w:tc>
          <w:tcPr>
            <w:tcW w:w="600" w:type="dxa"/>
          </w:tcPr>
          <w:p w14:paraId="673E3FC3" w14:textId="77777777" w:rsidR="00B50050" w:rsidRDefault="00B50050" w:rsidP="0088127C">
            <w:pPr>
              <w:pStyle w:val="OtherTableBody"/>
            </w:pPr>
          </w:p>
        </w:tc>
        <w:tc>
          <w:tcPr>
            <w:tcW w:w="600" w:type="dxa"/>
          </w:tcPr>
          <w:p w14:paraId="5A2103FD" w14:textId="77777777" w:rsidR="00B50050" w:rsidRDefault="00B50050" w:rsidP="0088127C">
            <w:pPr>
              <w:pStyle w:val="OtherTableBody"/>
            </w:pPr>
            <w:r>
              <w:t>0433</w:t>
            </w:r>
          </w:p>
        </w:tc>
        <w:tc>
          <w:tcPr>
            <w:tcW w:w="2600" w:type="dxa"/>
          </w:tcPr>
          <w:p w14:paraId="3FA2ED2F" w14:textId="77777777" w:rsidR="00B50050" w:rsidRDefault="00B50050" w:rsidP="0088127C">
            <w:pPr>
              <w:pStyle w:val="OtherTableBody"/>
            </w:pPr>
          </w:p>
        </w:tc>
        <w:tc>
          <w:tcPr>
            <w:tcW w:w="1400" w:type="dxa"/>
          </w:tcPr>
          <w:p w14:paraId="6871E99B" w14:textId="77777777" w:rsidR="00B50050" w:rsidRDefault="00B50050" w:rsidP="0088127C">
            <w:pPr>
              <w:pStyle w:val="OtherTableBody"/>
            </w:pPr>
            <w:r>
              <w:t>B</w:t>
            </w:r>
          </w:p>
        </w:tc>
        <w:tc>
          <w:tcPr>
            <w:tcW w:w="4200" w:type="dxa"/>
          </w:tcPr>
          <w:p w14:paraId="751BCEB9" w14:textId="77777777" w:rsidR="00B50050" w:rsidRDefault="00B50050" w:rsidP="0088127C">
            <w:pPr>
              <w:pStyle w:val="OtherTableBody"/>
            </w:pPr>
            <w:r>
              <w:t>Blind</w:t>
            </w:r>
          </w:p>
        </w:tc>
      </w:tr>
      <w:tr w:rsidR="00B50050" w14:paraId="2EC82731" w14:textId="77777777" w:rsidTr="00195548">
        <w:tc>
          <w:tcPr>
            <w:tcW w:w="600" w:type="dxa"/>
          </w:tcPr>
          <w:p w14:paraId="30DB1A5F" w14:textId="77777777" w:rsidR="00B50050" w:rsidRDefault="00B50050" w:rsidP="0088127C">
            <w:pPr>
              <w:pStyle w:val="OtherTableBody"/>
            </w:pPr>
          </w:p>
        </w:tc>
        <w:tc>
          <w:tcPr>
            <w:tcW w:w="600" w:type="dxa"/>
          </w:tcPr>
          <w:p w14:paraId="608F837B" w14:textId="77777777" w:rsidR="00B50050" w:rsidRDefault="00B50050" w:rsidP="0088127C">
            <w:pPr>
              <w:pStyle w:val="OtherTableBody"/>
            </w:pPr>
            <w:r>
              <w:t>0433</w:t>
            </w:r>
          </w:p>
        </w:tc>
        <w:tc>
          <w:tcPr>
            <w:tcW w:w="2600" w:type="dxa"/>
          </w:tcPr>
          <w:p w14:paraId="7CB3DEC5" w14:textId="77777777" w:rsidR="00B50050" w:rsidRDefault="00B50050" w:rsidP="0088127C">
            <w:pPr>
              <w:pStyle w:val="OtherTableBody"/>
            </w:pPr>
          </w:p>
        </w:tc>
        <w:tc>
          <w:tcPr>
            <w:tcW w:w="1400" w:type="dxa"/>
          </w:tcPr>
          <w:p w14:paraId="1B762AA6" w14:textId="77777777" w:rsidR="00B50050" w:rsidRDefault="00B50050" w:rsidP="0088127C">
            <w:pPr>
              <w:pStyle w:val="OtherTableBody"/>
            </w:pPr>
            <w:r>
              <w:t>C</w:t>
            </w:r>
          </w:p>
        </w:tc>
        <w:tc>
          <w:tcPr>
            <w:tcW w:w="4200" w:type="dxa"/>
          </w:tcPr>
          <w:p w14:paraId="1F4ED82E" w14:textId="77777777" w:rsidR="00B50050" w:rsidRDefault="00B50050" w:rsidP="0088127C">
            <w:pPr>
              <w:pStyle w:val="OtherTableBody"/>
            </w:pPr>
            <w:r>
              <w:t>Confused</w:t>
            </w:r>
          </w:p>
        </w:tc>
      </w:tr>
      <w:tr w:rsidR="00B50050" w14:paraId="0D560C5B" w14:textId="77777777" w:rsidTr="00195548">
        <w:tc>
          <w:tcPr>
            <w:tcW w:w="600" w:type="dxa"/>
          </w:tcPr>
          <w:p w14:paraId="4F944B68" w14:textId="77777777" w:rsidR="00B50050" w:rsidRDefault="00B50050" w:rsidP="0088127C">
            <w:pPr>
              <w:pStyle w:val="OtherTableBody"/>
            </w:pPr>
          </w:p>
        </w:tc>
        <w:tc>
          <w:tcPr>
            <w:tcW w:w="600" w:type="dxa"/>
          </w:tcPr>
          <w:p w14:paraId="071DAF00" w14:textId="77777777" w:rsidR="00B50050" w:rsidRDefault="00B50050" w:rsidP="0088127C">
            <w:pPr>
              <w:pStyle w:val="OtherTableBody"/>
            </w:pPr>
            <w:r>
              <w:t>0433</w:t>
            </w:r>
          </w:p>
        </w:tc>
        <w:tc>
          <w:tcPr>
            <w:tcW w:w="2600" w:type="dxa"/>
          </w:tcPr>
          <w:p w14:paraId="18CF3ACA" w14:textId="77777777" w:rsidR="00B50050" w:rsidRDefault="00B50050" w:rsidP="0088127C">
            <w:pPr>
              <w:pStyle w:val="OtherTableBody"/>
            </w:pPr>
          </w:p>
        </w:tc>
        <w:tc>
          <w:tcPr>
            <w:tcW w:w="1400" w:type="dxa"/>
          </w:tcPr>
          <w:p w14:paraId="610F1C2A" w14:textId="77777777" w:rsidR="00B50050" w:rsidRDefault="00B50050" w:rsidP="0088127C">
            <w:pPr>
              <w:pStyle w:val="OtherTableBody"/>
            </w:pPr>
            <w:r>
              <w:t>D</w:t>
            </w:r>
          </w:p>
        </w:tc>
        <w:tc>
          <w:tcPr>
            <w:tcW w:w="4200" w:type="dxa"/>
          </w:tcPr>
          <w:p w14:paraId="1BB86DB9" w14:textId="77777777" w:rsidR="00B50050" w:rsidRDefault="00B50050" w:rsidP="0088127C">
            <w:pPr>
              <w:pStyle w:val="OtherTableBody"/>
            </w:pPr>
            <w:r>
              <w:t>Deaf</w:t>
            </w:r>
          </w:p>
        </w:tc>
      </w:tr>
      <w:tr w:rsidR="00B50050" w14:paraId="0FF99416" w14:textId="77777777" w:rsidTr="00195548">
        <w:tc>
          <w:tcPr>
            <w:tcW w:w="600" w:type="dxa"/>
          </w:tcPr>
          <w:p w14:paraId="3924B0BD" w14:textId="77777777" w:rsidR="00B50050" w:rsidRDefault="00B50050" w:rsidP="0088127C">
            <w:pPr>
              <w:pStyle w:val="OtherTableBody"/>
            </w:pPr>
          </w:p>
        </w:tc>
        <w:tc>
          <w:tcPr>
            <w:tcW w:w="600" w:type="dxa"/>
          </w:tcPr>
          <w:p w14:paraId="4F9D068B" w14:textId="77777777" w:rsidR="00B50050" w:rsidRDefault="00B50050" w:rsidP="0088127C">
            <w:pPr>
              <w:pStyle w:val="OtherTableBody"/>
            </w:pPr>
            <w:r>
              <w:t>0433</w:t>
            </w:r>
          </w:p>
        </w:tc>
        <w:tc>
          <w:tcPr>
            <w:tcW w:w="2600" w:type="dxa"/>
          </w:tcPr>
          <w:p w14:paraId="5610F210" w14:textId="77777777" w:rsidR="00B50050" w:rsidRDefault="00B50050" w:rsidP="0088127C">
            <w:pPr>
              <w:pStyle w:val="OtherTableBody"/>
            </w:pPr>
          </w:p>
        </w:tc>
        <w:tc>
          <w:tcPr>
            <w:tcW w:w="1400" w:type="dxa"/>
          </w:tcPr>
          <w:p w14:paraId="63233B68" w14:textId="77777777" w:rsidR="00B50050" w:rsidRDefault="00B50050" w:rsidP="0088127C">
            <w:pPr>
              <w:pStyle w:val="OtherTableBody"/>
            </w:pPr>
            <w:r>
              <w:t>I</w:t>
            </w:r>
          </w:p>
        </w:tc>
        <w:tc>
          <w:tcPr>
            <w:tcW w:w="4200" w:type="dxa"/>
          </w:tcPr>
          <w:p w14:paraId="59AAFEB0" w14:textId="77777777" w:rsidR="00B50050" w:rsidRDefault="00B50050" w:rsidP="0088127C">
            <w:pPr>
              <w:pStyle w:val="OtherTableBody"/>
            </w:pPr>
            <w:r>
              <w:t>On IV</w:t>
            </w:r>
          </w:p>
        </w:tc>
      </w:tr>
      <w:tr w:rsidR="00B50050" w14:paraId="345C9C8A" w14:textId="77777777" w:rsidTr="00195548">
        <w:tc>
          <w:tcPr>
            <w:tcW w:w="600" w:type="dxa"/>
          </w:tcPr>
          <w:p w14:paraId="74B2C3EA" w14:textId="77777777" w:rsidR="00B50050" w:rsidRDefault="00B50050" w:rsidP="0088127C">
            <w:pPr>
              <w:pStyle w:val="OtherTableBody"/>
            </w:pPr>
          </w:p>
        </w:tc>
        <w:tc>
          <w:tcPr>
            <w:tcW w:w="600" w:type="dxa"/>
          </w:tcPr>
          <w:p w14:paraId="0912E37E" w14:textId="77777777" w:rsidR="00B50050" w:rsidRDefault="00B50050" w:rsidP="0088127C">
            <w:pPr>
              <w:pStyle w:val="OtherTableBody"/>
            </w:pPr>
            <w:r>
              <w:t>0433</w:t>
            </w:r>
          </w:p>
        </w:tc>
        <w:tc>
          <w:tcPr>
            <w:tcW w:w="2600" w:type="dxa"/>
          </w:tcPr>
          <w:p w14:paraId="34AE1970" w14:textId="77777777" w:rsidR="00B50050" w:rsidRDefault="00B50050" w:rsidP="0088127C">
            <w:pPr>
              <w:pStyle w:val="OtherTableBody"/>
            </w:pPr>
          </w:p>
        </w:tc>
        <w:tc>
          <w:tcPr>
            <w:tcW w:w="1400" w:type="dxa"/>
          </w:tcPr>
          <w:p w14:paraId="1612AE2A" w14:textId="77777777" w:rsidR="00B50050" w:rsidRDefault="00B50050" w:rsidP="0088127C">
            <w:pPr>
              <w:pStyle w:val="OtherTableBody"/>
            </w:pPr>
            <w:r>
              <w:t>N</w:t>
            </w:r>
          </w:p>
        </w:tc>
        <w:tc>
          <w:tcPr>
            <w:tcW w:w="4200" w:type="dxa"/>
          </w:tcPr>
          <w:p w14:paraId="65B037E1" w14:textId="77777777" w:rsidR="00B50050" w:rsidRDefault="00B50050" w:rsidP="0088127C">
            <w:pPr>
              <w:pStyle w:val="OtherTableBody"/>
            </w:pPr>
            <w:r>
              <w:t>"No-code" (i.e. Do not resuscitate)</w:t>
            </w:r>
          </w:p>
        </w:tc>
      </w:tr>
      <w:tr w:rsidR="00B50050" w14:paraId="5C3CE399" w14:textId="77777777" w:rsidTr="00195548">
        <w:tc>
          <w:tcPr>
            <w:tcW w:w="600" w:type="dxa"/>
          </w:tcPr>
          <w:p w14:paraId="5FEE1FE4" w14:textId="77777777" w:rsidR="00B50050" w:rsidRDefault="00B50050" w:rsidP="0088127C">
            <w:pPr>
              <w:pStyle w:val="OtherTableBody"/>
            </w:pPr>
          </w:p>
        </w:tc>
        <w:tc>
          <w:tcPr>
            <w:tcW w:w="600" w:type="dxa"/>
          </w:tcPr>
          <w:p w14:paraId="4D4A4BCA" w14:textId="77777777" w:rsidR="00B50050" w:rsidRDefault="00B50050" w:rsidP="0088127C">
            <w:pPr>
              <w:pStyle w:val="OtherTableBody"/>
            </w:pPr>
            <w:r>
              <w:t>0433</w:t>
            </w:r>
          </w:p>
        </w:tc>
        <w:tc>
          <w:tcPr>
            <w:tcW w:w="2600" w:type="dxa"/>
          </w:tcPr>
          <w:p w14:paraId="364A55AE" w14:textId="77777777" w:rsidR="00B50050" w:rsidRDefault="00B50050" w:rsidP="0088127C">
            <w:pPr>
              <w:pStyle w:val="OtherTableBody"/>
            </w:pPr>
          </w:p>
        </w:tc>
        <w:tc>
          <w:tcPr>
            <w:tcW w:w="1400" w:type="dxa"/>
          </w:tcPr>
          <w:p w14:paraId="5CC5D11F" w14:textId="77777777" w:rsidR="00B50050" w:rsidRDefault="00B50050" w:rsidP="0088127C">
            <w:pPr>
              <w:pStyle w:val="OtherTableBody"/>
            </w:pPr>
            <w:r>
              <w:t>O</w:t>
            </w:r>
          </w:p>
        </w:tc>
        <w:tc>
          <w:tcPr>
            <w:tcW w:w="4200" w:type="dxa"/>
          </w:tcPr>
          <w:p w14:paraId="2BF47518" w14:textId="77777777" w:rsidR="00B50050" w:rsidRDefault="00B50050" w:rsidP="0088127C">
            <w:pPr>
              <w:pStyle w:val="OtherTableBody"/>
            </w:pPr>
            <w:r>
              <w:t>Other</w:t>
            </w:r>
          </w:p>
        </w:tc>
      </w:tr>
      <w:tr w:rsidR="00B50050" w14:paraId="48B7E00D" w14:textId="77777777" w:rsidTr="00195548">
        <w:tc>
          <w:tcPr>
            <w:tcW w:w="600" w:type="dxa"/>
          </w:tcPr>
          <w:p w14:paraId="26F4422B" w14:textId="77777777" w:rsidR="00B50050" w:rsidRDefault="00B50050" w:rsidP="0088127C">
            <w:pPr>
              <w:pStyle w:val="OtherTableBody"/>
            </w:pPr>
          </w:p>
        </w:tc>
        <w:tc>
          <w:tcPr>
            <w:tcW w:w="600" w:type="dxa"/>
          </w:tcPr>
          <w:p w14:paraId="039B4072" w14:textId="77777777" w:rsidR="00B50050" w:rsidRDefault="00B50050" w:rsidP="0088127C">
            <w:pPr>
              <w:pStyle w:val="OtherTableBody"/>
            </w:pPr>
            <w:r>
              <w:t>0433</w:t>
            </w:r>
          </w:p>
        </w:tc>
        <w:tc>
          <w:tcPr>
            <w:tcW w:w="2600" w:type="dxa"/>
          </w:tcPr>
          <w:p w14:paraId="7603FA33" w14:textId="77777777" w:rsidR="00B50050" w:rsidRDefault="00B50050" w:rsidP="0088127C">
            <w:pPr>
              <w:pStyle w:val="OtherTableBody"/>
            </w:pPr>
          </w:p>
        </w:tc>
        <w:tc>
          <w:tcPr>
            <w:tcW w:w="1400" w:type="dxa"/>
          </w:tcPr>
          <w:p w14:paraId="11A27DDA" w14:textId="77777777" w:rsidR="00B50050" w:rsidRDefault="00B50050" w:rsidP="0088127C">
            <w:pPr>
              <w:pStyle w:val="OtherTableBody"/>
            </w:pPr>
            <w:r>
              <w:t>P</w:t>
            </w:r>
          </w:p>
        </w:tc>
        <w:tc>
          <w:tcPr>
            <w:tcW w:w="4200" w:type="dxa"/>
          </w:tcPr>
          <w:p w14:paraId="21C2C979" w14:textId="77777777" w:rsidR="00B50050" w:rsidRDefault="00B50050" w:rsidP="0088127C">
            <w:pPr>
              <w:pStyle w:val="OtherTableBody"/>
            </w:pPr>
            <w:r>
              <w:t>Paraplegic</w:t>
            </w:r>
          </w:p>
        </w:tc>
      </w:tr>
      <w:tr w:rsidR="00B50050" w14:paraId="2600D8AC" w14:textId="77777777" w:rsidTr="00195548">
        <w:tc>
          <w:tcPr>
            <w:tcW w:w="600" w:type="dxa"/>
          </w:tcPr>
          <w:p w14:paraId="511B3C4C" w14:textId="77777777" w:rsidR="00B50050" w:rsidRDefault="00B50050" w:rsidP="0088127C">
            <w:pPr>
              <w:pStyle w:val="OtherTableBody"/>
            </w:pPr>
          </w:p>
        </w:tc>
        <w:tc>
          <w:tcPr>
            <w:tcW w:w="600" w:type="dxa"/>
          </w:tcPr>
          <w:p w14:paraId="1CE506D4" w14:textId="77777777" w:rsidR="00B50050" w:rsidRDefault="00B50050" w:rsidP="0088127C">
            <w:pPr>
              <w:pStyle w:val="OtherTableBody"/>
            </w:pPr>
            <w:r>
              <w:t>0433</w:t>
            </w:r>
          </w:p>
        </w:tc>
        <w:tc>
          <w:tcPr>
            <w:tcW w:w="2600" w:type="dxa"/>
          </w:tcPr>
          <w:p w14:paraId="1943B6FA" w14:textId="77777777" w:rsidR="00B50050" w:rsidRDefault="00B50050" w:rsidP="0088127C">
            <w:pPr>
              <w:pStyle w:val="OtherTableBody"/>
            </w:pPr>
          </w:p>
        </w:tc>
        <w:tc>
          <w:tcPr>
            <w:tcW w:w="1400" w:type="dxa"/>
          </w:tcPr>
          <w:p w14:paraId="55CF64FE" w14:textId="77777777" w:rsidR="00B50050" w:rsidRDefault="00B50050" w:rsidP="0088127C">
            <w:pPr>
              <w:pStyle w:val="OtherTableBody"/>
            </w:pPr>
            <w:r>
              <w:t>U</w:t>
            </w:r>
          </w:p>
        </w:tc>
        <w:tc>
          <w:tcPr>
            <w:tcW w:w="4200" w:type="dxa"/>
          </w:tcPr>
          <w:p w14:paraId="10624BC1" w14:textId="77777777" w:rsidR="00B50050" w:rsidRDefault="00B50050" w:rsidP="0088127C">
            <w:pPr>
              <w:pStyle w:val="OtherTableBody"/>
            </w:pPr>
            <w:r>
              <w:t>Unknown</w:t>
            </w:r>
          </w:p>
        </w:tc>
      </w:tr>
      <w:tr w:rsidR="00B50050" w14:paraId="13CF28CB" w14:textId="77777777" w:rsidTr="00195548">
        <w:tc>
          <w:tcPr>
            <w:tcW w:w="600" w:type="dxa"/>
          </w:tcPr>
          <w:p w14:paraId="098502BF" w14:textId="77777777" w:rsidR="00B50050" w:rsidRDefault="00B50050" w:rsidP="0088127C">
            <w:pPr>
              <w:pStyle w:val="OtherTableBody"/>
            </w:pPr>
            <w:r>
              <w:t>User</w:t>
            </w:r>
          </w:p>
        </w:tc>
        <w:tc>
          <w:tcPr>
            <w:tcW w:w="600" w:type="dxa"/>
          </w:tcPr>
          <w:p w14:paraId="4EC71F12" w14:textId="77777777" w:rsidR="00B50050" w:rsidRDefault="00B50050" w:rsidP="0088127C">
            <w:pPr>
              <w:pStyle w:val="OtherTableBody"/>
            </w:pPr>
          </w:p>
        </w:tc>
        <w:tc>
          <w:tcPr>
            <w:tcW w:w="2600" w:type="dxa"/>
          </w:tcPr>
          <w:p w14:paraId="47FFCC88" w14:textId="77777777" w:rsidR="00B50050" w:rsidRDefault="00B50050" w:rsidP="0088127C">
            <w:pPr>
              <w:pStyle w:val="OtherTableBody"/>
            </w:pPr>
            <w:r>
              <w:t>Patient Condition Code</w:t>
            </w:r>
          </w:p>
        </w:tc>
        <w:tc>
          <w:tcPr>
            <w:tcW w:w="1400" w:type="dxa"/>
          </w:tcPr>
          <w:p w14:paraId="3B5652D3" w14:textId="77777777" w:rsidR="00B50050" w:rsidRDefault="00B50050" w:rsidP="0088127C">
            <w:pPr>
              <w:pStyle w:val="OtherTableBody"/>
            </w:pPr>
          </w:p>
        </w:tc>
        <w:tc>
          <w:tcPr>
            <w:tcW w:w="4200" w:type="dxa"/>
          </w:tcPr>
          <w:p w14:paraId="79B44530" w14:textId="77777777" w:rsidR="00B50050" w:rsidRDefault="00B50050" w:rsidP="0088127C">
            <w:pPr>
              <w:pStyle w:val="OtherTableBody"/>
            </w:pPr>
          </w:p>
        </w:tc>
      </w:tr>
      <w:tr w:rsidR="00B50050" w14:paraId="023F5ACA" w14:textId="77777777" w:rsidTr="00195548">
        <w:tc>
          <w:tcPr>
            <w:tcW w:w="600" w:type="dxa"/>
          </w:tcPr>
          <w:p w14:paraId="0D5CAC05" w14:textId="77777777" w:rsidR="00B50050" w:rsidRDefault="00B50050" w:rsidP="0088127C">
            <w:pPr>
              <w:pStyle w:val="OtherTableBody"/>
            </w:pPr>
          </w:p>
        </w:tc>
        <w:tc>
          <w:tcPr>
            <w:tcW w:w="600" w:type="dxa"/>
          </w:tcPr>
          <w:p w14:paraId="373FFF1A" w14:textId="77777777" w:rsidR="00B50050" w:rsidRDefault="00B50050" w:rsidP="0088127C">
            <w:pPr>
              <w:pStyle w:val="OtherTableBody"/>
            </w:pPr>
            <w:r>
              <w:t>0434</w:t>
            </w:r>
          </w:p>
        </w:tc>
        <w:tc>
          <w:tcPr>
            <w:tcW w:w="2600" w:type="dxa"/>
          </w:tcPr>
          <w:p w14:paraId="2D2A66A2" w14:textId="77777777" w:rsidR="00B50050" w:rsidRDefault="00B50050" w:rsidP="0088127C">
            <w:pPr>
              <w:pStyle w:val="OtherTableBody"/>
            </w:pPr>
          </w:p>
        </w:tc>
        <w:tc>
          <w:tcPr>
            <w:tcW w:w="1400" w:type="dxa"/>
          </w:tcPr>
          <w:p w14:paraId="4EB014B1" w14:textId="77777777" w:rsidR="00B50050" w:rsidRDefault="00B50050" w:rsidP="0088127C">
            <w:pPr>
              <w:pStyle w:val="OtherTableBody"/>
            </w:pPr>
            <w:r>
              <w:t>A</w:t>
            </w:r>
          </w:p>
        </w:tc>
        <w:tc>
          <w:tcPr>
            <w:tcW w:w="4200" w:type="dxa"/>
          </w:tcPr>
          <w:p w14:paraId="54169AD9" w14:textId="77777777" w:rsidR="00B50050" w:rsidRDefault="00B50050" w:rsidP="0088127C">
            <w:pPr>
              <w:pStyle w:val="OtherTableBody"/>
            </w:pPr>
            <w:r>
              <w:t>Satisfactory</w:t>
            </w:r>
          </w:p>
        </w:tc>
      </w:tr>
      <w:tr w:rsidR="00B50050" w14:paraId="2B5F2C25" w14:textId="77777777" w:rsidTr="00195548">
        <w:tc>
          <w:tcPr>
            <w:tcW w:w="600" w:type="dxa"/>
          </w:tcPr>
          <w:p w14:paraId="538AB6B2" w14:textId="77777777" w:rsidR="00B50050" w:rsidRDefault="00B50050" w:rsidP="0088127C">
            <w:pPr>
              <w:pStyle w:val="OtherTableBody"/>
            </w:pPr>
          </w:p>
        </w:tc>
        <w:tc>
          <w:tcPr>
            <w:tcW w:w="600" w:type="dxa"/>
          </w:tcPr>
          <w:p w14:paraId="0B8FB72B" w14:textId="77777777" w:rsidR="00B50050" w:rsidRDefault="00B50050" w:rsidP="0088127C">
            <w:pPr>
              <w:pStyle w:val="OtherTableBody"/>
            </w:pPr>
            <w:r>
              <w:t>0434</w:t>
            </w:r>
          </w:p>
        </w:tc>
        <w:tc>
          <w:tcPr>
            <w:tcW w:w="2600" w:type="dxa"/>
          </w:tcPr>
          <w:p w14:paraId="23729157" w14:textId="77777777" w:rsidR="00B50050" w:rsidRDefault="00B50050" w:rsidP="0088127C">
            <w:pPr>
              <w:pStyle w:val="OtherTableBody"/>
            </w:pPr>
          </w:p>
        </w:tc>
        <w:tc>
          <w:tcPr>
            <w:tcW w:w="1400" w:type="dxa"/>
          </w:tcPr>
          <w:p w14:paraId="7D3E6A3A" w14:textId="77777777" w:rsidR="00B50050" w:rsidRDefault="00B50050" w:rsidP="0088127C">
            <w:pPr>
              <w:pStyle w:val="OtherTableBody"/>
            </w:pPr>
            <w:r>
              <w:t>C</w:t>
            </w:r>
          </w:p>
        </w:tc>
        <w:tc>
          <w:tcPr>
            <w:tcW w:w="4200" w:type="dxa"/>
          </w:tcPr>
          <w:p w14:paraId="5E7E390A" w14:textId="77777777" w:rsidR="00B50050" w:rsidRDefault="00B50050" w:rsidP="0088127C">
            <w:pPr>
              <w:pStyle w:val="OtherTableBody"/>
            </w:pPr>
            <w:r>
              <w:t>Critical</w:t>
            </w:r>
          </w:p>
        </w:tc>
      </w:tr>
      <w:tr w:rsidR="00B50050" w14:paraId="7C204F80" w14:textId="77777777" w:rsidTr="00195548">
        <w:tc>
          <w:tcPr>
            <w:tcW w:w="600" w:type="dxa"/>
          </w:tcPr>
          <w:p w14:paraId="7D2D566A" w14:textId="77777777" w:rsidR="00B50050" w:rsidRDefault="00B50050" w:rsidP="0088127C">
            <w:pPr>
              <w:pStyle w:val="OtherTableBody"/>
            </w:pPr>
          </w:p>
        </w:tc>
        <w:tc>
          <w:tcPr>
            <w:tcW w:w="600" w:type="dxa"/>
          </w:tcPr>
          <w:p w14:paraId="4F590B94" w14:textId="77777777" w:rsidR="00B50050" w:rsidRDefault="00B50050" w:rsidP="0088127C">
            <w:pPr>
              <w:pStyle w:val="OtherTableBody"/>
            </w:pPr>
            <w:r>
              <w:t>0434</w:t>
            </w:r>
          </w:p>
        </w:tc>
        <w:tc>
          <w:tcPr>
            <w:tcW w:w="2600" w:type="dxa"/>
          </w:tcPr>
          <w:p w14:paraId="261E1C56" w14:textId="77777777" w:rsidR="00B50050" w:rsidRDefault="00B50050" w:rsidP="0088127C">
            <w:pPr>
              <w:pStyle w:val="OtherTableBody"/>
            </w:pPr>
          </w:p>
        </w:tc>
        <w:tc>
          <w:tcPr>
            <w:tcW w:w="1400" w:type="dxa"/>
          </w:tcPr>
          <w:p w14:paraId="6C31D479" w14:textId="77777777" w:rsidR="00B50050" w:rsidRDefault="00B50050" w:rsidP="0088127C">
            <w:pPr>
              <w:pStyle w:val="OtherTableBody"/>
            </w:pPr>
            <w:r>
              <w:t>O</w:t>
            </w:r>
          </w:p>
        </w:tc>
        <w:tc>
          <w:tcPr>
            <w:tcW w:w="4200" w:type="dxa"/>
          </w:tcPr>
          <w:p w14:paraId="4EB11FDD" w14:textId="77777777" w:rsidR="00B50050" w:rsidRDefault="00B50050" w:rsidP="0088127C">
            <w:pPr>
              <w:pStyle w:val="OtherTableBody"/>
            </w:pPr>
            <w:r>
              <w:t>Other</w:t>
            </w:r>
          </w:p>
        </w:tc>
      </w:tr>
      <w:tr w:rsidR="00B50050" w14:paraId="77836136" w14:textId="77777777" w:rsidTr="00195548">
        <w:tc>
          <w:tcPr>
            <w:tcW w:w="600" w:type="dxa"/>
          </w:tcPr>
          <w:p w14:paraId="7E96E91E" w14:textId="77777777" w:rsidR="00B50050" w:rsidRDefault="00B50050" w:rsidP="0088127C">
            <w:pPr>
              <w:pStyle w:val="OtherTableBody"/>
            </w:pPr>
          </w:p>
        </w:tc>
        <w:tc>
          <w:tcPr>
            <w:tcW w:w="600" w:type="dxa"/>
          </w:tcPr>
          <w:p w14:paraId="7E7A1B68" w14:textId="77777777" w:rsidR="00B50050" w:rsidRDefault="00B50050" w:rsidP="0088127C">
            <w:pPr>
              <w:pStyle w:val="OtherTableBody"/>
            </w:pPr>
            <w:r>
              <w:t>0434</w:t>
            </w:r>
          </w:p>
        </w:tc>
        <w:tc>
          <w:tcPr>
            <w:tcW w:w="2600" w:type="dxa"/>
          </w:tcPr>
          <w:p w14:paraId="2D7A5A32" w14:textId="77777777" w:rsidR="00B50050" w:rsidRDefault="00B50050" w:rsidP="0088127C">
            <w:pPr>
              <w:pStyle w:val="OtherTableBody"/>
            </w:pPr>
          </w:p>
        </w:tc>
        <w:tc>
          <w:tcPr>
            <w:tcW w:w="1400" w:type="dxa"/>
          </w:tcPr>
          <w:p w14:paraId="49E2FBEB" w14:textId="77777777" w:rsidR="00B50050" w:rsidRDefault="00B50050" w:rsidP="0088127C">
            <w:pPr>
              <w:pStyle w:val="OtherTableBody"/>
            </w:pPr>
            <w:r>
              <w:t>P</w:t>
            </w:r>
          </w:p>
        </w:tc>
        <w:tc>
          <w:tcPr>
            <w:tcW w:w="4200" w:type="dxa"/>
          </w:tcPr>
          <w:p w14:paraId="23E7325A" w14:textId="77777777" w:rsidR="00B50050" w:rsidRDefault="00B50050" w:rsidP="0088127C">
            <w:pPr>
              <w:pStyle w:val="OtherTableBody"/>
            </w:pPr>
            <w:r>
              <w:t>Poor</w:t>
            </w:r>
          </w:p>
        </w:tc>
      </w:tr>
      <w:tr w:rsidR="00B50050" w14:paraId="2B652510" w14:textId="77777777" w:rsidTr="00195548">
        <w:tc>
          <w:tcPr>
            <w:tcW w:w="600" w:type="dxa"/>
          </w:tcPr>
          <w:p w14:paraId="06354F81" w14:textId="77777777" w:rsidR="00B50050" w:rsidRDefault="00B50050" w:rsidP="0088127C">
            <w:pPr>
              <w:pStyle w:val="OtherTableBody"/>
            </w:pPr>
          </w:p>
        </w:tc>
        <w:tc>
          <w:tcPr>
            <w:tcW w:w="600" w:type="dxa"/>
          </w:tcPr>
          <w:p w14:paraId="4637B725" w14:textId="77777777" w:rsidR="00B50050" w:rsidRDefault="00B50050" w:rsidP="0088127C">
            <w:pPr>
              <w:pStyle w:val="OtherTableBody"/>
            </w:pPr>
            <w:r>
              <w:t>0434</w:t>
            </w:r>
          </w:p>
        </w:tc>
        <w:tc>
          <w:tcPr>
            <w:tcW w:w="2600" w:type="dxa"/>
          </w:tcPr>
          <w:p w14:paraId="6279D185" w14:textId="77777777" w:rsidR="00B50050" w:rsidRDefault="00B50050" w:rsidP="0088127C">
            <w:pPr>
              <w:pStyle w:val="OtherTableBody"/>
            </w:pPr>
          </w:p>
        </w:tc>
        <w:tc>
          <w:tcPr>
            <w:tcW w:w="1400" w:type="dxa"/>
          </w:tcPr>
          <w:p w14:paraId="7667B54D" w14:textId="77777777" w:rsidR="00B50050" w:rsidRDefault="00B50050" w:rsidP="0088127C">
            <w:pPr>
              <w:pStyle w:val="OtherTableBody"/>
            </w:pPr>
            <w:r>
              <w:t>S</w:t>
            </w:r>
          </w:p>
        </w:tc>
        <w:tc>
          <w:tcPr>
            <w:tcW w:w="4200" w:type="dxa"/>
          </w:tcPr>
          <w:p w14:paraId="03A350F3" w14:textId="77777777" w:rsidR="00B50050" w:rsidRDefault="00B50050" w:rsidP="0088127C">
            <w:pPr>
              <w:pStyle w:val="OtherTableBody"/>
            </w:pPr>
            <w:r>
              <w:t>Stable</w:t>
            </w:r>
          </w:p>
        </w:tc>
      </w:tr>
      <w:tr w:rsidR="00B50050" w14:paraId="69C21E1F" w14:textId="77777777" w:rsidTr="00195548">
        <w:tc>
          <w:tcPr>
            <w:tcW w:w="600" w:type="dxa"/>
          </w:tcPr>
          <w:p w14:paraId="624BA5C9" w14:textId="77777777" w:rsidR="00B50050" w:rsidRDefault="00B50050" w:rsidP="0088127C">
            <w:pPr>
              <w:pStyle w:val="OtherTableBody"/>
            </w:pPr>
          </w:p>
        </w:tc>
        <w:tc>
          <w:tcPr>
            <w:tcW w:w="600" w:type="dxa"/>
          </w:tcPr>
          <w:p w14:paraId="0B23FB18" w14:textId="77777777" w:rsidR="00B50050" w:rsidRDefault="00B50050" w:rsidP="0088127C">
            <w:pPr>
              <w:pStyle w:val="OtherTableBody"/>
            </w:pPr>
            <w:r>
              <w:t>0434</w:t>
            </w:r>
          </w:p>
        </w:tc>
        <w:tc>
          <w:tcPr>
            <w:tcW w:w="2600" w:type="dxa"/>
          </w:tcPr>
          <w:p w14:paraId="7E6490D8" w14:textId="77777777" w:rsidR="00B50050" w:rsidRDefault="00B50050" w:rsidP="0088127C">
            <w:pPr>
              <w:pStyle w:val="OtherTableBody"/>
            </w:pPr>
          </w:p>
        </w:tc>
        <w:tc>
          <w:tcPr>
            <w:tcW w:w="1400" w:type="dxa"/>
          </w:tcPr>
          <w:p w14:paraId="7315B975" w14:textId="77777777" w:rsidR="00B50050" w:rsidRDefault="00B50050" w:rsidP="0088127C">
            <w:pPr>
              <w:pStyle w:val="OtherTableBody"/>
            </w:pPr>
            <w:r>
              <w:t>U</w:t>
            </w:r>
          </w:p>
        </w:tc>
        <w:tc>
          <w:tcPr>
            <w:tcW w:w="4200" w:type="dxa"/>
          </w:tcPr>
          <w:p w14:paraId="2378BB9C" w14:textId="77777777" w:rsidR="00B50050" w:rsidRDefault="00B50050" w:rsidP="0088127C">
            <w:pPr>
              <w:pStyle w:val="OtherTableBody"/>
            </w:pPr>
            <w:r>
              <w:t>Unknown</w:t>
            </w:r>
          </w:p>
        </w:tc>
      </w:tr>
      <w:tr w:rsidR="00B50050" w14:paraId="22434E6F" w14:textId="77777777" w:rsidTr="00195548">
        <w:tc>
          <w:tcPr>
            <w:tcW w:w="600" w:type="dxa"/>
          </w:tcPr>
          <w:p w14:paraId="570A6BEB" w14:textId="77777777" w:rsidR="00B50050" w:rsidRDefault="00B50050" w:rsidP="0088127C">
            <w:pPr>
              <w:pStyle w:val="OtherTableBody"/>
            </w:pPr>
            <w:r>
              <w:t>User</w:t>
            </w:r>
          </w:p>
        </w:tc>
        <w:tc>
          <w:tcPr>
            <w:tcW w:w="600" w:type="dxa"/>
          </w:tcPr>
          <w:p w14:paraId="45DAFC59" w14:textId="77777777" w:rsidR="00B50050" w:rsidRDefault="00B50050" w:rsidP="0088127C">
            <w:pPr>
              <w:pStyle w:val="OtherTableBody"/>
            </w:pPr>
          </w:p>
        </w:tc>
        <w:tc>
          <w:tcPr>
            <w:tcW w:w="2600" w:type="dxa"/>
          </w:tcPr>
          <w:p w14:paraId="7D0FC456" w14:textId="77777777" w:rsidR="00B50050" w:rsidRDefault="00B50050" w:rsidP="0088127C">
            <w:pPr>
              <w:pStyle w:val="OtherTableBody"/>
            </w:pPr>
            <w:r>
              <w:t>Advance Directive Code</w:t>
            </w:r>
          </w:p>
        </w:tc>
        <w:tc>
          <w:tcPr>
            <w:tcW w:w="1400" w:type="dxa"/>
          </w:tcPr>
          <w:p w14:paraId="60EC078F" w14:textId="77777777" w:rsidR="00B50050" w:rsidRDefault="00B50050" w:rsidP="0088127C">
            <w:pPr>
              <w:pStyle w:val="OtherTableBody"/>
            </w:pPr>
          </w:p>
        </w:tc>
        <w:tc>
          <w:tcPr>
            <w:tcW w:w="4200" w:type="dxa"/>
          </w:tcPr>
          <w:p w14:paraId="59EADD94" w14:textId="77777777" w:rsidR="00B50050" w:rsidRDefault="00B50050" w:rsidP="0088127C">
            <w:pPr>
              <w:pStyle w:val="OtherTableBody"/>
            </w:pPr>
          </w:p>
        </w:tc>
      </w:tr>
      <w:tr w:rsidR="00B50050" w14:paraId="2916D2A5" w14:textId="77777777" w:rsidTr="00195548">
        <w:tc>
          <w:tcPr>
            <w:tcW w:w="600" w:type="dxa"/>
          </w:tcPr>
          <w:p w14:paraId="0B24BFBC" w14:textId="77777777" w:rsidR="00B50050" w:rsidRDefault="00B50050" w:rsidP="0088127C">
            <w:pPr>
              <w:pStyle w:val="OtherTableBody"/>
            </w:pPr>
          </w:p>
        </w:tc>
        <w:tc>
          <w:tcPr>
            <w:tcW w:w="600" w:type="dxa"/>
          </w:tcPr>
          <w:p w14:paraId="1BDC46BF" w14:textId="77777777" w:rsidR="00B50050" w:rsidRDefault="00B50050" w:rsidP="0088127C">
            <w:pPr>
              <w:pStyle w:val="OtherTableBody"/>
            </w:pPr>
            <w:r>
              <w:t>0435</w:t>
            </w:r>
          </w:p>
        </w:tc>
        <w:tc>
          <w:tcPr>
            <w:tcW w:w="2600" w:type="dxa"/>
          </w:tcPr>
          <w:p w14:paraId="6C92D0BF" w14:textId="77777777" w:rsidR="00B50050" w:rsidRDefault="00B50050" w:rsidP="0088127C">
            <w:pPr>
              <w:pStyle w:val="OtherTableBody"/>
            </w:pPr>
          </w:p>
        </w:tc>
        <w:tc>
          <w:tcPr>
            <w:tcW w:w="1400" w:type="dxa"/>
          </w:tcPr>
          <w:p w14:paraId="575F148A" w14:textId="77777777" w:rsidR="00B50050" w:rsidRDefault="00B50050" w:rsidP="0088127C">
            <w:pPr>
              <w:pStyle w:val="OtherTableBody"/>
            </w:pPr>
            <w:r>
              <w:t>DNR</w:t>
            </w:r>
          </w:p>
        </w:tc>
        <w:tc>
          <w:tcPr>
            <w:tcW w:w="4200" w:type="dxa"/>
          </w:tcPr>
          <w:p w14:paraId="75A3D45C" w14:textId="77777777" w:rsidR="00B50050" w:rsidRDefault="00B50050" w:rsidP="0088127C">
            <w:pPr>
              <w:pStyle w:val="OtherTableBody"/>
            </w:pPr>
            <w:r>
              <w:t>Do not resuscitate</w:t>
            </w:r>
          </w:p>
        </w:tc>
      </w:tr>
      <w:tr w:rsidR="00B50050" w14:paraId="58128D70" w14:textId="77777777" w:rsidTr="00195548">
        <w:tc>
          <w:tcPr>
            <w:tcW w:w="600" w:type="dxa"/>
          </w:tcPr>
          <w:p w14:paraId="6B9BDC48" w14:textId="77777777" w:rsidR="00B50050" w:rsidRDefault="00B50050" w:rsidP="0088127C">
            <w:pPr>
              <w:pStyle w:val="OtherTableBody"/>
            </w:pPr>
          </w:p>
        </w:tc>
        <w:tc>
          <w:tcPr>
            <w:tcW w:w="600" w:type="dxa"/>
          </w:tcPr>
          <w:p w14:paraId="555E95EA" w14:textId="77777777" w:rsidR="00B50050" w:rsidRDefault="00B50050" w:rsidP="0088127C">
            <w:pPr>
              <w:pStyle w:val="OtherTableBody"/>
            </w:pPr>
            <w:r>
              <w:t>0435</w:t>
            </w:r>
          </w:p>
        </w:tc>
        <w:tc>
          <w:tcPr>
            <w:tcW w:w="2600" w:type="dxa"/>
          </w:tcPr>
          <w:p w14:paraId="28AA113E" w14:textId="77777777" w:rsidR="00B50050" w:rsidRDefault="00B50050" w:rsidP="0088127C">
            <w:pPr>
              <w:pStyle w:val="OtherTableBody"/>
            </w:pPr>
          </w:p>
        </w:tc>
        <w:tc>
          <w:tcPr>
            <w:tcW w:w="1400" w:type="dxa"/>
          </w:tcPr>
          <w:p w14:paraId="1F644C32" w14:textId="77777777" w:rsidR="00B50050" w:rsidRDefault="00B50050" w:rsidP="0088127C">
            <w:pPr>
              <w:pStyle w:val="OtherTableBody"/>
            </w:pPr>
            <w:r>
              <w:t>N</w:t>
            </w:r>
          </w:p>
        </w:tc>
        <w:tc>
          <w:tcPr>
            <w:tcW w:w="4200" w:type="dxa"/>
          </w:tcPr>
          <w:p w14:paraId="65CBD761" w14:textId="77777777" w:rsidR="00B50050" w:rsidRDefault="00B50050" w:rsidP="0088127C">
            <w:pPr>
              <w:pStyle w:val="OtherTableBody"/>
            </w:pPr>
            <w:r>
              <w:t>No directive</w:t>
            </w:r>
          </w:p>
        </w:tc>
      </w:tr>
      <w:tr w:rsidR="00B50050" w14:paraId="4C1377F0" w14:textId="77777777" w:rsidTr="00195548">
        <w:tc>
          <w:tcPr>
            <w:tcW w:w="600" w:type="dxa"/>
          </w:tcPr>
          <w:p w14:paraId="5AC8DC6D" w14:textId="77777777" w:rsidR="00B50050" w:rsidRDefault="00B50050" w:rsidP="0088127C">
            <w:pPr>
              <w:pStyle w:val="OtherTableBody"/>
            </w:pPr>
            <w:r>
              <w:t>User</w:t>
            </w:r>
          </w:p>
        </w:tc>
        <w:tc>
          <w:tcPr>
            <w:tcW w:w="600" w:type="dxa"/>
          </w:tcPr>
          <w:p w14:paraId="66BD1A29" w14:textId="77777777" w:rsidR="00B50050" w:rsidRDefault="00B50050" w:rsidP="0088127C">
            <w:pPr>
              <w:pStyle w:val="OtherTableBody"/>
            </w:pPr>
          </w:p>
        </w:tc>
        <w:tc>
          <w:tcPr>
            <w:tcW w:w="2600" w:type="dxa"/>
          </w:tcPr>
          <w:p w14:paraId="7FA18B8E" w14:textId="77777777" w:rsidR="00B50050" w:rsidRDefault="00B50050" w:rsidP="0088127C">
            <w:pPr>
              <w:pStyle w:val="OtherTableBody"/>
            </w:pPr>
            <w:r>
              <w:t>Sensitivity to Causative Agent Code</w:t>
            </w:r>
          </w:p>
        </w:tc>
        <w:tc>
          <w:tcPr>
            <w:tcW w:w="1400" w:type="dxa"/>
          </w:tcPr>
          <w:p w14:paraId="7373BFAB" w14:textId="77777777" w:rsidR="00B50050" w:rsidRDefault="00B50050" w:rsidP="0088127C">
            <w:pPr>
              <w:pStyle w:val="OtherTableBody"/>
            </w:pPr>
          </w:p>
        </w:tc>
        <w:tc>
          <w:tcPr>
            <w:tcW w:w="4200" w:type="dxa"/>
          </w:tcPr>
          <w:p w14:paraId="3A8CF157" w14:textId="77777777" w:rsidR="00B50050" w:rsidRDefault="00B50050" w:rsidP="0088127C">
            <w:pPr>
              <w:pStyle w:val="OtherTableBody"/>
            </w:pPr>
          </w:p>
        </w:tc>
      </w:tr>
      <w:tr w:rsidR="00B50050" w14:paraId="3C6AB2D3" w14:textId="77777777" w:rsidTr="00195548">
        <w:tc>
          <w:tcPr>
            <w:tcW w:w="600" w:type="dxa"/>
          </w:tcPr>
          <w:p w14:paraId="21ED0A28" w14:textId="77777777" w:rsidR="00B50050" w:rsidRDefault="00B50050" w:rsidP="0088127C">
            <w:pPr>
              <w:pStyle w:val="OtherTableBody"/>
            </w:pPr>
          </w:p>
        </w:tc>
        <w:tc>
          <w:tcPr>
            <w:tcW w:w="600" w:type="dxa"/>
          </w:tcPr>
          <w:p w14:paraId="1DAB5D73" w14:textId="77777777" w:rsidR="00B50050" w:rsidRDefault="00B50050" w:rsidP="0088127C">
            <w:pPr>
              <w:pStyle w:val="OtherTableBody"/>
            </w:pPr>
            <w:r>
              <w:t>0436</w:t>
            </w:r>
          </w:p>
        </w:tc>
        <w:tc>
          <w:tcPr>
            <w:tcW w:w="2600" w:type="dxa"/>
          </w:tcPr>
          <w:p w14:paraId="522CD21A" w14:textId="77777777" w:rsidR="00B50050" w:rsidRDefault="00B50050" w:rsidP="0088127C">
            <w:pPr>
              <w:pStyle w:val="OtherTableBody"/>
            </w:pPr>
          </w:p>
        </w:tc>
        <w:tc>
          <w:tcPr>
            <w:tcW w:w="1400" w:type="dxa"/>
          </w:tcPr>
          <w:p w14:paraId="1C851AAC" w14:textId="77777777" w:rsidR="00B50050" w:rsidRDefault="00B50050" w:rsidP="0088127C">
            <w:pPr>
              <w:pStyle w:val="OtherTableBody"/>
            </w:pPr>
            <w:r>
              <w:t>AD</w:t>
            </w:r>
          </w:p>
        </w:tc>
        <w:tc>
          <w:tcPr>
            <w:tcW w:w="4200" w:type="dxa"/>
          </w:tcPr>
          <w:p w14:paraId="395CE930" w14:textId="77777777" w:rsidR="00B50050" w:rsidRDefault="00B50050" w:rsidP="0088127C">
            <w:pPr>
              <w:pStyle w:val="OtherTableBody"/>
            </w:pPr>
            <w:r>
              <w:t>Adverse Reaction (Not otherwise classified)</w:t>
            </w:r>
          </w:p>
        </w:tc>
      </w:tr>
      <w:tr w:rsidR="00B50050" w14:paraId="431F544D" w14:textId="77777777" w:rsidTr="00195548">
        <w:tc>
          <w:tcPr>
            <w:tcW w:w="600" w:type="dxa"/>
          </w:tcPr>
          <w:p w14:paraId="645B2111" w14:textId="77777777" w:rsidR="00B50050" w:rsidRDefault="00B50050" w:rsidP="0088127C">
            <w:pPr>
              <w:pStyle w:val="OtherTableBody"/>
            </w:pPr>
          </w:p>
        </w:tc>
        <w:tc>
          <w:tcPr>
            <w:tcW w:w="600" w:type="dxa"/>
          </w:tcPr>
          <w:p w14:paraId="17106FE8" w14:textId="77777777" w:rsidR="00B50050" w:rsidRDefault="00B50050" w:rsidP="0088127C">
            <w:pPr>
              <w:pStyle w:val="OtherTableBody"/>
            </w:pPr>
            <w:r>
              <w:t>0436</w:t>
            </w:r>
          </w:p>
        </w:tc>
        <w:tc>
          <w:tcPr>
            <w:tcW w:w="2600" w:type="dxa"/>
          </w:tcPr>
          <w:p w14:paraId="6CA1CBE1" w14:textId="77777777" w:rsidR="00B50050" w:rsidRDefault="00B50050" w:rsidP="0088127C">
            <w:pPr>
              <w:pStyle w:val="OtherTableBody"/>
            </w:pPr>
          </w:p>
        </w:tc>
        <w:tc>
          <w:tcPr>
            <w:tcW w:w="1400" w:type="dxa"/>
          </w:tcPr>
          <w:p w14:paraId="16176436" w14:textId="77777777" w:rsidR="00B50050" w:rsidRDefault="00B50050" w:rsidP="0088127C">
            <w:pPr>
              <w:pStyle w:val="OtherTableBody"/>
            </w:pPr>
            <w:r>
              <w:t>AL</w:t>
            </w:r>
          </w:p>
        </w:tc>
        <w:tc>
          <w:tcPr>
            <w:tcW w:w="4200" w:type="dxa"/>
          </w:tcPr>
          <w:p w14:paraId="1A6C2DA2" w14:textId="77777777" w:rsidR="00B50050" w:rsidRDefault="00B50050" w:rsidP="0088127C">
            <w:pPr>
              <w:pStyle w:val="OtherTableBody"/>
            </w:pPr>
            <w:r>
              <w:t>Allergy</w:t>
            </w:r>
          </w:p>
        </w:tc>
      </w:tr>
      <w:tr w:rsidR="00B50050" w14:paraId="28482D75" w14:textId="77777777" w:rsidTr="00195548">
        <w:tc>
          <w:tcPr>
            <w:tcW w:w="600" w:type="dxa"/>
          </w:tcPr>
          <w:p w14:paraId="23F1ED82" w14:textId="77777777" w:rsidR="00B50050" w:rsidRDefault="00B50050" w:rsidP="0088127C">
            <w:pPr>
              <w:pStyle w:val="OtherTableBody"/>
            </w:pPr>
          </w:p>
        </w:tc>
        <w:tc>
          <w:tcPr>
            <w:tcW w:w="600" w:type="dxa"/>
          </w:tcPr>
          <w:p w14:paraId="13315E69" w14:textId="77777777" w:rsidR="00B50050" w:rsidRDefault="00B50050" w:rsidP="0088127C">
            <w:pPr>
              <w:pStyle w:val="OtherTableBody"/>
            </w:pPr>
            <w:r>
              <w:t>0436</w:t>
            </w:r>
          </w:p>
        </w:tc>
        <w:tc>
          <w:tcPr>
            <w:tcW w:w="2600" w:type="dxa"/>
          </w:tcPr>
          <w:p w14:paraId="67FF8EE0" w14:textId="77777777" w:rsidR="00B50050" w:rsidRDefault="00B50050" w:rsidP="0088127C">
            <w:pPr>
              <w:pStyle w:val="OtherTableBody"/>
            </w:pPr>
          </w:p>
        </w:tc>
        <w:tc>
          <w:tcPr>
            <w:tcW w:w="1400" w:type="dxa"/>
          </w:tcPr>
          <w:p w14:paraId="52191212" w14:textId="77777777" w:rsidR="00B50050" w:rsidRDefault="00B50050" w:rsidP="0088127C">
            <w:pPr>
              <w:pStyle w:val="OtherTableBody"/>
            </w:pPr>
            <w:r>
              <w:t>CT</w:t>
            </w:r>
          </w:p>
        </w:tc>
        <w:tc>
          <w:tcPr>
            <w:tcW w:w="4200" w:type="dxa"/>
          </w:tcPr>
          <w:p w14:paraId="26D72F8E" w14:textId="77777777" w:rsidR="00B50050" w:rsidRDefault="00B50050" w:rsidP="0088127C">
            <w:pPr>
              <w:pStyle w:val="OtherTableBody"/>
            </w:pPr>
            <w:r>
              <w:t>Contraindication</w:t>
            </w:r>
          </w:p>
        </w:tc>
      </w:tr>
      <w:tr w:rsidR="00B50050" w14:paraId="15D6526B" w14:textId="77777777" w:rsidTr="00195548">
        <w:tc>
          <w:tcPr>
            <w:tcW w:w="600" w:type="dxa"/>
          </w:tcPr>
          <w:p w14:paraId="7404B74B" w14:textId="77777777" w:rsidR="00B50050" w:rsidRDefault="00B50050" w:rsidP="0088127C">
            <w:pPr>
              <w:pStyle w:val="OtherTableBody"/>
            </w:pPr>
          </w:p>
        </w:tc>
        <w:tc>
          <w:tcPr>
            <w:tcW w:w="600" w:type="dxa"/>
          </w:tcPr>
          <w:p w14:paraId="73F8B79F" w14:textId="77777777" w:rsidR="00B50050" w:rsidRDefault="00B50050" w:rsidP="0088127C">
            <w:pPr>
              <w:pStyle w:val="OtherTableBody"/>
            </w:pPr>
            <w:r>
              <w:t>0436</w:t>
            </w:r>
          </w:p>
        </w:tc>
        <w:tc>
          <w:tcPr>
            <w:tcW w:w="2600" w:type="dxa"/>
          </w:tcPr>
          <w:p w14:paraId="27A946E0" w14:textId="77777777" w:rsidR="00B50050" w:rsidRDefault="00B50050" w:rsidP="0088127C">
            <w:pPr>
              <w:pStyle w:val="OtherTableBody"/>
            </w:pPr>
          </w:p>
        </w:tc>
        <w:tc>
          <w:tcPr>
            <w:tcW w:w="1400" w:type="dxa"/>
          </w:tcPr>
          <w:p w14:paraId="2410B972" w14:textId="77777777" w:rsidR="00B50050" w:rsidRDefault="00B50050" w:rsidP="0088127C">
            <w:pPr>
              <w:pStyle w:val="OtherTableBody"/>
            </w:pPr>
            <w:r>
              <w:t>IN</w:t>
            </w:r>
          </w:p>
        </w:tc>
        <w:tc>
          <w:tcPr>
            <w:tcW w:w="4200" w:type="dxa"/>
          </w:tcPr>
          <w:p w14:paraId="30A71B7D" w14:textId="77777777" w:rsidR="00B50050" w:rsidRDefault="00B50050" w:rsidP="0088127C">
            <w:pPr>
              <w:pStyle w:val="OtherTableBody"/>
            </w:pPr>
            <w:r>
              <w:t>Intolerance</w:t>
            </w:r>
          </w:p>
        </w:tc>
      </w:tr>
      <w:tr w:rsidR="00B50050" w14:paraId="272C2DBD" w14:textId="77777777" w:rsidTr="00195548">
        <w:tc>
          <w:tcPr>
            <w:tcW w:w="600" w:type="dxa"/>
          </w:tcPr>
          <w:p w14:paraId="5A249BB3" w14:textId="77777777" w:rsidR="00B50050" w:rsidRDefault="00B50050" w:rsidP="0088127C">
            <w:pPr>
              <w:pStyle w:val="OtherTableBody"/>
            </w:pPr>
          </w:p>
        </w:tc>
        <w:tc>
          <w:tcPr>
            <w:tcW w:w="600" w:type="dxa"/>
          </w:tcPr>
          <w:p w14:paraId="49761125" w14:textId="77777777" w:rsidR="00B50050" w:rsidRDefault="00B50050" w:rsidP="0088127C">
            <w:pPr>
              <w:pStyle w:val="OtherTableBody"/>
            </w:pPr>
            <w:r>
              <w:t>0436</w:t>
            </w:r>
          </w:p>
        </w:tc>
        <w:tc>
          <w:tcPr>
            <w:tcW w:w="2600" w:type="dxa"/>
          </w:tcPr>
          <w:p w14:paraId="517CA097" w14:textId="77777777" w:rsidR="00B50050" w:rsidRDefault="00B50050" w:rsidP="0088127C">
            <w:pPr>
              <w:pStyle w:val="OtherTableBody"/>
            </w:pPr>
          </w:p>
        </w:tc>
        <w:tc>
          <w:tcPr>
            <w:tcW w:w="1400" w:type="dxa"/>
          </w:tcPr>
          <w:p w14:paraId="3529AD21" w14:textId="77777777" w:rsidR="00B50050" w:rsidRDefault="00B50050" w:rsidP="0088127C">
            <w:pPr>
              <w:pStyle w:val="OtherTableBody"/>
            </w:pPr>
            <w:r>
              <w:t>SE</w:t>
            </w:r>
          </w:p>
        </w:tc>
        <w:tc>
          <w:tcPr>
            <w:tcW w:w="4200" w:type="dxa"/>
          </w:tcPr>
          <w:p w14:paraId="1AE39086" w14:textId="77777777" w:rsidR="00B50050" w:rsidRDefault="00B50050" w:rsidP="0088127C">
            <w:pPr>
              <w:pStyle w:val="OtherTableBody"/>
            </w:pPr>
            <w:r>
              <w:t>Side Effect</w:t>
            </w:r>
          </w:p>
        </w:tc>
      </w:tr>
      <w:tr w:rsidR="00B50050" w14:paraId="3A542CF5" w14:textId="77777777" w:rsidTr="00195548">
        <w:tc>
          <w:tcPr>
            <w:tcW w:w="600" w:type="dxa"/>
          </w:tcPr>
          <w:p w14:paraId="64E362F5" w14:textId="77777777" w:rsidR="00B50050" w:rsidRDefault="00B50050" w:rsidP="0088127C">
            <w:pPr>
              <w:pStyle w:val="OtherTableBody"/>
            </w:pPr>
            <w:r>
              <w:t>User</w:t>
            </w:r>
          </w:p>
        </w:tc>
        <w:tc>
          <w:tcPr>
            <w:tcW w:w="600" w:type="dxa"/>
          </w:tcPr>
          <w:p w14:paraId="02582CCC" w14:textId="77777777" w:rsidR="00B50050" w:rsidRDefault="00B50050" w:rsidP="0088127C">
            <w:pPr>
              <w:pStyle w:val="OtherTableBody"/>
            </w:pPr>
          </w:p>
        </w:tc>
        <w:tc>
          <w:tcPr>
            <w:tcW w:w="2600" w:type="dxa"/>
          </w:tcPr>
          <w:p w14:paraId="0BBB2EC8" w14:textId="77777777" w:rsidR="00B50050" w:rsidRDefault="00B50050" w:rsidP="0088127C">
            <w:pPr>
              <w:pStyle w:val="OtherTableBody"/>
            </w:pPr>
            <w:r>
              <w:t>Alert Device Code</w:t>
            </w:r>
          </w:p>
        </w:tc>
        <w:tc>
          <w:tcPr>
            <w:tcW w:w="1400" w:type="dxa"/>
          </w:tcPr>
          <w:p w14:paraId="26FE69A1" w14:textId="77777777" w:rsidR="00B50050" w:rsidRDefault="00B50050" w:rsidP="0088127C">
            <w:pPr>
              <w:pStyle w:val="OtherTableBody"/>
            </w:pPr>
          </w:p>
        </w:tc>
        <w:tc>
          <w:tcPr>
            <w:tcW w:w="4200" w:type="dxa"/>
          </w:tcPr>
          <w:p w14:paraId="09270E17" w14:textId="77777777" w:rsidR="00B50050" w:rsidRDefault="00B50050" w:rsidP="0088127C">
            <w:pPr>
              <w:pStyle w:val="OtherTableBody"/>
            </w:pPr>
          </w:p>
        </w:tc>
      </w:tr>
      <w:tr w:rsidR="00B50050" w14:paraId="2D6B85B4" w14:textId="77777777" w:rsidTr="00195548">
        <w:tc>
          <w:tcPr>
            <w:tcW w:w="600" w:type="dxa"/>
          </w:tcPr>
          <w:p w14:paraId="4A4D95B9" w14:textId="77777777" w:rsidR="00B50050" w:rsidRDefault="00B50050" w:rsidP="0088127C">
            <w:pPr>
              <w:pStyle w:val="OtherTableBody"/>
            </w:pPr>
          </w:p>
        </w:tc>
        <w:tc>
          <w:tcPr>
            <w:tcW w:w="600" w:type="dxa"/>
          </w:tcPr>
          <w:p w14:paraId="1D75ACC8" w14:textId="77777777" w:rsidR="00B50050" w:rsidRDefault="00B50050" w:rsidP="0088127C">
            <w:pPr>
              <w:pStyle w:val="OtherTableBody"/>
            </w:pPr>
            <w:r>
              <w:t>0437</w:t>
            </w:r>
          </w:p>
        </w:tc>
        <w:tc>
          <w:tcPr>
            <w:tcW w:w="2600" w:type="dxa"/>
          </w:tcPr>
          <w:p w14:paraId="46722E93" w14:textId="77777777" w:rsidR="00B50050" w:rsidRDefault="00B50050" w:rsidP="0088127C">
            <w:pPr>
              <w:pStyle w:val="OtherTableBody"/>
            </w:pPr>
          </w:p>
        </w:tc>
        <w:tc>
          <w:tcPr>
            <w:tcW w:w="1400" w:type="dxa"/>
          </w:tcPr>
          <w:p w14:paraId="2571A6E7" w14:textId="77777777" w:rsidR="00B50050" w:rsidRDefault="00B50050" w:rsidP="0088127C">
            <w:pPr>
              <w:pStyle w:val="OtherTableBody"/>
            </w:pPr>
            <w:r>
              <w:t>B</w:t>
            </w:r>
          </w:p>
        </w:tc>
        <w:tc>
          <w:tcPr>
            <w:tcW w:w="4200" w:type="dxa"/>
          </w:tcPr>
          <w:p w14:paraId="141CBC2B" w14:textId="77777777" w:rsidR="00B50050" w:rsidRDefault="00B50050" w:rsidP="0088127C">
            <w:pPr>
              <w:pStyle w:val="OtherTableBody"/>
            </w:pPr>
            <w:r>
              <w:t>Bracelet</w:t>
            </w:r>
          </w:p>
        </w:tc>
      </w:tr>
      <w:tr w:rsidR="00B50050" w14:paraId="4C7CCE2A" w14:textId="77777777" w:rsidTr="00195548">
        <w:tc>
          <w:tcPr>
            <w:tcW w:w="600" w:type="dxa"/>
          </w:tcPr>
          <w:p w14:paraId="10F51A31" w14:textId="77777777" w:rsidR="00B50050" w:rsidRDefault="00B50050" w:rsidP="0088127C">
            <w:pPr>
              <w:pStyle w:val="OtherTableBody"/>
            </w:pPr>
          </w:p>
        </w:tc>
        <w:tc>
          <w:tcPr>
            <w:tcW w:w="600" w:type="dxa"/>
          </w:tcPr>
          <w:p w14:paraId="25FA8E70" w14:textId="77777777" w:rsidR="00B50050" w:rsidRDefault="00B50050" w:rsidP="0088127C">
            <w:pPr>
              <w:pStyle w:val="OtherTableBody"/>
            </w:pPr>
            <w:r>
              <w:t>0437</w:t>
            </w:r>
          </w:p>
        </w:tc>
        <w:tc>
          <w:tcPr>
            <w:tcW w:w="2600" w:type="dxa"/>
          </w:tcPr>
          <w:p w14:paraId="183720DA" w14:textId="77777777" w:rsidR="00B50050" w:rsidRDefault="00B50050" w:rsidP="0088127C">
            <w:pPr>
              <w:pStyle w:val="OtherTableBody"/>
            </w:pPr>
          </w:p>
        </w:tc>
        <w:tc>
          <w:tcPr>
            <w:tcW w:w="1400" w:type="dxa"/>
          </w:tcPr>
          <w:p w14:paraId="15F40D96" w14:textId="77777777" w:rsidR="00B50050" w:rsidRDefault="00B50050" w:rsidP="0088127C">
            <w:pPr>
              <w:pStyle w:val="OtherTableBody"/>
            </w:pPr>
            <w:r>
              <w:t>N</w:t>
            </w:r>
          </w:p>
        </w:tc>
        <w:tc>
          <w:tcPr>
            <w:tcW w:w="4200" w:type="dxa"/>
          </w:tcPr>
          <w:p w14:paraId="4EB9E46B" w14:textId="77777777" w:rsidR="00B50050" w:rsidRDefault="00B50050" w:rsidP="0088127C">
            <w:pPr>
              <w:pStyle w:val="OtherTableBody"/>
            </w:pPr>
            <w:r>
              <w:t>Necklace</w:t>
            </w:r>
          </w:p>
        </w:tc>
      </w:tr>
      <w:tr w:rsidR="00B50050" w14:paraId="70001082" w14:textId="77777777" w:rsidTr="00195548">
        <w:tc>
          <w:tcPr>
            <w:tcW w:w="600" w:type="dxa"/>
          </w:tcPr>
          <w:p w14:paraId="6AFDED4F" w14:textId="77777777" w:rsidR="00B50050" w:rsidRDefault="00B50050" w:rsidP="0088127C">
            <w:pPr>
              <w:pStyle w:val="OtherTableBody"/>
            </w:pPr>
          </w:p>
        </w:tc>
        <w:tc>
          <w:tcPr>
            <w:tcW w:w="600" w:type="dxa"/>
          </w:tcPr>
          <w:p w14:paraId="2A85D78D" w14:textId="77777777" w:rsidR="00B50050" w:rsidRDefault="00B50050" w:rsidP="0088127C">
            <w:pPr>
              <w:pStyle w:val="OtherTableBody"/>
            </w:pPr>
            <w:r>
              <w:t>0437</w:t>
            </w:r>
          </w:p>
        </w:tc>
        <w:tc>
          <w:tcPr>
            <w:tcW w:w="2600" w:type="dxa"/>
          </w:tcPr>
          <w:p w14:paraId="6BAB0CC5" w14:textId="77777777" w:rsidR="00B50050" w:rsidRDefault="00B50050" w:rsidP="0088127C">
            <w:pPr>
              <w:pStyle w:val="OtherTableBody"/>
            </w:pPr>
          </w:p>
        </w:tc>
        <w:tc>
          <w:tcPr>
            <w:tcW w:w="1400" w:type="dxa"/>
          </w:tcPr>
          <w:p w14:paraId="1C15C586" w14:textId="77777777" w:rsidR="00B50050" w:rsidRDefault="00B50050" w:rsidP="0088127C">
            <w:pPr>
              <w:pStyle w:val="OtherTableBody"/>
            </w:pPr>
            <w:r>
              <w:t>W</w:t>
            </w:r>
          </w:p>
        </w:tc>
        <w:tc>
          <w:tcPr>
            <w:tcW w:w="4200" w:type="dxa"/>
          </w:tcPr>
          <w:p w14:paraId="0A476526" w14:textId="77777777" w:rsidR="00B50050" w:rsidRDefault="00B50050" w:rsidP="0088127C">
            <w:pPr>
              <w:pStyle w:val="OtherTableBody"/>
            </w:pPr>
            <w:r>
              <w:t>Wallet Card</w:t>
            </w:r>
          </w:p>
        </w:tc>
      </w:tr>
      <w:tr w:rsidR="00B50050" w14:paraId="22BAC0C1" w14:textId="77777777" w:rsidTr="00195548">
        <w:tc>
          <w:tcPr>
            <w:tcW w:w="600" w:type="dxa"/>
          </w:tcPr>
          <w:p w14:paraId="4D8643C9" w14:textId="77777777" w:rsidR="00B50050" w:rsidRDefault="00B50050" w:rsidP="0088127C">
            <w:pPr>
              <w:pStyle w:val="OtherTableBody"/>
            </w:pPr>
            <w:r>
              <w:t>User</w:t>
            </w:r>
          </w:p>
        </w:tc>
        <w:tc>
          <w:tcPr>
            <w:tcW w:w="600" w:type="dxa"/>
          </w:tcPr>
          <w:p w14:paraId="32E359E6" w14:textId="77777777" w:rsidR="00B50050" w:rsidRDefault="00B50050" w:rsidP="0088127C">
            <w:pPr>
              <w:pStyle w:val="OtherTableBody"/>
            </w:pPr>
          </w:p>
        </w:tc>
        <w:tc>
          <w:tcPr>
            <w:tcW w:w="2600" w:type="dxa"/>
          </w:tcPr>
          <w:p w14:paraId="56FCAB43" w14:textId="77777777" w:rsidR="00B50050" w:rsidRDefault="00B50050" w:rsidP="0088127C">
            <w:pPr>
              <w:pStyle w:val="OtherTableBody"/>
            </w:pPr>
            <w:r>
              <w:t>Allergy Clinical Status</w:t>
            </w:r>
          </w:p>
        </w:tc>
        <w:tc>
          <w:tcPr>
            <w:tcW w:w="1400" w:type="dxa"/>
          </w:tcPr>
          <w:p w14:paraId="364319F5" w14:textId="77777777" w:rsidR="00B50050" w:rsidRDefault="00B50050" w:rsidP="0088127C">
            <w:pPr>
              <w:pStyle w:val="OtherTableBody"/>
            </w:pPr>
          </w:p>
        </w:tc>
        <w:tc>
          <w:tcPr>
            <w:tcW w:w="4200" w:type="dxa"/>
          </w:tcPr>
          <w:p w14:paraId="4747A611" w14:textId="77777777" w:rsidR="00B50050" w:rsidRDefault="00B50050" w:rsidP="0088127C">
            <w:pPr>
              <w:pStyle w:val="OtherTableBody"/>
            </w:pPr>
          </w:p>
        </w:tc>
      </w:tr>
      <w:tr w:rsidR="00B50050" w14:paraId="3779C719" w14:textId="77777777" w:rsidTr="00195548">
        <w:tc>
          <w:tcPr>
            <w:tcW w:w="600" w:type="dxa"/>
          </w:tcPr>
          <w:p w14:paraId="71817923" w14:textId="77777777" w:rsidR="00B50050" w:rsidRDefault="00B50050" w:rsidP="0088127C">
            <w:pPr>
              <w:pStyle w:val="OtherTableBody"/>
            </w:pPr>
          </w:p>
        </w:tc>
        <w:tc>
          <w:tcPr>
            <w:tcW w:w="600" w:type="dxa"/>
          </w:tcPr>
          <w:p w14:paraId="0F11296E" w14:textId="77777777" w:rsidR="00B50050" w:rsidRDefault="00B50050" w:rsidP="0088127C">
            <w:pPr>
              <w:pStyle w:val="OtherTableBody"/>
            </w:pPr>
            <w:r>
              <w:t>0438</w:t>
            </w:r>
          </w:p>
        </w:tc>
        <w:tc>
          <w:tcPr>
            <w:tcW w:w="2600" w:type="dxa"/>
          </w:tcPr>
          <w:p w14:paraId="206F223A" w14:textId="77777777" w:rsidR="00B50050" w:rsidRDefault="00B50050" w:rsidP="0088127C">
            <w:pPr>
              <w:pStyle w:val="OtherTableBody"/>
            </w:pPr>
          </w:p>
        </w:tc>
        <w:tc>
          <w:tcPr>
            <w:tcW w:w="1400" w:type="dxa"/>
          </w:tcPr>
          <w:p w14:paraId="6280C690" w14:textId="77777777" w:rsidR="00B50050" w:rsidRDefault="00B50050" w:rsidP="0088127C">
            <w:pPr>
              <w:pStyle w:val="OtherTableBody"/>
            </w:pPr>
            <w:r>
              <w:t>C</w:t>
            </w:r>
          </w:p>
        </w:tc>
        <w:tc>
          <w:tcPr>
            <w:tcW w:w="4200" w:type="dxa"/>
          </w:tcPr>
          <w:p w14:paraId="014E64B3" w14:textId="77777777" w:rsidR="00B50050" w:rsidRDefault="00B50050" w:rsidP="0088127C">
            <w:pPr>
              <w:pStyle w:val="OtherTableBody"/>
            </w:pPr>
            <w:r>
              <w:t>Confirmed or verified</w:t>
            </w:r>
          </w:p>
        </w:tc>
      </w:tr>
      <w:tr w:rsidR="00B50050" w14:paraId="596C5E2A" w14:textId="77777777" w:rsidTr="00195548">
        <w:tc>
          <w:tcPr>
            <w:tcW w:w="600" w:type="dxa"/>
          </w:tcPr>
          <w:p w14:paraId="55D7DA08" w14:textId="77777777" w:rsidR="00B50050" w:rsidRDefault="00B50050" w:rsidP="0088127C">
            <w:pPr>
              <w:pStyle w:val="OtherTableBody"/>
            </w:pPr>
          </w:p>
        </w:tc>
        <w:tc>
          <w:tcPr>
            <w:tcW w:w="600" w:type="dxa"/>
          </w:tcPr>
          <w:p w14:paraId="54D442F1" w14:textId="77777777" w:rsidR="00B50050" w:rsidRDefault="00B50050" w:rsidP="0088127C">
            <w:pPr>
              <w:pStyle w:val="OtherTableBody"/>
            </w:pPr>
            <w:r>
              <w:t>0438</w:t>
            </w:r>
          </w:p>
        </w:tc>
        <w:tc>
          <w:tcPr>
            <w:tcW w:w="2600" w:type="dxa"/>
          </w:tcPr>
          <w:p w14:paraId="6E18EFD0" w14:textId="77777777" w:rsidR="00B50050" w:rsidRDefault="00B50050" w:rsidP="0088127C">
            <w:pPr>
              <w:pStyle w:val="OtherTableBody"/>
            </w:pPr>
          </w:p>
        </w:tc>
        <w:tc>
          <w:tcPr>
            <w:tcW w:w="1400" w:type="dxa"/>
          </w:tcPr>
          <w:p w14:paraId="4DB4FDB7" w14:textId="77777777" w:rsidR="00B50050" w:rsidRDefault="00B50050" w:rsidP="0088127C">
            <w:pPr>
              <w:pStyle w:val="OtherTableBody"/>
            </w:pPr>
            <w:r>
              <w:t>D</w:t>
            </w:r>
          </w:p>
        </w:tc>
        <w:tc>
          <w:tcPr>
            <w:tcW w:w="4200" w:type="dxa"/>
          </w:tcPr>
          <w:p w14:paraId="337638C3" w14:textId="77777777" w:rsidR="00B50050" w:rsidRDefault="00B50050" w:rsidP="0088127C">
            <w:pPr>
              <w:pStyle w:val="OtherTableBody"/>
            </w:pPr>
            <w:r>
              <w:t>Doubt raised</w:t>
            </w:r>
          </w:p>
        </w:tc>
      </w:tr>
      <w:tr w:rsidR="00B50050" w14:paraId="47F37971" w14:textId="77777777" w:rsidTr="00195548">
        <w:tc>
          <w:tcPr>
            <w:tcW w:w="600" w:type="dxa"/>
          </w:tcPr>
          <w:p w14:paraId="2D655C7B" w14:textId="77777777" w:rsidR="00B50050" w:rsidRDefault="00B50050" w:rsidP="0088127C">
            <w:pPr>
              <w:pStyle w:val="OtherTableBody"/>
            </w:pPr>
          </w:p>
        </w:tc>
        <w:tc>
          <w:tcPr>
            <w:tcW w:w="600" w:type="dxa"/>
          </w:tcPr>
          <w:p w14:paraId="2499B1C1" w14:textId="77777777" w:rsidR="00B50050" w:rsidRDefault="00B50050" w:rsidP="0088127C">
            <w:pPr>
              <w:pStyle w:val="OtherTableBody"/>
            </w:pPr>
            <w:r>
              <w:t>0438</w:t>
            </w:r>
          </w:p>
        </w:tc>
        <w:tc>
          <w:tcPr>
            <w:tcW w:w="2600" w:type="dxa"/>
          </w:tcPr>
          <w:p w14:paraId="3744EF23" w14:textId="77777777" w:rsidR="00B50050" w:rsidRDefault="00B50050" w:rsidP="0088127C">
            <w:pPr>
              <w:pStyle w:val="OtherTableBody"/>
            </w:pPr>
          </w:p>
        </w:tc>
        <w:tc>
          <w:tcPr>
            <w:tcW w:w="1400" w:type="dxa"/>
          </w:tcPr>
          <w:p w14:paraId="6A96EA21" w14:textId="77777777" w:rsidR="00B50050" w:rsidRDefault="00B50050" w:rsidP="0088127C">
            <w:pPr>
              <w:pStyle w:val="OtherTableBody"/>
            </w:pPr>
            <w:r>
              <w:t>E</w:t>
            </w:r>
          </w:p>
        </w:tc>
        <w:tc>
          <w:tcPr>
            <w:tcW w:w="4200" w:type="dxa"/>
          </w:tcPr>
          <w:p w14:paraId="3AA0DAB7" w14:textId="77777777" w:rsidR="00B50050" w:rsidRDefault="00B50050" w:rsidP="0088127C">
            <w:pPr>
              <w:pStyle w:val="OtherTableBody"/>
            </w:pPr>
            <w:r>
              <w:t>Erroneous</w:t>
            </w:r>
          </w:p>
        </w:tc>
      </w:tr>
      <w:tr w:rsidR="00B50050" w14:paraId="152DAA93" w14:textId="77777777" w:rsidTr="00195548">
        <w:tc>
          <w:tcPr>
            <w:tcW w:w="600" w:type="dxa"/>
          </w:tcPr>
          <w:p w14:paraId="6286D185" w14:textId="77777777" w:rsidR="00B50050" w:rsidRDefault="00B50050" w:rsidP="0088127C">
            <w:pPr>
              <w:pStyle w:val="OtherTableBody"/>
            </w:pPr>
          </w:p>
        </w:tc>
        <w:tc>
          <w:tcPr>
            <w:tcW w:w="600" w:type="dxa"/>
          </w:tcPr>
          <w:p w14:paraId="6920C39D" w14:textId="77777777" w:rsidR="00B50050" w:rsidRDefault="00B50050" w:rsidP="0088127C">
            <w:pPr>
              <w:pStyle w:val="OtherTableBody"/>
            </w:pPr>
            <w:r>
              <w:t>0438</w:t>
            </w:r>
          </w:p>
        </w:tc>
        <w:tc>
          <w:tcPr>
            <w:tcW w:w="2600" w:type="dxa"/>
          </w:tcPr>
          <w:p w14:paraId="28FD583F" w14:textId="77777777" w:rsidR="00B50050" w:rsidRDefault="00B50050" w:rsidP="0088127C">
            <w:pPr>
              <w:pStyle w:val="OtherTableBody"/>
            </w:pPr>
          </w:p>
        </w:tc>
        <w:tc>
          <w:tcPr>
            <w:tcW w:w="1400" w:type="dxa"/>
          </w:tcPr>
          <w:p w14:paraId="1A2F262E" w14:textId="77777777" w:rsidR="00B50050" w:rsidRDefault="00B50050" w:rsidP="0088127C">
            <w:pPr>
              <w:pStyle w:val="OtherTableBody"/>
            </w:pPr>
            <w:r>
              <w:t>I</w:t>
            </w:r>
          </w:p>
        </w:tc>
        <w:tc>
          <w:tcPr>
            <w:tcW w:w="4200" w:type="dxa"/>
          </w:tcPr>
          <w:p w14:paraId="1DD87C85" w14:textId="77777777" w:rsidR="00B50050" w:rsidRDefault="00B50050" w:rsidP="0088127C">
            <w:pPr>
              <w:pStyle w:val="OtherTableBody"/>
            </w:pPr>
            <w:r>
              <w:t>Confirmed but inactive</w:t>
            </w:r>
          </w:p>
        </w:tc>
      </w:tr>
      <w:tr w:rsidR="00B50050" w14:paraId="3C78AA6E" w14:textId="77777777" w:rsidTr="00195548">
        <w:tc>
          <w:tcPr>
            <w:tcW w:w="600" w:type="dxa"/>
          </w:tcPr>
          <w:p w14:paraId="13F57BFB" w14:textId="77777777" w:rsidR="00B50050" w:rsidRDefault="00B50050" w:rsidP="0088127C">
            <w:pPr>
              <w:pStyle w:val="OtherTableBody"/>
            </w:pPr>
          </w:p>
        </w:tc>
        <w:tc>
          <w:tcPr>
            <w:tcW w:w="600" w:type="dxa"/>
          </w:tcPr>
          <w:p w14:paraId="4BA216F6" w14:textId="77777777" w:rsidR="00B50050" w:rsidRDefault="00B50050" w:rsidP="0088127C">
            <w:pPr>
              <w:pStyle w:val="OtherTableBody"/>
            </w:pPr>
            <w:r>
              <w:t>0438</w:t>
            </w:r>
          </w:p>
        </w:tc>
        <w:tc>
          <w:tcPr>
            <w:tcW w:w="2600" w:type="dxa"/>
          </w:tcPr>
          <w:p w14:paraId="2457BFD9" w14:textId="77777777" w:rsidR="00B50050" w:rsidRDefault="00B50050" w:rsidP="0088127C">
            <w:pPr>
              <w:pStyle w:val="OtherTableBody"/>
            </w:pPr>
          </w:p>
        </w:tc>
        <w:tc>
          <w:tcPr>
            <w:tcW w:w="1400" w:type="dxa"/>
          </w:tcPr>
          <w:p w14:paraId="5567B18F" w14:textId="77777777" w:rsidR="00B50050" w:rsidRDefault="00B50050" w:rsidP="0088127C">
            <w:pPr>
              <w:pStyle w:val="OtherTableBody"/>
            </w:pPr>
            <w:r>
              <w:t>P</w:t>
            </w:r>
          </w:p>
        </w:tc>
        <w:tc>
          <w:tcPr>
            <w:tcW w:w="4200" w:type="dxa"/>
          </w:tcPr>
          <w:p w14:paraId="0613B0F7" w14:textId="77777777" w:rsidR="00B50050" w:rsidRDefault="00B50050" w:rsidP="0088127C">
            <w:pPr>
              <w:pStyle w:val="OtherTableBody"/>
            </w:pPr>
            <w:r>
              <w:t>Pending</w:t>
            </w:r>
          </w:p>
        </w:tc>
      </w:tr>
      <w:tr w:rsidR="00B50050" w14:paraId="627BB310" w14:textId="77777777" w:rsidTr="00195548">
        <w:tc>
          <w:tcPr>
            <w:tcW w:w="600" w:type="dxa"/>
          </w:tcPr>
          <w:p w14:paraId="7C2F085D" w14:textId="77777777" w:rsidR="00B50050" w:rsidRDefault="00B50050" w:rsidP="0088127C">
            <w:pPr>
              <w:pStyle w:val="OtherTableBody"/>
            </w:pPr>
          </w:p>
        </w:tc>
        <w:tc>
          <w:tcPr>
            <w:tcW w:w="600" w:type="dxa"/>
          </w:tcPr>
          <w:p w14:paraId="3360BFC9" w14:textId="77777777" w:rsidR="00B50050" w:rsidRDefault="00B50050" w:rsidP="0088127C">
            <w:pPr>
              <w:pStyle w:val="OtherTableBody"/>
            </w:pPr>
            <w:r>
              <w:t>0438</w:t>
            </w:r>
          </w:p>
        </w:tc>
        <w:tc>
          <w:tcPr>
            <w:tcW w:w="2600" w:type="dxa"/>
          </w:tcPr>
          <w:p w14:paraId="21AA605B" w14:textId="77777777" w:rsidR="00B50050" w:rsidRDefault="00B50050" w:rsidP="0088127C">
            <w:pPr>
              <w:pStyle w:val="OtherTableBody"/>
            </w:pPr>
          </w:p>
        </w:tc>
        <w:tc>
          <w:tcPr>
            <w:tcW w:w="1400" w:type="dxa"/>
          </w:tcPr>
          <w:p w14:paraId="203F50D6" w14:textId="77777777" w:rsidR="00B50050" w:rsidRDefault="00B50050" w:rsidP="0088127C">
            <w:pPr>
              <w:pStyle w:val="OtherTableBody"/>
            </w:pPr>
            <w:r>
              <w:t>S</w:t>
            </w:r>
          </w:p>
        </w:tc>
        <w:tc>
          <w:tcPr>
            <w:tcW w:w="4200" w:type="dxa"/>
          </w:tcPr>
          <w:p w14:paraId="380CEA0C" w14:textId="77777777" w:rsidR="00B50050" w:rsidRDefault="00B50050" w:rsidP="0088127C">
            <w:pPr>
              <w:pStyle w:val="OtherTableBody"/>
            </w:pPr>
            <w:r>
              <w:t>Suspect</w:t>
            </w:r>
          </w:p>
        </w:tc>
      </w:tr>
      <w:tr w:rsidR="00B50050" w14:paraId="7FCFBBB2" w14:textId="77777777" w:rsidTr="00195548">
        <w:tc>
          <w:tcPr>
            <w:tcW w:w="600" w:type="dxa"/>
          </w:tcPr>
          <w:p w14:paraId="3E914B73" w14:textId="77777777" w:rsidR="00B50050" w:rsidRDefault="00B50050" w:rsidP="0088127C">
            <w:pPr>
              <w:pStyle w:val="OtherTableBody"/>
            </w:pPr>
          </w:p>
        </w:tc>
        <w:tc>
          <w:tcPr>
            <w:tcW w:w="600" w:type="dxa"/>
          </w:tcPr>
          <w:p w14:paraId="67083E10" w14:textId="77777777" w:rsidR="00B50050" w:rsidRDefault="00B50050" w:rsidP="0088127C">
            <w:pPr>
              <w:pStyle w:val="OtherTableBody"/>
            </w:pPr>
            <w:r>
              <w:t>0438</w:t>
            </w:r>
          </w:p>
        </w:tc>
        <w:tc>
          <w:tcPr>
            <w:tcW w:w="2600" w:type="dxa"/>
          </w:tcPr>
          <w:p w14:paraId="4241C9FF" w14:textId="77777777" w:rsidR="00B50050" w:rsidRDefault="00B50050" w:rsidP="0088127C">
            <w:pPr>
              <w:pStyle w:val="OtherTableBody"/>
            </w:pPr>
          </w:p>
        </w:tc>
        <w:tc>
          <w:tcPr>
            <w:tcW w:w="1400" w:type="dxa"/>
          </w:tcPr>
          <w:p w14:paraId="70EF21D6" w14:textId="77777777" w:rsidR="00B50050" w:rsidRDefault="00B50050" w:rsidP="0088127C">
            <w:pPr>
              <w:pStyle w:val="OtherTableBody"/>
            </w:pPr>
            <w:r>
              <w:t>U</w:t>
            </w:r>
          </w:p>
        </w:tc>
        <w:tc>
          <w:tcPr>
            <w:tcW w:w="4200" w:type="dxa"/>
          </w:tcPr>
          <w:p w14:paraId="20F205A8" w14:textId="77777777" w:rsidR="00B50050" w:rsidRDefault="00B50050" w:rsidP="0088127C">
            <w:pPr>
              <w:pStyle w:val="OtherTableBody"/>
            </w:pPr>
            <w:r>
              <w:t>Unconfirmed</w:t>
            </w:r>
          </w:p>
        </w:tc>
      </w:tr>
      <w:tr w:rsidR="00B50050" w14:paraId="2826C1B0" w14:textId="77777777" w:rsidTr="00195548">
        <w:tc>
          <w:tcPr>
            <w:tcW w:w="600" w:type="dxa"/>
          </w:tcPr>
          <w:p w14:paraId="5F60884F" w14:textId="77777777" w:rsidR="00B50050" w:rsidRDefault="00B50050" w:rsidP="0088127C">
            <w:pPr>
              <w:pStyle w:val="OtherTableBody"/>
            </w:pPr>
            <w:r>
              <w:t>HL7</w:t>
            </w:r>
          </w:p>
        </w:tc>
        <w:tc>
          <w:tcPr>
            <w:tcW w:w="600" w:type="dxa"/>
          </w:tcPr>
          <w:p w14:paraId="155A273A" w14:textId="77777777" w:rsidR="00B50050" w:rsidRDefault="00B50050" w:rsidP="0088127C">
            <w:pPr>
              <w:pStyle w:val="OtherTableBody"/>
            </w:pPr>
          </w:p>
        </w:tc>
        <w:tc>
          <w:tcPr>
            <w:tcW w:w="2600" w:type="dxa"/>
          </w:tcPr>
          <w:p w14:paraId="3E9F9E75" w14:textId="77777777" w:rsidR="00B50050" w:rsidRDefault="00B50050" w:rsidP="0088127C">
            <w:pPr>
              <w:pStyle w:val="OtherTableBody"/>
            </w:pPr>
            <w:r>
              <w:t>Data Types</w:t>
            </w:r>
          </w:p>
        </w:tc>
        <w:tc>
          <w:tcPr>
            <w:tcW w:w="1400" w:type="dxa"/>
          </w:tcPr>
          <w:p w14:paraId="0C8EC5CD" w14:textId="77777777" w:rsidR="00B50050" w:rsidRDefault="00B50050" w:rsidP="0088127C">
            <w:pPr>
              <w:pStyle w:val="OtherTableBody"/>
            </w:pPr>
          </w:p>
        </w:tc>
        <w:tc>
          <w:tcPr>
            <w:tcW w:w="4200" w:type="dxa"/>
          </w:tcPr>
          <w:p w14:paraId="5C46EE09" w14:textId="77777777" w:rsidR="00B50050" w:rsidRDefault="00B50050" w:rsidP="0088127C">
            <w:pPr>
              <w:pStyle w:val="OtherTableBody"/>
            </w:pPr>
          </w:p>
        </w:tc>
      </w:tr>
      <w:tr w:rsidR="00B50050" w14:paraId="626ECED8" w14:textId="77777777" w:rsidTr="00195548">
        <w:tc>
          <w:tcPr>
            <w:tcW w:w="600" w:type="dxa"/>
          </w:tcPr>
          <w:p w14:paraId="71E13E6C" w14:textId="77777777" w:rsidR="00B50050" w:rsidRDefault="00B50050" w:rsidP="0088127C">
            <w:pPr>
              <w:pStyle w:val="OtherTableBody"/>
            </w:pPr>
          </w:p>
        </w:tc>
        <w:tc>
          <w:tcPr>
            <w:tcW w:w="600" w:type="dxa"/>
          </w:tcPr>
          <w:p w14:paraId="6924ABFE" w14:textId="77777777" w:rsidR="00B50050" w:rsidRDefault="00B50050" w:rsidP="0088127C">
            <w:pPr>
              <w:pStyle w:val="OtherTableBody"/>
            </w:pPr>
            <w:r>
              <w:t>0440</w:t>
            </w:r>
          </w:p>
        </w:tc>
        <w:tc>
          <w:tcPr>
            <w:tcW w:w="2600" w:type="dxa"/>
          </w:tcPr>
          <w:p w14:paraId="3EE72BBB" w14:textId="77777777" w:rsidR="00B50050" w:rsidRDefault="00B50050" w:rsidP="0088127C">
            <w:pPr>
              <w:pStyle w:val="OtherTableBody"/>
            </w:pPr>
          </w:p>
        </w:tc>
        <w:tc>
          <w:tcPr>
            <w:tcW w:w="1400" w:type="dxa"/>
          </w:tcPr>
          <w:p w14:paraId="45857375" w14:textId="77777777" w:rsidR="00B50050" w:rsidRDefault="00B50050" w:rsidP="0088127C">
            <w:pPr>
              <w:pStyle w:val="OtherTableBody"/>
            </w:pPr>
            <w:r>
              <w:t>AD</w:t>
            </w:r>
          </w:p>
        </w:tc>
        <w:tc>
          <w:tcPr>
            <w:tcW w:w="4200" w:type="dxa"/>
          </w:tcPr>
          <w:p w14:paraId="2BAB3722" w14:textId="77777777" w:rsidR="00B50050" w:rsidRDefault="00B50050" w:rsidP="0088127C">
            <w:pPr>
              <w:pStyle w:val="OtherTableBody"/>
            </w:pPr>
            <w:r>
              <w:t>Address</w:t>
            </w:r>
          </w:p>
        </w:tc>
      </w:tr>
      <w:tr w:rsidR="00B50050" w14:paraId="664A4D4F" w14:textId="77777777" w:rsidTr="00195548">
        <w:tc>
          <w:tcPr>
            <w:tcW w:w="600" w:type="dxa"/>
          </w:tcPr>
          <w:p w14:paraId="500216D9" w14:textId="77777777" w:rsidR="00B50050" w:rsidRDefault="00B50050" w:rsidP="0088127C">
            <w:pPr>
              <w:pStyle w:val="OtherTableBody"/>
            </w:pPr>
          </w:p>
        </w:tc>
        <w:tc>
          <w:tcPr>
            <w:tcW w:w="600" w:type="dxa"/>
          </w:tcPr>
          <w:p w14:paraId="7B336FA0" w14:textId="77777777" w:rsidR="00B50050" w:rsidRDefault="00B50050" w:rsidP="0088127C">
            <w:pPr>
              <w:pStyle w:val="OtherTableBody"/>
            </w:pPr>
            <w:r>
              <w:t>0440</w:t>
            </w:r>
          </w:p>
        </w:tc>
        <w:tc>
          <w:tcPr>
            <w:tcW w:w="2600" w:type="dxa"/>
          </w:tcPr>
          <w:p w14:paraId="7F4E436F" w14:textId="77777777" w:rsidR="00B50050" w:rsidRDefault="00B50050" w:rsidP="0088127C">
            <w:pPr>
              <w:pStyle w:val="OtherTableBody"/>
            </w:pPr>
          </w:p>
        </w:tc>
        <w:tc>
          <w:tcPr>
            <w:tcW w:w="1400" w:type="dxa"/>
          </w:tcPr>
          <w:p w14:paraId="787DF255" w14:textId="77777777" w:rsidR="00B50050" w:rsidRDefault="00B50050" w:rsidP="0088127C">
            <w:pPr>
              <w:pStyle w:val="OtherTableBody"/>
            </w:pPr>
            <w:r>
              <w:t>AUI</w:t>
            </w:r>
          </w:p>
        </w:tc>
        <w:tc>
          <w:tcPr>
            <w:tcW w:w="4200" w:type="dxa"/>
          </w:tcPr>
          <w:p w14:paraId="12C68E35" w14:textId="77777777" w:rsidR="00B50050" w:rsidRDefault="00B50050" w:rsidP="0088127C">
            <w:pPr>
              <w:pStyle w:val="OtherTableBody"/>
            </w:pPr>
            <w:r>
              <w:t>Authorization information</w:t>
            </w:r>
          </w:p>
        </w:tc>
      </w:tr>
      <w:tr w:rsidR="00B50050" w14:paraId="3C0BDAD0" w14:textId="77777777" w:rsidTr="00195548">
        <w:tc>
          <w:tcPr>
            <w:tcW w:w="600" w:type="dxa"/>
          </w:tcPr>
          <w:p w14:paraId="4B84C988" w14:textId="77777777" w:rsidR="00B50050" w:rsidRDefault="00B50050" w:rsidP="0088127C">
            <w:pPr>
              <w:pStyle w:val="OtherTableBody"/>
            </w:pPr>
          </w:p>
        </w:tc>
        <w:tc>
          <w:tcPr>
            <w:tcW w:w="600" w:type="dxa"/>
          </w:tcPr>
          <w:p w14:paraId="40344D95" w14:textId="77777777" w:rsidR="00B50050" w:rsidRDefault="00B50050" w:rsidP="0088127C">
            <w:pPr>
              <w:pStyle w:val="OtherTableBody"/>
            </w:pPr>
            <w:r>
              <w:t>0440</w:t>
            </w:r>
          </w:p>
        </w:tc>
        <w:tc>
          <w:tcPr>
            <w:tcW w:w="2600" w:type="dxa"/>
          </w:tcPr>
          <w:p w14:paraId="31912B8A" w14:textId="77777777" w:rsidR="00B50050" w:rsidRDefault="00B50050" w:rsidP="0088127C">
            <w:pPr>
              <w:pStyle w:val="OtherTableBody"/>
            </w:pPr>
          </w:p>
        </w:tc>
        <w:tc>
          <w:tcPr>
            <w:tcW w:w="1400" w:type="dxa"/>
          </w:tcPr>
          <w:p w14:paraId="294021E1" w14:textId="77777777" w:rsidR="00B50050" w:rsidRDefault="00B50050" w:rsidP="0088127C">
            <w:pPr>
              <w:pStyle w:val="OtherTableBody"/>
            </w:pPr>
            <w:r>
              <w:t>CCD</w:t>
            </w:r>
          </w:p>
        </w:tc>
        <w:tc>
          <w:tcPr>
            <w:tcW w:w="4200" w:type="dxa"/>
          </w:tcPr>
          <w:p w14:paraId="1C6078ED" w14:textId="77777777" w:rsidR="00B50050" w:rsidRDefault="00B50050" w:rsidP="0088127C">
            <w:pPr>
              <w:pStyle w:val="OtherTableBody"/>
            </w:pPr>
            <w:r>
              <w:t>Charge code and date</w:t>
            </w:r>
          </w:p>
        </w:tc>
      </w:tr>
      <w:tr w:rsidR="00B50050" w14:paraId="3B2954C5" w14:textId="77777777" w:rsidTr="00195548">
        <w:tc>
          <w:tcPr>
            <w:tcW w:w="600" w:type="dxa"/>
          </w:tcPr>
          <w:p w14:paraId="2DD638AD" w14:textId="77777777" w:rsidR="00B50050" w:rsidRDefault="00B50050" w:rsidP="0088127C">
            <w:pPr>
              <w:pStyle w:val="OtherTableBody"/>
            </w:pPr>
          </w:p>
        </w:tc>
        <w:tc>
          <w:tcPr>
            <w:tcW w:w="600" w:type="dxa"/>
          </w:tcPr>
          <w:p w14:paraId="0E4919E5" w14:textId="77777777" w:rsidR="00B50050" w:rsidRDefault="00B50050" w:rsidP="0088127C">
            <w:pPr>
              <w:pStyle w:val="OtherTableBody"/>
            </w:pPr>
            <w:r>
              <w:t>0440</w:t>
            </w:r>
          </w:p>
        </w:tc>
        <w:tc>
          <w:tcPr>
            <w:tcW w:w="2600" w:type="dxa"/>
          </w:tcPr>
          <w:p w14:paraId="25731FE3" w14:textId="77777777" w:rsidR="00B50050" w:rsidRDefault="00B50050" w:rsidP="0088127C">
            <w:pPr>
              <w:pStyle w:val="OtherTableBody"/>
            </w:pPr>
          </w:p>
        </w:tc>
        <w:tc>
          <w:tcPr>
            <w:tcW w:w="1400" w:type="dxa"/>
          </w:tcPr>
          <w:p w14:paraId="4C9B1C0F" w14:textId="77777777" w:rsidR="00B50050" w:rsidRDefault="00B50050" w:rsidP="0088127C">
            <w:pPr>
              <w:pStyle w:val="OtherTableBody"/>
            </w:pPr>
            <w:r>
              <w:t>CCP</w:t>
            </w:r>
          </w:p>
        </w:tc>
        <w:tc>
          <w:tcPr>
            <w:tcW w:w="4200" w:type="dxa"/>
          </w:tcPr>
          <w:p w14:paraId="7590480F" w14:textId="77777777" w:rsidR="00B50050" w:rsidRDefault="00B50050" w:rsidP="0088127C">
            <w:pPr>
              <w:pStyle w:val="OtherTableBody"/>
            </w:pPr>
            <w:r>
              <w:t>Channel calibration parameters</w:t>
            </w:r>
          </w:p>
        </w:tc>
      </w:tr>
      <w:tr w:rsidR="00B50050" w14:paraId="24D1F38B" w14:textId="77777777" w:rsidTr="00195548">
        <w:tc>
          <w:tcPr>
            <w:tcW w:w="600" w:type="dxa"/>
          </w:tcPr>
          <w:p w14:paraId="3BA5E401" w14:textId="77777777" w:rsidR="00B50050" w:rsidRDefault="00B50050" w:rsidP="0088127C">
            <w:pPr>
              <w:pStyle w:val="OtherTableBody"/>
            </w:pPr>
          </w:p>
        </w:tc>
        <w:tc>
          <w:tcPr>
            <w:tcW w:w="600" w:type="dxa"/>
          </w:tcPr>
          <w:p w14:paraId="6628DD6B" w14:textId="77777777" w:rsidR="00B50050" w:rsidRDefault="00B50050" w:rsidP="0088127C">
            <w:pPr>
              <w:pStyle w:val="OtherTableBody"/>
            </w:pPr>
            <w:r>
              <w:t>0440</w:t>
            </w:r>
          </w:p>
        </w:tc>
        <w:tc>
          <w:tcPr>
            <w:tcW w:w="2600" w:type="dxa"/>
          </w:tcPr>
          <w:p w14:paraId="48C330A8" w14:textId="77777777" w:rsidR="00B50050" w:rsidRDefault="00B50050" w:rsidP="0088127C">
            <w:pPr>
              <w:pStyle w:val="OtherTableBody"/>
            </w:pPr>
          </w:p>
        </w:tc>
        <w:tc>
          <w:tcPr>
            <w:tcW w:w="1400" w:type="dxa"/>
          </w:tcPr>
          <w:p w14:paraId="032E6E42" w14:textId="77777777" w:rsidR="00B50050" w:rsidRDefault="00B50050" w:rsidP="0088127C">
            <w:pPr>
              <w:pStyle w:val="OtherTableBody"/>
            </w:pPr>
            <w:r>
              <w:t>CD</w:t>
            </w:r>
          </w:p>
        </w:tc>
        <w:tc>
          <w:tcPr>
            <w:tcW w:w="4200" w:type="dxa"/>
          </w:tcPr>
          <w:p w14:paraId="2748898F" w14:textId="77777777" w:rsidR="00B50050" w:rsidRDefault="00B50050" w:rsidP="0088127C">
            <w:pPr>
              <w:pStyle w:val="OtherTableBody"/>
            </w:pPr>
            <w:r>
              <w:t>Channel definition</w:t>
            </w:r>
          </w:p>
        </w:tc>
      </w:tr>
      <w:tr w:rsidR="00B50050" w14:paraId="57FDB032" w14:textId="77777777" w:rsidTr="00195548">
        <w:tc>
          <w:tcPr>
            <w:tcW w:w="600" w:type="dxa"/>
          </w:tcPr>
          <w:p w14:paraId="2578D5A4" w14:textId="77777777" w:rsidR="00B50050" w:rsidRDefault="00B50050" w:rsidP="0088127C">
            <w:pPr>
              <w:pStyle w:val="OtherTableBody"/>
            </w:pPr>
          </w:p>
        </w:tc>
        <w:tc>
          <w:tcPr>
            <w:tcW w:w="600" w:type="dxa"/>
          </w:tcPr>
          <w:p w14:paraId="27A8CC9F" w14:textId="77777777" w:rsidR="00B50050" w:rsidRDefault="00B50050" w:rsidP="0088127C">
            <w:pPr>
              <w:pStyle w:val="OtherTableBody"/>
            </w:pPr>
            <w:r>
              <w:t>0440</w:t>
            </w:r>
          </w:p>
        </w:tc>
        <w:tc>
          <w:tcPr>
            <w:tcW w:w="2600" w:type="dxa"/>
          </w:tcPr>
          <w:p w14:paraId="11BEB3A6" w14:textId="77777777" w:rsidR="00B50050" w:rsidRDefault="00B50050" w:rsidP="0088127C">
            <w:pPr>
              <w:pStyle w:val="OtherTableBody"/>
            </w:pPr>
          </w:p>
        </w:tc>
        <w:tc>
          <w:tcPr>
            <w:tcW w:w="1400" w:type="dxa"/>
          </w:tcPr>
          <w:p w14:paraId="5BFEB082" w14:textId="77777777" w:rsidR="00B50050" w:rsidRDefault="00B50050" w:rsidP="0088127C">
            <w:pPr>
              <w:pStyle w:val="OtherTableBody"/>
            </w:pPr>
            <w:r>
              <w:t>CE</w:t>
            </w:r>
          </w:p>
        </w:tc>
        <w:tc>
          <w:tcPr>
            <w:tcW w:w="4200" w:type="dxa"/>
          </w:tcPr>
          <w:p w14:paraId="54C656D3" w14:textId="77777777" w:rsidR="00B50050" w:rsidRDefault="00B50050" w:rsidP="0088127C">
            <w:pPr>
              <w:pStyle w:val="OtherTableBody"/>
            </w:pPr>
            <w:r>
              <w:t>Coded element</w:t>
            </w:r>
          </w:p>
        </w:tc>
      </w:tr>
      <w:tr w:rsidR="00B50050" w14:paraId="3C87390A" w14:textId="77777777" w:rsidTr="00195548">
        <w:tc>
          <w:tcPr>
            <w:tcW w:w="600" w:type="dxa"/>
          </w:tcPr>
          <w:p w14:paraId="3A5D5C4F" w14:textId="77777777" w:rsidR="00B50050" w:rsidRDefault="00B50050" w:rsidP="0088127C">
            <w:pPr>
              <w:pStyle w:val="OtherTableBody"/>
            </w:pPr>
          </w:p>
        </w:tc>
        <w:tc>
          <w:tcPr>
            <w:tcW w:w="600" w:type="dxa"/>
          </w:tcPr>
          <w:p w14:paraId="2AAB1CFD" w14:textId="77777777" w:rsidR="00B50050" w:rsidRDefault="00B50050" w:rsidP="0088127C">
            <w:pPr>
              <w:pStyle w:val="OtherTableBody"/>
            </w:pPr>
            <w:r>
              <w:t>0440</w:t>
            </w:r>
          </w:p>
        </w:tc>
        <w:tc>
          <w:tcPr>
            <w:tcW w:w="2600" w:type="dxa"/>
          </w:tcPr>
          <w:p w14:paraId="0183EB08" w14:textId="77777777" w:rsidR="00B50050" w:rsidRDefault="00B50050" w:rsidP="0088127C">
            <w:pPr>
              <w:pStyle w:val="OtherTableBody"/>
            </w:pPr>
          </w:p>
        </w:tc>
        <w:tc>
          <w:tcPr>
            <w:tcW w:w="1400" w:type="dxa"/>
          </w:tcPr>
          <w:p w14:paraId="3CDC5292" w14:textId="77777777" w:rsidR="00B50050" w:rsidRDefault="00B50050" w:rsidP="0088127C">
            <w:pPr>
              <w:pStyle w:val="OtherTableBody"/>
            </w:pPr>
            <w:r>
              <w:t>CF</w:t>
            </w:r>
          </w:p>
        </w:tc>
        <w:tc>
          <w:tcPr>
            <w:tcW w:w="4200" w:type="dxa"/>
          </w:tcPr>
          <w:p w14:paraId="6B587B83" w14:textId="77777777" w:rsidR="00B50050" w:rsidRDefault="00B50050" w:rsidP="0088127C">
            <w:pPr>
              <w:pStyle w:val="OtherTableBody"/>
            </w:pPr>
            <w:r>
              <w:t>Coded element with formatted values</w:t>
            </w:r>
          </w:p>
        </w:tc>
      </w:tr>
      <w:tr w:rsidR="00B50050" w14:paraId="5A86DACF" w14:textId="77777777" w:rsidTr="00195548">
        <w:tc>
          <w:tcPr>
            <w:tcW w:w="600" w:type="dxa"/>
          </w:tcPr>
          <w:p w14:paraId="2AA41691" w14:textId="77777777" w:rsidR="00B50050" w:rsidRDefault="00B50050" w:rsidP="0088127C">
            <w:pPr>
              <w:pStyle w:val="OtherTableBody"/>
            </w:pPr>
          </w:p>
        </w:tc>
        <w:tc>
          <w:tcPr>
            <w:tcW w:w="600" w:type="dxa"/>
          </w:tcPr>
          <w:p w14:paraId="74027BA9" w14:textId="77777777" w:rsidR="00B50050" w:rsidRDefault="00B50050" w:rsidP="0088127C">
            <w:pPr>
              <w:pStyle w:val="OtherTableBody"/>
            </w:pPr>
            <w:r>
              <w:t>0440</w:t>
            </w:r>
          </w:p>
        </w:tc>
        <w:tc>
          <w:tcPr>
            <w:tcW w:w="2600" w:type="dxa"/>
          </w:tcPr>
          <w:p w14:paraId="1E4EEB12" w14:textId="77777777" w:rsidR="00B50050" w:rsidRDefault="00B50050" w:rsidP="0088127C">
            <w:pPr>
              <w:pStyle w:val="OtherTableBody"/>
            </w:pPr>
          </w:p>
        </w:tc>
        <w:tc>
          <w:tcPr>
            <w:tcW w:w="1400" w:type="dxa"/>
          </w:tcPr>
          <w:p w14:paraId="549CE1F0" w14:textId="77777777" w:rsidR="00B50050" w:rsidRDefault="00B50050" w:rsidP="0088127C">
            <w:pPr>
              <w:pStyle w:val="OtherTableBody"/>
            </w:pPr>
            <w:r>
              <w:t>CK</w:t>
            </w:r>
          </w:p>
        </w:tc>
        <w:tc>
          <w:tcPr>
            <w:tcW w:w="4200" w:type="dxa"/>
          </w:tcPr>
          <w:p w14:paraId="21948A35" w14:textId="77777777" w:rsidR="00B50050" w:rsidRDefault="00B50050" w:rsidP="0088127C">
            <w:pPr>
              <w:pStyle w:val="OtherTableBody"/>
            </w:pPr>
            <w:r>
              <w:t>Composite ID with check digit</w:t>
            </w:r>
          </w:p>
        </w:tc>
      </w:tr>
      <w:tr w:rsidR="00B50050" w14:paraId="5FC58669" w14:textId="77777777" w:rsidTr="00195548">
        <w:tc>
          <w:tcPr>
            <w:tcW w:w="600" w:type="dxa"/>
          </w:tcPr>
          <w:p w14:paraId="028522F3" w14:textId="77777777" w:rsidR="00B50050" w:rsidRDefault="00B50050" w:rsidP="0088127C">
            <w:pPr>
              <w:pStyle w:val="OtherTableBody"/>
            </w:pPr>
          </w:p>
        </w:tc>
        <w:tc>
          <w:tcPr>
            <w:tcW w:w="600" w:type="dxa"/>
          </w:tcPr>
          <w:p w14:paraId="489A7F65" w14:textId="77777777" w:rsidR="00B50050" w:rsidRDefault="00B50050" w:rsidP="0088127C">
            <w:pPr>
              <w:pStyle w:val="OtherTableBody"/>
            </w:pPr>
            <w:r>
              <w:t>0440</w:t>
            </w:r>
          </w:p>
        </w:tc>
        <w:tc>
          <w:tcPr>
            <w:tcW w:w="2600" w:type="dxa"/>
          </w:tcPr>
          <w:p w14:paraId="6A162B98" w14:textId="77777777" w:rsidR="00B50050" w:rsidRDefault="00B50050" w:rsidP="0088127C">
            <w:pPr>
              <w:pStyle w:val="OtherTableBody"/>
            </w:pPr>
          </w:p>
        </w:tc>
        <w:tc>
          <w:tcPr>
            <w:tcW w:w="1400" w:type="dxa"/>
          </w:tcPr>
          <w:p w14:paraId="6F935842" w14:textId="77777777" w:rsidR="00B50050" w:rsidRDefault="00B50050" w:rsidP="0088127C">
            <w:pPr>
              <w:pStyle w:val="OtherTableBody"/>
            </w:pPr>
            <w:r>
              <w:t>CM</w:t>
            </w:r>
          </w:p>
        </w:tc>
        <w:tc>
          <w:tcPr>
            <w:tcW w:w="4200" w:type="dxa"/>
          </w:tcPr>
          <w:p w14:paraId="02ADC75A" w14:textId="77777777" w:rsidR="00B50050" w:rsidRDefault="00B50050" w:rsidP="0088127C">
            <w:pPr>
              <w:pStyle w:val="OtherTableBody"/>
            </w:pPr>
            <w:r>
              <w:t>Composite</w:t>
            </w:r>
          </w:p>
        </w:tc>
      </w:tr>
      <w:tr w:rsidR="00B50050" w14:paraId="1916ACFF" w14:textId="77777777" w:rsidTr="00195548">
        <w:tc>
          <w:tcPr>
            <w:tcW w:w="600" w:type="dxa"/>
          </w:tcPr>
          <w:p w14:paraId="37C24543" w14:textId="77777777" w:rsidR="00B50050" w:rsidRDefault="00B50050" w:rsidP="0088127C">
            <w:pPr>
              <w:pStyle w:val="OtherTableBody"/>
            </w:pPr>
          </w:p>
        </w:tc>
        <w:tc>
          <w:tcPr>
            <w:tcW w:w="600" w:type="dxa"/>
          </w:tcPr>
          <w:p w14:paraId="32E7E106" w14:textId="77777777" w:rsidR="00B50050" w:rsidRDefault="00B50050" w:rsidP="0088127C">
            <w:pPr>
              <w:pStyle w:val="OtherTableBody"/>
            </w:pPr>
            <w:r>
              <w:t>0440</w:t>
            </w:r>
          </w:p>
        </w:tc>
        <w:tc>
          <w:tcPr>
            <w:tcW w:w="2600" w:type="dxa"/>
          </w:tcPr>
          <w:p w14:paraId="04B07A2D" w14:textId="77777777" w:rsidR="00B50050" w:rsidRDefault="00B50050" w:rsidP="0088127C">
            <w:pPr>
              <w:pStyle w:val="OtherTableBody"/>
            </w:pPr>
          </w:p>
        </w:tc>
        <w:tc>
          <w:tcPr>
            <w:tcW w:w="1400" w:type="dxa"/>
          </w:tcPr>
          <w:p w14:paraId="014BBF68" w14:textId="77777777" w:rsidR="00B50050" w:rsidRDefault="00B50050" w:rsidP="0088127C">
            <w:pPr>
              <w:pStyle w:val="OtherTableBody"/>
            </w:pPr>
            <w:r>
              <w:t>CN</w:t>
            </w:r>
          </w:p>
        </w:tc>
        <w:tc>
          <w:tcPr>
            <w:tcW w:w="4200" w:type="dxa"/>
          </w:tcPr>
          <w:p w14:paraId="51FAAEF4" w14:textId="77777777" w:rsidR="00B50050" w:rsidRDefault="00B50050" w:rsidP="0088127C">
            <w:pPr>
              <w:pStyle w:val="OtherTableBody"/>
            </w:pPr>
            <w:r>
              <w:t>Composite ID number and name</w:t>
            </w:r>
          </w:p>
        </w:tc>
      </w:tr>
      <w:tr w:rsidR="00B50050" w14:paraId="74FAFABC" w14:textId="77777777" w:rsidTr="00195548">
        <w:tc>
          <w:tcPr>
            <w:tcW w:w="600" w:type="dxa"/>
          </w:tcPr>
          <w:p w14:paraId="15F7763A" w14:textId="77777777" w:rsidR="00B50050" w:rsidRDefault="00B50050" w:rsidP="0088127C">
            <w:pPr>
              <w:pStyle w:val="OtherTableBody"/>
            </w:pPr>
          </w:p>
        </w:tc>
        <w:tc>
          <w:tcPr>
            <w:tcW w:w="600" w:type="dxa"/>
          </w:tcPr>
          <w:p w14:paraId="517F3C67" w14:textId="77777777" w:rsidR="00B50050" w:rsidRDefault="00B50050" w:rsidP="0088127C">
            <w:pPr>
              <w:pStyle w:val="OtherTableBody"/>
            </w:pPr>
            <w:r>
              <w:t>0440</w:t>
            </w:r>
          </w:p>
        </w:tc>
        <w:tc>
          <w:tcPr>
            <w:tcW w:w="2600" w:type="dxa"/>
          </w:tcPr>
          <w:p w14:paraId="193D1123" w14:textId="77777777" w:rsidR="00B50050" w:rsidRDefault="00B50050" w:rsidP="0088127C">
            <w:pPr>
              <w:pStyle w:val="OtherTableBody"/>
            </w:pPr>
          </w:p>
        </w:tc>
        <w:tc>
          <w:tcPr>
            <w:tcW w:w="1400" w:type="dxa"/>
          </w:tcPr>
          <w:p w14:paraId="56C73DC3" w14:textId="77777777" w:rsidR="00B50050" w:rsidRDefault="00B50050" w:rsidP="0088127C">
            <w:pPr>
              <w:pStyle w:val="OtherTableBody"/>
            </w:pPr>
            <w:r>
              <w:t>CNE</w:t>
            </w:r>
          </w:p>
        </w:tc>
        <w:tc>
          <w:tcPr>
            <w:tcW w:w="4200" w:type="dxa"/>
          </w:tcPr>
          <w:p w14:paraId="349937B5" w14:textId="77777777" w:rsidR="00B50050" w:rsidRDefault="00B50050" w:rsidP="0088127C">
            <w:pPr>
              <w:pStyle w:val="OtherTableBody"/>
            </w:pPr>
            <w:r>
              <w:t>Coded with no exceptions</w:t>
            </w:r>
          </w:p>
        </w:tc>
      </w:tr>
      <w:tr w:rsidR="00B50050" w14:paraId="1EB0D7A1" w14:textId="77777777" w:rsidTr="00195548">
        <w:tc>
          <w:tcPr>
            <w:tcW w:w="600" w:type="dxa"/>
          </w:tcPr>
          <w:p w14:paraId="5B71F249" w14:textId="77777777" w:rsidR="00B50050" w:rsidRDefault="00B50050" w:rsidP="0088127C">
            <w:pPr>
              <w:pStyle w:val="OtherTableBody"/>
            </w:pPr>
          </w:p>
        </w:tc>
        <w:tc>
          <w:tcPr>
            <w:tcW w:w="600" w:type="dxa"/>
          </w:tcPr>
          <w:p w14:paraId="3D68BB41" w14:textId="77777777" w:rsidR="00B50050" w:rsidRDefault="00B50050" w:rsidP="0088127C">
            <w:pPr>
              <w:pStyle w:val="OtherTableBody"/>
            </w:pPr>
            <w:r>
              <w:t>0440</w:t>
            </w:r>
          </w:p>
        </w:tc>
        <w:tc>
          <w:tcPr>
            <w:tcW w:w="2600" w:type="dxa"/>
          </w:tcPr>
          <w:p w14:paraId="75E47331" w14:textId="77777777" w:rsidR="00B50050" w:rsidRDefault="00B50050" w:rsidP="0088127C">
            <w:pPr>
              <w:pStyle w:val="OtherTableBody"/>
            </w:pPr>
          </w:p>
        </w:tc>
        <w:tc>
          <w:tcPr>
            <w:tcW w:w="1400" w:type="dxa"/>
          </w:tcPr>
          <w:p w14:paraId="5824230C" w14:textId="77777777" w:rsidR="00B50050" w:rsidRDefault="00B50050" w:rsidP="0088127C">
            <w:pPr>
              <w:pStyle w:val="OtherTableBody"/>
            </w:pPr>
            <w:r>
              <w:t>CNN</w:t>
            </w:r>
          </w:p>
        </w:tc>
        <w:tc>
          <w:tcPr>
            <w:tcW w:w="4200" w:type="dxa"/>
          </w:tcPr>
          <w:p w14:paraId="7D61741F" w14:textId="77777777" w:rsidR="00B50050" w:rsidRDefault="00B50050" w:rsidP="0088127C">
            <w:pPr>
              <w:pStyle w:val="OtherTableBody"/>
            </w:pPr>
            <w:r>
              <w:t>Composite ID number and name simplified</w:t>
            </w:r>
          </w:p>
        </w:tc>
      </w:tr>
      <w:tr w:rsidR="00B50050" w14:paraId="4820F300" w14:textId="77777777" w:rsidTr="00195548">
        <w:tc>
          <w:tcPr>
            <w:tcW w:w="600" w:type="dxa"/>
          </w:tcPr>
          <w:p w14:paraId="014CF377" w14:textId="77777777" w:rsidR="00B50050" w:rsidRDefault="00B50050" w:rsidP="0088127C">
            <w:pPr>
              <w:pStyle w:val="OtherTableBody"/>
            </w:pPr>
          </w:p>
        </w:tc>
        <w:tc>
          <w:tcPr>
            <w:tcW w:w="600" w:type="dxa"/>
          </w:tcPr>
          <w:p w14:paraId="0024C3A6" w14:textId="77777777" w:rsidR="00B50050" w:rsidRDefault="00B50050" w:rsidP="0088127C">
            <w:pPr>
              <w:pStyle w:val="OtherTableBody"/>
            </w:pPr>
            <w:r>
              <w:t>0440</w:t>
            </w:r>
          </w:p>
        </w:tc>
        <w:tc>
          <w:tcPr>
            <w:tcW w:w="2600" w:type="dxa"/>
          </w:tcPr>
          <w:p w14:paraId="1D725940" w14:textId="77777777" w:rsidR="00B50050" w:rsidRDefault="00B50050" w:rsidP="0088127C">
            <w:pPr>
              <w:pStyle w:val="OtherTableBody"/>
            </w:pPr>
          </w:p>
        </w:tc>
        <w:tc>
          <w:tcPr>
            <w:tcW w:w="1400" w:type="dxa"/>
          </w:tcPr>
          <w:p w14:paraId="46D6B617" w14:textId="77777777" w:rsidR="00B50050" w:rsidRDefault="00B50050" w:rsidP="0088127C">
            <w:pPr>
              <w:pStyle w:val="OtherTableBody"/>
            </w:pPr>
            <w:r>
              <w:t>CP</w:t>
            </w:r>
          </w:p>
        </w:tc>
        <w:tc>
          <w:tcPr>
            <w:tcW w:w="4200" w:type="dxa"/>
          </w:tcPr>
          <w:p w14:paraId="36146985" w14:textId="77777777" w:rsidR="00B50050" w:rsidRDefault="00B50050" w:rsidP="0088127C">
            <w:pPr>
              <w:pStyle w:val="OtherTableBody"/>
            </w:pPr>
            <w:r>
              <w:t>Composite price</w:t>
            </w:r>
          </w:p>
        </w:tc>
      </w:tr>
      <w:tr w:rsidR="00B50050" w14:paraId="0DD53D34" w14:textId="77777777" w:rsidTr="00195548">
        <w:tc>
          <w:tcPr>
            <w:tcW w:w="600" w:type="dxa"/>
          </w:tcPr>
          <w:p w14:paraId="33171F1E" w14:textId="77777777" w:rsidR="00B50050" w:rsidRDefault="00B50050" w:rsidP="0088127C">
            <w:pPr>
              <w:pStyle w:val="OtherTableBody"/>
            </w:pPr>
          </w:p>
        </w:tc>
        <w:tc>
          <w:tcPr>
            <w:tcW w:w="600" w:type="dxa"/>
          </w:tcPr>
          <w:p w14:paraId="19118CC1" w14:textId="77777777" w:rsidR="00B50050" w:rsidRDefault="00B50050" w:rsidP="0088127C">
            <w:pPr>
              <w:pStyle w:val="OtherTableBody"/>
            </w:pPr>
            <w:r>
              <w:t>0440</w:t>
            </w:r>
          </w:p>
        </w:tc>
        <w:tc>
          <w:tcPr>
            <w:tcW w:w="2600" w:type="dxa"/>
          </w:tcPr>
          <w:p w14:paraId="51518D32" w14:textId="77777777" w:rsidR="00B50050" w:rsidRDefault="00B50050" w:rsidP="0088127C">
            <w:pPr>
              <w:pStyle w:val="OtherTableBody"/>
            </w:pPr>
          </w:p>
        </w:tc>
        <w:tc>
          <w:tcPr>
            <w:tcW w:w="1400" w:type="dxa"/>
          </w:tcPr>
          <w:p w14:paraId="40A2A323" w14:textId="77777777" w:rsidR="00B50050" w:rsidRDefault="00B50050" w:rsidP="0088127C">
            <w:pPr>
              <w:pStyle w:val="OtherTableBody"/>
            </w:pPr>
            <w:r>
              <w:t>CQ</w:t>
            </w:r>
          </w:p>
        </w:tc>
        <w:tc>
          <w:tcPr>
            <w:tcW w:w="4200" w:type="dxa"/>
          </w:tcPr>
          <w:p w14:paraId="3A5945BD" w14:textId="77777777" w:rsidR="00B50050" w:rsidRDefault="00B50050" w:rsidP="0088127C">
            <w:pPr>
              <w:pStyle w:val="OtherTableBody"/>
            </w:pPr>
            <w:r>
              <w:t>Composite quantity with units</w:t>
            </w:r>
          </w:p>
        </w:tc>
      </w:tr>
      <w:tr w:rsidR="00B50050" w14:paraId="4ECB0921" w14:textId="77777777" w:rsidTr="00195548">
        <w:tc>
          <w:tcPr>
            <w:tcW w:w="600" w:type="dxa"/>
          </w:tcPr>
          <w:p w14:paraId="4899A9B0" w14:textId="77777777" w:rsidR="00B50050" w:rsidRDefault="00B50050" w:rsidP="0088127C">
            <w:pPr>
              <w:pStyle w:val="OtherTableBody"/>
            </w:pPr>
          </w:p>
        </w:tc>
        <w:tc>
          <w:tcPr>
            <w:tcW w:w="600" w:type="dxa"/>
          </w:tcPr>
          <w:p w14:paraId="4A0FAED0" w14:textId="77777777" w:rsidR="00B50050" w:rsidRDefault="00B50050" w:rsidP="0088127C">
            <w:pPr>
              <w:pStyle w:val="OtherTableBody"/>
            </w:pPr>
            <w:r>
              <w:t>0440</w:t>
            </w:r>
          </w:p>
        </w:tc>
        <w:tc>
          <w:tcPr>
            <w:tcW w:w="2600" w:type="dxa"/>
          </w:tcPr>
          <w:p w14:paraId="56B22E4A" w14:textId="77777777" w:rsidR="00B50050" w:rsidRDefault="00B50050" w:rsidP="0088127C">
            <w:pPr>
              <w:pStyle w:val="OtherTableBody"/>
            </w:pPr>
          </w:p>
        </w:tc>
        <w:tc>
          <w:tcPr>
            <w:tcW w:w="1400" w:type="dxa"/>
          </w:tcPr>
          <w:p w14:paraId="0CA6A6BA" w14:textId="77777777" w:rsidR="00B50050" w:rsidRDefault="00B50050" w:rsidP="0088127C">
            <w:pPr>
              <w:pStyle w:val="OtherTableBody"/>
            </w:pPr>
            <w:r>
              <w:t>CSU</w:t>
            </w:r>
          </w:p>
        </w:tc>
        <w:tc>
          <w:tcPr>
            <w:tcW w:w="4200" w:type="dxa"/>
          </w:tcPr>
          <w:p w14:paraId="7056D8E0" w14:textId="77777777" w:rsidR="00B50050" w:rsidRDefault="00B50050" w:rsidP="0088127C">
            <w:pPr>
              <w:pStyle w:val="OtherTableBody"/>
            </w:pPr>
            <w:r>
              <w:t>Channel sensitivity and units</w:t>
            </w:r>
          </w:p>
        </w:tc>
      </w:tr>
      <w:tr w:rsidR="00B50050" w14:paraId="253CF9AE" w14:textId="77777777" w:rsidTr="00195548">
        <w:tc>
          <w:tcPr>
            <w:tcW w:w="600" w:type="dxa"/>
          </w:tcPr>
          <w:p w14:paraId="5E2A0549" w14:textId="77777777" w:rsidR="00B50050" w:rsidRDefault="00B50050" w:rsidP="0088127C">
            <w:pPr>
              <w:pStyle w:val="OtherTableBody"/>
            </w:pPr>
          </w:p>
        </w:tc>
        <w:tc>
          <w:tcPr>
            <w:tcW w:w="600" w:type="dxa"/>
          </w:tcPr>
          <w:p w14:paraId="0D19BA9B" w14:textId="77777777" w:rsidR="00B50050" w:rsidRDefault="00B50050" w:rsidP="0088127C">
            <w:pPr>
              <w:pStyle w:val="OtherTableBody"/>
            </w:pPr>
            <w:r>
              <w:t>0440</w:t>
            </w:r>
          </w:p>
        </w:tc>
        <w:tc>
          <w:tcPr>
            <w:tcW w:w="2600" w:type="dxa"/>
          </w:tcPr>
          <w:p w14:paraId="2F18942B" w14:textId="77777777" w:rsidR="00B50050" w:rsidRDefault="00B50050" w:rsidP="0088127C">
            <w:pPr>
              <w:pStyle w:val="OtherTableBody"/>
            </w:pPr>
          </w:p>
        </w:tc>
        <w:tc>
          <w:tcPr>
            <w:tcW w:w="1400" w:type="dxa"/>
          </w:tcPr>
          <w:p w14:paraId="5CF8F083" w14:textId="77777777" w:rsidR="00B50050" w:rsidRDefault="00B50050" w:rsidP="0088127C">
            <w:pPr>
              <w:pStyle w:val="OtherTableBody"/>
            </w:pPr>
            <w:r>
              <w:t>CWE</w:t>
            </w:r>
          </w:p>
        </w:tc>
        <w:tc>
          <w:tcPr>
            <w:tcW w:w="4200" w:type="dxa"/>
          </w:tcPr>
          <w:p w14:paraId="552FC8F3" w14:textId="77777777" w:rsidR="00B50050" w:rsidRDefault="00B50050" w:rsidP="0088127C">
            <w:pPr>
              <w:pStyle w:val="OtherTableBody"/>
            </w:pPr>
            <w:r>
              <w:t>Coded with exceptions</w:t>
            </w:r>
          </w:p>
        </w:tc>
      </w:tr>
      <w:tr w:rsidR="00B50050" w14:paraId="67E06A22" w14:textId="77777777" w:rsidTr="00195548">
        <w:tc>
          <w:tcPr>
            <w:tcW w:w="600" w:type="dxa"/>
          </w:tcPr>
          <w:p w14:paraId="2F43552A" w14:textId="77777777" w:rsidR="00B50050" w:rsidRDefault="00B50050" w:rsidP="0088127C">
            <w:pPr>
              <w:pStyle w:val="OtherTableBody"/>
            </w:pPr>
          </w:p>
        </w:tc>
        <w:tc>
          <w:tcPr>
            <w:tcW w:w="600" w:type="dxa"/>
          </w:tcPr>
          <w:p w14:paraId="4526F4A3" w14:textId="77777777" w:rsidR="00B50050" w:rsidRDefault="00B50050" w:rsidP="0088127C">
            <w:pPr>
              <w:pStyle w:val="OtherTableBody"/>
            </w:pPr>
            <w:r>
              <w:t>0440</w:t>
            </w:r>
          </w:p>
        </w:tc>
        <w:tc>
          <w:tcPr>
            <w:tcW w:w="2600" w:type="dxa"/>
          </w:tcPr>
          <w:p w14:paraId="0283FCE4" w14:textId="77777777" w:rsidR="00B50050" w:rsidRDefault="00B50050" w:rsidP="0088127C">
            <w:pPr>
              <w:pStyle w:val="OtherTableBody"/>
            </w:pPr>
          </w:p>
        </w:tc>
        <w:tc>
          <w:tcPr>
            <w:tcW w:w="1400" w:type="dxa"/>
          </w:tcPr>
          <w:p w14:paraId="1C896AFB" w14:textId="77777777" w:rsidR="00B50050" w:rsidRDefault="00B50050" w:rsidP="0088127C">
            <w:pPr>
              <w:pStyle w:val="OtherTableBody"/>
            </w:pPr>
            <w:r>
              <w:t>CX</w:t>
            </w:r>
          </w:p>
        </w:tc>
        <w:tc>
          <w:tcPr>
            <w:tcW w:w="4200" w:type="dxa"/>
          </w:tcPr>
          <w:p w14:paraId="5ED9E2D8" w14:textId="77777777" w:rsidR="00B50050" w:rsidRDefault="00B50050" w:rsidP="0088127C">
            <w:pPr>
              <w:pStyle w:val="OtherTableBody"/>
            </w:pPr>
            <w:r>
              <w:t>Extended composite ID with check digit</w:t>
            </w:r>
          </w:p>
        </w:tc>
      </w:tr>
      <w:tr w:rsidR="00B50050" w14:paraId="0AF9C6DD" w14:textId="77777777" w:rsidTr="00195548">
        <w:tc>
          <w:tcPr>
            <w:tcW w:w="600" w:type="dxa"/>
          </w:tcPr>
          <w:p w14:paraId="2754893F" w14:textId="77777777" w:rsidR="00B50050" w:rsidRDefault="00B50050" w:rsidP="0088127C">
            <w:pPr>
              <w:pStyle w:val="OtherTableBody"/>
            </w:pPr>
          </w:p>
        </w:tc>
        <w:tc>
          <w:tcPr>
            <w:tcW w:w="600" w:type="dxa"/>
          </w:tcPr>
          <w:p w14:paraId="71220921" w14:textId="77777777" w:rsidR="00B50050" w:rsidRDefault="00B50050" w:rsidP="0088127C">
            <w:pPr>
              <w:pStyle w:val="OtherTableBody"/>
            </w:pPr>
            <w:r>
              <w:t>0440</w:t>
            </w:r>
          </w:p>
        </w:tc>
        <w:tc>
          <w:tcPr>
            <w:tcW w:w="2600" w:type="dxa"/>
          </w:tcPr>
          <w:p w14:paraId="41C52FA0" w14:textId="77777777" w:rsidR="00B50050" w:rsidRDefault="00B50050" w:rsidP="0088127C">
            <w:pPr>
              <w:pStyle w:val="OtherTableBody"/>
            </w:pPr>
          </w:p>
        </w:tc>
        <w:tc>
          <w:tcPr>
            <w:tcW w:w="1400" w:type="dxa"/>
          </w:tcPr>
          <w:p w14:paraId="44C0D1AF" w14:textId="77777777" w:rsidR="00B50050" w:rsidRDefault="00B50050" w:rsidP="0088127C">
            <w:pPr>
              <w:pStyle w:val="OtherTableBody"/>
            </w:pPr>
            <w:r>
              <w:t>DDI</w:t>
            </w:r>
          </w:p>
        </w:tc>
        <w:tc>
          <w:tcPr>
            <w:tcW w:w="4200" w:type="dxa"/>
          </w:tcPr>
          <w:p w14:paraId="34390822" w14:textId="77777777" w:rsidR="00B50050" w:rsidRDefault="00B50050" w:rsidP="0088127C">
            <w:pPr>
              <w:pStyle w:val="OtherTableBody"/>
            </w:pPr>
            <w:r>
              <w:t>Daily deductible information</w:t>
            </w:r>
          </w:p>
        </w:tc>
      </w:tr>
      <w:tr w:rsidR="00B50050" w14:paraId="1C0C7F2F" w14:textId="77777777" w:rsidTr="00195548">
        <w:tc>
          <w:tcPr>
            <w:tcW w:w="600" w:type="dxa"/>
          </w:tcPr>
          <w:p w14:paraId="2B4EBCD7" w14:textId="77777777" w:rsidR="00B50050" w:rsidRDefault="00B50050" w:rsidP="0088127C">
            <w:pPr>
              <w:pStyle w:val="OtherTableBody"/>
            </w:pPr>
          </w:p>
        </w:tc>
        <w:tc>
          <w:tcPr>
            <w:tcW w:w="600" w:type="dxa"/>
          </w:tcPr>
          <w:p w14:paraId="06AF528F" w14:textId="77777777" w:rsidR="00B50050" w:rsidRDefault="00B50050" w:rsidP="0088127C">
            <w:pPr>
              <w:pStyle w:val="OtherTableBody"/>
            </w:pPr>
            <w:r>
              <w:t>0440</w:t>
            </w:r>
          </w:p>
        </w:tc>
        <w:tc>
          <w:tcPr>
            <w:tcW w:w="2600" w:type="dxa"/>
          </w:tcPr>
          <w:p w14:paraId="0EFEF23F" w14:textId="77777777" w:rsidR="00B50050" w:rsidRDefault="00B50050" w:rsidP="0088127C">
            <w:pPr>
              <w:pStyle w:val="OtherTableBody"/>
            </w:pPr>
          </w:p>
        </w:tc>
        <w:tc>
          <w:tcPr>
            <w:tcW w:w="1400" w:type="dxa"/>
          </w:tcPr>
          <w:p w14:paraId="65A01A80" w14:textId="77777777" w:rsidR="00B50050" w:rsidRDefault="00B50050" w:rsidP="0088127C">
            <w:pPr>
              <w:pStyle w:val="OtherTableBody"/>
            </w:pPr>
            <w:r>
              <w:t>DIN</w:t>
            </w:r>
          </w:p>
        </w:tc>
        <w:tc>
          <w:tcPr>
            <w:tcW w:w="4200" w:type="dxa"/>
          </w:tcPr>
          <w:p w14:paraId="4A258282" w14:textId="77777777" w:rsidR="00B50050" w:rsidRDefault="00B50050" w:rsidP="0088127C">
            <w:pPr>
              <w:pStyle w:val="OtherTableBody"/>
            </w:pPr>
            <w:r>
              <w:t>Date and institution name</w:t>
            </w:r>
          </w:p>
        </w:tc>
      </w:tr>
      <w:tr w:rsidR="00B50050" w14:paraId="0FF0B02A" w14:textId="77777777" w:rsidTr="00195548">
        <w:tc>
          <w:tcPr>
            <w:tcW w:w="600" w:type="dxa"/>
          </w:tcPr>
          <w:p w14:paraId="2677EC44" w14:textId="77777777" w:rsidR="00B50050" w:rsidRDefault="00B50050" w:rsidP="0088127C">
            <w:pPr>
              <w:pStyle w:val="OtherTableBody"/>
            </w:pPr>
          </w:p>
        </w:tc>
        <w:tc>
          <w:tcPr>
            <w:tcW w:w="600" w:type="dxa"/>
          </w:tcPr>
          <w:p w14:paraId="61AFBD66" w14:textId="77777777" w:rsidR="00B50050" w:rsidRDefault="00B50050" w:rsidP="0088127C">
            <w:pPr>
              <w:pStyle w:val="OtherTableBody"/>
            </w:pPr>
            <w:r>
              <w:t>0440</w:t>
            </w:r>
          </w:p>
        </w:tc>
        <w:tc>
          <w:tcPr>
            <w:tcW w:w="2600" w:type="dxa"/>
          </w:tcPr>
          <w:p w14:paraId="2E01E3F2" w14:textId="77777777" w:rsidR="00B50050" w:rsidRDefault="00B50050" w:rsidP="0088127C">
            <w:pPr>
              <w:pStyle w:val="OtherTableBody"/>
            </w:pPr>
          </w:p>
        </w:tc>
        <w:tc>
          <w:tcPr>
            <w:tcW w:w="1400" w:type="dxa"/>
          </w:tcPr>
          <w:p w14:paraId="1992985A" w14:textId="77777777" w:rsidR="00B50050" w:rsidRDefault="00B50050" w:rsidP="0088127C">
            <w:pPr>
              <w:pStyle w:val="OtherTableBody"/>
            </w:pPr>
            <w:r>
              <w:t>DLD</w:t>
            </w:r>
          </w:p>
        </w:tc>
        <w:tc>
          <w:tcPr>
            <w:tcW w:w="4200" w:type="dxa"/>
          </w:tcPr>
          <w:p w14:paraId="27EB7B94" w14:textId="77777777" w:rsidR="00B50050" w:rsidRDefault="00B50050" w:rsidP="0088127C">
            <w:pPr>
              <w:pStyle w:val="OtherTableBody"/>
            </w:pPr>
            <w:r>
              <w:t>Discharge to location and date</w:t>
            </w:r>
          </w:p>
        </w:tc>
      </w:tr>
      <w:tr w:rsidR="00B50050" w14:paraId="58414019" w14:textId="77777777" w:rsidTr="00195548">
        <w:tc>
          <w:tcPr>
            <w:tcW w:w="600" w:type="dxa"/>
          </w:tcPr>
          <w:p w14:paraId="1FA2F51B" w14:textId="77777777" w:rsidR="00B50050" w:rsidRDefault="00B50050" w:rsidP="0088127C">
            <w:pPr>
              <w:pStyle w:val="OtherTableBody"/>
            </w:pPr>
          </w:p>
        </w:tc>
        <w:tc>
          <w:tcPr>
            <w:tcW w:w="600" w:type="dxa"/>
          </w:tcPr>
          <w:p w14:paraId="49A1C8FA" w14:textId="77777777" w:rsidR="00B50050" w:rsidRDefault="00B50050" w:rsidP="0088127C">
            <w:pPr>
              <w:pStyle w:val="OtherTableBody"/>
            </w:pPr>
            <w:r>
              <w:t>0440</w:t>
            </w:r>
          </w:p>
        </w:tc>
        <w:tc>
          <w:tcPr>
            <w:tcW w:w="2600" w:type="dxa"/>
          </w:tcPr>
          <w:p w14:paraId="5EA7F330" w14:textId="77777777" w:rsidR="00B50050" w:rsidRDefault="00B50050" w:rsidP="0088127C">
            <w:pPr>
              <w:pStyle w:val="OtherTableBody"/>
            </w:pPr>
          </w:p>
        </w:tc>
        <w:tc>
          <w:tcPr>
            <w:tcW w:w="1400" w:type="dxa"/>
          </w:tcPr>
          <w:p w14:paraId="6C296681" w14:textId="77777777" w:rsidR="00B50050" w:rsidRDefault="00B50050" w:rsidP="0088127C">
            <w:pPr>
              <w:pStyle w:val="OtherTableBody"/>
            </w:pPr>
            <w:r>
              <w:t>DLN</w:t>
            </w:r>
          </w:p>
        </w:tc>
        <w:tc>
          <w:tcPr>
            <w:tcW w:w="4200" w:type="dxa"/>
          </w:tcPr>
          <w:p w14:paraId="0B4E5C8D" w14:textId="77777777" w:rsidR="00B50050" w:rsidRDefault="00B50050" w:rsidP="0088127C">
            <w:pPr>
              <w:pStyle w:val="OtherTableBody"/>
            </w:pPr>
            <w:r>
              <w:t>Driver's license number</w:t>
            </w:r>
          </w:p>
        </w:tc>
      </w:tr>
      <w:tr w:rsidR="00B50050" w14:paraId="371CC8A4" w14:textId="77777777" w:rsidTr="00195548">
        <w:tc>
          <w:tcPr>
            <w:tcW w:w="600" w:type="dxa"/>
          </w:tcPr>
          <w:p w14:paraId="5A44E5BC" w14:textId="77777777" w:rsidR="00B50050" w:rsidRDefault="00B50050" w:rsidP="0088127C">
            <w:pPr>
              <w:pStyle w:val="OtherTableBody"/>
            </w:pPr>
          </w:p>
        </w:tc>
        <w:tc>
          <w:tcPr>
            <w:tcW w:w="600" w:type="dxa"/>
          </w:tcPr>
          <w:p w14:paraId="202E314B" w14:textId="77777777" w:rsidR="00B50050" w:rsidRDefault="00B50050" w:rsidP="0088127C">
            <w:pPr>
              <w:pStyle w:val="OtherTableBody"/>
            </w:pPr>
            <w:r>
              <w:t>0440</w:t>
            </w:r>
          </w:p>
        </w:tc>
        <w:tc>
          <w:tcPr>
            <w:tcW w:w="2600" w:type="dxa"/>
          </w:tcPr>
          <w:p w14:paraId="2725D57A" w14:textId="77777777" w:rsidR="00B50050" w:rsidRDefault="00B50050" w:rsidP="0088127C">
            <w:pPr>
              <w:pStyle w:val="OtherTableBody"/>
            </w:pPr>
          </w:p>
        </w:tc>
        <w:tc>
          <w:tcPr>
            <w:tcW w:w="1400" w:type="dxa"/>
          </w:tcPr>
          <w:p w14:paraId="717B6AE1" w14:textId="77777777" w:rsidR="00B50050" w:rsidRDefault="00B50050" w:rsidP="0088127C">
            <w:pPr>
              <w:pStyle w:val="OtherTableBody"/>
            </w:pPr>
            <w:r>
              <w:t>DLT</w:t>
            </w:r>
          </w:p>
        </w:tc>
        <w:tc>
          <w:tcPr>
            <w:tcW w:w="4200" w:type="dxa"/>
          </w:tcPr>
          <w:p w14:paraId="26C03778" w14:textId="77777777" w:rsidR="00B50050" w:rsidRDefault="00B50050" w:rsidP="0088127C">
            <w:pPr>
              <w:pStyle w:val="OtherTableBody"/>
            </w:pPr>
            <w:r>
              <w:t>Delta</w:t>
            </w:r>
          </w:p>
        </w:tc>
      </w:tr>
      <w:tr w:rsidR="00B50050" w14:paraId="343A8306" w14:textId="77777777" w:rsidTr="00195548">
        <w:tc>
          <w:tcPr>
            <w:tcW w:w="600" w:type="dxa"/>
          </w:tcPr>
          <w:p w14:paraId="664A1172" w14:textId="77777777" w:rsidR="00B50050" w:rsidRDefault="00B50050" w:rsidP="0088127C">
            <w:pPr>
              <w:pStyle w:val="OtherTableBody"/>
            </w:pPr>
          </w:p>
        </w:tc>
        <w:tc>
          <w:tcPr>
            <w:tcW w:w="600" w:type="dxa"/>
          </w:tcPr>
          <w:p w14:paraId="428C2266" w14:textId="77777777" w:rsidR="00B50050" w:rsidRDefault="00B50050" w:rsidP="0088127C">
            <w:pPr>
              <w:pStyle w:val="OtherTableBody"/>
            </w:pPr>
            <w:r>
              <w:t>0440</w:t>
            </w:r>
          </w:p>
        </w:tc>
        <w:tc>
          <w:tcPr>
            <w:tcW w:w="2600" w:type="dxa"/>
          </w:tcPr>
          <w:p w14:paraId="151070AF" w14:textId="77777777" w:rsidR="00B50050" w:rsidRDefault="00B50050" w:rsidP="0088127C">
            <w:pPr>
              <w:pStyle w:val="OtherTableBody"/>
            </w:pPr>
          </w:p>
        </w:tc>
        <w:tc>
          <w:tcPr>
            <w:tcW w:w="1400" w:type="dxa"/>
          </w:tcPr>
          <w:p w14:paraId="32BFA3F2" w14:textId="77777777" w:rsidR="00B50050" w:rsidRDefault="00B50050" w:rsidP="0088127C">
            <w:pPr>
              <w:pStyle w:val="OtherTableBody"/>
            </w:pPr>
            <w:r>
              <w:t>DR</w:t>
            </w:r>
          </w:p>
        </w:tc>
        <w:tc>
          <w:tcPr>
            <w:tcW w:w="4200" w:type="dxa"/>
          </w:tcPr>
          <w:p w14:paraId="7D01417E" w14:textId="77777777" w:rsidR="00B50050" w:rsidRDefault="00B50050" w:rsidP="0088127C">
            <w:pPr>
              <w:pStyle w:val="OtherTableBody"/>
            </w:pPr>
            <w:r>
              <w:t>Date/time range</w:t>
            </w:r>
          </w:p>
        </w:tc>
      </w:tr>
      <w:tr w:rsidR="00B50050" w14:paraId="3B5D59E9" w14:textId="77777777" w:rsidTr="00195548">
        <w:tc>
          <w:tcPr>
            <w:tcW w:w="600" w:type="dxa"/>
          </w:tcPr>
          <w:p w14:paraId="43C14795" w14:textId="77777777" w:rsidR="00B50050" w:rsidRDefault="00B50050" w:rsidP="0088127C">
            <w:pPr>
              <w:pStyle w:val="OtherTableBody"/>
            </w:pPr>
          </w:p>
        </w:tc>
        <w:tc>
          <w:tcPr>
            <w:tcW w:w="600" w:type="dxa"/>
          </w:tcPr>
          <w:p w14:paraId="68E40721" w14:textId="77777777" w:rsidR="00B50050" w:rsidRDefault="00B50050" w:rsidP="0088127C">
            <w:pPr>
              <w:pStyle w:val="OtherTableBody"/>
            </w:pPr>
            <w:r>
              <w:t>0440</w:t>
            </w:r>
          </w:p>
        </w:tc>
        <w:tc>
          <w:tcPr>
            <w:tcW w:w="2600" w:type="dxa"/>
          </w:tcPr>
          <w:p w14:paraId="0EF25B54" w14:textId="77777777" w:rsidR="00B50050" w:rsidRDefault="00B50050" w:rsidP="0088127C">
            <w:pPr>
              <w:pStyle w:val="OtherTableBody"/>
            </w:pPr>
          </w:p>
        </w:tc>
        <w:tc>
          <w:tcPr>
            <w:tcW w:w="1400" w:type="dxa"/>
          </w:tcPr>
          <w:p w14:paraId="02A64CEF" w14:textId="77777777" w:rsidR="00B50050" w:rsidRDefault="00B50050" w:rsidP="0088127C">
            <w:pPr>
              <w:pStyle w:val="OtherTableBody"/>
            </w:pPr>
            <w:r>
              <w:t>DT</w:t>
            </w:r>
          </w:p>
        </w:tc>
        <w:tc>
          <w:tcPr>
            <w:tcW w:w="4200" w:type="dxa"/>
          </w:tcPr>
          <w:p w14:paraId="40E20EC4" w14:textId="77777777" w:rsidR="00B50050" w:rsidRDefault="00B50050" w:rsidP="0088127C">
            <w:pPr>
              <w:pStyle w:val="OtherTableBody"/>
            </w:pPr>
            <w:r>
              <w:t>Date</w:t>
            </w:r>
          </w:p>
        </w:tc>
      </w:tr>
      <w:tr w:rsidR="00B50050" w14:paraId="2642C2FF" w14:textId="77777777" w:rsidTr="00195548">
        <w:tc>
          <w:tcPr>
            <w:tcW w:w="600" w:type="dxa"/>
          </w:tcPr>
          <w:p w14:paraId="074F0EEC" w14:textId="77777777" w:rsidR="00B50050" w:rsidRDefault="00B50050" w:rsidP="0088127C">
            <w:pPr>
              <w:pStyle w:val="OtherTableBody"/>
            </w:pPr>
          </w:p>
        </w:tc>
        <w:tc>
          <w:tcPr>
            <w:tcW w:w="600" w:type="dxa"/>
          </w:tcPr>
          <w:p w14:paraId="7EFC2DF3" w14:textId="77777777" w:rsidR="00B50050" w:rsidRDefault="00B50050" w:rsidP="0088127C">
            <w:pPr>
              <w:pStyle w:val="OtherTableBody"/>
            </w:pPr>
            <w:r>
              <w:t>0440</w:t>
            </w:r>
          </w:p>
        </w:tc>
        <w:tc>
          <w:tcPr>
            <w:tcW w:w="2600" w:type="dxa"/>
          </w:tcPr>
          <w:p w14:paraId="2B7BC8A7" w14:textId="77777777" w:rsidR="00B50050" w:rsidRDefault="00B50050" w:rsidP="0088127C">
            <w:pPr>
              <w:pStyle w:val="OtherTableBody"/>
            </w:pPr>
          </w:p>
        </w:tc>
        <w:tc>
          <w:tcPr>
            <w:tcW w:w="1400" w:type="dxa"/>
          </w:tcPr>
          <w:p w14:paraId="46CD6E6F" w14:textId="77777777" w:rsidR="00B50050" w:rsidRDefault="00B50050" w:rsidP="0088127C">
            <w:pPr>
              <w:pStyle w:val="OtherTableBody"/>
            </w:pPr>
            <w:r>
              <w:t>DTM</w:t>
            </w:r>
          </w:p>
        </w:tc>
        <w:tc>
          <w:tcPr>
            <w:tcW w:w="4200" w:type="dxa"/>
          </w:tcPr>
          <w:p w14:paraId="521261E7" w14:textId="77777777" w:rsidR="00B50050" w:rsidRDefault="00B50050" w:rsidP="0088127C">
            <w:pPr>
              <w:pStyle w:val="OtherTableBody"/>
            </w:pPr>
            <w:r>
              <w:t>Date/time</w:t>
            </w:r>
          </w:p>
        </w:tc>
      </w:tr>
      <w:tr w:rsidR="00B50050" w14:paraId="7564EC89" w14:textId="77777777" w:rsidTr="00195548">
        <w:tc>
          <w:tcPr>
            <w:tcW w:w="600" w:type="dxa"/>
          </w:tcPr>
          <w:p w14:paraId="6A3F6F93" w14:textId="77777777" w:rsidR="00B50050" w:rsidRDefault="00B50050" w:rsidP="0088127C">
            <w:pPr>
              <w:pStyle w:val="OtherTableBody"/>
            </w:pPr>
          </w:p>
        </w:tc>
        <w:tc>
          <w:tcPr>
            <w:tcW w:w="600" w:type="dxa"/>
          </w:tcPr>
          <w:p w14:paraId="1EA84A6C" w14:textId="77777777" w:rsidR="00B50050" w:rsidRDefault="00B50050" w:rsidP="0088127C">
            <w:pPr>
              <w:pStyle w:val="OtherTableBody"/>
            </w:pPr>
            <w:r>
              <w:t>0440</w:t>
            </w:r>
          </w:p>
        </w:tc>
        <w:tc>
          <w:tcPr>
            <w:tcW w:w="2600" w:type="dxa"/>
          </w:tcPr>
          <w:p w14:paraId="393BD9EA" w14:textId="77777777" w:rsidR="00B50050" w:rsidRDefault="00B50050" w:rsidP="0088127C">
            <w:pPr>
              <w:pStyle w:val="OtherTableBody"/>
            </w:pPr>
          </w:p>
        </w:tc>
        <w:tc>
          <w:tcPr>
            <w:tcW w:w="1400" w:type="dxa"/>
          </w:tcPr>
          <w:p w14:paraId="4823C731" w14:textId="77777777" w:rsidR="00B50050" w:rsidRDefault="00B50050" w:rsidP="0088127C">
            <w:pPr>
              <w:pStyle w:val="OtherTableBody"/>
            </w:pPr>
            <w:r>
              <w:t>DTN</w:t>
            </w:r>
          </w:p>
        </w:tc>
        <w:tc>
          <w:tcPr>
            <w:tcW w:w="4200" w:type="dxa"/>
          </w:tcPr>
          <w:p w14:paraId="1F9D6CD5" w14:textId="77777777" w:rsidR="00B50050" w:rsidRDefault="00B50050" w:rsidP="0088127C">
            <w:pPr>
              <w:pStyle w:val="OtherTableBody"/>
            </w:pPr>
            <w:r>
              <w:t>Day type and number</w:t>
            </w:r>
          </w:p>
        </w:tc>
      </w:tr>
      <w:tr w:rsidR="00B50050" w14:paraId="50A82AD2" w14:textId="77777777" w:rsidTr="00195548">
        <w:tc>
          <w:tcPr>
            <w:tcW w:w="600" w:type="dxa"/>
          </w:tcPr>
          <w:p w14:paraId="3BD336B6" w14:textId="77777777" w:rsidR="00B50050" w:rsidRDefault="00B50050" w:rsidP="0088127C">
            <w:pPr>
              <w:pStyle w:val="OtherTableBody"/>
            </w:pPr>
          </w:p>
        </w:tc>
        <w:tc>
          <w:tcPr>
            <w:tcW w:w="600" w:type="dxa"/>
          </w:tcPr>
          <w:p w14:paraId="30E6B02C" w14:textId="77777777" w:rsidR="00B50050" w:rsidRDefault="00B50050" w:rsidP="0088127C">
            <w:pPr>
              <w:pStyle w:val="OtherTableBody"/>
            </w:pPr>
            <w:r>
              <w:t>0440</w:t>
            </w:r>
          </w:p>
        </w:tc>
        <w:tc>
          <w:tcPr>
            <w:tcW w:w="2600" w:type="dxa"/>
          </w:tcPr>
          <w:p w14:paraId="1D014979" w14:textId="77777777" w:rsidR="00B50050" w:rsidRDefault="00B50050" w:rsidP="0088127C">
            <w:pPr>
              <w:pStyle w:val="OtherTableBody"/>
            </w:pPr>
          </w:p>
        </w:tc>
        <w:tc>
          <w:tcPr>
            <w:tcW w:w="1400" w:type="dxa"/>
          </w:tcPr>
          <w:p w14:paraId="556C775B" w14:textId="77777777" w:rsidR="00B50050" w:rsidRDefault="00B50050" w:rsidP="0088127C">
            <w:pPr>
              <w:pStyle w:val="OtherTableBody"/>
            </w:pPr>
            <w:r>
              <w:t>ED</w:t>
            </w:r>
          </w:p>
        </w:tc>
        <w:tc>
          <w:tcPr>
            <w:tcW w:w="4200" w:type="dxa"/>
          </w:tcPr>
          <w:p w14:paraId="3D2BB414" w14:textId="77777777" w:rsidR="00B50050" w:rsidRDefault="00B50050" w:rsidP="0088127C">
            <w:pPr>
              <w:pStyle w:val="OtherTableBody"/>
            </w:pPr>
            <w:r>
              <w:t>Encapsulated data</w:t>
            </w:r>
          </w:p>
        </w:tc>
      </w:tr>
      <w:tr w:rsidR="00B50050" w14:paraId="3126CA32" w14:textId="77777777" w:rsidTr="00195548">
        <w:tc>
          <w:tcPr>
            <w:tcW w:w="600" w:type="dxa"/>
          </w:tcPr>
          <w:p w14:paraId="5E7FA609" w14:textId="77777777" w:rsidR="00B50050" w:rsidRDefault="00B50050" w:rsidP="0088127C">
            <w:pPr>
              <w:pStyle w:val="OtherTableBody"/>
            </w:pPr>
          </w:p>
        </w:tc>
        <w:tc>
          <w:tcPr>
            <w:tcW w:w="600" w:type="dxa"/>
          </w:tcPr>
          <w:p w14:paraId="621188C0" w14:textId="77777777" w:rsidR="00B50050" w:rsidRDefault="00B50050" w:rsidP="0088127C">
            <w:pPr>
              <w:pStyle w:val="OtherTableBody"/>
            </w:pPr>
            <w:r>
              <w:t>0440</w:t>
            </w:r>
          </w:p>
        </w:tc>
        <w:tc>
          <w:tcPr>
            <w:tcW w:w="2600" w:type="dxa"/>
          </w:tcPr>
          <w:p w14:paraId="55B813A7" w14:textId="77777777" w:rsidR="00B50050" w:rsidRDefault="00B50050" w:rsidP="0088127C">
            <w:pPr>
              <w:pStyle w:val="OtherTableBody"/>
            </w:pPr>
          </w:p>
        </w:tc>
        <w:tc>
          <w:tcPr>
            <w:tcW w:w="1400" w:type="dxa"/>
          </w:tcPr>
          <w:p w14:paraId="11D6C8B6" w14:textId="77777777" w:rsidR="00B50050" w:rsidRDefault="00B50050" w:rsidP="0088127C">
            <w:pPr>
              <w:pStyle w:val="OtherTableBody"/>
            </w:pPr>
            <w:r>
              <w:t>EI</w:t>
            </w:r>
          </w:p>
        </w:tc>
        <w:tc>
          <w:tcPr>
            <w:tcW w:w="4200" w:type="dxa"/>
          </w:tcPr>
          <w:p w14:paraId="77DE95D3" w14:textId="77777777" w:rsidR="00B50050" w:rsidRDefault="00B50050" w:rsidP="0088127C">
            <w:pPr>
              <w:pStyle w:val="OtherTableBody"/>
            </w:pPr>
            <w:r>
              <w:t>Entity identifier</w:t>
            </w:r>
          </w:p>
        </w:tc>
      </w:tr>
      <w:tr w:rsidR="00B50050" w14:paraId="46DA8CDB" w14:textId="77777777" w:rsidTr="00195548">
        <w:tc>
          <w:tcPr>
            <w:tcW w:w="600" w:type="dxa"/>
          </w:tcPr>
          <w:p w14:paraId="3827B476" w14:textId="77777777" w:rsidR="00B50050" w:rsidRDefault="00B50050" w:rsidP="0088127C">
            <w:pPr>
              <w:pStyle w:val="OtherTableBody"/>
            </w:pPr>
          </w:p>
        </w:tc>
        <w:tc>
          <w:tcPr>
            <w:tcW w:w="600" w:type="dxa"/>
          </w:tcPr>
          <w:p w14:paraId="6642D39A" w14:textId="77777777" w:rsidR="00B50050" w:rsidRDefault="00B50050" w:rsidP="0088127C">
            <w:pPr>
              <w:pStyle w:val="OtherTableBody"/>
            </w:pPr>
            <w:r>
              <w:t>0440</w:t>
            </w:r>
          </w:p>
        </w:tc>
        <w:tc>
          <w:tcPr>
            <w:tcW w:w="2600" w:type="dxa"/>
          </w:tcPr>
          <w:p w14:paraId="2CBCB8C0" w14:textId="77777777" w:rsidR="00B50050" w:rsidRDefault="00B50050" w:rsidP="0088127C">
            <w:pPr>
              <w:pStyle w:val="OtherTableBody"/>
            </w:pPr>
          </w:p>
        </w:tc>
        <w:tc>
          <w:tcPr>
            <w:tcW w:w="1400" w:type="dxa"/>
          </w:tcPr>
          <w:p w14:paraId="5F08769D" w14:textId="77777777" w:rsidR="00B50050" w:rsidRDefault="00B50050" w:rsidP="0088127C">
            <w:pPr>
              <w:pStyle w:val="OtherTableBody"/>
            </w:pPr>
            <w:r>
              <w:t>EIP</w:t>
            </w:r>
          </w:p>
        </w:tc>
        <w:tc>
          <w:tcPr>
            <w:tcW w:w="4200" w:type="dxa"/>
          </w:tcPr>
          <w:p w14:paraId="62BB4F35" w14:textId="77777777" w:rsidR="00B50050" w:rsidRDefault="00B50050" w:rsidP="0088127C">
            <w:pPr>
              <w:pStyle w:val="OtherTableBody"/>
            </w:pPr>
            <w:r>
              <w:t>Entity identifier pair</w:t>
            </w:r>
          </w:p>
        </w:tc>
      </w:tr>
      <w:tr w:rsidR="00B50050" w14:paraId="770CCE02" w14:textId="77777777" w:rsidTr="00195548">
        <w:tc>
          <w:tcPr>
            <w:tcW w:w="600" w:type="dxa"/>
          </w:tcPr>
          <w:p w14:paraId="495A76EA" w14:textId="77777777" w:rsidR="00B50050" w:rsidRDefault="00B50050" w:rsidP="0088127C">
            <w:pPr>
              <w:pStyle w:val="OtherTableBody"/>
            </w:pPr>
          </w:p>
        </w:tc>
        <w:tc>
          <w:tcPr>
            <w:tcW w:w="600" w:type="dxa"/>
          </w:tcPr>
          <w:p w14:paraId="2E90C22E" w14:textId="77777777" w:rsidR="00B50050" w:rsidRDefault="00B50050" w:rsidP="0088127C">
            <w:pPr>
              <w:pStyle w:val="OtherTableBody"/>
            </w:pPr>
            <w:r>
              <w:t>0440</w:t>
            </w:r>
          </w:p>
        </w:tc>
        <w:tc>
          <w:tcPr>
            <w:tcW w:w="2600" w:type="dxa"/>
          </w:tcPr>
          <w:p w14:paraId="02762A05" w14:textId="77777777" w:rsidR="00B50050" w:rsidRDefault="00B50050" w:rsidP="0088127C">
            <w:pPr>
              <w:pStyle w:val="OtherTableBody"/>
            </w:pPr>
          </w:p>
        </w:tc>
        <w:tc>
          <w:tcPr>
            <w:tcW w:w="1400" w:type="dxa"/>
          </w:tcPr>
          <w:p w14:paraId="0A36A3FD" w14:textId="77777777" w:rsidR="00B50050" w:rsidRDefault="00B50050" w:rsidP="0088127C">
            <w:pPr>
              <w:pStyle w:val="OtherTableBody"/>
            </w:pPr>
            <w:r>
              <w:t>ELD</w:t>
            </w:r>
          </w:p>
        </w:tc>
        <w:tc>
          <w:tcPr>
            <w:tcW w:w="4200" w:type="dxa"/>
          </w:tcPr>
          <w:p w14:paraId="6D3DCDCB" w14:textId="77777777" w:rsidR="00B50050" w:rsidRDefault="00B50050" w:rsidP="0088127C">
            <w:pPr>
              <w:pStyle w:val="OtherTableBody"/>
            </w:pPr>
            <w:r>
              <w:t>Error location and description</w:t>
            </w:r>
          </w:p>
        </w:tc>
      </w:tr>
      <w:tr w:rsidR="00B50050" w14:paraId="420A4DE1" w14:textId="77777777" w:rsidTr="00195548">
        <w:tc>
          <w:tcPr>
            <w:tcW w:w="600" w:type="dxa"/>
          </w:tcPr>
          <w:p w14:paraId="41481B96" w14:textId="77777777" w:rsidR="00B50050" w:rsidRDefault="00B50050" w:rsidP="0088127C">
            <w:pPr>
              <w:pStyle w:val="OtherTableBody"/>
            </w:pPr>
          </w:p>
        </w:tc>
        <w:tc>
          <w:tcPr>
            <w:tcW w:w="600" w:type="dxa"/>
          </w:tcPr>
          <w:p w14:paraId="065722E3" w14:textId="77777777" w:rsidR="00B50050" w:rsidRDefault="00B50050" w:rsidP="0088127C">
            <w:pPr>
              <w:pStyle w:val="OtherTableBody"/>
            </w:pPr>
            <w:r>
              <w:t>0440</w:t>
            </w:r>
          </w:p>
        </w:tc>
        <w:tc>
          <w:tcPr>
            <w:tcW w:w="2600" w:type="dxa"/>
          </w:tcPr>
          <w:p w14:paraId="57E20653" w14:textId="77777777" w:rsidR="00B50050" w:rsidRDefault="00B50050" w:rsidP="0088127C">
            <w:pPr>
              <w:pStyle w:val="OtherTableBody"/>
            </w:pPr>
          </w:p>
        </w:tc>
        <w:tc>
          <w:tcPr>
            <w:tcW w:w="1400" w:type="dxa"/>
          </w:tcPr>
          <w:p w14:paraId="15199045" w14:textId="77777777" w:rsidR="00B50050" w:rsidRDefault="00B50050" w:rsidP="0088127C">
            <w:pPr>
              <w:pStyle w:val="OtherTableBody"/>
            </w:pPr>
            <w:r>
              <w:t>ERL</w:t>
            </w:r>
          </w:p>
        </w:tc>
        <w:tc>
          <w:tcPr>
            <w:tcW w:w="4200" w:type="dxa"/>
          </w:tcPr>
          <w:p w14:paraId="10C0730C" w14:textId="77777777" w:rsidR="00B50050" w:rsidRDefault="00B50050" w:rsidP="0088127C">
            <w:pPr>
              <w:pStyle w:val="OtherTableBody"/>
            </w:pPr>
            <w:r>
              <w:t>Error location</w:t>
            </w:r>
          </w:p>
        </w:tc>
      </w:tr>
      <w:tr w:rsidR="00B50050" w14:paraId="7F2E61A9" w14:textId="77777777" w:rsidTr="00195548">
        <w:tc>
          <w:tcPr>
            <w:tcW w:w="600" w:type="dxa"/>
          </w:tcPr>
          <w:p w14:paraId="205A8542" w14:textId="77777777" w:rsidR="00B50050" w:rsidRDefault="00B50050" w:rsidP="0088127C">
            <w:pPr>
              <w:pStyle w:val="OtherTableBody"/>
            </w:pPr>
          </w:p>
        </w:tc>
        <w:tc>
          <w:tcPr>
            <w:tcW w:w="600" w:type="dxa"/>
          </w:tcPr>
          <w:p w14:paraId="4BB70A9F" w14:textId="77777777" w:rsidR="00B50050" w:rsidRDefault="00B50050" w:rsidP="0088127C">
            <w:pPr>
              <w:pStyle w:val="OtherTableBody"/>
            </w:pPr>
            <w:r>
              <w:t>0440</w:t>
            </w:r>
          </w:p>
        </w:tc>
        <w:tc>
          <w:tcPr>
            <w:tcW w:w="2600" w:type="dxa"/>
          </w:tcPr>
          <w:p w14:paraId="481F40D7" w14:textId="77777777" w:rsidR="00B50050" w:rsidRDefault="00B50050" w:rsidP="0088127C">
            <w:pPr>
              <w:pStyle w:val="OtherTableBody"/>
            </w:pPr>
          </w:p>
        </w:tc>
        <w:tc>
          <w:tcPr>
            <w:tcW w:w="1400" w:type="dxa"/>
          </w:tcPr>
          <w:p w14:paraId="72075217" w14:textId="77777777" w:rsidR="00B50050" w:rsidRDefault="00B50050" w:rsidP="0088127C">
            <w:pPr>
              <w:pStyle w:val="OtherTableBody"/>
            </w:pPr>
            <w:r>
              <w:t>FC</w:t>
            </w:r>
          </w:p>
        </w:tc>
        <w:tc>
          <w:tcPr>
            <w:tcW w:w="4200" w:type="dxa"/>
          </w:tcPr>
          <w:p w14:paraId="1DE54254" w14:textId="77777777" w:rsidR="00B50050" w:rsidRDefault="00B50050" w:rsidP="0088127C">
            <w:pPr>
              <w:pStyle w:val="OtherTableBody"/>
            </w:pPr>
            <w:r>
              <w:t>Financial class</w:t>
            </w:r>
          </w:p>
        </w:tc>
      </w:tr>
      <w:tr w:rsidR="00B50050" w14:paraId="5AE6F7F4" w14:textId="77777777" w:rsidTr="00195548">
        <w:tc>
          <w:tcPr>
            <w:tcW w:w="600" w:type="dxa"/>
          </w:tcPr>
          <w:p w14:paraId="316585BC" w14:textId="77777777" w:rsidR="00B50050" w:rsidRDefault="00B50050" w:rsidP="0088127C">
            <w:pPr>
              <w:pStyle w:val="OtherTableBody"/>
            </w:pPr>
          </w:p>
        </w:tc>
        <w:tc>
          <w:tcPr>
            <w:tcW w:w="600" w:type="dxa"/>
          </w:tcPr>
          <w:p w14:paraId="1EC84229" w14:textId="77777777" w:rsidR="00B50050" w:rsidRDefault="00B50050" w:rsidP="0088127C">
            <w:pPr>
              <w:pStyle w:val="OtherTableBody"/>
            </w:pPr>
            <w:r>
              <w:t>0440</w:t>
            </w:r>
          </w:p>
        </w:tc>
        <w:tc>
          <w:tcPr>
            <w:tcW w:w="2600" w:type="dxa"/>
          </w:tcPr>
          <w:p w14:paraId="039ECF9A" w14:textId="77777777" w:rsidR="00B50050" w:rsidRDefault="00B50050" w:rsidP="0088127C">
            <w:pPr>
              <w:pStyle w:val="OtherTableBody"/>
            </w:pPr>
          </w:p>
        </w:tc>
        <w:tc>
          <w:tcPr>
            <w:tcW w:w="1400" w:type="dxa"/>
          </w:tcPr>
          <w:p w14:paraId="7E8EFCF7" w14:textId="77777777" w:rsidR="00B50050" w:rsidRDefault="00B50050" w:rsidP="0088127C">
            <w:pPr>
              <w:pStyle w:val="OtherTableBody"/>
            </w:pPr>
            <w:r>
              <w:t>FN</w:t>
            </w:r>
          </w:p>
        </w:tc>
        <w:tc>
          <w:tcPr>
            <w:tcW w:w="4200" w:type="dxa"/>
          </w:tcPr>
          <w:p w14:paraId="4E8B8E82" w14:textId="77777777" w:rsidR="00B50050" w:rsidRDefault="00B50050" w:rsidP="0088127C">
            <w:pPr>
              <w:pStyle w:val="OtherTableBody"/>
            </w:pPr>
            <w:r>
              <w:t>Family name</w:t>
            </w:r>
          </w:p>
        </w:tc>
      </w:tr>
      <w:tr w:rsidR="00B50050" w14:paraId="0923E77A" w14:textId="77777777" w:rsidTr="00195548">
        <w:tc>
          <w:tcPr>
            <w:tcW w:w="600" w:type="dxa"/>
          </w:tcPr>
          <w:p w14:paraId="69C3269A" w14:textId="77777777" w:rsidR="00B50050" w:rsidRDefault="00B50050" w:rsidP="0088127C">
            <w:pPr>
              <w:pStyle w:val="OtherTableBody"/>
            </w:pPr>
          </w:p>
        </w:tc>
        <w:tc>
          <w:tcPr>
            <w:tcW w:w="600" w:type="dxa"/>
          </w:tcPr>
          <w:p w14:paraId="7EACCF69" w14:textId="77777777" w:rsidR="00B50050" w:rsidRDefault="00B50050" w:rsidP="0088127C">
            <w:pPr>
              <w:pStyle w:val="OtherTableBody"/>
            </w:pPr>
            <w:r>
              <w:t>0440</w:t>
            </w:r>
          </w:p>
        </w:tc>
        <w:tc>
          <w:tcPr>
            <w:tcW w:w="2600" w:type="dxa"/>
          </w:tcPr>
          <w:p w14:paraId="469DFDCF" w14:textId="77777777" w:rsidR="00B50050" w:rsidRDefault="00B50050" w:rsidP="0088127C">
            <w:pPr>
              <w:pStyle w:val="OtherTableBody"/>
            </w:pPr>
          </w:p>
        </w:tc>
        <w:tc>
          <w:tcPr>
            <w:tcW w:w="1400" w:type="dxa"/>
          </w:tcPr>
          <w:p w14:paraId="361EC20B" w14:textId="77777777" w:rsidR="00B50050" w:rsidRDefault="00B50050" w:rsidP="0088127C">
            <w:pPr>
              <w:pStyle w:val="OtherTableBody"/>
            </w:pPr>
            <w:r>
              <w:t>FT</w:t>
            </w:r>
          </w:p>
        </w:tc>
        <w:tc>
          <w:tcPr>
            <w:tcW w:w="4200" w:type="dxa"/>
          </w:tcPr>
          <w:p w14:paraId="550703A6" w14:textId="77777777" w:rsidR="00B50050" w:rsidRDefault="00B50050" w:rsidP="0088127C">
            <w:pPr>
              <w:pStyle w:val="OtherTableBody"/>
            </w:pPr>
            <w:r>
              <w:t>Formatted text</w:t>
            </w:r>
          </w:p>
        </w:tc>
      </w:tr>
      <w:tr w:rsidR="00B50050" w14:paraId="14A412C3" w14:textId="77777777" w:rsidTr="00195548">
        <w:tc>
          <w:tcPr>
            <w:tcW w:w="600" w:type="dxa"/>
          </w:tcPr>
          <w:p w14:paraId="4173E393" w14:textId="77777777" w:rsidR="00B50050" w:rsidRDefault="00B50050" w:rsidP="0088127C">
            <w:pPr>
              <w:pStyle w:val="OtherTableBody"/>
            </w:pPr>
          </w:p>
        </w:tc>
        <w:tc>
          <w:tcPr>
            <w:tcW w:w="600" w:type="dxa"/>
          </w:tcPr>
          <w:p w14:paraId="15EE5758" w14:textId="77777777" w:rsidR="00B50050" w:rsidRDefault="00B50050" w:rsidP="0088127C">
            <w:pPr>
              <w:pStyle w:val="OtherTableBody"/>
            </w:pPr>
            <w:r>
              <w:t>0440</w:t>
            </w:r>
          </w:p>
        </w:tc>
        <w:tc>
          <w:tcPr>
            <w:tcW w:w="2600" w:type="dxa"/>
          </w:tcPr>
          <w:p w14:paraId="739995BF" w14:textId="77777777" w:rsidR="00B50050" w:rsidRDefault="00B50050" w:rsidP="0088127C">
            <w:pPr>
              <w:pStyle w:val="OtherTableBody"/>
            </w:pPr>
          </w:p>
        </w:tc>
        <w:tc>
          <w:tcPr>
            <w:tcW w:w="1400" w:type="dxa"/>
          </w:tcPr>
          <w:p w14:paraId="6612A4DD" w14:textId="77777777" w:rsidR="00B50050" w:rsidRDefault="00B50050" w:rsidP="0088127C">
            <w:pPr>
              <w:pStyle w:val="OtherTableBody"/>
            </w:pPr>
            <w:r>
              <w:t>GTS</w:t>
            </w:r>
          </w:p>
        </w:tc>
        <w:tc>
          <w:tcPr>
            <w:tcW w:w="4200" w:type="dxa"/>
          </w:tcPr>
          <w:p w14:paraId="744BA273" w14:textId="77777777" w:rsidR="00B50050" w:rsidRDefault="00B50050" w:rsidP="0088127C">
            <w:pPr>
              <w:pStyle w:val="OtherTableBody"/>
            </w:pPr>
            <w:r>
              <w:t>General timing specification</w:t>
            </w:r>
          </w:p>
        </w:tc>
      </w:tr>
      <w:tr w:rsidR="00B50050" w14:paraId="397EE16A" w14:textId="77777777" w:rsidTr="00195548">
        <w:tc>
          <w:tcPr>
            <w:tcW w:w="600" w:type="dxa"/>
          </w:tcPr>
          <w:p w14:paraId="7570756A" w14:textId="77777777" w:rsidR="00B50050" w:rsidRDefault="00B50050" w:rsidP="0088127C">
            <w:pPr>
              <w:pStyle w:val="OtherTableBody"/>
            </w:pPr>
          </w:p>
        </w:tc>
        <w:tc>
          <w:tcPr>
            <w:tcW w:w="600" w:type="dxa"/>
          </w:tcPr>
          <w:p w14:paraId="765554A6" w14:textId="77777777" w:rsidR="00B50050" w:rsidRDefault="00B50050" w:rsidP="0088127C">
            <w:pPr>
              <w:pStyle w:val="OtherTableBody"/>
            </w:pPr>
            <w:r>
              <w:t>0440</w:t>
            </w:r>
          </w:p>
        </w:tc>
        <w:tc>
          <w:tcPr>
            <w:tcW w:w="2600" w:type="dxa"/>
          </w:tcPr>
          <w:p w14:paraId="429D48EF" w14:textId="77777777" w:rsidR="00B50050" w:rsidRDefault="00B50050" w:rsidP="0088127C">
            <w:pPr>
              <w:pStyle w:val="OtherTableBody"/>
            </w:pPr>
          </w:p>
        </w:tc>
        <w:tc>
          <w:tcPr>
            <w:tcW w:w="1400" w:type="dxa"/>
          </w:tcPr>
          <w:p w14:paraId="2703D091" w14:textId="77777777" w:rsidR="00B50050" w:rsidRDefault="00B50050" w:rsidP="0088127C">
            <w:pPr>
              <w:pStyle w:val="OtherTableBody"/>
            </w:pPr>
            <w:r>
              <w:t>HD</w:t>
            </w:r>
          </w:p>
        </w:tc>
        <w:tc>
          <w:tcPr>
            <w:tcW w:w="4200" w:type="dxa"/>
          </w:tcPr>
          <w:p w14:paraId="5865190D" w14:textId="77777777" w:rsidR="00B50050" w:rsidRDefault="00B50050" w:rsidP="0088127C">
            <w:pPr>
              <w:pStyle w:val="OtherTableBody"/>
            </w:pPr>
            <w:r>
              <w:t>Hierarchic designator</w:t>
            </w:r>
          </w:p>
        </w:tc>
      </w:tr>
      <w:tr w:rsidR="00B50050" w14:paraId="5A228EFF" w14:textId="77777777" w:rsidTr="00195548">
        <w:tc>
          <w:tcPr>
            <w:tcW w:w="600" w:type="dxa"/>
          </w:tcPr>
          <w:p w14:paraId="539A633E" w14:textId="77777777" w:rsidR="00B50050" w:rsidRDefault="00B50050" w:rsidP="0088127C">
            <w:pPr>
              <w:pStyle w:val="OtherTableBody"/>
            </w:pPr>
          </w:p>
        </w:tc>
        <w:tc>
          <w:tcPr>
            <w:tcW w:w="600" w:type="dxa"/>
          </w:tcPr>
          <w:p w14:paraId="64DE2327" w14:textId="77777777" w:rsidR="00B50050" w:rsidRDefault="00B50050" w:rsidP="0088127C">
            <w:pPr>
              <w:pStyle w:val="OtherTableBody"/>
            </w:pPr>
            <w:r>
              <w:t>0440</w:t>
            </w:r>
          </w:p>
        </w:tc>
        <w:tc>
          <w:tcPr>
            <w:tcW w:w="2600" w:type="dxa"/>
          </w:tcPr>
          <w:p w14:paraId="38F78302" w14:textId="77777777" w:rsidR="00B50050" w:rsidRDefault="00B50050" w:rsidP="0088127C">
            <w:pPr>
              <w:pStyle w:val="OtherTableBody"/>
            </w:pPr>
          </w:p>
        </w:tc>
        <w:tc>
          <w:tcPr>
            <w:tcW w:w="1400" w:type="dxa"/>
          </w:tcPr>
          <w:p w14:paraId="0A69B687" w14:textId="77777777" w:rsidR="00B50050" w:rsidRDefault="00B50050" w:rsidP="0088127C">
            <w:pPr>
              <w:pStyle w:val="OtherTableBody"/>
            </w:pPr>
            <w:r>
              <w:t>ICD</w:t>
            </w:r>
          </w:p>
        </w:tc>
        <w:tc>
          <w:tcPr>
            <w:tcW w:w="4200" w:type="dxa"/>
          </w:tcPr>
          <w:p w14:paraId="148C0182" w14:textId="77777777" w:rsidR="00B50050" w:rsidRDefault="00B50050" w:rsidP="0088127C">
            <w:pPr>
              <w:pStyle w:val="OtherTableBody"/>
            </w:pPr>
            <w:r>
              <w:t>Insurance certification definition</w:t>
            </w:r>
          </w:p>
        </w:tc>
      </w:tr>
      <w:tr w:rsidR="00B50050" w14:paraId="3A1643E6" w14:textId="77777777" w:rsidTr="00195548">
        <w:tc>
          <w:tcPr>
            <w:tcW w:w="600" w:type="dxa"/>
          </w:tcPr>
          <w:p w14:paraId="7AD4C45E" w14:textId="77777777" w:rsidR="00B50050" w:rsidRDefault="00B50050" w:rsidP="0088127C">
            <w:pPr>
              <w:pStyle w:val="OtherTableBody"/>
            </w:pPr>
          </w:p>
        </w:tc>
        <w:tc>
          <w:tcPr>
            <w:tcW w:w="600" w:type="dxa"/>
          </w:tcPr>
          <w:p w14:paraId="4F7E5464" w14:textId="77777777" w:rsidR="00B50050" w:rsidRDefault="00B50050" w:rsidP="0088127C">
            <w:pPr>
              <w:pStyle w:val="OtherTableBody"/>
            </w:pPr>
            <w:r>
              <w:t>0440</w:t>
            </w:r>
          </w:p>
        </w:tc>
        <w:tc>
          <w:tcPr>
            <w:tcW w:w="2600" w:type="dxa"/>
          </w:tcPr>
          <w:p w14:paraId="3C785F1D" w14:textId="77777777" w:rsidR="00B50050" w:rsidRDefault="00B50050" w:rsidP="0088127C">
            <w:pPr>
              <w:pStyle w:val="OtherTableBody"/>
            </w:pPr>
          </w:p>
        </w:tc>
        <w:tc>
          <w:tcPr>
            <w:tcW w:w="1400" w:type="dxa"/>
          </w:tcPr>
          <w:p w14:paraId="70E5ACC1" w14:textId="77777777" w:rsidR="00B50050" w:rsidRDefault="00B50050" w:rsidP="0088127C">
            <w:pPr>
              <w:pStyle w:val="OtherTableBody"/>
            </w:pPr>
            <w:r>
              <w:t>ID</w:t>
            </w:r>
          </w:p>
        </w:tc>
        <w:tc>
          <w:tcPr>
            <w:tcW w:w="4200" w:type="dxa"/>
          </w:tcPr>
          <w:p w14:paraId="3621646C" w14:textId="77777777" w:rsidR="00B50050" w:rsidRDefault="00B50050" w:rsidP="0088127C">
            <w:pPr>
              <w:pStyle w:val="OtherTableBody"/>
            </w:pPr>
            <w:r>
              <w:t>Coded values for HL7 tables</w:t>
            </w:r>
          </w:p>
        </w:tc>
      </w:tr>
      <w:tr w:rsidR="00B50050" w14:paraId="27EB7673" w14:textId="77777777" w:rsidTr="00195548">
        <w:tc>
          <w:tcPr>
            <w:tcW w:w="600" w:type="dxa"/>
          </w:tcPr>
          <w:p w14:paraId="03379F08" w14:textId="77777777" w:rsidR="00B50050" w:rsidRDefault="00B50050" w:rsidP="0088127C">
            <w:pPr>
              <w:pStyle w:val="OtherTableBody"/>
            </w:pPr>
          </w:p>
        </w:tc>
        <w:tc>
          <w:tcPr>
            <w:tcW w:w="600" w:type="dxa"/>
          </w:tcPr>
          <w:p w14:paraId="07DCAC88" w14:textId="77777777" w:rsidR="00B50050" w:rsidRDefault="00B50050" w:rsidP="0088127C">
            <w:pPr>
              <w:pStyle w:val="OtherTableBody"/>
            </w:pPr>
            <w:r>
              <w:t>0440</w:t>
            </w:r>
          </w:p>
        </w:tc>
        <w:tc>
          <w:tcPr>
            <w:tcW w:w="2600" w:type="dxa"/>
          </w:tcPr>
          <w:p w14:paraId="37D3A0D8" w14:textId="77777777" w:rsidR="00B50050" w:rsidRDefault="00B50050" w:rsidP="0088127C">
            <w:pPr>
              <w:pStyle w:val="OtherTableBody"/>
            </w:pPr>
          </w:p>
        </w:tc>
        <w:tc>
          <w:tcPr>
            <w:tcW w:w="1400" w:type="dxa"/>
          </w:tcPr>
          <w:p w14:paraId="4CCE5B38" w14:textId="77777777" w:rsidR="00B50050" w:rsidRDefault="00B50050" w:rsidP="0088127C">
            <w:pPr>
              <w:pStyle w:val="OtherTableBody"/>
            </w:pPr>
            <w:r>
              <w:t>IS</w:t>
            </w:r>
          </w:p>
        </w:tc>
        <w:tc>
          <w:tcPr>
            <w:tcW w:w="4200" w:type="dxa"/>
          </w:tcPr>
          <w:p w14:paraId="238E5F51" w14:textId="77777777" w:rsidR="00B50050" w:rsidRDefault="00B50050" w:rsidP="0088127C">
            <w:pPr>
              <w:pStyle w:val="OtherTableBody"/>
            </w:pPr>
            <w:r>
              <w:t>Coded value for user-defined tables</w:t>
            </w:r>
          </w:p>
        </w:tc>
      </w:tr>
      <w:tr w:rsidR="00B50050" w14:paraId="41BF7AA7" w14:textId="77777777" w:rsidTr="00195548">
        <w:tc>
          <w:tcPr>
            <w:tcW w:w="600" w:type="dxa"/>
          </w:tcPr>
          <w:p w14:paraId="0F2BF352" w14:textId="77777777" w:rsidR="00B50050" w:rsidRDefault="00B50050" w:rsidP="0088127C">
            <w:pPr>
              <w:pStyle w:val="OtherTableBody"/>
            </w:pPr>
          </w:p>
        </w:tc>
        <w:tc>
          <w:tcPr>
            <w:tcW w:w="600" w:type="dxa"/>
          </w:tcPr>
          <w:p w14:paraId="24224697" w14:textId="77777777" w:rsidR="00B50050" w:rsidRDefault="00B50050" w:rsidP="0088127C">
            <w:pPr>
              <w:pStyle w:val="OtherTableBody"/>
            </w:pPr>
            <w:r>
              <w:t>0440</w:t>
            </w:r>
          </w:p>
        </w:tc>
        <w:tc>
          <w:tcPr>
            <w:tcW w:w="2600" w:type="dxa"/>
          </w:tcPr>
          <w:p w14:paraId="51FAD25D" w14:textId="77777777" w:rsidR="00B50050" w:rsidRDefault="00B50050" w:rsidP="0088127C">
            <w:pPr>
              <w:pStyle w:val="OtherTableBody"/>
            </w:pPr>
          </w:p>
        </w:tc>
        <w:tc>
          <w:tcPr>
            <w:tcW w:w="1400" w:type="dxa"/>
          </w:tcPr>
          <w:p w14:paraId="1E652CE1" w14:textId="77777777" w:rsidR="00B50050" w:rsidRDefault="00B50050" w:rsidP="0088127C">
            <w:pPr>
              <w:pStyle w:val="OtherTableBody"/>
            </w:pPr>
            <w:r>
              <w:t>JCC</w:t>
            </w:r>
          </w:p>
        </w:tc>
        <w:tc>
          <w:tcPr>
            <w:tcW w:w="4200" w:type="dxa"/>
          </w:tcPr>
          <w:p w14:paraId="2A776737" w14:textId="77777777" w:rsidR="00B50050" w:rsidRDefault="00B50050" w:rsidP="0088127C">
            <w:pPr>
              <w:pStyle w:val="OtherTableBody"/>
            </w:pPr>
            <w:r>
              <w:t>Job code/class</w:t>
            </w:r>
          </w:p>
        </w:tc>
      </w:tr>
      <w:tr w:rsidR="00B50050" w14:paraId="1915A989" w14:textId="77777777" w:rsidTr="00195548">
        <w:tc>
          <w:tcPr>
            <w:tcW w:w="600" w:type="dxa"/>
          </w:tcPr>
          <w:p w14:paraId="69D1320E" w14:textId="77777777" w:rsidR="00B50050" w:rsidRDefault="00B50050" w:rsidP="0088127C">
            <w:pPr>
              <w:pStyle w:val="OtherTableBody"/>
            </w:pPr>
          </w:p>
        </w:tc>
        <w:tc>
          <w:tcPr>
            <w:tcW w:w="600" w:type="dxa"/>
          </w:tcPr>
          <w:p w14:paraId="197A37AD" w14:textId="77777777" w:rsidR="00B50050" w:rsidRDefault="00B50050" w:rsidP="0088127C">
            <w:pPr>
              <w:pStyle w:val="OtherTableBody"/>
            </w:pPr>
            <w:r>
              <w:t>0440</w:t>
            </w:r>
          </w:p>
        </w:tc>
        <w:tc>
          <w:tcPr>
            <w:tcW w:w="2600" w:type="dxa"/>
          </w:tcPr>
          <w:p w14:paraId="00B6B39B" w14:textId="77777777" w:rsidR="00B50050" w:rsidRDefault="00B50050" w:rsidP="0088127C">
            <w:pPr>
              <w:pStyle w:val="OtherTableBody"/>
            </w:pPr>
          </w:p>
        </w:tc>
        <w:tc>
          <w:tcPr>
            <w:tcW w:w="1400" w:type="dxa"/>
          </w:tcPr>
          <w:p w14:paraId="7C14E6EB" w14:textId="77777777" w:rsidR="00B50050" w:rsidRDefault="00B50050" w:rsidP="0088127C">
            <w:pPr>
              <w:pStyle w:val="OtherTableBody"/>
            </w:pPr>
            <w:r>
              <w:t>LA1</w:t>
            </w:r>
          </w:p>
        </w:tc>
        <w:tc>
          <w:tcPr>
            <w:tcW w:w="4200" w:type="dxa"/>
          </w:tcPr>
          <w:p w14:paraId="48EBCC9E" w14:textId="77777777" w:rsidR="00B50050" w:rsidRDefault="00B50050" w:rsidP="0088127C">
            <w:pPr>
              <w:pStyle w:val="OtherTableBody"/>
            </w:pPr>
            <w:r>
              <w:t>Location with address variation 1</w:t>
            </w:r>
          </w:p>
        </w:tc>
      </w:tr>
      <w:tr w:rsidR="00B50050" w14:paraId="045DE662" w14:textId="77777777" w:rsidTr="00195548">
        <w:tc>
          <w:tcPr>
            <w:tcW w:w="600" w:type="dxa"/>
          </w:tcPr>
          <w:p w14:paraId="6F15A1F7" w14:textId="77777777" w:rsidR="00B50050" w:rsidRDefault="00B50050" w:rsidP="0088127C">
            <w:pPr>
              <w:pStyle w:val="OtherTableBody"/>
            </w:pPr>
          </w:p>
        </w:tc>
        <w:tc>
          <w:tcPr>
            <w:tcW w:w="600" w:type="dxa"/>
          </w:tcPr>
          <w:p w14:paraId="2BF37F96" w14:textId="77777777" w:rsidR="00B50050" w:rsidRDefault="00B50050" w:rsidP="0088127C">
            <w:pPr>
              <w:pStyle w:val="OtherTableBody"/>
            </w:pPr>
            <w:r>
              <w:t>0440</w:t>
            </w:r>
          </w:p>
        </w:tc>
        <w:tc>
          <w:tcPr>
            <w:tcW w:w="2600" w:type="dxa"/>
          </w:tcPr>
          <w:p w14:paraId="377264E6" w14:textId="77777777" w:rsidR="00B50050" w:rsidRDefault="00B50050" w:rsidP="0088127C">
            <w:pPr>
              <w:pStyle w:val="OtherTableBody"/>
            </w:pPr>
          </w:p>
        </w:tc>
        <w:tc>
          <w:tcPr>
            <w:tcW w:w="1400" w:type="dxa"/>
          </w:tcPr>
          <w:p w14:paraId="3A95A95E" w14:textId="77777777" w:rsidR="00B50050" w:rsidRDefault="00B50050" w:rsidP="0088127C">
            <w:pPr>
              <w:pStyle w:val="OtherTableBody"/>
            </w:pPr>
            <w:r>
              <w:t>LA2</w:t>
            </w:r>
          </w:p>
        </w:tc>
        <w:tc>
          <w:tcPr>
            <w:tcW w:w="4200" w:type="dxa"/>
          </w:tcPr>
          <w:p w14:paraId="1A8F3E83" w14:textId="77777777" w:rsidR="00B50050" w:rsidRDefault="00B50050" w:rsidP="0088127C">
            <w:pPr>
              <w:pStyle w:val="OtherTableBody"/>
            </w:pPr>
            <w:r>
              <w:t>Location with address variation 2</w:t>
            </w:r>
          </w:p>
        </w:tc>
      </w:tr>
      <w:tr w:rsidR="00B50050" w14:paraId="500D943A" w14:textId="77777777" w:rsidTr="00195548">
        <w:tc>
          <w:tcPr>
            <w:tcW w:w="600" w:type="dxa"/>
          </w:tcPr>
          <w:p w14:paraId="215BF952" w14:textId="77777777" w:rsidR="00B50050" w:rsidRDefault="00B50050" w:rsidP="0088127C">
            <w:pPr>
              <w:pStyle w:val="OtherTableBody"/>
            </w:pPr>
          </w:p>
        </w:tc>
        <w:tc>
          <w:tcPr>
            <w:tcW w:w="600" w:type="dxa"/>
          </w:tcPr>
          <w:p w14:paraId="60788FB6" w14:textId="77777777" w:rsidR="00B50050" w:rsidRDefault="00B50050" w:rsidP="0088127C">
            <w:pPr>
              <w:pStyle w:val="OtherTableBody"/>
            </w:pPr>
            <w:r>
              <w:t>0440</w:t>
            </w:r>
          </w:p>
        </w:tc>
        <w:tc>
          <w:tcPr>
            <w:tcW w:w="2600" w:type="dxa"/>
          </w:tcPr>
          <w:p w14:paraId="0C2E198E" w14:textId="77777777" w:rsidR="00B50050" w:rsidRDefault="00B50050" w:rsidP="0088127C">
            <w:pPr>
              <w:pStyle w:val="OtherTableBody"/>
            </w:pPr>
          </w:p>
        </w:tc>
        <w:tc>
          <w:tcPr>
            <w:tcW w:w="1400" w:type="dxa"/>
          </w:tcPr>
          <w:p w14:paraId="5F97074B" w14:textId="77777777" w:rsidR="00B50050" w:rsidRDefault="00B50050" w:rsidP="0088127C">
            <w:pPr>
              <w:pStyle w:val="OtherTableBody"/>
            </w:pPr>
            <w:r>
              <w:t>MA</w:t>
            </w:r>
          </w:p>
        </w:tc>
        <w:tc>
          <w:tcPr>
            <w:tcW w:w="4200" w:type="dxa"/>
          </w:tcPr>
          <w:p w14:paraId="3FFFB69E" w14:textId="77777777" w:rsidR="00B50050" w:rsidRDefault="00B50050" w:rsidP="0088127C">
            <w:pPr>
              <w:pStyle w:val="OtherTableBody"/>
            </w:pPr>
            <w:r>
              <w:t>Multiplexed array</w:t>
            </w:r>
          </w:p>
        </w:tc>
      </w:tr>
      <w:tr w:rsidR="00B50050" w14:paraId="52FAC208" w14:textId="77777777" w:rsidTr="00195548">
        <w:tc>
          <w:tcPr>
            <w:tcW w:w="600" w:type="dxa"/>
          </w:tcPr>
          <w:p w14:paraId="33FC6431" w14:textId="77777777" w:rsidR="00B50050" w:rsidRDefault="00B50050" w:rsidP="0088127C">
            <w:pPr>
              <w:pStyle w:val="OtherTableBody"/>
            </w:pPr>
          </w:p>
        </w:tc>
        <w:tc>
          <w:tcPr>
            <w:tcW w:w="600" w:type="dxa"/>
          </w:tcPr>
          <w:p w14:paraId="749C6D96" w14:textId="77777777" w:rsidR="00B50050" w:rsidRDefault="00B50050" w:rsidP="0088127C">
            <w:pPr>
              <w:pStyle w:val="OtherTableBody"/>
            </w:pPr>
            <w:r>
              <w:t>0440</w:t>
            </w:r>
          </w:p>
        </w:tc>
        <w:tc>
          <w:tcPr>
            <w:tcW w:w="2600" w:type="dxa"/>
          </w:tcPr>
          <w:p w14:paraId="3024FFC4" w14:textId="77777777" w:rsidR="00B50050" w:rsidRDefault="00B50050" w:rsidP="0088127C">
            <w:pPr>
              <w:pStyle w:val="OtherTableBody"/>
            </w:pPr>
          </w:p>
        </w:tc>
        <w:tc>
          <w:tcPr>
            <w:tcW w:w="1400" w:type="dxa"/>
          </w:tcPr>
          <w:p w14:paraId="1674C7D0" w14:textId="77777777" w:rsidR="00B50050" w:rsidRDefault="00B50050" w:rsidP="0088127C">
            <w:pPr>
              <w:pStyle w:val="OtherTableBody"/>
            </w:pPr>
            <w:r>
              <w:t>MO</w:t>
            </w:r>
          </w:p>
        </w:tc>
        <w:tc>
          <w:tcPr>
            <w:tcW w:w="4200" w:type="dxa"/>
          </w:tcPr>
          <w:p w14:paraId="19224697" w14:textId="77777777" w:rsidR="00B50050" w:rsidRDefault="00B50050" w:rsidP="0088127C">
            <w:pPr>
              <w:pStyle w:val="OtherTableBody"/>
            </w:pPr>
            <w:r>
              <w:t>Money</w:t>
            </w:r>
          </w:p>
        </w:tc>
      </w:tr>
      <w:tr w:rsidR="00B50050" w14:paraId="4D576221" w14:textId="77777777" w:rsidTr="00195548">
        <w:tc>
          <w:tcPr>
            <w:tcW w:w="600" w:type="dxa"/>
          </w:tcPr>
          <w:p w14:paraId="78F28911" w14:textId="77777777" w:rsidR="00B50050" w:rsidRDefault="00B50050" w:rsidP="0088127C">
            <w:pPr>
              <w:pStyle w:val="OtherTableBody"/>
            </w:pPr>
          </w:p>
        </w:tc>
        <w:tc>
          <w:tcPr>
            <w:tcW w:w="600" w:type="dxa"/>
          </w:tcPr>
          <w:p w14:paraId="0B813B0E" w14:textId="77777777" w:rsidR="00B50050" w:rsidRDefault="00B50050" w:rsidP="0088127C">
            <w:pPr>
              <w:pStyle w:val="OtherTableBody"/>
            </w:pPr>
            <w:r>
              <w:t>0440</w:t>
            </w:r>
          </w:p>
        </w:tc>
        <w:tc>
          <w:tcPr>
            <w:tcW w:w="2600" w:type="dxa"/>
          </w:tcPr>
          <w:p w14:paraId="77C32E85" w14:textId="77777777" w:rsidR="00B50050" w:rsidRDefault="00B50050" w:rsidP="0088127C">
            <w:pPr>
              <w:pStyle w:val="OtherTableBody"/>
            </w:pPr>
          </w:p>
        </w:tc>
        <w:tc>
          <w:tcPr>
            <w:tcW w:w="1400" w:type="dxa"/>
          </w:tcPr>
          <w:p w14:paraId="15DCAB7D" w14:textId="77777777" w:rsidR="00B50050" w:rsidRDefault="00B50050" w:rsidP="0088127C">
            <w:pPr>
              <w:pStyle w:val="OtherTableBody"/>
            </w:pPr>
            <w:r>
              <w:t>MOC</w:t>
            </w:r>
          </w:p>
        </w:tc>
        <w:tc>
          <w:tcPr>
            <w:tcW w:w="4200" w:type="dxa"/>
          </w:tcPr>
          <w:p w14:paraId="4DABA7F6" w14:textId="77777777" w:rsidR="00B50050" w:rsidRDefault="00B50050" w:rsidP="0088127C">
            <w:pPr>
              <w:pStyle w:val="OtherTableBody"/>
            </w:pPr>
            <w:r>
              <w:t>Money and charge code</w:t>
            </w:r>
          </w:p>
        </w:tc>
      </w:tr>
      <w:tr w:rsidR="00B50050" w14:paraId="6DE15928" w14:textId="77777777" w:rsidTr="00195548">
        <w:tc>
          <w:tcPr>
            <w:tcW w:w="600" w:type="dxa"/>
          </w:tcPr>
          <w:p w14:paraId="2C5C7D0E" w14:textId="77777777" w:rsidR="00B50050" w:rsidRDefault="00B50050" w:rsidP="0088127C">
            <w:pPr>
              <w:pStyle w:val="OtherTableBody"/>
            </w:pPr>
          </w:p>
        </w:tc>
        <w:tc>
          <w:tcPr>
            <w:tcW w:w="600" w:type="dxa"/>
          </w:tcPr>
          <w:p w14:paraId="73365F98" w14:textId="77777777" w:rsidR="00B50050" w:rsidRDefault="00B50050" w:rsidP="0088127C">
            <w:pPr>
              <w:pStyle w:val="OtherTableBody"/>
            </w:pPr>
            <w:r>
              <w:t>0440</w:t>
            </w:r>
          </w:p>
        </w:tc>
        <w:tc>
          <w:tcPr>
            <w:tcW w:w="2600" w:type="dxa"/>
          </w:tcPr>
          <w:p w14:paraId="07FE3E70" w14:textId="77777777" w:rsidR="00B50050" w:rsidRDefault="00B50050" w:rsidP="0088127C">
            <w:pPr>
              <w:pStyle w:val="OtherTableBody"/>
            </w:pPr>
          </w:p>
        </w:tc>
        <w:tc>
          <w:tcPr>
            <w:tcW w:w="1400" w:type="dxa"/>
          </w:tcPr>
          <w:p w14:paraId="3FADF7AC" w14:textId="77777777" w:rsidR="00B50050" w:rsidRDefault="00B50050" w:rsidP="0088127C">
            <w:pPr>
              <w:pStyle w:val="OtherTableBody"/>
            </w:pPr>
            <w:r>
              <w:t>MOP</w:t>
            </w:r>
          </w:p>
        </w:tc>
        <w:tc>
          <w:tcPr>
            <w:tcW w:w="4200" w:type="dxa"/>
          </w:tcPr>
          <w:p w14:paraId="1003690A" w14:textId="77777777" w:rsidR="00B50050" w:rsidRDefault="00B50050" w:rsidP="0088127C">
            <w:pPr>
              <w:pStyle w:val="OtherTableBody"/>
            </w:pPr>
            <w:r>
              <w:t>Money or percentage</w:t>
            </w:r>
          </w:p>
        </w:tc>
      </w:tr>
      <w:tr w:rsidR="00B50050" w14:paraId="53663558" w14:textId="77777777" w:rsidTr="00195548">
        <w:tc>
          <w:tcPr>
            <w:tcW w:w="600" w:type="dxa"/>
          </w:tcPr>
          <w:p w14:paraId="79263A08" w14:textId="77777777" w:rsidR="00B50050" w:rsidRDefault="00B50050" w:rsidP="0088127C">
            <w:pPr>
              <w:pStyle w:val="OtherTableBody"/>
            </w:pPr>
          </w:p>
        </w:tc>
        <w:tc>
          <w:tcPr>
            <w:tcW w:w="600" w:type="dxa"/>
          </w:tcPr>
          <w:p w14:paraId="4A8D3154" w14:textId="77777777" w:rsidR="00B50050" w:rsidRDefault="00B50050" w:rsidP="0088127C">
            <w:pPr>
              <w:pStyle w:val="OtherTableBody"/>
            </w:pPr>
            <w:r>
              <w:t>0440</w:t>
            </w:r>
          </w:p>
        </w:tc>
        <w:tc>
          <w:tcPr>
            <w:tcW w:w="2600" w:type="dxa"/>
          </w:tcPr>
          <w:p w14:paraId="25AA3710" w14:textId="77777777" w:rsidR="00B50050" w:rsidRDefault="00B50050" w:rsidP="0088127C">
            <w:pPr>
              <w:pStyle w:val="OtherTableBody"/>
            </w:pPr>
          </w:p>
        </w:tc>
        <w:tc>
          <w:tcPr>
            <w:tcW w:w="1400" w:type="dxa"/>
          </w:tcPr>
          <w:p w14:paraId="0E0F2899" w14:textId="77777777" w:rsidR="00B50050" w:rsidRDefault="00B50050" w:rsidP="0088127C">
            <w:pPr>
              <w:pStyle w:val="OtherTableBody"/>
            </w:pPr>
            <w:r>
              <w:t>MSG</w:t>
            </w:r>
          </w:p>
        </w:tc>
        <w:tc>
          <w:tcPr>
            <w:tcW w:w="4200" w:type="dxa"/>
          </w:tcPr>
          <w:p w14:paraId="76952981" w14:textId="77777777" w:rsidR="00B50050" w:rsidRDefault="00B50050" w:rsidP="0088127C">
            <w:pPr>
              <w:pStyle w:val="OtherTableBody"/>
            </w:pPr>
            <w:r>
              <w:t>Message type</w:t>
            </w:r>
          </w:p>
        </w:tc>
      </w:tr>
      <w:tr w:rsidR="00B50050" w14:paraId="4CB63A2D" w14:textId="77777777" w:rsidTr="00195548">
        <w:tc>
          <w:tcPr>
            <w:tcW w:w="600" w:type="dxa"/>
          </w:tcPr>
          <w:p w14:paraId="13195800" w14:textId="77777777" w:rsidR="00B50050" w:rsidRDefault="00B50050" w:rsidP="0088127C">
            <w:pPr>
              <w:pStyle w:val="OtherTableBody"/>
            </w:pPr>
          </w:p>
        </w:tc>
        <w:tc>
          <w:tcPr>
            <w:tcW w:w="600" w:type="dxa"/>
          </w:tcPr>
          <w:p w14:paraId="4E51A21C" w14:textId="77777777" w:rsidR="00B50050" w:rsidRDefault="00B50050" w:rsidP="0088127C">
            <w:pPr>
              <w:pStyle w:val="OtherTableBody"/>
            </w:pPr>
            <w:r>
              <w:t>0440</w:t>
            </w:r>
          </w:p>
        </w:tc>
        <w:tc>
          <w:tcPr>
            <w:tcW w:w="2600" w:type="dxa"/>
          </w:tcPr>
          <w:p w14:paraId="2CC4E929" w14:textId="77777777" w:rsidR="00B50050" w:rsidRDefault="00B50050" w:rsidP="0088127C">
            <w:pPr>
              <w:pStyle w:val="OtherTableBody"/>
            </w:pPr>
          </w:p>
        </w:tc>
        <w:tc>
          <w:tcPr>
            <w:tcW w:w="1400" w:type="dxa"/>
          </w:tcPr>
          <w:p w14:paraId="19318D55" w14:textId="77777777" w:rsidR="00B50050" w:rsidRDefault="00B50050" w:rsidP="0088127C">
            <w:pPr>
              <w:pStyle w:val="OtherTableBody"/>
            </w:pPr>
            <w:r>
              <w:t>NA</w:t>
            </w:r>
          </w:p>
        </w:tc>
        <w:tc>
          <w:tcPr>
            <w:tcW w:w="4200" w:type="dxa"/>
          </w:tcPr>
          <w:p w14:paraId="1D07BBA4" w14:textId="77777777" w:rsidR="00B50050" w:rsidRDefault="00B50050" w:rsidP="0088127C">
            <w:pPr>
              <w:pStyle w:val="OtherTableBody"/>
            </w:pPr>
            <w:r>
              <w:t>Numeric array</w:t>
            </w:r>
          </w:p>
        </w:tc>
      </w:tr>
      <w:tr w:rsidR="00B50050" w14:paraId="6444F81B" w14:textId="77777777" w:rsidTr="00195548">
        <w:tc>
          <w:tcPr>
            <w:tcW w:w="600" w:type="dxa"/>
          </w:tcPr>
          <w:p w14:paraId="05E2A1A6" w14:textId="77777777" w:rsidR="00B50050" w:rsidRDefault="00B50050" w:rsidP="0088127C">
            <w:pPr>
              <w:pStyle w:val="OtherTableBody"/>
            </w:pPr>
          </w:p>
        </w:tc>
        <w:tc>
          <w:tcPr>
            <w:tcW w:w="600" w:type="dxa"/>
          </w:tcPr>
          <w:p w14:paraId="626013DA" w14:textId="77777777" w:rsidR="00B50050" w:rsidRDefault="00B50050" w:rsidP="0088127C">
            <w:pPr>
              <w:pStyle w:val="OtherTableBody"/>
            </w:pPr>
            <w:r>
              <w:t>0440</w:t>
            </w:r>
          </w:p>
        </w:tc>
        <w:tc>
          <w:tcPr>
            <w:tcW w:w="2600" w:type="dxa"/>
          </w:tcPr>
          <w:p w14:paraId="1AE67507" w14:textId="77777777" w:rsidR="00B50050" w:rsidRDefault="00B50050" w:rsidP="0088127C">
            <w:pPr>
              <w:pStyle w:val="OtherTableBody"/>
            </w:pPr>
          </w:p>
        </w:tc>
        <w:tc>
          <w:tcPr>
            <w:tcW w:w="1400" w:type="dxa"/>
          </w:tcPr>
          <w:p w14:paraId="1624576D" w14:textId="77777777" w:rsidR="00B50050" w:rsidRDefault="00B50050" w:rsidP="0088127C">
            <w:pPr>
              <w:pStyle w:val="OtherTableBody"/>
            </w:pPr>
            <w:r>
              <w:t>NDL</w:t>
            </w:r>
          </w:p>
        </w:tc>
        <w:tc>
          <w:tcPr>
            <w:tcW w:w="4200" w:type="dxa"/>
          </w:tcPr>
          <w:p w14:paraId="0B3AA7D3" w14:textId="77777777" w:rsidR="00B50050" w:rsidRDefault="00B50050" w:rsidP="0088127C">
            <w:pPr>
              <w:pStyle w:val="OtherTableBody"/>
            </w:pPr>
            <w:r>
              <w:t>Name with date and location</w:t>
            </w:r>
          </w:p>
        </w:tc>
      </w:tr>
      <w:tr w:rsidR="00B50050" w14:paraId="1BF15D20" w14:textId="77777777" w:rsidTr="00195548">
        <w:tc>
          <w:tcPr>
            <w:tcW w:w="600" w:type="dxa"/>
          </w:tcPr>
          <w:p w14:paraId="44EF1553" w14:textId="77777777" w:rsidR="00B50050" w:rsidRDefault="00B50050" w:rsidP="0088127C">
            <w:pPr>
              <w:pStyle w:val="OtherTableBody"/>
            </w:pPr>
          </w:p>
        </w:tc>
        <w:tc>
          <w:tcPr>
            <w:tcW w:w="600" w:type="dxa"/>
          </w:tcPr>
          <w:p w14:paraId="2311F21D" w14:textId="77777777" w:rsidR="00B50050" w:rsidRDefault="00B50050" w:rsidP="0088127C">
            <w:pPr>
              <w:pStyle w:val="OtherTableBody"/>
            </w:pPr>
            <w:r>
              <w:t>0440</w:t>
            </w:r>
          </w:p>
        </w:tc>
        <w:tc>
          <w:tcPr>
            <w:tcW w:w="2600" w:type="dxa"/>
          </w:tcPr>
          <w:p w14:paraId="0281F7AA" w14:textId="77777777" w:rsidR="00B50050" w:rsidRDefault="00B50050" w:rsidP="0088127C">
            <w:pPr>
              <w:pStyle w:val="OtherTableBody"/>
            </w:pPr>
          </w:p>
        </w:tc>
        <w:tc>
          <w:tcPr>
            <w:tcW w:w="1400" w:type="dxa"/>
          </w:tcPr>
          <w:p w14:paraId="4F06DFEA" w14:textId="77777777" w:rsidR="00B50050" w:rsidRDefault="00B50050" w:rsidP="0088127C">
            <w:pPr>
              <w:pStyle w:val="OtherTableBody"/>
            </w:pPr>
            <w:r>
              <w:t>NM</w:t>
            </w:r>
          </w:p>
        </w:tc>
        <w:tc>
          <w:tcPr>
            <w:tcW w:w="4200" w:type="dxa"/>
          </w:tcPr>
          <w:p w14:paraId="55C905D3" w14:textId="77777777" w:rsidR="00B50050" w:rsidRDefault="00B50050" w:rsidP="0088127C">
            <w:pPr>
              <w:pStyle w:val="OtherTableBody"/>
            </w:pPr>
            <w:r>
              <w:t>Numeric</w:t>
            </w:r>
          </w:p>
        </w:tc>
      </w:tr>
      <w:tr w:rsidR="00B50050" w14:paraId="7FCC3E04" w14:textId="77777777" w:rsidTr="00195548">
        <w:tc>
          <w:tcPr>
            <w:tcW w:w="600" w:type="dxa"/>
          </w:tcPr>
          <w:p w14:paraId="158E5691" w14:textId="77777777" w:rsidR="00B50050" w:rsidRDefault="00B50050" w:rsidP="0088127C">
            <w:pPr>
              <w:pStyle w:val="OtherTableBody"/>
            </w:pPr>
          </w:p>
        </w:tc>
        <w:tc>
          <w:tcPr>
            <w:tcW w:w="600" w:type="dxa"/>
          </w:tcPr>
          <w:p w14:paraId="109BA629" w14:textId="77777777" w:rsidR="00B50050" w:rsidRDefault="00B50050" w:rsidP="0088127C">
            <w:pPr>
              <w:pStyle w:val="OtherTableBody"/>
            </w:pPr>
            <w:r>
              <w:t>0440</w:t>
            </w:r>
          </w:p>
        </w:tc>
        <w:tc>
          <w:tcPr>
            <w:tcW w:w="2600" w:type="dxa"/>
          </w:tcPr>
          <w:p w14:paraId="3E423030" w14:textId="77777777" w:rsidR="00B50050" w:rsidRDefault="00B50050" w:rsidP="0088127C">
            <w:pPr>
              <w:pStyle w:val="OtherTableBody"/>
            </w:pPr>
          </w:p>
        </w:tc>
        <w:tc>
          <w:tcPr>
            <w:tcW w:w="1400" w:type="dxa"/>
          </w:tcPr>
          <w:p w14:paraId="0C3F6B3F" w14:textId="77777777" w:rsidR="00B50050" w:rsidRDefault="00B50050" w:rsidP="0088127C">
            <w:pPr>
              <w:pStyle w:val="OtherTableBody"/>
            </w:pPr>
            <w:r>
              <w:t>NR</w:t>
            </w:r>
          </w:p>
        </w:tc>
        <w:tc>
          <w:tcPr>
            <w:tcW w:w="4200" w:type="dxa"/>
          </w:tcPr>
          <w:p w14:paraId="78020023" w14:textId="77777777" w:rsidR="00B50050" w:rsidRDefault="00B50050" w:rsidP="0088127C">
            <w:pPr>
              <w:pStyle w:val="OtherTableBody"/>
            </w:pPr>
            <w:r>
              <w:t>Numeric range</w:t>
            </w:r>
          </w:p>
        </w:tc>
      </w:tr>
      <w:tr w:rsidR="00B50050" w14:paraId="1809359F" w14:textId="77777777" w:rsidTr="00195548">
        <w:tc>
          <w:tcPr>
            <w:tcW w:w="600" w:type="dxa"/>
          </w:tcPr>
          <w:p w14:paraId="597410AB" w14:textId="77777777" w:rsidR="00B50050" w:rsidRDefault="00B50050" w:rsidP="0088127C">
            <w:pPr>
              <w:pStyle w:val="OtherTableBody"/>
            </w:pPr>
          </w:p>
        </w:tc>
        <w:tc>
          <w:tcPr>
            <w:tcW w:w="600" w:type="dxa"/>
          </w:tcPr>
          <w:p w14:paraId="54B05BA4" w14:textId="77777777" w:rsidR="00B50050" w:rsidRDefault="00B50050" w:rsidP="0088127C">
            <w:pPr>
              <w:pStyle w:val="OtherTableBody"/>
            </w:pPr>
            <w:r>
              <w:t>0440</w:t>
            </w:r>
          </w:p>
        </w:tc>
        <w:tc>
          <w:tcPr>
            <w:tcW w:w="2600" w:type="dxa"/>
          </w:tcPr>
          <w:p w14:paraId="0CB89586" w14:textId="77777777" w:rsidR="00B50050" w:rsidRDefault="00B50050" w:rsidP="0088127C">
            <w:pPr>
              <w:pStyle w:val="OtherTableBody"/>
            </w:pPr>
          </w:p>
        </w:tc>
        <w:tc>
          <w:tcPr>
            <w:tcW w:w="1400" w:type="dxa"/>
          </w:tcPr>
          <w:p w14:paraId="204CDB39" w14:textId="77777777" w:rsidR="00B50050" w:rsidRDefault="00B50050" w:rsidP="0088127C">
            <w:pPr>
              <w:pStyle w:val="OtherTableBody"/>
            </w:pPr>
            <w:r>
              <w:t>OCD</w:t>
            </w:r>
          </w:p>
        </w:tc>
        <w:tc>
          <w:tcPr>
            <w:tcW w:w="4200" w:type="dxa"/>
          </w:tcPr>
          <w:p w14:paraId="3F82CD42" w14:textId="77777777" w:rsidR="00B50050" w:rsidRDefault="00B50050" w:rsidP="0088127C">
            <w:pPr>
              <w:pStyle w:val="OtherTableBody"/>
            </w:pPr>
            <w:r>
              <w:t>Occurrence code and date</w:t>
            </w:r>
          </w:p>
        </w:tc>
      </w:tr>
      <w:tr w:rsidR="00B50050" w14:paraId="568C302F" w14:textId="77777777" w:rsidTr="00195548">
        <w:tc>
          <w:tcPr>
            <w:tcW w:w="600" w:type="dxa"/>
          </w:tcPr>
          <w:p w14:paraId="345AC3AB" w14:textId="77777777" w:rsidR="00B50050" w:rsidRDefault="00B50050" w:rsidP="0088127C">
            <w:pPr>
              <w:pStyle w:val="OtherTableBody"/>
            </w:pPr>
          </w:p>
        </w:tc>
        <w:tc>
          <w:tcPr>
            <w:tcW w:w="600" w:type="dxa"/>
          </w:tcPr>
          <w:p w14:paraId="191145B9" w14:textId="77777777" w:rsidR="00B50050" w:rsidRDefault="00B50050" w:rsidP="0088127C">
            <w:pPr>
              <w:pStyle w:val="OtherTableBody"/>
            </w:pPr>
            <w:r>
              <w:t>0440</w:t>
            </w:r>
          </w:p>
        </w:tc>
        <w:tc>
          <w:tcPr>
            <w:tcW w:w="2600" w:type="dxa"/>
          </w:tcPr>
          <w:p w14:paraId="46AC9270" w14:textId="77777777" w:rsidR="00B50050" w:rsidRDefault="00B50050" w:rsidP="0088127C">
            <w:pPr>
              <w:pStyle w:val="OtherTableBody"/>
            </w:pPr>
          </w:p>
        </w:tc>
        <w:tc>
          <w:tcPr>
            <w:tcW w:w="1400" w:type="dxa"/>
          </w:tcPr>
          <w:p w14:paraId="657AB06C" w14:textId="77777777" w:rsidR="00B50050" w:rsidRDefault="00B50050" w:rsidP="0088127C">
            <w:pPr>
              <w:pStyle w:val="OtherTableBody"/>
            </w:pPr>
            <w:r>
              <w:t>OSD</w:t>
            </w:r>
          </w:p>
        </w:tc>
        <w:tc>
          <w:tcPr>
            <w:tcW w:w="4200" w:type="dxa"/>
          </w:tcPr>
          <w:p w14:paraId="2ECF01FE" w14:textId="77777777" w:rsidR="00B50050" w:rsidRDefault="00B50050" w:rsidP="0088127C">
            <w:pPr>
              <w:pStyle w:val="OtherTableBody"/>
            </w:pPr>
            <w:r>
              <w:t>Order sequence definition</w:t>
            </w:r>
          </w:p>
        </w:tc>
      </w:tr>
      <w:tr w:rsidR="00B50050" w14:paraId="0890DAD1" w14:textId="77777777" w:rsidTr="00195548">
        <w:tc>
          <w:tcPr>
            <w:tcW w:w="600" w:type="dxa"/>
          </w:tcPr>
          <w:p w14:paraId="5B215CC8" w14:textId="77777777" w:rsidR="00B50050" w:rsidRDefault="00B50050" w:rsidP="0088127C">
            <w:pPr>
              <w:pStyle w:val="OtherTableBody"/>
            </w:pPr>
          </w:p>
        </w:tc>
        <w:tc>
          <w:tcPr>
            <w:tcW w:w="600" w:type="dxa"/>
          </w:tcPr>
          <w:p w14:paraId="29F1391A" w14:textId="77777777" w:rsidR="00B50050" w:rsidRDefault="00B50050" w:rsidP="0088127C">
            <w:pPr>
              <w:pStyle w:val="OtherTableBody"/>
            </w:pPr>
            <w:r>
              <w:t>0440</w:t>
            </w:r>
          </w:p>
        </w:tc>
        <w:tc>
          <w:tcPr>
            <w:tcW w:w="2600" w:type="dxa"/>
          </w:tcPr>
          <w:p w14:paraId="2628691F" w14:textId="77777777" w:rsidR="00B50050" w:rsidRDefault="00B50050" w:rsidP="0088127C">
            <w:pPr>
              <w:pStyle w:val="OtherTableBody"/>
            </w:pPr>
          </w:p>
        </w:tc>
        <w:tc>
          <w:tcPr>
            <w:tcW w:w="1400" w:type="dxa"/>
          </w:tcPr>
          <w:p w14:paraId="77559975" w14:textId="77777777" w:rsidR="00B50050" w:rsidRDefault="00B50050" w:rsidP="0088127C">
            <w:pPr>
              <w:pStyle w:val="OtherTableBody"/>
            </w:pPr>
            <w:r>
              <w:t>OSP</w:t>
            </w:r>
          </w:p>
        </w:tc>
        <w:tc>
          <w:tcPr>
            <w:tcW w:w="4200" w:type="dxa"/>
          </w:tcPr>
          <w:p w14:paraId="29ED1D7C" w14:textId="77777777" w:rsidR="00B50050" w:rsidRDefault="00B50050" w:rsidP="0088127C">
            <w:pPr>
              <w:pStyle w:val="OtherTableBody"/>
            </w:pPr>
            <w:r>
              <w:t>Occurrence span code and date</w:t>
            </w:r>
          </w:p>
        </w:tc>
      </w:tr>
      <w:tr w:rsidR="00B50050" w14:paraId="6CDF717B" w14:textId="77777777" w:rsidTr="00195548">
        <w:tc>
          <w:tcPr>
            <w:tcW w:w="600" w:type="dxa"/>
          </w:tcPr>
          <w:p w14:paraId="38274351" w14:textId="77777777" w:rsidR="00B50050" w:rsidRDefault="00B50050" w:rsidP="0088127C">
            <w:pPr>
              <w:pStyle w:val="OtherTableBody"/>
            </w:pPr>
          </w:p>
        </w:tc>
        <w:tc>
          <w:tcPr>
            <w:tcW w:w="600" w:type="dxa"/>
          </w:tcPr>
          <w:p w14:paraId="554E4787" w14:textId="77777777" w:rsidR="00B50050" w:rsidRDefault="00B50050" w:rsidP="0088127C">
            <w:pPr>
              <w:pStyle w:val="OtherTableBody"/>
            </w:pPr>
            <w:r>
              <w:t>0440</w:t>
            </w:r>
          </w:p>
        </w:tc>
        <w:tc>
          <w:tcPr>
            <w:tcW w:w="2600" w:type="dxa"/>
          </w:tcPr>
          <w:p w14:paraId="371ADC5C" w14:textId="77777777" w:rsidR="00B50050" w:rsidRDefault="00B50050" w:rsidP="0088127C">
            <w:pPr>
              <w:pStyle w:val="OtherTableBody"/>
            </w:pPr>
          </w:p>
        </w:tc>
        <w:tc>
          <w:tcPr>
            <w:tcW w:w="1400" w:type="dxa"/>
          </w:tcPr>
          <w:p w14:paraId="1C8498DB" w14:textId="77777777" w:rsidR="00B50050" w:rsidRDefault="00B50050" w:rsidP="0088127C">
            <w:pPr>
              <w:pStyle w:val="OtherTableBody"/>
            </w:pPr>
            <w:r>
              <w:t>PIP</w:t>
            </w:r>
          </w:p>
        </w:tc>
        <w:tc>
          <w:tcPr>
            <w:tcW w:w="4200" w:type="dxa"/>
          </w:tcPr>
          <w:p w14:paraId="25E8BE76" w14:textId="77777777" w:rsidR="00B50050" w:rsidRDefault="00B50050" w:rsidP="0088127C">
            <w:pPr>
              <w:pStyle w:val="OtherTableBody"/>
            </w:pPr>
            <w:r>
              <w:t>Practitioner institutional privileges</w:t>
            </w:r>
          </w:p>
        </w:tc>
      </w:tr>
      <w:tr w:rsidR="00B50050" w14:paraId="50074BAF" w14:textId="77777777" w:rsidTr="00195548">
        <w:tc>
          <w:tcPr>
            <w:tcW w:w="600" w:type="dxa"/>
          </w:tcPr>
          <w:p w14:paraId="531179DD" w14:textId="77777777" w:rsidR="00B50050" w:rsidRDefault="00B50050" w:rsidP="0088127C">
            <w:pPr>
              <w:pStyle w:val="OtherTableBody"/>
            </w:pPr>
          </w:p>
        </w:tc>
        <w:tc>
          <w:tcPr>
            <w:tcW w:w="600" w:type="dxa"/>
          </w:tcPr>
          <w:p w14:paraId="607CE8A0" w14:textId="77777777" w:rsidR="00B50050" w:rsidRDefault="00B50050" w:rsidP="0088127C">
            <w:pPr>
              <w:pStyle w:val="OtherTableBody"/>
            </w:pPr>
            <w:r>
              <w:t>0440</w:t>
            </w:r>
          </w:p>
        </w:tc>
        <w:tc>
          <w:tcPr>
            <w:tcW w:w="2600" w:type="dxa"/>
          </w:tcPr>
          <w:p w14:paraId="32F53E0F" w14:textId="77777777" w:rsidR="00B50050" w:rsidRDefault="00B50050" w:rsidP="0088127C">
            <w:pPr>
              <w:pStyle w:val="OtherTableBody"/>
            </w:pPr>
          </w:p>
        </w:tc>
        <w:tc>
          <w:tcPr>
            <w:tcW w:w="1400" w:type="dxa"/>
          </w:tcPr>
          <w:p w14:paraId="055A8990" w14:textId="77777777" w:rsidR="00B50050" w:rsidRDefault="00B50050" w:rsidP="0088127C">
            <w:pPr>
              <w:pStyle w:val="OtherTableBody"/>
            </w:pPr>
            <w:r>
              <w:t>PL</w:t>
            </w:r>
          </w:p>
        </w:tc>
        <w:tc>
          <w:tcPr>
            <w:tcW w:w="4200" w:type="dxa"/>
          </w:tcPr>
          <w:p w14:paraId="7D5C110E" w14:textId="77777777" w:rsidR="00B50050" w:rsidRDefault="00B50050" w:rsidP="0088127C">
            <w:pPr>
              <w:pStyle w:val="OtherTableBody"/>
            </w:pPr>
            <w:r>
              <w:t>Person location</w:t>
            </w:r>
          </w:p>
        </w:tc>
      </w:tr>
      <w:tr w:rsidR="00B50050" w14:paraId="3699BD64" w14:textId="77777777" w:rsidTr="00195548">
        <w:tc>
          <w:tcPr>
            <w:tcW w:w="600" w:type="dxa"/>
          </w:tcPr>
          <w:p w14:paraId="42EF4D51" w14:textId="77777777" w:rsidR="00B50050" w:rsidRDefault="00B50050" w:rsidP="0088127C">
            <w:pPr>
              <w:pStyle w:val="OtherTableBody"/>
            </w:pPr>
          </w:p>
        </w:tc>
        <w:tc>
          <w:tcPr>
            <w:tcW w:w="600" w:type="dxa"/>
          </w:tcPr>
          <w:p w14:paraId="717606F9" w14:textId="77777777" w:rsidR="00B50050" w:rsidRDefault="00B50050" w:rsidP="0088127C">
            <w:pPr>
              <w:pStyle w:val="OtherTableBody"/>
            </w:pPr>
            <w:r>
              <w:t>0440</w:t>
            </w:r>
          </w:p>
        </w:tc>
        <w:tc>
          <w:tcPr>
            <w:tcW w:w="2600" w:type="dxa"/>
          </w:tcPr>
          <w:p w14:paraId="57F66389" w14:textId="77777777" w:rsidR="00B50050" w:rsidRDefault="00B50050" w:rsidP="0088127C">
            <w:pPr>
              <w:pStyle w:val="OtherTableBody"/>
            </w:pPr>
          </w:p>
        </w:tc>
        <w:tc>
          <w:tcPr>
            <w:tcW w:w="1400" w:type="dxa"/>
          </w:tcPr>
          <w:p w14:paraId="225559F6" w14:textId="77777777" w:rsidR="00B50050" w:rsidRDefault="00B50050" w:rsidP="0088127C">
            <w:pPr>
              <w:pStyle w:val="OtherTableBody"/>
            </w:pPr>
            <w:r>
              <w:t>PLN</w:t>
            </w:r>
          </w:p>
        </w:tc>
        <w:tc>
          <w:tcPr>
            <w:tcW w:w="4200" w:type="dxa"/>
          </w:tcPr>
          <w:p w14:paraId="3F68E804" w14:textId="77777777" w:rsidR="00B50050" w:rsidRDefault="00B50050" w:rsidP="0088127C">
            <w:pPr>
              <w:pStyle w:val="OtherTableBody"/>
            </w:pPr>
            <w:r>
              <w:t>Practitioner license or other ID number</w:t>
            </w:r>
          </w:p>
        </w:tc>
      </w:tr>
      <w:tr w:rsidR="00B50050" w14:paraId="713F46E4" w14:textId="77777777" w:rsidTr="00195548">
        <w:tc>
          <w:tcPr>
            <w:tcW w:w="600" w:type="dxa"/>
          </w:tcPr>
          <w:p w14:paraId="43037A4C" w14:textId="77777777" w:rsidR="00B50050" w:rsidRDefault="00B50050" w:rsidP="0088127C">
            <w:pPr>
              <w:pStyle w:val="OtherTableBody"/>
            </w:pPr>
          </w:p>
        </w:tc>
        <w:tc>
          <w:tcPr>
            <w:tcW w:w="600" w:type="dxa"/>
          </w:tcPr>
          <w:p w14:paraId="77778EB2" w14:textId="77777777" w:rsidR="00B50050" w:rsidRDefault="00B50050" w:rsidP="0088127C">
            <w:pPr>
              <w:pStyle w:val="OtherTableBody"/>
            </w:pPr>
            <w:r>
              <w:t>0440</w:t>
            </w:r>
          </w:p>
        </w:tc>
        <w:tc>
          <w:tcPr>
            <w:tcW w:w="2600" w:type="dxa"/>
          </w:tcPr>
          <w:p w14:paraId="40AA41BE" w14:textId="77777777" w:rsidR="00B50050" w:rsidRDefault="00B50050" w:rsidP="0088127C">
            <w:pPr>
              <w:pStyle w:val="OtherTableBody"/>
            </w:pPr>
          </w:p>
        </w:tc>
        <w:tc>
          <w:tcPr>
            <w:tcW w:w="1400" w:type="dxa"/>
          </w:tcPr>
          <w:p w14:paraId="5EA8F242" w14:textId="77777777" w:rsidR="00B50050" w:rsidRDefault="00B50050" w:rsidP="0088127C">
            <w:pPr>
              <w:pStyle w:val="OtherTableBody"/>
            </w:pPr>
            <w:r>
              <w:t>PN</w:t>
            </w:r>
          </w:p>
        </w:tc>
        <w:tc>
          <w:tcPr>
            <w:tcW w:w="4200" w:type="dxa"/>
          </w:tcPr>
          <w:p w14:paraId="1262BED2" w14:textId="77777777" w:rsidR="00B50050" w:rsidRDefault="00B50050" w:rsidP="0088127C">
            <w:pPr>
              <w:pStyle w:val="OtherTableBody"/>
            </w:pPr>
            <w:r>
              <w:t>Person name</w:t>
            </w:r>
          </w:p>
        </w:tc>
      </w:tr>
      <w:tr w:rsidR="00B50050" w14:paraId="331DCFF2" w14:textId="77777777" w:rsidTr="00195548">
        <w:tc>
          <w:tcPr>
            <w:tcW w:w="600" w:type="dxa"/>
          </w:tcPr>
          <w:p w14:paraId="238F9968" w14:textId="77777777" w:rsidR="00B50050" w:rsidRDefault="00B50050" w:rsidP="0088127C">
            <w:pPr>
              <w:pStyle w:val="OtherTableBody"/>
            </w:pPr>
          </w:p>
        </w:tc>
        <w:tc>
          <w:tcPr>
            <w:tcW w:w="600" w:type="dxa"/>
          </w:tcPr>
          <w:p w14:paraId="56FCF8EE" w14:textId="77777777" w:rsidR="00B50050" w:rsidRDefault="00B50050" w:rsidP="0088127C">
            <w:pPr>
              <w:pStyle w:val="OtherTableBody"/>
            </w:pPr>
            <w:r>
              <w:t>0440</w:t>
            </w:r>
          </w:p>
        </w:tc>
        <w:tc>
          <w:tcPr>
            <w:tcW w:w="2600" w:type="dxa"/>
          </w:tcPr>
          <w:p w14:paraId="41E6AD9C" w14:textId="77777777" w:rsidR="00B50050" w:rsidRDefault="00B50050" w:rsidP="0088127C">
            <w:pPr>
              <w:pStyle w:val="OtherTableBody"/>
            </w:pPr>
          </w:p>
        </w:tc>
        <w:tc>
          <w:tcPr>
            <w:tcW w:w="1400" w:type="dxa"/>
          </w:tcPr>
          <w:p w14:paraId="499F09C5" w14:textId="77777777" w:rsidR="00B50050" w:rsidRDefault="00B50050" w:rsidP="0088127C">
            <w:pPr>
              <w:pStyle w:val="OtherTableBody"/>
            </w:pPr>
            <w:r>
              <w:t>PPN</w:t>
            </w:r>
          </w:p>
        </w:tc>
        <w:tc>
          <w:tcPr>
            <w:tcW w:w="4200" w:type="dxa"/>
          </w:tcPr>
          <w:p w14:paraId="7546AB12" w14:textId="77777777" w:rsidR="00B50050" w:rsidRDefault="00B50050" w:rsidP="0088127C">
            <w:pPr>
              <w:pStyle w:val="OtherTableBody"/>
            </w:pPr>
            <w:r>
              <w:t>Performing person time stamp</w:t>
            </w:r>
          </w:p>
        </w:tc>
      </w:tr>
      <w:tr w:rsidR="00B50050" w14:paraId="02512301" w14:textId="77777777" w:rsidTr="00195548">
        <w:tc>
          <w:tcPr>
            <w:tcW w:w="600" w:type="dxa"/>
          </w:tcPr>
          <w:p w14:paraId="19BF3AE0" w14:textId="77777777" w:rsidR="00B50050" w:rsidRDefault="00B50050" w:rsidP="0088127C">
            <w:pPr>
              <w:pStyle w:val="OtherTableBody"/>
            </w:pPr>
          </w:p>
        </w:tc>
        <w:tc>
          <w:tcPr>
            <w:tcW w:w="600" w:type="dxa"/>
          </w:tcPr>
          <w:p w14:paraId="5842738C" w14:textId="77777777" w:rsidR="00B50050" w:rsidRDefault="00B50050" w:rsidP="0088127C">
            <w:pPr>
              <w:pStyle w:val="OtherTableBody"/>
            </w:pPr>
            <w:r>
              <w:t>0440</w:t>
            </w:r>
          </w:p>
        </w:tc>
        <w:tc>
          <w:tcPr>
            <w:tcW w:w="2600" w:type="dxa"/>
          </w:tcPr>
          <w:p w14:paraId="0857A957" w14:textId="77777777" w:rsidR="00B50050" w:rsidRDefault="00B50050" w:rsidP="0088127C">
            <w:pPr>
              <w:pStyle w:val="OtherTableBody"/>
            </w:pPr>
          </w:p>
        </w:tc>
        <w:tc>
          <w:tcPr>
            <w:tcW w:w="1400" w:type="dxa"/>
          </w:tcPr>
          <w:p w14:paraId="26081C2A" w14:textId="77777777" w:rsidR="00B50050" w:rsidRDefault="00B50050" w:rsidP="0088127C">
            <w:pPr>
              <w:pStyle w:val="OtherTableBody"/>
            </w:pPr>
            <w:r>
              <w:t>PRL</w:t>
            </w:r>
          </w:p>
        </w:tc>
        <w:tc>
          <w:tcPr>
            <w:tcW w:w="4200" w:type="dxa"/>
          </w:tcPr>
          <w:p w14:paraId="202D3B85" w14:textId="77777777" w:rsidR="00B50050" w:rsidRDefault="00B50050" w:rsidP="0088127C">
            <w:pPr>
              <w:pStyle w:val="OtherTableBody"/>
            </w:pPr>
            <w:r>
              <w:t>Parent result link</w:t>
            </w:r>
          </w:p>
        </w:tc>
      </w:tr>
      <w:tr w:rsidR="00B50050" w14:paraId="0D5C8022" w14:textId="77777777" w:rsidTr="00195548">
        <w:tc>
          <w:tcPr>
            <w:tcW w:w="600" w:type="dxa"/>
          </w:tcPr>
          <w:p w14:paraId="7DB88DFD" w14:textId="77777777" w:rsidR="00B50050" w:rsidRDefault="00B50050" w:rsidP="0088127C">
            <w:pPr>
              <w:pStyle w:val="OtherTableBody"/>
            </w:pPr>
          </w:p>
        </w:tc>
        <w:tc>
          <w:tcPr>
            <w:tcW w:w="600" w:type="dxa"/>
          </w:tcPr>
          <w:p w14:paraId="2C2C1EB2" w14:textId="77777777" w:rsidR="00B50050" w:rsidRDefault="00B50050" w:rsidP="0088127C">
            <w:pPr>
              <w:pStyle w:val="OtherTableBody"/>
            </w:pPr>
            <w:r>
              <w:t>0440</w:t>
            </w:r>
          </w:p>
        </w:tc>
        <w:tc>
          <w:tcPr>
            <w:tcW w:w="2600" w:type="dxa"/>
          </w:tcPr>
          <w:p w14:paraId="33A25FEB" w14:textId="77777777" w:rsidR="00B50050" w:rsidRDefault="00B50050" w:rsidP="0088127C">
            <w:pPr>
              <w:pStyle w:val="OtherTableBody"/>
            </w:pPr>
          </w:p>
        </w:tc>
        <w:tc>
          <w:tcPr>
            <w:tcW w:w="1400" w:type="dxa"/>
          </w:tcPr>
          <w:p w14:paraId="77467842" w14:textId="77777777" w:rsidR="00B50050" w:rsidRDefault="00B50050" w:rsidP="0088127C">
            <w:pPr>
              <w:pStyle w:val="OtherTableBody"/>
            </w:pPr>
            <w:r>
              <w:t>PT</w:t>
            </w:r>
          </w:p>
        </w:tc>
        <w:tc>
          <w:tcPr>
            <w:tcW w:w="4200" w:type="dxa"/>
          </w:tcPr>
          <w:p w14:paraId="65807D87" w14:textId="77777777" w:rsidR="00B50050" w:rsidRDefault="00B50050" w:rsidP="0088127C">
            <w:pPr>
              <w:pStyle w:val="OtherTableBody"/>
            </w:pPr>
            <w:r>
              <w:t>Processing type</w:t>
            </w:r>
          </w:p>
        </w:tc>
      </w:tr>
      <w:tr w:rsidR="00B50050" w14:paraId="0AFB77F4" w14:textId="77777777" w:rsidTr="00195548">
        <w:tc>
          <w:tcPr>
            <w:tcW w:w="600" w:type="dxa"/>
          </w:tcPr>
          <w:p w14:paraId="30AC54E5" w14:textId="77777777" w:rsidR="00B50050" w:rsidRDefault="00B50050" w:rsidP="0088127C">
            <w:pPr>
              <w:pStyle w:val="OtherTableBody"/>
            </w:pPr>
          </w:p>
        </w:tc>
        <w:tc>
          <w:tcPr>
            <w:tcW w:w="600" w:type="dxa"/>
          </w:tcPr>
          <w:p w14:paraId="5E41A60A" w14:textId="77777777" w:rsidR="00B50050" w:rsidRDefault="00B50050" w:rsidP="0088127C">
            <w:pPr>
              <w:pStyle w:val="OtherTableBody"/>
            </w:pPr>
            <w:r>
              <w:t>0440</w:t>
            </w:r>
          </w:p>
        </w:tc>
        <w:tc>
          <w:tcPr>
            <w:tcW w:w="2600" w:type="dxa"/>
          </w:tcPr>
          <w:p w14:paraId="178BA71A" w14:textId="77777777" w:rsidR="00B50050" w:rsidRDefault="00B50050" w:rsidP="0088127C">
            <w:pPr>
              <w:pStyle w:val="OtherTableBody"/>
            </w:pPr>
          </w:p>
        </w:tc>
        <w:tc>
          <w:tcPr>
            <w:tcW w:w="1400" w:type="dxa"/>
          </w:tcPr>
          <w:p w14:paraId="63963F46" w14:textId="77777777" w:rsidR="00B50050" w:rsidRDefault="00B50050" w:rsidP="0088127C">
            <w:pPr>
              <w:pStyle w:val="OtherTableBody"/>
            </w:pPr>
            <w:r>
              <w:t>PTA</w:t>
            </w:r>
          </w:p>
        </w:tc>
        <w:tc>
          <w:tcPr>
            <w:tcW w:w="4200" w:type="dxa"/>
          </w:tcPr>
          <w:p w14:paraId="16064E6D" w14:textId="77777777" w:rsidR="00B50050" w:rsidRDefault="00B50050" w:rsidP="0088127C">
            <w:pPr>
              <w:pStyle w:val="OtherTableBody"/>
            </w:pPr>
            <w:r>
              <w:t>Policy type and amount</w:t>
            </w:r>
          </w:p>
        </w:tc>
      </w:tr>
      <w:tr w:rsidR="00B50050" w14:paraId="26B34496" w14:textId="77777777" w:rsidTr="00195548">
        <w:tc>
          <w:tcPr>
            <w:tcW w:w="600" w:type="dxa"/>
          </w:tcPr>
          <w:p w14:paraId="6C3582A3" w14:textId="77777777" w:rsidR="00B50050" w:rsidRDefault="00B50050" w:rsidP="0088127C">
            <w:pPr>
              <w:pStyle w:val="OtherTableBody"/>
            </w:pPr>
          </w:p>
        </w:tc>
        <w:tc>
          <w:tcPr>
            <w:tcW w:w="600" w:type="dxa"/>
          </w:tcPr>
          <w:p w14:paraId="5BE18D7E" w14:textId="77777777" w:rsidR="00B50050" w:rsidRDefault="00B50050" w:rsidP="0088127C">
            <w:pPr>
              <w:pStyle w:val="OtherTableBody"/>
            </w:pPr>
            <w:r>
              <w:t>0440</w:t>
            </w:r>
          </w:p>
        </w:tc>
        <w:tc>
          <w:tcPr>
            <w:tcW w:w="2600" w:type="dxa"/>
          </w:tcPr>
          <w:p w14:paraId="76FDF25D" w14:textId="77777777" w:rsidR="00B50050" w:rsidRDefault="00B50050" w:rsidP="0088127C">
            <w:pPr>
              <w:pStyle w:val="OtherTableBody"/>
            </w:pPr>
          </w:p>
        </w:tc>
        <w:tc>
          <w:tcPr>
            <w:tcW w:w="1400" w:type="dxa"/>
          </w:tcPr>
          <w:p w14:paraId="0747C097" w14:textId="77777777" w:rsidR="00B50050" w:rsidRDefault="00B50050" w:rsidP="0088127C">
            <w:pPr>
              <w:pStyle w:val="OtherTableBody"/>
            </w:pPr>
            <w:r>
              <w:t>QIP</w:t>
            </w:r>
          </w:p>
        </w:tc>
        <w:tc>
          <w:tcPr>
            <w:tcW w:w="4200" w:type="dxa"/>
          </w:tcPr>
          <w:p w14:paraId="66B41C6C" w14:textId="77777777" w:rsidR="00B50050" w:rsidRDefault="00B50050" w:rsidP="0088127C">
            <w:pPr>
              <w:pStyle w:val="OtherTableBody"/>
            </w:pPr>
            <w:r>
              <w:t>Query input parameter list</w:t>
            </w:r>
          </w:p>
        </w:tc>
      </w:tr>
      <w:tr w:rsidR="00B50050" w14:paraId="4B190713" w14:textId="77777777" w:rsidTr="00195548">
        <w:tc>
          <w:tcPr>
            <w:tcW w:w="600" w:type="dxa"/>
          </w:tcPr>
          <w:p w14:paraId="465AF0CE" w14:textId="77777777" w:rsidR="00B50050" w:rsidRDefault="00B50050" w:rsidP="0088127C">
            <w:pPr>
              <w:pStyle w:val="OtherTableBody"/>
            </w:pPr>
          </w:p>
        </w:tc>
        <w:tc>
          <w:tcPr>
            <w:tcW w:w="600" w:type="dxa"/>
          </w:tcPr>
          <w:p w14:paraId="29D4DF29" w14:textId="77777777" w:rsidR="00B50050" w:rsidRDefault="00B50050" w:rsidP="0088127C">
            <w:pPr>
              <w:pStyle w:val="OtherTableBody"/>
            </w:pPr>
            <w:r>
              <w:t>0440</w:t>
            </w:r>
          </w:p>
        </w:tc>
        <w:tc>
          <w:tcPr>
            <w:tcW w:w="2600" w:type="dxa"/>
          </w:tcPr>
          <w:p w14:paraId="6681F6F1" w14:textId="77777777" w:rsidR="00B50050" w:rsidRDefault="00B50050" w:rsidP="0088127C">
            <w:pPr>
              <w:pStyle w:val="OtherTableBody"/>
            </w:pPr>
          </w:p>
        </w:tc>
        <w:tc>
          <w:tcPr>
            <w:tcW w:w="1400" w:type="dxa"/>
          </w:tcPr>
          <w:p w14:paraId="22EB6D98" w14:textId="77777777" w:rsidR="00B50050" w:rsidRDefault="00B50050" w:rsidP="0088127C">
            <w:pPr>
              <w:pStyle w:val="OtherTableBody"/>
            </w:pPr>
            <w:r>
              <w:t>QSC</w:t>
            </w:r>
          </w:p>
        </w:tc>
        <w:tc>
          <w:tcPr>
            <w:tcW w:w="4200" w:type="dxa"/>
          </w:tcPr>
          <w:p w14:paraId="3CD8253A" w14:textId="77777777" w:rsidR="00B50050" w:rsidRDefault="00B50050" w:rsidP="0088127C">
            <w:pPr>
              <w:pStyle w:val="OtherTableBody"/>
            </w:pPr>
            <w:r>
              <w:t>Query selection criteria</w:t>
            </w:r>
          </w:p>
        </w:tc>
      </w:tr>
      <w:tr w:rsidR="00B50050" w14:paraId="6B5832E7" w14:textId="77777777" w:rsidTr="00195548">
        <w:tc>
          <w:tcPr>
            <w:tcW w:w="600" w:type="dxa"/>
          </w:tcPr>
          <w:p w14:paraId="1A31380D" w14:textId="77777777" w:rsidR="00B50050" w:rsidRDefault="00B50050" w:rsidP="0088127C">
            <w:pPr>
              <w:pStyle w:val="OtherTableBody"/>
            </w:pPr>
          </w:p>
        </w:tc>
        <w:tc>
          <w:tcPr>
            <w:tcW w:w="600" w:type="dxa"/>
          </w:tcPr>
          <w:p w14:paraId="6D3FFD86" w14:textId="77777777" w:rsidR="00B50050" w:rsidRDefault="00B50050" w:rsidP="0088127C">
            <w:pPr>
              <w:pStyle w:val="OtherTableBody"/>
            </w:pPr>
            <w:r>
              <w:t>0440</w:t>
            </w:r>
          </w:p>
        </w:tc>
        <w:tc>
          <w:tcPr>
            <w:tcW w:w="2600" w:type="dxa"/>
          </w:tcPr>
          <w:p w14:paraId="4AEDDD5D" w14:textId="77777777" w:rsidR="00B50050" w:rsidRDefault="00B50050" w:rsidP="0088127C">
            <w:pPr>
              <w:pStyle w:val="OtherTableBody"/>
            </w:pPr>
          </w:p>
        </w:tc>
        <w:tc>
          <w:tcPr>
            <w:tcW w:w="1400" w:type="dxa"/>
          </w:tcPr>
          <w:p w14:paraId="225210FA" w14:textId="77777777" w:rsidR="00B50050" w:rsidRDefault="00B50050" w:rsidP="0088127C">
            <w:pPr>
              <w:pStyle w:val="OtherTableBody"/>
            </w:pPr>
            <w:r>
              <w:t>RCD</w:t>
            </w:r>
          </w:p>
        </w:tc>
        <w:tc>
          <w:tcPr>
            <w:tcW w:w="4200" w:type="dxa"/>
          </w:tcPr>
          <w:p w14:paraId="416218A4" w14:textId="77777777" w:rsidR="00B50050" w:rsidRDefault="00B50050" w:rsidP="0088127C">
            <w:pPr>
              <w:pStyle w:val="OtherTableBody"/>
            </w:pPr>
            <w:r>
              <w:t>Row column definition</w:t>
            </w:r>
          </w:p>
        </w:tc>
      </w:tr>
      <w:tr w:rsidR="00B50050" w14:paraId="12484A1C" w14:textId="77777777" w:rsidTr="00195548">
        <w:tc>
          <w:tcPr>
            <w:tcW w:w="600" w:type="dxa"/>
          </w:tcPr>
          <w:p w14:paraId="31A5B444" w14:textId="77777777" w:rsidR="00B50050" w:rsidRDefault="00B50050" w:rsidP="0088127C">
            <w:pPr>
              <w:pStyle w:val="OtherTableBody"/>
            </w:pPr>
          </w:p>
        </w:tc>
        <w:tc>
          <w:tcPr>
            <w:tcW w:w="600" w:type="dxa"/>
          </w:tcPr>
          <w:p w14:paraId="3D01615B" w14:textId="77777777" w:rsidR="00B50050" w:rsidRDefault="00B50050" w:rsidP="0088127C">
            <w:pPr>
              <w:pStyle w:val="OtherTableBody"/>
            </w:pPr>
            <w:r>
              <w:t>0440</w:t>
            </w:r>
          </w:p>
        </w:tc>
        <w:tc>
          <w:tcPr>
            <w:tcW w:w="2600" w:type="dxa"/>
          </w:tcPr>
          <w:p w14:paraId="7900B2ED" w14:textId="77777777" w:rsidR="00B50050" w:rsidRDefault="00B50050" w:rsidP="0088127C">
            <w:pPr>
              <w:pStyle w:val="OtherTableBody"/>
            </w:pPr>
          </w:p>
        </w:tc>
        <w:tc>
          <w:tcPr>
            <w:tcW w:w="1400" w:type="dxa"/>
          </w:tcPr>
          <w:p w14:paraId="2ADD2A41" w14:textId="77777777" w:rsidR="00B50050" w:rsidRDefault="00B50050" w:rsidP="0088127C">
            <w:pPr>
              <w:pStyle w:val="OtherTableBody"/>
            </w:pPr>
            <w:r>
              <w:t>RFR</w:t>
            </w:r>
          </w:p>
        </w:tc>
        <w:tc>
          <w:tcPr>
            <w:tcW w:w="4200" w:type="dxa"/>
          </w:tcPr>
          <w:p w14:paraId="01AAD8B5" w14:textId="77777777" w:rsidR="00B50050" w:rsidRDefault="00B50050" w:rsidP="0088127C">
            <w:pPr>
              <w:pStyle w:val="OtherTableBody"/>
            </w:pPr>
            <w:r>
              <w:t>Reference range</w:t>
            </w:r>
          </w:p>
        </w:tc>
      </w:tr>
      <w:tr w:rsidR="00B50050" w14:paraId="0BA0A52E" w14:textId="77777777" w:rsidTr="00195548">
        <w:tc>
          <w:tcPr>
            <w:tcW w:w="600" w:type="dxa"/>
          </w:tcPr>
          <w:p w14:paraId="7A4FCA0B" w14:textId="77777777" w:rsidR="00B50050" w:rsidRDefault="00B50050" w:rsidP="0088127C">
            <w:pPr>
              <w:pStyle w:val="OtherTableBody"/>
            </w:pPr>
          </w:p>
        </w:tc>
        <w:tc>
          <w:tcPr>
            <w:tcW w:w="600" w:type="dxa"/>
          </w:tcPr>
          <w:p w14:paraId="62070FD7" w14:textId="77777777" w:rsidR="00B50050" w:rsidRDefault="00B50050" w:rsidP="0088127C">
            <w:pPr>
              <w:pStyle w:val="OtherTableBody"/>
            </w:pPr>
            <w:r>
              <w:t>0440</w:t>
            </w:r>
          </w:p>
        </w:tc>
        <w:tc>
          <w:tcPr>
            <w:tcW w:w="2600" w:type="dxa"/>
          </w:tcPr>
          <w:p w14:paraId="43F79115" w14:textId="77777777" w:rsidR="00B50050" w:rsidRDefault="00B50050" w:rsidP="0088127C">
            <w:pPr>
              <w:pStyle w:val="OtherTableBody"/>
            </w:pPr>
          </w:p>
        </w:tc>
        <w:tc>
          <w:tcPr>
            <w:tcW w:w="1400" w:type="dxa"/>
          </w:tcPr>
          <w:p w14:paraId="0B85B4A3" w14:textId="77777777" w:rsidR="00B50050" w:rsidRDefault="00B50050" w:rsidP="0088127C">
            <w:pPr>
              <w:pStyle w:val="OtherTableBody"/>
            </w:pPr>
            <w:r>
              <w:t>RI</w:t>
            </w:r>
          </w:p>
        </w:tc>
        <w:tc>
          <w:tcPr>
            <w:tcW w:w="4200" w:type="dxa"/>
          </w:tcPr>
          <w:p w14:paraId="236F9B2C" w14:textId="77777777" w:rsidR="00B50050" w:rsidRDefault="00B50050" w:rsidP="0088127C">
            <w:pPr>
              <w:pStyle w:val="OtherTableBody"/>
            </w:pPr>
            <w:r>
              <w:t>Repeat interval</w:t>
            </w:r>
          </w:p>
        </w:tc>
      </w:tr>
      <w:tr w:rsidR="00B50050" w14:paraId="53E753DB" w14:textId="77777777" w:rsidTr="00195548">
        <w:tc>
          <w:tcPr>
            <w:tcW w:w="600" w:type="dxa"/>
          </w:tcPr>
          <w:p w14:paraId="2CED800C" w14:textId="77777777" w:rsidR="00B50050" w:rsidRDefault="00B50050" w:rsidP="0088127C">
            <w:pPr>
              <w:pStyle w:val="OtherTableBody"/>
            </w:pPr>
          </w:p>
        </w:tc>
        <w:tc>
          <w:tcPr>
            <w:tcW w:w="600" w:type="dxa"/>
          </w:tcPr>
          <w:p w14:paraId="2E5617E3" w14:textId="77777777" w:rsidR="00B50050" w:rsidRDefault="00B50050" w:rsidP="0088127C">
            <w:pPr>
              <w:pStyle w:val="OtherTableBody"/>
            </w:pPr>
            <w:r>
              <w:t>0440</w:t>
            </w:r>
          </w:p>
        </w:tc>
        <w:tc>
          <w:tcPr>
            <w:tcW w:w="2600" w:type="dxa"/>
          </w:tcPr>
          <w:p w14:paraId="37DF3CE7" w14:textId="77777777" w:rsidR="00B50050" w:rsidRDefault="00B50050" w:rsidP="0088127C">
            <w:pPr>
              <w:pStyle w:val="OtherTableBody"/>
            </w:pPr>
          </w:p>
        </w:tc>
        <w:tc>
          <w:tcPr>
            <w:tcW w:w="1400" w:type="dxa"/>
          </w:tcPr>
          <w:p w14:paraId="0A3030CE" w14:textId="77777777" w:rsidR="00B50050" w:rsidRDefault="00B50050" w:rsidP="0088127C">
            <w:pPr>
              <w:pStyle w:val="OtherTableBody"/>
            </w:pPr>
            <w:r>
              <w:t>RMC</w:t>
            </w:r>
          </w:p>
        </w:tc>
        <w:tc>
          <w:tcPr>
            <w:tcW w:w="4200" w:type="dxa"/>
          </w:tcPr>
          <w:p w14:paraId="75CCFBDD" w14:textId="77777777" w:rsidR="00B50050" w:rsidRDefault="00B50050" w:rsidP="0088127C">
            <w:pPr>
              <w:pStyle w:val="OtherTableBody"/>
            </w:pPr>
            <w:r>
              <w:t>Room coverage</w:t>
            </w:r>
          </w:p>
        </w:tc>
      </w:tr>
      <w:tr w:rsidR="00B50050" w14:paraId="0ECCA27E" w14:textId="77777777" w:rsidTr="00195548">
        <w:tc>
          <w:tcPr>
            <w:tcW w:w="600" w:type="dxa"/>
          </w:tcPr>
          <w:p w14:paraId="6C88DB16" w14:textId="77777777" w:rsidR="00B50050" w:rsidRDefault="00B50050" w:rsidP="0088127C">
            <w:pPr>
              <w:pStyle w:val="OtherTableBody"/>
            </w:pPr>
          </w:p>
        </w:tc>
        <w:tc>
          <w:tcPr>
            <w:tcW w:w="600" w:type="dxa"/>
          </w:tcPr>
          <w:p w14:paraId="5949D5B9" w14:textId="77777777" w:rsidR="00B50050" w:rsidRDefault="00B50050" w:rsidP="0088127C">
            <w:pPr>
              <w:pStyle w:val="OtherTableBody"/>
            </w:pPr>
            <w:r>
              <w:t>0440</w:t>
            </w:r>
          </w:p>
        </w:tc>
        <w:tc>
          <w:tcPr>
            <w:tcW w:w="2600" w:type="dxa"/>
          </w:tcPr>
          <w:p w14:paraId="0099086E" w14:textId="77777777" w:rsidR="00B50050" w:rsidRDefault="00B50050" w:rsidP="0088127C">
            <w:pPr>
              <w:pStyle w:val="OtherTableBody"/>
            </w:pPr>
          </w:p>
        </w:tc>
        <w:tc>
          <w:tcPr>
            <w:tcW w:w="1400" w:type="dxa"/>
          </w:tcPr>
          <w:p w14:paraId="09E51EDC" w14:textId="77777777" w:rsidR="00B50050" w:rsidRDefault="00B50050" w:rsidP="0088127C">
            <w:pPr>
              <w:pStyle w:val="OtherTableBody"/>
            </w:pPr>
            <w:r>
              <w:t>RP</w:t>
            </w:r>
          </w:p>
        </w:tc>
        <w:tc>
          <w:tcPr>
            <w:tcW w:w="4200" w:type="dxa"/>
          </w:tcPr>
          <w:p w14:paraId="35DD888F" w14:textId="77777777" w:rsidR="00B50050" w:rsidRDefault="00B50050" w:rsidP="0088127C">
            <w:pPr>
              <w:pStyle w:val="OtherTableBody"/>
            </w:pPr>
            <w:r>
              <w:t>Reference pointer</w:t>
            </w:r>
          </w:p>
        </w:tc>
      </w:tr>
      <w:tr w:rsidR="00B50050" w14:paraId="3D7FF61A" w14:textId="77777777" w:rsidTr="00195548">
        <w:tc>
          <w:tcPr>
            <w:tcW w:w="600" w:type="dxa"/>
          </w:tcPr>
          <w:p w14:paraId="5B8270F9" w14:textId="77777777" w:rsidR="00B50050" w:rsidRDefault="00B50050" w:rsidP="0088127C">
            <w:pPr>
              <w:pStyle w:val="OtherTableBody"/>
            </w:pPr>
          </w:p>
        </w:tc>
        <w:tc>
          <w:tcPr>
            <w:tcW w:w="600" w:type="dxa"/>
          </w:tcPr>
          <w:p w14:paraId="3634D8F3" w14:textId="77777777" w:rsidR="00B50050" w:rsidRDefault="00B50050" w:rsidP="0088127C">
            <w:pPr>
              <w:pStyle w:val="OtherTableBody"/>
            </w:pPr>
            <w:r>
              <w:t>0440</w:t>
            </w:r>
          </w:p>
        </w:tc>
        <w:tc>
          <w:tcPr>
            <w:tcW w:w="2600" w:type="dxa"/>
          </w:tcPr>
          <w:p w14:paraId="2473A99C" w14:textId="77777777" w:rsidR="00B50050" w:rsidRDefault="00B50050" w:rsidP="0088127C">
            <w:pPr>
              <w:pStyle w:val="OtherTableBody"/>
            </w:pPr>
          </w:p>
        </w:tc>
        <w:tc>
          <w:tcPr>
            <w:tcW w:w="1400" w:type="dxa"/>
          </w:tcPr>
          <w:p w14:paraId="043E9C85" w14:textId="77777777" w:rsidR="00B50050" w:rsidRDefault="00B50050" w:rsidP="0088127C">
            <w:pPr>
              <w:pStyle w:val="OtherTableBody"/>
            </w:pPr>
            <w:r>
              <w:t>RPT</w:t>
            </w:r>
          </w:p>
        </w:tc>
        <w:tc>
          <w:tcPr>
            <w:tcW w:w="4200" w:type="dxa"/>
          </w:tcPr>
          <w:p w14:paraId="71073B6F" w14:textId="77777777" w:rsidR="00B50050" w:rsidRDefault="00B50050" w:rsidP="0088127C">
            <w:pPr>
              <w:pStyle w:val="OtherTableBody"/>
            </w:pPr>
            <w:r>
              <w:t>Repeat pattern</w:t>
            </w:r>
          </w:p>
        </w:tc>
      </w:tr>
      <w:tr w:rsidR="00B50050" w14:paraId="3B70F8CF" w14:textId="77777777" w:rsidTr="00195548">
        <w:tc>
          <w:tcPr>
            <w:tcW w:w="600" w:type="dxa"/>
          </w:tcPr>
          <w:p w14:paraId="7111291F" w14:textId="77777777" w:rsidR="00B50050" w:rsidRDefault="00B50050" w:rsidP="0088127C">
            <w:pPr>
              <w:pStyle w:val="OtherTableBody"/>
            </w:pPr>
          </w:p>
        </w:tc>
        <w:tc>
          <w:tcPr>
            <w:tcW w:w="600" w:type="dxa"/>
          </w:tcPr>
          <w:p w14:paraId="3A6376C2" w14:textId="77777777" w:rsidR="00B50050" w:rsidRDefault="00B50050" w:rsidP="0088127C">
            <w:pPr>
              <w:pStyle w:val="OtherTableBody"/>
            </w:pPr>
            <w:r>
              <w:t>0440</w:t>
            </w:r>
          </w:p>
        </w:tc>
        <w:tc>
          <w:tcPr>
            <w:tcW w:w="2600" w:type="dxa"/>
          </w:tcPr>
          <w:p w14:paraId="14CFCAEB" w14:textId="77777777" w:rsidR="00B50050" w:rsidRDefault="00B50050" w:rsidP="0088127C">
            <w:pPr>
              <w:pStyle w:val="OtherTableBody"/>
            </w:pPr>
          </w:p>
        </w:tc>
        <w:tc>
          <w:tcPr>
            <w:tcW w:w="1400" w:type="dxa"/>
          </w:tcPr>
          <w:p w14:paraId="02A85611" w14:textId="77777777" w:rsidR="00B50050" w:rsidRDefault="00B50050" w:rsidP="0088127C">
            <w:pPr>
              <w:pStyle w:val="OtherTableBody"/>
            </w:pPr>
            <w:r>
              <w:t>SAD</w:t>
            </w:r>
          </w:p>
        </w:tc>
        <w:tc>
          <w:tcPr>
            <w:tcW w:w="4200" w:type="dxa"/>
          </w:tcPr>
          <w:p w14:paraId="0EFA829A" w14:textId="77777777" w:rsidR="00B50050" w:rsidRDefault="00B50050" w:rsidP="0088127C">
            <w:pPr>
              <w:pStyle w:val="OtherTableBody"/>
            </w:pPr>
            <w:r>
              <w:t>Street Address</w:t>
            </w:r>
          </w:p>
        </w:tc>
      </w:tr>
      <w:tr w:rsidR="00B50050" w14:paraId="23BC2683" w14:textId="77777777" w:rsidTr="00195548">
        <w:tc>
          <w:tcPr>
            <w:tcW w:w="600" w:type="dxa"/>
          </w:tcPr>
          <w:p w14:paraId="7805E3C7" w14:textId="77777777" w:rsidR="00B50050" w:rsidRDefault="00B50050" w:rsidP="0088127C">
            <w:pPr>
              <w:pStyle w:val="OtherTableBody"/>
            </w:pPr>
          </w:p>
        </w:tc>
        <w:tc>
          <w:tcPr>
            <w:tcW w:w="600" w:type="dxa"/>
          </w:tcPr>
          <w:p w14:paraId="15004D8B" w14:textId="77777777" w:rsidR="00B50050" w:rsidRDefault="00B50050" w:rsidP="0088127C">
            <w:pPr>
              <w:pStyle w:val="OtherTableBody"/>
            </w:pPr>
            <w:r>
              <w:t>0440</w:t>
            </w:r>
          </w:p>
        </w:tc>
        <w:tc>
          <w:tcPr>
            <w:tcW w:w="2600" w:type="dxa"/>
          </w:tcPr>
          <w:p w14:paraId="47AB97E6" w14:textId="77777777" w:rsidR="00B50050" w:rsidRDefault="00B50050" w:rsidP="0088127C">
            <w:pPr>
              <w:pStyle w:val="OtherTableBody"/>
            </w:pPr>
          </w:p>
        </w:tc>
        <w:tc>
          <w:tcPr>
            <w:tcW w:w="1400" w:type="dxa"/>
          </w:tcPr>
          <w:p w14:paraId="1CEF3A8F" w14:textId="77777777" w:rsidR="00B50050" w:rsidRDefault="00B50050" w:rsidP="0088127C">
            <w:pPr>
              <w:pStyle w:val="OtherTableBody"/>
            </w:pPr>
            <w:r>
              <w:t>SCV</w:t>
            </w:r>
          </w:p>
        </w:tc>
        <w:tc>
          <w:tcPr>
            <w:tcW w:w="4200" w:type="dxa"/>
          </w:tcPr>
          <w:p w14:paraId="20A637EC" w14:textId="77777777" w:rsidR="00B50050" w:rsidRDefault="00B50050" w:rsidP="0088127C">
            <w:pPr>
              <w:pStyle w:val="OtherTableBody"/>
            </w:pPr>
            <w:r>
              <w:t>Scheduling class value pair</w:t>
            </w:r>
          </w:p>
        </w:tc>
      </w:tr>
      <w:tr w:rsidR="00B50050" w14:paraId="149D8FBD" w14:textId="77777777" w:rsidTr="00195548">
        <w:tc>
          <w:tcPr>
            <w:tcW w:w="600" w:type="dxa"/>
          </w:tcPr>
          <w:p w14:paraId="041E37E6" w14:textId="77777777" w:rsidR="00B50050" w:rsidRDefault="00B50050" w:rsidP="0088127C">
            <w:pPr>
              <w:pStyle w:val="OtherTableBody"/>
            </w:pPr>
          </w:p>
        </w:tc>
        <w:tc>
          <w:tcPr>
            <w:tcW w:w="600" w:type="dxa"/>
          </w:tcPr>
          <w:p w14:paraId="165330E6" w14:textId="77777777" w:rsidR="00B50050" w:rsidRDefault="00B50050" w:rsidP="0088127C">
            <w:pPr>
              <w:pStyle w:val="OtherTableBody"/>
            </w:pPr>
            <w:r>
              <w:t>0440</w:t>
            </w:r>
          </w:p>
        </w:tc>
        <w:tc>
          <w:tcPr>
            <w:tcW w:w="2600" w:type="dxa"/>
          </w:tcPr>
          <w:p w14:paraId="10879FD4" w14:textId="77777777" w:rsidR="00B50050" w:rsidRDefault="00B50050" w:rsidP="0088127C">
            <w:pPr>
              <w:pStyle w:val="OtherTableBody"/>
            </w:pPr>
          </w:p>
        </w:tc>
        <w:tc>
          <w:tcPr>
            <w:tcW w:w="1400" w:type="dxa"/>
          </w:tcPr>
          <w:p w14:paraId="3E0B4B4D" w14:textId="77777777" w:rsidR="00B50050" w:rsidRDefault="00B50050" w:rsidP="0088127C">
            <w:pPr>
              <w:pStyle w:val="OtherTableBody"/>
            </w:pPr>
            <w:r>
              <w:t>SI</w:t>
            </w:r>
          </w:p>
        </w:tc>
        <w:tc>
          <w:tcPr>
            <w:tcW w:w="4200" w:type="dxa"/>
          </w:tcPr>
          <w:p w14:paraId="5254A728" w14:textId="77777777" w:rsidR="00B50050" w:rsidRDefault="00B50050" w:rsidP="0088127C">
            <w:pPr>
              <w:pStyle w:val="OtherTableBody"/>
            </w:pPr>
            <w:r>
              <w:t>Sequence ID</w:t>
            </w:r>
          </w:p>
        </w:tc>
      </w:tr>
      <w:tr w:rsidR="00B50050" w14:paraId="79458669" w14:textId="77777777" w:rsidTr="00195548">
        <w:tc>
          <w:tcPr>
            <w:tcW w:w="600" w:type="dxa"/>
          </w:tcPr>
          <w:p w14:paraId="7B9FEFD7" w14:textId="77777777" w:rsidR="00B50050" w:rsidRDefault="00B50050" w:rsidP="0088127C">
            <w:pPr>
              <w:pStyle w:val="OtherTableBody"/>
            </w:pPr>
          </w:p>
        </w:tc>
        <w:tc>
          <w:tcPr>
            <w:tcW w:w="600" w:type="dxa"/>
          </w:tcPr>
          <w:p w14:paraId="41C1156C" w14:textId="77777777" w:rsidR="00B50050" w:rsidRDefault="00B50050" w:rsidP="0088127C">
            <w:pPr>
              <w:pStyle w:val="OtherTableBody"/>
            </w:pPr>
            <w:r>
              <w:t>0440</w:t>
            </w:r>
          </w:p>
        </w:tc>
        <w:tc>
          <w:tcPr>
            <w:tcW w:w="2600" w:type="dxa"/>
          </w:tcPr>
          <w:p w14:paraId="275FB610" w14:textId="77777777" w:rsidR="00B50050" w:rsidRDefault="00B50050" w:rsidP="0088127C">
            <w:pPr>
              <w:pStyle w:val="OtherTableBody"/>
            </w:pPr>
          </w:p>
        </w:tc>
        <w:tc>
          <w:tcPr>
            <w:tcW w:w="1400" w:type="dxa"/>
          </w:tcPr>
          <w:p w14:paraId="1DD857E2" w14:textId="77777777" w:rsidR="00B50050" w:rsidRDefault="00B50050" w:rsidP="0088127C">
            <w:pPr>
              <w:pStyle w:val="OtherTableBody"/>
            </w:pPr>
            <w:r>
              <w:t>SN</w:t>
            </w:r>
          </w:p>
        </w:tc>
        <w:tc>
          <w:tcPr>
            <w:tcW w:w="4200" w:type="dxa"/>
          </w:tcPr>
          <w:p w14:paraId="0FB04B4D" w14:textId="77777777" w:rsidR="00B50050" w:rsidRDefault="00B50050" w:rsidP="0088127C">
            <w:pPr>
              <w:pStyle w:val="OtherTableBody"/>
            </w:pPr>
            <w:r>
              <w:t>Structured numeric</w:t>
            </w:r>
          </w:p>
        </w:tc>
      </w:tr>
      <w:tr w:rsidR="00B50050" w14:paraId="402D9B97" w14:textId="77777777" w:rsidTr="00195548">
        <w:tc>
          <w:tcPr>
            <w:tcW w:w="600" w:type="dxa"/>
          </w:tcPr>
          <w:p w14:paraId="7B42683F" w14:textId="77777777" w:rsidR="00B50050" w:rsidRDefault="00B50050" w:rsidP="0088127C">
            <w:pPr>
              <w:pStyle w:val="OtherTableBody"/>
            </w:pPr>
          </w:p>
        </w:tc>
        <w:tc>
          <w:tcPr>
            <w:tcW w:w="600" w:type="dxa"/>
          </w:tcPr>
          <w:p w14:paraId="3DA62DB3" w14:textId="77777777" w:rsidR="00B50050" w:rsidRDefault="00B50050" w:rsidP="0088127C">
            <w:pPr>
              <w:pStyle w:val="OtherTableBody"/>
            </w:pPr>
            <w:r>
              <w:t>0440</w:t>
            </w:r>
          </w:p>
        </w:tc>
        <w:tc>
          <w:tcPr>
            <w:tcW w:w="2600" w:type="dxa"/>
          </w:tcPr>
          <w:p w14:paraId="2B340CC3" w14:textId="77777777" w:rsidR="00B50050" w:rsidRDefault="00B50050" w:rsidP="0088127C">
            <w:pPr>
              <w:pStyle w:val="OtherTableBody"/>
            </w:pPr>
          </w:p>
        </w:tc>
        <w:tc>
          <w:tcPr>
            <w:tcW w:w="1400" w:type="dxa"/>
          </w:tcPr>
          <w:p w14:paraId="06DA5B6D" w14:textId="77777777" w:rsidR="00B50050" w:rsidRDefault="00B50050" w:rsidP="0088127C">
            <w:pPr>
              <w:pStyle w:val="OtherTableBody"/>
            </w:pPr>
            <w:r>
              <w:t>SNM</w:t>
            </w:r>
          </w:p>
        </w:tc>
        <w:tc>
          <w:tcPr>
            <w:tcW w:w="4200" w:type="dxa"/>
          </w:tcPr>
          <w:p w14:paraId="01F21C20" w14:textId="77777777" w:rsidR="00B50050" w:rsidRDefault="00B50050" w:rsidP="0088127C">
            <w:pPr>
              <w:pStyle w:val="OtherTableBody"/>
            </w:pPr>
            <w:r>
              <w:t>String of telephone number digits</w:t>
            </w:r>
          </w:p>
        </w:tc>
      </w:tr>
      <w:tr w:rsidR="00B50050" w14:paraId="14EAC419" w14:textId="77777777" w:rsidTr="00195548">
        <w:tc>
          <w:tcPr>
            <w:tcW w:w="600" w:type="dxa"/>
          </w:tcPr>
          <w:p w14:paraId="30B6D0E4" w14:textId="77777777" w:rsidR="00B50050" w:rsidRDefault="00B50050" w:rsidP="0088127C">
            <w:pPr>
              <w:pStyle w:val="OtherTableBody"/>
            </w:pPr>
          </w:p>
        </w:tc>
        <w:tc>
          <w:tcPr>
            <w:tcW w:w="600" w:type="dxa"/>
          </w:tcPr>
          <w:p w14:paraId="70788DEC" w14:textId="77777777" w:rsidR="00B50050" w:rsidRDefault="00B50050" w:rsidP="0088127C">
            <w:pPr>
              <w:pStyle w:val="OtherTableBody"/>
            </w:pPr>
            <w:r>
              <w:t>0440</w:t>
            </w:r>
          </w:p>
        </w:tc>
        <w:tc>
          <w:tcPr>
            <w:tcW w:w="2600" w:type="dxa"/>
          </w:tcPr>
          <w:p w14:paraId="5BE9816E" w14:textId="77777777" w:rsidR="00B50050" w:rsidRDefault="00B50050" w:rsidP="0088127C">
            <w:pPr>
              <w:pStyle w:val="OtherTableBody"/>
            </w:pPr>
          </w:p>
        </w:tc>
        <w:tc>
          <w:tcPr>
            <w:tcW w:w="1400" w:type="dxa"/>
          </w:tcPr>
          <w:p w14:paraId="28174BFA" w14:textId="77777777" w:rsidR="00B50050" w:rsidRDefault="00B50050" w:rsidP="0088127C">
            <w:pPr>
              <w:pStyle w:val="OtherTableBody"/>
            </w:pPr>
            <w:r>
              <w:t>SPD</w:t>
            </w:r>
          </w:p>
        </w:tc>
        <w:tc>
          <w:tcPr>
            <w:tcW w:w="4200" w:type="dxa"/>
          </w:tcPr>
          <w:p w14:paraId="20CA88B1" w14:textId="77777777" w:rsidR="00B50050" w:rsidRDefault="00B50050" w:rsidP="0088127C">
            <w:pPr>
              <w:pStyle w:val="OtherTableBody"/>
            </w:pPr>
            <w:r>
              <w:t>Specialty description</w:t>
            </w:r>
          </w:p>
        </w:tc>
      </w:tr>
      <w:tr w:rsidR="00B50050" w14:paraId="2DB14B6C" w14:textId="77777777" w:rsidTr="00195548">
        <w:tc>
          <w:tcPr>
            <w:tcW w:w="600" w:type="dxa"/>
          </w:tcPr>
          <w:p w14:paraId="0D71A5BD" w14:textId="77777777" w:rsidR="00B50050" w:rsidRDefault="00B50050" w:rsidP="0088127C">
            <w:pPr>
              <w:pStyle w:val="OtherTableBody"/>
            </w:pPr>
          </w:p>
        </w:tc>
        <w:tc>
          <w:tcPr>
            <w:tcW w:w="600" w:type="dxa"/>
          </w:tcPr>
          <w:p w14:paraId="5BEFEF0B" w14:textId="77777777" w:rsidR="00B50050" w:rsidRDefault="00B50050" w:rsidP="0088127C">
            <w:pPr>
              <w:pStyle w:val="OtherTableBody"/>
            </w:pPr>
            <w:r>
              <w:t>0440</w:t>
            </w:r>
          </w:p>
        </w:tc>
        <w:tc>
          <w:tcPr>
            <w:tcW w:w="2600" w:type="dxa"/>
          </w:tcPr>
          <w:p w14:paraId="1EB2595B" w14:textId="77777777" w:rsidR="00B50050" w:rsidRDefault="00B50050" w:rsidP="0088127C">
            <w:pPr>
              <w:pStyle w:val="OtherTableBody"/>
            </w:pPr>
          </w:p>
        </w:tc>
        <w:tc>
          <w:tcPr>
            <w:tcW w:w="1400" w:type="dxa"/>
          </w:tcPr>
          <w:p w14:paraId="3B1AC22A" w14:textId="77777777" w:rsidR="00B50050" w:rsidRDefault="00B50050" w:rsidP="0088127C">
            <w:pPr>
              <w:pStyle w:val="OtherTableBody"/>
            </w:pPr>
            <w:r>
              <w:t>SPS</w:t>
            </w:r>
          </w:p>
        </w:tc>
        <w:tc>
          <w:tcPr>
            <w:tcW w:w="4200" w:type="dxa"/>
          </w:tcPr>
          <w:p w14:paraId="0C979163" w14:textId="77777777" w:rsidR="00B50050" w:rsidRDefault="00B50050" w:rsidP="0088127C">
            <w:pPr>
              <w:pStyle w:val="OtherTableBody"/>
            </w:pPr>
            <w:r>
              <w:t>Specimen source</w:t>
            </w:r>
          </w:p>
        </w:tc>
      </w:tr>
      <w:tr w:rsidR="00B50050" w14:paraId="11C73467" w14:textId="77777777" w:rsidTr="00195548">
        <w:tc>
          <w:tcPr>
            <w:tcW w:w="600" w:type="dxa"/>
          </w:tcPr>
          <w:p w14:paraId="05A73A84" w14:textId="77777777" w:rsidR="00B50050" w:rsidRDefault="00B50050" w:rsidP="0088127C">
            <w:pPr>
              <w:pStyle w:val="OtherTableBody"/>
            </w:pPr>
          </w:p>
        </w:tc>
        <w:tc>
          <w:tcPr>
            <w:tcW w:w="600" w:type="dxa"/>
          </w:tcPr>
          <w:p w14:paraId="7B7C89FB" w14:textId="77777777" w:rsidR="00B50050" w:rsidRDefault="00B50050" w:rsidP="0088127C">
            <w:pPr>
              <w:pStyle w:val="OtherTableBody"/>
            </w:pPr>
            <w:r>
              <w:t>0440</w:t>
            </w:r>
          </w:p>
        </w:tc>
        <w:tc>
          <w:tcPr>
            <w:tcW w:w="2600" w:type="dxa"/>
          </w:tcPr>
          <w:p w14:paraId="73C64C94" w14:textId="77777777" w:rsidR="00B50050" w:rsidRDefault="00B50050" w:rsidP="0088127C">
            <w:pPr>
              <w:pStyle w:val="OtherTableBody"/>
            </w:pPr>
          </w:p>
        </w:tc>
        <w:tc>
          <w:tcPr>
            <w:tcW w:w="1400" w:type="dxa"/>
          </w:tcPr>
          <w:p w14:paraId="1974C746" w14:textId="77777777" w:rsidR="00B50050" w:rsidRDefault="00B50050" w:rsidP="0088127C">
            <w:pPr>
              <w:pStyle w:val="OtherTableBody"/>
            </w:pPr>
            <w:r>
              <w:t>SRT</w:t>
            </w:r>
          </w:p>
        </w:tc>
        <w:tc>
          <w:tcPr>
            <w:tcW w:w="4200" w:type="dxa"/>
          </w:tcPr>
          <w:p w14:paraId="300D857F" w14:textId="77777777" w:rsidR="00B50050" w:rsidRDefault="00B50050" w:rsidP="0088127C">
            <w:pPr>
              <w:pStyle w:val="OtherTableBody"/>
            </w:pPr>
            <w:r>
              <w:t>Sort order</w:t>
            </w:r>
          </w:p>
        </w:tc>
      </w:tr>
      <w:tr w:rsidR="00B50050" w14:paraId="0664CF7D" w14:textId="77777777" w:rsidTr="00195548">
        <w:tc>
          <w:tcPr>
            <w:tcW w:w="600" w:type="dxa"/>
          </w:tcPr>
          <w:p w14:paraId="22321009" w14:textId="77777777" w:rsidR="00B50050" w:rsidRDefault="00B50050" w:rsidP="0088127C">
            <w:pPr>
              <w:pStyle w:val="OtherTableBody"/>
            </w:pPr>
          </w:p>
        </w:tc>
        <w:tc>
          <w:tcPr>
            <w:tcW w:w="600" w:type="dxa"/>
          </w:tcPr>
          <w:p w14:paraId="759E0115" w14:textId="77777777" w:rsidR="00B50050" w:rsidRDefault="00B50050" w:rsidP="0088127C">
            <w:pPr>
              <w:pStyle w:val="OtherTableBody"/>
            </w:pPr>
            <w:r>
              <w:t>0440</w:t>
            </w:r>
          </w:p>
        </w:tc>
        <w:tc>
          <w:tcPr>
            <w:tcW w:w="2600" w:type="dxa"/>
          </w:tcPr>
          <w:p w14:paraId="499C7E56" w14:textId="77777777" w:rsidR="00B50050" w:rsidRDefault="00B50050" w:rsidP="0088127C">
            <w:pPr>
              <w:pStyle w:val="OtherTableBody"/>
            </w:pPr>
          </w:p>
        </w:tc>
        <w:tc>
          <w:tcPr>
            <w:tcW w:w="1400" w:type="dxa"/>
          </w:tcPr>
          <w:p w14:paraId="13A77EE3" w14:textId="77777777" w:rsidR="00B50050" w:rsidRDefault="00B50050" w:rsidP="0088127C">
            <w:pPr>
              <w:pStyle w:val="OtherTableBody"/>
            </w:pPr>
            <w:r>
              <w:t>ST</w:t>
            </w:r>
          </w:p>
        </w:tc>
        <w:tc>
          <w:tcPr>
            <w:tcW w:w="4200" w:type="dxa"/>
          </w:tcPr>
          <w:p w14:paraId="1BBB958C" w14:textId="77777777" w:rsidR="00B50050" w:rsidRDefault="00B50050" w:rsidP="0088127C">
            <w:pPr>
              <w:pStyle w:val="OtherTableBody"/>
            </w:pPr>
            <w:r>
              <w:t>String data</w:t>
            </w:r>
          </w:p>
        </w:tc>
      </w:tr>
      <w:tr w:rsidR="00B50050" w14:paraId="69F8A7F3" w14:textId="77777777" w:rsidTr="00195548">
        <w:tc>
          <w:tcPr>
            <w:tcW w:w="600" w:type="dxa"/>
          </w:tcPr>
          <w:p w14:paraId="6478A7A7" w14:textId="77777777" w:rsidR="00B50050" w:rsidRDefault="00B50050" w:rsidP="0088127C">
            <w:pPr>
              <w:pStyle w:val="OtherTableBody"/>
            </w:pPr>
          </w:p>
        </w:tc>
        <w:tc>
          <w:tcPr>
            <w:tcW w:w="600" w:type="dxa"/>
          </w:tcPr>
          <w:p w14:paraId="03C4A92F" w14:textId="77777777" w:rsidR="00B50050" w:rsidRDefault="00B50050" w:rsidP="0088127C">
            <w:pPr>
              <w:pStyle w:val="OtherTableBody"/>
            </w:pPr>
            <w:r>
              <w:t>0440</w:t>
            </w:r>
          </w:p>
        </w:tc>
        <w:tc>
          <w:tcPr>
            <w:tcW w:w="2600" w:type="dxa"/>
          </w:tcPr>
          <w:p w14:paraId="2A9B18B0" w14:textId="77777777" w:rsidR="00B50050" w:rsidRDefault="00B50050" w:rsidP="0088127C">
            <w:pPr>
              <w:pStyle w:val="OtherTableBody"/>
            </w:pPr>
          </w:p>
        </w:tc>
        <w:tc>
          <w:tcPr>
            <w:tcW w:w="1400" w:type="dxa"/>
          </w:tcPr>
          <w:p w14:paraId="1B0EDCA6" w14:textId="77777777" w:rsidR="00B50050" w:rsidRDefault="00B50050" w:rsidP="0088127C">
            <w:pPr>
              <w:pStyle w:val="OtherTableBody"/>
            </w:pPr>
            <w:r>
              <w:t>TM</w:t>
            </w:r>
          </w:p>
        </w:tc>
        <w:tc>
          <w:tcPr>
            <w:tcW w:w="4200" w:type="dxa"/>
          </w:tcPr>
          <w:p w14:paraId="24339570" w14:textId="77777777" w:rsidR="00B50050" w:rsidRDefault="00B50050" w:rsidP="0088127C">
            <w:pPr>
              <w:pStyle w:val="OtherTableBody"/>
            </w:pPr>
            <w:r>
              <w:t>Time</w:t>
            </w:r>
          </w:p>
        </w:tc>
      </w:tr>
      <w:tr w:rsidR="00B50050" w14:paraId="1DC153C4" w14:textId="77777777" w:rsidTr="00195548">
        <w:tc>
          <w:tcPr>
            <w:tcW w:w="600" w:type="dxa"/>
          </w:tcPr>
          <w:p w14:paraId="03501350" w14:textId="77777777" w:rsidR="00B50050" w:rsidRDefault="00B50050" w:rsidP="0088127C">
            <w:pPr>
              <w:pStyle w:val="OtherTableBody"/>
            </w:pPr>
          </w:p>
        </w:tc>
        <w:tc>
          <w:tcPr>
            <w:tcW w:w="600" w:type="dxa"/>
          </w:tcPr>
          <w:p w14:paraId="3201851B" w14:textId="77777777" w:rsidR="00B50050" w:rsidRDefault="00B50050" w:rsidP="0088127C">
            <w:pPr>
              <w:pStyle w:val="OtherTableBody"/>
            </w:pPr>
            <w:r>
              <w:t>0440</w:t>
            </w:r>
          </w:p>
        </w:tc>
        <w:tc>
          <w:tcPr>
            <w:tcW w:w="2600" w:type="dxa"/>
          </w:tcPr>
          <w:p w14:paraId="7F5C3A9E" w14:textId="77777777" w:rsidR="00B50050" w:rsidRDefault="00B50050" w:rsidP="0088127C">
            <w:pPr>
              <w:pStyle w:val="OtherTableBody"/>
            </w:pPr>
          </w:p>
        </w:tc>
        <w:tc>
          <w:tcPr>
            <w:tcW w:w="1400" w:type="dxa"/>
          </w:tcPr>
          <w:p w14:paraId="1041C021" w14:textId="77777777" w:rsidR="00B50050" w:rsidRDefault="00B50050" w:rsidP="0088127C">
            <w:pPr>
              <w:pStyle w:val="OtherTableBody"/>
            </w:pPr>
            <w:r>
              <w:t>TN</w:t>
            </w:r>
          </w:p>
        </w:tc>
        <w:tc>
          <w:tcPr>
            <w:tcW w:w="4200" w:type="dxa"/>
          </w:tcPr>
          <w:p w14:paraId="457467DD" w14:textId="77777777" w:rsidR="00B50050" w:rsidRDefault="00B50050" w:rsidP="0088127C">
            <w:pPr>
              <w:pStyle w:val="OtherTableBody"/>
            </w:pPr>
            <w:r>
              <w:t>Telephone number</w:t>
            </w:r>
          </w:p>
        </w:tc>
      </w:tr>
      <w:tr w:rsidR="00B50050" w14:paraId="2441D6B5" w14:textId="77777777" w:rsidTr="00195548">
        <w:tc>
          <w:tcPr>
            <w:tcW w:w="600" w:type="dxa"/>
          </w:tcPr>
          <w:p w14:paraId="1CB74ED0" w14:textId="77777777" w:rsidR="00B50050" w:rsidRDefault="00B50050" w:rsidP="0088127C">
            <w:pPr>
              <w:pStyle w:val="OtherTableBody"/>
            </w:pPr>
          </w:p>
        </w:tc>
        <w:tc>
          <w:tcPr>
            <w:tcW w:w="600" w:type="dxa"/>
          </w:tcPr>
          <w:p w14:paraId="3F57356A" w14:textId="77777777" w:rsidR="00B50050" w:rsidRDefault="00B50050" w:rsidP="0088127C">
            <w:pPr>
              <w:pStyle w:val="OtherTableBody"/>
            </w:pPr>
            <w:r>
              <w:t>0440</w:t>
            </w:r>
          </w:p>
        </w:tc>
        <w:tc>
          <w:tcPr>
            <w:tcW w:w="2600" w:type="dxa"/>
          </w:tcPr>
          <w:p w14:paraId="0FA8F1A9" w14:textId="77777777" w:rsidR="00B50050" w:rsidRDefault="00B50050" w:rsidP="0088127C">
            <w:pPr>
              <w:pStyle w:val="OtherTableBody"/>
            </w:pPr>
          </w:p>
        </w:tc>
        <w:tc>
          <w:tcPr>
            <w:tcW w:w="1400" w:type="dxa"/>
          </w:tcPr>
          <w:p w14:paraId="5F4BA52D" w14:textId="77777777" w:rsidR="00B50050" w:rsidRDefault="00B50050" w:rsidP="0088127C">
            <w:pPr>
              <w:pStyle w:val="OtherTableBody"/>
            </w:pPr>
            <w:r>
              <w:t>TQ</w:t>
            </w:r>
          </w:p>
        </w:tc>
        <w:tc>
          <w:tcPr>
            <w:tcW w:w="4200" w:type="dxa"/>
          </w:tcPr>
          <w:p w14:paraId="740CA5CE" w14:textId="77777777" w:rsidR="00B50050" w:rsidRDefault="00B50050" w:rsidP="0088127C">
            <w:pPr>
              <w:pStyle w:val="OtherTableBody"/>
            </w:pPr>
            <w:r>
              <w:t>Timing/quantity</w:t>
            </w:r>
          </w:p>
        </w:tc>
      </w:tr>
      <w:tr w:rsidR="00B50050" w14:paraId="06B1470C" w14:textId="77777777" w:rsidTr="00195548">
        <w:tc>
          <w:tcPr>
            <w:tcW w:w="600" w:type="dxa"/>
          </w:tcPr>
          <w:p w14:paraId="0CD6B5CC" w14:textId="77777777" w:rsidR="00B50050" w:rsidRDefault="00B50050" w:rsidP="0088127C">
            <w:pPr>
              <w:pStyle w:val="OtherTableBody"/>
            </w:pPr>
          </w:p>
        </w:tc>
        <w:tc>
          <w:tcPr>
            <w:tcW w:w="600" w:type="dxa"/>
          </w:tcPr>
          <w:p w14:paraId="240916FF" w14:textId="77777777" w:rsidR="00B50050" w:rsidRDefault="00B50050" w:rsidP="0088127C">
            <w:pPr>
              <w:pStyle w:val="OtherTableBody"/>
            </w:pPr>
            <w:r>
              <w:t>0440</w:t>
            </w:r>
          </w:p>
        </w:tc>
        <w:tc>
          <w:tcPr>
            <w:tcW w:w="2600" w:type="dxa"/>
          </w:tcPr>
          <w:p w14:paraId="0BC3FDD8" w14:textId="77777777" w:rsidR="00B50050" w:rsidRDefault="00B50050" w:rsidP="0088127C">
            <w:pPr>
              <w:pStyle w:val="OtherTableBody"/>
            </w:pPr>
          </w:p>
        </w:tc>
        <w:tc>
          <w:tcPr>
            <w:tcW w:w="1400" w:type="dxa"/>
          </w:tcPr>
          <w:p w14:paraId="78EE0CB3" w14:textId="77777777" w:rsidR="00B50050" w:rsidRDefault="00B50050" w:rsidP="0088127C">
            <w:pPr>
              <w:pStyle w:val="OtherTableBody"/>
            </w:pPr>
            <w:r>
              <w:t>TS</w:t>
            </w:r>
          </w:p>
        </w:tc>
        <w:tc>
          <w:tcPr>
            <w:tcW w:w="4200" w:type="dxa"/>
          </w:tcPr>
          <w:p w14:paraId="5F6A28EF" w14:textId="77777777" w:rsidR="00B50050" w:rsidRDefault="00B50050" w:rsidP="0088127C">
            <w:pPr>
              <w:pStyle w:val="OtherTableBody"/>
            </w:pPr>
            <w:r>
              <w:t>Time stamp</w:t>
            </w:r>
          </w:p>
        </w:tc>
      </w:tr>
      <w:tr w:rsidR="00B50050" w14:paraId="5CA944DC" w14:textId="77777777" w:rsidTr="00195548">
        <w:tc>
          <w:tcPr>
            <w:tcW w:w="600" w:type="dxa"/>
          </w:tcPr>
          <w:p w14:paraId="59FF5240" w14:textId="77777777" w:rsidR="00B50050" w:rsidRDefault="00B50050" w:rsidP="0088127C">
            <w:pPr>
              <w:pStyle w:val="OtherTableBody"/>
            </w:pPr>
          </w:p>
        </w:tc>
        <w:tc>
          <w:tcPr>
            <w:tcW w:w="600" w:type="dxa"/>
          </w:tcPr>
          <w:p w14:paraId="3303589D" w14:textId="77777777" w:rsidR="00B50050" w:rsidRDefault="00B50050" w:rsidP="0088127C">
            <w:pPr>
              <w:pStyle w:val="OtherTableBody"/>
            </w:pPr>
            <w:r>
              <w:t>0440</w:t>
            </w:r>
          </w:p>
        </w:tc>
        <w:tc>
          <w:tcPr>
            <w:tcW w:w="2600" w:type="dxa"/>
          </w:tcPr>
          <w:p w14:paraId="226B4013" w14:textId="77777777" w:rsidR="00B50050" w:rsidRDefault="00B50050" w:rsidP="0088127C">
            <w:pPr>
              <w:pStyle w:val="OtherTableBody"/>
            </w:pPr>
          </w:p>
        </w:tc>
        <w:tc>
          <w:tcPr>
            <w:tcW w:w="1400" w:type="dxa"/>
          </w:tcPr>
          <w:p w14:paraId="0785E5DC" w14:textId="77777777" w:rsidR="00B50050" w:rsidRDefault="00B50050" w:rsidP="0088127C">
            <w:pPr>
              <w:pStyle w:val="OtherTableBody"/>
            </w:pPr>
            <w:r>
              <w:t>TX</w:t>
            </w:r>
          </w:p>
        </w:tc>
        <w:tc>
          <w:tcPr>
            <w:tcW w:w="4200" w:type="dxa"/>
          </w:tcPr>
          <w:p w14:paraId="36CFCAF1" w14:textId="77777777" w:rsidR="00B50050" w:rsidRDefault="00B50050" w:rsidP="0088127C">
            <w:pPr>
              <w:pStyle w:val="OtherTableBody"/>
            </w:pPr>
            <w:r>
              <w:t>Text data</w:t>
            </w:r>
          </w:p>
        </w:tc>
      </w:tr>
      <w:tr w:rsidR="00B50050" w14:paraId="35BC58B1" w14:textId="77777777" w:rsidTr="00195548">
        <w:tc>
          <w:tcPr>
            <w:tcW w:w="600" w:type="dxa"/>
          </w:tcPr>
          <w:p w14:paraId="64C3866F" w14:textId="77777777" w:rsidR="00B50050" w:rsidRDefault="00B50050" w:rsidP="0088127C">
            <w:pPr>
              <w:pStyle w:val="OtherTableBody"/>
            </w:pPr>
          </w:p>
        </w:tc>
        <w:tc>
          <w:tcPr>
            <w:tcW w:w="600" w:type="dxa"/>
          </w:tcPr>
          <w:p w14:paraId="3C093A59" w14:textId="77777777" w:rsidR="00B50050" w:rsidRDefault="00B50050" w:rsidP="0088127C">
            <w:pPr>
              <w:pStyle w:val="OtherTableBody"/>
            </w:pPr>
            <w:r>
              <w:t>0440</w:t>
            </w:r>
          </w:p>
        </w:tc>
        <w:tc>
          <w:tcPr>
            <w:tcW w:w="2600" w:type="dxa"/>
          </w:tcPr>
          <w:p w14:paraId="491042FF" w14:textId="77777777" w:rsidR="00B50050" w:rsidRDefault="00B50050" w:rsidP="0088127C">
            <w:pPr>
              <w:pStyle w:val="OtherTableBody"/>
            </w:pPr>
          </w:p>
        </w:tc>
        <w:tc>
          <w:tcPr>
            <w:tcW w:w="1400" w:type="dxa"/>
          </w:tcPr>
          <w:p w14:paraId="0FE7023D" w14:textId="77777777" w:rsidR="00B50050" w:rsidRDefault="00B50050" w:rsidP="0088127C">
            <w:pPr>
              <w:pStyle w:val="OtherTableBody"/>
            </w:pPr>
            <w:r>
              <w:t>UVC</w:t>
            </w:r>
          </w:p>
        </w:tc>
        <w:tc>
          <w:tcPr>
            <w:tcW w:w="4200" w:type="dxa"/>
          </w:tcPr>
          <w:p w14:paraId="2C4D8A38" w14:textId="77777777" w:rsidR="00B50050" w:rsidRDefault="00B50050" w:rsidP="0088127C">
            <w:pPr>
              <w:pStyle w:val="OtherTableBody"/>
            </w:pPr>
            <w:r>
              <w:t>UB value code and amount</w:t>
            </w:r>
          </w:p>
        </w:tc>
      </w:tr>
      <w:tr w:rsidR="00B50050" w14:paraId="51AE8D64" w14:textId="77777777" w:rsidTr="00195548">
        <w:tc>
          <w:tcPr>
            <w:tcW w:w="600" w:type="dxa"/>
          </w:tcPr>
          <w:p w14:paraId="15A349AE" w14:textId="77777777" w:rsidR="00B50050" w:rsidRDefault="00B50050" w:rsidP="0088127C">
            <w:pPr>
              <w:pStyle w:val="OtherTableBody"/>
            </w:pPr>
          </w:p>
        </w:tc>
        <w:tc>
          <w:tcPr>
            <w:tcW w:w="600" w:type="dxa"/>
          </w:tcPr>
          <w:p w14:paraId="344E67B6" w14:textId="77777777" w:rsidR="00B50050" w:rsidRDefault="00B50050" w:rsidP="0088127C">
            <w:pPr>
              <w:pStyle w:val="OtherTableBody"/>
            </w:pPr>
            <w:r>
              <w:t>0440</w:t>
            </w:r>
          </w:p>
        </w:tc>
        <w:tc>
          <w:tcPr>
            <w:tcW w:w="2600" w:type="dxa"/>
          </w:tcPr>
          <w:p w14:paraId="3EED803E" w14:textId="77777777" w:rsidR="00B50050" w:rsidRDefault="00B50050" w:rsidP="0088127C">
            <w:pPr>
              <w:pStyle w:val="OtherTableBody"/>
            </w:pPr>
          </w:p>
        </w:tc>
        <w:tc>
          <w:tcPr>
            <w:tcW w:w="1400" w:type="dxa"/>
          </w:tcPr>
          <w:p w14:paraId="385D9D2C" w14:textId="77777777" w:rsidR="00B50050" w:rsidRDefault="00B50050" w:rsidP="0088127C">
            <w:pPr>
              <w:pStyle w:val="OtherTableBody"/>
            </w:pPr>
            <w:r>
              <w:t>VH</w:t>
            </w:r>
          </w:p>
        </w:tc>
        <w:tc>
          <w:tcPr>
            <w:tcW w:w="4200" w:type="dxa"/>
          </w:tcPr>
          <w:p w14:paraId="7A6361DE" w14:textId="77777777" w:rsidR="00B50050" w:rsidRDefault="00B50050" w:rsidP="0088127C">
            <w:pPr>
              <w:pStyle w:val="OtherTableBody"/>
            </w:pPr>
            <w:r>
              <w:t>Visiting hours</w:t>
            </w:r>
          </w:p>
        </w:tc>
      </w:tr>
      <w:tr w:rsidR="00B50050" w14:paraId="708870F7" w14:textId="77777777" w:rsidTr="00195548">
        <w:tc>
          <w:tcPr>
            <w:tcW w:w="600" w:type="dxa"/>
          </w:tcPr>
          <w:p w14:paraId="30730607" w14:textId="77777777" w:rsidR="00B50050" w:rsidRDefault="00B50050" w:rsidP="0088127C">
            <w:pPr>
              <w:pStyle w:val="OtherTableBody"/>
            </w:pPr>
          </w:p>
        </w:tc>
        <w:tc>
          <w:tcPr>
            <w:tcW w:w="600" w:type="dxa"/>
          </w:tcPr>
          <w:p w14:paraId="47BB0612" w14:textId="77777777" w:rsidR="00B50050" w:rsidRDefault="00B50050" w:rsidP="0088127C">
            <w:pPr>
              <w:pStyle w:val="OtherTableBody"/>
            </w:pPr>
            <w:r>
              <w:t>0440</w:t>
            </w:r>
          </w:p>
        </w:tc>
        <w:tc>
          <w:tcPr>
            <w:tcW w:w="2600" w:type="dxa"/>
          </w:tcPr>
          <w:p w14:paraId="6CE4BDF9" w14:textId="77777777" w:rsidR="00B50050" w:rsidRDefault="00B50050" w:rsidP="0088127C">
            <w:pPr>
              <w:pStyle w:val="OtherTableBody"/>
            </w:pPr>
          </w:p>
        </w:tc>
        <w:tc>
          <w:tcPr>
            <w:tcW w:w="1400" w:type="dxa"/>
          </w:tcPr>
          <w:p w14:paraId="1E58E6B4" w14:textId="77777777" w:rsidR="00B50050" w:rsidRDefault="00B50050" w:rsidP="0088127C">
            <w:pPr>
              <w:pStyle w:val="OtherTableBody"/>
            </w:pPr>
            <w:r>
              <w:t>VID</w:t>
            </w:r>
          </w:p>
        </w:tc>
        <w:tc>
          <w:tcPr>
            <w:tcW w:w="4200" w:type="dxa"/>
          </w:tcPr>
          <w:p w14:paraId="53975AEF" w14:textId="77777777" w:rsidR="00B50050" w:rsidRDefault="00B50050" w:rsidP="0088127C">
            <w:pPr>
              <w:pStyle w:val="OtherTableBody"/>
            </w:pPr>
            <w:r>
              <w:t>Version identifier</w:t>
            </w:r>
          </w:p>
        </w:tc>
      </w:tr>
      <w:tr w:rsidR="00B50050" w14:paraId="62587612" w14:textId="77777777" w:rsidTr="00195548">
        <w:tc>
          <w:tcPr>
            <w:tcW w:w="600" w:type="dxa"/>
          </w:tcPr>
          <w:p w14:paraId="3D62B462" w14:textId="77777777" w:rsidR="00B50050" w:rsidRDefault="00B50050" w:rsidP="0088127C">
            <w:pPr>
              <w:pStyle w:val="OtherTableBody"/>
            </w:pPr>
          </w:p>
        </w:tc>
        <w:tc>
          <w:tcPr>
            <w:tcW w:w="600" w:type="dxa"/>
          </w:tcPr>
          <w:p w14:paraId="0EAEE8CC" w14:textId="77777777" w:rsidR="00B50050" w:rsidRDefault="00B50050" w:rsidP="0088127C">
            <w:pPr>
              <w:pStyle w:val="OtherTableBody"/>
            </w:pPr>
            <w:r>
              <w:t>0440</w:t>
            </w:r>
          </w:p>
        </w:tc>
        <w:tc>
          <w:tcPr>
            <w:tcW w:w="2600" w:type="dxa"/>
          </w:tcPr>
          <w:p w14:paraId="6725A1BD" w14:textId="77777777" w:rsidR="00B50050" w:rsidRDefault="00B50050" w:rsidP="0088127C">
            <w:pPr>
              <w:pStyle w:val="OtherTableBody"/>
            </w:pPr>
          </w:p>
        </w:tc>
        <w:tc>
          <w:tcPr>
            <w:tcW w:w="1400" w:type="dxa"/>
          </w:tcPr>
          <w:p w14:paraId="29BAC261" w14:textId="77777777" w:rsidR="00B50050" w:rsidRDefault="00B50050" w:rsidP="0088127C">
            <w:pPr>
              <w:pStyle w:val="OtherTableBody"/>
            </w:pPr>
            <w:r>
              <w:t>VR</w:t>
            </w:r>
          </w:p>
        </w:tc>
        <w:tc>
          <w:tcPr>
            <w:tcW w:w="4200" w:type="dxa"/>
          </w:tcPr>
          <w:p w14:paraId="7CBFBA3B" w14:textId="77777777" w:rsidR="00B50050" w:rsidRDefault="00B50050" w:rsidP="0088127C">
            <w:pPr>
              <w:pStyle w:val="OtherTableBody"/>
            </w:pPr>
            <w:r>
              <w:t>Value range</w:t>
            </w:r>
          </w:p>
        </w:tc>
      </w:tr>
      <w:tr w:rsidR="00B50050" w14:paraId="79D3A5B5" w14:textId="77777777" w:rsidTr="00195548">
        <w:tc>
          <w:tcPr>
            <w:tcW w:w="600" w:type="dxa"/>
          </w:tcPr>
          <w:p w14:paraId="76B68E7E" w14:textId="77777777" w:rsidR="00B50050" w:rsidRDefault="00B50050" w:rsidP="0088127C">
            <w:pPr>
              <w:pStyle w:val="OtherTableBody"/>
            </w:pPr>
          </w:p>
        </w:tc>
        <w:tc>
          <w:tcPr>
            <w:tcW w:w="600" w:type="dxa"/>
          </w:tcPr>
          <w:p w14:paraId="54855E93" w14:textId="77777777" w:rsidR="00B50050" w:rsidRDefault="00B50050" w:rsidP="0088127C">
            <w:pPr>
              <w:pStyle w:val="OtherTableBody"/>
            </w:pPr>
            <w:r>
              <w:t>0440</w:t>
            </w:r>
          </w:p>
        </w:tc>
        <w:tc>
          <w:tcPr>
            <w:tcW w:w="2600" w:type="dxa"/>
          </w:tcPr>
          <w:p w14:paraId="1B8A0F56" w14:textId="77777777" w:rsidR="00B50050" w:rsidRDefault="00B50050" w:rsidP="0088127C">
            <w:pPr>
              <w:pStyle w:val="OtherTableBody"/>
            </w:pPr>
          </w:p>
        </w:tc>
        <w:tc>
          <w:tcPr>
            <w:tcW w:w="1400" w:type="dxa"/>
          </w:tcPr>
          <w:p w14:paraId="1A7B193B" w14:textId="77777777" w:rsidR="00B50050" w:rsidRDefault="00B50050" w:rsidP="0088127C">
            <w:pPr>
              <w:pStyle w:val="OtherTableBody"/>
            </w:pPr>
            <w:r>
              <w:t>WVI</w:t>
            </w:r>
          </w:p>
        </w:tc>
        <w:tc>
          <w:tcPr>
            <w:tcW w:w="4200" w:type="dxa"/>
          </w:tcPr>
          <w:p w14:paraId="7F83AEBE" w14:textId="77777777" w:rsidR="00B50050" w:rsidRDefault="00B50050" w:rsidP="0088127C">
            <w:pPr>
              <w:pStyle w:val="OtherTableBody"/>
            </w:pPr>
            <w:r>
              <w:t>Channel Identifier</w:t>
            </w:r>
          </w:p>
        </w:tc>
      </w:tr>
      <w:tr w:rsidR="00B50050" w14:paraId="24E29C72" w14:textId="77777777" w:rsidTr="00195548">
        <w:tc>
          <w:tcPr>
            <w:tcW w:w="600" w:type="dxa"/>
          </w:tcPr>
          <w:p w14:paraId="4789062B" w14:textId="77777777" w:rsidR="00B50050" w:rsidRDefault="00B50050" w:rsidP="0088127C">
            <w:pPr>
              <w:pStyle w:val="OtherTableBody"/>
            </w:pPr>
          </w:p>
        </w:tc>
        <w:tc>
          <w:tcPr>
            <w:tcW w:w="600" w:type="dxa"/>
          </w:tcPr>
          <w:p w14:paraId="6EBE6B5F" w14:textId="77777777" w:rsidR="00B50050" w:rsidRDefault="00B50050" w:rsidP="0088127C">
            <w:pPr>
              <w:pStyle w:val="OtherTableBody"/>
            </w:pPr>
            <w:r>
              <w:t>0440</w:t>
            </w:r>
          </w:p>
        </w:tc>
        <w:tc>
          <w:tcPr>
            <w:tcW w:w="2600" w:type="dxa"/>
          </w:tcPr>
          <w:p w14:paraId="1A2A0DDB" w14:textId="77777777" w:rsidR="00B50050" w:rsidRDefault="00B50050" w:rsidP="0088127C">
            <w:pPr>
              <w:pStyle w:val="OtherTableBody"/>
            </w:pPr>
          </w:p>
        </w:tc>
        <w:tc>
          <w:tcPr>
            <w:tcW w:w="1400" w:type="dxa"/>
          </w:tcPr>
          <w:p w14:paraId="5A62453A" w14:textId="77777777" w:rsidR="00B50050" w:rsidRDefault="00B50050" w:rsidP="0088127C">
            <w:pPr>
              <w:pStyle w:val="OtherTableBody"/>
            </w:pPr>
            <w:r>
              <w:t>WVS</w:t>
            </w:r>
          </w:p>
        </w:tc>
        <w:tc>
          <w:tcPr>
            <w:tcW w:w="4200" w:type="dxa"/>
          </w:tcPr>
          <w:p w14:paraId="0706A488" w14:textId="77777777" w:rsidR="00B50050" w:rsidRDefault="00B50050" w:rsidP="0088127C">
            <w:pPr>
              <w:pStyle w:val="OtherTableBody"/>
            </w:pPr>
            <w:r>
              <w:t>Waveform source</w:t>
            </w:r>
          </w:p>
        </w:tc>
      </w:tr>
      <w:tr w:rsidR="00B50050" w14:paraId="75228CAC" w14:textId="77777777" w:rsidTr="00195548">
        <w:tc>
          <w:tcPr>
            <w:tcW w:w="600" w:type="dxa"/>
          </w:tcPr>
          <w:p w14:paraId="24988D3E" w14:textId="77777777" w:rsidR="00B50050" w:rsidRDefault="00B50050" w:rsidP="0088127C">
            <w:pPr>
              <w:pStyle w:val="OtherTableBody"/>
            </w:pPr>
          </w:p>
        </w:tc>
        <w:tc>
          <w:tcPr>
            <w:tcW w:w="600" w:type="dxa"/>
          </w:tcPr>
          <w:p w14:paraId="0B6F5679" w14:textId="77777777" w:rsidR="00B50050" w:rsidRDefault="00B50050" w:rsidP="0088127C">
            <w:pPr>
              <w:pStyle w:val="OtherTableBody"/>
            </w:pPr>
            <w:r>
              <w:t>0440</w:t>
            </w:r>
          </w:p>
        </w:tc>
        <w:tc>
          <w:tcPr>
            <w:tcW w:w="2600" w:type="dxa"/>
          </w:tcPr>
          <w:p w14:paraId="4955165B" w14:textId="77777777" w:rsidR="00B50050" w:rsidRDefault="00B50050" w:rsidP="0088127C">
            <w:pPr>
              <w:pStyle w:val="OtherTableBody"/>
            </w:pPr>
          </w:p>
        </w:tc>
        <w:tc>
          <w:tcPr>
            <w:tcW w:w="1400" w:type="dxa"/>
          </w:tcPr>
          <w:p w14:paraId="604775F3" w14:textId="77777777" w:rsidR="00B50050" w:rsidRDefault="00B50050" w:rsidP="0088127C">
            <w:pPr>
              <w:pStyle w:val="OtherTableBody"/>
            </w:pPr>
            <w:r>
              <w:t>XAD</w:t>
            </w:r>
          </w:p>
        </w:tc>
        <w:tc>
          <w:tcPr>
            <w:tcW w:w="4200" w:type="dxa"/>
          </w:tcPr>
          <w:p w14:paraId="3084E3C3" w14:textId="77777777" w:rsidR="00B50050" w:rsidRDefault="00B50050" w:rsidP="0088127C">
            <w:pPr>
              <w:pStyle w:val="OtherTableBody"/>
            </w:pPr>
            <w:r>
              <w:t>Extended address</w:t>
            </w:r>
          </w:p>
        </w:tc>
      </w:tr>
      <w:tr w:rsidR="00B50050" w14:paraId="23F58F28" w14:textId="77777777" w:rsidTr="00195548">
        <w:tc>
          <w:tcPr>
            <w:tcW w:w="600" w:type="dxa"/>
          </w:tcPr>
          <w:p w14:paraId="497BA4B6" w14:textId="77777777" w:rsidR="00B50050" w:rsidRDefault="00B50050" w:rsidP="0088127C">
            <w:pPr>
              <w:pStyle w:val="OtherTableBody"/>
            </w:pPr>
          </w:p>
        </w:tc>
        <w:tc>
          <w:tcPr>
            <w:tcW w:w="600" w:type="dxa"/>
          </w:tcPr>
          <w:p w14:paraId="276AA845" w14:textId="77777777" w:rsidR="00B50050" w:rsidRDefault="00B50050" w:rsidP="0088127C">
            <w:pPr>
              <w:pStyle w:val="OtherTableBody"/>
            </w:pPr>
            <w:r>
              <w:t>0440</w:t>
            </w:r>
          </w:p>
        </w:tc>
        <w:tc>
          <w:tcPr>
            <w:tcW w:w="2600" w:type="dxa"/>
          </w:tcPr>
          <w:p w14:paraId="41C623DA" w14:textId="77777777" w:rsidR="00B50050" w:rsidRDefault="00B50050" w:rsidP="0088127C">
            <w:pPr>
              <w:pStyle w:val="OtherTableBody"/>
            </w:pPr>
          </w:p>
        </w:tc>
        <w:tc>
          <w:tcPr>
            <w:tcW w:w="1400" w:type="dxa"/>
          </w:tcPr>
          <w:p w14:paraId="695A324B" w14:textId="77777777" w:rsidR="00B50050" w:rsidRDefault="00B50050" w:rsidP="0088127C">
            <w:pPr>
              <w:pStyle w:val="OtherTableBody"/>
            </w:pPr>
            <w:r>
              <w:t>XCN</w:t>
            </w:r>
          </w:p>
        </w:tc>
        <w:tc>
          <w:tcPr>
            <w:tcW w:w="4200" w:type="dxa"/>
          </w:tcPr>
          <w:p w14:paraId="444847C1" w14:textId="77777777" w:rsidR="00B50050" w:rsidRDefault="00B50050" w:rsidP="0088127C">
            <w:pPr>
              <w:pStyle w:val="OtherTableBody"/>
            </w:pPr>
            <w:r>
              <w:t>Extended composite ID number and name for persons</w:t>
            </w:r>
          </w:p>
        </w:tc>
      </w:tr>
      <w:tr w:rsidR="00B50050" w14:paraId="69694C3C" w14:textId="77777777" w:rsidTr="00195548">
        <w:tc>
          <w:tcPr>
            <w:tcW w:w="600" w:type="dxa"/>
          </w:tcPr>
          <w:p w14:paraId="1E81B56B" w14:textId="77777777" w:rsidR="00B50050" w:rsidRDefault="00B50050" w:rsidP="0088127C">
            <w:pPr>
              <w:pStyle w:val="OtherTableBody"/>
            </w:pPr>
          </w:p>
        </w:tc>
        <w:tc>
          <w:tcPr>
            <w:tcW w:w="600" w:type="dxa"/>
          </w:tcPr>
          <w:p w14:paraId="71199313" w14:textId="77777777" w:rsidR="00B50050" w:rsidRDefault="00B50050" w:rsidP="0088127C">
            <w:pPr>
              <w:pStyle w:val="OtherTableBody"/>
            </w:pPr>
            <w:r>
              <w:t>0440</w:t>
            </w:r>
          </w:p>
        </w:tc>
        <w:tc>
          <w:tcPr>
            <w:tcW w:w="2600" w:type="dxa"/>
          </w:tcPr>
          <w:p w14:paraId="7D2C2B7F" w14:textId="77777777" w:rsidR="00B50050" w:rsidRDefault="00B50050" w:rsidP="0088127C">
            <w:pPr>
              <w:pStyle w:val="OtherTableBody"/>
            </w:pPr>
          </w:p>
        </w:tc>
        <w:tc>
          <w:tcPr>
            <w:tcW w:w="1400" w:type="dxa"/>
          </w:tcPr>
          <w:p w14:paraId="228DA10C" w14:textId="77777777" w:rsidR="00B50050" w:rsidRDefault="00B50050" w:rsidP="0088127C">
            <w:pPr>
              <w:pStyle w:val="OtherTableBody"/>
            </w:pPr>
            <w:r>
              <w:t>XON</w:t>
            </w:r>
          </w:p>
        </w:tc>
        <w:tc>
          <w:tcPr>
            <w:tcW w:w="4200" w:type="dxa"/>
          </w:tcPr>
          <w:p w14:paraId="2E681138" w14:textId="77777777" w:rsidR="00B50050" w:rsidRDefault="00B50050" w:rsidP="0088127C">
            <w:pPr>
              <w:pStyle w:val="OtherTableBody"/>
            </w:pPr>
            <w:r>
              <w:t>Extended composite name and ID number for organizations</w:t>
            </w:r>
          </w:p>
        </w:tc>
      </w:tr>
      <w:tr w:rsidR="00B50050" w14:paraId="312B6FCA" w14:textId="77777777" w:rsidTr="00195548">
        <w:tc>
          <w:tcPr>
            <w:tcW w:w="600" w:type="dxa"/>
          </w:tcPr>
          <w:p w14:paraId="079E9129" w14:textId="77777777" w:rsidR="00B50050" w:rsidRDefault="00B50050" w:rsidP="0088127C">
            <w:pPr>
              <w:pStyle w:val="OtherTableBody"/>
            </w:pPr>
          </w:p>
        </w:tc>
        <w:tc>
          <w:tcPr>
            <w:tcW w:w="600" w:type="dxa"/>
          </w:tcPr>
          <w:p w14:paraId="693392EE" w14:textId="77777777" w:rsidR="00B50050" w:rsidRDefault="00B50050" w:rsidP="0088127C">
            <w:pPr>
              <w:pStyle w:val="OtherTableBody"/>
            </w:pPr>
            <w:r>
              <w:t>0440</w:t>
            </w:r>
          </w:p>
        </w:tc>
        <w:tc>
          <w:tcPr>
            <w:tcW w:w="2600" w:type="dxa"/>
          </w:tcPr>
          <w:p w14:paraId="7A98A7C6" w14:textId="77777777" w:rsidR="00B50050" w:rsidRDefault="00B50050" w:rsidP="0088127C">
            <w:pPr>
              <w:pStyle w:val="OtherTableBody"/>
            </w:pPr>
          </w:p>
        </w:tc>
        <w:tc>
          <w:tcPr>
            <w:tcW w:w="1400" w:type="dxa"/>
          </w:tcPr>
          <w:p w14:paraId="4D6945AC" w14:textId="77777777" w:rsidR="00B50050" w:rsidRDefault="00B50050" w:rsidP="0088127C">
            <w:pPr>
              <w:pStyle w:val="OtherTableBody"/>
            </w:pPr>
            <w:r>
              <w:t>XPN</w:t>
            </w:r>
          </w:p>
        </w:tc>
        <w:tc>
          <w:tcPr>
            <w:tcW w:w="4200" w:type="dxa"/>
          </w:tcPr>
          <w:p w14:paraId="5AA2C34E" w14:textId="77777777" w:rsidR="00B50050" w:rsidRDefault="00B50050" w:rsidP="0088127C">
            <w:pPr>
              <w:pStyle w:val="OtherTableBody"/>
            </w:pPr>
            <w:r>
              <w:t>Extended person name</w:t>
            </w:r>
          </w:p>
        </w:tc>
      </w:tr>
      <w:tr w:rsidR="00B50050" w14:paraId="513373C2" w14:textId="77777777" w:rsidTr="00195548">
        <w:tc>
          <w:tcPr>
            <w:tcW w:w="600" w:type="dxa"/>
          </w:tcPr>
          <w:p w14:paraId="6A6C53CC" w14:textId="77777777" w:rsidR="00B50050" w:rsidRDefault="00B50050" w:rsidP="0088127C">
            <w:pPr>
              <w:pStyle w:val="OtherTableBody"/>
            </w:pPr>
          </w:p>
        </w:tc>
        <w:tc>
          <w:tcPr>
            <w:tcW w:w="600" w:type="dxa"/>
          </w:tcPr>
          <w:p w14:paraId="58D7BAE2" w14:textId="77777777" w:rsidR="00B50050" w:rsidRDefault="00B50050" w:rsidP="0088127C">
            <w:pPr>
              <w:pStyle w:val="OtherTableBody"/>
            </w:pPr>
            <w:r>
              <w:t>0440</w:t>
            </w:r>
          </w:p>
        </w:tc>
        <w:tc>
          <w:tcPr>
            <w:tcW w:w="2600" w:type="dxa"/>
          </w:tcPr>
          <w:p w14:paraId="67296104" w14:textId="77777777" w:rsidR="00B50050" w:rsidRDefault="00B50050" w:rsidP="0088127C">
            <w:pPr>
              <w:pStyle w:val="OtherTableBody"/>
            </w:pPr>
          </w:p>
        </w:tc>
        <w:tc>
          <w:tcPr>
            <w:tcW w:w="1400" w:type="dxa"/>
          </w:tcPr>
          <w:p w14:paraId="397BCC64" w14:textId="77777777" w:rsidR="00B50050" w:rsidRDefault="00B50050" w:rsidP="0088127C">
            <w:pPr>
              <w:pStyle w:val="OtherTableBody"/>
            </w:pPr>
            <w:r>
              <w:t>XTN</w:t>
            </w:r>
          </w:p>
        </w:tc>
        <w:tc>
          <w:tcPr>
            <w:tcW w:w="4200" w:type="dxa"/>
          </w:tcPr>
          <w:p w14:paraId="5D5CEE6B" w14:textId="77777777" w:rsidR="00B50050" w:rsidRDefault="00B50050" w:rsidP="0088127C">
            <w:pPr>
              <w:pStyle w:val="OtherTableBody"/>
            </w:pPr>
            <w:r>
              <w:t>Extended telecommunications number</w:t>
            </w:r>
          </w:p>
        </w:tc>
      </w:tr>
      <w:tr w:rsidR="00B50050" w14:paraId="00BB89DB" w14:textId="77777777" w:rsidTr="00195548">
        <w:tc>
          <w:tcPr>
            <w:tcW w:w="600" w:type="dxa"/>
          </w:tcPr>
          <w:p w14:paraId="3DECC11A" w14:textId="77777777" w:rsidR="00B50050" w:rsidRDefault="00B50050" w:rsidP="0088127C">
            <w:pPr>
              <w:pStyle w:val="OtherTableBody"/>
            </w:pPr>
            <w:r>
              <w:t>User</w:t>
            </w:r>
          </w:p>
        </w:tc>
        <w:tc>
          <w:tcPr>
            <w:tcW w:w="600" w:type="dxa"/>
          </w:tcPr>
          <w:p w14:paraId="3EB8E44D" w14:textId="77777777" w:rsidR="00B50050" w:rsidRDefault="00B50050" w:rsidP="0088127C">
            <w:pPr>
              <w:pStyle w:val="OtherTableBody"/>
            </w:pPr>
          </w:p>
        </w:tc>
        <w:tc>
          <w:tcPr>
            <w:tcW w:w="2600" w:type="dxa"/>
          </w:tcPr>
          <w:p w14:paraId="561B405A" w14:textId="77777777" w:rsidR="00B50050" w:rsidRDefault="00B50050" w:rsidP="0088127C">
            <w:pPr>
              <w:pStyle w:val="OtherTableBody"/>
            </w:pPr>
            <w:r>
              <w:t>Immunization Registry Status</w:t>
            </w:r>
          </w:p>
        </w:tc>
        <w:tc>
          <w:tcPr>
            <w:tcW w:w="1400" w:type="dxa"/>
          </w:tcPr>
          <w:p w14:paraId="6E80A97D" w14:textId="77777777" w:rsidR="00B50050" w:rsidRDefault="00B50050" w:rsidP="0088127C">
            <w:pPr>
              <w:pStyle w:val="OtherTableBody"/>
            </w:pPr>
          </w:p>
        </w:tc>
        <w:tc>
          <w:tcPr>
            <w:tcW w:w="4200" w:type="dxa"/>
          </w:tcPr>
          <w:p w14:paraId="58F316B9" w14:textId="77777777" w:rsidR="00B50050" w:rsidRDefault="00B50050" w:rsidP="0088127C">
            <w:pPr>
              <w:pStyle w:val="OtherTableBody"/>
            </w:pPr>
          </w:p>
        </w:tc>
      </w:tr>
      <w:tr w:rsidR="00B50050" w14:paraId="4E543C81" w14:textId="77777777" w:rsidTr="00195548">
        <w:tc>
          <w:tcPr>
            <w:tcW w:w="600" w:type="dxa"/>
          </w:tcPr>
          <w:p w14:paraId="35A45773" w14:textId="77777777" w:rsidR="00B50050" w:rsidRDefault="00B50050" w:rsidP="0088127C">
            <w:pPr>
              <w:pStyle w:val="OtherTableBody"/>
            </w:pPr>
          </w:p>
        </w:tc>
        <w:tc>
          <w:tcPr>
            <w:tcW w:w="600" w:type="dxa"/>
          </w:tcPr>
          <w:p w14:paraId="7CBB95CA" w14:textId="77777777" w:rsidR="00B50050" w:rsidRDefault="00B50050" w:rsidP="0088127C">
            <w:pPr>
              <w:pStyle w:val="OtherTableBody"/>
            </w:pPr>
            <w:r>
              <w:t>0441</w:t>
            </w:r>
          </w:p>
        </w:tc>
        <w:tc>
          <w:tcPr>
            <w:tcW w:w="2600" w:type="dxa"/>
          </w:tcPr>
          <w:p w14:paraId="436E68D5" w14:textId="77777777" w:rsidR="00B50050" w:rsidRDefault="00B50050" w:rsidP="0088127C">
            <w:pPr>
              <w:pStyle w:val="OtherTableBody"/>
            </w:pPr>
          </w:p>
        </w:tc>
        <w:tc>
          <w:tcPr>
            <w:tcW w:w="1400" w:type="dxa"/>
          </w:tcPr>
          <w:p w14:paraId="7DB8965B" w14:textId="77777777" w:rsidR="00B50050" w:rsidRDefault="00B50050" w:rsidP="0088127C">
            <w:pPr>
              <w:pStyle w:val="OtherTableBody"/>
            </w:pPr>
            <w:r>
              <w:t>A</w:t>
            </w:r>
          </w:p>
        </w:tc>
        <w:tc>
          <w:tcPr>
            <w:tcW w:w="4200" w:type="dxa"/>
          </w:tcPr>
          <w:p w14:paraId="2D6D1F3D" w14:textId="77777777" w:rsidR="00B50050" w:rsidRDefault="00B50050" w:rsidP="0088127C">
            <w:pPr>
              <w:pStyle w:val="OtherTableBody"/>
            </w:pPr>
            <w:r>
              <w:t>Active</w:t>
            </w:r>
          </w:p>
        </w:tc>
      </w:tr>
      <w:tr w:rsidR="00B50050" w14:paraId="330337DA" w14:textId="77777777" w:rsidTr="00195548">
        <w:tc>
          <w:tcPr>
            <w:tcW w:w="600" w:type="dxa"/>
          </w:tcPr>
          <w:p w14:paraId="10A1F66F" w14:textId="77777777" w:rsidR="00B50050" w:rsidRDefault="00B50050" w:rsidP="0088127C">
            <w:pPr>
              <w:pStyle w:val="OtherTableBody"/>
            </w:pPr>
          </w:p>
        </w:tc>
        <w:tc>
          <w:tcPr>
            <w:tcW w:w="600" w:type="dxa"/>
          </w:tcPr>
          <w:p w14:paraId="3077C46F" w14:textId="77777777" w:rsidR="00B50050" w:rsidRDefault="00B50050" w:rsidP="0088127C">
            <w:pPr>
              <w:pStyle w:val="OtherTableBody"/>
            </w:pPr>
            <w:r>
              <w:t>0441</w:t>
            </w:r>
          </w:p>
        </w:tc>
        <w:tc>
          <w:tcPr>
            <w:tcW w:w="2600" w:type="dxa"/>
          </w:tcPr>
          <w:p w14:paraId="7DB7B46E" w14:textId="77777777" w:rsidR="00B50050" w:rsidRDefault="00B50050" w:rsidP="0088127C">
            <w:pPr>
              <w:pStyle w:val="OtherTableBody"/>
            </w:pPr>
          </w:p>
        </w:tc>
        <w:tc>
          <w:tcPr>
            <w:tcW w:w="1400" w:type="dxa"/>
          </w:tcPr>
          <w:p w14:paraId="0B91E590" w14:textId="77777777" w:rsidR="00B50050" w:rsidRDefault="00B50050" w:rsidP="0088127C">
            <w:pPr>
              <w:pStyle w:val="OtherTableBody"/>
            </w:pPr>
            <w:r>
              <w:t>I</w:t>
            </w:r>
          </w:p>
        </w:tc>
        <w:tc>
          <w:tcPr>
            <w:tcW w:w="4200" w:type="dxa"/>
          </w:tcPr>
          <w:p w14:paraId="772073B1" w14:textId="77777777" w:rsidR="00B50050" w:rsidRDefault="00B50050" w:rsidP="0088127C">
            <w:pPr>
              <w:pStyle w:val="OtherTableBody"/>
            </w:pPr>
            <w:r>
              <w:t>Inactive</w:t>
            </w:r>
          </w:p>
        </w:tc>
      </w:tr>
      <w:tr w:rsidR="00B50050" w14:paraId="04830306" w14:textId="77777777" w:rsidTr="00195548">
        <w:tc>
          <w:tcPr>
            <w:tcW w:w="600" w:type="dxa"/>
          </w:tcPr>
          <w:p w14:paraId="1D826510" w14:textId="77777777" w:rsidR="00B50050" w:rsidRDefault="00B50050" w:rsidP="0088127C">
            <w:pPr>
              <w:pStyle w:val="OtherTableBody"/>
            </w:pPr>
          </w:p>
        </w:tc>
        <w:tc>
          <w:tcPr>
            <w:tcW w:w="600" w:type="dxa"/>
          </w:tcPr>
          <w:p w14:paraId="2E6BD980" w14:textId="77777777" w:rsidR="00B50050" w:rsidRDefault="00B50050" w:rsidP="0088127C">
            <w:pPr>
              <w:pStyle w:val="OtherTableBody"/>
            </w:pPr>
            <w:r>
              <w:t>0441</w:t>
            </w:r>
          </w:p>
        </w:tc>
        <w:tc>
          <w:tcPr>
            <w:tcW w:w="2600" w:type="dxa"/>
          </w:tcPr>
          <w:p w14:paraId="7A83D04C" w14:textId="77777777" w:rsidR="00B50050" w:rsidRDefault="00B50050" w:rsidP="0088127C">
            <w:pPr>
              <w:pStyle w:val="OtherTableBody"/>
            </w:pPr>
          </w:p>
        </w:tc>
        <w:tc>
          <w:tcPr>
            <w:tcW w:w="1400" w:type="dxa"/>
          </w:tcPr>
          <w:p w14:paraId="2DDAFAC8" w14:textId="77777777" w:rsidR="00B50050" w:rsidRDefault="00B50050" w:rsidP="0088127C">
            <w:pPr>
              <w:pStyle w:val="OtherTableBody"/>
            </w:pPr>
            <w:r>
              <w:t>L</w:t>
            </w:r>
          </w:p>
        </w:tc>
        <w:tc>
          <w:tcPr>
            <w:tcW w:w="4200" w:type="dxa"/>
          </w:tcPr>
          <w:p w14:paraId="44D39835" w14:textId="77777777" w:rsidR="00B50050" w:rsidRDefault="00B50050" w:rsidP="0088127C">
            <w:pPr>
              <w:pStyle w:val="OtherTableBody"/>
            </w:pPr>
            <w:r>
              <w:t>Inactive - Lost to follow-up (cancel contract)</w:t>
            </w:r>
          </w:p>
        </w:tc>
      </w:tr>
      <w:tr w:rsidR="00B50050" w14:paraId="3DCE5F32" w14:textId="77777777" w:rsidTr="00195548">
        <w:tc>
          <w:tcPr>
            <w:tcW w:w="600" w:type="dxa"/>
          </w:tcPr>
          <w:p w14:paraId="3117A185" w14:textId="77777777" w:rsidR="00B50050" w:rsidRDefault="00B50050" w:rsidP="0088127C">
            <w:pPr>
              <w:pStyle w:val="OtherTableBody"/>
            </w:pPr>
          </w:p>
        </w:tc>
        <w:tc>
          <w:tcPr>
            <w:tcW w:w="600" w:type="dxa"/>
          </w:tcPr>
          <w:p w14:paraId="729C48D3" w14:textId="77777777" w:rsidR="00B50050" w:rsidRDefault="00B50050" w:rsidP="0088127C">
            <w:pPr>
              <w:pStyle w:val="OtherTableBody"/>
            </w:pPr>
            <w:r>
              <w:t>0441</w:t>
            </w:r>
          </w:p>
        </w:tc>
        <w:tc>
          <w:tcPr>
            <w:tcW w:w="2600" w:type="dxa"/>
          </w:tcPr>
          <w:p w14:paraId="70A2BADD" w14:textId="77777777" w:rsidR="00B50050" w:rsidRDefault="00B50050" w:rsidP="0088127C">
            <w:pPr>
              <w:pStyle w:val="OtherTableBody"/>
            </w:pPr>
          </w:p>
        </w:tc>
        <w:tc>
          <w:tcPr>
            <w:tcW w:w="1400" w:type="dxa"/>
          </w:tcPr>
          <w:p w14:paraId="2DE7A600" w14:textId="77777777" w:rsidR="00B50050" w:rsidRDefault="00B50050" w:rsidP="0088127C">
            <w:pPr>
              <w:pStyle w:val="OtherTableBody"/>
            </w:pPr>
            <w:r>
              <w:t>M</w:t>
            </w:r>
          </w:p>
        </w:tc>
        <w:tc>
          <w:tcPr>
            <w:tcW w:w="4200" w:type="dxa"/>
          </w:tcPr>
          <w:p w14:paraId="2AD80F44" w14:textId="77777777" w:rsidR="00B50050" w:rsidRDefault="00B50050" w:rsidP="0088127C">
            <w:pPr>
              <w:pStyle w:val="OtherTableBody"/>
            </w:pPr>
            <w:r>
              <w:t>Inactive - Moved or gone elsewhere (cancel contract)</w:t>
            </w:r>
          </w:p>
        </w:tc>
      </w:tr>
      <w:tr w:rsidR="00B50050" w14:paraId="40613C44" w14:textId="77777777" w:rsidTr="00195548">
        <w:tc>
          <w:tcPr>
            <w:tcW w:w="600" w:type="dxa"/>
          </w:tcPr>
          <w:p w14:paraId="3126E38C" w14:textId="77777777" w:rsidR="00B50050" w:rsidRDefault="00B50050" w:rsidP="0088127C">
            <w:pPr>
              <w:pStyle w:val="OtherTableBody"/>
            </w:pPr>
          </w:p>
        </w:tc>
        <w:tc>
          <w:tcPr>
            <w:tcW w:w="600" w:type="dxa"/>
          </w:tcPr>
          <w:p w14:paraId="3BF4384B" w14:textId="77777777" w:rsidR="00B50050" w:rsidRDefault="00B50050" w:rsidP="0088127C">
            <w:pPr>
              <w:pStyle w:val="OtherTableBody"/>
            </w:pPr>
            <w:r>
              <w:t>0441</w:t>
            </w:r>
          </w:p>
        </w:tc>
        <w:tc>
          <w:tcPr>
            <w:tcW w:w="2600" w:type="dxa"/>
          </w:tcPr>
          <w:p w14:paraId="23206532" w14:textId="77777777" w:rsidR="00B50050" w:rsidRDefault="00B50050" w:rsidP="0088127C">
            <w:pPr>
              <w:pStyle w:val="OtherTableBody"/>
            </w:pPr>
          </w:p>
        </w:tc>
        <w:tc>
          <w:tcPr>
            <w:tcW w:w="1400" w:type="dxa"/>
          </w:tcPr>
          <w:p w14:paraId="2CD701BD" w14:textId="77777777" w:rsidR="00B50050" w:rsidRDefault="00B50050" w:rsidP="0088127C">
            <w:pPr>
              <w:pStyle w:val="OtherTableBody"/>
            </w:pPr>
            <w:r>
              <w:t>O</w:t>
            </w:r>
          </w:p>
        </w:tc>
        <w:tc>
          <w:tcPr>
            <w:tcW w:w="4200" w:type="dxa"/>
          </w:tcPr>
          <w:p w14:paraId="4F6A6994" w14:textId="77777777" w:rsidR="00B50050" w:rsidRDefault="00B50050" w:rsidP="0088127C">
            <w:pPr>
              <w:pStyle w:val="OtherTableBody"/>
            </w:pPr>
            <w:r>
              <w:t>Other</w:t>
            </w:r>
          </w:p>
        </w:tc>
      </w:tr>
      <w:tr w:rsidR="00B50050" w14:paraId="0AE53DF7" w14:textId="77777777" w:rsidTr="00195548">
        <w:tc>
          <w:tcPr>
            <w:tcW w:w="600" w:type="dxa"/>
          </w:tcPr>
          <w:p w14:paraId="6D51CCF3" w14:textId="77777777" w:rsidR="00B50050" w:rsidRDefault="00B50050" w:rsidP="0088127C">
            <w:pPr>
              <w:pStyle w:val="OtherTableBody"/>
            </w:pPr>
          </w:p>
        </w:tc>
        <w:tc>
          <w:tcPr>
            <w:tcW w:w="600" w:type="dxa"/>
          </w:tcPr>
          <w:p w14:paraId="763074B8" w14:textId="77777777" w:rsidR="00B50050" w:rsidRDefault="00B50050" w:rsidP="0088127C">
            <w:pPr>
              <w:pStyle w:val="OtherTableBody"/>
            </w:pPr>
            <w:r>
              <w:t>0441</w:t>
            </w:r>
          </w:p>
        </w:tc>
        <w:tc>
          <w:tcPr>
            <w:tcW w:w="2600" w:type="dxa"/>
          </w:tcPr>
          <w:p w14:paraId="3BFAAD28" w14:textId="77777777" w:rsidR="00B50050" w:rsidRDefault="00B50050" w:rsidP="0088127C">
            <w:pPr>
              <w:pStyle w:val="OtherTableBody"/>
            </w:pPr>
          </w:p>
        </w:tc>
        <w:tc>
          <w:tcPr>
            <w:tcW w:w="1400" w:type="dxa"/>
          </w:tcPr>
          <w:p w14:paraId="1AD1AA2E" w14:textId="77777777" w:rsidR="00B50050" w:rsidRDefault="00B50050" w:rsidP="0088127C">
            <w:pPr>
              <w:pStyle w:val="OtherTableBody"/>
            </w:pPr>
            <w:r>
              <w:t>P</w:t>
            </w:r>
          </w:p>
        </w:tc>
        <w:tc>
          <w:tcPr>
            <w:tcW w:w="4200" w:type="dxa"/>
          </w:tcPr>
          <w:p w14:paraId="787A6799" w14:textId="77777777" w:rsidR="00B50050" w:rsidRDefault="00B50050" w:rsidP="0088127C">
            <w:pPr>
              <w:pStyle w:val="OtherTableBody"/>
            </w:pPr>
            <w:r>
              <w:t>Inactive - Permanently inactive (Do not reactivate or add new entries to the record)</w:t>
            </w:r>
          </w:p>
        </w:tc>
      </w:tr>
      <w:tr w:rsidR="00B50050" w14:paraId="0A2A8F7D" w14:textId="77777777" w:rsidTr="00195548">
        <w:tc>
          <w:tcPr>
            <w:tcW w:w="600" w:type="dxa"/>
          </w:tcPr>
          <w:p w14:paraId="1786D711" w14:textId="77777777" w:rsidR="00B50050" w:rsidRDefault="00B50050" w:rsidP="0088127C">
            <w:pPr>
              <w:pStyle w:val="OtherTableBody"/>
            </w:pPr>
          </w:p>
        </w:tc>
        <w:tc>
          <w:tcPr>
            <w:tcW w:w="600" w:type="dxa"/>
          </w:tcPr>
          <w:p w14:paraId="2AF572B5" w14:textId="77777777" w:rsidR="00B50050" w:rsidRDefault="00B50050" w:rsidP="0088127C">
            <w:pPr>
              <w:pStyle w:val="OtherTableBody"/>
            </w:pPr>
            <w:r>
              <w:t>0441</w:t>
            </w:r>
          </w:p>
        </w:tc>
        <w:tc>
          <w:tcPr>
            <w:tcW w:w="2600" w:type="dxa"/>
          </w:tcPr>
          <w:p w14:paraId="253E40D4" w14:textId="77777777" w:rsidR="00B50050" w:rsidRDefault="00B50050" w:rsidP="0088127C">
            <w:pPr>
              <w:pStyle w:val="OtherTableBody"/>
            </w:pPr>
          </w:p>
        </w:tc>
        <w:tc>
          <w:tcPr>
            <w:tcW w:w="1400" w:type="dxa"/>
          </w:tcPr>
          <w:p w14:paraId="6049CBE5" w14:textId="77777777" w:rsidR="00B50050" w:rsidRDefault="00B50050" w:rsidP="0088127C">
            <w:pPr>
              <w:pStyle w:val="OtherTableBody"/>
            </w:pPr>
            <w:r>
              <w:t>U</w:t>
            </w:r>
          </w:p>
        </w:tc>
        <w:tc>
          <w:tcPr>
            <w:tcW w:w="4200" w:type="dxa"/>
          </w:tcPr>
          <w:p w14:paraId="0A2009F4" w14:textId="77777777" w:rsidR="00B50050" w:rsidRDefault="00B50050" w:rsidP="0088127C">
            <w:pPr>
              <w:pStyle w:val="OtherTableBody"/>
            </w:pPr>
            <w:r>
              <w:t>Unknown</w:t>
            </w:r>
          </w:p>
        </w:tc>
      </w:tr>
      <w:tr w:rsidR="00B50050" w14:paraId="3BDC994E" w14:textId="77777777" w:rsidTr="00195548">
        <w:tc>
          <w:tcPr>
            <w:tcW w:w="600" w:type="dxa"/>
          </w:tcPr>
          <w:p w14:paraId="1DCF6A94" w14:textId="77777777" w:rsidR="00B50050" w:rsidRDefault="00B50050" w:rsidP="0088127C">
            <w:pPr>
              <w:pStyle w:val="OtherTableBody"/>
            </w:pPr>
            <w:r>
              <w:t>User</w:t>
            </w:r>
          </w:p>
        </w:tc>
        <w:tc>
          <w:tcPr>
            <w:tcW w:w="600" w:type="dxa"/>
          </w:tcPr>
          <w:p w14:paraId="39388423" w14:textId="77777777" w:rsidR="00B50050" w:rsidRDefault="00B50050" w:rsidP="0088127C">
            <w:pPr>
              <w:pStyle w:val="OtherTableBody"/>
            </w:pPr>
          </w:p>
        </w:tc>
        <w:tc>
          <w:tcPr>
            <w:tcW w:w="2600" w:type="dxa"/>
          </w:tcPr>
          <w:p w14:paraId="4831FA6C" w14:textId="77777777" w:rsidR="00B50050" w:rsidRDefault="00B50050" w:rsidP="0088127C">
            <w:pPr>
              <w:pStyle w:val="OtherTableBody"/>
            </w:pPr>
            <w:r>
              <w:t>Location Service Code</w:t>
            </w:r>
          </w:p>
        </w:tc>
        <w:tc>
          <w:tcPr>
            <w:tcW w:w="1400" w:type="dxa"/>
          </w:tcPr>
          <w:p w14:paraId="4060D48E" w14:textId="77777777" w:rsidR="00B50050" w:rsidRDefault="00B50050" w:rsidP="0088127C">
            <w:pPr>
              <w:pStyle w:val="OtherTableBody"/>
            </w:pPr>
          </w:p>
        </w:tc>
        <w:tc>
          <w:tcPr>
            <w:tcW w:w="4200" w:type="dxa"/>
          </w:tcPr>
          <w:p w14:paraId="5DC724D3" w14:textId="77777777" w:rsidR="00B50050" w:rsidRDefault="00B50050" w:rsidP="0088127C">
            <w:pPr>
              <w:pStyle w:val="OtherTableBody"/>
            </w:pPr>
          </w:p>
        </w:tc>
      </w:tr>
      <w:tr w:rsidR="00B50050" w14:paraId="52D57AF6" w14:textId="77777777" w:rsidTr="00195548">
        <w:tc>
          <w:tcPr>
            <w:tcW w:w="600" w:type="dxa"/>
          </w:tcPr>
          <w:p w14:paraId="18F21955" w14:textId="77777777" w:rsidR="00B50050" w:rsidRDefault="00B50050" w:rsidP="0088127C">
            <w:pPr>
              <w:pStyle w:val="OtherTableBody"/>
            </w:pPr>
          </w:p>
        </w:tc>
        <w:tc>
          <w:tcPr>
            <w:tcW w:w="600" w:type="dxa"/>
          </w:tcPr>
          <w:p w14:paraId="1AC29D1C" w14:textId="77777777" w:rsidR="00B50050" w:rsidRDefault="00B50050" w:rsidP="0088127C">
            <w:pPr>
              <w:pStyle w:val="OtherTableBody"/>
            </w:pPr>
            <w:r>
              <w:t>0442</w:t>
            </w:r>
          </w:p>
        </w:tc>
        <w:tc>
          <w:tcPr>
            <w:tcW w:w="2600" w:type="dxa"/>
          </w:tcPr>
          <w:p w14:paraId="3711FCBC" w14:textId="77777777" w:rsidR="00B50050" w:rsidRDefault="00B50050" w:rsidP="0088127C">
            <w:pPr>
              <w:pStyle w:val="OtherTableBody"/>
            </w:pPr>
          </w:p>
        </w:tc>
        <w:tc>
          <w:tcPr>
            <w:tcW w:w="1400" w:type="dxa"/>
          </w:tcPr>
          <w:p w14:paraId="48198FAA" w14:textId="77777777" w:rsidR="00B50050" w:rsidRDefault="00B50050" w:rsidP="0088127C">
            <w:pPr>
              <w:pStyle w:val="OtherTableBody"/>
            </w:pPr>
            <w:r>
              <w:t>D</w:t>
            </w:r>
          </w:p>
        </w:tc>
        <w:tc>
          <w:tcPr>
            <w:tcW w:w="4200" w:type="dxa"/>
          </w:tcPr>
          <w:p w14:paraId="17A93EA8" w14:textId="77777777" w:rsidR="00B50050" w:rsidRDefault="00B50050" w:rsidP="0088127C">
            <w:pPr>
              <w:pStyle w:val="OtherTableBody"/>
            </w:pPr>
            <w:r>
              <w:t>Diagnostic</w:t>
            </w:r>
          </w:p>
        </w:tc>
      </w:tr>
      <w:tr w:rsidR="00B50050" w14:paraId="409E952F" w14:textId="77777777" w:rsidTr="00195548">
        <w:tc>
          <w:tcPr>
            <w:tcW w:w="600" w:type="dxa"/>
          </w:tcPr>
          <w:p w14:paraId="62DB1797" w14:textId="77777777" w:rsidR="00B50050" w:rsidRDefault="00B50050" w:rsidP="0088127C">
            <w:pPr>
              <w:pStyle w:val="OtherTableBody"/>
            </w:pPr>
          </w:p>
        </w:tc>
        <w:tc>
          <w:tcPr>
            <w:tcW w:w="600" w:type="dxa"/>
          </w:tcPr>
          <w:p w14:paraId="0A24EF19" w14:textId="77777777" w:rsidR="00B50050" w:rsidRDefault="00B50050" w:rsidP="0088127C">
            <w:pPr>
              <w:pStyle w:val="OtherTableBody"/>
            </w:pPr>
            <w:r>
              <w:t>0442</w:t>
            </w:r>
          </w:p>
        </w:tc>
        <w:tc>
          <w:tcPr>
            <w:tcW w:w="2600" w:type="dxa"/>
          </w:tcPr>
          <w:p w14:paraId="45F5537F" w14:textId="77777777" w:rsidR="00B50050" w:rsidRDefault="00B50050" w:rsidP="0088127C">
            <w:pPr>
              <w:pStyle w:val="OtherTableBody"/>
            </w:pPr>
          </w:p>
        </w:tc>
        <w:tc>
          <w:tcPr>
            <w:tcW w:w="1400" w:type="dxa"/>
          </w:tcPr>
          <w:p w14:paraId="6F90F890" w14:textId="77777777" w:rsidR="00B50050" w:rsidRDefault="00B50050" w:rsidP="0088127C">
            <w:pPr>
              <w:pStyle w:val="OtherTableBody"/>
            </w:pPr>
            <w:r>
              <w:t>E</w:t>
            </w:r>
          </w:p>
        </w:tc>
        <w:tc>
          <w:tcPr>
            <w:tcW w:w="4200" w:type="dxa"/>
          </w:tcPr>
          <w:p w14:paraId="279CACD1" w14:textId="77777777" w:rsidR="00B50050" w:rsidRDefault="00B50050" w:rsidP="0088127C">
            <w:pPr>
              <w:pStyle w:val="OtherTableBody"/>
            </w:pPr>
            <w:r>
              <w:t>Emergency Room Casualty</w:t>
            </w:r>
          </w:p>
        </w:tc>
      </w:tr>
      <w:tr w:rsidR="00B50050" w14:paraId="005A8416" w14:textId="77777777" w:rsidTr="00195548">
        <w:tc>
          <w:tcPr>
            <w:tcW w:w="600" w:type="dxa"/>
          </w:tcPr>
          <w:p w14:paraId="1ECDFBF3" w14:textId="77777777" w:rsidR="00B50050" w:rsidRDefault="00B50050" w:rsidP="0088127C">
            <w:pPr>
              <w:pStyle w:val="OtherTableBody"/>
            </w:pPr>
          </w:p>
        </w:tc>
        <w:tc>
          <w:tcPr>
            <w:tcW w:w="600" w:type="dxa"/>
          </w:tcPr>
          <w:p w14:paraId="5F4764E1" w14:textId="77777777" w:rsidR="00B50050" w:rsidRDefault="00B50050" w:rsidP="0088127C">
            <w:pPr>
              <w:pStyle w:val="OtherTableBody"/>
            </w:pPr>
            <w:r>
              <w:t>0442</w:t>
            </w:r>
          </w:p>
        </w:tc>
        <w:tc>
          <w:tcPr>
            <w:tcW w:w="2600" w:type="dxa"/>
          </w:tcPr>
          <w:p w14:paraId="50F5F024" w14:textId="77777777" w:rsidR="00B50050" w:rsidRDefault="00B50050" w:rsidP="0088127C">
            <w:pPr>
              <w:pStyle w:val="OtherTableBody"/>
            </w:pPr>
          </w:p>
        </w:tc>
        <w:tc>
          <w:tcPr>
            <w:tcW w:w="1400" w:type="dxa"/>
          </w:tcPr>
          <w:p w14:paraId="060A7E35" w14:textId="77777777" w:rsidR="00B50050" w:rsidRDefault="00B50050" w:rsidP="0088127C">
            <w:pPr>
              <w:pStyle w:val="OtherTableBody"/>
            </w:pPr>
            <w:r>
              <w:t>P</w:t>
            </w:r>
          </w:p>
        </w:tc>
        <w:tc>
          <w:tcPr>
            <w:tcW w:w="4200" w:type="dxa"/>
          </w:tcPr>
          <w:p w14:paraId="5B9864A9" w14:textId="77777777" w:rsidR="00B50050" w:rsidRDefault="00B50050" w:rsidP="0088127C">
            <w:pPr>
              <w:pStyle w:val="OtherTableBody"/>
            </w:pPr>
            <w:r>
              <w:t>Primary Care</w:t>
            </w:r>
          </w:p>
        </w:tc>
      </w:tr>
      <w:tr w:rsidR="00B50050" w14:paraId="702713E7" w14:textId="77777777" w:rsidTr="00195548">
        <w:tc>
          <w:tcPr>
            <w:tcW w:w="600" w:type="dxa"/>
          </w:tcPr>
          <w:p w14:paraId="2B89E78E" w14:textId="77777777" w:rsidR="00B50050" w:rsidRDefault="00B50050" w:rsidP="0088127C">
            <w:pPr>
              <w:pStyle w:val="OtherTableBody"/>
            </w:pPr>
          </w:p>
        </w:tc>
        <w:tc>
          <w:tcPr>
            <w:tcW w:w="600" w:type="dxa"/>
          </w:tcPr>
          <w:p w14:paraId="648508D4" w14:textId="77777777" w:rsidR="00B50050" w:rsidRDefault="00B50050" w:rsidP="0088127C">
            <w:pPr>
              <w:pStyle w:val="OtherTableBody"/>
            </w:pPr>
            <w:r>
              <w:t>0442</w:t>
            </w:r>
          </w:p>
        </w:tc>
        <w:tc>
          <w:tcPr>
            <w:tcW w:w="2600" w:type="dxa"/>
          </w:tcPr>
          <w:p w14:paraId="5EB097DD" w14:textId="77777777" w:rsidR="00B50050" w:rsidRDefault="00B50050" w:rsidP="0088127C">
            <w:pPr>
              <w:pStyle w:val="OtherTableBody"/>
            </w:pPr>
          </w:p>
        </w:tc>
        <w:tc>
          <w:tcPr>
            <w:tcW w:w="1400" w:type="dxa"/>
          </w:tcPr>
          <w:p w14:paraId="37BED3E0" w14:textId="77777777" w:rsidR="00B50050" w:rsidRDefault="00B50050" w:rsidP="0088127C">
            <w:pPr>
              <w:pStyle w:val="OtherTableBody"/>
            </w:pPr>
            <w:r>
              <w:t>T</w:t>
            </w:r>
          </w:p>
        </w:tc>
        <w:tc>
          <w:tcPr>
            <w:tcW w:w="4200" w:type="dxa"/>
          </w:tcPr>
          <w:p w14:paraId="2ED30301" w14:textId="77777777" w:rsidR="00B50050" w:rsidRDefault="00B50050" w:rsidP="0088127C">
            <w:pPr>
              <w:pStyle w:val="OtherTableBody"/>
            </w:pPr>
            <w:r>
              <w:t>Therapeutic</w:t>
            </w:r>
          </w:p>
        </w:tc>
      </w:tr>
      <w:tr w:rsidR="00B50050" w14:paraId="46333444" w14:textId="77777777" w:rsidTr="00195548">
        <w:tc>
          <w:tcPr>
            <w:tcW w:w="600" w:type="dxa"/>
          </w:tcPr>
          <w:p w14:paraId="26337D41" w14:textId="77777777" w:rsidR="00B50050" w:rsidRDefault="00B50050" w:rsidP="0088127C">
            <w:pPr>
              <w:pStyle w:val="OtherTableBody"/>
            </w:pPr>
            <w:r>
              <w:t>User</w:t>
            </w:r>
          </w:p>
        </w:tc>
        <w:tc>
          <w:tcPr>
            <w:tcW w:w="600" w:type="dxa"/>
          </w:tcPr>
          <w:p w14:paraId="2058F5AA" w14:textId="77777777" w:rsidR="00B50050" w:rsidRDefault="00B50050" w:rsidP="0088127C">
            <w:pPr>
              <w:pStyle w:val="OtherTableBody"/>
            </w:pPr>
          </w:p>
        </w:tc>
        <w:tc>
          <w:tcPr>
            <w:tcW w:w="2600" w:type="dxa"/>
          </w:tcPr>
          <w:p w14:paraId="0FD54670" w14:textId="77777777" w:rsidR="00B50050" w:rsidRDefault="00B50050" w:rsidP="0088127C">
            <w:pPr>
              <w:pStyle w:val="OtherTableBody"/>
            </w:pPr>
            <w:r>
              <w:t>Provider Role</w:t>
            </w:r>
          </w:p>
        </w:tc>
        <w:tc>
          <w:tcPr>
            <w:tcW w:w="1400" w:type="dxa"/>
          </w:tcPr>
          <w:p w14:paraId="03FBFBB3" w14:textId="77777777" w:rsidR="00B50050" w:rsidRDefault="00B50050" w:rsidP="0088127C">
            <w:pPr>
              <w:pStyle w:val="OtherTableBody"/>
            </w:pPr>
          </w:p>
        </w:tc>
        <w:tc>
          <w:tcPr>
            <w:tcW w:w="4200" w:type="dxa"/>
          </w:tcPr>
          <w:p w14:paraId="74F3C0AA" w14:textId="77777777" w:rsidR="00B50050" w:rsidRDefault="00B50050" w:rsidP="0088127C">
            <w:pPr>
              <w:pStyle w:val="OtherTableBody"/>
            </w:pPr>
          </w:p>
        </w:tc>
      </w:tr>
      <w:tr w:rsidR="00B50050" w14:paraId="08F6C871" w14:textId="77777777" w:rsidTr="00195548">
        <w:tc>
          <w:tcPr>
            <w:tcW w:w="600" w:type="dxa"/>
          </w:tcPr>
          <w:p w14:paraId="3568EDF2" w14:textId="77777777" w:rsidR="00B50050" w:rsidRDefault="00B50050" w:rsidP="0088127C">
            <w:pPr>
              <w:pStyle w:val="OtherTableBody"/>
            </w:pPr>
          </w:p>
        </w:tc>
        <w:tc>
          <w:tcPr>
            <w:tcW w:w="600" w:type="dxa"/>
          </w:tcPr>
          <w:p w14:paraId="157D1D35" w14:textId="77777777" w:rsidR="00B50050" w:rsidRDefault="00B50050" w:rsidP="0088127C">
            <w:pPr>
              <w:pStyle w:val="OtherTableBody"/>
            </w:pPr>
            <w:r>
              <w:t>0443</w:t>
            </w:r>
          </w:p>
        </w:tc>
        <w:tc>
          <w:tcPr>
            <w:tcW w:w="2600" w:type="dxa"/>
          </w:tcPr>
          <w:p w14:paraId="7BD627E2" w14:textId="77777777" w:rsidR="00B50050" w:rsidRDefault="00B50050" w:rsidP="0088127C">
            <w:pPr>
              <w:pStyle w:val="OtherTableBody"/>
            </w:pPr>
          </w:p>
        </w:tc>
        <w:tc>
          <w:tcPr>
            <w:tcW w:w="1400" w:type="dxa"/>
          </w:tcPr>
          <w:p w14:paraId="61C4FAB1" w14:textId="77777777" w:rsidR="00B50050" w:rsidRDefault="00B50050" w:rsidP="0088127C">
            <w:pPr>
              <w:pStyle w:val="OtherTableBody"/>
            </w:pPr>
            <w:r>
              <w:t>AD</w:t>
            </w:r>
          </w:p>
        </w:tc>
        <w:tc>
          <w:tcPr>
            <w:tcW w:w="4200" w:type="dxa"/>
          </w:tcPr>
          <w:p w14:paraId="5CD2403A" w14:textId="77777777" w:rsidR="00B50050" w:rsidRDefault="00B50050" w:rsidP="0088127C">
            <w:pPr>
              <w:pStyle w:val="OtherTableBody"/>
            </w:pPr>
            <w:r>
              <w:t>Admitting</w:t>
            </w:r>
          </w:p>
        </w:tc>
      </w:tr>
      <w:tr w:rsidR="00B50050" w14:paraId="4A2A63E7" w14:textId="77777777" w:rsidTr="00195548">
        <w:tc>
          <w:tcPr>
            <w:tcW w:w="600" w:type="dxa"/>
          </w:tcPr>
          <w:p w14:paraId="7E744295" w14:textId="77777777" w:rsidR="00B50050" w:rsidRDefault="00B50050" w:rsidP="0088127C">
            <w:pPr>
              <w:pStyle w:val="OtherTableBody"/>
            </w:pPr>
          </w:p>
        </w:tc>
        <w:tc>
          <w:tcPr>
            <w:tcW w:w="600" w:type="dxa"/>
          </w:tcPr>
          <w:p w14:paraId="4D2B3C6C" w14:textId="77777777" w:rsidR="00B50050" w:rsidRDefault="00B50050" w:rsidP="0088127C">
            <w:pPr>
              <w:pStyle w:val="OtherTableBody"/>
            </w:pPr>
            <w:r>
              <w:t>0443</w:t>
            </w:r>
          </w:p>
        </w:tc>
        <w:tc>
          <w:tcPr>
            <w:tcW w:w="2600" w:type="dxa"/>
          </w:tcPr>
          <w:p w14:paraId="0EB9E377" w14:textId="77777777" w:rsidR="00B50050" w:rsidRDefault="00B50050" w:rsidP="0088127C">
            <w:pPr>
              <w:pStyle w:val="OtherTableBody"/>
            </w:pPr>
          </w:p>
        </w:tc>
        <w:tc>
          <w:tcPr>
            <w:tcW w:w="1400" w:type="dxa"/>
          </w:tcPr>
          <w:p w14:paraId="0C57F2BF" w14:textId="77777777" w:rsidR="00B50050" w:rsidRDefault="00B50050" w:rsidP="0088127C">
            <w:pPr>
              <w:pStyle w:val="OtherTableBody"/>
            </w:pPr>
            <w:r>
              <w:t>AI</w:t>
            </w:r>
          </w:p>
        </w:tc>
        <w:tc>
          <w:tcPr>
            <w:tcW w:w="4200" w:type="dxa"/>
          </w:tcPr>
          <w:p w14:paraId="25084ACD" w14:textId="77777777" w:rsidR="00B50050" w:rsidRDefault="00B50050" w:rsidP="0088127C">
            <w:pPr>
              <w:pStyle w:val="OtherTableBody"/>
            </w:pPr>
            <w:r>
              <w:t>Assistant/Alternate Interpreter</w:t>
            </w:r>
          </w:p>
        </w:tc>
      </w:tr>
      <w:tr w:rsidR="00B50050" w14:paraId="4B49023B" w14:textId="77777777" w:rsidTr="00195548">
        <w:tc>
          <w:tcPr>
            <w:tcW w:w="600" w:type="dxa"/>
          </w:tcPr>
          <w:p w14:paraId="57476F0E" w14:textId="77777777" w:rsidR="00B50050" w:rsidRDefault="00B50050" w:rsidP="0088127C">
            <w:pPr>
              <w:pStyle w:val="OtherTableBody"/>
            </w:pPr>
          </w:p>
        </w:tc>
        <w:tc>
          <w:tcPr>
            <w:tcW w:w="600" w:type="dxa"/>
          </w:tcPr>
          <w:p w14:paraId="6A7C59A1" w14:textId="77777777" w:rsidR="00B50050" w:rsidRDefault="00B50050" w:rsidP="0088127C">
            <w:pPr>
              <w:pStyle w:val="OtherTableBody"/>
            </w:pPr>
            <w:r>
              <w:t>0443</w:t>
            </w:r>
          </w:p>
        </w:tc>
        <w:tc>
          <w:tcPr>
            <w:tcW w:w="2600" w:type="dxa"/>
          </w:tcPr>
          <w:p w14:paraId="3F8764C2" w14:textId="77777777" w:rsidR="00B50050" w:rsidRDefault="00B50050" w:rsidP="0088127C">
            <w:pPr>
              <w:pStyle w:val="OtherTableBody"/>
            </w:pPr>
          </w:p>
        </w:tc>
        <w:tc>
          <w:tcPr>
            <w:tcW w:w="1400" w:type="dxa"/>
          </w:tcPr>
          <w:p w14:paraId="48313633" w14:textId="77777777" w:rsidR="00B50050" w:rsidRDefault="00B50050" w:rsidP="0088127C">
            <w:pPr>
              <w:pStyle w:val="OtherTableBody"/>
            </w:pPr>
            <w:r>
              <w:t>AP</w:t>
            </w:r>
          </w:p>
        </w:tc>
        <w:tc>
          <w:tcPr>
            <w:tcW w:w="4200" w:type="dxa"/>
          </w:tcPr>
          <w:p w14:paraId="22F9268F" w14:textId="77777777" w:rsidR="00B50050" w:rsidRDefault="00B50050" w:rsidP="0088127C">
            <w:pPr>
              <w:pStyle w:val="OtherTableBody"/>
            </w:pPr>
            <w:r>
              <w:t>Administering Provider</w:t>
            </w:r>
          </w:p>
        </w:tc>
      </w:tr>
      <w:tr w:rsidR="00B50050" w14:paraId="357A2067" w14:textId="77777777" w:rsidTr="00195548">
        <w:tc>
          <w:tcPr>
            <w:tcW w:w="600" w:type="dxa"/>
          </w:tcPr>
          <w:p w14:paraId="4AE779CF" w14:textId="77777777" w:rsidR="00B50050" w:rsidRDefault="00B50050" w:rsidP="0088127C">
            <w:pPr>
              <w:pStyle w:val="OtherTableBody"/>
            </w:pPr>
          </w:p>
        </w:tc>
        <w:tc>
          <w:tcPr>
            <w:tcW w:w="600" w:type="dxa"/>
          </w:tcPr>
          <w:p w14:paraId="2D38D504" w14:textId="77777777" w:rsidR="00B50050" w:rsidRDefault="00B50050" w:rsidP="0088127C">
            <w:pPr>
              <w:pStyle w:val="OtherTableBody"/>
            </w:pPr>
            <w:r>
              <w:t>0443</w:t>
            </w:r>
          </w:p>
        </w:tc>
        <w:tc>
          <w:tcPr>
            <w:tcW w:w="2600" w:type="dxa"/>
          </w:tcPr>
          <w:p w14:paraId="7850B39F" w14:textId="77777777" w:rsidR="00B50050" w:rsidRDefault="00B50050" w:rsidP="0088127C">
            <w:pPr>
              <w:pStyle w:val="OtherTableBody"/>
            </w:pPr>
          </w:p>
        </w:tc>
        <w:tc>
          <w:tcPr>
            <w:tcW w:w="1400" w:type="dxa"/>
          </w:tcPr>
          <w:p w14:paraId="4B07CB4E" w14:textId="77777777" w:rsidR="00B50050" w:rsidRDefault="00B50050" w:rsidP="0088127C">
            <w:pPr>
              <w:pStyle w:val="OtherTableBody"/>
            </w:pPr>
            <w:r>
              <w:t>AT</w:t>
            </w:r>
          </w:p>
        </w:tc>
        <w:tc>
          <w:tcPr>
            <w:tcW w:w="4200" w:type="dxa"/>
          </w:tcPr>
          <w:p w14:paraId="050F4296" w14:textId="77777777" w:rsidR="00B50050" w:rsidRDefault="00B50050" w:rsidP="0088127C">
            <w:pPr>
              <w:pStyle w:val="OtherTableBody"/>
            </w:pPr>
            <w:r>
              <w:t>Attending</w:t>
            </w:r>
          </w:p>
        </w:tc>
      </w:tr>
      <w:tr w:rsidR="00B50050" w14:paraId="79E29FDC" w14:textId="77777777" w:rsidTr="00195548">
        <w:tc>
          <w:tcPr>
            <w:tcW w:w="600" w:type="dxa"/>
          </w:tcPr>
          <w:p w14:paraId="2939D3D4" w14:textId="77777777" w:rsidR="00B50050" w:rsidRDefault="00B50050" w:rsidP="0088127C">
            <w:pPr>
              <w:pStyle w:val="OtherTableBody"/>
            </w:pPr>
          </w:p>
        </w:tc>
        <w:tc>
          <w:tcPr>
            <w:tcW w:w="600" w:type="dxa"/>
          </w:tcPr>
          <w:p w14:paraId="2A803FA3" w14:textId="77777777" w:rsidR="00B50050" w:rsidRDefault="00B50050" w:rsidP="0088127C">
            <w:pPr>
              <w:pStyle w:val="OtherTableBody"/>
            </w:pPr>
            <w:r>
              <w:t>0443</w:t>
            </w:r>
          </w:p>
        </w:tc>
        <w:tc>
          <w:tcPr>
            <w:tcW w:w="2600" w:type="dxa"/>
          </w:tcPr>
          <w:p w14:paraId="15161EF8" w14:textId="77777777" w:rsidR="00B50050" w:rsidRDefault="00B50050" w:rsidP="0088127C">
            <w:pPr>
              <w:pStyle w:val="OtherTableBody"/>
            </w:pPr>
          </w:p>
        </w:tc>
        <w:tc>
          <w:tcPr>
            <w:tcW w:w="1400" w:type="dxa"/>
          </w:tcPr>
          <w:p w14:paraId="0CAEBFE7" w14:textId="77777777" w:rsidR="00B50050" w:rsidRDefault="00B50050" w:rsidP="0088127C">
            <w:pPr>
              <w:pStyle w:val="OtherTableBody"/>
            </w:pPr>
            <w:r>
              <w:t>CLP</w:t>
            </w:r>
          </w:p>
        </w:tc>
        <w:tc>
          <w:tcPr>
            <w:tcW w:w="4200" w:type="dxa"/>
          </w:tcPr>
          <w:p w14:paraId="2704B00D" w14:textId="77777777" w:rsidR="00B50050" w:rsidRDefault="00B50050" w:rsidP="0088127C">
            <w:pPr>
              <w:pStyle w:val="OtherTableBody"/>
            </w:pPr>
            <w:r>
              <w:t>Collecting Provider</w:t>
            </w:r>
          </w:p>
        </w:tc>
      </w:tr>
      <w:tr w:rsidR="00B50050" w14:paraId="421EA24D" w14:textId="77777777" w:rsidTr="00195548">
        <w:tc>
          <w:tcPr>
            <w:tcW w:w="600" w:type="dxa"/>
          </w:tcPr>
          <w:p w14:paraId="061BC385" w14:textId="77777777" w:rsidR="00B50050" w:rsidRDefault="00B50050" w:rsidP="0088127C">
            <w:pPr>
              <w:pStyle w:val="OtherTableBody"/>
            </w:pPr>
          </w:p>
        </w:tc>
        <w:tc>
          <w:tcPr>
            <w:tcW w:w="600" w:type="dxa"/>
          </w:tcPr>
          <w:p w14:paraId="72287DE2" w14:textId="77777777" w:rsidR="00B50050" w:rsidRDefault="00B50050" w:rsidP="0088127C">
            <w:pPr>
              <w:pStyle w:val="OtherTableBody"/>
            </w:pPr>
            <w:r>
              <w:t>0443</w:t>
            </w:r>
          </w:p>
        </w:tc>
        <w:tc>
          <w:tcPr>
            <w:tcW w:w="2600" w:type="dxa"/>
          </w:tcPr>
          <w:p w14:paraId="16724CA0" w14:textId="77777777" w:rsidR="00B50050" w:rsidRDefault="00B50050" w:rsidP="0088127C">
            <w:pPr>
              <w:pStyle w:val="OtherTableBody"/>
            </w:pPr>
          </w:p>
        </w:tc>
        <w:tc>
          <w:tcPr>
            <w:tcW w:w="1400" w:type="dxa"/>
          </w:tcPr>
          <w:p w14:paraId="39F263FA" w14:textId="77777777" w:rsidR="00B50050" w:rsidRDefault="00B50050" w:rsidP="0088127C">
            <w:pPr>
              <w:pStyle w:val="OtherTableBody"/>
            </w:pPr>
            <w:r>
              <w:t>CP</w:t>
            </w:r>
          </w:p>
        </w:tc>
        <w:tc>
          <w:tcPr>
            <w:tcW w:w="4200" w:type="dxa"/>
          </w:tcPr>
          <w:p w14:paraId="22F23D19" w14:textId="77777777" w:rsidR="00B50050" w:rsidRDefault="00B50050" w:rsidP="0088127C">
            <w:pPr>
              <w:pStyle w:val="OtherTableBody"/>
            </w:pPr>
            <w:r>
              <w:t>Consulting Provider</w:t>
            </w:r>
          </w:p>
        </w:tc>
      </w:tr>
      <w:tr w:rsidR="00B50050" w14:paraId="6657CAE4" w14:textId="77777777" w:rsidTr="00195548">
        <w:tc>
          <w:tcPr>
            <w:tcW w:w="600" w:type="dxa"/>
          </w:tcPr>
          <w:p w14:paraId="2C4542FC" w14:textId="77777777" w:rsidR="00B50050" w:rsidRDefault="00B50050" w:rsidP="0088127C">
            <w:pPr>
              <w:pStyle w:val="OtherTableBody"/>
            </w:pPr>
          </w:p>
        </w:tc>
        <w:tc>
          <w:tcPr>
            <w:tcW w:w="600" w:type="dxa"/>
          </w:tcPr>
          <w:p w14:paraId="78277D4F" w14:textId="77777777" w:rsidR="00B50050" w:rsidRDefault="00B50050" w:rsidP="0088127C">
            <w:pPr>
              <w:pStyle w:val="OtherTableBody"/>
            </w:pPr>
            <w:r>
              <w:t>0443</w:t>
            </w:r>
          </w:p>
        </w:tc>
        <w:tc>
          <w:tcPr>
            <w:tcW w:w="2600" w:type="dxa"/>
          </w:tcPr>
          <w:p w14:paraId="1DFF2FA5" w14:textId="77777777" w:rsidR="00B50050" w:rsidRDefault="00B50050" w:rsidP="0088127C">
            <w:pPr>
              <w:pStyle w:val="OtherTableBody"/>
            </w:pPr>
          </w:p>
        </w:tc>
        <w:tc>
          <w:tcPr>
            <w:tcW w:w="1400" w:type="dxa"/>
          </w:tcPr>
          <w:p w14:paraId="61D38ECD" w14:textId="77777777" w:rsidR="00B50050" w:rsidRDefault="00B50050" w:rsidP="0088127C">
            <w:pPr>
              <w:pStyle w:val="OtherTableBody"/>
            </w:pPr>
            <w:r>
              <w:t>DP</w:t>
            </w:r>
          </w:p>
        </w:tc>
        <w:tc>
          <w:tcPr>
            <w:tcW w:w="4200" w:type="dxa"/>
          </w:tcPr>
          <w:p w14:paraId="0C1A41B7" w14:textId="77777777" w:rsidR="00B50050" w:rsidRDefault="00B50050" w:rsidP="0088127C">
            <w:pPr>
              <w:pStyle w:val="OtherTableBody"/>
            </w:pPr>
            <w:r>
              <w:t>Dispensing Provider</w:t>
            </w:r>
          </w:p>
        </w:tc>
      </w:tr>
      <w:tr w:rsidR="00B50050" w14:paraId="4848345D" w14:textId="77777777" w:rsidTr="00195548">
        <w:tc>
          <w:tcPr>
            <w:tcW w:w="600" w:type="dxa"/>
          </w:tcPr>
          <w:p w14:paraId="510F7C9F" w14:textId="77777777" w:rsidR="00B50050" w:rsidRDefault="00B50050" w:rsidP="0088127C">
            <w:pPr>
              <w:pStyle w:val="OtherTableBody"/>
            </w:pPr>
          </w:p>
        </w:tc>
        <w:tc>
          <w:tcPr>
            <w:tcW w:w="600" w:type="dxa"/>
          </w:tcPr>
          <w:p w14:paraId="5A2CB9E6" w14:textId="77777777" w:rsidR="00B50050" w:rsidRDefault="00B50050" w:rsidP="0088127C">
            <w:pPr>
              <w:pStyle w:val="OtherTableBody"/>
            </w:pPr>
            <w:r>
              <w:t>0443</w:t>
            </w:r>
          </w:p>
        </w:tc>
        <w:tc>
          <w:tcPr>
            <w:tcW w:w="2600" w:type="dxa"/>
          </w:tcPr>
          <w:p w14:paraId="00E49A1B" w14:textId="77777777" w:rsidR="00B50050" w:rsidRDefault="00B50050" w:rsidP="0088127C">
            <w:pPr>
              <w:pStyle w:val="OtherTableBody"/>
            </w:pPr>
          </w:p>
        </w:tc>
        <w:tc>
          <w:tcPr>
            <w:tcW w:w="1400" w:type="dxa"/>
          </w:tcPr>
          <w:p w14:paraId="5CF8A059" w14:textId="77777777" w:rsidR="00B50050" w:rsidRDefault="00B50050" w:rsidP="0088127C">
            <w:pPr>
              <w:pStyle w:val="OtherTableBody"/>
            </w:pPr>
            <w:r>
              <w:t>EP</w:t>
            </w:r>
          </w:p>
        </w:tc>
        <w:tc>
          <w:tcPr>
            <w:tcW w:w="4200" w:type="dxa"/>
          </w:tcPr>
          <w:p w14:paraId="492C6C6C" w14:textId="77777777" w:rsidR="00B50050" w:rsidRDefault="00B50050" w:rsidP="0088127C">
            <w:pPr>
              <w:pStyle w:val="OtherTableBody"/>
            </w:pPr>
            <w:r>
              <w:t>Entering Provider (probably not the same as transcriptionist?)</w:t>
            </w:r>
          </w:p>
        </w:tc>
      </w:tr>
      <w:tr w:rsidR="00B50050" w14:paraId="42CCD4A8" w14:textId="77777777" w:rsidTr="00195548">
        <w:tc>
          <w:tcPr>
            <w:tcW w:w="600" w:type="dxa"/>
          </w:tcPr>
          <w:p w14:paraId="150DB86B" w14:textId="77777777" w:rsidR="00B50050" w:rsidRDefault="00B50050" w:rsidP="0088127C">
            <w:pPr>
              <w:pStyle w:val="OtherTableBody"/>
            </w:pPr>
          </w:p>
        </w:tc>
        <w:tc>
          <w:tcPr>
            <w:tcW w:w="600" w:type="dxa"/>
          </w:tcPr>
          <w:p w14:paraId="4A68922C" w14:textId="77777777" w:rsidR="00B50050" w:rsidRDefault="00B50050" w:rsidP="0088127C">
            <w:pPr>
              <w:pStyle w:val="OtherTableBody"/>
            </w:pPr>
            <w:r>
              <w:t>0443</w:t>
            </w:r>
          </w:p>
        </w:tc>
        <w:tc>
          <w:tcPr>
            <w:tcW w:w="2600" w:type="dxa"/>
          </w:tcPr>
          <w:p w14:paraId="28BC8FC2" w14:textId="77777777" w:rsidR="00B50050" w:rsidRDefault="00B50050" w:rsidP="0088127C">
            <w:pPr>
              <w:pStyle w:val="OtherTableBody"/>
            </w:pPr>
          </w:p>
        </w:tc>
        <w:tc>
          <w:tcPr>
            <w:tcW w:w="1400" w:type="dxa"/>
          </w:tcPr>
          <w:p w14:paraId="64E3BCEC" w14:textId="77777777" w:rsidR="00B50050" w:rsidRDefault="00B50050" w:rsidP="0088127C">
            <w:pPr>
              <w:pStyle w:val="OtherTableBody"/>
            </w:pPr>
            <w:r>
              <w:t>FHCP</w:t>
            </w:r>
          </w:p>
        </w:tc>
        <w:tc>
          <w:tcPr>
            <w:tcW w:w="4200" w:type="dxa"/>
          </w:tcPr>
          <w:p w14:paraId="0FD39376" w14:textId="77777777" w:rsidR="00B50050" w:rsidRDefault="00B50050" w:rsidP="0088127C">
            <w:pPr>
              <w:pStyle w:val="OtherTableBody"/>
            </w:pPr>
            <w:r>
              <w:t>Family Health Care Professional</w:t>
            </w:r>
          </w:p>
        </w:tc>
      </w:tr>
      <w:tr w:rsidR="00B50050" w14:paraId="57A5F30D" w14:textId="77777777" w:rsidTr="00195548">
        <w:tc>
          <w:tcPr>
            <w:tcW w:w="600" w:type="dxa"/>
          </w:tcPr>
          <w:p w14:paraId="4707131D" w14:textId="77777777" w:rsidR="00B50050" w:rsidRDefault="00B50050" w:rsidP="0088127C">
            <w:pPr>
              <w:pStyle w:val="OtherTableBody"/>
            </w:pPr>
          </w:p>
        </w:tc>
        <w:tc>
          <w:tcPr>
            <w:tcW w:w="600" w:type="dxa"/>
          </w:tcPr>
          <w:p w14:paraId="75751074" w14:textId="77777777" w:rsidR="00B50050" w:rsidRDefault="00B50050" w:rsidP="0088127C">
            <w:pPr>
              <w:pStyle w:val="OtherTableBody"/>
            </w:pPr>
            <w:r>
              <w:t>0443</w:t>
            </w:r>
          </w:p>
        </w:tc>
        <w:tc>
          <w:tcPr>
            <w:tcW w:w="2600" w:type="dxa"/>
          </w:tcPr>
          <w:p w14:paraId="270538F0" w14:textId="77777777" w:rsidR="00B50050" w:rsidRDefault="00B50050" w:rsidP="0088127C">
            <w:pPr>
              <w:pStyle w:val="OtherTableBody"/>
            </w:pPr>
          </w:p>
        </w:tc>
        <w:tc>
          <w:tcPr>
            <w:tcW w:w="1400" w:type="dxa"/>
          </w:tcPr>
          <w:p w14:paraId="0E662057" w14:textId="77777777" w:rsidR="00B50050" w:rsidRDefault="00B50050" w:rsidP="0088127C">
            <w:pPr>
              <w:pStyle w:val="OtherTableBody"/>
            </w:pPr>
            <w:r>
              <w:t>IP</w:t>
            </w:r>
          </w:p>
        </w:tc>
        <w:tc>
          <w:tcPr>
            <w:tcW w:w="4200" w:type="dxa"/>
          </w:tcPr>
          <w:p w14:paraId="7EF35237" w14:textId="77777777" w:rsidR="00B50050" w:rsidRDefault="00B50050" w:rsidP="0088127C">
            <w:pPr>
              <w:pStyle w:val="OtherTableBody"/>
            </w:pPr>
            <w:r>
              <w:t>Initiating Provider (as in action by)</w:t>
            </w:r>
          </w:p>
        </w:tc>
      </w:tr>
      <w:tr w:rsidR="00B50050" w14:paraId="09A5B331" w14:textId="77777777" w:rsidTr="00195548">
        <w:tc>
          <w:tcPr>
            <w:tcW w:w="600" w:type="dxa"/>
          </w:tcPr>
          <w:p w14:paraId="146A294B" w14:textId="77777777" w:rsidR="00B50050" w:rsidRDefault="00B50050" w:rsidP="0088127C">
            <w:pPr>
              <w:pStyle w:val="OtherTableBody"/>
            </w:pPr>
          </w:p>
        </w:tc>
        <w:tc>
          <w:tcPr>
            <w:tcW w:w="600" w:type="dxa"/>
          </w:tcPr>
          <w:p w14:paraId="47BEE77B" w14:textId="77777777" w:rsidR="00B50050" w:rsidRDefault="00B50050" w:rsidP="0088127C">
            <w:pPr>
              <w:pStyle w:val="OtherTableBody"/>
            </w:pPr>
            <w:r>
              <w:t>0443</w:t>
            </w:r>
          </w:p>
        </w:tc>
        <w:tc>
          <w:tcPr>
            <w:tcW w:w="2600" w:type="dxa"/>
          </w:tcPr>
          <w:p w14:paraId="01C32D3C" w14:textId="77777777" w:rsidR="00B50050" w:rsidRDefault="00B50050" w:rsidP="0088127C">
            <w:pPr>
              <w:pStyle w:val="OtherTableBody"/>
            </w:pPr>
          </w:p>
        </w:tc>
        <w:tc>
          <w:tcPr>
            <w:tcW w:w="1400" w:type="dxa"/>
          </w:tcPr>
          <w:p w14:paraId="37AAF837" w14:textId="77777777" w:rsidR="00B50050" w:rsidRDefault="00B50050" w:rsidP="0088127C">
            <w:pPr>
              <w:pStyle w:val="OtherTableBody"/>
            </w:pPr>
            <w:r>
              <w:t>MDIR</w:t>
            </w:r>
          </w:p>
        </w:tc>
        <w:tc>
          <w:tcPr>
            <w:tcW w:w="4200" w:type="dxa"/>
          </w:tcPr>
          <w:p w14:paraId="35013046" w14:textId="77777777" w:rsidR="00B50050" w:rsidRDefault="00B50050" w:rsidP="0088127C">
            <w:pPr>
              <w:pStyle w:val="OtherTableBody"/>
            </w:pPr>
            <w:r>
              <w:t>Medical Director</w:t>
            </w:r>
          </w:p>
        </w:tc>
      </w:tr>
      <w:tr w:rsidR="00B50050" w14:paraId="780B6496" w14:textId="77777777" w:rsidTr="00195548">
        <w:tc>
          <w:tcPr>
            <w:tcW w:w="600" w:type="dxa"/>
          </w:tcPr>
          <w:p w14:paraId="34D81666" w14:textId="77777777" w:rsidR="00B50050" w:rsidRDefault="00B50050" w:rsidP="0088127C">
            <w:pPr>
              <w:pStyle w:val="OtherTableBody"/>
            </w:pPr>
          </w:p>
        </w:tc>
        <w:tc>
          <w:tcPr>
            <w:tcW w:w="600" w:type="dxa"/>
          </w:tcPr>
          <w:p w14:paraId="60E0185A" w14:textId="77777777" w:rsidR="00B50050" w:rsidRDefault="00B50050" w:rsidP="0088127C">
            <w:pPr>
              <w:pStyle w:val="OtherTableBody"/>
            </w:pPr>
            <w:r>
              <w:t>0443</w:t>
            </w:r>
          </w:p>
        </w:tc>
        <w:tc>
          <w:tcPr>
            <w:tcW w:w="2600" w:type="dxa"/>
          </w:tcPr>
          <w:p w14:paraId="1013119C" w14:textId="77777777" w:rsidR="00B50050" w:rsidRDefault="00B50050" w:rsidP="0088127C">
            <w:pPr>
              <w:pStyle w:val="OtherTableBody"/>
            </w:pPr>
          </w:p>
        </w:tc>
        <w:tc>
          <w:tcPr>
            <w:tcW w:w="1400" w:type="dxa"/>
          </w:tcPr>
          <w:p w14:paraId="46974A24" w14:textId="77777777" w:rsidR="00B50050" w:rsidRDefault="00B50050" w:rsidP="0088127C">
            <w:pPr>
              <w:pStyle w:val="OtherTableBody"/>
            </w:pPr>
            <w:r>
              <w:t>OP</w:t>
            </w:r>
          </w:p>
        </w:tc>
        <w:tc>
          <w:tcPr>
            <w:tcW w:w="4200" w:type="dxa"/>
          </w:tcPr>
          <w:p w14:paraId="350410F5" w14:textId="77777777" w:rsidR="00B50050" w:rsidRDefault="00B50050" w:rsidP="0088127C">
            <w:pPr>
              <w:pStyle w:val="OtherTableBody"/>
            </w:pPr>
            <w:r>
              <w:t>Ordering Provider</w:t>
            </w:r>
          </w:p>
        </w:tc>
      </w:tr>
      <w:tr w:rsidR="00B50050" w14:paraId="200C6C3C" w14:textId="77777777" w:rsidTr="00195548">
        <w:tc>
          <w:tcPr>
            <w:tcW w:w="600" w:type="dxa"/>
          </w:tcPr>
          <w:p w14:paraId="681EC9AC" w14:textId="77777777" w:rsidR="00B50050" w:rsidRDefault="00B50050" w:rsidP="0088127C">
            <w:pPr>
              <w:pStyle w:val="OtherTableBody"/>
            </w:pPr>
          </w:p>
        </w:tc>
        <w:tc>
          <w:tcPr>
            <w:tcW w:w="600" w:type="dxa"/>
          </w:tcPr>
          <w:p w14:paraId="002BBD01" w14:textId="77777777" w:rsidR="00B50050" w:rsidRDefault="00B50050" w:rsidP="0088127C">
            <w:pPr>
              <w:pStyle w:val="OtherTableBody"/>
            </w:pPr>
            <w:r>
              <w:t>0443</w:t>
            </w:r>
          </w:p>
        </w:tc>
        <w:tc>
          <w:tcPr>
            <w:tcW w:w="2600" w:type="dxa"/>
          </w:tcPr>
          <w:p w14:paraId="28FE89F5" w14:textId="77777777" w:rsidR="00B50050" w:rsidRDefault="00B50050" w:rsidP="0088127C">
            <w:pPr>
              <w:pStyle w:val="OtherTableBody"/>
            </w:pPr>
          </w:p>
        </w:tc>
        <w:tc>
          <w:tcPr>
            <w:tcW w:w="1400" w:type="dxa"/>
          </w:tcPr>
          <w:p w14:paraId="47FF577E" w14:textId="77777777" w:rsidR="00B50050" w:rsidRDefault="00B50050" w:rsidP="0088127C">
            <w:pPr>
              <w:pStyle w:val="OtherTableBody"/>
            </w:pPr>
            <w:r>
              <w:t>PH</w:t>
            </w:r>
          </w:p>
        </w:tc>
        <w:tc>
          <w:tcPr>
            <w:tcW w:w="4200" w:type="dxa"/>
          </w:tcPr>
          <w:p w14:paraId="29CC5CAF" w14:textId="77777777" w:rsidR="00B50050" w:rsidRDefault="00B50050" w:rsidP="0088127C">
            <w:pPr>
              <w:pStyle w:val="OtherTableBody"/>
            </w:pPr>
            <w:r>
              <w:t>Pharmacist   (not sure how to dissect Pharmacist/Treatment Supplier's Verifier ID)</w:t>
            </w:r>
          </w:p>
        </w:tc>
      </w:tr>
      <w:tr w:rsidR="00B50050" w14:paraId="09E3720F" w14:textId="77777777" w:rsidTr="00195548">
        <w:tc>
          <w:tcPr>
            <w:tcW w:w="600" w:type="dxa"/>
          </w:tcPr>
          <w:p w14:paraId="17A0F84A" w14:textId="77777777" w:rsidR="00B50050" w:rsidRDefault="00B50050" w:rsidP="0088127C">
            <w:pPr>
              <w:pStyle w:val="OtherTableBody"/>
            </w:pPr>
          </w:p>
        </w:tc>
        <w:tc>
          <w:tcPr>
            <w:tcW w:w="600" w:type="dxa"/>
          </w:tcPr>
          <w:p w14:paraId="1561F518" w14:textId="77777777" w:rsidR="00B50050" w:rsidRDefault="00B50050" w:rsidP="0088127C">
            <w:pPr>
              <w:pStyle w:val="OtherTableBody"/>
            </w:pPr>
            <w:r>
              <w:t>0443</w:t>
            </w:r>
          </w:p>
        </w:tc>
        <w:tc>
          <w:tcPr>
            <w:tcW w:w="2600" w:type="dxa"/>
          </w:tcPr>
          <w:p w14:paraId="6A0454C3" w14:textId="77777777" w:rsidR="00B50050" w:rsidRDefault="00B50050" w:rsidP="0088127C">
            <w:pPr>
              <w:pStyle w:val="OtherTableBody"/>
            </w:pPr>
          </w:p>
        </w:tc>
        <w:tc>
          <w:tcPr>
            <w:tcW w:w="1400" w:type="dxa"/>
          </w:tcPr>
          <w:p w14:paraId="43349BC6" w14:textId="77777777" w:rsidR="00B50050" w:rsidRDefault="00B50050" w:rsidP="0088127C">
            <w:pPr>
              <w:pStyle w:val="OtherTableBody"/>
            </w:pPr>
            <w:r>
              <w:t>PI</w:t>
            </w:r>
          </w:p>
        </w:tc>
        <w:tc>
          <w:tcPr>
            <w:tcW w:w="4200" w:type="dxa"/>
          </w:tcPr>
          <w:p w14:paraId="5448DA16" w14:textId="77777777" w:rsidR="00B50050" w:rsidRDefault="00B50050" w:rsidP="0088127C">
            <w:pPr>
              <w:pStyle w:val="OtherTableBody"/>
            </w:pPr>
            <w:r>
              <w:t>Primary Interpreter</w:t>
            </w:r>
          </w:p>
        </w:tc>
      </w:tr>
      <w:tr w:rsidR="00B50050" w14:paraId="01B7B250" w14:textId="77777777" w:rsidTr="00195548">
        <w:tc>
          <w:tcPr>
            <w:tcW w:w="600" w:type="dxa"/>
          </w:tcPr>
          <w:p w14:paraId="759B6AC9" w14:textId="77777777" w:rsidR="00B50050" w:rsidRDefault="00B50050" w:rsidP="0088127C">
            <w:pPr>
              <w:pStyle w:val="OtherTableBody"/>
            </w:pPr>
          </w:p>
        </w:tc>
        <w:tc>
          <w:tcPr>
            <w:tcW w:w="600" w:type="dxa"/>
          </w:tcPr>
          <w:p w14:paraId="665C89D8" w14:textId="77777777" w:rsidR="00B50050" w:rsidRDefault="00B50050" w:rsidP="0088127C">
            <w:pPr>
              <w:pStyle w:val="OtherTableBody"/>
            </w:pPr>
            <w:r>
              <w:t>0443</w:t>
            </w:r>
          </w:p>
        </w:tc>
        <w:tc>
          <w:tcPr>
            <w:tcW w:w="2600" w:type="dxa"/>
          </w:tcPr>
          <w:p w14:paraId="072101CF" w14:textId="77777777" w:rsidR="00B50050" w:rsidRDefault="00B50050" w:rsidP="0088127C">
            <w:pPr>
              <w:pStyle w:val="OtherTableBody"/>
            </w:pPr>
          </w:p>
        </w:tc>
        <w:tc>
          <w:tcPr>
            <w:tcW w:w="1400" w:type="dxa"/>
          </w:tcPr>
          <w:p w14:paraId="184F099D" w14:textId="77777777" w:rsidR="00B50050" w:rsidRDefault="00B50050" w:rsidP="0088127C">
            <w:pPr>
              <w:pStyle w:val="OtherTableBody"/>
            </w:pPr>
            <w:r>
              <w:t>PP</w:t>
            </w:r>
          </w:p>
        </w:tc>
        <w:tc>
          <w:tcPr>
            <w:tcW w:w="4200" w:type="dxa"/>
          </w:tcPr>
          <w:p w14:paraId="2B309458" w14:textId="77777777" w:rsidR="00B50050" w:rsidRDefault="00B50050" w:rsidP="0088127C">
            <w:pPr>
              <w:pStyle w:val="OtherTableBody"/>
            </w:pPr>
            <w:r>
              <w:t>Primary Care Provider</w:t>
            </w:r>
          </w:p>
        </w:tc>
      </w:tr>
      <w:tr w:rsidR="00B50050" w14:paraId="139A573B" w14:textId="77777777" w:rsidTr="00195548">
        <w:tc>
          <w:tcPr>
            <w:tcW w:w="600" w:type="dxa"/>
          </w:tcPr>
          <w:p w14:paraId="7F405F55" w14:textId="77777777" w:rsidR="00B50050" w:rsidRDefault="00B50050" w:rsidP="0088127C">
            <w:pPr>
              <w:pStyle w:val="OtherTableBody"/>
            </w:pPr>
          </w:p>
        </w:tc>
        <w:tc>
          <w:tcPr>
            <w:tcW w:w="600" w:type="dxa"/>
          </w:tcPr>
          <w:p w14:paraId="63962987" w14:textId="77777777" w:rsidR="00B50050" w:rsidRDefault="00B50050" w:rsidP="0088127C">
            <w:pPr>
              <w:pStyle w:val="OtherTableBody"/>
            </w:pPr>
            <w:r>
              <w:t>0443</w:t>
            </w:r>
          </w:p>
        </w:tc>
        <w:tc>
          <w:tcPr>
            <w:tcW w:w="2600" w:type="dxa"/>
          </w:tcPr>
          <w:p w14:paraId="12C4154F" w14:textId="77777777" w:rsidR="00B50050" w:rsidRDefault="00B50050" w:rsidP="0088127C">
            <w:pPr>
              <w:pStyle w:val="OtherTableBody"/>
            </w:pPr>
          </w:p>
        </w:tc>
        <w:tc>
          <w:tcPr>
            <w:tcW w:w="1400" w:type="dxa"/>
          </w:tcPr>
          <w:p w14:paraId="07723572" w14:textId="77777777" w:rsidR="00B50050" w:rsidRDefault="00B50050" w:rsidP="0088127C">
            <w:pPr>
              <w:pStyle w:val="OtherTableBody"/>
            </w:pPr>
            <w:r>
              <w:t>RO</w:t>
            </w:r>
          </w:p>
        </w:tc>
        <w:tc>
          <w:tcPr>
            <w:tcW w:w="4200" w:type="dxa"/>
          </w:tcPr>
          <w:p w14:paraId="4378FD4D" w14:textId="77777777" w:rsidR="00B50050" w:rsidRDefault="00B50050" w:rsidP="0088127C">
            <w:pPr>
              <w:pStyle w:val="OtherTableBody"/>
            </w:pPr>
            <w:r>
              <w:t>Responsible Observer</w:t>
            </w:r>
          </w:p>
        </w:tc>
      </w:tr>
      <w:tr w:rsidR="00B50050" w14:paraId="70A1DE06" w14:textId="77777777" w:rsidTr="00195548">
        <w:tc>
          <w:tcPr>
            <w:tcW w:w="600" w:type="dxa"/>
          </w:tcPr>
          <w:p w14:paraId="23112743" w14:textId="77777777" w:rsidR="00B50050" w:rsidRDefault="00B50050" w:rsidP="0088127C">
            <w:pPr>
              <w:pStyle w:val="OtherTableBody"/>
            </w:pPr>
          </w:p>
        </w:tc>
        <w:tc>
          <w:tcPr>
            <w:tcW w:w="600" w:type="dxa"/>
          </w:tcPr>
          <w:p w14:paraId="641BEAFD" w14:textId="77777777" w:rsidR="00B50050" w:rsidRDefault="00B50050" w:rsidP="0088127C">
            <w:pPr>
              <w:pStyle w:val="OtherTableBody"/>
            </w:pPr>
            <w:r>
              <w:t>0443</w:t>
            </w:r>
          </w:p>
        </w:tc>
        <w:tc>
          <w:tcPr>
            <w:tcW w:w="2600" w:type="dxa"/>
          </w:tcPr>
          <w:p w14:paraId="1E12C7D9" w14:textId="77777777" w:rsidR="00B50050" w:rsidRDefault="00B50050" w:rsidP="0088127C">
            <w:pPr>
              <w:pStyle w:val="OtherTableBody"/>
            </w:pPr>
          </w:p>
        </w:tc>
        <w:tc>
          <w:tcPr>
            <w:tcW w:w="1400" w:type="dxa"/>
          </w:tcPr>
          <w:p w14:paraId="5189A4CD" w14:textId="77777777" w:rsidR="00B50050" w:rsidRDefault="00B50050" w:rsidP="0088127C">
            <w:pPr>
              <w:pStyle w:val="OtherTableBody"/>
            </w:pPr>
            <w:r>
              <w:t>RP</w:t>
            </w:r>
          </w:p>
        </w:tc>
        <w:tc>
          <w:tcPr>
            <w:tcW w:w="4200" w:type="dxa"/>
          </w:tcPr>
          <w:p w14:paraId="28842590" w14:textId="77777777" w:rsidR="00B50050" w:rsidRDefault="00B50050" w:rsidP="0088127C">
            <w:pPr>
              <w:pStyle w:val="OtherTableBody"/>
            </w:pPr>
            <w:r>
              <w:t>Referring Provider</w:t>
            </w:r>
          </w:p>
        </w:tc>
      </w:tr>
      <w:tr w:rsidR="00B50050" w14:paraId="049E181C" w14:textId="77777777" w:rsidTr="00195548">
        <w:tc>
          <w:tcPr>
            <w:tcW w:w="600" w:type="dxa"/>
          </w:tcPr>
          <w:p w14:paraId="0CCF8EC8" w14:textId="77777777" w:rsidR="00B50050" w:rsidRDefault="00B50050" w:rsidP="0088127C">
            <w:pPr>
              <w:pStyle w:val="OtherTableBody"/>
            </w:pPr>
          </w:p>
        </w:tc>
        <w:tc>
          <w:tcPr>
            <w:tcW w:w="600" w:type="dxa"/>
          </w:tcPr>
          <w:p w14:paraId="11A55937" w14:textId="77777777" w:rsidR="00B50050" w:rsidRDefault="00B50050" w:rsidP="0088127C">
            <w:pPr>
              <w:pStyle w:val="OtherTableBody"/>
            </w:pPr>
            <w:r>
              <w:t>0443</w:t>
            </w:r>
          </w:p>
        </w:tc>
        <w:tc>
          <w:tcPr>
            <w:tcW w:w="2600" w:type="dxa"/>
          </w:tcPr>
          <w:p w14:paraId="0F5C3C32" w14:textId="77777777" w:rsidR="00B50050" w:rsidRDefault="00B50050" w:rsidP="0088127C">
            <w:pPr>
              <w:pStyle w:val="OtherTableBody"/>
            </w:pPr>
          </w:p>
        </w:tc>
        <w:tc>
          <w:tcPr>
            <w:tcW w:w="1400" w:type="dxa"/>
          </w:tcPr>
          <w:p w14:paraId="607DF9E4" w14:textId="77777777" w:rsidR="00B50050" w:rsidRDefault="00B50050" w:rsidP="0088127C">
            <w:pPr>
              <w:pStyle w:val="OtherTableBody"/>
            </w:pPr>
            <w:r>
              <w:t>RT</w:t>
            </w:r>
          </w:p>
        </w:tc>
        <w:tc>
          <w:tcPr>
            <w:tcW w:w="4200" w:type="dxa"/>
          </w:tcPr>
          <w:p w14:paraId="5BE894B7" w14:textId="77777777" w:rsidR="00B50050" w:rsidRDefault="00B50050" w:rsidP="0088127C">
            <w:pPr>
              <w:pStyle w:val="OtherTableBody"/>
            </w:pPr>
            <w:r>
              <w:t>Referred to Provider</w:t>
            </w:r>
          </w:p>
        </w:tc>
      </w:tr>
      <w:tr w:rsidR="00B50050" w14:paraId="3328C6AD" w14:textId="77777777" w:rsidTr="00195548">
        <w:tc>
          <w:tcPr>
            <w:tcW w:w="600" w:type="dxa"/>
          </w:tcPr>
          <w:p w14:paraId="400FA5AA" w14:textId="77777777" w:rsidR="00B50050" w:rsidRDefault="00B50050" w:rsidP="0088127C">
            <w:pPr>
              <w:pStyle w:val="OtherTableBody"/>
            </w:pPr>
          </w:p>
        </w:tc>
        <w:tc>
          <w:tcPr>
            <w:tcW w:w="600" w:type="dxa"/>
          </w:tcPr>
          <w:p w14:paraId="33534D24" w14:textId="77777777" w:rsidR="00B50050" w:rsidRDefault="00B50050" w:rsidP="0088127C">
            <w:pPr>
              <w:pStyle w:val="OtherTableBody"/>
            </w:pPr>
            <w:r>
              <w:t>0443</w:t>
            </w:r>
          </w:p>
        </w:tc>
        <w:tc>
          <w:tcPr>
            <w:tcW w:w="2600" w:type="dxa"/>
          </w:tcPr>
          <w:p w14:paraId="1DC32483" w14:textId="77777777" w:rsidR="00B50050" w:rsidRDefault="00B50050" w:rsidP="0088127C">
            <w:pPr>
              <w:pStyle w:val="OtherTableBody"/>
            </w:pPr>
          </w:p>
        </w:tc>
        <w:tc>
          <w:tcPr>
            <w:tcW w:w="1400" w:type="dxa"/>
          </w:tcPr>
          <w:p w14:paraId="625C8589" w14:textId="77777777" w:rsidR="00B50050" w:rsidRDefault="00B50050" w:rsidP="0088127C">
            <w:pPr>
              <w:pStyle w:val="OtherTableBody"/>
            </w:pPr>
            <w:r>
              <w:t>TN</w:t>
            </w:r>
          </w:p>
        </w:tc>
        <w:tc>
          <w:tcPr>
            <w:tcW w:w="4200" w:type="dxa"/>
          </w:tcPr>
          <w:p w14:paraId="127BD1B5" w14:textId="77777777" w:rsidR="00B50050" w:rsidRDefault="00B50050" w:rsidP="0088127C">
            <w:pPr>
              <w:pStyle w:val="OtherTableBody"/>
            </w:pPr>
            <w:r>
              <w:t>Technician</w:t>
            </w:r>
          </w:p>
        </w:tc>
      </w:tr>
      <w:tr w:rsidR="00B50050" w14:paraId="02A02B2A" w14:textId="77777777" w:rsidTr="00195548">
        <w:tc>
          <w:tcPr>
            <w:tcW w:w="600" w:type="dxa"/>
          </w:tcPr>
          <w:p w14:paraId="3E5A9DFC" w14:textId="77777777" w:rsidR="00B50050" w:rsidRDefault="00B50050" w:rsidP="0088127C">
            <w:pPr>
              <w:pStyle w:val="OtherTableBody"/>
            </w:pPr>
          </w:p>
        </w:tc>
        <w:tc>
          <w:tcPr>
            <w:tcW w:w="600" w:type="dxa"/>
          </w:tcPr>
          <w:p w14:paraId="356B9CCC" w14:textId="77777777" w:rsidR="00B50050" w:rsidRDefault="00B50050" w:rsidP="0088127C">
            <w:pPr>
              <w:pStyle w:val="OtherTableBody"/>
            </w:pPr>
            <w:r>
              <w:t>0443</w:t>
            </w:r>
          </w:p>
        </w:tc>
        <w:tc>
          <w:tcPr>
            <w:tcW w:w="2600" w:type="dxa"/>
          </w:tcPr>
          <w:p w14:paraId="7C6B0630" w14:textId="77777777" w:rsidR="00B50050" w:rsidRDefault="00B50050" w:rsidP="0088127C">
            <w:pPr>
              <w:pStyle w:val="OtherTableBody"/>
            </w:pPr>
          </w:p>
        </w:tc>
        <w:tc>
          <w:tcPr>
            <w:tcW w:w="1400" w:type="dxa"/>
          </w:tcPr>
          <w:p w14:paraId="30D9559A" w14:textId="77777777" w:rsidR="00B50050" w:rsidRDefault="00B50050" w:rsidP="0088127C">
            <w:pPr>
              <w:pStyle w:val="OtherTableBody"/>
            </w:pPr>
            <w:r>
              <w:t>TR</w:t>
            </w:r>
          </w:p>
        </w:tc>
        <w:tc>
          <w:tcPr>
            <w:tcW w:w="4200" w:type="dxa"/>
          </w:tcPr>
          <w:p w14:paraId="1CB5B9A8" w14:textId="77777777" w:rsidR="00B50050" w:rsidRDefault="00B50050" w:rsidP="0088127C">
            <w:pPr>
              <w:pStyle w:val="OtherTableBody"/>
            </w:pPr>
            <w:r>
              <w:t>Transcriptionist</w:t>
            </w:r>
          </w:p>
        </w:tc>
      </w:tr>
      <w:tr w:rsidR="00B50050" w14:paraId="2A6CBCB3" w14:textId="77777777" w:rsidTr="00195548">
        <w:tc>
          <w:tcPr>
            <w:tcW w:w="600" w:type="dxa"/>
          </w:tcPr>
          <w:p w14:paraId="55A4A886" w14:textId="77777777" w:rsidR="00B50050" w:rsidRDefault="00B50050" w:rsidP="0088127C">
            <w:pPr>
              <w:pStyle w:val="OtherTableBody"/>
            </w:pPr>
          </w:p>
        </w:tc>
        <w:tc>
          <w:tcPr>
            <w:tcW w:w="600" w:type="dxa"/>
          </w:tcPr>
          <w:p w14:paraId="28E1F45A" w14:textId="77777777" w:rsidR="00B50050" w:rsidRDefault="00B50050" w:rsidP="0088127C">
            <w:pPr>
              <w:pStyle w:val="OtherTableBody"/>
            </w:pPr>
            <w:r>
              <w:t>0443</w:t>
            </w:r>
          </w:p>
        </w:tc>
        <w:tc>
          <w:tcPr>
            <w:tcW w:w="2600" w:type="dxa"/>
          </w:tcPr>
          <w:p w14:paraId="7F67D8BD" w14:textId="77777777" w:rsidR="00B50050" w:rsidRDefault="00B50050" w:rsidP="0088127C">
            <w:pPr>
              <w:pStyle w:val="OtherTableBody"/>
            </w:pPr>
          </w:p>
        </w:tc>
        <w:tc>
          <w:tcPr>
            <w:tcW w:w="1400" w:type="dxa"/>
          </w:tcPr>
          <w:p w14:paraId="4DF2C5C4" w14:textId="77777777" w:rsidR="00B50050" w:rsidRDefault="00B50050" w:rsidP="0088127C">
            <w:pPr>
              <w:pStyle w:val="OtherTableBody"/>
            </w:pPr>
            <w:r>
              <w:t>VP</w:t>
            </w:r>
          </w:p>
        </w:tc>
        <w:tc>
          <w:tcPr>
            <w:tcW w:w="4200" w:type="dxa"/>
          </w:tcPr>
          <w:p w14:paraId="7599DAD3" w14:textId="77777777" w:rsidR="00B50050" w:rsidRDefault="00B50050" w:rsidP="0088127C">
            <w:pPr>
              <w:pStyle w:val="OtherTableBody"/>
            </w:pPr>
            <w:r>
              <w:t>Verifying Provider</w:t>
            </w:r>
          </w:p>
        </w:tc>
      </w:tr>
      <w:tr w:rsidR="00B50050" w14:paraId="7BEAF9E5" w14:textId="77777777" w:rsidTr="00195548">
        <w:tc>
          <w:tcPr>
            <w:tcW w:w="600" w:type="dxa"/>
          </w:tcPr>
          <w:p w14:paraId="288FF62C" w14:textId="77777777" w:rsidR="00B50050" w:rsidRDefault="00B50050" w:rsidP="0088127C">
            <w:pPr>
              <w:pStyle w:val="OtherTableBody"/>
            </w:pPr>
          </w:p>
        </w:tc>
        <w:tc>
          <w:tcPr>
            <w:tcW w:w="600" w:type="dxa"/>
          </w:tcPr>
          <w:p w14:paraId="35E3B2FA" w14:textId="77777777" w:rsidR="00B50050" w:rsidRDefault="00B50050" w:rsidP="0088127C">
            <w:pPr>
              <w:pStyle w:val="OtherTableBody"/>
            </w:pPr>
            <w:r>
              <w:t>0443</w:t>
            </w:r>
          </w:p>
        </w:tc>
        <w:tc>
          <w:tcPr>
            <w:tcW w:w="2600" w:type="dxa"/>
          </w:tcPr>
          <w:p w14:paraId="7B55F51D" w14:textId="77777777" w:rsidR="00B50050" w:rsidRDefault="00B50050" w:rsidP="0088127C">
            <w:pPr>
              <w:pStyle w:val="OtherTableBody"/>
            </w:pPr>
          </w:p>
        </w:tc>
        <w:tc>
          <w:tcPr>
            <w:tcW w:w="1400" w:type="dxa"/>
          </w:tcPr>
          <w:p w14:paraId="2BA940A3" w14:textId="77777777" w:rsidR="00B50050" w:rsidRDefault="00B50050" w:rsidP="0088127C">
            <w:pPr>
              <w:pStyle w:val="OtherTableBody"/>
            </w:pPr>
            <w:r>
              <w:t>VPS</w:t>
            </w:r>
          </w:p>
        </w:tc>
        <w:tc>
          <w:tcPr>
            <w:tcW w:w="4200" w:type="dxa"/>
          </w:tcPr>
          <w:p w14:paraId="172184A9" w14:textId="77777777" w:rsidR="00B50050" w:rsidRDefault="00B50050" w:rsidP="0088127C">
            <w:pPr>
              <w:pStyle w:val="OtherTableBody"/>
            </w:pPr>
            <w:r>
              <w:t>Verifying Pharmaceutical Supplier   (not sure how to dissect Pharmacist/Treatment Supplier's Verifier ID)</w:t>
            </w:r>
          </w:p>
        </w:tc>
      </w:tr>
      <w:tr w:rsidR="00B50050" w14:paraId="2142BB8A" w14:textId="77777777" w:rsidTr="00195548">
        <w:tc>
          <w:tcPr>
            <w:tcW w:w="600" w:type="dxa"/>
          </w:tcPr>
          <w:p w14:paraId="0081B05E" w14:textId="77777777" w:rsidR="00B50050" w:rsidRDefault="00B50050" w:rsidP="0088127C">
            <w:pPr>
              <w:pStyle w:val="OtherTableBody"/>
            </w:pPr>
          </w:p>
        </w:tc>
        <w:tc>
          <w:tcPr>
            <w:tcW w:w="600" w:type="dxa"/>
          </w:tcPr>
          <w:p w14:paraId="0A57C877" w14:textId="77777777" w:rsidR="00B50050" w:rsidRDefault="00B50050" w:rsidP="0088127C">
            <w:pPr>
              <w:pStyle w:val="OtherTableBody"/>
            </w:pPr>
            <w:r>
              <w:t>0443</w:t>
            </w:r>
          </w:p>
        </w:tc>
        <w:tc>
          <w:tcPr>
            <w:tcW w:w="2600" w:type="dxa"/>
          </w:tcPr>
          <w:p w14:paraId="64B22731" w14:textId="77777777" w:rsidR="00B50050" w:rsidRDefault="00B50050" w:rsidP="0088127C">
            <w:pPr>
              <w:pStyle w:val="OtherTableBody"/>
            </w:pPr>
          </w:p>
        </w:tc>
        <w:tc>
          <w:tcPr>
            <w:tcW w:w="1400" w:type="dxa"/>
          </w:tcPr>
          <w:p w14:paraId="21965D5B" w14:textId="77777777" w:rsidR="00B50050" w:rsidRDefault="00B50050" w:rsidP="0088127C">
            <w:pPr>
              <w:pStyle w:val="OtherTableBody"/>
            </w:pPr>
            <w:r>
              <w:t>VTS</w:t>
            </w:r>
          </w:p>
        </w:tc>
        <w:tc>
          <w:tcPr>
            <w:tcW w:w="4200" w:type="dxa"/>
          </w:tcPr>
          <w:p w14:paraId="20882010" w14:textId="77777777" w:rsidR="00B50050" w:rsidRDefault="00B50050" w:rsidP="0088127C">
            <w:pPr>
              <w:pStyle w:val="OtherTableBody"/>
            </w:pPr>
            <w:r>
              <w:t>Verifying Treatment Supplier   (not sure how to dissect Pharmacist/Treatment Supplier's Verifier ID)</w:t>
            </w:r>
          </w:p>
        </w:tc>
      </w:tr>
      <w:tr w:rsidR="00B50050" w14:paraId="49C3C51B" w14:textId="77777777" w:rsidTr="00195548">
        <w:tc>
          <w:tcPr>
            <w:tcW w:w="600" w:type="dxa"/>
          </w:tcPr>
          <w:p w14:paraId="182159AD" w14:textId="77777777" w:rsidR="00B50050" w:rsidRDefault="00B50050" w:rsidP="0088127C">
            <w:pPr>
              <w:pStyle w:val="OtherTableBody"/>
            </w:pPr>
            <w:r>
              <w:t>HL7</w:t>
            </w:r>
          </w:p>
        </w:tc>
        <w:tc>
          <w:tcPr>
            <w:tcW w:w="600" w:type="dxa"/>
          </w:tcPr>
          <w:p w14:paraId="527A12B2" w14:textId="77777777" w:rsidR="00B50050" w:rsidRDefault="00B50050" w:rsidP="0088127C">
            <w:pPr>
              <w:pStyle w:val="OtherTableBody"/>
            </w:pPr>
          </w:p>
        </w:tc>
        <w:tc>
          <w:tcPr>
            <w:tcW w:w="2600" w:type="dxa"/>
          </w:tcPr>
          <w:p w14:paraId="302C1021" w14:textId="77777777" w:rsidR="00B50050" w:rsidRDefault="00B50050" w:rsidP="0088127C">
            <w:pPr>
              <w:pStyle w:val="OtherTableBody"/>
            </w:pPr>
            <w:r>
              <w:t>Name Assembly Order</w:t>
            </w:r>
          </w:p>
        </w:tc>
        <w:tc>
          <w:tcPr>
            <w:tcW w:w="1400" w:type="dxa"/>
          </w:tcPr>
          <w:p w14:paraId="2573972F" w14:textId="77777777" w:rsidR="00B50050" w:rsidRDefault="00B50050" w:rsidP="0088127C">
            <w:pPr>
              <w:pStyle w:val="OtherTableBody"/>
            </w:pPr>
          </w:p>
        </w:tc>
        <w:tc>
          <w:tcPr>
            <w:tcW w:w="4200" w:type="dxa"/>
          </w:tcPr>
          <w:p w14:paraId="5E7BADB4" w14:textId="77777777" w:rsidR="00B50050" w:rsidRDefault="00B50050" w:rsidP="0088127C">
            <w:pPr>
              <w:pStyle w:val="OtherTableBody"/>
            </w:pPr>
          </w:p>
        </w:tc>
      </w:tr>
      <w:tr w:rsidR="00B50050" w14:paraId="7CBB4D7D" w14:textId="77777777" w:rsidTr="00195548">
        <w:tc>
          <w:tcPr>
            <w:tcW w:w="600" w:type="dxa"/>
          </w:tcPr>
          <w:p w14:paraId="766D7A2B" w14:textId="77777777" w:rsidR="00B50050" w:rsidRDefault="00B50050" w:rsidP="0088127C">
            <w:pPr>
              <w:pStyle w:val="OtherTableBody"/>
            </w:pPr>
          </w:p>
        </w:tc>
        <w:tc>
          <w:tcPr>
            <w:tcW w:w="600" w:type="dxa"/>
          </w:tcPr>
          <w:p w14:paraId="60F4A9E6" w14:textId="77777777" w:rsidR="00B50050" w:rsidRDefault="00B50050" w:rsidP="0088127C">
            <w:pPr>
              <w:pStyle w:val="OtherTableBody"/>
            </w:pPr>
            <w:r>
              <w:t>0444</w:t>
            </w:r>
          </w:p>
        </w:tc>
        <w:tc>
          <w:tcPr>
            <w:tcW w:w="2600" w:type="dxa"/>
          </w:tcPr>
          <w:p w14:paraId="2526B426" w14:textId="77777777" w:rsidR="00B50050" w:rsidRDefault="00B50050" w:rsidP="0088127C">
            <w:pPr>
              <w:pStyle w:val="OtherTableBody"/>
            </w:pPr>
          </w:p>
        </w:tc>
        <w:tc>
          <w:tcPr>
            <w:tcW w:w="1400" w:type="dxa"/>
          </w:tcPr>
          <w:p w14:paraId="58D9D63E" w14:textId="77777777" w:rsidR="00B50050" w:rsidRDefault="00B50050" w:rsidP="0088127C">
            <w:pPr>
              <w:pStyle w:val="OtherTableBody"/>
            </w:pPr>
            <w:r>
              <w:t>F</w:t>
            </w:r>
          </w:p>
        </w:tc>
        <w:tc>
          <w:tcPr>
            <w:tcW w:w="4200" w:type="dxa"/>
          </w:tcPr>
          <w:p w14:paraId="37FCEA75" w14:textId="77777777" w:rsidR="00B50050" w:rsidRDefault="00B50050" w:rsidP="0088127C">
            <w:pPr>
              <w:pStyle w:val="OtherTableBody"/>
            </w:pPr>
            <w:r>
              <w:t>Prefix Family Middle Given Suffix</w:t>
            </w:r>
          </w:p>
        </w:tc>
      </w:tr>
      <w:tr w:rsidR="00B50050" w14:paraId="40473D19" w14:textId="77777777" w:rsidTr="00195548">
        <w:tc>
          <w:tcPr>
            <w:tcW w:w="600" w:type="dxa"/>
          </w:tcPr>
          <w:p w14:paraId="38989D16" w14:textId="77777777" w:rsidR="00B50050" w:rsidRDefault="00B50050" w:rsidP="0088127C">
            <w:pPr>
              <w:pStyle w:val="OtherTableBody"/>
            </w:pPr>
          </w:p>
        </w:tc>
        <w:tc>
          <w:tcPr>
            <w:tcW w:w="600" w:type="dxa"/>
          </w:tcPr>
          <w:p w14:paraId="51CF2564" w14:textId="77777777" w:rsidR="00B50050" w:rsidRDefault="00B50050" w:rsidP="0088127C">
            <w:pPr>
              <w:pStyle w:val="OtherTableBody"/>
            </w:pPr>
            <w:r>
              <w:t>0444</w:t>
            </w:r>
          </w:p>
        </w:tc>
        <w:tc>
          <w:tcPr>
            <w:tcW w:w="2600" w:type="dxa"/>
          </w:tcPr>
          <w:p w14:paraId="12DA4359" w14:textId="77777777" w:rsidR="00B50050" w:rsidRDefault="00B50050" w:rsidP="0088127C">
            <w:pPr>
              <w:pStyle w:val="OtherTableBody"/>
            </w:pPr>
          </w:p>
        </w:tc>
        <w:tc>
          <w:tcPr>
            <w:tcW w:w="1400" w:type="dxa"/>
          </w:tcPr>
          <w:p w14:paraId="5A5674E3" w14:textId="77777777" w:rsidR="00B50050" w:rsidRDefault="00B50050" w:rsidP="0088127C">
            <w:pPr>
              <w:pStyle w:val="OtherTableBody"/>
            </w:pPr>
            <w:r>
              <w:t>G</w:t>
            </w:r>
          </w:p>
        </w:tc>
        <w:tc>
          <w:tcPr>
            <w:tcW w:w="4200" w:type="dxa"/>
          </w:tcPr>
          <w:p w14:paraId="41CF1436" w14:textId="77777777" w:rsidR="00B50050" w:rsidRDefault="00B50050" w:rsidP="0088127C">
            <w:pPr>
              <w:pStyle w:val="OtherTableBody"/>
            </w:pPr>
            <w:r>
              <w:t>Prefix Given Middle Family Suffix</w:t>
            </w:r>
          </w:p>
        </w:tc>
      </w:tr>
      <w:tr w:rsidR="00B50050" w14:paraId="36D0B435" w14:textId="77777777" w:rsidTr="00195548">
        <w:tc>
          <w:tcPr>
            <w:tcW w:w="600" w:type="dxa"/>
          </w:tcPr>
          <w:p w14:paraId="07FFCDFD" w14:textId="77777777" w:rsidR="00B50050" w:rsidRDefault="00B50050" w:rsidP="0088127C">
            <w:pPr>
              <w:pStyle w:val="OtherTableBody"/>
            </w:pPr>
            <w:r>
              <w:t>User</w:t>
            </w:r>
          </w:p>
        </w:tc>
        <w:tc>
          <w:tcPr>
            <w:tcW w:w="600" w:type="dxa"/>
          </w:tcPr>
          <w:p w14:paraId="7B8E1795" w14:textId="77777777" w:rsidR="00B50050" w:rsidRDefault="00B50050" w:rsidP="0088127C">
            <w:pPr>
              <w:pStyle w:val="OtherTableBody"/>
            </w:pPr>
          </w:p>
        </w:tc>
        <w:tc>
          <w:tcPr>
            <w:tcW w:w="2600" w:type="dxa"/>
          </w:tcPr>
          <w:p w14:paraId="152BA392" w14:textId="77777777" w:rsidR="00B50050" w:rsidRDefault="00B50050" w:rsidP="0088127C">
            <w:pPr>
              <w:pStyle w:val="OtherTableBody"/>
            </w:pPr>
            <w:r>
              <w:t>Identity Reliability Code</w:t>
            </w:r>
          </w:p>
        </w:tc>
        <w:tc>
          <w:tcPr>
            <w:tcW w:w="1400" w:type="dxa"/>
          </w:tcPr>
          <w:p w14:paraId="462ED601" w14:textId="77777777" w:rsidR="00B50050" w:rsidRDefault="00B50050" w:rsidP="0088127C">
            <w:pPr>
              <w:pStyle w:val="OtherTableBody"/>
            </w:pPr>
          </w:p>
        </w:tc>
        <w:tc>
          <w:tcPr>
            <w:tcW w:w="4200" w:type="dxa"/>
          </w:tcPr>
          <w:p w14:paraId="0DD4C686" w14:textId="77777777" w:rsidR="00B50050" w:rsidRDefault="00B50050" w:rsidP="0088127C">
            <w:pPr>
              <w:pStyle w:val="OtherTableBody"/>
            </w:pPr>
          </w:p>
        </w:tc>
      </w:tr>
      <w:tr w:rsidR="00B50050" w14:paraId="0E74883C" w14:textId="77777777" w:rsidTr="00195548">
        <w:tc>
          <w:tcPr>
            <w:tcW w:w="600" w:type="dxa"/>
          </w:tcPr>
          <w:p w14:paraId="7F9E3190" w14:textId="77777777" w:rsidR="00B50050" w:rsidRDefault="00B50050" w:rsidP="0088127C">
            <w:pPr>
              <w:pStyle w:val="OtherTableBody"/>
            </w:pPr>
          </w:p>
        </w:tc>
        <w:tc>
          <w:tcPr>
            <w:tcW w:w="600" w:type="dxa"/>
          </w:tcPr>
          <w:p w14:paraId="72E0591F" w14:textId="77777777" w:rsidR="00B50050" w:rsidRDefault="00B50050" w:rsidP="0088127C">
            <w:pPr>
              <w:pStyle w:val="OtherTableBody"/>
            </w:pPr>
            <w:r>
              <w:t>0445</w:t>
            </w:r>
          </w:p>
        </w:tc>
        <w:tc>
          <w:tcPr>
            <w:tcW w:w="2600" w:type="dxa"/>
          </w:tcPr>
          <w:p w14:paraId="23C7E530" w14:textId="77777777" w:rsidR="00B50050" w:rsidRDefault="00B50050" w:rsidP="0088127C">
            <w:pPr>
              <w:pStyle w:val="OtherTableBody"/>
            </w:pPr>
          </w:p>
        </w:tc>
        <w:tc>
          <w:tcPr>
            <w:tcW w:w="1400" w:type="dxa"/>
          </w:tcPr>
          <w:p w14:paraId="46B01DB5" w14:textId="77777777" w:rsidR="00B50050" w:rsidRDefault="00B50050" w:rsidP="0088127C">
            <w:pPr>
              <w:pStyle w:val="OtherTableBody"/>
            </w:pPr>
            <w:r>
              <w:t>AL</w:t>
            </w:r>
          </w:p>
        </w:tc>
        <w:tc>
          <w:tcPr>
            <w:tcW w:w="4200" w:type="dxa"/>
          </w:tcPr>
          <w:p w14:paraId="6D70763A" w14:textId="77777777" w:rsidR="00B50050" w:rsidRDefault="00B50050" w:rsidP="0088127C">
            <w:pPr>
              <w:pStyle w:val="OtherTableBody"/>
            </w:pPr>
            <w:r>
              <w:t>Patient/Person Name is an Alias</w:t>
            </w:r>
          </w:p>
        </w:tc>
      </w:tr>
      <w:tr w:rsidR="00B50050" w14:paraId="1B3612C5" w14:textId="77777777" w:rsidTr="00195548">
        <w:tc>
          <w:tcPr>
            <w:tcW w:w="600" w:type="dxa"/>
          </w:tcPr>
          <w:p w14:paraId="279B0E56" w14:textId="77777777" w:rsidR="00B50050" w:rsidRDefault="00B50050" w:rsidP="0088127C">
            <w:pPr>
              <w:pStyle w:val="OtherTableBody"/>
            </w:pPr>
          </w:p>
        </w:tc>
        <w:tc>
          <w:tcPr>
            <w:tcW w:w="600" w:type="dxa"/>
          </w:tcPr>
          <w:p w14:paraId="0281B6FD" w14:textId="77777777" w:rsidR="00B50050" w:rsidRDefault="00B50050" w:rsidP="0088127C">
            <w:pPr>
              <w:pStyle w:val="OtherTableBody"/>
            </w:pPr>
            <w:r>
              <w:t>0445</w:t>
            </w:r>
          </w:p>
        </w:tc>
        <w:tc>
          <w:tcPr>
            <w:tcW w:w="2600" w:type="dxa"/>
          </w:tcPr>
          <w:p w14:paraId="4555AECC" w14:textId="77777777" w:rsidR="00B50050" w:rsidRDefault="00B50050" w:rsidP="0088127C">
            <w:pPr>
              <w:pStyle w:val="OtherTableBody"/>
            </w:pPr>
          </w:p>
        </w:tc>
        <w:tc>
          <w:tcPr>
            <w:tcW w:w="1400" w:type="dxa"/>
          </w:tcPr>
          <w:p w14:paraId="031FAC5F" w14:textId="77777777" w:rsidR="00B50050" w:rsidRDefault="00B50050" w:rsidP="0088127C">
            <w:pPr>
              <w:pStyle w:val="OtherTableBody"/>
            </w:pPr>
            <w:r>
              <w:t>UA</w:t>
            </w:r>
          </w:p>
        </w:tc>
        <w:tc>
          <w:tcPr>
            <w:tcW w:w="4200" w:type="dxa"/>
          </w:tcPr>
          <w:p w14:paraId="71245DF9" w14:textId="77777777" w:rsidR="00B50050" w:rsidRDefault="00B50050" w:rsidP="0088127C">
            <w:pPr>
              <w:pStyle w:val="OtherTableBody"/>
            </w:pPr>
            <w:r>
              <w:t>Unknown/Default Address</w:t>
            </w:r>
          </w:p>
        </w:tc>
      </w:tr>
      <w:tr w:rsidR="00B50050" w14:paraId="4F3571B5" w14:textId="77777777" w:rsidTr="00195548">
        <w:tc>
          <w:tcPr>
            <w:tcW w:w="600" w:type="dxa"/>
          </w:tcPr>
          <w:p w14:paraId="047ADCF9" w14:textId="77777777" w:rsidR="00B50050" w:rsidRDefault="00B50050" w:rsidP="0088127C">
            <w:pPr>
              <w:pStyle w:val="OtherTableBody"/>
            </w:pPr>
          </w:p>
        </w:tc>
        <w:tc>
          <w:tcPr>
            <w:tcW w:w="600" w:type="dxa"/>
          </w:tcPr>
          <w:p w14:paraId="787BE1EB" w14:textId="77777777" w:rsidR="00B50050" w:rsidRDefault="00B50050" w:rsidP="0088127C">
            <w:pPr>
              <w:pStyle w:val="OtherTableBody"/>
            </w:pPr>
            <w:r>
              <w:t>0445</w:t>
            </w:r>
          </w:p>
        </w:tc>
        <w:tc>
          <w:tcPr>
            <w:tcW w:w="2600" w:type="dxa"/>
          </w:tcPr>
          <w:p w14:paraId="4396EDAE" w14:textId="77777777" w:rsidR="00B50050" w:rsidRDefault="00B50050" w:rsidP="0088127C">
            <w:pPr>
              <w:pStyle w:val="OtherTableBody"/>
            </w:pPr>
          </w:p>
        </w:tc>
        <w:tc>
          <w:tcPr>
            <w:tcW w:w="1400" w:type="dxa"/>
          </w:tcPr>
          <w:p w14:paraId="1029090D" w14:textId="77777777" w:rsidR="00B50050" w:rsidRDefault="00B50050" w:rsidP="0088127C">
            <w:pPr>
              <w:pStyle w:val="OtherTableBody"/>
            </w:pPr>
            <w:r>
              <w:t>UD</w:t>
            </w:r>
          </w:p>
        </w:tc>
        <w:tc>
          <w:tcPr>
            <w:tcW w:w="4200" w:type="dxa"/>
          </w:tcPr>
          <w:p w14:paraId="114CED3A" w14:textId="77777777" w:rsidR="00B50050" w:rsidRDefault="00B50050" w:rsidP="0088127C">
            <w:pPr>
              <w:pStyle w:val="OtherTableBody"/>
            </w:pPr>
            <w:r>
              <w:t>Unknown/Default Date of Birth</w:t>
            </w:r>
          </w:p>
        </w:tc>
      </w:tr>
      <w:tr w:rsidR="00B50050" w14:paraId="30FB7284" w14:textId="77777777" w:rsidTr="00195548">
        <w:tc>
          <w:tcPr>
            <w:tcW w:w="600" w:type="dxa"/>
          </w:tcPr>
          <w:p w14:paraId="505809F7" w14:textId="77777777" w:rsidR="00B50050" w:rsidRDefault="00B50050" w:rsidP="0088127C">
            <w:pPr>
              <w:pStyle w:val="OtherTableBody"/>
            </w:pPr>
          </w:p>
        </w:tc>
        <w:tc>
          <w:tcPr>
            <w:tcW w:w="600" w:type="dxa"/>
          </w:tcPr>
          <w:p w14:paraId="5C832112" w14:textId="77777777" w:rsidR="00B50050" w:rsidRDefault="00B50050" w:rsidP="0088127C">
            <w:pPr>
              <w:pStyle w:val="OtherTableBody"/>
            </w:pPr>
            <w:r>
              <w:t>0445</w:t>
            </w:r>
          </w:p>
        </w:tc>
        <w:tc>
          <w:tcPr>
            <w:tcW w:w="2600" w:type="dxa"/>
          </w:tcPr>
          <w:p w14:paraId="2D988F4D" w14:textId="77777777" w:rsidR="00B50050" w:rsidRDefault="00B50050" w:rsidP="0088127C">
            <w:pPr>
              <w:pStyle w:val="OtherTableBody"/>
            </w:pPr>
          </w:p>
        </w:tc>
        <w:tc>
          <w:tcPr>
            <w:tcW w:w="1400" w:type="dxa"/>
          </w:tcPr>
          <w:p w14:paraId="50BE35B1" w14:textId="77777777" w:rsidR="00B50050" w:rsidRDefault="00B50050" w:rsidP="0088127C">
            <w:pPr>
              <w:pStyle w:val="OtherTableBody"/>
            </w:pPr>
            <w:r>
              <w:t>US</w:t>
            </w:r>
          </w:p>
        </w:tc>
        <w:tc>
          <w:tcPr>
            <w:tcW w:w="4200" w:type="dxa"/>
          </w:tcPr>
          <w:p w14:paraId="2C1EB466" w14:textId="77777777" w:rsidR="00B50050" w:rsidRDefault="00B50050" w:rsidP="0088127C">
            <w:pPr>
              <w:pStyle w:val="OtherTableBody"/>
            </w:pPr>
            <w:r>
              <w:t>Unknown/Default Social Security Number</w:t>
            </w:r>
          </w:p>
        </w:tc>
      </w:tr>
      <w:tr w:rsidR="00B50050" w14:paraId="1CEA1A99" w14:textId="77777777" w:rsidTr="00195548">
        <w:tc>
          <w:tcPr>
            <w:tcW w:w="600" w:type="dxa"/>
          </w:tcPr>
          <w:p w14:paraId="3964F40A" w14:textId="77777777" w:rsidR="00B50050" w:rsidRDefault="00B50050" w:rsidP="0088127C">
            <w:pPr>
              <w:pStyle w:val="OtherTableBody"/>
            </w:pPr>
            <w:r>
              <w:t>User</w:t>
            </w:r>
          </w:p>
        </w:tc>
        <w:tc>
          <w:tcPr>
            <w:tcW w:w="600" w:type="dxa"/>
          </w:tcPr>
          <w:p w14:paraId="70F30569" w14:textId="77777777" w:rsidR="00B50050" w:rsidRDefault="00B50050" w:rsidP="0088127C">
            <w:pPr>
              <w:pStyle w:val="OtherTableBody"/>
            </w:pPr>
          </w:p>
        </w:tc>
        <w:tc>
          <w:tcPr>
            <w:tcW w:w="2600" w:type="dxa"/>
          </w:tcPr>
          <w:p w14:paraId="36238EEC" w14:textId="77777777" w:rsidR="00B50050" w:rsidRDefault="00B50050" w:rsidP="0088127C">
            <w:pPr>
              <w:pStyle w:val="OtherTableBody"/>
            </w:pPr>
            <w:r>
              <w:t>Species Code</w:t>
            </w:r>
          </w:p>
        </w:tc>
        <w:tc>
          <w:tcPr>
            <w:tcW w:w="1400" w:type="dxa"/>
          </w:tcPr>
          <w:p w14:paraId="0D2EBE4B" w14:textId="77777777" w:rsidR="00B50050" w:rsidRDefault="00B50050" w:rsidP="0088127C">
            <w:pPr>
              <w:pStyle w:val="OtherTableBody"/>
            </w:pPr>
          </w:p>
        </w:tc>
        <w:tc>
          <w:tcPr>
            <w:tcW w:w="4200" w:type="dxa"/>
          </w:tcPr>
          <w:p w14:paraId="5546EC75" w14:textId="77777777" w:rsidR="00B50050" w:rsidRDefault="00B50050" w:rsidP="0088127C">
            <w:pPr>
              <w:pStyle w:val="OtherTableBody"/>
            </w:pPr>
          </w:p>
        </w:tc>
      </w:tr>
      <w:tr w:rsidR="00B50050" w14:paraId="1101F71F" w14:textId="77777777" w:rsidTr="00195548">
        <w:tc>
          <w:tcPr>
            <w:tcW w:w="600" w:type="dxa"/>
          </w:tcPr>
          <w:p w14:paraId="5C0B2E1B" w14:textId="77777777" w:rsidR="00B50050" w:rsidRDefault="00B50050" w:rsidP="0088127C">
            <w:pPr>
              <w:pStyle w:val="OtherTableBody"/>
            </w:pPr>
          </w:p>
        </w:tc>
        <w:tc>
          <w:tcPr>
            <w:tcW w:w="600" w:type="dxa"/>
          </w:tcPr>
          <w:p w14:paraId="33F4A96F" w14:textId="77777777" w:rsidR="00B50050" w:rsidRDefault="00B50050" w:rsidP="0088127C">
            <w:pPr>
              <w:pStyle w:val="OtherTableBody"/>
            </w:pPr>
            <w:r>
              <w:t>0446</w:t>
            </w:r>
          </w:p>
        </w:tc>
        <w:tc>
          <w:tcPr>
            <w:tcW w:w="2600" w:type="dxa"/>
          </w:tcPr>
          <w:p w14:paraId="4C14E92E" w14:textId="77777777" w:rsidR="00B50050" w:rsidRDefault="00B50050" w:rsidP="0088127C">
            <w:pPr>
              <w:pStyle w:val="OtherTableBody"/>
            </w:pPr>
          </w:p>
        </w:tc>
        <w:tc>
          <w:tcPr>
            <w:tcW w:w="1400" w:type="dxa"/>
          </w:tcPr>
          <w:p w14:paraId="59426C17" w14:textId="77777777" w:rsidR="00B50050" w:rsidRDefault="00B50050" w:rsidP="0088127C">
            <w:pPr>
              <w:pStyle w:val="OtherTableBody"/>
            </w:pPr>
            <w:r>
              <w:t>...</w:t>
            </w:r>
          </w:p>
        </w:tc>
        <w:tc>
          <w:tcPr>
            <w:tcW w:w="4200" w:type="dxa"/>
          </w:tcPr>
          <w:p w14:paraId="64399B26" w14:textId="77777777" w:rsidR="00B50050" w:rsidRDefault="00B50050" w:rsidP="0088127C">
            <w:pPr>
              <w:pStyle w:val="OtherTableBody"/>
            </w:pPr>
            <w:r>
              <w:t>No suggested values defined</w:t>
            </w:r>
          </w:p>
        </w:tc>
      </w:tr>
      <w:tr w:rsidR="00B50050" w14:paraId="1D308CED" w14:textId="77777777" w:rsidTr="00195548">
        <w:tc>
          <w:tcPr>
            <w:tcW w:w="600" w:type="dxa"/>
          </w:tcPr>
          <w:p w14:paraId="13720C79" w14:textId="77777777" w:rsidR="00B50050" w:rsidRDefault="00B50050" w:rsidP="0088127C">
            <w:pPr>
              <w:pStyle w:val="OtherTableBody"/>
            </w:pPr>
            <w:r>
              <w:t>User</w:t>
            </w:r>
          </w:p>
        </w:tc>
        <w:tc>
          <w:tcPr>
            <w:tcW w:w="600" w:type="dxa"/>
          </w:tcPr>
          <w:p w14:paraId="195537E1" w14:textId="77777777" w:rsidR="00B50050" w:rsidRDefault="00B50050" w:rsidP="0088127C">
            <w:pPr>
              <w:pStyle w:val="OtherTableBody"/>
            </w:pPr>
          </w:p>
        </w:tc>
        <w:tc>
          <w:tcPr>
            <w:tcW w:w="2600" w:type="dxa"/>
          </w:tcPr>
          <w:p w14:paraId="754D75DF" w14:textId="77777777" w:rsidR="00B50050" w:rsidRDefault="00B50050" w:rsidP="0088127C">
            <w:pPr>
              <w:pStyle w:val="OtherTableBody"/>
            </w:pPr>
            <w:r>
              <w:t>Breed Code</w:t>
            </w:r>
          </w:p>
        </w:tc>
        <w:tc>
          <w:tcPr>
            <w:tcW w:w="1400" w:type="dxa"/>
          </w:tcPr>
          <w:p w14:paraId="37AFE2A0" w14:textId="77777777" w:rsidR="00B50050" w:rsidRDefault="00B50050" w:rsidP="0088127C">
            <w:pPr>
              <w:pStyle w:val="OtherTableBody"/>
            </w:pPr>
          </w:p>
        </w:tc>
        <w:tc>
          <w:tcPr>
            <w:tcW w:w="4200" w:type="dxa"/>
          </w:tcPr>
          <w:p w14:paraId="7195DC47" w14:textId="77777777" w:rsidR="00B50050" w:rsidRDefault="00B50050" w:rsidP="0088127C">
            <w:pPr>
              <w:pStyle w:val="OtherTableBody"/>
            </w:pPr>
          </w:p>
        </w:tc>
      </w:tr>
      <w:tr w:rsidR="00B50050" w14:paraId="588507A0" w14:textId="77777777" w:rsidTr="00195548">
        <w:tc>
          <w:tcPr>
            <w:tcW w:w="600" w:type="dxa"/>
          </w:tcPr>
          <w:p w14:paraId="6A9B20C2" w14:textId="77777777" w:rsidR="00B50050" w:rsidRDefault="00B50050" w:rsidP="0088127C">
            <w:pPr>
              <w:pStyle w:val="OtherTableBody"/>
            </w:pPr>
          </w:p>
        </w:tc>
        <w:tc>
          <w:tcPr>
            <w:tcW w:w="600" w:type="dxa"/>
          </w:tcPr>
          <w:p w14:paraId="5C44A950" w14:textId="77777777" w:rsidR="00B50050" w:rsidRDefault="00B50050" w:rsidP="0088127C">
            <w:pPr>
              <w:pStyle w:val="OtherTableBody"/>
            </w:pPr>
            <w:r>
              <w:t>0447</w:t>
            </w:r>
          </w:p>
        </w:tc>
        <w:tc>
          <w:tcPr>
            <w:tcW w:w="2600" w:type="dxa"/>
          </w:tcPr>
          <w:p w14:paraId="51203F0C" w14:textId="77777777" w:rsidR="00B50050" w:rsidRDefault="00B50050" w:rsidP="0088127C">
            <w:pPr>
              <w:pStyle w:val="OtherTableBody"/>
            </w:pPr>
          </w:p>
        </w:tc>
        <w:tc>
          <w:tcPr>
            <w:tcW w:w="1400" w:type="dxa"/>
          </w:tcPr>
          <w:p w14:paraId="5D1F9928" w14:textId="77777777" w:rsidR="00B50050" w:rsidRDefault="00B50050" w:rsidP="0088127C">
            <w:pPr>
              <w:pStyle w:val="OtherTableBody"/>
            </w:pPr>
            <w:r>
              <w:t>...</w:t>
            </w:r>
          </w:p>
        </w:tc>
        <w:tc>
          <w:tcPr>
            <w:tcW w:w="4200" w:type="dxa"/>
          </w:tcPr>
          <w:p w14:paraId="20437FA8" w14:textId="77777777" w:rsidR="00B50050" w:rsidRDefault="00B50050" w:rsidP="0088127C">
            <w:pPr>
              <w:pStyle w:val="OtherTableBody"/>
            </w:pPr>
            <w:r>
              <w:t>No suggested values defined</w:t>
            </w:r>
          </w:p>
        </w:tc>
      </w:tr>
      <w:tr w:rsidR="00B50050" w14:paraId="7E1A44DE" w14:textId="77777777" w:rsidTr="00195548">
        <w:tc>
          <w:tcPr>
            <w:tcW w:w="600" w:type="dxa"/>
          </w:tcPr>
          <w:p w14:paraId="02827CCA" w14:textId="77777777" w:rsidR="00B50050" w:rsidRDefault="00B50050" w:rsidP="0088127C">
            <w:pPr>
              <w:pStyle w:val="OtherTableBody"/>
            </w:pPr>
            <w:r>
              <w:t>User</w:t>
            </w:r>
          </w:p>
        </w:tc>
        <w:tc>
          <w:tcPr>
            <w:tcW w:w="600" w:type="dxa"/>
          </w:tcPr>
          <w:p w14:paraId="62FA07EE" w14:textId="77777777" w:rsidR="00B50050" w:rsidRDefault="00B50050" w:rsidP="0088127C">
            <w:pPr>
              <w:pStyle w:val="OtherTableBody"/>
            </w:pPr>
          </w:p>
        </w:tc>
        <w:tc>
          <w:tcPr>
            <w:tcW w:w="2600" w:type="dxa"/>
          </w:tcPr>
          <w:p w14:paraId="2D0F184C" w14:textId="77777777" w:rsidR="00B50050" w:rsidRDefault="00B50050" w:rsidP="0088127C">
            <w:pPr>
              <w:pStyle w:val="OtherTableBody"/>
            </w:pPr>
            <w:r>
              <w:t>Name Context</w:t>
            </w:r>
          </w:p>
        </w:tc>
        <w:tc>
          <w:tcPr>
            <w:tcW w:w="1400" w:type="dxa"/>
          </w:tcPr>
          <w:p w14:paraId="3723D621" w14:textId="77777777" w:rsidR="00B50050" w:rsidRDefault="00B50050" w:rsidP="0088127C">
            <w:pPr>
              <w:pStyle w:val="OtherTableBody"/>
            </w:pPr>
          </w:p>
        </w:tc>
        <w:tc>
          <w:tcPr>
            <w:tcW w:w="4200" w:type="dxa"/>
          </w:tcPr>
          <w:p w14:paraId="74DA8481" w14:textId="77777777" w:rsidR="00B50050" w:rsidRDefault="00B50050" w:rsidP="0088127C">
            <w:pPr>
              <w:pStyle w:val="OtherTableBody"/>
            </w:pPr>
          </w:p>
        </w:tc>
      </w:tr>
      <w:tr w:rsidR="00B50050" w14:paraId="18A0E051" w14:textId="77777777" w:rsidTr="00195548">
        <w:tc>
          <w:tcPr>
            <w:tcW w:w="600" w:type="dxa"/>
          </w:tcPr>
          <w:p w14:paraId="50D0EA2A" w14:textId="77777777" w:rsidR="00B50050" w:rsidRDefault="00B50050" w:rsidP="0088127C">
            <w:pPr>
              <w:pStyle w:val="OtherTableBody"/>
            </w:pPr>
          </w:p>
        </w:tc>
        <w:tc>
          <w:tcPr>
            <w:tcW w:w="600" w:type="dxa"/>
          </w:tcPr>
          <w:p w14:paraId="79B42E49" w14:textId="77777777" w:rsidR="00B50050" w:rsidRDefault="00B50050" w:rsidP="0088127C">
            <w:pPr>
              <w:pStyle w:val="OtherTableBody"/>
            </w:pPr>
            <w:r>
              <w:t>0448</w:t>
            </w:r>
          </w:p>
        </w:tc>
        <w:tc>
          <w:tcPr>
            <w:tcW w:w="2600" w:type="dxa"/>
          </w:tcPr>
          <w:p w14:paraId="1060AF58" w14:textId="77777777" w:rsidR="00B50050" w:rsidRDefault="00B50050" w:rsidP="0088127C">
            <w:pPr>
              <w:pStyle w:val="OtherTableBody"/>
            </w:pPr>
          </w:p>
        </w:tc>
        <w:tc>
          <w:tcPr>
            <w:tcW w:w="1400" w:type="dxa"/>
          </w:tcPr>
          <w:p w14:paraId="68336A27" w14:textId="77777777" w:rsidR="00B50050" w:rsidRDefault="00B50050" w:rsidP="0088127C">
            <w:pPr>
              <w:pStyle w:val="OtherTableBody"/>
            </w:pPr>
            <w:r>
              <w:t>...</w:t>
            </w:r>
          </w:p>
        </w:tc>
        <w:tc>
          <w:tcPr>
            <w:tcW w:w="4200" w:type="dxa"/>
          </w:tcPr>
          <w:p w14:paraId="177C5A4C" w14:textId="77777777" w:rsidR="00B50050" w:rsidRDefault="00B50050" w:rsidP="0088127C">
            <w:pPr>
              <w:pStyle w:val="OtherTableBody"/>
            </w:pPr>
            <w:r>
              <w:t>No suggested values defined</w:t>
            </w:r>
          </w:p>
        </w:tc>
      </w:tr>
      <w:tr w:rsidR="00B50050" w14:paraId="45C38B7A" w14:textId="77777777" w:rsidTr="00195548">
        <w:tc>
          <w:tcPr>
            <w:tcW w:w="600" w:type="dxa"/>
          </w:tcPr>
          <w:p w14:paraId="6ECA3A92" w14:textId="77777777" w:rsidR="00B50050" w:rsidRDefault="00B50050" w:rsidP="0088127C">
            <w:pPr>
              <w:pStyle w:val="OtherTableBody"/>
            </w:pPr>
            <w:r>
              <w:t>HL7</w:t>
            </w:r>
          </w:p>
        </w:tc>
        <w:tc>
          <w:tcPr>
            <w:tcW w:w="600" w:type="dxa"/>
          </w:tcPr>
          <w:p w14:paraId="5F35E740" w14:textId="77777777" w:rsidR="00B50050" w:rsidRDefault="00B50050" w:rsidP="0088127C">
            <w:pPr>
              <w:pStyle w:val="OtherTableBody"/>
            </w:pPr>
          </w:p>
        </w:tc>
        <w:tc>
          <w:tcPr>
            <w:tcW w:w="2600" w:type="dxa"/>
          </w:tcPr>
          <w:p w14:paraId="31F577F7" w14:textId="77777777" w:rsidR="00B50050" w:rsidRDefault="00B50050" w:rsidP="0088127C">
            <w:pPr>
              <w:pStyle w:val="OtherTableBody"/>
            </w:pPr>
            <w:r>
              <w:t>Event Type</w:t>
            </w:r>
          </w:p>
        </w:tc>
        <w:tc>
          <w:tcPr>
            <w:tcW w:w="1400" w:type="dxa"/>
          </w:tcPr>
          <w:p w14:paraId="3107FFEB" w14:textId="77777777" w:rsidR="00B50050" w:rsidRDefault="00B50050" w:rsidP="0088127C">
            <w:pPr>
              <w:pStyle w:val="OtherTableBody"/>
            </w:pPr>
          </w:p>
        </w:tc>
        <w:tc>
          <w:tcPr>
            <w:tcW w:w="4200" w:type="dxa"/>
          </w:tcPr>
          <w:p w14:paraId="1AF1B543" w14:textId="77777777" w:rsidR="00B50050" w:rsidRDefault="00B50050" w:rsidP="0088127C">
            <w:pPr>
              <w:pStyle w:val="OtherTableBody"/>
            </w:pPr>
          </w:p>
        </w:tc>
      </w:tr>
      <w:tr w:rsidR="00B50050" w14:paraId="771DFEFF" w14:textId="77777777" w:rsidTr="00195548">
        <w:tc>
          <w:tcPr>
            <w:tcW w:w="600" w:type="dxa"/>
          </w:tcPr>
          <w:p w14:paraId="79CAB3BD" w14:textId="77777777" w:rsidR="00B50050" w:rsidRDefault="00B50050" w:rsidP="0088127C">
            <w:pPr>
              <w:pStyle w:val="OtherTableBody"/>
            </w:pPr>
          </w:p>
        </w:tc>
        <w:tc>
          <w:tcPr>
            <w:tcW w:w="600" w:type="dxa"/>
          </w:tcPr>
          <w:p w14:paraId="705E537E" w14:textId="77777777" w:rsidR="00B50050" w:rsidRDefault="00B50050" w:rsidP="0088127C">
            <w:pPr>
              <w:pStyle w:val="OtherTableBody"/>
            </w:pPr>
            <w:r>
              <w:t>0450</w:t>
            </w:r>
          </w:p>
        </w:tc>
        <w:tc>
          <w:tcPr>
            <w:tcW w:w="2600" w:type="dxa"/>
          </w:tcPr>
          <w:p w14:paraId="6DB5F019" w14:textId="77777777" w:rsidR="00B50050" w:rsidRDefault="00B50050" w:rsidP="0088127C">
            <w:pPr>
              <w:pStyle w:val="OtherTableBody"/>
            </w:pPr>
          </w:p>
        </w:tc>
        <w:tc>
          <w:tcPr>
            <w:tcW w:w="1400" w:type="dxa"/>
          </w:tcPr>
          <w:p w14:paraId="77C8DB80" w14:textId="77777777" w:rsidR="00B50050" w:rsidRDefault="00B50050" w:rsidP="0088127C">
            <w:pPr>
              <w:pStyle w:val="OtherTableBody"/>
            </w:pPr>
            <w:r>
              <w:t>LOG</w:t>
            </w:r>
          </w:p>
        </w:tc>
        <w:tc>
          <w:tcPr>
            <w:tcW w:w="4200" w:type="dxa"/>
          </w:tcPr>
          <w:p w14:paraId="6F99B768" w14:textId="77777777" w:rsidR="00B50050" w:rsidRDefault="00B50050" w:rsidP="0088127C">
            <w:pPr>
              <w:pStyle w:val="OtherTableBody"/>
            </w:pPr>
            <w:r>
              <w:t>Log Event</w:t>
            </w:r>
          </w:p>
        </w:tc>
      </w:tr>
      <w:tr w:rsidR="00B50050" w14:paraId="4A0E660F" w14:textId="77777777" w:rsidTr="00195548">
        <w:tc>
          <w:tcPr>
            <w:tcW w:w="600" w:type="dxa"/>
          </w:tcPr>
          <w:p w14:paraId="54CC8455" w14:textId="77777777" w:rsidR="00B50050" w:rsidRDefault="00B50050" w:rsidP="0088127C">
            <w:pPr>
              <w:pStyle w:val="OtherTableBody"/>
            </w:pPr>
          </w:p>
        </w:tc>
        <w:tc>
          <w:tcPr>
            <w:tcW w:w="600" w:type="dxa"/>
          </w:tcPr>
          <w:p w14:paraId="44FD88EB" w14:textId="77777777" w:rsidR="00B50050" w:rsidRDefault="00B50050" w:rsidP="0088127C">
            <w:pPr>
              <w:pStyle w:val="OtherTableBody"/>
            </w:pPr>
            <w:r>
              <w:t>0450</w:t>
            </w:r>
          </w:p>
        </w:tc>
        <w:tc>
          <w:tcPr>
            <w:tcW w:w="2600" w:type="dxa"/>
          </w:tcPr>
          <w:p w14:paraId="4D7A899E" w14:textId="77777777" w:rsidR="00B50050" w:rsidRDefault="00B50050" w:rsidP="0088127C">
            <w:pPr>
              <w:pStyle w:val="OtherTableBody"/>
            </w:pPr>
          </w:p>
        </w:tc>
        <w:tc>
          <w:tcPr>
            <w:tcW w:w="1400" w:type="dxa"/>
          </w:tcPr>
          <w:p w14:paraId="70FE61F7" w14:textId="77777777" w:rsidR="00B50050" w:rsidRDefault="00B50050" w:rsidP="0088127C">
            <w:pPr>
              <w:pStyle w:val="OtherTableBody"/>
            </w:pPr>
            <w:r>
              <w:t>SER</w:t>
            </w:r>
          </w:p>
        </w:tc>
        <w:tc>
          <w:tcPr>
            <w:tcW w:w="4200" w:type="dxa"/>
          </w:tcPr>
          <w:p w14:paraId="6A012C53" w14:textId="77777777" w:rsidR="00B50050" w:rsidRDefault="00B50050" w:rsidP="0088127C">
            <w:pPr>
              <w:pStyle w:val="OtherTableBody"/>
            </w:pPr>
            <w:r>
              <w:t>Service Event</w:t>
            </w:r>
          </w:p>
        </w:tc>
      </w:tr>
      <w:tr w:rsidR="00B50050" w14:paraId="0BBD8050" w14:textId="77777777" w:rsidTr="00195548">
        <w:tc>
          <w:tcPr>
            <w:tcW w:w="600" w:type="dxa"/>
          </w:tcPr>
          <w:p w14:paraId="256E3B99" w14:textId="77777777" w:rsidR="00B50050" w:rsidRDefault="00B50050" w:rsidP="0088127C">
            <w:pPr>
              <w:pStyle w:val="OtherTableBody"/>
            </w:pPr>
            <w:r>
              <w:t>User</w:t>
            </w:r>
          </w:p>
        </w:tc>
        <w:tc>
          <w:tcPr>
            <w:tcW w:w="600" w:type="dxa"/>
          </w:tcPr>
          <w:p w14:paraId="10F11083" w14:textId="77777777" w:rsidR="00B50050" w:rsidRDefault="00B50050" w:rsidP="0088127C">
            <w:pPr>
              <w:pStyle w:val="OtherTableBody"/>
            </w:pPr>
          </w:p>
        </w:tc>
        <w:tc>
          <w:tcPr>
            <w:tcW w:w="2600" w:type="dxa"/>
          </w:tcPr>
          <w:p w14:paraId="0B132059" w14:textId="77777777" w:rsidR="00B50050" w:rsidRDefault="00B50050" w:rsidP="0088127C">
            <w:pPr>
              <w:pStyle w:val="OtherTableBody"/>
            </w:pPr>
            <w:r>
              <w:t>Substance Identifier</w:t>
            </w:r>
          </w:p>
        </w:tc>
        <w:tc>
          <w:tcPr>
            <w:tcW w:w="1400" w:type="dxa"/>
          </w:tcPr>
          <w:p w14:paraId="77CCB6FE" w14:textId="77777777" w:rsidR="00B50050" w:rsidRDefault="00B50050" w:rsidP="0088127C">
            <w:pPr>
              <w:pStyle w:val="OtherTableBody"/>
            </w:pPr>
          </w:p>
        </w:tc>
        <w:tc>
          <w:tcPr>
            <w:tcW w:w="4200" w:type="dxa"/>
          </w:tcPr>
          <w:p w14:paraId="0395251D" w14:textId="77777777" w:rsidR="00B50050" w:rsidRDefault="00B50050" w:rsidP="0088127C">
            <w:pPr>
              <w:pStyle w:val="OtherTableBody"/>
            </w:pPr>
          </w:p>
        </w:tc>
      </w:tr>
      <w:tr w:rsidR="00B50050" w14:paraId="4853048A" w14:textId="77777777" w:rsidTr="00195548">
        <w:tc>
          <w:tcPr>
            <w:tcW w:w="600" w:type="dxa"/>
          </w:tcPr>
          <w:p w14:paraId="7FF02811" w14:textId="77777777" w:rsidR="00B50050" w:rsidRDefault="00B50050" w:rsidP="0088127C">
            <w:pPr>
              <w:pStyle w:val="OtherTableBody"/>
            </w:pPr>
          </w:p>
        </w:tc>
        <w:tc>
          <w:tcPr>
            <w:tcW w:w="600" w:type="dxa"/>
          </w:tcPr>
          <w:p w14:paraId="3B3E1E6B" w14:textId="77777777" w:rsidR="00B50050" w:rsidRDefault="00B50050" w:rsidP="0088127C">
            <w:pPr>
              <w:pStyle w:val="OtherTableBody"/>
            </w:pPr>
            <w:r>
              <w:t>0451</w:t>
            </w:r>
          </w:p>
        </w:tc>
        <w:tc>
          <w:tcPr>
            <w:tcW w:w="2600" w:type="dxa"/>
          </w:tcPr>
          <w:p w14:paraId="5921CDA7" w14:textId="77777777" w:rsidR="00B50050" w:rsidRDefault="00B50050" w:rsidP="0088127C">
            <w:pPr>
              <w:pStyle w:val="OtherTableBody"/>
            </w:pPr>
          </w:p>
        </w:tc>
        <w:tc>
          <w:tcPr>
            <w:tcW w:w="1400" w:type="dxa"/>
          </w:tcPr>
          <w:p w14:paraId="00DB7742" w14:textId="77777777" w:rsidR="00B50050" w:rsidRDefault="00B50050" w:rsidP="0088127C">
            <w:pPr>
              <w:pStyle w:val="OtherTableBody"/>
            </w:pPr>
            <w:r>
              <w:t>ALL</w:t>
            </w:r>
          </w:p>
        </w:tc>
        <w:tc>
          <w:tcPr>
            <w:tcW w:w="4200" w:type="dxa"/>
          </w:tcPr>
          <w:p w14:paraId="7E7ACE8D" w14:textId="77777777" w:rsidR="00B50050" w:rsidRDefault="00B50050" w:rsidP="0088127C">
            <w:pPr>
              <w:pStyle w:val="OtherTableBody"/>
            </w:pPr>
            <w:r>
              <w:t>Used for query of all inventory items</w:t>
            </w:r>
          </w:p>
        </w:tc>
      </w:tr>
      <w:tr w:rsidR="00B50050" w14:paraId="2B90C667" w14:textId="77777777" w:rsidTr="00195548">
        <w:tc>
          <w:tcPr>
            <w:tcW w:w="600" w:type="dxa"/>
          </w:tcPr>
          <w:p w14:paraId="33E1F72D" w14:textId="77777777" w:rsidR="00B50050" w:rsidRDefault="00B50050" w:rsidP="0088127C">
            <w:pPr>
              <w:pStyle w:val="OtherTableBody"/>
            </w:pPr>
            <w:r>
              <w:t>User</w:t>
            </w:r>
          </w:p>
        </w:tc>
        <w:tc>
          <w:tcPr>
            <w:tcW w:w="600" w:type="dxa"/>
          </w:tcPr>
          <w:p w14:paraId="7ED45967" w14:textId="77777777" w:rsidR="00B50050" w:rsidRDefault="00B50050" w:rsidP="0088127C">
            <w:pPr>
              <w:pStyle w:val="OtherTableBody"/>
            </w:pPr>
          </w:p>
        </w:tc>
        <w:tc>
          <w:tcPr>
            <w:tcW w:w="2600" w:type="dxa"/>
          </w:tcPr>
          <w:p w14:paraId="3376BF60" w14:textId="77777777" w:rsidR="00B50050" w:rsidRDefault="00B50050" w:rsidP="0088127C">
            <w:pPr>
              <w:pStyle w:val="OtherTableBody"/>
            </w:pPr>
            <w:r>
              <w:t>Health Care Provider Type Code</w:t>
            </w:r>
          </w:p>
        </w:tc>
        <w:tc>
          <w:tcPr>
            <w:tcW w:w="1400" w:type="dxa"/>
          </w:tcPr>
          <w:p w14:paraId="6D98A28F" w14:textId="77777777" w:rsidR="00B50050" w:rsidRDefault="00B50050" w:rsidP="0088127C">
            <w:pPr>
              <w:pStyle w:val="OtherTableBody"/>
            </w:pPr>
          </w:p>
        </w:tc>
        <w:tc>
          <w:tcPr>
            <w:tcW w:w="4200" w:type="dxa"/>
          </w:tcPr>
          <w:p w14:paraId="13A13C3E" w14:textId="77777777" w:rsidR="00B50050" w:rsidRDefault="00B50050" w:rsidP="0088127C">
            <w:pPr>
              <w:pStyle w:val="OtherTableBody"/>
            </w:pPr>
          </w:p>
        </w:tc>
      </w:tr>
      <w:tr w:rsidR="00B50050" w14:paraId="60C574EC" w14:textId="77777777" w:rsidTr="00195548">
        <w:tc>
          <w:tcPr>
            <w:tcW w:w="600" w:type="dxa"/>
          </w:tcPr>
          <w:p w14:paraId="6C1839E1" w14:textId="77777777" w:rsidR="00B50050" w:rsidRDefault="00B50050" w:rsidP="0088127C">
            <w:pPr>
              <w:pStyle w:val="OtherTableBody"/>
            </w:pPr>
          </w:p>
        </w:tc>
        <w:tc>
          <w:tcPr>
            <w:tcW w:w="600" w:type="dxa"/>
          </w:tcPr>
          <w:p w14:paraId="78714C1E" w14:textId="77777777" w:rsidR="00B50050" w:rsidRDefault="00B50050" w:rsidP="0088127C">
            <w:pPr>
              <w:pStyle w:val="OtherTableBody"/>
            </w:pPr>
            <w:r>
              <w:t>0452</w:t>
            </w:r>
          </w:p>
        </w:tc>
        <w:tc>
          <w:tcPr>
            <w:tcW w:w="2600" w:type="dxa"/>
          </w:tcPr>
          <w:p w14:paraId="2D8223F2" w14:textId="77777777" w:rsidR="00B50050" w:rsidRDefault="00B50050" w:rsidP="0088127C">
            <w:pPr>
              <w:pStyle w:val="OtherTableBody"/>
            </w:pPr>
          </w:p>
        </w:tc>
        <w:tc>
          <w:tcPr>
            <w:tcW w:w="1400" w:type="dxa"/>
          </w:tcPr>
          <w:p w14:paraId="74A9B6EE" w14:textId="77777777" w:rsidR="00B50050" w:rsidRDefault="00B50050" w:rsidP="0088127C">
            <w:pPr>
              <w:pStyle w:val="OtherTableBody"/>
            </w:pPr>
          </w:p>
        </w:tc>
        <w:tc>
          <w:tcPr>
            <w:tcW w:w="4200" w:type="dxa"/>
          </w:tcPr>
          <w:p w14:paraId="2DDBB542" w14:textId="77777777" w:rsidR="00B50050" w:rsidRDefault="00B50050" w:rsidP="0088127C">
            <w:pPr>
              <w:pStyle w:val="OtherTableBody"/>
            </w:pPr>
          </w:p>
        </w:tc>
      </w:tr>
      <w:tr w:rsidR="00B50050" w14:paraId="0E082645" w14:textId="77777777" w:rsidTr="00195548">
        <w:tc>
          <w:tcPr>
            <w:tcW w:w="600" w:type="dxa"/>
          </w:tcPr>
          <w:p w14:paraId="12237AAC" w14:textId="77777777" w:rsidR="00B50050" w:rsidRDefault="00B50050" w:rsidP="0088127C">
            <w:pPr>
              <w:pStyle w:val="OtherTableBody"/>
            </w:pPr>
            <w:r>
              <w:t>User</w:t>
            </w:r>
          </w:p>
        </w:tc>
        <w:tc>
          <w:tcPr>
            <w:tcW w:w="600" w:type="dxa"/>
          </w:tcPr>
          <w:p w14:paraId="7625D267" w14:textId="77777777" w:rsidR="00B50050" w:rsidRDefault="00B50050" w:rsidP="0088127C">
            <w:pPr>
              <w:pStyle w:val="OtherTableBody"/>
            </w:pPr>
          </w:p>
        </w:tc>
        <w:tc>
          <w:tcPr>
            <w:tcW w:w="2600" w:type="dxa"/>
          </w:tcPr>
          <w:p w14:paraId="2405A2EB" w14:textId="77777777" w:rsidR="00B50050" w:rsidRDefault="00B50050" w:rsidP="0088127C">
            <w:pPr>
              <w:pStyle w:val="OtherTableBody"/>
            </w:pPr>
            <w:r>
              <w:t>Health Care Provider Classification</w:t>
            </w:r>
          </w:p>
        </w:tc>
        <w:tc>
          <w:tcPr>
            <w:tcW w:w="1400" w:type="dxa"/>
          </w:tcPr>
          <w:p w14:paraId="0747E1A0" w14:textId="77777777" w:rsidR="00B50050" w:rsidRDefault="00B50050" w:rsidP="0088127C">
            <w:pPr>
              <w:pStyle w:val="OtherTableBody"/>
            </w:pPr>
          </w:p>
        </w:tc>
        <w:tc>
          <w:tcPr>
            <w:tcW w:w="4200" w:type="dxa"/>
          </w:tcPr>
          <w:p w14:paraId="6BA758D7" w14:textId="77777777" w:rsidR="00B50050" w:rsidRDefault="00B50050" w:rsidP="0088127C">
            <w:pPr>
              <w:pStyle w:val="OtherTableBody"/>
            </w:pPr>
          </w:p>
        </w:tc>
      </w:tr>
      <w:tr w:rsidR="00B50050" w14:paraId="1A749E2C" w14:textId="77777777" w:rsidTr="00195548">
        <w:tc>
          <w:tcPr>
            <w:tcW w:w="600" w:type="dxa"/>
          </w:tcPr>
          <w:p w14:paraId="69B0E9C6" w14:textId="77777777" w:rsidR="00B50050" w:rsidRDefault="00B50050" w:rsidP="0088127C">
            <w:pPr>
              <w:pStyle w:val="OtherTableBody"/>
            </w:pPr>
          </w:p>
        </w:tc>
        <w:tc>
          <w:tcPr>
            <w:tcW w:w="600" w:type="dxa"/>
          </w:tcPr>
          <w:p w14:paraId="4305406C" w14:textId="77777777" w:rsidR="00B50050" w:rsidRDefault="00B50050" w:rsidP="0088127C">
            <w:pPr>
              <w:pStyle w:val="OtherTableBody"/>
            </w:pPr>
            <w:r>
              <w:t>0453</w:t>
            </w:r>
          </w:p>
        </w:tc>
        <w:tc>
          <w:tcPr>
            <w:tcW w:w="2600" w:type="dxa"/>
          </w:tcPr>
          <w:p w14:paraId="3B8553DD" w14:textId="77777777" w:rsidR="00B50050" w:rsidRDefault="00B50050" w:rsidP="0088127C">
            <w:pPr>
              <w:pStyle w:val="OtherTableBody"/>
            </w:pPr>
          </w:p>
        </w:tc>
        <w:tc>
          <w:tcPr>
            <w:tcW w:w="1400" w:type="dxa"/>
          </w:tcPr>
          <w:p w14:paraId="04EF1CF5" w14:textId="77777777" w:rsidR="00B50050" w:rsidRDefault="00B50050" w:rsidP="0088127C">
            <w:pPr>
              <w:pStyle w:val="OtherTableBody"/>
            </w:pPr>
          </w:p>
        </w:tc>
        <w:tc>
          <w:tcPr>
            <w:tcW w:w="4200" w:type="dxa"/>
          </w:tcPr>
          <w:p w14:paraId="6436840C" w14:textId="77777777" w:rsidR="00B50050" w:rsidRDefault="00B50050" w:rsidP="0088127C">
            <w:pPr>
              <w:pStyle w:val="OtherTableBody"/>
            </w:pPr>
          </w:p>
        </w:tc>
      </w:tr>
      <w:tr w:rsidR="00B50050" w14:paraId="3A4A4F6A" w14:textId="77777777" w:rsidTr="00195548">
        <w:tc>
          <w:tcPr>
            <w:tcW w:w="600" w:type="dxa"/>
          </w:tcPr>
          <w:p w14:paraId="06E4C159" w14:textId="77777777" w:rsidR="00B50050" w:rsidRDefault="00B50050" w:rsidP="0088127C">
            <w:pPr>
              <w:pStyle w:val="OtherTableBody"/>
            </w:pPr>
            <w:r>
              <w:t>User</w:t>
            </w:r>
          </w:p>
        </w:tc>
        <w:tc>
          <w:tcPr>
            <w:tcW w:w="600" w:type="dxa"/>
          </w:tcPr>
          <w:p w14:paraId="10DA3220" w14:textId="77777777" w:rsidR="00B50050" w:rsidRDefault="00B50050" w:rsidP="0088127C">
            <w:pPr>
              <w:pStyle w:val="OtherTableBody"/>
            </w:pPr>
          </w:p>
        </w:tc>
        <w:tc>
          <w:tcPr>
            <w:tcW w:w="2600" w:type="dxa"/>
          </w:tcPr>
          <w:p w14:paraId="1DC1B158" w14:textId="77777777" w:rsidR="00B50050" w:rsidRDefault="00B50050" w:rsidP="0088127C">
            <w:pPr>
              <w:pStyle w:val="OtherTableBody"/>
            </w:pPr>
            <w:r>
              <w:t>Health Care Provider Area of Specialization</w:t>
            </w:r>
          </w:p>
        </w:tc>
        <w:tc>
          <w:tcPr>
            <w:tcW w:w="1400" w:type="dxa"/>
          </w:tcPr>
          <w:p w14:paraId="2ABD4DE5" w14:textId="77777777" w:rsidR="00B50050" w:rsidRDefault="00B50050" w:rsidP="0088127C">
            <w:pPr>
              <w:pStyle w:val="OtherTableBody"/>
            </w:pPr>
          </w:p>
        </w:tc>
        <w:tc>
          <w:tcPr>
            <w:tcW w:w="4200" w:type="dxa"/>
          </w:tcPr>
          <w:p w14:paraId="3B620443" w14:textId="77777777" w:rsidR="00B50050" w:rsidRDefault="00B50050" w:rsidP="0088127C">
            <w:pPr>
              <w:pStyle w:val="OtherTableBody"/>
            </w:pPr>
          </w:p>
        </w:tc>
      </w:tr>
      <w:tr w:rsidR="00B50050" w14:paraId="7C2532AA" w14:textId="77777777" w:rsidTr="00195548">
        <w:tc>
          <w:tcPr>
            <w:tcW w:w="600" w:type="dxa"/>
          </w:tcPr>
          <w:p w14:paraId="4FD55D83" w14:textId="77777777" w:rsidR="00B50050" w:rsidRDefault="00B50050" w:rsidP="0088127C">
            <w:pPr>
              <w:pStyle w:val="OtherTableBody"/>
            </w:pPr>
          </w:p>
        </w:tc>
        <w:tc>
          <w:tcPr>
            <w:tcW w:w="600" w:type="dxa"/>
          </w:tcPr>
          <w:p w14:paraId="477159C9" w14:textId="77777777" w:rsidR="00B50050" w:rsidRDefault="00B50050" w:rsidP="0088127C">
            <w:pPr>
              <w:pStyle w:val="OtherTableBody"/>
            </w:pPr>
            <w:r>
              <w:t>0454</w:t>
            </w:r>
          </w:p>
        </w:tc>
        <w:tc>
          <w:tcPr>
            <w:tcW w:w="2600" w:type="dxa"/>
          </w:tcPr>
          <w:p w14:paraId="628E3CC6" w14:textId="77777777" w:rsidR="00B50050" w:rsidRDefault="00B50050" w:rsidP="0088127C">
            <w:pPr>
              <w:pStyle w:val="OtherTableBody"/>
            </w:pPr>
          </w:p>
        </w:tc>
        <w:tc>
          <w:tcPr>
            <w:tcW w:w="1400" w:type="dxa"/>
          </w:tcPr>
          <w:p w14:paraId="05BE6015" w14:textId="77777777" w:rsidR="00B50050" w:rsidRDefault="00B50050" w:rsidP="0088127C">
            <w:pPr>
              <w:pStyle w:val="OtherTableBody"/>
            </w:pPr>
          </w:p>
        </w:tc>
        <w:tc>
          <w:tcPr>
            <w:tcW w:w="4200" w:type="dxa"/>
          </w:tcPr>
          <w:p w14:paraId="7378CB89" w14:textId="77777777" w:rsidR="00B50050" w:rsidRDefault="00B50050" w:rsidP="0088127C">
            <w:pPr>
              <w:pStyle w:val="OtherTableBody"/>
            </w:pPr>
          </w:p>
        </w:tc>
      </w:tr>
      <w:tr w:rsidR="00B50050" w14:paraId="1C27B413" w14:textId="77777777" w:rsidTr="00195548">
        <w:tc>
          <w:tcPr>
            <w:tcW w:w="600" w:type="dxa"/>
          </w:tcPr>
          <w:p w14:paraId="3A15932D" w14:textId="77777777" w:rsidR="00B50050" w:rsidRDefault="00B50050" w:rsidP="0088127C">
            <w:pPr>
              <w:pStyle w:val="OtherTableBody"/>
            </w:pPr>
            <w:r>
              <w:t>User</w:t>
            </w:r>
          </w:p>
        </w:tc>
        <w:tc>
          <w:tcPr>
            <w:tcW w:w="600" w:type="dxa"/>
          </w:tcPr>
          <w:p w14:paraId="68BC0315" w14:textId="77777777" w:rsidR="00B50050" w:rsidRDefault="00B50050" w:rsidP="0088127C">
            <w:pPr>
              <w:pStyle w:val="OtherTableBody"/>
            </w:pPr>
          </w:p>
        </w:tc>
        <w:tc>
          <w:tcPr>
            <w:tcW w:w="2600" w:type="dxa"/>
          </w:tcPr>
          <w:p w14:paraId="0FCF1F63" w14:textId="77777777" w:rsidR="00B50050" w:rsidRDefault="00B50050" w:rsidP="0088127C">
            <w:pPr>
              <w:pStyle w:val="OtherTableBody"/>
            </w:pPr>
            <w:r>
              <w:t>Type of Bill Code</w:t>
            </w:r>
          </w:p>
        </w:tc>
        <w:tc>
          <w:tcPr>
            <w:tcW w:w="1400" w:type="dxa"/>
          </w:tcPr>
          <w:p w14:paraId="17F3DBE1" w14:textId="77777777" w:rsidR="00B50050" w:rsidRDefault="00B50050" w:rsidP="0088127C">
            <w:pPr>
              <w:pStyle w:val="OtherTableBody"/>
            </w:pPr>
          </w:p>
        </w:tc>
        <w:tc>
          <w:tcPr>
            <w:tcW w:w="4200" w:type="dxa"/>
          </w:tcPr>
          <w:p w14:paraId="01470216" w14:textId="77777777" w:rsidR="00B50050" w:rsidRDefault="00B50050" w:rsidP="0088127C">
            <w:pPr>
              <w:pStyle w:val="OtherTableBody"/>
            </w:pPr>
          </w:p>
        </w:tc>
      </w:tr>
      <w:tr w:rsidR="00B50050" w14:paraId="4B01C4F5" w14:textId="77777777" w:rsidTr="00195548">
        <w:tc>
          <w:tcPr>
            <w:tcW w:w="600" w:type="dxa"/>
          </w:tcPr>
          <w:p w14:paraId="3A340B94" w14:textId="77777777" w:rsidR="00B50050" w:rsidRDefault="00B50050" w:rsidP="0088127C">
            <w:pPr>
              <w:pStyle w:val="OtherTableBody"/>
            </w:pPr>
          </w:p>
        </w:tc>
        <w:tc>
          <w:tcPr>
            <w:tcW w:w="600" w:type="dxa"/>
          </w:tcPr>
          <w:p w14:paraId="79AD0777" w14:textId="77777777" w:rsidR="00B50050" w:rsidRDefault="00B50050" w:rsidP="0088127C">
            <w:pPr>
              <w:pStyle w:val="OtherTableBody"/>
            </w:pPr>
            <w:r>
              <w:t>0455</w:t>
            </w:r>
          </w:p>
        </w:tc>
        <w:tc>
          <w:tcPr>
            <w:tcW w:w="2600" w:type="dxa"/>
          </w:tcPr>
          <w:p w14:paraId="7E044887" w14:textId="77777777" w:rsidR="00B50050" w:rsidRDefault="00B50050" w:rsidP="0088127C">
            <w:pPr>
              <w:pStyle w:val="OtherTableBody"/>
            </w:pPr>
          </w:p>
        </w:tc>
        <w:tc>
          <w:tcPr>
            <w:tcW w:w="1400" w:type="dxa"/>
          </w:tcPr>
          <w:p w14:paraId="055F5D41" w14:textId="77777777" w:rsidR="00B50050" w:rsidRDefault="00B50050" w:rsidP="0088127C">
            <w:pPr>
              <w:pStyle w:val="OtherTableBody"/>
            </w:pPr>
            <w:r>
              <w:t>...</w:t>
            </w:r>
          </w:p>
        </w:tc>
        <w:tc>
          <w:tcPr>
            <w:tcW w:w="4200" w:type="dxa"/>
          </w:tcPr>
          <w:p w14:paraId="368943FB" w14:textId="77777777" w:rsidR="00B50050" w:rsidRDefault="00B50050" w:rsidP="0088127C">
            <w:pPr>
              <w:pStyle w:val="OtherTableBody"/>
            </w:pPr>
            <w:r>
              <w:t>No suggested values defined</w:t>
            </w:r>
          </w:p>
        </w:tc>
      </w:tr>
      <w:tr w:rsidR="00B50050" w14:paraId="1AB43425" w14:textId="77777777" w:rsidTr="00195548">
        <w:tc>
          <w:tcPr>
            <w:tcW w:w="600" w:type="dxa"/>
          </w:tcPr>
          <w:p w14:paraId="1DEDBD81" w14:textId="77777777" w:rsidR="00B50050" w:rsidRDefault="00B50050" w:rsidP="0088127C">
            <w:pPr>
              <w:pStyle w:val="OtherTableBody"/>
            </w:pPr>
            <w:r>
              <w:t>User</w:t>
            </w:r>
          </w:p>
        </w:tc>
        <w:tc>
          <w:tcPr>
            <w:tcW w:w="600" w:type="dxa"/>
          </w:tcPr>
          <w:p w14:paraId="448BB0D1" w14:textId="77777777" w:rsidR="00B50050" w:rsidRDefault="00B50050" w:rsidP="0088127C">
            <w:pPr>
              <w:pStyle w:val="OtherTableBody"/>
            </w:pPr>
          </w:p>
        </w:tc>
        <w:tc>
          <w:tcPr>
            <w:tcW w:w="2600" w:type="dxa"/>
          </w:tcPr>
          <w:p w14:paraId="3E0B092F" w14:textId="77777777" w:rsidR="00B50050" w:rsidRDefault="00B50050" w:rsidP="0088127C">
            <w:pPr>
              <w:pStyle w:val="OtherTableBody"/>
            </w:pPr>
            <w:r>
              <w:t>Revenue code</w:t>
            </w:r>
          </w:p>
        </w:tc>
        <w:tc>
          <w:tcPr>
            <w:tcW w:w="1400" w:type="dxa"/>
          </w:tcPr>
          <w:p w14:paraId="486C1FF3" w14:textId="77777777" w:rsidR="00B50050" w:rsidRDefault="00B50050" w:rsidP="0088127C">
            <w:pPr>
              <w:pStyle w:val="OtherTableBody"/>
            </w:pPr>
          </w:p>
        </w:tc>
        <w:tc>
          <w:tcPr>
            <w:tcW w:w="4200" w:type="dxa"/>
          </w:tcPr>
          <w:p w14:paraId="771278E1" w14:textId="77777777" w:rsidR="00B50050" w:rsidRDefault="00B50050" w:rsidP="0088127C">
            <w:pPr>
              <w:pStyle w:val="OtherTableBody"/>
            </w:pPr>
          </w:p>
        </w:tc>
      </w:tr>
      <w:tr w:rsidR="00B50050" w14:paraId="6BCB975E" w14:textId="77777777" w:rsidTr="00195548">
        <w:tc>
          <w:tcPr>
            <w:tcW w:w="600" w:type="dxa"/>
          </w:tcPr>
          <w:p w14:paraId="0E413235" w14:textId="77777777" w:rsidR="00B50050" w:rsidRDefault="00B50050" w:rsidP="0088127C">
            <w:pPr>
              <w:pStyle w:val="OtherTableBody"/>
            </w:pPr>
          </w:p>
        </w:tc>
        <w:tc>
          <w:tcPr>
            <w:tcW w:w="600" w:type="dxa"/>
          </w:tcPr>
          <w:p w14:paraId="762FC8A8" w14:textId="77777777" w:rsidR="00B50050" w:rsidRDefault="00B50050" w:rsidP="0088127C">
            <w:pPr>
              <w:pStyle w:val="OtherTableBody"/>
            </w:pPr>
            <w:r>
              <w:t>0456</w:t>
            </w:r>
          </w:p>
        </w:tc>
        <w:tc>
          <w:tcPr>
            <w:tcW w:w="2600" w:type="dxa"/>
          </w:tcPr>
          <w:p w14:paraId="2231D815" w14:textId="77777777" w:rsidR="00B50050" w:rsidRDefault="00B50050" w:rsidP="0088127C">
            <w:pPr>
              <w:pStyle w:val="OtherTableBody"/>
            </w:pPr>
          </w:p>
        </w:tc>
        <w:tc>
          <w:tcPr>
            <w:tcW w:w="1400" w:type="dxa"/>
          </w:tcPr>
          <w:p w14:paraId="6D3B6BA0" w14:textId="77777777" w:rsidR="00B50050" w:rsidRDefault="00B50050" w:rsidP="0088127C">
            <w:pPr>
              <w:pStyle w:val="OtherTableBody"/>
            </w:pPr>
            <w:r>
              <w:t>...</w:t>
            </w:r>
          </w:p>
        </w:tc>
        <w:tc>
          <w:tcPr>
            <w:tcW w:w="4200" w:type="dxa"/>
          </w:tcPr>
          <w:p w14:paraId="1B9CDCB4" w14:textId="77777777" w:rsidR="00B50050" w:rsidRDefault="00B50050" w:rsidP="0088127C">
            <w:pPr>
              <w:pStyle w:val="OtherTableBody"/>
            </w:pPr>
            <w:r>
              <w:t>No suggested values defined</w:t>
            </w:r>
          </w:p>
        </w:tc>
      </w:tr>
      <w:tr w:rsidR="00B50050" w14:paraId="652E51C6" w14:textId="77777777" w:rsidTr="00195548">
        <w:tc>
          <w:tcPr>
            <w:tcW w:w="600" w:type="dxa"/>
          </w:tcPr>
          <w:p w14:paraId="7C7AD0E7" w14:textId="77777777" w:rsidR="00B50050" w:rsidRDefault="00B50050" w:rsidP="0088127C">
            <w:pPr>
              <w:pStyle w:val="OtherTableBody"/>
            </w:pPr>
            <w:r>
              <w:t>User</w:t>
            </w:r>
          </w:p>
        </w:tc>
        <w:tc>
          <w:tcPr>
            <w:tcW w:w="600" w:type="dxa"/>
          </w:tcPr>
          <w:p w14:paraId="0EAD3385" w14:textId="77777777" w:rsidR="00B50050" w:rsidRDefault="00B50050" w:rsidP="0088127C">
            <w:pPr>
              <w:pStyle w:val="OtherTableBody"/>
            </w:pPr>
          </w:p>
        </w:tc>
        <w:tc>
          <w:tcPr>
            <w:tcW w:w="2600" w:type="dxa"/>
          </w:tcPr>
          <w:p w14:paraId="259E23B3" w14:textId="77777777" w:rsidR="00B50050" w:rsidRDefault="00B50050" w:rsidP="0088127C">
            <w:pPr>
              <w:pStyle w:val="OtherTableBody"/>
            </w:pPr>
            <w:r>
              <w:t>Overall Claim Disposition Code</w:t>
            </w:r>
          </w:p>
        </w:tc>
        <w:tc>
          <w:tcPr>
            <w:tcW w:w="1400" w:type="dxa"/>
          </w:tcPr>
          <w:p w14:paraId="3ECC4E36" w14:textId="77777777" w:rsidR="00B50050" w:rsidRDefault="00B50050" w:rsidP="0088127C">
            <w:pPr>
              <w:pStyle w:val="OtherTableBody"/>
            </w:pPr>
          </w:p>
        </w:tc>
        <w:tc>
          <w:tcPr>
            <w:tcW w:w="4200" w:type="dxa"/>
          </w:tcPr>
          <w:p w14:paraId="3EE152B2" w14:textId="77777777" w:rsidR="00B50050" w:rsidRDefault="00B50050" w:rsidP="0088127C">
            <w:pPr>
              <w:pStyle w:val="OtherTableBody"/>
            </w:pPr>
          </w:p>
        </w:tc>
      </w:tr>
      <w:tr w:rsidR="00B50050" w14:paraId="7A277777" w14:textId="77777777" w:rsidTr="00195548">
        <w:tc>
          <w:tcPr>
            <w:tcW w:w="600" w:type="dxa"/>
          </w:tcPr>
          <w:p w14:paraId="3D041456" w14:textId="77777777" w:rsidR="00B50050" w:rsidRDefault="00B50050" w:rsidP="0088127C">
            <w:pPr>
              <w:pStyle w:val="OtherTableBody"/>
            </w:pPr>
          </w:p>
        </w:tc>
        <w:tc>
          <w:tcPr>
            <w:tcW w:w="600" w:type="dxa"/>
          </w:tcPr>
          <w:p w14:paraId="608D074C" w14:textId="77777777" w:rsidR="00B50050" w:rsidRDefault="00B50050" w:rsidP="0088127C">
            <w:pPr>
              <w:pStyle w:val="OtherTableBody"/>
            </w:pPr>
            <w:r>
              <w:t>0457</w:t>
            </w:r>
          </w:p>
        </w:tc>
        <w:tc>
          <w:tcPr>
            <w:tcW w:w="2600" w:type="dxa"/>
          </w:tcPr>
          <w:p w14:paraId="1D5DE992" w14:textId="77777777" w:rsidR="00B50050" w:rsidRDefault="00B50050" w:rsidP="0088127C">
            <w:pPr>
              <w:pStyle w:val="OtherTableBody"/>
            </w:pPr>
          </w:p>
        </w:tc>
        <w:tc>
          <w:tcPr>
            <w:tcW w:w="1400" w:type="dxa"/>
          </w:tcPr>
          <w:p w14:paraId="36D63C4A" w14:textId="77777777" w:rsidR="00B50050" w:rsidRDefault="00B50050" w:rsidP="0088127C">
            <w:pPr>
              <w:pStyle w:val="OtherTableBody"/>
            </w:pPr>
            <w:r>
              <w:t>0</w:t>
            </w:r>
          </w:p>
        </w:tc>
        <w:tc>
          <w:tcPr>
            <w:tcW w:w="4200" w:type="dxa"/>
          </w:tcPr>
          <w:p w14:paraId="53D3A9D7" w14:textId="77777777" w:rsidR="00B50050" w:rsidRDefault="00B50050" w:rsidP="0088127C">
            <w:pPr>
              <w:pStyle w:val="OtherTableBody"/>
            </w:pPr>
            <w:r>
              <w:t>No edits present on claim</w:t>
            </w:r>
          </w:p>
        </w:tc>
      </w:tr>
      <w:tr w:rsidR="00B50050" w14:paraId="323E5E54" w14:textId="77777777" w:rsidTr="00195548">
        <w:tc>
          <w:tcPr>
            <w:tcW w:w="600" w:type="dxa"/>
          </w:tcPr>
          <w:p w14:paraId="571F12AE" w14:textId="77777777" w:rsidR="00B50050" w:rsidRDefault="00B50050" w:rsidP="0088127C">
            <w:pPr>
              <w:pStyle w:val="OtherTableBody"/>
            </w:pPr>
          </w:p>
        </w:tc>
        <w:tc>
          <w:tcPr>
            <w:tcW w:w="600" w:type="dxa"/>
          </w:tcPr>
          <w:p w14:paraId="5E1C8031" w14:textId="77777777" w:rsidR="00B50050" w:rsidRDefault="00B50050" w:rsidP="0088127C">
            <w:pPr>
              <w:pStyle w:val="OtherTableBody"/>
            </w:pPr>
            <w:r>
              <w:t>0457</w:t>
            </w:r>
          </w:p>
        </w:tc>
        <w:tc>
          <w:tcPr>
            <w:tcW w:w="2600" w:type="dxa"/>
          </w:tcPr>
          <w:p w14:paraId="066EAF9F" w14:textId="77777777" w:rsidR="00B50050" w:rsidRDefault="00B50050" w:rsidP="0088127C">
            <w:pPr>
              <w:pStyle w:val="OtherTableBody"/>
            </w:pPr>
          </w:p>
        </w:tc>
        <w:tc>
          <w:tcPr>
            <w:tcW w:w="1400" w:type="dxa"/>
          </w:tcPr>
          <w:p w14:paraId="5F5415BD" w14:textId="77777777" w:rsidR="00B50050" w:rsidRDefault="00B50050" w:rsidP="0088127C">
            <w:pPr>
              <w:pStyle w:val="OtherTableBody"/>
            </w:pPr>
            <w:r>
              <w:t>1</w:t>
            </w:r>
          </w:p>
        </w:tc>
        <w:tc>
          <w:tcPr>
            <w:tcW w:w="4200" w:type="dxa"/>
          </w:tcPr>
          <w:p w14:paraId="37D2EF98" w14:textId="77777777" w:rsidR="00B50050" w:rsidRDefault="00B50050" w:rsidP="0088127C">
            <w:pPr>
              <w:pStyle w:val="OtherTableBody"/>
            </w:pPr>
            <w:r>
              <w:t>Only edits present are for line item denial or rejection</w:t>
            </w:r>
          </w:p>
        </w:tc>
      </w:tr>
      <w:tr w:rsidR="00B50050" w14:paraId="2481E0EB" w14:textId="77777777" w:rsidTr="00195548">
        <w:tc>
          <w:tcPr>
            <w:tcW w:w="600" w:type="dxa"/>
          </w:tcPr>
          <w:p w14:paraId="1DB59AA1" w14:textId="77777777" w:rsidR="00B50050" w:rsidRDefault="00B50050" w:rsidP="0088127C">
            <w:pPr>
              <w:pStyle w:val="OtherTableBody"/>
            </w:pPr>
          </w:p>
        </w:tc>
        <w:tc>
          <w:tcPr>
            <w:tcW w:w="600" w:type="dxa"/>
          </w:tcPr>
          <w:p w14:paraId="5AF9CB5C" w14:textId="77777777" w:rsidR="00B50050" w:rsidRDefault="00B50050" w:rsidP="0088127C">
            <w:pPr>
              <w:pStyle w:val="OtherTableBody"/>
            </w:pPr>
            <w:r>
              <w:t>0457</w:t>
            </w:r>
          </w:p>
        </w:tc>
        <w:tc>
          <w:tcPr>
            <w:tcW w:w="2600" w:type="dxa"/>
          </w:tcPr>
          <w:p w14:paraId="3BFB5D17" w14:textId="77777777" w:rsidR="00B50050" w:rsidRDefault="00B50050" w:rsidP="0088127C">
            <w:pPr>
              <w:pStyle w:val="OtherTableBody"/>
            </w:pPr>
          </w:p>
        </w:tc>
        <w:tc>
          <w:tcPr>
            <w:tcW w:w="1400" w:type="dxa"/>
          </w:tcPr>
          <w:p w14:paraId="352F1EF0" w14:textId="77777777" w:rsidR="00B50050" w:rsidRDefault="00B50050" w:rsidP="0088127C">
            <w:pPr>
              <w:pStyle w:val="OtherTableBody"/>
            </w:pPr>
            <w:r>
              <w:t>2</w:t>
            </w:r>
          </w:p>
        </w:tc>
        <w:tc>
          <w:tcPr>
            <w:tcW w:w="4200" w:type="dxa"/>
          </w:tcPr>
          <w:p w14:paraId="6BC2A005" w14:textId="77777777" w:rsidR="00B50050" w:rsidRDefault="00B50050" w:rsidP="0088127C">
            <w:pPr>
              <w:pStyle w:val="OtherTableBody"/>
            </w:pPr>
            <w:r>
              <w:t>Multiple-day claim with one or more days denied or rejected</w:t>
            </w:r>
          </w:p>
        </w:tc>
      </w:tr>
      <w:tr w:rsidR="00B50050" w14:paraId="2E7E3D92" w14:textId="77777777" w:rsidTr="00195548">
        <w:tc>
          <w:tcPr>
            <w:tcW w:w="600" w:type="dxa"/>
          </w:tcPr>
          <w:p w14:paraId="259E7003" w14:textId="77777777" w:rsidR="00B50050" w:rsidRDefault="00B50050" w:rsidP="0088127C">
            <w:pPr>
              <w:pStyle w:val="OtherTableBody"/>
            </w:pPr>
          </w:p>
        </w:tc>
        <w:tc>
          <w:tcPr>
            <w:tcW w:w="600" w:type="dxa"/>
          </w:tcPr>
          <w:p w14:paraId="4A3BF85C" w14:textId="77777777" w:rsidR="00B50050" w:rsidRDefault="00B50050" w:rsidP="0088127C">
            <w:pPr>
              <w:pStyle w:val="OtherTableBody"/>
            </w:pPr>
            <w:r>
              <w:t>0457</w:t>
            </w:r>
          </w:p>
        </w:tc>
        <w:tc>
          <w:tcPr>
            <w:tcW w:w="2600" w:type="dxa"/>
          </w:tcPr>
          <w:p w14:paraId="79B3B005" w14:textId="77777777" w:rsidR="00B50050" w:rsidRDefault="00B50050" w:rsidP="0088127C">
            <w:pPr>
              <w:pStyle w:val="OtherTableBody"/>
            </w:pPr>
          </w:p>
        </w:tc>
        <w:tc>
          <w:tcPr>
            <w:tcW w:w="1400" w:type="dxa"/>
          </w:tcPr>
          <w:p w14:paraId="7D749E68" w14:textId="77777777" w:rsidR="00B50050" w:rsidRDefault="00B50050" w:rsidP="0088127C">
            <w:pPr>
              <w:pStyle w:val="OtherTableBody"/>
            </w:pPr>
            <w:r>
              <w:t>3</w:t>
            </w:r>
          </w:p>
        </w:tc>
        <w:tc>
          <w:tcPr>
            <w:tcW w:w="4200" w:type="dxa"/>
          </w:tcPr>
          <w:p w14:paraId="7DEDFFE0" w14:textId="77777777" w:rsidR="00B50050" w:rsidRDefault="00B50050" w:rsidP="0088127C">
            <w:pPr>
              <w:pStyle w:val="OtherTableBody"/>
            </w:pPr>
            <w:r>
              <w:t>Claim denied, rejected, suspended or returned to provider with only post payment edits</w:t>
            </w:r>
          </w:p>
        </w:tc>
      </w:tr>
      <w:tr w:rsidR="00B50050" w14:paraId="7BE2C023" w14:textId="77777777" w:rsidTr="00195548">
        <w:tc>
          <w:tcPr>
            <w:tcW w:w="600" w:type="dxa"/>
          </w:tcPr>
          <w:p w14:paraId="3C0CD3FE" w14:textId="77777777" w:rsidR="00B50050" w:rsidRDefault="00B50050" w:rsidP="0088127C">
            <w:pPr>
              <w:pStyle w:val="OtherTableBody"/>
            </w:pPr>
          </w:p>
        </w:tc>
        <w:tc>
          <w:tcPr>
            <w:tcW w:w="600" w:type="dxa"/>
          </w:tcPr>
          <w:p w14:paraId="532D9BD4" w14:textId="77777777" w:rsidR="00B50050" w:rsidRDefault="00B50050" w:rsidP="0088127C">
            <w:pPr>
              <w:pStyle w:val="OtherTableBody"/>
            </w:pPr>
            <w:r>
              <w:t>0457</w:t>
            </w:r>
          </w:p>
        </w:tc>
        <w:tc>
          <w:tcPr>
            <w:tcW w:w="2600" w:type="dxa"/>
          </w:tcPr>
          <w:p w14:paraId="17BFE4B7" w14:textId="77777777" w:rsidR="00B50050" w:rsidRDefault="00B50050" w:rsidP="0088127C">
            <w:pPr>
              <w:pStyle w:val="OtherTableBody"/>
            </w:pPr>
          </w:p>
        </w:tc>
        <w:tc>
          <w:tcPr>
            <w:tcW w:w="1400" w:type="dxa"/>
          </w:tcPr>
          <w:p w14:paraId="37B60C02" w14:textId="77777777" w:rsidR="00B50050" w:rsidRDefault="00B50050" w:rsidP="0088127C">
            <w:pPr>
              <w:pStyle w:val="OtherTableBody"/>
            </w:pPr>
            <w:r>
              <w:t>4</w:t>
            </w:r>
          </w:p>
        </w:tc>
        <w:tc>
          <w:tcPr>
            <w:tcW w:w="4200" w:type="dxa"/>
          </w:tcPr>
          <w:p w14:paraId="5DF78629" w14:textId="77777777" w:rsidR="00B50050" w:rsidRDefault="00B50050" w:rsidP="0088127C">
            <w:pPr>
              <w:pStyle w:val="OtherTableBody"/>
            </w:pPr>
            <w:r>
              <w:t>Claim denied, rejected, suspended or returned to provider with only pre payment edits</w:t>
            </w:r>
          </w:p>
        </w:tc>
      </w:tr>
      <w:tr w:rsidR="00B50050" w14:paraId="0B99E5FB" w14:textId="77777777" w:rsidTr="00195548">
        <w:tc>
          <w:tcPr>
            <w:tcW w:w="600" w:type="dxa"/>
          </w:tcPr>
          <w:p w14:paraId="44F1F879" w14:textId="77777777" w:rsidR="00B50050" w:rsidRDefault="00B50050" w:rsidP="0088127C">
            <w:pPr>
              <w:pStyle w:val="OtherTableBody"/>
            </w:pPr>
            <w:r>
              <w:t>User</w:t>
            </w:r>
          </w:p>
        </w:tc>
        <w:tc>
          <w:tcPr>
            <w:tcW w:w="600" w:type="dxa"/>
          </w:tcPr>
          <w:p w14:paraId="11D61A3E" w14:textId="77777777" w:rsidR="00B50050" w:rsidRDefault="00B50050" w:rsidP="0088127C">
            <w:pPr>
              <w:pStyle w:val="OtherTableBody"/>
            </w:pPr>
          </w:p>
        </w:tc>
        <w:tc>
          <w:tcPr>
            <w:tcW w:w="2600" w:type="dxa"/>
          </w:tcPr>
          <w:p w14:paraId="5DB97FA8" w14:textId="77777777" w:rsidR="00B50050" w:rsidRDefault="00B50050" w:rsidP="0088127C">
            <w:pPr>
              <w:pStyle w:val="OtherTableBody"/>
            </w:pPr>
            <w:r>
              <w:t>OCE Edit Code</w:t>
            </w:r>
          </w:p>
        </w:tc>
        <w:tc>
          <w:tcPr>
            <w:tcW w:w="1400" w:type="dxa"/>
          </w:tcPr>
          <w:p w14:paraId="306346A5" w14:textId="77777777" w:rsidR="00B50050" w:rsidRDefault="00B50050" w:rsidP="0088127C">
            <w:pPr>
              <w:pStyle w:val="OtherTableBody"/>
            </w:pPr>
          </w:p>
        </w:tc>
        <w:tc>
          <w:tcPr>
            <w:tcW w:w="4200" w:type="dxa"/>
          </w:tcPr>
          <w:p w14:paraId="6B99F005" w14:textId="77777777" w:rsidR="00B50050" w:rsidRDefault="00B50050" w:rsidP="0088127C">
            <w:pPr>
              <w:pStyle w:val="OtherTableBody"/>
            </w:pPr>
          </w:p>
        </w:tc>
      </w:tr>
      <w:tr w:rsidR="00B50050" w14:paraId="6B0236F1" w14:textId="77777777" w:rsidTr="00195548">
        <w:tc>
          <w:tcPr>
            <w:tcW w:w="600" w:type="dxa"/>
          </w:tcPr>
          <w:p w14:paraId="2A1892E5" w14:textId="77777777" w:rsidR="00B50050" w:rsidRDefault="00B50050" w:rsidP="0088127C">
            <w:pPr>
              <w:pStyle w:val="OtherTableBody"/>
            </w:pPr>
          </w:p>
        </w:tc>
        <w:tc>
          <w:tcPr>
            <w:tcW w:w="600" w:type="dxa"/>
          </w:tcPr>
          <w:p w14:paraId="0BC82453" w14:textId="77777777" w:rsidR="00B50050" w:rsidRDefault="00B50050" w:rsidP="0088127C">
            <w:pPr>
              <w:pStyle w:val="OtherTableBody"/>
            </w:pPr>
            <w:r>
              <w:t>0458</w:t>
            </w:r>
          </w:p>
        </w:tc>
        <w:tc>
          <w:tcPr>
            <w:tcW w:w="2600" w:type="dxa"/>
          </w:tcPr>
          <w:p w14:paraId="1826426C" w14:textId="77777777" w:rsidR="00B50050" w:rsidRDefault="00B50050" w:rsidP="0088127C">
            <w:pPr>
              <w:pStyle w:val="OtherTableBody"/>
            </w:pPr>
          </w:p>
        </w:tc>
        <w:tc>
          <w:tcPr>
            <w:tcW w:w="1400" w:type="dxa"/>
          </w:tcPr>
          <w:p w14:paraId="0ECEDA8A" w14:textId="77777777" w:rsidR="00B50050" w:rsidRDefault="00B50050" w:rsidP="0088127C">
            <w:pPr>
              <w:pStyle w:val="OtherTableBody"/>
            </w:pPr>
          </w:p>
        </w:tc>
        <w:tc>
          <w:tcPr>
            <w:tcW w:w="4200" w:type="dxa"/>
          </w:tcPr>
          <w:p w14:paraId="30A2A78A" w14:textId="77777777" w:rsidR="00B50050" w:rsidRDefault="00B50050" w:rsidP="0088127C">
            <w:pPr>
              <w:pStyle w:val="OtherTableBody"/>
            </w:pPr>
          </w:p>
        </w:tc>
      </w:tr>
      <w:tr w:rsidR="00B50050" w14:paraId="51BE091F" w14:textId="77777777" w:rsidTr="00195548">
        <w:tc>
          <w:tcPr>
            <w:tcW w:w="600" w:type="dxa"/>
          </w:tcPr>
          <w:p w14:paraId="4F02A546" w14:textId="77777777" w:rsidR="00B50050" w:rsidRDefault="00B50050" w:rsidP="0088127C">
            <w:pPr>
              <w:pStyle w:val="OtherTableBody"/>
            </w:pPr>
            <w:r>
              <w:t>External</w:t>
            </w:r>
          </w:p>
        </w:tc>
        <w:tc>
          <w:tcPr>
            <w:tcW w:w="600" w:type="dxa"/>
          </w:tcPr>
          <w:p w14:paraId="338B53A9" w14:textId="77777777" w:rsidR="00B50050" w:rsidRDefault="00B50050" w:rsidP="0088127C">
            <w:pPr>
              <w:pStyle w:val="OtherTableBody"/>
            </w:pPr>
          </w:p>
        </w:tc>
        <w:tc>
          <w:tcPr>
            <w:tcW w:w="2600" w:type="dxa"/>
          </w:tcPr>
          <w:p w14:paraId="03153D16" w14:textId="77777777" w:rsidR="00B50050" w:rsidRDefault="00B50050" w:rsidP="0088127C">
            <w:pPr>
              <w:pStyle w:val="OtherTableBody"/>
            </w:pPr>
            <w:r>
              <w:t>Reimbursement Action Code</w:t>
            </w:r>
          </w:p>
        </w:tc>
        <w:tc>
          <w:tcPr>
            <w:tcW w:w="1400" w:type="dxa"/>
          </w:tcPr>
          <w:p w14:paraId="60D51B6E" w14:textId="77777777" w:rsidR="00B50050" w:rsidRDefault="00B50050" w:rsidP="0088127C">
            <w:pPr>
              <w:pStyle w:val="OtherTableBody"/>
            </w:pPr>
          </w:p>
        </w:tc>
        <w:tc>
          <w:tcPr>
            <w:tcW w:w="4200" w:type="dxa"/>
          </w:tcPr>
          <w:p w14:paraId="6A8A2BC5" w14:textId="77777777" w:rsidR="00B50050" w:rsidRDefault="00B50050" w:rsidP="0088127C">
            <w:pPr>
              <w:pStyle w:val="OtherTableBody"/>
            </w:pPr>
          </w:p>
        </w:tc>
      </w:tr>
      <w:tr w:rsidR="00B50050" w14:paraId="1125B2ED" w14:textId="77777777" w:rsidTr="00195548">
        <w:tc>
          <w:tcPr>
            <w:tcW w:w="600" w:type="dxa"/>
          </w:tcPr>
          <w:p w14:paraId="0270BAF7" w14:textId="77777777" w:rsidR="00B50050" w:rsidRDefault="00B50050" w:rsidP="0088127C">
            <w:pPr>
              <w:pStyle w:val="OtherTableBody"/>
            </w:pPr>
          </w:p>
        </w:tc>
        <w:tc>
          <w:tcPr>
            <w:tcW w:w="600" w:type="dxa"/>
          </w:tcPr>
          <w:p w14:paraId="39C13AE5" w14:textId="77777777" w:rsidR="00B50050" w:rsidRDefault="00B50050" w:rsidP="0088127C">
            <w:pPr>
              <w:pStyle w:val="OtherTableBody"/>
            </w:pPr>
            <w:r>
              <w:t>0459</w:t>
            </w:r>
          </w:p>
        </w:tc>
        <w:tc>
          <w:tcPr>
            <w:tcW w:w="2600" w:type="dxa"/>
          </w:tcPr>
          <w:p w14:paraId="44FD40A1" w14:textId="77777777" w:rsidR="00B50050" w:rsidRDefault="00B50050" w:rsidP="0088127C">
            <w:pPr>
              <w:pStyle w:val="OtherTableBody"/>
            </w:pPr>
          </w:p>
        </w:tc>
        <w:tc>
          <w:tcPr>
            <w:tcW w:w="1400" w:type="dxa"/>
          </w:tcPr>
          <w:p w14:paraId="42A53E60" w14:textId="77777777" w:rsidR="00B50050" w:rsidRDefault="00B50050" w:rsidP="0088127C">
            <w:pPr>
              <w:pStyle w:val="OtherTableBody"/>
            </w:pPr>
            <w:r>
              <w:t>0</w:t>
            </w:r>
          </w:p>
        </w:tc>
        <w:tc>
          <w:tcPr>
            <w:tcW w:w="4200" w:type="dxa"/>
          </w:tcPr>
          <w:p w14:paraId="5856B334" w14:textId="77777777" w:rsidR="00B50050" w:rsidRDefault="00B50050" w:rsidP="0088127C">
            <w:pPr>
              <w:pStyle w:val="OtherTableBody"/>
            </w:pPr>
            <w:r>
              <w:t>OCE line item denial or rejection is not ignored</w:t>
            </w:r>
          </w:p>
        </w:tc>
      </w:tr>
      <w:tr w:rsidR="00B50050" w14:paraId="5B441C89" w14:textId="77777777" w:rsidTr="00195548">
        <w:tc>
          <w:tcPr>
            <w:tcW w:w="600" w:type="dxa"/>
          </w:tcPr>
          <w:p w14:paraId="6E4DEA30" w14:textId="77777777" w:rsidR="00B50050" w:rsidRDefault="00B50050" w:rsidP="0088127C">
            <w:pPr>
              <w:pStyle w:val="OtherTableBody"/>
            </w:pPr>
          </w:p>
        </w:tc>
        <w:tc>
          <w:tcPr>
            <w:tcW w:w="600" w:type="dxa"/>
          </w:tcPr>
          <w:p w14:paraId="3E1E2734" w14:textId="77777777" w:rsidR="00B50050" w:rsidRDefault="00B50050" w:rsidP="0088127C">
            <w:pPr>
              <w:pStyle w:val="OtherTableBody"/>
            </w:pPr>
            <w:r>
              <w:t>0459</w:t>
            </w:r>
          </w:p>
        </w:tc>
        <w:tc>
          <w:tcPr>
            <w:tcW w:w="2600" w:type="dxa"/>
          </w:tcPr>
          <w:p w14:paraId="25D2C1CB" w14:textId="77777777" w:rsidR="00B50050" w:rsidRDefault="00B50050" w:rsidP="0088127C">
            <w:pPr>
              <w:pStyle w:val="OtherTableBody"/>
            </w:pPr>
          </w:p>
        </w:tc>
        <w:tc>
          <w:tcPr>
            <w:tcW w:w="1400" w:type="dxa"/>
          </w:tcPr>
          <w:p w14:paraId="216162AA" w14:textId="77777777" w:rsidR="00B50050" w:rsidRDefault="00B50050" w:rsidP="0088127C">
            <w:pPr>
              <w:pStyle w:val="OtherTableBody"/>
            </w:pPr>
            <w:r>
              <w:t>1</w:t>
            </w:r>
          </w:p>
        </w:tc>
        <w:tc>
          <w:tcPr>
            <w:tcW w:w="4200" w:type="dxa"/>
          </w:tcPr>
          <w:p w14:paraId="3012C609" w14:textId="77777777" w:rsidR="00B50050" w:rsidRDefault="00B50050" w:rsidP="0088127C">
            <w:pPr>
              <w:pStyle w:val="OtherTableBody"/>
            </w:pPr>
            <w:r>
              <w:t>OCE line item denial or rejection is ignored</w:t>
            </w:r>
          </w:p>
        </w:tc>
      </w:tr>
      <w:tr w:rsidR="00B50050" w14:paraId="1FFB3A8F" w14:textId="77777777" w:rsidTr="00195548">
        <w:tc>
          <w:tcPr>
            <w:tcW w:w="600" w:type="dxa"/>
          </w:tcPr>
          <w:p w14:paraId="5F07A8BB" w14:textId="77777777" w:rsidR="00B50050" w:rsidRDefault="00B50050" w:rsidP="0088127C">
            <w:pPr>
              <w:pStyle w:val="OtherTableBody"/>
            </w:pPr>
          </w:p>
        </w:tc>
        <w:tc>
          <w:tcPr>
            <w:tcW w:w="600" w:type="dxa"/>
          </w:tcPr>
          <w:p w14:paraId="43E0FC87" w14:textId="77777777" w:rsidR="00B50050" w:rsidRDefault="00B50050" w:rsidP="0088127C">
            <w:pPr>
              <w:pStyle w:val="OtherTableBody"/>
            </w:pPr>
            <w:r>
              <w:t>0459</w:t>
            </w:r>
          </w:p>
        </w:tc>
        <w:tc>
          <w:tcPr>
            <w:tcW w:w="2600" w:type="dxa"/>
          </w:tcPr>
          <w:p w14:paraId="2944A4C8" w14:textId="77777777" w:rsidR="00B50050" w:rsidRDefault="00B50050" w:rsidP="0088127C">
            <w:pPr>
              <w:pStyle w:val="OtherTableBody"/>
            </w:pPr>
          </w:p>
        </w:tc>
        <w:tc>
          <w:tcPr>
            <w:tcW w:w="1400" w:type="dxa"/>
          </w:tcPr>
          <w:p w14:paraId="4972490C" w14:textId="77777777" w:rsidR="00B50050" w:rsidRDefault="00B50050" w:rsidP="0088127C">
            <w:pPr>
              <w:pStyle w:val="OtherTableBody"/>
            </w:pPr>
            <w:r>
              <w:t>2</w:t>
            </w:r>
          </w:p>
        </w:tc>
        <w:tc>
          <w:tcPr>
            <w:tcW w:w="4200" w:type="dxa"/>
          </w:tcPr>
          <w:p w14:paraId="40693AA2" w14:textId="77777777" w:rsidR="00B50050" w:rsidRDefault="00B50050" w:rsidP="0088127C">
            <w:pPr>
              <w:pStyle w:val="OtherTableBody"/>
            </w:pPr>
            <w:r>
              <w:t>External line item denial. Line item is denied even if no OCE edits</w:t>
            </w:r>
          </w:p>
        </w:tc>
      </w:tr>
      <w:tr w:rsidR="00B50050" w14:paraId="42029BC0" w14:textId="77777777" w:rsidTr="00195548">
        <w:tc>
          <w:tcPr>
            <w:tcW w:w="600" w:type="dxa"/>
          </w:tcPr>
          <w:p w14:paraId="04025466" w14:textId="77777777" w:rsidR="00B50050" w:rsidRDefault="00B50050" w:rsidP="0088127C">
            <w:pPr>
              <w:pStyle w:val="OtherTableBody"/>
            </w:pPr>
          </w:p>
        </w:tc>
        <w:tc>
          <w:tcPr>
            <w:tcW w:w="600" w:type="dxa"/>
          </w:tcPr>
          <w:p w14:paraId="686C755D" w14:textId="77777777" w:rsidR="00B50050" w:rsidRDefault="00B50050" w:rsidP="0088127C">
            <w:pPr>
              <w:pStyle w:val="OtherTableBody"/>
            </w:pPr>
            <w:r>
              <w:t>0459</w:t>
            </w:r>
          </w:p>
        </w:tc>
        <w:tc>
          <w:tcPr>
            <w:tcW w:w="2600" w:type="dxa"/>
          </w:tcPr>
          <w:p w14:paraId="23DF665A" w14:textId="77777777" w:rsidR="00B50050" w:rsidRDefault="00B50050" w:rsidP="0088127C">
            <w:pPr>
              <w:pStyle w:val="OtherTableBody"/>
            </w:pPr>
          </w:p>
        </w:tc>
        <w:tc>
          <w:tcPr>
            <w:tcW w:w="1400" w:type="dxa"/>
          </w:tcPr>
          <w:p w14:paraId="4C663DF2" w14:textId="77777777" w:rsidR="00B50050" w:rsidRDefault="00B50050" w:rsidP="0088127C">
            <w:pPr>
              <w:pStyle w:val="OtherTableBody"/>
            </w:pPr>
            <w:r>
              <w:t>3</w:t>
            </w:r>
          </w:p>
        </w:tc>
        <w:tc>
          <w:tcPr>
            <w:tcW w:w="4200" w:type="dxa"/>
          </w:tcPr>
          <w:p w14:paraId="0963500C" w14:textId="77777777" w:rsidR="00B50050" w:rsidRDefault="00B50050" w:rsidP="0088127C">
            <w:pPr>
              <w:pStyle w:val="OtherTableBody"/>
            </w:pPr>
            <w:r>
              <w:t>External line item rejection. Line item is rejected even if no OCE edits</w:t>
            </w:r>
          </w:p>
        </w:tc>
      </w:tr>
      <w:tr w:rsidR="00B50050" w14:paraId="67024CB3" w14:textId="77777777" w:rsidTr="00195548">
        <w:tc>
          <w:tcPr>
            <w:tcW w:w="600" w:type="dxa"/>
          </w:tcPr>
          <w:p w14:paraId="791DE1D9" w14:textId="77777777" w:rsidR="00B50050" w:rsidRDefault="00B50050" w:rsidP="0088127C">
            <w:pPr>
              <w:pStyle w:val="OtherTableBody"/>
            </w:pPr>
            <w:r>
              <w:t>User</w:t>
            </w:r>
          </w:p>
        </w:tc>
        <w:tc>
          <w:tcPr>
            <w:tcW w:w="600" w:type="dxa"/>
          </w:tcPr>
          <w:p w14:paraId="0A6E3E84" w14:textId="77777777" w:rsidR="00B50050" w:rsidRDefault="00B50050" w:rsidP="0088127C">
            <w:pPr>
              <w:pStyle w:val="OtherTableBody"/>
            </w:pPr>
          </w:p>
        </w:tc>
        <w:tc>
          <w:tcPr>
            <w:tcW w:w="2600" w:type="dxa"/>
          </w:tcPr>
          <w:p w14:paraId="42610B05" w14:textId="77777777" w:rsidR="00B50050" w:rsidRDefault="00B50050" w:rsidP="0088127C">
            <w:pPr>
              <w:pStyle w:val="OtherTableBody"/>
            </w:pPr>
            <w:r>
              <w:t>Denial or Rejection Code</w:t>
            </w:r>
          </w:p>
        </w:tc>
        <w:tc>
          <w:tcPr>
            <w:tcW w:w="1400" w:type="dxa"/>
          </w:tcPr>
          <w:p w14:paraId="1FF09A15" w14:textId="77777777" w:rsidR="00B50050" w:rsidRDefault="00B50050" w:rsidP="0088127C">
            <w:pPr>
              <w:pStyle w:val="OtherTableBody"/>
            </w:pPr>
          </w:p>
        </w:tc>
        <w:tc>
          <w:tcPr>
            <w:tcW w:w="4200" w:type="dxa"/>
          </w:tcPr>
          <w:p w14:paraId="6C53D43E" w14:textId="77777777" w:rsidR="00B50050" w:rsidRDefault="00B50050" w:rsidP="0088127C">
            <w:pPr>
              <w:pStyle w:val="OtherTableBody"/>
            </w:pPr>
          </w:p>
        </w:tc>
      </w:tr>
      <w:tr w:rsidR="00B50050" w14:paraId="3E75943D" w14:textId="77777777" w:rsidTr="00195548">
        <w:tc>
          <w:tcPr>
            <w:tcW w:w="600" w:type="dxa"/>
          </w:tcPr>
          <w:p w14:paraId="5E456ABC" w14:textId="77777777" w:rsidR="00B50050" w:rsidRDefault="00B50050" w:rsidP="0088127C">
            <w:pPr>
              <w:pStyle w:val="OtherTableBody"/>
            </w:pPr>
          </w:p>
        </w:tc>
        <w:tc>
          <w:tcPr>
            <w:tcW w:w="600" w:type="dxa"/>
          </w:tcPr>
          <w:p w14:paraId="281C83DE" w14:textId="77777777" w:rsidR="00B50050" w:rsidRDefault="00B50050" w:rsidP="0088127C">
            <w:pPr>
              <w:pStyle w:val="OtherTableBody"/>
            </w:pPr>
            <w:r>
              <w:t>0460</w:t>
            </w:r>
          </w:p>
        </w:tc>
        <w:tc>
          <w:tcPr>
            <w:tcW w:w="2600" w:type="dxa"/>
          </w:tcPr>
          <w:p w14:paraId="68FB9FC2" w14:textId="77777777" w:rsidR="00B50050" w:rsidRDefault="00B50050" w:rsidP="0088127C">
            <w:pPr>
              <w:pStyle w:val="OtherTableBody"/>
            </w:pPr>
          </w:p>
        </w:tc>
        <w:tc>
          <w:tcPr>
            <w:tcW w:w="1400" w:type="dxa"/>
          </w:tcPr>
          <w:p w14:paraId="182CB397" w14:textId="77777777" w:rsidR="00B50050" w:rsidRDefault="00B50050" w:rsidP="0088127C">
            <w:pPr>
              <w:pStyle w:val="OtherTableBody"/>
            </w:pPr>
            <w:r>
              <w:t>0</w:t>
            </w:r>
          </w:p>
        </w:tc>
        <w:tc>
          <w:tcPr>
            <w:tcW w:w="4200" w:type="dxa"/>
          </w:tcPr>
          <w:p w14:paraId="05F260BB" w14:textId="77777777" w:rsidR="00B50050" w:rsidRDefault="00B50050" w:rsidP="0088127C">
            <w:pPr>
              <w:pStyle w:val="OtherTableBody"/>
            </w:pPr>
            <w:r>
              <w:t>Line item not denied or rejected</w:t>
            </w:r>
          </w:p>
        </w:tc>
      </w:tr>
      <w:tr w:rsidR="00B50050" w14:paraId="732FF2BB" w14:textId="77777777" w:rsidTr="00195548">
        <w:tc>
          <w:tcPr>
            <w:tcW w:w="600" w:type="dxa"/>
          </w:tcPr>
          <w:p w14:paraId="3FC4CBBD" w14:textId="77777777" w:rsidR="00B50050" w:rsidRDefault="00B50050" w:rsidP="0088127C">
            <w:pPr>
              <w:pStyle w:val="OtherTableBody"/>
            </w:pPr>
          </w:p>
        </w:tc>
        <w:tc>
          <w:tcPr>
            <w:tcW w:w="600" w:type="dxa"/>
          </w:tcPr>
          <w:p w14:paraId="7BC8FADB" w14:textId="77777777" w:rsidR="00B50050" w:rsidRDefault="00B50050" w:rsidP="0088127C">
            <w:pPr>
              <w:pStyle w:val="OtherTableBody"/>
            </w:pPr>
            <w:r>
              <w:t>0460</w:t>
            </w:r>
          </w:p>
        </w:tc>
        <w:tc>
          <w:tcPr>
            <w:tcW w:w="2600" w:type="dxa"/>
          </w:tcPr>
          <w:p w14:paraId="684CA4A8" w14:textId="77777777" w:rsidR="00B50050" w:rsidRDefault="00B50050" w:rsidP="0088127C">
            <w:pPr>
              <w:pStyle w:val="OtherTableBody"/>
            </w:pPr>
          </w:p>
        </w:tc>
        <w:tc>
          <w:tcPr>
            <w:tcW w:w="1400" w:type="dxa"/>
          </w:tcPr>
          <w:p w14:paraId="5F55C008" w14:textId="77777777" w:rsidR="00B50050" w:rsidRDefault="00B50050" w:rsidP="0088127C">
            <w:pPr>
              <w:pStyle w:val="OtherTableBody"/>
            </w:pPr>
            <w:r>
              <w:t>1</w:t>
            </w:r>
          </w:p>
        </w:tc>
        <w:tc>
          <w:tcPr>
            <w:tcW w:w="4200" w:type="dxa"/>
          </w:tcPr>
          <w:p w14:paraId="77B4EE89" w14:textId="77777777" w:rsidR="00B50050" w:rsidRDefault="00B50050" w:rsidP="0088127C">
            <w:pPr>
              <w:pStyle w:val="OtherTableBody"/>
            </w:pPr>
            <w:r>
              <w:t>Line item denied or rejected</w:t>
            </w:r>
          </w:p>
        </w:tc>
      </w:tr>
      <w:tr w:rsidR="00B50050" w14:paraId="7918A8AA" w14:textId="77777777" w:rsidTr="00195548">
        <w:tc>
          <w:tcPr>
            <w:tcW w:w="600" w:type="dxa"/>
          </w:tcPr>
          <w:p w14:paraId="117FDE9B" w14:textId="77777777" w:rsidR="00B50050" w:rsidRDefault="00B50050" w:rsidP="0088127C">
            <w:pPr>
              <w:pStyle w:val="OtherTableBody"/>
            </w:pPr>
          </w:p>
        </w:tc>
        <w:tc>
          <w:tcPr>
            <w:tcW w:w="600" w:type="dxa"/>
          </w:tcPr>
          <w:p w14:paraId="718B9EB9" w14:textId="77777777" w:rsidR="00B50050" w:rsidRDefault="00B50050" w:rsidP="0088127C">
            <w:pPr>
              <w:pStyle w:val="OtherTableBody"/>
            </w:pPr>
            <w:r>
              <w:t>0460</w:t>
            </w:r>
          </w:p>
        </w:tc>
        <w:tc>
          <w:tcPr>
            <w:tcW w:w="2600" w:type="dxa"/>
          </w:tcPr>
          <w:p w14:paraId="145504D0" w14:textId="77777777" w:rsidR="00B50050" w:rsidRDefault="00B50050" w:rsidP="0088127C">
            <w:pPr>
              <w:pStyle w:val="OtherTableBody"/>
            </w:pPr>
          </w:p>
        </w:tc>
        <w:tc>
          <w:tcPr>
            <w:tcW w:w="1400" w:type="dxa"/>
          </w:tcPr>
          <w:p w14:paraId="1CA65EBB" w14:textId="77777777" w:rsidR="00B50050" w:rsidRDefault="00B50050" w:rsidP="0088127C">
            <w:pPr>
              <w:pStyle w:val="OtherTableBody"/>
            </w:pPr>
            <w:r>
              <w:t>2</w:t>
            </w:r>
          </w:p>
        </w:tc>
        <w:tc>
          <w:tcPr>
            <w:tcW w:w="4200" w:type="dxa"/>
          </w:tcPr>
          <w:p w14:paraId="358CE421" w14:textId="77777777" w:rsidR="00B50050" w:rsidRDefault="00B50050" w:rsidP="0088127C">
            <w:pPr>
              <w:pStyle w:val="OtherTableBody"/>
            </w:pPr>
            <w:r>
              <w:t>Line item is on a multiple-day claim. The line item is not denied or rejected, but occurs on a day that has been denied or rejected.</w:t>
            </w:r>
          </w:p>
        </w:tc>
      </w:tr>
      <w:tr w:rsidR="00B50050" w14:paraId="35CB762D" w14:textId="77777777" w:rsidTr="00195548">
        <w:tc>
          <w:tcPr>
            <w:tcW w:w="600" w:type="dxa"/>
          </w:tcPr>
          <w:p w14:paraId="420B8A6D" w14:textId="77777777" w:rsidR="00B50050" w:rsidRDefault="00B50050" w:rsidP="0088127C">
            <w:pPr>
              <w:pStyle w:val="OtherTableBody"/>
            </w:pPr>
            <w:r>
              <w:t>User</w:t>
            </w:r>
          </w:p>
        </w:tc>
        <w:tc>
          <w:tcPr>
            <w:tcW w:w="600" w:type="dxa"/>
          </w:tcPr>
          <w:p w14:paraId="4FCA5D6D" w14:textId="77777777" w:rsidR="00B50050" w:rsidRDefault="00B50050" w:rsidP="0088127C">
            <w:pPr>
              <w:pStyle w:val="OtherTableBody"/>
            </w:pPr>
          </w:p>
        </w:tc>
        <w:tc>
          <w:tcPr>
            <w:tcW w:w="2600" w:type="dxa"/>
          </w:tcPr>
          <w:p w14:paraId="216EF2AB" w14:textId="77777777" w:rsidR="00B50050" w:rsidRDefault="00B50050" w:rsidP="0088127C">
            <w:pPr>
              <w:pStyle w:val="OtherTableBody"/>
            </w:pPr>
            <w:r>
              <w:t>License Number</w:t>
            </w:r>
          </w:p>
        </w:tc>
        <w:tc>
          <w:tcPr>
            <w:tcW w:w="1400" w:type="dxa"/>
          </w:tcPr>
          <w:p w14:paraId="38605C51" w14:textId="77777777" w:rsidR="00B50050" w:rsidRDefault="00B50050" w:rsidP="0088127C">
            <w:pPr>
              <w:pStyle w:val="OtherTableBody"/>
            </w:pPr>
          </w:p>
        </w:tc>
        <w:tc>
          <w:tcPr>
            <w:tcW w:w="4200" w:type="dxa"/>
          </w:tcPr>
          <w:p w14:paraId="63C2733A" w14:textId="77777777" w:rsidR="00B50050" w:rsidRDefault="00B50050" w:rsidP="0088127C">
            <w:pPr>
              <w:pStyle w:val="OtherTableBody"/>
            </w:pPr>
          </w:p>
        </w:tc>
      </w:tr>
      <w:tr w:rsidR="00B50050" w14:paraId="0C83A2E9" w14:textId="77777777" w:rsidTr="00195548">
        <w:tc>
          <w:tcPr>
            <w:tcW w:w="600" w:type="dxa"/>
          </w:tcPr>
          <w:p w14:paraId="59816AB9" w14:textId="77777777" w:rsidR="00B50050" w:rsidRDefault="00B50050" w:rsidP="0088127C">
            <w:pPr>
              <w:pStyle w:val="OtherTableBody"/>
            </w:pPr>
          </w:p>
        </w:tc>
        <w:tc>
          <w:tcPr>
            <w:tcW w:w="600" w:type="dxa"/>
          </w:tcPr>
          <w:p w14:paraId="54E814E5" w14:textId="77777777" w:rsidR="00B50050" w:rsidRDefault="00B50050" w:rsidP="0088127C">
            <w:pPr>
              <w:pStyle w:val="OtherTableBody"/>
            </w:pPr>
            <w:r>
              <w:t>0461</w:t>
            </w:r>
          </w:p>
        </w:tc>
        <w:tc>
          <w:tcPr>
            <w:tcW w:w="2600" w:type="dxa"/>
          </w:tcPr>
          <w:p w14:paraId="66767F4A" w14:textId="77777777" w:rsidR="00B50050" w:rsidRDefault="00B50050" w:rsidP="0088127C">
            <w:pPr>
              <w:pStyle w:val="OtherTableBody"/>
            </w:pPr>
          </w:p>
        </w:tc>
        <w:tc>
          <w:tcPr>
            <w:tcW w:w="1400" w:type="dxa"/>
          </w:tcPr>
          <w:p w14:paraId="6AFE1B83" w14:textId="77777777" w:rsidR="00B50050" w:rsidRDefault="00B50050" w:rsidP="0088127C">
            <w:pPr>
              <w:pStyle w:val="OtherTableBody"/>
            </w:pPr>
            <w:r>
              <w:t>...</w:t>
            </w:r>
          </w:p>
        </w:tc>
        <w:tc>
          <w:tcPr>
            <w:tcW w:w="4200" w:type="dxa"/>
          </w:tcPr>
          <w:p w14:paraId="3172646E" w14:textId="77777777" w:rsidR="00B50050" w:rsidRDefault="00B50050" w:rsidP="0088127C">
            <w:pPr>
              <w:pStyle w:val="OtherTableBody"/>
            </w:pPr>
            <w:r>
              <w:t>No suggested values defined</w:t>
            </w:r>
          </w:p>
        </w:tc>
      </w:tr>
      <w:tr w:rsidR="00B50050" w14:paraId="36B11F0E" w14:textId="77777777" w:rsidTr="00195548">
        <w:tc>
          <w:tcPr>
            <w:tcW w:w="600" w:type="dxa"/>
          </w:tcPr>
          <w:p w14:paraId="310D7B0B" w14:textId="77777777" w:rsidR="00B50050" w:rsidRDefault="00B50050" w:rsidP="0088127C">
            <w:pPr>
              <w:pStyle w:val="OtherTableBody"/>
            </w:pPr>
            <w:r>
              <w:t>User</w:t>
            </w:r>
          </w:p>
        </w:tc>
        <w:tc>
          <w:tcPr>
            <w:tcW w:w="600" w:type="dxa"/>
          </w:tcPr>
          <w:p w14:paraId="6D3629E3" w14:textId="77777777" w:rsidR="00B50050" w:rsidRDefault="00B50050" w:rsidP="0088127C">
            <w:pPr>
              <w:pStyle w:val="OtherTableBody"/>
            </w:pPr>
          </w:p>
        </w:tc>
        <w:tc>
          <w:tcPr>
            <w:tcW w:w="2600" w:type="dxa"/>
          </w:tcPr>
          <w:p w14:paraId="51F1E1F3" w14:textId="77777777" w:rsidR="00B50050" w:rsidRDefault="00B50050" w:rsidP="0088127C">
            <w:pPr>
              <w:pStyle w:val="OtherTableBody"/>
            </w:pPr>
            <w:r>
              <w:t>Location Cost Center</w:t>
            </w:r>
          </w:p>
        </w:tc>
        <w:tc>
          <w:tcPr>
            <w:tcW w:w="1400" w:type="dxa"/>
          </w:tcPr>
          <w:p w14:paraId="4776041D" w14:textId="77777777" w:rsidR="00B50050" w:rsidRDefault="00B50050" w:rsidP="0088127C">
            <w:pPr>
              <w:pStyle w:val="OtherTableBody"/>
            </w:pPr>
          </w:p>
        </w:tc>
        <w:tc>
          <w:tcPr>
            <w:tcW w:w="4200" w:type="dxa"/>
          </w:tcPr>
          <w:p w14:paraId="1588A866" w14:textId="77777777" w:rsidR="00B50050" w:rsidRDefault="00B50050" w:rsidP="0088127C">
            <w:pPr>
              <w:pStyle w:val="OtherTableBody"/>
            </w:pPr>
          </w:p>
        </w:tc>
      </w:tr>
      <w:tr w:rsidR="00B50050" w14:paraId="20B183FD" w14:textId="77777777" w:rsidTr="00195548">
        <w:tc>
          <w:tcPr>
            <w:tcW w:w="600" w:type="dxa"/>
          </w:tcPr>
          <w:p w14:paraId="4401394C" w14:textId="77777777" w:rsidR="00B50050" w:rsidRDefault="00B50050" w:rsidP="0088127C">
            <w:pPr>
              <w:pStyle w:val="OtherTableBody"/>
            </w:pPr>
          </w:p>
        </w:tc>
        <w:tc>
          <w:tcPr>
            <w:tcW w:w="600" w:type="dxa"/>
          </w:tcPr>
          <w:p w14:paraId="7DFFF0F2" w14:textId="77777777" w:rsidR="00B50050" w:rsidRDefault="00B50050" w:rsidP="0088127C">
            <w:pPr>
              <w:pStyle w:val="OtherTableBody"/>
            </w:pPr>
            <w:r>
              <w:t>0462</w:t>
            </w:r>
          </w:p>
        </w:tc>
        <w:tc>
          <w:tcPr>
            <w:tcW w:w="2600" w:type="dxa"/>
          </w:tcPr>
          <w:p w14:paraId="5ECB7A09" w14:textId="77777777" w:rsidR="00B50050" w:rsidRDefault="00B50050" w:rsidP="0088127C">
            <w:pPr>
              <w:pStyle w:val="OtherTableBody"/>
            </w:pPr>
          </w:p>
        </w:tc>
        <w:tc>
          <w:tcPr>
            <w:tcW w:w="1400" w:type="dxa"/>
          </w:tcPr>
          <w:p w14:paraId="3F158A81" w14:textId="77777777" w:rsidR="00B50050" w:rsidRDefault="00B50050" w:rsidP="0088127C">
            <w:pPr>
              <w:pStyle w:val="OtherTableBody"/>
            </w:pPr>
            <w:r>
              <w:t>...</w:t>
            </w:r>
          </w:p>
        </w:tc>
        <w:tc>
          <w:tcPr>
            <w:tcW w:w="4200" w:type="dxa"/>
          </w:tcPr>
          <w:p w14:paraId="386F4B88" w14:textId="77777777" w:rsidR="00B50050" w:rsidRDefault="00B50050" w:rsidP="0088127C">
            <w:pPr>
              <w:pStyle w:val="OtherTableBody"/>
            </w:pPr>
            <w:r>
              <w:t>No suggested values defined</w:t>
            </w:r>
          </w:p>
        </w:tc>
      </w:tr>
      <w:tr w:rsidR="00B50050" w14:paraId="244C9043" w14:textId="77777777" w:rsidTr="00195548">
        <w:tc>
          <w:tcPr>
            <w:tcW w:w="600" w:type="dxa"/>
          </w:tcPr>
          <w:p w14:paraId="552143BF" w14:textId="77777777" w:rsidR="00B50050" w:rsidRDefault="00B50050" w:rsidP="0088127C">
            <w:pPr>
              <w:pStyle w:val="OtherTableBody"/>
            </w:pPr>
            <w:r>
              <w:t>User</w:t>
            </w:r>
          </w:p>
        </w:tc>
        <w:tc>
          <w:tcPr>
            <w:tcW w:w="600" w:type="dxa"/>
          </w:tcPr>
          <w:p w14:paraId="7830D11F" w14:textId="77777777" w:rsidR="00B50050" w:rsidRDefault="00B50050" w:rsidP="0088127C">
            <w:pPr>
              <w:pStyle w:val="OtherTableBody"/>
            </w:pPr>
          </w:p>
        </w:tc>
        <w:tc>
          <w:tcPr>
            <w:tcW w:w="2600" w:type="dxa"/>
          </w:tcPr>
          <w:p w14:paraId="03D39132" w14:textId="77777777" w:rsidR="00B50050" w:rsidRDefault="00B50050" w:rsidP="0088127C">
            <w:pPr>
              <w:pStyle w:val="OtherTableBody"/>
            </w:pPr>
            <w:r>
              <w:t>Inventory Number</w:t>
            </w:r>
          </w:p>
        </w:tc>
        <w:tc>
          <w:tcPr>
            <w:tcW w:w="1400" w:type="dxa"/>
          </w:tcPr>
          <w:p w14:paraId="6675D340" w14:textId="77777777" w:rsidR="00B50050" w:rsidRDefault="00B50050" w:rsidP="0088127C">
            <w:pPr>
              <w:pStyle w:val="OtherTableBody"/>
            </w:pPr>
          </w:p>
        </w:tc>
        <w:tc>
          <w:tcPr>
            <w:tcW w:w="4200" w:type="dxa"/>
          </w:tcPr>
          <w:p w14:paraId="51361EE8" w14:textId="77777777" w:rsidR="00B50050" w:rsidRDefault="00B50050" w:rsidP="0088127C">
            <w:pPr>
              <w:pStyle w:val="OtherTableBody"/>
            </w:pPr>
          </w:p>
        </w:tc>
      </w:tr>
      <w:tr w:rsidR="00B50050" w14:paraId="1DE1B84C" w14:textId="77777777" w:rsidTr="00195548">
        <w:tc>
          <w:tcPr>
            <w:tcW w:w="600" w:type="dxa"/>
          </w:tcPr>
          <w:p w14:paraId="284715FC" w14:textId="77777777" w:rsidR="00B50050" w:rsidRDefault="00B50050" w:rsidP="0088127C">
            <w:pPr>
              <w:pStyle w:val="OtherTableBody"/>
            </w:pPr>
          </w:p>
        </w:tc>
        <w:tc>
          <w:tcPr>
            <w:tcW w:w="600" w:type="dxa"/>
          </w:tcPr>
          <w:p w14:paraId="4A232E80" w14:textId="77777777" w:rsidR="00B50050" w:rsidRDefault="00B50050" w:rsidP="0088127C">
            <w:pPr>
              <w:pStyle w:val="OtherTableBody"/>
            </w:pPr>
            <w:r>
              <w:t>0463</w:t>
            </w:r>
          </w:p>
        </w:tc>
        <w:tc>
          <w:tcPr>
            <w:tcW w:w="2600" w:type="dxa"/>
          </w:tcPr>
          <w:p w14:paraId="42BBC90E" w14:textId="77777777" w:rsidR="00B50050" w:rsidRDefault="00B50050" w:rsidP="0088127C">
            <w:pPr>
              <w:pStyle w:val="OtherTableBody"/>
            </w:pPr>
          </w:p>
        </w:tc>
        <w:tc>
          <w:tcPr>
            <w:tcW w:w="1400" w:type="dxa"/>
          </w:tcPr>
          <w:p w14:paraId="391CEEC9" w14:textId="77777777" w:rsidR="00B50050" w:rsidRDefault="00B50050" w:rsidP="0088127C">
            <w:pPr>
              <w:pStyle w:val="OtherTableBody"/>
            </w:pPr>
            <w:r>
              <w:t>...</w:t>
            </w:r>
          </w:p>
        </w:tc>
        <w:tc>
          <w:tcPr>
            <w:tcW w:w="4200" w:type="dxa"/>
          </w:tcPr>
          <w:p w14:paraId="2601608D" w14:textId="77777777" w:rsidR="00B50050" w:rsidRDefault="00B50050" w:rsidP="0088127C">
            <w:pPr>
              <w:pStyle w:val="OtherTableBody"/>
            </w:pPr>
            <w:r>
              <w:t>No suggested values defined</w:t>
            </w:r>
          </w:p>
        </w:tc>
      </w:tr>
      <w:tr w:rsidR="00B50050" w14:paraId="0424DF3D" w14:textId="77777777" w:rsidTr="00195548">
        <w:tc>
          <w:tcPr>
            <w:tcW w:w="600" w:type="dxa"/>
          </w:tcPr>
          <w:p w14:paraId="7768027D" w14:textId="77777777" w:rsidR="00B50050" w:rsidRDefault="00B50050" w:rsidP="0088127C">
            <w:pPr>
              <w:pStyle w:val="OtherTableBody"/>
            </w:pPr>
            <w:r>
              <w:t>User</w:t>
            </w:r>
          </w:p>
        </w:tc>
        <w:tc>
          <w:tcPr>
            <w:tcW w:w="600" w:type="dxa"/>
          </w:tcPr>
          <w:p w14:paraId="6C346F2B" w14:textId="77777777" w:rsidR="00B50050" w:rsidRDefault="00B50050" w:rsidP="0088127C">
            <w:pPr>
              <w:pStyle w:val="OtherTableBody"/>
            </w:pPr>
          </w:p>
        </w:tc>
        <w:tc>
          <w:tcPr>
            <w:tcW w:w="2600" w:type="dxa"/>
          </w:tcPr>
          <w:p w14:paraId="3299A4E8" w14:textId="77777777" w:rsidR="00B50050" w:rsidRDefault="00B50050" w:rsidP="0088127C">
            <w:pPr>
              <w:pStyle w:val="OtherTableBody"/>
            </w:pPr>
            <w:r>
              <w:t>Facility ID</w:t>
            </w:r>
          </w:p>
        </w:tc>
        <w:tc>
          <w:tcPr>
            <w:tcW w:w="1400" w:type="dxa"/>
          </w:tcPr>
          <w:p w14:paraId="4B581B7E" w14:textId="77777777" w:rsidR="00B50050" w:rsidRDefault="00B50050" w:rsidP="0088127C">
            <w:pPr>
              <w:pStyle w:val="OtherTableBody"/>
            </w:pPr>
          </w:p>
        </w:tc>
        <w:tc>
          <w:tcPr>
            <w:tcW w:w="4200" w:type="dxa"/>
          </w:tcPr>
          <w:p w14:paraId="0E2387FE" w14:textId="77777777" w:rsidR="00B50050" w:rsidRDefault="00B50050" w:rsidP="0088127C">
            <w:pPr>
              <w:pStyle w:val="OtherTableBody"/>
            </w:pPr>
          </w:p>
        </w:tc>
      </w:tr>
      <w:tr w:rsidR="00B50050" w14:paraId="2AFC5AFA" w14:textId="77777777" w:rsidTr="00195548">
        <w:tc>
          <w:tcPr>
            <w:tcW w:w="600" w:type="dxa"/>
          </w:tcPr>
          <w:p w14:paraId="1594D0F9" w14:textId="77777777" w:rsidR="00B50050" w:rsidRDefault="00B50050" w:rsidP="0088127C">
            <w:pPr>
              <w:pStyle w:val="OtherTableBody"/>
            </w:pPr>
          </w:p>
        </w:tc>
        <w:tc>
          <w:tcPr>
            <w:tcW w:w="600" w:type="dxa"/>
          </w:tcPr>
          <w:p w14:paraId="0921A193" w14:textId="77777777" w:rsidR="00B50050" w:rsidRDefault="00B50050" w:rsidP="0088127C">
            <w:pPr>
              <w:pStyle w:val="OtherTableBody"/>
            </w:pPr>
            <w:r>
              <w:t>0464</w:t>
            </w:r>
          </w:p>
        </w:tc>
        <w:tc>
          <w:tcPr>
            <w:tcW w:w="2600" w:type="dxa"/>
          </w:tcPr>
          <w:p w14:paraId="6A4031F5" w14:textId="77777777" w:rsidR="00B50050" w:rsidRDefault="00B50050" w:rsidP="0088127C">
            <w:pPr>
              <w:pStyle w:val="OtherTableBody"/>
            </w:pPr>
          </w:p>
        </w:tc>
        <w:tc>
          <w:tcPr>
            <w:tcW w:w="1400" w:type="dxa"/>
          </w:tcPr>
          <w:p w14:paraId="3BC96EA1" w14:textId="77777777" w:rsidR="00B50050" w:rsidRDefault="00B50050" w:rsidP="0088127C">
            <w:pPr>
              <w:pStyle w:val="OtherTableBody"/>
            </w:pPr>
            <w:r>
              <w:t>...</w:t>
            </w:r>
          </w:p>
        </w:tc>
        <w:tc>
          <w:tcPr>
            <w:tcW w:w="4200" w:type="dxa"/>
          </w:tcPr>
          <w:p w14:paraId="39A5DC2C" w14:textId="77777777" w:rsidR="00B50050" w:rsidRDefault="00B50050" w:rsidP="0088127C">
            <w:pPr>
              <w:pStyle w:val="OtherTableBody"/>
            </w:pPr>
            <w:r>
              <w:t>No suggested values defined</w:t>
            </w:r>
          </w:p>
        </w:tc>
      </w:tr>
      <w:tr w:rsidR="00B50050" w14:paraId="083E1BFC" w14:textId="77777777" w:rsidTr="00195548">
        <w:tc>
          <w:tcPr>
            <w:tcW w:w="600" w:type="dxa"/>
          </w:tcPr>
          <w:p w14:paraId="2E3AFE3D" w14:textId="77777777" w:rsidR="00B50050" w:rsidRDefault="00B50050" w:rsidP="0088127C">
            <w:pPr>
              <w:pStyle w:val="OtherTableBody"/>
            </w:pPr>
            <w:r>
              <w:t>HL7</w:t>
            </w:r>
          </w:p>
        </w:tc>
        <w:tc>
          <w:tcPr>
            <w:tcW w:w="600" w:type="dxa"/>
          </w:tcPr>
          <w:p w14:paraId="283846B3" w14:textId="77777777" w:rsidR="00B50050" w:rsidRDefault="00B50050" w:rsidP="0088127C">
            <w:pPr>
              <w:pStyle w:val="OtherTableBody"/>
            </w:pPr>
          </w:p>
        </w:tc>
        <w:tc>
          <w:tcPr>
            <w:tcW w:w="2600" w:type="dxa"/>
          </w:tcPr>
          <w:p w14:paraId="11FD0105" w14:textId="77777777" w:rsidR="00B50050" w:rsidRDefault="00B50050" w:rsidP="0088127C">
            <w:pPr>
              <w:pStyle w:val="OtherTableBody"/>
            </w:pPr>
            <w:r>
              <w:t>Name/Address Representation</w:t>
            </w:r>
          </w:p>
        </w:tc>
        <w:tc>
          <w:tcPr>
            <w:tcW w:w="1400" w:type="dxa"/>
          </w:tcPr>
          <w:p w14:paraId="321CD4F0" w14:textId="77777777" w:rsidR="00B50050" w:rsidRDefault="00B50050" w:rsidP="0088127C">
            <w:pPr>
              <w:pStyle w:val="OtherTableBody"/>
            </w:pPr>
          </w:p>
        </w:tc>
        <w:tc>
          <w:tcPr>
            <w:tcW w:w="4200" w:type="dxa"/>
          </w:tcPr>
          <w:p w14:paraId="1721D6E7" w14:textId="77777777" w:rsidR="00B50050" w:rsidRDefault="00B50050" w:rsidP="0088127C">
            <w:pPr>
              <w:pStyle w:val="OtherTableBody"/>
            </w:pPr>
          </w:p>
        </w:tc>
      </w:tr>
      <w:tr w:rsidR="00B50050" w14:paraId="277BB30F" w14:textId="77777777" w:rsidTr="00195548">
        <w:tc>
          <w:tcPr>
            <w:tcW w:w="600" w:type="dxa"/>
          </w:tcPr>
          <w:p w14:paraId="51C451A3" w14:textId="77777777" w:rsidR="00B50050" w:rsidRDefault="00B50050" w:rsidP="0088127C">
            <w:pPr>
              <w:pStyle w:val="OtherTableBody"/>
            </w:pPr>
          </w:p>
        </w:tc>
        <w:tc>
          <w:tcPr>
            <w:tcW w:w="600" w:type="dxa"/>
          </w:tcPr>
          <w:p w14:paraId="737CB1CE" w14:textId="77777777" w:rsidR="00B50050" w:rsidRDefault="00B50050" w:rsidP="0088127C">
            <w:pPr>
              <w:pStyle w:val="OtherTableBody"/>
            </w:pPr>
            <w:r>
              <w:t>0465</w:t>
            </w:r>
          </w:p>
        </w:tc>
        <w:tc>
          <w:tcPr>
            <w:tcW w:w="2600" w:type="dxa"/>
          </w:tcPr>
          <w:p w14:paraId="11BE12A4" w14:textId="77777777" w:rsidR="00B50050" w:rsidRDefault="00B50050" w:rsidP="0088127C">
            <w:pPr>
              <w:pStyle w:val="OtherTableBody"/>
            </w:pPr>
          </w:p>
        </w:tc>
        <w:tc>
          <w:tcPr>
            <w:tcW w:w="1400" w:type="dxa"/>
          </w:tcPr>
          <w:p w14:paraId="43DDD925" w14:textId="77777777" w:rsidR="00B50050" w:rsidRDefault="00B50050" w:rsidP="0088127C">
            <w:pPr>
              <w:pStyle w:val="OtherTableBody"/>
            </w:pPr>
            <w:r>
              <w:t>A</w:t>
            </w:r>
          </w:p>
        </w:tc>
        <w:tc>
          <w:tcPr>
            <w:tcW w:w="4200" w:type="dxa"/>
          </w:tcPr>
          <w:p w14:paraId="30E049CB" w14:textId="77777777" w:rsidR="00B50050" w:rsidRDefault="00B50050" w:rsidP="0088127C">
            <w:pPr>
              <w:pStyle w:val="OtherTableBody"/>
            </w:pPr>
            <w:r>
              <w:t>Alphabetic (i.e., Default or some single-byte)</w:t>
            </w:r>
          </w:p>
        </w:tc>
      </w:tr>
      <w:tr w:rsidR="00B50050" w14:paraId="6BFE0064" w14:textId="77777777" w:rsidTr="00195548">
        <w:tc>
          <w:tcPr>
            <w:tcW w:w="600" w:type="dxa"/>
          </w:tcPr>
          <w:p w14:paraId="4F9116C6" w14:textId="77777777" w:rsidR="00B50050" w:rsidRDefault="00B50050" w:rsidP="0088127C">
            <w:pPr>
              <w:pStyle w:val="OtherTableBody"/>
            </w:pPr>
          </w:p>
        </w:tc>
        <w:tc>
          <w:tcPr>
            <w:tcW w:w="600" w:type="dxa"/>
          </w:tcPr>
          <w:p w14:paraId="0C2378FC" w14:textId="77777777" w:rsidR="00B50050" w:rsidRDefault="00B50050" w:rsidP="0088127C">
            <w:pPr>
              <w:pStyle w:val="OtherTableBody"/>
            </w:pPr>
            <w:r>
              <w:t>0465</w:t>
            </w:r>
          </w:p>
        </w:tc>
        <w:tc>
          <w:tcPr>
            <w:tcW w:w="2600" w:type="dxa"/>
          </w:tcPr>
          <w:p w14:paraId="47E500DC" w14:textId="77777777" w:rsidR="00B50050" w:rsidRDefault="00B50050" w:rsidP="0088127C">
            <w:pPr>
              <w:pStyle w:val="OtherTableBody"/>
            </w:pPr>
          </w:p>
        </w:tc>
        <w:tc>
          <w:tcPr>
            <w:tcW w:w="1400" w:type="dxa"/>
          </w:tcPr>
          <w:p w14:paraId="375EE34C" w14:textId="77777777" w:rsidR="00B50050" w:rsidRDefault="00B50050" w:rsidP="0088127C">
            <w:pPr>
              <w:pStyle w:val="OtherTableBody"/>
            </w:pPr>
            <w:r>
              <w:t>I</w:t>
            </w:r>
          </w:p>
        </w:tc>
        <w:tc>
          <w:tcPr>
            <w:tcW w:w="4200" w:type="dxa"/>
          </w:tcPr>
          <w:p w14:paraId="4E429940" w14:textId="77777777" w:rsidR="00B50050" w:rsidRDefault="00B50050" w:rsidP="0088127C">
            <w:pPr>
              <w:pStyle w:val="OtherTableBody"/>
            </w:pPr>
            <w:r>
              <w:t>Ideographic (i.e., Kanji)</w:t>
            </w:r>
          </w:p>
        </w:tc>
      </w:tr>
      <w:tr w:rsidR="00B50050" w14:paraId="7A2CC745" w14:textId="77777777" w:rsidTr="00195548">
        <w:tc>
          <w:tcPr>
            <w:tcW w:w="600" w:type="dxa"/>
          </w:tcPr>
          <w:p w14:paraId="0A61FBDC" w14:textId="77777777" w:rsidR="00B50050" w:rsidRDefault="00B50050" w:rsidP="0088127C">
            <w:pPr>
              <w:pStyle w:val="OtherTableBody"/>
            </w:pPr>
          </w:p>
        </w:tc>
        <w:tc>
          <w:tcPr>
            <w:tcW w:w="600" w:type="dxa"/>
          </w:tcPr>
          <w:p w14:paraId="6C07E064" w14:textId="77777777" w:rsidR="00B50050" w:rsidRDefault="00B50050" w:rsidP="0088127C">
            <w:pPr>
              <w:pStyle w:val="OtherTableBody"/>
            </w:pPr>
            <w:r>
              <w:t>0465</w:t>
            </w:r>
          </w:p>
        </w:tc>
        <w:tc>
          <w:tcPr>
            <w:tcW w:w="2600" w:type="dxa"/>
          </w:tcPr>
          <w:p w14:paraId="05384262" w14:textId="77777777" w:rsidR="00B50050" w:rsidRDefault="00B50050" w:rsidP="0088127C">
            <w:pPr>
              <w:pStyle w:val="OtherTableBody"/>
            </w:pPr>
          </w:p>
        </w:tc>
        <w:tc>
          <w:tcPr>
            <w:tcW w:w="1400" w:type="dxa"/>
          </w:tcPr>
          <w:p w14:paraId="5A576C5D" w14:textId="77777777" w:rsidR="00B50050" w:rsidRDefault="00B50050" w:rsidP="0088127C">
            <w:pPr>
              <w:pStyle w:val="OtherTableBody"/>
            </w:pPr>
            <w:r>
              <w:t>P</w:t>
            </w:r>
          </w:p>
        </w:tc>
        <w:tc>
          <w:tcPr>
            <w:tcW w:w="4200" w:type="dxa"/>
          </w:tcPr>
          <w:p w14:paraId="66E4FF8E" w14:textId="77777777" w:rsidR="00B50050" w:rsidRDefault="00B50050" w:rsidP="0088127C">
            <w:pPr>
              <w:pStyle w:val="OtherTableBody"/>
            </w:pPr>
            <w:r>
              <w:t>Phonetic (i.e., ASCII, Katakana, Hiragana, etc.)</w:t>
            </w:r>
          </w:p>
        </w:tc>
      </w:tr>
      <w:tr w:rsidR="00B50050" w14:paraId="27804CC3" w14:textId="77777777" w:rsidTr="00195548">
        <w:tc>
          <w:tcPr>
            <w:tcW w:w="600" w:type="dxa"/>
          </w:tcPr>
          <w:p w14:paraId="22E5965B" w14:textId="77777777" w:rsidR="00B50050" w:rsidRDefault="00B50050" w:rsidP="0088127C">
            <w:pPr>
              <w:pStyle w:val="OtherTableBody"/>
            </w:pPr>
            <w:r>
              <w:t>User</w:t>
            </w:r>
          </w:p>
        </w:tc>
        <w:tc>
          <w:tcPr>
            <w:tcW w:w="600" w:type="dxa"/>
          </w:tcPr>
          <w:p w14:paraId="5CC5F74D" w14:textId="77777777" w:rsidR="00B50050" w:rsidRDefault="00B50050" w:rsidP="0088127C">
            <w:pPr>
              <w:pStyle w:val="OtherTableBody"/>
            </w:pPr>
          </w:p>
        </w:tc>
        <w:tc>
          <w:tcPr>
            <w:tcW w:w="2600" w:type="dxa"/>
          </w:tcPr>
          <w:p w14:paraId="31AD216F" w14:textId="77777777" w:rsidR="00B50050" w:rsidRDefault="00B50050" w:rsidP="0088127C">
            <w:pPr>
              <w:pStyle w:val="OtherTableBody"/>
            </w:pPr>
            <w:r>
              <w:t>Ambulatory Payment Classification Code</w:t>
            </w:r>
          </w:p>
        </w:tc>
        <w:tc>
          <w:tcPr>
            <w:tcW w:w="1400" w:type="dxa"/>
          </w:tcPr>
          <w:p w14:paraId="59E87EB5" w14:textId="77777777" w:rsidR="00B50050" w:rsidRDefault="00B50050" w:rsidP="0088127C">
            <w:pPr>
              <w:pStyle w:val="OtherTableBody"/>
            </w:pPr>
          </w:p>
        </w:tc>
        <w:tc>
          <w:tcPr>
            <w:tcW w:w="4200" w:type="dxa"/>
          </w:tcPr>
          <w:p w14:paraId="4751C85C" w14:textId="77777777" w:rsidR="00B50050" w:rsidRDefault="00B50050" w:rsidP="0088127C">
            <w:pPr>
              <w:pStyle w:val="OtherTableBody"/>
            </w:pPr>
          </w:p>
        </w:tc>
      </w:tr>
      <w:tr w:rsidR="00B50050" w14:paraId="45FE1CFA" w14:textId="77777777" w:rsidTr="00195548">
        <w:tc>
          <w:tcPr>
            <w:tcW w:w="600" w:type="dxa"/>
          </w:tcPr>
          <w:p w14:paraId="000D986E" w14:textId="77777777" w:rsidR="00B50050" w:rsidRDefault="00B50050" w:rsidP="0088127C">
            <w:pPr>
              <w:pStyle w:val="OtherTableBody"/>
            </w:pPr>
          </w:p>
        </w:tc>
        <w:tc>
          <w:tcPr>
            <w:tcW w:w="600" w:type="dxa"/>
          </w:tcPr>
          <w:p w14:paraId="249D614B" w14:textId="77777777" w:rsidR="00B50050" w:rsidRDefault="00B50050" w:rsidP="0088127C">
            <w:pPr>
              <w:pStyle w:val="OtherTableBody"/>
            </w:pPr>
            <w:r>
              <w:t>0466</w:t>
            </w:r>
          </w:p>
        </w:tc>
        <w:tc>
          <w:tcPr>
            <w:tcW w:w="2600" w:type="dxa"/>
          </w:tcPr>
          <w:p w14:paraId="44AA4FF7" w14:textId="77777777" w:rsidR="00B50050" w:rsidRDefault="00B50050" w:rsidP="0088127C">
            <w:pPr>
              <w:pStyle w:val="OtherTableBody"/>
            </w:pPr>
          </w:p>
        </w:tc>
        <w:tc>
          <w:tcPr>
            <w:tcW w:w="1400" w:type="dxa"/>
          </w:tcPr>
          <w:p w14:paraId="54CA966A" w14:textId="77777777" w:rsidR="00B50050" w:rsidRDefault="00B50050" w:rsidP="0088127C">
            <w:pPr>
              <w:pStyle w:val="OtherTableBody"/>
            </w:pPr>
            <w:r>
              <w:t>...</w:t>
            </w:r>
          </w:p>
        </w:tc>
        <w:tc>
          <w:tcPr>
            <w:tcW w:w="4200" w:type="dxa"/>
          </w:tcPr>
          <w:p w14:paraId="7AF9389F" w14:textId="77777777" w:rsidR="00B50050" w:rsidRDefault="00B50050" w:rsidP="0088127C">
            <w:pPr>
              <w:pStyle w:val="OtherTableBody"/>
            </w:pPr>
          </w:p>
        </w:tc>
      </w:tr>
      <w:tr w:rsidR="00B50050" w14:paraId="50E12762" w14:textId="77777777" w:rsidTr="00195548">
        <w:tc>
          <w:tcPr>
            <w:tcW w:w="600" w:type="dxa"/>
          </w:tcPr>
          <w:p w14:paraId="40AA8E58" w14:textId="77777777" w:rsidR="00B50050" w:rsidRDefault="00B50050" w:rsidP="0088127C">
            <w:pPr>
              <w:pStyle w:val="OtherTableBody"/>
            </w:pPr>
          </w:p>
        </w:tc>
        <w:tc>
          <w:tcPr>
            <w:tcW w:w="600" w:type="dxa"/>
          </w:tcPr>
          <w:p w14:paraId="6A23928B" w14:textId="77777777" w:rsidR="00B50050" w:rsidRDefault="00B50050" w:rsidP="0088127C">
            <w:pPr>
              <w:pStyle w:val="OtherTableBody"/>
            </w:pPr>
            <w:r>
              <w:t>0466</w:t>
            </w:r>
          </w:p>
        </w:tc>
        <w:tc>
          <w:tcPr>
            <w:tcW w:w="2600" w:type="dxa"/>
          </w:tcPr>
          <w:p w14:paraId="71B9D0C2" w14:textId="77777777" w:rsidR="00B50050" w:rsidRDefault="00B50050" w:rsidP="0088127C">
            <w:pPr>
              <w:pStyle w:val="OtherTableBody"/>
            </w:pPr>
          </w:p>
        </w:tc>
        <w:tc>
          <w:tcPr>
            <w:tcW w:w="1400" w:type="dxa"/>
          </w:tcPr>
          <w:p w14:paraId="008AA2C2" w14:textId="77777777" w:rsidR="00B50050" w:rsidRDefault="00B50050" w:rsidP="0088127C">
            <w:pPr>
              <w:pStyle w:val="OtherTableBody"/>
            </w:pPr>
            <w:r>
              <w:t>031</w:t>
            </w:r>
          </w:p>
        </w:tc>
        <w:tc>
          <w:tcPr>
            <w:tcW w:w="4200" w:type="dxa"/>
          </w:tcPr>
          <w:p w14:paraId="61929EC0" w14:textId="77777777" w:rsidR="00B50050" w:rsidRDefault="00B50050" w:rsidP="0088127C">
            <w:pPr>
              <w:pStyle w:val="OtherTableBody"/>
            </w:pPr>
            <w:r>
              <w:t>Dental procedures</w:t>
            </w:r>
          </w:p>
        </w:tc>
      </w:tr>
      <w:tr w:rsidR="00B50050" w14:paraId="3C76C67D" w14:textId="77777777" w:rsidTr="00195548">
        <w:tc>
          <w:tcPr>
            <w:tcW w:w="600" w:type="dxa"/>
          </w:tcPr>
          <w:p w14:paraId="68B0B4AA" w14:textId="77777777" w:rsidR="00B50050" w:rsidRDefault="00B50050" w:rsidP="0088127C">
            <w:pPr>
              <w:pStyle w:val="OtherTableBody"/>
            </w:pPr>
          </w:p>
        </w:tc>
        <w:tc>
          <w:tcPr>
            <w:tcW w:w="600" w:type="dxa"/>
          </w:tcPr>
          <w:p w14:paraId="5E0FC455" w14:textId="77777777" w:rsidR="00B50050" w:rsidRDefault="00B50050" w:rsidP="0088127C">
            <w:pPr>
              <w:pStyle w:val="OtherTableBody"/>
            </w:pPr>
            <w:r>
              <w:t>0466</w:t>
            </w:r>
          </w:p>
        </w:tc>
        <w:tc>
          <w:tcPr>
            <w:tcW w:w="2600" w:type="dxa"/>
          </w:tcPr>
          <w:p w14:paraId="1DEBE445" w14:textId="77777777" w:rsidR="00B50050" w:rsidRDefault="00B50050" w:rsidP="0088127C">
            <w:pPr>
              <w:pStyle w:val="OtherTableBody"/>
            </w:pPr>
          </w:p>
        </w:tc>
        <w:tc>
          <w:tcPr>
            <w:tcW w:w="1400" w:type="dxa"/>
          </w:tcPr>
          <w:p w14:paraId="7DA0FA69" w14:textId="77777777" w:rsidR="00B50050" w:rsidRDefault="00B50050" w:rsidP="0088127C">
            <w:pPr>
              <w:pStyle w:val="OtherTableBody"/>
            </w:pPr>
            <w:r>
              <w:t>163</w:t>
            </w:r>
          </w:p>
        </w:tc>
        <w:tc>
          <w:tcPr>
            <w:tcW w:w="4200" w:type="dxa"/>
          </w:tcPr>
          <w:p w14:paraId="23B39C10" w14:textId="77777777" w:rsidR="00B50050" w:rsidRDefault="00B50050" w:rsidP="0088127C">
            <w:pPr>
              <w:pStyle w:val="OtherTableBody"/>
            </w:pPr>
            <w:r>
              <w:t>Excision/biopsy</w:t>
            </w:r>
          </w:p>
        </w:tc>
      </w:tr>
      <w:tr w:rsidR="00B50050" w14:paraId="3C766F18" w14:textId="77777777" w:rsidTr="00195548">
        <w:tc>
          <w:tcPr>
            <w:tcW w:w="600" w:type="dxa"/>
          </w:tcPr>
          <w:p w14:paraId="33A9777D" w14:textId="77777777" w:rsidR="00B50050" w:rsidRDefault="00B50050" w:rsidP="0088127C">
            <w:pPr>
              <w:pStyle w:val="OtherTableBody"/>
            </w:pPr>
          </w:p>
        </w:tc>
        <w:tc>
          <w:tcPr>
            <w:tcW w:w="600" w:type="dxa"/>
          </w:tcPr>
          <w:p w14:paraId="0759B43B" w14:textId="77777777" w:rsidR="00B50050" w:rsidRDefault="00B50050" w:rsidP="0088127C">
            <w:pPr>
              <w:pStyle w:val="OtherTableBody"/>
            </w:pPr>
            <w:r>
              <w:t>0466</w:t>
            </w:r>
          </w:p>
        </w:tc>
        <w:tc>
          <w:tcPr>
            <w:tcW w:w="2600" w:type="dxa"/>
          </w:tcPr>
          <w:p w14:paraId="1763E94B" w14:textId="77777777" w:rsidR="00B50050" w:rsidRDefault="00B50050" w:rsidP="0088127C">
            <w:pPr>
              <w:pStyle w:val="OtherTableBody"/>
            </w:pPr>
          </w:p>
        </w:tc>
        <w:tc>
          <w:tcPr>
            <w:tcW w:w="1400" w:type="dxa"/>
          </w:tcPr>
          <w:p w14:paraId="6EF99C03" w14:textId="77777777" w:rsidR="00B50050" w:rsidRDefault="00B50050" w:rsidP="0088127C">
            <w:pPr>
              <w:pStyle w:val="OtherTableBody"/>
            </w:pPr>
            <w:r>
              <w:t>181</w:t>
            </w:r>
          </w:p>
        </w:tc>
        <w:tc>
          <w:tcPr>
            <w:tcW w:w="4200" w:type="dxa"/>
          </w:tcPr>
          <w:p w14:paraId="78E32103" w14:textId="77777777" w:rsidR="00B50050" w:rsidRDefault="00B50050" w:rsidP="0088127C">
            <w:pPr>
              <w:pStyle w:val="OtherTableBody"/>
            </w:pPr>
            <w:r>
              <w:t>Level 1 skin repair.</w:t>
            </w:r>
          </w:p>
        </w:tc>
      </w:tr>
      <w:tr w:rsidR="00B50050" w14:paraId="00B23016" w14:textId="77777777" w:rsidTr="00195548">
        <w:tc>
          <w:tcPr>
            <w:tcW w:w="600" w:type="dxa"/>
          </w:tcPr>
          <w:p w14:paraId="2690C110" w14:textId="77777777" w:rsidR="00B50050" w:rsidRDefault="00B50050" w:rsidP="0088127C">
            <w:pPr>
              <w:pStyle w:val="OtherTableBody"/>
            </w:pPr>
            <w:r>
              <w:t>User</w:t>
            </w:r>
          </w:p>
        </w:tc>
        <w:tc>
          <w:tcPr>
            <w:tcW w:w="600" w:type="dxa"/>
          </w:tcPr>
          <w:p w14:paraId="1A4B5862" w14:textId="77777777" w:rsidR="00B50050" w:rsidRDefault="00B50050" w:rsidP="0088127C">
            <w:pPr>
              <w:pStyle w:val="OtherTableBody"/>
            </w:pPr>
          </w:p>
        </w:tc>
        <w:tc>
          <w:tcPr>
            <w:tcW w:w="2600" w:type="dxa"/>
          </w:tcPr>
          <w:p w14:paraId="578A6BB6" w14:textId="77777777" w:rsidR="00B50050" w:rsidRDefault="00B50050" w:rsidP="0088127C">
            <w:pPr>
              <w:pStyle w:val="OtherTableBody"/>
            </w:pPr>
            <w:r>
              <w:t>Modifier Edit Code</w:t>
            </w:r>
          </w:p>
        </w:tc>
        <w:tc>
          <w:tcPr>
            <w:tcW w:w="1400" w:type="dxa"/>
          </w:tcPr>
          <w:p w14:paraId="74530339" w14:textId="77777777" w:rsidR="00B50050" w:rsidRDefault="00B50050" w:rsidP="0088127C">
            <w:pPr>
              <w:pStyle w:val="OtherTableBody"/>
            </w:pPr>
          </w:p>
        </w:tc>
        <w:tc>
          <w:tcPr>
            <w:tcW w:w="4200" w:type="dxa"/>
          </w:tcPr>
          <w:p w14:paraId="2FAFA74E" w14:textId="77777777" w:rsidR="00B50050" w:rsidRDefault="00B50050" w:rsidP="0088127C">
            <w:pPr>
              <w:pStyle w:val="OtherTableBody"/>
            </w:pPr>
          </w:p>
        </w:tc>
      </w:tr>
      <w:tr w:rsidR="00B50050" w14:paraId="4BE8AE29" w14:textId="77777777" w:rsidTr="00195548">
        <w:tc>
          <w:tcPr>
            <w:tcW w:w="600" w:type="dxa"/>
          </w:tcPr>
          <w:p w14:paraId="4EEB59D0" w14:textId="77777777" w:rsidR="00B50050" w:rsidRDefault="00B50050" w:rsidP="0088127C">
            <w:pPr>
              <w:pStyle w:val="OtherTableBody"/>
            </w:pPr>
          </w:p>
        </w:tc>
        <w:tc>
          <w:tcPr>
            <w:tcW w:w="600" w:type="dxa"/>
          </w:tcPr>
          <w:p w14:paraId="35E165A5" w14:textId="77777777" w:rsidR="00B50050" w:rsidRDefault="00B50050" w:rsidP="0088127C">
            <w:pPr>
              <w:pStyle w:val="OtherTableBody"/>
            </w:pPr>
            <w:r>
              <w:t>0467</w:t>
            </w:r>
          </w:p>
        </w:tc>
        <w:tc>
          <w:tcPr>
            <w:tcW w:w="2600" w:type="dxa"/>
          </w:tcPr>
          <w:p w14:paraId="23052B28" w14:textId="77777777" w:rsidR="00B50050" w:rsidRDefault="00B50050" w:rsidP="0088127C">
            <w:pPr>
              <w:pStyle w:val="OtherTableBody"/>
            </w:pPr>
          </w:p>
        </w:tc>
        <w:tc>
          <w:tcPr>
            <w:tcW w:w="1400" w:type="dxa"/>
          </w:tcPr>
          <w:p w14:paraId="18556A8F" w14:textId="77777777" w:rsidR="00B50050" w:rsidRDefault="00B50050" w:rsidP="0088127C">
            <w:pPr>
              <w:pStyle w:val="OtherTableBody"/>
            </w:pPr>
          </w:p>
        </w:tc>
        <w:tc>
          <w:tcPr>
            <w:tcW w:w="4200" w:type="dxa"/>
          </w:tcPr>
          <w:p w14:paraId="1FE5BF4D" w14:textId="77777777" w:rsidR="00B50050" w:rsidRDefault="00B50050" w:rsidP="0088127C">
            <w:pPr>
              <w:pStyle w:val="OtherTableBody"/>
            </w:pPr>
          </w:p>
        </w:tc>
      </w:tr>
      <w:tr w:rsidR="00B50050" w14:paraId="01C2E9C9" w14:textId="77777777" w:rsidTr="00195548">
        <w:tc>
          <w:tcPr>
            <w:tcW w:w="600" w:type="dxa"/>
          </w:tcPr>
          <w:p w14:paraId="386E35C9" w14:textId="77777777" w:rsidR="00B50050" w:rsidRDefault="00B50050" w:rsidP="0088127C">
            <w:pPr>
              <w:pStyle w:val="OtherTableBody"/>
            </w:pPr>
            <w:r>
              <w:t>User</w:t>
            </w:r>
          </w:p>
        </w:tc>
        <w:tc>
          <w:tcPr>
            <w:tcW w:w="600" w:type="dxa"/>
          </w:tcPr>
          <w:p w14:paraId="77122028" w14:textId="77777777" w:rsidR="00B50050" w:rsidRDefault="00B50050" w:rsidP="0088127C">
            <w:pPr>
              <w:pStyle w:val="OtherTableBody"/>
            </w:pPr>
          </w:p>
        </w:tc>
        <w:tc>
          <w:tcPr>
            <w:tcW w:w="2600" w:type="dxa"/>
          </w:tcPr>
          <w:p w14:paraId="0D688AF5" w14:textId="77777777" w:rsidR="00B50050" w:rsidRDefault="00B50050" w:rsidP="0088127C">
            <w:pPr>
              <w:pStyle w:val="OtherTableBody"/>
            </w:pPr>
            <w:r>
              <w:t>Payment Adjustment Code</w:t>
            </w:r>
          </w:p>
        </w:tc>
        <w:tc>
          <w:tcPr>
            <w:tcW w:w="1400" w:type="dxa"/>
          </w:tcPr>
          <w:p w14:paraId="7EA7862F" w14:textId="77777777" w:rsidR="00B50050" w:rsidRDefault="00B50050" w:rsidP="0088127C">
            <w:pPr>
              <w:pStyle w:val="OtherTableBody"/>
            </w:pPr>
          </w:p>
        </w:tc>
        <w:tc>
          <w:tcPr>
            <w:tcW w:w="4200" w:type="dxa"/>
          </w:tcPr>
          <w:p w14:paraId="7BD3A737" w14:textId="77777777" w:rsidR="00B50050" w:rsidRDefault="00B50050" w:rsidP="0088127C">
            <w:pPr>
              <w:pStyle w:val="OtherTableBody"/>
            </w:pPr>
          </w:p>
        </w:tc>
      </w:tr>
      <w:tr w:rsidR="00B50050" w14:paraId="644D703A" w14:textId="77777777" w:rsidTr="00195548">
        <w:tc>
          <w:tcPr>
            <w:tcW w:w="600" w:type="dxa"/>
          </w:tcPr>
          <w:p w14:paraId="2D8F80CA" w14:textId="77777777" w:rsidR="00B50050" w:rsidRDefault="00B50050" w:rsidP="0088127C">
            <w:pPr>
              <w:pStyle w:val="OtherTableBody"/>
            </w:pPr>
          </w:p>
        </w:tc>
        <w:tc>
          <w:tcPr>
            <w:tcW w:w="600" w:type="dxa"/>
          </w:tcPr>
          <w:p w14:paraId="754C84C6" w14:textId="77777777" w:rsidR="00B50050" w:rsidRDefault="00B50050" w:rsidP="0088127C">
            <w:pPr>
              <w:pStyle w:val="OtherTableBody"/>
            </w:pPr>
            <w:r>
              <w:t>0468</w:t>
            </w:r>
          </w:p>
        </w:tc>
        <w:tc>
          <w:tcPr>
            <w:tcW w:w="2600" w:type="dxa"/>
          </w:tcPr>
          <w:p w14:paraId="138E8409" w14:textId="77777777" w:rsidR="00B50050" w:rsidRDefault="00B50050" w:rsidP="0088127C">
            <w:pPr>
              <w:pStyle w:val="OtherTableBody"/>
            </w:pPr>
          </w:p>
        </w:tc>
        <w:tc>
          <w:tcPr>
            <w:tcW w:w="1400" w:type="dxa"/>
          </w:tcPr>
          <w:p w14:paraId="5D6C1A85" w14:textId="77777777" w:rsidR="00B50050" w:rsidRDefault="00B50050" w:rsidP="0088127C">
            <w:pPr>
              <w:pStyle w:val="OtherTableBody"/>
            </w:pPr>
            <w:r>
              <w:t>1</w:t>
            </w:r>
          </w:p>
        </w:tc>
        <w:tc>
          <w:tcPr>
            <w:tcW w:w="4200" w:type="dxa"/>
          </w:tcPr>
          <w:p w14:paraId="17424493" w14:textId="77777777" w:rsidR="00B50050" w:rsidRDefault="00B50050" w:rsidP="0088127C">
            <w:pPr>
              <w:pStyle w:val="OtherTableBody"/>
            </w:pPr>
            <w:r>
              <w:t>No payment adjustment</w:t>
            </w:r>
          </w:p>
        </w:tc>
      </w:tr>
      <w:tr w:rsidR="00B50050" w14:paraId="6FD70EDE" w14:textId="77777777" w:rsidTr="00195548">
        <w:tc>
          <w:tcPr>
            <w:tcW w:w="600" w:type="dxa"/>
          </w:tcPr>
          <w:p w14:paraId="09D73D16" w14:textId="77777777" w:rsidR="00B50050" w:rsidRDefault="00B50050" w:rsidP="0088127C">
            <w:pPr>
              <w:pStyle w:val="OtherTableBody"/>
            </w:pPr>
          </w:p>
        </w:tc>
        <w:tc>
          <w:tcPr>
            <w:tcW w:w="600" w:type="dxa"/>
          </w:tcPr>
          <w:p w14:paraId="214F2A91" w14:textId="77777777" w:rsidR="00B50050" w:rsidRDefault="00B50050" w:rsidP="0088127C">
            <w:pPr>
              <w:pStyle w:val="OtherTableBody"/>
            </w:pPr>
            <w:r>
              <w:t>0468</w:t>
            </w:r>
          </w:p>
        </w:tc>
        <w:tc>
          <w:tcPr>
            <w:tcW w:w="2600" w:type="dxa"/>
          </w:tcPr>
          <w:p w14:paraId="7520D1A4" w14:textId="77777777" w:rsidR="00B50050" w:rsidRDefault="00B50050" w:rsidP="0088127C">
            <w:pPr>
              <w:pStyle w:val="OtherTableBody"/>
            </w:pPr>
          </w:p>
        </w:tc>
        <w:tc>
          <w:tcPr>
            <w:tcW w:w="1400" w:type="dxa"/>
          </w:tcPr>
          <w:p w14:paraId="07178009" w14:textId="77777777" w:rsidR="00B50050" w:rsidRDefault="00B50050" w:rsidP="0088127C">
            <w:pPr>
              <w:pStyle w:val="OtherTableBody"/>
            </w:pPr>
            <w:r>
              <w:t>2</w:t>
            </w:r>
          </w:p>
        </w:tc>
        <w:tc>
          <w:tcPr>
            <w:tcW w:w="4200" w:type="dxa"/>
          </w:tcPr>
          <w:p w14:paraId="2B978BB3" w14:textId="77777777" w:rsidR="00B50050" w:rsidRDefault="00B50050" w:rsidP="0088127C">
            <w:pPr>
              <w:pStyle w:val="OtherTableBody"/>
            </w:pPr>
            <w:r>
              <w:t>Designated current drug or biological payment adjustment applies to APC (status indicator G)</w:t>
            </w:r>
          </w:p>
        </w:tc>
      </w:tr>
      <w:tr w:rsidR="00B50050" w14:paraId="14130C86" w14:textId="77777777" w:rsidTr="00195548">
        <w:tc>
          <w:tcPr>
            <w:tcW w:w="600" w:type="dxa"/>
          </w:tcPr>
          <w:p w14:paraId="2862475F" w14:textId="77777777" w:rsidR="00B50050" w:rsidRDefault="00B50050" w:rsidP="0088127C">
            <w:pPr>
              <w:pStyle w:val="OtherTableBody"/>
            </w:pPr>
          </w:p>
        </w:tc>
        <w:tc>
          <w:tcPr>
            <w:tcW w:w="600" w:type="dxa"/>
          </w:tcPr>
          <w:p w14:paraId="5D58D091" w14:textId="77777777" w:rsidR="00B50050" w:rsidRDefault="00B50050" w:rsidP="0088127C">
            <w:pPr>
              <w:pStyle w:val="OtherTableBody"/>
            </w:pPr>
            <w:r>
              <w:t>0468</w:t>
            </w:r>
          </w:p>
        </w:tc>
        <w:tc>
          <w:tcPr>
            <w:tcW w:w="2600" w:type="dxa"/>
          </w:tcPr>
          <w:p w14:paraId="33462856" w14:textId="77777777" w:rsidR="00B50050" w:rsidRDefault="00B50050" w:rsidP="0088127C">
            <w:pPr>
              <w:pStyle w:val="OtherTableBody"/>
            </w:pPr>
          </w:p>
        </w:tc>
        <w:tc>
          <w:tcPr>
            <w:tcW w:w="1400" w:type="dxa"/>
          </w:tcPr>
          <w:p w14:paraId="25864708" w14:textId="77777777" w:rsidR="00B50050" w:rsidRDefault="00B50050" w:rsidP="0088127C">
            <w:pPr>
              <w:pStyle w:val="OtherTableBody"/>
            </w:pPr>
            <w:r>
              <w:t>3</w:t>
            </w:r>
          </w:p>
        </w:tc>
        <w:tc>
          <w:tcPr>
            <w:tcW w:w="4200" w:type="dxa"/>
          </w:tcPr>
          <w:p w14:paraId="2B5FC4F1" w14:textId="77777777" w:rsidR="00B50050" w:rsidRDefault="00B50050" w:rsidP="0088127C">
            <w:pPr>
              <w:pStyle w:val="OtherTableBody"/>
            </w:pPr>
            <w:r>
              <w:t>Designated new device payment adjustment applies to APC (status indicator H)</w:t>
            </w:r>
          </w:p>
        </w:tc>
      </w:tr>
      <w:tr w:rsidR="00B50050" w14:paraId="5A824560" w14:textId="77777777" w:rsidTr="00195548">
        <w:tc>
          <w:tcPr>
            <w:tcW w:w="600" w:type="dxa"/>
          </w:tcPr>
          <w:p w14:paraId="39D42248" w14:textId="77777777" w:rsidR="00B50050" w:rsidRDefault="00B50050" w:rsidP="0088127C">
            <w:pPr>
              <w:pStyle w:val="OtherTableBody"/>
            </w:pPr>
          </w:p>
        </w:tc>
        <w:tc>
          <w:tcPr>
            <w:tcW w:w="600" w:type="dxa"/>
          </w:tcPr>
          <w:p w14:paraId="1A340770" w14:textId="77777777" w:rsidR="00B50050" w:rsidRDefault="00B50050" w:rsidP="0088127C">
            <w:pPr>
              <w:pStyle w:val="OtherTableBody"/>
            </w:pPr>
            <w:r>
              <w:t>0468</w:t>
            </w:r>
          </w:p>
        </w:tc>
        <w:tc>
          <w:tcPr>
            <w:tcW w:w="2600" w:type="dxa"/>
          </w:tcPr>
          <w:p w14:paraId="590E2103" w14:textId="77777777" w:rsidR="00B50050" w:rsidRDefault="00B50050" w:rsidP="0088127C">
            <w:pPr>
              <w:pStyle w:val="OtherTableBody"/>
            </w:pPr>
          </w:p>
        </w:tc>
        <w:tc>
          <w:tcPr>
            <w:tcW w:w="1400" w:type="dxa"/>
          </w:tcPr>
          <w:p w14:paraId="0E155B51" w14:textId="77777777" w:rsidR="00B50050" w:rsidRDefault="00B50050" w:rsidP="0088127C">
            <w:pPr>
              <w:pStyle w:val="OtherTableBody"/>
            </w:pPr>
            <w:r>
              <w:t>4</w:t>
            </w:r>
          </w:p>
        </w:tc>
        <w:tc>
          <w:tcPr>
            <w:tcW w:w="4200" w:type="dxa"/>
          </w:tcPr>
          <w:p w14:paraId="645CE321" w14:textId="77777777" w:rsidR="00B50050" w:rsidRDefault="00B50050" w:rsidP="0088127C">
            <w:pPr>
              <w:pStyle w:val="OtherTableBody"/>
            </w:pPr>
            <w:r>
              <w:t>Designated new drug or new biological payment adjustment applies to APC (status indicator J)</w:t>
            </w:r>
          </w:p>
        </w:tc>
      </w:tr>
      <w:tr w:rsidR="00B50050" w14:paraId="59BD5433" w14:textId="77777777" w:rsidTr="00195548">
        <w:tc>
          <w:tcPr>
            <w:tcW w:w="600" w:type="dxa"/>
          </w:tcPr>
          <w:p w14:paraId="52AC4C4A" w14:textId="77777777" w:rsidR="00B50050" w:rsidRDefault="00B50050" w:rsidP="0088127C">
            <w:pPr>
              <w:pStyle w:val="OtherTableBody"/>
            </w:pPr>
          </w:p>
        </w:tc>
        <w:tc>
          <w:tcPr>
            <w:tcW w:w="600" w:type="dxa"/>
          </w:tcPr>
          <w:p w14:paraId="36F7999C" w14:textId="77777777" w:rsidR="00B50050" w:rsidRDefault="00B50050" w:rsidP="0088127C">
            <w:pPr>
              <w:pStyle w:val="OtherTableBody"/>
            </w:pPr>
            <w:r>
              <w:t>0468</w:t>
            </w:r>
          </w:p>
        </w:tc>
        <w:tc>
          <w:tcPr>
            <w:tcW w:w="2600" w:type="dxa"/>
          </w:tcPr>
          <w:p w14:paraId="53CCD0A2" w14:textId="77777777" w:rsidR="00B50050" w:rsidRDefault="00B50050" w:rsidP="0088127C">
            <w:pPr>
              <w:pStyle w:val="OtherTableBody"/>
            </w:pPr>
          </w:p>
        </w:tc>
        <w:tc>
          <w:tcPr>
            <w:tcW w:w="1400" w:type="dxa"/>
          </w:tcPr>
          <w:p w14:paraId="736CC452" w14:textId="77777777" w:rsidR="00B50050" w:rsidRDefault="00B50050" w:rsidP="0088127C">
            <w:pPr>
              <w:pStyle w:val="OtherTableBody"/>
            </w:pPr>
            <w:r>
              <w:t>5</w:t>
            </w:r>
          </w:p>
        </w:tc>
        <w:tc>
          <w:tcPr>
            <w:tcW w:w="4200" w:type="dxa"/>
          </w:tcPr>
          <w:p w14:paraId="2EB46617" w14:textId="77777777" w:rsidR="00B50050" w:rsidRDefault="00B50050" w:rsidP="0088127C">
            <w:pPr>
              <w:pStyle w:val="OtherTableBody"/>
            </w:pPr>
            <w:r>
              <w:t>Deductible not applicable (specific list of HCPCS codes)</w:t>
            </w:r>
          </w:p>
        </w:tc>
      </w:tr>
      <w:tr w:rsidR="00B50050" w14:paraId="06176AC7" w14:textId="77777777" w:rsidTr="00195548">
        <w:tc>
          <w:tcPr>
            <w:tcW w:w="600" w:type="dxa"/>
          </w:tcPr>
          <w:p w14:paraId="4F540C2E" w14:textId="77777777" w:rsidR="00B50050" w:rsidRDefault="00B50050" w:rsidP="0088127C">
            <w:pPr>
              <w:pStyle w:val="OtherTableBody"/>
            </w:pPr>
            <w:r>
              <w:t>User</w:t>
            </w:r>
          </w:p>
        </w:tc>
        <w:tc>
          <w:tcPr>
            <w:tcW w:w="600" w:type="dxa"/>
          </w:tcPr>
          <w:p w14:paraId="666430E0" w14:textId="77777777" w:rsidR="00B50050" w:rsidRDefault="00B50050" w:rsidP="0088127C">
            <w:pPr>
              <w:pStyle w:val="OtherTableBody"/>
            </w:pPr>
          </w:p>
        </w:tc>
        <w:tc>
          <w:tcPr>
            <w:tcW w:w="2600" w:type="dxa"/>
          </w:tcPr>
          <w:p w14:paraId="2CB3FE5B" w14:textId="77777777" w:rsidR="00B50050" w:rsidRDefault="00B50050" w:rsidP="0088127C">
            <w:pPr>
              <w:pStyle w:val="OtherTableBody"/>
            </w:pPr>
            <w:r>
              <w:t>Packaging Status Code</w:t>
            </w:r>
          </w:p>
        </w:tc>
        <w:tc>
          <w:tcPr>
            <w:tcW w:w="1400" w:type="dxa"/>
          </w:tcPr>
          <w:p w14:paraId="1031C200" w14:textId="77777777" w:rsidR="00B50050" w:rsidRDefault="00B50050" w:rsidP="0088127C">
            <w:pPr>
              <w:pStyle w:val="OtherTableBody"/>
            </w:pPr>
          </w:p>
        </w:tc>
        <w:tc>
          <w:tcPr>
            <w:tcW w:w="4200" w:type="dxa"/>
          </w:tcPr>
          <w:p w14:paraId="5FEC44C7" w14:textId="77777777" w:rsidR="00B50050" w:rsidRDefault="00B50050" w:rsidP="0088127C">
            <w:pPr>
              <w:pStyle w:val="OtherTableBody"/>
            </w:pPr>
          </w:p>
        </w:tc>
      </w:tr>
      <w:tr w:rsidR="00B50050" w14:paraId="6DF0756D" w14:textId="77777777" w:rsidTr="00195548">
        <w:tc>
          <w:tcPr>
            <w:tcW w:w="600" w:type="dxa"/>
          </w:tcPr>
          <w:p w14:paraId="4B67F7A9" w14:textId="77777777" w:rsidR="00B50050" w:rsidRDefault="00B50050" w:rsidP="0088127C">
            <w:pPr>
              <w:pStyle w:val="OtherTableBody"/>
            </w:pPr>
          </w:p>
        </w:tc>
        <w:tc>
          <w:tcPr>
            <w:tcW w:w="600" w:type="dxa"/>
          </w:tcPr>
          <w:p w14:paraId="6E94DE0A" w14:textId="77777777" w:rsidR="00B50050" w:rsidRDefault="00B50050" w:rsidP="0088127C">
            <w:pPr>
              <w:pStyle w:val="OtherTableBody"/>
            </w:pPr>
            <w:r>
              <w:t>0469</w:t>
            </w:r>
          </w:p>
        </w:tc>
        <w:tc>
          <w:tcPr>
            <w:tcW w:w="2600" w:type="dxa"/>
          </w:tcPr>
          <w:p w14:paraId="6017290E" w14:textId="77777777" w:rsidR="00B50050" w:rsidRDefault="00B50050" w:rsidP="0088127C">
            <w:pPr>
              <w:pStyle w:val="OtherTableBody"/>
            </w:pPr>
          </w:p>
        </w:tc>
        <w:tc>
          <w:tcPr>
            <w:tcW w:w="1400" w:type="dxa"/>
          </w:tcPr>
          <w:p w14:paraId="738EEF00" w14:textId="77777777" w:rsidR="00B50050" w:rsidRDefault="00B50050" w:rsidP="0088127C">
            <w:pPr>
              <w:pStyle w:val="OtherTableBody"/>
            </w:pPr>
            <w:r>
              <w:t>0</w:t>
            </w:r>
          </w:p>
        </w:tc>
        <w:tc>
          <w:tcPr>
            <w:tcW w:w="4200" w:type="dxa"/>
          </w:tcPr>
          <w:p w14:paraId="4D73C8F0" w14:textId="77777777" w:rsidR="00B50050" w:rsidRDefault="00B50050" w:rsidP="0088127C">
            <w:pPr>
              <w:pStyle w:val="OtherTableBody"/>
            </w:pPr>
            <w:r>
              <w:t>Not packaged</w:t>
            </w:r>
          </w:p>
        </w:tc>
      </w:tr>
      <w:tr w:rsidR="00B50050" w14:paraId="1532050A" w14:textId="77777777" w:rsidTr="00195548">
        <w:tc>
          <w:tcPr>
            <w:tcW w:w="600" w:type="dxa"/>
          </w:tcPr>
          <w:p w14:paraId="3CD5D96C" w14:textId="77777777" w:rsidR="00B50050" w:rsidRDefault="00B50050" w:rsidP="0088127C">
            <w:pPr>
              <w:pStyle w:val="OtherTableBody"/>
            </w:pPr>
          </w:p>
        </w:tc>
        <w:tc>
          <w:tcPr>
            <w:tcW w:w="600" w:type="dxa"/>
          </w:tcPr>
          <w:p w14:paraId="7302E3C4" w14:textId="77777777" w:rsidR="00B50050" w:rsidRDefault="00B50050" w:rsidP="0088127C">
            <w:pPr>
              <w:pStyle w:val="OtherTableBody"/>
            </w:pPr>
            <w:r>
              <w:t>0469</w:t>
            </w:r>
          </w:p>
        </w:tc>
        <w:tc>
          <w:tcPr>
            <w:tcW w:w="2600" w:type="dxa"/>
          </w:tcPr>
          <w:p w14:paraId="50E8C6BF" w14:textId="77777777" w:rsidR="00B50050" w:rsidRDefault="00B50050" w:rsidP="0088127C">
            <w:pPr>
              <w:pStyle w:val="OtherTableBody"/>
            </w:pPr>
          </w:p>
        </w:tc>
        <w:tc>
          <w:tcPr>
            <w:tcW w:w="1400" w:type="dxa"/>
          </w:tcPr>
          <w:p w14:paraId="0D1D60A3" w14:textId="77777777" w:rsidR="00B50050" w:rsidRDefault="00B50050" w:rsidP="0088127C">
            <w:pPr>
              <w:pStyle w:val="OtherTableBody"/>
            </w:pPr>
            <w:r>
              <w:t>1</w:t>
            </w:r>
          </w:p>
        </w:tc>
        <w:tc>
          <w:tcPr>
            <w:tcW w:w="4200" w:type="dxa"/>
          </w:tcPr>
          <w:p w14:paraId="3B10F920" w14:textId="77777777" w:rsidR="00B50050" w:rsidRDefault="00B50050" w:rsidP="0088127C">
            <w:pPr>
              <w:pStyle w:val="OtherTableBody"/>
            </w:pPr>
            <w:r>
              <w:t>Packaged service (status indicator N, or no HCPCS code and certain revenue codes)</w:t>
            </w:r>
          </w:p>
        </w:tc>
      </w:tr>
      <w:tr w:rsidR="00B50050" w14:paraId="05DCA1B2" w14:textId="77777777" w:rsidTr="00195548">
        <w:tc>
          <w:tcPr>
            <w:tcW w:w="600" w:type="dxa"/>
          </w:tcPr>
          <w:p w14:paraId="3AF7FDE4" w14:textId="77777777" w:rsidR="00B50050" w:rsidRDefault="00B50050" w:rsidP="0088127C">
            <w:pPr>
              <w:pStyle w:val="OtherTableBody"/>
            </w:pPr>
          </w:p>
        </w:tc>
        <w:tc>
          <w:tcPr>
            <w:tcW w:w="600" w:type="dxa"/>
          </w:tcPr>
          <w:p w14:paraId="56D3E294" w14:textId="77777777" w:rsidR="00B50050" w:rsidRDefault="00B50050" w:rsidP="0088127C">
            <w:pPr>
              <w:pStyle w:val="OtherTableBody"/>
            </w:pPr>
            <w:r>
              <w:t>0469</w:t>
            </w:r>
          </w:p>
        </w:tc>
        <w:tc>
          <w:tcPr>
            <w:tcW w:w="2600" w:type="dxa"/>
          </w:tcPr>
          <w:p w14:paraId="19A81DF0" w14:textId="77777777" w:rsidR="00B50050" w:rsidRDefault="00B50050" w:rsidP="0088127C">
            <w:pPr>
              <w:pStyle w:val="OtherTableBody"/>
            </w:pPr>
          </w:p>
        </w:tc>
        <w:tc>
          <w:tcPr>
            <w:tcW w:w="1400" w:type="dxa"/>
          </w:tcPr>
          <w:p w14:paraId="61912F51" w14:textId="77777777" w:rsidR="00B50050" w:rsidRDefault="00B50050" w:rsidP="0088127C">
            <w:pPr>
              <w:pStyle w:val="OtherTableBody"/>
            </w:pPr>
            <w:r>
              <w:t>2</w:t>
            </w:r>
          </w:p>
        </w:tc>
        <w:tc>
          <w:tcPr>
            <w:tcW w:w="4200" w:type="dxa"/>
          </w:tcPr>
          <w:p w14:paraId="19D119EF" w14:textId="77777777" w:rsidR="00B50050" w:rsidRDefault="00B50050" w:rsidP="0088127C">
            <w:pPr>
              <w:pStyle w:val="OtherTableBody"/>
            </w:pPr>
            <w:r>
              <w:t>Packaged as part of partial hospitalization per diem or daily mental health service per diem</w:t>
            </w:r>
          </w:p>
        </w:tc>
      </w:tr>
      <w:tr w:rsidR="00B50050" w14:paraId="46945C28" w14:textId="77777777" w:rsidTr="00195548">
        <w:tc>
          <w:tcPr>
            <w:tcW w:w="600" w:type="dxa"/>
          </w:tcPr>
          <w:p w14:paraId="7C33E228" w14:textId="77777777" w:rsidR="00B50050" w:rsidRDefault="00B50050" w:rsidP="0088127C">
            <w:pPr>
              <w:pStyle w:val="OtherTableBody"/>
            </w:pPr>
            <w:r>
              <w:lastRenderedPageBreak/>
              <w:t>User</w:t>
            </w:r>
          </w:p>
        </w:tc>
        <w:tc>
          <w:tcPr>
            <w:tcW w:w="600" w:type="dxa"/>
          </w:tcPr>
          <w:p w14:paraId="6D781715" w14:textId="77777777" w:rsidR="00B50050" w:rsidRDefault="00B50050" w:rsidP="0088127C">
            <w:pPr>
              <w:pStyle w:val="OtherTableBody"/>
            </w:pPr>
          </w:p>
        </w:tc>
        <w:tc>
          <w:tcPr>
            <w:tcW w:w="2600" w:type="dxa"/>
          </w:tcPr>
          <w:p w14:paraId="331A78E4" w14:textId="77777777" w:rsidR="00B50050" w:rsidRDefault="00B50050" w:rsidP="0088127C">
            <w:pPr>
              <w:pStyle w:val="OtherTableBody"/>
            </w:pPr>
            <w:r>
              <w:t>Reimbursement Type Code</w:t>
            </w:r>
          </w:p>
        </w:tc>
        <w:tc>
          <w:tcPr>
            <w:tcW w:w="1400" w:type="dxa"/>
          </w:tcPr>
          <w:p w14:paraId="199C8AD6" w14:textId="77777777" w:rsidR="00B50050" w:rsidRDefault="00B50050" w:rsidP="0088127C">
            <w:pPr>
              <w:pStyle w:val="OtherTableBody"/>
            </w:pPr>
          </w:p>
        </w:tc>
        <w:tc>
          <w:tcPr>
            <w:tcW w:w="4200" w:type="dxa"/>
          </w:tcPr>
          <w:p w14:paraId="2586FC93" w14:textId="77777777" w:rsidR="00B50050" w:rsidRDefault="00B50050" w:rsidP="0088127C">
            <w:pPr>
              <w:pStyle w:val="OtherTableBody"/>
            </w:pPr>
          </w:p>
        </w:tc>
      </w:tr>
      <w:tr w:rsidR="00B50050" w14:paraId="33CEF016" w14:textId="77777777" w:rsidTr="00195548">
        <w:tc>
          <w:tcPr>
            <w:tcW w:w="600" w:type="dxa"/>
          </w:tcPr>
          <w:p w14:paraId="44A052AE" w14:textId="77777777" w:rsidR="00B50050" w:rsidRDefault="00B50050" w:rsidP="0088127C">
            <w:pPr>
              <w:pStyle w:val="OtherTableBody"/>
            </w:pPr>
          </w:p>
        </w:tc>
        <w:tc>
          <w:tcPr>
            <w:tcW w:w="600" w:type="dxa"/>
          </w:tcPr>
          <w:p w14:paraId="5590C97B" w14:textId="77777777" w:rsidR="00B50050" w:rsidRDefault="00B50050" w:rsidP="0088127C">
            <w:pPr>
              <w:pStyle w:val="OtherTableBody"/>
            </w:pPr>
            <w:r>
              <w:t>0470</w:t>
            </w:r>
          </w:p>
        </w:tc>
        <w:tc>
          <w:tcPr>
            <w:tcW w:w="2600" w:type="dxa"/>
          </w:tcPr>
          <w:p w14:paraId="2E8E5F95" w14:textId="77777777" w:rsidR="00B50050" w:rsidRDefault="00B50050" w:rsidP="0088127C">
            <w:pPr>
              <w:pStyle w:val="OtherTableBody"/>
            </w:pPr>
          </w:p>
        </w:tc>
        <w:tc>
          <w:tcPr>
            <w:tcW w:w="1400" w:type="dxa"/>
          </w:tcPr>
          <w:p w14:paraId="26F5A030" w14:textId="77777777" w:rsidR="00B50050" w:rsidRDefault="00B50050" w:rsidP="0088127C">
            <w:pPr>
              <w:pStyle w:val="OtherTableBody"/>
            </w:pPr>
            <w:r>
              <w:t>Crnl</w:t>
            </w:r>
          </w:p>
        </w:tc>
        <w:tc>
          <w:tcPr>
            <w:tcW w:w="4200" w:type="dxa"/>
          </w:tcPr>
          <w:p w14:paraId="380F08BC" w14:textId="77777777" w:rsidR="00B50050" w:rsidRDefault="00B50050" w:rsidP="0088127C">
            <w:pPr>
              <w:pStyle w:val="OtherTableBody"/>
            </w:pPr>
            <w:r>
              <w:t>Corneal Tissue APC</w:t>
            </w:r>
          </w:p>
        </w:tc>
      </w:tr>
      <w:tr w:rsidR="00B50050" w14:paraId="78CF3DAD" w14:textId="77777777" w:rsidTr="00195548">
        <w:tc>
          <w:tcPr>
            <w:tcW w:w="600" w:type="dxa"/>
          </w:tcPr>
          <w:p w14:paraId="24DD4307" w14:textId="77777777" w:rsidR="00B50050" w:rsidRDefault="00B50050" w:rsidP="0088127C">
            <w:pPr>
              <w:pStyle w:val="OtherTableBody"/>
            </w:pPr>
          </w:p>
        </w:tc>
        <w:tc>
          <w:tcPr>
            <w:tcW w:w="600" w:type="dxa"/>
          </w:tcPr>
          <w:p w14:paraId="57611E83" w14:textId="77777777" w:rsidR="00B50050" w:rsidRDefault="00B50050" w:rsidP="0088127C">
            <w:pPr>
              <w:pStyle w:val="OtherTableBody"/>
            </w:pPr>
            <w:r>
              <w:t>0470</w:t>
            </w:r>
          </w:p>
        </w:tc>
        <w:tc>
          <w:tcPr>
            <w:tcW w:w="2600" w:type="dxa"/>
          </w:tcPr>
          <w:p w14:paraId="43DC5F8E" w14:textId="77777777" w:rsidR="00B50050" w:rsidRDefault="00B50050" w:rsidP="0088127C">
            <w:pPr>
              <w:pStyle w:val="OtherTableBody"/>
            </w:pPr>
          </w:p>
        </w:tc>
        <w:tc>
          <w:tcPr>
            <w:tcW w:w="1400" w:type="dxa"/>
          </w:tcPr>
          <w:p w14:paraId="784AADDD" w14:textId="77777777" w:rsidR="00B50050" w:rsidRDefault="00B50050" w:rsidP="0088127C">
            <w:pPr>
              <w:pStyle w:val="OtherTableBody"/>
            </w:pPr>
            <w:r>
              <w:t>DME</w:t>
            </w:r>
          </w:p>
        </w:tc>
        <w:tc>
          <w:tcPr>
            <w:tcW w:w="4200" w:type="dxa"/>
          </w:tcPr>
          <w:p w14:paraId="63FCEAF9" w14:textId="77777777" w:rsidR="00B50050" w:rsidRDefault="00B50050" w:rsidP="0088127C">
            <w:pPr>
              <w:pStyle w:val="OtherTableBody"/>
            </w:pPr>
            <w:r>
              <w:t>Durable Medical Equipment</w:t>
            </w:r>
          </w:p>
        </w:tc>
      </w:tr>
      <w:tr w:rsidR="00B50050" w14:paraId="7797EE3D" w14:textId="77777777" w:rsidTr="00195548">
        <w:tc>
          <w:tcPr>
            <w:tcW w:w="600" w:type="dxa"/>
          </w:tcPr>
          <w:p w14:paraId="417E1347" w14:textId="77777777" w:rsidR="00B50050" w:rsidRDefault="00B50050" w:rsidP="0088127C">
            <w:pPr>
              <w:pStyle w:val="OtherTableBody"/>
            </w:pPr>
          </w:p>
        </w:tc>
        <w:tc>
          <w:tcPr>
            <w:tcW w:w="600" w:type="dxa"/>
          </w:tcPr>
          <w:p w14:paraId="1CB66755" w14:textId="77777777" w:rsidR="00B50050" w:rsidRDefault="00B50050" w:rsidP="0088127C">
            <w:pPr>
              <w:pStyle w:val="OtherTableBody"/>
            </w:pPr>
            <w:r>
              <w:t>0470</w:t>
            </w:r>
          </w:p>
        </w:tc>
        <w:tc>
          <w:tcPr>
            <w:tcW w:w="2600" w:type="dxa"/>
          </w:tcPr>
          <w:p w14:paraId="1CA6E7DF" w14:textId="77777777" w:rsidR="00B50050" w:rsidRDefault="00B50050" w:rsidP="0088127C">
            <w:pPr>
              <w:pStyle w:val="OtherTableBody"/>
            </w:pPr>
          </w:p>
        </w:tc>
        <w:tc>
          <w:tcPr>
            <w:tcW w:w="1400" w:type="dxa"/>
          </w:tcPr>
          <w:p w14:paraId="4A1A0E22" w14:textId="77777777" w:rsidR="00B50050" w:rsidRDefault="00B50050" w:rsidP="0088127C">
            <w:pPr>
              <w:pStyle w:val="OtherTableBody"/>
            </w:pPr>
            <w:r>
              <w:t>EPO</w:t>
            </w:r>
          </w:p>
        </w:tc>
        <w:tc>
          <w:tcPr>
            <w:tcW w:w="4200" w:type="dxa"/>
          </w:tcPr>
          <w:p w14:paraId="649D0A10" w14:textId="77777777" w:rsidR="00B50050" w:rsidRDefault="00B50050" w:rsidP="0088127C">
            <w:pPr>
              <w:pStyle w:val="OtherTableBody"/>
            </w:pPr>
            <w:r>
              <w:t>Epotein</w:t>
            </w:r>
          </w:p>
        </w:tc>
      </w:tr>
      <w:tr w:rsidR="00B50050" w14:paraId="63A28A3D" w14:textId="77777777" w:rsidTr="00195548">
        <w:tc>
          <w:tcPr>
            <w:tcW w:w="600" w:type="dxa"/>
          </w:tcPr>
          <w:p w14:paraId="1A9B7F9E" w14:textId="77777777" w:rsidR="00B50050" w:rsidRDefault="00B50050" w:rsidP="0088127C">
            <w:pPr>
              <w:pStyle w:val="OtherTableBody"/>
            </w:pPr>
          </w:p>
        </w:tc>
        <w:tc>
          <w:tcPr>
            <w:tcW w:w="600" w:type="dxa"/>
          </w:tcPr>
          <w:p w14:paraId="5A7B81C6" w14:textId="77777777" w:rsidR="00B50050" w:rsidRDefault="00B50050" w:rsidP="0088127C">
            <w:pPr>
              <w:pStyle w:val="OtherTableBody"/>
            </w:pPr>
            <w:r>
              <w:t>0470</w:t>
            </w:r>
          </w:p>
        </w:tc>
        <w:tc>
          <w:tcPr>
            <w:tcW w:w="2600" w:type="dxa"/>
          </w:tcPr>
          <w:p w14:paraId="4F2E7DAB" w14:textId="77777777" w:rsidR="00B50050" w:rsidRDefault="00B50050" w:rsidP="0088127C">
            <w:pPr>
              <w:pStyle w:val="OtherTableBody"/>
            </w:pPr>
          </w:p>
        </w:tc>
        <w:tc>
          <w:tcPr>
            <w:tcW w:w="1400" w:type="dxa"/>
          </w:tcPr>
          <w:p w14:paraId="4597E2CF" w14:textId="77777777" w:rsidR="00B50050" w:rsidRDefault="00B50050" w:rsidP="0088127C">
            <w:pPr>
              <w:pStyle w:val="OtherTableBody"/>
            </w:pPr>
            <w:r>
              <w:t>Lab</w:t>
            </w:r>
          </w:p>
        </w:tc>
        <w:tc>
          <w:tcPr>
            <w:tcW w:w="4200" w:type="dxa"/>
          </w:tcPr>
          <w:p w14:paraId="6EE5094C" w14:textId="77777777" w:rsidR="00B50050" w:rsidRDefault="00B50050" w:rsidP="0088127C">
            <w:pPr>
              <w:pStyle w:val="OtherTableBody"/>
            </w:pPr>
            <w:r>
              <w:t>Clinical Laboratory APC</w:t>
            </w:r>
          </w:p>
        </w:tc>
      </w:tr>
      <w:tr w:rsidR="00B50050" w14:paraId="29E0E898" w14:textId="77777777" w:rsidTr="00195548">
        <w:tc>
          <w:tcPr>
            <w:tcW w:w="600" w:type="dxa"/>
          </w:tcPr>
          <w:p w14:paraId="6D9E3A12" w14:textId="77777777" w:rsidR="00B50050" w:rsidRDefault="00B50050" w:rsidP="0088127C">
            <w:pPr>
              <w:pStyle w:val="OtherTableBody"/>
            </w:pPr>
          </w:p>
        </w:tc>
        <w:tc>
          <w:tcPr>
            <w:tcW w:w="600" w:type="dxa"/>
          </w:tcPr>
          <w:p w14:paraId="6A26C4AA" w14:textId="77777777" w:rsidR="00B50050" w:rsidRDefault="00B50050" w:rsidP="0088127C">
            <w:pPr>
              <w:pStyle w:val="OtherTableBody"/>
            </w:pPr>
            <w:r>
              <w:t>0470</w:t>
            </w:r>
          </w:p>
        </w:tc>
        <w:tc>
          <w:tcPr>
            <w:tcW w:w="2600" w:type="dxa"/>
          </w:tcPr>
          <w:p w14:paraId="6C539EF9" w14:textId="77777777" w:rsidR="00B50050" w:rsidRDefault="00B50050" w:rsidP="0088127C">
            <w:pPr>
              <w:pStyle w:val="OtherTableBody"/>
            </w:pPr>
          </w:p>
        </w:tc>
        <w:tc>
          <w:tcPr>
            <w:tcW w:w="1400" w:type="dxa"/>
          </w:tcPr>
          <w:p w14:paraId="5F06A1E7" w14:textId="77777777" w:rsidR="00B50050" w:rsidRDefault="00B50050" w:rsidP="0088127C">
            <w:pPr>
              <w:pStyle w:val="OtherTableBody"/>
            </w:pPr>
            <w:r>
              <w:t>Mamm</w:t>
            </w:r>
          </w:p>
        </w:tc>
        <w:tc>
          <w:tcPr>
            <w:tcW w:w="4200" w:type="dxa"/>
          </w:tcPr>
          <w:p w14:paraId="1C7E070B" w14:textId="77777777" w:rsidR="00B50050" w:rsidRDefault="00B50050" w:rsidP="0088127C">
            <w:pPr>
              <w:pStyle w:val="OtherTableBody"/>
            </w:pPr>
            <w:r>
              <w:t>Screening Mammography APC</w:t>
            </w:r>
          </w:p>
        </w:tc>
      </w:tr>
      <w:tr w:rsidR="00B50050" w14:paraId="0CBDF090" w14:textId="77777777" w:rsidTr="00195548">
        <w:tc>
          <w:tcPr>
            <w:tcW w:w="600" w:type="dxa"/>
          </w:tcPr>
          <w:p w14:paraId="3447E084" w14:textId="77777777" w:rsidR="00B50050" w:rsidRDefault="00B50050" w:rsidP="0088127C">
            <w:pPr>
              <w:pStyle w:val="OtherTableBody"/>
            </w:pPr>
          </w:p>
        </w:tc>
        <w:tc>
          <w:tcPr>
            <w:tcW w:w="600" w:type="dxa"/>
          </w:tcPr>
          <w:p w14:paraId="447D04DD" w14:textId="77777777" w:rsidR="00B50050" w:rsidRDefault="00B50050" w:rsidP="0088127C">
            <w:pPr>
              <w:pStyle w:val="OtherTableBody"/>
            </w:pPr>
            <w:r>
              <w:t>0470</w:t>
            </w:r>
          </w:p>
        </w:tc>
        <w:tc>
          <w:tcPr>
            <w:tcW w:w="2600" w:type="dxa"/>
          </w:tcPr>
          <w:p w14:paraId="0B30751E" w14:textId="77777777" w:rsidR="00B50050" w:rsidRDefault="00B50050" w:rsidP="0088127C">
            <w:pPr>
              <w:pStyle w:val="OtherTableBody"/>
            </w:pPr>
          </w:p>
        </w:tc>
        <w:tc>
          <w:tcPr>
            <w:tcW w:w="1400" w:type="dxa"/>
          </w:tcPr>
          <w:p w14:paraId="5D09C9C7" w14:textId="77777777" w:rsidR="00B50050" w:rsidRDefault="00B50050" w:rsidP="0088127C">
            <w:pPr>
              <w:pStyle w:val="OtherTableBody"/>
            </w:pPr>
            <w:r>
              <w:t>NoPay</w:t>
            </w:r>
          </w:p>
        </w:tc>
        <w:tc>
          <w:tcPr>
            <w:tcW w:w="4200" w:type="dxa"/>
          </w:tcPr>
          <w:p w14:paraId="5B8EB4E1" w14:textId="77777777" w:rsidR="00B50050" w:rsidRDefault="00B50050" w:rsidP="0088127C">
            <w:pPr>
              <w:pStyle w:val="OtherTableBody"/>
            </w:pPr>
            <w:r>
              <w:t>This APC is not paid</w:t>
            </w:r>
          </w:p>
        </w:tc>
      </w:tr>
      <w:tr w:rsidR="00B50050" w14:paraId="17FC5980" w14:textId="77777777" w:rsidTr="00195548">
        <w:tc>
          <w:tcPr>
            <w:tcW w:w="600" w:type="dxa"/>
          </w:tcPr>
          <w:p w14:paraId="6DC2691A" w14:textId="77777777" w:rsidR="00B50050" w:rsidRDefault="00B50050" w:rsidP="0088127C">
            <w:pPr>
              <w:pStyle w:val="OtherTableBody"/>
            </w:pPr>
          </w:p>
        </w:tc>
        <w:tc>
          <w:tcPr>
            <w:tcW w:w="600" w:type="dxa"/>
          </w:tcPr>
          <w:p w14:paraId="5646EB67" w14:textId="77777777" w:rsidR="00B50050" w:rsidRDefault="00B50050" w:rsidP="0088127C">
            <w:pPr>
              <w:pStyle w:val="OtherTableBody"/>
            </w:pPr>
            <w:r>
              <w:t>0470</w:t>
            </w:r>
          </w:p>
        </w:tc>
        <w:tc>
          <w:tcPr>
            <w:tcW w:w="2600" w:type="dxa"/>
          </w:tcPr>
          <w:p w14:paraId="79C1AA0D" w14:textId="77777777" w:rsidR="00B50050" w:rsidRDefault="00B50050" w:rsidP="0088127C">
            <w:pPr>
              <w:pStyle w:val="OtherTableBody"/>
            </w:pPr>
          </w:p>
        </w:tc>
        <w:tc>
          <w:tcPr>
            <w:tcW w:w="1400" w:type="dxa"/>
          </w:tcPr>
          <w:p w14:paraId="15A5BA8C" w14:textId="77777777" w:rsidR="00B50050" w:rsidRDefault="00B50050" w:rsidP="0088127C">
            <w:pPr>
              <w:pStyle w:val="OtherTableBody"/>
            </w:pPr>
            <w:r>
              <w:t>OPPS</w:t>
            </w:r>
          </w:p>
        </w:tc>
        <w:tc>
          <w:tcPr>
            <w:tcW w:w="4200" w:type="dxa"/>
          </w:tcPr>
          <w:p w14:paraId="11F25039" w14:textId="77777777" w:rsidR="00B50050" w:rsidRDefault="00B50050" w:rsidP="0088127C">
            <w:pPr>
              <w:pStyle w:val="OtherTableBody"/>
            </w:pPr>
            <w:r>
              <w:t>Outpatient Prospective Payment System</w:t>
            </w:r>
          </w:p>
        </w:tc>
      </w:tr>
      <w:tr w:rsidR="00B50050" w14:paraId="2EA5492A" w14:textId="77777777" w:rsidTr="00195548">
        <w:tc>
          <w:tcPr>
            <w:tcW w:w="600" w:type="dxa"/>
          </w:tcPr>
          <w:p w14:paraId="47023F38" w14:textId="77777777" w:rsidR="00B50050" w:rsidRDefault="00B50050" w:rsidP="0088127C">
            <w:pPr>
              <w:pStyle w:val="OtherTableBody"/>
            </w:pPr>
          </w:p>
        </w:tc>
        <w:tc>
          <w:tcPr>
            <w:tcW w:w="600" w:type="dxa"/>
          </w:tcPr>
          <w:p w14:paraId="3C401844" w14:textId="77777777" w:rsidR="00B50050" w:rsidRDefault="00B50050" w:rsidP="0088127C">
            <w:pPr>
              <w:pStyle w:val="OtherTableBody"/>
            </w:pPr>
            <w:r>
              <w:t>0470</w:t>
            </w:r>
          </w:p>
        </w:tc>
        <w:tc>
          <w:tcPr>
            <w:tcW w:w="2600" w:type="dxa"/>
          </w:tcPr>
          <w:p w14:paraId="01EFC924" w14:textId="77777777" w:rsidR="00B50050" w:rsidRDefault="00B50050" w:rsidP="0088127C">
            <w:pPr>
              <w:pStyle w:val="OtherTableBody"/>
            </w:pPr>
          </w:p>
        </w:tc>
        <w:tc>
          <w:tcPr>
            <w:tcW w:w="1400" w:type="dxa"/>
          </w:tcPr>
          <w:p w14:paraId="670414C9" w14:textId="77777777" w:rsidR="00B50050" w:rsidRDefault="00B50050" w:rsidP="0088127C">
            <w:pPr>
              <w:pStyle w:val="OtherTableBody"/>
            </w:pPr>
            <w:r>
              <w:t>PartH</w:t>
            </w:r>
          </w:p>
        </w:tc>
        <w:tc>
          <w:tcPr>
            <w:tcW w:w="4200" w:type="dxa"/>
          </w:tcPr>
          <w:p w14:paraId="229E5165" w14:textId="77777777" w:rsidR="00B50050" w:rsidRDefault="00B50050" w:rsidP="0088127C">
            <w:pPr>
              <w:pStyle w:val="OtherTableBody"/>
            </w:pPr>
            <w:r>
              <w:t>Partial Hospitalization APC</w:t>
            </w:r>
          </w:p>
        </w:tc>
      </w:tr>
      <w:tr w:rsidR="00B50050" w14:paraId="205C93CE" w14:textId="77777777" w:rsidTr="00195548">
        <w:tc>
          <w:tcPr>
            <w:tcW w:w="600" w:type="dxa"/>
          </w:tcPr>
          <w:p w14:paraId="15F48FF3" w14:textId="77777777" w:rsidR="00B50050" w:rsidRDefault="00B50050" w:rsidP="0088127C">
            <w:pPr>
              <w:pStyle w:val="OtherTableBody"/>
            </w:pPr>
          </w:p>
        </w:tc>
        <w:tc>
          <w:tcPr>
            <w:tcW w:w="600" w:type="dxa"/>
          </w:tcPr>
          <w:p w14:paraId="62431FE3" w14:textId="77777777" w:rsidR="00B50050" w:rsidRDefault="00B50050" w:rsidP="0088127C">
            <w:pPr>
              <w:pStyle w:val="OtherTableBody"/>
            </w:pPr>
            <w:r>
              <w:t>0470</w:t>
            </w:r>
          </w:p>
        </w:tc>
        <w:tc>
          <w:tcPr>
            <w:tcW w:w="2600" w:type="dxa"/>
          </w:tcPr>
          <w:p w14:paraId="442B33A9" w14:textId="77777777" w:rsidR="00B50050" w:rsidRDefault="00B50050" w:rsidP="0088127C">
            <w:pPr>
              <w:pStyle w:val="OtherTableBody"/>
            </w:pPr>
          </w:p>
        </w:tc>
        <w:tc>
          <w:tcPr>
            <w:tcW w:w="1400" w:type="dxa"/>
          </w:tcPr>
          <w:p w14:paraId="4869BF53" w14:textId="77777777" w:rsidR="00B50050" w:rsidRDefault="00B50050" w:rsidP="0088127C">
            <w:pPr>
              <w:pStyle w:val="OtherTableBody"/>
            </w:pPr>
            <w:r>
              <w:t>Pckg</w:t>
            </w:r>
          </w:p>
        </w:tc>
        <w:tc>
          <w:tcPr>
            <w:tcW w:w="4200" w:type="dxa"/>
          </w:tcPr>
          <w:p w14:paraId="1BDDA055" w14:textId="77777777" w:rsidR="00B50050" w:rsidRDefault="00B50050" w:rsidP="0088127C">
            <w:pPr>
              <w:pStyle w:val="OtherTableBody"/>
            </w:pPr>
            <w:r>
              <w:t>Packaged APC</w:t>
            </w:r>
          </w:p>
        </w:tc>
      </w:tr>
      <w:tr w:rsidR="00B50050" w14:paraId="2B28983D" w14:textId="77777777" w:rsidTr="00195548">
        <w:tc>
          <w:tcPr>
            <w:tcW w:w="600" w:type="dxa"/>
          </w:tcPr>
          <w:p w14:paraId="1A9EFEC9" w14:textId="77777777" w:rsidR="00B50050" w:rsidRDefault="00B50050" w:rsidP="0088127C">
            <w:pPr>
              <w:pStyle w:val="OtherTableBody"/>
            </w:pPr>
          </w:p>
        </w:tc>
        <w:tc>
          <w:tcPr>
            <w:tcW w:w="600" w:type="dxa"/>
          </w:tcPr>
          <w:p w14:paraId="60A11A4B" w14:textId="77777777" w:rsidR="00B50050" w:rsidRDefault="00B50050" w:rsidP="0088127C">
            <w:pPr>
              <w:pStyle w:val="OtherTableBody"/>
            </w:pPr>
            <w:r>
              <w:t>0470</w:t>
            </w:r>
          </w:p>
        </w:tc>
        <w:tc>
          <w:tcPr>
            <w:tcW w:w="2600" w:type="dxa"/>
          </w:tcPr>
          <w:p w14:paraId="1F7A8EB5" w14:textId="77777777" w:rsidR="00B50050" w:rsidRDefault="00B50050" w:rsidP="0088127C">
            <w:pPr>
              <w:pStyle w:val="OtherTableBody"/>
            </w:pPr>
          </w:p>
        </w:tc>
        <w:tc>
          <w:tcPr>
            <w:tcW w:w="1400" w:type="dxa"/>
          </w:tcPr>
          <w:p w14:paraId="3BC178F7" w14:textId="77777777" w:rsidR="00B50050" w:rsidRDefault="00B50050" w:rsidP="0088127C">
            <w:pPr>
              <w:pStyle w:val="OtherTableBody"/>
            </w:pPr>
            <w:r>
              <w:t>Thrpy</w:t>
            </w:r>
          </w:p>
        </w:tc>
        <w:tc>
          <w:tcPr>
            <w:tcW w:w="4200" w:type="dxa"/>
          </w:tcPr>
          <w:p w14:paraId="084A72F3" w14:textId="77777777" w:rsidR="00B50050" w:rsidRDefault="00B50050" w:rsidP="0088127C">
            <w:pPr>
              <w:pStyle w:val="OtherTableBody"/>
            </w:pPr>
            <w:r>
              <w:t>Therapy APC</w:t>
            </w:r>
          </w:p>
        </w:tc>
      </w:tr>
      <w:tr w:rsidR="00B50050" w14:paraId="6A2F3C12" w14:textId="77777777" w:rsidTr="00195548">
        <w:tc>
          <w:tcPr>
            <w:tcW w:w="600" w:type="dxa"/>
          </w:tcPr>
          <w:p w14:paraId="4F652C55" w14:textId="77777777" w:rsidR="00B50050" w:rsidRDefault="00B50050" w:rsidP="0088127C">
            <w:pPr>
              <w:pStyle w:val="OtherTableBody"/>
            </w:pPr>
            <w:r>
              <w:t>User</w:t>
            </w:r>
          </w:p>
        </w:tc>
        <w:tc>
          <w:tcPr>
            <w:tcW w:w="600" w:type="dxa"/>
          </w:tcPr>
          <w:p w14:paraId="7762A05A" w14:textId="77777777" w:rsidR="00B50050" w:rsidRDefault="00B50050" w:rsidP="0088127C">
            <w:pPr>
              <w:pStyle w:val="OtherTableBody"/>
            </w:pPr>
          </w:p>
        </w:tc>
        <w:tc>
          <w:tcPr>
            <w:tcW w:w="2600" w:type="dxa"/>
          </w:tcPr>
          <w:p w14:paraId="1DAE96FB" w14:textId="77777777" w:rsidR="00B50050" w:rsidRDefault="00B50050" w:rsidP="0088127C">
            <w:pPr>
              <w:pStyle w:val="OtherTableBody"/>
            </w:pPr>
            <w:r>
              <w:t>Query Name</w:t>
            </w:r>
          </w:p>
        </w:tc>
        <w:tc>
          <w:tcPr>
            <w:tcW w:w="1400" w:type="dxa"/>
          </w:tcPr>
          <w:p w14:paraId="4DE2DF71" w14:textId="77777777" w:rsidR="00B50050" w:rsidRDefault="00B50050" w:rsidP="0088127C">
            <w:pPr>
              <w:pStyle w:val="OtherTableBody"/>
            </w:pPr>
          </w:p>
        </w:tc>
        <w:tc>
          <w:tcPr>
            <w:tcW w:w="4200" w:type="dxa"/>
          </w:tcPr>
          <w:p w14:paraId="13A2DE1A" w14:textId="77777777" w:rsidR="00B50050" w:rsidRDefault="00B50050" w:rsidP="0088127C">
            <w:pPr>
              <w:pStyle w:val="OtherTableBody"/>
            </w:pPr>
          </w:p>
        </w:tc>
      </w:tr>
      <w:tr w:rsidR="00B50050" w14:paraId="6917676C" w14:textId="77777777" w:rsidTr="00195548">
        <w:tc>
          <w:tcPr>
            <w:tcW w:w="600" w:type="dxa"/>
          </w:tcPr>
          <w:p w14:paraId="31207A52" w14:textId="77777777" w:rsidR="00B50050" w:rsidRDefault="00B50050" w:rsidP="0088127C">
            <w:pPr>
              <w:pStyle w:val="OtherTableBody"/>
            </w:pPr>
          </w:p>
        </w:tc>
        <w:tc>
          <w:tcPr>
            <w:tcW w:w="600" w:type="dxa"/>
          </w:tcPr>
          <w:p w14:paraId="46017853" w14:textId="77777777" w:rsidR="00B50050" w:rsidRDefault="00B50050" w:rsidP="0088127C">
            <w:pPr>
              <w:pStyle w:val="OtherTableBody"/>
            </w:pPr>
            <w:r>
              <w:t>0471</w:t>
            </w:r>
          </w:p>
        </w:tc>
        <w:tc>
          <w:tcPr>
            <w:tcW w:w="2600" w:type="dxa"/>
          </w:tcPr>
          <w:p w14:paraId="4171EE81" w14:textId="77777777" w:rsidR="00B50050" w:rsidRDefault="00B50050" w:rsidP="0088127C">
            <w:pPr>
              <w:pStyle w:val="OtherTableBody"/>
            </w:pPr>
          </w:p>
        </w:tc>
        <w:tc>
          <w:tcPr>
            <w:tcW w:w="1400" w:type="dxa"/>
          </w:tcPr>
          <w:p w14:paraId="4AD7A959" w14:textId="77777777" w:rsidR="00B50050" w:rsidRDefault="00B50050" w:rsidP="0088127C">
            <w:pPr>
              <w:pStyle w:val="OtherTableBody"/>
            </w:pPr>
            <w:r>
              <w:t>...</w:t>
            </w:r>
          </w:p>
        </w:tc>
        <w:tc>
          <w:tcPr>
            <w:tcW w:w="4200" w:type="dxa"/>
          </w:tcPr>
          <w:p w14:paraId="4E88970B" w14:textId="77777777" w:rsidR="00B50050" w:rsidRDefault="00B50050" w:rsidP="0088127C">
            <w:pPr>
              <w:pStyle w:val="OtherTableBody"/>
            </w:pPr>
            <w:r>
              <w:t>No suggested values defined</w:t>
            </w:r>
          </w:p>
        </w:tc>
      </w:tr>
      <w:tr w:rsidR="00B50050" w14:paraId="67B4E118" w14:textId="77777777" w:rsidTr="00195548">
        <w:tc>
          <w:tcPr>
            <w:tcW w:w="600" w:type="dxa"/>
          </w:tcPr>
          <w:p w14:paraId="41E77FB0" w14:textId="77777777" w:rsidR="00B50050" w:rsidRDefault="00B50050" w:rsidP="0088127C">
            <w:pPr>
              <w:pStyle w:val="OtherTableBody"/>
            </w:pPr>
            <w:r>
              <w:t>HL7</w:t>
            </w:r>
          </w:p>
        </w:tc>
        <w:tc>
          <w:tcPr>
            <w:tcW w:w="600" w:type="dxa"/>
          </w:tcPr>
          <w:p w14:paraId="691A5A87" w14:textId="77777777" w:rsidR="00B50050" w:rsidRDefault="00B50050" w:rsidP="0088127C">
            <w:pPr>
              <w:pStyle w:val="OtherTableBody"/>
            </w:pPr>
          </w:p>
        </w:tc>
        <w:tc>
          <w:tcPr>
            <w:tcW w:w="2600" w:type="dxa"/>
          </w:tcPr>
          <w:p w14:paraId="330FD3D8" w14:textId="77777777" w:rsidR="00B50050" w:rsidRDefault="00B50050" w:rsidP="0088127C">
            <w:pPr>
              <w:pStyle w:val="OtherTableBody"/>
            </w:pPr>
            <w:r>
              <w:t>TQ Conjunction ID</w:t>
            </w:r>
          </w:p>
        </w:tc>
        <w:tc>
          <w:tcPr>
            <w:tcW w:w="1400" w:type="dxa"/>
          </w:tcPr>
          <w:p w14:paraId="013EE767" w14:textId="77777777" w:rsidR="00B50050" w:rsidRDefault="00B50050" w:rsidP="0088127C">
            <w:pPr>
              <w:pStyle w:val="OtherTableBody"/>
            </w:pPr>
          </w:p>
        </w:tc>
        <w:tc>
          <w:tcPr>
            <w:tcW w:w="4200" w:type="dxa"/>
          </w:tcPr>
          <w:p w14:paraId="65401D67" w14:textId="77777777" w:rsidR="00B50050" w:rsidRDefault="00B50050" w:rsidP="0088127C">
            <w:pPr>
              <w:pStyle w:val="OtherTableBody"/>
            </w:pPr>
          </w:p>
        </w:tc>
      </w:tr>
      <w:tr w:rsidR="00B50050" w14:paraId="02CB8BB4" w14:textId="77777777" w:rsidTr="00195548">
        <w:tc>
          <w:tcPr>
            <w:tcW w:w="600" w:type="dxa"/>
          </w:tcPr>
          <w:p w14:paraId="212C3182" w14:textId="77777777" w:rsidR="00B50050" w:rsidRDefault="00B50050" w:rsidP="0088127C">
            <w:pPr>
              <w:pStyle w:val="OtherTableBody"/>
            </w:pPr>
          </w:p>
        </w:tc>
        <w:tc>
          <w:tcPr>
            <w:tcW w:w="600" w:type="dxa"/>
          </w:tcPr>
          <w:p w14:paraId="37740F42" w14:textId="77777777" w:rsidR="00B50050" w:rsidRDefault="00B50050" w:rsidP="0088127C">
            <w:pPr>
              <w:pStyle w:val="OtherTableBody"/>
            </w:pPr>
            <w:r>
              <w:t>0472</w:t>
            </w:r>
          </w:p>
        </w:tc>
        <w:tc>
          <w:tcPr>
            <w:tcW w:w="2600" w:type="dxa"/>
          </w:tcPr>
          <w:p w14:paraId="7A7A384E" w14:textId="77777777" w:rsidR="00B50050" w:rsidRDefault="00B50050" w:rsidP="0088127C">
            <w:pPr>
              <w:pStyle w:val="OtherTableBody"/>
            </w:pPr>
          </w:p>
        </w:tc>
        <w:tc>
          <w:tcPr>
            <w:tcW w:w="1400" w:type="dxa"/>
          </w:tcPr>
          <w:p w14:paraId="3DCF06AA" w14:textId="77777777" w:rsidR="00B50050" w:rsidRDefault="00B50050" w:rsidP="0088127C">
            <w:pPr>
              <w:pStyle w:val="OtherTableBody"/>
            </w:pPr>
            <w:r>
              <w:t>A</w:t>
            </w:r>
          </w:p>
        </w:tc>
        <w:tc>
          <w:tcPr>
            <w:tcW w:w="4200" w:type="dxa"/>
          </w:tcPr>
          <w:p w14:paraId="4A3F8B30" w14:textId="77777777" w:rsidR="00B50050" w:rsidRDefault="00B50050" w:rsidP="0088127C">
            <w:pPr>
              <w:pStyle w:val="OtherTableBody"/>
            </w:pPr>
            <w:r>
              <w:t>Asynchronous</w:t>
            </w:r>
          </w:p>
        </w:tc>
      </w:tr>
      <w:tr w:rsidR="00B50050" w14:paraId="54018A3C" w14:textId="77777777" w:rsidTr="00195548">
        <w:tc>
          <w:tcPr>
            <w:tcW w:w="600" w:type="dxa"/>
          </w:tcPr>
          <w:p w14:paraId="55BB3502" w14:textId="77777777" w:rsidR="00B50050" w:rsidRDefault="00B50050" w:rsidP="0088127C">
            <w:pPr>
              <w:pStyle w:val="OtherTableBody"/>
            </w:pPr>
          </w:p>
        </w:tc>
        <w:tc>
          <w:tcPr>
            <w:tcW w:w="600" w:type="dxa"/>
          </w:tcPr>
          <w:p w14:paraId="09ED658C" w14:textId="77777777" w:rsidR="00B50050" w:rsidRDefault="00B50050" w:rsidP="0088127C">
            <w:pPr>
              <w:pStyle w:val="OtherTableBody"/>
            </w:pPr>
            <w:r>
              <w:t>0472</w:t>
            </w:r>
          </w:p>
        </w:tc>
        <w:tc>
          <w:tcPr>
            <w:tcW w:w="2600" w:type="dxa"/>
          </w:tcPr>
          <w:p w14:paraId="735D71D7" w14:textId="77777777" w:rsidR="00B50050" w:rsidRDefault="00B50050" w:rsidP="0088127C">
            <w:pPr>
              <w:pStyle w:val="OtherTableBody"/>
            </w:pPr>
          </w:p>
        </w:tc>
        <w:tc>
          <w:tcPr>
            <w:tcW w:w="1400" w:type="dxa"/>
          </w:tcPr>
          <w:p w14:paraId="62E537F8" w14:textId="77777777" w:rsidR="00B50050" w:rsidRDefault="00B50050" w:rsidP="0088127C">
            <w:pPr>
              <w:pStyle w:val="OtherTableBody"/>
            </w:pPr>
            <w:r>
              <w:t>C</w:t>
            </w:r>
          </w:p>
        </w:tc>
        <w:tc>
          <w:tcPr>
            <w:tcW w:w="4200" w:type="dxa"/>
          </w:tcPr>
          <w:p w14:paraId="0EA11078" w14:textId="77777777" w:rsidR="00B50050" w:rsidRDefault="00B50050" w:rsidP="0088127C">
            <w:pPr>
              <w:pStyle w:val="OtherTableBody"/>
            </w:pPr>
            <w:r>
              <w:t>Actuation Time</w:t>
            </w:r>
          </w:p>
        </w:tc>
      </w:tr>
      <w:tr w:rsidR="00B50050" w14:paraId="16A4E805" w14:textId="77777777" w:rsidTr="00195548">
        <w:tc>
          <w:tcPr>
            <w:tcW w:w="600" w:type="dxa"/>
          </w:tcPr>
          <w:p w14:paraId="5A20F3F1" w14:textId="77777777" w:rsidR="00B50050" w:rsidRDefault="00B50050" w:rsidP="0088127C">
            <w:pPr>
              <w:pStyle w:val="OtherTableBody"/>
            </w:pPr>
          </w:p>
        </w:tc>
        <w:tc>
          <w:tcPr>
            <w:tcW w:w="600" w:type="dxa"/>
          </w:tcPr>
          <w:p w14:paraId="3D3B3DB7" w14:textId="77777777" w:rsidR="00B50050" w:rsidRDefault="00B50050" w:rsidP="0088127C">
            <w:pPr>
              <w:pStyle w:val="OtherTableBody"/>
            </w:pPr>
            <w:r>
              <w:t>0472</w:t>
            </w:r>
          </w:p>
        </w:tc>
        <w:tc>
          <w:tcPr>
            <w:tcW w:w="2600" w:type="dxa"/>
          </w:tcPr>
          <w:p w14:paraId="24BB752A" w14:textId="77777777" w:rsidR="00B50050" w:rsidRDefault="00B50050" w:rsidP="0088127C">
            <w:pPr>
              <w:pStyle w:val="OtherTableBody"/>
            </w:pPr>
          </w:p>
        </w:tc>
        <w:tc>
          <w:tcPr>
            <w:tcW w:w="1400" w:type="dxa"/>
          </w:tcPr>
          <w:p w14:paraId="468AA460" w14:textId="77777777" w:rsidR="00B50050" w:rsidRDefault="00B50050" w:rsidP="0088127C">
            <w:pPr>
              <w:pStyle w:val="OtherTableBody"/>
            </w:pPr>
            <w:r>
              <w:t>S</w:t>
            </w:r>
          </w:p>
        </w:tc>
        <w:tc>
          <w:tcPr>
            <w:tcW w:w="4200" w:type="dxa"/>
          </w:tcPr>
          <w:p w14:paraId="4FD0C1BA" w14:textId="77777777" w:rsidR="00B50050" w:rsidRDefault="00B50050" w:rsidP="0088127C">
            <w:pPr>
              <w:pStyle w:val="OtherTableBody"/>
            </w:pPr>
            <w:r>
              <w:t>Synchronous</w:t>
            </w:r>
          </w:p>
        </w:tc>
      </w:tr>
      <w:tr w:rsidR="00B50050" w14:paraId="5CBAACCC" w14:textId="77777777" w:rsidTr="00195548">
        <w:tc>
          <w:tcPr>
            <w:tcW w:w="600" w:type="dxa"/>
          </w:tcPr>
          <w:p w14:paraId="4F65CD6D" w14:textId="77777777" w:rsidR="00B50050" w:rsidRDefault="00B50050" w:rsidP="0088127C">
            <w:pPr>
              <w:pStyle w:val="OtherTableBody"/>
            </w:pPr>
            <w:r>
              <w:t>User</w:t>
            </w:r>
          </w:p>
        </w:tc>
        <w:tc>
          <w:tcPr>
            <w:tcW w:w="600" w:type="dxa"/>
          </w:tcPr>
          <w:p w14:paraId="0F869EA0" w14:textId="77777777" w:rsidR="00B50050" w:rsidRDefault="00B50050" w:rsidP="0088127C">
            <w:pPr>
              <w:pStyle w:val="OtherTableBody"/>
            </w:pPr>
          </w:p>
        </w:tc>
        <w:tc>
          <w:tcPr>
            <w:tcW w:w="2600" w:type="dxa"/>
          </w:tcPr>
          <w:p w14:paraId="3A80134D" w14:textId="77777777" w:rsidR="00B50050" w:rsidRDefault="00B50050" w:rsidP="0088127C">
            <w:pPr>
              <w:pStyle w:val="OtherTableBody"/>
            </w:pPr>
            <w:r>
              <w:t>Formulary Status</w:t>
            </w:r>
          </w:p>
        </w:tc>
        <w:tc>
          <w:tcPr>
            <w:tcW w:w="1400" w:type="dxa"/>
          </w:tcPr>
          <w:p w14:paraId="5E714D22" w14:textId="77777777" w:rsidR="00B50050" w:rsidRDefault="00B50050" w:rsidP="0088127C">
            <w:pPr>
              <w:pStyle w:val="OtherTableBody"/>
            </w:pPr>
          </w:p>
        </w:tc>
        <w:tc>
          <w:tcPr>
            <w:tcW w:w="4200" w:type="dxa"/>
          </w:tcPr>
          <w:p w14:paraId="3BA8FB3A" w14:textId="77777777" w:rsidR="00B50050" w:rsidRDefault="00B50050" w:rsidP="0088127C">
            <w:pPr>
              <w:pStyle w:val="OtherTableBody"/>
            </w:pPr>
          </w:p>
        </w:tc>
      </w:tr>
      <w:tr w:rsidR="00B50050" w14:paraId="78124E2F" w14:textId="77777777" w:rsidTr="00195548">
        <w:tc>
          <w:tcPr>
            <w:tcW w:w="600" w:type="dxa"/>
          </w:tcPr>
          <w:p w14:paraId="0083E7F4" w14:textId="77777777" w:rsidR="00B50050" w:rsidRDefault="00B50050" w:rsidP="0088127C">
            <w:pPr>
              <w:pStyle w:val="OtherTableBody"/>
            </w:pPr>
          </w:p>
        </w:tc>
        <w:tc>
          <w:tcPr>
            <w:tcW w:w="600" w:type="dxa"/>
          </w:tcPr>
          <w:p w14:paraId="5F6626F3" w14:textId="77777777" w:rsidR="00B50050" w:rsidRDefault="00B50050" w:rsidP="0088127C">
            <w:pPr>
              <w:pStyle w:val="OtherTableBody"/>
            </w:pPr>
            <w:r>
              <w:t>0473</w:t>
            </w:r>
          </w:p>
        </w:tc>
        <w:tc>
          <w:tcPr>
            <w:tcW w:w="2600" w:type="dxa"/>
          </w:tcPr>
          <w:p w14:paraId="6CF111AA" w14:textId="77777777" w:rsidR="00B50050" w:rsidRDefault="00B50050" w:rsidP="0088127C">
            <w:pPr>
              <w:pStyle w:val="OtherTableBody"/>
            </w:pPr>
          </w:p>
        </w:tc>
        <w:tc>
          <w:tcPr>
            <w:tcW w:w="1400" w:type="dxa"/>
          </w:tcPr>
          <w:p w14:paraId="773FA6CF" w14:textId="77777777" w:rsidR="00B50050" w:rsidRDefault="00B50050" w:rsidP="0088127C">
            <w:pPr>
              <w:pStyle w:val="OtherTableBody"/>
            </w:pPr>
            <w:r>
              <w:t>G</w:t>
            </w:r>
          </w:p>
        </w:tc>
        <w:tc>
          <w:tcPr>
            <w:tcW w:w="4200" w:type="dxa"/>
          </w:tcPr>
          <w:p w14:paraId="5FEF3D5F" w14:textId="77777777" w:rsidR="00B50050" w:rsidRDefault="00B50050" w:rsidP="0088127C">
            <w:pPr>
              <w:pStyle w:val="OtherTableBody"/>
            </w:pPr>
            <w:r>
              <w:t>This observation/service is on the formulary, and has guidelines</w:t>
            </w:r>
          </w:p>
        </w:tc>
      </w:tr>
      <w:tr w:rsidR="00B50050" w14:paraId="10350691" w14:textId="77777777" w:rsidTr="00195548">
        <w:tc>
          <w:tcPr>
            <w:tcW w:w="600" w:type="dxa"/>
          </w:tcPr>
          <w:p w14:paraId="714E57C2" w14:textId="77777777" w:rsidR="00B50050" w:rsidRDefault="00B50050" w:rsidP="0088127C">
            <w:pPr>
              <w:pStyle w:val="OtherTableBody"/>
            </w:pPr>
          </w:p>
        </w:tc>
        <w:tc>
          <w:tcPr>
            <w:tcW w:w="600" w:type="dxa"/>
          </w:tcPr>
          <w:p w14:paraId="6589A2E3" w14:textId="77777777" w:rsidR="00B50050" w:rsidRDefault="00B50050" w:rsidP="0088127C">
            <w:pPr>
              <w:pStyle w:val="OtherTableBody"/>
            </w:pPr>
            <w:r>
              <w:t>0473</w:t>
            </w:r>
          </w:p>
        </w:tc>
        <w:tc>
          <w:tcPr>
            <w:tcW w:w="2600" w:type="dxa"/>
          </w:tcPr>
          <w:p w14:paraId="6C3AD094" w14:textId="77777777" w:rsidR="00B50050" w:rsidRDefault="00B50050" w:rsidP="0088127C">
            <w:pPr>
              <w:pStyle w:val="OtherTableBody"/>
            </w:pPr>
          </w:p>
        </w:tc>
        <w:tc>
          <w:tcPr>
            <w:tcW w:w="1400" w:type="dxa"/>
          </w:tcPr>
          <w:p w14:paraId="2760B01C" w14:textId="77777777" w:rsidR="00B50050" w:rsidRDefault="00B50050" w:rsidP="0088127C">
            <w:pPr>
              <w:pStyle w:val="OtherTableBody"/>
            </w:pPr>
            <w:r>
              <w:t>N</w:t>
            </w:r>
          </w:p>
        </w:tc>
        <w:tc>
          <w:tcPr>
            <w:tcW w:w="4200" w:type="dxa"/>
          </w:tcPr>
          <w:p w14:paraId="4350DCD7" w14:textId="77777777" w:rsidR="00B50050" w:rsidRDefault="00B50050" w:rsidP="0088127C">
            <w:pPr>
              <w:pStyle w:val="OtherTableBody"/>
            </w:pPr>
            <w:r>
              <w:t>This observation/service is not on the formulary</w:t>
            </w:r>
          </w:p>
        </w:tc>
      </w:tr>
      <w:tr w:rsidR="00B50050" w14:paraId="6060C6A4" w14:textId="77777777" w:rsidTr="00195548">
        <w:tc>
          <w:tcPr>
            <w:tcW w:w="600" w:type="dxa"/>
          </w:tcPr>
          <w:p w14:paraId="5D498FB6" w14:textId="77777777" w:rsidR="00B50050" w:rsidRDefault="00B50050" w:rsidP="0088127C">
            <w:pPr>
              <w:pStyle w:val="OtherTableBody"/>
            </w:pPr>
          </w:p>
        </w:tc>
        <w:tc>
          <w:tcPr>
            <w:tcW w:w="600" w:type="dxa"/>
          </w:tcPr>
          <w:p w14:paraId="6A1B2B4E" w14:textId="77777777" w:rsidR="00B50050" w:rsidRDefault="00B50050" w:rsidP="0088127C">
            <w:pPr>
              <w:pStyle w:val="OtherTableBody"/>
            </w:pPr>
            <w:r>
              <w:t>0473</w:t>
            </w:r>
          </w:p>
        </w:tc>
        <w:tc>
          <w:tcPr>
            <w:tcW w:w="2600" w:type="dxa"/>
          </w:tcPr>
          <w:p w14:paraId="2F5948A5" w14:textId="77777777" w:rsidR="00B50050" w:rsidRDefault="00B50050" w:rsidP="0088127C">
            <w:pPr>
              <w:pStyle w:val="OtherTableBody"/>
            </w:pPr>
          </w:p>
        </w:tc>
        <w:tc>
          <w:tcPr>
            <w:tcW w:w="1400" w:type="dxa"/>
          </w:tcPr>
          <w:p w14:paraId="0F44BEB5" w14:textId="77777777" w:rsidR="00B50050" w:rsidRDefault="00B50050" w:rsidP="0088127C">
            <w:pPr>
              <w:pStyle w:val="OtherTableBody"/>
            </w:pPr>
            <w:r>
              <w:t>R</w:t>
            </w:r>
          </w:p>
        </w:tc>
        <w:tc>
          <w:tcPr>
            <w:tcW w:w="4200" w:type="dxa"/>
          </w:tcPr>
          <w:p w14:paraId="5B54D448" w14:textId="77777777" w:rsidR="00B50050" w:rsidRDefault="00B50050" w:rsidP="0088127C">
            <w:pPr>
              <w:pStyle w:val="OtherTableBody"/>
            </w:pPr>
            <w:r>
              <w:t>This observation/service is on the formulary, but is restricted</w:t>
            </w:r>
          </w:p>
        </w:tc>
      </w:tr>
      <w:tr w:rsidR="00B50050" w14:paraId="4402FF78" w14:textId="77777777" w:rsidTr="00195548">
        <w:tc>
          <w:tcPr>
            <w:tcW w:w="600" w:type="dxa"/>
          </w:tcPr>
          <w:p w14:paraId="7BB15E69" w14:textId="77777777" w:rsidR="00B50050" w:rsidRDefault="00B50050" w:rsidP="0088127C">
            <w:pPr>
              <w:pStyle w:val="OtherTableBody"/>
            </w:pPr>
          </w:p>
        </w:tc>
        <w:tc>
          <w:tcPr>
            <w:tcW w:w="600" w:type="dxa"/>
          </w:tcPr>
          <w:p w14:paraId="5E7FE45E" w14:textId="77777777" w:rsidR="00B50050" w:rsidRDefault="00B50050" w:rsidP="0088127C">
            <w:pPr>
              <w:pStyle w:val="OtherTableBody"/>
            </w:pPr>
            <w:r>
              <w:t>0473</w:t>
            </w:r>
          </w:p>
        </w:tc>
        <w:tc>
          <w:tcPr>
            <w:tcW w:w="2600" w:type="dxa"/>
          </w:tcPr>
          <w:p w14:paraId="6B68DEA9" w14:textId="77777777" w:rsidR="00B50050" w:rsidRDefault="00B50050" w:rsidP="0088127C">
            <w:pPr>
              <w:pStyle w:val="OtherTableBody"/>
            </w:pPr>
          </w:p>
        </w:tc>
        <w:tc>
          <w:tcPr>
            <w:tcW w:w="1400" w:type="dxa"/>
          </w:tcPr>
          <w:p w14:paraId="3132E48B" w14:textId="77777777" w:rsidR="00B50050" w:rsidRDefault="00B50050" w:rsidP="0088127C">
            <w:pPr>
              <w:pStyle w:val="OtherTableBody"/>
            </w:pPr>
            <w:r>
              <w:t>Y</w:t>
            </w:r>
          </w:p>
        </w:tc>
        <w:tc>
          <w:tcPr>
            <w:tcW w:w="4200" w:type="dxa"/>
          </w:tcPr>
          <w:p w14:paraId="087678BF" w14:textId="77777777" w:rsidR="00B50050" w:rsidRDefault="00B50050" w:rsidP="0088127C">
            <w:pPr>
              <w:pStyle w:val="OtherTableBody"/>
            </w:pPr>
            <w:r>
              <w:t>This observation/service is on the formulary</w:t>
            </w:r>
          </w:p>
        </w:tc>
      </w:tr>
      <w:tr w:rsidR="00B50050" w14:paraId="0710B220" w14:textId="77777777" w:rsidTr="00195548">
        <w:tc>
          <w:tcPr>
            <w:tcW w:w="600" w:type="dxa"/>
          </w:tcPr>
          <w:p w14:paraId="420F6E65" w14:textId="77777777" w:rsidR="00B50050" w:rsidRDefault="00B50050" w:rsidP="0088127C">
            <w:pPr>
              <w:pStyle w:val="OtherTableBody"/>
            </w:pPr>
            <w:r>
              <w:t>User</w:t>
            </w:r>
          </w:p>
        </w:tc>
        <w:tc>
          <w:tcPr>
            <w:tcW w:w="600" w:type="dxa"/>
          </w:tcPr>
          <w:p w14:paraId="650ADD53" w14:textId="77777777" w:rsidR="00B50050" w:rsidRDefault="00B50050" w:rsidP="0088127C">
            <w:pPr>
              <w:pStyle w:val="OtherTableBody"/>
            </w:pPr>
          </w:p>
        </w:tc>
        <w:tc>
          <w:tcPr>
            <w:tcW w:w="2600" w:type="dxa"/>
          </w:tcPr>
          <w:p w14:paraId="6CD9A1AD" w14:textId="77777777" w:rsidR="00B50050" w:rsidRDefault="00B50050" w:rsidP="0088127C">
            <w:pPr>
              <w:pStyle w:val="OtherTableBody"/>
            </w:pPr>
            <w:r>
              <w:t>Practitioner Organization Unit Type</w:t>
            </w:r>
          </w:p>
        </w:tc>
        <w:tc>
          <w:tcPr>
            <w:tcW w:w="1400" w:type="dxa"/>
          </w:tcPr>
          <w:p w14:paraId="741C5298" w14:textId="77777777" w:rsidR="00B50050" w:rsidRDefault="00B50050" w:rsidP="0088127C">
            <w:pPr>
              <w:pStyle w:val="OtherTableBody"/>
            </w:pPr>
          </w:p>
        </w:tc>
        <w:tc>
          <w:tcPr>
            <w:tcW w:w="4200" w:type="dxa"/>
          </w:tcPr>
          <w:p w14:paraId="7D998F05" w14:textId="77777777" w:rsidR="00B50050" w:rsidRDefault="00B50050" w:rsidP="0088127C">
            <w:pPr>
              <w:pStyle w:val="OtherTableBody"/>
            </w:pPr>
          </w:p>
        </w:tc>
      </w:tr>
      <w:tr w:rsidR="00B50050" w14:paraId="6EEED4C9" w14:textId="77777777" w:rsidTr="00195548">
        <w:tc>
          <w:tcPr>
            <w:tcW w:w="600" w:type="dxa"/>
          </w:tcPr>
          <w:p w14:paraId="268E1A1E" w14:textId="77777777" w:rsidR="00B50050" w:rsidRDefault="00B50050" w:rsidP="0088127C">
            <w:pPr>
              <w:pStyle w:val="OtherTableBody"/>
            </w:pPr>
          </w:p>
        </w:tc>
        <w:tc>
          <w:tcPr>
            <w:tcW w:w="600" w:type="dxa"/>
          </w:tcPr>
          <w:p w14:paraId="348CB5FC" w14:textId="77777777" w:rsidR="00B50050" w:rsidRDefault="00B50050" w:rsidP="0088127C">
            <w:pPr>
              <w:pStyle w:val="OtherTableBody"/>
            </w:pPr>
            <w:r>
              <w:t>0474</w:t>
            </w:r>
          </w:p>
        </w:tc>
        <w:tc>
          <w:tcPr>
            <w:tcW w:w="2600" w:type="dxa"/>
          </w:tcPr>
          <w:p w14:paraId="152E4A28" w14:textId="77777777" w:rsidR="00B50050" w:rsidRDefault="00B50050" w:rsidP="0088127C">
            <w:pPr>
              <w:pStyle w:val="OtherTableBody"/>
            </w:pPr>
          </w:p>
        </w:tc>
        <w:tc>
          <w:tcPr>
            <w:tcW w:w="1400" w:type="dxa"/>
          </w:tcPr>
          <w:p w14:paraId="2BDFB08E" w14:textId="77777777" w:rsidR="00B50050" w:rsidRDefault="00B50050" w:rsidP="0088127C">
            <w:pPr>
              <w:pStyle w:val="OtherTableBody"/>
            </w:pPr>
            <w:r>
              <w:t>D</w:t>
            </w:r>
          </w:p>
        </w:tc>
        <w:tc>
          <w:tcPr>
            <w:tcW w:w="4200" w:type="dxa"/>
          </w:tcPr>
          <w:p w14:paraId="3F851120" w14:textId="77777777" w:rsidR="00B50050" w:rsidRDefault="00B50050" w:rsidP="0088127C">
            <w:pPr>
              <w:pStyle w:val="OtherTableBody"/>
            </w:pPr>
            <w:r>
              <w:t>Department</w:t>
            </w:r>
          </w:p>
        </w:tc>
      </w:tr>
      <w:tr w:rsidR="00B50050" w14:paraId="261D6207" w14:textId="77777777" w:rsidTr="00195548">
        <w:tc>
          <w:tcPr>
            <w:tcW w:w="600" w:type="dxa"/>
          </w:tcPr>
          <w:p w14:paraId="5B660CE4" w14:textId="77777777" w:rsidR="00B50050" w:rsidRDefault="00B50050" w:rsidP="0088127C">
            <w:pPr>
              <w:pStyle w:val="OtherTableBody"/>
            </w:pPr>
          </w:p>
        </w:tc>
        <w:tc>
          <w:tcPr>
            <w:tcW w:w="600" w:type="dxa"/>
          </w:tcPr>
          <w:p w14:paraId="750979FD" w14:textId="77777777" w:rsidR="00B50050" w:rsidRDefault="00B50050" w:rsidP="0088127C">
            <w:pPr>
              <w:pStyle w:val="OtherTableBody"/>
            </w:pPr>
            <w:r>
              <w:t>0474</w:t>
            </w:r>
          </w:p>
        </w:tc>
        <w:tc>
          <w:tcPr>
            <w:tcW w:w="2600" w:type="dxa"/>
          </w:tcPr>
          <w:p w14:paraId="0799E616" w14:textId="77777777" w:rsidR="00B50050" w:rsidRDefault="00B50050" w:rsidP="0088127C">
            <w:pPr>
              <w:pStyle w:val="OtherTableBody"/>
            </w:pPr>
          </w:p>
        </w:tc>
        <w:tc>
          <w:tcPr>
            <w:tcW w:w="1400" w:type="dxa"/>
          </w:tcPr>
          <w:p w14:paraId="361C812E" w14:textId="77777777" w:rsidR="00B50050" w:rsidRDefault="00B50050" w:rsidP="0088127C">
            <w:pPr>
              <w:pStyle w:val="OtherTableBody"/>
            </w:pPr>
            <w:r>
              <w:t>F</w:t>
            </w:r>
          </w:p>
        </w:tc>
        <w:tc>
          <w:tcPr>
            <w:tcW w:w="4200" w:type="dxa"/>
          </w:tcPr>
          <w:p w14:paraId="7E949B79" w14:textId="77777777" w:rsidR="00B50050" w:rsidRDefault="00B50050" w:rsidP="0088127C">
            <w:pPr>
              <w:pStyle w:val="OtherTableBody"/>
            </w:pPr>
            <w:r>
              <w:t>Facility</w:t>
            </w:r>
          </w:p>
        </w:tc>
      </w:tr>
      <w:tr w:rsidR="00B50050" w14:paraId="70F80907" w14:textId="77777777" w:rsidTr="00195548">
        <w:tc>
          <w:tcPr>
            <w:tcW w:w="600" w:type="dxa"/>
          </w:tcPr>
          <w:p w14:paraId="50465DC4" w14:textId="77777777" w:rsidR="00B50050" w:rsidRDefault="00B50050" w:rsidP="0088127C">
            <w:pPr>
              <w:pStyle w:val="OtherTableBody"/>
            </w:pPr>
          </w:p>
        </w:tc>
        <w:tc>
          <w:tcPr>
            <w:tcW w:w="600" w:type="dxa"/>
          </w:tcPr>
          <w:p w14:paraId="3687FD06" w14:textId="77777777" w:rsidR="00B50050" w:rsidRDefault="00B50050" w:rsidP="0088127C">
            <w:pPr>
              <w:pStyle w:val="OtherTableBody"/>
            </w:pPr>
            <w:r>
              <w:t>0474</w:t>
            </w:r>
          </w:p>
        </w:tc>
        <w:tc>
          <w:tcPr>
            <w:tcW w:w="2600" w:type="dxa"/>
          </w:tcPr>
          <w:p w14:paraId="1A029A56" w14:textId="77777777" w:rsidR="00B50050" w:rsidRDefault="00B50050" w:rsidP="0088127C">
            <w:pPr>
              <w:pStyle w:val="OtherTableBody"/>
            </w:pPr>
          </w:p>
        </w:tc>
        <w:tc>
          <w:tcPr>
            <w:tcW w:w="1400" w:type="dxa"/>
          </w:tcPr>
          <w:p w14:paraId="70E78FD5" w14:textId="77777777" w:rsidR="00B50050" w:rsidRDefault="00B50050" w:rsidP="0088127C">
            <w:pPr>
              <w:pStyle w:val="OtherTableBody"/>
            </w:pPr>
            <w:r>
              <w:t>S</w:t>
            </w:r>
          </w:p>
        </w:tc>
        <w:tc>
          <w:tcPr>
            <w:tcW w:w="4200" w:type="dxa"/>
          </w:tcPr>
          <w:p w14:paraId="7E85E03A" w14:textId="77777777" w:rsidR="00B50050" w:rsidRDefault="00B50050" w:rsidP="0088127C">
            <w:pPr>
              <w:pStyle w:val="OtherTableBody"/>
            </w:pPr>
            <w:r>
              <w:t>Subdivision</w:t>
            </w:r>
          </w:p>
        </w:tc>
      </w:tr>
      <w:tr w:rsidR="00B50050" w14:paraId="72DC7191" w14:textId="77777777" w:rsidTr="00195548">
        <w:tc>
          <w:tcPr>
            <w:tcW w:w="600" w:type="dxa"/>
          </w:tcPr>
          <w:p w14:paraId="767F4A66" w14:textId="77777777" w:rsidR="00B50050" w:rsidRDefault="00B50050" w:rsidP="0088127C">
            <w:pPr>
              <w:pStyle w:val="OtherTableBody"/>
            </w:pPr>
          </w:p>
        </w:tc>
        <w:tc>
          <w:tcPr>
            <w:tcW w:w="600" w:type="dxa"/>
          </w:tcPr>
          <w:p w14:paraId="0C562AD0" w14:textId="77777777" w:rsidR="00B50050" w:rsidRDefault="00B50050" w:rsidP="0088127C">
            <w:pPr>
              <w:pStyle w:val="OtherTableBody"/>
            </w:pPr>
            <w:r>
              <w:t>0474</w:t>
            </w:r>
          </w:p>
        </w:tc>
        <w:tc>
          <w:tcPr>
            <w:tcW w:w="2600" w:type="dxa"/>
          </w:tcPr>
          <w:p w14:paraId="60B5157F" w14:textId="77777777" w:rsidR="00B50050" w:rsidRDefault="00B50050" w:rsidP="0088127C">
            <w:pPr>
              <w:pStyle w:val="OtherTableBody"/>
            </w:pPr>
          </w:p>
        </w:tc>
        <w:tc>
          <w:tcPr>
            <w:tcW w:w="1400" w:type="dxa"/>
          </w:tcPr>
          <w:p w14:paraId="1E06A239" w14:textId="77777777" w:rsidR="00B50050" w:rsidRDefault="00B50050" w:rsidP="0088127C">
            <w:pPr>
              <w:pStyle w:val="OtherTableBody"/>
            </w:pPr>
            <w:r>
              <w:t>U</w:t>
            </w:r>
          </w:p>
        </w:tc>
        <w:tc>
          <w:tcPr>
            <w:tcW w:w="4200" w:type="dxa"/>
          </w:tcPr>
          <w:p w14:paraId="7F8A2C8F" w14:textId="77777777" w:rsidR="00B50050" w:rsidRDefault="00B50050" w:rsidP="0088127C">
            <w:pPr>
              <w:pStyle w:val="OtherTableBody"/>
            </w:pPr>
            <w:r>
              <w:t>Subdepartment</w:t>
            </w:r>
          </w:p>
        </w:tc>
      </w:tr>
      <w:tr w:rsidR="00B50050" w14:paraId="644FC287" w14:textId="77777777" w:rsidTr="00195548">
        <w:tc>
          <w:tcPr>
            <w:tcW w:w="600" w:type="dxa"/>
          </w:tcPr>
          <w:p w14:paraId="0DFDBF31" w14:textId="77777777" w:rsidR="00B50050" w:rsidRDefault="00B50050" w:rsidP="0088127C">
            <w:pPr>
              <w:pStyle w:val="OtherTableBody"/>
            </w:pPr>
          </w:p>
        </w:tc>
        <w:tc>
          <w:tcPr>
            <w:tcW w:w="600" w:type="dxa"/>
          </w:tcPr>
          <w:p w14:paraId="5A9C637C" w14:textId="77777777" w:rsidR="00B50050" w:rsidRDefault="00B50050" w:rsidP="0088127C">
            <w:pPr>
              <w:pStyle w:val="OtherTableBody"/>
            </w:pPr>
            <w:r>
              <w:t>0474</w:t>
            </w:r>
          </w:p>
        </w:tc>
        <w:tc>
          <w:tcPr>
            <w:tcW w:w="2600" w:type="dxa"/>
          </w:tcPr>
          <w:p w14:paraId="3CA17E17" w14:textId="77777777" w:rsidR="00B50050" w:rsidRDefault="00B50050" w:rsidP="0088127C">
            <w:pPr>
              <w:pStyle w:val="OtherTableBody"/>
            </w:pPr>
          </w:p>
        </w:tc>
        <w:tc>
          <w:tcPr>
            <w:tcW w:w="1400" w:type="dxa"/>
          </w:tcPr>
          <w:p w14:paraId="1A6EFD5E" w14:textId="77777777" w:rsidR="00B50050" w:rsidRDefault="00B50050" w:rsidP="0088127C">
            <w:pPr>
              <w:pStyle w:val="OtherTableBody"/>
            </w:pPr>
            <w:r>
              <w:t>V</w:t>
            </w:r>
          </w:p>
        </w:tc>
        <w:tc>
          <w:tcPr>
            <w:tcW w:w="4200" w:type="dxa"/>
          </w:tcPr>
          <w:p w14:paraId="2EFABDCA" w14:textId="77777777" w:rsidR="00B50050" w:rsidRDefault="00B50050" w:rsidP="0088127C">
            <w:pPr>
              <w:pStyle w:val="OtherTableBody"/>
            </w:pPr>
            <w:r>
              <w:t>Division</w:t>
            </w:r>
          </w:p>
        </w:tc>
      </w:tr>
      <w:tr w:rsidR="00B50050" w14:paraId="31BFDA13" w14:textId="77777777" w:rsidTr="00195548">
        <w:tc>
          <w:tcPr>
            <w:tcW w:w="600" w:type="dxa"/>
          </w:tcPr>
          <w:p w14:paraId="62E68E35" w14:textId="77777777" w:rsidR="00B50050" w:rsidRDefault="00B50050" w:rsidP="0088127C">
            <w:pPr>
              <w:pStyle w:val="OtherTableBody"/>
            </w:pPr>
            <w:r>
              <w:t>User</w:t>
            </w:r>
          </w:p>
        </w:tc>
        <w:tc>
          <w:tcPr>
            <w:tcW w:w="600" w:type="dxa"/>
          </w:tcPr>
          <w:p w14:paraId="41EA66F0" w14:textId="77777777" w:rsidR="00B50050" w:rsidRDefault="00B50050" w:rsidP="0088127C">
            <w:pPr>
              <w:pStyle w:val="OtherTableBody"/>
            </w:pPr>
          </w:p>
        </w:tc>
        <w:tc>
          <w:tcPr>
            <w:tcW w:w="2600" w:type="dxa"/>
          </w:tcPr>
          <w:p w14:paraId="587BDD4D" w14:textId="77777777" w:rsidR="00B50050" w:rsidRDefault="00B50050" w:rsidP="0088127C">
            <w:pPr>
              <w:pStyle w:val="OtherTableBody"/>
            </w:pPr>
            <w:r>
              <w:t>Charge Type Reason</w:t>
            </w:r>
          </w:p>
        </w:tc>
        <w:tc>
          <w:tcPr>
            <w:tcW w:w="1400" w:type="dxa"/>
          </w:tcPr>
          <w:p w14:paraId="22E5C431" w14:textId="77777777" w:rsidR="00B50050" w:rsidRDefault="00B50050" w:rsidP="0088127C">
            <w:pPr>
              <w:pStyle w:val="OtherTableBody"/>
            </w:pPr>
          </w:p>
        </w:tc>
        <w:tc>
          <w:tcPr>
            <w:tcW w:w="4200" w:type="dxa"/>
          </w:tcPr>
          <w:p w14:paraId="63A450E2" w14:textId="77777777" w:rsidR="00B50050" w:rsidRDefault="00B50050" w:rsidP="0088127C">
            <w:pPr>
              <w:pStyle w:val="OtherTableBody"/>
            </w:pPr>
          </w:p>
        </w:tc>
      </w:tr>
      <w:tr w:rsidR="00B50050" w14:paraId="1FD40429" w14:textId="77777777" w:rsidTr="00195548">
        <w:tc>
          <w:tcPr>
            <w:tcW w:w="600" w:type="dxa"/>
          </w:tcPr>
          <w:p w14:paraId="281DDAED" w14:textId="77777777" w:rsidR="00B50050" w:rsidRDefault="00B50050" w:rsidP="0088127C">
            <w:pPr>
              <w:pStyle w:val="OtherTableBody"/>
            </w:pPr>
          </w:p>
        </w:tc>
        <w:tc>
          <w:tcPr>
            <w:tcW w:w="600" w:type="dxa"/>
          </w:tcPr>
          <w:p w14:paraId="1C648FA4" w14:textId="77777777" w:rsidR="00B50050" w:rsidRDefault="00B50050" w:rsidP="0088127C">
            <w:pPr>
              <w:pStyle w:val="OtherTableBody"/>
            </w:pPr>
            <w:r>
              <w:t>0475</w:t>
            </w:r>
          </w:p>
        </w:tc>
        <w:tc>
          <w:tcPr>
            <w:tcW w:w="2600" w:type="dxa"/>
          </w:tcPr>
          <w:p w14:paraId="58E73C60" w14:textId="77777777" w:rsidR="00B50050" w:rsidRDefault="00B50050" w:rsidP="0088127C">
            <w:pPr>
              <w:pStyle w:val="OtherTableBody"/>
            </w:pPr>
          </w:p>
        </w:tc>
        <w:tc>
          <w:tcPr>
            <w:tcW w:w="1400" w:type="dxa"/>
          </w:tcPr>
          <w:p w14:paraId="3A0418C0" w14:textId="77777777" w:rsidR="00B50050" w:rsidRDefault="00B50050" w:rsidP="0088127C">
            <w:pPr>
              <w:pStyle w:val="OtherTableBody"/>
            </w:pPr>
            <w:r>
              <w:t>01</w:t>
            </w:r>
          </w:p>
        </w:tc>
        <w:tc>
          <w:tcPr>
            <w:tcW w:w="4200" w:type="dxa"/>
          </w:tcPr>
          <w:p w14:paraId="4A364A7A" w14:textId="77777777" w:rsidR="00B50050" w:rsidRDefault="00B50050" w:rsidP="0088127C">
            <w:pPr>
              <w:pStyle w:val="OtherTableBody"/>
            </w:pPr>
            <w:r>
              <w:t>Allergy</w:t>
            </w:r>
          </w:p>
        </w:tc>
      </w:tr>
      <w:tr w:rsidR="00B50050" w14:paraId="6038A01E" w14:textId="77777777" w:rsidTr="00195548">
        <w:tc>
          <w:tcPr>
            <w:tcW w:w="600" w:type="dxa"/>
          </w:tcPr>
          <w:p w14:paraId="23B06A92" w14:textId="77777777" w:rsidR="00B50050" w:rsidRDefault="00B50050" w:rsidP="0088127C">
            <w:pPr>
              <w:pStyle w:val="OtherTableBody"/>
            </w:pPr>
          </w:p>
        </w:tc>
        <w:tc>
          <w:tcPr>
            <w:tcW w:w="600" w:type="dxa"/>
          </w:tcPr>
          <w:p w14:paraId="41F51611" w14:textId="77777777" w:rsidR="00B50050" w:rsidRDefault="00B50050" w:rsidP="0088127C">
            <w:pPr>
              <w:pStyle w:val="OtherTableBody"/>
            </w:pPr>
            <w:r>
              <w:t>0475</w:t>
            </w:r>
          </w:p>
        </w:tc>
        <w:tc>
          <w:tcPr>
            <w:tcW w:w="2600" w:type="dxa"/>
          </w:tcPr>
          <w:p w14:paraId="725C5866" w14:textId="77777777" w:rsidR="00B50050" w:rsidRDefault="00B50050" w:rsidP="0088127C">
            <w:pPr>
              <w:pStyle w:val="OtherTableBody"/>
            </w:pPr>
          </w:p>
        </w:tc>
        <w:tc>
          <w:tcPr>
            <w:tcW w:w="1400" w:type="dxa"/>
          </w:tcPr>
          <w:p w14:paraId="5BB8332B" w14:textId="77777777" w:rsidR="00B50050" w:rsidRDefault="00B50050" w:rsidP="0088127C">
            <w:pPr>
              <w:pStyle w:val="OtherTableBody"/>
            </w:pPr>
            <w:r>
              <w:t>02</w:t>
            </w:r>
          </w:p>
        </w:tc>
        <w:tc>
          <w:tcPr>
            <w:tcW w:w="4200" w:type="dxa"/>
          </w:tcPr>
          <w:p w14:paraId="448FEB09" w14:textId="77777777" w:rsidR="00B50050" w:rsidRDefault="00B50050" w:rsidP="0088127C">
            <w:pPr>
              <w:pStyle w:val="OtherTableBody"/>
            </w:pPr>
            <w:r>
              <w:t>Intolerance</w:t>
            </w:r>
          </w:p>
        </w:tc>
      </w:tr>
      <w:tr w:rsidR="00B50050" w14:paraId="28C469DD" w14:textId="77777777" w:rsidTr="00195548">
        <w:tc>
          <w:tcPr>
            <w:tcW w:w="600" w:type="dxa"/>
          </w:tcPr>
          <w:p w14:paraId="776395A8" w14:textId="77777777" w:rsidR="00B50050" w:rsidRDefault="00B50050" w:rsidP="0088127C">
            <w:pPr>
              <w:pStyle w:val="OtherTableBody"/>
            </w:pPr>
          </w:p>
        </w:tc>
        <w:tc>
          <w:tcPr>
            <w:tcW w:w="600" w:type="dxa"/>
          </w:tcPr>
          <w:p w14:paraId="42714A6A" w14:textId="77777777" w:rsidR="00B50050" w:rsidRDefault="00B50050" w:rsidP="0088127C">
            <w:pPr>
              <w:pStyle w:val="OtherTableBody"/>
            </w:pPr>
            <w:r>
              <w:t>0475</w:t>
            </w:r>
          </w:p>
        </w:tc>
        <w:tc>
          <w:tcPr>
            <w:tcW w:w="2600" w:type="dxa"/>
          </w:tcPr>
          <w:p w14:paraId="0F408C11" w14:textId="77777777" w:rsidR="00B50050" w:rsidRDefault="00B50050" w:rsidP="0088127C">
            <w:pPr>
              <w:pStyle w:val="OtherTableBody"/>
            </w:pPr>
          </w:p>
        </w:tc>
        <w:tc>
          <w:tcPr>
            <w:tcW w:w="1400" w:type="dxa"/>
          </w:tcPr>
          <w:p w14:paraId="3A4A2D8F" w14:textId="77777777" w:rsidR="00B50050" w:rsidRDefault="00B50050" w:rsidP="0088127C">
            <w:pPr>
              <w:pStyle w:val="OtherTableBody"/>
            </w:pPr>
            <w:r>
              <w:t>03</w:t>
            </w:r>
          </w:p>
        </w:tc>
        <w:tc>
          <w:tcPr>
            <w:tcW w:w="4200" w:type="dxa"/>
          </w:tcPr>
          <w:p w14:paraId="4AC2A86E" w14:textId="77777777" w:rsidR="00B50050" w:rsidRDefault="00B50050" w:rsidP="0088127C">
            <w:pPr>
              <w:pStyle w:val="OtherTableBody"/>
            </w:pPr>
            <w:r>
              <w:t>Treatment Failure</w:t>
            </w:r>
          </w:p>
        </w:tc>
      </w:tr>
      <w:tr w:rsidR="00B50050" w14:paraId="32C49A35" w14:textId="77777777" w:rsidTr="00195548">
        <w:tc>
          <w:tcPr>
            <w:tcW w:w="600" w:type="dxa"/>
          </w:tcPr>
          <w:p w14:paraId="121E1E53" w14:textId="77777777" w:rsidR="00B50050" w:rsidRDefault="00B50050" w:rsidP="0088127C">
            <w:pPr>
              <w:pStyle w:val="OtherTableBody"/>
            </w:pPr>
          </w:p>
        </w:tc>
        <w:tc>
          <w:tcPr>
            <w:tcW w:w="600" w:type="dxa"/>
          </w:tcPr>
          <w:p w14:paraId="287E243B" w14:textId="77777777" w:rsidR="00B50050" w:rsidRDefault="00B50050" w:rsidP="0088127C">
            <w:pPr>
              <w:pStyle w:val="OtherTableBody"/>
            </w:pPr>
            <w:r>
              <w:t>0475</w:t>
            </w:r>
          </w:p>
        </w:tc>
        <w:tc>
          <w:tcPr>
            <w:tcW w:w="2600" w:type="dxa"/>
          </w:tcPr>
          <w:p w14:paraId="0A40A941" w14:textId="77777777" w:rsidR="00B50050" w:rsidRDefault="00B50050" w:rsidP="0088127C">
            <w:pPr>
              <w:pStyle w:val="OtherTableBody"/>
            </w:pPr>
          </w:p>
        </w:tc>
        <w:tc>
          <w:tcPr>
            <w:tcW w:w="1400" w:type="dxa"/>
          </w:tcPr>
          <w:p w14:paraId="6DA9D078" w14:textId="77777777" w:rsidR="00B50050" w:rsidRDefault="00B50050" w:rsidP="0088127C">
            <w:pPr>
              <w:pStyle w:val="OtherTableBody"/>
            </w:pPr>
            <w:r>
              <w:t>04</w:t>
            </w:r>
          </w:p>
        </w:tc>
        <w:tc>
          <w:tcPr>
            <w:tcW w:w="4200" w:type="dxa"/>
          </w:tcPr>
          <w:p w14:paraId="26AF6BBB" w14:textId="77777777" w:rsidR="00B50050" w:rsidRDefault="00B50050" w:rsidP="0088127C">
            <w:pPr>
              <w:pStyle w:val="OtherTableBody"/>
            </w:pPr>
            <w:r>
              <w:t>Patient Request</w:t>
            </w:r>
          </w:p>
        </w:tc>
      </w:tr>
      <w:tr w:rsidR="00B50050" w14:paraId="415A3E35" w14:textId="77777777" w:rsidTr="00195548">
        <w:tc>
          <w:tcPr>
            <w:tcW w:w="600" w:type="dxa"/>
          </w:tcPr>
          <w:p w14:paraId="3B5CC2B7" w14:textId="77777777" w:rsidR="00B50050" w:rsidRDefault="00B50050" w:rsidP="0088127C">
            <w:pPr>
              <w:pStyle w:val="OtherTableBody"/>
            </w:pPr>
          </w:p>
        </w:tc>
        <w:tc>
          <w:tcPr>
            <w:tcW w:w="600" w:type="dxa"/>
          </w:tcPr>
          <w:p w14:paraId="70A6A9B0" w14:textId="77777777" w:rsidR="00B50050" w:rsidRDefault="00B50050" w:rsidP="0088127C">
            <w:pPr>
              <w:pStyle w:val="OtherTableBody"/>
            </w:pPr>
            <w:r>
              <w:t>0475</w:t>
            </w:r>
          </w:p>
        </w:tc>
        <w:tc>
          <w:tcPr>
            <w:tcW w:w="2600" w:type="dxa"/>
          </w:tcPr>
          <w:p w14:paraId="44C8C284" w14:textId="77777777" w:rsidR="00B50050" w:rsidRDefault="00B50050" w:rsidP="0088127C">
            <w:pPr>
              <w:pStyle w:val="OtherTableBody"/>
            </w:pPr>
          </w:p>
        </w:tc>
        <w:tc>
          <w:tcPr>
            <w:tcW w:w="1400" w:type="dxa"/>
          </w:tcPr>
          <w:p w14:paraId="64DB2C46" w14:textId="77777777" w:rsidR="00B50050" w:rsidRDefault="00B50050" w:rsidP="0088127C">
            <w:pPr>
              <w:pStyle w:val="OtherTableBody"/>
            </w:pPr>
            <w:r>
              <w:t>05</w:t>
            </w:r>
          </w:p>
        </w:tc>
        <w:tc>
          <w:tcPr>
            <w:tcW w:w="4200" w:type="dxa"/>
          </w:tcPr>
          <w:p w14:paraId="473E6FF7" w14:textId="77777777" w:rsidR="00B50050" w:rsidRDefault="00B50050" w:rsidP="0088127C">
            <w:pPr>
              <w:pStyle w:val="OtherTableBody"/>
            </w:pPr>
            <w:r>
              <w:t>No Exception</w:t>
            </w:r>
          </w:p>
        </w:tc>
      </w:tr>
      <w:tr w:rsidR="00B50050" w14:paraId="69B3029D" w14:textId="77777777" w:rsidTr="00195548">
        <w:tc>
          <w:tcPr>
            <w:tcW w:w="600" w:type="dxa"/>
          </w:tcPr>
          <w:p w14:paraId="3E114B2D" w14:textId="77777777" w:rsidR="00B50050" w:rsidRDefault="00B50050" w:rsidP="0088127C">
            <w:pPr>
              <w:pStyle w:val="OtherTableBody"/>
            </w:pPr>
            <w:r>
              <w:t>User</w:t>
            </w:r>
          </w:p>
        </w:tc>
        <w:tc>
          <w:tcPr>
            <w:tcW w:w="600" w:type="dxa"/>
          </w:tcPr>
          <w:p w14:paraId="387DC19C" w14:textId="77777777" w:rsidR="00B50050" w:rsidRDefault="00B50050" w:rsidP="0088127C">
            <w:pPr>
              <w:pStyle w:val="OtherTableBody"/>
            </w:pPr>
          </w:p>
        </w:tc>
        <w:tc>
          <w:tcPr>
            <w:tcW w:w="2600" w:type="dxa"/>
          </w:tcPr>
          <w:p w14:paraId="4B79435B" w14:textId="77777777" w:rsidR="00B50050" w:rsidRDefault="00B50050" w:rsidP="0088127C">
            <w:pPr>
              <w:pStyle w:val="OtherTableBody"/>
            </w:pPr>
            <w:r>
              <w:t>Medically Necessary Duplicate Procedure Reason</w:t>
            </w:r>
          </w:p>
        </w:tc>
        <w:tc>
          <w:tcPr>
            <w:tcW w:w="1400" w:type="dxa"/>
          </w:tcPr>
          <w:p w14:paraId="0619D10E" w14:textId="77777777" w:rsidR="00B50050" w:rsidRDefault="00B50050" w:rsidP="0088127C">
            <w:pPr>
              <w:pStyle w:val="OtherTableBody"/>
            </w:pPr>
          </w:p>
        </w:tc>
        <w:tc>
          <w:tcPr>
            <w:tcW w:w="4200" w:type="dxa"/>
          </w:tcPr>
          <w:p w14:paraId="2775B525" w14:textId="77777777" w:rsidR="00B50050" w:rsidRDefault="00B50050" w:rsidP="0088127C">
            <w:pPr>
              <w:pStyle w:val="OtherTableBody"/>
            </w:pPr>
          </w:p>
        </w:tc>
      </w:tr>
      <w:tr w:rsidR="00B50050" w14:paraId="763EFBC1" w14:textId="77777777" w:rsidTr="00195548">
        <w:tc>
          <w:tcPr>
            <w:tcW w:w="600" w:type="dxa"/>
          </w:tcPr>
          <w:p w14:paraId="13782764" w14:textId="77777777" w:rsidR="00B50050" w:rsidRDefault="00B50050" w:rsidP="0088127C">
            <w:pPr>
              <w:pStyle w:val="OtherTableBody"/>
            </w:pPr>
          </w:p>
        </w:tc>
        <w:tc>
          <w:tcPr>
            <w:tcW w:w="600" w:type="dxa"/>
          </w:tcPr>
          <w:p w14:paraId="038BDF74" w14:textId="77777777" w:rsidR="00B50050" w:rsidRDefault="00B50050" w:rsidP="0088127C">
            <w:pPr>
              <w:pStyle w:val="OtherTableBody"/>
            </w:pPr>
            <w:r>
              <w:t>0476</w:t>
            </w:r>
          </w:p>
        </w:tc>
        <w:tc>
          <w:tcPr>
            <w:tcW w:w="2600" w:type="dxa"/>
          </w:tcPr>
          <w:p w14:paraId="28081A7E" w14:textId="77777777" w:rsidR="00B50050" w:rsidRDefault="00B50050" w:rsidP="0088127C">
            <w:pPr>
              <w:pStyle w:val="OtherTableBody"/>
            </w:pPr>
          </w:p>
        </w:tc>
        <w:tc>
          <w:tcPr>
            <w:tcW w:w="1400" w:type="dxa"/>
          </w:tcPr>
          <w:p w14:paraId="59ED13D6" w14:textId="77777777" w:rsidR="00B50050" w:rsidRDefault="00B50050" w:rsidP="0088127C">
            <w:pPr>
              <w:pStyle w:val="OtherTableBody"/>
            </w:pPr>
            <w:r>
              <w:t>...</w:t>
            </w:r>
          </w:p>
        </w:tc>
        <w:tc>
          <w:tcPr>
            <w:tcW w:w="4200" w:type="dxa"/>
          </w:tcPr>
          <w:p w14:paraId="771EDE31" w14:textId="77777777" w:rsidR="00B50050" w:rsidRDefault="00B50050" w:rsidP="0088127C">
            <w:pPr>
              <w:pStyle w:val="OtherTableBody"/>
            </w:pPr>
            <w:r>
              <w:t>No suggested values defined</w:t>
            </w:r>
          </w:p>
        </w:tc>
      </w:tr>
      <w:tr w:rsidR="00B50050" w14:paraId="0B783BFD" w14:textId="77777777" w:rsidTr="00195548">
        <w:tc>
          <w:tcPr>
            <w:tcW w:w="600" w:type="dxa"/>
          </w:tcPr>
          <w:p w14:paraId="694D01FD" w14:textId="77777777" w:rsidR="00B50050" w:rsidRDefault="00B50050" w:rsidP="0088127C">
            <w:pPr>
              <w:pStyle w:val="OtherTableBody"/>
            </w:pPr>
            <w:r>
              <w:t>User</w:t>
            </w:r>
          </w:p>
        </w:tc>
        <w:tc>
          <w:tcPr>
            <w:tcW w:w="600" w:type="dxa"/>
          </w:tcPr>
          <w:p w14:paraId="4A522FE2" w14:textId="77777777" w:rsidR="00B50050" w:rsidRDefault="00B50050" w:rsidP="0088127C">
            <w:pPr>
              <w:pStyle w:val="OtherTableBody"/>
            </w:pPr>
          </w:p>
        </w:tc>
        <w:tc>
          <w:tcPr>
            <w:tcW w:w="2600" w:type="dxa"/>
          </w:tcPr>
          <w:p w14:paraId="4E03DD4C" w14:textId="77777777" w:rsidR="00B50050" w:rsidRDefault="00B50050" w:rsidP="0088127C">
            <w:pPr>
              <w:pStyle w:val="OtherTableBody"/>
            </w:pPr>
            <w:r>
              <w:t>Controlled Substance Schedule</w:t>
            </w:r>
          </w:p>
        </w:tc>
        <w:tc>
          <w:tcPr>
            <w:tcW w:w="1400" w:type="dxa"/>
          </w:tcPr>
          <w:p w14:paraId="054D918B" w14:textId="77777777" w:rsidR="00B50050" w:rsidRDefault="00B50050" w:rsidP="0088127C">
            <w:pPr>
              <w:pStyle w:val="OtherTableBody"/>
            </w:pPr>
          </w:p>
        </w:tc>
        <w:tc>
          <w:tcPr>
            <w:tcW w:w="4200" w:type="dxa"/>
          </w:tcPr>
          <w:p w14:paraId="0BD52850" w14:textId="77777777" w:rsidR="00B50050" w:rsidRDefault="00B50050" w:rsidP="0088127C">
            <w:pPr>
              <w:pStyle w:val="OtherTableBody"/>
            </w:pPr>
          </w:p>
        </w:tc>
      </w:tr>
      <w:tr w:rsidR="00B50050" w14:paraId="6DED34D3" w14:textId="77777777" w:rsidTr="00195548">
        <w:tc>
          <w:tcPr>
            <w:tcW w:w="600" w:type="dxa"/>
          </w:tcPr>
          <w:p w14:paraId="1EA211DC" w14:textId="77777777" w:rsidR="00B50050" w:rsidRDefault="00B50050" w:rsidP="0088127C">
            <w:pPr>
              <w:pStyle w:val="OtherTableBody"/>
            </w:pPr>
          </w:p>
        </w:tc>
        <w:tc>
          <w:tcPr>
            <w:tcW w:w="600" w:type="dxa"/>
          </w:tcPr>
          <w:p w14:paraId="4A93DA32" w14:textId="77777777" w:rsidR="00B50050" w:rsidRDefault="00B50050" w:rsidP="0088127C">
            <w:pPr>
              <w:pStyle w:val="OtherTableBody"/>
            </w:pPr>
            <w:r>
              <w:t>0477</w:t>
            </w:r>
          </w:p>
        </w:tc>
        <w:tc>
          <w:tcPr>
            <w:tcW w:w="2600" w:type="dxa"/>
          </w:tcPr>
          <w:p w14:paraId="25268FA0" w14:textId="77777777" w:rsidR="00B50050" w:rsidRDefault="00B50050" w:rsidP="0088127C">
            <w:pPr>
              <w:pStyle w:val="OtherTableBody"/>
            </w:pPr>
          </w:p>
        </w:tc>
        <w:tc>
          <w:tcPr>
            <w:tcW w:w="1400" w:type="dxa"/>
          </w:tcPr>
          <w:p w14:paraId="5360B056" w14:textId="77777777" w:rsidR="00B50050" w:rsidRDefault="00B50050" w:rsidP="0088127C">
            <w:pPr>
              <w:pStyle w:val="OtherTableBody"/>
            </w:pPr>
            <w:r>
              <w:t>I</w:t>
            </w:r>
          </w:p>
        </w:tc>
        <w:tc>
          <w:tcPr>
            <w:tcW w:w="4200" w:type="dxa"/>
          </w:tcPr>
          <w:p w14:paraId="3F59AA76" w14:textId="77777777" w:rsidR="00B50050" w:rsidRDefault="00B50050" w:rsidP="0088127C">
            <w:pPr>
              <w:pStyle w:val="OtherTableBody"/>
            </w:pPr>
            <w:r>
              <w:t>Schedule I</w:t>
            </w:r>
          </w:p>
        </w:tc>
      </w:tr>
      <w:tr w:rsidR="00B50050" w14:paraId="6A51E58E" w14:textId="77777777" w:rsidTr="00195548">
        <w:tc>
          <w:tcPr>
            <w:tcW w:w="600" w:type="dxa"/>
          </w:tcPr>
          <w:p w14:paraId="40107930" w14:textId="77777777" w:rsidR="00B50050" w:rsidRDefault="00B50050" w:rsidP="0088127C">
            <w:pPr>
              <w:pStyle w:val="OtherTableBody"/>
            </w:pPr>
          </w:p>
        </w:tc>
        <w:tc>
          <w:tcPr>
            <w:tcW w:w="600" w:type="dxa"/>
          </w:tcPr>
          <w:p w14:paraId="53060E10" w14:textId="77777777" w:rsidR="00B50050" w:rsidRDefault="00B50050" w:rsidP="0088127C">
            <w:pPr>
              <w:pStyle w:val="OtherTableBody"/>
            </w:pPr>
            <w:r>
              <w:t>0477</w:t>
            </w:r>
          </w:p>
        </w:tc>
        <w:tc>
          <w:tcPr>
            <w:tcW w:w="2600" w:type="dxa"/>
          </w:tcPr>
          <w:p w14:paraId="2A565DAC" w14:textId="77777777" w:rsidR="00B50050" w:rsidRDefault="00B50050" w:rsidP="0088127C">
            <w:pPr>
              <w:pStyle w:val="OtherTableBody"/>
            </w:pPr>
          </w:p>
        </w:tc>
        <w:tc>
          <w:tcPr>
            <w:tcW w:w="1400" w:type="dxa"/>
          </w:tcPr>
          <w:p w14:paraId="4E544B80" w14:textId="77777777" w:rsidR="00B50050" w:rsidRDefault="00B50050" w:rsidP="0088127C">
            <w:pPr>
              <w:pStyle w:val="OtherTableBody"/>
            </w:pPr>
            <w:r>
              <w:t>II</w:t>
            </w:r>
          </w:p>
        </w:tc>
        <w:tc>
          <w:tcPr>
            <w:tcW w:w="4200" w:type="dxa"/>
          </w:tcPr>
          <w:p w14:paraId="12E15A4D" w14:textId="77777777" w:rsidR="00B50050" w:rsidRDefault="00B50050" w:rsidP="0088127C">
            <w:pPr>
              <w:pStyle w:val="OtherTableBody"/>
            </w:pPr>
            <w:r>
              <w:t>Schedule II</w:t>
            </w:r>
          </w:p>
        </w:tc>
      </w:tr>
      <w:tr w:rsidR="00B50050" w14:paraId="346FA5F6" w14:textId="77777777" w:rsidTr="00195548">
        <w:tc>
          <w:tcPr>
            <w:tcW w:w="600" w:type="dxa"/>
          </w:tcPr>
          <w:p w14:paraId="62E07185" w14:textId="77777777" w:rsidR="00B50050" w:rsidRDefault="00B50050" w:rsidP="0088127C">
            <w:pPr>
              <w:pStyle w:val="OtherTableBody"/>
            </w:pPr>
          </w:p>
        </w:tc>
        <w:tc>
          <w:tcPr>
            <w:tcW w:w="600" w:type="dxa"/>
          </w:tcPr>
          <w:p w14:paraId="576FDB99" w14:textId="77777777" w:rsidR="00B50050" w:rsidRDefault="00B50050" w:rsidP="0088127C">
            <w:pPr>
              <w:pStyle w:val="OtherTableBody"/>
            </w:pPr>
            <w:r>
              <w:t>0477</w:t>
            </w:r>
          </w:p>
        </w:tc>
        <w:tc>
          <w:tcPr>
            <w:tcW w:w="2600" w:type="dxa"/>
          </w:tcPr>
          <w:p w14:paraId="79486614" w14:textId="77777777" w:rsidR="00B50050" w:rsidRDefault="00B50050" w:rsidP="0088127C">
            <w:pPr>
              <w:pStyle w:val="OtherTableBody"/>
            </w:pPr>
          </w:p>
        </w:tc>
        <w:tc>
          <w:tcPr>
            <w:tcW w:w="1400" w:type="dxa"/>
          </w:tcPr>
          <w:p w14:paraId="698103E0" w14:textId="77777777" w:rsidR="00B50050" w:rsidRDefault="00B50050" w:rsidP="0088127C">
            <w:pPr>
              <w:pStyle w:val="OtherTableBody"/>
            </w:pPr>
            <w:r>
              <w:t>III</w:t>
            </w:r>
          </w:p>
        </w:tc>
        <w:tc>
          <w:tcPr>
            <w:tcW w:w="4200" w:type="dxa"/>
          </w:tcPr>
          <w:p w14:paraId="157E96E6" w14:textId="77777777" w:rsidR="00B50050" w:rsidRDefault="00B50050" w:rsidP="0088127C">
            <w:pPr>
              <w:pStyle w:val="OtherTableBody"/>
            </w:pPr>
            <w:r>
              <w:t>Schedule III</w:t>
            </w:r>
          </w:p>
        </w:tc>
      </w:tr>
      <w:tr w:rsidR="00B50050" w14:paraId="7EE643B1" w14:textId="77777777" w:rsidTr="00195548">
        <w:tc>
          <w:tcPr>
            <w:tcW w:w="600" w:type="dxa"/>
          </w:tcPr>
          <w:p w14:paraId="3A3E8EE2" w14:textId="77777777" w:rsidR="00B50050" w:rsidRDefault="00B50050" w:rsidP="0088127C">
            <w:pPr>
              <w:pStyle w:val="OtherTableBody"/>
            </w:pPr>
          </w:p>
        </w:tc>
        <w:tc>
          <w:tcPr>
            <w:tcW w:w="600" w:type="dxa"/>
          </w:tcPr>
          <w:p w14:paraId="0CFC36A4" w14:textId="77777777" w:rsidR="00B50050" w:rsidRDefault="00B50050" w:rsidP="0088127C">
            <w:pPr>
              <w:pStyle w:val="OtherTableBody"/>
            </w:pPr>
            <w:r>
              <w:t>0477</w:t>
            </w:r>
          </w:p>
        </w:tc>
        <w:tc>
          <w:tcPr>
            <w:tcW w:w="2600" w:type="dxa"/>
          </w:tcPr>
          <w:p w14:paraId="42C8F071" w14:textId="77777777" w:rsidR="00B50050" w:rsidRDefault="00B50050" w:rsidP="0088127C">
            <w:pPr>
              <w:pStyle w:val="OtherTableBody"/>
            </w:pPr>
          </w:p>
        </w:tc>
        <w:tc>
          <w:tcPr>
            <w:tcW w:w="1400" w:type="dxa"/>
          </w:tcPr>
          <w:p w14:paraId="31BD081A" w14:textId="77777777" w:rsidR="00B50050" w:rsidRDefault="00B50050" w:rsidP="0088127C">
            <w:pPr>
              <w:pStyle w:val="OtherTableBody"/>
            </w:pPr>
            <w:r>
              <w:t>IV</w:t>
            </w:r>
          </w:p>
        </w:tc>
        <w:tc>
          <w:tcPr>
            <w:tcW w:w="4200" w:type="dxa"/>
          </w:tcPr>
          <w:p w14:paraId="3BEC9A3F" w14:textId="77777777" w:rsidR="00B50050" w:rsidRDefault="00B50050" w:rsidP="0088127C">
            <w:pPr>
              <w:pStyle w:val="OtherTableBody"/>
            </w:pPr>
            <w:r>
              <w:t>Schedule IV</w:t>
            </w:r>
          </w:p>
        </w:tc>
      </w:tr>
      <w:tr w:rsidR="00B50050" w14:paraId="7FFF8FEC" w14:textId="77777777" w:rsidTr="00195548">
        <w:tc>
          <w:tcPr>
            <w:tcW w:w="600" w:type="dxa"/>
          </w:tcPr>
          <w:p w14:paraId="62BFD137" w14:textId="77777777" w:rsidR="00B50050" w:rsidRDefault="00B50050" w:rsidP="0088127C">
            <w:pPr>
              <w:pStyle w:val="OtherTableBody"/>
            </w:pPr>
          </w:p>
        </w:tc>
        <w:tc>
          <w:tcPr>
            <w:tcW w:w="600" w:type="dxa"/>
          </w:tcPr>
          <w:p w14:paraId="73CA04D1" w14:textId="77777777" w:rsidR="00B50050" w:rsidRDefault="00B50050" w:rsidP="0088127C">
            <w:pPr>
              <w:pStyle w:val="OtherTableBody"/>
            </w:pPr>
            <w:r>
              <w:t>0477</w:t>
            </w:r>
          </w:p>
        </w:tc>
        <w:tc>
          <w:tcPr>
            <w:tcW w:w="2600" w:type="dxa"/>
          </w:tcPr>
          <w:p w14:paraId="2827BDF6" w14:textId="77777777" w:rsidR="00B50050" w:rsidRDefault="00B50050" w:rsidP="0088127C">
            <w:pPr>
              <w:pStyle w:val="OtherTableBody"/>
            </w:pPr>
          </w:p>
        </w:tc>
        <w:tc>
          <w:tcPr>
            <w:tcW w:w="1400" w:type="dxa"/>
          </w:tcPr>
          <w:p w14:paraId="17AF5FE9" w14:textId="77777777" w:rsidR="00B50050" w:rsidRDefault="00B50050" w:rsidP="0088127C">
            <w:pPr>
              <w:pStyle w:val="OtherTableBody"/>
            </w:pPr>
            <w:r>
              <w:t>V</w:t>
            </w:r>
          </w:p>
        </w:tc>
        <w:tc>
          <w:tcPr>
            <w:tcW w:w="4200" w:type="dxa"/>
          </w:tcPr>
          <w:p w14:paraId="3DFF2372" w14:textId="77777777" w:rsidR="00B50050" w:rsidRDefault="00B50050" w:rsidP="0088127C">
            <w:pPr>
              <w:pStyle w:val="OtherTableBody"/>
            </w:pPr>
            <w:r>
              <w:t>Schedule V</w:t>
            </w:r>
          </w:p>
        </w:tc>
      </w:tr>
      <w:tr w:rsidR="00B50050" w14:paraId="487C6691" w14:textId="77777777" w:rsidTr="00195548">
        <w:tc>
          <w:tcPr>
            <w:tcW w:w="600" w:type="dxa"/>
          </w:tcPr>
          <w:p w14:paraId="0A4143D4" w14:textId="77777777" w:rsidR="00B50050" w:rsidRDefault="00B50050" w:rsidP="0088127C">
            <w:pPr>
              <w:pStyle w:val="OtherTableBody"/>
            </w:pPr>
          </w:p>
        </w:tc>
        <w:tc>
          <w:tcPr>
            <w:tcW w:w="600" w:type="dxa"/>
          </w:tcPr>
          <w:p w14:paraId="04D3CF7F" w14:textId="77777777" w:rsidR="00B50050" w:rsidRDefault="00B50050" w:rsidP="0088127C">
            <w:pPr>
              <w:pStyle w:val="OtherTableBody"/>
            </w:pPr>
            <w:r>
              <w:t>0477</w:t>
            </w:r>
          </w:p>
        </w:tc>
        <w:tc>
          <w:tcPr>
            <w:tcW w:w="2600" w:type="dxa"/>
          </w:tcPr>
          <w:p w14:paraId="4CCBE672" w14:textId="77777777" w:rsidR="00B50050" w:rsidRDefault="00B50050" w:rsidP="0088127C">
            <w:pPr>
              <w:pStyle w:val="OtherTableBody"/>
            </w:pPr>
          </w:p>
        </w:tc>
        <w:tc>
          <w:tcPr>
            <w:tcW w:w="1400" w:type="dxa"/>
          </w:tcPr>
          <w:p w14:paraId="45547CCE" w14:textId="77777777" w:rsidR="00B50050" w:rsidRDefault="00B50050" w:rsidP="0088127C">
            <w:pPr>
              <w:pStyle w:val="OtherTableBody"/>
            </w:pPr>
            <w:r>
              <w:t>VI</w:t>
            </w:r>
          </w:p>
        </w:tc>
        <w:tc>
          <w:tcPr>
            <w:tcW w:w="4200" w:type="dxa"/>
          </w:tcPr>
          <w:p w14:paraId="5544B90F" w14:textId="77777777" w:rsidR="00B50050" w:rsidRDefault="00B50050" w:rsidP="0088127C">
            <w:pPr>
              <w:pStyle w:val="OtherTableBody"/>
            </w:pPr>
            <w:r>
              <w:t>Schedule VI</w:t>
            </w:r>
          </w:p>
        </w:tc>
      </w:tr>
      <w:tr w:rsidR="00B50050" w14:paraId="2A47FF85" w14:textId="77777777" w:rsidTr="00195548">
        <w:tc>
          <w:tcPr>
            <w:tcW w:w="600" w:type="dxa"/>
          </w:tcPr>
          <w:p w14:paraId="677794A7" w14:textId="77777777" w:rsidR="00B50050" w:rsidRDefault="00B50050" w:rsidP="0088127C">
            <w:pPr>
              <w:pStyle w:val="OtherTableBody"/>
            </w:pPr>
            <w:r>
              <w:t>HL7</w:t>
            </w:r>
          </w:p>
        </w:tc>
        <w:tc>
          <w:tcPr>
            <w:tcW w:w="600" w:type="dxa"/>
          </w:tcPr>
          <w:p w14:paraId="718EAB8C" w14:textId="77777777" w:rsidR="00B50050" w:rsidRDefault="00B50050" w:rsidP="0088127C">
            <w:pPr>
              <w:pStyle w:val="OtherTableBody"/>
            </w:pPr>
          </w:p>
        </w:tc>
        <w:tc>
          <w:tcPr>
            <w:tcW w:w="2600" w:type="dxa"/>
          </w:tcPr>
          <w:p w14:paraId="095814BF" w14:textId="77777777" w:rsidR="00B50050" w:rsidRDefault="00B50050" w:rsidP="0088127C">
            <w:pPr>
              <w:pStyle w:val="OtherTableBody"/>
            </w:pPr>
            <w:r>
              <w:t>Formulary Status</w:t>
            </w:r>
          </w:p>
        </w:tc>
        <w:tc>
          <w:tcPr>
            <w:tcW w:w="1400" w:type="dxa"/>
          </w:tcPr>
          <w:p w14:paraId="132092AB" w14:textId="77777777" w:rsidR="00B50050" w:rsidRDefault="00B50050" w:rsidP="0088127C">
            <w:pPr>
              <w:pStyle w:val="OtherTableBody"/>
            </w:pPr>
          </w:p>
        </w:tc>
        <w:tc>
          <w:tcPr>
            <w:tcW w:w="4200" w:type="dxa"/>
          </w:tcPr>
          <w:p w14:paraId="63A77533" w14:textId="77777777" w:rsidR="00B50050" w:rsidRDefault="00B50050" w:rsidP="0088127C">
            <w:pPr>
              <w:pStyle w:val="OtherTableBody"/>
            </w:pPr>
          </w:p>
        </w:tc>
      </w:tr>
      <w:tr w:rsidR="00B50050" w14:paraId="5656D8BC" w14:textId="77777777" w:rsidTr="00195548">
        <w:tc>
          <w:tcPr>
            <w:tcW w:w="600" w:type="dxa"/>
          </w:tcPr>
          <w:p w14:paraId="27224A90" w14:textId="77777777" w:rsidR="00B50050" w:rsidRDefault="00B50050" w:rsidP="0088127C">
            <w:pPr>
              <w:pStyle w:val="OtherTableBody"/>
            </w:pPr>
          </w:p>
        </w:tc>
        <w:tc>
          <w:tcPr>
            <w:tcW w:w="600" w:type="dxa"/>
          </w:tcPr>
          <w:p w14:paraId="69934775" w14:textId="77777777" w:rsidR="00B50050" w:rsidRDefault="00B50050" w:rsidP="0088127C">
            <w:pPr>
              <w:pStyle w:val="OtherTableBody"/>
            </w:pPr>
            <w:r>
              <w:t>0478</w:t>
            </w:r>
          </w:p>
        </w:tc>
        <w:tc>
          <w:tcPr>
            <w:tcW w:w="2600" w:type="dxa"/>
          </w:tcPr>
          <w:p w14:paraId="522948D7" w14:textId="77777777" w:rsidR="00B50050" w:rsidRDefault="00B50050" w:rsidP="0088127C">
            <w:pPr>
              <w:pStyle w:val="OtherTableBody"/>
            </w:pPr>
          </w:p>
        </w:tc>
        <w:tc>
          <w:tcPr>
            <w:tcW w:w="1400" w:type="dxa"/>
          </w:tcPr>
          <w:p w14:paraId="14DC4B2E" w14:textId="77777777" w:rsidR="00B50050" w:rsidRDefault="00B50050" w:rsidP="0088127C">
            <w:pPr>
              <w:pStyle w:val="OtherTableBody"/>
            </w:pPr>
            <w:r>
              <w:t>G</w:t>
            </w:r>
          </w:p>
        </w:tc>
        <w:tc>
          <w:tcPr>
            <w:tcW w:w="4200" w:type="dxa"/>
          </w:tcPr>
          <w:p w14:paraId="623CECD7" w14:textId="77777777" w:rsidR="00B50050" w:rsidRDefault="00B50050" w:rsidP="0088127C">
            <w:pPr>
              <w:pStyle w:val="OtherTableBody"/>
            </w:pPr>
            <w:r>
              <w:t>Pharmaceutical substance is in the formulary, but guidelines apply</w:t>
            </w:r>
          </w:p>
        </w:tc>
      </w:tr>
      <w:tr w:rsidR="00B50050" w14:paraId="3407DB1F" w14:textId="77777777" w:rsidTr="00195548">
        <w:tc>
          <w:tcPr>
            <w:tcW w:w="600" w:type="dxa"/>
          </w:tcPr>
          <w:p w14:paraId="5CC57BF6" w14:textId="77777777" w:rsidR="00B50050" w:rsidRDefault="00B50050" w:rsidP="0088127C">
            <w:pPr>
              <w:pStyle w:val="OtherTableBody"/>
            </w:pPr>
          </w:p>
        </w:tc>
        <w:tc>
          <w:tcPr>
            <w:tcW w:w="600" w:type="dxa"/>
          </w:tcPr>
          <w:p w14:paraId="1F317A24" w14:textId="77777777" w:rsidR="00B50050" w:rsidRDefault="00B50050" w:rsidP="0088127C">
            <w:pPr>
              <w:pStyle w:val="OtherTableBody"/>
            </w:pPr>
            <w:r>
              <w:t>0478</w:t>
            </w:r>
          </w:p>
        </w:tc>
        <w:tc>
          <w:tcPr>
            <w:tcW w:w="2600" w:type="dxa"/>
          </w:tcPr>
          <w:p w14:paraId="48276E86" w14:textId="77777777" w:rsidR="00B50050" w:rsidRDefault="00B50050" w:rsidP="0088127C">
            <w:pPr>
              <w:pStyle w:val="OtherTableBody"/>
            </w:pPr>
          </w:p>
        </w:tc>
        <w:tc>
          <w:tcPr>
            <w:tcW w:w="1400" w:type="dxa"/>
          </w:tcPr>
          <w:p w14:paraId="2BC7F468" w14:textId="77777777" w:rsidR="00B50050" w:rsidRDefault="00B50050" w:rsidP="0088127C">
            <w:pPr>
              <w:pStyle w:val="OtherTableBody"/>
            </w:pPr>
            <w:r>
              <w:t>N</w:t>
            </w:r>
          </w:p>
        </w:tc>
        <w:tc>
          <w:tcPr>
            <w:tcW w:w="4200" w:type="dxa"/>
          </w:tcPr>
          <w:p w14:paraId="30F7F893" w14:textId="77777777" w:rsidR="00B50050" w:rsidRDefault="00B50050" w:rsidP="0088127C">
            <w:pPr>
              <w:pStyle w:val="OtherTableBody"/>
            </w:pPr>
            <w:r>
              <w:t>Pharmaceutical substance is NOT in the formulary</w:t>
            </w:r>
          </w:p>
        </w:tc>
      </w:tr>
      <w:tr w:rsidR="00B50050" w14:paraId="59BD0135" w14:textId="77777777" w:rsidTr="00195548">
        <w:tc>
          <w:tcPr>
            <w:tcW w:w="600" w:type="dxa"/>
          </w:tcPr>
          <w:p w14:paraId="2C6E0530" w14:textId="77777777" w:rsidR="00B50050" w:rsidRDefault="00B50050" w:rsidP="0088127C">
            <w:pPr>
              <w:pStyle w:val="OtherTableBody"/>
            </w:pPr>
          </w:p>
        </w:tc>
        <w:tc>
          <w:tcPr>
            <w:tcW w:w="600" w:type="dxa"/>
          </w:tcPr>
          <w:p w14:paraId="13C9BC83" w14:textId="77777777" w:rsidR="00B50050" w:rsidRDefault="00B50050" w:rsidP="0088127C">
            <w:pPr>
              <w:pStyle w:val="OtherTableBody"/>
            </w:pPr>
            <w:r>
              <w:t>0478</w:t>
            </w:r>
          </w:p>
        </w:tc>
        <w:tc>
          <w:tcPr>
            <w:tcW w:w="2600" w:type="dxa"/>
          </w:tcPr>
          <w:p w14:paraId="3D51984D" w14:textId="77777777" w:rsidR="00B50050" w:rsidRDefault="00B50050" w:rsidP="0088127C">
            <w:pPr>
              <w:pStyle w:val="OtherTableBody"/>
            </w:pPr>
          </w:p>
        </w:tc>
        <w:tc>
          <w:tcPr>
            <w:tcW w:w="1400" w:type="dxa"/>
          </w:tcPr>
          <w:p w14:paraId="7E4C89FA" w14:textId="77777777" w:rsidR="00B50050" w:rsidRDefault="00B50050" w:rsidP="0088127C">
            <w:pPr>
              <w:pStyle w:val="OtherTableBody"/>
            </w:pPr>
            <w:r>
              <w:t>R</w:t>
            </w:r>
          </w:p>
        </w:tc>
        <w:tc>
          <w:tcPr>
            <w:tcW w:w="4200" w:type="dxa"/>
          </w:tcPr>
          <w:p w14:paraId="59562B03" w14:textId="77777777" w:rsidR="00B50050" w:rsidRDefault="00B50050" w:rsidP="0088127C">
            <w:pPr>
              <w:pStyle w:val="OtherTableBody"/>
            </w:pPr>
            <w:r>
              <w:t>Pharmaceutical substance is in the formulary, but restrictions apply</w:t>
            </w:r>
          </w:p>
        </w:tc>
      </w:tr>
      <w:tr w:rsidR="00B50050" w14:paraId="34A57E3A" w14:textId="77777777" w:rsidTr="00195548">
        <w:tc>
          <w:tcPr>
            <w:tcW w:w="600" w:type="dxa"/>
          </w:tcPr>
          <w:p w14:paraId="42E43668" w14:textId="77777777" w:rsidR="00B50050" w:rsidRDefault="00B50050" w:rsidP="0088127C">
            <w:pPr>
              <w:pStyle w:val="OtherTableBody"/>
            </w:pPr>
          </w:p>
        </w:tc>
        <w:tc>
          <w:tcPr>
            <w:tcW w:w="600" w:type="dxa"/>
          </w:tcPr>
          <w:p w14:paraId="4807F9B0" w14:textId="77777777" w:rsidR="00B50050" w:rsidRDefault="00B50050" w:rsidP="0088127C">
            <w:pPr>
              <w:pStyle w:val="OtherTableBody"/>
            </w:pPr>
            <w:r>
              <w:t>0478</w:t>
            </w:r>
          </w:p>
        </w:tc>
        <w:tc>
          <w:tcPr>
            <w:tcW w:w="2600" w:type="dxa"/>
          </w:tcPr>
          <w:p w14:paraId="7502C0D5" w14:textId="77777777" w:rsidR="00B50050" w:rsidRDefault="00B50050" w:rsidP="0088127C">
            <w:pPr>
              <w:pStyle w:val="OtherTableBody"/>
            </w:pPr>
          </w:p>
        </w:tc>
        <w:tc>
          <w:tcPr>
            <w:tcW w:w="1400" w:type="dxa"/>
          </w:tcPr>
          <w:p w14:paraId="05AC9ACD" w14:textId="77777777" w:rsidR="00B50050" w:rsidRDefault="00B50050" w:rsidP="0088127C">
            <w:pPr>
              <w:pStyle w:val="OtherTableBody"/>
            </w:pPr>
            <w:r>
              <w:t>Y</w:t>
            </w:r>
          </w:p>
        </w:tc>
        <w:tc>
          <w:tcPr>
            <w:tcW w:w="4200" w:type="dxa"/>
          </w:tcPr>
          <w:p w14:paraId="49BB61D8" w14:textId="77777777" w:rsidR="00B50050" w:rsidRDefault="00B50050" w:rsidP="0088127C">
            <w:pPr>
              <w:pStyle w:val="OtherTableBody"/>
            </w:pPr>
            <w:r>
              <w:t>Pharmaceutical substance is in the formulary</w:t>
            </w:r>
          </w:p>
        </w:tc>
      </w:tr>
      <w:tr w:rsidR="00B50050" w14:paraId="5BFBFF6A" w14:textId="77777777" w:rsidTr="00195548">
        <w:tc>
          <w:tcPr>
            <w:tcW w:w="600" w:type="dxa"/>
          </w:tcPr>
          <w:p w14:paraId="4BE839FB" w14:textId="77777777" w:rsidR="00B50050" w:rsidRDefault="00B50050" w:rsidP="0088127C">
            <w:pPr>
              <w:pStyle w:val="OtherTableBody"/>
            </w:pPr>
            <w:r>
              <w:t>User</w:t>
            </w:r>
          </w:p>
        </w:tc>
        <w:tc>
          <w:tcPr>
            <w:tcW w:w="600" w:type="dxa"/>
          </w:tcPr>
          <w:p w14:paraId="270533E4" w14:textId="77777777" w:rsidR="00B50050" w:rsidRDefault="00B50050" w:rsidP="0088127C">
            <w:pPr>
              <w:pStyle w:val="OtherTableBody"/>
            </w:pPr>
          </w:p>
        </w:tc>
        <w:tc>
          <w:tcPr>
            <w:tcW w:w="2600" w:type="dxa"/>
          </w:tcPr>
          <w:p w14:paraId="0DA48647" w14:textId="77777777" w:rsidR="00B50050" w:rsidRDefault="00B50050" w:rsidP="0088127C">
            <w:pPr>
              <w:pStyle w:val="OtherTableBody"/>
            </w:pPr>
            <w:r>
              <w:t>Pharmaceutical Substances</w:t>
            </w:r>
          </w:p>
        </w:tc>
        <w:tc>
          <w:tcPr>
            <w:tcW w:w="1400" w:type="dxa"/>
          </w:tcPr>
          <w:p w14:paraId="7BBFFA1A" w14:textId="77777777" w:rsidR="00B50050" w:rsidRDefault="00B50050" w:rsidP="0088127C">
            <w:pPr>
              <w:pStyle w:val="OtherTableBody"/>
            </w:pPr>
          </w:p>
        </w:tc>
        <w:tc>
          <w:tcPr>
            <w:tcW w:w="4200" w:type="dxa"/>
          </w:tcPr>
          <w:p w14:paraId="0EEAAD03" w14:textId="77777777" w:rsidR="00B50050" w:rsidRDefault="00B50050" w:rsidP="0088127C">
            <w:pPr>
              <w:pStyle w:val="OtherTableBody"/>
            </w:pPr>
          </w:p>
        </w:tc>
      </w:tr>
      <w:tr w:rsidR="00B50050" w14:paraId="46925D0A" w14:textId="77777777" w:rsidTr="00195548">
        <w:tc>
          <w:tcPr>
            <w:tcW w:w="600" w:type="dxa"/>
          </w:tcPr>
          <w:p w14:paraId="6D826F9B" w14:textId="77777777" w:rsidR="00B50050" w:rsidRDefault="00B50050" w:rsidP="0088127C">
            <w:pPr>
              <w:pStyle w:val="OtherTableBody"/>
            </w:pPr>
          </w:p>
        </w:tc>
        <w:tc>
          <w:tcPr>
            <w:tcW w:w="600" w:type="dxa"/>
          </w:tcPr>
          <w:p w14:paraId="40006EF1" w14:textId="77777777" w:rsidR="00B50050" w:rsidRDefault="00B50050" w:rsidP="0088127C">
            <w:pPr>
              <w:pStyle w:val="OtherTableBody"/>
            </w:pPr>
            <w:r>
              <w:t>0479</w:t>
            </w:r>
          </w:p>
        </w:tc>
        <w:tc>
          <w:tcPr>
            <w:tcW w:w="2600" w:type="dxa"/>
          </w:tcPr>
          <w:p w14:paraId="6BACE119" w14:textId="77777777" w:rsidR="00B50050" w:rsidRDefault="00B50050" w:rsidP="0088127C">
            <w:pPr>
              <w:pStyle w:val="OtherTableBody"/>
            </w:pPr>
          </w:p>
        </w:tc>
        <w:tc>
          <w:tcPr>
            <w:tcW w:w="1400" w:type="dxa"/>
          </w:tcPr>
          <w:p w14:paraId="62447C35" w14:textId="77777777" w:rsidR="00B50050" w:rsidRDefault="00B50050" w:rsidP="0088127C">
            <w:pPr>
              <w:pStyle w:val="OtherTableBody"/>
            </w:pPr>
            <w:r>
              <w:t>...</w:t>
            </w:r>
          </w:p>
        </w:tc>
        <w:tc>
          <w:tcPr>
            <w:tcW w:w="4200" w:type="dxa"/>
          </w:tcPr>
          <w:p w14:paraId="785DEE78" w14:textId="77777777" w:rsidR="00B50050" w:rsidRDefault="00B50050" w:rsidP="0088127C">
            <w:pPr>
              <w:pStyle w:val="OtherTableBody"/>
            </w:pPr>
            <w:r>
              <w:t>No suggested values defined</w:t>
            </w:r>
          </w:p>
        </w:tc>
      </w:tr>
      <w:tr w:rsidR="00B50050" w14:paraId="13C98A7F" w14:textId="77777777" w:rsidTr="00195548">
        <w:tc>
          <w:tcPr>
            <w:tcW w:w="600" w:type="dxa"/>
          </w:tcPr>
          <w:p w14:paraId="780834C0" w14:textId="77777777" w:rsidR="00B50050" w:rsidRDefault="00B50050" w:rsidP="0088127C">
            <w:pPr>
              <w:pStyle w:val="OtherTableBody"/>
            </w:pPr>
            <w:r>
              <w:t>HL7</w:t>
            </w:r>
          </w:p>
        </w:tc>
        <w:tc>
          <w:tcPr>
            <w:tcW w:w="600" w:type="dxa"/>
          </w:tcPr>
          <w:p w14:paraId="6DDCAE12" w14:textId="77777777" w:rsidR="00B50050" w:rsidRDefault="00B50050" w:rsidP="0088127C">
            <w:pPr>
              <w:pStyle w:val="OtherTableBody"/>
            </w:pPr>
          </w:p>
        </w:tc>
        <w:tc>
          <w:tcPr>
            <w:tcW w:w="2600" w:type="dxa"/>
          </w:tcPr>
          <w:p w14:paraId="460EE059" w14:textId="77777777" w:rsidR="00B50050" w:rsidRDefault="00B50050" w:rsidP="0088127C">
            <w:pPr>
              <w:pStyle w:val="OtherTableBody"/>
            </w:pPr>
            <w:r>
              <w:t>Pharmacy Order Types</w:t>
            </w:r>
          </w:p>
        </w:tc>
        <w:tc>
          <w:tcPr>
            <w:tcW w:w="1400" w:type="dxa"/>
          </w:tcPr>
          <w:p w14:paraId="43C1A141" w14:textId="77777777" w:rsidR="00B50050" w:rsidRDefault="00B50050" w:rsidP="0088127C">
            <w:pPr>
              <w:pStyle w:val="OtherTableBody"/>
            </w:pPr>
          </w:p>
        </w:tc>
        <w:tc>
          <w:tcPr>
            <w:tcW w:w="4200" w:type="dxa"/>
          </w:tcPr>
          <w:p w14:paraId="76541C2B" w14:textId="77777777" w:rsidR="00B50050" w:rsidRDefault="00B50050" w:rsidP="0088127C">
            <w:pPr>
              <w:pStyle w:val="OtherTableBody"/>
            </w:pPr>
          </w:p>
        </w:tc>
      </w:tr>
      <w:tr w:rsidR="00B50050" w14:paraId="3920E6CD" w14:textId="77777777" w:rsidTr="00195548">
        <w:tc>
          <w:tcPr>
            <w:tcW w:w="600" w:type="dxa"/>
          </w:tcPr>
          <w:p w14:paraId="35D2DAC4" w14:textId="77777777" w:rsidR="00B50050" w:rsidRDefault="00B50050" w:rsidP="0088127C">
            <w:pPr>
              <w:pStyle w:val="OtherTableBody"/>
            </w:pPr>
          </w:p>
        </w:tc>
        <w:tc>
          <w:tcPr>
            <w:tcW w:w="600" w:type="dxa"/>
          </w:tcPr>
          <w:p w14:paraId="751F669E" w14:textId="77777777" w:rsidR="00B50050" w:rsidRDefault="00B50050" w:rsidP="0088127C">
            <w:pPr>
              <w:pStyle w:val="OtherTableBody"/>
            </w:pPr>
            <w:r>
              <w:t>0480</w:t>
            </w:r>
          </w:p>
        </w:tc>
        <w:tc>
          <w:tcPr>
            <w:tcW w:w="2600" w:type="dxa"/>
          </w:tcPr>
          <w:p w14:paraId="50B0BE4C" w14:textId="77777777" w:rsidR="00B50050" w:rsidRDefault="00B50050" w:rsidP="0088127C">
            <w:pPr>
              <w:pStyle w:val="OtherTableBody"/>
            </w:pPr>
          </w:p>
        </w:tc>
        <w:tc>
          <w:tcPr>
            <w:tcW w:w="1400" w:type="dxa"/>
          </w:tcPr>
          <w:p w14:paraId="2781500A" w14:textId="77777777" w:rsidR="00B50050" w:rsidRDefault="00B50050" w:rsidP="0088127C">
            <w:pPr>
              <w:pStyle w:val="OtherTableBody"/>
            </w:pPr>
            <w:r>
              <w:t>M</w:t>
            </w:r>
          </w:p>
        </w:tc>
        <w:tc>
          <w:tcPr>
            <w:tcW w:w="4200" w:type="dxa"/>
          </w:tcPr>
          <w:p w14:paraId="26E84EB9" w14:textId="77777777" w:rsidR="00B50050" w:rsidRDefault="00B50050" w:rsidP="0088127C">
            <w:pPr>
              <w:pStyle w:val="OtherTableBody"/>
            </w:pPr>
            <w:r>
              <w:t>Medication</w:t>
            </w:r>
          </w:p>
        </w:tc>
      </w:tr>
      <w:tr w:rsidR="00B50050" w14:paraId="3433E5A8" w14:textId="77777777" w:rsidTr="00195548">
        <w:tc>
          <w:tcPr>
            <w:tcW w:w="600" w:type="dxa"/>
          </w:tcPr>
          <w:p w14:paraId="3E4306E9" w14:textId="77777777" w:rsidR="00B50050" w:rsidRDefault="00B50050" w:rsidP="0088127C">
            <w:pPr>
              <w:pStyle w:val="OtherTableBody"/>
            </w:pPr>
          </w:p>
        </w:tc>
        <w:tc>
          <w:tcPr>
            <w:tcW w:w="600" w:type="dxa"/>
          </w:tcPr>
          <w:p w14:paraId="2C6CFA94" w14:textId="77777777" w:rsidR="00B50050" w:rsidRDefault="00B50050" w:rsidP="0088127C">
            <w:pPr>
              <w:pStyle w:val="OtherTableBody"/>
            </w:pPr>
            <w:r>
              <w:t>0480</w:t>
            </w:r>
          </w:p>
        </w:tc>
        <w:tc>
          <w:tcPr>
            <w:tcW w:w="2600" w:type="dxa"/>
          </w:tcPr>
          <w:p w14:paraId="6BD5C2C0" w14:textId="77777777" w:rsidR="00B50050" w:rsidRDefault="00B50050" w:rsidP="0088127C">
            <w:pPr>
              <w:pStyle w:val="OtherTableBody"/>
            </w:pPr>
          </w:p>
        </w:tc>
        <w:tc>
          <w:tcPr>
            <w:tcW w:w="1400" w:type="dxa"/>
          </w:tcPr>
          <w:p w14:paraId="029D286E" w14:textId="77777777" w:rsidR="00B50050" w:rsidRDefault="00B50050" w:rsidP="0088127C">
            <w:pPr>
              <w:pStyle w:val="OtherTableBody"/>
            </w:pPr>
            <w:r>
              <w:t>O</w:t>
            </w:r>
          </w:p>
        </w:tc>
        <w:tc>
          <w:tcPr>
            <w:tcW w:w="4200" w:type="dxa"/>
          </w:tcPr>
          <w:p w14:paraId="6224ADFE" w14:textId="77777777" w:rsidR="00B50050" w:rsidRDefault="00B50050" w:rsidP="0088127C">
            <w:pPr>
              <w:pStyle w:val="OtherTableBody"/>
            </w:pPr>
            <w:r>
              <w:t>Other solution as medication orders</w:t>
            </w:r>
          </w:p>
        </w:tc>
      </w:tr>
      <w:tr w:rsidR="00B50050" w14:paraId="4479E98F" w14:textId="77777777" w:rsidTr="00195548">
        <w:tc>
          <w:tcPr>
            <w:tcW w:w="600" w:type="dxa"/>
          </w:tcPr>
          <w:p w14:paraId="45FE3C97" w14:textId="77777777" w:rsidR="00B50050" w:rsidRDefault="00B50050" w:rsidP="0088127C">
            <w:pPr>
              <w:pStyle w:val="OtherTableBody"/>
            </w:pPr>
          </w:p>
        </w:tc>
        <w:tc>
          <w:tcPr>
            <w:tcW w:w="600" w:type="dxa"/>
          </w:tcPr>
          <w:p w14:paraId="45674F89" w14:textId="77777777" w:rsidR="00B50050" w:rsidRDefault="00B50050" w:rsidP="0088127C">
            <w:pPr>
              <w:pStyle w:val="OtherTableBody"/>
            </w:pPr>
            <w:r>
              <w:t>0480</w:t>
            </w:r>
          </w:p>
        </w:tc>
        <w:tc>
          <w:tcPr>
            <w:tcW w:w="2600" w:type="dxa"/>
          </w:tcPr>
          <w:p w14:paraId="27631D14" w14:textId="77777777" w:rsidR="00B50050" w:rsidRDefault="00B50050" w:rsidP="0088127C">
            <w:pPr>
              <w:pStyle w:val="OtherTableBody"/>
            </w:pPr>
          </w:p>
        </w:tc>
        <w:tc>
          <w:tcPr>
            <w:tcW w:w="1400" w:type="dxa"/>
          </w:tcPr>
          <w:p w14:paraId="205F47BB" w14:textId="77777777" w:rsidR="00B50050" w:rsidRDefault="00B50050" w:rsidP="0088127C">
            <w:pPr>
              <w:pStyle w:val="OtherTableBody"/>
            </w:pPr>
            <w:r>
              <w:t>S</w:t>
            </w:r>
          </w:p>
        </w:tc>
        <w:tc>
          <w:tcPr>
            <w:tcW w:w="4200" w:type="dxa"/>
          </w:tcPr>
          <w:p w14:paraId="024FA502" w14:textId="77777777" w:rsidR="00B50050" w:rsidRDefault="00B50050" w:rsidP="0088127C">
            <w:pPr>
              <w:pStyle w:val="OtherTableBody"/>
            </w:pPr>
            <w:r>
              <w:t>IV Large Volume Solutions</w:t>
            </w:r>
          </w:p>
        </w:tc>
      </w:tr>
      <w:tr w:rsidR="00B50050" w14:paraId="18578CDA" w14:textId="77777777" w:rsidTr="00195548">
        <w:tc>
          <w:tcPr>
            <w:tcW w:w="600" w:type="dxa"/>
          </w:tcPr>
          <w:p w14:paraId="1401F6C2" w14:textId="77777777" w:rsidR="00B50050" w:rsidRDefault="00B50050" w:rsidP="0088127C">
            <w:pPr>
              <w:pStyle w:val="OtherTableBody"/>
            </w:pPr>
            <w:r>
              <w:t>HL7</w:t>
            </w:r>
          </w:p>
        </w:tc>
        <w:tc>
          <w:tcPr>
            <w:tcW w:w="600" w:type="dxa"/>
          </w:tcPr>
          <w:p w14:paraId="2A6438DC" w14:textId="77777777" w:rsidR="00B50050" w:rsidRDefault="00B50050" w:rsidP="0088127C">
            <w:pPr>
              <w:pStyle w:val="OtherTableBody"/>
            </w:pPr>
          </w:p>
        </w:tc>
        <w:tc>
          <w:tcPr>
            <w:tcW w:w="2600" w:type="dxa"/>
          </w:tcPr>
          <w:p w14:paraId="61E6153B" w14:textId="77777777" w:rsidR="00B50050" w:rsidRDefault="00B50050" w:rsidP="0088127C">
            <w:pPr>
              <w:pStyle w:val="OtherTableBody"/>
            </w:pPr>
            <w:r>
              <w:t>Order Type</w:t>
            </w:r>
          </w:p>
        </w:tc>
        <w:tc>
          <w:tcPr>
            <w:tcW w:w="1400" w:type="dxa"/>
          </w:tcPr>
          <w:p w14:paraId="52C952F2" w14:textId="77777777" w:rsidR="00B50050" w:rsidRDefault="00B50050" w:rsidP="0088127C">
            <w:pPr>
              <w:pStyle w:val="OtherTableBody"/>
            </w:pPr>
          </w:p>
        </w:tc>
        <w:tc>
          <w:tcPr>
            <w:tcW w:w="4200" w:type="dxa"/>
          </w:tcPr>
          <w:p w14:paraId="107FF7F1" w14:textId="77777777" w:rsidR="00B50050" w:rsidRDefault="00B50050" w:rsidP="0088127C">
            <w:pPr>
              <w:pStyle w:val="OtherTableBody"/>
            </w:pPr>
          </w:p>
        </w:tc>
      </w:tr>
      <w:tr w:rsidR="00B50050" w14:paraId="39F31085" w14:textId="77777777" w:rsidTr="00195548">
        <w:tc>
          <w:tcPr>
            <w:tcW w:w="600" w:type="dxa"/>
          </w:tcPr>
          <w:p w14:paraId="71C358CA" w14:textId="77777777" w:rsidR="00B50050" w:rsidRDefault="00B50050" w:rsidP="0088127C">
            <w:pPr>
              <w:pStyle w:val="OtherTableBody"/>
            </w:pPr>
          </w:p>
        </w:tc>
        <w:tc>
          <w:tcPr>
            <w:tcW w:w="600" w:type="dxa"/>
          </w:tcPr>
          <w:p w14:paraId="6E32362A" w14:textId="77777777" w:rsidR="00B50050" w:rsidRDefault="00B50050" w:rsidP="0088127C">
            <w:pPr>
              <w:pStyle w:val="OtherTableBody"/>
            </w:pPr>
            <w:r>
              <w:t>0482</w:t>
            </w:r>
          </w:p>
        </w:tc>
        <w:tc>
          <w:tcPr>
            <w:tcW w:w="2600" w:type="dxa"/>
          </w:tcPr>
          <w:p w14:paraId="1754E1F8" w14:textId="77777777" w:rsidR="00B50050" w:rsidRDefault="00B50050" w:rsidP="0088127C">
            <w:pPr>
              <w:pStyle w:val="OtherTableBody"/>
            </w:pPr>
          </w:p>
        </w:tc>
        <w:tc>
          <w:tcPr>
            <w:tcW w:w="1400" w:type="dxa"/>
          </w:tcPr>
          <w:p w14:paraId="2E6DB28C" w14:textId="77777777" w:rsidR="00B50050" w:rsidRDefault="00B50050" w:rsidP="0088127C">
            <w:pPr>
              <w:pStyle w:val="OtherTableBody"/>
            </w:pPr>
            <w:r>
              <w:t>I</w:t>
            </w:r>
          </w:p>
        </w:tc>
        <w:tc>
          <w:tcPr>
            <w:tcW w:w="4200" w:type="dxa"/>
          </w:tcPr>
          <w:p w14:paraId="41677B54" w14:textId="77777777" w:rsidR="00B50050" w:rsidRDefault="00B50050" w:rsidP="0088127C">
            <w:pPr>
              <w:pStyle w:val="OtherTableBody"/>
            </w:pPr>
            <w:r>
              <w:t>Inpatient Order</w:t>
            </w:r>
          </w:p>
        </w:tc>
      </w:tr>
      <w:tr w:rsidR="00B50050" w14:paraId="7A48496B" w14:textId="77777777" w:rsidTr="00195548">
        <w:tc>
          <w:tcPr>
            <w:tcW w:w="600" w:type="dxa"/>
          </w:tcPr>
          <w:p w14:paraId="3CCD9156" w14:textId="77777777" w:rsidR="00B50050" w:rsidRDefault="00B50050" w:rsidP="0088127C">
            <w:pPr>
              <w:pStyle w:val="OtherTableBody"/>
            </w:pPr>
          </w:p>
        </w:tc>
        <w:tc>
          <w:tcPr>
            <w:tcW w:w="600" w:type="dxa"/>
          </w:tcPr>
          <w:p w14:paraId="354D73F9" w14:textId="77777777" w:rsidR="00B50050" w:rsidRDefault="00B50050" w:rsidP="0088127C">
            <w:pPr>
              <w:pStyle w:val="OtherTableBody"/>
            </w:pPr>
            <w:r>
              <w:t>0482</w:t>
            </w:r>
          </w:p>
        </w:tc>
        <w:tc>
          <w:tcPr>
            <w:tcW w:w="2600" w:type="dxa"/>
          </w:tcPr>
          <w:p w14:paraId="7766E83A" w14:textId="77777777" w:rsidR="00B50050" w:rsidRDefault="00B50050" w:rsidP="0088127C">
            <w:pPr>
              <w:pStyle w:val="OtherTableBody"/>
            </w:pPr>
          </w:p>
        </w:tc>
        <w:tc>
          <w:tcPr>
            <w:tcW w:w="1400" w:type="dxa"/>
          </w:tcPr>
          <w:p w14:paraId="41E7F1EE" w14:textId="77777777" w:rsidR="00B50050" w:rsidRDefault="00B50050" w:rsidP="0088127C">
            <w:pPr>
              <w:pStyle w:val="OtherTableBody"/>
            </w:pPr>
            <w:r>
              <w:t>O</w:t>
            </w:r>
          </w:p>
        </w:tc>
        <w:tc>
          <w:tcPr>
            <w:tcW w:w="4200" w:type="dxa"/>
          </w:tcPr>
          <w:p w14:paraId="7A3910D9" w14:textId="77777777" w:rsidR="00B50050" w:rsidRDefault="00B50050" w:rsidP="0088127C">
            <w:pPr>
              <w:pStyle w:val="OtherTableBody"/>
            </w:pPr>
            <w:r>
              <w:t>Outpatient Order</w:t>
            </w:r>
          </w:p>
        </w:tc>
      </w:tr>
      <w:tr w:rsidR="00B50050" w14:paraId="3CB8258E" w14:textId="77777777" w:rsidTr="00195548">
        <w:tc>
          <w:tcPr>
            <w:tcW w:w="600" w:type="dxa"/>
          </w:tcPr>
          <w:p w14:paraId="42357FFD" w14:textId="77777777" w:rsidR="00B50050" w:rsidRDefault="00B50050" w:rsidP="0088127C">
            <w:pPr>
              <w:pStyle w:val="OtherTableBody"/>
            </w:pPr>
            <w:r>
              <w:t>HL7</w:t>
            </w:r>
          </w:p>
        </w:tc>
        <w:tc>
          <w:tcPr>
            <w:tcW w:w="600" w:type="dxa"/>
          </w:tcPr>
          <w:p w14:paraId="197BD8F7" w14:textId="77777777" w:rsidR="00B50050" w:rsidRDefault="00B50050" w:rsidP="0088127C">
            <w:pPr>
              <w:pStyle w:val="OtherTableBody"/>
            </w:pPr>
          </w:p>
        </w:tc>
        <w:tc>
          <w:tcPr>
            <w:tcW w:w="2600" w:type="dxa"/>
          </w:tcPr>
          <w:p w14:paraId="3F3F3D38" w14:textId="77777777" w:rsidR="00B50050" w:rsidRDefault="00B50050" w:rsidP="0088127C">
            <w:pPr>
              <w:pStyle w:val="OtherTableBody"/>
            </w:pPr>
            <w:r>
              <w:t>Authorization Mode</w:t>
            </w:r>
          </w:p>
        </w:tc>
        <w:tc>
          <w:tcPr>
            <w:tcW w:w="1400" w:type="dxa"/>
          </w:tcPr>
          <w:p w14:paraId="781C5DBD" w14:textId="77777777" w:rsidR="00B50050" w:rsidRDefault="00B50050" w:rsidP="0088127C">
            <w:pPr>
              <w:pStyle w:val="OtherTableBody"/>
            </w:pPr>
          </w:p>
        </w:tc>
        <w:tc>
          <w:tcPr>
            <w:tcW w:w="4200" w:type="dxa"/>
          </w:tcPr>
          <w:p w14:paraId="7345180A" w14:textId="77777777" w:rsidR="00B50050" w:rsidRDefault="00B50050" w:rsidP="0088127C">
            <w:pPr>
              <w:pStyle w:val="OtherTableBody"/>
            </w:pPr>
          </w:p>
        </w:tc>
      </w:tr>
      <w:tr w:rsidR="00B50050" w14:paraId="509419D8" w14:textId="77777777" w:rsidTr="00195548">
        <w:tc>
          <w:tcPr>
            <w:tcW w:w="600" w:type="dxa"/>
          </w:tcPr>
          <w:p w14:paraId="7F857E0A" w14:textId="77777777" w:rsidR="00B50050" w:rsidRDefault="00B50050" w:rsidP="0088127C">
            <w:pPr>
              <w:pStyle w:val="OtherTableBody"/>
            </w:pPr>
          </w:p>
        </w:tc>
        <w:tc>
          <w:tcPr>
            <w:tcW w:w="600" w:type="dxa"/>
          </w:tcPr>
          <w:p w14:paraId="3F415472" w14:textId="77777777" w:rsidR="00B50050" w:rsidRDefault="00B50050" w:rsidP="0088127C">
            <w:pPr>
              <w:pStyle w:val="OtherTableBody"/>
            </w:pPr>
            <w:r>
              <w:t>0483</w:t>
            </w:r>
          </w:p>
        </w:tc>
        <w:tc>
          <w:tcPr>
            <w:tcW w:w="2600" w:type="dxa"/>
          </w:tcPr>
          <w:p w14:paraId="48517B58" w14:textId="77777777" w:rsidR="00B50050" w:rsidRDefault="00B50050" w:rsidP="0088127C">
            <w:pPr>
              <w:pStyle w:val="OtherTableBody"/>
            </w:pPr>
          </w:p>
        </w:tc>
        <w:tc>
          <w:tcPr>
            <w:tcW w:w="1400" w:type="dxa"/>
          </w:tcPr>
          <w:p w14:paraId="78F5C851" w14:textId="77777777" w:rsidR="00B50050" w:rsidRDefault="00B50050" w:rsidP="0088127C">
            <w:pPr>
              <w:pStyle w:val="OtherTableBody"/>
            </w:pPr>
            <w:r>
              <w:t>EL</w:t>
            </w:r>
          </w:p>
        </w:tc>
        <w:tc>
          <w:tcPr>
            <w:tcW w:w="4200" w:type="dxa"/>
          </w:tcPr>
          <w:p w14:paraId="0812B41B" w14:textId="77777777" w:rsidR="00B50050" w:rsidRDefault="00B50050" w:rsidP="0088127C">
            <w:pPr>
              <w:pStyle w:val="OtherTableBody"/>
            </w:pPr>
            <w:r>
              <w:t>Electronic</w:t>
            </w:r>
          </w:p>
        </w:tc>
      </w:tr>
      <w:tr w:rsidR="00B50050" w14:paraId="30390AB2" w14:textId="77777777" w:rsidTr="00195548">
        <w:tc>
          <w:tcPr>
            <w:tcW w:w="600" w:type="dxa"/>
          </w:tcPr>
          <w:p w14:paraId="5CB0497C" w14:textId="77777777" w:rsidR="00B50050" w:rsidRDefault="00B50050" w:rsidP="0088127C">
            <w:pPr>
              <w:pStyle w:val="OtherTableBody"/>
            </w:pPr>
          </w:p>
        </w:tc>
        <w:tc>
          <w:tcPr>
            <w:tcW w:w="600" w:type="dxa"/>
          </w:tcPr>
          <w:p w14:paraId="720007F7" w14:textId="77777777" w:rsidR="00B50050" w:rsidRDefault="00B50050" w:rsidP="0088127C">
            <w:pPr>
              <w:pStyle w:val="OtherTableBody"/>
            </w:pPr>
            <w:r>
              <w:t>0483</w:t>
            </w:r>
          </w:p>
        </w:tc>
        <w:tc>
          <w:tcPr>
            <w:tcW w:w="2600" w:type="dxa"/>
          </w:tcPr>
          <w:p w14:paraId="063E7A7B" w14:textId="77777777" w:rsidR="00B50050" w:rsidRDefault="00B50050" w:rsidP="0088127C">
            <w:pPr>
              <w:pStyle w:val="OtherTableBody"/>
            </w:pPr>
          </w:p>
        </w:tc>
        <w:tc>
          <w:tcPr>
            <w:tcW w:w="1400" w:type="dxa"/>
          </w:tcPr>
          <w:p w14:paraId="25ED7BF4" w14:textId="77777777" w:rsidR="00B50050" w:rsidRDefault="00B50050" w:rsidP="0088127C">
            <w:pPr>
              <w:pStyle w:val="OtherTableBody"/>
            </w:pPr>
            <w:r>
              <w:t>EM</w:t>
            </w:r>
          </w:p>
        </w:tc>
        <w:tc>
          <w:tcPr>
            <w:tcW w:w="4200" w:type="dxa"/>
          </w:tcPr>
          <w:p w14:paraId="22B90D1E" w14:textId="77777777" w:rsidR="00B50050" w:rsidRDefault="00B50050" w:rsidP="0088127C">
            <w:pPr>
              <w:pStyle w:val="OtherTableBody"/>
            </w:pPr>
            <w:r>
              <w:t>E-mail</w:t>
            </w:r>
          </w:p>
        </w:tc>
      </w:tr>
      <w:tr w:rsidR="00B50050" w14:paraId="6161C52F" w14:textId="77777777" w:rsidTr="00195548">
        <w:tc>
          <w:tcPr>
            <w:tcW w:w="600" w:type="dxa"/>
          </w:tcPr>
          <w:p w14:paraId="175C1D7E" w14:textId="77777777" w:rsidR="00B50050" w:rsidRDefault="00B50050" w:rsidP="0088127C">
            <w:pPr>
              <w:pStyle w:val="OtherTableBody"/>
            </w:pPr>
          </w:p>
        </w:tc>
        <w:tc>
          <w:tcPr>
            <w:tcW w:w="600" w:type="dxa"/>
          </w:tcPr>
          <w:p w14:paraId="43E4218C" w14:textId="77777777" w:rsidR="00B50050" w:rsidRDefault="00B50050" w:rsidP="0088127C">
            <w:pPr>
              <w:pStyle w:val="OtherTableBody"/>
            </w:pPr>
            <w:r>
              <w:t>0483</w:t>
            </w:r>
          </w:p>
        </w:tc>
        <w:tc>
          <w:tcPr>
            <w:tcW w:w="2600" w:type="dxa"/>
          </w:tcPr>
          <w:p w14:paraId="21E7C93C" w14:textId="77777777" w:rsidR="00B50050" w:rsidRDefault="00B50050" w:rsidP="0088127C">
            <w:pPr>
              <w:pStyle w:val="OtherTableBody"/>
            </w:pPr>
          </w:p>
        </w:tc>
        <w:tc>
          <w:tcPr>
            <w:tcW w:w="1400" w:type="dxa"/>
          </w:tcPr>
          <w:p w14:paraId="541FC050" w14:textId="77777777" w:rsidR="00B50050" w:rsidRDefault="00B50050" w:rsidP="0088127C">
            <w:pPr>
              <w:pStyle w:val="OtherTableBody"/>
            </w:pPr>
            <w:r>
              <w:t>FX</w:t>
            </w:r>
          </w:p>
        </w:tc>
        <w:tc>
          <w:tcPr>
            <w:tcW w:w="4200" w:type="dxa"/>
          </w:tcPr>
          <w:p w14:paraId="61219BC5" w14:textId="77777777" w:rsidR="00B50050" w:rsidRDefault="00B50050" w:rsidP="0088127C">
            <w:pPr>
              <w:pStyle w:val="OtherTableBody"/>
            </w:pPr>
            <w:r>
              <w:t>Fax</w:t>
            </w:r>
          </w:p>
        </w:tc>
      </w:tr>
      <w:tr w:rsidR="00B50050" w14:paraId="340A0F90" w14:textId="77777777" w:rsidTr="00195548">
        <w:tc>
          <w:tcPr>
            <w:tcW w:w="600" w:type="dxa"/>
          </w:tcPr>
          <w:p w14:paraId="7ED67622" w14:textId="77777777" w:rsidR="00B50050" w:rsidRDefault="00B50050" w:rsidP="0088127C">
            <w:pPr>
              <w:pStyle w:val="OtherTableBody"/>
            </w:pPr>
          </w:p>
        </w:tc>
        <w:tc>
          <w:tcPr>
            <w:tcW w:w="600" w:type="dxa"/>
          </w:tcPr>
          <w:p w14:paraId="047F034C" w14:textId="77777777" w:rsidR="00B50050" w:rsidRDefault="00B50050" w:rsidP="0088127C">
            <w:pPr>
              <w:pStyle w:val="OtherTableBody"/>
            </w:pPr>
            <w:r>
              <w:t>0483</w:t>
            </w:r>
          </w:p>
        </w:tc>
        <w:tc>
          <w:tcPr>
            <w:tcW w:w="2600" w:type="dxa"/>
          </w:tcPr>
          <w:p w14:paraId="17AE215A" w14:textId="77777777" w:rsidR="00B50050" w:rsidRDefault="00B50050" w:rsidP="0088127C">
            <w:pPr>
              <w:pStyle w:val="OtherTableBody"/>
            </w:pPr>
          </w:p>
        </w:tc>
        <w:tc>
          <w:tcPr>
            <w:tcW w:w="1400" w:type="dxa"/>
          </w:tcPr>
          <w:p w14:paraId="0E4229A7" w14:textId="77777777" w:rsidR="00B50050" w:rsidRDefault="00B50050" w:rsidP="0088127C">
            <w:pPr>
              <w:pStyle w:val="OtherTableBody"/>
            </w:pPr>
            <w:r>
              <w:t>IP</w:t>
            </w:r>
          </w:p>
        </w:tc>
        <w:tc>
          <w:tcPr>
            <w:tcW w:w="4200" w:type="dxa"/>
          </w:tcPr>
          <w:p w14:paraId="1B44A8BD" w14:textId="77777777" w:rsidR="00B50050" w:rsidRDefault="00B50050" w:rsidP="0088127C">
            <w:pPr>
              <w:pStyle w:val="OtherTableBody"/>
            </w:pPr>
            <w:r>
              <w:t>In Person</w:t>
            </w:r>
          </w:p>
        </w:tc>
      </w:tr>
      <w:tr w:rsidR="00B50050" w14:paraId="6A3B2AE1" w14:textId="77777777" w:rsidTr="00195548">
        <w:tc>
          <w:tcPr>
            <w:tcW w:w="600" w:type="dxa"/>
          </w:tcPr>
          <w:p w14:paraId="0103C3EF" w14:textId="77777777" w:rsidR="00B50050" w:rsidRDefault="00B50050" w:rsidP="0088127C">
            <w:pPr>
              <w:pStyle w:val="OtherTableBody"/>
            </w:pPr>
          </w:p>
        </w:tc>
        <w:tc>
          <w:tcPr>
            <w:tcW w:w="600" w:type="dxa"/>
          </w:tcPr>
          <w:p w14:paraId="08805948" w14:textId="77777777" w:rsidR="00B50050" w:rsidRDefault="00B50050" w:rsidP="0088127C">
            <w:pPr>
              <w:pStyle w:val="OtherTableBody"/>
            </w:pPr>
            <w:r>
              <w:t>0483</w:t>
            </w:r>
          </w:p>
        </w:tc>
        <w:tc>
          <w:tcPr>
            <w:tcW w:w="2600" w:type="dxa"/>
          </w:tcPr>
          <w:p w14:paraId="3EEDCE23" w14:textId="77777777" w:rsidR="00B50050" w:rsidRDefault="00B50050" w:rsidP="0088127C">
            <w:pPr>
              <w:pStyle w:val="OtherTableBody"/>
            </w:pPr>
          </w:p>
        </w:tc>
        <w:tc>
          <w:tcPr>
            <w:tcW w:w="1400" w:type="dxa"/>
          </w:tcPr>
          <w:p w14:paraId="4409F5C9" w14:textId="77777777" w:rsidR="00B50050" w:rsidRDefault="00B50050" w:rsidP="0088127C">
            <w:pPr>
              <w:pStyle w:val="OtherTableBody"/>
            </w:pPr>
            <w:r>
              <w:t>MA</w:t>
            </w:r>
          </w:p>
        </w:tc>
        <w:tc>
          <w:tcPr>
            <w:tcW w:w="4200" w:type="dxa"/>
          </w:tcPr>
          <w:p w14:paraId="4D26F2BD" w14:textId="77777777" w:rsidR="00B50050" w:rsidRDefault="00B50050" w:rsidP="0088127C">
            <w:pPr>
              <w:pStyle w:val="OtherTableBody"/>
            </w:pPr>
            <w:r>
              <w:t>Mail</w:t>
            </w:r>
          </w:p>
        </w:tc>
      </w:tr>
      <w:tr w:rsidR="00B50050" w14:paraId="07B8B4F7" w14:textId="77777777" w:rsidTr="00195548">
        <w:tc>
          <w:tcPr>
            <w:tcW w:w="600" w:type="dxa"/>
          </w:tcPr>
          <w:p w14:paraId="7AE8DAFE" w14:textId="77777777" w:rsidR="00B50050" w:rsidRDefault="00B50050" w:rsidP="0088127C">
            <w:pPr>
              <w:pStyle w:val="OtherTableBody"/>
            </w:pPr>
          </w:p>
        </w:tc>
        <w:tc>
          <w:tcPr>
            <w:tcW w:w="600" w:type="dxa"/>
          </w:tcPr>
          <w:p w14:paraId="522639A2" w14:textId="77777777" w:rsidR="00B50050" w:rsidRDefault="00B50050" w:rsidP="0088127C">
            <w:pPr>
              <w:pStyle w:val="OtherTableBody"/>
            </w:pPr>
            <w:r>
              <w:t>0483</w:t>
            </w:r>
          </w:p>
        </w:tc>
        <w:tc>
          <w:tcPr>
            <w:tcW w:w="2600" w:type="dxa"/>
          </w:tcPr>
          <w:p w14:paraId="1F7DE354" w14:textId="77777777" w:rsidR="00B50050" w:rsidRDefault="00B50050" w:rsidP="0088127C">
            <w:pPr>
              <w:pStyle w:val="OtherTableBody"/>
            </w:pPr>
          </w:p>
        </w:tc>
        <w:tc>
          <w:tcPr>
            <w:tcW w:w="1400" w:type="dxa"/>
          </w:tcPr>
          <w:p w14:paraId="3B86E170" w14:textId="77777777" w:rsidR="00B50050" w:rsidRDefault="00B50050" w:rsidP="0088127C">
            <w:pPr>
              <w:pStyle w:val="OtherTableBody"/>
            </w:pPr>
            <w:r>
              <w:t>PA</w:t>
            </w:r>
          </w:p>
        </w:tc>
        <w:tc>
          <w:tcPr>
            <w:tcW w:w="4200" w:type="dxa"/>
          </w:tcPr>
          <w:p w14:paraId="408349F3" w14:textId="77777777" w:rsidR="00B50050" w:rsidRDefault="00B50050" w:rsidP="0088127C">
            <w:pPr>
              <w:pStyle w:val="OtherTableBody"/>
            </w:pPr>
            <w:r>
              <w:t>Paper</w:t>
            </w:r>
          </w:p>
        </w:tc>
      </w:tr>
      <w:tr w:rsidR="00B50050" w14:paraId="200F22A1" w14:textId="77777777" w:rsidTr="00195548">
        <w:tc>
          <w:tcPr>
            <w:tcW w:w="600" w:type="dxa"/>
          </w:tcPr>
          <w:p w14:paraId="5403185C" w14:textId="77777777" w:rsidR="00B50050" w:rsidRDefault="00B50050" w:rsidP="0088127C">
            <w:pPr>
              <w:pStyle w:val="OtherTableBody"/>
            </w:pPr>
          </w:p>
        </w:tc>
        <w:tc>
          <w:tcPr>
            <w:tcW w:w="600" w:type="dxa"/>
          </w:tcPr>
          <w:p w14:paraId="15CA56D8" w14:textId="77777777" w:rsidR="00B50050" w:rsidRDefault="00B50050" w:rsidP="0088127C">
            <w:pPr>
              <w:pStyle w:val="OtherTableBody"/>
            </w:pPr>
            <w:r>
              <w:t>0483</w:t>
            </w:r>
          </w:p>
        </w:tc>
        <w:tc>
          <w:tcPr>
            <w:tcW w:w="2600" w:type="dxa"/>
          </w:tcPr>
          <w:p w14:paraId="0E7252A5" w14:textId="77777777" w:rsidR="00B50050" w:rsidRDefault="00B50050" w:rsidP="0088127C">
            <w:pPr>
              <w:pStyle w:val="OtherTableBody"/>
            </w:pPr>
          </w:p>
        </w:tc>
        <w:tc>
          <w:tcPr>
            <w:tcW w:w="1400" w:type="dxa"/>
          </w:tcPr>
          <w:p w14:paraId="52D943EE" w14:textId="77777777" w:rsidR="00B50050" w:rsidRDefault="00B50050" w:rsidP="0088127C">
            <w:pPr>
              <w:pStyle w:val="OtherTableBody"/>
            </w:pPr>
            <w:r>
              <w:t>PH</w:t>
            </w:r>
          </w:p>
        </w:tc>
        <w:tc>
          <w:tcPr>
            <w:tcW w:w="4200" w:type="dxa"/>
          </w:tcPr>
          <w:p w14:paraId="740FDFF1" w14:textId="77777777" w:rsidR="00B50050" w:rsidRDefault="00B50050" w:rsidP="0088127C">
            <w:pPr>
              <w:pStyle w:val="OtherTableBody"/>
            </w:pPr>
            <w:r>
              <w:t>Phone</w:t>
            </w:r>
          </w:p>
        </w:tc>
      </w:tr>
      <w:tr w:rsidR="00B50050" w14:paraId="73CE6F5B" w14:textId="77777777" w:rsidTr="00195548">
        <w:tc>
          <w:tcPr>
            <w:tcW w:w="600" w:type="dxa"/>
          </w:tcPr>
          <w:p w14:paraId="7FB03A8C" w14:textId="77777777" w:rsidR="00B50050" w:rsidRDefault="00B50050" w:rsidP="0088127C">
            <w:pPr>
              <w:pStyle w:val="OtherTableBody"/>
            </w:pPr>
          </w:p>
        </w:tc>
        <w:tc>
          <w:tcPr>
            <w:tcW w:w="600" w:type="dxa"/>
          </w:tcPr>
          <w:p w14:paraId="26C318AD" w14:textId="77777777" w:rsidR="00B50050" w:rsidRDefault="00B50050" w:rsidP="0088127C">
            <w:pPr>
              <w:pStyle w:val="OtherTableBody"/>
            </w:pPr>
            <w:r>
              <w:t>0483</w:t>
            </w:r>
          </w:p>
        </w:tc>
        <w:tc>
          <w:tcPr>
            <w:tcW w:w="2600" w:type="dxa"/>
          </w:tcPr>
          <w:p w14:paraId="25967C97" w14:textId="77777777" w:rsidR="00B50050" w:rsidRDefault="00B50050" w:rsidP="0088127C">
            <w:pPr>
              <w:pStyle w:val="OtherTableBody"/>
            </w:pPr>
          </w:p>
        </w:tc>
        <w:tc>
          <w:tcPr>
            <w:tcW w:w="1400" w:type="dxa"/>
          </w:tcPr>
          <w:p w14:paraId="19367B3C" w14:textId="77777777" w:rsidR="00B50050" w:rsidRDefault="00B50050" w:rsidP="0088127C">
            <w:pPr>
              <w:pStyle w:val="OtherTableBody"/>
            </w:pPr>
            <w:r>
              <w:t>RE</w:t>
            </w:r>
          </w:p>
        </w:tc>
        <w:tc>
          <w:tcPr>
            <w:tcW w:w="4200" w:type="dxa"/>
          </w:tcPr>
          <w:p w14:paraId="5A22601F" w14:textId="77777777" w:rsidR="00B50050" w:rsidRDefault="00B50050" w:rsidP="0088127C">
            <w:pPr>
              <w:pStyle w:val="OtherTableBody"/>
            </w:pPr>
            <w:r>
              <w:t>Reflexive (Automated system)</w:t>
            </w:r>
          </w:p>
        </w:tc>
      </w:tr>
      <w:tr w:rsidR="00B50050" w14:paraId="23F92AAC" w14:textId="77777777" w:rsidTr="00195548">
        <w:tc>
          <w:tcPr>
            <w:tcW w:w="600" w:type="dxa"/>
          </w:tcPr>
          <w:p w14:paraId="5192FE0D" w14:textId="77777777" w:rsidR="00B50050" w:rsidRDefault="00B50050" w:rsidP="0088127C">
            <w:pPr>
              <w:pStyle w:val="OtherTableBody"/>
            </w:pPr>
          </w:p>
        </w:tc>
        <w:tc>
          <w:tcPr>
            <w:tcW w:w="600" w:type="dxa"/>
          </w:tcPr>
          <w:p w14:paraId="0F292CA4" w14:textId="77777777" w:rsidR="00B50050" w:rsidRDefault="00B50050" w:rsidP="0088127C">
            <w:pPr>
              <w:pStyle w:val="OtherTableBody"/>
            </w:pPr>
            <w:r>
              <w:t>0483</w:t>
            </w:r>
          </w:p>
        </w:tc>
        <w:tc>
          <w:tcPr>
            <w:tcW w:w="2600" w:type="dxa"/>
          </w:tcPr>
          <w:p w14:paraId="39A242FB" w14:textId="77777777" w:rsidR="00B50050" w:rsidRDefault="00B50050" w:rsidP="0088127C">
            <w:pPr>
              <w:pStyle w:val="OtherTableBody"/>
            </w:pPr>
          </w:p>
        </w:tc>
        <w:tc>
          <w:tcPr>
            <w:tcW w:w="1400" w:type="dxa"/>
          </w:tcPr>
          <w:p w14:paraId="20F061E4" w14:textId="77777777" w:rsidR="00B50050" w:rsidRDefault="00B50050" w:rsidP="0088127C">
            <w:pPr>
              <w:pStyle w:val="OtherTableBody"/>
            </w:pPr>
            <w:r>
              <w:t>VC</w:t>
            </w:r>
          </w:p>
        </w:tc>
        <w:tc>
          <w:tcPr>
            <w:tcW w:w="4200" w:type="dxa"/>
          </w:tcPr>
          <w:p w14:paraId="40E81EFA" w14:textId="77777777" w:rsidR="00B50050" w:rsidRDefault="00B50050" w:rsidP="0088127C">
            <w:pPr>
              <w:pStyle w:val="OtherTableBody"/>
            </w:pPr>
            <w:r>
              <w:t>Video-conference</w:t>
            </w:r>
          </w:p>
        </w:tc>
      </w:tr>
      <w:tr w:rsidR="00B50050" w14:paraId="50679609" w14:textId="77777777" w:rsidTr="00195548">
        <w:tc>
          <w:tcPr>
            <w:tcW w:w="600" w:type="dxa"/>
          </w:tcPr>
          <w:p w14:paraId="28E6D7C3" w14:textId="77777777" w:rsidR="00B50050" w:rsidRDefault="00B50050" w:rsidP="0088127C">
            <w:pPr>
              <w:pStyle w:val="OtherTableBody"/>
            </w:pPr>
          </w:p>
        </w:tc>
        <w:tc>
          <w:tcPr>
            <w:tcW w:w="600" w:type="dxa"/>
          </w:tcPr>
          <w:p w14:paraId="3AF00E0F" w14:textId="77777777" w:rsidR="00B50050" w:rsidRDefault="00B50050" w:rsidP="0088127C">
            <w:pPr>
              <w:pStyle w:val="OtherTableBody"/>
            </w:pPr>
            <w:r>
              <w:t>0483</w:t>
            </w:r>
          </w:p>
        </w:tc>
        <w:tc>
          <w:tcPr>
            <w:tcW w:w="2600" w:type="dxa"/>
          </w:tcPr>
          <w:p w14:paraId="26583476" w14:textId="77777777" w:rsidR="00B50050" w:rsidRDefault="00B50050" w:rsidP="0088127C">
            <w:pPr>
              <w:pStyle w:val="OtherTableBody"/>
            </w:pPr>
          </w:p>
        </w:tc>
        <w:tc>
          <w:tcPr>
            <w:tcW w:w="1400" w:type="dxa"/>
          </w:tcPr>
          <w:p w14:paraId="20E152A2" w14:textId="77777777" w:rsidR="00B50050" w:rsidRDefault="00B50050" w:rsidP="0088127C">
            <w:pPr>
              <w:pStyle w:val="OtherTableBody"/>
            </w:pPr>
            <w:r>
              <w:t>VO</w:t>
            </w:r>
          </w:p>
        </w:tc>
        <w:tc>
          <w:tcPr>
            <w:tcW w:w="4200" w:type="dxa"/>
          </w:tcPr>
          <w:p w14:paraId="7F2BDA6D" w14:textId="77777777" w:rsidR="00B50050" w:rsidRDefault="00B50050" w:rsidP="0088127C">
            <w:pPr>
              <w:pStyle w:val="OtherTableBody"/>
            </w:pPr>
            <w:r>
              <w:t>Voice</w:t>
            </w:r>
          </w:p>
        </w:tc>
      </w:tr>
      <w:tr w:rsidR="00B50050" w14:paraId="2F93BB98" w14:textId="77777777" w:rsidTr="00195548">
        <w:tc>
          <w:tcPr>
            <w:tcW w:w="600" w:type="dxa"/>
          </w:tcPr>
          <w:p w14:paraId="30F3BCA6" w14:textId="77777777" w:rsidR="00B50050" w:rsidRDefault="00B50050" w:rsidP="0088127C">
            <w:pPr>
              <w:pStyle w:val="OtherTableBody"/>
            </w:pPr>
            <w:r>
              <w:t>User</w:t>
            </w:r>
          </w:p>
        </w:tc>
        <w:tc>
          <w:tcPr>
            <w:tcW w:w="600" w:type="dxa"/>
          </w:tcPr>
          <w:p w14:paraId="1198FCEE" w14:textId="77777777" w:rsidR="00B50050" w:rsidRDefault="00B50050" w:rsidP="0088127C">
            <w:pPr>
              <w:pStyle w:val="OtherTableBody"/>
            </w:pPr>
          </w:p>
        </w:tc>
        <w:tc>
          <w:tcPr>
            <w:tcW w:w="2600" w:type="dxa"/>
          </w:tcPr>
          <w:p w14:paraId="352BFB05" w14:textId="77777777" w:rsidR="00B50050" w:rsidRDefault="00B50050" w:rsidP="0088127C">
            <w:pPr>
              <w:pStyle w:val="OtherTableBody"/>
            </w:pPr>
            <w:r>
              <w:t>Dispense Type</w:t>
            </w:r>
          </w:p>
        </w:tc>
        <w:tc>
          <w:tcPr>
            <w:tcW w:w="1400" w:type="dxa"/>
          </w:tcPr>
          <w:p w14:paraId="7349D05F" w14:textId="77777777" w:rsidR="00B50050" w:rsidRDefault="00B50050" w:rsidP="0088127C">
            <w:pPr>
              <w:pStyle w:val="OtherTableBody"/>
            </w:pPr>
          </w:p>
        </w:tc>
        <w:tc>
          <w:tcPr>
            <w:tcW w:w="4200" w:type="dxa"/>
          </w:tcPr>
          <w:p w14:paraId="71CBB961" w14:textId="77777777" w:rsidR="00B50050" w:rsidRDefault="00B50050" w:rsidP="0088127C">
            <w:pPr>
              <w:pStyle w:val="OtherTableBody"/>
            </w:pPr>
          </w:p>
        </w:tc>
      </w:tr>
      <w:tr w:rsidR="00B50050" w14:paraId="5C032E51" w14:textId="77777777" w:rsidTr="00195548">
        <w:tc>
          <w:tcPr>
            <w:tcW w:w="600" w:type="dxa"/>
          </w:tcPr>
          <w:p w14:paraId="51908BB6" w14:textId="77777777" w:rsidR="00B50050" w:rsidRDefault="00B50050" w:rsidP="0088127C">
            <w:pPr>
              <w:pStyle w:val="OtherTableBody"/>
            </w:pPr>
          </w:p>
        </w:tc>
        <w:tc>
          <w:tcPr>
            <w:tcW w:w="600" w:type="dxa"/>
          </w:tcPr>
          <w:p w14:paraId="314CA8A0" w14:textId="77777777" w:rsidR="00B50050" w:rsidRDefault="00B50050" w:rsidP="0088127C">
            <w:pPr>
              <w:pStyle w:val="OtherTableBody"/>
            </w:pPr>
            <w:r>
              <w:t>0484</w:t>
            </w:r>
          </w:p>
        </w:tc>
        <w:tc>
          <w:tcPr>
            <w:tcW w:w="2600" w:type="dxa"/>
          </w:tcPr>
          <w:p w14:paraId="64EDBDFE" w14:textId="77777777" w:rsidR="00B50050" w:rsidRDefault="00B50050" w:rsidP="0088127C">
            <w:pPr>
              <w:pStyle w:val="OtherTableBody"/>
            </w:pPr>
          </w:p>
        </w:tc>
        <w:tc>
          <w:tcPr>
            <w:tcW w:w="1400" w:type="dxa"/>
          </w:tcPr>
          <w:p w14:paraId="0F9E9823" w14:textId="77777777" w:rsidR="00B50050" w:rsidRDefault="00B50050" w:rsidP="0088127C">
            <w:pPr>
              <w:pStyle w:val="OtherTableBody"/>
            </w:pPr>
            <w:r>
              <w:t>B</w:t>
            </w:r>
          </w:p>
        </w:tc>
        <w:tc>
          <w:tcPr>
            <w:tcW w:w="4200" w:type="dxa"/>
          </w:tcPr>
          <w:p w14:paraId="523F288B" w14:textId="77777777" w:rsidR="00B50050" w:rsidRDefault="00B50050" w:rsidP="0088127C">
            <w:pPr>
              <w:pStyle w:val="OtherTableBody"/>
            </w:pPr>
            <w:r>
              <w:t>Trial Quantity Balance</w:t>
            </w:r>
          </w:p>
        </w:tc>
      </w:tr>
      <w:tr w:rsidR="00B50050" w14:paraId="3483645F" w14:textId="77777777" w:rsidTr="00195548">
        <w:tc>
          <w:tcPr>
            <w:tcW w:w="600" w:type="dxa"/>
          </w:tcPr>
          <w:p w14:paraId="0114C0C2" w14:textId="77777777" w:rsidR="00B50050" w:rsidRDefault="00B50050" w:rsidP="0088127C">
            <w:pPr>
              <w:pStyle w:val="OtherTableBody"/>
            </w:pPr>
          </w:p>
        </w:tc>
        <w:tc>
          <w:tcPr>
            <w:tcW w:w="600" w:type="dxa"/>
          </w:tcPr>
          <w:p w14:paraId="14337219" w14:textId="77777777" w:rsidR="00B50050" w:rsidRDefault="00B50050" w:rsidP="0088127C">
            <w:pPr>
              <w:pStyle w:val="OtherTableBody"/>
            </w:pPr>
            <w:r>
              <w:t>0484</w:t>
            </w:r>
          </w:p>
        </w:tc>
        <w:tc>
          <w:tcPr>
            <w:tcW w:w="2600" w:type="dxa"/>
          </w:tcPr>
          <w:p w14:paraId="14ACF597" w14:textId="77777777" w:rsidR="00B50050" w:rsidRDefault="00B50050" w:rsidP="0088127C">
            <w:pPr>
              <w:pStyle w:val="OtherTableBody"/>
            </w:pPr>
          </w:p>
        </w:tc>
        <w:tc>
          <w:tcPr>
            <w:tcW w:w="1400" w:type="dxa"/>
          </w:tcPr>
          <w:p w14:paraId="4A564BED" w14:textId="77777777" w:rsidR="00B50050" w:rsidRDefault="00B50050" w:rsidP="0088127C">
            <w:pPr>
              <w:pStyle w:val="OtherTableBody"/>
            </w:pPr>
            <w:r>
              <w:t>C</w:t>
            </w:r>
          </w:p>
        </w:tc>
        <w:tc>
          <w:tcPr>
            <w:tcW w:w="4200" w:type="dxa"/>
          </w:tcPr>
          <w:p w14:paraId="6BABAFC7" w14:textId="77777777" w:rsidR="00B50050" w:rsidRDefault="00B50050" w:rsidP="0088127C">
            <w:pPr>
              <w:pStyle w:val="OtherTableBody"/>
            </w:pPr>
            <w:r>
              <w:t>Compassionate Fill</w:t>
            </w:r>
          </w:p>
        </w:tc>
      </w:tr>
      <w:tr w:rsidR="00B50050" w14:paraId="47E2DF55" w14:textId="77777777" w:rsidTr="00195548">
        <w:tc>
          <w:tcPr>
            <w:tcW w:w="600" w:type="dxa"/>
          </w:tcPr>
          <w:p w14:paraId="2FAE6CC0" w14:textId="77777777" w:rsidR="00B50050" w:rsidRDefault="00B50050" w:rsidP="0088127C">
            <w:pPr>
              <w:pStyle w:val="OtherTableBody"/>
            </w:pPr>
          </w:p>
        </w:tc>
        <w:tc>
          <w:tcPr>
            <w:tcW w:w="600" w:type="dxa"/>
          </w:tcPr>
          <w:p w14:paraId="518ECC3A" w14:textId="77777777" w:rsidR="00B50050" w:rsidRDefault="00B50050" w:rsidP="0088127C">
            <w:pPr>
              <w:pStyle w:val="OtherTableBody"/>
            </w:pPr>
            <w:r>
              <w:t>0484</w:t>
            </w:r>
          </w:p>
        </w:tc>
        <w:tc>
          <w:tcPr>
            <w:tcW w:w="2600" w:type="dxa"/>
          </w:tcPr>
          <w:p w14:paraId="6E3DBC09" w14:textId="77777777" w:rsidR="00B50050" w:rsidRDefault="00B50050" w:rsidP="0088127C">
            <w:pPr>
              <w:pStyle w:val="OtherTableBody"/>
            </w:pPr>
          </w:p>
        </w:tc>
        <w:tc>
          <w:tcPr>
            <w:tcW w:w="1400" w:type="dxa"/>
          </w:tcPr>
          <w:p w14:paraId="5163A5D9" w14:textId="77777777" w:rsidR="00B50050" w:rsidRDefault="00B50050" w:rsidP="0088127C">
            <w:pPr>
              <w:pStyle w:val="OtherTableBody"/>
            </w:pPr>
            <w:r>
              <w:t>N</w:t>
            </w:r>
          </w:p>
        </w:tc>
        <w:tc>
          <w:tcPr>
            <w:tcW w:w="4200" w:type="dxa"/>
          </w:tcPr>
          <w:p w14:paraId="76DE43FB" w14:textId="77777777" w:rsidR="00B50050" w:rsidRDefault="00B50050" w:rsidP="0088127C">
            <w:pPr>
              <w:pStyle w:val="OtherTableBody"/>
            </w:pPr>
            <w:r>
              <w:t>New/Renew - Full Fill</w:t>
            </w:r>
          </w:p>
        </w:tc>
      </w:tr>
      <w:tr w:rsidR="00B50050" w14:paraId="6A01F052" w14:textId="77777777" w:rsidTr="00195548">
        <w:tc>
          <w:tcPr>
            <w:tcW w:w="600" w:type="dxa"/>
          </w:tcPr>
          <w:p w14:paraId="659E9020" w14:textId="77777777" w:rsidR="00B50050" w:rsidRDefault="00B50050" w:rsidP="0088127C">
            <w:pPr>
              <w:pStyle w:val="OtherTableBody"/>
            </w:pPr>
          </w:p>
        </w:tc>
        <w:tc>
          <w:tcPr>
            <w:tcW w:w="600" w:type="dxa"/>
          </w:tcPr>
          <w:p w14:paraId="0F0C0A13" w14:textId="77777777" w:rsidR="00B50050" w:rsidRDefault="00B50050" w:rsidP="0088127C">
            <w:pPr>
              <w:pStyle w:val="OtherTableBody"/>
            </w:pPr>
            <w:r>
              <w:t>0484</w:t>
            </w:r>
          </w:p>
        </w:tc>
        <w:tc>
          <w:tcPr>
            <w:tcW w:w="2600" w:type="dxa"/>
          </w:tcPr>
          <w:p w14:paraId="5BEB2456" w14:textId="77777777" w:rsidR="00B50050" w:rsidRDefault="00B50050" w:rsidP="0088127C">
            <w:pPr>
              <w:pStyle w:val="OtherTableBody"/>
            </w:pPr>
          </w:p>
        </w:tc>
        <w:tc>
          <w:tcPr>
            <w:tcW w:w="1400" w:type="dxa"/>
          </w:tcPr>
          <w:p w14:paraId="66DDE23D" w14:textId="77777777" w:rsidR="00B50050" w:rsidRDefault="00B50050" w:rsidP="0088127C">
            <w:pPr>
              <w:pStyle w:val="OtherTableBody"/>
            </w:pPr>
            <w:r>
              <w:t>P</w:t>
            </w:r>
          </w:p>
        </w:tc>
        <w:tc>
          <w:tcPr>
            <w:tcW w:w="4200" w:type="dxa"/>
          </w:tcPr>
          <w:p w14:paraId="693D26AF" w14:textId="77777777" w:rsidR="00B50050" w:rsidRDefault="00B50050" w:rsidP="0088127C">
            <w:pPr>
              <w:pStyle w:val="OtherTableBody"/>
            </w:pPr>
            <w:r>
              <w:t>New/Renew - Part Fill</w:t>
            </w:r>
          </w:p>
        </w:tc>
      </w:tr>
      <w:tr w:rsidR="00B50050" w14:paraId="3CA1F43A" w14:textId="77777777" w:rsidTr="00195548">
        <w:tc>
          <w:tcPr>
            <w:tcW w:w="600" w:type="dxa"/>
          </w:tcPr>
          <w:p w14:paraId="676D7771" w14:textId="77777777" w:rsidR="00B50050" w:rsidRDefault="00B50050" w:rsidP="0088127C">
            <w:pPr>
              <w:pStyle w:val="OtherTableBody"/>
            </w:pPr>
          </w:p>
        </w:tc>
        <w:tc>
          <w:tcPr>
            <w:tcW w:w="600" w:type="dxa"/>
          </w:tcPr>
          <w:p w14:paraId="6D8C1B57" w14:textId="77777777" w:rsidR="00B50050" w:rsidRDefault="00B50050" w:rsidP="0088127C">
            <w:pPr>
              <w:pStyle w:val="OtherTableBody"/>
            </w:pPr>
            <w:r>
              <w:t>0484</w:t>
            </w:r>
          </w:p>
        </w:tc>
        <w:tc>
          <w:tcPr>
            <w:tcW w:w="2600" w:type="dxa"/>
          </w:tcPr>
          <w:p w14:paraId="3301CB06" w14:textId="77777777" w:rsidR="00B50050" w:rsidRDefault="00B50050" w:rsidP="0088127C">
            <w:pPr>
              <w:pStyle w:val="OtherTableBody"/>
            </w:pPr>
          </w:p>
        </w:tc>
        <w:tc>
          <w:tcPr>
            <w:tcW w:w="1400" w:type="dxa"/>
          </w:tcPr>
          <w:p w14:paraId="66D666BD" w14:textId="77777777" w:rsidR="00B50050" w:rsidRDefault="00B50050" w:rsidP="0088127C">
            <w:pPr>
              <w:pStyle w:val="OtherTableBody"/>
            </w:pPr>
            <w:r>
              <w:t>Q</w:t>
            </w:r>
          </w:p>
        </w:tc>
        <w:tc>
          <w:tcPr>
            <w:tcW w:w="4200" w:type="dxa"/>
          </w:tcPr>
          <w:p w14:paraId="4A305E64" w14:textId="77777777" w:rsidR="00B50050" w:rsidRDefault="00B50050" w:rsidP="0088127C">
            <w:pPr>
              <w:pStyle w:val="OtherTableBody"/>
            </w:pPr>
            <w:r>
              <w:t>Refill - Part Fill</w:t>
            </w:r>
          </w:p>
        </w:tc>
      </w:tr>
      <w:tr w:rsidR="00B50050" w14:paraId="04470814" w14:textId="77777777" w:rsidTr="00195548">
        <w:tc>
          <w:tcPr>
            <w:tcW w:w="600" w:type="dxa"/>
          </w:tcPr>
          <w:p w14:paraId="2C231D01" w14:textId="77777777" w:rsidR="00B50050" w:rsidRDefault="00B50050" w:rsidP="0088127C">
            <w:pPr>
              <w:pStyle w:val="OtherTableBody"/>
            </w:pPr>
          </w:p>
        </w:tc>
        <w:tc>
          <w:tcPr>
            <w:tcW w:w="600" w:type="dxa"/>
          </w:tcPr>
          <w:p w14:paraId="5A1C7139" w14:textId="77777777" w:rsidR="00B50050" w:rsidRDefault="00B50050" w:rsidP="0088127C">
            <w:pPr>
              <w:pStyle w:val="OtherTableBody"/>
            </w:pPr>
            <w:r>
              <w:t>0484</w:t>
            </w:r>
          </w:p>
        </w:tc>
        <w:tc>
          <w:tcPr>
            <w:tcW w:w="2600" w:type="dxa"/>
          </w:tcPr>
          <w:p w14:paraId="10308AF3" w14:textId="77777777" w:rsidR="00B50050" w:rsidRDefault="00B50050" w:rsidP="0088127C">
            <w:pPr>
              <w:pStyle w:val="OtherTableBody"/>
            </w:pPr>
          </w:p>
        </w:tc>
        <w:tc>
          <w:tcPr>
            <w:tcW w:w="1400" w:type="dxa"/>
          </w:tcPr>
          <w:p w14:paraId="314F4DB1" w14:textId="77777777" w:rsidR="00B50050" w:rsidRDefault="00B50050" w:rsidP="0088127C">
            <w:pPr>
              <w:pStyle w:val="OtherTableBody"/>
            </w:pPr>
            <w:r>
              <w:t>R</w:t>
            </w:r>
          </w:p>
        </w:tc>
        <w:tc>
          <w:tcPr>
            <w:tcW w:w="4200" w:type="dxa"/>
          </w:tcPr>
          <w:p w14:paraId="4A6448BB" w14:textId="77777777" w:rsidR="00B50050" w:rsidRDefault="00B50050" w:rsidP="0088127C">
            <w:pPr>
              <w:pStyle w:val="OtherTableBody"/>
            </w:pPr>
            <w:r>
              <w:t>Refill - Full Fill</w:t>
            </w:r>
          </w:p>
        </w:tc>
      </w:tr>
      <w:tr w:rsidR="00B50050" w14:paraId="0B44AB34" w14:textId="77777777" w:rsidTr="00195548">
        <w:tc>
          <w:tcPr>
            <w:tcW w:w="600" w:type="dxa"/>
          </w:tcPr>
          <w:p w14:paraId="340D8816" w14:textId="77777777" w:rsidR="00B50050" w:rsidRDefault="00B50050" w:rsidP="0088127C">
            <w:pPr>
              <w:pStyle w:val="OtherTableBody"/>
            </w:pPr>
          </w:p>
        </w:tc>
        <w:tc>
          <w:tcPr>
            <w:tcW w:w="600" w:type="dxa"/>
          </w:tcPr>
          <w:p w14:paraId="062A7CE7" w14:textId="77777777" w:rsidR="00B50050" w:rsidRDefault="00B50050" w:rsidP="0088127C">
            <w:pPr>
              <w:pStyle w:val="OtherTableBody"/>
            </w:pPr>
            <w:r>
              <w:t>0484</w:t>
            </w:r>
          </w:p>
        </w:tc>
        <w:tc>
          <w:tcPr>
            <w:tcW w:w="2600" w:type="dxa"/>
          </w:tcPr>
          <w:p w14:paraId="27065348" w14:textId="77777777" w:rsidR="00B50050" w:rsidRDefault="00B50050" w:rsidP="0088127C">
            <w:pPr>
              <w:pStyle w:val="OtherTableBody"/>
            </w:pPr>
          </w:p>
        </w:tc>
        <w:tc>
          <w:tcPr>
            <w:tcW w:w="1400" w:type="dxa"/>
          </w:tcPr>
          <w:p w14:paraId="38B5AED3" w14:textId="77777777" w:rsidR="00B50050" w:rsidRDefault="00B50050" w:rsidP="0088127C">
            <w:pPr>
              <w:pStyle w:val="OtherTableBody"/>
            </w:pPr>
            <w:r>
              <w:t>S</w:t>
            </w:r>
          </w:p>
        </w:tc>
        <w:tc>
          <w:tcPr>
            <w:tcW w:w="4200" w:type="dxa"/>
          </w:tcPr>
          <w:p w14:paraId="2D009AF0" w14:textId="77777777" w:rsidR="00B50050" w:rsidRDefault="00B50050" w:rsidP="0088127C">
            <w:pPr>
              <w:pStyle w:val="OtherTableBody"/>
            </w:pPr>
            <w:r>
              <w:t>Manufacturer Sample</w:t>
            </w:r>
          </w:p>
        </w:tc>
      </w:tr>
      <w:tr w:rsidR="00B50050" w14:paraId="26DC12D0" w14:textId="77777777" w:rsidTr="00195548">
        <w:tc>
          <w:tcPr>
            <w:tcW w:w="600" w:type="dxa"/>
          </w:tcPr>
          <w:p w14:paraId="64689E57" w14:textId="77777777" w:rsidR="00B50050" w:rsidRDefault="00B50050" w:rsidP="0088127C">
            <w:pPr>
              <w:pStyle w:val="OtherTableBody"/>
            </w:pPr>
          </w:p>
        </w:tc>
        <w:tc>
          <w:tcPr>
            <w:tcW w:w="600" w:type="dxa"/>
          </w:tcPr>
          <w:p w14:paraId="1C8F4F24" w14:textId="77777777" w:rsidR="00B50050" w:rsidRDefault="00B50050" w:rsidP="0088127C">
            <w:pPr>
              <w:pStyle w:val="OtherTableBody"/>
            </w:pPr>
            <w:r>
              <w:t>0484</w:t>
            </w:r>
          </w:p>
        </w:tc>
        <w:tc>
          <w:tcPr>
            <w:tcW w:w="2600" w:type="dxa"/>
          </w:tcPr>
          <w:p w14:paraId="40DBE242" w14:textId="77777777" w:rsidR="00B50050" w:rsidRDefault="00B50050" w:rsidP="0088127C">
            <w:pPr>
              <w:pStyle w:val="OtherTableBody"/>
            </w:pPr>
          </w:p>
        </w:tc>
        <w:tc>
          <w:tcPr>
            <w:tcW w:w="1400" w:type="dxa"/>
          </w:tcPr>
          <w:p w14:paraId="4E83D112" w14:textId="77777777" w:rsidR="00B50050" w:rsidRDefault="00B50050" w:rsidP="0088127C">
            <w:pPr>
              <w:pStyle w:val="OtherTableBody"/>
            </w:pPr>
            <w:r>
              <w:t>T</w:t>
            </w:r>
          </w:p>
        </w:tc>
        <w:tc>
          <w:tcPr>
            <w:tcW w:w="4200" w:type="dxa"/>
          </w:tcPr>
          <w:p w14:paraId="31F88A3D" w14:textId="77777777" w:rsidR="00B50050" w:rsidRDefault="00B50050" w:rsidP="0088127C">
            <w:pPr>
              <w:pStyle w:val="OtherTableBody"/>
            </w:pPr>
            <w:r>
              <w:t>Trial Quantity</w:t>
            </w:r>
          </w:p>
        </w:tc>
      </w:tr>
      <w:tr w:rsidR="00B50050" w14:paraId="530E0D0F" w14:textId="77777777" w:rsidTr="00195548">
        <w:tc>
          <w:tcPr>
            <w:tcW w:w="600" w:type="dxa"/>
          </w:tcPr>
          <w:p w14:paraId="63CA886E" w14:textId="77777777" w:rsidR="00B50050" w:rsidRDefault="00B50050" w:rsidP="0088127C">
            <w:pPr>
              <w:pStyle w:val="OtherTableBody"/>
            </w:pPr>
          </w:p>
        </w:tc>
        <w:tc>
          <w:tcPr>
            <w:tcW w:w="600" w:type="dxa"/>
          </w:tcPr>
          <w:p w14:paraId="6BE0E01D" w14:textId="77777777" w:rsidR="00B50050" w:rsidRDefault="00B50050" w:rsidP="0088127C">
            <w:pPr>
              <w:pStyle w:val="OtherTableBody"/>
            </w:pPr>
            <w:r>
              <w:t>0484</w:t>
            </w:r>
          </w:p>
        </w:tc>
        <w:tc>
          <w:tcPr>
            <w:tcW w:w="2600" w:type="dxa"/>
          </w:tcPr>
          <w:p w14:paraId="2D02B7EA" w14:textId="77777777" w:rsidR="00B50050" w:rsidRDefault="00B50050" w:rsidP="0088127C">
            <w:pPr>
              <w:pStyle w:val="OtherTableBody"/>
            </w:pPr>
          </w:p>
        </w:tc>
        <w:tc>
          <w:tcPr>
            <w:tcW w:w="1400" w:type="dxa"/>
          </w:tcPr>
          <w:p w14:paraId="5C565DC1" w14:textId="77777777" w:rsidR="00B50050" w:rsidRDefault="00B50050" w:rsidP="0088127C">
            <w:pPr>
              <w:pStyle w:val="OtherTableBody"/>
            </w:pPr>
            <w:r>
              <w:t>Z</w:t>
            </w:r>
          </w:p>
        </w:tc>
        <w:tc>
          <w:tcPr>
            <w:tcW w:w="4200" w:type="dxa"/>
          </w:tcPr>
          <w:p w14:paraId="78579578" w14:textId="77777777" w:rsidR="00B50050" w:rsidRDefault="00B50050" w:rsidP="0088127C">
            <w:pPr>
              <w:pStyle w:val="OtherTableBody"/>
            </w:pPr>
            <w:r>
              <w:t>Non-Prescription Fill</w:t>
            </w:r>
          </w:p>
        </w:tc>
      </w:tr>
      <w:tr w:rsidR="00B50050" w14:paraId="053CBB89" w14:textId="77777777" w:rsidTr="00195548">
        <w:tc>
          <w:tcPr>
            <w:tcW w:w="600" w:type="dxa"/>
          </w:tcPr>
          <w:p w14:paraId="5D17EB03" w14:textId="77777777" w:rsidR="00B50050" w:rsidRDefault="00B50050" w:rsidP="0088127C">
            <w:pPr>
              <w:pStyle w:val="OtherTableBody"/>
            </w:pPr>
            <w:r>
              <w:t>User</w:t>
            </w:r>
          </w:p>
        </w:tc>
        <w:tc>
          <w:tcPr>
            <w:tcW w:w="600" w:type="dxa"/>
          </w:tcPr>
          <w:p w14:paraId="799FC7E0" w14:textId="77777777" w:rsidR="00B50050" w:rsidRDefault="00B50050" w:rsidP="0088127C">
            <w:pPr>
              <w:pStyle w:val="OtherTableBody"/>
            </w:pPr>
          </w:p>
        </w:tc>
        <w:tc>
          <w:tcPr>
            <w:tcW w:w="2600" w:type="dxa"/>
          </w:tcPr>
          <w:p w14:paraId="01C3CAE6" w14:textId="77777777" w:rsidR="00B50050" w:rsidRDefault="00B50050" w:rsidP="0088127C">
            <w:pPr>
              <w:pStyle w:val="OtherTableBody"/>
            </w:pPr>
            <w:r>
              <w:t>Extended Priority Codes</w:t>
            </w:r>
          </w:p>
        </w:tc>
        <w:tc>
          <w:tcPr>
            <w:tcW w:w="1400" w:type="dxa"/>
          </w:tcPr>
          <w:p w14:paraId="4F4B8A08" w14:textId="77777777" w:rsidR="00B50050" w:rsidRDefault="00B50050" w:rsidP="0088127C">
            <w:pPr>
              <w:pStyle w:val="OtherTableBody"/>
            </w:pPr>
          </w:p>
        </w:tc>
        <w:tc>
          <w:tcPr>
            <w:tcW w:w="4200" w:type="dxa"/>
          </w:tcPr>
          <w:p w14:paraId="1FFB42C1" w14:textId="77777777" w:rsidR="00B50050" w:rsidRDefault="00B50050" w:rsidP="0088127C">
            <w:pPr>
              <w:pStyle w:val="OtherTableBody"/>
            </w:pPr>
          </w:p>
        </w:tc>
      </w:tr>
      <w:tr w:rsidR="00B50050" w14:paraId="56B3BDF6" w14:textId="77777777" w:rsidTr="00195548">
        <w:tc>
          <w:tcPr>
            <w:tcW w:w="600" w:type="dxa"/>
          </w:tcPr>
          <w:p w14:paraId="05F32CF2" w14:textId="77777777" w:rsidR="00B50050" w:rsidRDefault="00B50050" w:rsidP="0088127C">
            <w:pPr>
              <w:pStyle w:val="OtherTableBody"/>
            </w:pPr>
          </w:p>
        </w:tc>
        <w:tc>
          <w:tcPr>
            <w:tcW w:w="600" w:type="dxa"/>
          </w:tcPr>
          <w:p w14:paraId="5D0FFFE7" w14:textId="77777777" w:rsidR="00B50050" w:rsidRDefault="00B50050" w:rsidP="0088127C">
            <w:pPr>
              <w:pStyle w:val="OtherTableBody"/>
            </w:pPr>
            <w:r>
              <w:t>0485</w:t>
            </w:r>
          </w:p>
        </w:tc>
        <w:tc>
          <w:tcPr>
            <w:tcW w:w="2600" w:type="dxa"/>
          </w:tcPr>
          <w:p w14:paraId="49D91F67" w14:textId="77777777" w:rsidR="00B50050" w:rsidRDefault="00B50050" w:rsidP="0088127C">
            <w:pPr>
              <w:pStyle w:val="OtherTableBody"/>
            </w:pPr>
          </w:p>
        </w:tc>
        <w:tc>
          <w:tcPr>
            <w:tcW w:w="1400" w:type="dxa"/>
          </w:tcPr>
          <w:p w14:paraId="29968E22" w14:textId="77777777" w:rsidR="00B50050" w:rsidRDefault="00B50050" w:rsidP="0088127C">
            <w:pPr>
              <w:pStyle w:val="OtherTableBody"/>
            </w:pPr>
            <w:r>
              <w:t>A</w:t>
            </w:r>
          </w:p>
        </w:tc>
        <w:tc>
          <w:tcPr>
            <w:tcW w:w="4200" w:type="dxa"/>
          </w:tcPr>
          <w:p w14:paraId="0FD76E6B" w14:textId="77777777" w:rsidR="00B50050" w:rsidRDefault="00B50050" w:rsidP="0088127C">
            <w:pPr>
              <w:pStyle w:val="OtherTableBody"/>
            </w:pPr>
            <w:r>
              <w:t>ASAP</w:t>
            </w:r>
          </w:p>
        </w:tc>
      </w:tr>
      <w:tr w:rsidR="00B50050" w14:paraId="3E151AE1" w14:textId="77777777" w:rsidTr="00195548">
        <w:tc>
          <w:tcPr>
            <w:tcW w:w="600" w:type="dxa"/>
          </w:tcPr>
          <w:p w14:paraId="488B5DF5" w14:textId="77777777" w:rsidR="00B50050" w:rsidRDefault="00B50050" w:rsidP="0088127C">
            <w:pPr>
              <w:pStyle w:val="OtherTableBody"/>
            </w:pPr>
          </w:p>
        </w:tc>
        <w:tc>
          <w:tcPr>
            <w:tcW w:w="600" w:type="dxa"/>
          </w:tcPr>
          <w:p w14:paraId="25A066CF" w14:textId="77777777" w:rsidR="00B50050" w:rsidRDefault="00B50050" w:rsidP="0088127C">
            <w:pPr>
              <w:pStyle w:val="OtherTableBody"/>
            </w:pPr>
            <w:r>
              <w:t>0485</w:t>
            </w:r>
          </w:p>
        </w:tc>
        <w:tc>
          <w:tcPr>
            <w:tcW w:w="2600" w:type="dxa"/>
          </w:tcPr>
          <w:p w14:paraId="1594CEC5" w14:textId="77777777" w:rsidR="00B50050" w:rsidRDefault="00B50050" w:rsidP="0088127C">
            <w:pPr>
              <w:pStyle w:val="OtherTableBody"/>
            </w:pPr>
          </w:p>
        </w:tc>
        <w:tc>
          <w:tcPr>
            <w:tcW w:w="1400" w:type="dxa"/>
          </w:tcPr>
          <w:p w14:paraId="08CD1E8E" w14:textId="77777777" w:rsidR="00B50050" w:rsidRDefault="00B50050" w:rsidP="0088127C">
            <w:pPr>
              <w:pStyle w:val="OtherTableBody"/>
            </w:pPr>
            <w:r>
              <w:t>C</w:t>
            </w:r>
          </w:p>
        </w:tc>
        <w:tc>
          <w:tcPr>
            <w:tcW w:w="4200" w:type="dxa"/>
          </w:tcPr>
          <w:p w14:paraId="4019EFE6" w14:textId="77777777" w:rsidR="00B50050" w:rsidRDefault="00B50050" w:rsidP="0088127C">
            <w:pPr>
              <w:pStyle w:val="OtherTableBody"/>
            </w:pPr>
            <w:r>
              <w:t>Callback</w:t>
            </w:r>
          </w:p>
        </w:tc>
      </w:tr>
      <w:tr w:rsidR="00B50050" w14:paraId="3EA3527E" w14:textId="77777777" w:rsidTr="00195548">
        <w:tc>
          <w:tcPr>
            <w:tcW w:w="600" w:type="dxa"/>
          </w:tcPr>
          <w:p w14:paraId="4AB4F8CA" w14:textId="77777777" w:rsidR="00B50050" w:rsidRDefault="00B50050" w:rsidP="0088127C">
            <w:pPr>
              <w:pStyle w:val="OtherTableBody"/>
            </w:pPr>
          </w:p>
        </w:tc>
        <w:tc>
          <w:tcPr>
            <w:tcW w:w="600" w:type="dxa"/>
          </w:tcPr>
          <w:p w14:paraId="1BB92910" w14:textId="77777777" w:rsidR="00B50050" w:rsidRDefault="00B50050" w:rsidP="0088127C">
            <w:pPr>
              <w:pStyle w:val="OtherTableBody"/>
            </w:pPr>
            <w:r>
              <w:t>0485</w:t>
            </w:r>
          </w:p>
        </w:tc>
        <w:tc>
          <w:tcPr>
            <w:tcW w:w="2600" w:type="dxa"/>
          </w:tcPr>
          <w:p w14:paraId="29690FD3" w14:textId="77777777" w:rsidR="00B50050" w:rsidRDefault="00B50050" w:rsidP="0088127C">
            <w:pPr>
              <w:pStyle w:val="OtherTableBody"/>
            </w:pPr>
          </w:p>
        </w:tc>
        <w:tc>
          <w:tcPr>
            <w:tcW w:w="1400" w:type="dxa"/>
          </w:tcPr>
          <w:p w14:paraId="3E90D04B" w14:textId="77777777" w:rsidR="00B50050" w:rsidRDefault="00B50050" w:rsidP="0088127C">
            <w:pPr>
              <w:pStyle w:val="OtherTableBody"/>
            </w:pPr>
            <w:r>
              <w:t>P</w:t>
            </w:r>
          </w:p>
        </w:tc>
        <w:tc>
          <w:tcPr>
            <w:tcW w:w="4200" w:type="dxa"/>
          </w:tcPr>
          <w:p w14:paraId="5493A164" w14:textId="77777777" w:rsidR="00B50050" w:rsidRDefault="00B50050" w:rsidP="0088127C">
            <w:pPr>
              <w:pStyle w:val="OtherTableBody"/>
            </w:pPr>
            <w:r>
              <w:t>Preop</w:t>
            </w:r>
          </w:p>
        </w:tc>
      </w:tr>
      <w:tr w:rsidR="00B50050" w14:paraId="22F5560F" w14:textId="77777777" w:rsidTr="00195548">
        <w:tc>
          <w:tcPr>
            <w:tcW w:w="600" w:type="dxa"/>
          </w:tcPr>
          <w:p w14:paraId="1AA08B76" w14:textId="77777777" w:rsidR="00B50050" w:rsidRDefault="00B50050" w:rsidP="0088127C">
            <w:pPr>
              <w:pStyle w:val="OtherTableBody"/>
            </w:pPr>
          </w:p>
        </w:tc>
        <w:tc>
          <w:tcPr>
            <w:tcW w:w="600" w:type="dxa"/>
          </w:tcPr>
          <w:p w14:paraId="1C12DF9F" w14:textId="77777777" w:rsidR="00B50050" w:rsidRDefault="00B50050" w:rsidP="0088127C">
            <w:pPr>
              <w:pStyle w:val="OtherTableBody"/>
            </w:pPr>
            <w:r>
              <w:t>0485</w:t>
            </w:r>
          </w:p>
        </w:tc>
        <w:tc>
          <w:tcPr>
            <w:tcW w:w="2600" w:type="dxa"/>
          </w:tcPr>
          <w:p w14:paraId="1B19A19E" w14:textId="77777777" w:rsidR="00B50050" w:rsidRDefault="00B50050" w:rsidP="0088127C">
            <w:pPr>
              <w:pStyle w:val="OtherTableBody"/>
            </w:pPr>
          </w:p>
        </w:tc>
        <w:tc>
          <w:tcPr>
            <w:tcW w:w="1400" w:type="dxa"/>
          </w:tcPr>
          <w:p w14:paraId="4159EF7C" w14:textId="77777777" w:rsidR="00B50050" w:rsidRDefault="00B50050" w:rsidP="0088127C">
            <w:pPr>
              <w:pStyle w:val="OtherTableBody"/>
            </w:pPr>
            <w:r>
              <w:t>PRN</w:t>
            </w:r>
          </w:p>
        </w:tc>
        <w:tc>
          <w:tcPr>
            <w:tcW w:w="4200" w:type="dxa"/>
          </w:tcPr>
          <w:p w14:paraId="32452DA8" w14:textId="77777777" w:rsidR="00B50050" w:rsidRDefault="00B50050" w:rsidP="0088127C">
            <w:pPr>
              <w:pStyle w:val="OtherTableBody"/>
            </w:pPr>
            <w:r>
              <w:t>As needed</w:t>
            </w:r>
          </w:p>
        </w:tc>
      </w:tr>
      <w:tr w:rsidR="00B50050" w14:paraId="7AEB4C40" w14:textId="77777777" w:rsidTr="00195548">
        <w:tc>
          <w:tcPr>
            <w:tcW w:w="600" w:type="dxa"/>
          </w:tcPr>
          <w:p w14:paraId="38F330A0" w14:textId="77777777" w:rsidR="00B50050" w:rsidRDefault="00B50050" w:rsidP="0088127C">
            <w:pPr>
              <w:pStyle w:val="OtherTableBody"/>
            </w:pPr>
          </w:p>
        </w:tc>
        <w:tc>
          <w:tcPr>
            <w:tcW w:w="600" w:type="dxa"/>
          </w:tcPr>
          <w:p w14:paraId="649D4649" w14:textId="77777777" w:rsidR="00B50050" w:rsidRDefault="00B50050" w:rsidP="0088127C">
            <w:pPr>
              <w:pStyle w:val="OtherTableBody"/>
            </w:pPr>
            <w:r>
              <w:t>0485</w:t>
            </w:r>
          </w:p>
        </w:tc>
        <w:tc>
          <w:tcPr>
            <w:tcW w:w="2600" w:type="dxa"/>
          </w:tcPr>
          <w:p w14:paraId="009E4866" w14:textId="77777777" w:rsidR="00B50050" w:rsidRDefault="00B50050" w:rsidP="0088127C">
            <w:pPr>
              <w:pStyle w:val="OtherTableBody"/>
            </w:pPr>
          </w:p>
        </w:tc>
        <w:tc>
          <w:tcPr>
            <w:tcW w:w="1400" w:type="dxa"/>
          </w:tcPr>
          <w:p w14:paraId="534C176B" w14:textId="77777777" w:rsidR="00B50050" w:rsidRDefault="00B50050" w:rsidP="0088127C">
            <w:pPr>
              <w:pStyle w:val="OtherTableBody"/>
            </w:pPr>
            <w:r>
              <w:t>R</w:t>
            </w:r>
          </w:p>
        </w:tc>
        <w:tc>
          <w:tcPr>
            <w:tcW w:w="4200" w:type="dxa"/>
          </w:tcPr>
          <w:p w14:paraId="292B3DB7" w14:textId="77777777" w:rsidR="00B50050" w:rsidRDefault="00B50050" w:rsidP="0088127C">
            <w:pPr>
              <w:pStyle w:val="OtherTableBody"/>
            </w:pPr>
            <w:r>
              <w:t>Routine</w:t>
            </w:r>
          </w:p>
        </w:tc>
      </w:tr>
      <w:tr w:rsidR="00B50050" w14:paraId="302FEDB5" w14:textId="77777777" w:rsidTr="00195548">
        <w:tc>
          <w:tcPr>
            <w:tcW w:w="600" w:type="dxa"/>
          </w:tcPr>
          <w:p w14:paraId="2FD92AFD" w14:textId="77777777" w:rsidR="00B50050" w:rsidRDefault="00B50050" w:rsidP="0088127C">
            <w:pPr>
              <w:pStyle w:val="OtherTableBody"/>
            </w:pPr>
          </w:p>
        </w:tc>
        <w:tc>
          <w:tcPr>
            <w:tcW w:w="600" w:type="dxa"/>
          </w:tcPr>
          <w:p w14:paraId="3952E994" w14:textId="77777777" w:rsidR="00B50050" w:rsidRDefault="00B50050" w:rsidP="0088127C">
            <w:pPr>
              <w:pStyle w:val="OtherTableBody"/>
            </w:pPr>
            <w:r>
              <w:t>0485</w:t>
            </w:r>
          </w:p>
        </w:tc>
        <w:tc>
          <w:tcPr>
            <w:tcW w:w="2600" w:type="dxa"/>
          </w:tcPr>
          <w:p w14:paraId="3CD7990D" w14:textId="77777777" w:rsidR="00B50050" w:rsidRDefault="00B50050" w:rsidP="0088127C">
            <w:pPr>
              <w:pStyle w:val="OtherTableBody"/>
            </w:pPr>
          </w:p>
        </w:tc>
        <w:tc>
          <w:tcPr>
            <w:tcW w:w="1400" w:type="dxa"/>
          </w:tcPr>
          <w:p w14:paraId="361749BC" w14:textId="77777777" w:rsidR="00B50050" w:rsidRDefault="00B50050" w:rsidP="0088127C">
            <w:pPr>
              <w:pStyle w:val="OtherTableBody"/>
            </w:pPr>
            <w:r>
              <w:t>S</w:t>
            </w:r>
          </w:p>
        </w:tc>
        <w:tc>
          <w:tcPr>
            <w:tcW w:w="4200" w:type="dxa"/>
          </w:tcPr>
          <w:p w14:paraId="36748C1C" w14:textId="77777777" w:rsidR="00B50050" w:rsidRDefault="00B50050" w:rsidP="0088127C">
            <w:pPr>
              <w:pStyle w:val="OtherTableBody"/>
            </w:pPr>
            <w:r>
              <w:t>Stat</w:t>
            </w:r>
          </w:p>
        </w:tc>
      </w:tr>
      <w:tr w:rsidR="00B50050" w14:paraId="44BB2C6D" w14:textId="77777777" w:rsidTr="00195548">
        <w:tc>
          <w:tcPr>
            <w:tcW w:w="600" w:type="dxa"/>
          </w:tcPr>
          <w:p w14:paraId="39BF02EF" w14:textId="77777777" w:rsidR="00B50050" w:rsidRDefault="00B50050" w:rsidP="0088127C">
            <w:pPr>
              <w:pStyle w:val="OtherTableBody"/>
            </w:pPr>
          </w:p>
        </w:tc>
        <w:tc>
          <w:tcPr>
            <w:tcW w:w="600" w:type="dxa"/>
          </w:tcPr>
          <w:p w14:paraId="6FE05DEB" w14:textId="77777777" w:rsidR="00B50050" w:rsidRDefault="00B50050" w:rsidP="0088127C">
            <w:pPr>
              <w:pStyle w:val="OtherTableBody"/>
            </w:pPr>
            <w:r>
              <w:t>0485</w:t>
            </w:r>
          </w:p>
        </w:tc>
        <w:tc>
          <w:tcPr>
            <w:tcW w:w="2600" w:type="dxa"/>
          </w:tcPr>
          <w:p w14:paraId="0D7FEB13" w14:textId="77777777" w:rsidR="00B50050" w:rsidRDefault="00B50050" w:rsidP="0088127C">
            <w:pPr>
              <w:pStyle w:val="OtherTableBody"/>
            </w:pPr>
          </w:p>
        </w:tc>
        <w:tc>
          <w:tcPr>
            <w:tcW w:w="1400" w:type="dxa"/>
          </w:tcPr>
          <w:p w14:paraId="7F69DE30" w14:textId="77777777" w:rsidR="00B50050" w:rsidRDefault="00B50050" w:rsidP="0088127C">
            <w:pPr>
              <w:pStyle w:val="OtherTableBody"/>
            </w:pPr>
            <w:r>
              <w:t>T</w:t>
            </w:r>
          </w:p>
        </w:tc>
        <w:tc>
          <w:tcPr>
            <w:tcW w:w="4200" w:type="dxa"/>
          </w:tcPr>
          <w:p w14:paraId="1B7DD0AD" w14:textId="77777777" w:rsidR="00B50050" w:rsidRDefault="00B50050" w:rsidP="0088127C">
            <w:pPr>
              <w:pStyle w:val="OtherTableBody"/>
            </w:pPr>
            <w:r>
              <w:t>Timing critical</w:t>
            </w:r>
          </w:p>
        </w:tc>
      </w:tr>
      <w:tr w:rsidR="00B50050" w14:paraId="38490831" w14:textId="77777777" w:rsidTr="00195548">
        <w:tc>
          <w:tcPr>
            <w:tcW w:w="600" w:type="dxa"/>
          </w:tcPr>
          <w:p w14:paraId="5BA4388C" w14:textId="77777777" w:rsidR="00B50050" w:rsidRDefault="00B50050" w:rsidP="0088127C">
            <w:pPr>
              <w:pStyle w:val="OtherTableBody"/>
            </w:pPr>
          </w:p>
        </w:tc>
        <w:tc>
          <w:tcPr>
            <w:tcW w:w="600" w:type="dxa"/>
          </w:tcPr>
          <w:p w14:paraId="461A42BA" w14:textId="77777777" w:rsidR="00B50050" w:rsidRDefault="00B50050" w:rsidP="0088127C">
            <w:pPr>
              <w:pStyle w:val="OtherTableBody"/>
            </w:pPr>
            <w:r>
              <w:t>0485</w:t>
            </w:r>
          </w:p>
        </w:tc>
        <w:tc>
          <w:tcPr>
            <w:tcW w:w="2600" w:type="dxa"/>
          </w:tcPr>
          <w:p w14:paraId="787EBAAD" w14:textId="77777777" w:rsidR="00B50050" w:rsidRDefault="00B50050" w:rsidP="0088127C">
            <w:pPr>
              <w:pStyle w:val="OtherTableBody"/>
            </w:pPr>
          </w:p>
        </w:tc>
        <w:tc>
          <w:tcPr>
            <w:tcW w:w="1400" w:type="dxa"/>
          </w:tcPr>
          <w:p w14:paraId="30CC6846" w14:textId="77777777" w:rsidR="00B50050" w:rsidRDefault="00B50050" w:rsidP="0088127C">
            <w:pPr>
              <w:pStyle w:val="OtherTableBody"/>
            </w:pPr>
            <w:r>
              <w:t>TD&lt;integer&gt;</w:t>
            </w:r>
          </w:p>
        </w:tc>
        <w:tc>
          <w:tcPr>
            <w:tcW w:w="4200" w:type="dxa"/>
          </w:tcPr>
          <w:p w14:paraId="2CC90EC9" w14:textId="77777777" w:rsidR="00B50050" w:rsidRDefault="00B50050" w:rsidP="0088127C">
            <w:pPr>
              <w:pStyle w:val="OtherTableBody"/>
            </w:pPr>
            <w:r>
              <w:t>Timing critical within &lt;integer&gt; days.</w:t>
            </w:r>
          </w:p>
        </w:tc>
      </w:tr>
      <w:tr w:rsidR="00B50050" w14:paraId="4892C627" w14:textId="77777777" w:rsidTr="00195548">
        <w:tc>
          <w:tcPr>
            <w:tcW w:w="600" w:type="dxa"/>
          </w:tcPr>
          <w:p w14:paraId="64CC0B1A" w14:textId="77777777" w:rsidR="00B50050" w:rsidRDefault="00B50050" w:rsidP="0088127C">
            <w:pPr>
              <w:pStyle w:val="OtherTableBody"/>
            </w:pPr>
          </w:p>
        </w:tc>
        <w:tc>
          <w:tcPr>
            <w:tcW w:w="600" w:type="dxa"/>
          </w:tcPr>
          <w:p w14:paraId="02D2D358" w14:textId="77777777" w:rsidR="00B50050" w:rsidRDefault="00B50050" w:rsidP="0088127C">
            <w:pPr>
              <w:pStyle w:val="OtherTableBody"/>
            </w:pPr>
            <w:r>
              <w:t>0485</w:t>
            </w:r>
          </w:p>
        </w:tc>
        <w:tc>
          <w:tcPr>
            <w:tcW w:w="2600" w:type="dxa"/>
          </w:tcPr>
          <w:p w14:paraId="6D0283D9" w14:textId="77777777" w:rsidR="00B50050" w:rsidRDefault="00B50050" w:rsidP="0088127C">
            <w:pPr>
              <w:pStyle w:val="OtherTableBody"/>
            </w:pPr>
          </w:p>
        </w:tc>
        <w:tc>
          <w:tcPr>
            <w:tcW w:w="1400" w:type="dxa"/>
          </w:tcPr>
          <w:p w14:paraId="14891479" w14:textId="77777777" w:rsidR="00B50050" w:rsidRDefault="00B50050" w:rsidP="0088127C">
            <w:pPr>
              <w:pStyle w:val="OtherTableBody"/>
            </w:pPr>
            <w:r>
              <w:t>TH&lt;integer&gt;</w:t>
            </w:r>
          </w:p>
        </w:tc>
        <w:tc>
          <w:tcPr>
            <w:tcW w:w="4200" w:type="dxa"/>
          </w:tcPr>
          <w:p w14:paraId="69E31B14" w14:textId="77777777" w:rsidR="00B50050" w:rsidRDefault="00B50050" w:rsidP="0088127C">
            <w:pPr>
              <w:pStyle w:val="OtherTableBody"/>
            </w:pPr>
            <w:r>
              <w:t>Timing critical within &lt;integer&gt; hours.</w:t>
            </w:r>
          </w:p>
        </w:tc>
      </w:tr>
      <w:tr w:rsidR="00B50050" w14:paraId="104360D3" w14:textId="77777777" w:rsidTr="00195548">
        <w:tc>
          <w:tcPr>
            <w:tcW w:w="600" w:type="dxa"/>
          </w:tcPr>
          <w:p w14:paraId="41C8919F" w14:textId="77777777" w:rsidR="00B50050" w:rsidRDefault="00B50050" w:rsidP="0088127C">
            <w:pPr>
              <w:pStyle w:val="OtherTableBody"/>
            </w:pPr>
          </w:p>
        </w:tc>
        <w:tc>
          <w:tcPr>
            <w:tcW w:w="600" w:type="dxa"/>
          </w:tcPr>
          <w:p w14:paraId="4687573B" w14:textId="77777777" w:rsidR="00B50050" w:rsidRDefault="00B50050" w:rsidP="0088127C">
            <w:pPr>
              <w:pStyle w:val="OtherTableBody"/>
            </w:pPr>
            <w:r>
              <w:t>0485</w:t>
            </w:r>
          </w:p>
        </w:tc>
        <w:tc>
          <w:tcPr>
            <w:tcW w:w="2600" w:type="dxa"/>
          </w:tcPr>
          <w:p w14:paraId="512A3D70" w14:textId="77777777" w:rsidR="00B50050" w:rsidRDefault="00B50050" w:rsidP="0088127C">
            <w:pPr>
              <w:pStyle w:val="OtherTableBody"/>
            </w:pPr>
          </w:p>
        </w:tc>
        <w:tc>
          <w:tcPr>
            <w:tcW w:w="1400" w:type="dxa"/>
          </w:tcPr>
          <w:p w14:paraId="5C83C4B5" w14:textId="77777777" w:rsidR="00B50050" w:rsidRDefault="00B50050" w:rsidP="0088127C">
            <w:pPr>
              <w:pStyle w:val="OtherTableBody"/>
            </w:pPr>
            <w:r>
              <w:t>TL&lt;integer&gt;</w:t>
            </w:r>
          </w:p>
        </w:tc>
        <w:tc>
          <w:tcPr>
            <w:tcW w:w="4200" w:type="dxa"/>
          </w:tcPr>
          <w:p w14:paraId="461E377C" w14:textId="77777777" w:rsidR="00B50050" w:rsidRDefault="00B50050" w:rsidP="0088127C">
            <w:pPr>
              <w:pStyle w:val="OtherTableBody"/>
            </w:pPr>
            <w:r>
              <w:t>Timing critical within &lt;integer&gt; months.</w:t>
            </w:r>
          </w:p>
        </w:tc>
      </w:tr>
      <w:tr w:rsidR="00B50050" w14:paraId="4290FCB9" w14:textId="77777777" w:rsidTr="00195548">
        <w:tc>
          <w:tcPr>
            <w:tcW w:w="600" w:type="dxa"/>
          </w:tcPr>
          <w:p w14:paraId="03E62ACA" w14:textId="77777777" w:rsidR="00B50050" w:rsidRDefault="00B50050" w:rsidP="0088127C">
            <w:pPr>
              <w:pStyle w:val="OtherTableBody"/>
            </w:pPr>
          </w:p>
        </w:tc>
        <w:tc>
          <w:tcPr>
            <w:tcW w:w="600" w:type="dxa"/>
          </w:tcPr>
          <w:p w14:paraId="30043A56" w14:textId="77777777" w:rsidR="00B50050" w:rsidRDefault="00B50050" w:rsidP="0088127C">
            <w:pPr>
              <w:pStyle w:val="OtherTableBody"/>
            </w:pPr>
            <w:r>
              <w:t>0485</w:t>
            </w:r>
          </w:p>
        </w:tc>
        <w:tc>
          <w:tcPr>
            <w:tcW w:w="2600" w:type="dxa"/>
          </w:tcPr>
          <w:p w14:paraId="2D3EBC80" w14:textId="77777777" w:rsidR="00B50050" w:rsidRDefault="00B50050" w:rsidP="0088127C">
            <w:pPr>
              <w:pStyle w:val="OtherTableBody"/>
            </w:pPr>
          </w:p>
        </w:tc>
        <w:tc>
          <w:tcPr>
            <w:tcW w:w="1400" w:type="dxa"/>
          </w:tcPr>
          <w:p w14:paraId="5AD24A5F" w14:textId="77777777" w:rsidR="00B50050" w:rsidRDefault="00B50050" w:rsidP="0088127C">
            <w:pPr>
              <w:pStyle w:val="OtherTableBody"/>
            </w:pPr>
            <w:r>
              <w:t>TM&lt;integer&gt;</w:t>
            </w:r>
          </w:p>
        </w:tc>
        <w:tc>
          <w:tcPr>
            <w:tcW w:w="4200" w:type="dxa"/>
          </w:tcPr>
          <w:p w14:paraId="507C107A" w14:textId="77777777" w:rsidR="00B50050" w:rsidRDefault="00B50050" w:rsidP="0088127C">
            <w:pPr>
              <w:pStyle w:val="OtherTableBody"/>
            </w:pPr>
            <w:r>
              <w:t>Timing critical within &lt;integer&gt; minutes.</w:t>
            </w:r>
          </w:p>
        </w:tc>
      </w:tr>
      <w:tr w:rsidR="00B50050" w14:paraId="3676D407" w14:textId="77777777" w:rsidTr="00195548">
        <w:tc>
          <w:tcPr>
            <w:tcW w:w="600" w:type="dxa"/>
          </w:tcPr>
          <w:p w14:paraId="4F3C2E55" w14:textId="77777777" w:rsidR="00B50050" w:rsidRDefault="00B50050" w:rsidP="0088127C">
            <w:pPr>
              <w:pStyle w:val="OtherTableBody"/>
            </w:pPr>
          </w:p>
        </w:tc>
        <w:tc>
          <w:tcPr>
            <w:tcW w:w="600" w:type="dxa"/>
          </w:tcPr>
          <w:p w14:paraId="52CA46A6" w14:textId="77777777" w:rsidR="00B50050" w:rsidRDefault="00B50050" w:rsidP="0088127C">
            <w:pPr>
              <w:pStyle w:val="OtherTableBody"/>
            </w:pPr>
            <w:r>
              <w:t>0485</w:t>
            </w:r>
          </w:p>
        </w:tc>
        <w:tc>
          <w:tcPr>
            <w:tcW w:w="2600" w:type="dxa"/>
          </w:tcPr>
          <w:p w14:paraId="35052AFE" w14:textId="77777777" w:rsidR="00B50050" w:rsidRDefault="00B50050" w:rsidP="0088127C">
            <w:pPr>
              <w:pStyle w:val="OtherTableBody"/>
            </w:pPr>
          </w:p>
        </w:tc>
        <w:tc>
          <w:tcPr>
            <w:tcW w:w="1400" w:type="dxa"/>
          </w:tcPr>
          <w:p w14:paraId="224F2033" w14:textId="77777777" w:rsidR="00B50050" w:rsidRDefault="00B50050" w:rsidP="0088127C">
            <w:pPr>
              <w:pStyle w:val="OtherTableBody"/>
            </w:pPr>
            <w:r>
              <w:t>TS&lt;integer&gt;</w:t>
            </w:r>
          </w:p>
        </w:tc>
        <w:tc>
          <w:tcPr>
            <w:tcW w:w="4200" w:type="dxa"/>
          </w:tcPr>
          <w:p w14:paraId="50931AC5" w14:textId="77777777" w:rsidR="00B50050" w:rsidRDefault="00B50050" w:rsidP="0088127C">
            <w:pPr>
              <w:pStyle w:val="OtherTableBody"/>
            </w:pPr>
            <w:r>
              <w:t>Timing critical within &lt;integer&gt; seconds.</w:t>
            </w:r>
          </w:p>
        </w:tc>
      </w:tr>
      <w:tr w:rsidR="00B50050" w14:paraId="067040E3" w14:textId="77777777" w:rsidTr="00195548">
        <w:tc>
          <w:tcPr>
            <w:tcW w:w="600" w:type="dxa"/>
          </w:tcPr>
          <w:p w14:paraId="07B0EFEE" w14:textId="77777777" w:rsidR="00B50050" w:rsidRDefault="00B50050" w:rsidP="0088127C">
            <w:pPr>
              <w:pStyle w:val="OtherTableBody"/>
            </w:pPr>
          </w:p>
        </w:tc>
        <w:tc>
          <w:tcPr>
            <w:tcW w:w="600" w:type="dxa"/>
          </w:tcPr>
          <w:p w14:paraId="29F139B4" w14:textId="77777777" w:rsidR="00B50050" w:rsidRDefault="00B50050" w:rsidP="0088127C">
            <w:pPr>
              <w:pStyle w:val="OtherTableBody"/>
            </w:pPr>
            <w:r>
              <w:t>0485</w:t>
            </w:r>
          </w:p>
        </w:tc>
        <w:tc>
          <w:tcPr>
            <w:tcW w:w="2600" w:type="dxa"/>
          </w:tcPr>
          <w:p w14:paraId="263F89BB" w14:textId="77777777" w:rsidR="00B50050" w:rsidRDefault="00B50050" w:rsidP="0088127C">
            <w:pPr>
              <w:pStyle w:val="OtherTableBody"/>
            </w:pPr>
          </w:p>
        </w:tc>
        <w:tc>
          <w:tcPr>
            <w:tcW w:w="1400" w:type="dxa"/>
          </w:tcPr>
          <w:p w14:paraId="6E938E84" w14:textId="77777777" w:rsidR="00B50050" w:rsidRDefault="00B50050" w:rsidP="0088127C">
            <w:pPr>
              <w:pStyle w:val="OtherTableBody"/>
            </w:pPr>
            <w:r>
              <w:t>TW&lt;integer&gt;</w:t>
            </w:r>
          </w:p>
        </w:tc>
        <w:tc>
          <w:tcPr>
            <w:tcW w:w="4200" w:type="dxa"/>
          </w:tcPr>
          <w:p w14:paraId="2DCF5803" w14:textId="77777777" w:rsidR="00B50050" w:rsidRDefault="00B50050" w:rsidP="0088127C">
            <w:pPr>
              <w:pStyle w:val="OtherTableBody"/>
            </w:pPr>
            <w:r>
              <w:t>Timing critical within &lt;integer&gt; weeks.</w:t>
            </w:r>
          </w:p>
        </w:tc>
      </w:tr>
      <w:tr w:rsidR="00B50050" w14:paraId="06137B06" w14:textId="77777777" w:rsidTr="00195548">
        <w:tc>
          <w:tcPr>
            <w:tcW w:w="600" w:type="dxa"/>
          </w:tcPr>
          <w:p w14:paraId="1B75F71E" w14:textId="77777777" w:rsidR="00B50050" w:rsidRDefault="00B50050" w:rsidP="0088127C">
            <w:pPr>
              <w:pStyle w:val="OtherTableBody"/>
            </w:pPr>
            <w:r>
              <w:t>HL7</w:t>
            </w:r>
          </w:p>
        </w:tc>
        <w:tc>
          <w:tcPr>
            <w:tcW w:w="600" w:type="dxa"/>
          </w:tcPr>
          <w:p w14:paraId="17960BA6" w14:textId="77777777" w:rsidR="00B50050" w:rsidRDefault="00B50050" w:rsidP="0088127C">
            <w:pPr>
              <w:pStyle w:val="OtherTableBody"/>
            </w:pPr>
          </w:p>
        </w:tc>
        <w:tc>
          <w:tcPr>
            <w:tcW w:w="2600" w:type="dxa"/>
          </w:tcPr>
          <w:p w14:paraId="7249994C" w14:textId="77777777" w:rsidR="00B50050" w:rsidRDefault="00B50050" w:rsidP="0088127C">
            <w:pPr>
              <w:pStyle w:val="OtherTableBody"/>
            </w:pPr>
            <w:r>
              <w:t>Specimen Type</w:t>
            </w:r>
          </w:p>
        </w:tc>
        <w:tc>
          <w:tcPr>
            <w:tcW w:w="1400" w:type="dxa"/>
          </w:tcPr>
          <w:p w14:paraId="0C8AE915" w14:textId="77777777" w:rsidR="00B50050" w:rsidRDefault="00B50050" w:rsidP="0088127C">
            <w:pPr>
              <w:pStyle w:val="OtherTableBody"/>
            </w:pPr>
          </w:p>
        </w:tc>
        <w:tc>
          <w:tcPr>
            <w:tcW w:w="4200" w:type="dxa"/>
          </w:tcPr>
          <w:p w14:paraId="481C7078" w14:textId="77777777" w:rsidR="00B50050" w:rsidRDefault="00B50050" w:rsidP="0088127C">
            <w:pPr>
              <w:pStyle w:val="OtherTableBody"/>
            </w:pPr>
          </w:p>
        </w:tc>
      </w:tr>
      <w:tr w:rsidR="00B50050" w14:paraId="128BEA9E" w14:textId="77777777" w:rsidTr="00195548">
        <w:tc>
          <w:tcPr>
            <w:tcW w:w="600" w:type="dxa"/>
          </w:tcPr>
          <w:p w14:paraId="346336F9" w14:textId="77777777" w:rsidR="00B50050" w:rsidRDefault="00B50050" w:rsidP="0088127C">
            <w:pPr>
              <w:pStyle w:val="OtherTableBody"/>
            </w:pPr>
          </w:p>
        </w:tc>
        <w:tc>
          <w:tcPr>
            <w:tcW w:w="600" w:type="dxa"/>
          </w:tcPr>
          <w:p w14:paraId="5D40C539" w14:textId="77777777" w:rsidR="00B50050" w:rsidRDefault="00B50050" w:rsidP="0088127C">
            <w:pPr>
              <w:pStyle w:val="OtherTableBody"/>
            </w:pPr>
            <w:r>
              <w:t>0487</w:t>
            </w:r>
          </w:p>
        </w:tc>
        <w:tc>
          <w:tcPr>
            <w:tcW w:w="2600" w:type="dxa"/>
          </w:tcPr>
          <w:p w14:paraId="18DB0296" w14:textId="77777777" w:rsidR="00B50050" w:rsidRDefault="00B50050" w:rsidP="0088127C">
            <w:pPr>
              <w:pStyle w:val="OtherTableBody"/>
            </w:pPr>
          </w:p>
        </w:tc>
        <w:tc>
          <w:tcPr>
            <w:tcW w:w="1400" w:type="dxa"/>
          </w:tcPr>
          <w:p w14:paraId="24FEF708" w14:textId="77777777" w:rsidR="00B50050" w:rsidRDefault="00B50050" w:rsidP="0088127C">
            <w:pPr>
              <w:pStyle w:val="OtherTableBody"/>
            </w:pPr>
            <w:r>
              <w:t>ABS</w:t>
            </w:r>
          </w:p>
        </w:tc>
        <w:tc>
          <w:tcPr>
            <w:tcW w:w="4200" w:type="dxa"/>
          </w:tcPr>
          <w:p w14:paraId="6457ACC5" w14:textId="77777777" w:rsidR="00B50050" w:rsidRDefault="00B50050" w:rsidP="0088127C">
            <w:pPr>
              <w:pStyle w:val="OtherTableBody"/>
            </w:pPr>
            <w:r>
              <w:t>Abscess</w:t>
            </w:r>
          </w:p>
        </w:tc>
      </w:tr>
      <w:tr w:rsidR="00B50050" w14:paraId="143C54C2" w14:textId="77777777" w:rsidTr="00195548">
        <w:tc>
          <w:tcPr>
            <w:tcW w:w="600" w:type="dxa"/>
          </w:tcPr>
          <w:p w14:paraId="1CB47C34" w14:textId="77777777" w:rsidR="00B50050" w:rsidRDefault="00B50050" w:rsidP="0088127C">
            <w:pPr>
              <w:pStyle w:val="OtherTableBody"/>
            </w:pPr>
          </w:p>
        </w:tc>
        <w:tc>
          <w:tcPr>
            <w:tcW w:w="600" w:type="dxa"/>
          </w:tcPr>
          <w:p w14:paraId="530D9155" w14:textId="77777777" w:rsidR="00B50050" w:rsidRDefault="00B50050" w:rsidP="0088127C">
            <w:pPr>
              <w:pStyle w:val="OtherTableBody"/>
            </w:pPr>
            <w:r>
              <w:t>0487</w:t>
            </w:r>
          </w:p>
        </w:tc>
        <w:tc>
          <w:tcPr>
            <w:tcW w:w="2600" w:type="dxa"/>
          </w:tcPr>
          <w:p w14:paraId="4A8D5DCB" w14:textId="77777777" w:rsidR="00B50050" w:rsidRDefault="00B50050" w:rsidP="0088127C">
            <w:pPr>
              <w:pStyle w:val="OtherTableBody"/>
            </w:pPr>
          </w:p>
        </w:tc>
        <w:tc>
          <w:tcPr>
            <w:tcW w:w="1400" w:type="dxa"/>
          </w:tcPr>
          <w:p w14:paraId="2C540E83" w14:textId="77777777" w:rsidR="00B50050" w:rsidRDefault="00B50050" w:rsidP="0088127C">
            <w:pPr>
              <w:pStyle w:val="OtherTableBody"/>
            </w:pPr>
            <w:r>
              <w:t>ACNE</w:t>
            </w:r>
          </w:p>
        </w:tc>
        <w:tc>
          <w:tcPr>
            <w:tcW w:w="4200" w:type="dxa"/>
          </w:tcPr>
          <w:p w14:paraId="2FBD824B" w14:textId="77777777" w:rsidR="00B50050" w:rsidRDefault="00B50050" w:rsidP="0088127C">
            <w:pPr>
              <w:pStyle w:val="OtherTableBody"/>
            </w:pPr>
            <w:r>
              <w:t>Tissue, Acne</w:t>
            </w:r>
          </w:p>
        </w:tc>
      </w:tr>
      <w:tr w:rsidR="00B50050" w14:paraId="5EFF9B09" w14:textId="77777777" w:rsidTr="00195548">
        <w:tc>
          <w:tcPr>
            <w:tcW w:w="600" w:type="dxa"/>
          </w:tcPr>
          <w:p w14:paraId="698C6453" w14:textId="77777777" w:rsidR="00B50050" w:rsidRDefault="00B50050" w:rsidP="0088127C">
            <w:pPr>
              <w:pStyle w:val="OtherTableBody"/>
            </w:pPr>
          </w:p>
        </w:tc>
        <w:tc>
          <w:tcPr>
            <w:tcW w:w="600" w:type="dxa"/>
          </w:tcPr>
          <w:p w14:paraId="49F1B9CA" w14:textId="77777777" w:rsidR="00B50050" w:rsidRDefault="00B50050" w:rsidP="0088127C">
            <w:pPr>
              <w:pStyle w:val="OtherTableBody"/>
            </w:pPr>
            <w:r>
              <w:t>0487</w:t>
            </w:r>
          </w:p>
        </w:tc>
        <w:tc>
          <w:tcPr>
            <w:tcW w:w="2600" w:type="dxa"/>
          </w:tcPr>
          <w:p w14:paraId="59715AF7" w14:textId="77777777" w:rsidR="00B50050" w:rsidRDefault="00B50050" w:rsidP="0088127C">
            <w:pPr>
              <w:pStyle w:val="OtherTableBody"/>
            </w:pPr>
          </w:p>
        </w:tc>
        <w:tc>
          <w:tcPr>
            <w:tcW w:w="1400" w:type="dxa"/>
          </w:tcPr>
          <w:p w14:paraId="6CBB94BD" w14:textId="77777777" w:rsidR="00B50050" w:rsidRDefault="00B50050" w:rsidP="0088127C">
            <w:pPr>
              <w:pStyle w:val="OtherTableBody"/>
            </w:pPr>
            <w:r>
              <w:t>ACNFLD</w:t>
            </w:r>
          </w:p>
        </w:tc>
        <w:tc>
          <w:tcPr>
            <w:tcW w:w="4200" w:type="dxa"/>
          </w:tcPr>
          <w:p w14:paraId="7345FCC9" w14:textId="77777777" w:rsidR="00B50050" w:rsidRDefault="00B50050" w:rsidP="0088127C">
            <w:pPr>
              <w:pStyle w:val="OtherTableBody"/>
            </w:pPr>
            <w:r>
              <w:t>Fluid, Acne</w:t>
            </w:r>
          </w:p>
        </w:tc>
      </w:tr>
      <w:tr w:rsidR="00B50050" w14:paraId="6BB09C3E" w14:textId="77777777" w:rsidTr="00195548">
        <w:tc>
          <w:tcPr>
            <w:tcW w:w="600" w:type="dxa"/>
          </w:tcPr>
          <w:p w14:paraId="0EEB9764" w14:textId="77777777" w:rsidR="00B50050" w:rsidRDefault="00B50050" w:rsidP="0088127C">
            <w:pPr>
              <w:pStyle w:val="OtherTableBody"/>
            </w:pPr>
          </w:p>
        </w:tc>
        <w:tc>
          <w:tcPr>
            <w:tcW w:w="600" w:type="dxa"/>
          </w:tcPr>
          <w:p w14:paraId="7F1B991D" w14:textId="77777777" w:rsidR="00B50050" w:rsidRDefault="00B50050" w:rsidP="0088127C">
            <w:pPr>
              <w:pStyle w:val="OtherTableBody"/>
            </w:pPr>
            <w:r>
              <w:t>0487</w:t>
            </w:r>
          </w:p>
        </w:tc>
        <w:tc>
          <w:tcPr>
            <w:tcW w:w="2600" w:type="dxa"/>
          </w:tcPr>
          <w:p w14:paraId="60CDD9CE" w14:textId="77777777" w:rsidR="00B50050" w:rsidRDefault="00B50050" w:rsidP="0088127C">
            <w:pPr>
              <w:pStyle w:val="OtherTableBody"/>
            </w:pPr>
          </w:p>
        </w:tc>
        <w:tc>
          <w:tcPr>
            <w:tcW w:w="1400" w:type="dxa"/>
          </w:tcPr>
          <w:p w14:paraId="54299FCF" w14:textId="77777777" w:rsidR="00B50050" w:rsidRDefault="00B50050" w:rsidP="0088127C">
            <w:pPr>
              <w:pStyle w:val="OtherTableBody"/>
            </w:pPr>
            <w:r>
              <w:t>AIRS</w:t>
            </w:r>
          </w:p>
        </w:tc>
        <w:tc>
          <w:tcPr>
            <w:tcW w:w="4200" w:type="dxa"/>
          </w:tcPr>
          <w:p w14:paraId="5BE49839" w14:textId="77777777" w:rsidR="00B50050" w:rsidRDefault="00B50050" w:rsidP="0088127C">
            <w:pPr>
              <w:pStyle w:val="OtherTableBody"/>
            </w:pPr>
            <w:r>
              <w:t>Air Sample</w:t>
            </w:r>
          </w:p>
        </w:tc>
      </w:tr>
      <w:tr w:rsidR="00B50050" w14:paraId="3840CFFC" w14:textId="77777777" w:rsidTr="00195548">
        <w:tc>
          <w:tcPr>
            <w:tcW w:w="600" w:type="dxa"/>
          </w:tcPr>
          <w:p w14:paraId="7166F90C" w14:textId="77777777" w:rsidR="00B50050" w:rsidRDefault="00B50050" w:rsidP="0088127C">
            <w:pPr>
              <w:pStyle w:val="OtherTableBody"/>
            </w:pPr>
          </w:p>
        </w:tc>
        <w:tc>
          <w:tcPr>
            <w:tcW w:w="600" w:type="dxa"/>
          </w:tcPr>
          <w:p w14:paraId="166D2B63" w14:textId="77777777" w:rsidR="00B50050" w:rsidRDefault="00B50050" w:rsidP="0088127C">
            <w:pPr>
              <w:pStyle w:val="OtherTableBody"/>
            </w:pPr>
            <w:r>
              <w:t>0487</w:t>
            </w:r>
          </w:p>
        </w:tc>
        <w:tc>
          <w:tcPr>
            <w:tcW w:w="2600" w:type="dxa"/>
          </w:tcPr>
          <w:p w14:paraId="75262956" w14:textId="77777777" w:rsidR="00B50050" w:rsidRDefault="00B50050" w:rsidP="0088127C">
            <w:pPr>
              <w:pStyle w:val="OtherTableBody"/>
            </w:pPr>
          </w:p>
        </w:tc>
        <w:tc>
          <w:tcPr>
            <w:tcW w:w="1400" w:type="dxa"/>
          </w:tcPr>
          <w:p w14:paraId="540CC72B" w14:textId="77777777" w:rsidR="00B50050" w:rsidRDefault="00B50050" w:rsidP="0088127C">
            <w:pPr>
              <w:pStyle w:val="OtherTableBody"/>
            </w:pPr>
            <w:r>
              <w:t>ALL</w:t>
            </w:r>
          </w:p>
        </w:tc>
        <w:tc>
          <w:tcPr>
            <w:tcW w:w="4200" w:type="dxa"/>
          </w:tcPr>
          <w:p w14:paraId="0941B170" w14:textId="77777777" w:rsidR="00B50050" w:rsidRDefault="00B50050" w:rsidP="0088127C">
            <w:pPr>
              <w:pStyle w:val="OtherTableBody"/>
            </w:pPr>
            <w:r>
              <w:t>Allograft</w:t>
            </w:r>
          </w:p>
        </w:tc>
      </w:tr>
      <w:tr w:rsidR="00B50050" w14:paraId="77146529" w14:textId="77777777" w:rsidTr="00195548">
        <w:tc>
          <w:tcPr>
            <w:tcW w:w="600" w:type="dxa"/>
          </w:tcPr>
          <w:p w14:paraId="2977B62A" w14:textId="77777777" w:rsidR="00B50050" w:rsidRDefault="00B50050" w:rsidP="0088127C">
            <w:pPr>
              <w:pStyle w:val="OtherTableBody"/>
            </w:pPr>
          </w:p>
        </w:tc>
        <w:tc>
          <w:tcPr>
            <w:tcW w:w="600" w:type="dxa"/>
          </w:tcPr>
          <w:p w14:paraId="709424E6" w14:textId="77777777" w:rsidR="00B50050" w:rsidRDefault="00B50050" w:rsidP="0088127C">
            <w:pPr>
              <w:pStyle w:val="OtherTableBody"/>
            </w:pPr>
            <w:r>
              <w:t>0487</w:t>
            </w:r>
          </w:p>
        </w:tc>
        <w:tc>
          <w:tcPr>
            <w:tcW w:w="2600" w:type="dxa"/>
          </w:tcPr>
          <w:p w14:paraId="7E587BDE" w14:textId="77777777" w:rsidR="00B50050" w:rsidRDefault="00B50050" w:rsidP="0088127C">
            <w:pPr>
              <w:pStyle w:val="OtherTableBody"/>
            </w:pPr>
          </w:p>
        </w:tc>
        <w:tc>
          <w:tcPr>
            <w:tcW w:w="1400" w:type="dxa"/>
          </w:tcPr>
          <w:p w14:paraId="2394FEA4" w14:textId="77777777" w:rsidR="00B50050" w:rsidRDefault="00B50050" w:rsidP="0088127C">
            <w:pPr>
              <w:pStyle w:val="OtherTableBody"/>
            </w:pPr>
            <w:r>
              <w:t>AMN</w:t>
            </w:r>
          </w:p>
        </w:tc>
        <w:tc>
          <w:tcPr>
            <w:tcW w:w="4200" w:type="dxa"/>
          </w:tcPr>
          <w:p w14:paraId="25F9B152" w14:textId="77777777" w:rsidR="00B50050" w:rsidRDefault="00B50050" w:rsidP="0088127C">
            <w:pPr>
              <w:pStyle w:val="OtherTableBody"/>
            </w:pPr>
            <w:r>
              <w:t>Amniotic fluid</w:t>
            </w:r>
          </w:p>
        </w:tc>
      </w:tr>
      <w:tr w:rsidR="00B50050" w14:paraId="2F33D7B5" w14:textId="77777777" w:rsidTr="00195548">
        <w:tc>
          <w:tcPr>
            <w:tcW w:w="600" w:type="dxa"/>
          </w:tcPr>
          <w:p w14:paraId="6479D5F2" w14:textId="77777777" w:rsidR="00B50050" w:rsidRDefault="00B50050" w:rsidP="0088127C">
            <w:pPr>
              <w:pStyle w:val="OtherTableBody"/>
            </w:pPr>
          </w:p>
        </w:tc>
        <w:tc>
          <w:tcPr>
            <w:tcW w:w="600" w:type="dxa"/>
          </w:tcPr>
          <w:p w14:paraId="31118F17" w14:textId="77777777" w:rsidR="00B50050" w:rsidRDefault="00B50050" w:rsidP="0088127C">
            <w:pPr>
              <w:pStyle w:val="OtherTableBody"/>
            </w:pPr>
            <w:r>
              <w:t>0487</w:t>
            </w:r>
          </w:p>
        </w:tc>
        <w:tc>
          <w:tcPr>
            <w:tcW w:w="2600" w:type="dxa"/>
          </w:tcPr>
          <w:p w14:paraId="09AB2799" w14:textId="77777777" w:rsidR="00B50050" w:rsidRDefault="00B50050" w:rsidP="0088127C">
            <w:pPr>
              <w:pStyle w:val="OtherTableBody"/>
            </w:pPr>
          </w:p>
        </w:tc>
        <w:tc>
          <w:tcPr>
            <w:tcW w:w="1400" w:type="dxa"/>
          </w:tcPr>
          <w:p w14:paraId="061ABB94" w14:textId="77777777" w:rsidR="00B50050" w:rsidRDefault="00B50050" w:rsidP="0088127C">
            <w:pPr>
              <w:pStyle w:val="OtherTableBody"/>
            </w:pPr>
            <w:r>
              <w:t>AMP</w:t>
            </w:r>
          </w:p>
        </w:tc>
        <w:tc>
          <w:tcPr>
            <w:tcW w:w="4200" w:type="dxa"/>
          </w:tcPr>
          <w:p w14:paraId="4A9AC993" w14:textId="77777777" w:rsidR="00B50050" w:rsidRDefault="00B50050" w:rsidP="0088127C">
            <w:pPr>
              <w:pStyle w:val="OtherTableBody"/>
            </w:pPr>
            <w:r>
              <w:t>Amputation</w:t>
            </w:r>
          </w:p>
        </w:tc>
      </w:tr>
      <w:tr w:rsidR="00B50050" w14:paraId="36C55648" w14:textId="77777777" w:rsidTr="00195548">
        <w:tc>
          <w:tcPr>
            <w:tcW w:w="600" w:type="dxa"/>
          </w:tcPr>
          <w:p w14:paraId="72E70348" w14:textId="77777777" w:rsidR="00B50050" w:rsidRDefault="00B50050" w:rsidP="0088127C">
            <w:pPr>
              <w:pStyle w:val="OtherTableBody"/>
            </w:pPr>
          </w:p>
        </w:tc>
        <w:tc>
          <w:tcPr>
            <w:tcW w:w="600" w:type="dxa"/>
          </w:tcPr>
          <w:p w14:paraId="2375DAC4" w14:textId="77777777" w:rsidR="00B50050" w:rsidRDefault="00B50050" w:rsidP="0088127C">
            <w:pPr>
              <w:pStyle w:val="OtherTableBody"/>
            </w:pPr>
            <w:r>
              <w:t>0487</w:t>
            </w:r>
          </w:p>
        </w:tc>
        <w:tc>
          <w:tcPr>
            <w:tcW w:w="2600" w:type="dxa"/>
          </w:tcPr>
          <w:p w14:paraId="7B56638C" w14:textId="77777777" w:rsidR="00B50050" w:rsidRDefault="00B50050" w:rsidP="0088127C">
            <w:pPr>
              <w:pStyle w:val="OtherTableBody"/>
            </w:pPr>
          </w:p>
        </w:tc>
        <w:tc>
          <w:tcPr>
            <w:tcW w:w="1400" w:type="dxa"/>
          </w:tcPr>
          <w:p w14:paraId="3C35E39A" w14:textId="77777777" w:rsidR="00B50050" w:rsidRDefault="00B50050" w:rsidP="0088127C">
            <w:pPr>
              <w:pStyle w:val="OtherTableBody"/>
            </w:pPr>
            <w:r>
              <w:t>ANGI</w:t>
            </w:r>
          </w:p>
        </w:tc>
        <w:tc>
          <w:tcPr>
            <w:tcW w:w="4200" w:type="dxa"/>
          </w:tcPr>
          <w:p w14:paraId="7A695A97" w14:textId="77777777" w:rsidR="00B50050" w:rsidRDefault="00B50050" w:rsidP="0088127C">
            <w:pPr>
              <w:pStyle w:val="OtherTableBody"/>
            </w:pPr>
            <w:r>
              <w:t>Catheter Tip, Angio</w:t>
            </w:r>
          </w:p>
        </w:tc>
      </w:tr>
      <w:tr w:rsidR="00B50050" w14:paraId="30A8212B" w14:textId="77777777" w:rsidTr="00195548">
        <w:tc>
          <w:tcPr>
            <w:tcW w:w="600" w:type="dxa"/>
          </w:tcPr>
          <w:p w14:paraId="4B8BD2B6" w14:textId="77777777" w:rsidR="00B50050" w:rsidRDefault="00B50050" w:rsidP="0088127C">
            <w:pPr>
              <w:pStyle w:val="OtherTableBody"/>
            </w:pPr>
          </w:p>
        </w:tc>
        <w:tc>
          <w:tcPr>
            <w:tcW w:w="600" w:type="dxa"/>
          </w:tcPr>
          <w:p w14:paraId="4E1F5FB1" w14:textId="77777777" w:rsidR="00B50050" w:rsidRDefault="00B50050" w:rsidP="0088127C">
            <w:pPr>
              <w:pStyle w:val="OtherTableBody"/>
            </w:pPr>
            <w:r>
              <w:t>0487</w:t>
            </w:r>
          </w:p>
        </w:tc>
        <w:tc>
          <w:tcPr>
            <w:tcW w:w="2600" w:type="dxa"/>
          </w:tcPr>
          <w:p w14:paraId="24A6DF65" w14:textId="77777777" w:rsidR="00B50050" w:rsidRDefault="00B50050" w:rsidP="0088127C">
            <w:pPr>
              <w:pStyle w:val="OtherTableBody"/>
            </w:pPr>
          </w:p>
        </w:tc>
        <w:tc>
          <w:tcPr>
            <w:tcW w:w="1400" w:type="dxa"/>
          </w:tcPr>
          <w:p w14:paraId="30D4F438" w14:textId="77777777" w:rsidR="00B50050" w:rsidRDefault="00B50050" w:rsidP="0088127C">
            <w:pPr>
              <w:pStyle w:val="OtherTableBody"/>
            </w:pPr>
            <w:r>
              <w:t>ARTC</w:t>
            </w:r>
          </w:p>
        </w:tc>
        <w:tc>
          <w:tcPr>
            <w:tcW w:w="4200" w:type="dxa"/>
          </w:tcPr>
          <w:p w14:paraId="74A9C99A" w14:textId="77777777" w:rsidR="00B50050" w:rsidRDefault="00B50050" w:rsidP="0088127C">
            <w:pPr>
              <w:pStyle w:val="OtherTableBody"/>
            </w:pPr>
            <w:r>
              <w:t>Catheter Tip, Arterial</w:t>
            </w:r>
          </w:p>
        </w:tc>
      </w:tr>
      <w:tr w:rsidR="00B50050" w14:paraId="5BE3334B" w14:textId="77777777" w:rsidTr="00195548">
        <w:tc>
          <w:tcPr>
            <w:tcW w:w="600" w:type="dxa"/>
          </w:tcPr>
          <w:p w14:paraId="3D0D2ACA" w14:textId="77777777" w:rsidR="00B50050" w:rsidRDefault="00B50050" w:rsidP="0088127C">
            <w:pPr>
              <w:pStyle w:val="OtherTableBody"/>
            </w:pPr>
          </w:p>
        </w:tc>
        <w:tc>
          <w:tcPr>
            <w:tcW w:w="600" w:type="dxa"/>
          </w:tcPr>
          <w:p w14:paraId="3D2F5BC1" w14:textId="77777777" w:rsidR="00B50050" w:rsidRDefault="00B50050" w:rsidP="0088127C">
            <w:pPr>
              <w:pStyle w:val="OtherTableBody"/>
            </w:pPr>
            <w:r>
              <w:t>0487</w:t>
            </w:r>
          </w:p>
        </w:tc>
        <w:tc>
          <w:tcPr>
            <w:tcW w:w="2600" w:type="dxa"/>
          </w:tcPr>
          <w:p w14:paraId="5CDFC2D1" w14:textId="77777777" w:rsidR="00B50050" w:rsidRDefault="00B50050" w:rsidP="0088127C">
            <w:pPr>
              <w:pStyle w:val="OtherTableBody"/>
            </w:pPr>
          </w:p>
        </w:tc>
        <w:tc>
          <w:tcPr>
            <w:tcW w:w="1400" w:type="dxa"/>
          </w:tcPr>
          <w:p w14:paraId="0F41C59D" w14:textId="77777777" w:rsidR="00B50050" w:rsidRDefault="00B50050" w:rsidP="0088127C">
            <w:pPr>
              <w:pStyle w:val="OtherTableBody"/>
            </w:pPr>
            <w:r>
              <w:t>ASERU</w:t>
            </w:r>
          </w:p>
        </w:tc>
        <w:tc>
          <w:tcPr>
            <w:tcW w:w="4200" w:type="dxa"/>
          </w:tcPr>
          <w:p w14:paraId="6946CAE9" w14:textId="77777777" w:rsidR="00B50050" w:rsidRDefault="00B50050" w:rsidP="0088127C">
            <w:pPr>
              <w:pStyle w:val="OtherTableBody"/>
            </w:pPr>
            <w:r>
              <w:t>Serum, Acute</w:t>
            </w:r>
          </w:p>
        </w:tc>
      </w:tr>
      <w:tr w:rsidR="00B50050" w14:paraId="27D54EA9" w14:textId="77777777" w:rsidTr="00195548">
        <w:tc>
          <w:tcPr>
            <w:tcW w:w="600" w:type="dxa"/>
          </w:tcPr>
          <w:p w14:paraId="3633BE9B" w14:textId="77777777" w:rsidR="00B50050" w:rsidRDefault="00B50050" w:rsidP="0088127C">
            <w:pPr>
              <w:pStyle w:val="OtherTableBody"/>
            </w:pPr>
          </w:p>
        </w:tc>
        <w:tc>
          <w:tcPr>
            <w:tcW w:w="600" w:type="dxa"/>
          </w:tcPr>
          <w:p w14:paraId="7A240B89" w14:textId="77777777" w:rsidR="00B50050" w:rsidRDefault="00B50050" w:rsidP="0088127C">
            <w:pPr>
              <w:pStyle w:val="OtherTableBody"/>
            </w:pPr>
            <w:r>
              <w:t>0487</w:t>
            </w:r>
          </w:p>
        </w:tc>
        <w:tc>
          <w:tcPr>
            <w:tcW w:w="2600" w:type="dxa"/>
          </w:tcPr>
          <w:p w14:paraId="53DB6EB2" w14:textId="77777777" w:rsidR="00B50050" w:rsidRDefault="00B50050" w:rsidP="0088127C">
            <w:pPr>
              <w:pStyle w:val="OtherTableBody"/>
            </w:pPr>
          </w:p>
        </w:tc>
        <w:tc>
          <w:tcPr>
            <w:tcW w:w="1400" w:type="dxa"/>
          </w:tcPr>
          <w:p w14:paraId="24327A1B" w14:textId="77777777" w:rsidR="00B50050" w:rsidRDefault="00B50050" w:rsidP="0088127C">
            <w:pPr>
              <w:pStyle w:val="OtherTableBody"/>
            </w:pPr>
            <w:r>
              <w:t>ASP</w:t>
            </w:r>
          </w:p>
        </w:tc>
        <w:tc>
          <w:tcPr>
            <w:tcW w:w="4200" w:type="dxa"/>
          </w:tcPr>
          <w:p w14:paraId="3F8336AD" w14:textId="77777777" w:rsidR="00B50050" w:rsidRDefault="00B50050" w:rsidP="0088127C">
            <w:pPr>
              <w:pStyle w:val="OtherTableBody"/>
            </w:pPr>
            <w:r>
              <w:t>Aspirate</w:t>
            </w:r>
          </w:p>
        </w:tc>
      </w:tr>
      <w:tr w:rsidR="00B50050" w14:paraId="27143006" w14:textId="77777777" w:rsidTr="00195548">
        <w:tc>
          <w:tcPr>
            <w:tcW w:w="600" w:type="dxa"/>
          </w:tcPr>
          <w:p w14:paraId="3D376BA2" w14:textId="77777777" w:rsidR="00B50050" w:rsidRDefault="00B50050" w:rsidP="0088127C">
            <w:pPr>
              <w:pStyle w:val="OtherTableBody"/>
            </w:pPr>
          </w:p>
        </w:tc>
        <w:tc>
          <w:tcPr>
            <w:tcW w:w="600" w:type="dxa"/>
          </w:tcPr>
          <w:p w14:paraId="1228EF36" w14:textId="77777777" w:rsidR="00B50050" w:rsidRDefault="00B50050" w:rsidP="0088127C">
            <w:pPr>
              <w:pStyle w:val="OtherTableBody"/>
            </w:pPr>
            <w:r>
              <w:t>0487</w:t>
            </w:r>
          </w:p>
        </w:tc>
        <w:tc>
          <w:tcPr>
            <w:tcW w:w="2600" w:type="dxa"/>
          </w:tcPr>
          <w:p w14:paraId="476D976D" w14:textId="77777777" w:rsidR="00B50050" w:rsidRDefault="00B50050" w:rsidP="0088127C">
            <w:pPr>
              <w:pStyle w:val="OtherTableBody"/>
            </w:pPr>
          </w:p>
        </w:tc>
        <w:tc>
          <w:tcPr>
            <w:tcW w:w="1400" w:type="dxa"/>
          </w:tcPr>
          <w:p w14:paraId="5256FBE6" w14:textId="77777777" w:rsidR="00B50050" w:rsidRDefault="00B50050" w:rsidP="0088127C">
            <w:pPr>
              <w:pStyle w:val="OtherTableBody"/>
            </w:pPr>
            <w:r>
              <w:t>ATTE</w:t>
            </w:r>
          </w:p>
        </w:tc>
        <w:tc>
          <w:tcPr>
            <w:tcW w:w="4200" w:type="dxa"/>
          </w:tcPr>
          <w:p w14:paraId="6E0A9572" w14:textId="77777777" w:rsidR="00B50050" w:rsidRDefault="00B50050" w:rsidP="0088127C">
            <w:pPr>
              <w:pStyle w:val="OtherTableBody"/>
            </w:pPr>
            <w:r>
              <w:t>Environment, Attest</w:t>
            </w:r>
          </w:p>
        </w:tc>
      </w:tr>
      <w:tr w:rsidR="00B50050" w14:paraId="2A86F2FE" w14:textId="77777777" w:rsidTr="00195548">
        <w:tc>
          <w:tcPr>
            <w:tcW w:w="600" w:type="dxa"/>
          </w:tcPr>
          <w:p w14:paraId="4C832887" w14:textId="77777777" w:rsidR="00B50050" w:rsidRDefault="00B50050" w:rsidP="0088127C">
            <w:pPr>
              <w:pStyle w:val="OtherTableBody"/>
            </w:pPr>
          </w:p>
        </w:tc>
        <w:tc>
          <w:tcPr>
            <w:tcW w:w="600" w:type="dxa"/>
          </w:tcPr>
          <w:p w14:paraId="5EB68E6B" w14:textId="77777777" w:rsidR="00B50050" w:rsidRDefault="00B50050" w:rsidP="0088127C">
            <w:pPr>
              <w:pStyle w:val="OtherTableBody"/>
            </w:pPr>
            <w:r>
              <w:t>0487</w:t>
            </w:r>
          </w:p>
        </w:tc>
        <w:tc>
          <w:tcPr>
            <w:tcW w:w="2600" w:type="dxa"/>
          </w:tcPr>
          <w:p w14:paraId="1C8294BC" w14:textId="77777777" w:rsidR="00B50050" w:rsidRDefault="00B50050" w:rsidP="0088127C">
            <w:pPr>
              <w:pStyle w:val="OtherTableBody"/>
            </w:pPr>
          </w:p>
        </w:tc>
        <w:tc>
          <w:tcPr>
            <w:tcW w:w="1400" w:type="dxa"/>
          </w:tcPr>
          <w:p w14:paraId="5890BF6C" w14:textId="77777777" w:rsidR="00B50050" w:rsidRDefault="00B50050" w:rsidP="0088127C">
            <w:pPr>
              <w:pStyle w:val="OtherTableBody"/>
            </w:pPr>
            <w:r>
              <w:t>AUTOA</w:t>
            </w:r>
          </w:p>
        </w:tc>
        <w:tc>
          <w:tcPr>
            <w:tcW w:w="4200" w:type="dxa"/>
          </w:tcPr>
          <w:p w14:paraId="440C64E1" w14:textId="77777777" w:rsidR="00B50050" w:rsidRDefault="00B50050" w:rsidP="0088127C">
            <w:pPr>
              <w:pStyle w:val="OtherTableBody"/>
            </w:pPr>
            <w:r>
              <w:t>Environmental, Autoclave Ampule</w:t>
            </w:r>
          </w:p>
        </w:tc>
      </w:tr>
      <w:tr w:rsidR="00B50050" w14:paraId="32EE0F59" w14:textId="77777777" w:rsidTr="00195548">
        <w:tc>
          <w:tcPr>
            <w:tcW w:w="600" w:type="dxa"/>
          </w:tcPr>
          <w:p w14:paraId="1624B94A" w14:textId="77777777" w:rsidR="00B50050" w:rsidRDefault="00B50050" w:rsidP="0088127C">
            <w:pPr>
              <w:pStyle w:val="OtherTableBody"/>
            </w:pPr>
          </w:p>
        </w:tc>
        <w:tc>
          <w:tcPr>
            <w:tcW w:w="600" w:type="dxa"/>
          </w:tcPr>
          <w:p w14:paraId="19E51C82" w14:textId="77777777" w:rsidR="00B50050" w:rsidRDefault="00B50050" w:rsidP="0088127C">
            <w:pPr>
              <w:pStyle w:val="OtherTableBody"/>
            </w:pPr>
            <w:r>
              <w:t>0487</w:t>
            </w:r>
          </w:p>
        </w:tc>
        <w:tc>
          <w:tcPr>
            <w:tcW w:w="2600" w:type="dxa"/>
          </w:tcPr>
          <w:p w14:paraId="05836BCA" w14:textId="77777777" w:rsidR="00B50050" w:rsidRDefault="00B50050" w:rsidP="0088127C">
            <w:pPr>
              <w:pStyle w:val="OtherTableBody"/>
            </w:pPr>
          </w:p>
        </w:tc>
        <w:tc>
          <w:tcPr>
            <w:tcW w:w="1400" w:type="dxa"/>
          </w:tcPr>
          <w:p w14:paraId="1DCADF94" w14:textId="77777777" w:rsidR="00B50050" w:rsidRDefault="00B50050" w:rsidP="0088127C">
            <w:pPr>
              <w:pStyle w:val="OtherTableBody"/>
            </w:pPr>
            <w:r>
              <w:t>AUTOC</w:t>
            </w:r>
          </w:p>
        </w:tc>
        <w:tc>
          <w:tcPr>
            <w:tcW w:w="4200" w:type="dxa"/>
          </w:tcPr>
          <w:p w14:paraId="0AEFF747" w14:textId="77777777" w:rsidR="00B50050" w:rsidRDefault="00B50050" w:rsidP="0088127C">
            <w:pPr>
              <w:pStyle w:val="OtherTableBody"/>
            </w:pPr>
            <w:r>
              <w:t>Environmental, Autoclave Capsule</w:t>
            </w:r>
          </w:p>
        </w:tc>
      </w:tr>
      <w:tr w:rsidR="00B50050" w14:paraId="54333B5D" w14:textId="77777777" w:rsidTr="00195548">
        <w:tc>
          <w:tcPr>
            <w:tcW w:w="600" w:type="dxa"/>
          </w:tcPr>
          <w:p w14:paraId="71CF97C7" w14:textId="77777777" w:rsidR="00B50050" w:rsidRDefault="00B50050" w:rsidP="0088127C">
            <w:pPr>
              <w:pStyle w:val="OtherTableBody"/>
            </w:pPr>
          </w:p>
        </w:tc>
        <w:tc>
          <w:tcPr>
            <w:tcW w:w="600" w:type="dxa"/>
          </w:tcPr>
          <w:p w14:paraId="43FEB450" w14:textId="77777777" w:rsidR="00B50050" w:rsidRDefault="00B50050" w:rsidP="0088127C">
            <w:pPr>
              <w:pStyle w:val="OtherTableBody"/>
            </w:pPr>
            <w:r>
              <w:t>0487</w:t>
            </w:r>
          </w:p>
        </w:tc>
        <w:tc>
          <w:tcPr>
            <w:tcW w:w="2600" w:type="dxa"/>
          </w:tcPr>
          <w:p w14:paraId="1D584731" w14:textId="77777777" w:rsidR="00B50050" w:rsidRDefault="00B50050" w:rsidP="0088127C">
            <w:pPr>
              <w:pStyle w:val="OtherTableBody"/>
            </w:pPr>
          </w:p>
        </w:tc>
        <w:tc>
          <w:tcPr>
            <w:tcW w:w="1400" w:type="dxa"/>
          </w:tcPr>
          <w:p w14:paraId="5EAFEC61" w14:textId="77777777" w:rsidR="00B50050" w:rsidRDefault="00B50050" w:rsidP="0088127C">
            <w:pPr>
              <w:pStyle w:val="OtherTableBody"/>
            </w:pPr>
            <w:r>
              <w:t>AUTP</w:t>
            </w:r>
          </w:p>
        </w:tc>
        <w:tc>
          <w:tcPr>
            <w:tcW w:w="4200" w:type="dxa"/>
          </w:tcPr>
          <w:p w14:paraId="1E0C2D51" w14:textId="77777777" w:rsidR="00B50050" w:rsidRDefault="00B50050" w:rsidP="0088127C">
            <w:pPr>
              <w:pStyle w:val="OtherTableBody"/>
            </w:pPr>
            <w:r>
              <w:t>Autopsy</w:t>
            </w:r>
          </w:p>
        </w:tc>
      </w:tr>
      <w:tr w:rsidR="00B50050" w14:paraId="02283D71" w14:textId="77777777" w:rsidTr="00195548">
        <w:tc>
          <w:tcPr>
            <w:tcW w:w="600" w:type="dxa"/>
          </w:tcPr>
          <w:p w14:paraId="4C794ECD" w14:textId="77777777" w:rsidR="00B50050" w:rsidRDefault="00B50050" w:rsidP="0088127C">
            <w:pPr>
              <w:pStyle w:val="OtherTableBody"/>
            </w:pPr>
          </w:p>
        </w:tc>
        <w:tc>
          <w:tcPr>
            <w:tcW w:w="600" w:type="dxa"/>
          </w:tcPr>
          <w:p w14:paraId="64D0FD84" w14:textId="77777777" w:rsidR="00B50050" w:rsidRDefault="00B50050" w:rsidP="0088127C">
            <w:pPr>
              <w:pStyle w:val="OtherTableBody"/>
            </w:pPr>
            <w:r>
              <w:t>0487</w:t>
            </w:r>
          </w:p>
        </w:tc>
        <w:tc>
          <w:tcPr>
            <w:tcW w:w="2600" w:type="dxa"/>
          </w:tcPr>
          <w:p w14:paraId="409A9223" w14:textId="77777777" w:rsidR="00B50050" w:rsidRDefault="00B50050" w:rsidP="0088127C">
            <w:pPr>
              <w:pStyle w:val="OtherTableBody"/>
            </w:pPr>
          </w:p>
        </w:tc>
        <w:tc>
          <w:tcPr>
            <w:tcW w:w="1400" w:type="dxa"/>
          </w:tcPr>
          <w:p w14:paraId="04E512BF" w14:textId="77777777" w:rsidR="00B50050" w:rsidRDefault="00B50050" w:rsidP="0088127C">
            <w:pPr>
              <w:pStyle w:val="OtherTableBody"/>
            </w:pPr>
            <w:r>
              <w:t>BBL</w:t>
            </w:r>
          </w:p>
        </w:tc>
        <w:tc>
          <w:tcPr>
            <w:tcW w:w="4200" w:type="dxa"/>
          </w:tcPr>
          <w:p w14:paraId="630CEE8B" w14:textId="77777777" w:rsidR="00B50050" w:rsidRDefault="00B50050" w:rsidP="0088127C">
            <w:pPr>
              <w:pStyle w:val="OtherTableBody"/>
            </w:pPr>
            <w:r>
              <w:t>Blood bag</w:t>
            </w:r>
          </w:p>
        </w:tc>
      </w:tr>
      <w:tr w:rsidR="00B50050" w14:paraId="6C9E16A2" w14:textId="77777777" w:rsidTr="00195548">
        <w:tc>
          <w:tcPr>
            <w:tcW w:w="600" w:type="dxa"/>
          </w:tcPr>
          <w:p w14:paraId="5CC9BD97" w14:textId="77777777" w:rsidR="00B50050" w:rsidRDefault="00B50050" w:rsidP="0088127C">
            <w:pPr>
              <w:pStyle w:val="OtherTableBody"/>
            </w:pPr>
          </w:p>
        </w:tc>
        <w:tc>
          <w:tcPr>
            <w:tcW w:w="600" w:type="dxa"/>
          </w:tcPr>
          <w:p w14:paraId="427B23C6" w14:textId="77777777" w:rsidR="00B50050" w:rsidRDefault="00B50050" w:rsidP="0088127C">
            <w:pPr>
              <w:pStyle w:val="OtherTableBody"/>
            </w:pPr>
            <w:r>
              <w:t>0487</w:t>
            </w:r>
          </w:p>
        </w:tc>
        <w:tc>
          <w:tcPr>
            <w:tcW w:w="2600" w:type="dxa"/>
          </w:tcPr>
          <w:p w14:paraId="09182C37" w14:textId="77777777" w:rsidR="00B50050" w:rsidRDefault="00B50050" w:rsidP="0088127C">
            <w:pPr>
              <w:pStyle w:val="OtherTableBody"/>
            </w:pPr>
          </w:p>
        </w:tc>
        <w:tc>
          <w:tcPr>
            <w:tcW w:w="1400" w:type="dxa"/>
          </w:tcPr>
          <w:p w14:paraId="7F64DFD1" w14:textId="77777777" w:rsidR="00B50050" w:rsidRDefault="00B50050" w:rsidP="0088127C">
            <w:pPr>
              <w:pStyle w:val="OtherTableBody"/>
            </w:pPr>
            <w:r>
              <w:t>BCYST</w:t>
            </w:r>
          </w:p>
        </w:tc>
        <w:tc>
          <w:tcPr>
            <w:tcW w:w="4200" w:type="dxa"/>
          </w:tcPr>
          <w:p w14:paraId="5BEB4AB6" w14:textId="77777777" w:rsidR="00B50050" w:rsidRDefault="00B50050" w:rsidP="0088127C">
            <w:pPr>
              <w:pStyle w:val="OtherTableBody"/>
            </w:pPr>
            <w:r>
              <w:t>Cyst, Baker's</w:t>
            </w:r>
          </w:p>
        </w:tc>
      </w:tr>
      <w:tr w:rsidR="00B50050" w14:paraId="28C2228B" w14:textId="77777777" w:rsidTr="00195548">
        <w:tc>
          <w:tcPr>
            <w:tcW w:w="600" w:type="dxa"/>
          </w:tcPr>
          <w:p w14:paraId="07D741FC" w14:textId="77777777" w:rsidR="00B50050" w:rsidRDefault="00B50050" w:rsidP="0088127C">
            <w:pPr>
              <w:pStyle w:val="OtherTableBody"/>
            </w:pPr>
          </w:p>
        </w:tc>
        <w:tc>
          <w:tcPr>
            <w:tcW w:w="600" w:type="dxa"/>
          </w:tcPr>
          <w:p w14:paraId="680B2135" w14:textId="77777777" w:rsidR="00B50050" w:rsidRDefault="00B50050" w:rsidP="0088127C">
            <w:pPr>
              <w:pStyle w:val="OtherTableBody"/>
            </w:pPr>
            <w:r>
              <w:t>0487</w:t>
            </w:r>
          </w:p>
        </w:tc>
        <w:tc>
          <w:tcPr>
            <w:tcW w:w="2600" w:type="dxa"/>
          </w:tcPr>
          <w:p w14:paraId="0E05E518" w14:textId="77777777" w:rsidR="00B50050" w:rsidRDefault="00B50050" w:rsidP="0088127C">
            <w:pPr>
              <w:pStyle w:val="OtherTableBody"/>
            </w:pPr>
          </w:p>
        </w:tc>
        <w:tc>
          <w:tcPr>
            <w:tcW w:w="1400" w:type="dxa"/>
          </w:tcPr>
          <w:p w14:paraId="13328058" w14:textId="77777777" w:rsidR="00B50050" w:rsidRDefault="00B50050" w:rsidP="0088127C">
            <w:pPr>
              <w:pStyle w:val="OtherTableBody"/>
            </w:pPr>
            <w:r>
              <w:t>BDY</w:t>
            </w:r>
          </w:p>
        </w:tc>
        <w:tc>
          <w:tcPr>
            <w:tcW w:w="4200" w:type="dxa"/>
          </w:tcPr>
          <w:p w14:paraId="13727368" w14:textId="77777777" w:rsidR="00B50050" w:rsidRDefault="00B50050" w:rsidP="0088127C">
            <w:pPr>
              <w:pStyle w:val="OtherTableBody"/>
            </w:pPr>
            <w:r>
              <w:t>Whole body</w:t>
            </w:r>
          </w:p>
        </w:tc>
      </w:tr>
      <w:tr w:rsidR="00B50050" w14:paraId="2E0D6461" w14:textId="77777777" w:rsidTr="00195548">
        <w:tc>
          <w:tcPr>
            <w:tcW w:w="600" w:type="dxa"/>
          </w:tcPr>
          <w:p w14:paraId="3AB3E618" w14:textId="77777777" w:rsidR="00B50050" w:rsidRDefault="00B50050" w:rsidP="0088127C">
            <w:pPr>
              <w:pStyle w:val="OtherTableBody"/>
            </w:pPr>
          </w:p>
        </w:tc>
        <w:tc>
          <w:tcPr>
            <w:tcW w:w="600" w:type="dxa"/>
          </w:tcPr>
          <w:p w14:paraId="228EF805" w14:textId="77777777" w:rsidR="00B50050" w:rsidRDefault="00B50050" w:rsidP="0088127C">
            <w:pPr>
              <w:pStyle w:val="OtherTableBody"/>
            </w:pPr>
            <w:r>
              <w:t>0487</w:t>
            </w:r>
          </w:p>
        </w:tc>
        <w:tc>
          <w:tcPr>
            <w:tcW w:w="2600" w:type="dxa"/>
          </w:tcPr>
          <w:p w14:paraId="61CD8E5D" w14:textId="77777777" w:rsidR="00B50050" w:rsidRDefault="00B50050" w:rsidP="0088127C">
            <w:pPr>
              <w:pStyle w:val="OtherTableBody"/>
            </w:pPr>
          </w:p>
        </w:tc>
        <w:tc>
          <w:tcPr>
            <w:tcW w:w="1400" w:type="dxa"/>
          </w:tcPr>
          <w:p w14:paraId="25DB689E" w14:textId="77777777" w:rsidR="00B50050" w:rsidRDefault="00B50050" w:rsidP="0088127C">
            <w:pPr>
              <w:pStyle w:val="OtherTableBody"/>
            </w:pPr>
            <w:r>
              <w:t>BIFL</w:t>
            </w:r>
          </w:p>
        </w:tc>
        <w:tc>
          <w:tcPr>
            <w:tcW w:w="4200" w:type="dxa"/>
          </w:tcPr>
          <w:p w14:paraId="6D493F46" w14:textId="77777777" w:rsidR="00B50050" w:rsidRDefault="00B50050" w:rsidP="0088127C">
            <w:pPr>
              <w:pStyle w:val="OtherTableBody"/>
            </w:pPr>
            <w:r>
              <w:t>Bile Fluid</w:t>
            </w:r>
          </w:p>
        </w:tc>
      </w:tr>
      <w:tr w:rsidR="00B50050" w14:paraId="2842EE50" w14:textId="77777777" w:rsidTr="00195548">
        <w:tc>
          <w:tcPr>
            <w:tcW w:w="600" w:type="dxa"/>
          </w:tcPr>
          <w:p w14:paraId="52D0B222" w14:textId="77777777" w:rsidR="00B50050" w:rsidRDefault="00B50050" w:rsidP="0088127C">
            <w:pPr>
              <w:pStyle w:val="OtherTableBody"/>
            </w:pPr>
          </w:p>
        </w:tc>
        <w:tc>
          <w:tcPr>
            <w:tcW w:w="600" w:type="dxa"/>
          </w:tcPr>
          <w:p w14:paraId="2B4E9479" w14:textId="77777777" w:rsidR="00B50050" w:rsidRDefault="00B50050" w:rsidP="0088127C">
            <w:pPr>
              <w:pStyle w:val="OtherTableBody"/>
            </w:pPr>
            <w:r>
              <w:t>0487</w:t>
            </w:r>
          </w:p>
        </w:tc>
        <w:tc>
          <w:tcPr>
            <w:tcW w:w="2600" w:type="dxa"/>
          </w:tcPr>
          <w:p w14:paraId="00A2C2CC" w14:textId="77777777" w:rsidR="00B50050" w:rsidRDefault="00B50050" w:rsidP="0088127C">
            <w:pPr>
              <w:pStyle w:val="OtherTableBody"/>
            </w:pPr>
          </w:p>
        </w:tc>
        <w:tc>
          <w:tcPr>
            <w:tcW w:w="1400" w:type="dxa"/>
          </w:tcPr>
          <w:p w14:paraId="7F17C19B" w14:textId="77777777" w:rsidR="00B50050" w:rsidRDefault="00B50050" w:rsidP="0088127C">
            <w:pPr>
              <w:pStyle w:val="OtherTableBody"/>
            </w:pPr>
            <w:r>
              <w:t>BITE</w:t>
            </w:r>
          </w:p>
        </w:tc>
        <w:tc>
          <w:tcPr>
            <w:tcW w:w="4200" w:type="dxa"/>
          </w:tcPr>
          <w:p w14:paraId="4D6B4BAC" w14:textId="77777777" w:rsidR="00B50050" w:rsidRDefault="00B50050" w:rsidP="0088127C">
            <w:pPr>
              <w:pStyle w:val="OtherTableBody"/>
            </w:pPr>
            <w:r>
              <w:t>Bite</w:t>
            </w:r>
          </w:p>
        </w:tc>
      </w:tr>
      <w:tr w:rsidR="00B50050" w14:paraId="42236664" w14:textId="77777777" w:rsidTr="00195548">
        <w:tc>
          <w:tcPr>
            <w:tcW w:w="600" w:type="dxa"/>
          </w:tcPr>
          <w:p w14:paraId="2ABD2AF6" w14:textId="77777777" w:rsidR="00B50050" w:rsidRDefault="00B50050" w:rsidP="0088127C">
            <w:pPr>
              <w:pStyle w:val="OtherTableBody"/>
            </w:pPr>
          </w:p>
        </w:tc>
        <w:tc>
          <w:tcPr>
            <w:tcW w:w="600" w:type="dxa"/>
          </w:tcPr>
          <w:p w14:paraId="3625E62D" w14:textId="77777777" w:rsidR="00B50050" w:rsidRDefault="00B50050" w:rsidP="0088127C">
            <w:pPr>
              <w:pStyle w:val="OtherTableBody"/>
            </w:pPr>
            <w:r>
              <w:t>0487</w:t>
            </w:r>
          </w:p>
        </w:tc>
        <w:tc>
          <w:tcPr>
            <w:tcW w:w="2600" w:type="dxa"/>
          </w:tcPr>
          <w:p w14:paraId="66FC18C6" w14:textId="77777777" w:rsidR="00B50050" w:rsidRDefault="00B50050" w:rsidP="0088127C">
            <w:pPr>
              <w:pStyle w:val="OtherTableBody"/>
            </w:pPr>
          </w:p>
        </w:tc>
        <w:tc>
          <w:tcPr>
            <w:tcW w:w="1400" w:type="dxa"/>
          </w:tcPr>
          <w:p w14:paraId="704F4842" w14:textId="77777777" w:rsidR="00B50050" w:rsidRDefault="00B50050" w:rsidP="0088127C">
            <w:pPr>
              <w:pStyle w:val="OtherTableBody"/>
            </w:pPr>
            <w:r>
              <w:t>BLD</w:t>
            </w:r>
          </w:p>
        </w:tc>
        <w:tc>
          <w:tcPr>
            <w:tcW w:w="4200" w:type="dxa"/>
          </w:tcPr>
          <w:p w14:paraId="2C93EE22" w14:textId="77777777" w:rsidR="00B50050" w:rsidRDefault="00B50050" w:rsidP="0088127C">
            <w:pPr>
              <w:pStyle w:val="OtherTableBody"/>
            </w:pPr>
            <w:r>
              <w:t>Whole blood</w:t>
            </w:r>
          </w:p>
        </w:tc>
      </w:tr>
      <w:tr w:rsidR="00B50050" w14:paraId="0973017A" w14:textId="77777777" w:rsidTr="00195548">
        <w:tc>
          <w:tcPr>
            <w:tcW w:w="600" w:type="dxa"/>
          </w:tcPr>
          <w:p w14:paraId="631BF493" w14:textId="77777777" w:rsidR="00B50050" w:rsidRDefault="00B50050" w:rsidP="0088127C">
            <w:pPr>
              <w:pStyle w:val="OtherTableBody"/>
            </w:pPr>
          </w:p>
        </w:tc>
        <w:tc>
          <w:tcPr>
            <w:tcW w:w="600" w:type="dxa"/>
          </w:tcPr>
          <w:p w14:paraId="42829AF9" w14:textId="77777777" w:rsidR="00B50050" w:rsidRDefault="00B50050" w:rsidP="0088127C">
            <w:pPr>
              <w:pStyle w:val="OtherTableBody"/>
            </w:pPr>
            <w:r>
              <w:t>0487</w:t>
            </w:r>
          </w:p>
        </w:tc>
        <w:tc>
          <w:tcPr>
            <w:tcW w:w="2600" w:type="dxa"/>
          </w:tcPr>
          <w:p w14:paraId="278007B1" w14:textId="77777777" w:rsidR="00B50050" w:rsidRDefault="00B50050" w:rsidP="0088127C">
            <w:pPr>
              <w:pStyle w:val="OtherTableBody"/>
            </w:pPr>
          </w:p>
        </w:tc>
        <w:tc>
          <w:tcPr>
            <w:tcW w:w="1400" w:type="dxa"/>
          </w:tcPr>
          <w:p w14:paraId="75B3E4D8" w14:textId="77777777" w:rsidR="00B50050" w:rsidRDefault="00B50050" w:rsidP="0088127C">
            <w:pPr>
              <w:pStyle w:val="OtherTableBody"/>
            </w:pPr>
            <w:r>
              <w:t>BLDA</w:t>
            </w:r>
          </w:p>
        </w:tc>
        <w:tc>
          <w:tcPr>
            <w:tcW w:w="4200" w:type="dxa"/>
          </w:tcPr>
          <w:p w14:paraId="115F209E" w14:textId="77777777" w:rsidR="00B50050" w:rsidRDefault="00B50050" w:rsidP="0088127C">
            <w:pPr>
              <w:pStyle w:val="OtherTableBody"/>
            </w:pPr>
            <w:r>
              <w:t>Blood arterial</w:t>
            </w:r>
          </w:p>
        </w:tc>
      </w:tr>
      <w:tr w:rsidR="00B50050" w14:paraId="55CA1F5B" w14:textId="77777777" w:rsidTr="00195548">
        <w:tc>
          <w:tcPr>
            <w:tcW w:w="600" w:type="dxa"/>
          </w:tcPr>
          <w:p w14:paraId="1C0C6204" w14:textId="77777777" w:rsidR="00B50050" w:rsidRDefault="00B50050" w:rsidP="0088127C">
            <w:pPr>
              <w:pStyle w:val="OtherTableBody"/>
            </w:pPr>
          </w:p>
        </w:tc>
        <w:tc>
          <w:tcPr>
            <w:tcW w:w="600" w:type="dxa"/>
          </w:tcPr>
          <w:p w14:paraId="2218EBE0" w14:textId="77777777" w:rsidR="00B50050" w:rsidRDefault="00B50050" w:rsidP="0088127C">
            <w:pPr>
              <w:pStyle w:val="OtherTableBody"/>
            </w:pPr>
            <w:r>
              <w:t>0487</w:t>
            </w:r>
          </w:p>
        </w:tc>
        <w:tc>
          <w:tcPr>
            <w:tcW w:w="2600" w:type="dxa"/>
          </w:tcPr>
          <w:p w14:paraId="311DC199" w14:textId="77777777" w:rsidR="00B50050" w:rsidRDefault="00B50050" w:rsidP="0088127C">
            <w:pPr>
              <w:pStyle w:val="OtherTableBody"/>
            </w:pPr>
          </w:p>
        </w:tc>
        <w:tc>
          <w:tcPr>
            <w:tcW w:w="1400" w:type="dxa"/>
          </w:tcPr>
          <w:p w14:paraId="5D98E086" w14:textId="77777777" w:rsidR="00B50050" w:rsidRDefault="00B50050" w:rsidP="0088127C">
            <w:pPr>
              <w:pStyle w:val="OtherTableBody"/>
            </w:pPr>
            <w:r>
              <w:t>BLDCO</w:t>
            </w:r>
          </w:p>
        </w:tc>
        <w:tc>
          <w:tcPr>
            <w:tcW w:w="4200" w:type="dxa"/>
          </w:tcPr>
          <w:p w14:paraId="4CEA5BA1" w14:textId="77777777" w:rsidR="00B50050" w:rsidRDefault="00B50050" w:rsidP="0088127C">
            <w:pPr>
              <w:pStyle w:val="OtherTableBody"/>
            </w:pPr>
            <w:r>
              <w:t>Cord blood</w:t>
            </w:r>
          </w:p>
        </w:tc>
      </w:tr>
      <w:tr w:rsidR="00B50050" w14:paraId="569ADEDC" w14:textId="77777777" w:rsidTr="00195548">
        <w:tc>
          <w:tcPr>
            <w:tcW w:w="600" w:type="dxa"/>
          </w:tcPr>
          <w:p w14:paraId="4621C72A" w14:textId="77777777" w:rsidR="00B50050" w:rsidRDefault="00B50050" w:rsidP="0088127C">
            <w:pPr>
              <w:pStyle w:val="OtherTableBody"/>
            </w:pPr>
          </w:p>
        </w:tc>
        <w:tc>
          <w:tcPr>
            <w:tcW w:w="600" w:type="dxa"/>
          </w:tcPr>
          <w:p w14:paraId="18E27FAF" w14:textId="77777777" w:rsidR="00B50050" w:rsidRDefault="00B50050" w:rsidP="0088127C">
            <w:pPr>
              <w:pStyle w:val="OtherTableBody"/>
            </w:pPr>
            <w:r>
              <w:t>0487</w:t>
            </w:r>
          </w:p>
        </w:tc>
        <w:tc>
          <w:tcPr>
            <w:tcW w:w="2600" w:type="dxa"/>
          </w:tcPr>
          <w:p w14:paraId="444925DB" w14:textId="77777777" w:rsidR="00B50050" w:rsidRDefault="00B50050" w:rsidP="0088127C">
            <w:pPr>
              <w:pStyle w:val="OtherTableBody"/>
            </w:pPr>
          </w:p>
        </w:tc>
        <w:tc>
          <w:tcPr>
            <w:tcW w:w="1400" w:type="dxa"/>
          </w:tcPr>
          <w:p w14:paraId="453E0EC3" w14:textId="77777777" w:rsidR="00B50050" w:rsidRDefault="00B50050" w:rsidP="0088127C">
            <w:pPr>
              <w:pStyle w:val="OtherTableBody"/>
            </w:pPr>
            <w:r>
              <w:t>BLDV</w:t>
            </w:r>
          </w:p>
        </w:tc>
        <w:tc>
          <w:tcPr>
            <w:tcW w:w="4200" w:type="dxa"/>
          </w:tcPr>
          <w:p w14:paraId="78C91E43" w14:textId="77777777" w:rsidR="00B50050" w:rsidRDefault="00B50050" w:rsidP="0088127C">
            <w:pPr>
              <w:pStyle w:val="OtherTableBody"/>
            </w:pPr>
            <w:r>
              <w:t>Blood venous</w:t>
            </w:r>
          </w:p>
        </w:tc>
      </w:tr>
      <w:tr w:rsidR="00B50050" w14:paraId="11E1945A" w14:textId="77777777" w:rsidTr="00195548">
        <w:tc>
          <w:tcPr>
            <w:tcW w:w="600" w:type="dxa"/>
          </w:tcPr>
          <w:p w14:paraId="0E6474C4" w14:textId="77777777" w:rsidR="00B50050" w:rsidRDefault="00B50050" w:rsidP="0088127C">
            <w:pPr>
              <w:pStyle w:val="OtherTableBody"/>
            </w:pPr>
          </w:p>
        </w:tc>
        <w:tc>
          <w:tcPr>
            <w:tcW w:w="600" w:type="dxa"/>
          </w:tcPr>
          <w:p w14:paraId="3EE04AAF" w14:textId="77777777" w:rsidR="00B50050" w:rsidRDefault="00B50050" w:rsidP="0088127C">
            <w:pPr>
              <w:pStyle w:val="OtherTableBody"/>
            </w:pPr>
            <w:r>
              <w:t>0487</w:t>
            </w:r>
          </w:p>
        </w:tc>
        <w:tc>
          <w:tcPr>
            <w:tcW w:w="2600" w:type="dxa"/>
          </w:tcPr>
          <w:p w14:paraId="3D9E005A" w14:textId="77777777" w:rsidR="00B50050" w:rsidRDefault="00B50050" w:rsidP="0088127C">
            <w:pPr>
              <w:pStyle w:val="OtherTableBody"/>
            </w:pPr>
          </w:p>
        </w:tc>
        <w:tc>
          <w:tcPr>
            <w:tcW w:w="1400" w:type="dxa"/>
          </w:tcPr>
          <w:p w14:paraId="7180624C" w14:textId="77777777" w:rsidR="00B50050" w:rsidRDefault="00B50050" w:rsidP="0088127C">
            <w:pPr>
              <w:pStyle w:val="OtherTableBody"/>
            </w:pPr>
            <w:r>
              <w:t>BLEB</w:t>
            </w:r>
          </w:p>
        </w:tc>
        <w:tc>
          <w:tcPr>
            <w:tcW w:w="4200" w:type="dxa"/>
          </w:tcPr>
          <w:p w14:paraId="6547E323" w14:textId="77777777" w:rsidR="00B50050" w:rsidRDefault="00B50050" w:rsidP="0088127C">
            <w:pPr>
              <w:pStyle w:val="OtherTableBody"/>
            </w:pPr>
            <w:r>
              <w:t>Bleb</w:t>
            </w:r>
          </w:p>
        </w:tc>
      </w:tr>
      <w:tr w:rsidR="00B50050" w14:paraId="31737700" w14:textId="77777777" w:rsidTr="00195548">
        <w:tc>
          <w:tcPr>
            <w:tcW w:w="600" w:type="dxa"/>
          </w:tcPr>
          <w:p w14:paraId="160503FC" w14:textId="77777777" w:rsidR="00B50050" w:rsidRDefault="00B50050" w:rsidP="0088127C">
            <w:pPr>
              <w:pStyle w:val="OtherTableBody"/>
            </w:pPr>
          </w:p>
        </w:tc>
        <w:tc>
          <w:tcPr>
            <w:tcW w:w="600" w:type="dxa"/>
          </w:tcPr>
          <w:p w14:paraId="5976925E" w14:textId="77777777" w:rsidR="00B50050" w:rsidRDefault="00B50050" w:rsidP="0088127C">
            <w:pPr>
              <w:pStyle w:val="OtherTableBody"/>
            </w:pPr>
            <w:r>
              <w:t>0487</w:t>
            </w:r>
          </w:p>
        </w:tc>
        <w:tc>
          <w:tcPr>
            <w:tcW w:w="2600" w:type="dxa"/>
          </w:tcPr>
          <w:p w14:paraId="34DA065A" w14:textId="77777777" w:rsidR="00B50050" w:rsidRDefault="00B50050" w:rsidP="0088127C">
            <w:pPr>
              <w:pStyle w:val="OtherTableBody"/>
            </w:pPr>
          </w:p>
        </w:tc>
        <w:tc>
          <w:tcPr>
            <w:tcW w:w="1400" w:type="dxa"/>
          </w:tcPr>
          <w:p w14:paraId="2B327B3F" w14:textId="77777777" w:rsidR="00B50050" w:rsidRDefault="00B50050" w:rsidP="0088127C">
            <w:pPr>
              <w:pStyle w:val="OtherTableBody"/>
            </w:pPr>
            <w:r>
              <w:t>BLIST</w:t>
            </w:r>
          </w:p>
        </w:tc>
        <w:tc>
          <w:tcPr>
            <w:tcW w:w="4200" w:type="dxa"/>
          </w:tcPr>
          <w:p w14:paraId="4AAEDD7A" w14:textId="77777777" w:rsidR="00B50050" w:rsidRDefault="00B50050" w:rsidP="0088127C">
            <w:pPr>
              <w:pStyle w:val="OtherTableBody"/>
            </w:pPr>
            <w:r>
              <w:t>Blister</w:t>
            </w:r>
          </w:p>
        </w:tc>
      </w:tr>
      <w:tr w:rsidR="00B50050" w14:paraId="164567A8" w14:textId="77777777" w:rsidTr="00195548">
        <w:tc>
          <w:tcPr>
            <w:tcW w:w="600" w:type="dxa"/>
          </w:tcPr>
          <w:p w14:paraId="35A90122" w14:textId="77777777" w:rsidR="00B50050" w:rsidRDefault="00B50050" w:rsidP="0088127C">
            <w:pPr>
              <w:pStyle w:val="OtherTableBody"/>
            </w:pPr>
          </w:p>
        </w:tc>
        <w:tc>
          <w:tcPr>
            <w:tcW w:w="600" w:type="dxa"/>
          </w:tcPr>
          <w:p w14:paraId="2F9D4FCB" w14:textId="77777777" w:rsidR="00B50050" w:rsidRDefault="00B50050" w:rsidP="0088127C">
            <w:pPr>
              <w:pStyle w:val="OtherTableBody"/>
            </w:pPr>
            <w:r>
              <w:t>0487</w:t>
            </w:r>
          </w:p>
        </w:tc>
        <w:tc>
          <w:tcPr>
            <w:tcW w:w="2600" w:type="dxa"/>
          </w:tcPr>
          <w:p w14:paraId="410ADB70" w14:textId="77777777" w:rsidR="00B50050" w:rsidRDefault="00B50050" w:rsidP="0088127C">
            <w:pPr>
              <w:pStyle w:val="OtherTableBody"/>
            </w:pPr>
          </w:p>
        </w:tc>
        <w:tc>
          <w:tcPr>
            <w:tcW w:w="1400" w:type="dxa"/>
          </w:tcPr>
          <w:p w14:paraId="58913678" w14:textId="77777777" w:rsidR="00B50050" w:rsidRDefault="00B50050" w:rsidP="0088127C">
            <w:pPr>
              <w:pStyle w:val="OtherTableBody"/>
            </w:pPr>
            <w:r>
              <w:t>BOIL</w:t>
            </w:r>
          </w:p>
        </w:tc>
        <w:tc>
          <w:tcPr>
            <w:tcW w:w="4200" w:type="dxa"/>
          </w:tcPr>
          <w:p w14:paraId="55E3912E" w14:textId="77777777" w:rsidR="00B50050" w:rsidRDefault="00B50050" w:rsidP="0088127C">
            <w:pPr>
              <w:pStyle w:val="OtherTableBody"/>
            </w:pPr>
            <w:r>
              <w:t>Boil</w:t>
            </w:r>
          </w:p>
        </w:tc>
      </w:tr>
      <w:tr w:rsidR="00B50050" w14:paraId="7F53612F" w14:textId="77777777" w:rsidTr="00195548">
        <w:tc>
          <w:tcPr>
            <w:tcW w:w="600" w:type="dxa"/>
          </w:tcPr>
          <w:p w14:paraId="7FA6589E" w14:textId="77777777" w:rsidR="00B50050" w:rsidRDefault="00B50050" w:rsidP="0088127C">
            <w:pPr>
              <w:pStyle w:val="OtherTableBody"/>
            </w:pPr>
          </w:p>
        </w:tc>
        <w:tc>
          <w:tcPr>
            <w:tcW w:w="600" w:type="dxa"/>
          </w:tcPr>
          <w:p w14:paraId="2BA29545" w14:textId="77777777" w:rsidR="00B50050" w:rsidRDefault="00B50050" w:rsidP="0088127C">
            <w:pPr>
              <w:pStyle w:val="OtherTableBody"/>
            </w:pPr>
            <w:r>
              <w:t>0487</w:t>
            </w:r>
          </w:p>
        </w:tc>
        <w:tc>
          <w:tcPr>
            <w:tcW w:w="2600" w:type="dxa"/>
          </w:tcPr>
          <w:p w14:paraId="174532E3" w14:textId="77777777" w:rsidR="00B50050" w:rsidRDefault="00B50050" w:rsidP="0088127C">
            <w:pPr>
              <w:pStyle w:val="OtherTableBody"/>
            </w:pPr>
          </w:p>
        </w:tc>
        <w:tc>
          <w:tcPr>
            <w:tcW w:w="1400" w:type="dxa"/>
          </w:tcPr>
          <w:p w14:paraId="54BDF87E" w14:textId="77777777" w:rsidR="00B50050" w:rsidRDefault="00B50050" w:rsidP="0088127C">
            <w:pPr>
              <w:pStyle w:val="OtherTableBody"/>
            </w:pPr>
            <w:r>
              <w:t>BON</w:t>
            </w:r>
          </w:p>
        </w:tc>
        <w:tc>
          <w:tcPr>
            <w:tcW w:w="4200" w:type="dxa"/>
          </w:tcPr>
          <w:p w14:paraId="16F2E54C" w14:textId="77777777" w:rsidR="00B50050" w:rsidRDefault="00B50050" w:rsidP="0088127C">
            <w:pPr>
              <w:pStyle w:val="OtherTableBody"/>
            </w:pPr>
            <w:r>
              <w:t>Bone</w:t>
            </w:r>
          </w:p>
        </w:tc>
      </w:tr>
      <w:tr w:rsidR="00B50050" w14:paraId="57BD3D81" w14:textId="77777777" w:rsidTr="00195548">
        <w:tc>
          <w:tcPr>
            <w:tcW w:w="600" w:type="dxa"/>
          </w:tcPr>
          <w:p w14:paraId="3CC43A57" w14:textId="77777777" w:rsidR="00B50050" w:rsidRDefault="00B50050" w:rsidP="0088127C">
            <w:pPr>
              <w:pStyle w:val="OtherTableBody"/>
            </w:pPr>
          </w:p>
        </w:tc>
        <w:tc>
          <w:tcPr>
            <w:tcW w:w="600" w:type="dxa"/>
          </w:tcPr>
          <w:p w14:paraId="4EFEF598" w14:textId="77777777" w:rsidR="00B50050" w:rsidRDefault="00B50050" w:rsidP="0088127C">
            <w:pPr>
              <w:pStyle w:val="OtherTableBody"/>
            </w:pPr>
            <w:r>
              <w:t>0487</w:t>
            </w:r>
          </w:p>
        </w:tc>
        <w:tc>
          <w:tcPr>
            <w:tcW w:w="2600" w:type="dxa"/>
          </w:tcPr>
          <w:p w14:paraId="2620A7D4" w14:textId="77777777" w:rsidR="00B50050" w:rsidRDefault="00B50050" w:rsidP="0088127C">
            <w:pPr>
              <w:pStyle w:val="OtherTableBody"/>
            </w:pPr>
          </w:p>
        </w:tc>
        <w:tc>
          <w:tcPr>
            <w:tcW w:w="1400" w:type="dxa"/>
          </w:tcPr>
          <w:p w14:paraId="4DD3412A" w14:textId="77777777" w:rsidR="00B50050" w:rsidRDefault="00B50050" w:rsidP="0088127C">
            <w:pPr>
              <w:pStyle w:val="OtherTableBody"/>
            </w:pPr>
            <w:r>
              <w:t>BOWL</w:t>
            </w:r>
          </w:p>
        </w:tc>
        <w:tc>
          <w:tcPr>
            <w:tcW w:w="4200" w:type="dxa"/>
          </w:tcPr>
          <w:p w14:paraId="3C77B73C" w14:textId="77777777" w:rsidR="00B50050" w:rsidRDefault="00B50050" w:rsidP="0088127C">
            <w:pPr>
              <w:pStyle w:val="OtherTableBody"/>
            </w:pPr>
            <w:r>
              <w:t>Bowel contents</w:t>
            </w:r>
          </w:p>
        </w:tc>
      </w:tr>
      <w:tr w:rsidR="00B50050" w14:paraId="4E47DE9B" w14:textId="77777777" w:rsidTr="00195548">
        <w:tc>
          <w:tcPr>
            <w:tcW w:w="600" w:type="dxa"/>
          </w:tcPr>
          <w:p w14:paraId="11ED6D5C" w14:textId="77777777" w:rsidR="00B50050" w:rsidRDefault="00B50050" w:rsidP="0088127C">
            <w:pPr>
              <w:pStyle w:val="OtherTableBody"/>
            </w:pPr>
          </w:p>
        </w:tc>
        <w:tc>
          <w:tcPr>
            <w:tcW w:w="600" w:type="dxa"/>
          </w:tcPr>
          <w:p w14:paraId="5C8920B0" w14:textId="77777777" w:rsidR="00B50050" w:rsidRDefault="00B50050" w:rsidP="0088127C">
            <w:pPr>
              <w:pStyle w:val="OtherTableBody"/>
            </w:pPr>
            <w:r>
              <w:t>0487</w:t>
            </w:r>
          </w:p>
        </w:tc>
        <w:tc>
          <w:tcPr>
            <w:tcW w:w="2600" w:type="dxa"/>
          </w:tcPr>
          <w:p w14:paraId="13B7D79B" w14:textId="77777777" w:rsidR="00B50050" w:rsidRDefault="00B50050" w:rsidP="0088127C">
            <w:pPr>
              <w:pStyle w:val="OtherTableBody"/>
            </w:pPr>
          </w:p>
        </w:tc>
        <w:tc>
          <w:tcPr>
            <w:tcW w:w="1400" w:type="dxa"/>
          </w:tcPr>
          <w:p w14:paraId="0ED71CB8" w14:textId="77777777" w:rsidR="00B50050" w:rsidRDefault="00B50050" w:rsidP="0088127C">
            <w:pPr>
              <w:pStyle w:val="OtherTableBody"/>
            </w:pPr>
            <w:r>
              <w:t>BPH</w:t>
            </w:r>
          </w:p>
        </w:tc>
        <w:tc>
          <w:tcPr>
            <w:tcW w:w="4200" w:type="dxa"/>
          </w:tcPr>
          <w:p w14:paraId="6D75764A" w14:textId="77777777" w:rsidR="00B50050" w:rsidRDefault="00B50050" w:rsidP="0088127C">
            <w:pPr>
              <w:pStyle w:val="OtherTableBody"/>
            </w:pPr>
            <w:r>
              <w:t>Basophils</w:t>
            </w:r>
          </w:p>
        </w:tc>
      </w:tr>
      <w:tr w:rsidR="00B50050" w14:paraId="1EC555DB" w14:textId="77777777" w:rsidTr="00195548">
        <w:tc>
          <w:tcPr>
            <w:tcW w:w="600" w:type="dxa"/>
          </w:tcPr>
          <w:p w14:paraId="3633C58A" w14:textId="77777777" w:rsidR="00B50050" w:rsidRDefault="00B50050" w:rsidP="0088127C">
            <w:pPr>
              <w:pStyle w:val="OtherTableBody"/>
            </w:pPr>
          </w:p>
        </w:tc>
        <w:tc>
          <w:tcPr>
            <w:tcW w:w="600" w:type="dxa"/>
          </w:tcPr>
          <w:p w14:paraId="7B2E01D1" w14:textId="77777777" w:rsidR="00B50050" w:rsidRDefault="00B50050" w:rsidP="0088127C">
            <w:pPr>
              <w:pStyle w:val="OtherTableBody"/>
            </w:pPr>
            <w:r>
              <w:t>0487</w:t>
            </w:r>
          </w:p>
        </w:tc>
        <w:tc>
          <w:tcPr>
            <w:tcW w:w="2600" w:type="dxa"/>
          </w:tcPr>
          <w:p w14:paraId="2F08A218" w14:textId="77777777" w:rsidR="00B50050" w:rsidRDefault="00B50050" w:rsidP="0088127C">
            <w:pPr>
              <w:pStyle w:val="OtherTableBody"/>
            </w:pPr>
          </w:p>
        </w:tc>
        <w:tc>
          <w:tcPr>
            <w:tcW w:w="1400" w:type="dxa"/>
          </w:tcPr>
          <w:p w14:paraId="793F2D3C" w14:textId="77777777" w:rsidR="00B50050" w:rsidRDefault="00B50050" w:rsidP="0088127C">
            <w:pPr>
              <w:pStyle w:val="OtherTableBody"/>
            </w:pPr>
            <w:r>
              <w:t>BPU</w:t>
            </w:r>
          </w:p>
        </w:tc>
        <w:tc>
          <w:tcPr>
            <w:tcW w:w="4200" w:type="dxa"/>
          </w:tcPr>
          <w:p w14:paraId="07B751AF" w14:textId="77777777" w:rsidR="00B50050" w:rsidRDefault="00B50050" w:rsidP="0088127C">
            <w:pPr>
              <w:pStyle w:val="OtherTableBody"/>
            </w:pPr>
            <w:r>
              <w:t>Blood product unit</w:t>
            </w:r>
          </w:p>
        </w:tc>
      </w:tr>
      <w:tr w:rsidR="00B50050" w14:paraId="3E7A5ADE" w14:textId="77777777" w:rsidTr="00195548">
        <w:tc>
          <w:tcPr>
            <w:tcW w:w="600" w:type="dxa"/>
          </w:tcPr>
          <w:p w14:paraId="137B7DA4" w14:textId="77777777" w:rsidR="00B50050" w:rsidRDefault="00B50050" w:rsidP="0088127C">
            <w:pPr>
              <w:pStyle w:val="OtherTableBody"/>
            </w:pPr>
          </w:p>
        </w:tc>
        <w:tc>
          <w:tcPr>
            <w:tcW w:w="600" w:type="dxa"/>
          </w:tcPr>
          <w:p w14:paraId="038FB035" w14:textId="77777777" w:rsidR="00B50050" w:rsidRDefault="00B50050" w:rsidP="0088127C">
            <w:pPr>
              <w:pStyle w:val="OtherTableBody"/>
            </w:pPr>
            <w:r>
              <w:t>0487</w:t>
            </w:r>
          </w:p>
        </w:tc>
        <w:tc>
          <w:tcPr>
            <w:tcW w:w="2600" w:type="dxa"/>
          </w:tcPr>
          <w:p w14:paraId="3A679A80" w14:textId="77777777" w:rsidR="00B50050" w:rsidRDefault="00B50050" w:rsidP="0088127C">
            <w:pPr>
              <w:pStyle w:val="OtherTableBody"/>
            </w:pPr>
          </w:p>
        </w:tc>
        <w:tc>
          <w:tcPr>
            <w:tcW w:w="1400" w:type="dxa"/>
          </w:tcPr>
          <w:p w14:paraId="339EF1A6" w14:textId="77777777" w:rsidR="00B50050" w:rsidRDefault="00B50050" w:rsidP="0088127C">
            <w:pPr>
              <w:pStyle w:val="OtherTableBody"/>
            </w:pPr>
            <w:r>
              <w:t>BRN</w:t>
            </w:r>
          </w:p>
        </w:tc>
        <w:tc>
          <w:tcPr>
            <w:tcW w:w="4200" w:type="dxa"/>
          </w:tcPr>
          <w:p w14:paraId="73A93C47" w14:textId="77777777" w:rsidR="00B50050" w:rsidRDefault="00B50050" w:rsidP="0088127C">
            <w:pPr>
              <w:pStyle w:val="OtherTableBody"/>
            </w:pPr>
            <w:r>
              <w:t>Burn</w:t>
            </w:r>
          </w:p>
        </w:tc>
      </w:tr>
      <w:tr w:rsidR="00B50050" w14:paraId="57CCBF80" w14:textId="77777777" w:rsidTr="00195548">
        <w:tc>
          <w:tcPr>
            <w:tcW w:w="600" w:type="dxa"/>
          </w:tcPr>
          <w:p w14:paraId="76FCBFDA" w14:textId="77777777" w:rsidR="00B50050" w:rsidRDefault="00B50050" w:rsidP="0088127C">
            <w:pPr>
              <w:pStyle w:val="OtherTableBody"/>
            </w:pPr>
          </w:p>
        </w:tc>
        <w:tc>
          <w:tcPr>
            <w:tcW w:w="600" w:type="dxa"/>
          </w:tcPr>
          <w:p w14:paraId="5958F9CB" w14:textId="77777777" w:rsidR="00B50050" w:rsidRDefault="00B50050" w:rsidP="0088127C">
            <w:pPr>
              <w:pStyle w:val="OtherTableBody"/>
            </w:pPr>
            <w:r>
              <w:t>0487</w:t>
            </w:r>
          </w:p>
        </w:tc>
        <w:tc>
          <w:tcPr>
            <w:tcW w:w="2600" w:type="dxa"/>
          </w:tcPr>
          <w:p w14:paraId="4573B44B" w14:textId="77777777" w:rsidR="00B50050" w:rsidRDefault="00B50050" w:rsidP="0088127C">
            <w:pPr>
              <w:pStyle w:val="OtherTableBody"/>
            </w:pPr>
          </w:p>
        </w:tc>
        <w:tc>
          <w:tcPr>
            <w:tcW w:w="1400" w:type="dxa"/>
          </w:tcPr>
          <w:p w14:paraId="02D86908" w14:textId="77777777" w:rsidR="00B50050" w:rsidRDefault="00B50050" w:rsidP="0088127C">
            <w:pPr>
              <w:pStyle w:val="OtherTableBody"/>
            </w:pPr>
            <w:r>
              <w:t>BRSH</w:t>
            </w:r>
          </w:p>
        </w:tc>
        <w:tc>
          <w:tcPr>
            <w:tcW w:w="4200" w:type="dxa"/>
          </w:tcPr>
          <w:p w14:paraId="43420BD5" w14:textId="77777777" w:rsidR="00B50050" w:rsidRDefault="00B50050" w:rsidP="0088127C">
            <w:pPr>
              <w:pStyle w:val="OtherTableBody"/>
            </w:pPr>
            <w:r>
              <w:t>Brush</w:t>
            </w:r>
          </w:p>
        </w:tc>
      </w:tr>
      <w:tr w:rsidR="00B50050" w14:paraId="37DEA443" w14:textId="77777777" w:rsidTr="00195548">
        <w:tc>
          <w:tcPr>
            <w:tcW w:w="600" w:type="dxa"/>
          </w:tcPr>
          <w:p w14:paraId="64DB692A" w14:textId="77777777" w:rsidR="00B50050" w:rsidRDefault="00B50050" w:rsidP="0088127C">
            <w:pPr>
              <w:pStyle w:val="OtherTableBody"/>
            </w:pPr>
          </w:p>
        </w:tc>
        <w:tc>
          <w:tcPr>
            <w:tcW w:w="600" w:type="dxa"/>
          </w:tcPr>
          <w:p w14:paraId="505E5E07" w14:textId="77777777" w:rsidR="00B50050" w:rsidRDefault="00B50050" w:rsidP="0088127C">
            <w:pPr>
              <w:pStyle w:val="OtherTableBody"/>
            </w:pPr>
            <w:r>
              <w:t>0487</w:t>
            </w:r>
          </w:p>
        </w:tc>
        <w:tc>
          <w:tcPr>
            <w:tcW w:w="2600" w:type="dxa"/>
          </w:tcPr>
          <w:p w14:paraId="4F4A105A" w14:textId="77777777" w:rsidR="00B50050" w:rsidRDefault="00B50050" w:rsidP="0088127C">
            <w:pPr>
              <w:pStyle w:val="OtherTableBody"/>
            </w:pPr>
          </w:p>
        </w:tc>
        <w:tc>
          <w:tcPr>
            <w:tcW w:w="1400" w:type="dxa"/>
          </w:tcPr>
          <w:p w14:paraId="6762366B" w14:textId="77777777" w:rsidR="00B50050" w:rsidRDefault="00B50050" w:rsidP="0088127C">
            <w:pPr>
              <w:pStyle w:val="OtherTableBody"/>
            </w:pPr>
            <w:r>
              <w:t>BRTH</w:t>
            </w:r>
          </w:p>
        </w:tc>
        <w:tc>
          <w:tcPr>
            <w:tcW w:w="4200" w:type="dxa"/>
          </w:tcPr>
          <w:p w14:paraId="3DCE8C06" w14:textId="77777777" w:rsidR="00B50050" w:rsidRDefault="00B50050" w:rsidP="0088127C">
            <w:pPr>
              <w:pStyle w:val="OtherTableBody"/>
            </w:pPr>
            <w:r>
              <w:t>Breath (use EXHLD)</w:t>
            </w:r>
          </w:p>
        </w:tc>
      </w:tr>
      <w:tr w:rsidR="00B50050" w14:paraId="5E6A9FD1" w14:textId="77777777" w:rsidTr="00195548">
        <w:tc>
          <w:tcPr>
            <w:tcW w:w="600" w:type="dxa"/>
          </w:tcPr>
          <w:p w14:paraId="73506F42" w14:textId="77777777" w:rsidR="00B50050" w:rsidRDefault="00B50050" w:rsidP="0088127C">
            <w:pPr>
              <w:pStyle w:val="OtherTableBody"/>
            </w:pPr>
          </w:p>
        </w:tc>
        <w:tc>
          <w:tcPr>
            <w:tcW w:w="600" w:type="dxa"/>
          </w:tcPr>
          <w:p w14:paraId="6FC93DC5" w14:textId="77777777" w:rsidR="00B50050" w:rsidRDefault="00B50050" w:rsidP="0088127C">
            <w:pPr>
              <w:pStyle w:val="OtherTableBody"/>
            </w:pPr>
            <w:r>
              <w:t>0487</w:t>
            </w:r>
          </w:p>
        </w:tc>
        <w:tc>
          <w:tcPr>
            <w:tcW w:w="2600" w:type="dxa"/>
          </w:tcPr>
          <w:p w14:paraId="1653A614" w14:textId="77777777" w:rsidR="00B50050" w:rsidRDefault="00B50050" w:rsidP="0088127C">
            <w:pPr>
              <w:pStyle w:val="OtherTableBody"/>
            </w:pPr>
          </w:p>
        </w:tc>
        <w:tc>
          <w:tcPr>
            <w:tcW w:w="1400" w:type="dxa"/>
          </w:tcPr>
          <w:p w14:paraId="22171C51" w14:textId="77777777" w:rsidR="00B50050" w:rsidRDefault="00B50050" w:rsidP="0088127C">
            <w:pPr>
              <w:pStyle w:val="OtherTableBody"/>
            </w:pPr>
            <w:r>
              <w:t>BRUS</w:t>
            </w:r>
          </w:p>
        </w:tc>
        <w:tc>
          <w:tcPr>
            <w:tcW w:w="4200" w:type="dxa"/>
          </w:tcPr>
          <w:p w14:paraId="6BA61B1A" w14:textId="77777777" w:rsidR="00B50050" w:rsidRDefault="00B50050" w:rsidP="0088127C">
            <w:pPr>
              <w:pStyle w:val="OtherTableBody"/>
            </w:pPr>
            <w:r>
              <w:t>Brushing</w:t>
            </w:r>
          </w:p>
        </w:tc>
      </w:tr>
      <w:tr w:rsidR="00B50050" w14:paraId="5921247F" w14:textId="77777777" w:rsidTr="00195548">
        <w:tc>
          <w:tcPr>
            <w:tcW w:w="600" w:type="dxa"/>
          </w:tcPr>
          <w:p w14:paraId="3B81FA01" w14:textId="77777777" w:rsidR="00B50050" w:rsidRDefault="00B50050" w:rsidP="0088127C">
            <w:pPr>
              <w:pStyle w:val="OtherTableBody"/>
            </w:pPr>
          </w:p>
        </w:tc>
        <w:tc>
          <w:tcPr>
            <w:tcW w:w="600" w:type="dxa"/>
          </w:tcPr>
          <w:p w14:paraId="0460D37B" w14:textId="77777777" w:rsidR="00B50050" w:rsidRDefault="00B50050" w:rsidP="0088127C">
            <w:pPr>
              <w:pStyle w:val="OtherTableBody"/>
            </w:pPr>
            <w:r>
              <w:t>0487</w:t>
            </w:r>
          </w:p>
        </w:tc>
        <w:tc>
          <w:tcPr>
            <w:tcW w:w="2600" w:type="dxa"/>
          </w:tcPr>
          <w:p w14:paraId="119DC45E" w14:textId="77777777" w:rsidR="00B50050" w:rsidRDefault="00B50050" w:rsidP="0088127C">
            <w:pPr>
              <w:pStyle w:val="OtherTableBody"/>
            </w:pPr>
          </w:p>
        </w:tc>
        <w:tc>
          <w:tcPr>
            <w:tcW w:w="1400" w:type="dxa"/>
          </w:tcPr>
          <w:p w14:paraId="6C8303D7" w14:textId="77777777" w:rsidR="00B50050" w:rsidRDefault="00B50050" w:rsidP="0088127C">
            <w:pPr>
              <w:pStyle w:val="OtherTableBody"/>
            </w:pPr>
            <w:r>
              <w:t>BUB</w:t>
            </w:r>
          </w:p>
        </w:tc>
        <w:tc>
          <w:tcPr>
            <w:tcW w:w="4200" w:type="dxa"/>
          </w:tcPr>
          <w:p w14:paraId="79374A0F" w14:textId="77777777" w:rsidR="00B50050" w:rsidRDefault="00B50050" w:rsidP="0088127C">
            <w:pPr>
              <w:pStyle w:val="OtherTableBody"/>
            </w:pPr>
            <w:r>
              <w:t>Bubo</w:t>
            </w:r>
          </w:p>
        </w:tc>
      </w:tr>
      <w:tr w:rsidR="00B50050" w14:paraId="68AA8A12" w14:textId="77777777" w:rsidTr="00195548">
        <w:tc>
          <w:tcPr>
            <w:tcW w:w="600" w:type="dxa"/>
          </w:tcPr>
          <w:p w14:paraId="67821080" w14:textId="77777777" w:rsidR="00B50050" w:rsidRDefault="00B50050" w:rsidP="0088127C">
            <w:pPr>
              <w:pStyle w:val="OtherTableBody"/>
            </w:pPr>
          </w:p>
        </w:tc>
        <w:tc>
          <w:tcPr>
            <w:tcW w:w="600" w:type="dxa"/>
          </w:tcPr>
          <w:p w14:paraId="03BFDBB7" w14:textId="77777777" w:rsidR="00B50050" w:rsidRDefault="00B50050" w:rsidP="0088127C">
            <w:pPr>
              <w:pStyle w:val="OtherTableBody"/>
            </w:pPr>
            <w:r>
              <w:t>0487</w:t>
            </w:r>
          </w:p>
        </w:tc>
        <w:tc>
          <w:tcPr>
            <w:tcW w:w="2600" w:type="dxa"/>
          </w:tcPr>
          <w:p w14:paraId="725CAD74" w14:textId="77777777" w:rsidR="00B50050" w:rsidRDefault="00B50050" w:rsidP="0088127C">
            <w:pPr>
              <w:pStyle w:val="OtherTableBody"/>
            </w:pPr>
          </w:p>
        </w:tc>
        <w:tc>
          <w:tcPr>
            <w:tcW w:w="1400" w:type="dxa"/>
          </w:tcPr>
          <w:p w14:paraId="68774143" w14:textId="77777777" w:rsidR="00B50050" w:rsidRDefault="00B50050" w:rsidP="0088127C">
            <w:pPr>
              <w:pStyle w:val="OtherTableBody"/>
            </w:pPr>
            <w:r>
              <w:t>BULLA</w:t>
            </w:r>
          </w:p>
        </w:tc>
        <w:tc>
          <w:tcPr>
            <w:tcW w:w="4200" w:type="dxa"/>
          </w:tcPr>
          <w:p w14:paraId="420F8693" w14:textId="77777777" w:rsidR="00B50050" w:rsidRDefault="00B50050" w:rsidP="0088127C">
            <w:pPr>
              <w:pStyle w:val="OtherTableBody"/>
            </w:pPr>
            <w:r>
              <w:t>Bulla/Bullae</w:t>
            </w:r>
          </w:p>
        </w:tc>
      </w:tr>
      <w:tr w:rsidR="00B50050" w14:paraId="1F7B9AA5" w14:textId="77777777" w:rsidTr="00195548">
        <w:tc>
          <w:tcPr>
            <w:tcW w:w="600" w:type="dxa"/>
          </w:tcPr>
          <w:p w14:paraId="717FB81E" w14:textId="77777777" w:rsidR="00B50050" w:rsidRDefault="00B50050" w:rsidP="0088127C">
            <w:pPr>
              <w:pStyle w:val="OtherTableBody"/>
            </w:pPr>
          </w:p>
        </w:tc>
        <w:tc>
          <w:tcPr>
            <w:tcW w:w="600" w:type="dxa"/>
          </w:tcPr>
          <w:p w14:paraId="4BC74019" w14:textId="77777777" w:rsidR="00B50050" w:rsidRDefault="00B50050" w:rsidP="0088127C">
            <w:pPr>
              <w:pStyle w:val="OtherTableBody"/>
            </w:pPr>
            <w:r>
              <w:t>0487</w:t>
            </w:r>
          </w:p>
        </w:tc>
        <w:tc>
          <w:tcPr>
            <w:tcW w:w="2600" w:type="dxa"/>
          </w:tcPr>
          <w:p w14:paraId="35F2D9D2" w14:textId="77777777" w:rsidR="00B50050" w:rsidRDefault="00B50050" w:rsidP="0088127C">
            <w:pPr>
              <w:pStyle w:val="OtherTableBody"/>
            </w:pPr>
          </w:p>
        </w:tc>
        <w:tc>
          <w:tcPr>
            <w:tcW w:w="1400" w:type="dxa"/>
          </w:tcPr>
          <w:p w14:paraId="409B25DB" w14:textId="77777777" w:rsidR="00B50050" w:rsidRDefault="00B50050" w:rsidP="0088127C">
            <w:pPr>
              <w:pStyle w:val="OtherTableBody"/>
            </w:pPr>
            <w:r>
              <w:t>BX</w:t>
            </w:r>
          </w:p>
        </w:tc>
        <w:tc>
          <w:tcPr>
            <w:tcW w:w="4200" w:type="dxa"/>
          </w:tcPr>
          <w:p w14:paraId="1B0810DC" w14:textId="77777777" w:rsidR="00B50050" w:rsidRDefault="00B50050" w:rsidP="0088127C">
            <w:pPr>
              <w:pStyle w:val="OtherTableBody"/>
            </w:pPr>
            <w:r>
              <w:t>Biopsy</w:t>
            </w:r>
          </w:p>
        </w:tc>
      </w:tr>
      <w:tr w:rsidR="00B50050" w14:paraId="73EFF5B0" w14:textId="77777777" w:rsidTr="00195548">
        <w:tc>
          <w:tcPr>
            <w:tcW w:w="600" w:type="dxa"/>
          </w:tcPr>
          <w:p w14:paraId="63E873CC" w14:textId="77777777" w:rsidR="00B50050" w:rsidRDefault="00B50050" w:rsidP="0088127C">
            <w:pPr>
              <w:pStyle w:val="OtherTableBody"/>
            </w:pPr>
          </w:p>
        </w:tc>
        <w:tc>
          <w:tcPr>
            <w:tcW w:w="600" w:type="dxa"/>
          </w:tcPr>
          <w:p w14:paraId="67AF3A5D" w14:textId="77777777" w:rsidR="00B50050" w:rsidRDefault="00B50050" w:rsidP="0088127C">
            <w:pPr>
              <w:pStyle w:val="OtherTableBody"/>
            </w:pPr>
            <w:r>
              <w:t>0487</w:t>
            </w:r>
          </w:p>
        </w:tc>
        <w:tc>
          <w:tcPr>
            <w:tcW w:w="2600" w:type="dxa"/>
          </w:tcPr>
          <w:p w14:paraId="485EF925" w14:textId="77777777" w:rsidR="00B50050" w:rsidRDefault="00B50050" w:rsidP="0088127C">
            <w:pPr>
              <w:pStyle w:val="OtherTableBody"/>
            </w:pPr>
          </w:p>
        </w:tc>
        <w:tc>
          <w:tcPr>
            <w:tcW w:w="1400" w:type="dxa"/>
          </w:tcPr>
          <w:p w14:paraId="7E88E7D7" w14:textId="77777777" w:rsidR="00B50050" w:rsidRDefault="00B50050" w:rsidP="0088127C">
            <w:pPr>
              <w:pStyle w:val="OtherTableBody"/>
            </w:pPr>
            <w:r>
              <w:t>CALC</w:t>
            </w:r>
          </w:p>
        </w:tc>
        <w:tc>
          <w:tcPr>
            <w:tcW w:w="4200" w:type="dxa"/>
          </w:tcPr>
          <w:p w14:paraId="6533166B" w14:textId="77777777" w:rsidR="00B50050" w:rsidRDefault="00B50050" w:rsidP="0088127C">
            <w:pPr>
              <w:pStyle w:val="OtherTableBody"/>
            </w:pPr>
            <w:r>
              <w:t>Calculus (=Stone)</w:t>
            </w:r>
          </w:p>
        </w:tc>
      </w:tr>
      <w:tr w:rsidR="00B50050" w14:paraId="5755B401" w14:textId="77777777" w:rsidTr="00195548">
        <w:tc>
          <w:tcPr>
            <w:tcW w:w="600" w:type="dxa"/>
          </w:tcPr>
          <w:p w14:paraId="57B15394" w14:textId="77777777" w:rsidR="00B50050" w:rsidRDefault="00B50050" w:rsidP="0088127C">
            <w:pPr>
              <w:pStyle w:val="OtherTableBody"/>
            </w:pPr>
          </w:p>
        </w:tc>
        <w:tc>
          <w:tcPr>
            <w:tcW w:w="600" w:type="dxa"/>
          </w:tcPr>
          <w:p w14:paraId="48E02B4F" w14:textId="77777777" w:rsidR="00B50050" w:rsidRDefault="00B50050" w:rsidP="0088127C">
            <w:pPr>
              <w:pStyle w:val="OtherTableBody"/>
            </w:pPr>
            <w:r>
              <w:t>0487</w:t>
            </w:r>
          </w:p>
        </w:tc>
        <w:tc>
          <w:tcPr>
            <w:tcW w:w="2600" w:type="dxa"/>
          </w:tcPr>
          <w:p w14:paraId="5AEA47AB" w14:textId="77777777" w:rsidR="00B50050" w:rsidRDefault="00B50050" w:rsidP="0088127C">
            <w:pPr>
              <w:pStyle w:val="OtherTableBody"/>
            </w:pPr>
          </w:p>
        </w:tc>
        <w:tc>
          <w:tcPr>
            <w:tcW w:w="1400" w:type="dxa"/>
          </w:tcPr>
          <w:p w14:paraId="68CC6062" w14:textId="77777777" w:rsidR="00B50050" w:rsidRDefault="00B50050" w:rsidP="0088127C">
            <w:pPr>
              <w:pStyle w:val="OtherTableBody"/>
            </w:pPr>
            <w:r>
              <w:t>CARBU</w:t>
            </w:r>
          </w:p>
        </w:tc>
        <w:tc>
          <w:tcPr>
            <w:tcW w:w="4200" w:type="dxa"/>
          </w:tcPr>
          <w:p w14:paraId="039A73B6" w14:textId="77777777" w:rsidR="00B50050" w:rsidRDefault="00B50050" w:rsidP="0088127C">
            <w:pPr>
              <w:pStyle w:val="OtherTableBody"/>
            </w:pPr>
            <w:r>
              <w:t>Carbuncle</w:t>
            </w:r>
          </w:p>
        </w:tc>
      </w:tr>
      <w:tr w:rsidR="00B50050" w14:paraId="4C7AB570" w14:textId="77777777" w:rsidTr="00195548">
        <w:tc>
          <w:tcPr>
            <w:tcW w:w="600" w:type="dxa"/>
          </w:tcPr>
          <w:p w14:paraId="0DE76E9F" w14:textId="77777777" w:rsidR="00B50050" w:rsidRDefault="00B50050" w:rsidP="0088127C">
            <w:pPr>
              <w:pStyle w:val="OtherTableBody"/>
            </w:pPr>
          </w:p>
        </w:tc>
        <w:tc>
          <w:tcPr>
            <w:tcW w:w="600" w:type="dxa"/>
          </w:tcPr>
          <w:p w14:paraId="028B7E97" w14:textId="77777777" w:rsidR="00B50050" w:rsidRDefault="00B50050" w:rsidP="0088127C">
            <w:pPr>
              <w:pStyle w:val="OtherTableBody"/>
            </w:pPr>
            <w:r>
              <w:t>0487</w:t>
            </w:r>
          </w:p>
        </w:tc>
        <w:tc>
          <w:tcPr>
            <w:tcW w:w="2600" w:type="dxa"/>
          </w:tcPr>
          <w:p w14:paraId="3C841C81" w14:textId="77777777" w:rsidR="00B50050" w:rsidRDefault="00B50050" w:rsidP="0088127C">
            <w:pPr>
              <w:pStyle w:val="OtherTableBody"/>
            </w:pPr>
          </w:p>
        </w:tc>
        <w:tc>
          <w:tcPr>
            <w:tcW w:w="1400" w:type="dxa"/>
          </w:tcPr>
          <w:p w14:paraId="33465CCE" w14:textId="77777777" w:rsidR="00B50050" w:rsidRDefault="00B50050" w:rsidP="0088127C">
            <w:pPr>
              <w:pStyle w:val="OtherTableBody"/>
            </w:pPr>
            <w:r>
              <w:t>CAT</w:t>
            </w:r>
          </w:p>
        </w:tc>
        <w:tc>
          <w:tcPr>
            <w:tcW w:w="4200" w:type="dxa"/>
          </w:tcPr>
          <w:p w14:paraId="2D631072" w14:textId="77777777" w:rsidR="00B50050" w:rsidRDefault="00B50050" w:rsidP="0088127C">
            <w:pPr>
              <w:pStyle w:val="OtherTableBody"/>
            </w:pPr>
            <w:r>
              <w:t>Catheter</w:t>
            </w:r>
          </w:p>
        </w:tc>
      </w:tr>
      <w:tr w:rsidR="00B50050" w14:paraId="0C5B315D" w14:textId="77777777" w:rsidTr="00195548">
        <w:tc>
          <w:tcPr>
            <w:tcW w:w="600" w:type="dxa"/>
          </w:tcPr>
          <w:p w14:paraId="1A8F633B" w14:textId="77777777" w:rsidR="00B50050" w:rsidRDefault="00B50050" w:rsidP="0088127C">
            <w:pPr>
              <w:pStyle w:val="OtherTableBody"/>
            </w:pPr>
          </w:p>
        </w:tc>
        <w:tc>
          <w:tcPr>
            <w:tcW w:w="600" w:type="dxa"/>
          </w:tcPr>
          <w:p w14:paraId="09DE843C" w14:textId="77777777" w:rsidR="00B50050" w:rsidRDefault="00B50050" w:rsidP="0088127C">
            <w:pPr>
              <w:pStyle w:val="OtherTableBody"/>
            </w:pPr>
            <w:r>
              <w:t>0487</w:t>
            </w:r>
          </w:p>
        </w:tc>
        <w:tc>
          <w:tcPr>
            <w:tcW w:w="2600" w:type="dxa"/>
          </w:tcPr>
          <w:p w14:paraId="3883B54F" w14:textId="77777777" w:rsidR="00B50050" w:rsidRDefault="00B50050" w:rsidP="0088127C">
            <w:pPr>
              <w:pStyle w:val="OtherTableBody"/>
            </w:pPr>
          </w:p>
        </w:tc>
        <w:tc>
          <w:tcPr>
            <w:tcW w:w="1400" w:type="dxa"/>
          </w:tcPr>
          <w:p w14:paraId="2FCF646D" w14:textId="77777777" w:rsidR="00B50050" w:rsidRDefault="00B50050" w:rsidP="0088127C">
            <w:pPr>
              <w:pStyle w:val="OtherTableBody"/>
            </w:pPr>
            <w:r>
              <w:t>CBITE</w:t>
            </w:r>
          </w:p>
        </w:tc>
        <w:tc>
          <w:tcPr>
            <w:tcW w:w="4200" w:type="dxa"/>
          </w:tcPr>
          <w:p w14:paraId="424C8370" w14:textId="77777777" w:rsidR="00B50050" w:rsidRDefault="00B50050" w:rsidP="0088127C">
            <w:pPr>
              <w:pStyle w:val="OtherTableBody"/>
            </w:pPr>
            <w:r>
              <w:t>Bite, Cat</w:t>
            </w:r>
          </w:p>
        </w:tc>
      </w:tr>
      <w:tr w:rsidR="00B50050" w14:paraId="7D0CEF7B" w14:textId="77777777" w:rsidTr="00195548">
        <w:tc>
          <w:tcPr>
            <w:tcW w:w="600" w:type="dxa"/>
          </w:tcPr>
          <w:p w14:paraId="21816FD0" w14:textId="77777777" w:rsidR="00B50050" w:rsidRDefault="00B50050" w:rsidP="0088127C">
            <w:pPr>
              <w:pStyle w:val="OtherTableBody"/>
            </w:pPr>
          </w:p>
        </w:tc>
        <w:tc>
          <w:tcPr>
            <w:tcW w:w="600" w:type="dxa"/>
          </w:tcPr>
          <w:p w14:paraId="7DAB4CC9" w14:textId="77777777" w:rsidR="00B50050" w:rsidRDefault="00B50050" w:rsidP="0088127C">
            <w:pPr>
              <w:pStyle w:val="OtherTableBody"/>
            </w:pPr>
            <w:r>
              <w:t>0487</w:t>
            </w:r>
          </w:p>
        </w:tc>
        <w:tc>
          <w:tcPr>
            <w:tcW w:w="2600" w:type="dxa"/>
          </w:tcPr>
          <w:p w14:paraId="2FADAD23" w14:textId="77777777" w:rsidR="00B50050" w:rsidRDefault="00B50050" w:rsidP="0088127C">
            <w:pPr>
              <w:pStyle w:val="OtherTableBody"/>
            </w:pPr>
          </w:p>
        </w:tc>
        <w:tc>
          <w:tcPr>
            <w:tcW w:w="1400" w:type="dxa"/>
          </w:tcPr>
          <w:p w14:paraId="34D7E3C5" w14:textId="77777777" w:rsidR="00B50050" w:rsidRDefault="00B50050" w:rsidP="0088127C">
            <w:pPr>
              <w:pStyle w:val="OtherTableBody"/>
            </w:pPr>
            <w:r>
              <w:t>CDM</w:t>
            </w:r>
          </w:p>
        </w:tc>
        <w:tc>
          <w:tcPr>
            <w:tcW w:w="4200" w:type="dxa"/>
          </w:tcPr>
          <w:p w14:paraId="5949BE0D" w14:textId="77777777" w:rsidR="00B50050" w:rsidRDefault="00B50050" w:rsidP="0088127C">
            <w:pPr>
              <w:pStyle w:val="OtherTableBody"/>
            </w:pPr>
            <w:r>
              <w:t>Cardiac muscle</w:t>
            </w:r>
          </w:p>
        </w:tc>
      </w:tr>
      <w:tr w:rsidR="00B50050" w14:paraId="0A8EA436" w14:textId="77777777" w:rsidTr="00195548">
        <w:tc>
          <w:tcPr>
            <w:tcW w:w="600" w:type="dxa"/>
          </w:tcPr>
          <w:p w14:paraId="744C3E10" w14:textId="77777777" w:rsidR="00B50050" w:rsidRDefault="00B50050" w:rsidP="0088127C">
            <w:pPr>
              <w:pStyle w:val="OtherTableBody"/>
            </w:pPr>
          </w:p>
        </w:tc>
        <w:tc>
          <w:tcPr>
            <w:tcW w:w="600" w:type="dxa"/>
          </w:tcPr>
          <w:p w14:paraId="2BF5D9BC" w14:textId="77777777" w:rsidR="00B50050" w:rsidRDefault="00B50050" w:rsidP="0088127C">
            <w:pPr>
              <w:pStyle w:val="OtherTableBody"/>
            </w:pPr>
            <w:r>
              <w:t>0487</w:t>
            </w:r>
          </w:p>
        </w:tc>
        <w:tc>
          <w:tcPr>
            <w:tcW w:w="2600" w:type="dxa"/>
          </w:tcPr>
          <w:p w14:paraId="11AEC6C2" w14:textId="77777777" w:rsidR="00B50050" w:rsidRDefault="00B50050" w:rsidP="0088127C">
            <w:pPr>
              <w:pStyle w:val="OtherTableBody"/>
            </w:pPr>
          </w:p>
        </w:tc>
        <w:tc>
          <w:tcPr>
            <w:tcW w:w="1400" w:type="dxa"/>
          </w:tcPr>
          <w:p w14:paraId="790BC28F" w14:textId="77777777" w:rsidR="00B50050" w:rsidRDefault="00B50050" w:rsidP="0088127C">
            <w:pPr>
              <w:pStyle w:val="OtherTableBody"/>
            </w:pPr>
            <w:r>
              <w:t>CLIPP</w:t>
            </w:r>
          </w:p>
        </w:tc>
        <w:tc>
          <w:tcPr>
            <w:tcW w:w="4200" w:type="dxa"/>
          </w:tcPr>
          <w:p w14:paraId="5333F018" w14:textId="77777777" w:rsidR="00B50050" w:rsidRDefault="00B50050" w:rsidP="0088127C">
            <w:pPr>
              <w:pStyle w:val="OtherTableBody"/>
            </w:pPr>
            <w:r>
              <w:t>Clippings</w:t>
            </w:r>
          </w:p>
        </w:tc>
      </w:tr>
      <w:tr w:rsidR="00B50050" w14:paraId="70784F42" w14:textId="77777777" w:rsidTr="00195548">
        <w:tc>
          <w:tcPr>
            <w:tcW w:w="600" w:type="dxa"/>
          </w:tcPr>
          <w:p w14:paraId="1D3E56C7" w14:textId="77777777" w:rsidR="00B50050" w:rsidRDefault="00B50050" w:rsidP="0088127C">
            <w:pPr>
              <w:pStyle w:val="OtherTableBody"/>
            </w:pPr>
          </w:p>
        </w:tc>
        <w:tc>
          <w:tcPr>
            <w:tcW w:w="600" w:type="dxa"/>
          </w:tcPr>
          <w:p w14:paraId="7B93DBBE" w14:textId="77777777" w:rsidR="00B50050" w:rsidRDefault="00B50050" w:rsidP="0088127C">
            <w:pPr>
              <w:pStyle w:val="OtherTableBody"/>
            </w:pPr>
            <w:r>
              <w:t>0487</w:t>
            </w:r>
          </w:p>
        </w:tc>
        <w:tc>
          <w:tcPr>
            <w:tcW w:w="2600" w:type="dxa"/>
          </w:tcPr>
          <w:p w14:paraId="726204DA" w14:textId="77777777" w:rsidR="00B50050" w:rsidRDefault="00B50050" w:rsidP="0088127C">
            <w:pPr>
              <w:pStyle w:val="OtherTableBody"/>
            </w:pPr>
          </w:p>
        </w:tc>
        <w:tc>
          <w:tcPr>
            <w:tcW w:w="1400" w:type="dxa"/>
          </w:tcPr>
          <w:p w14:paraId="356110B6" w14:textId="77777777" w:rsidR="00B50050" w:rsidRDefault="00B50050" w:rsidP="0088127C">
            <w:pPr>
              <w:pStyle w:val="OtherTableBody"/>
            </w:pPr>
            <w:r>
              <w:t>CNJT</w:t>
            </w:r>
          </w:p>
        </w:tc>
        <w:tc>
          <w:tcPr>
            <w:tcW w:w="4200" w:type="dxa"/>
          </w:tcPr>
          <w:p w14:paraId="67CAF726" w14:textId="77777777" w:rsidR="00B50050" w:rsidRDefault="00B50050" w:rsidP="0088127C">
            <w:pPr>
              <w:pStyle w:val="OtherTableBody"/>
            </w:pPr>
            <w:r>
              <w:t>Conjunctiva</w:t>
            </w:r>
          </w:p>
        </w:tc>
      </w:tr>
      <w:tr w:rsidR="00B50050" w14:paraId="61A7075C" w14:textId="77777777" w:rsidTr="00195548">
        <w:tc>
          <w:tcPr>
            <w:tcW w:w="600" w:type="dxa"/>
          </w:tcPr>
          <w:p w14:paraId="52858ABD" w14:textId="77777777" w:rsidR="00B50050" w:rsidRDefault="00B50050" w:rsidP="0088127C">
            <w:pPr>
              <w:pStyle w:val="OtherTableBody"/>
            </w:pPr>
          </w:p>
        </w:tc>
        <w:tc>
          <w:tcPr>
            <w:tcW w:w="600" w:type="dxa"/>
          </w:tcPr>
          <w:p w14:paraId="682866EC" w14:textId="77777777" w:rsidR="00B50050" w:rsidRDefault="00B50050" w:rsidP="0088127C">
            <w:pPr>
              <w:pStyle w:val="OtherTableBody"/>
            </w:pPr>
            <w:r>
              <w:t>0487</w:t>
            </w:r>
          </w:p>
        </w:tc>
        <w:tc>
          <w:tcPr>
            <w:tcW w:w="2600" w:type="dxa"/>
          </w:tcPr>
          <w:p w14:paraId="71016C02" w14:textId="77777777" w:rsidR="00B50050" w:rsidRDefault="00B50050" w:rsidP="0088127C">
            <w:pPr>
              <w:pStyle w:val="OtherTableBody"/>
            </w:pPr>
          </w:p>
        </w:tc>
        <w:tc>
          <w:tcPr>
            <w:tcW w:w="1400" w:type="dxa"/>
          </w:tcPr>
          <w:p w14:paraId="5E9987BA" w14:textId="77777777" w:rsidR="00B50050" w:rsidRDefault="00B50050" w:rsidP="0088127C">
            <w:pPr>
              <w:pStyle w:val="OtherTableBody"/>
            </w:pPr>
            <w:r>
              <w:t>CNL</w:t>
            </w:r>
          </w:p>
        </w:tc>
        <w:tc>
          <w:tcPr>
            <w:tcW w:w="4200" w:type="dxa"/>
          </w:tcPr>
          <w:p w14:paraId="42F8E647" w14:textId="77777777" w:rsidR="00B50050" w:rsidRDefault="00B50050" w:rsidP="0088127C">
            <w:pPr>
              <w:pStyle w:val="OtherTableBody"/>
            </w:pPr>
            <w:r>
              <w:t>Cannula</w:t>
            </w:r>
          </w:p>
        </w:tc>
      </w:tr>
      <w:tr w:rsidR="00B50050" w14:paraId="2A220243" w14:textId="77777777" w:rsidTr="00195548">
        <w:tc>
          <w:tcPr>
            <w:tcW w:w="600" w:type="dxa"/>
          </w:tcPr>
          <w:p w14:paraId="5FD23EE5" w14:textId="77777777" w:rsidR="00B50050" w:rsidRDefault="00B50050" w:rsidP="0088127C">
            <w:pPr>
              <w:pStyle w:val="OtherTableBody"/>
            </w:pPr>
          </w:p>
        </w:tc>
        <w:tc>
          <w:tcPr>
            <w:tcW w:w="600" w:type="dxa"/>
          </w:tcPr>
          <w:p w14:paraId="1FC3B54E" w14:textId="77777777" w:rsidR="00B50050" w:rsidRDefault="00B50050" w:rsidP="0088127C">
            <w:pPr>
              <w:pStyle w:val="OtherTableBody"/>
            </w:pPr>
            <w:r>
              <w:t>0487</w:t>
            </w:r>
          </w:p>
        </w:tc>
        <w:tc>
          <w:tcPr>
            <w:tcW w:w="2600" w:type="dxa"/>
          </w:tcPr>
          <w:p w14:paraId="320F2A35" w14:textId="77777777" w:rsidR="00B50050" w:rsidRDefault="00B50050" w:rsidP="0088127C">
            <w:pPr>
              <w:pStyle w:val="OtherTableBody"/>
            </w:pPr>
          </w:p>
        </w:tc>
        <w:tc>
          <w:tcPr>
            <w:tcW w:w="1400" w:type="dxa"/>
          </w:tcPr>
          <w:p w14:paraId="0AD307ED" w14:textId="77777777" w:rsidR="00B50050" w:rsidRDefault="00B50050" w:rsidP="0088127C">
            <w:pPr>
              <w:pStyle w:val="OtherTableBody"/>
            </w:pPr>
            <w:r>
              <w:t>COL</w:t>
            </w:r>
          </w:p>
        </w:tc>
        <w:tc>
          <w:tcPr>
            <w:tcW w:w="4200" w:type="dxa"/>
          </w:tcPr>
          <w:p w14:paraId="5CE3CC50" w14:textId="77777777" w:rsidR="00B50050" w:rsidRDefault="00B50050" w:rsidP="0088127C">
            <w:pPr>
              <w:pStyle w:val="OtherTableBody"/>
            </w:pPr>
            <w:r>
              <w:t>Colostrum</w:t>
            </w:r>
          </w:p>
        </w:tc>
      </w:tr>
      <w:tr w:rsidR="00B50050" w14:paraId="3AB8F0F3" w14:textId="77777777" w:rsidTr="00195548">
        <w:tc>
          <w:tcPr>
            <w:tcW w:w="600" w:type="dxa"/>
          </w:tcPr>
          <w:p w14:paraId="75BD9F13" w14:textId="77777777" w:rsidR="00B50050" w:rsidRDefault="00B50050" w:rsidP="0088127C">
            <w:pPr>
              <w:pStyle w:val="OtherTableBody"/>
            </w:pPr>
          </w:p>
        </w:tc>
        <w:tc>
          <w:tcPr>
            <w:tcW w:w="600" w:type="dxa"/>
          </w:tcPr>
          <w:p w14:paraId="068C9AD6" w14:textId="77777777" w:rsidR="00B50050" w:rsidRDefault="00B50050" w:rsidP="0088127C">
            <w:pPr>
              <w:pStyle w:val="OtherTableBody"/>
            </w:pPr>
            <w:r>
              <w:t>0487</w:t>
            </w:r>
          </w:p>
        </w:tc>
        <w:tc>
          <w:tcPr>
            <w:tcW w:w="2600" w:type="dxa"/>
          </w:tcPr>
          <w:p w14:paraId="5B1CABD4" w14:textId="77777777" w:rsidR="00B50050" w:rsidRDefault="00B50050" w:rsidP="0088127C">
            <w:pPr>
              <w:pStyle w:val="OtherTableBody"/>
            </w:pPr>
          </w:p>
        </w:tc>
        <w:tc>
          <w:tcPr>
            <w:tcW w:w="1400" w:type="dxa"/>
          </w:tcPr>
          <w:p w14:paraId="75F8C4AC" w14:textId="77777777" w:rsidR="00B50050" w:rsidRDefault="00B50050" w:rsidP="0088127C">
            <w:pPr>
              <w:pStyle w:val="OtherTableBody"/>
            </w:pPr>
            <w:r>
              <w:t>CONE</w:t>
            </w:r>
          </w:p>
        </w:tc>
        <w:tc>
          <w:tcPr>
            <w:tcW w:w="4200" w:type="dxa"/>
          </w:tcPr>
          <w:p w14:paraId="639DE076" w14:textId="77777777" w:rsidR="00B50050" w:rsidRDefault="00B50050" w:rsidP="0088127C">
            <w:pPr>
              <w:pStyle w:val="OtherTableBody"/>
            </w:pPr>
            <w:r>
              <w:t>Biospy, Cone</w:t>
            </w:r>
          </w:p>
        </w:tc>
      </w:tr>
      <w:tr w:rsidR="00B50050" w14:paraId="067536B2" w14:textId="77777777" w:rsidTr="00195548">
        <w:tc>
          <w:tcPr>
            <w:tcW w:w="600" w:type="dxa"/>
          </w:tcPr>
          <w:p w14:paraId="64006B33" w14:textId="77777777" w:rsidR="00B50050" w:rsidRDefault="00B50050" w:rsidP="0088127C">
            <w:pPr>
              <w:pStyle w:val="OtherTableBody"/>
            </w:pPr>
          </w:p>
        </w:tc>
        <w:tc>
          <w:tcPr>
            <w:tcW w:w="600" w:type="dxa"/>
          </w:tcPr>
          <w:p w14:paraId="7F1D63F5" w14:textId="77777777" w:rsidR="00B50050" w:rsidRDefault="00B50050" w:rsidP="0088127C">
            <w:pPr>
              <w:pStyle w:val="OtherTableBody"/>
            </w:pPr>
            <w:r>
              <w:t>0487</w:t>
            </w:r>
          </w:p>
        </w:tc>
        <w:tc>
          <w:tcPr>
            <w:tcW w:w="2600" w:type="dxa"/>
          </w:tcPr>
          <w:p w14:paraId="2590A571" w14:textId="77777777" w:rsidR="00B50050" w:rsidRDefault="00B50050" w:rsidP="0088127C">
            <w:pPr>
              <w:pStyle w:val="OtherTableBody"/>
            </w:pPr>
          </w:p>
        </w:tc>
        <w:tc>
          <w:tcPr>
            <w:tcW w:w="1400" w:type="dxa"/>
          </w:tcPr>
          <w:p w14:paraId="3927A835" w14:textId="77777777" w:rsidR="00B50050" w:rsidRDefault="00B50050" w:rsidP="0088127C">
            <w:pPr>
              <w:pStyle w:val="OtherTableBody"/>
            </w:pPr>
            <w:r>
              <w:t>CSCR</w:t>
            </w:r>
          </w:p>
        </w:tc>
        <w:tc>
          <w:tcPr>
            <w:tcW w:w="4200" w:type="dxa"/>
          </w:tcPr>
          <w:p w14:paraId="416CD005" w14:textId="77777777" w:rsidR="00B50050" w:rsidRDefault="00B50050" w:rsidP="0088127C">
            <w:pPr>
              <w:pStyle w:val="OtherTableBody"/>
            </w:pPr>
            <w:r>
              <w:t>Scratch, Cat</w:t>
            </w:r>
          </w:p>
        </w:tc>
      </w:tr>
      <w:tr w:rsidR="00B50050" w14:paraId="2B821466" w14:textId="77777777" w:rsidTr="00195548">
        <w:tc>
          <w:tcPr>
            <w:tcW w:w="600" w:type="dxa"/>
          </w:tcPr>
          <w:p w14:paraId="59C00D33" w14:textId="77777777" w:rsidR="00B50050" w:rsidRDefault="00B50050" w:rsidP="0088127C">
            <w:pPr>
              <w:pStyle w:val="OtherTableBody"/>
            </w:pPr>
          </w:p>
        </w:tc>
        <w:tc>
          <w:tcPr>
            <w:tcW w:w="600" w:type="dxa"/>
          </w:tcPr>
          <w:p w14:paraId="37C742C2" w14:textId="77777777" w:rsidR="00B50050" w:rsidRDefault="00B50050" w:rsidP="0088127C">
            <w:pPr>
              <w:pStyle w:val="OtherTableBody"/>
            </w:pPr>
            <w:r>
              <w:t>0487</w:t>
            </w:r>
          </w:p>
        </w:tc>
        <w:tc>
          <w:tcPr>
            <w:tcW w:w="2600" w:type="dxa"/>
          </w:tcPr>
          <w:p w14:paraId="7258CF29" w14:textId="77777777" w:rsidR="00B50050" w:rsidRDefault="00B50050" w:rsidP="0088127C">
            <w:pPr>
              <w:pStyle w:val="OtherTableBody"/>
            </w:pPr>
          </w:p>
        </w:tc>
        <w:tc>
          <w:tcPr>
            <w:tcW w:w="1400" w:type="dxa"/>
          </w:tcPr>
          <w:p w14:paraId="54104B0F" w14:textId="77777777" w:rsidR="00B50050" w:rsidRDefault="00B50050" w:rsidP="0088127C">
            <w:pPr>
              <w:pStyle w:val="OtherTableBody"/>
            </w:pPr>
            <w:r>
              <w:t>CSERU</w:t>
            </w:r>
          </w:p>
        </w:tc>
        <w:tc>
          <w:tcPr>
            <w:tcW w:w="4200" w:type="dxa"/>
          </w:tcPr>
          <w:p w14:paraId="101C5F56" w14:textId="77777777" w:rsidR="00B50050" w:rsidRDefault="00B50050" w:rsidP="0088127C">
            <w:pPr>
              <w:pStyle w:val="OtherTableBody"/>
            </w:pPr>
            <w:r>
              <w:t>Serum, Convalescent</w:t>
            </w:r>
          </w:p>
        </w:tc>
      </w:tr>
      <w:tr w:rsidR="00B50050" w14:paraId="7A43C052" w14:textId="77777777" w:rsidTr="00195548">
        <w:tc>
          <w:tcPr>
            <w:tcW w:w="600" w:type="dxa"/>
          </w:tcPr>
          <w:p w14:paraId="385562B3" w14:textId="77777777" w:rsidR="00B50050" w:rsidRDefault="00B50050" w:rsidP="0088127C">
            <w:pPr>
              <w:pStyle w:val="OtherTableBody"/>
            </w:pPr>
          </w:p>
        </w:tc>
        <w:tc>
          <w:tcPr>
            <w:tcW w:w="600" w:type="dxa"/>
          </w:tcPr>
          <w:p w14:paraId="3EB8381B" w14:textId="77777777" w:rsidR="00B50050" w:rsidRDefault="00B50050" w:rsidP="0088127C">
            <w:pPr>
              <w:pStyle w:val="OtherTableBody"/>
            </w:pPr>
            <w:r>
              <w:t>0487</w:t>
            </w:r>
          </w:p>
        </w:tc>
        <w:tc>
          <w:tcPr>
            <w:tcW w:w="2600" w:type="dxa"/>
          </w:tcPr>
          <w:p w14:paraId="3C4D3DCC" w14:textId="77777777" w:rsidR="00B50050" w:rsidRDefault="00B50050" w:rsidP="0088127C">
            <w:pPr>
              <w:pStyle w:val="OtherTableBody"/>
            </w:pPr>
          </w:p>
        </w:tc>
        <w:tc>
          <w:tcPr>
            <w:tcW w:w="1400" w:type="dxa"/>
          </w:tcPr>
          <w:p w14:paraId="7A489AB7" w14:textId="77777777" w:rsidR="00B50050" w:rsidRDefault="00B50050" w:rsidP="0088127C">
            <w:pPr>
              <w:pStyle w:val="OtherTableBody"/>
            </w:pPr>
            <w:r>
              <w:t>CSF</w:t>
            </w:r>
          </w:p>
        </w:tc>
        <w:tc>
          <w:tcPr>
            <w:tcW w:w="4200" w:type="dxa"/>
          </w:tcPr>
          <w:p w14:paraId="4E6455FE" w14:textId="77777777" w:rsidR="00B50050" w:rsidRDefault="00B50050" w:rsidP="0088127C">
            <w:pPr>
              <w:pStyle w:val="OtherTableBody"/>
            </w:pPr>
            <w:r>
              <w:t>Cerebral spinal fluid</w:t>
            </w:r>
          </w:p>
        </w:tc>
      </w:tr>
      <w:tr w:rsidR="00B50050" w14:paraId="01ACDA5C" w14:textId="77777777" w:rsidTr="00195548">
        <w:tc>
          <w:tcPr>
            <w:tcW w:w="600" w:type="dxa"/>
          </w:tcPr>
          <w:p w14:paraId="1435FBD5" w14:textId="77777777" w:rsidR="00B50050" w:rsidRDefault="00B50050" w:rsidP="0088127C">
            <w:pPr>
              <w:pStyle w:val="OtherTableBody"/>
            </w:pPr>
          </w:p>
        </w:tc>
        <w:tc>
          <w:tcPr>
            <w:tcW w:w="600" w:type="dxa"/>
          </w:tcPr>
          <w:p w14:paraId="760ADF89" w14:textId="77777777" w:rsidR="00B50050" w:rsidRDefault="00B50050" w:rsidP="0088127C">
            <w:pPr>
              <w:pStyle w:val="OtherTableBody"/>
            </w:pPr>
            <w:r>
              <w:t>0487</w:t>
            </w:r>
          </w:p>
        </w:tc>
        <w:tc>
          <w:tcPr>
            <w:tcW w:w="2600" w:type="dxa"/>
          </w:tcPr>
          <w:p w14:paraId="1A2E7DB6" w14:textId="77777777" w:rsidR="00B50050" w:rsidRDefault="00B50050" w:rsidP="0088127C">
            <w:pPr>
              <w:pStyle w:val="OtherTableBody"/>
            </w:pPr>
          </w:p>
        </w:tc>
        <w:tc>
          <w:tcPr>
            <w:tcW w:w="1400" w:type="dxa"/>
          </w:tcPr>
          <w:p w14:paraId="04997B2C" w14:textId="77777777" w:rsidR="00B50050" w:rsidRDefault="00B50050" w:rsidP="0088127C">
            <w:pPr>
              <w:pStyle w:val="OtherTableBody"/>
            </w:pPr>
            <w:r>
              <w:t>CSITE</w:t>
            </w:r>
          </w:p>
        </w:tc>
        <w:tc>
          <w:tcPr>
            <w:tcW w:w="4200" w:type="dxa"/>
          </w:tcPr>
          <w:p w14:paraId="0F17087A" w14:textId="77777777" w:rsidR="00B50050" w:rsidRDefault="00B50050" w:rsidP="0088127C">
            <w:pPr>
              <w:pStyle w:val="OtherTableBody"/>
            </w:pPr>
            <w:r>
              <w:t>Catheter Insertion Site</w:t>
            </w:r>
          </w:p>
        </w:tc>
      </w:tr>
      <w:tr w:rsidR="00B50050" w14:paraId="065B0BDA" w14:textId="77777777" w:rsidTr="00195548">
        <w:tc>
          <w:tcPr>
            <w:tcW w:w="600" w:type="dxa"/>
          </w:tcPr>
          <w:p w14:paraId="5F41AB13" w14:textId="77777777" w:rsidR="00B50050" w:rsidRDefault="00B50050" w:rsidP="0088127C">
            <w:pPr>
              <w:pStyle w:val="OtherTableBody"/>
            </w:pPr>
          </w:p>
        </w:tc>
        <w:tc>
          <w:tcPr>
            <w:tcW w:w="600" w:type="dxa"/>
          </w:tcPr>
          <w:p w14:paraId="754CE5D2" w14:textId="77777777" w:rsidR="00B50050" w:rsidRDefault="00B50050" w:rsidP="0088127C">
            <w:pPr>
              <w:pStyle w:val="OtherTableBody"/>
            </w:pPr>
            <w:r>
              <w:t>0487</w:t>
            </w:r>
          </w:p>
        </w:tc>
        <w:tc>
          <w:tcPr>
            <w:tcW w:w="2600" w:type="dxa"/>
          </w:tcPr>
          <w:p w14:paraId="2219AC0B" w14:textId="77777777" w:rsidR="00B50050" w:rsidRDefault="00B50050" w:rsidP="0088127C">
            <w:pPr>
              <w:pStyle w:val="OtherTableBody"/>
            </w:pPr>
          </w:p>
        </w:tc>
        <w:tc>
          <w:tcPr>
            <w:tcW w:w="1400" w:type="dxa"/>
          </w:tcPr>
          <w:p w14:paraId="4DE9D41F" w14:textId="77777777" w:rsidR="00B50050" w:rsidRDefault="00B50050" w:rsidP="0088127C">
            <w:pPr>
              <w:pStyle w:val="OtherTableBody"/>
            </w:pPr>
            <w:r>
              <w:t>CSMY</w:t>
            </w:r>
          </w:p>
        </w:tc>
        <w:tc>
          <w:tcPr>
            <w:tcW w:w="4200" w:type="dxa"/>
          </w:tcPr>
          <w:p w14:paraId="1E7B96F6" w14:textId="77777777" w:rsidR="00B50050" w:rsidRDefault="00B50050" w:rsidP="0088127C">
            <w:pPr>
              <w:pStyle w:val="OtherTableBody"/>
            </w:pPr>
            <w:r>
              <w:t>Fluid,  Cystostomy Tube</w:t>
            </w:r>
          </w:p>
        </w:tc>
      </w:tr>
      <w:tr w:rsidR="00B50050" w14:paraId="650D4570" w14:textId="77777777" w:rsidTr="00195548">
        <w:tc>
          <w:tcPr>
            <w:tcW w:w="600" w:type="dxa"/>
          </w:tcPr>
          <w:p w14:paraId="6DE24B50" w14:textId="77777777" w:rsidR="00B50050" w:rsidRDefault="00B50050" w:rsidP="0088127C">
            <w:pPr>
              <w:pStyle w:val="OtherTableBody"/>
            </w:pPr>
          </w:p>
        </w:tc>
        <w:tc>
          <w:tcPr>
            <w:tcW w:w="600" w:type="dxa"/>
          </w:tcPr>
          <w:p w14:paraId="1D7020D8" w14:textId="77777777" w:rsidR="00B50050" w:rsidRDefault="00B50050" w:rsidP="0088127C">
            <w:pPr>
              <w:pStyle w:val="OtherTableBody"/>
            </w:pPr>
            <w:r>
              <w:t>0487</w:t>
            </w:r>
          </w:p>
        </w:tc>
        <w:tc>
          <w:tcPr>
            <w:tcW w:w="2600" w:type="dxa"/>
          </w:tcPr>
          <w:p w14:paraId="71A8BDC8" w14:textId="77777777" w:rsidR="00B50050" w:rsidRDefault="00B50050" w:rsidP="0088127C">
            <w:pPr>
              <w:pStyle w:val="OtherTableBody"/>
            </w:pPr>
          </w:p>
        </w:tc>
        <w:tc>
          <w:tcPr>
            <w:tcW w:w="1400" w:type="dxa"/>
          </w:tcPr>
          <w:p w14:paraId="71858E26" w14:textId="77777777" w:rsidR="00B50050" w:rsidRDefault="00B50050" w:rsidP="0088127C">
            <w:pPr>
              <w:pStyle w:val="OtherTableBody"/>
            </w:pPr>
            <w:r>
              <w:t>CST</w:t>
            </w:r>
          </w:p>
        </w:tc>
        <w:tc>
          <w:tcPr>
            <w:tcW w:w="4200" w:type="dxa"/>
          </w:tcPr>
          <w:p w14:paraId="2BAB489C" w14:textId="77777777" w:rsidR="00B50050" w:rsidRDefault="00B50050" w:rsidP="0088127C">
            <w:pPr>
              <w:pStyle w:val="OtherTableBody"/>
            </w:pPr>
            <w:r>
              <w:t>Fluid, Cyst</w:t>
            </w:r>
          </w:p>
        </w:tc>
      </w:tr>
      <w:tr w:rsidR="00B50050" w14:paraId="70C7DB1B" w14:textId="77777777" w:rsidTr="00195548">
        <w:tc>
          <w:tcPr>
            <w:tcW w:w="600" w:type="dxa"/>
          </w:tcPr>
          <w:p w14:paraId="492DBF71" w14:textId="77777777" w:rsidR="00B50050" w:rsidRDefault="00B50050" w:rsidP="0088127C">
            <w:pPr>
              <w:pStyle w:val="OtherTableBody"/>
            </w:pPr>
          </w:p>
        </w:tc>
        <w:tc>
          <w:tcPr>
            <w:tcW w:w="600" w:type="dxa"/>
          </w:tcPr>
          <w:p w14:paraId="7B161F26" w14:textId="77777777" w:rsidR="00B50050" w:rsidRDefault="00B50050" w:rsidP="0088127C">
            <w:pPr>
              <w:pStyle w:val="OtherTableBody"/>
            </w:pPr>
            <w:r>
              <w:t>0487</w:t>
            </w:r>
          </w:p>
        </w:tc>
        <w:tc>
          <w:tcPr>
            <w:tcW w:w="2600" w:type="dxa"/>
          </w:tcPr>
          <w:p w14:paraId="1AB5F17D" w14:textId="77777777" w:rsidR="00B50050" w:rsidRDefault="00B50050" w:rsidP="0088127C">
            <w:pPr>
              <w:pStyle w:val="OtherTableBody"/>
            </w:pPr>
          </w:p>
        </w:tc>
        <w:tc>
          <w:tcPr>
            <w:tcW w:w="1400" w:type="dxa"/>
          </w:tcPr>
          <w:p w14:paraId="50FE057A" w14:textId="77777777" w:rsidR="00B50050" w:rsidRDefault="00B50050" w:rsidP="0088127C">
            <w:pPr>
              <w:pStyle w:val="OtherTableBody"/>
            </w:pPr>
            <w:r>
              <w:t>CSVR</w:t>
            </w:r>
          </w:p>
        </w:tc>
        <w:tc>
          <w:tcPr>
            <w:tcW w:w="4200" w:type="dxa"/>
          </w:tcPr>
          <w:p w14:paraId="3C24F495" w14:textId="77777777" w:rsidR="00B50050" w:rsidRDefault="00B50050" w:rsidP="0088127C">
            <w:pPr>
              <w:pStyle w:val="OtherTableBody"/>
            </w:pPr>
            <w:r>
              <w:t>Blood, Cell Saver</w:t>
            </w:r>
          </w:p>
        </w:tc>
      </w:tr>
      <w:tr w:rsidR="00B50050" w14:paraId="44387017" w14:textId="77777777" w:rsidTr="00195548">
        <w:tc>
          <w:tcPr>
            <w:tcW w:w="600" w:type="dxa"/>
          </w:tcPr>
          <w:p w14:paraId="3E2D98FD" w14:textId="77777777" w:rsidR="00B50050" w:rsidRDefault="00B50050" w:rsidP="0088127C">
            <w:pPr>
              <w:pStyle w:val="OtherTableBody"/>
            </w:pPr>
          </w:p>
        </w:tc>
        <w:tc>
          <w:tcPr>
            <w:tcW w:w="600" w:type="dxa"/>
          </w:tcPr>
          <w:p w14:paraId="7652F740" w14:textId="77777777" w:rsidR="00B50050" w:rsidRDefault="00B50050" w:rsidP="0088127C">
            <w:pPr>
              <w:pStyle w:val="OtherTableBody"/>
            </w:pPr>
            <w:r>
              <w:t>0487</w:t>
            </w:r>
          </w:p>
        </w:tc>
        <w:tc>
          <w:tcPr>
            <w:tcW w:w="2600" w:type="dxa"/>
          </w:tcPr>
          <w:p w14:paraId="67E44E2E" w14:textId="77777777" w:rsidR="00B50050" w:rsidRDefault="00B50050" w:rsidP="0088127C">
            <w:pPr>
              <w:pStyle w:val="OtherTableBody"/>
            </w:pPr>
          </w:p>
        </w:tc>
        <w:tc>
          <w:tcPr>
            <w:tcW w:w="1400" w:type="dxa"/>
          </w:tcPr>
          <w:p w14:paraId="3C982556" w14:textId="77777777" w:rsidR="00B50050" w:rsidRDefault="00B50050" w:rsidP="0088127C">
            <w:pPr>
              <w:pStyle w:val="OtherTableBody"/>
            </w:pPr>
            <w:r>
              <w:t>CTP</w:t>
            </w:r>
          </w:p>
        </w:tc>
        <w:tc>
          <w:tcPr>
            <w:tcW w:w="4200" w:type="dxa"/>
          </w:tcPr>
          <w:p w14:paraId="33DD19ED" w14:textId="77777777" w:rsidR="00B50050" w:rsidRDefault="00B50050" w:rsidP="0088127C">
            <w:pPr>
              <w:pStyle w:val="OtherTableBody"/>
            </w:pPr>
            <w:r>
              <w:t>Catheter tip</w:t>
            </w:r>
          </w:p>
        </w:tc>
      </w:tr>
      <w:tr w:rsidR="00B50050" w14:paraId="6454BBD0" w14:textId="77777777" w:rsidTr="00195548">
        <w:tc>
          <w:tcPr>
            <w:tcW w:w="600" w:type="dxa"/>
          </w:tcPr>
          <w:p w14:paraId="4430F7C6" w14:textId="77777777" w:rsidR="00B50050" w:rsidRDefault="00B50050" w:rsidP="0088127C">
            <w:pPr>
              <w:pStyle w:val="OtherTableBody"/>
            </w:pPr>
          </w:p>
        </w:tc>
        <w:tc>
          <w:tcPr>
            <w:tcW w:w="600" w:type="dxa"/>
          </w:tcPr>
          <w:p w14:paraId="259E4378" w14:textId="77777777" w:rsidR="00B50050" w:rsidRDefault="00B50050" w:rsidP="0088127C">
            <w:pPr>
              <w:pStyle w:val="OtherTableBody"/>
            </w:pPr>
            <w:r>
              <w:t>0487</w:t>
            </w:r>
          </w:p>
        </w:tc>
        <w:tc>
          <w:tcPr>
            <w:tcW w:w="2600" w:type="dxa"/>
          </w:tcPr>
          <w:p w14:paraId="438F1295" w14:textId="77777777" w:rsidR="00B50050" w:rsidRDefault="00B50050" w:rsidP="0088127C">
            <w:pPr>
              <w:pStyle w:val="OtherTableBody"/>
            </w:pPr>
          </w:p>
        </w:tc>
        <w:tc>
          <w:tcPr>
            <w:tcW w:w="1400" w:type="dxa"/>
          </w:tcPr>
          <w:p w14:paraId="62C8BC9D" w14:textId="77777777" w:rsidR="00B50050" w:rsidRDefault="00B50050" w:rsidP="0088127C">
            <w:pPr>
              <w:pStyle w:val="OtherTableBody"/>
            </w:pPr>
            <w:r>
              <w:t>CUR</w:t>
            </w:r>
          </w:p>
        </w:tc>
        <w:tc>
          <w:tcPr>
            <w:tcW w:w="4200" w:type="dxa"/>
          </w:tcPr>
          <w:p w14:paraId="49F8AEBF" w14:textId="77777777" w:rsidR="00B50050" w:rsidRDefault="00B50050" w:rsidP="0088127C">
            <w:pPr>
              <w:pStyle w:val="OtherTableBody"/>
            </w:pPr>
            <w:r>
              <w:t>Curretage</w:t>
            </w:r>
          </w:p>
        </w:tc>
      </w:tr>
      <w:tr w:rsidR="00B50050" w14:paraId="4D375EDC" w14:textId="77777777" w:rsidTr="00195548">
        <w:tc>
          <w:tcPr>
            <w:tcW w:w="600" w:type="dxa"/>
          </w:tcPr>
          <w:p w14:paraId="21B60005" w14:textId="77777777" w:rsidR="00B50050" w:rsidRDefault="00B50050" w:rsidP="0088127C">
            <w:pPr>
              <w:pStyle w:val="OtherTableBody"/>
            </w:pPr>
          </w:p>
        </w:tc>
        <w:tc>
          <w:tcPr>
            <w:tcW w:w="600" w:type="dxa"/>
          </w:tcPr>
          <w:p w14:paraId="5E2B710B" w14:textId="77777777" w:rsidR="00B50050" w:rsidRDefault="00B50050" w:rsidP="0088127C">
            <w:pPr>
              <w:pStyle w:val="OtherTableBody"/>
            </w:pPr>
            <w:r>
              <w:t>0487</w:t>
            </w:r>
          </w:p>
        </w:tc>
        <w:tc>
          <w:tcPr>
            <w:tcW w:w="2600" w:type="dxa"/>
          </w:tcPr>
          <w:p w14:paraId="439C99CC" w14:textId="77777777" w:rsidR="00B50050" w:rsidRDefault="00B50050" w:rsidP="0088127C">
            <w:pPr>
              <w:pStyle w:val="OtherTableBody"/>
            </w:pPr>
          </w:p>
        </w:tc>
        <w:tc>
          <w:tcPr>
            <w:tcW w:w="1400" w:type="dxa"/>
          </w:tcPr>
          <w:p w14:paraId="69C5090A" w14:textId="77777777" w:rsidR="00B50050" w:rsidRDefault="00B50050" w:rsidP="0088127C">
            <w:pPr>
              <w:pStyle w:val="OtherTableBody"/>
            </w:pPr>
            <w:r>
              <w:t>CVM</w:t>
            </w:r>
          </w:p>
        </w:tc>
        <w:tc>
          <w:tcPr>
            <w:tcW w:w="4200" w:type="dxa"/>
          </w:tcPr>
          <w:p w14:paraId="46F8ADFB" w14:textId="77777777" w:rsidR="00B50050" w:rsidRDefault="00B50050" w:rsidP="0088127C">
            <w:pPr>
              <w:pStyle w:val="OtherTableBody"/>
            </w:pPr>
            <w:r>
              <w:t>Cervical Mucus</w:t>
            </w:r>
          </w:p>
        </w:tc>
      </w:tr>
      <w:tr w:rsidR="00B50050" w14:paraId="3469576A" w14:textId="77777777" w:rsidTr="00195548">
        <w:tc>
          <w:tcPr>
            <w:tcW w:w="600" w:type="dxa"/>
          </w:tcPr>
          <w:p w14:paraId="603EEE3E" w14:textId="77777777" w:rsidR="00B50050" w:rsidRDefault="00B50050" w:rsidP="0088127C">
            <w:pPr>
              <w:pStyle w:val="OtherTableBody"/>
            </w:pPr>
          </w:p>
        </w:tc>
        <w:tc>
          <w:tcPr>
            <w:tcW w:w="600" w:type="dxa"/>
          </w:tcPr>
          <w:p w14:paraId="6946B5EF" w14:textId="77777777" w:rsidR="00B50050" w:rsidRDefault="00B50050" w:rsidP="0088127C">
            <w:pPr>
              <w:pStyle w:val="OtherTableBody"/>
            </w:pPr>
            <w:r>
              <w:t>0487</w:t>
            </w:r>
          </w:p>
        </w:tc>
        <w:tc>
          <w:tcPr>
            <w:tcW w:w="2600" w:type="dxa"/>
          </w:tcPr>
          <w:p w14:paraId="58BE83DD" w14:textId="77777777" w:rsidR="00B50050" w:rsidRDefault="00B50050" w:rsidP="0088127C">
            <w:pPr>
              <w:pStyle w:val="OtherTableBody"/>
            </w:pPr>
          </w:p>
        </w:tc>
        <w:tc>
          <w:tcPr>
            <w:tcW w:w="1400" w:type="dxa"/>
          </w:tcPr>
          <w:p w14:paraId="1FD5A0A9" w14:textId="77777777" w:rsidR="00B50050" w:rsidRDefault="00B50050" w:rsidP="0088127C">
            <w:pPr>
              <w:pStyle w:val="OtherTableBody"/>
            </w:pPr>
            <w:r>
              <w:t>CVPS</w:t>
            </w:r>
          </w:p>
        </w:tc>
        <w:tc>
          <w:tcPr>
            <w:tcW w:w="4200" w:type="dxa"/>
          </w:tcPr>
          <w:p w14:paraId="61813208" w14:textId="77777777" w:rsidR="00B50050" w:rsidRDefault="00B50050" w:rsidP="0088127C">
            <w:pPr>
              <w:pStyle w:val="OtherTableBody"/>
            </w:pPr>
            <w:r>
              <w:t>Site, CVP</w:t>
            </w:r>
          </w:p>
        </w:tc>
      </w:tr>
      <w:tr w:rsidR="00B50050" w14:paraId="0B26D43F" w14:textId="77777777" w:rsidTr="00195548">
        <w:tc>
          <w:tcPr>
            <w:tcW w:w="600" w:type="dxa"/>
          </w:tcPr>
          <w:p w14:paraId="484B56AC" w14:textId="77777777" w:rsidR="00B50050" w:rsidRDefault="00B50050" w:rsidP="0088127C">
            <w:pPr>
              <w:pStyle w:val="OtherTableBody"/>
            </w:pPr>
          </w:p>
        </w:tc>
        <w:tc>
          <w:tcPr>
            <w:tcW w:w="600" w:type="dxa"/>
          </w:tcPr>
          <w:p w14:paraId="0D48E42C" w14:textId="77777777" w:rsidR="00B50050" w:rsidRDefault="00B50050" w:rsidP="0088127C">
            <w:pPr>
              <w:pStyle w:val="OtherTableBody"/>
            </w:pPr>
            <w:r>
              <w:t>0487</w:t>
            </w:r>
          </w:p>
        </w:tc>
        <w:tc>
          <w:tcPr>
            <w:tcW w:w="2600" w:type="dxa"/>
          </w:tcPr>
          <w:p w14:paraId="40661DBD" w14:textId="77777777" w:rsidR="00B50050" w:rsidRDefault="00B50050" w:rsidP="0088127C">
            <w:pPr>
              <w:pStyle w:val="OtherTableBody"/>
            </w:pPr>
          </w:p>
        </w:tc>
        <w:tc>
          <w:tcPr>
            <w:tcW w:w="1400" w:type="dxa"/>
          </w:tcPr>
          <w:p w14:paraId="288FA684" w14:textId="77777777" w:rsidR="00B50050" w:rsidRDefault="00B50050" w:rsidP="0088127C">
            <w:pPr>
              <w:pStyle w:val="OtherTableBody"/>
            </w:pPr>
            <w:r>
              <w:t>CVPT</w:t>
            </w:r>
          </w:p>
        </w:tc>
        <w:tc>
          <w:tcPr>
            <w:tcW w:w="4200" w:type="dxa"/>
          </w:tcPr>
          <w:p w14:paraId="29F3DB0A" w14:textId="77777777" w:rsidR="00B50050" w:rsidRDefault="00B50050" w:rsidP="0088127C">
            <w:pPr>
              <w:pStyle w:val="OtherTableBody"/>
            </w:pPr>
            <w:r>
              <w:t>Catheter Tip, CVP</w:t>
            </w:r>
          </w:p>
        </w:tc>
      </w:tr>
      <w:tr w:rsidR="00B50050" w14:paraId="45C8B290" w14:textId="77777777" w:rsidTr="00195548">
        <w:tc>
          <w:tcPr>
            <w:tcW w:w="600" w:type="dxa"/>
          </w:tcPr>
          <w:p w14:paraId="6BA91E8B" w14:textId="77777777" w:rsidR="00B50050" w:rsidRDefault="00B50050" w:rsidP="0088127C">
            <w:pPr>
              <w:pStyle w:val="OtherTableBody"/>
            </w:pPr>
          </w:p>
        </w:tc>
        <w:tc>
          <w:tcPr>
            <w:tcW w:w="600" w:type="dxa"/>
          </w:tcPr>
          <w:p w14:paraId="5205BA66" w14:textId="77777777" w:rsidR="00B50050" w:rsidRDefault="00B50050" w:rsidP="0088127C">
            <w:pPr>
              <w:pStyle w:val="OtherTableBody"/>
            </w:pPr>
            <w:r>
              <w:t>0487</w:t>
            </w:r>
          </w:p>
        </w:tc>
        <w:tc>
          <w:tcPr>
            <w:tcW w:w="2600" w:type="dxa"/>
          </w:tcPr>
          <w:p w14:paraId="40CCB74B" w14:textId="77777777" w:rsidR="00B50050" w:rsidRDefault="00B50050" w:rsidP="0088127C">
            <w:pPr>
              <w:pStyle w:val="OtherTableBody"/>
            </w:pPr>
          </w:p>
        </w:tc>
        <w:tc>
          <w:tcPr>
            <w:tcW w:w="1400" w:type="dxa"/>
          </w:tcPr>
          <w:p w14:paraId="08A082BB" w14:textId="77777777" w:rsidR="00B50050" w:rsidRDefault="00B50050" w:rsidP="0088127C">
            <w:pPr>
              <w:pStyle w:val="OtherTableBody"/>
            </w:pPr>
            <w:r>
              <w:t>CYN</w:t>
            </w:r>
          </w:p>
        </w:tc>
        <w:tc>
          <w:tcPr>
            <w:tcW w:w="4200" w:type="dxa"/>
          </w:tcPr>
          <w:p w14:paraId="10C3E22E" w14:textId="77777777" w:rsidR="00B50050" w:rsidRDefault="00B50050" w:rsidP="0088127C">
            <w:pPr>
              <w:pStyle w:val="OtherTableBody"/>
            </w:pPr>
            <w:r>
              <w:t>Nodule, Cystic</w:t>
            </w:r>
          </w:p>
        </w:tc>
      </w:tr>
      <w:tr w:rsidR="00B50050" w14:paraId="478B2FB5" w14:textId="77777777" w:rsidTr="00195548">
        <w:tc>
          <w:tcPr>
            <w:tcW w:w="600" w:type="dxa"/>
          </w:tcPr>
          <w:p w14:paraId="3F770C77" w14:textId="77777777" w:rsidR="00B50050" w:rsidRDefault="00B50050" w:rsidP="0088127C">
            <w:pPr>
              <w:pStyle w:val="OtherTableBody"/>
            </w:pPr>
          </w:p>
        </w:tc>
        <w:tc>
          <w:tcPr>
            <w:tcW w:w="600" w:type="dxa"/>
          </w:tcPr>
          <w:p w14:paraId="5525F604" w14:textId="77777777" w:rsidR="00B50050" w:rsidRDefault="00B50050" w:rsidP="0088127C">
            <w:pPr>
              <w:pStyle w:val="OtherTableBody"/>
            </w:pPr>
            <w:r>
              <w:t>0487</w:t>
            </w:r>
          </w:p>
        </w:tc>
        <w:tc>
          <w:tcPr>
            <w:tcW w:w="2600" w:type="dxa"/>
          </w:tcPr>
          <w:p w14:paraId="2C5BC78E" w14:textId="77777777" w:rsidR="00B50050" w:rsidRDefault="00B50050" w:rsidP="0088127C">
            <w:pPr>
              <w:pStyle w:val="OtherTableBody"/>
            </w:pPr>
          </w:p>
        </w:tc>
        <w:tc>
          <w:tcPr>
            <w:tcW w:w="1400" w:type="dxa"/>
          </w:tcPr>
          <w:p w14:paraId="58034CBB" w14:textId="77777777" w:rsidR="00B50050" w:rsidRDefault="00B50050" w:rsidP="0088127C">
            <w:pPr>
              <w:pStyle w:val="OtherTableBody"/>
            </w:pPr>
            <w:r>
              <w:t>CYST</w:t>
            </w:r>
          </w:p>
        </w:tc>
        <w:tc>
          <w:tcPr>
            <w:tcW w:w="4200" w:type="dxa"/>
          </w:tcPr>
          <w:p w14:paraId="11A379FA" w14:textId="77777777" w:rsidR="00B50050" w:rsidRDefault="00B50050" w:rsidP="0088127C">
            <w:pPr>
              <w:pStyle w:val="OtherTableBody"/>
            </w:pPr>
            <w:r>
              <w:t>Cyst</w:t>
            </w:r>
          </w:p>
        </w:tc>
      </w:tr>
      <w:tr w:rsidR="00B50050" w14:paraId="4F13387E" w14:textId="77777777" w:rsidTr="00195548">
        <w:tc>
          <w:tcPr>
            <w:tcW w:w="600" w:type="dxa"/>
          </w:tcPr>
          <w:p w14:paraId="41B1FBF6" w14:textId="77777777" w:rsidR="00B50050" w:rsidRDefault="00B50050" w:rsidP="0088127C">
            <w:pPr>
              <w:pStyle w:val="OtherTableBody"/>
            </w:pPr>
          </w:p>
        </w:tc>
        <w:tc>
          <w:tcPr>
            <w:tcW w:w="600" w:type="dxa"/>
          </w:tcPr>
          <w:p w14:paraId="641BD199" w14:textId="77777777" w:rsidR="00B50050" w:rsidRDefault="00B50050" w:rsidP="0088127C">
            <w:pPr>
              <w:pStyle w:val="OtherTableBody"/>
            </w:pPr>
            <w:r>
              <w:t>0487</w:t>
            </w:r>
          </w:p>
        </w:tc>
        <w:tc>
          <w:tcPr>
            <w:tcW w:w="2600" w:type="dxa"/>
          </w:tcPr>
          <w:p w14:paraId="1A44D47E" w14:textId="77777777" w:rsidR="00B50050" w:rsidRDefault="00B50050" w:rsidP="0088127C">
            <w:pPr>
              <w:pStyle w:val="OtherTableBody"/>
            </w:pPr>
          </w:p>
        </w:tc>
        <w:tc>
          <w:tcPr>
            <w:tcW w:w="1400" w:type="dxa"/>
          </w:tcPr>
          <w:p w14:paraId="5D98AD8E" w14:textId="77777777" w:rsidR="00B50050" w:rsidRDefault="00B50050" w:rsidP="0088127C">
            <w:pPr>
              <w:pStyle w:val="OtherTableBody"/>
            </w:pPr>
            <w:r>
              <w:t>DBITE</w:t>
            </w:r>
          </w:p>
        </w:tc>
        <w:tc>
          <w:tcPr>
            <w:tcW w:w="4200" w:type="dxa"/>
          </w:tcPr>
          <w:p w14:paraId="4546FAE0" w14:textId="77777777" w:rsidR="00B50050" w:rsidRDefault="00B50050" w:rsidP="0088127C">
            <w:pPr>
              <w:pStyle w:val="OtherTableBody"/>
            </w:pPr>
            <w:r>
              <w:t>Bite, Dog</w:t>
            </w:r>
          </w:p>
        </w:tc>
      </w:tr>
      <w:tr w:rsidR="00B50050" w14:paraId="5DE868E2" w14:textId="77777777" w:rsidTr="00195548">
        <w:tc>
          <w:tcPr>
            <w:tcW w:w="600" w:type="dxa"/>
          </w:tcPr>
          <w:p w14:paraId="2F6B20CD" w14:textId="77777777" w:rsidR="00B50050" w:rsidRDefault="00B50050" w:rsidP="0088127C">
            <w:pPr>
              <w:pStyle w:val="OtherTableBody"/>
            </w:pPr>
          </w:p>
        </w:tc>
        <w:tc>
          <w:tcPr>
            <w:tcW w:w="600" w:type="dxa"/>
          </w:tcPr>
          <w:p w14:paraId="3BD628F2" w14:textId="77777777" w:rsidR="00B50050" w:rsidRDefault="00B50050" w:rsidP="0088127C">
            <w:pPr>
              <w:pStyle w:val="OtherTableBody"/>
            </w:pPr>
            <w:r>
              <w:t>0487</w:t>
            </w:r>
          </w:p>
        </w:tc>
        <w:tc>
          <w:tcPr>
            <w:tcW w:w="2600" w:type="dxa"/>
          </w:tcPr>
          <w:p w14:paraId="21EDA8E7" w14:textId="77777777" w:rsidR="00B50050" w:rsidRDefault="00B50050" w:rsidP="0088127C">
            <w:pPr>
              <w:pStyle w:val="OtherTableBody"/>
            </w:pPr>
          </w:p>
        </w:tc>
        <w:tc>
          <w:tcPr>
            <w:tcW w:w="1400" w:type="dxa"/>
          </w:tcPr>
          <w:p w14:paraId="3575695B" w14:textId="77777777" w:rsidR="00B50050" w:rsidRDefault="00B50050" w:rsidP="0088127C">
            <w:pPr>
              <w:pStyle w:val="OtherTableBody"/>
            </w:pPr>
            <w:r>
              <w:t>DCS</w:t>
            </w:r>
          </w:p>
        </w:tc>
        <w:tc>
          <w:tcPr>
            <w:tcW w:w="4200" w:type="dxa"/>
          </w:tcPr>
          <w:p w14:paraId="74578DD0" w14:textId="77777777" w:rsidR="00B50050" w:rsidRDefault="00B50050" w:rsidP="0088127C">
            <w:pPr>
              <w:pStyle w:val="OtherTableBody"/>
            </w:pPr>
            <w:r>
              <w:t>Sputum, Deep Cough</w:t>
            </w:r>
          </w:p>
        </w:tc>
      </w:tr>
      <w:tr w:rsidR="00B50050" w14:paraId="3579EDB2" w14:textId="77777777" w:rsidTr="00195548">
        <w:tc>
          <w:tcPr>
            <w:tcW w:w="600" w:type="dxa"/>
          </w:tcPr>
          <w:p w14:paraId="380C9DEA" w14:textId="77777777" w:rsidR="00B50050" w:rsidRDefault="00B50050" w:rsidP="0088127C">
            <w:pPr>
              <w:pStyle w:val="OtherTableBody"/>
            </w:pPr>
          </w:p>
        </w:tc>
        <w:tc>
          <w:tcPr>
            <w:tcW w:w="600" w:type="dxa"/>
          </w:tcPr>
          <w:p w14:paraId="5712DE7E" w14:textId="77777777" w:rsidR="00B50050" w:rsidRDefault="00B50050" w:rsidP="0088127C">
            <w:pPr>
              <w:pStyle w:val="OtherTableBody"/>
            </w:pPr>
            <w:r>
              <w:t>0487</w:t>
            </w:r>
          </w:p>
        </w:tc>
        <w:tc>
          <w:tcPr>
            <w:tcW w:w="2600" w:type="dxa"/>
          </w:tcPr>
          <w:p w14:paraId="09EE625E" w14:textId="77777777" w:rsidR="00B50050" w:rsidRDefault="00B50050" w:rsidP="0088127C">
            <w:pPr>
              <w:pStyle w:val="OtherTableBody"/>
            </w:pPr>
          </w:p>
        </w:tc>
        <w:tc>
          <w:tcPr>
            <w:tcW w:w="1400" w:type="dxa"/>
          </w:tcPr>
          <w:p w14:paraId="1940546B" w14:textId="77777777" w:rsidR="00B50050" w:rsidRDefault="00B50050" w:rsidP="0088127C">
            <w:pPr>
              <w:pStyle w:val="OtherTableBody"/>
            </w:pPr>
            <w:r>
              <w:t>DEC</w:t>
            </w:r>
          </w:p>
        </w:tc>
        <w:tc>
          <w:tcPr>
            <w:tcW w:w="4200" w:type="dxa"/>
          </w:tcPr>
          <w:p w14:paraId="53F33D0D" w14:textId="77777777" w:rsidR="00B50050" w:rsidRDefault="00B50050" w:rsidP="0088127C">
            <w:pPr>
              <w:pStyle w:val="OtherTableBody"/>
            </w:pPr>
            <w:r>
              <w:t>Ulcer, Decubitus</w:t>
            </w:r>
          </w:p>
        </w:tc>
      </w:tr>
      <w:tr w:rsidR="00B50050" w14:paraId="5493F2D5" w14:textId="77777777" w:rsidTr="00195548">
        <w:tc>
          <w:tcPr>
            <w:tcW w:w="600" w:type="dxa"/>
          </w:tcPr>
          <w:p w14:paraId="21A09491" w14:textId="77777777" w:rsidR="00B50050" w:rsidRDefault="00B50050" w:rsidP="0088127C">
            <w:pPr>
              <w:pStyle w:val="OtherTableBody"/>
            </w:pPr>
          </w:p>
        </w:tc>
        <w:tc>
          <w:tcPr>
            <w:tcW w:w="600" w:type="dxa"/>
          </w:tcPr>
          <w:p w14:paraId="28703C6B" w14:textId="77777777" w:rsidR="00B50050" w:rsidRDefault="00B50050" w:rsidP="0088127C">
            <w:pPr>
              <w:pStyle w:val="OtherTableBody"/>
            </w:pPr>
            <w:r>
              <w:t>0487</w:t>
            </w:r>
          </w:p>
        </w:tc>
        <w:tc>
          <w:tcPr>
            <w:tcW w:w="2600" w:type="dxa"/>
          </w:tcPr>
          <w:p w14:paraId="74CAA21F" w14:textId="77777777" w:rsidR="00B50050" w:rsidRDefault="00B50050" w:rsidP="0088127C">
            <w:pPr>
              <w:pStyle w:val="OtherTableBody"/>
            </w:pPr>
          </w:p>
        </w:tc>
        <w:tc>
          <w:tcPr>
            <w:tcW w:w="1400" w:type="dxa"/>
          </w:tcPr>
          <w:p w14:paraId="1CBA6385" w14:textId="77777777" w:rsidR="00B50050" w:rsidRDefault="00B50050" w:rsidP="0088127C">
            <w:pPr>
              <w:pStyle w:val="OtherTableBody"/>
            </w:pPr>
            <w:r>
              <w:t>DEION</w:t>
            </w:r>
          </w:p>
        </w:tc>
        <w:tc>
          <w:tcPr>
            <w:tcW w:w="4200" w:type="dxa"/>
          </w:tcPr>
          <w:p w14:paraId="35889A4B" w14:textId="77777777" w:rsidR="00B50050" w:rsidRDefault="00B50050" w:rsidP="0088127C">
            <w:pPr>
              <w:pStyle w:val="OtherTableBody"/>
            </w:pPr>
            <w:r>
              <w:t>Environmental, Water  (Deionized)</w:t>
            </w:r>
          </w:p>
        </w:tc>
      </w:tr>
      <w:tr w:rsidR="00B50050" w14:paraId="2B04DD86" w14:textId="77777777" w:rsidTr="00195548">
        <w:tc>
          <w:tcPr>
            <w:tcW w:w="600" w:type="dxa"/>
          </w:tcPr>
          <w:p w14:paraId="4AD7A913" w14:textId="77777777" w:rsidR="00B50050" w:rsidRDefault="00B50050" w:rsidP="0088127C">
            <w:pPr>
              <w:pStyle w:val="OtherTableBody"/>
            </w:pPr>
          </w:p>
        </w:tc>
        <w:tc>
          <w:tcPr>
            <w:tcW w:w="600" w:type="dxa"/>
          </w:tcPr>
          <w:p w14:paraId="4E7E139F" w14:textId="77777777" w:rsidR="00B50050" w:rsidRDefault="00B50050" w:rsidP="0088127C">
            <w:pPr>
              <w:pStyle w:val="OtherTableBody"/>
            </w:pPr>
            <w:r>
              <w:t>0487</w:t>
            </w:r>
          </w:p>
        </w:tc>
        <w:tc>
          <w:tcPr>
            <w:tcW w:w="2600" w:type="dxa"/>
          </w:tcPr>
          <w:p w14:paraId="55C38CCF" w14:textId="77777777" w:rsidR="00B50050" w:rsidRDefault="00B50050" w:rsidP="0088127C">
            <w:pPr>
              <w:pStyle w:val="OtherTableBody"/>
            </w:pPr>
          </w:p>
        </w:tc>
        <w:tc>
          <w:tcPr>
            <w:tcW w:w="1400" w:type="dxa"/>
          </w:tcPr>
          <w:p w14:paraId="49FDB711" w14:textId="77777777" w:rsidR="00B50050" w:rsidRDefault="00B50050" w:rsidP="0088127C">
            <w:pPr>
              <w:pStyle w:val="OtherTableBody"/>
            </w:pPr>
            <w:r>
              <w:t>DIA</w:t>
            </w:r>
          </w:p>
        </w:tc>
        <w:tc>
          <w:tcPr>
            <w:tcW w:w="4200" w:type="dxa"/>
          </w:tcPr>
          <w:p w14:paraId="2564E729" w14:textId="77777777" w:rsidR="00B50050" w:rsidRDefault="00B50050" w:rsidP="0088127C">
            <w:pPr>
              <w:pStyle w:val="OtherTableBody"/>
            </w:pPr>
            <w:r>
              <w:t>Dialysate</w:t>
            </w:r>
          </w:p>
        </w:tc>
      </w:tr>
      <w:tr w:rsidR="00B50050" w14:paraId="4444E2D6" w14:textId="77777777" w:rsidTr="00195548">
        <w:tc>
          <w:tcPr>
            <w:tcW w:w="600" w:type="dxa"/>
          </w:tcPr>
          <w:p w14:paraId="74B3180C" w14:textId="77777777" w:rsidR="00B50050" w:rsidRDefault="00B50050" w:rsidP="0088127C">
            <w:pPr>
              <w:pStyle w:val="OtherTableBody"/>
            </w:pPr>
          </w:p>
        </w:tc>
        <w:tc>
          <w:tcPr>
            <w:tcW w:w="600" w:type="dxa"/>
          </w:tcPr>
          <w:p w14:paraId="15AE714F" w14:textId="77777777" w:rsidR="00B50050" w:rsidRDefault="00B50050" w:rsidP="0088127C">
            <w:pPr>
              <w:pStyle w:val="OtherTableBody"/>
            </w:pPr>
            <w:r>
              <w:t>0487</w:t>
            </w:r>
          </w:p>
        </w:tc>
        <w:tc>
          <w:tcPr>
            <w:tcW w:w="2600" w:type="dxa"/>
          </w:tcPr>
          <w:p w14:paraId="603D9B5F" w14:textId="77777777" w:rsidR="00B50050" w:rsidRDefault="00B50050" w:rsidP="0088127C">
            <w:pPr>
              <w:pStyle w:val="OtherTableBody"/>
            </w:pPr>
          </w:p>
        </w:tc>
        <w:tc>
          <w:tcPr>
            <w:tcW w:w="1400" w:type="dxa"/>
          </w:tcPr>
          <w:p w14:paraId="367E63C7" w14:textId="77777777" w:rsidR="00B50050" w:rsidRDefault="00B50050" w:rsidP="0088127C">
            <w:pPr>
              <w:pStyle w:val="OtherTableBody"/>
            </w:pPr>
            <w:r>
              <w:t>DIAF</w:t>
            </w:r>
          </w:p>
        </w:tc>
        <w:tc>
          <w:tcPr>
            <w:tcW w:w="4200" w:type="dxa"/>
          </w:tcPr>
          <w:p w14:paraId="29C6A216" w14:textId="77777777" w:rsidR="00B50050" w:rsidRDefault="00B50050" w:rsidP="0088127C">
            <w:pPr>
              <w:pStyle w:val="OtherTableBody"/>
            </w:pPr>
            <w:r>
              <w:t>Dialysis Fluid</w:t>
            </w:r>
          </w:p>
        </w:tc>
      </w:tr>
      <w:tr w:rsidR="00B50050" w14:paraId="7BB79858" w14:textId="77777777" w:rsidTr="00195548">
        <w:tc>
          <w:tcPr>
            <w:tcW w:w="600" w:type="dxa"/>
          </w:tcPr>
          <w:p w14:paraId="21BEF21A" w14:textId="77777777" w:rsidR="00B50050" w:rsidRDefault="00B50050" w:rsidP="0088127C">
            <w:pPr>
              <w:pStyle w:val="OtherTableBody"/>
            </w:pPr>
          </w:p>
        </w:tc>
        <w:tc>
          <w:tcPr>
            <w:tcW w:w="600" w:type="dxa"/>
          </w:tcPr>
          <w:p w14:paraId="355A986D" w14:textId="77777777" w:rsidR="00B50050" w:rsidRDefault="00B50050" w:rsidP="0088127C">
            <w:pPr>
              <w:pStyle w:val="OtherTableBody"/>
            </w:pPr>
            <w:r>
              <w:t>0487</w:t>
            </w:r>
          </w:p>
        </w:tc>
        <w:tc>
          <w:tcPr>
            <w:tcW w:w="2600" w:type="dxa"/>
          </w:tcPr>
          <w:p w14:paraId="6F96644A" w14:textId="77777777" w:rsidR="00B50050" w:rsidRDefault="00B50050" w:rsidP="0088127C">
            <w:pPr>
              <w:pStyle w:val="OtherTableBody"/>
            </w:pPr>
          </w:p>
        </w:tc>
        <w:tc>
          <w:tcPr>
            <w:tcW w:w="1400" w:type="dxa"/>
          </w:tcPr>
          <w:p w14:paraId="77924ACA" w14:textId="77777777" w:rsidR="00B50050" w:rsidRDefault="00B50050" w:rsidP="0088127C">
            <w:pPr>
              <w:pStyle w:val="OtherTableBody"/>
            </w:pPr>
            <w:r>
              <w:t>DISCHG</w:t>
            </w:r>
          </w:p>
        </w:tc>
        <w:tc>
          <w:tcPr>
            <w:tcW w:w="4200" w:type="dxa"/>
          </w:tcPr>
          <w:p w14:paraId="424C1467" w14:textId="77777777" w:rsidR="00B50050" w:rsidRDefault="00B50050" w:rsidP="0088127C">
            <w:pPr>
              <w:pStyle w:val="OtherTableBody"/>
            </w:pPr>
            <w:r>
              <w:t>Discharge</w:t>
            </w:r>
          </w:p>
        </w:tc>
      </w:tr>
      <w:tr w:rsidR="00B50050" w14:paraId="709D0D11" w14:textId="77777777" w:rsidTr="00195548">
        <w:tc>
          <w:tcPr>
            <w:tcW w:w="600" w:type="dxa"/>
          </w:tcPr>
          <w:p w14:paraId="4D5C5B82" w14:textId="77777777" w:rsidR="00B50050" w:rsidRDefault="00B50050" w:rsidP="0088127C">
            <w:pPr>
              <w:pStyle w:val="OtherTableBody"/>
            </w:pPr>
          </w:p>
        </w:tc>
        <w:tc>
          <w:tcPr>
            <w:tcW w:w="600" w:type="dxa"/>
          </w:tcPr>
          <w:p w14:paraId="6B2F67A9" w14:textId="77777777" w:rsidR="00B50050" w:rsidRDefault="00B50050" w:rsidP="0088127C">
            <w:pPr>
              <w:pStyle w:val="OtherTableBody"/>
            </w:pPr>
            <w:r>
              <w:t>0487</w:t>
            </w:r>
          </w:p>
        </w:tc>
        <w:tc>
          <w:tcPr>
            <w:tcW w:w="2600" w:type="dxa"/>
          </w:tcPr>
          <w:p w14:paraId="14A8ABA5" w14:textId="77777777" w:rsidR="00B50050" w:rsidRDefault="00B50050" w:rsidP="0088127C">
            <w:pPr>
              <w:pStyle w:val="OtherTableBody"/>
            </w:pPr>
          </w:p>
        </w:tc>
        <w:tc>
          <w:tcPr>
            <w:tcW w:w="1400" w:type="dxa"/>
          </w:tcPr>
          <w:p w14:paraId="25CD8620" w14:textId="77777777" w:rsidR="00B50050" w:rsidRDefault="00B50050" w:rsidP="0088127C">
            <w:pPr>
              <w:pStyle w:val="OtherTableBody"/>
            </w:pPr>
            <w:r>
              <w:t>DIV</w:t>
            </w:r>
          </w:p>
        </w:tc>
        <w:tc>
          <w:tcPr>
            <w:tcW w:w="4200" w:type="dxa"/>
          </w:tcPr>
          <w:p w14:paraId="589F4168" w14:textId="77777777" w:rsidR="00B50050" w:rsidRDefault="00B50050" w:rsidP="0088127C">
            <w:pPr>
              <w:pStyle w:val="OtherTableBody"/>
            </w:pPr>
            <w:r>
              <w:t>Diverticulum</w:t>
            </w:r>
          </w:p>
        </w:tc>
      </w:tr>
      <w:tr w:rsidR="00B50050" w14:paraId="6A81F4B3" w14:textId="77777777" w:rsidTr="00195548">
        <w:tc>
          <w:tcPr>
            <w:tcW w:w="600" w:type="dxa"/>
          </w:tcPr>
          <w:p w14:paraId="540B40A8" w14:textId="77777777" w:rsidR="00B50050" w:rsidRDefault="00B50050" w:rsidP="0088127C">
            <w:pPr>
              <w:pStyle w:val="OtherTableBody"/>
            </w:pPr>
          </w:p>
        </w:tc>
        <w:tc>
          <w:tcPr>
            <w:tcW w:w="600" w:type="dxa"/>
          </w:tcPr>
          <w:p w14:paraId="4EBC540F" w14:textId="77777777" w:rsidR="00B50050" w:rsidRDefault="00B50050" w:rsidP="0088127C">
            <w:pPr>
              <w:pStyle w:val="OtherTableBody"/>
            </w:pPr>
            <w:r>
              <w:t>0487</w:t>
            </w:r>
          </w:p>
        </w:tc>
        <w:tc>
          <w:tcPr>
            <w:tcW w:w="2600" w:type="dxa"/>
          </w:tcPr>
          <w:p w14:paraId="29F193ED" w14:textId="77777777" w:rsidR="00B50050" w:rsidRDefault="00B50050" w:rsidP="0088127C">
            <w:pPr>
              <w:pStyle w:val="OtherTableBody"/>
            </w:pPr>
          </w:p>
        </w:tc>
        <w:tc>
          <w:tcPr>
            <w:tcW w:w="1400" w:type="dxa"/>
          </w:tcPr>
          <w:p w14:paraId="33C4A1B9" w14:textId="77777777" w:rsidR="00B50050" w:rsidRDefault="00B50050" w:rsidP="0088127C">
            <w:pPr>
              <w:pStyle w:val="OtherTableBody"/>
            </w:pPr>
            <w:r>
              <w:t>DRN</w:t>
            </w:r>
          </w:p>
        </w:tc>
        <w:tc>
          <w:tcPr>
            <w:tcW w:w="4200" w:type="dxa"/>
          </w:tcPr>
          <w:p w14:paraId="197CF9A5" w14:textId="77777777" w:rsidR="00B50050" w:rsidRDefault="00B50050" w:rsidP="0088127C">
            <w:pPr>
              <w:pStyle w:val="OtherTableBody"/>
            </w:pPr>
            <w:r>
              <w:t>Drain</w:t>
            </w:r>
          </w:p>
        </w:tc>
      </w:tr>
      <w:tr w:rsidR="00B50050" w14:paraId="4FD73A62" w14:textId="77777777" w:rsidTr="00195548">
        <w:tc>
          <w:tcPr>
            <w:tcW w:w="600" w:type="dxa"/>
          </w:tcPr>
          <w:p w14:paraId="169554FE" w14:textId="77777777" w:rsidR="00B50050" w:rsidRDefault="00B50050" w:rsidP="0088127C">
            <w:pPr>
              <w:pStyle w:val="OtherTableBody"/>
            </w:pPr>
          </w:p>
        </w:tc>
        <w:tc>
          <w:tcPr>
            <w:tcW w:w="600" w:type="dxa"/>
          </w:tcPr>
          <w:p w14:paraId="79EA3F34" w14:textId="77777777" w:rsidR="00B50050" w:rsidRDefault="00B50050" w:rsidP="0088127C">
            <w:pPr>
              <w:pStyle w:val="OtherTableBody"/>
            </w:pPr>
            <w:r>
              <w:t>0487</w:t>
            </w:r>
          </w:p>
        </w:tc>
        <w:tc>
          <w:tcPr>
            <w:tcW w:w="2600" w:type="dxa"/>
          </w:tcPr>
          <w:p w14:paraId="2A87B12B" w14:textId="77777777" w:rsidR="00B50050" w:rsidRDefault="00B50050" w:rsidP="0088127C">
            <w:pPr>
              <w:pStyle w:val="OtherTableBody"/>
            </w:pPr>
          </w:p>
        </w:tc>
        <w:tc>
          <w:tcPr>
            <w:tcW w:w="1400" w:type="dxa"/>
          </w:tcPr>
          <w:p w14:paraId="32A47B17" w14:textId="77777777" w:rsidR="00B50050" w:rsidRDefault="00B50050" w:rsidP="0088127C">
            <w:pPr>
              <w:pStyle w:val="OtherTableBody"/>
            </w:pPr>
            <w:r>
              <w:t>DRNG</w:t>
            </w:r>
          </w:p>
        </w:tc>
        <w:tc>
          <w:tcPr>
            <w:tcW w:w="4200" w:type="dxa"/>
          </w:tcPr>
          <w:p w14:paraId="6B12EB3C" w14:textId="77777777" w:rsidR="00B50050" w:rsidRDefault="00B50050" w:rsidP="0088127C">
            <w:pPr>
              <w:pStyle w:val="OtherTableBody"/>
            </w:pPr>
            <w:r>
              <w:t>Drainage, Tube</w:t>
            </w:r>
          </w:p>
        </w:tc>
      </w:tr>
      <w:tr w:rsidR="00B50050" w14:paraId="6D5E98CA" w14:textId="77777777" w:rsidTr="00195548">
        <w:tc>
          <w:tcPr>
            <w:tcW w:w="600" w:type="dxa"/>
          </w:tcPr>
          <w:p w14:paraId="0EE79680" w14:textId="77777777" w:rsidR="00B50050" w:rsidRDefault="00B50050" w:rsidP="0088127C">
            <w:pPr>
              <w:pStyle w:val="OtherTableBody"/>
            </w:pPr>
          </w:p>
        </w:tc>
        <w:tc>
          <w:tcPr>
            <w:tcW w:w="600" w:type="dxa"/>
          </w:tcPr>
          <w:p w14:paraId="65855842" w14:textId="77777777" w:rsidR="00B50050" w:rsidRDefault="00B50050" w:rsidP="0088127C">
            <w:pPr>
              <w:pStyle w:val="OtherTableBody"/>
            </w:pPr>
            <w:r>
              <w:t>0487</w:t>
            </w:r>
          </w:p>
        </w:tc>
        <w:tc>
          <w:tcPr>
            <w:tcW w:w="2600" w:type="dxa"/>
          </w:tcPr>
          <w:p w14:paraId="4797B8D0" w14:textId="77777777" w:rsidR="00B50050" w:rsidRDefault="00B50050" w:rsidP="0088127C">
            <w:pPr>
              <w:pStyle w:val="OtherTableBody"/>
            </w:pPr>
          </w:p>
        </w:tc>
        <w:tc>
          <w:tcPr>
            <w:tcW w:w="1400" w:type="dxa"/>
          </w:tcPr>
          <w:p w14:paraId="2299DF6D" w14:textId="77777777" w:rsidR="00B50050" w:rsidRDefault="00B50050" w:rsidP="0088127C">
            <w:pPr>
              <w:pStyle w:val="OtherTableBody"/>
            </w:pPr>
            <w:r>
              <w:t>DRNGP</w:t>
            </w:r>
          </w:p>
        </w:tc>
        <w:tc>
          <w:tcPr>
            <w:tcW w:w="4200" w:type="dxa"/>
          </w:tcPr>
          <w:p w14:paraId="041D269A" w14:textId="77777777" w:rsidR="00B50050" w:rsidRDefault="00B50050" w:rsidP="0088127C">
            <w:pPr>
              <w:pStyle w:val="OtherTableBody"/>
            </w:pPr>
            <w:r>
              <w:t>Drainage, Penrose</w:t>
            </w:r>
          </w:p>
        </w:tc>
      </w:tr>
      <w:tr w:rsidR="00B50050" w14:paraId="0DD9FE1E" w14:textId="77777777" w:rsidTr="00195548">
        <w:tc>
          <w:tcPr>
            <w:tcW w:w="600" w:type="dxa"/>
          </w:tcPr>
          <w:p w14:paraId="61187C16" w14:textId="77777777" w:rsidR="00B50050" w:rsidRDefault="00B50050" w:rsidP="0088127C">
            <w:pPr>
              <w:pStyle w:val="OtherTableBody"/>
            </w:pPr>
          </w:p>
        </w:tc>
        <w:tc>
          <w:tcPr>
            <w:tcW w:w="600" w:type="dxa"/>
          </w:tcPr>
          <w:p w14:paraId="035D37D4" w14:textId="77777777" w:rsidR="00B50050" w:rsidRDefault="00B50050" w:rsidP="0088127C">
            <w:pPr>
              <w:pStyle w:val="OtherTableBody"/>
            </w:pPr>
            <w:r>
              <w:t>0487</w:t>
            </w:r>
          </w:p>
        </w:tc>
        <w:tc>
          <w:tcPr>
            <w:tcW w:w="2600" w:type="dxa"/>
          </w:tcPr>
          <w:p w14:paraId="2A337FB5" w14:textId="77777777" w:rsidR="00B50050" w:rsidRDefault="00B50050" w:rsidP="0088127C">
            <w:pPr>
              <w:pStyle w:val="OtherTableBody"/>
            </w:pPr>
          </w:p>
        </w:tc>
        <w:tc>
          <w:tcPr>
            <w:tcW w:w="1400" w:type="dxa"/>
          </w:tcPr>
          <w:p w14:paraId="14B7055E" w14:textId="77777777" w:rsidR="00B50050" w:rsidRDefault="00B50050" w:rsidP="0088127C">
            <w:pPr>
              <w:pStyle w:val="OtherTableBody"/>
            </w:pPr>
            <w:r>
              <w:t>DUFL</w:t>
            </w:r>
          </w:p>
        </w:tc>
        <w:tc>
          <w:tcPr>
            <w:tcW w:w="4200" w:type="dxa"/>
          </w:tcPr>
          <w:p w14:paraId="4C55ACFB" w14:textId="77777777" w:rsidR="00B50050" w:rsidRDefault="00B50050" w:rsidP="0088127C">
            <w:pPr>
              <w:pStyle w:val="OtherTableBody"/>
            </w:pPr>
            <w:r>
              <w:t>Duodenal fluid</w:t>
            </w:r>
          </w:p>
        </w:tc>
      </w:tr>
      <w:tr w:rsidR="00B50050" w14:paraId="50FA0AE5" w14:textId="77777777" w:rsidTr="00195548">
        <w:tc>
          <w:tcPr>
            <w:tcW w:w="600" w:type="dxa"/>
          </w:tcPr>
          <w:p w14:paraId="7EF66BB5" w14:textId="77777777" w:rsidR="00B50050" w:rsidRDefault="00B50050" w:rsidP="0088127C">
            <w:pPr>
              <w:pStyle w:val="OtherTableBody"/>
            </w:pPr>
          </w:p>
        </w:tc>
        <w:tc>
          <w:tcPr>
            <w:tcW w:w="600" w:type="dxa"/>
          </w:tcPr>
          <w:p w14:paraId="4E8F0267" w14:textId="77777777" w:rsidR="00B50050" w:rsidRDefault="00B50050" w:rsidP="0088127C">
            <w:pPr>
              <w:pStyle w:val="OtherTableBody"/>
            </w:pPr>
            <w:r>
              <w:t>0487</w:t>
            </w:r>
          </w:p>
        </w:tc>
        <w:tc>
          <w:tcPr>
            <w:tcW w:w="2600" w:type="dxa"/>
          </w:tcPr>
          <w:p w14:paraId="5F5C08CD" w14:textId="77777777" w:rsidR="00B50050" w:rsidRDefault="00B50050" w:rsidP="0088127C">
            <w:pPr>
              <w:pStyle w:val="OtherTableBody"/>
            </w:pPr>
          </w:p>
        </w:tc>
        <w:tc>
          <w:tcPr>
            <w:tcW w:w="1400" w:type="dxa"/>
          </w:tcPr>
          <w:p w14:paraId="68CA8313" w14:textId="77777777" w:rsidR="00B50050" w:rsidRDefault="00B50050" w:rsidP="0088127C">
            <w:pPr>
              <w:pStyle w:val="OtherTableBody"/>
            </w:pPr>
            <w:r>
              <w:t>EARW</w:t>
            </w:r>
          </w:p>
        </w:tc>
        <w:tc>
          <w:tcPr>
            <w:tcW w:w="4200" w:type="dxa"/>
          </w:tcPr>
          <w:p w14:paraId="3C13719B" w14:textId="77777777" w:rsidR="00B50050" w:rsidRDefault="00B50050" w:rsidP="0088127C">
            <w:pPr>
              <w:pStyle w:val="OtherTableBody"/>
            </w:pPr>
            <w:r>
              <w:t>Ear wax (cerumen)</w:t>
            </w:r>
          </w:p>
        </w:tc>
      </w:tr>
      <w:tr w:rsidR="00B50050" w14:paraId="04DA3729" w14:textId="77777777" w:rsidTr="00195548">
        <w:tc>
          <w:tcPr>
            <w:tcW w:w="600" w:type="dxa"/>
          </w:tcPr>
          <w:p w14:paraId="2380C6E3" w14:textId="77777777" w:rsidR="00B50050" w:rsidRDefault="00B50050" w:rsidP="0088127C">
            <w:pPr>
              <w:pStyle w:val="OtherTableBody"/>
            </w:pPr>
          </w:p>
        </w:tc>
        <w:tc>
          <w:tcPr>
            <w:tcW w:w="600" w:type="dxa"/>
          </w:tcPr>
          <w:p w14:paraId="1E5AC82F" w14:textId="77777777" w:rsidR="00B50050" w:rsidRDefault="00B50050" w:rsidP="0088127C">
            <w:pPr>
              <w:pStyle w:val="OtherTableBody"/>
            </w:pPr>
            <w:r>
              <w:t>0487</w:t>
            </w:r>
          </w:p>
        </w:tc>
        <w:tc>
          <w:tcPr>
            <w:tcW w:w="2600" w:type="dxa"/>
          </w:tcPr>
          <w:p w14:paraId="1BBE8520" w14:textId="77777777" w:rsidR="00B50050" w:rsidRDefault="00B50050" w:rsidP="0088127C">
            <w:pPr>
              <w:pStyle w:val="OtherTableBody"/>
            </w:pPr>
          </w:p>
        </w:tc>
        <w:tc>
          <w:tcPr>
            <w:tcW w:w="1400" w:type="dxa"/>
          </w:tcPr>
          <w:p w14:paraId="7705CC20" w14:textId="77777777" w:rsidR="00B50050" w:rsidRDefault="00B50050" w:rsidP="0088127C">
            <w:pPr>
              <w:pStyle w:val="OtherTableBody"/>
            </w:pPr>
            <w:r>
              <w:t>EBRUSH</w:t>
            </w:r>
          </w:p>
        </w:tc>
        <w:tc>
          <w:tcPr>
            <w:tcW w:w="4200" w:type="dxa"/>
          </w:tcPr>
          <w:p w14:paraId="3474EDF9" w14:textId="77777777" w:rsidR="00B50050" w:rsidRDefault="00B50050" w:rsidP="0088127C">
            <w:pPr>
              <w:pStyle w:val="OtherTableBody"/>
            </w:pPr>
            <w:r>
              <w:t>Brush, Esophageal</w:t>
            </w:r>
          </w:p>
        </w:tc>
      </w:tr>
      <w:tr w:rsidR="00B50050" w14:paraId="1F2BC1A6" w14:textId="77777777" w:rsidTr="00195548">
        <w:tc>
          <w:tcPr>
            <w:tcW w:w="600" w:type="dxa"/>
          </w:tcPr>
          <w:p w14:paraId="4282E13B" w14:textId="77777777" w:rsidR="00B50050" w:rsidRDefault="00B50050" w:rsidP="0088127C">
            <w:pPr>
              <w:pStyle w:val="OtherTableBody"/>
            </w:pPr>
          </w:p>
        </w:tc>
        <w:tc>
          <w:tcPr>
            <w:tcW w:w="600" w:type="dxa"/>
          </w:tcPr>
          <w:p w14:paraId="32077D42" w14:textId="77777777" w:rsidR="00B50050" w:rsidRDefault="00B50050" w:rsidP="0088127C">
            <w:pPr>
              <w:pStyle w:val="OtherTableBody"/>
            </w:pPr>
            <w:r>
              <w:t>0487</w:t>
            </w:r>
          </w:p>
        </w:tc>
        <w:tc>
          <w:tcPr>
            <w:tcW w:w="2600" w:type="dxa"/>
          </w:tcPr>
          <w:p w14:paraId="645D2B3C" w14:textId="77777777" w:rsidR="00B50050" w:rsidRDefault="00B50050" w:rsidP="0088127C">
            <w:pPr>
              <w:pStyle w:val="OtherTableBody"/>
            </w:pPr>
          </w:p>
        </w:tc>
        <w:tc>
          <w:tcPr>
            <w:tcW w:w="1400" w:type="dxa"/>
          </w:tcPr>
          <w:p w14:paraId="655089F7" w14:textId="77777777" w:rsidR="00B50050" w:rsidRDefault="00B50050" w:rsidP="0088127C">
            <w:pPr>
              <w:pStyle w:val="OtherTableBody"/>
            </w:pPr>
            <w:r>
              <w:t>EEYE</w:t>
            </w:r>
          </w:p>
        </w:tc>
        <w:tc>
          <w:tcPr>
            <w:tcW w:w="4200" w:type="dxa"/>
          </w:tcPr>
          <w:p w14:paraId="5DC9BB85" w14:textId="77777777" w:rsidR="00B50050" w:rsidRDefault="00B50050" w:rsidP="0088127C">
            <w:pPr>
              <w:pStyle w:val="OtherTableBody"/>
            </w:pPr>
            <w:r>
              <w:t>Environmental, Eye Wash</w:t>
            </w:r>
          </w:p>
        </w:tc>
      </w:tr>
      <w:tr w:rsidR="00B50050" w14:paraId="1655D0FC" w14:textId="77777777" w:rsidTr="00195548">
        <w:tc>
          <w:tcPr>
            <w:tcW w:w="600" w:type="dxa"/>
          </w:tcPr>
          <w:p w14:paraId="6CB0B918" w14:textId="77777777" w:rsidR="00B50050" w:rsidRDefault="00B50050" w:rsidP="0088127C">
            <w:pPr>
              <w:pStyle w:val="OtherTableBody"/>
            </w:pPr>
          </w:p>
        </w:tc>
        <w:tc>
          <w:tcPr>
            <w:tcW w:w="600" w:type="dxa"/>
          </w:tcPr>
          <w:p w14:paraId="52B9CBF9" w14:textId="77777777" w:rsidR="00B50050" w:rsidRDefault="00B50050" w:rsidP="0088127C">
            <w:pPr>
              <w:pStyle w:val="OtherTableBody"/>
            </w:pPr>
            <w:r>
              <w:t>0487</w:t>
            </w:r>
          </w:p>
        </w:tc>
        <w:tc>
          <w:tcPr>
            <w:tcW w:w="2600" w:type="dxa"/>
          </w:tcPr>
          <w:p w14:paraId="3CD2EBD8" w14:textId="77777777" w:rsidR="00B50050" w:rsidRDefault="00B50050" w:rsidP="0088127C">
            <w:pPr>
              <w:pStyle w:val="OtherTableBody"/>
            </w:pPr>
          </w:p>
        </w:tc>
        <w:tc>
          <w:tcPr>
            <w:tcW w:w="1400" w:type="dxa"/>
          </w:tcPr>
          <w:p w14:paraId="02AE95E3" w14:textId="77777777" w:rsidR="00B50050" w:rsidRDefault="00B50050" w:rsidP="0088127C">
            <w:pPr>
              <w:pStyle w:val="OtherTableBody"/>
            </w:pPr>
            <w:r>
              <w:t>EFF</w:t>
            </w:r>
          </w:p>
        </w:tc>
        <w:tc>
          <w:tcPr>
            <w:tcW w:w="4200" w:type="dxa"/>
          </w:tcPr>
          <w:p w14:paraId="7EB8E5D3" w14:textId="77777777" w:rsidR="00B50050" w:rsidRDefault="00B50050" w:rsidP="0088127C">
            <w:pPr>
              <w:pStyle w:val="OtherTableBody"/>
            </w:pPr>
            <w:r>
              <w:t>Environmental, Effluent</w:t>
            </w:r>
          </w:p>
        </w:tc>
      </w:tr>
      <w:tr w:rsidR="00B50050" w14:paraId="651D0622" w14:textId="77777777" w:rsidTr="00195548">
        <w:tc>
          <w:tcPr>
            <w:tcW w:w="600" w:type="dxa"/>
          </w:tcPr>
          <w:p w14:paraId="753F0B5E" w14:textId="77777777" w:rsidR="00B50050" w:rsidRDefault="00B50050" w:rsidP="0088127C">
            <w:pPr>
              <w:pStyle w:val="OtherTableBody"/>
            </w:pPr>
          </w:p>
        </w:tc>
        <w:tc>
          <w:tcPr>
            <w:tcW w:w="600" w:type="dxa"/>
          </w:tcPr>
          <w:p w14:paraId="0EA3FB5B" w14:textId="77777777" w:rsidR="00B50050" w:rsidRDefault="00B50050" w:rsidP="0088127C">
            <w:pPr>
              <w:pStyle w:val="OtherTableBody"/>
            </w:pPr>
            <w:r>
              <w:t>0487</w:t>
            </w:r>
          </w:p>
        </w:tc>
        <w:tc>
          <w:tcPr>
            <w:tcW w:w="2600" w:type="dxa"/>
          </w:tcPr>
          <w:p w14:paraId="43EE7C3E" w14:textId="77777777" w:rsidR="00B50050" w:rsidRDefault="00B50050" w:rsidP="0088127C">
            <w:pPr>
              <w:pStyle w:val="OtherTableBody"/>
            </w:pPr>
          </w:p>
        </w:tc>
        <w:tc>
          <w:tcPr>
            <w:tcW w:w="1400" w:type="dxa"/>
          </w:tcPr>
          <w:p w14:paraId="2F213A7B" w14:textId="77777777" w:rsidR="00B50050" w:rsidRDefault="00B50050" w:rsidP="0088127C">
            <w:pPr>
              <w:pStyle w:val="OtherTableBody"/>
            </w:pPr>
            <w:r>
              <w:t>EFFUS</w:t>
            </w:r>
          </w:p>
        </w:tc>
        <w:tc>
          <w:tcPr>
            <w:tcW w:w="4200" w:type="dxa"/>
          </w:tcPr>
          <w:p w14:paraId="28CD4000" w14:textId="77777777" w:rsidR="00B50050" w:rsidRDefault="00B50050" w:rsidP="0088127C">
            <w:pPr>
              <w:pStyle w:val="OtherTableBody"/>
            </w:pPr>
            <w:r>
              <w:t>Effusion</w:t>
            </w:r>
          </w:p>
        </w:tc>
      </w:tr>
      <w:tr w:rsidR="00B50050" w14:paraId="7F0AD59E" w14:textId="77777777" w:rsidTr="00195548">
        <w:tc>
          <w:tcPr>
            <w:tcW w:w="600" w:type="dxa"/>
          </w:tcPr>
          <w:p w14:paraId="258120CB" w14:textId="77777777" w:rsidR="00B50050" w:rsidRDefault="00B50050" w:rsidP="0088127C">
            <w:pPr>
              <w:pStyle w:val="OtherTableBody"/>
            </w:pPr>
          </w:p>
        </w:tc>
        <w:tc>
          <w:tcPr>
            <w:tcW w:w="600" w:type="dxa"/>
          </w:tcPr>
          <w:p w14:paraId="65D3C870" w14:textId="77777777" w:rsidR="00B50050" w:rsidRDefault="00B50050" w:rsidP="0088127C">
            <w:pPr>
              <w:pStyle w:val="OtherTableBody"/>
            </w:pPr>
            <w:r>
              <w:t>0487</w:t>
            </w:r>
          </w:p>
        </w:tc>
        <w:tc>
          <w:tcPr>
            <w:tcW w:w="2600" w:type="dxa"/>
          </w:tcPr>
          <w:p w14:paraId="08BD4F7A" w14:textId="77777777" w:rsidR="00B50050" w:rsidRDefault="00B50050" w:rsidP="0088127C">
            <w:pPr>
              <w:pStyle w:val="OtherTableBody"/>
            </w:pPr>
          </w:p>
        </w:tc>
        <w:tc>
          <w:tcPr>
            <w:tcW w:w="1400" w:type="dxa"/>
          </w:tcPr>
          <w:p w14:paraId="619EA62D" w14:textId="77777777" w:rsidR="00B50050" w:rsidRDefault="00B50050" w:rsidP="0088127C">
            <w:pPr>
              <w:pStyle w:val="OtherTableBody"/>
            </w:pPr>
            <w:r>
              <w:t>EFOD</w:t>
            </w:r>
          </w:p>
        </w:tc>
        <w:tc>
          <w:tcPr>
            <w:tcW w:w="4200" w:type="dxa"/>
          </w:tcPr>
          <w:p w14:paraId="1E5A08A8" w14:textId="77777777" w:rsidR="00B50050" w:rsidRDefault="00B50050" w:rsidP="0088127C">
            <w:pPr>
              <w:pStyle w:val="OtherTableBody"/>
            </w:pPr>
            <w:r>
              <w:t>Environmental, Food</w:t>
            </w:r>
          </w:p>
        </w:tc>
      </w:tr>
      <w:tr w:rsidR="00B50050" w14:paraId="44246F57" w14:textId="77777777" w:rsidTr="00195548">
        <w:tc>
          <w:tcPr>
            <w:tcW w:w="600" w:type="dxa"/>
          </w:tcPr>
          <w:p w14:paraId="5DB1FE44" w14:textId="77777777" w:rsidR="00B50050" w:rsidRDefault="00B50050" w:rsidP="0088127C">
            <w:pPr>
              <w:pStyle w:val="OtherTableBody"/>
            </w:pPr>
          </w:p>
        </w:tc>
        <w:tc>
          <w:tcPr>
            <w:tcW w:w="600" w:type="dxa"/>
          </w:tcPr>
          <w:p w14:paraId="107457E3" w14:textId="77777777" w:rsidR="00B50050" w:rsidRDefault="00B50050" w:rsidP="0088127C">
            <w:pPr>
              <w:pStyle w:val="OtherTableBody"/>
            </w:pPr>
            <w:r>
              <w:t>0487</w:t>
            </w:r>
          </w:p>
        </w:tc>
        <w:tc>
          <w:tcPr>
            <w:tcW w:w="2600" w:type="dxa"/>
          </w:tcPr>
          <w:p w14:paraId="5A5C697E" w14:textId="77777777" w:rsidR="00B50050" w:rsidRDefault="00B50050" w:rsidP="0088127C">
            <w:pPr>
              <w:pStyle w:val="OtherTableBody"/>
            </w:pPr>
          </w:p>
        </w:tc>
        <w:tc>
          <w:tcPr>
            <w:tcW w:w="1400" w:type="dxa"/>
          </w:tcPr>
          <w:p w14:paraId="2647F24C" w14:textId="77777777" w:rsidR="00B50050" w:rsidRDefault="00B50050" w:rsidP="0088127C">
            <w:pPr>
              <w:pStyle w:val="OtherTableBody"/>
            </w:pPr>
            <w:r>
              <w:t>EISO</w:t>
            </w:r>
          </w:p>
        </w:tc>
        <w:tc>
          <w:tcPr>
            <w:tcW w:w="4200" w:type="dxa"/>
          </w:tcPr>
          <w:p w14:paraId="31271A30" w14:textId="77777777" w:rsidR="00B50050" w:rsidRDefault="00B50050" w:rsidP="0088127C">
            <w:pPr>
              <w:pStyle w:val="OtherTableBody"/>
            </w:pPr>
            <w:r>
              <w:t>Environmental, Isolette</w:t>
            </w:r>
          </w:p>
        </w:tc>
      </w:tr>
      <w:tr w:rsidR="00B50050" w14:paraId="396ECFBF" w14:textId="77777777" w:rsidTr="00195548">
        <w:tc>
          <w:tcPr>
            <w:tcW w:w="600" w:type="dxa"/>
          </w:tcPr>
          <w:p w14:paraId="44D03685" w14:textId="77777777" w:rsidR="00B50050" w:rsidRDefault="00B50050" w:rsidP="0088127C">
            <w:pPr>
              <w:pStyle w:val="OtherTableBody"/>
            </w:pPr>
          </w:p>
        </w:tc>
        <w:tc>
          <w:tcPr>
            <w:tcW w:w="600" w:type="dxa"/>
          </w:tcPr>
          <w:p w14:paraId="02C864F6" w14:textId="77777777" w:rsidR="00B50050" w:rsidRDefault="00B50050" w:rsidP="0088127C">
            <w:pPr>
              <w:pStyle w:val="OtherTableBody"/>
            </w:pPr>
            <w:r>
              <w:t>0487</w:t>
            </w:r>
          </w:p>
        </w:tc>
        <w:tc>
          <w:tcPr>
            <w:tcW w:w="2600" w:type="dxa"/>
          </w:tcPr>
          <w:p w14:paraId="5CD5E045" w14:textId="77777777" w:rsidR="00B50050" w:rsidRDefault="00B50050" w:rsidP="0088127C">
            <w:pPr>
              <w:pStyle w:val="OtherTableBody"/>
            </w:pPr>
          </w:p>
        </w:tc>
        <w:tc>
          <w:tcPr>
            <w:tcW w:w="1400" w:type="dxa"/>
          </w:tcPr>
          <w:p w14:paraId="1409AC09" w14:textId="77777777" w:rsidR="00B50050" w:rsidRDefault="00B50050" w:rsidP="0088127C">
            <w:pPr>
              <w:pStyle w:val="OtherTableBody"/>
            </w:pPr>
            <w:r>
              <w:t>ELT</w:t>
            </w:r>
          </w:p>
        </w:tc>
        <w:tc>
          <w:tcPr>
            <w:tcW w:w="4200" w:type="dxa"/>
          </w:tcPr>
          <w:p w14:paraId="52198E24" w14:textId="77777777" w:rsidR="00B50050" w:rsidRDefault="00B50050" w:rsidP="0088127C">
            <w:pPr>
              <w:pStyle w:val="OtherTableBody"/>
            </w:pPr>
            <w:r>
              <w:t>Electrode</w:t>
            </w:r>
          </w:p>
        </w:tc>
      </w:tr>
      <w:tr w:rsidR="00B50050" w14:paraId="786A6293" w14:textId="77777777" w:rsidTr="00195548">
        <w:tc>
          <w:tcPr>
            <w:tcW w:w="600" w:type="dxa"/>
          </w:tcPr>
          <w:p w14:paraId="6B24B5F7" w14:textId="77777777" w:rsidR="00B50050" w:rsidRDefault="00B50050" w:rsidP="0088127C">
            <w:pPr>
              <w:pStyle w:val="OtherTableBody"/>
            </w:pPr>
          </w:p>
        </w:tc>
        <w:tc>
          <w:tcPr>
            <w:tcW w:w="600" w:type="dxa"/>
          </w:tcPr>
          <w:p w14:paraId="7A65ADED" w14:textId="77777777" w:rsidR="00B50050" w:rsidRDefault="00B50050" w:rsidP="0088127C">
            <w:pPr>
              <w:pStyle w:val="OtherTableBody"/>
            </w:pPr>
            <w:r>
              <w:t>0487</w:t>
            </w:r>
          </w:p>
        </w:tc>
        <w:tc>
          <w:tcPr>
            <w:tcW w:w="2600" w:type="dxa"/>
          </w:tcPr>
          <w:p w14:paraId="29CE5E33" w14:textId="77777777" w:rsidR="00B50050" w:rsidRDefault="00B50050" w:rsidP="0088127C">
            <w:pPr>
              <w:pStyle w:val="OtherTableBody"/>
            </w:pPr>
          </w:p>
        </w:tc>
        <w:tc>
          <w:tcPr>
            <w:tcW w:w="1400" w:type="dxa"/>
          </w:tcPr>
          <w:p w14:paraId="6D00A32A" w14:textId="77777777" w:rsidR="00B50050" w:rsidRDefault="00B50050" w:rsidP="0088127C">
            <w:pPr>
              <w:pStyle w:val="OtherTableBody"/>
            </w:pPr>
            <w:r>
              <w:t>ENVIR</w:t>
            </w:r>
          </w:p>
        </w:tc>
        <w:tc>
          <w:tcPr>
            <w:tcW w:w="4200" w:type="dxa"/>
          </w:tcPr>
          <w:p w14:paraId="4C807DE4" w14:textId="77777777" w:rsidR="00B50050" w:rsidRDefault="00B50050" w:rsidP="0088127C">
            <w:pPr>
              <w:pStyle w:val="OtherTableBody"/>
            </w:pPr>
            <w:r>
              <w:t>Environmental, Unidentified Substance</w:t>
            </w:r>
          </w:p>
        </w:tc>
      </w:tr>
      <w:tr w:rsidR="00B50050" w14:paraId="0A6C45D4" w14:textId="77777777" w:rsidTr="00195548">
        <w:tc>
          <w:tcPr>
            <w:tcW w:w="600" w:type="dxa"/>
          </w:tcPr>
          <w:p w14:paraId="24549DEF" w14:textId="77777777" w:rsidR="00B50050" w:rsidRDefault="00B50050" w:rsidP="0088127C">
            <w:pPr>
              <w:pStyle w:val="OtherTableBody"/>
            </w:pPr>
          </w:p>
        </w:tc>
        <w:tc>
          <w:tcPr>
            <w:tcW w:w="600" w:type="dxa"/>
          </w:tcPr>
          <w:p w14:paraId="5D3BAF77" w14:textId="77777777" w:rsidR="00B50050" w:rsidRDefault="00B50050" w:rsidP="0088127C">
            <w:pPr>
              <w:pStyle w:val="OtherTableBody"/>
            </w:pPr>
            <w:r>
              <w:t>0487</w:t>
            </w:r>
          </w:p>
        </w:tc>
        <w:tc>
          <w:tcPr>
            <w:tcW w:w="2600" w:type="dxa"/>
          </w:tcPr>
          <w:p w14:paraId="55C759AC" w14:textId="77777777" w:rsidR="00B50050" w:rsidRDefault="00B50050" w:rsidP="0088127C">
            <w:pPr>
              <w:pStyle w:val="OtherTableBody"/>
            </w:pPr>
          </w:p>
        </w:tc>
        <w:tc>
          <w:tcPr>
            <w:tcW w:w="1400" w:type="dxa"/>
          </w:tcPr>
          <w:p w14:paraId="5BC7F579" w14:textId="77777777" w:rsidR="00B50050" w:rsidRDefault="00B50050" w:rsidP="0088127C">
            <w:pPr>
              <w:pStyle w:val="OtherTableBody"/>
            </w:pPr>
            <w:r>
              <w:t>EOS</w:t>
            </w:r>
          </w:p>
        </w:tc>
        <w:tc>
          <w:tcPr>
            <w:tcW w:w="4200" w:type="dxa"/>
          </w:tcPr>
          <w:p w14:paraId="21210291" w14:textId="77777777" w:rsidR="00B50050" w:rsidRDefault="00B50050" w:rsidP="0088127C">
            <w:pPr>
              <w:pStyle w:val="OtherTableBody"/>
            </w:pPr>
            <w:r>
              <w:t>Eosinophils</w:t>
            </w:r>
          </w:p>
        </w:tc>
      </w:tr>
      <w:tr w:rsidR="00B50050" w14:paraId="68AB316B" w14:textId="77777777" w:rsidTr="00195548">
        <w:tc>
          <w:tcPr>
            <w:tcW w:w="600" w:type="dxa"/>
          </w:tcPr>
          <w:p w14:paraId="76BF7EA0" w14:textId="77777777" w:rsidR="00B50050" w:rsidRDefault="00B50050" w:rsidP="0088127C">
            <w:pPr>
              <w:pStyle w:val="OtherTableBody"/>
            </w:pPr>
          </w:p>
        </w:tc>
        <w:tc>
          <w:tcPr>
            <w:tcW w:w="600" w:type="dxa"/>
          </w:tcPr>
          <w:p w14:paraId="2B69AB33" w14:textId="77777777" w:rsidR="00B50050" w:rsidRDefault="00B50050" w:rsidP="0088127C">
            <w:pPr>
              <w:pStyle w:val="OtherTableBody"/>
            </w:pPr>
            <w:r>
              <w:t>0487</w:t>
            </w:r>
          </w:p>
        </w:tc>
        <w:tc>
          <w:tcPr>
            <w:tcW w:w="2600" w:type="dxa"/>
          </w:tcPr>
          <w:p w14:paraId="0FD98CBC" w14:textId="77777777" w:rsidR="00B50050" w:rsidRDefault="00B50050" w:rsidP="0088127C">
            <w:pPr>
              <w:pStyle w:val="OtherTableBody"/>
            </w:pPr>
          </w:p>
        </w:tc>
        <w:tc>
          <w:tcPr>
            <w:tcW w:w="1400" w:type="dxa"/>
          </w:tcPr>
          <w:p w14:paraId="27F8CD88" w14:textId="77777777" w:rsidR="00B50050" w:rsidRDefault="00B50050" w:rsidP="0088127C">
            <w:pPr>
              <w:pStyle w:val="OtherTableBody"/>
            </w:pPr>
            <w:r>
              <w:t>EOTH</w:t>
            </w:r>
          </w:p>
        </w:tc>
        <w:tc>
          <w:tcPr>
            <w:tcW w:w="4200" w:type="dxa"/>
          </w:tcPr>
          <w:p w14:paraId="0EF1ADF4" w14:textId="77777777" w:rsidR="00B50050" w:rsidRDefault="00B50050" w:rsidP="0088127C">
            <w:pPr>
              <w:pStyle w:val="OtherTableBody"/>
            </w:pPr>
            <w:r>
              <w:t>Environmental, Other Substance</w:t>
            </w:r>
          </w:p>
        </w:tc>
      </w:tr>
      <w:tr w:rsidR="00B50050" w14:paraId="3FC469DA" w14:textId="77777777" w:rsidTr="00195548">
        <w:tc>
          <w:tcPr>
            <w:tcW w:w="600" w:type="dxa"/>
          </w:tcPr>
          <w:p w14:paraId="0A93D687" w14:textId="77777777" w:rsidR="00B50050" w:rsidRDefault="00B50050" w:rsidP="0088127C">
            <w:pPr>
              <w:pStyle w:val="OtherTableBody"/>
            </w:pPr>
          </w:p>
        </w:tc>
        <w:tc>
          <w:tcPr>
            <w:tcW w:w="600" w:type="dxa"/>
          </w:tcPr>
          <w:p w14:paraId="6499A7CC" w14:textId="77777777" w:rsidR="00B50050" w:rsidRDefault="00B50050" w:rsidP="0088127C">
            <w:pPr>
              <w:pStyle w:val="OtherTableBody"/>
            </w:pPr>
            <w:r>
              <w:t>0487</w:t>
            </w:r>
          </w:p>
        </w:tc>
        <w:tc>
          <w:tcPr>
            <w:tcW w:w="2600" w:type="dxa"/>
          </w:tcPr>
          <w:p w14:paraId="75C72422" w14:textId="77777777" w:rsidR="00B50050" w:rsidRDefault="00B50050" w:rsidP="0088127C">
            <w:pPr>
              <w:pStyle w:val="OtherTableBody"/>
            </w:pPr>
          </w:p>
        </w:tc>
        <w:tc>
          <w:tcPr>
            <w:tcW w:w="1400" w:type="dxa"/>
          </w:tcPr>
          <w:p w14:paraId="73C2232F" w14:textId="77777777" w:rsidR="00B50050" w:rsidRDefault="00B50050" w:rsidP="0088127C">
            <w:pPr>
              <w:pStyle w:val="OtherTableBody"/>
            </w:pPr>
            <w:r>
              <w:t>ESOI</w:t>
            </w:r>
          </w:p>
        </w:tc>
        <w:tc>
          <w:tcPr>
            <w:tcW w:w="4200" w:type="dxa"/>
          </w:tcPr>
          <w:p w14:paraId="79CCC592" w14:textId="77777777" w:rsidR="00B50050" w:rsidRDefault="00B50050" w:rsidP="0088127C">
            <w:pPr>
              <w:pStyle w:val="OtherTableBody"/>
            </w:pPr>
            <w:r>
              <w:t>Environmental, Soil</w:t>
            </w:r>
          </w:p>
        </w:tc>
      </w:tr>
      <w:tr w:rsidR="00B50050" w14:paraId="3AF56250" w14:textId="77777777" w:rsidTr="00195548">
        <w:tc>
          <w:tcPr>
            <w:tcW w:w="600" w:type="dxa"/>
          </w:tcPr>
          <w:p w14:paraId="6D1D94C1" w14:textId="77777777" w:rsidR="00B50050" w:rsidRDefault="00B50050" w:rsidP="0088127C">
            <w:pPr>
              <w:pStyle w:val="OtherTableBody"/>
            </w:pPr>
          </w:p>
        </w:tc>
        <w:tc>
          <w:tcPr>
            <w:tcW w:w="600" w:type="dxa"/>
          </w:tcPr>
          <w:p w14:paraId="22E091AC" w14:textId="77777777" w:rsidR="00B50050" w:rsidRDefault="00B50050" w:rsidP="0088127C">
            <w:pPr>
              <w:pStyle w:val="OtherTableBody"/>
            </w:pPr>
            <w:r>
              <w:t>0487</w:t>
            </w:r>
          </w:p>
        </w:tc>
        <w:tc>
          <w:tcPr>
            <w:tcW w:w="2600" w:type="dxa"/>
          </w:tcPr>
          <w:p w14:paraId="1C413A25" w14:textId="77777777" w:rsidR="00B50050" w:rsidRDefault="00B50050" w:rsidP="0088127C">
            <w:pPr>
              <w:pStyle w:val="OtherTableBody"/>
            </w:pPr>
          </w:p>
        </w:tc>
        <w:tc>
          <w:tcPr>
            <w:tcW w:w="1400" w:type="dxa"/>
          </w:tcPr>
          <w:p w14:paraId="0D605BEF" w14:textId="77777777" w:rsidR="00B50050" w:rsidRDefault="00B50050" w:rsidP="0088127C">
            <w:pPr>
              <w:pStyle w:val="OtherTableBody"/>
            </w:pPr>
            <w:r>
              <w:t>ESOS</w:t>
            </w:r>
          </w:p>
        </w:tc>
        <w:tc>
          <w:tcPr>
            <w:tcW w:w="4200" w:type="dxa"/>
          </w:tcPr>
          <w:p w14:paraId="44B3A608" w14:textId="77777777" w:rsidR="00B50050" w:rsidRDefault="00B50050" w:rsidP="0088127C">
            <w:pPr>
              <w:pStyle w:val="OtherTableBody"/>
            </w:pPr>
            <w:r>
              <w:t>Environmental, Solution (Sterile)</w:t>
            </w:r>
          </w:p>
        </w:tc>
      </w:tr>
      <w:tr w:rsidR="00B50050" w14:paraId="368784E8" w14:textId="77777777" w:rsidTr="00195548">
        <w:tc>
          <w:tcPr>
            <w:tcW w:w="600" w:type="dxa"/>
          </w:tcPr>
          <w:p w14:paraId="72C975FE" w14:textId="77777777" w:rsidR="00B50050" w:rsidRDefault="00B50050" w:rsidP="0088127C">
            <w:pPr>
              <w:pStyle w:val="OtherTableBody"/>
            </w:pPr>
          </w:p>
        </w:tc>
        <w:tc>
          <w:tcPr>
            <w:tcW w:w="600" w:type="dxa"/>
          </w:tcPr>
          <w:p w14:paraId="35C096CC" w14:textId="77777777" w:rsidR="00B50050" w:rsidRDefault="00B50050" w:rsidP="0088127C">
            <w:pPr>
              <w:pStyle w:val="OtherTableBody"/>
            </w:pPr>
            <w:r>
              <w:t>0487</w:t>
            </w:r>
          </w:p>
        </w:tc>
        <w:tc>
          <w:tcPr>
            <w:tcW w:w="2600" w:type="dxa"/>
          </w:tcPr>
          <w:p w14:paraId="3865DDF6" w14:textId="77777777" w:rsidR="00B50050" w:rsidRDefault="00B50050" w:rsidP="0088127C">
            <w:pPr>
              <w:pStyle w:val="OtherTableBody"/>
            </w:pPr>
          </w:p>
        </w:tc>
        <w:tc>
          <w:tcPr>
            <w:tcW w:w="1400" w:type="dxa"/>
          </w:tcPr>
          <w:p w14:paraId="3700F5A4" w14:textId="77777777" w:rsidR="00B50050" w:rsidRDefault="00B50050" w:rsidP="0088127C">
            <w:pPr>
              <w:pStyle w:val="OtherTableBody"/>
            </w:pPr>
            <w:r>
              <w:t>ETA</w:t>
            </w:r>
          </w:p>
        </w:tc>
        <w:tc>
          <w:tcPr>
            <w:tcW w:w="4200" w:type="dxa"/>
          </w:tcPr>
          <w:p w14:paraId="3ADC7529" w14:textId="77777777" w:rsidR="00B50050" w:rsidRDefault="00B50050" w:rsidP="0088127C">
            <w:pPr>
              <w:pStyle w:val="OtherTableBody"/>
            </w:pPr>
            <w:r>
              <w:t>Aspirate,  Endotrach</w:t>
            </w:r>
          </w:p>
        </w:tc>
      </w:tr>
      <w:tr w:rsidR="00B50050" w14:paraId="701B0C43" w14:textId="77777777" w:rsidTr="00195548">
        <w:tc>
          <w:tcPr>
            <w:tcW w:w="600" w:type="dxa"/>
          </w:tcPr>
          <w:p w14:paraId="0802780D" w14:textId="77777777" w:rsidR="00B50050" w:rsidRDefault="00B50050" w:rsidP="0088127C">
            <w:pPr>
              <w:pStyle w:val="OtherTableBody"/>
            </w:pPr>
          </w:p>
        </w:tc>
        <w:tc>
          <w:tcPr>
            <w:tcW w:w="600" w:type="dxa"/>
          </w:tcPr>
          <w:p w14:paraId="61C42DF0" w14:textId="77777777" w:rsidR="00B50050" w:rsidRDefault="00B50050" w:rsidP="0088127C">
            <w:pPr>
              <w:pStyle w:val="OtherTableBody"/>
            </w:pPr>
            <w:r>
              <w:t>0487</w:t>
            </w:r>
          </w:p>
        </w:tc>
        <w:tc>
          <w:tcPr>
            <w:tcW w:w="2600" w:type="dxa"/>
          </w:tcPr>
          <w:p w14:paraId="3E233843" w14:textId="77777777" w:rsidR="00B50050" w:rsidRDefault="00B50050" w:rsidP="0088127C">
            <w:pPr>
              <w:pStyle w:val="OtherTableBody"/>
            </w:pPr>
          </w:p>
        </w:tc>
        <w:tc>
          <w:tcPr>
            <w:tcW w:w="1400" w:type="dxa"/>
          </w:tcPr>
          <w:p w14:paraId="683247A4" w14:textId="77777777" w:rsidR="00B50050" w:rsidRDefault="00B50050" w:rsidP="0088127C">
            <w:pPr>
              <w:pStyle w:val="OtherTableBody"/>
            </w:pPr>
            <w:r>
              <w:t>ETTP</w:t>
            </w:r>
          </w:p>
        </w:tc>
        <w:tc>
          <w:tcPr>
            <w:tcW w:w="4200" w:type="dxa"/>
          </w:tcPr>
          <w:p w14:paraId="6BF34E98" w14:textId="77777777" w:rsidR="00B50050" w:rsidRDefault="00B50050" w:rsidP="0088127C">
            <w:pPr>
              <w:pStyle w:val="OtherTableBody"/>
            </w:pPr>
            <w:r>
              <w:t>Catheter Tip, Endotracheal</w:t>
            </w:r>
          </w:p>
        </w:tc>
      </w:tr>
      <w:tr w:rsidR="00B50050" w14:paraId="7D5D0179" w14:textId="77777777" w:rsidTr="00195548">
        <w:tc>
          <w:tcPr>
            <w:tcW w:w="600" w:type="dxa"/>
          </w:tcPr>
          <w:p w14:paraId="58B247AC" w14:textId="77777777" w:rsidR="00B50050" w:rsidRDefault="00B50050" w:rsidP="0088127C">
            <w:pPr>
              <w:pStyle w:val="OtherTableBody"/>
            </w:pPr>
          </w:p>
        </w:tc>
        <w:tc>
          <w:tcPr>
            <w:tcW w:w="600" w:type="dxa"/>
          </w:tcPr>
          <w:p w14:paraId="4A746986" w14:textId="77777777" w:rsidR="00B50050" w:rsidRDefault="00B50050" w:rsidP="0088127C">
            <w:pPr>
              <w:pStyle w:val="OtherTableBody"/>
            </w:pPr>
            <w:r>
              <w:t>0487</w:t>
            </w:r>
          </w:p>
        </w:tc>
        <w:tc>
          <w:tcPr>
            <w:tcW w:w="2600" w:type="dxa"/>
          </w:tcPr>
          <w:p w14:paraId="6F0123ED" w14:textId="77777777" w:rsidR="00B50050" w:rsidRDefault="00B50050" w:rsidP="0088127C">
            <w:pPr>
              <w:pStyle w:val="OtherTableBody"/>
            </w:pPr>
          </w:p>
        </w:tc>
        <w:tc>
          <w:tcPr>
            <w:tcW w:w="1400" w:type="dxa"/>
          </w:tcPr>
          <w:p w14:paraId="19CC2AAB" w14:textId="77777777" w:rsidR="00B50050" w:rsidRDefault="00B50050" w:rsidP="0088127C">
            <w:pPr>
              <w:pStyle w:val="OtherTableBody"/>
            </w:pPr>
            <w:r>
              <w:t>ETTUB</w:t>
            </w:r>
          </w:p>
        </w:tc>
        <w:tc>
          <w:tcPr>
            <w:tcW w:w="4200" w:type="dxa"/>
          </w:tcPr>
          <w:p w14:paraId="488DA76E" w14:textId="77777777" w:rsidR="00B50050" w:rsidRDefault="00B50050" w:rsidP="0088127C">
            <w:pPr>
              <w:pStyle w:val="OtherTableBody"/>
            </w:pPr>
            <w:r>
              <w:t>Tube, Endotracheal</w:t>
            </w:r>
          </w:p>
        </w:tc>
      </w:tr>
      <w:tr w:rsidR="00B50050" w14:paraId="1EB7953B" w14:textId="77777777" w:rsidTr="00195548">
        <w:tc>
          <w:tcPr>
            <w:tcW w:w="600" w:type="dxa"/>
          </w:tcPr>
          <w:p w14:paraId="740E68FA" w14:textId="77777777" w:rsidR="00B50050" w:rsidRDefault="00B50050" w:rsidP="0088127C">
            <w:pPr>
              <w:pStyle w:val="OtherTableBody"/>
            </w:pPr>
          </w:p>
        </w:tc>
        <w:tc>
          <w:tcPr>
            <w:tcW w:w="600" w:type="dxa"/>
          </w:tcPr>
          <w:p w14:paraId="67DE3FEB" w14:textId="77777777" w:rsidR="00B50050" w:rsidRDefault="00B50050" w:rsidP="0088127C">
            <w:pPr>
              <w:pStyle w:val="OtherTableBody"/>
            </w:pPr>
            <w:r>
              <w:t>0487</w:t>
            </w:r>
          </w:p>
        </w:tc>
        <w:tc>
          <w:tcPr>
            <w:tcW w:w="2600" w:type="dxa"/>
          </w:tcPr>
          <w:p w14:paraId="54471960" w14:textId="77777777" w:rsidR="00B50050" w:rsidRDefault="00B50050" w:rsidP="0088127C">
            <w:pPr>
              <w:pStyle w:val="OtherTableBody"/>
            </w:pPr>
          </w:p>
        </w:tc>
        <w:tc>
          <w:tcPr>
            <w:tcW w:w="1400" w:type="dxa"/>
          </w:tcPr>
          <w:p w14:paraId="46A54D25" w14:textId="77777777" w:rsidR="00B50050" w:rsidRDefault="00B50050" w:rsidP="0088127C">
            <w:pPr>
              <w:pStyle w:val="OtherTableBody"/>
            </w:pPr>
            <w:r>
              <w:t>EWHI</w:t>
            </w:r>
          </w:p>
        </w:tc>
        <w:tc>
          <w:tcPr>
            <w:tcW w:w="4200" w:type="dxa"/>
          </w:tcPr>
          <w:p w14:paraId="4E8D530A" w14:textId="77777777" w:rsidR="00B50050" w:rsidRDefault="00B50050" w:rsidP="0088127C">
            <w:pPr>
              <w:pStyle w:val="OtherTableBody"/>
            </w:pPr>
            <w:r>
              <w:t>Environmental, Whirlpool</w:t>
            </w:r>
          </w:p>
        </w:tc>
      </w:tr>
      <w:tr w:rsidR="00B50050" w14:paraId="0ABB189D" w14:textId="77777777" w:rsidTr="00195548">
        <w:tc>
          <w:tcPr>
            <w:tcW w:w="600" w:type="dxa"/>
          </w:tcPr>
          <w:p w14:paraId="03E4AFCF" w14:textId="77777777" w:rsidR="00B50050" w:rsidRDefault="00B50050" w:rsidP="0088127C">
            <w:pPr>
              <w:pStyle w:val="OtherTableBody"/>
            </w:pPr>
          </w:p>
        </w:tc>
        <w:tc>
          <w:tcPr>
            <w:tcW w:w="600" w:type="dxa"/>
          </w:tcPr>
          <w:p w14:paraId="77395497" w14:textId="77777777" w:rsidR="00B50050" w:rsidRDefault="00B50050" w:rsidP="0088127C">
            <w:pPr>
              <w:pStyle w:val="OtherTableBody"/>
            </w:pPr>
            <w:r>
              <w:t>0487</w:t>
            </w:r>
          </w:p>
        </w:tc>
        <w:tc>
          <w:tcPr>
            <w:tcW w:w="2600" w:type="dxa"/>
          </w:tcPr>
          <w:p w14:paraId="6D6F0E21" w14:textId="77777777" w:rsidR="00B50050" w:rsidRDefault="00B50050" w:rsidP="0088127C">
            <w:pPr>
              <w:pStyle w:val="OtherTableBody"/>
            </w:pPr>
          </w:p>
        </w:tc>
        <w:tc>
          <w:tcPr>
            <w:tcW w:w="1400" w:type="dxa"/>
          </w:tcPr>
          <w:p w14:paraId="587DE9C5" w14:textId="77777777" w:rsidR="00B50050" w:rsidRDefault="00B50050" w:rsidP="0088127C">
            <w:pPr>
              <w:pStyle w:val="OtherTableBody"/>
            </w:pPr>
            <w:r>
              <w:t>EXG</w:t>
            </w:r>
          </w:p>
        </w:tc>
        <w:tc>
          <w:tcPr>
            <w:tcW w:w="4200" w:type="dxa"/>
          </w:tcPr>
          <w:p w14:paraId="717E060D" w14:textId="77777777" w:rsidR="00B50050" w:rsidRDefault="00B50050" w:rsidP="0088127C">
            <w:pPr>
              <w:pStyle w:val="OtherTableBody"/>
            </w:pPr>
            <w:r>
              <w:t>Gas, exhaled (=breath)</w:t>
            </w:r>
          </w:p>
        </w:tc>
      </w:tr>
      <w:tr w:rsidR="00B50050" w14:paraId="5BFB7E3E" w14:textId="77777777" w:rsidTr="00195548">
        <w:tc>
          <w:tcPr>
            <w:tcW w:w="600" w:type="dxa"/>
          </w:tcPr>
          <w:p w14:paraId="46ABE420" w14:textId="77777777" w:rsidR="00B50050" w:rsidRDefault="00B50050" w:rsidP="0088127C">
            <w:pPr>
              <w:pStyle w:val="OtherTableBody"/>
            </w:pPr>
          </w:p>
        </w:tc>
        <w:tc>
          <w:tcPr>
            <w:tcW w:w="600" w:type="dxa"/>
          </w:tcPr>
          <w:p w14:paraId="4B5B7618" w14:textId="77777777" w:rsidR="00B50050" w:rsidRDefault="00B50050" w:rsidP="0088127C">
            <w:pPr>
              <w:pStyle w:val="OtherTableBody"/>
            </w:pPr>
            <w:r>
              <w:t>0487</w:t>
            </w:r>
          </w:p>
        </w:tc>
        <w:tc>
          <w:tcPr>
            <w:tcW w:w="2600" w:type="dxa"/>
          </w:tcPr>
          <w:p w14:paraId="0ECE41BA" w14:textId="77777777" w:rsidR="00B50050" w:rsidRDefault="00B50050" w:rsidP="0088127C">
            <w:pPr>
              <w:pStyle w:val="OtherTableBody"/>
            </w:pPr>
          </w:p>
        </w:tc>
        <w:tc>
          <w:tcPr>
            <w:tcW w:w="1400" w:type="dxa"/>
          </w:tcPr>
          <w:p w14:paraId="19BC293B" w14:textId="77777777" w:rsidR="00B50050" w:rsidRDefault="00B50050" w:rsidP="0088127C">
            <w:pPr>
              <w:pStyle w:val="OtherTableBody"/>
            </w:pPr>
            <w:r>
              <w:t>EXS</w:t>
            </w:r>
          </w:p>
        </w:tc>
        <w:tc>
          <w:tcPr>
            <w:tcW w:w="4200" w:type="dxa"/>
          </w:tcPr>
          <w:p w14:paraId="628679CC" w14:textId="77777777" w:rsidR="00B50050" w:rsidRDefault="00B50050" w:rsidP="0088127C">
            <w:pPr>
              <w:pStyle w:val="OtherTableBody"/>
            </w:pPr>
            <w:r>
              <w:t>Shunt, External</w:t>
            </w:r>
          </w:p>
        </w:tc>
      </w:tr>
      <w:tr w:rsidR="00B50050" w14:paraId="65156C5E" w14:textId="77777777" w:rsidTr="00195548">
        <w:tc>
          <w:tcPr>
            <w:tcW w:w="600" w:type="dxa"/>
          </w:tcPr>
          <w:p w14:paraId="5A270962" w14:textId="77777777" w:rsidR="00B50050" w:rsidRDefault="00B50050" w:rsidP="0088127C">
            <w:pPr>
              <w:pStyle w:val="OtherTableBody"/>
            </w:pPr>
          </w:p>
        </w:tc>
        <w:tc>
          <w:tcPr>
            <w:tcW w:w="600" w:type="dxa"/>
          </w:tcPr>
          <w:p w14:paraId="269FCDEB" w14:textId="77777777" w:rsidR="00B50050" w:rsidRDefault="00B50050" w:rsidP="0088127C">
            <w:pPr>
              <w:pStyle w:val="OtherTableBody"/>
            </w:pPr>
            <w:r>
              <w:t>0487</w:t>
            </w:r>
          </w:p>
        </w:tc>
        <w:tc>
          <w:tcPr>
            <w:tcW w:w="2600" w:type="dxa"/>
          </w:tcPr>
          <w:p w14:paraId="5BAB77A0" w14:textId="77777777" w:rsidR="00B50050" w:rsidRDefault="00B50050" w:rsidP="0088127C">
            <w:pPr>
              <w:pStyle w:val="OtherTableBody"/>
            </w:pPr>
          </w:p>
        </w:tc>
        <w:tc>
          <w:tcPr>
            <w:tcW w:w="1400" w:type="dxa"/>
          </w:tcPr>
          <w:p w14:paraId="5C192B5C" w14:textId="77777777" w:rsidR="00B50050" w:rsidRDefault="00B50050" w:rsidP="0088127C">
            <w:pPr>
              <w:pStyle w:val="OtherTableBody"/>
            </w:pPr>
            <w:r>
              <w:t>EXUDTE</w:t>
            </w:r>
          </w:p>
        </w:tc>
        <w:tc>
          <w:tcPr>
            <w:tcW w:w="4200" w:type="dxa"/>
          </w:tcPr>
          <w:p w14:paraId="4CA15A63" w14:textId="77777777" w:rsidR="00B50050" w:rsidRDefault="00B50050" w:rsidP="0088127C">
            <w:pPr>
              <w:pStyle w:val="OtherTableBody"/>
            </w:pPr>
            <w:r>
              <w:t>Exudate</w:t>
            </w:r>
          </w:p>
        </w:tc>
      </w:tr>
      <w:tr w:rsidR="00B50050" w14:paraId="6B45C793" w14:textId="77777777" w:rsidTr="00195548">
        <w:tc>
          <w:tcPr>
            <w:tcW w:w="600" w:type="dxa"/>
          </w:tcPr>
          <w:p w14:paraId="01EB3B47" w14:textId="77777777" w:rsidR="00B50050" w:rsidRDefault="00B50050" w:rsidP="0088127C">
            <w:pPr>
              <w:pStyle w:val="OtherTableBody"/>
            </w:pPr>
          </w:p>
        </w:tc>
        <w:tc>
          <w:tcPr>
            <w:tcW w:w="600" w:type="dxa"/>
          </w:tcPr>
          <w:p w14:paraId="384DC033" w14:textId="77777777" w:rsidR="00B50050" w:rsidRDefault="00B50050" w:rsidP="0088127C">
            <w:pPr>
              <w:pStyle w:val="OtherTableBody"/>
            </w:pPr>
            <w:r>
              <w:t>0487</w:t>
            </w:r>
          </w:p>
        </w:tc>
        <w:tc>
          <w:tcPr>
            <w:tcW w:w="2600" w:type="dxa"/>
          </w:tcPr>
          <w:p w14:paraId="19D34138" w14:textId="77777777" w:rsidR="00B50050" w:rsidRDefault="00B50050" w:rsidP="0088127C">
            <w:pPr>
              <w:pStyle w:val="OtherTableBody"/>
            </w:pPr>
          </w:p>
        </w:tc>
        <w:tc>
          <w:tcPr>
            <w:tcW w:w="1400" w:type="dxa"/>
          </w:tcPr>
          <w:p w14:paraId="5879BFE8" w14:textId="77777777" w:rsidR="00B50050" w:rsidRDefault="00B50050" w:rsidP="0088127C">
            <w:pPr>
              <w:pStyle w:val="OtherTableBody"/>
            </w:pPr>
            <w:r>
              <w:t>FAW</w:t>
            </w:r>
          </w:p>
        </w:tc>
        <w:tc>
          <w:tcPr>
            <w:tcW w:w="4200" w:type="dxa"/>
          </w:tcPr>
          <w:p w14:paraId="51C41AD2" w14:textId="77777777" w:rsidR="00B50050" w:rsidRDefault="00B50050" w:rsidP="0088127C">
            <w:pPr>
              <w:pStyle w:val="OtherTableBody"/>
            </w:pPr>
            <w:r>
              <w:t>Environmental, Water  (Well)</w:t>
            </w:r>
          </w:p>
        </w:tc>
      </w:tr>
      <w:tr w:rsidR="00B50050" w14:paraId="2729D6C7" w14:textId="77777777" w:rsidTr="00195548">
        <w:tc>
          <w:tcPr>
            <w:tcW w:w="600" w:type="dxa"/>
          </w:tcPr>
          <w:p w14:paraId="6F0631B5" w14:textId="77777777" w:rsidR="00B50050" w:rsidRDefault="00B50050" w:rsidP="0088127C">
            <w:pPr>
              <w:pStyle w:val="OtherTableBody"/>
            </w:pPr>
          </w:p>
        </w:tc>
        <w:tc>
          <w:tcPr>
            <w:tcW w:w="600" w:type="dxa"/>
          </w:tcPr>
          <w:p w14:paraId="5BADEEC1" w14:textId="77777777" w:rsidR="00B50050" w:rsidRDefault="00B50050" w:rsidP="0088127C">
            <w:pPr>
              <w:pStyle w:val="OtherTableBody"/>
            </w:pPr>
            <w:r>
              <w:t>0487</w:t>
            </w:r>
          </w:p>
        </w:tc>
        <w:tc>
          <w:tcPr>
            <w:tcW w:w="2600" w:type="dxa"/>
          </w:tcPr>
          <w:p w14:paraId="3AAD41A6" w14:textId="77777777" w:rsidR="00B50050" w:rsidRDefault="00B50050" w:rsidP="0088127C">
            <w:pPr>
              <w:pStyle w:val="OtherTableBody"/>
            </w:pPr>
          </w:p>
        </w:tc>
        <w:tc>
          <w:tcPr>
            <w:tcW w:w="1400" w:type="dxa"/>
          </w:tcPr>
          <w:p w14:paraId="23BC477C" w14:textId="77777777" w:rsidR="00B50050" w:rsidRDefault="00B50050" w:rsidP="0088127C">
            <w:pPr>
              <w:pStyle w:val="OtherTableBody"/>
            </w:pPr>
            <w:r>
              <w:t>FBLOOD</w:t>
            </w:r>
          </w:p>
        </w:tc>
        <w:tc>
          <w:tcPr>
            <w:tcW w:w="4200" w:type="dxa"/>
          </w:tcPr>
          <w:p w14:paraId="090F3325" w14:textId="77777777" w:rsidR="00B50050" w:rsidRDefault="00B50050" w:rsidP="0088127C">
            <w:pPr>
              <w:pStyle w:val="OtherTableBody"/>
            </w:pPr>
            <w:r>
              <w:t>Blood, Fetal</w:t>
            </w:r>
          </w:p>
        </w:tc>
      </w:tr>
      <w:tr w:rsidR="00B50050" w14:paraId="340A2F06" w14:textId="77777777" w:rsidTr="00195548">
        <w:tc>
          <w:tcPr>
            <w:tcW w:w="600" w:type="dxa"/>
          </w:tcPr>
          <w:p w14:paraId="0B215CF3" w14:textId="77777777" w:rsidR="00B50050" w:rsidRDefault="00B50050" w:rsidP="0088127C">
            <w:pPr>
              <w:pStyle w:val="OtherTableBody"/>
            </w:pPr>
          </w:p>
        </w:tc>
        <w:tc>
          <w:tcPr>
            <w:tcW w:w="600" w:type="dxa"/>
          </w:tcPr>
          <w:p w14:paraId="19F782CA" w14:textId="77777777" w:rsidR="00B50050" w:rsidRDefault="00B50050" w:rsidP="0088127C">
            <w:pPr>
              <w:pStyle w:val="OtherTableBody"/>
            </w:pPr>
            <w:r>
              <w:t>0487</w:t>
            </w:r>
          </w:p>
        </w:tc>
        <w:tc>
          <w:tcPr>
            <w:tcW w:w="2600" w:type="dxa"/>
          </w:tcPr>
          <w:p w14:paraId="47612ED0" w14:textId="77777777" w:rsidR="00B50050" w:rsidRDefault="00B50050" w:rsidP="0088127C">
            <w:pPr>
              <w:pStyle w:val="OtherTableBody"/>
            </w:pPr>
          </w:p>
        </w:tc>
        <w:tc>
          <w:tcPr>
            <w:tcW w:w="1400" w:type="dxa"/>
          </w:tcPr>
          <w:p w14:paraId="764DBA93" w14:textId="77777777" w:rsidR="00B50050" w:rsidRDefault="00B50050" w:rsidP="0088127C">
            <w:pPr>
              <w:pStyle w:val="OtherTableBody"/>
            </w:pPr>
            <w:r>
              <w:t>FGA</w:t>
            </w:r>
          </w:p>
        </w:tc>
        <w:tc>
          <w:tcPr>
            <w:tcW w:w="4200" w:type="dxa"/>
          </w:tcPr>
          <w:p w14:paraId="1EFB9184" w14:textId="77777777" w:rsidR="00B50050" w:rsidRDefault="00B50050" w:rsidP="0088127C">
            <w:pPr>
              <w:pStyle w:val="OtherTableBody"/>
            </w:pPr>
            <w:r>
              <w:t>Fluid,  Abdomen</w:t>
            </w:r>
          </w:p>
        </w:tc>
      </w:tr>
      <w:tr w:rsidR="00B50050" w14:paraId="79F26894" w14:textId="77777777" w:rsidTr="00195548">
        <w:tc>
          <w:tcPr>
            <w:tcW w:w="600" w:type="dxa"/>
          </w:tcPr>
          <w:p w14:paraId="05BACA42" w14:textId="77777777" w:rsidR="00B50050" w:rsidRDefault="00B50050" w:rsidP="0088127C">
            <w:pPr>
              <w:pStyle w:val="OtherTableBody"/>
            </w:pPr>
          </w:p>
        </w:tc>
        <w:tc>
          <w:tcPr>
            <w:tcW w:w="600" w:type="dxa"/>
          </w:tcPr>
          <w:p w14:paraId="69EDE79E" w14:textId="77777777" w:rsidR="00B50050" w:rsidRDefault="00B50050" w:rsidP="0088127C">
            <w:pPr>
              <w:pStyle w:val="OtherTableBody"/>
            </w:pPr>
            <w:r>
              <w:t>0487</w:t>
            </w:r>
          </w:p>
        </w:tc>
        <w:tc>
          <w:tcPr>
            <w:tcW w:w="2600" w:type="dxa"/>
          </w:tcPr>
          <w:p w14:paraId="66DB8797" w14:textId="77777777" w:rsidR="00B50050" w:rsidRDefault="00B50050" w:rsidP="0088127C">
            <w:pPr>
              <w:pStyle w:val="OtherTableBody"/>
            </w:pPr>
          </w:p>
        </w:tc>
        <w:tc>
          <w:tcPr>
            <w:tcW w:w="1400" w:type="dxa"/>
          </w:tcPr>
          <w:p w14:paraId="0EED9AFA" w14:textId="77777777" w:rsidR="00B50050" w:rsidRDefault="00B50050" w:rsidP="0088127C">
            <w:pPr>
              <w:pStyle w:val="OtherTableBody"/>
            </w:pPr>
            <w:r>
              <w:t>FIB</w:t>
            </w:r>
          </w:p>
        </w:tc>
        <w:tc>
          <w:tcPr>
            <w:tcW w:w="4200" w:type="dxa"/>
          </w:tcPr>
          <w:p w14:paraId="4C5F2A9B" w14:textId="77777777" w:rsidR="00B50050" w:rsidRDefault="00B50050" w:rsidP="0088127C">
            <w:pPr>
              <w:pStyle w:val="OtherTableBody"/>
            </w:pPr>
            <w:r>
              <w:t>Fibroblasts</w:t>
            </w:r>
          </w:p>
        </w:tc>
      </w:tr>
      <w:tr w:rsidR="00B50050" w14:paraId="26BAABAF" w14:textId="77777777" w:rsidTr="00195548">
        <w:tc>
          <w:tcPr>
            <w:tcW w:w="600" w:type="dxa"/>
          </w:tcPr>
          <w:p w14:paraId="63A2E1A9" w14:textId="77777777" w:rsidR="00B50050" w:rsidRDefault="00B50050" w:rsidP="0088127C">
            <w:pPr>
              <w:pStyle w:val="OtherTableBody"/>
            </w:pPr>
          </w:p>
        </w:tc>
        <w:tc>
          <w:tcPr>
            <w:tcW w:w="600" w:type="dxa"/>
          </w:tcPr>
          <w:p w14:paraId="7AB7FFCF" w14:textId="77777777" w:rsidR="00B50050" w:rsidRDefault="00B50050" w:rsidP="0088127C">
            <w:pPr>
              <w:pStyle w:val="OtherTableBody"/>
            </w:pPr>
            <w:r>
              <w:t>0487</w:t>
            </w:r>
          </w:p>
        </w:tc>
        <w:tc>
          <w:tcPr>
            <w:tcW w:w="2600" w:type="dxa"/>
          </w:tcPr>
          <w:p w14:paraId="7FDDAC38" w14:textId="77777777" w:rsidR="00B50050" w:rsidRDefault="00B50050" w:rsidP="0088127C">
            <w:pPr>
              <w:pStyle w:val="OtherTableBody"/>
            </w:pPr>
          </w:p>
        </w:tc>
        <w:tc>
          <w:tcPr>
            <w:tcW w:w="1400" w:type="dxa"/>
          </w:tcPr>
          <w:p w14:paraId="7624E2A4" w14:textId="77777777" w:rsidR="00B50050" w:rsidRDefault="00B50050" w:rsidP="0088127C">
            <w:pPr>
              <w:pStyle w:val="OtherTableBody"/>
            </w:pPr>
            <w:r>
              <w:t>FIST</w:t>
            </w:r>
          </w:p>
        </w:tc>
        <w:tc>
          <w:tcPr>
            <w:tcW w:w="4200" w:type="dxa"/>
          </w:tcPr>
          <w:p w14:paraId="0017A8FD" w14:textId="77777777" w:rsidR="00B50050" w:rsidRDefault="00B50050" w:rsidP="0088127C">
            <w:pPr>
              <w:pStyle w:val="OtherTableBody"/>
            </w:pPr>
            <w:r>
              <w:t>Fistula</w:t>
            </w:r>
          </w:p>
        </w:tc>
      </w:tr>
      <w:tr w:rsidR="00B50050" w14:paraId="0407A8EB" w14:textId="77777777" w:rsidTr="00195548">
        <w:tc>
          <w:tcPr>
            <w:tcW w:w="600" w:type="dxa"/>
          </w:tcPr>
          <w:p w14:paraId="62590DC6" w14:textId="77777777" w:rsidR="00B50050" w:rsidRDefault="00B50050" w:rsidP="0088127C">
            <w:pPr>
              <w:pStyle w:val="OtherTableBody"/>
            </w:pPr>
          </w:p>
        </w:tc>
        <w:tc>
          <w:tcPr>
            <w:tcW w:w="600" w:type="dxa"/>
          </w:tcPr>
          <w:p w14:paraId="0D724B0F" w14:textId="77777777" w:rsidR="00B50050" w:rsidRDefault="00B50050" w:rsidP="0088127C">
            <w:pPr>
              <w:pStyle w:val="OtherTableBody"/>
            </w:pPr>
            <w:r>
              <w:t>0487</w:t>
            </w:r>
          </w:p>
        </w:tc>
        <w:tc>
          <w:tcPr>
            <w:tcW w:w="2600" w:type="dxa"/>
          </w:tcPr>
          <w:p w14:paraId="74B64807" w14:textId="77777777" w:rsidR="00B50050" w:rsidRDefault="00B50050" w:rsidP="0088127C">
            <w:pPr>
              <w:pStyle w:val="OtherTableBody"/>
            </w:pPr>
          </w:p>
        </w:tc>
        <w:tc>
          <w:tcPr>
            <w:tcW w:w="1400" w:type="dxa"/>
          </w:tcPr>
          <w:p w14:paraId="0FF61C9F" w14:textId="77777777" w:rsidR="00B50050" w:rsidRDefault="00B50050" w:rsidP="0088127C">
            <w:pPr>
              <w:pStyle w:val="OtherTableBody"/>
            </w:pPr>
            <w:r>
              <w:t>FLD</w:t>
            </w:r>
          </w:p>
        </w:tc>
        <w:tc>
          <w:tcPr>
            <w:tcW w:w="4200" w:type="dxa"/>
          </w:tcPr>
          <w:p w14:paraId="6FB4BEC6" w14:textId="77777777" w:rsidR="00B50050" w:rsidRDefault="00B50050" w:rsidP="0088127C">
            <w:pPr>
              <w:pStyle w:val="OtherTableBody"/>
            </w:pPr>
            <w:r>
              <w:t>Fluid, Other</w:t>
            </w:r>
          </w:p>
        </w:tc>
      </w:tr>
      <w:tr w:rsidR="00B50050" w14:paraId="5200BA91" w14:textId="77777777" w:rsidTr="00195548">
        <w:tc>
          <w:tcPr>
            <w:tcW w:w="600" w:type="dxa"/>
          </w:tcPr>
          <w:p w14:paraId="34E803EE" w14:textId="77777777" w:rsidR="00B50050" w:rsidRDefault="00B50050" w:rsidP="0088127C">
            <w:pPr>
              <w:pStyle w:val="OtherTableBody"/>
            </w:pPr>
          </w:p>
        </w:tc>
        <w:tc>
          <w:tcPr>
            <w:tcW w:w="600" w:type="dxa"/>
          </w:tcPr>
          <w:p w14:paraId="43EBA305" w14:textId="77777777" w:rsidR="00B50050" w:rsidRDefault="00B50050" w:rsidP="0088127C">
            <w:pPr>
              <w:pStyle w:val="OtherTableBody"/>
            </w:pPr>
            <w:r>
              <w:t>0487</w:t>
            </w:r>
          </w:p>
        </w:tc>
        <w:tc>
          <w:tcPr>
            <w:tcW w:w="2600" w:type="dxa"/>
          </w:tcPr>
          <w:p w14:paraId="41D9BD53" w14:textId="77777777" w:rsidR="00B50050" w:rsidRDefault="00B50050" w:rsidP="0088127C">
            <w:pPr>
              <w:pStyle w:val="OtherTableBody"/>
            </w:pPr>
          </w:p>
        </w:tc>
        <w:tc>
          <w:tcPr>
            <w:tcW w:w="1400" w:type="dxa"/>
          </w:tcPr>
          <w:p w14:paraId="5940F011" w14:textId="77777777" w:rsidR="00B50050" w:rsidRDefault="00B50050" w:rsidP="0088127C">
            <w:pPr>
              <w:pStyle w:val="OtherTableBody"/>
            </w:pPr>
            <w:r>
              <w:t>FLT</w:t>
            </w:r>
          </w:p>
        </w:tc>
        <w:tc>
          <w:tcPr>
            <w:tcW w:w="4200" w:type="dxa"/>
          </w:tcPr>
          <w:p w14:paraId="2B46B0FE" w14:textId="77777777" w:rsidR="00B50050" w:rsidRDefault="00B50050" w:rsidP="0088127C">
            <w:pPr>
              <w:pStyle w:val="OtherTableBody"/>
            </w:pPr>
            <w:r>
              <w:t>Filter</w:t>
            </w:r>
          </w:p>
        </w:tc>
      </w:tr>
      <w:tr w:rsidR="00B50050" w14:paraId="4B262D53" w14:textId="77777777" w:rsidTr="00195548">
        <w:tc>
          <w:tcPr>
            <w:tcW w:w="600" w:type="dxa"/>
          </w:tcPr>
          <w:p w14:paraId="010232A8" w14:textId="77777777" w:rsidR="00B50050" w:rsidRDefault="00B50050" w:rsidP="0088127C">
            <w:pPr>
              <w:pStyle w:val="OtherTableBody"/>
            </w:pPr>
          </w:p>
        </w:tc>
        <w:tc>
          <w:tcPr>
            <w:tcW w:w="600" w:type="dxa"/>
          </w:tcPr>
          <w:p w14:paraId="4C5E12AC" w14:textId="77777777" w:rsidR="00B50050" w:rsidRDefault="00B50050" w:rsidP="0088127C">
            <w:pPr>
              <w:pStyle w:val="OtherTableBody"/>
            </w:pPr>
            <w:r>
              <w:t>0487</w:t>
            </w:r>
          </w:p>
        </w:tc>
        <w:tc>
          <w:tcPr>
            <w:tcW w:w="2600" w:type="dxa"/>
          </w:tcPr>
          <w:p w14:paraId="4FFF40CD" w14:textId="77777777" w:rsidR="00B50050" w:rsidRDefault="00B50050" w:rsidP="0088127C">
            <w:pPr>
              <w:pStyle w:val="OtherTableBody"/>
            </w:pPr>
          </w:p>
        </w:tc>
        <w:tc>
          <w:tcPr>
            <w:tcW w:w="1400" w:type="dxa"/>
          </w:tcPr>
          <w:p w14:paraId="0E65E87E" w14:textId="77777777" w:rsidR="00B50050" w:rsidRDefault="00B50050" w:rsidP="0088127C">
            <w:pPr>
              <w:pStyle w:val="OtherTableBody"/>
            </w:pPr>
            <w:r>
              <w:t>FLU</w:t>
            </w:r>
          </w:p>
        </w:tc>
        <w:tc>
          <w:tcPr>
            <w:tcW w:w="4200" w:type="dxa"/>
          </w:tcPr>
          <w:p w14:paraId="7694F273" w14:textId="77777777" w:rsidR="00B50050" w:rsidRDefault="00B50050" w:rsidP="0088127C">
            <w:pPr>
              <w:pStyle w:val="OtherTableBody"/>
            </w:pPr>
            <w:r>
              <w:t>Fluid, Body unsp</w:t>
            </w:r>
          </w:p>
        </w:tc>
      </w:tr>
      <w:tr w:rsidR="00B50050" w14:paraId="156DE9B2" w14:textId="77777777" w:rsidTr="00195548">
        <w:tc>
          <w:tcPr>
            <w:tcW w:w="600" w:type="dxa"/>
          </w:tcPr>
          <w:p w14:paraId="12A59342" w14:textId="77777777" w:rsidR="00B50050" w:rsidRDefault="00B50050" w:rsidP="0088127C">
            <w:pPr>
              <w:pStyle w:val="OtherTableBody"/>
            </w:pPr>
          </w:p>
        </w:tc>
        <w:tc>
          <w:tcPr>
            <w:tcW w:w="600" w:type="dxa"/>
          </w:tcPr>
          <w:p w14:paraId="750F171A" w14:textId="77777777" w:rsidR="00B50050" w:rsidRDefault="00B50050" w:rsidP="0088127C">
            <w:pPr>
              <w:pStyle w:val="OtherTableBody"/>
            </w:pPr>
            <w:r>
              <w:t>0487</w:t>
            </w:r>
          </w:p>
        </w:tc>
        <w:tc>
          <w:tcPr>
            <w:tcW w:w="2600" w:type="dxa"/>
          </w:tcPr>
          <w:p w14:paraId="5EF62F43" w14:textId="77777777" w:rsidR="00B50050" w:rsidRDefault="00B50050" w:rsidP="0088127C">
            <w:pPr>
              <w:pStyle w:val="OtherTableBody"/>
            </w:pPr>
          </w:p>
        </w:tc>
        <w:tc>
          <w:tcPr>
            <w:tcW w:w="1400" w:type="dxa"/>
          </w:tcPr>
          <w:p w14:paraId="2580100F" w14:textId="77777777" w:rsidR="00B50050" w:rsidRDefault="00B50050" w:rsidP="0088127C">
            <w:pPr>
              <w:pStyle w:val="OtherTableBody"/>
            </w:pPr>
            <w:r>
              <w:t>FLUID</w:t>
            </w:r>
          </w:p>
        </w:tc>
        <w:tc>
          <w:tcPr>
            <w:tcW w:w="4200" w:type="dxa"/>
          </w:tcPr>
          <w:p w14:paraId="3CF4C672" w14:textId="77777777" w:rsidR="00B50050" w:rsidRDefault="00B50050" w:rsidP="0088127C">
            <w:pPr>
              <w:pStyle w:val="OtherTableBody"/>
            </w:pPr>
            <w:r>
              <w:t>Fluid</w:t>
            </w:r>
          </w:p>
        </w:tc>
      </w:tr>
      <w:tr w:rsidR="00B50050" w14:paraId="158C0D3C" w14:textId="77777777" w:rsidTr="00195548">
        <w:tc>
          <w:tcPr>
            <w:tcW w:w="600" w:type="dxa"/>
          </w:tcPr>
          <w:p w14:paraId="34AB02D1" w14:textId="77777777" w:rsidR="00B50050" w:rsidRDefault="00B50050" w:rsidP="0088127C">
            <w:pPr>
              <w:pStyle w:val="OtherTableBody"/>
            </w:pPr>
          </w:p>
        </w:tc>
        <w:tc>
          <w:tcPr>
            <w:tcW w:w="600" w:type="dxa"/>
          </w:tcPr>
          <w:p w14:paraId="1F97EBC3" w14:textId="77777777" w:rsidR="00B50050" w:rsidRDefault="00B50050" w:rsidP="0088127C">
            <w:pPr>
              <w:pStyle w:val="OtherTableBody"/>
            </w:pPr>
            <w:r>
              <w:t>0487</w:t>
            </w:r>
          </w:p>
        </w:tc>
        <w:tc>
          <w:tcPr>
            <w:tcW w:w="2600" w:type="dxa"/>
          </w:tcPr>
          <w:p w14:paraId="223C5788" w14:textId="77777777" w:rsidR="00B50050" w:rsidRDefault="00B50050" w:rsidP="0088127C">
            <w:pPr>
              <w:pStyle w:val="OtherTableBody"/>
            </w:pPr>
          </w:p>
        </w:tc>
        <w:tc>
          <w:tcPr>
            <w:tcW w:w="1400" w:type="dxa"/>
          </w:tcPr>
          <w:p w14:paraId="7FF6BF04" w14:textId="77777777" w:rsidR="00B50050" w:rsidRDefault="00B50050" w:rsidP="0088127C">
            <w:pPr>
              <w:pStyle w:val="OtherTableBody"/>
            </w:pPr>
            <w:r>
              <w:t>FOLEY</w:t>
            </w:r>
          </w:p>
        </w:tc>
        <w:tc>
          <w:tcPr>
            <w:tcW w:w="4200" w:type="dxa"/>
          </w:tcPr>
          <w:p w14:paraId="380AE8A6" w14:textId="77777777" w:rsidR="00B50050" w:rsidRDefault="00B50050" w:rsidP="0088127C">
            <w:pPr>
              <w:pStyle w:val="OtherTableBody"/>
            </w:pPr>
            <w:r>
              <w:t>Catheter Tip, Foley</w:t>
            </w:r>
          </w:p>
        </w:tc>
      </w:tr>
      <w:tr w:rsidR="00B50050" w14:paraId="497564B8" w14:textId="77777777" w:rsidTr="00195548">
        <w:tc>
          <w:tcPr>
            <w:tcW w:w="600" w:type="dxa"/>
          </w:tcPr>
          <w:p w14:paraId="38E483F9" w14:textId="77777777" w:rsidR="00B50050" w:rsidRDefault="00B50050" w:rsidP="0088127C">
            <w:pPr>
              <w:pStyle w:val="OtherTableBody"/>
            </w:pPr>
          </w:p>
        </w:tc>
        <w:tc>
          <w:tcPr>
            <w:tcW w:w="600" w:type="dxa"/>
          </w:tcPr>
          <w:p w14:paraId="31A7C4BE" w14:textId="77777777" w:rsidR="00B50050" w:rsidRDefault="00B50050" w:rsidP="0088127C">
            <w:pPr>
              <w:pStyle w:val="OtherTableBody"/>
            </w:pPr>
            <w:r>
              <w:t>0487</w:t>
            </w:r>
          </w:p>
        </w:tc>
        <w:tc>
          <w:tcPr>
            <w:tcW w:w="2600" w:type="dxa"/>
          </w:tcPr>
          <w:p w14:paraId="0C338C56" w14:textId="77777777" w:rsidR="00B50050" w:rsidRDefault="00B50050" w:rsidP="0088127C">
            <w:pPr>
              <w:pStyle w:val="OtherTableBody"/>
            </w:pPr>
          </w:p>
        </w:tc>
        <w:tc>
          <w:tcPr>
            <w:tcW w:w="1400" w:type="dxa"/>
          </w:tcPr>
          <w:p w14:paraId="309B7484" w14:textId="77777777" w:rsidR="00B50050" w:rsidRDefault="00B50050" w:rsidP="0088127C">
            <w:pPr>
              <w:pStyle w:val="OtherTableBody"/>
            </w:pPr>
            <w:r>
              <w:t>FRS</w:t>
            </w:r>
          </w:p>
        </w:tc>
        <w:tc>
          <w:tcPr>
            <w:tcW w:w="4200" w:type="dxa"/>
          </w:tcPr>
          <w:p w14:paraId="56D1CB69" w14:textId="77777777" w:rsidR="00B50050" w:rsidRDefault="00B50050" w:rsidP="0088127C">
            <w:pPr>
              <w:pStyle w:val="OtherTableBody"/>
            </w:pPr>
            <w:r>
              <w:t>Fluid, Respiratory</w:t>
            </w:r>
          </w:p>
        </w:tc>
      </w:tr>
      <w:tr w:rsidR="00B50050" w14:paraId="77D39775" w14:textId="77777777" w:rsidTr="00195548">
        <w:tc>
          <w:tcPr>
            <w:tcW w:w="600" w:type="dxa"/>
          </w:tcPr>
          <w:p w14:paraId="37A5BE10" w14:textId="77777777" w:rsidR="00B50050" w:rsidRDefault="00B50050" w:rsidP="0088127C">
            <w:pPr>
              <w:pStyle w:val="OtherTableBody"/>
            </w:pPr>
          </w:p>
        </w:tc>
        <w:tc>
          <w:tcPr>
            <w:tcW w:w="600" w:type="dxa"/>
          </w:tcPr>
          <w:p w14:paraId="6C792FC5" w14:textId="77777777" w:rsidR="00B50050" w:rsidRDefault="00B50050" w:rsidP="0088127C">
            <w:pPr>
              <w:pStyle w:val="OtherTableBody"/>
            </w:pPr>
            <w:r>
              <w:t>0487</w:t>
            </w:r>
          </w:p>
        </w:tc>
        <w:tc>
          <w:tcPr>
            <w:tcW w:w="2600" w:type="dxa"/>
          </w:tcPr>
          <w:p w14:paraId="002A8F1B" w14:textId="77777777" w:rsidR="00B50050" w:rsidRDefault="00B50050" w:rsidP="0088127C">
            <w:pPr>
              <w:pStyle w:val="OtherTableBody"/>
            </w:pPr>
          </w:p>
        </w:tc>
        <w:tc>
          <w:tcPr>
            <w:tcW w:w="1400" w:type="dxa"/>
          </w:tcPr>
          <w:p w14:paraId="7BC0C011" w14:textId="77777777" w:rsidR="00B50050" w:rsidRDefault="00B50050" w:rsidP="0088127C">
            <w:pPr>
              <w:pStyle w:val="OtherTableBody"/>
            </w:pPr>
            <w:r>
              <w:t>FSCLP</w:t>
            </w:r>
          </w:p>
        </w:tc>
        <w:tc>
          <w:tcPr>
            <w:tcW w:w="4200" w:type="dxa"/>
          </w:tcPr>
          <w:p w14:paraId="2C955466" w14:textId="77777777" w:rsidR="00B50050" w:rsidRDefault="00B50050" w:rsidP="0088127C">
            <w:pPr>
              <w:pStyle w:val="OtherTableBody"/>
            </w:pPr>
            <w:r>
              <w:t>Scalp, Fetal</w:t>
            </w:r>
          </w:p>
        </w:tc>
      </w:tr>
      <w:tr w:rsidR="00B50050" w14:paraId="59EB9892" w14:textId="77777777" w:rsidTr="00195548">
        <w:tc>
          <w:tcPr>
            <w:tcW w:w="600" w:type="dxa"/>
          </w:tcPr>
          <w:p w14:paraId="0B664B82" w14:textId="77777777" w:rsidR="00B50050" w:rsidRDefault="00B50050" w:rsidP="0088127C">
            <w:pPr>
              <w:pStyle w:val="OtherTableBody"/>
            </w:pPr>
          </w:p>
        </w:tc>
        <w:tc>
          <w:tcPr>
            <w:tcW w:w="600" w:type="dxa"/>
          </w:tcPr>
          <w:p w14:paraId="6E6B7232" w14:textId="77777777" w:rsidR="00B50050" w:rsidRDefault="00B50050" w:rsidP="0088127C">
            <w:pPr>
              <w:pStyle w:val="OtherTableBody"/>
            </w:pPr>
            <w:r>
              <w:t>0487</w:t>
            </w:r>
          </w:p>
        </w:tc>
        <w:tc>
          <w:tcPr>
            <w:tcW w:w="2600" w:type="dxa"/>
          </w:tcPr>
          <w:p w14:paraId="2B08DC4E" w14:textId="77777777" w:rsidR="00B50050" w:rsidRDefault="00B50050" w:rsidP="0088127C">
            <w:pPr>
              <w:pStyle w:val="OtherTableBody"/>
            </w:pPr>
          </w:p>
        </w:tc>
        <w:tc>
          <w:tcPr>
            <w:tcW w:w="1400" w:type="dxa"/>
          </w:tcPr>
          <w:p w14:paraId="0DF864CC" w14:textId="77777777" w:rsidR="00B50050" w:rsidRDefault="00B50050" w:rsidP="0088127C">
            <w:pPr>
              <w:pStyle w:val="OtherTableBody"/>
            </w:pPr>
            <w:r>
              <w:t>FUR</w:t>
            </w:r>
          </w:p>
        </w:tc>
        <w:tc>
          <w:tcPr>
            <w:tcW w:w="4200" w:type="dxa"/>
          </w:tcPr>
          <w:p w14:paraId="0D3F8C07" w14:textId="77777777" w:rsidR="00B50050" w:rsidRDefault="00B50050" w:rsidP="0088127C">
            <w:pPr>
              <w:pStyle w:val="OtherTableBody"/>
            </w:pPr>
            <w:r>
              <w:t>Furuncle</w:t>
            </w:r>
          </w:p>
        </w:tc>
      </w:tr>
      <w:tr w:rsidR="00B50050" w14:paraId="4F77CDA1" w14:textId="77777777" w:rsidTr="00195548">
        <w:tc>
          <w:tcPr>
            <w:tcW w:w="600" w:type="dxa"/>
          </w:tcPr>
          <w:p w14:paraId="3E490370" w14:textId="77777777" w:rsidR="00B50050" w:rsidRDefault="00B50050" w:rsidP="0088127C">
            <w:pPr>
              <w:pStyle w:val="OtherTableBody"/>
            </w:pPr>
          </w:p>
        </w:tc>
        <w:tc>
          <w:tcPr>
            <w:tcW w:w="600" w:type="dxa"/>
          </w:tcPr>
          <w:p w14:paraId="1215B6D5" w14:textId="77777777" w:rsidR="00B50050" w:rsidRDefault="00B50050" w:rsidP="0088127C">
            <w:pPr>
              <w:pStyle w:val="OtherTableBody"/>
            </w:pPr>
            <w:r>
              <w:t>0487</w:t>
            </w:r>
          </w:p>
        </w:tc>
        <w:tc>
          <w:tcPr>
            <w:tcW w:w="2600" w:type="dxa"/>
          </w:tcPr>
          <w:p w14:paraId="6613C65E" w14:textId="77777777" w:rsidR="00B50050" w:rsidRDefault="00B50050" w:rsidP="0088127C">
            <w:pPr>
              <w:pStyle w:val="OtherTableBody"/>
            </w:pPr>
          </w:p>
        </w:tc>
        <w:tc>
          <w:tcPr>
            <w:tcW w:w="1400" w:type="dxa"/>
          </w:tcPr>
          <w:p w14:paraId="1FADFECF" w14:textId="77777777" w:rsidR="00B50050" w:rsidRDefault="00B50050" w:rsidP="0088127C">
            <w:pPr>
              <w:pStyle w:val="OtherTableBody"/>
            </w:pPr>
            <w:r>
              <w:t>GAS</w:t>
            </w:r>
          </w:p>
        </w:tc>
        <w:tc>
          <w:tcPr>
            <w:tcW w:w="4200" w:type="dxa"/>
          </w:tcPr>
          <w:p w14:paraId="71150BEF" w14:textId="77777777" w:rsidR="00B50050" w:rsidRDefault="00B50050" w:rsidP="0088127C">
            <w:pPr>
              <w:pStyle w:val="OtherTableBody"/>
            </w:pPr>
            <w:r>
              <w:t>Gas</w:t>
            </w:r>
          </w:p>
        </w:tc>
      </w:tr>
      <w:tr w:rsidR="00B50050" w14:paraId="54FD46E4" w14:textId="77777777" w:rsidTr="00195548">
        <w:tc>
          <w:tcPr>
            <w:tcW w:w="600" w:type="dxa"/>
          </w:tcPr>
          <w:p w14:paraId="4218726E" w14:textId="77777777" w:rsidR="00B50050" w:rsidRDefault="00B50050" w:rsidP="0088127C">
            <w:pPr>
              <w:pStyle w:val="OtherTableBody"/>
            </w:pPr>
          </w:p>
        </w:tc>
        <w:tc>
          <w:tcPr>
            <w:tcW w:w="600" w:type="dxa"/>
          </w:tcPr>
          <w:p w14:paraId="3EEAB0BD" w14:textId="77777777" w:rsidR="00B50050" w:rsidRDefault="00B50050" w:rsidP="0088127C">
            <w:pPr>
              <w:pStyle w:val="OtherTableBody"/>
            </w:pPr>
            <w:r>
              <w:t>0487</w:t>
            </w:r>
          </w:p>
        </w:tc>
        <w:tc>
          <w:tcPr>
            <w:tcW w:w="2600" w:type="dxa"/>
          </w:tcPr>
          <w:p w14:paraId="4C8B2723" w14:textId="77777777" w:rsidR="00B50050" w:rsidRDefault="00B50050" w:rsidP="0088127C">
            <w:pPr>
              <w:pStyle w:val="OtherTableBody"/>
            </w:pPr>
          </w:p>
        </w:tc>
        <w:tc>
          <w:tcPr>
            <w:tcW w:w="1400" w:type="dxa"/>
          </w:tcPr>
          <w:p w14:paraId="116959D0" w14:textId="77777777" w:rsidR="00B50050" w:rsidRDefault="00B50050" w:rsidP="0088127C">
            <w:pPr>
              <w:pStyle w:val="OtherTableBody"/>
            </w:pPr>
            <w:r>
              <w:t>GASA</w:t>
            </w:r>
          </w:p>
        </w:tc>
        <w:tc>
          <w:tcPr>
            <w:tcW w:w="4200" w:type="dxa"/>
          </w:tcPr>
          <w:p w14:paraId="11A729DA" w14:textId="77777777" w:rsidR="00B50050" w:rsidRDefault="00B50050" w:rsidP="0088127C">
            <w:pPr>
              <w:pStyle w:val="OtherTableBody"/>
            </w:pPr>
            <w:r>
              <w:t>Aspirate, Gastric</w:t>
            </w:r>
          </w:p>
        </w:tc>
      </w:tr>
      <w:tr w:rsidR="00B50050" w14:paraId="12A914BA" w14:textId="77777777" w:rsidTr="00195548">
        <w:tc>
          <w:tcPr>
            <w:tcW w:w="600" w:type="dxa"/>
          </w:tcPr>
          <w:p w14:paraId="13958999" w14:textId="77777777" w:rsidR="00B50050" w:rsidRDefault="00B50050" w:rsidP="0088127C">
            <w:pPr>
              <w:pStyle w:val="OtherTableBody"/>
            </w:pPr>
          </w:p>
        </w:tc>
        <w:tc>
          <w:tcPr>
            <w:tcW w:w="600" w:type="dxa"/>
          </w:tcPr>
          <w:p w14:paraId="6ACC7438" w14:textId="77777777" w:rsidR="00B50050" w:rsidRDefault="00B50050" w:rsidP="0088127C">
            <w:pPr>
              <w:pStyle w:val="OtherTableBody"/>
            </w:pPr>
            <w:r>
              <w:t>0487</w:t>
            </w:r>
          </w:p>
        </w:tc>
        <w:tc>
          <w:tcPr>
            <w:tcW w:w="2600" w:type="dxa"/>
          </w:tcPr>
          <w:p w14:paraId="409366AE" w14:textId="77777777" w:rsidR="00B50050" w:rsidRDefault="00B50050" w:rsidP="0088127C">
            <w:pPr>
              <w:pStyle w:val="OtherTableBody"/>
            </w:pPr>
          </w:p>
        </w:tc>
        <w:tc>
          <w:tcPr>
            <w:tcW w:w="1400" w:type="dxa"/>
          </w:tcPr>
          <w:p w14:paraId="71D6EF0F" w14:textId="77777777" w:rsidR="00B50050" w:rsidRDefault="00B50050" w:rsidP="0088127C">
            <w:pPr>
              <w:pStyle w:val="OtherTableBody"/>
            </w:pPr>
            <w:r>
              <w:t>GASAN</w:t>
            </w:r>
          </w:p>
        </w:tc>
        <w:tc>
          <w:tcPr>
            <w:tcW w:w="4200" w:type="dxa"/>
          </w:tcPr>
          <w:p w14:paraId="5D9E0816" w14:textId="77777777" w:rsidR="00B50050" w:rsidRDefault="00B50050" w:rsidP="0088127C">
            <w:pPr>
              <w:pStyle w:val="OtherTableBody"/>
            </w:pPr>
            <w:r>
              <w:t>Antrum, Gastric</w:t>
            </w:r>
          </w:p>
        </w:tc>
      </w:tr>
      <w:tr w:rsidR="00B50050" w14:paraId="03FCD077" w14:textId="77777777" w:rsidTr="00195548">
        <w:tc>
          <w:tcPr>
            <w:tcW w:w="600" w:type="dxa"/>
          </w:tcPr>
          <w:p w14:paraId="7B8CEA26" w14:textId="77777777" w:rsidR="00B50050" w:rsidRDefault="00B50050" w:rsidP="0088127C">
            <w:pPr>
              <w:pStyle w:val="OtherTableBody"/>
            </w:pPr>
          </w:p>
        </w:tc>
        <w:tc>
          <w:tcPr>
            <w:tcW w:w="600" w:type="dxa"/>
          </w:tcPr>
          <w:p w14:paraId="67FFB80D" w14:textId="77777777" w:rsidR="00B50050" w:rsidRDefault="00B50050" w:rsidP="0088127C">
            <w:pPr>
              <w:pStyle w:val="OtherTableBody"/>
            </w:pPr>
            <w:r>
              <w:t>0487</w:t>
            </w:r>
          </w:p>
        </w:tc>
        <w:tc>
          <w:tcPr>
            <w:tcW w:w="2600" w:type="dxa"/>
          </w:tcPr>
          <w:p w14:paraId="5844BB7D" w14:textId="77777777" w:rsidR="00B50050" w:rsidRDefault="00B50050" w:rsidP="0088127C">
            <w:pPr>
              <w:pStyle w:val="OtherTableBody"/>
            </w:pPr>
          </w:p>
        </w:tc>
        <w:tc>
          <w:tcPr>
            <w:tcW w:w="1400" w:type="dxa"/>
          </w:tcPr>
          <w:p w14:paraId="5FD99269" w14:textId="77777777" w:rsidR="00B50050" w:rsidRDefault="00B50050" w:rsidP="0088127C">
            <w:pPr>
              <w:pStyle w:val="OtherTableBody"/>
            </w:pPr>
            <w:r>
              <w:t>GASBR</w:t>
            </w:r>
          </w:p>
        </w:tc>
        <w:tc>
          <w:tcPr>
            <w:tcW w:w="4200" w:type="dxa"/>
          </w:tcPr>
          <w:p w14:paraId="38D2A47B" w14:textId="77777777" w:rsidR="00B50050" w:rsidRDefault="00B50050" w:rsidP="0088127C">
            <w:pPr>
              <w:pStyle w:val="OtherTableBody"/>
            </w:pPr>
            <w:r>
              <w:t>Brushing, Gastric</w:t>
            </w:r>
          </w:p>
        </w:tc>
      </w:tr>
      <w:tr w:rsidR="00B50050" w14:paraId="628BE239" w14:textId="77777777" w:rsidTr="00195548">
        <w:tc>
          <w:tcPr>
            <w:tcW w:w="600" w:type="dxa"/>
          </w:tcPr>
          <w:p w14:paraId="14D6072D" w14:textId="77777777" w:rsidR="00B50050" w:rsidRDefault="00B50050" w:rsidP="0088127C">
            <w:pPr>
              <w:pStyle w:val="OtherTableBody"/>
            </w:pPr>
          </w:p>
        </w:tc>
        <w:tc>
          <w:tcPr>
            <w:tcW w:w="600" w:type="dxa"/>
          </w:tcPr>
          <w:p w14:paraId="71DE07AF" w14:textId="77777777" w:rsidR="00B50050" w:rsidRDefault="00B50050" w:rsidP="0088127C">
            <w:pPr>
              <w:pStyle w:val="OtherTableBody"/>
            </w:pPr>
            <w:r>
              <w:t>0487</w:t>
            </w:r>
          </w:p>
        </w:tc>
        <w:tc>
          <w:tcPr>
            <w:tcW w:w="2600" w:type="dxa"/>
          </w:tcPr>
          <w:p w14:paraId="6DD9C992" w14:textId="77777777" w:rsidR="00B50050" w:rsidRDefault="00B50050" w:rsidP="0088127C">
            <w:pPr>
              <w:pStyle w:val="OtherTableBody"/>
            </w:pPr>
          </w:p>
        </w:tc>
        <w:tc>
          <w:tcPr>
            <w:tcW w:w="1400" w:type="dxa"/>
          </w:tcPr>
          <w:p w14:paraId="5716CFC3" w14:textId="77777777" w:rsidR="00B50050" w:rsidRDefault="00B50050" w:rsidP="0088127C">
            <w:pPr>
              <w:pStyle w:val="OtherTableBody"/>
            </w:pPr>
            <w:r>
              <w:t>GASD</w:t>
            </w:r>
          </w:p>
        </w:tc>
        <w:tc>
          <w:tcPr>
            <w:tcW w:w="4200" w:type="dxa"/>
          </w:tcPr>
          <w:p w14:paraId="212D5112" w14:textId="77777777" w:rsidR="00B50050" w:rsidRDefault="00B50050" w:rsidP="0088127C">
            <w:pPr>
              <w:pStyle w:val="OtherTableBody"/>
            </w:pPr>
            <w:r>
              <w:t>Drainage, Gastric</w:t>
            </w:r>
          </w:p>
        </w:tc>
      </w:tr>
      <w:tr w:rsidR="00B50050" w14:paraId="517642FE" w14:textId="77777777" w:rsidTr="00195548">
        <w:tc>
          <w:tcPr>
            <w:tcW w:w="600" w:type="dxa"/>
          </w:tcPr>
          <w:p w14:paraId="2B7297E0" w14:textId="77777777" w:rsidR="00B50050" w:rsidRDefault="00B50050" w:rsidP="0088127C">
            <w:pPr>
              <w:pStyle w:val="OtherTableBody"/>
            </w:pPr>
          </w:p>
        </w:tc>
        <w:tc>
          <w:tcPr>
            <w:tcW w:w="600" w:type="dxa"/>
          </w:tcPr>
          <w:p w14:paraId="663926D1" w14:textId="77777777" w:rsidR="00B50050" w:rsidRDefault="00B50050" w:rsidP="0088127C">
            <w:pPr>
              <w:pStyle w:val="OtherTableBody"/>
            </w:pPr>
            <w:r>
              <w:t>0487</w:t>
            </w:r>
          </w:p>
        </w:tc>
        <w:tc>
          <w:tcPr>
            <w:tcW w:w="2600" w:type="dxa"/>
          </w:tcPr>
          <w:p w14:paraId="399313D7" w14:textId="77777777" w:rsidR="00B50050" w:rsidRDefault="00B50050" w:rsidP="0088127C">
            <w:pPr>
              <w:pStyle w:val="OtherTableBody"/>
            </w:pPr>
          </w:p>
        </w:tc>
        <w:tc>
          <w:tcPr>
            <w:tcW w:w="1400" w:type="dxa"/>
          </w:tcPr>
          <w:p w14:paraId="5A6CF8DE" w14:textId="77777777" w:rsidR="00B50050" w:rsidRDefault="00B50050" w:rsidP="0088127C">
            <w:pPr>
              <w:pStyle w:val="OtherTableBody"/>
            </w:pPr>
            <w:r>
              <w:t>GAST</w:t>
            </w:r>
          </w:p>
        </w:tc>
        <w:tc>
          <w:tcPr>
            <w:tcW w:w="4200" w:type="dxa"/>
          </w:tcPr>
          <w:p w14:paraId="21944DB8" w14:textId="77777777" w:rsidR="00B50050" w:rsidRDefault="00B50050" w:rsidP="0088127C">
            <w:pPr>
              <w:pStyle w:val="OtherTableBody"/>
            </w:pPr>
            <w:r>
              <w:t>Fluid/contents, Gastric</w:t>
            </w:r>
          </w:p>
        </w:tc>
      </w:tr>
      <w:tr w:rsidR="00B50050" w14:paraId="00649ED3" w14:textId="77777777" w:rsidTr="00195548">
        <w:tc>
          <w:tcPr>
            <w:tcW w:w="600" w:type="dxa"/>
          </w:tcPr>
          <w:p w14:paraId="40F4D820" w14:textId="77777777" w:rsidR="00B50050" w:rsidRDefault="00B50050" w:rsidP="0088127C">
            <w:pPr>
              <w:pStyle w:val="OtherTableBody"/>
            </w:pPr>
          </w:p>
        </w:tc>
        <w:tc>
          <w:tcPr>
            <w:tcW w:w="600" w:type="dxa"/>
          </w:tcPr>
          <w:p w14:paraId="0C1412E7" w14:textId="77777777" w:rsidR="00B50050" w:rsidRDefault="00B50050" w:rsidP="0088127C">
            <w:pPr>
              <w:pStyle w:val="OtherTableBody"/>
            </w:pPr>
            <w:r>
              <w:t>0487</w:t>
            </w:r>
          </w:p>
        </w:tc>
        <w:tc>
          <w:tcPr>
            <w:tcW w:w="2600" w:type="dxa"/>
          </w:tcPr>
          <w:p w14:paraId="7925E222" w14:textId="77777777" w:rsidR="00B50050" w:rsidRDefault="00B50050" w:rsidP="0088127C">
            <w:pPr>
              <w:pStyle w:val="OtherTableBody"/>
            </w:pPr>
          </w:p>
        </w:tc>
        <w:tc>
          <w:tcPr>
            <w:tcW w:w="1400" w:type="dxa"/>
          </w:tcPr>
          <w:p w14:paraId="3D6137B9" w14:textId="77777777" w:rsidR="00B50050" w:rsidRDefault="00B50050" w:rsidP="0088127C">
            <w:pPr>
              <w:pStyle w:val="OtherTableBody"/>
            </w:pPr>
            <w:r>
              <w:t>GENL</w:t>
            </w:r>
          </w:p>
        </w:tc>
        <w:tc>
          <w:tcPr>
            <w:tcW w:w="4200" w:type="dxa"/>
          </w:tcPr>
          <w:p w14:paraId="55A39A55" w14:textId="77777777" w:rsidR="00B50050" w:rsidRDefault="00B50050" w:rsidP="0088127C">
            <w:pPr>
              <w:pStyle w:val="OtherTableBody"/>
            </w:pPr>
            <w:r>
              <w:t>Genital lochia</w:t>
            </w:r>
          </w:p>
        </w:tc>
      </w:tr>
      <w:tr w:rsidR="00B50050" w14:paraId="5A7D3673" w14:textId="77777777" w:rsidTr="00195548">
        <w:tc>
          <w:tcPr>
            <w:tcW w:w="600" w:type="dxa"/>
          </w:tcPr>
          <w:p w14:paraId="2F2DC65E" w14:textId="77777777" w:rsidR="00B50050" w:rsidRDefault="00B50050" w:rsidP="0088127C">
            <w:pPr>
              <w:pStyle w:val="OtherTableBody"/>
            </w:pPr>
          </w:p>
        </w:tc>
        <w:tc>
          <w:tcPr>
            <w:tcW w:w="600" w:type="dxa"/>
          </w:tcPr>
          <w:p w14:paraId="0A1FC318" w14:textId="77777777" w:rsidR="00B50050" w:rsidRDefault="00B50050" w:rsidP="0088127C">
            <w:pPr>
              <w:pStyle w:val="OtherTableBody"/>
            </w:pPr>
            <w:r>
              <w:t>0487</w:t>
            </w:r>
          </w:p>
        </w:tc>
        <w:tc>
          <w:tcPr>
            <w:tcW w:w="2600" w:type="dxa"/>
          </w:tcPr>
          <w:p w14:paraId="7F8C2165" w14:textId="77777777" w:rsidR="00B50050" w:rsidRDefault="00B50050" w:rsidP="0088127C">
            <w:pPr>
              <w:pStyle w:val="OtherTableBody"/>
            </w:pPr>
          </w:p>
        </w:tc>
        <w:tc>
          <w:tcPr>
            <w:tcW w:w="1400" w:type="dxa"/>
          </w:tcPr>
          <w:p w14:paraId="3DEA09F1" w14:textId="77777777" w:rsidR="00B50050" w:rsidRDefault="00B50050" w:rsidP="0088127C">
            <w:pPr>
              <w:pStyle w:val="OtherTableBody"/>
            </w:pPr>
            <w:r>
              <w:t>GENV</w:t>
            </w:r>
          </w:p>
        </w:tc>
        <w:tc>
          <w:tcPr>
            <w:tcW w:w="4200" w:type="dxa"/>
          </w:tcPr>
          <w:p w14:paraId="568C2BE8" w14:textId="77777777" w:rsidR="00B50050" w:rsidRDefault="00B50050" w:rsidP="0088127C">
            <w:pPr>
              <w:pStyle w:val="OtherTableBody"/>
            </w:pPr>
            <w:r>
              <w:t>Genital vaginal</w:t>
            </w:r>
          </w:p>
        </w:tc>
      </w:tr>
      <w:tr w:rsidR="00B50050" w14:paraId="6E9B6286" w14:textId="77777777" w:rsidTr="00195548">
        <w:tc>
          <w:tcPr>
            <w:tcW w:w="600" w:type="dxa"/>
          </w:tcPr>
          <w:p w14:paraId="109ECB72" w14:textId="77777777" w:rsidR="00B50050" w:rsidRDefault="00B50050" w:rsidP="0088127C">
            <w:pPr>
              <w:pStyle w:val="OtherTableBody"/>
            </w:pPr>
          </w:p>
        </w:tc>
        <w:tc>
          <w:tcPr>
            <w:tcW w:w="600" w:type="dxa"/>
          </w:tcPr>
          <w:p w14:paraId="36EF9CF2" w14:textId="77777777" w:rsidR="00B50050" w:rsidRDefault="00B50050" w:rsidP="0088127C">
            <w:pPr>
              <w:pStyle w:val="OtherTableBody"/>
            </w:pPr>
            <w:r>
              <w:t>0487</w:t>
            </w:r>
          </w:p>
        </w:tc>
        <w:tc>
          <w:tcPr>
            <w:tcW w:w="2600" w:type="dxa"/>
          </w:tcPr>
          <w:p w14:paraId="2164C329" w14:textId="77777777" w:rsidR="00B50050" w:rsidRDefault="00B50050" w:rsidP="0088127C">
            <w:pPr>
              <w:pStyle w:val="OtherTableBody"/>
            </w:pPr>
          </w:p>
        </w:tc>
        <w:tc>
          <w:tcPr>
            <w:tcW w:w="1400" w:type="dxa"/>
          </w:tcPr>
          <w:p w14:paraId="319FCE2B" w14:textId="77777777" w:rsidR="00B50050" w:rsidRDefault="00B50050" w:rsidP="0088127C">
            <w:pPr>
              <w:pStyle w:val="OtherTableBody"/>
            </w:pPr>
            <w:r>
              <w:t>GRAFT</w:t>
            </w:r>
          </w:p>
        </w:tc>
        <w:tc>
          <w:tcPr>
            <w:tcW w:w="4200" w:type="dxa"/>
          </w:tcPr>
          <w:p w14:paraId="5AB50C08" w14:textId="77777777" w:rsidR="00B50050" w:rsidRDefault="00B50050" w:rsidP="0088127C">
            <w:pPr>
              <w:pStyle w:val="OtherTableBody"/>
            </w:pPr>
            <w:r>
              <w:t>Graft</w:t>
            </w:r>
          </w:p>
        </w:tc>
      </w:tr>
      <w:tr w:rsidR="00B50050" w14:paraId="7C3CFD72" w14:textId="77777777" w:rsidTr="00195548">
        <w:tc>
          <w:tcPr>
            <w:tcW w:w="600" w:type="dxa"/>
          </w:tcPr>
          <w:p w14:paraId="5A1FA3CB" w14:textId="77777777" w:rsidR="00B50050" w:rsidRDefault="00B50050" w:rsidP="0088127C">
            <w:pPr>
              <w:pStyle w:val="OtherTableBody"/>
            </w:pPr>
          </w:p>
        </w:tc>
        <w:tc>
          <w:tcPr>
            <w:tcW w:w="600" w:type="dxa"/>
          </w:tcPr>
          <w:p w14:paraId="0ADB78FE" w14:textId="77777777" w:rsidR="00B50050" w:rsidRDefault="00B50050" w:rsidP="0088127C">
            <w:pPr>
              <w:pStyle w:val="OtherTableBody"/>
            </w:pPr>
            <w:r>
              <w:t>0487</w:t>
            </w:r>
          </w:p>
        </w:tc>
        <w:tc>
          <w:tcPr>
            <w:tcW w:w="2600" w:type="dxa"/>
          </w:tcPr>
          <w:p w14:paraId="20BD5E60" w14:textId="77777777" w:rsidR="00B50050" w:rsidRDefault="00B50050" w:rsidP="0088127C">
            <w:pPr>
              <w:pStyle w:val="OtherTableBody"/>
            </w:pPr>
          </w:p>
        </w:tc>
        <w:tc>
          <w:tcPr>
            <w:tcW w:w="1400" w:type="dxa"/>
          </w:tcPr>
          <w:p w14:paraId="1BDA41E6" w14:textId="77777777" w:rsidR="00B50050" w:rsidRDefault="00B50050" w:rsidP="0088127C">
            <w:pPr>
              <w:pStyle w:val="OtherTableBody"/>
            </w:pPr>
            <w:r>
              <w:t>GRAFTS</w:t>
            </w:r>
          </w:p>
        </w:tc>
        <w:tc>
          <w:tcPr>
            <w:tcW w:w="4200" w:type="dxa"/>
          </w:tcPr>
          <w:p w14:paraId="1F1ED0CD" w14:textId="77777777" w:rsidR="00B50050" w:rsidRDefault="00B50050" w:rsidP="0088127C">
            <w:pPr>
              <w:pStyle w:val="OtherTableBody"/>
            </w:pPr>
            <w:r>
              <w:t>Graft Site</w:t>
            </w:r>
          </w:p>
        </w:tc>
      </w:tr>
      <w:tr w:rsidR="00B50050" w14:paraId="0E9CC4CE" w14:textId="77777777" w:rsidTr="00195548">
        <w:tc>
          <w:tcPr>
            <w:tcW w:w="600" w:type="dxa"/>
          </w:tcPr>
          <w:p w14:paraId="4AD3E85D" w14:textId="77777777" w:rsidR="00B50050" w:rsidRDefault="00B50050" w:rsidP="0088127C">
            <w:pPr>
              <w:pStyle w:val="OtherTableBody"/>
            </w:pPr>
          </w:p>
        </w:tc>
        <w:tc>
          <w:tcPr>
            <w:tcW w:w="600" w:type="dxa"/>
          </w:tcPr>
          <w:p w14:paraId="3E860BA1" w14:textId="77777777" w:rsidR="00B50050" w:rsidRDefault="00B50050" w:rsidP="0088127C">
            <w:pPr>
              <w:pStyle w:val="OtherTableBody"/>
            </w:pPr>
            <w:r>
              <w:t>0487</w:t>
            </w:r>
          </w:p>
        </w:tc>
        <w:tc>
          <w:tcPr>
            <w:tcW w:w="2600" w:type="dxa"/>
          </w:tcPr>
          <w:p w14:paraId="37790325" w14:textId="77777777" w:rsidR="00B50050" w:rsidRDefault="00B50050" w:rsidP="0088127C">
            <w:pPr>
              <w:pStyle w:val="OtherTableBody"/>
            </w:pPr>
          </w:p>
        </w:tc>
        <w:tc>
          <w:tcPr>
            <w:tcW w:w="1400" w:type="dxa"/>
          </w:tcPr>
          <w:p w14:paraId="387A6C3F" w14:textId="77777777" w:rsidR="00B50050" w:rsidRDefault="00B50050" w:rsidP="0088127C">
            <w:pPr>
              <w:pStyle w:val="OtherTableBody"/>
            </w:pPr>
            <w:r>
              <w:t>GRANU</w:t>
            </w:r>
          </w:p>
        </w:tc>
        <w:tc>
          <w:tcPr>
            <w:tcW w:w="4200" w:type="dxa"/>
          </w:tcPr>
          <w:p w14:paraId="4B978381" w14:textId="77777777" w:rsidR="00B50050" w:rsidRDefault="00B50050" w:rsidP="0088127C">
            <w:pPr>
              <w:pStyle w:val="OtherTableBody"/>
            </w:pPr>
            <w:r>
              <w:t>Granuloma</w:t>
            </w:r>
          </w:p>
        </w:tc>
      </w:tr>
      <w:tr w:rsidR="00B50050" w14:paraId="5B4F94F8" w14:textId="77777777" w:rsidTr="00195548">
        <w:tc>
          <w:tcPr>
            <w:tcW w:w="600" w:type="dxa"/>
          </w:tcPr>
          <w:p w14:paraId="2F36DD9E" w14:textId="77777777" w:rsidR="00B50050" w:rsidRDefault="00B50050" w:rsidP="0088127C">
            <w:pPr>
              <w:pStyle w:val="OtherTableBody"/>
            </w:pPr>
          </w:p>
        </w:tc>
        <w:tc>
          <w:tcPr>
            <w:tcW w:w="600" w:type="dxa"/>
          </w:tcPr>
          <w:p w14:paraId="66E0B483" w14:textId="77777777" w:rsidR="00B50050" w:rsidRDefault="00B50050" w:rsidP="0088127C">
            <w:pPr>
              <w:pStyle w:val="OtherTableBody"/>
            </w:pPr>
            <w:r>
              <w:t>0487</w:t>
            </w:r>
          </w:p>
        </w:tc>
        <w:tc>
          <w:tcPr>
            <w:tcW w:w="2600" w:type="dxa"/>
          </w:tcPr>
          <w:p w14:paraId="5579F5AE" w14:textId="77777777" w:rsidR="00B50050" w:rsidRDefault="00B50050" w:rsidP="0088127C">
            <w:pPr>
              <w:pStyle w:val="OtherTableBody"/>
            </w:pPr>
          </w:p>
        </w:tc>
        <w:tc>
          <w:tcPr>
            <w:tcW w:w="1400" w:type="dxa"/>
          </w:tcPr>
          <w:p w14:paraId="42D30A39" w14:textId="77777777" w:rsidR="00B50050" w:rsidRDefault="00B50050" w:rsidP="0088127C">
            <w:pPr>
              <w:pStyle w:val="OtherTableBody"/>
            </w:pPr>
            <w:r>
              <w:t>GROSH</w:t>
            </w:r>
          </w:p>
        </w:tc>
        <w:tc>
          <w:tcPr>
            <w:tcW w:w="4200" w:type="dxa"/>
          </w:tcPr>
          <w:p w14:paraId="353C09C5" w14:textId="77777777" w:rsidR="00B50050" w:rsidRDefault="00B50050" w:rsidP="0088127C">
            <w:pPr>
              <w:pStyle w:val="OtherTableBody"/>
            </w:pPr>
            <w:r>
              <w:t>Catheter, Groshong</w:t>
            </w:r>
          </w:p>
        </w:tc>
      </w:tr>
      <w:tr w:rsidR="00B50050" w14:paraId="0B83F696" w14:textId="77777777" w:rsidTr="00195548">
        <w:tc>
          <w:tcPr>
            <w:tcW w:w="600" w:type="dxa"/>
          </w:tcPr>
          <w:p w14:paraId="1712D619" w14:textId="77777777" w:rsidR="00B50050" w:rsidRDefault="00B50050" w:rsidP="0088127C">
            <w:pPr>
              <w:pStyle w:val="OtherTableBody"/>
            </w:pPr>
          </w:p>
        </w:tc>
        <w:tc>
          <w:tcPr>
            <w:tcW w:w="600" w:type="dxa"/>
          </w:tcPr>
          <w:p w14:paraId="48AC350E" w14:textId="77777777" w:rsidR="00B50050" w:rsidRDefault="00B50050" w:rsidP="0088127C">
            <w:pPr>
              <w:pStyle w:val="OtherTableBody"/>
            </w:pPr>
            <w:r>
              <w:t>0487</w:t>
            </w:r>
          </w:p>
        </w:tc>
        <w:tc>
          <w:tcPr>
            <w:tcW w:w="2600" w:type="dxa"/>
          </w:tcPr>
          <w:p w14:paraId="117C27DD" w14:textId="77777777" w:rsidR="00B50050" w:rsidRDefault="00B50050" w:rsidP="0088127C">
            <w:pPr>
              <w:pStyle w:val="OtherTableBody"/>
            </w:pPr>
          </w:p>
        </w:tc>
        <w:tc>
          <w:tcPr>
            <w:tcW w:w="1400" w:type="dxa"/>
          </w:tcPr>
          <w:p w14:paraId="63121197" w14:textId="77777777" w:rsidR="00B50050" w:rsidRDefault="00B50050" w:rsidP="0088127C">
            <w:pPr>
              <w:pStyle w:val="OtherTableBody"/>
            </w:pPr>
            <w:r>
              <w:t>GSOL</w:t>
            </w:r>
          </w:p>
        </w:tc>
        <w:tc>
          <w:tcPr>
            <w:tcW w:w="4200" w:type="dxa"/>
          </w:tcPr>
          <w:p w14:paraId="4739B28F" w14:textId="77777777" w:rsidR="00B50050" w:rsidRDefault="00B50050" w:rsidP="0088127C">
            <w:pPr>
              <w:pStyle w:val="OtherTableBody"/>
            </w:pPr>
            <w:r>
              <w:t>Solution, Gastrostomy</w:t>
            </w:r>
          </w:p>
        </w:tc>
      </w:tr>
      <w:tr w:rsidR="00B50050" w14:paraId="5B4BCEDB" w14:textId="77777777" w:rsidTr="00195548">
        <w:tc>
          <w:tcPr>
            <w:tcW w:w="600" w:type="dxa"/>
          </w:tcPr>
          <w:p w14:paraId="60979BC7" w14:textId="77777777" w:rsidR="00B50050" w:rsidRDefault="00B50050" w:rsidP="0088127C">
            <w:pPr>
              <w:pStyle w:val="OtherTableBody"/>
            </w:pPr>
          </w:p>
        </w:tc>
        <w:tc>
          <w:tcPr>
            <w:tcW w:w="600" w:type="dxa"/>
          </w:tcPr>
          <w:p w14:paraId="333FFF7B" w14:textId="77777777" w:rsidR="00B50050" w:rsidRDefault="00B50050" w:rsidP="0088127C">
            <w:pPr>
              <w:pStyle w:val="OtherTableBody"/>
            </w:pPr>
            <w:r>
              <w:t>0487</w:t>
            </w:r>
          </w:p>
        </w:tc>
        <w:tc>
          <w:tcPr>
            <w:tcW w:w="2600" w:type="dxa"/>
          </w:tcPr>
          <w:p w14:paraId="3938D186" w14:textId="77777777" w:rsidR="00B50050" w:rsidRDefault="00B50050" w:rsidP="0088127C">
            <w:pPr>
              <w:pStyle w:val="OtherTableBody"/>
            </w:pPr>
          </w:p>
        </w:tc>
        <w:tc>
          <w:tcPr>
            <w:tcW w:w="1400" w:type="dxa"/>
          </w:tcPr>
          <w:p w14:paraId="53CAD23A" w14:textId="77777777" w:rsidR="00B50050" w:rsidRDefault="00B50050" w:rsidP="0088127C">
            <w:pPr>
              <w:pStyle w:val="OtherTableBody"/>
            </w:pPr>
            <w:r>
              <w:t>GSPEC</w:t>
            </w:r>
          </w:p>
        </w:tc>
        <w:tc>
          <w:tcPr>
            <w:tcW w:w="4200" w:type="dxa"/>
          </w:tcPr>
          <w:p w14:paraId="26EFDF07" w14:textId="77777777" w:rsidR="00B50050" w:rsidRDefault="00B50050" w:rsidP="0088127C">
            <w:pPr>
              <w:pStyle w:val="OtherTableBody"/>
            </w:pPr>
            <w:r>
              <w:t>Biopsy, Gastric</w:t>
            </w:r>
          </w:p>
        </w:tc>
      </w:tr>
      <w:tr w:rsidR="00B50050" w14:paraId="6914BC23" w14:textId="77777777" w:rsidTr="00195548">
        <w:tc>
          <w:tcPr>
            <w:tcW w:w="600" w:type="dxa"/>
          </w:tcPr>
          <w:p w14:paraId="064B940F" w14:textId="77777777" w:rsidR="00B50050" w:rsidRDefault="00B50050" w:rsidP="0088127C">
            <w:pPr>
              <w:pStyle w:val="OtherTableBody"/>
            </w:pPr>
          </w:p>
        </w:tc>
        <w:tc>
          <w:tcPr>
            <w:tcW w:w="600" w:type="dxa"/>
          </w:tcPr>
          <w:p w14:paraId="1C7BB787" w14:textId="77777777" w:rsidR="00B50050" w:rsidRDefault="00B50050" w:rsidP="0088127C">
            <w:pPr>
              <w:pStyle w:val="OtherTableBody"/>
            </w:pPr>
            <w:r>
              <w:t>0487</w:t>
            </w:r>
          </w:p>
        </w:tc>
        <w:tc>
          <w:tcPr>
            <w:tcW w:w="2600" w:type="dxa"/>
          </w:tcPr>
          <w:p w14:paraId="513C72BC" w14:textId="77777777" w:rsidR="00B50050" w:rsidRDefault="00B50050" w:rsidP="0088127C">
            <w:pPr>
              <w:pStyle w:val="OtherTableBody"/>
            </w:pPr>
          </w:p>
        </w:tc>
        <w:tc>
          <w:tcPr>
            <w:tcW w:w="1400" w:type="dxa"/>
          </w:tcPr>
          <w:p w14:paraId="170A7516" w14:textId="77777777" w:rsidR="00B50050" w:rsidRDefault="00B50050" w:rsidP="0088127C">
            <w:pPr>
              <w:pStyle w:val="OtherTableBody"/>
            </w:pPr>
            <w:r>
              <w:t>GT</w:t>
            </w:r>
          </w:p>
        </w:tc>
        <w:tc>
          <w:tcPr>
            <w:tcW w:w="4200" w:type="dxa"/>
          </w:tcPr>
          <w:p w14:paraId="073A77DB" w14:textId="77777777" w:rsidR="00B50050" w:rsidRDefault="00B50050" w:rsidP="0088127C">
            <w:pPr>
              <w:pStyle w:val="OtherTableBody"/>
            </w:pPr>
            <w:r>
              <w:t>Tube, Gastric</w:t>
            </w:r>
          </w:p>
        </w:tc>
      </w:tr>
      <w:tr w:rsidR="00B50050" w14:paraId="3B571118" w14:textId="77777777" w:rsidTr="00195548">
        <w:tc>
          <w:tcPr>
            <w:tcW w:w="600" w:type="dxa"/>
          </w:tcPr>
          <w:p w14:paraId="5B8271AA" w14:textId="77777777" w:rsidR="00B50050" w:rsidRDefault="00B50050" w:rsidP="0088127C">
            <w:pPr>
              <w:pStyle w:val="OtherTableBody"/>
            </w:pPr>
          </w:p>
        </w:tc>
        <w:tc>
          <w:tcPr>
            <w:tcW w:w="600" w:type="dxa"/>
          </w:tcPr>
          <w:p w14:paraId="364F76A0" w14:textId="77777777" w:rsidR="00B50050" w:rsidRDefault="00B50050" w:rsidP="0088127C">
            <w:pPr>
              <w:pStyle w:val="OtherTableBody"/>
            </w:pPr>
            <w:r>
              <w:t>0487</w:t>
            </w:r>
          </w:p>
        </w:tc>
        <w:tc>
          <w:tcPr>
            <w:tcW w:w="2600" w:type="dxa"/>
          </w:tcPr>
          <w:p w14:paraId="2186B93C" w14:textId="77777777" w:rsidR="00B50050" w:rsidRDefault="00B50050" w:rsidP="0088127C">
            <w:pPr>
              <w:pStyle w:val="OtherTableBody"/>
            </w:pPr>
          </w:p>
        </w:tc>
        <w:tc>
          <w:tcPr>
            <w:tcW w:w="1400" w:type="dxa"/>
          </w:tcPr>
          <w:p w14:paraId="487CF5DC" w14:textId="77777777" w:rsidR="00B50050" w:rsidRDefault="00B50050" w:rsidP="0088127C">
            <w:pPr>
              <w:pStyle w:val="OtherTableBody"/>
            </w:pPr>
            <w:r>
              <w:t>GTUBE</w:t>
            </w:r>
          </w:p>
        </w:tc>
        <w:tc>
          <w:tcPr>
            <w:tcW w:w="4200" w:type="dxa"/>
          </w:tcPr>
          <w:p w14:paraId="7CF0C233" w14:textId="77777777" w:rsidR="00B50050" w:rsidRDefault="00B50050" w:rsidP="0088127C">
            <w:pPr>
              <w:pStyle w:val="OtherTableBody"/>
            </w:pPr>
            <w:r>
              <w:t>Drainage Tube, Drainage (Gastrostomy)</w:t>
            </w:r>
          </w:p>
        </w:tc>
      </w:tr>
      <w:tr w:rsidR="00B50050" w14:paraId="71600931" w14:textId="77777777" w:rsidTr="00195548">
        <w:tc>
          <w:tcPr>
            <w:tcW w:w="600" w:type="dxa"/>
          </w:tcPr>
          <w:p w14:paraId="16379538" w14:textId="77777777" w:rsidR="00B50050" w:rsidRDefault="00B50050" w:rsidP="0088127C">
            <w:pPr>
              <w:pStyle w:val="OtherTableBody"/>
            </w:pPr>
          </w:p>
        </w:tc>
        <w:tc>
          <w:tcPr>
            <w:tcW w:w="600" w:type="dxa"/>
          </w:tcPr>
          <w:p w14:paraId="6D645477" w14:textId="77777777" w:rsidR="00B50050" w:rsidRDefault="00B50050" w:rsidP="0088127C">
            <w:pPr>
              <w:pStyle w:val="OtherTableBody"/>
            </w:pPr>
            <w:r>
              <w:t>0487</w:t>
            </w:r>
          </w:p>
        </w:tc>
        <w:tc>
          <w:tcPr>
            <w:tcW w:w="2600" w:type="dxa"/>
          </w:tcPr>
          <w:p w14:paraId="3D09523D" w14:textId="77777777" w:rsidR="00B50050" w:rsidRDefault="00B50050" w:rsidP="0088127C">
            <w:pPr>
              <w:pStyle w:val="OtherTableBody"/>
            </w:pPr>
          </w:p>
        </w:tc>
        <w:tc>
          <w:tcPr>
            <w:tcW w:w="1400" w:type="dxa"/>
          </w:tcPr>
          <w:p w14:paraId="29A4D57D" w14:textId="77777777" w:rsidR="00B50050" w:rsidRDefault="00B50050" w:rsidP="0088127C">
            <w:pPr>
              <w:pStyle w:val="OtherTableBody"/>
            </w:pPr>
            <w:r>
              <w:t>HAR</w:t>
            </w:r>
          </w:p>
        </w:tc>
        <w:tc>
          <w:tcPr>
            <w:tcW w:w="4200" w:type="dxa"/>
          </w:tcPr>
          <w:p w14:paraId="339EE265" w14:textId="77777777" w:rsidR="00B50050" w:rsidRDefault="00B50050" w:rsidP="0088127C">
            <w:pPr>
              <w:pStyle w:val="OtherTableBody"/>
            </w:pPr>
            <w:r>
              <w:t>Hair</w:t>
            </w:r>
          </w:p>
        </w:tc>
      </w:tr>
      <w:tr w:rsidR="00B50050" w14:paraId="50BE2008" w14:textId="77777777" w:rsidTr="00195548">
        <w:tc>
          <w:tcPr>
            <w:tcW w:w="600" w:type="dxa"/>
          </w:tcPr>
          <w:p w14:paraId="0C4D881A" w14:textId="77777777" w:rsidR="00B50050" w:rsidRDefault="00B50050" w:rsidP="0088127C">
            <w:pPr>
              <w:pStyle w:val="OtherTableBody"/>
            </w:pPr>
          </w:p>
        </w:tc>
        <w:tc>
          <w:tcPr>
            <w:tcW w:w="600" w:type="dxa"/>
          </w:tcPr>
          <w:p w14:paraId="156B051F" w14:textId="77777777" w:rsidR="00B50050" w:rsidRDefault="00B50050" w:rsidP="0088127C">
            <w:pPr>
              <w:pStyle w:val="OtherTableBody"/>
            </w:pPr>
            <w:r>
              <w:t>0487</w:t>
            </w:r>
          </w:p>
        </w:tc>
        <w:tc>
          <w:tcPr>
            <w:tcW w:w="2600" w:type="dxa"/>
          </w:tcPr>
          <w:p w14:paraId="45B0282A" w14:textId="77777777" w:rsidR="00B50050" w:rsidRDefault="00B50050" w:rsidP="0088127C">
            <w:pPr>
              <w:pStyle w:val="OtherTableBody"/>
            </w:pPr>
          </w:p>
        </w:tc>
        <w:tc>
          <w:tcPr>
            <w:tcW w:w="1400" w:type="dxa"/>
          </w:tcPr>
          <w:p w14:paraId="1201AC0D" w14:textId="77777777" w:rsidR="00B50050" w:rsidRDefault="00B50050" w:rsidP="0088127C">
            <w:pPr>
              <w:pStyle w:val="OtherTableBody"/>
            </w:pPr>
            <w:r>
              <w:t>HBITE</w:t>
            </w:r>
          </w:p>
        </w:tc>
        <w:tc>
          <w:tcPr>
            <w:tcW w:w="4200" w:type="dxa"/>
          </w:tcPr>
          <w:p w14:paraId="65322B90" w14:textId="77777777" w:rsidR="00B50050" w:rsidRDefault="00B50050" w:rsidP="0088127C">
            <w:pPr>
              <w:pStyle w:val="OtherTableBody"/>
            </w:pPr>
            <w:r>
              <w:t>Bite, Human</w:t>
            </w:r>
          </w:p>
        </w:tc>
      </w:tr>
      <w:tr w:rsidR="00B50050" w14:paraId="0AC227FB" w14:textId="77777777" w:rsidTr="00195548">
        <w:tc>
          <w:tcPr>
            <w:tcW w:w="600" w:type="dxa"/>
          </w:tcPr>
          <w:p w14:paraId="28DFC240" w14:textId="77777777" w:rsidR="00B50050" w:rsidRDefault="00B50050" w:rsidP="0088127C">
            <w:pPr>
              <w:pStyle w:val="OtherTableBody"/>
            </w:pPr>
          </w:p>
        </w:tc>
        <w:tc>
          <w:tcPr>
            <w:tcW w:w="600" w:type="dxa"/>
          </w:tcPr>
          <w:p w14:paraId="2B2BE7F2" w14:textId="77777777" w:rsidR="00B50050" w:rsidRDefault="00B50050" w:rsidP="0088127C">
            <w:pPr>
              <w:pStyle w:val="OtherTableBody"/>
            </w:pPr>
            <w:r>
              <w:t>0487</w:t>
            </w:r>
          </w:p>
        </w:tc>
        <w:tc>
          <w:tcPr>
            <w:tcW w:w="2600" w:type="dxa"/>
          </w:tcPr>
          <w:p w14:paraId="4E6DE875" w14:textId="77777777" w:rsidR="00B50050" w:rsidRDefault="00B50050" w:rsidP="0088127C">
            <w:pPr>
              <w:pStyle w:val="OtherTableBody"/>
            </w:pPr>
          </w:p>
        </w:tc>
        <w:tc>
          <w:tcPr>
            <w:tcW w:w="1400" w:type="dxa"/>
          </w:tcPr>
          <w:p w14:paraId="697BBD86" w14:textId="77777777" w:rsidR="00B50050" w:rsidRDefault="00B50050" w:rsidP="0088127C">
            <w:pPr>
              <w:pStyle w:val="OtherTableBody"/>
            </w:pPr>
            <w:r>
              <w:t>HBLUD</w:t>
            </w:r>
          </w:p>
        </w:tc>
        <w:tc>
          <w:tcPr>
            <w:tcW w:w="4200" w:type="dxa"/>
          </w:tcPr>
          <w:p w14:paraId="4B22A288" w14:textId="77777777" w:rsidR="00B50050" w:rsidRDefault="00B50050" w:rsidP="0088127C">
            <w:pPr>
              <w:pStyle w:val="OtherTableBody"/>
            </w:pPr>
            <w:r>
              <w:t>Blood, Autopsy</w:t>
            </w:r>
          </w:p>
        </w:tc>
      </w:tr>
      <w:tr w:rsidR="00B50050" w14:paraId="5A08F203" w14:textId="77777777" w:rsidTr="00195548">
        <w:tc>
          <w:tcPr>
            <w:tcW w:w="600" w:type="dxa"/>
          </w:tcPr>
          <w:p w14:paraId="5584833A" w14:textId="77777777" w:rsidR="00B50050" w:rsidRDefault="00B50050" w:rsidP="0088127C">
            <w:pPr>
              <w:pStyle w:val="OtherTableBody"/>
            </w:pPr>
          </w:p>
        </w:tc>
        <w:tc>
          <w:tcPr>
            <w:tcW w:w="600" w:type="dxa"/>
          </w:tcPr>
          <w:p w14:paraId="57AB2701" w14:textId="77777777" w:rsidR="00B50050" w:rsidRDefault="00B50050" w:rsidP="0088127C">
            <w:pPr>
              <w:pStyle w:val="OtherTableBody"/>
            </w:pPr>
            <w:r>
              <w:t>0487</w:t>
            </w:r>
          </w:p>
        </w:tc>
        <w:tc>
          <w:tcPr>
            <w:tcW w:w="2600" w:type="dxa"/>
          </w:tcPr>
          <w:p w14:paraId="5C043085" w14:textId="77777777" w:rsidR="00B50050" w:rsidRDefault="00B50050" w:rsidP="0088127C">
            <w:pPr>
              <w:pStyle w:val="OtherTableBody"/>
            </w:pPr>
          </w:p>
        </w:tc>
        <w:tc>
          <w:tcPr>
            <w:tcW w:w="1400" w:type="dxa"/>
          </w:tcPr>
          <w:p w14:paraId="27C65262" w14:textId="77777777" w:rsidR="00B50050" w:rsidRDefault="00B50050" w:rsidP="0088127C">
            <w:pPr>
              <w:pStyle w:val="OtherTableBody"/>
            </w:pPr>
            <w:r>
              <w:t>HEMAQ</w:t>
            </w:r>
          </w:p>
        </w:tc>
        <w:tc>
          <w:tcPr>
            <w:tcW w:w="4200" w:type="dxa"/>
          </w:tcPr>
          <w:p w14:paraId="7E533AF0" w14:textId="77777777" w:rsidR="00B50050" w:rsidRDefault="00B50050" w:rsidP="0088127C">
            <w:pPr>
              <w:pStyle w:val="OtherTableBody"/>
            </w:pPr>
            <w:r>
              <w:t>Catheter Tip, Hemaquit</w:t>
            </w:r>
          </w:p>
        </w:tc>
      </w:tr>
      <w:tr w:rsidR="00B50050" w14:paraId="266645CE" w14:textId="77777777" w:rsidTr="00195548">
        <w:tc>
          <w:tcPr>
            <w:tcW w:w="600" w:type="dxa"/>
          </w:tcPr>
          <w:p w14:paraId="24393B6D" w14:textId="77777777" w:rsidR="00B50050" w:rsidRDefault="00B50050" w:rsidP="0088127C">
            <w:pPr>
              <w:pStyle w:val="OtherTableBody"/>
            </w:pPr>
          </w:p>
        </w:tc>
        <w:tc>
          <w:tcPr>
            <w:tcW w:w="600" w:type="dxa"/>
          </w:tcPr>
          <w:p w14:paraId="42A99260" w14:textId="77777777" w:rsidR="00B50050" w:rsidRDefault="00B50050" w:rsidP="0088127C">
            <w:pPr>
              <w:pStyle w:val="OtherTableBody"/>
            </w:pPr>
            <w:r>
              <w:t>0487</w:t>
            </w:r>
          </w:p>
        </w:tc>
        <w:tc>
          <w:tcPr>
            <w:tcW w:w="2600" w:type="dxa"/>
          </w:tcPr>
          <w:p w14:paraId="7E61352D" w14:textId="77777777" w:rsidR="00B50050" w:rsidRDefault="00B50050" w:rsidP="0088127C">
            <w:pPr>
              <w:pStyle w:val="OtherTableBody"/>
            </w:pPr>
          </w:p>
        </w:tc>
        <w:tc>
          <w:tcPr>
            <w:tcW w:w="1400" w:type="dxa"/>
          </w:tcPr>
          <w:p w14:paraId="72420A69" w14:textId="77777777" w:rsidR="00B50050" w:rsidRDefault="00B50050" w:rsidP="0088127C">
            <w:pPr>
              <w:pStyle w:val="OtherTableBody"/>
            </w:pPr>
            <w:r>
              <w:t>HEMO</w:t>
            </w:r>
          </w:p>
        </w:tc>
        <w:tc>
          <w:tcPr>
            <w:tcW w:w="4200" w:type="dxa"/>
          </w:tcPr>
          <w:p w14:paraId="6A966324" w14:textId="77777777" w:rsidR="00B50050" w:rsidRDefault="00B50050" w:rsidP="0088127C">
            <w:pPr>
              <w:pStyle w:val="OtherTableBody"/>
            </w:pPr>
            <w:r>
              <w:t>Catheter Tip, Hemovac</w:t>
            </w:r>
          </w:p>
        </w:tc>
      </w:tr>
      <w:tr w:rsidR="00B50050" w14:paraId="2BE35CF1" w14:textId="77777777" w:rsidTr="00195548">
        <w:tc>
          <w:tcPr>
            <w:tcW w:w="600" w:type="dxa"/>
          </w:tcPr>
          <w:p w14:paraId="3C90AEA0" w14:textId="77777777" w:rsidR="00B50050" w:rsidRDefault="00B50050" w:rsidP="0088127C">
            <w:pPr>
              <w:pStyle w:val="OtherTableBody"/>
            </w:pPr>
          </w:p>
        </w:tc>
        <w:tc>
          <w:tcPr>
            <w:tcW w:w="600" w:type="dxa"/>
          </w:tcPr>
          <w:p w14:paraId="15881236" w14:textId="77777777" w:rsidR="00B50050" w:rsidRDefault="00B50050" w:rsidP="0088127C">
            <w:pPr>
              <w:pStyle w:val="OtherTableBody"/>
            </w:pPr>
            <w:r>
              <w:t>0487</w:t>
            </w:r>
          </w:p>
        </w:tc>
        <w:tc>
          <w:tcPr>
            <w:tcW w:w="2600" w:type="dxa"/>
          </w:tcPr>
          <w:p w14:paraId="202F4C2E" w14:textId="77777777" w:rsidR="00B50050" w:rsidRDefault="00B50050" w:rsidP="0088127C">
            <w:pPr>
              <w:pStyle w:val="OtherTableBody"/>
            </w:pPr>
          </w:p>
        </w:tc>
        <w:tc>
          <w:tcPr>
            <w:tcW w:w="1400" w:type="dxa"/>
          </w:tcPr>
          <w:p w14:paraId="518A3AC8" w14:textId="77777777" w:rsidR="00B50050" w:rsidRDefault="00B50050" w:rsidP="0088127C">
            <w:pPr>
              <w:pStyle w:val="OtherTableBody"/>
            </w:pPr>
            <w:r>
              <w:t>HERNI</w:t>
            </w:r>
          </w:p>
        </w:tc>
        <w:tc>
          <w:tcPr>
            <w:tcW w:w="4200" w:type="dxa"/>
          </w:tcPr>
          <w:p w14:paraId="3EFDDBBB" w14:textId="77777777" w:rsidR="00B50050" w:rsidRDefault="00B50050" w:rsidP="0088127C">
            <w:pPr>
              <w:pStyle w:val="OtherTableBody"/>
            </w:pPr>
            <w:r>
              <w:t>Tissue, Herniated</w:t>
            </w:r>
          </w:p>
        </w:tc>
      </w:tr>
      <w:tr w:rsidR="00B50050" w14:paraId="269D14D3" w14:textId="77777777" w:rsidTr="00195548">
        <w:tc>
          <w:tcPr>
            <w:tcW w:w="600" w:type="dxa"/>
          </w:tcPr>
          <w:p w14:paraId="4C715261" w14:textId="77777777" w:rsidR="00B50050" w:rsidRDefault="00B50050" w:rsidP="0088127C">
            <w:pPr>
              <w:pStyle w:val="OtherTableBody"/>
            </w:pPr>
          </w:p>
        </w:tc>
        <w:tc>
          <w:tcPr>
            <w:tcW w:w="600" w:type="dxa"/>
          </w:tcPr>
          <w:p w14:paraId="3272425C" w14:textId="77777777" w:rsidR="00B50050" w:rsidRDefault="00B50050" w:rsidP="0088127C">
            <w:pPr>
              <w:pStyle w:val="OtherTableBody"/>
            </w:pPr>
            <w:r>
              <w:t>0487</w:t>
            </w:r>
          </w:p>
        </w:tc>
        <w:tc>
          <w:tcPr>
            <w:tcW w:w="2600" w:type="dxa"/>
          </w:tcPr>
          <w:p w14:paraId="64688535" w14:textId="77777777" w:rsidR="00B50050" w:rsidRDefault="00B50050" w:rsidP="0088127C">
            <w:pPr>
              <w:pStyle w:val="OtherTableBody"/>
            </w:pPr>
          </w:p>
        </w:tc>
        <w:tc>
          <w:tcPr>
            <w:tcW w:w="1400" w:type="dxa"/>
          </w:tcPr>
          <w:p w14:paraId="18CB2E87" w14:textId="77777777" w:rsidR="00B50050" w:rsidRDefault="00B50050" w:rsidP="0088127C">
            <w:pPr>
              <w:pStyle w:val="OtherTableBody"/>
            </w:pPr>
            <w:r>
              <w:t>HEV</w:t>
            </w:r>
          </w:p>
        </w:tc>
        <w:tc>
          <w:tcPr>
            <w:tcW w:w="4200" w:type="dxa"/>
          </w:tcPr>
          <w:p w14:paraId="45C4B694" w14:textId="77777777" w:rsidR="00B50050" w:rsidRDefault="00B50050" w:rsidP="0088127C">
            <w:pPr>
              <w:pStyle w:val="OtherTableBody"/>
            </w:pPr>
            <w:r>
              <w:t>Drain, Hemovac</w:t>
            </w:r>
          </w:p>
        </w:tc>
      </w:tr>
      <w:tr w:rsidR="00B50050" w14:paraId="7E64D1FC" w14:textId="77777777" w:rsidTr="00195548">
        <w:tc>
          <w:tcPr>
            <w:tcW w:w="600" w:type="dxa"/>
          </w:tcPr>
          <w:p w14:paraId="733499F2" w14:textId="77777777" w:rsidR="00B50050" w:rsidRDefault="00B50050" w:rsidP="0088127C">
            <w:pPr>
              <w:pStyle w:val="OtherTableBody"/>
            </w:pPr>
          </w:p>
        </w:tc>
        <w:tc>
          <w:tcPr>
            <w:tcW w:w="600" w:type="dxa"/>
          </w:tcPr>
          <w:p w14:paraId="4402DB11" w14:textId="77777777" w:rsidR="00B50050" w:rsidRDefault="00B50050" w:rsidP="0088127C">
            <w:pPr>
              <w:pStyle w:val="OtherTableBody"/>
            </w:pPr>
            <w:r>
              <w:t>0487</w:t>
            </w:r>
          </w:p>
        </w:tc>
        <w:tc>
          <w:tcPr>
            <w:tcW w:w="2600" w:type="dxa"/>
          </w:tcPr>
          <w:p w14:paraId="3C9AE249" w14:textId="77777777" w:rsidR="00B50050" w:rsidRDefault="00B50050" w:rsidP="0088127C">
            <w:pPr>
              <w:pStyle w:val="OtherTableBody"/>
            </w:pPr>
          </w:p>
        </w:tc>
        <w:tc>
          <w:tcPr>
            <w:tcW w:w="1400" w:type="dxa"/>
          </w:tcPr>
          <w:p w14:paraId="1CE7CC75" w14:textId="77777777" w:rsidR="00B50050" w:rsidRDefault="00B50050" w:rsidP="0088127C">
            <w:pPr>
              <w:pStyle w:val="OtherTableBody"/>
            </w:pPr>
            <w:r>
              <w:t>HIC</w:t>
            </w:r>
          </w:p>
        </w:tc>
        <w:tc>
          <w:tcPr>
            <w:tcW w:w="4200" w:type="dxa"/>
          </w:tcPr>
          <w:p w14:paraId="039B785A" w14:textId="77777777" w:rsidR="00B50050" w:rsidRDefault="00B50050" w:rsidP="0088127C">
            <w:pPr>
              <w:pStyle w:val="OtherTableBody"/>
            </w:pPr>
            <w:r>
              <w:t>Catheter, Hickman</w:t>
            </w:r>
          </w:p>
        </w:tc>
      </w:tr>
      <w:tr w:rsidR="00B50050" w14:paraId="7AB5D06B" w14:textId="77777777" w:rsidTr="00195548">
        <w:tc>
          <w:tcPr>
            <w:tcW w:w="600" w:type="dxa"/>
          </w:tcPr>
          <w:p w14:paraId="7CD8A0B6" w14:textId="77777777" w:rsidR="00B50050" w:rsidRDefault="00B50050" w:rsidP="0088127C">
            <w:pPr>
              <w:pStyle w:val="OtherTableBody"/>
            </w:pPr>
          </w:p>
        </w:tc>
        <w:tc>
          <w:tcPr>
            <w:tcW w:w="600" w:type="dxa"/>
          </w:tcPr>
          <w:p w14:paraId="1D9A632D" w14:textId="77777777" w:rsidR="00B50050" w:rsidRDefault="00B50050" w:rsidP="0088127C">
            <w:pPr>
              <w:pStyle w:val="OtherTableBody"/>
            </w:pPr>
            <w:r>
              <w:t>0487</w:t>
            </w:r>
          </w:p>
        </w:tc>
        <w:tc>
          <w:tcPr>
            <w:tcW w:w="2600" w:type="dxa"/>
          </w:tcPr>
          <w:p w14:paraId="46DB6EF8" w14:textId="77777777" w:rsidR="00B50050" w:rsidRDefault="00B50050" w:rsidP="0088127C">
            <w:pPr>
              <w:pStyle w:val="OtherTableBody"/>
            </w:pPr>
          </w:p>
        </w:tc>
        <w:tc>
          <w:tcPr>
            <w:tcW w:w="1400" w:type="dxa"/>
          </w:tcPr>
          <w:p w14:paraId="6B3CEDB8" w14:textId="77777777" w:rsidR="00B50050" w:rsidRDefault="00B50050" w:rsidP="0088127C">
            <w:pPr>
              <w:pStyle w:val="OtherTableBody"/>
            </w:pPr>
            <w:r>
              <w:t>HYDC</w:t>
            </w:r>
          </w:p>
        </w:tc>
        <w:tc>
          <w:tcPr>
            <w:tcW w:w="4200" w:type="dxa"/>
          </w:tcPr>
          <w:p w14:paraId="1B788C94" w14:textId="77777777" w:rsidR="00B50050" w:rsidRDefault="00B50050" w:rsidP="0088127C">
            <w:pPr>
              <w:pStyle w:val="OtherTableBody"/>
            </w:pPr>
            <w:r>
              <w:t>Fluid, Hydrocele</w:t>
            </w:r>
          </w:p>
        </w:tc>
      </w:tr>
      <w:tr w:rsidR="00B50050" w14:paraId="2C8CB995" w14:textId="77777777" w:rsidTr="00195548">
        <w:tc>
          <w:tcPr>
            <w:tcW w:w="600" w:type="dxa"/>
          </w:tcPr>
          <w:p w14:paraId="2C09A417" w14:textId="77777777" w:rsidR="00B50050" w:rsidRDefault="00B50050" w:rsidP="0088127C">
            <w:pPr>
              <w:pStyle w:val="OtherTableBody"/>
            </w:pPr>
          </w:p>
        </w:tc>
        <w:tc>
          <w:tcPr>
            <w:tcW w:w="600" w:type="dxa"/>
          </w:tcPr>
          <w:p w14:paraId="08E8CCB8" w14:textId="77777777" w:rsidR="00B50050" w:rsidRDefault="00B50050" w:rsidP="0088127C">
            <w:pPr>
              <w:pStyle w:val="OtherTableBody"/>
            </w:pPr>
            <w:r>
              <w:t>0487</w:t>
            </w:r>
          </w:p>
        </w:tc>
        <w:tc>
          <w:tcPr>
            <w:tcW w:w="2600" w:type="dxa"/>
          </w:tcPr>
          <w:p w14:paraId="66025175" w14:textId="77777777" w:rsidR="00B50050" w:rsidRDefault="00B50050" w:rsidP="0088127C">
            <w:pPr>
              <w:pStyle w:val="OtherTableBody"/>
            </w:pPr>
          </w:p>
        </w:tc>
        <w:tc>
          <w:tcPr>
            <w:tcW w:w="1400" w:type="dxa"/>
          </w:tcPr>
          <w:p w14:paraId="01FBF290" w14:textId="77777777" w:rsidR="00B50050" w:rsidRDefault="00B50050" w:rsidP="0088127C">
            <w:pPr>
              <w:pStyle w:val="OtherTableBody"/>
            </w:pPr>
            <w:r>
              <w:t>IBITE</w:t>
            </w:r>
          </w:p>
        </w:tc>
        <w:tc>
          <w:tcPr>
            <w:tcW w:w="4200" w:type="dxa"/>
          </w:tcPr>
          <w:p w14:paraId="399537DC" w14:textId="77777777" w:rsidR="00B50050" w:rsidRDefault="00B50050" w:rsidP="0088127C">
            <w:pPr>
              <w:pStyle w:val="OtherTableBody"/>
            </w:pPr>
            <w:r>
              <w:t>Bite, Insect</w:t>
            </w:r>
          </w:p>
        </w:tc>
      </w:tr>
      <w:tr w:rsidR="00B50050" w14:paraId="6F228C06" w14:textId="77777777" w:rsidTr="00195548">
        <w:tc>
          <w:tcPr>
            <w:tcW w:w="600" w:type="dxa"/>
          </w:tcPr>
          <w:p w14:paraId="2DB85EA0" w14:textId="77777777" w:rsidR="00B50050" w:rsidRDefault="00B50050" w:rsidP="0088127C">
            <w:pPr>
              <w:pStyle w:val="OtherTableBody"/>
            </w:pPr>
          </w:p>
        </w:tc>
        <w:tc>
          <w:tcPr>
            <w:tcW w:w="600" w:type="dxa"/>
          </w:tcPr>
          <w:p w14:paraId="1512DD45" w14:textId="77777777" w:rsidR="00B50050" w:rsidRDefault="00B50050" w:rsidP="0088127C">
            <w:pPr>
              <w:pStyle w:val="OtherTableBody"/>
            </w:pPr>
            <w:r>
              <w:t>0487</w:t>
            </w:r>
          </w:p>
        </w:tc>
        <w:tc>
          <w:tcPr>
            <w:tcW w:w="2600" w:type="dxa"/>
          </w:tcPr>
          <w:p w14:paraId="0FBF5BF0" w14:textId="77777777" w:rsidR="00B50050" w:rsidRDefault="00B50050" w:rsidP="0088127C">
            <w:pPr>
              <w:pStyle w:val="OtherTableBody"/>
            </w:pPr>
          </w:p>
        </w:tc>
        <w:tc>
          <w:tcPr>
            <w:tcW w:w="1400" w:type="dxa"/>
          </w:tcPr>
          <w:p w14:paraId="3B36BEAF" w14:textId="77777777" w:rsidR="00B50050" w:rsidRDefault="00B50050" w:rsidP="0088127C">
            <w:pPr>
              <w:pStyle w:val="OtherTableBody"/>
            </w:pPr>
            <w:r>
              <w:t>ICYST</w:t>
            </w:r>
          </w:p>
        </w:tc>
        <w:tc>
          <w:tcPr>
            <w:tcW w:w="4200" w:type="dxa"/>
          </w:tcPr>
          <w:p w14:paraId="3E3E17C4" w14:textId="77777777" w:rsidR="00B50050" w:rsidRDefault="00B50050" w:rsidP="0088127C">
            <w:pPr>
              <w:pStyle w:val="OtherTableBody"/>
            </w:pPr>
            <w:r>
              <w:t>Cyst, Inclusion</w:t>
            </w:r>
          </w:p>
        </w:tc>
      </w:tr>
      <w:tr w:rsidR="00B50050" w14:paraId="6127F429" w14:textId="77777777" w:rsidTr="00195548">
        <w:tc>
          <w:tcPr>
            <w:tcW w:w="600" w:type="dxa"/>
          </w:tcPr>
          <w:p w14:paraId="1B62A982" w14:textId="77777777" w:rsidR="00B50050" w:rsidRDefault="00B50050" w:rsidP="0088127C">
            <w:pPr>
              <w:pStyle w:val="OtherTableBody"/>
            </w:pPr>
          </w:p>
        </w:tc>
        <w:tc>
          <w:tcPr>
            <w:tcW w:w="600" w:type="dxa"/>
          </w:tcPr>
          <w:p w14:paraId="330DA649" w14:textId="77777777" w:rsidR="00B50050" w:rsidRDefault="00B50050" w:rsidP="0088127C">
            <w:pPr>
              <w:pStyle w:val="OtherTableBody"/>
            </w:pPr>
            <w:r>
              <w:t>0487</w:t>
            </w:r>
          </w:p>
        </w:tc>
        <w:tc>
          <w:tcPr>
            <w:tcW w:w="2600" w:type="dxa"/>
          </w:tcPr>
          <w:p w14:paraId="2DB111FE" w14:textId="77777777" w:rsidR="00B50050" w:rsidRDefault="00B50050" w:rsidP="0088127C">
            <w:pPr>
              <w:pStyle w:val="OtherTableBody"/>
            </w:pPr>
          </w:p>
        </w:tc>
        <w:tc>
          <w:tcPr>
            <w:tcW w:w="1400" w:type="dxa"/>
          </w:tcPr>
          <w:p w14:paraId="7D0BFE15" w14:textId="77777777" w:rsidR="00B50050" w:rsidRDefault="00B50050" w:rsidP="0088127C">
            <w:pPr>
              <w:pStyle w:val="OtherTableBody"/>
            </w:pPr>
            <w:r>
              <w:t>IDC</w:t>
            </w:r>
          </w:p>
        </w:tc>
        <w:tc>
          <w:tcPr>
            <w:tcW w:w="4200" w:type="dxa"/>
          </w:tcPr>
          <w:p w14:paraId="501F7067" w14:textId="77777777" w:rsidR="00B50050" w:rsidRDefault="00B50050" w:rsidP="0088127C">
            <w:pPr>
              <w:pStyle w:val="OtherTableBody"/>
            </w:pPr>
            <w:r>
              <w:t>Catheter Tip, Indwelling</w:t>
            </w:r>
          </w:p>
        </w:tc>
      </w:tr>
      <w:tr w:rsidR="00B50050" w14:paraId="0906F531" w14:textId="77777777" w:rsidTr="00195548">
        <w:tc>
          <w:tcPr>
            <w:tcW w:w="600" w:type="dxa"/>
          </w:tcPr>
          <w:p w14:paraId="54CEB371" w14:textId="77777777" w:rsidR="00B50050" w:rsidRDefault="00B50050" w:rsidP="0088127C">
            <w:pPr>
              <w:pStyle w:val="OtherTableBody"/>
            </w:pPr>
          </w:p>
        </w:tc>
        <w:tc>
          <w:tcPr>
            <w:tcW w:w="600" w:type="dxa"/>
          </w:tcPr>
          <w:p w14:paraId="18C6DB22" w14:textId="77777777" w:rsidR="00B50050" w:rsidRDefault="00B50050" w:rsidP="0088127C">
            <w:pPr>
              <w:pStyle w:val="OtherTableBody"/>
            </w:pPr>
            <w:r>
              <w:t>0487</w:t>
            </w:r>
          </w:p>
        </w:tc>
        <w:tc>
          <w:tcPr>
            <w:tcW w:w="2600" w:type="dxa"/>
          </w:tcPr>
          <w:p w14:paraId="1FD15C1A" w14:textId="77777777" w:rsidR="00B50050" w:rsidRDefault="00B50050" w:rsidP="0088127C">
            <w:pPr>
              <w:pStyle w:val="OtherTableBody"/>
            </w:pPr>
          </w:p>
        </w:tc>
        <w:tc>
          <w:tcPr>
            <w:tcW w:w="1400" w:type="dxa"/>
          </w:tcPr>
          <w:p w14:paraId="3DC7267D" w14:textId="77777777" w:rsidR="00B50050" w:rsidRDefault="00B50050" w:rsidP="0088127C">
            <w:pPr>
              <w:pStyle w:val="OtherTableBody"/>
            </w:pPr>
            <w:r>
              <w:t>IHG</w:t>
            </w:r>
          </w:p>
        </w:tc>
        <w:tc>
          <w:tcPr>
            <w:tcW w:w="4200" w:type="dxa"/>
          </w:tcPr>
          <w:p w14:paraId="1C1C6979" w14:textId="77777777" w:rsidR="00B50050" w:rsidRDefault="00B50050" w:rsidP="0088127C">
            <w:pPr>
              <w:pStyle w:val="OtherTableBody"/>
            </w:pPr>
            <w:r>
              <w:t>Gas, Inhaled</w:t>
            </w:r>
          </w:p>
        </w:tc>
      </w:tr>
      <w:tr w:rsidR="00B50050" w14:paraId="128CDC85" w14:textId="77777777" w:rsidTr="00195548">
        <w:tc>
          <w:tcPr>
            <w:tcW w:w="600" w:type="dxa"/>
          </w:tcPr>
          <w:p w14:paraId="6AF90F0C" w14:textId="77777777" w:rsidR="00B50050" w:rsidRDefault="00B50050" w:rsidP="0088127C">
            <w:pPr>
              <w:pStyle w:val="OtherTableBody"/>
            </w:pPr>
          </w:p>
        </w:tc>
        <w:tc>
          <w:tcPr>
            <w:tcW w:w="600" w:type="dxa"/>
          </w:tcPr>
          <w:p w14:paraId="6FC32CAD" w14:textId="77777777" w:rsidR="00B50050" w:rsidRDefault="00B50050" w:rsidP="0088127C">
            <w:pPr>
              <w:pStyle w:val="OtherTableBody"/>
            </w:pPr>
            <w:r>
              <w:t>0487</w:t>
            </w:r>
          </w:p>
        </w:tc>
        <w:tc>
          <w:tcPr>
            <w:tcW w:w="2600" w:type="dxa"/>
          </w:tcPr>
          <w:p w14:paraId="2D95E9A7" w14:textId="77777777" w:rsidR="00B50050" w:rsidRDefault="00B50050" w:rsidP="0088127C">
            <w:pPr>
              <w:pStyle w:val="OtherTableBody"/>
            </w:pPr>
          </w:p>
        </w:tc>
        <w:tc>
          <w:tcPr>
            <w:tcW w:w="1400" w:type="dxa"/>
          </w:tcPr>
          <w:p w14:paraId="6B31686F" w14:textId="77777777" w:rsidR="00B50050" w:rsidRDefault="00B50050" w:rsidP="0088127C">
            <w:pPr>
              <w:pStyle w:val="OtherTableBody"/>
            </w:pPr>
            <w:r>
              <w:t>ILEO</w:t>
            </w:r>
          </w:p>
        </w:tc>
        <w:tc>
          <w:tcPr>
            <w:tcW w:w="4200" w:type="dxa"/>
          </w:tcPr>
          <w:p w14:paraId="61805013" w14:textId="77777777" w:rsidR="00B50050" w:rsidRDefault="00B50050" w:rsidP="0088127C">
            <w:pPr>
              <w:pStyle w:val="OtherTableBody"/>
            </w:pPr>
            <w:r>
              <w:t>Drainage, Ileostomy</w:t>
            </w:r>
          </w:p>
        </w:tc>
      </w:tr>
      <w:tr w:rsidR="00B50050" w14:paraId="55D6BE38" w14:textId="77777777" w:rsidTr="00195548">
        <w:tc>
          <w:tcPr>
            <w:tcW w:w="600" w:type="dxa"/>
          </w:tcPr>
          <w:p w14:paraId="40F49835" w14:textId="77777777" w:rsidR="00B50050" w:rsidRDefault="00B50050" w:rsidP="0088127C">
            <w:pPr>
              <w:pStyle w:val="OtherTableBody"/>
            </w:pPr>
          </w:p>
        </w:tc>
        <w:tc>
          <w:tcPr>
            <w:tcW w:w="600" w:type="dxa"/>
          </w:tcPr>
          <w:p w14:paraId="02800472" w14:textId="77777777" w:rsidR="00B50050" w:rsidRDefault="00B50050" w:rsidP="0088127C">
            <w:pPr>
              <w:pStyle w:val="OtherTableBody"/>
            </w:pPr>
            <w:r>
              <w:t>0487</w:t>
            </w:r>
          </w:p>
        </w:tc>
        <w:tc>
          <w:tcPr>
            <w:tcW w:w="2600" w:type="dxa"/>
          </w:tcPr>
          <w:p w14:paraId="04373F11" w14:textId="77777777" w:rsidR="00B50050" w:rsidRDefault="00B50050" w:rsidP="0088127C">
            <w:pPr>
              <w:pStyle w:val="OtherTableBody"/>
            </w:pPr>
          </w:p>
        </w:tc>
        <w:tc>
          <w:tcPr>
            <w:tcW w:w="1400" w:type="dxa"/>
          </w:tcPr>
          <w:p w14:paraId="567B24C0" w14:textId="77777777" w:rsidR="00B50050" w:rsidRDefault="00B50050" w:rsidP="0088127C">
            <w:pPr>
              <w:pStyle w:val="OtherTableBody"/>
            </w:pPr>
            <w:r>
              <w:t>ILLEG</w:t>
            </w:r>
          </w:p>
        </w:tc>
        <w:tc>
          <w:tcPr>
            <w:tcW w:w="4200" w:type="dxa"/>
          </w:tcPr>
          <w:p w14:paraId="4D3DC5B6" w14:textId="77777777" w:rsidR="00B50050" w:rsidRDefault="00B50050" w:rsidP="0088127C">
            <w:pPr>
              <w:pStyle w:val="OtherTableBody"/>
            </w:pPr>
            <w:r>
              <w:t>Source of Specimen Is Illegible</w:t>
            </w:r>
          </w:p>
        </w:tc>
      </w:tr>
      <w:tr w:rsidR="00B50050" w14:paraId="42333B83" w14:textId="77777777" w:rsidTr="00195548">
        <w:tc>
          <w:tcPr>
            <w:tcW w:w="600" w:type="dxa"/>
          </w:tcPr>
          <w:p w14:paraId="2A4C41C9" w14:textId="77777777" w:rsidR="00B50050" w:rsidRDefault="00B50050" w:rsidP="0088127C">
            <w:pPr>
              <w:pStyle w:val="OtherTableBody"/>
            </w:pPr>
          </w:p>
        </w:tc>
        <w:tc>
          <w:tcPr>
            <w:tcW w:w="600" w:type="dxa"/>
          </w:tcPr>
          <w:p w14:paraId="4A8494E2" w14:textId="77777777" w:rsidR="00B50050" w:rsidRDefault="00B50050" w:rsidP="0088127C">
            <w:pPr>
              <w:pStyle w:val="OtherTableBody"/>
            </w:pPr>
            <w:r>
              <w:t>0487</w:t>
            </w:r>
          </w:p>
        </w:tc>
        <w:tc>
          <w:tcPr>
            <w:tcW w:w="2600" w:type="dxa"/>
          </w:tcPr>
          <w:p w14:paraId="5B508C46" w14:textId="77777777" w:rsidR="00B50050" w:rsidRDefault="00B50050" w:rsidP="0088127C">
            <w:pPr>
              <w:pStyle w:val="OtherTableBody"/>
            </w:pPr>
          </w:p>
        </w:tc>
        <w:tc>
          <w:tcPr>
            <w:tcW w:w="1400" w:type="dxa"/>
          </w:tcPr>
          <w:p w14:paraId="3C224208" w14:textId="77777777" w:rsidR="00B50050" w:rsidRDefault="00B50050" w:rsidP="0088127C">
            <w:pPr>
              <w:pStyle w:val="OtherTableBody"/>
            </w:pPr>
            <w:r>
              <w:t>IMP</w:t>
            </w:r>
          </w:p>
        </w:tc>
        <w:tc>
          <w:tcPr>
            <w:tcW w:w="4200" w:type="dxa"/>
          </w:tcPr>
          <w:p w14:paraId="094BF644" w14:textId="77777777" w:rsidR="00B50050" w:rsidRDefault="00B50050" w:rsidP="0088127C">
            <w:pPr>
              <w:pStyle w:val="OtherTableBody"/>
            </w:pPr>
            <w:r>
              <w:t>Implant</w:t>
            </w:r>
          </w:p>
        </w:tc>
      </w:tr>
      <w:tr w:rsidR="00B50050" w14:paraId="084910FF" w14:textId="77777777" w:rsidTr="00195548">
        <w:tc>
          <w:tcPr>
            <w:tcW w:w="600" w:type="dxa"/>
          </w:tcPr>
          <w:p w14:paraId="427EDBE5" w14:textId="77777777" w:rsidR="00B50050" w:rsidRDefault="00B50050" w:rsidP="0088127C">
            <w:pPr>
              <w:pStyle w:val="OtherTableBody"/>
            </w:pPr>
          </w:p>
        </w:tc>
        <w:tc>
          <w:tcPr>
            <w:tcW w:w="600" w:type="dxa"/>
          </w:tcPr>
          <w:p w14:paraId="17C6A8BA" w14:textId="77777777" w:rsidR="00B50050" w:rsidRDefault="00B50050" w:rsidP="0088127C">
            <w:pPr>
              <w:pStyle w:val="OtherTableBody"/>
            </w:pPr>
            <w:r>
              <w:t>0487</w:t>
            </w:r>
          </w:p>
        </w:tc>
        <w:tc>
          <w:tcPr>
            <w:tcW w:w="2600" w:type="dxa"/>
          </w:tcPr>
          <w:p w14:paraId="3B439474" w14:textId="77777777" w:rsidR="00B50050" w:rsidRDefault="00B50050" w:rsidP="0088127C">
            <w:pPr>
              <w:pStyle w:val="OtherTableBody"/>
            </w:pPr>
          </w:p>
        </w:tc>
        <w:tc>
          <w:tcPr>
            <w:tcW w:w="1400" w:type="dxa"/>
          </w:tcPr>
          <w:p w14:paraId="2AA2F86A" w14:textId="77777777" w:rsidR="00B50050" w:rsidRDefault="00B50050" w:rsidP="0088127C">
            <w:pPr>
              <w:pStyle w:val="OtherTableBody"/>
            </w:pPr>
            <w:r>
              <w:t>INCI</w:t>
            </w:r>
          </w:p>
        </w:tc>
        <w:tc>
          <w:tcPr>
            <w:tcW w:w="4200" w:type="dxa"/>
          </w:tcPr>
          <w:p w14:paraId="4920BEEB" w14:textId="77777777" w:rsidR="00B50050" w:rsidRDefault="00B50050" w:rsidP="0088127C">
            <w:pPr>
              <w:pStyle w:val="OtherTableBody"/>
            </w:pPr>
            <w:r>
              <w:t>Site, Incision/Surgical</w:t>
            </w:r>
          </w:p>
        </w:tc>
      </w:tr>
      <w:tr w:rsidR="00B50050" w14:paraId="0204EA00" w14:textId="77777777" w:rsidTr="00195548">
        <w:tc>
          <w:tcPr>
            <w:tcW w:w="600" w:type="dxa"/>
          </w:tcPr>
          <w:p w14:paraId="761DAF05" w14:textId="77777777" w:rsidR="00B50050" w:rsidRDefault="00B50050" w:rsidP="0088127C">
            <w:pPr>
              <w:pStyle w:val="OtherTableBody"/>
            </w:pPr>
          </w:p>
        </w:tc>
        <w:tc>
          <w:tcPr>
            <w:tcW w:w="600" w:type="dxa"/>
          </w:tcPr>
          <w:p w14:paraId="6BD04F58" w14:textId="77777777" w:rsidR="00B50050" w:rsidRDefault="00B50050" w:rsidP="0088127C">
            <w:pPr>
              <w:pStyle w:val="OtherTableBody"/>
            </w:pPr>
            <w:r>
              <w:t>0487</w:t>
            </w:r>
          </w:p>
        </w:tc>
        <w:tc>
          <w:tcPr>
            <w:tcW w:w="2600" w:type="dxa"/>
          </w:tcPr>
          <w:p w14:paraId="3180DEFA" w14:textId="77777777" w:rsidR="00B50050" w:rsidRDefault="00B50050" w:rsidP="0088127C">
            <w:pPr>
              <w:pStyle w:val="OtherTableBody"/>
            </w:pPr>
          </w:p>
        </w:tc>
        <w:tc>
          <w:tcPr>
            <w:tcW w:w="1400" w:type="dxa"/>
          </w:tcPr>
          <w:p w14:paraId="37F6E7F9" w14:textId="77777777" w:rsidR="00B50050" w:rsidRDefault="00B50050" w:rsidP="0088127C">
            <w:pPr>
              <w:pStyle w:val="OtherTableBody"/>
            </w:pPr>
            <w:r>
              <w:t>INFIL</w:t>
            </w:r>
          </w:p>
        </w:tc>
        <w:tc>
          <w:tcPr>
            <w:tcW w:w="4200" w:type="dxa"/>
          </w:tcPr>
          <w:p w14:paraId="162E1C6B" w14:textId="77777777" w:rsidR="00B50050" w:rsidRDefault="00B50050" w:rsidP="0088127C">
            <w:pPr>
              <w:pStyle w:val="OtherTableBody"/>
            </w:pPr>
            <w:r>
              <w:t>Infiltrate</w:t>
            </w:r>
          </w:p>
        </w:tc>
      </w:tr>
      <w:tr w:rsidR="00B50050" w14:paraId="059FBA97" w14:textId="77777777" w:rsidTr="00195548">
        <w:tc>
          <w:tcPr>
            <w:tcW w:w="600" w:type="dxa"/>
          </w:tcPr>
          <w:p w14:paraId="1191AD29" w14:textId="77777777" w:rsidR="00B50050" w:rsidRDefault="00B50050" w:rsidP="0088127C">
            <w:pPr>
              <w:pStyle w:val="OtherTableBody"/>
            </w:pPr>
          </w:p>
        </w:tc>
        <w:tc>
          <w:tcPr>
            <w:tcW w:w="600" w:type="dxa"/>
          </w:tcPr>
          <w:p w14:paraId="1CACC95A" w14:textId="77777777" w:rsidR="00B50050" w:rsidRDefault="00B50050" w:rsidP="0088127C">
            <w:pPr>
              <w:pStyle w:val="OtherTableBody"/>
            </w:pPr>
            <w:r>
              <w:t>0487</w:t>
            </w:r>
          </w:p>
        </w:tc>
        <w:tc>
          <w:tcPr>
            <w:tcW w:w="2600" w:type="dxa"/>
          </w:tcPr>
          <w:p w14:paraId="2BB548CE" w14:textId="77777777" w:rsidR="00B50050" w:rsidRDefault="00B50050" w:rsidP="0088127C">
            <w:pPr>
              <w:pStyle w:val="OtherTableBody"/>
            </w:pPr>
          </w:p>
        </w:tc>
        <w:tc>
          <w:tcPr>
            <w:tcW w:w="1400" w:type="dxa"/>
          </w:tcPr>
          <w:p w14:paraId="64B6C8C5" w14:textId="77777777" w:rsidR="00B50050" w:rsidRDefault="00B50050" w:rsidP="0088127C">
            <w:pPr>
              <w:pStyle w:val="OtherTableBody"/>
            </w:pPr>
            <w:r>
              <w:t>INS</w:t>
            </w:r>
          </w:p>
        </w:tc>
        <w:tc>
          <w:tcPr>
            <w:tcW w:w="4200" w:type="dxa"/>
          </w:tcPr>
          <w:p w14:paraId="534127C6" w14:textId="77777777" w:rsidR="00B50050" w:rsidRDefault="00B50050" w:rsidP="0088127C">
            <w:pPr>
              <w:pStyle w:val="OtherTableBody"/>
            </w:pPr>
            <w:r>
              <w:t>Insect</w:t>
            </w:r>
          </w:p>
        </w:tc>
      </w:tr>
      <w:tr w:rsidR="00B50050" w14:paraId="4602AFB8" w14:textId="77777777" w:rsidTr="00195548">
        <w:tc>
          <w:tcPr>
            <w:tcW w:w="600" w:type="dxa"/>
          </w:tcPr>
          <w:p w14:paraId="5BC5D64C" w14:textId="77777777" w:rsidR="00B50050" w:rsidRDefault="00B50050" w:rsidP="0088127C">
            <w:pPr>
              <w:pStyle w:val="OtherTableBody"/>
            </w:pPr>
          </w:p>
        </w:tc>
        <w:tc>
          <w:tcPr>
            <w:tcW w:w="600" w:type="dxa"/>
          </w:tcPr>
          <w:p w14:paraId="4FBAF83A" w14:textId="77777777" w:rsidR="00B50050" w:rsidRDefault="00B50050" w:rsidP="0088127C">
            <w:pPr>
              <w:pStyle w:val="OtherTableBody"/>
            </w:pPr>
            <w:r>
              <w:t>0487</w:t>
            </w:r>
          </w:p>
        </w:tc>
        <w:tc>
          <w:tcPr>
            <w:tcW w:w="2600" w:type="dxa"/>
          </w:tcPr>
          <w:p w14:paraId="52D1A202" w14:textId="77777777" w:rsidR="00B50050" w:rsidRDefault="00B50050" w:rsidP="0088127C">
            <w:pPr>
              <w:pStyle w:val="OtherTableBody"/>
            </w:pPr>
          </w:p>
        </w:tc>
        <w:tc>
          <w:tcPr>
            <w:tcW w:w="1400" w:type="dxa"/>
          </w:tcPr>
          <w:p w14:paraId="4F4117DE" w14:textId="77777777" w:rsidR="00B50050" w:rsidRDefault="00B50050" w:rsidP="0088127C">
            <w:pPr>
              <w:pStyle w:val="OtherTableBody"/>
            </w:pPr>
            <w:r>
              <w:t>INTRD</w:t>
            </w:r>
          </w:p>
        </w:tc>
        <w:tc>
          <w:tcPr>
            <w:tcW w:w="4200" w:type="dxa"/>
          </w:tcPr>
          <w:p w14:paraId="0F3D8421" w14:textId="77777777" w:rsidR="00B50050" w:rsidRDefault="00B50050" w:rsidP="0088127C">
            <w:pPr>
              <w:pStyle w:val="OtherTableBody"/>
            </w:pPr>
            <w:r>
              <w:t>Catheter Tip, Introducer</w:t>
            </w:r>
          </w:p>
        </w:tc>
      </w:tr>
      <w:tr w:rsidR="00B50050" w14:paraId="6D89AD09" w14:textId="77777777" w:rsidTr="00195548">
        <w:tc>
          <w:tcPr>
            <w:tcW w:w="600" w:type="dxa"/>
          </w:tcPr>
          <w:p w14:paraId="701BF57D" w14:textId="77777777" w:rsidR="00B50050" w:rsidRDefault="00B50050" w:rsidP="0088127C">
            <w:pPr>
              <w:pStyle w:val="OtherTableBody"/>
            </w:pPr>
          </w:p>
        </w:tc>
        <w:tc>
          <w:tcPr>
            <w:tcW w:w="600" w:type="dxa"/>
          </w:tcPr>
          <w:p w14:paraId="7BA5BFD5" w14:textId="77777777" w:rsidR="00B50050" w:rsidRDefault="00B50050" w:rsidP="0088127C">
            <w:pPr>
              <w:pStyle w:val="OtherTableBody"/>
            </w:pPr>
            <w:r>
              <w:t>0487</w:t>
            </w:r>
          </w:p>
        </w:tc>
        <w:tc>
          <w:tcPr>
            <w:tcW w:w="2600" w:type="dxa"/>
          </w:tcPr>
          <w:p w14:paraId="20BD3F4C" w14:textId="77777777" w:rsidR="00B50050" w:rsidRDefault="00B50050" w:rsidP="0088127C">
            <w:pPr>
              <w:pStyle w:val="OtherTableBody"/>
            </w:pPr>
          </w:p>
        </w:tc>
        <w:tc>
          <w:tcPr>
            <w:tcW w:w="1400" w:type="dxa"/>
          </w:tcPr>
          <w:p w14:paraId="17321643" w14:textId="77777777" w:rsidR="00B50050" w:rsidRDefault="00B50050" w:rsidP="0088127C">
            <w:pPr>
              <w:pStyle w:val="OtherTableBody"/>
            </w:pPr>
            <w:r>
              <w:t>ISLT</w:t>
            </w:r>
          </w:p>
        </w:tc>
        <w:tc>
          <w:tcPr>
            <w:tcW w:w="4200" w:type="dxa"/>
          </w:tcPr>
          <w:p w14:paraId="778CBF09" w14:textId="77777777" w:rsidR="00B50050" w:rsidRDefault="00B50050" w:rsidP="0088127C">
            <w:pPr>
              <w:pStyle w:val="OtherTableBody"/>
            </w:pPr>
            <w:r>
              <w:t>Isolate</w:t>
            </w:r>
          </w:p>
        </w:tc>
      </w:tr>
      <w:tr w:rsidR="00B50050" w14:paraId="629A3A84" w14:textId="77777777" w:rsidTr="00195548">
        <w:tc>
          <w:tcPr>
            <w:tcW w:w="600" w:type="dxa"/>
          </w:tcPr>
          <w:p w14:paraId="55C01A58" w14:textId="77777777" w:rsidR="00B50050" w:rsidRDefault="00B50050" w:rsidP="0088127C">
            <w:pPr>
              <w:pStyle w:val="OtherTableBody"/>
            </w:pPr>
          </w:p>
        </w:tc>
        <w:tc>
          <w:tcPr>
            <w:tcW w:w="600" w:type="dxa"/>
          </w:tcPr>
          <w:p w14:paraId="45BF8759" w14:textId="77777777" w:rsidR="00B50050" w:rsidRDefault="00B50050" w:rsidP="0088127C">
            <w:pPr>
              <w:pStyle w:val="OtherTableBody"/>
            </w:pPr>
            <w:r>
              <w:t>0487</w:t>
            </w:r>
          </w:p>
        </w:tc>
        <w:tc>
          <w:tcPr>
            <w:tcW w:w="2600" w:type="dxa"/>
          </w:tcPr>
          <w:p w14:paraId="5FB831F4" w14:textId="77777777" w:rsidR="00B50050" w:rsidRDefault="00B50050" w:rsidP="0088127C">
            <w:pPr>
              <w:pStyle w:val="OtherTableBody"/>
            </w:pPr>
          </w:p>
        </w:tc>
        <w:tc>
          <w:tcPr>
            <w:tcW w:w="1400" w:type="dxa"/>
          </w:tcPr>
          <w:p w14:paraId="38614890" w14:textId="77777777" w:rsidR="00B50050" w:rsidRDefault="00B50050" w:rsidP="0088127C">
            <w:pPr>
              <w:pStyle w:val="OtherTableBody"/>
            </w:pPr>
            <w:r>
              <w:t>IT</w:t>
            </w:r>
          </w:p>
        </w:tc>
        <w:tc>
          <w:tcPr>
            <w:tcW w:w="4200" w:type="dxa"/>
          </w:tcPr>
          <w:p w14:paraId="07299DDF" w14:textId="77777777" w:rsidR="00B50050" w:rsidRDefault="00B50050" w:rsidP="0088127C">
            <w:pPr>
              <w:pStyle w:val="OtherTableBody"/>
            </w:pPr>
            <w:r>
              <w:t>Intubation tube</w:t>
            </w:r>
          </w:p>
        </w:tc>
      </w:tr>
      <w:tr w:rsidR="00B50050" w14:paraId="4B7E1AAF" w14:textId="77777777" w:rsidTr="00195548">
        <w:tc>
          <w:tcPr>
            <w:tcW w:w="600" w:type="dxa"/>
          </w:tcPr>
          <w:p w14:paraId="51C3D73C" w14:textId="77777777" w:rsidR="00B50050" w:rsidRDefault="00B50050" w:rsidP="0088127C">
            <w:pPr>
              <w:pStyle w:val="OtherTableBody"/>
            </w:pPr>
          </w:p>
        </w:tc>
        <w:tc>
          <w:tcPr>
            <w:tcW w:w="600" w:type="dxa"/>
          </w:tcPr>
          <w:p w14:paraId="6124E73F" w14:textId="77777777" w:rsidR="00B50050" w:rsidRDefault="00B50050" w:rsidP="0088127C">
            <w:pPr>
              <w:pStyle w:val="OtherTableBody"/>
            </w:pPr>
            <w:r>
              <w:t>0487</w:t>
            </w:r>
          </w:p>
        </w:tc>
        <w:tc>
          <w:tcPr>
            <w:tcW w:w="2600" w:type="dxa"/>
          </w:tcPr>
          <w:p w14:paraId="5FC83C8B" w14:textId="77777777" w:rsidR="00B50050" w:rsidRDefault="00B50050" w:rsidP="0088127C">
            <w:pPr>
              <w:pStyle w:val="OtherTableBody"/>
            </w:pPr>
          </w:p>
        </w:tc>
        <w:tc>
          <w:tcPr>
            <w:tcW w:w="1400" w:type="dxa"/>
          </w:tcPr>
          <w:p w14:paraId="1FC7867A" w14:textId="77777777" w:rsidR="00B50050" w:rsidRDefault="00B50050" w:rsidP="0088127C">
            <w:pPr>
              <w:pStyle w:val="OtherTableBody"/>
            </w:pPr>
            <w:r>
              <w:t>IUD</w:t>
            </w:r>
          </w:p>
        </w:tc>
        <w:tc>
          <w:tcPr>
            <w:tcW w:w="4200" w:type="dxa"/>
          </w:tcPr>
          <w:p w14:paraId="447EB1F7" w14:textId="77777777" w:rsidR="00B50050" w:rsidRDefault="00B50050" w:rsidP="0088127C">
            <w:pPr>
              <w:pStyle w:val="OtherTableBody"/>
            </w:pPr>
            <w:r>
              <w:t>Intrauterine Device</w:t>
            </w:r>
          </w:p>
        </w:tc>
      </w:tr>
      <w:tr w:rsidR="00B50050" w14:paraId="1666AFC3" w14:textId="77777777" w:rsidTr="00195548">
        <w:tc>
          <w:tcPr>
            <w:tcW w:w="600" w:type="dxa"/>
          </w:tcPr>
          <w:p w14:paraId="3FD29021" w14:textId="77777777" w:rsidR="00B50050" w:rsidRDefault="00B50050" w:rsidP="0088127C">
            <w:pPr>
              <w:pStyle w:val="OtherTableBody"/>
            </w:pPr>
          </w:p>
        </w:tc>
        <w:tc>
          <w:tcPr>
            <w:tcW w:w="600" w:type="dxa"/>
          </w:tcPr>
          <w:p w14:paraId="0BF012B1" w14:textId="77777777" w:rsidR="00B50050" w:rsidRDefault="00B50050" w:rsidP="0088127C">
            <w:pPr>
              <w:pStyle w:val="OtherTableBody"/>
            </w:pPr>
            <w:r>
              <w:t>0487</w:t>
            </w:r>
          </w:p>
        </w:tc>
        <w:tc>
          <w:tcPr>
            <w:tcW w:w="2600" w:type="dxa"/>
          </w:tcPr>
          <w:p w14:paraId="1409B578" w14:textId="77777777" w:rsidR="00B50050" w:rsidRDefault="00B50050" w:rsidP="0088127C">
            <w:pPr>
              <w:pStyle w:val="OtherTableBody"/>
            </w:pPr>
          </w:p>
        </w:tc>
        <w:tc>
          <w:tcPr>
            <w:tcW w:w="1400" w:type="dxa"/>
          </w:tcPr>
          <w:p w14:paraId="538373AA" w14:textId="77777777" w:rsidR="00B50050" w:rsidRDefault="00B50050" w:rsidP="0088127C">
            <w:pPr>
              <w:pStyle w:val="OtherTableBody"/>
            </w:pPr>
            <w:r>
              <w:t>IVCAT</w:t>
            </w:r>
          </w:p>
        </w:tc>
        <w:tc>
          <w:tcPr>
            <w:tcW w:w="4200" w:type="dxa"/>
          </w:tcPr>
          <w:p w14:paraId="74F92E00" w14:textId="77777777" w:rsidR="00B50050" w:rsidRDefault="00B50050" w:rsidP="0088127C">
            <w:pPr>
              <w:pStyle w:val="OtherTableBody"/>
            </w:pPr>
            <w:r>
              <w:t>Catheter Tip, IV</w:t>
            </w:r>
          </w:p>
        </w:tc>
      </w:tr>
      <w:tr w:rsidR="00B50050" w14:paraId="585C88B0" w14:textId="77777777" w:rsidTr="00195548">
        <w:tc>
          <w:tcPr>
            <w:tcW w:w="600" w:type="dxa"/>
          </w:tcPr>
          <w:p w14:paraId="7C7185C2" w14:textId="77777777" w:rsidR="00B50050" w:rsidRDefault="00B50050" w:rsidP="0088127C">
            <w:pPr>
              <w:pStyle w:val="OtherTableBody"/>
            </w:pPr>
          </w:p>
        </w:tc>
        <w:tc>
          <w:tcPr>
            <w:tcW w:w="600" w:type="dxa"/>
          </w:tcPr>
          <w:p w14:paraId="2A254CFA" w14:textId="77777777" w:rsidR="00B50050" w:rsidRDefault="00B50050" w:rsidP="0088127C">
            <w:pPr>
              <w:pStyle w:val="OtherTableBody"/>
            </w:pPr>
            <w:r>
              <w:t>0487</w:t>
            </w:r>
          </w:p>
        </w:tc>
        <w:tc>
          <w:tcPr>
            <w:tcW w:w="2600" w:type="dxa"/>
          </w:tcPr>
          <w:p w14:paraId="7406E311" w14:textId="77777777" w:rsidR="00B50050" w:rsidRDefault="00B50050" w:rsidP="0088127C">
            <w:pPr>
              <w:pStyle w:val="OtherTableBody"/>
            </w:pPr>
          </w:p>
        </w:tc>
        <w:tc>
          <w:tcPr>
            <w:tcW w:w="1400" w:type="dxa"/>
          </w:tcPr>
          <w:p w14:paraId="4741F19F" w14:textId="77777777" w:rsidR="00B50050" w:rsidRDefault="00B50050" w:rsidP="0088127C">
            <w:pPr>
              <w:pStyle w:val="OtherTableBody"/>
            </w:pPr>
            <w:r>
              <w:t>IVFLD</w:t>
            </w:r>
          </w:p>
        </w:tc>
        <w:tc>
          <w:tcPr>
            <w:tcW w:w="4200" w:type="dxa"/>
          </w:tcPr>
          <w:p w14:paraId="47DF30B6" w14:textId="77777777" w:rsidR="00B50050" w:rsidRDefault="00B50050" w:rsidP="0088127C">
            <w:pPr>
              <w:pStyle w:val="OtherTableBody"/>
            </w:pPr>
            <w:r>
              <w:t>Fluid, IV</w:t>
            </w:r>
          </w:p>
        </w:tc>
      </w:tr>
      <w:tr w:rsidR="00B50050" w14:paraId="5386C23B" w14:textId="77777777" w:rsidTr="00195548">
        <w:tc>
          <w:tcPr>
            <w:tcW w:w="600" w:type="dxa"/>
          </w:tcPr>
          <w:p w14:paraId="70F4A838" w14:textId="77777777" w:rsidR="00B50050" w:rsidRDefault="00B50050" w:rsidP="0088127C">
            <w:pPr>
              <w:pStyle w:val="OtherTableBody"/>
            </w:pPr>
          </w:p>
        </w:tc>
        <w:tc>
          <w:tcPr>
            <w:tcW w:w="600" w:type="dxa"/>
          </w:tcPr>
          <w:p w14:paraId="74E655D7" w14:textId="77777777" w:rsidR="00B50050" w:rsidRDefault="00B50050" w:rsidP="0088127C">
            <w:pPr>
              <w:pStyle w:val="OtherTableBody"/>
            </w:pPr>
            <w:r>
              <w:t>0487</w:t>
            </w:r>
          </w:p>
        </w:tc>
        <w:tc>
          <w:tcPr>
            <w:tcW w:w="2600" w:type="dxa"/>
          </w:tcPr>
          <w:p w14:paraId="43780FB8" w14:textId="77777777" w:rsidR="00B50050" w:rsidRDefault="00B50050" w:rsidP="0088127C">
            <w:pPr>
              <w:pStyle w:val="OtherTableBody"/>
            </w:pPr>
          </w:p>
        </w:tc>
        <w:tc>
          <w:tcPr>
            <w:tcW w:w="1400" w:type="dxa"/>
          </w:tcPr>
          <w:p w14:paraId="6FFFCDFF" w14:textId="77777777" w:rsidR="00B50050" w:rsidRDefault="00B50050" w:rsidP="0088127C">
            <w:pPr>
              <w:pStyle w:val="OtherTableBody"/>
            </w:pPr>
            <w:r>
              <w:t>IVTIP</w:t>
            </w:r>
          </w:p>
        </w:tc>
        <w:tc>
          <w:tcPr>
            <w:tcW w:w="4200" w:type="dxa"/>
          </w:tcPr>
          <w:p w14:paraId="438EACC4" w14:textId="77777777" w:rsidR="00B50050" w:rsidRDefault="00B50050" w:rsidP="0088127C">
            <w:pPr>
              <w:pStyle w:val="OtherTableBody"/>
            </w:pPr>
            <w:r>
              <w:t>Tubing Tip, IV</w:t>
            </w:r>
          </w:p>
        </w:tc>
      </w:tr>
      <w:tr w:rsidR="00B50050" w14:paraId="29A17B99" w14:textId="77777777" w:rsidTr="00195548">
        <w:tc>
          <w:tcPr>
            <w:tcW w:w="600" w:type="dxa"/>
          </w:tcPr>
          <w:p w14:paraId="73D621E7" w14:textId="77777777" w:rsidR="00B50050" w:rsidRDefault="00B50050" w:rsidP="0088127C">
            <w:pPr>
              <w:pStyle w:val="OtherTableBody"/>
            </w:pPr>
          </w:p>
        </w:tc>
        <w:tc>
          <w:tcPr>
            <w:tcW w:w="600" w:type="dxa"/>
          </w:tcPr>
          <w:p w14:paraId="78DF9E44" w14:textId="77777777" w:rsidR="00B50050" w:rsidRDefault="00B50050" w:rsidP="0088127C">
            <w:pPr>
              <w:pStyle w:val="OtherTableBody"/>
            </w:pPr>
            <w:r>
              <w:t>0487</w:t>
            </w:r>
          </w:p>
        </w:tc>
        <w:tc>
          <w:tcPr>
            <w:tcW w:w="2600" w:type="dxa"/>
          </w:tcPr>
          <w:p w14:paraId="35C78094" w14:textId="77777777" w:rsidR="00B50050" w:rsidRDefault="00B50050" w:rsidP="0088127C">
            <w:pPr>
              <w:pStyle w:val="OtherTableBody"/>
            </w:pPr>
          </w:p>
        </w:tc>
        <w:tc>
          <w:tcPr>
            <w:tcW w:w="1400" w:type="dxa"/>
          </w:tcPr>
          <w:p w14:paraId="419C7A91" w14:textId="77777777" w:rsidR="00B50050" w:rsidRDefault="00B50050" w:rsidP="0088127C">
            <w:pPr>
              <w:pStyle w:val="OtherTableBody"/>
            </w:pPr>
            <w:r>
              <w:t>JEJU</w:t>
            </w:r>
          </w:p>
        </w:tc>
        <w:tc>
          <w:tcPr>
            <w:tcW w:w="4200" w:type="dxa"/>
          </w:tcPr>
          <w:p w14:paraId="2B16ED7C" w14:textId="77777777" w:rsidR="00B50050" w:rsidRDefault="00B50050" w:rsidP="0088127C">
            <w:pPr>
              <w:pStyle w:val="OtherTableBody"/>
            </w:pPr>
            <w:r>
              <w:t>Drainage, Jejunal</w:t>
            </w:r>
          </w:p>
        </w:tc>
      </w:tr>
      <w:tr w:rsidR="00B50050" w14:paraId="1EA5A416" w14:textId="77777777" w:rsidTr="00195548">
        <w:tc>
          <w:tcPr>
            <w:tcW w:w="600" w:type="dxa"/>
          </w:tcPr>
          <w:p w14:paraId="330F7659" w14:textId="77777777" w:rsidR="00B50050" w:rsidRDefault="00B50050" w:rsidP="0088127C">
            <w:pPr>
              <w:pStyle w:val="OtherTableBody"/>
            </w:pPr>
          </w:p>
        </w:tc>
        <w:tc>
          <w:tcPr>
            <w:tcW w:w="600" w:type="dxa"/>
          </w:tcPr>
          <w:p w14:paraId="733BFF08" w14:textId="77777777" w:rsidR="00B50050" w:rsidRDefault="00B50050" w:rsidP="0088127C">
            <w:pPr>
              <w:pStyle w:val="OtherTableBody"/>
            </w:pPr>
            <w:r>
              <w:t>0487</w:t>
            </w:r>
          </w:p>
        </w:tc>
        <w:tc>
          <w:tcPr>
            <w:tcW w:w="2600" w:type="dxa"/>
          </w:tcPr>
          <w:p w14:paraId="5FB3D9C7" w14:textId="77777777" w:rsidR="00B50050" w:rsidRDefault="00B50050" w:rsidP="0088127C">
            <w:pPr>
              <w:pStyle w:val="OtherTableBody"/>
            </w:pPr>
          </w:p>
        </w:tc>
        <w:tc>
          <w:tcPr>
            <w:tcW w:w="1400" w:type="dxa"/>
          </w:tcPr>
          <w:p w14:paraId="11B69B83" w14:textId="77777777" w:rsidR="00B50050" w:rsidRDefault="00B50050" w:rsidP="0088127C">
            <w:pPr>
              <w:pStyle w:val="OtherTableBody"/>
            </w:pPr>
            <w:r>
              <w:t>JNTFLD</w:t>
            </w:r>
          </w:p>
        </w:tc>
        <w:tc>
          <w:tcPr>
            <w:tcW w:w="4200" w:type="dxa"/>
          </w:tcPr>
          <w:p w14:paraId="25789981" w14:textId="77777777" w:rsidR="00B50050" w:rsidRDefault="00B50050" w:rsidP="0088127C">
            <w:pPr>
              <w:pStyle w:val="OtherTableBody"/>
            </w:pPr>
            <w:r>
              <w:t>Fluid, Joint</w:t>
            </w:r>
          </w:p>
        </w:tc>
      </w:tr>
      <w:tr w:rsidR="00B50050" w14:paraId="1154A3A5" w14:textId="77777777" w:rsidTr="00195548">
        <w:tc>
          <w:tcPr>
            <w:tcW w:w="600" w:type="dxa"/>
          </w:tcPr>
          <w:p w14:paraId="539498A3" w14:textId="77777777" w:rsidR="00B50050" w:rsidRDefault="00B50050" w:rsidP="0088127C">
            <w:pPr>
              <w:pStyle w:val="OtherTableBody"/>
            </w:pPr>
          </w:p>
        </w:tc>
        <w:tc>
          <w:tcPr>
            <w:tcW w:w="600" w:type="dxa"/>
          </w:tcPr>
          <w:p w14:paraId="06B08B59" w14:textId="77777777" w:rsidR="00B50050" w:rsidRDefault="00B50050" w:rsidP="0088127C">
            <w:pPr>
              <w:pStyle w:val="OtherTableBody"/>
            </w:pPr>
            <w:r>
              <w:t>0487</w:t>
            </w:r>
          </w:p>
        </w:tc>
        <w:tc>
          <w:tcPr>
            <w:tcW w:w="2600" w:type="dxa"/>
          </w:tcPr>
          <w:p w14:paraId="3DDE788C" w14:textId="77777777" w:rsidR="00B50050" w:rsidRDefault="00B50050" w:rsidP="0088127C">
            <w:pPr>
              <w:pStyle w:val="OtherTableBody"/>
            </w:pPr>
          </w:p>
        </w:tc>
        <w:tc>
          <w:tcPr>
            <w:tcW w:w="1400" w:type="dxa"/>
          </w:tcPr>
          <w:p w14:paraId="1AC37AF0" w14:textId="77777777" w:rsidR="00B50050" w:rsidRDefault="00B50050" w:rsidP="0088127C">
            <w:pPr>
              <w:pStyle w:val="OtherTableBody"/>
            </w:pPr>
            <w:r>
              <w:t>JP</w:t>
            </w:r>
          </w:p>
        </w:tc>
        <w:tc>
          <w:tcPr>
            <w:tcW w:w="4200" w:type="dxa"/>
          </w:tcPr>
          <w:p w14:paraId="58500820" w14:textId="77777777" w:rsidR="00B50050" w:rsidRDefault="00B50050" w:rsidP="0088127C">
            <w:pPr>
              <w:pStyle w:val="OtherTableBody"/>
            </w:pPr>
            <w:r>
              <w:t>Drainage, Jackson Pratt</w:t>
            </w:r>
          </w:p>
        </w:tc>
      </w:tr>
      <w:tr w:rsidR="00B50050" w14:paraId="362306CA" w14:textId="77777777" w:rsidTr="00195548">
        <w:tc>
          <w:tcPr>
            <w:tcW w:w="600" w:type="dxa"/>
          </w:tcPr>
          <w:p w14:paraId="7716B99E" w14:textId="77777777" w:rsidR="00B50050" w:rsidRDefault="00B50050" w:rsidP="0088127C">
            <w:pPr>
              <w:pStyle w:val="OtherTableBody"/>
            </w:pPr>
          </w:p>
        </w:tc>
        <w:tc>
          <w:tcPr>
            <w:tcW w:w="600" w:type="dxa"/>
          </w:tcPr>
          <w:p w14:paraId="3DDBE9F2" w14:textId="77777777" w:rsidR="00B50050" w:rsidRDefault="00B50050" w:rsidP="0088127C">
            <w:pPr>
              <w:pStyle w:val="OtherTableBody"/>
            </w:pPr>
            <w:r>
              <w:t>0487</w:t>
            </w:r>
          </w:p>
        </w:tc>
        <w:tc>
          <w:tcPr>
            <w:tcW w:w="2600" w:type="dxa"/>
          </w:tcPr>
          <w:p w14:paraId="38AAB305" w14:textId="77777777" w:rsidR="00B50050" w:rsidRDefault="00B50050" w:rsidP="0088127C">
            <w:pPr>
              <w:pStyle w:val="OtherTableBody"/>
            </w:pPr>
          </w:p>
        </w:tc>
        <w:tc>
          <w:tcPr>
            <w:tcW w:w="1400" w:type="dxa"/>
          </w:tcPr>
          <w:p w14:paraId="07A292F3" w14:textId="77777777" w:rsidR="00B50050" w:rsidRDefault="00B50050" w:rsidP="0088127C">
            <w:pPr>
              <w:pStyle w:val="OtherTableBody"/>
            </w:pPr>
            <w:r>
              <w:t>KELOI</w:t>
            </w:r>
          </w:p>
        </w:tc>
        <w:tc>
          <w:tcPr>
            <w:tcW w:w="4200" w:type="dxa"/>
          </w:tcPr>
          <w:p w14:paraId="02EC1660" w14:textId="77777777" w:rsidR="00B50050" w:rsidRDefault="00B50050" w:rsidP="0088127C">
            <w:pPr>
              <w:pStyle w:val="OtherTableBody"/>
            </w:pPr>
            <w:r>
              <w:t>Lavage</w:t>
            </w:r>
          </w:p>
        </w:tc>
      </w:tr>
      <w:tr w:rsidR="00B50050" w14:paraId="31139F4E" w14:textId="77777777" w:rsidTr="00195548">
        <w:tc>
          <w:tcPr>
            <w:tcW w:w="600" w:type="dxa"/>
          </w:tcPr>
          <w:p w14:paraId="78C849C6" w14:textId="77777777" w:rsidR="00B50050" w:rsidRDefault="00B50050" w:rsidP="0088127C">
            <w:pPr>
              <w:pStyle w:val="OtherTableBody"/>
            </w:pPr>
          </w:p>
        </w:tc>
        <w:tc>
          <w:tcPr>
            <w:tcW w:w="600" w:type="dxa"/>
          </w:tcPr>
          <w:p w14:paraId="36C33255" w14:textId="77777777" w:rsidR="00B50050" w:rsidRDefault="00B50050" w:rsidP="0088127C">
            <w:pPr>
              <w:pStyle w:val="OtherTableBody"/>
            </w:pPr>
            <w:r>
              <w:t>0487</w:t>
            </w:r>
          </w:p>
        </w:tc>
        <w:tc>
          <w:tcPr>
            <w:tcW w:w="2600" w:type="dxa"/>
          </w:tcPr>
          <w:p w14:paraId="796EB507" w14:textId="77777777" w:rsidR="00B50050" w:rsidRDefault="00B50050" w:rsidP="0088127C">
            <w:pPr>
              <w:pStyle w:val="OtherTableBody"/>
            </w:pPr>
          </w:p>
        </w:tc>
        <w:tc>
          <w:tcPr>
            <w:tcW w:w="1400" w:type="dxa"/>
          </w:tcPr>
          <w:p w14:paraId="2723B8B1" w14:textId="77777777" w:rsidR="00B50050" w:rsidRDefault="00B50050" w:rsidP="0088127C">
            <w:pPr>
              <w:pStyle w:val="OtherTableBody"/>
            </w:pPr>
            <w:r>
              <w:t>KIDFLD</w:t>
            </w:r>
          </w:p>
        </w:tc>
        <w:tc>
          <w:tcPr>
            <w:tcW w:w="4200" w:type="dxa"/>
          </w:tcPr>
          <w:p w14:paraId="20712E8D" w14:textId="77777777" w:rsidR="00B50050" w:rsidRDefault="00B50050" w:rsidP="0088127C">
            <w:pPr>
              <w:pStyle w:val="OtherTableBody"/>
            </w:pPr>
            <w:r>
              <w:t>Fluid, Kidney</w:t>
            </w:r>
          </w:p>
        </w:tc>
      </w:tr>
      <w:tr w:rsidR="00B50050" w14:paraId="41B66E34" w14:textId="77777777" w:rsidTr="00195548">
        <w:tc>
          <w:tcPr>
            <w:tcW w:w="600" w:type="dxa"/>
          </w:tcPr>
          <w:p w14:paraId="58D34322" w14:textId="77777777" w:rsidR="00B50050" w:rsidRDefault="00B50050" w:rsidP="0088127C">
            <w:pPr>
              <w:pStyle w:val="OtherTableBody"/>
            </w:pPr>
          </w:p>
        </w:tc>
        <w:tc>
          <w:tcPr>
            <w:tcW w:w="600" w:type="dxa"/>
          </w:tcPr>
          <w:p w14:paraId="3BC35A5A" w14:textId="77777777" w:rsidR="00B50050" w:rsidRDefault="00B50050" w:rsidP="0088127C">
            <w:pPr>
              <w:pStyle w:val="OtherTableBody"/>
            </w:pPr>
            <w:r>
              <w:t>0487</w:t>
            </w:r>
          </w:p>
        </w:tc>
        <w:tc>
          <w:tcPr>
            <w:tcW w:w="2600" w:type="dxa"/>
          </w:tcPr>
          <w:p w14:paraId="506DF0DB" w14:textId="77777777" w:rsidR="00B50050" w:rsidRDefault="00B50050" w:rsidP="0088127C">
            <w:pPr>
              <w:pStyle w:val="OtherTableBody"/>
            </w:pPr>
          </w:p>
        </w:tc>
        <w:tc>
          <w:tcPr>
            <w:tcW w:w="1400" w:type="dxa"/>
          </w:tcPr>
          <w:p w14:paraId="24BDEA4F" w14:textId="77777777" w:rsidR="00B50050" w:rsidRDefault="00B50050" w:rsidP="0088127C">
            <w:pPr>
              <w:pStyle w:val="OtherTableBody"/>
            </w:pPr>
            <w:r>
              <w:t>LAVG</w:t>
            </w:r>
          </w:p>
        </w:tc>
        <w:tc>
          <w:tcPr>
            <w:tcW w:w="4200" w:type="dxa"/>
          </w:tcPr>
          <w:p w14:paraId="24D2AFFE" w14:textId="77777777" w:rsidR="00B50050" w:rsidRDefault="00B50050" w:rsidP="0088127C">
            <w:pPr>
              <w:pStyle w:val="OtherTableBody"/>
            </w:pPr>
            <w:r>
              <w:t>Lavage, Bronhial</w:t>
            </w:r>
          </w:p>
        </w:tc>
      </w:tr>
      <w:tr w:rsidR="00B50050" w14:paraId="4B3C716A" w14:textId="77777777" w:rsidTr="00195548">
        <w:tc>
          <w:tcPr>
            <w:tcW w:w="600" w:type="dxa"/>
          </w:tcPr>
          <w:p w14:paraId="0EAE8CF2" w14:textId="77777777" w:rsidR="00B50050" w:rsidRDefault="00B50050" w:rsidP="0088127C">
            <w:pPr>
              <w:pStyle w:val="OtherTableBody"/>
            </w:pPr>
          </w:p>
        </w:tc>
        <w:tc>
          <w:tcPr>
            <w:tcW w:w="600" w:type="dxa"/>
          </w:tcPr>
          <w:p w14:paraId="5961E166" w14:textId="77777777" w:rsidR="00B50050" w:rsidRDefault="00B50050" w:rsidP="0088127C">
            <w:pPr>
              <w:pStyle w:val="OtherTableBody"/>
            </w:pPr>
            <w:r>
              <w:t>0487</w:t>
            </w:r>
          </w:p>
        </w:tc>
        <w:tc>
          <w:tcPr>
            <w:tcW w:w="2600" w:type="dxa"/>
          </w:tcPr>
          <w:p w14:paraId="1B10FCD2" w14:textId="77777777" w:rsidR="00B50050" w:rsidRDefault="00B50050" w:rsidP="0088127C">
            <w:pPr>
              <w:pStyle w:val="OtherTableBody"/>
            </w:pPr>
          </w:p>
        </w:tc>
        <w:tc>
          <w:tcPr>
            <w:tcW w:w="1400" w:type="dxa"/>
          </w:tcPr>
          <w:p w14:paraId="75BFB3F1" w14:textId="77777777" w:rsidR="00B50050" w:rsidRDefault="00B50050" w:rsidP="0088127C">
            <w:pPr>
              <w:pStyle w:val="OtherTableBody"/>
            </w:pPr>
            <w:r>
              <w:t>LAVGG</w:t>
            </w:r>
          </w:p>
        </w:tc>
        <w:tc>
          <w:tcPr>
            <w:tcW w:w="4200" w:type="dxa"/>
          </w:tcPr>
          <w:p w14:paraId="56671278" w14:textId="77777777" w:rsidR="00B50050" w:rsidRDefault="00B50050" w:rsidP="0088127C">
            <w:pPr>
              <w:pStyle w:val="OtherTableBody"/>
            </w:pPr>
            <w:r>
              <w:t>Lavage, Gastric</w:t>
            </w:r>
          </w:p>
        </w:tc>
      </w:tr>
      <w:tr w:rsidR="00B50050" w14:paraId="7E648F06" w14:textId="77777777" w:rsidTr="00195548">
        <w:tc>
          <w:tcPr>
            <w:tcW w:w="600" w:type="dxa"/>
          </w:tcPr>
          <w:p w14:paraId="68D7D7F5" w14:textId="77777777" w:rsidR="00B50050" w:rsidRDefault="00B50050" w:rsidP="0088127C">
            <w:pPr>
              <w:pStyle w:val="OtherTableBody"/>
            </w:pPr>
          </w:p>
        </w:tc>
        <w:tc>
          <w:tcPr>
            <w:tcW w:w="600" w:type="dxa"/>
          </w:tcPr>
          <w:p w14:paraId="3B84B3C9" w14:textId="77777777" w:rsidR="00B50050" w:rsidRDefault="00B50050" w:rsidP="0088127C">
            <w:pPr>
              <w:pStyle w:val="OtherTableBody"/>
            </w:pPr>
            <w:r>
              <w:t>0487</w:t>
            </w:r>
          </w:p>
        </w:tc>
        <w:tc>
          <w:tcPr>
            <w:tcW w:w="2600" w:type="dxa"/>
          </w:tcPr>
          <w:p w14:paraId="6CF2016E" w14:textId="77777777" w:rsidR="00B50050" w:rsidRDefault="00B50050" w:rsidP="0088127C">
            <w:pPr>
              <w:pStyle w:val="OtherTableBody"/>
            </w:pPr>
          </w:p>
        </w:tc>
        <w:tc>
          <w:tcPr>
            <w:tcW w:w="1400" w:type="dxa"/>
          </w:tcPr>
          <w:p w14:paraId="1B2DC9E1" w14:textId="77777777" w:rsidR="00B50050" w:rsidRDefault="00B50050" w:rsidP="0088127C">
            <w:pPr>
              <w:pStyle w:val="OtherTableBody"/>
            </w:pPr>
            <w:r>
              <w:t>LAVGP</w:t>
            </w:r>
          </w:p>
        </w:tc>
        <w:tc>
          <w:tcPr>
            <w:tcW w:w="4200" w:type="dxa"/>
          </w:tcPr>
          <w:p w14:paraId="46A68C63" w14:textId="77777777" w:rsidR="00B50050" w:rsidRDefault="00B50050" w:rsidP="0088127C">
            <w:pPr>
              <w:pStyle w:val="OtherTableBody"/>
            </w:pPr>
            <w:r>
              <w:t>Lavage, Peritoneal</w:t>
            </w:r>
          </w:p>
        </w:tc>
      </w:tr>
      <w:tr w:rsidR="00B50050" w14:paraId="35AB7D94" w14:textId="77777777" w:rsidTr="00195548">
        <w:tc>
          <w:tcPr>
            <w:tcW w:w="600" w:type="dxa"/>
          </w:tcPr>
          <w:p w14:paraId="72CFC9F2" w14:textId="77777777" w:rsidR="00B50050" w:rsidRDefault="00B50050" w:rsidP="0088127C">
            <w:pPr>
              <w:pStyle w:val="OtherTableBody"/>
            </w:pPr>
          </w:p>
        </w:tc>
        <w:tc>
          <w:tcPr>
            <w:tcW w:w="600" w:type="dxa"/>
          </w:tcPr>
          <w:p w14:paraId="288330FE" w14:textId="77777777" w:rsidR="00B50050" w:rsidRDefault="00B50050" w:rsidP="0088127C">
            <w:pPr>
              <w:pStyle w:val="OtherTableBody"/>
            </w:pPr>
            <w:r>
              <w:t>0487</w:t>
            </w:r>
          </w:p>
        </w:tc>
        <w:tc>
          <w:tcPr>
            <w:tcW w:w="2600" w:type="dxa"/>
          </w:tcPr>
          <w:p w14:paraId="4BFB3F4A" w14:textId="77777777" w:rsidR="00B50050" w:rsidRDefault="00B50050" w:rsidP="0088127C">
            <w:pPr>
              <w:pStyle w:val="OtherTableBody"/>
            </w:pPr>
          </w:p>
        </w:tc>
        <w:tc>
          <w:tcPr>
            <w:tcW w:w="1400" w:type="dxa"/>
          </w:tcPr>
          <w:p w14:paraId="00B7CA83" w14:textId="77777777" w:rsidR="00B50050" w:rsidRDefault="00B50050" w:rsidP="0088127C">
            <w:pPr>
              <w:pStyle w:val="OtherTableBody"/>
            </w:pPr>
            <w:r>
              <w:t>LAVPG</w:t>
            </w:r>
          </w:p>
        </w:tc>
        <w:tc>
          <w:tcPr>
            <w:tcW w:w="4200" w:type="dxa"/>
          </w:tcPr>
          <w:p w14:paraId="25E0A1CA" w14:textId="77777777" w:rsidR="00B50050" w:rsidRDefault="00B50050" w:rsidP="0088127C">
            <w:pPr>
              <w:pStyle w:val="OtherTableBody"/>
            </w:pPr>
            <w:r>
              <w:t>Lavage, Pre-Bronch</w:t>
            </w:r>
          </w:p>
        </w:tc>
      </w:tr>
      <w:tr w:rsidR="00B50050" w14:paraId="369B2477" w14:textId="77777777" w:rsidTr="00195548">
        <w:tc>
          <w:tcPr>
            <w:tcW w:w="600" w:type="dxa"/>
          </w:tcPr>
          <w:p w14:paraId="0EFD68C7" w14:textId="77777777" w:rsidR="00B50050" w:rsidRDefault="00B50050" w:rsidP="0088127C">
            <w:pPr>
              <w:pStyle w:val="OtherTableBody"/>
            </w:pPr>
          </w:p>
        </w:tc>
        <w:tc>
          <w:tcPr>
            <w:tcW w:w="600" w:type="dxa"/>
          </w:tcPr>
          <w:p w14:paraId="2AA95989" w14:textId="77777777" w:rsidR="00B50050" w:rsidRDefault="00B50050" w:rsidP="0088127C">
            <w:pPr>
              <w:pStyle w:val="OtherTableBody"/>
            </w:pPr>
            <w:r>
              <w:t>0487</w:t>
            </w:r>
          </w:p>
        </w:tc>
        <w:tc>
          <w:tcPr>
            <w:tcW w:w="2600" w:type="dxa"/>
          </w:tcPr>
          <w:p w14:paraId="3DDC9BEF" w14:textId="77777777" w:rsidR="00B50050" w:rsidRDefault="00B50050" w:rsidP="0088127C">
            <w:pPr>
              <w:pStyle w:val="OtherTableBody"/>
            </w:pPr>
          </w:p>
        </w:tc>
        <w:tc>
          <w:tcPr>
            <w:tcW w:w="1400" w:type="dxa"/>
          </w:tcPr>
          <w:p w14:paraId="5356FE62" w14:textId="77777777" w:rsidR="00B50050" w:rsidRDefault="00B50050" w:rsidP="0088127C">
            <w:pPr>
              <w:pStyle w:val="OtherTableBody"/>
            </w:pPr>
            <w:r>
              <w:t>LENS1</w:t>
            </w:r>
          </w:p>
        </w:tc>
        <w:tc>
          <w:tcPr>
            <w:tcW w:w="4200" w:type="dxa"/>
          </w:tcPr>
          <w:p w14:paraId="4B69D848" w14:textId="77777777" w:rsidR="00B50050" w:rsidRDefault="00B50050" w:rsidP="0088127C">
            <w:pPr>
              <w:pStyle w:val="OtherTableBody"/>
            </w:pPr>
            <w:r>
              <w:t>Contact Lens</w:t>
            </w:r>
          </w:p>
        </w:tc>
      </w:tr>
      <w:tr w:rsidR="00B50050" w14:paraId="21F46616" w14:textId="77777777" w:rsidTr="00195548">
        <w:tc>
          <w:tcPr>
            <w:tcW w:w="600" w:type="dxa"/>
          </w:tcPr>
          <w:p w14:paraId="78D2A8B1" w14:textId="77777777" w:rsidR="00B50050" w:rsidRDefault="00B50050" w:rsidP="0088127C">
            <w:pPr>
              <w:pStyle w:val="OtherTableBody"/>
            </w:pPr>
          </w:p>
        </w:tc>
        <w:tc>
          <w:tcPr>
            <w:tcW w:w="600" w:type="dxa"/>
          </w:tcPr>
          <w:p w14:paraId="449E88BC" w14:textId="77777777" w:rsidR="00B50050" w:rsidRDefault="00B50050" w:rsidP="0088127C">
            <w:pPr>
              <w:pStyle w:val="OtherTableBody"/>
            </w:pPr>
            <w:r>
              <w:t>0487</w:t>
            </w:r>
          </w:p>
        </w:tc>
        <w:tc>
          <w:tcPr>
            <w:tcW w:w="2600" w:type="dxa"/>
          </w:tcPr>
          <w:p w14:paraId="10F066A5" w14:textId="77777777" w:rsidR="00B50050" w:rsidRDefault="00B50050" w:rsidP="0088127C">
            <w:pPr>
              <w:pStyle w:val="OtherTableBody"/>
            </w:pPr>
          </w:p>
        </w:tc>
        <w:tc>
          <w:tcPr>
            <w:tcW w:w="1400" w:type="dxa"/>
          </w:tcPr>
          <w:p w14:paraId="719E9351" w14:textId="77777777" w:rsidR="00B50050" w:rsidRDefault="00B50050" w:rsidP="0088127C">
            <w:pPr>
              <w:pStyle w:val="OtherTableBody"/>
            </w:pPr>
            <w:r>
              <w:t>LENS2</w:t>
            </w:r>
          </w:p>
        </w:tc>
        <w:tc>
          <w:tcPr>
            <w:tcW w:w="4200" w:type="dxa"/>
          </w:tcPr>
          <w:p w14:paraId="6B868049" w14:textId="77777777" w:rsidR="00B50050" w:rsidRDefault="00B50050" w:rsidP="0088127C">
            <w:pPr>
              <w:pStyle w:val="OtherTableBody"/>
            </w:pPr>
            <w:r>
              <w:t>Contact Lens Case</w:t>
            </w:r>
          </w:p>
        </w:tc>
      </w:tr>
      <w:tr w:rsidR="00B50050" w14:paraId="1ABB7F96" w14:textId="77777777" w:rsidTr="00195548">
        <w:tc>
          <w:tcPr>
            <w:tcW w:w="600" w:type="dxa"/>
          </w:tcPr>
          <w:p w14:paraId="37FD0D52" w14:textId="77777777" w:rsidR="00B50050" w:rsidRDefault="00B50050" w:rsidP="0088127C">
            <w:pPr>
              <w:pStyle w:val="OtherTableBody"/>
            </w:pPr>
          </w:p>
        </w:tc>
        <w:tc>
          <w:tcPr>
            <w:tcW w:w="600" w:type="dxa"/>
          </w:tcPr>
          <w:p w14:paraId="01F4C687" w14:textId="77777777" w:rsidR="00B50050" w:rsidRDefault="00B50050" w:rsidP="0088127C">
            <w:pPr>
              <w:pStyle w:val="OtherTableBody"/>
            </w:pPr>
            <w:r>
              <w:t>0487</w:t>
            </w:r>
          </w:p>
        </w:tc>
        <w:tc>
          <w:tcPr>
            <w:tcW w:w="2600" w:type="dxa"/>
          </w:tcPr>
          <w:p w14:paraId="2670E450" w14:textId="77777777" w:rsidR="00B50050" w:rsidRDefault="00B50050" w:rsidP="0088127C">
            <w:pPr>
              <w:pStyle w:val="OtherTableBody"/>
            </w:pPr>
          </w:p>
        </w:tc>
        <w:tc>
          <w:tcPr>
            <w:tcW w:w="1400" w:type="dxa"/>
          </w:tcPr>
          <w:p w14:paraId="53F39E8A" w14:textId="77777777" w:rsidR="00B50050" w:rsidRDefault="00B50050" w:rsidP="0088127C">
            <w:pPr>
              <w:pStyle w:val="OtherTableBody"/>
            </w:pPr>
            <w:r>
              <w:t>LESN</w:t>
            </w:r>
          </w:p>
        </w:tc>
        <w:tc>
          <w:tcPr>
            <w:tcW w:w="4200" w:type="dxa"/>
          </w:tcPr>
          <w:p w14:paraId="4415FDEE" w14:textId="77777777" w:rsidR="00B50050" w:rsidRDefault="00B50050" w:rsidP="0088127C">
            <w:pPr>
              <w:pStyle w:val="OtherTableBody"/>
            </w:pPr>
            <w:r>
              <w:t>Lesion</w:t>
            </w:r>
          </w:p>
        </w:tc>
      </w:tr>
      <w:tr w:rsidR="00B50050" w14:paraId="05B76A75" w14:textId="77777777" w:rsidTr="00195548">
        <w:tc>
          <w:tcPr>
            <w:tcW w:w="600" w:type="dxa"/>
          </w:tcPr>
          <w:p w14:paraId="261A5517" w14:textId="77777777" w:rsidR="00B50050" w:rsidRDefault="00B50050" w:rsidP="0088127C">
            <w:pPr>
              <w:pStyle w:val="OtherTableBody"/>
            </w:pPr>
          </w:p>
        </w:tc>
        <w:tc>
          <w:tcPr>
            <w:tcW w:w="600" w:type="dxa"/>
          </w:tcPr>
          <w:p w14:paraId="5B3F24A7" w14:textId="77777777" w:rsidR="00B50050" w:rsidRDefault="00B50050" w:rsidP="0088127C">
            <w:pPr>
              <w:pStyle w:val="OtherTableBody"/>
            </w:pPr>
            <w:r>
              <w:t>0487</w:t>
            </w:r>
          </w:p>
        </w:tc>
        <w:tc>
          <w:tcPr>
            <w:tcW w:w="2600" w:type="dxa"/>
          </w:tcPr>
          <w:p w14:paraId="206DF795" w14:textId="77777777" w:rsidR="00B50050" w:rsidRDefault="00B50050" w:rsidP="0088127C">
            <w:pPr>
              <w:pStyle w:val="OtherTableBody"/>
            </w:pPr>
          </w:p>
        </w:tc>
        <w:tc>
          <w:tcPr>
            <w:tcW w:w="1400" w:type="dxa"/>
          </w:tcPr>
          <w:p w14:paraId="35BFCB99" w14:textId="77777777" w:rsidR="00B50050" w:rsidRDefault="00B50050" w:rsidP="0088127C">
            <w:pPr>
              <w:pStyle w:val="OtherTableBody"/>
            </w:pPr>
            <w:r>
              <w:t>LIQ</w:t>
            </w:r>
          </w:p>
        </w:tc>
        <w:tc>
          <w:tcPr>
            <w:tcW w:w="4200" w:type="dxa"/>
          </w:tcPr>
          <w:p w14:paraId="19F27677" w14:textId="77777777" w:rsidR="00B50050" w:rsidRDefault="00B50050" w:rsidP="0088127C">
            <w:pPr>
              <w:pStyle w:val="OtherTableBody"/>
            </w:pPr>
            <w:r>
              <w:t>Liquid, Unspecified</w:t>
            </w:r>
          </w:p>
        </w:tc>
      </w:tr>
      <w:tr w:rsidR="00B50050" w14:paraId="3CD2926B" w14:textId="77777777" w:rsidTr="00195548">
        <w:tc>
          <w:tcPr>
            <w:tcW w:w="600" w:type="dxa"/>
          </w:tcPr>
          <w:p w14:paraId="687BB8F5" w14:textId="77777777" w:rsidR="00B50050" w:rsidRDefault="00B50050" w:rsidP="0088127C">
            <w:pPr>
              <w:pStyle w:val="OtherTableBody"/>
            </w:pPr>
          </w:p>
        </w:tc>
        <w:tc>
          <w:tcPr>
            <w:tcW w:w="600" w:type="dxa"/>
          </w:tcPr>
          <w:p w14:paraId="6D738085" w14:textId="77777777" w:rsidR="00B50050" w:rsidRDefault="00B50050" w:rsidP="0088127C">
            <w:pPr>
              <w:pStyle w:val="OtherTableBody"/>
            </w:pPr>
            <w:r>
              <w:t>0487</w:t>
            </w:r>
          </w:p>
        </w:tc>
        <w:tc>
          <w:tcPr>
            <w:tcW w:w="2600" w:type="dxa"/>
          </w:tcPr>
          <w:p w14:paraId="03164F47" w14:textId="77777777" w:rsidR="00B50050" w:rsidRDefault="00B50050" w:rsidP="0088127C">
            <w:pPr>
              <w:pStyle w:val="OtherTableBody"/>
            </w:pPr>
          </w:p>
        </w:tc>
        <w:tc>
          <w:tcPr>
            <w:tcW w:w="1400" w:type="dxa"/>
          </w:tcPr>
          <w:p w14:paraId="09EC0C12" w14:textId="77777777" w:rsidR="00B50050" w:rsidRDefault="00B50050" w:rsidP="0088127C">
            <w:pPr>
              <w:pStyle w:val="OtherTableBody"/>
            </w:pPr>
            <w:r>
              <w:t>LIQO</w:t>
            </w:r>
          </w:p>
        </w:tc>
        <w:tc>
          <w:tcPr>
            <w:tcW w:w="4200" w:type="dxa"/>
          </w:tcPr>
          <w:p w14:paraId="3F97C7A3" w14:textId="77777777" w:rsidR="00B50050" w:rsidRDefault="00B50050" w:rsidP="0088127C">
            <w:pPr>
              <w:pStyle w:val="OtherTableBody"/>
            </w:pPr>
            <w:r>
              <w:t>Liquid, Other</w:t>
            </w:r>
          </w:p>
        </w:tc>
      </w:tr>
      <w:tr w:rsidR="00B50050" w14:paraId="5FCC1BAE" w14:textId="77777777" w:rsidTr="00195548">
        <w:tc>
          <w:tcPr>
            <w:tcW w:w="600" w:type="dxa"/>
          </w:tcPr>
          <w:p w14:paraId="7547F819" w14:textId="77777777" w:rsidR="00B50050" w:rsidRDefault="00B50050" w:rsidP="0088127C">
            <w:pPr>
              <w:pStyle w:val="OtherTableBody"/>
            </w:pPr>
          </w:p>
        </w:tc>
        <w:tc>
          <w:tcPr>
            <w:tcW w:w="600" w:type="dxa"/>
          </w:tcPr>
          <w:p w14:paraId="6505C021" w14:textId="77777777" w:rsidR="00B50050" w:rsidRDefault="00B50050" w:rsidP="0088127C">
            <w:pPr>
              <w:pStyle w:val="OtherTableBody"/>
            </w:pPr>
            <w:r>
              <w:t>0487</w:t>
            </w:r>
          </w:p>
        </w:tc>
        <w:tc>
          <w:tcPr>
            <w:tcW w:w="2600" w:type="dxa"/>
          </w:tcPr>
          <w:p w14:paraId="28A8A54E" w14:textId="77777777" w:rsidR="00B50050" w:rsidRDefault="00B50050" w:rsidP="0088127C">
            <w:pPr>
              <w:pStyle w:val="OtherTableBody"/>
            </w:pPr>
          </w:p>
        </w:tc>
        <w:tc>
          <w:tcPr>
            <w:tcW w:w="1400" w:type="dxa"/>
          </w:tcPr>
          <w:p w14:paraId="68DA69B7" w14:textId="77777777" w:rsidR="00B50050" w:rsidRDefault="00B50050" w:rsidP="0088127C">
            <w:pPr>
              <w:pStyle w:val="OtherTableBody"/>
            </w:pPr>
            <w:r>
              <w:t>LNA</w:t>
            </w:r>
          </w:p>
        </w:tc>
        <w:tc>
          <w:tcPr>
            <w:tcW w:w="4200" w:type="dxa"/>
          </w:tcPr>
          <w:p w14:paraId="1E167D28" w14:textId="77777777" w:rsidR="00B50050" w:rsidRDefault="00B50050" w:rsidP="0088127C">
            <w:pPr>
              <w:pStyle w:val="OtherTableBody"/>
            </w:pPr>
            <w:r>
              <w:t>Line arterial</w:t>
            </w:r>
          </w:p>
        </w:tc>
      </w:tr>
      <w:tr w:rsidR="00B50050" w14:paraId="50780CD5" w14:textId="77777777" w:rsidTr="00195548">
        <w:tc>
          <w:tcPr>
            <w:tcW w:w="600" w:type="dxa"/>
          </w:tcPr>
          <w:p w14:paraId="344ECC3C" w14:textId="77777777" w:rsidR="00B50050" w:rsidRDefault="00B50050" w:rsidP="0088127C">
            <w:pPr>
              <w:pStyle w:val="OtherTableBody"/>
            </w:pPr>
          </w:p>
        </w:tc>
        <w:tc>
          <w:tcPr>
            <w:tcW w:w="600" w:type="dxa"/>
          </w:tcPr>
          <w:p w14:paraId="4DFDF476" w14:textId="77777777" w:rsidR="00B50050" w:rsidRDefault="00B50050" w:rsidP="0088127C">
            <w:pPr>
              <w:pStyle w:val="OtherTableBody"/>
            </w:pPr>
            <w:r>
              <w:t>0487</w:t>
            </w:r>
          </w:p>
        </w:tc>
        <w:tc>
          <w:tcPr>
            <w:tcW w:w="2600" w:type="dxa"/>
          </w:tcPr>
          <w:p w14:paraId="22982477" w14:textId="77777777" w:rsidR="00B50050" w:rsidRDefault="00B50050" w:rsidP="0088127C">
            <w:pPr>
              <w:pStyle w:val="OtherTableBody"/>
            </w:pPr>
          </w:p>
        </w:tc>
        <w:tc>
          <w:tcPr>
            <w:tcW w:w="1400" w:type="dxa"/>
          </w:tcPr>
          <w:p w14:paraId="41BBBBA7" w14:textId="77777777" w:rsidR="00B50050" w:rsidRDefault="00B50050" w:rsidP="0088127C">
            <w:pPr>
              <w:pStyle w:val="OtherTableBody"/>
            </w:pPr>
            <w:r>
              <w:t>LNV</w:t>
            </w:r>
          </w:p>
        </w:tc>
        <w:tc>
          <w:tcPr>
            <w:tcW w:w="4200" w:type="dxa"/>
          </w:tcPr>
          <w:p w14:paraId="5A1AC803" w14:textId="77777777" w:rsidR="00B50050" w:rsidRDefault="00B50050" w:rsidP="0088127C">
            <w:pPr>
              <w:pStyle w:val="OtherTableBody"/>
            </w:pPr>
            <w:r>
              <w:t>Line venous</w:t>
            </w:r>
          </w:p>
        </w:tc>
      </w:tr>
      <w:tr w:rsidR="00B50050" w14:paraId="450CC4C2" w14:textId="77777777" w:rsidTr="00195548">
        <w:tc>
          <w:tcPr>
            <w:tcW w:w="600" w:type="dxa"/>
          </w:tcPr>
          <w:p w14:paraId="289116E1" w14:textId="77777777" w:rsidR="00B50050" w:rsidRDefault="00B50050" w:rsidP="0088127C">
            <w:pPr>
              <w:pStyle w:val="OtherTableBody"/>
            </w:pPr>
          </w:p>
        </w:tc>
        <w:tc>
          <w:tcPr>
            <w:tcW w:w="600" w:type="dxa"/>
          </w:tcPr>
          <w:p w14:paraId="612784DC" w14:textId="77777777" w:rsidR="00B50050" w:rsidRDefault="00B50050" w:rsidP="0088127C">
            <w:pPr>
              <w:pStyle w:val="OtherTableBody"/>
            </w:pPr>
            <w:r>
              <w:t>0487</w:t>
            </w:r>
          </w:p>
        </w:tc>
        <w:tc>
          <w:tcPr>
            <w:tcW w:w="2600" w:type="dxa"/>
          </w:tcPr>
          <w:p w14:paraId="4420E4EE" w14:textId="77777777" w:rsidR="00B50050" w:rsidRDefault="00B50050" w:rsidP="0088127C">
            <w:pPr>
              <w:pStyle w:val="OtherTableBody"/>
            </w:pPr>
          </w:p>
        </w:tc>
        <w:tc>
          <w:tcPr>
            <w:tcW w:w="1400" w:type="dxa"/>
          </w:tcPr>
          <w:p w14:paraId="3CFB65B6" w14:textId="77777777" w:rsidR="00B50050" w:rsidRDefault="00B50050" w:rsidP="0088127C">
            <w:pPr>
              <w:pStyle w:val="OtherTableBody"/>
            </w:pPr>
            <w:r>
              <w:t>LSAC</w:t>
            </w:r>
          </w:p>
        </w:tc>
        <w:tc>
          <w:tcPr>
            <w:tcW w:w="4200" w:type="dxa"/>
          </w:tcPr>
          <w:p w14:paraId="1379DC80" w14:textId="77777777" w:rsidR="00B50050" w:rsidRDefault="00B50050" w:rsidP="0088127C">
            <w:pPr>
              <w:pStyle w:val="OtherTableBody"/>
            </w:pPr>
            <w:r>
              <w:t>Fluid, Lumbar Sac</w:t>
            </w:r>
          </w:p>
        </w:tc>
      </w:tr>
      <w:tr w:rsidR="00B50050" w14:paraId="6957F2A9" w14:textId="77777777" w:rsidTr="00195548">
        <w:tc>
          <w:tcPr>
            <w:tcW w:w="600" w:type="dxa"/>
          </w:tcPr>
          <w:p w14:paraId="15E53167" w14:textId="77777777" w:rsidR="00B50050" w:rsidRDefault="00B50050" w:rsidP="0088127C">
            <w:pPr>
              <w:pStyle w:val="OtherTableBody"/>
            </w:pPr>
          </w:p>
        </w:tc>
        <w:tc>
          <w:tcPr>
            <w:tcW w:w="600" w:type="dxa"/>
          </w:tcPr>
          <w:p w14:paraId="14A4F79D" w14:textId="77777777" w:rsidR="00B50050" w:rsidRDefault="00B50050" w:rsidP="0088127C">
            <w:pPr>
              <w:pStyle w:val="OtherTableBody"/>
            </w:pPr>
            <w:r>
              <w:t>0487</w:t>
            </w:r>
          </w:p>
        </w:tc>
        <w:tc>
          <w:tcPr>
            <w:tcW w:w="2600" w:type="dxa"/>
          </w:tcPr>
          <w:p w14:paraId="17BC088C" w14:textId="77777777" w:rsidR="00B50050" w:rsidRDefault="00B50050" w:rsidP="0088127C">
            <w:pPr>
              <w:pStyle w:val="OtherTableBody"/>
            </w:pPr>
          </w:p>
        </w:tc>
        <w:tc>
          <w:tcPr>
            <w:tcW w:w="1400" w:type="dxa"/>
          </w:tcPr>
          <w:p w14:paraId="23A0936A" w14:textId="77777777" w:rsidR="00B50050" w:rsidRDefault="00B50050" w:rsidP="0088127C">
            <w:pPr>
              <w:pStyle w:val="OtherTableBody"/>
            </w:pPr>
            <w:r>
              <w:t>LYM</w:t>
            </w:r>
          </w:p>
        </w:tc>
        <w:tc>
          <w:tcPr>
            <w:tcW w:w="4200" w:type="dxa"/>
          </w:tcPr>
          <w:p w14:paraId="624417F5" w14:textId="77777777" w:rsidR="00B50050" w:rsidRDefault="00B50050" w:rsidP="0088127C">
            <w:pPr>
              <w:pStyle w:val="OtherTableBody"/>
            </w:pPr>
            <w:r>
              <w:t>Lymphocytes</w:t>
            </w:r>
          </w:p>
        </w:tc>
      </w:tr>
      <w:tr w:rsidR="00B50050" w14:paraId="4CA0DE66" w14:textId="77777777" w:rsidTr="00195548">
        <w:tc>
          <w:tcPr>
            <w:tcW w:w="600" w:type="dxa"/>
          </w:tcPr>
          <w:p w14:paraId="6E05235F" w14:textId="77777777" w:rsidR="00B50050" w:rsidRDefault="00B50050" w:rsidP="0088127C">
            <w:pPr>
              <w:pStyle w:val="OtherTableBody"/>
            </w:pPr>
          </w:p>
        </w:tc>
        <w:tc>
          <w:tcPr>
            <w:tcW w:w="600" w:type="dxa"/>
          </w:tcPr>
          <w:p w14:paraId="562AD584" w14:textId="77777777" w:rsidR="00B50050" w:rsidRDefault="00B50050" w:rsidP="0088127C">
            <w:pPr>
              <w:pStyle w:val="OtherTableBody"/>
            </w:pPr>
            <w:r>
              <w:t>0487</w:t>
            </w:r>
          </w:p>
        </w:tc>
        <w:tc>
          <w:tcPr>
            <w:tcW w:w="2600" w:type="dxa"/>
          </w:tcPr>
          <w:p w14:paraId="444E1945" w14:textId="77777777" w:rsidR="00B50050" w:rsidRDefault="00B50050" w:rsidP="0088127C">
            <w:pPr>
              <w:pStyle w:val="OtherTableBody"/>
            </w:pPr>
          </w:p>
        </w:tc>
        <w:tc>
          <w:tcPr>
            <w:tcW w:w="1400" w:type="dxa"/>
          </w:tcPr>
          <w:p w14:paraId="032C50A0" w14:textId="77777777" w:rsidR="00B50050" w:rsidRDefault="00B50050" w:rsidP="0088127C">
            <w:pPr>
              <w:pStyle w:val="OtherTableBody"/>
            </w:pPr>
            <w:r>
              <w:t>MAC</w:t>
            </w:r>
          </w:p>
        </w:tc>
        <w:tc>
          <w:tcPr>
            <w:tcW w:w="4200" w:type="dxa"/>
          </w:tcPr>
          <w:p w14:paraId="561DB475" w14:textId="77777777" w:rsidR="00B50050" w:rsidRDefault="00B50050" w:rsidP="0088127C">
            <w:pPr>
              <w:pStyle w:val="OtherTableBody"/>
            </w:pPr>
            <w:r>
              <w:t>Macrophages</w:t>
            </w:r>
          </w:p>
        </w:tc>
      </w:tr>
      <w:tr w:rsidR="00B50050" w14:paraId="1C0FF492" w14:textId="77777777" w:rsidTr="00195548">
        <w:tc>
          <w:tcPr>
            <w:tcW w:w="600" w:type="dxa"/>
          </w:tcPr>
          <w:p w14:paraId="5280BD21" w14:textId="77777777" w:rsidR="00B50050" w:rsidRDefault="00B50050" w:rsidP="0088127C">
            <w:pPr>
              <w:pStyle w:val="OtherTableBody"/>
            </w:pPr>
          </w:p>
        </w:tc>
        <w:tc>
          <w:tcPr>
            <w:tcW w:w="600" w:type="dxa"/>
          </w:tcPr>
          <w:p w14:paraId="2FE47F2B" w14:textId="77777777" w:rsidR="00B50050" w:rsidRDefault="00B50050" w:rsidP="0088127C">
            <w:pPr>
              <w:pStyle w:val="OtherTableBody"/>
            </w:pPr>
            <w:r>
              <w:t>0487</w:t>
            </w:r>
          </w:p>
        </w:tc>
        <w:tc>
          <w:tcPr>
            <w:tcW w:w="2600" w:type="dxa"/>
          </w:tcPr>
          <w:p w14:paraId="6BEF68D7" w14:textId="77777777" w:rsidR="00B50050" w:rsidRDefault="00B50050" w:rsidP="0088127C">
            <w:pPr>
              <w:pStyle w:val="OtherTableBody"/>
            </w:pPr>
          </w:p>
        </w:tc>
        <w:tc>
          <w:tcPr>
            <w:tcW w:w="1400" w:type="dxa"/>
          </w:tcPr>
          <w:p w14:paraId="5A95E03D" w14:textId="77777777" w:rsidR="00B50050" w:rsidRDefault="00B50050" w:rsidP="0088127C">
            <w:pPr>
              <w:pStyle w:val="OtherTableBody"/>
            </w:pPr>
            <w:r>
              <w:t>MAHUR</w:t>
            </w:r>
          </w:p>
        </w:tc>
        <w:tc>
          <w:tcPr>
            <w:tcW w:w="4200" w:type="dxa"/>
          </w:tcPr>
          <w:p w14:paraId="42C85FCC" w14:textId="77777777" w:rsidR="00B50050" w:rsidRDefault="00B50050" w:rsidP="0088127C">
            <w:pPr>
              <w:pStyle w:val="OtherTableBody"/>
            </w:pPr>
            <w:r>
              <w:t>Catheter Tip, Makurkour</w:t>
            </w:r>
          </w:p>
        </w:tc>
      </w:tr>
      <w:tr w:rsidR="00B50050" w14:paraId="21208374" w14:textId="77777777" w:rsidTr="00195548">
        <w:tc>
          <w:tcPr>
            <w:tcW w:w="600" w:type="dxa"/>
          </w:tcPr>
          <w:p w14:paraId="2B264840" w14:textId="77777777" w:rsidR="00B50050" w:rsidRDefault="00B50050" w:rsidP="0088127C">
            <w:pPr>
              <w:pStyle w:val="OtherTableBody"/>
            </w:pPr>
          </w:p>
        </w:tc>
        <w:tc>
          <w:tcPr>
            <w:tcW w:w="600" w:type="dxa"/>
          </w:tcPr>
          <w:p w14:paraId="76AE9677" w14:textId="77777777" w:rsidR="00B50050" w:rsidRDefault="00B50050" w:rsidP="0088127C">
            <w:pPr>
              <w:pStyle w:val="OtherTableBody"/>
            </w:pPr>
            <w:r>
              <w:t>0487</w:t>
            </w:r>
          </w:p>
        </w:tc>
        <w:tc>
          <w:tcPr>
            <w:tcW w:w="2600" w:type="dxa"/>
          </w:tcPr>
          <w:p w14:paraId="22CF3D8E" w14:textId="77777777" w:rsidR="00B50050" w:rsidRDefault="00B50050" w:rsidP="0088127C">
            <w:pPr>
              <w:pStyle w:val="OtherTableBody"/>
            </w:pPr>
          </w:p>
        </w:tc>
        <w:tc>
          <w:tcPr>
            <w:tcW w:w="1400" w:type="dxa"/>
          </w:tcPr>
          <w:p w14:paraId="037940D7" w14:textId="77777777" w:rsidR="00B50050" w:rsidRDefault="00B50050" w:rsidP="0088127C">
            <w:pPr>
              <w:pStyle w:val="OtherTableBody"/>
            </w:pPr>
            <w:r>
              <w:t>MAR</w:t>
            </w:r>
          </w:p>
        </w:tc>
        <w:tc>
          <w:tcPr>
            <w:tcW w:w="4200" w:type="dxa"/>
          </w:tcPr>
          <w:p w14:paraId="5DB919D2" w14:textId="77777777" w:rsidR="00B50050" w:rsidRDefault="00B50050" w:rsidP="0088127C">
            <w:pPr>
              <w:pStyle w:val="OtherTableBody"/>
            </w:pPr>
            <w:r>
              <w:t>Marrow</w:t>
            </w:r>
          </w:p>
        </w:tc>
      </w:tr>
      <w:tr w:rsidR="00B50050" w14:paraId="5BDCF50E" w14:textId="77777777" w:rsidTr="00195548">
        <w:tc>
          <w:tcPr>
            <w:tcW w:w="600" w:type="dxa"/>
          </w:tcPr>
          <w:p w14:paraId="775FBDC6" w14:textId="77777777" w:rsidR="00B50050" w:rsidRDefault="00B50050" w:rsidP="0088127C">
            <w:pPr>
              <w:pStyle w:val="OtherTableBody"/>
            </w:pPr>
          </w:p>
        </w:tc>
        <w:tc>
          <w:tcPr>
            <w:tcW w:w="600" w:type="dxa"/>
          </w:tcPr>
          <w:p w14:paraId="2F003D75" w14:textId="77777777" w:rsidR="00B50050" w:rsidRDefault="00B50050" w:rsidP="0088127C">
            <w:pPr>
              <w:pStyle w:val="OtherTableBody"/>
            </w:pPr>
            <w:r>
              <w:t>0487</w:t>
            </w:r>
          </w:p>
        </w:tc>
        <w:tc>
          <w:tcPr>
            <w:tcW w:w="2600" w:type="dxa"/>
          </w:tcPr>
          <w:p w14:paraId="374273F7" w14:textId="77777777" w:rsidR="00B50050" w:rsidRDefault="00B50050" w:rsidP="0088127C">
            <w:pPr>
              <w:pStyle w:val="OtherTableBody"/>
            </w:pPr>
          </w:p>
        </w:tc>
        <w:tc>
          <w:tcPr>
            <w:tcW w:w="1400" w:type="dxa"/>
          </w:tcPr>
          <w:p w14:paraId="0B67A8FE" w14:textId="77777777" w:rsidR="00B50050" w:rsidRDefault="00B50050" w:rsidP="0088127C">
            <w:pPr>
              <w:pStyle w:val="OtherTableBody"/>
            </w:pPr>
            <w:r>
              <w:t>MASS</w:t>
            </w:r>
          </w:p>
        </w:tc>
        <w:tc>
          <w:tcPr>
            <w:tcW w:w="4200" w:type="dxa"/>
          </w:tcPr>
          <w:p w14:paraId="22CADF15" w14:textId="77777777" w:rsidR="00B50050" w:rsidRDefault="00B50050" w:rsidP="0088127C">
            <w:pPr>
              <w:pStyle w:val="OtherTableBody"/>
            </w:pPr>
            <w:r>
              <w:t>Mass</w:t>
            </w:r>
          </w:p>
        </w:tc>
      </w:tr>
      <w:tr w:rsidR="00B50050" w14:paraId="0F3F6A52" w14:textId="77777777" w:rsidTr="00195548">
        <w:tc>
          <w:tcPr>
            <w:tcW w:w="600" w:type="dxa"/>
          </w:tcPr>
          <w:p w14:paraId="46B1FE6A" w14:textId="77777777" w:rsidR="00B50050" w:rsidRDefault="00B50050" w:rsidP="0088127C">
            <w:pPr>
              <w:pStyle w:val="OtherTableBody"/>
            </w:pPr>
          </w:p>
        </w:tc>
        <w:tc>
          <w:tcPr>
            <w:tcW w:w="600" w:type="dxa"/>
          </w:tcPr>
          <w:p w14:paraId="357A0AAA" w14:textId="77777777" w:rsidR="00B50050" w:rsidRDefault="00B50050" w:rsidP="0088127C">
            <w:pPr>
              <w:pStyle w:val="OtherTableBody"/>
            </w:pPr>
            <w:r>
              <w:t>0487</w:t>
            </w:r>
          </w:p>
        </w:tc>
        <w:tc>
          <w:tcPr>
            <w:tcW w:w="2600" w:type="dxa"/>
          </w:tcPr>
          <w:p w14:paraId="25F7F3A7" w14:textId="77777777" w:rsidR="00B50050" w:rsidRDefault="00B50050" w:rsidP="0088127C">
            <w:pPr>
              <w:pStyle w:val="OtherTableBody"/>
            </w:pPr>
          </w:p>
        </w:tc>
        <w:tc>
          <w:tcPr>
            <w:tcW w:w="1400" w:type="dxa"/>
          </w:tcPr>
          <w:p w14:paraId="344B039E" w14:textId="77777777" w:rsidR="00B50050" w:rsidRDefault="00B50050" w:rsidP="0088127C">
            <w:pPr>
              <w:pStyle w:val="OtherTableBody"/>
            </w:pPr>
            <w:r>
              <w:t>MBLD</w:t>
            </w:r>
          </w:p>
        </w:tc>
        <w:tc>
          <w:tcPr>
            <w:tcW w:w="4200" w:type="dxa"/>
          </w:tcPr>
          <w:p w14:paraId="3CD695D9" w14:textId="77777777" w:rsidR="00B50050" w:rsidRDefault="00B50050" w:rsidP="0088127C">
            <w:pPr>
              <w:pStyle w:val="OtherTableBody"/>
            </w:pPr>
            <w:r>
              <w:t>Blood, Menstrual</w:t>
            </w:r>
          </w:p>
        </w:tc>
      </w:tr>
      <w:tr w:rsidR="00B50050" w14:paraId="1F045406" w14:textId="77777777" w:rsidTr="00195548">
        <w:tc>
          <w:tcPr>
            <w:tcW w:w="600" w:type="dxa"/>
          </w:tcPr>
          <w:p w14:paraId="0EDE8004" w14:textId="77777777" w:rsidR="00B50050" w:rsidRDefault="00B50050" w:rsidP="0088127C">
            <w:pPr>
              <w:pStyle w:val="OtherTableBody"/>
            </w:pPr>
          </w:p>
        </w:tc>
        <w:tc>
          <w:tcPr>
            <w:tcW w:w="600" w:type="dxa"/>
          </w:tcPr>
          <w:p w14:paraId="08E1E416" w14:textId="77777777" w:rsidR="00B50050" w:rsidRDefault="00B50050" w:rsidP="0088127C">
            <w:pPr>
              <w:pStyle w:val="OtherTableBody"/>
            </w:pPr>
            <w:r>
              <w:t>0487</w:t>
            </w:r>
          </w:p>
        </w:tc>
        <w:tc>
          <w:tcPr>
            <w:tcW w:w="2600" w:type="dxa"/>
          </w:tcPr>
          <w:p w14:paraId="5CF7D02B" w14:textId="77777777" w:rsidR="00B50050" w:rsidRDefault="00B50050" w:rsidP="0088127C">
            <w:pPr>
              <w:pStyle w:val="OtherTableBody"/>
            </w:pPr>
          </w:p>
        </w:tc>
        <w:tc>
          <w:tcPr>
            <w:tcW w:w="1400" w:type="dxa"/>
          </w:tcPr>
          <w:p w14:paraId="29F9F9F5" w14:textId="77777777" w:rsidR="00B50050" w:rsidRDefault="00B50050" w:rsidP="0088127C">
            <w:pPr>
              <w:pStyle w:val="OtherTableBody"/>
            </w:pPr>
            <w:r>
              <w:t>MEC</w:t>
            </w:r>
          </w:p>
        </w:tc>
        <w:tc>
          <w:tcPr>
            <w:tcW w:w="4200" w:type="dxa"/>
          </w:tcPr>
          <w:p w14:paraId="75F6FAE7" w14:textId="77777777" w:rsidR="00B50050" w:rsidRDefault="00B50050" w:rsidP="0088127C">
            <w:pPr>
              <w:pStyle w:val="OtherTableBody"/>
            </w:pPr>
            <w:r>
              <w:t>Meconium</w:t>
            </w:r>
          </w:p>
        </w:tc>
      </w:tr>
      <w:tr w:rsidR="00B50050" w14:paraId="7710B15A" w14:textId="77777777" w:rsidTr="00195548">
        <w:tc>
          <w:tcPr>
            <w:tcW w:w="600" w:type="dxa"/>
          </w:tcPr>
          <w:p w14:paraId="0418376F" w14:textId="77777777" w:rsidR="00B50050" w:rsidRDefault="00B50050" w:rsidP="0088127C">
            <w:pPr>
              <w:pStyle w:val="OtherTableBody"/>
            </w:pPr>
          </w:p>
        </w:tc>
        <w:tc>
          <w:tcPr>
            <w:tcW w:w="600" w:type="dxa"/>
          </w:tcPr>
          <w:p w14:paraId="30135B37" w14:textId="77777777" w:rsidR="00B50050" w:rsidRDefault="00B50050" w:rsidP="0088127C">
            <w:pPr>
              <w:pStyle w:val="OtherTableBody"/>
            </w:pPr>
            <w:r>
              <w:t>0487</w:t>
            </w:r>
          </w:p>
        </w:tc>
        <w:tc>
          <w:tcPr>
            <w:tcW w:w="2600" w:type="dxa"/>
          </w:tcPr>
          <w:p w14:paraId="719F282A" w14:textId="77777777" w:rsidR="00B50050" w:rsidRDefault="00B50050" w:rsidP="0088127C">
            <w:pPr>
              <w:pStyle w:val="OtherTableBody"/>
            </w:pPr>
          </w:p>
        </w:tc>
        <w:tc>
          <w:tcPr>
            <w:tcW w:w="1400" w:type="dxa"/>
          </w:tcPr>
          <w:p w14:paraId="01D4D5A3" w14:textId="77777777" w:rsidR="00B50050" w:rsidRDefault="00B50050" w:rsidP="0088127C">
            <w:pPr>
              <w:pStyle w:val="OtherTableBody"/>
            </w:pPr>
            <w:r>
              <w:t>MILK</w:t>
            </w:r>
          </w:p>
        </w:tc>
        <w:tc>
          <w:tcPr>
            <w:tcW w:w="4200" w:type="dxa"/>
          </w:tcPr>
          <w:p w14:paraId="5D1483CA" w14:textId="77777777" w:rsidR="00B50050" w:rsidRDefault="00B50050" w:rsidP="0088127C">
            <w:pPr>
              <w:pStyle w:val="OtherTableBody"/>
            </w:pPr>
            <w:r>
              <w:t>Breast milk</w:t>
            </w:r>
          </w:p>
        </w:tc>
      </w:tr>
      <w:tr w:rsidR="00B50050" w14:paraId="0A8075EC" w14:textId="77777777" w:rsidTr="00195548">
        <w:tc>
          <w:tcPr>
            <w:tcW w:w="600" w:type="dxa"/>
          </w:tcPr>
          <w:p w14:paraId="5670B9C9" w14:textId="77777777" w:rsidR="00B50050" w:rsidRDefault="00B50050" w:rsidP="0088127C">
            <w:pPr>
              <w:pStyle w:val="OtherTableBody"/>
            </w:pPr>
          </w:p>
        </w:tc>
        <w:tc>
          <w:tcPr>
            <w:tcW w:w="600" w:type="dxa"/>
          </w:tcPr>
          <w:p w14:paraId="3D944A08" w14:textId="77777777" w:rsidR="00B50050" w:rsidRDefault="00B50050" w:rsidP="0088127C">
            <w:pPr>
              <w:pStyle w:val="OtherTableBody"/>
            </w:pPr>
            <w:r>
              <w:t>0487</w:t>
            </w:r>
          </w:p>
        </w:tc>
        <w:tc>
          <w:tcPr>
            <w:tcW w:w="2600" w:type="dxa"/>
          </w:tcPr>
          <w:p w14:paraId="7CE8F1F7" w14:textId="77777777" w:rsidR="00B50050" w:rsidRDefault="00B50050" w:rsidP="0088127C">
            <w:pPr>
              <w:pStyle w:val="OtherTableBody"/>
            </w:pPr>
          </w:p>
        </w:tc>
        <w:tc>
          <w:tcPr>
            <w:tcW w:w="1400" w:type="dxa"/>
          </w:tcPr>
          <w:p w14:paraId="0F978180" w14:textId="77777777" w:rsidR="00B50050" w:rsidRDefault="00B50050" w:rsidP="0088127C">
            <w:pPr>
              <w:pStyle w:val="OtherTableBody"/>
            </w:pPr>
            <w:r>
              <w:t>MLK</w:t>
            </w:r>
          </w:p>
        </w:tc>
        <w:tc>
          <w:tcPr>
            <w:tcW w:w="4200" w:type="dxa"/>
          </w:tcPr>
          <w:p w14:paraId="424FCD36" w14:textId="77777777" w:rsidR="00B50050" w:rsidRDefault="00B50050" w:rsidP="0088127C">
            <w:pPr>
              <w:pStyle w:val="OtherTableBody"/>
            </w:pPr>
            <w:r>
              <w:t>Milk</w:t>
            </w:r>
          </w:p>
        </w:tc>
      </w:tr>
      <w:tr w:rsidR="00B50050" w14:paraId="2B5E31E5" w14:textId="77777777" w:rsidTr="00195548">
        <w:tc>
          <w:tcPr>
            <w:tcW w:w="600" w:type="dxa"/>
          </w:tcPr>
          <w:p w14:paraId="7D38A863" w14:textId="77777777" w:rsidR="00B50050" w:rsidRDefault="00B50050" w:rsidP="0088127C">
            <w:pPr>
              <w:pStyle w:val="OtherTableBody"/>
            </w:pPr>
          </w:p>
        </w:tc>
        <w:tc>
          <w:tcPr>
            <w:tcW w:w="600" w:type="dxa"/>
          </w:tcPr>
          <w:p w14:paraId="01A0CD03" w14:textId="77777777" w:rsidR="00B50050" w:rsidRDefault="00B50050" w:rsidP="0088127C">
            <w:pPr>
              <w:pStyle w:val="OtherTableBody"/>
            </w:pPr>
            <w:r>
              <w:t>0487</w:t>
            </w:r>
          </w:p>
        </w:tc>
        <w:tc>
          <w:tcPr>
            <w:tcW w:w="2600" w:type="dxa"/>
          </w:tcPr>
          <w:p w14:paraId="10E5A710" w14:textId="77777777" w:rsidR="00B50050" w:rsidRDefault="00B50050" w:rsidP="0088127C">
            <w:pPr>
              <w:pStyle w:val="OtherTableBody"/>
            </w:pPr>
          </w:p>
        </w:tc>
        <w:tc>
          <w:tcPr>
            <w:tcW w:w="1400" w:type="dxa"/>
          </w:tcPr>
          <w:p w14:paraId="5546C26A" w14:textId="77777777" w:rsidR="00B50050" w:rsidRDefault="00B50050" w:rsidP="0088127C">
            <w:pPr>
              <w:pStyle w:val="OtherTableBody"/>
            </w:pPr>
            <w:r>
              <w:t>MUCOS</w:t>
            </w:r>
          </w:p>
        </w:tc>
        <w:tc>
          <w:tcPr>
            <w:tcW w:w="4200" w:type="dxa"/>
          </w:tcPr>
          <w:p w14:paraId="169D4B4B" w14:textId="77777777" w:rsidR="00B50050" w:rsidRDefault="00B50050" w:rsidP="0088127C">
            <w:pPr>
              <w:pStyle w:val="OtherTableBody"/>
            </w:pPr>
            <w:r>
              <w:t>Mucosa</w:t>
            </w:r>
          </w:p>
        </w:tc>
      </w:tr>
      <w:tr w:rsidR="00B50050" w14:paraId="1742C5CB" w14:textId="77777777" w:rsidTr="00195548">
        <w:tc>
          <w:tcPr>
            <w:tcW w:w="600" w:type="dxa"/>
          </w:tcPr>
          <w:p w14:paraId="57ACFA21" w14:textId="77777777" w:rsidR="00B50050" w:rsidRDefault="00B50050" w:rsidP="0088127C">
            <w:pPr>
              <w:pStyle w:val="OtherTableBody"/>
            </w:pPr>
          </w:p>
        </w:tc>
        <w:tc>
          <w:tcPr>
            <w:tcW w:w="600" w:type="dxa"/>
          </w:tcPr>
          <w:p w14:paraId="220498F6" w14:textId="77777777" w:rsidR="00B50050" w:rsidRDefault="00B50050" w:rsidP="0088127C">
            <w:pPr>
              <w:pStyle w:val="OtherTableBody"/>
            </w:pPr>
            <w:r>
              <w:t>0487</w:t>
            </w:r>
          </w:p>
        </w:tc>
        <w:tc>
          <w:tcPr>
            <w:tcW w:w="2600" w:type="dxa"/>
          </w:tcPr>
          <w:p w14:paraId="256CC818" w14:textId="77777777" w:rsidR="00B50050" w:rsidRDefault="00B50050" w:rsidP="0088127C">
            <w:pPr>
              <w:pStyle w:val="OtherTableBody"/>
            </w:pPr>
          </w:p>
        </w:tc>
        <w:tc>
          <w:tcPr>
            <w:tcW w:w="1400" w:type="dxa"/>
          </w:tcPr>
          <w:p w14:paraId="5945196F" w14:textId="77777777" w:rsidR="00B50050" w:rsidRDefault="00B50050" w:rsidP="0088127C">
            <w:pPr>
              <w:pStyle w:val="OtherTableBody"/>
            </w:pPr>
            <w:r>
              <w:t>MUCUS</w:t>
            </w:r>
          </w:p>
        </w:tc>
        <w:tc>
          <w:tcPr>
            <w:tcW w:w="4200" w:type="dxa"/>
          </w:tcPr>
          <w:p w14:paraId="4AED9390" w14:textId="77777777" w:rsidR="00B50050" w:rsidRDefault="00B50050" w:rsidP="0088127C">
            <w:pPr>
              <w:pStyle w:val="OtherTableBody"/>
            </w:pPr>
            <w:r>
              <w:t>Mucus</w:t>
            </w:r>
          </w:p>
        </w:tc>
      </w:tr>
      <w:tr w:rsidR="00B50050" w14:paraId="6E751347" w14:textId="77777777" w:rsidTr="00195548">
        <w:tc>
          <w:tcPr>
            <w:tcW w:w="600" w:type="dxa"/>
          </w:tcPr>
          <w:p w14:paraId="77AAC559" w14:textId="77777777" w:rsidR="00B50050" w:rsidRDefault="00B50050" w:rsidP="0088127C">
            <w:pPr>
              <w:pStyle w:val="OtherTableBody"/>
            </w:pPr>
          </w:p>
        </w:tc>
        <w:tc>
          <w:tcPr>
            <w:tcW w:w="600" w:type="dxa"/>
          </w:tcPr>
          <w:p w14:paraId="6D61E7E8" w14:textId="77777777" w:rsidR="00B50050" w:rsidRDefault="00B50050" w:rsidP="0088127C">
            <w:pPr>
              <w:pStyle w:val="OtherTableBody"/>
            </w:pPr>
            <w:r>
              <w:t>0487</w:t>
            </w:r>
          </w:p>
        </w:tc>
        <w:tc>
          <w:tcPr>
            <w:tcW w:w="2600" w:type="dxa"/>
          </w:tcPr>
          <w:p w14:paraId="600AA3CB" w14:textId="77777777" w:rsidR="00B50050" w:rsidRDefault="00B50050" w:rsidP="0088127C">
            <w:pPr>
              <w:pStyle w:val="OtherTableBody"/>
            </w:pPr>
          </w:p>
        </w:tc>
        <w:tc>
          <w:tcPr>
            <w:tcW w:w="1400" w:type="dxa"/>
          </w:tcPr>
          <w:p w14:paraId="133A8DF9" w14:textId="77777777" w:rsidR="00B50050" w:rsidRDefault="00B50050" w:rsidP="0088127C">
            <w:pPr>
              <w:pStyle w:val="OtherTableBody"/>
            </w:pPr>
            <w:r>
              <w:t>NAIL</w:t>
            </w:r>
          </w:p>
        </w:tc>
        <w:tc>
          <w:tcPr>
            <w:tcW w:w="4200" w:type="dxa"/>
          </w:tcPr>
          <w:p w14:paraId="48653A29" w14:textId="77777777" w:rsidR="00B50050" w:rsidRDefault="00B50050" w:rsidP="0088127C">
            <w:pPr>
              <w:pStyle w:val="OtherTableBody"/>
            </w:pPr>
            <w:r>
              <w:t>Nail</w:t>
            </w:r>
          </w:p>
        </w:tc>
      </w:tr>
      <w:tr w:rsidR="00B50050" w14:paraId="6D4ACFBA" w14:textId="77777777" w:rsidTr="00195548">
        <w:tc>
          <w:tcPr>
            <w:tcW w:w="600" w:type="dxa"/>
          </w:tcPr>
          <w:p w14:paraId="1C718993" w14:textId="77777777" w:rsidR="00B50050" w:rsidRDefault="00B50050" w:rsidP="0088127C">
            <w:pPr>
              <w:pStyle w:val="OtherTableBody"/>
            </w:pPr>
          </w:p>
        </w:tc>
        <w:tc>
          <w:tcPr>
            <w:tcW w:w="600" w:type="dxa"/>
          </w:tcPr>
          <w:p w14:paraId="4AB78CC4" w14:textId="77777777" w:rsidR="00B50050" w:rsidRDefault="00B50050" w:rsidP="0088127C">
            <w:pPr>
              <w:pStyle w:val="OtherTableBody"/>
            </w:pPr>
            <w:r>
              <w:t>0487</w:t>
            </w:r>
          </w:p>
        </w:tc>
        <w:tc>
          <w:tcPr>
            <w:tcW w:w="2600" w:type="dxa"/>
          </w:tcPr>
          <w:p w14:paraId="7EA0162A" w14:textId="77777777" w:rsidR="00B50050" w:rsidRDefault="00B50050" w:rsidP="0088127C">
            <w:pPr>
              <w:pStyle w:val="OtherTableBody"/>
            </w:pPr>
          </w:p>
        </w:tc>
        <w:tc>
          <w:tcPr>
            <w:tcW w:w="1400" w:type="dxa"/>
          </w:tcPr>
          <w:p w14:paraId="5E7F36BA" w14:textId="77777777" w:rsidR="00B50050" w:rsidRDefault="00B50050" w:rsidP="0088127C">
            <w:pPr>
              <w:pStyle w:val="OtherTableBody"/>
            </w:pPr>
            <w:r>
              <w:t>NASDR</w:t>
            </w:r>
          </w:p>
        </w:tc>
        <w:tc>
          <w:tcPr>
            <w:tcW w:w="4200" w:type="dxa"/>
          </w:tcPr>
          <w:p w14:paraId="516365F2" w14:textId="77777777" w:rsidR="00B50050" w:rsidRDefault="00B50050" w:rsidP="0088127C">
            <w:pPr>
              <w:pStyle w:val="OtherTableBody"/>
            </w:pPr>
            <w:r>
              <w:t>Drainage, Nasal</w:t>
            </w:r>
          </w:p>
        </w:tc>
      </w:tr>
      <w:tr w:rsidR="00B50050" w14:paraId="1ECADE9F" w14:textId="77777777" w:rsidTr="00195548">
        <w:tc>
          <w:tcPr>
            <w:tcW w:w="600" w:type="dxa"/>
          </w:tcPr>
          <w:p w14:paraId="6A0FF21A" w14:textId="77777777" w:rsidR="00B50050" w:rsidRDefault="00B50050" w:rsidP="0088127C">
            <w:pPr>
              <w:pStyle w:val="OtherTableBody"/>
            </w:pPr>
          </w:p>
        </w:tc>
        <w:tc>
          <w:tcPr>
            <w:tcW w:w="600" w:type="dxa"/>
          </w:tcPr>
          <w:p w14:paraId="00C7C011" w14:textId="77777777" w:rsidR="00B50050" w:rsidRDefault="00B50050" w:rsidP="0088127C">
            <w:pPr>
              <w:pStyle w:val="OtherTableBody"/>
            </w:pPr>
            <w:r>
              <w:t>0487</w:t>
            </w:r>
          </w:p>
        </w:tc>
        <w:tc>
          <w:tcPr>
            <w:tcW w:w="2600" w:type="dxa"/>
          </w:tcPr>
          <w:p w14:paraId="0A1FFFE1" w14:textId="77777777" w:rsidR="00B50050" w:rsidRDefault="00B50050" w:rsidP="0088127C">
            <w:pPr>
              <w:pStyle w:val="OtherTableBody"/>
            </w:pPr>
          </w:p>
        </w:tc>
        <w:tc>
          <w:tcPr>
            <w:tcW w:w="1400" w:type="dxa"/>
          </w:tcPr>
          <w:p w14:paraId="08A81AF5" w14:textId="77777777" w:rsidR="00B50050" w:rsidRDefault="00B50050" w:rsidP="0088127C">
            <w:pPr>
              <w:pStyle w:val="OtherTableBody"/>
            </w:pPr>
            <w:r>
              <w:t>NEDL</w:t>
            </w:r>
          </w:p>
        </w:tc>
        <w:tc>
          <w:tcPr>
            <w:tcW w:w="4200" w:type="dxa"/>
          </w:tcPr>
          <w:p w14:paraId="341EDB2B" w14:textId="77777777" w:rsidR="00B50050" w:rsidRDefault="00B50050" w:rsidP="0088127C">
            <w:pPr>
              <w:pStyle w:val="OtherTableBody"/>
            </w:pPr>
            <w:r>
              <w:t>Needle</w:t>
            </w:r>
          </w:p>
        </w:tc>
      </w:tr>
      <w:tr w:rsidR="00B50050" w14:paraId="53A5C22B" w14:textId="77777777" w:rsidTr="00195548">
        <w:tc>
          <w:tcPr>
            <w:tcW w:w="600" w:type="dxa"/>
          </w:tcPr>
          <w:p w14:paraId="67CB3B5C" w14:textId="77777777" w:rsidR="00B50050" w:rsidRDefault="00B50050" w:rsidP="0088127C">
            <w:pPr>
              <w:pStyle w:val="OtherTableBody"/>
            </w:pPr>
          </w:p>
        </w:tc>
        <w:tc>
          <w:tcPr>
            <w:tcW w:w="600" w:type="dxa"/>
          </w:tcPr>
          <w:p w14:paraId="7AB12673" w14:textId="77777777" w:rsidR="00B50050" w:rsidRDefault="00B50050" w:rsidP="0088127C">
            <w:pPr>
              <w:pStyle w:val="OtherTableBody"/>
            </w:pPr>
            <w:r>
              <w:t>0487</w:t>
            </w:r>
          </w:p>
        </w:tc>
        <w:tc>
          <w:tcPr>
            <w:tcW w:w="2600" w:type="dxa"/>
          </w:tcPr>
          <w:p w14:paraId="791D1331" w14:textId="77777777" w:rsidR="00B50050" w:rsidRDefault="00B50050" w:rsidP="0088127C">
            <w:pPr>
              <w:pStyle w:val="OtherTableBody"/>
            </w:pPr>
          </w:p>
        </w:tc>
        <w:tc>
          <w:tcPr>
            <w:tcW w:w="1400" w:type="dxa"/>
          </w:tcPr>
          <w:p w14:paraId="6B764419" w14:textId="77777777" w:rsidR="00B50050" w:rsidRDefault="00B50050" w:rsidP="0088127C">
            <w:pPr>
              <w:pStyle w:val="OtherTableBody"/>
            </w:pPr>
            <w:r>
              <w:t>NEPH</w:t>
            </w:r>
          </w:p>
        </w:tc>
        <w:tc>
          <w:tcPr>
            <w:tcW w:w="4200" w:type="dxa"/>
          </w:tcPr>
          <w:p w14:paraId="331F5251" w14:textId="77777777" w:rsidR="00B50050" w:rsidRDefault="00B50050" w:rsidP="0088127C">
            <w:pPr>
              <w:pStyle w:val="OtherTableBody"/>
            </w:pPr>
            <w:r>
              <w:t>Site, Nephrostomy</w:t>
            </w:r>
          </w:p>
        </w:tc>
      </w:tr>
      <w:tr w:rsidR="00B50050" w14:paraId="0DBBB363" w14:textId="77777777" w:rsidTr="00195548">
        <w:tc>
          <w:tcPr>
            <w:tcW w:w="600" w:type="dxa"/>
          </w:tcPr>
          <w:p w14:paraId="1916D62C" w14:textId="77777777" w:rsidR="00B50050" w:rsidRDefault="00B50050" w:rsidP="0088127C">
            <w:pPr>
              <w:pStyle w:val="OtherTableBody"/>
            </w:pPr>
          </w:p>
        </w:tc>
        <w:tc>
          <w:tcPr>
            <w:tcW w:w="600" w:type="dxa"/>
          </w:tcPr>
          <w:p w14:paraId="1C2314B4" w14:textId="77777777" w:rsidR="00B50050" w:rsidRDefault="00B50050" w:rsidP="0088127C">
            <w:pPr>
              <w:pStyle w:val="OtherTableBody"/>
            </w:pPr>
            <w:r>
              <w:t>0487</w:t>
            </w:r>
          </w:p>
        </w:tc>
        <w:tc>
          <w:tcPr>
            <w:tcW w:w="2600" w:type="dxa"/>
          </w:tcPr>
          <w:p w14:paraId="08DDF225" w14:textId="77777777" w:rsidR="00B50050" w:rsidRDefault="00B50050" w:rsidP="0088127C">
            <w:pPr>
              <w:pStyle w:val="OtherTableBody"/>
            </w:pPr>
          </w:p>
        </w:tc>
        <w:tc>
          <w:tcPr>
            <w:tcW w:w="1400" w:type="dxa"/>
          </w:tcPr>
          <w:p w14:paraId="459F241F" w14:textId="77777777" w:rsidR="00B50050" w:rsidRDefault="00B50050" w:rsidP="0088127C">
            <w:pPr>
              <w:pStyle w:val="OtherTableBody"/>
            </w:pPr>
            <w:r>
              <w:t>NGASP</w:t>
            </w:r>
          </w:p>
        </w:tc>
        <w:tc>
          <w:tcPr>
            <w:tcW w:w="4200" w:type="dxa"/>
          </w:tcPr>
          <w:p w14:paraId="05399953" w14:textId="77777777" w:rsidR="00B50050" w:rsidRDefault="00B50050" w:rsidP="0088127C">
            <w:pPr>
              <w:pStyle w:val="OtherTableBody"/>
            </w:pPr>
            <w:r>
              <w:t>Aspirate, Nasogastric</w:t>
            </w:r>
          </w:p>
        </w:tc>
      </w:tr>
      <w:tr w:rsidR="00B50050" w14:paraId="0AB60F41" w14:textId="77777777" w:rsidTr="00195548">
        <w:tc>
          <w:tcPr>
            <w:tcW w:w="600" w:type="dxa"/>
          </w:tcPr>
          <w:p w14:paraId="74DD9336" w14:textId="77777777" w:rsidR="00B50050" w:rsidRDefault="00B50050" w:rsidP="0088127C">
            <w:pPr>
              <w:pStyle w:val="OtherTableBody"/>
            </w:pPr>
          </w:p>
        </w:tc>
        <w:tc>
          <w:tcPr>
            <w:tcW w:w="600" w:type="dxa"/>
          </w:tcPr>
          <w:p w14:paraId="73656BEF" w14:textId="77777777" w:rsidR="00B50050" w:rsidRDefault="00B50050" w:rsidP="0088127C">
            <w:pPr>
              <w:pStyle w:val="OtherTableBody"/>
            </w:pPr>
            <w:r>
              <w:t>0487</w:t>
            </w:r>
          </w:p>
        </w:tc>
        <w:tc>
          <w:tcPr>
            <w:tcW w:w="2600" w:type="dxa"/>
          </w:tcPr>
          <w:p w14:paraId="14EAB0A1" w14:textId="77777777" w:rsidR="00B50050" w:rsidRDefault="00B50050" w:rsidP="0088127C">
            <w:pPr>
              <w:pStyle w:val="OtherTableBody"/>
            </w:pPr>
          </w:p>
        </w:tc>
        <w:tc>
          <w:tcPr>
            <w:tcW w:w="1400" w:type="dxa"/>
          </w:tcPr>
          <w:p w14:paraId="0A86CD42" w14:textId="77777777" w:rsidR="00B50050" w:rsidRDefault="00B50050" w:rsidP="0088127C">
            <w:pPr>
              <w:pStyle w:val="OtherTableBody"/>
            </w:pPr>
            <w:r>
              <w:t>NGAST</w:t>
            </w:r>
          </w:p>
        </w:tc>
        <w:tc>
          <w:tcPr>
            <w:tcW w:w="4200" w:type="dxa"/>
          </w:tcPr>
          <w:p w14:paraId="707D1C5D" w14:textId="77777777" w:rsidR="00B50050" w:rsidRDefault="00B50050" w:rsidP="0088127C">
            <w:pPr>
              <w:pStyle w:val="OtherTableBody"/>
            </w:pPr>
            <w:r>
              <w:t>Drainage, Nasogastric</w:t>
            </w:r>
          </w:p>
        </w:tc>
      </w:tr>
      <w:tr w:rsidR="00B50050" w14:paraId="616EBC6A" w14:textId="77777777" w:rsidTr="00195548">
        <w:tc>
          <w:tcPr>
            <w:tcW w:w="600" w:type="dxa"/>
          </w:tcPr>
          <w:p w14:paraId="0573E0A5" w14:textId="77777777" w:rsidR="00B50050" w:rsidRDefault="00B50050" w:rsidP="0088127C">
            <w:pPr>
              <w:pStyle w:val="OtherTableBody"/>
            </w:pPr>
          </w:p>
        </w:tc>
        <w:tc>
          <w:tcPr>
            <w:tcW w:w="600" w:type="dxa"/>
          </w:tcPr>
          <w:p w14:paraId="497DDDFA" w14:textId="77777777" w:rsidR="00B50050" w:rsidRDefault="00B50050" w:rsidP="0088127C">
            <w:pPr>
              <w:pStyle w:val="OtherTableBody"/>
            </w:pPr>
            <w:r>
              <w:t>0487</w:t>
            </w:r>
          </w:p>
        </w:tc>
        <w:tc>
          <w:tcPr>
            <w:tcW w:w="2600" w:type="dxa"/>
          </w:tcPr>
          <w:p w14:paraId="7CB996F5" w14:textId="77777777" w:rsidR="00B50050" w:rsidRDefault="00B50050" w:rsidP="0088127C">
            <w:pPr>
              <w:pStyle w:val="OtherTableBody"/>
            </w:pPr>
          </w:p>
        </w:tc>
        <w:tc>
          <w:tcPr>
            <w:tcW w:w="1400" w:type="dxa"/>
          </w:tcPr>
          <w:p w14:paraId="76E13EB8" w14:textId="77777777" w:rsidR="00B50050" w:rsidRDefault="00B50050" w:rsidP="0088127C">
            <w:pPr>
              <w:pStyle w:val="OtherTableBody"/>
            </w:pPr>
            <w:r>
              <w:t>NGS</w:t>
            </w:r>
          </w:p>
        </w:tc>
        <w:tc>
          <w:tcPr>
            <w:tcW w:w="4200" w:type="dxa"/>
          </w:tcPr>
          <w:p w14:paraId="3A3013A7" w14:textId="77777777" w:rsidR="00B50050" w:rsidRDefault="00B50050" w:rsidP="0088127C">
            <w:pPr>
              <w:pStyle w:val="OtherTableBody"/>
            </w:pPr>
            <w:r>
              <w:t>Site, Naso/Gastric</w:t>
            </w:r>
          </w:p>
        </w:tc>
      </w:tr>
      <w:tr w:rsidR="00B50050" w14:paraId="4B955D49" w14:textId="77777777" w:rsidTr="00195548">
        <w:tc>
          <w:tcPr>
            <w:tcW w:w="600" w:type="dxa"/>
          </w:tcPr>
          <w:p w14:paraId="703F2B09" w14:textId="77777777" w:rsidR="00B50050" w:rsidRDefault="00B50050" w:rsidP="0088127C">
            <w:pPr>
              <w:pStyle w:val="OtherTableBody"/>
            </w:pPr>
          </w:p>
        </w:tc>
        <w:tc>
          <w:tcPr>
            <w:tcW w:w="600" w:type="dxa"/>
          </w:tcPr>
          <w:p w14:paraId="4262F420" w14:textId="77777777" w:rsidR="00B50050" w:rsidRDefault="00B50050" w:rsidP="0088127C">
            <w:pPr>
              <w:pStyle w:val="OtherTableBody"/>
            </w:pPr>
            <w:r>
              <w:t>0487</w:t>
            </w:r>
          </w:p>
        </w:tc>
        <w:tc>
          <w:tcPr>
            <w:tcW w:w="2600" w:type="dxa"/>
          </w:tcPr>
          <w:p w14:paraId="693C5334" w14:textId="77777777" w:rsidR="00B50050" w:rsidRDefault="00B50050" w:rsidP="0088127C">
            <w:pPr>
              <w:pStyle w:val="OtherTableBody"/>
            </w:pPr>
          </w:p>
        </w:tc>
        <w:tc>
          <w:tcPr>
            <w:tcW w:w="1400" w:type="dxa"/>
          </w:tcPr>
          <w:p w14:paraId="4A50DB17" w14:textId="77777777" w:rsidR="00B50050" w:rsidRDefault="00B50050" w:rsidP="0088127C">
            <w:pPr>
              <w:pStyle w:val="OtherTableBody"/>
            </w:pPr>
            <w:r>
              <w:t>NODUL</w:t>
            </w:r>
          </w:p>
        </w:tc>
        <w:tc>
          <w:tcPr>
            <w:tcW w:w="4200" w:type="dxa"/>
          </w:tcPr>
          <w:p w14:paraId="1AF1DC19" w14:textId="77777777" w:rsidR="00B50050" w:rsidRDefault="00B50050" w:rsidP="0088127C">
            <w:pPr>
              <w:pStyle w:val="OtherTableBody"/>
            </w:pPr>
            <w:r>
              <w:t>Nodule(s)</w:t>
            </w:r>
          </w:p>
        </w:tc>
      </w:tr>
      <w:tr w:rsidR="00B50050" w14:paraId="4070FB6C" w14:textId="77777777" w:rsidTr="00195548">
        <w:tc>
          <w:tcPr>
            <w:tcW w:w="600" w:type="dxa"/>
          </w:tcPr>
          <w:p w14:paraId="3C2887D2" w14:textId="77777777" w:rsidR="00B50050" w:rsidRDefault="00B50050" w:rsidP="0088127C">
            <w:pPr>
              <w:pStyle w:val="OtherTableBody"/>
            </w:pPr>
          </w:p>
        </w:tc>
        <w:tc>
          <w:tcPr>
            <w:tcW w:w="600" w:type="dxa"/>
          </w:tcPr>
          <w:p w14:paraId="79EF5602" w14:textId="77777777" w:rsidR="00B50050" w:rsidRDefault="00B50050" w:rsidP="0088127C">
            <w:pPr>
              <w:pStyle w:val="OtherTableBody"/>
            </w:pPr>
            <w:r>
              <w:t>0487</w:t>
            </w:r>
          </w:p>
        </w:tc>
        <w:tc>
          <w:tcPr>
            <w:tcW w:w="2600" w:type="dxa"/>
          </w:tcPr>
          <w:p w14:paraId="6DC378F2" w14:textId="77777777" w:rsidR="00B50050" w:rsidRDefault="00B50050" w:rsidP="0088127C">
            <w:pPr>
              <w:pStyle w:val="OtherTableBody"/>
            </w:pPr>
          </w:p>
        </w:tc>
        <w:tc>
          <w:tcPr>
            <w:tcW w:w="1400" w:type="dxa"/>
          </w:tcPr>
          <w:p w14:paraId="7F03BD3E" w14:textId="77777777" w:rsidR="00B50050" w:rsidRDefault="00B50050" w:rsidP="0088127C">
            <w:pPr>
              <w:pStyle w:val="OtherTableBody"/>
            </w:pPr>
            <w:r>
              <w:t>NSECR</w:t>
            </w:r>
          </w:p>
        </w:tc>
        <w:tc>
          <w:tcPr>
            <w:tcW w:w="4200" w:type="dxa"/>
          </w:tcPr>
          <w:p w14:paraId="4D7FF1ED" w14:textId="77777777" w:rsidR="00B50050" w:rsidRDefault="00B50050" w:rsidP="0088127C">
            <w:pPr>
              <w:pStyle w:val="OtherTableBody"/>
            </w:pPr>
            <w:r>
              <w:t>Secretion, Nasal</w:t>
            </w:r>
          </w:p>
        </w:tc>
      </w:tr>
      <w:tr w:rsidR="00B50050" w14:paraId="4A421BAA" w14:textId="77777777" w:rsidTr="00195548">
        <w:tc>
          <w:tcPr>
            <w:tcW w:w="600" w:type="dxa"/>
          </w:tcPr>
          <w:p w14:paraId="496A2E68" w14:textId="77777777" w:rsidR="00B50050" w:rsidRDefault="00B50050" w:rsidP="0088127C">
            <w:pPr>
              <w:pStyle w:val="OtherTableBody"/>
            </w:pPr>
          </w:p>
        </w:tc>
        <w:tc>
          <w:tcPr>
            <w:tcW w:w="600" w:type="dxa"/>
          </w:tcPr>
          <w:p w14:paraId="09833343" w14:textId="77777777" w:rsidR="00B50050" w:rsidRDefault="00B50050" w:rsidP="0088127C">
            <w:pPr>
              <w:pStyle w:val="OtherTableBody"/>
            </w:pPr>
            <w:r>
              <w:t>0487</w:t>
            </w:r>
          </w:p>
        </w:tc>
        <w:tc>
          <w:tcPr>
            <w:tcW w:w="2600" w:type="dxa"/>
          </w:tcPr>
          <w:p w14:paraId="09523EE6" w14:textId="77777777" w:rsidR="00B50050" w:rsidRDefault="00B50050" w:rsidP="0088127C">
            <w:pPr>
              <w:pStyle w:val="OtherTableBody"/>
            </w:pPr>
          </w:p>
        </w:tc>
        <w:tc>
          <w:tcPr>
            <w:tcW w:w="1400" w:type="dxa"/>
          </w:tcPr>
          <w:p w14:paraId="3343C1D1" w14:textId="77777777" w:rsidR="00B50050" w:rsidRDefault="00B50050" w:rsidP="0088127C">
            <w:pPr>
              <w:pStyle w:val="OtherTableBody"/>
            </w:pPr>
            <w:r>
              <w:t>ORH</w:t>
            </w:r>
          </w:p>
        </w:tc>
        <w:tc>
          <w:tcPr>
            <w:tcW w:w="4200" w:type="dxa"/>
          </w:tcPr>
          <w:p w14:paraId="496F349C" w14:textId="77777777" w:rsidR="00B50050" w:rsidRDefault="00B50050" w:rsidP="0088127C">
            <w:pPr>
              <w:pStyle w:val="OtherTableBody"/>
            </w:pPr>
            <w:r>
              <w:t>Other</w:t>
            </w:r>
          </w:p>
        </w:tc>
      </w:tr>
      <w:tr w:rsidR="00B50050" w14:paraId="1E0CED2C" w14:textId="77777777" w:rsidTr="00195548">
        <w:tc>
          <w:tcPr>
            <w:tcW w:w="600" w:type="dxa"/>
          </w:tcPr>
          <w:p w14:paraId="652C1E2D" w14:textId="77777777" w:rsidR="00B50050" w:rsidRDefault="00B50050" w:rsidP="0088127C">
            <w:pPr>
              <w:pStyle w:val="OtherTableBody"/>
            </w:pPr>
          </w:p>
        </w:tc>
        <w:tc>
          <w:tcPr>
            <w:tcW w:w="600" w:type="dxa"/>
          </w:tcPr>
          <w:p w14:paraId="688E80E2" w14:textId="77777777" w:rsidR="00B50050" w:rsidRDefault="00B50050" w:rsidP="0088127C">
            <w:pPr>
              <w:pStyle w:val="OtherTableBody"/>
            </w:pPr>
            <w:r>
              <w:t>0487</w:t>
            </w:r>
          </w:p>
        </w:tc>
        <w:tc>
          <w:tcPr>
            <w:tcW w:w="2600" w:type="dxa"/>
          </w:tcPr>
          <w:p w14:paraId="3DF34474" w14:textId="77777777" w:rsidR="00B50050" w:rsidRDefault="00B50050" w:rsidP="0088127C">
            <w:pPr>
              <w:pStyle w:val="OtherTableBody"/>
            </w:pPr>
          </w:p>
        </w:tc>
        <w:tc>
          <w:tcPr>
            <w:tcW w:w="1400" w:type="dxa"/>
          </w:tcPr>
          <w:p w14:paraId="3895F4A0" w14:textId="77777777" w:rsidR="00B50050" w:rsidRDefault="00B50050" w:rsidP="0088127C">
            <w:pPr>
              <w:pStyle w:val="OtherTableBody"/>
            </w:pPr>
            <w:r>
              <w:t>ORL</w:t>
            </w:r>
          </w:p>
        </w:tc>
        <w:tc>
          <w:tcPr>
            <w:tcW w:w="4200" w:type="dxa"/>
          </w:tcPr>
          <w:p w14:paraId="6BD679D6" w14:textId="77777777" w:rsidR="00B50050" w:rsidRDefault="00B50050" w:rsidP="0088127C">
            <w:pPr>
              <w:pStyle w:val="OtherTableBody"/>
            </w:pPr>
            <w:r>
              <w:t>Lesion, Oral</w:t>
            </w:r>
          </w:p>
        </w:tc>
      </w:tr>
      <w:tr w:rsidR="00B50050" w14:paraId="0F94040F" w14:textId="77777777" w:rsidTr="00195548">
        <w:tc>
          <w:tcPr>
            <w:tcW w:w="600" w:type="dxa"/>
          </w:tcPr>
          <w:p w14:paraId="70F37025" w14:textId="77777777" w:rsidR="00B50050" w:rsidRDefault="00B50050" w:rsidP="0088127C">
            <w:pPr>
              <w:pStyle w:val="OtherTableBody"/>
            </w:pPr>
          </w:p>
        </w:tc>
        <w:tc>
          <w:tcPr>
            <w:tcW w:w="600" w:type="dxa"/>
          </w:tcPr>
          <w:p w14:paraId="4622405D" w14:textId="77777777" w:rsidR="00B50050" w:rsidRDefault="00B50050" w:rsidP="0088127C">
            <w:pPr>
              <w:pStyle w:val="OtherTableBody"/>
            </w:pPr>
            <w:r>
              <w:t>0487</w:t>
            </w:r>
          </w:p>
        </w:tc>
        <w:tc>
          <w:tcPr>
            <w:tcW w:w="2600" w:type="dxa"/>
          </w:tcPr>
          <w:p w14:paraId="2B0C129E" w14:textId="77777777" w:rsidR="00B50050" w:rsidRDefault="00B50050" w:rsidP="0088127C">
            <w:pPr>
              <w:pStyle w:val="OtherTableBody"/>
            </w:pPr>
          </w:p>
        </w:tc>
        <w:tc>
          <w:tcPr>
            <w:tcW w:w="1400" w:type="dxa"/>
          </w:tcPr>
          <w:p w14:paraId="09330148" w14:textId="77777777" w:rsidR="00B50050" w:rsidRDefault="00B50050" w:rsidP="0088127C">
            <w:pPr>
              <w:pStyle w:val="OtherTableBody"/>
            </w:pPr>
            <w:r>
              <w:t>OTH</w:t>
            </w:r>
          </w:p>
        </w:tc>
        <w:tc>
          <w:tcPr>
            <w:tcW w:w="4200" w:type="dxa"/>
          </w:tcPr>
          <w:p w14:paraId="04C4DE62" w14:textId="77777777" w:rsidR="00B50050" w:rsidRDefault="00B50050" w:rsidP="0088127C">
            <w:pPr>
              <w:pStyle w:val="OtherTableBody"/>
            </w:pPr>
            <w:r>
              <w:t>Source, Other</w:t>
            </w:r>
          </w:p>
        </w:tc>
      </w:tr>
      <w:tr w:rsidR="00B50050" w14:paraId="699DE0D9" w14:textId="77777777" w:rsidTr="00195548">
        <w:tc>
          <w:tcPr>
            <w:tcW w:w="600" w:type="dxa"/>
          </w:tcPr>
          <w:p w14:paraId="3C6C7E9A" w14:textId="77777777" w:rsidR="00B50050" w:rsidRDefault="00B50050" w:rsidP="0088127C">
            <w:pPr>
              <w:pStyle w:val="OtherTableBody"/>
            </w:pPr>
          </w:p>
        </w:tc>
        <w:tc>
          <w:tcPr>
            <w:tcW w:w="600" w:type="dxa"/>
          </w:tcPr>
          <w:p w14:paraId="2941BAE7" w14:textId="77777777" w:rsidR="00B50050" w:rsidRDefault="00B50050" w:rsidP="0088127C">
            <w:pPr>
              <w:pStyle w:val="OtherTableBody"/>
            </w:pPr>
            <w:r>
              <w:t>0487</w:t>
            </w:r>
          </w:p>
        </w:tc>
        <w:tc>
          <w:tcPr>
            <w:tcW w:w="2600" w:type="dxa"/>
          </w:tcPr>
          <w:p w14:paraId="59AC0B67" w14:textId="77777777" w:rsidR="00B50050" w:rsidRDefault="00B50050" w:rsidP="0088127C">
            <w:pPr>
              <w:pStyle w:val="OtherTableBody"/>
            </w:pPr>
          </w:p>
        </w:tc>
        <w:tc>
          <w:tcPr>
            <w:tcW w:w="1400" w:type="dxa"/>
          </w:tcPr>
          <w:p w14:paraId="383E664E" w14:textId="77777777" w:rsidR="00B50050" w:rsidRDefault="00B50050" w:rsidP="0088127C">
            <w:pPr>
              <w:pStyle w:val="OtherTableBody"/>
            </w:pPr>
            <w:r>
              <w:t>PACEM</w:t>
            </w:r>
          </w:p>
        </w:tc>
        <w:tc>
          <w:tcPr>
            <w:tcW w:w="4200" w:type="dxa"/>
          </w:tcPr>
          <w:p w14:paraId="4CE789CA" w14:textId="77777777" w:rsidR="00B50050" w:rsidRDefault="00B50050" w:rsidP="0088127C">
            <w:pPr>
              <w:pStyle w:val="OtherTableBody"/>
            </w:pPr>
            <w:r>
              <w:t>Pacemaker</w:t>
            </w:r>
          </w:p>
        </w:tc>
      </w:tr>
      <w:tr w:rsidR="00B50050" w14:paraId="20A99A9B" w14:textId="77777777" w:rsidTr="00195548">
        <w:tc>
          <w:tcPr>
            <w:tcW w:w="600" w:type="dxa"/>
          </w:tcPr>
          <w:p w14:paraId="68C7D632" w14:textId="77777777" w:rsidR="00B50050" w:rsidRDefault="00B50050" w:rsidP="0088127C">
            <w:pPr>
              <w:pStyle w:val="OtherTableBody"/>
            </w:pPr>
          </w:p>
        </w:tc>
        <w:tc>
          <w:tcPr>
            <w:tcW w:w="600" w:type="dxa"/>
          </w:tcPr>
          <w:p w14:paraId="5571358C" w14:textId="77777777" w:rsidR="00B50050" w:rsidRDefault="00B50050" w:rsidP="0088127C">
            <w:pPr>
              <w:pStyle w:val="OtherTableBody"/>
            </w:pPr>
            <w:r>
              <w:t>0487</w:t>
            </w:r>
          </w:p>
        </w:tc>
        <w:tc>
          <w:tcPr>
            <w:tcW w:w="2600" w:type="dxa"/>
          </w:tcPr>
          <w:p w14:paraId="73201F96" w14:textId="77777777" w:rsidR="00B50050" w:rsidRDefault="00B50050" w:rsidP="0088127C">
            <w:pPr>
              <w:pStyle w:val="OtherTableBody"/>
            </w:pPr>
          </w:p>
        </w:tc>
        <w:tc>
          <w:tcPr>
            <w:tcW w:w="1400" w:type="dxa"/>
          </w:tcPr>
          <w:p w14:paraId="3268B4A1" w14:textId="77777777" w:rsidR="00B50050" w:rsidRDefault="00B50050" w:rsidP="0088127C">
            <w:pPr>
              <w:pStyle w:val="OtherTableBody"/>
            </w:pPr>
            <w:r>
              <w:t>PAFL</w:t>
            </w:r>
          </w:p>
        </w:tc>
        <w:tc>
          <w:tcPr>
            <w:tcW w:w="4200" w:type="dxa"/>
          </w:tcPr>
          <w:p w14:paraId="75E65722" w14:textId="77777777" w:rsidR="00B50050" w:rsidRDefault="00B50050" w:rsidP="0088127C">
            <w:pPr>
              <w:pStyle w:val="OtherTableBody"/>
            </w:pPr>
            <w:r>
              <w:t>Pancreatic fluid</w:t>
            </w:r>
          </w:p>
        </w:tc>
      </w:tr>
      <w:tr w:rsidR="00B50050" w14:paraId="25DD837F" w14:textId="77777777" w:rsidTr="00195548">
        <w:tc>
          <w:tcPr>
            <w:tcW w:w="600" w:type="dxa"/>
          </w:tcPr>
          <w:p w14:paraId="259CEB7A" w14:textId="77777777" w:rsidR="00B50050" w:rsidRDefault="00B50050" w:rsidP="0088127C">
            <w:pPr>
              <w:pStyle w:val="OtherTableBody"/>
            </w:pPr>
          </w:p>
        </w:tc>
        <w:tc>
          <w:tcPr>
            <w:tcW w:w="600" w:type="dxa"/>
          </w:tcPr>
          <w:p w14:paraId="10025F85" w14:textId="77777777" w:rsidR="00B50050" w:rsidRDefault="00B50050" w:rsidP="0088127C">
            <w:pPr>
              <w:pStyle w:val="OtherTableBody"/>
            </w:pPr>
            <w:r>
              <w:t>0487</w:t>
            </w:r>
          </w:p>
        </w:tc>
        <w:tc>
          <w:tcPr>
            <w:tcW w:w="2600" w:type="dxa"/>
          </w:tcPr>
          <w:p w14:paraId="46172DA2" w14:textId="77777777" w:rsidR="00B50050" w:rsidRDefault="00B50050" w:rsidP="0088127C">
            <w:pPr>
              <w:pStyle w:val="OtherTableBody"/>
            </w:pPr>
          </w:p>
        </w:tc>
        <w:tc>
          <w:tcPr>
            <w:tcW w:w="1400" w:type="dxa"/>
          </w:tcPr>
          <w:p w14:paraId="023E8229" w14:textId="77777777" w:rsidR="00B50050" w:rsidRDefault="00B50050" w:rsidP="0088127C">
            <w:pPr>
              <w:pStyle w:val="OtherTableBody"/>
            </w:pPr>
            <w:r>
              <w:t>PCFL</w:t>
            </w:r>
          </w:p>
        </w:tc>
        <w:tc>
          <w:tcPr>
            <w:tcW w:w="4200" w:type="dxa"/>
          </w:tcPr>
          <w:p w14:paraId="33141E5C" w14:textId="77777777" w:rsidR="00B50050" w:rsidRDefault="00B50050" w:rsidP="0088127C">
            <w:pPr>
              <w:pStyle w:val="OtherTableBody"/>
            </w:pPr>
            <w:r>
              <w:t>Fluid, Pericardial</w:t>
            </w:r>
          </w:p>
        </w:tc>
      </w:tr>
      <w:tr w:rsidR="00B50050" w14:paraId="5F2F502C" w14:textId="77777777" w:rsidTr="00195548">
        <w:tc>
          <w:tcPr>
            <w:tcW w:w="600" w:type="dxa"/>
          </w:tcPr>
          <w:p w14:paraId="3E0A61F9" w14:textId="77777777" w:rsidR="00B50050" w:rsidRDefault="00B50050" w:rsidP="0088127C">
            <w:pPr>
              <w:pStyle w:val="OtherTableBody"/>
            </w:pPr>
          </w:p>
        </w:tc>
        <w:tc>
          <w:tcPr>
            <w:tcW w:w="600" w:type="dxa"/>
          </w:tcPr>
          <w:p w14:paraId="2F5D6832" w14:textId="77777777" w:rsidR="00B50050" w:rsidRDefault="00B50050" w:rsidP="0088127C">
            <w:pPr>
              <w:pStyle w:val="OtherTableBody"/>
            </w:pPr>
            <w:r>
              <w:t>0487</w:t>
            </w:r>
          </w:p>
        </w:tc>
        <w:tc>
          <w:tcPr>
            <w:tcW w:w="2600" w:type="dxa"/>
          </w:tcPr>
          <w:p w14:paraId="2D731EBB" w14:textId="77777777" w:rsidR="00B50050" w:rsidRDefault="00B50050" w:rsidP="0088127C">
            <w:pPr>
              <w:pStyle w:val="OtherTableBody"/>
            </w:pPr>
          </w:p>
        </w:tc>
        <w:tc>
          <w:tcPr>
            <w:tcW w:w="1400" w:type="dxa"/>
          </w:tcPr>
          <w:p w14:paraId="346EBA3C" w14:textId="77777777" w:rsidR="00B50050" w:rsidRDefault="00B50050" w:rsidP="0088127C">
            <w:pPr>
              <w:pStyle w:val="OtherTableBody"/>
            </w:pPr>
            <w:r>
              <w:t>PDSIT</w:t>
            </w:r>
          </w:p>
        </w:tc>
        <w:tc>
          <w:tcPr>
            <w:tcW w:w="4200" w:type="dxa"/>
          </w:tcPr>
          <w:p w14:paraId="16EB6285" w14:textId="77777777" w:rsidR="00B50050" w:rsidRDefault="00B50050" w:rsidP="0088127C">
            <w:pPr>
              <w:pStyle w:val="OtherTableBody"/>
            </w:pPr>
            <w:r>
              <w:t>Site, Peritoneal Dialysis</w:t>
            </w:r>
          </w:p>
        </w:tc>
      </w:tr>
      <w:tr w:rsidR="00B50050" w14:paraId="7287F914" w14:textId="77777777" w:rsidTr="00195548">
        <w:tc>
          <w:tcPr>
            <w:tcW w:w="600" w:type="dxa"/>
          </w:tcPr>
          <w:p w14:paraId="3523893E" w14:textId="77777777" w:rsidR="00B50050" w:rsidRDefault="00B50050" w:rsidP="0088127C">
            <w:pPr>
              <w:pStyle w:val="OtherTableBody"/>
            </w:pPr>
          </w:p>
        </w:tc>
        <w:tc>
          <w:tcPr>
            <w:tcW w:w="600" w:type="dxa"/>
          </w:tcPr>
          <w:p w14:paraId="2F54E086" w14:textId="77777777" w:rsidR="00B50050" w:rsidRDefault="00B50050" w:rsidP="0088127C">
            <w:pPr>
              <w:pStyle w:val="OtherTableBody"/>
            </w:pPr>
            <w:r>
              <w:t>0487</w:t>
            </w:r>
          </w:p>
        </w:tc>
        <w:tc>
          <w:tcPr>
            <w:tcW w:w="2600" w:type="dxa"/>
          </w:tcPr>
          <w:p w14:paraId="663635B7" w14:textId="77777777" w:rsidR="00B50050" w:rsidRDefault="00B50050" w:rsidP="0088127C">
            <w:pPr>
              <w:pStyle w:val="OtherTableBody"/>
            </w:pPr>
          </w:p>
        </w:tc>
        <w:tc>
          <w:tcPr>
            <w:tcW w:w="1400" w:type="dxa"/>
          </w:tcPr>
          <w:p w14:paraId="48B7A0CB" w14:textId="77777777" w:rsidR="00B50050" w:rsidRDefault="00B50050" w:rsidP="0088127C">
            <w:pPr>
              <w:pStyle w:val="OtherTableBody"/>
            </w:pPr>
            <w:r>
              <w:t>PDTS</w:t>
            </w:r>
          </w:p>
        </w:tc>
        <w:tc>
          <w:tcPr>
            <w:tcW w:w="4200" w:type="dxa"/>
          </w:tcPr>
          <w:p w14:paraId="47A07A7D" w14:textId="77777777" w:rsidR="00B50050" w:rsidRDefault="00B50050" w:rsidP="0088127C">
            <w:pPr>
              <w:pStyle w:val="OtherTableBody"/>
            </w:pPr>
            <w:r>
              <w:t>Site, Peritoneal Dialysis Tunnel</w:t>
            </w:r>
          </w:p>
        </w:tc>
      </w:tr>
      <w:tr w:rsidR="00B50050" w14:paraId="58874242" w14:textId="77777777" w:rsidTr="00195548">
        <w:tc>
          <w:tcPr>
            <w:tcW w:w="600" w:type="dxa"/>
          </w:tcPr>
          <w:p w14:paraId="656B7524" w14:textId="77777777" w:rsidR="00B50050" w:rsidRDefault="00B50050" w:rsidP="0088127C">
            <w:pPr>
              <w:pStyle w:val="OtherTableBody"/>
            </w:pPr>
          </w:p>
        </w:tc>
        <w:tc>
          <w:tcPr>
            <w:tcW w:w="600" w:type="dxa"/>
          </w:tcPr>
          <w:p w14:paraId="6679D01A" w14:textId="77777777" w:rsidR="00B50050" w:rsidRDefault="00B50050" w:rsidP="0088127C">
            <w:pPr>
              <w:pStyle w:val="OtherTableBody"/>
            </w:pPr>
            <w:r>
              <w:t>0487</w:t>
            </w:r>
          </w:p>
        </w:tc>
        <w:tc>
          <w:tcPr>
            <w:tcW w:w="2600" w:type="dxa"/>
          </w:tcPr>
          <w:p w14:paraId="6A31501B" w14:textId="77777777" w:rsidR="00B50050" w:rsidRDefault="00B50050" w:rsidP="0088127C">
            <w:pPr>
              <w:pStyle w:val="OtherTableBody"/>
            </w:pPr>
          </w:p>
        </w:tc>
        <w:tc>
          <w:tcPr>
            <w:tcW w:w="1400" w:type="dxa"/>
          </w:tcPr>
          <w:p w14:paraId="00DB13C6" w14:textId="77777777" w:rsidR="00B50050" w:rsidRDefault="00B50050" w:rsidP="0088127C">
            <w:pPr>
              <w:pStyle w:val="OtherTableBody"/>
            </w:pPr>
            <w:r>
              <w:t>PELVA</w:t>
            </w:r>
          </w:p>
        </w:tc>
        <w:tc>
          <w:tcPr>
            <w:tcW w:w="4200" w:type="dxa"/>
          </w:tcPr>
          <w:p w14:paraId="6F923EFC" w14:textId="77777777" w:rsidR="00B50050" w:rsidRDefault="00B50050" w:rsidP="0088127C">
            <w:pPr>
              <w:pStyle w:val="OtherTableBody"/>
            </w:pPr>
            <w:r>
              <w:t>Abscess, Pelvic</w:t>
            </w:r>
          </w:p>
        </w:tc>
      </w:tr>
      <w:tr w:rsidR="00B50050" w14:paraId="3DCB18F0" w14:textId="77777777" w:rsidTr="00195548">
        <w:tc>
          <w:tcPr>
            <w:tcW w:w="600" w:type="dxa"/>
          </w:tcPr>
          <w:p w14:paraId="5805B4F8" w14:textId="77777777" w:rsidR="00B50050" w:rsidRDefault="00B50050" w:rsidP="0088127C">
            <w:pPr>
              <w:pStyle w:val="OtherTableBody"/>
            </w:pPr>
          </w:p>
        </w:tc>
        <w:tc>
          <w:tcPr>
            <w:tcW w:w="600" w:type="dxa"/>
          </w:tcPr>
          <w:p w14:paraId="6DFC6382" w14:textId="77777777" w:rsidR="00B50050" w:rsidRDefault="00B50050" w:rsidP="0088127C">
            <w:pPr>
              <w:pStyle w:val="OtherTableBody"/>
            </w:pPr>
            <w:r>
              <w:t>0487</w:t>
            </w:r>
          </w:p>
        </w:tc>
        <w:tc>
          <w:tcPr>
            <w:tcW w:w="2600" w:type="dxa"/>
          </w:tcPr>
          <w:p w14:paraId="06827521" w14:textId="77777777" w:rsidR="00B50050" w:rsidRDefault="00B50050" w:rsidP="0088127C">
            <w:pPr>
              <w:pStyle w:val="OtherTableBody"/>
            </w:pPr>
          </w:p>
        </w:tc>
        <w:tc>
          <w:tcPr>
            <w:tcW w:w="1400" w:type="dxa"/>
          </w:tcPr>
          <w:p w14:paraId="55D4330D" w14:textId="77777777" w:rsidR="00B50050" w:rsidRDefault="00B50050" w:rsidP="0088127C">
            <w:pPr>
              <w:pStyle w:val="OtherTableBody"/>
            </w:pPr>
            <w:r>
              <w:t>PENIL</w:t>
            </w:r>
          </w:p>
        </w:tc>
        <w:tc>
          <w:tcPr>
            <w:tcW w:w="4200" w:type="dxa"/>
          </w:tcPr>
          <w:p w14:paraId="48B75F2D" w14:textId="77777777" w:rsidR="00B50050" w:rsidRDefault="00B50050" w:rsidP="0088127C">
            <w:pPr>
              <w:pStyle w:val="OtherTableBody"/>
            </w:pPr>
            <w:r>
              <w:t>Lesion, Penile</w:t>
            </w:r>
          </w:p>
        </w:tc>
      </w:tr>
      <w:tr w:rsidR="00B50050" w14:paraId="2E440B2C" w14:textId="77777777" w:rsidTr="00195548">
        <w:tc>
          <w:tcPr>
            <w:tcW w:w="600" w:type="dxa"/>
          </w:tcPr>
          <w:p w14:paraId="338895FD" w14:textId="77777777" w:rsidR="00B50050" w:rsidRDefault="00B50050" w:rsidP="0088127C">
            <w:pPr>
              <w:pStyle w:val="OtherTableBody"/>
            </w:pPr>
          </w:p>
        </w:tc>
        <w:tc>
          <w:tcPr>
            <w:tcW w:w="600" w:type="dxa"/>
          </w:tcPr>
          <w:p w14:paraId="19EEECD8" w14:textId="77777777" w:rsidR="00B50050" w:rsidRDefault="00B50050" w:rsidP="0088127C">
            <w:pPr>
              <w:pStyle w:val="OtherTableBody"/>
            </w:pPr>
            <w:r>
              <w:t>0487</w:t>
            </w:r>
          </w:p>
        </w:tc>
        <w:tc>
          <w:tcPr>
            <w:tcW w:w="2600" w:type="dxa"/>
          </w:tcPr>
          <w:p w14:paraId="7E00DD74" w14:textId="77777777" w:rsidR="00B50050" w:rsidRDefault="00B50050" w:rsidP="0088127C">
            <w:pPr>
              <w:pStyle w:val="OtherTableBody"/>
            </w:pPr>
          </w:p>
        </w:tc>
        <w:tc>
          <w:tcPr>
            <w:tcW w:w="1400" w:type="dxa"/>
          </w:tcPr>
          <w:p w14:paraId="023C93D2" w14:textId="77777777" w:rsidR="00B50050" w:rsidRDefault="00B50050" w:rsidP="0088127C">
            <w:pPr>
              <w:pStyle w:val="OtherTableBody"/>
            </w:pPr>
            <w:r>
              <w:t>PERIA</w:t>
            </w:r>
          </w:p>
        </w:tc>
        <w:tc>
          <w:tcPr>
            <w:tcW w:w="4200" w:type="dxa"/>
          </w:tcPr>
          <w:p w14:paraId="68FF8952" w14:textId="77777777" w:rsidR="00B50050" w:rsidRDefault="00B50050" w:rsidP="0088127C">
            <w:pPr>
              <w:pStyle w:val="OtherTableBody"/>
            </w:pPr>
            <w:r>
              <w:t>Abscess, Perianal</w:t>
            </w:r>
          </w:p>
        </w:tc>
      </w:tr>
      <w:tr w:rsidR="00B50050" w14:paraId="7C1CD372" w14:textId="77777777" w:rsidTr="00195548">
        <w:tc>
          <w:tcPr>
            <w:tcW w:w="600" w:type="dxa"/>
          </w:tcPr>
          <w:p w14:paraId="036D758C" w14:textId="77777777" w:rsidR="00B50050" w:rsidRDefault="00B50050" w:rsidP="0088127C">
            <w:pPr>
              <w:pStyle w:val="OtherTableBody"/>
            </w:pPr>
          </w:p>
        </w:tc>
        <w:tc>
          <w:tcPr>
            <w:tcW w:w="600" w:type="dxa"/>
          </w:tcPr>
          <w:p w14:paraId="1943382E" w14:textId="77777777" w:rsidR="00B50050" w:rsidRDefault="00B50050" w:rsidP="0088127C">
            <w:pPr>
              <w:pStyle w:val="OtherTableBody"/>
            </w:pPr>
            <w:r>
              <w:t>0487</w:t>
            </w:r>
          </w:p>
        </w:tc>
        <w:tc>
          <w:tcPr>
            <w:tcW w:w="2600" w:type="dxa"/>
          </w:tcPr>
          <w:p w14:paraId="42CEF8A7" w14:textId="77777777" w:rsidR="00B50050" w:rsidRDefault="00B50050" w:rsidP="0088127C">
            <w:pPr>
              <w:pStyle w:val="OtherTableBody"/>
            </w:pPr>
          </w:p>
        </w:tc>
        <w:tc>
          <w:tcPr>
            <w:tcW w:w="1400" w:type="dxa"/>
          </w:tcPr>
          <w:p w14:paraId="19260480" w14:textId="77777777" w:rsidR="00B50050" w:rsidRDefault="00B50050" w:rsidP="0088127C">
            <w:pPr>
              <w:pStyle w:val="OtherTableBody"/>
            </w:pPr>
            <w:r>
              <w:t>PILOC</w:t>
            </w:r>
          </w:p>
        </w:tc>
        <w:tc>
          <w:tcPr>
            <w:tcW w:w="4200" w:type="dxa"/>
          </w:tcPr>
          <w:p w14:paraId="62875034" w14:textId="77777777" w:rsidR="00B50050" w:rsidRDefault="00B50050" w:rsidP="0088127C">
            <w:pPr>
              <w:pStyle w:val="OtherTableBody"/>
            </w:pPr>
            <w:r>
              <w:t>Cyst, Pilonidal</w:t>
            </w:r>
          </w:p>
        </w:tc>
      </w:tr>
      <w:tr w:rsidR="00B50050" w14:paraId="2927AE0A" w14:textId="77777777" w:rsidTr="00195548">
        <w:tc>
          <w:tcPr>
            <w:tcW w:w="600" w:type="dxa"/>
          </w:tcPr>
          <w:p w14:paraId="78E8C694" w14:textId="77777777" w:rsidR="00B50050" w:rsidRDefault="00B50050" w:rsidP="0088127C">
            <w:pPr>
              <w:pStyle w:val="OtherTableBody"/>
            </w:pPr>
          </w:p>
        </w:tc>
        <w:tc>
          <w:tcPr>
            <w:tcW w:w="600" w:type="dxa"/>
          </w:tcPr>
          <w:p w14:paraId="151719DF" w14:textId="77777777" w:rsidR="00B50050" w:rsidRDefault="00B50050" w:rsidP="0088127C">
            <w:pPr>
              <w:pStyle w:val="OtherTableBody"/>
            </w:pPr>
            <w:r>
              <w:t>0487</w:t>
            </w:r>
          </w:p>
        </w:tc>
        <w:tc>
          <w:tcPr>
            <w:tcW w:w="2600" w:type="dxa"/>
          </w:tcPr>
          <w:p w14:paraId="32484E76" w14:textId="77777777" w:rsidR="00B50050" w:rsidRDefault="00B50050" w:rsidP="0088127C">
            <w:pPr>
              <w:pStyle w:val="OtherTableBody"/>
            </w:pPr>
          </w:p>
        </w:tc>
        <w:tc>
          <w:tcPr>
            <w:tcW w:w="1400" w:type="dxa"/>
          </w:tcPr>
          <w:p w14:paraId="1AF6E587" w14:textId="77777777" w:rsidR="00B50050" w:rsidRDefault="00B50050" w:rsidP="0088127C">
            <w:pPr>
              <w:pStyle w:val="OtherTableBody"/>
            </w:pPr>
            <w:r>
              <w:t>PINS</w:t>
            </w:r>
          </w:p>
        </w:tc>
        <w:tc>
          <w:tcPr>
            <w:tcW w:w="4200" w:type="dxa"/>
          </w:tcPr>
          <w:p w14:paraId="0CD02BA9" w14:textId="77777777" w:rsidR="00B50050" w:rsidRDefault="00B50050" w:rsidP="0088127C">
            <w:pPr>
              <w:pStyle w:val="OtherTableBody"/>
            </w:pPr>
            <w:r>
              <w:t>Site, Pin</w:t>
            </w:r>
          </w:p>
        </w:tc>
      </w:tr>
      <w:tr w:rsidR="00B50050" w14:paraId="25074628" w14:textId="77777777" w:rsidTr="00195548">
        <w:tc>
          <w:tcPr>
            <w:tcW w:w="600" w:type="dxa"/>
          </w:tcPr>
          <w:p w14:paraId="724C7F96" w14:textId="77777777" w:rsidR="00B50050" w:rsidRDefault="00B50050" w:rsidP="0088127C">
            <w:pPr>
              <w:pStyle w:val="OtherTableBody"/>
            </w:pPr>
          </w:p>
        </w:tc>
        <w:tc>
          <w:tcPr>
            <w:tcW w:w="600" w:type="dxa"/>
          </w:tcPr>
          <w:p w14:paraId="7BC7820B" w14:textId="77777777" w:rsidR="00B50050" w:rsidRDefault="00B50050" w:rsidP="0088127C">
            <w:pPr>
              <w:pStyle w:val="OtherTableBody"/>
            </w:pPr>
            <w:r>
              <w:t>0487</w:t>
            </w:r>
          </w:p>
        </w:tc>
        <w:tc>
          <w:tcPr>
            <w:tcW w:w="2600" w:type="dxa"/>
          </w:tcPr>
          <w:p w14:paraId="2FD4D735" w14:textId="77777777" w:rsidR="00B50050" w:rsidRDefault="00B50050" w:rsidP="0088127C">
            <w:pPr>
              <w:pStyle w:val="OtherTableBody"/>
            </w:pPr>
          </w:p>
        </w:tc>
        <w:tc>
          <w:tcPr>
            <w:tcW w:w="1400" w:type="dxa"/>
          </w:tcPr>
          <w:p w14:paraId="1350E5CC" w14:textId="77777777" w:rsidR="00B50050" w:rsidRDefault="00B50050" w:rsidP="0088127C">
            <w:pPr>
              <w:pStyle w:val="OtherTableBody"/>
            </w:pPr>
            <w:r>
              <w:t>PIS</w:t>
            </w:r>
          </w:p>
        </w:tc>
        <w:tc>
          <w:tcPr>
            <w:tcW w:w="4200" w:type="dxa"/>
          </w:tcPr>
          <w:p w14:paraId="218C78E9" w14:textId="77777777" w:rsidR="00B50050" w:rsidRDefault="00B50050" w:rsidP="0088127C">
            <w:pPr>
              <w:pStyle w:val="OtherTableBody"/>
            </w:pPr>
            <w:r>
              <w:t>Site, Pacemaker Insetion</w:t>
            </w:r>
          </w:p>
        </w:tc>
      </w:tr>
      <w:tr w:rsidR="00B50050" w14:paraId="5AF43952" w14:textId="77777777" w:rsidTr="00195548">
        <w:tc>
          <w:tcPr>
            <w:tcW w:w="600" w:type="dxa"/>
          </w:tcPr>
          <w:p w14:paraId="231B3943" w14:textId="77777777" w:rsidR="00B50050" w:rsidRDefault="00B50050" w:rsidP="0088127C">
            <w:pPr>
              <w:pStyle w:val="OtherTableBody"/>
            </w:pPr>
          </w:p>
        </w:tc>
        <w:tc>
          <w:tcPr>
            <w:tcW w:w="600" w:type="dxa"/>
          </w:tcPr>
          <w:p w14:paraId="667072D0" w14:textId="77777777" w:rsidR="00B50050" w:rsidRDefault="00B50050" w:rsidP="0088127C">
            <w:pPr>
              <w:pStyle w:val="OtherTableBody"/>
            </w:pPr>
            <w:r>
              <w:t>0487</w:t>
            </w:r>
          </w:p>
        </w:tc>
        <w:tc>
          <w:tcPr>
            <w:tcW w:w="2600" w:type="dxa"/>
          </w:tcPr>
          <w:p w14:paraId="02F18D9A" w14:textId="77777777" w:rsidR="00B50050" w:rsidRDefault="00B50050" w:rsidP="0088127C">
            <w:pPr>
              <w:pStyle w:val="OtherTableBody"/>
            </w:pPr>
          </w:p>
        </w:tc>
        <w:tc>
          <w:tcPr>
            <w:tcW w:w="1400" w:type="dxa"/>
          </w:tcPr>
          <w:p w14:paraId="07D1FFFA" w14:textId="77777777" w:rsidR="00B50050" w:rsidRDefault="00B50050" w:rsidP="0088127C">
            <w:pPr>
              <w:pStyle w:val="OtherTableBody"/>
            </w:pPr>
            <w:r>
              <w:t>PLAN</w:t>
            </w:r>
          </w:p>
        </w:tc>
        <w:tc>
          <w:tcPr>
            <w:tcW w:w="4200" w:type="dxa"/>
          </w:tcPr>
          <w:p w14:paraId="1E55C1B0" w14:textId="77777777" w:rsidR="00B50050" w:rsidRDefault="00B50050" w:rsidP="0088127C">
            <w:pPr>
              <w:pStyle w:val="OtherTableBody"/>
            </w:pPr>
            <w:r>
              <w:t>Plant Material</w:t>
            </w:r>
          </w:p>
        </w:tc>
      </w:tr>
      <w:tr w:rsidR="00B50050" w14:paraId="0F596388" w14:textId="77777777" w:rsidTr="00195548">
        <w:tc>
          <w:tcPr>
            <w:tcW w:w="600" w:type="dxa"/>
          </w:tcPr>
          <w:p w14:paraId="6647D8D0" w14:textId="77777777" w:rsidR="00B50050" w:rsidRDefault="00B50050" w:rsidP="0088127C">
            <w:pPr>
              <w:pStyle w:val="OtherTableBody"/>
            </w:pPr>
          </w:p>
        </w:tc>
        <w:tc>
          <w:tcPr>
            <w:tcW w:w="600" w:type="dxa"/>
          </w:tcPr>
          <w:p w14:paraId="6D5599CC" w14:textId="77777777" w:rsidR="00B50050" w:rsidRDefault="00B50050" w:rsidP="0088127C">
            <w:pPr>
              <w:pStyle w:val="OtherTableBody"/>
            </w:pPr>
            <w:r>
              <w:t>0487</w:t>
            </w:r>
          </w:p>
        </w:tc>
        <w:tc>
          <w:tcPr>
            <w:tcW w:w="2600" w:type="dxa"/>
          </w:tcPr>
          <w:p w14:paraId="07FA1914" w14:textId="77777777" w:rsidR="00B50050" w:rsidRDefault="00B50050" w:rsidP="0088127C">
            <w:pPr>
              <w:pStyle w:val="OtherTableBody"/>
            </w:pPr>
          </w:p>
        </w:tc>
        <w:tc>
          <w:tcPr>
            <w:tcW w:w="1400" w:type="dxa"/>
          </w:tcPr>
          <w:p w14:paraId="20A0D262" w14:textId="77777777" w:rsidR="00B50050" w:rsidRDefault="00B50050" w:rsidP="0088127C">
            <w:pPr>
              <w:pStyle w:val="OtherTableBody"/>
            </w:pPr>
            <w:r>
              <w:t>PLAS</w:t>
            </w:r>
          </w:p>
        </w:tc>
        <w:tc>
          <w:tcPr>
            <w:tcW w:w="4200" w:type="dxa"/>
          </w:tcPr>
          <w:p w14:paraId="54B3C354" w14:textId="77777777" w:rsidR="00B50050" w:rsidRDefault="00B50050" w:rsidP="0088127C">
            <w:pPr>
              <w:pStyle w:val="OtherTableBody"/>
            </w:pPr>
            <w:r>
              <w:t>Plasma</w:t>
            </w:r>
          </w:p>
        </w:tc>
      </w:tr>
      <w:tr w:rsidR="00B50050" w14:paraId="15927A7D" w14:textId="77777777" w:rsidTr="00195548">
        <w:tc>
          <w:tcPr>
            <w:tcW w:w="600" w:type="dxa"/>
          </w:tcPr>
          <w:p w14:paraId="734C0F1A" w14:textId="77777777" w:rsidR="00B50050" w:rsidRDefault="00B50050" w:rsidP="0088127C">
            <w:pPr>
              <w:pStyle w:val="OtherTableBody"/>
            </w:pPr>
          </w:p>
        </w:tc>
        <w:tc>
          <w:tcPr>
            <w:tcW w:w="600" w:type="dxa"/>
          </w:tcPr>
          <w:p w14:paraId="47EC4936" w14:textId="77777777" w:rsidR="00B50050" w:rsidRDefault="00B50050" w:rsidP="0088127C">
            <w:pPr>
              <w:pStyle w:val="OtherTableBody"/>
            </w:pPr>
            <w:r>
              <w:t>0487</w:t>
            </w:r>
          </w:p>
        </w:tc>
        <w:tc>
          <w:tcPr>
            <w:tcW w:w="2600" w:type="dxa"/>
          </w:tcPr>
          <w:p w14:paraId="4EC184B1" w14:textId="77777777" w:rsidR="00B50050" w:rsidRDefault="00B50050" w:rsidP="0088127C">
            <w:pPr>
              <w:pStyle w:val="OtherTableBody"/>
            </w:pPr>
          </w:p>
        </w:tc>
        <w:tc>
          <w:tcPr>
            <w:tcW w:w="1400" w:type="dxa"/>
          </w:tcPr>
          <w:p w14:paraId="710C5F9A" w14:textId="77777777" w:rsidR="00B50050" w:rsidRDefault="00B50050" w:rsidP="0088127C">
            <w:pPr>
              <w:pStyle w:val="OtherTableBody"/>
            </w:pPr>
            <w:r>
              <w:t>PLB</w:t>
            </w:r>
          </w:p>
        </w:tc>
        <w:tc>
          <w:tcPr>
            <w:tcW w:w="4200" w:type="dxa"/>
          </w:tcPr>
          <w:p w14:paraId="02BC86F8" w14:textId="77777777" w:rsidR="00B50050" w:rsidRDefault="00B50050" w:rsidP="0088127C">
            <w:pPr>
              <w:pStyle w:val="OtherTableBody"/>
            </w:pPr>
            <w:r>
              <w:t>Plasma bag</w:t>
            </w:r>
          </w:p>
        </w:tc>
      </w:tr>
      <w:tr w:rsidR="00B50050" w14:paraId="07CA6CA6" w14:textId="77777777" w:rsidTr="00195548">
        <w:tc>
          <w:tcPr>
            <w:tcW w:w="600" w:type="dxa"/>
          </w:tcPr>
          <w:p w14:paraId="2F71CF33" w14:textId="77777777" w:rsidR="00B50050" w:rsidRDefault="00B50050" w:rsidP="0088127C">
            <w:pPr>
              <w:pStyle w:val="OtherTableBody"/>
            </w:pPr>
          </w:p>
        </w:tc>
        <w:tc>
          <w:tcPr>
            <w:tcW w:w="600" w:type="dxa"/>
          </w:tcPr>
          <w:p w14:paraId="3C26B470" w14:textId="77777777" w:rsidR="00B50050" w:rsidRDefault="00B50050" w:rsidP="0088127C">
            <w:pPr>
              <w:pStyle w:val="OtherTableBody"/>
            </w:pPr>
            <w:r>
              <w:t>0487</w:t>
            </w:r>
          </w:p>
        </w:tc>
        <w:tc>
          <w:tcPr>
            <w:tcW w:w="2600" w:type="dxa"/>
          </w:tcPr>
          <w:p w14:paraId="33E50F85" w14:textId="77777777" w:rsidR="00B50050" w:rsidRDefault="00B50050" w:rsidP="0088127C">
            <w:pPr>
              <w:pStyle w:val="OtherTableBody"/>
            </w:pPr>
          </w:p>
        </w:tc>
        <w:tc>
          <w:tcPr>
            <w:tcW w:w="1400" w:type="dxa"/>
          </w:tcPr>
          <w:p w14:paraId="75912B31" w14:textId="77777777" w:rsidR="00B50050" w:rsidRDefault="00B50050" w:rsidP="0088127C">
            <w:pPr>
              <w:pStyle w:val="OtherTableBody"/>
            </w:pPr>
            <w:r>
              <w:t>PLC</w:t>
            </w:r>
          </w:p>
        </w:tc>
        <w:tc>
          <w:tcPr>
            <w:tcW w:w="4200" w:type="dxa"/>
          </w:tcPr>
          <w:p w14:paraId="5D32FAC0" w14:textId="77777777" w:rsidR="00B50050" w:rsidRDefault="00B50050" w:rsidP="0088127C">
            <w:pPr>
              <w:pStyle w:val="OtherTableBody"/>
            </w:pPr>
            <w:r>
              <w:t>Placenta</w:t>
            </w:r>
          </w:p>
        </w:tc>
      </w:tr>
      <w:tr w:rsidR="00B50050" w14:paraId="0A4E55BF" w14:textId="77777777" w:rsidTr="00195548">
        <w:tc>
          <w:tcPr>
            <w:tcW w:w="600" w:type="dxa"/>
          </w:tcPr>
          <w:p w14:paraId="7BB6C80F" w14:textId="77777777" w:rsidR="00B50050" w:rsidRDefault="00B50050" w:rsidP="0088127C">
            <w:pPr>
              <w:pStyle w:val="OtherTableBody"/>
            </w:pPr>
          </w:p>
        </w:tc>
        <w:tc>
          <w:tcPr>
            <w:tcW w:w="600" w:type="dxa"/>
          </w:tcPr>
          <w:p w14:paraId="2E25EAA6" w14:textId="77777777" w:rsidR="00B50050" w:rsidRDefault="00B50050" w:rsidP="0088127C">
            <w:pPr>
              <w:pStyle w:val="OtherTableBody"/>
            </w:pPr>
            <w:r>
              <w:t>0487</w:t>
            </w:r>
          </w:p>
        </w:tc>
        <w:tc>
          <w:tcPr>
            <w:tcW w:w="2600" w:type="dxa"/>
          </w:tcPr>
          <w:p w14:paraId="7FA7BE3D" w14:textId="77777777" w:rsidR="00B50050" w:rsidRDefault="00B50050" w:rsidP="0088127C">
            <w:pPr>
              <w:pStyle w:val="OtherTableBody"/>
            </w:pPr>
          </w:p>
        </w:tc>
        <w:tc>
          <w:tcPr>
            <w:tcW w:w="1400" w:type="dxa"/>
          </w:tcPr>
          <w:p w14:paraId="613A257E" w14:textId="77777777" w:rsidR="00B50050" w:rsidRDefault="00B50050" w:rsidP="0088127C">
            <w:pPr>
              <w:pStyle w:val="OtherTableBody"/>
            </w:pPr>
            <w:r>
              <w:t>PLEVS</w:t>
            </w:r>
          </w:p>
        </w:tc>
        <w:tc>
          <w:tcPr>
            <w:tcW w:w="4200" w:type="dxa"/>
          </w:tcPr>
          <w:p w14:paraId="0EBD2C04" w14:textId="77777777" w:rsidR="00B50050" w:rsidRDefault="00B50050" w:rsidP="0088127C">
            <w:pPr>
              <w:pStyle w:val="OtherTableBody"/>
            </w:pPr>
            <w:r>
              <w:t>Serum, Peak Level</w:t>
            </w:r>
          </w:p>
        </w:tc>
      </w:tr>
      <w:tr w:rsidR="00B50050" w14:paraId="79824BCA" w14:textId="77777777" w:rsidTr="00195548">
        <w:tc>
          <w:tcPr>
            <w:tcW w:w="600" w:type="dxa"/>
          </w:tcPr>
          <w:p w14:paraId="7A3C2E04" w14:textId="77777777" w:rsidR="00B50050" w:rsidRDefault="00B50050" w:rsidP="0088127C">
            <w:pPr>
              <w:pStyle w:val="OtherTableBody"/>
            </w:pPr>
          </w:p>
        </w:tc>
        <w:tc>
          <w:tcPr>
            <w:tcW w:w="600" w:type="dxa"/>
          </w:tcPr>
          <w:p w14:paraId="71BE410B" w14:textId="77777777" w:rsidR="00B50050" w:rsidRDefault="00B50050" w:rsidP="0088127C">
            <w:pPr>
              <w:pStyle w:val="OtherTableBody"/>
            </w:pPr>
            <w:r>
              <w:t>0487</w:t>
            </w:r>
          </w:p>
        </w:tc>
        <w:tc>
          <w:tcPr>
            <w:tcW w:w="2600" w:type="dxa"/>
          </w:tcPr>
          <w:p w14:paraId="2AD22AEC" w14:textId="77777777" w:rsidR="00B50050" w:rsidRDefault="00B50050" w:rsidP="0088127C">
            <w:pPr>
              <w:pStyle w:val="OtherTableBody"/>
            </w:pPr>
          </w:p>
        </w:tc>
        <w:tc>
          <w:tcPr>
            <w:tcW w:w="1400" w:type="dxa"/>
          </w:tcPr>
          <w:p w14:paraId="5BC5772D" w14:textId="77777777" w:rsidR="00B50050" w:rsidRDefault="00B50050" w:rsidP="0088127C">
            <w:pPr>
              <w:pStyle w:val="OtherTableBody"/>
            </w:pPr>
            <w:r>
              <w:t>PLR</w:t>
            </w:r>
          </w:p>
        </w:tc>
        <w:tc>
          <w:tcPr>
            <w:tcW w:w="4200" w:type="dxa"/>
          </w:tcPr>
          <w:p w14:paraId="4179D236" w14:textId="77777777" w:rsidR="00B50050" w:rsidRDefault="00B50050" w:rsidP="0088127C">
            <w:pPr>
              <w:pStyle w:val="OtherTableBody"/>
            </w:pPr>
            <w:r>
              <w:t>Pleural fluid (thoracentesis fluid)</w:t>
            </w:r>
          </w:p>
        </w:tc>
      </w:tr>
      <w:tr w:rsidR="00B50050" w14:paraId="25DB5C47" w14:textId="77777777" w:rsidTr="00195548">
        <w:tc>
          <w:tcPr>
            <w:tcW w:w="600" w:type="dxa"/>
          </w:tcPr>
          <w:p w14:paraId="16A26CFC" w14:textId="77777777" w:rsidR="00B50050" w:rsidRDefault="00B50050" w:rsidP="0088127C">
            <w:pPr>
              <w:pStyle w:val="OtherTableBody"/>
            </w:pPr>
          </w:p>
        </w:tc>
        <w:tc>
          <w:tcPr>
            <w:tcW w:w="600" w:type="dxa"/>
          </w:tcPr>
          <w:p w14:paraId="703BC8E6" w14:textId="77777777" w:rsidR="00B50050" w:rsidRDefault="00B50050" w:rsidP="0088127C">
            <w:pPr>
              <w:pStyle w:val="OtherTableBody"/>
            </w:pPr>
            <w:r>
              <w:t>0487</w:t>
            </w:r>
          </w:p>
        </w:tc>
        <w:tc>
          <w:tcPr>
            <w:tcW w:w="2600" w:type="dxa"/>
          </w:tcPr>
          <w:p w14:paraId="40971917" w14:textId="77777777" w:rsidR="00B50050" w:rsidRDefault="00B50050" w:rsidP="0088127C">
            <w:pPr>
              <w:pStyle w:val="OtherTableBody"/>
            </w:pPr>
          </w:p>
        </w:tc>
        <w:tc>
          <w:tcPr>
            <w:tcW w:w="1400" w:type="dxa"/>
          </w:tcPr>
          <w:p w14:paraId="7FAA52CE" w14:textId="77777777" w:rsidR="00B50050" w:rsidRDefault="00B50050" w:rsidP="0088127C">
            <w:pPr>
              <w:pStyle w:val="OtherTableBody"/>
            </w:pPr>
            <w:r>
              <w:t>PMN</w:t>
            </w:r>
          </w:p>
        </w:tc>
        <w:tc>
          <w:tcPr>
            <w:tcW w:w="4200" w:type="dxa"/>
          </w:tcPr>
          <w:p w14:paraId="4437A5AB" w14:textId="77777777" w:rsidR="00B50050" w:rsidRDefault="00B50050" w:rsidP="0088127C">
            <w:pPr>
              <w:pStyle w:val="OtherTableBody"/>
            </w:pPr>
            <w:r>
              <w:t>Polymorphonuclear neutrophils</w:t>
            </w:r>
          </w:p>
        </w:tc>
      </w:tr>
      <w:tr w:rsidR="00B50050" w14:paraId="065F8C34" w14:textId="77777777" w:rsidTr="00195548">
        <w:tc>
          <w:tcPr>
            <w:tcW w:w="600" w:type="dxa"/>
          </w:tcPr>
          <w:p w14:paraId="6B6FCA62" w14:textId="77777777" w:rsidR="00B50050" w:rsidRDefault="00B50050" w:rsidP="0088127C">
            <w:pPr>
              <w:pStyle w:val="OtherTableBody"/>
            </w:pPr>
          </w:p>
        </w:tc>
        <w:tc>
          <w:tcPr>
            <w:tcW w:w="600" w:type="dxa"/>
          </w:tcPr>
          <w:p w14:paraId="3AB41374" w14:textId="77777777" w:rsidR="00B50050" w:rsidRDefault="00B50050" w:rsidP="0088127C">
            <w:pPr>
              <w:pStyle w:val="OtherTableBody"/>
            </w:pPr>
            <w:r>
              <w:t>0487</w:t>
            </w:r>
          </w:p>
        </w:tc>
        <w:tc>
          <w:tcPr>
            <w:tcW w:w="2600" w:type="dxa"/>
          </w:tcPr>
          <w:p w14:paraId="295B1ABD" w14:textId="77777777" w:rsidR="00B50050" w:rsidRDefault="00B50050" w:rsidP="0088127C">
            <w:pPr>
              <w:pStyle w:val="OtherTableBody"/>
            </w:pPr>
          </w:p>
        </w:tc>
        <w:tc>
          <w:tcPr>
            <w:tcW w:w="1400" w:type="dxa"/>
          </w:tcPr>
          <w:p w14:paraId="271D9715" w14:textId="77777777" w:rsidR="00B50050" w:rsidRDefault="00B50050" w:rsidP="0088127C">
            <w:pPr>
              <w:pStyle w:val="OtherTableBody"/>
            </w:pPr>
            <w:r>
              <w:t>PND</w:t>
            </w:r>
          </w:p>
        </w:tc>
        <w:tc>
          <w:tcPr>
            <w:tcW w:w="4200" w:type="dxa"/>
          </w:tcPr>
          <w:p w14:paraId="3539D2FA" w14:textId="77777777" w:rsidR="00B50050" w:rsidRDefault="00B50050" w:rsidP="0088127C">
            <w:pPr>
              <w:pStyle w:val="OtherTableBody"/>
            </w:pPr>
            <w:r>
              <w:t>Drainage, Penile</w:t>
            </w:r>
          </w:p>
        </w:tc>
      </w:tr>
      <w:tr w:rsidR="00B50050" w14:paraId="2240FED5" w14:textId="77777777" w:rsidTr="00195548">
        <w:tc>
          <w:tcPr>
            <w:tcW w:w="600" w:type="dxa"/>
          </w:tcPr>
          <w:p w14:paraId="1A925007" w14:textId="77777777" w:rsidR="00B50050" w:rsidRDefault="00B50050" w:rsidP="0088127C">
            <w:pPr>
              <w:pStyle w:val="OtherTableBody"/>
            </w:pPr>
          </w:p>
        </w:tc>
        <w:tc>
          <w:tcPr>
            <w:tcW w:w="600" w:type="dxa"/>
          </w:tcPr>
          <w:p w14:paraId="7A14EBAA" w14:textId="77777777" w:rsidR="00B50050" w:rsidRDefault="00B50050" w:rsidP="0088127C">
            <w:pPr>
              <w:pStyle w:val="OtherTableBody"/>
            </w:pPr>
            <w:r>
              <w:t>0487</w:t>
            </w:r>
          </w:p>
        </w:tc>
        <w:tc>
          <w:tcPr>
            <w:tcW w:w="2600" w:type="dxa"/>
          </w:tcPr>
          <w:p w14:paraId="0FA1D1C5" w14:textId="77777777" w:rsidR="00B50050" w:rsidRDefault="00B50050" w:rsidP="0088127C">
            <w:pPr>
              <w:pStyle w:val="OtherTableBody"/>
            </w:pPr>
          </w:p>
        </w:tc>
        <w:tc>
          <w:tcPr>
            <w:tcW w:w="1400" w:type="dxa"/>
          </w:tcPr>
          <w:p w14:paraId="4DF93387" w14:textId="77777777" w:rsidR="00B50050" w:rsidRDefault="00B50050" w:rsidP="0088127C">
            <w:pPr>
              <w:pStyle w:val="OtherTableBody"/>
            </w:pPr>
            <w:r>
              <w:t>POL</w:t>
            </w:r>
          </w:p>
        </w:tc>
        <w:tc>
          <w:tcPr>
            <w:tcW w:w="4200" w:type="dxa"/>
          </w:tcPr>
          <w:p w14:paraId="6C3AAE63" w14:textId="77777777" w:rsidR="00B50050" w:rsidRDefault="00B50050" w:rsidP="0088127C">
            <w:pPr>
              <w:pStyle w:val="OtherTableBody"/>
            </w:pPr>
            <w:r>
              <w:t>Polyps</w:t>
            </w:r>
          </w:p>
        </w:tc>
      </w:tr>
      <w:tr w:rsidR="00B50050" w14:paraId="16A64537" w14:textId="77777777" w:rsidTr="00195548">
        <w:tc>
          <w:tcPr>
            <w:tcW w:w="600" w:type="dxa"/>
          </w:tcPr>
          <w:p w14:paraId="327CF664" w14:textId="77777777" w:rsidR="00B50050" w:rsidRDefault="00B50050" w:rsidP="0088127C">
            <w:pPr>
              <w:pStyle w:val="OtherTableBody"/>
            </w:pPr>
          </w:p>
        </w:tc>
        <w:tc>
          <w:tcPr>
            <w:tcW w:w="600" w:type="dxa"/>
          </w:tcPr>
          <w:p w14:paraId="7F0518F7" w14:textId="77777777" w:rsidR="00B50050" w:rsidRDefault="00B50050" w:rsidP="0088127C">
            <w:pPr>
              <w:pStyle w:val="OtherTableBody"/>
            </w:pPr>
            <w:r>
              <w:t>0487</w:t>
            </w:r>
          </w:p>
        </w:tc>
        <w:tc>
          <w:tcPr>
            <w:tcW w:w="2600" w:type="dxa"/>
          </w:tcPr>
          <w:p w14:paraId="019BB63E" w14:textId="77777777" w:rsidR="00B50050" w:rsidRDefault="00B50050" w:rsidP="0088127C">
            <w:pPr>
              <w:pStyle w:val="OtherTableBody"/>
            </w:pPr>
          </w:p>
        </w:tc>
        <w:tc>
          <w:tcPr>
            <w:tcW w:w="1400" w:type="dxa"/>
          </w:tcPr>
          <w:p w14:paraId="4DAB1B66" w14:textId="77777777" w:rsidR="00B50050" w:rsidRDefault="00B50050" w:rsidP="0088127C">
            <w:pPr>
              <w:pStyle w:val="OtherTableBody"/>
            </w:pPr>
            <w:r>
              <w:t>POPGS</w:t>
            </w:r>
          </w:p>
        </w:tc>
        <w:tc>
          <w:tcPr>
            <w:tcW w:w="4200" w:type="dxa"/>
          </w:tcPr>
          <w:p w14:paraId="3846FEB5" w14:textId="77777777" w:rsidR="00B50050" w:rsidRDefault="00B50050" w:rsidP="0088127C">
            <w:pPr>
              <w:pStyle w:val="OtherTableBody"/>
            </w:pPr>
            <w:r>
              <w:t>Graft Site, Popliteal</w:t>
            </w:r>
          </w:p>
        </w:tc>
      </w:tr>
      <w:tr w:rsidR="00B50050" w14:paraId="2EC709C0" w14:textId="77777777" w:rsidTr="00195548">
        <w:tc>
          <w:tcPr>
            <w:tcW w:w="600" w:type="dxa"/>
          </w:tcPr>
          <w:p w14:paraId="03BA1232" w14:textId="77777777" w:rsidR="00B50050" w:rsidRDefault="00B50050" w:rsidP="0088127C">
            <w:pPr>
              <w:pStyle w:val="OtherTableBody"/>
            </w:pPr>
          </w:p>
        </w:tc>
        <w:tc>
          <w:tcPr>
            <w:tcW w:w="600" w:type="dxa"/>
          </w:tcPr>
          <w:p w14:paraId="1458B905" w14:textId="77777777" w:rsidR="00B50050" w:rsidRDefault="00B50050" w:rsidP="0088127C">
            <w:pPr>
              <w:pStyle w:val="OtherTableBody"/>
            </w:pPr>
            <w:r>
              <w:t>0487</w:t>
            </w:r>
          </w:p>
        </w:tc>
        <w:tc>
          <w:tcPr>
            <w:tcW w:w="2600" w:type="dxa"/>
          </w:tcPr>
          <w:p w14:paraId="2ABEB8C7" w14:textId="77777777" w:rsidR="00B50050" w:rsidRDefault="00B50050" w:rsidP="0088127C">
            <w:pPr>
              <w:pStyle w:val="OtherTableBody"/>
            </w:pPr>
          </w:p>
        </w:tc>
        <w:tc>
          <w:tcPr>
            <w:tcW w:w="1400" w:type="dxa"/>
          </w:tcPr>
          <w:p w14:paraId="71C37A77" w14:textId="77777777" w:rsidR="00B50050" w:rsidRDefault="00B50050" w:rsidP="0088127C">
            <w:pPr>
              <w:pStyle w:val="OtherTableBody"/>
            </w:pPr>
            <w:r>
              <w:t>POPLG</w:t>
            </w:r>
          </w:p>
        </w:tc>
        <w:tc>
          <w:tcPr>
            <w:tcW w:w="4200" w:type="dxa"/>
          </w:tcPr>
          <w:p w14:paraId="733E0EB4" w14:textId="77777777" w:rsidR="00B50050" w:rsidRDefault="00B50050" w:rsidP="0088127C">
            <w:pPr>
              <w:pStyle w:val="OtherTableBody"/>
            </w:pPr>
            <w:r>
              <w:t>Graft, Popliteal</w:t>
            </w:r>
          </w:p>
        </w:tc>
      </w:tr>
      <w:tr w:rsidR="00B50050" w14:paraId="7BFAC4F2" w14:textId="77777777" w:rsidTr="00195548">
        <w:tc>
          <w:tcPr>
            <w:tcW w:w="600" w:type="dxa"/>
          </w:tcPr>
          <w:p w14:paraId="24CDD60E" w14:textId="77777777" w:rsidR="00B50050" w:rsidRDefault="00B50050" w:rsidP="0088127C">
            <w:pPr>
              <w:pStyle w:val="OtherTableBody"/>
            </w:pPr>
          </w:p>
        </w:tc>
        <w:tc>
          <w:tcPr>
            <w:tcW w:w="600" w:type="dxa"/>
          </w:tcPr>
          <w:p w14:paraId="07999F9F" w14:textId="77777777" w:rsidR="00B50050" w:rsidRDefault="00B50050" w:rsidP="0088127C">
            <w:pPr>
              <w:pStyle w:val="OtherTableBody"/>
            </w:pPr>
            <w:r>
              <w:t>0487</w:t>
            </w:r>
          </w:p>
        </w:tc>
        <w:tc>
          <w:tcPr>
            <w:tcW w:w="2600" w:type="dxa"/>
          </w:tcPr>
          <w:p w14:paraId="2B8D43A5" w14:textId="77777777" w:rsidR="00B50050" w:rsidRDefault="00B50050" w:rsidP="0088127C">
            <w:pPr>
              <w:pStyle w:val="OtherTableBody"/>
            </w:pPr>
          </w:p>
        </w:tc>
        <w:tc>
          <w:tcPr>
            <w:tcW w:w="1400" w:type="dxa"/>
          </w:tcPr>
          <w:p w14:paraId="6568E336" w14:textId="77777777" w:rsidR="00B50050" w:rsidRDefault="00B50050" w:rsidP="0088127C">
            <w:pPr>
              <w:pStyle w:val="OtherTableBody"/>
            </w:pPr>
            <w:r>
              <w:t>POPLV</w:t>
            </w:r>
          </w:p>
        </w:tc>
        <w:tc>
          <w:tcPr>
            <w:tcW w:w="4200" w:type="dxa"/>
          </w:tcPr>
          <w:p w14:paraId="03E17965" w14:textId="77777777" w:rsidR="00B50050" w:rsidRDefault="00B50050" w:rsidP="0088127C">
            <w:pPr>
              <w:pStyle w:val="OtherTableBody"/>
            </w:pPr>
            <w:r>
              <w:t>Site, Popliteal Vein</w:t>
            </w:r>
          </w:p>
        </w:tc>
      </w:tr>
      <w:tr w:rsidR="00B50050" w14:paraId="7E5A9624" w14:textId="77777777" w:rsidTr="00195548">
        <w:tc>
          <w:tcPr>
            <w:tcW w:w="600" w:type="dxa"/>
          </w:tcPr>
          <w:p w14:paraId="5E626D07" w14:textId="77777777" w:rsidR="00B50050" w:rsidRDefault="00B50050" w:rsidP="0088127C">
            <w:pPr>
              <w:pStyle w:val="OtherTableBody"/>
            </w:pPr>
          </w:p>
        </w:tc>
        <w:tc>
          <w:tcPr>
            <w:tcW w:w="600" w:type="dxa"/>
          </w:tcPr>
          <w:p w14:paraId="00FD7BCA" w14:textId="77777777" w:rsidR="00B50050" w:rsidRDefault="00B50050" w:rsidP="0088127C">
            <w:pPr>
              <w:pStyle w:val="OtherTableBody"/>
            </w:pPr>
            <w:r>
              <w:t>0487</w:t>
            </w:r>
          </w:p>
        </w:tc>
        <w:tc>
          <w:tcPr>
            <w:tcW w:w="2600" w:type="dxa"/>
          </w:tcPr>
          <w:p w14:paraId="1782AA7C" w14:textId="77777777" w:rsidR="00B50050" w:rsidRDefault="00B50050" w:rsidP="0088127C">
            <w:pPr>
              <w:pStyle w:val="OtherTableBody"/>
            </w:pPr>
          </w:p>
        </w:tc>
        <w:tc>
          <w:tcPr>
            <w:tcW w:w="1400" w:type="dxa"/>
          </w:tcPr>
          <w:p w14:paraId="0AD31012" w14:textId="77777777" w:rsidR="00B50050" w:rsidRDefault="00B50050" w:rsidP="0088127C">
            <w:pPr>
              <w:pStyle w:val="OtherTableBody"/>
            </w:pPr>
            <w:r>
              <w:t>PORTA</w:t>
            </w:r>
          </w:p>
        </w:tc>
        <w:tc>
          <w:tcPr>
            <w:tcW w:w="4200" w:type="dxa"/>
          </w:tcPr>
          <w:p w14:paraId="5E1C4A48" w14:textId="77777777" w:rsidR="00B50050" w:rsidRDefault="00B50050" w:rsidP="0088127C">
            <w:pPr>
              <w:pStyle w:val="OtherTableBody"/>
            </w:pPr>
            <w:r>
              <w:t>Catheter, Porta</w:t>
            </w:r>
          </w:p>
        </w:tc>
      </w:tr>
      <w:tr w:rsidR="00B50050" w14:paraId="247B8117" w14:textId="77777777" w:rsidTr="00195548">
        <w:tc>
          <w:tcPr>
            <w:tcW w:w="600" w:type="dxa"/>
          </w:tcPr>
          <w:p w14:paraId="743ECD79" w14:textId="77777777" w:rsidR="00B50050" w:rsidRDefault="00B50050" w:rsidP="0088127C">
            <w:pPr>
              <w:pStyle w:val="OtherTableBody"/>
            </w:pPr>
          </w:p>
        </w:tc>
        <w:tc>
          <w:tcPr>
            <w:tcW w:w="600" w:type="dxa"/>
          </w:tcPr>
          <w:p w14:paraId="285D9877" w14:textId="77777777" w:rsidR="00B50050" w:rsidRDefault="00B50050" w:rsidP="0088127C">
            <w:pPr>
              <w:pStyle w:val="OtherTableBody"/>
            </w:pPr>
            <w:r>
              <w:t>0487</w:t>
            </w:r>
          </w:p>
        </w:tc>
        <w:tc>
          <w:tcPr>
            <w:tcW w:w="2600" w:type="dxa"/>
          </w:tcPr>
          <w:p w14:paraId="29AECA4C" w14:textId="77777777" w:rsidR="00B50050" w:rsidRDefault="00B50050" w:rsidP="0088127C">
            <w:pPr>
              <w:pStyle w:val="OtherTableBody"/>
            </w:pPr>
          </w:p>
        </w:tc>
        <w:tc>
          <w:tcPr>
            <w:tcW w:w="1400" w:type="dxa"/>
          </w:tcPr>
          <w:p w14:paraId="3193A0E0" w14:textId="77777777" w:rsidR="00B50050" w:rsidRDefault="00B50050" w:rsidP="0088127C">
            <w:pPr>
              <w:pStyle w:val="OtherTableBody"/>
            </w:pPr>
            <w:r>
              <w:t>PPP</w:t>
            </w:r>
          </w:p>
        </w:tc>
        <w:tc>
          <w:tcPr>
            <w:tcW w:w="4200" w:type="dxa"/>
          </w:tcPr>
          <w:p w14:paraId="078F6DFF" w14:textId="77777777" w:rsidR="00B50050" w:rsidRDefault="00B50050" w:rsidP="0088127C">
            <w:pPr>
              <w:pStyle w:val="OtherTableBody"/>
            </w:pPr>
            <w:r>
              <w:t>Plasma, Platelet poor</w:t>
            </w:r>
          </w:p>
        </w:tc>
      </w:tr>
      <w:tr w:rsidR="00B50050" w14:paraId="43918BCC" w14:textId="77777777" w:rsidTr="00195548">
        <w:tc>
          <w:tcPr>
            <w:tcW w:w="600" w:type="dxa"/>
          </w:tcPr>
          <w:p w14:paraId="311424B3" w14:textId="77777777" w:rsidR="00B50050" w:rsidRDefault="00B50050" w:rsidP="0088127C">
            <w:pPr>
              <w:pStyle w:val="OtherTableBody"/>
            </w:pPr>
          </w:p>
        </w:tc>
        <w:tc>
          <w:tcPr>
            <w:tcW w:w="600" w:type="dxa"/>
          </w:tcPr>
          <w:p w14:paraId="6CD0BC98" w14:textId="77777777" w:rsidR="00B50050" w:rsidRDefault="00B50050" w:rsidP="0088127C">
            <w:pPr>
              <w:pStyle w:val="OtherTableBody"/>
            </w:pPr>
            <w:r>
              <w:t>0487</w:t>
            </w:r>
          </w:p>
        </w:tc>
        <w:tc>
          <w:tcPr>
            <w:tcW w:w="2600" w:type="dxa"/>
          </w:tcPr>
          <w:p w14:paraId="1EDFFDB2" w14:textId="77777777" w:rsidR="00B50050" w:rsidRDefault="00B50050" w:rsidP="0088127C">
            <w:pPr>
              <w:pStyle w:val="OtherTableBody"/>
            </w:pPr>
          </w:p>
        </w:tc>
        <w:tc>
          <w:tcPr>
            <w:tcW w:w="1400" w:type="dxa"/>
          </w:tcPr>
          <w:p w14:paraId="12144D7D" w14:textId="77777777" w:rsidR="00B50050" w:rsidRDefault="00B50050" w:rsidP="0088127C">
            <w:pPr>
              <w:pStyle w:val="OtherTableBody"/>
            </w:pPr>
            <w:r>
              <w:t>PROST</w:t>
            </w:r>
          </w:p>
        </w:tc>
        <w:tc>
          <w:tcPr>
            <w:tcW w:w="4200" w:type="dxa"/>
          </w:tcPr>
          <w:p w14:paraId="2FED7440" w14:textId="77777777" w:rsidR="00B50050" w:rsidRDefault="00B50050" w:rsidP="0088127C">
            <w:pPr>
              <w:pStyle w:val="OtherTableBody"/>
            </w:pPr>
            <w:r>
              <w:t>Prosthetic Device</w:t>
            </w:r>
          </w:p>
        </w:tc>
      </w:tr>
      <w:tr w:rsidR="00B50050" w14:paraId="3913347D" w14:textId="77777777" w:rsidTr="00195548">
        <w:tc>
          <w:tcPr>
            <w:tcW w:w="600" w:type="dxa"/>
          </w:tcPr>
          <w:p w14:paraId="41ACF510" w14:textId="77777777" w:rsidR="00B50050" w:rsidRDefault="00B50050" w:rsidP="0088127C">
            <w:pPr>
              <w:pStyle w:val="OtherTableBody"/>
            </w:pPr>
          </w:p>
        </w:tc>
        <w:tc>
          <w:tcPr>
            <w:tcW w:w="600" w:type="dxa"/>
          </w:tcPr>
          <w:p w14:paraId="23424C7E" w14:textId="77777777" w:rsidR="00B50050" w:rsidRDefault="00B50050" w:rsidP="0088127C">
            <w:pPr>
              <w:pStyle w:val="OtherTableBody"/>
            </w:pPr>
            <w:r>
              <w:t>0487</w:t>
            </w:r>
          </w:p>
        </w:tc>
        <w:tc>
          <w:tcPr>
            <w:tcW w:w="2600" w:type="dxa"/>
          </w:tcPr>
          <w:p w14:paraId="417D43E8" w14:textId="77777777" w:rsidR="00B50050" w:rsidRDefault="00B50050" w:rsidP="0088127C">
            <w:pPr>
              <w:pStyle w:val="OtherTableBody"/>
            </w:pPr>
          </w:p>
        </w:tc>
        <w:tc>
          <w:tcPr>
            <w:tcW w:w="1400" w:type="dxa"/>
          </w:tcPr>
          <w:p w14:paraId="7DA2F5B7" w14:textId="77777777" w:rsidR="00B50050" w:rsidRDefault="00B50050" w:rsidP="0088127C">
            <w:pPr>
              <w:pStyle w:val="OtherTableBody"/>
            </w:pPr>
            <w:r>
              <w:t>PRP</w:t>
            </w:r>
          </w:p>
        </w:tc>
        <w:tc>
          <w:tcPr>
            <w:tcW w:w="4200" w:type="dxa"/>
          </w:tcPr>
          <w:p w14:paraId="6FB976E5" w14:textId="77777777" w:rsidR="00B50050" w:rsidRDefault="00B50050" w:rsidP="0088127C">
            <w:pPr>
              <w:pStyle w:val="OtherTableBody"/>
            </w:pPr>
            <w:r>
              <w:t>Plasma, Platelet rich</w:t>
            </w:r>
          </w:p>
        </w:tc>
      </w:tr>
      <w:tr w:rsidR="00B50050" w14:paraId="58DD7068" w14:textId="77777777" w:rsidTr="00195548">
        <w:tc>
          <w:tcPr>
            <w:tcW w:w="600" w:type="dxa"/>
          </w:tcPr>
          <w:p w14:paraId="30D17EA5" w14:textId="77777777" w:rsidR="00B50050" w:rsidRDefault="00B50050" w:rsidP="0088127C">
            <w:pPr>
              <w:pStyle w:val="OtherTableBody"/>
            </w:pPr>
          </w:p>
        </w:tc>
        <w:tc>
          <w:tcPr>
            <w:tcW w:w="600" w:type="dxa"/>
          </w:tcPr>
          <w:p w14:paraId="6FF4549C" w14:textId="77777777" w:rsidR="00B50050" w:rsidRDefault="00B50050" w:rsidP="0088127C">
            <w:pPr>
              <w:pStyle w:val="OtherTableBody"/>
            </w:pPr>
            <w:r>
              <w:t>0487</w:t>
            </w:r>
          </w:p>
        </w:tc>
        <w:tc>
          <w:tcPr>
            <w:tcW w:w="2600" w:type="dxa"/>
          </w:tcPr>
          <w:p w14:paraId="0B5EC841" w14:textId="77777777" w:rsidR="00B50050" w:rsidRDefault="00B50050" w:rsidP="0088127C">
            <w:pPr>
              <w:pStyle w:val="OtherTableBody"/>
            </w:pPr>
          </w:p>
        </w:tc>
        <w:tc>
          <w:tcPr>
            <w:tcW w:w="1400" w:type="dxa"/>
          </w:tcPr>
          <w:p w14:paraId="4E352886" w14:textId="77777777" w:rsidR="00B50050" w:rsidRDefault="00B50050" w:rsidP="0088127C">
            <w:pPr>
              <w:pStyle w:val="OtherTableBody"/>
            </w:pPr>
            <w:r>
              <w:t>PSC</w:t>
            </w:r>
          </w:p>
        </w:tc>
        <w:tc>
          <w:tcPr>
            <w:tcW w:w="4200" w:type="dxa"/>
          </w:tcPr>
          <w:p w14:paraId="68607E62" w14:textId="77777777" w:rsidR="00B50050" w:rsidRDefault="00B50050" w:rsidP="0088127C">
            <w:pPr>
              <w:pStyle w:val="OtherTableBody"/>
            </w:pPr>
            <w:r>
              <w:t>Pseudocyst</w:t>
            </w:r>
          </w:p>
        </w:tc>
      </w:tr>
      <w:tr w:rsidR="00B50050" w14:paraId="0ACD568B" w14:textId="77777777" w:rsidTr="00195548">
        <w:tc>
          <w:tcPr>
            <w:tcW w:w="600" w:type="dxa"/>
          </w:tcPr>
          <w:p w14:paraId="422E3AD2" w14:textId="77777777" w:rsidR="00B50050" w:rsidRDefault="00B50050" w:rsidP="0088127C">
            <w:pPr>
              <w:pStyle w:val="OtherTableBody"/>
            </w:pPr>
          </w:p>
        </w:tc>
        <w:tc>
          <w:tcPr>
            <w:tcW w:w="600" w:type="dxa"/>
          </w:tcPr>
          <w:p w14:paraId="0293597E" w14:textId="77777777" w:rsidR="00B50050" w:rsidRDefault="00B50050" w:rsidP="0088127C">
            <w:pPr>
              <w:pStyle w:val="OtherTableBody"/>
            </w:pPr>
            <w:r>
              <w:t>0487</w:t>
            </w:r>
          </w:p>
        </w:tc>
        <w:tc>
          <w:tcPr>
            <w:tcW w:w="2600" w:type="dxa"/>
          </w:tcPr>
          <w:p w14:paraId="69DCEA06" w14:textId="77777777" w:rsidR="00B50050" w:rsidRDefault="00B50050" w:rsidP="0088127C">
            <w:pPr>
              <w:pStyle w:val="OtherTableBody"/>
            </w:pPr>
          </w:p>
        </w:tc>
        <w:tc>
          <w:tcPr>
            <w:tcW w:w="1400" w:type="dxa"/>
          </w:tcPr>
          <w:p w14:paraId="5B0ACB50" w14:textId="77777777" w:rsidR="00B50050" w:rsidRDefault="00B50050" w:rsidP="0088127C">
            <w:pPr>
              <w:pStyle w:val="OtherTableBody"/>
            </w:pPr>
            <w:r>
              <w:t>PUNCT</w:t>
            </w:r>
          </w:p>
        </w:tc>
        <w:tc>
          <w:tcPr>
            <w:tcW w:w="4200" w:type="dxa"/>
          </w:tcPr>
          <w:p w14:paraId="48269274" w14:textId="77777777" w:rsidR="00B50050" w:rsidRDefault="00B50050" w:rsidP="0088127C">
            <w:pPr>
              <w:pStyle w:val="OtherTableBody"/>
            </w:pPr>
            <w:r>
              <w:t>Wound, Puncture</w:t>
            </w:r>
          </w:p>
        </w:tc>
      </w:tr>
      <w:tr w:rsidR="00B50050" w14:paraId="617CAC53" w14:textId="77777777" w:rsidTr="00195548">
        <w:tc>
          <w:tcPr>
            <w:tcW w:w="600" w:type="dxa"/>
          </w:tcPr>
          <w:p w14:paraId="027DC347" w14:textId="77777777" w:rsidR="00B50050" w:rsidRDefault="00B50050" w:rsidP="0088127C">
            <w:pPr>
              <w:pStyle w:val="OtherTableBody"/>
            </w:pPr>
          </w:p>
        </w:tc>
        <w:tc>
          <w:tcPr>
            <w:tcW w:w="600" w:type="dxa"/>
          </w:tcPr>
          <w:p w14:paraId="2DB937C9" w14:textId="77777777" w:rsidR="00B50050" w:rsidRDefault="00B50050" w:rsidP="0088127C">
            <w:pPr>
              <w:pStyle w:val="OtherTableBody"/>
            </w:pPr>
            <w:r>
              <w:t>0487</w:t>
            </w:r>
          </w:p>
        </w:tc>
        <w:tc>
          <w:tcPr>
            <w:tcW w:w="2600" w:type="dxa"/>
          </w:tcPr>
          <w:p w14:paraId="359DEE51" w14:textId="77777777" w:rsidR="00B50050" w:rsidRDefault="00B50050" w:rsidP="0088127C">
            <w:pPr>
              <w:pStyle w:val="OtherTableBody"/>
            </w:pPr>
          </w:p>
        </w:tc>
        <w:tc>
          <w:tcPr>
            <w:tcW w:w="1400" w:type="dxa"/>
          </w:tcPr>
          <w:p w14:paraId="06CC712C" w14:textId="77777777" w:rsidR="00B50050" w:rsidRDefault="00B50050" w:rsidP="0088127C">
            <w:pPr>
              <w:pStyle w:val="OtherTableBody"/>
            </w:pPr>
            <w:r>
              <w:t>PUS</w:t>
            </w:r>
          </w:p>
        </w:tc>
        <w:tc>
          <w:tcPr>
            <w:tcW w:w="4200" w:type="dxa"/>
          </w:tcPr>
          <w:p w14:paraId="6C1E4CFE" w14:textId="77777777" w:rsidR="00B50050" w:rsidRDefault="00B50050" w:rsidP="0088127C">
            <w:pPr>
              <w:pStyle w:val="OtherTableBody"/>
            </w:pPr>
            <w:r>
              <w:t>Pus</w:t>
            </w:r>
          </w:p>
        </w:tc>
      </w:tr>
      <w:tr w:rsidR="00B50050" w14:paraId="22C78280" w14:textId="77777777" w:rsidTr="00195548">
        <w:tc>
          <w:tcPr>
            <w:tcW w:w="600" w:type="dxa"/>
          </w:tcPr>
          <w:p w14:paraId="06EBD654" w14:textId="77777777" w:rsidR="00B50050" w:rsidRDefault="00B50050" w:rsidP="0088127C">
            <w:pPr>
              <w:pStyle w:val="OtherTableBody"/>
            </w:pPr>
          </w:p>
        </w:tc>
        <w:tc>
          <w:tcPr>
            <w:tcW w:w="600" w:type="dxa"/>
          </w:tcPr>
          <w:p w14:paraId="208A16C1" w14:textId="77777777" w:rsidR="00B50050" w:rsidRDefault="00B50050" w:rsidP="0088127C">
            <w:pPr>
              <w:pStyle w:val="OtherTableBody"/>
            </w:pPr>
            <w:r>
              <w:t>0487</w:t>
            </w:r>
          </w:p>
        </w:tc>
        <w:tc>
          <w:tcPr>
            <w:tcW w:w="2600" w:type="dxa"/>
          </w:tcPr>
          <w:p w14:paraId="6C97B377" w14:textId="77777777" w:rsidR="00B50050" w:rsidRDefault="00B50050" w:rsidP="0088127C">
            <w:pPr>
              <w:pStyle w:val="OtherTableBody"/>
            </w:pPr>
          </w:p>
        </w:tc>
        <w:tc>
          <w:tcPr>
            <w:tcW w:w="1400" w:type="dxa"/>
          </w:tcPr>
          <w:p w14:paraId="12CCD5C4" w14:textId="77777777" w:rsidR="00B50050" w:rsidRDefault="00B50050" w:rsidP="0088127C">
            <w:pPr>
              <w:pStyle w:val="OtherTableBody"/>
            </w:pPr>
            <w:r>
              <w:t>PUSFR</w:t>
            </w:r>
          </w:p>
        </w:tc>
        <w:tc>
          <w:tcPr>
            <w:tcW w:w="4200" w:type="dxa"/>
          </w:tcPr>
          <w:p w14:paraId="57318BA8" w14:textId="77777777" w:rsidR="00B50050" w:rsidRDefault="00B50050" w:rsidP="0088127C">
            <w:pPr>
              <w:pStyle w:val="OtherTableBody"/>
            </w:pPr>
            <w:r>
              <w:t>Pustule</w:t>
            </w:r>
          </w:p>
        </w:tc>
      </w:tr>
      <w:tr w:rsidR="00B50050" w14:paraId="4C498412" w14:textId="77777777" w:rsidTr="00195548">
        <w:tc>
          <w:tcPr>
            <w:tcW w:w="600" w:type="dxa"/>
          </w:tcPr>
          <w:p w14:paraId="5AE63380" w14:textId="77777777" w:rsidR="00B50050" w:rsidRDefault="00B50050" w:rsidP="0088127C">
            <w:pPr>
              <w:pStyle w:val="OtherTableBody"/>
            </w:pPr>
          </w:p>
        </w:tc>
        <w:tc>
          <w:tcPr>
            <w:tcW w:w="600" w:type="dxa"/>
          </w:tcPr>
          <w:p w14:paraId="4C52AEE2" w14:textId="77777777" w:rsidR="00B50050" w:rsidRDefault="00B50050" w:rsidP="0088127C">
            <w:pPr>
              <w:pStyle w:val="OtherTableBody"/>
            </w:pPr>
            <w:r>
              <w:t>0487</w:t>
            </w:r>
          </w:p>
        </w:tc>
        <w:tc>
          <w:tcPr>
            <w:tcW w:w="2600" w:type="dxa"/>
          </w:tcPr>
          <w:p w14:paraId="1B0BF7D5" w14:textId="77777777" w:rsidR="00B50050" w:rsidRDefault="00B50050" w:rsidP="0088127C">
            <w:pPr>
              <w:pStyle w:val="OtherTableBody"/>
            </w:pPr>
          </w:p>
        </w:tc>
        <w:tc>
          <w:tcPr>
            <w:tcW w:w="1400" w:type="dxa"/>
          </w:tcPr>
          <w:p w14:paraId="352F7727" w14:textId="77777777" w:rsidR="00B50050" w:rsidRDefault="00B50050" w:rsidP="0088127C">
            <w:pPr>
              <w:pStyle w:val="OtherTableBody"/>
            </w:pPr>
            <w:r>
              <w:t>PUST</w:t>
            </w:r>
          </w:p>
        </w:tc>
        <w:tc>
          <w:tcPr>
            <w:tcW w:w="4200" w:type="dxa"/>
          </w:tcPr>
          <w:p w14:paraId="78FAE5A9" w14:textId="77777777" w:rsidR="00B50050" w:rsidRDefault="00B50050" w:rsidP="0088127C">
            <w:pPr>
              <w:pStyle w:val="OtherTableBody"/>
            </w:pPr>
            <w:r>
              <w:t>Pus</w:t>
            </w:r>
          </w:p>
        </w:tc>
      </w:tr>
      <w:tr w:rsidR="00B50050" w14:paraId="4CA90A1B" w14:textId="77777777" w:rsidTr="00195548">
        <w:tc>
          <w:tcPr>
            <w:tcW w:w="600" w:type="dxa"/>
          </w:tcPr>
          <w:p w14:paraId="3B5C9429" w14:textId="77777777" w:rsidR="00B50050" w:rsidRDefault="00B50050" w:rsidP="0088127C">
            <w:pPr>
              <w:pStyle w:val="OtherTableBody"/>
            </w:pPr>
          </w:p>
        </w:tc>
        <w:tc>
          <w:tcPr>
            <w:tcW w:w="600" w:type="dxa"/>
          </w:tcPr>
          <w:p w14:paraId="69ACB8C4" w14:textId="77777777" w:rsidR="00B50050" w:rsidRDefault="00B50050" w:rsidP="0088127C">
            <w:pPr>
              <w:pStyle w:val="OtherTableBody"/>
            </w:pPr>
            <w:r>
              <w:t>0487</w:t>
            </w:r>
          </w:p>
        </w:tc>
        <w:tc>
          <w:tcPr>
            <w:tcW w:w="2600" w:type="dxa"/>
          </w:tcPr>
          <w:p w14:paraId="2239292C" w14:textId="77777777" w:rsidR="00B50050" w:rsidRDefault="00B50050" w:rsidP="0088127C">
            <w:pPr>
              <w:pStyle w:val="OtherTableBody"/>
            </w:pPr>
          </w:p>
        </w:tc>
        <w:tc>
          <w:tcPr>
            <w:tcW w:w="1400" w:type="dxa"/>
          </w:tcPr>
          <w:p w14:paraId="05ED3B07" w14:textId="77777777" w:rsidR="00B50050" w:rsidRDefault="00B50050" w:rsidP="0088127C">
            <w:pPr>
              <w:pStyle w:val="OtherTableBody"/>
            </w:pPr>
            <w:r>
              <w:t>QC3</w:t>
            </w:r>
          </w:p>
        </w:tc>
        <w:tc>
          <w:tcPr>
            <w:tcW w:w="4200" w:type="dxa"/>
          </w:tcPr>
          <w:p w14:paraId="78FE3E4D" w14:textId="77777777" w:rsidR="00B50050" w:rsidRDefault="00B50050" w:rsidP="0088127C">
            <w:pPr>
              <w:pStyle w:val="OtherTableBody"/>
            </w:pPr>
            <w:r>
              <w:t>Quality Control</w:t>
            </w:r>
          </w:p>
        </w:tc>
      </w:tr>
      <w:tr w:rsidR="00B50050" w14:paraId="6816E604" w14:textId="77777777" w:rsidTr="00195548">
        <w:tc>
          <w:tcPr>
            <w:tcW w:w="600" w:type="dxa"/>
          </w:tcPr>
          <w:p w14:paraId="0BF58AA6" w14:textId="77777777" w:rsidR="00B50050" w:rsidRDefault="00B50050" w:rsidP="0088127C">
            <w:pPr>
              <w:pStyle w:val="OtherTableBody"/>
            </w:pPr>
          </w:p>
        </w:tc>
        <w:tc>
          <w:tcPr>
            <w:tcW w:w="600" w:type="dxa"/>
          </w:tcPr>
          <w:p w14:paraId="65D4B7CD" w14:textId="77777777" w:rsidR="00B50050" w:rsidRDefault="00B50050" w:rsidP="0088127C">
            <w:pPr>
              <w:pStyle w:val="OtherTableBody"/>
            </w:pPr>
            <w:r>
              <w:t>0487</w:t>
            </w:r>
          </w:p>
        </w:tc>
        <w:tc>
          <w:tcPr>
            <w:tcW w:w="2600" w:type="dxa"/>
          </w:tcPr>
          <w:p w14:paraId="2C9C27D6" w14:textId="77777777" w:rsidR="00B50050" w:rsidRDefault="00B50050" w:rsidP="0088127C">
            <w:pPr>
              <w:pStyle w:val="OtherTableBody"/>
            </w:pPr>
          </w:p>
        </w:tc>
        <w:tc>
          <w:tcPr>
            <w:tcW w:w="1400" w:type="dxa"/>
          </w:tcPr>
          <w:p w14:paraId="7DB119F3" w14:textId="77777777" w:rsidR="00B50050" w:rsidRDefault="00B50050" w:rsidP="0088127C">
            <w:pPr>
              <w:pStyle w:val="OtherTableBody"/>
            </w:pPr>
            <w:r>
              <w:t>RANDU</w:t>
            </w:r>
          </w:p>
        </w:tc>
        <w:tc>
          <w:tcPr>
            <w:tcW w:w="4200" w:type="dxa"/>
          </w:tcPr>
          <w:p w14:paraId="0E3D7DFC" w14:textId="77777777" w:rsidR="00B50050" w:rsidRDefault="00B50050" w:rsidP="0088127C">
            <w:pPr>
              <w:pStyle w:val="OtherTableBody"/>
            </w:pPr>
            <w:r>
              <w:t>Urine, Random</w:t>
            </w:r>
          </w:p>
        </w:tc>
      </w:tr>
      <w:tr w:rsidR="00B50050" w14:paraId="0DADD557" w14:textId="77777777" w:rsidTr="00195548">
        <w:tc>
          <w:tcPr>
            <w:tcW w:w="600" w:type="dxa"/>
          </w:tcPr>
          <w:p w14:paraId="51830D81" w14:textId="77777777" w:rsidR="00B50050" w:rsidRDefault="00B50050" w:rsidP="0088127C">
            <w:pPr>
              <w:pStyle w:val="OtherTableBody"/>
            </w:pPr>
          </w:p>
        </w:tc>
        <w:tc>
          <w:tcPr>
            <w:tcW w:w="600" w:type="dxa"/>
          </w:tcPr>
          <w:p w14:paraId="2BA9F6D7" w14:textId="77777777" w:rsidR="00B50050" w:rsidRDefault="00B50050" w:rsidP="0088127C">
            <w:pPr>
              <w:pStyle w:val="OtherTableBody"/>
            </w:pPr>
            <w:r>
              <w:t>0487</w:t>
            </w:r>
          </w:p>
        </w:tc>
        <w:tc>
          <w:tcPr>
            <w:tcW w:w="2600" w:type="dxa"/>
          </w:tcPr>
          <w:p w14:paraId="326F5BF1" w14:textId="77777777" w:rsidR="00B50050" w:rsidRDefault="00B50050" w:rsidP="0088127C">
            <w:pPr>
              <w:pStyle w:val="OtherTableBody"/>
            </w:pPr>
          </w:p>
        </w:tc>
        <w:tc>
          <w:tcPr>
            <w:tcW w:w="1400" w:type="dxa"/>
          </w:tcPr>
          <w:p w14:paraId="7526EB1D" w14:textId="77777777" w:rsidR="00B50050" w:rsidRDefault="00B50050" w:rsidP="0088127C">
            <w:pPr>
              <w:pStyle w:val="OtherTableBody"/>
            </w:pPr>
            <w:r>
              <w:t>RBC</w:t>
            </w:r>
          </w:p>
        </w:tc>
        <w:tc>
          <w:tcPr>
            <w:tcW w:w="4200" w:type="dxa"/>
          </w:tcPr>
          <w:p w14:paraId="7116AB12" w14:textId="77777777" w:rsidR="00B50050" w:rsidRDefault="00B50050" w:rsidP="0088127C">
            <w:pPr>
              <w:pStyle w:val="OtherTableBody"/>
            </w:pPr>
            <w:r>
              <w:t>Erythrocytes</w:t>
            </w:r>
          </w:p>
        </w:tc>
      </w:tr>
      <w:tr w:rsidR="00B50050" w14:paraId="78372E1E" w14:textId="77777777" w:rsidTr="00195548">
        <w:tc>
          <w:tcPr>
            <w:tcW w:w="600" w:type="dxa"/>
          </w:tcPr>
          <w:p w14:paraId="60DE3190" w14:textId="77777777" w:rsidR="00B50050" w:rsidRDefault="00B50050" w:rsidP="0088127C">
            <w:pPr>
              <w:pStyle w:val="OtherTableBody"/>
            </w:pPr>
          </w:p>
        </w:tc>
        <w:tc>
          <w:tcPr>
            <w:tcW w:w="600" w:type="dxa"/>
          </w:tcPr>
          <w:p w14:paraId="47203BAD" w14:textId="77777777" w:rsidR="00B50050" w:rsidRDefault="00B50050" w:rsidP="0088127C">
            <w:pPr>
              <w:pStyle w:val="OtherTableBody"/>
            </w:pPr>
            <w:r>
              <w:t>0487</w:t>
            </w:r>
          </w:p>
        </w:tc>
        <w:tc>
          <w:tcPr>
            <w:tcW w:w="2600" w:type="dxa"/>
          </w:tcPr>
          <w:p w14:paraId="3A9E37EF" w14:textId="77777777" w:rsidR="00B50050" w:rsidRDefault="00B50050" w:rsidP="0088127C">
            <w:pPr>
              <w:pStyle w:val="OtherTableBody"/>
            </w:pPr>
          </w:p>
        </w:tc>
        <w:tc>
          <w:tcPr>
            <w:tcW w:w="1400" w:type="dxa"/>
          </w:tcPr>
          <w:p w14:paraId="62D4AEBA" w14:textId="77777777" w:rsidR="00B50050" w:rsidRDefault="00B50050" w:rsidP="0088127C">
            <w:pPr>
              <w:pStyle w:val="OtherTableBody"/>
            </w:pPr>
            <w:r>
              <w:t>RBITE</w:t>
            </w:r>
          </w:p>
        </w:tc>
        <w:tc>
          <w:tcPr>
            <w:tcW w:w="4200" w:type="dxa"/>
          </w:tcPr>
          <w:p w14:paraId="14400CC9" w14:textId="77777777" w:rsidR="00B50050" w:rsidRDefault="00B50050" w:rsidP="0088127C">
            <w:pPr>
              <w:pStyle w:val="OtherTableBody"/>
            </w:pPr>
            <w:r>
              <w:t>Bite, Reptile</w:t>
            </w:r>
          </w:p>
        </w:tc>
      </w:tr>
      <w:tr w:rsidR="00B50050" w14:paraId="2BC4AA58" w14:textId="77777777" w:rsidTr="00195548">
        <w:tc>
          <w:tcPr>
            <w:tcW w:w="600" w:type="dxa"/>
          </w:tcPr>
          <w:p w14:paraId="77F13074" w14:textId="77777777" w:rsidR="00B50050" w:rsidRDefault="00B50050" w:rsidP="0088127C">
            <w:pPr>
              <w:pStyle w:val="OtherTableBody"/>
            </w:pPr>
          </w:p>
        </w:tc>
        <w:tc>
          <w:tcPr>
            <w:tcW w:w="600" w:type="dxa"/>
          </w:tcPr>
          <w:p w14:paraId="7ADCC035" w14:textId="77777777" w:rsidR="00B50050" w:rsidRDefault="00B50050" w:rsidP="0088127C">
            <w:pPr>
              <w:pStyle w:val="OtherTableBody"/>
            </w:pPr>
            <w:r>
              <w:t>0487</w:t>
            </w:r>
          </w:p>
        </w:tc>
        <w:tc>
          <w:tcPr>
            <w:tcW w:w="2600" w:type="dxa"/>
          </w:tcPr>
          <w:p w14:paraId="01C6AB04" w14:textId="77777777" w:rsidR="00B50050" w:rsidRDefault="00B50050" w:rsidP="0088127C">
            <w:pPr>
              <w:pStyle w:val="OtherTableBody"/>
            </w:pPr>
          </w:p>
        </w:tc>
        <w:tc>
          <w:tcPr>
            <w:tcW w:w="1400" w:type="dxa"/>
          </w:tcPr>
          <w:p w14:paraId="3D9B7260" w14:textId="77777777" w:rsidR="00B50050" w:rsidRDefault="00B50050" w:rsidP="0088127C">
            <w:pPr>
              <w:pStyle w:val="OtherTableBody"/>
            </w:pPr>
            <w:r>
              <w:t>RECT</w:t>
            </w:r>
          </w:p>
        </w:tc>
        <w:tc>
          <w:tcPr>
            <w:tcW w:w="4200" w:type="dxa"/>
          </w:tcPr>
          <w:p w14:paraId="0F7F9004" w14:textId="77777777" w:rsidR="00B50050" w:rsidRDefault="00B50050" w:rsidP="0088127C">
            <w:pPr>
              <w:pStyle w:val="OtherTableBody"/>
            </w:pPr>
            <w:r>
              <w:t>Drainage, Rectal</w:t>
            </w:r>
          </w:p>
        </w:tc>
      </w:tr>
      <w:tr w:rsidR="00B50050" w14:paraId="70B01735" w14:textId="77777777" w:rsidTr="00195548">
        <w:tc>
          <w:tcPr>
            <w:tcW w:w="600" w:type="dxa"/>
          </w:tcPr>
          <w:p w14:paraId="32C7B0FC" w14:textId="77777777" w:rsidR="00B50050" w:rsidRDefault="00B50050" w:rsidP="0088127C">
            <w:pPr>
              <w:pStyle w:val="OtherTableBody"/>
            </w:pPr>
          </w:p>
        </w:tc>
        <w:tc>
          <w:tcPr>
            <w:tcW w:w="600" w:type="dxa"/>
          </w:tcPr>
          <w:p w14:paraId="31DD842C" w14:textId="77777777" w:rsidR="00B50050" w:rsidRDefault="00B50050" w:rsidP="0088127C">
            <w:pPr>
              <w:pStyle w:val="OtherTableBody"/>
            </w:pPr>
            <w:r>
              <w:t>0487</w:t>
            </w:r>
          </w:p>
        </w:tc>
        <w:tc>
          <w:tcPr>
            <w:tcW w:w="2600" w:type="dxa"/>
          </w:tcPr>
          <w:p w14:paraId="1A24508C" w14:textId="77777777" w:rsidR="00B50050" w:rsidRDefault="00B50050" w:rsidP="0088127C">
            <w:pPr>
              <w:pStyle w:val="OtherTableBody"/>
            </w:pPr>
          </w:p>
        </w:tc>
        <w:tc>
          <w:tcPr>
            <w:tcW w:w="1400" w:type="dxa"/>
          </w:tcPr>
          <w:p w14:paraId="7E32C60D" w14:textId="77777777" w:rsidR="00B50050" w:rsidRDefault="00B50050" w:rsidP="0088127C">
            <w:pPr>
              <w:pStyle w:val="OtherTableBody"/>
            </w:pPr>
            <w:r>
              <w:t>RECTA</w:t>
            </w:r>
          </w:p>
        </w:tc>
        <w:tc>
          <w:tcPr>
            <w:tcW w:w="4200" w:type="dxa"/>
          </w:tcPr>
          <w:p w14:paraId="7CE4CD97" w14:textId="77777777" w:rsidR="00B50050" w:rsidRDefault="00B50050" w:rsidP="0088127C">
            <w:pPr>
              <w:pStyle w:val="OtherTableBody"/>
            </w:pPr>
            <w:r>
              <w:t>Abscess, Rectal</w:t>
            </w:r>
          </w:p>
        </w:tc>
      </w:tr>
      <w:tr w:rsidR="00B50050" w14:paraId="49EF581E" w14:textId="77777777" w:rsidTr="00195548">
        <w:tc>
          <w:tcPr>
            <w:tcW w:w="600" w:type="dxa"/>
          </w:tcPr>
          <w:p w14:paraId="2E77481D" w14:textId="77777777" w:rsidR="00B50050" w:rsidRDefault="00B50050" w:rsidP="0088127C">
            <w:pPr>
              <w:pStyle w:val="OtherTableBody"/>
            </w:pPr>
          </w:p>
        </w:tc>
        <w:tc>
          <w:tcPr>
            <w:tcW w:w="600" w:type="dxa"/>
          </w:tcPr>
          <w:p w14:paraId="31163DC1" w14:textId="77777777" w:rsidR="00B50050" w:rsidRDefault="00B50050" w:rsidP="0088127C">
            <w:pPr>
              <w:pStyle w:val="OtherTableBody"/>
            </w:pPr>
            <w:r>
              <w:t>0487</w:t>
            </w:r>
          </w:p>
        </w:tc>
        <w:tc>
          <w:tcPr>
            <w:tcW w:w="2600" w:type="dxa"/>
          </w:tcPr>
          <w:p w14:paraId="3D4BD7F3" w14:textId="77777777" w:rsidR="00B50050" w:rsidRDefault="00B50050" w:rsidP="0088127C">
            <w:pPr>
              <w:pStyle w:val="OtherTableBody"/>
            </w:pPr>
          </w:p>
        </w:tc>
        <w:tc>
          <w:tcPr>
            <w:tcW w:w="1400" w:type="dxa"/>
          </w:tcPr>
          <w:p w14:paraId="21A86005" w14:textId="77777777" w:rsidR="00B50050" w:rsidRDefault="00B50050" w:rsidP="0088127C">
            <w:pPr>
              <w:pStyle w:val="OtherTableBody"/>
            </w:pPr>
            <w:r>
              <w:t>RENALC</w:t>
            </w:r>
          </w:p>
        </w:tc>
        <w:tc>
          <w:tcPr>
            <w:tcW w:w="4200" w:type="dxa"/>
          </w:tcPr>
          <w:p w14:paraId="53785204" w14:textId="77777777" w:rsidR="00B50050" w:rsidRDefault="00B50050" w:rsidP="0088127C">
            <w:pPr>
              <w:pStyle w:val="OtherTableBody"/>
            </w:pPr>
            <w:r>
              <w:t>Cyst, Renal</w:t>
            </w:r>
          </w:p>
        </w:tc>
      </w:tr>
      <w:tr w:rsidR="00B50050" w14:paraId="728B65F5" w14:textId="77777777" w:rsidTr="00195548">
        <w:tc>
          <w:tcPr>
            <w:tcW w:w="600" w:type="dxa"/>
          </w:tcPr>
          <w:p w14:paraId="7E14499E" w14:textId="77777777" w:rsidR="00B50050" w:rsidRDefault="00B50050" w:rsidP="0088127C">
            <w:pPr>
              <w:pStyle w:val="OtherTableBody"/>
            </w:pPr>
          </w:p>
        </w:tc>
        <w:tc>
          <w:tcPr>
            <w:tcW w:w="600" w:type="dxa"/>
          </w:tcPr>
          <w:p w14:paraId="6B59209E" w14:textId="77777777" w:rsidR="00B50050" w:rsidRDefault="00B50050" w:rsidP="0088127C">
            <w:pPr>
              <w:pStyle w:val="OtherTableBody"/>
            </w:pPr>
            <w:r>
              <w:t>0487</w:t>
            </w:r>
          </w:p>
        </w:tc>
        <w:tc>
          <w:tcPr>
            <w:tcW w:w="2600" w:type="dxa"/>
          </w:tcPr>
          <w:p w14:paraId="55452EBB" w14:textId="77777777" w:rsidR="00B50050" w:rsidRDefault="00B50050" w:rsidP="0088127C">
            <w:pPr>
              <w:pStyle w:val="OtherTableBody"/>
            </w:pPr>
          </w:p>
        </w:tc>
        <w:tc>
          <w:tcPr>
            <w:tcW w:w="1400" w:type="dxa"/>
          </w:tcPr>
          <w:p w14:paraId="5A1E93F9" w14:textId="77777777" w:rsidR="00B50050" w:rsidRDefault="00B50050" w:rsidP="0088127C">
            <w:pPr>
              <w:pStyle w:val="OtherTableBody"/>
            </w:pPr>
            <w:r>
              <w:t>RENC</w:t>
            </w:r>
          </w:p>
        </w:tc>
        <w:tc>
          <w:tcPr>
            <w:tcW w:w="4200" w:type="dxa"/>
          </w:tcPr>
          <w:p w14:paraId="621FA1B4" w14:textId="77777777" w:rsidR="00B50050" w:rsidRDefault="00B50050" w:rsidP="0088127C">
            <w:pPr>
              <w:pStyle w:val="OtherTableBody"/>
            </w:pPr>
            <w:r>
              <w:t>Fluid, Renal Cyst</w:t>
            </w:r>
          </w:p>
        </w:tc>
      </w:tr>
      <w:tr w:rsidR="00B50050" w14:paraId="2CC67ACD" w14:textId="77777777" w:rsidTr="00195548">
        <w:tc>
          <w:tcPr>
            <w:tcW w:w="600" w:type="dxa"/>
          </w:tcPr>
          <w:p w14:paraId="68D35399" w14:textId="77777777" w:rsidR="00B50050" w:rsidRDefault="00B50050" w:rsidP="0088127C">
            <w:pPr>
              <w:pStyle w:val="OtherTableBody"/>
            </w:pPr>
          </w:p>
        </w:tc>
        <w:tc>
          <w:tcPr>
            <w:tcW w:w="600" w:type="dxa"/>
          </w:tcPr>
          <w:p w14:paraId="0E3B0E7E" w14:textId="77777777" w:rsidR="00B50050" w:rsidRDefault="00B50050" w:rsidP="0088127C">
            <w:pPr>
              <w:pStyle w:val="OtherTableBody"/>
            </w:pPr>
            <w:r>
              <w:t>0487</w:t>
            </w:r>
          </w:p>
        </w:tc>
        <w:tc>
          <w:tcPr>
            <w:tcW w:w="2600" w:type="dxa"/>
          </w:tcPr>
          <w:p w14:paraId="0AA7BF8F" w14:textId="77777777" w:rsidR="00B50050" w:rsidRDefault="00B50050" w:rsidP="0088127C">
            <w:pPr>
              <w:pStyle w:val="OtherTableBody"/>
            </w:pPr>
          </w:p>
        </w:tc>
        <w:tc>
          <w:tcPr>
            <w:tcW w:w="1400" w:type="dxa"/>
          </w:tcPr>
          <w:p w14:paraId="606C84DF" w14:textId="77777777" w:rsidR="00B50050" w:rsidRDefault="00B50050" w:rsidP="0088127C">
            <w:pPr>
              <w:pStyle w:val="OtherTableBody"/>
            </w:pPr>
            <w:r>
              <w:t>RES</w:t>
            </w:r>
          </w:p>
        </w:tc>
        <w:tc>
          <w:tcPr>
            <w:tcW w:w="4200" w:type="dxa"/>
          </w:tcPr>
          <w:p w14:paraId="3E325A7E" w14:textId="77777777" w:rsidR="00B50050" w:rsidRDefault="00B50050" w:rsidP="0088127C">
            <w:pPr>
              <w:pStyle w:val="OtherTableBody"/>
            </w:pPr>
            <w:r>
              <w:t>Respiratory</w:t>
            </w:r>
          </w:p>
        </w:tc>
      </w:tr>
      <w:tr w:rsidR="00B50050" w14:paraId="711867C2" w14:textId="77777777" w:rsidTr="00195548">
        <w:tc>
          <w:tcPr>
            <w:tcW w:w="600" w:type="dxa"/>
          </w:tcPr>
          <w:p w14:paraId="5561DAF2" w14:textId="77777777" w:rsidR="00B50050" w:rsidRDefault="00B50050" w:rsidP="0088127C">
            <w:pPr>
              <w:pStyle w:val="OtherTableBody"/>
            </w:pPr>
          </w:p>
        </w:tc>
        <w:tc>
          <w:tcPr>
            <w:tcW w:w="600" w:type="dxa"/>
          </w:tcPr>
          <w:p w14:paraId="261952E7" w14:textId="77777777" w:rsidR="00B50050" w:rsidRDefault="00B50050" w:rsidP="0088127C">
            <w:pPr>
              <w:pStyle w:val="OtherTableBody"/>
            </w:pPr>
            <w:r>
              <w:t>0487</w:t>
            </w:r>
          </w:p>
        </w:tc>
        <w:tc>
          <w:tcPr>
            <w:tcW w:w="2600" w:type="dxa"/>
          </w:tcPr>
          <w:p w14:paraId="348E2B5B" w14:textId="77777777" w:rsidR="00B50050" w:rsidRDefault="00B50050" w:rsidP="0088127C">
            <w:pPr>
              <w:pStyle w:val="OtherTableBody"/>
            </w:pPr>
          </w:p>
        </w:tc>
        <w:tc>
          <w:tcPr>
            <w:tcW w:w="1400" w:type="dxa"/>
          </w:tcPr>
          <w:p w14:paraId="4D2207D1" w14:textId="77777777" w:rsidR="00B50050" w:rsidRDefault="00B50050" w:rsidP="0088127C">
            <w:pPr>
              <w:pStyle w:val="OtherTableBody"/>
            </w:pPr>
            <w:r>
              <w:t>SAL</w:t>
            </w:r>
          </w:p>
        </w:tc>
        <w:tc>
          <w:tcPr>
            <w:tcW w:w="4200" w:type="dxa"/>
          </w:tcPr>
          <w:p w14:paraId="2D92BAE3" w14:textId="77777777" w:rsidR="00B50050" w:rsidRDefault="00B50050" w:rsidP="0088127C">
            <w:pPr>
              <w:pStyle w:val="OtherTableBody"/>
            </w:pPr>
            <w:r>
              <w:t>Saliva</w:t>
            </w:r>
          </w:p>
        </w:tc>
      </w:tr>
      <w:tr w:rsidR="00B50050" w14:paraId="43BDCE41" w14:textId="77777777" w:rsidTr="00195548">
        <w:tc>
          <w:tcPr>
            <w:tcW w:w="600" w:type="dxa"/>
          </w:tcPr>
          <w:p w14:paraId="505180C0" w14:textId="77777777" w:rsidR="00B50050" w:rsidRDefault="00B50050" w:rsidP="0088127C">
            <w:pPr>
              <w:pStyle w:val="OtherTableBody"/>
            </w:pPr>
          </w:p>
        </w:tc>
        <w:tc>
          <w:tcPr>
            <w:tcW w:w="600" w:type="dxa"/>
          </w:tcPr>
          <w:p w14:paraId="61C52894" w14:textId="77777777" w:rsidR="00B50050" w:rsidRDefault="00B50050" w:rsidP="0088127C">
            <w:pPr>
              <w:pStyle w:val="OtherTableBody"/>
            </w:pPr>
            <w:r>
              <w:t>0487</w:t>
            </w:r>
          </w:p>
        </w:tc>
        <w:tc>
          <w:tcPr>
            <w:tcW w:w="2600" w:type="dxa"/>
          </w:tcPr>
          <w:p w14:paraId="63B2A602" w14:textId="77777777" w:rsidR="00B50050" w:rsidRDefault="00B50050" w:rsidP="0088127C">
            <w:pPr>
              <w:pStyle w:val="OtherTableBody"/>
            </w:pPr>
          </w:p>
        </w:tc>
        <w:tc>
          <w:tcPr>
            <w:tcW w:w="1400" w:type="dxa"/>
          </w:tcPr>
          <w:p w14:paraId="57977850" w14:textId="77777777" w:rsidR="00B50050" w:rsidRDefault="00B50050" w:rsidP="0088127C">
            <w:pPr>
              <w:pStyle w:val="OtherTableBody"/>
            </w:pPr>
            <w:r>
              <w:t>SCAR</w:t>
            </w:r>
          </w:p>
        </w:tc>
        <w:tc>
          <w:tcPr>
            <w:tcW w:w="4200" w:type="dxa"/>
          </w:tcPr>
          <w:p w14:paraId="68EF69E1" w14:textId="77777777" w:rsidR="00B50050" w:rsidRDefault="00B50050" w:rsidP="0088127C">
            <w:pPr>
              <w:pStyle w:val="OtherTableBody"/>
            </w:pPr>
            <w:r>
              <w:t>Tissue, Keloid (Scar)</w:t>
            </w:r>
          </w:p>
        </w:tc>
      </w:tr>
      <w:tr w:rsidR="00B50050" w14:paraId="26334DA9" w14:textId="77777777" w:rsidTr="00195548">
        <w:tc>
          <w:tcPr>
            <w:tcW w:w="600" w:type="dxa"/>
          </w:tcPr>
          <w:p w14:paraId="639E7492" w14:textId="77777777" w:rsidR="00B50050" w:rsidRDefault="00B50050" w:rsidP="0088127C">
            <w:pPr>
              <w:pStyle w:val="OtherTableBody"/>
            </w:pPr>
          </w:p>
        </w:tc>
        <w:tc>
          <w:tcPr>
            <w:tcW w:w="600" w:type="dxa"/>
          </w:tcPr>
          <w:p w14:paraId="50EAE087" w14:textId="77777777" w:rsidR="00B50050" w:rsidRDefault="00B50050" w:rsidP="0088127C">
            <w:pPr>
              <w:pStyle w:val="OtherTableBody"/>
            </w:pPr>
            <w:r>
              <w:t>0487</w:t>
            </w:r>
          </w:p>
        </w:tc>
        <w:tc>
          <w:tcPr>
            <w:tcW w:w="2600" w:type="dxa"/>
          </w:tcPr>
          <w:p w14:paraId="5DB46C90" w14:textId="77777777" w:rsidR="00B50050" w:rsidRDefault="00B50050" w:rsidP="0088127C">
            <w:pPr>
              <w:pStyle w:val="OtherTableBody"/>
            </w:pPr>
          </w:p>
        </w:tc>
        <w:tc>
          <w:tcPr>
            <w:tcW w:w="1400" w:type="dxa"/>
          </w:tcPr>
          <w:p w14:paraId="6DB5C220" w14:textId="77777777" w:rsidR="00B50050" w:rsidRDefault="00B50050" w:rsidP="0088127C">
            <w:pPr>
              <w:pStyle w:val="OtherTableBody"/>
            </w:pPr>
            <w:r>
              <w:t>SCLV</w:t>
            </w:r>
          </w:p>
        </w:tc>
        <w:tc>
          <w:tcPr>
            <w:tcW w:w="4200" w:type="dxa"/>
          </w:tcPr>
          <w:p w14:paraId="70E54274" w14:textId="77777777" w:rsidR="00B50050" w:rsidRDefault="00B50050" w:rsidP="0088127C">
            <w:pPr>
              <w:pStyle w:val="OtherTableBody"/>
            </w:pPr>
            <w:r>
              <w:t>Catheter Tip, Subclavian</w:t>
            </w:r>
          </w:p>
        </w:tc>
      </w:tr>
      <w:tr w:rsidR="00B50050" w14:paraId="36601B5D" w14:textId="77777777" w:rsidTr="00195548">
        <w:tc>
          <w:tcPr>
            <w:tcW w:w="600" w:type="dxa"/>
          </w:tcPr>
          <w:p w14:paraId="19370711" w14:textId="77777777" w:rsidR="00B50050" w:rsidRDefault="00B50050" w:rsidP="0088127C">
            <w:pPr>
              <w:pStyle w:val="OtherTableBody"/>
            </w:pPr>
          </w:p>
        </w:tc>
        <w:tc>
          <w:tcPr>
            <w:tcW w:w="600" w:type="dxa"/>
          </w:tcPr>
          <w:p w14:paraId="6F16D344" w14:textId="77777777" w:rsidR="00B50050" w:rsidRDefault="00B50050" w:rsidP="0088127C">
            <w:pPr>
              <w:pStyle w:val="OtherTableBody"/>
            </w:pPr>
            <w:r>
              <w:t>0487</w:t>
            </w:r>
          </w:p>
        </w:tc>
        <w:tc>
          <w:tcPr>
            <w:tcW w:w="2600" w:type="dxa"/>
          </w:tcPr>
          <w:p w14:paraId="59B3CB77" w14:textId="77777777" w:rsidR="00B50050" w:rsidRDefault="00B50050" w:rsidP="0088127C">
            <w:pPr>
              <w:pStyle w:val="OtherTableBody"/>
            </w:pPr>
          </w:p>
        </w:tc>
        <w:tc>
          <w:tcPr>
            <w:tcW w:w="1400" w:type="dxa"/>
          </w:tcPr>
          <w:p w14:paraId="6191867F" w14:textId="77777777" w:rsidR="00B50050" w:rsidRDefault="00B50050" w:rsidP="0088127C">
            <w:pPr>
              <w:pStyle w:val="OtherTableBody"/>
            </w:pPr>
            <w:r>
              <w:t>SCROA</w:t>
            </w:r>
          </w:p>
        </w:tc>
        <w:tc>
          <w:tcPr>
            <w:tcW w:w="4200" w:type="dxa"/>
          </w:tcPr>
          <w:p w14:paraId="26E1900D" w14:textId="77777777" w:rsidR="00B50050" w:rsidRDefault="00B50050" w:rsidP="0088127C">
            <w:pPr>
              <w:pStyle w:val="OtherTableBody"/>
            </w:pPr>
            <w:r>
              <w:t>Abscess, Scrotal</w:t>
            </w:r>
          </w:p>
        </w:tc>
      </w:tr>
      <w:tr w:rsidR="00B50050" w14:paraId="77EECFD5" w14:textId="77777777" w:rsidTr="00195548">
        <w:tc>
          <w:tcPr>
            <w:tcW w:w="600" w:type="dxa"/>
          </w:tcPr>
          <w:p w14:paraId="2006940E" w14:textId="77777777" w:rsidR="00B50050" w:rsidRDefault="00B50050" w:rsidP="0088127C">
            <w:pPr>
              <w:pStyle w:val="OtherTableBody"/>
            </w:pPr>
          </w:p>
        </w:tc>
        <w:tc>
          <w:tcPr>
            <w:tcW w:w="600" w:type="dxa"/>
          </w:tcPr>
          <w:p w14:paraId="376AABB0" w14:textId="77777777" w:rsidR="00B50050" w:rsidRDefault="00B50050" w:rsidP="0088127C">
            <w:pPr>
              <w:pStyle w:val="OtherTableBody"/>
            </w:pPr>
            <w:r>
              <w:t>0487</w:t>
            </w:r>
          </w:p>
        </w:tc>
        <w:tc>
          <w:tcPr>
            <w:tcW w:w="2600" w:type="dxa"/>
          </w:tcPr>
          <w:p w14:paraId="1249472C" w14:textId="77777777" w:rsidR="00B50050" w:rsidRDefault="00B50050" w:rsidP="0088127C">
            <w:pPr>
              <w:pStyle w:val="OtherTableBody"/>
            </w:pPr>
          </w:p>
        </w:tc>
        <w:tc>
          <w:tcPr>
            <w:tcW w:w="1400" w:type="dxa"/>
          </w:tcPr>
          <w:p w14:paraId="203C1A5C" w14:textId="77777777" w:rsidR="00B50050" w:rsidRDefault="00B50050" w:rsidP="0088127C">
            <w:pPr>
              <w:pStyle w:val="OtherTableBody"/>
            </w:pPr>
            <w:r>
              <w:t>SECRE</w:t>
            </w:r>
          </w:p>
        </w:tc>
        <w:tc>
          <w:tcPr>
            <w:tcW w:w="4200" w:type="dxa"/>
          </w:tcPr>
          <w:p w14:paraId="3CCBF7D1" w14:textId="77777777" w:rsidR="00B50050" w:rsidRDefault="00B50050" w:rsidP="0088127C">
            <w:pPr>
              <w:pStyle w:val="OtherTableBody"/>
            </w:pPr>
            <w:r>
              <w:t>Secretion(s)</w:t>
            </w:r>
          </w:p>
        </w:tc>
      </w:tr>
      <w:tr w:rsidR="00B50050" w14:paraId="72AD221F" w14:textId="77777777" w:rsidTr="00195548">
        <w:tc>
          <w:tcPr>
            <w:tcW w:w="600" w:type="dxa"/>
          </w:tcPr>
          <w:p w14:paraId="1FA82673" w14:textId="77777777" w:rsidR="00B50050" w:rsidRDefault="00B50050" w:rsidP="0088127C">
            <w:pPr>
              <w:pStyle w:val="OtherTableBody"/>
            </w:pPr>
          </w:p>
        </w:tc>
        <w:tc>
          <w:tcPr>
            <w:tcW w:w="600" w:type="dxa"/>
          </w:tcPr>
          <w:p w14:paraId="10D7DE3A" w14:textId="77777777" w:rsidR="00B50050" w:rsidRDefault="00B50050" w:rsidP="0088127C">
            <w:pPr>
              <w:pStyle w:val="OtherTableBody"/>
            </w:pPr>
            <w:r>
              <w:t>0487</w:t>
            </w:r>
          </w:p>
        </w:tc>
        <w:tc>
          <w:tcPr>
            <w:tcW w:w="2600" w:type="dxa"/>
          </w:tcPr>
          <w:p w14:paraId="4474FF62" w14:textId="77777777" w:rsidR="00B50050" w:rsidRDefault="00B50050" w:rsidP="0088127C">
            <w:pPr>
              <w:pStyle w:val="OtherTableBody"/>
            </w:pPr>
          </w:p>
        </w:tc>
        <w:tc>
          <w:tcPr>
            <w:tcW w:w="1400" w:type="dxa"/>
          </w:tcPr>
          <w:p w14:paraId="577621CD" w14:textId="77777777" w:rsidR="00B50050" w:rsidRDefault="00B50050" w:rsidP="0088127C">
            <w:pPr>
              <w:pStyle w:val="OtherTableBody"/>
            </w:pPr>
            <w:r>
              <w:t>SER</w:t>
            </w:r>
          </w:p>
        </w:tc>
        <w:tc>
          <w:tcPr>
            <w:tcW w:w="4200" w:type="dxa"/>
          </w:tcPr>
          <w:p w14:paraId="69FB8F16" w14:textId="77777777" w:rsidR="00B50050" w:rsidRDefault="00B50050" w:rsidP="0088127C">
            <w:pPr>
              <w:pStyle w:val="OtherTableBody"/>
            </w:pPr>
            <w:r>
              <w:t>Serum</w:t>
            </w:r>
          </w:p>
        </w:tc>
      </w:tr>
      <w:tr w:rsidR="00B50050" w14:paraId="542B9737" w14:textId="77777777" w:rsidTr="00195548">
        <w:tc>
          <w:tcPr>
            <w:tcW w:w="600" w:type="dxa"/>
          </w:tcPr>
          <w:p w14:paraId="7702E503" w14:textId="77777777" w:rsidR="00B50050" w:rsidRDefault="00B50050" w:rsidP="0088127C">
            <w:pPr>
              <w:pStyle w:val="OtherTableBody"/>
            </w:pPr>
          </w:p>
        </w:tc>
        <w:tc>
          <w:tcPr>
            <w:tcW w:w="600" w:type="dxa"/>
          </w:tcPr>
          <w:p w14:paraId="451897B4" w14:textId="77777777" w:rsidR="00B50050" w:rsidRDefault="00B50050" w:rsidP="0088127C">
            <w:pPr>
              <w:pStyle w:val="OtherTableBody"/>
            </w:pPr>
            <w:r>
              <w:t>0487</w:t>
            </w:r>
          </w:p>
        </w:tc>
        <w:tc>
          <w:tcPr>
            <w:tcW w:w="2600" w:type="dxa"/>
          </w:tcPr>
          <w:p w14:paraId="5B80B8B8" w14:textId="77777777" w:rsidR="00B50050" w:rsidRDefault="00B50050" w:rsidP="0088127C">
            <w:pPr>
              <w:pStyle w:val="OtherTableBody"/>
            </w:pPr>
          </w:p>
        </w:tc>
        <w:tc>
          <w:tcPr>
            <w:tcW w:w="1400" w:type="dxa"/>
          </w:tcPr>
          <w:p w14:paraId="743B4CFF" w14:textId="77777777" w:rsidR="00B50050" w:rsidRDefault="00B50050" w:rsidP="0088127C">
            <w:pPr>
              <w:pStyle w:val="OtherTableBody"/>
            </w:pPr>
            <w:r>
              <w:t>SHU</w:t>
            </w:r>
          </w:p>
        </w:tc>
        <w:tc>
          <w:tcPr>
            <w:tcW w:w="4200" w:type="dxa"/>
          </w:tcPr>
          <w:p w14:paraId="2205D0E5" w14:textId="77777777" w:rsidR="00B50050" w:rsidRDefault="00B50050" w:rsidP="0088127C">
            <w:pPr>
              <w:pStyle w:val="OtherTableBody"/>
            </w:pPr>
            <w:r>
              <w:t>Site, Shunt</w:t>
            </w:r>
          </w:p>
        </w:tc>
      </w:tr>
      <w:tr w:rsidR="00B50050" w14:paraId="28311057" w14:textId="77777777" w:rsidTr="00195548">
        <w:tc>
          <w:tcPr>
            <w:tcW w:w="600" w:type="dxa"/>
          </w:tcPr>
          <w:p w14:paraId="2754F166" w14:textId="77777777" w:rsidR="00B50050" w:rsidRDefault="00B50050" w:rsidP="0088127C">
            <w:pPr>
              <w:pStyle w:val="OtherTableBody"/>
            </w:pPr>
          </w:p>
        </w:tc>
        <w:tc>
          <w:tcPr>
            <w:tcW w:w="600" w:type="dxa"/>
          </w:tcPr>
          <w:p w14:paraId="00BD966C" w14:textId="77777777" w:rsidR="00B50050" w:rsidRDefault="00B50050" w:rsidP="0088127C">
            <w:pPr>
              <w:pStyle w:val="OtherTableBody"/>
            </w:pPr>
            <w:r>
              <w:t>0487</w:t>
            </w:r>
          </w:p>
        </w:tc>
        <w:tc>
          <w:tcPr>
            <w:tcW w:w="2600" w:type="dxa"/>
          </w:tcPr>
          <w:p w14:paraId="044061D7" w14:textId="77777777" w:rsidR="00B50050" w:rsidRDefault="00B50050" w:rsidP="0088127C">
            <w:pPr>
              <w:pStyle w:val="OtherTableBody"/>
            </w:pPr>
          </w:p>
        </w:tc>
        <w:tc>
          <w:tcPr>
            <w:tcW w:w="1400" w:type="dxa"/>
          </w:tcPr>
          <w:p w14:paraId="34F615DA" w14:textId="77777777" w:rsidR="00B50050" w:rsidRDefault="00B50050" w:rsidP="0088127C">
            <w:pPr>
              <w:pStyle w:val="OtherTableBody"/>
            </w:pPr>
            <w:r>
              <w:t>SHUNF</w:t>
            </w:r>
          </w:p>
        </w:tc>
        <w:tc>
          <w:tcPr>
            <w:tcW w:w="4200" w:type="dxa"/>
          </w:tcPr>
          <w:p w14:paraId="5FB119A1" w14:textId="77777777" w:rsidR="00B50050" w:rsidRDefault="00B50050" w:rsidP="0088127C">
            <w:pPr>
              <w:pStyle w:val="OtherTableBody"/>
            </w:pPr>
            <w:r>
              <w:t>Fluid, Shunt</w:t>
            </w:r>
          </w:p>
        </w:tc>
      </w:tr>
      <w:tr w:rsidR="00B50050" w14:paraId="02869761" w14:textId="77777777" w:rsidTr="00195548">
        <w:tc>
          <w:tcPr>
            <w:tcW w:w="600" w:type="dxa"/>
          </w:tcPr>
          <w:p w14:paraId="7D4CA97A" w14:textId="77777777" w:rsidR="00B50050" w:rsidRDefault="00B50050" w:rsidP="0088127C">
            <w:pPr>
              <w:pStyle w:val="OtherTableBody"/>
            </w:pPr>
          </w:p>
        </w:tc>
        <w:tc>
          <w:tcPr>
            <w:tcW w:w="600" w:type="dxa"/>
          </w:tcPr>
          <w:p w14:paraId="010E9F4A" w14:textId="77777777" w:rsidR="00B50050" w:rsidRDefault="00B50050" w:rsidP="0088127C">
            <w:pPr>
              <w:pStyle w:val="OtherTableBody"/>
            </w:pPr>
            <w:r>
              <w:t>0487</w:t>
            </w:r>
          </w:p>
        </w:tc>
        <w:tc>
          <w:tcPr>
            <w:tcW w:w="2600" w:type="dxa"/>
          </w:tcPr>
          <w:p w14:paraId="29019800" w14:textId="77777777" w:rsidR="00B50050" w:rsidRDefault="00B50050" w:rsidP="0088127C">
            <w:pPr>
              <w:pStyle w:val="OtherTableBody"/>
            </w:pPr>
          </w:p>
        </w:tc>
        <w:tc>
          <w:tcPr>
            <w:tcW w:w="1400" w:type="dxa"/>
          </w:tcPr>
          <w:p w14:paraId="3D3101BB" w14:textId="77777777" w:rsidR="00B50050" w:rsidRDefault="00B50050" w:rsidP="0088127C">
            <w:pPr>
              <w:pStyle w:val="OtherTableBody"/>
            </w:pPr>
            <w:r>
              <w:t>SHUNT</w:t>
            </w:r>
          </w:p>
        </w:tc>
        <w:tc>
          <w:tcPr>
            <w:tcW w:w="4200" w:type="dxa"/>
          </w:tcPr>
          <w:p w14:paraId="1C1C3E16" w14:textId="77777777" w:rsidR="00B50050" w:rsidRDefault="00B50050" w:rsidP="0088127C">
            <w:pPr>
              <w:pStyle w:val="OtherTableBody"/>
            </w:pPr>
            <w:r>
              <w:t>Shunt</w:t>
            </w:r>
          </w:p>
        </w:tc>
      </w:tr>
      <w:tr w:rsidR="00B50050" w14:paraId="0E8C07DA" w14:textId="77777777" w:rsidTr="00195548">
        <w:tc>
          <w:tcPr>
            <w:tcW w:w="600" w:type="dxa"/>
          </w:tcPr>
          <w:p w14:paraId="006A1F5C" w14:textId="77777777" w:rsidR="00B50050" w:rsidRDefault="00B50050" w:rsidP="0088127C">
            <w:pPr>
              <w:pStyle w:val="OtherTableBody"/>
            </w:pPr>
          </w:p>
        </w:tc>
        <w:tc>
          <w:tcPr>
            <w:tcW w:w="600" w:type="dxa"/>
          </w:tcPr>
          <w:p w14:paraId="0241CBF8" w14:textId="77777777" w:rsidR="00B50050" w:rsidRDefault="00B50050" w:rsidP="0088127C">
            <w:pPr>
              <w:pStyle w:val="OtherTableBody"/>
            </w:pPr>
            <w:r>
              <w:t>0487</w:t>
            </w:r>
          </w:p>
        </w:tc>
        <w:tc>
          <w:tcPr>
            <w:tcW w:w="2600" w:type="dxa"/>
          </w:tcPr>
          <w:p w14:paraId="313A8E67" w14:textId="77777777" w:rsidR="00B50050" w:rsidRDefault="00B50050" w:rsidP="0088127C">
            <w:pPr>
              <w:pStyle w:val="OtherTableBody"/>
            </w:pPr>
          </w:p>
        </w:tc>
        <w:tc>
          <w:tcPr>
            <w:tcW w:w="1400" w:type="dxa"/>
          </w:tcPr>
          <w:p w14:paraId="2E75DDAB" w14:textId="77777777" w:rsidR="00B50050" w:rsidRDefault="00B50050" w:rsidP="0088127C">
            <w:pPr>
              <w:pStyle w:val="OtherTableBody"/>
            </w:pPr>
            <w:r>
              <w:t>SITE</w:t>
            </w:r>
          </w:p>
        </w:tc>
        <w:tc>
          <w:tcPr>
            <w:tcW w:w="4200" w:type="dxa"/>
          </w:tcPr>
          <w:p w14:paraId="7AC5BA61" w14:textId="77777777" w:rsidR="00B50050" w:rsidRDefault="00B50050" w:rsidP="0088127C">
            <w:pPr>
              <w:pStyle w:val="OtherTableBody"/>
            </w:pPr>
            <w:r>
              <w:t>Site</w:t>
            </w:r>
          </w:p>
        </w:tc>
      </w:tr>
      <w:tr w:rsidR="00B50050" w14:paraId="26035F58" w14:textId="77777777" w:rsidTr="00195548">
        <w:tc>
          <w:tcPr>
            <w:tcW w:w="600" w:type="dxa"/>
          </w:tcPr>
          <w:p w14:paraId="2D15E195" w14:textId="77777777" w:rsidR="00B50050" w:rsidRDefault="00B50050" w:rsidP="0088127C">
            <w:pPr>
              <w:pStyle w:val="OtherTableBody"/>
            </w:pPr>
          </w:p>
        </w:tc>
        <w:tc>
          <w:tcPr>
            <w:tcW w:w="600" w:type="dxa"/>
          </w:tcPr>
          <w:p w14:paraId="3B7BCB20" w14:textId="77777777" w:rsidR="00B50050" w:rsidRDefault="00B50050" w:rsidP="0088127C">
            <w:pPr>
              <w:pStyle w:val="OtherTableBody"/>
            </w:pPr>
            <w:r>
              <w:t>0487</w:t>
            </w:r>
          </w:p>
        </w:tc>
        <w:tc>
          <w:tcPr>
            <w:tcW w:w="2600" w:type="dxa"/>
          </w:tcPr>
          <w:p w14:paraId="172C54BB" w14:textId="77777777" w:rsidR="00B50050" w:rsidRDefault="00B50050" w:rsidP="0088127C">
            <w:pPr>
              <w:pStyle w:val="OtherTableBody"/>
            </w:pPr>
          </w:p>
        </w:tc>
        <w:tc>
          <w:tcPr>
            <w:tcW w:w="1400" w:type="dxa"/>
          </w:tcPr>
          <w:p w14:paraId="1ABB5610" w14:textId="77777777" w:rsidR="00B50050" w:rsidRDefault="00B50050" w:rsidP="0088127C">
            <w:pPr>
              <w:pStyle w:val="OtherTableBody"/>
            </w:pPr>
            <w:r>
              <w:t>SKBP</w:t>
            </w:r>
          </w:p>
        </w:tc>
        <w:tc>
          <w:tcPr>
            <w:tcW w:w="4200" w:type="dxa"/>
          </w:tcPr>
          <w:p w14:paraId="1FE16C45" w14:textId="77777777" w:rsidR="00B50050" w:rsidRDefault="00B50050" w:rsidP="0088127C">
            <w:pPr>
              <w:pStyle w:val="OtherTableBody"/>
            </w:pPr>
            <w:r>
              <w:t>Biopsy, Skin</w:t>
            </w:r>
          </w:p>
        </w:tc>
      </w:tr>
      <w:tr w:rsidR="00B50050" w14:paraId="19814EF3" w14:textId="77777777" w:rsidTr="00195548">
        <w:tc>
          <w:tcPr>
            <w:tcW w:w="600" w:type="dxa"/>
          </w:tcPr>
          <w:p w14:paraId="6A6D895C" w14:textId="77777777" w:rsidR="00B50050" w:rsidRDefault="00B50050" w:rsidP="0088127C">
            <w:pPr>
              <w:pStyle w:val="OtherTableBody"/>
            </w:pPr>
          </w:p>
        </w:tc>
        <w:tc>
          <w:tcPr>
            <w:tcW w:w="600" w:type="dxa"/>
          </w:tcPr>
          <w:p w14:paraId="073B78D3" w14:textId="77777777" w:rsidR="00B50050" w:rsidRDefault="00B50050" w:rsidP="0088127C">
            <w:pPr>
              <w:pStyle w:val="OtherTableBody"/>
            </w:pPr>
            <w:r>
              <w:t>0487</w:t>
            </w:r>
          </w:p>
        </w:tc>
        <w:tc>
          <w:tcPr>
            <w:tcW w:w="2600" w:type="dxa"/>
          </w:tcPr>
          <w:p w14:paraId="0F96E76F" w14:textId="77777777" w:rsidR="00B50050" w:rsidRDefault="00B50050" w:rsidP="0088127C">
            <w:pPr>
              <w:pStyle w:val="OtherTableBody"/>
            </w:pPr>
          </w:p>
        </w:tc>
        <w:tc>
          <w:tcPr>
            <w:tcW w:w="1400" w:type="dxa"/>
          </w:tcPr>
          <w:p w14:paraId="2B394A51" w14:textId="77777777" w:rsidR="00B50050" w:rsidRDefault="00B50050" w:rsidP="0088127C">
            <w:pPr>
              <w:pStyle w:val="OtherTableBody"/>
            </w:pPr>
            <w:r>
              <w:t>SKN</w:t>
            </w:r>
          </w:p>
        </w:tc>
        <w:tc>
          <w:tcPr>
            <w:tcW w:w="4200" w:type="dxa"/>
          </w:tcPr>
          <w:p w14:paraId="4FE4D9B8" w14:textId="77777777" w:rsidR="00B50050" w:rsidRDefault="00B50050" w:rsidP="0088127C">
            <w:pPr>
              <w:pStyle w:val="OtherTableBody"/>
            </w:pPr>
            <w:r>
              <w:t>Skin</w:t>
            </w:r>
          </w:p>
        </w:tc>
      </w:tr>
      <w:tr w:rsidR="00B50050" w14:paraId="4A5DC783" w14:textId="77777777" w:rsidTr="00195548">
        <w:tc>
          <w:tcPr>
            <w:tcW w:w="600" w:type="dxa"/>
          </w:tcPr>
          <w:p w14:paraId="10BE715C" w14:textId="77777777" w:rsidR="00B50050" w:rsidRDefault="00B50050" w:rsidP="0088127C">
            <w:pPr>
              <w:pStyle w:val="OtherTableBody"/>
            </w:pPr>
          </w:p>
        </w:tc>
        <w:tc>
          <w:tcPr>
            <w:tcW w:w="600" w:type="dxa"/>
          </w:tcPr>
          <w:p w14:paraId="750F88EC" w14:textId="77777777" w:rsidR="00B50050" w:rsidRDefault="00B50050" w:rsidP="0088127C">
            <w:pPr>
              <w:pStyle w:val="OtherTableBody"/>
            </w:pPr>
            <w:r>
              <w:t>0487</w:t>
            </w:r>
          </w:p>
        </w:tc>
        <w:tc>
          <w:tcPr>
            <w:tcW w:w="2600" w:type="dxa"/>
          </w:tcPr>
          <w:p w14:paraId="7004AFE8" w14:textId="77777777" w:rsidR="00B50050" w:rsidRDefault="00B50050" w:rsidP="0088127C">
            <w:pPr>
              <w:pStyle w:val="OtherTableBody"/>
            </w:pPr>
          </w:p>
        </w:tc>
        <w:tc>
          <w:tcPr>
            <w:tcW w:w="1400" w:type="dxa"/>
          </w:tcPr>
          <w:p w14:paraId="7EDD3FF4" w14:textId="77777777" w:rsidR="00B50050" w:rsidRDefault="00B50050" w:rsidP="0088127C">
            <w:pPr>
              <w:pStyle w:val="OtherTableBody"/>
            </w:pPr>
            <w:r>
              <w:t>SMM</w:t>
            </w:r>
          </w:p>
        </w:tc>
        <w:tc>
          <w:tcPr>
            <w:tcW w:w="4200" w:type="dxa"/>
          </w:tcPr>
          <w:p w14:paraId="08EB6A68" w14:textId="77777777" w:rsidR="00B50050" w:rsidRDefault="00B50050" w:rsidP="0088127C">
            <w:pPr>
              <w:pStyle w:val="OtherTableBody"/>
            </w:pPr>
            <w:r>
              <w:t>Mass, Sub-Mandibular</w:t>
            </w:r>
          </w:p>
        </w:tc>
      </w:tr>
      <w:tr w:rsidR="00B50050" w14:paraId="4B5DF9F8" w14:textId="77777777" w:rsidTr="00195548">
        <w:tc>
          <w:tcPr>
            <w:tcW w:w="600" w:type="dxa"/>
          </w:tcPr>
          <w:p w14:paraId="0ABBBB1E" w14:textId="77777777" w:rsidR="00B50050" w:rsidRDefault="00B50050" w:rsidP="0088127C">
            <w:pPr>
              <w:pStyle w:val="OtherTableBody"/>
            </w:pPr>
          </w:p>
        </w:tc>
        <w:tc>
          <w:tcPr>
            <w:tcW w:w="600" w:type="dxa"/>
          </w:tcPr>
          <w:p w14:paraId="5F062F29" w14:textId="77777777" w:rsidR="00B50050" w:rsidRDefault="00B50050" w:rsidP="0088127C">
            <w:pPr>
              <w:pStyle w:val="OtherTableBody"/>
            </w:pPr>
            <w:r>
              <w:t>0487</w:t>
            </w:r>
          </w:p>
        </w:tc>
        <w:tc>
          <w:tcPr>
            <w:tcW w:w="2600" w:type="dxa"/>
          </w:tcPr>
          <w:p w14:paraId="0B4C19C1" w14:textId="77777777" w:rsidR="00B50050" w:rsidRDefault="00B50050" w:rsidP="0088127C">
            <w:pPr>
              <w:pStyle w:val="OtherTableBody"/>
            </w:pPr>
          </w:p>
        </w:tc>
        <w:tc>
          <w:tcPr>
            <w:tcW w:w="1400" w:type="dxa"/>
          </w:tcPr>
          <w:p w14:paraId="0184BD23" w14:textId="77777777" w:rsidR="00B50050" w:rsidRDefault="00B50050" w:rsidP="0088127C">
            <w:pPr>
              <w:pStyle w:val="OtherTableBody"/>
            </w:pPr>
            <w:r>
              <w:t>SMN</w:t>
            </w:r>
          </w:p>
        </w:tc>
        <w:tc>
          <w:tcPr>
            <w:tcW w:w="4200" w:type="dxa"/>
          </w:tcPr>
          <w:p w14:paraId="5C5887C8" w14:textId="77777777" w:rsidR="00B50050" w:rsidRDefault="00B50050" w:rsidP="0088127C">
            <w:pPr>
              <w:pStyle w:val="OtherTableBody"/>
            </w:pPr>
            <w:r>
              <w:t>Seminal fluid</w:t>
            </w:r>
          </w:p>
        </w:tc>
      </w:tr>
      <w:tr w:rsidR="00B50050" w14:paraId="1179712D" w14:textId="77777777" w:rsidTr="00195548">
        <w:tc>
          <w:tcPr>
            <w:tcW w:w="600" w:type="dxa"/>
          </w:tcPr>
          <w:p w14:paraId="6F4B7D20" w14:textId="77777777" w:rsidR="00B50050" w:rsidRDefault="00B50050" w:rsidP="0088127C">
            <w:pPr>
              <w:pStyle w:val="OtherTableBody"/>
            </w:pPr>
          </w:p>
        </w:tc>
        <w:tc>
          <w:tcPr>
            <w:tcW w:w="600" w:type="dxa"/>
          </w:tcPr>
          <w:p w14:paraId="3E0C3341" w14:textId="77777777" w:rsidR="00B50050" w:rsidRDefault="00B50050" w:rsidP="0088127C">
            <w:pPr>
              <w:pStyle w:val="OtherTableBody"/>
            </w:pPr>
            <w:r>
              <w:t>0487</w:t>
            </w:r>
          </w:p>
        </w:tc>
        <w:tc>
          <w:tcPr>
            <w:tcW w:w="2600" w:type="dxa"/>
          </w:tcPr>
          <w:p w14:paraId="75171D8D" w14:textId="77777777" w:rsidR="00B50050" w:rsidRDefault="00B50050" w:rsidP="0088127C">
            <w:pPr>
              <w:pStyle w:val="OtherTableBody"/>
            </w:pPr>
          </w:p>
        </w:tc>
        <w:tc>
          <w:tcPr>
            <w:tcW w:w="1400" w:type="dxa"/>
          </w:tcPr>
          <w:p w14:paraId="12D59B5E" w14:textId="77777777" w:rsidR="00B50050" w:rsidRDefault="00B50050" w:rsidP="0088127C">
            <w:pPr>
              <w:pStyle w:val="OtherTableBody"/>
            </w:pPr>
            <w:r>
              <w:t>SNV</w:t>
            </w:r>
          </w:p>
        </w:tc>
        <w:tc>
          <w:tcPr>
            <w:tcW w:w="4200" w:type="dxa"/>
          </w:tcPr>
          <w:p w14:paraId="27B6236A" w14:textId="77777777" w:rsidR="00B50050" w:rsidRDefault="00B50050" w:rsidP="0088127C">
            <w:pPr>
              <w:pStyle w:val="OtherTableBody"/>
            </w:pPr>
            <w:r>
              <w:t>Fluid, synovial (Joint fluid)</w:t>
            </w:r>
          </w:p>
        </w:tc>
      </w:tr>
      <w:tr w:rsidR="00B50050" w14:paraId="76509745" w14:textId="77777777" w:rsidTr="00195548">
        <w:tc>
          <w:tcPr>
            <w:tcW w:w="600" w:type="dxa"/>
          </w:tcPr>
          <w:p w14:paraId="7AF792C0" w14:textId="77777777" w:rsidR="00B50050" w:rsidRDefault="00B50050" w:rsidP="0088127C">
            <w:pPr>
              <w:pStyle w:val="OtherTableBody"/>
            </w:pPr>
          </w:p>
        </w:tc>
        <w:tc>
          <w:tcPr>
            <w:tcW w:w="600" w:type="dxa"/>
          </w:tcPr>
          <w:p w14:paraId="06C5D3ED" w14:textId="77777777" w:rsidR="00B50050" w:rsidRDefault="00B50050" w:rsidP="0088127C">
            <w:pPr>
              <w:pStyle w:val="OtherTableBody"/>
            </w:pPr>
            <w:r>
              <w:t>0487</w:t>
            </w:r>
          </w:p>
        </w:tc>
        <w:tc>
          <w:tcPr>
            <w:tcW w:w="2600" w:type="dxa"/>
          </w:tcPr>
          <w:p w14:paraId="6E5FEE75" w14:textId="77777777" w:rsidR="00B50050" w:rsidRDefault="00B50050" w:rsidP="0088127C">
            <w:pPr>
              <w:pStyle w:val="OtherTableBody"/>
            </w:pPr>
          </w:p>
        </w:tc>
        <w:tc>
          <w:tcPr>
            <w:tcW w:w="1400" w:type="dxa"/>
          </w:tcPr>
          <w:p w14:paraId="714BE3A8" w14:textId="77777777" w:rsidR="00B50050" w:rsidRDefault="00B50050" w:rsidP="0088127C">
            <w:pPr>
              <w:pStyle w:val="OtherTableBody"/>
            </w:pPr>
            <w:r>
              <w:t>SPRM</w:t>
            </w:r>
          </w:p>
        </w:tc>
        <w:tc>
          <w:tcPr>
            <w:tcW w:w="4200" w:type="dxa"/>
          </w:tcPr>
          <w:p w14:paraId="07698644" w14:textId="77777777" w:rsidR="00B50050" w:rsidRDefault="00B50050" w:rsidP="0088127C">
            <w:pPr>
              <w:pStyle w:val="OtherTableBody"/>
            </w:pPr>
            <w:r>
              <w:t>Spermatozoa</w:t>
            </w:r>
          </w:p>
        </w:tc>
      </w:tr>
      <w:tr w:rsidR="00B50050" w14:paraId="65AE3BE8" w14:textId="77777777" w:rsidTr="00195548">
        <w:tc>
          <w:tcPr>
            <w:tcW w:w="600" w:type="dxa"/>
          </w:tcPr>
          <w:p w14:paraId="0CC83798" w14:textId="77777777" w:rsidR="00B50050" w:rsidRDefault="00B50050" w:rsidP="0088127C">
            <w:pPr>
              <w:pStyle w:val="OtherTableBody"/>
            </w:pPr>
          </w:p>
        </w:tc>
        <w:tc>
          <w:tcPr>
            <w:tcW w:w="600" w:type="dxa"/>
          </w:tcPr>
          <w:p w14:paraId="780969B4" w14:textId="77777777" w:rsidR="00B50050" w:rsidRDefault="00B50050" w:rsidP="0088127C">
            <w:pPr>
              <w:pStyle w:val="OtherTableBody"/>
            </w:pPr>
            <w:r>
              <w:t>0487</w:t>
            </w:r>
          </w:p>
        </w:tc>
        <w:tc>
          <w:tcPr>
            <w:tcW w:w="2600" w:type="dxa"/>
          </w:tcPr>
          <w:p w14:paraId="1C291408" w14:textId="77777777" w:rsidR="00B50050" w:rsidRDefault="00B50050" w:rsidP="0088127C">
            <w:pPr>
              <w:pStyle w:val="OtherTableBody"/>
            </w:pPr>
          </w:p>
        </w:tc>
        <w:tc>
          <w:tcPr>
            <w:tcW w:w="1400" w:type="dxa"/>
          </w:tcPr>
          <w:p w14:paraId="6EF23146" w14:textId="77777777" w:rsidR="00B50050" w:rsidRDefault="00B50050" w:rsidP="0088127C">
            <w:pPr>
              <w:pStyle w:val="OtherTableBody"/>
            </w:pPr>
            <w:r>
              <w:t>SPRP</w:t>
            </w:r>
          </w:p>
        </w:tc>
        <w:tc>
          <w:tcPr>
            <w:tcW w:w="4200" w:type="dxa"/>
          </w:tcPr>
          <w:p w14:paraId="5C593760" w14:textId="77777777" w:rsidR="00B50050" w:rsidRDefault="00B50050" w:rsidP="0088127C">
            <w:pPr>
              <w:pStyle w:val="OtherTableBody"/>
            </w:pPr>
            <w:r>
              <w:t>Catheter Tip, Suprapubic</w:t>
            </w:r>
          </w:p>
        </w:tc>
      </w:tr>
      <w:tr w:rsidR="00B50050" w14:paraId="59B831C4" w14:textId="77777777" w:rsidTr="00195548">
        <w:tc>
          <w:tcPr>
            <w:tcW w:w="600" w:type="dxa"/>
          </w:tcPr>
          <w:p w14:paraId="683D31E8" w14:textId="77777777" w:rsidR="00B50050" w:rsidRDefault="00B50050" w:rsidP="0088127C">
            <w:pPr>
              <w:pStyle w:val="OtherTableBody"/>
            </w:pPr>
          </w:p>
        </w:tc>
        <w:tc>
          <w:tcPr>
            <w:tcW w:w="600" w:type="dxa"/>
          </w:tcPr>
          <w:p w14:paraId="0EB09070" w14:textId="77777777" w:rsidR="00B50050" w:rsidRDefault="00B50050" w:rsidP="0088127C">
            <w:pPr>
              <w:pStyle w:val="OtherTableBody"/>
            </w:pPr>
            <w:r>
              <w:t>0487</w:t>
            </w:r>
          </w:p>
        </w:tc>
        <w:tc>
          <w:tcPr>
            <w:tcW w:w="2600" w:type="dxa"/>
          </w:tcPr>
          <w:p w14:paraId="26A1D588" w14:textId="77777777" w:rsidR="00B50050" w:rsidRDefault="00B50050" w:rsidP="0088127C">
            <w:pPr>
              <w:pStyle w:val="OtherTableBody"/>
            </w:pPr>
          </w:p>
        </w:tc>
        <w:tc>
          <w:tcPr>
            <w:tcW w:w="1400" w:type="dxa"/>
          </w:tcPr>
          <w:p w14:paraId="298988C4" w14:textId="77777777" w:rsidR="00B50050" w:rsidRDefault="00B50050" w:rsidP="0088127C">
            <w:pPr>
              <w:pStyle w:val="OtherTableBody"/>
            </w:pPr>
            <w:r>
              <w:t>SPRPB</w:t>
            </w:r>
          </w:p>
        </w:tc>
        <w:tc>
          <w:tcPr>
            <w:tcW w:w="4200" w:type="dxa"/>
          </w:tcPr>
          <w:p w14:paraId="1C509030" w14:textId="77777777" w:rsidR="00B50050" w:rsidRDefault="00B50050" w:rsidP="0088127C">
            <w:pPr>
              <w:pStyle w:val="OtherTableBody"/>
            </w:pPr>
            <w:r>
              <w:t>Cathether Tip, Suprapubic</w:t>
            </w:r>
          </w:p>
        </w:tc>
      </w:tr>
      <w:tr w:rsidR="00B50050" w14:paraId="5DF8CC9C" w14:textId="77777777" w:rsidTr="00195548">
        <w:tc>
          <w:tcPr>
            <w:tcW w:w="600" w:type="dxa"/>
          </w:tcPr>
          <w:p w14:paraId="0A5A0C1D" w14:textId="77777777" w:rsidR="00B50050" w:rsidRDefault="00B50050" w:rsidP="0088127C">
            <w:pPr>
              <w:pStyle w:val="OtherTableBody"/>
            </w:pPr>
          </w:p>
        </w:tc>
        <w:tc>
          <w:tcPr>
            <w:tcW w:w="600" w:type="dxa"/>
          </w:tcPr>
          <w:p w14:paraId="3B8F7B31" w14:textId="77777777" w:rsidR="00B50050" w:rsidRDefault="00B50050" w:rsidP="0088127C">
            <w:pPr>
              <w:pStyle w:val="OtherTableBody"/>
            </w:pPr>
            <w:r>
              <w:t>0487</w:t>
            </w:r>
          </w:p>
        </w:tc>
        <w:tc>
          <w:tcPr>
            <w:tcW w:w="2600" w:type="dxa"/>
          </w:tcPr>
          <w:p w14:paraId="0A75EBA8" w14:textId="77777777" w:rsidR="00B50050" w:rsidRDefault="00B50050" w:rsidP="0088127C">
            <w:pPr>
              <w:pStyle w:val="OtherTableBody"/>
            </w:pPr>
          </w:p>
        </w:tc>
        <w:tc>
          <w:tcPr>
            <w:tcW w:w="1400" w:type="dxa"/>
          </w:tcPr>
          <w:p w14:paraId="68DE523D" w14:textId="77777777" w:rsidR="00B50050" w:rsidRDefault="00B50050" w:rsidP="0088127C">
            <w:pPr>
              <w:pStyle w:val="OtherTableBody"/>
            </w:pPr>
            <w:r>
              <w:t>SPS</w:t>
            </w:r>
          </w:p>
        </w:tc>
        <w:tc>
          <w:tcPr>
            <w:tcW w:w="4200" w:type="dxa"/>
          </w:tcPr>
          <w:p w14:paraId="3405CF91" w14:textId="77777777" w:rsidR="00B50050" w:rsidRDefault="00B50050" w:rsidP="0088127C">
            <w:pPr>
              <w:pStyle w:val="OtherTableBody"/>
            </w:pPr>
            <w:r>
              <w:t>Environmental, Spore Strip</w:t>
            </w:r>
          </w:p>
        </w:tc>
      </w:tr>
      <w:tr w:rsidR="00B50050" w14:paraId="0450CEA5" w14:textId="77777777" w:rsidTr="00195548">
        <w:tc>
          <w:tcPr>
            <w:tcW w:w="600" w:type="dxa"/>
          </w:tcPr>
          <w:p w14:paraId="2CCE5BD5" w14:textId="77777777" w:rsidR="00B50050" w:rsidRDefault="00B50050" w:rsidP="0088127C">
            <w:pPr>
              <w:pStyle w:val="OtherTableBody"/>
            </w:pPr>
          </w:p>
        </w:tc>
        <w:tc>
          <w:tcPr>
            <w:tcW w:w="600" w:type="dxa"/>
          </w:tcPr>
          <w:p w14:paraId="03A5C815" w14:textId="77777777" w:rsidR="00B50050" w:rsidRDefault="00B50050" w:rsidP="0088127C">
            <w:pPr>
              <w:pStyle w:val="OtherTableBody"/>
            </w:pPr>
            <w:r>
              <w:t>0487</w:t>
            </w:r>
          </w:p>
        </w:tc>
        <w:tc>
          <w:tcPr>
            <w:tcW w:w="2600" w:type="dxa"/>
          </w:tcPr>
          <w:p w14:paraId="09F98EF8" w14:textId="77777777" w:rsidR="00B50050" w:rsidRDefault="00B50050" w:rsidP="0088127C">
            <w:pPr>
              <w:pStyle w:val="OtherTableBody"/>
            </w:pPr>
          </w:p>
        </w:tc>
        <w:tc>
          <w:tcPr>
            <w:tcW w:w="1400" w:type="dxa"/>
          </w:tcPr>
          <w:p w14:paraId="45EE828E" w14:textId="77777777" w:rsidR="00B50050" w:rsidRDefault="00B50050" w:rsidP="0088127C">
            <w:pPr>
              <w:pStyle w:val="OtherTableBody"/>
            </w:pPr>
            <w:r>
              <w:t>SPT</w:t>
            </w:r>
          </w:p>
        </w:tc>
        <w:tc>
          <w:tcPr>
            <w:tcW w:w="4200" w:type="dxa"/>
          </w:tcPr>
          <w:p w14:paraId="6A135FD8" w14:textId="77777777" w:rsidR="00B50050" w:rsidRDefault="00B50050" w:rsidP="0088127C">
            <w:pPr>
              <w:pStyle w:val="OtherTableBody"/>
            </w:pPr>
            <w:r>
              <w:t>Sputum</w:t>
            </w:r>
          </w:p>
        </w:tc>
      </w:tr>
      <w:tr w:rsidR="00B50050" w14:paraId="7EDA2ACF" w14:textId="77777777" w:rsidTr="00195548">
        <w:tc>
          <w:tcPr>
            <w:tcW w:w="600" w:type="dxa"/>
          </w:tcPr>
          <w:p w14:paraId="2B143602" w14:textId="77777777" w:rsidR="00B50050" w:rsidRDefault="00B50050" w:rsidP="0088127C">
            <w:pPr>
              <w:pStyle w:val="OtherTableBody"/>
            </w:pPr>
          </w:p>
        </w:tc>
        <w:tc>
          <w:tcPr>
            <w:tcW w:w="600" w:type="dxa"/>
          </w:tcPr>
          <w:p w14:paraId="4168A8B1" w14:textId="77777777" w:rsidR="00B50050" w:rsidRDefault="00B50050" w:rsidP="0088127C">
            <w:pPr>
              <w:pStyle w:val="OtherTableBody"/>
            </w:pPr>
            <w:r>
              <w:t>0487</w:t>
            </w:r>
          </w:p>
        </w:tc>
        <w:tc>
          <w:tcPr>
            <w:tcW w:w="2600" w:type="dxa"/>
          </w:tcPr>
          <w:p w14:paraId="671C7074" w14:textId="77777777" w:rsidR="00B50050" w:rsidRDefault="00B50050" w:rsidP="0088127C">
            <w:pPr>
              <w:pStyle w:val="OtherTableBody"/>
            </w:pPr>
          </w:p>
        </w:tc>
        <w:tc>
          <w:tcPr>
            <w:tcW w:w="1400" w:type="dxa"/>
          </w:tcPr>
          <w:p w14:paraId="49131065" w14:textId="77777777" w:rsidR="00B50050" w:rsidRDefault="00B50050" w:rsidP="0088127C">
            <w:pPr>
              <w:pStyle w:val="OtherTableBody"/>
            </w:pPr>
            <w:r>
              <w:t>SPTC</w:t>
            </w:r>
          </w:p>
        </w:tc>
        <w:tc>
          <w:tcPr>
            <w:tcW w:w="4200" w:type="dxa"/>
          </w:tcPr>
          <w:p w14:paraId="7B68CF00" w14:textId="77777777" w:rsidR="00B50050" w:rsidRDefault="00B50050" w:rsidP="0088127C">
            <w:pPr>
              <w:pStyle w:val="OtherTableBody"/>
            </w:pPr>
            <w:r>
              <w:t>Sputum - coughed</w:t>
            </w:r>
          </w:p>
        </w:tc>
      </w:tr>
      <w:tr w:rsidR="00B50050" w14:paraId="35402515" w14:textId="77777777" w:rsidTr="00195548">
        <w:tc>
          <w:tcPr>
            <w:tcW w:w="600" w:type="dxa"/>
          </w:tcPr>
          <w:p w14:paraId="12A93220" w14:textId="77777777" w:rsidR="00B50050" w:rsidRDefault="00B50050" w:rsidP="0088127C">
            <w:pPr>
              <w:pStyle w:val="OtherTableBody"/>
            </w:pPr>
          </w:p>
        </w:tc>
        <w:tc>
          <w:tcPr>
            <w:tcW w:w="600" w:type="dxa"/>
          </w:tcPr>
          <w:p w14:paraId="7FF4B0E4" w14:textId="77777777" w:rsidR="00B50050" w:rsidRDefault="00B50050" w:rsidP="0088127C">
            <w:pPr>
              <w:pStyle w:val="OtherTableBody"/>
            </w:pPr>
            <w:r>
              <w:t>0487</w:t>
            </w:r>
          </w:p>
        </w:tc>
        <w:tc>
          <w:tcPr>
            <w:tcW w:w="2600" w:type="dxa"/>
          </w:tcPr>
          <w:p w14:paraId="69330EAA" w14:textId="77777777" w:rsidR="00B50050" w:rsidRDefault="00B50050" w:rsidP="0088127C">
            <w:pPr>
              <w:pStyle w:val="OtherTableBody"/>
            </w:pPr>
          </w:p>
        </w:tc>
        <w:tc>
          <w:tcPr>
            <w:tcW w:w="1400" w:type="dxa"/>
          </w:tcPr>
          <w:p w14:paraId="66C68911" w14:textId="77777777" w:rsidR="00B50050" w:rsidRDefault="00B50050" w:rsidP="0088127C">
            <w:pPr>
              <w:pStyle w:val="OtherTableBody"/>
            </w:pPr>
            <w:r>
              <w:t>SPTT</w:t>
            </w:r>
          </w:p>
        </w:tc>
        <w:tc>
          <w:tcPr>
            <w:tcW w:w="4200" w:type="dxa"/>
          </w:tcPr>
          <w:p w14:paraId="69852DEF" w14:textId="77777777" w:rsidR="00B50050" w:rsidRDefault="00B50050" w:rsidP="0088127C">
            <w:pPr>
              <w:pStyle w:val="OtherTableBody"/>
            </w:pPr>
            <w:r>
              <w:t>Sputum - tracheal aspirate</w:t>
            </w:r>
          </w:p>
        </w:tc>
      </w:tr>
      <w:tr w:rsidR="00B50050" w14:paraId="32D298F0" w14:textId="77777777" w:rsidTr="00195548">
        <w:tc>
          <w:tcPr>
            <w:tcW w:w="600" w:type="dxa"/>
          </w:tcPr>
          <w:p w14:paraId="78DB68BF" w14:textId="77777777" w:rsidR="00B50050" w:rsidRDefault="00B50050" w:rsidP="0088127C">
            <w:pPr>
              <w:pStyle w:val="OtherTableBody"/>
            </w:pPr>
          </w:p>
        </w:tc>
        <w:tc>
          <w:tcPr>
            <w:tcW w:w="600" w:type="dxa"/>
          </w:tcPr>
          <w:p w14:paraId="144E6A97" w14:textId="77777777" w:rsidR="00B50050" w:rsidRDefault="00B50050" w:rsidP="0088127C">
            <w:pPr>
              <w:pStyle w:val="OtherTableBody"/>
            </w:pPr>
            <w:r>
              <w:t>0487</w:t>
            </w:r>
          </w:p>
        </w:tc>
        <w:tc>
          <w:tcPr>
            <w:tcW w:w="2600" w:type="dxa"/>
          </w:tcPr>
          <w:p w14:paraId="1F5BD86E" w14:textId="77777777" w:rsidR="00B50050" w:rsidRDefault="00B50050" w:rsidP="0088127C">
            <w:pPr>
              <w:pStyle w:val="OtherTableBody"/>
            </w:pPr>
          </w:p>
        </w:tc>
        <w:tc>
          <w:tcPr>
            <w:tcW w:w="1400" w:type="dxa"/>
          </w:tcPr>
          <w:p w14:paraId="218AC8EF" w14:textId="77777777" w:rsidR="00B50050" w:rsidRDefault="00B50050" w:rsidP="0088127C">
            <w:pPr>
              <w:pStyle w:val="OtherTableBody"/>
            </w:pPr>
            <w:r>
              <w:t>SPUT1</w:t>
            </w:r>
          </w:p>
        </w:tc>
        <w:tc>
          <w:tcPr>
            <w:tcW w:w="4200" w:type="dxa"/>
          </w:tcPr>
          <w:p w14:paraId="644B2B8C" w14:textId="77777777" w:rsidR="00B50050" w:rsidRDefault="00B50050" w:rsidP="0088127C">
            <w:pPr>
              <w:pStyle w:val="OtherTableBody"/>
            </w:pPr>
            <w:r>
              <w:t>Sputum, Simulated</w:t>
            </w:r>
          </w:p>
        </w:tc>
      </w:tr>
      <w:tr w:rsidR="00B50050" w14:paraId="53A9D17E" w14:textId="77777777" w:rsidTr="00195548">
        <w:tc>
          <w:tcPr>
            <w:tcW w:w="600" w:type="dxa"/>
          </w:tcPr>
          <w:p w14:paraId="54420B6C" w14:textId="77777777" w:rsidR="00B50050" w:rsidRDefault="00B50050" w:rsidP="0088127C">
            <w:pPr>
              <w:pStyle w:val="OtherTableBody"/>
            </w:pPr>
          </w:p>
        </w:tc>
        <w:tc>
          <w:tcPr>
            <w:tcW w:w="600" w:type="dxa"/>
          </w:tcPr>
          <w:p w14:paraId="04BD1F15" w14:textId="77777777" w:rsidR="00B50050" w:rsidRDefault="00B50050" w:rsidP="0088127C">
            <w:pPr>
              <w:pStyle w:val="OtherTableBody"/>
            </w:pPr>
            <w:r>
              <w:t>0487</w:t>
            </w:r>
          </w:p>
        </w:tc>
        <w:tc>
          <w:tcPr>
            <w:tcW w:w="2600" w:type="dxa"/>
          </w:tcPr>
          <w:p w14:paraId="665E0ADE" w14:textId="77777777" w:rsidR="00B50050" w:rsidRDefault="00B50050" w:rsidP="0088127C">
            <w:pPr>
              <w:pStyle w:val="OtherTableBody"/>
            </w:pPr>
          </w:p>
        </w:tc>
        <w:tc>
          <w:tcPr>
            <w:tcW w:w="1400" w:type="dxa"/>
          </w:tcPr>
          <w:p w14:paraId="40D3E73A" w14:textId="77777777" w:rsidR="00B50050" w:rsidRDefault="00B50050" w:rsidP="0088127C">
            <w:pPr>
              <w:pStyle w:val="OtherTableBody"/>
            </w:pPr>
            <w:r>
              <w:t>SPUTIN</w:t>
            </w:r>
          </w:p>
        </w:tc>
        <w:tc>
          <w:tcPr>
            <w:tcW w:w="4200" w:type="dxa"/>
          </w:tcPr>
          <w:p w14:paraId="1C5A6A39" w14:textId="77777777" w:rsidR="00B50050" w:rsidRDefault="00B50050" w:rsidP="0088127C">
            <w:pPr>
              <w:pStyle w:val="OtherTableBody"/>
            </w:pPr>
            <w:r>
              <w:t>Sputum, Inducted</w:t>
            </w:r>
          </w:p>
        </w:tc>
      </w:tr>
      <w:tr w:rsidR="00B50050" w14:paraId="1FB16084" w14:textId="77777777" w:rsidTr="00195548">
        <w:tc>
          <w:tcPr>
            <w:tcW w:w="600" w:type="dxa"/>
          </w:tcPr>
          <w:p w14:paraId="34D69EDF" w14:textId="77777777" w:rsidR="00B50050" w:rsidRDefault="00B50050" w:rsidP="0088127C">
            <w:pPr>
              <w:pStyle w:val="OtherTableBody"/>
            </w:pPr>
          </w:p>
        </w:tc>
        <w:tc>
          <w:tcPr>
            <w:tcW w:w="600" w:type="dxa"/>
          </w:tcPr>
          <w:p w14:paraId="2899B185" w14:textId="77777777" w:rsidR="00B50050" w:rsidRDefault="00B50050" w:rsidP="0088127C">
            <w:pPr>
              <w:pStyle w:val="OtherTableBody"/>
            </w:pPr>
            <w:r>
              <w:t>0487</w:t>
            </w:r>
          </w:p>
        </w:tc>
        <w:tc>
          <w:tcPr>
            <w:tcW w:w="2600" w:type="dxa"/>
          </w:tcPr>
          <w:p w14:paraId="2B3C135C" w14:textId="77777777" w:rsidR="00B50050" w:rsidRDefault="00B50050" w:rsidP="0088127C">
            <w:pPr>
              <w:pStyle w:val="OtherTableBody"/>
            </w:pPr>
          </w:p>
        </w:tc>
        <w:tc>
          <w:tcPr>
            <w:tcW w:w="1400" w:type="dxa"/>
          </w:tcPr>
          <w:p w14:paraId="3ABF744F" w14:textId="77777777" w:rsidR="00B50050" w:rsidRDefault="00B50050" w:rsidP="0088127C">
            <w:pPr>
              <w:pStyle w:val="OtherTableBody"/>
            </w:pPr>
            <w:r>
              <w:t>SPUTSP</w:t>
            </w:r>
          </w:p>
        </w:tc>
        <w:tc>
          <w:tcPr>
            <w:tcW w:w="4200" w:type="dxa"/>
          </w:tcPr>
          <w:p w14:paraId="5DDDC3E7" w14:textId="77777777" w:rsidR="00B50050" w:rsidRDefault="00B50050" w:rsidP="0088127C">
            <w:pPr>
              <w:pStyle w:val="OtherTableBody"/>
            </w:pPr>
            <w:r>
              <w:t>Sputum, Spontaneous</w:t>
            </w:r>
          </w:p>
        </w:tc>
      </w:tr>
      <w:tr w:rsidR="00B50050" w14:paraId="4FB9DE34" w14:textId="77777777" w:rsidTr="00195548">
        <w:tc>
          <w:tcPr>
            <w:tcW w:w="600" w:type="dxa"/>
          </w:tcPr>
          <w:p w14:paraId="72D07B7F" w14:textId="77777777" w:rsidR="00B50050" w:rsidRDefault="00B50050" w:rsidP="0088127C">
            <w:pPr>
              <w:pStyle w:val="OtherTableBody"/>
            </w:pPr>
          </w:p>
        </w:tc>
        <w:tc>
          <w:tcPr>
            <w:tcW w:w="600" w:type="dxa"/>
          </w:tcPr>
          <w:p w14:paraId="431EA548" w14:textId="77777777" w:rsidR="00B50050" w:rsidRDefault="00B50050" w:rsidP="0088127C">
            <w:pPr>
              <w:pStyle w:val="OtherTableBody"/>
            </w:pPr>
            <w:r>
              <w:t>0487</w:t>
            </w:r>
          </w:p>
        </w:tc>
        <w:tc>
          <w:tcPr>
            <w:tcW w:w="2600" w:type="dxa"/>
          </w:tcPr>
          <w:p w14:paraId="09B79599" w14:textId="77777777" w:rsidR="00B50050" w:rsidRDefault="00B50050" w:rsidP="0088127C">
            <w:pPr>
              <w:pStyle w:val="OtherTableBody"/>
            </w:pPr>
          </w:p>
        </w:tc>
        <w:tc>
          <w:tcPr>
            <w:tcW w:w="1400" w:type="dxa"/>
          </w:tcPr>
          <w:p w14:paraId="62F2CB46" w14:textId="77777777" w:rsidR="00B50050" w:rsidRDefault="00B50050" w:rsidP="0088127C">
            <w:pPr>
              <w:pStyle w:val="OtherTableBody"/>
            </w:pPr>
            <w:r>
              <w:t>STER</w:t>
            </w:r>
          </w:p>
        </w:tc>
        <w:tc>
          <w:tcPr>
            <w:tcW w:w="4200" w:type="dxa"/>
          </w:tcPr>
          <w:p w14:paraId="176D1B37" w14:textId="77777777" w:rsidR="00B50050" w:rsidRDefault="00B50050" w:rsidP="0088127C">
            <w:pPr>
              <w:pStyle w:val="OtherTableBody"/>
            </w:pPr>
            <w:r>
              <w:t>Environmental, Sterrad</w:t>
            </w:r>
          </w:p>
        </w:tc>
      </w:tr>
      <w:tr w:rsidR="00B50050" w14:paraId="67934AE1" w14:textId="77777777" w:rsidTr="00195548">
        <w:tc>
          <w:tcPr>
            <w:tcW w:w="600" w:type="dxa"/>
          </w:tcPr>
          <w:p w14:paraId="288E46D6" w14:textId="77777777" w:rsidR="00B50050" w:rsidRDefault="00B50050" w:rsidP="0088127C">
            <w:pPr>
              <w:pStyle w:val="OtherTableBody"/>
            </w:pPr>
          </w:p>
        </w:tc>
        <w:tc>
          <w:tcPr>
            <w:tcW w:w="600" w:type="dxa"/>
          </w:tcPr>
          <w:p w14:paraId="75404054" w14:textId="77777777" w:rsidR="00B50050" w:rsidRDefault="00B50050" w:rsidP="0088127C">
            <w:pPr>
              <w:pStyle w:val="OtherTableBody"/>
            </w:pPr>
            <w:r>
              <w:t>0487</w:t>
            </w:r>
          </w:p>
        </w:tc>
        <w:tc>
          <w:tcPr>
            <w:tcW w:w="2600" w:type="dxa"/>
          </w:tcPr>
          <w:p w14:paraId="3CF0C662" w14:textId="77777777" w:rsidR="00B50050" w:rsidRDefault="00B50050" w:rsidP="0088127C">
            <w:pPr>
              <w:pStyle w:val="OtherTableBody"/>
            </w:pPr>
          </w:p>
        </w:tc>
        <w:tc>
          <w:tcPr>
            <w:tcW w:w="1400" w:type="dxa"/>
          </w:tcPr>
          <w:p w14:paraId="7BF77EC8" w14:textId="77777777" w:rsidR="00B50050" w:rsidRDefault="00B50050" w:rsidP="0088127C">
            <w:pPr>
              <w:pStyle w:val="OtherTableBody"/>
            </w:pPr>
            <w:r>
              <w:t>STL</w:t>
            </w:r>
          </w:p>
        </w:tc>
        <w:tc>
          <w:tcPr>
            <w:tcW w:w="4200" w:type="dxa"/>
          </w:tcPr>
          <w:p w14:paraId="60C7AF0C" w14:textId="77777777" w:rsidR="00B50050" w:rsidRDefault="00B50050" w:rsidP="0088127C">
            <w:pPr>
              <w:pStyle w:val="OtherTableBody"/>
            </w:pPr>
            <w:r>
              <w:t>Stool = Fecal</w:t>
            </w:r>
          </w:p>
        </w:tc>
      </w:tr>
      <w:tr w:rsidR="00B50050" w14:paraId="3A50128D" w14:textId="77777777" w:rsidTr="00195548">
        <w:tc>
          <w:tcPr>
            <w:tcW w:w="600" w:type="dxa"/>
          </w:tcPr>
          <w:p w14:paraId="18AC8CAE" w14:textId="77777777" w:rsidR="00B50050" w:rsidRDefault="00B50050" w:rsidP="0088127C">
            <w:pPr>
              <w:pStyle w:val="OtherTableBody"/>
            </w:pPr>
          </w:p>
        </w:tc>
        <w:tc>
          <w:tcPr>
            <w:tcW w:w="600" w:type="dxa"/>
          </w:tcPr>
          <w:p w14:paraId="2E9DBB1D" w14:textId="77777777" w:rsidR="00B50050" w:rsidRDefault="00B50050" w:rsidP="0088127C">
            <w:pPr>
              <w:pStyle w:val="OtherTableBody"/>
            </w:pPr>
            <w:r>
              <w:t>0487</w:t>
            </w:r>
          </w:p>
        </w:tc>
        <w:tc>
          <w:tcPr>
            <w:tcW w:w="2600" w:type="dxa"/>
          </w:tcPr>
          <w:p w14:paraId="74202172" w14:textId="77777777" w:rsidR="00B50050" w:rsidRDefault="00B50050" w:rsidP="0088127C">
            <w:pPr>
              <w:pStyle w:val="OtherTableBody"/>
            </w:pPr>
          </w:p>
        </w:tc>
        <w:tc>
          <w:tcPr>
            <w:tcW w:w="1400" w:type="dxa"/>
          </w:tcPr>
          <w:p w14:paraId="0FB0116C" w14:textId="77777777" w:rsidR="00B50050" w:rsidRDefault="00B50050" w:rsidP="0088127C">
            <w:pPr>
              <w:pStyle w:val="OtherTableBody"/>
            </w:pPr>
            <w:r>
              <w:t>STONE</w:t>
            </w:r>
          </w:p>
        </w:tc>
        <w:tc>
          <w:tcPr>
            <w:tcW w:w="4200" w:type="dxa"/>
          </w:tcPr>
          <w:p w14:paraId="70990B36" w14:textId="77777777" w:rsidR="00B50050" w:rsidRDefault="00B50050" w:rsidP="0088127C">
            <w:pPr>
              <w:pStyle w:val="OtherTableBody"/>
            </w:pPr>
            <w:r>
              <w:t>Stone, Kidney</w:t>
            </w:r>
          </w:p>
        </w:tc>
      </w:tr>
      <w:tr w:rsidR="00B50050" w14:paraId="4C779FD6" w14:textId="77777777" w:rsidTr="00195548">
        <w:tc>
          <w:tcPr>
            <w:tcW w:w="600" w:type="dxa"/>
          </w:tcPr>
          <w:p w14:paraId="2CE46F7C" w14:textId="77777777" w:rsidR="00B50050" w:rsidRDefault="00B50050" w:rsidP="0088127C">
            <w:pPr>
              <w:pStyle w:val="OtherTableBody"/>
            </w:pPr>
          </w:p>
        </w:tc>
        <w:tc>
          <w:tcPr>
            <w:tcW w:w="600" w:type="dxa"/>
          </w:tcPr>
          <w:p w14:paraId="5295ADBB" w14:textId="77777777" w:rsidR="00B50050" w:rsidRDefault="00B50050" w:rsidP="0088127C">
            <w:pPr>
              <w:pStyle w:val="OtherTableBody"/>
            </w:pPr>
            <w:r>
              <w:t>0487</w:t>
            </w:r>
          </w:p>
        </w:tc>
        <w:tc>
          <w:tcPr>
            <w:tcW w:w="2600" w:type="dxa"/>
          </w:tcPr>
          <w:p w14:paraId="5336B5ED" w14:textId="77777777" w:rsidR="00B50050" w:rsidRDefault="00B50050" w:rsidP="0088127C">
            <w:pPr>
              <w:pStyle w:val="OtherTableBody"/>
            </w:pPr>
          </w:p>
        </w:tc>
        <w:tc>
          <w:tcPr>
            <w:tcW w:w="1400" w:type="dxa"/>
          </w:tcPr>
          <w:p w14:paraId="74EE1A83" w14:textId="77777777" w:rsidR="00B50050" w:rsidRDefault="00B50050" w:rsidP="0088127C">
            <w:pPr>
              <w:pStyle w:val="OtherTableBody"/>
            </w:pPr>
            <w:r>
              <w:t>SUBMA</w:t>
            </w:r>
          </w:p>
        </w:tc>
        <w:tc>
          <w:tcPr>
            <w:tcW w:w="4200" w:type="dxa"/>
          </w:tcPr>
          <w:p w14:paraId="6D7C167D" w14:textId="77777777" w:rsidR="00B50050" w:rsidRDefault="00B50050" w:rsidP="0088127C">
            <w:pPr>
              <w:pStyle w:val="OtherTableBody"/>
            </w:pPr>
            <w:r>
              <w:t>Abscess, Submandibular</w:t>
            </w:r>
          </w:p>
        </w:tc>
      </w:tr>
      <w:tr w:rsidR="00B50050" w14:paraId="5968C659" w14:textId="77777777" w:rsidTr="00195548">
        <w:tc>
          <w:tcPr>
            <w:tcW w:w="600" w:type="dxa"/>
          </w:tcPr>
          <w:p w14:paraId="243BBA46" w14:textId="77777777" w:rsidR="00B50050" w:rsidRDefault="00B50050" w:rsidP="0088127C">
            <w:pPr>
              <w:pStyle w:val="OtherTableBody"/>
            </w:pPr>
          </w:p>
        </w:tc>
        <w:tc>
          <w:tcPr>
            <w:tcW w:w="600" w:type="dxa"/>
          </w:tcPr>
          <w:p w14:paraId="2265C7A1" w14:textId="77777777" w:rsidR="00B50050" w:rsidRDefault="00B50050" w:rsidP="0088127C">
            <w:pPr>
              <w:pStyle w:val="OtherTableBody"/>
            </w:pPr>
            <w:r>
              <w:t>0487</w:t>
            </w:r>
          </w:p>
        </w:tc>
        <w:tc>
          <w:tcPr>
            <w:tcW w:w="2600" w:type="dxa"/>
          </w:tcPr>
          <w:p w14:paraId="35A827CE" w14:textId="77777777" w:rsidR="00B50050" w:rsidRDefault="00B50050" w:rsidP="0088127C">
            <w:pPr>
              <w:pStyle w:val="OtherTableBody"/>
            </w:pPr>
          </w:p>
        </w:tc>
        <w:tc>
          <w:tcPr>
            <w:tcW w:w="1400" w:type="dxa"/>
          </w:tcPr>
          <w:p w14:paraId="0F0BEC25" w14:textId="77777777" w:rsidR="00B50050" w:rsidRDefault="00B50050" w:rsidP="0088127C">
            <w:pPr>
              <w:pStyle w:val="OtherTableBody"/>
            </w:pPr>
            <w:r>
              <w:t>SUBMX</w:t>
            </w:r>
          </w:p>
        </w:tc>
        <w:tc>
          <w:tcPr>
            <w:tcW w:w="4200" w:type="dxa"/>
          </w:tcPr>
          <w:p w14:paraId="576F06E8" w14:textId="77777777" w:rsidR="00B50050" w:rsidRDefault="00B50050" w:rsidP="0088127C">
            <w:pPr>
              <w:pStyle w:val="OtherTableBody"/>
            </w:pPr>
            <w:r>
              <w:t>Abscess, Submaxillary</w:t>
            </w:r>
          </w:p>
        </w:tc>
      </w:tr>
      <w:tr w:rsidR="00B50050" w14:paraId="47C55B61" w14:textId="77777777" w:rsidTr="00195548">
        <w:tc>
          <w:tcPr>
            <w:tcW w:w="600" w:type="dxa"/>
          </w:tcPr>
          <w:p w14:paraId="238E3CE5" w14:textId="77777777" w:rsidR="00B50050" w:rsidRDefault="00B50050" w:rsidP="0088127C">
            <w:pPr>
              <w:pStyle w:val="OtherTableBody"/>
            </w:pPr>
          </w:p>
        </w:tc>
        <w:tc>
          <w:tcPr>
            <w:tcW w:w="600" w:type="dxa"/>
          </w:tcPr>
          <w:p w14:paraId="22C2DAA2" w14:textId="77777777" w:rsidR="00B50050" w:rsidRDefault="00B50050" w:rsidP="0088127C">
            <w:pPr>
              <w:pStyle w:val="OtherTableBody"/>
            </w:pPr>
            <w:r>
              <w:t>0487</w:t>
            </w:r>
          </w:p>
        </w:tc>
        <w:tc>
          <w:tcPr>
            <w:tcW w:w="2600" w:type="dxa"/>
          </w:tcPr>
          <w:p w14:paraId="284A5098" w14:textId="77777777" w:rsidR="00B50050" w:rsidRDefault="00B50050" w:rsidP="0088127C">
            <w:pPr>
              <w:pStyle w:val="OtherTableBody"/>
            </w:pPr>
          </w:p>
        </w:tc>
        <w:tc>
          <w:tcPr>
            <w:tcW w:w="1400" w:type="dxa"/>
          </w:tcPr>
          <w:p w14:paraId="4602A598" w14:textId="77777777" w:rsidR="00B50050" w:rsidRDefault="00B50050" w:rsidP="0088127C">
            <w:pPr>
              <w:pStyle w:val="OtherTableBody"/>
            </w:pPr>
            <w:r>
              <w:t>SUMP</w:t>
            </w:r>
          </w:p>
        </w:tc>
        <w:tc>
          <w:tcPr>
            <w:tcW w:w="4200" w:type="dxa"/>
          </w:tcPr>
          <w:p w14:paraId="6E9791E8" w14:textId="77777777" w:rsidR="00B50050" w:rsidRDefault="00B50050" w:rsidP="0088127C">
            <w:pPr>
              <w:pStyle w:val="OtherTableBody"/>
            </w:pPr>
            <w:r>
              <w:t>Drainage, Sump</w:t>
            </w:r>
          </w:p>
        </w:tc>
      </w:tr>
      <w:tr w:rsidR="00B50050" w14:paraId="7FB17A15" w14:textId="77777777" w:rsidTr="00195548">
        <w:tc>
          <w:tcPr>
            <w:tcW w:w="600" w:type="dxa"/>
          </w:tcPr>
          <w:p w14:paraId="794F79DE" w14:textId="77777777" w:rsidR="00B50050" w:rsidRDefault="00B50050" w:rsidP="0088127C">
            <w:pPr>
              <w:pStyle w:val="OtherTableBody"/>
            </w:pPr>
          </w:p>
        </w:tc>
        <w:tc>
          <w:tcPr>
            <w:tcW w:w="600" w:type="dxa"/>
          </w:tcPr>
          <w:p w14:paraId="79032D7C" w14:textId="77777777" w:rsidR="00B50050" w:rsidRDefault="00B50050" w:rsidP="0088127C">
            <w:pPr>
              <w:pStyle w:val="OtherTableBody"/>
            </w:pPr>
            <w:r>
              <w:t>0487</w:t>
            </w:r>
          </w:p>
        </w:tc>
        <w:tc>
          <w:tcPr>
            <w:tcW w:w="2600" w:type="dxa"/>
          </w:tcPr>
          <w:p w14:paraId="09F4E75C" w14:textId="77777777" w:rsidR="00B50050" w:rsidRDefault="00B50050" w:rsidP="0088127C">
            <w:pPr>
              <w:pStyle w:val="OtherTableBody"/>
            </w:pPr>
          </w:p>
        </w:tc>
        <w:tc>
          <w:tcPr>
            <w:tcW w:w="1400" w:type="dxa"/>
          </w:tcPr>
          <w:p w14:paraId="135C6AE6" w14:textId="77777777" w:rsidR="00B50050" w:rsidRDefault="00B50050" w:rsidP="0088127C">
            <w:pPr>
              <w:pStyle w:val="OtherTableBody"/>
            </w:pPr>
            <w:r>
              <w:t>SUP</w:t>
            </w:r>
          </w:p>
        </w:tc>
        <w:tc>
          <w:tcPr>
            <w:tcW w:w="4200" w:type="dxa"/>
          </w:tcPr>
          <w:p w14:paraId="5B7DAF0D" w14:textId="77777777" w:rsidR="00B50050" w:rsidRDefault="00B50050" w:rsidP="0088127C">
            <w:pPr>
              <w:pStyle w:val="OtherTableBody"/>
            </w:pPr>
            <w:r>
              <w:t>Suprapubic Tap</w:t>
            </w:r>
          </w:p>
        </w:tc>
      </w:tr>
      <w:tr w:rsidR="00B50050" w14:paraId="5A4EF3DB" w14:textId="77777777" w:rsidTr="00195548">
        <w:tc>
          <w:tcPr>
            <w:tcW w:w="600" w:type="dxa"/>
          </w:tcPr>
          <w:p w14:paraId="56A57B34" w14:textId="77777777" w:rsidR="00B50050" w:rsidRDefault="00B50050" w:rsidP="0088127C">
            <w:pPr>
              <w:pStyle w:val="OtherTableBody"/>
            </w:pPr>
          </w:p>
        </w:tc>
        <w:tc>
          <w:tcPr>
            <w:tcW w:w="600" w:type="dxa"/>
          </w:tcPr>
          <w:p w14:paraId="2574523C" w14:textId="77777777" w:rsidR="00B50050" w:rsidRDefault="00B50050" w:rsidP="0088127C">
            <w:pPr>
              <w:pStyle w:val="OtherTableBody"/>
            </w:pPr>
            <w:r>
              <w:t>0487</w:t>
            </w:r>
          </w:p>
        </w:tc>
        <w:tc>
          <w:tcPr>
            <w:tcW w:w="2600" w:type="dxa"/>
          </w:tcPr>
          <w:p w14:paraId="7A838130" w14:textId="77777777" w:rsidR="00B50050" w:rsidRDefault="00B50050" w:rsidP="0088127C">
            <w:pPr>
              <w:pStyle w:val="OtherTableBody"/>
            </w:pPr>
          </w:p>
        </w:tc>
        <w:tc>
          <w:tcPr>
            <w:tcW w:w="1400" w:type="dxa"/>
          </w:tcPr>
          <w:p w14:paraId="220013E3" w14:textId="77777777" w:rsidR="00B50050" w:rsidRDefault="00B50050" w:rsidP="0088127C">
            <w:pPr>
              <w:pStyle w:val="OtherTableBody"/>
            </w:pPr>
            <w:r>
              <w:t>SUTUR</w:t>
            </w:r>
          </w:p>
        </w:tc>
        <w:tc>
          <w:tcPr>
            <w:tcW w:w="4200" w:type="dxa"/>
          </w:tcPr>
          <w:p w14:paraId="7807B245" w14:textId="77777777" w:rsidR="00B50050" w:rsidRDefault="00B50050" w:rsidP="0088127C">
            <w:pPr>
              <w:pStyle w:val="OtherTableBody"/>
            </w:pPr>
            <w:r>
              <w:t>Suture</w:t>
            </w:r>
          </w:p>
        </w:tc>
      </w:tr>
      <w:tr w:rsidR="00B50050" w14:paraId="43E8DC56" w14:textId="77777777" w:rsidTr="00195548">
        <w:tc>
          <w:tcPr>
            <w:tcW w:w="600" w:type="dxa"/>
          </w:tcPr>
          <w:p w14:paraId="21EDFCE4" w14:textId="77777777" w:rsidR="00B50050" w:rsidRDefault="00B50050" w:rsidP="0088127C">
            <w:pPr>
              <w:pStyle w:val="OtherTableBody"/>
            </w:pPr>
          </w:p>
        </w:tc>
        <w:tc>
          <w:tcPr>
            <w:tcW w:w="600" w:type="dxa"/>
          </w:tcPr>
          <w:p w14:paraId="420B729F" w14:textId="77777777" w:rsidR="00B50050" w:rsidRDefault="00B50050" w:rsidP="0088127C">
            <w:pPr>
              <w:pStyle w:val="OtherTableBody"/>
            </w:pPr>
            <w:r>
              <w:t>0487</w:t>
            </w:r>
          </w:p>
        </w:tc>
        <w:tc>
          <w:tcPr>
            <w:tcW w:w="2600" w:type="dxa"/>
          </w:tcPr>
          <w:p w14:paraId="4C3915A7" w14:textId="77777777" w:rsidR="00B50050" w:rsidRDefault="00B50050" w:rsidP="0088127C">
            <w:pPr>
              <w:pStyle w:val="OtherTableBody"/>
            </w:pPr>
          </w:p>
        </w:tc>
        <w:tc>
          <w:tcPr>
            <w:tcW w:w="1400" w:type="dxa"/>
          </w:tcPr>
          <w:p w14:paraId="450083FB" w14:textId="77777777" w:rsidR="00B50050" w:rsidRDefault="00B50050" w:rsidP="0088127C">
            <w:pPr>
              <w:pStyle w:val="OtherTableBody"/>
            </w:pPr>
            <w:r>
              <w:t>SWGZ</w:t>
            </w:r>
          </w:p>
        </w:tc>
        <w:tc>
          <w:tcPr>
            <w:tcW w:w="4200" w:type="dxa"/>
          </w:tcPr>
          <w:p w14:paraId="3FD405A2" w14:textId="77777777" w:rsidR="00B50050" w:rsidRDefault="00B50050" w:rsidP="0088127C">
            <w:pPr>
              <w:pStyle w:val="OtherTableBody"/>
            </w:pPr>
            <w:r>
              <w:t>Catheter Tip, Swan Gantz</w:t>
            </w:r>
          </w:p>
        </w:tc>
      </w:tr>
      <w:tr w:rsidR="00B50050" w14:paraId="28D34641" w14:textId="77777777" w:rsidTr="00195548">
        <w:tc>
          <w:tcPr>
            <w:tcW w:w="600" w:type="dxa"/>
          </w:tcPr>
          <w:p w14:paraId="5759A9D4" w14:textId="77777777" w:rsidR="00B50050" w:rsidRDefault="00B50050" w:rsidP="0088127C">
            <w:pPr>
              <w:pStyle w:val="OtherTableBody"/>
            </w:pPr>
          </w:p>
        </w:tc>
        <w:tc>
          <w:tcPr>
            <w:tcW w:w="600" w:type="dxa"/>
          </w:tcPr>
          <w:p w14:paraId="25D51B02" w14:textId="77777777" w:rsidR="00B50050" w:rsidRDefault="00B50050" w:rsidP="0088127C">
            <w:pPr>
              <w:pStyle w:val="OtherTableBody"/>
            </w:pPr>
            <w:r>
              <w:t>0487</w:t>
            </w:r>
          </w:p>
        </w:tc>
        <w:tc>
          <w:tcPr>
            <w:tcW w:w="2600" w:type="dxa"/>
          </w:tcPr>
          <w:p w14:paraId="7B79F244" w14:textId="77777777" w:rsidR="00B50050" w:rsidRDefault="00B50050" w:rsidP="0088127C">
            <w:pPr>
              <w:pStyle w:val="OtherTableBody"/>
            </w:pPr>
          </w:p>
        </w:tc>
        <w:tc>
          <w:tcPr>
            <w:tcW w:w="1400" w:type="dxa"/>
          </w:tcPr>
          <w:p w14:paraId="1050130B" w14:textId="77777777" w:rsidR="00B50050" w:rsidRDefault="00B50050" w:rsidP="0088127C">
            <w:pPr>
              <w:pStyle w:val="OtherTableBody"/>
            </w:pPr>
            <w:r>
              <w:t>SWT</w:t>
            </w:r>
          </w:p>
        </w:tc>
        <w:tc>
          <w:tcPr>
            <w:tcW w:w="4200" w:type="dxa"/>
          </w:tcPr>
          <w:p w14:paraId="6AF735AE" w14:textId="77777777" w:rsidR="00B50050" w:rsidRDefault="00B50050" w:rsidP="0088127C">
            <w:pPr>
              <w:pStyle w:val="OtherTableBody"/>
            </w:pPr>
            <w:r>
              <w:t>Sweat</w:t>
            </w:r>
          </w:p>
        </w:tc>
      </w:tr>
      <w:tr w:rsidR="00B50050" w14:paraId="62990F37" w14:textId="77777777" w:rsidTr="00195548">
        <w:tc>
          <w:tcPr>
            <w:tcW w:w="600" w:type="dxa"/>
          </w:tcPr>
          <w:p w14:paraId="4C3AF0C6" w14:textId="77777777" w:rsidR="00B50050" w:rsidRDefault="00B50050" w:rsidP="0088127C">
            <w:pPr>
              <w:pStyle w:val="OtherTableBody"/>
            </w:pPr>
          </w:p>
        </w:tc>
        <w:tc>
          <w:tcPr>
            <w:tcW w:w="600" w:type="dxa"/>
          </w:tcPr>
          <w:p w14:paraId="0C33A883" w14:textId="77777777" w:rsidR="00B50050" w:rsidRDefault="00B50050" w:rsidP="0088127C">
            <w:pPr>
              <w:pStyle w:val="OtherTableBody"/>
            </w:pPr>
            <w:r>
              <w:t>0487</w:t>
            </w:r>
          </w:p>
        </w:tc>
        <w:tc>
          <w:tcPr>
            <w:tcW w:w="2600" w:type="dxa"/>
          </w:tcPr>
          <w:p w14:paraId="34D44F21" w14:textId="77777777" w:rsidR="00B50050" w:rsidRDefault="00B50050" w:rsidP="0088127C">
            <w:pPr>
              <w:pStyle w:val="OtherTableBody"/>
            </w:pPr>
          </w:p>
        </w:tc>
        <w:tc>
          <w:tcPr>
            <w:tcW w:w="1400" w:type="dxa"/>
          </w:tcPr>
          <w:p w14:paraId="4FEC7EE7" w14:textId="77777777" w:rsidR="00B50050" w:rsidRDefault="00B50050" w:rsidP="0088127C">
            <w:pPr>
              <w:pStyle w:val="OtherTableBody"/>
            </w:pPr>
            <w:r>
              <w:t>TASP</w:t>
            </w:r>
          </w:p>
        </w:tc>
        <w:tc>
          <w:tcPr>
            <w:tcW w:w="4200" w:type="dxa"/>
          </w:tcPr>
          <w:p w14:paraId="3ECD3C8F" w14:textId="77777777" w:rsidR="00B50050" w:rsidRDefault="00B50050" w:rsidP="0088127C">
            <w:pPr>
              <w:pStyle w:val="OtherTableBody"/>
            </w:pPr>
            <w:r>
              <w:t>Aspirate, Tracheal</w:t>
            </w:r>
          </w:p>
        </w:tc>
      </w:tr>
      <w:tr w:rsidR="00B50050" w14:paraId="18DA4DA1" w14:textId="77777777" w:rsidTr="00195548">
        <w:tc>
          <w:tcPr>
            <w:tcW w:w="600" w:type="dxa"/>
          </w:tcPr>
          <w:p w14:paraId="24E9A5F2" w14:textId="77777777" w:rsidR="00B50050" w:rsidRDefault="00B50050" w:rsidP="0088127C">
            <w:pPr>
              <w:pStyle w:val="OtherTableBody"/>
            </w:pPr>
          </w:p>
        </w:tc>
        <w:tc>
          <w:tcPr>
            <w:tcW w:w="600" w:type="dxa"/>
          </w:tcPr>
          <w:p w14:paraId="328FFD25" w14:textId="77777777" w:rsidR="00B50050" w:rsidRDefault="00B50050" w:rsidP="0088127C">
            <w:pPr>
              <w:pStyle w:val="OtherTableBody"/>
            </w:pPr>
            <w:r>
              <w:t>0487</w:t>
            </w:r>
          </w:p>
        </w:tc>
        <w:tc>
          <w:tcPr>
            <w:tcW w:w="2600" w:type="dxa"/>
          </w:tcPr>
          <w:p w14:paraId="58EF522D" w14:textId="77777777" w:rsidR="00B50050" w:rsidRDefault="00B50050" w:rsidP="0088127C">
            <w:pPr>
              <w:pStyle w:val="OtherTableBody"/>
            </w:pPr>
          </w:p>
        </w:tc>
        <w:tc>
          <w:tcPr>
            <w:tcW w:w="1400" w:type="dxa"/>
          </w:tcPr>
          <w:p w14:paraId="70306B1A" w14:textId="77777777" w:rsidR="00B50050" w:rsidRDefault="00B50050" w:rsidP="0088127C">
            <w:pPr>
              <w:pStyle w:val="OtherTableBody"/>
            </w:pPr>
            <w:r>
              <w:t>TEAR</w:t>
            </w:r>
          </w:p>
        </w:tc>
        <w:tc>
          <w:tcPr>
            <w:tcW w:w="4200" w:type="dxa"/>
          </w:tcPr>
          <w:p w14:paraId="0C89ADB9" w14:textId="77777777" w:rsidR="00B50050" w:rsidRDefault="00B50050" w:rsidP="0088127C">
            <w:pPr>
              <w:pStyle w:val="OtherTableBody"/>
            </w:pPr>
            <w:r>
              <w:t>Tears</w:t>
            </w:r>
          </w:p>
        </w:tc>
      </w:tr>
      <w:tr w:rsidR="00B50050" w14:paraId="104496B6" w14:textId="77777777" w:rsidTr="00195548">
        <w:tc>
          <w:tcPr>
            <w:tcW w:w="600" w:type="dxa"/>
          </w:tcPr>
          <w:p w14:paraId="09E0CE8B" w14:textId="77777777" w:rsidR="00B50050" w:rsidRDefault="00B50050" w:rsidP="0088127C">
            <w:pPr>
              <w:pStyle w:val="OtherTableBody"/>
            </w:pPr>
          </w:p>
        </w:tc>
        <w:tc>
          <w:tcPr>
            <w:tcW w:w="600" w:type="dxa"/>
          </w:tcPr>
          <w:p w14:paraId="10604EB1" w14:textId="77777777" w:rsidR="00B50050" w:rsidRDefault="00B50050" w:rsidP="0088127C">
            <w:pPr>
              <w:pStyle w:val="OtherTableBody"/>
            </w:pPr>
            <w:r>
              <w:t>0487</w:t>
            </w:r>
          </w:p>
        </w:tc>
        <w:tc>
          <w:tcPr>
            <w:tcW w:w="2600" w:type="dxa"/>
          </w:tcPr>
          <w:p w14:paraId="59B78583" w14:textId="77777777" w:rsidR="00B50050" w:rsidRDefault="00B50050" w:rsidP="0088127C">
            <w:pPr>
              <w:pStyle w:val="OtherTableBody"/>
            </w:pPr>
          </w:p>
        </w:tc>
        <w:tc>
          <w:tcPr>
            <w:tcW w:w="1400" w:type="dxa"/>
          </w:tcPr>
          <w:p w14:paraId="7089C8AE" w14:textId="77777777" w:rsidR="00B50050" w:rsidRDefault="00B50050" w:rsidP="0088127C">
            <w:pPr>
              <w:pStyle w:val="OtherTableBody"/>
            </w:pPr>
            <w:r>
              <w:t>THRB</w:t>
            </w:r>
          </w:p>
        </w:tc>
        <w:tc>
          <w:tcPr>
            <w:tcW w:w="4200" w:type="dxa"/>
          </w:tcPr>
          <w:p w14:paraId="70E4B019" w14:textId="77777777" w:rsidR="00B50050" w:rsidRDefault="00B50050" w:rsidP="0088127C">
            <w:pPr>
              <w:pStyle w:val="OtherTableBody"/>
            </w:pPr>
            <w:r>
              <w:t>Thrombocyte (platelet)</w:t>
            </w:r>
          </w:p>
        </w:tc>
      </w:tr>
      <w:tr w:rsidR="00B50050" w14:paraId="63B086B1" w14:textId="77777777" w:rsidTr="00195548">
        <w:tc>
          <w:tcPr>
            <w:tcW w:w="600" w:type="dxa"/>
          </w:tcPr>
          <w:p w14:paraId="32567FB0" w14:textId="77777777" w:rsidR="00B50050" w:rsidRDefault="00B50050" w:rsidP="0088127C">
            <w:pPr>
              <w:pStyle w:val="OtherTableBody"/>
            </w:pPr>
          </w:p>
        </w:tc>
        <w:tc>
          <w:tcPr>
            <w:tcW w:w="600" w:type="dxa"/>
          </w:tcPr>
          <w:p w14:paraId="3B6D45ED" w14:textId="77777777" w:rsidR="00B50050" w:rsidRDefault="00B50050" w:rsidP="0088127C">
            <w:pPr>
              <w:pStyle w:val="OtherTableBody"/>
            </w:pPr>
            <w:r>
              <w:t>0487</w:t>
            </w:r>
          </w:p>
        </w:tc>
        <w:tc>
          <w:tcPr>
            <w:tcW w:w="2600" w:type="dxa"/>
          </w:tcPr>
          <w:p w14:paraId="6A205768" w14:textId="77777777" w:rsidR="00B50050" w:rsidRDefault="00B50050" w:rsidP="0088127C">
            <w:pPr>
              <w:pStyle w:val="OtherTableBody"/>
            </w:pPr>
          </w:p>
        </w:tc>
        <w:tc>
          <w:tcPr>
            <w:tcW w:w="1400" w:type="dxa"/>
          </w:tcPr>
          <w:p w14:paraId="75C62777" w14:textId="77777777" w:rsidR="00B50050" w:rsidRDefault="00B50050" w:rsidP="0088127C">
            <w:pPr>
              <w:pStyle w:val="OtherTableBody"/>
            </w:pPr>
            <w:r>
              <w:t>TISS</w:t>
            </w:r>
          </w:p>
        </w:tc>
        <w:tc>
          <w:tcPr>
            <w:tcW w:w="4200" w:type="dxa"/>
          </w:tcPr>
          <w:p w14:paraId="4DE4F5A5" w14:textId="77777777" w:rsidR="00B50050" w:rsidRDefault="00B50050" w:rsidP="0088127C">
            <w:pPr>
              <w:pStyle w:val="OtherTableBody"/>
            </w:pPr>
            <w:r>
              <w:t>Tissue</w:t>
            </w:r>
          </w:p>
        </w:tc>
      </w:tr>
      <w:tr w:rsidR="00B50050" w14:paraId="299EF2E4" w14:textId="77777777" w:rsidTr="00195548">
        <w:tc>
          <w:tcPr>
            <w:tcW w:w="600" w:type="dxa"/>
          </w:tcPr>
          <w:p w14:paraId="062C26A5" w14:textId="77777777" w:rsidR="00B50050" w:rsidRDefault="00B50050" w:rsidP="0088127C">
            <w:pPr>
              <w:pStyle w:val="OtherTableBody"/>
            </w:pPr>
          </w:p>
        </w:tc>
        <w:tc>
          <w:tcPr>
            <w:tcW w:w="600" w:type="dxa"/>
          </w:tcPr>
          <w:p w14:paraId="66D34275" w14:textId="77777777" w:rsidR="00B50050" w:rsidRDefault="00B50050" w:rsidP="0088127C">
            <w:pPr>
              <w:pStyle w:val="OtherTableBody"/>
            </w:pPr>
            <w:r>
              <w:t>0487</w:t>
            </w:r>
          </w:p>
        </w:tc>
        <w:tc>
          <w:tcPr>
            <w:tcW w:w="2600" w:type="dxa"/>
          </w:tcPr>
          <w:p w14:paraId="51A97D63" w14:textId="77777777" w:rsidR="00B50050" w:rsidRDefault="00B50050" w:rsidP="0088127C">
            <w:pPr>
              <w:pStyle w:val="OtherTableBody"/>
            </w:pPr>
          </w:p>
        </w:tc>
        <w:tc>
          <w:tcPr>
            <w:tcW w:w="1400" w:type="dxa"/>
          </w:tcPr>
          <w:p w14:paraId="6E3C149B" w14:textId="77777777" w:rsidR="00B50050" w:rsidRDefault="00B50050" w:rsidP="0088127C">
            <w:pPr>
              <w:pStyle w:val="OtherTableBody"/>
            </w:pPr>
            <w:r>
              <w:t>TISU</w:t>
            </w:r>
          </w:p>
        </w:tc>
        <w:tc>
          <w:tcPr>
            <w:tcW w:w="4200" w:type="dxa"/>
          </w:tcPr>
          <w:p w14:paraId="11EF6FC1" w14:textId="77777777" w:rsidR="00B50050" w:rsidRDefault="00B50050" w:rsidP="0088127C">
            <w:pPr>
              <w:pStyle w:val="OtherTableBody"/>
            </w:pPr>
            <w:r>
              <w:t>Tissue ulcer</w:t>
            </w:r>
          </w:p>
        </w:tc>
      </w:tr>
      <w:tr w:rsidR="00B50050" w14:paraId="2A3969C3" w14:textId="77777777" w:rsidTr="00195548">
        <w:tc>
          <w:tcPr>
            <w:tcW w:w="600" w:type="dxa"/>
          </w:tcPr>
          <w:p w14:paraId="51D8DC02" w14:textId="77777777" w:rsidR="00B50050" w:rsidRDefault="00B50050" w:rsidP="0088127C">
            <w:pPr>
              <w:pStyle w:val="OtherTableBody"/>
            </w:pPr>
          </w:p>
        </w:tc>
        <w:tc>
          <w:tcPr>
            <w:tcW w:w="600" w:type="dxa"/>
          </w:tcPr>
          <w:p w14:paraId="077D2800" w14:textId="77777777" w:rsidR="00B50050" w:rsidRDefault="00B50050" w:rsidP="0088127C">
            <w:pPr>
              <w:pStyle w:val="OtherTableBody"/>
            </w:pPr>
            <w:r>
              <w:t>0487</w:t>
            </w:r>
          </w:p>
        </w:tc>
        <w:tc>
          <w:tcPr>
            <w:tcW w:w="2600" w:type="dxa"/>
          </w:tcPr>
          <w:p w14:paraId="6774315C" w14:textId="77777777" w:rsidR="00B50050" w:rsidRDefault="00B50050" w:rsidP="0088127C">
            <w:pPr>
              <w:pStyle w:val="OtherTableBody"/>
            </w:pPr>
          </w:p>
        </w:tc>
        <w:tc>
          <w:tcPr>
            <w:tcW w:w="1400" w:type="dxa"/>
          </w:tcPr>
          <w:p w14:paraId="6F967A73" w14:textId="77777777" w:rsidR="00B50050" w:rsidRDefault="00B50050" w:rsidP="0088127C">
            <w:pPr>
              <w:pStyle w:val="OtherTableBody"/>
            </w:pPr>
            <w:r>
              <w:t>TLC</w:t>
            </w:r>
          </w:p>
        </w:tc>
        <w:tc>
          <w:tcPr>
            <w:tcW w:w="4200" w:type="dxa"/>
          </w:tcPr>
          <w:p w14:paraId="7AE47A6C" w14:textId="77777777" w:rsidR="00B50050" w:rsidRDefault="00B50050" w:rsidP="0088127C">
            <w:pPr>
              <w:pStyle w:val="OtherTableBody"/>
            </w:pPr>
            <w:r>
              <w:t>Cathether Tip, Triple Lumen</w:t>
            </w:r>
          </w:p>
        </w:tc>
      </w:tr>
      <w:tr w:rsidR="00B50050" w14:paraId="652D5EC2" w14:textId="77777777" w:rsidTr="00195548">
        <w:tc>
          <w:tcPr>
            <w:tcW w:w="600" w:type="dxa"/>
          </w:tcPr>
          <w:p w14:paraId="779B204C" w14:textId="77777777" w:rsidR="00B50050" w:rsidRDefault="00B50050" w:rsidP="0088127C">
            <w:pPr>
              <w:pStyle w:val="OtherTableBody"/>
            </w:pPr>
          </w:p>
        </w:tc>
        <w:tc>
          <w:tcPr>
            <w:tcW w:w="600" w:type="dxa"/>
          </w:tcPr>
          <w:p w14:paraId="1533083C" w14:textId="77777777" w:rsidR="00B50050" w:rsidRDefault="00B50050" w:rsidP="0088127C">
            <w:pPr>
              <w:pStyle w:val="OtherTableBody"/>
            </w:pPr>
            <w:r>
              <w:t>0487</w:t>
            </w:r>
          </w:p>
        </w:tc>
        <w:tc>
          <w:tcPr>
            <w:tcW w:w="2600" w:type="dxa"/>
          </w:tcPr>
          <w:p w14:paraId="61CFACC1" w14:textId="77777777" w:rsidR="00B50050" w:rsidRDefault="00B50050" w:rsidP="0088127C">
            <w:pPr>
              <w:pStyle w:val="OtherTableBody"/>
            </w:pPr>
          </w:p>
        </w:tc>
        <w:tc>
          <w:tcPr>
            <w:tcW w:w="1400" w:type="dxa"/>
          </w:tcPr>
          <w:p w14:paraId="77234279" w14:textId="77777777" w:rsidR="00B50050" w:rsidRDefault="00B50050" w:rsidP="0088127C">
            <w:pPr>
              <w:pStyle w:val="OtherTableBody"/>
            </w:pPr>
            <w:r>
              <w:t>TRAC</w:t>
            </w:r>
          </w:p>
        </w:tc>
        <w:tc>
          <w:tcPr>
            <w:tcW w:w="4200" w:type="dxa"/>
          </w:tcPr>
          <w:p w14:paraId="1EBA1E69" w14:textId="77777777" w:rsidR="00B50050" w:rsidRDefault="00B50050" w:rsidP="0088127C">
            <w:pPr>
              <w:pStyle w:val="OtherTableBody"/>
            </w:pPr>
            <w:r>
              <w:t>Site, Tracheostomy</w:t>
            </w:r>
          </w:p>
        </w:tc>
      </w:tr>
      <w:tr w:rsidR="00B50050" w14:paraId="3A50279E" w14:textId="77777777" w:rsidTr="00195548">
        <w:tc>
          <w:tcPr>
            <w:tcW w:w="600" w:type="dxa"/>
          </w:tcPr>
          <w:p w14:paraId="189936A9" w14:textId="77777777" w:rsidR="00B50050" w:rsidRDefault="00B50050" w:rsidP="0088127C">
            <w:pPr>
              <w:pStyle w:val="OtherTableBody"/>
            </w:pPr>
          </w:p>
        </w:tc>
        <w:tc>
          <w:tcPr>
            <w:tcW w:w="600" w:type="dxa"/>
          </w:tcPr>
          <w:p w14:paraId="48D2A060" w14:textId="77777777" w:rsidR="00B50050" w:rsidRDefault="00B50050" w:rsidP="0088127C">
            <w:pPr>
              <w:pStyle w:val="OtherTableBody"/>
            </w:pPr>
            <w:r>
              <w:t>0487</w:t>
            </w:r>
          </w:p>
        </w:tc>
        <w:tc>
          <w:tcPr>
            <w:tcW w:w="2600" w:type="dxa"/>
          </w:tcPr>
          <w:p w14:paraId="535F5871" w14:textId="77777777" w:rsidR="00B50050" w:rsidRDefault="00B50050" w:rsidP="0088127C">
            <w:pPr>
              <w:pStyle w:val="OtherTableBody"/>
            </w:pPr>
          </w:p>
        </w:tc>
        <w:tc>
          <w:tcPr>
            <w:tcW w:w="1400" w:type="dxa"/>
          </w:tcPr>
          <w:p w14:paraId="0BD0D187" w14:textId="77777777" w:rsidR="00B50050" w:rsidRDefault="00B50050" w:rsidP="0088127C">
            <w:pPr>
              <w:pStyle w:val="OtherTableBody"/>
            </w:pPr>
            <w:r>
              <w:t>TRANS</w:t>
            </w:r>
          </w:p>
        </w:tc>
        <w:tc>
          <w:tcPr>
            <w:tcW w:w="4200" w:type="dxa"/>
          </w:tcPr>
          <w:p w14:paraId="6502DFCA" w14:textId="77777777" w:rsidR="00B50050" w:rsidRDefault="00B50050" w:rsidP="0088127C">
            <w:pPr>
              <w:pStyle w:val="OtherTableBody"/>
            </w:pPr>
            <w:r>
              <w:t>Transudate</w:t>
            </w:r>
          </w:p>
        </w:tc>
      </w:tr>
      <w:tr w:rsidR="00B50050" w14:paraId="4AE7BAEF" w14:textId="77777777" w:rsidTr="00195548">
        <w:tc>
          <w:tcPr>
            <w:tcW w:w="600" w:type="dxa"/>
          </w:tcPr>
          <w:p w14:paraId="300CAD12" w14:textId="77777777" w:rsidR="00B50050" w:rsidRDefault="00B50050" w:rsidP="0088127C">
            <w:pPr>
              <w:pStyle w:val="OtherTableBody"/>
            </w:pPr>
          </w:p>
        </w:tc>
        <w:tc>
          <w:tcPr>
            <w:tcW w:w="600" w:type="dxa"/>
          </w:tcPr>
          <w:p w14:paraId="715848C1" w14:textId="77777777" w:rsidR="00B50050" w:rsidRDefault="00B50050" w:rsidP="0088127C">
            <w:pPr>
              <w:pStyle w:val="OtherTableBody"/>
            </w:pPr>
            <w:r>
              <w:t>0487</w:t>
            </w:r>
          </w:p>
        </w:tc>
        <w:tc>
          <w:tcPr>
            <w:tcW w:w="2600" w:type="dxa"/>
          </w:tcPr>
          <w:p w14:paraId="62EBFD50" w14:textId="77777777" w:rsidR="00B50050" w:rsidRDefault="00B50050" w:rsidP="0088127C">
            <w:pPr>
              <w:pStyle w:val="OtherTableBody"/>
            </w:pPr>
          </w:p>
        </w:tc>
        <w:tc>
          <w:tcPr>
            <w:tcW w:w="1400" w:type="dxa"/>
          </w:tcPr>
          <w:p w14:paraId="1261C0CE" w14:textId="77777777" w:rsidR="00B50050" w:rsidRDefault="00B50050" w:rsidP="0088127C">
            <w:pPr>
              <w:pStyle w:val="OtherTableBody"/>
            </w:pPr>
            <w:r>
              <w:t>TSERU</w:t>
            </w:r>
          </w:p>
        </w:tc>
        <w:tc>
          <w:tcPr>
            <w:tcW w:w="4200" w:type="dxa"/>
          </w:tcPr>
          <w:p w14:paraId="4B2E510A" w14:textId="77777777" w:rsidR="00B50050" w:rsidRDefault="00B50050" w:rsidP="0088127C">
            <w:pPr>
              <w:pStyle w:val="OtherTableBody"/>
            </w:pPr>
            <w:r>
              <w:t>Serum, Trough</w:t>
            </w:r>
          </w:p>
        </w:tc>
      </w:tr>
      <w:tr w:rsidR="00B50050" w14:paraId="4C192246" w14:textId="77777777" w:rsidTr="00195548">
        <w:tc>
          <w:tcPr>
            <w:tcW w:w="600" w:type="dxa"/>
          </w:tcPr>
          <w:p w14:paraId="36FB358C" w14:textId="77777777" w:rsidR="00B50050" w:rsidRDefault="00B50050" w:rsidP="0088127C">
            <w:pPr>
              <w:pStyle w:val="OtherTableBody"/>
            </w:pPr>
          </w:p>
        </w:tc>
        <w:tc>
          <w:tcPr>
            <w:tcW w:w="600" w:type="dxa"/>
          </w:tcPr>
          <w:p w14:paraId="5E4203B7" w14:textId="77777777" w:rsidR="00B50050" w:rsidRDefault="00B50050" w:rsidP="0088127C">
            <w:pPr>
              <w:pStyle w:val="OtherTableBody"/>
            </w:pPr>
            <w:r>
              <w:t>0487</w:t>
            </w:r>
          </w:p>
        </w:tc>
        <w:tc>
          <w:tcPr>
            <w:tcW w:w="2600" w:type="dxa"/>
          </w:tcPr>
          <w:p w14:paraId="259564BD" w14:textId="77777777" w:rsidR="00B50050" w:rsidRDefault="00B50050" w:rsidP="0088127C">
            <w:pPr>
              <w:pStyle w:val="OtherTableBody"/>
            </w:pPr>
          </w:p>
        </w:tc>
        <w:tc>
          <w:tcPr>
            <w:tcW w:w="1400" w:type="dxa"/>
          </w:tcPr>
          <w:p w14:paraId="6F4677A8" w14:textId="77777777" w:rsidR="00B50050" w:rsidRDefault="00B50050" w:rsidP="0088127C">
            <w:pPr>
              <w:pStyle w:val="OtherTableBody"/>
            </w:pPr>
            <w:r>
              <w:t>TSTES</w:t>
            </w:r>
          </w:p>
        </w:tc>
        <w:tc>
          <w:tcPr>
            <w:tcW w:w="4200" w:type="dxa"/>
          </w:tcPr>
          <w:p w14:paraId="7D694F6E" w14:textId="77777777" w:rsidR="00B50050" w:rsidRDefault="00B50050" w:rsidP="0088127C">
            <w:pPr>
              <w:pStyle w:val="OtherTableBody"/>
            </w:pPr>
            <w:r>
              <w:t>Abscess, Testicular</w:t>
            </w:r>
          </w:p>
        </w:tc>
      </w:tr>
      <w:tr w:rsidR="00B50050" w14:paraId="267A8C18" w14:textId="77777777" w:rsidTr="00195548">
        <w:tc>
          <w:tcPr>
            <w:tcW w:w="600" w:type="dxa"/>
          </w:tcPr>
          <w:p w14:paraId="7B44C63F" w14:textId="77777777" w:rsidR="00B50050" w:rsidRDefault="00B50050" w:rsidP="0088127C">
            <w:pPr>
              <w:pStyle w:val="OtherTableBody"/>
            </w:pPr>
          </w:p>
        </w:tc>
        <w:tc>
          <w:tcPr>
            <w:tcW w:w="600" w:type="dxa"/>
          </w:tcPr>
          <w:p w14:paraId="18765188" w14:textId="77777777" w:rsidR="00B50050" w:rsidRDefault="00B50050" w:rsidP="0088127C">
            <w:pPr>
              <w:pStyle w:val="OtherTableBody"/>
            </w:pPr>
            <w:r>
              <w:t>0487</w:t>
            </w:r>
          </w:p>
        </w:tc>
        <w:tc>
          <w:tcPr>
            <w:tcW w:w="2600" w:type="dxa"/>
          </w:tcPr>
          <w:p w14:paraId="0E227E97" w14:textId="77777777" w:rsidR="00B50050" w:rsidRDefault="00B50050" w:rsidP="0088127C">
            <w:pPr>
              <w:pStyle w:val="OtherTableBody"/>
            </w:pPr>
          </w:p>
        </w:tc>
        <w:tc>
          <w:tcPr>
            <w:tcW w:w="1400" w:type="dxa"/>
          </w:tcPr>
          <w:p w14:paraId="5C5F1276" w14:textId="77777777" w:rsidR="00B50050" w:rsidRDefault="00B50050" w:rsidP="0088127C">
            <w:pPr>
              <w:pStyle w:val="OtherTableBody"/>
            </w:pPr>
            <w:r>
              <w:t>TTRA</w:t>
            </w:r>
          </w:p>
        </w:tc>
        <w:tc>
          <w:tcPr>
            <w:tcW w:w="4200" w:type="dxa"/>
          </w:tcPr>
          <w:p w14:paraId="46542E21" w14:textId="77777777" w:rsidR="00B50050" w:rsidRDefault="00B50050" w:rsidP="0088127C">
            <w:pPr>
              <w:pStyle w:val="OtherTableBody"/>
            </w:pPr>
            <w:r>
              <w:t>Aspirate, Transtracheal</w:t>
            </w:r>
          </w:p>
        </w:tc>
      </w:tr>
      <w:tr w:rsidR="00B50050" w14:paraId="3BF709F0" w14:textId="77777777" w:rsidTr="00195548">
        <w:tc>
          <w:tcPr>
            <w:tcW w:w="600" w:type="dxa"/>
          </w:tcPr>
          <w:p w14:paraId="465D41F8" w14:textId="77777777" w:rsidR="00B50050" w:rsidRDefault="00B50050" w:rsidP="0088127C">
            <w:pPr>
              <w:pStyle w:val="OtherTableBody"/>
            </w:pPr>
          </w:p>
        </w:tc>
        <w:tc>
          <w:tcPr>
            <w:tcW w:w="600" w:type="dxa"/>
          </w:tcPr>
          <w:p w14:paraId="02B8AB5A" w14:textId="77777777" w:rsidR="00B50050" w:rsidRDefault="00B50050" w:rsidP="0088127C">
            <w:pPr>
              <w:pStyle w:val="OtherTableBody"/>
            </w:pPr>
            <w:r>
              <w:t>0487</w:t>
            </w:r>
          </w:p>
        </w:tc>
        <w:tc>
          <w:tcPr>
            <w:tcW w:w="2600" w:type="dxa"/>
          </w:tcPr>
          <w:p w14:paraId="01925086" w14:textId="77777777" w:rsidR="00B50050" w:rsidRDefault="00B50050" w:rsidP="0088127C">
            <w:pPr>
              <w:pStyle w:val="OtherTableBody"/>
            </w:pPr>
          </w:p>
        </w:tc>
        <w:tc>
          <w:tcPr>
            <w:tcW w:w="1400" w:type="dxa"/>
          </w:tcPr>
          <w:p w14:paraId="6527DA54" w14:textId="77777777" w:rsidR="00B50050" w:rsidRDefault="00B50050" w:rsidP="0088127C">
            <w:pPr>
              <w:pStyle w:val="OtherTableBody"/>
            </w:pPr>
            <w:r>
              <w:t>TUBES</w:t>
            </w:r>
          </w:p>
        </w:tc>
        <w:tc>
          <w:tcPr>
            <w:tcW w:w="4200" w:type="dxa"/>
          </w:tcPr>
          <w:p w14:paraId="44EFBB73" w14:textId="77777777" w:rsidR="00B50050" w:rsidRDefault="00B50050" w:rsidP="0088127C">
            <w:pPr>
              <w:pStyle w:val="OtherTableBody"/>
            </w:pPr>
            <w:r>
              <w:t>Tubes</w:t>
            </w:r>
          </w:p>
        </w:tc>
      </w:tr>
      <w:tr w:rsidR="00B50050" w14:paraId="2B8A26A5" w14:textId="77777777" w:rsidTr="00195548">
        <w:tc>
          <w:tcPr>
            <w:tcW w:w="600" w:type="dxa"/>
          </w:tcPr>
          <w:p w14:paraId="0F4509E4" w14:textId="77777777" w:rsidR="00B50050" w:rsidRDefault="00B50050" w:rsidP="0088127C">
            <w:pPr>
              <w:pStyle w:val="OtherTableBody"/>
            </w:pPr>
          </w:p>
        </w:tc>
        <w:tc>
          <w:tcPr>
            <w:tcW w:w="600" w:type="dxa"/>
          </w:tcPr>
          <w:p w14:paraId="6699312A" w14:textId="77777777" w:rsidR="00B50050" w:rsidRDefault="00B50050" w:rsidP="0088127C">
            <w:pPr>
              <w:pStyle w:val="OtherTableBody"/>
            </w:pPr>
            <w:r>
              <w:t>0487</w:t>
            </w:r>
          </w:p>
        </w:tc>
        <w:tc>
          <w:tcPr>
            <w:tcW w:w="2600" w:type="dxa"/>
          </w:tcPr>
          <w:p w14:paraId="1E000116" w14:textId="77777777" w:rsidR="00B50050" w:rsidRDefault="00B50050" w:rsidP="0088127C">
            <w:pPr>
              <w:pStyle w:val="OtherTableBody"/>
            </w:pPr>
          </w:p>
        </w:tc>
        <w:tc>
          <w:tcPr>
            <w:tcW w:w="1400" w:type="dxa"/>
          </w:tcPr>
          <w:p w14:paraId="013660E5" w14:textId="77777777" w:rsidR="00B50050" w:rsidRDefault="00B50050" w:rsidP="0088127C">
            <w:pPr>
              <w:pStyle w:val="OtherTableBody"/>
            </w:pPr>
            <w:r>
              <w:t>TUMOR</w:t>
            </w:r>
          </w:p>
        </w:tc>
        <w:tc>
          <w:tcPr>
            <w:tcW w:w="4200" w:type="dxa"/>
          </w:tcPr>
          <w:p w14:paraId="1E2FD1A3" w14:textId="77777777" w:rsidR="00B50050" w:rsidRDefault="00B50050" w:rsidP="0088127C">
            <w:pPr>
              <w:pStyle w:val="OtherTableBody"/>
            </w:pPr>
            <w:r>
              <w:t>Tumor</w:t>
            </w:r>
          </w:p>
        </w:tc>
      </w:tr>
      <w:tr w:rsidR="00B50050" w14:paraId="05586835" w14:textId="77777777" w:rsidTr="00195548">
        <w:tc>
          <w:tcPr>
            <w:tcW w:w="600" w:type="dxa"/>
          </w:tcPr>
          <w:p w14:paraId="6DF95168" w14:textId="77777777" w:rsidR="00B50050" w:rsidRDefault="00B50050" w:rsidP="0088127C">
            <w:pPr>
              <w:pStyle w:val="OtherTableBody"/>
            </w:pPr>
          </w:p>
        </w:tc>
        <w:tc>
          <w:tcPr>
            <w:tcW w:w="600" w:type="dxa"/>
          </w:tcPr>
          <w:p w14:paraId="10B4F397" w14:textId="77777777" w:rsidR="00B50050" w:rsidRDefault="00B50050" w:rsidP="0088127C">
            <w:pPr>
              <w:pStyle w:val="OtherTableBody"/>
            </w:pPr>
            <w:r>
              <w:t>0487</w:t>
            </w:r>
          </w:p>
        </w:tc>
        <w:tc>
          <w:tcPr>
            <w:tcW w:w="2600" w:type="dxa"/>
          </w:tcPr>
          <w:p w14:paraId="08F199D6" w14:textId="77777777" w:rsidR="00B50050" w:rsidRDefault="00B50050" w:rsidP="0088127C">
            <w:pPr>
              <w:pStyle w:val="OtherTableBody"/>
            </w:pPr>
          </w:p>
        </w:tc>
        <w:tc>
          <w:tcPr>
            <w:tcW w:w="1400" w:type="dxa"/>
          </w:tcPr>
          <w:p w14:paraId="37A76023" w14:textId="77777777" w:rsidR="00B50050" w:rsidRDefault="00B50050" w:rsidP="0088127C">
            <w:pPr>
              <w:pStyle w:val="OtherTableBody"/>
            </w:pPr>
            <w:r>
              <w:t>TZANC</w:t>
            </w:r>
          </w:p>
        </w:tc>
        <w:tc>
          <w:tcPr>
            <w:tcW w:w="4200" w:type="dxa"/>
          </w:tcPr>
          <w:p w14:paraId="2B1FFDCD" w14:textId="77777777" w:rsidR="00B50050" w:rsidRDefault="00B50050" w:rsidP="0088127C">
            <w:pPr>
              <w:pStyle w:val="OtherTableBody"/>
            </w:pPr>
            <w:r>
              <w:t>Smear, Tzanck</w:t>
            </w:r>
          </w:p>
        </w:tc>
      </w:tr>
      <w:tr w:rsidR="00B50050" w14:paraId="4C8CABAC" w14:textId="77777777" w:rsidTr="00195548">
        <w:tc>
          <w:tcPr>
            <w:tcW w:w="600" w:type="dxa"/>
          </w:tcPr>
          <w:p w14:paraId="2BA27EB7" w14:textId="77777777" w:rsidR="00B50050" w:rsidRDefault="00B50050" w:rsidP="0088127C">
            <w:pPr>
              <w:pStyle w:val="OtherTableBody"/>
            </w:pPr>
          </w:p>
        </w:tc>
        <w:tc>
          <w:tcPr>
            <w:tcW w:w="600" w:type="dxa"/>
          </w:tcPr>
          <w:p w14:paraId="13E3F492" w14:textId="77777777" w:rsidR="00B50050" w:rsidRDefault="00B50050" w:rsidP="0088127C">
            <w:pPr>
              <w:pStyle w:val="OtherTableBody"/>
            </w:pPr>
            <w:r>
              <w:t>0487</w:t>
            </w:r>
          </w:p>
        </w:tc>
        <w:tc>
          <w:tcPr>
            <w:tcW w:w="2600" w:type="dxa"/>
          </w:tcPr>
          <w:p w14:paraId="2B2A4075" w14:textId="77777777" w:rsidR="00B50050" w:rsidRDefault="00B50050" w:rsidP="0088127C">
            <w:pPr>
              <w:pStyle w:val="OtherTableBody"/>
            </w:pPr>
          </w:p>
        </w:tc>
        <w:tc>
          <w:tcPr>
            <w:tcW w:w="1400" w:type="dxa"/>
          </w:tcPr>
          <w:p w14:paraId="0EF7A3EB" w14:textId="77777777" w:rsidR="00B50050" w:rsidRDefault="00B50050" w:rsidP="0088127C">
            <w:pPr>
              <w:pStyle w:val="OtherTableBody"/>
            </w:pPr>
            <w:r>
              <w:t>UDENT</w:t>
            </w:r>
          </w:p>
        </w:tc>
        <w:tc>
          <w:tcPr>
            <w:tcW w:w="4200" w:type="dxa"/>
          </w:tcPr>
          <w:p w14:paraId="4D5838ED" w14:textId="77777777" w:rsidR="00B50050" w:rsidRDefault="00B50050" w:rsidP="0088127C">
            <w:pPr>
              <w:pStyle w:val="OtherTableBody"/>
            </w:pPr>
            <w:r>
              <w:t>Source, Unidentified</w:t>
            </w:r>
          </w:p>
        </w:tc>
      </w:tr>
      <w:tr w:rsidR="00B50050" w14:paraId="60F8F785" w14:textId="77777777" w:rsidTr="00195548">
        <w:tc>
          <w:tcPr>
            <w:tcW w:w="600" w:type="dxa"/>
          </w:tcPr>
          <w:p w14:paraId="4BA2BB94" w14:textId="77777777" w:rsidR="00B50050" w:rsidRDefault="00B50050" w:rsidP="0088127C">
            <w:pPr>
              <w:pStyle w:val="OtherTableBody"/>
            </w:pPr>
          </w:p>
        </w:tc>
        <w:tc>
          <w:tcPr>
            <w:tcW w:w="600" w:type="dxa"/>
          </w:tcPr>
          <w:p w14:paraId="3D02EB4A" w14:textId="77777777" w:rsidR="00B50050" w:rsidRDefault="00B50050" w:rsidP="0088127C">
            <w:pPr>
              <w:pStyle w:val="OtherTableBody"/>
            </w:pPr>
            <w:r>
              <w:t>0487</w:t>
            </w:r>
          </w:p>
        </w:tc>
        <w:tc>
          <w:tcPr>
            <w:tcW w:w="2600" w:type="dxa"/>
          </w:tcPr>
          <w:p w14:paraId="34095D82" w14:textId="77777777" w:rsidR="00B50050" w:rsidRDefault="00B50050" w:rsidP="0088127C">
            <w:pPr>
              <w:pStyle w:val="OtherTableBody"/>
            </w:pPr>
          </w:p>
        </w:tc>
        <w:tc>
          <w:tcPr>
            <w:tcW w:w="1400" w:type="dxa"/>
          </w:tcPr>
          <w:p w14:paraId="66552615" w14:textId="77777777" w:rsidR="00B50050" w:rsidRDefault="00B50050" w:rsidP="0088127C">
            <w:pPr>
              <w:pStyle w:val="OtherTableBody"/>
            </w:pPr>
            <w:r>
              <w:t>UMED</w:t>
            </w:r>
          </w:p>
        </w:tc>
        <w:tc>
          <w:tcPr>
            <w:tcW w:w="4200" w:type="dxa"/>
          </w:tcPr>
          <w:p w14:paraId="6BA2D602" w14:textId="77777777" w:rsidR="00B50050" w:rsidRDefault="00B50050" w:rsidP="0088127C">
            <w:pPr>
              <w:pStyle w:val="OtherTableBody"/>
            </w:pPr>
            <w:r>
              <w:t>Unknown Medicine</w:t>
            </w:r>
          </w:p>
        </w:tc>
      </w:tr>
      <w:tr w:rsidR="00B50050" w14:paraId="4CAE118F" w14:textId="77777777" w:rsidTr="00195548">
        <w:tc>
          <w:tcPr>
            <w:tcW w:w="600" w:type="dxa"/>
          </w:tcPr>
          <w:p w14:paraId="4A3C9FA1" w14:textId="77777777" w:rsidR="00B50050" w:rsidRDefault="00B50050" w:rsidP="0088127C">
            <w:pPr>
              <w:pStyle w:val="OtherTableBody"/>
            </w:pPr>
          </w:p>
        </w:tc>
        <w:tc>
          <w:tcPr>
            <w:tcW w:w="600" w:type="dxa"/>
          </w:tcPr>
          <w:p w14:paraId="12C4B610" w14:textId="77777777" w:rsidR="00B50050" w:rsidRDefault="00B50050" w:rsidP="0088127C">
            <w:pPr>
              <w:pStyle w:val="OtherTableBody"/>
            </w:pPr>
            <w:r>
              <w:t>0487</w:t>
            </w:r>
          </w:p>
        </w:tc>
        <w:tc>
          <w:tcPr>
            <w:tcW w:w="2600" w:type="dxa"/>
          </w:tcPr>
          <w:p w14:paraId="1F893DBC" w14:textId="77777777" w:rsidR="00B50050" w:rsidRDefault="00B50050" w:rsidP="0088127C">
            <w:pPr>
              <w:pStyle w:val="OtherTableBody"/>
            </w:pPr>
          </w:p>
        </w:tc>
        <w:tc>
          <w:tcPr>
            <w:tcW w:w="1400" w:type="dxa"/>
          </w:tcPr>
          <w:p w14:paraId="6F12186E" w14:textId="77777777" w:rsidR="00B50050" w:rsidRDefault="00B50050" w:rsidP="0088127C">
            <w:pPr>
              <w:pStyle w:val="OtherTableBody"/>
            </w:pPr>
            <w:r>
              <w:t>UR</w:t>
            </w:r>
          </w:p>
        </w:tc>
        <w:tc>
          <w:tcPr>
            <w:tcW w:w="4200" w:type="dxa"/>
          </w:tcPr>
          <w:p w14:paraId="24402A93" w14:textId="77777777" w:rsidR="00B50050" w:rsidRDefault="00B50050" w:rsidP="0088127C">
            <w:pPr>
              <w:pStyle w:val="OtherTableBody"/>
            </w:pPr>
            <w:r>
              <w:t>Urine</w:t>
            </w:r>
          </w:p>
        </w:tc>
      </w:tr>
      <w:tr w:rsidR="00B50050" w14:paraId="658BB4D9" w14:textId="77777777" w:rsidTr="00195548">
        <w:tc>
          <w:tcPr>
            <w:tcW w:w="600" w:type="dxa"/>
          </w:tcPr>
          <w:p w14:paraId="4CE471B7" w14:textId="77777777" w:rsidR="00B50050" w:rsidRDefault="00B50050" w:rsidP="0088127C">
            <w:pPr>
              <w:pStyle w:val="OtherTableBody"/>
            </w:pPr>
          </w:p>
        </w:tc>
        <w:tc>
          <w:tcPr>
            <w:tcW w:w="600" w:type="dxa"/>
          </w:tcPr>
          <w:p w14:paraId="72EB605B" w14:textId="77777777" w:rsidR="00B50050" w:rsidRDefault="00B50050" w:rsidP="0088127C">
            <w:pPr>
              <w:pStyle w:val="OtherTableBody"/>
            </w:pPr>
            <w:r>
              <w:t>0487</w:t>
            </w:r>
          </w:p>
        </w:tc>
        <w:tc>
          <w:tcPr>
            <w:tcW w:w="2600" w:type="dxa"/>
          </w:tcPr>
          <w:p w14:paraId="4ADC6BF5" w14:textId="77777777" w:rsidR="00B50050" w:rsidRDefault="00B50050" w:rsidP="0088127C">
            <w:pPr>
              <w:pStyle w:val="OtherTableBody"/>
            </w:pPr>
          </w:p>
        </w:tc>
        <w:tc>
          <w:tcPr>
            <w:tcW w:w="1400" w:type="dxa"/>
          </w:tcPr>
          <w:p w14:paraId="05267B3C" w14:textId="77777777" w:rsidR="00B50050" w:rsidRDefault="00B50050" w:rsidP="0088127C">
            <w:pPr>
              <w:pStyle w:val="OtherTableBody"/>
            </w:pPr>
            <w:r>
              <w:t>URC</w:t>
            </w:r>
          </w:p>
        </w:tc>
        <w:tc>
          <w:tcPr>
            <w:tcW w:w="4200" w:type="dxa"/>
          </w:tcPr>
          <w:p w14:paraId="30526F7C" w14:textId="77777777" w:rsidR="00B50050" w:rsidRDefault="00B50050" w:rsidP="0088127C">
            <w:pPr>
              <w:pStyle w:val="OtherTableBody"/>
            </w:pPr>
            <w:r>
              <w:t>Urine clean catch</w:t>
            </w:r>
          </w:p>
        </w:tc>
      </w:tr>
      <w:tr w:rsidR="00B50050" w14:paraId="1AD5CC8A" w14:textId="77777777" w:rsidTr="00195548">
        <w:tc>
          <w:tcPr>
            <w:tcW w:w="600" w:type="dxa"/>
          </w:tcPr>
          <w:p w14:paraId="3BA5C9A4" w14:textId="77777777" w:rsidR="00B50050" w:rsidRDefault="00B50050" w:rsidP="0088127C">
            <w:pPr>
              <w:pStyle w:val="OtherTableBody"/>
            </w:pPr>
          </w:p>
        </w:tc>
        <w:tc>
          <w:tcPr>
            <w:tcW w:w="600" w:type="dxa"/>
          </w:tcPr>
          <w:p w14:paraId="62356621" w14:textId="77777777" w:rsidR="00B50050" w:rsidRDefault="00B50050" w:rsidP="0088127C">
            <w:pPr>
              <w:pStyle w:val="OtherTableBody"/>
            </w:pPr>
            <w:r>
              <w:t>0487</w:t>
            </w:r>
          </w:p>
        </w:tc>
        <w:tc>
          <w:tcPr>
            <w:tcW w:w="2600" w:type="dxa"/>
          </w:tcPr>
          <w:p w14:paraId="359BD9C1" w14:textId="77777777" w:rsidR="00B50050" w:rsidRDefault="00B50050" w:rsidP="0088127C">
            <w:pPr>
              <w:pStyle w:val="OtherTableBody"/>
            </w:pPr>
          </w:p>
        </w:tc>
        <w:tc>
          <w:tcPr>
            <w:tcW w:w="1400" w:type="dxa"/>
          </w:tcPr>
          <w:p w14:paraId="36FD8BD1" w14:textId="77777777" w:rsidR="00B50050" w:rsidRDefault="00B50050" w:rsidP="0088127C">
            <w:pPr>
              <w:pStyle w:val="OtherTableBody"/>
            </w:pPr>
            <w:r>
              <w:t>URINB</w:t>
            </w:r>
          </w:p>
        </w:tc>
        <w:tc>
          <w:tcPr>
            <w:tcW w:w="4200" w:type="dxa"/>
          </w:tcPr>
          <w:p w14:paraId="37E9AE70" w14:textId="77777777" w:rsidR="00B50050" w:rsidRDefault="00B50050" w:rsidP="0088127C">
            <w:pPr>
              <w:pStyle w:val="OtherTableBody"/>
            </w:pPr>
            <w:r>
              <w:t>Urine, Bladder Washings</w:t>
            </w:r>
          </w:p>
        </w:tc>
      </w:tr>
      <w:tr w:rsidR="00B50050" w14:paraId="2FCDC4DE" w14:textId="77777777" w:rsidTr="00195548">
        <w:tc>
          <w:tcPr>
            <w:tcW w:w="600" w:type="dxa"/>
          </w:tcPr>
          <w:p w14:paraId="17149969" w14:textId="77777777" w:rsidR="00B50050" w:rsidRDefault="00B50050" w:rsidP="0088127C">
            <w:pPr>
              <w:pStyle w:val="OtherTableBody"/>
            </w:pPr>
          </w:p>
        </w:tc>
        <w:tc>
          <w:tcPr>
            <w:tcW w:w="600" w:type="dxa"/>
          </w:tcPr>
          <w:p w14:paraId="0C4E0B5E" w14:textId="77777777" w:rsidR="00B50050" w:rsidRDefault="00B50050" w:rsidP="0088127C">
            <w:pPr>
              <w:pStyle w:val="OtherTableBody"/>
            </w:pPr>
            <w:r>
              <w:t>0487</w:t>
            </w:r>
          </w:p>
        </w:tc>
        <w:tc>
          <w:tcPr>
            <w:tcW w:w="2600" w:type="dxa"/>
          </w:tcPr>
          <w:p w14:paraId="2916CDCC" w14:textId="77777777" w:rsidR="00B50050" w:rsidRDefault="00B50050" w:rsidP="0088127C">
            <w:pPr>
              <w:pStyle w:val="OtherTableBody"/>
            </w:pPr>
          </w:p>
        </w:tc>
        <w:tc>
          <w:tcPr>
            <w:tcW w:w="1400" w:type="dxa"/>
          </w:tcPr>
          <w:p w14:paraId="6AE1CADF" w14:textId="77777777" w:rsidR="00B50050" w:rsidRDefault="00B50050" w:rsidP="0088127C">
            <w:pPr>
              <w:pStyle w:val="OtherTableBody"/>
            </w:pPr>
            <w:r>
              <w:t>URINC</w:t>
            </w:r>
          </w:p>
        </w:tc>
        <w:tc>
          <w:tcPr>
            <w:tcW w:w="4200" w:type="dxa"/>
          </w:tcPr>
          <w:p w14:paraId="7330BCF4" w14:textId="77777777" w:rsidR="00B50050" w:rsidRDefault="00B50050" w:rsidP="0088127C">
            <w:pPr>
              <w:pStyle w:val="OtherTableBody"/>
            </w:pPr>
            <w:r>
              <w:t>Urine, Catheterized</w:t>
            </w:r>
          </w:p>
        </w:tc>
      </w:tr>
      <w:tr w:rsidR="00B50050" w14:paraId="535194B6" w14:textId="77777777" w:rsidTr="00195548">
        <w:tc>
          <w:tcPr>
            <w:tcW w:w="600" w:type="dxa"/>
          </w:tcPr>
          <w:p w14:paraId="0406459B" w14:textId="77777777" w:rsidR="00B50050" w:rsidRDefault="00B50050" w:rsidP="0088127C">
            <w:pPr>
              <w:pStyle w:val="OtherTableBody"/>
            </w:pPr>
          </w:p>
        </w:tc>
        <w:tc>
          <w:tcPr>
            <w:tcW w:w="600" w:type="dxa"/>
          </w:tcPr>
          <w:p w14:paraId="7FA8ED53" w14:textId="77777777" w:rsidR="00B50050" w:rsidRDefault="00B50050" w:rsidP="0088127C">
            <w:pPr>
              <w:pStyle w:val="OtherTableBody"/>
            </w:pPr>
            <w:r>
              <w:t>0487</w:t>
            </w:r>
          </w:p>
        </w:tc>
        <w:tc>
          <w:tcPr>
            <w:tcW w:w="2600" w:type="dxa"/>
          </w:tcPr>
          <w:p w14:paraId="0EA574D4" w14:textId="77777777" w:rsidR="00B50050" w:rsidRDefault="00B50050" w:rsidP="0088127C">
            <w:pPr>
              <w:pStyle w:val="OtherTableBody"/>
            </w:pPr>
          </w:p>
        </w:tc>
        <w:tc>
          <w:tcPr>
            <w:tcW w:w="1400" w:type="dxa"/>
          </w:tcPr>
          <w:p w14:paraId="7C7F9D3D" w14:textId="77777777" w:rsidR="00B50050" w:rsidRDefault="00B50050" w:rsidP="0088127C">
            <w:pPr>
              <w:pStyle w:val="OtherTableBody"/>
            </w:pPr>
            <w:r>
              <w:t>URINM</w:t>
            </w:r>
          </w:p>
        </w:tc>
        <w:tc>
          <w:tcPr>
            <w:tcW w:w="4200" w:type="dxa"/>
          </w:tcPr>
          <w:p w14:paraId="46C01E27" w14:textId="77777777" w:rsidR="00B50050" w:rsidRDefault="00B50050" w:rsidP="0088127C">
            <w:pPr>
              <w:pStyle w:val="OtherTableBody"/>
            </w:pPr>
            <w:r>
              <w:t>Urine, Midstream</w:t>
            </w:r>
          </w:p>
        </w:tc>
      </w:tr>
      <w:tr w:rsidR="00B50050" w14:paraId="755833BC" w14:textId="77777777" w:rsidTr="00195548">
        <w:tc>
          <w:tcPr>
            <w:tcW w:w="600" w:type="dxa"/>
          </w:tcPr>
          <w:p w14:paraId="7BC2DC16" w14:textId="77777777" w:rsidR="00B50050" w:rsidRDefault="00B50050" w:rsidP="0088127C">
            <w:pPr>
              <w:pStyle w:val="OtherTableBody"/>
            </w:pPr>
          </w:p>
        </w:tc>
        <w:tc>
          <w:tcPr>
            <w:tcW w:w="600" w:type="dxa"/>
          </w:tcPr>
          <w:p w14:paraId="7D822D40" w14:textId="77777777" w:rsidR="00B50050" w:rsidRDefault="00B50050" w:rsidP="0088127C">
            <w:pPr>
              <w:pStyle w:val="OtherTableBody"/>
            </w:pPr>
            <w:r>
              <w:t>0487</w:t>
            </w:r>
          </w:p>
        </w:tc>
        <w:tc>
          <w:tcPr>
            <w:tcW w:w="2600" w:type="dxa"/>
          </w:tcPr>
          <w:p w14:paraId="060EFACC" w14:textId="77777777" w:rsidR="00B50050" w:rsidRDefault="00B50050" w:rsidP="0088127C">
            <w:pPr>
              <w:pStyle w:val="OtherTableBody"/>
            </w:pPr>
          </w:p>
        </w:tc>
        <w:tc>
          <w:tcPr>
            <w:tcW w:w="1400" w:type="dxa"/>
          </w:tcPr>
          <w:p w14:paraId="07B8120B" w14:textId="77777777" w:rsidR="00B50050" w:rsidRDefault="00B50050" w:rsidP="0088127C">
            <w:pPr>
              <w:pStyle w:val="OtherTableBody"/>
            </w:pPr>
            <w:r>
              <w:t>URINN</w:t>
            </w:r>
          </w:p>
        </w:tc>
        <w:tc>
          <w:tcPr>
            <w:tcW w:w="4200" w:type="dxa"/>
          </w:tcPr>
          <w:p w14:paraId="3B98F0BC" w14:textId="77777777" w:rsidR="00B50050" w:rsidRDefault="00B50050" w:rsidP="0088127C">
            <w:pPr>
              <w:pStyle w:val="OtherTableBody"/>
            </w:pPr>
            <w:r>
              <w:t>Urine, Nephrostomy</w:t>
            </w:r>
          </w:p>
        </w:tc>
      </w:tr>
      <w:tr w:rsidR="00B50050" w14:paraId="7C456B75" w14:textId="77777777" w:rsidTr="00195548">
        <w:tc>
          <w:tcPr>
            <w:tcW w:w="600" w:type="dxa"/>
          </w:tcPr>
          <w:p w14:paraId="53C5B286" w14:textId="77777777" w:rsidR="00B50050" w:rsidRDefault="00B50050" w:rsidP="0088127C">
            <w:pPr>
              <w:pStyle w:val="OtherTableBody"/>
            </w:pPr>
          </w:p>
        </w:tc>
        <w:tc>
          <w:tcPr>
            <w:tcW w:w="600" w:type="dxa"/>
          </w:tcPr>
          <w:p w14:paraId="625EA900" w14:textId="77777777" w:rsidR="00B50050" w:rsidRDefault="00B50050" w:rsidP="0088127C">
            <w:pPr>
              <w:pStyle w:val="OtherTableBody"/>
            </w:pPr>
            <w:r>
              <w:t>0487</w:t>
            </w:r>
          </w:p>
        </w:tc>
        <w:tc>
          <w:tcPr>
            <w:tcW w:w="2600" w:type="dxa"/>
          </w:tcPr>
          <w:p w14:paraId="64865B89" w14:textId="77777777" w:rsidR="00B50050" w:rsidRDefault="00B50050" w:rsidP="0088127C">
            <w:pPr>
              <w:pStyle w:val="OtherTableBody"/>
            </w:pPr>
          </w:p>
        </w:tc>
        <w:tc>
          <w:tcPr>
            <w:tcW w:w="1400" w:type="dxa"/>
          </w:tcPr>
          <w:p w14:paraId="11727E40" w14:textId="77777777" w:rsidR="00B50050" w:rsidRDefault="00B50050" w:rsidP="0088127C">
            <w:pPr>
              <w:pStyle w:val="OtherTableBody"/>
            </w:pPr>
            <w:r>
              <w:t>URINP</w:t>
            </w:r>
          </w:p>
        </w:tc>
        <w:tc>
          <w:tcPr>
            <w:tcW w:w="4200" w:type="dxa"/>
          </w:tcPr>
          <w:p w14:paraId="70620ACE" w14:textId="77777777" w:rsidR="00B50050" w:rsidRDefault="00B50050" w:rsidP="0088127C">
            <w:pPr>
              <w:pStyle w:val="OtherTableBody"/>
            </w:pPr>
            <w:r>
              <w:t>Urine, Pedibag</w:t>
            </w:r>
          </w:p>
        </w:tc>
      </w:tr>
      <w:tr w:rsidR="00B50050" w14:paraId="2155B004" w14:textId="77777777" w:rsidTr="00195548">
        <w:tc>
          <w:tcPr>
            <w:tcW w:w="600" w:type="dxa"/>
          </w:tcPr>
          <w:p w14:paraId="0E3853A1" w14:textId="77777777" w:rsidR="00B50050" w:rsidRDefault="00B50050" w:rsidP="0088127C">
            <w:pPr>
              <w:pStyle w:val="OtherTableBody"/>
            </w:pPr>
          </w:p>
        </w:tc>
        <w:tc>
          <w:tcPr>
            <w:tcW w:w="600" w:type="dxa"/>
          </w:tcPr>
          <w:p w14:paraId="21ECFF2A" w14:textId="77777777" w:rsidR="00B50050" w:rsidRDefault="00B50050" w:rsidP="0088127C">
            <w:pPr>
              <w:pStyle w:val="OtherTableBody"/>
            </w:pPr>
            <w:r>
              <w:t>0487</w:t>
            </w:r>
          </w:p>
        </w:tc>
        <w:tc>
          <w:tcPr>
            <w:tcW w:w="2600" w:type="dxa"/>
          </w:tcPr>
          <w:p w14:paraId="1C05A02A" w14:textId="77777777" w:rsidR="00B50050" w:rsidRDefault="00B50050" w:rsidP="0088127C">
            <w:pPr>
              <w:pStyle w:val="OtherTableBody"/>
            </w:pPr>
          </w:p>
        </w:tc>
        <w:tc>
          <w:tcPr>
            <w:tcW w:w="1400" w:type="dxa"/>
          </w:tcPr>
          <w:p w14:paraId="1EDE1DB0" w14:textId="77777777" w:rsidR="00B50050" w:rsidRDefault="00B50050" w:rsidP="0088127C">
            <w:pPr>
              <w:pStyle w:val="OtherTableBody"/>
            </w:pPr>
            <w:r>
              <w:t>URNS</w:t>
            </w:r>
          </w:p>
        </w:tc>
        <w:tc>
          <w:tcPr>
            <w:tcW w:w="4200" w:type="dxa"/>
          </w:tcPr>
          <w:p w14:paraId="4A25A5C7" w14:textId="77777777" w:rsidR="00B50050" w:rsidRDefault="00B50050" w:rsidP="0088127C">
            <w:pPr>
              <w:pStyle w:val="OtherTableBody"/>
            </w:pPr>
            <w:r>
              <w:t>Urine sediment</w:t>
            </w:r>
          </w:p>
        </w:tc>
      </w:tr>
      <w:tr w:rsidR="00B50050" w14:paraId="633E77B1" w14:textId="77777777" w:rsidTr="00195548">
        <w:tc>
          <w:tcPr>
            <w:tcW w:w="600" w:type="dxa"/>
          </w:tcPr>
          <w:p w14:paraId="6F4E526E" w14:textId="77777777" w:rsidR="00B50050" w:rsidRDefault="00B50050" w:rsidP="0088127C">
            <w:pPr>
              <w:pStyle w:val="OtherTableBody"/>
            </w:pPr>
          </w:p>
        </w:tc>
        <w:tc>
          <w:tcPr>
            <w:tcW w:w="600" w:type="dxa"/>
          </w:tcPr>
          <w:p w14:paraId="2ABD4305" w14:textId="77777777" w:rsidR="00B50050" w:rsidRDefault="00B50050" w:rsidP="0088127C">
            <w:pPr>
              <w:pStyle w:val="OtherTableBody"/>
            </w:pPr>
            <w:r>
              <w:t>0487</w:t>
            </w:r>
          </w:p>
        </w:tc>
        <w:tc>
          <w:tcPr>
            <w:tcW w:w="2600" w:type="dxa"/>
          </w:tcPr>
          <w:p w14:paraId="39C0D070" w14:textId="77777777" w:rsidR="00B50050" w:rsidRDefault="00B50050" w:rsidP="0088127C">
            <w:pPr>
              <w:pStyle w:val="OtherTableBody"/>
            </w:pPr>
          </w:p>
        </w:tc>
        <w:tc>
          <w:tcPr>
            <w:tcW w:w="1400" w:type="dxa"/>
          </w:tcPr>
          <w:p w14:paraId="35092650" w14:textId="77777777" w:rsidR="00B50050" w:rsidRDefault="00B50050" w:rsidP="0088127C">
            <w:pPr>
              <w:pStyle w:val="OtherTableBody"/>
            </w:pPr>
            <w:r>
              <w:t>URT</w:t>
            </w:r>
          </w:p>
        </w:tc>
        <w:tc>
          <w:tcPr>
            <w:tcW w:w="4200" w:type="dxa"/>
          </w:tcPr>
          <w:p w14:paraId="3B0FABCC" w14:textId="77777777" w:rsidR="00B50050" w:rsidRDefault="00B50050" w:rsidP="0088127C">
            <w:pPr>
              <w:pStyle w:val="OtherTableBody"/>
            </w:pPr>
            <w:r>
              <w:t>Urine catheter</w:t>
            </w:r>
          </w:p>
        </w:tc>
      </w:tr>
      <w:tr w:rsidR="00B50050" w14:paraId="723E2247" w14:textId="77777777" w:rsidTr="00195548">
        <w:tc>
          <w:tcPr>
            <w:tcW w:w="600" w:type="dxa"/>
          </w:tcPr>
          <w:p w14:paraId="6E829F2F" w14:textId="77777777" w:rsidR="00B50050" w:rsidRDefault="00B50050" w:rsidP="0088127C">
            <w:pPr>
              <w:pStyle w:val="OtherTableBody"/>
            </w:pPr>
          </w:p>
        </w:tc>
        <w:tc>
          <w:tcPr>
            <w:tcW w:w="600" w:type="dxa"/>
          </w:tcPr>
          <w:p w14:paraId="2421BEC5" w14:textId="77777777" w:rsidR="00B50050" w:rsidRDefault="00B50050" w:rsidP="0088127C">
            <w:pPr>
              <w:pStyle w:val="OtherTableBody"/>
            </w:pPr>
            <w:r>
              <w:t>0487</w:t>
            </w:r>
          </w:p>
        </w:tc>
        <w:tc>
          <w:tcPr>
            <w:tcW w:w="2600" w:type="dxa"/>
          </w:tcPr>
          <w:p w14:paraId="3DA0463C" w14:textId="77777777" w:rsidR="00B50050" w:rsidRDefault="00B50050" w:rsidP="0088127C">
            <w:pPr>
              <w:pStyle w:val="OtherTableBody"/>
            </w:pPr>
          </w:p>
        </w:tc>
        <w:tc>
          <w:tcPr>
            <w:tcW w:w="1400" w:type="dxa"/>
          </w:tcPr>
          <w:p w14:paraId="48B34E41" w14:textId="77777777" w:rsidR="00B50050" w:rsidRDefault="00B50050" w:rsidP="0088127C">
            <w:pPr>
              <w:pStyle w:val="OtherTableBody"/>
            </w:pPr>
            <w:r>
              <w:t>USCOP</w:t>
            </w:r>
          </w:p>
        </w:tc>
        <w:tc>
          <w:tcPr>
            <w:tcW w:w="4200" w:type="dxa"/>
          </w:tcPr>
          <w:p w14:paraId="21CDE104" w14:textId="77777777" w:rsidR="00B50050" w:rsidRDefault="00B50050" w:rsidP="0088127C">
            <w:pPr>
              <w:pStyle w:val="OtherTableBody"/>
            </w:pPr>
            <w:r>
              <w:t>Urine, Cystoscopy</w:t>
            </w:r>
          </w:p>
        </w:tc>
      </w:tr>
      <w:tr w:rsidR="00B50050" w14:paraId="54922A0E" w14:textId="77777777" w:rsidTr="00195548">
        <w:tc>
          <w:tcPr>
            <w:tcW w:w="600" w:type="dxa"/>
          </w:tcPr>
          <w:p w14:paraId="54B5F71A" w14:textId="77777777" w:rsidR="00B50050" w:rsidRDefault="00B50050" w:rsidP="0088127C">
            <w:pPr>
              <w:pStyle w:val="OtherTableBody"/>
            </w:pPr>
          </w:p>
        </w:tc>
        <w:tc>
          <w:tcPr>
            <w:tcW w:w="600" w:type="dxa"/>
          </w:tcPr>
          <w:p w14:paraId="63D57D48" w14:textId="77777777" w:rsidR="00B50050" w:rsidRDefault="00B50050" w:rsidP="0088127C">
            <w:pPr>
              <w:pStyle w:val="OtherTableBody"/>
            </w:pPr>
            <w:r>
              <w:t>0487</w:t>
            </w:r>
          </w:p>
        </w:tc>
        <w:tc>
          <w:tcPr>
            <w:tcW w:w="2600" w:type="dxa"/>
          </w:tcPr>
          <w:p w14:paraId="10340F06" w14:textId="77777777" w:rsidR="00B50050" w:rsidRDefault="00B50050" w:rsidP="0088127C">
            <w:pPr>
              <w:pStyle w:val="OtherTableBody"/>
            </w:pPr>
          </w:p>
        </w:tc>
        <w:tc>
          <w:tcPr>
            <w:tcW w:w="1400" w:type="dxa"/>
          </w:tcPr>
          <w:p w14:paraId="383100D1" w14:textId="77777777" w:rsidR="00B50050" w:rsidRDefault="00B50050" w:rsidP="0088127C">
            <w:pPr>
              <w:pStyle w:val="OtherTableBody"/>
            </w:pPr>
            <w:r>
              <w:t>USPEC</w:t>
            </w:r>
          </w:p>
        </w:tc>
        <w:tc>
          <w:tcPr>
            <w:tcW w:w="4200" w:type="dxa"/>
          </w:tcPr>
          <w:p w14:paraId="4AF92F23" w14:textId="77777777" w:rsidR="00B50050" w:rsidRDefault="00B50050" w:rsidP="0088127C">
            <w:pPr>
              <w:pStyle w:val="OtherTableBody"/>
            </w:pPr>
            <w:r>
              <w:t>Source, Unspecified</w:t>
            </w:r>
          </w:p>
        </w:tc>
      </w:tr>
      <w:tr w:rsidR="00B50050" w14:paraId="5CA685F8" w14:textId="77777777" w:rsidTr="00195548">
        <w:tc>
          <w:tcPr>
            <w:tcW w:w="600" w:type="dxa"/>
          </w:tcPr>
          <w:p w14:paraId="06643AD9" w14:textId="77777777" w:rsidR="00B50050" w:rsidRDefault="00B50050" w:rsidP="0088127C">
            <w:pPr>
              <w:pStyle w:val="OtherTableBody"/>
            </w:pPr>
          </w:p>
        </w:tc>
        <w:tc>
          <w:tcPr>
            <w:tcW w:w="600" w:type="dxa"/>
          </w:tcPr>
          <w:p w14:paraId="4E324F8D" w14:textId="77777777" w:rsidR="00B50050" w:rsidRDefault="00B50050" w:rsidP="0088127C">
            <w:pPr>
              <w:pStyle w:val="OtherTableBody"/>
            </w:pPr>
            <w:r>
              <w:t>0487</w:t>
            </w:r>
          </w:p>
        </w:tc>
        <w:tc>
          <w:tcPr>
            <w:tcW w:w="2600" w:type="dxa"/>
          </w:tcPr>
          <w:p w14:paraId="7B22C151" w14:textId="77777777" w:rsidR="00B50050" w:rsidRDefault="00B50050" w:rsidP="0088127C">
            <w:pPr>
              <w:pStyle w:val="OtherTableBody"/>
            </w:pPr>
          </w:p>
        </w:tc>
        <w:tc>
          <w:tcPr>
            <w:tcW w:w="1400" w:type="dxa"/>
          </w:tcPr>
          <w:p w14:paraId="7F5F2C3E" w14:textId="77777777" w:rsidR="00B50050" w:rsidRDefault="00B50050" w:rsidP="0088127C">
            <w:pPr>
              <w:pStyle w:val="OtherTableBody"/>
            </w:pPr>
            <w:r>
              <w:t>USUB</w:t>
            </w:r>
          </w:p>
        </w:tc>
        <w:tc>
          <w:tcPr>
            <w:tcW w:w="4200" w:type="dxa"/>
          </w:tcPr>
          <w:p w14:paraId="0131556A" w14:textId="77777777" w:rsidR="00B50050" w:rsidRDefault="00B50050" w:rsidP="0088127C">
            <w:pPr>
              <w:pStyle w:val="OtherTableBody"/>
            </w:pPr>
            <w:r>
              <w:t>Unkown substance</w:t>
            </w:r>
          </w:p>
        </w:tc>
      </w:tr>
      <w:tr w:rsidR="00B50050" w14:paraId="3E9CDD9C" w14:textId="77777777" w:rsidTr="00195548">
        <w:tc>
          <w:tcPr>
            <w:tcW w:w="600" w:type="dxa"/>
          </w:tcPr>
          <w:p w14:paraId="7B6E595A" w14:textId="77777777" w:rsidR="00B50050" w:rsidRDefault="00B50050" w:rsidP="0088127C">
            <w:pPr>
              <w:pStyle w:val="OtherTableBody"/>
            </w:pPr>
          </w:p>
        </w:tc>
        <w:tc>
          <w:tcPr>
            <w:tcW w:w="600" w:type="dxa"/>
          </w:tcPr>
          <w:p w14:paraId="5366CA54" w14:textId="77777777" w:rsidR="00B50050" w:rsidRDefault="00B50050" w:rsidP="0088127C">
            <w:pPr>
              <w:pStyle w:val="OtherTableBody"/>
            </w:pPr>
            <w:r>
              <w:t>0487</w:t>
            </w:r>
          </w:p>
        </w:tc>
        <w:tc>
          <w:tcPr>
            <w:tcW w:w="2600" w:type="dxa"/>
          </w:tcPr>
          <w:p w14:paraId="296CE371" w14:textId="77777777" w:rsidR="00B50050" w:rsidRDefault="00B50050" w:rsidP="0088127C">
            <w:pPr>
              <w:pStyle w:val="OtherTableBody"/>
            </w:pPr>
          </w:p>
        </w:tc>
        <w:tc>
          <w:tcPr>
            <w:tcW w:w="1400" w:type="dxa"/>
          </w:tcPr>
          <w:p w14:paraId="515E213E" w14:textId="77777777" w:rsidR="00B50050" w:rsidRDefault="00B50050" w:rsidP="0088127C">
            <w:pPr>
              <w:pStyle w:val="OtherTableBody"/>
            </w:pPr>
            <w:r>
              <w:t>VASTIP</w:t>
            </w:r>
          </w:p>
        </w:tc>
        <w:tc>
          <w:tcPr>
            <w:tcW w:w="4200" w:type="dxa"/>
          </w:tcPr>
          <w:p w14:paraId="232E3465" w14:textId="77777777" w:rsidR="00B50050" w:rsidRDefault="00B50050" w:rsidP="0088127C">
            <w:pPr>
              <w:pStyle w:val="OtherTableBody"/>
            </w:pPr>
            <w:r>
              <w:t>Catheter Tip, Vas</w:t>
            </w:r>
          </w:p>
        </w:tc>
      </w:tr>
      <w:tr w:rsidR="00B50050" w14:paraId="06122F95" w14:textId="77777777" w:rsidTr="00195548">
        <w:tc>
          <w:tcPr>
            <w:tcW w:w="600" w:type="dxa"/>
          </w:tcPr>
          <w:p w14:paraId="22EE7820" w14:textId="77777777" w:rsidR="00B50050" w:rsidRDefault="00B50050" w:rsidP="0088127C">
            <w:pPr>
              <w:pStyle w:val="OtherTableBody"/>
            </w:pPr>
          </w:p>
        </w:tc>
        <w:tc>
          <w:tcPr>
            <w:tcW w:w="600" w:type="dxa"/>
          </w:tcPr>
          <w:p w14:paraId="31831DEC" w14:textId="77777777" w:rsidR="00B50050" w:rsidRDefault="00B50050" w:rsidP="0088127C">
            <w:pPr>
              <w:pStyle w:val="OtherTableBody"/>
            </w:pPr>
            <w:r>
              <w:t>0487</w:t>
            </w:r>
          </w:p>
        </w:tc>
        <w:tc>
          <w:tcPr>
            <w:tcW w:w="2600" w:type="dxa"/>
          </w:tcPr>
          <w:p w14:paraId="0E1FA65A" w14:textId="77777777" w:rsidR="00B50050" w:rsidRDefault="00B50050" w:rsidP="0088127C">
            <w:pPr>
              <w:pStyle w:val="OtherTableBody"/>
            </w:pPr>
          </w:p>
        </w:tc>
        <w:tc>
          <w:tcPr>
            <w:tcW w:w="1400" w:type="dxa"/>
          </w:tcPr>
          <w:p w14:paraId="6F3D8656" w14:textId="77777777" w:rsidR="00B50050" w:rsidRDefault="00B50050" w:rsidP="0088127C">
            <w:pPr>
              <w:pStyle w:val="OtherTableBody"/>
            </w:pPr>
            <w:r>
              <w:t>VENT</w:t>
            </w:r>
          </w:p>
        </w:tc>
        <w:tc>
          <w:tcPr>
            <w:tcW w:w="4200" w:type="dxa"/>
          </w:tcPr>
          <w:p w14:paraId="26578190" w14:textId="77777777" w:rsidR="00B50050" w:rsidRDefault="00B50050" w:rsidP="0088127C">
            <w:pPr>
              <w:pStyle w:val="OtherTableBody"/>
            </w:pPr>
            <w:r>
              <w:t>Catheter Tip, Ventricular</w:t>
            </w:r>
          </w:p>
        </w:tc>
      </w:tr>
      <w:tr w:rsidR="00B50050" w14:paraId="7ED23C89" w14:textId="77777777" w:rsidTr="00195548">
        <w:tc>
          <w:tcPr>
            <w:tcW w:w="600" w:type="dxa"/>
          </w:tcPr>
          <w:p w14:paraId="02B81870" w14:textId="77777777" w:rsidR="00B50050" w:rsidRDefault="00B50050" w:rsidP="0088127C">
            <w:pPr>
              <w:pStyle w:val="OtherTableBody"/>
            </w:pPr>
          </w:p>
        </w:tc>
        <w:tc>
          <w:tcPr>
            <w:tcW w:w="600" w:type="dxa"/>
          </w:tcPr>
          <w:p w14:paraId="6B8E21BB" w14:textId="77777777" w:rsidR="00B50050" w:rsidRDefault="00B50050" w:rsidP="0088127C">
            <w:pPr>
              <w:pStyle w:val="OtherTableBody"/>
            </w:pPr>
            <w:r>
              <w:t>0487</w:t>
            </w:r>
          </w:p>
        </w:tc>
        <w:tc>
          <w:tcPr>
            <w:tcW w:w="2600" w:type="dxa"/>
          </w:tcPr>
          <w:p w14:paraId="46B0E0BF" w14:textId="77777777" w:rsidR="00B50050" w:rsidRDefault="00B50050" w:rsidP="0088127C">
            <w:pPr>
              <w:pStyle w:val="OtherTableBody"/>
            </w:pPr>
          </w:p>
        </w:tc>
        <w:tc>
          <w:tcPr>
            <w:tcW w:w="1400" w:type="dxa"/>
          </w:tcPr>
          <w:p w14:paraId="0AAAD9D4" w14:textId="77777777" w:rsidR="00B50050" w:rsidRDefault="00B50050" w:rsidP="0088127C">
            <w:pPr>
              <w:pStyle w:val="OtherTableBody"/>
            </w:pPr>
            <w:r>
              <w:t>VITF</w:t>
            </w:r>
          </w:p>
        </w:tc>
        <w:tc>
          <w:tcPr>
            <w:tcW w:w="4200" w:type="dxa"/>
          </w:tcPr>
          <w:p w14:paraId="577356B5" w14:textId="77777777" w:rsidR="00B50050" w:rsidRDefault="00B50050" w:rsidP="0088127C">
            <w:pPr>
              <w:pStyle w:val="OtherTableBody"/>
            </w:pPr>
            <w:r>
              <w:t>Vitreous Fluid</w:t>
            </w:r>
          </w:p>
        </w:tc>
      </w:tr>
      <w:tr w:rsidR="00B50050" w14:paraId="75645436" w14:textId="77777777" w:rsidTr="00195548">
        <w:tc>
          <w:tcPr>
            <w:tcW w:w="600" w:type="dxa"/>
          </w:tcPr>
          <w:p w14:paraId="62694B5A" w14:textId="77777777" w:rsidR="00B50050" w:rsidRDefault="00B50050" w:rsidP="0088127C">
            <w:pPr>
              <w:pStyle w:val="OtherTableBody"/>
            </w:pPr>
          </w:p>
        </w:tc>
        <w:tc>
          <w:tcPr>
            <w:tcW w:w="600" w:type="dxa"/>
          </w:tcPr>
          <w:p w14:paraId="7C7CB7FF" w14:textId="77777777" w:rsidR="00B50050" w:rsidRDefault="00B50050" w:rsidP="0088127C">
            <w:pPr>
              <w:pStyle w:val="OtherTableBody"/>
            </w:pPr>
            <w:r>
              <w:t>0487</w:t>
            </w:r>
          </w:p>
        </w:tc>
        <w:tc>
          <w:tcPr>
            <w:tcW w:w="2600" w:type="dxa"/>
          </w:tcPr>
          <w:p w14:paraId="57ABBEF3" w14:textId="77777777" w:rsidR="00B50050" w:rsidRDefault="00B50050" w:rsidP="0088127C">
            <w:pPr>
              <w:pStyle w:val="OtherTableBody"/>
            </w:pPr>
          </w:p>
        </w:tc>
        <w:tc>
          <w:tcPr>
            <w:tcW w:w="1400" w:type="dxa"/>
          </w:tcPr>
          <w:p w14:paraId="72C9604B" w14:textId="77777777" w:rsidR="00B50050" w:rsidRDefault="00B50050" w:rsidP="0088127C">
            <w:pPr>
              <w:pStyle w:val="OtherTableBody"/>
            </w:pPr>
            <w:r>
              <w:t>VOM</w:t>
            </w:r>
          </w:p>
        </w:tc>
        <w:tc>
          <w:tcPr>
            <w:tcW w:w="4200" w:type="dxa"/>
          </w:tcPr>
          <w:p w14:paraId="32800C4A" w14:textId="77777777" w:rsidR="00B50050" w:rsidRDefault="00B50050" w:rsidP="0088127C">
            <w:pPr>
              <w:pStyle w:val="OtherTableBody"/>
            </w:pPr>
            <w:r>
              <w:t>Vomitus</w:t>
            </w:r>
          </w:p>
        </w:tc>
      </w:tr>
      <w:tr w:rsidR="00B50050" w14:paraId="66FB6846" w14:textId="77777777" w:rsidTr="00195548">
        <w:tc>
          <w:tcPr>
            <w:tcW w:w="600" w:type="dxa"/>
          </w:tcPr>
          <w:p w14:paraId="24FF99F3" w14:textId="77777777" w:rsidR="00B50050" w:rsidRDefault="00B50050" w:rsidP="0088127C">
            <w:pPr>
              <w:pStyle w:val="OtherTableBody"/>
            </w:pPr>
          </w:p>
        </w:tc>
        <w:tc>
          <w:tcPr>
            <w:tcW w:w="600" w:type="dxa"/>
          </w:tcPr>
          <w:p w14:paraId="7CC1BC57" w14:textId="77777777" w:rsidR="00B50050" w:rsidRDefault="00B50050" w:rsidP="0088127C">
            <w:pPr>
              <w:pStyle w:val="OtherTableBody"/>
            </w:pPr>
            <w:r>
              <w:t>0487</w:t>
            </w:r>
          </w:p>
        </w:tc>
        <w:tc>
          <w:tcPr>
            <w:tcW w:w="2600" w:type="dxa"/>
          </w:tcPr>
          <w:p w14:paraId="2F63573C" w14:textId="77777777" w:rsidR="00B50050" w:rsidRDefault="00B50050" w:rsidP="0088127C">
            <w:pPr>
              <w:pStyle w:val="OtherTableBody"/>
            </w:pPr>
          </w:p>
        </w:tc>
        <w:tc>
          <w:tcPr>
            <w:tcW w:w="1400" w:type="dxa"/>
          </w:tcPr>
          <w:p w14:paraId="11165591" w14:textId="77777777" w:rsidR="00B50050" w:rsidRDefault="00B50050" w:rsidP="0088127C">
            <w:pPr>
              <w:pStyle w:val="OtherTableBody"/>
            </w:pPr>
            <w:r>
              <w:t>WASH</w:t>
            </w:r>
          </w:p>
        </w:tc>
        <w:tc>
          <w:tcPr>
            <w:tcW w:w="4200" w:type="dxa"/>
          </w:tcPr>
          <w:p w14:paraId="20DD5B11" w14:textId="77777777" w:rsidR="00B50050" w:rsidRDefault="00B50050" w:rsidP="0088127C">
            <w:pPr>
              <w:pStyle w:val="OtherTableBody"/>
            </w:pPr>
            <w:r>
              <w:t>Wash</w:t>
            </w:r>
          </w:p>
        </w:tc>
      </w:tr>
      <w:tr w:rsidR="00B50050" w14:paraId="254DEF50" w14:textId="77777777" w:rsidTr="00195548">
        <w:tc>
          <w:tcPr>
            <w:tcW w:w="600" w:type="dxa"/>
          </w:tcPr>
          <w:p w14:paraId="55DC421C" w14:textId="77777777" w:rsidR="00B50050" w:rsidRDefault="00B50050" w:rsidP="0088127C">
            <w:pPr>
              <w:pStyle w:val="OtherTableBody"/>
            </w:pPr>
          </w:p>
        </w:tc>
        <w:tc>
          <w:tcPr>
            <w:tcW w:w="600" w:type="dxa"/>
          </w:tcPr>
          <w:p w14:paraId="7DE10F99" w14:textId="77777777" w:rsidR="00B50050" w:rsidRDefault="00B50050" w:rsidP="0088127C">
            <w:pPr>
              <w:pStyle w:val="OtherTableBody"/>
            </w:pPr>
            <w:r>
              <w:t>0487</w:t>
            </w:r>
          </w:p>
        </w:tc>
        <w:tc>
          <w:tcPr>
            <w:tcW w:w="2600" w:type="dxa"/>
          </w:tcPr>
          <w:p w14:paraId="3E206235" w14:textId="77777777" w:rsidR="00B50050" w:rsidRDefault="00B50050" w:rsidP="0088127C">
            <w:pPr>
              <w:pStyle w:val="OtherTableBody"/>
            </w:pPr>
          </w:p>
        </w:tc>
        <w:tc>
          <w:tcPr>
            <w:tcW w:w="1400" w:type="dxa"/>
          </w:tcPr>
          <w:p w14:paraId="7B646E61" w14:textId="77777777" w:rsidR="00B50050" w:rsidRDefault="00B50050" w:rsidP="0088127C">
            <w:pPr>
              <w:pStyle w:val="OtherTableBody"/>
            </w:pPr>
            <w:r>
              <w:t>WASI</w:t>
            </w:r>
          </w:p>
        </w:tc>
        <w:tc>
          <w:tcPr>
            <w:tcW w:w="4200" w:type="dxa"/>
          </w:tcPr>
          <w:p w14:paraId="56EB8B5A" w14:textId="77777777" w:rsidR="00B50050" w:rsidRDefault="00B50050" w:rsidP="0088127C">
            <w:pPr>
              <w:pStyle w:val="OtherTableBody"/>
            </w:pPr>
            <w:r>
              <w:t>Washing, e.g. bronchial washing</w:t>
            </w:r>
          </w:p>
        </w:tc>
      </w:tr>
      <w:tr w:rsidR="00B50050" w14:paraId="0DFB67C3" w14:textId="77777777" w:rsidTr="00195548">
        <w:tc>
          <w:tcPr>
            <w:tcW w:w="600" w:type="dxa"/>
          </w:tcPr>
          <w:p w14:paraId="39E28DF4" w14:textId="77777777" w:rsidR="00B50050" w:rsidRDefault="00B50050" w:rsidP="0088127C">
            <w:pPr>
              <w:pStyle w:val="OtherTableBody"/>
            </w:pPr>
          </w:p>
        </w:tc>
        <w:tc>
          <w:tcPr>
            <w:tcW w:w="600" w:type="dxa"/>
          </w:tcPr>
          <w:p w14:paraId="436CA4D4" w14:textId="77777777" w:rsidR="00B50050" w:rsidRDefault="00B50050" w:rsidP="0088127C">
            <w:pPr>
              <w:pStyle w:val="OtherTableBody"/>
            </w:pPr>
            <w:r>
              <w:t>0487</w:t>
            </w:r>
          </w:p>
        </w:tc>
        <w:tc>
          <w:tcPr>
            <w:tcW w:w="2600" w:type="dxa"/>
          </w:tcPr>
          <w:p w14:paraId="39FC3507" w14:textId="77777777" w:rsidR="00B50050" w:rsidRDefault="00B50050" w:rsidP="0088127C">
            <w:pPr>
              <w:pStyle w:val="OtherTableBody"/>
            </w:pPr>
          </w:p>
        </w:tc>
        <w:tc>
          <w:tcPr>
            <w:tcW w:w="1400" w:type="dxa"/>
          </w:tcPr>
          <w:p w14:paraId="1B8B297C" w14:textId="77777777" w:rsidR="00B50050" w:rsidRDefault="00B50050" w:rsidP="0088127C">
            <w:pPr>
              <w:pStyle w:val="OtherTableBody"/>
            </w:pPr>
            <w:r>
              <w:t>WAT</w:t>
            </w:r>
          </w:p>
        </w:tc>
        <w:tc>
          <w:tcPr>
            <w:tcW w:w="4200" w:type="dxa"/>
          </w:tcPr>
          <w:p w14:paraId="44C328A7" w14:textId="77777777" w:rsidR="00B50050" w:rsidRDefault="00B50050" w:rsidP="0088127C">
            <w:pPr>
              <w:pStyle w:val="OtherTableBody"/>
            </w:pPr>
            <w:r>
              <w:t>Water</w:t>
            </w:r>
          </w:p>
        </w:tc>
      </w:tr>
      <w:tr w:rsidR="00B50050" w14:paraId="023CD9A8" w14:textId="77777777" w:rsidTr="00195548">
        <w:tc>
          <w:tcPr>
            <w:tcW w:w="600" w:type="dxa"/>
          </w:tcPr>
          <w:p w14:paraId="00C85632" w14:textId="77777777" w:rsidR="00B50050" w:rsidRDefault="00B50050" w:rsidP="0088127C">
            <w:pPr>
              <w:pStyle w:val="OtherTableBody"/>
            </w:pPr>
          </w:p>
        </w:tc>
        <w:tc>
          <w:tcPr>
            <w:tcW w:w="600" w:type="dxa"/>
          </w:tcPr>
          <w:p w14:paraId="209F720A" w14:textId="77777777" w:rsidR="00B50050" w:rsidRDefault="00B50050" w:rsidP="0088127C">
            <w:pPr>
              <w:pStyle w:val="OtherTableBody"/>
            </w:pPr>
            <w:r>
              <w:t>0487</w:t>
            </w:r>
          </w:p>
        </w:tc>
        <w:tc>
          <w:tcPr>
            <w:tcW w:w="2600" w:type="dxa"/>
          </w:tcPr>
          <w:p w14:paraId="1FE6B41D" w14:textId="77777777" w:rsidR="00B50050" w:rsidRDefault="00B50050" w:rsidP="0088127C">
            <w:pPr>
              <w:pStyle w:val="OtherTableBody"/>
            </w:pPr>
          </w:p>
        </w:tc>
        <w:tc>
          <w:tcPr>
            <w:tcW w:w="1400" w:type="dxa"/>
          </w:tcPr>
          <w:p w14:paraId="709890A4" w14:textId="77777777" w:rsidR="00B50050" w:rsidRDefault="00B50050" w:rsidP="0088127C">
            <w:pPr>
              <w:pStyle w:val="OtherTableBody"/>
            </w:pPr>
            <w:r>
              <w:t>WB</w:t>
            </w:r>
          </w:p>
        </w:tc>
        <w:tc>
          <w:tcPr>
            <w:tcW w:w="4200" w:type="dxa"/>
          </w:tcPr>
          <w:p w14:paraId="27F1CC71" w14:textId="77777777" w:rsidR="00B50050" w:rsidRDefault="00B50050" w:rsidP="0088127C">
            <w:pPr>
              <w:pStyle w:val="OtherTableBody"/>
            </w:pPr>
            <w:r>
              <w:t>Blood, Whole</w:t>
            </w:r>
          </w:p>
        </w:tc>
      </w:tr>
      <w:tr w:rsidR="00B50050" w14:paraId="4E8E3997" w14:textId="77777777" w:rsidTr="00195548">
        <w:tc>
          <w:tcPr>
            <w:tcW w:w="600" w:type="dxa"/>
          </w:tcPr>
          <w:p w14:paraId="7376A3E5" w14:textId="77777777" w:rsidR="00B50050" w:rsidRDefault="00B50050" w:rsidP="0088127C">
            <w:pPr>
              <w:pStyle w:val="OtherTableBody"/>
            </w:pPr>
          </w:p>
        </w:tc>
        <w:tc>
          <w:tcPr>
            <w:tcW w:w="600" w:type="dxa"/>
          </w:tcPr>
          <w:p w14:paraId="297A8C4B" w14:textId="77777777" w:rsidR="00B50050" w:rsidRDefault="00B50050" w:rsidP="0088127C">
            <w:pPr>
              <w:pStyle w:val="OtherTableBody"/>
            </w:pPr>
            <w:r>
              <w:t>0487</w:t>
            </w:r>
          </w:p>
        </w:tc>
        <w:tc>
          <w:tcPr>
            <w:tcW w:w="2600" w:type="dxa"/>
          </w:tcPr>
          <w:p w14:paraId="5D64ECA4" w14:textId="77777777" w:rsidR="00B50050" w:rsidRDefault="00B50050" w:rsidP="0088127C">
            <w:pPr>
              <w:pStyle w:val="OtherTableBody"/>
            </w:pPr>
          </w:p>
        </w:tc>
        <w:tc>
          <w:tcPr>
            <w:tcW w:w="1400" w:type="dxa"/>
          </w:tcPr>
          <w:p w14:paraId="03D72FCA" w14:textId="77777777" w:rsidR="00B50050" w:rsidRDefault="00B50050" w:rsidP="0088127C">
            <w:pPr>
              <w:pStyle w:val="OtherTableBody"/>
            </w:pPr>
            <w:r>
              <w:t>WBC</w:t>
            </w:r>
          </w:p>
        </w:tc>
        <w:tc>
          <w:tcPr>
            <w:tcW w:w="4200" w:type="dxa"/>
          </w:tcPr>
          <w:p w14:paraId="7151148C" w14:textId="77777777" w:rsidR="00B50050" w:rsidRDefault="00B50050" w:rsidP="0088127C">
            <w:pPr>
              <w:pStyle w:val="OtherTableBody"/>
            </w:pPr>
            <w:r>
              <w:t>Leukocytes</w:t>
            </w:r>
          </w:p>
        </w:tc>
      </w:tr>
      <w:tr w:rsidR="00B50050" w14:paraId="546C553C" w14:textId="77777777" w:rsidTr="00195548">
        <w:tc>
          <w:tcPr>
            <w:tcW w:w="600" w:type="dxa"/>
          </w:tcPr>
          <w:p w14:paraId="41444413" w14:textId="77777777" w:rsidR="00B50050" w:rsidRDefault="00B50050" w:rsidP="0088127C">
            <w:pPr>
              <w:pStyle w:val="OtherTableBody"/>
            </w:pPr>
          </w:p>
        </w:tc>
        <w:tc>
          <w:tcPr>
            <w:tcW w:w="600" w:type="dxa"/>
          </w:tcPr>
          <w:p w14:paraId="72F46E28" w14:textId="77777777" w:rsidR="00B50050" w:rsidRDefault="00B50050" w:rsidP="0088127C">
            <w:pPr>
              <w:pStyle w:val="OtherTableBody"/>
            </w:pPr>
            <w:r>
              <w:t>0487</w:t>
            </w:r>
          </w:p>
        </w:tc>
        <w:tc>
          <w:tcPr>
            <w:tcW w:w="2600" w:type="dxa"/>
          </w:tcPr>
          <w:p w14:paraId="2632EBE5" w14:textId="77777777" w:rsidR="00B50050" w:rsidRDefault="00B50050" w:rsidP="0088127C">
            <w:pPr>
              <w:pStyle w:val="OtherTableBody"/>
            </w:pPr>
          </w:p>
        </w:tc>
        <w:tc>
          <w:tcPr>
            <w:tcW w:w="1400" w:type="dxa"/>
          </w:tcPr>
          <w:p w14:paraId="0A90714F" w14:textId="77777777" w:rsidR="00B50050" w:rsidRDefault="00B50050" w:rsidP="0088127C">
            <w:pPr>
              <w:pStyle w:val="OtherTableBody"/>
            </w:pPr>
            <w:r>
              <w:t>WEN</w:t>
            </w:r>
          </w:p>
        </w:tc>
        <w:tc>
          <w:tcPr>
            <w:tcW w:w="4200" w:type="dxa"/>
          </w:tcPr>
          <w:p w14:paraId="62579141" w14:textId="77777777" w:rsidR="00B50050" w:rsidRDefault="00B50050" w:rsidP="0088127C">
            <w:pPr>
              <w:pStyle w:val="OtherTableBody"/>
            </w:pPr>
            <w:r>
              <w:t>Wen</w:t>
            </w:r>
          </w:p>
        </w:tc>
      </w:tr>
      <w:tr w:rsidR="00B50050" w14:paraId="14701A2D" w14:textId="77777777" w:rsidTr="00195548">
        <w:tc>
          <w:tcPr>
            <w:tcW w:w="600" w:type="dxa"/>
          </w:tcPr>
          <w:p w14:paraId="5B0ECAD8" w14:textId="77777777" w:rsidR="00B50050" w:rsidRDefault="00B50050" w:rsidP="0088127C">
            <w:pPr>
              <w:pStyle w:val="OtherTableBody"/>
            </w:pPr>
          </w:p>
        </w:tc>
        <w:tc>
          <w:tcPr>
            <w:tcW w:w="600" w:type="dxa"/>
          </w:tcPr>
          <w:p w14:paraId="61889775" w14:textId="77777777" w:rsidR="00B50050" w:rsidRDefault="00B50050" w:rsidP="0088127C">
            <w:pPr>
              <w:pStyle w:val="OtherTableBody"/>
            </w:pPr>
            <w:r>
              <w:t>0487</w:t>
            </w:r>
          </w:p>
        </w:tc>
        <w:tc>
          <w:tcPr>
            <w:tcW w:w="2600" w:type="dxa"/>
          </w:tcPr>
          <w:p w14:paraId="50275F49" w14:textId="77777777" w:rsidR="00B50050" w:rsidRDefault="00B50050" w:rsidP="0088127C">
            <w:pPr>
              <w:pStyle w:val="OtherTableBody"/>
            </w:pPr>
          </w:p>
        </w:tc>
        <w:tc>
          <w:tcPr>
            <w:tcW w:w="1400" w:type="dxa"/>
          </w:tcPr>
          <w:p w14:paraId="117F500F" w14:textId="77777777" w:rsidR="00B50050" w:rsidRDefault="00B50050" w:rsidP="0088127C">
            <w:pPr>
              <w:pStyle w:val="OtherTableBody"/>
            </w:pPr>
            <w:r>
              <w:t>WICK</w:t>
            </w:r>
          </w:p>
        </w:tc>
        <w:tc>
          <w:tcPr>
            <w:tcW w:w="4200" w:type="dxa"/>
          </w:tcPr>
          <w:p w14:paraId="5C2F0F70" w14:textId="77777777" w:rsidR="00B50050" w:rsidRDefault="00B50050" w:rsidP="0088127C">
            <w:pPr>
              <w:pStyle w:val="OtherTableBody"/>
            </w:pPr>
            <w:r>
              <w:t>Wick</w:t>
            </w:r>
          </w:p>
        </w:tc>
      </w:tr>
      <w:tr w:rsidR="00B50050" w14:paraId="4E6C5C01" w14:textId="77777777" w:rsidTr="00195548">
        <w:tc>
          <w:tcPr>
            <w:tcW w:w="600" w:type="dxa"/>
          </w:tcPr>
          <w:p w14:paraId="2BA8E5B3" w14:textId="77777777" w:rsidR="00B50050" w:rsidRDefault="00B50050" w:rsidP="0088127C">
            <w:pPr>
              <w:pStyle w:val="OtherTableBody"/>
            </w:pPr>
          </w:p>
        </w:tc>
        <w:tc>
          <w:tcPr>
            <w:tcW w:w="600" w:type="dxa"/>
          </w:tcPr>
          <w:p w14:paraId="0980C418" w14:textId="77777777" w:rsidR="00B50050" w:rsidRDefault="00B50050" w:rsidP="0088127C">
            <w:pPr>
              <w:pStyle w:val="OtherTableBody"/>
            </w:pPr>
            <w:r>
              <w:t>0487</w:t>
            </w:r>
          </w:p>
        </w:tc>
        <w:tc>
          <w:tcPr>
            <w:tcW w:w="2600" w:type="dxa"/>
          </w:tcPr>
          <w:p w14:paraId="2BEF8BCF" w14:textId="77777777" w:rsidR="00B50050" w:rsidRDefault="00B50050" w:rsidP="0088127C">
            <w:pPr>
              <w:pStyle w:val="OtherTableBody"/>
            </w:pPr>
          </w:p>
        </w:tc>
        <w:tc>
          <w:tcPr>
            <w:tcW w:w="1400" w:type="dxa"/>
          </w:tcPr>
          <w:p w14:paraId="1FD35BCB" w14:textId="77777777" w:rsidR="00B50050" w:rsidRDefault="00B50050" w:rsidP="0088127C">
            <w:pPr>
              <w:pStyle w:val="OtherTableBody"/>
            </w:pPr>
            <w:r>
              <w:t>WND</w:t>
            </w:r>
          </w:p>
        </w:tc>
        <w:tc>
          <w:tcPr>
            <w:tcW w:w="4200" w:type="dxa"/>
          </w:tcPr>
          <w:p w14:paraId="0A753B30" w14:textId="77777777" w:rsidR="00B50050" w:rsidRDefault="00B50050" w:rsidP="0088127C">
            <w:pPr>
              <w:pStyle w:val="OtherTableBody"/>
            </w:pPr>
            <w:r>
              <w:t>Wound</w:t>
            </w:r>
          </w:p>
        </w:tc>
      </w:tr>
      <w:tr w:rsidR="00B50050" w14:paraId="55E86AC7" w14:textId="77777777" w:rsidTr="00195548">
        <w:tc>
          <w:tcPr>
            <w:tcW w:w="600" w:type="dxa"/>
          </w:tcPr>
          <w:p w14:paraId="2E127BB7" w14:textId="77777777" w:rsidR="00B50050" w:rsidRDefault="00B50050" w:rsidP="0088127C">
            <w:pPr>
              <w:pStyle w:val="OtherTableBody"/>
            </w:pPr>
          </w:p>
        </w:tc>
        <w:tc>
          <w:tcPr>
            <w:tcW w:w="600" w:type="dxa"/>
          </w:tcPr>
          <w:p w14:paraId="1620DDCB" w14:textId="77777777" w:rsidR="00B50050" w:rsidRDefault="00B50050" w:rsidP="0088127C">
            <w:pPr>
              <w:pStyle w:val="OtherTableBody"/>
            </w:pPr>
            <w:r>
              <w:t>0487</w:t>
            </w:r>
          </w:p>
        </w:tc>
        <w:tc>
          <w:tcPr>
            <w:tcW w:w="2600" w:type="dxa"/>
          </w:tcPr>
          <w:p w14:paraId="05E98513" w14:textId="77777777" w:rsidR="00B50050" w:rsidRDefault="00B50050" w:rsidP="0088127C">
            <w:pPr>
              <w:pStyle w:val="OtherTableBody"/>
            </w:pPr>
          </w:p>
        </w:tc>
        <w:tc>
          <w:tcPr>
            <w:tcW w:w="1400" w:type="dxa"/>
          </w:tcPr>
          <w:p w14:paraId="6AA2D296" w14:textId="77777777" w:rsidR="00B50050" w:rsidRDefault="00B50050" w:rsidP="0088127C">
            <w:pPr>
              <w:pStyle w:val="OtherTableBody"/>
            </w:pPr>
            <w:r>
              <w:t>WNDA</w:t>
            </w:r>
          </w:p>
        </w:tc>
        <w:tc>
          <w:tcPr>
            <w:tcW w:w="4200" w:type="dxa"/>
          </w:tcPr>
          <w:p w14:paraId="0375B689" w14:textId="77777777" w:rsidR="00B50050" w:rsidRDefault="00B50050" w:rsidP="0088127C">
            <w:pPr>
              <w:pStyle w:val="OtherTableBody"/>
            </w:pPr>
            <w:r>
              <w:t>Wound abscess</w:t>
            </w:r>
          </w:p>
        </w:tc>
      </w:tr>
      <w:tr w:rsidR="00B50050" w14:paraId="47466779" w14:textId="77777777" w:rsidTr="00195548">
        <w:tc>
          <w:tcPr>
            <w:tcW w:w="600" w:type="dxa"/>
          </w:tcPr>
          <w:p w14:paraId="5055394C" w14:textId="77777777" w:rsidR="00B50050" w:rsidRDefault="00B50050" w:rsidP="0088127C">
            <w:pPr>
              <w:pStyle w:val="OtherTableBody"/>
            </w:pPr>
          </w:p>
        </w:tc>
        <w:tc>
          <w:tcPr>
            <w:tcW w:w="600" w:type="dxa"/>
          </w:tcPr>
          <w:p w14:paraId="7083ECC0" w14:textId="77777777" w:rsidR="00B50050" w:rsidRDefault="00B50050" w:rsidP="0088127C">
            <w:pPr>
              <w:pStyle w:val="OtherTableBody"/>
            </w:pPr>
            <w:r>
              <w:t>0487</w:t>
            </w:r>
          </w:p>
        </w:tc>
        <w:tc>
          <w:tcPr>
            <w:tcW w:w="2600" w:type="dxa"/>
          </w:tcPr>
          <w:p w14:paraId="101E8148" w14:textId="77777777" w:rsidR="00B50050" w:rsidRDefault="00B50050" w:rsidP="0088127C">
            <w:pPr>
              <w:pStyle w:val="OtherTableBody"/>
            </w:pPr>
          </w:p>
        </w:tc>
        <w:tc>
          <w:tcPr>
            <w:tcW w:w="1400" w:type="dxa"/>
          </w:tcPr>
          <w:p w14:paraId="7D52609F" w14:textId="77777777" w:rsidR="00B50050" w:rsidRDefault="00B50050" w:rsidP="0088127C">
            <w:pPr>
              <w:pStyle w:val="OtherTableBody"/>
            </w:pPr>
            <w:r>
              <w:t>WNDD</w:t>
            </w:r>
          </w:p>
        </w:tc>
        <w:tc>
          <w:tcPr>
            <w:tcW w:w="4200" w:type="dxa"/>
          </w:tcPr>
          <w:p w14:paraId="5C51C02D" w14:textId="77777777" w:rsidR="00B50050" w:rsidRDefault="00B50050" w:rsidP="0088127C">
            <w:pPr>
              <w:pStyle w:val="OtherTableBody"/>
            </w:pPr>
            <w:r>
              <w:t>Wound drainage</w:t>
            </w:r>
          </w:p>
        </w:tc>
      </w:tr>
      <w:tr w:rsidR="00B50050" w14:paraId="721E14A4" w14:textId="77777777" w:rsidTr="00195548">
        <w:tc>
          <w:tcPr>
            <w:tcW w:w="600" w:type="dxa"/>
          </w:tcPr>
          <w:p w14:paraId="72FC60B9" w14:textId="77777777" w:rsidR="00B50050" w:rsidRDefault="00B50050" w:rsidP="0088127C">
            <w:pPr>
              <w:pStyle w:val="OtherTableBody"/>
            </w:pPr>
          </w:p>
        </w:tc>
        <w:tc>
          <w:tcPr>
            <w:tcW w:w="600" w:type="dxa"/>
          </w:tcPr>
          <w:p w14:paraId="57179C41" w14:textId="77777777" w:rsidR="00B50050" w:rsidRDefault="00B50050" w:rsidP="0088127C">
            <w:pPr>
              <w:pStyle w:val="OtherTableBody"/>
            </w:pPr>
            <w:r>
              <w:t>0487</w:t>
            </w:r>
          </w:p>
        </w:tc>
        <w:tc>
          <w:tcPr>
            <w:tcW w:w="2600" w:type="dxa"/>
          </w:tcPr>
          <w:p w14:paraId="3FD25DFA" w14:textId="77777777" w:rsidR="00B50050" w:rsidRDefault="00B50050" w:rsidP="0088127C">
            <w:pPr>
              <w:pStyle w:val="OtherTableBody"/>
            </w:pPr>
          </w:p>
        </w:tc>
        <w:tc>
          <w:tcPr>
            <w:tcW w:w="1400" w:type="dxa"/>
          </w:tcPr>
          <w:p w14:paraId="046C1D09" w14:textId="77777777" w:rsidR="00B50050" w:rsidRDefault="00B50050" w:rsidP="0088127C">
            <w:pPr>
              <w:pStyle w:val="OtherTableBody"/>
            </w:pPr>
            <w:r>
              <w:t>WNDE</w:t>
            </w:r>
          </w:p>
        </w:tc>
        <w:tc>
          <w:tcPr>
            <w:tcW w:w="4200" w:type="dxa"/>
          </w:tcPr>
          <w:p w14:paraId="42A2943F" w14:textId="77777777" w:rsidR="00B50050" w:rsidRDefault="00B50050" w:rsidP="0088127C">
            <w:pPr>
              <w:pStyle w:val="OtherTableBody"/>
            </w:pPr>
            <w:r>
              <w:t>Wound exudate</w:t>
            </w:r>
          </w:p>
        </w:tc>
      </w:tr>
      <w:tr w:rsidR="00B50050" w14:paraId="1D669BDB" w14:textId="77777777" w:rsidTr="00195548">
        <w:tc>
          <w:tcPr>
            <w:tcW w:w="600" w:type="dxa"/>
          </w:tcPr>
          <w:p w14:paraId="070ADD07" w14:textId="77777777" w:rsidR="00B50050" w:rsidRDefault="00B50050" w:rsidP="0088127C">
            <w:pPr>
              <w:pStyle w:val="OtherTableBody"/>
            </w:pPr>
          </w:p>
        </w:tc>
        <w:tc>
          <w:tcPr>
            <w:tcW w:w="600" w:type="dxa"/>
          </w:tcPr>
          <w:p w14:paraId="46CE1C5A" w14:textId="77777777" w:rsidR="00B50050" w:rsidRDefault="00B50050" w:rsidP="0088127C">
            <w:pPr>
              <w:pStyle w:val="OtherTableBody"/>
            </w:pPr>
            <w:r>
              <w:t>0487</w:t>
            </w:r>
          </w:p>
        </w:tc>
        <w:tc>
          <w:tcPr>
            <w:tcW w:w="2600" w:type="dxa"/>
          </w:tcPr>
          <w:p w14:paraId="6C22751F" w14:textId="77777777" w:rsidR="00B50050" w:rsidRDefault="00B50050" w:rsidP="0088127C">
            <w:pPr>
              <w:pStyle w:val="OtherTableBody"/>
            </w:pPr>
          </w:p>
        </w:tc>
        <w:tc>
          <w:tcPr>
            <w:tcW w:w="1400" w:type="dxa"/>
          </w:tcPr>
          <w:p w14:paraId="00F40A98" w14:textId="77777777" w:rsidR="00B50050" w:rsidRDefault="00B50050" w:rsidP="0088127C">
            <w:pPr>
              <w:pStyle w:val="OtherTableBody"/>
            </w:pPr>
            <w:r>
              <w:t>WORM</w:t>
            </w:r>
          </w:p>
        </w:tc>
        <w:tc>
          <w:tcPr>
            <w:tcW w:w="4200" w:type="dxa"/>
          </w:tcPr>
          <w:p w14:paraId="2D472517" w14:textId="77777777" w:rsidR="00B50050" w:rsidRDefault="00B50050" w:rsidP="0088127C">
            <w:pPr>
              <w:pStyle w:val="OtherTableBody"/>
            </w:pPr>
            <w:r>
              <w:t>Worm</w:t>
            </w:r>
          </w:p>
        </w:tc>
      </w:tr>
      <w:tr w:rsidR="00B50050" w14:paraId="54F0707A" w14:textId="77777777" w:rsidTr="00195548">
        <w:tc>
          <w:tcPr>
            <w:tcW w:w="600" w:type="dxa"/>
          </w:tcPr>
          <w:p w14:paraId="0475DDE4" w14:textId="77777777" w:rsidR="00B50050" w:rsidRDefault="00B50050" w:rsidP="0088127C">
            <w:pPr>
              <w:pStyle w:val="OtherTableBody"/>
            </w:pPr>
          </w:p>
        </w:tc>
        <w:tc>
          <w:tcPr>
            <w:tcW w:w="600" w:type="dxa"/>
          </w:tcPr>
          <w:p w14:paraId="38CE2DF0" w14:textId="77777777" w:rsidR="00B50050" w:rsidRDefault="00B50050" w:rsidP="0088127C">
            <w:pPr>
              <w:pStyle w:val="OtherTableBody"/>
            </w:pPr>
            <w:r>
              <w:t>0487</w:t>
            </w:r>
          </w:p>
        </w:tc>
        <w:tc>
          <w:tcPr>
            <w:tcW w:w="2600" w:type="dxa"/>
          </w:tcPr>
          <w:p w14:paraId="58C51190" w14:textId="77777777" w:rsidR="00B50050" w:rsidRDefault="00B50050" w:rsidP="0088127C">
            <w:pPr>
              <w:pStyle w:val="OtherTableBody"/>
            </w:pPr>
          </w:p>
        </w:tc>
        <w:tc>
          <w:tcPr>
            <w:tcW w:w="1400" w:type="dxa"/>
          </w:tcPr>
          <w:p w14:paraId="1B3F9A7B" w14:textId="77777777" w:rsidR="00B50050" w:rsidRDefault="00B50050" w:rsidP="0088127C">
            <w:pPr>
              <w:pStyle w:val="OtherTableBody"/>
            </w:pPr>
            <w:r>
              <w:t>WRT</w:t>
            </w:r>
          </w:p>
        </w:tc>
        <w:tc>
          <w:tcPr>
            <w:tcW w:w="4200" w:type="dxa"/>
          </w:tcPr>
          <w:p w14:paraId="72161A00" w14:textId="77777777" w:rsidR="00B50050" w:rsidRDefault="00B50050" w:rsidP="0088127C">
            <w:pPr>
              <w:pStyle w:val="OtherTableBody"/>
            </w:pPr>
            <w:r>
              <w:t>Wart</w:t>
            </w:r>
          </w:p>
        </w:tc>
      </w:tr>
      <w:tr w:rsidR="00B50050" w14:paraId="0A3F2BC6" w14:textId="77777777" w:rsidTr="00195548">
        <w:tc>
          <w:tcPr>
            <w:tcW w:w="600" w:type="dxa"/>
          </w:tcPr>
          <w:p w14:paraId="2717E98A" w14:textId="77777777" w:rsidR="00B50050" w:rsidRDefault="00B50050" w:rsidP="0088127C">
            <w:pPr>
              <w:pStyle w:val="OtherTableBody"/>
            </w:pPr>
          </w:p>
        </w:tc>
        <w:tc>
          <w:tcPr>
            <w:tcW w:w="600" w:type="dxa"/>
          </w:tcPr>
          <w:p w14:paraId="5B671837" w14:textId="77777777" w:rsidR="00B50050" w:rsidRDefault="00B50050" w:rsidP="0088127C">
            <w:pPr>
              <w:pStyle w:val="OtherTableBody"/>
            </w:pPr>
            <w:r>
              <w:t>0487</w:t>
            </w:r>
          </w:p>
        </w:tc>
        <w:tc>
          <w:tcPr>
            <w:tcW w:w="2600" w:type="dxa"/>
          </w:tcPr>
          <w:p w14:paraId="1D18E1F4" w14:textId="77777777" w:rsidR="00B50050" w:rsidRDefault="00B50050" w:rsidP="0088127C">
            <w:pPr>
              <w:pStyle w:val="OtherTableBody"/>
            </w:pPr>
          </w:p>
        </w:tc>
        <w:tc>
          <w:tcPr>
            <w:tcW w:w="1400" w:type="dxa"/>
          </w:tcPr>
          <w:p w14:paraId="5EA11DAA" w14:textId="77777777" w:rsidR="00B50050" w:rsidRDefault="00B50050" w:rsidP="0088127C">
            <w:pPr>
              <w:pStyle w:val="OtherTableBody"/>
            </w:pPr>
            <w:r>
              <w:t>WWA</w:t>
            </w:r>
          </w:p>
        </w:tc>
        <w:tc>
          <w:tcPr>
            <w:tcW w:w="4200" w:type="dxa"/>
          </w:tcPr>
          <w:p w14:paraId="65FBDC4C" w14:textId="77777777" w:rsidR="00B50050" w:rsidRDefault="00B50050" w:rsidP="0088127C">
            <w:pPr>
              <w:pStyle w:val="OtherTableBody"/>
            </w:pPr>
            <w:r>
              <w:t>Environmental, Water</w:t>
            </w:r>
          </w:p>
        </w:tc>
      </w:tr>
      <w:tr w:rsidR="00B50050" w14:paraId="11EDC944" w14:textId="77777777" w:rsidTr="00195548">
        <w:tc>
          <w:tcPr>
            <w:tcW w:w="600" w:type="dxa"/>
          </w:tcPr>
          <w:p w14:paraId="347F0E71" w14:textId="77777777" w:rsidR="00B50050" w:rsidRDefault="00B50050" w:rsidP="0088127C">
            <w:pPr>
              <w:pStyle w:val="OtherTableBody"/>
            </w:pPr>
          </w:p>
        </w:tc>
        <w:tc>
          <w:tcPr>
            <w:tcW w:w="600" w:type="dxa"/>
          </w:tcPr>
          <w:p w14:paraId="0959D1C8" w14:textId="77777777" w:rsidR="00B50050" w:rsidRDefault="00B50050" w:rsidP="0088127C">
            <w:pPr>
              <w:pStyle w:val="OtherTableBody"/>
            </w:pPr>
            <w:r>
              <w:t>0487</w:t>
            </w:r>
          </w:p>
        </w:tc>
        <w:tc>
          <w:tcPr>
            <w:tcW w:w="2600" w:type="dxa"/>
          </w:tcPr>
          <w:p w14:paraId="55D19922" w14:textId="77777777" w:rsidR="00B50050" w:rsidRDefault="00B50050" w:rsidP="0088127C">
            <w:pPr>
              <w:pStyle w:val="OtherTableBody"/>
            </w:pPr>
          </w:p>
        </w:tc>
        <w:tc>
          <w:tcPr>
            <w:tcW w:w="1400" w:type="dxa"/>
          </w:tcPr>
          <w:p w14:paraId="64EC7F05" w14:textId="77777777" w:rsidR="00B50050" w:rsidRDefault="00B50050" w:rsidP="0088127C">
            <w:pPr>
              <w:pStyle w:val="OtherTableBody"/>
            </w:pPr>
            <w:r>
              <w:t>WWO</w:t>
            </w:r>
          </w:p>
        </w:tc>
        <w:tc>
          <w:tcPr>
            <w:tcW w:w="4200" w:type="dxa"/>
          </w:tcPr>
          <w:p w14:paraId="5FD1E291" w14:textId="77777777" w:rsidR="00B50050" w:rsidRDefault="00B50050" w:rsidP="0088127C">
            <w:pPr>
              <w:pStyle w:val="OtherTableBody"/>
            </w:pPr>
            <w:r>
              <w:t>Environmental, Water (Ocean)</w:t>
            </w:r>
          </w:p>
        </w:tc>
      </w:tr>
      <w:tr w:rsidR="00B50050" w14:paraId="769EC288" w14:textId="77777777" w:rsidTr="00195548">
        <w:tc>
          <w:tcPr>
            <w:tcW w:w="600" w:type="dxa"/>
          </w:tcPr>
          <w:p w14:paraId="6A4F0174" w14:textId="77777777" w:rsidR="00B50050" w:rsidRDefault="00B50050" w:rsidP="0088127C">
            <w:pPr>
              <w:pStyle w:val="OtherTableBody"/>
            </w:pPr>
          </w:p>
        </w:tc>
        <w:tc>
          <w:tcPr>
            <w:tcW w:w="600" w:type="dxa"/>
          </w:tcPr>
          <w:p w14:paraId="73F7B17A" w14:textId="77777777" w:rsidR="00B50050" w:rsidRDefault="00B50050" w:rsidP="0088127C">
            <w:pPr>
              <w:pStyle w:val="OtherTableBody"/>
            </w:pPr>
            <w:r>
              <w:t>0487</w:t>
            </w:r>
          </w:p>
        </w:tc>
        <w:tc>
          <w:tcPr>
            <w:tcW w:w="2600" w:type="dxa"/>
          </w:tcPr>
          <w:p w14:paraId="00609C92" w14:textId="77777777" w:rsidR="00B50050" w:rsidRDefault="00B50050" w:rsidP="0088127C">
            <w:pPr>
              <w:pStyle w:val="OtherTableBody"/>
            </w:pPr>
          </w:p>
        </w:tc>
        <w:tc>
          <w:tcPr>
            <w:tcW w:w="1400" w:type="dxa"/>
          </w:tcPr>
          <w:p w14:paraId="15633B46" w14:textId="77777777" w:rsidR="00B50050" w:rsidRDefault="00B50050" w:rsidP="0088127C">
            <w:pPr>
              <w:pStyle w:val="OtherTableBody"/>
            </w:pPr>
            <w:r>
              <w:t>WWT</w:t>
            </w:r>
          </w:p>
        </w:tc>
        <w:tc>
          <w:tcPr>
            <w:tcW w:w="4200" w:type="dxa"/>
          </w:tcPr>
          <w:p w14:paraId="1AE5A2AF" w14:textId="77777777" w:rsidR="00B50050" w:rsidRDefault="00B50050" w:rsidP="0088127C">
            <w:pPr>
              <w:pStyle w:val="OtherTableBody"/>
            </w:pPr>
            <w:r>
              <w:t>Environmental, Water  (Tap)</w:t>
            </w:r>
          </w:p>
        </w:tc>
      </w:tr>
      <w:tr w:rsidR="00B50050" w14:paraId="6BA1736A" w14:textId="77777777" w:rsidTr="00195548">
        <w:tc>
          <w:tcPr>
            <w:tcW w:w="600" w:type="dxa"/>
          </w:tcPr>
          <w:p w14:paraId="4399DF35" w14:textId="77777777" w:rsidR="00B50050" w:rsidRDefault="00B50050" w:rsidP="0088127C">
            <w:pPr>
              <w:pStyle w:val="OtherTableBody"/>
            </w:pPr>
            <w:r>
              <w:t>HL7</w:t>
            </w:r>
          </w:p>
        </w:tc>
        <w:tc>
          <w:tcPr>
            <w:tcW w:w="600" w:type="dxa"/>
          </w:tcPr>
          <w:p w14:paraId="0114BB37" w14:textId="77777777" w:rsidR="00B50050" w:rsidRDefault="00B50050" w:rsidP="0088127C">
            <w:pPr>
              <w:pStyle w:val="OtherTableBody"/>
            </w:pPr>
          </w:p>
        </w:tc>
        <w:tc>
          <w:tcPr>
            <w:tcW w:w="2600" w:type="dxa"/>
          </w:tcPr>
          <w:p w14:paraId="135EE0FC" w14:textId="77777777" w:rsidR="00B50050" w:rsidRDefault="00B50050" w:rsidP="0088127C">
            <w:pPr>
              <w:pStyle w:val="OtherTableBody"/>
            </w:pPr>
            <w:r>
              <w:t>Specimen Collection Method</w:t>
            </w:r>
          </w:p>
        </w:tc>
        <w:tc>
          <w:tcPr>
            <w:tcW w:w="1400" w:type="dxa"/>
          </w:tcPr>
          <w:p w14:paraId="39E9D946" w14:textId="77777777" w:rsidR="00B50050" w:rsidRDefault="00B50050" w:rsidP="0088127C">
            <w:pPr>
              <w:pStyle w:val="OtherTableBody"/>
            </w:pPr>
          </w:p>
        </w:tc>
        <w:tc>
          <w:tcPr>
            <w:tcW w:w="4200" w:type="dxa"/>
          </w:tcPr>
          <w:p w14:paraId="5B411A79" w14:textId="77777777" w:rsidR="00B50050" w:rsidRDefault="00B50050" w:rsidP="0088127C">
            <w:pPr>
              <w:pStyle w:val="OtherTableBody"/>
            </w:pPr>
          </w:p>
        </w:tc>
      </w:tr>
      <w:tr w:rsidR="00B50050" w14:paraId="087DA420" w14:textId="77777777" w:rsidTr="00195548">
        <w:tc>
          <w:tcPr>
            <w:tcW w:w="600" w:type="dxa"/>
          </w:tcPr>
          <w:p w14:paraId="2BD59315" w14:textId="77777777" w:rsidR="00B50050" w:rsidRDefault="00B50050" w:rsidP="0088127C">
            <w:pPr>
              <w:pStyle w:val="OtherTableBody"/>
            </w:pPr>
          </w:p>
        </w:tc>
        <w:tc>
          <w:tcPr>
            <w:tcW w:w="600" w:type="dxa"/>
          </w:tcPr>
          <w:p w14:paraId="3B7863EC" w14:textId="77777777" w:rsidR="00B50050" w:rsidRDefault="00B50050" w:rsidP="0088127C">
            <w:pPr>
              <w:pStyle w:val="OtherTableBody"/>
            </w:pPr>
            <w:r>
              <w:t>0488</w:t>
            </w:r>
          </w:p>
        </w:tc>
        <w:tc>
          <w:tcPr>
            <w:tcW w:w="2600" w:type="dxa"/>
          </w:tcPr>
          <w:p w14:paraId="149E1FAA" w14:textId="77777777" w:rsidR="00B50050" w:rsidRDefault="00B50050" w:rsidP="0088127C">
            <w:pPr>
              <w:pStyle w:val="OtherTableBody"/>
            </w:pPr>
          </w:p>
        </w:tc>
        <w:tc>
          <w:tcPr>
            <w:tcW w:w="1400" w:type="dxa"/>
          </w:tcPr>
          <w:p w14:paraId="113188D0" w14:textId="77777777" w:rsidR="00B50050" w:rsidRDefault="00B50050" w:rsidP="0088127C">
            <w:pPr>
              <w:pStyle w:val="OtherTableBody"/>
            </w:pPr>
            <w:r>
              <w:t>ANP</w:t>
            </w:r>
          </w:p>
        </w:tc>
        <w:tc>
          <w:tcPr>
            <w:tcW w:w="4200" w:type="dxa"/>
          </w:tcPr>
          <w:p w14:paraId="345A550D" w14:textId="77777777" w:rsidR="00B50050" w:rsidRDefault="00B50050" w:rsidP="0088127C">
            <w:pPr>
              <w:pStyle w:val="OtherTableBody"/>
            </w:pPr>
            <w:r>
              <w:t>Plates, Anaerobic</w:t>
            </w:r>
          </w:p>
        </w:tc>
      </w:tr>
      <w:tr w:rsidR="00B50050" w14:paraId="74B767D8" w14:textId="77777777" w:rsidTr="00195548">
        <w:tc>
          <w:tcPr>
            <w:tcW w:w="600" w:type="dxa"/>
          </w:tcPr>
          <w:p w14:paraId="570E0F47" w14:textId="77777777" w:rsidR="00B50050" w:rsidRDefault="00B50050" w:rsidP="0088127C">
            <w:pPr>
              <w:pStyle w:val="OtherTableBody"/>
            </w:pPr>
          </w:p>
        </w:tc>
        <w:tc>
          <w:tcPr>
            <w:tcW w:w="600" w:type="dxa"/>
          </w:tcPr>
          <w:p w14:paraId="516D04B6" w14:textId="77777777" w:rsidR="00B50050" w:rsidRDefault="00B50050" w:rsidP="0088127C">
            <w:pPr>
              <w:pStyle w:val="OtherTableBody"/>
            </w:pPr>
            <w:r>
              <w:t>0488</w:t>
            </w:r>
          </w:p>
        </w:tc>
        <w:tc>
          <w:tcPr>
            <w:tcW w:w="2600" w:type="dxa"/>
          </w:tcPr>
          <w:p w14:paraId="5E5AA5DD" w14:textId="77777777" w:rsidR="00B50050" w:rsidRDefault="00B50050" w:rsidP="0088127C">
            <w:pPr>
              <w:pStyle w:val="OtherTableBody"/>
            </w:pPr>
          </w:p>
        </w:tc>
        <w:tc>
          <w:tcPr>
            <w:tcW w:w="1400" w:type="dxa"/>
          </w:tcPr>
          <w:p w14:paraId="5699F0C4" w14:textId="77777777" w:rsidR="00B50050" w:rsidRDefault="00B50050" w:rsidP="0088127C">
            <w:pPr>
              <w:pStyle w:val="OtherTableBody"/>
            </w:pPr>
            <w:r>
              <w:t>BAP</w:t>
            </w:r>
          </w:p>
        </w:tc>
        <w:tc>
          <w:tcPr>
            <w:tcW w:w="4200" w:type="dxa"/>
          </w:tcPr>
          <w:p w14:paraId="6AB6751A" w14:textId="77777777" w:rsidR="00B50050" w:rsidRDefault="00B50050" w:rsidP="0088127C">
            <w:pPr>
              <w:pStyle w:val="OtherTableBody"/>
            </w:pPr>
            <w:r>
              <w:t>Plates, Blood Agar</w:t>
            </w:r>
          </w:p>
        </w:tc>
      </w:tr>
      <w:tr w:rsidR="00B50050" w14:paraId="6FF17F89" w14:textId="77777777" w:rsidTr="00195548">
        <w:tc>
          <w:tcPr>
            <w:tcW w:w="600" w:type="dxa"/>
          </w:tcPr>
          <w:p w14:paraId="3B17BDE8" w14:textId="77777777" w:rsidR="00B50050" w:rsidRDefault="00B50050" w:rsidP="0088127C">
            <w:pPr>
              <w:pStyle w:val="OtherTableBody"/>
            </w:pPr>
          </w:p>
        </w:tc>
        <w:tc>
          <w:tcPr>
            <w:tcW w:w="600" w:type="dxa"/>
          </w:tcPr>
          <w:p w14:paraId="18DD519D" w14:textId="77777777" w:rsidR="00B50050" w:rsidRDefault="00B50050" w:rsidP="0088127C">
            <w:pPr>
              <w:pStyle w:val="OtherTableBody"/>
            </w:pPr>
            <w:r>
              <w:t>0488</w:t>
            </w:r>
          </w:p>
        </w:tc>
        <w:tc>
          <w:tcPr>
            <w:tcW w:w="2600" w:type="dxa"/>
          </w:tcPr>
          <w:p w14:paraId="7D90AFD3" w14:textId="77777777" w:rsidR="00B50050" w:rsidRDefault="00B50050" w:rsidP="0088127C">
            <w:pPr>
              <w:pStyle w:val="OtherTableBody"/>
            </w:pPr>
          </w:p>
        </w:tc>
        <w:tc>
          <w:tcPr>
            <w:tcW w:w="1400" w:type="dxa"/>
          </w:tcPr>
          <w:p w14:paraId="32B62FE8" w14:textId="77777777" w:rsidR="00B50050" w:rsidRDefault="00B50050" w:rsidP="0088127C">
            <w:pPr>
              <w:pStyle w:val="OtherTableBody"/>
            </w:pPr>
            <w:r>
              <w:t>BCAE</w:t>
            </w:r>
          </w:p>
        </w:tc>
        <w:tc>
          <w:tcPr>
            <w:tcW w:w="4200" w:type="dxa"/>
          </w:tcPr>
          <w:p w14:paraId="1258B3AC" w14:textId="77777777" w:rsidR="00B50050" w:rsidRDefault="00B50050" w:rsidP="0088127C">
            <w:pPr>
              <w:pStyle w:val="OtherTableBody"/>
            </w:pPr>
            <w:r>
              <w:t>Blood Culture, Aerobic Bottle</w:t>
            </w:r>
          </w:p>
        </w:tc>
      </w:tr>
      <w:tr w:rsidR="00B50050" w14:paraId="3F1514B4" w14:textId="77777777" w:rsidTr="00195548">
        <w:tc>
          <w:tcPr>
            <w:tcW w:w="600" w:type="dxa"/>
          </w:tcPr>
          <w:p w14:paraId="1EB69180" w14:textId="77777777" w:rsidR="00B50050" w:rsidRDefault="00B50050" w:rsidP="0088127C">
            <w:pPr>
              <w:pStyle w:val="OtherTableBody"/>
            </w:pPr>
          </w:p>
        </w:tc>
        <w:tc>
          <w:tcPr>
            <w:tcW w:w="600" w:type="dxa"/>
          </w:tcPr>
          <w:p w14:paraId="5CF8902C" w14:textId="77777777" w:rsidR="00B50050" w:rsidRDefault="00B50050" w:rsidP="0088127C">
            <w:pPr>
              <w:pStyle w:val="OtherTableBody"/>
            </w:pPr>
            <w:r>
              <w:t>0488</w:t>
            </w:r>
          </w:p>
        </w:tc>
        <w:tc>
          <w:tcPr>
            <w:tcW w:w="2600" w:type="dxa"/>
          </w:tcPr>
          <w:p w14:paraId="46BFDC6C" w14:textId="77777777" w:rsidR="00B50050" w:rsidRDefault="00B50050" w:rsidP="0088127C">
            <w:pPr>
              <w:pStyle w:val="OtherTableBody"/>
            </w:pPr>
          </w:p>
        </w:tc>
        <w:tc>
          <w:tcPr>
            <w:tcW w:w="1400" w:type="dxa"/>
          </w:tcPr>
          <w:p w14:paraId="4977FF6A" w14:textId="77777777" w:rsidR="00B50050" w:rsidRDefault="00B50050" w:rsidP="0088127C">
            <w:pPr>
              <w:pStyle w:val="OtherTableBody"/>
            </w:pPr>
            <w:r>
              <w:t>BCAN</w:t>
            </w:r>
          </w:p>
        </w:tc>
        <w:tc>
          <w:tcPr>
            <w:tcW w:w="4200" w:type="dxa"/>
          </w:tcPr>
          <w:p w14:paraId="1B8E59BB" w14:textId="77777777" w:rsidR="00B50050" w:rsidRDefault="00B50050" w:rsidP="0088127C">
            <w:pPr>
              <w:pStyle w:val="OtherTableBody"/>
            </w:pPr>
            <w:r>
              <w:t>Blood Culture, Anaerobic Bottle</w:t>
            </w:r>
          </w:p>
        </w:tc>
      </w:tr>
      <w:tr w:rsidR="00B50050" w14:paraId="7BF2CD78" w14:textId="77777777" w:rsidTr="00195548">
        <w:tc>
          <w:tcPr>
            <w:tcW w:w="600" w:type="dxa"/>
          </w:tcPr>
          <w:p w14:paraId="26C818F4" w14:textId="77777777" w:rsidR="00B50050" w:rsidRDefault="00B50050" w:rsidP="0088127C">
            <w:pPr>
              <w:pStyle w:val="OtherTableBody"/>
            </w:pPr>
          </w:p>
        </w:tc>
        <w:tc>
          <w:tcPr>
            <w:tcW w:w="600" w:type="dxa"/>
          </w:tcPr>
          <w:p w14:paraId="65722121" w14:textId="77777777" w:rsidR="00B50050" w:rsidRDefault="00B50050" w:rsidP="0088127C">
            <w:pPr>
              <w:pStyle w:val="OtherTableBody"/>
            </w:pPr>
            <w:r>
              <w:t>0488</w:t>
            </w:r>
          </w:p>
        </w:tc>
        <w:tc>
          <w:tcPr>
            <w:tcW w:w="2600" w:type="dxa"/>
          </w:tcPr>
          <w:p w14:paraId="666DDCAE" w14:textId="77777777" w:rsidR="00B50050" w:rsidRDefault="00B50050" w:rsidP="0088127C">
            <w:pPr>
              <w:pStyle w:val="OtherTableBody"/>
            </w:pPr>
          </w:p>
        </w:tc>
        <w:tc>
          <w:tcPr>
            <w:tcW w:w="1400" w:type="dxa"/>
          </w:tcPr>
          <w:p w14:paraId="1FB7FC6B" w14:textId="77777777" w:rsidR="00B50050" w:rsidRDefault="00B50050" w:rsidP="0088127C">
            <w:pPr>
              <w:pStyle w:val="OtherTableBody"/>
            </w:pPr>
            <w:r>
              <w:t>BCPD</w:t>
            </w:r>
          </w:p>
        </w:tc>
        <w:tc>
          <w:tcPr>
            <w:tcW w:w="4200" w:type="dxa"/>
          </w:tcPr>
          <w:p w14:paraId="705B5C5A" w14:textId="77777777" w:rsidR="00B50050" w:rsidRDefault="00B50050" w:rsidP="0088127C">
            <w:pPr>
              <w:pStyle w:val="OtherTableBody"/>
            </w:pPr>
            <w:r>
              <w:t>Blood Culture, Pediatric Bottle</w:t>
            </w:r>
          </w:p>
        </w:tc>
      </w:tr>
      <w:tr w:rsidR="00B50050" w14:paraId="42A3E852" w14:textId="77777777" w:rsidTr="00195548">
        <w:tc>
          <w:tcPr>
            <w:tcW w:w="600" w:type="dxa"/>
          </w:tcPr>
          <w:p w14:paraId="2CC180A3" w14:textId="77777777" w:rsidR="00B50050" w:rsidRDefault="00B50050" w:rsidP="0088127C">
            <w:pPr>
              <w:pStyle w:val="OtherTableBody"/>
            </w:pPr>
          </w:p>
        </w:tc>
        <w:tc>
          <w:tcPr>
            <w:tcW w:w="600" w:type="dxa"/>
          </w:tcPr>
          <w:p w14:paraId="1670B36D" w14:textId="77777777" w:rsidR="00B50050" w:rsidRDefault="00B50050" w:rsidP="0088127C">
            <w:pPr>
              <w:pStyle w:val="OtherTableBody"/>
            </w:pPr>
            <w:r>
              <w:t>0488</w:t>
            </w:r>
          </w:p>
        </w:tc>
        <w:tc>
          <w:tcPr>
            <w:tcW w:w="2600" w:type="dxa"/>
          </w:tcPr>
          <w:p w14:paraId="7CA017A3" w14:textId="77777777" w:rsidR="00B50050" w:rsidRDefault="00B50050" w:rsidP="0088127C">
            <w:pPr>
              <w:pStyle w:val="OtherTableBody"/>
            </w:pPr>
          </w:p>
        </w:tc>
        <w:tc>
          <w:tcPr>
            <w:tcW w:w="1400" w:type="dxa"/>
          </w:tcPr>
          <w:p w14:paraId="24B7CD84" w14:textId="77777777" w:rsidR="00B50050" w:rsidRDefault="00B50050" w:rsidP="0088127C">
            <w:pPr>
              <w:pStyle w:val="OtherTableBody"/>
            </w:pPr>
            <w:r>
              <w:t>BIO</w:t>
            </w:r>
          </w:p>
        </w:tc>
        <w:tc>
          <w:tcPr>
            <w:tcW w:w="4200" w:type="dxa"/>
          </w:tcPr>
          <w:p w14:paraId="3A53F9D3" w14:textId="77777777" w:rsidR="00B50050" w:rsidRDefault="00B50050" w:rsidP="0088127C">
            <w:pPr>
              <w:pStyle w:val="OtherTableBody"/>
            </w:pPr>
            <w:r>
              <w:t>Biopsy</w:t>
            </w:r>
          </w:p>
        </w:tc>
      </w:tr>
      <w:tr w:rsidR="00B50050" w14:paraId="7CAF8EB5" w14:textId="77777777" w:rsidTr="00195548">
        <w:tc>
          <w:tcPr>
            <w:tcW w:w="600" w:type="dxa"/>
          </w:tcPr>
          <w:p w14:paraId="2514755F" w14:textId="77777777" w:rsidR="00B50050" w:rsidRDefault="00B50050" w:rsidP="0088127C">
            <w:pPr>
              <w:pStyle w:val="OtherTableBody"/>
            </w:pPr>
          </w:p>
        </w:tc>
        <w:tc>
          <w:tcPr>
            <w:tcW w:w="600" w:type="dxa"/>
          </w:tcPr>
          <w:p w14:paraId="1CE7805A" w14:textId="77777777" w:rsidR="00B50050" w:rsidRDefault="00B50050" w:rsidP="0088127C">
            <w:pPr>
              <w:pStyle w:val="OtherTableBody"/>
            </w:pPr>
            <w:r>
              <w:t>0488</w:t>
            </w:r>
          </w:p>
        </w:tc>
        <w:tc>
          <w:tcPr>
            <w:tcW w:w="2600" w:type="dxa"/>
          </w:tcPr>
          <w:p w14:paraId="7833B111" w14:textId="77777777" w:rsidR="00B50050" w:rsidRDefault="00B50050" w:rsidP="0088127C">
            <w:pPr>
              <w:pStyle w:val="OtherTableBody"/>
            </w:pPr>
          </w:p>
        </w:tc>
        <w:tc>
          <w:tcPr>
            <w:tcW w:w="1400" w:type="dxa"/>
          </w:tcPr>
          <w:p w14:paraId="721CD81A" w14:textId="77777777" w:rsidR="00B50050" w:rsidRDefault="00B50050" w:rsidP="0088127C">
            <w:pPr>
              <w:pStyle w:val="OtherTableBody"/>
            </w:pPr>
            <w:r>
              <w:t>CAP</w:t>
            </w:r>
          </w:p>
        </w:tc>
        <w:tc>
          <w:tcPr>
            <w:tcW w:w="4200" w:type="dxa"/>
          </w:tcPr>
          <w:p w14:paraId="579B5242" w14:textId="77777777" w:rsidR="00B50050" w:rsidRDefault="00B50050" w:rsidP="0088127C">
            <w:pPr>
              <w:pStyle w:val="OtherTableBody"/>
            </w:pPr>
            <w:r>
              <w:t>Capillary Specimen</w:t>
            </w:r>
          </w:p>
        </w:tc>
      </w:tr>
      <w:tr w:rsidR="00B50050" w14:paraId="5EE928CE" w14:textId="77777777" w:rsidTr="00195548">
        <w:tc>
          <w:tcPr>
            <w:tcW w:w="600" w:type="dxa"/>
          </w:tcPr>
          <w:p w14:paraId="7602A2B2" w14:textId="77777777" w:rsidR="00B50050" w:rsidRDefault="00B50050" w:rsidP="0088127C">
            <w:pPr>
              <w:pStyle w:val="OtherTableBody"/>
            </w:pPr>
          </w:p>
        </w:tc>
        <w:tc>
          <w:tcPr>
            <w:tcW w:w="600" w:type="dxa"/>
          </w:tcPr>
          <w:p w14:paraId="5E288B10" w14:textId="77777777" w:rsidR="00B50050" w:rsidRDefault="00B50050" w:rsidP="0088127C">
            <w:pPr>
              <w:pStyle w:val="OtherTableBody"/>
            </w:pPr>
            <w:r>
              <w:t>0488</w:t>
            </w:r>
          </w:p>
        </w:tc>
        <w:tc>
          <w:tcPr>
            <w:tcW w:w="2600" w:type="dxa"/>
          </w:tcPr>
          <w:p w14:paraId="546BBD27" w14:textId="77777777" w:rsidR="00B50050" w:rsidRDefault="00B50050" w:rsidP="0088127C">
            <w:pPr>
              <w:pStyle w:val="OtherTableBody"/>
            </w:pPr>
          </w:p>
        </w:tc>
        <w:tc>
          <w:tcPr>
            <w:tcW w:w="1400" w:type="dxa"/>
          </w:tcPr>
          <w:p w14:paraId="444460ED" w14:textId="77777777" w:rsidR="00B50050" w:rsidRDefault="00B50050" w:rsidP="0088127C">
            <w:pPr>
              <w:pStyle w:val="OtherTableBody"/>
            </w:pPr>
            <w:r>
              <w:t>CATH</w:t>
            </w:r>
          </w:p>
        </w:tc>
        <w:tc>
          <w:tcPr>
            <w:tcW w:w="4200" w:type="dxa"/>
          </w:tcPr>
          <w:p w14:paraId="0E47432F" w14:textId="77777777" w:rsidR="00B50050" w:rsidRDefault="00B50050" w:rsidP="0088127C">
            <w:pPr>
              <w:pStyle w:val="OtherTableBody"/>
            </w:pPr>
            <w:r>
              <w:t>Catheterized</w:t>
            </w:r>
          </w:p>
        </w:tc>
      </w:tr>
      <w:tr w:rsidR="00B50050" w14:paraId="5E77E478" w14:textId="77777777" w:rsidTr="00195548">
        <w:tc>
          <w:tcPr>
            <w:tcW w:w="600" w:type="dxa"/>
          </w:tcPr>
          <w:p w14:paraId="31CF52A9" w14:textId="77777777" w:rsidR="00B50050" w:rsidRDefault="00B50050" w:rsidP="0088127C">
            <w:pPr>
              <w:pStyle w:val="OtherTableBody"/>
            </w:pPr>
          </w:p>
        </w:tc>
        <w:tc>
          <w:tcPr>
            <w:tcW w:w="600" w:type="dxa"/>
          </w:tcPr>
          <w:p w14:paraId="79A2DF7A" w14:textId="77777777" w:rsidR="00B50050" w:rsidRDefault="00B50050" w:rsidP="0088127C">
            <w:pPr>
              <w:pStyle w:val="OtherTableBody"/>
            </w:pPr>
            <w:r>
              <w:t>0488</w:t>
            </w:r>
          </w:p>
        </w:tc>
        <w:tc>
          <w:tcPr>
            <w:tcW w:w="2600" w:type="dxa"/>
          </w:tcPr>
          <w:p w14:paraId="78645376" w14:textId="77777777" w:rsidR="00B50050" w:rsidRDefault="00B50050" w:rsidP="0088127C">
            <w:pPr>
              <w:pStyle w:val="OtherTableBody"/>
            </w:pPr>
          </w:p>
        </w:tc>
        <w:tc>
          <w:tcPr>
            <w:tcW w:w="1400" w:type="dxa"/>
          </w:tcPr>
          <w:p w14:paraId="3BE2D7B8" w14:textId="77777777" w:rsidR="00B50050" w:rsidRDefault="00B50050" w:rsidP="0088127C">
            <w:pPr>
              <w:pStyle w:val="OtherTableBody"/>
            </w:pPr>
            <w:r>
              <w:t>CVP</w:t>
            </w:r>
          </w:p>
        </w:tc>
        <w:tc>
          <w:tcPr>
            <w:tcW w:w="4200" w:type="dxa"/>
          </w:tcPr>
          <w:p w14:paraId="087A7F72" w14:textId="77777777" w:rsidR="00B50050" w:rsidRDefault="00B50050" w:rsidP="0088127C">
            <w:pPr>
              <w:pStyle w:val="OtherTableBody"/>
            </w:pPr>
            <w:r>
              <w:t>Line, CVP</w:t>
            </w:r>
          </w:p>
        </w:tc>
      </w:tr>
      <w:tr w:rsidR="00B50050" w14:paraId="79A00237" w14:textId="77777777" w:rsidTr="00195548">
        <w:tc>
          <w:tcPr>
            <w:tcW w:w="600" w:type="dxa"/>
          </w:tcPr>
          <w:p w14:paraId="3884C84E" w14:textId="77777777" w:rsidR="00B50050" w:rsidRDefault="00B50050" w:rsidP="0088127C">
            <w:pPr>
              <w:pStyle w:val="OtherTableBody"/>
            </w:pPr>
          </w:p>
        </w:tc>
        <w:tc>
          <w:tcPr>
            <w:tcW w:w="600" w:type="dxa"/>
          </w:tcPr>
          <w:p w14:paraId="590523B6" w14:textId="77777777" w:rsidR="00B50050" w:rsidRDefault="00B50050" w:rsidP="0088127C">
            <w:pPr>
              <w:pStyle w:val="OtherTableBody"/>
            </w:pPr>
            <w:r>
              <w:t>0488</w:t>
            </w:r>
          </w:p>
        </w:tc>
        <w:tc>
          <w:tcPr>
            <w:tcW w:w="2600" w:type="dxa"/>
          </w:tcPr>
          <w:p w14:paraId="3537F2FB" w14:textId="77777777" w:rsidR="00B50050" w:rsidRDefault="00B50050" w:rsidP="0088127C">
            <w:pPr>
              <w:pStyle w:val="OtherTableBody"/>
            </w:pPr>
          </w:p>
        </w:tc>
        <w:tc>
          <w:tcPr>
            <w:tcW w:w="1400" w:type="dxa"/>
          </w:tcPr>
          <w:p w14:paraId="3E71564F" w14:textId="77777777" w:rsidR="00B50050" w:rsidRDefault="00B50050" w:rsidP="0088127C">
            <w:pPr>
              <w:pStyle w:val="OtherTableBody"/>
            </w:pPr>
            <w:r>
              <w:t>EPLA</w:t>
            </w:r>
          </w:p>
        </w:tc>
        <w:tc>
          <w:tcPr>
            <w:tcW w:w="4200" w:type="dxa"/>
          </w:tcPr>
          <w:p w14:paraId="1D08E759" w14:textId="77777777" w:rsidR="00B50050" w:rsidRDefault="00B50050" w:rsidP="0088127C">
            <w:pPr>
              <w:pStyle w:val="OtherTableBody"/>
            </w:pPr>
            <w:r>
              <w:t>Environmental, Plate</w:t>
            </w:r>
          </w:p>
        </w:tc>
      </w:tr>
      <w:tr w:rsidR="00B50050" w14:paraId="3D0B3359" w14:textId="77777777" w:rsidTr="00195548">
        <w:tc>
          <w:tcPr>
            <w:tcW w:w="600" w:type="dxa"/>
          </w:tcPr>
          <w:p w14:paraId="0A8203BA" w14:textId="77777777" w:rsidR="00B50050" w:rsidRDefault="00B50050" w:rsidP="0088127C">
            <w:pPr>
              <w:pStyle w:val="OtherTableBody"/>
            </w:pPr>
          </w:p>
        </w:tc>
        <w:tc>
          <w:tcPr>
            <w:tcW w:w="600" w:type="dxa"/>
          </w:tcPr>
          <w:p w14:paraId="38D5A0E8" w14:textId="77777777" w:rsidR="00B50050" w:rsidRDefault="00B50050" w:rsidP="0088127C">
            <w:pPr>
              <w:pStyle w:val="OtherTableBody"/>
            </w:pPr>
            <w:r>
              <w:t>0488</w:t>
            </w:r>
          </w:p>
        </w:tc>
        <w:tc>
          <w:tcPr>
            <w:tcW w:w="2600" w:type="dxa"/>
          </w:tcPr>
          <w:p w14:paraId="768AAFCE" w14:textId="77777777" w:rsidR="00B50050" w:rsidRDefault="00B50050" w:rsidP="0088127C">
            <w:pPr>
              <w:pStyle w:val="OtherTableBody"/>
            </w:pPr>
          </w:p>
        </w:tc>
        <w:tc>
          <w:tcPr>
            <w:tcW w:w="1400" w:type="dxa"/>
          </w:tcPr>
          <w:p w14:paraId="418775A3" w14:textId="77777777" w:rsidR="00B50050" w:rsidRDefault="00B50050" w:rsidP="0088127C">
            <w:pPr>
              <w:pStyle w:val="OtherTableBody"/>
            </w:pPr>
            <w:r>
              <w:t>ESWA</w:t>
            </w:r>
          </w:p>
        </w:tc>
        <w:tc>
          <w:tcPr>
            <w:tcW w:w="4200" w:type="dxa"/>
          </w:tcPr>
          <w:p w14:paraId="04B8B52D" w14:textId="77777777" w:rsidR="00B50050" w:rsidRDefault="00B50050" w:rsidP="0088127C">
            <w:pPr>
              <w:pStyle w:val="OtherTableBody"/>
            </w:pPr>
            <w:r>
              <w:t>Environmental, Swab</w:t>
            </w:r>
          </w:p>
        </w:tc>
      </w:tr>
      <w:tr w:rsidR="00B50050" w14:paraId="2466AFEF" w14:textId="77777777" w:rsidTr="00195548">
        <w:tc>
          <w:tcPr>
            <w:tcW w:w="600" w:type="dxa"/>
          </w:tcPr>
          <w:p w14:paraId="71BDB96B" w14:textId="77777777" w:rsidR="00B50050" w:rsidRDefault="00B50050" w:rsidP="0088127C">
            <w:pPr>
              <w:pStyle w:val="OtherTableBody"/>
            </w:pPr>
          </w:p>
        </w:tc>
        <w:tc>
          <w:tcPr>
            <w:tcW w:w="600" w:type="dxa"/>
          </w:tcPr>
          <w:p w14:paraId="167F20C8" w14:textId="77777777" w:rsidR="00B50050" w:rsidRDefault="00B50050" w:rsidP="0088127C">
            <w:pPr>
              <w:pStyle w:val="OtherTableBody"/>
            </w:pPr>
            <w:r>
              <w:t>0488</w:t>
            </w:r>
          </w:p>
        </w:tc>
        <w:tc>
          <w:tcPr>
            <w:tcW w:w="2600" w:type="dxa"/>
          </w:tcPr>
          <w:p w14:paraId="26194324" w14:textId="77777777" w:rsidR="00B50050" w:rsidRDefault="00B50050" w:rsidP="0088127C">
            <w:pPr>
              <w:pStyle w:val="OtherTableBody"/>
            </w:pPr>
          </w:p>
        </w:tc>
        <w:tc>
          <w:tcPr>
            <w:tcW w:w="1400" w:type="dxa"/>
          </w:tcPr>
          <w:p w14:paraId="3231958B" w14:textId="77777777" w:rsidR="00B50050" w:rsidRDefault="00B50050" w:rsidP="0088127C">
            <w:pPr>
              <w:pStyle w:val="OtherTableBody"/>
            </w:pPr>
            <w:r>
              <w:t>FNA</w:t>
            </w:r>
          </w:p>
        </w:tc>
        <w:tc>
          <w:tcPr>
            <w:tcW w:w="4200" w:type="dxa"/>
          </w:tcPr>
          <w:p w14:paraId="3342CAB1" w14:textId="77777777" w:rsidR="00B50050" w:rsidRDefault="00B50050" w:rsidP="0088127C">
            <w:pPr>
              <w:pStyle w:val="OtherTableBody"/>
            </w:pPr>
            <w:r>
              <w:t>Aspiration, Fine Needle</w:t>
            </w:r>
          </w:p>
        </w:tc>
      </w:tr>
      <w:tr w:rsidR="00B50050" w14:paraId="6F9AD83A" w14:textId="77777777" w:rsidTr="00195548">
        <w:tc>
          <w:tcPr>
            <w:tcW w:w="600" w:type="dxa"/>
          </w:tcPr>
          <w:p w14:paraId="1278302E" w14:textId="77777777" w:rsidR="00B50050" w:rsidRDefault="00B50050" w:rsidP="0088127C">
            <w:pPr>
              <w:pStyle w:val="OtherTableBody"/>
            </w:pPr>
          </w:p>
        </w:tc>
        <w:tc>
          <w:tcPr>
            <w:tcW w:w="600" w:type="dxa"/>
          </w:tcPr>
          <w:p w14:paraId="27DD0BB6" w14:textId="77777777" w:rsidR="00B50050" w:rsidRDefault="00B50050" w:rsidP="0088127C">
            <w:pPr>
              <w:pStyle w:val="OtherTableBody"/>
            </w:pPr>
            <w:r>
              <w:t>0488</w:t>
            </w:r>
          </w:p>
        </w:tc>
        <w:tc>
          <w:tcPr>
            <w:tcW w:w="2600" w:type="dxa"/>
          </w:tcPr>
          <w:p w14:paraId="66170507" w14:textId="77777777" w:rsidR="00B50050" w:rsidRDefault="00B50050" w:rsidP="0088127C">
            <w:pPr>
              <w:pStyle w:val="OtherTableBody"/>
            </w:pPr>
          </w:p>
        </w:tc>
        <w:tc>
          <w:tcPr>
            <w:tcW w:w="1400" w:type="dxa"/>
          </w:tcPr>
          <w:p w14:paraId="1C28DB6D" w14:textId="77777777" w:rsidR="00B50050" w:rsidRDefault="00B50050" w:rsidP="0088127C">
            <w:pPr>
              <w:pStyle w:val="OtherTableBody"/>
            </w:pPr>
            <w:r>
              <w:t>KOFFP</w:t>
            </w:r>
          </w:p>
        </w:tc>
        <w:tc>
          <w:tcPr>
            <w:tcW w:w="4200" w:type="dxa"/>
          </w:tcPr>
          <w:p w14:paraId="66769E11" w14:textId="77777777" w:rsidR="00B50050" w:rsidRDefault="00B50050" w:rsidP="0088127C">
            <w:pPr>
              <w:pStyle w:val="OtherTableBody"/>
            </w:pPr>
            <w:r>
              <w:t>Plate, Cough</w:t>
            </w:r>
          </w:p>
        </w:tc>
      </w:tr>
      <w:tr w:rsidR="00B50050" w14:paraId="6A9F652E" w14:textId="77777777" w:rsidTr="00195548">
        <w:tc>
          <w:tcPr>
            <w:tcW w:w="600" w:type="dxa"/>
          </w:tcPr>
          <w:p w14:paraId="2266120C" w14:textId="77777777" w:rsidR="00B50050" w:rsidRDefault="00B50050" w:rsidP="0088127C">
            <w:pPr>
              <w:pStyle w:val="OtherTableBody"/>
            </w:pPr>
          </w:p>
        </w:tc>
        <w:tc>
          <w:tcPr>
            <w:tcW w:w="600" w:type="dxa"/>
          </w:tcPr>
          <w:p w14:paraId="40CF1C45" w14:textId="77777777" w:rsidR="00B50050" w:rsidRDefault="00B50050" w:rsidP="0088127C">
            <w:pPr>
              <w:pStyle w:val="OtherTableBody"/>
            </w:pPr>
            <w:r>
              <w:t>0488</w:t>
            </w:r>
          </w:p>
        </w:tc>
        <w:tc>
          <w:tcPr>
            <w:tcW w:w="2600" w:type="dxa"/>
          </w:tcPr>
          <w:p w14:paraId="647C4899" w14:textId="77777777" w:rsidR="00B50050" w:rsidRDefault="00B50050" w:rsidP="0088127C">
            <w:pPr>
              <w:pStyle w:val="OtherTableBody"/>
            </w:pPr>
          </w:p>
        </w:tc>
        <w:tc>
          <w:tcPr>
            <w:tcW w:w="1400" w:type="dxa"/>
          </w:tcPr>
          <w:p w14:paraId="0EFA0501" w14:textId="77777777" w:rsidR="00B50050" w:rsidRDefault="00B50050" w:rsidP="0088127C">
            <w:pPr>
              <w:pStyle w:val="OtherTableBody"/>
            </w:pPr>
            <w:r>
              <w:t>LNA</w:t>
            </w:r>
          </w:p>
        </w:tc>
        <w:tc>
          <w:tcPr>
            <w:tcW w:w="4200" w:type="dxa"/>
          </w:tcPr>
          <w:p w14:paraId="289EAEAA" w14:textId="77777777" w:rsidR="00B50050" w:rsidRDefault="00B50050" w:rsidP="0088127C">
            <w:pPr>
              <w:pStyle w:val="OtherTableBody"/>
            </w:pPr>
            <w:r>
              <w:t>Line, Arterial</w:t>
            </w:r>
          </w:p>
        </w:tc>
      </w:tr>
      <w:tr w:rsidR="00B50050" w14:paraId="77984D52" w14:textId="77777777" w:rsidTr="00195548">
        <w:tc>
          <w:tcPr>
            <w:tcW w:w="600" w:type="dxa"/>
          </w:tcPr>
          <w:p w14:paraId="7FF9831A" w14:textId="77777777" w:rsidR="00B50050" w:rsidRDefault="00B50050" w:rsidP="0088127C">
            <w:pPr>
              <w:pStyle w:val="OtherTableBody"/>
            </w:pPr>
          </w:p>
        </w:tc>
        <w:tc>
          <w:tcPr>
            <w:tcW w:w="600" w:type="dxa"/>
          </w:tcPr>
          <w:p w14:paraId="22278425" w14:textId="77777777" w:rsidR="00B50050" w:rsidRDefault="00B50050" w:rsidP="0088127C">
            <w:pPr>
              <w:pStyle w:val="OtherTableBody"/>
            </w:pPr>
            <w:r>
              <w:t>0488</w:t>
            </w:r>
          </w:p>
        </w:tc>
        <w:tc>
          <w:tcPr>
            <w:tcW w:w="2600" w:type="dxa"/>
          </w:tcPr>
          <w:p w14:paraId="6105311E" w14:textId="77777777" w:rsidR="00B50050" w:rsidRDefault="00B50050" w:rsidP="0088127C">
            <w:pPr>
              <w:pStyle w:val="OtherTableBody"/>
            </w:pPr>
          </w:p>
        </w:tc>
        <w:tc>
          <w:tcPr>
            <w:tcW w:w="1400" w:type="dxa"/>
          </w:tcPr>
          <w:p w14:paraId="1F3A3626" w14:textId="77777777" w:rsidR="00B50050" w:rsidRDefault="00B50050" w:rsidP="0088127C">
            <w:pPr>
              <w:pStyle w:val="OtherTableBody"/>
            </w:pPr>
            <w:r>
              <w:t>LNV</w:t>
            </w:r>
          </w:p>
        </w:tc>
        <w:tc>
          <w:tcPr>
            <w:tcW w:w="4200" w:type="dxa"/>
          </w:tcPr>
          <w:p w14:paraId="173C1903" w14:textId="77777777" w:rsidR="00B50050" w:rsidRDefault="00B50050" w:rsidP="0088127C">
            <w:pPr>
              <w:pStyle w:val="OtherTableBody"/>
            </w:pPr>
            <w:r>
              <w:t>Line, Venous</w:t>
            </w:r>
          </w:p>
        </w:tc>
      </w:tr>
      <w:tr w:rsidR="00B50050" w14:paraId="5DCF3929" w14:textId="77777777" w:rsidTr="00195548">
        <w:tc>
          <w:tcPr>
            <w:tcW w:w="600" w:type="dxa"/>
          </w:tcPr>
          <w:p w14:paraId="28DB3CB3" w14:textId="77777777" w:rsidR="00B50050" w:rsidRDefault="00B50050" w:rsidP="0088127C">
            <w:pPr>
              <w:pStyle w:val="OtherTableBody"/>
            </w:pPr>
          </w:p>
        </w:tc>
        <w:tc>
          <w:tcPr>
            <w:tcW w:w="600" w:type="dxa"/>
          </w:tcPr>
          <w:p w14:paraId="7DB466E1" w14:textId="77777777" w:rsidR="00B50050" w:rsidRDefault="00B50050" w:rsidP="0088127C">
            <w:pPr>
              <w:pStyle w:val="OtherTableBody"/>
            </w:pPr>
            <w:r>
              <w:t>0488</w:t>
            </w:r>
          </w:p>
        </w:tc>
        <w:tc>
          <w:tcPr>
            <w:tcW w:w="2600" w:type="dxa"/>
          </w:tcPr>
          <w:p w14:paraId="0CDBCD5D" w14:textId="77777777" w:rsidR="00B50050" w:rsidRDefault="00B50050" w:rsidP="0088127C">
            <w:pPr>
              <w:pStyle w:val="OtherTableBody"/>
            </w:pPr>
          </w:p>
        </w:tc>
        <w:tc>
          <w:tcPr>
            <w:tcW w:w="1400" w:type="dxa"/>
          </w:tcPr>
          <w:p w14:paraId="67621391" w14:textId="77777777" w:rsidR="00B50050" w:rsidRDefault="00B50050" w:rsidP="0088127C">
            <w:pPr>
              <w:pStyle w:val="OtherTableBody"/>
            </w:pPr>
            <w:r>
              <w:t>MARTL</w:t>
            </w:r>
          </w:p>
        </w:tc>
        <w:tc>
          <w:tcPr>
            <w:tcW w:w="4200" w:type="dxa"/>
          </w:tcPr>
          <w:p w14:paraId="38959704" w14:textId="77777777" w:rsidR="00B50050" w:rsidRDefault="00B50050" w:rsidP="0088127C">
            <w:pPr>
              <w:pStyle w:val="OtherTableBody"/>
            </w:pPr>
            <w:r>
              <w:t>Martin-Lewis Agar</w:t>
            </w:r>
          </w:p>
        </w:tc>
      </w:tr>
      <w:tr w:rsidR="00B50050" w14:paraId="125CAC1C" w14:textId="77777777" w:rsidTr="00195548">
        <w:tc>
          <w:tcPr>
            <w:tcW w:w="600" w:type="dxa"/>
          </w:tcPr>
          <w:p w14:paraId="71D0C963" w14:textId="77777777" w:rsidR="00B50050" w:rsidRDefault="00B50050" w:rsidP="0088127C">
            <w:pPr>
              <w:pStyle w:val="OtherTableBody"/>
            </w:pPr>
          </w:p>
        </w:tc>
        <w:tc>
          <w:tcPr>
            <w:tcW w:w="600" w:type="dxa"/>
          </w:tcPr>
          <w:p w14:paraId="71CABF97" w14:textId="77777777" w:rsidR="00B50050" w:rsidRDefault="00B50050" w:rsidP="0088127C">
            <w:pPr>
              <w:pStyle w:val="OtherTableBody"/>
            </w:pPr>
            <w:r>
              <w:t>0488</w:t>
            </w:r>
          </w:p>
        </w:tc>
        <w:tc>
          <w:tcPr>
            <w:tcW w:w="2600" w:type="dxa"/>
          </w:tcPr>
          <w:p w14:paraId="0A2501F7" w14:textId="77777777" w:rsidR="00B50050" w:rsidRDefault="00B50050" w:rsidP="0088127C">
            <w:pPr>
              <w:pStyle w:val="OtherTableBody"/>
            </w:pPr>
          </w:p>
        </w:tc>
        <w:tc>
          <w:tcPr>
            <w:tcW w:w="1400" w:type="dxa"/>
          </w:tcPr>
          <w:p w14:paraId="48C908D1" w14:textId="77777777" w:rsidR="00B50050" w:rsidRDefault="00B50050" w:rsidP="0088127C">
            <w:pPr>
              <w:pStyle w:val="OtherTableBody"/>
            </w:pPr>
            <w:r>
              <w:t>ML11</w:t>
            </w:r>
          </w:p>
        </w:tc>
        <w:tc>
          <w:tcPr>
            <w:tcW w:w="4200" w:type="dxa"/>
          </w:tcPr>
          <w:p w14:paraId="63641A95" w14:textId="77777777" w:rsidR="00B50050" w:rsidRDefault="00B50050" w:rsidP="0088127C">
            <w:pPr>
              <w:pStyle w:val="OtherTableBody"/>
            </w:pPr>
            <w:r>
              <w:t>Mod. Martin-Lewis Agar</w:t>
            </w:r>
          </w:p>
        </w:tc>
      </w:tr>
      <w:tr w:rsidR="00B50050" w14:paraId="57D1C07C" w14:textId="77777777" w:rsidTr="00195548">
        <w:tc>
          <w:tcPr>
            <w:tcW w:w="600" w:type="dxa"/>
          </w:tcPr>
          <w:p w14:paraId="084369D2" w14:textId="77777777" w:rsidR="00B50050" w:rsidRDefault="00B50050" w:rsidP="0088127C">
            <w:pPr>
              <w:pStyle w:val="OtherTableBody"/>
            </w:pPr>
          </w:p>
        </w:tc>
        <w:tc>
          <w:tcPr>
            <w:tcW w:w="600" w:type="dxa"/>
          </w:tcPr>
          <w:p w14:paraId="1D3F40E2" w14:textId="77777777" w:rsidR="00B50050" w:rsidRDefault="00B50050" w:rsidP="0088127C">
            <w:pPr>
              <w:pStyle w:val="OtherTableBody"/>
            </w:pPr>
            <w:r>
              <w:t>0488</w:t>
            </w:r>
          </w:p>
        </w:tc>
        <w:tc>
          <w:tcPr>
            <w:tcW w:w="2600" w:type="dxa"/>
          </w:tcPr>
          <w:p w14:paraId="1EA8DC4B" w14:textId="77777777" w:rsidR="00B50050" w:rsidRDefault="00B50050" w:rsidP="0088127C">
            <w:pPr>
              <w:pStyle w:val="OtherTableBody"/>
            </w:pPr>
          </w:p>
        </w:tc>
        <w:tc>
          <w:tcPr>
            <w:tcW w:w="1400" w:type="dxa"/>
          </w:tcPr>
          <w:p w14:paraId="4F17F9F1" w14:textId="77777777" w:rsidR="00B50050" w:rsidRDefault="00B50050" w:rsidP="0088127C">
            <w:pPr>
              <w:pStyle w:val="OtherTableBody"/>
            </w:pPr>
            <w:r>
              <w:t>MLP</w:t>
            </w:r>
          </w:p>
        </w:tc>
        <w:tc>
          <w:tcPr>
            <w:tcW w:w="4200" w:type="dxa"/>
          </w:tcPr>
          <w:p w14:paraId="65DC8471" w14:textId="77777777" w:rsidR="00B50050" w:rsidRDefault="00B50050" w:rsidP="0088127C">
            <w:pPr>
              <w:pStyle w:val="OtherTableBody"/>
            </w:pPr>
            <w:r>
              <w:t>Plate, Martin-Lewis</w:t>
            </w:r>
          </w:p>
        </w:tc>
      </w:tr>
      <w:tr w:rsidR="00B50050" w14:paraId="0F1FC1EE" w14:textId="77777777" w:rsidTr="00195548">
        <w:tc>
          <w:tcPr>
            <w:tcW w:w="600" w:type="dxa"/>
          </w:tcPr>
          <w:p w14:paraId="24D2424B" w14:textId="77777777" w:rsidR="00B50050" w:rsidRDefault="00B50050" w:rsidP="0088127C">
            <w:pPr>
              <w:pStyle w:val="OtherTableBody"/>
            </w:pPr>
          </w:p>
        </w:tc>
        <w:tc>
          <w:tcPr>
            <w:tcW w:w="600" w:type="dxa"/>
          </w:tcPr>
          <w:p w14:paraId="31460AA4" w14:textId="77777777" w:rsidR="00B50050" w:rsidRDefault="00B50050" w:rsidP="0088127C">
            <w:pPr>
              <w:pStyle w:val="OtherTableBody"/>
            </w:pPr>
            <w:r>
              <w:t>0488</w:t>
            </w:r>
          </w:p>
        </w:tc>
        <w:tc>
          <w:tcPr>
            <w:tcW w:w="2600" w:type="dxa"/>
          </w:tcPr>
          <w:p w14:paraId="671315C9" w14:textId="77777777" w:rsidR="00B50050" w:rsidRDefault="00B50050" w:rsidP="0088127C">
            <w:pPr>
              <w:pStyle w:val="OtherTableBody"/>
            </w:pPr>
          </w:p>
        </w:tc>
        <w:tc>
          <w:tcPr>
            <w:tcW w:w="1400" w:type="dxa"/>
          </w:tcPr>
          <w:p w14:paraId="6237A28C" w14:textId="77777777" w:rsidR="00B50050" w:rsidRDefault="00B50050" w:rsidP="0088127C">
            <w:pPr>
              <w:pStyle w:val="OtherTableBody"/>
            </w:pPr>
            <w:r>
              <w:t>NYP</w:t>
            </w:r>
          </w:p>
        </w:tc>
        <w:tc>
          <w:tcPr>
            <w:tcW w:w="4200" w:type="dxa"/>
          </w:tcPr>
          <w:p w14:paraId="0B63CF98" w14:textId="77777777" w:rsidR="00B50050" w:rsidRDefault="00B50050" w:rsidP="0088127C">
            <w:pPr>
              <w:pStyle w:val="OtherTableBody"/>
            </w:pPr>
            <w:r>
              <w:t>Plate, New York City</w:t>
            </w:r>
          </w:p>
        </w:tc>
      </w:tr>
      <w:tr w:rsidR="00B50050" w14:paraId="24F51C44" w14:textId="77777777" w:rsidTr="00195548">
        <w:tc>
          <w:tcPr>
            <w:tcW w:w="600" w:type="dxa"/>
          </w:tcPr>
          <w:p w14:paraId="505F746B" w14:textId="77777777" w:rsidR="00B50050" w:rsidRDefault="00B50050" w:rsidP="0088127C">
            <w:pPr>
              <w:pStyle w:val="OtherTableBody"/>
            </w:pPr>
          </w:p>
        </w:tc>
        <w:tc>
          <w:tcPr>
            <w:tcW w:w="600" w:type="dxa"/>
          </w:tcPr>
          <w:p w14:paraId="7902061C" w14:textId="77777777" w:rsidR="00B50050" w:rsidRDefault="00B50050" w:rsidP="0088127C">
            <w:pPr>
              <w:pStyle w:val="OtherTableBody"/>
            </w:pPr>
            <w:r>
              <w:t>0488</w:t>
            </w:r>
          </w:p>
        </w:tc>
        <w:tc>
          <w:tcPr>
            <w:tcW w:w="2600" w:type="dxa"/>
          </w:tcPr>
          <w:p w14:paraId="5DB146D2" w14:textId="77777777" w:rsidR="00B50050" w:rsidRDefault="00B50050" w:rsidP="0088127C">
            <w:pPr>
              <w:pStyle w:val="OtherTableBody"/>
            </w:pPr>
          </w:p>
        </w:tc>
        <w:tc>
          <w:tcPr>
            <w:tcW w:w="1400" w:type="dxa"/>
          </w:tcPr>
          <w:p w14:paraId="74F6E0CB" w14:textId="77777777" w:rsidR="00B50050" w:rsidRDefault="00B50050" w:rsidP="0088127C">
            <w:pPr>
              <w:pStyle w:val="OtherTableBody"/>
            </w:pPr>
            <w:r>
              <w:t>PACE</w:t>
            </w:r>
          </w:p>
        </w:tc>
        <w:tc>
          <w:tcPr>
            <w:tcW w:w="4200" w:type="dxa"/>
          </w:tcPr>
          <w:p w14:paraId="3E1ACB46" w14:textId="77777777" w:rsidR="00B50050" w:rsidRDefault="00B50050" w:rsidP="0088127C">
            <w:pPr>
              <w:pStyle w:val="OtherTableBody"/>
            </w:pPr>
            <w:r>
              <w:t>Pace, Gen-Probe</w:t>
            </w:r>
          </w:p>
        </w:tc>
      </w:tr>
      <w:tr w:rsidR="00B50050" w14:paraId="6E2F5157" w14:textId="77777777" w:rsidTr="00195548">
        <w:tc>
          <w:tcPr>
            <w:tcW w:w="600" w:type="dxa"/>
          </w:tcPr>
          <w:p w14:paraId="6A4A1C64" w14:textId="77777777" w:rsidR="00B50050" w:rsidRDefault="00B50050" w:rsidP="0088127C">
            <w:pPr>
              <w:pStyle w:val="OtherTableBody"/>
            </w:pPr>
          </w:p>
        </w:tc>
        <w:tc>
          <w:tcPr>
            <w:tcW w:w="600" w:type="dxa"/>
          </w:tcPr>
          <w:p w14:paraId="3830114E" w14:textId="77777777" w:rsidR="00B50050" w:rsidRDefault="00B50050" w:rsidP="0088127C">
            <w:pPr>
              <w:pStyle w:val="OtherTableBody"/>
            </w:pPr>
            <w:r>
              <w:t>0488</w:t>
            </w:r>
          </w:p>
        </w:tc>
        <w:tc>
          <w:tcPr>
            <w:tcW w:w="2600" w:type="dxa"/>
          </w:tcPr>
          <w:p w14:paraId="2714A32C" w14:textId="77777777" w:rsidR="00B50050" w:rsidRDefault="00B50050" w:rsidP="0088127C">
            <w:pPr>
              <w:pStyle w:val="OtherTableBody"/>
            </w:pPr>
          </w:p>
        </w:tc>
        <w:tc>
          <w:tcPr>
            <w:tcW w:w="1400" w:type="dxa"/>
          </w:tcPr>
          <w:p w14:paraId="5DC48D8C" w14:textId="77777777" w:rsidR="00B50050" w:rsidRDefault="00B50050" w:rsidP="0088127C">
            <w:pPr>
              <w:pStyle w:val="OtherTableBody"/>
            </w:pPr>
            <w:r>
              <w:t>PIN</w:t>
            </w:r>
          </w:p>
        </w:tc>
        <w:tc>
          <w:tcPr>
            <w:tcW w:w="4200" w:type="dxa"/>
          </w:tcPr>
          <w:p w14:paraId="58772766" w14:textId="77777777" w:rsidR="00B50050" w:rsidRDefault="00B50050" w:rsidP="0088127C">
            <w:pPr>
              <w:pStyle w:val="OtherTableBody"/>
            </w:pPr>
            <w:r>
              <w:t>Pinworm Prep</w:t>
            </w:r>
          </w:p>
        </w:tc>
      </w:tr>
      <w:tr w:rsidR="00B50050" w14:paraId="6F721AA8" w14:textId="77777777" w:rsidTr="00195548">
        <w:tc>
          <w:tcPr>
            <w:tcW w:w="600" w:type="dxa"/>
          </w:tcPr>
          <w:p w14:paraId="285055EB" w14:textId="77777777" w:rsidR="00B50050" w:rsidRDefault="00B50050" w:rsidP="0088127C">
            <w:pPr>
              <w:pStyle w:val="OtherTableBody"/>
            </w:pPr>
          </w:p>
        </w:tc>
        <w:tc>
          <w:tcPr>
            <w:tcW w:w="600" w:type="dxa"/>
          </w:tcPr>
          <w:p w14:paraId="2CFCCDA6" w14:textId="77777777" w:rsidR="00B50050" w:rsidRDefault="00B50050" w:rsidP="0088127C">
            <w:pPr>
              <w:pStyle w:val="OtherTableBody"/>
            </w:pPr>
            <w:r>
              <w:t>0488</w:t>
            </w:r>
          </w:p>
        </w:tc>
        <w:tc>
          <w:tcPr>
            <w:tcW w:w="2600" w:type="dxa"/>
          </w:tcPr>
          <w:p w14:paraId="796A1266" w14:textId="77777777" w:rsidR="00B50050" w:rsidRDefault="00B50050" w:rsidP="0088127C">
            <w:pPr>
              <w:pStyle w:val="OtherTableBody"/>
            </w:pPr>
          </w:p>
        </w:tc>
        <w:tc>
          <w:tcPr>
            <w:tcW w:w="1400" w:type="dxa"/>
          </w:tcPr>
          <w:p w14:paraId="7550BCA0" w14:textId="77777777" w:rsidR="00B50050" w:rsidRDefault="00B50050" w:rsidP="0088127C">
            <w:pPr>
              <w:pStyle w:val="OtherTableBody"/>
            </w:pPr>
            <w:r>
              <w:t>PNA</w:t>
            </w:r>
          </w:p>
        </w:tc>
        <w:tc>
          <w:tcPr>
            <w:tcW w:w="4200" w:type="dxa"/>
          </w:tcPr>
          <w:p w14:paraId="356143C8" w14:textId="77777777" w:rsidR="00B50050" w:rsidRDefault="00B50050" w:rsidP="0088127C">
            <w:pPr>
              <w:pStyle w:val="OtherTableBody"/>
            </w:pPr>
            <w:r>
              <w:t>Arterial puncture</w:t>
            </w:r>
          </w:p>
        </w:tc>
      </w:tr>
      <w:tr w:rsidR="00B50050" w14:paraId="609EA710" w14:textId="77777777" w:rsidTr="00195548">
        <w:tc>
          <w:tcPr>
            <w:tcW w:w="600" w:type="dxa"/>
          </w:tcPr>
          <w:p w14:paraId="0775986B" w14:textId="77777777" w:rsidR="00B50050" w:rsidRDefault="00B50050" w:rsidP="0088127C">
            <w:pPr>
              <w:pStyle w:val="OtherTableBody"/>
            </w:pPr>
          </w:p>
        </w:tc>
        <w:tc>
          <w:tcPr>
            <w:tcW w:w="600" w:type="dxa"/>
          </w:tcPr>
          <w:p w14:paraId="4564FE3D" w14:textId="77777777" w:rsidR="00B50050" w:rsidRDefault="00B50050" w:rsidP="0088127C">
            <w:pPr>
              <w:pStyle w:val="OtherTableBody"/>
            </w:pPr>
            <w:r>
              <w:t>0488</w:t>
            </w:r>
          </w:p>
        </w:tc>
        <w:tc>
          <w:tcPr>
            <w:tcW w:w="2600" w:type="dxa"/>
          </w:tcPr>
          <w:p w14:paraId="4E7A3AEF" w14:textId="77777777" w:rsidR="00B50050" w:rsidRDefault="00B50050" w:rsidP="0088127C">
            <w:pPr>
              <w:pStyle w:val="OtherTableBody"/>
            </w:pPr>
          </w:p>
        </w:tc>
        <w:tc>
          <w:tcPr>
            <w:tcW w:w="1400" w:type="dxa"/>
          </w:tcPr>
          <w:p w14:paraId="4233B552" w14:textId="77777777" w:rsidR="00B50050" w:rsidRDefault="00B50050" w:rsidP="0088127C">
            <w:pPr>
              <w:pStyle w:val="OtherTableBody"/>
            </w:pPr>
            <w:r>
              <w:t>PRIME</w:t>
            </w:r>
          </w:p>
        </w:tc>
        <w:tc>
          <w:tcPr>
            <w:tcW w:w="4200" w:type="dxa"/>
          </w:tcPr>
          <w:p w14:paraId="54BFE41A" w14:textId="77777777" w:rsidR="00B50050" w:rsidRDefault="00B50050" w:rsidP="0088127C">
            <w:pPr>
              <w:pStyle w:val="OtherTableBody"/>
            </w:pPr>
            <w:r>
              <w:t>Pump Prime</w:t>
            </w:r>
          </w:p>
        </w:tc>
      </w:tr>
      <w:tr w:rsidR="00B50050" w14:paraId="114DE328" w14:textId="77777777" w:rsidTr="00195548">
        <w:tc>
          <w:tcPr>
            <w:tcW w:w="600" w:type="dxa"/>
          </w:tcPr>
          <w:p w14:paraId="417C070D" w14:textId="77777777" w:rsidR="00B50050" w:rsidRDefault="00B50050" w:rsidP="0088127C">
            <w:pPr>
              <w:pStyle w:val="OtherTableBody"/>
            </w:pPr>
          </w:p>
        </w:tc>
        <w:tc>
          <w:tcPr>
            <w:tcW w:w="600" w:type="dxa"/>
          </w:tcPr>
          <w:p w14:paraId="4E274953" w14:textId="77777777" w:rsidR="00B50050" w:rsidRDefault="00B50050" w:rsidP="0088127C">
            <w:pPr>
              <w:pStyle w:val="OtherTableBody"/>
            </w:pPr>
            <w:r>
              <w:t>0488</w:t>
            </w:r>
          </w:p>
        </w:tc>
        <w:tc>
          <w:tcPr>
            <w:tcW w:w="2600" w:type="dxa"/>
          </w:tcPr>
          <w:p w14:paraId="5434D98E" w14:textId="77777777" w:rsidR="00B50050" w:rsidRDefault="00B50050" w:rsidP="0088127C">
            <w:pPr>
              <w:pStyle w:val="OtherTableBody"/>
            </w:pPr>
          </w:p>
        </w:tc>
        <w:tc>
          <w:tcPr>
            <w:tcW w:w="1400" w:type="dxa"/>
          </w:tcPr>
          <w:p w14:paraId="0A8B05B7" w14:textId="77777777" w:rsidR="00B50050" w:rsidRDefault="00B50050" w:rsidP="0088127C">
            <w:pPr>
              <w:pStyle w:val="OtherTableBody"/>
            </w:pPr>
            <w:r>
              <w:t>PUMP</w:t>
            </w:r>
          </w:p>
        </w:tc>
        <w:tc>
          <w:tcPr>
            <w:tcW w:w="4200" w:type="dxa"/>
          </w:tcPr>
          <w:p w14:paraId="1266EAE4" w14:textId="77777777" w:rsidR="00B50050" w:rsidRDefault="00B50050" w:rsidP="0088127C">
            <w:pPr>
              <w:pStyle w:val="OtherTableBody"/>
            </w:pPr>
            <w:r>
              <w:t>Pump Specimen</w:t>
            </w:r>
          </w:p>
        </w:tc>
      </w:tr>
      <w:tr w:rsidR="00B50050" w14:paraId="1B9425F0" w14:textId="77777777" w:rsidTr="00195548">
        <w:tc>
          <w:tcPr>
            <w:tcW w:w="600" w:type="dxa"/>
          </w:tcPr>
          <w:p w14:paraId="74101D17" w14:textId="77777777" w:rsidR="00B50050" w:rsidRDefault="00B50050" w:rsidP="0088127C">
            <w:pPr>
              <w:pStyle w:val="OtherTableBody"/>
            </w:pPr>
          </w:p>
        </w:tc>
        <w:tc>
          <w:tcPr>
            <w:tcW w:w="600" w:type="dxa"/>
          </w:tcPr>
          <w:p w14:paraId="2938F7F7" w14:textId="77777777" w:rsidR="00B50050" w:rsidRDefault="00B50050" w:rsidP="0088127C">
            <w:pPr>
              <w:pStyle w:val="OtherTableBody"/>
            </w:pPr>
            <w:r>
              <w:t>0488</w:t>
            </w:r>
          </w:p>
        </w:tc>
        <w:tc>
          <w:tcPr>
            <w:tcW w:w="2600" w:type="dxa"/>
          </w:tcPr>
          <w:p w14:paraId="098D74E8" w14:textId="77777777" w:rsidR="00B50050" w:rsidRDefault="00B50050" w:rsidP="0088127C">
            <w:pPr>
              <w:pStyle w:val="OtherTableBody"/>
            </w:pPr>
          </w:p>
        </w:tc>
        <w:tc>
          <w:tcPr>
            <w:tcW w:w="1400" w:type="dxa"/>
          </w:tcPr>
          <w:p w14:paraId="12CAA846" w14:textId="77777777" w:rsidR="00B50050" w:rsidRDefault="00B50050" w:rsidP="0088127C">
            <w:pPr>
              <w:pStyle w:val="OtherTableBody"/>
            </w:pPr>
            <w:r>
              <w:t>QC5</w:t>
            </w:r>
          </w:p>
        </w:tc>
        <w:tc>
          <w:tcPr>
            <w:tcW w:w="4200" w:type="dxa"/>
          </w:tcPr>
          <w:p w14:paraId="03A63D8E" w14:textId="77777777" w:rsidR="00B50050" w:rsidRDefault="00B50050" w:rsidP="0088127C">
            <w:pPr>
              <w:pStyle w:val="OtherTableBody"/>
            </w:pPr>
            <w:r>
              <w:t>Quality Control For Micro</w:t>
            </w:r>
          </w:p>
        </w:tc>
      </w:tr>
      <w:tr w:rsidR="00B50050" w14:paraId="3BEE51BF" w14:textId="77777777" w:rsidTr="00195548">
        <w:tc>
          <w:tcPr>
            <w:tcW w:w="600" w:type="dxa"/>
          </w:tcPr>
          <w:p w14:paraId="1D802841" w14:textId="77777777" w:rsidR="00B50050" w:rsidRDefault="00B50050" w:rsidP="0088127C">
            <w:pPr>
              <w:pStyle w:val="OtherTableBody"/>
            </w:pPr>
          </w:p>
        </w:tc>
        <w:tc>
          <w:tcPr>
            <w:tcW w:w="600" w:type="dxa"/>
          </w:tcPr>
          <w:p w14:paraId="589504B4" w14:textId="77777777" w:rsidR="00B50050" w:rsidRDefault="00B50050" w:rsidP="0088127C">
            <w:pPr>
              <w:pStyle w:val="OtherTableBody"/>
            </w:pPr>
            <w:r>
              <w:t>0488</w:t>
            </w:r>
          </w:p>
        </w:tc>
        <w:tc>
          <w:tcPr>
            <w:tcW w:w="2600" w:type="dxa"/>
          </w:tcPr>
          <w:p w14:paraId="67E244FB" w14:textId="77777777" w:rsidR="00B50050" w:rsidRDefault="00B50050" w:rsidP="0088127C">
            <w:pPr>
              <w:pStyle w:val="OtherTableBody"/>
            </w:pPr>
          </w:p>
        </w:tc>
        <w:tc>
          <w:tcPr>
            <w:tcW w:w="1400" w:type="dxa"/>
          </w:tcPr>
          <w:p w14:paraId="6E7D37FC" w14:textId="77777777" w:rsidR="00B50050" w:rsidRDefault="00B50050" w:rsidP="0088127C">
            <w:pPr>
              <w:pStyle w:val="OtherTableBody"/>
            </w:pPr>
            <w:r>
              <w:t>SCLP</w:t>
            </w:r>
          </w:p>
        </w:tc>
        <w:tc>
          <w:tcPr>
            <w:tcW w:w="4200" w:type="dxa"/>
          </w:tcPr>
          <w:p w14:paraId="54D9A07A" w14:textId="77777777" w:rsidR="00B50050" w:rsidRDefault="00B50050" w:rsidP="0088127C">
            <w:pPr>
              <w:pStyle w:val="OtherTableBody"/>
            </w:pPr>
            <w:r>
              <w:t>Scalp, Fetal Vein</w:t>
            </w:r>
          </w:p>
        </w:tc>
      </w:tr>
      <w:tr w:rsidR="00B50050" w14:paraId="2801EE87" w14:textId="77777777" w:rsidTr="00195548">
        <w:tc>
          <w:tcPr>
            <w:tcW w:w="600" w:type="dxa"/>
          </w:tcPr>
          <w:p w14:paraId="40C2D5AB" w14:textId="77777777" w:rsidR="00B50050" w:rsidRDefault="00B50050" w:rsidP="0088127C">
            <w:pPr>
              <w:pStyle w:val="OtherTableBody"/>
            </w:pPr>
          </w:p>
        </w:tc>
        <w:tc>
          <w:tcPr>
            <w:tcW w:w="600" w:type="dxa"/>
          </w:tcPr>
          <w:p w14:paraId="0D8BCD54" w14:textId="77777777" w:rsidR="00B50050" w:rsidRDefault="00B50050" w:rsidP="0088127C">
            <w:pPr>
              <w:pStyle w:val="OtherTableBody"/>
            </w:pPr>
            <w:r>
              <w:t>0488</w:t>
            </w:r>
          </w:p>
        </w:tc>
        <w:tc>
          <w:tcPr>
            <w:tcW w:w="2600" w:type="dxa"/>
          </w:tcPr>
          <w:p w14:paraId="4750B894" w14:textId="77777777" w:rsidR="00B50050" w:rsidRDefault="00B50050" w:rsidP="0088127C">
            <w:pPr>
              <w:pStyle w:val="OtherTableBody"/>
            </w:pPr>
          </w:p>
        </w:tc>
        <w:tc>
          <w:tcPr>
            <w:tcW w:w="1400" w:type="dxa"/>
          </w:tcPr>
          <w:p w14:paraId="7EC5CDEB" w14:textId="77777777" w:rsidR="00B50050" w:rsidRDefault="00B50050" w:rsidP="0088127C">
            <w:pPr>
              <w:pStyle w:val="OtherTableBody"/>
            </w:pPr>
            <w:r>
              <w:t>SCRAPS</w:t>
            </w:r>
          </w:p>
        </w:tc>
        <w:tc>
          <w:tcPr>
            <w:tcW w:w="4200" w:type="dxa"/>
          </w:tcPr>
          <w:p w14:paraId="0579AD81" w14:textId="77777777" w:rsidR="00B50050" w:rsidRDefault="00B50050" w:rsidP="0088127C">
            <w:pPr>
              <w:pStyle w:val="OtherTableBody"/>
            </w:pPr>
            <w:r>
              <w:t>Scrapings</w:t>
            </w:r>
          </w:p>
        </w:tc>
      </w:tr>
      <w:tr w:rsidR="00B50050" w14:paraId="22DC2522" w14:textId="77777777" w:rsidTr="00195548">
        <w:tc>
          <w:tcPr>
            <w:tcW w:w="600" w:type="dxa"/>
          </w:tcPr>
          <w:p w14:paraId="6D288183" w14:textId="77777777" w:rsidR="00B50050" w:rsidRDefault="00B50050" w:rsidP="0088127C">
            <w:pPr>
              <w:pStyle w:val="OtherTableBody"/>
            </w:pPr>
          </w:p>
        </w:tc>
        <w:tc>
          <w:tcPr>
            <w:tcW w:w="600" w:type="dxa"/>
          </w:tcPr>
          <w:p w14:paraId="45FD81F0" w14:textId="77777777" w:rsidR="00B50050" w:rsidRDefault="00B50050" w:rsidP="0088127C">
            <w:pPr>
              <w:pStyle w:val="OtherTableBody"/>
            </w:pPr>
            <w:r>
              <w:t>0488</w:t>
            </w:r>
          </w:p>
        </w:tc>
        <w:tc>
          <w:tcPr>
            <w:tcW w:w="2600" w:type="dxa"/>
          </w:tcPr>
          <w:p w14:paraId="296EBE10" w14:textId="77777777" w:rsidR="00B50050" w:rsidRDefault="00B50050" w:rsidP="0088127C">
            <w:pPr>
              <w:pStyle w:val="OtherTableBody"/>
            </w:pPr>
          </w:p>
        </w:tc>
        <w:tc>
          <w:tcPr>
            <w:tcW w:w="1400" w:type="dxa"/>
          </w:tcPr>
          <w:p w14:paraId="187E388B" w14:textId="77777777" w:rsidR="00B50050" w:rsidRDefault="00B50050" w:rsidP="0088127C">
            <w:pPr>
              <w:pStyle w:val="OtherTableBody"/>
            </w:pPr>
            <w:r>
              <w:t>SHA</w:t>
            </w:r>
          </w:p>
        </w:tc>
        <w:tc>
          <w:tcPr>
            <w:tcW w:w="4200" w:type="dxa"/>
          </w:tcPr>
          <w:p w14:paraId="3D4BDFF9" w14:textId="77777777" w:rsidR="00B50050" w:rsidRDefault="00B50050" w:rsidP="0088127C">
            <w:pPr>
              <w:pStyle w:val="OtherTableBody"/>
            </w:pPr>
            <w:r>
              <w:t>Shaving</w:t>
            </w:r>
          </w:p>
        </w:tc>
      </w:tr>
      <w:tr w:rsidR="00B50050" w14:paraId="28C763D5" w14:textId="77777777" w:rsidTr="00195548">
        <w:tc>
          <w:tcPr>
            <w:tcW w:w="600" w:type="dxa"/>
          </w:tcPr>
          <w:p w14:paraId="72893C60" w14:textId="77777777" w:rsidR="00B50050" w:rsidRDefault="00B50050" w:rsidP="0088127C">
            <w:pPr>
              <w:pStyle w:val="OtherTableBody"/>
            </w:pPr>
          </w:p>
        </w:tc>
        <w:tc>
          <w:tcPr>
            <w:tcW w:w="600" w:type="dxa"/>
          </w:tcPr>
          <w:p w14:paraId="15DE2377" w14:textId="77777777" w:rsidR="00B50050" w:rsidRDefault="00B50050" w:rsidP="0088127C">
            <w:pPr>
              <w:pStyle w:val="OtherTableBody"/>
            </w:pPr>
            <w:r>
              <w:t>0488</w:t>
            </w:r>
          </w:p>
        </w:tc>
        <w:tc>
          <w:tcPr>
            <w:tcW w:w="2600" w:type="dxa"/>
          </w:tcPr>
          <w:p w14:paraId="060357FD" w14:textId="77777777" w:rsidR="00B50050" w:rsidRDefault="00B50050" w:rsidP="0088127C">
            <w:pPr>
              <w:pStyle w:val="OtherTableBody"/>
            </w:pPr>
          </w:p>
        </w:tc>
        <w:tc>
          <w:tcPr>
            <w:tcW w:w="1400" w:type="dxa"/>
          </w:tcPr>
          <w:p w14:paraId="49532A86" w14:textId="77777777" w:rsidR="00B50050" w:rsidRDefault="00B50050" w:rsidP="0088127C">
            <w:pPr>
              <w:pStyle w:val="OtherTableBody"/>
            </w:pPr>
            <w:r>
              <w:t>SWA</w:t>
            </w:r>
          </w:p>
        </w:tc>
        <w:tc>
          <w:tcPr>
            <w:tcW w:w="4200" w:type="dxa"/>
          </w:tcPr>
          <w:p w14:paraId="16933791" w14:textId="77777777" w:rsidR="00B50050" w:rsidRDefault="00B50050" w:rsidP="0088127C">
            <w:pPr>
              <w:pStyle w:val="OtherTableBody"/>
            </w:pPr>
            <w:r>
              <w:t>Swab</w:t>
            </w:r>
          </w:p>
        </w:tc>
      </w:tr>
      <w:tr w:rsidR="00B50050" w14:paraId="3F3DBD97" w14:textId="77777777" w:rsidTr="00195548">
        <w:tc>
          <w:tcPr>
            <w:tcW w:w="600" w:type="dxa"/>
          </w:tcPr>
          <w:p w14:paraId="044DB807" w14:textId="77777777" w:rsidR="00B50050" w:rsidRDefault="00B50050" w:rsidP="0088127C">
            <w:pPr>
              <w:pStyle w:val="OtherTableBody"/>
            </w:pPr>
          </w:p>
        </w:tc>
        <w:tc>
          <w:tcPr>
            <w:tcW w:w="600" w:type="dxa"/>
          </w:tcPr>
          <w:p w14:paraId="34998942" w14:textId="77777777" w:rsidR="00B50050" w:rsidRDefault="00B50050" w:rsidP="0088127C">
            <w:pPr>
              <w:pStyle w:val="OtherTableBody"/>
            </w:pPr>
            <w:r>
              <w:t>0488</w:t>
            </w:r>
          </w:p>
        </w:tc>
        <w:tc>
          <w:tcPr>
            <w:tcW w:w="2600" w:type="dxa"/>
          </w:tcPr>
          <w:p w14:paraId="013382F8" w14:textId="77777777" w:rsidR="00B50050" w:rsidRDefault="00B50050" w:rsidP="0088127C">
            <w:pPr>
              <w:pStyle w:val="OtherTableBody"/>
            </w:pPr>
          </w:p>
        </w:tc>
        <w:tc>
          <w:tcPr>
            <w:tcW w:w="1400" w:type="dxa"/>
          </w:tcPr>
          <w:p w14:paraId="30341D57" w14:textId="77777777" w:rsidR="00B50050" w:rsidRDefault="00B50050" w:rsidP="0088127C">
            <w:pPr>
              <w:pStyle w:val="OtherTableBody"/>
            </w:pPr>
            <w:r>
              <w:t>SWD</w:t>
            </w:r>
          </w:p>
        </w:tc>
        <w:tc>
          <w:tcPr>
            <w:tcW w:w="4200" w:type="dxa"/>
          </w:tcPr>
          <w:p w14:paraId="5A5663C1" w14:textId="77777777" w:rsidR="00B50050" w:rsidRDefault="00B50050" w:rsidP="0088127C">
            <w:pPr>
              <w:pStyle w:val="OtherTableBody"/>
            </w:pPr>
            <w:r>
              <w:t>Swab, Dacron tipped</w:t>
            </w:r>
          </w:p>
        </w:tc>
      </w:tr>
      <w:tr w:rsidR="00B50050" w14:paraId="6BAECFB6" w14:textId="77777777" w:rsidTr="00195548">
        <w:tc>
          <w:tcPr>
            <w:tcW w:w="600" w:type="dxa"/>
          </w:tcPr>
          <w:p w14:paraId="3E9F1D2D" w14:textId="77777777" w:rsidR="00B50050" w:rsidRDefault="00B50050" w:rsidP="0088127C">
            <w:pPr>
              <w:pStyle w:val="OtherTableBody"/>
            </w:pPr>
          </w:p>
        </w:tc>
        <w:tc>
          <w:tcPr>
            <w:tcW w:w="600" w:type="dxa"/>
          </w:tcPr>
          <w:p w14:paraId="792F2096" w14:textId="77777777" w:rsidR="00B50050" w:rsidRDefault="00B50050" w:rsidP="0088127C">
            <w:pPr>
              <w:pStyle w:val="OtherTableBody"/>
            </w:pPr>
            <w:r>
              <w:t>0488</w:t>
            </w:r>
          </w:p>
        </w:tc>
        <w:tc>
          <w:tcPr>
            <w:tcW w:w="2600" w:type="dxa"/>
          </w:tcPr>
          <w:p w14:paraId="20020125" w14:textId="77777777" w:rsidR="00B50050" w:rsidRDefault="00B50050" w:rsidP="0088127C">
            <w:pPr>
              <w:pStyle w:val="OtherTableBody"/>
            </w:pPr>
          </w:p>
        </w:tc>
        <w:tc>
          <w:tcPr>
            <w:tcW w:w="1400" w:type="dxa"/>
          </w:tcPr>
          <w:p w14:paraId="07F2BC97" w14:textId="77777777" w:rsidR="00B50050" w:rsidRDefault="00B50050" w:rsidP="0088127C">
            <w:pPr>
              <w:pStyle w:val="OtherTableBody"/>
            </w:pPr>
            <w:r>
              <w:t>TMAN</w:t>
            </w:r>
          </w:p>
        </w:tc>
        <w:tc>
          <w:tcPr>
            <w:tcW w:w="4200" w:type="dxa"/>
          </w:tcPr>
          <w:p w14:paraId="06399FA9" w14:textId="77777777" w:rsidR="00B50050" w:rsidRDefault="00B50050" w:rsidP="0088127C">
            <w:pPr>
              <w:pStyle w:val="OtherTableBody"/>
            </w:pPr>
            <w:r>
              <w:t>Transport Media, Anaerobic</w:t>
            </w:r>
          </w:p>
        </w:tc>
      </w:tr>
      <w:tr w:rsidR="00B50050" w14:paraId="25A44F01" w14:textId="77777777" w:rsidTr="00195548">
        <w:tc>
          <w:tcPr>
            <w:tcW w:w="600" w:type="dxa"/>
          </w:tcPr>
          <w:p w14:paraId="2C637799" w14:textId="77777777" w:rsidR="00B50050" w:rsidRDefault="00B50050" w:rsidP="0088127C">
            <w:pPr>
              <w:pStyle w:val="OtherTableBody"/>
            </w:pPr>
          </w:p>
        </w:tc>
        <w:tc>
          <w:tcPr>
            <w:tcW w:w="600" w:type="dxa"/>
          </w:tcPr>
          <w:p w14:paraId="7EEFF36F" w14:textId="77777777" w:rsidR="00B50050" w:rsidRDefault="00B50050" w:rsidP="0088127C">
            <w:pPr>
              <w:pStyle w:val="OtherTableBody"/>
            </w:pPr>
            <w:r>
              <w:t>0488</w:t>
            </w:r>
          </w:p>
        </w:tc>
        <w:tc>
          <w:tcPr>
            <w:tcW w:w="2600" w:type="dxa"/>
          </w:tcPr>
          <w:p w14:paraId="565AD4C5" w14:textId="77777777" w:rsidR="00B50050" w:rsidRDefault="00B50050" w:rsidP="0088127C">
            <w:pPr>
              <w:pStyle w:val="OtherTableBody"/>
            </w:pPr>
          </w:p>
        </w:tc>
        <w:tc>
          <w:tcPr>
            <w:tcW w:w="1400" w:type="dxa"/>
          </w:tcPr>
          <w:p w14:paraId="75A175AF" w14:textId="77777777" w:rsidR="00B50050" w:rsidRDefault="00B50050" w:rsidP="0088127C">
            <w:pPr>
              <w:pStyle w:val="OtherTableBody"/>
            </w:pPr>
            <w:r>
              <w:t>TMCH</w:t>
            </w:r>
          </w:p>
        </w:tc>
        <w:tc>
          <w:tcPr>
            <w:tcW w:w="4200" w:type="dxa"/>
          </w:tcPr>
          <w:p w14:paraId="4E2CBEE6" w14:textId="77777777" w:rsidR="00B50050" w:rsidRDefault="00B50050" w:rsidP="0088127C">
            <w:pPr>
              <w:pStyle w:val="OtherTableBody"/>
            </w:pPr>
            <w:r>
              <w:t>Transport Media, Chalamydia</w:t>
            </w:r>
          </w:p>
        </w:tc>
      </w:tr>
      <w:tr w:rsidR="00B50050" w14:paraId="6A468FCF" w14:textId="77777777" w:rsidTr="00195548">
        <w:tc>
          <w:tcPr>
            <w:tcW w:w="600" w:type="dxa"/>
          </w:tcPr>
          <w:p w14:paraId="2B779DD9" w14:textId="77777777" w:rsidR="00B50050" w:rsidRDefault="00B50050" w:rsidP="0088127C">
            <w:pPr>
              <w:pStyle w:val="OtherTableBody"/>
            </w:pPr>
          </w:p>
        </w:tc>
        <w:tc>
          <w:tcPr>
            <w:tcW w:w="600" w:type="dxa"/>
          </w:tcPr>
          <w:p w14:paraId="26EF686C" w14:textId="77777777" w:rsidR="00B50050" w:rsidRDefault="00B50050" w:rsidP="0088127C">
            <w:pPr>
              <w:pStyle w:val="OtherTableBody"/>
            </w:pPr>
            <w:r>
              <w:t>0488</w:t>
            </w:r>
          </w:p>
        </w:tc>
        <w:tc>
          <w:tcPr>
            <w:tcW w:w="2600" w:type="dxa"/>
          </w:tcPr>
          <w:p w14:paraId="4985C1DD" w14:textId="77777777" w:rsidR="00B50050" w:rsidRDefault="00B50050" w:rsidP="0088127C">
            <w:pPr>
              <w:pStyle w:val="OtherTableBody"/>
            </w:pPr>
          </w:p>
        </w:tc>
        <w:tc>
          <w:tcPr>
            <w:tcW w:w="1400" w:type="dxa"/>
          </w:tcPr>
          <w:p w14:paraId="2B6B11D4" w14:textId="77777777" w:rsidR="00B50050" w:rsidRDefault="00B50050" w:rsidP="0088127C">
            <w:pPr>
              <w:pStyle w:val="OtherTableBody"/>
            </w:pPr>
            <w:r>
              <w:t>TMM4</w:t>
            </w:r>
          </w:p>
        </w:tc>
        <w:tc>
          <w:tcPr>
            <w:tcW w:w="4200" w:type="dxa"/>
          </w:tcPr>
          <w:p w14:paraId="4597C3FD" w14:textId="77777777" w:rsidR="00B50050" w:rsidRDefault="00B50050" w:rsidP="0088127C">
            <w:pPr>
              <w:pStyle w:val="OtherTableBody"/>
            </w:pPr>
            <w:r>
              <w:t>Transport Media, M4</w:t>
            </w:r>
          </w:p>
        </w:tc>
      </w:tr>
      <w:tr w:rsidR="00B50050" w14:paraId="1E5E8E72" w14:textId="77777777" w:rsidTr="00195548">
        <w:tc>
          <w:tcPr>
            <w:tcW w:w="600" w:type="dxa"/>
          </w:tcPr>
          <w:p w14:paraId="3007DC4E" w14:textId="77777777" w:rsidR="00B50050" w:rsidRDefault="00B50050" w:rsidP="0088127C">
            <w:pPr>
              <w:pStyle w:val="OtherTableBody"/>
            </w:pPr>
          </w:p>
        </w:tc>
        <w:tc>
          <w:tcPr>
            <w:tcW w:w="600" w:type="dxa"/>
          </w:tcPr>
          <w:p w14:paraId="389B6996" w14:textId="77777777" w:rsidR="00B50050" w:rsidRDefault="00B50050" w:rsidP="0088127C">
            <w:pPr>
              <w:pStyle w:val="OtherTableBody"/>
            </w:pPr>
            <w:r>
              <w:t>0488</w:t>
            </w:r>
          </w:p>
        </w:tc>
        <w:tc>
          <w:tcPr>
            <w:tcW w:w="2600" w:type="dxa"/>
          </w:tcPr>
          <w:p w14:paraId="3D2E83BF" w14:textId="77777777" w:rsidR="00B50050" w:rsidRDefault="00B50050" w:rsidP="0088127C">
            <w:pPr>
              <w:pStyle w:val="OtherTableBody"/>
            </w:pPr>
          </w:p>
        </w:tc>
        <w:tc>
          <w:tcPr>
            <w:tcW w:w="1400" w:type="dxa"/>
          </w:tcPr>
          <w:p w14:paraId="3C811193" w14:textId="77777777" w:rsidR="00B50050" w:rsidRDefault="00B50050" w:rsidP="0088127C">
            <w:pPr>
              <w:pStyle w:val="OtherTableBody"/>
            </w:pPr>
            <w:r>
              <w:t>TMMY</w:t>
            </w:r>
          </w:p>
        </w:tc>
        <w:tc>
          <w:tcPr>
            <w:tcW w:w="4200" w:type="dxa"/>
          </w:tcPr>
          <w:p w14:paraId="3E8C106A" w14:textId="77777777" w:rsidR="00B50050" w:rsidRDefault="00B50050" w:rsidP="0088127C">
            <w:pPr>
              <w:pStyle w:val="OtherTableBody"/>
            </w:pPr>
            <w:r>
              <w:t>Transport Media, Mycoplasma</w:t>
            </w:r>
          </w:p>
        </w:tc>
      </w:tr>
      <w:tr w:rsidR="00B50050" w14:paraId="41991CBA" w14:textId="77777777" w:rsidTr="00195548">
        <w:tc>
          <w:tcPr>
            <w:tcW w:w="600" w:type="dxa"/>
          </w:tcPr>
          <w:p w14:paraId="2C8B8062" w14:textId="77777777" w:rsidR="00B50050" w:rsidRDefault="00B50050" w:rsidP="0088127C">
            <w:pPr>
              <w:pStyle w:val="OtherTableBody"/>
            </w:pPr>
          </w:p>
        </w:tc>
        <w:tc>
          <w:tcPr>
            <w:tcW w:w="600" w:type="dxa"/>
          </w:tcPr>
          <w:p w14:paraId="7EC908B0" w14:textId="77777777" w:rsidR="00B50050" w:rsidRDefault="00B50050" w:rsidP="0088127C">
            <w:pPr>
              <w:pStyle w:val="OtherTableBody"/>
            </w:pPr>
            <w:r>
              <w:t>0488</w:t>
            </w:r>
          </w:p>
        </w:tc>
        <w:tc>
          <w:tcPr>
            <w:tcW w:w="2600" w:type="dxa"/>
          </w:tcPr>
          <w:p w14:paraId="015F4705" w14:textId="77777777" w:rsidR="00B50050" w:rsidRDefault="00B50050" w:rsidP="0088127C">
            <w:pPr>
              <w:pStyle w:val="OtherTableBody"/>
            </w:pPr>
          </w:p>
        </w:tc>
        <w:tc>
          <w:tcPr>
            <w:tcW w:w="1400" w:type="dxa"/>
          </w:tcPr>
          <w:p w14:paraId="3F3440B1" w14:textId="77777777" w:rsidR="00B50050" w:rsidRDefault="00B50050" w:rsidP="0088127C">
            <w:pPr>
              <w:pStyle w:val="OtherTableBody"/>
            </w:pPr>
            <w:r>
              <w:t>TMOT</w:t>
            </w:r>
          </w:p>
        </w:tc>
        <w:tc>
          <w:tcPr>
            <w:tcW w:w="4200" w:type="dxa"/>
          </w:tcPr>
          <w:p w14:paraId="52A290C8" w14:textId="77777777" w:rsidR="00B50050" w:rsidRDefault="00B50050" w:rsidP="0088127C">
            <w:pPr>
              <w:pStyle w:val="OtherTableBody"/>
            </w:pPr>
            <w:r>
              <w:t>Transport Media,</w:t>
            </w:r>
          </w:p>
        </w:tc>
      </w:tr>
      <w:tr w:rsidR="00B50050" w14:paraId="08D234A6" w14:textId="77777777" w:rsidTr="00195548">
        <w:tc>
          <w:tcPr>
            <w:tcW w:w="600" w:type="dxa"/>
          </w:tcPr>
          <w:p w14:paraId="29EFDDC5" w14:textId="77777777" w:rsidR="00B50050" w:rsidRDefault="00B50050" w:rsidP="0088127C">
            <w:pPr>
              <w:pStyle w:val="OtherTableBody"/>
            </w:pPr>
          </w:p>
        </w:tc>
        <w:tc>
          <w:tcPr>
            <w:tcW w:w="600" w:type="dxa"/>
          </w:tcPr>
          <w:p w14:paraId="721B8C01" w14:textId="77777777" w:rsidR="00B50050" w:rsidRDefault="00B50050" w:rsidP="0088127C">
            <w:pPr>
              <w:pStyle w:val="OtherTableBody"/>
            </w:pPr>
            <w:r>
              <w:t>0488</w:t>
            </w:r>
          </w:p>
        </w:tc>
        <w:tc>
          <w:tcPr>
            <w:tcW w:w="2600" w:type="dxa"/>
          </w:tcPr>
          <w:p w14:paraId="25D70078" w14:textId="77777777" w:rsidR="00B50050" w:rsidRDefault="00B50050" w:rsidP="0088127C">
            <w:pPr>
              <w:pStyle w:val="OtherTableBody"/>
            </w:pPr>
          </w:p>
        </w:tc>
        <w:tc>
          <w:tcPr>
            <w:tcW w:w="1400" w:type="dxa"/>
          </w:tcPr>
          <w:p w14:paraId="4439CA0B" w14:textId="77777777" w:rsidR="00B50050" w:rsidRDefault="00B50050" w:rsidP="0088127C">
            <w:pPr>
              <w:pStyle w:val="OtherTableBody"/>
            </w:pPr>
            <w:r>
              <w:t>TMP</w:t>
            </w:r>
          </w:p>
        </w:tc>
        <w:tc>
          <w:tcPr>
            <w:tcW w:w="4200" w:type="dxa"/>
          </w:tcPr>
          <w:p w14:paraId="7808E8A7" w14:textId="77777777" w:rsidR="00B50050" w:rsidRDefault="00B50050" w:rsidP="0088127C">
            <w:pPr>
              <w:pStyle w:val="OtherTableBody"/>
            </w:pPr>
            <w:r>
              <w:t>Plate, Thayer-Martin</w:t>
            </w:r>
          </w:p>
        </w:tc>
      </w:tr>
      <w:tr w:rsidR="00B50050" w14:paraId="56C5754D" w14:textId="77777777" w:rsidTr="00195548">
        <w:tc>
          <w:tcPr>
            <w:tcW w:w="600" w:type="dxa"/>
          </w:tcPr>
          <w:p w14:paraId="033A8007" w14:textId="77777777" w:rsidR="00B50050" w:rsidRDefault="00B50050" w:rsidP="0088127C">
            <w:pPr>
              <w:pStyle w:val="OtherTableBody"/>
            </w:pPr>
          </w:p>
        </w:tc>
        <w:tc>
          <w:tcPr>
            <w:tcW w:w="600" w:type="dxa"/>
          </w:tcPr>
          <w:p w14:paraId="764E3719" w14:textId="77777777" w:rsidR="00B50050" w:rsidRDefault="00B50050" w:rsidP="0088127C">
            <w:pPr>
              <w:pStyle w:val="OtherTableBody"/>
            </w:pPr>
            <w:r>
              <w:t>0488</w:t>
            </w:r>
          </w:p>
        </w:tc>
        <w:tc>
          <w:tcPr>
            <w:tcW w:w="2600" w:type="dxa"/>
          </w:tcPr>
          <w:p w14:paraId="31A4C0E2" w14:textId="77777777" w:rsidR="00B50050" w:rsidRDefault="00B50050" w:rsidP="0088127C">
            <w:pPr>
              <w:pStyle w:val="OtherTableBody"/>
            </w:pPr>
          </w:p>
        </w:tc>
        <w:tc>
          <w:tcPr>
            <w:tcW w:w="1400" w:type="dxa"/>
          </w:tcPr>
          <w:p w14:paraId="18885FD1" w14:textId="77777777" w:rsidR="00B50050" w:rsidRDefault="00B50050" w:rsidP="0088127C">
            <w:pPr>
              <w:pStyle w:val="OtherTableBody"/>
            </w:pPr>
            <w:r>
              <w:t>TMPV</w:t>
            </w:r>
          </w:p>
        </w:tc>
        <w:tc>
          <w:tcPr>
            <w:tcW w:w="4200" w:type="dxa"/>
          </w:tcPr>
          <w:p w14:paraId="42D093DE" w14:textId="77777777" w:rsidR="00B50050" w:rsidRDefault="00B50050" w:rsidP="0088127C">
            <w:pPr>
              <w:pStyle w:val="OtherTableBody"/>
            </w:pPr>
            <w:r>
              <w:t>Transport Media, PVA</w:t>
            </w:r>
          </w:p>
        </w:tc>
      </w:tr>
      <w:tr w:rsidR="00B50050" w14:paraId="414DD05E" w14:textId="77777777" w:rsidTr="00195548">
        <w:tc>
          <w:tcPr>
            <w:tcW w:w="600" w:type="dxa"/>
          </w:tcPr>
          <w:p w14:paraId="7031FA04" w14:textId="77777777" w:rsidR="00B50050" w:rsidRDefault="00B50050" w:rsidP="0088127C">
            <w:pPr>
              <w:pStyle w:val="OtherTableBody"/>
            </w:pPr>
          </w:p>
        </w:tc>
        <w:tc>
          <w:tcPr>
            <w:tcW w:w="600" w:type="dxa"/>
          </w:tcPr>
          <w:p w14:paraId="48514CA3" w14:textId="77777777" w:rsidR="00B50050" w:rsidRDefault="00B50050" w:rsidP="0088127C">
            <w:pPr>
              <w:pStyle w:val="OtherTableBody"/>
            </w:pPr>
            <w:r>
              <w:t>0488</w:t>
            </w:r>
          </w:p>
        </w:tc>
        <w:tc>
          <w:tcPr>
            <w:tcW w:w="2600" w:type="dxa"/>
          </w:tcPr>
          <w:p w14:paraId="71F5D351" w14:textId="77777777" w:rsidR="00B50050" w:rsidRDefault="00B50050" w:rsidP="0088127C">
            <w:pPr>
              <w:pStyle w:val="OtherTableBody"/>
            </w:pPr>
          </w:p>
        </w:tc>
        <w:tc>
          <w:tcPr>
            <w:tcW w:w="1400" w:type="dxa"/>
          </w:tcPr>
          <w:p w14:paraId="7EB8BCEA" w14:textId="77777777" w:rsidR="00B50050" w:rsidRDefault="00B50050" w:rsidP="0088127C">
            <w:pPr>
              <w:pStyle w:val="OtherTableBody"/>
            </w:pPr>
            <w:r>
              <w:t>TMSC</w:t>
            </w:r>
          </w:p>
        </w:tc>
        <w:tc>
          <w:tcPr>
            <w:tcW w:w="4200" w:type="dxa"/>
          </w:tcPr>
          <w:p w14:paraId="10344BD4" w14:textId="77777777" w:rsidR="00B50050" w:rsidRDefault="00B50050" w:rsidP="0088127C">
            <w:pPr>
              <w:pStyle w:val="OtherTableBody"/>
            </w:pPr>
            <w:r>
              <w:t>Transport Media, Stool Culture</w:t>
            </w:r>
          </w:p>
        </w:tc>
      </w:tr>
      <w:tr w:rsidR="00B50050" w14:paraId="0CDF86D5" w14:textId="77777777" w:rsidTr="00195548">
        <w:tc>
          <w:tcPr>
            <w:tcW w:w="600" w:type="dxa"/>
          </w:tcPr>
          <w:p w14:paraId="613F8382" w14:textId="77777777" w:rsidR="00B50050" w:rsidRDefault="00B50050" w:rsidP="0088127C">
            <w:pPr>
              <w:pStyle w:val="OtherTableBody"/>
            </w:pPr>
          </w:p>
        </w:tc>
        <w:tc>
          <w:tcPr>
            <w:tcW w:w="600" w:type="dxa"/>
          </w:tcPr>
          <w:p w14:paraId="5CA4F881" w14:textId="77777777" w:rsidR="00B50050" w:rsidRDefault="00B50050" w:rsidP="0088127C">
            <w:pPr>
              <w:pStyle w:val="OtherTableBody"/>
            </w:pPr>
            <w:r>
              <w:t>0488</w:t>
            </w:r>
          </w:p>
        </w:tc>
        <w:tc>
          <w:tcPr>
            <w:tcW w:w="2600" w:type="dxa"/>
          </w:tcPr>
          <w:p w14:paraId="3FDE4461" w14:textId="77777777" w:rsidR="00B50050" w:rsidRDefault="00B50050" w:rsidP="0088127C">
            <w:pPr>
              <w:pStyle w:val="OtherTableBody"/>
            </w:pPr>
          </w:p>
        </w:tc>
        <w:tc>
          <w:tcPr>
            <w:tcW w:w="1400" w:type="dxa"/>
          </w:tcPr>
          <w:p w14:paraId="4CF21D12" w14:textId="77777777" w:rsidR="00B50050" w:rsidRDefault="00B50050" w:rsidP="0088127C">
            <w:pPr>
              <w:pStyle w:val="OtherTableBody"/>
            </w:pPr>
            <w:r>
              <w:t>TMUP</w:t>
            </w:r>
          </w:p>
        </w:tc>
        <w:tc>
          <w:tcPr>
            <w:tcW w:w="4200" w:type="dxa"/>
          </w:tcPr>
          <w:p w14:paraId="7F522196" w14:textId="77777777" w:rsidR="00B50050" w:rsidRDefault="00B50050" w:rsidP="0088127C">
            <w:pPr>
              <w:pStyle w:val="OtherTableBody"/>
            </w:pPr>
            <w:r>
              <w:t>Transport Media, Ureaplasma</w:t>
            </w:r>
          </w:p>
        </w:tc>
      </w:tr>
      <w:tr w:rsidR="00B50050" w14:paraId="6D263ABC" w14:textId="77777777" w:rsidTr="00195548">
        <w:tc>
          <w:tcPr>
            <w:tcW w:w="600" w:type="dxa"/>
          </w:tcPr>
          <w:p w14:paraId="76445F49" w14:textId="77777777" w:rsidR="00B50050" w:rsidRDefault="00B50050" w:rsidP="0088127C">
            <w:pPr>
              <w:pStyle w:val="OtherTableBody"/>
            </w:pPr>
          </w:p>
        </w:tc>
        <w:tc>
          <w:tcPr>
            <w:tcW w:w="600" w:type="dxa"/>
          </w:tcPr>
          <w:p w14:paraId="38085F6B" w14:textId="77777777" w:rsidR="00B50050" w:rsidRDefault="00B50050" w:rsidP="0088127C">
            <w:pPr>
              <w:pStyle w:val="OtherTableBody"/>
            </w:pPr>
            <w:r>
              <w:t>0488</w:t>
            </w:r>
          </w:p>
        </w:tc>
        <w:tc>
          <w:tcPr>
            <w:tcW w:w="2600" w:type="dxa"/>
          </w:tcPr>
          <w:p w14:paraId="344154ED" w14:textId="77777777" w:rsidR="00B50050" w:rsidRDefault="00B50050" w:rsidP="0088127C">
            <w:pPr>
              <w:pStyle w:val="OtherTableBody"/>
            </w:pPr>
          </w:p>
        </w:tc>
        <w:tc>
          <w:tcPr>
            <w:tcW w:w="1400" w:type="dxa"/>
          </w:tcPr>
          <w:p w14:paraId="4963E5C2" w14:textId="77777777" w:rsidR="00B50050" w:rsidRDefault="00B50050" w:rsidP="0088127C">
            <w:pPr>
              <w:pStyle w:val="OtherTableBody"/>
            </w:pPr>
            <w:r>
              <w:t>TMVI</w:t>
            </w:r>
          </w:p>
        </w:tc>
        <w:tc>
          <w:tcPr>
            <w:tcW w:w="4200" w:type="dxa"/>
          </w:tcPr>
          <w:p w14:paraId="18721F44" w14:textId="77777777" w:rsidR="00B50050" w:rsidRDefault="00B50050" w:rsidP="0088127C">
            <w:pPr>
              <w:pStyle w:val="OtherTableBody"/>
            </w:pPr>
            <w:r>
              <w:t>Transport Media, Viral</w:t>
            </w:r>
          </w:p>
        </w:tc>
      </w:tr>
      <w:tr w:rsidR="00B50050" w14:paraId="5D5D4B9F" w14:textId="77777777" w:rsidTr="00195548">
        <w:tc>
          <w:tcPr>
            <w:tcW w:w="600" w:type="dxa"/>
          </w:tcPr>
          <w:p w14:paraId="6EA81FA0" w14:textId="77777777" w:rsidR="00B50050" w:rsidRDefault="00B50050" w:rsidP="0088127C">
            <w:pPr>
              <w:pStyle w:val="OtherTableBody"/>
            </w:pPr>
          </w:p>
        </w:tc>
        <w:tc>
          <w:tcPr>
            <w:tcW w:w="600" w:type="dxa"/>
          </w:tcPr>
          <w:p w14:paraId="42D23B87" w14:textId="77777777" w:rsidR="00B50050" w:rsidRDefault="00B50050" w:rsidP="0088127C">
            <w:pPr>
              <w:pStyle w:val="OtherTableBody"/>
            </w:pPr>
            <w:r>
              <w:t>0488</w:t>
            </w:r>
          </w:p>
        </w:tc>
        <w:tc>
          <w:tcPr>
            <w:tcW w:w="2600" w:type="dxa"/>
          </w:tcPr>
          <w:p w14:paraId="1642945E" w14:textId="77777777" w:rsidR="00B50050" w:rsidRDefault="00B50050" w:rsidP="0088127C">
            <w:pPr>
              <w:pStyle w:val="OtherTableBody"/>
            </w:pPr>
          </w:p>
        </w:tc>
        <w:tc>
          <w:tcPr>
            <w:tcW w:w="1400" w:type="dxa"/>
          </w:tcPr>
          <w:p w14:paraId="1342AA53" w14:textId="77777777" w:rsidR="00B50050" w:rsidRDefault="00B50050" w:rsidP="0088127C">
            <w:pPr>
              <w:pStyle w:val="OtherTableBody"/>
            </w:pPr>
            <w:r>
              <w:t>VENIP</w:t>
            </w:r>
          </w:p>
        </w:tc>
        <w:tc>
          <w:tcPr>
            <w:tcW w:w="4200" w:type="dxa"/>
          </w:tcPr>
          <w:p w14:paraId="7F8CF343" w14:textId="77777777" w:rsidR="00B50050" w:rsidRDefault="00B50050" w:rsidP="0088127C">
            <w:pPr>
              <w:pStyle w:val="OtherTableBody"/>
            </w:pPr>
            <w:r>
              <w:t>Venipuncture</w:t>
            </w:r>
          </w:p>
        </w:tc>
      </w:tr>
      <w:tr w:rsidR="00B50050" w14:paraId="4200A29E" w14:textId="77777777" w:rsidTr="00195548">
        <w:tc>
          <w:tcPr>
            <w:tcW w:w="600" w:type="dxa"/>
          </w:tcPr>
          <w:p w14:paraId="5F2AFD62" w14:textId="77777777" w:rsidR="00B50050" w:rsidRDefault="00B50050" w:rsidP="0088127C">
            <w:pPr>
              <w:pStyle w:val="OtherTableBody"/>
            </w:pPr>
          </w:p>
        </w:tc>
        <w:tc>
          <w:tcPr>
            <w:tcW w:w="600" w:type="dxa"/>
          </w:tcPr>
          <w:p w14:paraId="0F4784A7" w14:textId="77777777" w:rsidR="00B50050" w:rsidRDefault="00B50050" w:rsidP="0088127C">
            <w:pPr>
              <w:pStyle w:val="OtherTableBody"/>
            </w:pPr>
            <w:r>
              <w:t>0488</w:t>
            </w:r>
          </w:p>
        </w:tc>
        <w:tc>
          <w:tcPr>
            <w:tcW w:w="2600" w:type="dxa"/>
          </w:tcPr>
          <w:p w14:paraId="45B8AB4C" w14:textId="77777777" w:rsidR="00B50050" w:rsidRDefault="00B50050" w:rsidP="0088127C">
            <w:pPr>
              <w:pStyle w:val="OtherTableBody"/>
            </w:pPr>
          </w:p>
        </w:tc>
        <w:tc>
          <w:tcPr>
            <w:tcW w:w="1400" w:type="dxa"/>
          </w:tcPr>
          <w:p w14:paraId="58905807" w14:textId="77777777" w:rsidR="00B50050" w:rsidRDefault="00B50050" w:rsidP="0088127C">
            <w:pPr>
              <w:pStyle w:val="OtherTableBody"/>
            </w:pPr>
            <w:r>
              <w:t>WOOD</w:t>
            </w:r>
          </w:p>
        </w:tc>
        <w:tc>
          <w:tcPr>
            <w:tcW w:w="4200" w:type="dxa"/>
          </w:tcPr>
          <w:p w14:paraId="348DE115" w14:textId="77777777" w:rsidR="00B50050" w:rsidRDefault="00B50050" w:rsidP="0088127C">
            <w:pPr>
              <w:pStyle w:val="OtherTableBody"/>
            </w:pPr>
            <w:r>
              <w:t>Swab, Wooden Shaft</w:t>
            </w:r>
          </w:p>
        </w:tc>
      </w:tr>
      <w:tr w:rsidR="00B50050" w14:paraId="6267FAC0" w14:textId="77777777" w:rsidTr="00195548">
        <w:tc>
          <w:tcPr>
            <w:tcW w:w="600" w:type="dxa"/>
          </w:tcPr>
          <w:p w14:paraId="2D6B65E2" w14:textId="77777777" w:rsidR="00B50050" w:rsidRDefault="00B50050" w:rsidP="0088127C">
            <w:pPr>
              <w:pStyle w:val="OtherTableBody"/>
            </w:pPr>
            <w:r>
              <w:t>User</w:t>
            </w:r>
          </w:p>
        </w:tc>
        <w:tc>
          <w:tcPr>
            <w:tcW w:w="600" w:type="dxa"/>
          </w:tcPr>
          <w:p w14:paraId="0C306AD1" w14:textId="77777777" w:rsidR="00B50050" w:rsidRDefault="00B50050" w:rsidP="0088127C">
            <w:pPr>
              <w:pStyle w:val="OtherTableBody"/>
            </w:pPr>
          </w:p>
        </w:tc>
        <w:tc>
          <w:tcPr>
            <w:tcW w:w="2600" w:type="dxa"/>
          </w:tcPr>
          <w:p w14:paraId="387E93FE" w14:textId="77777777" w:rsidR="00B50050" w:rsidRDefault="00B50050" w:rsidP="0088127C">
            <w:pPr>
              <w:pStyle w:val="OtherTableBody"/>
            </w:pPr>
            <w:r>
              <w:t>Risk Codes</w:t>
            </w:r>
          </w:p>
        </w:tc>
        <w:tc>
          <w:tcPr>
            <w:tcW w:w="1400" w:type="dxa"/>
          </w:tcPr>
          <w:p w14:paraId="6B00365C" w14:textId="77777777" w:rsidR="00B50050" w:rsidRDefault="00B50050" w:rsidP="0088127C">
            <w:pPr>
              <w:pStyle w:val="OtherTableBody"/>
            </w:pPr>
          </w:p>
        </w:tc>
        <w:tc>
          <w:tcPr>
            <w:tcW w:w="4200" w:type="dxa"/>
          </w:tcPr>
          <w:p w14:paraId="02326561" w14:textId="77777777" w:rsidR="00B50050" w:rsidRDefault="00B50050" w:rsidP="0088127C">
            <w:pPr>
              <w:pStyle w:val="OtherTableBody"/>
            </w:pPr>
          </w:p>
        </w:tc>
      </w:tr>
      <w:tr w:rsidR="00B50050" w14:paraId="282DD047" w14:textId="77777777" w:rsidTr="00195548">
        <w:tc>
          <w:tcPr>
            <w:tcW w:w="600" w:type="dxa"/>
          </w:tcPr>
          <w:p w14:paraId="4A0B80A7" w14:textId="77777777" w:rsidR="00B50050" w:rsidRDefault="00B50050" w:rsidP="0088127C">
            <w:pPr>
              <w:pStyle w:val="OtherTableBody"/>
            </w:pPr>
          </w:p>
        </w:tc>
        <w:tc>
          <w:tcPr>
            <w:tcW w:w="600" w:type="dxa"/>
          </w:tcPr>
          <w:p w14:paraId="36535C89" w14:textId="77777777" w:rsidR="00B50050" w:rsidRDefault="00B50050" w:rsidP="0088127C">
            <w:pPr>
              <w:pStyle w:val="OtherTableBody"/>
            </w:pPr>
            <w:r>
              <w:t>0489</w:t>
            </w:r>
          </w:p>
        </w:tc>
        <w:tc>
          <w:tcPr>
            <w:tcW w:w="2600" w:type="dxa"/>
          </w:tcPr>
          <w:p w14:paraId="3711D3C1" w14:textId="77777777" w:rsidR="00B50050" w:rsidRDefault="00B50050" w:rsidP="0088127C">
            <w:pPr>
              <w:pStyle w:val="OtherTableBody"/>
            </w:pPr>
          </w:p>
        </w:tc>
        <w:tc>
          <w:tcPr>
            <w:tcW w:w="1400" w:type="dxa"/>
          </w:tcPr>
          <w:p w14:paraId="41F560BD" w14:textId="77777777" w:rsidR="00B50050" w:rsidRDefault="00B50050" w:rsidP="0088127C">
            <w:pPr>
              <w:pStyle w:val="OtherTableBody"/>
            </w:pPr>
            <w:r>
              <w:t>AGG</w:t>
            </w:r>
          </w:p>
        </w:tc>
        <w:tc>
          <w:tcPr>
            <w:tcW w:w="4200" w:type="dxa"/>
          </w:tcPr>
          <w:p w14:paraId="7D8D1364" w14:textId="77777777" w:rsidR="00B50050" w:rsidRDefault="00B50050" w:rsidP="0088127C">
            <w:pPr>
              <w:pStyle w:val="OtherTableBody"/>
            </w:pPr>
            <w:r>
              <w:t>Aggressive</w:t>
            </w:r>
          </w:p>
        </w:tc>
      </w:tr>
      <w:tr w:rsidR="00B50050" w14:paraId="3C715B91" w14:textId="77777777" w:rsidTr="00195548">
        <w:tc>
          <w:tcPr>
            <w:tcW w:w="600" w:type="dxa"/>
          </w:tcPr>
          <w:p w14:paraId="009BEB78" w14:textId="77777777" w:rsidR="00B50050" w:rsidRDefault="00B50050" w:rsidP="0088127C">
            <w:pPr>
              <w:pStyle w:val="OtherTableBody"/>
            </w:pPr>
          </w:p>
        </w:tc>
        <w:tc>
          <w:tcPr>
            <w:tcW w:w="600" w:type="dxa"/>
          </w:tcPr>
          <w:p w14:paraId="78A50C7E" w14:textId="77777777" w:rsidR="00B50050" w:rsidRDefault="00B50050" w:rsidP="0088127C">
            <w:pPr>
              <w:pStyle w:val="OtherTableBody"/>
            </w:pPr>
            <w:r>
              <w:t>0489</w:t>
            </w:r>
          </w:p>
        </w:tc>
        <w:tc>
          <w:tcPr>
            <w:tcW w:w="2600" w:type="dxa"/>
          </w:tcPr>
          <w:p w14:paraId="6EDD3CED" w14:textId="77777777" w:rsidR="00B50050" w:rsidRDefault="00B50050" w:rsidP="0088127C">
            <w:pPr>
              <w:pStyle w:val="OtherTableBody"/>
            </w:pPr>
          </w:p>
        </w:tc>
        <w:tc>
          <w:tcPr>
            <w:tcW w:w="1400" w:type="dxa"/>
          </w:tcPr>
          <w:p w14:paraId="38773EEB" w14:textId="77777777" w:rsidR="00B50050" w:rsidRDefault="00B50050" w:rsidP="0088127C">
            <w:pPr>
              <w:pStyle w:val="OtherTableBody"/>
            </w:pPr>
            <w:r>
              <w:t>BHZ</w:t>
            </w:r>
          </w:p>
        </w:tc>
        <w:tc>
          <w:tcPr>
            <w:tcW w:w="4200" w:type="dxa"/>
          </w:tcPr>
          <w:p w14:paraId="51B589B9" w14:textId="77777777" w:rsidR="00B50050" w:rsidRDefault="00B50050" w:rsidP="0088127C">
            <w:pPr>
              <w:pStyle w:val="OtherTableBody"/>
            </w:pPr>
            <w:r>
              <w:t>Biohazard</w:t>
            </w:r>
          </w:p>
        </w:tc>
      </w:tr>
      <w:tr w:rsidR="00B50050" w14:paraId="1179A8C1" w14:textId="77777777" w:rsidTr="00195548">
        <w:tc>
          <w:tcPr>
            <w:tcW w:w="600" w:type="dxa"/>
          </w:tcPr>
          <w:p w14:paraId="63D2AFF3" w14:textId="77777777" w:rsidR="00B50050" w:rsidRDefault="00B50050" w:rsidP="0088127C">
            <w:pPr>
              <w:pStyle w:val="OtherTableBody"/>
            </w:pPr>
          </w:p>
        </w:tc>
        <w:tc>
          <w:tcPr>
            <w:tcW w:w="600" w:type="dxa"/>
          </w:tcPr>
          <w:p w14:paraId="24B4FB29" w14:textId="77777777" w:rsidR="00B50050" w:rsidRDefault="00B50050" w:rsidP="0088127C">
            <w:pPr>
              <w:pStyle w:val="OtherTableBody"/>
            </w:pPr>
            <w:r>
              <w:t>0489</w:t>
            </w:r>
          </w:p>
        </w:tc>
        <w:tc>
          <w:tcPr>
            <w:tcW w:w="2600" w:type="dxa"/>
          </w:tcPr>
          <w:p w14:paraId="4E140D5D" w14:textId="77777777" w:rsidR="00B50050" w:rsidRDefault="00B50050" w:rsidP="0088127C">
            <w:pPr>
              <w:pStyle w:val="OtherTableBody"/>
            </w:pPr>
          </w:p>
        </w:tc>
        <w:tc>
          <w:tcPr>
            <w:tcW w:w="1400" w:type="dxa"/>
          </w:tcPr>
          <w:p w14:paraId="72518ED6" w14:textId="77777777" w:rsidR="00B50050" w:rsidRDefault="00B50050" w:rsidP="0088127C">
            <w:pPr>
              <w:pStyle w:val="OtherTableBody"/>
            </w:pPr>
            <w:r>
              <w:t>BIO</w:t>
            </w:r>
          </w:p>
        </w:tc>
        <w:tc>
          <w:tcPr>
            <w:tcW w:w="4200" w:type="dxa"/>
          </w:tcPr>
          <w:p w14:paraId="3DE190B8" w14:textId="77777777" w:rsidR="00B50050" w:rsidRDefault="00B50050" w:rsidP="0088127C">
            <w:pPr>
              <w:pStyle w:val="OtherTableBody"/>
            </w:pPr>
            <w:r>
              <w:t>Biological</w:t>
            </w:r>
          </w:p>
        </w:tc>
      </w:tr>
      <w:tr w:rsidR="00B50050" w14:paraId="12088766" w14:textId="77777777" w:rsidTr="00195548">
        <w:tc>
          <w:tcPr>
            <w:tcW w:w="600" w:type="dxa"/>
          </w:tcPr>
          <w:p w14:paraId="034BB9A7" w14:textId="77777777" w:rsidR="00B50050" w:rsidRDefault="00B50050" w:rsidP="0088127C">
            <w:pPr>
              <w:pStyle w:val="OtherTableBody"/>
            </w:pPr>
          </w:p>
        </w:tc>
        <w:tc>
          <w:tcPr>
            <w:tcW w:w="600" w:type="dxa"/>
          </w:tcPr>
          <w:p w14:paraId="0B1DDE5D" w14:textId="77777777" w:rsidR="00B50050" w:rsidRDefault="00B50050" w:rsidP="0088127C">
            <w:pPr>
              <w:pStyle w:val="OtherTableBody"/>
            </w:pPr>
            <w:r>
              <w:t>0489</w:t>
            </w:r>
          </w:p>
        </w:tc>
        <w:tc>
          <w:tcPr>
            <w:tcW w:w="2600" w:type="dxa"/>
          </w:tcPr>
          <w:p w14:paraId="13E84D16" w14:textId="77777777" w:rsidR="00B50050" w:rsidRDefault="00B50050" w:rsidP="0088127C">
            <w:pPr>
              <w:pStyle w:val="OtherTableBody"/>
            </w:pPr>
          </w:p>
        </w:tc>
        <w:tc>
          <w:tcPr>
            <w:tcW w:w="1400" w:type="dxa"/>
          </w:tcPr>
          <w:p w14:paraId="51E21169" w14:textId="77777777" w:rsidR="00B50050" w:rsidRDefault="00B50050" w:rsidP="0088127C">
            <w:pPr>
              <w:pStyle w:val="OtherTableBody"/>
            </w:pPr>
            <w:r>
              <w:t>COR</w:t>
            </w:r>
          </w:p>
        </w:tc>
        <w:tc>
          <w:tcPr>
            <w:tcW w:w="4200" w:type="dxa"/>
          </w:tcPr>
          <w:p w14:paraId="68C2BE39" w14:textId="77777777" w:rsidR="00B50050" w:rsidRDefault="00B50050" w:rsidP="0088127C">
            <w:pPr>
              <w:pStyle w:val="OtherTableBody"/>
            </w:pPr>
            <w:r>
              <w:t>Corrosive</w:t>
            </w:r>
          </w:p>
        </w:tc>
      </w:tr>
      <w:tr w:rsidR="00B50050" w14:paraId="50C0CBDD" w14:textId="77777777" w:rsidTr="00195548">
        <w:tc>
          <w:tcPr>
            <w:tcW w:w="600" w:type="dxa"/>
          </w:tcPr>
          <w:p w14:paraId="6C3EFCBD" w14:textId="77777777" w:rsidR="00B50050" w:rsidRDefault="00B50050" w:rsidP="0088127C">
            <w:pPr>
              <w:pStyle w:val="OtherTableBody"/>
            </w:pPr>
          </w:p>
        </w:tc>
        <w:tc>
          <w:tcPr>
            <w:tcW w:w="600" w:type="dxa"/>
          </w:tcPr>
          <w:p w14:paraId="4772D0B3" w14:textId="77777777" w:rsidR="00B50050" w:rsidRDefault="00B50050" w:rsidP="0088127C">
            <w:pPr>
              <w:pStyle w:val="OtherTableBody"/>
            </w:pPr>
            <w:r>
              <w:t>0489</w:t>
            </w:r>
          </w:p>
        </w:tc>
        <w:tc>
          <w:tcPr>
            <w:tcW w:w="2600" w:type="dxa"/>
          </w:tcPr>
          <w:p w14:paraId="1ABD4E8D" w14:textId="77777777" w:rsidR="00B50050" w:rsidRDefault="00B50050" w:rsidP="0088127C">
            <w:pPr>
              <w:pStyle w:val="OtherTableBody"/>
            </w:pPr>
          </w:p>
        </w:tc>
        <w:tc>
          <w:tcPr>
            <w:tcW w:w="1400" w:type="dxa"/>
          </w:tcPr>
          <w:p w14:paraId="6B7B43CC" w14:textId="77777777" w:rsidR="00B50050" w:rsidRDefault="00B50050" w:rsidP="0088127C">
            <w:pPr>
              <w:pStyle w:val="OtherTableBody"/>
            </w:pPr>
            <w:r>
              <w:t>ESC</w:t>
            </w:r>
          </w:p>
        </w:tc>
        <w:tc>
          <w:tcPr>
            <w:tcW w:w="4200" w:type="dxa"/>
          </w:tcPr>
          <w:p w14:paraId="72E4DB5F" w14:textId="77777777" w:rsidR="00B50050" w:rsidRDefault="00B50050" w:rsidP="0088127C">
            <w:pPr>
              <w:pStyle w:val="OtherTableBody"/>
            </w:pPr>
            <w:r>
              <w:t>Escape Risk</w:t>
            </w:r>
          </w:p>
        </w:tc>
      </w:tr>
      <w:tr w:rsidR="00B50050" w14:paraId="1E890C6B" w14:textId="77777777" w:rsidTr="00195548">
        <w:tc>
          <w:tcPr>
            <w:tcW w:w="600" w:type="dxa"/>
          </w:tcPr>
          <w:p w14:paraId="0F59BCF9" w14:textId="77777777" w:rsidR="00B50050" w:rsidRDefault="00B50050" w:rsidP="0088127C">
            <w:pPr>
              <w:pStyle w:val="OtherTableBody"/>
            </w:pPr>
          </w:p>
        </w:tc>
        <w:tc>
          <w:tcPr>
            <w:tcW w:w="600" w:type="dxa"/>
          </w:tcPr>
          <w:p w14:paraId="00B34E37" w14:textId="77777777" w:rsidR="00B50050" w:rsidRDefault="00B50050" w:rsidP="0088127C">
            <w:pPr>
              <w:pStyle w:val="OtherTableBody"/>
            </w:pPr>
            <w:r>
              <w:t>0489</w:t>
            </w:r>
          </w:p>
        </w:tc>
        <w:tc>
          <w:tcPr>
            <w:tcW w:w="2600" w:type="dxa"/>
          </w:tcPr>
          <w:p w14:paraId="79CC3878" w14:textId="77777777" w:rsidR="00B50050" w:rsidRDefault="00B50050" w:rsidP="0088127C">
            <w:pPr>
              <w:pStyle w:val="OtherTableBody"/>
            </w:pPr>
          </w:p>
        </w:tc>
        <w:tc>
          <w:tcPr>
            <w:tcW w:w="1400" w:type="dxa"/>
          </w:tcPr>
          <w:p w14:paraId="2A9F3F0B" w14:textId="77777777" w:rsidR="00B50050" w:rsidRDefault="00B50050" w:rsidP="0088127C">
            <w:pPr>
              <w:pStyle w:val="OtherTableBody"/>
            </w:pPr>
            <w:r>
              <w:t>EXP</w:t>
            </w:r>
          </w:p>
        </w:tc>
        <w:tc>
          <w:tcPr>
            <w:tcW w:w="4200" w:type="dxa"/>
          </w:tcPr>
          <w:p w14:paraId="3A425A25" w14:textId="77777777" w:rsidR="00B50050" w:rsidRDefault="00B50050" w:rsidP="0088127C">
            <w:pPr>
              <w:pStyle w:val="OtherTableBody"/>
            </w:pPr>
            <w:r>
              <w:t>Explosive</w:t>
            </w:r>
          </w:p>
        </w:tc>
      </w:tr>
      <w:tr w:rsidR="00B50050" w14:paraId="4BC7F7E1" w14:textId="77777777" w:rsidTr="00195548">
        <w:tc>
          <w:tcPr>
            <w:tcW w:w="600" w:type="dxa"/>
          </w:tcPr>
          <w:p w14:paraId="0AAE2995" w14:textId="77777777" w:rsidR="00B50050" w:rsidRDefault="00B50050" w:rsidP="0088127C">
            <w:pPr>
              <w:pStyle w:val="OtherTableBody"/>
            </w:pPr>
          </w:p>
        </w:tc>
        <w:tc>
          <w:tcPr>
            <w:tcW w:w="600" w:type="dxa"/>
          </w:tcPr>
          <w:p w14:paraId="567E0242" w14:textId="77777777" w:rsidR="00B50050" w:rsidRDefault="00B50050" w:rsidP="0088127C">
            <w:pPr>
              <w:pStyle w:val="OtherTableBody"/>
            </w:pPr>
            <w:r>
              <w:t>0489</w:t>
            </w:r>
          </w:p>
        </w:tc>
        <w:tc>
          <w:tcPr>
            <w:tcW w:w="2600" w:type="dxa"/>
          </w:tcPr>
          <w:p w14:paraId="3B29829B" w14:textId="77777777" w:rsidR="00B50050" w:rsidRDefault="00B50050" w:rsidP="0088127C">
            <w:pPr>
              <w:pStyle w:val="OtherTableBody"/>
            </w:pPr>
          </w:p>
        </w:tc>
        <w:tc>
          <w:tcPr>
            <w:tcW w:w="1400" w:type="dxa"/>
          </w:tcPr>
          <w:p w14:paraId="42844BFA" w14:textId="77777777" w:rsidR="00B50050" w:rsidRDefault="00B50050" w:rsidP="0088127C">
            <w:pPr>
              <w:pStyle w:val="OtherTableBody"/>
            </w:pPr>
            <w:r>
              <w:t>IFL</w:t>
            </w:r>
          </w:p>
        </w:tc>
        <w:tc>
          <w:tcPr>
            <w:tcW w:w="4200" w:type="dxa"/>
          </w:tcPr>
          <w:p w14:paraId="68637D3A" w14:textId="77777777" w:rsidR="00B50050" w:rsidRDefault="00B50050" w:rsidP="0088127C">
            <w:pPr>
              <w:pStyle w:val="OtherTableBody"/>
            </w:pPr>
            <w:r>
              <w:t>MaterialDangerInflammable</w:t>
            </w:r>
          </w:p>
        </w:tc>
      </w:tr>
      <w:tr w:rsidR="00B50050" w14:paraId="67DFF22F" w14:textId="77777777" w:rsidTr="00195548">
        <w:tc>
          <w:tcPr>
            <w:tcW w:w="600" w:type="dxa"/>
          </w:tcPr>
          <w:p w14:paraId="517D5C76" w14:textId="77777777" w:rsidR="00B50050" w:rsidRDefault="00B50050" w:rsidP="0088127C">
            <w:pPr>
              <w:pStyle w:val="OtherTableBody"/>
            </w:pPr>
          </w:p>
        </w:tc>
        <w:tc>
          <w:tcPr>
            <w:tcW w:w="600" w:type="dxa"/>
          </w:tcPr>
          <w:p w14:paraId="51510005" w14:textId="77777777" w:rsidR="00B50050" w:rsidRDefault="00B50050" w:rsidP="0088127C">
            <w:pPr>
              <w:pStyle w:val="OtherTableBody"/>
            </w:pPr>
            <w:r>
              <w:t>0489</w:t>
            </w:r>
          </w:p>
        </w:tc>
        <w:tc>
          <w:tcPr>
            <w:tcW w:w="2600" w:type="dxa"/>
          </w:tcPr>
          <w:p w14:paraId="2B7AA1E6" w14:textId="77777777" w:rsidR="00B50050" w:rsidRDefault="00B50050" w:rsidP="0088127C">
            <w:pPr>
              <w:pStyle w:val="OtherTableBody"/>
            </w:pPr>
          </w:p>
        </w:tc>
        <w:tc>
          <w:tcPr>
            <w:tcW w:w="1400" w:type="dxa"/>
          </w:tcPr>
          <w:p w14:paraId="1AA1C57B" w14:textId="77777777" w:rsidR="00B50050" w:rsidRDefault="00B50050" w:rsidP="0088127C">
            <w:pPr>
              <w:pStyle w:val="OtherTableBody"/>
            </w:pPr>
            <w:r>
              <w:t>INF</w:t>
            </w:r>
          </w:p>
        </w:tc>
        <w:tc>
          <w:tcPr>
            <w:tcW w:w="4200" w:type="dxa"/>
          </w:tcPr>
          <w:p w14:paraId="4B21B9C1" w14:textId="77777777" w:rsidR="00B50050" w:rsidRDefault="00B50050" w:rsidP="0088127C">
            <w:pPr>
              <w:pStyle w:val="OtherTableBody"/>
            </w:pPr>
            <w:r>
              <w:t>MaterialDangerInfectious</w:t>
            </w:r>
          </w:p>
        </w:tc>
      </w:tr>
      <w:tr w:rsidR="00B50050" w14:paraId="5CE0F800" w14:textId="77777777" w:rsidTr="00195548">
        <w:tc>
          <w:tcPr>
            <w:tcW w:w="600" w:type="dxa"/>
          </w:tcPr>
          <w:p w14:paraId="155AE372" w14:textId="77777777" w:rsidR="00B50050" w:rsidRDefault="00B50050" w:rsidP="0088127C">
            <w:pPr>
              <w:pStyle w:val="OtherTableBody"/>
            </w:pPr>
          </w:p>
        </w:tc>
        <w:tc>
          <w:tcPr>
            <w:tcW w:w="600" w:type="dxa"/>
          </w:tcPr>
          <w:p w14:paraId="5AD4553E" w14:textId="77777777" w:rsidR="00B50050" w:rsidRDefault="00B50050" w:rsidP="0088127C">
            <w:pPr>
              <w:pStyle w:val="OtherTableBody"/>
            </w:pPr>
            <w:r>
              <w:t>0489</w:t>
            </w:r>
          </w:p>
        </w:tc>
        <w:tc>
          <w:tcPr>
            <w:tcW w:w="2600" w:type="dxa"/>
          </w:tcPr>
          <w:p w14:paraId="1ED71AA5" w14:textId="77777777" w:rsidR="00B50050" w:rsidRDefault="00B50050" w:rsidP="0088127C">
            <w:pPr>
              <w:pStyle w:val="OtherTableBody"/>
            </w:pPr>
          </w:p>
        </w:tc>
        <w:tc>
          <w:tcPr>
            <w:tcW w:w="1400" w:type="dxa"/>
          </w:tcPr>
          <w:p w14:paraId="3D25EDBB" w14:textId="77777777" w:rsidR="00B50050" w:rsidRDefault="00B50050" w:rsidP="0088127C">
            <w:pPr>
              <w:pStyle w:val="OtherTableBody"/>
            </w:pPr>
            <w:r>
              <w:t>INJ</w:t>
            </w:r>
          </w:p>
        </w:tc>
        <w:tc>
          <w:tcPr>
            <w:tcW w:w="4200" w:type="dxa"/>
          </w:tcPr>
          <w:p w14:paraId="731DE4D7" w14:textId="77777777" w:rsidR="00B50050" w:rsidRDefault="00B50050" w:rsidP="0088127C">
            <w:pPr>
              <w:pStyle w:val="OtherTableBody"/>
            </w:pPr>
            <w:r>
              <w:t>Injury Hazard</w:t>
            </w:r>
          </w:p>
        </w:tc>
      </w:tr>
      <w:tr w:rsidR="00B50050" w14:paraId="25E1021B" w14:textId="77777777" w:rsidTr="00195548">
        <w:tc>
          <w:tcPr>
            <w:tcW w:w="600" w:type="dxa"/>
          </w:tcPr>
          <w:p w14:paraId="3D97076B" w14:textId="77777777" w:rsidR="00B50050" w:rsidRDefault="00B50050" w:rsidP="0088127C">
            <w:pPr>
              <w:pStyle w:val="OtherTableBody"/>
            </w:pPr>
          </w:p>
        </w:tc>
        <w:tc>
          <w:tcPr>
            <w:tcW w:w="600" w:type="dxa"/>
          </w:tcPr>
          <w:p w14:paraId="66047188" w14:textId="77777777" w:rsidR="00B50050" w:rsidRDefault="00B50050" w:rsidP="0088127C">
            <w:pPr>
              <w:pStyle w:val="OtherTableBody"/>
            </w:pPr>
            <w:r>
              <w:t>0489</w:t>
            </w:r>
          </w:p>
        </w:tc>
        <w:tc>
          <w:tcPr>
            <w:tcW w:w="2600" w:type="dxa"/>
          </w:tcPr>
          <w:p w14:paraId="53844A31" w14:textId="77777777" w:rsidR="00B50050" w:rsidRDefault="00B50050" w:rsidP="0088127C">
            <w:pPr>
              <w:pStyle w:val="OtherTableBody"/>
            </w:pPr>
          </w:p>
        </w:tc>
        <w:tc>
          <w:tcPr>
            <w:tcW w:w="1400" w:type="dxa"/>
          </w:tcPr>
          <w:p w14:paraId="151F2733" w14:textId="77777777" w:rsidR="00B50050" w:rsidRDefault="00B50050" w:rsidP="0088127C">
            <w:pPr>
              <w:pStyle w:val="OtherTableBody"/>
            </w:pPr>
            <w:r>
              <w:t>POI</w:t>
            </w:r>
          </w:p>
        </w:tc>
        <w:tc>
          <w:tcPr>
            <w:tcW w:w="4200" w:type="dxa"/>
          </w:tcPr>
          <w:p w14:paraId="672F8A7E" w14:textId="77777777" w:rsidR="00B50050" w:rsidRDefault="00B50050" w:rsidP="0088127C">
            <w:pPr>
              <w:pStyle w:val="OtherTableBody"/>
            </w:pPr>
            <w:r>
              <w:t>Poison</w:t>
            </w:r>
          </w:p>
        </w:tc>
      </w:tr>
      <w:tr w:rsidR="00B50050" w14:paraId="75E2C7CC" w14:textId="77777777" w:rsidTr="00195548">
        <w:tc>
          <w:tcPr>
            <w:tcW w:w="600" w:type="dxa"/>
          </w:tcPr>
          <w:p w14:paraId="441A82BA" w14:textId="77777777" w:rsidR="00B50050" w:rsidRDefault="00B50050" w:rsidP="0088127C">
            <w:pPr>
              <w:pStyle w:val="OtherTableBody"/>
            </w:pPr>
          </w:p>
        </w:tc>
        <w:tc>
          <w:tcPr>
            <w:tcW w:w="600" w:type="dxa"/>
          </w:tcPr>
          <w:p w14:paraId="4815E6E5" w14:textId="77777777" w:rsidR="00B50050" w:rsidRDefault="00B50050" w:rsidP="0088127C">
            <w:pPr>
              <w:pStyle w:val="OtherTableBody"/>
            </w:pPr>
            <w:r>
              <w:t>0489</w:t>
            </w:r>
          </w:p>
        </w:tc>
        <w:tc>
          <w:tcPr>
            <w:tcW w:w="2600" w:type="dxa"/>
          </w:tcPr>
          <w:p w14:paraId="0B47CA6B" w14:textId="77777777" w:rsidR="00B50050" w:rsidRDefault="00B50050" w:rsidP="0088127C">
            <w:pPr>
              <w:pStyle w:val="OtherTableBody"/>
            </w:pPr>
          </w:p>
        </w:tc>
        <w:tc>
          <w:tcPr>
            <w:tcW w:w="1400" w:type="dxa"/>
          </w:tcPr>
          <w:p w14:paraId="5C2D1B93" w14:textId="77777777" w:rsidR="00B50050" w:rsidRDefault="00B50050" w:rsidP="0088127C">
            <w:pPr>
              <w:pStyle w:val="OtherTableBody"/>
            </w:pPr>
            <w:r>
              <w:t>RAD</w:t>
            </w:r>
          </w:p>
        </w:tc>
        <w:tc>
          <w:tcPr>
            <w:tcW w:w="4200" w:type="dxa"/>
          </w:tcPr>
          <w:p w14:paraId="4987B2CA" w14:textId="77777777" w:rsidR="00B50050" w:rsidRDefault="00B50050" w:rsidP="0088127C">
            <w:pPr>
              <w:pStyle w:val="OtherTableBody"/>
            </w:pPr>
            <w:r>
              <w:t>Radioactive</w:t>
            </w:r>
          </w:p>
        </w:tc>
      </w:tr>
      <w:tr w:rsidR="00B50050" w14:paraId="4D2A933F" w14:textId="77777777" w:rsidTr="00195548">
        <w:tc>
          <w:tcPr>
            <w:tcW w:w="600" w:type="dxa"/>
          </w:tcPr>
          <w:p w14:paraId="1817C3D7" w14:textId="77777777" w:rsidR="00B50050" w:rsidRDefault="00B50050" w:rsidP="0088127C">
            <w:pPr>
              <w:pStyle w:val="OtherTableBody"/>
            </w:pPr>
            <w:r>
              <w:t>HL7</w:t>
            </w:r>
          </w:p>
        </w:tc>
        <w:tc>
          <w:tcPr>
            <w:tcW w:w="600" w:type="dxa"/>
          </w:tcPr>
          <w:p w14:paraId="62C0C3C7" w14:textId="77777777" w:rsidR="00B50050" w:rsidRDefault="00B50050" w:rsidP="0088127C">
            <w:pPr>
              <w:pStyle w:val="OtherTableBody"/>
            </w:pPr>
          </w:p>
        </w:tc>
        <w:tc>
          <w:tcPr>
            <w:tcW w:w="2600" w:type="dxa"/>
          </w:tcPr>
          <w:p w14:paraId="18239DBC" w14:textId="77777777" w:rsidR="00B50050" w:rsidRDefault="00B50050" w:rsidP="0088127C">
            <w:pPr>
              <w:pStyle w:val="OtherTableBody"/>
            </w:pPr>
            <w:r>
              <w:t>Specimen Reject Reason</w:t>
            </w:r>
          </w:p>
        </w:tc>
        <w:tc>
          <w:tcPr>
            <w:tcW w:w="1400" w:type="dxa"/>
          </w:tcPr>
          <w:p w14:paraId="2966F31D" w14:textId="77777777" w:rsidR="00B50050" w:rsidRDefault="00B50050" w:rsidP="0088127C">
            <w:pPr>
              <w:pStyle w:val="OtherTableBody"/>
            </w:pPr>
          </w:p>
        </w:tc>
        <w:tc>
          <w:tcPr>
            <w:tcW w:w="4200" w:type="dxa"/>
          </w:tcPr>
          <w:p w14:paraId="6D8973C1" w14:textId="77777777" w:rsidR="00B50050" w:rsidRDefault="00B50050" w:rsidP="0088127C">
            <w:pPr>
              <w:pStyle w:val="OtherTableBody"/>
            </w:pPr>
          </w:p>
        </w:tc>
      </w:tr>
      <w:tr w:rsidR="00B50050" w14:paraId="12596641" w14:textId="77777777" w:rsidTr="00195548">
        <w:tc>
          <w:tcPr>
            <w:tcW w:w="600" w:type="dxa"/>
          </w:tcPr>
          <w:p w14:paraId="755FB385" w14:textId="77777777" w:rsidR="00B50050" w:rsidRDefault="00B50050" w:rsidP="0088127C">
            <w:pPr>
              <w:pStyle w:val="OtherTableBody"/>
            </w:pPr>
          </w:p>
        </w:tc>
        <w:tc>
          <w:tcPr>
            <w:tcW w:w="600" w:type="dxa"/>
          </w:tcPr>
          <w:p w14:paraId="7376FB23" w14:textId="77777777" w:rsidR="00B50050" w:rsidRDefault="00B50050" w:rsidP="0088127C">
            <w:pPr>
              <w:pStyle w:val="OtherTableBody"/>
            </w:pPr>
            <w:r>
              <w:t>0490</w:t>
            </w:r>
          </w:p>
        </w:tc>
        <w:tc>
          <w:tcPr>
            <w:tcW w:w="2600" w:type="dxa"/>
          </w:tcPr>
          <w:p w14:paraId="368D5771" w14:textId="77777777" w:rsidR="00B50050" w:rsidRDefault="00B50050" w:rsidP="0088127C">
            <w:pPr>
              <w:pStyle w:val="OtherTableBody"/>
            </w:pPr>
          </w:p>
        </w:tc>
        <w:tc>
          <w:tcPr>
            <w:tcW w:w="1400" w:type="dxa"/>
          </w:tcPr>
          <w:p w14:paraId="676048EA" w14:textId="77777777" w:rsidR="00B50050" w:rsidRDefault="00B50050" w:rsidP="0088127C">
            <w:pPr>
              <w:pStyle w:val="OtherTableBody"/>
            </w:pPr>
            <w:r>
              <w:t>EX</w:t>
            </w:r>
          </w:p>
        </w:tc>
        <w:tc>
          <w:tcPr>
            <w:tcW w:w="4200" w:type="dxa"/>
          </w:tcPr>
          <w:p w14:paraId="73DA220E" w14:textId="77777777" w:rsidR="00B50050" w:rsidRDefault="00B50050" w:rsidP="0088127C">
            <w:pPr>
              <w:pStyle w:val="OtherTableBody"/>
            </w:pPr>
            <w:r>
              <w:t>Expired</w:t>
            </w:r>
          </w:p>
        </w:tc>
      </w:tr>
      <w:tr w:rsidR="00B50050" w14:paraId="21F91281" w14:textId="77777777" w:rsidTr="00195548">
        <w:tc>
          <w:tcPr>
            <w:tcW w:w="600" w:type="dxa"/>
          </w:tcPr>
          <w:p w14:paraId="0AB48623" w14:textId="77777777" w:rsidR="00B50050" w:rsidRDefault="00B50050" w:rsidP="0088127C">
            <w:pPr>
              <w:pStyle w:val="OtherTableBody"/>
            </w:pPr>
          </w:p>
        </w:tc>
        <w:tc>
          <w:tcPr>
            <w:tcW w:w="600" w:type="dxa"/>
          </w:tcPr>
          <w:p w14:paraId="4A8A9ADF" w14:textId="77777777" w:rsidR="00B50050" w:rsidRDefault="00B50050" w:rsidP="0088127C">
            <w:pPr>
              <w:pStyle w:val="OtherTableBody"/>
            </w:pPr>
            <w:r>
              <w:t>0490</w:t>
            </w:r>
          </w:p>
        </w:tc>
        <w:tc>
          <w:tcPr>
            <w:tcW w:w="2600" w:type="dxa"/>
          </w:tcPr>
          <w:p w14:paraId="426432A8" w14:textId="77777777" w:rsidR="00B50050" w:rsidRDefault="00B50050" w:rsidP="0088127C">
            <w:pPr>
              <w:pStyle w:val="OtherTableBody"/>
            </w:pPr>
          </w:p>
        </w:tc>
        <w:tc>
          <w:tcPr>
            <w:tcW w:w="1400" w:type="dxa"/>
          </w:tcPr>
          <w:p w14:paraId="18F8221D" w14:textId="77777777" w:rsidR="00B50050" w:rsidRDefault="00B50050" w:rsidP="0088127C">
            <w:pPr>
              <w:pStyle w:val="OtherTableBody"/>
            </w:pPr>
            <w:r>
              <w:t>QS</w:t>
            </w:r>
          </w:p>
        </w:tc>
        <w:tc>
          <w:tcPr>
            <w:tcW w:w="4200" w:type="dxa"/>
          </w:tcPr>
          <w:p w14:paraId="0241662A" w14:textId="77777777" w:rsidR="00B50050" w:rsidRDefault="00B50050" w:rsidP="0088127C">
            <w:pPr>
              <w:pStyle w:val="OtherTableBody"/>
            </w:pPr>
            <w:r>
              <w:t>Quantity not sufficient</w:t>
            </w:r>
          </w:p>
        </w:tc>
      </w:tr>
      <w:tr w:rsidR="00B50050" w14:paraId="409668FC" w14:textId="77777777" w:rsidTr="00195548">
        <w:tc>
          <w:tcPr>
            <w:tcW w:w="600" w:type="dxa"/>
          </w:tcPr>
          <w:p w14:paraId="6B47B003" w14:textId="77777777" w:rsidR="00B50050" w:rsidRDefault="00B50050" w:rsidP="0088127C">
            <w:pPr>
              <w:pStyle w:val="OtherTableBody"/>
            </w:pPr>
          </w:p>
        </w:tc>
        <w:tc>
          <w:tcPr>
            <w:tcW w:w="600" w:type="dxa"/>
          </w:tcPr>
          <w:p w14:paraId="38384911" w14:textId="77777777" w:rsidR="00B50050" w:rsidRDefault="00B50050" w:rsidP="0088127C">
            <w:pPr>
              <w:pStyle w:val="OtherTableBody"/>
            </w:pPr>
            <w:r>
              <w:t>0490</w:t>
            </w:r>
          </w:p>
        </w:tc>
        <w:tc>
          <w:tcPr>
            <w:tcW w:w="2600" w:type="dxa"/>
          </w:tcPr>
          <w:p w14:paraId="6257F341" w14:textId="77777777" w:rsidR="00B50050" w:rsidRDefault="00B50050" w:rsidP="0088127C">
            <w:pPr>
              <w:pStyle w:val="OtherTableBody"/>
            </w:pPr>
          </w:p>
        </w:tc>
        <w:tc>
          <w:tcPr>
            <w:tcW w:w="1400" w:type="dxa"/>
          </w:tcPr>
          <w:p w14:paraId="631BFBE6" w14:textId="77777777" w:rsidR="00B50050" w:rsidRDefault="00B50050" w:rsidP="0088127C">
            <w:pPr>
              <w:pStyle w:val="OtherTableBody"/>
            </w:pPr>
            <w:r>
              <w:t>RA</w:t>
            </w:r>
          </w:p>
        </w:tc>
        <w:tc>
          <w:tcPr>
            <w:tcW w:w="4200" w:type="dxa"/>
          </w:tcPr>
          <w:p w14:paraId="439B86FD" w14:textId="77777777" w:rsidR="00B50050" w:rsidRDefault="00B50050" w:rsidP="0088127C">
            <w:pPr>
              <w:pStyle w:val="OtherTableBody"/>
            </w:pPr>
            <w:r>
              <w:t>Missing patient ID number</w:t>
            </w:r>
          </w:p>
        </w:tc>
      </w:tr>
      <w:tr w:rsidR="00B50050" w14:paraId="0F345201" w14:textId="77777777" w:rsidTr="00195548">
        <w:tc>
          <w:tcPr>
            <w:tcW w:w="600" w:type="dxa"/>
          </w:tcPr>
          <w:p w14:paraId="6546538D" w14:textId="77777777" w:rsidR="00B50050" w:rsidRDefault="00B50050" w:rsidP="0088127C">
            <w:pPr>
              <w:pStyle w:val="OtherTableBody"/>
            </w:pPr>
          </w:p>
        </w:tc>
        <w:tc>
          <w:tcPr>
            <w:tcW w:w="600" w:type="dxa"/>
          </w:tcPr>
          <w:p w14:paraId="5600376A" w14:textId="77777777" w:rsidR="00B50050" w:rsidRDefault="00B50050" w:rsidP="0088127C">
            <w:pPr>
              <w:pStyle w:val="OtherTableBody"/>
            </w:pPr>
            <w:r>
              <w:t>0490</w:t>
            </w:r>
          </w:p>
        </w:tc>
        <w:tc>
          <w:tcPr>
            <w:tcW w:w="2600" w:type="dxa"/>
          </w:tcPr>
          <w:p w14:paraId="615ACCA0" w14:textId="77777777" w:rsidR="00B50050" w:rsidRDefault="00B50050" w:rsidP="0088127C">
            <w:pPr>
              <w:pStyle w:val="OtherTableBody"/>
            </w:pPr>
          </w:p>
        </w:tc>
        <w:tc>
          <w:tcPr>
            <w:tcW w:w="1400" w:type="dxa"/>
          </w:tcPr>
          <w:p w14:paraId="7368FE46" w14:textId="77777777" w:rsidR="00B50050" w:rsidRDefault="00B50050" w:rsidP="0088127C">
            <w:pPr>
              <w:pStyle w:val="OtherTableBody"/>
            </w:pPr>
            <w:r>
              <w:t>RB</w:t>
            </w:r>
          </w:p>
        </w:tc>
        <w:tc>
          <w:tcPr>
            <w:tcW w:w="4200" w:type="dxa"/>
          </w:tcPr>
          <w:p w14:paraId="1DEFAFB4" w14:textId="77777777" w:rsidR="00B50050" w:rsidRDefault="00B50050" w:rsidP="0088127C">
            <w:pPr>
              <w:pStyle w:val="OtherTableBody"/>
            </w:pPr>
            <w:r>
              <w:t>Broken container</w:t>
            </w:r>
          </w:p>
        </w:tc>
      </w:tr>
      <w:tr w:rsidR="00B50050" w14:paraId="0BC54A4F" w14:textId="77777777" w:rsidTr="00195548">
        <w:tc>
          <w:tcPr>
            <w:tcW w:w="600" w:type="dxa"/>
          </w:tcPr>
          <w:p w14:paraId="653A9A05" w14:textId="77777777" w:rsidR="00B50050" w:rsidRDefault="00B50050" w:rsidP="0088127C">
            <w:pPr>
              <w:pStyle w:val="OtherTableBody"/>
            </w:pPr>
          </w:p>
        </w:tc>
        <w:tc>
          <w:tcPr>
            <w:tcW w:w="600" w:type="dxa"/>
          </w:tcPr>
          <w:p w14:paraId="1433B1B9" w14:textId="77777777" w:rsidR="00B50050" w:rsidRDefault="00B50050" w:rsidP="0088127C">
            <w:pPr>
              <w:pStyle w:val="OtherTableBody"/>
            </w:pPr>
            <w:r>
              <w:t>0490</w:t>
            </w:r>
          </w:p>
        </w:tc>
        <w:tc>
          <w:tcPr>
            <w:tcW w:w="2600" w:type="dxa"/>
          </w:tcPr>
          <w:p w14:paraId="1E35BC02" w14:textId="77777777" w:rsidR="00B50050" w:rsidRDefault="00B50050" w:rsidP="0088127C">
            <w:pPr>
              <w:pStyle w:val="OtherTableBody"/>
            </w:pPr>
          </w:p>
        </w:tc>
        <w:tc>
          <w:tcPr>
            <w:tcW w:w="1400" w:type="dxa"/>
          </w:tcPr>
          <w:p w14:paraId="0E7A5C3E" w14:textId="77777777" w:rsidR="00B50050" w:rsidRDefault="00B50050" w:rsidP="0088127C">
            <w:pPr>
              <w:pStyle w:val="OtherTableBody"/>
            </w:pPr>
            <w:r>
              <w:t>RC</w:t>
            </w:r>
          </w:p>
        </w:tc>
        <w:tc>
          <w:tcPr>
            <w:tcW w:w="4200" w:type="dxa"/>
          </w:tcPr>
          <w:p w14:paraId="07315CE4" w14:textId="77777777" w:rsidR="00B50050" w:rsidRDefault="00B50050" w:rsidP="0088127C">
            <w:pPr>
              <w:pStyle w:val="OtherTableBody"/>
            </w:pPr>
            <w:r>
              <w:t>Clotting</w:t>
            </w:r>
          </w:p>
        </w:tc>
      </w:tr>
      <w:tr w:rsidR="00B50050" w14:paraId="60FCA9DC" w14:textId="77777777" w:rsidTr="00195548">
        <w:tc>
          <w:tcPr>
            <w:tcW w:w="600" w:type="dxa"/>
          </w:tcPr>
          <w:p w14:paraId="2AC06402" w14:textId="77777777" w:rsidR="00B50050" w:rsidRDefault="00B50050" w:rsidP="0088127C">
            <w:pPr>
              <w:pStyle w:val="OtherTableBody"/>
            </w:pPr>
          </w:p>
        </w:tc>
        <w:tc>
          <w:tcPr>
            <w:tcW w:w="600" w:type="dxa"/>
          </w:tcPr>
          <w:p w14:paraId="31C97A1E" w14:textId="77777777" w:rsidR="00B50050" w:rsidRDefault="00B50050" w:rsidP="0088127C">
            <w:pPr>
              <w:pStyle w:val="OtherTableBody"/>
            </w:pPr>
            <w:r>
              <w:t>0490</w:t>
            </w:r>
          </w:p>
        </w:tc>
        <w:tc>
          <w:tcPr>
            <w:tcW w:w="2600" w:type="dxa"/>
          </w:tcPr>
          <w:p w14:paraId="195E9F20" w14:textId="77777777" w:rsidR="00B50050" w:rsidRDefault="00B50050" w:rsidP="0088127C">
            <w:pPr>
              <w:pStyle w:val="OtherTableBody"/>
            </w:pPr>
          </w:p>
        </w:tc>
        <w:tc>
          <w:tcPr>
            <w:tcW w:w="1400" w:type="dxa"/>
          </w:tcPr>
          <w:p w14:paraId="5E0B5A60" w14:textId="77777777" w:rsidR="00B50050" w:rsidRDefault="00B50050" w:rsidP="0088127C">
            <w:pPr>
              <w:pStyle w:val="OtherTableBody"/>
            </w:pPr>
            <w:r>
              <w:t>RD</w:t>
            </w:r>
          </w:p>
        </w:tc>
        <w:tc>
          <w:tcPr>
            <w:tcW w:w="4200" w:type="dxa"/>
          </w:tcPr>
          <w:p w14:paraId="74970736" w14:textId="77777777" w:rsidR="00B50050" w:rsidRDefault="00B50050" w:rsidP="0088127C">
            <w:pPr>
              <w:pStyle w:val="OtherTableBody"/>
            </w:pPr>
            <w:r>
              <w:t>Missing collection date</w:t>
            </w:r>
          </w:p>
        </w:tc>
      </w:tr>
      <w:tr w:rsidR="00B50050" w14:paraId="51E8602E" w14:textId="77777777" w:rsidTr="00195548">
        <w:tc>
          <w:tcPr>
            <w:tcW w:w="600" w:type="dxa"/>
          </w:tcPr>
          <w:p w14:paraId="580D57E1" w14:textId="77777777" w:rsidR="00B50050" w:rsidRDefault="00B50050" w:rsidP="0088127C">
            <w:pPr>
              <w:pStyle w:val="OtherTableBody"/>
            </w:pPr>
          </w:p>
        </w:tc>
        <w:tc>
          <w:tcPr>
            <w:tcW w:w="600" w:type="dxa"/>
          </w:tcPr>
          <w:p w14:paraId="12F12F5A" w14:textId="77777777" w:rsidR="00B50050" w:rsidRDefault="00B50050" w:rsidP="0088127C">
            <w:pPr>
              <w:pStyle w:val="OtherTableBody"/>
            </w:pPr>
            <w:r>
              <w:t>0490</w:t>
            </w:r>
          </w:p>
        </w:tc>
        <w:tc>
          <w:tcPr>
            <w:tcW w:w="2600" w:type="dxa"/>
          </w:tcPr>
          <w:p w14:paraId="49B256A7" w14:textId="77777777" w:rsidR="00B50050" w:rsidRDefault="00B50050" w:rsidP="0088127C">
            <w:pPr>
              <w:pStyle w:val="OtherTableBody"/>
            </w:pPr>
          </w:p>
        </w:tc>
        <w:tc>
          <w:tcPr>
            <w:tcW w:w="1400" w:type="dxa"/>
          </w:tcPr>
          <w:p w14:paraId="59B31F08" w14:textId="77777777" w:rsidR="00B50050" w:rsidRDefault="00B50050" w:rsidP="0088127C">
            <w:pPr>
              <w:pStyle w:val="OtherTableBody"/>
            </w:pPr>
            <w:r>
              <w:t>RE</w:t>
            </w:r>
          </w:p>
        </w:tc>
        <w:tc>
          <w:tcPr>
            <w:tcW w:w="4200" w:type="dxa"/>
          </w:tcPr>
          <w:p w14:paraId="47BA51FE" w14:textId="77777777" w:rsidR="00B50050" w:rsidRDefault="00B50050" w:rsidP="0088127C">
            <w:pPr>
              <w:pStyle w:val="OtherTableBody"/>
            </w:pPr>
            <w:r>
              <w:t>Missing patient name</w:t>
            </w:r>
          </w:p>
        </w:tc>
      </w:tr>
      <w:tr w:rsidR="00B50050" w14:paraId="7D2AECC3" w14:textId="77777777" w:rsidTr="00195548">
        <w:tc>
          <w:tcPr>
            <w:tcW w:w="600" w:type="dxa"/>
          </w:tcPr>
          <w:p w14:paraId="5ABE958F" w14:textId="77777777" w:rsidR="00B50050" w:rsidRDefault="00B50050" w:rsidP="0088127C">
            <w:pPr>
              <w:pStyle w:val="OtherTableBody"/>
            </w:pPr>
          </w:p>
        </w:tc>
        <w:tc>
          <w:tcPr>
            <w:tcW w:w="600" w:type="dxa"/>
          </w:tcPr>
          <w:p w14:paraId="5C7C686A" w14:textId="77777777" w:rsidR="00B50050" w:rsidRDefault="00B50050" w:rsidP="0088127C">
            <w:pPr>
              <w:pStyle w:val="OtherTableBody"/>
            </w:pPr>
            <w:r>
              <w:t>0490</w:t>
            </w:r>
          </w:p>
        </w:tc>
        <w:tc>
          <w:tcPr>
            <w:tcW w:w="2600" w:type="dxa"/>
          </w:tcPr>
          <w:p w14:paraId="2BBE7FB4" w14:textId="77777777" w:rsidR="00B50050" w:rsidRDefault="00B50050" w:rsidP="0088127C">
            <w:pPr>
              <w:pStyle w:val="OtherTableBody"/>
            </w:pPr>
          </w:p>
        </w:tc>
        <w:tc>
          <w:tcPr>
            <w:tcW w:w="1400" w:type="dxa"/>
          </w:tcPr>
          <w:p w14:paraId="4635E406" w14:textId="77777777" w:rsidR="00B50050" w:rsidRDefault="00B50050" w:rsidP="0088127C">
            <w:pPr>
              <w:pStyle w:val="OtherTableBody"/>
            </w:pPr>
            <w:r>
              <w:t>RH</w:t>
            </w:r>
          </w:p>
        </w:tc>
        <w:tc>
          <w:tcPr>
            <w:tcW w:w="4200" w:type="dxa"/>
          </w:tcPr>
          <w:p w14:paraId="1C798689" w14:textId="77777777" w:rsidR="00B50050" w:rsidRDefault="00B50050" w:rsidP="0088127C">
            <w:pPr>
              <w:pStyle w:val="OtherTableBody"/>
            </w:pPr>
            <w:r>
              <w:t>Hemolysis</w:t>
            </w:r>
          </w:p>
        </w:tc>
      </w:tr>
      <w:tr w:rsidR="00B50050" w14:paraId="46FE6E3B" w14:textId="77777777" w:rsidTr="00195548">
        <w:tc>
          <w:tcPr>
            <w:tcW w:w="600" w:type="dxa"/>
          </w:tcPr>
          <w:p w14:paraId="72CA017A" w14:textId="77777777" w:rsidR="00B50050" w:rsidRDefault="00B50050" w:rsidP="0088127C">
            <w:pPr>
              <w:pStyle w:val="OtherTableBody"/>
            </w:pPr>
          </w:p>
        </w:tc>
        <w:tc>
          <w:tcPr>
            <w:tcW w:w="600" w:type="dxa"/>
          </w:tcPr>
          <w:p w14:paraId="4AA7A346" w14:textId="77777777" w:rsidR="00B50050" w:rsidRDefault="00B50050" w:rsidP="0088127C">
            <w:pPr>
              <w:pStyle w:val="OtherTableBody"/>
            </w:pPr>
            <w:r>
              <w:t>0490</w:t>
            </w:r>
          </w:p>
        </w:tc>
        <w:tc>
          <w:tcPr>
            <w:tcW w:w="2600" w:type="dxa"/>
          </w:tcPr>
          <w:p w14:paraId="1C2F9B4F" w14:textId="77777777" w:rsidR="00B50050" w:rsidRDefault="00B50050" w:rsidP="0088127C">
            <w:pPr>
              <w:pStyle w:val="OtherTableBody"/>
            </w:pPr>
          </w:p>
        </w:tc>
        <w:tc>
          <w:tcPr>
            <w:tcW w:w="1400" w:type="dxa"/>
          </w:tcPr>
          <w:p w14:paraId="6965E83C" w14:textId="77777777" w:rsidR="00B50050" w:rsidRDefault="00B50050" w:rsidP="0088127C">
            <w:pPr>
              <w:pStyle w:val="OtherTableBody"/>
            </w:pPr>
            <w:r>
              <w:t>RI</w:t>
            </w:r>
          </w:p>
        </w:tc>
        <w:tc>
          <w:tcPr>
            <w:tcW w:w="4200" w:type="dxa"/>
          </w:tcPr>
          <w:p w14:paraId="058B2B07" w14:textId="77777777" w:rsidR="00B50050" w:rsidRDefault="00B50050" w:rsidP="0088127C">
            <w:pPr>
              <w:pStyle w:val="OtherTableBody"/>
            </w:pPr>
            <w:r>
              <w:t>Identification problem</w:t>
            </w:r>
          </w:p>
        </w:tc>
      </w:tr>
      <w:tr w:rsidR="00B50050" w14:paraId="3AEBBF17" w14:textId="77777777" w:rsidTr="00195548">
        <w:tc>
          <w:tcPr>
            <w:tcW w:w="600" w:type="dxa"/>
          </w:tcPr>
          <w:p w14:paraId="29D79A3D" w14:textId="77777777" w:rsidR="00B50050" w:rsidRDefault="00B50050" w:rsidP="0088127C">
            <w:pPr>
              <w:pStyle w:val="OtherTableBody"/>
            </w:pPr>
          </w:p>
        </w:tc>
        <w:tc>
          <w:tcPr>
            <w:tcW w:w="600" w:type="dxa"/>
          </w:tcPr>
          <w:p w14:paraId="4F44D09B" w14:textId="77777777" w:rsidR="00B50050" w:rsidRDefault="00B50050" w:rsidP="0088127C">
            <w:pPr>
              <w:pStyle w:val="OtherTableBody"/>
            </w:pPr>
            <w:r>
              <w:t>0490</w:t>
            </w:r>
          </w:p>
        </w:tc>
        <w:tc>
          <w:tcPr>
            <w:tcW w:w="2600" w:type="dxa"/>
          </w:tcPr>
          <w:p w14:paraId="1E0397DD" w14:textId="77777777" w:rsidR="00B50050" w:rsidRDefault="00B50050" w:rsidP="0088127C">
            <w:pPr>
              <w:pStyle w:val="OtherTableBody"/>
            </w:pPr>
          </w:p>
        </w:tc>
        <w:tc>
          <w:tcPr>
            <w:tcW w:w="1400" w:type="dxa"/>
          </w:tcPr>
          <w:p w14:paraId="0AE5ACB1" w14:textId="77777777" w:rsidR="00B50050" w:rsidRDefault="00B50050" w:rsidP="0088127C">
            <w:pPr>
              <w:pStyle w:val="OtherTableBody"/>
            </w:pPr>
            <w:r>
              <w:t>RM</w:t>
            </w:r>
          </w:p>
        </w:tc>
        <w:tc>
          <w:tcPr>
            <w:tcW w:w="4200" w:type="dxa"/>
          </w:tcPr>
          <w:p w14:paraId="281EA6A5" w14:textId="77777777" w:rsidR="00B50050" w:rsidRDefault="00B50050" w:rsidP="0088127C">
            <w:pPr>
              <w:pStyle w:val="OtherTableBody"/>
            </w:pPr>
            <w:r>
              <w:t>Labeling</w:t>
            </w:r>
          </w:p>
        </w:tc>
      </w:tr>
      <w:tr w:rsidR="00B50050" w14:paraId="45E61B8C" w14:textId="77777777" w:rsidTr="00195548">
        <w:tc>
          <w:tcPr>
            <w:tcW w:w="600" w:type="dxa"/>
          </w:tcPr>
          <w:p w14:paraId="010EA336" w14:textId="77777777" w:rsidR="00B50050" w:rsidRDefault="00B50050" w:rsidP="0088127C">
            <w:pPr>
              <w:pStyle w:val="OtherTableBody"/>
            </w:pPr>
          </w:p>
        </w:tc>
        <w:tc>
          <w:tcPr>
            <w:tcW w:w="600" w:type="dxa"/>
          </w:tcPr>
          <w:p w14:paraId="2997F788" w14:textId="77777777" w:rsidR="00B50050" w:rsidRDefault="00B50050" w:rsidP="0088127C">
            <w:pPr>
              <w:pStyle w:val="OtherTableBody"/>
            </w:pPr>
            <w:r>
              <w:t>0490</w:t>
            </w:r>
          </w:p>
        </w:tc>
        <w:tc>
          <w:tcPr>
            <w:tcW w:w="2600" w:type="dxa"/>
          </w:tcPr>
          <w:p w14:paraId="45FFD6A0" w14:textId="77777777" w:rsidR="00B50050" w:rsidRDefault="00B50050" w:rsidP="0088127C">
            <w:pPr>
              <w:pStyle w:val="OtherTableBody"/>
            </w:pPr>
          </w:p>
        </w:tc>
        <w:tc>
          <w:tcPr>
            <w:tcW w:w="1400" w:type="dxa"/>
          </w:tcPr>
          <w:p w14:paraId="02D9A2A4" w14:textId="77777777" w:rsidR="00B50050" w:rsidRDefault="00B50050" w:rsidP="0088127C">
            <w:pPr>
              <w:pStyle w:val="OtherTableBody"/>
            </w:pPr>
            <w:r>
              <w:t>RN</w:t>
            </w:r>
          </w:p>
        </w:tc>
        <w:tc>
          <w:tcPr>
            <w:tcW w:w="4200" w:type="dxa"/>
          </w:tcPr>
          <w:p w14:paraId="72411596" w14:textId="77777777" w:rsidR="00B50050" w:rsidRDefault="00B50050" w:rsidP="0088127C">
            <w:pPr>
              <w:pStyle w:val="OtherTableBody"/>
            </w:pPr>
            <w:r>
              <w:t>Contamination</w:t>
            </w:r>
          </w:p>
        </w:tc>
      </w:tr>
      <w:tr w:rsidR="00B50050" w14:paraId="0DBF189A" w14:textId="77777777" w:rsidTr="00195548">
        <w:tc>
          <w:tcPr>
            <w:tcW w:w="600" w:type="dxa"/>
          </w:tcPr>
          <w:p w14:paraId="27BBA499" w14:textId="77777777" w:rsidR="00B50050" w:rsidRDefault="00B50050" w:rsidP="0088127C">
            <w:pPr>
              <w:pStyle w:val="OtherTableBody"/>
            </w:pPr>
          </w:p>
        </w:tc>
        <w:tc>
          <w:tcPr>
            <w:tcW w:w="600" w:type="dxa"/>
          </w:tcPr>
          <w:p w14:paraId="64A65A25" w14:textId="77777777" w:rsidR="00B50050" w:rsidRDefault="00B50050" w:rsidP="0088127C">
            <w:pPr>
              <w:pStyle w:val="OtherTableBody"/>
            </w:pPr>
            <w:r>
              <w:t>0490</w:t>
            </w:r>
          </w:p>
        </w:tc>
        <w:tc>
          <w:tcPr>
            <w:tcW w:w="2600" w:type="dxa"/>
          </w:tcPr>
          <w:p w14:paraId="5CDD321A" w14:textId="77777777" w:rsidR="00B50050" w:rsidRDefault="00B50050" w:rsidP="0088127C">
            <w:pPr>
              <w:pStyle w:val="OtherTableBody"/>
            </w:pPr>
          </w:p>
        </w:tc>
        <w:tc>
          <w:tcPr>
            <w:tcW w:w="1400" w:type="dxa"/>
          </w:tcPr>
          <w:p w14:paraId="2CD80888" w14:textId="77777777" w:rsidR="00B50050" w:rsidRDefault="00B50050" w:rsidP="0088127C">
            <w:pPr>
              <w:pStyle w:val="OtherTableBody"/>
            </w:pPr>
            <w:r>
              <w:t>RP</w:t>
            </w:r>
          </w:p>
        </w:tc>
        <w:tc>
          <w:tcPr>
            <w:tcW w:w="4200" w:type="dxa"/>
          </w:tcPr>
          <w:p w14:paraId="76CC1142" w14:textId="77777777" w:rsidR="00B50050" w:rsidRDefault="00B50050" w:rsidP="0088127C">
            <w:pPr>
              <w:pStyle w:val="OtherTableBody"/>
            </w:pPr>
            <w:r>
              <w:t>Missing phlebotomist ID</w:t>
            </w:r>
          </w:p>
        </w:tc>
      </w:tr>
      <w:tr w:rsidR="00B50050" w14:paraId="06C28B40" w14:textId="77777777" w:rsidTr="00195548">
        <w:tc>
          <w:tcPr>
            <w:tcW w:w="600" w:type="dxa"/>
          </w:tcPr>
          <w:p w14:paraId="771F76BA" w14:textId="77777777" w:rsidR="00B50050" w:rsidRDefault="00B50050" w:rsidP="0088127C">
            <w:pPr>
              <w:pStyle w:val="OtherTableBody"/>
            </w:pPr>
          </w:p>
        </w:tc>
        <w:tc>
          <w:tcPr>
            <w:tcW w:w="600" w:type="dxa"/>
          </w:tcPr>
          <w:p w14:paraId="0D1AB2E9" w14:textId="77777777" w:rsidR="00B50050" w:rsidRDefault="00B50050" w:rsidP="0088127C">
            <w:pPr>
              <w:pStyle w:val="OtherTableBody"/>
            </w:pPr>
            <w:r>
              <w:t>0490</w:t>
            </w:r>
          </w:p>
        </w:tc>
        <w:tc>
          <w:tcPr>
            <w:tcW w:w="2600" w:type="dxa"/>
          </w:tcPr>
          <w:p w14:paraId="544E5981" w14:textId="77777777" w:rsidR="00B50050" w:rsidRDefault="00B50050" w:rsidP="0088127C">
            <w:pPr>
              <w:pStyle w:val="OtherTableBody"/>
            </w:pPr>
          </w:p>
        </w:tc>
        <w:tc>
          <w:tcPr>
            <w:tcW w:w="1400" w:type="dxa"/>
          </w:tcPr>
          <w:p w14:paraId="5CCC80EE" w14:textId="77777777" w:rsidR="00B50050" w:rsidRDefault="00B50050" w:rsidP="0088127C">
            <w:pPr>
              <w:pStyle w:val="OtherTableBody"/>
            </w:pPr>
            <w:r>
              <w:t>RR</w:t>
            </w:r>
          </w:p>
        </w:tc>
        <w:tc>
          <w:tcPr>
            <w:tcW w:w="4200" w:type="dxa"/>
          </w:tcPr>
          <w:p w14:paraId="2C7B06D9" w14:textId="77777777" w:rsidR="00B50050" w:rsidRDefault="00B50050" w:rsidP="0088127C">
            <w:pPr>
              <w:pStyle w:val="OtherTableBody"/>
            </w:pPr>
            <w:r>
              <w:t>Improper storage</w:t>
            </w:r>
          </w:p>
        </w:tc>
      </w:tr>
      <w:tr w:rsidR="00B50050" w14:paraId="7088E296" w14:textId="77777777" w:rsidTr="00195548">
        <w:tc>
          <w:tcPr>
            <w:tcW w:w="600" w:type="dxa"/>
          </w:tcPr>
          <w:p w14:paraId="7064D69C" w14:textId="77777777" w:rsidR="00B50050" w:rsidRDefault="00B50050" w:rsidP="0088127C">
            <w:pPr>
              <w:pStyle w:val="OtherTableBody"/>
            </w:pPr>
          </w:p>
        </w:tc>
        <w:tc>
          <w:tcPr>
            <w:tcW w:w="600" w:type="dxa"/>
          </w:tcPr>
          <w:p w14:paraId="678A1FFF" w14:textId="77777777" w:rsidR="00B50050" w:rsidRDefault="00B50050" w:rsidP="0088127C">
            <w:pPr>
              <w:pStyle w:val="OtherTableBody"/>
            </w:pPr>
            <w:r>
              <w:t>0490</w:t>
            </w:r>
          </w:p>
        </w:tc>
        <w:tc>
          <w:tcPr>
            <w:tcW w:w="2600" w:type="dxa"/>
          </w:tcPr>
          <w:p w14:paraId="38FA6742" w14:textId="77777777" w:rsidR="00B50050" w:rsidRDefault="00B50050" w:rsidP="0088127C">
            <w:pPr>
              <w:pStyle w:val="OtherTableBody"/>
            </w:pPr>
          </w:p>
        </w:tc>
        <w:tc>
          <w:tcPr>
            <w:tcW w:w="1400" w:type="dxa"/>
          </w:tcPr>
          <w:p w14:paraId="79581ED9" w14:textId="77777777" w:rsidR="00B50050" w:rsidRDefault="00B50050" w:rsidP="0088127C">
            <w:pPr>
              <w:pStyle w:val="OtherTableBody"/>
            </w:pPr>
            <w:r>
              <w:t>RS</w:t>
            </w:r>
          </w:p>
        </w:tc>
        <w:tc>
          <w:tcPr>
            <w:tcW w:w="4200" w:type="dxa"/>
          </w:tcPr>
          <w:p w14:paraId="44A45CCC" w14:textId="77777777" w:rsidR="00B50050" w:rsidRDefault="00B50050" w:rsidP="0088127C">
            <w:pPr>
              <w:pStyle w:val="OtherTableBody"/>
            </w:pPr>
            <w:r>
              <w:t>Name misspelling</w:t>
            </w:r>
          </w:p>
        </w:tc>
      </w:tr>
      <w:tr w:rsidR="00B50050" w14:paraId="736724E8" w14:textId="77777777" w:rsidTr="00195548">
        <w:tc>
          <w:tcPr>
            <w:tcW w:w="600" w:type="dxa"/>
          </w:tcPr>
          <w:p w14:paraId="4E698496" w14:textId="77777777" w:rsidR="00B50050" w:rsidRDefault="00B50050" w:rsidP="0088127C">
            <w:pPr>
              <w:pStyle w:val="OtherTableBody"/>
            </w:pPr>
            <w:r>
              <w:t>User</w:t>
            </w:r>
          </w:p>
        </w:tc>
        <w:tc>
          <w:tcPr>
            <w:tcW w:w="600" w:type="dxa"/>
          </w:tcPr>
          <w:p w14:paraId="41103E24" w14:textId="77777777" w:rsidR="00B50050" w:rsidRDefault="00B50050" w:rsidP="0088127C">
            <w:pPr>
              <w:pStyle w:val="OtherTableBody"/>
            </w:pPr>
          </w:p>
        </w:tc>
        <w:tc>
          <w:tcPr>
            <w:tcW w:w="2600" w:type="dxa"/>
          </w:tcPr>
          <w:p w14:paraId="272CC824" w14:textId="77777777" w:rsidR="00B50050" w:rsidRDefault="00B50050" w:rsidP="0088127C">
            <w:pPr>
              <w:pStyle w:val="OtherTableBody"/>
            </w:pPr>
            <w:r>
              <w:t>Specimen Quality</w:t>
            </w:r>
          </w:p>
        </w:tc>
        <w:tc>
          <w:tcPr>
            <w:tcW w:w="1400" w:type="dxa"/>
          </w:tcPr>
          <w:p w14:paraId="7C06D77B" w14:textId="77777777" w:rsidR="00B50050" w:rsidRDefault="00B50050" w:rsidP="0088127C">
            <w:pPr>
              <w:pStyle w:val="OtherTableBody"/>
            </w:pPr>
          </w:p>
        </w:tc>
        <w:tc>
          <w:tcPr>
            <w:tcW w:w="4200" w:type="dxa"/>
          </w:tcPr>
          <w:p w14:paraId="2D8571AF" w14:textId="77777777" w:rsidR="00B50050" w:rsidRDefault="00B50050" w:rsidP="0088127C">
            <w:pPr>
              <w:pStyle w:val="OtherTableBody"/>
            </w:pPr>
          </w:p>
        </w:tc>
      </w:tr>
      <w:tr w:rsidR="00B50050" w14:paraId="706C0A9A" w14:textId="77777777" w:rsidTr="00195548">
        <w:tc>
          <w:tcPr>
            <w:tcW w:w="600" w:type="dxa"/>
          </w:tcPr>
          <w:p w14:paraId="56FFCC6B" w14:textId="77777777" w:rsidR="00B50050" w:rsidRDefault="00B50050" w:rsidP="0088127C">
            <w:pPr>
              <w:pStyle w:val="OtherTableBody"/>
            </w:pPr>
          </w:p>
        </w:tc>
        <w:tc>
          <w:tcPr>
            <w:tcW w:w="600" w:type="dxa"/>
          </w:tcPr>
          <w:p w14:paraId="2E5213B1" w14:textId="77777777" w:rsidR="00B50050" w:rsidRDefault="00B50050" w:rsidP="0088127C">
            <w:pPr>
              <w:pStyle w:val="OtherTableBody"/>
            </w:pPr>
            <w:r>
              <w:t>0491</w:t>
            </w:r>
          </w:p>
        </w:tc>
        <w:tc>
          <w:tcPr>
            <w:tcW w:w="2600" w:type="dxa"/>
          </w:tcPr>
          <w:p w14:paraId="1DCA3995" w14:textId="77777777" w:rsidR="00B50050" w:rsidRDefault="00B50050" w:rsidP="0088127C">
            <w:pPr>
              <w:pStyle w:val="OtherTableBody"/>
            </w:pPr>
          </w:p>
        </w:tc>
        <w:tc>
          <w:tcPr>
            <w:tcW w:w="1400" w:type="dxa"/>
          </w:tcPr>
          <w:p w14:paraId="720FB928" w14:textId="77777777" w:rsidR="00B50050" w:rsidRDefault="00B50050" w:rsidP="0088127C">
            <w:pPr>
              <w:pStyle w:val="OtherTableBody"/>
            </w:pPr>
            <w:r>
              <w:t>E</w:t>
            </w:r>
          </w:p>
        </w:tc>
        <w:tc>
          <w:tcPr>
            <w:tcW w:w="4200" w:type="dxa"/>
          </w:tcPr>
          <w:p w14:paraId="603F1DEE" w14:textId="77777777" w:rsidR="00B50050" w:rsidRDefault="00B50050" w:rsidP="0088127C">
            <w:pPr>
              <w:pStyle w:val="OtherTableBody"/>
            </w:pPr>
            <w:r>
              <w:t>Excellent</w:t>
            </w:r>
          </w:p>
        </w:tc>
      </w:tr>
      <w:tr w:rsidR="00B50050" w14:paraId="77D2DE24" w14:textId="77777777" w:rsidTr="00195548">
        <w:tc>
          <w:tcPr>
            <w:tcW w:w="600" w:type="dxa"/>
          </w:tcPr>
          <w:p w14:paraId="7BDF994C" w14:textId="77777777" w:rsidR="00B50050" w:rsidRDefault="00B50050" w:rsidP="0088127C">
            <w:pPr>
              <w:pStyle w:val="OtherTableBody"/>
            </w:pPr>
          </w:p>
        </w:tc>
        <w:tc>
          <w:tcPr>
            <w:tcW w:w="600" w:type="dxa"/>
          </w:tcPr>
          <w:p w14:paraId="4C08F36B" w14:textId="77777777" w:rsidR="00B50050" w:rsidRDefault="00B50050" w:rsidP="0088127C">
            <w:pPr>
              <w:pStyle w:val="OtherTableBody"/>
            </w:pPr>
            <w:r>
              <w:t>0491</w:t>
            </w:r>
          </w:p>
        </w:tc>
        <w:tc>
          <w:tcPr>
            <w:tcW w:w="2600" w:type="dxa"/>
          </w:tcPr>
          <w:p w14:paraId="0E6F1EA0" w14:textId="77777777" w:rsidR="00B50050" w:rsidRDefault="00B50050" w:rsidP="0088127C">
            <w:pPr>
              <w:pStyle w:val="OtherTableBody"/>
            </w:pPr>
          </w:p>
        </w:tc>
        <w:tc>
          <w:tcPr>
            <w:tcW w:w="1400" w:type="dxa"/>
          </w:tcPr>
          <w:p w14:paraId="57F68FEE" w14:textId="77777777" w:rsidR="00B50050" w:rsidRDefault="00B50050" w:rsidP="0088127C">
            <w:pPr>
              <w:pStyle w:val="OtherTableBody"/>
            </w:pPr>
            <w:r>
              <w:t>F</w:t>
            </w:r>
          </w:p>
        </w:tc>
        <w:tc>
          <w:tcPr>
            <w:tcW w:w="4200" w:type="dxa"/>
          </w:tcPr>
          <w:p w14:paraId="28FC72F5" w14:textId="77777777" w:rsidR="00B50050" w:rsidRDefault="00B50050" w:rsidP="0088127C">
            <w:pPr>
              <w:pStyle w:val="OtherTableBody"/>
            </w:pPr>
            <w:r>
              <w:t>Fair</w:t>
            </w:r>
          </w:p>
        </w:tc>
      </w:tr>
      <w:tr w:rsidR="00B50050" w14:paraId="235C737F" w14:textId="77777777" w:rsidTr="00195548">
        <w:tc>
          <w:tcPr>
            <w:tcW w:w="600" w:type="dxa"/>
          </w:tcPr>
          <w:p w14:paraId="6FA113AB" w14:textId="77777777" w:rsidR="00B50050" w:rsidRDefault="00B50050" w:rsidP="0088127C">
            <w:pPr>
              <w:pStyle w:val="OtherTableBody"/>
            </w:pPr>
          </w:p>
        </w:tc>
        <w:tc>
          <w:tcPr>
            <w:tcW w:w="600" w:type="dxa"/>
          </w:tcPr>
          <w:p w14:paraId="117C8C6C" w14:textId="77777777" w:rsidR="00B50050" w:rsidRDefault="00B50050" w:rsidP="0088127C">
            <w:pPr>
              <w:pStyle w:val="OtherTableBody"/>
            </w:pPr>
            <w:r>
              <w:t>0491</w:t>
            </w:r>
          </w:p>
        </w:tc>
        <w:tc>
          <w:tcPr>
            <w:tcW w:w="2600" w:type="dxa"/>
          </w:tcPr>
          <w:p w14:paraId="7223C41A" w14:textId="77777777" w:rsidR="00B50050" w:rsidRDefault="00B50050" w:rsidP="0088127C">
            <w:pPr>
              <w:pStyle w:val="OtherTableBody"/>
            </w:pPr>
          </w:p>
        </w:tc>
        <w:tc>
          <w:tcPr>
            <w:tcW w:w="1400" w:type="dxa"/>
          </w:tcPr>
          <w:p w14:paraId="6127147A" w14:textId="77777777" w:rsidR="00B50050" w:rsidRDefault="00B50050" w:rsidP="0088127C">
            <w:pPr>
              <w:pStyle w:val="OtherTableBody"/>
            </w:pPr>
            <w:r>
              <w:t>G</w:t>
            </w:r>
          </w:p>
        </w:tc>
        <w:tc>
          <w:tcPr>
            <w:tcW w:w="4200" w:type="dxa"/>
          </w:tcPr>
          <w:p w14:paraId="3349700D" w14:textId="77777777" w:rsidR="00B50050" w:rsidRDefault="00B50050" w:rsidP="0088127C">
            <w:pPr>
              <w:pStyle w:val="OtherTableBody"/>
            </w:pPr>
            <w:r>
              <w:t>Good</w:t>
            </w:r>
          </w:p>
        </w:tc>
      </w:tr>
      <w:tr w:rsidR="00B50050" w14:paraId="10CA9BE2" w14:textId="77777777" w:rsidTr="00195548">
        <w:tc>
          <w:tcPr>
            <w:tcW w:w="600" w:type="dxa"/>
          </w:tcPr>
          <w:p w14:paraId="2CC7A1A2" w14:textId="77777777" w:rsidR="00B50050" w:rsidRDefault="00B50050" w:rsidP="0088127C">
            <w:pPr>
              <w:pStyle w:val="OtherTableBody"/>
            </w:pPr>
          </w:p>
        </w:tc>
        <w:tc>
          <w:tcPr>
            <w:tcW w:w="600" w:type="dxa"/>
          </w:tcPr>
          <w:p w14:paraId="01909D2C" w14:textId="77777777" w:rsidR="00B50050" w:rsidRDefault="00B50050" w:rsidP="0088127C">
            <w:pPr>
              <w:pStyle w:val="OtherTableBody"/>
            </w:pPr>
            <w:r>
              <w:t>0491</w:t>
            </w:r>
          </w:p>
        </w:tc>
        <w:tc>
          <w:tcPr>
            <w:tcW w:w="2600" w:type="dxa"/>
          </w:tcPr>
          <w:p w14:paraId="23EA41E1" w14:textId="77777777" w:rsidR="00B50050" w:rsidRDefault="00B50050" w:rsidP="0088127C">
            <w:pPr>
              <w:pStyle w:val="OtherTableBody"/>
            </w:pPr>
          </w:p>
        </w:tc>
        <w:tc>
          <w:tcPr>
            <w:tcW w:w="1400" w:type="dxa"/>
          </w:tcPr>
          <w:p w14:paraId="6CEE249C" w14:textId="77777777" w:rsidR="00B50050" w:rsidRDefault="00B50050" w:rsidP="0088127C">
            <w:pPr>
              <w:pStyle w:val="OtherTableBody"/>
            </w:pPr>
            <w:r>
              <w:t>P</w:t>
            </w:r>
          </w:p>
        </w:tc>
        <w:tc>
          <w:tcPr>
            <w:tcW w:w="4200" w:type="dxa"/>
          </w:tcPr>
          <w:p w14:paraId="06FF7225" w14:textId="77777777" w:rsidR="00B50050" w:rsidRDefault="00B50050" w:rsidP="0088127C">
            <w:pPr>
              <w:pStyle w:val="OtherTableBody"/>
            </w:pPr>
            <w:r>
              <w:t>Poor</w:t>
            </w:r>
          </w:p>
        </w:tc>
      </w:tr>
      <w:tr w:rsidR="00B50050" w14:paraId="56DBBC44" w14:textId="77777777" w:rsidTr="00195548">
        <w:tc>
          <w:tcPr>
            <w:tcW w:w="600" w:type="dxa"/>
          </w:tcPr>
          <w:p w14:paraId="47CAE78C" w14:textId="77777777" w:rsidR="00B50050" w:rsidRDefault="00B50050" w:rsidP="0088127C">
            <w:pPr>
              <w:pStyle w:val="OtherTableBody"/>
            </w:pPr>
            <w:r>
              <w:t>User</w:t>
            </w:r>
          </w:p>
        </w:tc>
        <w:tc>
          <w:tcPr>
            <w:tcW w:w="600" w:type="dxa"/>
          </w:tcPr>
          <w:p w14:paraId="4E21B369" w14:textId="77777777" w:rsidR="00B50050" w:rsidRDefault="00B50050" w:rsidP="0088127C">
            <w:pPr>
              <w:pStyle w:val="OtherTableBody"/>
            </w:pPr>
          </w:p>
        </w:tc>
        <w:tc>
          <w:tcPr>
            <w:tcW w:w="2600" w:type="dxa"/>
          </w:tcPr>
          <w:p w14:paraId="7DEC9CE8" w14:textId="77777777" w:rsidR="00B50050" w:rsidRDefault="00B50050" w:rsidP="0088127C">
            <w:pPr>
              <w:pStyle w:val="OtherTableBody"/>
            </w:pPr>
            <w:r>
              <w:t>Specimen Appropriateness</w:t>
            </w:r>
          </w:p>
        </w:tc>
        <w:tc>
          <w:tcPr>
            <w:tcW w:w="1400" w:type="dxa"/>
          </w:tcPr>
          <w:p w14:paraId="794C6158" w14:textId="77777777" w:rsidR="00B50050" w:rsidRDefault="00B50050" w:rsidP="0088127C">
            <w:pPr>
              <w:pStyle w:val="OtherTableBody"/>
            </w:pPr>
          </w:p>
        </w:tc>
        <w:tc>
          <w:tcPr>
            <w:tcW w:w="4200" w:type="dxa"/>
          </w:tcPr>
          <w:p w14:paraId="023F70EC" w14:textId="77777777" w:rsidR="00B50050" w:rsidRDefault="00B50050" w:rsidP="0088127C">
            <w:pPr>
              <w:pStyle w:val="OtherTableBody"/>
            </w:pPr>
          </w:p>
        </w:tc>
      </w:tr>
      <w:tr w:rsidR="00B50050" w14:paraId="54DB829B" w14:textId="77777777" w:rsidTr="00195548">
        <w:tc>
          <w:tcPr>
            <w:tcW w:w="600" w:type="dxa"/>
          </w:tcPr>
          <w:p w14:paraId="46D24ED4" w14:textId="77777777" w:rsidR="00B50050" w:rsidRDefault="00B50050" w:rsidP="0088127C">
            <w:pPr>
              <w:pStyle w:val="OtherTableBody"/>
            </w:pPr>
          </w:p>
        </w:tc>
        <w:tc>
          <w:tcPr>
            <w:tcW w:w="600" w:type="dxa"/>
          </w:tcPr>
          <w:p w14:paraId="0D26E87F" w14:textId="77777777" w:rsidR="00B50050" w:rsidRDefault="00B50050" w:rsidP="0088127C">
            <w:pPr>
              <w:pStyle w:val="OtherTableBody"/>
            </w:pPr>
            <w:r>
              <w:t>0492</w:t>
            </w:r>
          </w:p>
        </w:tc>
        <w:tc>
          <w:tcPr>
            <w:tcW w:w="2600" w:type="dxa"/>
          </w:tcPr>
          <w:p w14:paraId="28B1FC92" w14:textId="77777777" w:rsidR="00B50050" w:rsidRDefault="00B50050" w:rsidP="0088127C">
            <w:pPr>
              <w:pStyle w:val="OtherTableBody"/>
            </w:pPr>
          </w:p>
        </w:tc>
        <w:tc>
          <w:tcPr>
            <w:tcW w:w="1400" w:type="dxa"/>
          </w:tcPr>
          <w:p w14:paraId="4F333BDD" w14:textId="77777777" w:rsidR="00B50050" w:rsidRDefault="00B50050" w:rsidP="0088127C">
            <w:pPr>
              <w:pStyle w:val="OtherTableBody"/>
            </w:pPr>
            <w:r>
              <w:t>A</w:t>
            </w:r>
          </w:p>
        </w:tc>
        <w:tc>
          <w:tcPr>
            <w:tcW w:w="4200" w:type="dxa"/>
          </w:tcPr>
          <w:p w14:paraId="7B8C6A6B" w14:textId="77777777" w:rsidR="00B50050" w:rsidRDefault="00B50050" w:rsidP="0088127C">
            <w:pPr>
              <w:pStyle w:val="OtherTableBody"/>
            </w:pPr>
            <w:r>
              <w:t>Appropriate</w:t>
            </w:r>
          </w:p>
        </w:tc>
      </w:tr>
      <w:tr w:rsidR="00B50050" w14:paraId="79806D8A" w14:textId="77777777" w:rsidTr="00195548">
        <w:tc>
          <w:tcPr>
            <w:tcW w:w="600" w:type="dxa"/>
          </w:tcPr>
          <w:p w14:paraId="042E5858" w14:textId="77777777" w:rsidR="00B50050" w:rsidRDefault="00B50050" w:rsidP="0088127C">
            <w:pPr>
              <w:pStyle w:val="OtherTableBody"/>
            </w:pPr>
          </w:p>
        </w:tc>
        <w:tc>
          <w:tcPr>
            <w:tcW w:w="600" w:type="dxa"/>
          </w:tcPr>
          <w:p w14:paraId="00FFC7E4" w14:textId="77777777" w:rsidR="00B50050" w:rsidRDefault="00B50050" w:rsidP="0088127C">
            <w:pPr>
              <w:pStyle w:val="OtherTableBody"/>
            </w:pPr>
            <w:r>
              <w:t>0492</w:t>
            </w:r>
          </w:p>
        </w:tc>
        <w:tc>
          <w:tcPr>
            <w:tcW w:w="2600" w:type="dxa"/>
          </w:tcPr>
          <w:p w14:paraId="6FA437D6" w14:textId="77777777" w:rsidR="00B50050" w:rsidRDefault="00B50050" w:rsidP="0088127C">
            <w:pPr>
              <w:pStyle w:val="OtherTableBody"/>
            </w:pPr>
          </w:p>
        </w:tc>
        <w:tc>
          <w:tcPr>
            <w:tcW w:w="1400" w:type="dxa"/>
          </w:tcPr>
          <w:p w14:paraId="09FF0DEC" w14:textId="77777777" w:rsidR="00B50050" w:rsidRDefault="00B50050" w:rsidP="0088127C">
            <w:pPr>
              <w:pStyle w:val="OtherTableBody"/>
            </w:pPr>
            <w:r>
              <w:t>I</w:t>
            </w:r>
          </w:p>
        </w:tc>
        <w:tc>
          <w:tcPr>
            <w:tcW w:w="4200" w:type="dxa"/>
          </w:tcPr>
          <w:p w14:paraId="18C5DB72" w14:textId="77777777" w:rsidR="00B50050" w:rsidRDefault="00B50050" w:rsidP="0088127C">
            <w:pPr>
              <w:pStyle w:val="OtherTableBody"/>
            </w:pPr>
            <w:r>
              <w:t>Inappropriate</w:t>
            </w:r>
          </w:p>
        </w:tc>
      </w:tr>
      <w:tr w:rsidR="00B50050" w14:paraId="24FE6DBC" w14:textId="77777777" w:rsidTr="00195548">
        <w:tc>
          <w:tcPr>
            <w:tcW w:w="600" w:type="dxa"/>
          </w:tcPr>
          <w:p w14:paraId="4EF75220" w14:textId="77777777" w:rsidR="00B50050" w:rsidRDefault="00B50050" w:rsidP="0088127C">
            <w:pPr>
              <w:pStyle w:val="OtherTableBody"/>
            </w:pPr>
          </w:p>
        </w:tc>
        <w:tc>
          <w:tcPr>
            <w:tcW w:w="600" w:type="dxa"/>
          </w:tcPr>
          <w:p w14:paraId="01166D5F" w14:textId="77777777" w:rsidR="00B50050" w:rsidRDefault="00B50050" w:rsidP="0088127C">
            <w:pPr>
              <w:pStyle w:val="OtherTableBody"/>
            </w:pPr>
            <w:r>
              <w:t>0492</w:t>
            </w:r>
          </w:p>
        </w:tc>
        <w:tc>
          <w:tcPr>
            <w:tcW w:w="2600" w:type="dxa"/>
          </w:tcPr>
          <w:p w14:paraId="546E7D86" w14:textId="77777777" w:rsidR="00B50050" w:rsidRDefault="00B50050" w:rsidP="0088127C">
            <w:pPr>
              <w:pStyle w:val="OtherTableBody"/>
            </w:pPr>
          </w:p>
        </w:tc>
        <w:tc>
          <w:tcPr>
            <w:tcW w:w="1400" w:type="dxa"/>
          </w:tcPr>
          <w:p w14:paraId="2DD2575F" w14:textId="77777777" w:rsidR="00B50050" w:rsidRDefault="00B50050" w:rsidP="0088127C">
            <w:pPr>
              <w:pStyle w:val="OtherTableBody"/>
            </w:pPr>
            <w:r>
              <w:t>P</w:t>
            </w:r>
          </w:p>
        </w:tc>
        <w:tc>
          <w:tcPr>
            <w:tcW w:w="4200" w:type="dxa"/>
          </w:tcPr>
          <w:p w14:paraId="796EA6B5" w14:textId="77777777" w:rsidR="00B50050" w:rsidRDefault="00B50050" w:rsidP="0088127C">
            <w:pPr>
              <w:pStyle w:val="OtherTableBody"/>
            </w:pPr>
            <w:r>
              <w:t>Preferred</w:t>
            </w:r>
          </w:p>
        </w:tc>
      </w:tr>
      <w:tr w:rsidR="00B50050" w14:paraId="6D0D94B5" w14:textId="77777777" w:rsidTr="00195548">
        <w:tc>
          <w:tcPr>
            <w:tcW w:w="600" w:type="dxa"/>
          </w:tcPr>
          <w:p w14:paraId="4FC48210" w14:textId="77777777" w:rsidR="00B50050" w:rsidRDefault="00B50050" w:rsidP="0088127C">
            <w:pPr>
              <w:pStyle w:val="OtherTableBody"/>
            </w:pPr>
            <w:r>
              <w:t>User</w:t>
            </w:r>
          </w:p>
        </w:tc>
        <w:tc>
          <w:tcPr>
            <w:tcW w:w="600" w:type="dxa"/>
          </w:tcPr>
          <w:p w14:paraId="40BE8591" w14:textId="77777777" w:rsidR="00B50050" w:rsidRDefault="00B50050" w:rsidP="0088127C">
            <w:pPr>
              <w:pStyle w:val="OtherTableBody"/>
            </w:pPr>
          </w:p>
        </w:tc>
        <w:tc>
          <w:tcPr>
            <w:tcW w:w="2600" w:type="dxa"/>
          </w:tcPr>
          <w:p w14:paraId="6816D8C6" w14:textId="77777777" w:rsidR="00B50050" w:rsidRDefault="00B50050" w:rsidP="0088127C">
            <w:pPr>
              <w:pStyle w:val="OtherTableBody"/>
            </w:pPr>
            <w:r>
              <w:t>Specimen Condition</w:t>
            </w:r>
          </w:p>
        </w:tc>
        <w:tc>
          <w:tcPr>
            <w:tcW w:w="1400" w:type="dxa"/>
          </w:tcPr>
          <w:p w14:paraId="4F87209C" w14:textId="77777777" w:rsidR="00B50050" w:rsidRDefault="00B50050" w:rsidP="0088127C">
            <w:pPr>
              <w:pStyle w:val="OtherTableBody"/>
            </w:pPr>
          </w:p>
        </w:tc>
        <w:tc>
          <w:tcPr>
            <w:tcW w:w="4200" w:type="dxa"/>
          </w:tcPr>
          <w:p w14:paraId="0DFAE41B" w14:textId="77777777" w:rsidR="00B50050" w:rsidRDefault="00B50050" w:rsidP="0088127C">
            <w:pPr>
              <w:pStyle w:val="OtherTableBody"/>
            </w:pPr>
          </w:p>
        </w:tc>
      </w:tr>
      <w:tr w:rsidR="00B50050" w14:paraId="33E9D4D4" w14:textId="77777777" w:rsidTr="00195548">
        <w:tc>
          <w:tcPr>
            <w:tcW w:w="600" w:type="dxa"/>
          </w:tcPr>
          <w:p w14:paraId="3D0EC6BC" w14:textId="77777777" w:rsidR="00B50050" w:rsidRDefault="00B50050" w:rsidP="0088127C">
            <w:pPr>
              <w:pStyle w:val="OtherTableBody"/>
            </w:pPr>
          </w:p>
        </w:tc>
        <w:tc>
          <w:tcPr>
            <w:tcW w:w="600" w:type="dxa"/>
          </w:tcPr>
          <w:p w14:paraId="7AEAF22F" w14:textId="77777777" w:rsidR="00B50050" w:rsidRDefault="00B50050" w:rsidP="0088127C">
            <w:pPr>
              <w:pStyle w:val="OtherTableBody"/>
            </w:pPr>
            <w:r>
              <w:t>0493</w:t>
            </w:r>
          </w:p>
        </w:tc>
        <w:tc>
          <w:tcPr>
            <w:tcW w:w="2600" w:type="dxa"/>
          </w:tcPr>
          <w:p w14:paraId="2259F7C0" w14:textId="77777777" w:rsidR="00B50050" w:rsidRDefault="00B50050" w:rsidP="0088127C">
            <w:pPr>
              <w:pStyle w:val="OtherTableBody"/>
            </w:pPr>
          </w:p>
        </w:tc>
        <w:tc>
          <w:tcPr>
            <w:tcW w:w="1400" w:type="dxa"/>
          </w:tcPr>
          <w:p w14:paraId="70825232" w14:textId="77777777" w:rsidR="00B50050" w:rsidRDefault="00B50050" w:rsidP="0088127C">
            <w:pPr>
              <w:pStyle w:val="OtherTableBody"/>
            </w:pPr>
            <w:r>
              <w:t>AUT</w:t>
            </w:r>
          </w:p>
        </w:tc>
        <w:tc>
          <w:tcPr>
            <w:tcW w:w="4200" w:type="dxa"/>
          </w:tcPr>
          <w:p w14:paraId="52983303" w14:textId="77777777" w:rsidR="00B50050" w:rsidRDefault="00B50050" w:rsidP="0088127C">
            <w:pPr>
              <w:pStyle w:val="OtherTableBody"/>
            </w:pPr>
            <w:r>
              <w:t>Autolyzed</w:t>
            </w:r>
          </w:p>
        </w:tc>
      </w:tr>
      <w:tr w:rsidR="00B50050" w14:paraId="41791C57" w14:textId="77777777" w:rsidTr="00195548">
        <w:tc>
          <w:tcPr>
            <w:tcW w:w="600" w:type="dxa"/>
          </w:tcPr>
          <w:p w14:paraId="2C96A195" w14:textId="77777777" w:rsidR="00B50050" w:rsidRDefault="00B50050" w:rsidP="0088127C">
            <w:pPr>
              <w:pStyle w:val="OtherTableBody"/>
            </w:pPr>
          </w:p>
        </w:tc>
        <w:tc>
          <w:tcPr>
            <w:tcW w:w="600" w:type="dxa"/>
          </w:tcPr>
          <w:p w14:paraId="29C19F6E" w14:textId="77777777" w:rsidR="00B50050" w:rsidRDefault="00B50050" w:rsidP="0088127C">
            <w:pPr>
              <w:pStyle w:val="OtherTableBody"/>
            </w:pPr>
            <w:r>
              <w:t>0493</w:t>
            </w:r>
          </w:p>
        </w:tc>
        <w:tc>
          <w:tcPr>
            <w:tcW w:w="2600" w:type="dxa"/>
          </w:tcPr>
          <w:p w14:paraId="040E11B0" w14:textId="77777777" w:rsidR="00B50050" w:rsidRDefault="00B50050" w:rsidP="0088127C">
            <w:pPr>
              <w:pStyle w:val="OtherTableBody"/>
            </w:pPr>
          </w:p>
        </w:tc>
        <w:tc>
          <w:tcPr>
            <w:tcW w:w="1400" w:type="dxa"/>
          </w:tcPr>
          <w:p w14:paraId="2AC92E6F" w14:textId="77777777" w:rsidR="00B50050" w:rsidRDefault="00B50050" w:rsidP="0088127C">
            <w:pPr>
              <w:pStyle w:val="OtherTableBody"/>
            </w:pPr>
            <w:r>
              <w:t>CFU</w:t>
            </w:r>
          </w:p>
        </w:tc>
        <w:tc>
          <w:tcPr>
            <w:tcW w:w="4200" w:type="dxa"/>
          </w:tcPr>
          <w:p w14:paraId="03071339" w14:textId="77777777" w:rsidR="00B50050" w:rsidRDefault="00B50050" w:rsidP="0088127C">
            <w:pPr>
              <w:pStyle w:val="OtherTableBody"/>
            </w:pPr>
            <w:r>
              <w:t>Centrifuged</w:t>
            </w:r>
          </w:p>
        </w:tc>
      </w:tr>
      <w:tr w:rsidR="00B50050" w14:paraId="7F0D062F" w14:textId="77777777" w:rsidTr="00195548">
        <w:tc>
          <w:tcPr>
            <w:tcW w:w="600" w:type="dxa"/>
          </w:tcPr>
          <w:p w14:paraId="5E411D02" w14:textId="77777777" w:rsidR="00B50050" w:rsidRDefault="00B50050" w:rsidP="0088127C">
            <w:pPr>
              <w:pStyle w:val="OtherTableBody"/>
            </w:pPr>
          </w:p>
        </w:tc>
        <w:tc>
          <w:tcPr>
            <w:tcW w:w="600" w:type="dxa"/>
          </w:tcPr>
          <w:p w14:paraId="0302B9AF" w14:textId="77777777" w:rsidR="00B50050" w:rsidRDefault="00B50050" w:rsidP="0088127C">
            <w:pPr>
              <w:pStyle w:val="OtherTableBody"/>
            </w:pPr>
            <w:r>
              <w:t>0493</w:t>
            </w:r>
          </w:p>
        </w:tc>
        <w:tc>
          <w:tcPr>
            <w:tcW w:w="2600" w:type="dxa"/>
          </w:tcPr>
          <w:p w14:paraId="1A9A2DE4" w14:textId="77777777" w:rsidR="00B50050" w:rsidRDefault="00B50050" w:rsidP="0088127C">
            <w:pPr>
              <w:pStyle w:val="OtherTableBody"/>
            </w:pPr>
          </w:p>
        </w:tc>
        <w:tc>
          <w:tcPr>
            <w:tcW w:w="1400" w:type="dxa"/>
          </w:tcPr>
          <w:p w14:paraId="27DF49F7" w14:textId="77777777" w:rsidR="00B50050" w:rsidRDefault="00B50050" w:rsidP="0088127C">
            <w:pPr>
              <w:pStyle w:val="OtherTableBody"/>
            </w:pPr>
            <w:r>
              <w:t>CLOT</w:t>
            </w:r>
          </w:p>
        </w:tc>
        <w:tc>
          <w:tcPr>
            <w:tcW w:w="4200" w:type="dxa"/>
          </w:tcPr>
          <w:p w14:paraId="3C2553CF" w14:textId="77777777" w:rsidR="00B50050" w:rsidRDefault="00B50050" w:rsidP="0088127C">
            <w:pPr>
              <w:pStyle w:val="OtherTableBody"/>
            </w:pPr>
            <w:r>
              <w:t>Clotted</w:t>
            </w:r>
          </w:p>
        </w:tc>
      </w:tr>
      <w:tr w:rsidR="00B50050" w14:paraId="3A5F1F67" w14:textId="77777777" w:rsidTr="00195548">
        <w:tc>
          <w:tcPr>
            <w:tcW w:w="600" w:type="dxa"/>
          </w:tcPr>
          <w:p w14:paraId="31B33F0C" w14:textId="77777777" w:rsidR="00B50050" w:rsidRDefault="00B50050" w:rsidP="0088127C">
            <w:pPr>
              <w:pStyle w:val="OtherTableBody"/>
            </w:pPr>
          </w:p>
        </w:tc>
        <w:tc>
          <w:tcPr>
            <w:tcW w:w="600" w:type="dxa"/>
          </w:tcPr>
          <w:p w14:paraId="44868082" w14:textId="77777777" w:rsidR="00B50050" w:rsidRDefault="00B50050" w:rsidP="0088127C">
            <w:pPr>
              <w:pStyle w:val="OtherTableBody"/>
            </w:pPr>
            <w:r>
              <w:t>0493</w:t>
            </w:r>
          </w:p>
        </w:tc>
        <w:tc>
          <w:tcPr>
            <w:tcW w:w="2600" w:type="dxa"/>
          </w:tcPr>
          <w:p w14:paraId="76FCCA33" w14:textId="77777777" w:rsidR="00B50050" w:rsidRDefault="00B50050" w:rsidP="0088127C">
            <w:pPr>
              <w:pStyle w:val="OtherTableBody"/>
            </w:pPr>
          </w:p>
        </w:tc>
        <w:tc>
          <w:tcPr>
            <w:tcW w:w="1400" w:type="dxa"/>
          </w:tcPr>
          <w:p w14:paraId="5AE5F199" w14:textId="77777777" w:rsidR="00B50050" w:rsidRDefault="00B50050" w:rsidP="0088127C">
            <w:pPr>
              <w:pStyle w:val="OtherTableBody"/>
            </w:pPr>
            <w:r>
              <w:t>CON</w:t>
            </w:r>
          </w:p>
        </w:tc>
        <w:tc>
          <w:tcPr>
            <w:tcW w:w="4200" w:type="dxa"/>
          </w:tcPr>
          <w:p w14:paraId="42726A27" w14:textId="77777777" w:rsidR="00B50050" w:rsidRDefault="00B50050" w:rsidP="0088127C">
            <w:pPr>
              <w:pStyle w:val="OtherTableBody"/>
            </w:pPr>
            <w:r>
              <w:t>Contaminated</w:t>
            </w:r>
          </w:p>
        </w:tc>
      </w:tr>
      <w:tr w:rsidR="00B50050" w14:paraId="25B8F25F" w14:textId="77777777" w:rsidTr="00195548">
        <w:tc>
          <w:tcPr>
            <w:tcW w:w="600" w:type="dxa"/>
          </w:tcPr>
          <w:p w14:paraId="6E4485F6" w14:textId="77777777" w:rsidR="00B50050" w:rsidRDefault="00B50050" w:rsidP="0088127C">
            <w:pPr>
              <w:pStyle w:val="OtherTableBody"/>
            </w:pPr>
          </w:p>
        </w:tc>
        <w:tc>
          <w:tcPr>
            <w:tcW w:w="600" w:type="dxa"/>
          </w:tcPr>
          <w:p w14:paraId="55D41C83" w14:textId="77777777" w:rsidR="00B50050" w:rsidRDefault="00B50050" w:rsidP="0088127C">
            <w:pPr>
              <w:pStyle w:val="OtherTableBody"/>
            </w:pPr>
            <w:r>
              <w:t>0493</w:t>
            </w:r>
          </w:p>
        </w:tc>
        <w:tc>
          <w:tcPr>
            <w:tcW w:w="2600" w:type="dxa"/>
          </w:tcPr>
          <w:p w14:paraId="4556A807" w14:textId="77777777" w:rsidR="00B50050" w:rsidRDefault="00B50050" w:rsidP="0088127C">
            <w:pPr>
              <w:pStyle w:val="OtherTableBody"/>
            </w:pPr>
          </w:p>
        </w:tc>
        <w:tc>
          <w:tcPr>
            <w:tcW w:w="1400" w:type="dxa"/>
          </w:tcPr>
          <w:p w14:paraId="2878F79A" w14:textId="77777777" w:rsidR="00B50050" w:rsidRDefault="00B50050" w:rsidP="0088127C">
            <w:pPr>
              <w:pStyle w:val="OtherTableBody"/>
            </w:pPr>
            <w:r>
              <w:t>COOL</w:t>
            </w:r>
          </w:p>
        </w:tc>
        <w:tc>
          <w:tcPr>
            <w:tcW w:w="4200" w:type="dxa"/>
          </w:tcPr>
          <w:p w14:paraId="43BF875E" w14:textId="77777777" w:rsidR="00B50050" w:rsidRDefault="00B50050" w:rsidP="0088127C">
            <w:pPr>
              <w:pStyle w:val="OtherTableBody"/>
            </w:pPr>
            <w:r>
              <w:t>Cool</w:t>
            </w:r>
          </w:p>
        </w:tc>
      </w:tr>
      <w:tr w:rsidR="00B50050" w14:paraId="5DEFC943" w14:textId="77777777" w:rsidTr="00195548">
        <w:tc>
          <w:tcPr>
            <w:tcW w:w="600" w:type="dxa"/>
          </w:tcPr>
          <w:p w14:paraId="4336FC74" w14:textId="77777777" w:rsidR="00B50050" w:rsidRDefault="00B50050" w:rsidP="0088127C">
            <w:pPr>
              <w:pStyle w:val="OtherTableBody"/>
            </w:pPr>
          </w:p>
        </w:tc>
        <w:tc>
          <w:tcPr>
            <w:tcW w:w="600" w:type="dxa"/>
          </w:tcPr>
          <w:p w14:paraId="2F7FD518" w14:textId="77777777" w:rsidR="00B50050" w:rsidRDefault="00B50050" w:rsidP="0088127C">
            <w:pPr>
              <w:pStyle w:val="OtherTableBody"/>
            </w:pPr>
            <w:r>
              <w:t>0493</w:t>
            </w:r>
          </w:p>
        </w:tc>
        <w:tc>
          <w:tcPr>
            <w:tcW w:w="2600" w:type="dxa"/>
          </w:tcPr>
          <w:p w14:paraId="561EC339" w14:textId="77777777" w:rsidR="00B50050" w:rsidRDefault="00B50050" w:rsidP="0088127C">
            <w:pPr>
              <w:pStyle w:val="OtherTableBody"/>
            </w:pPr>
          </w:p>
        </w:tc>
        <w:tc>
          <w:tcPr>
            <w:tcW w:w="1400" w:type="dxa"/>
          </w:tcPr>
          <w:p w14:paraId="753442D0" w14:textId="77777777" w:rsidR="00B50050" w:rsidRDefault="00B50050" w:rsidP="0088127C">
            <w:pPr>
              <w:pStyle w:val="OtherTableBody"/>
            </w:pPr>
            <w:r>
              <w:t>FROZ</w:t>
            </w:r>
          </w:p>
        </w:tc>
        <w:tc>
          <w:tcPr>
            <w:tcW w:w="4200" w:type="dxa"/>
          </w:tcPr>
          <w:p w14:paraId="70F40EFC" w14:textId="77777777" w:rsidR="00B50050" w:rsidRDefault="00B50050" w:rsidP="0088127C">
            <w:pPr>
              <w:pStyle w:val="OtherTableBody"/>
            </w:pPr>
            <w:r>
              <w:t>Frozen</w:t>
            </w:r>
          </w:p>
        </w:tc>
      </w:tr>
      <w:tr w:rsidR="00B50050" w14:paraId="5C7C6CEC" w14:textId="77777777" w:rsidTr="00195548">
        <w:tc>
          <w:tcPr>
            <w:tcW w:w="600" w:type="dxa"/>
          </w:tcPr>
          <w:p w14:paraId="530908F3" w14:textId="77777777" w:rsidR="00B50050" w:rsidRDefault="00B50050" w:rsidP="0088127C">
            <w:pPr>
              <w:pStyle w:val="OtherTableBody"/>
            </w:pPr>
          </w:p>
        </w:tc>
        <w:tc>
          <w:tcPr>
            <w:tcW w:w="600" w:type="dxa"/>
          </w:tcPr>
          <w:p w14:paraId="1CA9248D" w14:textId="77777777" w:rsidR="00B50050" w:rsidRDefault="00B50050" w:rsidP="0088127C">
            <w:pPr>
              <w:pStyle w:val="OtherTableBody"/>
            </w:pPr>
            <w:r>
              <w:t>0493</w:t>
            </w:r>
          </w:p>
        </w:tc>
        <w:tc>
          <w:tcPr>
            <w:tcW w:w="2600" w:type="dxa"/>
          </w:tcPr>
          <w:p w14:paraId="1FEBF9A2" w14:textId="77777777" w:rsidR="00B50050" w:rsidRDefault="00B50050" w:rsidP="0088127C">
            <w:pPr>
              <w:pStyle w:val="OtherTableBody"/>
            </w:pPr>
          </w:p>
        </w:tc>
        <w:tc>
          <w:tcPr>
            <w:tcW w:w="1400" w:type="dxa"/>
          </w:tcPr>
          <w:p w14:paraId="3AD48F79" w14:textId="77777777" w:rsidR="00B50050" w:rsidRDefault="00B50050" w:rsidP="0088127C">
            <w:pPr>
              <w:pStyle w:val="OtherTableBody"/>
            </w:pPr>
            <w:r>
              <w:t>HEM</w:t>
            </w:r>
          </w:p>
        </w:tc>
        <w:tc>
          <w:tcPr>
            <w:tcW w:w="4200" w:type="dxa"/>
          </w:tcPr>
          <w:p w14:paraId="0790E3B6" w14:textId="77777777" w:rsidR="00B50050" w:rsidRDefault="00B50050" w:rsidP="0088127C">
            <w:pPr>
              <w:pStyle w:val="OtherTableBody"/>
            </w:pPr>
            <w:r>
              <w:t>Hemolyzed</w:t>
            </w:r>
          </w:p>
        </w:tc>
      </w:tr>
      <w:tr w:rsidR="00B50050" w14:paraId="5F74BF85" w14:textId="77777777" w:rsidTr="00195548">
        <w:tc>
          <w:tcPr>
            <w:tcW w:w="600" w:type="dxa"/>
          </w:tcPr>
          <w:p w14:paraId="2C6B6F3B" w14:textId="77777777" w:rsidR="00B50050" w:rsidRDefault="00B50050" w:rsidP="0088127C">
            <w:pPr>
              <w:pStyle w:val="OtherTableBody"/>
            </w:pPr>
          </w:p>
        </w:tc>
        <w:tc>
          <w:tcPr>
            <w:tcW w:w="600" w:type="dxa"/>
          </w:tcPr>
          <w:p w14:paraId="3096E794" w14:textId="77777777" w:rsidR="00B50050" w:rsidRDefault="00B50050" w:rsidP="0088127C">
            <w:pPr>
              <w:pStyle w:val="OtherTableBody"/>
            </w:pPr>
            <w:r>
              <w:t>0493</w:t>
            </w:r>
          </w:p>
        </w:tc>
        <w:tc>
          <w:tcPr>
            <w:tcW w:w="2600" w:type="dxa"/>
          </w:tcPr>
          <w:p w14:paraId="283ED4A3" w14:textId="77777777" w:rsidR="00B50050" w:rsidRDefault="00B50050" w:rsidP="0088127C">
            <w:pPr>
              <w:pStyle w:val="OtherTableBody"/>
            </w:pPr>
          </w:p>
        </w:tc>
        <w:tc>
          <w:tcPr>
            <w:tcW w:w="1400" w:type="dxa"/>
          </w:tcPr>
          <w:p w14:paraId="0D7029B7" w14:textId="77777777" w:rsidR="00B50050" w:rsidRDefault="00B50050" w:rsidP="0088127C">
            <w:pPr>
              <w:pStyle w:val="OtherTableBody"/>
            </w:pPr>
            <w:r>
              <w:t>LIVE</w:t>
            </w:r>
          </w:p>
        </w:tc>
        <w:tc>
          <w:tcPr>
            <w:tcW w:w="4200" w:type="dxa"/>
          </w:tcPr>
          <w:p w14:paraId="22FD034F" w14:textId="77777777" w:rsidR="00B50050" w:rsidRDefault="00B50050" w:rsidP="0088127C">
            <w:pPr>
              <w:pStyle w:val="OtherTableBody"/>
            </w:pPr>
            <w:r>
              <w:t>Live</w:t>
            </w:r>
          </w:p>
        </w:tc>
      </w:tr>
      <w:tr w:rsidR="00B50050" w14:paraId="7FA99E07" w14:textId="77777777" w:rsidTr="00195548">
        <w:tc>
          <w:tcPr>
            <w:tcW w:w="600" w:type="dxa"/>
          </w:tcPr>
          <w:p w14:paraId="1CE438A5" w14:textId="77777777" w:rsidR="00B50050" w:rsidRDefault="00B50050" w:rsidP="0088127C">
            <w:pPr>
              <w:pStyle w:val="OtherTableBody"/>
            </w:pPr>
          </w:p>
        </w:tc>
        <w:tc>
          <w:tcPr>
            <w:tcW w:w="600" w:type="dxa"/>
          </w:tcPr>
          <w:p w14:paraId="7A5DD7EC" w14:textId="77777777" w:rsidR="00B50050" w:rsidRDefault="00B50050" w:rsidP="0088127C">
            <w:pPr>
              <w:pStyle w:val="OtherTableBody"/>
            </w:pPr>
            <w:r>
              <w:t>0493</w:t>
            </w:r>
          </w:p>
        </w:tc>
        <w:tc>
          <w:tcPr>
            <w:tcW w:w="2600" w:type="dxa"/>
          </w:tcPr>
          <w:p w14:paraId="7D316B99" w14:textId="77777777" w:rsidR="00B50050" w:rsidRDefault="00B50050" w:rsidP="0088127C">
            <w:pPr>
              <w:pStyle w:val="OtherTableBody"/>
            </w:pPr>
          </w:p>
        </w:tc>
        <w:tc>
          <w:tcPr>
            <w:tcW w:w="1400" w:type="dxa"/>
          </w:tcPr>
          <w:p w14:paraId="6BF9B7F4" w14:textId="77777777" w:rsidR="00B50050" w:rsidRDefault="00B50050" w:rsidP="0088127C">
            <w:pPr>
              <w:pStyle w:val="OtherTableBody"/>
            </w:pPr>
            <w:r>
              <w:t>ROOM</w:t>
            </w:r>
          </w:p>
        </w:tc>
        <w:tc>
          <w:tcPr>
            <w:tcW w:w="4200" w:type="dxa"/>
          </w:tcPr>
          <w:p w14:paraId="6612F0B8" w14:textId="77777777" w:rsidR="00B50050" w:rsidRDefault="00B50050" w:rsidP="0088127C">
            <w:pPr>
              <w:pStyle w:val="OtherTableBody"/>
            </w:pPr>
            <w:r>
              <w:t>Room temperature</w:t>
            </w:r>
          </w:p>
        </w:tc>
      </w:tr>
      <w:tr w:rsidR="00B50050" w14:paraId="7512081D" w14:textId="77777777" w:rsidTr="00195548">
        <w:tc>
          <w:tcPr>
            <w:tcW w:w="600" w:type="dxa"/>
          </w:tcPr>
          <w:p w14:paraId="292074EB" w14:textId="77777777" w:rsidR="00B50050" w:rsidRDefault="00B50050" w:rsidP="0088127C">
            <w:pPr>
              <w:pStyle w:val="OtherTableBody"/>
            </w:pPr>
          </w:p>
        </w:tc>
        <w:tc>
          <w:tcPr>
            <w:tcW w:w="600" w:type="dxa"/>
          </w:tcPr>
          <w:p w14:paraId="5D32374F" w14:textId="77777777" w:rsidR="00B50050" w:rsidRDefault="00B50050" w:rsidP="0088127C">
            <w:pPr>
              <w:pStyle w:val="OtherTableBody"/>
            </w:pPr>
            <w:r>
              <w:t>0493</w:t>
            </w:r>
          </w:p>
        </w:tc>
        <w:tc>
          <w:tcPr>
            <w:tcW w:w="2600" w:type="dxa"/>
          </w:tcPr>
          <w:p w14:paraId="6A80A6AA" w14:textId="77777777" w:rsidR="00B50050" w:rsidRDefault="00B50050" w:rsidP="0088127C">
            <w:pPr>
              <w:pStyle w:val="OtherTableBody"/>
            </w:pPr>
          </w:p>
        </w:tc>
        <w:tc>
          <w:tcPr>
            <w:tcW w:w="1400" w:type="dxa"/>
          </w:tcPr>
          <w:p w14:paraId="6486C735" w14:textId="77777777" w:rsidR="00B50050" w:rsidRDefault="00B50050" w:rsidP="0088127C">
            <w:pPr>
              <w:pStyle w:val="OtherTableBody"/>
            </w:pPr>
            <w:r>
              <w:t>SNR</w:t>
            </w:r>
          </w:p>
        </w:tc>
        <w:tc>
          <w:tcPr>
            <w:tcW w:w="4200" w:type="dxa"/>
          </w:tcPr>
          <w:p w14:paraId="21953B56" w14:textId="77777777" w:rsidR="00B50050" w:rsidRDefault="00B50050" w:rsidP="0088127C">
            <w:pPr>
              <w:pStyle w:val="OtherTableBody"/>
            </w:pPr>
            <w:r>
              <w:t>Sample not received</w:t>
            </w:r>
          </w:p>
        </w:tc>
      </w:tr>
      <w:tr w:rsidR="00B50050" w14:paraId="47AFAAD7" w14:textId="77777777" w:rsidTr="00195548">
        <w:tc>
          <w:tcPr>
            <w:tcW w:w="600" w:type="dxa"/>
          </w:tcPr>
          <w:p w14:paraId="4FCE3160" w14:textId="77777777" w:rsidR="00B50050" w:rsidRDefault="00B50050" w:rsidP="0088127C">
            <w:pPr>
              <w:pStyle w:val="OtherTableBody"/>
            </w:pPr>
            <w:r>
              <w:t>HL7</w:t>
            </w:r>
          </w:p>
        </w:tc>
        <w:tc>
          <w:tcPr>
            <w:tcW w:w="600" w:type="dxa"/>
          </w:tcPr>
          <w:p w14:paraId="34491EFF" w14:textId="77777777" w:rsidR="00B50050" w:rsidRDefault="00B50050" w:rsidP="0088127C">
            <w:pPr>
              <w:pStyle w:val="OtherTableBody"/>
            </w:pPr>
          </w:p>
        </w:tc>
        <w:tc>
          <w:tcPr>
            <w:tcW w:w="2600" w:type="dxa"/>
          </w:tcPr>
          <w:p w14:paraId="7436DE6C" w14:textId="77777777" w:rsidR="00B50050" w:rsidRDefault="00B50050" w:rsidP="0088127C">
            <w:pPr>
              <w:pStyle w:val="OtherTableBody"/>
            </w:pPr>
            <w:r>
              <w:t>Specimen Child Role</w:t>
            </w:r>
          </w:p>
        </w:tc>
        <w:tc>
          <w:tcPr>
            <w:tcW w:w="1400" w:type="dxa"/>
          </w:tcPr>
          <w:p w14:paraId="77FFC181" w14:textId="77777777" w:rsidR="00B50050" w:rsidRDefault="00B50050" w:rsidP="0088127C">
            <w:pPr>
              <w:pStyle w:val="OtherTableBody"/>
            </w:pPr>
          </w:p>
        </w:tc>
        <w:tc>
          <w:tcPr>
            <w:tcW w:w="4200" w:type="dxa"/>
          </w:tcPr>
          <w:p w14:paraId="29AF5DD6" w14:textId="77777777" w:rsidR="00B50050" w:rsidRDefault="00B50050" w:rsidP="0088127C">
            <w:pPr>
              <w:pStyle w:val="OtherTableBody"/>
            </w:pPr>
          </w:p>
        </w:tc>
      </w:tr>
      <w:tr w:rsidR="00B50050" w14:paraId="5820FA7F" w14:textId="77777777" w:rsidTr="00195548">
        <w:tc>
          <w:tcPr>
            <w:tcW w:w="600" w:type="dxa"/>
          </w:tcPr>
          <w:p w14:paraId="3939DA9D" w14:textId="77777777" w:rsidR="00B50050" w:rsidRDefault="00B50050" w:rsidP="0088127C">
            <w:pPr>
              <w:pStyle w:val="OtherTableBody"/>
            </w:pPr>
          </w:p>
        </w:tc>
        <w:tc>
          <w:tcPr>
            <w:tcW w:w="600" w:type="dxa"/>
          </w:tcPr>
          <w:p w14:paraId="7B849113" w14:textId="77777777" w:rsidR="00B50050" w:rsidRDefault="00B50050" w:rsidP="0088127C">
            <w:pPr>
              <w:pStyle w:val="OtherTableBody"/>
            </w:pPr>
            <w:r>
              <w:t>0494</w:t>
            </w:r>
          </w:p>
        </w:tc>
        <w:tc>
          <w:tcPr>
            <w:tcW w:w="2600" w:type="dxa"/>
          </w:tcPr>
          <w:p w14:paraId="27BE7027" w14:textId="77777777" w:rsidR="00B50050" w:rsidRDefault="00B50050" w:rsidP="0088127C">
            <w:pPr>
              <w:pStyle w:val="OtherTableBody"/>
            </w:pPr>
          </w:p>
        </w:tc>
        <w:tc>
          <w:tcPr>
            <w:tcW w:w="1400" w:type="dxa"/>
          </w:tcPr>
          <w:p w14:paraId="4FE15186" w14:textId="77777777" w:rsidR="00B50050" w:rsidRDefault="00B50050" w:rsidP="0088127C">
            <w:pPr>
              <w:pStyle w:val="OtherTableBody"/>
            </w:pPr>
            <w:r>
              <w:t>A</w:t>
            </w:r>
          </w:p>
        </w:tc>
        <w:tc>
          <w:tcPr>
            <w:tcW w:w="4200" w:type="dxa"/>
          </w:tcPr>
          <w:p w14:paraId="120154DA" w14:textId="77777777" w:rsidR="00B50050" w:rsidRDefault="00B50050" w:rsidP="0088127C">
            <w:pPr>
              <w:pStyle w:val="OtherTableBody"/>
            </w:pPr>
            <w:r>
              <w:t>Aliquot</w:t>
            </w:r>
          </w:p>
        </w:tc>
      </w:tr>
      <w:tr w:rsidR="00B50050" w14:paraId="36579C29" w14:textId="77777777" w:rsidTr="00195548">
        <w:tc>
          <w:tcPr>
            <w:tcW w:w="600" w:type="dxa"/>
          </w:tcPr>
          <w:p w14:paraId="0436C909" w14:textId="77777777" w:rsidR="00B50050" w:rsidRDefault="00B50050" w:rsidP="0088127C">
            <w:pPr>
              <w:pStyle w:val="OtherTableBody"/>
            </w:pPr>
          </w:p>
        </w:tc>
        <w:tc>
          <w:tcPr>
            <w:tcW w:w="600" w:type="dxa"/>
          </w:tcPr>
          <w:p w14:paraId="44CB0B27" w14:textId="77777777" w:rsidR="00B50050" w:rsidRDefault="00B50050" w:rsidP="0088127C">
            <w:pPr>
              <w:pStyle w:val="OtherTableBody"/>
            </w:pPr>
            <w:r>
              <w:t>0494</w:t>
            </w:r>
          </w:p>
        </w:tc>
        <w:tc>
          <w:tcPr>
            <w:tcW w:w="2600" w:type="dxa"/>
          </w:tcPr>
          <w:p w14:paraId="3C77A971" w14:textId="77777777" w:rsidR="00B50050" w:rsidRDefault="00B50050" w:rsidP="0088127C">
            <w:pPr>
              <w:pStyle w:val="OtherTableBody"/>
            </w:pPr>
          </w:p>
        </w:tc>
        <w:tc>
          <w:tcPr>
            <w:tcW w:w="1400" w:type="dxa"/>
          </w:tcPr>
          <w:p w14:paraId="55AC1876" w14:textId="77777777" w:rsidR="00B50050" w:rsidRDefault="00B50050" w:rsidP="0088127C">
            <w:pPr>
              <w:pStyle w:val="OtherTableBody"/>
            </w:pPr>
            <w:r>
              <w:t>C</w:t>
            </w:r>
          </w:p>
        </w:tc>
        <w:tc>
          <w:tcPr>
            <w:tcW w:w="4200" w:type="dxa"/>
          </w:tcPr>
          <w:p w14:paraId="46333A7D" w14:textId="77777777" w:rsidR="00B50050" w:rsidRDefault="00B50050" w:rsidP="0088127C">
            <w:pPr>
              <w:pStyle w:val="OtherTableBody"/>
            </w:pPr>
            <w:r>
              <w:t>Component</w:t>
            </w:r>
          </w:p>
        </w:tc>
      </w:tr>
      <w:tr w:rsidR="00B50050" w14:paraId="6E8746C9" w14:textId="77777777" w:rsidTr="00195548">
        <w:tc>
          <w:tcPr>
            <w:tcW w:w="600" w:type="dxa"/>
          </w:tcPr>
          <w:p w14:paraId="5A0EA710" w14:textId="77777777" w:rsidR="00B50050" w:rsidRDefault="00B50050" w:rsidP="0088127C">
            <w:pPr>
              <w:pStyle w:val="OtherTableBody"/>
            </w:pPr>
          </w:p>
        </w:tc>
        <w:tc>
          <w:tcPr>
            <w:tcW w:w="600" w:type="dxa"/>
          </w:tcPr>
          <w:p w14:paraId="7F2BE64D" w14:textId="77777777" w:rsidR="00B50050" w:rsidRDefault="00B50050" w:rsidP="0088127C">
            <w:pPr>
              <w:pStyle w:val="OtherTableBody"/>
            </w:pPr>
            <w:r>
              <w:t>0494</w:t>
            </w:r>
          </w:p>
        </w:tc>
        <w:tc>
          <w:tcPr>
            <w:tcW w:w="2600" w:type="dxa"/>
          </w:tcPr>
          <w:p w14:paraId="522F21D7" w14:textId="77777777" w:rsidR="00B50050" w:rsidRDefault="00B50050" w:rsidP="0088127C">
            <w:pPr>
              <w:pStyle w:val="OtherTableBody"/>
            </w:pPr>
          </w:p>
        </w:tc>
        <w:tc>
          <w:tcPr>
            <w:tcW w:w="1400" w:type="dxa"/>
          </w:tcPr>
          <w:p w14:paraId="75321755" w14:textId="77777777" w:rsidR="00B50050" w:rsidRDefault="00B50050" w:rsidP="0088127C">
            <w:pPr>
              <w:pStyle w:val="OtherTableBody"/>
            </w:pPr>
            <w:r>
              <w:t>M</w:t>
            </w:r>
          </w:p>
        </w:tc>
        <w:tc>
          <w:tcPr>
            <w:tcW w:w="4200" w:type="dxa"/>
          </w:tcPr>
          <w:p w14:paraId="1DB61D1B" w14:textId="77777777" w:rsidR="00B50050" w:rsidRDefault="00B50050" w:rsidP="0088127C">
            <w:pPr>
              <w:pStyle w:val="OtherTableBody"/>
            </w:pPr>
            <w:r>
              <w:t>Modified from original specimen</w:t>
            </w:r>
          </w:p>
        </w:tc>
      </w:tr>
      <w:tr w:rsidR="00B50050" w14:paraId="0B56F2E6" w14:textId="77777777" w:rsidTr="00195548">
        <w:tc>
          <w:tcPr>
            <w:tcW w:w="600" w:type="dxa"/>
          </w:tcPr>
          <w:p w14:paraId="56B36CC7" w14:textId="77777777" w:rsidR="00B50050" w:rsidRDefault="00B50050" w:rsidP="0088127C">
            <w:pPr>
              <w:pStyle w:val="OtherTableBody"/>
            </w:pPr>
            <w:r>
              <w:t>HL7</w:t>
            </w:r>
          </w:p>
        </w:tc>
        <w:tc>
          <w:tcPr>
            <w:tcW w:w="600" w:type="dxa"/>
          </w:tcPr>
          <w:p w14:paraId="3C60ED87" w14:textId="77777777" w:rsidR="00B50050" w:rsidRDefault="00B50050" w:rsidP="0088127C">
            <w:pPr>
              <w:pStyle w:val="OtherTableBody"/>
            </w:pPr>
          </w:p>
        </w:tc>
        <w:tc>
          <w:tcPr>
            <w:tcW w:w="2600" w:type="dxa"/>
          </w:tcPr>
          <w:p w14:paraId="6D8528B6" w14:textId="77777777" w:rsidR="00B50050" w:rsidRDefault="00B50050" w:rsidP="0088127C">
            <w:pPr>
              <w:pStyle w:val="OtherTableBody"/>
            </w:pPr>
            <w:r>
              <w:t>Body Site Modifier</w:t>
            </w:r>
          </w:p>
        </w:tc>
        <w:tc>
          <w:tcPr>
            <w:tcW w:w="1400" w:type="dxa"/>
          </w:tcPr>
          <w:p w14:paraId="2877B1B3" w14:textId="77777777" w:rsidR="00B50050" w:rsidRDefault="00B50050" w:rsidP="0088127C">
            <w:pPr>
              <w:pStyle w:val="OtherTableBody"/>
            </w:pPr>
          </w:p>
        </w:tc>
        <w:tc>
          <w:tcPr>
            <w:tcW w:w="4200" w:type="dxa"/>
          </w:tcPr>
          <w:p w14:paraId="12E8E2F1" w14:textId="77777777" w:rsidR="00B50050" w:rsidRDefault="00B50050" w:rsidP="0088127C">
            <w:pPr>
              <w:pStyle w:val="OtherTableBody"/>
            </w:pPr>
          </w:p>
        </w:tc>
      </w:tr>
      <w:tr w:rsidR="00B50050" w14:paraId="106B7C26" w14:textId="77777777" w:rsidTr="00195548">
        <w:tc>
          <w:tcPr>
            <w:tcW w:w="600" w:type="dxa"/>
          </w:tcPr>
          <w:p w14:paraId="21B10FA3" w14:textId="77777777" w:rsidR="00B50050" w:rsidRDefault="00B50050" w:rsidP="0088127C">
            <w:pPr>
              <w:pStyle w:val="OtherTableBody"/>
            </w:pPr>
          </w:p>
        </w:tc>
        <w:tc>
          <w:tcPr>
            <w:tcW w:w="600" w:type="dxa"/>
          </w:tcPr>
          <w:p w14:paraId="20B1AEE4" w14:textId="77777777" w:rsidR="00B50050" w:rsidRDefault="00B50050" w:rsidP="0088127C">
            <w:pPr>
              <w:pStyle w:val="OtherTableBody"/>
            </w:pPr>
            <w:r>
              <w:t>0495</w:t>
            </w:r>
          </w:p>
        </w:tc>
        <w:tc>
          <w:tcPr>
            <w:tcW w:w="2600" w:type="dxa"/>
          </w:tcPr>
          <w:p w14:paraId="5B8F3007" w14:textId="77777777" w:rsidR="00B50050" w:rsidRDefault="00B50050" w:rsidP="0088127C">
            <w:pPr>
              <w:pStyle w:val="OtherTableBody"/>
            </w:pPr>
          </w:p>
        </w:tc>
        <w:tc>
          <w:tcPr>
            <w:tcW w:w="1400" w:type="dxa"/>
          </w:tcPr>
          <w:p w14:paraId="1F325629" w14:textId="77777777" w:rsidR="00B50050" w:rsidRDefault="00B50050" w:rsidP="0088127C">
            <w:pPr>
              <w:pStyle w:val="OtherTableBody"/>
            </w:pPr>
            <w:r>
              <w:t>ANT</w:t>
            </w:r>
          </w:p>
        </w:tc>
        <w:tc>
          <w:tcPr>
            <w:tcW w:w="4200" w:type="dxa"/>
          </w:tcPr>
          <w:p w14:paraId="69201FA9" w14:textId="77777777" w:rsidR="00B50050" w:rsidRDefault="00B50050" w:rsidP="0088127C">
            <w:pPr>
              <w:pStyle w:val="OtherTableBody"/>
            </w:pPr>
            <w:r>
              <w:t>Anterior</w:t>
            </w:r>
          </w:p>
        </w:tc>
      </w:tr>
      <w:tr w:rsidR="00B50050" w14:paraId="10DA606E" w14:textId="77777777" w:rsidTr="00195548">
        <w:tc>
          <w:tcPr>
            <w:tcW w:w="600" w:type="dxa"/>
          </w:tcPr>
          <w:p w14:paraId="06868AE9" w14:textId="77777777" w:rsidR="00B50050" w:rsidRDefault="00B50050" w:rsidP="0088127C">
            <w:pPr>
              <w:pStyle w:val="OtherTableBody"/>
            </w:pPr>
          </w:p>
        </w:tc>
        <w:tc>
          <w:tcPr>
            <w:tcW w:w="600" w:type="dxa"/>
          </w:tcPr>
          <w:p w14:paraId="728BBC99" w14:textId="77777777" w:rsidR="00B50050" w:rsidRDefault="00B50050" w:rsidP="0088127C">
            <w:pPr>
              <w:pStyle w:val="OtherTableBody"/>
            </w:pPr>
            <w:r>
              <w:t>0495</w:t>
            </w:r>
          </w:p>
        </w:tc>
        <w:tc>
          <w:tcPr>
            <w:tcW w:w="2600" w:type="dxa"/>
          </w:tcPr>
          <w:p w14:paraId="75CF1D02" w14:textId="77777777" w:rsidR="00B50050" w:rsidRDefault="00B50050" w:rsidP="0088127C">
            <w:pPr>
              <w:pStyle w:val="OtherTableBody"/>
            </w:pPr>
          </w:p>
        </w:tc>
        <w:tc>
          <w:tcPr>
            <w:tcW w:w="1400" w:type="dxa"/>
          </w:tcPr>
          <w:p w14:paraId="2598D76E" w14:textId="77777777" w:rsidR="00B50050" w:rsidRDefault="00B50050" w:rsidP="0088127C">
            <w:pPr>
              <w:pStyle w:val="OtherTableBody"/>
            </w:pPr>
            <w:r>
              <w:t>BIL</w:t>
            </w:r>
          </w:p>
        </w:tc>
        <w:tc>
          <w:tcPr>
            <w:tcW w:w="4200" w:type="dxa"/>
          </w:tcPr>
          <w:p w14:paraId="738D5A9E" w14:textId="77777777" w:rsidR="00B50050" w:rsidRDefault="00B50050" w:rsidP="0088127C">
            <w:pPr>
              <w:pStyle w:val="OtherTableBody"/>
            </w:pPr>
            <w:r>
              <w:t>Bilateral</w:t>
            </w:r>
          </w:p>
        </w:tc>
      </w:tr>
      <w:tr w:rsidR="00B50050" w14:paraId="7C8645CB" w14:textId="77777777" w:rsidTr="00195548">
        <w:tc>
          <w:tcPr>
            <w:tcW w:w="600" w:type="dxa"/>
          </w:tcPr>
          <w:p w14:paraId="24B20759" w14:textId="77777777" w:rsidR="00B50050" w:rsidRDefault="00B50050" w:rsidP="0088127C">
            <w:pPr>
              <w:pStyle w:val="OtherTableBody"/>
            </w:pPr>
          </w:p>
        </w:tc>
        <w:tc>
          <w:tcPr>
            <w:tcW w:w="600" w:type="dxa"/>
          </w:tcPr>
          <w:p w14:paraId="5CD09B53" w14:textId="77777777" w:rsidR="00B50050" w:rsidRDefault="00B50050" w:rsidP="0088127C">
            <w:pPr>
              <w:pStyle w:val="OtherTableBody"/>
            </w:pPr>
            <w:r>
              <w:t>0495</w:t>
            </w:r>
          </w:p>
        </w:tc>
        <w:tc>
          <w:tcPr>
            <w:tcW w:w="2600" w:type="dxa"/>
          </w:tcPr>
          <w:p w14:paraId="49E3AF9F" w14:textId="77777777" w:rsidR="00B50050" w:rsidRDefault="00B50050" w:rsidP="0088127C">
            <w:pPr>
              <w:pStyle w:val="OtherTableBody"/>
            </w:pPr>
          </w:p>
        </w:tc>
        <w:tc>
          <w:tcPr>
            <w:tcW w:w="1400" w:type="dxa"/>
          </w:tcPr>
          <w:p w14:paraId="3ED532E4" w14:textId="77777777" w:rsidR="00B50050" w:rsidRDefault="00B50050" w:rsidP="0088127C">
            <w:pPr>
              <w:pStyle w:val="OtherTableBody"/>
            </w:pPr>
            <w:r>
              <w:t>DIS</w:t>
            </w:r>
          </w:p>
        </w:tc>
        <w:tc>
          <w:tcPr>
            <w:tcW w:w="4200" w:type="dxa"/>
          </w:tcPr>
          <w:p w14:paraId="140E1D49" w14:textId="77777777" w:rsidR="00B50050" w:rsidRDefault="00B50050" w:rsidP="0088127C">
            <w:pPr>
              <w:pStyle w:val="OtherTableBody"/>
            </w:pPr>
            <w:r>
              <w:t>Distal</w:t>
            </w:r>
          </w:p>
        </w:tc>
      </w:tr>
      <w:tr w:rsidR="00B50050" w14:paraId="186CE7A5" w14:textId="77777777" w:rsidTr="00195548">
        <w:tc>
          <w:tcPr>
            <w:tcW w:w="600" w:type="dxa"/>
          </w:tcPr>
          <w:p w14:paraId="46307980" w14:textId="77777777" w:rsidR="00B50050" w:rsidRDefault="00B50050" w:rsidP="0088127C">
            <w:pPr>
              <w:pStyle w:val="OtherTableBody"/>
            </w:pPr>
          </w:p>
        </w:tc>
        <w:tc>
          <w:tcPr>
            <w:tcW w:w="600" w:type="dxa"/>
          </w:tcPr>
          <w:p w14:paraId="4CB20DF9" w14:textId="77777777" w:rsidR="00B50050" w:rsidRDefault="00B50050" w:rsidP="0088127C">
            <w:pPr>
              <w:pStyle w:val="OtherTableBody"/>
            </w:pPr>
            <w:r>
              <w:t>0495</w:t>
            </w:r>
          </w:p>
        </w:tc>
        <w:tc>
          <w:tcPr>
            <w:tcW w:w="2600" w:type="dxa"/>
          </w:tcPr>
          <w:p w14:paraId="65CEE791" w14:textId="77777777" w:rsidR="00B50050" w:rsidRDefault="00B50050" w:rsidP="0088127C">
            <w:pPr>
              <w:pStyle w:val="OtherTableBody"/>
            </w:pPr>
          </w:p>
        </w:tc>
        <w:tc>
          <w:tcPr>
            <w:tcW w:w="1400" w:type="dxa"/>
          </w:tcPr>
          <w:p w14:paraId="4D9684E9" w14:textId="77777777" w:rsidR="00B50050" w:rsidRDefault="00B50050" w:rsidP="0088127C">
            <w:pPr>
              <w:pStyle w:val="OtherTableBody"/>
            </w:pPr>
            <w:r>
              <w:t>EXT</w:t>
            </w:r>
          </w:p>
        </w:tc>
        <w:tc>
          <w:tcPr>
            <w:tcW w:w="4200" w:type="dxa"/>
          </w:tcPr>
          <w:p w14:paraId="2275B351" w14:textId="77777777" w:rsidR="00B50050" w:rsidRDefault="00B50050" w:rsidP="0088127C">
            <w:pPr>
              <w:pStyle w:val="OtherTableBody"/>
            </w:pPr>
            <w:r>
              <w:t>External</w:t>
            </w:r>
          </w:p>
        </w:tc>
      </w:tr>
      <w:tr w:rsidR="00B50050" w14:paraId="3CD9CBAA" w14:textId="77777777" w:rsidTr="00195548">
        <w:tc>
          <w:tcPr>
            <w:tcW w:w="600" w:type="dxa"/>
          </w:tcPr>
          <w:p w14:paraId="24FF67C8" w14:textId="77777777" w:rsidR="00B50050" w:rsidRDefault="00B50050" w:rsidP="0088127C">
            <w:pPr>
              <w:pStyle w:val="OtherTableBody"/>
            </w:pPr>
          </w:p>
        </w:tc>
        <w:tc>
          <w:tcPr>
            <w:tcW w:w="600" w:type="dxa"/>
          </w:tcPr>
          <w:p w14:paraId="753D1807" w14:textId="77777777" w:rsidR="00B50050" w:rsidRDefault="00B50050" w:rsidP="0088127C">
            <w:pPr>
              <w:pStyle w:val="OtherTableBody"/>
            </w:pPr>
            <w:r>
              <w:t>0495</w:t>
            </w:r>
          </w:p>
        </w:tc>
        <w:tc>
          <w:tcPr>
            <w:tcW w:w="2600" w:type="dxa"/>
          </w:tcPr>
          <w:p w14:paraId="43CFC379" w14:textId="77777777" w:rsidR="00B50050" w:rsidRDefault="00B50050" w:rsidP="0088127C">
            <w:pPr>
              <w:pStyle w:val="OtherTableBody"/>
            </w:pPr>
          </w:p>
        </w:tc>
        <w:tc>
          <w:tcPr>
            <w:tcW w:w="1400" w:type="dxa"/>
          </w:tcPr>
          <w:p w14:paraId="148AC769" w14:textId="77777777" w:rsidR="00B50050" w:rsidRDefault="00B50050" w:rsidP="0088127C">
            <w:pPr>
              <w:pStyle w:val="OtherTableBody"/>
            </w:pPr>
            <w:r>
              <w:t>L</w:t>
            </w:r>
          </w:p>
        </w:tc>
        <w:tc>
          <w:tcPr>
            <w:tcW w:w="4200" w:type="dxa"/>
          </w:tcPr>
          <w:p w14:paraId="2B10C171" w14:textId="77777777" w:rsidR="00B50050" w:rsidRDefault="00B50050" w:rsidP="0088127C">
            <w:pPr>
              <w:pStyle w:val="OtherTableBody"/>
            </w:pPr>
            <w:r>
              <w:t>Left</w:t>
            </w:r>
          </w:p>
        </w:tc>
      </w:tr>
      <w:tr w:rsidR="00B50050" w14:paraId="00F90575" w14:textId="77777777" w:rsidTr="00195548">
        <w:tc>
          <w:tcPr>
            <w:tcW w:w="600" w:type="dxa"/>
          </w:tcPr>
          <w:p w14:paraId="0A671AC5" w14:textId="77777777" w:rsidR="00B50050" w:rsidRDefault="00B50050" w:rsidP="0088127C">
            <w:pPr>
              <w:pStyle w:val="OtherTableBody"/>
            </w:pPr>
          </w:p>
        </w:tc>
        <w:tc>
          <w:tcPr>
            <w:tcW w:w="600" w:type="dxa"/>
          </w:tcPr>
          <w:p w14:paraId="307A9B29" w14:textId="77777777" w:rsidR="00B50050" w:rsidRDefault="00B50050" w:rsidP="0088127C">
            <w:pPr>
              <w:pStyle w:val="OtherTableBody"/>
            </w:pPr>
            <w:r>
              <w:t>0495</w:t>
            </w:r>
          </w:p>
        </w:tc>
        <w:tc>
          <w:tcPr>
            <w:tcW w:w="2600" w:type="dxa"/>
          </w:tcPr>
          <w:p w14:paraId="6A9F3215" w14:textId="77777777" w:rsidR="00B50050" w:rsidRDefault="00B50050" w:rsidP="0088127C">
            <w:pPr>
              <w:pStyle w:val="OtherTableBody"/>
            </w:pPr>
          </w:p>
        </w:tc>
        <w:tc>
          <w:tcPr>
            <w:tcW w:w="1400" w:type="dxa"/>
          </w:tcPr>
          <w:p w14:paraId="785146B0" w14:textId="77777777" w:rsidR="00B50050" w:rsidRDefault="00B50050" w:rsidP="0088127C">
            <w:pPr>
              <w:pStyle w:val="OtherTableBody"/>
            </w:pPr>
            <w:r>
              <w:t>LAT</w:t>
            </w:r>
          </w:p>
        </w:tc>
        <w:tc>
          <w:tcPr>
            <w:tcW w:w="4200" w:type="dxa"/>
          </w:tcPr>
          <w:p w14:paraId="6111BFD4" w14:textId="77777777" w:rsidR="00B50050" w:rsidRDefault="00B50050" w:rsidP="0088127C">
            <w:pPr>
              <w:pStyle w:val="OtherTableBody"/>
            </w:pPr>
            <w:r>
              <w:t>Lateral</w:t>
            </w:r>
          </w:p>
        </w:tc>
      </w:tr>
      <w:tr w:rsidR="00B50050" w14:paraId="2385BD7A" w14:textId="77777777" w:rsidTr="00195548">
        <w:tc>
          <w:tcPr>
            <w:tcW w:w="600" w:type="dxa"/>
          </w:tcPr>
          <w:p w14:paraId="6C52FA05" w14:textId="77777777" w:rsidR="00B50050" w:rsidRDefault="00B50050" w:rsidP="0088127C">
            <w:pPr>
              <w:pStyle w:val="OtherTableBody"/>
            </w:pPr>
          </w:p>
        </w:tc>
        <w:tc>
          <w:tcPr>
            <w:tcW w:w="600" w:type="dxa"/>
          </w:tcPr>
          <w:p w14:paraId="464E8B93" w14:textId="77777777" w:rsidR="00B50050" w:rsidRDefault="00B50050" w:rsidP="0088127C">
            <w:pPr>
              <w:pStyle w:val="OtherTableBody"/>
            </w:pPr>
            <w:r>
              <w:t>0495</w:t>
            </w:r>
          </w:p>
        </w:tc>
        <w:tc>
          <w:tcPr>
            <w:tcW w:w="2600" w:type="dxa"/>
          </w:tcPr>
          <w:p w14:paraId="4E4D7239" w14:textId="77777777" w:rsidR="00B50050" w:rsidRDefault="00B50050" w:rsidP="0088127C">
            <w:pPr>
              <w:pStyle w:val="OtherTableBody"/>
            </w:pPr>
          </w:p>
        </w:tc>
        <w:tc>
          <w:tcPr>
            <w:tcW w:w="1400" w:type="dxa"/>
          </w:tcPr>
          <w:p w14:paraId="0C23DD29" w14:textId="77777777" w:rsidR="00B50050" w:rsidRDefault="00B50050" w:rsidP="0088127C">
            <w:pPr>
              <w:pStyle w:val="OtherTableBody"/>
            </w:pPr>
            <w:r>
              <w:t>LLQ</w:t>
            </w:r>
          </w:p>
        </w:tc>
        <w:tc>
          <w:tcPr>
            <w:tcW w:w="4200" w:type="dxa"/>
          </w:tcPr>
          <w:p w14:paraId="56E82950" w14:textId="77777777" w:rsidR="00B50050" w:rsidRDefault="00B50050" w:rsidP="0088127C">
            <w:pPr>
              <w:pStyle w:val="OtherTableBody"/>
            </w:pPr>
            <w:r>
              <w:t>Quadrant, Left Lower</w:t>
            </w:r>
          </w:p>
        </w:tc>
      </w:tr>
      <w:tr w:rsidR="00B50050" w14:paraId="1844D50D" w14:textId="77777777" w:rsidTr="00195548">
        <w:tc>
          <w:tcPr>
            <w:tcW w:w="600" w:type="dxa"/>
          </w:tcPr>
          <w:p w14:paraId="5CC2BBDF" w14:textId="77777777" w:rsidR="00B50050" w:rsidRDefault="00B50050" w:rsidP="0088127C">
            <w:pPr>
              <w:pStyle w:val="OtherTableBody"/>
            </w:pPr>
          </w:p>
        </w:tc>
        <w:tc>
          <w:tcPr>
            <w:tcW w:w="600" w:type="dxa"/>
          </w:tcPr>
          <w:p w14:paraId="35AE4FF3" w14:textId="77777777" w:rsidR="00B50050" w:rsidRDefault="00B50050" w:rsidP="0088127C">
            <w:pPr>
              <w:pStyle w:val="OtherTableBody"/>
            </w:pPr>
            <w:r>
              <w:t>0495</w:t>
            </w:r>
          </w:p>
        </w:tc>
        <w:tc>
          <w:tcPr>
            <w:tcW w:w="2600" w:type="dxa"/>
          </w:tcPr>
          <w:p w14:paraId="7B3DF35E" w14:textId="77777777" w:rsidR="00B50050" w:rsidRDefault="00B50050" w:rsidP="0088127C">
            <w:pPr>
              <w:pStyle w:val="OtherTableBody"/>
            </w:pPr>
          </w:p>
        </w:tc>
        <w:tc>
          <w:tcPr>
            <w:tcW w:w="1400" w:type="dxa"/>
          </w:tcPr>
          <w:p w14:paraId="12AE520A" w14:textId="77777777" w:rsidR="00B50050" w:rsidRDefault="00B50050" w:rsidP="0088127C">
            <w:pPr>
              <w:pStyle w:val="OtherTableBody"/>
            </w:pPr>
            <w:r>
              <w:t>LOW</w:t>
            </w:r>
          </w:p>
        </w:tc>
        <w:tc>
          <w:tcPr>
            <w:tcW w:w="4200" w:type="dxa"/>
          </w:tcPr>
          <w:p w14:paraId="448E0AE5" w14:textId="77777777" w:rsidR="00B50050" w:rsidRDefault="00B50050" w:rsidP="0088127C">
            <w:pPr>
              <w:pStyle w:val="OtherTableBody"/>
            </w:pPr>
            <w:r>
              <w:t>Lower</w:t>
            </w:r>
          </w:p>
        </w:tc>
      </w:tr>
      <w:tr w:rsidR="00B50050" w14:paraId="47F5DE8E" w14:textId="77777777" w:rsidTr="00195548">
        <w:tc>
          <w:tcPr>
            <w:tcW w:w="600" w:type="dxa"/>
          </w:tcPr>
          <w:p w14:paraId="23AE0FBE" w14:textId="77777777" w:rsidR="00B50050" w:rsidRDefault="00B50050" w:rsidP="0088127C">
            <w:pPr>
              <w:pStyle w:val="OtherTableBody"/>
            </w:pPr>
          </w:p>
        </w:tc>
        <w:tc>
          <w:tcPr>
            <w:tcW w:w="600" w:type="dxa"/>
          </w:tcPr>
          <w:p w14:paraId="679EB274" w14:textId="77777777" w:rsidR="00B50050" w:rsidRDefault="00B50050" w:rsidP="0088127C">
            <w:pPr>
              <w:pStyle w:val="OtherTableBody"/>
            </w:pPr>
            <w:r>
              <w:t>0495</w:t>
            </w:r>
          </w:p>
        </w:tc>
        <w:tc>
          <w:tcPr>
            <w:tcW w:w="2600" w:type="dxa"/>
          </w:tcPr>
          <w:p w14:paraId="4E310274" w14:textId="77777777" w:rsidR="00B50050" w:rsidRDefault="00B50050" w:rsidP="0088127C">
            <w:pPr>
              <w:pStyle w:val="OtherTableBody"/>
            </w:pPr>
          </w:p>
        </w:tc>
        <w:tc>
          <w:tcPr>
            <w:tcW w:w="1400" w:type="dxa"/>
          </w:tcPr>
          <w:p w14:paraId="4937EEB6" w14:textId="77777777" w:rsidR="00B50050" w:rsidRDefault="00B50050" w:rsidP="0088127C">
            <w:pPr>
              <w:pStyle w:val="OtherTableBody"/>
            </w:pPr>
            <w:r>
              <w:t>LUQ</w:t>
            </w:r>
          </w:p>
        </w:tc>
        <w:tc>
          <w:tcPr>
            <w:tcW w:w="4200" w:type="dxa"/>
          </w:tcPr>
          <w:p w14:paraId="01CD9C67" w14:textId="77777777" w:rsidR="00B50050" w:rsidRDefault="00B50050" w:rsidP="0088127C">
            <w:pPr>
              <w:pStyle w:val="OtherTableBody"/>
            </w:pPr>
            <w:r>
              <w:t>Quadrant, Left Upper</w:t>
            </w:r>
          </w:p>
        </w:tc>
      </w:tr>
      <w:tr w:rsidR="00B50050" w14:paraId="52BA732C" w14:textId="77777777" w:rsidTr="00195548">
        <w:tc>
          <w:tcPr>
            <w:tcW w:w="600" w:type="dxa"/>
          </w:tcPr>
          <w:p w14:paraId="3E67BDD6" w14:textId="77777777" w:rsidR="00B50050" w:rsidRDefault="00B50050" w:rsidP="0088127C">
            <w:pPr>
              <w:pStyle w:val="OtherTableBody"/>
            </w:pPr>
          </w:p>
        </w:tc>
        <w:tc>
          <w:tcPr>
            <w:tcW w:w="600" w:type="dxa"/>
          </w:tcPr>
          <w:p w14:paraId="2CEA99D4" w14:textId="77777777" w:rsidR="00B50050" w:rsidRDefault="00B50050" w:rsidP="0088127C">
            <w:pPr>
              <w:pStyle w:val="OtherTableBody"/>
            </w:pPr>
            <w:r>
              <w:t>0495</w:t>
            </w:r>
          </w:p>
        </w:tc>
        <w:tc>
          <w:tcPr>
            <w:tcW w:w="2600" w:type="dxa"/>
          </w:tcPr>
          <w:p w14:paraId="3F1C20C0" w14:textId="77777777" w:rsidR="00B50050" w:rsidRDefault="00B50050" w:rsidP="0088127C">
            <w:pPr>
              <w:pStyle w:val="OtherTableBody"/>
            </w:pPr>
          </w:p>
        </w:tc>
        <w:tc>
          <w:tcPr>
            <w:tcW w:w="1400" w:type="dxa"/>
          </w:tcPr>
          <w:p w14:paraId="35212B36" w14:textId="77777777" w:rsidR="00B50050" w:rsidRDefault="00B50050" w:rsidP="0088127C">
            <w:pPr>
              <w:pStyle w:val="OtherTableBody"/>
            </w:pPr>
            <w:r>
              <w:t>MED</w:t>
            </w:r>
          </w:p>
        </w:tc>
        <w:tc>
          <w:tcPr>
            <w:tcW w:w="4200" w:type="dxa"/>
          </w:tcPr>
          <w:p w14:paraId="548378B4" w14:textId="77777777" w:rsidR="00B50050" w:rsidRDefault="00B50050" w:rsidP="0088127C">
            <w:pPr>
              <w:pStyle w:val="OtherTableBody"/>
            </w:pPr>
            <w:r>
              <w:t>Medial</w:t>
            </w:r>
          </w:p>
        </w:tc>
      </w:tr>
      <w:tr w:rsidR="00B50050" w14:paraId="67660161" w14:textId="77777777" w:rsidTr="00195548">
        <w:tc>
          <w:tcPr>
            <w:tcW w:w="600" w:type="dxa"/>
          </w:tcPr>
          <w:p w14:paraId="55E13A65" w14:textId="77777777" w:rsidR="00B50050" w:rsidRDefault="00B50050" w:rsidP="0088127C">
            <w:pPr>
              <w:pStyle w:val="OtherTableBody"/>
            </w:pPr>
          </w:p>
        </w:tc>
        <w:tc>
          <w:tcPr>
            <w:tcW w:w="600" w:type="dxa"/>
          </w:tcPr>
          <w:p w14:paraId="3C8A259C" w14:textId="77777777" w:rsidR="00B50050" w:rsidRDefault="00B50050" w:rsidP="0088127C">
            <w:pPr>
              <w:pStyle w:val="OtherTableBody"/>
            </w:pPr>
            <w:r>
              <w:t>0495</w:t>
            </w:r>
          </w:p>
        </w:tc>
        <w:tc>
          <w:tcPr>
            <w:tcW w:w="2600" w:type="dxa"/>
          </w:tcPr>
          <w:p w14:paraId="1AD1A140" w14:textId="77777777" w:rsidR="00B50050" w:rsidRDefault="00B50050" w:rsidP="0088127C">
            <w:pPr>
              <w:pStyle w:val="OtherTableBody"/>
            </w:pPr>
          </w:p>
        </w:tc>
        <w:tc>
          <w:tcPr>
            <w:tcW w:w="1400" w:type="dxa"/>
          </w:tcPr>
          <w:p w14:paraId="7723C3FA" w14:textId="77777777" w:rsidR="00B50050" w:rsidRDefault="00B50050" w:rsidP="0088127C">
            <w:pPr>
              <w:pStyle w:val="OtherTableBody"/>
            </w:pPr>
            <w:r>
              <w:t>POS</w:t>
            </w:r>
          </w:p>
        </w:tc>
        <w:tc>
          <w:tcPr>
            <w:tcW w:w="4200" w:type="dxa"/>
          </w:tcPr>
          <w:p w14:paraId="322242B6" w14:textId="77777777" w:rsidR="00B50050" w:rsidRDefault="00B50050" w:rsidP="0088127C">
            <w:pPr>
              <w:pStyle w:val="OtherTableBody"/>
            </w:pPr>
            <w:r>
              <w:t>Posterior</w:t>
            </w:r>
          </w:p>
        </w:tc>
      </w:tr>
      <w:tr w:rsidR="00B50050" w14:paraId="3F956E83" w14:textId="77777777" w:rsidTr="00195548">
        <w:tc>
          <w:tcPr>
            <w:tcW w:w="600" w:type="dxa"/>
          </w:tcPr>
          <w:p w14:paraId="4F4FC818" w14:textId="77777777" w:rsidR="00B50050" w:rsidRDefault="00B50050" w:rsidP="0088127C">
            <w:pPr>
              <w:pStyle w:val="OtherTableBody"/>
            </w:pPr>
          </w:p>
        </w:tc>
        <w:tc>
          <w:tcPr>
            <w:tcW w:w="600" w:type="dxa"/>
          </w:tcPr>
          <w:p w14:paraId="42BC231A" w14:textId="77777777" w:rsidR="00B50050" w:rsidRDefault="00B50050" w:rsidP="0088127C">
            <w:pPr>
              <w:pStyle w:val="OtherTableBody"/>
            </w:pPr>
            <w:r>
              <w:t>0495</w:t>
            </w:r>
          </w:p>
        </w:tc>
        <w:tc>
          <w:tcPr>
            <w:tcW w:w="2600" w:type="dxa"/>
          </w:tcPr>
          <w:p w14:paraId="469B62E1" w14:textId="77777777" w:rsidR="00B50050" w:rsidRDefault="00B50050" w:rsidP="0088127C">
            <w:pPr>
              <w:pStyle w:val="OtherTableBody"/>
            </w:pPr>
          </w:p>
        </w:tc>
        <w:tc>
          <w:tcPr>
            <w:tcW w:w="1400" w:type="dxa"/>
          </w:tcPr>
          <w:p w14:paraId="522D21B0" w14:textId="77777777" w:rsidR="00B50050" w:rsidRDefault="00B50050" w:rsidP="0088127C">
            <w:pPr>
              <w:pStyle w:val="OtherTableBody"/>
            </w:pPr>
            <w:r>
              <w:t>PRO</w:t>
            </w:r>
          </w:p>
        </w:tc>
        <w:tc>
          <w:tcPr>
            <w:tcW w:w="4200" w:type="dxa"/>
          </w:tcPr>
          <w:p w14:paraId="28722F83" w14:textId="77777777" w:rsidR="00B50050" w:rsidRDefault="00B50050" w:rsidP="0088127C">
            <w:pPr>
              <w:pStyle w:val="OtherTableBody"/>
            </w:pPr>
            <w:r>
              <w:t>Proximal</w:t>
            </w:r>
          </w:p>
        </w:tc>
      </w:tr>
      <w:tr w:rsidR="00B50050" w14:paraId="3BC86F10" w14:textId="77777777" w:rsidTr="00195548">
        <w:tc>
          <w:tcPr>
            <w:tcW w:w="600" w:type="dxa"/>
          </w:tcPr>
          <w:p w14:paraId="62BD5AB9" w14:textId="77777777" w:rsidR="00B50050" w:rsidRDefault="00B50050" w:rsidP="0088127C">
            <w:pPr>
              <w:pStyle w:val="OtherTableBody"/>
            </w:pPr>
          </w:p>
        </w:tc>
        <w:tc>
          <w:tcPr>
            <w:tcW w:w="600" w:type="dxa"/>
          </w:tcPr>
          <w:p w14:paraId="154E61D2" w14:textId="77777777" w:rsidR="00B50050" w:rsidRDefault="00B50050" w:rsidP="0088127C">
            <w:pPr>
              <w:pStyle w:val="OtherTableBody"/>
            </w:pPr>
            <w:r>
              <w:t>0495</w:t>
            </w:r>
          </w:p>
        </w:tc>
        <w:tc>
          <w:tcPr>
            <w:tcW w:w="2600" w:type="dxa"/>
          </w:tcPr>
          <w:p w14:paraId="7B0B7D5E" w14:textId="77777777" w:rsidR="00B50050" w:rsidRDefault="00B50050" w:rsidP="0088127C">
            <w:pPr>
              <w:pStyle w:val="OtherTableBody"/>
            </w:pPr>
          </w:p>
        </w:tc>
        <w:tc>
          <w:tcPr>
            <w:tcW w:w="1400" w:type="dxa"/>
          </w:tcPr>
          <w:p w14:paraId="02D57550" w14:textId="77777777" w:rsidR="00B50050" w:rsidRDefault="00B50050" w:rsidP="0088127C">
            <w:pPr>
              <w:pStyle w:val="OtherTableBody"/>
            </w:pPr>
            <w:r>
              <w:t>R</w:t>
            </w:r>
          </w:p>
        </w:tc>
        <w:tc>
          <w:tcPr>
            <w:tcW w:w="4200" w:type="dxa"/>
          </w:tcPr>
          <w:p w14:paraId="520242C5" w14:textId="77777777" w:rsidR="00B50050" w:rsidRDefault="00B50050" w:rsidP="0088127C">
            <w:pPr>
              <w:pStyle w:val="OtherTableBody"/>
            </w:pPr>
            <w:r>
              <w:t>Right</w:t>
            </w:r>
          </w:p>
        </w:tc>
      </w:tr>
      <w:tr w:rsidR="00B50050" w14:paraId="631F6C51" w14:textId="77777777" w:rsidTr="00195548">
        <w:tc>
          <w:tcPr>
            <w:tcW w:w="600" w:type="dxa"/>
          </w:tcPr>
          <w:p w14:paraId="13598E15" w14:textId="77777777" w:rsidR="00B50050" w:rsidRDefault="00B50050" w:rsidP="0088127C">
            <w:pPr>
              <w:pStyle w:val="OtherTableBody"/>
            </w:pPr>
          </w:p>
        </w:tc>
        <w:tc>
          <w:tcPr>
            <w:tcW w:w="600" w:type="dxa"/>
          </w:tcPr>
          <w:p w14:paraId="6DAC8A3A" w14:textId="77777777" w:rsidR="00B50050" w:rsidRDefault="00B50050" w:rsidP="0088127C">
            <w:pPr>
              <w:pStyle w:val="OtherTableBody"/>
            </w:pPr>
            <w:r>
              <w:t>0495</w:t>
            </w:r>
          </w:p>
        </w:tc>
        <w:tc>
          <w:tcPr>
            <w:tcW w:w="2600" w:type="dxa"/>
          </w:tcPr>
          <w:p w14:paraId="0F3FC1AB" w14:textId="77777777" w:rsidR="00B50050" w:rsidRDefault="00B50050" w:rsidP="0088127C">
            <w:pPr>
              <w:pStyle w:val="OtherTableBody"/>
            </w:pPr>
          </w:p>
        </w:tc>
        <w:tc>
          <w:tcPr>
            <w:tcW w:w="1400" w:type="dxa"/>
          </w:tcPr>
          <w:p w14:paraId="1BF5747F" w14:textId="77777777" w:rsidR="00B50050" w:rsidRDefault="00B50050" w:rsidP="0088127C">
            <w:pPr>
              <w:pStyle w:val="OtherTableBody"/>
            </w:pPr>
            <w:r>
              <w:t>RLQ</w:t>
            </w:r>
          </w:p>
        </w:tc>
        <w:tc>
          <w:tcPr>
            <w:tcW w:w="4200" w:type="dxa"/>
          </w:tcPr>
          <w:p w14:paraId="3282E888" w14:textId="77777777" w:rsidR="00B50050" w:rsidRDefault="00B50050" w:rsidP="0088127C">
            <w:pPr>
              <w:pStyle w:val="OtherTableBody"/>
            </w:pPr>
            <w:r>
              <w:t>Quadrant, Right Lower</w:t>
            </w:r>
          </w:p>
        </w:tc>
      </w:tr>
      <w:tr w:rsidR="00B50050" w14:paraId="39775A23" w14:textId="77777777" w:rsidTr="00195548">
        <w:tc>
          <w:tcPr>
            <w:tcW w:w="600" w:type="dxa"/>
          </w:tcPr>
          <w:p w14:paraId="478B4122" w14:textId="77777777" w:rsidR="00B50050" w:rsidRDefault="00B50050" w:rsidP="0088127C">
            <w:pPr>
              <w:pStyle w:val="OtherTableBody"/>
            </w:pPr>
          </w:p>
        </w:tc>
        <w:tc>
          <w:tcPr>
            <w:tcW w:w="600" w:type="dxa"/>
          </w:tcPr>
          <w:p w14:paraId="444E89CC" w14:textId="77777777" w:rsidR="00B50050" w:rsidRDefault="00B50050" w:rsidP="0088127C">
            <w:pPr>
              <w:pStyle w:val="OtherTableBody"/>
            </w:pPr>
            <w:r>
              <w:t>0495</w:t>
            </w:r>
          </w:p>
        </w:tc>
        <w:tc>
          <w:tcPr>
            <w:tcW w:w="2600" w:type="dxa"/>
          </w:tcPr>
          <w:p w14:paraId="140925C9" w14:textId="77777777" w:rsidR="00B50050" w:rsidRDefault="00B50050" w:rsidP="0088127C">
            <w:pPr>
              <w:pStyle w:val="OtherTableBody"/>
            </w:pPr>
          </w:p>
        </w:tc>
        <w:tc>
          <w:tcPr>
            <w:tcW w:w="1400" w:type="dxa"/>
          </w:tcPr>
          <w:p w14:paraId="3DFB5F38" w14:textId="77777777" w:rsidR="00B50050" w:rsidRDefault="00B50050" w:rsidP="0088127C">
            <w:pPr>
              <w:pStyle w:val="OtherTableBody"/>
            </w:pPr>
            <w:r>
              <w:t>RUQ</w:t>
            </w:r>
          </w:p>
        </w:tc>
        <w:tc>
          <w:tcPr>
            <w:tcW w:w="4200" w:type="dxa"/>
          </w:tcPr>
          <w:p w14:paraId="6F80C0F5" w14:textId="77777777" w:rsidR="00B50050" w:rsidRDefault="00B50050" w:rsidP="0088127C">
            <w:pPr>
              <w:pStyle w:val="OtherTableBody"/>
            </w:pPr>
            <w:r>
              <w:t>Quadrant, Right Upper</w:t>
            </w:r>
          </w:p>
        </w:tc>
      </w:tr>
      <w:tr w:rsidR="00B50050" w14:paraId="2F1E0D29" w14:textId="77777777" w:rsidTr="00195548">
        <w:tc>
          <w:tcPr>
            <w:tcW w:w="600" w:type="dxa"/>
          </w:tcPr>
          <w:p w14:paraId="32C9B02E" w14:textId="77777777" w:rsidR="00B50050" w:rsidRDefault="00B50050" w:rsidP="0088127C">
            <w:pPr>
              <w:pStyle w:val="OtherTableBody"/>
            </w:pPr>
          </w:p>
        </w:tc>
        <w:tc>
          <w:tcPr>
            <w:tcW w:w="600" w:type="dxa"/>
          </w:tcPr>
          <w:p w14:paraId="7E78A8C7" w14:textId="77777777" w:rsidR="00B50050" w:rsidRDefault="00B50050" w:rsidP="0088127C">
            <w:pPr>
              <w:pStyle w:val="OtherTableBody"/>
            </w:pPr>
            <w:r>
              <w:t>0495</w:t>
            </w:r>
          </w:p>
        </w:tc>
        <w:tc>
          <w:tcPr>
            <w:tcW w:w="2600" w:type="dxa"/>
          </w:tcPr>
          <w:p w14:paraId="75EFD2DA" w14:textId="77777777" w:rsidR="00B50050" w:rsidRDefault="00B50050" w:rsidP="0088127C">
            <w:pPr>
              <w:pStyle w:val="OtherTableBody"/>
            </w:pPr>
          </w:p>
        </w:tc>
        <w:tc>
          <w:tcPr>
            <w:tcW w:w="1400" w:type="dxa"/>
          </w:tcPr>
          <w:p w14:paraId="0C78D914" w14:textId="77777777" w:rsidR="00B50050" w:rsidRDefault="00B50050" w:rsidP="0088127C">
            <w:pPr>
              <w:pStyle w:val="OtherTableBody"/>
            </w:pPr>
            <w:r>
              <w:t>UPP</w:t>
            </w:r>
          </w:p>
        </w:tc>
        <w:tc>
          <w:tcPr>
            <w:tcW w:w="4200" w:type="dxa"/>
          </w:tcPr>
          <w:p w14:paraId="132C8CB1" w14:textId="77777777" w:rsidR="00B50050" w:rsidRDefault="00B50050" w:rsidP="0088127C">
            <w:pPr>
              <w:pStyle w:val="OtherTableBody"/>
            </w:pPr>
            <w:r>
              <w:t>Upper</w:t>
            </w:r>
          </w:p>
        </w:tc>
      </w:tr>
      <w:tr w:rsidR="00B50050" w14:paraId="518586FE" w14:textId="77777777" w:rsidTr="00195548">
        <w:tc>
          <w:tcPr>
            <w:tcW w:w="600" w:type="dxa"/>
          </w:tcPr>
          <w:p w14:paraId="2EEBB3D7" w14:textId="77777777" w:rsidR="00B50050" w:rsidRDefault="00B50050" w:rsidP="0088127C">
            <w:pPr>
              <w:pStyle w:val="OtherTableBody"/>
            </w:pPr>
            <w:r>
              <w:lastRenderedPageBreak/>
              <w:t>User</w:t>
            </w:r>
          </w:p>
        </w:tc>
        <w:tc>
          <w:tcPr>
            <w:tcW w:w="600" w:type="dxa"/>
          </w:tcPr>
          <w:p w14:paraId="235EFFB2" w14:textId="77777777" w:rsidR="00B50050" w:rsidRDefault="00B50050" w:rsidP="0088127C">
            <w:pPr>
              <w:pStyle w:val="OtherTableBody"/>
            </w:pPr>
          </w:p>
        </w:tc>
        <w:tc>
          <w:tcPr>
            <w:tcW w:w="2600" w:type="dxa"/>
          </w:tcPr>
          <w:p w14:paraId="0E84192C" w14:textId="77777777" w:rsidR="00B50050" w:rsidRDefault="00B50050" w:rsidP="0088127C">
            <w:pPr>
              <w:pStyle w:val="OtherTableBody"/>
            </w:pPr>
            <w:r>
              <w:t>Consent Type</w:t>
            </w:r>
          </w:p>
        </w:tc>
        <w:tc>
          <w:tcPr>
            <w:tcW w:w="1400" w:type="dxa"/>
          </w:tcPr>
          <w:p w14:paraId="7CC667BA" w14:textId="77777777" w:rsidR="00B50050" w:rsidRDefault="00B50050" w:rsidP="0088127C">
            <w:pPr>
              <w:pStyle w:val="OtherTableBody"/>
            </w:pPr>
          </w:p>
        </w:tc>
        <w:tc>
          <w:tcPr>
            <w:tcW w:w="4200" w:type="dxa"/>
          </w:tcPr>
          <w:p w14:paraId="628633FE" w14:textId="77777777" w:rsidR="00B50050" w:rsidRDefault="00B50050" w:rsidP="0088127C">
            <w:pPr>
              <w:pStyle w:val="OtherTableBody"/>
            </w:pPr>
          </w:p>
        </w:tc>
      </w:tr>
      <w:tr w:rsidR="00B50050" w14:paraId="517ED12E" w14:textId="77777777" w:rsidTr="00195548">
        <w:tc>
          <w:tcPr>
            <w:tcW w:w="600" w:type="dxa"/>
          </w:tcPr>
          <w:p w14:paraId="0A989173" w14:textId="77777777" w:rsidR="00B50050" w:rsidRDefault="00B50050" w:rsidP="0088127C">
            <w:pPr>
              <w:pStyle w:val="OtherTableBody"/>
            </w:pPr>
          </w:p>
        </w:tc>
        <w:tc>
          <w:tcPr>
            <w:tcW w:w="600" w:type="dxa"/>
          </w:tcPr>
          <w:p w14:paraId="1A108DB8" w14:textId="77777777" w:rsidR="00B50050" w:rsidRDefault="00B50050" w:rsidP="0088127C">
            <w:pPr>
              <w:pStyle w:val="OtherTableBody"/>
            </w:pPr>
            <w:r>
              <w:t>0496</w:t>
            </w:r>
          </w:p>
        </w:tc>
        <w:tc>
          <w:tcPr>
            <w:tcW w:w="2600" w:type="dxa"/>
          </w:tcPr>
          <w:p w14:paraId="08199461" w14:textId="77777777" w:rsidR="00B50050" w:rsidRDefault="00B50050" w:rsidP="0088127C">
            <w:pPr>
              <w:pStyle w:val="OtherTableBody"/>
            </w:pPr>
          </w:p>
        </w:tc>
        <w:tc>
          <w:tcPr>
            <w:tcW w:w="1400" w:type="dxa"/>
          </w:tcPr>
          <w:p w14:paraId="585DFA1F" w14:textId="77777777" w:rsidR="00B50050" w:rsidRDefault="00B50050" w:rsidP="0088127C">
            <w:pPr>
              <w:pStyle w:val="OtherTableBody"/>
            </w:pPr>
            <w:r>
              <w:t>001</w:t>
            </w:r>
          </w:p>
        </w:tc>
        <w:tc>
          <w:tcPr>
            <w:tcW w:w="4200" w:type="dxa"/>
          </w:tcPr>
          <w:p w14:paraId="28514989" w14:textId="77777777" w:rsidR="00B50050" w:rsidRDefault="00B50050" w:rsidP="0088127C">
            <w:pPr>
              <w:pStyle w:val="OtherTableBody"/>
            </w:pPr>
            <w:r>
              <w:t>Release of Information/MR / Authorization to Disclosure Protected Health Information</w:t>
            </w:r>
          </w:p>
        </w:tc>
      </w:tr>
      <w:tr w:rsidR="00B50050" w14:paraId="5A73A14E" w14:textId="77777777" w:rsidTr="00195548">
        <w:tc>
          <w:tcPr>
            <w:tcW w:w="600" w:type="dxa"/>
          </w:tcPr>
          <w:p w14:paraId="092BA556" w14:textId="77777777" w:rsidR="00B50050" w:rsidRDefault="00B50050" w:rsidP="0088127C">
            <w:pPr>
              <w:pStyle w:val="OtherTableBody"/>
            </w:pPr>
          </w:p>
        </w:tc>
        <w:tc>
          <w:tcPr>
            <w:tcW w:w="600" w:type="dxa"/>
          </w:tcPr>
          <w:p w14:paraId="6A727CA0" w14:textId="77777777" w:rsidR="00B50050" w:rsidRDefault="00B50050" w:rsidP="0088127C">
            <w:pPr>
              <w:pStyle w:val="OtherTableBody"/>
            </w:pPr>
            <w:r>
              <w:t>0496</w:t>
            </w:r>
          </w:p>
        </w:tc>
        <w:tc>
          <w:tcPr>
            <w:tcW w:w="2600" w:type="dxa"/>
          </w:tcPr>
          <w:p w14:paraId="452402A8" w14:textId="77777777" w:rsidR="00B50050" w:rsidRDefault="00B50050" w:rsidP="0088127C">
            <w:pPr>
              <w:pStyle w:val="OtherTableBody"/>
            </w:pPr>
          </w:p>
        </w:tc>
        <w:tc>
          <w:tcPr>
            <w:tcW w:w="1400" w:type="dxa"/>
          </w:tcPr>
          <w:p w14:paraId="1186BC87" w14:textId="77777777" w:rsidR="00B50050" w:rsidRDefault="00B50050" w:rsidP="0088127C">
            <w:pPr>
              <w:pStyle w:val="OtherTableBody"/>
            </w:pPr>
            <w:r>
              <w:t>002</w:t>
            </w:r>
          </w:p>
        </w:tc>
        <w:tc>
          <w:tcPr>
            <w:tcW w:w="4200" w:type="dxa"/>
          </w:tcPr>
          <w:p w14:paraId="78FB442E" w14:textId="77777777" w:rsidR="00B50050" w:rsidRDefault="00B50050" w:rsidP="0088127C">
            <w:pPr>
              <w:pStyle w:val="OtherTableBody"/>
            </w:pPr>
            <w:r>
              <w:t>Medical Procedure (invasive)</w:t>
            </w:r>
          </w:p>
        </w:tc>
      </w:tr>
      <w:tr w:rsidR="00B50050" w14:paraId="78676B4D" w14:textId="77777777" w:rsidTr="00195548">
        <w:tc>
          <w:tcPr>
            <w:tcW w:w="600" w:type="dxa"/>
          </w:tcPr>
          <w:p w14:paraId="21000C46" w14:textId="77777777" w:rsidR="00B50050" w:rsidRDefault="00B50050" w:rsidP="0088127C">
            <w:pPr>
              <w:pStyle w:val="OtherTableBody"/>
            </w:pPr>
          </w:p>
        </w:tc>
        <w:tc>
          <w:tcPr>
            <w:tcW w:w="600" w:type="dxa"/>
          </w:tcPr>
          <w:p w14:paraId="19E3923A" w14:textId="77777777" w:rsidR="00B50050" w:rsidRDefault="00B50050" w:rsidP="0088127C">
            <w:pPr>
              <w:pStyle w:val="OtherTableBody"/>
            </w:pPr>
            <w:r>
              <w:t>0496</w:t>
            </w:r>
          </w:p>
        </w:tc>
        <w:tc>
          <w:tcPr>
            <w:tcW w:w="2600" w:type="dxa"/>
          </w:tcPr>
          <w:p w14:paraId="4A6D88C5" w14:textId="77777777" w:rsidR="00B50050" w:rsidRDefault="00B50050" w:rsidP="0088127C">
            <w:pPr>
              <w:pStyle w:val="OtherTableBody"/>
            </w:pPr>
          </w:p>
        </w:tc>
        <w:tc>
          <w:tcPr>
            <w:tcW w:w="1400" w:type="dxa"/>
          </w:tcPr>
          <w:p w14:paraId="6724D544" w14:textId="77777777" w:rsidR="00B50050" w:rsidRDefault="00B50050" w:rsidP="0088127C">
            <w:pPr>
              <w:pStyle w:val="OtherTableBody"/>
            </w:pPr>
            <w:r>
              <w:t>003</w:t>
            </w:r>
          </w:p>
        </w:tc>
        <w:tc>
          <w:tcPr>
            <w:tcW w:w="4200" w:type="dxa"/>
          </w:tcPr>
          <w:p w14:paraId="0B167A88" w14:textId="77777777" w:rsidR="00B50050" w:rsidRDefault="00B50050" w:rsidP="0088127C">
            <w:pPr>
              <w:pStyle w:val="OtherTableBody"/>
            </w:pPr>
            <w:r>
              <w:t>Acknowledge Receipt of Privacy Notice</w:t>
            </w:r>
          </w:p>
        </w:tc>
      </w:tr>
      <w:tr w:rsidR="00B50050" w14:paraId="6156D4F2" w14:textId="77777777" w:rsidTr="00195548">
        <w:tc>
          <w:tcPr>
            <w:tcW w:w="600" w:type="dxa"/>
          </w:tcPr>
          <w:p w14:paraId="328C5625" w14:textId="77777777" w:rsidR="00B50050" w:rsidRDefault="00B50050" w:rsidP="0088127C">
            <w:pPr>
              <w:pStyle w:val="OtherTableBody"/>
            </w:pPr>
          </w:p>
        </w:tc>
        <w:tc>
          <w:tcPr>
            <w:tcW w:w="600" w:type="dxa"/>
          </w:tcPr>
          <w:p w14:paraId="4CD195F1" w14:textId="77777777" w:rsidR="00B50050" w:rsidRDefault="00B50050" w:rsidP="0088127C">
            <w:pPr>
              <w:pStyle w:val="OtherTableBody"/>
            </w:pPr>
            <w:r>
              <w:t>0496</w:t>
            </w:r>
          </w:p>
        </w:tc>
        <w:tc>
          <w:tcPr>
            <w:tcW w:w="2600" w:type="dxa"/>
          </w:tcPr>
          <w:p w14:paraId="1F7229DA" w14:textId="77777777" w:rsidR="00B50050" w:rsidRDefault="00B50050" w:rsidP="0088127C">
            <w:pPr>
              <w:pStyle w:val="OtherTableBody"/>
            </w:pPr>
          </w:p>
        </w:tc>
        <w:tc>
          <w:tcPr>
            <w:tcW w:w="1400" w:type="dxa"/>
          </w:tcPr>
          <w:p w14:paraId="79BC47DD" w14:textId="77777777" w:rsidR="00B50050" w:rsidRDefault="00B50050" w:rsidP="0088127C">
            <w:pPr>
              <w:pStyle w:val="OtherTableBody"/>
            </w:pPr>
            <w:r>
              <w:t>004</w:t>
            </w:r>
          </w:p>
        </w:tc>
        <w:tc>
          <w:tcPr>
            <w:tcW w:w="4200" w:type="dxa"/>
          </w:tcPr>
          <w:p w14:paraId="471DE7EA" w14:textId="77777777" w:rsidR="00B50050" w:rsidRDefault="00B50050" w:rsidP="0088127C">
            <w:pPr>
              <w:pStyle w:val="OtherTableBody"/>
            </w:pPr>
            <w:r>
              <w:t>Abortion</w:t>
            </w:r>
          </w:p>
        </w:tc>
      </w:tr>
      <w:tr w:rsidR="00B50050" w14:paraId="7BD23895" w14:textId="77777777" w:rsidTr="00195548">
        <w:tc>
          <w:tcPr>
            <w:tcW w:w="600" w:type="dxa"/>
          </w:tcPr>
          <w:p w14:paraId="5B34390E" w14:textId="77777777" w:rsidR="00B50050" w:rsidRDefault="00B50050" w:rsidP="0088127C">
            <w:pPr>
              <w:pStyle w:val="OtherTableBody"/>
            </w:pPr>
          </w:p>
        </w:tc>
        <w:tc>
          <w:tcPr>
            <w:tcW w:w="600" w:type="dxa"/>
          </w:tcPr>
          <w:p w14:paraId="7D7DB290" w14:textId="77777777" w:rsidR="00B50050" w:rsidRDefault="00B50050" w:rsidP="0088127C">
            <w:pPr>
              <w:pStyle w:val="OtherTableBody"/>
            </w:pPr>
            <w:r>
              <w:t>0496</w:t>
            </w:r>
          </w:p>
        </w:tc>
        <w:tc>
          <w:tcPr>
            <w:tcW w:w="2600" w:type="dxa"/>
          </w:tcPr>
          <w:p w14:paraId="5A382E67" w14:textId="77777777" w:rsidR="00B50050" w:rsidRDefault="00B50050" w:rsidP="0088127C">
            <w:pPr>
              <w:pStyle w:val="OtherTableBody"/>
            </w:pPr>
          </w:p>
        </w:tc>
        <w:tc>
          <w:tcPr>
            <w:tcW w:w="1400" w:type="dxa"/>
          </w:tcPr>
          <w:p w14:paraId="38591B6E" w14:textId="77777777" w:rsidR="00B50050" w:rsidRDefault="00B50050" w:rsidP="0088127C">
            <w:pPr>
              <w:pStyle w:val="OtherTableBody"/>
            </w:pPr>
            <w:r>
              <w:t>005</w:t>
            </w:r>
          </w:p>
        </w:tc>
        <w:tc>
          <w:tcPr>
            <w:tcW w:w="4200" w:type="dxa"/>
          </w:tcPr>
          <w:p w14:paraId="4D7E2805" w14:textId="77777777" w:rsidR="00B50050" w:rsidRDefault="00B50050" w:rsidP="0088127C">
            <w:pPr>
              <w:pStyle w:val="OtherTableBody"/>
            </w:pPr>
            <w:r>
              <w:t>Abortion/Laminaria</w:t>
            </w:r>
          </w:p>
        </w:tc>
      </w:tr>
      <w:tr w:rsidR="00B50050" w14:paraId="79C960DC" w14:textId="77777777" w:rsidTr="00195548">
        <w:tc>
          <w:tcPr>
            <w:tcW w:w="600" w:type="dxa"/>
          </w:tcPr>
          <w:p w14:paraId="4AD19421" w14:textId="77777777" w:rsidR="00B50050" w:rsidRDefault="00B50050" w:rsidP="0088127C">
            <w:pPr>
              <w:pStyle w:val="OtherTableBody"/>
            </w:pPr>
          </w:p>
        </w:tc>
        <w:tc>
          <w:tcPr>
            <w:tcW w:w="600" w:type="dxa"/>
          </w:tcPr>
          <w:p w14:paraId="652C9452" w14:textId="77777777" w:rsidR="00B50050" w:rsidRDefault="00B50050" w:rsidP="0088127C">
            <w:pPr>
              <w:pStyle w:val="OtherTableBody"/>
            </w:pPr>
            <w:r>
              <w:t>0496</w:t>
            </w:r>
          </w:p>
        </w:tc>
        <w:tc>
          <w:tcPr>
            <w:tcW w:w="2600" w:type="dxa"/>
          </w:tcPr>
          <w:p w14:paraId="7A4301ED" w14:textId="77777777" w:rsidR="00B50050" w:rsidRDefault="00B50050" w:rsidP="0088127C">
            <w:pPr>
              <w:pStyle w:val="OtherTableBody"/>
            </w:pPr>
          </w:p>
        </w:tc>
        <w:tc>
          <w:tcPr>
            <w:tcW w:w="1400" w:type="dxa"/>
          </w:tcPr>
          <w:p w14:paraId="77ADCFC4" w14:textId="77777777" w:rsidR="00B50050" w:rsidRDefault="00B50050" w:rsidP="0088127C">
            <w:pPr>
              <w:pStyle w:val="OtherTableBody"/>
            </w:pPr>
            <w:r>
              <w:t>006</w:t>
            </w:r>
          </w:p>
        </w:tc>
        <w:tc>
          <w:tcPr>
            <w:tcW w:w="4200" w:type="dxa"/>
          </w:tcPr>
          <w:p w14:paraId="620876FB" w14:textId="77777777" w:rsidR="00B50050" w:rsidRDefault="00B50050" w:rsidP="0088127C">
            <w:pPr>
              <w:pStyle w:val="OtherTableBody"/>
            </w:pPr>
            <w:r>
              <w:t>Accutane - Information</w:t>
            </w:r>
          </w:p>
        </w:tc>
      </w:tr>
      <w:tr w:rsidR="00B50050" w14:paraId="107DCE3D" w14:textId="77777777" w:rsidTr="00195548">
        <w:tc>
          <w:tcPr>
            <w:tcW w:w="600" w:type="dxa"/>
          </w:tcPr>
          <w:p w14:paraId="3D95C46B" w14:textId="77777777" w:rsidR="00B50050" w:rsidRDefault="00B50050" w:rsidP="0088127C">
            <w:pPr>
              <w:pStyle w:val="OtherTableBody"/>
            </w:pPr>
          </w:p>
        </w:tc>
        <w:tc>
          <w:tcPr>
            <w:tcW w:w="600" w:type="dxa"/>
          </w:tcPr>
          <w:p w14:paraId="359D174F" w14:textId="77777777" w:rsidR="00B50050" w:rsidRDefault="00B50050" w:rsidP="0088127C">
            <w:pPr>
              <w:pStyle w:val="OtherTableBody"/>
            </w:pPr>
            <w:r>
              <w:t>0496</w:t>
            </w:r>
          </w:p>
        </w:tc>
        <w:tc>
          <w:tcPr>
            <w:tcW w:w="2600" w:type="dxa"/>
          </w:tcPr>
          <w:p w14:paraId="669414C1" w14:textId="77777777" w:rsidR="00B50050" w:rsidRDefault="00B50050" w:rsidP="0088127C">
            <w:pPr>
              <w:pStyle w:val="OtherTableBody"/>
            </w:pPr>
          </w:p>
        </w:tc>
        <w:tc>
          <w:tcPr>
            <w:tcW w:w="1400" w:type="dxa"/>
          </w:tcPr>
          <w:p w14:paraId="59ED0EE5" w14:textId="77777777" w:rsidR="00B50050" w:rsidRDefault="00B50050" w:rsidP="0088127C">
            <w:pPr>
              <w:pStyle w:val="OtherTableBody"/>
            </w:pPr>
            <w:r>
              <w:t>007</w:t>
            </w:r>
          </w:p>
        </w:tc>
        <w:tc>
          <w:tcPr>
            <w:tcW w:w="4200" w:type="dxa"/>
          </w:tcPr>
          <w:p w14:paraId="76615EC6" w14:textId="77777777" w:rsidR="00B50050" w:rsidRDefault="00B50050" w:rsidP="0088127C">
            <w:pPr>
              <w:pStyle w:val="OtherTableBody"/>
            </w:pPr>
            <w:r>
              <w:t>Accutane - Woman</w:t>
            </w:r>
          </w:p>
        </w:tc>
      </w:tr>
      <w:tr w:rsidR="00B50050" w14:paraId="0EB173E8" w14:textId="77777777" w:rsidTr="00195548">
        <w:tc>
          <w:tcPr>
            <w:tcW w:w="600" w:type="dxa"/>
          </w:tcPr>
          <w:p w14:paraId="455DBAD3" w14:textId="77777777" w:rsidR="00B50050" w:rsidRDefault="00B50050" w:rsidP="0088127C">
            <w:pPr>
              <w:pStyle w:val="OtherTableBody"/>
            </w:pPr>
          </w:p>
        </w:tc>
        <w:tc>
          <w:tcPr>
            <w:tcW w:w="600" w:type="dxa"/>
          </w:tcPr>
          <w:p w14:paraId="37D50120" w14:textId="77777777" w:rsidR="00B50050" w:rsidRDefault="00B50050" w:rsidP="0088127C">
            <w:pPr>
              <w:pStyle w:val="OtherTableBody"/>
            </w:pPr>
            <w:r>
              <w:t>0496</w:t>
            </w:r>
          </w:p>
        </w:tc>
        <w:tc>
          <w:tcPr>
            <w:tcW w:w="2600" w:type="dxa"/>
          </w:tcPr>
          <w:p w14:paraId="0199059D" w14:textId="77777777" w:rsidR="00B50050" w:rsidRDefault="00B50050" w:rsidP="0088127C">
            <w:pPr>
              <w:pStyle w:val="OtherTableBody"/>
            </w:pPr>
          </w:p>
        </w:tc>
        <w:tc>
          <w:tcPr>
            <w:tcW w:w="1400" w:type="dxa"/>
          </w:tcPr>
          <w:p w14:paraId="66791B78" w14:textId="77777777" w:rsidR="00B50050" w:rsidRDefault="00B50050" w:rsidP="0088127C">
            <w:pPr>
              <w:pStyle w:val="OtherTableBody"/>
            </w:pPr>
            <w:r>
              <w:t>008</w:t>
            </w:r>
          </w:p>
        </w:tc>
        <w:tc>
          <w:tcPr>
            <w:tcW w:w="4200" w:type="dxa"/>
          </w:tcPr>
          <w:p w14:paraId="4F1FB6B7" w14:textId="77777777" w:rsidR="00B50050" w:rsidRDefault="00B50050" w:rsidP="0088127C">
            <w:pPr>
              <w:pStyle w:val="OtherTableBody"/>
            </w:pPr>
            <w:r>
              <w:t>Advanced Beneficiary Notice</w:t>
            </w:r>
          </w:p>
        </w:tc>
      </w:tr>
      <w:tr w:rsidR="00B50050" w14:paraId="34217441" w14:textId="77777777" w:rsidTr="00195548">
        <w:tc>
          <w:tcPr>
            <w:tcW w:w="600" w:type="dxa"/>
          </w:tcPr>
          <w:p w14:paraId="48B85490" w14:textId="77777777" w:rsidR="00B50050" w:rsidRDefault="00B50050" w:rsidP="0088127C">
            <w:pPr>
              <w:pStyle w:val="OtherTableBody"/>
            </w:pPr>
          </w:p>
        </w:tc>
        <w:tc>
          <w:tcPr>
            <w:tcW w:w="600" w:type="dxa"/>
          </w:tcPr>
          <w:p w14:paraId="6290E483" w14:textId="77777777" w:rsidR="00B50050" w:rsidRDefault="00B50050" w:rsidP="0088127C">
            <w:pPr>
              <w:pStyle w:val="OtherTableBody"/>
            </w:pPr>
            <w:r>
              <w:t>0496</w:t>
            </w:r>
          </w:p>
        </w:tc>
        <w:tc>
          <w:tcPr>
            <w:tcW w:w="2600" w:type="dxa"/>
          </w:tcPr>
          <w:p w14:paraId="6B9B6B60" w14:textId="77777777" w:rsidR="00B50050" w:rsidRDefault="00B50050" w:rsidP="0088127C">
            <w:pPr>
              <w:pStyle w:val="OtherTableBody"/>
            </w:pPr>
          </w:p>
        </w:tc>
        <w:tc>
          <w:tcPr>
            <w:tcW w:w="1400" w:type="dxa"/>
          </w:tcPr>
          <w:p w14:paraId="44733065" w14:textId="77777777" w:rsidR="00B50050" w:rsidRDefault="00B50050" w:rsidP="0088127C">
            <w:pPr>
              <w:pStyle w:val="OtherTableBody"/>
            </w:pPr>
            <w:r>
              <w:t>009</w:t>
            </w:r>
          </w:p>
        </w:tc>
        <w:tc>
          <w:tcPr>
            <w:tcW w:w="4200" w:type="dxa"/>
          </w:tcPr>
          <w:p w14:paraId="12146989" w14:textId="77777777" w:rsidR="00B50050" w:rsidRDefault="00B50050" w:rsidP="0088127C">
            <w:pPr>
              <w:pStyle w:val="OtherTableBody"/>
            </w:pPr>
            <w:r>
              <w:t>AFP (Alpha Fetoprotein) Screening</w:t>
            </w:r>
          </w:p>
        </w:tc>
      </w:tr>
      <w:tr w:rsidR="00B50050" w14:paraId="33190413" w14:textId="77777777" w:rsidTr="00195548">
        <w:tc>
          <w:tcPr>
            <w:tcW w:w="600" w:type="dxa"/>
          </w:tcPr>
          <w:p w14:paraId="0275A008" w14:textId="77777777" w:rsidR="00B50050" w:rsidRDefault="00B50050" w:rsidP="0088127C">
            <w:pPr>
              <w:pStyle w:val="OtherTableBody"/>
            </w:pPr>
          </w:p>
        </w:tc>
        <w:tc>
          <w:tcPr>
            <w:tcW w:w="600" w:type="dxa"/>
          </w:tcPr>
          <w:p w14:paraId="75891225" w14:textId="77777777" w:rsidR="00B50050" w:rsidRDefault="00B50050" w:rsidP="0088127C">
            <w:pPr>
              <w:pStyle w:val="OtherTableBody"/>
            </w:pPr>
            <w:r>
              <w:t>0496</w:t>
            </w:r>
          </w:p>
        </w:tc>
        <w:tc>
          <w:tcPr>
            <w:tcW w:w="2600" w:type="dxa"/>
          </w:tcPr>
          <w:p w14:paraId="2689FAF9" w14:textId="77777777" w:rsidR="00B50050" w:rsidRDefault="00B50050" w:rsidP="0088127C">
            <w:pPr>
              <w:pStyle w:val="OtherTableBody"/>
            </w:pPr>
          </w:p>
        </w:tc>
        <w:tc>
          <w:tcPr>
            <w:tcW w:w="1400" w:type="dxa"/>
          </w:tcPr>
          <w:p w14:paraId="166DF1A9" w14:textId="77777777" w:rsidR="00B50050" w:rsidRDefault="00B50050" w:rsidP="0088127C">
            <w:pPr>
              <w:pStyle w:val="OtherTableBody"/>
            </w:pPr>
            <w:r>
              <w:t>010</w:t>
            </w:r>
          </w:p>
        </w:tc>
        <w:tc>
          <w:tcPr>
            <w:tcW w:w="4200" w:type="dxa"/>
          </w:tcPr>
          <w:p w14:paraId="12DC93A6" w14:textId="77777777" w:rsidR="00B50050" w:rsidRDefault="00B50050" w:rsidP="0088127C">
            <w:pPr>
              <w:pStyle w:val="OtherTableBody"/>
            </w:pPr>
            <w:r>
              <w:t>Amniocentesis (consent &amp; refusal)</w:t>
            </w:r>
          </w:p>
        </w:tc>
      </w:tr>
      <w:tr w:rsidR="00B50050" w14:paraId="3CFB18EE" w14:textId="77777777" w:rsidTr="00195548">
        <w:tc>
          <w:tcPr>
            <w:tcW w:w="600" w:type="dxa"/>
          </w:tcPr>
          <w:p w14:paraId="61BE0C4A" w14:textId="77777777" w:rsidR="00B50050" w:rsidRDefault="00B50050" w:rsidP="0088127C">
            <w:pPr>
              <w:pStyle w:val="OtherTableBody"/>
            </w:pPr>
          </w:p>
        </w:tc>
        <w:tc>
          <w:tcPr>
            <w:tcW w:w="600" w:type="dxa"/>
          </w:tcPr>
          <w:p w14:paraId="52EA6659" w14:textId="77777777" w:rsidR="00B50050" w:rsidRDefault="00B50050" w:rsidP="0088127C">
            <w:pPr>
              <w:pStyle w:val="OtherTableBody"/>
            </w:pPr>
            <w:r>
              <w:t>0496</w:t>
            </w:r>
          </w:p>
        </w:tc>
        <w:tc>
          <w:tcPr>
            <w:tcW w:w="2600" w:type="dxa"/>
          </w:tcPr>
          <w:p w14:paraId="05653AA7" w14:textId="77777777" w:rsidR="00B50050" w:rsidRDefault="00B50050" w:rsidP="0088127C">
            <w:pPr>
              <w:pStyle w:val="OtherTableBody"/>
            </w:pPr>
          </w:p>
        </w:tc>
        <w:tc>
          <w:tcPr>
            <w:tcW w:w="1400" w:type="dxa"/>
          </w:tcPr>
          <w:p w14:paraId="1787D5BD" w14:textId="77777777" w:rsidR="00B50050" w:rsidRDefault="00B50050" w:rsidP="0088127C">
            <w:pPr>
              <w:pStyle w:val="OtherTableBody"/>
            </w:pPr>
            <w:r>
              <w:t>011</w:t>
            </w:r>
          </w:p>
        </w:tc>
        <w:tc>
          <w:tcPr>
            <w:tcW w:w="4200" w:type="dxa"/>
          </w:tcPr>
          <w:p w14:paraId="511F688F" w14:textId="77777777" w:rsidR="00B50050" w:rsidRDefault="00B50050" w:rsidP="0088127C">
            <w:pPr>
              <w:pStyle w:val="OtherTableBody"/>
            </w:pPr>
            <w:r>
              <w:t>Anatomical Gift (organ donation)</w:t>
            </w:r>
          </w:p>
        </w:tc>
      </w:tr>
      <w:tr w:rsidR="00B50050" w14:paraId="710145D0" w14:textId="77777777" w:rsidTr="00195548">
        <w:tc>
          <w:tcPr>
            <w:tcW w:w="600" w:type="dxa"/>
          </w:tcPr>
          <w:p w14:paraId="07F83A48" w14:textId="77777777" w:rsidR="00B50050" w:rsidRDefault="00B50050" w:rsidP="0088127C">
            <w:pPr>
              <w:pStyle w:val="OtherTableBody"/>
            </w:pPr>
          </w:p>
        </w:tc>
        <w:tc>
          <w:tcPr>
            <w:tcW w:w="600" w:type="dxa"/>
          </w:tcPr>
          <w:p w14:paraId="58E08B23" w14:textId="77777777" w:rsidR="00B50050" w:rsidRDefault="00B50050" w:rsidP="0088127C">
            <w:pPr>
              <w:pStyle w:val="OtherTableBody"/>
            </w:pPr>
            <w:r>
              <w:t>0496</w:t>
            </w:r>
          </w:p>
        </w:tc>
        <w:tc>
          <w:tcPr>
            <w:tcW w:w="2600" w:type="dxa"/>
          </w:tcPr>
          <w:p w14:paraId="39469349" w14:textId="77777777" w:rsidR="00B50050" w:rsidRDefault="00B50050" w:rsidP="0088127C">
            <w:pPr>
              <w:pStyle w:val="OtherTableBody"/>
            </w:pPr>
          </w:p>
        </w:tc>
        <w:tc>
          <w:tcPr>
            <w:tcW w:w="1400" w:type="dxa"/>
          </w:tcPr>
          <w:p w14:paraId="638D1BA1" w14:textId="77777777" w:rsidR="00B50050" w:rsidRDefault="00B50050" w:rsidP="0088127C">
            <w:pPr>
              <w:pStyle w:val="OtherTableBody"/>
            </w:pPr>
            <w:r>
              <w:t>012</w:t>
            </w:r>
          </w:p>
        </w:tc>
        <w:tc>
          <w:tcPr>
            <w:tcW w:w="4200" w:type="dxa"/>
          </w:tcPr>
          <w:p w14:paraId="3769CD99" w14:textId="77777777" w:rsidR="00B50050" w:rsidRDefault="00B50050" w:rsidP="0088127C">
            <w:pPr>
              <w:pStyle w:val="OtherTableBody"/>
            </w:pPr>
            <w:r>
              <w:t>Anesthesia - Complications</w:t>
            </w:r>
          </w:p>
        </w:tc>
      </w:tr>
      <w:tr w:rsidR="00B50050" w14:paraId="6C7DCCA6" w14:textId="77777777" w:rsidTr="00195548">
        <w:tc>
          <w:tcPr>
            <w:tcW w:w="600" w:type="dxa"/>
          </w:tcPr>
          <w:p w14:paraId="58E03798" w14:textId="77777777" w:rsidR="00B50050" w:rsidRDefault="00B50050" w:rsidP="0088127C">
            <w:pPr>
              <w:pStyle w:val="OtherTableBody"/>
            </w:pPr>
          </w:p>
        </w:tc>
        <w:tc>
          <w:tcPr>
            <w:tcW w:w="600" w:type="dxa"/>
          </w:tcPr>
          <w:p w14:paraId="2CC1A5F3" w14:textId="77777777" w:rsidR="00B50050" w:rsidRDefault="00B50050" w:rsidP="0088127C">
            <w:pPr>
              <w:pStyle w:val="OtherTableBody"/>
            </w:pPr>
            <w:r>
              <w:t>0496</w:t>
            </w:r>
          </w:p>
        </w:tc>
        <w:tc>
          <w:tcPr>
            <w:tcW w:w="2600" w:type="dxa"/>
          </w:tcPr>
          <w:p w14:paraId="1C082C0D" w14:textId="77777777" w:rsidR="00B50050" w:rsidRDefault="00B50050" w:rsidP="0088127C">
            <w:pPr>
              <w:pStyle w:val="OtherTableBody"/>
            </w:pPr>
          </w:p>
        </w:tc>
        <w:tc>
          <w:tcPr>
            <w:tcW w:w="1400" w:type="dxa"/>
          </w:tcPr>
          <w:p w14:paraId="008EC139" w14:textId="77777777" w:rsidR="00B50050" w:rsidRDefault="00B50050" w:rsidP="0088127C">
            <w:pPr>
              <w:pStyle w:val="OtherTableBody"/>
            </w:pPr>
            <w:r>
              <w:t>013</w:t>
            </w:r>
          </w:p>
        </w:tc>
        <w:tc>
          <w:tcPr>
            <w:tcW w:w="4200" w:type="dxa"/>
          </w:tcPr>
          <w:p w14:paraId="7F975AA8" w14:textId="77777777" w:rsidR="00B50050" w:rsidRDefault="00B50050" w:rsidP="0088127C">
            <w:pPr>
              <w:pStyle w:val="OtherTableBody"/>
            </w:pPr>
            <w:r>
              <w:t>Anesthesia - Questionnaire</w:t>
            </w:r>
          </w:p>
        </w:tc>
      </w:tr>
      <w:tr w:rsidR="00B50050" w14:paraId="741BC8D0" w14:textId="77777777" w:rsidTr="00195548">
        <w:tc>
          <w:tcPr>
            <w:tcW w:w="600" w:type="dxa"/>
          </w:tcPr>
          <w:p w14:paraId="3120FE28" w14:textId="77777777" w:rsidR="00B50050" w:rsidRDefault="00B50050" w:rsidP="0088127C">
            <w:pPr>
              <w:pStyle w:val="OtherTableBody"/>
            </w:pPr>
          </w:p>
        </w:tc>
        <w:tc>
          <w:tcPr>
            <w:tcW w:w="600" w:type="dxa"/>
          </w:tcPr>
          <w:p w14:paraId="59C31620" w14:textId="77777777" w:rsidR="00B50050" w:rsidRDefault="00B50050" w:rsidP="0088127C">
            <w:pPr>
              <w:pStyle w:val="OtherTableBody"/>
            </w:pPr>
            <w:r>
              <w:t>0496</w:t>
            </w:r>
          </w:p>
        </w:tc>
        <w:tc>
          <w:tcPr>
            <w:tcW w:w="2600" w:type="dxa"/>
          </w:tcPr>
          <w:p w14:paraId="2C34C269" w14:textId="77777777" w:rsidR="00B50050" w:rsidRDefault="00B50050" w:rsidP="0088127C">
            <w:pPr>
              <w:pStyle w:val="OtherTableBody"/>
            </w:pPr>
          </w:p>
        </w:tc>
        <w:tc>
          <w:tcPr>
            <w:tcW w:w="1400" w:type="dxa"/>
          </w:tcPr>
          <w:p w14:paraId="7F13087D" w14:textId="77777777" w:rsidR="00B50050" w:rsidRDefault="00B50050" w:rsidP="0088127C">
            <w:pPr>
              <w:pStyle w:val="OtherTableBody"/>
            </w:pPr>
            <w:r>
              <w:t>014</w:t>
            </w:r>
          </w:p>
        </w:tc>
        <w:tc>
          <w:tcPr>
            <w:tcW w:w="4200" w:type="dxa"/>
          </w:tcPr>
          <w:p w14:paraId="18399527" w14:textId="77777777" w:rsidR="00B50050" w:rsidRDefault="00B50050" w:rsidP="0088127C">
            <w:pPr>
              <w:pStyle w:val="OtherTableBody"/>
            </w:pPr>
            <w:r>
              <w:t>Angiogram</w:t>
            </w:r>
          </w:p>
        </w:tc>
      </w:tr>
      <w:tr w:rsidR="00B50050" w14:paraId="5CCEB0F4" w14:textId="77777777" w:rsidTr="00195548">
        <w:tc>
          <w:tcPr>
            <w:tcW w:w="600" w:type="dxa"/>
          </w:tcPr>
          <w:p w14:paraId="68F3D6FC" w14:textId="77777777" w:rsidR="00B50050" w:rsidRDefault="00B50050" w:rsidP="0088127C">
            <w:pPr>
              <w:pStyle w:val="OtherTableBody"/>
            </w:pPr>
          </w:p>
        </w:tc>
        <w:tc>
          <w:tcPr>
            <w:tcW w:w="600" w:type="dxa"/>
          </w:tcPr>
          <w:p w14:paraId="6D8B7276" w14:textId="77777777" w:rsidR="00B50050" w:rsidRDefault="00B50050" w:rsidP="0088127C">
            <w:pPr>
              <w:pStyle w:val="OtherTableBody"/>
            </w:pPr>
            <w:r>
              <w:t>0496</w:t>
            </w:r>
          </w:p>
        </w:tc>
        <w:tc>
          <w:tcPr>
            <w:tcW w:w="2600" w:type="dxa"/>
          </w:tcPr>
          <w:p w14:paraId="19B30ECF" w14:textId="77777777" w:rsidR="00B50050" w:rsidRDefault="00B50050" w:rsidP="0088127C">
            <w:pPr>
              <w:pStyle w:val="OtherTableBody"/>
            </w:pPr>
          </w:p>
        </w:tc>
        <w:tc>
          <w:tcPr>
            <w:tcW w:w="1400" w:type="dxa"/>
          </w:tcPr>
          <w:p w14:paraId="054BCB15" w14:textId="77777777" w:rsidR="00B50050" w:rsidRDefault="00B50050" w:rsidP="0088127C">
            <w:pPr>
              <w:pStyle w:val="OtherTableBody"/>
            </w:pPr>
            <w:r>
              <w:t>015</w:t>
            </w:r>
          </w:p>
        </w:tc>
        <w:tc>
          <w:tcPr>
            <w:tcW w:w="4200" w:type="dxa"/>
          </w:tcPr>
          <w:p w14:paraId="47BA9ABA" w14:textId="77777777" w:rsidR="00B50050" w:rsidRDefault="00B50050" w:rsidP="0088127C">
            <w:pPr>
              <w:pStyle w:val="OtherTableBody"/>
            </w:pPr>
            <w:r>
              <w:t>Angioplasty</w:t>
            </w:r>
          </w:p>
        </w:tc>
      </w:tr>
      <w:tr w:rsidR="00B50050" w14:paraId="0E122983" w14:textId="77777777" w:rsidTr="00195548">
        <w:tc>
          <w:tcPr>
            <w:tcW w:w="600" w:type="dxa"/>
          </w:tcPr>
          <w:p w14:paraId="00676340" w14:textId="77777777" w:rsidR="00B50050" w:rsidRDefault="00B50050" w:rsidP="0088127C">
            <w:pPr>
              <w:pStyle w:val="OtherTableBody"/>
            </w:pPr>
          </w:p>
        </w:tc>
        <w:tc>
          <w:tcPr>
            <w:tcW w:w="600" w:type="dxa"/>
          </w:tcPr>
          <w:p w14:paraId="1957433A" w14:textId="77777777" w:rsidR="00B50050" w:rsidRDefault="00B50050" w:rsidP="0088127C">
            <w:pPr>
              <w:pStyle w:val="OtherTableBody"/>
            </w:pPr>
            <w:r>
              <w:t>0496</w:t>
            </w:r>
          </w:p>
        </w:tc>
        <w:tc>
          <w:tcPr>
            <w:tcW w:w="2600" w:type="dxa"/>
          </w:tcPr>
          <w:p w14:paraId="43BACBA8" w14:textId="77777777" w:rsidR="00B50050" w:rsidRDefault="00B50050" w:rsidP="0088127C">
            <w:pPr>
              <w:pStyle w:val="OtherTableBody"/>
            </w:pPr>
          </w:p>
        </w:tc>
        <w:tc>
          <w:tcPr>
            <w:tcW w:w="1400" w:type="dxa"/>
          </w:tcPr>
          <w:p w14:paraId="7023CE17" w14:textId="77777777" w:rsidR="00B50050" w:rsidRDefault="00B50050" w:rsidP="0088127C">
            <w:pPr>
              <w:pStyle w:val="OtherTableBody"/>
            </w:pPr>
            <w:r>
              <w:t>016</w:t>
            </w:r>
          </w:p>
        </w:tc>
        <w:tc>
          <w:tcPr>
            <w:tcW w:w="4200" w:type="dxa"/>
          </w:tcPr>
          <w:p w14:paraId="28A64783" w14:textId="77777777" w:rsidR="00B50050" w:rsidRDefault="00B50050" w:rsidP="0088127C">
            <w:pPr>
              <w:pStyle w:val="OtherTableBody"/>
            </w:pPr>
            <w:r>
              <w:t>Anticancer Drugs</w:t>
            </w:r>
          </w:p>
        </w:tc>
      </w:tr>
      <w:tr w:rsidR="00B50050" w14:paraId="0EB18D5F" w14:textId="77777777" w:rsidTr="00195548">
        <w:tc>
          <w:tcPr>
            <w:tcW w:w="600" w:type="dxa"/>
          </w:tcPr>
          <w:p w14:paraId="69CF2D8D" w14:textId="77777777" w:rsidR="00B50050" w:rsidRDefault="00B50050" w:rsidP="0088127C">
            <w:pPr>
              <w:pStyle w:val="OtherTableBody"/>
            </w:pPr>
          </w:p>
        </w:tc>
        <w:tc>
          <w:tcPr>
            <w:tcW w:w="600" w:type="dxa"/>
          </w:tcPr>
          <w:p w14:paraId="4C136572" w14:textId="77777777" w:rsidR="00B50050" w:rsidRDefault="00B50050" w:rsidP="0088127C">
            <w:pPr>
              <w:pStyle w:val="OtherTableBody"/>
            </w:pPr>
            <w:r>
              <w:t>0496</w:t>
            </w:r>
          </w:p>
        </w:tc>
        <w:tc>
          <w:tcPr>
            <w:tcW w:w="2600" w:type="dxa"/>
          </w:tcPr>
          <w:p w14:paraId="1F279D7C" w14:textId="77777777" w:rsidR="00B50050" w:rsidRDefault="00B50050" w:rsidP="0088127C">
            <w:pPr>
              <w:pStyle w:val="OtherTableBody"/>
            </w:pPr>
          </w:p>
        </w:tc>
        <w:tc>
          <w:tcPr>
            <w:tcW w:w="1400" w:type="dxa"/>
          </w:tcPr>
          <w:p w14:paraId="4DD15412" w14:textId="77777777" w:rsidR="00B50050" w:rsidRDefault="00B50050" w:rsidP="0088127C">
            <w:pPr>
              <w:pStyle w:val="OtherTableBody"/>
            </w:pPr>
            <w:r>
              <w:t>017</w:t>
            </w:r>
          </w:p>
        </w:tc>
        <w:tc>
          <w:tcPr>
            <w:tcW w:w="4200" w:type="dxa"/>
          </w:tcPr>
          <w:p w14:paraId="72930EF4" w14:textId="77777777" w:rsidR="00B50050" w:rsidRDefault="00B50050" w:rsidP="0088127C">
            <w:pPr>
              <w:pStyle w:val="OtherTableBody"/>
            </w:pPr>
            <w:r>
              <w:t>Antipsychotic Medications</w:t>
            </w:r>
          </w:p>
        </w:tc>
      </w:tr>
      <w:tr w:rsidR="00B50050" w14:paraId="11CAE1BC" w14:textId="77777777" w:rsidTr="00195548">
        <w:tc>
          <w:tcPr>
            <w:tcW w:w="600" w:type="dxa"/>
          </w:tcPr>
          <w:p w14:paraId="4C892A30" w14:textId="77777777" w:rsidR="00B50050" w:rsidRDefault="00B50050" w:rsidP="0088127C">
            <w:pPr>
              <w:pStyle w:val="OtherTableBody"/>
            </w:pPr>
          </w:p>
        </w:tc>
        <w:tc>
          <w:tcPr>
            <w:tcW w:w="600" w:type="dxa"/>
          </w:tcPr>
          <w:p w14:paraId="45244183" w14:textId="77777777" w:rsidR="00B50050" w:rsidRDefault="00B50050" w:rsidP="0088127C">
            <w:pPr>
              <w:pStyle w:val="OtherTableBody"/>
            </w:pPr>
            <w:r>
              <w:t>0496</w:t>
            </w:r>
          </w:p>
        </w:tc>
        <w:tc>
          <w:tcPr>
            <w:tcW w:w="2600" w:type="dxa"/>
          </w:tcPr>
          <w:p w14:paraId="1AF222C6" w14:textId="77777777" w:rsidR="00B50050" w:rsidRDefault="00B50050" w:rsidP="0088127C">
            <w:pPr>
              <w:pStyle w:val="OtherTableBody"/>
            </w:pPr>
          </w:p>
        </w:tc>
        <w:tc>
          <w:tcPr>
            <w:tcW w:w="1400" w:type="dxa"/>
          </w:tcPr>
          <w:p w14:paraId="562CB3C9" w14:textId="77777777" w:rsidR="00B50050" w:rsidRDefault="00B50050" w:rsidP="0088127C">
            <w:pPr>
              <w:pStyle w:val="OtherTableBody"/>
            </w:pPr>
            <w:r>
              <w:t>018</w:t>
            </w:r>
          </w:p>
        </w:tc>
        <w:tc>
          <w:tcPr>
            <w:tcW w:w="4200" w:type="dxa"/>
          </w:tcPr>
          <w:p w14:paraId="0BFA0628" w14:textId="77777777" w:rsidR="00B50050" w:rsidRDefault="00B50050" w:rsidP="0088127C">
            <w:pPr>
              <w:pStyle w:val="OtherTableBody"/>
            </w:pPr>
            <w:r>
              <w:t>Arthrogram</w:t>
            </w:r>
          </w:p>
        </w:tc>
      </w:tr>
      <w:tr w:rsidR="00B50050" w14:paraId="468BCBFE" w14:textId="77777777" w:rsidTr="00195548">
        <w:tc>
          <w:tcPr>
            <w:tcW w:w="600" w:type="dxa"/>
          </w:tcPr>
          <w:p w14:paraId="2F429B6D" w14:textId="77777777" w:rsidR="00B50050" w:rsidRDefault="00B50050" w:rsidP="0088127C">
            <w:pPr>
              <w:pStyle w:val="OtherTableBody"/>
            </w:pPr>
          </w:p>
        </w:tc>
        <w:tc>
          <w:tcPr>
            <w:tcW w:w="600" w:type="dxa"/>
          </w:tcPr>
          <w:p w14:paraId="29516BEE" w14:textId="77777777" w:rsidR="00B50050" w:rsidRDefault="00B50050" w:rsidP="0088127C">
            <w:pPr>
              <w:pStyle w:val="OtherTableBody"/>
            </w:pPr>
            <w:r>
              <w:t>0496</w:t>
            </w:r>
          </w:p>
        </w:tc>
        <w:tc>
          <w:tcPr>
            <w:tcW w:w="2600" w:type="dxa"/>
          </w:tcPr>
          <w:p w14:paraId="33A6604E" w14:textId="77777777" w:rsidR="00B50050" w:rsidRDefault="00B50050" w:rsidP="0088127C">
            <w:pPr>
              <w:pStyle w:val="OtherTableBody"/>
            </w:pPr>
          </w:p>
        </w:tc>
        <w:tc>
          <w:tcPr>
            <w:tcW w:w="1400" w:type="dxa"/>
          </w:tcPr>
          <w:p w14:paraId="10C957D2" w14:textId="77777777" w:rsidR="00B50050" w:rsidRDefault="00B50050" w:rsidP="0088127C">
            <w:pPr>
              <w:pStyle w:val="OtherTableBody"/>
            </w:pPr>
            <w:r>
              <w:t>019</w:t>
            </w:r>
          </w:p>
        </w:tc>
        <w:tc>
          <w:tcPr>
            <w:tcW w:w="4200" w:type="dxa"/>
          </w:tcPr>
          <w:p w14:paraId="173AD1B5" w14:textId="77777777" w:rsidR="00B50050" w:rsidRDefault="00B50050" w:rsidP="0088127C">
            <w:pPr>
              <w:pStyle w:val="OtherTableBody"/>
            </w:pPr>
            <w:r>
              <w:t>Autopsy</w:t>
            </w:r>
          </w:p>
        </w:tc>
      </w:tr>
      <w:tr w:rsidR="00B50050" w14:paraId="00A236AB" w14:textId="77777777" w:rsidTr="00195548">
        <w:tc>
          <w:tcPr>
            <w:tcW w:w="600" w:type="dxa"/>
          </w:tcPr>
          <w:p w14:paraId="7C1DB4CC" w14:textId="77777777" w:rsidR="00B50050" w:rsidRDefault="00B50050" w:rsidP="0088127C">
            <w:pPr>
              <w:pStyle w:val="OtherTableBody"/>
            </w:pPr>
          </w:p>
        </w:tc>
        <w:tc>
          <w:tcPr>
            <w:tcW w:w="600" w:type="dxa"/>
          </w:tcPr>
          <w:p w14:paraId="1AADFB09" w14:textId="77777777" w:rsidR="00B50050" w:rsidRDefault="00B50050" w:rsidP="0088127C">
            <w:pPr>
              <w:pStyle w:val="OtherTableBody"/>
            </w:pPr>
            <w:r>
              <w:t>0496</w:t>
            </w:r>
          </w:p>
        </w:tc>
        <w:tc>
          <w:tcPr>
            <w:tcW w:w="2600" w:type="dxa"/>
          </w:tcPr>
          <w:p w14:paraId="1F8444BD" w14:textId="77777777" w:rsidR="00B50050" w:rsidRDefault="00B50050" w:rsidP="0088127C">
            <w:pPr>
              <w:pStyle w:val="OtherTableBody"/>
            </w:pPr>
          </w:p>
        </w:tc>
        <w:tc>
          <w:tcPr>
            <w:tcW w:w="1400" w:type="dxa"/>
          </w:tcPr>
          <w:p w14:paraId="304DD08A" w14:textId="77777777" w:rsidR="00B50050" w:rsidRDefault="00B50050" w:rsidP="0088127C">
            <w:pPr>
              <w:pStyle w:val="OtherTableBody"/>
            </w:pPr>
            <w:r>
              <w:t>020</w:t>
            </w:r>
          </w:p>
        </w:tc>
        <w:tc>
          <w:tcPr>
            <w:tcW w:w="4200" w:type="dxa"/>
          </w:tcPr>
          <w:p w14:paraId="34461BB8" w14:textId="77777777" w:rsidR="00B50050" w:rsidRDefault="00B50050" w:rsidP="0088127C">
            <w:pPr>
              <w:pStyle w:val="OtherTableBody"/>
            </w:pPr>
            <w:r>
              <w:t>AZT Therapy</w:t>
            </w:r>
          </w:p>
        </w:tc>
      </w:tr>
      <w:tr w:rsidR="00B50050" w14:paraId="4441B103" w14:textId="77777777" w:rsidTr="00195548">
        <w:tc>
          <w:tcPr>
            <w:tcW w:w="600" w:type="dxa"/>
          </w:tcPr>
          <w:p w14:paraId="6A17E2E9" w14:textId="77777777" w:rsidR="00B50050" w:rsidRDefault="00B50050" w:rsidP="0088127C">
            <w:pPr>
              <w:pStyle w:val="OtherTableBody"/>
            </w:pPr>
          </w:p>
        </w:tc>
        <w:tc>
          <w:tcPr>
            <w:tcW w:w="600" w:type="dxa"/>
          </w:tcPr>
          <w:p w14:paraId="3168E59B" w14:textId="77777777" w:rsidR="00B50050" w:rsidRDefault="00B50050" w:rsidP="0088127C">
            <w:pPr>
              <w:pStyle w:val="OtherTableBody"/>
            </w:pPr>
            <w:r>
              <w:t>0496</w:t>
            </w:r>
          </w:p>
        </w:tc>
        <w:tc>
          <w:tcPr>
            <w:tcW w:w="2600" w:type="dxa"/>
          </w:tcPr>
          <w:p w14:paraId="203D2BE6" w14:textId="77777777" w:rsidR="00B50050" w:rsidRDefault="00B50050" w:rsidP="0088127C">
            <w:pPr>
              <w:pStyle w:val="OtherTableBody"/>
            </w:pPr>
          </w:p>
        </w:tc>
        <w:tc>
          <w:tcPr>
            <w:tcW w:w="1400" w:type="dxa"/>
          </w:tcPr>
          <w:p w14:paraId="65C9E00F" w14:textId="77777777" w:rsidR="00B50050" w:rsidRDefault="00B50050" w:rsidP="0088127C">
            <w:pPr>
              <w:pStyle w:val="OtherTableBody"/>
            </w:pPr>
            <w:r>
              <w:t>021</w:t>
            </w:r>
          </w:p>
        </w:tc>
        <w:tc>
          <w:tcPr>
            <w:tcW w:w="4200" w:type="dxa"/>
          </w:tcPr>
          <w:p w14:paraId="0CA5808F" w14:textId="77777777" w:rsidR="00B50050" w:rsidRDefault="00B50050" w:rsidP="0088127C">
            <w:pPr>
              <w:pStyle w:val="OtherTableBody"/>
            </w:pPr>
            <w:r>
              <w:t>Biliary Drainage</w:t>
            </w:r>
          </w:p>
        </w:tc>
      </w:tr>
      <w:tr w:rsidR="00B50050" w14:paraId="63E17C04" w14:textId="77777777" w:rsidTr="00195548">
        <w:tc>
          <w:tcPr>
            <w:tcW w:w="600" w:type="dxa"/>
          </w:tcPr>
          <w:p w14:paraId="2730895F" w14:textId="77777777" w:rsidR="00B50050" w:rsidRDefault="00B50050" w:rsidP="0088127C">
            <w:pPr>
              <w:pStyle w:val="OtherTableBody"/>
            </w:pPr>
          </w:p>
        </w:tc>
        <w:tc>
          <w:tcPr>
            <w:tcW w:w="600" w:type="dxa"/>
          </w:tcPr>
          <w:p w14:paraId="0C12CDB8" w14:textId="77777777" w:rsidR="00B50050" w:rsidRDefault="00B50050" w:rsidP="0088127C">
            <w:pPr>
              <w:pStyle w:val="OtherTableBody"/>
            </w:pPr>
            <w:r>
              <w:t>0496</w:t>
            </w:r>
          </w:p>
        </w:tc>
        <w:tc>
          <w:tcPr>
            <w:tcW w:w="2600" w:type="dxa"/>
          </w:tcPr>
          <w:p w14:paraId="486AB4E7" w14:textId="77777777" w:rsidR="00B50050" w:rsidRDefault="00B50050" w:rsidP="0088127C">
            <w:pPr>
              <w:pStyle w:val="OtherTableBody"/>
            </w:pPr>
          </w:p>
        </w:tc>
        <w:tc>
          <w:tcPr>
            <w:tcW w:w="1400" w:type="dxa"/>
          </w:tcPr>
          <w:p w14:paraId="40AAF070" w14:textId="77777777" w:rsidR="00B50050" w:rsidRDefault="00B50050" w:rsidP="0088127C">
            <w:pPr>
              <w:pStyle w:val="OtherTableBody"/>
            </w:pPr>
            <w:r>
              <w:t>022</w:t>
            </w:r>
          </w:p>
        </w:tc>
        <w:tc>
          <w:tcPr>
            <w:tcW w:w="4200" w:type="dxa"/>
          </w:tcPr>
          <w:p w14:paraId="78D6CF74" w14:textId="77777777" w:rsidR="00B50050" w:rsidRDefault="00B50050" w:rsidP="0088127C">
            <w:pPr>
              <w:pStyle w:val="OtherTableBody"/>
            </w:pPr>
            <w:r>
              <w:t>Biliary Stone Extraction</w:t>
            </w:r>
          </w:p>
        </w:tc>
      </w:tr>
      <w:tr w:rsidR="00B50050" w14:paraId="33EAAC8A" w14:textId="77777777" w:rsidTr="00195548">
        <w:tc>
          <w:tcPr>
            <w:tcW w:w="600" w:type="dxa"/>
          </w:tcPr>
          <w:p w14:paraId="5C5F8E6D" w14:textId="77777777" w:rsidR="00B50050" w:rsidRDefault="00B50050" w:rsidP="0088127C">
            <w:pPr>
              <w:pStyle w:val="OtherTableBody"/>
            </w:pPr>
          </w:p>
        </w:tc>
        <w:tc>
          <w:tcPr>
            <w:tcW w:w="600" w:type="dxa"/>
          </w:tcPr>
          <w:p w14:paraId="58E7D7CB" w14:textId="77777777" w:rsidR="00B50050" w:rsidRDefault="00B50050" w:rsidP="0088127C">
            <w:pPr>
              <w:pStyle w:val="OtherTableBody"/>
            </w:pPr>
            <w:r>
              <w:t>0496</w:t>
            </w:r>
          </w:p>
        </w:tc>
        <w:tc>
          <w:tcPr>
            <w:tcW w:w="2600" w:type="dxa"/>
          </w:tcPr>
          <w:p w14:paraId="514E6BAC" w14:textId="77777777" w:rsidR="00B50050" w:rsidRDefault="00B50050" w:rsidP="0088127C">
            <w:pPr>
              <w:pStyle w:val="OtherTableBody"/>
            </w:pPr>
          </w:p>
        </w:tc>
        <w:tc>
          <w:tcPr>
            <w:tcW w:w="1400" w:type="dxa"/>
          </w:tcPr>
          <w:p w14:paraId="48859906" w14:textId="77777777" w:rsidR="00B50050" w:rsidRDefault="00B50050" w:rsidP="0088127C">
            <w:pPr>
              <w:pStyle w:val="OtherTableBody"/>
            </w:pPr>
            <w:r>
              <w:t>023</w:t>
            </w:r>
          </w:p>
        </w:tc>
        <w:tc>
          <w:tcPr>
            <w:tcW w:w="4200" w:type="dxa"/>
          </w:tcPr>
          <w:p w14:paraId="484C5877" w14:textId="77777777" w:rsidR="00B50050" w:rsidRDefault="00B50050" w:rsidP="0088127C">
            <w:pPr>
              <w:pStyle w:val="OtherTableBody"/>
            </w:pPr>
            <w:r>
              <w:t>Biopsy</w:t>
            </w:r>
          </w:p>
        </w:tc>
      </w:tr>
      <w:tr w:rsidR="00B50050" w14:paraId="22C0C45B" w14:textId="77777777" w:rsidTr="00195548">
        <w:tc>
          <w:tcPr>
            <w:tcW w:w="600" w:type="dxa"/>
          </w:tcPr>
          <w:p w14:paraId="4CEA05C5" w14:textId="77777777" w:rsidR="00B50050" w:rsidRDefault="00B50050" w:rsidP="0088127C">
            <w:pPr>
              <w:pStyle w:val="OtherTableBody"/>
            </w:pPr>
          </w:p>
        </w:tc>
        <w:tc>
          <w:tcPr>
            <w:tcW w:w="600" w:type="dxa"/>
          </w:tcPr>
          <w:p w14:paraId="48EC3606" w14:textId="77777777" w:rsidR="00B50050" w:rsidRDefault="00B50050" w:rsidP="0088127C">
            <w:pPr>
              <w:pStyle w:val="OtherTableBody"/>
            </w:pPr>
            <w:r>
              <w:t>0496</w:t>
            </w:r>
          </w:p>
        </w:tc>
        <w:tc>
          <w:tcPr>
            <w:tcW w:w="2600" w:type="dxa"/>
          </w:tcPr>
          <w:p w14:paraId="28E16DC1" w14:textId="77777777" w:rsidR="00B50050" w:rsidRDefault="00B50050" w:rsidP="0088127C">
            <w:pPr>
              <w:pStyle w:val="OtherTableBody"/>
            </w:pPr>
          </w:p>
        </w:tc>
        <w:tc>
          <w:tcPr>
            <w:tcW w:w="1400" w:type="dxa"/>
          </w:tcPr>
          <w:p w14:paraId="6B3C5C54" w14:textId="77777777" w:rsidR="00B50050" w:rsidRDefault="00B50050" w:rsidP="0088127C">
            <w:pPr>
              <w:pStyle w:val="OtherTableBody"/>
            </w:pPr>
            <w:r>
              <w:t>024</w:t>
            </w:r>
          </w:p>
        </w:tc>
        <w:tc>
          <w:tcPr>
            <w:tcW w:w="4200" w:type="dxa"/>
          </w:tcPr>
          <w:p w14:paraId="05AEECD8" w14:textId="77777777" w:rsidR="00B50050" w:rsidRDefault="00B50050" w:rsidP="0088127C">
            <w:pPr>
              <w:pStyle w:val="OtherTableBody"/>
            </w:pPr>
            <w:r>
              <w:t>Bleeding Time Test</w:t>
            </w:r>
          </w:p>
        </w:tc>
      </w:tr>
      <w:tr w:rsidR="00B50050" w14:paraId="0455B11D" w14:textId="77777777" w:rsidTr="00195548">
        <w:tc>
          <w:tcPr>
            <w:tcW w:w="600" w:type="dxa"/>
          </w:tcPr>
          <w:p w14:paraId="58399F23" w14:textId="77777777" w:rsidR="00B50050" w:rsidRDefault="00B50050" w:rsidP="0088127C">
            <w:pPr>
              <w:pStyle w:val="OtherTableBody"/>
            </w:pPr>
          </w:p>
        </w:tc>
        <w:tc>
          <w:tcPr>
            <w:tcW w:w="600" w:type="dxa"/>
          </w:tcPr>
          <w:p w14:paraId="359AF7E1" w14:textId="77777777" w:rsidR="00B50050" w:rsidRDefault="00B50050" w:rsidP="0088127C">
            <w:pPr>
              <w:pStyle w:val="OtherTableBody"/>
            </w:pPr>
            <w:r>
              <w:t>0496</w:t>
            </w:r>
          </w:p>
        </w:tc>
        <w:tc>
          <w:tcPr>
            <w:tcW w:w="2600" w:type="dxa"/>
          </w:tcPr>
          <w:p w14:paraId="15243760" w14:textId="77777777" w:rsidR="00B50050" w:rsidRDefault="00B50050" w:rsidP="0088127C">
            <w:pPr>
              <w:pStyle w:val="OtherTableBody"/>
            </w:pPr>
          </w:p>
        </w:tc>
        <w:tc>
          <w:tcPr>
            <w:tcW w:w="1400" w:type="dxa"/>
          </w:tcPr>
          <w:p w14:paraId="296D200A" w14:textId="77777777" w:rsidR="00B50050" w:rsidRDefault="00B50050" w:rsidP="0088127C">
            <w:pPr>
              <w:pStyle w:val="OtherTableBody"/>
            </w:pPr>
            <w:r>
              <w:t>025</w:t>
            </w:r>
          </w:p>
        </w:tc>
        <w:tc>
          <w:tcPr>
            <w:tcW w:w="4200" w:type="dxa"/>
          </w:tcPr>
          <w:p w14:paraId="5A72E205" w14:textId="77777777" w:rsidR="00B50050" w:rsidRDefault="00B50050" w:rsidP="0088127C">
            <w:pPr>
              <w:pStyle w:val="OtherTableBody"/>
            </w:pPr>
            <w:r>
              <w:t>Bronchogram</w:t>
            </w:r>
          </w:p>
        </w:tc>
      </w:tr>
      <w:tr w:rsidR="00B50050" w14:paraId="17B08E67" w14:textId="77777777" w:rsidTr="00195548">
        <w:tc>
          <w:tcPr>
            <w:tcW w:w="600" w:type="dxa"/>
          </w:tcPr>
          <w:p w14:paraId="66784A19" w14:textId="77777777" w:rsidR="00B50050" w:rsidRDefault="00B50050" w:rsidP="0088127C">
            <w:pPr>
              <w:pStyle w:val="OtherTableBody"/>
            </w:pPr>
          </w:p>
        </w:tc>
        <w:tc>
          <w:tcPr>
            <w:tcW w:w="600" w:type="dxa"/>
          </w:tcPr>
          <w:p w14:paraId="2FBF9380" w14:textId="77777777" w:rsidR="00B50050" w:rsidRDefault="00B50050" w:rsidP="0088127C">
            <w:pPr>
              <w:pStyle w:val="OtherTableBody"/>
            </w:pPr>
            <w:r>
              <w:t>0496</w:t>
            </w:r>
          </w:p>
        </w:tc>
        <w:tc>
          <w:tcPr>
            <w:tcW w:w="2600" w:type="dxa"/>
          </w:tcPr>
          <w:p w14:paraId="638A56FC" w14:textId="77777777" w:rsidR="00B50050" w:rsidRDefault="00B50050" w:rsidP="0088127C">
            <w:pPr>
              <w:pStyle w:val="OtherTableBody"/>
            </w:pPr>
          </w:p>
        </w:tc>
        <w:tc>
          <w:tcPr>
            <w:tcW w:w="1400" w:type="dxa"/>
          </w:tcPr>
          <w:p w14:paraId="4D37F84F" w14:textId="77777777" w:rsidR="00B50050" w:rsidRDefault="00B50050" w:rsidP="0088127C">
            <w:pPr>
              <w:pStyle w:val="OtherTableBody"/>
            </w:pPr>
            <w:r>
              <w:t>026</w:t>
            </w:r>
          </w:p>
        </w:tc>
        <w:tc>
          <w:tcPr>
            <w:tcW w:w="4200" w:type="dxa"/>
          </w:tcPr>
          <w:p w14:paraId="773DC4B7" w14:textId="77777777" w:rsidR="00B50050" w:rsidRDefault="00B50050" w:rsidP="0088127C">
            <w:pPr>
              <w:pStyle w:val="OtherTableBody"/>
            </w:pPr>
            <w:r>
              <w:t>Cardiac Catheterization</w:t>
            </w:r>
          </w:p>
        </w:tc>
      </w:tr>
      <w:tr w:rsidR="00B50050" w14:paraId="6CC3A6F5" w14:textId="77777777" w:rsidTr="00195548">
        <w:tc>
          <w:tcPr>
            <w:tcW w:w="600" w:type="dxa"/>
          </w:tcPr>
          <w:p w14:paraId="6B53CAE0" w14:textId="77777777" w:rsidR="00B50050" w:rsidRDefault="00B50050" w:rsidP="0088127C">
            <w:pPr>
              <w:pStyle w:val="OtherTableBody"/>
            </w:pPr>
          </w:p>
        </w:tc>
        <w:tc>
          <w:tcPr>
            <w:tcW w:w="600" w:type="dxa"/>
          </w:tcPr>
          <w:p w14:paraId="089ADBD4" w14:textId="77777777" w:rsidR="00B50050" w:rsidRDefault="00B50050" w:rsidP="0088127C">
            <w:pPr>
              <w:pStyle w:val="OtherTableBody"/>
            </w:pPr>
            <w:r>
              <w:t>0496</w:t>
            </w:r>
          </w:p>
        </w:tc>
        <w:tc>
          <w:tcPr>
            <w:tcW w:w="2600" w:type="dxa"/>
          </w:tcPr>
          <w:p w14:paraId="37F00F96" w14:textId="77777777" w:rsidR="00B50050" w:rsidRDefault="00B50050" w:rsidP="0088127C">
            <w:pPr>
              <w:pStyle w:val="OtherTableBody"/>
            </w:pPr>
          </w:p>
        </w:tc>
        <w:tc>
          <w:tcPr>
            <w:tcW w:w="1400" w:type="dxa"/>
          </w:tcPr>
          <w:p w14:paraId="0F92B07B" w14:textId="77777777" w:rsidR="00B50050" w:rsidRDefault="00B50050" w:rsidP="0088127C">
            <w:pPr>
              <w:pStyle w:val="OtherTableBody"/>
            </w:pPr>
            <w:r>
              <w:t>027</w:t>
            </w:r>
          </w:p>
        </w:tc>
        <w:tc>
          <w:tcPr>
            <w:tcW w:w="4200" w:type="dxa"/>
          </w:tcPr>
          <w:p w14:paraId="09892100" w14:textId="77777777" w:rsidR="00B50050" w:rsidRDefault="00B50050" w:rsidP="0088127C">
            <w:pPr>
              <w:pStyle w:val="OtherTableBody"/>
            </w:pPr>
            <w:r>
              <w:t>Coronary Angiography</w:t>
            </w:r>
          </w:p>
        </w:tc>
      </w:tr>
      <w:tr w:rsidR="00B50050" w14:paraId="2909E7EA" w14:textId="77777777" w:rsidTr="00195548">
        <w:tc>
          <w:tcPr>
            <w:tcW w:w="600" w:type="dxa"/>
          </w:tcPr>
          <w:p w14:paraId="28E8FA6B" w14:textId="77777777" w:rsidR="00B50050" w:rsidRDefault="00B50050" w:rsidP="0088127C">
            <w:pPr>
              <w:pStyle w:val="OtherTableBody"/>
            </w:pPr>
          </w:p>
        </w:tc>
        <w:tc>
          <w:tcPr>
            <w:tcW w:w="600" w:type="dxa"/>
          </w:tcPr>
          <w:p w14:paraId="0CDBA6A1" w14:textId="77777777" w:rsidR="00B50050" w:rsidRDefault="00B50050" w:rsidP="0088127C">
            <w:pPr>
              <w:pStyle w:val="OtherTableBody"/>
            </w:pPr>
            <w:r>
              <w:t>0496</w:t>
            </w:r>
          </w:p>
        </w:tc>
        <w:tc>
          <w:tcPr>
            <w:tcW w:w="2600" w:type="dxa"/>
          </w:tcPr>
          <w:p w14:paraId="6194141A" w14:textId="77777777" w:rsidR="00B50050" w:rsidRDefault="00B50050" w:rsidP="0088127C">
            <w:pPr>
              <w:pStyle w:val="OtherTableBody"/>
            </w:pPr>
          </w:p>
        </w:tc>
        <w:tc>
          <w:tcPr>
            <w:tcW w:w="1400" w:type="dxa"/>
          </w:tcPr>
          <w:p w14:paraId="08D40A55" w14:textId="77777777" w:rsidR="00B50050" w:rsidRDefault="00B50050" w:rsidP="0088127C">
            <w:pPr>
              <w:pStyle w:val="OtherTableBody"/>
            </w:pPr>
            <w:r>
              <w:t>028</w:t>
            </w:r>
          </w:p>
        </w:tc>
        <w:tc>
          <w:tcPr>
            <w:tcW w:w="4200" w:type="dxa"/>
          </w:tcPr>
          <w:p w14:paraId="499D0D09" w14:textId="77777777" w:rsidR="00B50050" w:rsidRDefault="00B50050" w:rsidP="0088127C">
            <w:pPr>
              <w:pStyle w:val="OtherTableBody"/>
            </w:pPr>
            <w:r>
              <w:t>""      "" w/o Surgery Capability</w:t>
            </w:r>
          </w:p>
        </w:tc>
      </w:tr>
      <w:tr w:rsidR="00B50050" w14:paraId="3D36886D" w14:textId="77777777" w:rsidTr="00195548">
        <w:tc>
          <w:tcPr>
            <w:tcW w:w="600" w:type="dxa"/>
          </w:tcPr>
          <w:p w14:paraId="7C12C715" w14:textId="77777777" w:rsidR="00B50050" w:rsidRDefault="00B50050" w:rsidP="0088127C">
            <w:pPr>
              <w:pStyle w:val="OtherTableBody"/>
            </w:pPr>
          </w:p>
        </w:tc>
        <w:tc>
          <w:tcPr>
            <w:tcW w:w="600" w:type="dxa"/>
          </w:tcPr>
          <w:p w14:paraId="776C70FA" w14:textId="77777777" w:rsidR="00B50050" w:rsidRDefault="00B50050" w:rsidP="0088127C">
            <w:pPr>
              <w:pStyle w:val="OtherTableBody"/>
            </w:pPr>
            <w:r>
              <w:t>0496</w:t>
            </w:r>
          </w:p>
        </w:tc>
        <w:tc>
          <w:tcPr>
            <w:tcW w:w="2600" w:type="dxa"/>
          </w:tcPr>
          <w:p w14:paraId="16372CDF" w14:textId="77777777" w:rsidR="00B50050" w:rsidRDefault="00B50050" w:rsidP="0088127C">
            <w:pPr>
              <w:pStyle w:val="OtherTableBody"/>
            </w:pPr>
          </w:p>
        </w:tc>
        <w:tc>
          <w:tcPr>
            <w:tcW w:w="1400" w:type="dxa"/>
          </w:tcPr>
          <w:p w14:paraId="5DC118D6" w14:textId="77777777" w:rsidR="00B50050" w:rsidRDefault="00B50050" w:rsidP="0088127C">
            <w:pPr>
              <w:pStyle w:val="OtherTableBody"/>
            </w:pPr>
            <w:r>
              <w:t>029</w:t>
            </w:r>
          </w:p>
        </w:tc>
        <w:tc>
          <w:tcPr>
            <w:tcW w:w="4200" w:type="dxa"/>
          </w:tcPr>
          <w:p w14:paraId="53E2C1ED" w14:textId="77777777" w:rsidR="00B50050" w:rsidRDefault="00B50050" w:rsidP="0088127C">
            <w:pPr>
              <w:pStyle w:val="OtherTableBody"/>
            </w:pPr>
            <w:r>
              <w:t>Cataract Op/Implant of FDA Aprvd Lens</w:t>
            </w:r>
          </w:p>
        </w:tc>
      </w:tr>
      <w:tr w:rsidR="00B50050" w14:paraId="169B75B1" w14:textId="77777777" w:rsidTr="00195548">
        <w:tc>
          <w:tcPr>
            <w:tcW w:w="600" w:type="dxa"/>
          </w:tcPr>
          <w:p w14:paraId="701C8394" w14:textId="77777777" w:rsidR="00B50050" w:rsidRDefault="00B50050" w:rsidP="0088127C">
            <w:pPr>
              <w:pStyle w:val="OtherTableBody"/>
            </w:pPr>
          </w:p>
        </w:tc>
        <w:tc>
          <w:tcPr>
            <w:tcW w:w="600" w:type="dxa"/>
          </w:tcPr>
          <w:p w14:paraId="10F0B7A2" w14:textId="77777777" w:rsidR="00B50050" w:rsidRDefault="00B50050" w:rsidP="0088127C">
            <w:pPr>
              <w:pStyle w:val="OtherTableBody"/>
            </w:pPr>
            <w:r>
              <w:t>0496</w:t>
            </w:r>
          </w:p>
        </w:tc>
        <w:tc>
          <w:tcPr>
            <w:tcW w:w="2600" w:type="dxa"/>
          </w:tcPr>
          <w:p w14:paraId="7DC186DB" w14:textId="77777777" w:rsidR="00B50050" w:rsidRDefault="00B50050" w:rsidP="0088127C">
            <w:pPr>
              <w:pStyle w:val="OtherTableBody"/>
            </w:pPr>
          </w:p>
        </w:tc>
        <w:tc>
          <w:tcPr>
            <w:tcW w:w="1400" w:type="dxa"/>
          </w:tcPr>
          <w:p w14:paraId="045F8AEE" w14:textId="77777777" w:rsidR="00B50050" w:rsidRDefault="00B50050" w:rsidP="0088127C">
            <w:pPr>
              <w:pStyle w:val="OtherTableBody"/>
            </w:pPr>
            <w:r>
              <w:t>030</w:t>
            </w:r>
          </w:p>
        </w:tc>
        <w:tc>
          <w:tcPr>
            <w:tcW w:w="4200" w:type="dxa"/>
          </w:tcPr>
          <w:p w14:paraId="60617A3E" w14:textId="77777777" w:rsidR="00B50050" w:rsidRDefault="00B50050" w:rsidP="0088127C">
            <w:pPr>
              <w:pStyle w:val="OtherTableBody"/>
            </w:pPr>
            <w:r>
              <w:t>Cataract Op/Implant of Investigational Lens</w:t>
            </w:r>
          </w:p>
        </w:tc>
      </w:tr>
      <w:tr w:rsidR="00B50050" w14:paraId="77C365EF" w14:textId="77777777" w:rsidTr="00195548">
        <w:tc>
          <w:tcPr>
            <w:tcW w:w="600" w:type="dxa"/>
          </w:tcPr>
          <w:p w14:paraId="64FEC09E" w14:textId="77777777" w:rsidR="00B50050" w:rsidRDefault="00B50050" w:rsidP="0088127C">
            <w:pPr>
              <w:pStyle w:val="OtherTableBody"/>
            </w:pPr>
          </w:p>
        </w:tc>
        <w:tc>
          <w:tcPr>
            <w:tcW w:w="600" w:type="dxa"/>
          </w:tcPr>
          <w:p w14:paraId="1C306BE1" w14:textId="77777777" w:rsidR="00B50050" w:rsidRDefault="00B50050" w:rsidP="0088127C">
            <w:pPr>
              <w:pStyle w:val="OtherTableBody"/>
            </w:pPr>
            <w:r>
              <w:t>0496</w:t>
            </w:r>
          </w:p>
        </w:tc>
        <w:tc>
          <w:tcPr>
            <w:tcW w:w="2600" w:type="dxa"/>
          </w:tcPr>
          <w:p w14:paraId="08A76198" w14:textId="77777777" w:rsidR="00B50050" w:rsidRDefault="00B50050" w:rsidP="0088127C">
            <w:pPr>
              <w:pStyle w:val="OtherTableBody"/>
            </w:pPr>
          </w:p>
        </w:tc>
        <w:tc>
          <w:tcPr>
            <w:tcW w:w="1400" w:type="dxa"/>
          </w:tcPr>
          <w:p w14:paraId="1857C94E" w14:textId="77777777" w:rsidR="00B50050" w:rsidRDefault="00B50050" w:rsidP="0088127C">
            <w:pPr>
              <w:pStyle w:val="OtherTableBody"/>
            </w:pPr>
            <w:r>
              <w:t>031</w:t>
            </w:r>
          </w:p>
        </w:tc>
        <w:tc>
          <w:tcPr>
            <w:tcW w:w="4200" w:type="dxa"/>
          </w:tcPr>
          <w:p w14:paraId="7AD27AF1" w14:textId="77777777" w:rsidR="00B50050" w:rsidRDefault="00B50050" w:rsidP="0088127C">
            <w:pPr>
              <w:pStyle w:val="OtherTableBody"/>
            </w:pPr>
            <w:r>
              <w:t>Cataract Surgery</w:t>
            </w:r>
          </w:p>
        </w:tc>
      </w:tr>
      <w:tr w:rsidR="00B50050" w14:paraId="0EFD453B" w14:textId="77777777" w:rsidTr="00195548">
        <w:tc>
          <w:tcPr>
            <w:tcW w:w="600" w:type="dxa"/>
          </w:tcPr>
          <w:p w14:paraId="1E2A81BB" w14:textId="77777777" w:rsidR="00B50050" w:rsidRDefault="00B50050" w:rsidP="0088127C">
            <w:pPr>
              <w:pStyle w:val="OtherTableBody"/>
            </w:pPr>
          </w:p>
        </w:tc>
        <w:tc>
          <w:tcPr>
            <w:tcW w:w="600" w:type="dxa"/>
          </w:tcPr>
          <w:p w14:paraId="5FBF98CE" w14:textId="77777777" w:rsidR="00B50050" w:rsidRDefault="00B50050" w:rsidP="0088127C">
            <w:pPr>
              <w:pStyle w:val="OtherTableBody"/>
            </w:pPr>
            <w:r>
              <w:t>0496</w:t>
            </w:r>
          </w:p>
        </w:tc>
        <w:tc>
          <w:tcPr>
            <w:tcW w:w="2600" w:type="dxa"/>
          </w:tcPr>
          <w:p w14:paraId="545607AD" w14:textId="77777777" w:rsidR="00B50050" w:rsidRDefault="00B50050" w:rsidP="0088127C">
            <w:pPr>
              <w:pStyle w:val="OtherTableBody"/>
            </w:pPr>
          </w:p>
        </w:tc>
        <w:tc>
          <w:tcPr>
            <w:tcW w:w="1400" w:type="dxa"/>
          </w:tcPr>
          <w:p w14:paraId="037166D2" w14:textId="77777777" w:rsidR="00B50050" w:rsidRDefault="00B50050" w:rsidP="0088127C">
            <w:pPr>
              <w:pStyle w:val="OtherTableBody"/>
            </w:pPr>
            <w:r>
              <w:t>032</w:t>
            </w:r>
          </w:p>
        </w:tc>
        <w:tc>
          <w:tcPr>
            <w:tcW w:w="4200" w:type="dxa"/>
          </w:tcPr>
          <w:p w14:paraId="30823A24" w14:textId="77777777" w:rsidR="00B50050" w:rsidRDefault="00B50050" w:rsidP="0088127C">
            <w:pPr>
              <w:pStyle w:val="OtherTableBody"/>
            </w:pPr>
            <w:r>
              <w:t>Cholera Immunization</w:t>
            </w:r>
          </w:p>
        </w:tc>
      </w:tr>
      <w:tr w:rsidR="00B50050" w14:paraId="41C0C71A" w14:textId="77777777" w:rsidTr="00195548">
        <w:tc>
          <w:tcPr>
            <w:tcW w:w="600" w:type="dxa"/>
          </w:tcPr>
          <w:p w14:paraId="2555AD38" w14:textId="77777777" w:rsidR="00B50050" w:rsidRDefault="00B50050" w:rsidP="0088127C">
            <w:pPr>
              <w:pStyle w:val="OtherTableBody"/>
            </w:pPr>
          </w:p>
        </w:tc>
        <w:tc>
          <w:tcPr>
            <w:tcW w:w="600" w:type="dxa"/>
          </w:tcPr>
          <w:p w14:paraId="62E30D71" w14:textId="77777777" w:rsidR="00B50050" w:rsidRDefault="00B50050" w:rsidP="0088127C">
            <w:pPr>
              <w:pStyle w:val="OtherTableBody"/>
            </w:pPr>
            <w:r>
              <w:t>0496</w:t>
            </w:r>
          </w:p>
        </w:tc>
        <w:tc>
          <w:tcPr>
            <w:tcW w:w="2600" w:type="dxa"/>
          </w:tcPr>
          <w:p w14:paraId="3B87888F" w14:textId="77777777" w:rsidR="00B50050" w:rsidRDefault="00B50050" w:rsidP="0088127C">
            <w:pPr>
              <w:pStyle w:val="OtherTableBody"/>
            </w:pPr>
          </w:p>
        </w:tc>
        <w:tc>
          <w:tcPr>
            <w:tcW w:w="1400" w:type="dxa"/>
          </w:tcPr>
          <w:p w14:paraId="598EADFD" w14:textId="77777777" w:rsidR="00B50050" w:rsidRDefault="00B50050" w:rsidP="0088127C">
            <w:pPr>
              <w:pStyle w:val="OtherTableBody"/>
            </w:pPr>
            <w:r>
              <w:t>033</w:t>
            </w:r>
          </w:p>
        </w:tc>
        <w:tc>
          <w:tcPr>
            <w:tcW w:w="4200" w:type="dxa"/>
          </w:tcPr>
          <w:p w14:paraId="51B5AD28" w14:textId="77777777" w:rsidR="00B50050" w:rsidRDefault="00B50050" w:rsidP="0088127C">
            <w:pPr>
              <w:pStyle w:val="OtherTableBody"/>
            </w:pPr>
            <w:r>
              <w:t>Cholesterol Screening</w:t>
            </w:r>
          </w:p>
        </w:tc>
      </w:tr>
      <w:tr w:rsidR="00B50050" w14:paraId="6F9E3750" w14:textId="77777777" w:rsidTr="00195548">
        <w:tc>
          <w:tcPr>
            <w:tcW w:w="600" w:type="dxa"/>
          </w:tcPr>
          <w:p w14:paraId="1BA2F5AE" w14:textId="77777777" w:rsidR="00B50050" w:rsidRDefault="00B50050" w:rsidP="0088127C">
            <w:pPr>
              <w:pStyle w:val="OtherTableBody"/>
            </w:pPr>
          </w:p>
        </w:tc>
        <w:tc>
          <w:tcPr>
            <w:tcW w:w="600" w:type="dxa"/>
          </w:tcPr>
          <w:p w14:paraId="55B7E7C1" w14:textId="77777777" w:rsidR="00B50050" w:rsidRDefault="00B50050" w:rsidP="0088127C">
            <w:pPr>
              <w:pStyle w:val="OtherTableBody"/>
            </w:pPr>
            <w:r>
              <w:t>0496</w:t>
            </w:r>
          </w:p>
        </w:tc>
        <w:tc>
          <w:tcPr>
            <w:tcW w:w="2600" w:type="dxa"/>
          </w:tcPr>
          <w:p w14:paraId="0B42C543" w14:textId="77777777" w:rsidR="00B50050" w:rsidRDefault="00B50050" w:rsidP="0088127C">
            <w:pPr>
              <w:pStyle w:val="OtherTableBody"/>
            </w:pPr>
          </w:p>
        </w:tc>
        <w:tc>
          <w:tcPr>
            <w:tcW w:w="1400" w:type="dxa"/>
          </w:tcPr>
          <w:p w14:paraId="1B964F45" w14:textId="77777777" w:rsidR="00B50050" w:rsidRDefault="00B50050" w:rsidP="0088127C">
            <w:pPr>
              <w:pStyle w:val="OtherTableBody"/>
            </w:pPr>
            <w:r>
              <w:t>034</w:t>
            </w:r>
          </w:p>
        </w:tc>
        <w:tc>
          <w:tcPr>
            <w:tcW w:w="4200" w:type="dxa"/>
          </w:tcPr>
          <w:p w14:paraId="706BB8D2" w14:textId="77777777" w:rsidR="00B50050" w:rsidRDefault="00B50050" w:rsidP="0088127C">
            <w:pPr>
              <w:pStyle w:val="OtherTableBody"/>
            </w:pPr>
            <w:r>
              <w:t>Circumcision - Newborn</w:t>
            </w:r>
          </w:p>
        </w:tc>
      </w:tr>
      <w:tr w:rsidR="00B50050" w14:paraId="30F02AEE" w14:textId="77777777" w:rsidTr="00195548">
        <w:tc>
          <w:tcPr>
            <w:tcW w:w="600" w:type="dxa"/>
          </w:tcPr>
          <w:p w14:paraId="23BCEEFA" w14:textId="77777777" w:rsidR="00B50050" w:rsidRDefault="00B50050" w:rsidP="0088127C">
            <w:pPr>
              <w:pStyle w:val="OtherTableBody"/>
            </w:pPr>
          </w:p>
        </w:tc>
        <w:tc>
          <w:tcPr>
            <w:tcW w:w="600" w:type="dxa"/>
          </w:tcPr>
          <w:p w14:paraId="2228AA7D" w14:textId="77777777" w:rsidR="00B50050" w:rsidRDefault="00B50050" w:rsidP="0088127C">
            <w:pPr>
              <w:pStyle w:val="OtherTableBody"/>
            </w:pPr>
            <w:r>
              <w:t>0496</w:t>
            </w:r>
          </w:p>
        </w:tc>
        <w:tc>
          <w:tcPr>
            <w:tcW w:w="2600" w:type="dxa"/>
          </w:tcPr>
          <w:p w14:paraId="0D2143B2" w14:textId="77777777" w:rsidR="00B50050" w:rsidRDefault="00B50050" w:rsidP="0088127C">
            <w:pPr>
              <w:pStyle w:val="OtherTableBody"/>
            </w:pPr>
          </w:p>
        </w:tc>
        <w:tc>
          <w:tcPr>
            <w:tcW w:w="1400" w:type="dxa"/>
          </w:tcPr>
          <w:p w14:paraId="502EC5AD" w14:textId="77777777" w:rsidR="00B50050" w:rsidRDefault="00B50050" w:rsidP="0088127C">
            <w:pPr>
              <w:pStyle w:val="OtherTableBody"/>
            </w:pPr>
            <w:r>
              <w:t>035</w:t>
            </w:r>
          </w:p>
        </w:tc>
        <w:tc>
          <w:tcPr>
            <w:tcW w:w="4200" w:type="dxa"/>
          </w:tcPr>
          <w:p w14:paraId="2D6258AA" w14:textId="77777777" w:rsidR="00B50050" w:rsidRDefault="00B50050" w:rsidP="0088127C">
            <w:pPr>
              <w:pStyle w:val="OtherTableBody"/>
            </w:pPr>
            <w:r>
              <w:t>Colonoscopy</w:t>
            </w:r>
          </w:p>
        </w:tc>
      </w:tr>
      <w:tr w:rsidR="00B50050" w14:paraId="43DC76D8" w14:textId="77777777" w:rsidTr="00195548">
        <w:tc>
          <w:tcPr>
            <w:tcW w:w="600" w:type="dxa"/>
          </w:tcPr>
          <w:p w14:paraId="08ABB6A5" w14:textId="77777777" w:rsidR="00B50050" w:rsidRDefault="00B50050" w:rsidP="0088127C">
            <w:pPr>
              <w:pStyle w:val="OtherTableBody"/>
            </w:pPr>
          </w:p>
        </w:tc>
        <w:tc>
          <w:tcPr>
            <w:tcW w:w="600" w:type="dxa"/>
          </w:tcPr>
          <w:p w14:paraId="3E8A84AD" w14:textId="77777777" w:rsidR="00B50050" w:rsidRDefault="00B50050" w:rsidP="0088127C">
            <w:pPr>
              <w:pStyle w:val="OtherTableBody"/>
            </w:pPr>
            <w:r>
              <w:t>0496</w:t>
            </w:r>
          </w:p>
        </w:tc>
        <w:tc>
          <w:tcPr>
            <w:tcW w:w="2600" w:type="dxa"/>
          </w:tcPr>
          <w:p w14:paraId="6310A52E" w14:textId="77777777" w:rsidR="00B50050" w:rsidRDefault="00B50050" w:rsidP="0088127C">
            <w:pPr>
              <w:pStyle w:val="OtherTableBody"/>
            </w:pPr>
          </w:p>
        </w:tc>
        <w:tc>
          <w:tcPr>
            <w:tcW w:w="1400" w:type="dxa"/>
          </w:tcPr>
          <w:p w14:paraId="109DC8BB" w14:textId="77777777" w:rsidR="00B50050" w:rsidRDefault="00B50050" w:rsidP="0088127C">
            <w:pPr>
              <w:pStyle w:val="OtherTableBody"/>
            </w:pPr>
            <w:r>
              <w:t>036</w:t>
            </w:r>
          </w:p>
        </w:tc>
        <w:tc>
          <w:tcPr>
            <w:tcW w:w="4200" w:type="dxa"/>
          </w:tcPr>
          <w:p w14:paraId="102A5A72" w14:textId="77777777" w:rsidR="00B50050" w:rsidRDefault="00B50050" w:rsidP="0088127C">
            <w:pPr>
              <w:pStyle w:val="OtherTableBody"/>
            </w:pPr>
            <w:r>
              <w:t>Contact Lenses</w:t>
            </w:r>
          </w:p>
        </w:tc>
      </w:tr>
      <w:tr w:rsidR="00B50050" w14:paraId="05941061" w14:textId="77777777" w:rsidTr="00195548">
        <w:tc>
          <w:tcPr>
            <w:tcW w:w="600" w:type="dxa"/>
          </w:tcPr>
          <w:p w14:paraId="7BC8157B" w14:textId="77777777" w:rsidR="00B50050" w:rsidRDefault="00B50050" w:rsidP="0088127C">
            <w:pPr>
              <w:pStyle w:val="OtherTableBody"/>
            </w:pPr>
          </w:p>
        </w:tc>
        <w:tc>
          <w:tcPr>
            <w:tcW w:w="600" w:type="dxa"/>
          </w:tcPr>
          <w:p w14:paraId="45ED07CB" w14:textId="77777777" w:rsidR="00B50050" w:rsidRDefault="00B50050" w:rsidP="0088127C">
            <w:pPr>
              <w:pStyle w:val="OtherTableBody"/>
            </w:pPr>
            <w:r>
              <w:t>0496</w:t>
            </w:r>
          </w:p>
        </w:tc>
        <w:tc>
          <w:tcPr>
            <w:tcW w:w="2600" w:type="dxa"/>
          </w:tcPr>
          <w:p w14:paraId="3150D72E" w14:textId="77777777" w:rsidR="00B50050" w:rsidRDefault="00B50050" w:rsidP="0088127C">
            <w:pPr>
              <w:pStyle w:val="OtherTableBody"/>
            </w:pPr>
          </w:p>
        </w:tc>
        <w:tc>
          <w:tcPr>
            <w:tcW w:w="1400" w:type="dxa"/>
          </w:tcPr>
          <w:p w14:paraId="055BD0CA" w14:textId="77777777" w:rsidR="00B50050" w:rsidRDefault="00B50050" w:rsidP="0088127C">
            <w:pPr>
              <w:pStyle w:val="OtherTableBody"/>
            </w:pPr>
            <w:r>
              <w:t>037</w:t>
            </w:r>
          </w:p>
        </w:tc>
        <w:tc>
          <w:tcPr>
            <w:tcW w:w="4200" w:type="dxa"/>
          </w:tcPr>
          <w:p w14:paraId="2E657707" w14:textId="77777777" w:rsidR="00B50050" w:rsidRDefault="00B50050" w:rsidP="0088127C">
            <w:pPr>
              <w:pStyle w:val="OtherTableBody"/>
            </w:pPr>
            <w:r>
              <w:t>CT Scan - Cervical &amp; Lumbar</w:t>
            </w:r>
          </w:p>
        </w:tc>
      </w:tr>
      <w:tr w:rsidR="00B50050" w14:paraId="5EED87D4" w14:textId="77777777" w:rsidTr="00195548">
        <w:tc>
          <w:tcPr>
            <w:tcW w:w="600" w:type="dxa"/>
          </w:tcPr>
          <w:p w14:paraId="1C44FBA2" w14:textId="77777777" w:rsidR="00B50050" w:rsidRDefault="00B50050" w:rsidP="0088127C">
            <w:pPr>
              <w:pStyle w:val="OtherTableBody"/>
            </w:pPr>
          </w:p>
        </w:tc>
        <w:tc>
          <w:tcPr>
            <w:tcW w:w="600" w:type="dxa"/>
          </w:tcPr>
          <w:p w14:paraId="1D7637A4" w14:textId="77777777" w:rsidR="00B50050" w:rsidRDefault="00B50050" w:rsidP="0088127C">
            <w:pPr>
              <w:pStyle w:val="OtherTableBody"/>
            </w:pPr>
            <w:r>
              <w:t>0496</w:t>
            </w:r>
          </w:p>
        </w:tc>
        <w:tc>
          <w:tcPr>
            <w:tcW w:w="2600" w:type="dxa"/>
          </w:tcPr>
          <w:p w14:paraId="5B41547C" w14:textId="77777777" w:rsidR="00B50050" w:rsidRDefault="00B50050" w:rsidP="0088127C">
            <w:pPr>
              <w:pStyle w:val="OtherTableBody"/>
            </w:pPr>
          </w:p>
        </w:tc>
        <w:tc>
          <w:tcPr>
            <w:tcW w:w="1400" w:type="dxa"/>
          </w:tcPr>
          <w:p w14:paraId="745304F1" w14:textId="77777777" w:rsidR="00B50050" w:rsidRDefault="00B50050" w:rsidP="0088127C">
            <w:pPr>
              <w:pStyle w:val="OtherTableBody"/>
            </w:pPr>
            <w:r>
              <w:t>038</w:t>
            </w:r>
          </w:p>
        </w:tc>
        <w:tc>
          <w:tcPr>
            <w:tcW w:w="4200" w:type="dxa"/>
          </w:tcPr>
          <w:p w14:paraId="2FF180F8" w14:textId="77777777" w:rsidR="00B50050" w:rsidRDefault="00B50050" w:rsidP="0088127C">
            <w:pPr>
              <w:pStyle w:val="OtherTableBody"/>
            </w:pPr>
            <w:r>
              <w:t>CT Scan w/ IV Contrast Media into Vein</w:t>
            </w:r>
          </w:p>
        </w:tc>
      </w:tr>
      <w:tr w:rsidR="00B50050" w14:paraId="6B99229D" w14:textId="77777777" w:rsidTr="00195548">
        <w:tc>
          <w:tcPr>
            <w:tcW w:w="600" w:type="dxa"/>
          </w:tcPr>
          <w:p w14:paraId="5980B2C5" w14:textId="77777777" w:rsidR="00B50050" w:rsidRDefault="00B50050" w:rsidP="0088127C">
            <w:pPr>
              <w:pStyle w:val="OtherTableBody"/>
            </w:pPr>
          </w:p>
        </w:tc>
        <w:tc>
          <w:tcPr>
            <w:tcW w:w="600" w:type="dxa"/>
          </w:tcPr>
          <w:p w14:paraId="395718D7" w14:textId="77777777" w:rsidR="00B50050" w:rsidRDefault="00B50050" w:rsidP="0088127C">
            <w:pPr>
              <w:pStyle w:val="OtherTableBody"/>
            </w:pPr>
            <w:r>
              <w:t>0496</w:t>
            </w:r>
          </w:p>
        </w:tc>
        <w:tc>
          <w:tcPr>
            <w:tcW w:w="2600" w:type="dxa"/>
          </w:tcPr>
          <w:p w14:paraId="5D60D1CF" w14:textId="77777777" w:rsidR="00B50050" w:rsidRDefault="00B50050" w:rsidP="0088127C">
            <w:pPr>
              <w:pStyle w:val="OtherTableBody"/>
            </w:pPr>
          </w:p>
        </w:tc>
        <w:tc>
          <w:tcPr>
            <w:tcW w:w="1400" w:type="dxa"/>
          </w:tcPr>
          <w:p w14:paraId="665DED01" w14:textId="77777777" w:rsidR="00B50050" w:rsidRDefault="00B50050" w:rsidP="0088127C">
            <w:pPr>
              <w:pStyle w:val="OtherTableBody"/>
            </w:pPr>
            <w:r>
              <w:t>039</w:t>
            </w:r>
          </w:p>
        </w:tc>
        <w:tc>
          <w:tcPr>
            <w:tcW w:w="4200" w:type="dxa"/>
          </w:tcPr>
          <w:p w14:paraId="3C5A3467" w14:textId="77777777" w:rsidR="00B50050" w:rsidRDefault="00B50050" w:rsidP="0088127C">
            <w:pPr>
              <w:pStyle w:val="OtherTableBody"/>
            </w:pPr>
            <w:r>
              <w:t>CVS (Chorionic Villus) Sampling</w:t>
            </w:r>
          </w:p>
        </w:tc>
      </w:tr>
      <w:tr w:rsidR="00B50050" w14:paraId="7BA1CDF5" w14:textId="77777777" w:rsidTr="00195548">
        <w:tc>
          <w:tcPr>
            <w:tcW w:w="600" w:type="dxa"/>
          </w:tcPr>
          <w:p w14:paraId="6CD1E103" w14:textId="77777777" w:rsidR="00B50050" w:rsidRDefault="00B50050" w:rsidP="0088127C">
            <w:pPr>
              <w:pStyle w:val="OtherTableBody"/>
            </w:pPr>
          </w:p>
        </w:tc>
        <w:tc>
          <w:tcPr>
            <w:tcW w:w="600" w:type="dxa"/>
          </w:tcPr>
          <w:p w14:paraId="4AB21338" w14:textId="77777777" w:rsidR="00B50050" w:rsidRDefault="00B50050" w:rsidP="0088127C">
            <w:pPr>
              <w:pStyle w:val="OtherTableBody"/>
            </w:pPr>
            <w:r>
              <w:t>0496</w:t>
            </w:r>
          </w:p>
        </w:tc>
        <w:tc>
          <w:tcPr>
            <w:tcW w:w="2600" w:type="dxa"/>
          </w:tcPr>
          <w:p w14:paraId="2C98312C" w14:textId="77777777" w:rsidR="00B50050" w:rsidRDefault="00B50050" w:rsidP="0088127C">
            <w:pPr>
              <w:pStyle w:val="OtherTableBody"/>
            </w:pPr>
          </w:p>
        </w:tc>
        <w:tc>
          <w:tcPr>
            <w:tcW w:w="1400" w:type="dxa"/>
          </w:tcPr>
          <w:p w14:paraId="65A3390D" w14:textId="77777777" w:rsidR="00B50050" w:rsidRDefault="00B50050" w:rsidP="0088127C">
            <w:pPr>
              <w:pStyle w:val="OtherTableBody"/>
            </w:pPr>
            <w:r>
              <w:t>040</w:t>
            </w:r>
          </w:p>
        </w:tc>
        <w:tc>
          <w:tcPr>
            <w:tcW w:w="4200" w:type="dxa"/>
          </w:tcPr>
          <w:p w14:paraId="41D0A048" w14:textId="77777777" w:rsidR="00B50050" w:rsidRDefault="00B50050" w:rsidP="0088127C">
            <w:pPr>
              <w:pStyle w:val="OtherTableBody"/>
            </w:pPr>
            <w:r>
              <w:t>Cystospy</w:t>
            </w:r>
          </w:p>
        </w:tc>
      </w:tr>
      <w:tr w:rsidR="00B50050" w14:paraId="2DC20810" w14:textId="77777777" w:rsidTr="00195548">
        <w:tc>
          <w:tcPr>
            <w:tcW w:w="600" w:type="dxa"/>
          </w:tcPr>
          <w:p w14:paraId="09672E1D" w14:textId="77777777" w:rsidR="00B50050" w:rsidRDefault="00B50050" w:rsidP="0088127C">
            <w:pPr>
              <w:pStyle w:val="OtherTableBody"/>
            </w:pPr>
          </w:p>
        </w:tc>
        <w:tc>
          <w:tcPr>
            <w:tcW w:w="600" w:type="dxa"/>
          </w:tcPr>
          <w:p w14:paraId="5660B69F" w14:textId="77777777" w:rsidR="00B50050" w:rsidRDefault="00B50050" w:rsidP="0088127C">
            <w:pPr>
              <w:pStyle w:val="OtherTableBody"/>
            </w:pPr>
            <w:r>
              <w:t>0496</w:t>
            </w:r>
          </w:p>
        </w:tc>
        <w:tc>
          <w:tcPr>
            <w:tcW w:w="2600" w:type="dxa"/>
          </w:tcPr>
          <w:p w14:paraId="574AD26B" w14:textId="77777777" w:rsidR="00B50050" w:rsidRDefault="00B50050" w:rsidP="0088127C">
            <w:pPr>
              <w:pStyle w:val="OtherTableBody"/>
            </w:pPr>
          </w:p>
        </w:tc>
        <w:tc>
          <w:tcPr>
            <w:tcW w:w="1400" w:type="dxa"/>
          </w:tcPr>
          <w:p w14:paraId="6C7738D9" w14:textId="77777777" w:rsidR="00B50050" w:rsidRDefault="00B50050" w:rsidP="0088127C">
            <w:pPr>
              <w:pStyle w:val="OtherTableBody"/>
            </w:pPr>
            <w:r>
              <w:t>041</w:t>
            </w:r>
          </w:p>
        </w:tc>
        <w:tc>
          <w:tcPr>
            <w:tcW w:w="4200" w:type="dxa"/>
          </w:tcPr>
          <w:p w14:paraId="34CCBED7" w14:textId="77777777" w:rsidR="00B50050" w:rsidRDefault="00B50050" w:rsidP="0088127C">
            <w:pPr>
              <w:pStyle w:val="OtherTableBody"/>
            </w:pPr>
            <w:r>
              <w:t>Disclosure of Protected Health Information to Family/Friends</w:t>
            </w:r>
          </w:p>
        </w:tc>
      </w:tr>
      <w:tr w:rsidR="00B50050" w14:paraId="32C6DE22" w14:textId="77777777" w:rsidTr="00195548">
        <w:tc>
          <w:tcPr>
            <w:tcW w:w="600" w:type="dxa"/>
          </w:tcPr>
          <w:p w14:paraId="07BC0C02" w14:textId="77777777" w:rsidR="00B50050" w:rsidRDefault="00B50050" w:rsidP="0088127C">
            <w:pPr>
              <w:pStyle w:val="OtherTableBody"/>
            </w:pPr>
          </w:p>
        </w:tc>
        <w:tc>
          <w:tcPr>
            <w:tcW w:w="600" w:type="dxa"/>
          </w:tcPr>
          <w:p w14:paraId="5425530F" w14:textId="77777777" w:rsidR="00B50050" w:rsidRDefault="00B50050" w:rsidP="0088127C">
            <w:pPr>
              <w:pStyle w:val="OtherTableBody"/>
            </w:pPr>
            <w:r>
              <w:t>0496</w:t>
            </w:r>
          </w:p>
        </w:tc>
        <w:tc>
          <w:tcPr>
            <w:tcW w:w="2600" w:type="dxa"/>
          </w:tcPr>
          <w:p w14:paraId="36F05857" w14:textId="77777777" w:rsidR="00B50050" w:rsidRDefault="00B50050" w:rsidP="0088127C">
            <w:pPr>
              <w:pStyle w:val="OtherTableBody"/>
            </w:pPr>
          </w:p>
        </w:tc>
        <w:tc>
          <w:tcPr>
            <w:tcW w:w="1400" w:type="dxa"/>
          </w:tcPr>
          <w:p w14:paraId="3D79DF0B" w14:textId="77777777" w:rsidR="00B50050" w:rsidRDefault="00B50050" w:rsidP="0088127C">
            <w:pPr>
              <w:pStyle w:val="OtherTableBody"/>
            </w:pPr>
            <w:r>
              <w:t>042</w:t>
            </w:r>
          </w:p>
        </w:tc>
        <w:tc>
          <w:tcPr>
            <w:tcW w:w="4200" w:type="dxa"/>
          </w:tcPr>
          <w:p w14:paraId="076E6FE2" w14:textId="77777777" w:rsidR="00B50050" w:rsidRDefault="00B50050" w:rsidP="0088127C">
            <w:pPr>
              <w:pStyle w:val="OtherTableBody"/>
            </w:pPr>
            <w:r>
              <w:t>D &amp; C and Conization</w:t>
            </w:r>
          </w:p>
        </w:tc>
      </w:tr>
      <w:tr w:rsidR="00B50050" w14:paraId="6F72C111" w14:textId="77777777" w:rsidTr="00195548">
        <w:tc>
          <w:tcPr>
            <w:tcW w:w="600" w:type="dxa"/>
          </w:tcPr>
          <w:p w14:paraId="12449E90" w14:textId="77777777" w:rsidR="00B50050" w:rsidRDefault="00B50050" w:rsidP="0088127C">
            <w:pPr>
              <w:pStyle w:val="OtherTableBody"/>
            </w:pPr>
          </w:p>
        </w:tc>
        <w:tc>
          <w:tcPr>
            <w:tcW w:w="600" w:type="dxa"/>
          </w:tcPr>
          <w:p w14:paraId="6D83B67A" w14:textId="77777777" w:rsidR="00B50050" w:rsidRDefault="00B50050" w:rsidP="0088127C">
            <w:pPr>
              <w:pStyle w:val="OtherTableBody"/>
            </w:pPr>
            <w:r>
              <w:t>0496</w:t>
            </w:r>
          </w:p>
        </w:tc>
        <w:tc>
          <w:tcPr>
            <w:tcW w:w="2600" w:type="dxa"/>
          </w:tcPr>
          <w:p w14:paraId="70FC610D" w14:textId="77777777" w:rsidR="00B50050" w:rsidRDefault="00B50050" w:rsidP="0088127C">
            <w:pPr>
              <w:pStyle w:val="OtherTableBody"/>
            </w:pPr>
          </w:p>
        </w:tc>
        <w:tc>
          <w:tcPr>
            <w:tcW w:w="1400" w:type="dxa"/>
          </w:tcPr>
          <w:p w14:paraId="1D241DF2" w14:textId="77777777" w:rsidR="00B50050" w:rsidRDefault="00B50050" w:rsidP="0088127C">
            <w:pPr>
              <w:pStyle w:val="OtherTableBody"/>
            </w:pPr>
            <w:r>
              <w:t>043</w:t>
            </w:r>
          </w:p>
        </w:tc>
        <w:tc>
          <w:tcPr>
            <w:tcW w:w="4200" w:type="dxa"/>
          </w:tcPr>
          <w:p w14:paraId="0D9D87E3" w14:textId="77777777" w:rsidR="00B50050" w:rsidRDefault="00B50050" w:rsidP="0088127C">
            <w:pPr>
              <w:pStyle w:val="OtherTableBody"/>
            </w:pPr>
            <w:r>
              <w:t>Dacryocystogram</w:t>
            </w:r>
          </w:p>
        </w:tc>
      </w:tr>
      <w:tr w:rsidR="00B50050" w14:paraId="213AF54B" w14:textId="77777777" w:rsidTr="00195548">
        <w:tc>
          <w:tcPr>
            <w:tcW w:w="600" w:type="dxa"/>
          </w:tcPr>
          <w:p w14:paraId="20658C75" w14:textId="77777777" w:rsidR="00B50050" w:rsidRDefault="00B50050" w:rsidP="0088127C">
            <w:pPr>
              <w:pStyle w:val="OtherTableBody"/>
            </w:pPr>
          </w:p>
        </w:tc>
        <w:tc>
          <w:tcPr>
            <w:tcW w:w="600" w:type="dxa"/>
          </w:tcPr>
          <w:p w14:paraId="72CA31E7" w14:textId="77777777" w:rsidR="00B50050" w:rsidRDefault="00B50050" w:rsidP="0088127C">
            <w:pPr>
              <w:pStyle w:val="OtherTableBody"/>
            </w:pPr>
            <w:r>
              <w:t>0496</w:t>
            </w:r>
          </w:p>
        </w:tc>
        <w:tc>
          <w:tcPr>
            <w:tcW w:w="2600" w:type="dxa"/>
          </w:tcPr>
          <w:p w14:paraId="51E95D1C" w14:textId="77777777" w:rsidR="00B50050" w:rsidRDefault="00B50050" w:rsidP="0088127C">
            <w:pPr>
              <w:pStyle w:val="OtherTableBody"/>
            </w:pPr>
          </w:p>
        </w:tc>
        <w:tc>
          <w:tcPr>
            <w:tcW w:w="1400" w:type="dxa"/>
          </w:tcPr>
          <w:p w14:paraId="00A5CE1F" w14:textId="77777777" w:rsidR="00B50050" w:rsidRDefault="00B50050" w:rsidP="0088127C">
            <w:pPr>
              <w:pStyle w:val="OtherTableBody"/>
            </w:pPr>
            <w:r>
              <w:t>044</w:t>
            </w:r>
          </w:p>
        </w:tc>
        <w:tc>
          <w:tcPr>
            <w:tcW w:w="4200" w:type="dxa"/>
          </w:tcPr>
          <w:p w14:paraId="73E131A8" w14:textId="77777777" w:rsidR="00B50050" w:rsidRDefault="00B50050" w:rsidP="0088127C">
            <w:pPr>
              <w:pStyle w:val="OtherTableBody"/>
            </w:pPr>
            <w:r>
              <w:t>Diagnostic Isotope</w:t>
            </w:r>
          </w:p>
        </w:tc>
      </w:tr>
      <w:tr w:rsidR="00B50050" w14:paraId="483BD0D0" w14:textId="77777777" w:rsidTr="00195548">
        <w:tc>
          <w:tcPr>
            <w:tcW w:w="600" w:type="dxa"/>
          </w:tcPr>
          <w:p w14:paraId="6DE0F59E" w14:textId="77777777" w:rsidR="00B50050" w:rsidRDefault="00B50050" w:rsidP="0088127C">
            <w:pPr>
              <w:pStyle w:val="OtherTableBody"/>
            </w:pPr>
          </w:p>
        </w:tc>
        <w:tc>
          <w:tcPr>
            <w:tcW w:w="600" w:type="dxa"/>
          </w:tcPr>
          <w:p w14:paraId="6A3B9127" w14:textId="77777777" w:rsidR="00B50050" w:rsidRDefault="00B50050" w:rsidP="0088127C">
            <w:pPr>
              <w:pStyle w:val="OtherTableBody"/>
            </w:pPr>
            <w:r>
              <w:t>0496</w:t>
            </w:r>
          </w:p>
        </w:tc>
        <w:tc>
          <w:tcPr>
            <w:tcW w:w="2600" w:type="dxa"/>
          </w:tcPr>
          <w:p w14:paraId="0A3C6E98" w14:textId="77777777" w:rsidR="00B50050" w:rsidRDefault="00B50050" w:rsidP="0088127C">
            <w:pPr>
              <w:pStyle w:val="OtherTableBody"/>
            </w:pPr>
          </w:p>
        </w:tc>
        <w:tc>
          <w:tcPr>
            <w:tcW w:w="1400" w:type="dxa"/>
          </w:tcPr>
          <w:p w14:paraId="4B6B8680" w14:textId="77777777" w:rsidR="00B50050" w:rsidRDefault="00B50050" w:rsidP="0088127C">
            <w:pPr>
              <w:pStyle w:val="OtherTableBody"/>
            </w:pPr>
            <w:r>
              <w:t>045</w:t>
            </w:r>
          </w:p>
        </w:tc>
        <w:tc>
          <w:tcPr>
            <w:tcW w:w="4200" w:type="dxa"/>
          </w:tcPr>
          <w:p w14:paraId="7713A8B3" w14:textId="77777777" w:rsidR="00B50050" w:rsidRDefault="00B50050" w:rsidP="0088127C">
            <w:pPr>
              <w:pStyle w:val="OtherTableBody"/>
            </w:pPr>
            <w:r>
              <w:t>Drainage of an Abscess</w:t>
            </w:r>
          </w:p>
        </w:tc>
      </w:tr>
      <w:tr w:rsidR="00B50050" w14:paraId="712E0B89" w14:textId="77777777" w:rsidTr="00195548">
        <w:tc>
          <w:tcPr>
            <w:tcW w:w="600" w:type="dxa"/>
          </w:tcPr>
          <w:p w14:paraId="39C6AA15" w14:textId="77777777" w:rsidR="00B50050" w:rsidRDefault="00B50050" w:rsidP="0088127C">
            <w:pPr>
              <w:pStyle w:val="OtherTableBody"/>
            </w:pPr>
          </w:p>
        </w:tc>
        <w:tc>
          <w:tcPr>
            <w:tcW w:w="600" w:type="dxa"/>
          </w:tcPr>
          <w:p w14:paraId="1577BE66" w14:textId="77777777" w:rsidR="00B50050" w:rsidRDefault="00B50050" w:rsidP="0088127C">
            <w:pPr>
              <w:pStyle w:val="OtherTableBody"/>
            </w:pPr>
            <w:r>
              <w:t>0496</w:t>
            </w:r>
          </w:p>
        </w:tc>
        <w:tc>
          <w:tcPr>
            <w:tcW w:w="2600" w:type="dxa"/>
          </w:tcPr>
          <w:p w14:paraId="2DD00F92" w14:textId="77777777" w:rsidR="00B50050" w:rsidRDefault="00B50050" w:rsidP="0088127C">
            <w:pPr>
              <w:pStyle w:val="OtherTableBody"/>
            </w:pPr>
          </w:p>
        </w:tc>
        <w:tc>
          <w:tcPr>
            <w:tcW w:w="1400" w:type="dxa"/>
          </w:tcPr>
          <w:p w14:paraId="21F21694" w14:textId="77777777" w:rsidR="00B50050" w:rsidRDefault="00B50050" w:rsidP="0088127C">
            <w:pPr>
              <w:pStyle w:val="OtherTableBody"/>
            </w:pPr>
            <w:r>
              <w:t>046</w:t>
            </w:r>
          </w:p>
        </w:tc>
        <w:tc>
          <w:tcPr>
            <w:tcW w:w="4200" w:type="dxa"/>
          </w:tcPr>
          <w:p w14:paraId="5F58EAA1" w14:textId="77777777" w:rsidR="00B50050" w:rsidRDefault="00B50050" w:rsidP="0088127C">
            <w:pPr>
              <w:pStyle w:val="OtherTableBody"/>
            </w:pPr>
            <w:r>
              <w:t>Drug Screening</w:t>
            </w:r>
          </w:p>
        </w:tc>
      </w:tr>
      <w:tr w:rsidR="00B50050" w14:paraId="3E11030B" w14:textId="77777777" w:rsidTr="00195548">
        <w:tc>
          <w:tcPr>
            <w:tcW w:w="600" w:type="dxa"/>
          </w:tcPr>
          <w:p w14:paraId="0E7D79F0" w14:textId="77777777" w:rsidR="00B50050" w:rsidRDefault="00B50050" w:rsidP="0088127C">
            <w:pPr>
              <w:pStyle w:val="OtherTableBody"/>
            </w:pPr>
          </w:p>
        </w:tc>
        <w:tc>
          <w:tcPr>
            <w:tcW w:w="600" w:type="dxa"/>
          </w:tcPr>
          <w:p w14:paraId="7EBBA6B4" w14:textId="77777777" w:rsidR="00B50050" w:rsidRDefault="00B50050" w:rsidP="0088127C">
            <w:pPr>
              <w:pStyle w:val="OtherTableBody"/>
            </w:pPr>
            <w:r>
              <w:t>0496</w:t>
            </w:r>
          </w:p>
        </w:tc>
        <w:tc>
          <w:tcPr>
            <w:tcW w:w="2600" w:type="dxa"/>
          </w:tcPr>
          <w:p w14:paraId="7FF74245" w14:textId="77777777" w:rsidR="00B50050" w:rsidRDefault="00B50050" w:rsidP="0088127C">
            <w:pPr>
              <w:pStyle w:val="OtherTableBody"/>
            </w:pPr>
          </w:p>
        </w:tc>
        <w:tc>
          <w:tcPr>
            <w:tcW w:w="1400" w:type="dxa"/>
          </w:tcPr>
          <w:p w14:paraId="4BB64D13" w14:textId="77777777" w:rsidR="00B50050" w:rsidRDefault="00B50050" w:rsidP="0088127C">
            <w:pPr>
              <w:pStyle w:val="OtherTableBody"/>
            </w:pPr>
            <w:r>
              <w:t>047</w:t>
            </w:r>
          </w:p>
        </w:tc>
        <w:tc>
          <w:tcPr>
            <w:tcW w:w="4200" w:type="dxa"/>
          </w:tcPr>
          <w:p w14:paraId="2BB79D0F" w14:textId="77777777" w:rsidR="00B50050" w:rsidRDefault="00B50050" w:rsidP="0088127C">
            <w:pPr>
              <w:pStyle w:val="OtherTableBody"/>
            </w:pPr>
            <w:r>
              <w:t>Electronic Monitoring of Labor - Refusal</w:t>
            </w:r>
          </w:p>
        </w:tc>
      </w:tr>
      <w:tr w:rsidR="00B50050" w14:paraId="73008110" w14:textId="77777777" w:rsidTr="00195548">
        <w:tc>
          <w:tcPr>
            <w:tcW w:w="600" w:type="dxa"/>
          </w:tcPr>
          <w:p w14:paraId="2DAE987C" w14:textId="77777777" w:rsidR="00B50050" w:rsidRDefault="00B50050" w:rsidP="0088127C">
            <w:pPr>
              <w:pStyle w:val="OtherTableBody"/>
            </w:pPr>
          </w:p>
        </w:tc>
        <w:tc>
          <w:tcPr>
            <w:tcW w:w="600" w:type="dxa"/>
          </w:tcPr>
          <w:p w14:paraId="1E1C9E92" w14:textId="77777777" w:rsidR="00B50050" w:rsidRDefault="00B50050" w:rsidP="0088127C">
            <w:pPr>
              <w:pStyle w:val="OtherTableBody"/>
            </w:pPr>
            <w:r>
              <w:t>0496</w:t>
            </w:r>
          </w:p>
        </w:tc>
        <w:tc>
          <w:tcPr>
            <w:tcW w:w="2600" w:type="dxa"/>
          </w:tcPr>
          <w:p w14:paraId="4AFC127E" w14:textId="77777777" w:rsidR="00B50050" w:rsidRDefault="00B50050" w:rsidP="0088127C">
            <w:pPr>
              <w:pStyle w:val="OtherTableBody"/>
            </w:pPr>
          </w:p>
        </w:tc>
        <w:tc>
          <w:tcPr>
            <w:tcW w:w="1400" w:type="dxa"/>
          </w:tcPr>
          <w:p w14:paraId="435E423E" w14:textId="77777777" w:rsidR="00B50050" w:rsidRDefault="00B50050" w:rsidP="0088127C">
            <w:pPr>
              <w:pStyle w:val="OtherTableBody"/>
            </w:pPr>
            <w:r>
              <w:t>048</w:t>
            </w:r>
          </w:p>
        </w:tc>
        <w:tc>
          <w:tcPr>
            <w:tcW w:w="4200" w:type="dxa"/>
          </w:tcPr>
          <w:p w14:paraId="12200F88" w14:textId="77777777" w:rsidR="00B50050" w:rsidRDefault="00B50050" w:rsidP="0088127C">
            <w:pPr>
              <w:pStyle w:val="OtherTableBody"/>
            </w:pPr>
            <w:r>
              <w:t>Endometrial Biopsy</w:t>
            </w:r>
          </w:p>
        </w:tc>
      </w:tr>
      <w:tr w:rsidR="00B50050" w14:paraId="4F3EC6E8" w14:textId="77777777" w:rsidTr="00195548">
        <w:tc>
          <w:tcPr>
            <w:tcW w:w="600" w:type="dxa"/>
          </w:tcPr>
          <w:p w14:paraId="7564268A" w14:textId="77777777" w:rsidR="00B50050" w:rsidRDefault="00B50050" w:rsidP="0088127C">
            <w:pPr>
              <w:pStyle w:val="OtherTableBody"/>
            </w:pPr>
          </w:p>
        </w:tc>
        <w:tc>
          <w:tcPr>
            <w:tcW w:w="600" w:type="dxa"/>
          </w:tcPr>
          <w:p w14:paraId="1E277359" w14:textId="77777777" w:rsidR="00B50050" w:rsidRDefault="00B50050" w:rsidP="0088127C">
            <w:pPr>
              <w:pStyle w:val="OtherTableBody"/>
            </w:pPr>
            <w:r>
              <w:t>0496</w:t>
            </w:r>
          </w:p>
        </w:tc>
        <w:tc>
          <w:tcPr>
            <w:tcW w:w="2600" w:type="dxa"/>
          </w:tcPr>
          <w:p w14:paraId="6A80D081" w14:textId="77777777" w:rsidR="00B50050" w:rsidRDefault="00B50050" w:rsidP="0088127C">
            <w:pPr>
              <w:pStyle w:val="OtherTableBody"/>
            </w:pPr>
          </w:p>
        </w:tc>
        <w:tc>
          <w:tcPr>
            <w:tcW w:w="1400" w:type="dxa"/>
          </w:tcPr>
          <w:p w14:paraId="6ACBE763" w14:textId="77777777" w:rsidR="00B50050" w:rsidRDefault="00B50050" w:rsidP="0088127C">
            <w:pPr>
              <w:pStyle w:val="OtherTableBody"/>
            </w:pPr>
            <w:r>
              <w:t>049</w:t>
            </w:r>
          </w:p>
        </w:tc>
        <w:tc>
          <w:tcPr>
            <w:tcW w:w="4200" w:type="dxa"/>
          </w:tcPr>
          <w:p w14:paraId="2B78AAD7" w14:textId="77777777" w:rsidR="00B50050" w:rsidRDefault="00B50050" w:rsidP="0088127C">
            <w:pPr>
              <w:pStyle w:val="OtherTableBody"/>
            </w:pPr>
            <w:r>
              <w:t>Endoscopy/Sclerosis of Esophageal Varices</w:t>
            </w:r>
          </w:p>
        </w:tc>
      </w:tr>
      <w:tr w:rsidR="00B50050" w14:paraId="41C9C001" w14:textId="77777777" w:rsidTr="00195548">
        <w:tc>
          <w:tcPr>
            <w:tcW w:w="600" w:type="dxa"/>
          </w:tcPr>
          <w:p w14:paraId="36619317" w14:textId="77777777" w:rsidR="00B50050" w:rsidRDefault="00B50050" w:rsidP="0088127C">
            <w:pPr>
              <w:pStyle w:val="OtherTableBody"/>
            </w:pPr>
          </w:p>
        </w:tc>
        <w:tc>
          <w:tcPr>
            <w:tcW w:w="600" w:type="dxa"/>
          </w:tcPr>
          <w:p w14:paraId="5854A6E8" w14:textId="77777777" w:rsidR="00B50050" w:rsidRDefault="00B50050" w:rsidP="0088127C">
            <w:pPr>
              <w:pStyle w:val="OtherTableBody"/>
            </w:pPr>
            <w:r>
              <w:t>0496</w:t>
            </w:r>
          </w:p>
        </w:tc>
        <w:tc>
          <w:tcPr>
            <w:tcW w:w="2600" w:type="dxa"/>
          </w:tcPr>
          <w:p w14:paraId="4293EC0C" w14:textId="77777777" w:rsidR="00B50050" w:rsidRDefault="00B50050" w:rsidP="0088127C">
            <w:pPr>
              <w:pStyle w:val="OtherTableBody"/>
            </w:pPr>
          </w:p>
        </w:tc>
        <w:tc>
          <w:tcPr>
            <w:tcW w:w="1400" w:type="dxa"/>
          </w:tcPr>
          <w:p w14:paraId="3FD35310" w14:textId="77777777" w:rsidR="00B50050" w:rsidRDefault="00B50050" w:rsidP="0088127C">
            <w:pPr>
              <w:pStyle w:val="OtherTableBody"/>
            </w:pPr>
            <w:r>
              <w:t>050</w:t>
            </w:r>
          </w:p>
        </w:tc>
        <w:tc>
          <w:tcPr>
            <w:tcW w:w="4200" w:type="dxa"/>
          </w:tcPr>
          <w:p w14:paraId="29266A53" w14:textId="77777777" w:rsidR="00B50050" w:rsidRDefault="00B50050" w:rsidP="0088127C">
            <w:pPr>
              <w:pStyle w:val="OtherTableBody"/>
            </w:pPr>
            <w:r>
              <w:t>ERCP</w:t>
            </w:r>
          </w:p>
        </w:tc>
      </w:tr>
      <w:tr w:rsidR="00B50050" w14:paraId="07908B8B" w14:textId="77777777" w:rsidTr="00195548">
        <w:tc>
          <w:tcPr>
            <w:tcW w:w="600" w:type="dxa"/>
          </w:tcPr>
          <w:p w14:paraId="73D7B5A2" w14:textId="77777777" w:rsidR="00B50050" w:rsidRDefault="00B50050" w:rsidP="0088127C">
            <w:pPr>
              <w:pStyle w:val="OtherTableBody"/>
            </w:pPr>
          </w:p>
        </w:tc>
        <w:tc>
          <w:tcPr>
            <w:tcW w:w="600" w:type="dxa"/>
          </w:tcPr>
          <w:p w14:paraId="35600ECC" w14:textId="77777777" w:rsidR="00B50050" w:rsidRDefault="00B50050" w:rsidP="0088127C">
            <w:pPr>
              <w:pStyle w:val="OtherTableBody"/>
            </w:pPr>
            <w:r>
              <w:t>0496</w:t>
            </w:r>
          </w:p>
        </w:tc>
        <w:tc>
          <w:tcPr>
            <w:tcW w:w="2600" w:type="dxa"/>
          </w:tcPr>
          <w:p w14:paraId="41248732" w14:textId="77777777" w:rsidR="00B50050" w:rsidRDefault="00B50050" w:rsidP="0088127C">
            <w:pPr>
              <w:pStyle w:val="OtherTableBody"/>
            </w:pPr>
          </w:p>
        </w:tc>
        <w:tc>
          <w:tcPr>
            <w:tcW w:w="1400" w:type="dxa"/>
          </w:tcPr>
          <w:p w14:paraId="31634FE6" w14:textId="77777777" w:rsidR="00B50050" w:rsidRDefault="00B50050" w:rsidP="0088127C">
            <w:pPr>
              <w:pStyle w:val="OtherTableBody"/>
            </w:pPr>
            <w:r>
              <w:t>051</w:t>
            </w:r>
          </w:p>
        </w:tc>
        <w:tc>
          <w:tcPr>
            <w:tcW w:w="4200" w:type="dxa"/>
          </w:tcPr>
          <w:p w14:paraId="49FCF003" w14:textId="77777777" w:rsidR="00B50050" w:rsidRDefault="00B50050" w:rsidP="0088127C">
            <w:pPr>
              <w:pStyle w:val="OtherTableBody"/>
            </w:pPr>
            <w:r>
              <w:t>Exposure to reportable Communicable Disease</w:t>
            </w:r>
          </w:p>
        </w:tc>
      </w:tr>
      <w:tr w:rsidR="00B50050" w14:paraId="1EE50513" w14:textId="77777777" w:rsidTr="00195548">
        <w:tc>
          <w:tcPr>
            <w:tcW w:w="600" w:type="dxa"/>
          </w:tcPr>
          <w:p w14:paraId="4F460EEA" w14:textId="77777777" w:rsidR="00B50050" w:rsidRDefault="00B50050" w:rsidP="0088127C">
            <w:pPr>
              <w:pStyle w:val="OtherTableBody"/>
            </w:pPr>
          </w:p>
        </w:tc>
        <w:tc>
          <w:tcPr>
            <w:tcW w:w="600" w:type="dxa"/>
          </w:tcPr>
          <w:p w14:paraId="4DB7026B" w14:textId="77777777" w:rsidR="00B50050" w:rsidRDefault="00B50050" w:rsidP="0088127C">
            <w:pPr>
              <w:pStyle w:val="OtherTableBody"/>
            </w:pPr>
            <w:r>
              <w:t>0496</w:t>
            </w:r>
          </w:p>
        </w:tc>
        <w:tc>
          <w:tcPr>
            <w:tcW w:w="2600" w:type="dxa"/>
          </w:tcPr>
          <w:p w14:paraId="00E4B3CB" w14:textId="77777777" w:rsidR="00B50050" w:rsidRDefault="00B50050" w:rsidP="0088127C">
            <w:pPr>
              <w:pStyle w:val="OtherTableBody"/>
            </w:pPr>
          </w:p>
        </w:tc>
        <w:tc>
          <w:tcPr>
            <w:tcW w:w="1400" w:type="dxa"/>
          </w:tcPr>
          <w:p w14:paraId="60D21BF4" w14:textId="77777777" w:rsidR="00B50050" w:rsidRDefault="00B50050" w:rsidP="0088127C">
            <w:pPr>
              <w:pStyle w:val="OtherTableBody"/>
            </w:pPr>
            <w:r>
              <w:t>052</w:t>
            </w:r>
          </w:p>
        </w:tc>
        <w:tc>
          <w:tcPr>
            <w:tcW w:w="4200" w:type="dxa"/>
          </w:tcPr>
          <w:p w14:paraId="77875C18" w14:textId="77777777" w:rsidR="00B50050" w:rsidRDefault="00B50050" w:rsidP="0088127C">
            <w:pPr>
              <w:pStyle w:val="OtherTableBody"/>
            </w:pPr>
            <w:r>
              <w:t>External Version</w:t>
            </w:r>
          </w:p>
        </w:tc>
      </w:tr>
      <w:tr w:rsidR="00B50050" w14:paraId="2161C640" w14:textId="77777777" w:rsidTr="00195548">
        <w:tc>
          <w:tcPr>
            <w:tcW w:w="600" w:type="dxa"/>
          </w:tcPr>
          <w:p w14:paraId="53006339" w14:textId="77777777" w:rsidR="00B50050" w:rsidRDefault="00B50050" w:rsidP="0088127C">
            <w:pPr>
              <w:pStyle w:val="OtherTableBody"/>
            </w:pPr>
          </w:p>
        </w:tc>
        <w:tc>
          <w:tcPr>
            <w:tcW w:w="600" w:type="dxa"/>
          </w:tcPr>
          <w:p w14:paraId="50EB59D2" w14:textId="77777777" w:rsidR="00B50050" w:rsidRDefault="00B50050" w:rsidP="0088127C">
            <w:pPr>
              <w:pStyle w:val="OtherTableBody"/>
            </w:pPr>
            <w:r>
              <w:t>0496</w:t>
            </w:r>
          </w:p>
        </w:tc>
        <w:tc>
          <w:tcPr>
            <w:tcW w:w="2600" w:type="dxa"/>
          </w:tcPr>
          <w:p w14:paraId="6FE1BE81" w14:textId="77777777" w:rsidR="00B50050" w:rsidRDefault="00B50050" w:rsidP="0088127C">
            <w:pPr>
              <w:pStyle w:val="OtherTableBody"/>
            </w:pPr>
          </w:p>
        </w:tc>
        <w:tc>
          <w:tcPr>
            <w:tcW w:w="1400" w:type="dxa"/>
          </w:tcPr>
          <w:p w14:paraId="42564650" w14:textId="77777777" w:rsidR="00B50050" w:rsidRDefault="00B50050" w:rsidP="0088127C">
            <w:pPr>
              <w:pStyle w:val="OtherTableBody"/>
            </w:pPr>
            <w:r>
              <w:t>053</w:t>
            </w:r>
          </w:p>
        </w:tc>
        <w:tc>
          <w:tcPr>
            <w:tcW w:w="4200" w:type="dxa"/>
          </w:tcPr>
          <w:p w14:paraId="02D430D3" w14:textId="77777777" w:rsidR="00B50050" w:rsidRDefault="00B50050" w:rsidP="0088127C">
            <w:pPr>
              <w:pStyle w:val="OtherTableBody"/>
            </w:pPr>
            <w:r>
              <w:t>Fluorescein Angioscopy</w:t>
            </w:r>
          </w:p>
        </w:tc>
      </w:tr>
      <w:tr w:rsidR="00B50050" w14:paraId="67965C3E" w14:textId="77777777" w:rsidTr="00195548">
        <w:tc>
          <w:tcPr>
            <w:tcW w:w="600" w:type="dxa"/>
          </w:tcPr>
          <w:p w14:paraId="3EFF568D" w14:textId="77777777" w:rsidR="00B50050" w:rsidRDefault="00B50050" w:rsidP="0088127C">
            <w:pPr>
              <w:pStyle w:val="OtherTableBody"/>
            </w:pPr>
          </w:p>
        </w:tc>
        <w:tc>
          <w:tcPr>
            <w:tcW w:w="600" w:type="dxa"/>
          </w:tcPr>
          <w:p w14:paraId="64A82CC6" w14:textId="77777777" w:rsidR="00B50050" w:rsidRDefault="00B50050" w:rsidP="0088127C">
            <w:pPr>
              <w:pStyle w:val="OtherTableBody"/>
            </w:pPr>
            <w:r>
              <w:t>0496</w:t>
            </w:r>
          </w:p>
        </w:tc>
        <w:tc>
          <w:tcPr>
            <w:tcW w:w="2600" w:type="dxa"/>
          </w:tcPr>
          <w:p w14:paraId="22CA81B2" w14:textId="77777777" w:rsidR="00B50050" w:rsidRDefault="00B50050" w:rsidP="0088127C">
            <w:pPr>
              <w:pStyle w:val="OtherTableBody"/>
            </w:pPr>
          </w:p>
        </w:tc>
        <w:tc>
          <w:tcPr>
            <w:tcW w:w="1400" w:type="dxa"/>
          </w:tcPr>
          <w:p w14:paraId="4DDE545E" w14:textId="77777777" w:rsidR="00B50050" w:rsidRDefault="00B50050" w:rsidP="0088127C">
            <w:pPr>
              <w:pStyle w:val="OtherTableBody"/>
            </w:pPr>
            <w:r>
              <w:t>054</w:t>
            </w:r>
          </w:p>
        </w:tc>
        <w:tc>
          <w:tcPr>
            <w:tcW w:w="4200" w:type="dxa"/>
          </w:tcPr>
          <w:p w14:paraId="655777A8" w14:textId="77777777" w:rsidR="00B50050" w:rsidRDefault="00B50050" w:rsidP="0088127C">
            <w:pPr>
              <w:pStyle w:val="OtherTableBody"/>
            </w:pPr>
            <w:r>
              <w:t>Hepatitis B - Consent/Declination</w:t>
            </w:r>
          </w:p>
        </w:tc>
      </w:tr>
      <w:tr w:rsidR="00B50050" w14:paraId="0867DD65" w14:textId="77777777" w:rsidTr="00195548">
        <w:tc>
          <w:tcPr>
            <w:tcW w:w="600" w:type="dxa"/>
          </w:tcPr>
          <w:p w14:paraId="0E5DAC2A" w14:textId="77777777" w:rsidR="00B50050" w:rsidRDefault="00B50050" w:rsidP="0088127C">
            <w:pPr>
              <w:pStyle w:val="OtherTableBody"/>
            </w:pPr>
          </w:p>
        </w:tc>
        <w:tc>
          <w:tcPr>
            <w:tcW w:w="600" w:type="dxa"/>
          </w:tcPr>
          <w:p w14:paraId="3AA2817A" w14:textId="77777777" w:rsidR="00B50050" w:rsidRDefault="00B50050" w:rsidP="0088127C">
            <w:pPr>
              <w:pStyle w:val="OtherTableBody"/>
            </w:pPr>
            <w:r>
              <w:t>0496</w:t>
            </w:r>
          </w:p>
        </w:tc>
        <w:tc>
          <w:tcPr>
            <w:tcW w:w="2600" w:type="dxa"/>
          </w:tcPr>
          <w:p w14:paraId="074E0455" w14:textId="77777777" w:rsidR="00B50050" w:rsidRDefault="00B50050" w:rsidP="0088127C">
            <w:pPr>
              <w:pStyle w:val="OtherTableBody"/>
            </w:pPr>
          </w:p>
        </w:tc>
        <w:tc>
          <w:tcPr>
            <w:tcW w:w="1400" w:type="dxa"/>
          </w:tcPr>
          <w:p w14:paraId="5708F0A4" w14:textId="77777777" w:rsidR="00B50050" w:rsidRDefault="00B50050" w:rsidP="0088127C">
            <w:pPr>
              <w:pStyle w:val="OtherTableBody"/>
            </w:pPr>
            <w:r>
              <w:t>055</w:t>
            </w:r>
          </w:p>
        </w:tc>
        <w:tc>
          <w:tcPr>
            <w:tcW w:w="4200" w:type="dxa"/>
          </w:tcPr>
          <w:p w14:paraId="0D04B386" w14:textId="77777777" w:rsidR="00B50050" w:rsidRDefault="00B50050" w:rsidP="0088127C">
            <w:pPr>
              <w:pStyle w:val="OtherTableBody"/>
            </w:pPr>
            <w:r>
              <w:t>Herniogram</w:t>
            </w:r>
          </w:p>
        </w:tc>
      </w:tr>
      <w:tr w:rsidR="00B50050" w14:paraId="2F756080" w14:textId="77777777" w:rsidTr="00195548">
        <w:tc>
          <w:tcPr>
            <w:tcW w:w="600" w:type="dxa"/>
          </w:tcPr>
          <w:p w14:paraId="13A52AA2" w14:textId="77777777" w:rsidR="00B50050" w:rsidRDefault="00B50050" w:rsidP="0088127C">
            <w:pPr>
              <w:pStyle w:val="OtherTableBody"/>
            </w:pPr>
          </w:p>
        </w:tc>
        <w:tc>
          <w:tcPr>
            <w:tcW w:w="600" w:type="dxa"/>
          </w:tcPr>
          <w:p w14:paraId="42615282" w14:textId="77777777" w:rsidR="00B50050" w:rsidRDefault="00B50050" w:rsidP="0088127C">
            <w:pPr>
              <w:pStyle w:val="OtherTableBody"/>
            </w:pPr>
            <w:r>
              <w:t>0496</w:t>
            </w:r>
          </w:p>
        </w:tc>
        <w:tc>
          <w:tcPr>
            <w:tcW w:w="2600" w:type="dxa"/>
          </w:tcPr>
          <w:p w14:paraId="2AA70DE9" w14:textId="77777777" w:rsidR="00B50050" w:rsidRDefault="00B50050" w:rsidP="0088127C">
            <w:pPr>
              <w:pStyle w:val="OtherTableBody"/>
            </w:pPr>
          </w:p>
        </w:tc>
        <w:tc>
          <w:tcPr>
            <w:tcW w:w="1400" w:type="dxa"/>
          </w:tcPr>
          <w:p w14:paraId="65CD5E76" w14:textId="77777777" w:rsidR="00B50050" w:rsidRDefault="00B50050" w:rsidP="0088127C">
            <w:pPr>
              <w:pStyle w:val="OtherTableBody"/>
            </w:pPr>
            <w:r>
              <w:t>056</w:t>
            </w:r>
          </w:p>
        </w:tc>
        <w:tc>
          <w:tcPr>
            <w:tcW w:w="4200" w:type="dxa"/>
          </w:tcPr>
          <w:p w14:paraId="12ADC543" w14:textId="77777777" w:rsidR="00B50050" w:rsidRDefault="00B50050" w:rsidP="0088127C">
            <w:pPr>
              <w:pStyle w:val="OtherTableBody"/>
            </w:pPr>
            <w:r>
              <w:t>HIV Test - Consent Refusal</w:t>
            </w:r>
          </w:p>
        </w:tc>
      </w:tr>
      <w:tr w:rsidR="00B50050" w14:paraId="1407AF1C" w14:textId="77777777" w:rsidTr="00195548">
        <w:tc>
          <w:tcPr>
            <w:tcW w:w="600" w:type="dxa"/>
          </w:tcPr>
          <w:p w14:paraId="4503DB14" w14:textId="77777777" w:rsidR="00B50050" w:rsidRDefault="00B50050" w:rsidP="0088127C">
            <w:pPr>
              <w:pStyle w:val="OtherTableBody"/>
            </w:pPr>
          </w:p>
        </w:tc>
        <w:tc>
          <w:tcPr>
            <w:tcW w:w="600" w:type="dxa"/>
          </w:tcPr>
          <w:p w14:paraId="3FF85A2B" w14:textId="77777777" w:rsidR="00B50050" w:rsidRDefault="00B50050" w:rsidP="0088127C">
            <w:pPr>
              <w:pStyle w:val="OtherTableBody"/>
            </w:pPr>
            <w:r>
              <w:t>0496</w:t>
            </w:r>
          </w:p>
        </w:tc>
        <w:tc>
          <w:tcPr>
            <w:tcW w:w="2600" w:type="dxa"/>
          </w:tcPr>
          <w:p w14:paraId="35A7FD89" w14:textId="77777777" w:rsidR="00B50050" w:rsidRDefault="00B50050" w:rsidP="0088127C">
            <w:pPr>
              <w:pStyle w:val="OtherTableBody"/>
            </w:pPr>
          </w:p>
        </w:tc>
        <w:tc>
          <w:tcPr>
            <w:tcW w:w="1400" w:type="dxa"/>
          </w:tcPr>
          <w:p w14:paraId="08B6496A" w14:textId="77777777" w:rsidR="00B50050" w:rsidRDefault="00B50050" w:rsidP="0088127C">
            <w:pPr>
              <w:pStyle w:val="OtherTableBody"/>
            </w:pPr>
            <w:r>
              <w:t>057</w:t>
            </w:r>
          </w:p>
        </w:tc>
        <w:tc>
          <w:tcPr>
            <w:tcW w:w="4200" w:type="dxa"/>
          </w:tcPr>
          <w:p w14:paraId="542B1669" w14:textId="77777777" w:rsidR="00B50050" w:rsidRDefault="00B50050" w:rsidP="0088127C">
            <w:pPr>
              <w:pStyle w:val="OtherTableBody"/>
            </w:pPr>
            <w:r>
              <w:t>HIV Test - Disclosure</w:t>
            </w:r>
          </w:p>
        </w:tc>
      </w:tr>
      <w:tr w:rsidR="00B50050" w14:paraId="629DC78C" w14:textId="77777777" w:rsidTr="00195548">
        <w:tc>
          <w:tcPr>
            <w:tcW w:w="600" w:type="dxa"/>
          </w:tcPr>
          <w:p w14:paraId="05D58D68" w14:textId="77777777" w:rsidR="00B50050" w:rsidRDefault="00B50050" w:rsidP="0088127C">
            <w:pPr>
              <w:pStyle w:val="OtherTableBody"/>
            </w:pPr>
          </w:p>
        </w:tc>
        <w:tc>
          <w:tcPr>
            <w:tcW w:w="600" w:type="dxa"/>
          </w:tcPr>
          <w:p w14:paraId="6C9E8627" w14:textId="77777777" w:rsidR="00B50050" w:rsidRDefault="00B50050" w:rsidP="0088127C">
            <w:pPr>
              <w:pStyle w:val="OtherTableBody"/>
            </w:pPr>
            <w:r>
              <w:t>0496</w:t>
            </w:r>
          </w:p>
        </w:tc>
        <w:tc>
          <w:tcPr>
            <w:tcW w:w="2600" w:type="dxa"/>
          </w:tcPr>
          <w:p w14:paraId="188D68ED" w14:textId="77777777" w:rsidR="00B50050" w:rsidRDefault="00B50050" w:rsidP="0088127C">
            <w:pPr>
              <w:pStyle w:val="OtherTableBody"/>
            </w:pPr>
          </w:p>
        </w:tc>
        <w:tc>
          <w:tcPr>
            <w:tcW w:w="1400" w:type="dxa"/>
          </w:tcPr>
          <w:p w14:paraId="03FF0F2A" w14:textId="77777777" w:rsidR="00B50050" w:rsidRDefault="00B50050" w:rsidP="0088127C">
            <w:pPr>
              <w:pStyle w:val="OtherTableBody"/>
            </w:pPr>
            <w:r>
              <w:t>058</w:t>
            </w:r>
          </w:p>
        </w:tc>
        <w:tc>
          <w:tcPr>
            <w:tcW w:w="4200" w:type="dxa"/>
          </w:tcPr>
          <w:p w14:paraId="6AF5612C" w14:textId="77777777" w:rsidR="00B50050" w:rsidRDefault="00B50050" w:rsidP="0088127C">
            <w:pPr>
              <w:pStyle w:val="OtherTableBody"/>
            </w:pPr>
            <w:r>
              <w:t>HIV Test - Prenatal</w:t>
            </w:r>
          </w:p>
        </w:tc>
      </w:tr>
      <w:tr w:rsidR="00B50050" w14:paraId="540980BA" w14:textId="77777777" w:rsidTr="00195548">
        <w:tc>
          <w:tcPr>
            <w:tcW w:w="600" w:type="dxa"/>
          </w:tcPr>
          <w:p w14:paraId="59FD3BB8" w14:textId="77777777" w:rsidR="00B50050" w:rsidRDefault="00B50050" w:rsidP="0088127C">
            <w:pPr>
              <w:pStyle w:val="OtherTableBody"/>
            </w:pPr>
          </w:p>
        </w:tc>
        <w:tc>
          <w:tcPr>
            <w:tcW w:w="600" w:type="dxa"/>
          </w:tcPr>
          <w:p w14:paraId="62E8F754" w14:textId="77777777" w:rsidR="00B50050" w:rsidRDefault="00B50050" w:rsidP="0088127C">
            <w:pPr>
              <w:pStyle w:val="OtherTableBody"/>
            </w:pPr>
            <w:r>
              <w:t>0496</w:t>
            </w:r>
          </w:p>
        </w:tc>
        <w:tc>
          <w:tcPr>
            <w:tcW w:w="2600" w:type="dxa"/>
          </w:tcPr>
          <w:p w14:paraId="1E654A87" w14:textId="77777777" w:rsidR="00B50050" w:rsidRDefault="00B50050" w:rsidP="0088127C">
            <w:pPr>
              <w:pStyle w:val="OtherTableBody"/>
            </w:pPr>
          </w:p>
        </w:tc>
        <w:tc>
          <w:tcPr>
            <w:tcW w:w="1400" w:type="dxa"/>
          </w:tcPr>
          <w:p w14:paraId="2EE8DDEF" w14:textId="77777777" w:rsidR="00B50050" w:rsidRDefault="00B50050" w:rsidP="0088127C">
            <w:pPr>
              <w:pStyle w:val="OtherTableBody"/>
            </w:pPr>
            <w:r>
              <w:t>059</w:t>
            </w:r>
          </w:p>
        </w:tc>
        <w:tc>
          <w:tcPr>
            <w:tcW w:w="4200" w:type="dxa"/>
          </w:tcPr>
          <w:p w14:paraId="3696D8D7" w14:textId="77777777" w:rsidR="00B50050" w:rsidRDefault="00B50050" w:rsidP="0088127C">
            <w:pPr>
              <w:pStyle w:val="OtherTableBody"/>
            </w:pPr>
            <w:r>
              <w:t>Home IV Treatment Program</w:t>
            </w:r>
          </w:p>
        </w:tc>
      </w:tr>
      <w:tr w:rsidR="00B50050" w14:paraId="0097CDE2" w14:textId="77777777" w:rsidTr="00195548">
        <w:tc>
          <w:tcPr>
            <w:tcW w:w="600" w:type="dxa"/>
          </w:tcPr>
          <w:p w14:paraId="0B9C4A7F" w14:textId="77777777" w:rsidR="00B50050" w:rsidRDefault="00B50050" w:rsidP="0088127C">
            <w:pPr>
              <w:pStyle w:val="OtherTableBody"/>
            </w:pPr>
          </w:p>
        </w:tc>
        <w:tc>
          <w:tcPr>
            <w:tcW w:w="600" w:type="dxa"/>
          </w:tcPr>
          <w:p w14:paraId="05E2A555" w14:textId="77777777" w:rsidR="00B50050" w:rsidRDefault="00B50050" w:rsidP="0088127C">
            <w:pPr>
              <w:pStyle w:val="OtherTableBody"/>
            </w:pPr>
            <w:r>
              <w:t>0496</w:t>
            </w:r>
          </w:p>
        </w:tc>
        <w:tc>
          <w:tcPr>
            <w:tcW w:w="2600" w:type="dxa"/>
          </w:tcPr>
          <w:p w14:paraId="62ED7462" w14:textId="77777777" w:rsidR="00B50050" w:rsidRDefault="00B50050" w:rsidP="0088127C">
            <w:pPr>
              <w:pStyle w:val="OtherTableBody"/>
            </w:pPr>
          </w:p>
        </w:tc>
        <w:tc>
          <w:tcPr>
            <w:tcW w:w="1400" w:type="dxa"/>
          </w:tcPr>
          <w:p w14:paraId="4A96D0E2" w14:textId="77777777" w:rsidR="00B50050" w:rsidRDefault="00B50050" w:rsidP="0088127C">
            <w:pPr>
              <w:pStyle w:val="OtherTableBody"/>
            </w:pPr>
            <w:r>
              <w:t>060</w:t>
            </w:r>
          </w:p>
        </w:tc>
        <w:tc>
          <w:tcPr>
            <w:tcW w:w="4200" w:type="dxa"/>
          </w:tcPr>
          <w:p w14:paraId="16D83C8E" w14:textId="77777777" w:rsidR="00B50050" w:rsidRDefault="00B50050" w:rsidP="0088127C">
            <w:pPr>
              <w:pStyle w:val="OtherTableBody"/>
            </w:pPr>
            <w:r>
              <w:t>Home Parenteral Treatment Program</w:t>
            </w:r>
          </w:p>
        </w:tc>
      </w:tr>
      <w:tr w:rsidR="00B50050" w14:paraId="70B195D4" w14:textId="77777777" w:rsidTr="00195548">
        <w:tc>
          <w:tcPr>
            <w:tcW w:w="600" w:type="dxa"/>
          </w:tcPr>
          <w:p w14:paraId="5AC216B7" w14:textId="77777777" w:rsidR="00B50050" w:rsidRDefault="00B50050" w:rsidP="0088127C">
            <w:pPr>
              <w:pStyle w:val="OtherTableBody"/>
            </w:pPr>
          </w:p>
        </w:tc>
        <w:tc>
          <w:tcPr>
            <w:tcW w:w="600" w:type="dxa"/>
          </w:tcPr>
          <w:p w14:paraId="62EE4C7C" w14:textId="77777777" w:rsidR="00B50050" w:rsidRDefault="00B50050" w:rsidP="0088127C">
            <w:pPr>
              <w:pStyle w:val="OtherTableBody"/>
            </w:pPr>
            <w:r>
              <w:t>0496</w:t>
            </w:r>
          </w:p>
        </w:tc>
        <w:tc>
          <w:tcPr>
            <w:tcW w:w="2600" w:type="dxa"/>
          </w:tcPr>
          <w:p w14:paraId="6AF92CD3" w14:textId="77777777" w:rsidR="00B50050" w:rsidRDefault="00B50050" w:rsidP="0088127C">
            <w:pPr>
              <w:pStyle w:val="OtherTableBody"/>
            </w:pPr>
          </w:p>
        </w:tc>
        <w:tc>
          <w:tcPr>
            <w:tcW w:w="1400" w:type="dxa"/>
          </w:tcPr>
          <w:p w14:paraId="74399D8D" w14:textId="77777777" w:rsidR="00B50050" w:rsidRDefault="00B50050" w:rsidP="0088127C">
            <w:pPr>
              <w:pStyle w:val="OtherTableBody"/>
            </w:pPr>
            <w:r>
              <w:t>061</w:t>
            </w:r>
          </w:p>
        </w:tc>
        <w:tc>
          <w:tcPr>
            <w:tcW w:w="4200" w:type="dxa"/>
          </w:tcPr>
          <w:p w14:paraId="615E10A6" w14:textId="77777777" w:rsidR="00B50050" w:rsidRDefault="00B50050" w:rsidP="0088127C">
            <w:pPr>
              <w:pStyle w:val="OtherTableBody"/>
            </w:pPr>
            <w:r>
              <w:t>Hysterectomy</w:t>
            </w:r>
          </w:p>
        </w:tc>
      </w:tr>
      <w:tr w:rsidR="00B50050" w14:paraId="3C875CB1" w14:textId="77777777" w:rsidTr="00195548">
        <w:tc>
          <w:tcPr>
            <w:tcW w:w="600" w:type="dxa"/>
          </w:tcPr>
          <w:p w14:paraId="67CDEAF0" w14:textId="77777777" w:rsidR="00B50050" w:rsidRDefault="00B50050" w:rsidP="0088127C">
            <w:pPr>
              <w:pStyle w:val="OtherTableBody"/>
            </w:pPr>
          </w:p>
        </w:tc>
        <w:tc>
          <w:tcPr>
            <w:tcW w:w="600" w:type="dxa"/>
          </w:tcPr>
          <w:p w14:paraId="61BADC04" w14:textId="77777777" w:rsidR="00B50050" w:rsidRDefault="00B50050" w:rsidP="0088127C">
            <w:pPr>
              <w:pStyle w:val="OtherTableBody"/>
            </w:pPr>
            <w:r>
              <w:t>0496</w:t>
            </w:r>
          </w:p>
        </w:tc>
        <w:tc>
          <w:tcPr>
            <w:tcW w:w="2600" w:type="dxa"/>
          </w:tcPr>
          <w:p w14:paraId="589775B2" w14:textId="77777777" w:rsidR="00B50050" w:rsidRDefault="00B50050" w:rsidP="0088127C">
            <w:pPr>
              <w:pStyle w:val="OtherTableBody"/>
            </w:pPr>
          </w:p>
        </w:tc>
        <w:tc>
          <w:tcPr>
            <w:tcW w:w="1400" w:type="dxa"/>
          </w:tcPr>
          <w:p w14:paraId="458B0B40" w14:textId="77777777" w:rsidR="00B50050" w:rsidRDefault="00B50050" w:rsidP="0088127C">
            <w:pPr>
              <w:pStyle w:val="OtherTableBody"/>
            </w:pPr>
            <w:r>
              <w:t>062</w:t>
            </w:r>
          </w:p>
        </w:tc>
        <w:tc>
          <w:tcPr>
            <w:tcW w:w="4200" w:type="dxa"/>
          </w:tcPr>
          <w:p w14:paraId="023B6B13" w14:textId="77777777" w:rsidR="00B50050" w:rsidRDefault="00B50050" w:rsidP="0088127C">
            <w:pPr>
              <w:pStyle w:val="OtherTableBody"/>
            </w:pPr>
            <w:r>
              <w:t>Hysterosalpingogram</w:t>
            </w:r>
          </w:p>
        </w:tc>
      </w:tr>
      <w:tr w:rsidR="00B50050" w14:paraId="56F5E69E" w14:textId="77777777" w:rsidTr="00195548">
        <w:tc>
          <w:tcPr>
            <w:tcW w:w="600" w:type="dxa"/>
          </w:tcPr>
          <w:p w14:paraId="2FFBD343" w14:textId="77777777" w:rsidR="00B50050" w:rsidRDefault="00B50050" w:rsidP="0088127C">
            <w:pPr>
              <w:pStyle w:val="OtherTableBody"/>
            </w:pPr>
          </w:p>
        </w:tc>
        <w:tc>
          <w:tcPr>
            <w:tcW w:w="600" w:type="dxa"/>
          </w:tcPr>
          <w:p w14:paraId="6AE47D77" w14:textId="77777777" w:rsidR="00B50050" w:rsidRDefault="00B50050" w:rsidP="0088127C">
            <w:pPr>
              <w:pStyle w:val="OtherTableBody"/>
            </w:pPr>
            <w:r>
              <w:t>0496</w:t>
            </w:r>
          </w:p>
        </w:tc>
        <w:tc>
          <w:tcPr>
            <w:tcW w:w="2600" w:type="dxa"/>
          </w:tcPr>
          <w:p w14:paraId="5AAE2D0C" w14:textId="77777777" w:rsidR="00B50050" w:rsidRDefault="00B50050" w:rsidP="0088127C">
            <w:pPr>
              <w:pStyle w:val="OtherTableBody"/>
            </w:pPr>
          </w:p>
        </w:tc>
        <w:tc>
          <w:tcPr>
            <w:tcW w:w="1400" w:type="dxa"/>
          </w:tcPr>
          <w:p w14:paraId="67031813" w14:textId="77777777" w:rsidR="00B50050" w:rsidRDefault="00B50050" w:rsidP="0088127C">
            <w:pPr>
              <w:pStyle w:val="OtherTableBody"/>
            </w:pPr>
            <w:r>
              <w:t>063</w:t>
            </w:r>
          </w:p>
        </w:tc>
        <w:tc>
          <w:tcPr>
            <w:tcW w:w="4200" w:type="dxa"/>
          </w:tcPr>
          <w:p w14:paraId="7CBF6E42" w14:textId="77777777" w:rsidR="00B50050" w:rsidRDefault="00B50050" w:rsidP="0088127C">
            <w:pPr>
              <w:pStyle w:val="OtherTableBody"/>
            </w:pPr>
            <w:r>
              <w:t>Injection Slip/ Consent</w:t>
            </w:r>
          </w:p>
        </w:tc>
      </w:tr>
      <w:tr w:rsidR="00B50050" w14:paraId="04DB934A" w14:textId="77777777" w:rsidTr="00195548">
        <w:tc>
          <w:tcPr>
            <w:tcW w:w="600" w:type="dxa"/>
          </w:tcPr>
          <w:p w14:paraId="329D12FE" w14:textId="77777777" w:rsidR="00B50050" w:rsidRDefault="00B50050" w:rsidP="0088127C">
            <w:pPr>
              <w:pStyle w:val="OtherTableBody"/>
            </w:pPr>
          </w:p>
        </w:tc>
        <w:tc>
          <w:tcPr>
            <w:tcW w:w="600" w:type="dxa"/>
          </w:tcPr>
          <w:p w14:paraId="4EEE5AB6" w14:textId="77777777" w:rsidR="00B50050" w:rsidRDefault="00B50050" w:rsidP="0088127C">
            <w:pPr>
              <w:pStyle w:val="OtherTableBody"/>
            </w:pPr>
            <w:r>
              <w:t>0496</w:t>
            </w:r>
          </w:p>
        </w:tc>
        <w:tc>
          <w:tcPr>
            <w:tcW w:w="2600" w:type="dxa"/>
          </w:tcPr>
          <w:p w14:paraId="291ADA0D" w14:textId="77777777" w:rsidR="00B50050" w:rsidRDefault="00B50050" w:rsidP="0088127C">
            <w:pPr>
              <w:pStyle w:val="OtherTableBody"/>
            </w:pPr>
          </w:p>
        </w:tc>
        <w:tc>
          <w:tcPr>
            <w:tcW w:w="1400" w:type="dxa"/>
          </w:tcPr>
          <w:p w14:paraId="062BE7B6" w14:textId="77777777" w:rsidR="00B50050" w:rsidRDefault="00B50050" w:rsidP="0088127C">
            <w:pPr>
              <w:pStyle w:val="OtherTableBody"/>
            </w:pPr>
            <w:r>
              <w:t>064</w:t>
            </w:r>
          </w:p>
        </w:tc>
        <w:tc>
          <w:tcPr>
            <w:tcW w:w="4200" w:type="dxa"/>
          </w:tcPr>
          <w:p w14:paraId="5D64F36D" w14:textId="77777777" w:rsidR="00B50050" w:rsidRDefault="00B50050" w:rsidP="0088127C">
            <w:pPr>
              <w:pStyle w:val="OtherTableBody"/>
            </w:pPr>
            <w:r>
              <w:t>Intrauterine Device</w:t>
            </w:r>
          </w:p>
        </w:tc>
      </w:tr>
      <w:tr w:rsidR="00B50050" w14:paraId="5E7A350E" w14:textId="77777777" w:rsidTr="00195548">
        <w:tc>
          <w:tcPr>
            <w:tcW w:w="600" w:type="dxa"/>
          </w:tcPr>
          <w:p w14:paraId="76AE2691" w14:textId="77777777" w:rsidR="00B50050" w:rsidRDefault="00B50050" w:rsidP="0088127C">
            <w:pPr>
              <w:pStyle w:val="OtherTableBody"/>
            </w:pPr>
          </w:p>
        </w:tc>
        <w:tc>
          <w:tcPr>
            <w:tcW w:w="600" w:type="dxa"/>
          </w:tcPr>
          <w:p w14:paraId="120A7AB8" w14:textId="77777777" w:rsidR="00B50050" w:rsidRDefault="00B50050" w:rsidP="0088127C">
            <w:pPr>
              <w:pStyle w:val="OtherTableBody"/>
            </w:pPr>
            <w:r>
              <w:t>0496</w:t>
            </w:r>
          </w:p>
        </w:tc>
        <w:tc>
          <w:tcPr>
            <w:tcW w:w="2600" w:type="dxa"/>
          </w:tcPr>
          <w:p w14:paraId="3712AA01" w14:textId="77777777" w:rsidR="00B50050" w:rsidRDefault="00B50050" w:rsidP="0088127C">
            <w:pPr>
              <w:pStyle w:val="OtherTableBody"/>
            </w:pPr>
          </w:p>
        </w:tc>
        <w:tc>
          <w:tcPr>
            <w:tcW w:w="1400" w:type="dxa"/>
          </w:tcPr>
          <w:p w14:paraId="6210B4F0" w14:textId="77777777" w:rsidR="00B50050" w:rsidRDefault="00B50050" w:rsidP="0088127C">
            <w:pPr>
              <w:pStyle w:val="OtherTableBody"/>
            </w:pPr>
            <w:r>
              <w:t>065</w:t>
            </w:r>
          </w:p>
        </w:tc>
        <w:tc>
          <w:tcPr>
            <w:tcW w:w="4200" w:type="dxa"/>
          </w:tcPr>
          <w:p w14:paraId="35FA4D74" w14:textId="77777777" w:rsidR="00B50050" w:rsidRDefault="00B50050" w:rsidP="0088127C">
            <w:pPr>
              <w:pStyle w:val="OtherTableBody"/>
            </w:pPr>
            <w:r>
              <w:t>Intrauterine Device/Sterilization</w:t>
            </w:r>
          </w:p>
        </w:tc>
      </w:tr>
      <w:tr w:rsidR="00B50050" w14:paraId="3649E4EA" w14:textId="77777777" w:rsidTr="00195548">
        <w:tc>
          <w:tcPr>
            <w:tcW w:w="600" w:type="dxa"/>
          </w:tcPr>
          <w:p w14:paraId="115232BB" w14:textId="77777777" w:rsidR="00B50050" w:rsidRDefault="00B50050" w:rsidP="0088127C">
            <w:pPr>
              <w:pStyle w:val="OtherTableBody"/>
            </w:pPr>
          </w:p>
        </w:tc>
        <w:tc>
          <w:tcPr>
            <w:tcW w:w="600" w:type="dxa"/>
          </w:tcPr>
          <w:p w14:paraId="1970DED7" w14:textId="77777777" w:rsidR="00B50050" w:rsidRDefault="00B50050" w:rsidP="0088127C">
            <w:pPr>
              <w:pStyle w:val="OtherTableBody"/>
            </w:pPr>
            <w:r>
              <w:t>0496</w:t>
            </w:r>
          </w:p>
        </w:tc>
        <w:tc>
          <w:tcPr>
            <w:tcW w:w="2600" w:type="dxa"/>
          </w:tcPr>
          <w:p w14:paraId="1A21ACB5" w14:textId="77777777" w:rsidR="00B50050" w:rsidRDefault="00B50050" w:rsidP="0088127C">
            <w:pPr>
              <w:pStyle w:val="OtherTableBody"/>
            </w:pPr>
          </w:p>
        </w:tc>
        <w:tc>
          <w:tcPr>
            <w:tcW w:w="1400" w:type="dxa"/>
          </w:tcPr>
          <w:p w14:paraId="18EB63FD" w14:textId="77777777" w:rsidR="00B50050" w:rsidRDefault="00B50050" w:rsidP="0088127C">
            <w:pPr>
              <w:pStyle w:val="OtherTableBody"/>
            </w:pPr>
            <w:r>
              <w:t>066</w:t>
            </w:r>
          </w:p>
        </w:tc>
        <w:tc>
          <w:tcPr>
            <w:tcW w:w="4200" w:type="dxa"/>
          </w:tcPr>
          <w:p w14:paraId="19679849" w14:textId="77777777" w:rsidR="00B50050" w:rsidRDefault="00B50050" w:rsidP="0088127C">
            <w:pPr>
              <w:pStyle w:val="OtherTableBody"/>
            </w:pPr>
            <w:r>
              <w:t>Intravascular Infusion of Streptokinase/Urokinase</w:t>
            </w:r>
          </w:p>
        </w:tc>
      </w:tr>
      <w:tr w:rsidR="00B50050" w14:paraId="31E90688" w14:textId="77777777" w:rsidTr="00195548">
        <w:tc>
          <w:tcPr>
            <w:tcW w:w="600" w:type="dxa"/>
          </w:tcPr>
          <w:p w14:paraId="4BDFA7EB" w14:textId="77777777" w:rsidR="00B50050" w:rsidRDefault="00B50050" w:rsidP="0088127C">
            <w:pPr>
              <w:pStyle w:val="OtherTableBody"/>
            </w:pPr>
          </w:p>
        </w:tc>
        <w:tc>
          <w:tcPr>
            <w:tcW w:w="600" w:type="dxa"/>
          </w:tcPr>
          <w:p w14:paraId="5E39C413" w14:textId="77777777" w:rsidR="00B50050" w:rsidRDefault="00B50050" w:rsidP="0088127C">
            <w:pPr>
              <w:pStyle w:val="OtherTableBody"/>
            </w:pPr>
            <w:r>
              <w:t>0496</w:t>
            </w:r>
          </w:p>
        </w:tc>
        <w:tc>
          <w:tcPr>
            <w:tcW w:w="2600" w:type="dxa"/>
          </w:tcPr>
          <w:p w14:paraId="692407B5" w14:textId="77777777" w:rsidR="00B50050" w:rsidRDefault="00B50050" w:rsidP="0088127C">
            <w:pPr>
              <w:pStyle w:val="OtherTableBody"/>
            </w:pPr>
          </w:p>
        </w:tc>
        <w:tc>
          <w:tcPr>
            <w:tcW w:w="1400" w:type="dxa"/>
          </w:tcPr>
          <w:p w14:paraId="26489FCB" w14:textId="77777777" w:rsidR="00B50050" w:rsidRDefault="00B50050" w:rsidP="0088127C">
            <w:pPr>
              <w:pStyle w:val="OtherTableBody"/>
            </w:pPr>
            <w:r>
              <w:t>067</w:t>
            </w:r>
          </w:p>
        </w:tc>
        <w:tc>
          <w:tcPr>
            <w:tcW w:w="4200" w:type="dxa"/>
          </w:tcPr>
          <w:p w14:paraId="4B26FDF2" w14:textId="77777777" w:rsidR="00B50050" w:rsidRDefault="00B50050" w:rsidP="0088127C">
            <w:pPr>
              <w:pStyle w:val="OtherTableBody"/>
            </w:pPr>
            <w:r>
              <w:t>Intravenous Cholangiogram</w:t>
            </w:r>
          </w:p>
        </w:tc>
      </w:tr>
      <w:tr w:rsidR="00B50050" w14:paraId="3E1840A1" w14:textId="77777777" w:rsidTr="00195548">
        <w:tc>
          <w:tcPr>
            <w:tcW w:w="600" w:type="dxa"/>
          </w:tcPr>
          <w:p w14:paraId="53AC4C2C" w14:textId="77777777" w:rsidR="00B50050" w:rsidRDefault="00B50050" w:rsidP="0088127C">
            <w:pPr>
              <w:pStyle w:val="OtherTableBody"/>
            </w:pPr>
          </w:p>
        </w:tc>
        <w:tc>
          <w:tcPr>
            <w:tcW w:w="600" w:type="dxa"/>
          </w:tcPr>
          <w:p w14:paraId="13F319BD" w14:textId="77777777" w:rsidR="00B50050" w:rsidRDefault="00B50050" w:rsidP="0088127C">
            <w:pPr>
              <w:pStyle w:val="OtherTableBody"/>
            </w:pPr>
            <w:r>
              <w:t>0496</w:t>
            </w:r>
          </w:p>
        </w:tc>
        <w:tc>
          <w:tcPr>
            <w:tcW w:w="2600" w:type="dxa"/>
          </w:tcPr>
          <w:p w14:paraId="702F34C2" w14:textId="77777777" w:rsidR="00B50050" w:rsidRDefault="00B50050" w:rsidP="0088127C">
            <w:pPr>
              <w:pStyle w:val="OtherTableBody"/>
            </w:pPr>
          </w:p>
        </w:tc>
        <w:tc>
          <w:tcPr>
            <w:tcW w:w="1400" w:type="dxa"/>
          </w:tcPr>
          <w:p w14:paraId="5E07F328" w14:textId="77777777" w:rsidR="00B50050" w:rsidRDefault="00B50050" w:rsidP="0088127C">
            <w:pPr>
              <w:pStyle w:val="OtherTableBody"/>
            </w:pPr>
            <w:r>
              <w:t>068</w:t>
            </w:r>
          </w:p>
        </w:tc>
        <w:tc>
          <w:tcPr>
            <w:tcW w:w="4200" w:type="dxa"/>
          </w:tcPr>
          <w:p w14:paraId="720828F5" w14:textId="77777777" w:rsidR="00B50050" w:rsidRDefault="00B50050" w:rsidP="0088127C">
            <w:pPr>
              <w:pStyle w:val="OtherTableBody"/>
            </w:pPr>
            <w:r>
              <w:t>Intravenous Digital Angiography</w:t>
            </w:r>
          </w:p>
        </w:tc>
      </w:tr>
      <w:tr w:rsidR="00B50050" w14:paraId="356C0D2B" w14:textId="77777777" w:rsidTr="00195548">
        <w:tc>
          <w:tcPr>
            <w:tcW w:w="600" w:type="dxa"/>
          </w:tcPr>
          <w:p w14:paraId="4374439E" w14:textId="77777777" w:rsidR="00B50050" w:rsidRDefault="00B50050" w:rsidP="0088127C">
            <w:pPr>
              <w:pStyle w:val="OtherTableBody"/>
            </w:pPr>
          </w:p>
        </w:tc>
        <w:tc>
          <w:tcPr>
            <w:tcW w:w="600" w:type="dxa"/>
          </w:tcPr>
          <w:p w14:paraId="5E52EA26" w14:textId="77777777" w:rsidR="00B50050" w:rsidRDefault="00B50050" w:rsidP="0088127C">
            <w:pPr>
              <w:pStyle w:val="OtherTableBody"/>
            </w:pPr>
            <w:r>
              <w:t>0496</w:t>
            </w:r>
          </w:p>
        </w:tc>
        <w:tc>
          <w:tcPr>
            <w:tcW w:w="2600" w:type="dxa"/>
          </w:tcPr>
          <w:p w14:paraId="2DEDA745" w14:textId="77777777" w:rsidR="00B50050" w:rsidRDefault="00B50050" w:rsidP="0088127C">
            <w:pPr>
              <w:pStyle w:val="OtherTableBody"/>
            </w:pPr>
          </w:p>
        </w:tc>
        <w:tc>
          <w:tcPr>
            <w:tcW w:w="1400" w:type="dxa"/>
          </w:tcPr>
          <w:p w14:paraId="1136D863" w14:textId="77777777" w:rsidR="00B50050" w:rsidRDefault="00B50050" w:rsidP="0088127C">
            <w:pPr>
              <w:pStyle w:val="OtherTableBody"/>
            </w:pPr>
            <w:r>
              <w:t>069</w:t>
            </w:r>
          </w:p>
        </w:tc>
        <w:tc>
          <w:tcPr>
            <w:tcW w:w="4200" w:type="dxa"/>
          </w:tcPr>
          <w:p w14:paraId="00180B09" w14:textId="77777777" w:rsidR="00B50050" w:rsidRDefault="00B50050" w:rsidP="0088127C">
            <w:pPr>
              <w:pStyle w:val="OtherTableBody"/>
            </w:pPr>
            <w:r>
              <w:t>Iodine Administration</w:t>
            </w:r>
          </w:p>
        </w:tc>
      </w:tr>
      <w:tr w:rsidR="00B50050" w14:paraId="5409BDFD" w14:textId="77777777" w:rsidTr="00195548">
        <w:tc>
          <w:tcPr>
            <w:tcW w:w="600" w:type="dxa"/>
          </w:tcPr>
          <w:p w14:paraId="0D420D9B" w14:textId="77777777" w:rsidR="00B50050" w:rsidRDefault="00B50050" w:rsidP="0088127C">
            <w:pPr>
              <w:pStyle w:val="OtherTableBody"/>
            </w:pPr>
          </w:p>
        </w:tc>
        <w:tc>
          <w:tcPr>
            <w:tcW w:w="600" w:type="dxa"/>
          </w:tcPr>
          <w:p w14:paraId="3A10B266" w14:textId="77777777" w:rsidR="00B50050" w:rsidRDefault="00B50050" w:rsidP="0088127C">
            <w:pPr>
              <w:pStyle w:val="OtherTableBody"/>
            </w:pPr>
            <w:r>
              <w:t>0496</w:t>
            </w:r>
          </w:p>
        </w:tc>
        <w:tc>
          <w:tcPr>
            <w:tcW w:w="2600" w:type="dxa"/>
          </w:tcPr>
          <w:p w14:paraId="2D98CAA6" w14:textId="77777777" w:rsidR="00B50050" w:rsidRDefault="00B50050" w:rsidP="0088127C">
            <w:pPr>
              <w:pStyle w:val="OtherTableBody"/>
            </w:pPr>
          </w:p>
        </w:tc>
        <w:tc>
          <w:tcPr>
            <w:tcW w:w="1400" w:type="dxa"/>
          </w:tcPr>
          <w:p w14:paraId="59A302BE" w14:textId="77777777" w:rsidR="00B50050" w:rsidRDefault="00B50050" w:rsidP="0088127C">
            <w:pPr>
              <w:pStyle w:val="OtherTableBody"/>
            </w:pPr>
            <w:r>
              <w:t>070</w:t>
            </w:r>
          </w:p>
        </w:tc>
        <w:tc>
          <w:tcPr>
            <w:tcW w:w="4200" w:type="dxa"/>
          </w:tcPr>
          <w:p w14:paraId="5DAD14F4" w14:textId="77777777" w:rsidR="00B50050" w:rsidRDefault="00B50050" w:rsidP="0088127C">
            <w:pPr>
              <w:pStyle w:val="OtherTableBody"/>
            </w:pPr>
            <w:r>
              <w:t>ISG</w:t>
            </w:r>
          </w:p>
        </w:tc>
      </w:tr>
      <w:tr w:rsidR="00B50050" w14:paraId="6E37623A" w14:textId="77777777" w:rsidTr="00195548">
        <w:tc>
          <w:tcPr>
            <w:tcW w:w="600" w:type="dxa"/>
          </w:tcPr>
          <w:p w14:paraId="14CA7B97" w14:textId="77777777" w:rsidR="00B50050" w:rsidRDefault="00B50050" w:rsidP="0088127C">
            <w:pPr>
              <w:pStyle w:val="OtherTableBody"/>
            </w:pPr>
          </w:p>
        </w:tc>
        <w:tc>
          <w:tcPr>
            <w:tcW w:w="600" w:type="dxa"/>
          </w:tcPr>
          <w:p w14:paraId="36F3F9D1" w14:textId="77777777" w:rsidR="00B50050" w:rsidRDefault="00B50050" w:rsidP="0088127C">
            <w:pPr>
              <w:pStyle w:val="OtherTableBody"/>
            </w:pPr>
            <w:r>
              <w:t>0496</w:t>
            </w:r>
          </w:p>
        </w:tc>
        <w:tc>
          <w:tcPr>
            <w:tcW w:w="2600" w:type="dxa"/>
          </w:tcPr>
          <w:p w14:paraId="48C395FA" w14:textId="77777777" w:rsidR="00B50050" w:rsidRDefault="00B50050" w:rsidP="0088127C">
            <w:pPr>
              <w:pStyle w:val="OtherTableBody"/>
            </w:pPr>
          </w:p>
        </w:tc>
        <w:tc>
          <w:tcPr>
            <w:tcW w:w="1400" w:type="dxa"/>
          </w:tcPr>
          <w:p w14:paraId="125D6380" w14:textId="77777777" w:rsidR="00B50050" w:rsidRDefault="00B50050" w:rsidP="0088127C">
            <w:pPr>
              <w:pStyle w:val="OtherTableBody"/>
            </w:pPr>
            <w:r>
              <w:t>071</w:t>
            </w:r>
          </w:p>
        </w:tc>
        <w:tc>
          <w:tcPr>
            <w:tcW w:w="4200" w:type="dxa"/>
          </w:tcPr>
          <w:p w14:paraId="23BEEA83" w14:textId="77777777" w:rsidR="00B50050" w:rsidRDefault="00B50050" w:rsidP="0088127C">
            <w:pPr>
              <w:pStyle w:val="OtherTableBody"/>
            </w:pPr>
            <w:r>
              <w:t>IVP</w:t>
            </w:r>
          </w:p>
        </w:tc>
      </w:tr>
      <w:tr w:rsidR="00B50050" w14:paraId="5782074A" w14:textId="77777777" w:rsidTr="00195548">
        <w:tc>
          <w:tcPr>
            <w:tcW w:w="600" w:type="dxa"/>
          </w:tcPr>
          <w:p w14:paraId="5DC04594" w14:textId="77777777" w:rsidR="00B50050" w:rsidRDefault="00B50050" w:rsidP="0088127C">
            <w:pPr>
              <w:pStyle w:val="OtherTableBody"/>
            </w:pPr>
          </w:p>
        </w:tc>
        <w:tc>
          <w:tcPr>
            <w:tcW w:w="600" w:type="dxa"/>
          </w:tcPr>
          <w:p w14:paraId="343A1802" w14:textId="77777777" w:rsidR="00B50050" w:rsidRDefault="00B50050" w:rsidP="0088127C">
            <w:pPr>
              <w:pStyle w:val="OtherTableBody"/>
            </w:pPr>
            <w:r>
              <w:t>0496</w:t>
            </w:r>
          </w:p>
        </w:tc>
        <w:tc>
          <w:tcPr>
            <w:tcW w:w="2600" w:type="dxa"/>
          </w:tcPr>
          <w:p w14:paraId="33B7C504" w14:textId="77777777" w:rsidR="00B50050" w:rsidRDefault="00B50050" w:rsidP="0088127C">
            <w:pPr>
              <w:pStyle w:val="OtherTableBody"/>
            </w:pPr>
          </w:p>
        </w:tc>
        <w:tc>
          <w:tcPr>
            <w:tcW w:w="1400" w:type="dxa"/>
          </w:tcPr>
          <w:p w14:paraId="2C0DFE73" w14:textId="77777777" w:rsidR="00B50050" w:rsidRDefault="00B50050" w:rsidP="0088127C">
            <w:pPr>
              <w:pStyle w:val="OtherTableBody"/>
            </w:pPr>
            <w:r>
              <w:t>072</w:t>
            </w:r>
          </w:p>
        </w:tc>
        <w:tc>
          <w:tcPr>
            <w:tcW w:w="4200" w:type="dxa"/>
          </w:tcPr>
          <w:p w14:paraId="2FE74D02" w14:textId="77777777" w:rsidR="00B50050" w:rsidRDefault="00B50050" w:rsidP="0088127C">
            <w:pPr>
              <w:pStyle w:val="OtherTableBody"/>
            </w:pPr>
            <w:r>
              <w:t>Laser Photocoagulation</w:t>
            </w:r>
          </w:p>
        </w:tc>
      </w:tr>
      <w:tr w:rsidR="00B50050" w14:paraId="1D3FBB5D" w14:textId="77777777" w:rsidTr="00195548">
        <w:tc>
          <w:tcPr>
            <w:tcW w:w="600" w:type="dxa"/>
          </w:tcPr>
          <w:p w14:paraId="325E7940" w14:textId="77777777" w:rsidR="00B50050" w:rsidRDefault="00B50050" w:rsidP="0088127C">
            <w:pPr>
              <w:pStyle w:val="OtherTableBody"/>
            </w:pPr>
          </w:p>
        </w:tc>
        <w:tc>
          <w:tcPr>
            <w:tcW w:w="600" w:type="dxa"/>
          </w:tcPr>
          <w:p w14:paraId="6D5E5E25" w14:textId="77777777" w:rsidR="00B50050" w:rsidRDefault="00B50050" w:rsidP="0088127C">
            <w:pPr>
              <w:pStyle w:val="OtherTableBody"/>
            </w:pPr>
            <w:r>
              <w:t>0496</w:t>
            </w:r>
          </w:p>
        </w:tc>
        <w:tc>
          <w:tcPr>
            <w:tcW w:w="2600" w:type="dxa"/>
          </w:tcPr>
          <w:p w14:paraId="584E9FBC" w14:textId="77777777" w:rsidR="00B50050" w:rsidRDefault="00B50050" w:rsidP="0088127C">
            <w:pPr>
              <w:pStyle w:val="OtherTableBody"/>
            </w:pPr>
          </w:p>
        </w:tc>
        <w:tc>
          <w:tcPr>
            <w:tcW w:w="1400" w:type="dxa"/>
          </w:tcPr>
          <w:p w14:paraId="5B52D785" w14:textId="77777777" w:rsidR="00B50050" w:rsidRDefault="00B50050" w:rsidP="0088127C">
            <w:pPr>
              <w:pStyle w:val="OtherTableBody"/>
            </w:pPr>
            <w:r>
              <w:t>073</w:t>
            </w:r>
          </w:p>
        </w:tc>
        <w:tc>
          <w:tcPr>
            <w:tcW w:w="4200" w:type="dxa"/>
          </w:tcPr>
          <w:p w14:paraId="1422FC8F" w14:textId="77777777" w:rsidR="00B50050" w:rsidRDefault="00B50050" w:rsidP="0088127C">
            <w:pPr>
              <w:pStyle w:val="OtherTableBody"/>
            </w:pPr>
            <w:r>
              <w:t>Laser treatment</w:t>
            </w:r>
          </w:p>
        </w:tc>
      </w:tr>
      <w:tr w:rsidR="00B50050" w14:paraId="0334F868" w14:textId="77777777" w:rsidTr="00195548">
        <w:tc>
          <w:tcPr>
            <w:tcW w:w="600" w:type="dxa"/>
          </w:tcPr>
          <w:p w14:paraId="3103A837" w14:textId="77777777" w:rsidR="00B50050" w:rsidRDefault="00B50050" w:rsidP="0088127C">
            <w:pPr>
              <w:pStyle w:val="OtherTableBody"/>
            </w:pPr>
          </w:p>
        </w:tc>
        <w:tc>
          <w:tcPr>
            <w:tcW w:w="600" w:type="dxa"/>
          </w:tcPr>
          <w:p w14:paraId="7459201E" w14:textId="77777777" w:rsidR="00B50050" w:rsidRDefault="00B50050" w:rsidP="0088127C">
            <w:pPr>
              <w:pStyle w:val="OtherTableBody"/>
            </w:pPr>
            <w:r>
              <w:t>0496</w:t>
            </w:r>
          </w:p>
        </w:tc>
        <w:tc>
          <w:tcPr>
            <w:tcW w:w="2600" w:type="dxa"/>
          </w:tcPr>
          <w:p w14:paraId="1A320C72" w14:textId="77777777" w:rsidR="00B50050" w:rsidRDefault="00B50050" w:rsidP="0088127C">
            <w:pPr>
              <w:pStyle w:val="OtherTableBody"/>
            </w:pPr>
          </w:p>
        </w:tc>
        <w:tc>
          <w:tcPr>
            <w:tcW w:w="1400" w:type="dxa"/>
          </w:tcPr>
          <w:p w14:paraId="0D143A79" w14:textId="77777777" w:rsidR="00B50050" w:rsidRDefault="00B50050" w:rsidP="0088127C">
            <w:pPr>
              <w:pStyle w:val="OtherTableBody"/>
            </w:pPr>
            <w:r>
              <w:t>074</w:t>
            </w:r>
          </w:p>
        </w:tc>
        <w:tc>
          <w:tcPr>
            <w:tcW w:w="4200" w:type="dxa"/>
          </w:tcPr>
          <w:p w14:paraId="5C13EB41" w14:textId="77777777" w:rsidR="00B50050" w:rsidRDefault="00B50050" w:rsidP="0088127C">
            <w:pPr>
              <w:pStyle w:val="OtherTableBody"/>
            </w:pPr>
            <w:r>
              <w:t>Lithium Carbonate</w:t>
            </w:r>
          </w:p>
        </w:tc>
      </w:tr>
      <w:tr w:rsidR="00B50050" w14:paraId="73210BD6" w14:textId="77777777" w:rsidTr="00195548">
        <w:tc>
          <w:tcPr>
            <w:tcW w:w="600" w:type="dxa"/>
          </w:tcPr>
          <w:p w14:paraId="222A4E74" w14:textId="77777777" w:rsidR="00B50050" w:rsidRDefault="00B50050" w:rsidP="0088127C">
            <w:pPr>
              <w:pStyle w:val="OtherTableBody"/>
            </w:pPr>
          </w:p>
        </w:tc>
        <w:tc>
          <w:tcPr>
            <w:tcW w:w="600" w:type="dxa"/>
          </w:tcPr>
          <w:p w14:paraId="4C10731C" w14:textId="77777777" w:rsidR="00B50050" w:rsidRDefault="00B50050" w:rsidP="0088127C">
            <w:pPr>
              <w:pStyle w:val="OtherTableBody"/>
            </w:pPr>
            <w:r>
              <w:t>0496</w:t>
            </w:r>
          </w:p>
        </w:tc>
        <w:tc>
          <w:tcPr>
            <w:tcW w:w="2600" w:type="dxa"/>
          </w:tcPr>
          <w:p w14:paraId="2E1CE824" w14:textId="77777777" w:rsidR="00B50050" w:rsidRDefault="00B50050" w:rsidP="0088127C">
            <w:pPr>
              <w:pStyle w:val="OtherTableBody"/>
            </w:pPr>
          </w:p>
        </w:tc>
        <w:tc>
          <w:tcPr>
            <w:tcW w:w="1400" w:type="dxa"/>
          </w:tcPr>
          <w:p w14:paraId="2602874B" w14:textId="77777777" w:rsidR="00B50050" w:rsidRDefault="00B50050" w:rsidP="0088127C">
            <w:pPr>
              <w:pStyle w:val="OtherTableBody"/>
            </w:pPr>
            <w:r>
              <w:t>075</w:t>
            </w:r>
          </w:p>
        </w:tc>
        <w:tc>
          <w:tcPr>
            <w:tcW w:w="4200" w:type="dxa"/>
          </w:tcPr>
          <w:p w14:paraId="4A0D1665" w14:textId="77777777" w:rsidR="00B50050" w:rsidRDefault="00B50050" w:rsidP="0088127C">
            <w:pPr>
              <w:pStyle w:val="OtherTableBody"/>
            </w:pPr>
            <w:r>
              <w:t>Liver Biopsy</w:t>
            </w:r>
          </w:p>
        </w:tc>
      </w:tr>
      <w:tr w:rsidR="00B50050" w14:paraId="549C3A93" w14:textId="77777777" w:rsidTr="00195548">
        <w:tc>
          <w:tcPr>
            <w:tcW w:w="600" w:type="dxa"/>
          </w:tcPr>
          <w:p w14:paraId="55D00734" w14:textId="77777777" w:rsidR="00B50050" w:rsidRDefault="00B50050" w:rsidP="0088127C">
            <w:pPr>
              <w:pStyle w:val="OtherTableBody"/>
            </w:pPr>
          </w:p>
        </w:tc>
        <w:tc>
          <w:tcPr>
            <w:tcW w:w="600" w:type="dxa"/>
          </w:tcPr>
          <w:p w14:paraId="28B1367A" w14:textId="77777777" w:rsidR="00B50050" w:rsidRDefault="00B50050" w:rsidP="0088127C">
            <w:pPr>
              <w:pStyle w:val="OtherTableBody"/>
            </w:pPr>
            <w:r>
              <w:t>0496</w:t>
            </w:r>
          </w:p>
        </w:tc>
        <w:tc>
          <w:tcPr>
            <w:tcW w:w="2600" w:type="dxa"/>
          </w:tcPr>
          <w:p w14:paraId="31839EF8" w14:textId="77777777" w:rsidR="00B50050" w:rsidRDefault="00B50050" w:rsidP="0088127C">
            <w:pPr>
              <w:pStyle w:val="OtherTableBody"/>
            </w:pPr>
          </w:p>
        </w:tc>
        <w:tc>
          <w:tcPr>
            <w:tcW w:w="1400" w:type="dxa"/>
          </w:tcPr>
          <w:p w14:paraId="21764FDC" w14:textId="77777777" w:rsidR="00B50050" w:rsidRDefault="00B50050" w:rsidP="0088127C">
            <w:pPr>
              <w:pStyle w:val="OtherTableBody"/>
            </w:pPr>
            <w:r>
              <w:t>076</w:t>
            </w:r>
          </w:p>
        </w:tc>
        <w:tc>
          <w:tcPr>
            <w:tcW w:w="4200" w:type="dxa"/>
          </w:tcPr>
          <w:p w14:paraId="52E27480" w14:textId="77777777" w:rsidR="00B50050" w:rsidRDefault="00B50050" w:rsidP="0088127C">
            <w:pPr>
              <w:pStyle w:val="OtherTableBody"/>
            </w:pPr>
            <w:r>
              <w:t>Lumbar Puncture</w:t>
            </w:r>
          </w:p>
        </w:tc>
      </w:tr>
      <w:tr w:rsidR="00B50050" w14:paraId="09B3AA18" w14:textId="77777777" w:rsidTr="00195548">
        <w:tc>
          <w:tcPr>
            <w:tcW w:w="600" w:type="dxa"/>
          </w:tcPr>
          <w:p w14:paraId="087FFEB6" w14:textId="77777777" w:rsidR="00B50050" w:rsidRDefault="00B50050" w:rsidP="0088127C">
            <w:pPr>
              <w:pStyle w:val="OtherTableBody"/>
            </w:pPr>
          </w:p>
        </w:tc>
        <w:tc>
          <w:tcPr>
            <w:tcW w:w="600" w:type="dxa"/>
          </w:tcPr>
          <w:p w14:paraId="315B2F69" w14:textId="77777777" w:rsidR="00B50050" w:rsidRDefault="00B50050" w:rsidP="0088127C">
            <w:pPr>
              <w:pStyle w:val="OtherTableBody"/>
            </w:pPr>
            <w:r>
              <w:t>0496</w:t>
            </w:r>
          </w:p>
        </w:tc>
        <w:tc>
          <w:tcPr>
            <w:tcW w:w="2600" w:type="dxa"/>
          </w:tcPr>
          <w:p w14:paraId="123697D4" w14:textId="77777777" w:rsidR="00B50050" w:rsidRDefault="00B50050" w:rsidP="0088127C">
            <w:pPr>
              <w:pStyle w:val="OtherTableBody"/>
            </w:pPr>
          </w:p>
        </w:tc>
        <w:tc>
          <w:tcPr>
            <w:tcW w:w="1400" w:type="dxa"/>
          </w:tcPr>
          <w:p w14:paraId="536B5AD5" w14:textId="77777777" w:rsidR="00B50050" w:rsidRDefault="00B50050" w:rsidP="0088127C">
            <w:pPr>
              <w:pStyle w:val="OtherTableBody"/>
            </w:pPr>
            <w:r>
              <w:t>077</w:t>
            </w:r>
          </w:p>
        </w:tc>
        <w:tc>
          <w:tcPr>
            <w:tcW w:w="4200" w:type="dxa"/>
          </w:tcPr>
          <w:p w14:paraId="58888DC5" w14:textId="77777777" w:rsidR="00B50050" w:rsidRDefault="00B50050" w:rsidP="0088127C">
            <w:pPr>
              <w:pStyle w:val="OtherTableBody"/>
            </w:pPr>
            <w:r>
              <w:t>Lymphangiogram</w:t>
            </w:r>
          </w:p>
        </w:tc>
      </w:tr>
      <w:tr w:rsidR="00B50050" w14:paraId="0F5A8F02" w14:textId="77777777" w:rsidTr="00195548">
        <w:tc>
          <w:tcPr>
            <w:tcW w:w="600" w:type="dxa"/>
          </w:tcPr>
          <w:p w14:paraId="4C9100EF" w14:textId="77777777" w:rsidR="00B50050" w:rsidRDefault="00B50050" w:rsidP="0088127C">
            <w:pPr>
              <w:pStyle w:val="OtherTableBody"/>
            </w:pPr>
          </w:p>
        </w:tc>
        <w:tc>
          <w:tcPr>
            <w:tcW w:w="600" w:type="dxa"/>
          </w:tcPr>
          <w:p w14:paraId="71DD9CB9" w14:textId="77777777" w:rsidR="00B50050" w:rsidRDefault="00B50050" w:rsidP="0088127C">
            <w:pPr>
              <w:pStyle w:val="OtherTableBody"/>
            </w:pPr>
            <w:r>
              <w:t>0496</w:t>
            </w:r>
          </w:p>
        </w:tc>
        <w:tc>
          <w:tcPr>
            <w:tcW w:w="2600" w:type="dxa"/>
          </w:tcPr>
          <w:p w14:paraId="5DD2657C" w14:textId="77777777" w:rsidR="00B50050" w:rsidRDefault="00B50050" w:rsidP="0088127C">
            <w:pPr>
              <w:pStyle w:val="OtherTableBody"/>
            </w:pPr>
          </w:p>
        </w:tc>
        <w:tc>
          <w:tcPr>
            <w:tcW w:w="1400" w:type="dxa"/>
          </w:tcPr>
          <w:p w14:paraId="6B8C1EAF" w14:textId="77777777" w:rsidR="00B50050" w:rsidRDefault="00B50050" w:rsidP="0088127C">
            <w:pPr>
              <w:pStyle w:val="OtherTableBody"/>
            </w:pPr>
            <w:r>
              <w:t>078</w:t>
            </w:r>
          </w:p>
        </w:tc>
        <w:tc>
          <w:tcPr>
            <w:tcW w:w="4200" w:type="dxa"/>
          </w:tcPr>
          <w:p w14:paraId="79821B34" w14:textId="77777777" w:rsidR="00B50050" w:rsidRDefault="00B50050" w:rsidP="0088127C">
            <w:pPr>
              <w:pStyle w:val="OtherTableBody"/>
            </w:pPr>
            <w:r>
              <w:t>MAO Inhibitors</w:t>
            </w:r>
          </w:p>
        </w:tc>
      </w:tr>
      <w:tr w:rsidR="00B50050" w14:paraId="06052A88" w14:textId="77777777" w:rsidTr="00195548">
        <w:tc>
          <w:tcPr>
            <w:tcW w:w="600" w:type="dxa"/>
          </w:tcPr>
          <w:p w14:paraId="202CEF9C" w14:textId="77777777" w:rsidR="00B50050" w:rsidRDefault="00B50050" w:rsidP="0088127C">
            <w:pPr>
              <w:pStyle w:val="OtherTableBody"/>
            </w:pPr>
          </w:p>
        </w:tc>
        <w:tc>
          <w:tcPr>
            <w:tcW w:w="600" w:type="dxa"/>
          </w:tcPr>
          <w:p w14:paraId="76F0E9C4" w14:textId="77777777" w:rsidR="00B50050" w:rsidRDefault="00B50050" w:rsidP="0088127C">
            <w:pPr>
              <w:pStyle w:val="OtherTableBody"/>
            </w:pPr>
            <w:r>
              <w:t>0496</w:t>
            </w:r>
          </w:p>
        </w:tc>
        <w:tc>
          <w:tcPr>
            <w:tcW w:w="2600" w:type="dxa"/>
          </w:tcPr>
          <w:p w14:paraId="134509F4" w14:textId="77777777" w:rsidR="00B50050" w:rsidRDefault="00B50050" w:rsidP="0088127C">
            <w:pPr>
              <w:pStyle w:val="OtherTableBody"/>
            </w:pPr>
          </w:p>
        </w:tc>
        <w:tc>
          <w:tcPr>
            <w:tcW w:w="1400" w:type="dxa"/>
          </w:tcPr>
          <w:p w14:paraId="5A9B91F5" w14:textId="77777777" w:rsidR="00B50050" w:rsidRDefault="00B50050" w:rsidP="0088127C">
            <w:pPr>
              <w:pStyle w:val="OtherTableBody"/>
            </w:pPr>
            <w:r>
              <w:t>079</w:t>
            </w:r>
          </w:p>
        </w:tc>
        <w:tc>
          <w:tcPr>
            <w:tcW w:w="4200" w:type="dxa"/>
          </w:tcPr>
          <w:p w14:paraId="1D3B4650" w14:textId="77777777" w:rsidR="00B50050" w:rsidRDefault="00B50050" w:rsidP="0088127C">
            <w:pPr>
              <w:pStyle w:val="OtherTableBody"/>
            </w:pPr>
            <w:r>
              <w:t>Med, Psych, and/or Drug/Alcohol</w:t>
            </w:r>
          </w:p>
        </w:tc>
      </w:tr>
      <w:tr w:rsidR="00B50050" w14:paraId="2DCD3C70" w14:textId="77777777" w:rsidTr="00195548">
        <w:tc>
          <w:tcPr>
            <w:tcW w:w="600" w:type="dxa"/>
          </w:tcPr>
          <w:p w14:paraId="0F3D511E" w14:textId="77777777" w:rsidR="00B50050" w:rsidRDefault="00B50050" w:rsidP="0088127C">
            <w:pPr>
              <w:pStyle w:val="OtherTableBody"/>
            </w:pPr>
          </w:p>
        </w:tc>
        <w:tc>
          <w:tcPr>
            <w:tcW w:w="600" w:type="dxa"/>
          </w:tcPr>
          <w:p w14:paraId="3E5D97BB" w14:textId="77777777" w:rsidR="00B50050" w:rsidRDefault="00B50050" w:rsidP="0088127C">
            <w:pPr>
              <w:pStyle w:val="OtherTableBody"/>
            </w:pPr>
            <w:r>
              <w:t>0496</w:t>
            </w:r>
          </w:p>
        </w:tc>
        <w:tc>
          <w:tcPr>
            <w:tcW w:w="2600" w:type="dxa"/>
          </w:tcPr>
          <w:p w14:paraId="2792C4BD" w14:textId="77777777" w:rsidR="00B50050" w:rsidRDefault="00B50050" w:rsidP="0088127C">
            <w:pPr>
              <w:pStyle w:val="OtherTableBody"/>
            </w:pPr>
          </w:p>
        </w:tc>
        <w:tc>
          <w:tcPr>
            <w:tcW w:w="1400" w:type="dxa"/>
          </w:tcPr>
          <w:p w14:paraId="44925E67" w14:textId="77777777" w:rsidR="00B50050" w:rsidRDefault="00B50050" w:rsidP="0088127C">
            <w:pPr>
              <w:pStyle w:val="OtherTableBody"/>
            </w:pPr>
            <w:r>
              <w:t>080</w:t>
            </w:r>
          </w:p>
        </w:tc>
        <w:tc>
          <w:tcPr>
            <w:tcW w:w="4200" w:type="dxa"/>
          </w:tcPr>
          <w:p w14:paraId="3E3C63CB" w14:textId="77777777" w:rsidR="00B50050" w:rsidRDefault="00B50050" w:rsidP="0088127C">
            <w:pPr>
              <w:pStyle w:val="OtherTableBody"/>
            </w:pPr>
            <w:r>
              <w:t>Medical Treatment - Refusal</w:t>
            </w:r>
          </w:p>
        </w:tc>
      </w:tr>
      <w:tr w:rsidR="00B50050" w14:paraId="71DC5295" w14:textId="77777777" w:rsidTr="00195548">
        <w:tc>
          <w:tcPr>
            <w:tcW w:w="600" w:type="dxa"/>
          </w:tcPr>
          <w:p w14:paraId="3594586C" w14:textId="77777777" w:rsidR="00B50050" w:rsidRDefault="00B50050" w:rsidP="0088127C">
            <w:pPr>
              <w:pStyle w:val="OtherTableBody"/>
            </w:pPr>
          </w:p>
        </w:tc>
        <w:tc>
          <w:tcPr>
            <w:tcW w:w="600" w:type="dxa"/>
          </w:tcPr>
          <w:p w14:paraId="171108DE" w14:textId="77777777" w:rsidR="00B50050" w:rsidRDefault="00B50050" w:rsidP="0088127C">
            <w:pPr>
              <w:pStyle w:val="OtherTableBody"/>
            </w:pPr>
            <w:r>
              <w:t>0496</w:t>
            </w:r>
          </w:p>
        </w:tc>
        <w:tc>
          <w:tcPr>
            <w:tcW w:w="2600" w:type="dxa"/>
          </w:tcPr>
          <w:p w14:paraId="038DFA21" w14:textId="77777777" w:rsidR="00B50050" w:rsidRDefault="00B50050" w:rsidP="0088127C">
            <w:pPr>
              <w:pStyle w:val="OtherTableBody"/>
            </w:pPr>
          </w:p>
        </w:tc>
        <w:tc>
          <w:tcPr>
            <w:tcW w:w="1400" w:type="dxa"/>
          </w:tcPr>
          <w:p w14:paraId="78C1706B" w14:textId="77777777" w:rsidR="00B50050" w:rsidRDefault="00B50050" w:rsidP="0088127C">
            <w:pPr>
              <w:pStyle w:val="OtherTableBody"/>
            </w:pPr>
            <w:r>
              <w:t>081</w:t>
            </w:r>
          </w:p>
        </w:tc>
        <w:tc>
          <w:tcPr>
            <w:tcW w:w="4200" w:type="dxa"/>
          </w:tcPr>
          <w:p w14:paraId="3002AE0F" w14:textId="77777777" w:rsidR="00B50050" w:rsidRDefault="00B50050" w:rsidP="0088127C">
            <w:pPr>
              <w:pStyle w:val="OtherTableBody"/>
            </w:pPr>
            <w:r>
              <w:t>Morning-after Pill</w:t>
            </w:r>
          </w:p>
        </w:tc>
      </w:tr>
      <w:tr w:rsidR="00B50050" w14:paraId="05946FCB" w14:textId="77777777" w:rsidTr="00195548">
        <w:tc>
          <w:tcPr>
            <w:tcW w:w="600" w:type="dxa"/>
          </w:tcPr>
          <w:p w14:paraId="2C5915DE" w14:textId="77777777" w:rsidR="00B50050" w:rsidRDefault="00B50050" w:rsidP="0088127C">
            <w:pPr>
              <w:pStyle w:val="OtherTableBody"/>
            </w:pPr>
          </w:p>
        </w:tc>
        <w:tc>
          <w:tcPr>
            <w:tcW w:w="600" w:type="dxa"/>
          </w:tcPr>
          <w:p w14:paraId="70A8A350" w14:textId="77777777" w:rsidR="00B50050" w:rsidRDefault="00B50050" w:rsidP="0088127C">
            <w:pPr>
              <w:pStyle w:val="OtherTableBody"/>
            </w:pPr>
            <w:r>
              <w:t>0496</w:t>
            </w:r>
          </w:p>
        </w:tc>
        <w:tc>
          <w:tcPr>
            <w:tcW w:w="2600" w:type="dxa"/>
          </w:tcPr>
          <w:p w14:paraId="108E20B6" w14:textId="77777777" w:rsidR="00B50050" w:rsidRDefault="00B50050" w:rsidP="0088127C">
            <w:pPr>
              <w:pStyle w:val="OtherTableBody"/>
            </w:pPr>
          </w:p>
        </w:tc>
        <w:tc>
          <w:tcPr>
            <w:tcW w:w="1400" w:type="dxa"/>
          </w:tcPr>
          <w:p w14:paraId="3789A848" w14:textId="77777777" w:rsidR="00B50050" w:rsidRDefault="00B50050" w:rsidP="0088127C">
            <w:pPr>
              <w:pStyle w:val="OtherTableBody"/>
            </w:pPr>
            <w:r>
              <w:t>082</w:t>
            </w:r>
          </w:p>
        </w:tc>
        <w:tc>
          <w:tcPr>
            <w:tcW w:w="4200" w:type="dxa"/>
          </w:tcPr>
          <w:p w14:paraId="3709948B" w14:textId="77777777" w:rsidR="00B50050" w:rsidRDefault="00B50050" w:rsidP="0088127C">
            <w:pPr>
              <w:pStyle w:val="OtherTableBody"/>
            </w:pPr>
            <w:r>
              <w:t>MRI - Adult</w:t>
            </w:r>
          </w:p>
        </w:tc>
      </w:tr>
      <w:tr w:rsidR="00B50050" w14:paraId="6A248D64" w14:textId="77777777" w:rsidTr="00195548">
        <w:tc>
          <w:tcPr>
            <w:tcW w:w="600" w:type="dxa"/>
          </w:tcPr>
          <w:p w14:paraId="2A916350" w14:textId="77777777" w:rsidR="00B50050" w:rsidRDefault="00B50050" w:rsidP="0088127C">
            <w:pPr>
              <w:pStyle w:val="OtherTableBody"/>
            </w:pPr>
          </w:p>
        </w:tc>
        <w:tc>
          <w:tcPr>
            <w:tcW w:w="600" w:type="dxa"/>
          </w:tcPr>
          <w:p w14:paraId="269BC01E" w14:textId="77777777" w:rsidR="00B50050" w:rsidRDefault="00B50050" w:rsidP="0088127C">
            <w:pPr>
              <w:pStyle w:val="OtherTableBody"/>
            </w:pPr>
            <w:r>
              <w:t>0496</w:t>
            </w:r>
          </w:p>
        </w:tc>
        <w:tc>
          <w:tcPr>
            <w:tcW w:w="2600" w:type="dxa"/>
          </w:tcPr>
          <w:p w14:paraId="40260063" w14:textId="77777777" w:rsidR="00B50050" w:rsidRDefault="00B50050" w:rsidP="0088127C">
            <w:pPr>
              <w:pStyle w:val="OtherTableBody"/>
            </w:pPr>
          </w:p>
        </w:tc>
        <w:tc>
          <w:tcPr>
            <w:tcW w:w="1400" w:type="dxa"/>
          </w:tcPr>
          <w:p w14:paraId="0CE9A65E" w14:textId="77777777" w:rsidR="00B50050" w:rsidRDefault="00B50050" w:rsidP="0088127C">
            <w:pPr>
              <w:pStyle w:val="OtherTableBody"/>
            </w:pPr>
            <w:r>
              <w:t>083</w:t>
            </w:r>
          </w:p>
        </w:tc>
        <w:tc>
          <w:tcPr>
            <w:tcW w:w="4200" w:type="dxa"/>
          </w:tcPr>
          <w:p w14:paraId="7AA013CD" w14:textId="77777777" w:rsidR="00B50050" w:rsidRDefault="00B50050" w:rsidP="0088127C">
            <w:pPr>
              <w:pStyle w:val="OtherTableBody"/>
            </w:pPr>
            <w:r>
              <w:t>MRI - Pediatric</w:t>
            </w:r>
          </w:p>
        </w:tc>
      </w:tr>
      <w:tr w:rsidR="00B50050" w14:paraId="14A34D5D" w14:textId="77777777" w:rsidTr="00195548">
        <w:tc>
          <w:tcPr>
            <w:tcW w:w="600" w:type="dxa"/>
          </w:tcPr>
          <w:p w14:paraId="17512127" w14:textId="77777777" w:rsidR="00B50050" w:rsidRDefault="00B50050" w:rsidP="0088127C">
            <w:pPr>
              <w:pStyle w:val="OtherTableBody"/>
            </w:pPr>
          </w:p>
        </w:tc>
        <w:tc>
          <w:tcPr>
            <w:tcW w:w="600" w:type="dxa"/>
          </w:tcPr>
          <w:p w14:paraId="1E719742" w14:textId="77777777" w:rsidR="00B50050" w:rsidRDefault="00B50050" w:rsidP="0088127C">
            <w:pPr>
              <w:pStyle w:val="OtherTableBody"/>
            </w:pPr>
            <w:r>
              <w:t>0496</w:t>
            </w:r>
          </w:p>
        </w:tc>
        <w:tc>
          <w:tcPr>
            <w:tcW w:w="2600" w:type="dxa"/>
          </w:tcPr>
          <w:p w14:paraId="06C47A66" w14:textId="77777777" w:rsidR="00B50050" w:rsidRDefault="00B50050" w:rsidP="0088127C">
            <w:pPr>
              <w:pStyle w:val="OtherTableBody"/>
            </w:pPr>
          </w:p>
        </w:tc>
        <w:tc>
          <w:tcPr>
            <w:tcW w:w="1400" w:type="dxa"/>
          </w:tcPr>
          <w:p w14:paraId="3A98501B" w14:textId="77777777" w:rsidR="00B50050" w:rsidRDefault="00B50050" w:rsidP="0088127C">
            <w:pPr>
              <w:pStyle w:val="OtherTableBody"/>
            </w:pPr>
            <w:r>
              <w:t>084</w:t>
            </w:r>
          </w:p>
        </w:tc>
        <w:tc>
          <w:tcPr>
            <w:tcW w:w="4200" w:type="dxa"/>
          </w:tcPr>
          <w:p w14:paraId="0045E65E" w14:textId="77777777" w:rsidR="00B50050" w:rsidRDefault="00B50050" w:rsidP="0088127C">
            <w:pPr>
              <w:pStyle w:val="OtherTableBody"/>
            </w:pPr>
            <w:r>
              <w:t>Myelogram</w:t>
            </w:r>
          </w:p>
        </w:tc>
      </w:tr>
      <w:tr w:rsidR="00B50050" w14:paraId="66CA26C4" w14:textId="77777777" w:rsidTr="00195548">
        <w:tc>
          <w:tcPr>
            <w:tcW w:w="600" w:type="dxa"/>
          </w:tcPr>
          <w:p w14:paraId="57DB9884" w14:textId="77777777" w:rsidR="00B50050" w:rsidRDefault="00B50050" w:rsidP="0088127C">
            <w:pPr>
              <w:pStyle w:val="OtherTableBody"/>
            </w:pPr>
          </w:p>
        </w:tc>
        <w:tc>
          <w:tcPr>
            <w:tcW w:w="600" w:type="dxa"/>
          </w:tcPr>
          <w:p w14:paraId="1E76DCD9" w14:textId="77777777" w:rsidR="00B50050" w:rsidRDefault="00B50050" w:rsidP="0088127C">
            <w:pPr>
              <w:pStyle w:val="OtherTableBody"/>
            </w:pPr>
            <w:r>
              <w:t>0496</w:t>
            </w:r>
          </w:p>
        </w:tc>
        <w:tc>
          <w:tcPr>
            <w:tcW w:w="2600" w:type="dxa"/>
          </w:tcPr>
          <w:p w14:paraId="5103352A" w14:textId="77777777" w:rsidR="00B50050" w:rsidRDefault="00B50050" w:rsidP="0088127C">
            <w:pPr>
              <w:pStyle w:val="OtherTableBody"/>
            </w:pPr>
          </w:p>
        </w:tc>
        <w:tc>
          <w:tcPr>
            <w:tcW w:w="1400" w:type="dxa"/>
          </w:tcPr>
          <w:p w14:paraId="031B7F47" w14:textId="77777777" w:rsidR="00B50050" w:rsidRDefault="00B50050" w:rsidP="0088127C">
            <w:pPr>
              <w:pStyle w:val="OtherTableBody"/>
            </w:pPr>
            <w:r>
              <w:t>085</w:t>
            </w:r>
          </w:p>
        </w:tc>
        <w:tc>
          <w:tcPr>
            <w:tcW w:w="4200" w:type="dxa"/>
          </w:tcPr>
          <w:p w14:paraId="50EE734D" w14:textId="77777777" w:rsidR="00B50050" w:rsidRDefault="00B50050" w:rsidP="0088127C">
            <w:pPr>
              <w:pStyle w:val="OtherTableBody"/>
            </w:pPr>
            <w:r>
              <w:t>Needle Biopsy</w:t>
            </w:r>
          </w:p>
        </w:tc>
      </w:tr>
      <w:tr w:rsidR="00B50050" w14:paraId="59448AE6" w14:textId="77777777" w:rsidTr="00195548">
        <w:tc>
          <w:tcPr>
            <w:tcW w:w="600" w:type="dxa"/>
          </w:tcPr>
          <w:p w14:paraId="743E1D38" w14:textId="77777777" w:rsidR="00B50050" w:rsidRDefault="00B50050" w:rsidP="0088127C">
            <w:pPr>
              <w:pStyle w:val="OtherTableBody"/>
            </w:pPr>
          </w:p>
        </w:tc>
        <w:tc>
          <w:tcPr>
            <w:tcW w:w="600" w:type="dxa"/>
          </w:tcPr>
          <w:p w14:paraId="0DF3DC64" w14:textId="77777777" w:rsidR="00B50050" w:rsidRDefault="00B50050" w:rsidP="0088127C">
            <w:pPr>
              <w:pStyle w:val="OtherTableBody"/>
            </w:pPr>
            <w:r>
              <w:t>0496</w:t>
            </w:r>
          </w:p>
        </w:tc>
        <w:tc>
          <w:tcPr>
            <w:tcW w:w="2600" w:type="dxa"/>
          </w:tcPr>
          <w:p w14:paraId="5F5AA34C" w14:textId="77777777" w:rsidR="00B50050" w:rsidRDefault="00B50050" w:rsidP="0088127C">
            <w:pPr>
              <w:pStyle w:val="OtherTableBody"/>
            </w:pPr>
          </w:p>
        </w:tc>
        <w:tc>
          <w:tcPr>
            <w:tcW w:w="1400" w:type="dxa"/>
          </w:tcPr>
          <w:p w14:paraId="33377294" w14:textId="77777777" w:rsidR="00B50050" w:rsidRDefault="00B50050" w:rsidP="0088127C">
            <w:pPr>
              <w:pStyle w:val="OtherTableBody"/>
            </w:pPr>
            <w:r>
              <w:t>086</w:t>
            </w:r>
          </w:p>
        </w:tc>
        <w:tc>
          <w:tcPr>
            <w:tcW w:w="4200" w:type="dxa"/>
          </w:tcPr>
          <w:p w14:paraId="713354AE" w14:textId="77777777" w:rsidR="00B50050" w:rsidRDefault="00B50050" w:rsidP="0088127C">
            <w:pPr>
              <w:pStyle w:val="OtherTableBody"/>
            </w:pPr>
            <w:r>
              <w:t>Needle Biopsy of Lung</w:t>
            </w:r>
          </w:p>
        </w:tc>
      </w:tr>
      <w:tr w:rsidR="00B50050" w14:paraId="761497CD" w14:textId="77777777" w:rsidTr="00195548">
        <w:tc>
          <w:tcPr>
            <w:tcW w:w="600" w:type="dxa"/>
          </w:tcPr>
          <w:p w14:paraId="359184C7" w14:textId="77777777" w:rsidR="00B50050" w:rsidRDefault="00B50050" w:rsidP="0088127C">
            <w:pPr>
              <w:pStyle w:val="OtherTableBody"/>
            </w:pPr>
          </w:p>
        </w:tc>
        <w:tc>
          <w:tcPr>
            <w:tcW w:w="600" w:type="dxa"/>
          </w:tcPr>
          <w:p w14:paraId="2A9F9D5C" w14:textId="77777777" w:rsidR="00B50050" w:rsidRDefault="00B50050" w:rsidP="0088127C">
            <w:pPr>
              <w:pStyle w:val="OtherTableBody"/>
            </w:pPr>
            <w:r>
              <w:t>0496</w:t>
            </w:r>
          </w:p>
        </w:tc>
        <w:tc>
          <w:tcPr>
            <w:tcW w:w="2600" w:type="dxa"/>
          </w:tcPr>
          <w:p w14:paraId="4864AECF" w14:textId="77777777" w:rsidR="00B50050" w:rsidRDefault="00B50050" w:rsidP="0088127C">
            <w:pPr>
              <w:pStyle w:val="OtherTableBody"/>
            </w:pPr>
          </w:p>
        </w:tc>
        <w:tc>
          <w:tcPr>
            <w:tcW w:w="1400" w:type="dxa"/>
          </w:tcPr>
          <w:p w14:paraId="5993139D" w14:textId="77777777" w:rsidR="00B50050" w:rsidRDefault="00B50050" w:rsidP="0088127C">
            <w:pPr>
              <w:pStyle w:val="OtherTableBody"/>
            </w:pPr>
            <w:r>
              <w:t>087</w:t>
            </w:r>
          </w:p>
        </w:tc>
        <w:tc>
          <w:tcPr>
            <w:tcW w:w="4200" w:type="dxa"/>
          </w:tcPr>
          <w:p w14:paraId="7A6454C2" w14:textId="77777777" w:rsidR="00B50050" w:rsidRDefault="00B50050" w:rsidP="0088127C">
            <w:pPr>
              <w:pStyle w:val="OtherTableBody"/>
            </w:pPr>
            <w:r>
              <w:t>Newborn Treatment and Release</w:t>
            </w:r>
          </w:p>
        </w:tc>
      </w:tr>
      <w:tr w:rsidR="00B50050" w14:paraId="2C4DBEBD" w14:textId="77777777" w:rsidTr="00195548">
        <w:tc>
          <w:tcPr>
            <w:tcW w:w="600" w:type="dxa"/>
          </w:tcPr>
          <w:p w14:paraId="0F108119" w14:textId="77777777" w:rsidR="00B50050" w:rsidRDefault="00B50050" w:rsidP="0088127C">
            <w:pPr>
              <w:pStyle w:val="OtherTableBody"/>
            </w:pPr>
          </w:p>
        </w:tc>
        <w:tc>
          <w:tcPr>
            <w:tcW w:w="600" w:type="dxa"/>
          </w:tcPr>
          <w:p w14:paraId="073545AC" w14:textId="77777777" w:rsidR="00B50050" w:rsidRDefault="00B50050" w:rsidP="0088127C">
            <w:pPr>
              <w:pStyle w:val="OtherTableBody"/>
            </w:pPr>
            <w:r>
              <w:t>0496</w:t>
            </w:r>
          </w:p>
        </w:tc>
        <w:tc>
          <w:tcPr>
            <w:tcW w:w="2600" w:type="dxa"/>
          </w:tcPr>
          <w:p w14:paraId="21BE83B2" w14:textId="77777777" w:rsidR="00B50050" w:rsidRDefault="00B50050" w:rsidP="0088127C">
            <w:pPr>
              <w:pStyle w:val="OtherTableBody"/>
            </w:pPr>
          </w:p>
        </w:tc>
        <w:tc>
          <w:tcPr>
            <w:tcW w:w="1400" w:type="dxa"/>
          </w:tcPr>
          <w:p w14:paraId="24CEFD96" w14:textId="77777777" w:rsidR="00B50050" w:rsidRDefault="00B50050" w:rsidP="0088127C">
            <w:pPr>
              <w:pStyle w:val="OtherTableBody"/>
            </w:pPr>
            <w:r>
              <w:t>088</w:t>
            </w:r>
          </w:p>
        </w:tc>
        <w:tc>
          <w:tcPr>
            <w:tcW w:w="4200" w:type="dxa"/>
          </w:tcPr>
          <w:p w14:paraId="33E326A1" w14:textId="77777777" w:rsidR="00B50050" w:rsidRDefault="00B50050" w:rsidP="0088127C">
            <w:pPr>
              <w:pStyle w:val="OtherTableBody"/>
            </w:pPr>
            <w:r>
              <w:t>Norplant Subdermal Birth Control Implant</w:t>
            </w:r>
          </w:p>
        </w:tc>
      </w:tr>
      <w:tr w:rsidR="00B50050" w14:paraId="2EE63CFA" w14:textId="77777777" w:rsidTr="00195548">
        <w:tc>
          <w:tcPr>
            <w:tcW w:w="600" w:type="dxa"/>
          </w:tcPr>
          <w:p w14:paraId="3D9B20BE" w14:textId="77777777" w:rsidR="00B50050" w:rsidRDefault="00B50050" w:rsidP="0088127C">
            <w:pPr>
              <w:pStyle w:val="OtherTableBody"/>
            </w:pPr>
          </w:p>
        </w:tc>
        <w:tc>
          <w:tcPr>
            <w:tcW w:w="600" w:type="dxa"/>
          </w:tcPr>
          <w:p w14:paraId="0343E8D3" w14:textId="77777777" w:rsidR="00B50050" w:rsidRDefault="00B50050" w:rsidP="0088127C">
            <w:pPr>
              <w:pStyle w:val="OtherTableBody"/>
            </w:pPr>
            <w:r>
              <w:t>0496</w:t>
            </w:r>
          </w:p>
        </w:tc>
        <w:tc>
          <w:tcPr>
            <w:tcW w:w="2600" w:type="dxa"/>
          </w:tcPr>
          <w:p w14:paraId="5F47AB49" w14:textId="77777777" w:rsidR="00B50050" w:rsidRDefault="00B50050" w:rsidP="0088127C">
            <w:pPr>
              <w:pStyle w:val="OtherTableBody"/>
            </w:pPr>
          </w:p>
        </w:tc>
        <w:tc>
          <w:tcPr>
            <w:tcW w:w="1400" w:type="dxa"/>
          </w:tcPr>
          <w:p w14:paraId="5B82F80C" w14:textId="77777777" w:rsidR="00B50050" w:rsidRDefault="00B50050" w:rsidP="0088127C">
            <w:pPr>
              <w:pStyle w:val="OtherTableBody"/>
            </w:pPr>
            <w:r>
              <w:t>089</w:t>
            </w:r>
          </w:p>
        </w:tc>
        <w:tc>
          <w:tcPr>
            <w:tcW w:w="4200" w:type="dxa"/>
          </w:tcPr>
          <w:p w14:paraId="4A72BDC0" w14:textId="77777777" w:rsidR="00B50050" w:rsidRDefault="00B50050" w:rsidP="0088127C">
            <w:pPr>
              <w:pStyle w:val="OtherTableBody"/>
            </w:pPr>
            <w:r>
              <w:t>Operations, Anesthesia, Transfusions</w:t>
            </w:r>
          </w:p>
        </w:tc>
      </w:tr>
      <w:tr w:rsidR="00B50050" w14:paraId="639FEF59" w14:textId="77777777" w:rsidTr="00195548">
        <w:tc>
          <w:tcPr>
            <w:tcW w:w="600" w:type="dxa"/>
          </w:tcPr>
          <w:p w14:paraId="51BE0E92" w14:textId="77777777" w:rsidR="00B50050" w:rsidRDefault="00B50050" w:rsidP="0088127C">
            <w:pPr>
              <w:pStyle w:val="OtherTableBody"/>
            </w:pPr>
          </w:p>
        </w:tc>
        <w:tc>
          <w:tcPr>
            <w:tcW w:w="600" w:type="dxa"/>
          </w:tcPr>
          <w:p w14:paraId="0341E962" w14:textId="77777777" w:rsidR="00B50050" w:rsidRDefault="00B50050" w:rsidP="0088127C">
            <w:pPr>
              <w:pStyle w:val="OtherTableBody"/>
            </w:pPr>
            <w:r>
              <w:t>0496</w:t>
            </w:r>
          </w:p>
        </w:tc>
        <w:tc>
          <w:tcPr>
            <w:tcW w:w="2600" w:type="dxa"/>
          </w:tcPr>
          <w:p w14:paraId="12A30F20" w14:textId="77777777" w:rsidR="00B50050" w:rsidRDefault="00B50050" w:rsidP="0088127C">
            <w:pPr>
              <w:pStyle w:val="OtherTableBody"/>
            </w:pPr>
          </w:p>
        </w:tc>
        <w:tc>
          <w:tcPr>
            <w:tcW w:w="1400" w:type="dxa"/>
          </w:tcPr>
          <w:p w14:paraId="1487ECC9" w14:textId="77777777" w:rsidR="00B50050" w:rsidRDefault="00B50050" w:rsidP="0088127C">
            <w:pPr>
              <w:pStyle w:val="OtherTableBody"/>
            </w:pPr>
            <w:r>
              <w:t>090</w:t>
            </w:r>
          </w:p>
        </w:tc>
        <w:tc>
          <w:tcPr>
            <w:tcW w:w="4200" w:type="dxa"/>
          </w:tcPr>
          <w:p w14:paraId="3D93A14E" w14:textId="77777777" w:rsidR="00B50050" w:rsidRDefault="00B50050" w:rsidP="0088127C">
            <w:pPr>
              <w:pStyle w:val="OtherTableBody"/>
            </w:pPr>
            <w:r>
              <w:t>Oral Contraceptives</w:t>
            </w:r>
          </w:p>
        </w:tc>
      </w:tr>
      <w:tr w:rsidR="00B50050" w14:paraId="7B6F6E4D" w14:textId="77777777" w:rsidTr="00195548">
        <w:tc>
          <w:tcPr>
            <w:tcW w:w="600" w:type="dxa"/>
          </w:tcPr>
          <w:p w14:paraId="09AE0426" w14:textId="77777777" w:rsidR="00B50050" w:rsidRDefault="00B50050" w:rsidP="0088127C">
            <w:pPr>
              <w:pStyle w:val="OtherTableBody"/>
            </w:pPr>
          </w:p>
        </w:tc>
        <w:tc>
          <w:tcPr>
            <w:tcW w:w="600" w:type="dxa"/>
          </w:tcPr>
          <w:p w14:paraId="73E1DEF9" w14:textId="77777777" w:rsidR="00B50050" w:rsidRDefault="00B50050" w:rsidP="0088127C">
            <w:pPr>
              <w:pStyle w:val="OtherTableBody"/>
            </w:pPr>
            <w:r>
              <w:t>0496</w:t>
            </w:r>
          </w:p>
        </w:tc>
        <w:tc>
          <w:tcPr>
            <w:tcW w:w="2600" w:type="dxa"/>
          </w:tcPr>
          <w:p w14:paraId="3B33E700" w14:textId="77777777" w:rsidR="00B50050" w:rsidRDefault="00B50050" w:rsidP="0088127C">
            <w:pPr>
              <w:pStyle w:val="OtherTableBody"/>
            </w:pPr>
          </w:p>
        </w:tc>
        <w:tc>
          <w:tcPr>
            <w:tcW w:w="1400" w:type="dxa"/>
          </w:tcPr>
          <w:p w14:paraId="5131BE3F" w14:textId="77777777" w:rsidR="00B50050" w:rsidRDefault="00B50050" w:rsidP="0088127C">
            <w:pPr>
              <w:pStyle w:val="OtherTableBody"/>
            </w:pPr>
            <w:r>
              <w:t>091</w:t>
            </w:r>
          </w:p>
        </w:tc>
        <w:tc>
          <w:tcPr>
            <w:tcW w:w="4200" w:type="dxa"/>
          </w:tcPr>
          <w:p w14:paraId="7C5C4928" w14:textId="77777777" w:rsidR="00B50050" w:rsidRDefault="00B50050" w:rsidP="0088127C">
            <w:pPr>
              <w:pStyle w:val="OtherTableBody"/>
            </w:pPr>
            <w:r>
              <w:t>Organ Donation</w:t>
            </w:r>
          </w:p>
        </w:tc>
      </w:tr>
      <w:tr w:rsidR="00B50050" w14:paraId="66906F5F" w14:textId="77777777" w:rsidTr="00195548">
        <w:tc>
          <w:tcPr>
            <w:tcW w:w="600" w:type="dxa"/>
          </w:tcPr>
          <w:p w14:paraId="7CE77A07" w14:textId="77777777" w:rsidR="00B50050" w:rsidRDefault="00B50050" w:rsidP="0088127C">
            <w:pPr>
              <w:pStyle w:val="OtherTableBody"/>
            </w:pPr>
          </w:p>
        </w:tc>
        <w:tc>
          <w:tcPr>
            <w:tcW w:w="600" w:type="dxa"/>
          </w:tcPr>
          <w:p w14:paraId="57415AB3" w14:textId="77777777" w:rsidR="00B50050" w:rsidRDefault="00B50050" w:rsidP="0088127C">
            <w:pPr>
              <w:pStyle w:val="OtherTableBody"/>
            </w:pPr>
            <w:r>
              <w:t>0496</w:t>
            </w:r>
          </w:p>
        </w:tc>
        <w:tc>
          <w:tcPr>
            <w:tcW w:w="2600" w:type="dxa"/>
          </w:tcPr>
          <w:p w14:paraId="01415E1F" w14:textId="77777777" w:rsidR="00B50050" w:rsidRDefault="00B50050" w:rsidP="0088127C">
            <w:pPr>
              <w:pStyle w:val="OtherTableBody"/>
            </w:pPr>
          </w:p>
        </w:tc>
        <w:tc>
          <w:tcPr>
            <w:tcW w:w="1400" w:type="dxa"/>
          </w:tcPr>
          <w:p w14:paraId="43C47D9D" w14:textId="77777777" w:rsidR="00B50050" w:rsidRDefault="00B50050" w:rsidP="0088127C">
            <w:pPr>
              <w:pStyle w:val="OtherTableBody"/>
            </w:pPr>
            <w:r>
              <w:t>092</w:t>
            </w:r>
          </w:p>
        </w:tc>
        <w:tc>
          <w:tcPr>
            <w:tcW w:w="4200" w:type="dxa"/>
          </w:tcPr>
          <w:p w14:paraId="6413CC45" w14:textId="77777777" w:rsidR="00B50050" w:rsidRDefault="00B50050" w:rsidP="0088127C">
            <w:pPr>
              <w:pStyle w:val="OtherTableBody"/>
            </w:pPr>
            <w:r>
              <w:t>Patient Permits, Consents</w:t>
            </w:r>
          </w:p>
        </w:tc>
      </w:tr>
      <w:tr w:rsidR="00B50050" w14:paraId="6C3851F3" w14:textId="77777777" w:rsidTr="00195548">
        <w:tc>
          <w:tcPr>
            <w:tcW w:w="600" w:type="dxa"/>
          </w:tcPr>
          <w:p w14:paraId="4E0D7676" w14:textId="77777777" w:rsidR="00B50050" w:rsidRDefault="00B50050" w:rsidP="0088127C">
            <w:pPr>
              <w:pStyle w:val="OtherTableBody"/>
            </w:pPr>
          </w:p>
        </w:tc>
        <w:tc>
          <w:tcPr>
            <w:tcW w:w="600" w:type="dxa"/>
          </w:tcPr>
          <w:p w14:paraId="75867CBB" w14:textId="77777777" w:rsidR="00B50050" w:rsidRDefault="00B50050" w:rsidP="0088127C">
            <w:pPr>
              <w:pStyle w:val="OtherTableBody"/>
            </w:pPr>
            <w:r>
              <w:t>0496</w:t>
            </w:r>
          </w:p>
        </w:tc>
        <w:tc>
          <w:tcPr>
            <w:tcW w:w="2600" w:type="dxa"/>
          </w:tcPr>
          <w:p w14:paraId="436C1967" w14:textId="77777777" w:rsidR="00B50050" w:rsidRDefault="00B50050" w:rsidP="0088127C">
            <w:pPr>
              <w:pStyle w:val="OtherTableBody"/>
            </w:pPr>
          </w:p>
        </w:tc>
        <w:tc>
          <w:tcPr>
            <w:tcW w:w="1400" w:type="dxa"/>
          </w:tcPr>
          <w:p w14:paraId="25176DD8" w14:textId="77777777" w:rsidR="00B50050" w:rsidRDefault="00B50050" w:rsidP="0088127C">
            <w:pPr>
              <w:pStyle w:val="OtherTableBody"/>
            </w:pPr>
            <w:r>
              <w:t>093</w:t>
            </w:r>
          </w:p>
        </w:tc>
        <w:tc>
          <w:tcPr>
            <w:tcW w:w="4200" w:type="dxa"/>
          </w:tcPr>
          <w:p w14:paraId="0EDDC0C0" w14:textId="77777777" w:rsidR="00B50050" w:rsidRDefault="00B50050" w:rsidP="0088127C">
            <w:pPr>
              <w:pStyle w:val="OtherTableBody"/>
            </w:pPr>
            <w:r>
              <w:t>Patient Treatment Permit, Release &amp; Admission</w:t>
            </w:r>
          </w:p>
        </w:tc>
      </w:tr>
      <w:tr w:rsidR="00B50050" w14:paraId="07B188E3" w14:textId="77777777" w:rsidTr="00195548">
        <w:tc>
          <w:tcPr>
            <w:tcW w:w="600" w:type="dxa"/>
          </w:tcPr>
          <w:p w14:paraId="47ACCD11" w14:textId="77777777" w:rsidR="00B50050" w:rsidRDefault="00B50050" w:rsidP="0088127C">
            <w:pPr>
              <w:pStyle w:val="OtherTableBody"/>
            </w:pPr>
          </w:p>
        </w:tc>
        <w:tc>
          <w:tcPr>
            <w:tcW w:w="600" w:type="dxa"/>
          </w:tcPr>
          <w:p w14:paraId="4B43CD55" w14:textId="77777777" w:rsidR="00B50050" w:rsidRDefault="00B50050" w:rsidP="0088127C">
            <w:pPr>
              <w:pStyle w:val="OtherTableBody"/>
            </w:pPr>
            <w:r>
              <w:t>0496</w:t>
            </w:r>
          </w:p>
        </w:tc>
        <w:tc>
          <w:tcPr>
            <w:tcW w:w="2600" w:type="dxa"/>
          </w:tcPr>
          <w:p w14:paraId="03290CA6" w14:textId="77777777" w:rsidR="00B50050" w:rsidRDefault="00B50050" w:rsidP="0088127C">
            <w:pPr>
              <w:pStyle w:val="OtherTableBody"/>
            </w:pPr>
          </w:p>
        </w:tc>
        <w:tc>
          <w:tcPr>
            <w:tcW w:w="1400" w:type="dxa"/>
          </w:tcPr>
          <w:p w14:paraId="58D6FCD1" w14:textId="77777777" w:rsidR="00B50050" w:rsidRDefault="00B50050" w:rsidP="0088127C">
            <w:pPr>
              <w:pStyle w:val="OtherTableBody"/>
            </w:pPr>
            <w:r>
              <w:t>094</w:t>
            </w:r>
          </w:p>
        </w:tc>
        <w:tc>
          <w:tcPr>
            <w:tcW w:w="4200" w:type="dxa"/>
          </w:tcPr>
          <w:p w14:paraId="4AADC6D4" w14:textId="77777777" w:rsidR="00B50050" w:rsidRDefault="00B50050" w:rsidP="0088127C">
            <w:pPr>
              <w:pStyle w:val="OtherTableBody"/>
            </w:pPr>
            <w:r>
              <w:t>Penile Injections</w:t>
            </w:r>
          </w:p>
        </w:tc>
      </w:tr>
      <w:tr w:rsidR="00B50050" w14:paraId="535D5B56" w14:textId="77777777" w:rsidTr="00195548">
        <w:tc>
          <w:tcPr>
            <w:tcW w:w="600" w:type="dxa"/>
          </w:tcPr>
          <w:p w14:paraId="40DD2616" w14:textId="77777777" w:rsidR="00B50050" w:rsidRDefault="00B50050" w:rsidP="0088127C">
            <w:pPr>
              <w:pStyle w:val="OtherTableBody"/>
            </w:pPr>
          </w:p>
        </w:tc>
        <w:tc>
          <w:tcPr>
            <w:tcW w:w="600" w:type="dxa"/>
          </w:tcPr>
          <w:p w14:paraId="7F0AE79D" w14:textId="77777777" w:rsidR="00B50050" w:rsidRDefault="00B50050" w:rsidP="0088127C">
            <w:pPr>
              <w:pStyle w:val="OtherTableBody"/>
            </w:pPr>
            <w:r>
              <w:t>0496</w:t>
            </w:r>
          </w:p>
        </w:tc>
        <w:tc>
          <w:tcPr>
            <w:tcW w:w="2600" w:type="dxa"/>
          </w:tcPr>
          <w:p w14:paraId="60647921" w14:textId="77777777" w:rsidR="00B50050" w:rsidRDefault="00B50050" w:rsidP="0088127C">
            <w:pPr>
              <w:pStyle w:val="OtherTableBody"/>
            </w:pPr>
          </w:p>
        </w:tc>
        <w:tc>
          <w:tcPr>
            <w:tcW w:w="1400" w:type="dxa"/>
          </w:tcPr>
          <w:p w14:paraId="0987D403" w14:textId="77777777" w:rsidR="00B50050" w:rsidRDefault="00B50050" w:rsidP="0088127C">
            <w:pPr>
              <w:pStyle w:val="OtherTableBody"/>
            </w:pPr>
            <w:r>
              <w:t>095</w:t>
            </w:r>
          </w:p>
        </w:tc>
        <w:tc>
          <w:tcPr>
            <w:tcW w:w="4200" w:type="dxa"/>
          </w:tcPr>
          <w:p w14:paraId="3ADD3595" w14:textId="77777777" w:rsidR="00B50050" w:rsidRDefault="00B50050" w:rsidP="0088127C">
            <w:pPr>
              <w:pStyle w:val="OtherTableBody"/>
            </w:pPr>
            <w:r>
              <w:t>Percutaneous Nephrostomy</w:t>
            </w:r>
          </w:p>
        </w:tc>
      </w:tr>
      <w:tr w:rsidR="00B50050" w14:paraId="09B7B600" w14:textId="77777777" w:rsidTr="00195548">
        <w:tc>
          <w:tcPr>
            <w:tcW w:w="600" w:type="dxa"/>
          </w:tcPr>
          <w:p w14:paraId="3F85D3A6" w14:textId="77777777" w:rsidR="00B50050" w:rsidRDefault="00B50050" w:rsidP="0088127C">
            <w:pPr>
              <w:pStyle w:val="OtherTableBody"/>
            </w:pPr>
          </w:p>
        </w:tc>
        <w:tc>
          <w:tcPr>
            <w:tcW w:w="600" w:type="dxa"/>
          </w:tcPr>
          <w:p w14:paraId="0C15663E" w14:textId="77777777" w:rsidR="00B50050" w:rsidRDefault="00B50050" w:rsidP="0088127C">
            <w:pPr>
              <w:pStyle w:val="OtherTableBody"/>
            </w:pPr>
            <w:r>
              <w:t>0496</w:t>
            </w:r>
          </w:p>
        </w:tc>
        <w:tc>
          <w:tcPr>
            <w:tcW w:w="2600" w:type="dxa"/>
          </w:tcPr>
          <w:p w14:paraId="2C001152" w14:textId="77777777" w:rsidR="00B50050" w:rsidRDefault="00B50050" w:rsidP="0088127C">
            <w:pPr>
              <w:pStyle w:val="OtherTableBody"/>
            </w:pPr>
          </w:p>
        </w:tc>
        <w:tc>
          <w:tcPr>
            <w:tcW w:w="1400" w:type="dxa"/>
          </w:tcPr>
          <w:p w14:paraId="19A5447E" w14:textId="77777777" w:rsidR="00B50050" w:rsidRDefault="00B50050" w:rsidP="0088127C">
            <w:pPr>
              <w:pStyle w:val="OtherTableBody"/>
            </w:pPr>
            <w:r>
              <w:t>096</w:t>
            </w:r>
          </w:p>
        </w:tc>
        <w:tc>
          <w:tcPr>
            <w:tcW w:w="4200" w:type="dxa"/>
          </w:tcPr>
          <w:p w14:paraId="7441571C" w14:textId="77777777" w:rsidR="00B50050" w:rsidRDefault="00B50050" w:rsidP="0088127C">
            <w:pPr>
              <w:pStyle w:val="OtherTableBody"/>
            </w:pPr>
            <w:r>
              <w:t>Percutaneous Transhepatic Cholangiogram</w:t>
            </w:r>
          </w:p>
        </w:tc>
      </w:tr>
      <w:tr w:rsidR="00B50050" w14:paraId="6FA02955" w14:textId="77777777" w:rsidTr="00195548">
        <w:tc>
          <w:tcPr>
            <w:tcW w:w="600" w:type="dxa"/>
          </w:tcPr>
          <w:p w14:paraId="67CDD5F8" w14:textId="77777777" w:rsidR="00B50050" w:rsidRDefault="00B50050" w:rsidP="0088127C">
            <w:pPr>
              <w:pStyle w:val="OtherTableBody"/>
            </w:pPr>
          </w:p>
        </w:tc>
        <w:tc>
          <w:tcPr>
            <w:tcW w:w="600" w:type="dxa"/>
          </w:tcPr>
          <w:p w14:paraId="5E967F3B" w14:textId="77777777" w:rsidR="00B50050" w:rsidRDefault="00B50050" w:rsidP="0088127C">
            <w:pPr>
              <w:pStyle w:val="OtherTableBody"/>
            </w:pPr>
            <w:r>
              <w:t>0496</w:t>
            </w:r>
          </w:p>
        </w:tc>
        <w:tc>
          <w:tcPr>
            <w:tcW w:w="2600" w:type="dxa"/>
          </w:tcPr>
          <w:p w14:paraId="4E9BE91A" w14:textId="77777777" w:rsidR="00B50050" w:rsidRDefault="00B50050" w:rsidP="0088127C">
            <w:pPr>
              <w:pStyle w:val="OtherTableBody"/>
            </w:pPr>
          </w:p>
        </w:tc>
        <w:tc>
          <w:tcPr>
            <w:tcW w:w="1400" w:type="dxa"/>
          </w:tcPr>
          <w:p w14:paraId="4E4A6F26" w14:textId="77777777" w:rsidR="00B50050" w:rsidRDefault="00B50050" w:rsidP="0088127C">
            <w:pPr>
              <w:pStyle w:val="OtherTableBody"/>
            </w:pPr>
            <w:r>
              <w:t>097</w:t>
            </w:r>
          </w:p>
        </w:tc>
        <w:tc>
          <w:tcPr>
            <w:tcW w:w="4200" w:type="dxa"/>
          </w:tcPr>
          <w:p w14:paraId="1896E371" w14:textId="77777777" w:rsidR="00B50050" w:rsidRDefault="00B50050" w:rsidP="0088127C">
            <w:pPr>
              <w:pStyle w:val="OtherTableBody"/>
            </w:pPr>
            <w:r>
              <w:t>Photographs</w:t>
            </w:r>
          </w:p>
        </w:tc>
      </w:tr>
      <w:tr w:rsidR="00B50050" w14:paraId="7A5DBE97" w14:textId="77777777" w:rsidTr="00195548">
        <w:tc>
          <w:tcPr>
            <w:tcW w:w="600" w:type="dxa"/>
          </w:tcPr>
          <w:p w14:paraId="6E5EA66D" w14:textId="77777777" w:rsidR="00B50050" w:rsidRDefault="00B50050" w:rsidP="0088127C">
            <w:pPr>
              <w:pStyle w:val="OtherTableBody"/>
            </w:pPr>
          </w:p>
        </w:tc>
        <w:tc>
          <w:tcPr>
            <w:tcW w:w="600" w:type="dxa"/>
          </w:tcPr>
          <w:p w14:paraId="402389E0" w14:textId="77777777" w:rsidR="00B50050" w:rsidRDefault="00B50050" w:rsidP="0088127C">
            <w:pPr>
              <w:pStyle w:val="OtherTableBody"/>
            </w:pPr>
            <w:r>
              <w:t>0496</w:t>
            </w:r>
          </w:p>
        </w:tc>
        <w:tc>
          <w:tcPr>
            <w:tcW w:w="2600" w:type="dxa"/>
          </w:tcPr>
          <w:p w14:paraId="2E6D2DF8" w14:textId="77777777" w:rsidR="00B50050" w:rsidRDefault="00B50050" w:rsidP="0088127C">
            <w:pPr>
              <w:pStyle w:val="OtherTableBody"/>
            </w:pPr>
          </w:p>
        </w:tc>
        <w:tc>
          <w:tcPr>
            <w:tcW w:w="1400" w:type="dxa"/>
          </w:tcPr>
          <w:p w14:paraId="2D894389" w14:textId="77777777" w:rsidR="00B50050" w:rsidRDefault="00B50050" w:rsidP="0088127C">
            <w:pPr>
              <w:pStyle w:val="OtherTableBody"/>
            </w:pPr>
            <w:r>
              <w:t>098</w:t>
            </w:r>
          </w:p>
        </w:tc>
        <w:tc>
          <w:tcPr>
            <w:tcW w:w="4200" w:type="dxa"/>
          </w:tcPr>
          <w:p w14:paraId="05F09A57" w14:textId="77777777" w:rsidR="00B50050" w:rsidRDefault="00B50050" w:rsidP="0088127C">
            <w:pPr>
              <w:pStyle w:val="OtherTableBody"/>
            </w:pPr>
            <w:r>
              <w:t>Photographs - Employee</w:t>
            </w:r>
          </w:p>
        </w:tc>
      </w:tr>
      <w:tr w:rsidR="00B50050" w14:paraId="7ED7B8D6" w14:textId="77777777" w:rsidTr="00195548">
        <w:tc>
          <w:tcPr>
            <w:tcW w:w="600" w:type="dxa"/>
          </w:tcPr>
          <w:p w14:paraId="79658F87" w14:textId="77777777" w:rsidR="00B50050" w:rsidRDefault="00B50050" w:rsidP="0088127C">
            <w:pPr>
              <w:pStyle w:val="OtherTableBody"/>
            </w:pPr>
          </w:p>
        </w:tc>
        <w:tc>
          <w:tcPr>
            <w:tcW w:w="600" w:type="dxa"/>
          </w:tcPr>
          <w:p w14:paraId="484024CE" w14:textId="77777777" w:rsidR="00B50050" w:rsidRDefault="00B50050" w:rsidP="0088127C">
            <w:pPr>
              <w:pStyle w:val="OtherTableBody"/>
            </w:pPr>
            <w:r>
              <w:t>0496</w:t>
            </w:r>
          </w:p>
        </w:tc>
        <w:tc>
          <w:tcPr>
            <w:tcW w:w="2600" w:type="dxa"/>
          </w:tcPr>
          <w:p w14:paraId="5FD0C8ED" w14:textId="77777777" w:rsidR="00B50050" w:rsidRDefault="00B50050" w:rsidP="0088127C">
            <w:pPr>
              <w:pStyle w:val="OtherTableBody"/>
            </w:pPr>
          </w:p>
        </w:tc>
        <w:tc>
          <w:tcPr>
            <w:tcW w:w="1400" w:type="dxa"/>
          </w:tcPr>
          <w:p w14:paraId="67B920FC" w14:textId="77777777" w:rsidR="00B50050" w:rsidRDefault="00B50050" w:rsidP="0088127C">
            <w:pPr>
              <w:pStyle w:val="OtherTableBody"/>
            </w:pPr>
            <w:r>
              <w:t>099</w:t>
            </w:r>
          </w:p>
        </w:tc>
        <w:tc>
          <w:tcPr>
            <w:tcW w:w="4200" w:type="dxa"/>
          </w:tcPr>
          <w:p w14:paraId="44334B2C" w14:textId="77777777" w:rsidR="00B50050" w:rsidRDefault="00B50050" w:rsidP="0088127C">
            <w:pPr>
              <w:pStyle w:val="OtherTableBody"/>
            </w:pPr>
            <w:r>
              <w:t>Photographs - Medical Research</w:t>
            </w:r>
          </w:p>
        </w:tc>
      </w:tr>
      <w:tr w:rsidR="00B50050" w14:paraId="487AE4E6" w14:textId="77777777" w:rsidTr="00195548">
        <w:tc>
          <w:tcPr>
            <w:tcW w:w="600" w:type="dxa"/>
          </w:tcPr>
          <w:p w14:paraId="34DAF27D" w14:textId="77777777" w:rsidR="00B50050" w:rsidRDefault="00B50050" w:rsidP="0088127C">
            <w:pPr>
              <w:pStyle w:val="OtherTableBody"/>
            </w:pPr>
          </w:p>
        </w:tc>
        <w:tc>
          <w:tcPr>
            <w:tcW w:w="600" w:type="dxa"/>
          </w:tcPr>
          <w:p w14:paraId="4E956BEB" w14:textId="77777777" w:rsidR="00B50050" w:rsidRDefault="00B50050" w:rsidP="0088127C">
            <w:pPr>
              <w:pStyle w:val="OtherTableBody"/>
            </w:pPr>
            <w:r>
              <w:t>0496</w:t>
            </w:r>
          </w:p>
        </w:tc>
        <w:tc>
          <w:tcPr>
            <w:tcW w:w="2600" w:type="dxa"/>
          </w:tcPr>
          <w:p w14:paraId="5559ED49" w14:textId="77777777" w:rsidR="00B50050" w:rsidRDefault="00B50050" w:rsidP="0088127C">
            <w:pPr>
              <w:pStyle w:val="OtherTableBody"/>
            </w:pPr>
          </w:p>
        </w:tc>
        <w:tc>
          <w:tcPr>
            <w:tcW w:w="1400" w:type="dxa"/>
          </w:tcPr>
          <w:p w14:paraId="75F0FE54" w14:textId="77777777" w:rsidR="00B50050" w:rsidRDefault="00B50050" w:rsidP="0088127C">
            <w:pPr>
              <w:pStyle w:val="OtherTableBody"/>
            </w:pPr>
            <w:r>
              <w:t>100</w:t>
            </w:r>
          </w:p>
        </w:tc>
        <w:tc>
          <w:tcPr>
            <w:tcW w:w="4200" w:type="dxa"/>
          </w:tcPr>
          <w:p w14:paraId="3959E38A" w14:textId="77777777" w:rsidR="00B50050" w:rsidRDefault="00B50050" w:rsidP="0088127C">
            <w:pPr>
              <w:pStyle w:val="OtherTableBody"/>
            </w:pPr>
            <w:r>
              <w:t>Photographs - news Media</w:t>
            </w:r>
          </w:p>
        </w:tc>
      </w:tr>
      <w:tr w:rsidR="00B50050" w14:paraId="422808F6" w14:textId="77777777" w:rsidTr="00195548">
        <w:tc>
          <w:tcPr>
            <w:tcW w:w="600" w:type="dxa"/>
          </w:tcPr>
          <w:p w14:paraId="2DAC1523" w14:textId="77777777" w:rsidR="00B50050" w:rsidRDefault="00B50050" w:rsidP="0088127C">
            <w:pPr>
              <w:pStyle w:val="OtherTableBody"/>
            </w:pPr>
          </w:p>
        </w:tc>
        <w:tc>
          <w:tcPr>
            <w:tcW w:w="600" w:type="dxa"/>
          </w:tcPr>
          <w:p w14:paraId="3DB3A16D" w14:textId="77777777" w:rsidR="00B50050" w:rsidRDefault="00B50050" w:rsidP="0088127C">
            <w:pPr>
              <w:pStyle w:val="OtherTableBody"/>
            </w:pPr>
            <w:r>
              <w:t>0496</w:t>
            </w:r>
          </w:p>
        </w:tc>
        <w:tc>
          <w:tcPr>
            <w:tcW w:w="2600" w:type="dxa"/>
          </w:tcPr>
          <w:p w14:paraId="2F44B7E7" w14:textId="77777777" w:rsidR="00B50050" w:rsidRDefault="00B50050" w:rsidP="0088127C">
            <w:pPr>
              <w:pStyle w:val="OtherTableBody"/>
            </w:pPr>
          </w:p>
        </w:tc>
        <w:tc>
          <w:tcPr>
            <w:tcW w:w="1400" w:type="dxa"/>
          </w:tcPr>
          <w:p w14:paraId="7A4FE292" w14:textId="77777777" w:rsidR="00B50050" w:rsidRDefault="00B50050" w:rsidP="0088127C">
            <w:pPr>
              <w:pStyle w:val="OtherTableBody"/>
            </w:pPr>
            <w:r>
              <w:t>101</w:t>
            </w:r>
          </w:p>
        </w:tc>
        <w:tc>
          <w:tcPr>
            <w:tcW w:w="4200" w:type="dxa"/>
          </w:tcPr>
          <w:p w14:paraId="65B3EA15" w14:textId="77777777" w:rsidR="00B50050" w:rsidRDefault="00B50050" w:rsidP="0088127C">
            <w:pPr>
              <w:pStyle w:val="OtherTableBody"/>
            </w:pPr>
            <w:r>
              <w:t>Psychiatric Admission - Next of Kin</w:t>
            </w:r>
          </w:p>
        </w:tc>
      </w:tr>
      <w:tr w:rsidR="00B50050" w14:paraId="1A5FD37E" w14:textId="77777777" w:rsidTr="00195548">
        <w:tc>
          <w:tcPr>
            <w:tcW w:w="600" w:type="dxa"/>
          </w:tcPr>
          <w:p w14:paraId="14EC9D56" w14:textId="77777777" w:rsidR="00B50050" w:rsidRDefault="00B50050" w:rsidP="0088127C">
            <w:pPr>
              <w:pStyle w:val="OtherTableBody"/>
            </w:pPr>
          </w:p>
        </w:tc>
        <w:tc>
          <w:tcPr>
            <w:tcW w:w="600" w:type="dxa"/>
          </w:tcPr>
          <w:p w14:paraId="545CA928" w14:textId="77777777" w:rsidR="00B50050" w:rsidRDefault="00B50050" w:rsidP="0088127C">
            <w:pPr>
              <w:pStyle w:val="OtherTableBody"/>
            </w:pPr>
            <w:r>
              <w:t>0496</w:t>
            </w:r>
          </w:p>
        </w:tc>
        <w:tc>
          <w:tcPr>
            <w:tcW w:w="2600" w:type="dxa"/>
          </w:tcPr>
          <w:p w14:paraId="01D2573A" w14:textId="77777777" w:rsidR="00B50050" w:rsidRDefault="00B50050" w:rsidP="0088127C">
            <w:pPr>
              <w:pStyle w:val="OtherTableBody"/>
            </w:pPr>
          </w:p>
        </w:tc>
        <w:tc>
          <w:tcPr>
            <w:tcW w:w="1400" w:type="dxa"/>
          </w:tcPr>
          <w:p w14:paraId="7D68EA90" w14:textId="77777777" w:rsidR="00B50050" w:rsidRDefault="00B50050" w:rsidP="0088127C">
            <w:pPr>
              <w:pStyle w:val="OtherTableBody"/>
            </w:pPr>
            <w:r>
              <w:t>102</w:t>
            </w:r>
          </w:p>
        </w:tc>
        <w:tc>
          <w:tcPr>
            <w:tcW w:w="4200" w:type="dxa"/>
          </w:tcPr>
          <w:p w14:paraId="3CFB93BF" w14:textId="77777777" w:rsidR="00B50050" w:rsidRDefault="00B50050" w:rsidP="0088127C">
            <w:pPr>
              <w:pStyle w:val="OtherTableBody"/>
            </w:pPr>
            <w:r>
              <w:t>Psychiatric Information During Hospital Stay</w:t>
            </w:r>
          </w:p>
        </w:tc>
      </w:tr>
      <w:tr w:rsidR="00B50050" w14:paraId="1FB973A7" w14:textId="77777777" w:rsidTr="00195548">
        <w:tc>
          <w:tcPr>
            <w:tcW w:w="600" w:type="dxa"/>
          </w:tcPr>
          <w:p w14:paraId="694138BA" w14:textId="77777777" w:rsidR="00B50050" w:rsidRDefault="00B50050" w:rsidP="0088127C">
            <w:pPr>
              <w:pStyle w:val="OtherTableBody"/>
            </w:pPr>
          </w:p>
        </w:tc>
        <w:tc>
          <w:tcPr>
            <w:tcW w:w="600" w:type="dxa"/>
          </w:tcPr>
          <w:p w14:paraId="062A1B01" w14:textId="77777777" w:rsidR="00B50050" w:rsidRDefault="00B50050" w:rsidP="0088127C">
            <w:pPr>
              <w:pStyle w:val="OtherTableBody"/>
            </w:pPr>
            <w:r>
              <w:t>0496</w:t>
            </w:r>
          </w:p>
        </w:tc>
        <w:tc>
          <w:tcPr>
            <w:tcW w:w="2600" w:type="dxa"/>
          </w:tcPr>
          <w:p w14:paraId="185AAA44" w14:textId="77777777" w:rsidR="00B50050" w:rsidRDefault="00B50050" w:rsidP="0088127C">
            <w:pPr>
              <w:pStyle w:val="OtherTableBody"/>
            </w:pPr>
          </w:p>
        </w:tc>
        <w:tc>
          <w:tcPr>
            <w:tcW w:w="1400" w:type="dxa"/>
          </w:tcPr>
          <w:p w14:paraId="6942AF51" w14:textId="77777777" w:rsidR="00B50050" w:rsidRDefault="00B50050" w:rsidP="0088127C">
            <w:pPr>
              <w:pStyle w:val="OtherTableBody"/>
            </w:pPr>
            <w:r>
              <w:t>103</w:t>
            </w:r>
          </w:p>
        </w:tc>
        <w:tc>
          <w:tcPr>
            <w:tcW w:w="4200" w:type="dxa"/>
          </w:tcPr>
          <w:p w14:paraId="3E4CB49B" w14:textId="77777777" w:rsidR="00B50050" w:rsidRDefault="00B50050" w:rsidP="0088127C">
            <w:pPr>
              <w:pStyle w:val="OtherTableBody"/>
            </w:pPr>
            <w:r>
              <w:t>Public Release of Information</w:t>
            </w:r>
          </w:p>
        </w:tc>
      </w:tr>
      <w:tr w:rsidR="00B50050" w14:paraId="516F9AB0" w14:textId="77777777" w:rsidTr="00195548">
        <w:tc>
          <w:tcPr>
            <w:tcW w:w="600" w:type="dxa"/>
          </w:tcPr>
          <w:p w14:paraId="2896A33D" w14:textId="77777777" w:rsidR="00B50050" w:rsidRDefault="00B50050" w:rsidP="0088127C">
            <w:pPr>
              <w:pStyle w:val="OtherTableBody"/>
            </w:pPr>
          </w:p>
        </w:tc>
        <w:tc>
          <w:tcPr>
            <w:tcW w:w="600" w:type="dxa"/>
          </w:tcPr>
          <w:p w14:paraId="36011F45" w14:textId="77777777" w:rsidR="00B50050" w:rsidRDefault="00B50050" w:rsidP="0088127C">
            <w:pPr>
              <w:pStyle w:val="OtherTableBody"/>
            </w:pPr>
            <w:r>
              <w:t>0496</w:t>
            </w:r>
          </w:p>
        </w:tc>
        <w:tc>
          <w:tcPr>
            <w:tcW w:w="2600" w:type="dxa"/>
          </w:tcPr>
          <w:p w14:paraId="6419782D" w14:textId="77777777" w:rsidR="00B50050" w:rsidRDefault="00B50050" w:rsidP="0088127C">
            <w:pPr>
              <w:pStyle w:val="OtherTableBody"/>
            </w:pPr>
          </w:p>
        </w:tc>
        <w:tc>
          <w:tcPr>
            <w:tcW w:w="1400" w:type="dxa"/>
          </w:tcPr>
          <w:p w14:paraId="40243595" w14:textId="77777777" w:rsidR="00B50050" w:rsidRDefault="00B50050" w:rsidP="0088127C">
            <w:pPr>
              <w:pStyle w:val="OtherTableBody"/>
            </w:pPr>
            <w:r>
              <w:t>104</w:t>
            </w:r>
          </w:p>
        </w:tc>
        <w:tc>
          <w:tcPr>
            <w:tcW w:w="4200" w:type="dxa"/>
          </w:tcPr>
          <w:p w14:paraId="482869CC" w14:textId="77777777" w:rsidR="00B50050" w:rsidRDefault="00B50050" w:rsidP="0088127C">
            <w:pPr>
              <w:pStyle w:val="OtherTableBody"/>
            </w:pPr>
            <w:r>
              <w:t>Radiologic Procedure</w:t>
            </w:r>
          </w:p>
        </w:tc>
      </w:tr>
      <w:tr w:rsidR="00B50050" w14:paraId="3846340E" w14:textId="77777777" w:rsidTr="00195548">
        <w:tc>
          <w:tcPr>
            <w:tcW w:w="600" w:type="dxa"/>
          </w:tcPr>
          <w:p w14:paraId="418E3B23" w14:textId="77777777" w:rsidR="00B50050" w:rsidRDefault="00B50050" w:rsidP="0088127C">
            <w:pPr>
              <w:pStyle w:val="OtherTableBody"/>
            </w:pPr>
          </w:p>
        </w:tc>
        <w:tc>
          <w:tcPr>
            <w:tcW w:w="600" w:type="dxa"/>
          </w:tcPr>
          <w:p w14:paraId="087F8875" w14:textId="77777777" w:rsidR="00B50050" w:rsidRDefault="00B50050" w:rsidP="0088127C">
            <w:pPr>
              <w:pStyle w:val="OtherTableBody"/>
            </w:pPr>
            <w:r>
              <w:t>0496</w:t>
            </w:r>
          </w:p>
        </w:tc>
        <w:tc>
          <w:tcPr>
            <w:tcW w:w="2600" w:type="dxa"/>
          </w:tcPr>
          <w:p w14:paraId="1FA2A2B5" w14:textId="77777777" w:rsidR="00B50050" w:rsidRDefault="00B50050" w:rsidP="0088127C">
            <w:pPr>
              <w:pStyle w:val="OtherTableBody"/>
            </w:pPr>
          </w:p>
        </w:tc>
        <w:tc>
          <w:tcPr>
            <w:tcW w:w="1400" w:type="dxa"/>
          </w:tcPr>
          <w:p w14:paraId="3D48C80E" w14:textId="77777777" w:rsidR="00B50050" w:rsidRDefault="00B50050" w:rsidP="0088127C">
            <w:pPr>
              <w:pStyle w:val="OtherTableBody"/>
            </w:pPr>
            <w:r>
              <w:t>105</w:t>
            </w:r>
          </w:p>
        </w:tc>
        <w:tc>
          <w:tcPr>
            <w:tcW w:w="4200" w:type="dxa"/>
          </w:tcPr>
          <w:p w14:paraId="2C2F93CF" w14:textId="77777777" w:rsidR="00B50050" w:rsidRDefault="00B50050" w:rsidP="0088127C">
            <w:pPr>
              <w:pStyle w:val="OtherTableBody"/>
            </w:pPr>
            <w:r>
              <w:t>Refusal of Treatment</w:t>
            </w:r>
          </w:p>
        </w:tc>
      </w:tr>
      <w:tr w:rsidR="00B50050" w14:paraId="2CEB741E" w14:textId="77777777" w:rsidTr="00195548">
        <w:tc>
          <w:tcPr>
            <w:tcW w:w="600" w:type="dxa"/>
          </w:tcPr>
          <w:p w14:paraId="7847DE57" w14:textId="77777777" w:rsidR="00B50050" w:rsidRDefault="00B50050" w:rsidP="0088127C">
            <w:pPr>
              <w:pStyle w:val="OtherTableBody"/>
            </w:pPr>
          </w:p>
        </w:tc>
        <w:tc>
          <w:tcPr>
            <w:tcW w:w="600" w:type="dxa"/>
          </w:tcPr>
          <w:p w14:paraId="7829A6F7" w14:textId="77777777" w:rsidR="00B50050" w:rsidRDefault="00B50050" w:rsidP="0088127C">
            <w:pPr>
              <w:pStyle w:val="OtherTableBody"/>
            </w:pPr>
            <w:r>
              <w:t>0496</w:t>
            </w:r>
          </w:p>
        </w:tc>
        <w:tc>
          <w:tcPr>
            <w:tcW w:w="2600" w:type="dxa"/>
          </w:tcPr>
          <w:p w14:paraId="70F73934" w14:textId="77777777" w:rsidR="00B50050" w:rsidRDefault="00B50050" w:rsidP="0088127C">
            <w:pPr>
              <w:pStyle w:val="OtherTableBody"/>
            </w:pPr>
          </w:p>
        </w:tc>
        <w:tc>
          <w:tcPr>
            <w:tcW w:w="1400" w:type="dxa"/>
          </w:tcPr>
          <w:p w14:paraId="575A7A3F" w14:textId="77777777" w:rsidR="00B50050" w:rsidRDefault="00B50050" w:rsidP="0088127C">
            <w:pPr>
              <w:pStyle w:val="OtherTableBody"/>
            </w:pPr>
            <w:r>
              <w:t>106</w:t>
            </w:r>
          </w:p>
        </w:tc>
        <w:tc>
          <w:tcPr>
            <w:tcW w:w="4200" w:type="dxa"/>
          </w:tcPr>
          <w:p w14:paraId="4510B48E" w14:textId="77777777" w:rsidR="00B50050" w:rsidRDefault="00B50050" w:rsidP="0088127C">
            <w:pPr>
              <w:pStyle w:val="OtherTableBody"/>
            </w:pPr>
            <w:r>
              <w:t>Release of Body</w:t>
            </w:r>
          </w:p>
        </w:tc>
      </w:tr>
      <w:tr w:rsidR="00B50050" w14:paraId="09233C37" w14:textId="77777777" w:rsidTr="00195548">
        <w:tc>
          <w:tcPr>
            <w:tcW w:w="600" w:type="dxa"/>
          </w:tcPr>
          <w:p w14:paraId="5FD27624" w14:textId="77777777" w:rsidR="00B50050" w:rsidRDefault="00B50050" w:rsidP="0088127C">
            <w:pPr>
              <w:pStyle w:val="OtherTableBody"/>
            </w:pPr>
          </w:p>
        </w:tc>
        <w:tc>
          <w:tcPr>
            <w:tcW w:w="600" w:type="dxa"/>
          </w:tcPr>
          <w:p w14:paraId="280B3BB7" w14:textId="77777777" w:rsidR="00B50050" w:rsidRDefault="00B50050" w:rsidP="0088127C">
            <w:pPr>
              <w:pStyle w:val="OtherTableBody"/>
            </w:pPr>
            <w:r>
              <w:t>0496</w:t>
            </w:r>
          </w:p>
        </w:tc>
        <w:tc>
          <w:tcPr>
            <w:tcW w:w="2600" w:type="dxa"/>
          </w:tcPr>
          <w:p w14:paraId="51FE9FE4" w14:textId="77777777" w:rsidR="00B50050" w:rsidRDefault="00B50050" w:rsidP="0088127C">
            <w:pPr>
              <w:pStyle w:val="OtherTableBody"/>
            </w:pPr>
          </w:p>
        </w:tc>
        <w:tc>
          <w:tcPr>
            <w:tcW w:w="1400" w:type="dxa"/>
          </w:tcPr>
          <w:p w14:paraId="3048C173" w14:textId="77777777" w:rsidR="00B50050" w:rsidRDefault="00B50050" w:rsidP="0088127C">
            <w:pPr>
              <w:pStyle w:val="OtherTableBody"/>
            </w:pPr>
            <w:r>
              <w:t>107</w:t>
            </w:r>
          </w:p>
        </w:tc>
        <w:tc>
          <w:tcPr>
            <w:tcW w:w="4200" w:type="dxa"/>
          </w:tcPr>
          <w:p w14:paraId="72322786" w14:textId="77777777" w:rsidR="00B50050" w:rsidRDefault="00B50050" w:rsidP="0088127C">
            <w:pPr>
              <w:pStyle w:val="OtherTableBody"/>
            </w:pPr>
            <w:r>
              <w:t>Release of Limb</w:t>
            </w:r>
          </w:p>
        </w:tc>
      </w:tr>
      <w:tr w:rsidR="00B50050" w14:paraId="0022DFB7" w14:textId="77777777" w:rsidTr="00195548">
        <w:tc>
          <w:tcPr>
            <w:tcW w:w="600" w:type="dxa"/>
          </w:tcPr>
          <w:p w14:paraId="27C9B943" w14:textId="77777777" w:rsidR="00B50050" w:rsidRDefault="00B50050" w:rsidP="0088127C">
            <w:pPr>
              <w:pStyle w:val="OtherTableBody"/>
            </w:pPr>
          </w:p>
        </w:tc>
        <w:tc>
          <w:tcPr>
            <w:tcW w:w="600" w:type="dxa"/>
          </w:tcPr>
          <w:p w14:paraId="00D50A6C" w14:textId="77777777" w:rsidR="00B50050" w:rsidRDefault="00B50050" w:rsidP="0088127C">
            <w:pPr>
              <w:pStyle w:val="OtherTableBody"/>
            </w:pPr>
            <w:r>
              <w:t>0496</w:t>
            </w:r>
          </w:p>
        </w:tc>
        <w:tc>
          <w:tcPr>
            <w:tcW w:w="2600" w:type="dxa"/>
          </w:tcPr>
          <w:p w14:paraId="07FD84DD" w14:textId="77777777" w:rsidR="00B50050" w:rsidRDefault="00B50050" w:rsidP="0088127C">
            <w:pPr>
              <w:pStyle w:val="OtherTableBody"/>
            </w:pPr>
          </w:p>
        </w:tc>
        <w:tc>
          <w:tcPr>
            <w:tcW w:w="1400" w:type="dxa"/>
          </w:tcPr>
          <w:p w14:paraId="23DECB89" w14:textId="77777777" w:rsidR="00B50050" w:rsidRDefault="00B50050" w:rsidP="0088127C">
            <w:pPr>
              <w:pStyle w:val="OtherTableBody"/>
            </w:pPr>
            <w:r>
              <w:t>108</w:t>
            </w:r>
          </w:p>
        </w:tc>
        <w:tc>
          <w:tcPr>
            <w:tcW w:w="4200" w:type="dxa"/>
          </w:tcPr>
          <w:p w14:paraId="3532FD0E" w14:textId="77777777" w:rsidR="00B50050" w:rsidRDefault="00B50050" w:rsidP="0088127C">
            <w:pPr>
              <w:pStyle w:val="OtherTableBody"/>
            </w:pPr>
            <w:r>
              <w:t>Rh Immune Globulin</w:t>
            </w:r>
          </w:p>
        </w:tc>
      </w:tr>
      <w:tr w:rsidR="00B50050" w14:paraId="1F39F906" w14:textId="77777777" w:rsidTr="00195548">
        <w:tc>
          <w:tcPr>
            <w:tcW w:w="600" w:type="dxa"/>
          </w:tcPr>
          <w:p w14:paraId="54ED0E3D" w14:textId="77777777" w:rsidR="00B50050" w:rsidRDefault="00B50050" w:rsidP="0088127C">
            <w:pPr>
              <w:pStyle w:val="OtherTableBody"/>
            </w:pPr>
          </w:p>
        </w:tc>
        <w:tc>
          <w:tcPr>
            <w:tcW w:w="600" w:type="dxa"/>
          </w:tcPr>
          <w:p w14:paraId="25481670" w14:textId="77777777" w:rsidR="00B50050" w:rsidRDefault="00B50050" w:rsidP="0088127C">
            <w:pPr>
              <w:pStyle w:val="OtherTableBody"/>
            </w:pPr>
            <w:r>
              <w:t>0496</w:t>
            </w:r>
          </w:p>
        </w:tc>
        <w:tc>
          <w:tcPr>
            <w:tcW w:w="2600" w:type="dxa"/>
          </w:tcPr>
          <w:p w14:paraId="59918FD1" w14:textId="77777777" w:rsidR="00B50050" w:rsidRDefault="00B50050" w:rsidP="0088127C">
            <w:pPr>
              <w:pStyle w:val="OtherTableBody"/>
            </w:pPr>
          </w:p>
        </w:tc>
        <w:tc>
          <w:tcPr>
            <w:tcW w:w="1400" w:type="dxa"/>
          </w:tcPr>
          <w:p w14:paraId="4047298E" w14:textId="77777777" w:rsidR="00B50050" w:rsidRDefault="00B50050" w:rsidP="0088127C">
            <w:pPr>
              <w:pStyle w:val="OtherTableBody"/>
            </w:pPr>
            <w:r>
              <w:t>109</w:t>
            </w:r>
          </w:p>
        </w:tc>
        <w:tc>
          <w:tcPr>
            <w:tcW w:w="4200" w:type="dxa"/>
          </w:tcPr>
          <w:p w14:paraId="05120442" w14:textId="77777777" w:rsidR="00B50050" w:rsidRDefault="00B50050" w:rsidP="0088127C">
            <w:pPr>
              <w:pStyle w:val="OtherTableBody"/>
            </w:pPr>
            <w:r>
              <w:t>Rights of Medical Research Participants</w:t>
            </w:r>
          </w:p>
        </w:tc>
      </w:tr>
      <w:tr w:rsidR="00B50050" w14:paraId="7F1FCC13" w14:textId="77777777" w:rsidTr="00195548">
        <w:tc>
          <w:tcPr>
            <w:tcW w:w="600" w:type="dxa"/>
          </w:tcPr>
          <w:p w14:paraId="0E1312A1" w14:textId="77777777" w:rsidR="00B50050" w:rsidRDefault="00B50050" w:rsidP="0088127C">
            <w:pPr>
              <w:pStyle w:val="OtherTableBody"/>
            </w:pPr>
          </w:p>
        </w:tc>
        <w:tc>
          <w:tcPr>
            <w:tcW w:w="600" w:type="dxa"/>
          </w:tcPr>
          <w:p w14:paraId="0CBE6DDA" w14:textId="77777777" w:rsidR="00B50050" w:rsidRDefault="00B50050" w:rsidP="0088127C">
            <w:pPr>
              <w:pStyle w:val="OtherTableBody"/>
            </w:pPr>
            <w:r>
              <w:t>0496</w:t>
            </w:r>
          </w:p>
        </w:tc>
        <w:tc>
          <w:tcPr>
            <w:tcW w:w="2600" w:type="dxa"/>
          </w:tcPr>
          <w:p w14:paraId="008902FD" w14:textId="77777777" w:rsidR="00B50050" w:rsidRDefault="00B50050" w:rsidP="0088127C">
            <w:pPr>
              <w:pStyle w:val="OtherTableBody"/>
            </w:pPr>
          </w:p>
        </w:tc>
        <w:tc>
          <w:tcPr>
            <w:tcW w:w="1400" w:type="dxa"/>
          </w:tcPr>
          <w:p w14:paraId="23445FA1" w14:textId="77777777" w:rsidR="00B50050" w:rsidRDefault="00B50050" w:rsidP="0088127C">
            <w:pPr>
              <w:pStyle w:val="OtherTableBody"/>
            </w:pPr>
            <w:r>
              <w:t>110</w:t>
            </w:r>
          </w:p>
        </w:tc>
        <w:tc>
          <w:tcPr>
            <w:tcW w:w="4200" w:type="dxa"/>
          </w:tcPr>
          <w:p w14:paraId="1115746A" w14:textId="77777777" w:rsidR="00B50050" w:rsidRDefault="00B50050" w:rsidP="0088127C">
            <w:pPr>
              <w:pStyle w:val="OtherTableBody"/>
            </w:pPr>
            <w:r>
              <w:t>Request to Restrict Access/Disclosure to Medical Record/Protected Health Information</w:t>
            </w:r>
          </w:p>
        </w:tc>
      </w:tr>
      <w:tr w:rsidR="00B50050" w14:paraId="2AC99F47" w14:textId="77777777" w:rsidTr="00195548">
        <w:tc>
          <w:tcPr>
            <w:tcW w:w="600" w:type="dxa"/>
          </w:tcPr>
          <w:p w14:paraId="01E4FAFE" w14:textId="77777777" w:rsidR="00B50050" w:rsidRDefault="00B50050" w:rsidP="0088127C">
            <w:pPr>
              <w:pStyle w:val="OtherTableBody"/>
            </w:pPr>
          </w:p>
        </w:tc>
        <w:tc>
          <w:tcPr>
            <w:tcW w:w="600" w:type="dxa"/>
          </w:tcPr>
          <w:p w14:paraId="487D845E" w14:textId="77777777" w:rsidR="00B50050" w:rsidRDefault="00B50050" w:rsidP="0088127C">
            <w:pPr>
              <w:pStyle w:val="OtherTableBody"/>
            </w:pPr>
            <w:r>
              <w:t>0496</w:t>
            </w:r>
          </w:p>
        </w:tc>
        <w:tc>
          <w:tcPr>
            <w:tcW w:w="2600" w:type="dxa"/>
          </w:tcPr>
          <w:p w14:paraId="124BD66E" w14:textId="77777777" w:rsidR="00B50050" w:rsidRDefault="00B50050" w:rsidP="0088127C">
            <w:pPr>
              <w:pStyle w:val="OtherTableBody"/>
            </w:pPr>
          </w:p>
        </w:tc>
        <w:tc>
          <w:tcPr>
            <w:tcW w:w="1400" w:type="dxa"/>
          </w:tcPr>
          <w:p w14:paraId="026E00FF" w14:textId="77777777" w:rsidR="00B50050" w:rsidRDefault="00B50050" w:rsidP="0088127C">
            <w:pPr>
              <w:pStyle w:val="OtherTableBody"/>
            </w:pPr>
            <w:r>
              <w:t>111</w:t>
            </w:r>
          </w:p>
        </w:tc>
        <w:tc>
          <w:tcPr>
            <w:tcW w:w="4200" w:type="dxa"/>
          </w:tcPr>
          <w:p w14:paraId="5128F19B" w14:textId="77777777" w:rsidR="00B50050" w:rsidRDefault="00B50050" w:rsidP="0088127C">
            <w:pPr>
              <w:pStyle w:val="OtherTableBody"/>
            </w:pPr>
            <w:r>
              <w:t>Request for Remain Anonymous</w:t>
            </w:r>
          </w:p>
        </w:tc>
      </w:tr>
      <w:tr w:rsidR="00B50050" w14:paraId="7E3E95AA" w14:textId="77777777" w:rsidTr="00195548">
        <w:tc>
          <w:tcPr>
            <w:tcW w:w="600" w:type="dxa"/>
          </w:tcPr>
          <w:p w14:paraId="13F03AB7" w14:textId="77777777" w:rsidR="00B50050" w:rsidRDefault="00B50050" w:rsidP="0088127C">
            <w:pPr>
              <w:pStyle w:val="OtherTableBody"/>
            </w:pPr>
          </w:p>
        </w:tc>
        <w:tc>
          <w:tcPr>
            <w:tcW w:w="600" w:type="dxa"/>
          </w:tcPr>
          <w:p w14:paraId="020942BF" w14:textId="77777777" w:rsidR="00B50050" w:rsidRDefault="00B50050" w:rsidP="0088127C">
            <w:pPr>
              <w:pStyle w:val="OtherTableBody"/>
            </w:pPr>
            <w:r>
              <w:t>0496</w:t>
            </w:r>
          </w:p>
        </w:tc>
        <w:tc>
          <w:tcPr>
            <w:tcW w:w="2600" w:type="dxa"/>
          </w:tcPr>
          <w:p w14:paraId="385238B5" w14:textId="77777777" w:rsidR="00B50050" w:rsidRDefault="00B50050" w:rsidP="0088127C">
            <w:pPr>
              <w:pStyle w:val="OtherTableBody"/>
            </w:pPr>
          </w:p>
        </w:tc>
        <w:tc>
          <w:tcPr>
            <w:tcW w:w="1400" w:type="dxa"/>
          </w:tcPr>
          <w:p w14:paraId="45564EBF" w14:textId="77777777" w:rsidR="00B50050" w:rsidRDefault="00B50050" w:rsidP="0088127C">
            <w:pPr>
              <w:pStyle w:val="OtherTableBody"/>
            </w:pPr>
            <w:r>
              <w:t>112</w:t>
            </w:r>
          </w:p>
        </w:tc>
        <w:tc>
          <w:tcPr>
            <w:tcW w:w="4200" w:type="dxa"/>
          </w:tcPr>
          <w:p w14:paraId="1B17E1CF" w14:textId="77777777" w:rsidR="00B50050" w:rsidRDefault="00B50050" w:rsidP="0088127C">
            <w:pPr>
              <w:pStyle w:val="OtherTableBody"/>
            </w:pPr>
            <w:r>
              <w:t>Seat Belt Exemption</w:t>
            </w:r>
          </w:p>
        </w:tc>
      </w:tr>
      <w:tr w:rsidR="00B50050" w14:paraId="10A76F77" w14:textId="77777777" w:rsidTr="00195548">
        <w:tc>
          <w:tcPr>
            <w:tcW w:w="600" w:type="dxa"/>
          </w:tcPr>
          <w:p w14:paraId="4200A84C" w14:textId="77777777" w:rsidR="00B50050" w:rsidRDefault="00B50050" w:rsidP="0088127C">
            <w:pPr>
              <w:pStyle w:val="OtherTableBody"/>
            </w:pPr>
          </w:p>
        </w:tc>
        <w:tc>
          <w:tcPr>
            <w:tcW w:w="600" w:type="dxa"/>
          </w:tcPr>
          <w:p w14:paraId="2E454A18" w14:textId="77777777" w:rsidR="00B50050" w:rsidRDefault="00B50050" w:rsidP="0088127C">
            <w:pPr>
              <w:pStyle w:val="OtherTableBody"/>
            </w:pPr>
            <w:r>
              <w:t>0496</w:t>
            </w:r>
          </w:p>
        </w:tc>
        <w:tc>
          <w:tcPr>
            <w:tcW w:w="2600" w:type="dxa"/>
          </w:tcPr>
          <w:p w14:paraId="3338566F" w14:textId="77777777" w:rsidR="00B50050" w:rsidRDefault="00B50050" w:rsidP="0088127C">
            <w:pPr>
              <w:pStyle w:val="OtherTableBody"/>
            </w:pPr>
          </w:p>
        </w:tc>
        <w:tc>
          <w:tcPr>
            <w:tcW w:w="1400" w:type="dxa"/>
          </w:tcPr>
          <w:p w14:paraId="1358A064" w14:textId="77777777" w:rsidR="00B50050" w:rsidRDefault="00B50050" w:rsidP="0088127C">
            <w:pPr>
              <w:pStyle w:val="OtherTableBody"/>
            </w:pPr>
            <w:r>
              <w:t>113</w:t>
            </w:r>
          </w:p>
        </w:tc>
        <w:tc>
          <w:tcPr>
            <w:tcW w:w="4200" w:type="dxa"/>
          </w:tcPr>
          <w:p w14:paraId="4A0DDB6B" w14:textId="77777777" w:rsidR="00B50050" w:rsidRDefault="00B50050" w:rsidP="0088127C">
            <w:pPr>
              <w:pStyle w:val="OtherTableBody"/>
            </w:pPr>
            <w:r>
              <w:t>Sialogram</w:t>
            </w:r>
          </w:p>
        </w:tc>
      </w:tr>
      <w:tr w:rsidR="00B50050" w14:paraId="3D84BE03" w14:textId="77777777" w:rsidTr="00195548">
        <w:tc>
          <w:tcPr>
            <w:tcW w:w="600" w:type="dxa"/>
          </w:tcPr>
          <w:p w14:paraId="026BE8AC" w14:textId="77777777" w:rsidR="00B50050" w:rsidRDefault="00B50050" w:rsidP="0088127C">
            <w:pPr>
              <w:pStyle w:val="OtherTableBody"/>
            </w:pPr>
          </w:p>
        </w:tc>
        <w:tc>
          <w:tcPr>
            <w:tcW w:w="600" w:type="dxa"/>
          </w:tcPr>
          <w:p w14:paraId="00C9CA0E" w14:textId="77777777" w:rsidR="00B50050" w:rsidRDefault="00B50050" w:rsidP="0088127C">
            <w:pPr>
              <w:pStyle w:val="OtherTableBody"/>
            </w:pPr>
            <w:r>
              <w:t>0496</w:t>
            </w:r>
          </w:p>
        </w:tc>
        <w:tc>
          <w:tcPr>
            <w:tcW w:w="2600" w:type="dxa"/>
          </w:tcPr>
          <w:p w14:paraId="58593E13" w14:textId="77777777" w:rsidR="00B50050" w:rsidRDefault="00B50050" w:rsidP="0088127C">
            <w:pPr>
              <w:pStyle w:val="OtherTableBody"/>
            </w:pPr>
          </w:p>
        </w:tc>
        <w:tc>
          <w:tcPr>
            <w:tcW w:w="1400" w:type="dxa"/>
          </w:tcPr>
          <w:p w14:paraId="72AF3835" w14:textId="77777777" w:rsidR="00B50050" w:rsidRDefault="00B50050" w:rsidP="0088127C">
            <w:pPr>
              <w:pStyle w:val="OtherTableBody"/>
            </w:pPr>
            <w:r>
              <w:t>1137</w:t>
            </w:r>
          </w:p>
        </w:tc>
        <w:tc>
          <w:tcPr>
            <w:tcW w:w="4200" w:type="dxa"/>
          </w:tcPr>
          <w:p w14:paraId="470C4A21" w14:textId="77777777" w:rsidR="00B50050" w:rsidRDefault="00B50050" w:rsidP="0088127C">
            <w:pPr>
              <w:pStyle w:val="OtherTableBody"/>
            </w:pPr>
            <w:r>
              <w:t>Voiding Cystogram</w:t>
            </w:r>
          </w:p>
        </w:tc>
      </w:tr>
      <w:tr w:rsidR="00B50050" w14:paraId="13AA6350" w14:textId="77777777" w:rsidTr="00195548">
        <w:tc>
          <w:tcPr>
            <w:tcW w:w="600" w:type="dxa"/>
          </w:tcPr>
          <w:p w14:paraId="287A53C1" w14:textId="77777777" w:rsidR="00B50050" w:rsidRDefault="00B50050" w:rsidP="0088127C">
            <w:pPr>
              <w:pStyle w:val="OtherTableBody"/>
            </w:pPr>
          </w:p>
        </w:tc>
        <w:tc>
          <w:tcPr>
            <w:tcW w:w="600" w:type="dxa"/>
          </w:tcPr>
          <w:p w14:paraId="77EBE4B5" w14:textId="77777777" w:rsidR="00B50050" w:rsidRDefault="00B50050" w:rsidP="0088127C">
            <w:pPr>
              <w:pStyle w:val="OtherTableBody"/>
            </w:pPr>
            <w:r>
              <w:t>0496</w:t>
            </w:r>
          </w:p>
        </w:tc>
        <w:tc>
          <w:tcPr>
            <w:tcW w:w="2600" w:type="dxa"/>
          </w:tcPr>
          <w:p w14:paraId="2FB1EC8A" w14:textId="77777777" w:rsidR="00B50050" w:rsidRDefault="00B50050" w:rsidP="0088127C">
            <w:pPr>
              <w:pStyle w:val="OtherTableBody"/>
            </w:pPr>
          </w:p>
        </w:tc>
        <w:tc>
          <w:tcPr>
            <w:tcW w:w="1400" w:type="dxa"/>
          </w:tcPr>
          <w:p w14:paraId="57CC3C7A" w14:textId="77777777" w:rsidR="00B50050" w:rsidRDefault="00B50050" w:rsidP="0088127C">
            <w:pPr>
              <w:pStyle w:val="OtherTableBody"/>
            </w:pPr>
            <w:r>
              <w:t>114</w:t>
            </w:r>
          </w:p>
        </w:tc>
        <w:tc>
          <w:tcPr>
            <w:tcW w:w="4200" w:type="dxa"/>
          </w:tcPr>
          <w:p w14:paraId="51390610" w14:textId="77777777" w:rsidR="00B50050" w:rsidRDefault="00B50050" w:rsidP="0088127C">
            <w:pPr>
              <w:pStyle w:val="OtherTableBody"/>
            </w:pPr>
            <w:r>
              <w:t>Sigmoidoscopy</w:t>
            </w:r>
          </w:p>
        </w:tc>
      </w:tr>
      <w:tr w:rsidR="00B50050" w14:paraId="4322D83D" w14:textId="77777777" w:rsidTr="00195548">
        <w:tc>
          <w:tcPr>
            <w:tcW w:w="600" w:type="dxa"/>
          </w:tcPr>
          <w:p w14:paraId="0AB0C331" w14:textId="77777777" w:rsidR="00B50050" w:rsidRDefault="00B50050" w:rsidP="0088127C">
            <w:pPr>
              <w:pStyle w:val="OtherTableBody"/>
            </w:pPr>
          </w:p>
        </w:tc>
        <w:tc>
          <w:tcPr>
            <w:tcW w:w="600" w:type="dxa"/>
          </w:tcPr>
          <w:p w14:paraId="3A3CDB16" w14:textId="77777777" w:rsidR="00B50050" w:rsidRDefault="00B50050" w:rsidP="0088127C">
            <w:pPr>
              <w:pStyle w:val="OtherTableBody"/>
            </w:pPr>
            <w:r>
              <w:t>0496</w:t>
            </w:r>
          </w:p>
        </w:tc>
        <w:tc>
          <w:tcPr>
            <w:tcW w:w="2600" w:type="dxa"/>
          </w:tcPr>
          <w:p w14:paraId="4BAD9BE1" w14:textId="77777777" w:rsidR="00B50050" w:rsidRDefault="00B50050" w:rsidP="0088127C">
            <w:pPr>
              <w:pStyle w:val="OtherTableBody"/>
            </w:pPr>
          </w:p>
        </w:tc>
        <w:tc>
          <w:tcPr>
            <w:tcW w:w="1400" w:type="dxa"/>
          </w:tcPr>
          <w:p w14:paraId="5E41EC1D" w14:textId="77777777" w:rsidR="00B50050" w:rsidRDefault="00B50050" w:rsidP="0088127C">
            <w:pPr>
              <w:pStyle w:val="OtherTableBody"/>
            </w:pPr>
            <w:r>
              <w:t>115</w:t>
            </w:r>
          </w:p>
        </w:tc>
        <w:tc>
          <w:tcPr>
            <w:tcW w:w="4200" w:type="dxa"/>
          </w:tcPr>
          <w:p w14:paraId="220C0B86" w14:textId="77777777" w:rsidR="00B50050" w:rsidRDefault="00B50050" w:rsidP="0088127C">
            <w:pPr>
              <w:pStyle w:val="OtherTableBody"/>
            </w:pPr>
            <w:r>
              <w:t>Sterilization - Anesthesia &amp; Medical Services</w:t>
            </w:r>
          </w:p>
        </w:tc>
      </w:tr>
      <w:tr w:rsidR="00B50050" w14:paraId="724C1E5E" w14:textId="77777777" w:rsidTr="00195548">
        <w:tc>
          <w:tcPr>
            <w:tcW w:w="600" w:type="dxa"/>
          </w:tcPr>
          <w:p w14:paraId="2ACE7DB8" w14:textId="77777777" w:rsidR="00B50050" w:rsidRDefault="00B50050" w:rsidP="0088127C">
            <w:pPr>
              <w:pStyle w:val="OtherTableBody"/>
            </w:pPr>
          </w:p>
        </w:tc>
        <w:tc>
          <w:tcPr>
            <w:tcW w:w="600" w:type="dxa"/>
          </w:tcPr>
          <w:p w14:paraId="4EB9C25A" w14:textId="77777777" w:rsidR="00B50050" w:rsidRDefault="00B50050" w:rsidP="0088127C">
            <w:pPr>
              <w:pStyle w:val="OtherTableBody"/>
            </w:pPr>
            <w:r>
              <w:t>0496</w:t>
            </w:r>
          </w:p>
        </w:tc>
        <w:tc>
          <w:tcPr>
            <w:tcW w:w="2600" w:type="dxa"/>
          </w:tcPr>
          <w:p w14:paraId="4761CD9D" w14:textId="77777777" w:rsidR="00B50050" w:rsidRDefault="00B50050" w:rsidP="0088127C">
            <w:pPr>
              <w:pStyle w:val="OtherTableBody"/>
            </w:pPr>
          </w:p>
        </w:tc>
        <w:tc>
          <w:tcPr>
            <w:tcW w:w="1400" w:type="dxa"/>
          </w:tcPr>
          <w:p w14:paraId="0E19CE7D" w14:textId="77777777" w:rsidR="00B50050" w:rsidRDefault="00B50050" w:rsidP="0088127C">
            <w:pPr>
              <w:pStyle w:val="OtherTableBody"/>
            </w:pPr>
            <w:r>
              <w:t>116</w:t>
            </w:r>
          </w:p>
        </w:tc>
        <w:tc>
          <w:tcPr>
            <w:tcW w:w="4200" w:type="dxa"/>
          </w:tcPr>
          <w:p w14:paraId="0F134BB5" w14:textId="77777777" w:rsidR="00B50050" w:rsidRDefault="00B50050" w:rsidP="0088127C">
            <w:pPr>
              <w:pStyle w:val="OtherTableBody"/>
            </w:pPr>
            <w:r>
              <w:t>Sterilization -Federally Funded</w:t>
            </w:r>
          </w:p>
        </w:tc>
      </w:tr>
      <w:tr w:rsidR="00B50050" w14:paraId="0725A93C" w14:textId="77777777" w:rsidTr="00195548">
        <w:tc>
          <w:tcPr>
            <w:tcW w:w="600" w:type="dxa"/>
          </w:tcPr>
          <w:p w14:paraId="6D35DE27" w14:textId="77777777" w:rsidR="00B50050" w:rsidRDefault="00B50050" w:rsidP="0088127C">
            <w:pPr>
              <w:pStyle w:val="OtherTableBody"/>
            </w:pPr>
          </w:p>
        </w:tc>
        <w:tc>
          <w:tcPr>
            <w:tcW w:w="600" w:type="dxa"/>
          </w:tcPr>
          <w:p w14:paraId="46986E7C" w14:textId="77777777" w:rsidR="00B50050" w:rsidRDefault="00B50050" w:rsidP="0088127C">
            <w:pPr>
              <w:pStyle w:val="OtherTableBody"/>
            </w:pPr>
            <w:r>
              <w:t>0496</w:t>
            </w:r>
          </w:p>
        </w:tc>
        <w:tc>
          <w:tcPr>
            <w:tcW w:w="2600" w:type="dxa"/>
          </w:tcPr>
          <w:p w14:paraId="60D36FAD" w14:textId="77777777" w:rsidR="00B50050" w:rsidRDefault="00B50050" w:rsidP="0088127C">
            <w:pPr>
              <w:pStyle w:val="OtherTableBody"/>
            </w:pPr>
          </w:p>
        </w:tc>
        <w:tc>
          <w:tcPr>
            <w:tcW w:w="1400" w:type="dxa"/>
          </w:tcPr>
          <w:p w14:paraId="2A701784" w14:textId="77777777" w:rsidR="00B50050" w:rsidRDefault="00B50050" w:rsidP="0088127C">
            <w:pPr>
              <w:pStyle w:val="OtherTableBody"/>
            </w:pPr>
            <w:r>
              <w:t>117</w:t>
            </w:r>
          </w:p>
        </w:tc>
        <w:tc>
          <w:tcPr>
            <w:tcW w:w="4200" w:type="dxa"/>
          </w:tcPr>
          <w:p w14:paraId="2942EA5D" w14:textId="77777777" w:rsidR="00B50050" w:rsidRDefault="00B50050" w:rsidP="0088127C">
            <w:pPr>
              <w:pStyle w:val="OtherTableBody"/>
            </w:pPr>
            <w:r>
              <w:t>Sterilization - Female</w:t>
            </w:r>
          </w:p>
        </w:tc>
      </w:tr>
      <w:tr w:rsidR="00B50050" w14:paraId="2FE163FA" w14:textId="77777777" w:rsidTr="00195548">
        <w:tc>
          <w:tcPr>
            <w:tcW w:w="600" w:type="dxa"/>
          </w:tcPr>
          <w:p w14:paraId="4ADA2628" w14:textId="77777777" w:rsidR="00B50050" w:rsidRDefault="00B50050" w:rsidP="0088127C">
            <w:pPr>
              <w:pStyle w:val="OtherTableBody"/>
            </w:pPr>
          </w:p>
        </w:tc>
        <w:tc>
          <w:tcPr>
            <w:tcW w:w="600" w:type="dxa"/>
          </w:tcPr>
          <w:p w14:paraId="2DF6B1B0" w14:textId="77777777" w:rsidR="00B50050" w:rsidRDefault="00B50050" w:rsidP="0088127C">
            <w:pPr>
              <w:pStyle w:val="OtherTableBody"/>
            </w:pPr>
            <w:r>
              <w:t>0496</w:t>
            </w:r>
          </w:p>
        </w:tc>
        <w:tc>
          <w:tcPr>
            <w:tcW w:w="2600" w:type="dxa"/>
          </w:tcPr>
          <w:p w14:paraId="6C0B68A7" w14:textId="77777777" w:rsidR="00B50050" w:rsidRDefault="00B50050" w:rsidP="0088127C">
            <w:pPr>
              <w:pStyle w:val="OtherTableBody"/>
            </w:pPr>
          </w:p>
        </w:tc>
        <w:tc>
          <w:tcPr>
            <w:tcW w:w="1400" w:type="dxa"/>
          </w:tcPr>
          <w:p w14:paraId="0CBAC5F5" w14:textId="77777777" w:rsidR="00B50050" w:rsidRDefault="00B50050" w:rsidP="0088127C">
            <w:pPr>
              <w:pStyle w:val="OtherTableBody"/>
            </w:pPr>
            <w:r>
              <w:t>118</w:t>
            </w:r>
          </w:p>
        </w:tc>
        <w:tc>
          <w:tcPr>
            <w:tcW w:w="4200" w:type="dxa"/>
          </w:tcPr>
          <w:p w14:paraId="74490212" w14:textId="77777777" w:rsidR="00B50050" w:rsidRDefault="00B50050" w:rsidP="0088127C">
            <w:pPr>
              <w:pStyle w:val="OtherTableBody"/>
            </w:pPr>
            <w:r>
              <w:t>Sterilization - Laparoscopy/Pomeroy</w:t>
            </w:r>
          </w:p>
        </w:tc>
      </w:tr>
      <w:tr w:rsidR="00B50050" w14:paraId="3ED05AF3" w14:textId="77777777" w:rsidTr="00195548">
        <w:tc>
          <w:tcPr>
            <w:tcW w:w="600" w:type="dxa"/>
          </w:tcPr>
          <w:p w14:paraId="74C535F9" w14:textId="77777777" w:rsidR="00B50050" w:rsidRDefault="00B50050" w:rsidP="0088127C">
            <w:pPr>
              <w:pStyle w:val="OtherTableBody"/>
            </w:pPr>
          </w:p>
        </w:tc>
        <w:tc>
          <w:tcPr>
            <w:tcW w:w="600" w:type="dxa"/>
          </w:tcPr>
          <w:p w14:paraId="4CB48E96" w14:textId="77777777" w:rsidR="00B50050" w:rsidRDefault="00B50050" w:rsidP="0088127C">
            <w:pPr>
              <w:pStyle w:val="OtherTableBody"/>
            </w:pPr>
            <w:r>
              <w:t>0496</w:t>
            </w:r>
          </w:p>
        </w:tc>
        <w:tc>
          <w:tcPr>
            <w:tcW w:w="2600" w:type="dxa"/>
          </w:tcPr>
          <w:p w14:paraId="45CEF785" w14:textId="77777777" w:rsidR="00B50050" w:rsidRDefault="00B50050" w:rsidP="0088127C">
            <w:pPr>
              <w:pStyle w:val="OtherTableBody"/>
            </w:pPr>
          </w:p>
        </w:tc>
        <w:tc>
          <w:tcPr>
            <w:tcW w:w="1400" w:type="dxa"/>
          </w:tcPr>
          <w:p w14:paraId="2FFA79CA" w14:textId="77777777" w:rsidR="00B50050" w:rsidRDefault="00B50050" w:rsidP="0088127C">
            <w:pPr>
              <w:pStyle w:val="OtherTableBody"/>
            </w:pPr>
            <w:r>
              <w:t>119</w:t>
            </w:r>
          </w:p>
        </w:tc>
        <w:tc>
          <w:tcPr>
            <w:tcW w:w="4200" w:type="dxa"/>
          </w:tcPr>
          <w:p w14:paraId="371F175F" w14:textId="77777777" w:rsidR="00B50050" w:rsidRDefault="00B50050" w:rsidP="0088127C">
            <w:pPr>
              <w:pStyle w:val="OtherTableBody"/>
            </w:pPr>
            <w:r>
              <w:t>Sterilization - Non-Federally Funded</w:t>
            </w:r>
          </w:p>
        </w:tc>
      </w:tr>
      <w:tr w:rsidR="00B50050" w14:paraId="04CCCBDB" w14:textId="77777777" w:rsidTr="00195548">
        <w:tc>
          <w:tcPr>
            <w:tcW w:w="600" w:type="dxa"/>
          </w:tcPr>
          <w:p w14:paraId="5A3DE209" w14:textId="77777777" w:rsidR="00B50050" w:rsidRDefault="00B50050" w:rsidP="0088127C">
            <w:pPr>
              <w:pStyle w:val="OtherTableBody"/>
            </w:pPr>
          </w:p>
        </w:tc>
        <w:tc>
          <w:tcPr>
            <w:tcW w:w="600" w:type="dxa"/>
          </w:tcPr>
          <w:p w14:paraId="1315513C" w14:textId="77777777" w:rsidR="00B50050" w:rsidRDefault="00B50050" w:rsidP="0088127C">
            <w:pPr>
              <w:pStyle w:val="OtherTableBody"/>
            </w:pPr>
            <w:r>
              <w:t>0496</w:t>
            </w:r>
          </w:p>
        </w:tc>
        <w:tc>
          <w:tcPr>
            <w:tcW w:w="2600" w:type="dxa"/>
          </w:tcPr>
          <w:p w14:paraId="33DA15BB" w14:textId="77777777" w:rsidR="00B50050" w:rsidRDefault="00B50050" w:rsidP="0088127C">
            <w:pPr>
              <w:pStyle w:val="OtherTableBody"/>
            </w:pPr>
          </w:p>
        </w:tc>
        <w:tc>
          <w:tcPr>
            <w:tcW w:w="1400" w:type="dxa"/>
          </w:tcPr>
          <w:p w14:paraId="508083D8" w14:textId="77777777" w:rsidR="00B50050" w:rsidRDefault="00B50050" w:rsidP="0088127C">
            <w:pPr>
              <w:pStyle w:val="OtherTableBody"/>
            </w:pPr>
            <w:r>
              <w:t>120</w:t>
            </w:r>
          </w:p>
        </w:tc>
        <w:tc>
          <w:tcPr>
            <w:tcW w:w="4200" w:type="dxa"/>
          </w:tcPr>
          <w:p w14:paraId="6D4ED84C" w14:textId="77777777" w:rsidR="00B50050" w:rsidRDefault="00B50050" w:rsidP="0088127C">
            <w:pPr>
              <w:pStyle w:val="OtherTableBody"/>
            </w:pPr>
            <w:r>
              <w:t>Sterilization - Secondary</w:t>
            </w:r>
          </w:p>
        </w:tc>
      </w:tr>
      <w:tr w:rsidR="00B50050" w14:paraId="32062479" w14:textId="77777777" w:rsidTr="00195548">
        <w:tc>
          <w:tcPr>
            <w:tcW w:w="600" w:type="dxa"/>
          </w:tcPr>
          <w:p w14:paraId="3FB547EE" w14:textId="77777777" w:rsidR="00B50050" w:rsidRDefault="00B50050" w:rsidP="0088127C">
            <w:pPr>
              <w:pStyle w:val="OtherTableBody"/>
            </w:pPr>
          </w:p>
        </w:tc>
        <w:tc>
          <w:tcPr>
            <w:tcW w:w="600" w:type="dxa"/>
          </w:tcPr>
          <w:p w14:paraId="28955838" w14:textId="77777777" w:rsidR="00B50050" w:rsidRDefault="00B50050" w:rsidP="0088127C">
            <w:pPr>
              <w:pStyle w:val="OtherTableBody"/>
            </w:pPr>
            <w:r>
              <w:t>0496</w:t>
            </w:r>
          </w:p>
        </w:tc>
        <w:tc>
          <w:tcPr>
            <w:tcW w:w="2600" w:type="dxa"/>
          </w:tcPr>
          <w:p w14:paraId="04661F42" w14:textId="77777777" w:rsidR="00B50050" w:rsidRDefault="00B50050" w:rsidP="0088127C">
            <w:pPr>
              <w:pStyle w:val="OtherTableBody"/>
            </w:pPr>
          </w:p>
        </w:tc>
        <w:tc>
          <w:tcPr>
            <w:tcW w:w="1400" w:type="dxa"/>
          </w:tcPr>
          <w:p w14:paraId="5CC9E251" w14:textId="77777777" w:rsidR="00B50050" w:rsidRDefault="00B50050" w:rsidP="0088127C">
            <w:pPr>
              <w:pStyle w:val="OtherTableBody"/>
            </w:pPr>
            <w:r>
              <w:t>121</w:t>
            </w:r>
          </w:p>
        </w:tc>
        <w:tc>
          <w:tcPr>
            <w:tcW w:w="4200" w:type="dxa"/>
          </w:tcPr>
          <w:p w14:paraId="47FC383C" w14:textId="77777777" w:rsidR="00B50050" w:rsidRDefault="00B50050" w:rsidP="0088127C">
            <w:pPr>
              <w:pStyle w:val="OtherTableBody"/>
            </w:pPr>
            <w:r>
              <w:t>Tranquilizers</w:t>
            </w:r>
          </w:p>
        </w:tc>
      </w:tr>
      <w:tr w:rsidR="00B50050" w14:paraId="15BD4827" w14:textId="77777777" w:rsidTr="00195548">
        <w:tc>
          <w:tcPr>
            <w:tcW w:w="600" w:type="dxa"/>
          </w:tcPr>
          <w:p w14:paraId="30B20528" w14:textId="77777777" w:rsidR="00B50050" w:rsidRDefault="00B50050" w:rsidP="0088127C">
            <w:pPr>
              <w:pStyle w:val="OtherTableBody"/>
            </w:pPr>
          </w:p>
        </w:tc>
        <w:tc>
          <w:tcPr>
            <w:tcW w:w="600" w:type="dxa"/>
          </w:tcPr>
          <w:p w14:paraId="387CA925" w14:textId="77777777" w:rsidR="00B50050" w:rsidRDefault="00B50050" w:rsidP="0088127C">
            <w:pPr>
              <w:pStyle w:val="OtherTableBody"/>
            </w:pPr>
            <w:r>
              <w:t>0496</w:t>
            </w:r>
          </w:p>
        </w:tc>
        <w:tc>
          <w:tcPr>
            <w:tcW w:w="2600" w:type="dxa"/>
          </w:tcPr>
          <w:p w14:paraId="2171D393" w14:textId="77777777" w:rsidR="00B50050" w:rsidRDefault="00B50050" w:rsidP="0088127C">
            <w:pPr>
              <w:pStyle w:val="OtherTableBody"/>
            </w:pPr>
          </w:p>
        </w:tc>
        <w:tc>
          <w:tcPr>
            <w:tcW w:w="1400" w:type="dxa"/>
          </w:tcPr>
          <w:p w14:paraId="26CE6DCB" w14:textId="77777777" w:rsidR="00B50050" w:rsidRDefault="00B50050" w:rsidP="0088127C">
            <w:pPr>
              <w:pStyle w:val="OtherTableBody"/>
            </w:pPr>
            <w:r>
              <w:t>122</w:t>
            </w:r>
          </w:p>
        </w:tc>
        <w:tc>
          <w:tcPr>
            <w:tcW w:w="4200" w:type="dxa"/>
          </w:tcPr>
          <w:p w14:paraId="5856D1D9" w14:textId="77777777" w:rsidR="00B50050" w:rsidRDefault="00B50050" w:rsidP="0088127C">
            <w:pPr>
              <w:pStyle w:val="OtherTableBody"/>
            </w:pPr>
            <w:r>
              <w:t>Transfer - Acknowledgement</w:t>
            </w:r>
          </w:p>
        </w:tc>
      </w:tr>
      <w:tr w:rsidR="00B50050" w14:paraId="6057E4C8" w14:textId="77777777" w:rsidTr="00195548">
        <w:tc>
          <w:tcPr>
            <w:tcW w:w="600" w:type="dxa"/>
          </w:tcPr>
          <w:p w14:paraId="1985BD3D" w14:textId="77777777" w:rsidR="00B50050" w:rsidRDefault="00B50050" w:rsidP="0088127C">
            <w:pPr>
              <w:pStyle w:val="OtherTableBody"/>
            </w:pPr>
          </w:p>
        </w:tc>
        <w:tc>
          <w:tcPr>
            <w:tcW w:w="600" w:type="dxa"/>
          </w:tcPr>
          <w:p w14:paraId="3AB9820F" w14:textId="77777777" w:rsidR="00B50050" w:rsidRDefault="00B50050" w:rsidP="0088127C">
            <w:pPr>
              <w:pStyle w:val="OtherTableBody"/>
            </w:pPr>
            <w:r>
              <w:t>0496</w:t>
            </w:r>
          </w:p>
        </w:tc>
        <w:tc>
          <w:tcPr>
            <w:tcW w:w="2600" w:type="dxa"/>
          </w:tcPr>
          <w:p w14:paraId="79BF5C6D" w14:textId="77777777" w:rsidR="00B50050" w:rsidRDefault="00B50050" w:rsidP="0088127C">
            <w:pPr>
              <w:pStyle w:val="OtherTableBody"/>
            </w:pPr>
          </w:p>
        </w:tc>
        <w:tc>
          <w:tcPr>
            <w:tcW w:w="1400" w:type="dxa"/>
          </w:tcPr>
          <w:p w14:paraId="3D49BFC7" w14:textId="77777777" w:rsidR="00B50050" w:rsidRDefault="00B50050" w:rsidP="0088127C">
            <w:pPr>
              <w:pStyle w:val="OtherTableBody"/>
            </w:pPr>
            <w:r>
              <w:t>123</w:t>
            </w:r>
          </w:p>
        </w:tc>
        <w:tc>
          <w:tcPr>
            <w:tcW w:w="4200" w:type="dxa"/>
          </w:tcPr>
          <w:p w14:paraId="514F0AA3" w14:textId="77777777" w:rsidR="00B50050" w:rsidRDefault="00B50050" w:rsidP="0088127C">
            <w:pPr>
              <w:pStyle w:val="OtherTableBody"/>
            </w:pPr>
            <w:r>
              <w:t>Transfer - Authorization</w:t>
            </w:r>
          </w:p>
        </w:tc>
      </w:tr>
      <w:tr w:rsidR="00B50050" w14:paraId="44B1CBB3" w14:textId="77777777" w:rsidTr="00195548">
        <w:tc>
          <w:tcPr>
            <w:tcW w:w="600" w:type="dxa"/>
          </w:tcPr>
          <w:p w14:paraId="26F0B722" w14:textId="77777777" w:rsidR="00B50050" w:rsidRDefault="00B50050" w:rsidP="0088127C">
            <w:pPr>
              <w:pStyle w:val="OtherTableBody"/>
            </w:pPr>
          </w:p>
        </w:tc>
        <w:tc>
          <w:tcPr>
            <w:tcW w:w="600" w:type="dxa"/>
          </w:tcPr>
          <w:p w14:paraId="7BAE4B18" w14:textId="77777777" w:rsidR="00B50050" w:rsidRDefault="00B50050" w:rsidP="0088127C">
            <w:pPr>
              <w:pStyle w:val="OtherTableBody"/>
            </w:pPr>
            <w:r>
              <w:t>0496</w:t>
            </w:r>
          </w:p>
        </w:tc>
        <w:tc>
          <w:tcPr>
            <w:tcW w:w="2600" w:type="dxa"/>
          </w:tcPr>
          <w:p w14:paraId="6883DD50" w14:textId="77777777" w:rsidR="00B50050" w:rsidRDefault="00B50050" w:rsidP="0088127C">
            <w:pPr>
              <w:pStyle w:val="OtherTableBody"/>
            </w:pPr>
          </w:p>
        </w:tc>
        <w:tc>
          <w:tcPr>
            <w:tcW w:w="1400" w:type="dxa"/>
          </w:tcPr>
          <w:p w14:paraId="25CE412C" w14:textId="77777777" w:rsidR="00B50050" w:rsidRDefault="00B50050" w:rsidP="0088127C">
            <w:pPr>
              <w:pStyle w:val="OtherTableBody"/>
            </w:pPr>
            <w:r>
              <w:t>124</w:t>
            </w:r>
          </w:p>
        </w:tc>
        <w:tc>
          <w:tcPr>
            <w:tcW w:w="4200" w:type="dxa"/>
          </w:tcPr>
          <w:p w14:paraId="74A6F92B" w14:textId="77777777" w:rsidR="00B50050" w:rsidRDefault="00B50050" w:rsidP="0088127C">
            <w:pPr>
              <w:pStyle w:val="OtherTableBody"/>
            </w:pPr>
            <w:r>
              <w:t>Transfer Certification - Physician</w:t>
            </w:r>
          </w:p>
        </w:tc>
      </w:tr>
      <w:tr w:rsidR="00B50050" w14:paraId="396B8DEB" w14:textId="77777777" w:rsidTr="00195548">
        <w:tc>
          <w:tcPr>
            <w:tcW w:w="600" w:type="dxa"/>
          </w:tcPr>
          <w:p w14:paraId="73E06D36" w14:textId="77777777" w:rsidR="00B50050" w:rsidRDefault="00B50050" w:rsidP="0088127C">
            <w:pPr>
              <w:pStyle w:val="OtherTableBody"/>
            </w:pPr>
          </w:p>
        </w:tc>
        <w:tc>
          <w:tcPr>
            <w:tcW w:w="600" w:type="dxa"/>
          </w:tcPr>
          <w:p w14:paraId="03CAB2FF" w14:textId="77777777" w:rsidR="00B50050" w:rsidRDefault="00B50050" w:rsidP="0088127C">
            <w:pPr>
              <w:pStyle w:val="OtherTableBody"/>
            </w:pPr>
            <w:r>
              <w:t>0496</w:t>
            </w:r>
          </w:p>
        </w:tc>
        <w:tc>
          <w:tcPr>
            <w:tcW w:w="2600" w:type="dxa"/>
          </w:tcPr>
          <w:p w14:paraId="12419637" w14:textId="77777777" w:rsidR="00B50050" w:rsidRDefault="00B50050" w:rsidP="0088127C">
            <w:pPr>
              <w:pStyle w:val="OtherTableBody"/>
            </w:pPr>
          </w:p>
        </w:tc>
        <w:tc>
          <w:tcPr>
            <w:tcW w:w="1400" w:type="dxa"/>
          </w:tcPr>
          <w:p w14:paraId="792C6A95" w14:textId="77777777" w:rsidR="00B50050" w:rsidRDefault="00B50050" w:rsidP="0088127C">
            <w:pPr>
              <w:pStyle w:val="OtherTableBody"/>
            </w:pPr>
            <w:r>
              <w:t>125</w:t>
            </w:r>
          </w:p>
        </w:tc>
        <w:tc>
          <w:tcPr>
            <w:tcW w:w="4200" w:type="dxa"/>
          </w:tcPr>
          <w:p w14:paraId="3801D595" w14:textId="77777777" w:rsidR="00B50050" w:rsidRDefault="00B50050" w:rsidP="0088127C">
            <w:pPr>
              <w:pStyle w:val="OtherTableBody"/>
            </w:pPr>
            <w:r>
              <w:t>Transfer/Discharge Request</w:t>
            </w:r>
          </w:p>
        </w:tc>
      </w:tr>
      <w:tr w:rsidR="00B50050" w14:paraId="5A7F4C81" w14:textId="77777777" w:rsidTr="00195548">
        <w:tc>
          <w:tcPr>
            <w:tcW w:w="600" w:type="dxa"/>
          </w:tcPr>
          <w:p w14:paraId="6E305393" w14:textId="77777777" w:rsidR="00B50050" w:rsidRDefault="00B50050" w:rsidP="0088127C">
            <w:pPr>
              <w:pStyle w:val="OtherTableBody"/>
            </w:pPr>
          </w:p>
        </w:tc>
        <w:tc>
          <w:tcPr>
            <w:tcW w:w="600" w:type="dxa"/>
          </w:tcPr>
          <w:p w14:paraId="4F031B1F" w14:textId="77777777" w:rsidR="00B50050" w:rsidRDefault="00B50050" w:rsidP="0088127C">
            <w:pPr>
              <w:pStyle w:val="OtherTableBody"/>
            </w:pPr>
            <w:r>
              <w:t>0496</w:t>
            </w:r>
          </w:p>
        </w:tc>
        <w:tc>
          <w:tcPr>
            <w:tcW w:w="2600" w:type="dxa"/>
          </w:tcPr>
          <w:p w14:paraId="453463AE" w14:textId="77777777" w:rsidR="00B50050" w:rsidRDefault="00B50050" w:rsidP="0088127C">
            <w:pPr>
              <w:pStyle w:val="OtherTableBody"/>
            </w:pPr>
          </w:p>
        </w:tc>
        <w:tc>
          <w:tcPr>
            <w:tcW w:w="1400" w:type="dxa"/>
          </w:tcPr>
          <w:p w14:paraId="05E0E7E0" w14:textId="77777777" w:rsidR="00B50050" w:rsidRDefault="00B50050" w:rsidP="0088127C">
            <w:pPr>
              <w:pStyle w:val="OtherTableBody"/>
            </w:pPr>
            <w:r>
              <w:t>126</w:t>
            </w:r>
          </w:p>
        </w:tc>
        <w:tc>
          <w:tcPr>
            <w:tcW w:w="4200" w:type="dxa"/>
          </w:tcPr>
          <w:p w14:paraId="202C31CD" w14:textId="77777777" w:rsidR="00B50050" w:rsidRDefault="00B50050" w:rsidP="0088127C">
            <w:pPr>
              <w:pStyle w:val="OtherTableBody"/>
            </w:pPr>
            <w:r>
              <w:t>Transfer for Non-Medical Reasons</w:t>
            </w:r>
          </w:p>
        </w:tc>
      </w:tr>
      <w:tr w:rsidR="00B50050" w14:paraId="05325A2F" w14:textId="77777777" w:rsidTr="00195548">
        <w:tc>
          <w:tcPr>
            <w:tcW w:w="600" w:type="dxa"/>
          </w:tcPr>
          <w:p w14:paraId="60A6D232" w14:textId="77777777" w:rsidR="00B50050" w:rsidRDefault="00B50050" w:rsidP="0088127C">
            <w:pPr>
              <w:pStyle w:val="OtherTableBody"/>
            </w:pPr>
          </w:p>
        </w:tc>
        <w:tc>
          <w:tcPr>
            <w:tcW w:w="600" w:type="dxa"/>
          </w:tcPr>
          <w:p w14:paraId="7ADAA020" w14:textId="77777777" w:rsidR="00B50050" w:rsidRDefault="00B50050" w:rsidP="0088127C">
            <w:pPr>
              <w:pStyle w:val="OtherTableBody"/>
            </w:pPr>
            <w:r>
              <w:t>0496</w:t>
            </w:r>
          </w:p>
        </w:tc>
        <w:tc>
          <w:tcPr>
            <w:tcW w:w="2600" w:type="dxa"/>
          </w:tcPr>
          <w:p w14:paraId="303DF545" w14:textId="77777777" w:rsidR="00B50050" w:rsidRDefault="00B50050" w:rsidP="0088127C">
            <w:pPr>
              <w:pStyle w:val="OtherTableBody"/>
            </w:pPr>
          </w:p>
        </w:tc>
        <w:tc>
          <w:tcPr>
            <w:tcW w:w="1400" w:type="dxa"/>
          </w:tcPr>
          <w:p w14:paraId="53F72577" w14:textId="77777777" w:rsidR="00B50050" w:rsidRDefault="00B50050" w:rsidP="0088127C">
            <w:pPr>
              <w:pStyle w:val="OtherTableBody"/>
            </w:pPr>
            <w:r>
              <w:t>127</w:t>
            </w:r>
          </w:p>
        </w:tc>
        <w:tc>
          <w:tcPr>
            <w:tcW w:w="4200" w:type="dxa"/>
          </w:tcPr>
          <w:p w14:paraId="4B65386C" w14:textId="77777777" w:rsidR="00B50050" w:rsidRDefault="00B50050" w:rsidP="0088127C">
            <w:pPr>
              <w:pStyle w:val="OtherTableBody"/>
            </w:pPr>
            <w:r>
              <w:t>Transfer - Interfaculty Neonatal</w:t>
            </w:r>
          </w:p>
        </w:tc>
      </w:tr>
      <w:tr w:rsidR="00B50050" w14:paraId="77544C18" w14:textId="77777777" w:rsidTr="00195548">
        <w:tc>
          <w:tcPr>
            <w:tcW w:w="600" w:type="dxa"/>
          </w:tcPr>
          <w:p w14:paraId="77BA7378" w14:textId="77777777" w:rsidR="00B50050" w:rsidRDefault="00B50050" w:rsidP="0088127C">
            <w:pPr>
              <w:pStyle w:val="OtherTableBody"/>
            </w:pPr>
          </w:p>
        </w:tc>
        <w:tc>
          <w:tcPr>
            <w:tcW w:w="600" w:type="dxa"/>
          </w:tcPr>
          <w:p w14:paraId="46ECBDDA" w14:textId="77777777" w:rsidR="00B50050" w:rsidRDefault="00B50050" w:rsidP="0088127C">
            <w:pPr>
              <w:pStyle w:val="OtherTableBody"/>
            </w:pPr>
            <w:r>
              <w:t>0496</w:t>
            </w:r>
          </w:p>
        </w:tc>
        <w:tc>
          <w:tcPr>
            <w:tcW w:w="2600" w:type="dxa"/>
          </w:tcPr>
          <w:p w14:paraId="033C2665" w14:textId="77777777" w:rsidR="00B50050" w:rsidRDefault="00B50050" w:rsidP="0088127C">
            <w:pPr>
              <w:pStyle w:val="OtherTableBody"/>
            </w:pPr>
          </w:p>
        </w:tc>
        <w:tc>
          <w:tcPr>
            <w:tcW w:w="1400" w:type="dxa"/>
          </w:tcPr>
          <w:p w14:paraId="3599AE22" w14:textId="77777777" w:rsidR="00B50050" w:rsidRDefault="00B50050" w:rsidP="0088127C">
            <w:pPr>
              <w:pStyle w:val="OtherTableBody"/>
            </w:pPr>
            <w:r>
              <w:t>128</w:t>
            </w:r>
          </w:p>
        </w:tc>
        <w:tc>
          <w:tcPr>
            <w:tcW w:w="4200" w:type="dxa"/>
          </w:tcPr>
          <w:p w14:paraId="63BA2618" w14:textId="77777777" w:rsidR="00B50050" w:rsidRDefault="00B50050" w:rsidP="0088127C">
            <w:pPr>
              <w:pStyle w:val="OtherTableBody"/>
            </w:pPr>
            <w:r>
              <w:t>Transfer Refusal</w:t>
            </w:r>
          </w:p>
        </w:tc>
      </w:tr>
      <w:tr w:rsidR="00B50050" w14:paraId="53946E33" w14:textId="77777777" w:rsidTr="00195548">
        <w:tc>
          <w:tcPr>
            <w:tcW w:w="600" w:type="dxa"/>
          </w:tcPr>
          <w:p w14:paraId="77F82BB4" w14:textId="77777777" w:rsidR="00B50050" w:rsidRDefault="00B50050" w:rsidP="0088127C">
            <w:pPr>
              <w:pStyle w:val="OtherTableBody"/>
            </w:pPr>
          </w:p>
        </w:tc>
        <w:tc>
          <w:tcPr>
            <w:tcW w:w="600" w:type="dxa"/>
          </w:tcPr>
          <w:p w14:paraId="06B18351" w14:textId="77777777" w:rsidR="00B50050" w:rsidRDefault="00B50050" w:rsidP="0088127C">
            <w:pPr>
              <w:pStyle w:val="OtherTableBody"/>
            </w:pPr>
            <w:r>
              <w:t>0496</w:t>
            </w:r>
          </w:p>
        </w:tc>
        <w:tc>
          <w:tcPr>
            <w:tcW w:w="2600" w:type="dxa"/>
          </w:tcPr>
          <w:p w14:paraId="630775B1" w14:textId="77777777" w:rsidR="00B50050" w:rsidRDefault="00B50050" w:rsidP="0088127C">
            <w:pPr>
              <w:pStyle w:val="OtherTableBody"/>
            </w:pPr>
          </w:p>
        </w:tc>
        <w:tc>
          <w:tcPr>
            <w:tcW w:w="1400" w:type="dxa"/>
          </w:tcPr>
          <w:p w14:paraId="303AFB24" w14:textId="77777777" w:rsidR="00B50050" w:rsidRDefault="00B50050" w:rsidP="0088127C">
            <w:pPr>
              <w:pStyle w:val="OtherTableBody"/>
            </w:pPr>
            <w:r>
              <w:t>129</w:t>
            </w:r>
          </w:p>
        </w:tc>
        <w:tc>
          <w:tcPr>
            <w:tcW w:w="4200" w:type="dxa"/>
          </w:tcPr>
          <w:p w14:paraId="61C166DF" w14:textId="77777777" w:rsidR="00B50050" w:rsidRDefault="00B50050" w:rsidP="0088127C">
            <w:pPr>
              <w:pStyle w:val="OtherTableBody"/>
            </w:pPr>
            <w:r>
              <w:t>Transfer Refusal of Further Treatment</w:t>
            </w:r>
          </w:p>
        </w:tc>
      </w:tr>
      <w:tr w:rsidR="00B50050" w14:paraId="4D47A2EB" w14:textId="77777777" w:rsidTr="00195548">
        <w:tc>
          <w:tcPr>
            <w:tcW w:w="600" w:type="dxa"/>
          </w:tcPr>
          <w:p w14:paraId="005477AB" w14:textId="77777777" w:rsidR="00B50050" w:rsidRDefault="00B50050" w:rsidP="0088127C">
            <w:pPr>
              <w:pStyle w:val="OtherTableBody"/>
            </w:pPr>
          </w:p>
        </w:tc>
        <w:tc>
          <w:tcPr>
            <w:tcW w:w="600" w:type="dxa"/>
          </w:tcPr>
          <w:p w14:paraId="437F8621" w14:textId="77777777" w:rsidR="00B50050" w:rsidRDefault="00B50050" w:rsidP="0088127C">
            <w:pPr>
              <w:pStyle w:val="OtherTableBody"/>
            </w:pPr>
            <w:r>
              <w:t>0496</w:t>
            </w:r>
          </w:p>
        </w:tc>
        <w:tc>
          <w:tcPr>
            <w:tcW w:w="2600" w:type="dxa"/>
          </w:tcPr>
          <w:p w14:paraId="0E4983DF" w14:textId="77777777" w:rsidR="00B50050" w:rsidRDefault="00B50050" w:rsidP="0088127C">
            <w:pPr>
              <w:pStyle w:val="OtherTableBody"/>
            </w:pPr>
          </w:p>
        </w:tc>
        <w:tc>
          <w:tcPr>
            <w:tcW w:w="1400" w:type="dxa"/>
          </w:tcPr>
          <w:p w14:paraId="3554C8BF" w14:textId="77777777" w:rsidR="00B50050" w:rsidRDefault="00B50050" w:rsidP="0088127C">
            <w:pPr>
              <w:pStyle w:val="OtherTableBody"/>
            </w:pPr>
            <w:r>
              <w:t>130</w:t>
            </w:r>
          </w:p>
        </w:tc>
        <w:tc>
          <w:tcPr>
            <w:tcW w:w="4200" w:type="dxa"/>
          </w:tcPr>
          <w:p w14:paraId="10A60CD9" w14:textId="77777777" w:rsidR="00B50050" w:rsidRDefault="00B50050" w:rsidP="0088127C">
            <w:pPr>
              <w:pStyle w:val="OtherTableBody"/>
            </w:pPr>
            <w:r>
              <w:t>Treadmill &amp; EKG</w:t>
            </w:r>
          </w:p>
        </w:tc>
      </w:tr>
      <w:tr w:rsidR="00B50050" w14:paraId="222A1215" w14:textId="77777777" w:rsidTr="00195548">
        <w:tc>
          <w:tcPr>
            <w:tcW w:w="600" w:type="dxa"/>
          </w:tcPr>
          <w:p w14:paraId="5041F327" w14:textId="77777777" w:rsidR="00B50050" w:rsidRDefault="00B50050" w:rsidP="0088127C">
            <w:pPr>
              <w:pStyle w:val="OtherTableBody"/>
            </w:pPr>
          </w:p>
        </w:tc>
        <w:tc>
          <w:tcPr>
            <w:tcW w:w="600" w:type="dxa"/>
          </w:tcPr>
          <w:p w14:paraId="0D19FA95" w14:textId="77777777" w:rsidR="00B50050" w:rsidRDefault="00B50050" w:rsidP="0088127C">
            <w:pPr>
              <w:pStyle w:val="OtherTableBody"/>
            </w:pPr>
            <w:r>
              <w:t>0496</w:t>
            </w:r>
          </w:p>
        </w:tc>
        <w:tc>
          <w:tcPr>
            <w:tcW w:w="2600" w:type="dxa"/>
          </w:tcPr>
          <w:p w14:paraId="38AEF0AF" w14:textId="77777777" w:rsidR="00B50050" w:rsidRDefault="00B50050" w:rsidP="0088127C">
            <w:pPr>
              <w:pStyle w:val="OtherTableBody"/>
            </w:pPr>
          </w:p>
        </w:tc>
        <w:tc>
          <w:tcPr>
            <w:tcW w:w="1400" w:type="dxa"/>
          </w:tcPr>
          <w:p w14:paraId="2A543926" w14:textId="77777777" w:rsidR="00B50050" w:rsidRDefault="00B50050" w:rsidP="0088127C">
            <w:pPr>
              <w:pStyle w:val="OtherTableBody"/>
            </w:pPr>
            <w:r>
              <w:t>131</w:t>
            </w:r>
          </w:p>
        </w:tc>
        <w:tc>
          <w:tcPr>
            <w:tcW w:w="4200" w:type="dxa"/>
          </w:tcPr>
          <w:p w14:paraId="7C213CE5" w14:textId="77777777" w:rsidR="00B50050" w:rsidRDefault="00B50050" w:rsidP="0088127C">
            <w:pPr>
              <w:pStyle w:val="OtherTableBody"/>
            </w:pPr>
            <w:r>
              <w:t>Treadmill, Thallium-201</w:t>
            </w:r>
          </w:p>
        </w:tc>
      </w:tr>
      <w:tr w:rsidR="00B50050" w14:paraId="620D9FC9" w14:textId="77777777" w:rsidTr="00195548">
        <w:tc>
          <w:tcPr>
            <w:tcW w:w="600" w:type="dxa"/>
          </w:tcPr>
          <w:p w14:paraId="430470E4" w14:textId="77777777" w:rsidR="00B50050" w:rsidRDefault="00B50050" w:rsidP="0088127C">
            <w:pPr>
              <w:pStyle w:val="OtherTableBody"/>
            </w:pPr>
          </w:p>
        </w:tc>
        <w:tc>
          <w:tcPr>
            <w:tcW w:w="600" w:type="dxa"/>
          </w:tcPr>
          <w:p w14:paraId="1C6BBCB0" w14:textId="77777777" w:rsidR="00B50050" w:rsidRDefault="00B50050" w:rsidP="0088127C">
            <w:pPr>
              <w:pStyle w:val="OtherTableBody"/>
            </w:pPr>
            <w:r>
              <w:t>0496</w:t>
            </w:r>
          </w:p>
        </w:tc>
        <w:tc>
          <w:tcPr>
            <w:tcW w:w="2600" w:type="dxa"/>
          </w:tcPr>
          <w:p w14:paraId="6C3267F4" w14:textId="77777777" w:rsidR="00B50050" w:rsidRDefault="00B50050" w:rsidP="0088127C">
            <w:pPr>
              <w:pStyle w:val="OtherTableBody"/>
            </w:pPr>
          </w:p>
        </w:tc>
        <w:tc>
          <w:tcPr>
            <w:tcW w:w="1400" w:type="dxa"/>
          </w:tcPr>
          <w:p w14:paraId="64CAE86F" w14:textId="77777777" w:rsidR="00B50050" w:rsidRDefault="00B50050" w:rsidP="0088127C">
            <w:pPr>
              <w:pStyle w:val="OtherTableBody"/>
            </w:pPr>
            <w:r>
              <w:t>132</w:t>
            </w:r>
          </w:p>
        </w:tc>
        <w:tc>
          <w:tcPr>
            <w:tcW w:w="4200" w:type="dxa"/>
          </w:tcPr>
          <w:p w14:paraId="5743E0A3" w14:textId="77777777" w:rsidR="00B50050" w:rsidRDefault="00B50050" w:rsidP="0088127C">
            <w:pPr>
              <w:pStyle w:val="OtherTableBody"/>
            </w:pPr>
            <w:r>
              <w:t>Typhoid</w:t>
            </w:r>
          </w:p>
        </w:tc>
      </w:tr>
      <w:tr w:rsidR="00B50050" w14:paraId="264CE9A2" w14:textId="77777777" w:rsidTr="00195548">
        <w:tc>
          <w:tcPr>
            <w:tcW w:w="600" w:type="dxa"/>
          </w:tcPr>
          <w:p w14:paraId="3FB7C24D" w14:textId="77777777" w:rsidR="00B50050" w:rsidRDefault="00B50050" w:rsidP="0088127C">
            <w:pPr>
              <w:pStyle w:val="OtherTableBody"/>
            </w:pPr>
          </w:p>
        </w:tc>
        <w:tc>
          <w:tcPr>
            <w:tcW w:w="600" w:type="dxa"/>
          </w:tcPr>
          <w:p w14:paraId="07A5ED7A" w14:textId="77777777" w:rsidR="00B50050" w:rsidRDefault="00B50050" w:rsidP="0088127C">
            <w:pPr>
              <w:pStyle w:val="OtherTableBody"/>
            </w:pPr>
            <w:r>
              <w:t>0496</w:t>
            </w:r>
          </w:p>
        </w:tc>
        <w:tc>
          <w:tcPr>
            <w:tcW w:w="2600" w:type="dxa"/>
          </w:tcPr>
          <w:p w14:paraId="03940B36" w14:textId="77777777" w:rsidR="00B50050" w:rsidRDefault="00B50050" w:rsidP="0088127C">
            <w:pPr>
              <w:pStyle w:val="OtherTableBody"/>
            </w:pPr>
          </w:p>
        </w:tc>
        <w:tc>
          <w:tcPr>
            <w:tcW w:w="1400" w:type="dxa"/>
          </w:tcPr>
          <w:p w14:paraId="617EB855" w14:textId="77777777" w:rsidR="00B50050" w:rsidRDefault="00B50050" w:rsidP="0088127C">
            <w:pPr>
              <w:pStyle w:val="OtherTableBody"/>
            </w:pPr>
            <w:r>
              <w:t>133</w:t>
            </w:r>
          </w:p>
        </w:tc>
        <w:tc>
          <w:tcPr>
            <w:tcW w:w="4200" w:type="dxa"/>
          </w:tcPr>
          <w:p w14:paraId="55728B0A" w14:textId="77777777" w:rsidR="00B50050" w:rsidRDefault="00B50050" w:rsidP="0088127C">
            <w:pPr>
              <w:pStyle w:val="OtherTableBody"/>
            </w:pPr>
            <w:r>
              <w:t>Use of Investigational Device</w:t>
            </w:r>
          </w:p>
        </w:tc>
      </w:tr>
      <w:tr w:rsidR="00B50050" w14:paraId="5C3BFFD6" w14:textId="77777777" w:rsidTr="00195548">
        <w:tc>
          <w:tcPr>
            <w:tcW w:w="600" w:type="dxa"/>
          </w:tcPr>
          <w:p w14:paraId="6FABAE03" w14:textId="77777777" w:rsidR="00B50050" w:rsidRDefault="00B50050" w:rsidP="0088127C">
            <w:pPr>
              <w:pStyle w:val="OtherTableBody"/>
            </w:pPr>
          </w:p>
        </w:tc>
        <w:tc>
          <w:tcPr>
            <w:tcW w:w="600" w:type="dxa"/>
          </w:tcPr>
          <w:p w14:paraId="283F91D7" w14:textId="77777777" w:rsidR="00B50050" w:rsidRDefault="00B50050" w:rsidP="0088127C">
            <w:pPr>
              <w:pStyle w:val="OtherTableBody"/>
            </w:pPr>
            <w:r>
              <w:t>0496</w:t>
            </w:r>
          </w:p>
        </w:tc>
        <w:tc>
          <w:tcPr>
            <w:tcW w:w="2600" w:type="dxa"/>
          </w:tcPr>
          <w:p w14:paraId="29CABC8C" w14:textId="77777777" w:rsidR="00B50050" w:rsidRDefault="00B50050" w:rsidP="0088127C">
            <w:pPr>
              <w:pStyle w:val="OtherTableBody"/>
            </w:pPr>
          </w:p>
        </w:tc>
        <w:tc>
          <w:tcPr>
            <w:tcW w:w="1400" w:type="dxa"/>
          </w:tcPr>
          <w:p w14:paraId="61B01FB9" w14:textId="77777777" w:rsidR="00B50050" w:rsidRDefault="00B50050" w:rsidP="0088127C">
            <w:pPr>
              <w:pStyle w:val="OtherTableBody"/>
            </w:pPr>
            <w:r>
              <w:t>134</w:t>
            </w:r>
          </w:p>
        </w:tc>
        <w:tc>
          <w:tcPr>
            <w:tcW w:w="4200" w:type="dxa"/>
          </w:tcPr>
          <w:p w14:paraId="3CBDE662" w14:textId="77777777" w:rsidR="00B50050" w:rsidRDefault="00B50050" w:rsidP="0088127C">
            <w:pPr>
              <w:pStyle w:val="OtherTableBody"/>
            </w:pPr>
            <w:r>
              <w:t>Use of Investigational Drug</w:t>
            </w:r>
          </w:p>
        </w:tc>
      </w:tr>
      <w:tr w:rsidR="00B50050" w14:paraId="47E9B1A0" w14:textId="77777777" w:rsidTr="00195548">
        <w:tc>
          <w:tcPr>
            <w:tcW w:w="600" w:type="dxa"/>
          </w:tcPr>
          <w:p w14:paraId="04D2A477" w14:textId="77777777" w:rsidR="00B50050" w:rsidRDefault="00B50050" w:rsidP="0088127C">
            <w:pPr>
              <w:pStyle w:val="OtherTableBody"/>
            </w:pPr>
          </w:p>
        </w:tc>
        <w:tc>
          <w:tcPr>
            <w:tcW w:w="600" w:type="dxa"/>
          </w:tcPr>
          <w:p w14:paraId="1FFC160A" w14:textId="77777777" w:rsidR="00B50050" w:rsidRDefault="00B50050" w:rsidP="0088127C">
            <w:pPr>
              <w:pStyle w:val="OtherTableBody"/>
            </w:pPr>
            <w:r>
              <w:t>0496</w:t>
            </w:r>
          </w:p>
        </w:tc>
        <w:tc>
          <w:tcPr>
            <w:tcW w:w="2600" w:type="dxa"/>
          </w:tcPr>
          <w:p w14:paraId="24E648F0" w14:textId="77777777" w:rsidR="00B50050" w:rsidRDefault="00B50050" w:rsidP="0088127C">
            <w:pPr>
              <w:pStyle w:val="OtherTableBody"/>
            </w:pPr>
          </w:p>
        </w:tc>
        <w:tc>
          <w:tcPr>
            <w:tcW w:w="1400" w:type="dxa"/>
          </w:tcPr>
          <w:p w14:paraId="3188E7B8" w14:textId="77777777" w:rsidR="00B50050" w:rsidRDefault="00B50050" w:rsidP="0088127C">
            <w:pPr>
              <w:pStyle w:val="OtherTableBody"/>
            </w:pPr>
            <w:r>
              <w:t>135</w:t>
            </w:r>
          </w:p>
        </w:tc>
        <w:tc>
          <w:tcPr>
            <w:tcW w:w="4200" w:type="dxa"/>
          </w:tcPr>
          <w:p w14:paraId="6C2E5116" w14:textId="77777777" w:rsidR="00B50050" w:rsidRDefault="00B50050" w:rsidP="0088127C">
            <w:pPr>
              <w:pStyle w:val="OtherTableBody"/>
            </w:pPr>
            <w:r>
              <w:t>Venogram</w:t>
            </w:r>
          </w:p>
        </w:tc>
      </w:tr>
      <w:tr w:rsidR="00B50050" w14:paraId="1D947EA4" w14:textId="77777777" w:rsidTr="00195548">
        <w:tc>
          <w:tcPr>
            <w:tcW w:w="600" w:type="dxa"/>
          </w:tcPr>
          <w:p w14:paraId="6B50320C" w14:textId="77777777" w:rsidR="00B50050" w:rsidRDefault="00B50050" w:rsidP="0088127C">
            <w:pPr>
              <w:pStyle w:val="OtherTableBody"/>
            </w:pPr>
          </w:p>
        </w:tc>
        <w:tc>
          <w:tcPr>
            <w:tcW w:w="600" w:type="dxa"/>
          </w:tcPr>
          <w:p w14:paraId="7E9CD7EA" w14:textId="77777777" w:rsidR="00B50050" w:rsidRDefault="00B50050" w:rsidP="0088127C">
            <w:pPr>
              <w:pStyle w:val="OtherTableBody"/>
            </w:pPr>
            <w:r>
              <w:t>0496</w:t>
            </w:r>
          </w:p>
        </w:tc>
        <w:tc>
          <w:tcPr>
            <w:tcW w:w="2600" w:type="dxa"/>
          </w:tcPr>
          <w:p w14:paraId="62141907" w14:textId="77777777" w:rsidR="00B50050" w:rsidRDefault="00B50050" w:rsidP="0088127C">
            <w:pPr>
              <w:pStyle w:val="OtherTableBody"/>
            </w:pPr>
          </w:p>
        </w:tc>
        <w:tc>
          <w:tcPr>
            <w:tcW w:w="1400" w:type="dxa"/>
          </w:tcPr>
          <w:p w14:paraId="38110679" w14:textId="77777777" w:rsidR="00B50050" w:rsidRDefault="00B50050" w:rsidP="0088127C">
            <w:pPr>
              <w:pStyle w:val="OtherTableBody"/>
            </w:pPr>
            <w:r>
              <w:t>136</w:t>
            </w:r>
          </w:p>
        </w:tc>
        <w:tc>
          <w:tcPr>
            <w:tcW w:w="4200" w:type="dxa"/>
          </w:tcPr>
          <w:p w14:paraId="00321D23" w14:textId="77777777" w:rsidR="00B50050" w:rsidRDefault="00B50050" w:rsidP="0088127C">
            <w:pPr>
              <w:pStyle w:val="OtherTableBody"/>
            </w:pPr>
            <w:r>
              <w:t>Videotape</w:t>
            </w:r>
          </w:p>
        </w:tc>
      </w:tr>
      <w:tr w:rsidR="00B50050" w14:paraId="563BEDFC" w14:textId="77777777" w:rsidTr="00195548">
        <w:tc>
          <w:tcPr>
            <w:tcW w:w="600" w:type="dxa"/>
          </w:tcPr>
          <w:p w14:paraId="64CB1286" w14:textId="77777777" w:rsidR="00B50050" w:rsidRDefault="00B50050" w:rsidP="0088127C">
            <w:pPr>
              <w:pStyle w:val="OtherTableBody"/>
            </w:pPr>
            <w:r>
              <w:t>HL7</w:t>
            </w:r>
          </w:p>
        </w:tc>
        <w:tc>
          <w:tcPr>
            <w:tcW w:w="600" w:type="dxa"/>
          </w:tcPr>
          <w:p w14:paraId="5D9288B4" w14:textId="77777777" w:rsidR="00B50050" w:rsidRDefault="00B50050" w:rsidP="0088127C">
            <w:pPr>
              <w:pStyle w:val="OtherTableBody"/>
            </w:pPr>
          </w:p>
        </w:tc>
        <w:tc>
          <w:tcPr>
            <w:tcW w:w="2600" w:type="dxa"/>
          </w:tcPr>
          <w:p w14:paraId="59933C0D" w14:textId="77777777" w:rsidR="00B50050" w:rsidRDefault="00B50050" w:rsidP="0088127C">
            <w:pPr>
              <w:pStyle w:val="OtherTableBody"/>
            </w:pPr>
            <w:r>
              <w:t>Consent Mode</w:t>
            </w:r>
          </w:p>
        </w:tc>
        <w:tc>
          <w:tcPr>
            <w:tcW w:w="1400" w:type="dxa"/>
          </w:tcPr>
          <w:p w14:paraId="0073B6B0" w14:textId="77777777" w:rsidR="00B50050" w:rsidRDefault="00B50050" w:rsidP="0088127C">
            <w:pPr>
              <w:pStyle w:val="OtherTableBody"/>
            </w:pPr>
          </w:p>
        </w:tc>
        <w:tc>
          <w:tcPr>
            <w:tcW w:w="4200" w:type="dxa"/>
          </w:tcPr>
          <w:p w14:paraId="723429FE" w14:textId="77777777" w:rsidR="00B50050" w:rsidRDefault="00B50050" w:rsidP="0088127C">
            <w:pPr>
              <w:pStyle w:val="OtherTableBody"/>
            </w:pPr>
          </w:p>
        </w:tc>
      </w:tr>
      <w:tr w:rsidR="00B50050" w14:paraId="51529449" w14:textId="77777777" w:rsidTr="00195548">
        <w:tc>
          <w:tcPr>
            <w:tcW w:w="600" w:type="dxa"/>
          </w:tcPr>
          <w:p w14:paraId="5425B38A" w14:textId="77777777" w:rsidR="00B50050" w:rsidRDefault="00B50050" w:rsidP="0088127C">
            <w:pPr>
              <w:pStyle w:val="OtherTableBody"/>
            </w:pPr>
          </w:p>
        </w:tc>
        <w:tc>
          <w:tcPr>
            <w:tcW w:w="600" w:type="dxa"/>
          </w:tcPr>
          <w:p w14:paraId="45658A8D" w14:textId="77777777" w:rsidR="00B50050" w:rsidRDefault="00B50050" w:rsidP="0088127C">
            <w:pPr>
              <w:pStyle w:val="OtherTableBody"/>
            </w:pPr>
            <w:r>
              <w:t>0497</w:t>
            </w:r>
          </w:p>
        </w:tc>
        <w:tc>
          <w:tcPr>
            <w:tcW w:w="2600" w:type="dxa"/>
          </w:tcPr>
          <w:p w14:paraId="63811FC2" w14:textId="77777777" w:rsidR="00B50050" w:rsidRDefault="00B50050" w:rsidP="0088127C">
            <w:pPr>
              <w:pStyle w:val="OtherTableBody"/>
            </w:pPr>
          </w:p>
        </w:tc>
        <w:tc>
          <w:tcPr>
            <w:tcW w:w="1400" w:type="dxa"/>
          </w:tcPr>
          <w:p w14:paraId="6BAC3BD4" w14:textId="77777777" w:rsidR="00B50050" w:rsidRDefault="00B50050" w:rsidP="0088127C">
            <w:pPr>
              <w:pStyle w:val="OtherTableBody"/>
            </w:pPr>
            <w:r>
              <w:t>T</w:t>
            </w:r>
          </w:p>
        </w:tc>
        <w:tc>
          <w:tcPr>
            <w:tcW w:w="4200" w:type="dxa"/>
          </w:tcPr>
          <w:p w14:paraId="49801280" w14:textId="77777777" w:rsidR="00B50050" w:rsidRDefault="00B50050" w:rsidP="0088127C">
            <w:pPr>
              <w:pStyle w:val="OtherTableBody"/>
            </w:pPr>
            <w:r>
              <w:t>Telephone</w:t>
            </w:r>
          </w:p>
        </w:tc>
      </w:tr>
      <w:tr w:rsidR="00B50050" w14:paraId="0F1B66A2" w14:textId="77777777" w:rsidTr="00195548">
        <w:tc>
          <w:tcPr>
            <w:tcW w:w="600" w:type="dxa"/>
          </w:tcPr>
          <w:p w14:paraId="680FA1EA" w14:textId="77777777" w:rsidR="00B50050" w:rsidRDefault="00B50050" w:rsidP="0088127C">
            <w:pPr>
              <w:pStyle w:val="OtherTableBody"/>
            </w:pPr>
          </w:p>
        </w:tc>
        <w:tc>
          <w:tcPr>
            <w:tcW w:w="600" w:type="dxa"/>
          </w:tcPr>
          <w:p w14:paraId="3AC36F57" w14:textId="77777777" w:rsidR="00B50050" w:rsidRDefault="00B50050" w:rsidP="0088127C">
            <w:pPr>
              <w:pStyle w:val="OtherTableBody"/>
            </w:pPr>
            <w:r>
              <w:t>0497</w:t>
            </w:r>
          </w:p>
        </w:tc>
        <w:tc>
          <w:tcPr>
            <w:tcW w:w="2600" w:type="dxa"/>
          </w:tcPr>
          <w:p w14:paraId="76933491" w14:textId="77777777" w:rsidR="00B50050" w:rsidRDefault="00B50050" w:rsidP="0088127C">
            <w:pPr>
              <w:pStyle w:val="OtherTableBody"/>
            </w:pPr>
          </w:p>
        </w:tc>
        <w:tc>
          <w:tcPr>
            <w:tcW w:w="1400" w:type="dxa"/>
          </w:tcPr>
          <w:p w14:paraId="0854A853" w14:textId="77777777" w:rsidR="00B50050" w:rsidRDefault="00B50050" w:rsidP="0088127C">
            <w:pPr>
              <w:pStyle w:val="OtherTableBody"/>
            </w:pPr>
            <w:r>
              <w:t>V</w:t>
            </w:r>
          </w:p>
        </w:tc>
        <w:tc>
          <w:tcPr>
            <w:tcW w:w="4200" w:type="dxa"/>
          </w:tcPr>
          <w:p w14:paraId="32CA1F31" w14:textId="77777777" w:rsidR="00B50050" w:rsidRDefault="00B50050" w:rsidP="0088127C">
            <w:pPr>
              <w:pStyle w:val="OtherTableBody"/>
            </w:pPr>
            <w:r>
              <w:t>Verbal</w:t>
            </w:r>
          </w:p>
        </w:tc>
      </w:tr>
      <w:tr w:rsidR="00B50050" w14:paraId="55524F74" w14:textId="77777777" w:rsidTr="00195548">
        <w:tc>
          <w:tcPr>
            <w:tcW w:w="600" w:type="dxa"/>
          </w:tcPr>
          <w:p w14:paraId="293D0170" w14:textId="77777777" w:rsidR="00B50050" w:rsidRDefault="00B50050" w:rsidP="0088127C">
            <w:pPr>
              <w:pStyle w:val="OtherTableBody"/>
            </w:pPr>
          </w:p>
        </w:tc>
        <w:tc>
          <w:tcPr>
            <w:tcW w:w="600" w:type="dxa"/>
          </w:tcPr>
          <w:p w14:paraId="246CDC16" w14:textId="77777777" w:rsidR="00B50050" w:rsidRDefault="00B50050" w:rsidP="0088127C">
            <w:pPr>
              <w:pStyle w:val="OtherTableBody"/>
            </w:pPr>
            <w:r>
              <w:t>0497</w:t>
            </w:r>
          </w:p>
        </w:tc>
        <w:tc>
          <w:tcPr>
            <w:tcW w:w="2600" w:type="dxa"/>
          </w:tcPr>
          <w:p w14:paraId="7F440CE2" w14:textId="77777777" w:rsidR="00B50050" w:rsidRDefault="00B50050" w:rsidP="0088127C">
            <w:pPr>
              <w:pStyle w:val="OtherTableBody"/>
            </w:pPr>
          </w:p>
        </w:tc>
        <w:tc>
          <w:tcPr>
            <w:tcW w:w="1400" w:type="dxa"/>
          </w:tcPr>
          <w:p w14:paraId="70AF3295" w14:textId="77777777" w:rsidR="00B50050" w:rsidRDefault="00B50050" w:rsidP="0088127C">
            <w:pPr>
              <w:pStyle w:val="OtherTableBody"/>
            </w:pPr>
            <w:r>
              <w:t>W</w:t>
            </w:r>
          </w:p>
        </w:tc>
        <w:tc>
          <w:tcPr>
            <w:tcW w:w="4200" w:type="dxa"/>
          </w:tcPr>
          <w:p w14:paraId="0C348155" w14:textId="77777777" w:rsidR="00B50050" w:rsidRDefault="00B50050" w:rsidP="0088127C">
            <w:pPr>
              <w:pStyle w:val="OtherTableBody"/>
            </w:pPr>
            <w:r>
              <w:t>Written</w:t>
            </w:r>
          </w:p>
        </w:tc>
      </w:tr>
      <w:tr w:rsidR="00B50050" w14:paraId="0A428A76" w14:textId="77777777" w:rsidTr="00195548">
        <w:tc>
          <w:tcPr>
            <w:tcW w:w="600" w:type="dxa"/>
          </w:tcPr>
          <w:p w14:paraId="51BEEA1C" w14:textId="77777777" w:rsidR="00B50050" w:rsidRDefault="00B50050" w:rsidP="0088127C">
            <w:pPr>
              <w:pStyle w:val="OtherTableBody"/>
            </w:pPr>
            <w:r>
              <w:t>HL7</w:t>
            </w:r>
          </w:p>
        </w:tc>
        <w:tc>
          <w:tcPr>
            <w:tcW w:w="600" w:type="dxa"/>
          </w:tcPr>
          <w:p w14:paraId="24280D43" w14:textId="77777777" w:rsidR="00B50050" w:rsidRDefault="00B50050" w:rsidP="0088127C">
            <w:pPr>
              <w:pStyle w:val="OtherTableBody"/>
            </w:pPr>
          </w:p>
        </w:tc>
        <w:tc>
          <w:tcPr>
            <w:tcW w:w="2600" w:type="dxa"/>
          </w:tcPr>
          <w:p w14:paraId="2F919C0E" w14:textId="77777777" w:rsidR="00B50050" w:rsidRDefault="00B50050" w:rsidP="0088127C">
            <w:pPr>
              <w:pStyle w:val="OtherTableBody"/>
            </w:pPr>
            <w:r>
              <w:t>Consent Status</w:t>
            </w:r>
          </w:p>
        </w:tc>
        <w:tc>
          <w:tcPr>
            <w:tcW w:w="1400" w:type="dxa"/>
          </w:tcPr>
          <w:p w14:paraId="001CA154" w14:textId="77777777" w:rsidR="00B50050" w:rsidRDefault="00B50050" w:rsidP="0088127C">
            <w:pPr>
              <w:pStyle w:val="OtherTableBody"/>
            </w:pPr>
          </w:p>
        </w:tc>
        <w:tc>
          <w:tcPr>
            <w:tcW w:w="4200" w:type="dxa"/>
          </w:tcPr>
          <w:p w14:paraId="6565B7A1" w14:textId="77777777" w:rsidR="00B50050" w:rsidRDefault="00B50050" w:rsidP="0088127C">
            <w:pPr>
              <w:pStyle w:val="OtherTableBody"/>
            </w:pPr>
          </w:p>
        </w:tc>
      </w:tr>
      <w:tr w:rsidR="00B50050" w14:paraId="71D976E9" w14:textId="77777777" w:rsidTr="00195548">
        <w:tc>
          <w:tcPr>
            <w:tcW w:w="600" w:type="dxa"/>
          </w:tcPr>
          <w:p w14:paraId="35C6931B" w14:textId="77777777" w:rsidR="00B50050" w:rsidRDefault="00B50050" w:rsidP="0088127C">
            <w:pPr>
              <w:pStyle w:val="OtherTableBody"/>
            </w:pPr>
          </w:p>
        </w:tc>
        <w:tc>
          <w:tcPr>
            <w:tcW w:w="600" w:type="dxa"/>
          </w:tcPr>
          <w:p w14:paraId="1E063C2A" w14:textId="77777777" w:rsidR="00B50050" w:rsidRDefault="00B50050" w:rsidP="0088127C">
            <w:pPr>
              <w:pStyle w:val="OtherTableBody"/>
            </w:pPr>
            <w:r>
              <w:t>0498</w:t>
            </w:r>
          </w:p>
        </w:tc>
        <w:tc>
          <w:tcPr>
            <w:tcW w:w="2600" w:type="dxa"/>
          </w:tcPr>
          <w:p w14:paraId="703EEA6D" w14:textId="77777777" w:rsidR="00B50050" w:rsidRDefault="00B50050" w:rsidP="0088127C">
            <w:pPr>
              <w:pStyle w:val="OtherTableBody"/>
            </w:pPr>
          </w:p>
        </w:tc>
        <w:tc>
          <w:tcPr>
            <w:tcW w:w="1400" w:type="dxa"/>
          </w:tcPr>
          <w:p w14:paraId="38B44944" w14:textId="77777777" w:rsidR="00B50050" w:rsidRDefault="00B50050" w:rsidP="0088127C">
            <w:pPr>
              <w:pStyle w:val="OtherTableBody"/>
            </w:pPr>
            <w:r>
              <w:t>A</w:t>
            </w:r>
          </w:p>
        </w:tc>
        <w:tc>
          <w:tcPr>
            <w:tcW w:w="4200" w:type="dxa"/>
          </w:tcPr>
          <w:p w14:paraId="776B7E4E" w14:textId="77777777" w:rsidR="00B50050" w:rsidRDefault="00B50050" w:rsidP="0088127C">
            <w:pPr>
              <w:pStyle w:val="OtherTableBody"/>
            </w:pPr>
            <w:r>
              <w:t>Active - Consent has been granted</w:t>
            </w:r>
          </w:p>
        </w:tc>
      </w:tr>
      <w:tr w:rsidR="00B50050" w14:paraId="761A53DC" w14:textId="77777777" w:rsidTr="00195548">
        <w:tc>
          <w:tcPr>
            <w:tcW w:w="600" w:type="dxa"/>
          </w:tcPr>
          <w:p w14:paraId="3EB3BD29" w14:textId="77777777" w:rsidR="00B50050" w:rsidRDefault="00B50050" w:rsidP="0088127C">
            <w:pPr>
              <w:pStyle w:val="OtherTableBody"/>
            </w:pPr>
          </w:p>
        </w:tc>
        <w:tc>
          <w:tcPr>
            <w:tcW w:w="600" w:type="dxa"/>
          </w:tcPr>
          <w:p w14:paraId="106C92C2" w14:textId="77777777" w:rsidR="00B50050" w:rsidRDefault="00B50050" w:rsidP="0088127C">
            <w:pPr>
              <w:pStyle w:val="OtherTableBody"/>
            </w:pPr>
            <w:r>
              <w:t>0498</w:t>
            </w:r>
          </w:p>
        </w:tc>
        <w:tc>
          <w:tcPr>
            <w:tcW w:w="2600" w:type="dxa"/>
          </w:tcPr>
          <w:p w14:paraId="3046CD2E" w14:textId="77777777" w:rsidR="00B50050" w:rsidRDefault="00B50050" w:rsidP="0088127C">
            <w:pPr>
              <w:pStyle w:val="OtherTableBody"/>
            </w:pPr>
          </w:p>
        </w:tc>
        <w:tc>
          <w:tcPr>
            <w:tcW w:w="1400" w:type="dxa"/>
          </w:tcPr>
          <w:p w14:paraId="273A3A19" w14:textId="77777777" w:rsidR="00B50050" w:rsidRDefault="00B50050" w:rsidP="0088127C">
            <w:pPr>
              <w:pStyle w:val="OtherTableBody"/>
            </w:pPr>
            <w:r>
              <w:t>B</w:t>
            </w:r>
          </w:p>
        </w:tc>
        <w:tc>
          <w:tcPr>
            <w:tcW w:w="4200" w:type="dxa"/>
          </w:tcPr>
          <w:p w14:paraId="7FD3A97E" w14:textId="77777777" w:rsidR="00B50050" w:rsidRDefault="00B50050" w:rsidP="0088127C">
            <w:pPr>
              <w:pStyle w:val="OtherTableBody"/>
            </w:pPr>
            <w:r>
              <w:t>Bypassed (Consent not sought)</w:t>
            </w:r>
          </w:p>
        </w:tc>
      </w:tr>
      <w:tr w:rsidR="00B50050" w14:paraId="2A359BB5" w14:textId="77777777" w:rsidTr="00195548">
        <w:tc>
          <w:tcPr>
            <w:tcW w:w="600" w:type="dxa"/>
          </w:tcPr>
          <w:p w14:paraId="6B102052" w14:textId="77777777" w:rsidR="00B50050" w:rsidRDefault="00B50050" w:rsidP="0088127C">
            <w:pPr>
              <w:pStyle w:val="OtherTableBody"/>
            </w:pPr>
          </w:p>
        </w:tc>
        <w:tc>
          <w:tcPr>
            <w:tcW w:w="600" w:type="dxa"/>
          </w:tcPr>
          <w:p w14:paraId="64B4DE4D" w14:textId="77777777" w:rsidR="00B50050" w:rsidRDefault="00B50050" w:rsidP="0088127C">
            <w:pPr>
              <w:pStyle w:val="OtherTableBody"/>
            </w:pPr>
            <w:r>
              <w:t>0498</w:t>
            </w:r>
          </w:p>
        </w:tc>
        <w:tc>
          <w:tcPr>
            <w:tcW w:w="2600" w:type="dxa"/>
          </w:tcPr>
          <w:p w14:paraId="09C11B33" w14:textId="77777777" w:rsidR="00B50050" w:rsidRDefault="00B50050" w:rsidP="0088127C">
            <w:pPr>
              <w:pStyle w:val="OtherTableBody"/>
            </w:pPr>
          </w:p>
        </w:tc>
        <w:tc>
          <w:tcPr>
            <w:tcW w:w="1400" w:type="dxa"/>
          </w:tcPr>
          <w:p w14:paraId="503D243B" w14:textId="77777777" w:rsidR="00B50050" w:rsidRDefault="00B50050" w:rsidP="0088127C">
            <w:pPr>
              <w:pStyle w:val="OtherTableBody"/>
            </w:pPr>
            <w:r>
              <w:t>L</w:t>
            </w:r>
          </w:p>
        </w:tc>
        <w:tc>
          <w:tcPr>
            <w:tcW w:w="4200" w:type="dxa"/>
          </w:tcPr>
          <w:p w14:paraId="54A3C7D2" w14:textId="77777777" w:rsidR="00B50050" w:rsidRDefault="00B50050" w:rsidP="0088127C">
            <w:pPr>
              <w:pStyle w:val="OtherTableBody"/>
            </w:pPr>
            <w:r>
              <w:t>Limited - Consent has been granted with limitations</w:t>
            </w:r>
          </w:p>
        </w:tc>
      </w:tr>
      <w:tr w:rsidR="00B50050" w14:paraId="2654ED9C" w14:textId="77777777" w:rsidTr="00195548">
        <w:tc>
          <w:tcPr>
            <w:tcW w:w="600" w:type="dxa"/>
          </w:tcPr>
          <w:p w14:paraId="65A32F1E" w14:textId="77777777" w:rsidR="00B50050" w:rsidRDefault="00B50050" w:rsidP="0088127C">
            <w:pPr>
              <w:pStyle w:val="OtherTableBody"/>
            </w:pPr>
          </w:p>
        </w:tc>
        <w:tc>
          <w:tcPr>
            <w:tcW w:w="600" w:type="dxa"/>
          </w:tcPr>
          <w:p w14:paraId="40536CDD" w14:textId="77777777" w:rsidR="00B50050" w:rsidRDefault="00B50050" w:rsidP="0088127C">
            <w:pPr>
              <w:pStyle w:val="OtherTableBody"/>
            </w:pPr>
            <w:r>
              <w:t>0498</w:t>
            </w:r>
          </w:p>
        </w:tc>
        <w:tc>
          <w:tcPr>
            <w:tcW w:w="2600" w:type="dxa"/>
          </w:tcPr>
          <w:p w14:paraId="5B842164" w14:textId="77777777" w:rsidR="00B50050" w:rsidRDefault="00B50050" w:rsidP="0088127C">
            <w:pPr>
              <w:pStyle w:val="OtherTableBody"/>
            </w:pPr>
          </w:p>
        </w:tc>
        <w:tc>
          <w:tcPr>
            <w:tcW w:w="1400" w:type="dxa"/>
          </w:tcPr>
          <w:p w14:paraId="7701E1A0" w14:textId="77777777" w:rsidR="00B50050" w:rsidRDefault="00B50050" w:rsidP="0088127C">
            <w:pPr>
              <w:pStyle w:val="OtherTableBody"/>
            </w:pPr>
            <w:r>
              <w:t>P</w:t>
            </w:r>
          </w:p>
        </w:tc>
        <w:tc>
          <w:tcPr>
            <w:tcW w:w="4200" w:type="dxa"/>
          </w:tcPr>
          <w:p w14:paraId="1E39B156" w14:textId="77777777" w:rsidR="00B50050" w:rsidRDefault="00B50050" w:rsidP="0088127C">
            <w:pPr>
              <w:pStyle w:val="OtherTableBody"/>
            </w:pPr>
            <w:r>
              <w:t>Pending - Consent has not yet been sought</w:t>
            </w:r>
          </w:p>
        </w:tc>
      </w:tr>
      <w:tr w:rsidR="00B50050" w14:paraId="4870B979" w14:textId="77777777" w:rsidTr="00195548">
        <w:tc>
          <w:tcPr>
            <w:tcW w:w="600" w:type="dxa"/>
          </w:tcPr>
          <w:p w14:paraId="232C4A72" w14:textId="77777777" w:rsidR="00B50050" w:rsidRDefault="00B50050" w:rsidP="0088127C">
            <w:pPr>
              <w:pStyle w:val="OtherTableBody"/>
            </w:pPr>
          </w:p>
        </w:tc>
        <w:tc>
          <w:tcPr>
            <w:tcW w:w="600" w:type="dxa"/>
          </w:tcPr>
          <w:p w14:paraId="7530C9E8" w14:textId="77777777" w:rsidR="00B50050" w:rsidRDefault="00B50050" w:rsidP="0088127C">
            <w:pPr>
              <w:pStyle w:val="OtherTableBody"/>
            </w:pPr>
            <w:r>
              <w:t>0498</w:t>
            </w:r>
          </w:p>
        </w:tc>
        <w:tc>
          <w:tcPr>
            <w:tcW w:w="2600" w:type="dxa"/>
          </w:tcPr>
          <w:p w14:paraId="6BBEC8F5" w14:textId="77777777" w:rsidR="00B50050" w:rsidRDefault="00B50050" w:rsidP="0088127C">
            <w:pPr>
              <w:pStyle w:val="OtherTableBody"/>
            </w:pPr>
          </w:p>
        </w:tc>
        <w:tc>
          <w:tcPr>
            <w:tcW w:w="1400" w:type="dxa"/>
          </w:tcPr>
          <w:p w14:paraId="11304CA1" w14:textId="77777777" w:rsidR="00B50050" w:rsidRDefault="00B50050" w:rsidP="0088127C">
            <w:pPr>
              <w:pStyle w:val="OtherTableBody"/>
            </w:pPr>
            <w:r>
              <w:t>R</w:t>
            </w:r>
          </w:p>
        </w:tc>
        <w:tc>
          <w:tcPr>
            <w:tcW w:w="4200" w:type="dxa"/>
          </w:tcPr>
          <w:p w14:paraId="04F86614" w14:textId="77777777" w:rsidR="00B50050" w:rsidRDefault="00B50050" w:rsidP="0088127C">
            <w:pPr>
              <w:pStyle w:val="OtherTableBody"/>
            </w:pPr>
            <w:r>
              <w:t>Refused - Consent has been refused</w:t>
            </w:r>
          </w:p>
        </w:tc>
      </w:tr>
      <w:tr w:rsidR="00B50050" w14:paraId="43496BD1" w14:textId="77777777" w:rsidTr="00195548">
        <w:tc>
          <w:tcPr>
            <w:tcW w:w="600" w:type="dxa"/>
          </w:tcPr>
          <w:p w14:paraId="2788373E" w14:textId="77777777" w:rsidR="00B50050" w:rsidRDefault="00B50050" w:rsidP="0088127C">
            <w:pPr>
              <w:pStyle w:val="OtherTableBody"/>
            </w:pPr>
          </w:p>
        </w:tc>
        <w:tc>
          <w:tcPr>
            <w:tcW w:w="600" w:type="dxa"/>
          </w:tcPr>
          <w:p w14:paraId="2FBC08A9" w14:textId="77777777" w:rsidR="00B50050" w:rsidRDefault="00B50050" w:rsidP="0088127C">
            <w:pPr>
              <w:pStyle w:val="OtherTableBody"/>
            </w:pPr>
            <w:r>
              <w:t>0498</w:t>
            </w:r>
          </w:p>
        </w:tc>
        <w:tc>
          <w:tcPr>
            <w:tcW w:w="2600" w:type="dxa"/>
          </w:tcPr>
          <w:p w14:paraId="5BA50BA4" w14:textId="77777777" w:rsidR="00B50050" w:rsidRDefault="00B50050" w:rsidP="0088127C">
            <w:pPr>
              <w:pStyle w:val="OtherTableBody"/>
            </w:pPr>
          </w:p>
        </w:tc>
        <w:tc>
          <w:tcPr>
            <w:tcW w:w="1400" w:type="dxa"/>
          </w:tcPr>
          <w:p w14:paraId="65BC8105" w14:textId="77777777" w:rsidR="00B50050" w:rsidRDefault="00B50050" w:rsidP="0088127C">
            <w:pPr>
              <w:pStyle w:val="OtherTableBody"/>
            </w:pPr>
            <w:r>
              <w:t>X</w:t>
            </w:r>
          </w:p>
        </w:tc>
        <w:tc>
          <w:tcPr>
            <w:tcW w:w="4200" w:type="dxa"/>
          </w:tcPr>
          <w:p w14:paraId="0BAE92FB" w14:textId="77777777" w:rsidR="00B50050" w:rsidRDefault="00B50050" w:rsidP="0088127C">
            <w:pPr>
              <w:pStyle w:val="OtherTableBody"/>
            </w:pPr>
            <w:r>
              <w:t>Rescinded - Consent was initially granted, but was subsequently revoked or ended.</w:t>
            </w:r>
          </w:p>
        </w:tc>
      </w:tr>
      <w:tr w:rsidR="00B50050" w14:paraId="3D9BB687" w14:textId="77777777" w:rsidTr="00195548">
        <w:tc>
          <w:tcPr>
            <w:tcW w:w="600" w:type="dxa"/>
          </w:tcPr>
          <w:p w14:paraId="72BA1973" w14:textId="77777777" w:rsidR="00B50050" w:rsidRDefault="00B50050" w:rsidP="0088127C">
            <w:pPr>
              <w:pStyle w:val="OtherTableBody"/>
            </w:pPr>
            <w:r>
              <w:t>User</w:t>
            </w:r>
          </w:p>
        </w:tc>
        <w:tc>
          <w:tcPr>
            <w:tcW w:w="600" w:type="dxa"/>
          </w:tcPr>
          <w:p w14:paraId="686F3986" w14:textId="77777777" w:rsidR="00B50050" w:rsidRDefault="00B50050" w:rsidP="0088127C">
            <w:pPr>
              <w:pStyle w:val="OtherTableBody"/>
            </w:pPr>
          </w:p>
        </w:tc>
        <w:tc>
          <w:tcPr>
            <w:tcW w:w="2600" w:type="dxa"/>
          </w:tcPr>
          <w:p w14:paraId="0DFEC77D" w14:textId="77777777" w:rsidR="00B50050" w:rsidRDefault="00B50050" w:rsidP="0088127C">
            <w:pPr>
              <w:pStyle w:val="OtherTableBody"/>
            </w:pPr>
            <w:r>
              <w:t>Consent Bypass Reason</w:t>
            </w:r>
          </w:p>
        </w:tc>
        <w:tc>
          <w:tcPr>
            <w:tcW w:w="1400" w:type="dxa"/>
          </w:tcPr>
          <w:p w14:paraId="0237B8EA" w14:textId="77777777" w:rsidR="00B50050" w:rsidRDefault="00B50050" w:rsidP="0088127C">
            <w:pPr>
              <w:pStyle w:val="OtherTableBody"/>
            </w:pPr>
          </w:p>
        </w:tc>
        <w:tc>
          <w:tcPr>
            <w:tcW w:w="4200" w:type="dxa"/>
          </w:tcPr>
          <w:p w14:paraId="2EBDACD2" w14:textId="77777777" w:rsidR="00B50050" w:rsidRDefault="00B50050" w:rsidP="0088127C">
            <w:pPr>
              <w:pStyle w:val="OtherTableBody"/>
            </w:pPr>
          </w:p>
        </w:tc>
      </w:tr>
      <w:tr w:rsidR="00B50050" w14:paraId="0AC3C518" w14:textId="77777777" w:rsidTr="00195548">
        <w:tc>
          <w:tcPr>
            <w:tcW w:w="600" w:type="dxa"/>
          </w:tcPr>
          <w:p w14:paraId="19B63967" w14:textId="77777777" w:rsidR="00B50050" w:rsidRDefault="00B50050" w:rsidP="0088127C">
            <w:pPr>
              <w:pStyle w:val="OtherTableBody"/>
            </w:pPr>
          </w:p>
        </w:tc>
        <w:tc>
          <w:tcPr>
            <w:tcW w:w="600" w:type="dxa"/>
          </w:tcPr>
          <w:p w14:paraId="7EC4EE85" w14:textId="77777777" w:rsidR="00B50050" w:rsidRDefault="00B50050" w:rsidP="0088127C">
            <w:pPr>
              <w:pStyle w:val="OtherTableBody"/>
            </w:pPr>
            <w:r>
              <w:t>0499</w:t>
            </w:r>
          </w:p>
        </w:tc>
        <w:tc>
          <w:tcPr>
            <w:tcW w:w="2600" w:type="dxa"/>
          </w:tcPr>
          <w:p w14:paraId="63FF56CE" w14:textId="77777777" w:rsidR="00B50050" w:rsidRDefault="00B50050" w:rsidP="0088127C">
            <w:pPr>
              <w:pStyle w:val="OtherTableBody"/>
            </w:pPr>
          </w:p>
        </w:tc>
        <w:tc>
          <w:tcPr>
            <w:tcW w:w="1400" w:type="dxa"/>
          </w:tcPr>
          <w:p w14:paraId="55B20BA7" w14:textId="77777777" w:rsidR="00B50050" w:rsidRDefault="00B50050" w:rsidP="0088127C">
            <w:pPr>
              <w:pStyle w:val="OtherTableBody"/>
            </w:pPr>
            <w:r>
              <w:t>E</w:t>
            </w:r>
          </w:p>
        </w:tc>
        <w:tc>
          <w:tcPr>
            <w:tcW w:w="4200" w:type="dxa"/>
          </w:tcPr>
          <w:p w14:paraId="2A75F84F" w14:textId="77777777" w:rsidR="00B50050" w:rsidRDefault="00B50050" w:rsidP="0088127C">
            <w:pPr>
              <w:pStyle w:val="OtherTableBody"/>
            </w:pPr>
            <w:r>
              <w:t>Emergency</w:t>
            </w:r>
          </w:p>
        </w:tc>
      </w:tr>
      <w:tr w:rsidR="00B50050" w14:paraId="55D9369E" w14:textId="77777777" w:rsidTr="00195548">
        <w:tc>
          <w:tcPr>
            <w:tcW w:w="600" w:type="dxa"/>
          </w:tcPr>
          <w:p w14:paraId="136CEDC2" w14:textId="77777777" w:rsidR="00B50050" w:rsidRDefault="00B50050" w:rsidP="0088127C">
            <w:pPr>
              <w:pStyle w:val="OtherTableBody"/>
            </w:pPr>
          </w:p>
        </w:tc>
        <w:tc>
          <w:tcPr>
            <w:tcW w:w="600" w:type="dxa"/>
          </w:tcPr>
          <w:p w14:paraId="54E9DC41" w14:textId="77777777" w:rsidR="00B50050" w:rsidRDefault="00B50050" w:rsidP="0088127C">
            <w:pPr>
              <w:pStyle w:val="OtherTableBody"/>
            </w:pPr>
            <w:r>
              <w:t>0499</w:t>
            </w:r>
          </w:p>
        </w:tc>
        <w:tc>
          <w:tcPr>
            <w:tcW w:w="2600" w:type="dxa"/>
          </w:tcPr>
          <w:p w14:paraId="2AB38CF8" w14:textId="77777777" w:rsidR="00B50050" w:rsidRDefault="00B50050" w:rsidP="0088127C">
            <w:pPr>
              <w:pStyle w:val="OtherTableBody"/>
            </w:pPr>
          </w:p>
        </w:tc>
        <w:tc>
          <w:tcPr>
            <w:tcW w:w="1400" w:type="dxa"/>
          </w:tcPr>
          <w:p w14:paraId="4533DA63" w14:textId="77777777" w:rsidR="00B50050" w:rsidRDefault="00B50050" w:rsidP="0088127C">
            <w:pPr>
              <w:pStyle w:val="OtherTableBody"/>
            </w:pPr>
            <w:r>
              <w:t>PJ</w:t>
            </w:r>
          </w:p>
        </w:tc>
        <w:tc>
          <w:tcPr>
            <w:tcW w:w="4200" w:type="dxa"/>
          </w:tcPr>
          <w:p w14:paraId="714DEF10" w14:textId="77777777" w:rsidR="00B50050" w:rsidRDefault="00B50050" w:rsidP="0088127C">
            <w:pPr>
              <w:pStyle w:val="OtherTableBody"/>
            </w:pPr>
            <w:r>
              <w:t>Professional Judgment</w:t>
            </w:r>
          </w:p>
        </w:tc>
      </w:tr>
      <w:tr w:rsidR="00B50050" w14:paraId="2F88615D" w14:textId="77777777" w:rsidTr="00195548">
        <w:tc>
          <w:tcPr>
            <w:tcW w:w="600" w:type="dxa"/>
          </w:tcPr>
          <w:p w14:paraId="09112458" w14:textId="77777777" w:rsidR="00B50050" w:rsidRDefault="00B50050" w:rsidP="0088127C">
            <w:pPr>
              <w:pStyle w:val="OtherTableBody"/>
            </w:pPr>
            <w:r>
              <w:t>HL7</w:t>
            </w:r>
          </w:p>
        </w:tc>
        <w:tc>
          <w:tcPr>
            <w:tcW w:w="600" w:type="dxa"/>
          </w:tcPr>
          <w:p w14:paraId="71ABE862" w14:textId="77777777" w:rsidR="00B50050" w:rsidRDefault="00B50050" w:rsidP="0088127C">
            <w:pPr>
              <w:pStyle w:val="OtherTableBody"/>
            </w:pPr>
          </w:p>
        </w:tc>
        <w:tc>
          <w:tcPr>
            <w:tcW w:w="2600" w:type="dxa"/>
          </w:tcPr>
          <w:p w14:paraId="6AFEDC14" w14:textId="77777777" w:rsidR="00B50050" w:rsidRDefault="00B50050" w:rsidP="0088127C">
            <w:pPr>
              <w:pStyle w:val="OtherTableBody"/>
            </w:pPr>
            <w:r>
              <w:t>Consent Disclosure Level</w:t>
            </w:r>
          </w:p>
        </w:tc>
        <w:tc>
          <w:tcPr>
            <w:tcW w:w="1400" w:type="dxa"/>
          </w:tcPr>
          <w:p w14:paraId="4E4DDB6F" w14:textId="77777777" w:rsidR="00B50050" w:rsidRDefault="00B50050" w:rsidP="0088127C">
            <w:pPr>
              <w:pStyle w:val="OtherTableBody"/>
            </w:pPr>
          </w:p>
        </w:tc>
        <w:tc>
          <w:tcPr>
            <w:tcW w:w="4200" w:type="dxa"/>
          </w:tcPr>
          <w:p w14:paraId="1BE80805" w14:textId="77777777" w:rsidR="00B50050" w:rsidRDefault="00B50050" w:rsidP="0088127C">
            <w:pPr>
              <w:pStyle w:val="OtherTableBody"/>
            </w:pPr>
          </w:p>
        </w:tc>
      </w:tr>
      <w:tr w:rsidR="00B50050" w14:paraId="3DD8AF28" w14:textId="77777777" w:rsidTr="00195548">
        <w:tc>
          <w:tcPr>
            <w:tcW w:w="600" w:type="dxa"/>
          </w:tcPr>
          <w:p w14:paraId="1E0BF372" w14:textId="77777777" w:rsidR="00B50050" w:rsidRDefault="00B50050" w:rsidP="0088127C">
            <w:pPr>
              <w:pStyle w:val="OtherTableBody"/>
            </w:pPr>
          </w:p>
        </w:tc>
        <w:tc>
          <w:tcPr>
            <w:tcW w:w="600" w:type="dxa"/>
          </w:tcPr>
          <w:p w14:paraId="4B871AE7" w14:textId="77777777" w:rsidR="00B50050" w:rsidRDefault="00B50050" w:rsidP="0088127C">
            <w:pPr>
              <w:pStyle w:val="OtherTableBody"/>
            </w:pPr>
            <w:r>
              <w:t>0500</w:t>
            </w:r>
          </w:p>
        </w:tc>
        <w:tc>
          <w:tcPr>
            <w:tcW w:w="2600" w:type="dxa"/>
          </w:tcPr>
          <w:p w14:paraId="191FFC7E" w14:textId="77777777" w:rsidR="00B50050" w:rsidRDefault="00B50050" w:rsidP="0088127C">
            <w:pPr>
              <w:pStyle w:val="OtherTableBody"/>
            </w:pPr>
          </w:p>
        </w:tc>
        <w:tc>
          <w:tcPr>
            <w:tcW w:w="1400" w:type="dxa"/>
          </w:tcPr>
          <w:p w14:paraId="7B2628D0" w14:textId="77777777" w:rsidR="00B50050" w:rsidRDefault="00B50050" w:rsidP="0088127C">
            <w:pPr>
              <w:pStyle w:val="OtherTableBody"/>
            </w:pPr>
            <w:r>
              <w:t>F</w:t>
            </w:r>
          </w:p>
        </w:tc>
        <w:tc>
          <w:tcPr>
            <w:tcW w:w="4200" w:type="dxa"/>
          </w:tcPr>
          <w:p w14:paraId="01F8B8DD" w14:textId="77777777" w:rsidR="00B50050" w:rsidRDefault="00B50050" w:rsidP="0088127C">
            <w:pPr>
              <w:pStyle w:val="OtherTableBody"/>
            </w:pPr>
            <w:r>
              <w:t>Full Disclosure</w:t>
            </w:r>
          </w:p>
        </w:tc>
      </w:tr>
      <w:tr w:rsidR="00B50050" w14:paraId="66F15DB0" w14:textId="77777777" w:rsidTr="00195548">
        <w:tc>
          <w:tcPr>
            <w:tcW w:w="600" w:type="dxa"/>
          </w:tcPr>
          <w:p w14:paraId="3CC46634" w14:textId="77777777" w:rsidR="00B50050" w:rsidRDefault="00B50050" w:rsidP="0088127C">
            <w:pPr>
              <w:pStyle w:val="OtherTableBody"/>
            </w:pPr>
          </w:p>
        </w:tc>
        <w:tc>
          <w:tcPr>
            <w:tcW w:w="600" w:type="dxa"/>
          </w:tcPr>
          <w:p w14:paraId="5591AD1C" w14:textId="77777777" w:rsidR="00B50050" w:rsidRDefault="00B50050" w:rsidP="0088127C">
            <w:pPr>
              <w:pStyle w:val="OtherTableBody"/>
            </w:pPr>
            <w:r>
              <w:t>0500</w:t>
            </w:r>
          </w:p>
        </w:tc>
        <w:tc>
          <w:tcPr>
            <w:tcW w:w="2600" w:type="dxa"/>
          </w:tcPr>
          <w:p w14:paraId="50AAEB4E" w14:textId="77777777" w:rsidR="00B50050" w:rsidRDefault="00B50050" w:rsidP="0088127C">
            <w:pPr>
              <w:pStyle w:val="OtherTableBody"/>
            </w:pPr>
          </w:p>
        </w:tc>
        <w:tc>
          <w:tcPr>
            <w:tcW w:w="1400" w:type="dxa"/>
          </w:tcPr>
          <w:p w14:paraId="4811EAE6" w14:textId="77777777" w:rsidR="00B50050" w:rsidRDefault="00B50050" w:rsidP="0088127C">
            <w:pPr>
              <w:pStyle w:val="OtherTableBody"/>
            </w:pPr>
            <w:r>
              <w:t>N</w:t>
            </w:r>
          </w:p>
        </w:tc>
        <w:tc>
          <w:tcPr>
            <w:tcW w:w="4200" w:type="dxa"/>
          </w:tcPr>
          <w:p w14:paraId="726D520B" w14:textId="77777777" w:rsidR="00B50050" w:rsidRDefault="00B50050" w:rsidP="0088127C">
            <w:pPr>
              <w:pStyle w:val="OtherTableBody"/>
            </w:pPr>
            <w:r>
              <w:t>No Disclosure</w:t>
            </w:r>
          </w:p>
        </w:tc>
      </w:tr>
      <w:tr w:rsidR="00B50050" w14:paraId="120A0714" w14:textId="77777777" w:rsidTr="00195548">
        <w:tc>
          <w:tcPr>
            <w:tcW w:w="600" w:type="dxa"/>
          </w:tcPr>
          <w:p w14:paraId="54A42624" w14:textId="77777777" w:rsidR="00B50050" w:rsidRDefault="00B50050" w:rsidP="0088127C">
            <w:pPr>
              <w:pStyle w:val="OtherTableBody"/>
            </w:pPr>
          </w:p>
        </w:tc>
        <w:tc>
          <w:tcPr>
            <w:tcW w:w="600" w:type="dxa"/>
          </w:tcPr>
          <w:p w14:paraId="385820EC" w14:textId="77777777" w:rsidR="00B50050" w:rsidRDefault="00B50050" w:rsidP="0088127C">
            <w:pPr>
              <w:pStyle w:val="OtherTableBody"/>
            </w:pPr>
            <w:r>
              <w:t>0500</w:t>
            </w:r>
          </w:p>
        </w:tc>
        <w:tc>
          <w:tcPr>
            <w:tcW w:w="2600" w:type="dxa"/>
          </w:tcPr>
          <w:p w14:paraId="27F3E284" w14:textId="77777777" w:rsidR="00B50050" w:rsidRDefault="00B50050" w:rsidP="0088127C">
            <w:pPr>
              <w:pStyle w:val="OtherTableBody"/>
            </w:pPr>
          </w:p>
        </w:tc>
        <w:tc>
          <w:tcPr>
            <w:tcW w:w="1400" w:type="dxa"/>
          </w:tcPr>
          <w:p w14:paraId="5245A131" w14:textId="77777777" w:rsidR="00B50050" w:rsidRDefault="00B50050" w:rsidP="0088127C">
            <w:pPr>
              <w:pStyle w:val="OtherTableBody"/>
            </w:pPr>
            <w:r>
              <w:t>P</w:t>
            </w:r>
          </w:p>
        </w:tc>
        <w:tc>
          <w:tcPr>
            <w:tcW w:w="4200" w:type="dxa"/>
          </w:tcPr>
          <w:p w14:paraId="5445BA54" w14:textId="77777777" w:rsidR="00B50050" w:rsidRDefault="00B50050" w:rsidP="0088127C">
            <w:pPr>
              <w:pStyle w:val="OtherTableBody"/>
            </w:pPr>
            <w:r>
              <w:t>Partial Disclosure</w:t>
            </w:r>
          </w:p>
        </w:tc>
      </w:tr>
      <w:tr w:rsidR="00B50050" w14:paraId="18197CDE" w14:textId="77777777" w:rsidTr="00195548">
        <w:tc>
          <w:tcPr>
            <w:tcW w:w="600" w:type="dxa"/>
          </w:tcPr>
          <w:p w14:paraId="25BE4696" w14:textId="77777777" w:rsidR="00B50050" w:rsidRDefault="00B50050" w:rsidP="0088127C">
            <w:pPr>
              <w:pStyle w:val="OtherTableBody"/>
            </w:pPr>
            <w:r>
              <w:t>User</w:t>
            </w:r>
          </w:p>
        </w:tc>
        <w:tc>
          <w:tcPr>
            <w:tcW w:w="600" w:type="dxa"/>
          </w:tcPr>
          <w:p w14:paraId="0FA6A470" w14:textId="77777777" w:rsidR="00B50050" w:rsidRDefault="00B50050" w:rsidP="0088127C">
            <w:pPr>
              <w:pStyle w:val="OtherTableBody"/>
            </w:pPr>
          </w:p>
        </w:tc>
        <w:tc>
          <w:tcPr>
            <w:tcW w:w="2600" w:type="dxa"/>
          </w:tcPr>
          <w:p w14:paraId="06FF1C28" w14:textId="77777777" w:rsidR="00B50050" w:rsidRDefault="00B50050" w:rsidP="0088127C">
            <w:pPr>
              <w:pStyle w:val="OtherTableBody"/>
            </w:pPr>
            <w:r>
              <w:t>Consent Non-Disclosure Reason</w:t>
            </w:r>
          </w:p>
        </w:tc>
        <w:tc>
          <w:tcPr>
            <w:tcW w:w="1400" w:type="dxa"/>
          </w:tcPr>
          <w:p w14:paraId="03E7D83E" w14:textId="77777777" w:rsidR="00B50050" w:rsidRDefault="00B50050" w:rsidP="0088127C">
            <w:pPr>
              <w:pStyle w:val="OtherTableBody"/>
            </w:pPr>
          </w:p>
        </w:tc>
        <w:tc>
          <w:tcPr>
            <w:tcW w:w="4200" w:type="dxa"/>
          </w:tcPr>
          <w:p w14:paraId="705F6E5B" w14:textId="77777777" w:rsidR="00B50050" w:rsidRDefault="00B50050" w:rsidP="0088127C">
            <w:pPr>
              <w:pStyle w:val="OtherTableBody"/>
            </w:pPr>
          </w:p>
        </w:tc>
      </w:tr>
      <w:tr w:rsidR="00B50050" w14:paraId="1EEFF540" w14:textId="77777777" w:rsidTr="00195548">
        <w:tc>
          <w:tcPr>
            <w:tcW w:w="600" w:type="dxa"/>
          </w:tcPr>
          <w:p w14:paraId="24D80207" w14:textId="77777777" w:rsidR="00B50050" w:rsidRDefault="00B50050" w:rsidP="0088127C">
            <w:pPr>
              <w:pStyle w:val="OtherTableBody"/>
            </w:pPr>
          </w:p>
        </w:tc>
        <w:tc>
          <w:tcPr>
            <w:tcW w:w="600" w:type="dxa"/>
          </w:tcPr>
          <w:p w14:paraId="0DD294EC" w14:textId="77777777" w:rsidR="00B50050" w:rsidRDefault="00B50050" w:rsidP="0088127C">
            <w:pPr>
              <w:pStyle w:val="OtherTableBody"/>
            </w:pPr>
            <w:r>
              <w:t>0501</w:t>
            </w:r>
          </w:p>
        </w:tc>
        <w:tc>
          <w:tcPr>
            <w:tcW w:w="2600" w:type="dxa"/>
          </w:tcPr>
          <w:p w14:paraId="62A7D50F" w14:textId="77777777" w:rsidR="00B50050" w:rsidRDefault="00B50050" w:rsidP="0088127C">
            <w:pPr>
              <w:pStyle w:val="OtherTableBody"/>
            </w:pPr>
          </w:p>
        </w:tc>
        <w:tc>
          <w:tcPr>
            <w:tcW w:w="1400" w:type="dxa"/>
          </w:tcPr>
          <w:p w14:paraId="5BA58A8C" w14:textId="77777777" w:rsidR="00B50050" w:rsidRDefault="00B50050" w:rsidP="0088127C">
            <w:pPr>
              <w:pStyle w:val="OtherTableBody"/>
            </w:pPr>
            <w:r>
              <w:t>E</w:t>
            </w:r>
          </w:p>
        </w:tc>
        <w:tc>
          <w:tcPr>
            <w:tcW w:w="4200" w:type="dxa"/>
          </w:tcPr>
          <w:p w14:paraId="78C0FE7D" w14:textId="77777777" w:rsidR="00B50050" w:rsidRDefault="00B50050" w:rsidP="0088127C">
            <w:pPr>
              <w:pStyle w:val="OtherTableBody"/>
            </w:pPr>
            <w:r>
              <w:t>Emergency</w:t>
            </w:r>
          </w:p>
        </w:tc>
      </w:tr>
      <w:tr w:rsidR="00B50050" w14:paraId="6B9B859B" w14:textId="77777777" w:rsidTr="00195548">
        <w:tc>
          <w:tcPr>
            <w:tcW w:w="600" w:type="dxa"/>
          </w:tcPr>
          <w:p w14:paraId="76A06B31" w14:textId="77777777" w:rsidR="00B50050" w:rsidRDefault="00B50050" w:rsidP="0088127C">
            <w:pPr>
              <w:pStyle w:val="OtherTableBody"/>
            </w:pPr>
          </w:p>
        </w:tc>
        <w:tc>
          <w:tcPr>
            <w:tcW w:w="600" w:type="dxa"/>
          </w:tcPr>
          <w:p w14:paraId="033D39EE" w14:textId="77777777" w:rsidR="00B50050" w:rsidRDefault="00B50050" w:rsidP="0088127C">
            <w:pPr>
              <w:pStyle w:val="OtherTableBody"/>
            </w:pPr>
            <w:r>
              <w:t>0501</w:t>
            </w:r>
          </w:p>
        </w:tc>
        <w:tc>
          <w:tcPr>
            <w:tcW w:w="2600" w:type="dxa"/>
          </w:tcPr>
          <w:p w14:paraId="5EE40E24" w14:textId="77777777" w:rsidR="00B50050" w:rsidRDefault="00B50050" w:rsidP="0088127C">
            <w:pPr>
              <w:pStyle w:val="OtherTableBody"/>
            </w:pPr>
          </w:p>
        </w:tc>
        <w:tc>
          <w:tcPr>
            <w:tcW w:w="1400" w:type="dxa"/>
          </w:tcPr>
          <w:p w14:paraId="6DFF5B23" w14:textId="77777777" w:rsidR="00B50050" w:rsidRDefault="00B50050" w:rsidP="0088127C">
            <w:pPr>
              <w:pStyle w:val="OtherTableBody"/>
            </w:pPr>
            <w:r>
              <w:t>PR</w:t>
            </w:r>
          </w:p>
        </w:tc>
        <w:tc>
          <w:tcPr>
            <w:tcW w:w="4200" w:type="dxa"/>
          </w:tcPr>
          <w:p w14:paraId="7858394F" w14:textId="77777777" w:rsidR="00B50050" w:rsidRDefault="00B50050" w:rsidP="0088127C">
            <w:pPr>
              <w:pStyle w:val="OtherTableBody"/>
            </w:pPr>
            <w:r>
              <w:t>Patient Request</w:t>
            </w:r>
          </w:p>
        </w:tc>
      </w:tr>
      <w:tr w:rsidR="00B50050" w14:paraId="3EED4F0D" w14:textId="77777777" w:rsidTr="00195548">
        <w:tc>
          <w:tcPr>
            <w:tcW w:w="600" w:type="dxa"/>
          </w:tcPr>
          <w:p w14:paraId="48617987" w14:textId="77777777" w:rsidR="00B50050" w:rsidRDefault="00B50050" w:rsidP="0088127C">
            <w:pPr>
              <w:pStyle w:val="OtherTableBody"/>
            </w:pPr>
          </w:p>
        </w:tc>
        <w:tc>
          <w:tcPr>
            <w:tcW w:w="600" w:type="dxa"/>
          </w:tcPr>
          <w:p w14:paraId="5E801160" w14:textId="77777777" w:rsidR="00B50050" w:rsidRDefault="00B50050" w:rsidP="0088127C">
            <w:pPr>
              <w:pStyle w:val="OtherTableBody"/>
            </w:pPr>
            <w:r>
              <w:t>0501</w:t>
            </w:r>
          </w:p>
        </w:tc>
        <w:tc>
          <w:tcPr>
            <w:tcW w:w="2600" w:type="dxa"/>
          </w:tcPr>
          <w:p w14:paraId="722767D7" w14:textId="77777777" w:rsidR="00B50050" w:rsidRDefault="00B50050" w:rsidP="0088127C">
            <w:pPr>
              <w:pStyle w:val="OtherTableBody"/>
            </w:pPr>
          </w:p>
        </w:tc>
        <w:tc>
          <w:tcPr>
            <w:tcW w:w="1400" w:type="dxa"/>
          </w:tcPr>
          <w:p w14:paraId="6CC78662" w14:textId="77777777" w:rsidR="00B50050" w:rsidRDefault="00B50050" w:rsidP="0088127C">
            <w:pPr>
              <w:pStyle w:val="OtherTableBody"/>
            </w:pPr>
            <w:r>
              <w:t>RX</w:t>
            </w:r>
          </w:p>
        </w:tc>
        <w:tc>
          <w:tcPr>
            <w:tcW w:w="4200" w:type="dxa"/>
          </w:tcPr>
          <w:p w14:paraId="3D7B515E" w14:textId="77777777" w:rsidR="00B50050" w:rsidRDefault="00B50050" w:rsidP="0088127C">
            <w:pPr>
              <w:pStyle w:val="OtherTableBody"/>
            </w:pPr>
            <w:r>
              <w:t>Rx Private</w:t>
            </w:r>
          </w:p>
        </w:tc>
      </w:tr>
      <w:tr w:rsidR="00B50050" w14:paraId="2AEC103A" w14:textId="77777777" w:rsidTr="00195548">
        <w:tc>
          <w:tcPr>
            <w:tcW w:w="600" w:type="dxa"/>
          </w:tcPr>
          <w:p w14:paraId="30FE7FA3" w14:textId="77777777" w:rsidR="00B50050" w:rsidRDefault="00B50050" w:rsidP="0088127C">
            <w:pPr>
              <w:pStyle w:val="OtherTableBody"/>
            </w:pPr>
            <w:r>
              <w:lastRenderedPageBreak/>
              <w:t>User</w:t>
            </w:r>
          </w:p>
        </w:tc>
        <w:tc>
          <w:tcPr>
            <w:tcW w:w="600" w:type="dxa"/>
          </w:tcPr>
          <w:p w14:paraId="2E7368DB" w14:textId="77777777" w:rsidR="00B50050" w:rsidRDefault="00B50050" w:rsidP="0088127C">
            <w:pPr>
              <w:pStyle w:val="OtherTableBody"/>
            </w:pPr>
          </w:p>
        </w:tc>
        <w:tc>
          <w:tcPr>
            <w:tcW w:w="2600" w:type="dxa"/>
          </w:tcPr>
          <w:p w14:paraId="1C8A6ED4" w14:textId="77777777" w:rsidR="00B50050" w:rsidRDefault="00B50050" w:rsidP="0088127C">
            <w:pPr>
              <w:pStyle w:val="OtherTableBody"/>
            </w:pPr>
            <w:r>
              <w:t>Non-Subject Consenter Reason</w:t>
            </w:r>
          </w:p>
        </w:tc>
        <w:tc>
          <w:tcPr>
            <w:tcW w:w="1400" w:type="dxa"/>
          </w:tcPr>
          <w:p w14:paraId="05CA899F" w14:textId="77777777" w:rsidR="00B50050" w:rsidRDefault="00B50050" w:rsidP="0088127C">
            <w:pPr>
              <w:pStyle w:val="OtherTableBody"/>
            </w:pPr>
          </w:p>
        </w:tc>
        <w:tc>
          <w:tcPr>
            <w:tcW w:w="4200" w:type="dxa"/>
          </w:tcPr>
          <w:p w14:paraId="460E3AA1" w14:textId="77777777" w:rsidR="00B50050" w:rsidRDefault="00B50050" w:rsidP="0088127C">
            <w:pPr>
              <w:pStyle w:val="OtherTableBody"/>
            </w:pPr>
          </w:p>
        </w:tc>
      </w:tr>
      <w:tr w:rsidR="00B50050" w14:paraId="7EBF847A" w14:textId="77777777" w:rsidTr="00195548">
        <w:tc>
          <w:tcPr>
            <w:tcW w:w="600" w:type="dxa"/>
          </w:tcPr>
          <w:p w14:paraId="3D373D77" w14:textId="77777777" w:rsidR="00B50050" w:rsidRDefault="00B50050" w:rsidP="0088127C">
            <w:pPr>
              <w:pStyle w:val="OtherTableBody"/>
            </w:pPr>
          </w:p>
        </w:tc>
        <w:tc>
          <w:tcPr>
            <w:tcW w:w="600" w:type="dxa"/>
          </w:tcPr>
          <w:p w14:paraId="0B3DC125" w14:textId="77777777" w:rsidR="00B50050" w:rsidRDefault="00B50050" w:rsidP="0088127C">
            <w:pPr>
              <w:pStyle w:val="OtherTableBody"/>
            </w:pPr>
            <w:r>
              <w:t>0502</w:t>
            </w:r>
          </w:p>
        </w:tc>
        <w:tc>
          <w:tcPr>
            <w:tcW w:w="2600" w:type="dxa"/>
          </w:tcPr>
          <w:p w14:paraId="5B2763C9" w14:textId="77777777" w:rsidR="00B50050" w:rsidRDefault="00B50050" w:rsidP="0088127C">
            <w:pPr>
              <w:pStyle w:val="OtherTableBody"/>
            </w:pPr>
          </w:p>
        </w:tc>
        <w:tc>
          <w:tcPr>
            <w:tcW w:w="1400" w:type="dxa"/>
          </w:tcPr>
          <w:p w14:paraId="112BEA78" w14:textId="77777777" w:rsidR="00B50050" w:rsidRDefault="00B50050" w:rsidP="0088127C">
            <w:pPr>
              <w:pStyle w:val="OtherTableBody"/>
            </w:pPr>
            <w:r>
              <w:t>LM</w:t>
            </w:r>
          </w:p>
        </w:tc>
        <w:tc>
          <w:tcPr>
            <w:tcW w:w="4200" w:type="dxa"/>
          </w:tcPr>
          <w:p w14:paraId="5CCEA5E7" w14:textId="77777777" w:rsidR="00B50050" w:rsidRDefault="00B50050" w:rsidP="0088127C">
            <w:pPr>
              <w:pStyle w:val="OtherTableBody"/>
            </w:pPr>
            <w:r>
              <w:t>Legally mandated</w:t>
            </w:r>
          </w:p>
        </w:tc>
      </w:tr>
      <w:tr w:rsidR="00B50050" w14:paraId="56F6701F" w14:textId="77777777" w:rsidTr="00195548">
        <w:tc>
          <w:tcPr>
            <w:tcW w:w="600" w:type="dxa"/>
          </w:tcPr>
          <w:p w14:paraId="144A3C4D" w14:textId="77777777" w:rsidR="00B50050" w:rsidRDefault="00B50050" w:rsidP="0088127C">
            <w:pPr>
              <w:pStyle w:val="OtherTableBody"/>
            </w:pPr>
          </w:p>
        </w:tc>
        <w:tc>
          <w:tcPr>
            <w:tcW w:w="600" w:type="dxa"/>
          </w:tcPr>
          <w:p w14:paraId="7EF812BC" w14:textId="77777777" w:rsidR="00B50050" w:rsidRDefault="00B50050" w:rsidP="0088127C">
            <w:pPr>
              <w:pStyle w:val="OtherTableBody"/>
            </w:pPr>
            <w:r>
              <w:t>0502</w:t>
            </w:r>
          </w:p>
        </w:tc>
        <w:tc>
          <w:tcPr>
            <w:tcW w:w="2600" w:type="dxa"/>
          </w:tcPr>
          <w:p w14:paraId="0DF3C26B" w14:textId="77777777" w:rsidR="00B50050" w:rsidRDefault="00B50050" w:rsidP="0088127C">
            <w:pPr>
              <w:pStyle w:val="OtherTableBody"/>
            </w:pPr>
          </w:p>
        </w:tc>
        <w:tc>
          <w:tcPr>
            <w:tcW w:w="1400" w:type="dxa"/>
          </w:tcPr>
          <w:p w14:paraId="5B7629C2" w14:textId="77777777" w:rsidR="00B50050" w:rsidRDefault="00B50050" w:rsidP="0088127C">
            <w:pPr>
              <w:pStyle w:val="OtherTableBody"/>
            </w:pPr>
            <w:r>
              <w:t>MIN</w:t>
            </w:r>
          </w:p>
        </w:tc>
        <w:tc>
          <w:tcPr>
            <w:tcW w:w="4200" w:type="dxa"/>
          </w:tcPr>
          <w:p w14:paraId="5F2CDBBB" w14:textId="77777777" w:rsidR="00B50050" w:rsidRDefault="00B50050" w:rsidP="0088127C">
            <w:pPr>
              <w:pStyle w:val="OtherTableBody"/>
            </w:pPr>
            <w:r>
              <w:t>Subject is a minor</w:t>
            </w:r>
          </w:p>
        </w:tc>
      </w:tr>
      <w:tr w:rsidR="00B50050" w14:paraId="60383C5C" w14:textId="77777777" w:rsidTr="00195548">
        <w:tc>
          <w:tcPr>
            <w:tcW w:w="600" w:type="dxa"/>
          </w:tcPr>
          <w:p w14:paraId="47383146" w14:textId="77777777" w:rsidR="00B50050" w:rsidRDefault="00B50050" w:rsidP="0088127C">
            <w:pPr>
              <w:pStyle w:val="OtherTableBody"/>
            </w:pPr>
          </w:p>
        </w:tc>
        <w:tc>
          <w:tcPr>
            <w:tcW w:w="600" w:type="dxa"/>
          </w:tcPr>
          <w:p w14:paraId="51C7265E" w14:textId="77777777" w:rsidR="00B50050" w:rsidRDefault="00B50050" w:rsidP="0088127C">
            <w:pPr>
              <w:pStyle w:val="OtherTableBody"/>
            </w:pPr>
            <w:r>
              <w:t>0502</w:t>
            </w:r>
          </w:p>
        </w:tc>
        <w:tc>
          <w:tcPr>
            <w:tcW w:w="2600" w:type="dxa"/>
          </w:tcPr>
          <w:p w14:paraId="6017B91E" w14:textId="77777777" w:rsidR="00B50050" w:rsidRDefault="00B50050" w:rsidP="0088127C">
            <w:pPr>
              <w:pStyle w:val="OtherTableBody"/>
            </w:pPr>
          </w:p>
        </w:tc>
        <w:tc>
          <w:tcPr>
            <w:tcW w:w="1400" w:type="dxa"/>
          </w:tcPr>
          <w:p w14:paraId="09258CFE" w14:textId="77777777" w:rsidR="00B50050" w:rsidRDefault="00B50050" w:rsidP="0088127C">
            <w:pPr>
              <w:pStyle w:val="OtherTableBody"/>
            </w:pPr>
            <w:r>
              <w:t>NC</w:t>
            </w:r>
          </w:p>
        </w:tc>
        <w:tc>
          <w:tcPr>
            <w:tcW w:w="4200" w:type="dxa"/>
          </w:tcPr>
          <w:p w14:paraId="009E9EA1" w14:textId="77777777" w:rsidR="00B50050" w:rsidRDefault="00B50050" w:rsidP="0088127C">
            <w:pPr>
              <w:pStyle w:val="OtherTableBody"/>
            </w:pPr>
            <w:r>
              <w:t>Subject is not competent to consent</w:t>
            </w:r>
          </w:p>
        </w:tc>
      </w:tr>
      <w:tr w:rsidR="00B50050" w14:paraId="0A751DD8" w14:textId="77777777" w:rsidTr="00195548">
        <w:tc>
          <w:tcPr>
            <w:tcW w:w="600" w:type="dxa"/>
          </w:tcPr>
          <w:p w14:paraId="68708643" w14:textId="77777777" w:rsidR="00B50050" w:rsidRDefault="00B50050" w:rsidP="0088127C">
            <w:pPr>
              <w:pStyle w:val="OtherTableBody"/>
            </w:pPr>
            <w:r>
              <w:t>HL7</w:t>
            </w:r>
          </w:p>
        </w:tc>
        <w:tc>
          <w:tcPr>
            <w:tcW w:w="600" w:type="dxa"/>
          </w:tcPr>
          <w:p w14:paraId="3FDBB2C6" w14:textId="77777777" w:rsidR="00B50050" w:rsidRDefault="00B50050" w:rsidP="0088127C">
            <w:pPr>
              <w:pStyle w:val="OtherTableBody"/>
            </w:pPr>
          </w:p>
        </w:tc>
        <w:tc>
          <w:tcPr>
            <w:tcW w:w="2600" w:type="dxa"/>
          </w:tcPr>
          <w:p w14:paraId="6A662820" w14:textId="77777777" w:rsidR="00B50050" w:rsidRDefault="00B50050" w:rsidP="0088127C">
            <w:pPr>
              <w:pStyle w:val="OtherTableBody"/>
            </w:pPr>
            <w:r>
              <w:t>Sequence/Results Flag</w:t>
            </w:r>
          </w:p>
        </w:tc>
        <w:tc>
          <w:tcPr>
            <w:tcW w:w="1400" w:type="dxa"/>
          </w:tcPr>
          <w:p w14:paraId="6C1E376D" w14:textId="77777777" w:rsidR="00B50050" w:rsidRDefault="00B50050" w:rsidP="0088127C">
            <w:pPr>
              <w:pStyle w:val="OtherTableBody"/>
            </w:pPr>
          </w:p>
        </w:tc>
        <w:tc>
          <w:tcPr>
            <w:tcW w:w="4200" w:type="dxa"/>
          </w:tcPr>
          <w:p w14:paraId="5E414EB3" w14:textId="77777777" w:rsidR="00B50050" w:rsidRDefault="00B50050" w:rsidP="0088127C">
            <w:pPr>
              <w:pStyle w:val="OtherTableBody"/>
            </w:pPr>
          </w:p>
        </w:tc>
      </w:tr>
      <w:tr w:rsidR="00B50050" w14:paraId="3E18E788" w14:textId="77777777" w:rsidTr="00195548">
        <w:tc>
          <w:tcPr>
            <w:tcW w:w="600" w:type="dxa"/>
          </w:tcPr>
          <w:p w14:paraId="4A06A1C3" w14:textId="77777777" w:rsidR="00B50050" w:rsidRDefault="00B50050" w:rsidP="0088127C">
            <w:pPr>
              <w:pStyle w:val="OtherTableBody"/>
            </w:pPr>
          </w:p>
        </w:tc>
        <w:tc>
          <w:tcPr>
            <w:tcW w:w="600" w:type="dxa"/>
          </w:tcPr>
          <w:p w14:paraId="7B789BD0" w14:textId="77777777" w:rsidR="00B50050" w:rsidRDefault="00B50050" w:rsidP="0088127C">
            <w:pPr>
              <w:pStyle w:val="OtherTableBody"/>
            </w:pPr>
            <w:r>
              <w:t>0503</w:t>
            </w:r>
          </w:p>
        </w:tc>
        <w:tc>
          <w:tcPr>
            <w:tcW w:w="2600" w:type="dxa"/>
          </w:tcPr>
          <w:p w14:paraId="5CFE82EE" w14:textId="77777777" w:rsidR="00B50050" w:rsidRDefault="00B50050" w:rsidP="0088127C">
            <w:pPr>
              <w:pStyle w:val="OtherTableBody"/>
            </w:pPr>
          </w:p>
        </w:tc>
        <w:tc>
          <w:tcPr>
            <w:tcW w:w="1400" w:type="dxa"/>
          </w:tcPr>
          <w:p w14:paraId="2AF1D4C8" w14:textId="77777777" w:rsidR="00B50050" w:rsidRDefault="00B50050" w:rsidP="0088127C">
            <w:pPr>
              <w:pStyle w:val="OtherTableBody"/>
            </w:pPr>
            <w:r>
              <w:t>C</w:t>
            </w:r>
          </w:p>
        </w:tc>
        <w:tc>
          <w:tcPr>
            <w:tcW w:w="4200" w:type="dxa"/>
          </w:tcPr>
          <w:p w14:paraId="1A7CBAD9" w14:textId="77777777" w:rsidR="00B50050" w:rsidRDefault="00B50050" w:rsidP="0088127C">
            <w:pPr>
              <w:pStyle w:val="OtherTableBody"/>
            </w:pPr>
            <w:r>
              <w:t>Cyclical</w:t>
            </w:r>
          </w:p>
        </w:tc>
      </w:tr>
      <w:tr w:rsidR="00B50050" w14:paraId="7146B632" w14:textId="77777777" w:rsidTr="00195548">
        <w:tc>
          <w:tcPr>
            <w:tcW w:w="600" w:type="dxa"/>
          </w:tcPr>
          <w:p w14:paraId="5C7717EF" w14:textId="77777777" w:rsidR="00B50050" w:rsidRDefault="00B50050" w:rsidP="0088127C">
            <w:pPr>
              <w:pStyle w:val="OtherTableBody"/>
            </w:pPr>
          </w:p>
        </w:tc>
        <w:tc>
          <w:tcPr>
            <w:tcW w:w="600" w:type="dxa"/>
          </w:tcPr>
          <w:p w14:paraId="5FDE0942" w14:textId="77777777" w:rsidR="00B50050" w:rsidRDefault="00B50050" w:rsidP="0088127C">
            <w:pPr>
              <w:pStyle w:val="OtherTableBody"/>
            </w:pPr>
            <w:r>
              <w:t>0503</w:t>
            </w:r>
          </w:p>
        </w:tc>
        <w:tc>
          <w:tcPr>
            <w:tcW w:w="2600" w:type="dxa"/>
          </w:tcPr>
          <w:p w14:paraId="64161638" w14:textId="77777777" w:rsidR="00B50050" w:rsidRDefault="00B50050" w:rsidP="0088127C">
            <w:pPr>
              <w:pStyle w:val="OtherTableBody"/>
            </w:pPr>
          </w:p>
        </w:tc>
        <w:tc>
          <w:tcPr>
            <w:tcW w:w="1400" w:type="dxa"/>
          </w:tcPr>
          <w:p w14:paraId="3E5F5C1A" w14:textId="77777777" w:rsidR="00B50050" w:rsidRDefault="00B50050" w:rsidP="0088127C">
            <w:pPr>
              <w:pStyle w:val="OtherTableBody"/>
            </w:pPr>
            <w:r>
              <w:t>R</w:t>
            </w:r>
          </w:p>
        </w:tc>
        <w:tc>
          <w:tcPr>
            <w:tcW w:w="4200" w:type="dxa"/>
          </w:tcPr>
          <w:p w14:paraId="6B5D31A7" w14:textId="77777777" w:rsidR="00B50050" w:rsidRDefault="00B50050" w:rsidP="0088127C">
            <w:pPr>
              <w:pStyle w:val="OtherTableBody"/>
            </w:pPr>
            <w:r>
              <w:t>Reserved for future use</w:t>
            </w:r>
          </w:p>
        </w:tc>
      </w:tr>
      <w:tr w:rsidR="00B50050" w14:paraId="79ABC621" w14:textId="77777777" w:rsidTr="00195548">
        <w:tc>
          <w:tcPr>
            <w:tcW w:w="600" w:type="dxa"/>
          </w:tcPr>
          <w:p w14:paraId="40C896F9" w14:textId="77777777" w:rsidR="00B50050" w:rsidRDefault="00B50050" w:rsidP="0088127C">
            <w:pPr>
              <w:pStyle w:val="OtherTableBody"/>
            </w:pPr>
          </w:p>
        </w:tc>
        <w:tc>
          <w:tcPr>
            <w:tcW w:w="600" w:type="dxa"/>
          </w:tcPr>
          <w:p w14:paraId="6A549D34" w14:textId="77777777" w:rsidR="00B50050" w:rsidRDefault="00B50050" w:rsidP="0088127C">
            <w:pPr>
              <w:pStyle w:val="OtherTableBody"/>
            </w:pPr>
            <w:r>
              <w:t>0503</w:t>
            </w:r>
          </w:p>
        </w:tc>
        <w:tc>
          <w:tcPr>
            <w:tcW w:w="2600" w:type="dxa"/>
          </w:tcPr>
          <w:p w14:paraId="4B1FD06C" w14:textId="77777777" w:rsidR="00B50050" w:rsidRDefault="00B50050" w:rsidP="0088127C">
            <w:pPr>
              <w:pStyle w:val="OtherTableBody"/>
            </w:pPr>
          </w:p>
        </w:tc>
        <w:tc>
          <w:tcPr>
            <w:tcW w:w="1400" w:type="dxa"/>
          </w:tcPr>
          <w:p w14:paraId="1E8B94BB" w14:textId="77777777" w:rsidR="00B50050" w:rsidRDefault="00B50050" w:rsidP="0088127C">
            <w:pPr>
              <w:pStyle w:val="OtherTableBody"/>
            </w:pPr>
            <w:r>
              <w:t>S</w:t>
            </w:r>
          </w:p>
        </w:tc>
        <w:tc>
          <w:tcPr>
            <w:tcW w:w="4200" w:type="dxa"/>
          </w:tcPr>
          <w:p w14:paraId="6BD58713" w14:textId="77777777" w:rsidR="00B50050" w:rsidRDefault="00B50050" w:rsidP="0088127C">
            <w:pPr>
              <w:pStyle w:val="OtherTableBody"/>
            </w:pPr>
            <w:r>
              <w:t>Sequential</w:t>
            </w:r>
          </w:p>
        </w:tc>
      </w:tr>
      <w:tr w:rsidR="00B50050" w14:paraId="3B941B60" w14:textId="77777777" w:rsidTr="00195548">
        <w:tc>
          <w:tcPr>
            <w:tcW w:w="600" w:type="dxa"/>
          </w:tcPr>
          <w:p w14:paraId="4DDCE549" w14:textId="77777777" w:rsidR="00B50050" w:rsidRDefault="00B50050" w:rsidP="0088127C">
            <w:pPr>
              <w:pStyle w:val="OtherTableBody"/>
            </w:pPr>
            <w:r>
              <w:t>HL7</w:t>
            </w:r>
          </w:p>
        </w:tc>
        <w:tc>
          <w:tcPr>
            <w:tcW w:w="600" w:type="dxa"/>
          </w:tcPr>
          <w:p w14:paraId="2E5500C1" w14:textId="77777777" w:rsidR="00B50050" w:rsidRDefault="00B50050" w:rsidP="0088127C">
            <w:pPr>
              <w:pStyle w:val="OtherTableBody"/>
            </w:pPr>
          </w:p>
        </w:tc>
        <w:tc>
          <w:tcPr>
            <w:tcW w:w="2600" w:type="dxa"/>
          </w:tcPr>
          <w:p w14:paraId="0E0AC0C9" w14:textId="77777777" w:rsidR="00B50050" w:rsidRDefault="00B50050" w:rsidP="0088127C">
            <w:pPr>
              <w:pStyle w:val="OtherTableBody"/>
            </w:pPr>
            <w:r>
              <w:t>Sequence Condition Code</w:t>
            </w:r>
          </w:p>
        </w:tc>
        <w:tc>
          <w:tcPr>
            <w:tcW w:w="1400" w:type="dxa"/>
          </w:tcPr>
          <w:p w14:paraId="4D929C3C" w14:textId="77777777" w:rsidR="00B50050" w:rsidRDefault="00B50050" w:rsidP="0088127C">
            <w:pPr>
              <w:pStyle w:val="OtherTableBody"/>
            </w:pPr>
          </w:p>
        </w:tc>
        <w:tc>
          <w:tcPr>
            <w:tcW w:w="4200" w:type="dxa"/>
          </w:tcPr>
          <w:p w14:paraId="0C809300" w14:textId="77777777" w:rsidR="00B50050" w:rsidRDefault="00B50050" w:rsidP="0088127C">
            <w:pPr>
              <w:pStyle w:val="OtherTableBody"/>
            </w:pPr>
          </w:p>
        </w:tc>
      </w:tr>
      <w:tr w:rsidR="00B50050" w14:paraId="1127C004" w14:textId="77777777" w:rsidTr="00195548">
        <w:tc>
          <w:tcPr>
            <w:tcW w:w="600" w:type="dxa"/>
          </w:tcPr>
          <w:p w14:paraId="3BEB0A71" w14:textId="77777777" w:rsidR="00B50050" w:rsidRDefault="00B50050" w:rsidP="0088127C">
            <w:pPr>
              <w:pStyle w:val="OtherTableBody"/>
            </w:pPr>
          </w:p>
        </w:tc>
        <w:tc>
          <w:tcPr>
            <w:tcW w:w="600" w:type="dxa"/>
          </w:tcPr>
          <w:p w14:paraId="42FC5F5A" w14:textId="77777777" w:rsidR="00B50050" w:rsidRDefault="00B50050" w:rsidP="0088127C">
            <w:pPr>
              <w:pStyle w:val="OtherTableBody"/>
            </w:pPr>
            <w:r>
              <w:t>0504</w:t>
            </w:r>
          </w:p>
        </w:tc>
        <w:tc>
          <w:tcPr>
            <w:tcW w:w="2600" w:type="dxa"/>
          </w:tcPr>
          <w:p w14:paraId="66E2D26A" w14:textId="77777777" w:rsidR="00B50050" w:rsidRDefault="00B50050" w:rsidP="0088127C">
            <w:pPr>
              <w:pStyle w:val="OtherTableBody"/>
            </w:pPr>
          </w:p>
        </w:tc>
        <w:tc>
          <w:tcPr>
            <w:tcW w:w="1400" w:type="dxa"/>
          </w:tcPr>
          <w:p w14:paraId="26AF1ABB" w14:textId="77777777" w:rsidR="00B50050" w:rsidRDefault="00B50050" w:rsidP="0088127C">
            <w:pPr>
              <w:pStyle w:val="OtherTableBody"/>
            </w:pPr>
            <w:r>
              <w:t>EE</w:t>
            </w:r>
          </w:p>
        </w:tc>
        <w:tc>
          <w:tcPr>
            <w:tcW w:w="4200" w:type="dxa"/>
          </w:tcPr>
          <w:p w14:paraId="26A132D4" w14:textId="77777777" w:rsidR="00B50050" w:rsidRDefault="00B50050" w:rsidP="0088127C">
            <w:pPr>
              <w:pStyle w:val="OtherTableBody"/>
            </w:pPr>
            <w:r>
              <w:t>End related service request(s), end current service request.</w:t>
            </w:r>
          </w:p>
        </w:tc>
      </w:tr>
      <w:tr w:rsidR="00B50050" w14:paraId="2AAAD730" w14:textId="77777777" w:rsidTr="00195548">
        <w:tc>
          <w:tcPr>
            <w:tcW w:w="600" w:type="dxa"/>
          </w:tcPr>
          <w:p w14:paraId="3CFE1A7E" w14:textId="77777777" w:rsidR="00B50050" w:rsidRDefault="00B50050" w:rsidP="0088127C">
            <w:pPr>
              <w:pStyle w:val="OtherTableBody"/>
            </w:pPr>
          </w:p>
        </w:tc>
        <w:tc>
          <w:tcPr>
            <w:tcW w:w="600" w:type="dxa"/>
          </w:tcPr>
          <w:p w14:paraId="7B4B20B9" w14:textId="77777777" w:rsidR="00B50050" w:rsidRDefault="00B50050" w:rsidP="0088127C">
            <w:pPr>
              <w:pStyle w:val="OtherTableBody"/>
            </w:pPr>
            <w:r>
              <w:t>0504</w:t>
            </w:r>
          </w:p>
        </w:tc>
        <w:tc>
          <w:tcPr>
            <w:tcW w:w="2600" w:type="dxa"/>
          </w:tcPr>
          <w:p w14:paraId="0C3347F4" w14:textId="77777777" w:rsidR="00B50050" w:rsidRDefault="00B50050" w:rsidP="0088127C">
            <w:pPr>
              <w:pStyle w:val="OtherTableBody"/>
            </w:pPr>
          </w:p>
        </w:tc>
        <w:tc>
          <w:tcPr>
            <w:tcW w:w="1400" w:type="dxa"/>
          </w:tcPr>
          <w:p w14:paraId="265C211A" w14:textId="77777777" w:rsidR="00B50050" w:rsidRDefault="00B50050" w:rsidP="0088127C">
            <w:pPr>
              <w:pStyle w:val="OtherTableBody"/>
            </w:pPr>
            <w:r>
              <w:t>ES</w:t>
            </w:r>
          </w:p>
        </w:tc>
        <w:tc>
          <w:tcPr>
            <w:tcW w:w="4200" w:type="dxa"/>
          </w:tcPr>
          <w:p w14:paraId="376EA488" w14:textId="77777777" w:rsidR="00B50050" w:rsidRDefault="00B50050" w:rsidP="0088127C">
            <w:pPr>
              <w:pStyle w:val="OtherTableBody"/>
            </w:pPr>
            <w:r>
              <w:t>End related service request(s), start current service request.</w:t>
            </w:r>
          </w:p>
        </w:tc>
      </w:tr>
      <w:tr w:rsidR="00B50050" w14:paraId="66C9BFDD" w14:textId="77777777" w:rsidTr="00195548">
        <w:tc>
          <w:tcPr>
            <w:tcW w:w="600" w:type="dxa"/>
          </w:tcPr>
          <w:p w14:paraId="770E27D9" w14:textId="77777777" w:rsidR="00B50050" w:rsidRDefault="00B50050" w:rsidP="0088127C">
            <w:pPr>
              <w:pStyle w:val="OtherTableBody"/>
            </w:pPr>
          </w:p>
        </w:tc>
        <w:tc>
          <w:tcPr>
            <w:tcW w:w="600" w:type="dxa"/>
          </w:tcPr>
          <w:p w14:paraId="751BA0BF" w14:textId="77777777" w:rsidR="00B50050" w:rsidRDefault="00B50050" w:rsidP="0088127C">
            <w:pPr>
              <w:pStyle w:val="OtherTableBody"/>
            </w:pPr>
            <w:r>
              <w:t>0504</w:t>
            </w:r>
          </w:p>
        </w:tc>
        <w:tc>
          <w:tcPr>
            <w:tcW w:w="2600" w:type="dxa"/>
          </w:tcPr>
          <w:p w14:paraId="3FF2B566" w14:textId="77777777" w:rsidR="00B50050" w:rsidRDefault="00B50050" w:rsidP="0088127C">
            <w:pPr>
              <w:pStyle w:val="OtherTableBody"/>
            </w:pPr>
          </w:p>
        </w:tc>
        <w:tc>
          <w:tcPr>
            <w:tcW w:w="1400" w:type="dxa"/>
          </w:tcPr>
          <w:p w14:paraId="5D25E730" w14:textId="77777777" w:rsidR="00B50050" w:rsidRDefault="00B50050" w:rsidP="0088127C">
            <w:pPr>
              <w:pStyle w:val="OtherTableBody"/>
            </w:pPr>
            <w:r>
              <w:t>SE</w:t>
            </w:r>
          </w:p>
        </w:tc>
        <w:tc>
          <w:tcPr>
            <w:tcW w:w="4200" w:type="dxa"/>
          </w:tcPr>
          <w:p w14:paraId="1223142D" w14:textId="77777777" w:rsidR="00B50050" w:rsidRDefault="00B50050" w:rsidP="0088127C">
            <w:pPr>
              <w:pStyle w:val="OtherTableBody"/>
            </w:pPr>
            <w:r>
              <w:t>Start related service request(s), end current service request.</w:t>
            </w:r>
          </w:p>
        </w:tc>
      </w:tr>
      <w:tr w:rsidR="00B50050" w14:paraId="7D49A254" w14:textId="77777777" w:rsidTr="00195548">
        <w:tc>
          <w:tcPr>
            <w:tcW w:w="600" w:type="dxa"/>
          </w:tcPr>
          <w:p w14:paraId="64D25FFE" w14:textId="77777777" w:rsidR="00B50050" w:rsidRDefault="00B50050" w:rsidP="0088127C">
            <w:pPr>
              <w:pStyle w:val="OtherTableBody"/>
            </w:pPr>
          </w:p>
        </w:tc>
        <w:tc>
          <w:tcPr>
            <w:tcW w:w="600" w:type="dxa"/>
          </w:tcPr>
          <w:p w14:paraId="75B983E3" w14:textId="77777777" w:rsidR="00B50050" w:rsidRDefault="00B50050" w:rsidP="0088127C">
            <w:pPr>
              <w:pStyle w:val="OtherTableBody"/>
            </w:pPr>
            <w:r>
              <w:t>0504</w:t>
            </w:r>
          </w:p>
        </w:tc>
        <w:tc>
          <w:tcPr>
            <w:tcW w:w="2600" w:type="dxa"/>
          </w:tcPr>
          <w:p w14:paraId="69059BE4" w14:textId="77777777" w:rsidR="00B50050" w:rsidRDefault="00B50050" w:rsidP="0088127C">
            <w:pPr>
              <w:pStyle w:val="OtherTableBody"/>
            </w:pPr>
          </w:p>
        </w:tc>
        <w:tc>
          <w:tcPr>
            <w:tcW w:w="1400" w:type="dxa"/>
          </w:tcPr>
          <w:p w14:paraId="173A608F" w14:textId="77777777" w:rsidR="00B50050" w:rsidRDefault="00B50050" w:rsidP="0088127C">
            <w:pPr>
              <w:pStyle w:val="OtherTableBody"/>
            </w:pPr>
            <w:r>
              <w:t>SS</w:t>
            </w:r>
          </w:p>
        </w:tc>
        <w:tc>
          <w:tcPr>
            <w:tcW w:w="4200" w:type="dxa"/>
          </w:tcPr>
          <w:p w14:paraId="3597028D" w14:textId="77777777" w:rsidR="00B50050" w:rsidRDefault="00B50050" w:rsidP="0088127C">
            <w:pPr>
              <w:pStyle w:val="OtherTableBody"/>
            </w:pPr>
            <w:r>
              <w:t>Start related service request(s), start current service request.</w:t>
            </w:r>
          </w:p>
        </w:tc>
      </w:tr>
      <w:tr w:rsidR="00B50050" w14:paraId="6A2F1031" w14:textId="77777777" w:rsidTr="00195548">
        <w:tc>
          <w:tcPr>
            <w:tcW w:w="600" w:type="dxa"/>
          </w:tcPr>
          <w:p w14:paraId="0CE558D2" w14:textId="77777777" w:rsidR="00B50050" w:rsidRDefault="00B50050" w:rsidP="0088127C">
            <w:pPr>
              <w:pStyle w:val="OtherTableBody"/>
            </w:pPr>
            <w:r>
              <w:t>HL7</w:t>
            </w:r>
          </w:p>
        </w:tc>
        <w:tc>
          <w:tcPr>
            <w:tcW w:w="600" w:type="dxa"/>
          </w:tcPr>
          <w:p w14:paraId="558D1DC5" w14:textId="77777777" w:rsidR="00B50050" w:rsidRDefault="00B50050" w:rsidP="0088127C">
            <w:pPr>
              <w:pStyle w:val="OtherTableBody"/>
            </w:pPr>
          </w:p>
        </w:tc>
        <w:tc>
          <w:tcPr>
            <w:tcW w:w="2600" w:type="dxa"/>
          </w:tcPr>
          <w:p w14:paraId="21BBF239" w14:textId="77777777" w:rsidR="00B50050" w:rsidRDefault="00B50050" w:rsidP="0088127C">
            <w:pPr>
              <w:pStyle w:val="OtherTableBody"/>
            </w:pPr>
            <w:r>
              <w:t>Cyclic Entry/Exit Indicator</w:t>
            </w:r>
          </w:p>
        </w:tc>
        <w:tc>
          <w:tcPr>
            <w:tcW w:w="1400" w:type="dxa"/>
          </w:tcPr>
          <w:p w14:paraId="42483E83" w14:textId="77777777" w:rsidR="00B50050" w:rsidRDefault="00B50050" w:rsidP="0088127C">
            <w:pPr>
              <w:pStyle w:val="OtherTableBody"/>
            </w:pPr>
          </w:p>
        </w:tc>
        <w:tc>
          <w:tcPr>
            <w:tcW w:w="4200" w:type="dxa"/>
          </w:tcPr>
          <w:p w14:paraId="6892FE34" w14:textId="77777777" w:rsidR="00B50050" w:rsidRDefault="00B50050" w:rsidP="0088127C">
            <w:pPr>
              <w:pStyle w:val="OtherTableBody"/>
            </w:pPr>
          </w:p>
        </w:tc>
      </w:tr>
      <w:tr w:rsidR="00B50050" w14:paraId="0840AA09" w14:textId="77777777" w:rsidTr="00195548">
        <w:tc>
          <w:tcPr>
            <w:tcW w:w="600" w:type="dxa"/>
          </w:tcPr>
          <w:p w14:paraId="2A8D18F2" w14:textId="77777777" w:rsidR="00B50050" w:rsidRDefault="00B50050" w:rsidP="0088127C">
            <w:pPr>
              <w:pStyle w:val="OtherTableBody"/>
            </w:pPr>
          </w:p>
        </w:tc>
        <w:tc>
          <w:tcPr>
            <w:tcW w:w="600" w:type="dxa"/>
          </w:tcPr>
          <w:p w14:paraId="0202BA09" w14:textId="77777777" w:rsidR="00B50050" w:rsidRDefault="00B50050" w:rsidP="0088127C">
            <w:pPr>
              <w:pStyle w:val="OtherTableBody"/>
            </w:pPr>
            <w:r>
              <w:t>0505</w:t>
            </w:r>
          </w:p>
        </w:tc>
        <w:tc>
          <w:tcPr>
            <w:tcW w:w="2600" w:type="dxa"/>
          </w:tcPr>
          <w:p w14:paraId="3DA78EA3" w14:textId="77777777" w:rsidR="00B50050" w:rsidRDefault="00B50050" w:rsidP="0088127C">
            <w:pPr>
              <w:pStyle w:val="OtherTableBody"/>
            </w:pPr>
          </w:p>
        </w:tc>
        <w:tc>
          <w:tcPr>
            <w:tcW w:w="1400" w:type="dxa"/>
          </w:tcPr>
          <w:p w14:paraId="6017D2DD" w14:textId="77777777" w:rsidR="00B50050" w:rsidRDefault="00B50050" w:rsidP="0088127C">
            <w:pPr>
              <w:pStyle w:val="OtherTableBody"/>
            </w:pPr>
            <w:r>
              <w:t>#</w:t>
            </w:r>
          </w:p>
        </w:tc>
        <w:tc>
          <w:tcPr>
            <w:tcW w:w="4200" w:type="dxa"/>
          </w:tcPr>
          <w:p w14:paraId="0D015C5A" w14:textId="77777777" w:rsidR="00B50050" w:rsidRDefault="00B50050" w:rsidP="0088127C">
            <w:pPr>
              <w:pStyle w:val="OtherTableBody"/>
            </w:pPr>
            <w:r>
              <w:t>The last service request in a cyclic group.</w:t>
            </w:r>
          </w:p>
        </w:tc>
      </w:tr>
      <w:tr w:rsidR="00B50050" w14:paraId="1DE0E51F" w14:textId="77777777" w:rsidTr="00195548">
        <w:tc>
          <w:tcPr>
            <w:tcW w:w="600" w:type="dxa"/>
          </w:tcPr>
          <w:p w14:paraId="33C7DDBB" w14:textId="77777777" w:rsidR="00B50050" w:rsidRDefault="00B50050" w:rsidP="0088127C">
            <w:pPr>
              <w:pStyle w:val="OtherTableBody"/>
            </w:pPr>
          </w:p>
        </w:tc>
        <w:tc>
          <w:tcPr>
            <w:tcW w:w="600" w:type="dxa"/>
          </w:tcPr>
          <w:p w14:paraId="15922D32" w14:textId="77777777" w:rsidR="00B50050" w:rsidRDefault="00B50050" w:rsidP="0088127C">
            <w:pPr>
              <w:pStyle w:val="OtherTableBody"/>
            </w:pPr>
            <w:r>
              <w:t>0505</w:t>
            </w:r>
          </w:p>
        </w:tc>
        <w:tc>
          <w:tcPr>
            <w:tcW w:w="2600" w:type="dxa"/>
          </w:tcPr>
          <w:p w14:paraId="23DC9DF9" w14:textId="77777777" w:rsidR="00B50050" w:rsidRDefault="00B50050" w:rsidP="0088127C">
            <w:pPr>
              <w:pStyle w:val="OtherTableBody"/>
            </w:pPr>
          </w:p>
        </w:tc>
        <w:tc>
          <w:tcPr>
            <w:tcW w:w="1400" w:type="dxa"/>
          </w:tcPr>
          <w:p w14:paraId="61A525E2" w14:textId="77777777" w:rsidR="00B50050" w:rsidRDefault="00B50050" w:rsidP="0088127C">
            <w:pPr>
              <w:pStyle w:val="OtherTableBody"/>
            </w:pPr>
            <w:r>
              <w:t>*</w:t>
            </w:r>
          </w:p>
        </w:tc>
        <w:tc>
          <w:tcPr>
            <w:tcW w:w="4200" w:type="dxa"/>
          </w:tcPr>
          <w:p w14:paraId="17AB336F" w14:textId="77777777" w:rsidR="00B50050" w:rsidRDefault="00B50050" w:rsidP="0088127C">
            <w:pPr>
              <w:pStyle w:val="OtherTableBody"/>
            </w:pPr>
            <w:r>
              <w:t>The first service request in a cyclic group</w:t>
            </w:r>
          </w:p>
        </w:tc>
      </w:tr>
      <w:tr w:rsidR="00B50050" w14:paraId="3AAF7969" w14:textId="77777777" w:rsidTr="00195548">
        <w:tc>
          <w:tcPr>
            <w:tcW w:w="600" w:type="dxa"/>
          </w:tcPr>
          <w:p w14:paraId="57C287CA" w14:textId="77777777" w:rsidR="00B50050" w:rsidRDefault="00B50050" w:rsidP="0088127C">
            <w:pPr>
              <w:pStyle w:val="OtherTableBody"/>
            </w:pPr>
          </w:p>
        </w:tc>
        <w:tc>
          <w:tcPr>
            <w:tcW w:w="600" w:type="dxa"/>
          </w:tcPr>
          <w:p w14:paraId="5CE02CB1" w14:textId="77777777" w:rsidR="00B50050" w:rsidRDefault="00B50050" w:rsidP="0088127C">
            <w:pPr>
              <w:pStyle w:val="OtherTableBody"/>
            </w:pPr>
            <w:r>
              <w:t>0505</w:t>
            </w:r>
          </w:p>
        </w:tc>
        <w:tc>
          <w:tcPr>
            <w:tcW w:w="2600" w:type="dxa"/>
          </w:tcPr>
          <w:p w14:paraId="1F1F7A1D" w14:textId="77777777" w:rsidR="00B50050" w:rsidRDefault="00B50050" w:rsidP="0088127C">
            <w:pPr>
              <w:pStyle w:val="OtherTableBody"/>
            </w:pPr>
          </w:p>
        </w:tc>
        <w:tc>
          <w:tcPr>
            <w:tcW w:w="1400" w:type="dxa"/>
          </w:tcPr>
          <w:p w14:paraId="159C6F06" w14:textId="77777777" w:rsidR="00B50050" w:rsidRDefault="00B50050" w:rsidP="0088127C">
            <w:pPr>
              <w:pStyle w:val="OtherTableBody"/>
            </w:pPr>
            <w:r>
              <w:t>F</w:t>
            </w:r>
          </w:p>
        </w:tc>
        <w:tc>
          <w:tcPr>
            <w:tcW w:w="4200" w:type="dxa"/>
          </w:tcPr>
          <w:p w14:paraId="2D5BED68" w14:textId="77777777" w:rsidR="00B50050" w:rsidRDefault="00B50050" w:rsidP="0088127C">
            <w:pPr>
              <w:pStyle w:val="OtherTableBody"/>
            </w:pPr>
            <w:r>
              <w:t>The first service request in a cyclic group</w:t>
            </w:r>
          </w:p>
        </w:tc>
      </w:tr>
      <w:tr w:rsidR="00B50050" w14:paraId="21B7D0D3" w14:textId="77777777" w:rsidTr="00195548">
        <w:tc>
          <w:tcPr>
            <w:tcW w:w="600" w:type="dxa"/>
          </w:tcPr>
          <w:p w14:paraId="78D187AF" w14:textId="77777777" w:rsidR="00B50050" w:rsidRDefault="00B50050" w:rsidP="0088127C">
            <w:pPr>
              <w:pStyle w:val="OtherTableBody"/>
            </w:pPr>
          </w:p>
        </w:tc>
        <w:tc>
          <w:tcPr>
            <w:tcW w:w="600" w:type="dxa"/>
          </w:tcPr>
          <w:p w14:paraId="194F3CE9" w14:textId="77777777" w:rsidR="00B50050" w:rsidRDefault="00B50050" w:rsidP="0088127C">
            <w:pPr>
              <w:pStyle w:val="OtherTableBody"/>
            </w:pPr>
            <w:r>
              <w:t>0505</w:t>
            </w:r>
          </w:p>
        </w:tc>
        <w:tc>
          <w:tcPr>
            <w:tcW w:w="2600" w:type="dxa"/>
          </w:tcPr>
          <w:p w14:paraId="0FE085B2" w14:textId="77777777" w:rsidR="00B50050" w:rsidRDefault="00B50050" w:rsidP="0088127C">
            <w:pPr>
              <w:pStyle w:val="OtherTableBody"/>
            </w:pPr>
          </w:p>
        </w:tc>
        <w:tc>
          <w:tcPr>
            <w:tcW w:w="1400" w:type="dxa"/>
          </w:tcPr>
          <w:p w14:paraId="3375C958" w14:textId="77777777" w:rsidR="00B50050" w:rsidRDefault="00B50050" w:rsidP="0088127C">
            <w:pPr>
              <w:pStyle w:val="OtherTableBody"/>
            </w:pPr>
            <w:r>
              <w:t>L</w:t>
            </w:r>
          </w:p>
        </w:tc>
        <w:tc>
          <w:tcPr>
            <w:tcW w:w="4200" w:type="dxa"/>
          </w:tcPr>
          <w:p w14:paraId="48B9F9FA" w14:textId="77777777" w:rsidR="00B50050" w:rsidRDefault="00B50050" w:rsidP="0088127C">
            <w:pPr>
              <w:pStyle w:val="OtherTableBody"/>
            </w:pPr>
            <w:r>
              <w:t>The last service request in a cyclic group</w:t>
            </w:r>
          </w:p>
        </w:tc>
      </w:tr>
      <w:tr w:rsidR="00B50050" w14:paraId="3585E6A8" w14:textId="77777777" w:rsidTr="00195548">
        <w:tc>
          <w:tcPr>
            <w:tcW w:w="600" w:type="dxa"/>
          </w:tcPr>
          <w:p w14:paraId="23D302CD" w14:textId="77777777" w:rsidR="00B50050" w:rsidRDefault="00B50050" w:rsidP="0088127C">
            <w:pPr>
              <w:pStyle w:val="OtherTableBody"/>
            </w:pPr>
            <w:r>
              <w:t>HL7</w:t>
            </w:r>
          </w:p>
        </w:tc>
        <w:tc>
          <w:tcPr>
            <w:tcW w:w="600" w:type="dxa"/>
          </w:tcPr>
          <w:p w14:paraId="711F2545" w14:textId="77777777" w:rsidR="00B50050" w:rsidRDefault="00B50050" w:rsidP="0088127C">
            <w:pPr>
              <w:pStyle w:val="OtherTableBody"/>
            </w:pPr>
          </w:p>
        </w:tc>
        <w:tc>
          <w:tcPr>
            <w:tcW w:w="2600" w:type="dxa"/>
          </w:tcPr>
          <w:p w14:paraId="52E5CE1D" w14:textId="77777777" w:rsidR="00B50050" w:rsidRDefault="00B50050" w:rsidP="0088127C">
            <w:pPr>
              <w:pStyle w:val="OtherTableBody"/>
            </w:pPr>
            <w:r>
              <w:t>Service Request Relationship</w:t>
            </w:r>
          </w:p>
        </w:tc>
        <w:tc>
          <w:tcPr>
            <w:tcW w:w="1400" w:type="dxa"/>
          </w:tcPr>
          <w:p w14:paraId="552106BA" w14:textId="77777777" w:rsidR="00B50050" w:rsidRDefault="00B50050" w:rsidP="0088127C">
            <w:pPr>
              <w:pStyle w:val="OtherTableBody"/>
            </w:pPr>
          </w:p>
        </w:tc>
        <w:tc>
          <w:tcPr>
            <w:tcW w:w="4200" w:type="dxa"/>
          </w:tcPr>
          <w:p w14:paraId="6F0BDF64" w14:textId="77777777" w:rsidR="00B50050" w:rsidRDefault="00B50050" w:rsidP="0088127C">
            <w:pPr>
              <w:pStyle w:val="OtherTableBody"/>
            </w:pPr>
          </w:p>
        </w:tc>
      </w:tr>
      <w:tr w:rsidR="00B50050" w14:paraId="17452C90" w14:textId="77777777" w:rsidTr="00195548">
        <w:tc>
          <w:tcPr>
            <w:tcW w:w="600" w:type="dxa"/>
          </w:tcPr>
          <w:p w14:paraId="6CEE8116" w14:textId="77777777" w:rsidR="00B50050" w:rsidRDefault="00B50050" w:rsidP="0088127C">
            <w:pPr>
              <w:pStyle w:val="OtherTableBody"/>
            </w:pPr>
          </w:p>
        </w:tc>
        <w:tc>
          <w:tcPr>
            <w:tcW w:w="600" w:type="dxa"/>
          </w:tcPr>
          <w:p w14:paraId="14DB22D4" w14:textId="77777777" w:rsidR="00B50050" w:rsidRDefault="00B50050" w:rsidP="0088127C">
            <w:pPr>
              <w:pStyle w:val="OtherTableBody"/>
            </w:pPr>
            <w:r>
              <w:t>0506</w:t>
            </w:r>
          </w:p>
        </w:tc>
        <w:tc>
          <w:tcPr>
            <w:tcW w:w="2600" w:type="dxa"/>
          </w:tcPr>
          <w:p w14:paraId="35D3DFFB" w14:textId="77777777" w:rsidR="00B50050" w:rsidRDefault="00B50050" w:rsidP="0088127C">
            <w:pPr>
              <w:pStyle w:val="OtherTableBody"/>
            </w:pPr>
          </w:p>
        </w:tc>
        <w:tc>
          <w:tcPr>
            <w:tcW w:w="1400" w:type="dxa"/>
          </w:tcPr>
          <w:p w14:paraId="1C44662B" w14:textId="77777777" w:rsidR="00B50050" w:rsidRDefault="00B50050" w:rsidP="0088127C">
            <w:pPr>
              <w:pStyle w:val="OtherTableBody"/>
            </w:pPr>
            <w:r>
              <w:t>C</w:t>
            </w:r>
          </w:p>
        </w:tc>
        <w:tc>
          <w:tcPr>
            <w:tcW w:w="4200" w:type="dxa"/>
          </w:tcPr>
          <w:p w14:paraId="07104C20" w14:textId="77777777" w:rsidR="00B50050" w:rsidRDefault="00B50050" w:rsidP="0088127C">
            <w:pPr>
              <w:pStyle w:val="OtherTableBody"/>
            </w:pPr>
            <w:r>
              <w:t>Compound</w:t>
            </w:r>
          </w:p>
        </w:tc>
      </w:tr>
      <w:tr w:rsidR="00B50050" w14:paraId="69FCB1C5" w14:textId="77777777" w:rsidTr="00195548">
        <w:tc>
          <w:tcPr>
            <w:tcW w:w="600" w:type="dxa"/>
          </w:tcPr>
          <w:p w14:paraId="53CB47FC" w14:textId="77777777" w:rsidR="00B50050" w:rsidRDefault="00B50050" w:rsidP="0088127C">
            <w:pPr>
              <w:pStyle w:val="OtherTableBody"/>
            </w:pPr>
          </w:p>
        </w:tc>
        <w:tc>
          <w:tcPr>
            <w:tcW w:w="600" w:type="dxa"/>
          </w:tcPr>
          <w:p w14:paraId="389566D0" w14:textId="77777777" w:rsidR="00B50050" w:rsidRDefault="00B50050" w:rsidP="0088127C">
            <w:pPr>
              <w:pStyle w:val="OtherTableBody"/>
            </w:pPr>
            <w:r>
              <w:t>0506</w:t>
            </w:r>
          </w:p>
        </w:tc>
        <w:tc>
          <w:tcPr>
            <w:tcW w:w="2600" w:type="dxa"/>
          </w:tcPr>
          <w:p w14:paraId="5696125A" w14:textId="77777777" w:rsidR="00B50050" w:rsidRDefault="00B50050" w:rsidP="0088127C">
            <w:pPr>
              <w:pStyle w:val="OtherTableBody"/>
            </w:pPr>
          </w:p>
        </w:tc>
        <w:tc>
          <w:tcPr>
            <w:tcW w:w="1400" w:type="dxa"/>
          </w:tcPr>
          <w:p w14:paraId="564AE9E6" w14:textId="77777777" w:rsidR="00B50050" w:rsidRDefault="00B50050" w:rsidP="0088127C">
            <w:pPr>
              <w:pStyle w:val="OtherTableBody"/>
            </w:pPr>
            <w:r>
              <w:t>E</w:t>
            </w:r>
          </w:p>
        </w:tc>
        <w:tc>
          <w:tcPr>
            <w:tcW w:w="4200" w:type="dxa"/>
          </w:tcPr>
          <w:p w14:paraId="12FC0947" w14:textId="77777777" w:rsidR="00B50050" w:rsidRDefault="00B50050" w:rsidP="0088127C">
            <w:pPr>
              <w:pStyle w:val="OtherTableBody"/>
            </w:pPr>
            <w:r>
              <w:t>Exclusive</w:t>
            </w:r>
          </w:p>
        </w:tc>
      </w:tr>
      <w:tr w:rsidR="00B50050" w14:paraId="6C98870D" w14:textId="77777777" w:rsidTr="00195548">
        <w:tc>
          <w:tcPr>
            <w:tcW w:w="600" w:type="dxa"/>
          </w:tcPr>
          <w:p w14:paraId="1E3CCFA0" w14:textId="77777777" w:rsidR="00B50050" w:rsidRDefault="00B50050" w:rsidP="0088127C">
            <w:pPr>
              <w:pStyle w:val="OtherTableBody"/>
            </w:pPr>
          </w:p>
        </w:tc>
        <w:tc>
          <w:tcPr>
            <w:tcW w:w="600" w:type="dxa"/>
          </w:tcPr>
          <w:p w14:paraId="1DF5E6AC" w14:textId="77777777" w:rsidR="00B50050" w:rsidRDefault="00B50050" w:rsidP="0088127C">
            <w:pPr>
              <w:pStyle w:val="OtherTableBody"/>
            </w:pPr>
            <w:r>
              <w:t>0506</w:t>
            </w:r>
          </w:p>
        </w:tc>
        <w:tc>
          <w:tcPr>
            <w:tcW w:w="2600" w:type="dxa"/>
          </w:tcPr>
          <w:p w14:paraId="7D9F1B23" w14:textId="77777777" w:rsidR="00B50050" w:rsidRDefault="00B50050" w:rsidP="0088127C">
            <w:pPr>
              <w:pStyle w:val="OtherTableBody"/>
            </w:pPr>
          </w:p>
        </w:tc>
        <w:tc>
          <w:tcPr>
            <w:tcW w:w="1400" w:type="dxa"/>
          </w:tcPr>
          <w:p w14:paraId="5BE118EE" w14:textId="77777777" w:rsidR="00B50050" w:rsidRDefault="00B50050" w:rsidP="0088127C">
            <w:pPr>
              <w:pStyle w:val="OtherTableBody"/>
            </w:pPr>
            <w:r>
              <w:t>N</w:t>
            </w:r>
          </w:p>
        </w:tc>
        <w:tc>
          <w:tcPr>
            <w:tcW w:w="4200" w:type="dxa"/>
          </w:tcPr>
          <w:p w14:paraId="65864F2E" w14:textId="77777777" w:rsidR="00B50050" w:rsidRDefault="00B50050" w:rsidP="0088127C">
            <w:pPr>
              <w:pStyle w:val="OtherTableBody"/>
            </w:pPr>
            <w:r>
              <w:t>Nurse prerogative</w:t>
            </w:r>
          </w:p>
        </w:tc>
      </w:tr>
      <w:tr w:rsidR="00B50050" w14:paraId="0020D297" w14:textId="77777777" w:rsidTr="00195548">
        <w:tc>
          <w:tcPr>
            <w:tcW w:w="600" w:type="dxa"/>
          </w:tcPr>
          <w:p w14:paraId="3281FAC7" w14:textId="77777777" w:rsidR="00B50050" w:rsidRDefault="00B50050" w:rsidP="0088127C">
            <w:pPr>
              <w:pStyle w:val="OtherTableBody"/>
            </w:pPr>
          </w:p>
        </w:tc>
        <w:tc>
          <w:tcPr>
            <w:tcW w:w="600" w:type="dxa"/>
          </w:tcPr>
          <w:p w14:paraId="3F7E8447" w14:textId="77777777" w:rsidR="00B50050" w:rsidRDefault="00B50050" w:rsidP="0088127C">
            <w:pPr>
              <w:pStyle w:val="OtherTableBody"/>
            </w:pPr>
            <w:r>
              <w:t>0506</w:t>
            </w:r>
          </w:p>
        </w:tc>
        <w:tc>
          <w:tcPr>
            <w:tcW w:w="2600" w:type="dxa"/>
          </w:tcPr>
          <w:p w14:paraId="73A5656A" w14:textId="77777777" w:rsidR="00B50050" w:rsidRDefault="00B50050" w:rsidP="0088127C">
            <w:pPr>
              <w:pStyle w:val="OtherTableBody"/>
            </w:pPr>
          </w:p>
        </w:tc>
        <w:tc>
          <w:tcPr>
            <w:tcW w:w="1400" w:type="dxa"/>
          </w:tcPr>
          <w:p w14:paraId="2B309A9B" w14:textId="77777777" w:rsidR="00B50050" w:rsidRDefault="00B50050" w:rsidP="0088127C">
            <w:pPr>
              <w:pStyle w:val="OtherTableBody"/>
            </w:pPr>
            <w:r>
              <w:t>S</w:t>
            </w:r>
          </w:p>
        </w:tc>
        <w:tc>
          <w:tcPr>
            <w:tcW w:w="4200" w:type="dxa"/>
          </w:tcPr>
          <w:p w14:paraId="02A7F2F8" w14:textId="77777777" w:rsidR="00B50050" w:rsidRDefault="00B50050" w:rsidP="0088127C">
            <w:pPr>
              <w:pStyle w:val="OtherTableBody"/>
            </w:pPr>
            <w:r>
              <w:t>Simultaneous</w:t>
            </w:r>
          </w:p>
        </w:tc>
      </w:tr>
      <w:tr w:rsidR="00B50050" w14:paraId="56241B80" w14:textId="77777777" w:rsidTr="00195548">
        <w:tc>
          <w:tcPr>
            <w:tcW w:w="600" w:type="dxa"/>
          </w:tcPr>
          <w:p w14:paraId="063B8AB5" w14:textId="77777777" w:rsidR="00B50050" w:rsidRDefault="00B50050" w:rsidP="0088127C">
            <w:pPr>
              <w:pStyle w:val="OtherTableBody"/>
            </w:pPr>
          </w:p>
        </w:tc>
        <w:tc>
          <w:tcPr>
            <w:tcW w:w="600" w:type="dxa"/>
          </w:tcPr>
          <w:p w14:paraId="3544ED6F" w14:textId="77777777" w:rsidR="00B50050" w:rsidRDefault="00B50050" w:rsidP="0088127C">
            <w:pPr>
              <w:pStyle w:val="OtherTableBody"/>
            </w:pPr>
            <w:r>
              <w:t>0506</w:t>
            </w:r>
          </w:p>
        </w:tc>
        <w:tc>
          <w:tcPr>
            <w:tcW w:w="2600" w:type="dxa"/>
          </w:tcPr>
          <w:p w14:paraId="305580F1" w14:textId="77777777" w:rsidR="00B50050" w:rsidRDefault="00B50050" w:rsidP="0088127C">
            <w:pPr>
              <w:pStyle w:val="OtherTableBody"/>
            </w:pPr>
          </w:p>
        </w:tc>
        <w:tc>
          <w:tcPr>
            <w:tcW w:w="1400" w:type="dxa"/>
          </w:tcPr>
          <w:p w14:paraId="5B407CD2" w14:textId="77777777" w:rsidR="00B50050" w:rsidRDefault="00B50050" w:rsidP="0088127C">
            <w:pPr>
              <w:pStyle w:val="OtherTableBody"/>
            </w:pPr>
            <w:r>
              <w:t>T</w:t>
            </w:r>
          </w:p>
        </w:tc>
        <w:tc>
          <w:tcPr>
            <w:tcW w:w="4200" w:type="dxa"/>
          </w:tcPr>
          <w:p w14:paraId="54016F9F" w14:textId="77777777" w:rsidR="00B50050" w:rsidRDefault="00B50050" w:rsidP="0088127C">
            <w:pPr>
              <w:pStyle w:val="OtherTableBody"/>
            </w:pPr>
            <w:r>
              <w:t>Tapering</w:t>
            </w:r>
          </w:p>
        </w:tc>
      </w:tr>
      <w:tr w:rsidR="00B50050" w14:paraId="77F56E79" w14:textId="77777777" w:rsidTr="00195548">
        <w:tc>
          <w:tcPr>
            <w:tcW w:w="600" w:type="dxa"/>
          </w:tcPr>
          <w:p w14:paraId="423FD730" w14:textId="77777777" w:rsidR="00B50050" w:rsidRDefault="00B50050" w:rsidP="0088127C">
            <w:pPr>
              <w:pStyle w:val="OtherTableBody"/>
            </w:pPr>
            <w:r>
              <w:t>User</w:t>
            </w:r>
          </w:p>
        </w:tc>
        <w:tc>
          <w:tcPr>
            <w:tcW w:w="600" w:type="dxa"/>
          </w:tcPr>
          <w:p w14:paraId="262F368A" w14:textId="77777777" w:rsidR="00B50050" w:rsidRDefault="00B50050" w:rsidP="0088127C">
            <w:pPr>
              <w:pStyle w:val="OtherTableBody"/>
            </w:pPr>
          </w:p>
        </w:tc>
        <w:tc>
          <w:tcPr>
            <w:tcW w:w="2600" w:type="dxa"/>
          </w:tcPr>
          <w:p w14:paraId="7C4C0766" w14:textId="77777777" w:rsidR="00B50050" w:rsidRDefault="00B50050" w:rsidP="0088127C">
            <w:pPr>
              <w:pStyle w:val="OtherTableBody"/>
            </w:pPr>
            <w:r>
              <w:t>Observation Result Handling</w:t>
            </w:r>
          </w:p>
        </w:tc>
        <w:tc>
          <w:tcPr>
            <w:tcW w:w="1400" w:type="dxa"/>
          </w:tcPr>
          <w:p w14:paraId="0BC4C7E6" w14:textId="77777777" w:rsidR="00B50050" w:rsidRDefault="00B50050" w:rsidP="0088127C">
            <w:pPr>
              <w:pStyle w:val="OtherTableBody"/>
            </w:pPr>
          </w:p>
        </w:tc>
        <w:tc>
          <w:tcPr>
            <w:tcW w:w="4200" w:type="dxa"/>
          </w:tcPr>
          <w:p w14:paraId="17356F24" w14:textId="77777777" w:rsidR="00B50050" w:rsidRDefault="00B50050" w:rsidP="0088127C">
            <w:pPr>
              <w:pStyle w:val="OtherTableBody"/>
            </w:pPr>
          </w:p>
        </w:tc>
      </w:tr>
      <w:tr w:rsidR="00B50050" w14:paraId="19BE0682" w14:textId="77777777" w:rsidTr="00195548">
        <w:tc>
          <w:tcPr>
            <w:tcW w:w="600" w:type="dxa"/>
          </w:tcPr>
          <w:p w14:paraId="1D9C1337" w14:textId="77777777" w:rsidR="00B50050" w:rsidRDefault="00B50050" w:rsidP="0088127C">
            <w:pPr>
              <w:pStyle w:val="OtherTableBody"/>
            </w:pPr>
          </w:p>
        </w:tc>
        <w:tc>
          <w:tcPr>
            <w:tcW w:w="600" w:type="dxa"/>
          </w:tcPr>
          <w:p w14:paraId="0799F72E" w14:textId="77777777" w:rsidR="00B50050" w:rsidRDefault="00B50050" w:rsidP="0088127C">
            <w:pPr>
              <w:pStyle w:val="OtherTableBody"/>
            </w:pPr>
            <w:r>
              <w:t>0507</w:t>
            </w:r>
          </w:p>
        </w:tc>
        <w:tc>
          <w:tcPr>
            <w:tcW w:w="2600" w:type="dxa"/>
          </w:tcPr>
          <w:p w14:paraId="38AC5D27" w14:textId="77777777" w:rsidR="00B50050" w:rsidRDefault="00B50050" w:rsidP="0088127C">
            <w:pPr>
              <w:pStyle w:val="OtherTableBody"/>
            </w:pPr>
          </w:p>
        </w:tc>
        <w:tc>
          <w:tcPr>
            <w:tcW w:w="1400" w:type="dxa"/>
          </w:tcPr>
          <w:p w14:paraId="477E78E9" w14:textId="77777777" w:rsidR="00B50050" w:rsidRDefault="00B50050" w:rsidP="0088127C">
            <w:pPr>
              <w:pStyle w:val="OtherTableBody"/>
            </w:pPr>
            <w:r>
              <w:t>A</w:t>
            </w:r>
          </w:p>
        </w:tc>
        <w:tc>
          <w:tcPr>
            <w:tcW w:w="4200" w:type="dxa"/>
          </w:tcPr>
          <w:p w14:paraId="59F15105" w14:textId="77777777" w:rsidR="00B50050" w:rsidRDefault="00B50050" w:rsidP="0088127C">
            <w:pPr>
              <w:pStyle w:val="OtherTableBody"/>
            </w:pPr>
            <w:r>
              <w:t>Alert provider when abnormal</w:t>
            </w:r>
          </w:p>
        </w:tc>
      </w:tr>
      <w:tr w:rsidR="00B50050" w14:paraId="73E8AE57" w14:textId="77777777" w:rsidTr="00195548">
        <w:tc>
          <w:tcPr>
            <w:tcW w:w="600" w:type="dxa"/>
          </w:tcPr>
          <w:p w14:paraId="2A0C6CF7" w14:textId="77777777" w:rsidR="00B50050" w:rsidRDefault="00B50050" w:rsidP="0088127C">
            <w:pPr>
              <w:pStyle w:val="OtherTableBody"/>
            </w:pPr>
          </w:p>
        </w:tc>
        <w:tc>
          <w:tcPr>
            <w:tcW w:w="600" w:type="dxa"/>
          </w:tcPr>
          <w:p w14:paraId="39BCFB00" w14:textId="77777777" w:rsidR="00B50050" w:rsidRDefault="00B50050" w:rsidP="0088127C">
            <w:pPr>
              <w:pStyle w:val="OtherTableBody"/>
            </w:pPr>
            <w:r>
              <w:t>0507</w:t>
            </w:r>
          </w:p>
        </w:tc>
        <w:tc>
          <w:tcPr>
            <w:tcW w:w="2600" w:type="dxa"/>
          </w:tcPr>
          <w:p w14:paraId="21F5FC7A" w14:textId="77777777" w:rsidR="00B50050" w:rsidRDefault="00B50050" w:rsidP="0088127C">
            <w:pPr>
              <w:pStyle w:val="OtherTableBody"/>
            </w:pPr>
          </w:p>
        </w:tc>
        <w:tc>
          <w:tcPr>
            <w:tcW w:w="1400" w:type="dxa"/>
          </w:tcPr>
          <w:p w14:paraId="74E3A71D" w14:textId="77777777" w:rsidR="00B50050" w:rsidRDefault="00B50050" w:rsidP="0088127C">
            <w:pPr>
              <w:pStyle w:val="OtherTableBody"/>
            </w:pPr>
            <w:r>
              <w:t>BCC</w:t>
            </w:r>
          </w:p>
        </w:tc>
        <w:tc>
          <w:tcPr>
            <w:tcW w:w="4200" w:type="dxa"/>
          </w:tcPr>
          <w:p w14:paraId="5C8EF8B9" w14:textId="77777777" w:rsidR="00B50050" w:rsidRDefault="00B50050" w:rsidP="0088127C">
            <w:pPr>
              <w:pStyle w:val="OtherTableBody"/>
            </w:pPr>
            <w:r>
              <w:t>Blind copy</w:t>
            </w:r>
          </w:p>
        </w:tc>
      </w:tr>
      <w:tr w:rsidR="00B50050" w14:paraId="0723E59B" w14:textId="77777777" w:rsidTr="00195548">
        <w:tc>
          <w:tcPr>
            <w:tcW w:w="600" w:type="dxa"/>
          </w:tcPr>
          <w:p w14:paraId="40753757" w14:textId="77777777" w:rsidR="00B50050" w:rsidRDefault="00B50050" w:rsidP="0088127C">
            <w:pPr>
              <w:pStyle w:val="OtherTableBody"/>
            </w:pPr>
          </w:p>
        </w:tc>
        <w:tc>
          <w:tcPr>
            <w:tcW w:w="600" w:type="dxa"/>
          </w:tcPr>
          <w:p w14:paraId="6BD8E8A2" w14:textId="77777777" w:rsidR="00B50050" w:rsidRDefault="00B50050" w:rsidP="0088127C">
            <w:pPr>
              <w:pStyle w:val="OtherTableBody"/>
            </w:pPr>
            <w:r>
              <w:t>0507</w:t>
            </w:r>
          </w:p>
        </w:tc>
        <w:tc>
          <w:tcPr>
            <w:tcW w:w="2600" w:type="dxa"/>
          </w:tcPr>
          <w:p w14:paraId="7B617B7F" w14:textId="77777777" w:rsidR="00B50050" w:rsidRDefault="00B50050" w:rsidP="0088127C">
            <w:pPr>
              <w:pStyle w:val="OtherTableBody"/>
            </w:pPr>
          </w:p>
        </w:tc>
        <w:tc>
          <w:tcPr>
            <w:tcW w:w="1400" w:type="dxa"/>
          </w:tcPr>
          <w:p w14:paraId="65CB9FA9" w14:textId="77777777" w:rsidR="00B50050" w:rsidRDefault="00B50050" w:rsidP="0088127C">
            <w:pPr>
              <w:pStyle w:val="OtherTableBody"/>
            </w:pPr>
            <w:r>
              <w:t>CC</w:t>
            </w:r>
          </w:p>
        </w:tc>
        <w:tc>
          <w:tcPr>
            <w:tcW w:w="4200" w:type="dxa"/>
          </w:tcPr>
          <w:p w14:paraId="4FB8FF38" w14:textId="77777777" w:rsidR="00B50050" w:rsidRDefault="00B50050" w:rsidP="0088127C">
            <w:pPr>
              <w:pStyle w:val="OtherTableBody"/>
            </w:pPr>
            <w:r>
              <w:t>Copies requested</w:t>
            </w:r>
          </w:p>
        </w:tc>
      </w:tr>
      <w:tr w:rsidR="00B50050" w14:paraId="547D7EF3" w14:textId="77777777" w:rsidTr="00195548">
        <w:tc>
          <w:tcPr>
            <w:tcW w:w="600" w:type="dxa"/>
          </w:tcPr>
          <w:p w14:paraId="072C321F" w14:textId="77777777" w:rsidR="00B50050" w:rsidRDefault="00B50050" w:rsidP="0088127C">
            <w:pPr>
              <w:pStyle w:val="OtherTableBody"/>
            </w:pPr>
          </w:p>
        </w:tc>
        <w:tc>
          <w:tcPr>
            <w:tcW w:w="600" w:type="dxa"/>
          </w:tcPr>
          <w:p w14:paraId="458B7553" w14:textId="77777777" w:rsidR="00B50050" w:rsidRDefault="00B50050" w:rsidP="0088127C">
            <w:pPr>
              <w:pStyle w:val="OtherTableBody"/>
            </w:pPr>
            <w:r>
              <w:t>0507</w:t>
            </w:r>
          </w:p>
        </w:tc>
        <w:tc>
          <w:tcPr>
            <w:tcW w:w="2600" w:type="dxa"/>
          </w:tcPr>
          <w:p w14:paraId="1220D57C" w14:textId="77777777" w:rsidR="00B50050" w:rsidRDefault="00B50050" w:rsidP="0088127C">
            <w:pPr>
              <w:pStyle w:val="OtherTableBody"/>
            </w:pPr>
          </w:p>
        </w:tc>
        <w:tc>
          <w:tcPr>
            <w:tcW w:w="1400" w:type="dxa"/>
          </w:tcPr>
          <w:p w14:paraId="10AAB1D8" w14:textId="77777777" w:rsidR="00B50050" w:rsidRDefault="00B50050" w:rsidP="0088127C">
            <w:pPr>
              <w:pStyle w:val="OtherTableBody"/>
            </w:pPr>
            <w:r>
              <w:t>F</w:t>
            </w:r>
          </w:p>
        </w:tc>
        <w:tc>
          <w:tcPr>
            <w:tcW w:w="4200" w:type="dxa"/>
          </w:tcPr>
          <w:p w14:paraId="7F755CFE" w14:textId="77777777" w:rsidR="00B50050" w:rsidRDefault="00B50050" w:rsidP="0088127C">
            <w:pPr>
              <w:pStyle w:val="OtherTableBody"/>
            </w:pPr>
            <w:r>
              <w:t>Film-with-patient</w:t>
            </w:r>
          </w:p>
        </w:tc>
      </w:tr>
      <w:tr w:rsidR="00B50050" w14:paraId="28DEB5AA" w14:textId="77777777" w:rsidTr="00195548">
        <w:tc>
          <w:tcPr>
            <w:tcW w:w="600" w:type="dxa"/>
          </w:tcPr>
          <w:p w14:paraId="6D7C01B9" w14:textId="77777777" w:rsidR="00B50050" w:rsidRDefault="00B50050" w:rsidP="0088127C">
            <w:pPr>
              <w:pStyle w:val="OtherTableBody"/>
            </w:pPr>
          </w:p>
        </w:tc>
        <w:tc>
          <w:tcPr>
            <w:tcW w:w="600" w:type="dxa"/>
          </w:tcPr>
          <w:p w14:paraId="495B010E" w14:textId="77777777" w:rsidR="00B50050" w:rsidRDefault="00B50050" w:rsidP="0088127C">
            <w:pPr>
              <w:pStyle w:val="OtherTableBody"/>
            </w:pPr>
            <w:r>
              <w:t>0507</w:t>
            </w:r>
          </w:p>
        </w:tc>
        <w:tc>
          <w:tcPr>
            <w:tcW w:w="2600" w:type="dxa"/>
          </w:tcPr>
          <w:p w14:paraId="434450D3" w14:textId="77777777" w:rsidR="00B50050" w:rsidRDefault="00B50050" w:rsidP="0088127C">
            <w:pPr>
              <w:pStyle w:val="OtherTableBody"/>
            </w:pPr>
          </w:p>
        </w:tc>
        <w:tc>
          <w:tcPr>
            <w:tcW w:w="1400" w:type="dxa"/>
          </w:tcPr>
          <w:p w14:paraId="2EDD8738" w14:textId="77777777" w:rsidR="00B50050" w:rsidRDefault="00B50050" w:rsidP="0088127C">
            <w:pPr>
              <w:pStyle w:val="OtherTableBody"/>
            </w:pPr>
            <w:r>
              <w:t>N</w:t>
            </w:r>
          </w:p>
        </w:tc>
        <w:tc>
          <w:tcPr>
            <w:tcW w:w="4200" w:type="dxa"/>
          </w:tcPr>
          <w:p w14:paraId="03993DA6" w14:textId="77777777" w:rsidR="00B50050" w:rsidRDefault="00B50050" w:rsidP="0088127C">
            <w:pPr>
              <w:pStyle w:val="OtherTableBody"/>
            </w:pPr>
            <w:r>
              <w:t>Notify provider when ready</w:t>
            </w:r>
          </w:p>
        </w:tc>
      </w:tr>
      <w:tr w:rsidR="00B50050" w14:paraId="289BA58A" w14:textId="77777777" w:rsidTr="00195548">
        <w:tc>
          <w:tcPr>
            <w:tcW w:w="600" w:type="dxa"/>
          </w:tcPr>
          <w:p w14:paraId="02EC029E" w14:textId="77777777" w:rsidR="00B50050" w:rsidRDefault="00B50050" w:rsidP="0088127C">
            <w:pPr>
              <w:pStyle w:val="OtherTableBody"/>
            </w:pPr>
            <w:r>
              <w:t>User</w:t>
            </w:r>
          </w:p>
        </w:tc>
        <w:tc>
          <w:tcPr>
            <w:tcW w:w="600" w:type="dxa"/>
          </w:tcPr>
          <w:p w14:paraId="332D224B" w14:textId="77777777" w:rsidR="00B50050" w:rsidRDefault="00B50050" w:rsidP="0088127C">
            <w:pPr>
              <w:pStyle w:val="OtherTableBody"/>
            </w:pPr>
          </w:p>
        </w:tc>
        <w:tc>
          <w:tcPr>
            <w:tcW w:w="2600" w:type="dxa"/>
          </w:tcPr>
          <w:p w14:paraId="6589683E" w14:textId="77777777" w:rsidR="00B50050" w:rsidRDefault="00B50050" w:rsidP="0088127C">
            <w:pPr>
              <w:pStyle w:val="OtherTableBody"/>
            </w:pPr>
            <w:r>
              <w:t>Blood Product Processing Requirements</w:t>
            </w:r>
          </w:p>
        </w:tc>
        <w:tc>
          <w:tcPr>
            <w:tcW w:w="1400" w:type="dxa"/>
          </w:tcPr>
          <w:p w14:paraId="637110ED" w14:textId="77777777" w:rsidR="00B50050" w:rsidRDefault="00B50050" w:rsidP="0088127C">
            <w:pPr>
              <w:pStyle w:val="OtherTableBody"/>
            </w:pPr>
          </w:p>
        </w:tc>
        <w:tc>
          <w:tcPr>
            <w:tcW w:w="4200" w:type="dxa"/>
          </w:tcPr>
          <w:p w14:paraId="03A33E5A" w14:textId="77777777" w:rsidR="00B50050" w:rsidRDefault="00B50050" w:rsidP="0088127C">
            <w:pPr>
              <w:pStyle w:val="OtherTableBody"/>
            </w:pPr>
          </w:p>
        </w:tc>
      </w:tr>
      <w:tr w:rsidR="00B50050" w14:paraId="23354075" w14:textId="77777777" w:rsidTr="00195548">
        <w:tc>
          <w:tcPr>
            <w:tcW w:w="600" w:type="dxa"/>
          </w:tcPr>
          <w:p w14:paraId="762A645D" w14:textId="77777777" w:rsidR="00B50050" w:rsidRDefault="00B50050" w:rsidP="0088127C">
            <w:pPr>
              <w:pStyle w:val="OtherTableBody"/>
            </w:pPr>
          </w:p>
        </w:tc>
        <w:tc>
          <w:tcPr>
            <w:tcW w:w="600" w:type="dxa"/>
          </w:tcPr>
          <w:p w14:paraId="53593DB1" w14:textId="77777777" w:rsidR="00B50050" w:rsidRDefault="00B50050" w:rsidP="0088127C">
            <w:pPr>
              <w:pStyle w:val="OtherTableBody"/>
            </w:pPr>
            <w:r>
              <w:t>0508</w:t>
            </w:r>
          </w:p>
        </w:tc>
        <w:tc>
          <w:tcPr>
            <w:tcW w:w="2600" w:type="dxa"/>
          </w:tcPr>
          <w:p w14:paraId="21A09D86" w14:textId="77777777" w:rsidR="00B50050" w:rsidRDefault="00B50050" w:rsidP="0088127C">
            <w:pPr>
              <w:pStyle w:val="OtherTableBody"/>
            </w:pPr>
          </w:p>
        </w:tc>
        <w:tc>
          <w:tcPr>
            <w:tcW w:w="1400" w:type="dxa"/>
          </w:tcPr>
          <w:p w14:paraId="29C7D893" w14:textId="77777777" w:rsidR="00B50050" w:rsidRDefault="00B50050" w:rsidP="0088127C">
            <w:pPr>
              <w:pStyle w:val="OtherTableBody"/>
            </w:pPr>
            <w:r>
              <w:t>AU</w:t>
            </w:r>
          </w:p>
        </w:tc>
        <w:tc>
          <w:tcPr>
            <w:tcW w:w="4200" w:type="dxa"/>
          </w:tcPr>
          <w:p w14:paraId="72CC5066" w14:textId="77777777" w:rsidR="00B50050" w:rsidRDefault="00B50050" w:rsidP="0088127C">
            <w:pPr>
              <w:pStyle w:val="OtherTableBody"/>
            </w:pPr>
            <w:r>
              <w:t>Autologous Unit</w:t>
            </w:r>
          </w:p>
        </w:tc>
      </w:tr>
      <w:tr w:rsidR="00B50050" w14:paraId="4803EC91" w14:textId="77777777" w:rsidTr="00195548">
        <w:tc>
          <w:tcPr>
            <w:tcW w:w="600" w:type="dxa"/>
          </w:tcPr>
          <w:p w14:paraId="4CF69574" w14:textId="77777777" w:rsidR="00B50050" w:rsidRDefault="00B50050" w:rsidP="0088127C">
            <w:pPr>
              <w:pStyle w:val="OtherTableBody"/>
            </w:pPr>
          </w:p>
        </w:tc>
        <w:tc>
          <w:tcPr>
            <w:tcW w:w="600" w:type="dxa"/>
          </w:tcPr>
          <w:p w14:paraId="2AD071E3" w14:textId="77777777" w:rsidR="00B50050" w:rsidRDefault="00B50050" w:rsidP="0088127C">
            <w:pPr>
              <w:pStyle w:val="OtherTableBody"/>
            </w:pPr>
            <w:r>
              <w:t>0508</w:t>
            </w:r>
          </w:p>
        </w:tc>
        <w:tc>
          <w:tcPr>
            <w:tcW w:w="2600" w:type="dxa"/>
          </w:tcPr>
          <w:p w14:paraId="19ADD6C7" w14:textId="77777777" w:rsidR="00B50050" w:rsidRDefault="00B50050" w:rsidP="0088127C">
            <w:pPr>
              <w:pStyle w:val="OtherTableBody"/>
            </w:pPr>
          </w:p>
        </w:tc>
        <w:tc>
          <w:tcPr>
            <w:tcW w:w="1400" w:type="dxa"/>
          </w:tcPr>
          <w:p w14:paraId="3D154472" w14:textId="77777777" w:rsidR="00B50050" w:rsidRDefault="00B50050" w:rsidP="0088127C">
            <w:pPr>
              <w:pStyle w:val="OtherTableBody"/>
            </w:pPr>
            <w:r>
              <w:t>CM</w:t>
            </w:r>
          </w:p>
        </w:tc>
        <w:tc>
          <w:tcPr>
            <w:tcW w:w="4200" w:type="dxa"/>
          </w:tcPr>
          <w:p w14:paraId="73EF8D12" w14:textId="77777777" w:rsidR="00B50050" w:rsidRDefault="00B50050" w:rsidP="0088127C">
            <w:pPr>
              <w:pStyle w:val="OtherTableBody"/>
            </w:pPr>
            <w:r>
              <w:t>CMV Negative</w:t>
            </w:r>
          </w:p>
        </w:tc>
      </w:tr>
      <w:tr w:rsidR="00B50050" w14:paraId="20263564" w14:textId="77777777" w:rsidTr="00195548">
        <w:tc>
          <w:tcPr>
            <w:tcW w:w="600" w:type="dxa"/>
          </w:tcPr>
          <w:p w14:paraId="5997486C" w14:textId="77777777" w:rsidR="00B50050" w:rsidRDefault="00B50050" w:rsidP="0088127C">
            <w:pPr>
              <w:pStyle w:val="OtherTableBody"/>
            </w:pPr>
          </w:p>
        </w:tc>
        <w:tc>
          <w:tcPr>
            <w:tcW w:w="600" w:type="dxa"/>
          </w:tcPr>
          <w:p w14:paraId="1BC23798" w14:textId="77777777" w:rsidR="00B50050" w:rsidRDefault="00B50050" w:rsidP="0088127C">
            <w:pPr>
              <w:pStyle w:val="OtherTableBody"/>
            </w:pPr>
            <w:r>
              <w:t>0508</w:t>
            </w:r>
          </w:p>
        </w:tc>
        <w:tc>
          <w:tcPr>
            <w:tcW w:w="2600" w:type="dxa"/>
          </w:tcPr>
          <w:p w14:paraId="04DB8C54" w14:textId="77777777" w:rsidR="00B50050" w:rsidRDefault="00B50050" w:rsidP="0088127C">
            <w:pPr>
              <w:pStyle w:val="OtherTableBody"/>
            </w:pPr>
          </w:p>
        </w:tc>
        <w:tc>
          <w:tcPr>
            <w:tcW w:w="1400" w:type="dxa"/>
          </w:tcPr>
          <w:p w14:paraId="75A31847" w14:textId="77777777" w:rsidR="00B50050" w:rsidRDefault="00B50050" w:rsidP="0088127C">
            <w:pPr>
              <w:pStyle w:val="OtherTableBody"/>
            </w:pPr>
            <w:r>
              <w:t>CS</w:t>
            </w:r>
          </w:p>
        </w:tc>
        <w:tc>
          <w:tcPr>
            <w:tcW w:w="4200" w:type="dxa"/>
          </w:tcPr>
          <w:p w14:paraId="0CE74A9E" w14:textId="77777777" w:rsidR="00B50050" w:rsidRDefault="00B50050" w:rsidP="0088127C">
            <w:pPr>
              <w:pStyle w:val="OtherTableBody"/>
            </w:pPr>
            <w:r>
              <w:t>CMV Safe</w:t>
            </w:r>
          </w:p>
        </w:tc>
      </w:tr>
      <w:tr w:rsidR="00B50050" w14:paraId="1CFAC486" w14:textId="77777777" w:rsidTr="00195548">
        <w:tc>
          <w:tcPr>
            <w:tcW w:w="600" w:type="dxa"/>
          </w:tcPr>
          <w:p w14:paraId="74DAF453" w14:textId="77777777" w:rsidR="00B50050" w:rsidRDefault="00B50050" w:rsidP="0088127C">
            <w:pPr>
              <w:pStyle w:val="OtherTableBody"/>
            </w:pPr>
          </w:p>
        </w:tc>
        <w:tc>
          <w:tcPr>
            <w:tcW w:w="600" w:type="dxa"/>
          </w:tcPr>
          <w:p w14:paraId="0EDBFA6F" w14:textId="77777777" w:rsidR="00B50050" w:rsidRDefault="00B50050" w:rsidP="0088127C">
            <w:pPr>
              <w:pStyle w:val="OtherTableBody"/>
            </w:pPr>
            <w:r>
              <w:t>0508</w:t>
            </w:r>
          </w:p>
        </w:tc>
        <w:tc>
          <w:tcPr>
            <w:tcW w:w="2600" w:type="dxa"/>
          </w:tcPr>
          <w:p w14:paraId="2823258E" w14:textId="77777777" w:rsidR="00B50050" w:rsidRDefault="00B50050" w:rsidP="0088127C">
            <w:pPr>
              <w:pStyle w:val="OtherTableBody"/>
            </w:pPr>
          </w:p>
        </w:tc>
        <w:tc>
          <w:tcPr>
            <w:tcW w:w="1400" w:type="dxa"/>
          </w:tcPr>
          <w:p w14:paraId="67647906" w14:textId="77777777" w:rsidR="00B50050" w:rsidRDefault="00B50050" w:rsidP="0088127C">
            <w:pPr>
              <w:pStyle w:val="OtherTableBody"/>
            </w:pPr>
            <w:r>
              <w:t>DI</w:t>
            </w:r>
          </w:p>
        </w:tc>
        <w:tc>
          <w:tcPr>
            <w:tcW w:w="4200" w:type="dxa"/>
          </w:tcPr>
          <w:p w14:paraId="1483BD1D" w14:textId="77777777" w:rsidR="00B50050" w:rsidRDefault="00B50050" w:rsidP="0088127C">
            <w:pPr>
              <w:pStyle w:val="OtherTableBody"/>
            </w:pPr>
            <w:r>
              <w:t>Directed Unit</w:t>
            </w:r>
          </w:p>
        </w:tc>
      </w:tr>
      <w:tr w:rsidR="00B50050" w14:paraId="15FDEF8E" w14:textId="77777777" w:rsidTr="00195548">
        <w:tc>
          <w:tcPr>
            <w:tcW w:w="600" w:type="dxa"/>
          </w:tcPr>
          <w:p w14:paraId="5B520AFD" w14:textId="77777777" w:rsidR="00B50050" w:rsidRDefault="00B50050" w:rsidP="0088127C">
            <w:pPr>
              <w:pStyle w:val="OtherTableBody"/>
            </w:pPr>
          </w:p>
        </w:tc>
        <w:tc>
          <w:tcPr>
            <w:tcW w:w="600" w:type="dxa"/>
          </w:tcPr>
          <w:p w14:paraId="757C8298" w14:textId="77777777" w:rsidR="00B50050" w:rsidRDefault="00B50050" w:rsidP="0088127C">
            <w:pPr>
              <w:pStyle w:val="OtherTableBody"/>
            </w:pPr>
            <w:r>
              <w:t>0508</w:t>
            </w:r>
          </w:p>
        </w:tc>
        <w:tc>
          <w:tcPr>
            <w:tcW w:w="2600" w:type="dxa"/>
          </w:tcPr>
          <w:p w14:paraId="44AAF6A2" w14:textId="77777777" w:rsidR="00B50050" w:rsidRDefault="00B50050" w:rsidP="0088127C">
            <w:pPr>
              <w:pStyle w:val="OtherTableBody"/>
            </w:pPr>
          </w:p>
        </w:tc>
        <w:tc>
          <w:tcPr>
            <w:tcW w:w="1400" w:type="dxa"/>
          </w:tcPr>
          <w:p w14:paraId="6DC4709A" w14:textId="77777777" w:rsidR="00B50050" w:rsidRDefault="00B50050" w:rsidP="0088127C">
            <w:pPr>
              <w:pStyle w:val="OtherTableBody"/>
            </w:pPr>
            <w:r>
              <w:t>FR</w:t>
            </w:r>
          </w:p>
        </w:tc>
        <w:tc>
          <w:tcPr>
            <w:tcW w:w="4200" w:type="dxa"/>
          </w:tcPr>
          <w:p w14:paraId="2420B64A" w14:textId="77777777" w:rsidR="00B50050" w:rsidRDefault="00B50050" w:rsidP="0088127C">
            <w:pPr>
              <w:pStyle w:val="OtherTableBody"/>
            </w:pPr>
            <w:r>
              <w:t>Fresh unit</w:t>
            </w:r>
          </w:p>
        </w:tc>
      </w:tr>
      <w:tr w:rsidR="00B50050" w14:paraId="4DFD880F" w14:textId="77777777" w:rsidTr="00195548">
        <w:tc>
          <w:tcPr>
            <w:tcW w:w="600" w:type="dxa"/>
          </w:tcPr>
          <w:p w14:paraId="49DBD6AE" w14:textId="77777777" w:rsidR="00B50050" w:rsidRDefault="00B50050" w:rsidP="0088127C">
            <w:pPr>
              <w:pStyle w:val="OtherTableBody"/>
            </w:pPr>
          </w:p>
        </w:tc>
        <w:tc>
          <w:tcPr>
            <w:tcW w:w="600" w:type="dxa"/>
          </w:tcPr>
          <w:p w14:paraId="11C79E9D" w14:textId="77777777" w:rsidR="00B50050" w:rsidRDefault="00B50050" w:rsidP="0088127C">
            <w:pPr>
              <w:pStyle w:val="OtherTableBody"/>
            </w:pPr>
            <w:r>
              <w:t>0508</w:t>
            </w:r>
          </w:p>
        </w:tc>
        <w:tc>
          <w:tcPr>
            <w:tcW w:w="2600" w:type="dxa"/>
          </w:tcPr>
          <w:p w14:paraId="321CB8DD" w14:textId="77777777" w:rsidR="00B50050" w:rsidRDefault="00B50050" w:rsidP="0088127C">
            <w:pPr>
              <w:pStyle w:val="OtherTableBody"/>
            </w:pPr>
          </w:p>
        </w:tc>
        <w:tc>
          <w:tcPr>
            <w:tcW w:w="1400" w:type="dxa"/>
          </w:tcPr>
          <w:p w14:paraId="12ECC93C" w14:textId="77777777" w:rsidR="00B50050" w:rsidRDefault="00B50050" w:rsidP="0088127C">
            <w:pPr>
              <w:pStyle w:val="OtherTableBody"/>
            </w:pPr>
            <w:r>
              <w:t>HB</w:t>
            </w:r>
          </w:p>
        </w:tc>
        <w:tc>
          <w:tcPr>
            <w:tcW w:w="4200" w:type="dxa"/>
          </w:tcPr>
          <w:p w14:paraId="20F0B932" w14:textId="77777777" w:rsidR="00B50050" w:rsidRDefault="00B50050" w:rsidP="0088127C">
            <w:pPr>
              <w:pStyle w:val="OtherTableBody"/>
            </w:pPr>
            <w:r>
              <w:t>Hemoglobin S Negative</w:t>
            </w:r>
          </w:p>
        </w:tc>
      </w:tr>
      <w:tr w:rsidR="00B50050" w14:paraId="1E521327" w14:textId="77777777" w:rsidTr="00195548">
        <w:tc>
          <w:tcPr>
            <w:tcW w:w="600" w:type="dxa"/>
          </w:tcPr>
          <w:p w14:paraId="12597993" w14:textId="77777777" w:rsidR="00B50050" w:rsidRDefault="00B50050" w:rsidP="0088127C">
            <w:pPr>
              <w:pStyle w:val="OtherTableBody"/>
            </w:pPr>
          </w:p>
        </w:tc>
        <w:tc>
          <w:tcPr>
            <w:tcW w:w="600" w:type="dxa"/>
          </w:tcPr>
          <w:p w14:paraId="0D99B2E1" w14:textId="77777777" w:rsidR="00B50050" w:rsidRDefault="00B50050" w:rsidP="0088127C">
            <w:pPr>
              <w:pStyle w:val="OtherTableBody"/>
            </w:pPr>
            <w:r>
              <w:t>0508</w:t>
            </w:r>
          </w:p>
        </w:tc>
        <w:tc>
          <w:tcPr>
            <w:tcW w:w="2600" w:type="dxa"/>
          </w:tcPr>
          <w:p w14:paraId="5C70173C" w14:textId="77777777" w:rsidR="00B50050" w:rsidRDefault="00B50050" w:rsidP="0088127C">
            <w:pPr>
              <w:pStyle w:val="OtherTableBody"/>
            </w:pPr>
          </w:p>
        </w:tc>
        <w:tc>
          <w:tcPr>
            <w:tcW w:w="1400" w:type="dxa"/>
          </w:tcPr>
          <w:p w14:paraId="53384D29" w14:textId="77777777" w:rsidR="00B50050" w:rsidRDefault="00B50050" w:rsidP="0088127C">
            <w:pPr>
              <w:pStyle w:val="OtherTableBody"/>
            </w:pPr>
            <w:r>
              <w:t>HL</w:t>
            </w:r>
          </w:p>
        </w:tc>
        <w:tc>
          <w:tcPr>
            <w:tcW w:w="4200" w:type="dxa"/>
          </w:tcPr>
          <w:p w14:paraId="31F4FB1B" w14:textId="77777777" w:rsidR="00B50050" w:rsidRDefault="00B50050" w:rsidP="0088127C">
            <w:pPr>
              <w:pStyle w:val="OtherTableBody"/>
            </w:pPr>
            <w:r>
              <w:t>HLA Matched</w:t>
            </w:r>
          </w:p>
        </w:tc>
      </w:tr>
      <w:tr w:rsidR="00B50050" w14:paraId="373CE95E" w14:textId="77777777" w:rsidTr="00195548">
        <w:tc>
          <w:tcPr>
            <w:tcW w:w="600" w:type="dxa"/>
          </w:tcPr>
          <w:p w14:paraId="4DB57890" w14:textId="77777777" w:rsidR="00B50050" w:rsidRDefault="00B50050" w:rsidP="0088127C">
            <w:pPr>
              <w:pStyle w:val="OtherTableBody"/>
            </w:pPr>
          </w:p>
        </w:tc>
        <w:tc>
          <w:tcPr>
            <w:tcW w:w="600" w:type="dxa"/>
          </w:tcPr>
          <w:p w14:paraId="45DF0B65" w14:textId="77777777" w:rsidR="00B50050" w:rsidRDefault="00B50050" w:rsidP="0088127C">
            <w:pPr>
              <w:pStyle w:val="OtherTableBody"/>
            </w:pPr>
            <w:r>
              <w:t>0508</w:t>
            </w:r>
          </w:p>
        </w:tc>
        <w:tc>
          <w:tcPr>
            <w:tcW w:w="2600" w:type="dxa"/>
          </w:tcPr>
          <w:p w14:paraId="18C50ECA" w14:textId="77777777" w:rsidR="00B50050" w:rsidRDefault="00B50050" w:rsidP="0088127C">
            <w:pPr>
              <w:pStyle w:val="OtherTableBody"/>
            </w:pPr>
          </w:p>
        </w:tc>
        <w:tc>
          <w:tcPr>
            <w:tcW w:w="1400" w:type="dxa"/>
          </w:tcPr>
          <w:p w14:paraId="5AD520D7" w14:textId="77777777" w:rsidR="00B50050" w:rsidRDefault="00B50050" w:rsidP="0088127C">
            <w:pPr>
              <w:pStyle w:val="OtherTableBody"/>
            </w:pPr>
            <w:r>
              <w:t>IG</w:t>
            </w:r>
          </w:p>
        </w:tc>
        <w:tc>
          <w:tcPr>
            <w:tcW w:w="4200" w:type="dxa"/>
          </w:tcPr>
          <w:p w14:paraId="3D59C08E" w14:textId="77777777" w:rsidR="00B50050" w:rsidRDefault="00B50050" w:rsidP="0088127C">
            <w:pPr>
              <w:pStyle w:val="OtherTableBody"/>
            </w:pPr>
            <w:r>
              <w:t>IgA Deficient</w:t>
            </w:r>
          </w:p>
        </w:tc>
      </w:tr>
      <w:tr w:rsidR="00B50050" w14:paraId="78262C42" w14:textId="77777777" w:rsidTr="00195548">
        <w:tc>
          <w:tcPr>
            <w:tcW w:w="600" w:type="dxa"/>
          </w:tcPr>
          <w:p w14:paraId="36D19690" w14:textId="77777777" w:rsidR="00B50050" w:rsidRDefault="00B50050" w:rsidP="0088127C">
            <w:pPr>
              <w:pStyle w:val="OtherTableBody"/>
            </w:pPr>
          </w:p>
        </w:tc>
        <w:tc>
          <w:tcPr>
            <w:tcW w:w="600" w:type="dxa"/>
          </w:tcPr>
          <w:p w14:paraId="2189DCDE" w14:textId="77777777" w:rsidR="00B50050" w:rsidRDefault="00B50050" w:rsidP="0088127C">
            <w:pPr>
              <w:pStyle w:val="OtherTableBody"/>
            </w:pPr>
            <w:r>
              <w:t>0508</w:t>
            </w:r>
          </w:p>
        </w:tc>
        <w:tc>
          <w:tcPr>
            <w:tcW w:w="2600" w:type="dxa"/>
          </w:tcPr>
          <w:p w14:paraId="40EB0039" w14:textId="77777777" w:rsidR="00B50050" w:rsidRDefault="00B50050" w:rsidP="0088127C">
            <w:pPr>
              <w:pStyle w:val="OtherTableBody"/>
            </w:pPr>
          </w:p>
        </w:tc>
        <w:tc>
          <w:tcPr>
            <w:tcW w:w="1400" w:type="dxa"/>
          </w:tcPr>
          <w:p w14:paraId="127460CE" w14:textId="77777777" w:rsidR="00B50050" w:rsidRDefault="00B50050" w:rsidP="0088127C">
            <w:pPr>
              <w:pStyle w:val="OtherTableBody"/>
            </w:pPr>
            <w:r>
              <w:t>IR</w:t>
            </w:r>
          </w:p>
        </w:tc>
        <w:tc>
          <w:tcPr>
            <w:tcW w:w="4200" w:type="dxa"/>
          </w:tcPr>
          <w:p w14:paraId="15B26700" w14:textId="77777777" w:rsidR="00B50050" w:rsidRDefault="00B50050" w:rsidP="0088127C">
            <w:pPr>
              <w:pStyle w:val="OtherTableBody"/>
            </w:pPr>
            <w:r>
              <w:t>Irradiated</w:t>
            </w:r>
          </w:p>
        </w:tc>
      </w:tr>
      <w:tr w:rsidR="00B50050" w14:paraId="75293D84" w14:textId="77777777" w:rsidTr="00195548">
        <w:tc>
          <w:tcPr>
            <w:tcW w:w="600" w:type="dxa"/>
          </w:tcPr>
          <w:p w14:paraId="6B7CE832" w14:textId="77777777" w:rsidR="00B50050" w:rsidRDefault="00B50050" w:rsidP="0088127C">
            <w:pPr>
              <w:pStyle w:val="OtherTableBody"/>
            </w:pPr>
          </w:p>
        </w:tc>
        <w:tc>
          <w:tcPr>
            <w:tcW w:w="600" w:type="dxa"/>
          </w:tcPr>
          <w:p w14:paraId="31E4A8B2" w14:textId="77777777" w:rsidR="00B50050" w:rsidRDefault="00B50050" w:rsidP="0088127C">
            <w:pPr>
              <w:pStyle w:val="OtherTableBody"/>
            </w:pPr>
            <w:r>
              <w:t>0508</w:t>
            </w:r>
          </w:p>
        </w:tc>
        <w:tc>
          <w:tcPr>
            <w:tcW w:w="2600" w:type="dxa"/>
          </w:tcPr>
          <w:p w14:paraId="2C28891C" w14:textId="77777777" w:rsidR="00B50050" w:rsidRDefault="00B50050" w:rsidP="0088127C">
            <w:pPr>
              <w:pStyle w:val="OtherTableBody"/>
            </w:pPr>
          </w:p>
        </w:tc>
        <w:tc>
          <w:tcPr>
            <w:tcW w:w="1400" w:type="dxa"/>
          </w:tcPr>
          <w:p w14:paraId="2A20C5D9" w14:textId="77777777" w:rsidR="00B50050" w:rsidRDefault="00B50050" w:rsidP="0088127C">
            <w:pPr>
              <w:pStyle w:val="OtherTableBody"/>
            </w:pPr>
            <w:r>
              <w:t>LR</w:t>
            </w:r>
          </w:p>
        </w:tc>
        <w:tc>
          <w:tcPr>
            <w:tcW w:w="4200" w:type="dxa"/>
          </w:tcPr>
          <w:p w14:paraId="4652E508" w14:textId="77777777" w:rsidR="00B50050" w:rsidRDefault="00B50050" w:rsidP="0088127C">
            <w:pPr>
              <w:pStyle w:val="OtherTableBody"/>
            </w:pPr>
            <w:r>
              <w:t>Leukoreduced</w:t>
            </w:r>
          </w:p>
        </w:tc>
      </w:tr>
      <w:tr w:rsidR="00B50050" w14:paraId="7CA2D6CD" w14:textId="77777777" w:rsidTr="00195548">
        <w:tc>
          <w:tcPr>
            <w:tcW w:w="600" w:type="dxa"/>
          </w:tcPr>
          <w:p w14:paraId="4A29FA72" w14:textId="77777777" w:rsidR="00B50050" w:rsidRDefault="00B50050" w:rsidP="0088127C">
            <w:pPr>
              <w:pStyle w:val="OtherTableBody"/>
            </w:pPr>
          </w:p>
        </w:tc>
        <w:tc>
          <w:tcPr>
            <w:tcW w:w="600" w:type="dxa"/>
          </w:tcPr>
          <w:p w14:paraId="4779CD3E" w14:textId="77777777" w:rsidR="00B50050" w:rsidRDefault="00B50050" w:rsidP="0088127C">
            <w:pPr>
              <w:pStyle w:val="OtherTableBody"/>
            </w:pPr>
            <w:r>
              <w:t>0508</w:t>
            </w:r>
          </w:p>
        </w:tc>
        <w:tc>
          <w:tcPr>
            <w:tcW w:w="2600" w:type="dxa"/>
          </w:tcPr>
          <w:p w14:paraId="26C39798" w14:textId="77777777" w:rsidR="00B50050" w:rsidRDefault="00B50050" w:rsidP="0088127C">
            <w:pPr>
              <w:pStyle w:val="OtherTableBody"/>
            </w:pPr>
          </w:p>
        </w:tc>
        <w:tc>
          <w:tcPr>
            <w:tcW w:w="1400" w:type="dxa"/>
          </w:tcPr>
          <w:p w14:paraId="389B746A" w14:textId="77777777" w:rsidR="00B50050" w:rsidRDefault="00B50050" w:rsidP="0088127C">
            <w:pPr>
              <w:pStyle w:val="OtherTableBody"/>
            </w:pPr>
            <w:r>
              <w:t>WA</w:t>
            </w:r>
          </w:p>
        </w:tc>
        <w:tc>
          <w:tcPr>
            <w:tcW w:w="4200" w:type="dxa"/>
          </w:tcPr>
          <w:p w14:paraId="3ECDEA50" w14:textId="77777777" w:rsidR="00B50050" w:rsidRDefault="00B50050" w:rsidP="0088127C">
            <w:pPr>
              <w:pStyle w:val="OtherTableBody"/>
            </w:pPr>
            <w:r>
              <w:t>Washed</w:t>
            </w:r>
          </w:p>
        </w:tc>
      </w:tr>
      <w:tr w:rsidR="00B50050" w14:paraId="02F59139" w14:textId="77777777" w:rsidTr="00195548">
        <w:tc>
          <w:tcPr>
            <w:tcW w:w="600" w:type="dxa"/>
          </w:tcPr>
          <w:p w14:paraId="0E176B37" w14:textId="77777777" w:rsidR="00B50050" w:rsidRDefault="00B50050" w:rsidP="0088127C">
            <w:pPr>
              <w:pStyle w:val="OtherTableBody"/>
            </w:pPr>
            <w:r>
              <w:t>User</w:t>
            </w:r>
          </w:p>
        </w:tc>
        <w:tc>
          <w:tcPr>
            <w:tcW w:w="600" w:type="dxa"/>
          </w:tcPr>
          <w:p w14:paraId="3378D075" w14:textId="77777777" w:rsidR="00B50050" w:rsidRDefault="00B50050" w:rsidP="0088127C">
            <w:pPr>
              <w:pStyle w:val="OtherTableBody"/>
            </w:pPr>
          </w:p>
        </w:tc>
        <w:tc>
          <w:tcPr>
            <w:tcW w:w="2600" w:type="dxa"/>
          </w:tcPr>
          <w:p w14:paraId="3CE1EA2D" w14:textId="77777777" w:rsidR="00B50050" w:rsidRDefault="00B50050" w:rsidP="0088127C">
            <w:pPr>
              <w:pStyle w:val="OtherTableBody"/>
            </w:pPr>
            <w:r>
              <w:t>Indication for Use</w:t>
            </w:r>
          </w:p>
        </w:tc>
        <w:tc>
          <w:tcPr>
            <w:tcW w:w="1400" w:type="dxa"/>
          </w:tcPr>
          <w:p w14:paraId="41E199BD" w14:textId="77777777" w:rsidR="00B50050" w:rsidRDefault="00B50050" w:rsidP="0088127C">
            <w:pPr>
              <w:pStyle w:val="OtherTableBody"/>
            </w:pPr>
          </w:p>
        </w:tc>
        <w:tc>
          <w:tcPr>
            <w:tcW w:w="4200" w:type="dxa"/>
          </w:tcPr>
          <w:p w14:paraId="06D3B5E4" w14:textId="77777777" w:rsidR="00B50050" w:rsidRDefault="00B50050" w:rsidP="0088127C">
            <w:pPr>
              <w:pStyle w:val="OtherTableBody"/>
            </w:pPr>
          </w:p>
        </w:tc>
      </w:tr>
      <w:tr w:rsidR="00B50050" w14:paraId="040C0814" w14:textId="77777777" w:rsidTr="00195548">
        <w:tc>
          <w:tcPr>
            <w:tcW w:w="600" w:type="dxa"/>
          </w:tcPr>
          <w:p w14:paraId="21D0DD53" w14:textId="77777777" w:rsidR="00B50050" w:rsidRDefault="00B50050" w:rsidP="0088127C">
            <w:pPr>
              <w:pStyle w:val="OtherTableBody"/>
            </w:pPr>
          </w:p>
        </w:tc>
        <w:tc>
          <w:tcPr>
            <w:tcW w:w="600" w:type="dxa"/>
          </w:tcPr>
          <w:p w14:paraId="64C773AC" w14:textId="77777777" w:rsidR="00B50050" w:rsidRDefault="00B50050" w:rsidP="0088127C">
            <w:pPr>
              <w:pStyle w:val="OtherTableBody"/>
            </w:pPr>
            <w:r>
              <w:t>0509</w:t>
            </w:r>
          </w:p>
        </w:tc>
        <w:tc>
          <w:tcPr>
            <w:tcW w:w="2600" w:type="dxa"/>
          </w:tcPr>
          <w:p w14:paraId="52AD7901" w14:textId="77777777" w:rsidR="00B50050" w:rsidRDefault="00B50050" w:rsidP="0088127C">
            <w:pPr>
              <w:pStyle w:val="OtherTableBody"/>
            </w:pPr>
          </w:p>
        </w:tc>
        <w:tc>
          <w:tcPr>
            <w:tcW w:w="1400" w:type="dxa"/>
          </w:tcPr>
          <w:p w14:paraId="64080E4D" w14:textId="77777777" w:rsidR="00B50050" w:rsidRDefault="00B50050" w:rsidP="0088127C">
            <w:pPr>
              <w:pStyle w:val="OtherTableBody"/>
            </w:pPr>
            <w:r>
              <w:t>...</w:t>
            </w:r>
          </w:p>
        </w:tc>
        <w:tc>
          <w:tcPr>
            <w:tcW w:w="4200" w:type="dxa"/>
          </w:tcPr>
          <w:p w14:paraId="2419923E" w14:textId="77777777" w:rsidR="00B50050" w:rsidRDefault="00B50050" w:rsidP="0088127C">
            <w:pPr>
              <w:pStyle w:val="OtherTableBody"/>
            </w:pPr>
            <w:r>
              <w:t>No suggested values defined</w:t>
            </w:r>
          </w:p>
        </w:tc>
      </w:tr>
      <w:tr w:rsidR="00B50050" w14:paraId="7A949066" w14:textId="77777777" w:rsidTr="00195548">
        <w:tc>
          <w:tcPr>
            <w:tcW w:w="600" w:type="dxa"/>
          </w:tcPr>
          <w:p w14:paraId="5C9E998B" w14:textId="77777777" w:rsidR="00B50050" w:rsidRDefault="00B50050" w:rsidP="0088127C">
            <w:pPr>
              <w:pStyle w:val="OtherTableBody"/>
            </w:pPr>
            <w:r>
              <w:t>HL7</w:t>
            </w:r>
          </w:p>
        </w:tc>
        <w:tc>
          <w:tcPr>
            <w:tcW w:w="600" w:type="dxa"/>
          </w:tcPr>
          <w:p w14:paraId="4B753EC4" w14:textId="77777777" w:rsidR="00B50050" w:rsidRDefault="00B50050" w:rsidP="0088127C">
            <w:pPr>
              <w:pStyle w:val="OtherTableBody"/>
            </w:pPr>
          </w:p>
        </w:tc>
        <w:tc>
          <w:tcPr>
            <w:tcW w:w="2600" w:type="dxa"/>
          </w:tcPr>
          <w:p w14:paraId="6BF5B3CD" w14:textId="77777777" w:rsidR="00B50050" w:rsidRDefault="00B50050" w:rsidP="0088127C">
            <w:pPr>
              <w:pStyle w:val="OtherTableBody"/>
            </w:pPr>
            <w:r>
              <w:t>Blood Product Dispense Status</w:t>
            </w:r>
          </w:p>
        </w:tc>
        <w:tc>
          <w:tcPr>
            <w:tcW w:w="1400" w:type="dxa"/>
          </w:tcPr>
          <w:p w14:paraId="4BFFAE11" w14:textId="77777777" w:rsidR="00B50050" w:rsidRDefault="00B50050" w:rsidP="0088127C">
            <w:pPr>
              <w:pStyle w:val="OtherTableBody"/>
            </w:pPr>
          </w:p>
        </w:tc>
        <w:tc>
          <w:tcPr>
            <w:tcW w:w="4200" w:type="dxa"/>
          </w:tcPr>
          <w:p w14:paraId="2AC59FEA" w14:textId="77777777" w:rsidR="00B50050" w:rsidRDefault="00B50050" w:rsidP="0088127C">
            <w:pPr>
              <w:pStyle w:val="OtherTableBody"/>
            </w:pPr>
          </w:p>
        </w:tc>
      </w:tr>
      <w:tr w:rsidR="00B50050" w14:paraId="44D2F951" w14:textId="77777777" w:rsidTr="00195548">
        <w:tc>
          <w:tcPr>
            <w:tcW w:w="600" w:type="dxa"/>
          </w:tcPr>
          <w:p w14:paraId="30748255" w14:textId="77777777" w:rsidR="00B50050" w:rsidRDefault="00B50050" w:rsidP="0088127C">
            <w:pPr>
              <w:pStyle w:val="OtherTableBody"/>
            </w:pPr>
          </w:p>
        </w:tc>
        <w:tc>
          <w:tcPr>
            <w:tcW w:w="600" w:type="dxa"/>
          </w:tcPr>
          <w:p w14:paraId="00B8B24D" w14:textId="77777777" w:rsidR="00B50050" w:rsidRDefault="00B50050" w:rsidP="0088127C">
            <w:pPr>
              <w:pStyle w:val="OtherTableBody"/>
            </w:pPr>
            <w:r>
              <w:t>0510</w:t>
            </w:r>
          </w:p>
        </w:tc>
        <w:tc>
          <w:tcPr>
            <w:tcW w:w="2600" w:type="dxa"/>
          </w:tcPr>
          <w:p w14:paraId="489CE906" w14:textId="77777777" w:rsidR="00B50050" w:rsidRDefault="00B50050" w:rsidP="0088127C">
            <w:pPr>
              <w:pStyle w:val="OtherTableBody"/>
            </w:pPr>
          </w:p>
        </w:tc>
        <w:tc>
          <w:tcPr>
            <w:tcW w:w="1400" w:type="dxa"/>
          </w:tcPr>
          <w:p w14:paraId="46A455BC" w14:textId="77777777" w:rsidR="00B50050" w:rsidRDefault="00B50050" w:rsidP="0088127C">
            <w:pPr>
              <w:pStyle w:val="OtherTableBody"/>
            </w:pPr>
            <w:r>
              <w:t>CR</w:t>
            </w:r>
          </w:p>
        </w:tc>
        <w:tc>
          <w:tcPr>
            <w:tcW w:w="4200" w:type="dxa"/>
          </w:tcPr>
          <w:p w14:paraId="2979E856" w14:textId="77777777" w:rsidR="00B50050" w:rsidRDefault="00B50050" w:rsidP="0088127C">
            <w:pPr>
              <w:pStyle w:val="OtherTableBody"/>
            </w:pPr>
            <w:r>
              <w:t>Released into inventory for general availability</w:t>
            </w:r>
          </w:p>
        </w:tc>
      </w:tr>
      <w:tr w:rsidR="00B50050" w14:paraId="3CBEBF0C" w14:textId="77777777" w:rsidTr="00195548">
        <w:tc>
          <w:tcPr>
            <w:tcW w:w="600" w:type="dxa"/>
          </w:tcPr>
          <w:p w14:paraId="6CB37C9A" w14:textId="77777777" w:rsidR="00B50050" w:rsidRDefault="00B50050" w:rsidP="0088127C">
            <w:pPr>
              <w:pStyle w:val="OtherTableBody"/>
            </w:pPr>
          </w:p>
        </w:tc>
        <w:tc>
          <w:tcPr>
            <w:tcW w:w="600" w:type="dxa"/>
          </w:tcPr>
          <w:p w14:paraId="3CC01A87" w14:textId="77777777" w:rsidR="00B50050" w:rsidRDefault="00B50050" w:rsidP="0088127C">
            <w:pPr>
              <w:pStyle w:val="OtherTableBody"/>
            </w:pPr>
            <w:r>
              <w:t>0510</w:t>
            </w:r>
          </w:p>
        </w:tc>
        <w:tc>
          <w:tcPr>
            <w:tcW w:w="2600" w:type="dxa"/>
          </w:tcPr>
          <w:p w14:paraId="30C68D2D" w14:textId="77777777" w:rsidR="00B50050" w:rsidRDefault="00B50050" w:rsidP="0088127C">
            <w:pPr>
              <w:pStyle w:val="OtherTableBody"/>
            </w:pPr>
          </w:p>
        </w:tc>
        <w:tc>
          <w:tcPr>
            <w:tcW w:w="1400" w:type="dxa"/>
          </w:tcPr>
          <w:p w14:paraId="4C22D2E9" w14:textId="77777777" w:rsidR="00B50050" w:rsidRDefault="00B50050" w:rsidP="0088127C">
            <w:pPr>
              <w:pStyle w:val="OtherTableBody"/>
            </w:pPr>
            <w:r>
              <w:t>DS</w:t>
            </w:r>
          </w:p>
        </w:tc>
        <w:tc>
          <w:tcPr>
            <w:tcW w:w="4200" w:type="dxa"/>
          </w:tcPr>
          <w:p w14:paraId="6F020D22" w14:textId="77777777" w:rsidR="00B50050" w:rsidRDefault="00B50050" w:rsidP="0088127C">
            <w:pPr>
              <w:pStyle w:val="OtherTableBody"/>
            </w:pPr>
            <w:r>
              <w:t>Dispensed to patient location</w:t>
            </w:r>
          </w:p>
        </w:tc>
      </w:tr>
      <w:tr w:rsidR="00B50050" w14:paraId="7112195D" w14:textId="77777777" w:rsidTr="00195548">
        <w:tc>
          <w:tcPr>
            <w:tcW w:w="600" w:type="dxa"/>
          </w:tcPr>
          <w:p w14:paraId="7CB40633" w14:textId="77777777" w:rsidR="00B50050" w:rsidRDefault="00B50050" w:rsidP="0088127C">
            <w:pPr>
              <w:pStyle w:val="OtherTableBody"/>
            </w:pPr>
          </w:p>
        </w:tc>
        <w:tc>
          <w:tcPr>
            <w:tcW w:w="600" w:type="dxa"/>
          </w:tcPr>
          <w:p w14:paraId="215EC060" w14:textId="77777777" w:rsidR="00B50050" w:rsidRDefault="00B50050" w:rsidP="0088127C">
            <w:pPr>
              <w:pStyle w:val="OtherTableBody"/>
            </w:pPr>
            <w:r>
              <w:t>0510</w:t>
            </w:r>
          </w:p>
        </w:tc>
        <w:tc>
          <w:tcPr>
            <w:tcW w:w="2600" w:type="dxa"/>
          </w:tcPr>
          <w:p w14:paraId="4B06E171" w14:textId="77777777" w:rsidR="00B50050" w:rsidRDefault="00B50050" w:rsidP="0088127C">
            <w:pPr>
              <w:pStyle w:val="OtherTableBody"/>
            </w:pPr>
          </w:p>
        </w:tc>
        <w:tc>
          <w:tcPr>
            <w:tcW w:w="1400" w:type="dxa"/>
          </w:tcPr>
          <w:p w14:paraId="6203793A" w14:textId="77777777" w:rsidR="00B50050" w:rsidRDefault="00B50050" w:rsidP="0088127C">
            <w:pPr>
              <w:pStyle w:val="OtherTableBody"/>
            </w:pPr>
            <w:r>
              <w:t>PT</w:t>
            </w:r>
          </w:p>
        </w:tc>
        <w:tc>
          <w:tcPr>
            <w:tcW w:w="4200" w:type="dxa"/>
          </w:tcPr>
          <w:p w14:paraId="3A4E835B" w14:textId="77777777" w:rsidR="00B50050" w:rsidRDefault="00B50050" w:rsidP="0088127C">
            <w:pPr>
              <w:pStyle w:val="OtherTableBody"/>
            </w:pPr>
            <w:r>
              <w:t>Presumed transfused (dispensed and not returned)</w:t>
            </w:r>
          </w:p>
        </w:tc>
      </w:tr>
      <w:tr w:rsidR="00B50050" w14:paraId="24CB7C5A" w14:textId="77777777" w:rsidTr="00195548">
        <w:tc>
          <w:tcPr>
            <w:tcW w:w="600" w:type="dxa"/>
          </w:tcPr>
          <w:p w14:paraId="5E6406C9" w14:textId="77777777" w:rsidR="00B50050" w:rsidRDefault="00B50050" w:rsidP="0088127C">
            <w:pPr>
              <w:pStyle w:val="OtherTableBody"/>
            </w:pPr>
          </w:p>
        </w:tc>
        <w:tc>
          <w:tcPr>
            <w:tcW w:w="600" w:type="dxa"/>
          </w:tcPr>
          <w:p w14:paraId="3E652C8E" w14:textId="77777777" w:rsidR="00B50050" w:rsidRDefault="00B50050" w:rsidP="0088127C">
            <w:pPr>
              <w:pStyle w:val="OtherTableBody"/>
            </w:pPr>
            <w:r>
              <w:t>0510</w:t>
            </w:r>
          </w:p>
        </w:tc>
        <w:tc>
          <w:tcPr>
            <w:tcW w:w="2600" w:type="dxa"/>
          </w:tcPr>
          <w:p w14:paraId="4A6B0DC4" w14:textId="77777777" w:rsidR="00B50050" w:rsidRDefault="00B50050" w:rsidP="0088127C">
            <w:pPr>
              <w:pStyle w:val="OtherTableBody"/>
            </w:pPr>
          </w:p>
        </w:tc>
        <w:tc>
          <w:tcPr>
            <w:tcW w:w="1400" w:type="dxa"/>
          </w:tcPr>
          <w:p w14:paraId="07FBEB4D" w14:textId="77777777" w:rsidR="00B50050" w:rsidRDefault="00B50050" w:rsidP="0088127C">
            <w:pPr>
              <w:pStyle w:val="OtherTableBody"/>
            </w:pPr>
            <w:r>
              <w:t>RA</w:t>
            </w:r>
          </w:p>
        </w:tc>
        <w:tc>
          <w:tcPr>
            <w:tcW w:w="4200" w:type="dxa"/>
          </w:tcPr>
          <w:p w14:paraId="667EAD4E" w14:textId="77777777" w:rsidR="00B50050" w:rsidRDefault="00B50050" w:rsidP="0088127C">
            <w:pPr>
              <w:pStyle w:val="OtherTableBody"/>
            </w:pPr>
            <w:r>
              <w:t>Returned unused/no longer needed</w:t>
            </w:r>
          </w:p>
        </w:tc>
      </w:tr>
      <w:tr w:rsidR="00B50050" w14:paraId="71E17B89" w14:textId="77777777" w:rsidTr="00195548">
        <w:tc>
          <w:tcPr>
            <w:tcW w:w="600" w:type="dxa"/>
          </w:tcPr>
          <w:p w14:paraId="2D6E5B91" w14:textId="77777777" w:rsidR="00B50050" w:rsidRDefault="00B50050" w:rsidP="0088127C">
            <w:pPr>
              <w:pStyle w:val="OtherTableBody"/>
            </w:pPr>
          </w:p>
        </w:tc>
        <w:tc>
          <w:tcPr>
            <w:tcW w:w="600" w:type="dxa"/>
          </w:tcPr>
          <w:p w14:paraId="7DBB9F77" w14:textId="77777777" w:rsidR="00B50050" w:rsidRDefault="00B50050" w:rsidP="0088127C">
            <w:pPr>
              <w:pStyle w:val="OtherTableBody"/>
            </w:pPr>
            <w:r>
              <w:t>0510</w:t>
            </w:r>
          </w:p>
        </w:tc>
        <w:tc>
          <w:tcPr>
            <w:tcW w:w="2600" w:type="dxa"/>
          </w:tcPr>
          <w:p w14:paraId="21E1979C" w14:textId="77777777" w:rsidR="00B50050" w:rsidRDefault="00B50050" w:rsidP="0088127C">
            <w:pPr>
              <w:pStyle w:val="OtherTableBody"/>
            </w:pPr>
          </w:p>
        </w:tc>
        <w:tc>
          <w:tcPr>
            <w:tcW w:w="1400" w:type="dxa"/>
          </w:tcPr>
          <w:p w14:paraId="66820D6B" w14:textId="77777777" w:rsidR="00B50050" w:rsidRDefault="00B50050" w:rsidP="0088127C">
            <w:pPr>
              <w:pStyle w:val="OtherTableBody"/>
            </w:pPr>
            <w:r>
              <w:t>RD</w:t>
            </w:r>
          </w:p>
        </w:tc>
        <w:tc>
          <w:tcPr>
            <w:tcW w:w="4200" w:type="dxa"/>
          </w:tcPr>
          <w:p w14:paraId="2649A23B" w14:textId="77777777" w:rsidR="00B50050" w:rsidRDefault="00B50050" w:rsidP="0088127C">
            <w:pPr>
              <w:pStyle w:val="OtherTableBody"/>
            </w:pPr>
            <w:r>
              <w:t>Reserved and ready to dispense</w:t>
            </w:r>
          </w:p>
        </w:tc>
      </w:tr>
      <w:tr w:rsidR="00B50050" w14:paraId="3BA731D9" w14:textId="77777777" w:rsidTr="00195548">
        <w:tc>
          <w:tcPr>
            <w:tcW w:w="600" w:type="dxa"/>
          </w:tcPr>
          <w:p w14:paraId="724D2942" w14:textId="77777777" w:rsidR="00B50050" w:rsidRDefault="00B50050" w:rsidP="0088127C">
            <w:pPr>
              <w:pStyle w:val="OtherTableBody"/>
            </w:pPr>
          </w:p>
        </w:tc>
        <w:tc>
          <w:tcPr>
            <w:tcW w:w="600" w:type="dxa"/>
          </w:tcPr>
          <w:p w14:paraId="1534B7CC" w14:textId="77777777" w:rsidR="00B50050" w:rsidRDefault="00B50050" w:rsidP="0088127C">
            <w:pPr>
              <w:pStyle w:val="OtherTableBody"/>
            </w:pPr>
            <w:r>
              <w:t>0510</w:t>
            </w:r>
          </w:p>
        </w:tc>
        <w:tc>
          <w:tcPr>
            <w:tcW w:w="2600" w:type="dxa"/>
          </w:tcPr>
          <w:p w14:paraId="227BD977" w14:textId="77777777" w:rsidR="00B50050" w:rsidRDefault="00B50050" w:rsidP="0088127C">
            <w:pPr>
              <w:pStyle w:val="OtherTableBody"/>
            </w:pPr>
          </w:p>
        </w:tc>
        <w:tc>
          <w:tcPr>
            <w:tcW w:w="1400" w:type="dxa"/>
          </w:tcPr>
          <w:p w14:paraId="0452613B" w14:textId="77777777" w:rsidR="00B50050" w:rsidRDefault="00B50050" w:rsidP="0088127C">
            <w:pPr>
              <w:pStyle w:val="OtherTableBody"/>
            </w:pPr>
            <w:r>
              <w:t>RE</w:t>
            </w:r>
          </w:p>
        </w:tc>
        <w:tc>
          <w:tcPr>
            <w:tcW w:w="4200" w:type="dxa"/>
          </w:tcPr>
          <w:p w14:paraId="6768D458" w14:textId="77777777" w:rsidR="00B50050" w:rsidRDefault="00B50050" w:rsidP="0088127C">
            <w:pPr>
              <w:pStyle w:val="OtherTableBody"/>
            </w:pPr>
            <w:r>
              <w:t>Released (no longer allocated for the patient)</w:t>
            </w:r>
          </w:p>
        </w:tc>
      </w:tr>
      <w:tr w:rsidR="00B50050" w14:paraId="1CE39BC2" w14:textId="77777777" w:rsidTr="00195548">
        <w:tc>
          <w:tcPr>
            <w:tcW w:w="600" w:type="dxa"/>
          </w:tcPr>
          <w:p w14:paraId="183031AB" w14:textId="77777777" w:rsidR="00B50050" w:rsidRDefault="00B50050" w:rsidP="0088127C">
            <w:pPr>
              <w:pStyle w:val="OtherTableBody"/>
            </w:pPr>
          </w:p>
        </w:tc>
        <w:tc>
          <w:tcPr>
            <w:tcW w:w="600" w:type="dxa"/>
          </w:tcPr>
          <w:p w14:paraId="0BEE2CD0" w14:textId="77777777" w:rsidR="00B50050" w:rsidRDefault="00B50050" w:rsidP="0088127C">
            <w:pPr>
              <w:pStyle w:val="OtherTableBody"/>
            </w:pPr>
            <w:r>
              <w:t>0510</w:t>
            </w:r>
          </w:p>
        </w:tc>
        <w:tc>
          <w:tcPr>
            <w:tcW w:w="2600" w:type="dxa"/>
          </w:tcPr>
          <w:p w14:paraId="4B39EA2C" w14:textId="77777777" w:rsidR="00B50050" w:rsidRDefault="00B50050" w:rsidP="0088127C">
            <w:pPr>
              <w:pStyle w:val="OtherTableBody"/>
            </w:pPr>
          </w:p>
        </w:tc>
        <w:tc>
          <w:tcPr>
            <w:tcW w:w="1400" w:type="dxa"/>
          </w:tcPr>
          <w:p w14:paraId="07D9862F" w14:textId="77777777" w:rsidR="00B50050" w:rsidRDefault="00B50050" w:rsidP="0088127C">
            <w:pPr>
              <w:pStyle w:val="OtherTableBody"/>
            </w:pPr>
            <w:r>
              <w:t>RI</w:t>
            </w:r>
          </w:p>
        </w:tc>
        <w:tc>
          <w:tcPr>
            <w:tcW w:w="4200" w:type="dxa"/>
          </w:tcPr>
          <w:p w14:paraId="3EFD77A4" w14:textId="77777777" w:rsidR="00B50050" w:rsidRDefault="00B50050" w:rsidP="0088127C">
            <w:pPr>
              <w:pStyle w:val="OtherTableBody"/>
            </w:pPr>
            <w:r>
              <w:t>Received into inventory (for specified patient)</w:t>
            </w:r>
          </w:p>
        </w:tc>
      </w:tr>
      <w:tr w:rsidR="00B50050" w14:paraId="79C99097" w14:textId="77777777" w:rsidTr="00195548">
        <w:tc>
          <w:tcPr>
            <w:tcW w:w="600" w:type="dxa"/>
          </w:tcPr>
          <w:p w14:paraId="62DB1866" w14:textId="77777777" w:rsidR="00B50050" w:rsidRDefault="00B50050" w:rsidP="0088127C">
            <w:pPr>
              <w:pStyle w:val="OtherTableBody"/>
            </w:pPr>
          </w:p>
        </w:tc>
        <w:tc>
          <w:tcPr>
            <w:tcW w:w="600" w:type="dxa"/>
          </w:tcPr>
          <w:p w14:paraId="0A43E05E" w14:textId="77777777" w:rsidR="00B50050" w:rsidRDefault="00B50050" w:rsidP="0088127C">
            <w:pPr>
              <w:pStyle w:val="OtherTableBody"/>
            </w:pPr>
            <w:r>
              <w:t>0510</w:t>
            </w:r>
          </w:p>
        </w:tc>
        <w:tc>
          <w:tcPr>
            <w:tcW w:w="2600" w:type="dxa"/>
          </w:tcPr>
          <w:p w14:paraId="69032B6C" w14:textId="77777777" w:rsidR="00B50050" w:rsidRDefault="00B50050" w:rsidP="0088127C">
            <w:pPr>
              <w:pStyle w:val="OtherTableBody"/>
            </w:pPr>
          </w:p>
        </w:tc>
        <w:tc>
          <w:tcPr>
            <w:tcW w:w="1400" w:type="dxa"/>
          </w:tcPr>
          <w:p w14:paraId="39A5ADB2" w14:textId="77777777" w:rsidR="00B50050" w:rsidRDefault="00B50050" w:rsidP="0088127C">
            <w:pPr>
              <w:pStyle w:val="OtherTableBody"/>
            </w:pPr>
            <w:r>
              <w:t>RL</w:t>
            </w:r>
          </w:p>
        </w:tc>
        <w:tc>
          <w:tcPr>
            <w:tcW w:w="4200" w:type="dxa"/>
          </w:tcPr>
          <w:p w14:paraId="240548E0" w14:textId="77777777" w:rsidR="00B50050" w:rsidRDefault="00B50050" w:rsidP="0088127C">
            <w:pPr>
              <w:pStyle w:val="OtherTableBody"/>
            </w:pPr>
            <w:r>
              <w:t>Returned unused/keep linked to patient for possible use later</w:t>
            </w:r>
          </w:p>
        </w:tc>
      </w:tr>
      <w:tr w:rsidR="00B50050" w14:paraId="5A7CAA94" w14:textId="77777777" w:rsidTr="00195548">
        <w:tc>
          <w:tcPr>
            <w:tcW w:w="600" w:type="dxa"/>
          </w:tcPr>
          <w:p w14:paraId="44BCDB2E" w14:textId="77777777" w:rsidR="00B50050" w:rsidRDefault="00B50050" w:rsidP="0088127C">
            <w:pPr>
              <w:pStyle w:val="OtherTableBody"/>
            </w:pPr>
          </w:p>
        </w:tc>
        <w:tc>
          <w:tcPr>
            <w:tcW w:w="600" w:type="dxa"/>
          </w:tcPr>
          <w:p w14:paraId="1C3143F6" w14:textId="77777777" w:rsidR="00B50050" w:rsidRDefault="00B50050" w:rsidP="0088127C">
            <w:pPr>
              <w:pStyle w:val="OtherTableBody"/>
            </w:pPr>
            <w:r>
              <w:t>0510</w:t>
            </w:r>
          </w:p>
        </w:tc>
        <w:tc>
          <w:tcPr>
            <w:tcW w:w="2600" w:type="dxa"/>
          </w:tcPr>
          <w:p w14:paraId="2908FC73" w14:textId="77777777" w:rsidR="00B50050" w:rsidRDefault="00B50050" w:rsidP="0088127C">
            <w:pPr>
              <w:pStyle w:val="OtherTableBody"/>
            </w:pPr>
          </w:p>
        </w:tc>
        <w:tc>
          <w:tcPr>
            <w:tcW w:w="1400" w:type="dxa"/>
          </w:tcPr>
          <w:p w14:paraId="58C99793" w14:textId="77777777" w:rsidR="00B50050" w:rsidRDefault="00B50050" w:rsidP="0088127C">
            <w:pPr>
              <w:pStyle w:val="OtherTableBody"/>
            </w:pPr>
            <w:r>
              <w:t>RQ</w:t>
            </w:r>
          </w:p>
        </w:tc>
        <w:tc>
          <w:tcPr>
            <w:tcW w:w="4200" w:type="dxa"/>
          </w:tcPr>
          <w:p w14:paraId="48C8CD66" w14:textId="77777777" w:rsidR="00B50050" w:rsidRDefault="00B50050" w:rsidP="0088127C">
            <w:pPr>
              <w:pStyle w:val="OtherTableBody"/>
            </w:pPr>
            <w:r>
              <w:t>Request to dispense blood product</w:t>
            </w:r>
          </w:p>
        </w:tc>
      </w:tr>
      <w:tr w:rsidR="00B50050" w14:paraId="79D0C015" w14:textId="77777777" w:rsidTr="00195548">
        <w:tc>
          <w:tcPr>
            <w:tcW w:w="600" w:type="dxa"/>
          </w:tcPr>
          <w:p w14:paraId="7BA8D883" w14:textId="77777777" w:rsidR="00B50050" w:rsidRDefault="00B50050" w:rsidP="0088127C">
            <w:pPr>
              <w:pStyle w:val="OtherTableBody"/>
            </w:pPr>
          </w:p>
        </w:tc>
        <w:tc>
          <w:tcPr>
            <w:tcW w:w="600" w:type="dxa"/>
          </w:tcPr>
          <w:p w14:paraId="1787173F" w14:textId="77777777" w:rsidR="00B50050" w:rsidRDefault="00B50050" w:rsidP="0088127C">
            <w:pPr>
              <w:pStyle w:val="OtherTableBody"/>
            </w:pPr>
            <w:r>
              <w:t>0510</w:t>
            </w:r>
          </w:p>
        </w:tc>
        <w:tc>
          <w:tcPr>
            <w:tcW w:w="2600" w:type="dxa"/>
          </w:tcPr>
          <w:p w14:paraId="349396E4" w14:textId="77777777" w:rsidR="00B50050" w:rsidRDefault="00B50050" w:rsidP="0088127C">
            <w:pPr>
              <w:pStyle w:val="OtherTableBody"/>
            </w:pPr>
          </w:p>
        </w:tc>
        <w:tc>
          <w:tcPr>
            <w:tcW w:w="1400" w:type="dxa"/>
          </w:tcPr>
          <w:p w14:paraId="1D107BDA" w14:textId="77777777" w:rsidR="00B50050" w:rsidRDefault="00B50050" w:rsidP="0088127C">
            <w:pPr>
              <w:pStyle w:val="OtherTableBody"/>
            </w:pPr>
            <w:r>
              <w:t>RS</w:t>
            </w:r>
          </w:p>
        </w:tc>
        <w:tc>
          <w:tcPr>
            <w:tcW w:w="4200" w:type="dxa"/>
          </w:tcPr>
          <w:p w14:paraId="1C6C1790" w14:textId="77777777" w:rsidR="00B50050" w:rsidRDefault="00B50050" w:rsidP="0088127C">
            <w:pPr>
              <w:pStyle w:val="OtherTableBody"/>
            </w:pPr>
            <w:r>
              <w:t>Reserved (ordered and product allocated for the patient)</w:t>
            </w:r>
          </w:p>
        </w:tc>
      </w:tr>
      <w:tr w:rsidR="00B50050" w14:paraId="23BB61BC" w14:textId="77777777" w:rsidTr="00195548">
        <w:tc>
          <w:tcPr>
            <w:tcW w:w="600" w:type="dxa"/>
          </w:tcPr>
          <w:p w14:paraId="5865DE7D" w14:textId="77777777" w:rsidR="00B50050" w:rsidRDefault="00B50050" w:rsidP="0088127C">
            <w:pPr>
              <w:pStyle w:val="OtherTableBody"/>
            </w:pPr>
          </w:p>
        </w:tc>
        <w:tc>
          <w:tcPr>
            <w:tcW w:w="600" w:type="dxa"/>
          </w:tcPr>
          <w:p w14:paraId="57153ACC" w14:textId="77777777" w:rsidR="00B50050" w:rsidRDefault="00B50050" w:rsidP="0088127C">
            <w:pPr>
              <w:pStyle w:val="OtherTableBody"/>
            </w:pPr>
            <w:r>
              <w:t>0510</w:t>
            </w:r>
          </w:p>
        </w:tc>
        <w:tc>
          <w:tcPr>
            <w:tcW w:w="2600" w:type="dxa"/>
          </w:tcPr>
          <w:p w14:paraId="647D98B2" w14:textId="77777777" w:rsidR="00B50050" w:rsidRDefault="00B50050" w:rsidP="0088127C">
            <w:pPr>
              <w:pStyle w:val="OtherTableBody"/>
            </w:pPr>
          </w:p>
        </w:tc>
        <w:tc>
          <w:tcPr>
            <w:tcW w:w="1400" w:type="dxa"/>
          </w:tcPr>
          <w:p w14:paraId="4157D6C8" w14:textId="77777777" w:rsidR="00B50050" w:rsidRDefault="00B50050" w:rsidP="0088127C">
            <w:pPr>
              <w:pStyle w:val="OtherTableBody"/>
            </w:pPr>
            <w:r>
              <w:t>WA</w:t>
            </w:r>
          </w:p>
        </w:tc>
        <w:tc>
          <w:tcPr>
            <w:tcW w:w="4200" w:type="dxa"/>
          </w:tcPr>
          <w:p w14:paraId="61D782A2" w14:textId="77777777" w:rsidR="00B50050" w:rsidRDefault="00B50050" w:rsidP="0088127C">
            <w:pPr>
              <w:pStyle w:val="OtherTableBody"/>
            </w:pPr>
            <w:r>
              <w:t>Wasted (product no longer viable)</w:t>
            </w:r>
          </w:p>
        </w:tc>
      </w:tr>
      <w:tr w:rsidR="00B50050" w14:paraId="3E62420D" w14:textId="77777777" w:rsidTr="00195548">
        <w:tc>
          <w:tcPr>
            <w:tcW w:w="600" w:type="dxa"/>
          </w:tcPr>
          <w:p w14:paraId="66A13DD0" w14:textId="77777777" w:rsidR="00B50050" w:rsidRDefault="00B50050" w:rsidP="0088127C">
            <w:pPr>
              <w:pStyle w:val="OtherTableBody"/>
            </w:pPr>
            <w:r>
              <w:t>HL7</w:t>
            </w:r>
          </w:p>
        </w:tc>
        <w:tc>
          <w:tcPr>
            <w:tcW w:w="600" w:type="dxa"/>
          </w:tcPr>
          <w:p w14:paraId="52CD5091" w14:textId="77777777" w:rsidR="00B50050" w:rsidRDefault="00B50050" w:rsidP="0088127C">
            <w:pPr>
              <w:pStyle w:val="OtherTableBody"/>
            </w:pPr>
          </w:p>
        </w:tc>
        <w:tc>
          <w:tcPr>
            <w:tcW w:w="2600" w:type="dxa"/>
          </w:tcPr>
          <w:p w14:paraId="2998BC1E" w14:textId="77777777" w:rsidR="00B50050" w:rsidRDefault="00B50050" w:rsidP="0088127C">
            <w:pPr>
              <w:pStyle w:val="OtherTableBody"/>
            </w:pPr>
            <w:r>
              <w:t>BP Observation Status Codes Interpretation</w:t>
            </w:r>
          </w:p>
        </w:tc>
        <w:tc>
          <w:tcPr>
            <w:tcW w:w="1400" w:type="dxa"/>
          </w:tcPr>
          <w:p w14:paraId="6375A4E3" w14:textId="77777777" w:rsidR="00B50050" w:rsidRDefault="00B50050" w:rsidP="0088127C">
            <w:pPr>
              <w:pStyle w:val="OtherTableBody"/>
            </w:pPr>
          </w:p>
        </w:tc>
        <w:tc>
          <w:tcPr>
            <w:tcW w:w="4200" w:type="dxa"/>
          </w:tcPr>
          <w:p w14:paraId="33437813" w14:textId="77777777" w:rsidR="00B50050" w:rsidRDefault="00B50050" w:rsidP="0088127C">
            <w:pPr>
              <w:pStyle w:val="OtherTableBody"/>
            </w:pPr>
          </w:p>
        </w:tc>
      </w:tr>
      <w:tr w:rsidR="00B50050" w14:paraId="1775A2E3" w14:textId="77777777" w:rsidTr="00195548">
        <w:tc>
          <w:tcPr>
            <w:tcW w:w="600" w:type="dxa"/>
          </w:tcPr>
          <w:p w14:paraId="5A8CBBB2" w14:textId="77777777" w:rsidR="00B50050" w:rsidRDefault="00B50050" w:rsidP="0088127C">
            <w:pPr>
              <w:pStyle w:val="OtherTableBody"/>
            </w:pPr>
          </w:p>
        </w:tc>
        <w:tc>
          <w:tcPr>
            <w:tcW w:w="600" w:type="dxa"/>
          </w:tcPr>
          <w:p w14:paraId="640986BC" w14:textId="77777777" w:rsidR="00B50050" w:rsidRDefault="00B50050" w:rsidP="0088127C">
            <w:pPr>
              <w:pStyle w:val="OtherTableBody"/>
            </w:pPr>
            <w:r>
              <w:t>0511</w:t>
            </w:r>
          </w:p>
        </w:tc>
        <w:tc>
          <w:tcPr>
            <w:tcW w:w="2600" w:type="dxa"/>
          </w:tcPr>
          <w:p w14:paraId="5C82C9CA" w14:textId="77777777" w:rsidR="00B50050" w:rsidRDefault="00B50050" w:rsidP="0088127C">
            <w:pPr>
              <w:pStyle w:val="OtherTableBody"/>
            </w:pPr>
          </w:p>
        </w:tc>
        <w:tc>
          <w:tcPr>
            <w:tcW w:w="1400" w:type="dxa"/>
          </w:tcPr>
          <w:p w14:paraId="20842F04" w14:textId="77777777" w:rsidR="00B50050" w:rsidRDefault="00B50050" w:rsidP="0088127C">
            <w:pPr>
              <w:pStyle w:val="OtherTableBody"/>
            </w:pPr>
            <w:r>
              <w:t>C</w:t>
            </w:r>
          </w:p>
        </w:tc>
        <w:tc>
          <w:tcPr>
            <w:tcW w:w="4200" w:type="dxa"/>
          </w:tcPr>
          <w:p w14:paraId="0A0C5DC2" w14:textId="77777777" w:rsidR="00B50050" w:rsidRDefault="00B50050" w:rsidP="0088127C">
            <w:pPr>
              <w:pStyle w:val="OtherTableBody"/>
            </w:pPr>
            <w:r>
              <w:t>Record coming over is a correction and thus replaces a final status</w:t>
            </w:r>
          </w:p>
        </w:tc>
      </w:tr>
      <w:tr w:rsidR="00B50050" w14:paraId="12C7E72A" w14:textId="77777777" w:rsidTr="00195548">
        <w:tc>
          <w:tcPr>
            <w:tcW w:w="600" w:type="dxa"/>
          </w:tcPr>
          <w:p w14:paraId="16F695EA" w14:textId="77777777" w:rsidR="00B50050" w:rsidRDefault="00B50050" w:rsidP="0088127C">
            <w:pPr>
              <w:pStyle w:val="OtherTableBody"/>
            </w:pPr>
          </w:p>
        </w:tc>
        <w:tc>
          <w:tcPr>
            <w:tcW w:w="600" w:type="dxa"/>
          </w:tcPr>
          <w:p w14:paraId="0CE1F55F" w14:textId="77777777" w:rsidR="00B50050" w:rsidRDefault="00B50050" w:rsidP="0088127C">
            <w:pPr>
              <w:pStyle w:val="OtherTableBody"/>
            </w:pPr>
            <w:r>
              <w:t>0511</w:t>
            </w:r>
          </w:p>
        </w:tc>
        <w:tc>
          <w:tcPr>
            <w:tcW w:w="2600" w:type="dxa"/>
          </w:tcPr>
          <w:p w14:paraId="538EFC4D" w14:textId="77777777" w:rsidR="00B50050" w:rsidRDefault="00B50050" w:rsidP="0088127C">
            <w:pPr>
              <w:pStyle w:val="OtherTableBody"/>
            </w:pPr>
          </w:p>
        </w:tc>
        <w:tc>
          <w:tcPr>
            <w:tcW w:w="1400" w:type="dxa"/>
          </w:tcPr>
          <w:p w14:paraId="2F71F80E" w14:textId="77777777" w:rsidR="00B50050" w:rsidRDefault="00B50050" w:rsidP="0088127C">
            <w:pPr>
              <w:pStyle w:val="OtherTableBody"/>
            </w:pPr>
            <w:r>
              <w:t>D</w:t>
            </w:r>
          </w:p>
        </w:tc>
        <w:tc>
          <w:tcPr>
            <w:tcW w:w="4200" w:type="dxa"/>
          </w:tcPr>
          <w:p w14:paraId="42460202" w14:textId="77777777" w:rsidR="00B50050" w:rsidRDefault="00B50050" w:rsidP="0088127C">
            <w:pPr>
              <w:pStyle w:val="OtherTableBody"/>
            </w:pPr>
            <w:r>
              <w:t>Deletes the BPX record</w:t>
            </w:r>
          </w:p>
        </w:tc>
      </w:tr>
      <w:tr w:rsidR="00B50050" w14:paraId="6E44D3FF" w14:textId="77777777" w:rsidTr="00195548">
        <w:tc>
          <w:tcPr>
            <w:tcW w:w="600" w:type="dxa"/>
          </w:tcPr>
          <w:p w14:paraId="19FBE0F8" w14:textId="77777777" w:rsidR="00B50050" w:rsidRDefault="00B50050" w:rsidP="0088127C">
            <w:pPr>
              <w:pStyle w:val="OtherTableBody"/>
            </w:pPr>
          </w:p>
        </w:tc>
        <w:tc>
          <w:tcPr>
            <w:tcW w:w="600" w:type="dxa"/>
          </w:tcPr>
          <w:p w14:paraId="6EF25219" w14:textId="77777777" w:rsidR="00B50050" w:rsidRDefault="00B50050" w:rsidP="0088127C">
            <w:pPr>
              <w:pStyle w:val="OtherTableBody"/>
            </w:pPr>
            <w:r>
              <w:t>0511</w:t>
            </w:r>
          </w:p>
        </w:tc>
        <w:tc>
          <w:tcPr>
            <w:tcW w:w="2600" w:type="dxa"/>
          </w:tcPr>
          <w:p w14:paraId="61447846" w14:textId="77777777" w:rsidR="00B50050" w:rsidRDefault="00B50050" w:rsidP="0088127C">
            <w:pPr>
              <w:pStyle w:val="OtherTableBody"/>
            </w:pPr>
          </w:p>
        </w:tc>
        <w:tc>
          <w:tcPr>
            <w:tcW w:w="1400" w:type="dxa"/>
          </w:tcPr>
          <w:p w14:paraId="1AC7048D" w14:textId="77777777" w:rsidR="00B50050" w:rsidRDefault="00B50050" w:rsidP="0088127C">
            <w:pPr>
              <w:pStyle w:val="OtherTableBody"/>
            </w:pPr>
            <w:r>
              <w:t>F</w:t>
            </w:r>
          </w:p>
        </w:tc>
        <w:tc>
          <w:tcPr>
            <w:tcW w:w="4200" w:type="dxa"/>
          </w:tcPr>
          <w:p w14:paraId="60065702" w14:textId="77777777" w:rsidR="00B50050" w:rsidRDefault="00B50050" w:rsidP="0088127C">
            <w:pPr>
              <w:pStyle w:val="OtherTableBody"/>
            </w:pPr>
            <w:r>
              <w:t>Final status; Can only be changed with a corrected status</w:t>
            </w:r>
          </w:p>
        </w:tc>
      </w:tr>
      <w:tr w:rsidR="00B50050" w14:paraId="30156567" w14:textId="77777777" w:rsidTr="00195548">
        <w:tc>
          <w:tcPr>
            <w:tcW w:w="600" w:type="dxa"/>
          </w:tcPr>
          <w:p w14:paraId="6185C988" w14:textId="77777777" w:rsidR="00B50050" w:rsidRDefault="00B50050" w:rsidP="0088127C">
            <w:pPr>
              <w:pStyle w:val="OtherTableBody"/>
            </w:pPr>
          </w:p>
        </w:tc>
        <w:tc>
          <w:tcPr>
            <w:tcW w:w="600" w:type="dxa"/>
          </w:tcPr>
          <w:p w14:paraId="649155D3" w14:textId="77777777" w:rsidR="00B50050" w:rsidRDefault="00B50050" w:rsidP="0088127C">
            <w:pPr>
              <w:pStyle w:val="OtherTableBody"/>
            </w:pPr>
            <w:r>
              <w:t>0511</w:t>
            </w:r>
          </w:p>
        </w:tc>
        <w:tc>
          <w:tcPr>
            <w:tcW w:w="2600" w:type="dxa"/>
          </w:tcPr>
          <w:p w14:paraId="36965D50" w14:textId="77777777" w:rsidR="00B50050" w:rsidRDefault="00B50050" w:rsidP="0088127C">
            <w:pPr>
              <w:pStyle w:val="OtherTableBody"/>
            </w:pPr>
          </w:p>
        </w:tc>
        <w:tc>
          <w:tcPr>
            <w:tcW w:w="1400" w:type="dxa"/>
          </w:tcPr>
          <w:p w14:paraId="4186A1DA" w14:textId="77777777" w:rsidR="00B50050" w:rsidRDefault="00B50050" w:rsidP="0088127C">
            <w:pPr>
              <w:pStyle w:val="OtherTableBody"/>
            </w:pPr>
            <w:r>
              <w:t>O</w:t>
            </w:r>
          </w:p>
        </w:tc>
        <w:tc>
          <w:tcPr>
            <w:tcW w:w="4200" w:type="dxa"/>
          </w:tcPr>
          <w:p w14:paraId="64FBEF3A" w14:textId="77777777" w:rsidR="00B50050" w:rsidRDefault="00B50050" w:rsidP="0088127C">
            <w:pPr>
              <w:pStyle w:val="OtherTableBody"/>
            </w:pPr>
            <w:r>
              <w:t>Order detail description only (no status)</w:t>
            </w:r>
          </w:p>
        </w:tc>
      </w:tr>
      <w:tr w:rsidR="00B50050" w14:paraId="445E9372" w14:textId="77777777" w:rsidTr="00195548">
        <w:tc>
          <w:tcPr>
            <w:tcW w:w="600" w:type="dxa"/>
          </w:tcPr>
          <w:p w14:paraId="3FDFF862" w14:textId="77777777" w:rsidR="00B50050" w:rsidRDefault="00B50050" w:rsidP="0088127C">
            <w:pPr>
              <w:pStyle w:val="OtherTableBody"/>
            </w:pPr>
          </w:p>
        </w:tc>
        <w:tc>
          <w:tcPr>
            <w:tcW w:w="600" w:type="dxa"/>
          </w:tcPr>
          <w:p w14:paraId="0E48AAE3" w14:textId="77777777" w:rsidR="00B50050" w:rsidRDefault="00B50050" w:rsidP="0088127C">
            <w:pPr>
              <w:pStyle w:val="OtherTableBody"/>
            </w:pPr>
            <w:r>
              <w:t>0511</w:t>
            </w:r>
          </w:p>
        </w:tc>
        <w:tc>
          <w:tcPr>
            <w:tcW w:w="2600" w:type="dxa"/>
          </w:tcPr>
          <w:p w14:paraId="14D06D6E" w14:textId="77777777" w:rsidR="00B50050" w:rsidRDefault="00B50050" w:rsidP="0088127C">
            <w:pPr>
              <w:pStyle w:val="OtherTableBody"/>
            </w:pPr>
          </w:p>
        </w:tc>
        <w:tc>
          <w:tcPr>
            <w:tcW w:w="1400" w:type="dxa"/>
          </w:tcPr>
          <w:p w14:paraId="1B02D9D3" w14:textId="77777777" w:rsidR="00B50050" w:rsidRDefault="00B50050" w:rsidP="0088127C">
            <w:pPr>
              <w:pStyle w:val="OtherTableBody"/>
            </w:pPr>
            <w:r>
              <w:t>P</w:t>
            </w:r>
          </w:p>
        </w:tc>
        <w:tc>
          <w:tcPr>
            <w:tcW w:w="4200" w:type="dxa"/>
          </w:tcPr>
          <w:p w14:paraId="576B245B" w14:textId="77777777" w:rsidR="00B50050" w:rsidRDefault="00B50050" w:rsidP="0088127C">
            <w:pPr>
              <w:pStyle w:val="OtherTableBody"/>
            </w:pPr>
            <w:r>
              <w:t>Preliminary status</w:t>
            </w:r>
          </w:p>
        </w:tc>
      </w:tr>
      <w:tr w:rsidR="00B50050" w14:paraId="1A55E43D" w14:textId="77777777" w:rsidTr="00195548">
        <w:tc>
          <w:tcPr>
            <w:tcW w:w="600" w:type="dxa"/>
          </w:tcPr>
          <w:p w14:paraId="7B4B54D3" w14:textId="77777777" w:rsidR="00B50050" w:rsidRDefault="00B50050" w:rsidP="0088127C">
            <w:pPr>
              <w:pStyle w:val="OtherTableBody"/>
            </w:pPr>
          </w:p>
        </w:tc>
        <w:tc>
          <w:tcPr>
            <w:tcW w:w="600" w:type="dxa"/>
          </w:tcPr>
          <w:p w14:paraId="14022FBF" w14:textId="77777777" w:rsidR="00B50050" w:rsidRDefault="00B50050" w:rsidP="0088127C">
            <w:pPr>
              <w:pStyle w:val="OtherTableBody"/>
            </w:pPr>
            <w:r>
              <w:t>0511</w:t>
            </w:r>
          </w:p>
        </w:tc>
        <w:tc>
          <w:tcPr>
            <w:tcW w:w="2600" w:type="dxa"/>
          </w:tcPr>
          <w:p w14:paraId="32EE6710" w14:textId="77777777" w:rsidR="00B50050" w:rsidRDefault="00B50050" w:rsidP="0088127C">
            <w:pPr>
              <w:pStyle w:val="OtherTableBody"/>
            </w:pPr>
          </w:p>
        </w:tc>
        <w:tc>
          <w:tcPr>
            <w:tcW w:w="1400" w:type="dxa"/>
          </w:tcPr>
          <w:p w14:paraId="7EF49EE2" w14:textId="77777777" w:rsidR="00B50050" w:rsidRDefault="00B50050" w:rsidP="0088127C">
            <w:pPr>
              <w:pStyle w:val="OtherTableBody"/>
            </w:pPr>
            <w:r>
              <w:t>W</w:t>
            </w:r>
          </w:p>
        </w:tc>
        <w:tc>
          <w:tcPr>
            <w:tcW w:w="4200" w:type="dxa"/>
          </w:tcPr>
          <w:p w14:paraId="09804EA6" w14:textId="77777777" w:rsidR="00B50050" w:rsidRDefault="00B50050" w:rsidP="0088127C">
            <w:pPr>
              <w:pStyle w:val="OtherTableBody"/>
            </w:pPr>
            <w:r>
              <w:t>Post original as wrong, e.g., transmitted for wrong patient</w:t>
            </w:r>
          </w:p>
        </w:tc>
      </w:tr>
      <w:tr w:rsidR="00B50050" w14:paraId="505E218D" w14:textId="77777777" w:rsidTr="00195548">
        <w:tc>
          <w:tcPr>
            <w:tcW w:w="600" w:type="dxa"/>
          </w:tcPr>
          <w:p w14:paraId="6C21B8E5" w14:textId="77777777" w:rsidR="00B50050" w:rsidRDefault="00B50050" w:rsidP="0088127C">
            <w:pPr>
              <w:pStyle w:val="OtherTableBody"/>
            </w:pPr>
            <w:r>
              <w:t>User</w:t>
            </w:r>
          </w:p>
        </w:tc>
        <w:tc>
          <w:tcPr>
            <w:tcW w:w="600" w:type="dxa"/>
          </w:tcPr>
          <w:p w14:paraId="64BF26FE" w14:textId="77777777" w:rsidR="00B50050" w:rsidRDefault="00B50050" w:rsidP="0088127C">
            <w:pPr>
              <w:pStyle w:val="OtherTableBody"/>
            </w:pPr>
          </w:p>
        </w:tc>
        <w:tc>
          <w:tcPr>
            <w:tcW w:w="2600" w:type="dxa"/>
          </w:tcPr>
          <w:p w14:paraId="1447DD94" w14:textId="77777777" w:rsidR="00B50050" w:rsidRDefault="00B50050" w:rsidP="0088127C">
            <w:pPr>
              <w:pStyle w:val="OtherTableBody"/>
            </w:pPr>
            <w:r>
              <w:t>Commercial Product</w:t>
            </w:r>
          </w:p>
        </w:tc>
        <w:tc>
          <w:tcPr>
            <w:tcW w:w="1400" w:type="dxa"/>
          </w:tcPr>
          <w:p w14:paraId="240C418C" w14:textId="77777777" w:rsidR="00B50050" w:rsidRDefault="00B50050" w:rsidP="0088127C">
            <w:pPr>
              <w:pStyle w:val="OtherTableBody"/>
            </w:pPr>
          </w:p>
        </w:tc>
        <w:tc>
          <w:tcPr>
            <w:tcW w:w="4200" w:type="dxa"/>
          </w:tcPr>
          <w:p w14:paraId="053B55FB" w14:textId="77777777" w:rsidR="00B50050" w:rsidRDefault="00B50050" w:rsidP="0088127C">
            <w:pPr>
              <w:pStyle w:val="OtherTableBody"/>
            </w:pPr>
          </w:p>
        </w:tc>
      </w:tr>
      <w:tr w:rsidR="00B50050" w14:paraId="27BED09E" w14:textId="77777777" w:rsidTr="00195548">
        <w:tc>
          <w:tcPr>
            <w:tcW w:w="600" w:type="dxa"/>
          </w:tcPr>
          <w:p w14:paraId="4639EDDF" w14:textId="77777777" w:rsidR="00B50050" w:rsidRDefault="00B50050" w:rsidP="0088127C">
            <w:pPr>
              <w:pStyle w:val="OtherTableBody"/>
            </w:pPr>
          </w:p>
        </w:tc>
        <w:tc>
          <w:tcPr>
            <w:tcW w:w="600" w:type="dxa"/>
          </w:tcPr>
          <w:p w14:paraId="37676113" w14:textId="77777777" w:rsidR="00B50050" w:rsidRDefault="00B50050" w:rsidP="0088127C">
            <w:pPr>
              <w:pStyle w:val="OtherTableBody"/>
            </w:pPr>
            <w:r>
              <w:t>0512</w:t>
            </w:r>
          </w:p>
        </w:tc>
        <w:tc>
          <w:tcPr>
            <w:tcW w:w="2600" w:type="dxa"/>
          </w:tcPr>
          <w:p w14:paraId="1403E04F" w14:textId="77777777" w:rsidR="00B50050" w:rsidRDefault="00B50050" w:rsidP="0088127C">
            <w:pPr>
              <w:pStyle w:val="OtherTableBody"/>
            </w:pPr>
          </w:p>
        </w:tc>
        <w:tc>
          <w:tcPr>
            <w:tcW w:w="1400" w:type="dxa"/>
          </w:tcPr>
          <w:p w14:paraId="73C0F855" w14:textId="77777777" w:rsidR="00B50050" w:rsidRDefault="00B50050" w:rsidP="0088127C">
            <w:pPr>
              <w:pStyle w:val="OtherTableBody"/>
            </w:pPr>
            <w:r>
              <w:t>...</w:t>
            </w:r>
          </w:p>
        </w:tc>
        <w:tc>
          <w:tcPr>
            <w:tcW w:w="4200" w:type="dxa"/>
          </w:tcPr>
          <w:p w14:paraId="4D03D994" w14:textId="77777777" w:rsidR="00B50050" w:rsidRDefault="00B50050" w:rsidP="0088127C">
            <w:pPr>
              <w:pStyle w:val="OtherTableBody"/>
            </w:pPr>
            <w:r>
              <w:t>No suggested values defined</w:t>
            </w:r>
          </w:p>
        </w:tc>
      </w:tr>
      <w:tr w:rsidR="00B50050" w14:paraId="54436AAB" w14:textId="77777777" w:rsidTr="00195548">
        <w:tc>
          <w:tcPr>
            <w:tcW w:w="600" w:type="dxa"/>
          </w:tcPr>
          <w:p w14:paraId="5E560CAC" w14:textId="77777777" w:rsidR="00B50050" w:rsidRDefault="00B50050" w:rsidP="0088127C">
            <w:pPr>
              <w:pStyle w:val="OtherTableBody"/>
            </w:pPr>
            <w:r>
              <w:t>HL7</w:t>
            </w:r>
          </w:p>
        </w:tc>
        <w:tc>
          <w:tcPr>
            <w:tcW w:w="600" w:type="dxa"/>
          </w:tcPr>
          <w:p w14:paraId="26310312" w14:textId="77777777" w:rsidR="00B50050" w:rsidRDefault="00B50050" w:rsidP="0088127C">
            <w:pPr>
              <w:pStyle w:val="OtherTableBody"/>
            </w:pPr>
          </w:p>
        </w:tc>
        <w:tc>
          <w:tcPr>
            <w:tcW w:w="2600" w:type="dxa"/>
          </w:tcPr>
          <w:p w14:paraId="414F822F" w14:textId="77777777" w:rsidR="00B50050" w:rsidRDefault="00B50050" w:rsidP="0088127C">
            <w:pPr>
              <w:pStyle w:val="OtherTableBody"/>
            </w:pPr>
            <w:r>
              <w:t>Blood Product Transfusion/Disposition Status</w:t>
            </w:r>
          </w:p>
        </w:tc>
        <w:tc>
          <w:tcPr>
            <w:tcW w:w="1400" w:type="dxa"/>
          </w:tcPr>
          <w:p w14:paraId="22422B34" w14:textId="77777777" w:rsidR="00B50050" w:rsidRDefault="00B50050" w:rsidP="0088127C">
            <w:pPr>
              <w:pStyle w:val="OtherTableBody"/>
            </w:pPr>
          </w:p>
        </w:tc>
        <w:tc>
          <w:tcPr>
            <w:tcW w:w="4200" w:type="dxa"/>
          </w:tcPr>
          <w:p w14:paraId="5F803378" w14:textId="77777777" w:rsidR="00B50050" w:rsidRDefault="00B50050" w:rsidP="0088127C">
            <w:pPr>
              <w:pStyle w:val="OtherTableBody"/>
            </w:pPr>
          </w:p>
        </w:tc>
      </w:tr>
      <w:tr w:rsidR="00B50050" w14:paraId="7495BC4D" w14:textId="77777777" w:rsidTr="00195548">
        <w:tc>
          <w:tcPr>
            <w:tcW w:w="600" w:type="dxa"/>
          </w:tcPr>
          <w:p w14:paraId="3960076D" w14:textId="77777777" w:rsidR="00B50050" w:rsidRDefault="00B50050" w:rsidP="0088127C">
            <w:pPr>
              <w:pStyle w:val="OtherTableBody"/>
            </w:pPr>
          </w:p>
        </w:tc>
        <w:tc>
          <w:tcPr>
            <w:tcW w:w="600" w:type="dxa"/>
          </w:tcPr>
          <w:p w14:paraId="3409AA41" w14:textId="77777777" w:rsidR="00B50050" w:rsidRDefault="00B50050" w:rsidP="0088127C">
            <w:pPr>
              <w:pStyle w:val="OtherTableBody"/>
            </w:pPr>
            <w:r>
              <w:t>0513</w:t>
            </w:r>
          </w:p>
        </w:tc>
        <w:tc>
          <w:tcPr>
            <w:tcW w:w="2600" w:type="dxa"/>
          </w:tcPr>
          <w:p w14:paraId="71D5484A" w14:textId="77777777" w:rsidR="00B50050" w:rsidRDefault="00B50050" w:rsidP="0088127C">
            <w:pPr>
              <w:pStyle w:val="OtherTableBody"/>
            </w:pPr>
          </w:p>
        </w:tc>
        <w:tc>
          <w:tcPr>
            <w:tcW w:w="1400" w:type="dxa"/>
          </w:tcPr>
          <w:p w14:paraId="1E43466E" w14:textId="77777777" w:rsidR="00B50050" w:rsidRDefault="00B50050" w:rsidP="0088127C">
            <w:pPr>
              <w:pStyle w:val="OtherTableBody"/>
            </w:pPr>
            <w:r>
              <w:t>RA</w:t>
            </w:r>
          </w:p>
        </w:tc>
        <w:tc>
          <w:tcPr>
            <w:tcW w:w="4200" w:type="dxa"/>
          </w:tcPr>
          <w:p w14:paraId="15F1B411" w14:textId="77777777" w:rsidR="00B50050" w:rsidRDefault="00B50050" w:rsidP="0088127C">
            <w:pPr>
              <w:pStyle w:val="OtherTableBody"/>
            </w:pPr>
            <w:r>
              <w:t>Blood product was returned unused, because it is no longer needed.</w:t>
            </w:r>
          </w:p>
        </w:tc>
      </w:tr>
      <w:tr w:rsidR="00B50050" w14:paraId="4E063164" w14:textId="77777777" w:rsidTr="00195548">
        <w:tc>
          <w:tcPr>
            <w:tcW w:w="600" w:type="dxa"/>
          </w:tcPr>
          <w:p w14:paraId="2F65C4CB" w14:textId="77777777" w:rsidR="00B50050" w:rsidRDefault="00B50050" w:rsidP="0088127C">
            <w:pPr>
              <w:pStyle w:val="OtherTableBody"/>
            </w:pPr>
          </w:p>
        </w:tc>
        <w:tc>
          <w:tcPr>
            <w:tcW w:w="600" w:type="dxa"/>
          </w:tcPr>
          <w:p w14:paraId="6E3B6C18" w14:textId="77777777" w:rsidR="00B50050" w:rsidRDefault="00B50050" w:rsidP="0088127C">
            <w:pPr>
              <w:pStyle w:val="OtherTableBody"/>
            </w:pPr>
            <w:r>
              <w:t>0513</w:t>
            </w:r>
          </w:p>
        </w:tc>
        <w:tc>
          <w:tcPr>
            <w:tcW w:w="2600" w:type="dxa"/>
          </w:tcPr>
          <w:p w14:paraId="78AED871" w14:textId="77777777" w:rsidR="00B50050" w:rsidRDefault="00B50050" w:rsidP="0088127C">
            <w:pPr>
              <w:pStyle w:val="OtherTableBody"/>
            </w:pPr>
          </w:p>
        </w:tc>
        <w:tc>
          <w:tcPr>
            <w:tcW w:w="1400" w:type="dxa"/>
          </w:tcPr>
          <w:p w14:paraId="66B24D7A" w14:textId="77777777" w:rsidR="00B50050" w:rsidRDefault="00B50050" w:rsidP="0088127C">
            <w:pPr>
              <w:pStyle w:val="OtherTableBody"/>
            </w:pPr>
            <w:r>
              <w:t>RL</w:t>
            </w:r>
          </w:p>
        </w:tc>
        <w:tc>
          <w:tcPr>
            <w:tcW w:w="4200" w:type="dxa"/>
          </w:tcPr>
          <w:p w14:paraId="615326D9" w14:textId="77777777" w:rsidR="00B50050" w:rsidRDefault="00B50050" w:rsidP="0088127C">
            <w:pPr>
              <w:pStyle w:val="OtherTableBody"/>
            </w:pPr>
            <w:r>
              <w:t>Blood product was returned unused, because it is not currently needed, but should remain linked to the patient for future use.</w:t>
            </w:r>
          </w:p>
        </w:tc>
      </w:tr>
      <w:tr w:rsidR="00B50050" w14:paraId="4C76D8D0" w14:textId="77777777" w:rsidTr="00195548">
        <w:tc>
          <w:tcPr>
            <w:tcW w:w="600" w:type="dxa"/>
          </w:tcPr>
          <w:p w14:paraId="5EA1AC02" w14:textId="77777777" w:rsidR="00B50050" w:rsidRDefault="00B50050" w:rsidP="0088127C">
            <w:pPr>
              <w:pStyle w:val="OtherTableBody"/>
            </w:pPr>
          </w:p>
        </w:tc>
        <w:tc>
          <w:tcPr>
            <w:tcW w:w="600" w:type="dxa"/>
          </w:tcPr>
          <w:p w14:paraId="7B50AB07" w14:textId="77777777" w:rsidR="00B50050" w:rsidRDefault="00B50050" w:rsidP="0088127C">
            <w:pPr>
              <w:pStyle w:val="OtherTableBody"/>
            </w:pPr>
            <w:r>
              <w:t>0513</w:t>
            </w:r>
          </w:p>
        </w:tc>
        <w:tc>
          <w:tcPr>
            <w:tcW w:w="2600" w:type="dxa"/>
          </w:tcPr>
          <w:p w14:paraId="60BE37BB" w14:textId="77777777" w:rsidR="00B50050" w:rsidRDefault="00B50050" w:rsidP="0088127C">
            <w:pPr>
              <w:pStyle w:val="OtherTableBody"/>
            </w:pPr>
          </w:p>
        </w:tc>
        <w:tc>
          <w:tcPr>
            <w:tcW w:w="1400" w:type="dxa"/>
          </w:tcPr>
          <w:p w14:paraId="7C6CFB70" w14:textId="77777777" w:rsidR="00B50050" w:rsidRDefault="00B50050" w:rsidP="0088127C">
            <w:pPr>
              <w:pStyle w:val="OtherTableBody"/>
            </w:pPr>
            <w:r>
              <w:t>TI</w:t>
            </w:r>
          </w:p>
        </w:tc>
        <w:tc>
          <w:tcPr>
            <w:tcW w:w="4200" w:type="dxa"/>
          </w:tcPr>
          <w:p w14:paraId="7BF6F736" w14:textId="77777777" w:rsidR="00B50050" w:rsidRDefault="00B50050" w:rsidP="0088127C">
            <w:pPr>
              <w:pStyle w:val="OtherTableBody"/>
            </w:pPr>
            <w:r>
              <w:t>Transfusion of the blood product was interrupted and considered ended; a reason for interruption is usually also reported.</w:t>
            </w:r>
          </w:p>
        </w:tc>
      </w:tr>
      <w:tr w:rsidR="00B50050" w14:paraId="3AFAF7E8" w14:textId="77777777" w:rsidTr="00195548">
        <w:tc>
          <w:tcPr>
            <w:tcW w:w="600" w:type="dxa"/>
          </w:tcPr>
          <w:p w14:paraId="066889B2" w14:textId="77777777" w:rsidR="00B50050" w:rsidRDefault="00B50050" w:rsidP="0088127C">
            <w:pPr>
              <w:pStyle w:val="OtherTableBody"/>
            </w:pPr>
          </w:p>
        </w:tc>
        <w:tc>
          <w:tcPr>
            <w:tcW w:w="600" w:type="dxa"/>
          </w:tcPr>
          <w:p w14:paraId="737714E1" w14:textId="77777777" w:rsidR="00B50050" w:rsidRDefault="00B50050" w:rsidP="0088127C">
            <w:pPr>
              <w:pStyle w:val="OtherTableBody"/>
            </w:pPr>
            <w:r>
              <w:t>0513</w:t>
            </w:r>
          </w:p>
        </w:tc>
        <w:tc>
          <w:tcPr>
            <w:tcW w:w="2600" w:type="dxa"/>
          </w:tcPr>
          <w:p w14:paraId="3A68E3D0" w14:textId="77777777" w:rsidR="00B50050" w:rsidRDefault="00B50050" w:rsidP="0088127C">
            <w:pPr>
              <w:pStyle w:val="OtherTableBody"/>
            </w:pPr>
          </w:p>
        </w:tc>
        <w:tc>
          <w:tcPr>
            <w:tcW w:w="1400" w:type="dxa"/>
          </w:tcPr>
          <w:p w14:paraId="64F887F0" w14:textId="77777777" w:rsidR="00B50050" w:rsidRDefault="00B50050" w:rsidP="0088127C">
            <w:pPr>
              <w:pStyle w:val="OtherTableBody"/>
            </w:pPr>
            <w:r>
              <w:t>TR</w:t>
            </w:r>
          </w:p>
        </w:tc>
        <w:tc>
          <w:tcPr>
            <w:tcW w:w="4200" w:type="dxa"/>
          </w:tcPr>
          <w:p w14:paraId="2D83F92D" w14:textId="77777777" w:rsidR="00B50050" w:rsidRDefault="00B50050" w:rsidP="0088127C">
            <w:pPr>
              <w:pStyle w:val="OtherTableBody"/>
            </w:pPr>
            <w:r>
              <w:t>The blood product has been transfused and it caused an adverse reaction.</w:t>
            </w:r>
          </w:p>
        </w:tc>
      </w:tr>
      <w:tr w:rsidR="00B50050" w14:paraId="77F92610" w14:textId="77777777" w:rsidTr="00195548">
        <w:tc>
          <w:tcPr>
            <w:tcW w:w="600" w:type="dxa"/>
          </w:tcPr>
          <w:p w14:paraId="490560D6" w14:textId="77777777" w:rsidR="00B50050" w:rsidRDefault="00B50050" w:rsidP="0088127C">
            <w:pPr>
              <w:pStyle w:val="OtherTableBody"/>
            </w:pPr>
          </w:p>
        </w:tc>
        <w:tc>
          <w:tcPr>
            <w:tcW w:w="600" w:type="dxa"/>
          </w:tcPr>
          <w:p w14:paraId="6E60DE9C" w14:textId="77777777" w:rsidR="00B50050" w:rsidRDefault="00B50050" w:rsidP="0088127C">
            <w:pPr>
              <w:pStyle w:val="OtherTableBody"/>
            </w:pPr>
            <w:r>
              <w:t>0513</w:t>
            </w:r>
          </w:p>
        </w:tc>
        <w:tc>
          <w:tcPr>
            <w:tcW w:w="2600" w:type="dxa"/>
          </w:tcPr>
          <w:p w14:paraId="154903F4" w14:textId="77777777" w:rsidR="00B50050" w:rsidRDefault="00B50050" w:rsidP="0088127C">
            <w:pPr>
              <w:pStyle w:val="OtherTableBody"/>
            </w:pPr>
          </w:p>
        </w:tc>
        <w:tc>
          <w:tcPr>
            <w:tcW w:w="1400" w:type="dxa"/>
          </w:tcPr>
          <w:p w14:paraId="2D297618" w14:textId="77777777" w:rsidR="00B50050" w:rsidRDefault="00B50050" w:rsidP="0088127C">
            <w:pPr>
              <w:pStyle w:val="OtherTableBody"/>
            </w:pPr>
            <w:r>
              <w:t>TS</w:t>
            </w:r>
          </w:p>
        </w:tc>
        <w:tc>
          <w:tcPr>
            <w:tcW w:w="4200" w:type="dxa"/>
          </w:tcPr>
          <w:p w14:paraId="2AA43104" w14:textId="77777777" w:rsidR="00B50050" w:rsidRDefault="00B50050" w:rsidP="0088127C">
            <w:pPr>
              <w:pStyle w:val="OtherTableBody"/>
            </w:pPr>
            <w:r>
              <w:t>Transfusion of the blood product has been started and is in progress</w:t>
            </w:r>
          </w:p>
        </w:tc>
      </w:tr>
      <w:tr w:rsidR="00B50050" w14:paraId="4BFF8983" w14:textId="77777777" w:rsidTr="00195548">
        <w:tc>
          <w:tcPr>
            <w:tcW w:w="600" w:type="dxa"/>
          </w:tcPr>
          <w:p w14:paraId="2C363C2F" w14:textId="77777777" w:rsidR="00B50050" w:rsidRDefault="00B50050" w:rsidP="0088127C">
            <w:pPr>
              <w:pStyle w:val="OtherTableBody"/>
            </w:pPr>
          </w:p>
        </w:tc>
        <w:tc>
          <w:tcPr>
            <w:tcW w:w="600" w:type="dxa"/>
          </w:tcPr>
          <w:p w14:paraId="37AFA107" w14:textId="77777777" w:rsidR="00B50050" w:rsidRDefault="00B50050" w:rsidP="0088127C">
            <w:pPr>
              <w:pStyle w:val="OtherTableBody"/>
            </w:pPr>
            <w:r>
              <w:t>0513</w:t>
            </w:r>
          </w:p>
        </w:tc>
        <w:tc>
          <w:tcPr>
            <w:tcW w:w="2600" w:type="dxa"/>
          </w:tcPr>
          <w:p w14:paraId="67C16E18" w14:textId="77777777" w:rsidR="00B50050" w:rsidRDefault="00B50050" w:rsidP="0088127C">
            <w:pPr>
              <w:pStyle w:val="OtherTableBody"/>
            </w:pPr>
          </w:p>
        </w:tc>
        <w:tc>
          <w:tcPr>
            <w:tcW w:w="1400" w:type="dxa"/>
          </w:tcPr>
          <w:p w14:paraId="02A985C9" w14:textId="77777777" w:rsidR="00B50050" w:rsidRDefault="00B50050" w:rsidP="0088127C">
            <w:pPr>
              <w:pStyle w:val="OtherTableBody"/>
            </w:pPr>
            <w:r>
              <w:t>TX</w:t>
            </w:r>
          </w:p>
        </w:tc>
        <w:tc>
          <w:tcPr>
            <w:tcW w:w="4200" w:type="dxa"/>
          </w:tcPr>
          <w:p w14:paraId="3C7E152F" w14:textId="77777777" w:rsidR="00B50050" w:rsidRDefault="00B50050" w:rsidP="0088127C">
            <w:pPr>
              <w:pStyle w:val="OtherTableBody"/>
            </w:pPr>
            <w:r>
              <w:t>The blood product has been transfused with a normal end to the transfusion.</w:t>
            </w:r>
          </w:p>
        </w:tc>
      </w:tr>
      <w:tr w:rsidR="00B50050" w14:paraId="25AD7FCA" w14:textId="77777777" w:rsidTr="00195548">
        <w:tc>
          <w:tcPr>
            <w:tcW w:w="600" w:type="dxa"/>
          </w:tcPr>
          <w:p w14:paraId="254B447A" w14:textId="77777777" w:rsidR="00B50050" w:rsidRDefault="00B50050" w:rsidP="0088127C">
            <w:pPr>
              <w:pStyle w:val="OtherTableBody"/>
            </w:pPr>
          </w:p>
        </w:tc>
        <w:tc>
          <w:tcPr>
            <w:tcW w:w="600" w:type="dxa"/>
          </w:tcPr>
          <w:p w14:paraId="538EC6A6" w14:textId="77777777" w:rsidR="00B50050" w:rsidRDefault="00B50050" w:rsidP="0088127C">
            <w:pPr>
              <w:pStyle w:val="OtherTableBody"/>
            </w:pPr>
            <w:r>
              <w:t>0513</w:t>
            </w:r>
          </w:p>
        </w:tc>
        <w:tc>
          <w:tcPr>
            <w:tcW w:w="2600" w:type="dxa"/>
          </w:tcPr>
          <w:p w14:paraId="2767AF57" w14:textId="77777777" w:rsidR="00B50050" w:rsidRDefault="00B50050" w:rsidP="0088127C">
            <w:pPr>
              <w:pStyle w:val="OtherTableBody"/>
            </w:pPr>
          </w:p>
        </w:tc>
        <w:tc>
          <w:tcPr>
            <w:tcW w:w="1400" w:type="dxa"/>
          </w:tcPr>
          <w:p w14:paraId="4FBE58B3" w14:textId="77777777" w:rsidR="00B50050" w:rsidRDefault="00B50050" w:rsidP="0088127C">
            <w:pPr>
              <w:pStyle w:val="OtherTableBody"/>
            </w:pPr>
            <w:r>
              <w:t>WA</w:t>
            </w:r>
          </w:p>
        </w:tc>
        <w:tc>
          <w:tcPr>
            <w:tcW w:w="4200" w:type="dxa"/>
          </w:tcPr>
          <w:p w14:paraId="545D986D" w14:textId="77777777" w:rsidR="00B50050" w:rsidRDefault="00B50050" w:rsidP="0088127C">
            <w:pPr>
              <w:pStyle w:val="OtherTableBody"/>
            </w:pPr>
            <w:r>
              <w:t>The blood product is no longer viable.</w:t>
            </w:r>
          </w:p>
        </w:tc>
      </w:tr>
      <w:tr w:rsidR="00B50050" w14:paraId="7C551461" w14:textId="77777777" w:rsidTr="00195548">
        <w:tc>
          <w:tcPr>
            <w:tcW w:w="600" w:type="dxa"/>
          </w:tcPr>
          <w:p w14:paraId="0C0C3B55" w14:textId="77777777" w:rsidR="00B50050" w:rsidRDefault="00B50050" w:rsidP="0088127C">
            <w:pPr>
              <w:pStyle w:val="OtherTableBody"/>
            </w:pPr>
            <w:r>
              <w:t>User</w:t>
            </w:r>
          </w:p>
        </w:tc>
        <w:tc>
          <w:tcPr>
            <w:tcW w:w="600" w:type="dxa"/>
          </w:tcPr>
          <w:p w14:paraId="4C4CE247" w14:textId="77777777" w:rsidR="00B50050" w:rsidRDefault="00B50050" w:rsidP="0088127C">
            <w:pPr>
              <w:pStyle w:val="OtherTableBody"/>
            </w:pPr>
          </w:p>
        </w:tc>
        <w:tc>
          <w:tcPr>
            <w:tcW w:w="2600" w:type="dxa"/>
          </w:tcPr>
          <w:p w14:paraId="3C9192B0" w14:textId="77777777" w:rsidR="00B50050" w:rsidRDefault="00B50050" w:rsidP="0088127C">
            <w:pPr>
              <w:pStyle w:val="OtherTableBody"/>
            </w:pPr>
            <w:r>
              <w:t>Transfusion Adverse Reaction</w:t>
            </w:r>
          </w:p>
        </w:tc>
        <w:tc>
          <w:tcPr>
            <w:tcW w:w="1400" w:type="dxa"/>
          </w:tcPr>
          <w:p w14:paraId="37B53C0F" w14:textId="77777777" w:rsidR="00B50050" w:rsidRDefault="00B50050" w:rsidP="0088127C">
            <w:pPr>
              <w:pStyle w:val="OtherTableBody"/>
            </w:pPr>
          </w:p>
        </w:tc>
        <w:tc>
          <w:tcPr>
            <w:tcW w:w="4200" w:type="dxa"/>
          </w:tcPr>
          <w:p w14:paraId="3ECDE849" w14:textId="77777777" w:rsidR="00B50050" w:rsidRDefault="00B50050" w:rsidP="0088127C">
            <w:pPr>
              <w:pStyle w:val="OtherTableBody"/>
            </w:pPr>
          </w:p>
        </w:tc>
      </w:tr>
      <w:tr w:rsidR="00B50050" w14:paraId="4AA9AEC5" w14:textId="77777777" w:rsidTr="00195548">
        <w:tc>
          <w:tcPr>
            <w:tcW w:w="600" w:type="dxa"/>
          </w:tcPr>
          <w:p w14:paraId="66FBC19A" w14:textId="77777777" w:rsidR="00B50050" w:rsidRDefault="00B50050" w:rsidP="0088127C">
            <w:pPr>
              <w:pStyle w:val="OtherTableBody"/>
            </w:pPr>
          </w:p>
        </w:tc>
        <w:tc>
          <w:tcPr>
            <w:tcW w:w="600" w:type="dxa"/>
          </w:tcPr>
          <w:p w14:paraId="633F0E3B" w14:textId="77777777" w:rsidR="00B50050" w:rsidRDefault="00B50050" w:rsidP="0088127C">
            <w:pPr>
              <w:pStyle w:val="OtherTableBody"/>
            </w:pPr>
            <w:r>
              <w:t>0514</w:t>
            </w:r>
          </w:p>
        </w:tc>
        <w:tc>
          <w:tcPr>
            <w:tcW w:w="2600" w:type="dxa"/>
          </w:tcPr>
          <w:p w14:paraId="0511CCBF" w14:textId="77777777" w:rsidR="00B50050" w:rsidRDefault="00B50050" w:rsidP="0088127C">
            <w:pPr>
              <w:pStyle w:val="OtherTableBody"/>
            </w:pPr>
          </w:p>
        </w:tc>
        <w:tc>
          <w:tcPr>
            <w:tcW w:w="1400" w:type="dxa"/>
          </w:tcPr>
          <w:p w14:paraId="16E870AA" w14:textId="77777777" w:rsidR="00B50050" w:rsidRDefault="00B50050" w:rsidP="0088127C">
            <w:pPr>
              <w:pStyle w:val="OtherTableBody"/>
            </w:pPr>
            <w:r>
              <w:t>ABOINC</w:t>
            </w:r>
          </w:p>
        </w:tc>
        <w:tc>
          <w:tcPr>
            <w:tcW w:w="4200" w:type="dxa"/>
          </w:tcPr>
          <w:p w14:paraId="6E36E2DA" w14:textId="77777777" w:rsidR="00B50050" w:rsidRDefault="00B50050" w:rsidP="0088127C">
            <w:pPr>
              <w:pStyle w:val="OtherTableBody"/>
            </w:pPr>
            <w:r>
              <w:t>ABO Incompatible Transfusion Reaction</w:t>
            </w:r>
          </w:p>
        </w:tc>
      </w:tr>
      <w:tr w:rsidR="00B50050" w14:paraId="40FD0D3A" w14:textId="77777777" w:rsidTr="00195548">
        <w:tc>
          <w:tcPr>
            <w:tcW w:w="600" w:type="dxa"/>
          </w:tcPr>
          <w:p w14:paraId="6AA292DB" w14:textId="77777777" w:rsidR="00B50050" w:rsidRDefault="00B50050" w:rsidP="0088127C">
            <w:pPr>
              <w:pStyle w:val="OtherTableBody"/>
            </w:pPr>
          </w:p>
        </w:tc>
        <w:tc>
          <w:tcPr>
            <w:tcW w:w="600" w:type="dxa"/>
          </w:tcPr>
          <w:p w14:paraId="79E8CCD9" w14:textId="77777777" w:rsidR="00B50050" w:rsidRDefault="00B50050" w:rsidP="0088127C">
            <w:pPr>
              <w:pStyle w:val="OtherTableBody"/>
            </w:pPr>
            <w:r>
              <w:t>0514</w:t>
            </w:r>
          </w:p>
        </w:tc>
        <w:tc>
          <w:tcPr>
            <w:tcW w:w="2600" w:type="dxa"/>
          </w:tcPr>
          <w:p w14:paraId="7307933F" w14:textId="77777777" w:rsidR="00B50050" w:rsidRDefault="00B50050" w:rsidP="0088127C">
            <w:pPr>
              <w:pStyle w:val="OtherTableBody"/>
            </w:pPr>
          </w:p>
        </w:tc>
        <w:tc>
          <w:tcPr>
            <w:tcW w:w="1400" w:type="dxa"/>
          </w:tcPr>
          <w:p w14:paraId="04A8BFD1" w14:textId="77777777" w:rsidR="00B50050" w:rsidRDefault="00B50050" w:rsidP="0088127C">
            <w:pPr>
              <w:pStyle w:val="OtherTableBody"/>
            </w:pPr>
            <w:r>
              <w:t>ACUTHEHTR</w:t>
            </w:r>
          </w:p>
        </w:tc>
        <w:tc>
          <w:tcPr>
            <w:tcW w:w="4200" w:type="dxa"/>
          </w:tcPr>
          <w:p w14:paraId="58D36601" w14:textId="77777777" w:rsidR="00B50050" w:rsidRDefault="00B50050" w:rsidP="0088127C">
            <w:pPr>
              <w:pStyle w:val="OtherTableBody"/>
            </w:pPr>
            <w:r>
              <w:t>Acute Hemolytic Transfusion Reaction</w:t>
            </w:r>
          </w:p>
        </w:tc>
      </w:tr>
      <w:tr w:rsidR="00B50050" w14:paraId="3109E951" w14:textId="77777777" w:rsidTr="00195548">
        <w:tc>
          <w:tcPr>
            <w:tcW w:w="600" w:type="dxa"/>
          </w:tcPr>
          <w:p w14:paraId="46F1543E" w14:textId="77777777" w:rsidR="00B50050" w:rsidRDefault="00B50050" w:rsidP="0088127C">
            <w:pPr>
              <w:pStyle w:val="OtherTableBody"/>
            </w:pPr>
          </w:p>
        </w:tc>
        <w:tc>
          <w:tcPr>
            <w:tcW w:w="600" w:type="dxa"/>
          </w:tcPr>
          <w:p w14:paraId="3339B720" w14:textId="77777777" w:rsidR="00B50050" w:rsidRDefault="00B50050" w:rsidP="0088127C">
            <w:pPr>
              <w:pStyle w:val="OtherTableBody"/>
            </w:pPr>
            <w:r>
              <w:t>0514</w:t>
            </w:r>
          </w:p>
        </w:tc>
        <w:tc>
          <w:tcPr>
            <w:tcW w:w="2600" w:type="dxa"/>
          </w:tcPr>
          <w:p w14:paraId="48330FFB" w14:textId="77777777" w:rsidR="00B50050" w:rsidRDefault="00B50050" w:rsidP="0088127C">
            <w:pPr>
              <w:pStyle w:val="OtherTableBody"/>
            </w:pPr>
          </w:p>
        </w:tc>
        <w:tc>
          <w:tcPr>
            <w:tcW w:w="1400" w:type="dxa"/>
          </w:tcPr>
          <w:p w14:paraId="69F8E35A" w14:textId="77777777" w:rsidR="00B50050" w:rsidRDefault="00B50050" w:rsidP="0088127C">
            <w:pPr>
              <w:pStyle w:val="OtherTableBody"/>
            </w:pPr>
            <w:r>
              <w:t>ALLERGIC1</w:t>
            </w:r>
          </w:p>
        </w:tc>
        <w:tc>
          <w:tcPr>
            <w:tcW w:w="4200" w:type="dxa"/>
          </w:tcPr>
          <w:p w14:paraId="0C36E55D" w14:textId="77777777" w:rsidR="00B50050" w:rsidRDefault="00B50050" w:rsidP="0088127C">
            <w:pPr>
              <w:pStyle w:val="OtherTableBody"/>
            </w:pPr>
            <w:r>
              <w:t>Allergic Reaction - First</w:t>
            </w:r>
          </w:p>
        </w:tc>
      </w:tr>
      <w:tr w:rsidR="00B50050" w14:paraId="36D51E31" w14:textId="77777777" w:rsidTr="00195548">
        <w:tc>
          <w:tcPr>
            <w:tcW w:w="600" w:type="dxa"/>
          </w:tcPr>
          <w:p w14:paraId="64489BAB" w14:textId="77777777" w:rsidR="00B50050" w:rsidRDefault="00B50050" w:rsidP="0088127C">
            <w:pPr>
              <w:pStyle w:val="OtherTableBody"/>
            </w:pPr>
          </w:p>
        </w:tc>
        <w:tc>
          <w:tcPr>
            <w:tcW w:w="600" w:type="dxa"/>
          </w:tcPr>
          <w:p w14:paraId="5088E7C1" w14:textId="77777777" w:rsidR="00B50050" w:rsidRDefault="00B50050" w:rsidP="0088127C">
            <w:pPr>
              <w:pStyle w:val="OtherTableBody"/>
            </w:pPr>
            <w:r>
              <w:t>0514</w:t>
            </w:r>
          </w:p>
        </w:tc>
        <w:tc>
          <w:tcPr>
            <w:tcW w:w="2600" w:type="dxa"/>
          </w:tcPr>
          <w:p w14:paraId="2F2FC1E3" w14:textId="77777777" w:rsidR="00B50050" w:rsidRDefault="00B50050" w:rsidP="0088127C">
            <w:pPr>
              <w:pStyle w:val="OtherTableBody"/>
            </w:pPr>
          </w:p>
        </w:tc>
        <w:tc>
          <w:tcPr>
            <w:tcW w:w="1400" w:type="dxa"/>
          </w:tcPr>
          <w:p w14:paraId="562DF515" w14:textId="77777777" w:rsidR="00B50050" w:rsidRDefault="00B50050" w:rsidP="0088127C">
            <w:pPr>
              <w:pStyle w:val="OtherTableBody"/>
            </w:pPr>
            <w:r>
              <w:t>ALLERGIC2</w:t>
            </w:r>
          </w:p>
        </w:tc>
        <w:tc>
          <w:tcPr>
            <w:tcW w:w="4200" w:type="dxa"/>
          </w:tcPr>
          <w:p w14:paraId="3C201BBE" w14:textId="77777777" w:rsidR="00B50050" w:rsidRDefault="00B50050" w:rsidP="0088127C">
            <w:pPr>
              <w:pStyle w:val="OtherTableBody"/>
            </w:pPr>
            <w:r>
              <w:t>Allergic Reaction - Recurrent</w:t>
            </w:r>
          </w:p>
        </w:tc>
      </w:tr>
      <w:tr w:rsidR="00B50050" w14:paraId="56FF1F42" w14:textId="77777777" w:rsidTr="00195548">
        <w:tc>
          <w:tcPr>
            <w:tcW w:w="600" w:type="dxa"/>
          </w:tcPr>
          <w:p w14:paraId="28F4134C" w14:textId="77777777" w:rsidR="00B50050" w:rsidRDefault="00B50050" w:rsidP="0088127C">
            <w:pPr>
              <w:pStyle w:val="OtherTableBody"/>
            </w:pPr>
          </w:p>
        </w:tc>
        <w:tc>
          <w:tcPr>
            <w:tcW w:w="600" w:type="dxa"/>
          </w:tcPr>
          <w:p w14:paraId="369507C0" w14:textId="77777777" w:rsidR="00B50050" w:rsidRDefault="00B50050" w:rsidP="0088127C">
            <w:pPr>
              <w:pStyle w:val="OtherTableBody"/>
            </w:pPr>
            <w:r>
              <w:t>0514</w:t>
            </w:r>
          </w:p>
        </w:tc>
        <w:tc>
          <w:tcPr>
            <w:tcW w:w="2600" w:type="dxa"/>
          </w:tcPr>
          <w:p w14:paraId="0E5732FC" w14:textId="77777777" w:rsidR="00B50050" w:rsidRDefault="00B50050" w:rsidP="0088127C">
            <w:pPr>
              <w:pStyle w:val="OtherTableBody"/>
            </w:pPr>
          </w:p>
        </w:tc>
        <w:tc>
          <w:tcPr>
            <w:tcW w:w="1400" w:type="dxa"/>
          </w:tcPr>
          <w:p w14:paraId="424BA60B" w14:textId="77777777" w:rsidR="00B50050" w:rsidRDefault="00B50050" w:rsidP="0088127C">
            <w:pPr>
              <w:pStyle w:val="OtherTableBody"/>
            </w:pPr>
            <w:r>
              <w:t>ALLERGICR</w:t>
            </w:r>
          </w:p>
        </w:tc>
        <w:tc>
          <w:tcPr>
            <w:tcW w:w="4200" w:type="dxa"/>
          </w:tcPr>
          <w:p w14:paraId="6B2DCC2F" w14:textId="77777777" w:rsidR="00B50050" w:rsidRDefault="00B50050" w:rsidP="0088127C">
            <w:pPr>
              <w:pStyle w:val="OtherTableBody"/>
            </w:pPr>
            <w:r>
              <w:t>Allergic Reaction - Repeating</w:t>
            </w:r>
          </w:p>
        </w:tc>
      </w:tr>
      <w:tr w:rsidR="00B50050" w14:paraId="04DE3DA8" w14:textId="77777777" w:rsidTr="00195548">
        <w:tc>
          <w:tcPr>
            <w:tcW w:w="600" w:type="dxa"/>
          </w:tcPr>
          <w:p w14:paraId="145F0E4E" w14:textId="77777777" w:rsidR="00B50050" w:rsidRDefault="00B50050" w:rsidP="0088127C">
            <w:pPr>
              <w:pStyle w:val="OtherTableBody"/>
            </w:pPr>
          </w:p>
        </w:tc>
        <w:tc>
          <w:tcPr>
            <w:tcW w:w="600" w:type="dxa"/>
          </w:tcPr>
          <w:p w14:paraId="1DB48C52" w14:textId="77777777" w:rsidR="00B50050" w:rsidRDefault="00B50050" w:rsidP="0088127C">
            <w:pPr>
              <w:pStyle w:val="OtherTableBody"/>
            </w:pPr>
            <w:r>
              <w:t>0514</w:t>
            </w:r>
          </w:p>
        </w:tc>
        <w:tc>
          <w:tcPr>
            <w:tcW w:w="2600" w:type="dxa"/>
          </w:tcPr>
          <w:p w14:paraId="3277F24B" w14:textId="77777777" w:rsidR="00B50050" w:rsidRDefault="00B50050" w:rsidP="0088127C">
            <w:pPr>
              <w:pStyle w:val="OtherTableBody"/>
            </w:pPr>
          </w:p>
        </w:tc>
        <w:tc>
          <w:tcPr>
            <w:tcW w:w="1400" w:type="dxa"/>
          </w:tcPr>
          <w:p w14:paraId="3E96EC2E" w14:textId="77777777" w:rsidR="00B50050" w:rsidRDefault="00B50050" w:rsidP="0088127C">
            <w:pPr>
              <w:pStyle w:val="OtherTableBody"/>
            </w:pPr>
            <w:r>
              <w:t>ANAPHYLAC</w:t>
            </w:r>
          </w:p>
        </w:tc>
        <w:tc>
          <w:tcPr>
            <w:tcW w:w="4200" w:type="dxa"/>
          </w:tcPr>
          <w:p w14:paraId="3EEF7EBF" w14:textId="77777777" w:rsidR="00B50050" w:rsidRDefault="00B50050" w:rsidP="0088127C">
            <w:pPr>
              <w:pStyle w:val="OtherTableBody"/>
            </w:pPr>
            <w:r>
              <w:t>Anaphylactic Reaction</w:t>
            </w:r>
          </w:p>
        </w:tc>
      </w:tr>
      <w:tr w:rsidR="00B50050" w14:paraId="1F9AFBB5" w14:textId="77777777" w:rsidTr="00195548">
        <w:tc>
          <w:tcPr>
            <w:tcW w:w="600" w:type="dxa"/>
          </w:tcPr>
          <w:p w14:paraId="5CF00875" w14:textId="77777777" w:rsidR="00B50050" w:rsidRDefault="00B50050" w:rsidP="0088127C">
            <w:pPr>
              <w:pStyle w:val="OtherTableBody"/>
            </w:pPr>
          </w:p>
        </w:tc>
        <w:tc>
          <w:tcPr>
            <w:tcW w:w="600" w:type="dxa"/>
          </w:tcPr>
          <w:p w14:paraId="7F8153B5" w14:textId="77777777" w:rsidR="00B50050" w:rsidRDefault="00B50050" w:rsidP="0088127C">
            <w:pPr>
              <w:pStyle w:val="OtherTableBody"/>
            </w:pPr>
            <w:r>
              <w:t>0514</w:t>
            </w:r>
          </w:p>
        </w:tc>
        <w:tc>
          <w:tcPr>
            <w:tcW w:w="2600" w:type="dxa"/>
          </w:tcPr>
          <w:p w14:paraId="1F75337A" w14:textId="77777777" w:rsidR="00B50050" w:rsidRDefault="00B50050" w:rsidP="0088127C">
            <w:pPr>
              <w:pStyle w:val="OtherTableBody"/>
            </w:pPr>
          </w:p>
        </w:tc>
        <w:tc>
          <w:tcPr>
            <w:tcW w:w="1400" w:type="dxa"/>
          </w:tcPr>
          <w:p w14:paraId="6E44985F" w14:textId="77777777" w:rsidR="00B50050" w:rsidRDefault="00B50050" w:rsidP="0088127C">
            <w:pPr>
              <w:pStyle w:val="OtherTableBody"/>
            </w:pPr>
            <w:r>
              <w:t>BACTCONTAM</w:t>
            </w:r>
          </w:p>
        </w:tc>
        <w:tc>
          <w:tcPr>
            <w:tcW w:w="4200" w:type="dxa"/>
          </w:tcPr>
          <w:p w14:paraId="58967889" w14:textId="77777777" w:rsidR="00B50050" w:rsidRDefault="00B50050" w:rsidP="0088127C">
            <w:pPr>
              <w:pStyle w:val="OtherTableBody"/>
            </w:pPr>
            <w:r>
              <w:t>Reaction to Bacterial Contamination</w:t>
            </w:r>
          </w:p>
        </w:tc>
      </w:tr>
      <w:tr w:rsidR="00B50050" w14:paraId="21180CAD" w14:textId="77777777" w:rsidTr="00195548">
        <w:tc>
          <w:tcPr>
            <w:tcW w:w="600" w:type="dxa"/>
          </w:tcPr>
          <w:p w14:paraId="17B723BA" w14:textId="77777777" w:rsidR="00B50050" w:rsidRDefault="00B50050" w:rsidP="0088127C">
            <w:pPr>
              <w:pStyle w:val="OtherTableBody"/>
            </w:pPr>
          </w:p>
        </w:tc>
        <w:tc>
          <w:tcPr>
            <w:tcW w:w="600" w:type="dxa"/>
          </w:tcPr>
          <w:p w14:paraId="67E2494B" w14:textId="77777777" w:rsidR="00B50050" w:rsidRDefault="00B50050" w:rsidP="0088127C">
            <w:pPr>
              <w:pStyle w:val="OtherTableBody"/>
            </w:pPr>
            <w:r>
              <w:t>0514</w:t>
            </w:r>
          </w:p>
        </w:tc>
        <w:tc>
          <w:tcPr>
            <w:tcW w:w="2600" w:type="dxa"/>
          </w:tcPr>
          <w:p w14:paraId="6F22C152" w14:textId="77777777" w:rsidR="00B50050" w:rsidRDefault="00B50050" w:rsidP="0088127C">
            <w:pPr>
              <w:pStyle w:val="OtherTableBody"/>
            </w:pPr>
          </w:p>
        </w:tc>
        <w:tc>
          <w:tcPr>
            <w:tcW w:w="1400" w:type="dxa"/>
          </w:tcPr>
          <w:p w14:paraId="235F6964" w14:textId="77777777" w:rsidR="00B50050" w:rsidRDefault="00B50050" w:rsidP="0088127C">
            <w:pPr>
              <w:pStyle w:val="OtherTableBody"/>
            </w:pPr>
            <w:r>
              <w:t>DELAYEDHTR</w:t>
            </w:r>
          </w:p>
        </w:tc>
        <w:tc>
          <w:tcPr>
            <w:tcW w:w="4200" w:type="dxa"/>
          </w:tcPr>
          <w:p w14:paraId="1E5AEBE2" w14:textId="77777777" w:rsidR="00B50050" w:rsidRDefault="00B50050" w:rsidP="0088127C">
            <w:pPr>
              <w:pStyle w:val="OtherTableBody"/>
            </w:pPr>
            <w:r>
              <w:t>Delayed Hemolytic Transfusion Reaction</w:t>
            </w:r>
          </w:p>
        </w:tc>
      </w:tr>
      <w:tr w:rsidR="00B50050" w14:paraId="12EB40A0" w14:textId="77777777" w:rsidTr="00195548">
        <w:tc>
          <w:tcPr>
            <w:tcW w:w="600" w:type="dxa"/>
          </w:tcPr>
          <w:p w14:paraId="32AB1EF1" w14:textId="77777777" w:rsidR="00B50050" w:rsidRDefault="00B50050" w:rsidP="0088127C">
            <w:pPr>
              <w:pStyle w:val="OtherTableBody"/>
            </w:pPr>
          </w:p>
        </w:tc>
        <w:tc>
          <w:tcPr>
            <w:tcW w:w="600" w:type="dxa"/>
          </w:tcPr>
          <w:p w14:paraId="69CED213" w14:textId="77777777" w:rsidR="00B50050" w:rsidRDefault="00B50050" w:rsidP="0088127C">
            <w:pPr>
              <w:pStyle w:val="OtherTableBody"/>
            </w:pPr>
            <w:r>
              <w:t>0514</w:t>
            </w:r>
          </w:p>
        </w:tc>
        <w:tc>
          <w:tcPr>
            <w:tcW w:w="2600" w:type="dxa"/>
          </w:tcPr>
          <w:p w14:paraId="3E5E0A87" w14:textId="77777777" w:rsidR="00B50050" w:rsidRDefault="00B50050" w:rsidP="0088127C">
            <w:pPr>
              <w:pStyle w:val="OtherTableBody"/>
            </w:pPr>
          </w:p>
        </w:tc>
        <w:tc>
          <w:tcPr>
            <w:tcW w:w="1400" w:type="dxa"/>
          </w:tcPr>
          <w:p w14:paraId="38C6BEE6" w14:textId="77777777" w:rsidR="00B50050" w:rsidRDefault="00B50050" w:rsidP="0088127C">
            <w:pPr>
              <w:pStyle w:val="OtherTableBody"/>
            </w:pPr>
            <w:r>
              <w:t>DELAYEDSTR</w:t>
            </w:r>
          </w:p>
        </w:tc>
        <w:tc>
          <w:tcPr>
            <w:tcW w:w="4200" w:type="dxa"/>
          </w:tcPr>
          <w:p w14:paraId="3B965FF0" w14:textId="77777777" w:rsidR="00B50050" w:rsidRDefault="00B50050" w:rsidP="0088127C">
            <w:pPr>
              <w:pStyle w:val="OtherTableBody"/>
            </w:pPr>
            <w:r>
              <w:t>Delayed Serological Transfusion Reaction</w:t>
            </w:r>
          </w:p>
        </w:tc>
      </w:tr>
      <w:tr w:rsidR="00B50050" w14:paraId="6EB884EC" w14:textId="77777777" w:rsidTr="00195548">
        <w:tc>
          <w:tcPr>
            <w:tcW w:w="600" w:type="dxa"/>
          </w:tcPr>
          <w:p w14:paraId="661AE3B5" w14:textId="77777777" w:rsidR="00B50050" w:rsidRDefault="00B50050" w:rsidP="0088127C">
            <w:pPr>
              <w:pStyle w:val="OtherTableBody"/>
            </w:pPr>
          </w:p>
        </w:tc>
        <w:tc>
          <w:tcPr>
            <w:tcW w:w="600" w:type="dxa"/>
          </w:tcPr>
          <w:p w14:paraId="309E8FB0" w14:textId="77777777" w:rsidR="00B50050" w:rsidRDefault="00B50050" w:rsidP="0088127C">
            <w:pPr>
              <w:pStyle w:val="OtherTableBody"/>
            </w:pPr>
            <w:r>
              <w:t>0514</w:t>
            </w:r>
          </w:p>
        </w:tc>
        <w:tc>
          <w:tcPr>
            <w:tcW w:w="2600" w:type="dxa"/>
          </w:tcPr>
          <w:p w14:paraId="4DFB3338" w14:textId="77777777" w:rsidR="00B50050" w:rsidRDefault="00B50050" w:rsidP="0088127C">
            <w:pPr>
              <w:pStyle w:val="OtherTableBody"/>
            </w:pPr>
          </w:p>
        </w:tc>
        <w:tc>
          <w:tcPr>
            <w:tcW w:w="1400" w:type="dxa"/>
          </w:tcPr>
          <w:p w14:paraId="38E8D4D8" w14:textId="77777777" w:rsidR="00B50050" w:rsidRDefault="00B50050" w:rsidP="0088127C">
            <w:pPr>
              <w:pStyle w:val="OtherTableBody"/>
            </w:pPr>
            <w:r>
              <w:t>GVHD</w:t>
            </w:r>
          </w:p>
        </w:tc>
        <w:tc>
          <w:tcPr>
            <w:tcW w:w="4200" w:type="dxa"/>
          </w:tcPr>
          <w:p w14:paraId="573A32B7" w14:textId="77777777" w:rsidR="00B50050" w:rsidRDefault="00B50050" w:rsidP="0088127C">
            <w:pPr>
              <w:pStyle w:val="OtherTableBody"/>
            </w:pPr>
            <w:r>
              <w:t>Graft vs Host Disease - Transfusion - Associated</w:t>
            </w:r>
          </w:p>
        </w:tc>
      </w:tr>
      <w:tr w:rsidR="00B50050" w14:paraId="479DE219" w14:textId="77777777" w:rsidTr="00195548">
        <w:tc>
          <w:tcPr>
            <w:tcW w:w="600" w:type="dxa"/>
          </w:tcPr>
          <w:p w14:paraId="37D047E6" w14:textId="77777777" w:rsidR="00B50050" w:rsidRDefault="00B50050" w:rsidP="0088127C">
            <w:pPr>
              <w:pStyle w:val="OtherTableBody"/>
            </w:pPr>
          </w:p>
        </w:tc>
        <w:tc>
          <w:tcPr>
            <w:tcW w:w="600" w:type="dxa"/>
          </w:tcPr>
          <w:p w14:paraId="4C630743" w14:textId="77777777" w:rsidR="00B50050" w:rsidRDefault="00B50050" w:rsidP="0088127C">
            <w:pPr>
              <w:pStyle w:val="OtherTableBody"/>
            </w:pPr>
            <w:r>
              <w:t>0514</w:t>
            </w:r>
          </w:p>
        </w:tc>
        <w:tc>
          <w:tcPr>
            <w:tcW w:w="2600" w:type="dxa"/>
          </w:tcPr>
          <w:p w14:paraId="0E1A84D6" w14:textId="77777777" w:rsidR="00B50050" w:rsidRDefault="00B50050" w:rsidP="0088127C">
            <w:pPr>
              <w:pStyle w:val="OtherTableBody"/>
            </w:pPr>
          </w:p>
        </w:tc>
        <w:tc>
          <w:tcPr>
            <w:tcW w:w="1400" w:type="dxa"/>
          </w:tcPr>
          <w:p w14:paraId="2A66C402" w14:textId="77777777" w:rsidR="00B50050" w:rsidRDefault="00B50050" w:rsidP="0088127C">
            <w:pPr>
              <w:pStyle w:val="OtherTableBody"/>
            </w:pPr>
            <w:r>
              <w:t>HYPOTENS</w:t>
            </w:r>
          </w:p>
        </w:tc>
        <w:tc>
          <w:tcPr>
            <w:tcW w:w="4200" w:type="dxa"/>
          </w:tcPr>
          <w:p w14:paraId="437A5865" w14:textId="77777777" w:rsidR="00B50050" w:rsidRDefault="00B50050" w:rsidP="0088127C">
            <w:pPr>
              <w:pStyle w:val="OtherTableBody"/>
            </w:pPr>
            <w:r>
              <w:t>Non-hemolytic Hypotensive Reaction</w:t>
            </w:r>
          </w:p>
        </w:tc>
      </w:tr>
      <w:tr w:rsidR="00B50050" w14:paraId="25A5C388" w14:textId="77777777" w:rsidTr="00195548">
        <w:tc>
          <w:tcPr>
            <w:tcW w:w="600" w:type="dxa"/>
          </w:tcPr>
          <w:p w14:paraId="0EF7B6E5" w14:textId="77777777" w:rsidR="00B50050" w:rsidRDefault="00B50050" w:rsidP="0088127C">
            <w:pPr>
              <w:pStyle w:val="OtherTableBody"/>
            </w:pPr>
          </w:p>
        </w:tc>
        <w:tc>
          <w:tcPr>
            <w:tcW w:w="600" w:type="dxa"/>
          </w:tcPr>
          <w:p w14:paraId="5030328D" w14:textId="77777777" w:rsidR="00B50050" w:rsidRDefault="00B50050" w:rsidP="0088127C">
            <w:pPr>
              <w:pStyle w:val="OtherTableBody"/>
            </w:pPr>
            <w:r>
              <w:t>0514</w:t>
            </w:r>
          </w:p>
        </w:tc>
        <w:tc>
          <w:tcPr>
            <w:tcW w:w="2600" w:type="dxa"/>
          </w:tcPr>
          <w:p w14:paraId="64103060" w14:textId="77777777" w:rsidR="00B50050" w:rsidRDefault="00B50050" w:rsidP="0088127C">
            <w:pPr>
              <w:pStyle w:val="OtherTableBody"/>
            </w:pPr>
          </w:p>
        </w:tc>
        <w:tc>
          <w:tcPr>
            <w:tcW w:w="1400" w:type="dxa"/>
          </w:tcPr>
          <w:p w14:paraId="5C1CB4F4" w14:textId="77777777" w:rsidR="00B50050" w:rsidRDefault="00B50050" w:rsidP="0088127C">
            <w:pPr>
              <w:pStyle w:val="OtherTableBody"/>
            </w:pPr>
            <w:r>
              <w:t>NONHTR1</w:t>
            </w:r>
          </w:p>
        </w:tc>
        <w:tc>
          <w:tcPr>
            <w:tcW w:w="4200" w:type="dxa"/>
          </w:tcPr>
          <w:p w14:paraId="5456EBED" w14:textId="77777777" w:rsidR="00B50050" w:rsidRDefault="00B50050" w:rsidP="0088127C">
            <w:pPr>
              <w:pStyle w:val="OtherTableBody"/>
            </w:pPr>
            <w:r>
              <w:t>Non-Hemolytic Fever Chill Transfusion Reaction - First</w:t>
            </w:r>
          </w:p>
        </w:tc>
      </w:tr>
      <w:tr w:rsidR="00B50050" w14:paraId="3A578947" w14:textId="77777777" w:rsidTr="00195548">
        <w:tc>
          <w:tcPr>
            <w:tcW w:w="600" w:type="dxa"/>
          </w:tcPr>
          <w:p w14:paraId="634B097A" w14:textId="77777777" w:rsidR="00B50050" w:rsidRDefault="00B50050" w:rsidP="0088127C">
            <w:pPr>
              <w:pStyle w:val="OtherTableBody"/>
            </w:pPr>
          </w:p>
        </w:tc>
        <w:tc>
          <w:tcPr>
            <w:tcW w:w="600" w:type="dxa"/>
          </w:tcPr>
          <w:p w14:paraId="50B77BB0" w14:textId="77777777" w:rsidR="00B50050" w:rsidRDefault="00B50050" w:rsidP="0088127C">
            <w:pPr>
              <w:pStyle w:val="OtherTableBody"/>
            </w:pPr>
            <w:r>
              <w:t>0514</w:t>
            </w:r>
          </w:p>
        </w:tc>
        <w:tc>
          <w:tcPr>
            <w:tcW w:w="2600" w:type="dxa"/>
          </w:tcPr>
          <w:p w14:paraId="2A10FE22" w14:textId="77777777" w:rsidR="00B50050" w:rsidRDefault="00B50050" w:rsidP="0088127C">
            <w:pPr>
              <w:pStyle w:val="OtherTableBody"/>
            </w:pPr>
          </w:p>
        </w:tc>
        <w:tc>
          <w:tcPr>
            <w:tcW w:w="1400" w:type="dxa"/>
          </w:tcPr>
          <w:p w14:paraId="68F2271B" w14:textId="77777777" w:rsidR="00B50050" w:rsidRDefault="00B50050" w:rsidP="0088127C">
            <w:pPr>
              <w:pStyle w:val="OtherTableBody"/>
            </w:pPr>
            <w:r>
              <w:t>NONHTR2</w:t>
            </w:r>
          </w:p>
        </w:tc>
        <w:tc>
          <w:tcPr>
            <w:tcW w:w="4200" w:type="dxa"/>
          </w:tcPr>
          <w:p w14:paraId="2CD31EF6" w14:textId="77777777" w:rsidR="00B50050" w:rsidRDefault="00B50050" w:rsidP="0088127C">
            <w:pPr>
              <w:pStyle w:val="OtherTableBody"/>
            </w:pPr>
            <w:r>
              <w:t>Non-Hemolytic Fever Chill Transfusion Reaction - Recurrent</w:t>
            </w:r>
          </w:p>
        </w:tc>
      </w:tr>
      <w:tr w:rsidR="00B50050" w14:paraId="1315C957" w14:textId="77777777" w:rsidTr="00195548">
        <w:tc>
          <w:tcPr>
            <w:tcW w:w="600" w:type="dxa"/>
          </w:tcPr>
          <w:p w14:paraId="4B3A2E53" w14:textId="77777777" w:rsidR="00B50050" w:rsidRDefault="00B50050" w:rsidP="0088127C">
            <w:pPr>
              <w:pStyle w:val="OtherTableBody"/>
            </w:pPr>
          </w:p>
        </w:tc>
        <w:tc>
          <w:tcPr>
            <w:tcW w:w="600" w:type="dxa"/>
          </w:tcPr>
          <w:p w14:paraId="12101593" w14:textId="77777777" w:rsidR="00B50050" w:rsidRDefault="00B50050" w:rsidP="0088127C">
            <w:pPr>
              <w:pStyle w:val="OtherTableBody"/>
            </w:pPr>
            <w:r>
              <w:t>0514</w:t>
            </w:r>
          </w:p>
        </w:tc>
        <w:tc>
          <w:tcPr>
            <w:tcW w:w="2600" w:type="dxa"/>
          </w:tcPr>
          <w:p w14:paraId="0E185FB4" w14:textId="77777777" w:rsidR="00B50050" w:rsidRDefault="00B50050" w:rsidP="0088127C">
            <w:pPr>
              <w:pStyle w:val="OtherTableBody"/>
            </w:pPr>
          </w:p>
        </w:tc>
        <w:tc>
          <w:tcPr>
            <w:tcW w:w="1400" w:type="dxa"/>
          </w:tcPr>
          <w:p w14:paraId="581C31D0" w14:textId="77777777" w:rsidR="00B50050" w:rsidRDefault="00B50050" w:rsidP="0088127C">
            <w:pPr>
              <w:pStyle w:val="OtherTableBody"/>
            </w:pPr>
            <w:r>
              <w:t>NONHTRREC</w:t>
            </w:r>
          </w:p>
        </w:tc>
        <w:tc>
          <w:tcPr>
            <w:tcW w:w="4200" w:type="dxa"/>
          </w:tcPr>
          <w:p w14:paraId="4CAFE5F5" w14:textId="77777777" w:rsidR="00B50050" w:rsidRDefault="00B50050" w:rsidP="0088127C">
            <w:pPr>
              <w:pStyle w:val="OtherTableBody"/>
            </w:pPr>
            <w:r>
              <w:t>Non-Hemolytic Fever Chill Transfusion Reaction - Repeating</w:t>
            </w:r>
          </w:p>
        </w:tc>
      </w:tr>
      <w:tr w:rsidR="00B50050" w14:paraId="1FC585F0" w14:textId="77777777" w:rsidTr="00195548">
        <w:tc>
          <w:tcPr>
            <w:tcW w:w="600" w:type="dxa"/>
          </w:tcPr>
          <w:p w14:paraId="45D9C035" w14:textId="77777777" w:rsidR="00B50050" w:rsidRDefault="00B50050" w:rsidP="0088127C">
            <w:pPr>
              <w:pStyle w:val="OtherTableBody"/>
            </w:pPr>
          </w:p>
        </w:tc>
        <w:tc>
          <w:tcPr>
            <w:tcW w:w="600" w:type="dxa"/>
          </w:tcPr>
          <w:p w14:paraId="4DAF9489" w14:textId="77777777" w:rsidR="00B50050" w:rsidRDefault="00B50050" w:rsidP="0088127C">
            <w:pPr>
              <w:pStyle w:val="OtherTableBody"/>
            </w:pPr>
            <w:r>
              <w:t>0514</w:t>
            </w:r>
          </w:p>
        </w:tc>
        <w:tc>
          <w:tcPr>
            <w:tcW w:w="2600" w:type="dxa"/>
          </w:tcPr>
          <w:p w14:paraId="63E21918" w14:textId="77777777" w:rsidR="00B50050" w:rsidRDefault="00B50050" w:rsidP="0088127C">
            <w:pPr>
              <w:pStyle w:val="OtherTableBody"/>
            </w:pPr>
          </w:p>
        </w:tc>
        <w:tc>
          <w:tcPr>
            <w:tcW w:w="1400" w:type="dxa"/>
          </w:tcPr>
          <w:p w14:paraId="73E998F0" w14:textId="77777777" w:rsidR="00B50050" w:rsidRDefault="00B50050" w:rsidP="0088127C">
            <w:pPr>
              <w:pStyle w:val="OtherTableBody"/>
            </w:pPr>
            <w:r>
              <w:t>NONIMMUNE</w:t>
            </w:r>
          </w:p>
        </w:tc>
        <w:tc>
          <w:tcPr>
            <w:tcW w:w="4200" w:type="dxa"/>
          </w:tcPr>
          <w:p w14:paraId="639D2C9E" w14:textId="77777777" w:rsidR="00B50050" w:rsidRDefault="00B50050" w:rsidP="0088127C">
            <w:pPr>
              <w:pStyle w:val="OtherTableBody"/>
            </w:pPr>
            <w:r>
              <w:t>Non-Immune Hemolysis</w:t>
            </w:r>
          </w:p>
        </w:tc>
      </w:tr>
      <w:tr w:rsidR="00B50050" w14:paraId="5DA6BEF7" w14:textId="77777777" w:rsidTr="00195548">
        <w:tc>
          <w:tcPr>
            <w:tcW w:w="600" w:type="dxa"/>
          </w:tcPr>
          <w:p w14:paraId="77B0082C" w14:textId="77777777" w:rsidR="00B50050" w:rsidRDefault="00B50050" w:rsidP="0088127C">
            <w:pPr>
              <w:pStyle w:val="OtherTableBody"/>
            </w:pPr>
          </w:p>
        </w:tc>
        <w:tc>
          <w:tcPr>
            <w:tcW w:w="600" w:type="dxa"/>
          </w:tcPr>
          <w:p w14:paraId="373684D5" w14:textId="77777777" w:rsidR="00B50050" w:rsidRDefault="00B50050" w:rsidP="0088127C">
            <w:pPr>
              <w:pStyle w:val="OtherTableBody"/>
            </w:pPr>
            <w:r>
              <w:t>0514</w:t>
            </w:r>
          </w:p>
        </w:tc>
        <w:tc>
          <w:tcPr>
            <w:tcW w:w="2600" w:type="dxa"/>
          </w:tcPr>
          <w:p w14:paraId="4192BB2B" w14:textId="77777777" w:rsidR="00B50050" w:rsidRDefault="00B50050" w:rsidP="0088127C">
            <w:pPr>
              <w:pStyle w:val="OtherTableBody"/>
            </w:pPr>
          </w:p>
        </w:tc>
        <w:tc>
          <w:tcPr>
            <w:tcW w:w="1400" w:type="dxa"/>
          </w:tcPr>
          <w:p w14:paraId="352327A7" w14:textId="77777777" w:rsidR="00B50050" w:rsidRDefault="00B50050" w:rsidP="0088127C">
            <w:pPr>
              <w:pStyle w:val="OtherTableBody"/>
            </w:pPr>
            <w:r>
              <w:t>NONSPEC</w:t>
            </w:r>
          </w:p>
        </w:tc>
        <w:tc>
          <w:tcPr>
            <w:tcW w:w="4200" w:type="dxa"/>
          </w:tcPr>
          <w:p w14:paraId="20B51301" w14:textId="77777777" w:rsidR="00B50050" w:rsidRDefault="00B50050" w:rsidP="0088127C">
            <w:pPr>
              <w:pStyle w:val="OtherTableBody"/>
            </w:pPr>
            <w:r>
              <w:t>Non-Specific, Non-Hemolytic Transfusion Reaction</w:t>
            </w:r>
          </w:p>
        </w:tc>
      </w:tr>
      <w:tr w:rsidR="00B50050" w14:paraId="4C76C961" w14:textId="77777777" w:rsidTr="00195548">
        <w:tc>
          <w:tcPr>
            <w:tcW w:w="600" w:type="dxa"/>
          </w:tcPr>
          <w:p w14:paraId="60F8ED02" w14:textId="77777777" w:rsidR="00B50050" w:rsidRDefault="00B50050" w:rsidP="0088127C">
            <w:pPr>
              <w:pStyle w:val="OtherTableBody"/>
            </w:pPr>
          </w:p>
        </w:tc>
        <w:tc>
          <w:tcPr>
            <w:tcW w:w="600" w:type="dxa"/>
          </w:tcPr>
          <w:p w14:paraId="48A9596A" w14:textId="77777777" w:rsidR="00B50050" w:rsidRDefault="00B50050" w:rsidP="0088127C">
            <w:pPr>
              <w:pStyle w:val="OtherTableBody"/>
            </w:pPr>
            <w:r>
              <w:t>0514</w:t>
            </w:r>
          </w:p>
        </w:tc>
        <w:tc>
          <w:tcPr>
            <w:tcW w:w="2600" w:type="dxa"/>
          </w:tcPr>
          <w:p w14:paraId="23D822BB" w14:textId="77777777" w:rsidR="00B50050" w:rsidRDefault="00B50050" w:rsidP="0088127C">
            <w:pPr>
              <w:pStyle w:val="OtherTableBody"/>
            </w:pPr>
          </w:p>
        </w:tc>
        <w:tc>
          <w:tcPr>
            <w:tcW w:w="1400" w:type="dxa"/>
          </w:tcPr>
          <w:p w14:paraId="35B93700" w14:textId="77777777" w:rsidR="00B50050" w:rsidRDefault="00B50050" w:rsidP="0088127C">
            <w:pPr>
              <w:pStyle w:val="OtherTableBody"/>
            </w:pPr>
            <w:r>
              <w:t>NORXN</w:t>
            </w:r>
          </w:p>
        </w:tc>
        <w:tc>
          <w:tcPr>
            <w:tcW w:w="4200" w:type="dxa"/>
          </w:tcPr>
          <w:p w14:paraId="1D7FD764" w14:textId="77777777" w:rsidR="00B50050" w:rsidRDefault="00B50050" w:rsidP="0088127C">
            <w:pPr>
              <w:pStyle w:val="OtherTableBody"/>
            </w:pPr>
            <w:r>
              <w:t>No Evidence of Transfusion Reaction</w:t>
            </w:r>
          </w:p>
        </w:tc>
      </w:tr>
      <w:tr w:rsidR="00B50050" w14:paraId="0AAFF382" w14:textId="77777777" w:rsidTr="00195548">
        <w:tc>
          <w:tcPr>
            <w:tcW w:w="600" w:type="dxa"/>
          </w:tcPr>
          <w:p w14:paraId="041874F8" w14:textId="77777777" w:rsidR="00B50050" w:rsidRDefault="00B50050" w:rsidP="0088127C">
            <w:pPr>
              <w:pStyle w:val="OtherTableBody"/>
            </w:pPr>
          </w:p>
        </w:tc>
        <w:tc>
          <w:tcPr>
            <w:tcW w:w="600" w:type="dxa"/>
          </w:tcPr>
          <w:p w14:paraId="394C02B2" w14:textId="77777777" w:rsidR="00B50050" w:rsidRDefault="00B50050" w:rsidP="0088127C">
            <w:pPr>
              <w:pStyle w:val="OtherTableBody"/>
            </w:pPr>
            <w:r>
              <w:t>0514</w:t>
            </w:r>
          </w:p>
        </w:tc>
        <w:tc>
          <w:tcPr>
            <w:tcW w:w="2600" w:type="dxa"/>
          </w:tcPr>
          <w:p w14:paraId="34102DC6" w14:textId="77777777" w:rsidR="00B50050" w:rsidRDefault="00B50050" w:rsidP="0088127C">
            <w:pPr>
              <w:pStyle w:val="OtherTableBody"/>
            </w:pPr>
          </w:p>
        </w:tc>
        <w:tc>
          <w:tcPr>
            <w:tcW w:w="1400" w:type="dxa"/>
          </w:tcPr>
          <w:p w14:paraId="6BB8C6DD" w14:textId="77777777" w:rsidR="00B50050" w:rsidRDefault="00B50050" w:rsidP="0088127C">
            <w:pPr>
              <w:pStyle w:val="OtherTableBody"/>
            </w:pPr>
            <w:r>
              <w:t>PTP</w:t>
            </w:r>
          </w:p>
        </w:tc>
        <w:tc>
          <w:tcPr>
            <w:tcW w:w="4200" w:type="dxa"/>
          </w:tcPr>
          <w:p w14:paraId="2AB2067F" w14:textId="77777777" w:rsidR="00B50050" w:rsidRDefault="00B50050" w:rsidP="0088127C">
            <w:pPr>
              <w:pStyle w:val="OtherTableBody"/>
            </w:pPr>
            <w:r>
              <w:t>Posttransfusion Purpura</w:t>
            </w:r>
          </w:p>
        </w:tc>
      </w:tr>
      <w:tr w:rsidR="00B50050" w14:paraId="16147CF8" w14:textId="77777777" w:rsidTr="00195548">
        <w:tc>
          <w:tcPr>
            <w:tcW w:w="600" w:type="dxa"/>
          </w:tcPr>
          <w:p w14:paraId="1B1D6CA3" w14:textId="77777777" w:rsidR="00B50050" w:rsidRDefault="00B50050" w:rsidP="0088127C">
            <w:pPr>
              <w:pStyle w:val="OtherTableBody"/>
            </w:pPr>
          </w:p>
        </w:tc>
        <w:tc>
          <w:tcPr>
            <w:tcW w:w="600" w:type="dxa"/>
          </w:tcPr>
          <w:p w14:paraId="52DD7BB6" w14:textId="77777777" w:rsidR="00B50050" w:rsidRDefault="00B50050" w:rsidP="0088127C">
            <w:pPr>
              <w:pStyle w:val="OtherTableBody"/>
            </w:pPr>
            <w:r>
              <w:t>0514</w:t>
            </w:r>
          </w:p>
        </w:tc>
        <w:tc>
          <w:tcPr>
            <w:tcW w:w="2600" w:type="dxa"/>
          </w:tcPr>
          <w:p w14:paraId="15DFCE6F" w14:textId="77777777" w:rsidR="00B50050" w:rsidRDefault="00B50050" w:rsidP="0088127C">
            <w:pPr>
              <w:pStyle w:val="OtherTableBody"/>
            </w:pPr>
          </w:p>
        </w:tc>
        <w:tc>
          <w:tcPr>
            <w:tcW w:w="1400" w:type="dxa"/>
          </w:tcPr>
          <w:p w14:paraId="45FF3F95" w14:textId="77777777" w:rsidR="00B50050" w:rsidRDefault="00B50050" w:rsidP="0088127C">
            <w:pPr>
              <w:pStyle w:val="OtherTableBody"/>
            </w:pPr>
            <w:r>
              <w:t>VOLOVER</w:t>
            </w:r>
          </w:p>
        </w:tc>
        <w:tc>
          <w:tcPr>
            <w:tcW w:w="4200" w:type="dxa"/>
          </w:tcPr>
          <w:p w14:paraId="6C370700" w14:textId="77777777" w:rsidR="00B50050" w:rsidRDefault="00B50050" w:rsidP="0088127C">
            <w:pPr>
              <w:pStyle w:val="OtherTableBody"/>
            </w:pPr>
            <w:r>
              <w:t>Symptoms most likely due to volume overload</w:t>
            </w:r>
          </w:p>
        </w:tc>
      </w:tr>
      <w:tr w:rsidR="00B50050" w14:paraId="35F845A0" w14:textId="77777777" w:rsidTr="00195548">
        <w:tc>
          <w:tcPr>
            <w:tcW w:w="600" w:type="dxa"/>
          </w:tcPr>
          <w:p w14:paraId="2B0AF436" w14:textId="77777777" w:rsidR="00B50050" w:rsidRDefault="00B50050" w:rsidP="0088127C">
            <w:pPr>
              <w:pStyle w:val="OtherTableBody"/>
            </w:pPr>
            <w:r>
              <w:t>User</w:t>
            </w:r>
          </w:p>
        </w:tc>
        <w:tc>
          <w:tcPr>
            <w:tcW w:w="600" w:type="dxa"/>
          </w:tcPr>
          <w:p w14:paraId="5E478558" w14:textId="77777777" w:rsidR="00B50050" w:rsidRDefault="00B50050" w:rsidP="0088127C">
            <w:pPr>
              <w:pStyle w:val="OtherTableBody"/>
            </w:pPr>
          </w:p>
        </w:tc>
        <w:tc>
          <w:tcPr>
            <w:tcW w:w="2600" w:type="dxa"/>
          </w:tcPr>
          <w:p w14:paraId="78D376FA" w14:textId="77777777" w:rsidR="00B50050" w:rsidRDefault="00B50050" w:rsidP="0088127C">
            <w:pPr>
              <w:pStyle w:val="OtherTableBody"/>
            </w:pPr>
            <w:r>
              <w:t>Transfusion Interrupted Reason</w:t>
            </w:r>
          </w:p>
        </w:tc>
        <w:tc>
          <w:tcPr>
            <w:tcW w:w="1400" w:type="dxa"/>
          </w:tcPr>
          <w:p w14:paraId="6388583E" w14:textId="77777777" w:rsidR="00B50050" w:rsidRDefault="00B50050" w:rsidP="0088127C">
            <w:pPr>
              <w:pStyle w:val="OtherTableBody"/>
            </w:pPr>
          </w:p>
        </w:tc>
        <w:tc>
          <w:tcPr>
            <w:tcW w:w="4200" w:type="dxa"/>
          </w:tcPr>
          <w:p w14:paraId="00AE3372" w14:textId="77777777" w:rsidR="00B50050" w:rsidRDefault="00B50050" w:rsidP="0088127C">
            <w:pPr>
              <w:pStyle w:val="OtherTableBody"/>
            </w:pPr>
          </w:p>
        </w:tc>
      </w:tr>
      <w:tr w:rsidR="00B50050" w14:paraId="7B75F7CE" w14:textId="77777777" w:rsidTr="00195548">
        <w:tc>
          <w:tcPr>
            <w:tcW w:w="600" w:type="dxa"/>
          </w:tcPr>
          <w:p w14:paraId="1093E139" w14:textId="77777777" w:rsidR="00B50050" w:rsidRDefault="00B50050" w:rsidP="0088127C">
            <w:pPr>
              <w:pStyle w:val="OtherTableBody"/>
            </w:pPr>
          </w:p>
        </w:tc>
        <w:tc>
          <w:tcPr>
            <w:tcW w:w="600" w:type="dxa"/>
          </w:tcPr>
          <w:p w14:paraId="1433FB56" w14:textId="77777777" w:rsidR="00B50050" w:rsidRDefault="00B50050" w:rsidP="0088127C">
            <w:pPr>
              <w:pStyle w:val="OtherTableBody"/>
            </w:pPr>
            <w:r>
              <w:t>0515</w:t>
            </w:r>
          </w:p>
        </w:tc>
        <w:tc>
          <w:tcPr>
            <w:tcW w:w="2600" w:type="dxa"/>
          </w:tcPr>
          <w:p w14:paraId="293DCB7D" w14:textId="77777777" w:rsidR="00B50050" w:rsidRDefault="00B50050" w:rsidP="0088127C">
            <w:pPr>
              <w:pStyle w:val="OtherTableBody"/>
            </w:pPr>
          </w:p>
        </w:tc>
        <w:tc>
          <w:tcPr>
            <w:tcW w:w="1400" w:type="dxa"/>
          </w:tcPr>
          <w:p w14:paraId="42B44B8F" w14:textId="77777777" w:rsidR="00B50050" w:rsidRDefault="00B50050" w:rsidP="0088127C">
            <w:pPr>
              <w:pStyle w:val="OtherTableBody"/>
            </w:pPr>
            <w:r>
              <w:t>...</w:t>
            </w:r>
          </w:p>
        </w:tc>
        <w:tc>
          <w:tcPr>
            <w:tcW w:w="4200" w:type="dxa"/>
          </w:tcPr>
          <w:p w14:paraId="19C37BED" w14:textId="77777777" w:rsidR="00B50050" w:rsidRDefault="00B50050" w:rsidP="0088127C">
            <w:pPr>
              <w:pStyle w:val="OtherTableBody"/>
            </w:pPr>
            <w:r>
              <w:t>No suggested values defined</w:t>
            </w:r>
          </w:p>
        </w:tc>
      </w:tr>
      <w:tr w:rsidR="00B50050" w14:paraId="0BFDF055" w14:textId="77777777" w:rsidTr="00195548">
        <w:tc>
          <w:tcPr>
            <w:tcW w:w="600" w:type="dxa"/>
          </w:tcPr>
          <w:p w14:paraId="77B08953" w14:textId="77777777" w:rsidR="00B50050" w:rsidRDefault="00B50050" w:rsidP="0088127C">
            <w:pPr>
              <w:pStyle w:val="OtherTableBody"/>
            </w:pPr>
            <w:r>
              <w:t>HL7</w:t>
            </w:r>
          </w:p>
        </w:tc>
        <w:tc>
          <w:tcPr>
            <w:tcW w:w="600" w:type="dxa"/>
          </w:tcPr>
          <w:p w14:paraId="4A914025" w14:textId="77777777" w:rsidR="00B50050" w:rsidRDefault="00B50050" w:rsidP="0088127C">
            <w:pPr>
              <w:pStyle w:val="OtherTableBody"/>
            </w:pPr>
          </w:p>
        </w:tc>
        <w:tc>
          <w:tcPr>
            <w:tcW w:w="2600" w:type="dxa"/>
          </w:tcPr>
          <w:p w14:paraId="4156A32F" w14:textId="77777777" w:rsidR="00B50050" w:rsidRDefault="00B50050" w:rsidP="0088127C">
            <w:pPr>
              <w:pStyle w:val="OtherTableBody"/>
            </w:pPr>
            <w:r>
              <w:t>Error Severity</w:t>
            </w:r>
          </w:p>
        </w:tc>
        <w:tc>
          <w:tcPr>
            <w:tcW w:w="1400" w:type="dxa"/>
          </w:tcPr>
          <w:p w14:paraId="33BF1073" w14:textId="77777777" w:rsidR="00B50050" w:rsidRDefault="00B50050" w:rsidP="0088127C">
            <w:pPr>
              <w:pStyle w:val="OtherTableBody"/>
            </w:pPr>
          </w:p>
        </w:tc>
        <w:tc>
          <w:tcPr>
            <w:tcW w:w="4200" w:type="dxa"/>
          </w:tcPr>
          <w:p w14:paraId="43E6E577" w14:textId="77777777" w:rsidR="00B50050" w:rsidRDefault="00B50050" w:rsidP="0088127C">
            <w:pPr>
              <w:pStyle w:val="OtherTableBody"/>
            </w:pPr>
          </w:p>
        </w:tc>
      </w:tr>
      <w:tr w:rsidR="00B50050" w14:paraId="339D6B86" w14:textId="77777777" w:rsidTr="00195548">
        <w:tc>
          <w:tcPr>
            <w:tcW w:w="600" w:type="dxa"/>
          </w:tcPr>
          <w:p w14:paraId="27F9A826" w14:textId="77777777" w:rsidR="00B50050" w:rsidRDefault="00B50050" w:rsidP="0088127C">
            <w:pPr>
              <w:pStyle w:val="OtherTableBody"/>
            </w:pPr>
          </w:p>
        </w:tc>
        <w:tc>
          <w:tcPr>
            <w:tcW w:w="600" w:type="dxa"/>
          </w:tcPr>
          <w:p w14:paraId="2FB48748" w14:textId="77777777" w:rsidR="00B50050" w:rsidRDefault="00B50050" w:rsidP="0088127C">
            <w:pPr>
              <w:pStyle w:val="OtherTableBody"/>
            </w:pPr>
            <w:r>
              <w:t>0516</w:t>
            </w:r>
          </w:p>
        </w:tc>
        <w:tc>
          <w:tcPr>
            <w:tcW w:w="2600" w:type="dxa"/>
          </w:tcPr>
          <w:p w14:paraId="3BB6A7F4" w14:textId="77777777" w:rsidR="00B50050" w:rsidRDefault="00B50050" w:rsidP="0088127C">
            <w:pPr>
              <w:pStyle w:val="OtherTableBody"/>
            </w:pPr>
          </w:p>
        </w:tc>
        <w:tc>
          <w:tcPr>
            <w:tcW w:w="1400" w:type="dxa"/>
          </w:tcPr>
          <w:p w14:paraId="69560A77" w14:textId="77777777" w:rsidR="00B50050" w:rsidRDefault="00B50050" w:rsidP="0088127C">
            <w:pPr>
              <w:pStyle w:val="OtherTableBody"/>
            </w:pPr>
            <w:r>
              <w:t>E</w:t>
            </w:r>
          </w:p>
        </w:tc>
        <w:tc>
          <w:tcPr>
            <w:tcW w:w="4200" w:type="dxa"/>
          </w:tcPr>
          <w:p w14:paraId="24DC545E" w14:textId="77777777" w:rsidR="00B50050" w:rsidRDefault="00B50050" w:rsidP="0088127C">
            <w:pPr>
              <w:pStyle w:val="OtherTableBody"/>
            </w:pPr>
            <w:r>
              <w:t>Transaction was unsuccessful</w:t>
            </w:r>
          </w:p>
        </w:tc>
      </w:tr>
      <w:tr w:rsidR="00B50050" w14:paraId="2EB91A80" w14:textId="77777777" w:rsidTr="00195548">
        <w:tc>
          <w:tcPr>
            <w:tcW w:w="600" w:type="dxa"/>
          </w:tcPr>
          <w:p w14:paraId="3932B132" w14:textId="77777777" w:rsidR="00B50050" w:rsidRDefault="00B50050" w:rsidP="0088127C">
            <w:pPr>
              <w:pStyle w:val="OtherTableBody"/>
            </w:pPr>
          </w:p>
        </w:tc>
        <w:tc>
          <w:tcPr>
            <w:tcW w:w="600" w:type="dxa"/>
          </w:tcPr>
          <w:p w14:paraId="68C4A9DF" w14:textId="77777777" w:rsidR="00B50050" w:rsidRDefault="00B50050" w:rsidP="0088127C">
            <w:pPr>
              <w:pStyle w:val="OtherTableBody"/>
            </w:pPr>
            <w:r>
              <w:t>0516</w:t>
            </w:r>
          </w:p>
        </w:tc>
        <w:tc>
          <w:tcPr>
            <w:tcW w:w="2600" w:type="dxa"/>
          </w:tcPr>
          <w:p w14:paraId="5BB5C0A1" w14:textId="77777777" w:rsidR="00B50050" w:rsidRDefault="00B50050" w:rsidP="0088127C">
            <w:pPr>
              <w:pStyle w:val="OtherTableBody"/>
            </w:pPr>
          </w:p>
        </w:tc>
        <w:tc>
          <w:tcPr>
            <w:tcW w:w="1400" w:type="dxa"/>
          </w:tcPr>
          <w:p w14:paraId="66ABBA8D" w14:textId="77777777" w:rsidR="00B50050" w:rsidRDefault="00B50050" w:rsidP="0088127C">
            <w:pPr>
              <w:pStyle w:val="OtherTableBody"/>
            </w:pPr>
            <w:r>
              <w:t>F</w:t>
            </w:r>
          </w:p>
        </w:tc>
        <w:tc>
          <w:tcPr>
            <w:tcW w:w="4200" w:type="dxa"/>
          </w:tcPr>
          <w:p w14:paraId="652099CC" w14:textId="77777777" w:rsidR="00B50050" w:rsidRDefault="00B50050" w:rsidP="0088127C">
            <w:pPr>
              <w:pStyle w:val="OtherTableBody"/>
            </w:pPr>
            <w:r>
              <w:t>Message not processed due to application or network failure condition</w:t>
            </w:r>
          </w:p>
        </w:tc>
      </w:tr>
      <w:tr w:rsidR="00B50050" w14:paraId="0FD2EE8A" w14:textId="77777777" w:rsidTr="00195548">
        <w:tc>
          <w:tcPr>
            <w:tcW w:w="600" w:type="dxa"/>
          </w:tcPr>
          <w:p w14:paraId="0E3A6FDA" w14:textId="77777777" w:rsidR="00B50050" w:rsidRDefault="00B50050" w:rsidP="0088127C">
            <w:pPr>
              <w:pStyle w:val="OtherTableBody"/>
            </w:pPr>
          </w:p>
        </w:tc>
        <w:tc>
          <w:tcPr>
            <w:tcW w:w="600" w:type="dxa"/>
          </w:tcPr>
          <w:p w14:paraId="72E1BF61" w14:textId="77777777" w:rsidR="00B50050" w:rsidRDefault="00B50050" w:rsidP="0088127C">
            <w:pPr>
              <w:pStyle w:val="OtherTableBody"/>
            </w:pPr>
            <w:r>
              <w:t>0516</w:t>
            </w:r>
          </w:p>
        </w:tc>
        <w:tc>
          <w:tcPr>
            <w:tcW w:w="2600" w:type="dxa"/>
          </w:tcPr>
          <w:p w14:paraId="5977ED7D" w14:textId="77777777" w:rsidR="00B50050" w:rsidRDefault="00B50050" w:rsidP="0088127C">
            <w:pPr>
              <w:pStyle w:val="OtherTableBody"/>
            </w:pPr>
          </w:p>
        </w:tc>
        <w:tc>
          <w:tcPr>
            <w:tcW w:w="1400" w:type="dxa"/>
          </w:tcPr>
          <w:p w14:paraId="68DEBAFC" w14:textId="77777777" w:rsidR="00B50050" w:rsidRDefault="00B50050" w:rsidP="0088127C">
            <w:pPr>
              <w:pStyle w:val="OtherTableBody"/>
            </w:pPr>
            <w:r>
              <w:t>I</w:t>
            </w:r>
          </w:p>
        </w:tc>
        <w:tc>
          <w:tcPr>
            <w:tcW w:w="4200" w:type="dxa"/>
          </w:tcPr>
          <w:p w14:paraId="43B848F0" w14:textId="77777777" w:rsidR="00B50050" w:rsidRDefault="00B50050" w:rsidP="0088127C">
            <w:pPr>
              <w:pStyle w:val="OtherTableBody"/>
            </w:pPr>
            <w:r>
              <w:t>Transaction was successful but includes information</w:t>
            </w:r>
          </w:p>
        </w:tc>
      </w:tr>
      <w:tr w:rsidR="00B50050" w14:paraId="470CF44E" w14:textId="77777777" w:rsidTr="00195548">
        <w:tc>
          <w:tcPr>
            <w:tcW w:w="600" w:type="dxa"/>
          </w:tcPr>
          <w:p w14:paraId="2A15E552" w14:textId="77777777" w:rsidR="00B50050" w:rsidRDefault="00B50050" w:rsidP="0088127C">
            <w:pPr>
              <w:pStyle w:val="OtherTableBody"/>
            </w:pPr>
          </w:p>
        </w:tc>
        <w:tc>
          <w:tcPr>
            <w:tcW w:w="600" w:type="dxa"/>
          </w:tcPr>
          <w:p w14:paraId="250B55AE" w14:textId="77777777" w:rsidR="00B50050" w:rsidRDefault="00B50050" w:rsidP="0088127C">
            <w:pPr>
              <w:pStyle w:val="OtherTableBody"/>
            </w:pPr>
            <w:r>
              <w:t>0516</w:t>
            </w:r>
          </w:p>
        </w:tc>
        <w:tc>
          <w:tcPr>
            <w:tcW w:w="2600" w:type="dxa"/>
          </w:tcPr>
          <w:p w14:paraId="3EE2B45A" w14:textId="77777777" w:rsidR="00B50050" w:rsidRDefault="00B50050" w:rsidP="0088127C">
            <w:pPr>
              <w:pStyle w:val="OtherTableBody"/>
            </w:pPr>
          </w:p>
        </w:tc>
        <w:tc>
          <w:tcPr>
            <w:tcW w:w="1400" w:type="dxa"/>
          </w:tcPr>
          <w:p w14:paraId="1A2DA6C2" w14:textId="77777777" w:rsidR="00B50050" w:rsidRDefault="00B50050" w:rsidP="0088127C">
            <w:pPr>
              <w:pStyle w:val="OtherTableBody"/>
            </w:pPr>
            <w:r>
              <w:t>W</w:t>
            </w:r>
          </w:p>
        </w:tc>
        <w:tc>
          <w:tcPr>
            <w:tcW w:w="4200" w:type="dxa"/>
          </w:tcPr>
          <w:p w14:paraId="64630D95" w14:textId="77777777" w:rsidR="00B50050" w:rsidRDefault="00B50050" w:rsidP="0088127C">
            <w:pPr>
              <w:pStyle w:val="OtherTableBody"/>
            </w:pPr>
            <w:r>
              <w:t>Transaction successful, but there may be issues</w:t>
            </w:r>
          </w:p>
        </w:tc>
      </w:tr>
      <w:tr w:rsidR="00B50050" w14:paraId="279185BE" w14:textId="77777777" w:rsidTr="00195548">
        <w:tc>
          <w:tcPr>
            <w:tcW w:w="600" w:type="dxa"/>
          </w:tcPr>
          <w:p w14:paraId="570532BF" w14:textId="77777777" w:rsidR="00B50050" w:rsidRDefault="00B50050" w:rsidP="0088127C">
            <w:pPr>
              <w:pStyle w:val="OtherTableBody"/>
            </w:pPr>
            <w:r>
              <w:t>User</w:t>
            </w:r>
          </w:p>
        </w:tc>
        <w:tc>
          <w:tcPr>
            <w:tcW w:w="600" w:type="dxa"/>
          </w:tcPr>
          <w:p w14:paraId="7D789E21" w14:textId="77777777" w:rsidR="00B50050" w:rsidRDefault="00B50050" w:rsidP="0088127C">
            <w:pPr>
              <w:pStyle w:val="OtherTableBody"/>
            </w:pPr>
          </w:p>
        </w:tc>
        <w:tc>
          <w:tcPr>
            <w:tcW w:w="2600" w:type="dxa"/>
          </w:tcPr>
          <w:p w14:paraId="1757428A" w14:textId="77777777" w:rsidR="00B50050" w:rsidRDefault="00B50050" w:rsidP="0088127C">
            <w:pPr>
              <w:pStyle w:val="OtherTableBody"/>
            </w:pPr>
            <w:r>
              <w:t>Inform Person Code</w:t>
            </w:r>
          </w:p>
        </w:tc>
        <w:tc>
          <w:tcPr>
            <w:tcW w:w="1400" w:type="dxa"/>
          </w:tcPr>
          <w:p w14:paraId="09A06700" w14:textId="77777777" w:rsidR="00B50050" w:rsidRDefault="00B50050" w:rsidP="0088127C">
            <w:pPr>
              <w:pStyle w:val="OtherTableBody"/>
            </w:pPr>
          </w:p>
        </w:tc>
        <w:tc>
          <w:tcPr>
            <w:tcW w:w="4200" w:type="dxa"/>
          </w:tcPr>
          <w:p w14:paraId="699C2DAF" w14:textId="77777777" w:rsidR="00B50050" w:rsidRDefault="00B50050" w:rsidP="0088127C">
            <w:pPr>
              <w:pStyle w:val="OtherTableBody"/>
            </w:pPr>
          </w:p>
        </w:tc>
      </w:tr>
      <w:tr w:rsidR="00B50050" w14:paraId="7D9472CD" w14:textId="77777777" w:rsidTr="00195548">
        <w:tc>
          <w:tcPr>
            <w:tcW w:w="600" w:type="dxa"/>
          </w:tcPr>
          <w:p w14:paraId="14C48478" w14:textId="77777777" w:rsidR="00B50050" w:rsidRDefault="00B50050" w:rsidP="0088127C">
            <w:pPr>
              <w:pStyle w:val="OtherTableBody"/>
            </w:pPr>
          </w:p>
        </w:tc>
        <w:tc>
          <w:tcPr>
            <w:tcW w:w="600" w:type="dxa"/>
          </w:tcPr>
          <w:p w14:paraId="521ABD25" w14:textId="77777777" w:rsidR="00B50050" w:rsidRDefault="00B50050" w:rsidP="0088127C">
            <w:pPr>
              <w:pStyle w:val="OtherTableBody"/>
            </w:pPr>
            <w:r>
              <w:t>0517</w:t>
            </w:r>
          </w:p>
        </w:tc>
        <w:tc>
          <w:tcPr>
            <w:tcW w:w="2600" w:type="dxa"/>
          </w:tcPr>
          <w:p w14:paraId="66D70E34" w14:textId="77777777" w:rsidR="00B50050" w:rsidRDefault="00B50050" w:rsidP="0088127C">
            <w:pPr>
              <w:pStyle w:val="OtherTableBody"/>
            </w:pPr>
          </w:p>
        </w:tc>
        <w:tc>
          <w:tcPr>
            <w:tcW w:w="1400" w:type="dxa"/>
          </w:tcPr>
          <w:p w14:paraId="6348D1F5" w14:textId="77777777" w:rsidR="00B50050" w:rsidRDefault="00B50050" w:rsidP="0088127C">
            <w:pPr>
              <w:pStyle w:val="OtherTableBody"/>
            </w:pPr>
            <w:r>
              <w:t>HD</w:t>
            </w:r>
          </w:p>
        </w:tc>
        <w:tc>
          <w:tcPr>
            <w:tcW w:w="4200" w:type="dxa"/>
          </w:tcPr>
          <w:p w14:paraId="7BAB8183" w14:textId="77777777" w:rsidR="00B50050" w:rsidRDefault="00B50050" w:rsidP="0088127C">
            <w:pPr>
              <w:pStyle w:val="OtherTableBody"/>
            </w:pPr>
            <w:r>
              <w:t>Inform help desk</w:t>
            </w:r>
          </w:p>
        </w:tc>
      </w:tr>
      <w:tr w:rsidR="00B50050" w14:paraId="1BDE5BA2" w14:textId="77777777" w:rsidTr="00195548">
        <w:tc>
          <w:tcPr>
            <w:tcW w:w="600" w:type="dxa"/>
          </w:tcPr>
          <w:p w14:paraId="4305182F" w14:textId="77777777" w:rsidR="00B50050" w:rsidRDefault="00B50050" w:rsidP="0088127C">
            <w:pPr>
              <w:pStyle w:val="OtherTableBody"/>
            </w:pPr>
          </w:p>
        </w:tc>
        <w:tc>
          <w:tcPr>
            <w:tcW w:w="600" w:type="dxa"/>
          </w:tcPr>
          <w:p w14:paraId="357DAAB3" w14:textId="77777777" w:rsidR="00B50050" w:rsidRDefault="00B50050" w:rsidP="0088127C">
            <w:pPr>
              <w:pStyle w:val="OtherTableBody"/>
            </w:pPr>
            <w:r>
              <w:t>0517</w:t>
            </w:r>
          </w:p>
        </w:tc>
        <w:tc>
          <w:tcPr>
            <w:tcW w:w="2600" w:type="dxa"/>
          </w:tcPr>
          <w:p w14:paraId="310A76E3" w14:textId="77777777" w:rsidR="00B50050" w:rsidRDefault="00B50050" w:rsidP="0088127C">
            <w:pPr>
              <w:pStyle w:val="OtherTableBody"/>
            </w:pPr>
          </w:p>
        </w:tc>
        <w:tc>
          <w:tcPr>
            <w:tcW w:w="1400" w:type="dxa"/>
          </w:tcPr>
          <w:p w14:paraId="797F9E7B" w14:textId="77777777" w:rsidR="00B50050" w:rsidRDefault="00B50050" w:rsidP="0088127C">
            <w:pPr>
              <w:pStyle w:val="OtherTableBody"/>
            </w:pPr>
            <w:r>
              <w:t>NPAT</w:t>
            </w:r>
          </w:p>
        </w:tc>
        <w:tc>
          <w:tcPr>
            <w:tcW w:w="4200" w:type="dxa"/>
          </w:tcPr>
          <w:p w14:paraId="2FEFC17B" w14:textId="77777777" w:rsidR="00B50050" w:rsidRDefault="00B50050" w:rsidP="0088127C">
            <w:pPr>
              <w:pStyle w:val="OtherTableBody"/>
            </w:pPr>
            <w:r>
              <w:t>Do NOT inform patient</w:t>
            </w:r>
          </w:p>
        </w:tc>
      </w:tr>
      <w:tr w:rsidR="00B50050" w14:paraId="26F2BE18" w14:textId="77777777" w:rsidTr="00195548">
        <w:tc>
          <w:tcPr>
            <w:tcW w:w="600" w:type="dxa"/>
          </w:tcPr>
          <w:p w14:paraId="3C6E286C" w14:textId="77777777" w:rsidR="00B50050" w:rsidRDefault="00B50050" w:rsidP="0088127C">
            <w:pPr>
              <w:pStyle w:val="OtherTableBody"/>
            </w:pPr>
          </w:p>
        </w:tc>
        <w:tc>
          <w:tcPr>
            <w:tcW w:w="600" w:type="dxa"/>
          </w:tcPr>
          <w:p w14:paraId="69119784" w14:textId="77777777" w:rsidR="00B50050" w:rsidRDefault="00B50050" w:rsidP="0088127C">
            <w:pPr>
              <w:pStyle w:val="OtherTableBody"/>
            </w:pPr>
            <w:r>
              <w:t>0517</w:t>
            </w:r>
          </w:p>
        </w:tc>
        <w:tc>
          <w:tcPr>
            <w:tcW w:w="2600" w:type="dxa"/>
          </w:tcPr>
          <w:p w14:paraId="62EE8C73" w14:textId="77777777" w:rsidR="00B50050" w:rsidRDefault="00B50050" w:rsidP="0088127C">
            <w:pPr>
              <w:pStyle w:val="OtherTableBody"/>
            </w:pPr>
          </w:p>
        </w:tc>
        <w:tc>
          <w:tcPr>
            <w:tcW w:w="1400" w:type="dxa"/>
          </w:tcPr>
          <w:p w14:paraId="748F0E63" w14:textId="77777777" w:rsidR="00B50050" w:rsidRDefault="00B50050" w:rsidP="0088127C">
            <w:pPr>
              <w:pStyle w:val="OtherTableBody"/>
            </w:pPr>
            <w:r>
              <w:t>PAT</w:t>
            </w:r>
          </w:p>
        </w:tc>
        <w:tc>
          <w:tcPr>
            <w:tcW w:w="4200" w:type="dxa"/>
          </w:tcPr>
          <w:p w14:paraId="2F27DA69" w14:textId="77777777" w:rsidR="00B50050" w:rsidRDefault="00B50050" w:rsidP="0088127C">
            <w:pPr>
              <w:pStyle w:val="OtherTableBody"/>
            </w:pPr>
            <w:r>
              <w:t>Inform patient</w:t>
            </w:r>
          </w:p>
        </w:tc>
      </w:tr>
      <w:tr w:rsidR="00B50050" w14:paraId="7B3E3B77" w14:textId="77777777" w:rsidTr="00195548">
        <w:tc>
          <w:tcPr>
            <w:tcW w:w="600" w:type="dxa"/>
          </w:tcPr>
          <w:p w14:paraId="4973714A" w14:textId="77777777" w:rsidR="00B50050" w:rsidRDefault="00B50050" w:rsidP="0088127C">
            <w:pPr>
              <w:pStyle w:val="OtherTableBody"/>
            </w:pPr>
          </w:p>
        </w:tc>
        <w:tc>
          <w:tcPr>
            <w:tcW w:w="600" w:type="dxa"/>
          </w:tcPr>
          <w:p w14:paraId="6CCE042A" w14:textId="77777777" w:rsidR="00B50050" w:rsidRDefault="00B50050" w:rsidP="0088127C">
            <w:pPr>
              <w:pStyle w:val="OtherTableBody"/>
            </w:pPr>
            <w:r>
              <w:t>0517</w:t>
            </w:r>
          </w:p>
        </w:tc>
        <w:tc>
          <w:tcPr>
            <w:tcW w:w="2600" w:type="dxa"/>
          </w:tcPr>
          <w:p w14:paraId="3682A8C2" w14:textId="77777777" w:rsidR="00B50050" w:rsidRDefault="00B50050" w:rsidP="0088127C">
            <w:pPr>
              <w:pStyle w:val="OtherTableBody"/>
            </w:pPr>
          </w:p>
        </w:tc>
        <w:tc>
          <w:tcPr>
            <w:tcW w:w="1400" w:type="dxa"/>
          </w:tcPr>
          <w:p w14:paraId="4D90EAB9" w14:textId="77777777" w:rsidR="00B50050" w:rsidRDefault="00B50050" w:rsidP="0088127C">
            <w:pPr>
              <w:pStyle w:val="OtherTableBody"/>
            </w:pPr>
            <w:r>
              <w:t>USR</w:t>
            </w:r>
          </w:p>
        </w:tc>
        <w:tc>
          <w:tcPr>
            <w:tcW w:w="4200" w:type="dxa"/>
          </w:tcPr>
          <w:p w14:paraId="4B89A9A7" w14:textId="77777777" w:rsidR="00B50050" w:rsidRDefault="00B50050" w:rsidP="0088127C">
            <w:pPr>
              <w:pStyle w:val="OtherTableBody"/>
            </w:pPr>
            <w:r>
              <w:t>Inform User</w:t>
            </w:r>
          </w:p>
        </w:tc>
      </w:tr>
      <w:tr w:rsidR="00B50050" w14:paraId="150EDD3F" w14:textId="77777777" w:rsidTr="00195548">
        <w:tc>
          <w:tcPr>
            <w:tcW w:w="600" w:type="dxa"/>
          </w:tcPr>
          <w:p w14:paraId="1D7C2F3B" w14:textId="77777777" w:rsidR="00B50050" w:rsidRDefault="00B50050" w:rsidP="0088127C">
            <w:pPr>
              <w:pStyle w:val="OtherTableBody"/>
            </w:pPr>
            <w:r>
              <w:t>User</w:t>
            </w:r>
          </w:p>
        </w:tc>
        <w:tc>
          <w:tcPr>
            <w:tcW w:w="600" w:type="dxa"/>
          </w:tcPr>
          <w:p w14:paraId="402CAC98" w14:textId="77777777" w:rsidR="00B50050" w:rsidRDefault="00B50050" w:rsidP="0088127C">
            <w:pPr>
              <w:pStyle w:val="OtherTableBody"/>
            </w:pPr>
          </w:p>
        </w:tc>
        <w:tc>
          <w:tcPr>
            <w:tcW w:w="2600" w:type="dxa"/>
          </w:tcPr>
          <w:p w14:paraId="0CE62BF9" w14:textId="77777777" w:rsidR="00B50050" w:rsidRDefault="00B50050" w:rsidP="0088127C">
            <w:pPr>
              <w:pStyle w:val="OtherTableBody"/>
            </w:pPr>
            <w:r>
              <w:t>Override Type</w:t>
            </w:r>
          </w:p>
        </w:tc>
        <w:tc>
          <w:tcPr>
            <w:tcW w:w="1400" w:type="dxa"/>
          </w:tcPr>
          <w:p w14:paraId="7531A062" w14:textId="77777777" w:rsidR="00B50050" w:rsidRDefault="00B50050" w:rsidP="0088127C">
            <w:pPr>
              <w:pStyle w:val="OtherTableBody"/>
            </w:pPr>
          </w:p>
        </w:tc>
        <w:tc>
          <w:tcPr>
            <w:tcW w:w="4200" w:type="dxa"/>
          </w:tcPr>
          <w:p w14:paraId="0BE2C0E6" w14:textId="77777777" w:rsidR="00B50050" w:rsidRDefault="00B50050" w:rsidP="0088127C">
            <w:pPr>
              <w:pStyle w:val="OtherTableBody"/>
            </w:pPr>
          </w:p>
        </w:tc>
      </w:tr>
      <w:tr w:rsidR="00B50050" w14:paraId="60C8AFCF" w14:textId="77777777" w:rsidTr="00195548">
        <w:tc>
          <w:tcPr>
            <w:tcW w:w="600" w:type="dxa"/>
          </w:tcPr>
          <w:p w14:paraId="764A7B5F" w14:textId="77777777" w:rsidR="00B50050" w:rsidRDefault="00B50050" w:rsidP="0088127C">
            <w:pPr>
              <w:pStyle w:val="OtherTableBody"/>
            </w:pPr>
          </w:p>
        </w:tc>
        <w:tc>
          <w:tcPr>
            <w:tcW w:w="600" w:type="dxa"/>
          </w:tcPr>
          <w:p w14:paraId="226BE246" w14:textId="77777777" w:rsidR="00B50050" w:rsidRDefault="00B50050" w:rsidP="0088127C">
            <w:pPr>
              <w:pStyle w:val="OtherTableBody"/>
            </w:pPr>
            <w:r>
              <w:t>0518</w:t>
            </w:r>
          </w:p>
        </w:tc>
        <w:tc>
          <w:tcPr>
            <w:tcW w:w="2600" w:type="dxa"/>
          </w:tcPr>
          <w:p w14:paraId="1FD46D86" w14:textId="77777777" w:rsidR="00B50050" w:rsidRDefault="00B50050" w:rsidP="0088127C">
            <w:pPr>
              <w:pStyle w:val="OtherTableBody"/>
            </w:pPr>
          </w:p>
        </w:tc>
        <w:tc>
          <w:tcPr>
            <w:tcW w:w="1400" w:type="dxa"/>
          </w:tcPr>
          <w:p w14:paraId="337A7C35" w14:textId="77777777" w:rsidR="00B50050" w:rsidRDefault="00B50050" w:rsidP="0088127C">
            <w:pPr>
              <w:pStyle w:val="OtherTableBody"/>
            </w:pPr>
            <w:r>
              <w:t>EQV</w:t>
            </w:r>
          </w:p>
        </w:tc>
        <w:tc>
          <w:tcPr>
            <w:tcW w:w="4200" w:type="dxa"/>
          </w:tcPr>
          <w:p w14:paraId="7CFBBE83" w14:textId="77777777" w:rsidR="00B50050" w:rsidRDefault="00B50050" w:rsidP="0088127C">
            <w:pPr>
              <w:pStyle w:val="OtherTableBody"/>
            </w:pPr>
            <w:r>
              <w:t>Equivalence Override</w:t>
            </w:r>
          </w:p>
        </w:tc>
      </w:tr>
      <w:tr w:rsidR="00B50050" w14:paraId="1AB0316A" w14:textId="77777777" w:rsidTr="00195548">
        <w:tc>
          <w:tcPr>
            <w:tcW w:w="600" w:type="dxa"/>
          </w:tcPr>
          <w:p w14:paraId="0E0D7ABC" w14:textId="77777777" w:rsidR="00B50050" w:rsidRDefault="00B50050" w:rsidP="0088127C">
            <w:pPr>
              <w:pStyle w:val="OtherTableBody"/>
            </w:pPr>
          </w:p>
        </w:tc>
        <w:tc>
          <w:tcPr>
            <w:tcW w:w="600" w:type="dxa"/>
          </w:tcPr>
          <w:p w14:paraId="362A2C4E" w14:textId="77777777" w:rsidR="00B50050" w:rsidRDefault="00B50050" w:rsidP="0088127C">
            <w:pPr>
              <w:pStyle w:val="OtherTableBody"/>
            </w:pPr>
            <w:r>
              <w:t>0518</w:t>
            </w:r>
          </w:p>
        </w:tc>
        <w:tc>
          <w:tcPr>
            <w:tcW w:w="2600" w:type="dxa"/>
          </w:tcPr>
          <w:p w14:paraId="0AF2740C" w14:textId="77777777" w:rsidR="00B50050" w:rsidRDefault="00B50050" w:rsidP="0088127C">
            <w:pPr>
              <w:pStyle w:val="OtherTableBody"/>
            </w:pPr>
          </w:p>
        </w:tc>
        <w:tc>
          <w:tcPr>
            <w:tcW w:w="1400" w:type="dxa"/>
          </w:tcPr>
          <w:p w14:paraId="125A9D52" w14:textId="77777777" w:rsidR="00B50050" w:rsidRDefault="00B50050" w:rsidP="0088127C">
            <w:pPr>
              <w:pStyle w:val="OtherTableBody"/>
            </w:pPr>
            <w:r>
              <w:t>EXTN</w:t>
            </w:r>
          </w:p>
        </w:tc>
        <w:tc>
          <w:tcPr>
            <w:tcW w:w="4200" w:type="dxa"/>
          </w:tcPr>
          <w:p w14:paraId="395205AB" w14:textId="77777777" w:rsidR="00B50050" w:rsidRDefault="00B50050" w:rsidP="0088127C">
            <w:pPr>
              <w:pStyle w:val="OtherTableBody"/>
            </w:pPr>
            <w:r>
              <w:t>Extension Override</w:t>
            </w:r>
          </w:p>
        </w:tc>
      </w:tr>
      <w:tr w:rsidR="00B50050" w14:paraId="0B1C5C9B" w14:textId="77777777" w:rsidTr="00195548">
        <w:tc>
          <w:tcPr>
            <w:tcW w:w="600" w:type="dxa"/>
          </w:tcPr>
          <w:p w14:paraId="74645D23" w14:textId="77777777" w:rsidR="00B50050" w:rsidRDefault="00B50050" w:rsidP="0088127C">
            <w:pPr>
              <w:pStyle w:val="OtherTableBody"/>
            </w:pPr>
          </w:p>
        </w:tc>
        <w:tc>
          <w:tcPr>
            <w:tcW w:w="600" w:type="dxa"/>
          </w:tcPr>
          <w:p w14:paraId="4955F94E" w14:textId="77777777" w:rsidR="00B50050" w:rsidRDefault="00B50050" w:rsidP="0088127C">
            <w:pPr>
              <w:pStyle w:val="OtherTableBody"/>
            </w:pPr>
            <w:r>
              <w:t>0518</w:t>
            </w:r>
          </w:p>
        </w:tc>
        <w:tc>
          <w:tcPr>
            <w:tcW w:w="2600" w:type="dxa"/>
          </w:tcPr>
          <w:p w14:paraId="024A0D44" w14:textId="77777777" w:rsidR="00B50050" w:rsidRDefault="00B50050" w:rsidP="0088127C">
            <w:pPr>
              <w:pStyle w:val="OtherTableBody"/>
            </w:pPr>
          </w:p>
        </w:tc>
        <w:tc>
          <w:tcPr>
            <w:tcW w:w="1400" w:type="dxa"/>
          </w:tcPr>
          <w:p w14:paraId="6DEB9AB4" w14:textId="77777777" w:rsidR="00B50050" w:rsidRDefault="00B50050" w:rsidP="0088127C">
            <w:pPr>
              <w:pStyle w:val="OtherTableBody"/>
            </w:pPr>
            <w:r>
              <w:t>INLV</w:t>
            </w:r>
          </w:p>
        </w:tc>
        <w:tc>
          <w:tcPr>
            <w:tcW w:w="4200" w:type="dxa"/>
          </w:tcPr>
          <w:p w14:paraId="029AE3A8" w14:textId="77777777" w:rsidR="00B50050" w:rsidRDefault="00B50050" w:rsidP="0088127C">
            <w:pPr>
              <w:pStyle w:val="OtherTableBody"/>
            </w:pPr>
            <w:r>
              <w:t>Interval Override</w:t>
            </w:r>
          </w:p>
        </w:tc>
      </w:tr>
      <w:tr w:rsidR="00B50050" w14:paraId="298FCBCE" w14:textId="77777777" w:rsidTr="00195548">
        <w:tc>
          <w:tcPr>
            <w:tcW w:w="600" w:type="dxa"/>
          </w:tcPr>
          <w:p w14:paraId="5A195F1B" w14:textId="77777777" w:rsidR="00B50050" w:rsidRDefault="00B50050" w:rsidP="0088127C">
            <w:pPr>
              <w:pStyle w:val="OtherTableBody"/>
            </w:pPr>
            <w:r>
              <w:t>User</w:t>
            </w:r>
          </w:p>
        </w:tc>
        <w:tc>
          <w:tcPr>
            <w:tcW w:w="600" w:type="dxa"/>
          </w:tcPr>
          <w:p w14:paraId="1A627381" w14:textId="77777777" w:rsidR="00B50050" w:rsidRDefault="00B50050" w:rsidP="0088127C">
            <w:pPr>
              <w:pStyle w:val="OtherTableBody"/>
            </w:pPr>
          </w:p>
        </w:tc>
        <w:tc>
          <w:tcPr>
            <w:tcW w:w="2600" w:type="dxa"/>
          </w:tcPr>
          <w:p w14:paraId="4DF5EB36" w14:textId="77777777" w:rsidR="00B50050" w:rsidRDefault="00B50050" w:rsidP="0088127C">
            <w:pPr>
              <w:pStyle w:val="OtherTableBody"/>
            </w:pPr>
            <w:r>
              <w:t>Override Reason</w:t>
            </w:r>
          </w:p>
        </w:tc>
        <w:tc>
          <w:tcPr>
            <w:tcW w:w="1400" w:type="dxa"/>
          </w:tcPr>
          <w:p w14:paraId="6E4D5E2A" w14:textId="77777777" w:rsidR="00B50050" w:rsidRDefault="00B50050" w:rsidP="0088127C">
            <w:pPr>
              <w:pStyle w:val="OtherTableBody"/>
            </w:pPr>
          </w:p>
        </w:tc>
        <w:tc>
          <w:tcPr>
            <w:tcW w:w="4200" w:type="dxa"/>
          </w:tcPr>
          <w:p w14:paraId="29227283" w14:textId="77777777" w:rsidR="00B50050" w:rsidRDefault="00B50050" w:rsidP="0088127C">
            <w:pPr>
              <w:pStyle w:val="OtherTableBody"/>
            </w:pPr>
          </w:p>
        </w:tc>
      </w:tr>
      <w:tr w:rsidR="00B50050" w14:paraId="11B9FB0A" w14:textId="77777777" w:rsidTr="00195548">
        <w:tc>
          <w:tcPr>
            <w:tcW w:w="600" w:type="dxa"/>
          </w:tcPr>
          <w:p w14:paraId="0C8A6ADE" w14:textId="77777777" w:rsidR="00B50050" w:rsidRDefault="00B50050" w:rsidP="0088127C">
            <w:pPr>
              <w:pStyle w:val="OtherTableBody"/>
            </w:pPr>
          </w:p>
        </w:tc>
        <w:tc>
          <w:tcPr>
            <w:tcW w:w="600" w:type="dxa"/>
          </w:tcPr>
          <w:p w14:paraId="35326FA3" w14:textId="77777777" w:rsidR="00B50050" w:rsidRDefault="00B50050" w:rsidP="0088127C">
            <w:pPr>
              <w:pStyle w:val="OtherTableBody"/>
            </w:pPr>
            <w:r>
              <w:t>0519</w:t>
            </w:r>
          </w:p>
        </w:tc>
        <w:tc>
          <w:tcPr>
            <w:tcW w:w="2600" w:type="dxa"/>
          </w:tcPr>
          <w:p w14:paraId="6AF18166" w14:textId="77777777" w:rsidR="00B50050" w:rsidRDefault="00B50050" w:rsidP="0088127C">
            <w:pPr>
              <w:pStyle w:val="OtherTableBody"/>
            </w:pPr>
          </w:p>
        </w:tc>
        <w:tc>
          <w:tcPr>
            <w:tcW w:w="1400" w:type="dxa"/>
          </w:tcPr>
          <w:p w14:paraId="4DFE274E" w14:textId="77777777" w:rsidR="00B50050" w:rsidRDefault="00B50050" w:rsidP="0088127C">
            <w:pPr>
              <w:pStyle w:val="OtherTableBody"/>
            </w:pPr>
            <w:r>
              <w:t>...</w:t>
            </w:r>
          </w:p>
        </w:tc>
        <w:tc>
          <w:tcPr>
            <w:tcW w:w="4200" w:type="dxa"/>
          </w:tcPr>
          <w:p w14:paraId="2A36C1EA" w14:textId="77777777" w:rsidR="00B50050" w:rsidRDefault="00B50050" w:rsidP="0088127C">
            <w:pPr>
              <w:pStyle w:val="OtherTableBody"/>
            </w:pPr>
            <w:r>
              <w:t>No suggested values defined</w:t>
            </w:r>
          </w:p>
        </w:tc>
      </w:tr>
      <w:tr w:rsidR="00B50050" w14:paraId="563EC206" w14:textId="77777777" w:rsidTr="00195548">
        <w:tc>
          <w:tcPr>
            <w:tcW w:w="600" w:type="dxa"/>
          </w:tcPr>
          <w:p w14:paraId="26E0579F" w14:textId="77777777" w:rsidR="00B50050" w:rsidRDefault="00B50050" w:rsidP="0088127C">
            <w:pPr>
              <w:pStyle w:val="OtherTableBody"/>
            </w:pPr>
            <w:r>
              <w:t>HL7</w:t>
            </w:r>
          </w:p>
        </w:tc>
        <w:tc>
          <w:tcPr>
            <w:tcW w:w="600" w:type="dxa"/>
          </w:tcPr>
          <w:p w14:paraId="078E2FF4" w14:textId="77777777" w:rsidR="00B50050" w:rsidRDefault="00B50050" w:rsidP="0088127C">
            <w:pPr>
              <w:pStyle w:val="OtherTableBody"/>
            </w:pPr>
          </w:p>
        </w:tc>
        <w:tc>
          <w:tcPr>
            <w:tcW w:w="2600" w:type="dxa"/>
          </w:tcPr>
          <w:p w14:paraId="74D2582A" w14:textId="77777777" w:rsidR="00B50050" w:rsidRDefault="00B50050" w:rsidP="0088127C">
            <w:pPr>
              <w:pStyle w:val="OtherTableBody"/>
            </w:pPr>
            <w:r>
              <w:t>Message Waiting Priority</w:t>
            </w:r>
          </w:p>
        </w:tc>
        <w:tc>
          <w:tcPr>
            <w:tcW w:w="1400" w:type="dxa"/>
          </w:tcPr>
          <w:p w14:paraId="448D29C2" w14:textId="77777777" w:rsidR="00B50050" w:rsidRDefault="00B50050" w:rsidP="0088127C">
            <w:pPr>
              <w:pStyle w:val="OtherTableBody"/>
            </w:pPr>
          </w:p>
        </w:tc>
        <w:tc>
          <w:tcPr>
            <w:tcW w:w="4200" w:type="dxa"/>
          </w:tcPr>
          <w:p w14:paraId="7687E3E5" w14:textId="77777777" w:rsidR="00B50050" w:rsidRDefault="00B50050" w:rsidP="0088127C">
            <w:pPr>
              <w:pStyle w:val="OtherTableBody"/>
            </w:pPr>
          </w:p>
        </w:tc>
      </w:tr>
      <w:tr w:rsidR="00B50050" w14:paraId="662862CA" w14:textId="77777777" w:rsidTr="00195548">
        <w:tc>
          <w:tcPr>
            <w:tcW w:w="600" w:type="dxa"/>
          </w:tcPr>
          <w:p w14:paraId="40A64782" w14:textId="77777777" w:rsidR="00B50050" w:rsidRDefault="00B50050" w:rsidP="0088127C">
            <w:pPr>
              <w:pStyle w:val="OtherTableBody"/>
            </w:pPr>
          </w:p>
        </w:tc>
        <w:tc>
          <w:tcPr>
            <w:tcW w:w="600" w:type="dxa"/>
          </w:tcPr>
          <w:p w14:paraId="46120C36" w14:textId="77777777" w:rsidR="00B50050" w:rsidRDefault="00B50050" w:rsidP="0088127C">
            <w:pPr>
              <w:pStyle w:val="OtherTableBody"/>
            </w:pPr>
            <w:r>
              <w:t>0520</w:t>
            </w:r>
          </w:p>
        </w:tc>
        <w:tc>
          <w:tcPr>
            <w:tcW w:w="2600" w:type="dxa"/>
          </w:tcPr>
          <w:p w14:paraId="3D6B401F" w14:textId="77777777" w:rsidR="00B50050" w:rsidRDefault="00B50050" w:rsidP="0088127C">
            <w:pPr>
              <w:pStyle w:val="OtherTableBody"/>
            </w:pPr>
          </w:p>
        </w:tc>
        <w:tc>
          <w:tcPr>
            <w:tcW w:w="1400" w:type="dxa"/>
          </w:tcPr>
          <w:p w14:paraId="5687AA32" w14:textId="77777777" w:rsidR="00B50050" w:rsidRDefault="00B50050" w:rsidP="0088127C">
            <w:pPr>
              <w:pStyle w:val="OtherTableBody"/>
            </w:pPr>
            <w:r>
              <w:t>H</w:t>
            </w:r>
          </w:p>
        </w:tc>
        <w:tc>
          <w:tcPr>
            <w:tcW w:w="4200" w:type="dxa"/>
          </w:tcPr>
          <w:p w14:paraId="2D991E33" w14:textId="77777777" w:rsidR="00B50050" w:rsidRDefault="00B50050" w:rsidP="0088127C">
            <w:pPr>
              <w:pStyle w:val="OtherTableBody"/>
            </w:pPr>
            <w:r>
              <w:t>High</w:t>
            </w:r>
          </w:p>
        </w:tc>
      </w:tr>
      <w:tr w:rsidR="00B50050" w14:paraId="6B73722E" w14:textId="77777777" w:rsidTr="00195548">
        <w:tc>
          <w:tcPr>
            <w:tcW w:w="600" w:type="dxa"/>
          </w:tcPr>
          <w:p w14:paraId="3662DE89" w14:textId="77777777" w:rsidR="00B50050" w:rsidRDefault="00B50050" w:rsidP="0088127C">
            <w:pPr>
              <w:pStyle w:val="OtherTableBody"/>
            </w:pPr>
          </w:p>
        </w:tc>
        <w:tc>
          <w:tcPr>
            <w:tcW w:w="600" w:type="dxa"/>
          </w:tcPr>
          <w:p w14:paraId="0A0010FA" w14:textId="77777777" w:rsidR="00B50050" w:rsidRDefault="00B50050" w:rsidP="0088127C">
            <w:pPr>
              <w:pStyle w:val="OtherTableBody"/>
            </w:pPr>
            <w:r>
              <w:t>0520</w:t>
            </w:r>
          </w:p>
        </w:tc>
        <w:tc>
          <w:tcPr>
            <w:tcW w:w="2600" w:type="dxa"/>
          </w:tcPr>
          <w:p w14:paraId="3F980D2E" w14:textId="77777777" w:rsidR="00B50050" w:rsidRDefault="00B50050" w:rsidP="0088127C">
            <w:pPr>
              <w:pStyle w:val="OtherTableBody"/>
            </w:pPr>
          </w:p>
        </w:tc>
        <w:tc>
          <w:tcPr>
            <w:tcW w:w="1400" w:type="dxa"/>
          </w:tcPr>
          <w:p w14:paraId="473E66B1" w14:textId="77777777" w:rsidR="00B50050" w:rsidRDefault="00B50050" w:rsidP="0088127C">
            <w:pPr>
              <w:pStyle w:val="OtherTableBody"/>
            </w:pPr>
            <w:r>
              <w:t>L</w:t>
            </w:r>
          </w:p>
        </w:tc>
        <w:tc>
          <w:tcPr>
            <w:tcW w:w="4200" w:type="dxa"/>
          </w:tcPr>
          <w:p w14:paraId="3FF66AFE" w14:textId="77777777" w:rsidR="00B50050" w:rsidRDefault="00B50050" w:rsidP="0088127C">
            <w:pPr>
              <w:pStyle w:val="OtherTableBody"/>
            </w:pPr>
            <w:r>
              <w:t>Low</w:t>
            </w:r>
          </w:p>
        </w:tc>
      </w:tr>
      <w:tr w:rsidR="00B50050" w14:paraId="3132CAF5" w14:textId="77777777" w:rsidTr="00195548">
        <w:tc>
          <w:tcPr>
            <w:tcW w:w="600" w:type="dxa"/>
          </w:tcPr>
          <w:p w14:paraId="46F03BBB" w14:textId="77777777" w:rsidR="00B50050" w:rsidRDefault="00B50050" w:rsidP="0088127C">
            <w:pPr>
              <w:pStyle w:val="OtherTableBody"/>
            </w:pPr>
          </w:p>
        </w:tc>
        <w:tc>
          <w:tcPr>
            <w:tcW w:w="600" w:type="dxa"/>
          </w:tcPr>
          <w:p w14:paraId="093059DE" w14:textId="77777777" w:rsidR="00B50050" w:rsidRDefault="00B50050" w:rsidP="0088127C">
            <w:pPr>
              <w:pStyle w:val="OtherTableBody"/>
            </w:pPr>
            <w:r>
              <w:t>0520</w:t>
            </w:r>
          </w:p>
        </w:tc>
        <w:tc>
          <w:tcPr>
            <w:tcW w:w="2600" w:type="dxa"/>
          </w:tcPr>
          <w:p w14:paraId="1EF44077" w14:textId="77777777" w:rsidR="00B50050" w:rsidRDefault="00B50050" w:rsidP="0088127C">
            <w:pPr>
              <w:pStyle w:val="OtherTableBody"/>
            </w:pPr>
          </w:p>
        </w:tc>
        <w:tc>
          <w:tcPr>
            <w:tcW w:w="1400" w:type="dxa"/>
          </w:tcPr>
          <w:p w14:paraId="1B59CC28" w14:textId="77777777" w:rsidR="00B50050" w:rsidRDefault="00B50050" w:rsidP="0088127C">
            <w:pPr>
              <w:pStyle w:val="OtherTableBody"/>
            </w:pPr>
            <w:r>
              <w:t>M</w:t>
            </w:r>
          </w:p>
        </w:tc>
        <w:tc>
          <w:tcPr>
            <w:tcW w:w="4200" w:type="dxa"/>
          </w:tcPr>
          <w:p w14:paraId="5EF9D37A" w14:textId="77777777" w:rsidR="00B50050" w:rsidRDefault="00B50050" w:rsidP="0088127C">
            <w:pPr>
              <w:pStyle w:val="OtherTableBody"/>
            </w:pPr>
            <w:r>
              <w:t>Medium</w:t>
            </w:r>
          </w:p>
        </w:tc>
      </w:tr>
      <w:tr w:rsidR="00B50050" w14:paraId="75790C6B" w14:textId="77777777" w:rsidTr="00195548">
        <w:tc>
          <w:tcPr>
            <w:tcW w:w="600" w:type="dxa"/>
          </w:tcPr>
          <w:p w14:paraId="04A0F877" w14:textId="77777777" w:rsidR="00B50050" w:rsidRDefault="00B50050" w:rsidP="0088127C">
            <w:pPr>
              <w:pStyle w:val="OtherTableBody"/>
            </w:pPr>
            <w:r>
              <w:t>User</w:t>
            </w:r>
          </w:p>
        </w:tc>
        <w:tc>
          <w:tcPr>
            <w:tcW w:w="600" w:type="dxa"/>
          </w:tcPr>
          <w:p w14:paraId="2E68B071" w14:textId="77777777" w:rsidR="00B50050" w:rsidRDefault="00B50050" w:rsidP="0088127C">
            <w:pPr>
              <w:pStyle w:val="OtherTableBody"/>
            </w:pPr>
          </w:p>
        </w:tc>
        <w:tc>
          <w:tcPr>
            <w:tcW w:w="2600" w:type="dxa"/>
          </w:tcPr>
          <w:p w14:paraId="0145B645" w14:textId="77777777" w:rsidR="00B50050" w:rsidRDefault="00B50050" w:rsidP="0088127C">
            <w:pPr>
              <w:pStyle w:val="OtherTableBody"/>
            </w:pPr>
            <w:r>
              <w:t>Override Code</w:t>
            </w:r>
          </w:p>
        </w:tc>
        <w:tc>
          <w:tcPr>
            <w:tcW w:w="1400" w:type="dxa"/>
          </w:tcPr>
          <w:p w14:paraId="6A6E3906" w14:textId="77777777" w:rsidR="00B50050" w:rsidRDefault="00B50050" w:rsidP="0088127C">
            <w:pPr>
              <w:pStyle w:val="OtherTableBody"/>
            </w:pPr>
          </w:p>
        </w:tc>
        <w:tc>
          <w:tcPr>
            <w:tcW w:w="4200" w:type="dxa"/>
          </w:tcPr>
          <w:p w14:paraId="218E91B8" w14:textId="77777777" w:rsidR="00B50050" w:rsidRDefault="00B50050" w:rsidP="0088127C">
            <w:pPr>
              <w:pStyle w:val="OtherTableBody"/>
            </w:pPr>
          </w:p>
        </w:tc>
      </w:tr>
      <w:tr w:rsidR="00B50050" w14:paraId="42B7B65E" w14:textId="77777777" w:rsidTr="00195548">
        <w:tc>
          <w:tcPr>
            <w:tcW w:w="600" w:type="dxa"/>
          </w:tcPr>
          <w:p w14:paraId="3FDE5723" w14:textId="77777777" w:rsidR="00B50050" w:rsidRDefault="00B50050" w:rsidP="0088127C">
            <w:pPr>
              <w:pStyle w:val="OtherTableBody"/>
            </w:pPr>
          </w:p>
        </w:tc>
        <w:tc>
          <w:tcPr>
            <w:tcW w:w="600" w:type="dxa"/>
          </w:tcPr>
          <w:p w14:paraId="4FC1B3B4" w14:textId="77777777" w:rsidR="00B50050" w:rsidRDefault="00B50050" w:rsidP="0088127C">
            <w:pPr>
              <w:pStyle w:val="OtherTableBody"/>
            </w:pPr>
            <w:r>
              <w:t>0521</w:t>
            </w:r>
          </w:p>
        </w:tc>
        <w:tc>
          <w:tcPr>
            <w:tcW w:w="2600" w:type="dxa"/>
          </w:tcPr>
          <w:p w14:paraId="5517E000" w14:textId="77777777" w:rsidR="00B50050" w:rsidRDefault="00B50050" w:rsidP="0088127C">
            <w:pPr>
              <w:pStyle w:val="OtherTableBody"/>
            </w:pPr>
          </w:p>
        </w:tc>
        <w:tc>
          <w:tcPr>
            <w:tcW w:w="1400" w:type="dxa"/>
          </w:tcPr>
          <w:p w14:paraId="0FF93127" w14:textId="77777777" w:rsidR="00B50050" w:rsidRDefault="00B50050" w:rsidP="0088127C">
            <w:pPr>
              <w:pStyle w:val="OtherTableBody"/>
            </w:pPr>
            <w:r>
              <w:t>...</w:t>
            </w:r>
          </w:p>
        </w:tc>
        <w:tc>
          <w:tcPr>
            <w:tcW w:w="4200" w:type="dxa"/>
          </w:tcPr>
          <w:p w14:paraId="65DF4DC7" w14:textId="77777777" w:rsidR="00B50050" w:rsidRDefault="00B50050" w:rsidP="0088127C">
            <w:pPr>
              <w:pStyle w:val="OtherTableBody"/>
            </w:pPr>
            <w:r>
              <w:t>No suggested values defined</w:t>
            </w:r>
          </w:p>
        </w:tc>
      </w:tr>
      <w:tr w:rsidR="00B50050" w14:paraId="5D3C6C17" w14:textId="77777777" w:rsidTr="00195548">
        <w:tc>
          <w:tcPr>
            <w:tcW w:w="600" w:type="dxa"/>
          </w:tcPr>
          <w:p w14:paraId="1CDBFD48" w14:textId="77777777" w:rsidR="00B50050" w:rsidRDefault="00B50050" w:rsidP="0088127C">
            <w:pPr>
              <w:pStyle w:val="OtherTableBody"/>
            </w:pPr>
            <w:r>
              <w:t>undefined</w:t>
            </w:r>
          </w:p>
        </w:tc>
        <w:tc>
          <w:tcPr>
            <w:tcW w:w="600" w:type="dxa"/>
          </w:tcPr>
          <w:p w14:paraId="3E90716C" w14:textId="77777777" w:rsidR="00B50050" w:rsidRDefault="00B50050" w:rsidP="0088127C">
            <w:pPr>
              <w:pStyle w:val="OtherTableBody"/>
            </w:pPr>
          </w:p>
        </w:tc>
        <w:tc>
          <w:tcPr>
            <w:tcW w:w="2600" w:type="dxa"/>
          </w:tcPr>
          <w:p w14:paraId="465C13E7" w14:textId="77777777" w:rsidR="00B50050" w:rsidRDefault="00B50050" w:rsidP="0088127C">
            <w:pPr>
              <w:pStyle w:val="OtherTableBody"/>
            </w:pPr>
            <w:r>
              <w:t>Requested Discipline(s) (AUT-11)</w:t>
            </w:r>
          </w:p>
        </w:tc>
        <w:tc>
          <w:tcPr>
            <w:tcW w:w="1400" w:type="dxa"/>
          </w:tcPr>
          <w:p w14:paraId="55744C53" w14:textId="77777777" w:rsidR="00B50050" w:rsidRDefault="00B50050" w:rsidP="0088127C">
            <w:pPr>
              <w:pStyle w:val="OtherTableBody"/>
            </w:pPr>
          </w:p>
        </w:tc>
        <w:tc>
          <w:tcPr>
            <w:tcW w:w="4200" w:type="dxa"/>
          </w:tcPr>
          <w:p w14:paraId="69A0E9F6" w14:textId="77777777" w:rsidR="00B50050" w:rsidRDefault="00B50050" w:rsidP="0088127C">
            <w:pPr>
              <w:pStyle w:val="OtherTableBody"/>
            </w:pPr>
          </w:p>
        </w:tc>
      </w:tr>
      <w:tr w:rsidR="00B50050" w14:paraId="65A78A5E" w14:textId="77777777" w:rsidTr="00195548">
        <w:tc>
          <w:tcPr>
            <w:tcW w:w="600" w:type="dxa"/>
          </w:tcPr>
          <w:p w14:paraId="720B9382" w14:textId="77777777" w:rsidR="00B50050" w:rsidRDefault="00B50050" w:rsidP="0088127C">
            <w:pPr>
              <w:pStyle w:val="OtherTableBody"/>
            </w:pPr>
          </w:p>
        </w:tc>
        <w:tc>
          <w:tcPr>
            <w:tcW w:w="600" w:type="dxa"/>
          </w:tcPr>
          <w:p w14:paraId="4126C44F" w14:textId="77777777" w:rsidR="00B50050" w:rsidRDefault="00B50050" w:rsidP="0088127C">
            <w:pPr>
              <w:pStyle w:val="OtherTableBody"/>
            </w:pPr>
            <w:r>
              <w:t>0522</w:t>
            </w:r>
          </w:p>
        </w:tc>
        <w:tc>
          <w:tcPr>
            <w:tcW w:w="2600" w:type="dxa"/>
          </w:tcPr>
          <w:p w14:paraId="0745DBB3" w14:textId="77777777" w:rsidR="00B50050" w:rsidRDefault="00B50050" w:rsidP="0088127C">
            <w:pPr>
              <w:pStyle w:val="OtherTableBody"/>
            </w:pPr>
          </w:p>
        </w:tc>
        <w:tc>
          <w:tcPr>
            <w:tcW w:w="1400" w:type="dxa"/>
          </w:tcPr>
          <w:p w14:paraId="1E0A2311" w14:textId="77777777" w:rsidR="00B50050" w:rsidRDefault="00B50050" w:rsidP="0088127C">
            <w:pPr>
              <w:pStyle w:val="OtherTableBody"/>
            </w:pPr>
          </w:p>
        </w:tc>
        <w:tc>
          <w:tcPr>
            <w:tcW w:w="4200" w:type="dxa"/>
          </w:tcPr>
          <w:p w14:paraId="05F01022" w14:textId="77777777" w:rsidR="00B50050" w:rsidRDefault="00B50050" w:rsidP="0088127C">
            <w:pPr>
              <w:pStyle w:val="OtherTableBody"/>
            </w:pPr>
          </w:p>
        </w:tc>
      </w:tr>
      <w:tr w:rsidR="00B50050" w14:paraId="155505DB" w14:textId="77777777" w:rsidTr="00195548">
        <w:tc>
          <w:tcPr>
            <w:tcW w:w="600" w:type="dxa"/>
          </w:tcPr>
          <w:p w14:paraId="677423D1" w14:textId="77777777" w:rsidR="00B50050" w:rsidRDefault="00B50050" w:rsidP="0088127C">
            <w:pPr>
              <w:pStyle w:val="OtherTableBody"/>
            </w:pPr>
            <w:r>
              <w:t>HL7</w:t>
            </w:r>
          </w:p>
        </w:tc>
        <w:tc>
          <w:tcPr>
            <w:tcW w:w="600" w:type="dxa"/>
          </w:tcPr>
          <w:p w14:paraId="6D8F09CD" w14:textId="77777777" w:rsidR="00B50050" w:rsidRDefault="00B50050" w:rsidP="0088127C">
            <w:pPr>
              <w:pStyle w:val="OtherTableBody"/>
            </w:pPr>
          </w:p>
        </w:tc>
        <w:tc>
          <w:tcPr>
            <w:tcW w:w="2600" w:type="dxa"/>
          </w:tcPr>
          <w:p w14:paraId="2377E780" w14:textId="77777777" w:rsidR="00B50050" w:rsidRDefault="00B50050" w:rsidP="0088127C">
            <w:pPr>
              <w:pStyle w:val="OtherTableBody"/>
            </w:pPr>
            <w:r>
              <w:t>Computation Type</w:t>
            </w:r>
          </w:p>
        </w:tc>
        <w:tc>
          <w:tcPr>
            <w:tcW w:w="1400" w:type="dxa"/>
          </w:tcPr>
          <w:p w14:paraId="49F8CDE0" w14:textId="77777777" w:rsidR="00B50050" w:rsidRDefault="00B50050" w:rsidP="0088127C">
            <w:pPr>
              <w:pStyle w:val="OtherTableBody"/>
            </w:pPr>
          </w:p>
        </w:tc>
        <w:tc>
          <w:tcPr>
            <w:tcW w:w="4200" w:type="dxa"/>
          </w:tcPr>
          <w:p w14:paraId="68FEE2F0" w14:textId="77777777" w:rsidR="00B50050" w:rsidRDefault="00B50050" w:rsidP="0088127C">
            <w:pPr>
              <w:pStyle w:val="OtherTableBody"/>
            </w:pPr>
          </w:p>
        </w:tc>
      </w:tr>
      <w:tr w:rsidR="00B50050" w14:paraId="7F4E1D51" w14:textId="77777777" w:rsidTr="00195548">
        <w:tc>
          <w:tcPr>
            <w:tcW w:w="600" w:type="dxa"/>
          </w:tcPr>
          <w:p w14:paraId="79CE4EEA" w14:textId="77777777" w:rsidR="00B50050" w:rsidRDefault="00B50050" w:rsidP="0088127C">
            <w:pPr>
              <w:pStyle w:val="OtherTableBody"/>
            </w:pPr>
          </w:p>
        </w:tc>
        <w:tc>
          <w:tcPr>
            <w:tcW w:w="600" w:type="dxa"/>
          </w:tcPr>
          <w:p w14:paraId="7AB65539" w14:textId="77777777" w:rsidR="00B50050" w:rsidRDefault="00B50050" w:rsidP="0088127C">
            <w:pPr>
              <w:pStyle w:val="OtherTableBody"/>
            </w:pPr>
            <w:r>
              <w:t>0523</w:t>
            </w:r>
          </w:p>
        </w:tc>
        <w:tc>
          <w:tcPr>
            <w:tcW w:w="2600" w:type="dxa"/>
          </w:tcPr>
          <w:p w14:paraId="3FF07367" w14:textId="77777777" w:rsidR="00B50050" w:rsidRDefault="00B50050" w:rsidP="0088127C">
            <w:pPr>
              <w:pStyle w:val="OtherTableBody"/>
            </w:pPr>
          </w:p>
        </w:tc>
        <w:tc>
          <w:tcPr>
            <w:tcW w:w="1400" w:type="dxa"/>
          </w:tcPr>
          <w:p w14:paraId="06880E76" w14:textId="77777777" w:rsidR="00B50050" w:rsidRDefault="00B50050" w:rsidP="0088127C">
            <w:pPr>
              <w:pStyle w:val="OtherTableBody"/>
            </w:pPr>
            <w:r>
              <w:t>%</w:t>
            </w:r>
          </w:p>
        </w:tc>
        <w:tc>
          <w:tcPr>
            <w:tcW w:w="4200" w:type="dxa"/>
          </w:tcPr>
          <w:p w14:paraId="2C9F88C1" w14:textId="77777777" w:rsidR="00B50050" w:rsidRDefault="00B50050" w:rsidP="0088127C">
            <w:pPr>
              <w:pStyle w:val="OtherTableBody"/>
            </w:pPr>
            <w:r>
              <w:t>Indicates a percent change</w:t>
            </w:r>
          </w:p>
        </w:tc>
      </w:tr>
      <w:tr w:rsidR="00B50050" w14:paraId="2523DCE1" w14:textId="77777777" w:rsidTr="00195548">
        <w:tc>
          <w:tcPr>
            <w:tcW w:w="600" w:type="dxa"/>
          </w:tcPr>
          <w:p w14:paraId="72C79805" w14:textId="77777777" w:rsidR="00B50050" w:rsidRDefault="00B50050" w:rsidP="0088127C">
            <w:pPr>
              <w:pStyle w:val="OtherTableBody"/>
            </w:pPr>
          </w:p>
        </w:tc>
        <w:tc>
          <w:tcPr>
            <w:tcW w:w="600" w:type="dxa"/>
          </w:tcPr>
          <w:p w14:paraId="6E1FF1B9" w14:textId="77777777" w:rsidR="00B50050" w:rsidRDefault="00B50050" w:rsidP="0088127C">
            <w:pPr>
              <w:pStyle w:val="OtherTableBody"/>
            </w:pPr>
            <w:r>
              <w:t>0523</w:t>
            </w:r>
          </w:p>
        </w:tc>
        <w:tc>
          <w:tcPr>
            <w:tcW w:w="2600" w:type="dxa"/>
          </w:tcPr>
          <w:p w14:paraId="5A89346D" w14:textId="77777777" w:rsidR="00B50050" w:rsidRDefault="00B50050" w:rsidP="0088127C">
            <w:pPr>
              <w:pStyle w:val="OtherTableBody"/>
            </w:pPr>
          </w:p>
        </w:tc>
        <w:tc>
          <w:tcPr>
            <w:tcW w:w="1400" w:type="dxa"/>
          </w:tcPr>
          <w:p w14:paraId="5CAD1AEE" w14:textId="77777777" w:rsidR="00B50050" w:rsidRDefault="00B50050" w:rsidP="0088127C">
            <w:pPr>
              <w:pStyle w:val="OtherTableBody"/>
            </w:pPr>
            <w:r>
              <w:t>a</w:t>
            </w:r>
          </w:p>
        </w:tc>
        <w:tc>
          <w:tcPr>
            <w:tcW w:w="4200" w:type="dxa"/>
          </w:tcPr>
          <w:p w14:paraId="77EEF46C" w14:textId="77777777" w:rsidR="00B50050" w:rsidRDefault="00B50050" w:rsidP="0088127C">
            <w:pPr>
              <w:pStyle w:val="OtherTableBody"/>
            </w:pPr>
            <w:r>
              <w:t>Absolute Change</w:t>
            </w:r>
          </w:p>
        </w:tc>
      </w:tr>
      <w:tr w:rsidR="00B50050" w14:paraId="5DEA848D" w14:textId="77777777" w:rsidTr="00195548">
        <w:tc>
          <w:tcPr>
            <w:tcW w:w="600" w:type="dxa"/>
          </w:tcPr>
          <w:p w14:paraId="6BDD7123" w14:textId="77777777" w:rsidR="00B50050" w:rsidRDefault="00B50050" w:rsidP="0088127C">
            <w:pPr>
              <w:pStyle w:val="OtherTableBody"/>
            </w:pPr>
            <w:r>
              <w:t>User</w:t>
            </w:r>
          </w:p>
        </w:tc>
        <w:tc>
          <w:tcPr>
            <w:tcW w:w="600" w:type="dxa"/>
          </w:tcPr>
          <w:p w14:paraId="294A3DE8" w14:textId="77777777" w:rsidR="00B50050" w:rsidRDefault="00B50050" w:rsidP="0088127C">
            <w:pPr>
              <w:pStyle w:val="OtherTableBody"/>
            </w:pPr>
          </w:p>
        </w:tc>
        <w:tc>
          <w:tcPr>
            <w:tcW w:w="2600" w:type="dxa"/>
          </w:tcPr>
          <w:p w14:paraId="2035C03B" w14:textId="77777777" w:rsidR="00B50050" w:rsidRDefault="00B50050" w:rsidP="0088127C">
            <w:pPr>
              <w:pStyle w:val="OtherTableBody"/>
            </w:pPr>
            <w:r>
              <w:t>Privilege</w:t>
            </w:r>
          </w:p>
        </w:tc>
        <w:tc>
          <w:tcPr>
            <w:tcW w:w="1400" w:type="dxa"/>
          </w:tcPr>
          <w:p w14:paraId="491C4DD5" w14:textId="77777777" w:rsidR="00B50050" w:rsidRDefault="00B50050" w:rsidP="0088127C">
            <w:pPr>
              <w:pStyle w:val="OtherTableBody"/>
            </w:pPr>
          </w:p>
        </w:tc>
        <w:tc>
          <w:tcPr>
            <w:tcW w:w="4200" w:type="dxa"/>
          </w:tcPr>
          <w:p w14:paraId="5DE2B945" w14:textId="77777777" w:rsidR="00B50050" w:rsidRDefault="00B50050" w:rsidP="0088127C">
            <w:pPr>
              <w:pStyle w:val="OtherTableBody"/>
            </w:pPr>
          </w:p>
        </w:tc>
      </w:tr>
      <w:tr w:rsidR="00B50050" w14:paraId="40327B13" w14:textId="77777777" w:rsidTr="00195548">
        <w:tc>
          <w:tcPr>
            <w:tcW w:w="600" w:type="dxa"/>
          </w:tcPr>
          <w:p w14:paraId="08EBF210" w14:textId="77777777" w:rsidR="00B50050" w:rsidRDefault="00B50050" w:rsidP="0088127C">
            <w:pPr>
              <w:pStyle w:val="OtherTableBody"/>
            </w:pPr>
          </w:p>
        </w:tc>
        <w:tc>
          <w:tcPr>
            <w:tcW w:w="600" w:type="dxa"/>
          </w:tcPr>
          <w:p w14:paraId="5EB2054F" w14:textId="77777777" w:rsidR="00B50050" w:rsidRDefault="00B50050" w:rsidP="0088127C">
            <w:pPr>
              <w:pStyle w:val="OtherTableBody"/>
            </w:pPr>
            <w:r>
              <w:t>0525</w:t>
            </w:r>
          </w:p>
        </w:tc>
        <w:tc>
          <w:tcPr>
            <w:tcW w:w="2600" w:type="dxa"/>
          </w:tcPr>
          <w:p w14:paraId="6E829C0F" w14:textId="77777777" w:rsidR="00B50050" w:rsidRDefault="00B50050" w:rsidP="0088127C">
            <w:pPr>
              <w:pStyle w:val="OtherTableBody"/>
            </w:pPr>
          </w:p>
        </w:tc>
        <w:tc>
          <w:tcPr>
            <w:tcW w:w="1400" w:type="dxa"/>
          </w:tcPr>
          <w:p w14:paraId="23A9EF06" w14:textId="77777777" w:rsidR="00B50050" w:rsidRDefault="00B50050" w:rsidP="0088127C">
            <w:pPr>
              <w:pStyle w:val="OtherTableBody"/>
            </w:pPr>
            <w:r>
              <w:t>...</w:t>
            </w:r>
          </w:p>
        </w:tc>
        <w:tc>
          <w:tcPr>
            <w:tcW w:w="4200" w:type="dxa"/>
          </w:tcPr>
          <w:p w14:paraId="49439185" w14:textId="77777777" w:rsidR="00B50050" w:rsidRDefault="00B50050" w:rsidP="0088127C">
            <w:pPr>
              <w:pStyle w:val="OtherTableBody"/>
            </w:pPr>
            <w:r>
              <w:t>No suggested values defined</w:t>
            </w:r>
          </w:p>
        </w:tc>
      </w:tr>
      <w:tr w:rsidR="00B50050" w14:paraId="29260519" w14:textId="77777777" w:rsidTr="00195548">
        <w:tc>
          <w:tcPr>
            <w:tcW w:w="600" w:type="dxa"/>
          </w:tcPr>
          <w:p w14:paraId="6BA866FC" w14:textId="77777777" w:rsidR="00B50050" w:rsidRDefault="00B50050" w:rsidP="0088127C">
            <w:pPr>
              <w:pStyle w:val="OtherTableBody"/>
            </w:pPr>
            <w:r>
              <w:t>User</w:t>
            </w:r>
          </w:p>
        </w:tc>
        <w:tc>
          <w:tcPr>
            <w:tcW w:w="600" w:type="dxa"/>
          </w:tcPr>
          <w:p w14:paraId="3683BEA5" w14:textId="77777777" w:rsidR="00B50050" w:rsidRDefault="00B50050" w:rsidP="0088127C">
            <w:pPr>
              <w:pStyle w:val="OtherTableBody"/>
            </w:pPr>
          </w:p>
        </w:tc>
        <w:tc>
          <w:tcPr>
            <w:tcW w:w="2600" w:type="dxa"/>
          </w:tcPr>
          <w:p w14:paraId="77358566" w14:textId="77777777" w:rsidR="00B50050" w:rsidRDefault="00B50050" w:rsidP="0088127C">
            <w:pPr>
              <w:pStyle w:val="OtherTableBody"/>
            </w:pPr>
            <w:r>
              <w:t>Privilege Class</w:t>
            </w:r>
          </w:p>
        </w:tc>
        <w:tc>
          <w:tcPr>
            <w:tcW w:w="1400" w:type="dxa"/>
          </w:tcPr>
          <w:p w14:paraId="5B4B8281" w14:textId="77777777" w:rsidR="00B50050" w:rsidRDefault="00B50050" w:rsidP="0088127C">
            <w:pPr>
              <w:pStyle w:val="OtherTableBody"/>
            </w:pPr>
          </w:p>
        </w:tc>
        <w:tc>
          <w:tcPr>
            <w:tcW w:w="4200" w:type="dxa"/>
          </w:tcPr>
          <w:p w14:paraId="7ADA70CB" w14:textId="77777777" w:rsidR="00B50050" w:rsidRDefault="00B50050" w:rsidP="0088127C">
            <w:pPr>
              <w:pStyle w:val="OtherTableBody"/>
            </w:pPr>
          </w:p>
        </w:tc>
      </w:tr>
      <w:tr w:rsidR="00B50050" w14:paraId="2BDA3392" w14:textId="77777777" w:rsidTr="00195548">
        <w:tc>
          <w:tcPr>
            <w:tcW w:w="600" w:type="dxa"/>
          </w:tcPr>
          <w:p w14:paraId="329E528B" w14:textId="77777777" w:rsidR="00B50050" w:rsidRDefault="00B50050" w:rsidP="0088127C">
            <w:pPr>
              <w:pStyle w:val="OtherTableBody"/>
            </w:pPr>
          </w:p>
        </w:tc>
        <w:tc>
          <w:tcPr>
            <w:tcW w:w="600" w:type="dxa"/>
          </w:tcPr>
          <w:p w14:paraId="7ED17CC1" w14:textId="77777777" w:rsidR="00B50050" w:rsidRDefault="00B50050" w:rsidP="0088127C">
            <w:pPr>
              <w:pStyle w:val="OtherTableBody"/>
            </w:pPr>
            <w:r>
              <w:t>0526</w:t>
            </w:r>
          </w:p>
        </w:tc>
        <w:tc>
          <w:tcPr>
            <w:tcW w:w="2600" w:type="dxa"/>
          </w:tcPr>
          <w:p w14:paraId="45ABE549" w14:textId="77777777" w:rsidR="00B50050" w:rsidRDefault="00B50050" w:rsidP="0088127C">
            <w:pPr>
              <w:pStyle w:val="OtherTableBody"/>
            </w:pPr>
          </w:p>
        </w:tc>
        <w:tc>
          <w:tcPr>
            <w:tcW w:w="1400" w:type="dxa"/>
          </w:tcPr>
          <w:p w14:paraId="6E87EE05" w14:textId="77777777" w:rsidR="00B50050" w:rsidRDefault="00B50050" w:rsidP="0088127C">
            <w:pPr>
              <w:pStyle w:val="OtherTableBody"/>
            </w:pPr>
            <w:r>
              <w:t>...</w:t>
            </w:r>
          </w:p>
        </w:tc>
        <w:tc>
          <w:tcPr>
            <w:tcW w:w="4200" w:type="dxa"/>
          </w:tcPr>
          <w:p w14:paraId="6FC3211C" w14:textId="77777777" w:rsidR="00B50050" w:rsidRDefault="00B50050" w:rsidP="0088127C">
            <w:pPr>
              <w:pStyle w:val="OtherTableBody"/>
            </w:pPr>
            <w:r>
              <w:t>No suggested values defined</w:t>
            </w:r>
          </w:p>
        </w:tc>
      </w:tr>
      <w:tr w:rsidR="00B50050" w14:paraId="13089496" w14:textId="77777777" w:rsidTr="00195548">
        <w:tc>
          <w:tcPr>
            <w:tcW w:w="600" w:type="dxa"/>
          </w:tcPr>
          <w:p w14:paraId="6CF94061" w14:textId="77777777" w:rsidR="00B50050" w:rsidRDefault="00B50050" w:rsidP="0088127C">
            <w:pPr>
              <w:pStyle w:val="OtherTableBody"/>
            </w:pPr>
            <w:r>
              <w:t>HL7</w:t>
            </w:r>
          </w:p>
        </w:tc>
        <w:tc>
          <w:tcPr>
            <w:tcW w:w="600" w:type="dxa"/>
          </w:tcPr>
          <w:p w14:paraId="3127A8FF" w14:textId="77777777" w:rsidR="00B50050" w:rsidRDefault="00B50050" w:rsidP="0088127C">
            <w:pPr>
              <w:pStyle w:val="OtherTableBody"/>
            </w:pPr>
          </w:p>
        </w:tc>
        <w:tc>
          <w:tcPr>
            <w:tcW w:w="2600" w:type="dxa"/>
          </w:tcPr>
          <w:p w14:paraId="598B1DDF" w14:textId="77777777" w:rsidR="00B50050" w:rsidRDefault="00B50050" w:rsidP="0088127C">
            <w:pPr>
              <w:pStyle w:val="OtherTableBody"/>
            </w:pPr>
            <w:r>
              <w:t>Calendar Alignment</w:t>
            </w:r>
          </w:p>
        </w:tc>
        <w:tc>
          <w:tcPr>
            <w:tcW w:w="1400" w:type="dxa"/>
          </w:tcPr>
          <w:p w14:paraId="4905C8AE" w14:textId="77777777" w:rsidR="00B50050" w:rsidRDefault="00B50050" w:rsidP="0088127C">
            <w:pPr>
              <w:pStyle w:val="OtherTableBody"/>
            </w:pPr>
          </w:p>
        </w:tc>
        <w:tc>
          <w:tcPr>
            <w:tcW w:w="4200" w:type="dxa"/>
          </w:tcPr>
          <w:p w14:paraId="7DF09ECA" w14:textId="77777777" w:rsidR="00B50050" w:rsidRDefault="00B50050" w:rsidP="0088127C">
            <w:pPr>
              <w:pStyle w:val="OtherTableBody"/>
            </w:pPr>
          </w:p>
        </w:tc>
      </w:tr>
      <w:tr w:rsidR="00B50050" w14:paraId="26213A7B" w14:textId="77777777" w:rsidTr="00195548">
        <w:tc>
          <w:tcPr>
            <w:tcW w:w="600" w:type="dxa"/>
          </w:tcPr>
          <w:p w14:paraId="4B38F2DE" w14:textId="77777777" w:rsidR="00B50050" w:rsidRDefault="00B50050" w:rsidP="0088127C">
            <w:pPr>
              <w:pStyle w:val="OtherTableBody"/>
            </w:pPr>
          </w:p>
        </w:tc>
        <w:tc>
          <w:tcPr>
            <w:tcW w:w="600" w:type="dxa"/>
          </w:tcPr>
          <w:p w14:paraId="62CA0736" w14:textId="77777777" w:rsidR="00B50050" w:rsidRDefault="00B50050" w:rsidP="0088127C">
            <w:pPr>
              <w:pStyle w:val="OtherTableBody"/>
            </w:pPr>
            <w:r>
              <w:t>0527</w:t>
            </w:r>
          </w:p>
        </w:tc>
        <w:tc>
          <w:tcPr>
            <w:tcW w:w="2600" w:type="dxa"/>
          </w:tcPr>
          <w:p w14:paraId="7B839747" w14:textId="77777777" w:rsidR="00B50050" w:rsidRDefault="00B50050" w:rsidP="0088127C">
            <w:pPr>
              <w:pStyle w:val="OtherTableBody"/>
            </w:pPr>
          </w:p>
        </w:tc>
        <w:tc>
          <w:tcPr>
            <w:tcW w:w="1400" w:type="dxa"/>
          </w:tcPr>
          <w:p w14:paraId="024F77E2" w14:textId="77777777" w:rsidR="00B50050" w:rsidRDefault="00B50050" w:rsidP="0088127C">
            <w:pPr>
              <w:pStyle w:val="OtherTableBody"/>
            </w:pPr>
            <w:r>
              <w:t>DM</w:t>
            </w:r>
          </w:p>
        </w:tc>
        <w:tc>
          <w:tcPr>
            <w:tcW w:w="4200" w:type="dxa"/>
          </w:tcPr>
          <w:p w14:paraId="3DB6BA98" w14:textId="77777777" w:rsidR="00B50050" w:rsidRDefault="00B50050" w:rsidP="0088127C">
            <w:pPr>
              <w:pStyle w:val="OtherTableBody"/>
            </w:pPr>
            <w:r>
              <w:t>day of the month</w:t>
            </w:r>
          </w:p>
        </w:tc>
      </w:tr>
      <w:tr w:rsidR="00B50050" w14:paraId="4500C047" w14:textId="77777777" w:rsidTr="00195548">
        <w:tc>
          <w:tcPr>
            <w:tcW w:w="600" w:type="dxa"/>
          </w:tcPr>
          <w:p w14:paraId="63CD4252" w14:textId="77777777" w:rsidR="00B50050" w:rsidRDefault="00B50050" w:rsidP="0088127C">
            <w:pPr>
              <w:pStyle w:val="OtherTableBody"/>
            </w:pPr>
          </w:p>
        </w:tc>
        <w:tc>
          <w:tcPr>
            <w:tcW w:w="600" w:type="dxa"/>
          </w:tcPr>
          <w:p w14:paraId="5476221F" w14:textId="77777777" w:rsidR="00B50050" w:rsidRDefault="00B50050" w:rsidP="0088127C">
            <w:pPr>
              <w:pStyle w:val="OtherTableBody"/>
            </w:pPr>
            <w:r>
              <w:t>0527</w:t>
            </w:r>
          </w:p>
        </w:tc>
        <w:tc>
          <w:tcPr>
            <w:tcW w:w="2600" w:type="dxa"/>
          </w:tcPr>
          <w:p w14:paraId="5307F366" w14:textId="77777777" w:rsidR="00B50050" w:rsidRDefault="00B50050" w:rsidP="0088127C">
            <w:pPr>
              <w:pStyle w:val="OtherTableBody"/>
            </w:pPr>
          </w:p>
        </w:tc>
        <w:tc>
          <w:tcPr>
            <w:tcW w:w="1400" w:type="dxa"/>
          </w:tcPr>
          <w:p w14:paraId="73117EB9" w14:textId="77777777" w:rsidR="00B50050" w:rsidRDefault="00B50050" w:rsidP="0088127C">
            <w:pPr>
              <w:pStyle w:val="OtherTableBody"/>
            </w:pPr>
            <w:r>
              <w:t>DW</w:t>
            </w:r>
          </w:p>
        </w:tc>
        <w:tc>
          <w:tcPr>
            <w:tcW w:w="4200" w:type="dxa"/>
          </w:tcPr>
          <w:p w14:paraId="013763EA" w14:textId="77777777" w:rsidR="00B50050" w:rsidRDefault="00B50050" w:rsidP="0088127C">
            <w:pPr>
              <w:pStyle w:val="OtherTableBody"/>
            </w:pPr>
            <w:r>
              <w:t>day of the week (begins with Monday)</w:t>
            </w:r>
          </w:p>
        </w:tc>
      </w:tr>
      <w:tr w:rsidR="00B50050" w14:paraId="62402275" w14:textId="77777777" w:rsidTr="00195548">
        <w:tc>
          <w:tcPr>
            <w:tcW w:w="600" w:type="dxa"/>
          </w:tcPr>
          <w:p w14:paraId="48DD4D71" w14:textId="77777777" w:rsidR="00B50050" w:rsidRDefault="00B50050" w:rsidP="0088127C">
            <w:pPr>
              <w:pStyle w:val="OtherTableBody"/>
            </w:pPr>
          </w:p>
        </w:tc>
        <w:tc>
          <w:tcPr>
            <w:tcW w:w="600" w:type="dxa"/>
          </w:tcPr>
          <w:p w14:paraId="6CF0D1B2" w14:textId="77777777" w:rsidR="00B50050" w:rsidRDefault="00B50050" w:rsidP="0088127C">
            <w:pPr>
              <w:pStyle w:val="OtherTableBody"/>
            </w:pPr>
            <w:r>
              <w:t>0527</w:t>
            </w:r>
          </w:p>
        </w:tc>
        <w:tc>
          <w:tcPr>
            <w:tcW w:w="2600" w:type="dxa"/>
          </w:tcPr>
          <w:p w14:paraId="6DA99E36" w14:textId="77777777" w:rsidR="00B50050" w:rsidRDefault="00B50050" w:rsidP="0088127C">
            <w:pPr>
              <w:pStyle w:val="OtherTableBody"/>
            </w:pPr>
          </w:p>
        </w:tc>
        <w:tc>
          <w:tcPr>
            <w:tcW w:w="1400" w:type="dxa"/>
          </w:tcPr>
          <w:p w14:paraId="1F2763E6" w14:textId="77777777" w:rsidR="00B50050" w:rsidRDefault="00B50050" w:rsidP="0088127C">
            <w:pPr>
              <w:pStyle w:val="OtherTableBody"/>
            </w:pPr>
            <w:r>
              <w:t>DY</w:t>
            </w:r>
          </w:p>
        </w:tc>
        <w:tc>
          <w:tcPr>
            <w:tcW w:w="4200" w:type="dxa"/>
          </w:tcPr>
          <w:p w14:paraId="45301FC8" w14:textId="77777777" w:rsidR="00B50050" w:rsidRDefault="00B50050" w:rsidP="0088127C">
            <w:pPr>
              <w:pStyle w:val="OtherTableBody"/>
            </w:pPr>
            <w:r>
              <w:t>day of the year</w:t>
            </w:r>
          </w:p>
        </w:tc>
      </w:tr>
      <w:tr w:rsidR="00B50050" w14:paraId="618D2C71" w14:textId="77777777" w:rsidTr="00195548">
        <w:tc>
          <w:tcPr>
            <w:tcW w:w="600" w:type="dxa"/>
          </w:tcPr>
          <w:p w14:paraId="5176C46F" w14:textId="77777777" w:rsidR="00B50050" w:rsidRDefault="00B50050" w:rsidP="0088127C">
            <w:pPr>
              <w:pStyle w:val="OtherTableBody"/>
            </w:pPr>
          </w:p>
        </w:tc>
        <w:tc>
          <w:tcPr>
            <w:tcW w:w="600" w:type="dxa"/>
          </w:tcPr>
          <w:p w14:paraId="545ABFAC" w14:textId="77777777" w:rsidR="00B50050" w:rsidRDefault="00B50050" w:rsidP="0088127C">
            <w:pPr>
              <w:pStyle w:val="OtherTableBody"/>
            </w:pPr>
            <w:r>
              <w:t>0527</w:t>
            </w:r>
          </w:p>
        </w:tc>
        <w:tc>
          <w:tcPr>
            <w:tcW w:w="2600" w:type="dxa"/>
          </w:tcPr>
          <w:p w14:paraId="38781229" w14:textId="77777777" w:rsidR="00B50050" w:rsidRDefault="00B50050" w:rsidP="0088127C">
            <w:pPr>
              <w:pStyle w:val="OtherTableBody"/>
            </w:pPr>
          </w:p>
        </w:tc>
        <w:tc>
          <w:tcPr>
            <w:tcW w:w="1400" w:type="dxa"/>
          </w:tcPr>
          <w:p w14:paraId="715D7F37" w14:textId="77777777" w:rsidR="00B50050" w:rsidRDefault="00B50050" w:rsidP="0088127C">
            <w:pPr>
              <w:pStyle w:val="OtherTableBody"/>
            </w:pPr>
            <w:r>
              <w:t>HD</w:t>
            </w:r>
          </w:p>
        </w:tc>
        <w:tc>
          <w:tcPr>
            <w:tcW w:w="4200" w:type="dxa"/>
          </w:tcPr>
          <w:p w14:paraId="2AE65665" w14:textId="77777777" w:rsidR="00B50050" w:rsidRDefault="00B50050" w:rsidP="0088127C">
            <w:pPr>
              <w:pStyle w:val="OtherTableBody"/>
            </w:pPr>
            <w:r>
              <w:t>hour of the day</w:t>
            </w:r>
          </w:p>
        </w:tc>
      </w:tr>
      <w:tr w:rsidR="00B50050" w14:paraId="5AE372B1" w14:textId="77777777" w:rsidTr="00195548">
        <w:tc>
          <w:tcPr>
            <w:tcW w:w="600" w:type="dxa"/>
          </w:tcPr>
          <w:p w14:paraId="7FEEDD63" w14:textId="77777777" w:rsidR="00B50050" w:rsidRDefault="00B50050" w:rsidP="0088127C">
            <w:pPr>
              <w:pStyle w:val="OtherTableBody"/>
            </w:pPr>
          </w:p>
        </w:tc>
        <w:tc>
          <w:tcPr>
            <w:tcW w:w="600" w:type="dxa"/>
          </w:tcPr>
          <w:p w14:paraId="09B02637" w14:textId="77777777" w:rsidR="00B50050" w:rsidRDefault="00B50050" w:rsidP="0088127C">
            <w:pPr>
              <w:pStyle w:val="OtherTableBody"/>
            </w:pPr>
            <w:r>
              <w:t>0527</w:t>
            </w:r>
          </w:p>
        </w:tc>
        <w:tc>
          <w:tcPr>
            <w:tcW w:w="2600" w:type="dxa"/>
          </w:tcPr>
          <w:p w14:paraId="45B6BA36" w14:textId="77777777" w:rsidR="00B50050" w:rsidRDefault="00B50050" w:rsidP="0088127C">
            <w:pPr>
              <w:pStyle w:val="OtherTableBody"/>
            </w:pPr>
          </w:p>
        </w:tc>
        <w:tc>
          <w:tcPr>
            <w:tcW w:w="1400" w:type="dxa"/>
          </w:tcPr>
          <w:p w14:paraId="0E12863B" w14:textId="77777777" w:rsidR="00B50050" w:rsidRDefault="00B50050" w:rsidP="0088127C">
            <w:pPr>
              <w:pStyle w:val="OtherTableBody"/>
            </w:pPr>
            <w:r>
              <w:t>MY</w:t>
            </w:r>
          </w:p>
        </w:tc>
        <w:tc>
          <w:tcPr>
            <w:tcW w:w="4200" w:type="dxa"/>
          </w:tcPr>
          <w:p w14:paraId="77B44C63" w14:textId="77777777" w:rsidR="00B50050" w:rsidRDefault="00B50050" w:rsidP="0088127C">
            <w:pPr>
              <w:pStyle w:val="OtherTableBody"/>
            </w:pPr>
            <w:r>
              <w:t>month of the year</w:t>
            </w:r>
          </w:p>
        </w:tc>
      </w:tr>
      <w:tr w:rsidR="00B50050" w14:paraId="5B80E56A" w14:textId="77777777" w:rsidTr="00195548">
        <w:tc>
          <w:tcPr>
            <w:tcW w:w="600" w:type="dxa"/>
          </w:tcPr>
          <w:p w14:paraId="62B3CC89" w14:textId="77777777" w:rsidR="00B50050" w:rsidRDefault="00B50050" w:rsidP="0088127C">
            <w:pPr>
              <w:pStyle w:val="OtherTableBody"/>
            </w:pPr>
          </w:p>
        </w:tc>
        <w:tc>
          <w:tcPr>
            <w:tcW w:w="600" w:type="dxa"/>
          </w:tcPr>
          <w:p w14:paraId="26BA949D" w14:textId="77777777" w:rsidR="00B50050" w:rsidRDefault="00B50050" w:rsidP="0088127C">
            <w:pPr>
              <w:pStyle w:val="OtherTableBody"/>
            </w:pPr>
            <w:r>
              <w:t>0527</w:t>
            </w:r>
          </w:p>
        </w:tc>
        <w:tc>
          <w:tcPr>
            <w:tcW w:w="2600" w:type="dxa"/>
          </w:tcPr>
          <w:p w14:paraId="5EE413A4" w14:textId="77777777" w:rsidR="00B50050" w:rsidRDefault="00B50050" w:rsidP="0088127C">
            <w:pPr>
              <w:pStyle w:val="OtherTableBody"/>
            </w:pPr>
          </w:p>
        </w:tc>
        <w:tc>
          <w:tcPr>
            <w:tcW w:w="1400" w:type="dxa"/>
          </w:tcPr>
          <w:p w14:paraId="6ED254CA" w14:textId="77777777" w:rsidR="00B50050" w:rsidRDefault="00B50050" w:rsidP="0088127C">
            <w:pPr>
              <w:pStyle w:val="OtherTableBody"/>
            </w:pPr>
            <w:r>
              <w:t>NH</w:t>
            </w:r>
          </w:p>
        </w:tc>
        <w:tc>
          <w:tcPr>
            <w:tcW w:w="4200" w:type="dxa"/>
          </w:tcPr>
          <w:p w14:paraId="160BBDE6" w14:textId="77777777" w:rsidR="00B50050" w:rsidRDefault="00B50050" w:rsidP="0088127C">
            <w:pPr>
              <w:pStyle w:val="OtherTableBody"/>
            </w:pPr>
            <w:r>
              <w:t>minute of the hour</w:t>
            </w:r>
          </w:p>
        </w:tc>
      </w:tr>
      <w:tr w:rsidR="00B50050" w14:paraId="5DF0B123" w14:textId="77777777" w:rsidTr="00195548">
        <w:tc>
          <w:tcPr>
            <w:tcW w:w="600" w:type="dxa"/>
          </w:tcPr>
          <w:p w14:paraId="7AEDEA92" w14:textId="77777777" w:rsidR="00B50050" w:rsidRDefault="00B50050" w:rsidP="0088127C">
            <w:pPr>
              <w:pStyle w:val="OtherTableBody"/>
            </w:pPr>
          </w:p>
        </w:tc>
        <w:tc>
          <w:tcPr>
            <w:tcW w:w="600" w:type="dxa"/>
          </w:tcPr>
          <w:p w14:paraId="144CE5CB" w14:textId="77777777" w:rsidR="00B50050" w:rsidRDefault="00B50050" w:rsidP="0088127C">
            <w:pPr>
              <w:pStyle w:val="OtherTableBody"/>
            </w:pPr>
            <w:r>
              <w:t>0527</w:t>
            </w:r>
          </w:p>
        </w:tc>
        <w:tc>
          <w:tcPr>
            <w:tcW w:w="2600" w:type="dxa"/>
          </w:tcPr>
          <w:p w14:paraId="65184EDF" w14:textId="77777777" w:rsidR="00B50050" w:rsidRDefault="00B50050" w:rsidP="0088127C">
            <w:pPr>
              <w:pStyle w:val="OtherTableBody"/>
            </w:pPr>
          </w:p>
        </w:tc>
        <w:tc>
          <w:tcPr>
            <w:tcW w:w="1400" w:type="dxa"/>
          </w:tcPr>
          <w:p w14:paraId="7096AEB4" w14:textId="77777777" w:rsidR="00B50050" w:rsidRDefault="00B50050" w:rsidP="0088127C">
            <w:pPr>
              <w:pStyle w:val="OtherTableBody"/>
            </w:pPr>
            <w:r>
              <w:t>SN</w:t>
            </w:r>
          </w:p>
        </w:tc>
        <w:tc>
          <w:tcPr>
            <w:tcW w:w="4200" w:type="dxa"/>
          </w:tcPr>
          <w:p w14:paraId="5FB92C98" w14:textId="77777777" w:rsidR="00B50050" w:rsidRDefault="00B50050" w:rsidP="0088127C">
            <w:pPr>
              <w:pStyle w:val="OtherTableBody"/>
            </w:pPr>
            <w:r>
              <w:t>second of the minute</w:t>
            </w:r>
          </w:p>
        </w:tc>
      </w:tr>
      <w:tr w:rsidR="00B50050" w14:paraId="41BF084F" w14:textId="77777777" w:rsidTr="00195548">
        <w:tc>
          <w:tcPr>
            <w:tcW w:w="600" w:type="dxa"/>
          </w:tcPr>
          <w:p w14:paraId="75C87775" w14:textId="77777777" w:rsidR="00B50050" w:rsidRDefault="00B50050" w:rsidP="0088127C">
            <w:pPr>
              <w:pStyle w:val="OtherTableBody"/>
            </w:pPr>
          </w:p>
        </w:tc>
        <w:tc>
          <w:tcPr>
            <w:tcW w:w="600" w:type="dxa"/>
          </w:tcPr>
          <w:p w14:paraId="269BCB5A" w14:textId="77777777" w:rsidR="00B50050" w:rsidRDefault="00B50050" w:rsidP="0088127C">
            <w:pPr>
              <w:pStyle w:val="OtherTableBody"/>
            </w:pPr>
            <w:r>
              <w:t>0527</w:t>
            </w:r>
          </w:p>
        </w:tc>
        <w:tc>
          <w:tcPr>
            <w:tcW w:w="2600" w:type="dxa"/>
          </w:tcPr>
          <w:p w14:paraId="41D4FB4F" w14:textId="77777777" w:rsidR="00B50050" w:rsidRDefault="00B50050" w:rsidP="0088127C">
            <w:pPr>
              <w:pStyle w:val="OtherTableBody"/>
            </w:pPr>
          </w:p>
        </w:tc>
        <w:tc>
          <w:tcPr>
            <w:tcW w:w="1400" w:type="dxa"/>
          </w:tcPr>
          <w:p w14:paraId="22B9E7B5" w14:textId="77777777" w:rsidR="00B50050" w:rsidRDefault="00B50050" w:rsidP="0088127C">
            <w:pPr>
              <w:pStyle w:val="OtherTableBody"/>
            </w:pPr>
            <w:r>
              <w:t>WY</w:t>
            </w:r>
          </w:p>
        </w:tc>
        <w:tc>
          <w:tcPr>
            <w:tcW w:w="4200" w:type="dxa"/>
          </w:tcPr>
          <w:p w14:paraId="50FAD4B5" w14:textId="77777777" w:rsidR="00B50050" w:rsidRDefault="00B50050" w:rsidP="0088127C">
            <w:pPr>
              <w:pStyle w:val="OtherTableBody"/>
            </w:pPr>
            <w:r>
              <w:t>week of the year</w:t>
            </w:r>
          </w:p>
        </w:tc>
      </w:tr>
      <w:tr w:rsidR="00B50050" w14:paraId="6614A22D" w14:textId="77777777" w:rsidTr="00195548">
        <w:tc>
          <w:tcPr>
            <w:tcW w:w="600" w:type="dxa"/>
          </w:tcPr>
          <w:p w14:paraId="58AE8F65" w14:textId="77777777" w:rsidR="00B50050" w:rsidRDefault="00B50050" w:rsidP="0088127C">
            <w:pPr>
              <w:pStyle w:val="OtherTableBody"/>
            </w:pPr>
            <w:r>
              <w:t>HL7</w:t>
            </w:r>
          </w:p>
        </w:tc>
        <w:tc>
          <w:tcPr>
            <w:tcW w:w="600" w:type="dxa"/>
          </w:tcPr>
          <w:p w14:paraId="3BC00795" w14:textId="77777777" w:rsidR="00B50050" w:rsidRDefault="00B50050" w:rsidP="0088127C">
            <w:pPr>
              <w:pStyle w:val="OtherTableBody"/>
            </w:pPr>
          </w:p>
        </w:tc>
        <w:tc>
          <w:tcPr>
            <w:tcW w:w="2600" w:type="dxa"/>
          </w:tcPr>
          <w:p w14:paraId="50EFBC90" w14:textId="77777777" w:rsidR="00B50050" w:rsidRDefault="00B50050" w:rsidP="0088127C">
            <w:pPr>
              <w:pStyle w:val="OtherTableBody"/>
            </w:pPr>
            <w:r>
              <w:t>Event Related Period</w:t>
            </w:r>
          </w:p>
        </w:tc>
        <w:tc>
          <w:tcPr>
            <w:tcW w:w="1400" w:type="dxa"/>
          </w:tcPr>
          <w:p w14:paraId="1821CD90" w14:textId="77777777" w:rsidR="00B50050" w:rsidRDefault="00B50050" w:rsidP="0088127C">
            <w:pPr>
              <w:pStyle w:val="OtherTableBody"/>
            </w:pPr>
          </w:p>
        </w:tc>
        <w:tc>
          <w:tcPr>
            <w:tcW w:w="4200" w:type="dxa"/>
          </w:tcPr>
          <w:p w14:paraId="63D7BA58" w14:textId="77777777" w:rsidR="00B50050" w:rsidRDefault="00B50050" w:rsidP="0088127C">
            <w:pPr>
              <w:pStyle w:val="OtherTableBody"/>
            </w:pPr>
          </w:p>
        </w:tc>
      </w:tr>
      <w:tr w:rsidR="00B50050" w14:paraId="26DD3C97" w14:textId="77777777" w:rsidTr="00195548">
        <w:tc>
          <w:tcPr>
            <w:tcW w:w="600" w:type="dxa"/>
          </w:tcPr>
          <w:p w14:paraId="409E7AE1" w14:textId="77777777" w:rsidR="00B50050" w:rsidRDefault="00B50050" w:rsidP="0088127C">
            <w:pPr>
              <w:pStyle w:val="OtherTableBody"/>
            </w:pPr>
          </w:p>
        </w:tc>
        <w:tc>
          <w:tcPr>
            <w:tcW w:w="600" w:type="dxa"/>
          </w:tcPr>
          <w:p w14:paraId="1ADCDE1C" w14:textId="77777777" w:rsidR="00B50050" w:rsidRDefault="00B50050" w:rsidP="0088127C">
            <w:pPr>
              <w:pStyle w:val="OtherTableBody"/>
            </w:pPr>
            <w:r>
              <w:t>0528</w:t>
            </w:r>
          </w:p>
        </w:tc>
        <w:tc>
          <w:tcPr>
            <w:tcW w:w="2600" w:type="dxa"/>
          </w:tcPr>
          <w:p w14:paraId="26419FE1" w14:textId="77777777" w:rsidR="00B50050" w:rsidRDefault="00B50050" w:rsidP="0088127C">
            <w:pPr>
              <w:pStyle w:val="OtherTableBody"/>
            </w:pPr>
          </w:p>
        </w:tc>
        <w:tc>
          <w:tcPr>
            <w:tcW w:w="1400" w:type="dxa"/>
          </w:tcPr>
          <w:p w14:paraId="3E9F4E0F" w14:textId="77777777" w:rsidR="00B50050" w:rsidRDefault="00B50050" w:rsidP="0088127C">
            <w:pPr>
              <w:pStyle w:val="OtherTableBody"/>
            </w:pPr>
            <w:r>
              <w:t>AC</w:t>
            </w:r>
          </w:p>
        </w:tc>
        <w:tc>
          <w:tcPr>
            <w:tcW w:w="4200" w:type="dxa"/>
          </w:tcPr>
          <w:p w14:paraId="00826EB1" w14:textId="77777777" w:rsidR="00B50050" w:rsidRDefault="00B50050" w:rsidP="0088127C">
            <w:pPr>
              <w:pStyle w:val="OtherTableBody"/>
            </w:pPr>
            <w:r>
              <w:t>before meal (from lat. ante cibus)</w:t>
            </w:r>
          </w:p>
        </w:tc>
      </w:tr>
      <w:tr w:rsidR="00B50050" w14:paraId="7C12152D" w14:textId="77777777" w:rsidTr="00195548">
        <w:tc>
          <w:tcPr>
            <w:tcW w:w="600" w:type="dxa"/>
          </w:tcPr>
          <w:p w14:paraId="106A40DB" w14:textId="77777777" w:rsidR="00B50050" w:rsidRDefault="00B50050" w:rsidP="0088127C">
            <w:pPr>
              <w:pStyle w:val="OtherTableBody"/>
            </w:pPr>
          </w:p>
        </w:tc>
        <w:tc>
          <w:tcPr>
            <w:tcW w:w="600" w:type="dxa"/>
          </w:tcPr>
          <w:p w14:paraId="5746C1EC" w14:textId="77777777" w:rsidR="00B50050" w:rsidRDefault="00B50050" w:rsidP="0088127C">
            <w:pPr>
              <w:pStyle w:val="OtherTableBody"/>
            </w:pPr>
            <w:r>
              <w:t>0528</w:t>
            </w:r>
          </w:p>
        </w:tc>
        <w:tc>
          <w:tcPr>
            <w:tcW w:w="2600" w:type="dxa"/>
          </w:tcPr>
          <w:p w14:paraId="508A714F" w14:textId="77777777" w:rsidR="00B50050" w:rsidRDefault="00B50050" w:rsidP="0088127C">
            <w:pPr>
              <w:pStyle w:val="OtherTableBody"/>
            </w:pPr>
          </w:p>
        </w:tc>
        <w:tc>
          <w:tcPr>
            <w:tcW w:w="1400" w:type="dxa"/>
          </w:tcPr>
          <w:p w14:paraId="6A29BB83" w14:textId="77777777" w:rsidR="00B50050" w:rsidRDefault="00B50050" w:rsidP="0088127C">
            <w:pPr>
              <w:pStyle w:val="OtherTableBody"/>
            </w:pPr>
            <w:r>
              <w:t>ACD</w:t>
            </w:r>
          </w:p>
        </w:tc>
        <w:tc>
          <w:tcPr>
            <w:tcW w:w="4200" w:type="dxa"/>
          </w:tcPr>
          <w:p w14:paraId="5E0B8C4C" w14:textId="77777777" w:rsidR="00B50050" w:rsidRDefault="00B50050" w:rsidP="0088127C">
            <w:pPr>
              <w:pStyle w:val="OtherTableBody"/>
            </w:pPr>
            <w:r>
              <w:t>before lunch (from lat. ante cibus diurnus)</w:t>
            </w:r>
          </w:p>
        </w:tc>
      </w:tr>
      <w:tr w:rsidR="00B50050" w14:paraId="7A06030A" w14:textId="77777777" w:rsidTr="00195548">
        <w:tc>
          <w:tcPr>
            <w:tcW w:w="600" w:type="dxa"/>
          </w:tcPr>
          <w:p w14:paraId="5CC349D2" w14:textId="77777777" w:rsidR="00B50050" w:rsidRDefault="00B50050" w:rsidP="0088127C">
            <w:pPr>
              <w:pStyle w:val="OtherTableBody"/>
            </w:pPr>
          </w:p>
        </w:tc>
        <w:tc>
          <w:tcPr>
            <w:tcW w:w="600" w:type="dxa"/>
          </w:tcPr>
          <w:p w14:paraId="4AF3DB79" w14:textId="77777777" w:rsidR="00B50050" w:rsidRDefault="00B50050" w:rsidP="0088127C">
            <w:pPr>
              <w:pStyle w:val="OtherTableBody"/>
            </w:pPr>
            <w:r>
              <w:t>0528</w:t>
            </w:r>
          </w:p>
        </w:tc>
        <w:tc>
          <w:tcPr>
            <w:tcW w:w="2600" w:type="dxa"/>
          </w:tcPr>
          <w:p w14:paraId="0837972A" w14:textId="77777777" w:rsidR="00B50050" w:rsidRDefault="00B50050" w:rsidP="0088127C">
            <w:pPr>
              <w:pStyle w:val="OtherTableBody"/>
            </w:pPr>
          </w:p>
        </w:tc>
        <w:tc>
          <w:tcPr>
            <w:tcW w:w="1400" w:type="dxa"/>
          </w:tcPr>
          <w:p w14:paraId="57AED071" w14:textId="77777777" w:rsidR="00B50050" w:rsidRDefault="00B50050" w:rsidP="0088127C">
            <w:pPr>
              <w:pStyle w:val="OtherTableBody"/>
            </w:pPr>
            <w:r>
              <w:t>ACM</w:t>
            </w:r>
          </w:p>
        </w:tc>
        <w:tc>
          <w:tcPr>
            <w:tcW w:w="4200" w:type="dxa"/>
          </w:tcPr>
          <w:p w14:paraId="687F6301" w14:textId="77777777" w:rsidR="00B50050" w:rsidRDefault="00B50050" w:rsidP="0088127C">
            <w:pPr>
              <w:pStyle w:val="OtherTableBody"/>
            </w:pPr>
            <w:r>
              <w:t>before breakfast (from lat. ante cibus matutinus)</w:t>
            </w:r>
          </w:p>
        </w:tc>
      </w:tr>
      <w:tr w:rsidR="00B50050" w14:paraId="441504BA" w14:textId="77777777" w:rsidTr="00195548">
        <w:tc>
          <w:tcPr>
            <w:tcW w:w="600" w:type="dxa"/>
          </w:tcPr>
          <w:p w14:paraId="53AF8321" w14:textId="77777777" w:rsidR="00B50050" w:rsidRDefault="00B50050" w:rsidP="0088127C">
            <w:pPr>
              <w:pStyle w:val="OtherTableBody"/>
            </w:pPr>
          </w:p>
        </w:tc>
        <w:tc>
          <w:tcPr>
            <w:tcW w:w="600" w:type="dxa"/>
          </w:tcPr>
          <w:p w14:paraId="0F46636E" w14:textId="77777777" w:rsidR="00B50050" w:rsidRDefault="00B50050" w:rsidP="0088127C">
            <w:pPr>
              <w:pStyle w:val="OtherTableBody"/>
            </w:pPr>
            <w:r>
              <w:t>0528</w:t>
            </w:r>
          </w:p>
        </w:tc>
        <w:tc>
          <w:tcPr>
            <w:tcW w:w="2600" w:type="dxa"/>
          </w:tcPr>
          <w:p w14:paraId="1A612FA8" w14:textId="77777777" w:rsidR="00B50050" w:rsidRDefault="00B50050" w:rsidP="0088127C">
            <w:pPr>
              <w:pStyle w:val="OtherTableBody"/>
            </w:pPr>
          </w:p>
        </w:tc>
        <w:tc>
          <w:tcPr>
            <w:tcW w:w="1400" w:type="dxa"/>
          </w:tcPr>
          <w:p w14:paraId="1D6DF874" w14:textId="77777777" w:rsidR="00B50050" w:rsidRDefault="00B50050" w:rsidP="0088127C">
            <w:pPr>
              <w:pStyle w:val="OtherTableBody"/>
            </w:pPr>
            <w:r>
              <w:t>ACV</w:t>
            </w:r>
          </w:p>
        </w:tc>
        <w:tc>
          <w:tcPr>
            <w:tcW w:w="4200" w:type="dxa"/>
          </w:tcPr>
          <w:p w14:paraId="1EE14B5E" w14:textId="77777777" w:rsidR="00B50050" w:rsidRDefault="00B50050" w:rsidP="0088127C">
            <w:pPr>
              <w:pStyle w:val="OtherTableBody"/>
            </w:pPr>
            <w:r>
              <w:t>before dinner (from lat. ante cibus vespertinus)</w:t>
            </w:r>
          </w:p>
        </w:tc>
      </w:tr>
      <w:tr w:rsidR="00B50050" w14:paraId="555E91EE" w14:textId="77777777" w:rsidTr="00195548">
        <w:tc>
          <w:tcPr>
            <w:tcW w:w="600" w:type="dxa"/>
          </w:tcPr>
          <w:p w14:paraId="75633A85" w14:textId="77777777" w:rsidR="00B50050" w:rsidRDefault="00B50050" w:rsidP="0088127C">
            <w:pPr>
              <w:pStyle w:val="OtherTableBody"/>
            </w:pPr>
          </w:p>
        </w:tc>
        <w:tc>
          <w:tcPr>
            <w:tcW w:w="600" w:type="dxa"/>
          </w:tcPr>
          <w:p w14:paraId="7AC8F02E" w14:textId="77777777" w:rsidR="00B50050" w:rsidRDefault="00B50050" w:rsidP="0088127C">
            <w:pPr>
              <w:pStyle w:val="OtherTableBody"/>
            </w:pPr>
            <w:r>
              <w:t>0528</w:t>
            </w:r>
          </w:p>
        </w:tc>
        <w:tc>
          <w:tcPr>
            <w:tcW w:w="2600" w:type="dxa"/>
          </w:tcPr>
          <w:p w14:paraId="09B31C43" w14:textId="77777777" w:rsidR="00B50050" w:rsidRDefault="00B50050" w:rsidP="0088127C">
            <w:pPr>
              <w:pStyle w:val="OtherTableBody"/>
            </w:pPr>
          </w:p>
        </w:tc>
        <w:tc>
          <w:tcPr>
            <w:tcW w:w="1400" w:type="dxa"/>
          </w:tcPr>
          <w:p w14:paraId="374FDA15" w14:textId="77777777" w:rsidR="00B50050" w:rsidRDefault="00B50050" w:rsidP="0088127C">
            <w:pPr>
              <w:pStyle w:val="OtherTableBody"/>
            </w:pPr>
            <w:r>
              <w:t>HS</w:t>
            </w:r>
          </w:p>
        </w:tc>
        <w:tc>
          <w:tcPr>
            <w:tcW w:w="4200" w:type="dxa"/>
          </w:tcPr>
          <w:p w14:paraId="0D6E23C2" w14:textId="77777777" w:rsidR="00B50050" w:rsidRDefault="00B50050" w:rsidP="0088127C">
            <w:pPr>
              <w:pStyle w:val="OtherTableBody"/>
            </w:pPr>
            <w:r>
              <w:t>the hour of sleep (e.g., H18-22)</w:t>
            </w:r>
          </w:p>
        </w:tc>
      </w:tr>
      <w:tr w:rsidR="00B50050" w14:paraId="4109A752" w14:textId="77777777" w:rsidTr="00195548">
        <w:tc>
          <w:tcPr>
            <w:tcW w:w="600" w:type="dxa"/>
          </w:tcPr>
          <w:p w14:paraId="28114A1A" w14:textId="77777777" w:rsidR="00B50050" w:rsidRDefault="00B50050" w:rsidP="0088127C">
            <w:pPr>
              <w:pStyle w:val="OtherTableBody"/>
            </w:pPr>
          </w:p>
        </w:tc>
        <w:tc>
          <w:tcPr>
            <w:tcW w:w="600" w:type="dxa"/>
          </w:tcPr>
          <w:p w14:paraId="3A549DD7" w14:textId="77777777" w:rsidR="00B50050" w:rsidRDefault="00B50050" w:rsidP="0088127C">
            <w:pPr>
              <w:pStyle w:val="OtherTableBody"/>
            </w:pPr>
            <w:r>
              <w:t>0528</w:t>
            </w:r>
          </w:p>
        </w:tc>
        <w:tc>
          <w:tcPr>
            <w:tcW w:w="2600" w:type="dxa"/>
          </w:tcPr>
          <w:p w14:paraId="5B380524" w14:textId="77777777" w:rsidR="00B50050" w:rsidRDefault="00B50050" w:rsidP="0088127C">
            <w:pPr>
              <w:pStyle w:val="OtherTableBody"/>
            </w:pPr>
          </w:p>
        </w:tc>
        <w:tc>
          <w:tcPr>
            <w:tcW w:w="1400" w:type="dxa"/>
          </w:tcPr>
          <w:p w14:paraId="0F2A0D39" w14:textId="77777777" w:rsidR="00B50050" w:rsidRDefault="00B50050" w:rsidP="0088127C">
            <w:pPr>
              <w:pStyle w:val="OtherTableBody"/>
            </w:pPr>
            <w:r>
              <w:t>IC</w:t>
            </w:r>
          </w:p>
        </w:tc>
        <w:tc>
          <w:tcPr>
            <w:tcW w:w="4200" w:type="dxa"/>
          </w:tcPr>
          <w:p w14:paraId="5B4A00B3" w14:textId="77777777" w:rsidR="00B50050" w:rsidRDefault="00B50050" w:rsidP="0088127C">
            <w:pPr>
              <w:pStyle w:val="OtherTableBody"/>
            </w:pPr>
            <w:r>
              <w:t>between meals (from lat. inter cibus)</w:t>
            </w:r>
          </w:p>
        </w:tc>
      </w:tr>
      <w:tr w:rsidR="00B50050" w14:paraId="621C9246" w14:textId="77777777" w:rsidTr="00195548">
        <w:tc>
          <w:tcPr>
            <w:tcW w:w="600" w:type="dxa"/>
          </w:tcPr>
          <w:p w14:paraId="2A64DBE4" w14:textId="77777777" w:rsidR="00B50050" w:rsidRDefault="00B50050" w:rsidP="0088127C">
            <w:pPr>
              <w:pStyle w:val="OtherTableBody"/>
            </w:pPr>
          </w:p>
        </w:tc>
        <w:tc>
          <w:tcPr>
            <w:tcW w:w="600" w:type="dxa"/>
          </w:tcPr>
          <w:p w14:paraId="7A549144" w14:textId="77777777" w:rsidR="00B50050" w:rsidRDefault="00B50050" w:rsidP="0088127C">
            <w:pPr>
              <w:pStyle w:val="OtherTableBody"/>
            </w:pPr>
            <w:r>
              <w:t>0528</w:t>
            </w:r>
          </w:p>
        </w:tc>
        <w:tc>
          <w:tcPr>
            <w:tcW w:w="2600" w:type="dxa"/>
          </w:tcPr>
          <w:p w14:paraId="1955DCEF" w14:textId="77777777" w:rsidR="00B50050" w:rsidRDefault="00B50050" w:rsidP="0088127C">
            <w:pPr>
              <w:pStyle w:val="OtherTableBody"/>
            </w:pPr>
          </w:p>
        </w:tc>
        <w:tc>
          <w:tcPr>
            <w:tcW w:w="1400" w:type="dxa"/>
          </w:tcPr>
          <w:p w14:paraId="0E0980CA" w14:textId="77777777" w:rsidR="00B50050" w:rsidRDefault="00B50050" w:rsidP="0088127C">
            <w:pPr>
              <w:pStyle w:val="OtherTableBody"/>
            </w:pPr>
            <w:r>
              <w:t>ICD</w:t>
            </w:r>
          </w:p>
        </w:tc>
        <w:tc>
          <w:tcPr>
            <w:tcW w:w="4200" w:type="dxa"/>
          </w:tcPr>
          <w:p w14:paraId="1D9E6F32" w14:textId="77777777" w:rsidR="00B50050" w:rsidRDefault="00B50050" w:rsidP="0088127C">
            <w:pPr>
              <w:pStyle w:val="OtherTableBody"/>
            </w:pPr>
            <w:r>
              <w:t>between lunch and dinner</w:t>
            </w:r>
          </w:p>
        </w:tc>
      </w:tr>
      <w:tr w:rsidR="00B50050" w14:paraId="77E89276" w14:textId="77777777" w:rsidTr="00195548">
        <w:tc>
          <w:tcPr>
            <w:tcW w:w="600" w:type="dxa"/>
          </w:tcPr>
          <w:p w14:paraId="7D2481B6" w14:textId="77777777" w:rsidR="00B50050" w:rsidRDefault="00B50050" w:rsidP="0088127C">
            <w:pPr>
              <w:pStyle w:val="OtherTableBody"/>
            </w:pPr>
          </w:p>
        </w:tc>
        <w:tc>
          <w:tcPr>
            <w:tcW w:w="600" w:type="dxa"/>
          </w:tcPr>
          <w:p w14:paraId="7C910DBD" w14:textId="77777777" w:rsidR="00B50050" w:rsidRDefault="00B50050" w:rsidP="0088127C">
            <w:pPr>
              <w:pStyle w:val="OtherTableBody"/>
            </w:pPr>
            <w:r>
              <w:t>0528</w:t>
            </w:r>
          </w:p>
        </w:tc>
        <w:tc>
          <w:tcPr>
            <w:tcW w:w="2600" w:type="dxa"/>
          </w:tcPr>
          <w:p w14:paraId="63C8F7C8" w14:textId="77777777" w:rsidR="00B50050" w:rsidRDefault="00B50050" w:rsidP="0088127C">
            <w:pPr>
              <w:pStyle w:val="OtherTableBody"/>
            </w:pPr>
          </w:p>
        </w:tc>
        <w:tc>
          <w:tcPr>
            <w:tcW w:w="1400" w:type="dxa"/>
          </w:tcPr>
          <w:p w14:paraId="2FD691B1" w14:textId="77777777" w:rsidR="00B50050" w:rsidRDefault="00B50050" w:rsidP="0088127C">
            <w:pPr>
              <w:pStyle w:val="OtherTableBody"/>
            </w:pPr>
            <w:r>
              <w:t>ICM</w:t>
            </w:r>
          </w:p>
        </w:tc>
        <w:tc>
          <w:tcPr>
            <w:tcW w:w="4200" w:type="dxa"/>
          </w:tcPr>
          <w:p w14:paraId="55A00B91" w14:textId="77777777" w:rsidR="00B50050" w:rsidRDefault="00B50050" w:rsidP="0088127C">
            <w:pPr>
              <w:pStyle w:val="OtherTableBody"/>
            </w:pPr>
            <w:r>
              <w:t>between breakfast and lunch</w:t>
            </w:r>
          </w:p>
        </w:tc>
      </w:tr>
      <w:tr w:rsidR="00B50050" w14:paraId="71D90DD7" w14:textId="77777777" w:rsidTr="00195548">
        <w:tc>
          <w:tcPr>
            <w:tcW w:w="600" w:type="dxa"/>
          </w:tcPr>
          <w:p w14:paraId="3047C270" w14:textId="77777777" w:rsidR="00B50050" w:rsidRDefault="00B50050" w:rsidP="0088127C">
            <w:pPr>
              <w:pStyle w:val="OtherTableBody"/>
            </w:pPr>
          </w:p>
        </w:tc>
        <w:tc>
          <w:tcPr>
            <w:tcW w:w="600" w:type="dxa"/>
          </w:tcPr>
          <w:p w14:paraId="4BFB090B" w14:textId="77777777" w:rsidR="00B50050" w:rsidRDefault="00B50050" w:rsidP="0088127C">
            <w:pPr>
              <w:pStyle w:val="OtherTableBody"/>
            </w:pPr>
            <w:r>
              <w:t>0528</w:t>
            </w:r>
          </w:p>
        </w:tc>
        <w:tc>
          <w:tcPr>
            <w:tcW w:w="2600" w:type="dxa"/>
          </w:tcPr>
          <w:p w14:paraId="7896DA56" w14:textId="77777777" w:rsidR="00B50050" w:rsidRDefault="00B50050" w:rsidP="0088127C">
            <w:pPr>
              <w:pStyle w:val="OtherTableBody"/>
            </w:pPr>
          </w:p>
        </w:tc>
        <w:tc>
          <w:tcPr>
            <w:tcW w:w="1400" w:type="dxa"/>
          </w:tcPr>
          <w:p w14:paraId="4E43124C" w14:textId="77777777" w:rsidR="00B50050" w:rsidRDefault="00B50050" w:rsidP="0088127C">
            <w:pPr>
              <w:pStyle w:val="OtherTableBody"/>
            </w:pPr>
            <w:r>
              <w:t>ICV</w:t>
            </w:r>
          </w:p>
        </w:tc>
        <w:tc>
          <w:tcPr>
            <w:tcW w:w="4200" w:type="dxa"/>
          </w:tcPr>
          <w:p w14:paraId="7E21CD97" w14:textId="77777777" w:rsidR="00B50050" w:rsidRDefault="00B50050" w:rsidP="0088127C">
            <w:pPr>
              <w:pStyle w:val="OtherTableBody"/>
            </w:pPr>
            <w:r>
              <w:t>between dinner and the hour of sleep</w:t>
            </w:r>
          </w:p>
        </w:tc>
      </w:tr>
      <w:tr w:rsidR="00B50050" w14:paraId="556841E7" w14:textId="77777777" w:rsidTr="00195548">
        <w:tc>
          <w:tcPr>
            <w:tcW w:w="600" w:type="dxa"/>
          </w:tcPr>
          <w:p w14:paraId="2EF4F834" w14:textId="77777777" w:rsidR="00B50050" w:rsidRDefault="00B50050" w:rsidP="0088127C">
            <w:pPr>
              <w:pStyle w:val="OtherTableBody"/>
            </w:pPr>
          </w:p>
        </w:tc>
        <w:tc>
          <w:tcPr>
            <w:tcW w:w="600" w:type="dxa"/>
          </w:tcPr>
          <w:p w14:paraId="06E2A98D" w14:textId="77777777" w:rsidR="00B50050" w:rsidRDefault="00B50050" w:rsidP="0088127C">
            <w:pPr>
              <w:pStyle w:val="OtherTableBody"/>
            </w:pPr>
            <w:r>
              <w:t>0528</w:t>
            </w:r>
          </w:p>
        </w:tc>
        <w:tc>
          <w:tcPr>
            <w:tcW w:w="2600" w:type="dxa"/>
          </w:tcPr>
          <w:p w14:paraId="408F44B7" w14:textId="77777777" w:rsidR="00B50050" w:rsidRDefault="00B50050" w:rsidP="0088127C">
            <w:pPr>
              <w:pStyle w:val="OtherTableBody"/>
            </w:pPr>
          </w:p>
        </w:tc>
        <w:tc>
          <w:tcPr>
            <w:tcW w:w="1400" w:type="dxa"/>
          </w:tcPr>
          <w:p w14:paraId="534BE6B0" w14:textId="77777777" w:rsidR="00B50050" w:rsidRDefault="00B50050" w:rsidP="0088127C">
            <w:pPr>
              <w:pStyle w:val="OtherTableBody"/>
            </w:pPr>
            <w:r>
              <w:t>PC</w:t>
            </w:r>
          </w:p>
        </w:tc>
        <w:tc>
          <w:tcPr>
            <w:tcW w:w="4200" w:type="dxa"/>
          </w:tcPr>
          <w:p w14:paraId="21DDCF59" w14:textId="77777777" w:rsidR="00B50050" w:rsidRDefault="00B50050" w:rsidP="0088127C">
            <w:pPr>
              <w:pStyle w:val="OtherTableBody"/>
            </w:pPr>
            <w:r>
              <w:t>after meal (from lat. post cibus)</w:t>
            </w:r>
          </w:p>
        </w:tc>
      </w:tr>
      <w:tr w:rsidR="00B50050" w14:paraId="7177331C" w14:textId="77777777" w:rsidTr="00195548">
        <w:tc>
          <w:tcPr>
            <w:tcW w:w="600" w:type="dxa"/>
          </w:tcPr>
          <w:p w14:paraId="1BB51A14" w14:textId="77777777" w:rsidR="00B50050" w:rsidRDefault="00B50050" w:rsidP="0088127C">
            <w:pPr>
              <w:pStyle w:val="OtherTableBody"/>
            </w:pPr>
          </w:p>
        </w:tc>
        <w:tc>
          <w:tcPr>
            <w:tcW w:w="600" w:type="dxa"/>
          </w:tcPr>
          <w:p w14:paraId="0DB63EF8" w14:textId="77777777" w:rsidR="00B50050" w:rsidRDefault="00B50050" w:rsidP="0088127C">
            <w:pPr>
              <w:pStyle w:val="OtherTableBody"/>
            </w:pPr>
            <w:r>
              <w:t>0528</w:t>
            </w:r>
          </w:p>
        </w:tc>
        <w:tc>
          <w:tcPr>
            <w:tcW w:w="2600" w:type="dxa"/>
          </w:tcPr>
          <w:p w14:paraId="239A716F" w14:textId="77777777" w:rsidR="00B50050" w:rsidRDefault="00B50050" w:rsidP="0088127C">
            <w:pPr>
              <w:pStyle w:val="OtherTableBody"/>
            </w:pPr>
          </w:p>
        </w:tc>
        <w:tc>
          <w:tcPr>
            <w:tcW w:w="1400" w:type="dxa"/>
          </w:tcPr>
          <w:p w14:paraId="76FE71C8" w14:textId="77777777" w:rsidR="00B50050" w:rsidRDefault="00B50050" w:rsidP="0088127C">
            <w:pPr>
              <w:pStyle w:val="OtherTableBody"/>
            </w:pPr>
            <w:r>
              <w:t>PCD</w:t>
            </w:r>
          </w:p>
        </w:tc>
        <w:tc>
          <w:tcPr>
            <w:tcW w:w="4200" w:type="dxa"/>
          </w:tcPr>
          <w:p w14:paraId="1A600A48" w14:textId="77777777" w:rsidR="00B50050" w:rsidRDefault="00B50050" w:rsidP="0088127C">
            <w:pPr>
              <w:pStyle w:val="OtherTableBody"/>
            </w:pPr>
            <w:r>
              <w:t>after lunch (from lat. post cibus diurnus)</w:t>
            </w:r>
          </w:p>
        </w:tc>
      </w:tr>
      <w:tr w:rsidR="00B50050" w14:paraId="1FA795F7" w14:textId="77777777" w:rsidTr="00195548">
        <w:tc>
          <w:tcPr>
            <w:tcW w:w="600" w:type="dxa"/>
          </w:tcPr>
          <w:p w14:paraId="04F0B9E7" w14:textId="77777777" w:rsidR="00B50050" w:rsidRDefault="00B50050" w:rsidP="0088127C">
            <w:pPr>
              <w:pStyle w:val="OtherTableBody"/>
            </w:pPr>
          </w:p>
        </w:tc>
        <w:tc>
          <w:tcPr>
            <w:tcW w:w="600" w:type="dxa"/>
          </w:tcPr>
          <w:p w14:paraId="221888CB" w14:textId="77777777" w:rsidR="00B50050" w:rsidRDefault="00B50050" w:rsidP="0088127C">
            <w:pPr>
              <w:pStyle w:val="OtherTableBody"/>
            </w:pPr>
            <w:r>
              <w:t>0528</w:t>
            </w:r>
          </w:p>
        </w:tc>
        <w:tc>
          <w:tcPr>
            <w:tcW w:w="2600" w:type="dxa"/>
          </w:tcPr>
          <w:p w14:paraId="22449E3A" w14:textId="77777777" w:rsidR="00B50050" w:rsidRDefault="00B50050" w:rsidP="0088127C">
            <w:pPr>
              <w:pStyle w:val="OtherTableBody"/>
            </w:pPr>
          </w:p>
        </w:tc>
        <w:tc>
          <w:tcPr>
            <w:tcW w:w="1400" w:type="dxa"/>
          </w:tcPr>
          <w:p w14:paraId="3D76DFAD" w14:textId="77777777" w:rsidR="00B50050" w:rsidRDefault="00B50050" w:rsidP="0088127C">
            <w:pPr>
              <w:pStyle w:val="OtherTableBody"/>
            </w:pPr>
            <w:r>
              <w:t>PCM</w:t>
            </w:r>
          </w:p>
        </w:tc>
        <w:tc>
          <w:tcPr>
            <w:tcW w:w="4200" w:type="dxa"/>
          </w:tcPr>
          <w:p w14:paraId="146FCA10" w14:textId="77777777" w:rsidR="00B50050" w:rsidRDefault="00B50050" w:rsidP="0088127C">
            <w:pPr>
              <w:pStyle w:val="OtherTableBody"/>
            </w:pPr>
            <w:r>
              <w:t>after breakfast (from lat. post cibus matutinus)</w:t>
            </w:r>
          </w:p>
        </w:tc>
      </w:tr>
      <w:tr w:rsidR="00B50050" w14:paraId="08F3B9AA" w14:textId="77777777" w:rsidTr="00195548">
        <w:tc>
          <w:tcPr>
            <w:tcW w:w="600" w:type="dxa"/>
          </w:tcPr>
          <w:p w14:paraId="7B30E983" w14:textId="77777777" w:rsidR="00B50050" w:rsidRDefault="00B50050" w:rsidP="0088127C">
            <w:pPr>
              <w:pStyle w:val="OtherTableBody"/>
            </w:pPr>
          </w:p>
        </w:tc>
        <w:tc>
          <w:tcPr>
            <w:tcW w:w="600" w:type="dxa"/>
          </w:tcPr>
          <w:p w14:paraId="1E7B3D0E" w14:textId="77777777" w:rsidR="00B50050" w:rsidRDefault="00B50050" w:rsidP="0088127C">
            <w:pPr>
              <w:pStyle w:val="OtherTableBody"/>
            </w:pPr>
            <w:r>
              <w:t>0528</w:t>
            </w:r>
          </w:p>
        </w:tc>
        <w:tc>
          <w:tcPr>
            <w:tcW w:w="2600" w:type="dxa"/>
          </w:tcPr>
          <w:p w14:paraId="78E1FC4D" w14:textId="77777777" w:rsidR="00B50050" w:rsidRDefault="00B50050" w:rsidP="0088127C">
            <w:pPr>
              <w:pStyle w:val="OtherTableBody"/>
            </w:pPr>
          </w:p>
        </w:tc>
        <w:tc>
          <w:tcPr>
            <w:tcW w:w="1400" w:type="dxa"/>
          </w:tcPr>
          <w:p w14:paraId="10991B59" w14:textId="77777777" w:rsidR="00B50050" w:rsidRDefault="00B50050" w:rsidP="0088127C">
            <w:pPr>
              <w:pStyle w:val="OtherTableBody"/>
            </w:pPr>
            <w:r>
              <w:t>PCV</w:t>
            </w:r>
          </w:p>
        </w:tc>
        <w:tc>
          <w:tcPr>
            <w:tcW w:w="4200" w:type="dxa"/>
          </w:tcPr>
          <w:p w14:paraId="5CBAE518" w14:textId="77777777" w:rsidR="00B50050" w:rsidRDefault="00B50050" w:rsidP="0088127C">
            <w:pPr>
              <w:pStyle w:val="OtherTableBody"/>
            </w:pPr>
            <w:r>
              <w:t>after dinner (from lat. post cibus vespertinus)</w:t>
            </w:r>
          </w:p>
        </w:tc>
      </w:tr>
      <w:tr w:rsidR="00B50050" w14:paraId="42B69EC7" w14:textId="77777777" w:rsidTr="00195548">
        <w:tc>
          <w:tcPr>
            <w:tcW w:w="600" w:type="dxa"/>
          </w:tcPr>
          <w:p w14:paraId="09267079" w14:textId="77777777" w:rsidR="00B50050" w:rsidRDefault="00B50050" w:rsidP="0088127C">
            <w:pPr>
              <w:pStyle w:val="OtherTableBody"/>
            </w:pPr>
            <w:r>
              <w:t>User</w:t>
            </w:r>
          </w:p>
        </w:tc>
        <w:tc>
          <w:tcPr>
            <w:tcW w:w="600" w:type="dxa"/>
          </w:tcPr>
          <w:p w14:paraId="22B590E6" w14:textId="77777777" w:rsidR="00B50050" w:rsidRDefault="00B50050" w:rsidP="0088127C">
            <w:pPr>
              <w:pStyle w:val="OtherTableBody"/>
            </w:pPr>
          </w:p>
        </w:tc>
        <w:tc>
          <w:tcPr>
            <w:tcW w:w="2600" w:type="dxa"/>
          </w:tcPr>
          <w:p w14:paraId="2A849136" w14:textId="77777777" w:rsidR="00B50050" w:rsidRDefault="00B50050" w:rsidP="0088127C">
            <w:pPr>
              <w:pStyle w:val="OtherTableBody"/>
            </w:pPr>
            <w:r>
              <w:t>Organization, Agency, Department</w:t>
            </w:r>
          </w:p>
        </w:tc>
        <w:tc>
          <w:tcPr>
            <w:tcW w:w="1400" w:type="dxa"/>
          </w:tcPr>
          <w:p w14:paraId="3AC38D4C" w14:textId="77777777" w:rsidR="00B50050" w:rsidRDefault="00B50050" w:rsidP="0088127C">
            <w:pPr>
              <w:pStyle w:val="OtherTableBody"/>
            </w:pPr>
          </w:p>
        </w:tc>
        <w:tc>
          <w:tcPr>
            <w:tcW w:w="4200" w:type="dxa"/>
          </w:tcPr>
          <w:p w14:paraId="7B107DCA" w14:textId="77777777" w:rsidR="00B50050" w:rsidRDefault="00B50050" w:rsidP="0088127C">
            <w:pPr>
              <w:pStyle w:val="OtherTableBody"/>
            </w:pPr>
          </w:p>
        </w:tc>
      </w:tr>
      <w:tr w:rsidR="00B50050" w14:paraId="6DF034B5" w14:textId="77777777" w:rsidTr="00195548">
        <w:tc>
          <w:tcPr>
            <w:tcW w:w="600" w:type="dxa"/>
          </w:tcPr>
          <w:p w14:paraId="72F5FD73" w14:textId="77777777" w:rsidR="00B50050" w:rsidRDefault="00B50050" w:rsidP="0088127C">
            <w:pPr>
              <w:pStyle w:val="OtherTableBody"/>
            </w:pPr>
          </w:p>
        </w:tc>
        <w:tc>
          <w:tcPr>
            <w:tcW w:w="600" w:type="dxa"/>
          </w:tcPr>
          <w:p w14:paraId="620917B7" w14:textId="77777777" w:rsidR="00B50050" w:rsidRDefault="00B50050" w:rsidP="0088127C">
            <w:pPr>
              <w:pStyle w:val="OtherTableBody"/>
            </w:pPr>
            <w:r>
              <w:t>0530</w:t>
            </w:r>
          </w:p>
        </w:tc>
        <w:tc>
          <w:tcPr>
            <w:tcW w:w="2600" w:type="dxa"/>
          </w:tcPr>
          <w:p w14:paraId="11DFB9E6" w14:textId="77777777" w:rsidR="00B50050" w:rsidRDefault="00B50050" w:rsidP="0088127C">
            <w:pPr>
              <w:pStyle w:val="OtherTableBody"/>
            </w:pPr>
          </w:p>
        </w:tc>
        <w:tc>
          <w:tcPr>
            <w:tcW w:w="1400" w:type="dxa"/>
          </w:tcPr>
          <w:p w14:paraId="4EEB6E0B" w14:textId="77777777" w:rsidR="00B50050" w:rsidRDefault="00B50050" w:rsidP="0088127C">
            <w:pPr>
              <w:pStyle w:val="OtherTableBody"/>
            </w:pPr>
            <w:r>
              <w:t>AE</w:t>
            </w:r>
          </w:p>
        </w:tc>
        <w:tc>
          <w:tcPr>
            <w:tcW w:w="4200" w:type="dxa"/>
          </w:tcPr>
          <w:p w14:paraId="38E96C65" w14:textId="77777777" w:rsidR="00B50050" w:rsidRDefault="00B50050" w:rsidP="0088127C">
            <w:pPr>
              <w:pStyle w:val="OtherTableBody"/>
            </w:pPr>
            <w:r>
              <w:t>American Express</w:t>
            </w:r>
          </w:p>
        </w:tc>
      </w:tr>
      <w:tr w:rsidR="00B50050" w14:paraId="56607CE3" w14:textId="77777777" w:rsidTr="00195548">
        <w:tc>
          <w:tcPr>
            <w:tcW w:w="600" w:type="dxa"/>
          </w:tcPr>
          <w:p w14:paraId="3322F1AD" w14:textId="77777777" w:rsidR="00B50050" w:rsidRDefault="00B50050" w:rsidP="0088127C">
            <w:pPr>
              <w:pStyle w:val="OtherTableBody"/>
            </w:pPr>
          </w:p>
        </w:tc>
        <w:tc>
          <w:tcPr>
            <w:tcW w:w="600" w:type="dxa"/>
          </w:tcPr>
          <w:p w14:paraId="5E9E3F4E" w14:textId="77777777" w:rsidR="00B50050" w:rsidRDefault="00B50050" w:rsidP="0088127C">
            <w:pPr>
              <w:pStyle w:val="OtherTableBody"/>
            </w:pPr>
            <w:r>
              <w:t>0530</w:t>
            </w:r>
          </w:p>
        </w:tc>
        <w:tc>
          <w:tcPr>
            <w:tcW w:w="2600" w:type="dxa"/>
          </w:tcPr>
          <w:p w14:paraId="77EF7BC8" w14:textId="77777777" w:rsidR="00B50050" w:rsidRDefault="00B50050" w:rsidP="0088127C">
            <w:pPr>
              <w:pStyle w:val="OtherTableBody"/>
            </w:pPr>
          </w:p>
        </w:tc>
        <w:tc>
          <w:tcPr>
            <w:tcW w:w="1400" w:type="dxa"/>
          </w:tcPr>
          <w:p w14:paraId="396CAFCD" w14:textId="77777777" w:rsidR="00B50050" w:rsidRDefault="00B50050" w:rsidP="0088127C">
            <w:pPr>
              <w:pStyle w:val="OtherTableBody"/>
            </w:pPr>
            <w:r>
              <w:t>DEA</w:t>
            </w:r>
          </w:p>
        </w:tc>
        <w:tc>
          <w:tcPr>
            <w:tcW w:w="4200" w:type="dxa"/>
          </w:tcPr>
          <w:p w14:paraId="19A126F6" w14:textId="77777777" w:rsidR="00B50050" w:rsidRDefault="00B50050" w:rsidP="0088127C">
            <w:pPr>
              <w:pStyle w:val="OtherTableBody"/>
            </w:pPr>
            <w:r>
              <w:t>Drug Enforcement Agency</w:t>
            </w:r>
          </w:p>
        </w:tc>
      </w:tr>
      <w:tr w:rsidR="00B50050" w14:paraId="1A04C947" w14:textId="77777777" w:rsidTr="00195548">
        <w:tc>
          <w:tcPr>
            <w:tcW w:w="600" w:type="dxa"/>
          </w:tcPr>
          <w:p w14:paraId="4EA40248" w14:textId="77777777" w:rsidR="00B50050" w:rsidRDefault="00B50050" w:rsidP="0088127C">
            <w:pPr>
              <w:pStyle w:val="OtherTableBody"/>
            </w:pPr>
          </w:p>
        </w:tc>
        <w:tc>
          <w:tcPr>
            <w:tcW w:w="600" w:type="dxa"/>
          </w:tcPr>
          <w:p w14:paraId="04F85AA1" w14:textId="77777777" w:rsidR="00B50050" w:rsidRDefault="00B50050" w:rsidP="0088127C">
            <w:pPr>
              <w:pStyle w:val="OtherTableBody"/>
            </w:pPr>
            <w:r>
              <w:t>0530</w:t>
            </w:r>
          </w:p>
        </w:tc>
        <w:tc>
          <w:tcPr>
            <w:tcW w:w="2600" w:type="dxa"/>
          </w:tcPr>
          <w:p w14:paraId="46B97721" w14:textId="77777777" w:rsidR="00B50050" w:rsidRDefault="00B50050" w:rsidP="0088127C">
            <w:pPr>
              <w:pStyle w:val="OtherTableBody"/>
            </w:pPr>
          </w:p>
        </w:tc>
        <w:tc>
          <w:tcPr>
            <w:tcW w:w="1400" w:type="dxa"/>
          </w:tcPr>
          <w:p w14:paraId="541C0002" w14:textId="77777777" w:rsidR="00B50050" w:rsidRDefault="00B50050" w:rsidP="0088127C">
            <w:pPr>
              <w:pStyle w:val="OtherTableBody"/>
            </w:pPr>
            <w:r>
              <w:t>DOD</w:t>
            </w:r>
          </w:p>
        </w:tc>
        <w:tc>
          <w:tcPr>
            <w:tcW w:w="4200" w:type="dxa"/>
          </w:tcPr>
          <w:p w14:paraId="51393075" w14:textId="77777777" w:rsidR="00B50050" w:rsidRDefault="00B50050" w:rsidP="0088127C">
            <w:pPr>
              <w:pStyle w:val="OtherTableBody"/>
            </w:pPr>
            <w:r>
              <w:t>Department of Defense</w:t>
            </w:r>
          </w:p>
        </w:tc>
      </w:tr>
      <w:tr w:rsidR="00B50050" w14:paraId="5C1C4026" w14:textId="77777777" w:rsidTr="00195548">
        <w:tc>
          <w:tcPr>
            <w:tcW w:w="600" w:type="dxa"/>
          </w:tcPr>
          <w:p w14:paraId="44AA7B4A" w14:textId="77777777" w:rsidR="00B50050" w:rsidRDefault="00B50050" w:rsidP="0088127C">
            <w:pPr>
              <w:pStyle w:val="OtherTableBody"/>
            </w:pPr>
          </w:p>
        </w:tc>
        <w:tc>
          <w:tcPr>
            <w:tcW w:w="600" w:type="dxa"/>
          </w:tcPr>
          <w:p w14:paraId="5B489F32" w14:textId="77777777" w:rsidR="00B50050" w:rsidRDefault="00B50050" w:rsidP="0088127C">
            <w:pPr>
              <w:pStyle w:val="OtherTableBody"/>
            </w:pPr>
            <w:r>
              <w:t>0530</w:t>
            </w:r>
          </w:p>
        </w:tc>
        <w:tc>
          <w:tcPr>
            <w:tcW w:w="2600" w:type="dxa"/>
          </w:tcPr>
          <w:p w14:paraId="0C102ECA" w14:textId="77777777" w:rsidR="00B50050" w:rsidRDefault="00B50050" w:rsidP="0088127C">
            <w:pPr>
              <w:pStyle w:val="OtherTableBody"/>
            </w:pPr>
          </w:p>
        </w:tc>
        <w:tc>
          <w:tcPr>
            <w:tcW w:w="1400" w:type="dxa"/>
          </w:tcPr>
          <w:p w14:paraId="63DFA4E4" w14:textId="77777777" w:rsidR="00B50050" w:rsidRDefault="00B50050" w:rsidP="0088127C">
            <w:pPr>
              <w:pStyle w:val="OtherTableBody"/>
            </w:pPr>
            <w:r>
              <w:t>MC</w:t>
            </w:r>
          </w:p>
        </w:tc>
        <w:tc>
          <w:tcPr>
            <w:tcW w:w="4200" w:type="dxa"/>
          </w:tcPr>
          <w:p w14:paraId="15C5B0CC" w14:textId="77777777" w:rsidR="00B50050" w:rsidRDefault="00B50050" w:rsidP="0088127C">
            <w:pPr>
              <w:pStyle w:val="OtherTableBody"/>
            </w:pPr>
            <w:r>
              <w:t>Master Card</w:t>
            </w:r>
          </w:p>
        </w:tc>
      </w:tr>
      <w:tr w:rsidR="00B50050" w14:paraId="3F79F9AC" w14:textId="77777777" w:rsidTr="00195548">
        <w:tc>
          <w:tcPr>
            <w:tcW w:w="600" w:type="dxa"/>
          </w:tcPr>
          <w:p w14:paraId="42D5DAEE" w14:textId="77777777" w:rsidR="00B50050" w:rsidRDefault="00B50050" w:rsidP="0088127C">
            <w:pPr>
              <w:pStyle w:val="OtherTableBody"/>
            </w:pPr>
          </w:p>
        </w:tc>
        <w:tc>
          <w:tcPr>
            <w:tcW w:w="600" w:type="dxa"/>
          </w:tcPr>
          <w:p w14:paraId="213CB03C" w14:textId="77777777" w:rsidR="00B50050" w:rsidRDefault="00B50050" w:rsidP="0088127C">
            <w:pPr>
              <w:pStyle w:val="OtherTableBody"/>
            </w:pPr>
            <w:r>
              <w:t>0530</w:t>
            </w:r>
          </w:p>
        </w:tc>
        <w:tc>
          <w:tcPr>
            <w:tcW w:w="2600" w:type="dxa"/>
          </w:tcPr>
          <w:p w14:paraId="3041A41F" w14:textId="77777777" w:rsidR="00B50050" w:rsidRDefault="00B50050" w:rsidP="0088127C">
            <w:pPr>
              <w:pStyle w:val="OtherTableBody"/>
            </w:pPr>
          </w:p>
        </w:tc>
        <w:tc>
          <w:tcPr>
            <w:tcW w:w="1400" w:type="dxa"/>
          </w:tcPr>
          <w:p w14:paraId="6142072F" w14:textId="77777777" w:rsidR="00B50050" w:rsidRDefault="00B50050" w:rsidP="0088127C">
            <w:pPr>
              <w:pStyle w:val="OtherTableBody"/>
            </w:pPr>
            <w:r>
              <w:t>VA</w:t>
            </w:r>
          </w:p>
        </w:tc>
        <w:tc>
          <w:tcPr>
            <w:tcW w:w="4200" w:type="dxa"/>
          </w:tcPr>
          <w:p w14:paraId="3D1A92AE" w14:textId="77777777" w:rsidR="00B50050" w:rsidRDefault="00B50050" w:rsidP="0088127C">
            <w:pPr>
              <w:pStyle w:val="OtherTableBody"/>
            </w:pPr>
            <w:r>
              <w:t>Veterans Affairs</w:t>
            </w:r>
          </w:p>
        </w:tc>
      </w:tr>
      <w:tr w:rsidR="00B50050" w14:paraId="010DFDED" w14:textId="77777777" w:rsidTr="00195548">
        <w:tc>
          <w:tcPr>
            <w:tcW w:w="600" w:type="dxa"/>
          </w:tcPr>
          <w:p w14:paraId="456C1ADE" w14:textId="77777777" w:rsidR="00B50050" w:rsidRDefault="00B50050" w:rsidP="0088127C">
            <w:pPr>
              <w:pStyle w:val="OtherTableBody"/>
            </w:pPr>
          </w:p>
        </w:tc>
        <w:tc>
          <w:tcPr>
            <w:tcW w:w="600" w:type="dxa"/>
          </w:tcPr>
          <w:p w14:paraId="5F4F9941" w14:textId="77777777" w:rsidR="00B50050" w:rsidRDefault="00B50050" w:rsidP="0088127C">
            <w:pPr>
              <w:pStyle w:val="OtherTableBody"/>
            </w:pPr>
            <w:r>
              <w:t>0530</w:t>
            </w:r>
          </w:p>
        </w:tc>
        <w:tc>
          <w:tcPr>
            <w:tcW w:w="2600" w:type="dxa"/>
          </w:tcPr>
          <w:p w14:paraId="0BB72DF4" w14:textId="77777777" w:rsidR="00B50050" w:rsidRDefault="00B50050" w:rsidP="0088127C">
            <w:pPr>
              <w:pStyle w:val="OtherTableBody"/>
            </w:pPr>
          </w:p>
        </w:tc>
        <w:tc>
          <w:tcPr>
            <w:tcW w:w="1400" w:type="dxa"/>
          </w:tcPr>
          <w:p w14:paraId="0D6AAD3B" w14:textId="77777777" w:rsidR="00B50050" w:rsidRDefault="00B50050" w:rsidP="0088127C">
            <w:pPr>
              <w:pStyle w:val="OtherTableBody"/>
            </w:pPr>
            <w:r>
              <w:t>VI</w:t>
            </w:r>
          </w:p>
        </w:tc>
        <w:tc>
          <w:tcPr>
            <w:tcW w:w="4200" w:type="dxa"/>
          </w:tcPr>
          <w:p w14:paraId="50845DC4" w14:textId="77777777" w:rsidR="00B50050" w:rsidRDefault="00B50050" w:rsidP="0088127C">
            <w:pPr>
              <w:pStyle w:val="OtherTableBody"/>
            </w:pPr>
            <w:r>
              <w:t>Visa</w:t>
            </w:r>
          </w:p>
        </w:tc>
      </w:tr>
      <w:tr w:rsidR="00B50050" w14:paraId="445C8A04" w14:textId="77777777" w:rsidTr="00195548">
        <w:tc>
          <w:tcPr>
            <w:tcW w:w="600" w:type="dxa"/>
          </w:tcPr>
          <w:p w14:paraId="10D318C9" w14:textId="77777777" w:rsidR="00B50050" w:rsidRDefault="00B50050" w:rsidP="0088127C">
            <w:pPr>
              <w:pStyle w:val="OtherTableBody"/>
            </w:pPr>
            <w:r>
              <w:t>User</w:t>
            </w:r>
          </w:p>
        </w:tc>
        <w:tc>
          <w:tcPr>
            <w:tcW w:w="600" w:type="dxa"/>
          </w:tcPr>
          <w:p w14:paraId="0D6A8687" w14:textId="77777777" w:rsidR="00B50050" w:rsidRDefault="00B50050" w:rsidP="0088127C">
            <w:pPr>
              <w:pStyle w:val="OtherTableBody"/>
            </w:pPr>
          </w:p>
        </w:tc>
        <w:tc>
          <w:tcPr>
            <w:tcW w:w="2600" w:type="dxa"/>
          </w:tcPr>
          <w:p w14:paraId="4AB7AE2A" w14:textId="77777777" w:rsidR="00B50050" w:rsidRDefault="00B50050" w:rsidP="0088127C">
            <w:pPr>
              <w:pStyle w:val="OtherTableBody"/>
            </w:pPr>
            <w:r>
              <w:t>Institution</w:t>
            </w:r>
          </w:p>
        </w:tc>
        <w:tc>
          <w:tcPr>
            <w:tcW w:w="1400" w:type="dxa"/>
          </w:tcPr>
          <w:p w14:paraId="03A15D89" w14:textId="77777777" w:rsidR="00B50050" w:rsidRDefault="00B50050" w:rsidP="0088127C">
            <w:pPr>
              <w:pStyle w:val="OtherTableBody"/>
            </w:pPr>
          </w:p>
        </w:tc>
        <w:tc>
          <w:tcPr>
            <w:tcW w:w="4200" w:type="dxa"/>
          </w:tcPr>
          <w:p w14:paraId="608E0B83" w14:textId="77777777" w:rsidR="00B50050" w:rsidRDefault="00B50050" w:rsidP="0088127C">
            <w:pPr>
              <w:pStyle w:val="OtherTableBody"/>
            </w:pPr>
          </w:p>
        </w:tc>
      </w:tr>
      <w:tr w:rsidR="00B50050" w14:paraId="40567D1D" w14:textId="77777777" w:rsidTr="00195548">
        <w:tc>
          <w:tcPr>
            <w:tcW w:w="600" w:type="dxa"/>
          </w:tcPr>
          <w:p w14:paraId="2D2784BC" w14:textId="77777777" w:rsidR="00B50050" w:rsidRDefault="00B50050" w:rsidP="0088127C">
            <w:pPr>
              <w:pStyle w:val="OtherTableBody"/>
            </w:pPr>
          </w:p>
        </w:tc>
        <w:tc>
          <w:tcPr>
            <w:tcW w:w="600" w:type="dxa"/>
          </w:tcPr>
          <w:p w14:paraId="601BEC7F" w14:textId="77777777" w:rsidR="00B50050" w:rsidRDefault="00B50050" w:rsidP="0088127C">
            <w:pPr>
              <w:pStyle w:val="OtherTableBody"/>
            </w:pPr>
            <w:r>
              <w:t>0531</w:t>
            </w:r>
          </w:p>
        </w:tc>
        <w:tc>
          <w:tcPr>
            <w:tcW w:w="2600" w:type="dxa"/>
          </w:tcPr>
          <w:p w14:paraId="2A4CB9ED" w14:textId="77777777" w:rsidR="00B50050" w:rsidRDefault="00B50050" w:rsidP="0088127C">
            <w:pPr>
              <w:pStyle w:val="OtherTableBody"/>
            </w:pPr>
          </w:p>
        </w:tc>
        <w:tc>
          <w:tcPr>
            <w:tcW w:w="1400" w:type="dxa"/>
          </w:tcPr>
          <w:p w14:paraId="5C858141" w14:textId="77777777" w:rsidR="00B50050" w:rsidRDefault="00B50050" w:rsidP="0088127C">
            <w:pPr>
              <w:pStyle w:val="OtherTableBody"/>
            </w:pPr>
            <w:r>
              <w:t>...</w:t>
            </w:r>
          </w:p>
        </w:tc>
        <w:tc>
          <w:tcPr>
            <w:tcW w:w="4200" w:type="dxa"/>
          </w:tcPr>
          <w:p w14:paraId="08BC7162" w14:textId="77777777" w:rsidR="00B50050" w:rsidRDefault="00B50050" w:rsidP="0088127C">
            <w:pPr>
              <w:pStyle w:val="OtherTableBody"/>
            </w:pPr>
            <w:r>
              <w:t>No suggested values defined</w:t>
            </w:r>
          </w:p>
        </w:tc>
      </w:tr>
      <w:tr w:rsidR="00B50050" w14:paraId="01D2D514" w14:textId="77777777" w:rsidTr="00195548">
        <w:tc>
          <w:tcPr>
            <w:tcW w:w="600" w:type="dxa"/>
          </w:tcPr>
          <w:p w14:paraId="510AAA6F" w14:textId="77777777" w:rsidR="00B50050" w:rsidRDefault="00B50050" w:rsidP="0088127C">
            <w:pPr>
              <w:pStyle w:val="OtherTableBody"/>
            </w:pPr>
            <w:r>
              <w:t>HL7</w:t>
            </w:r>
          </w:p>
        </w:tc>
        <w:tc>
          <w:tcPr>
            <w:tcW w:w="600" w:type="dxa"/>
          </w:tcPr>
          <w:p w14:paraId="2139498E" w14:textId="77777777" w:rsidR="00B50050" w:rsidRDefault="00B50050" w:rsidP="0088127C">
            <w:pPr>
              <w:pStyle w:val="OtherTableBody"/>
            </w:pPr>
          </w:p>
        </w:tc>
        <w:tc>
          <w:tcPr>
            <w:tcW w:w="2600" w:type="dxa"/>
          </w:tcPr>
          <w:p w14:paraId="2DC78F46" w14:textId="77777777" w:rsidR="00B50050" w:rsidRDefault="00B50050" w:rsidP="0088127C">
            <w:pPr>
              <w:pStyle w:val="OtherTableBody"/>
            </w:pPr>
            <w:r>
              <w:t>Expanded Yes/no Indicator</w:t>
            </w:r>
          </w:p>
        </w:tc>
        <w:tc>
          <w:tcPr>
            <w:tcW w:w="1400" w:type="dxa"/>
          </w:tcPr>
          <w:p w14:paraId="5BD03D3B" w14:textId="77777777" w:rsidR="00B50050" w:rsidRDefault="00B50050" w:rsidP="0088127C">
            <w:pPr>
              <w:pStyle w:val="OtherTableBody"/>
            </w:pPr>
          </w:p>
        </w:tc>
        <w:tc>
          <w:tcPr>
            <w:tcW w:w="4200" w:type="dxa"/>
          </w:tcPr>
          <w:p w14:paraId="5EC9E13D" w14:textId="77777777" w:rsidR="00B50050" w:rsidRDefault="00B50050" w:rsidP="0088127C">
            <w:pPr>
              <w:pStyle w:val="OtherTableBody"/>
            </w:pPr>
          </w:p>
        </w:tc>
      </w:tr>
      <w:tr w:rsidR="00B50050" w14:paraId="7D10AF3E" w14:textId="77777777" w:rsidTr="00195548">
        <w:tc>
          <w:tcPr>
            <w:tcW w:w="600" w:type="dxa"/>
          </w:tcPr>
          <w:p w14:paraId="104513AB" w14:textId="77777777" w:rsidR="00B50050" w:rsidRDefault="00B50050" w:rsidP="0088127C">
            <w:pPr>
              <w:pStyle w:val="OtherTableBody"/>
            </w:pPr>
          </w:p>
        </w:tc>
        <w:tc>
          <w:tcPr>
            <w:tcW w:w="600" w:type="dxa"/>
          </w:tcPr>
          <w:p w14:paraId="451051D4" w14:textId="77777777" w:rsidR="00B50050" w:rsidRDefault="00B50050" w:rsidP="0088127C">
            <w:pPr>
              <w:pStyle w:val="OtherTableBody"/>
            </w:pPr>
            <w:r>
              <w:t>0532</w:t>
            </w:r>
          </w:p>
        </w:tc>
        <w:tc>
          <w:tcPr>
            <w:tcW w:w="2600" w:type="dxa"/>
          </w:tcPr>
          <w:p w14:paraId="1E20002B" w14:textId="77777777" w:rsidR="00B50050" w:rsidRDefault="00B50050" w:rsidP="0088127C">
            <w:pPr>
              <w:pStyle w:val="OtherTableBody"/>
            </w:pPr>
          </w:p>
        </w:tc>
        <w:tc>
          <w:tcPr>
            <w:tcW w:w="1400" w:type="dxa"/>
          </w:tcPr>
          <w:p w14:paraId="4CB33668" w14:textId="77777777" w:rsidR="00B50050" w:rsidRDefault="00B50050" w:rsidP="0088127C">
            <w:pPr>
              <w:pStyle w:val="OtherTableBody"/>
            </w:pPr>
            <w:r>
              <w:t>ASKU</w:t>
            </w:r>
          </w:p>
        </w:tc>
        <w:tc>
          <w:tcPr>
            <w:tcW w:w="4200" w:type="dxa"/>
          </w:tcPr>
          <w:p w14:paraId="123B03E2" w14:textId="77777777" w:rsidR="00B50050" w:rsidRDefault="00B50050" w:rsidP="0088127C">
            <w:pPr>
              <w:pStyle w:val="OtherTableBody"/>
            </w:pPr>
            <w:r>
              <w:t>asked but unknown</w:t>
            </w:r>
          </w:p>
        </w:tc>
      </w:tr>
      <w:tr w:rsidR="00B50050" w14:paraId="412763D1" w14:textId="77777777" w:rsidTr="00195548">
        <w:tc>
          <w:tcPr>
            <w:tcW w:w="600" w:type="dxa"/>
          </w:tcPr>
          <w:p w14:paraId="041FDBEE" w14:textId="77777777" w:rsidR="00B50050" w:rsidRDefault="00B50050" w:rsidP="0088127C">
            <w:pPr>
              <w:pStyle w:val="OtherTableBody"/>
            </w:pPr>
          </w:p>
        </w:tc>
        <w:tc>
          <w:tcPr>
            <w:tcW w:w="600" w:type="dxa"/>
          </w:tcPr>
          <w:p w14:paraId="5544FD6C" w14:textId="77777777" w:rsidR="00B50050" w:rsidRDefault="00B50050" w:rsidP="0088127C">
            <w:pPr>
              <w:pStyle w:val="OtherTableBody"/>
            </w:pPr>
            <w:r>
              <w:t>0532</w:t>
            </w:r>
          </w:p>
        </w:tc>
        <w:tc>
          <w:tcPr>
            <w:tcW w:w="2600" w:type="dxa"/>
          </w:tcPr>
          <w:p w14:paraId="52BAE868" w14:textId="77777777" w:rsidR="00B50050" w:rsidRDefault="00B50050" w:rsidP="0088127C">
            <w:pPr>
              <w:pStyle w:val="OtherTableBody"/>
            </w:pPr>
          </w:p>
        </w:tc>
        <w:tc>
          <w:tcPr>
            <w:tcW w:w="1400" w:type="dxa"/>
          </w:tcPr>
          <w:p w14:paraId="6772C541" w14:textId="77777777" w:rsidR="00B50050" w:rsidRDefault="00B50050" w:rsidP="0088127C">
            <w:pPr>
              <w:pStyle w:val="OtherTableBody"/>
            </w:pPr>
            <w:r>
              <w:t>N</w:t>
            </w:r>
          </w:p>
        </w:tc>
        <w:tc>
          <w:tcPr>
            <w:tcW w:w="4200" w:type="dxa"/>
          </w:tcPr>
          <w:p w14:paraId="390648E6" w14:textId="77777777" w:rsidR="00B50050" w:rsidRDefault="00B50050" w:rsidP="0088127C">
            <w:pPr>
              <w:pStyle w:val="OtherTableBody"/>
            </w:pPr>
            <w:r>
              <w:t>No</w:t>
            </w:r>
          </w:p>
        </w:tc>
      </w:tr>
      <w:tr w:rsidR="00B50050" w14:paraId="3170C6A0" w14:textId="77777777" w:rsidTr="00195548">
        <w:tc>
          <w:tcPr>
            <w:tcW w:w="600" w:type="dxa"/>
          </w:tcPr>
          <w:p w14:paraId="1F2D0E9D" w14:textId="77777777" w:rsidR="00B50050" w:rsidRDefault="00B50050" w:rsidP="0088127C">
            <w:pPr>
              <w:pStyle w:val="OtherTableBody"/>
            </w:pPr>
          </w:p>
        </w:tc>
        <w:tc>
          <w:tcPr>
            <w:tcW w:w="600" w:type="dxa"/>
          </w:tcPr>
          <w:p w14:paraId="1E964DAA" w14:textId="77777777" w:rsidR="00B50050" w:rsidRDefault="00B50050" w:rsidP="0088127C">
            <w:pPr>
              <w:pStyle w:val="OtherTableBody"/>
            </w:pPr>
            <w:r>
              <w:t>0532</w:t>
            </w:r>
          </w:p>
        </w:tc>
        <w:tc>
          <w:tcPr>
            <w:tcW w:w="2600" w:type="dxa"/>
          </w:tcPr>
          <w:p w14:paraId="072E482E" w14:textId="77777777" w:rsidR="00B50050" w:rsidRDefault="00B50050" w:rsidP="0088127C">
            <w:pPr>
              <w:pStyle w:val="OtherTableBody"/>
            </w:pPr>
          </w:p>
        </w:tc>
        <w:tc>
          <w:tcPr>
            <w:tcW w:w="1400" w:type="dxa"/>
          </w:tcPr>
          <w:p w14:paraId="1593C2E3" w14:textId="77777777" w:rsidR="00B50050" w:rsidRDefault="00B50050" w:rsidP="0088127C">
            <w:pPr>
              <w:pStyle w:val="OtherTableBody"/>
            </w:pPr>
            <w:r>
              <w:t>NA</w:t>
            </w:r>
          </w:p>
        </w:tc>
        <w:tc>
          <w:tcPr>
            <w:tcW w:w="4200" w:type="dxa"/>
          </w:tcPr>
          <w:p w14:paraId="60A83E74" w14:textId="77777777" w:rsidR="00B50050" w:rsidRDefault="00B50050" w:rsidP="0088127C">
            <w:pPr>
              <w:pStyle w:val="OtherTableBody"/>
            </w:pPr>
            <w:r>
              <w:t>not applicable</w:t>
            </w:r>
          </w:p>
        </w:tc>
      </w:tr>
      <w:tr w:rsidR="00B50050" w14:paraId="37DF7356" w14:textId="77777777" w:rsidTr="00195548">
        <w:tc>
          <w:tcPr>
            <w:tcW w:w="600" w:type="dxa"/>
          </w:tcPr>
          <w:p w14:paraId="4E80C3D6" w14:textId="77777777" w:rsidR="00B50050" w:rsidRDefault="00B50050" w:rsidP="0088127C">
            <w:pPr>
              <w:pStyle w:val="OtherTableBody"/>
            </w:pPr>
          </w:p>
        </w:tc>
        <w:tc>
          <w:tcPr>
            <w:tcW w:w="600" w:type="dxa"/>
          </w:tcPr>
          <w:p w14:paraId="3CE5CF2B" w14:textId="77777777" w:rsidR="00B50050" w:rsidRDefault="00B50050" w:rsidP="0088127C">
            <w:pPr>
              <w:pStyle w:val="OtherTableBody"/>
            </w:pPr>
            <w:r>
              <w:t>0532</w:t>
            </w:r>
          </w:p>
        </w:tc>
        <w:tc>
          <w:tcPr>
            <w:tcW w:w="2600" w:type="dxa"/>
          </w:tcPr>
          <w:p w14:paraId="57498A13" w14:textId="77777777" w:rsidR="00B50050" w:rsidRDefault="00B50050" w:rsidP="0088127C">
            <w:pPr>
              <w:pStyle w:val="OtherTableBody"/>
            </w:pPr>
          </w:p>
        </w:tc>
        <w:tc>
          <w:tcPr>
            <w:tcW w:w="1400" w:type="dxa"/>
          </w:tcPr>
          <w:p w14:paraId="3B42D27E" w14:textId="77777777" w:rsidR="00B50050" w:rsidRDefault="00B50050" w:rsidP="0088127C">
            <w:pPr>
              <w:pStyle w:val="OtherTableBody"/>
            </w:pPr>
            <w:r>
              <w:t>NASK</w:t>
            </w:r>
          </w:p>
        </w:tc>
        <w:tc>
          <w:tcPr>
            <w:tcW w:w="4200" w:type="dxa"/>
          </w:tcPr>
          <w:p w14:paraId="0D921294" w14:textId="77777777" w:rsidR="00B50050" w:rsidRDefault="00B50050" w:rsidP="0088127C">
            <w:pPr>
              <w:pStyle w:val="OtherTableBody"/>
            </w:pPr>
            <w:r>
              <w:t>not asked</w:t>
            </w:r>
          </w:p>
        </w:tc>
      </w:tr>
      <w:tr w:rsidR="00B50050" w14:paraId="33BDF1FC" w14:textId="77777777" w:rsidTr="00195548">
        <w:tc>
          <w:tcPr>
            <w:tcW w:w="600" w:type="dxa"/>
          </w:tcPr>
          <w:p w14:paraId="12586D3B" w14:textId="77777777" w:rsidR="00B50050" w:rsidRDefault="00B50050" w:rsidP="0088127C">
            <w:pPr>
              <w:pStyle w:val="OtherTableBody"/>
            </w:pPr>
          </w:p>
        </w:tc>
        <w:tc>
          <w:tcPr>
            <w:tcW w:w="600" w:type="dxa"/>
          </w:tcPr>
          <w:p w14:paraId="656332BE" w14:textId="77777777" w:rsidR="00B50050" w:rsidRDefault="00B50050" w:rsidP="0088127C">
            <w:pPr>
              <w:pStyle w:val="OtherTableBody"/>
            </w:pPr>
            <w:r>
              <w:t>0532</w:t>
            </w:r>
          </w:p>
        </w:tc>
        <w:tc>
          <w:tcPr>
            <w:tcW w:w="2600" w:type="dxa"/>
          </w:tcPr>
          <w:p w14:paraId="299E99B6" w14:textId="77777777" w:rsidR="00B50050" w:rsidRDefault="00B50050" w:rsidP="0088127C">
            <w:pPr>
              <w:pStyle w:val="OtherTableBody"/>
            </w:pPr>
          </w:p>
        </w:tc>
        <w:tc>
          <w:tcPr>
            <w:tcW w:w="1400" w:type="dxa"/>
          </w:tcPr>
          <w:p w14:paraId="447BAA2B" w14:textId="77777777" w:rsidR="00B50050" w:rsidRDefault="00B50050" w:rsidP="0088127C">
            <w:pPr>
              <w:pStyle w:val="OtherTableBody"/>
            </w:pPr>
            <w:r>
              <w:t>NAV</w:t>
            </w:r>
          </w:p>
        </w:tc>
        <w:tc>
          <w:tcPr>
            <w:tcW w:w="4200" w:type="dxa"/>
          </w:tcPr>
          <w:p w14:paraId="573BFF4C" w14:textId="77777777" w:rsidR="00B50050" w:rsidRDefault="00B50050" w:rsidP="0088127C">
            <w:pPr>
              <w:pStyle w:val="OtherTableBody"/>
            </w:pPr>
            <w:r>
              <w:t>temporarily unavailable</w:t>
            </w:r>
          </w:p>
        </w:tc>
      </w:tr>
      <w:tr w:rsidR="00B50050" w14:paraId="4072079F" w14:textId="77777777" w:rsidTr="00195548">
        <w:tc>
          <w:tcPr>
            <w:tcW w:w="600" w:type="dxa"/>
          </w:tcPr>
          <w:p w14:paraId="18F90F31" w14:textId="77777777" w:rsidR="00B50050" w:rsidRDefault="00B50050" w:rsidP="0088127C">
            <w:pPr>
              <w:pStyle w:val="OtherTableBody"/>
            </w:pPr>
          </w:p>
        </w:tc>
        <w:tc>
          <w:tcPr>
            <w:tcW w:w="600" w:type="dxa"/>
          </w:tcPr>
          <w:p w14:paraId="25C87895" w14:textId="77777777" w:rsidR="00B50050" w:rsidRDefault="00B50050" w:rsidP="0088127C">
            <w:pPr>
              <w:pStyle w:val="OtherTableBody"/>
            </w:pPr>
            <w:r>
              <w:t>0532</w:t>
            </w:r>
          </w:p>
        </w:tc>
        <w:tc>
          <w:tcPr>
            <w:tcW w:w="2600" w:type="dxa"/>
          </w:tcPr>
          <w:p w14:paraId="16C6C54C" w14:textId="77777777" w:rsidR="00B50050" w:rsidRDefault="00B50050" w:rsidP="0088127C">
            <w:pPr>
              <w:pStyle w:val="OtherTableBody"/>
            </w:pPr>
          </w:p>
        </w:tc>
        <w:tc>
          <w:tcPr>
            <w:tcW w:w="1400" w:type="dxa"/>
          </w:tcPr>
          <w:p w14:paraId="628BADEE" w14:textId="77777777" w:rsidR="00B50050" w:rsidRDefault="00B50050" w:rsidP="0088127C">
            <w:pPr>
              <w:pStyle w:val="OtherTableBody"/>
            </w:pPr>
            <w:r>
              <w:t>NI</w:t>
            </w:r>
          </w:p>
        </w:tc>
        <w:tc>
          <w:tcPr>
            <w:tcW w:w="4200" w:type="dxa"/>
          </w:tcPr>
          <w:p w14:paraId="239C5B94" w14:textId="77777777" w:rsidR="00B50050" w:rsidRDefault="00B50050" w:rsidP="0088127C">
            <w:pPr>
              <w:pStyle w:val="OtherTableBody"/>
            </w:pPr>
            <w:r>
              <w:t>No Information</w:t>
            </w:r>
          </w:p>
        </w:tc>
      </w:tr>
      <w:tr w:rsidR="00B50050" w14:paraId="46F25EB2" w14:textId="77777777" w:rsidTr="00195548">
        <w:tc>
          <w:tcPr>
            <w:tcW w:w="600" w:type="dxa"/>
          </w:tcPr>
          <w:p w14:paraId="719B23D8" w14:textId="77777777" w:rsidR="00B50050" w:rsidRDefault="00B50050" w:rsidP="0088127C">
            <w:pPr>
              <w:pStyle w:val="OtherTableBody"/>
            </w:pPr>
          </w:p>
        </w:tc>
        <w:tc>
          <w:tcPr>
            <w:tcW w:w="600" w:type="dxa"/>
          </w:tcPr>
          <w:p w14:paraId="67BB0170" w14:textId="77777777" w:rsidR="00B50050" w:rsidRDefault="00B50050" w:rsidP="0088127C">
            <w:pPr>
              <w:pStyle w:val="OtherTableBody"/>
            </w:pPr>
            <w:r>
              <w:t>0532</w:t>
            </w:r>
          </w:p>
        </w:tc>
        <w:tc>
          <w:tcPr>
            <w:tcW w:w="2600" w:type="dxa"/>
          </w:tcPr>
          <w:p w14:paraId="0C331C27" w14:textId="77777777" w:rsidR="00B50050" w:rsidRDefault="00B50050" w:rsidP="0088127C">
            <w:pPr>
              <w:pStyle w:val="OtherTableBody"/>
            </w:pPr>
          </w:p>
        </w:tc>
        <w:tc>
          <w:tcPr>
            <w:tcW w:w="1400" w:type="dxa"/>
          </w:tcPr>
          <w:p w14:paraId="1FCBBE51" w14:textId="77777777" w:rsidR="00B50050" w:rsidRDefault="00B50050" w:rsidP="0088127C">
            <w:pPr>
              <w:pStyle w:val="OtherTableBody"/>
            </w:pPr>
            <w:r>
              <w:t>NP</w:t>
            </w:r>
          </w:p>
        </w:tc>
        <w:tc>
          <w:tcPr>
            <w:tcW w:w="4200" w:type="dxa"/>
          </w:tcPr>
          <w:p w14:paraId="6650DB1A" w14:textId="77777777" w:rsidR="00B50050" w:rsidRDefault="00B50050" w:rsidP="0088127C">
            <w:pPr>
              <w:pStyle w:val="OtherTableBody"/>
            </w:pPr>
            <w:r>
              <w:t>not present</w:t>
            </w:r>
          </w:p>
        </w:tc>
      </w:tr>
      <w:tr w:rsidR="00B50050" w14:paraId="1BC55F47" w14:textId="77777777" w:rsidTr="00195548">
        <w:tc>
          <w:tcPr>
            <w:tcW w:w="600" w:type="dxa"/>
          </w:tcPr>
          <w:p w14:paraId="5B279BDE" w14:textId="77777777" w:rsidR="00B50050" w:rsidRDefault="00B50050" w:rsidP="0088127C">
            <w:pPr>
              <w:pStyle w:val="OtherTableBody"/>
            </w:pPr>
          </w:p>
        </w:tc>
        <w:tc>
          <w:tcPr>
            <w:tcW w:w="600" w:type="dxa"/>
          </w:tcPr>
          <w:p w14:paraId="19937F40" w14:textId="77777777" w:rsidR="00B50050" w:rsidRDefault="00B50050" w:rsidP="0088127C">
            <w:pPr>
              <w:pStyle w:val="OtherTableBody"/>
            </w:pPr>
            <w:r>
              <w:t>0532</w:t>
            </w:r>
          </w:p>
        </w:tc>
        <w:tc>
          <w:tcPr>
            <w:tcW w:w="2600" w:type="dxa"/>
          </w:tcPr>
          <w:p w14:paraId="4A85676E" w14:textId="77777777" w:rsidR="00B50050" w:rsidRDefault="00B50050" w:rsidP="0088127C">
            <w:pPr>
              <w:pStyle w:val="OtherTableBody"/>
            </w:pPr>
          </w:p>
        </w:tc>
        <w:tc>
          <w:tcPr>
            <w:tcW w:w="1400" w:type="dxa"/>
          </w:tcPr>
          <w:p w14:paraId="7ADDD51A" w14:textId="77777777" w:rsidR="00B50050" w:rsidRDefault="00B50050" w:rsidP="0088127C">
            <w:pPr>
              <w:pStyle w:val="OtherTableBody"/>
            </w:pPr>
            <w:r>
              <w:t>UNK</w:t>
            </w:r>
          </w:p>
        </w:tc>
        <w:tc>
          <w:tcPr>
            <w:tcW w:w="4200" w:type="dxa"/>
          </w:tcPr>
          <w:p w14:paraId="2B454719" w14:textId="77777777" w:rsidR="00B50050" w:rsidRDefault="00B50050" w:rsidP="0088127C">
            <w:pPr>
              <w:pStyle w:val="OtherTableBody"/>
            </w:pPr>
            <w:r>
              <w:t>unknown</w:t>
            </w:r>
          </w:p>
        </w:tc>
      </w:tr>
      <w:tr w:rsidR="00B50050" w14:paraId="712B50EB" w14:textId="77777777" w:rsidTr="00195548">
        <w:tc>
          <w:tcPr>
            <w:tcW w:w="600" w:type="dxa"/>
          </w:tcPr>
          <w:p w14:paraId="7DE4EE6C" w14:textId="77777777" w:rsidR="00B50050" w:rsidRDefault="00B50050" w:rsidP="0088127C">
            <w:pPr>
              <w:pStyle w:val="OtherTableBody"/>
            </w:pPr>
          </w:p>
        </w:tc>
        <w:tc>
          <w:tcPr>
            <w:tcW w:w="600" w:type="dxa"/>
          </w:tcPr>
          <w:p w14:paraId="529B97F3" w14:textId="77777777" w:rsidR="00B50050" w:rsidRDefault="00B50050" w:rsidP="0088127C">
            <w:pPr>
              <w:pStyle w:val="OtherTableBody"/>
            </w:pPr>
            <w:r>
              <w:t>0532</w:t>
            </w:r>
          </w:p>
        </w:tc>
        <w:tc>
          <w:tcPr>
            <w:tcW w:w="2600" w:type="dxa"/>
          </w:tcPr>
          <w:p w14:paraId="362122B7" w14:textId="77777777" w:rsidR="00B50050" w:rsidRDefault="00B50050" w:rsidP="0088127C">
            <w:pPr>
              <w:pStyle w:val="OtherTableBody"/>
            </w:pPr>
          </w:p>
        </w:tc>
        <w:tc>
          <w:tcPr>
            <w:tcW w:w="1400" w:type="dxa"/>
          </w:tcPr>
          <w:p w14:paraId="303D8D5D" w14:textId="77777777" w:rsidR="00B50050" w:rsidRDefault="00B50050" w:rsidP="0088127C">
            <w:pPr>
              <w:pStyle w:val="OtherTableBody"/>
            </w:pPr>
            <w:r>
              <w:t>Y</w:t>
            </w:r>
          </w:p>
        </w:tc>
        <w:tc>
          <w:tcPr>
            <w:tcW w:w="4200" w:type="dxa"/>
          </w:tcPr>
          <w:p w14:paraId="4464FC2E" w14:textId="77777777" w:rsidR="00B50050" w:rsidRDefault="00B50050" w:rsidP="0088127C">
            <w:pPr>
              <w:pStyle w:val="OtherTableBody"/>
            </w:pPr>
            <w:r>
              <w:t>Yes</w:t>
            </w:r>
          </w:p>
        </w:tc>
      </w:tr>
      <w:tr w:rsidR="00B50050" w14:paraId="61658483" w14:textId="77777777" w:rsidTr="00195548">
        <w:tc>
          <w:tcPr>
            <w:tcW w:w="600" w:type="dxa"/>
          </w:tcPr>
          <w:p w14:paraId="25CC29E7" w14:textId="77777777" w:rsidR="00B50050" w:rsidRDefault="00B50050" w:rsidP="0088127C">
            <w:pPr>
              <w:pStyle w:val="OtherTableBody"/>
            </w:pPr>
            <w:r>
              <w:t>User</w:t>
            </w:r>
          </w:p>
        </w:tc>
        <w:tc>
          <w:tcPr>
            <w:tcW w:w="600" w:type="dxa"/>
          </w:tcPr>
          <w:p w14:paraId="2470575D" w14:textId="77777777" w:rsidR="00B50050" w:rsidRDefault="00B50050" w:rsidP="0088127C">
            <w:pPr>
              <w:pStyle w:val="OtherTableBody"/>
            </w:pPr>
          </w:p>
        </w:tc>
        <w:tc>
          <w:tcPr>
            <w:tcW w:w="2600" w:type="dxa"/>
          </w:tcPr>
          <w:p w14:paraId="04D45977" w14:textId="77777777" w:rsidR="00B50050" w:rsidRDefault="00B50050" w:rsidP="0088127C">
            <w:pPr>
              <w:pStyle w:val="OtherTableBody"/>
            </w:pPr>
            <w:r>
              <w:t>Application Error Code</w:t>
            </w:r>
          </w:p>
        </w:tc>
        <w:tc>
          <w:tcPr>
            <w:tcW w:w="1400" w:type="dxa"/>
          </w:tcPr>
          <w:p w14:paraId="6178D311" w14:textId="77777777" w:rsidR="00B50050" w:rsidRDefault="00B50050" w:rsidP="0088127C">
            <w:pPr>
              <w:pStyle w:val="OtherTableBody"/>
            </w:pPr>
          </w:p>
        </w:tc>
        <w:tc>
          <w:tcPr>
            <w:tcW w:w="4200" w:type="dxa"/>
          </w:tcPr>
          <w:p w14:paraId="73460CCA" w14:textId="77777777" w:rsidR="00B50050" w:rsidRDefault="00B50050" w:rsidP="0088127C">
            <w:pPr>
              <w:pStyle w:val="OtherTableBody"/>
            </w:pPr>
          </w:p>
        </w:tc>
      </w:tr>
      <w:tr w:rsidR="00B50050" w14:paraId="79EAB6DE" w14:textId="77777777" w:rsidTr="00195548">
        <w:tc>
          <w:tcPr>
            <w:tcW w:w="600" w:type="dxa"/>
          </w:tcPr>
          <w:p w14:paraId="0E997B6C" w14:textId="77777777" w:rsidR="00B50050" w:rsidRDefault="00B50050" w:rsidP="0088127C">
            <w:pPr>
              <w:pStyle w:val="OtherTableBody"/>
            </w:pPr>
          </w:p>
        </w:tc>
        <w:tc>
          <w:tcPr>
            <w:tcW w:w="600" w:type="dxa"/>
          </w:tcPr>
          <w:p w14:paraId="31208BF1" w14:textId="77777777" w:rsidR="00B50050" w:rsidRDefault="00B50050" w:rsidP="0088127C">
            <w:pPr>
              <w:pStyle w:val="OtherTableBody"/>
            </w:pPr>
            <w:r>
              <w:t>0533</w:t>
            </w:r>
          </w:p>
        </w:tc>
        <w:tc>
          <w:tcPr>
            <w:tcW w:w="2600" w:type="dxa"/>
          </w:tcPr>
          <w:p w14:paraId="48A56EBF" w14:textId="77777777" w:rsidR="00B50050" w:rsidRDefault="00B50050" w:rsidP="0088127C">
            <w:pPr>
              <w:pStyle w:val="OtherTableBody"/>
            </w:pPr>
          </w:p>
        </w:tc>
        <w:tc>
          <w:tcPr>
            <w:tcW w:w="1400" w:type="dxa"/>
          </w:tcPr>
          <w:p w14:paraId="0D967932" w14:textId="77777777" w:rsidR="00B50050" w:rsidRDefault="00B50050" w:rsidP="0088127C">
            <w:pPr>
              <w:pStyle w:val="OtherTableBody"/>
            </w:pPr>
            <w:r>
              <w:t>...</w:t>
            </w:r>
          </w:p>
        </w:tc>
        <w:tc>
          <w:tcPr>
            <w:tcW w:w="4200" w:type="dxa"/>
          </w:tcPr>
          <w:p w14:paraId="60B4248A" w14:textId="77777777" w:rsidR="00B50050" w:rsidRDefault="00B50050" w:rsidP="0088127C">
            <w:pPr>
              <w:pStyle w:val="OtherTableBody"/>
            </w:pPr>
            <w:r>
              <w:t>No suggested values defined</w:t>
            </w:r>
          </w:p>
        </w:tc>
      </w:tr>
      <w:tr w:rsidR="00B50050" w14:paraId="478DE262" w14:textId="77777777" w:rsidTr="00195548">
        <w:tc>
          <w:tcPr>
            <w:tcW w:w="600" w:type="dxa"/>
          </w:tcPr>
          <w:p w14:paraId="3C7662B4" w14:textId="77777777" w:rsidR="00B50050" w:rsidRDefault="00B50050" w:rsidP="0088127C">
            <w:pPr>
              <w:pStyle w:val="OtherTableBody"/>
            </w:pPr>
            <w:r>
              <w:t>User</w:t>
            </w:r>
          </w:p>
        </w:tc>
        <w:tc>
          <w:tcPr>
            <w:tcW w:w="600" w:type="dxa"/>
          </w:tcPr>
          <w:p w14:paraId="24B55734" w14:textId="77777777" w:rsidR="00B50050" w:rsidRDefault="00B50050" w:rsidP="0088127C">
            <w:pPr>
              <w:pStyle w:val="OtherTableBody"/>
            </w:pPr>
          </w:p>
        </w:tc>
        <w:tc>
          <w:tcPr>
            <w:tcW w:w="2600" w:type="dxa"/>
          </w:tcPr>
          <w:p w14:paraId="5BDF2820" w14:textId="77777777" w:rsidR="00B50050" w:rsidRDefault="00B50050" w:rsidP="0088127C">
            <w:pPr>
              <w:pStyle w:val="OtherTableBody"/>
            </w:pPr>
            <w:r>
              <w:t>Notify Clergy Code</w:t>
            </w:r>
          </w:p>
        </w:tc>
        <w:tc>
          <w:tcPr>
            <w:tcW w:w="1400" w:type="dxa"/>
          </w:tcPr>
          <w:p w14:paraId="1B134358" w14:textId="77777777" w:rsidR="00B50050" w:rsidRDefault="00B50050" w:rsidP="0088127C">
            <w:pPr>
              <w:pStyle w:val="OtherTableBody"/>
            </w:pPr>
          </w:p>
        </w:tc>
        <w:tc>
          <w:tcPr>
            <w:tcW w:w="4200" w:type="dxa"/>
          </w:tcPr>
          <w:p w14:paraId="4D0B5A24" w14:textId="77777777" w:rsidR="00B50050" w:rsidRDefault="00B50050" w:rsidP="0088127C">
            <w:pPr>
              <w:pStyle w:val="OtherTableBody"/>
            </w:pPr>
          </w:p>
        </w:tc>
      </w:tr>
      <w:tr w:rsidR="00B50050" w14:paraId="24CBE13B" w14:textId="77777777" w:rsidTr="00195548">
        <w:tc>
          <w:tcPr>
            <w:tcW w:w="600" w:type="dxa"/>
          </w:tcPr>
          <w:p w14:paraId="29329222" w14:textId="77777777" w:rsidR="00B50050" w:rsidRDefault="00B50050" w:rsidP="0088127C">
            <w:pPr>
              <w:pStyle w:val="OtherTableBody"/>
            </w:pPr>
          </w:p>
        </w:tc>
        <w:tc>
          <w:tcPr>
            <w:tcW w:w="600" w:type="dxa"/>
          </w:tcPr>
          <w:p w14:paraId="141CF59A" w14:textId="77777777" w:rsidR="00B50050" w:rsidRDefault="00B50050" w:rsidP="0088127C">
            <w:pPr>
              <w:pStyle w:val="OtherTableBody"/>
            </w:pPr>
            <w:r>
              <w:t>0534</w:t>
            </w:r>
          </w:p>
        </w:tc>
        <w:tc>
          <w:tcPr>
            <w:tcW w:w="2600" w:type="dxa"/>
          </w:tcPr>
          <w:p w14:paraId="3606C0DB" w14:textId="77777777" w:rsidR="00B50050" w:rsidRDefault="00B50050" w:rsidP="0088127C">
            <w:pPr>
              <w:pStyle w:val="OtherTableBody"/>
            </w:pPr>
          </w:p>
        </w:tc>
        <w:tc>
          <w:tcPr>
            <w:tcW w:w="1400" w:type="dxa"/>
          </w:tcPr>
          <w:p w14:paraId="3C2155F8" w14:textId="77777777" w:rsidR="00B50050" w:rsidRDefault="00B50050" w:rsidP="0088127C">
            <w:pPr>
              <w:pStyle w:val="OtherTableBody"/>
            </w:pPr>
            <w:r>
              <w:t>L</w:t>
            </w:r>
          </w:p>
        </w:tc>
        <w:tc>
          <w:tcPr>
            <w:tcW w:w="4200" w:type="dxa"/>
          </w:tcPr>
          <w:p w14:paraId="65EBDEB6" w14:textId="77777777" w:rsidR="00B50050" w:rsidRDefault="00B50050" w:rsidP="0088127C">
            <w:pPr>
              <w:pStyle w:val="OtherTableBody"/>
            </w:pPr>
            <w:r>
              <w:t>Last Rites only</w:t>
            </w:r>
          </w:p>
        </w:tc>
      </w:tr>
      <w:tr w:rsidR="00B50050" w14:paraId="6A5AA564" w14:textId="77777777" w:rsidTr="00195548">
        <w:tc>
          <w:tcPr>
            <w:tcW w:w="600" w:type="dxa"/>
          </w:tcPr>
          <w:p w14:paraId="3C8C6A9A" w14:textId="77777777" w:rsidR="00B50050" w:rsidRDefault="00B50050" w:rsidP="0088127C">
            <w:pPr>
              <w:pStyle w:val="OtherTableBody"/>
            </w:pPr>
          </w:p>
        </w:tc>
        <w:tc>
          <w:tcPr>
            <w:tcW w:w="600" w:type="dxa"/>
          </w:tcPr>
          <w:p w14:paraId="71E26B70" w14:textId="77777777" w:rsidR="00B50050" w:rsidRDefault="00B50050" w:rsidP="0088127C">
            <w:pPr>
              <w:pStyle w:val="OtherTableBody"/>
            </w:pPr>
            <w:r>
              <w:t>0534</w:t>
            </w:r>
          </w:p>
        </w:tc>
        <w:tc>
          <w:tcPr>
            <w:tcW w:w="2600" w:type="dxa"/>
          </w:tcPr>
          <w:p w14:paraId="16408B32" w14:textId="77777777" w:rsidR="00B50050" w:rsidRDefault="00B50050" w:rsidP="0088127C">
            <w:pPr>
              <w:pStyle w:val="OtherTableBody"/>
            </w:pPr>
          </w:p>
        </w:tc>
        <w:tc>
          <w:tcPr>
            <w:tcW w:w="1400" w:type="dxa"/>
          </w:tcPr>
          <w:p w14:paraId="4528B908" w14:textId="77777777" w:rsidR="00B50050" w:rsidRDefault="00B50050" w:rsidP="0088127C">
            <w:pPr>
              <w:pStyle w:val="OtherTableBody"/>
            </w:pPr>
            <w:r>
              <w:t>N</w:t>
            </w:r>
          </w:p>
        </w:tc>
        <w:tc>
          <w:tcPr>
            <w:tcW w:w="4200" w:type="dxa"/>
          </w:tcPr>
          <w:p w14:paraId="464F46C4" w14:textId="77777777" w:rsidR="00B50050" w:rsidRDefault="00B50050" w:rsidP="0088127C">
            <w:pPr>
              <w:pStyle w:val="OtherTableBody"/>
            </w:pPr>
            <w:r>
              <w:t>No</w:t>
            </w:r>
          </w:p>
        </w:tc>
      </w:tr>
      <w:tr w:rsidR="00B50050" w14:paraId="2F54C4EC" w14:textId="77777777" w:rsidTr="00195548">
        <w:tc>
          <w:tcPr>
            <w:tcW w:w="600" w:type="dxa"/>
          </w:tcPr>
          <w:p w14:paraId="3287E584" w14:textId="77777777" w:rsidR="00B50050" w:rsidRDefault="00B50050" w:rsidP="0088127C">
            <w:pPr>
              <w:pStyle w:val="OtherTableBody"/>
            </w:pPr>
          </w:p>
        </w:tc>
        <w:tc>
          <w:tcPr>
            <w:tcW w:w="600" w:type="dxa"/>
          </w:tcPr>
          <w:p w14:paraId="227CB9EB" w14:textId="77777777" w:rsidR="00B50050" w:rsidRDefault="00B50050" w:rsidP="0088127C">
            <w:pPr>
              <w:pStyle w:val="OtherTableBody"/>
            </w:pPr>
            <w:r>
              <w:t>0534</w:t>
            </w:r>
          </w:p>
        </w:tc>
        <w:tc>
          <w:tcPr>
            <w:tcW w:w="2600" w:type="dxa"/>
          </w:tcPr>
          <w:p w14:paraId="25F5325B" w14:textId="77777777" w:rsidR="00B50050" w:rsidRDefault="00B50050" w:rsidP="0088127C">
            <w:pPr>
              <w:pStyle w:val="OtherTableBody"/>
            </w:pPr>
          </w:p>
        </w:tc>
        <w:tc>
          <w:tcPr>
            <w:tcW w:w="1400" w:type="dxa"/>
          </w:tcPr>
          <w:p w14:paraId="4A99998F" w14:textId="77777777" w:rsidR="00B50050" w:rsidRDefault="00B50050" w:rsidP="0088127C">
            <w:pPr>
              <w:pStyle w:val="OtherTableBody"/>
            </w:pPr>
            <w:r>
              <w:t>O</w:t>
            </w:r>
          </w:p>
        </w:tc>
        <w:tc>
          <w:tcPr>
            <w:tcW w:w="4200" w:type="dxa"/>
          </w:tcPr>
          <w:p w14:paraId="01A4EE40" w14:textId="77777777" w:rsidR="00B50050" w:rsidRDefault="00B50050" w:rsidP="0088127C">
            <w:pPr>
              <w:pStyle w:val="OtherTableBody"/>
            </w:pPr>
            <w:r>
              <w:t>Other</w:t>
            </w:r>
          </w:p>
        </w:tc>
      </w:tr>
      <w:tr w:rsidR="00B50050" w14:paraId="27F44E4E" w14:textId="77777777" w:rsidTr="00195548">
        <w:tc>
          <w:tcPr>
            <w:tcW w:w="600" w:type="dxa"/>
          </w:tcPr>
          <w:p w14:paraId="62136A00" w14:textId="77777777" w:rsidR="00B50050" w:rsidRDefault="00B50050" w:rsidP="0088127C">
            <w:pPr>
              <w:pStyle w:val="OtherTableBody"/>
            </w:pPr>
          </w:p>
        </w:tc>
        <w:tc>
          <w:tcPr>
            <w:tcW w:w="600" w:type="dxa"/>
          </w:tcPr>
          <w:p w14:paraId="1DD6664B" w14:textId="77777777" w:rsidR="00B50050" w:rsidRDefault="00B50050" w:rsidP="0088127C">
            <w:pPr>
              <w:pStyle w:val="OtherTableBody"/>
            </w:pPr>
            <w:r>
              <w:t>0534</w:t>
            </w:r>
          </w:p>
        </w:tc>
        <w:tc>
          <w:tcPr>
            <w:tcW w:w="2600" w:type="dxa"/>
          </w:tcPr>
          <w:p w14:paraId="451F16C6" w14:textId="77777777" w:rsidR="00B50050" w:rsidRDefault="00B50050" w:rsidP="0088127C">
            <w:pPr>
              <w:pStyle w:val="OtherTableBody"/>
            </w:pPr>
          </w:p>
        </w:tc>
        <w:tc>
          <w:tcPr>
            <w:tcW w:w="1400" w:type="dxa"/>
          </w:tcPr>
          <w:p w14:paraId="54B9875D" w14:textId="77777777" w:rsidR="00B50050" w:rsidRDefault="00B50050" w:rsidP="0088127C">
            <w:pPr>
              <w:pStyle w:val="OtherTableBody"/>
            </w:pPr>
            <w:r>
              <w:t>U</w:t>
            </w:r>
          </w:p>
        </w:tc>
        <w:tc>
          <w:tcPr>
            <w:tcW w:w="4200" w:type="dxa"/>
          </w:tcPr>
          <w:p w14:paraId="6C8AE807" w14:textId="77777777" w:rsidR="00B50050" w:rsidRDefault="00B50050" w:rsidP="0088127C">
            <w:pPr>
              <w:pStyle w:val="OtherTableBody"/>
            </w:pPr>
            <w:r>
              <w:t>Unknown</w:t>
            </w:r>
          </w:p>
        </w:tc>
      </w:tr>
      <w:tr w:rsidR="00B50050" w14:paraId="43EC70B5" w14:textId="77777777" w:rsidTr="00195548">
        <w:tc>
          <w:tcPr>
            <w:tcW w:w="600" w:type="dxa"/>
          </w:tcPr>
          <w:p w14:paraId="626CC041" w14:textId="77777777" w:rsidR="00B50050" w:rsidRDefault="00B50050" w:rsidP="0088127C">
            <w:pPr>
              <w:pStyle w:val="OtherTableBody"/>
            </w:pPr>
          </w:p>
        </w:tc>
        <w:tc>
          <w:tcPr>
            <w:tcW w:w="600" w:type="dxa"/>
          </w:tcPr>
          <w:p w14:paraId="0118671E" w14:textId="77777777" w:rsidR="00B50050" w:rsidRDefault="00B50050" w:rsidP="0088127C">
            <w:pPr>
              <w:pStyle w:val="OtherTableBody"/>
            </w:pPr>
            <w:r>
              <w:t>0534</w:t>
            </w:r>
          </w:p>
        </w:tc>
        <w:tc>
          <w:tcPr>
            <w:tcW w:w="2600" w:type="dxa"/>
          </w:tcPr>
          <w:p w14:paraId="203893C9" w14:textId="77777777" w:rsidR="00B50050" w:rsidRDefault="00B50050" w:rsidP="0088127C">
            <w:pPr>
              <w:pStyle w:val="OtherTableBody"/>
            </w:pPr>
          </w:p>
        </w:tc>
        <w:tc>
          <w:tcPr>
            <w:tcW w:w="1400" w:type="dxa"/>
          </w:tcPr>
          <w:p w14:paraId="358A4E1A" w14:textId="77777777" w:rsidR="00B50050" w:rsidRDefault="00B50050" w:rsidP="0088127C">
            <w:pPr>
              <w:pStyle w:val="OtherTableBody"/>
            </w:pPr>
            <w:r>
              <w:t>Y</w:t>
            </w:r>
          </w:p>
        </w:tc>
        <w:tc>
          <w:tcPr>
            <w:tcW w:w="4200" w:type="dxa"/>
          </w:tcPr>
          <w:p w14:paraId="15E316C0" w14:textId="77777777" w:rsidR="00B50050" w:rsidRDefault="00B50050" w:rsidP="0088127C">
            <w:pPr>
              <w:pStyle w:val="OtherTableBody"/>
            </w:pPr>
            <w:r>
              <w:t>Yes</w:t>
            </w:r>
          </w:p>
        </w:tc>
      </w:tr>
      <w:tr w:rsidR="00B50050" w14:paraId="43DE7F8C" w14:textId="77777777" w:rsidTr="00195548">
        <w:tc>
          <w:tcPr>
            <w:tcW w:w="600" w:type="dxa"/>
          </w:tcPr>
          <w:p w14:paraId="60ACA8FE" w14:textId="77777777" w:rsidR="00B50050" w:rsidRDefault="00B50050" w:rsidP="0088127C">
            <w:pPr>
              <w:pStyle w:val="OtherTableBody"/>
            </w:pPr>
            <w:r>
              <w:t>User</w:t>
            </w:r>
          </w:p>
        </w:tc>
        <w:tc>
          <w:tcPr>
            <w:tcW w:w="600" w:type="dxa"/>
          </w:tcPr>
          <w:p w14:paraId="5ADBFEED" w14:textId="77777777" w:rsidR="00B50050" w:rsidRDefault="00B50050" w:rsidP="0088127C">
            <w:pPr>
              <w:pStyle w:val="OtherTableBody"/>
            </w:pPr>
          </w:p>
        </w:tc>
        <w:tc>
          <w:tcPr>
            <w:tcW w:w="2600" w:type="dxa"/>
          </w:tcPr>
          <w:p w14:paraId="44CF9E18" w14:textId="77777777" w:rsidR="00B50050" w:rsidRDefault="00B50050" w:rsidP="0088127C">
            <w:pPr>
              <w:pStyle w:val="OtherTableBody"/>
            </w:pPr>
            <w:r>
              <w:t>Signature Code</w:t>
            </w:r>
          </w:p>
        </w:tc>
        <w:tc>
          <w:tcPr>
            <w:tcW w:w="1400" w:type="dxa"/>
          </w:tcPr>
          <w:p w14:paraId="6BF0C9F2" w14:textId="77777777" w:rsidR="00B50050" w:rsidRDefault="00B50050" w:rsidP="0088127C">
            <w:pPr>
              <w:pStyle w:val="OtherTableBody"/>
            </w:pPr>
          </w:p>
        </w:tc>
        <w:tc>
          <w:tcPr>
            <w:tcW w:w="4200" w:type="dxa"/>
          </w:tcPr>
          <w:p w14:paraId="0F8030D8" w14:textId="77777777" w:rsidR="00B50050" w:rsidRDefault="00B50050" w:rsidP="0088127C">
            <w:pPr>
              <w:pStyle w:val="OtherTableBody"/>
            </w:pPr>
          </w:p>
        </w:tc>
      </w:tr>
      <w:tr w:rsidR="00B50050" w14:paraId="0E4453F0" w14:textId="77777777" w:rsidTr="00195548">
        <w:tc>
          <w:tcPr>
            <w:tcW w:w="600" w:type="dxa"/>
          </w:tcPr>
          <w:p w14:paraId="49CFF6B9" w14:textId="77777777" w:rsidR="00B50050" w:rsidRDefault="00B50050" w:rsidP="0088127C">
            <w:pPr>
              <w:pStyle w:val="OtherTableBody"/>
            </w:pPr>
          </w:p>
        </w:tc>
        <w:tc>
          <w:tcPr>
            <w:tcW w:w="600" w:type="dxa"/>
          </w:tcPr>
          <w:p w14:paraId="4A390161" w14:textId="77777777" w:rsidR="00B50050" w:rsidRDefault="00B50050" w:rsidP="0088127C">
            <w:pPr>
              <w:pStyle w:val="OtherTableBody"/>
            </w:pPr>
            <w:r>
              <w:t>0535</w:t>
            </w:r>
          </w:p>
        </w:tc>
        <w:tc>
          <w:tcPr>
            <w:tcW w:w="2600" w:type="dxa"/>
          </w:tcPr>
          <w:p w14:paraId="07F6CED8" w14:textId="77777777" w:rsidR="00B50050" w:rsidRDefault="00B50050" w:rsidP="0088127C">
            <w:pPr>
              <w:pStyle w:val="OtherTableBody"/>
            </w:pPr>
          </w:p>
        </w:tc>
        <w:tc>
          <w:tcPr>
            <w:tcW w:w="1400" w:type="dxa"/>
          </w:tcPr>
          <w:p w14:paraId="2269D776" w14:textId="77777777" w:rsidR="00B50050" w:rsidRDefault="00B50050" w:rsidP="0088127C">
            <w:pPr>
              <w:pStyle w:val="OtherTableBody"/>
            </w:pPr>
            <w:r>
              <w:t>C</w:t>
            </w:r>
          </w:p>
        </w:tc>
        <w:tc>
          <w:tcPr>
            <w:tcW w:w="4200" w:type="dxa"/>
          </w:tcPr>
          <w:p w14:paraId="517B9D09" w14:textId="77777777" w:rsidR="00B50050" w:rsidRDefault="00B50050" w:rsidP="0088127C">
            <w:pPr>
              <w:pStyle w:val="OtherTableBody"/>
            </w:pPr>
            <w:r>
              <w:t>Signed CMS-1500 claim form on file, e.g., authorization for release of any medical or other information necessary to process this claim and assignment of benefits.</w:t>
            </w:r>
          </w:p>
        </w:tc>
      </w:tr>
      <w:tr w:rsidR="00B50050" w14:paraId="72F2A84C" w14:textId="77777777" w:rsidTr="00195548">
        <w:tc>
          <w:tcPr>
            <w:tcW w:w="600" w:type="dxa"/>
          </w:tcPr>
          <w:p w14:paraId="6E54E6B7" w14:textId="77777777" w:rsidR="00B50050" w:rsidRDefault="00B50050" w:rsidP="0088127C">
            <w:pPr>
              <w:pStyle w:val="OtherTableBody"/>
            </w:pPr>
          </w:p>
        </w:tc>
        <w:tc>
          <w:tcPr>
            <w:tcW w:w="600" w:type="dxa"/>
          </w:tcPr>
          <w:p w14:paraId="4A23F417" w14:textId="77777777" w:rsidR="00B50050" w:rsidRDefault="00B50050" w:rsidP="0088127C">
            <w:pPr>
              <w:pStyle w:val="OtherTableBody"/>
            </w:pPr>
            <w:r>
              <w:t>0535</w:t>
            </w:r>
          </w:p>
        </w:tc>
        <w:tc>
          <w:tcPr>
            <w:tcW w:w="2600" w:type="dxa"/>
          </w:tcPr>
          <w:p w14:paraId="6057E8B3" w14:textId="77777777" w:rsidR="00B50050" w:rsidRDefault="00B50050" w:rsidP="0088127C">
            <w:pPr>
              <w:pStyle w:val="OtherTableBody"/>
            </w:pPr>
          </w:p>
        </w:tc>
        <w:tc>
          <w:tcPr>
            <w:tcW w:w="1400" w:type="dxa"/>
          </w:tcPr>
          <w:p w14:paraId="27870CC5" w14:textId="77777777" w:rsidR="00B50050" w:rsidRDefault="00B50050" w:rsidP="0088127C">
            <w:pPr>
              <w:pStyle w:val="OtherTableBody"/>
            </w:pPr>
            <w:r>
              <w:t>M</w:t>
            </w:r>
          </w:p>
        </w:tc>
        <w:tc>
          <w:tcPr>
            <w:tcW w:w="4200" w:type="dxa"/>
          </w:tcPr>
          <w:p w14:paraId="0301B112" w14:textId="77777777" w:rsidR="00B50050" w:rsidRDefault="00B50050" w:rsidP="0088127C">
            <w:pPr>
              <w:pStyle w:val="OtherTableBody"/>
            </w:pPr>
            <w:r>
              <w:t>Signed authorization for assignment of benefits on file.</w:t>
            </w:r>
          </w:p>
        </w:tc>
      </w:tr>
      <w:tr w:rsidR="00B50050" w14:paraId="7A58B3FA" w14:textId="77777777" w:rsidTr="00195548">
        <w:tc>
          <w:tcPr>
            <w:tcW w:w="600" w:type="dxa"/>
          </w:tcPr>
          <w:p w14:paraId="622F649F" w14:textId="77777777" w:rsidR="00B50050" w:rsidRDefault="00B50050" w:rsidP="0088127C">
            <w:pPr>
              <w:pStyle w:val="OtherTableBody"/>
            </w:pPr>
          </w:p>
        </w:tc>
        <w:tc>
          <w:tcPr>
            <w:tcW w:w="600" w:type="dxa"/>
          </w:tcPr>
          <w:p w14:paraId="4F33FFA7" w14:textId="77777777" w:rsidR="00B50050" w:rsidRDefault="00B50050" w:rsidP="0088127C">
            <w:pPr>
              <w:pStyle w:val="OtherTableBody"/>
            </w:pPr>
            <w:r>
              <w:t>0535</w:t>
            </w:r>
          </w:p>
        </w:tc>
        <w:tc>
          <w:tcPr>
            <w:tcW w:w="2600" w:type="dxa"/>
          </w:tcPr>
          <w:p w14:paraId="18E385FB" w14:textId="77777777" w:rsidR="00B50050" w:rsidRDefault="00B50050" w:rsidP="0088127C">
            <w:pPr>
              <w:pStyle w:val="OtherTableBody"/>
            </w:pPr>
          </w:p>
        </w:tc>
        <w:tc>
          <w:tcPr>
            <w:tcW w:w="1400" w:type="dxa"/>
          </w:tcPr>
          <w:p w14:paraId="6B97BFA1" w14:textId="77777777" w:rsidR="00B50050" w:rsidRDefault="00B50050" w:rsidP="0088127C">
            <w:pPr>
              <w:pStyle w:val="OtherTableBody"/>
            </w:pPr>
            <w:r>
              <w:t>P</w:t>
            </w:r>
          </w:p>
        </w:tc>
        <w:tc>
          <w:tcPr>
            <w:tcW w:w="4200" w:type="dxa"/>
          </w:tcPr>
          <w:p w14:paraId="379F6E56" w14:textId="77777777" w:rsidR="00B50050" w:rsidRDefault="00B50050" w:rsidP="0088127C">
            <w:pPr>
              <w:pStyle w:val="OtherTableBody"/>
            </w:pPr>
            <w:r>
              <w:t>Signature generated by provider because the patient was not physically present for services.</w:t>
            </w:r>
          </w:p>
        </w:tc>
      </w:tr>
      <w:tr w:rsidR="00B50050" w14:paraId="482145E3" w14:textId="77777777" w:rsidTr="00195548">
        <w:tc>
          <w:tcPr>
            <w:tcW w:w="600" w:type="dxa"/>
          </w:tcPr>
          <w:p w14:paraId="37FD7CC0" w14:textId="77777777" w:rsidR="00B50050" w:rsidRDefault="00B50050" w:rsidP="0088127C">
            <w:pPr>
              <w:pStyle w:val="OtherTableBody"/>
            </w:pPr>
          </w:p>
        </w:tc>
        <w:tc>
          <w:tcPr>
            <w:tcW w:w="600" w:type="dxa"/>
          </w:tcPr>
          <w:p w14:paraId="12A7A034" w14:textId="77777777" w:rsidR="00B50050" w:rsidRDefault="00B50050" w:rsidP="0088127C">
            <w:pPr>
              <w:pStyle w:val="OtherTableBody"/>
            </w:pPr>
            <w:r>
              <w:t>0535</w:t>
            </w:r>
          </w:p>
        </w:tc>
        <w:tc>
          <w:tcPr>
            <w:tcW w:w="2600" w:type="dxa"/>
          </w:tcPr>
          <w:p w14:paraId="43B9A52F" w14:textId="77777777" w:rsidR="00B50050" w:rsidRDefault="00B50050" w:rsidP="0088127C">
            <w:pPr>
              <w:pStyle w:val="OtherTableBody"/>
            </w:pPr>
          </w:p>
        </w:tc>
        <w:tc>
          <w:tcPr>
            <w:tcW w:w="1400" w:type="dxa"/>
          </w:tcPr>
          <w:p w14:paraId="4402E20D" w14:textId="77777777" w:rsidR="00B50050" w:rsidRDefault="00B50050" w:rsidP="0088127C">
            <w:pPr>
              <w:pStyle w:val="OtherTableBody"/>
            </w:pPr>
            <w:r>
              <w:t>S</w:t>
            </w:r>
          </w:p>
        </w:tc>
        <w:tc>
          <w:tcPr>
            <w:tcW w:w="4200" w:type="dxa"/>
          </w:tcPr>
          <w:p w14:paraId="3DA6EEBB" w14:textId="77777777" w:rsidR="00B50050" w:rsidRDefault="00B50050" w:rsidP="0088127C">
            <w:pPr>
              <w:pStyle w:val="OtherTableBody"/>
            </w:pPr>
            <w:r>
              <w:t>Signed authorization for release of any medical or other information necessary to process this claim on file.</w:t>
            </w:r>
          </w:p>
        </w:tc>
      </w:tr>
      <w:tr w:rsidR="00B50050" w14:paraId="377427D6" w14:textId="77777777" w:rsidTr="00195548">
        <w:tc>
          <w:tcPr>
            <w:tcW w:w="600" w:type="dxa"/>
          </w:tcPr>
          <w:p w14:paraId="3F82FA05" w14:textId="77777777" w:rsidR="00B50050" w:rsidRDefault="00B50050" w:rsidP="0088127C">
            <w:pPr>
              <w:pStyle w:val="OtherTableBody"/>
            </w:pPr>
            <w:r>
              <w:t>User</w:t>
            </w:r>
          </w:p>
        </w:tc>
        <w:tc>
          <w:tcPr>
            <w:tcW w:w="600" w:type="dxa"/>
          </w:tcPr>
          <w:p w14:paraId="1EBE6284" w14:textId="77777777" w:rsidR="00B50050" w:rsidRDefault="00B50050" w:rsidP="0088127C">
            <w:pPr>
              <w:pStyle w:val="OtherTableBody"/>
            </w:pPr>
          </w:p>
        </w:tc>
        <w:tc>
          <w:tcPr>
            <w:tcW w:w="2600" w:type="dxa"/>
          </w:tcPr>
          <w:p w14:paraId="08D62D7C" w14:textId="77777777" w:rsidR="00B50050" w:rsidRDefault="00B50050" w:rsidP="0088127C">
            <w:pPr>
              <w:pStyle w:val="OtherTableBody"/>
            </w:pPr>
            <w:r>
              <w:t>Certificate Status</w:t>
            </w:r>
          </w:p>
        </w:tc>
        <w:tc>
          <w:tcPr>
            <w:tcW w:w="1400" w:type="dxa"/>
          </w:tcPr>
          <w:p w14:paraId="1B9BA51F" w14:textId="77777777" w:rsidR="00B50050" w:rsidRDefault="00B50050" w:rsidP="0088127C">
            <w:pPr>
              <w:pStyle w:val="OtherTableBody"/>
            </w:pPr>
          </w:p>
        </w:tc>
        <w:tc>
          <w:tcPr>
            <w:tcW w:w="4200" w:type="dxa"/>
          </w:tcPr>
          <w:p w14:paraId="3D1A5D25" w14:textId="77777777" w:rsidR="00B50050" w:rsidRDefault="00B50050" w:rsidP="0088127C">
            <w:pPr>
              <w:pStyle w:val="OtherTableBody"/>
            </w:pPr>
          </w:p>
        </w:tc>
      </w:tr>
      <w:tr w:rsidR="00B50050" w14:paraId="1181D033" w14:textId="77777777" w:rsidTr="00195548">
        <w:tc>
          <w:tcPr>
            <w:tcW w:w="600" w:type="dxa"/>
          </w:tcPr>
          <w:p w14:paraId="7E291CF2" w14:textId="77777777" w:rsidR="00B50050" w:rsidRDefault="00B50050" w:rsidP="0088127C">
            <w:pPr>
              <w:pStyle w:val="OtherTableBody"/>
            </w:pPr>
          </w:p>
        </w:tc>
        <w:tc>
          <w:tcPr>
            <w:tcW w:w="600" w:type="dxa"/>
          </w:tcPr>
          <w:p w14:paraId="0A4878D0" w14:textId="77777777" w:rsidR="00B50050" w:rsidRDefault="00B50050" w:rsidP="0088127C">
            <w:pPr>
              <w:pStyle w:val="OtherTableBody"/>
            </w:pPr>
            <w:r>
              <w:t>0536</w:t>
            </w:r>
          </w:p>
        </w:tc>
        <w:tc>
          <w:tcPr>
            <w:tcW w:w="2600" w:type="dxa"/>
          </w:tcPr>
          <w:p w14:paraId="194F71A5" w14:textId="77777777" w:rsidR="00B50050" w:rsidRDefault="00B50050" w:rsidP="0088127C">
            <w:pPr>
              <w:pStyle w:val="OtherTableBody"/>
            </w:pPr>
          </w:p>
        </w:tc>
        <w:tc>
          <w:tcPr>
            <w:tcW w:w="1400" w:type="dxa"/>
          </w:tcPr>
          <w:p w14:paraId="17C7959E" w14:textId="77777777" w:rsidR="00B50050" w:rsidRDefault="00B50050" w:rsidP="0088127C">
            <w:pPr>
              <w:pStyle w:val="OtherTableBody"/>
            </w:pPr>
            <w:r>
              <w:t>E</w:t>
            </w:r>
          </w:p>
        </w:tc>
        <w:tc>
          <w:tcPr>
            <w:tcW w:w="4200" w:type="dxa"/>
          </w:tcPr>
          <w:p w14:paraId="5EC39D99" w14:textId="77777777" w:rsidR="00B50050" w:rsidRDefault="00B50050" w:rsidP="0088127C">
            <w:pPr>
              <w:pStyle w:val="OtherTableBody"/>
            </w:pPr>
            <w:r>
              <w:t>Expired</w:t>
            </w:r>
          </w:p>
        </w:tc>
      </w:tr>
      <w:tr w:rsidR="00B50050" w14:paraId="41B5E267" w14:textId="77777777" w:rsidTr="00195548">
        <w:tc>
          <w:tcPr>
            <w:tcW w:w="600" w:type="dxa"/>
          </w:tcPr>
          <w:p w14:paraId="3C1CF14B" w14:textId="77777777" w:rsidR="00B50050" w:rsidRDefault="00B50050" w:rsidP="0088127C">
            <w:pPr>
              <w:pStyle w:val="OtherTableBody"/>
            </w:pPr>
          </w:p>
        </w:tc>
        <w:tc>
          <w:tcPr>
            <w:tcW w:w="600" w:type="dxa"/>
          </w:tcPr>
          <w:p w14:paraId="3D61B000" w14:textId="77777777" w:rsidR="00B50050" w:rsidRDefault="00B50050" w:rsidP="0088127C">
            <w:pPr>
              <w:pStyle w:val="OtherTableBody"/>
            </w:pPr>
            <w:r>
              <w:t>0536</w:t>
            </w:r>
          </w:p>
        </w:tc>
        <w:tc>
          <w:tcPr>
            <w:tcW w:w="2600" w:type="dxa"/>
          </w:tcPr>
          <w:p w14:paraId="67A9BD19" w14:textId="77777777" w:rsidR="00B50050" w:rsidRDefault="00B50050" w:rsidP="0088127C">
            <w:pPr>
              <w:pStyle w:val="OtherTableBody"/>
            </w:pPr>
          </w:p>
        </w:tc>
        <w:tc>
          <w:tcPr>
            <w:tcW w:w="1400" w:type="dxa"/>
          </w:tcPr>
          <w:p w14:paraId="75C864C2" w14:textId="77777777" w:rsidR="00B50050" w:rsidRDefault="00B50050" w:rsidP="0088127C">
            <w:pPr>
              <w:pStyle w:val="OtherTableBody"/>
            </w:pPr>
            <w:r>
              <w:t>I</w:t>
            </w:r>
          </w:p>
        </w:tc>
        <w:tc>
          <w:tcPr>
            <w:tcW w:w="4200" w:type="dxa"/>
          </w:tcPr>
          <w:p w14:paraId="23CE7046" w14:textId="77777777" w:rsidR="00B50050" w:rsidRDefault="00B50050" w:rsidP="0088127C">
            <w:pPr>
              <w:pStyle w:val="OtherTableBody"/>
            </w:pPr>
            <w:r>
              <w:t>Inactive</w:t>
            </w:r>
          </w:p>
        </w:tc>
      </w:tr>
      <w:tr w:rsidR="00B50050" w14:paraId="36C5D232" w14:textId="77777777" w:rsidTr="00195548">
        <w:tc>
          <w:tcPr>
            <w:tcW w:w="600" w:type="dxa"/>
          </w:tcPr>
          <w:p w14:paraId="79BB735D" w14:textId="77777777" w:rsidR="00B50050" w:rsidRDefault="00B50050" w:rsidP="0088127C">
            <w:pPr>
              <w:pStyle w:val="OtherTableBody"/>
            </w:pPr>
          </w:p>
        </w:tc>
        <w:tc>
          <w:tcPr>
            <w:tcW w:w="600" w:type="dxa"/>
          </w:tcPr>
          <w:p w14:paraId="2745B0D8" w14:textId="77777777" w:rsidR="00B50050" w:rsidRDefault="00B50050" w:rsidP="0088127C">
            <w:pPr>
              <w:pStyle w:val="OtherTableBody"/>
            </w:pPr>
            <w:r>
              <w:t>0536</w:t>
            </w:r>
          </w:p>
        </w:tc>
        <w:tc>
          <w:tcPr>
            <w:tcW w:w="2600" w:type="dxa"/>
          </w:tcPr>
          <w:p w14:paraId="379E2443" w14:textId="77777777" w:rsidR="00B50050" w:rsidRDefault="00B50050" w:rsidP="0088127C">
            <w:pPr>
              <w:pStyle w:val="OtherTableBody"/>
            </w:pPr>
          </w:p>
        </w:tc>
        <w:tc>
          <w:tcPr>
            <w:tcW w:w="1400" w:type="dxa"/>
          </w:tcPr>
          <w:p w14:paraId="48E1F75B" w14:textId="77777777" w:rsidR="00B50050" w:rsidRDefault="00B50050" w:rsidP="0088127C">
            <w:pPr>
              <w:pStyle w:val="OtherTableBody"/>
            </w:pPr>
            <w:r>
              <w:t>P</w:t>
            </w:r>
          </w:p>
        </w:tc>
        <w:tc>
          <w:tcPr>
            <w:tcW w:w="4200" w:type="dxa"/>
          </w:tcPr>
          <w:p w14:paraId="1FDB2FCF" w14:textId="77777777" w:rsidR="00B50050" w:rsidRDefault="00B50050" w:rsidP="0088127C">
            <w:pPr>
              <w:pStyle w:val="OtherTableBody"/>
            </w:pPr>
            <w:r>
              <w:t>Provisional</w:t>
            </w:r>
          </w:p>
        </w:tc>
      </w:tr>
      <w:tr w:rsidR="00B50050" w14:paraId="3B8EC994" w14:textId="77777777" w:rsidTr="00195548">
        <w:tc>
          <w:tcPr>
            <w:tcW w:w="600" w:type="dxa"/>
          </w:tcPr>
          <w:p w14:paraId="5E1D9244" w14:textId="77777777" w:rsidR="00B50050" w:rsidRDefault="00B50050" w:rsidP="0088127C">
            <w:pPr>
              <w:pStyle w:val="OtherTableBody"/>
            </w:pPr>
          </w:p>
        </w:tc>
        <w:tc>
          <w:tcPr>
            <w:tcW w:w="600" w:type="dxa"/>
          </w:tcPr>
          <w:p w14:paraId="2F812D32" w14:textId="77777777" w:rsidR="00B50050" w:rsidRDefault="00B50050" w:rsidP="0088127C">
            <w:pPr>
              <w:pStyle w:val="OtherTableBody"/>
            </w:pPr>
            <w:r>
              <w:t>0536</w:t>
            </w:r>
          </w:p>
        </w:tc>
        <w:tc>
          <w:tcPr>
            <w:tcW w:w="2600" w:type="dxa"/>
          </w:tcPr>
          <w:p w14:paraId="09AF9FA0" w14:textId="77777777" w:rsidR="00B50050" w:rsidRDefault="00B50050" w:rsidP="0088127C">
            <w:pPr>
              <w:pStyle w:val="OtherTableBody"/>
            </w:pPr>
          </w:p>
        </w:tc>
        <w:tc>
          <w:tcPr>
            <w:tcW w:w="1400" w:type="dxa"/>
          </w:tcPr>
          <w:p w14:paraId="318B630A" w14:textId="77777777" w:rsidR="00B50050" w:rsidRDefault="00B50050" w:rsidP="0088127C">
            <w:pPr>
              <w:pStyle w:val="OtherTableBody"/>
            </w:pPr>
            <w:r>
              <w:t>R</w:t>
            </w:r>
          </w:p>
        </w:tc>
        <w:tc>
          <w:tcPr>
            <w:tcW w:w="4200" w:type="dxa"/>
          </w:tcPr>
          <w:p w14:paraId="4B634D06" w14:textId="77777777" w:rsidR="00B50050" w:rsidRDefault="00B50050" w:rsidP="0088127C">
            <w:pPr>
              <w:pStyle w:val="OtherTableBody"/>
            </w:pPr>
            <w:r>
              <w:t>Revoked</w:t>
            </w:r>
          </w:p>
        </w:tc>
      </w:tr>
      <w:tr w:rsidR="00B50050" w14:paraId="5632AC46" w14:textId="77777777" w:rsidTr="00195548">
        <w:tc>
          <w:tcPr>
            <w:tcW w:w="600" w:type="dxa"/>
          </w:tcPr>
          <w:p w14:paraId="6FD809E8" w14:textId="77777777" w:rsidR="00B50050" w:rsidRDefault="00B50050" w:rsidP="0088127C">
            <w:pPr>
              <w:pStyle w:val="OtherTableBody"/>
            </w:pPr>
          </w:p>
        </w:tc>
        <w:tc>
          <w:tcPr>
            <w:tcW w:w="600" w:type="dxa"/>
          </w:tcPr>
          <w:p w14:paraId="4E00ECA3" w14:textId="77777777" w:rsidR="00B50050" w:rsidRDefault="00B50050" w:rsidP="0088127C">
            <w:pPr>
              <w:pStyle w:val="OtherTableBody"/>
            </w:pPr>
            <w:r>
              <w:t>0536</w:t>
            </w:r>
          </w:p>
        </w:tc>
        <w:tc>
          <w:tcPr>
            <w:tcW w:w="2600" w:type="dxa"/>
          </w:tcPr>
          <w:p w14:paraId="1482FDA9" w14:textId="77777777" w:rsidR="00B50050" w:rsidRDefault="00B50050" w:rsidP="0088127C">
            <w:pPr>
              <w:pStyle w:val="OtherTableBody"/>
            </w:pPr>
          </w:p>
        </w:tc>
        <w:tc>
          <w:tcPr>
            <w:tcW w:w="1400" w:type="dxa"/>
          </w:tcPr>
          <w:p w14:paraId="004A0B13" w14:textId="77777777" w:rsidR="00B50050" w:rsidRDefault="00B50050" w:rsidP="0088127C">
            <w:pPr>
              <w:pStyle w:val="OtherTableBody"/>
            </w:pPr>
            <w:r>
              <w:t>V</w:t>
            </w:r>
          </w:p>
        </w:tc>
        <w:tc>
          <w:tcPr>
            <w:tcW w:w="4200" w:type="dxa"/>
          </w:tcPr>
          <w:p w14:paraId="339780BD" w14:textId="77777777" w:rsidR="00B50050" w:rsidRDefault="00B50050" w:rsidP="0088127C">
            <w:pPr>
              <w:pStyle w:val="OtherTableBody"/>
            </w:pPr>
            <w:r>
              <w:t>Active/Valid</w:t>
            </w:r>
          </w:p>
        </w:tc>
      </w:tr>
      <w:tr w:rsidR="00B50050" w14:paraId="43802E77" w14:textId="77777777" w:rsidTr="00195548">
        <w:tc>
          <w:tcPr>
            <w:tcW w:w="600" w:type="dxa"/>
          </w:tcPr>
          <w:p w14:paraId="7107EAF2" w14:textId="77777777" w:rsidR="00B50050" w:rsidRDefault="00B50050" w:rsidP="0088127C">
            <w:pPr>
              <w:pStyle w:val="OtherTableBody"/>
            </w:pPr>
            <w:r>
              <w:t>User</w:t>
            </w:r>
          </w:p>
        </w:tc>
        <w:tc>
          <w:tcPr>
            <w:tcW w:w="600" w:type="dxa"/>
          </w:tcPr>
          <w:p w14:paraId="57CD26DF" w14:textId="77777777" w:rsidR="00B50050" w:rsidRDefault="00B50050" w:rsidP="0088127C">
            <w:pPr>
              <w:pStyle w:val="OtherTableBody"/>
            </w:pPr>
          </w:p>
        </w:tc>
        <w:tc>
          <w:tcPr>
            <w:tcW w:w="2600" w:type="dxa"/>
          </w:tcPr>
          <w:p w14:paraId="745914A5" w14:textId="77777777" w:rsidR="00B50050" w:rsidRDefault="00B50050" w:rsidP="0088127C">
            <w:pPr>
              <w:pStyle w:val="OtherTableBody"/>
            </w:pPr>
            <w:r>
              <w:t>Institution</w:t>
            </w:r>
          </w:p>
        </w:tc>
        <w:tc>
          <w:tcPr>
            <w:tcW w:w="1400" w:type="dxa"/>
          </w:tcPr>
          <w:p w14:paraId="187A03C4" w14:textId="77777777" w:rsidR="00B50050" w:rsidRDefault="00B50050" w:rsidP="0088127C">
            <w:pPr>
              <w:pStyle w:val="OtherTableBody"/>
            </w:pPr>
          </w:p>
        </w:tc>
        <w:tc>
          <w:tcPr>
            <w:tcW w:w="4200" w:type="dxa"/>
          </w:tcPr>
          <w:p w14:paraId="1BEF3991" w14:textId="77777777" w:rsidR="00B50050" w:rsidRDefault="00B50050" w:rsidP="0088127C">
            <w:pPr>
              <w:pStyle w:val="OtherTableBody"/>
            </w:pPr>
          </w:p>
        </w:tc>
      </w:tr>
      <w:tr w:rsidR="00B50050" w14:paraId="3EACFF45" w14:textId="77777777" w:rsidTr="00195548">
        <w:tc>
          <w:tcPr>
            <w:tcW w:w="600" w:type="dxa"/>
          </w:tcPr>
          <w:p w14:paraId="27836D50" w14:textId="77777777" w:rsidR="00B50050" w:rsidRDefault="00B50050" w:rsidP="0088127C">
            <w:pPr>
              <w:pStyle w:val="OtherTableBody"/>
            </w:pPr>
          </w:p>
        </w:tc>
        <w:tc>
          <w:tcPr>
            <w:tcW w:w="600" w:type="dxa"/>
          </w:tcPr>
          <w:p w14:paraId="780566FB" w14:textId="77777777" w:rsidR="00B50050" w:rsidRDefault="00B50050" w:rsidP="0088127C">
            <w:pPr>
              <w:pStyle w:val="OtherTableBody"/>
            </w:pPr>
            <w:r>
              <w:t>0537</w:t>
            </w:r>
          </w:p>
        </w:tc>
        <w:tc>
          <w:tcPr>
            <w:tcW w:w="2600" w:type="dxa"/>
          </w:tcPr>
          <w:p w14:paraId="024CB1FC" w14:textId="77777777" w:rsidR="00B50050" w:rsidRDefault="00B50050" w:rsidP="0088127C">
            <w:pPr>
              <w:pStyle w:val="OtherTableBody"/>
            </w:pPr>
          </w:p>
        </w:tc>
        <w:tc>
          <w:tcPr>
            <w:tcW w:w="1400" w:type="dxa"/>
          </w:tcPr>
          <w:p w14:paraId="5354BB55" w14:textId="77777777" w:rsidR="00B50050" w:rsidRDefault="00B50050" w:rsidP="0088127C">
            <w:pPr>
              <w:pStyle w:val="OtherTableBody"/>
            </w:pPr>
            <w:r>
              <w:t>...</w:t>
            </w:r>
          </w:p>
        </w:tc>
        <w:tc>
          <w:tcPr>
            <w:tcW w:w="4200" w:type="dxa"/>
          </w:tcPr>
          <w:p w14:paraId="74A37ADA" w14:textId="77777777" w:rsidR="00B50050" w:rsidRDefault="00B50050" w:rsidP="0088127C">
            <w:pPr>
              <w:pStyle w:val="OtherTableBody"/>
            </w:pPr>
            <w:r>
              <w:t>No suggested values defined</w:t>
            </w:r>
          </w:p>
        </w:tc>
      </w:tr>
      <w:tr w:rsidR="00B50050" w14:paraId="4B9F6B24" w14:textId="77777777" w:rsidTr="00195548">
        <w:tc>
          <w:tcPr>
            <w:tcW w:w="600" w:type="dxa"/>
          </w:tcPr>
          <w:p w14:paraId="0DC9E07F" w14:textId="77777777" w:rsidR="00B50050" w:rsidRDefault="00B50050" w:rsidP="0088127C">
            <w:pPr>
              <w:pStyle w:val="OtherTableBody"/>
            </w:pPr>
            <w:r>
              <w:t>User</w:t>
            </w:r>
          </w:p>
        </w:tc>
        <w:tc>
          <w:tcPr>
            <w:tcW w:w="600" w:type="dxa"/>
          </w:tcPr>
          <w:p w14:paraId="14B6273B" w14:textId="77777777" w:rsidR="00B50050" w:rsidRDefault="00B50050" w:rsidP="0088127C">
            <w:pPr>
              <w:pStyle w:val="OtherTableBody"/>
            </w:pPr>
          </w:p>
        </w:tc>
        <w:tc>
          <w:tcPr>
            <w:tcW w:w="2600" w:type="dxa"/>
          </w:tcPr>
          <w:p w14:paraId="2B0BB3AA" w14:textId="77777777" w:rsidR="00B50050" w:rsidRDefault="00B50050" w:rsidP="0088127C">
            <w:pPr>
              <w:pStyle w:val="OtherTableBody"/>
            </w:pPr>
            <w:r>
              <w:t>Institution Relationship Type</w:t>
            </w:r>
          </w:p>
        </w:tc>
        <w:tc>
          <w:tcPr>
            <w:tcW w:w="1400" w:type="dxa"/>
          </w:tcPr>
          <w:p w14:paraId="7AF84131" w14:textId="77777777" w:rsidR="00B50050" w:rsidRDefault="00B50050" w:rsidP="0088127C">
            <w:pPr>
              <w:pStyle w:val="OtherTableBody"/>
            </w:pPr>
          </w:p>
        </w:tc>
        <w:tc>
          <w:tcPr>
            <w:tcW w:w="4200" w:type="dxa"/>
          </w:tcPr>
          <w:p w14:paraId="20E9FD19" w14:textId="77777777" w:rsidR="00B50050" w:rsidRDefault="00B50050" w:rsidP="0088127C">
            <w:pPr>
              <w:pStyle w:val="OtherTableBody"/>
            </w:pPr>
          </w:p>
        </w:tc>
      </w:tr>
      <w:tr w:rsidR="00B50050" w14:paraId="0EEE497E" w14:textId="77777777" w:rsidTr="00195548">
        <w:tc>
          <w:tcPr>
            <w:tcW w:w="600" w:type="dxa"/>
          </w:tcPr>
          <w:p w14:paraId="3DDE33B9" w14:textId="77777777" w:rsidR="00B50050" w:rsidRDefault="00B50050" w:rsidP="0088127C">
            <w:pPr>
              <w:pStyle w:val="OtherTableBody"/>
            </w:pPr>
          </w:p>
        </w:tc>
        <w:tc>
          <w:tcPr>
            <w:tcW w:w="600" w:type="dxa"/>
          </w:tcPr>
          <w:p w14:paraId="10730C6A" w14:textId="77777777" w:rsidR="00B50050" w:rsidRDefault="00B50050" w:rsidP="0088127C">
            <w:pPr>
              <w:pStyle w:val="OtherTableBody"/>
            </w:pPr>
            <w:r>
              <w:t>0538</w:t>
            </w:r>
          </w:p>
        </w:tc>
        <w:tc>
          <w:tcPr>
            <w:tcW w:w="2600" w:type="dxa"/>
          </w:tcPr>
          <w:p w14:paraId="28AFE792" w14:textId="77777777" w:rsidR="00B50050" w:rsidRDefault="00B50050" w:rsidP="0088127C">
            <w:pPr>
              <w:pStyle w:val="OtherTableBody"/>
            </w:pPr>
          </w:p>
        </w:tc>
        <w:tc>
          <w:tcPr>
            <w:tcW w:w="1400" w:type="dxa"/>
          </w:tcPr>
          <w:p w14:paraId="7F539431" w14:textId="77777777" w:rsidR="00B50050" w:rsidRDefault="00B50050" w:rsidP="0088127C">
            <w:pPr>
              <w:pStyle w:val="OtherTableBody"/>
            </w:pPr>
            <w:r>
              <w:t>CON</w:t>
            </w:r>
          </w:p>
        </w:tc>
        <w:tc>
          <w:tcPr>
            <w:tcW w:w="4200" w:type="dxa"/>
          </w:tcPr>
          <w:p w14:paraId="446918EE" w14:textId="77777777" w:rsidR="00B50050" w:rsidRDefault="00B50050" w:rsidP="0088127C">
            <w:pPr>
              <w:pStyle w:val="OtherTableBody"/>
            </w:pPr>
            <w:r>
              <w:t>Contractor</w:t>
            </w:r>
          </w:p>
        </w:tc>
      </w:tr>
      <w:tr w:rsidR="00B50050" w14:paraId="005A96F4" w14:textId="77777777" w:rsidTr="00195548">
        <w:tc>
          <w:tcPr>
            <w:tcW w:w="600" w:type="dxa"/>
          </w:tcPr>
          <w:p w14:paraId="668610E2" w14:textId="77777777" w:rsidR="00B50050" w:rsidRDefault="00B50050" w:rsidP="0088127C">
            <w:pPr>
              <w:pStyle w:val="OtherTableBody"/>
            </w:pPr>
          </w:p>
        </w:tc>
        <w:tc>
          <w:tcPr>
            <w:tcW w:w="600" w:type="dxa"/>
          </w:tcPr>
          <w:p w14:paraId="40428B16" w14:textId="77777777" w:rsidR="00B50050" w:rsidRDefault="00B50050" w:rsidP="0088127C">
            <w:pPr>
              <w:pStyle w:val="OtherTableBody"/>
            </w:pPr>
            <w:r>
              <w:t>0538</w:t>
            </w:r>
          </w:p>
        </w:tc>
        <w:tc>
          <w:tcPr>
            <w:tcW w:w="2600" w:type="dxa"/>
          </w:tcPr>
          <w:p w14:paraId="53DEB4CA" w14:textId="77777777" w:rsidR="00B50050" w:rsidRDefault="00B50050" w:rsidP="0088127C">
            <w:pPr>
              <w:pStyle w:val="OtherTableBody"/>
            </w:pPr>
          </w:p>
        </w:tc>
        <w:tc>
          <w:tcPr>
            <w:tcW w:w="1400" w:type="dxa"/>
          </w:tcPr>
          <w:p w14:paraId="21CA9582" w14:textId="77777777" w:rsidR="00B50050" w:rsidRDefault="00B50050" w:rsidP="0088127C">
            <w:pPr>
              <w:pStyle w:val="OtherTableBody"/>
            </w:pPr>
            <w:r>
              <w:t>CST</w:t>
            </w:r>
          </w:p>
        </w:tc>
        <w:tc>
          <w:tcPr>
            <w:tcW w:w="4200" w:type="dxa"/>
          </w:tcPr>
          <w:p w14:paraId="73D653D2" w14:textId="77777777" w:rsidR="00B50050" w:rsidRDefault="00B50050" w:rsidP="0088127C">
            <w:pPr>
              <w:pStyle w:val="OtherTableBody"/>
            </w:pPr>
            <w:r>
              <w:t>Consultant</w:t>
            </w:r>
          </w:p>
        </w:tc>
      </w:tr>
      <w:tr w:rsidR="00B50050" w14:paraId="0D239399" w14:textId="77777777" w:rsidTr="00195548">
        <w:tc>
          <w:tcPr>
            <w:tcW w:w="600" w:type="dxa"/>
          </w:tcPr>
          <w:p w14:paraId="2E5DC544" w14:textId="77777777" w:rsidR="00B50050" w:rsidRDefault="00B50050" w:rsidP="0088127C">
            <w:pPr>
              <w:pStyle w:val="OtherTableBody"/>
            </w:pPr>
          </w:p>
        </w:tc>
        <w:tc>
          <w:tcPr>
            <w:tcW w:w="600" w:type="dxa"/>
          </w:tcPr>
          <w:p w14:paraId="5E658523" w14:textId="77777777" w:rsidR="00B50050" w:rsidRDefault="00B50050" w:rsidP="0088127C">
            <w:pPr>
              <w:pStyle w:val="OtherTableBody"/>
            </w:pPr>
            <w:r>
              <w:t>0538</w:t>
            </w:r>
          </w:p>
        </w:tc>
        <w:tc>
          <w:tcPr>
            <w:tcW w:w="2600" w:type="dxa"/>
          </w:tcPr>
          <w:p w14:paraId="77B18A38" w14:textId="77777777" w:rsidR="00B50050" w:rsidRDefault="00B50050" w:rsidP="0088127C">
            <w:pPr>
              <w:pStyle w:val="OtherTableBody"/>
            </w:pPr>
          </w:p>
        </w:tc>
        <w:tc>
          <w:tcPr>
            <w:tcW w:w="1400" w:type="dxa"/>
          </w:tcPr>
          <w:p w14:paraId="711085DE" w14:textId="77777777" w:rsidR="00B50050" w:rsidRDefault="00B50050" w:rsidP="0088127C">
            <w:pPr>
              <w:pStyle w:val="OtherTableBody"/>
            </w:pPr>
            <w:r>
              <w:t>EMP</w:t>
            </w:r>
          </w:p>
        </w:tc>
        <w:tc>
          <w:tcPr>
            <w:tcW w:w="4200" w:type="dxa"/>
          </w:tcPr>
          <w:p w14:paraId="21EC9BD9" w14:textId="77777777" w:rsidR="00B50050" w:rsidRDefault="00B50050" w:rsidP="0088127C">
            <w:pPr>
              <w:pStyle w:val="OtherTableBody"/>
            </w:pPr>
            <w:r>
              <w:t>Employee</w:t>
            </w:r>
          </w:p>
        </w:tc>
      </w:tr>
      <w:tr w:rsidR="00B50050" w14:paraId="6B91884A" w14:textId="77777777" w:rsidTr="00195548">
        <w:tc>
          <w:tcPr>
            <w:tcW w:w="600" w:type="dxa"/>
          </w:tcPr>
          <w:p w14:paraId="28E21E2A" w14:textId="77777777" w:rsidR="00B50050" w:rsidRDefault="00B50050" w:rsidP="0088127C">
            <w:pPr>
              <w:pStyle w:val="OtherTableBody"/>
            </w:pPr>
          </w:p>
        </w:tc>
        <w:tc>
          <w:tcPr>
            <w:tcW w:w="600" w:type="dxa"/>
          </w:tcPr>
          <w:p w14:paraId="05ABF2F9" w14:textId="77777777" w:rsidR="00B50050" w:rsidRDefault="00B50050" w:rsidP="0088127C">
            <w:pPr>
              <w:pStyle w:val="OtherTableBody"/>
            </w:pPr>
            <w:r>
              <w:t>0538</w:t>
            </w:r>
          </w:p>
        </w:tc>
        <w:tc>
          <w:tcPr>
            <w:tcW w:w="2600" w:type="dxa"/>
          </w:tcPr>
          <w:p w14:paraId="3094F966" w14:textId="77777777" w:rsidR="00B50050" w:rsidRDefault="00B50050" w:rsidP="0088127C">
            <w:pPr>
              <w:pStyle w:val="OtherTableBody"/>
            </w:pPr>
          </w:p>
        </w:tc>
        <w:tc>
          <w:tcPr>
            <w:tcW w:w="1400" w:type="dxa"/>
          </w:tcPr>
          <w:p w14:paraId="5E3087B5" w14:textId="77777777" w:rsidR="00B50050" w:rsidRDefault="00B50050" w:rsidP="0088127C">
            <w:pPr>
              <w:pStyle w:val="OtherTableBody"/>
            </w:pPr>
            <w:r>
              <w:t>VOL</w:t>
            </w:r>
          </w:p>
        </w:tc>
        <w:tc>
          <w:tcPr>
            <w:tcW w:w="4200" w:type="dxa"/>
          </w:tcPr>
          <w:p w14:paraId="06D319CD" w14:textId="77777777" w:rsidR="00B50050" w:rsidRDefault="00B50050" w:rsidP="0088127C">
            <w:pPr>
              <w:pStyle w:val="OtherTableBody"/>
            </w:pPr>
            <w:r>
              <w:t>Volunteer</w:t>
            </w:r>
          </w:p>
        </w:tc>
      </w:tr>
      <w:tr w:rsidR="00B50050" w14:paraId="25FE9F1D" w14:textId="77777777" w:rsidTr="00195548">
        <w:tc>
          <w:tcPr>
            <w:tcW w:w="600" w:type="dxa"/>
          </w:tcPr>
          <w:p w14:paraId="49266F46" w14:textId="77777777" w:rsidR="00B50050" w:rsidRDefault="00B50050" w:rsidP="0088127C">
            <w:pPr>
              <w:pStyle w:val="OtherTableBody"/>
            </w:pPr>
            <w:r>
              <w:t>User</w:t>
            </w:r>
          </w:p>
        </w:tc>
        <w:tc>
          <w:tcPr>
            <w:tcW w:w="600" w:type="dxa"/>
          </w:tcPr>
          <w:p w14:paraId="6287BBF3" w14:textId="77777777" w:rsidR="00B50050" w:rsidRDefault="00B50050" w:rsidP="0088127C">
            <w:pPr>
              <w:pStyle w:val="OtherTableBody"/>
            </w:pPr>
          </w:p>
        </w:tc>
        <w:tc>
          <w:tcPr>
            <w:tcW w:w="2600" w:type="dxa"/>
          </w:tcPr>
          <w:p w14:paraId="0C424C39" w14:textId="77777777" w:rsidR="00B50050" w:rsidRDefault="00B50050" w:rsidP="0088127C">
            <w:pPr>
              <w:pStyle w:val="OtherTableBody"/>
            </w:pPr>
            <w:r>
              <w:t>Cost Center Code</w:t>
            </w:r>
          </w:p>
        </w:tc>
        <w:tc>
          <w:tcPr>
            <w:tcW w:w="1400" w:type="dxa"/>
          </w:tcPr>
          <w:p w14:paraId="6672CC3E" w14:textId="77777777" w:rsidR="00B50050" w:rsidRDefault="00B50050" w:rsidP="0088127C">
            <w:pPr>
              <w:pStyle w:val="OtherTableBody"/>
            </w:pPr>
          </w:p>
        </w:tc>
        <w:tc>
          <w:tcPr>
            <w:tcW w:w="4200" w:type="dxa"/>
          </w:tcPr>
          <w:p w14:paraId="5D1266CD" w14:textId="77777777" w:rsidR="00B50050" w:rsidRDefault="00B50050" w:rsidP="0088127C">
            <w:pPr>
              <w:pStyle w:val="OtherTableBody"/>
            </w:pPr>
          </w:p>
        </w:tc>
      </w:tr>
      <w:tr w:rsidR="00B50050" w14:paraId="1C35AD97" w14:textId="77777777" w:rsidTr="00195548">
        <w:tc>
          <w:tcPr>
            <w:tcW w:w="600" w:type="dxa"/>
          </w:tcPr>
          <w:p w14:paraId="342AF0CE" w14:textId="77777777" w:rsidR="00B50050" w:rsidRDefault="00B50050" w:rsidP="0088127C">
            <w:pPr>
              <w:pStyle w:val="OtherTableBody"/>
            </w:pPr>
          </w:p>
        </w:tc>
        <w:tc>
          <w:tcPr>
            <w:tcW w:w="600" w:type="dxa"/>
          </w:tcPr>
          <w:p w14:paraId="6E64DD6F" w14:textId="77777777" w:rsidR="00B50050" w:rsidRDefault="00B50050" w:rsidP="0088127C">
            <w:pPr>
              <w:pStyle w:val="OtherTableBody"/>
            </w:pPr>
            <w:r>
              <w:t>0539</w:t>
            </w:r>
          </w:p>
        </w:tc>
        <w:tc>
          <w:tcPr>
            <w:tcW w:w="2600" w:type="dxa"/>
          </w:tcPr>
          <w:p w14:paraId="2E8FD9EB" w14:textId="77777777" w:rsidR="00B50050" w:rsidRDefault="00B50050" w:rsidP="0088127C">
            <w:pPr>
              <w:pStyle w:val="OtherTableBody"/>
            </w:pPr>
          </w:p>
        </w:tc>
        <w:tc>
          <w:tcPr>
            <w:tcW w:w="1400" w:type="dxa"/>
          </w:tcPr>
          <w:p w14:paraId="5FA7EA1B" w14:textId="77777777" w:rsidR="00B50050" w:rsidRDefault="00B50050" w:rsidP="0088127C">
            <w:pPr>
              <w:pStyle w:val="OtherTableBody"/>
            </w:pPr>
            <w:r>
              <w:t>...</w:t>
            </w:r>
          </w:p>
        </w:tc>
        <w:tc>
          <w:tcPr>
            <w:tcW w:w="4200" w:type="dxa"/>
          </w:tcPr>
          <w:p w14:paraId="47CCF090" w14:textId="77777777" w:rsidR="00B50050" w:rsidRDefault="00B50050" w:rsidP="0088127C">
            <w:pPr>
              <w:pStyle w:val="OtherTableBody"/>
            </w:pPr>
            <w:r>
              <w:t>No suggested values defined</w:t>
            </w:r>
          </w:p>
        </w:tc>
      </w:tr>
      <w:tr w:rsidR="00B50050" w14:paraId="4684C9DF" w14:textId="77777777" w:rsidTr="00195548">
        <w:tc>
          <w:tcPr>
            <w:tcW w:w="600" w:type="dxa"/>
          </w:tcPr>
          <w:p w14:paraId="52513533" w14:textId="77777777" w:rsidR="00B50050" w:rsidRDefault="00B50050" w:rsidP="0088127C">
            <w:pPr>
              <w:pStyle w:val="OtherTableBody"/>
            </w:pPr>
            <w:r>
              <w:t>User</w:t>
            </w:r>
          </w:p>
        </w:tc>
        <w:tc>
          <w:tcPr>
            <w:tcW w:w="600" w:type="dxa"/>
          </w:tcPr>
          <w:p w14:paraId="1072B9FA" w14:textId="77777777" w:rsidR="00B50050" w:rsidRDefault="00B50050" w:rsidP="0088127C">
            <w:pPr>
              <w:pStyle w:val="OtherTableBody"/>
            </w:pPr>
          </w:p>
        </w:tc>
        <w:tc>
          <w:tcPr>
            <w:tcW w:w="2600" w:type="dxa"/>
          </w:tcPr>
          <w:p w14:paraId="1C555422" w14:textId="77777777" w:rsidR="00B50050" w:rsidRDefault="00B50050" w:rsidP="0088127C">
            <w:pPr>
              <w:pStyle w:val="OtherTableBody"/>
            </w:pPr>
            <w:r>
              <w:t>Inactive Reason Code</w:t>
            </w:r>
          </w:p>
        </w:tc>
        <w:tc>
          <w:tcPr>
            <w:tcW w:w="1400" w:type="dxa"/>
          </w:tcPr>
          <w:p w14:paraId="10896B8E" w14:textId="77777777" w:rsidR="00B50050" w:rsidRDefault="00B50050" w:rsidP="0088127C">
            <w:pPr>
              <w:pStyle w:val="OtherTableBody"/>
            </w:pPr>
          </w:p>
        </w:tc>
        <w:tc>
          <w:tcPr>
            <w:tcW w:w="4200" w:type="dxa"/>
          </w:tcPr>
          <w:p w14:paraId="02EFD9D7" w14:textId="77777777" w:rsidR="00B50050" w:rsidRDefault="00B50050" w:rsidP="0088127C">
            <w:pPr>
              <w:pStyle w:val="OtherTableBody"/>
            </w:pPr>
          </w:p>
        </w:tc>
      </w:tr>
      <w:tr w:rsidR="00B50050" w14:paraId="459B403B" w14:textId="77777777" w:rsidTr="00195548">
        <w:tc>
          <w:tcPr>
            <w:tcW w:w="600" w:type="dxa"/>
          </w:tcPr>
          <w:p w14:paraId="6F4155C4" w14:textId="77777777" w:rsidR="00B50050" w:rsidRDefault="00B50050" w:rsidP="0088127C">
            <w:pPr>
              <w:pStyle w:val="OtherTableBody"/>
            </w:pPr>
          </w:p>
        </w:tc>
        <w:tc>
          <w:tcPr>
            <w:tcW w:w="600" w:type="dxa"/>
          </w:tcPr>
          <w:p w14:paraId="3884244F" w14:textId="77777777" w:rsidR="00B50050" w:rsidRDefault="00B50050" w:rsidP="0088127C">
            <w:pPr>
              <w:pStyle w:val="OtherTableBody"/>
            </w:pPr>
            <w:r>
              <w:t>0540</w:t>
            </w:r>
          </w:p>
        </w:tc>
        <w:tc>
          <w:tcPr>
            <w:tcW w:w="2600" w:type="dxa"/>
          </w:tcPr>
          <w:p w14:paraId="4071B7F3" w14:textId="77777777" w:rsidR="00B50050" w:rsidRDefault="00B50050" w:rsidP="0088127C">
            <w:pPr>
              <w:pStyle w:val="OtherTableBody"/>
            </w:pPr>
          </w:p>
        </w:tc>
        <w:tc>
          <w:tcPr>
            <w:tcW w:w="1400" w:type="dxa"/>
          </w:tcPr>
          <w:p w14:paraId="65AAC988" w14:textId="77777777" w:rsidR="00B50050" w:rsidRDefault="00B50050" w:rsidP="0088127C">
            <w:pPr>
              <w:pStyle w:val="OtherTableBody"/>
            </w:pPr>
            <w:r>
              <w:t>L</w:t>
            </w:r>
          </w:p>
        </w:tc>
        <w:tc>
          <w:tcPr>
            <w:tcW w:w="4200" w:type="dxa"/>
          </w:tcPr>
          <w:p w14:paraId="64024198" w14:textId="77777777" w:rsidR="00B50050" w:rsidRDefault="00B50050" w:rsidP="0088127C">
            <w:pPr>
              <w:pStyle w:val="OtherTableBody"/>
            </w:pPr>
            <w:r>
              <w:t>Leave of Absence</w:t>
            </w:r>
          </w:p>
        </w:tc>
      </w:tr>
      <w:tr w:rsidR="00B50050" w14:paraId="4425AC98" w14:textId="77777777" w:rsidTr="00195548">
        <w:tc>
          <w:tcPr>
            <w:tcW w:w="600" w:type="dxa"/>
          </w:tcPr>
          <w:p w14:paraId="6FFBF35E" w14:textId="77777777" w:rsidR="00B50050" w:rsidRDefault="00B50050" w:rsidP="0088127C">
            <w:pPr>
              <w:pStyle w:val="OtherTableBody"/>
            </w:pPr>
          </w:p>
        </w:tc>
        <w:tc>
          <w:tcPr>
            <w:tcW w:w="600" w:type="dxa"/>
          </w:tcPr>
          <w:p w14:paraId="2FB4587B" w14:textId="77777777" w:rsidR="00B50050" w:rsidRDefault="00B50050" w:rsidP="0088127C">
            <w:pPr>
              <w:pStyle w:val="OtherTableBody"/>
            </w:pPr>
            <w:r>
              <w:t>0540</w:t>
            </w:r>
          </w:p>
        </w:tc>
        <w:tc>
          <w:tcPr>
            <w:tcW w:w="2600" w:type="dxa"/>
          </w:tcPr>
          <w:p w14:paraId="34B33FED" w14:textId="77777777" w:rsidR="00B50050" w:rsidRDefault="00B50050" w:rsidP="0088127C">
            <w:pPr>
              <w:pStyle w:val="OtherTableBody"/>
            </w:pPr>
          </w:p>
        </w:tc>
        <w:tc>
          <w:tcPr>
            <w:tcW w:w="1400" w:type="dxa"/>
          </w:tcPr>
          <w:p w14:paraId="5BA82763" w14:textId="77777777" w:rsidR="00B50050" w:rsidRDefault="00B50050" w:rsidP="0088127C">
            <w:pPr>
              <w:pStyle w:val="OtherTableBody"/>
            </w:pPr>
            <w:r>
              <w:t>R</w:t>
            </w:r>
          </w:p>
        </w:tc>
        <w:tc>
          <w:tcPr>
            <w:tcW w:w="4200" w:type="dxa"/>
          </w:tcPr>
          <w:p w14:paraId="5CFBD4F5" w14:textId="77777777" w:rsidR="00B50050" w:rsidRDefault="00B50050" w:rsidP="0088127C">
            <w:pPr>
              <w:pStyle w:val="OtherTableBody"/>
            </w:pPr>
            <w:r>
              <w:t>Retired</w:t>
            </w:r>
          </w:p>
        </w:tc>
      </w:tr>
      <w:tr w:rsidR="00B50050" w14:paraId="3FF0A2B5" w14:textId="77777777" w:rsidTr="00195548">
        <w:tc>
          <w:tcPr>
            <w:tcW w:w="600" w:type="dxa"/>
          </w:tcPr>
          <w:p w14:paraId="745B2B24" w14:textId="77777777" w:rsidR="00B50050" w:rsidRDefault="00B50050" w:rsidP="0088127C">
            <w:pPr>
              <w:pStyle w:val="OtherTableBody"/>
            </w:pPr>
          </w:p>
        </w:tc>
        <w:tc>
          <w:tcPr>
            <w:tcW w:w="600" w:type="dxa"/>
          </w:tcPr>
          <w:p w14:paraId="689301CE" w14:textId="77777777" w:rsidR="00B50050" w:rsidRDefault="00B50050" w:rsidP="0088127C">
            <w:pPr>
              <w:pStyle w:val="OtherTableBody"/>
            </w:pPr>
            <w:r>
              <w:t>0540</w:t>
            </w:r>
          </w:p>
        </w:tc>
        <w:tc>
          <w:tcPr>
            <w:tcW w:w="2600" w:type="dxa"/>
          </w:tcPr>
          <w:p w14:paraId="6AB9343E" w14:textId="77777777" w:rsidR="00B50050" w:rsidRDefault="00B50050" w:rsidP="0088127C">
            <w:pPr>
              <w:pStyle w:val="OtherTableBody"/>
            </w:pPr>
          </w:p>
        </w:tc>
        <w:tc>
          <w:tcPr>
            <w:tcW w:w="1400" w:type="dxa"/>
          </w:tcPr>
          <w:p w14:paraId="5E162AC1" w14:textId="77777777" w:rsidR="00B50050" w:rsidRDefault="00B50050" w:rsidP="0088127C">
            <w:pPr>
              <w:pStyle w:val="OtherTableBody"/>
            </w:pPr>
            <w:r>
              <w:t>T</w:t>
            </w:r>
          </w:p>
        </w:tc>
        <w:tc>
          <w:tcPr>
            <w:tcW w:w="4200" w:type="dxa"/>
          </w:tcPr>
          <w:p w14:paraId="13730E19" w14:textId="77777777" w:rsidR="00B50050" w:rsidRDefault="00B50050" w:rsidP="0088127C">
            <w:pPr>
              <w:pStyle w:val="OtherTableBody"/>
            </w:pPr>
            <w:r>
              <w:t>Termination</w:t>
            </w:r>
          </w:p>
        </w:tc>
      </w:tr>
      <w:tr w:rsidR="00B50050" w14:paraId="0AD9841F" w14:textId="77777777" w:rsidTr="00195548">
        <w:tc>
          <w:tcPr>
            <w:tcW w:w="600" w:type="dxa"/>
          </w:tcPr>
          <w:p w14:paraId="0D9EDA7D" w14:textId="77777777" w:rsidR="00B50050" w:rsidRDefault="00B50050" w:rsidP="0088127C">
            <w:pPr>
              <w:pStyle w:val="OtherTableBody"/>
            </w:pPr>
            <w:r>
              <w:t>User</w:t>
            </w:r>
          </w:p>
        </w:tc>
        <w:tc>
          <w:tcPr>
            <w:tcW w:w="600" w:type="dxa"/>
          </w:tcPr>
          <w:p w14:paraId="2230B3FF" w14:textId="77777777" w:rsidR="00B50050" w:rsidRDefault="00B50050" w:rsidP="0088127C">
            <w:pPr>
              <w:pStyle w:val="OtherTableBody"/>
            </w:pPr>
          </w:p>
        </w:tc>
        <w:tc>
          <w:tcPr>
            <w:tcW w:w="2600" w:type="dxa"/>
          </w:tcPr>
          <w:p w14:paraId="4175F529" w14:textId="77777777" w:rsidR="00B50050" w:rsidRDefault="00B50050" w:rsidP="0088127C">
            <w:pPr>
              <w:pStyle w:val="OtherTableBody"/>
            </w:pPr>
            <w:r>
              <w:t>Specimen Type Modifier</w:t>
            </w:r>
          </w:p>
        </w:tc>
        <w:tc>
          <w:tcPr>
            <w:tcW w:w="1400" w:type="dxa"/>
          </w:tcPr>
          <w:p w14:paraId="654AF039" w14:textId="77777777" w:rsidR="00B50050" w:rsidRDefault="00B50050" w:rsidP="0088127C">
            <w:pPr>
              <w:pStyle w:val="OtherTableBody"/>
            </w:pPr>
          </w:p>
        </w:tc>
        <w:tc>
          <w:tcPr>
            <w:tcW w:w="4200" w:type="dxa"/>
          </w:tcPr>
          <w:p w14:paraId="06EE9BBE" w14:textId="77777777" w:rsidR="00B50050" w:rsidRDefault="00B50050" w:rsidP="0088127C">
            <w:pPr>
              <w:pStyle w:val="OtherTableBody"/>
            </w:pPr>
          </w:p>
        </w:tc>
      </w:tr>
      <w:tr w:rsidR="00B50050" w14:paraId="633A6982" w14:textId="77777777" w:rsidTr="00195548">
        <w:tc>
          <w:tcPr>
            <w:tcW w:w="600" w:type="dxa"/>
          </w:tcPr>
          <w:p w14:paraId="55AE404C" w14:textId="77777777" w:rsidR="00B50050" w:rsidRDefault="00B50050" w:rsidP="0088127C">
            <w:pPr>
              <w:pStyle w:val="OtherTableBody"/>
            </w:pPr>
          </w:p>
        </w:tc>
        <w:tc>
          <w:tcPr>
            <w:tcW w:w="600" w:type="dxa"/>
          </w:tcPr>
          <w:p w14:paraId="18E595CE" w14:textId="77777777" w:rsidR="00B50050" w:rsidRDefault="00B50050" w:rsidP="0088127C">
            <w:pPr>
              <w:pStyle w:val="OtherTableBody"/>
            </w:pPr>
            <w:r>
              <w:t>0541</w:t>
            </w:r>
          </w:p>
        </w:tc>
        <w:tc>
          <w:tcPr>
            <w:tcW w:w="2600" w:type="dxa"/>
          </w:tcPr>
          <w:p w14:paraId="3AB0AC6B" w14:textId="77777777" w:rsidR="00B50050" w:rsidRDefault="00B50050" w:rsidP="0088127C">
            <w:pPr>
              <w:pStyle w:val="OtherTableBody"/>
            </w:pPr>
          </w:p>
        </w:tc>
        <w:tc>
          <w:tcPr>
            <w:tcW w:w="1400" w:type="dxa"/>
          </w:tcPr>
          <w:p w14:paraId="26D361A2" w14:textId="77777777" w:rsidR="00B50050" w:rsidRDefault="00B50050" w:rsidP="0088127C">
            <w:pPr>
              <w:pStyle w:val="OtherTableBody"/>
            </w:pPr>
            <w:r>
              <w:t>...</w:t>
            </w:r>
          </w:p>
        </w:tc>
        <w:tc>
          <w:tcPr>
            <w:tcW w:w="4200" w:type="dxa"/>
          </w:tcPr>
          <w:p w14:paraId="165558C0" w14:textId="77777777" w:rsidR="00B50050" w:rsidRDefault="00B50050" w:rsidP="0088127C">
            <w:pPr>
              <w:pStyle w:val="OtherTableBody"/>
            </w:pPr>
            <w:r>
              <w:t>No suggested values defined</w:t>
            </w:r>
          </w:p>
        </w:tc>
      </w:tr>
      <w:tr w:rsidR="00B50050" w14:paraId="5E4FE700" w14:textId="77777777" w:rsidTr="00195548">
        <w:tc>
          <w:tcPr>
            <w:tcW w:w="600" w:type="dxa"/>
          </w:tcPr>
          <w:p w14:paraId="52EE7D10" w14:textId="77777777" w:rsidR="00B50050" w:rsidRDefault="00B50050" w:rsidP="0088127C">
            <w:pPr>
              <w:pStyle w:val="OtherTableBody"/>
            </w:pPr>
            <w:r>
              <w:t>User</w:t>
            </w:r>
          </w:p>
        </w:tc>
        <w:tc>
          <w:tcPr>
            <w:tcW w:w="600" w:type="dxa"/>
          </w:tcPr>
          <w:p w14:paraId="2240AAAD" w14:textId="77777777" w:rsidR="00B50050" w:rsidRDefault="00B50050" w:rsidP="0088127C">
            <w:pPr>
              <w:pStyle w:val="OtherTableBody"/>
            </w:pPr>
          </w:p>
        </w:tc>
        <w:tc>
          <w:tcPr>
            <w:tcW w:w="2600" w:type="dxa"/>
          </w:tcPr>
          <w:p w14:paraId="25E07CDA" w14:textId="77777777" w:rsidR="00B50050" w:rsidRDefault="00B50050" w:rsidP="0088127C">
            <w:pPr>
              <w:pStyle w:val="OtherTableBody"/>
            </w:pPr>
            <w:r>
              <w:t>Specimen Source Type Modifier</w:t>
            </w:r>
          </w:p>
        </w:tc>
        <w:tc>
          <w:tcPr>
            <w:tcW w:w="1400" w:type="dxa"/>
          </w:tcPr>
          <w:p w14:paraId="30226E0B" w14:textId="77777777" w:rsidR="00B50050" w:rsidRDefault="00B50050" w:rsidP="0088127C">
            <w:pPr>
              <w:pStyle w:val="OtherTableBody"/>
            </w:pPr>
          </w:p>
        </w:tc>
        <w:tc>
          <w:tcPr>
            <w:tcW w:w="4200" w:type="dxa"/>
          </w:tcPr>
          <w:p w14:paraId="33E47456" w14:textId="77777777" w:rsidR="00B50050" w:rsidRDefault="00B50050" w:rsidP="0088127C">
            <w:pPr>
              <w:pStyle w:val="OtherTableBody"/>
            </w:pPr>
          </w:p>
        </w:tc>
      </w:tr>
      <w:tr w:rsidR="00B50050" w14:paraId="6FD15F92" w14:textId="77777777" w:rsidTr="00195548">
        <w:tc>
          <w:tcPr>
            <w:tcW w:w="600" w:type="dxa"/>
          </w:tcPr>
          <w:p w14:paraId="3A5DCA16" w14:textId="77777777" w:rsidR="00B50050" w:rsidRDefault="00B50050" w:rsidP="0088127C">
            <w:pPr>
              <w:pStyle w:val="OtherTableBody"/>
            </w:pPr>
          </w:p>
        </w:tc>
        <w:tc>
          <w:tcPr>
            <w:tcW w:w="600" w:type="dxa"/>
          </w:tcPr>
          <w:p w14:paraId="3B1E74BA" w14:textId="77777777" w:rsidR="00B50050" w:rsidRDefault="00B50050" w:rsidP="0088127C">
            <w:pPr>
              <w:pStyle w:val="OtherTableBody"/>
            </w:pPr>
            <w:r>
              <w:t>0542</w:t>
            </w:r>
          </w:p>
        </w:tc>
        <w:tc>
          <w:tcPr>
            <w:tcW w:w="2600" w:type="dxa"/>
          </w:tcPr>
          <w:p w14:paraId="1A70C908" w14:textId="77777777" w:rsidR="00B50050" w:rsidRDefault="00B50050" w:rsidP="0088127C">
            <w:pPr>
              <w:pStyle w:val="OtherTableBody"/>
            </w:pPr>
          </w:p>
        </w:tc>
        <w:tc>
          <w:tcPr>
            <w:tcW w:w="1400" w:type="dxa"/>
          </w:tcPr>
          <w:p w14:paraId="73DCF9FD" w14:textId="77777777" w:rsidR="00B50050" w:rsidRDefault="00B50050" w:rsidP="0088127C">
            <w:pPr>
              <w:pStyle w:val="OtherTableBody"/>
            </w:pPr>
            <w:r>
              <w:t>...</w:t>
            </w:r>
          </w:p>
        </w:tc>
        <w:tc>
          <w:tcPr>
            <w:tcW w:w="4200" w:type="dxa"/>
          </w:tcPr>
          <w:p w14:paraId="7F6F670D" w14:textId="77777777" w:rsidR="00B50050" w:rsidRDefault="00B50050" w:rsidP="0088127C">
            <w:pPr>
              <w:pStyle w:val="OtherTableBody"/>
            </w:pPr>
            <w:r>
              <w:t>No suggested values defined</w:t>
            </w:r>
          </w:p>
        </w:tc>
      </w:tr>
      <w:tr w:rsidR="00B50050" w14:paraId="3E866210" w14:textId="77777777" w:rsidTr="00195548">
        <w:tc>
          <w:tcPr>
            <w:tcW w:w="600" w:type="dxa"/>
          </w:tcPr>
          <w:p w14:paraId="4E4C5C00" w14:textId="77777777" w:rsidR="00B50050" w:rsidRDefault="00B50050" w:rsidP="0088127C">
            <w:pPr>
              <w:pStyle w:val="OtherTableBody"/>
            </w:pPr>
            <w:r>
              <w:t>User</w:t>
            </w:r>
          </w:p>
        </w:tc>
        <w:tc>
          <w:tcPr>
            <w:tcW w:w="600" w:type="dxa"/>
          </w:tcPr>
          <w:p w14:paraId="62723E7F" w14:textId="77777777" w:rsidR="00B50050" w:rsidRDefault="00B50050" w:rsidP="0088127C">
            <w:pPr>
              <w:pStyle w:val="OtherTableBody"/>
            </w:pPr>
          </w:p>
        </w:tc>
        <w:tc>
          <w:tcPr>
            <w:tcW w:w="2600" w:type="dxa"/>
          </w:tcPr>
          <w:p w14:paraId="53D46773" w14:textId="77777777" w:rsidR="00B50050" w:rsidRDefault="00B50050" w:rsidP="0088127C">
            <w:pPr>
              <w:pStyle w:val="OtherTableBody"/>
            </w:pPr>
            <w:r>
              <w:t>Specimen Collection Site</w:t>
            </w:r>
          </w:p>
        </w:tc>
        <w:tc>
          <w:tcPr>
            <w:tcW w:w="1400" w:type="dxa"/>
          </w:tcPr>
          <w:p w14:paraId="16919466" w14:textId="77777777" w:rsidR="00B50050" w:rsidRDefault="00B50050" w:rsidP="0088127C">
            <w:pPr>
              <w:pStyle w:val="OtherTableBody"/>
            </w:pPr>
          </w:p>
        </w:tc>
        <w:tc>
          <w:tcPr>
            <w:tcW w:w="4200" w:type="dxa"/>
          </w:tcPr>
          <w:p w14:paraId="69F6DCED" w14:textId="77777777" w:rsidR="00B50050" w:rsidRDefault="00B50050" w:rsidP="0088127C">
            <w:pPr>
              <w:pStyle w:val="OtherTableBody"/>
            </w:pPr>
          </w:p>
        </w:tc>
      </w:tr>
      <w:tr w:rsidR="00B50050" w14:paraId="5CCCF26B" w14:textId="77777777" w:rsidTr="00195548">
        <w:tc>
          <w:tcPr>
            <w:tcW w:w="600" w:type="dxa"/>
          </w:tcPr>
          <w:p w14:paraId="446CE437" w14:textId="77777777" w:rsidR="00B50050" w:rsidRDefault="00B50050" w:rsidP="0088127C">
            <w:pPr>
              <w:pStyle w:val="OtherTableBody"/>
            </w:pPr>
          </w:p>
        </w:tc>
        <w:tc>
          <w:tcPr>
            <w:tcW w:w="600" w:type="dxa"/>
          </w:tcPr>
          <w:p w14:paraId="207BFB1B" w14:textId="77777777" w:rsidR="00B50050" w:rsidRDefault="00B50050" w:rsidP="0088127C">
            <w:pPr>
              <w:pStyle w:val="OtherTableBody"/>
            </w:pPr>
            <w:r>
              <w:t>0543</w:t>
            </w:r>
          </w:p>
        </w:tc>
        <w:tc>
          <w:tcPr>
            <w:tcW w:w="2600" w:type="dxa"/>
          </w:tcPr>
          <w:p w14:paraId="4F5D0E94" w14:textId="77777777" w:rsidR="00B50050" w:rsidRDefault="00B50050" w:rsidP="0088127C">
            <w:pPr>
              <w:pStyle w:val="OtherTableBody"/>
            </w:pPr>
          </w:p>
        </w:tc>
        <w:tc>
          <w:tcPr>
            <w:tcW w:w="1400" w:type="dxa"/>
          </w:tcPr>
          <w:p w14:paraId="40052074" w14:textId="77777777" w:rsidR="00B50050" w:rsidRDefault="00B50050" w:rsidP="0088127C">
            <w:pPr>
              <w:pStyle w:val="OtherTableBody"/>
            </w:pPr>
            <w:r>
              <w:t>...</w:t>
            </w:r>
          </w:p>
        </w:tc>
        <w:tc>
          <w:tcPr>
            <w:tcW w:w="4200" w:type="dxa"/>
          </w:tcPr>
          <w:p w14:paraId="1FBAD011" w14:textId="77777777" w:rsidR="00B50050" w:rsidRDefault="00B50050" w:rsidP="0088127C">
            <w:pPr>
              <w:pStyle w:val="OtherTableBody"/>
            </w:pPr>
            <w:r>
              <w:t>No suggested values defined</w:t>
            </w:r>
          </w:p>
        </w:tc>
      </w:tr>
      <w:tr w:rsidR="00B50050" w14:paraId="2FEA4739" w14:textId="77777777" w:rsidTr="00195548">
        <w:tc>
          <w:tcPr>
            <w:tcW w:w="600" w:type="dxa"/>
          </w:tcPr>
          <w:p w14:paraId="3D7CCF55" w14:textId="77777777" w:rsidR="00B50050" w:rsidRDefault="00B50050" w:rsidP="0088127C">
            <w:pPr>
              <w:pStyle w:val="OtherTableBody"/>
            </w:pPr>
            <w:r>
              <w:t>User</w:t>
            </w:r>
          </w:p>
        </w:tc>
        <w:tc>
          <w:tcPr>
            <w:tcW w:w="600" w:type="dxa"/>
          </w:tcPr>
          <w:p w14:paraId="782ACF42" w14:textId="77777777" w:rsidR="00B50050" w:rsidRDefault="00B50050" w:rsidP="0088127C">
            <w:pPr>
              <w:pStyle w:val="OtherTableBody"/>
            </w:pPr>
          </w:p>
        </w:tc>
        <w:tc>
          <w:tcPr>
            <w:tcW w:w="2600" w:type="dxa"/>
          </w:tcPr>
          <w:p w14:paraId="1D5E1FF3" w14:textId="77777777" w:rsidR="00B50050" w:rsidRDefault="00B50050" w:rsidP="0088127C">
            <w:pPr>
              <w:pStyle w:val="OtherTableBody"/>
            </w:pPr>
            <w:r>
              <w:t>Container Condition</w:t>
            </w:r>
          </w:p>
        </w:tc>
        <w:tc>
          <w:tcPr>
            <w:tcW w:w="1400" w:type="dxa"/>
          </w:tcPr>
          <w:p w14:paraId="3EFC6241" w14:textId="77777777" w:rsidR="00B50050" w:rsidRDefault="00B50050" w:rsidP="0088127C">
            <w:pPr>
              <w:pStyle w:val="OtherTableBody"/>
            </w:pPr>
          </w:p>
        </w:tc>
        <w:tc>
          <w:tcPr>
            <w:tcW w:w="4200" w:type="dxa"/>
          </w:tcPr>
          <w:p w14:paraId="73521B32" w14:textId="77777777" w:rsidR="00B50050" w:rsidRDefault="00B50050" w:rsidP="0088127C">
            <w:pPr>
              <w:pStyle w:val="OtherTableBody"/>
            </w:pPr>
          </w:p>
        </w:tc>
      </w:tr>
      <w:tr w:rsidR="00B50050" w14:paraId="2E27ACAB" w14:textId="77777777" w:rsidTr="00195548">
        <w:tc>
          <w:tcPr>
            <w:tcW w:w="600" w:type="dxa"/>
          </w:tcPr>
          <w:p w14:paraId="49BB2B80" w14:textId="77777777" w:rsidR="00B50050" w:rsidRDefault="00B50050" w:rsidP="0088127C">
            <w:pPr>
              <w:pStyle w:val="OtherTableBody"/>
            </w:pPr>
          </w:p>
        </w:tc>
        <w:tc>
          <w:tcPr>
            <w:tcW w:w="600" w:type="dxa"/>
          </w:tcPr>
          <w:p w14:paraId="2C80A684" w14:textId="77777777" w:rsidR="00B50050" w:rsidRDefault="00B50050" w:rsidP="0088127C">
            <w:pPr>
              <w:pStyle w:val="OtherTableBody"/>
            </w:pPr>
            <w:r>
              <w:t>0544</w:t>
            </w:r>
          </w:p>
        </w:tc>
        <w:tc>
          <w:tcPr>
            <w:tcW w:w="2600" w:type="dxa"/>
          </w:tcPr>
          <w:p w14:paraId="5E80E7B3" w14:textId="77777777" w:rsidR="00B50050" w:rsidRDefault="00B50050" w:rsidP="0088127C">
            <w:pPr>
              <w:pStyle w:val="OtherTableBody"/>
            </w:pPr>
          </w:p>
        </w:tc>
        <w:tc>
          <w:tcPr>
            <w:tcW w:w="1400" w:type="dxa"/>
          </w:tcPr>
          <w:p w14:paraId="12459E63" w14:textId="77777777" w:rsidR="00B50050" w:rsidRDefault="00B50050" w:rsidP="0088127C">
            <w:pPr>
              <w:pStyle w:val="OtherTableBody"/>
            </w:pPr>
            <w:r>
              <w:t>CC</w:t>
            </w:r>
          </w:p>
        </w:tc>
        <w:tc>
          <w:tcPr>
            <w:tcW w:w="4200" w:type="dxa"/>
          </w:tcPr>
          <w:p w14:paraId="13DA0612" w14:textId="77777777" w:rsidR="00B50050" w:rsidRDefault="00B50050" w:rsidP="0088127C">
            <w:pPr>
              <w:pStyle w:val="OtherTableBody"/>
            </w:pPr>
            <w:r>
              <w:t>Container Cracked</w:t>
            </w:r>
          </w:p>
        </w:tc>
      </w:tr>
      <w:tr w:rsidR="00B50050" w14:paraId="19B2AF75" w14:textId="77777777" w:rsidTr="00195548">
        <w:tc>
          <w:tcPr>
            <w:tcW w:w="600" w:type="dxa"/>
          </w:tcPr>
          <w:p w14:paraId="4317E494" w14:textId="77777777" w:rsidR="00B50050" w:rsidRDefault="00B50050" w:rsidP="0088127C">
            <w:pPr>
              <w:pStyle w:val="OtherTableBody"/>
            </w:pPr>
          </w:p>
        </w:tc>
        <w:tc>
          <w:tcPr>
            <w:tcW w:w="600" w:type="dxa"/>
          </w:tcPr>
          <w:p w14:paraId="06A8CE0C" w14:textId="77777777" w:rsidR="00B50050" w:rsidRDefault="00B50050" w:rsidP="0088127C">
            <w:pPr>
              <w:pStyle w:val="OtherTableBody"/>
            </w:pPr>
            <w:r>
              <w:t>0544</w:t>
            </w:r>
          </w:p>
        </w:tc>
        <w:tc>
          <w:tcPr>
            <w:tcW w:w="2600" w:type="dxa"/>
          </w:tcPr>
          <w:p w14:paraId="14F55264" w14:textId="77777777" w:rsidR="00B50050" w:rsidRDefault="00B50050" w:rsidP="0088127C">
            <w:pPr>
              <w:pStyle w:val="OtherTableBody"/>
            </w:pPr>
          </w:p>
        </w:tc>
        <w:tc>
          <w:tcPr>
            <w:tcW w:w="1400" w:type="dxa"/>
          </w:tcPr>
          <w:p w14:paraId="22668A5D" w14:textId="77777777" w:rsidR="00B50050" w:rsidRDefault="00B50050" w:rsidP="0088127C">
            <w:pPr>
              <w:pStyle w:val="OtherTableBody"/>
            </w:pPr>
            <w:r>
              <w:t>CL</w:t>
            </w:r>
          </w:p>
        </w:tc>
        <w:tc>
          <w:tcPr>
            <w:tcW w:w="4200" w:type="dxa"/>
          </w:tcPr>
          <w:p w14:paraId="52D6E8ED" w14:textId="77777777" w:rsidR="00B50050" w:rsidRDefault="00B50050" w:rsidP="0088127C">
            <w:pPr>
              <w:pStyle w:val="OtherTableBody"/>
            </w:pPr>
            <w:r>
              <w:t>Container Leaking</w:t>
            </w:r>
          </w:p>
        </w:tc>
      </w:tr>
      <w:tr w:rsidR="00B50050" w14:paraId="5A13905F" w14:textId="77777777" w:rsidTr="00195548">
        <w:tc>
          <w:tcPr>
            <w:tcW w:w="600" w:type="dxa"/>
          </w:tcPr>
          <w:p w14:paraId="7701C96F" w14:textId="77777777" w:rsidR="00B50050" w:rsidRDefault="00B50050" w:rsidP="0088127C">
            <w:pPr>
              <w:pStyle w:val="OtherTableBody"/>
            </w:pPr>
          </w:p>
        </w:tc>
        <w:tc>
          <w:tcPr>
            <w:tcW w:w="600" w:type="dxa"/>
          </w:tcPr>
          <w:p w14:paraId="1A998E6E" w14:textId="77777777" w:rsidR="00B50050" w:rsidRDefault="00B50050" w:rsidP="0088127C">
            <w:pPr>
              <w:pStyle w:val="OtherTableBody"/>
            </w:pPr>
            <w:r>
              <w:t>0544</w:t>
            </w:r>
          </w:p>
        </w:tc>
        <w:tc>
          <w:tcPr>
            <w:tcW w:w="2600" w:type="dxa"/>
          </w:tcPr>
          <w:p w14:paraId="0FF9C30B" w14:textId="77777777" w:rsidR="00B50050" w:rsidRDefault="00B50050" w:rsidP="0088127C">
            <w:pPr>
              <w:pStyle w:val="OtherTableBody"/>
            </w:pPr>
          </w:p>
        </w:tc>
        <w:tc>
          <w:tcPr>
            <w:tcW w:w="1400" w:type="dxa"/>
          </w:tcPr>
          <w:p w14:paraId="7BBC2F7F" w14:textId="77777777" w:rsidR="00B50050" w:rsidRDefault="00B50050" w:rsidP="0088127C">
            <w:pPr>
              <w:pStyle w:val="OtherTableBody"/>
            </w:pPr>
            <w:r>
              <w:t>CT</w:t>
            </w:r>
          </w:p>
        </w:tc>
        <w:tc>
          <w:tcPr>
            <w:tcW w:w="4200" w:type="dxa"/>
          </w:tcPr>
          <w:p w14:paraId="7D77054F" w14:textId="77777777" w:rsidR="00B50050" w:rsidRDefault="00B50050" w:rsidP="0088127C">
            <w:pPr>
              <w:pStyle w:val="OtherTableBody"/>
            </w:pPr>
            <w:r>
              <w:t>Container Torn</w:t>
            </w:r>
          </w:p>
        </w:tc>
      </w:tr>
      <w:tr w:rsidR="00B50050" w14:paraId="101FB037" w14:textId="77777777" w:rsidTr="00195548">
        <w:tc>
          <w:tcPr>
            <w:tcW w:w="600" w:type="dxa"/>
          </w:tcPr>
          <w:p w14:paraId="3B968346" w14:textId="77777777" w:rsidR="00B50050" w:rsidRDefault="00B50050" w:rsidP="0088127C">
            <w:pPr>
              <w:pStyle w:val="OtherTableBody"/>
            </w:pPr>
          </w:p>
        </w:tc>
        <w:tc>
          <w:tcPr>
            <w:tcW w:w="600" w:type="dxa"/>
          </w:tcPr>
          <w:p w14:paraId="1836EA73" w14:textId="77777777" w:rsidR="00B50050" w:rsidRDefault="00B50050" w:rsidP="0088127C">
            <w:pPr>
              <w:pStyle w:val="OtherTableBody"/>
            </w:pPr>
            <w:r>
              <w:t>0544</w:t>
            </w:r>
          </w:p>
        </w:tc>
        <w:tc>
          <w:tcPr>
            <w:tcW w:w="2600" w:type="dxa"/>
          </w:tcPr>
          <w:p w14:paraId="0DCD0556" w14:textId="77777777" w:rsidR="00B50050" w:rsidRDefault="00B50050" w:rsidP="0088127C">
            <w:pPr>
              <w:pStyle w:val="OtherTableBody"/>
            </w:pPr>
          </w:p>
        </w:tc>
        <w:tc>
          <w:tcPr>
            <w:tcW w:w="1400" w:type="dxa"/>
          </w:tcPr>
          <w:p w14:paraId="0D5279A1" w14:textId="77777777" w:rsidR="00B50050" w:rsidRDefault="00B50050" w:rsidP="0088127C">
            <w:pPr>
              <w:pStyle w:val="OtherTableBody"/>
            </w:pPr>
            <w:r>
              <w:t>SB</w:t>
            </w:r>
          </w:p>
        </w:tc>
        <w:tc>
          <w:tcPr>
            <w:tcW w:w="4200" w:type="dxa"/>
          </w:tcPr>
          <w:p w14:paraId="3010D09C" w14:textId="77777777" w:rsidR="00B50050" w:rsidRDefault="00B50050" w:rsidP="0088127C">
            <w:pPr>
              <w:pStyle w:val="OtherTableBody"/>
            </w:pPr>
            <w:r>
              <w:t>Seal Broken</w:t>
            </w:r>
          </w:p>
        </w:tc>
      </w:tr>
      <w:tr w:rsidR="00B50050" w14:paraId="5A5A32B7" w14:textId="77777777" w:rsidTr="00195548">
        <w:tc>
          <w:tcPr>
            <w:tcW w:w="600" w:type="dxa"/>
          </w:tcPr>
          <w:p w14:paraId="2AB7E2A8" w14:textId="77777777" w:rsidR="00B50050" w:rsidRDefault="00B50050" w:rsidP="0088127C">
            <w:pPr>
              <w:pStyle w:val="OtherTableBody"/>
            </w:pPr>
          </w:p>
        </w:tc>
        <w:tc>
          <w:tcPr>
            <w:tcW w:w="600" w:type="dxa"/>
          </w:tcPr>
          <w:p w14:paraId="6B7F151B" w14:textId="77777777" w:rsidR="00B50050" w:rsidRDefault="00B50050" w:rsidP="0088127C">
            <w:pPr>
              <w:pStyle w:val="OtherTableBody"/>
            </w:pPr>
            <w:r>
              <w:t>0544</w:t>
            </w:r>
          </w:p>
        </w:tc>
        <w:tc>
          <w:tcPr>
            <w:tcW w:w="2600" w:type="dxa"/>
          </w:tcPr>
          <w:p w14:paraId="055990FE" w14:textId="77777777" w:rsidR="00B50050" w:rsidRDefault="00B50050" w:rsidP="0088127C">
            <w:pPr>
              <w:pStyle w:val="OtherTableBody"/>
            </w:pPr>
          </w:p>
        </w:tc>
        <w:tc>
          <w:tcPr>
            <w:tcW w:w="1400" w:type="dxa"/>
          </w:tcPr>
          <w:p w14:paraId="581C0E34" w14:textId="77777777" w:rsidR="00B50050" w:rsidRDefault="00B50050" w:rsidP="0088127C">
            <w:pPr>
              <w:pStyle w:val="OtherTableBody"/>
            </w:pPr>
            <w:r>
              <w:t>XAMB</w:t>
            </w:r>
          </w:p>
        </w:tc>
        <w:tc>
          <w:tcPr>
            <w:tcW w:w="4200" w:type="dxa"/>
          </w:tcPr>
          <w:p w14:paraId="4759C7FE" w14:textId="77777777" w:rsidR="00B50050" w:rsidRDefault="00B50050" w:rsidP="0088127C">
            <w:pPr>
              <w:pStyle w:val="OtherTableBody"/>
            </w:pPr>
            <w:r>
              <w:t>Not Ambient temperature</w:t>
            </w:r>
          </w:p>
        </w:tc>
      </w:tr>
      <w:tr w:rsidR="00B50050" w14:paraId="1B42C323" w14:textId="77777777" w:rsidTr="00195548">
        <w:tc>
          <w:tcPr>
            <w:tcW w:w="600" w:type="dxa"/>
          </w:tcPr>
          <w:p w14:paraId="51586F58" w14:textId="77777777" w:rsidR="00B50050" w:rsidRDefault="00B50050" w:rsidP="0088127C">
            <w:pPr>
              <w:pStyle w:val="OtherTableBody"/>
            </w:pPr>
          </w:p>
        </w:tc>
        <w:tc>
          <w:tcPr>
            <w:tcW w:w="600" w:type="dxa"/>
          </w:tcPr>
          <w:p w14:paraId="48B46D24" w14:textId="77777777" w:rsidR="00B50050" w:rsidRDefault="00B50050" w:rsidP="0088127C">
            <w:pPr>
              <w:pStyle w:val="OtherTableBody"/>
            </w:pPr>
            <w:r>
              <w:t>0544</w:t>
            </w:r>
          </w:p>
        </w:tc>
        <w:tc>
          <w:tcPr>
            <w:tcW w:w="2600" w:type="dxa"/>
          </w:tcPr>
          <w:p w14:paraId="4CCBE6AD" w14:textId="77777777" w:rsidR="00B50050" w:rsidRDefault="00B50050" w:rsidP="0088127C">
            <w:pPr>
              <w:pStyle w:val="OtherTableBody"/>
            </w:pPr>
          </w:p>
        </w:tc>
        <w:tc>
          <w:tcPr>
            <w:tcW w:w="1400" w:type="dxa"/>
          </w:tcPr>
          <w:p w14:paraId="455D6A91" w14:textId="77777777" w:rsidR="00B50050" w:rsidRDefault="00B50050" w:rsidP="0088127C">
            <w:pPr>
              <w:pStyle w:val="OtherTableBody"/>
            </w:pPr>
            <w:r>
              <w:t>XC37</w:t>
            </w:r>
          </w:p>
        </w:tc>
        <w:tc>
          <w:tcPr>
            <w:tcW w:w="4200" w:type="dxa"/>
          </w:tcPr>
          <w:p w14:paraId="2BCE0FD9" w14:textId="77777777" w:rsidR="00B50050" w:rsidRDefault="00B50050" w:rsidP="0088127C">
            <w:pPr>
              <w:pStyle w:val="OtherTableBody"/>
            </w:pPr>
            <w:r>
              <w:t>Not Body temperature</w:t>
            </w:r>
          </w:p>
        </w:tc>
      </w:tr>
      <w:tr w:rsidR="00B50050" w14:paraId="5BA9B405" w14:textId="77777777" w:rsidTr="00195548">
        <w:tc>
          <w:tcPr>
            <w:tcW w:w="600" w:type="dxa"/>
          </w:tcPr>
          <w:p w14:paraId="6B44DE3E" w14:textId="77777777" w:rsidR="00B50050" w:rsidRDefault="00B50050" w:rsidP="0088127C">
            <w:pPr>
              <w:pStyle w:val="OtherTableBody"/>
            </w:pPr>
          </w:p>
        </w:tc>
        <w:tc>
          <w:tcPr>
            <w:tcW w:w="600" w:type="dxa"/>
          </w:tcPr>
          <w:p w14:paraId="4C0EEA22" w14:textId="77777777" w:rsidR="00B50050" w:rsidRDefault="00B50050" w:rsidP="0088127C">
            <w:pPr>
              <w:pStyle w:val="OtherTableBody"/>
            </w:pPr>
            <w:r>
              <w:t>0544</w:t>
            </w:r>
          </w:p>
        </w:tc>
        <w:tc>
          <w:tcPr>
            <w:tcW w:w="2600" w:type="dxa"/>
          </w:tcPr>
          <w:p w14:paraId="7338ECB2" w14:textId="77777777" w:rsidR="00B50050" w:rsidRDefault="00B50050" w:rsidP="0088127C">
            <w:pPr>
              <w:pStyle w:val="OtherTableBody"/>
            </w:pPr>
          </w:p>
        </w:tc>
        <w:tc>
          <w:tcPr>
            <w:tcW w:w="1400" w:type="dxa"/>
          </w:tcPr>
          <w:p w14:paraId="69DD5A67" w14:textId="77777777" w:rsidR="00B50050" w:rsidRDefault="00B50050" w:rsidP="0088127C">
            <w:pPr>
              <w:pStyle w:val="OtherTableBody"/>
            </w:pPr>
            <w:r>
              <w:t>XCAMB</w:t>
            </w:r>
          </w:p>
        </w:tc>
        <w:tc>
          <w:tcPr>
            <w:tcW w:w="4200" w:type="dxa"/>
          </w:tcPr>
          <w:p w14:paraId="6BE2176D" w14:textId="77777777" w:rsidR="00B50050" w:rsidRDefault="00B50050" w:rsidP="0088127C">
            <w:pPr>
              <w:pStyle w:val="OtherTableBody"/>
            </w:pPr>
            <w:r>
              <w:t>Not Critical ambient temperature</w:t>
            </w:r>
          </w:p>
        </w:tc>
      </w:tr>
      <w:tr w:rsidR="00B50050" w14:paraId="72D5A8B8" w14:textId="77777777" w:rsidTr="00195548">
        <w:tc>
          <w:tcPr>
            <w:tcW w:w="600" w:type="dxa"/>
          </w:tcPr>
          <w:p w14:paraId="186C14BC" w14:textId="77777777" w:rsidR="00B50050" w:rsidRDefault="00B50050" w:rsidP="0088127C">
            <w:pPr>
              <w:pStyle w:val="OtherTableBody"/>
            </w:pPr>
          </w:p>
        </w:tc>
        <w:tc>
          <w:tcPr>
            <w:tcW w:w="600" w:type="dxa"/>
          </w:tcPr>
          <w:p w14:paraId="05643FE0" w14:textId="77777777" w:rsidR="00B50050" w:rsidRDefault="00B50050" w:rsidP="0088127C">
            <w:pPr>
              <w:pStyle w:val="OtherTableBody"/>
            </w:pPr>
            <w:r>
              <w:t>0544</w:t>
            </w:r>
          </w:p>
        </w:tc>
        <w:tc>
          <w:tcPr>
            <w:tcW w:w="2600" w:type="dxa"/>
          </w:tcPr>
          <w:p w14:paraId="71F3241A" w14:textId="77777777" w:rsidR="00B50050" w:rsidRDefault="00B50050" w:rsidP="0088127C">
            <w:pPr>
              <w:pStyle w:val="OtherTableBody"/>
            </w:pPr>
          </w:p>
        </w:tc>
        <w:tc>
          <w:tcPr>
            <w:tcW w:w="1400" w:type="dxa"/>
          </w:tcPr>
          <w:p w14:paraId="17BCEE56" w14:textId="77777777" w:rsidR="00B50050" w:rsidRDefault="00B50050" w:rsidP="0088127C">
            <w:pPr>
              <w:pStyle w:val="OtherTableBody"/>
            </w:pPr>
            <w:r>
              <w:t>XCATM</w:t>
            </w:r>
          </w:p>
        </w:tc>
        <w:tc>
          <w:tcPr>
            <w:tcW w:w="4200" w:type="dxa"/>
          </w:tcPr>
          <w:p w14:paraId="46101A81" w14:textId="77777777" w:rsidR="00B50050" w:rsidRDefault="00B50050" w:rsidP="0088127C">
            <w:pPr>
              <w:pStyle w:val="OtherTableBody"/>
            </w:pPr>
            <w:r>
              <w:t>Exposed to Air</w:t>
            </w:r>
          </w:p>
        </w:tc>
      </w:tr>
      <w:tr w:rsidR="00B50050" w14:paraId="5B1321B8" w14:textId="77777777" w:rsidTr="00195548">
        <w:tc>
          <w:tcPr>
            <w:tcW w:w="600" w:type="dxa"/>
          </w:tcPr>
          <w:p w14:paraId="09B67D3A" w14:textId="77777777" w:rsidR="00B50050" w:rsidRDefault="00B50050" w:rsidP="0088127C">
            <w:pPr>
              <w:pStyle w:val="OtherTableBody"/>
            </w:pPr>
          </w:p>
        </w:tc>
        <w:tc>
          <w:tcPr>
            <w:tcW w:w="600" w:type="dxa"/>
          </w:tcPr>
          <w:p w14:paraId="38EEE094" w14:textId="77777777" w:rsidR="00B50050" w:rsidRDefault="00B50050" w:rsidP="0088127C">
            <w:pPr>
              <w:pStyle w:val="OtherTableBody"/>
            </w:pPr>
            <w:r>
              <w:t>0544</w:t>
            </w:r>
          </w:p>
        </w:tc>
        <w:tc>
          <w:tcPr>
            <w:tcW w:w="2600" w:type="dxa"/>
          </w:tcPr>
          <w:p w14:paraId="3F2A64AF" w14:textId="77777777" w:rsidR="00B50050" w:rsidRDefault="00B50050" w:rsidP="0088127C">
            <w:pPr>
              <w:pStyle w:val="OtherTableBody"/>
            </w:pPr>
          </w:p>
        </w:tc>
        <w:tc>
          <w:tcPr>
            <w:tcW w:w="1400" w:type="dxa"/>
          </w:tcPr>
          <w:p w14:paraId="58655C06" w14:textId="77777777" w:rsidR="00B50050" w:rsidRDefault="00B50050" w:rsidP="0088127C">
            <w:pPr>
              <w:pStyle w:val="OtherTableBody"/>
            </w:pPr>
            <w:r>
              <w:t>XCFRZ</w:t>
            </w:r>
          </w:p>
        </w:tc>
        <w:tc>
          <w:tcPr>
            <w:tcW w:w="4200" w:type="dxa"/>
          </w:tcPr>
          <w:p w14:paraId="438832D6" w14:textId="77777777" w:rsidR="00B50050" w:rsidRDefault="00B50050" w:rsidP="0088127C">
            <w:pPr>
              <w:pStyle w:val="OtherTableBody"/>
            </w:pPr>
            <w:r>
              <w:t>Not Critical frozen temperature</w:t>
            </w:r>
          </w:p>
        </w:tc>
      </w:tr>
      <w:tr w:rsidR="00B50050" w14:paraId="67C3CCD1" w14:textId="77777777" w:rsidTr="00195548">
        <w:tc>
          <w:tcPr>
            <w:tcW w:w="600" w:type="dxa"/>
          </w:tcPr>
          <w:p w14:paraId="080171DB" w14:textId="77777777" w:rsidR="00B50050" w:rsidRDefault="00B50050" w:rsidP="0088127C">
            <w:pPr>
              <w:pStyle w:val="OtherTableBody"/>
            </w:pPr>
          </w:p>
        </w:tc>
        <w:tc>
          <w:tcPr>
            <w:tcW w:w="600" w:type="dxa"/>
          </w:tcPr>
          <w:p w14:paraId="3A798226" w14:textId="77777777" w:rsidR="00B50050" w:rsidRDefault="00B50050" w:rsidP="0088127C">
            <w:pPr>
              <w:pStyle w:val="OtherTableBody"/>
            </w:pPr>
            <w:r>
              <w:t>0544</w:t>
            </w:r>
          </w:p>
        </w:tc>
        <w:tc>
          <w:tcPr>
            <w:tcW w:w="2600" w:type="dxa"/>
          </w:tcPr>
          <w:p w14:paraId="6282D05B" w14:textId="77777777" w:rsidR="00B50050" w:rsidRDefault="00B50050" w:rsidP="0088127C">
            <w:pPr>
              <w:pStyle w:val="OtherTableBody"/>
            </w:pPr>
          </w:p>
        </w:tc>
        <w:tc>
          <w:tcPr>
            <w:tcW w:w="1400" w:type="dxa"/>
          </w:tcPr>
          <w:p w14:paraId="4F802A1E" w14:textId="77777777" w:rsidR="00B50050" w:rsidRDefault="00B50050" w:rsidP="0088127C">
            <w:pPr>
              <w:pStyle w:val="OtherTableBody"/>
            </w:pPr>
            <w:r>
              <w:t>XCREF</w:t>
            </w:r>
          </w:p>
        </w:tc>
        <w:tc>
          <w:tcPr>
            <w:tcW w:w="4200" w:type="dxa"/>
          </w:tcPr>
          <w:p w14:paraId="02DCB2CB" w14:textId="77777777" w:rsidR="00B50050" w:rsidRDefault="00B50050" w:rsidP="0088127C">
            <w:pPr>
              <w:pStyle w:val="OtherTableBody"/>
            </w:pPr>
            <w:r>
              <w:t>Not Critical refrigerated temperature</w:t>
            </w:r>
          </w:p>
        </w:tc>
      </w:tr>
      <w:tr w:rsidR="00B50050" w14:paraId="5ED90C3F" w14:textId="77777777" w:rsidTr="00195548">
        <w:tc>
          <w:tcPr>
            <w:tcW w:w="600" w:type="dxa"/>
          </w:tcPr>
          <w:p w14:paraId="5D955B2C" w14:textId="77777777" w:rsidR="00B50050" w:rsidRDefault="00B50050" w:rsidP="0088127C">
            <w:pPr>
              <w:pStyle w:val="OtherTableBody"/>
            </w:pPr>
          </w:p>
        </w:tc>
        <w:tc>
          <w:tcPr>
            <w:tcW w:w="600" w:type="dxa"/>
          </w:tcPr>
          <w:p w14:paraId="45D79162" w14:textId="77777777" w:rsidR="00B50050" w:rsidRDefault="00B50050" w:rsidP="0088127C">
            <w:pPr>
              <w:pStyle w:val="OtherTableBody"/>
            </w:pPr>
            <w:r>
              <w:t>0544</w:t>
            </w:r>
          </w:p>
        </w:tc>
        <w:tc>
          <w:tcPr>
            <w:tcW w:w="2600" w:type="dxa"/>
          </w:tcPr>
          <w:p w14:paraId="79F133BD" w14:textId="77777777" w:rsidR="00B50050" w:rsidRDefault="00B50050" w:rsidP="0088127C">
            <w:pPr>
              <w:pStyle w:val="OtherTableBody"/>
            </w:pPr>
          </w:p>
        </w:tc>
        <w:tc>
          <w:tcPr>
            <w:tcW w:w="1400" w:type="dxa"/>
          </w:tcPr>
          <w:p w14:paraId="355AE361" w14:textId="77777777" w:rsidR="00B50050" w:rsidRDefault="00B50050" w:rsidP="0088127C">
            <w:pPr>
              <w:pStyle w:val="OtherTableBody"/>
            </w:pPr>
            <w:r>
              <w:t>XDFRZ</w:t>
            </w:r>
          </w:p>
        </w:tc>
        <w:tc>
          <w:tcPr>
            <w:tcW w:w="4200" w:type="dxa"/>
          </w:tcPr>
          <w:p w14:paraId="7AD1D4AE" w14:textId="77777777" w:rsidR="00B50050" w:rsidRDefault="00B50050" w:rsidP="0088127C">
            <w:pPr>
              <w:pStyle w:val="OtherTableBody"/>
            </w:pPr>
            <w:r>
              <w:t>Not Deep frozen</w:t>
            </w:r>
          </w:p>
        </w:tc>
      </w:tr>
      <w:tr w:rsidR="00B50050" w14:paraId="501D98AC" w14:textId="77777777" w:rsidTr="00195548">
        <w:tc>
          <w:tcPr>
            <w:tcW w:w="600" w:type="dxa"/>
          </w:tcPr>
          <w:p w14:paraId="47B7C299" w14:textId="77777777" w:rsidR="00B50050" w:rsidRDefault="00B50050" w:rsidP="0088127C">
            <w:pPr>
              <w:pStyle w:val="OtherTableBody"/>
            </w:pPr>
          </w:p>
        </w:tc>
        <w:tc>
          <w:tcPr>
            <w:tcW w:w="600" w:type="dxa"/>
          </w:tcPr>
          <w:p w14:paraId="6FB14F21" w14:textId="77777777" w:rsidR="00B50050" w:rsidRDefault="00B50050" w:rsidP="0088127C">
            <w:pPr>
              <w:pStyle w:val="OtherTableBody"/>
            </w:pPr>
            <w:r>
              <w:t>0544</w:t>
            </w:r>
          </w:p>
        </w:tc>
        <w:tc>
          <w:tcPr>
            <w:tcW w:w="2600" w:type="dxa"/>
          </w:tcPr>
          <w:p w14:paraId="0035A63E" w14:textId="77777777" w:rsidR="00B50050" w:rsidRDefault="00B50050" w:rsidP="0088127C">
            <w:pPr>
              <w:pStyle w:val="OtherTableBody"/>
            </w:pPr>
          </w:p>
        </w:tc>
        <w:tc>
          <w:tcPr>
            <w:tcW w:w="1400" w:type="dxa"/>
          </w:tcPr>
          <w:p w14:paraId="253758BD" w14:textId="77777777" w:rsidR="00B50050" w:rsidRDefault="00B50050" w:rsidP="0088127C">
            <w:pPr>
              <w:pStyle w:val="OtherTableBody"/>
            </w:pPr>
            <w:r>
              <w:t>XDRY</w:t>
            </w:r>
          </w:p>
        </w:tc>
        <w:tc>
          <w:tcPr>
            <w:tcW w:w="4200" w:type="dxa"/>
          </w:tcPr>
          <w:p w14:paraId="575417B0" w14:textId="77777777" w:rsidR="00B50050" w:rsidRDefault="00B50050" w:rsidP="0088127C">
            <w:pPr>
              <w:pStyle w:val="OtherTableBody"/>
            </w:pPr>
            <w:r>
              <w:t>Not Dry</w:t>
            </w:r>
          </w:p>
        </w:tc>
      </w:tr>
      <w:tr w:rsidR="00B50050" w14:paraId="673247DC" w14:textId="77777777" w:rsidTr="00195548">
        <w:tc>
          <w:tcPr>
            <w:tcW w:w="600" w:type="dxa"/>
          </w:tcPr>
          <w:p w14:paraId="1A76E13E" w14:textId="77777777" w:rsidR="00B50050" w:rsidRDefault="00B50050" w:rsidP="0088127C">
            <w:pPr>
              <w:pStyle w:val="OtherTableBody"/>
            </w:pPr>
          </w:p>
        </w:tc>
        <w:tc>
          <w:tcPr>
            <w:tcW w:w="600" w:type="dxa"/>
          </w:tcPr>
          <w:p w14:paraId="5DABCA6F" w14:textId="77777777" w:rsidR="00B50050" w:rsidRDefault="00B50050" w:rsidP="0088127C">
            <w:pPr>
              <w:pStyle w:val="OtherTableBody"/>
            </w:pPr>
            <w:r>
              <w:t>0544</w:t>
            </w:r>
          </w:p>
        </w:tc>
        <w:tc>
          <w:tcPr>
            <w:tcW w:w="2600" w:type="dxa"/>
          </w:tcPr>
          <w:p w14:paraId="2281E608" w14:textId="77777777" w:rsidR="00B50050" w:rsidRDefault="00B50050" w:rsidP="0088127C">
            <w:pPr>
              <w:pStyle w:val="OtherTableBody"/>
            </w:pPr>
          </w:p>
        </w:tc>
        <w:tc>
          <w:tcPr>
            <w:tcW w:w="1400" w:type="dxa"/>
          </w:tcPr>
          <w:p w14:paraId="6C629559" w14:textId="77777777" w:rsidR="00B50050" w:rsidRDefault="00B50050" w:rsidP="0088127C">
            <w:pPr>
              <w:pStyle w:val="OtherTableBody"/>
            </w:pPr>
            <w:r>
              <w:t>XFRZ</w:t>
            </w:r>
          </w:p>
        </w:tc>
        <w:tc>
          <w:tcPr>
            <w:tcW w:w="4200" w:type="dxa"/>
          </w:tcPr>
          <w:p w14:paraId="1D086C5F" w14:textId="77777777" w:rsidR="00B50050" w:rsidRDefault="00B50050" w:rsidP="0088127C">
            <w:pPr>
              <w:pStyle w:val="OtherTableBody"/>
            </w:pPr>
            <w:r>
              <w:t>Not Frozen temperature</w:t>
            </w:r>
          </w:p>
        </w:tc>
      </w:tr>
      <w:tr w:rsidR="00B50050" w14:paraId="5411FD48" w14:textId="77777777" w:rsidTr="00195548">
        <w:tc>
          <w:tcPr>
            <w:tcW w:w="600" w:type="dxa"/>
          </w:tcPr>
          <w:p w14:paraId="0EFBAA7A" w14:textId="77777777" w:rsidR="00B50050" w:rsidRDefault="00B50050" w:rsidP="0088127C">
            <w:pPr>
              <w:pStyle w:val="OtherTableBody"/>
            </w:pPr>
          </w:p>
        </w:tc>
        <w:tc>
          <w:tcPr>
            <w:tcW w:w="600" w:type="dxa"/>
          </w:tcPr>
          <w:p w14:paraId="67C7BED8" w14:textId="77777777" w:rsidR="00B50050" w:rsidRDefault="00B50050" w:rsidP="0088127C">
            <w:pPr>
              <w:pStyle w:val="OtherTableBody"/>
            </w:pPr>
            <w:r>
              <w:t>0544</w:t>
            </w:r>
          </w:p>
        </w:tc>
        <w:tc>
          <w:tcPr>
            <w:tcW w:w="2600" w:type="dxa"/>
          </w:tcPr>
          <w:p w14:paraId="74F14AF8" w14:textId="77777777" w:rsidR="00B50050" w:rsidRDefault="00B50050" w:rsidP="0088127C">
            <w:pPr>
              <w:pStyle w:val="OtherTableBody"/>
            </w:pPr>
          </w:p>
        </w:tc>
        <w:tc>
          <w:tcPr>
            <w:tcW w:w="1400" w:type="dxa"/>
          </w:tcPr>
          <w:p w14:paraId="67D5F883" w14:textId="77777777" w:rsidR="00B50050" w:rsidRDefault="00B50050" w:rsidP="0088127C">
            <w:pPr>
              <w:pStyle w:val="OtherTableBody"/>
            </w:pPr>
            <w:r>
              <w:t>XMTLF</w:t>
            </w:r>
          </w:p>
        </w:tc>
        <w:tc>
          <w:tcPr>
            <w:tcW w:w="4200" w:type="dxa"/>
          </w:tcPr>
          <w:p w14:paraId="16ABB380" w14:textId="77777777" w:rsidR="00B50050" w:rsidRDefault="00B50050" w:rsidP="0088127C">
            <w:pPr>
              <w:pStyle w:val="OtherTableBody"/>
            </w:pPr>
            <w:r>
              <w:t>Metal Exposed</w:t>
            </w:r>
          </w:p>
        </w:tc>
      </w:tr>
      <w:tr w:rsidR="00B50050" w14:paraId="7F29CAD0" w14:textId="77777777" w:rsidTr="00195548">
        <w:tc>
          <w:tcPr>
            <w:tcW w:w="600" w:type="dxa"/>
          </w:tcPr>
          <w:p w14:paraId="512E8D72" w14:textId="77777777" w:rsidR="00B50050" w:rsidRDefault="00B50050" w:rsidP="0088127C">
            <w:pPr>
              <w:pStyle w:val="OtherTableBody"/>
            </w:pPr>
          </w:p>
        </w:tc>
        <w:tc>
          <w:tcPr>
            <w:tcW w:w="600" w:type="dxa"/>
          </w:tcPr>
          <w:p w14:paraId="01F52389" w14:textId="77777777" w:rsidR="00B50050" w:rsidRDefault="00B50050" w:rsidP="0088127C">
            <w:pPr>
              <w:pStyle w:val="OtherTableBody"/>
            </w:pPr>
            <w:r>
              <w:t>0544</w:t>
            </w:r>
          </w:p>
        </w:tc>
        <w:tc>
          <w:tcPr>
            <w:tcW w:w="2600" w:type="dxa"/>
          </w:tcPr>
          <w:p w14:paraId="3460FF6F" w14:textId="77777777" w:rsidR="00B50050" w:rsidRDefault="00B50050" w:rsidP="0088127C">
            <w:pPr>
              <w:pStyle w:val="OtherTableBody"/>
            </w:pPr>
          </w:p>
        </w:tc>
        <w:tc>
          <w:tcPr>
            <w:tcW w:w="1400" w:type="dxa"/>
          </w:tcPr>
          <w:p w14:paraId="083415CE" w14:textId="77777777" w:rsidR="00B50050" w:rsidRDefault="00B50050" w:rsidP="0088127C">
            <w:pPr>
              <w:pStyle w:val="OtherTableBody"/>
            </w:pPr>
            <w:r>
              <w:t>XNTR</w:t>
            </w:r>
          </w:p>
        </w:tc>
        <w:tc>
          <w:tcPr>
            <w:tcW w:w="4200" w:type="dxa"/>
          </w:tcPr>
          <w:p w14:paraId="51352719" w14:textId="77777777" w:rsidR="00B50050" w:rsidRDefault="00B50050" w:rsidP="0088127C">
            <w:pPr>
              <w:pStyle w:val="OtherTableBody"/>
            </w:pPr>
            <w:r>
              <w:t>Not Liquid nitrogen</w:t>
            </w:r>
          </w:p>
        </w:tc>
      </w:tr>
      <w:tr w:rsidR="00B50050" w14:paraId="7EC55A66" w14:textId="77777777" w:rsidTr="00195548">
        <w:tc>
          <w:tcPr>
            <w:tcW w:w="600" w:type="dxa"/>
          </w:tcPr>
          <w:p w14:paraId="01567A83" w14:textId="77777777" w:rsidR="00B50050" w:rsidRDefault="00B50050" w:rsidP="0088127C">
            <w:pPr>
              <w:pStyle w:val="OtherTableBody"/>
            </w:pPr>
          </w:p>
        </w:tc>
        <w:tc>
          <w:tcPr>
            <w:tcW w:w="600" w:type="dxa"/>
          </w:tcPr>
          <w:p w14:paraId="6DA6AB42" w14:textId="77777777" w:rsidR="00B50050" w:rsidRDefault="00B50050" w:rsidP="0088127C">
            <w:pPr>
              <w:pStyle w:val="OtherTableBody"/>
            </w:pPr>
            <w:r>
              <w:t>0544</w:t>
            </w:r>
          </w:p>
        </w:tc>
        <w:tc>
          <w:tcPr>
            <w:tcW w:w="2600" w:type="dxa"/>
          </w:tcPr>
          <w:p w14:paraId="2E05019C" w14:textId="77777777" w:rsidR="00B50050" w:rsidRDefault="00B50050" w:rsidP="0088127C">
            <w:pPr>
              <w:pStyle w:val="OtherTableBody"/>
            </w:pPr>
          </w:p>
        </w:tc>
        <w:tc>
          <w:tcPr>
            <w:tcW w:w="1400" w:type="dxa"/>
          </w:tcPr>
          <w:p w14:paraId="111B7BA4" w14:textId="77777777" w:rsidR="00B50050" w:rsidRDefault="00B50050" w:rsidP="0088127C">
            <w:pPr>
              <w:pStyle w:val="OtherTableBody"/>
            </w:pPr>
            <w:r>
              <w:t>XPRTL</w:t>
            </w:r>
          </w:p>
        </w:tc>
        <w:tc>
          <w:tcPr>
            <w:tcW w:w="4200" w:type="dxa"/>
          </w:tcPr>
          <w:p w14:paraId="6662FE5E" w14:textId="77777777" w:rsidR="00B50050" w:rsidRDefault="00B50050" w:rsidP="0088127C">
            <w:pPr>
              <w:pStyle w:val="OtherTableBody"/>
            </w:pPr>
            <w:r>
              <w:t>Not Protected from light</w:t>
            </w:r>
          </w:p>
        </w:tc>
      </w:tr>
      <w:tr w:rsidR="00B50050" w14:paraId="1E1504B9" w14:textId="77777777" w:rsidTr="00195548">
        <w:tc>
          <w:tcPr>
            <w:tcW w:w="600" w:type="dxa"/>
          </w:tcPr>
          <w:p w14:paraId="7429FDBA" w14:textId="77777777" w:rsidR="00B50050" w:rsidRDefault="00B50050" w:rsidP="0088127C">
            <w:pPr>
              <w:pStyle w:val="OtherTableBody"/>
            </w:pPr>
          </w:p>
        </w:tc>
        <w:tc>
          <w:tcPr>
            <w:tcW w:w="600" w:type="dxa"/>
          </w:tcPr>
          <w:p w14:paraId="09F7C062" w14:textId="77777777" w:rsidR="00B50050" w:rsidRDefault="00B50050" w:rsidP="0088127C">
            <w:pPr>
              <w:pStyle w:val="OtherTableBody"/>
            </w:pPr>
            <w:r>
              <w:t>0544</w:t>
            </w:r>
          </w:p>
        </w:tc>
        <w:tc>
          <w:tcPr>
            <w:tcW w:w="2600" w:type="dxa"/>
          </w:tcPr>
          <w:p w14:paraId="009C342A" w14:textId="77777777" w:rsidR="00B50050" w:rsidRDefault="00B50050" w:rsidP="0088127C">
            <w:pPr>
              <w:pStyle w:val="OtherTableBody"/>
            </w:pPr>
          </w:p>
        </w:tc>
        <w:tc>
          <w:tcPr>
            <w:tcW w:w="1400" w:type="dxa"/>
          </w:tcPr>
          <w:p w14:paraId="0389EA75" w14:textId="77777777" w:rsidR="00B50050" w:rsidRDefault="00B50050" w:rsidP="0088127C">
            <w:pPr>
              <w:pStyle w:val="OtherTableBody"/>
            </w:pPr>
            <w:r>
              <w:t>XPSA</w:t>
            </w:r>
          </w:p>
        </w:tc>
        <w:tc>
          <w:tcPr>
            <w:tcW w:w="4200" w:type="dxa"/>
          </w:tcPr>
          <w:p w14:paraId="5CF42AA6" w14:textId="77777777" w:rsidR="00B50050" w:rsidRDefault="00B50050" w:rsidP="0088127C">
            <w:pPr>
              <w:pStyle w:val="OtherTableBody"/>
            </w:pPr>
            <w:r>
              <w:t>Shaken</w:t>
            </w:r>
          </w:p>
        </w:tc>
      </w:tr>
      <w:tr w:rsidR="00B50050" w14:paraId="2FAD5285" w14:textId="77777777" w:rsidTr="00195548">
        <w:tc>
          <w:tcPr>
            <w:tcW w:w="600" w:type="dxa"/>
          </w:tcPr>
          <w:p w14:paraId="2762DC57" w14:textId="77777777" w:rsidR="00B50050" w:rsidRDefault="00B50050" w:rsidP="0088127C">
            <w:pPr>
              <w:pStyle w:val="OtherTableBody"/>
            </w:pPr>
          </w:p>
        </w:tc>
        <w:tc>
          <w:tcPr>
            <w:tcW w:w="600" w:type="dxa"/>
          </w:tcPr>
          <w:p w14:paraId="16ABB2C0" w14:textId="77777777" w:rsidR="00B50050" w:rsidRDefault="00B50050" w:rsidP="0088127C">
            <w:pPr>
              <w:pStyle w:val="OtherTableBody"/>
            </w:pPr>
            <w:r>
              <w:t>0544</w:t>
            </w:r>
          </w:p>
        </w:tc>
        <w:tc>
          <w:tcPr>
            <w:tcW w:w="2600" w:type="dxa"/>
          </w:tcPr>
          <w:p w14:paraId="53F52B9E" w14:textId="77777777" w:rsidR="00B50050" w:rsidRDefault="00B50050" w:rsidP="0088127C">
            <w:pPr>
              <w:pStyle w:val="OtherTableBody"/>
            </w:pPr>
          </w:p>
        </w:tc>
        <w:tc>
          <w:tcPr>
            <w:tcW w:w="1400" w:type="dxa"/>
          </w:tcPr>
          <w:p w14:paraId="7F972B41" w14:textId="77777777" w:rsidR="00B50050" w:rsidRDefault="00B50050" w:rsidP="0088127C">
            <w:pPr>
              <w:pStyle w:val="OtherTableBody"/>
            </w:pPr>
            <w:r>
              <w:t>XPSO</w:t>
            </w:r>
          </w:p>
        </w:tc>
        <w:tc>
          <w:tcPr>
            <w:tcW w:w="4200" w:type="dxa"/>
          </w:tcPr>
          <w:p w14:paraId="65635B2A" w14:textId="77777777" w:rsidR="00B50050" w:rsidRDefault="00B50050" w:rsidP="0088127C">
            <w:pPr>
              <w:pStyle w:val="OtherTableBody"/>
            </w:pPr>
            <w:r>
              <w:t>Exposed to shock</w:t>
            </w:r>
          </w:p>
        </w:tc>
      </w:tr>
      <w:tr w:rsidR="00B50050" w14:paraId="3DFA0D45" w14:textId="77777777" w:rsidTr="00195548">
        <w:tc>
          <w:tcPr>
            <w:tcW w:w="600" w:type="dxa"/>
          </w:tcPr>
          <w:p w14:paraId="27438040" w14:textId="77777777" w:rsidR="00B50050" w:rsidRDefault="00B50050" w:rsidP="0088127C">
            <w:pPr>
              <w:pStyle w:val="OtherTableBody"/>
            </w:pPr>
          </w:p>
        </w:tc>
        <w:tc>
          <w:tcPr>
            <w:tcW w:w="600" w:type="dxa"/>
          </w:tcPr>
          <w:p w14:paraId="639BD91C" w14:textId="77777777" w:rsidR="00B50050" w:rsidRDefault="00B50050" w:rsidP="0088127C">
            <w:pPr>
              <w:pStyle w:val="OtherTableBody"/>
            </w:pPr>
            <w:r>
              <w:t>0544</w:t>
            </w:r>
          </w:p>
        </w:tc>
        <w:tc>
          <w:tcPr>
            <w:tcW w:w="2600" w:type="dxa"/>
          </w:tcPr>
          <w:p w14:paraId="6CE4FA69" w14:textId="77777777" w:rsidR="00B50050" w:rsidRDefault="00B50050" w:rsidP="0088127C">
            <w:pPr>
              <w:pStyle w:val="OtherTableBody"/>
            </w:pPr>
          </w:p>
        </w:tc>
        <w:tc>
          <w:tcPr>
            <w:tcW w:w="1400" w:type="dxa"/>
          </w:tcPr>
          <w:p w14:paraId="276775EC" w14:textId="77777777" w:rsidR="00B50050" w:rsidRDefault="00B50050" w:rsidP="0088127C">
            <w:pPr>
              <w:pStyle w:val="OtherTableBody"/>
            </w:pPr>
            <w:r>
              <w:t>XREF</w:t>
            </w:r>
          </w:p>
        </w:tc>
        <w:tc>
          <w:tcPr>
            <w:tcW w:w="4200" w:type="dxa"/>
          </w:tcPr>
          <w:p w14:paraId="4723A83D" w14:textId="77777777" w:rsidR="00B50050" w:rsidRDefault="00B50050" w:rsidP="0088127C">
            <w:pPr>
              <w:pStyle w:val="OtherTableBody"/>
            </w:pPr>
            <w:r>
              <w:t>Not Refrigerated temperature</w:t>
            </w:r>
          </w:p>
        </w:tc>
      </w:tr>
      <w:tr w:rsidR="00B50050" w14:paraId="1EFA6D3B" w14:textId="77777777" w:rsidTr="00195548">
        <w:tc>
          <w:tcPr>
            <w:tcW w:w="600" w:type="dxa"/>
          </w:tcPr>
          <w:p w14:paraId="3CDBD321" w14:textId="77777777" w:rsidR="00B50050" w:rsidRDefault="00B50050" w:rsidP="0088127C">
            <w:pPr>
              <w:pStyle w:val="OtherTableBody"/>
            </w:pPr>
          </w:p>
        </w:tc>
        <w:tc>
          <w:tcPr>
            <w:tcW w:w="600" w:type="dxa"/>
          </w:tcPr>
          <w:p w14:paraId="583F6244" w14:textId="77777777" w:rsidR="00B50050" w:rsidRDefault="00B50050" w:rsidP="0088127C">
            <w:pPr>
              <w:pStyle w:val="OtherTableBody"/>
            </w:pPr>
            <w:r>
              <w:t>0544</w:t>
            </w:r>
          </w:p>
        </w:tc>
        <w:tc>
          <w:tcPr>
            <w:tcW w:w="2600" w:type="dxa"/>
          </w:tcPr>
          <w:p w14:paraId="12A9BD46" w14:textId="77777777" w:rsidR="00B50050" w:rsidRDefault="00B50050" w:rsidP="0088127C">
            <w:pPr>
              <w:pStyle w:val="OtherTableBody"/>
            </w:pPr>
          </w:p>
        </w:tc>
        <w:tc>
          <w:tcPr>
            <w:tcW w:w="1400" w:type="dxa"/>
          </w:tcPr>
          <w:p w14:paraId="14CECF7E" w14:textId="77777777" w:rsidR="00B50050" w:rsidRDefault="00B50050" w:rsidP="0088127C">
            <w:pPr>
              <w:pStyle w:val="OtherTableBody"/>
            </w:pPr>
            <w:r>
              <w:t>XUFRZ</w:t>
            </w:r>
          </w:p>
        </w:tc>
        <w:tc>
          <w:tcPr>
            <w:tcW w:w="4200" w:type="dxa"/>
          </w:tcPr>
          <w:p w14:paraId="5CFADCEE" w14:textId="77777777" w:rsidR="00B50050" w:rsidRDefault="00B50050" w:rsidP="0088127C">
            <w:pPr>
              <w:pStyle w:val="OtherTableBody"/>
            </w:pPr>
            <w:r>
              <w:t>Not Ultra frozen</w:t>
            </w:r>
          </w:p>
        </w:tc>
      </w:tr>
      <w:tr w:rsidR="00B50050" w14:paraId="2B34C96F" w14:textId="77777777" w:rsidTr="00195548">
        <w:tc>
          <w:tcPr>
            <w:tcW w:w="600" w:type="dxa"/>
          </w:tcPr>
          <w:p w14:paraId="083D30F3" w14:textId="77777777" w:rsidR="00B50050" w:rsidRDefault="00B50050" w:rsidP="0088127C">
            <w:pPr>
              <w:pStyle w:val="OtherTableBody"/>
            </w:pPr>
          </w:p>
        </w:tc>
        <w:tc>
          <w:tcPr>
            <w:tcW w:w="600" w:type="dxa"/>
          </w:tcPr>
          <w:p w14:paraId="2E8B9CD1" w14:textId="77777777" w:rsidR="00B50050" w:rsidRDefault="00B50050" w:rsidP="0088127C">
            <w:pPr>
              <w:pStyle w:val="OtherTableBody"/>
            </w:pPr>
            <w:r>
              <w:t>0544</w:t>
            </w:r>
          </w:p>
        </w:tc>
        <w:tc>
          <w:tcPr>
            <w:tcW w:w="2600" w:type="dxa"/>
          </w:tcPr>
          <w:p w14:paraId="3D0BBCCB" w14:textId="77777777" w:rsidR="00B50050" w:rsidRDefault="00B50050" w:rsidP="0088127C">
            <w:pPr>
              <w:pStyle w:val="OtherTableBody"/>
            </w:pPr>
          </w:p>
        </w:tc>
        <w:tc>
          <w:tcPr>
            <w:tcW w:w="1400" w:type="dxa"/>
          </w:tcPr>
          <w:p w14:paraId="06567A70" w14:textId="77777777" w:rsidR="00B50050" w:rsidRDefault="00B50050" w:rsidP="0088127C">
            <w:pPr>
              <w:pStyle w:val="OtherTableBody"/>
            </w:pPr>
            <w:r>
              <w:t>XUPR</w:t>
            </w:r>
          </w:p>
        </w:tc>
        <w:tc>
          <w:tcPr>
            <w:tcW w:w="4200" w:type="dxa"/>
          </w:tcPr>
          <w:p w14:paraId="3EA3C120" w14:textId="77777777" w:rsidR="00B50050" w:rsidRDefault="00B50050" w:rsidP="0088127C">
            <w:pPr>
              <w:pStyle w:val="OtherTableBody"/>
            </w:pPr>
            <w:r>
              <w:t>Not Upright</w:t>
            </w:r>
          </w:p>
        </w:tc>
      </w:tr>
      <w:tr w:rsidR="00B50050" w14:paraId="5457843B" w14:textId="77777777" w:rsidTr="00195548">
        <w:tc>
          <w:tcPr>
            <w:tcW w:w="600" w:type="dxa"/>
          </w:tcPr>
          <w:p w14:paraId="232074E1" w14:textId="77777777" w:rsidR="00B50050" w:rsidRDefault="00B50050" w:rsidP="0088127C">
            <w:pPr>
              <w:pStyle w:val="OtherTableBody"/>
            </w:pPr>
            <w:r>
              <w:t>undefined</w:t>
            </w:r>
          </w:p>
        </w:tc>
        <w:tc>
          <w:tcPr>
            <w:tcW w:w="600" w:type="dxa"/>
          </w:tcPr>
          <w:p w14:paraId="2F308F24" w14:textId="77777777" w:rsidR="00B50050" w:rsidRDefault="00B50050" w:rsidP="0088127C">
            <w:pPr>
              <w:pStyle w:val="OtherTableBody"/>
            </w:pPr>
          </w:p>
        </w:tc>
        <w:tc>
          <w:tcPr>
            <w:tcW w:w="2600" w:type="dxa"/>
          </w:tcPr>
          <w:p w14:paraId="74F022C7" w14:textId="77777777" w:rsidR="00B50050" w:rsidRDefault="00B50050" w:rsidP="0088127C">
            <w:pPr>
              <w:pStyle w:val="OtherTableBody"/>
            </w:pPr>
            <w:r>
              <w:t>Authorized Discipline(s) (AUT-12)</w:t>
            </w:r>
          </w:p>
        </w:tc>
        <w:tc>
          <w:tcPr>
            <w:tcW w:w="1400" w:type="dxa"/>
          </w:tcPr>
          <w:p w14:paraId="3B73302B" w14:textId="77777777" w:rsidR="00B50050" w:rsidRDefault="00B50050" w:rsidP="0088127C">
            <w:pPr>
              <w:pStyle w:val="OtherTableBody"/>
            </w:pPr>
          </w:p>
        </w:tc>
        <w:tc>
          <w:tcPr>
            <w:tcW w:w="4200" w:type="dxa"/>
          </w:tcPr>
          <w:p w14:paraId="4D0BAF79" w14:textId="77777777" w:rsidR="00B50050" w:rsidRDefault="00B50050" w:rsidP="0088127C">
            <w:pPr>
              <w:pStyle w:val="OtherTableBody"/>
            </w:pPr>
          </w:p>
        </w:tc>
      </w:tr>
      <w:tr w:rsidR="00B50050" w14:paraId="703A4E6D" w14:textId="77777777" w:rsidTr="00195548">
        <w:tc>
          <w:tcPr>
            <w:tcW w:w="600" w:type="dxa"/>
          </w:tcPr>
          <w:p w14:paraId="3C78AC04" w14:textId="77777777" w:rsidR="00B50050" w:rsidRDefault="00B50050" w:rsidP="0088127C">
            <w:pPr>
              <w:pStyle w:val="OtherTableBody"/>
            </w:pPr>
          </w:p>
        </w:tc>
        <w:tc>
          <w:tcPr>
            <w:tcW w:w="600" w:type="dxa"/>
          </w:tcPr>
          <w:p w14:paraId="7C6BF475" w14:textId="77777777" w:rsidR="00B50050" w:rsidRDefault="00B50050" w:rsidP="0088127C">
            <w:pPr>
              <w:pStyle w:val="OtherTableBody"/>
            </w:pPr>
            <w:r>
              <w:t>0546</w:t>
            </w:r>
          </w:p>
        </w:tc>
        <w:tc>
          <w:tcPr>
            <w:tcW w:w="2600" w:type="dxa"/>
          </w:tcPr>
          <w:p w14:paraId="548E38FE" w14:textId="77777777" w:rsidR="00B50050" w:rsidRDefault="00B50050" w:rsidP="0088127C">
            <w:pPr>
              <w:pStyle w:val="OtherTableBody"/>
            </w:pPr>
          </w:p>
        </w:tc>
        <w:tc>
          <w:tcPr>
            <w:tcW w:w="1400" w:type="dxa"/>
          </w:tcPr>
          <w:p w14:paraId="6F2D584A" w14:textId="77777777" w:rsidR="00B50050" w:rsidRDefault="00B50050" w:rsidP="0088127C">
            <w:pPr>
              <w:pStyle w:val="OtherTableBody"/>
            </w:pPr>
          </w:p>
        </w:tc>
        <w:tc>
          <w:tcPr>
            <w:tcW w:w="4200" w:type="dxa"/>
          </w:tcPr>
          <w:p w14:paraId="39A0FDED" w14:textId="77777777" w:rsidR="00B50050" w:rsidRDefault="00B50050" w:rsidP="0088127C">
            <w:pPr>
              <w:pStyle w:val="OtherTableBody"/>
            </w:pPr>
          </w:p>
        </w:tc>
      </w:tr>
      <w:tr w:rsidR="00B50050" w14:paraId="3733B3DE" w14:textId="77777777" w:rsidTr="00195548">
        <w:tc>
          <w:tcPr>
            <w:tcW w:w="600" w:type="dxa"/>
          </w:tcPr>
          <w:p w14:paraId="07DFA9EE" w14:textId="77777777" w:rsidR="00B50050" w:rsidRDefault="00B50050" w:rsidP="0088127C">
            <w:pPr>
              <w:pStyle w:val="OtherTableBody"/>
            </w:pPr>
            <w:r>
              <w:t>User</w:t>
            </w:r>
          </w:p>
        </w:tc>
        <w:tc>
          <w:tcPr>
            <w:tcW w:w="600" w:type="dxa"/>
          </w:tcPr>
          <w:p w14:paraId="2A86CC87" w14:textId="77777777" w:rsidR="00B50050" w:rsidRDefault="00B50050" w:rsidP="0088127C">
            <w:pPr>
              <w:pStyle w:val="OtherTableBody"/>
            </w:pPr>
          </w:p>
        </w:tc>
        <w:tc>
          <w:tcPr>
            <w:tcW w:w="2600" w:type="dxa"/>
          </w:tcPr>
          <w:p w14:paraId="1061324F" w14:textId="77777777" w:rsidR="00B50050" w:rsidRDefault="00B50050" w:rsidP="0088127C">
            <w:pPr>
              <w:pStyle w:val="OtherTableBody"/>
            </w:pPr>
            <w:r>
              <w:t>Jurisdictional Breadth</w:t>
            </w:r>
          </w:p>
        </w:tc>
        <w:tc>
          <w:tcPr>
            <w:tcW w:w="1400" w:type="dxa"/>
          </w:tcPr>
          <w:p w14:paraId="7BD3BD50" w14:textId="77777777" w:rsidR="00B50050" w:rsidRDefault="00B50050" w:rsidP="0088127C">
            <w:pPr>
              <w:pStyle w:val="OtherTableBody"/>
            </w:pPr>
          </w:p>
        </w:tc>
        <w:tc>
          <w:tcPr>
            <w:tcW w:w="4200" w:type="dxa"/>
          </w:tcPr>
          <w:p w14:paraId="0512A43F" w14:textId="77777777" w:rsidR="00B50050" w:rsidRDefault="00B50050" w:rsidP="0088127C">
            <w:pPr>
              <w:pStyle w:val="OtherTableBody"/>
            </w:pPr>
          </w:p>
        </w:tc>
      </w:tr>
      <w:tr w:rsidR="00B50050" w14:paraId="211F9010" w14:textId="77777777" w:rsidTr="00195548">
        <w:tc>
          <w:tcPr>
            <w:tcW w:w="600" w:type="dxa"/>
          </w:tcPr>
          <w:p w14:paraId="55882137" w14:textId="77777777" w:rsidR="00B50050" w:rsidRDefault="00B50050" w:rsidP="0088127C">
            <w:pPr>
              <w:pStyle w:val="OtherTableBody"/>
            </w:pPr>
          </w:p>
        </w:tc>
        <w:tc>
          <w:tcPr>
            <w:tcW w:w="600" w:type="dxa"/>
          </w:tcPr>
          <w:p w14:paraId="626F2574" w14:textId="77777777" w:rsidR="00B50050" w:rsidRDefault="00B50050" w:rsidP="0088127C">
            <w:pPr>
              <w:pStyle w:val="OtherTableBody"/>
            </w:pPr>
            <w:r>
              <w:t>0547</w:t>
            </w:r>
          </w:p>
        </w:tc>
        <w:tc>
          <w:tcPr>
            <w:tcW w:w="2600" w:type="dxa"/>
          </w:tcPr>
          <w:p w14:paraId="5CFCB140" w14:textId="77777777" w:rsidR="00B50050" w:rsidRDefault="00B50050" w:rsidP="0088127C">
            <w:pPr>
              <w:pStyle w:val="OtherTableBody"/>
            </w:pPr>
          </w:p>
        </w:tc>
        <w:tc>
          <w:tcPr>
            <w:tcW w:w="1400" w:type="dxa"/>
          </w:tcPr>
          <w:p w14:paraId="6528C37B" w14:textId="77777777" w:rsidR="00B50050" w:rsidRDefault="00B50050" w:rsidP="0088127C">
            <w:pPr>
              <w:pStyle w:val="OtherTableBody"/>
            </w:pPr>
            <w:r>
              <w:t>C</w:t>
            </w:r>
          </w:p>
        </w:tc>
        <w:tc>
          <w:tcPr>
            <w:tcW w:w="4200" w:type="dxa"/>
          </w:tcPr>
          <w:p w14:paraId="67E040B7" w14:textId="77777777" w:rsidR="00B50050" w:rsidRDefault="00B50050" w:rsidP="0088127C">
            <w:pPr>
              <w:pStyle w:val="OtherTableBody"/>
            </w:pPr>
            <w:r>
              <w:t>County/Parish</w:t>
            </w:r>
          </w:p>
        </w:tc>
      </w:tr>
      <w:tr w:rsidR="00B50050" w14:paraId="02BA2E1E" w14:textId="77777777" w:rsidTr="00195548">
        <w:tc>
          <w:tcPr>
            <w:tcW w:w="600" w:type="dxa"/>
          </w:tcPr>
          <w:p w14:paraId="52E678A6" w14:textId="77777777" w:rsidR="00B50050" w:rsidRDefault="00B50050" w:rsidP="0088127C">
            <w:pPr>
              <w:pStyle w:val="OtherTableBody"/>
            </w:pPr>
          </w:p>
        </w:tc>
        <w:tc>
          <w:tcPr>
            <w:tcW w:w="600" w:type="dxa"/>
          </w:tcPr>
          <w:p w14:paraId="6EAF530A" w14:textId="77777777" w:rsidR="00B50050" w:rsidRDefault="00B50050" w:rsidP="0088127C">
            <w:pPr>
              <w:pStyle w:val="OtherTableBody"/>
            </w:pPr>
            <w:r>
              <w:t>0547</w:t>
            </w:r>
          </w:p>
        </w:tc>
        <w:tc>
          <w:tcPr>
            <w:tcW w:w="2600" w:type="dxa"/>
          </w:tcPr>
          <w:p w14:paraId="5711A58F" w14:textId="77777777" w:rsidR="00B50050" w:rsidRDefault="00B50050" w:rsidP="0088127C">
            <w:pPr>
              <w:pStyle w:val="OtherTableBody"/>
            </w:pPr>
          </w:p>
        </w:tc>
        <w:tc>
          <w:tcPr>
            <w:tcW w:w="1400" w:type="dxa"/>
          </w:tcPr>
          <w:p w14:paraId="5B0953C3" w14:textId="77777777" w:rsidR="00B50050" w:rsidRDefault="00B50050" w:rsidP="0088127C">
            <w:pPr>
              <w:pStyle w:val="OtherTableBody"/>
            </w:pPr>
            <w:r>
              <w:t>N</w:t>
            </w:r>
          </w:p>
        </w:tc>
        <w:tc>
          <w:tcPr>
            <w:tcW w:w="4200" w:type="dxa"/>
          </w:tcPr>
          <w:p w14:paraId="0FDF4080" w14:textId="77777777" w:rsidR="00B50050" w:rsidRDefault="00B50050" w:rsidP="0088127C">
            <w:pPr>
              <w:pStyle w:val="OtherTableBody"/>
            </w:pPr>
            <w:r>
              <w:t>Country</w:t>
            </w:r>
          </w:p>
        </w:tc>
      </w:tr>
      <w:tr w:rsidR="00B50050" w14:paraId="622340EE" w14:textId="77777777" w:rsidTr="00195548">
        <w:tc>
          <w:tcPr>
            <w:tcW w:w="600" w:type="dxa"/>
          </w:tcPr>
          <w:p w14:paraId="3B87F08B" w14:textId="77777777" w:rsidR="00B50050" w:rsidRDefault="00B50050" w:rsidP="0088127C">
            <w:pPr>
              <w:pStyle w:val="OtherTableBody"/>
            </w:pPr>
          </w:p>
        </w:tc>
        <w:tc>
          <w:tcPr>
            <w:tcW w:w="600" w:type="dxa"/>
          </w:tcPr>
          <w:p w14:paraId="6923CE73" w14:textId="77777777" w:rsidR="00B50050" w:rsidRDefault="00B50050" w:rsidP="0088127C">
            <w:pPr>
              <w:pStyle w:val="OtherTableBody"/>
            </w:pPr>
            <w:r>
              <w:t>0547</w:t>
            </w:r>
          </w:p>
        </w:tc>
        <w:tc>
          <w:tcPr>
            <w:tcW w:w="2600" w:type="dxa"/>
          </w:tcPr>
          <w:p w14:paraId="1DB40D56" w14:textId="77777777" w:rsidR="00B50050" w:rsidRDefault="00B50050" w:rsidP="0088127C">
            <w:pPr>
              <w:pStyle w:val="OtherTableBody"/>
            </w:pPr>
          </w:p>
        </w:tc>
        <w:tc>
          <w:tcPr>
            <w:tcW w:w="1400" w:type="dxa"/>
          </w:tcPr>
          <w:p w14:paraId="1F7063E0" w14:textId="77777777" w:rsidR="00B50050" w:rsidRDefault="00B50050" w:rsidP="0088127C">
            <w:pPr>
              <w:pStyle w:val="OtherTableBody"/>
            </w:pPr>
            <w:r>
              <w:t>S</w:t>
            </w:r>
          </w:p>
        </w:tc>
        <w:tc>
          <w:tcPr>
            <w:tcW w:w="4200" w:type="dxa"/>
          </w:tcPr>
          <w:p w14:paraId="35B454BA" w14:textId="77777777" w:rsidR="00B50050" w:rsidRDefault="00B50050" w:rsidP="0088127C">
            <w:pPr>
              <w:pStyle w:val="OtherTableBody"/>
            </w:pPr>
            <w:r>
              <w:t>State/Province</w:t>
            </w:r>
          </w:p>
        </w:tc>
      </w:tr>
      <w:tr w:rsidR="00B50050" w14:paraId="0F8B5E81" w14:textId="77777777" w:rsidTr="00195548">
        <w:tc>
          <w:tcPr>
            <w:tcW w:w="600" w:type="dxa"/>
          </w:tcPr>
          <w:p w14:paraId="7D7ED0BC" w14:textId="77777777" w:rsidR="00B50050" w:rsidRDefault="00B50050" w:rsidP="0088127C">
            <w:pPr>
              <w:pStyle w:val="OtherTableBody"/>
            </w:pPr>
            <w:r>
              <w:t>User</w:t>
            </w:r>
          </w:p>
        </w:tc>
        <w:tc>
          <w:tcPr>
            <w:tcW w:w="600" w:type="dxa"/>
          </w:tcPr>
          <w:p w14:paraId="051ABA2E" w14:textId="77777777" w:rsidR="00B50050" w:rsidRDefault="00B50050" w:rsidP="0088127C">
            <w:pPr>
              <w:pStyle w:val="OtherTableBody"/>
            </w:pPr>
          </w:p>
        </w:tc>
        <w:tc>
          <w:tcPr>
            <w:tcW w:w="2600" w:type="dxa"/>
          </w:tcPr>
          <w:p w14:paraId="6D65302E" w14:textId="77777777" w:rsidR="00B50050" w:rsidRDefault="00B50050" w:rsidP="0088127C">
            <w:pPr>
              <w:pStyle w:val="OtherTableBody"/>
            </w:pPr>
            <w:r>
              <w:t>Signatory's Relationship to Subject</w:t>
            </w:r>
          </w:p>
        </w:tc>
        <w:tc>
          <w:tcPr>
            <w:tcW w:w="1400" w:type="dxa"/>
          </w:tcPr>
          <w:p w14:paraId="5DF63AC3" w14:textId="77777777" w:rsidR="00B50050" w:rsidRDefault="00B50050" w:rsidP="0088127C">
            <w:pPr>
              <w:pStyle w:val="OtherTableBody"/>
            </w:pPr>
          </w:p>
        </w:tc>
        <w:tc>
          <w:tcPr>
            <w:tcW w:w="4200" w:type="dxa"/>
          </w:tcPr>
          <w:p w14:paraId="4A3933F7" w14:textId="77777777" w:rsidR="00B50050" w:rsidRDefault="00B50050" w:rsidP="0088127C">
            <w:pPr>
              <w:pStyle w:val="OtherTableBody"/>
            </w:pPr>
          </w:p>
        </w:tc>
      </w:tr>
      <w:tr w:rsidR="00B50050" w14:paraId="06B617E3" w14:textId="77777777" w:rsidTr="00195548">
        <w:tc>
          <w:tcPr>
            <w:tcW w:w="600" w:type="dxa"/>
          </w:tcPr>
          <w:p w14:paraId="70B5312F" w14:textId="77777777" w:rsidR="00B50050" w:rsidRDefault="00B50050" w:rsidP="0088127C">
            <w:pPr>
              <w:pStyle w:val="OtherTableBody"/>
            </w:pPr>
          </w:p>
        </w:tc>
        <w:tc>
          <w:tcPr>
            <w:tcW w:w="600" w:type="dxa"/>
          </w:tcPr>
          <w:p w14:paraId="722CCC5C" w14:textId="77777777" w:rsidR="00B50050" w:rsidRDefault="00B50050" w:rsidP="0088127C">
            <w:pPr>
              <w:pStyle w:val="OtherTableBody"/>
            </w:pPr>
            <w:r>
              <w:t>0548</w:t>
            </w:r>
          </w:p>
        </w:tc>
        <w:tc>
          <w:tcPr>
            <w:tcW w:w="2600" w:type="dxa"/>
          </w:tcPr>
          <w:p w14:paraId="3BA8E207" w14:textId="77777777" w:rsidR="00B50050" w:rsidRDefault="00B50050" w:rsidP="0088127C">
            <w:pPr>
              <w:pStyle w:val="OtherTableBody"/>
            </w:pPr>
          </w:p>
        </w:tc>
        <w:tc>
          <w:tcPr>
            <w:tcW w:w="1400" w:type="dxa"/>
          </w:tcPr>
          <w:p w14:paraId="58F40314" w14:textId="77777777" w:rsidR="00B50050" w:rsidRDefault="00B50050" w:rsidP="0088127C">
            <w:pPr>
              <w:pStyle w:val="OtherTableBody"/>
            </w:pPr>
            <w:r>
              <w:t>1</w:t>
            </w:r>
          </w:p>
        </w:tc>
        <w:tc>
          <w:tcPr>
            <w:tcW w:w="4200" w:type="dxa"/>
          </w:tcPr>
          <w:p w14:paraId="2426FC9F" w14:textId="77777777" w:rsidR="00B50050" w:rsidRDefault="00B50050" w:rsidP="0088127C">
            <w:pPr>
              <w:pStyle w:val="OtherTableBody"/>
            </w:pPr>
            <w:r>
              <w:t>Self</w:t>
            </w:r>
          </w:p>
        </w:tc>
      </w:tr>
      <w:tr w:rsidR="00B50050" w14:paraId="2CF402C8" w14:textId="77777777" w:rsidTr="00195548">
        <w:tc>
          <w:tcPr>
            <w:tcW w:w="600" w:type="dxa"/>
          </w:tcPr>
          <w:p w14:paraId="12BF14D1" w14:textId="77777777" w:rsidR="00B50050" w:rsidRDefault="00B50050" w:rsidP="0088127C">
            <w:pPr>
              <w:pStyle w:val="OtherTableBody"/>
            </w:pPr>
          </w:p>
        </w:tc>
        <w:tc>
          <w:tcPr>
            <w:tcW w:w="600" w:type="dxa"/>
          </w:tcPr>
          <w:p w14:paraId="478E55FD" w14:textId="77777777" w:rsidR="00B50050" w:rsidRDefault="00B50050" w:rsidP="0088127C">
            <w:pPr>
              <w:pStyle w:val="OtherTableBody"/>
            </w:pPr>
            <w:r>
              <w:t>0548</w:t>
            </w:r>
          </w:p>
        </w:tc>
        <w:tc>
          <w:tcPr>
            <w:tcW w:w="2600" w:type="dxa"/>
          </w:tcPr>
          <w:p w14:paraId="3A85B05D" w14:textId="77777777" w:rsidR="00B50050" w:rsidRDefault="00B50050" w:rsidP="0088127C">
            <w:pPr>
              <w:pStyle w:val="OtherTableBody"/>
            </w:pPr>
          </w:p>
        </w:tc>
        <w:tc>
          <w:tcPr>
            <w:tcW w:w="1400" w:type="dxa"/>
          </w:tcPr>
          <w:p w14:paraId="35CBB761" w14:textId="77777777" w:rsidR="00B50050" w:rsidRDefault="00B50050" w:rsidP="0088127C">
            <w:pPr>
              <w:pStyle w:val="OtherTableBody"/>
            </w:pPr>
            <w:r>
              <w:t>2</w:t>
            </w:r>
          </w:p>
        </w:tc>
        <w:tc>
          <w:tcPr>
            <w:tcW w:w="4200" w:type="dxa"/>
          </w:tcPr>
          <w:p w14:paraId="6346C4AD" w14:textId="77777777" w:rsidR="00B50050" w:rsidRDefault="00B50050" w:rsidP="0088127C">
            <w:pPr>
              <w:pStyle w:val="OtherTableBody"/>
            </w:pPr>
            <w:r>
              <w:t>Parent</w:t>
            </w:r>
          </w:p>
        </w:tc>
      </w:tr>
      <w:tr w:rsidR="00B50050" w14:paraId="35869444" w14:textId="77777777" w:rsidTr="00195548">
        <w:tc>
          <w:tcPr>
            <w:tcW w:w="600" w:type="dxa"/>
          </w:tcPr>
          <w:p w14:paraId="281B75A5" w14:textId="77777777" w:rsidR="00B50050" w:rsidRDefault="00B50050" w:rsidP="0088127C">
            <w:pPr>
              <w:pStyle w:val="OtherTableBody"/>
            </w:pPr>
          </w:p>
        </w:tc>
        <w:tc>
          <w:tcPr>
            <w:tcW w:w="600" w:type="dxa"/>
          </w:tcPr>
          <w:p w14:paraId="407CFD41" w14:textId="77777777" w:rsidR="00B50050" w:rsidRDefault="00B50050" w:rsidP="0088127C">
            <w:pPr>
              <w:pStyle w:val="OtherTableBody"/>
            </w:pPr>
            <w:r>
              <w:t>0548</w:t>
            </w:r>
          </w:p>
        </w:tc>
        <w:tc>
          <w:tcPr>
            <w:tcW w:w="2600" w:type="dxa"/>
          </w:tcPr>
          <w:p w14:paraId="160C76F0" w14:textId="77777777" w:rsidR="00B50050" w:rsidRDefault="00B50050" w:rsidP="0088127C">
            <w:pPr>
              <w:pStyle w:val="OtherTableBody"/>
            </w:pPr>
          </w:p>
        </w:tc>
        <w:tc>
          <w:tcPr>
            <w:tcW w:w="1400" w:type="dxa"/>
          </w:tcPr>
          <w:p w14:paraId="773BA43C" w14:textId="77777777" w:rsidR="00B50050" w:rsidRDefault="00B50050" w:rsidP="0088127C">
            <w:pPr>
              <w:pStyle w:val="OtherTableBody"/>
            </w:pPr>
            <w:r>
              <w:t>3</w:t>
            </w:r>
          </w:p>
        </w:tc>
        <w:tc>
          <w:tcPr>
            <w:tcW w:w="4200" w:type="dxa"/>
          </w:tcPr>
          <w:p w14:paraId="461883D6" w14:textId="77777777" w:rsidR="00B50050" w:rsidRDefault="00B50050" w:rsidP="0088127C">
            <w:pPr>
              <w:pStyle w:val="OtherTableBody"/>
            </w:pPr>
            <w:r>
              <w:t>Next of Kin</w:t>
            </w:r>
          </w:p>
        </w:tc>
      </w:tr>
      <w:tr w:rsidR="00B50050" w14:paraId="3A98FD40" w14:textId="77777777" w:rsidTr="00195548">
        <w:tc>
          <w:tcPr>
            <w:tcW w:w="600" w:type="dxa"/>
          </w:tcPr>
          <w:p w14:paraId="06F2C149" w14:textId="77777777" w:rsidR="00B50050" w:rsidRDefault="00B50050" w:rsidP="0088127C">
            <w:pPr>
              <w:pStyle w:val="OtherTableBody"/>
            </w:pPr>
          </w:p>
        </w:tc>
        <w:tc>
          <w:tcPr>
            <w:tcW w:w="600" w:type="dxa"/>
          </w:tcPr>
          <w:p w14:paraId="29EDB30F" w14:textId="77777777" w:rsidR="00B50050" w:rsidRDefault="00B50050" w:rsidP="0088127C">
            <w:pPr>
              <w:pStyle w:val="OtherTableBody"/>
            </w:pPr>
            <w:r>
              <w:t>0548</w:t>
            </w:r>
          </w:p>
        </w:tc>
        <w:tc>
          <w:tcPr>
            <w:tcW w:w="2600" w:type="dxa"/>
          </w:tcPr>
          <w:p w14:paraId="1EFB205E" w14:textId="77777777" w:rsidR="00B50050" w:rsidRDefault="00B50050" w:rsidP="0088127C">
            <w:pPr>
              <w:pStyle w:val="OtherTableBody"/>
            </w:pPr>
          </w:p>
        </w:tc>
        <w:tc>
          <w:tcPr>
            <w:tcW w:w="1400" w:type="dxa"/>
          </w:tcPr>
          <w:p w14:paraId="2315686D" w14:textId="77777777" w:rsidR="00B50050" w:rsidRDefault="00B50050" w:rsidP="0088127C">
            <w:pPr>
              <w:pStyle w:val="OtherTableBody"/>
            </w:pPr>
            <w:r>
              <w:t>4</w:t>
            </w:r>
          </w:p>
        </w:tc>
        <w:tc>
          <w:tcPr>
            <w:tcW w:w="4200" w:type="dxa"/>
          </w:tcPr>
          <w:p w14:paraId="0753F2DF" w14:textId="77777777" w:rsidR="00B50050" w:rsidRDefault="00B50050" w:rsidP="0088127C">
            <w:pPr>
              <w:pStyle w:val="OtherTableBody"/>
            </w:pPr>
            <w:r>
              <w:t>Durable Power of Attorney in Healthcare Affairs</w:t>
            </w:r>
          </w:p>
        </w:tc>
      </w:tr>
      <w:tr w:rsidR="00B50050" w14:paraId="7F0288EF" w14:textId="77777777" w:rsidTr="00195548">
        <w:tc>
          <w:tcPr>
            <w:tcW w:w="600" w:type="dxa"/>
          </w:tcPr>
          <w:p w14:paraId="1A38487C" w14:textId="77777777" w:rsidR="00B50050" w:rsidRDefault="00B50050" w:rsidP="0088127C">
            <w:pPr>
              <w:pStyle w:val="OtherTableBody"/>
            </w:pPr>
          </w:p>
        </w:tc>
        <w:tc>
          <w:tcPr>
            <w:tcW w:w="600" w:type="dxa"/>
          </w:tcPr>
          <w:p w14:paraId="7C41746A" w14:textId="77777777" w:rsidR="00B50050" w:rsidRDefault="00B50050" w:rsidP="0088127C">
            <w:pPr>
              <w:pStyle w:val="OtherTableBody"/>
            </w:pPr>
            <w:r>
              <w:t>0548</w:t>
            </w:r>
          </w:p>
        </w:tc>
        <w:tc>
          <w:tcPr>
            <w:tcW w:w="2600" w:type="dxa"/>
          </w:tcPr>
          <w:p w14:paraId="761C0FA0" w14:textId="77777777" w:rsidR="00B50050" w:rsidRDefault="00B50050" w:rsidP="0088127C">
            <w:pPr>
              <w:pStyle w:val="OtherTableBody"/>
            </w:pPr>
          </w:p>
        </w:tc>
        <w:tc>
          <w:tcPr>
            <w:tcW w:w="1400" w:type="dxa"/>
          </w:tcPr>
          <w:p w14:paraId="2D90568D" w14:textId="77777777" w:rsidR="00B50050" w:rsidRDefault="00B50050" w:rsidP="0088127C">
            <w:pPr>
              <w:pStyle w:val="OtherTableBody"/>
            </w:pPr>
            <w:r>
              <w:t>5</w:t>
            </w:r>
          </w:p>
        </w:tc>
        <w:tc>
          <w:tcPr>
            <w:tcW w:w="4200" w:type="dxa"/>
          </w:tcPr>
          <w:p w14:paraId="15552895" w14:textId="77777777" w:rsidR="00B50050" w:rsidRDefault="00B50050" w:rsidP="0088127C">
            <w:pPr>
              <w:pStyle w:val="OtherTableBody"/>
            </w:pPr>
            <w:r>
              <w:t>Conservator</w:t>
            </w:r>
          </w:p>
        </w:tc>
      </w:tr>
      <w:tr w:rsidR="00B50050" w14:paraId="03B20802" w14:textId="77777777" w:rsidTr="00195548">
        <w:tc>
          <w:tcPr>
            <w:tcW w:w="600" w:type="dxa"/>
          </w:tcPr>
          <w:p w14:paraId="1F4C2A7E" w14:textId="77777777" w:rsidR="00B50050" w:rsidRDefault="00B50050" w:rsidP="0088127C">
            <w:pPr>
              <w:pStyle w:val="OtherTableBody"/>
            </w:pPr>
          </w:p>
        </w:tc>
        <w:tc>
          <w:tcPr>
            <w:tcW w:w="600" w:type="dxa"/>
          </w:tcPr>
          <w:p w14:paraId="4806EC61" w14:textId="77777777" w:rsidR="00B50050" w:rsidRDefault="00B50050" w:rsidP="0088127C">
            <w:pPr>
              <w:pStyle w:val="OtherTableBody"/>
            </w:pPr>
            <w:r>
              <w:t>0548</w:t>
            </w:r>
          </w:p>
        </w:tc>
        <w:tc>
          <w:tcPr>
            <w:tcW w:w="2600" w:type="dxa"/>
          </w:tcPr>
          <w:p w14:paraId="4CA71F74" w14:textId="77777777" w:rsidR="00B50050" w:rsidRDefault="00B50050" w:rsidP="0088127C">
            <w:pPr>
              <w:pStyle w:val="OtherTableBody"/>
            </w:pPr>
          </w:p>
        </w:tc>
        <w:tc>
          <w:tcPr>
            <w:tcW w:w="1400" w:type="dxa"/>
          </w:tcPr>
          <w:p w14:paraId="426E734A" w14:textId="77777777" w:rsidR="00B50050" w:rsidRDefault="00B50050" w:rsidP="0088127C">
            <w:pPr>
              <w:pStyle w:val="OtherTableBody"/>
            </w:pPr>
            <w:r>
              <w:t>6</w:t>
            </w:r>
          </w:p>
        </w:tc>
        <w:tc>
          <w:tcPr>
            <w:tcW w:w="4200" w:type="dxa"/>
          </w:tcPr>
          <w:p w14:paraId="2249C908" w14:textId="77777777" w:rsidR="00B50050" w:rsidRDefault="00B50050" w:rsidP="0088127C">
            <w:pPr>
              <w:pStyle w:val="OtherTableBody"/>
            </w:pPr>
            <w:r>
              <w:t>Emergent Practitioner (practitioner judging case as emergency requiring care without a consent)</w:t>
            </w:r>
          </w:p>
        </w:tc>
      </w:tr>
      <w:tr w:rsidR="00B50050" w14:paraId="22563FC4" w14:textId="77777777" w:rsidTr="00195548">
        <w:tc>
          <w:tcPr>
            <w:tcW w:w="600" w:type="dxa"/>
          </w:tcPr>
          <w:p w14:paraId="5FE9EEDF" w14:textId="77777777" w:rsidR="00B50050" w:rsidRDefault="00B50050" w:rsidP="0088127C">
            <w:pPr>
              <w:pStyle w:val="OtherTableBody"/>
            </w:pPr>
          </w:p>
        </w:tc>
        <w:tc>
          <w:tcPr>
            <w:tcW w:w="600" w:type="dxa"/>
          </w:tcPr>
          <w:p w14:paraId="2C7DB90E" w14:textId="77777777" w:rsidR="00B50050" w:rsidRDefault="00B50050" w:rsidP="0088127C">
            <w:pPr>
              <w:pStyle w:val="OtherTableBody"/>
            </w:pPr>
            <w:r>
              <w:t>0548</w:t>
            </w:r>
          </w:p>
        </w:tc>
        <w:tc>
          <w:tcPr>
            <w:tcW w:w="2600" w:type="dxa"/>
          </w:tcPr>
          <w:p w14:paraId="6E3111F8" w14:textId="77777777" w:rsidR="00B50050" w:rsidRDefault="00B50050" w:rsidP="0088127C">
            <w:pPr>
              <w:pStyle w:val="OtherTableBody"/>
            </w:pPr>
          </w:p>
        </w:tc>
        <w:tc>
          <w:tcPr>
            <w:tcW w:w="1400" w:type="dxa"/>
          </w:tcPr>
          <w:p w14:paraId="6B8B46A9" w14:textId="77777777" w:rsidR="00B50050" w:rsidRDefault="00B50050" w:rsidP="0088127C">
            <w:pPr>
              <w:pStyle w:val="OtherTableBody"/>
            </w:pPr>
            <w:r>
              <w:t>7</w:t>
            </w:r>
          </w:p>
        </w:tc>
        <w:tc>
          <w:tcPr>
            <w:tcW w:w="4200" w:type="dxa"/>
          </w:tcPr>
          <w:p w14:paraId="5922AD11" w14:textId="77777777" w:rsidR="00B50050" w:rsidRDefault="00B50050" w:rsidP="0088127C">
            <w:pPr>
              <w:pStyle w:val="OtherTableBody"/>
            </w:pPr>
            <w:r>
              <w:t>Non-Emergent Practitioner (i.e. medical ethics committee)</w:t>
            </w:r>
          </w:p>
        </w:tc>
      </w:tr>
      <w:tr w:rsidR="00B50050" w14:paraId="5555F12E" w14:textId="77777777" w:rsidTr="00195548">
        <w:tc>
          <w:tcPr>
            <w:tcW w:w="600" w:type="dxa"/>
          </w:tcPr>
          <w:p w14:paraId="61D90CD4" w14:textId="77777777" w:rsidR="00B50050" w:rsidRDefault="00B50050" w:rsidP="0088127C">
            <w:pPr>
              <w:pStyle w:val="OtherTableBody"/>
            </w:pPr>
            <w:r>
              <w:t>External</w:t>
            </w:r>
          </w:p>
        </w:tc>
        <w:tc>
          <w:tcPr>
            <w:tcW w:w="600" w:type="dxa"/>
          </w:tcPr>
          <w:p w14:paraId="5ECE1DEB" w14:textId="77777777" w:rsidR="00B50050" w:rsidRDefault="00B50050" w:rsidP="0088127C">
            <w:pPr>
              <w:pStyle w:val="OtherTableBody"/>
            </w:pPr>
          </w:p>
        </w:tc>
        <w:tc>
          <w:tcPr>
            <w:tcW w:w="2600" w:type="dxa"/>
          </w:tcPr>
          <w:p w14:paraId="245EB8B5" w14:textId="77777777" w:rsidR="00B50050" w:rsidRDefault="00B50050" w:rsidP="0088127C">
            <w:pPr>
              <w:pStyle w:val="OtherTableBody"/>
            </w:pPr>
            <w:r>
              <w:t>NDC Codes</w:t>
            </w:r>
          </w:p>
        </w:tc>
        <w:tc>
          <w:tcPr>
            <w:tcW w:w="1400" w:type="dxa"/>
          </w:tcPr>
          <w:p w14:paraId="60E0C6A7" w14:textId="77777777" w:rsidR="00B50050" w:rsidRDefault="00B50050" w:rsidP="0088127C">
            <w:pPr>
              <w:pStyle w:val="OtherTableBody"/>
            </w:pPr>
          </w:p>
        </w:tc>
        <w:tc>
          <w:tcPr>
            <w:tcW w:w="4200" w:type="dxa"/>
          </w:tcPr>
          <w:p w14:paraId="2A31D8C6" w14:textId="77777777" w:rsidR="00B50050" w:rsidRDefault="00B50050" w:rsidP="0088127C">
            <w:pPr>
              <w:pStyle w:val="OtherTableBody"/>
            </w:pPr>
          </w:p>
        </w:tc>
      </w:tr>
      <w:tr w:rsidR="00B50050" w14:paraId="6D23C688" w14:textId="77777777" w:rsidTr="00195548">
        <w:tc>
          <w:tcPr>
            <w:tcW w:w="600" w:type="dxa"/>
          </w:tcPr>
          <w:p w14:paraId="5D1255F7" w14:textId="77777777" w:rsidR="00B50050" w:rsidRDefault="00B50050" w:rsidP="0088127C">
            <w:pPr>
              <w:pStyle w:val="OtherTableBody"/>
            </w:pPr>
          </w:p>
        </w:tc>
        <w:tc>
          <w:tcPr>
            <w:tcW w:w="600" w:type="dxa"/>
          </w:tcPr>
          <w:p w14:paraId="2378BFEC" w14:textId="77777777" w:rsidR="00B50050" w:rsidRDefault="00B50050" w:rsidP="0088127C">
            <w:pPr>
              <w:pStyle w:val="OtherTableBody"/>
            </w:pPr>
            <w:r>
              <w:t>0549</w:t>
            </w:r>
          </w:p>
        </w:tc>
        <w:tc>
          <w:tcPr>
            <w:tcW w:w="2600" w:type="dxa"/>
          </w:tcPr>
          <w:p w14:paraId="6A677661" w14:textId="77777777" w:rsidR="00B50050" w:rsidRDefault="00B50050" w:rsidP="0088127C">
            <w:pPr>
              <w:pStyle w:val="OtherTableBody"/>
            </w:pPr>
          </w:p>
        </w:tc>
        <w:tc>
          <w:tcPr>
            <w:tcW w:w="1400" w:type="dxa"/>
          </w:tcPr>
          <w:p w14:paraId="1E35698A" w14:textId="77777777" w:rsidR="00B50050" w:rsidRDefault="00B50050" w:rsidP="0088127C">
            <w:pPr>
              <w:pStyle w:val="OtherTableBody"/>
            </w:pPr>
            <w:r>
              <w:t>...</w:t>
            </w:r>
          </w:p>
        </w:tc>
        <w:tc>
          <w:tcPr>
            <w:tcW w:w="4200" w:type="dxa"/>
          </w:tcPr>
          <w:p w14:paraId="021EA81B" w14:textId="77777777" w:rsidR="00B50050" w:rsidRDefault="00B50050" w:rsidP="0088127C">
            <w:pPr>
              <w:pStyle w:val="OtherTableBody"/>
            </w:pPr>
            <w:r>
              <w:t>No suggested values defined</w:t>
            </w:r>
          </w:p>
        </w:tc>
      </w:tr>
      <w:tr w:rsidR="00B50050" w14:paraId="45E04A6D" w14:textId="77777777" w:rsidTr="00195548">
        <w:tc>
          <w:tcPr>
            <w:tcW w:w="600" w:type="dxa"/>
          </w:tcPr>
          <w:p w14:paraId="10844E7D" w14:textId="77777777" w:rsidR="00B50050" w:rsidRDefault="00B50050" w:rsidP="0088127C">
            <w:pPr>
              <w:pStyle w:val="OtherTableBody"/>
            </w:pPr>
            <w:r>
              <w:t>HL7</w:t>
            </w:r>
          </w:p>
        </w:tc>
        <w:tc>
          <w:tcPr>
            <w:tcW w:w="600" w:type="dxa"/>
          </w:tcPr>
          <w:p w14:paraId="3EC3DE5D" w14:textId="77777777" w:rsidR="00B50050" w:rsidRDefault="00B50050" w:rsidP="0088127C">
            <w:pPr>
              <w:pStyle w:val="OtherTableBody"/>
            </w:pPr>
          </w:p>
        </w:tc>
        <w:tc>
          <w:tcPr>
            <w:tcW w:w="2600" w:type="dxa"/>
          </w:tcPr>
          <w:p w14:paraId="7B365E2A" w14:textId="77777777" w:rsidR="00B50050" w:rsidRDefault="00B50050" w:rsidP="0088127C">
            <w:pPr>
              <w:pStyle w:val="OtherTableBody"/>
            </w:pPr>
            <w:r>
              <w:t>Body Parts</w:t>
            </w:r>
          </w:p>
        </w:tc>
        <w:tc>
          <w:tcPr>
            <w:tcW w:w="1400" w:type="dxa"/>
          </w:tcPr>
          <w:p w14:paraId="6FC75CED" w14:textId="77777777" w:rsidR="00B50050" w:rsidRDefault="00B50050" w:rsidP="0088127C">
            <w:pPr>
              <w:pStyle w:val="OtherTableBody"/>
            </w:pPr>
          </w:p>
        </w:tc>
        <w:tc>
          <w:tcPr>
            <w:tcW w:w="4200" w:type="dxa"/>
          </w:tcPr>
          <w:p w14:paraId="4E44F10C" w14:textId="77777777" w:rsidR="00B50050" w:rsidRDefault="00B50050" w:rsidP="0088127C">
            <w:pPr>
              <w:pStyle w:val="OtherTableBody"/>
            </w:pPr>
          </w:p>
        </w:tc>
      </w:tr>
      <w:tr w:rsidR="00B50050" w14:paraId="4D80DBC2" w14:textId="77777777" w:rsidTr="00195548">
        <w:tc>
          <w:tcPr>
            <w:tcW w:w="600" w:type="dxa"/>
          </w:tcPr>
          <w:p w14:paraId="4894151C" w14:textId="77777777" w:rsidR="00B50050" w:rsidRDefault="00B50050" w:rsidP="0088127C">
            <w:pPr>
              <w:pStyle w:val="OtherTableBody"/>
            </w:pPr>
          </w:p>
        </w:tc>
        <w:tc>
          <w:tcPr>
            <w:tcW w:w="600" w:type="dxa"/>
          </w:tcPr>
          <w:p w14:paraId="73FAA105" w14:textId="77777777" w:rsidR="00B50050" w:rsidRDefault="00B50050" w:rsidP="0088127C">
            <w:pPr>
              <w:pStyle w:val="OtherTableBody"/>
            </w:pPr>
            <w:r>
              <w:t>0550</w:t>
            </w:r>
          </w:p>
        </w:tc>
        <w:tc>
          <w:tcPr>
            <w:tcW w:w="2600" w:type="dxa"/>
          </w:tcPr>
          <w:p w14:paraId="71003273" w14:textId="77777777" w:rsidR="00B50050" w:rsidRDefault="00B50050" w:rsidP="0088127C">
            <w:pPr>
              <w:pStyle w:val="OtherTableBody"/>
            </w:pPr>
          </w:p>
        </w:tc>
        <w:tc>
          <w:tcPr>
            <w:tcW w:w="1400" w:type="dxa"/>
          </w:tcPr>
          <w:p w14:paraId="2F9C6CE0" w14:textId="77777777" w:rsidR="00B50050" w:rsidRDefault="00B50050" w:rsidP="0088127C">
            <w:pPr>
              <w:pStyle w:val="OtherTableBody"/>
            </w:pPr>
            <w:r>
              <w:t>Â </w:t>
            </w:r>
          </w:p>
        </w:tc>
        <w:tc>
          <w:tcPr>
            <w:tcW w:w="4200" w:type="dxa"/>
          </w:tcPr>
          <w:p w14:paraId="1F099409" w14:textId="77777777" w:rsidR="00B50050" w:rsidRDefault="00B50050" w:rsidP="0088127C">
            <w:pPr>
              <w:pStyle w:val="OtherTableBody"/>
            </w:pPr>
            <w:r>
              <w:t>External Jugular</w:t>
            </w:r>
          </w:p>
        </w:tc>
      </w:tr>
      <w:tr w:rsidR="00B50050" w14:paraId="3B27F19B" w14:textId="77777777" w:rsidTr="00195548">
        <w:tc>
          <w:tcPr>
            <w:tcW w:w="600" w:type="dxa"/>
          </w:tcPr>
          <w:p w14:paraId="637B8E0C" w14:textId="77777777" w:rsidR="00B50050" w:rsidRDefault="00B50050" w:rsidP="0088127C">
            <w:pPr>
              <w:pStyle w:val="OtherTableBody"/>
            </w:pPr>
          </w:p>
        </w:tc>
        <w:tc>
          <w:tcPr>
            <w:tcW w:w="600" w:type="dxa"/>
          </w:tcPr>
          <w:p w14:paraId="160543C5" w14:textId="77777777" w:rsidR="00B50050" w:rsidRDefault="00B50050" w:rsidP="0088127C">
            <w:pPr>
              <w:pStyle w:val="OtherTableBody"/>
            </w:pPr>
            <w:r>
              <w:t>0550</w:t>
            </w:r>
          </w:p>
        </w:tc>
        <w:tc>
          <w:tcPr>
            <w:tcW w:w="2600" w:type="dxa"/>
          </w:tcPr>
          <w:p w14:paraId="63059523" w14:textId="77777777" w:rsidR="00B50050" w:rsidRDefault="00B50050" w:rsidP="0088127C">
            <w:pPr>
              <w:pStyle w:val="OtherTableBody"/>
            </w:pPr>
          </w:p>
        </w:tc>
        <w:tc>
          <w:tcPr>
            <w:tcW w:w="1400" w:type="dxa"/>
          </w:tcPr>
          <w:p w14:paraId="68373EDF" w14:textId="77777777" w:rsidR="00B50050" w:rsidRDefault="00B50050" w:rsidP="0088127C">
            <w:pPr>
              <w:pStyle w:val="OtherTableBody"/>
            </w:pPr>
            <w:r>
              <w:t>ACET</w:t>
            </w:r>
          </w:p>
        </w:tc>
        <w:tc>
          <w:tcPr>
            <w:tcW w:w="4200" w:type="dxa"/>
          </w:tcPr>
          <w:p w14:paraId="2A73E514" w14:textId="77777777" w:rsidR="00B50050" w:rsidRDefault="00B50050" w:rsidP="0088127C">
            <w:pPr>
              <w:pStyle w:val="OtherTableBody"/>
            </w:pPr>
            <w:r>
              <w:t>Acetabulum</w:t>
            </w:r>
          </w:p>
        </w:tc>
      </w:tr>
      <w:tr w:rsidR="00B50050" w14:paraId="07778261" w14:textId="77777777" w:rsidTr="00195548">
        <w:tc>
          <w:tcPr>
            <w:tcW w:w="600" w:type="dxa"/>
          </w:tcPr>
          <w:p w14:paraId="066C89C6" w14:textId="77777777" w:rsidR="00B50050" w:rsidRDefault="00B50050" w:rsidP="0088127C">
            <w:pPr>
              <w:pStyle w:val="OtherTableBody"/>
            </w:pPr>
          </w:p>
        </w:tc>
        <w:tc>
          <w:tcPr>
            <w:tcW w:w="600" w:type="dxa"/>
          </w:tcPr>
          <w:p w14:paraId="0CEE28D4" w14:textId="77777777" w:rsidR="00B50050" w:rsidRDefault="00B50050" w:rsidP="0088127C">
            <w:pPr>
              <w:pStyle w:val="OtherTableBody"/>
            </w:pPr>
            <w:r>
              <w:t>0550</w:t>
            </w:r>
          </w:p>
        </w:tc>
        <w:tc>
          <w:tcPr>
            <w:tcW w:w="2600" w:type="dxa"/>
          </w:tcPr>
          <w:p w14:paraId="27A113D3" w14:textId="77777777" w:rsidR="00B50050" w:rsidRDefault="00B50050" w:rsidP="0088127C">
            <w:pPr>
              <w:pStyle w:val="OtherTableBody"/>
            </w:pPr>
          </w:p>
        </w:tc>
        <w:tc>
          <w:tcPr>
            <w:tcW w:w="1400" w:type="dxa"/>
          </w:tcPr>
          <w:p w14:paraId="69825214" w14:textId="77777777" w:rsidR="00B50050" w:rsidRDefault="00B50050" w:rsidP="0088127C">
            <w:pPr>
              <w:pStyle w:val="OtherTableBody"/>
            </w:pPr>
            <w:r>
              <w:t>ACHIL</w:t>
            </w:r>
          </w:p>
        </w:tc>
        <w:tc>
          <w:tcPr>
            <w:tcW w:w="4200" w:type="dxa"/>
          </w:tcPr>
          <w:p w14:paraId="4793AD98" w14:textId="77777777" w:rsidR="00B50050" w:rsidRDefault="00B50050" w:rsidP="0088127C">
            <w:pPr>
              <w:pStyle w:val="OtherTableBody"/>
            </w:pPr>
            <w:r>
              <w:t>Achilles</w:t>
            </w:r>
          </w:p>
        </w:tc>
      </w:tr>
      <w:tr w:rsidR="00B50050" w14:paraId="357474DB" w14:textId="77777777" w:rsidTr="00195548">
        <w:tc>
          <w:tcPr>
            <w:tcW w:w="600" w:type="dxa"/>
          </w:tcPr>
          <w:p w14:paraId="0ED174C5" w14:textId="77777777" w:rsidR="00B50050" w:rsidRDefault="00B50050" w:rsidP="0088127C">
            <w:pPr>
              <w:pStyle w:val="OtherTableBody"/>
            </w:pPr>
          </w:p>
        </w:tc>
        <w:tc>
          <w:tcPr>
            <w:tcW w:w="600" w:type="dxa"/>
          </w:tcPr>
          <w:p w14:paraId="14795F85" w14:textId="77777777" w:rsidR="00B50050" w:rsidRDefault="00B50050" w:rsidP="0088127C">
            <w:pPr>
              <w:pStyle w:val="OtherTableBody"/>
            </w:pPr>
            <w:r>
              <w:t>0550</w:t>
            </w:r>
          </w:p>
        </w:tc>
        <w:tc>
          <w:tcPr>
            <w:tcW w:w="2600" w:type="dxa"/>
          </w:tcPr>
          <w:p w14:paraId="0F521C67" w14:textId="77777777" w:rsidR="00B50050" w:rsidRDefault="00B50050" w:rsidP="0088127C">
            <w:pPr>
              <w:pStyle w:val="OtherTableBody"/>
            </w:pPr>
          </w:p>
        </w:tc>
        <w:tc>
          <w:tcPr>
            <w:tcW w:w="1400" w:type="dxa"/>
          </w:tcPr>
          <w:p w14:paraId="5C185FE7" w14:textId="77777777" w:rsidR="00B50050" w:rsidRDefault="00B50050" w:rsidP="0088127C">
            <w:pPr>
              <w:pStyle w:val="OtherTableBody"/>
            </w:pPr>
            <w:r>
              <w:t>ADB</w:t>
            </w:r>
          </w:p>
        </w:tc>
        <w:tc>
          <w:tcPr>
            <w:tcW w:w="4200" w:type="dxa"/>
          </w:tcPr>
          <w:p w14:paraId="2E23FB82" w14:textId="77777777" w:rsidR="00B50050" w:rsidRDefault="00B50050" w:rsidP="0088127C">
            <w:pPr>
              <w:pStyle w:val="OtherTableBody"/>
            </w:pPr>
            <w:r>
              <w:t>Abdomen</w:t>
            </w:r>
          </w:p>
        </w:tc>
      </w:tr>
      <w:tr w:rsidR="00B50050" w14:paraId="1EE25E8E" w14:textId="77777777" w:rsidTr="00195548">
        <w:tc>
          <w:tcPr>
            <w:tcW w:w="600" w:type="dxa"/>
          </w:tcPr>
          <w:p w14:paraId="4FB3CC1A" w14:textId="77777777" w:rsidR="00B50050" w:rsidRDefault="00B50050" w:rsidP="0088127C">
            <w:pPr>
              <w:pStyle w:val="OtherTableBody"/>
            </w:pPr>
          </w:p>
        </w:tc>
        <w:tc>
          <w:tcPr>
            <w:tcW w:w="600" w:type="dxa"/>
          </w:tcPr>
          <w:p w14:paraId="3FA9D36B" w14:textId="77777777" w:rsidR="00B50050" w:rsidRDefault="00B50050" w:rsidP="0088127C">
            <w:pPr>
              <w:pStyle w:val="OtherTableBody"/>
            </w:pPr>
            <w:r>
              <w:t>0550</w:t>
            </w:r>
          </w:p>
        </w:tc>
        <w:tc>
          <w:tcPr>
            <w:tcW w:w="2600" w:type="dxa"/>
          </w:tcPr>
          <w:p w14:paraId="71207EC5" w14:textId="77777777" w:rsidR="00B50050" w:rsidRDefault="00B50050" w:rsidP="0088127C">
            <w:pPr>
              <w:pStyle w:val="OtherTableBody"/>
            </w:pPr>
          </w:p>
        </w:tc>
        <w:tc>
          <w:tcPr>
            <w:tcW w:w="1400" w:type="dxa"/>
          </w:tcPr>
          <w:p w14:paraId="06AC2FAD" w14:textId="77777777" w:rsidR="00B50050" w:rsidRDefault="00B50050" w:rsidP="0088127C">
            <w:pPr>
              <w:pStyle w:val="OtherTableBody"/>
            </w:pPr>
            <w:r>
              <w:t>ADE</w:t>
            </w:r>
          </w:p>
        </w:tc>
        <w:tc>
          <w:tcPr>
            <w:tcW w:w="4200" w:type="dxa"/>
          </w:tcPr>
          <w:p w14:paraId="16ADA6BD" w14:textId="77777777" w:rsidR="00B50050" w:rsidRDefault="00B50050" w:rsidP="0088127C">
            <w:pPr>
              <w:pStyle w:val="OtherTableBody"/>
            </w:pPr>
            <w:r>
              <w:t>Adenoids</w:t>
            </w:r>
          </w:p>
        </w:tc>
      </w:tr>
      <w:tr w:rsidR="00B50050" w14:paraId="062F216C" w14:textId="77777777" w:rsidTr="00195548">
        <w:tc>
          <w:tcPr>
            <w:tcW w:w="600" w:type="dxa"/>
          </w:tcPr>
          <w:p w14:paraId="6D522268" w14:textId="77777777" w:rsidR="00B50050" w:rsidRDefault="00B50050" w:rsidP="0088127C">
            <w:pPr>
              <w:pStyle w:val="OtherTableBody"/>
            </w:pPr>
          </w:p>
        </w:tc>
        <w:tc>
          <w:tcPr>
            <w:tcW w:w="600" w:type="dxa"/>
          </w:tcPr>
          <w:p w14:paraId="02FEF229" w14:textId="77777777" w:rsidR="00B50050" w:rsidRDefault="00B50050" w:rsidP="0088127C">
            <w:pPr>
              <w:pStyle w:val="OtherTableBody"/>
            </w:pPr>
            <w:r>
              <w:t>0550</w:t>
            </w:r>
          </w:p>
        </w:tc>
        <w:tc>
          <w:tcPr>
            <w:tcW w:w="2600" w:type="dxa"/>
          </w:tcPr>
          <w:p w14:paraId="099CC479" w14:textId="77777777" w:rsidR="00B50050" w:rsidRDefault="00B50050" w:rsidP="0088127C">
            <w:pPr>
              <w:pStyle w:val="OtherTableBody"/>
            </w:pPr>
          </w:p>
        </w:tc>
        <w:tc>
          <w:tcPr>
            <w:tcW w:w="1400" w:type="dxa"/>
          </w:tcPr>
          <w:p w14:paraId="5E2A0490" w14:textId="77777777" w:rsidR="00B50050" w:rsidRDefault="00B50050" w:rsidP="0088127C">
            <w:pPr>
              <w:pStyle w:val="OtherTableBody"/>
            </w:pPr>
            <w:r>
              <w:t>ADR</w:t>
            </w:r>
          </w:p>
        </w:tc>
        <w:tc>
          <w:tcPr>
            <w:tcW w:w="4200" w:type="dxa"/>
          </w:tcPr>
          <w:p w14:paraId="0CFDF866" w14:textId="77777777" w:rsidR="00B50050" w:rsidRDefault="00B50050" w:rsidP="0088127C">
            <w:pPr>
              <w:pStyle w:val="OtherTableBody"/>
            </w:pPr>
            <w:r>
              <w:t>Adrenal</w:t>
            </w:r>
          </w:p>
        </w:tc>
      </w:tr>
      <w:tr w:rsidR="00B50050" w14:paraId="43B3A418" w14:textId="77777777" w:rsidTr="00195548">
        <w:tc>
          <w:tcPr>
            <w:tcW w:w="600" w:type="dxa"/>
          </w:tcPr>
          <w:p w14:paraId="5921E0D5" w14:textId="77777777" w:rsidR="00B50050" w:rsidRDefault="00B50050" w:rsidP="0088127C">
            <w:pPr>
              <w:pStyle w:val="OtherTableBody"/>
            </w:pPr>
          </w:p>
        </w:tc>
        <w:tc>
          <w:tcPr>
            <w:tcW w:w="600" w:type="dxa"/>
          </w:tcPr>
          <w:p w14:paraId="03BB38DA" w14:textId="77777777" w:rsidR="00B50050" w:rsidRDefault="00B50050" w:rsidP="0088127C">
            <w:pPr>
              <w:pStyle w:val="OtherTableBody"/>
            </w:pPr>
            <w:r>
              <w:t>0550</w:t>
            </w:r>
          </w:p>
        </w:tc>
        <w:tc>
          <w:tcPr>
            <w:tcW w:w="2600" w:type="dxa"/>
          </w:tcPr>
          <w:p w14:paraId="4080C522" w14:textId="77777777" w:rsidR="00B50050" w:rsidRDefault="00B50050" w:rsidP="0088127C">
            <w:pPr>
              <w:pStyle w:val="OtherTableBody"/>
            </w:pPr>
          </w:p>
        </w:tc>
        <w:tc>
          <w:tcPr>
            <w:tcW w:w="1400" w:type="dxa"/>
          </w:tcPr>
          <w:p w14:paraId="27177D33" w14:textId="77777777" w:rsidR="00B50050" w:rsidRDefault="00B50050" w:rsidP="0088127C">
            <w:pPr>
              <w:pStyle w:val="OtherTableBody"/>
            </w:pPr>
            <w:r>
              <w:t>AMN</w:t>
            </w:r>
          </w:p>
        </w:tc>
        <w:tc>
          <w:tcPr>
            <w:tcW w:w="4200" w:type="dxa"/>
          </w:tcPr>
          <w:p w14:paraId="4B2ACAD1" w14:textId="77777777" w:rsidR="00B50050" w:rsidRDefault="00B50050" w:rsidP="0088127C">
            <w:pPr>
              <w:pStyle w:val="OtherTableBody"/>
            </w:pPr>
            <w:r>
              <w:t>Amniotic fluid</w:t>
            </w:r>
          </w:p>
        </w:tc>
      </w:tr>
      <w:tr w:rsidR="00B50050" w14:paraId="4886CE6A" w14:textId="77777777" w:rsidTr="00195548">
        <w:tc>
          <w:tcPr>
            <w:tcW w:w="600" w:type="dxa"/>
          </w:tcPr>
          <w:p w14:paraId="5DAB0356" w14:textId="77777777" w:rsidR="00B50050" w:rsidRDefault="00B50050" w:rsidP="0088127C">
            <w:pPr>
              <w:pStyle w:val="OtherTableBody"/>
            </w:pPr>
          </w:p>
        </w:tc>
        <w:tc>
          <w:tcPr>
            <w:tcW w:w="600" w:type="dxa"/>
          </w:tcPr>
          <w:p w14:paraId="04ABD330" w14:textId="77777777" w:rsidR="00B50050" w:rsidRDefault="00B50050" w:rsidP="0088127C">
            <w:pPr>
              <w:pStyle w:val="OtherTableBody"/>
            </w:pPr>
            <w:r>
              <w:t>0550</w:t>
            </w:r>
          </w:p>
        </w:tc>
        <w:tc>
          <w:tcPr>
            <w:tcW w:w="2600" w:type="dxa"/>
          </w:tcPr>
          <w:p w14:paraId="4ED17CDA" w14:textId="77777777" w:rsidR="00B50050" w:rsidRDefault="00B50050" w:rsidP="0088127C">
            <w:pPr>
              <w:pStyle w:val="OtherTableBody"/>
            </w:pPr>
          </w:p>
        </w:tc>
        <w:tc>
          <w:tcPr>
            <w:tcW w:w="1400" w:type="dxa"/>
          </w:tcPr>
          <w:p w14:paraId="55AF9BAC" w14:textId="77777777" w:rsidR="00B50050" w:rsidRDefault="00B50050" w:rsidP="0088127C">
            <w:pPr>
              <w:pStyle w:val="OtherTableBody"/>
            </w:pPr>
            <w:r>
              <w:t>AMS</w:t>
            </w:r>
          </w:p>
        </w:tc>
        <w:tc>
          <w:tcPr>
            <w:tcW w:w="4200" w:type="dxa"/>
          </w:tcPr>
          <w:p w14:paraId="4CF40594" w14:textId="77777777" w:rsidR="00B50050" w:rsidRDefault="00B50050" w:rsidP="0088127C">
            <w:pPr>
              <w:pStyle w:val="OtherTableBody"/>
            </w:pPr>
            <w:r>
              <w:t>Amniotic Sac</w:t>
            </w:r>
          </w:p>
        </w:tc>
      </w:tr>
      <w:tr w:rsidR="00B50050" w14:paraId="7DC95AA6" w14:textId="77777777" w:rsidTr="00195548">
        <w:tc>
          <w:tcPr>
            <w:tcW w:w="600" w:type="dxa"/>
          </w:tcPr>
          <w:p w14:paraId="76A99591" w14:textId="77777777" w:rsidR="00B50050" w:rsidRDefault="00B50050" w:rsidP="0088127C">
            <w:pPr>
              <w:pStyle w:val="OtherTableBody"/>
            </w:pPr>
          </w:p>
        </w:tc>
        <w:tc>
          <w:tcPr>
            <w:tcW w:w="600" w:type="dxa"/>
          </w:tcPr>
          <w:p w14:paraId="62DBCC71" w14:textId="77777777" w:rsidR="00B50050" w:rsidRDefault="00B50050" w:rsidP="0088127C">
            <w:pPr>
              <w:pStyle w:val="OtherTableBody"/>
            </w:pPr>
            <w:r>
              <w:t>0550</w:t>
            </w:r>
          </w:p>
        </w:tc>
        <w:tc>
          <w:tcPr>
            <w:tcW w:w="2600" w:type="dxa"/>
          </w:tcPr>
          <w:p w14:paraId="253EF321" w14:textId="77777777" w:rsidR="00B50050" w:rsidRDefault="00B50050" w:rsidP="0088127C">
            <w:pPr>
              <w:pStyle w:val="OtherTableBody"/>
            </w:pPr>
          </w:p>
        </w:tc>
        <w:tc>
          <w:tcPr>
            <w:tcW w:w="1400" w:type="dxa"/>
          </w:tcPr>
          <w:p w14:paraId="7B01F7ED" w14:textId="77777777" w:rsidR="00B50050" w:rsidRDefault="00B50050" w:rsidP="0088127C">
            <w:pPr>
              <w:pStyle w:val="OtherTableBody"/>
            </w:pPr>
            <w:r>
              <w:t>ANAL</w:t>
            </w:r>
          </w:p>
        </w:tc>
        <w:tc>
          <w:tcPr>
            <w:tcW w:w="4200" w:type="dxa"/>
          </w:tcPr>
          <w:p w14:paraId="15912F1E" w14:textId="77777777" w:rsidR="00B50050" w:rsidRDefault="00B50050" w:rsidP="0088127C">
            <w:pPr>
              <w:pStyle w:val="OtherTableBody"/>
            </w:pPr>
            <w:r>
              <w:t>Anal</w:t>
            </w:r>
          </w:p>
        </w:tc>
      </w:tr>
      <w:tr w:rsidR="00B50050" w14:paraId="1FFFA93A" w14:textId="77777777" w:rsidTr="00195548">
        <w:tc>
          <w:tcPr>
            <w:tcW w:w="600" w:type="dxa"/>
          </w:tcPr>
          <w:p w14:paraId="30A7A0D2" w14:textId="77777777" w:rsidR="00B50050" w:rsidRDefault="00B50050" w:rsidP="0088127C">
            <w:pPr>
              <w:pStyle w:val="OtherTableBody"/>
            </w:pPr>
          </w:p>
        </w:tc>
        <w:tc>
          <w:tcPr>
            <w:tcW w:w="600" w:type="dxa"/>
          </w:tcPr>
          <w:p w14:paraId="29D15E59" w14:textId="77777777" w:rsidR="00B50050" w:rsidRDefault="00B50050" w:rsidP="0088127C">
            <w:pPr>
              <w:pStyle w:val="OtherTableBody"/>
            </w:pPr>
            <w:r>
              <w:t>0550</w:t>
            </w:r>
          </w:p>
        </w:tc>
        <w:tc>
          <w:tcPr>
            <w:tcW w:w="2600" w:type="dxa"/>
          </w:tcPr>
          <w:p w14:paraId="601D4FCD" w14:textId="77777777" w:rsidR="00B50050" w:rsidRDefault="00B50050" w:rsidP="0088127C">
            <w:pPr>
              <w:pStyle w:val="OtherTableBody"/>
            </w:pPr>
          </w:p>
        </w:tc>
        <w:tc>
          <w:tcPr>
            <w:tcW w:w="1400" w:type="dxa"/>
          </w:tcPr>
          <w:p w14:paraId="5F8B52A6" w14:textId="77777777" w:rsidR="00B50050" w:rsidRDefault="00B50050" w:rsidP="0088127C">
            <w:pPr>
              <w:pStyle w:val="OtherTableBody"/>
            </w:pPr>
            <w:r>
              <w:t>ANKL</w:t>
            </w:r>
          </w:p>
        </w:tc>
        <w:tc>
          <w:tcPr>
            <w:tcW w:w="4200" w:type="dxa"/>
          </w:tcPr>
          <w:p w14:paraId="7EEE88B6" w14:textId="77777777" w:rsidR="00B50050" w:rsidRDefault="00B50050" w:rsidP="0088127C">
            <w:pPr>
              <w:pStyle w:val="OtherTableBody"/>
            </w:pPr>
            <w:r>
              <w:t>Ankle</w:t>
            </w:r>
          </w:p>
        </w:tc>
      </w:tr>
      <w:tr w:rsidR="00B50050" w14:paraId="08EAE6AA" w14:textId="77777777" w:rsidTr="00195548">
        <w:tc>
          <w:tcPr>
            <w:tcW w:w="600" w:type="dxa"/>
          </w:tcPr>
          <w:p w14:paraId="2E0BDA55" w14:textId="77777777" w:rsidR="00B50050" w:rsidRDefault="00B50050" w:rsidP="0088127C">
            <w:pPr>
              <w:pStyle w:val="OtherTableBody"/>
            </w:pPr>
          </w:p>
        </w:tc>
        <w:tc>
          <w:tcPr>
            <w:tcW w:w="600" w:type="dxa"/>
          </w:tcPr>
          <w:p w14:paraId="17C3B491" w14:textId="77777777" w:rsidR="00B50050" w:rsidRDefault="00B50050" w:rsidP="0088127C">
            <w:pPr>
              <w:pStyle w:val="OtherTableBody"/>
            </w:pPr>
            <w:r>
              <w:t>0550</w:t>
            </w:r>
          </w:p>
        </w:tc>
        <w:tc>
          <w:tcPr>
            <w:tcW w:w="2600" w:type="dxa"/>
          </w:tcPr>
          <w:p w14:paraId="49F2CF4E" w14:textId="77777777" w:rsidR="00B50050" w:rsidRDefault="00B50050" w:rsidP="0088127C">
            <w:pPr>
              <w:pStyle w:val="OtherTableBody"/>
            </w:pPr>
          </w:p>
        </w:tc>
        <w:tc>
          <w:tcPr>
            <w:tcW w:w="1400" w:type="dxa"/>
          </w:tcPr>
          <w:p w14:paraId="0307B8C2" w14:textId="77777777" w:rsidR="00B50050" w:rsidRDefault="00B50050" w:rsidP="0088127C">
            <w:pPr>
              <w:pStyle w:val="OtherTableBody"/>
            </w:pPr>
            <w:r>
              <w:t>ANTEC</w:t>
            </w:r>
          </w:p>
        </w:tc>
        <w:tc>
          <w:tcPr>
            <w:tcW w:w="4200" w:type="dxa"/>
          </w:tcPr>
          <w:p w14:paraId="5A47A0A6" w14:textId="77777777" w:rsidR="00B50050" w:rsidRDefault="00B50050" w:rsidP="0088127C">
            <w:pPr>
              <w:pStyle w:val="OtherTableBody"/>
            </w:pPr>
            <w:r>
              <w:t>Antecubital</w:t>
            </w:r>
          </w:p>
        </w:tc>
      </w:tr>
      <w:tr w:rsidR="00B50050" w14:paraId="4A67DBE0" w14:textId="77777777" w:rsidTr="00195548">
        <w:tc>
          <w:tcPr>
            <w:tcW w:w="600" w:type="dxa"/>
          </w:tcPr>
          <w:p w14:paraId="369FB085" w14:textId="77777777" w:rsidR="00B50050" w:rsidRDefault="00B50050" w:rsidP="0088127C">
            <w:pPr>
              <w:pStyle w:val="OtherTableBody"/>
            </w:pPr>
          </w:p>
        </w:tc>
        <w:tc>
          <w:tcPr>
            <w:tcW w:w="600" w:type="dxa"/>
          </w:tcPr>
          <w:p w14:paraId="2743B0F7" w14:textId="77777777" w:rsidR="00B50050" w:rsidRDefault="00B50050" w:rsidP="0088127C">
            <w:pPr>
              <w:pStyle w:val="OtherTableBody"/>
            </w:pPr>
            <w:r>
              <w:t>0550</w:t>
            </w:r>
          </w:p>
        </w:tc>
        <w:tc>
          <w:tcPr>
            <w:tcW w:w="2600" w:type="dxa"/>
          </w:tcPr>
          <w:p w14:paraId="6AE8B49E" w14:textId="77777777" w:rsidR="00B50050" w:rsidRDefault="00B50050" w:rsidP="0088127C">
            <w:pPr>
              <w:pStyle w:val="OtherTableBody"/>
            </w:pPr>
          </w:p>
        </w:tc>
        <w:tc>
          <w:tcPr>
            <w:tcW w:w="1400" w:type="dxa"/>
          </w:tcPr>
          <w:p w14:paraId="7C65F6C6" w14:textId="77777777" w:rsidR="00B50050" w:rsidRDefault="00B50050" w:rsidP="0088127C">
            <w:pPr>
              <w:pStyle w:val="OtherTableBody"/>
            </w:pPr>
            <w:r>
              <w:t>ANTECF</w:t>
            </w:r>
          </w:p>
        </w:tc>
        <w:tc>
          <w:tcPr>
            <w:tcW w:w="4200" w:type="dxa"/>
          </w:tcPr>
          <w:p w14:paraId="6EB900FD" w14:textId="77777777" w:rsidR="00B50050" w:rsidRDefault="00B50050" w:rsidP="0088127C">
            <w:pPr>
              <w:pStyle w:val="OtherTableBody"/>
            </w:pPr>
            <w:r>
              <w:t>Antecubital Fossa</w:t>
            </w:r>
          </w:p>
        </w:tc>
      </w:tr>
      <w:tr w:rsidR="00B50050" w14:paraId="0A411AA4" w14:textId="77777777" w:rsidTr="00195548">
        <w:tc>
          <w:tcPr>
            <w:tcW w:w="600" w:type="dxa"/>
          </w:tcPr>
          <w:p w14:paraId="0D6B04DB" w14:textId="77777777" w:rsidR="00B50050" w:rsidRDefault="00B50050" w:rsidP="0088127C">
            <w:pPr>
              <w:pStyle w:val="OtherTableBody"/>
            </w:pPr>
          </w:p>
        </w:tc>
        <w:tc>
          <w:tcPr>
            <w:tcW w:w="600" w:type="dxa"/>
          </w:tcPr>
          <w:p w14:paraId="5DA60F49" w14:textId="77777777" w:rsidR="00B50050" w:rsidRDefault="00B50050" w:rsidP="0088127C">
            <w:pPr>
              <w:pStyle w:val="OtherTableBody"/>
            </w:pPr>
            <w:r>
              <w:t>0550</w:t>
            </w:r>
          </w:p>
        </w:tc>
        <w:tc>
          <w:tcPr>
            <w:tcW w:w="2600" w:type="dxa"/>
          </w:tcPr>
          <w:p w14:paraId="46A55988" w14:textId="77777777" w:rsidR="00B50050" w:rsidRDefault="00B50050" w:rsidP="0088127C">
            <w:pPr>
              <w:pStyle w:val="OtherTableBody"/>
            </w:pPr>
          </w:p>
        </w:tc>
        <w:tc>
          <w:tcPr>
            <w:tcW w:w="1400" w:type="dxa"/>
          </w:tcPr>
          <w:p w14:paraId="50689377" w14:textId="77777777" w:rsidR="00B50050" w:rsidRDefault="00B50050" w:rsidP="0088127C">
            <w:pPr>
              <w:pStyle w:val="OtherTableBody"/>
            </w:pPr>
            <w:r>
              <w:t>ANTR</w:t>
            </w:r>
          </w:p>
        </w:tc>
        <w:tc>
          <w:tcPr>
            <w:tcW w:w="4200" w:type="dxa"/>
          </w:tcPr>
          <w:p w14:paraId="56EE2CFF" w14:textId="77777777" w:rsidR="00B50050" w:rsidRDefault="00B50050" w:rsidP="0088127C">
            <w:pPr>
              <w:pStyle w:val="OtherTableBody"/>
            </w:pPr>
            <w:r>
              <w:t>Antrum</w:t>
            </w:r>
          </w:p>
        </w:tc>
      </w:tr>
      <w:tr w:rsidR="00B50050" w14:paraId="1E9CDDC3" w14:textId="77777777" w:rsidTr="00195548">
        <w:tc>
          <w:tcPr>
            <w:tcW w:w="600" w:type="dxa"/>
          </w:tcPr>
          <w:p w14:paraId="7EA7BD8C" w14:textId="77777777" w:rsidR="00B50050" w:rsidRDefault="00B50050" w:rsidP="0088127C">
            <w:pPr>
              <w:pStyle w:val="OtherTableBody"/>
            </w:pPr>
          </w:p>
        </w:tc>
        <w:tc>
          <w:tcPr>
            <w:tcW w:w="600" w:type="dxa"/>
          </w:tcPr>
          <w:p w14:paraId="041F9801" w14:textId="77777777" w:rsidR="00B50050" w:rsidRDefault="00B50050" w:rsidP="0088127C">
            <w:pPr>
              <w:pStyle w:val="OtherTableBody"/>
            </w:pPr>
            <w:r>
              <w:t>0550</w:t>
            </w:r>
          </w:p>
        </w:tc>
        <w:tc>
          <w:tcPr>
            <w:tcW w:w="2600" w:type="dxa"/>
          </w:tcPr>
          <w:p w14:paraId="4B170075" w14:textId="77777777" w:rsidR="00B50050" w:rsidRDefault="00B50050" w:rsidP="0088127C">
            <w:pPr>
              <w:pStyle w:val="OtherTableBody"/>
            </w:pPr>
          </w:p>
        </w:tc>
        <w:tc>
          <w:tcPr>
            <w:tcW w:w="1400" w:type="dxa"/>
          </w:tcPr>
          <w:p w14:paraId="4C7954C8" w14:textId="77777777" w:rsidR="00B50050" w:rsidRDefault="00B50050" w:rsidP="0088127C">
            <w:pPr>
              <w:pStyle w:val="OtherTableBody"/>
            </w:pPr>
            <w:r>
              <w:t>ANUS</w:t>
            </w:r>
          </w:p>
        </w:tc>
        <w:tc>
          <w:tcPr>
            <w:tcW w:w="4200" w:type="dxa"/>
          </w:tcPr>
          <w:p w14:paraId="65B6530C" w14:textId="77777777" w:rsidR="00B50050" w:rsidRDefault="00B50050" w:rsidP="0088127C">
            <w:pPr>
              <w:pStyle w:val="OtherTableBody"/>
            </w:pPr>
            <w:r>
              <w:t>Anus</w:t>
            </w:r>
          </w:p>
        </w:tc>
      </w:tr>
      <w:tr w:rsidR="00B50050" w14:paraId="4EB660F2" w14:textId="77777777" w:rsidTr="00195548">
        <w:tc>
          <w:tcPr>
            <w:tcW w:w="600" w:type="dxa"/>
          </w:tcPr>
          <w:p w14:paraId="02F4329F" w14:textId="77777777" w:rsidR="00B50050" w:rsidRDefault="00B50050" w:rsidP="0088127C">
            <w:pPr>
              <w:pStyle w:val="OtherTableBody"/>
            </w:pPr>
          </w:p>
        </w:tc>
        <w:tc>
          <w:tcPr>
            <w:tcW w:w="600" w:type="dxa"/>
          </w:tcPr>
          <w:p w14:paraId="6D46BAC0" w14:textId="77777777" w:rsidR="00B50050" w:rsidRDefault="00B50050" w:rsidP="0088127C">
            <w:pPr>
              <w:pStyle w:val="OtherTableBody"/>
            </w:pPr>
            <w:r>
              <w:t>0550</w:t>
            </w:r>
          </w:p>
        </w:tc>
        <w:tc>
          <w:tcPr>
            <w:tcW w:w="2600" w:type="dxa"/>
          </w:tcPr>
          <w:p w14:paraId="4D775269" w14:textId="77777777" w:rsidR="00B50050" w:rsidRDefault="00B50050" w:rsidP="0088127C">
            <w:pPr>
              <w:pStyle w:val="OtherTableBody"/>
            </w:pPr>
          </w:p>
        </w:tc>
        <w:tc>
          <w:tcPr>
            <w:tcW w:w="1400" w:type="dxa"/>
          </w:tcPr>
          <w:p w14:paraId="75A15DE2" w14:textId="77777777" w:rsidR="00B50050" w:rsidRDefault="00B50050" w:rsidP="0088127C">
            <w:pPr>
              <w:pStyle w:val="OtherTableBody"/>
            </w:pPr>
            <w:r>
              <w:t>AORTA</w:t>
            </w:r>
          </w:p>
        </w:tc>
        <w:tc>
          <w:tcPr>
            <w:tcW w:w="4200" w:type="dxa"/>
          </w:tcPr>
          <w:p w14:paraId="4A9B9BD7" w14:textId="77777777" w:rsidR="00B50050" w:rsidRDefault="00B50050" w:rsidP="0088127C">
            <w:pPr>
              <w:pStyle w:val="OtherTableBody"/>
            </w:pPr>
            <w:r>
              <w:t>Aorta</w:t>
            </w:r>
          </w:p>
        </w:tc>
      </w:tr>
      <w:tr w:rsidR="00B50050" w14:paraId="40211FE1" w14:textId="77777777" w:rsidTr="00195548">
        <w:tc>
          <w:tcPr>
            <w:tcW w:w="600" w:type="dxa"/>
          </w:tcPr>
          <w:p w14:paraId="45B1F596" w14:textId="77777777" w:rsidR="00B50050" w:rsidRDefault="00B50050" w:rsidP="0088127C">
            <w:pPr>
              <w:pStyle w:val="OtherTableBody"/>
            </w:pPr>
          </w:p>
        </w:tc>
        <w:tc>
          <w:tcPr>
            <w:tcW w:w="600" w:type="dxa"/>
          </w:tcPr>
          <w:p w14:paraId="572754E1" w14:textId="77777777" w:rsidR="00B50050" w:rsidRDefault="00B50050" w:rsidP="0088127C">
            <w:pPr>
              <w:pStyle w:val="OtherTableBody"/>
            </w:pPr>
            <w:r>
              <w:t>0550</w:t>
            </w:r>
          </w:p>
        </w:tc>
        <w:tc>
          <w:tcPr>
            <w:tcW w:w="2600" w:type="dxa"/>
          </w:tcPr>
          <w:p w14:paraId="1AF03054" w14:textId="77777777" w:rsidR="00B50050" w:rsidRDefault="00B50050" w:rsidP="0088127C">
            <w:pPr>
              <w:pStyle w:val="OtherTableBody"/>
            </w:pPr>
          </w:p>
        </w:tc>
        <w:tc>
          <w:tcPr>
            <w:tcW w:w="1400" w:type="dxa"/>
          </w:tcPr>
          <w:p w14:paraId="0B7AD246" w14:textId="77777777" w:rsidR="00B50050" w:rsidRDefault="00B50050" w:rsidP="0088127C">
            <w:pPr>
              <w:pStyle w:val="OtherTableBody"/>
            </w:pPr>
            <w:r>
              <w:t>APDX</w:t>
            </w:r>
          </w:p>
        </w:tc>
        <w:tc>
          <w:tcPr>
            <w:tcW w:w="4200" w:type="dxa"/>
          </w:tcPr>
          <w:p w14:paraId="01E16D0C" w14:textId="77777777" w:rsidR="00B50050" w:rsidRDefault="00B50050" w:rsidP="0088127C">
            <w:pPr>
              <w:pStyle w:val="OtherTableBody"/>
            </w:pPr>
            <w:r>
              <w:t>Appendix</w:t>
            </w:r>
          </w:p>
        </w:tc>
      </w:tr>
      <w:tr w:rsidR="00B50050" w14:paraId="66EB29F1" w14:textId="77777777" w:rsidTr="00195548">
        <w:tc>
          <w:tcPr>
            <w:tcW w:w="600" w:type="dxa"/>
          </w:tcPr>
          <w:p w14:paraId="51D0CF42" w14:textId="77777777" w:rsidR="00B50050" w:rsidRDefault="00B50050" w:rsidP="0088127C">
            <w:pPr>
              <w:pStyle w:val="OtherTableBody"/>
            </w:pPr>
          </w:p>
        </w:tc>
        <w:tc>
          <w:tcPr>
            <w:tcW w:w="600" w:type="dxa"/>
          </w:tcPr>
          <w:p w14:paraId="52AC039F" w14:textId="77777777" w:rsidR="00B50050" w:rsidRDefault="00B50050" w:rsidP="0088127C">
            <w:pPr>
              <w:pStyle w:val="OtherTableBody"/>
            </w:pPr>
            <w:r>
              <w:t>0550</w:t>
            </w:r>
          </w:p>
        </w:tc>
        <w:tc>
          <w:tcPr>
            <w:tcW w:w="2600" w:type="dxa"/>
          </w:tcPr>
          <w:p w14:paraId="2C13D323" w14:textId="77777777" w:rsidR="00B50050" w:rsidRDefault="00B50050" w:rsidP="0088127C">
            <w:pPr>
              <w:pStyle w:val="OtherTableBody"/>
            </w:pPr>
          </w:p>
        </w:tc>
        <w:tc>
          <w:tcPr>
            <w:tcW w:w="1400" w:type="dxa"/>
          </w:tcPr>
          <w:p w14:paraId="0F97C088" w14:textId="77777777" w:rsidR="00B50050" w:rsidRDefault="00B50050" w:rsidP="0088127C">
            <w:pPr>
              <w:pStyle w:val="OtherTableBody"/>
            </w:pPr>
            <w:r>
              <w:t>AR</w:t>
            </w:r>
          </w:p>
        </w:tc>
        <w:tc>
          <w:tcPr>
            <w:tcW w:w="4200" w:type="dxa"/>
          </w:tcPr>
          <w:p w14:paraId="4BC1DA93" w14:textId="77777777" w:rsidR="00B50050" w:rsidRDefault="00B50050" w:rsidP="0088127C">
            <w:pPr>
              <w:pStyle w:val="OtherTableBody"/>
            </w:pPr>
            <w:r>
              <w:t>Aortic Rim</w:t>
            </w:r>
          </w:p>
        </w:tc>
      </w:tr>
      <w:tr w:rsidR="00B50050" w14:paraId="4D2FB81A" w14:textId="77777777" w:rsidTr="00195548">
        <w:tc>
          <w:tcPr>
            <w:tcW w:w="600" w:type="dxa"/>
          </w:tcPr>
          <w:p w14:paraId="66B4FC02" w14:textId="77777777" w:rsidR="00B50050" w:rsidRDefault="00B50050" w:rsidP="0088127C">
            <w:pPr>
              <w:pStyle w:val="OtherTableBody"/>
            </w:pPr>
          </w:p>
        </w:tc>
        <w:tc>
          <w:tcPr>
            <w:tcW w:w="600" w:type="dxa"/>
          </w:tcPr>
          <w:p w14:paraId="4834C36D" w14:textId="77777777" w:rsidR="00B50050" w:rsidRDefault="00B50050" w:rsidP="0088127C">
            <w:pPr>
              <w:pStyle w:val="OtherTableBody"/>
            </w:pPr>
            <w:r>
              <w:t>0550</w:t>
            </w:r>
          </w:p>
        </w:tc>
        <w:tc>
          <w:tcPr>
            <w:tcW w:w="2600" w:type="dxa"/>
          </w:tcPr>
          <w:p w14:paraId="2B39F940" w14:textId="77777777" w:rsidR="00B50050" w:rsidRDefault="00B50050" w:rsidP="0088127C">
            <w:pPr>
              <w:pStyle w:val="OtherTableBody"/>
            </w:pPr>
          </w:p>
        </w:tc>
        <w:tc>
          <w:tcPr>
            <w:tcW w:w="1400" w:type="dxa"/>
          </w:tcPr>
          <w:p w14:paraId="6A1BDF1E" w14:textId="77777777" w:rsidR="00B50050" w:rsidRDefault="00B50050" w:rsidP="0088127C">
            <w:pPr>
              <w:pStyle w:val="OtherTableBody"/>
            </w:pPr>
            <w:r>
              <w:t>AREO</w:t>
            </w:r>
          </w:p>
        </w:tc>
        <w:tc>
          <w:tcPr>
            <w:tcW w:w="4200" w:type="dxa"/>
          </w:tcPr>
          <w:p w14:paraId="4A4B7E0E" w14:textId="77777777" w:rsidR="00B50050" w:rsidRDefault="00B50050" w:rsidP="0088127C">
            <w:pPr>
              <w:pStyle w:val="OtherTableBody"/>
            </w:pPr>
            <w:r>
              <w:t>Areola</w:t>
            </w:r>
          </w:p>
        </w:tc>
      </w:tr>
      <w:tr w:rsidR="00B50050" w14:paraId="20F965B1" w14:textId="77777777" w:rsidTr="00195548">
        <w:tc>
          <w:tcPr>
            <w:tcW w:w="600" w:type="dxa"/>
          </w:tcPr>
          <w:p w14:paraId="3AB68F31" w14:textId="77777777" w:rsidR="00B50050" w:rsidRDefault="00B50050" w:rsidP="0088127C">
            <w:pPr>
              <w:pStyle w:val="OtherTableBody"/>
            </w:pPr>
          </w:p>
        </w:tc>
        <w:tc>
          <w:tcPr>
            <w:tcW w:w="600" w:type="dxa"/>
          </w:tcPr>
          <w:p w14:paraId="08A02B2A" w14:textId="77777777" w:rsidR="00B50050" w:rsidRDefault="00B50050" w:rsidP="0088127C">
            <w:pPr>
              <w:pStyle w:val="OtherTableBody"/>
            </w:pPr>
            <w:r>
              <w:t>0550</w:t>
            </w:r>
          </w:p>
        </w:tc>
        <w:tc>
          <w:tcPr>
            <w:tcW w:w="2600" w:type="dxa"/>
          </w:tcPr>
          <w:p w14:paraId="03A48E01" w14:textId="77777777" w:rsidR="00B50050" w:rsidRDefault="00B50050" w:rsidP="0088127C">
            <w:pPr>
              <w:pStyle w:val="OtherTableBody"/>
            </w:pPr>
          </w:p>
        </w:tc>
        <w:tc>
          <w:tcPr>
            <w:tcW w:w="1400" w:type="dxa"/>
          </w:tcPr>
          <w:p w14:paraId="5AE86220" w14:textId="77777777" w:rsidR="00B50050" w:rsidRDefault="00B50050" w:rsidP="0088127C">
            <w:pPr>
              <w:pStyle w:val="OtherTableBody"/>
            </w:pPr>
            <w:r>
              <w:t>ARM</w:t>
            </w:r>
          </w:p>
        </w:tc>
        <w:tc>
          <w:tcPr>
            <w:tcW w:w="4200" w:type="dxa"/>
          </w:tcPr>
          <w:p w14:paraId="20095472" w14:textId="77777777" w:rsidR="00B50050" w:rsidRDefault="00B50050" w:rsidP="0088127C">
            <w:pPr>
              <w:pStyle w:val="OtherTableBody"/>
            </w:pPr>
            <w:r>
              <w:t>Arm</w:t>
            </w:r>
          </w:p>
        </w:tc>
      </w:tr>
      <w:tr w:rsidR="00B50050" w14:paraId="38ED3DA3" w14:textId="77777777" w:rsidTr="00195548">
        <w:tc>
          <w:tcPr>
            <w:tcW w:w="600" w:type="dxa"/>
          </w:tcPr>
          <w:p w14:paraId="1ABF0DB2" w14:textId="77777777" w:rsidR="00B50050" w:rsidRDefault="00B50050" w:rsidP="0088127C">
            <w:pPr>
              <w:pStyle w:val="OtherTableBody"/>
            </w:pPr>
          </w:p>
        </w:tc>
        <w:tc>
          <w:tcPr>
            <w:tcW w:w="600" w:type="dxa"/>
          </w:tcPr>
          <w:p w14:paraId="2E7D29B3" w14:textId="77777777" w:rsidR="00B50050" w:rsidRDefault="00B50050" w:rsidP="0088127C">
            <w:pPr>
              <w:pStyle w:val="OtherTableBody"/>
            </w:pPr>
            <w:r>
              <w:t>0550</w:t>
            </w:r>
          </w:p>
        </w:tc>
        <w:tc>
          <w:tcPr>
            <w:tcW w:w="2600" w:type="dxa"/>
          </w:tcPr>
          <w:p w14:paraId="12B58F2C" w14:textId="77777777" w:rsidR="00B50050" w:rsidRDefault="00B50050" w:rsidP="0088127C">
            <w:pPr>
              <w:pStyle w:val="OtherTableBody"/>
            </w:pPr>
          </w:p>
        </w:tc>
        <w:tc>
          <w:tcPr>
            <w:tcW w:w="1400" w:type="dxa"/>
          </w:tcPr>
          <w:p w14:paraId="5A4247FA" w14:textId="77777777" w:rsidR="00B50050" w:rsidRDefault="00B50050" w:rsidP="0088127C">
            <w:pPr>
              <w:pStyle w:val="OtherTableBody"/>
            </w:pPr>
            <w:r>
              <w:t>ARTE</w:t>
            </w:r>
          </w:p>
        </w:tc>
        <w:tc>
          <w:tcPr>
            <w:tcW w:w="4200" w:type="dxa"/>
          </w:tcPr>
          <w:p w14:paraId="3BD0161D" w14:textId="77777777" w:rsidR="00B50050" w:rsidRDefault="00B50050" w:rsidP="0088127C">
            <w:pPr>
              <w:pStyle w:val="OtherTableBody"/>
            </w:pPr>
            <w:r>
              <w:t>Artery</w:t>
            </w:r>
          </w:p>
        </w:tc>
      </w:tr>
      <w:tr w:rsidR="00B50050" w14:paraId="625307F7" w14:textId="77777777" w:rsidTr="00195548">
        <w:tc>
          <w:tcPr>
            <w:tcW w:w="600" w:type="dxa"/>
          </w:tcPr>
          <w:p w14:paraId="00626DA9" w14:textId="77777777" w:rsidR="00B50050" w:rsidRDefault="00B50050" w:rsidP="0088127C">
            <w:pPr>
              <w:pStyle w:val="OtherTableBody"/>
            </w:pPr>
          </w:p>
        </w:tc>
        <w:tc>
          <w:tcPr>
            <w:tcW w:w="600" w:type="dxa"/>
          </w:tcPr>
          <w:p w14:paraId="5B159EE5" w14:textId="77777777" w:rsidR="00B50050" w:rsidRDefault="00B50050" w:rsidP="0088127C">
            <w:pPr>
              <w:pStyle w:val="OtherTableBody"/>
            </w:pPr>
            <w:r>
              <w:t>0550</w:t>
            </w:r>
          </w:p>
        </w:tc>
        <w:tc>
          <w:tcPr>
            <w:tcW w:w="2600" w:type="dxa"/>
          </w:tcPr>
          <w:p w14:paraId="677DA15D" w14:textId="77777777" w:rsidR="00B50050" w:rsidRDefault="00B50050" w:rsidP="0088127C">
            <w:pPr>
              <w:pStyle w:val="OtherTableBody"/>
            </w:pPr>
          </w:p>
        </w:tc>
        <w:tc>
          <w:tcPr>
            <w:tcW w:w="1400" w:type="dxa"/>
          </w:tcPr>
          <w:p w14:paraId="59A463C5" w14:textId="77777777" w:rsidR="00B50050" w:rsidRDefault="00B50050" w:rsidP="0088127C">
            <w:pPr>
              <w:pStyle w:val="OtherTableBody"/>
            </w:pPr>
            <w:r>
              <w:t>ASCIT</w:t>
            </w:r>
          </w:p>
        </w:tc>
        <w:tc>
          <w:tcPr>
            <w:tcW w:w="4200" w:type="dxa"/>
          </w:tcPr>
          <w:p w14:paraId="1294677E" w14:textId="77777777" w:rsidR="00B50050" w:rsidRDefault="00B50050" w:rsidP="0088127C">
            <w:pPr>
              <w:pStyle w:val="OtherTableBody"/>
            </w:pPr>
            <w:r>
              <w:t>Ascites</w:t>
            </w:r>
          </w:p>
        </w:tc>
      </w:tr>
      <w:tr w:rsidR="00B50050" w14:paraId="5CBB5E67" w14:textId="77777777" w:rsidTr="00195548">
        <w:tc>
          <w:tcPr>
            <w:tcW w:w="600" w:type="dxa"/>
          </w:tcPr>
          <w:p w14:paraId="26657B9A" w14:textId="77777777" w:rsidR="00B50050" w:rsidRDefault="00B50050" w:rsidP="0088127C">
            <w:pPr>
              <w:pStyle w:val="OtherTableBody"/>
            </w:pPr>
          </w:p>
        </w:tc>
        <w:tc>
          <w:tcPr>
            <w:tcW w:w="600" w:type="dxa"/>
          </w:tcPr>
          <w:p w14:paraId="1E4399DD" w14:textId="77777777" w:rsidR="00B50050" w:rsidRDefault="00B50050" w:rsidP="0088127C">
            <w:pPr>
              <w:pStyle w:val="OtherTableBody"/>
            </w:pPr>
            <w:r>
              <w:t>0550</w:t>
            </w:r>
          </w:p>
        </w:tc>
        <w:tc>
          <w:tcPr>
            <w:tcW w:w="2600" w:type="dxa"/>
          </w:tcPr>
          <w:p w14:paraId="227281BD" w14:textId="77777777" w:rsidR="00B50050" w:rsidRDefault="00B50050" w:rsidP="0088127C">
            <w:pPr>
              <w:pStyle w:val="OtherTableBody"/>
            </w:pPr>
          </w:p>
        </w:tc>
        <w:tc>
          <w:tcPr>
            <w:tcW w:w="1400" w:type="dxa"/>
          </w:tcPr>
          <w:p w14:paraId="1DE7E9F5" w14:textId="77777777" w:rsidR="00B50050" w:rsidRDefault="00B50050" w:rsidP="0088127C">
            <w:pPr>
              <w:pStyle w:val="OtherTableBody"/>
            </w:pPr>
            <w:r>
              <w:t>ASCT</w:t>
            </w:r>
          </w:p>
        </w:tc>
        <w:tc>
          <w:tcPr>
            <w:tcW w:w="4200" w:type="dxa"/>
          </w:tcPr>
          <w:p w14:paraId="65071B9E" w14:textId="77777777" w:rsidR="00B50050" w:rsidRDefault="00B50050" w:rsidP="0088127C">
            <w:pPr>
              <w:pStyle w:val="OtherTableBody"/>
            </w:pPr>
            <w:r>
              <w:t>Ascitic Fluid</w:t>
            </w:r>
          </w:p>
        </w:tc>
      </w:tr>
      <w:tr w:rsidR="00B50050" w14:paraId="2FFD3EEE" w14:textId="77777777" w:rsidTr="00195548">
        <w:tc>
          <w:tcPr>
            <w:tcW w:w="600" w:type="dxa"/>
          </w:tcPr>
          <w:p w14:paraId="1B2185BD" w14:textId="77777777" w:rsidR="00B50050" w:rsidRDefault="00B50050" w:rsidP="0088127C">
            <w:pPr>
              <w:pStyle w:val="OtherTableBody"/>
            </w:pPr>
          </w:p>
        </w:tc>
        <w:tc>
          <w:tcPr>
            <w:tcW w:w="600" w:type="dxa"/>
          </w:tcPr>
          <w:p w14:paraId="701461D9" w14:textId="77777777" w:rsidR="00B50050" w:rsidRDefault="00B50050" w:rsidP="0088127C">
            <w:pPr>
              <w:pStyle w:val="OtherTableBody"/>
            </w:pPr>
            <w:r>
              <w:t>0550</w:t>
            </w:r>
          </w:p>
        </w:tc>
        <w:tc>
          <w:tcPr>
            <w:tcW w:w="2600" w:type="dxa"/>
          </w:tcPr>
          <w:p w14:paraId="58FAB8E4" w14:textId="77777777" w:rsidR="00B50050" w:rsidRDefault="00B50050" w:rsidP="0088127C">
            <w:pPr>
              <w:pStyle w:val="OtherTableBody"/>
            </w:pPr>
          </w:p>
        </w:tc>
        <w:tc>
          <w:tcPr>
            <w:tcW w:w="1400" w:type="dxa"/>
          </w:tcPr>
          <w:p w14:paraId="2593F4CC" w14:textId="77777777" w:rsidR="00B50050" w:rsidRDefault="00B50050" w:rsidP="0088127C">
            <w:pPr>
              <w:pStyle w:val="OtherTableBody"/>
            </w:pPr>
            <w:r>
              <w:t>ATR</w:t>
            </w:r>
          </w:p>
        </w:tc>
        <w:tc>
          <w:tcPr>
            <w:tcW w:w="4200" w:type="dxa"/>
          </w:tcPr>
          <w:p w14:paraId="3822F427" w14:textId="77777777" w:rsidR="00B50050" w:rsidRDefault="00B50050" w:rsidP="0088127C">
            <w:pPr>
              <w:pStyle w:val="OtherTableBody"/>
            </w:pPr>
            <w:r>
              <w:t>Atrium</w:t>
            </w:r>
          </w:p>
        </w:tc>
      </w:tr>
      <w:tr w:rsidR="00B50050" w14:paraId="6384DEDE" w14:textId="77777777" w:rsidTr="00195548">
        <w:tc>
          <w:tcPr>
            <w:tcW w:w="600" w:type="dxa"/>
          </w:tcPr>
          <w:p w14:paraId="2164043C" w14:textId="77777777" w:rsidR="00B50050" w:rsidRDefault="00B50050" w:rsidP="0088127C">
            <w:pPr>
              <w:pStyle w:val="OtherTableBody"/>
            </w:pPr>
          </w:p>
        </w:tc>
        <w:tc>
          <w:tcPr>
            <w:tcW w:w="600" w:type="dxa"/>
          </w:tcPr>
          <w:p w14:paraId="1503281F" w14:textId="77777777" w:rsidR="00B50050" w:rsidRDefault="00B50050" w:rsidP="0088127C">
            <w:pPr>
              <w:pStyle w:val="OtherTableBody"/>
            </w:pPr>
            <w:r>
              <w:t>0550</w:t>
            </w:r>
          </w:p>
        </w:tc>
        <w:tc>
          <w:tcPr>
            <w:tcW w:w="2600" w:type="dxa"/>
          </w:tcPr>
          <w:p w14:paraId="3526FB30" w14:textId="77777777" w:rsidR="00B50050" w:rsidRDefault="00B50050" w:rsidP="0088127C">
            <w:pPr>
              <w:pStyle w:val="OtherTableBody"/>
            </w:pPr>
          </w:p>
        </w:tc>
        <w:tc>
          <w:tcPr>
            <w:tcW w:w="1400" w:type="dxa"/>
          </w:tcPr>
          <w:p w14:paraId="337F36AE" w14:textId="77777777" w:rsidR="00B50050" w:rsidRDefault="00B50050" w:rsidP="0088127C">
            <w:pPr>
              <w:pStyle w:val="OtherTableBody"/>
            </w:pPr>
            <w:r>
              <w:t>AURI</w:t>
            </w:r>
          </w:p>
        </w:tc>
        <w:tc>
          <w:tcPr>
            <w:tcW w:w="4200" w:type="dxa"/>
          </w:tcPr>
          <w:p w14:paraId="32618DAC" w14:textId="77777777" w:rsidR="00B50050" w:rsidRDefault="00B50050" w:rsidP="0088127C">
            <w:pPr>
              <w:pStyle w:val="OtherTableBody"/>
            </w:pPr>
            <w:r>
              <w:t>Auricular</w:t>
            </w:r>
          </w:p>
        </w:tc>
      </w:tr>
      <w:tr w:rsidR="00B50050" w14:paraId="77CA8CFB" w14:textId="77777777" w:rsidTr="00195548">
        <w:tc>
          <w:tcPr>
            <w:tcW w:w="600" w:type="dxa"/>
          </w:tcPr>
          <w:p w14:paraId="7B66CD40" w14:textId="77777777" w:rsidR="00B50050" w:rsidRDefault="00B50050" w:rsidP="0088127C">
            <w:pPr>
              <w:pStyle w:val="OtherTableBody"/>
            </w:pPr>
          </w:p>
        </w:tc>
        <w:tc>
          <w:tcPr>
            <w:tcW w:w="600" w:type="dxa"/>
          </w:tcPr>
          <w:p w14:paraId="31DD11F4" w14:textId="77777777" w:rsidR="00B50050" w:rsidRDefault="00B50050" w:rsidP="0088127C">
            <w:pPr>
              <w:pStyle w:val="OtherTableBody"/>
            </w:pPr>
            <w:r>
              <w:t>0550</w:t>
            </w:r>
          </w:p>
        </w:tc>
        <w:tc>
          <w:tcPr>
            <w:tcW w:w="2600" w:type="dxa"/>
          </w:tcPr>
          <w:p w14:paraId="0906814E" w14:textId="77777777" w:rsidR="00B50050" w:rsidRDefault="00B50050" w:rsidP="0088127C">
            <w:pPr>
              <w:pStyle w:val="OtherTableBody"/>
            </w:pPr>
          </w:p>
        </w:tc>
        <w:tc>
          <w:tcPr>
            <w:tcW w:w="1400" w:type="dxa"/>
          </w:tcPr>
          <w:p w14:paraId="599B41A2" w14:textId="77777777" w:rsidR="00B50050" w:rsidRDefault="00B50050" w:rsidP="0088127C">
            <w:pPr>
              <w:pStyle w:val="OtherTableBody"/>
            </w:pPr>
            <w:r>
              <w:t>AV</w:t>
            </w:r>
          </w:p>
        </w:tc>
        <w:tc>
          <w:tcPr>
            <w:tcW w:w="4200" w:type="dxa"/>
          </w:tcPr>
          <w:p w14:paraId="3431DBD0" w14:textId="77777777" w:rsidR="00B50050" w:rsidRDefault="00B50050" w:rsidP="0088127C">
            <w:pPr>
              <w:pStyle w:val="OtherTableBody"/>
            </w:pPr>
            <w:r>
              <w:t>Aortic Valve</w:t>
            </w:r>
          </w:p>
        </w:tc>
      </w:tr>
      <w:tr w:rsidR="00B50050" w14:paraId="124CBE63" w14:textId="77777777" w:rsidTr="00195548">
        <w:tc>
          <w:tcPr>
            <w:tcW w:w="600" w:type="dxa"/>
          </w:tcPr>
          <w:p w14:paraId="308F71E5" w14:textId="77777777" w:rsidR="00B50050" w:rsidRDefault="00B50050" w:rsidP="0088127C">
            <w:pPr>
              <w:pStyle w:val="OtherTableBody"/>
            </w:pPr>
          </w:p>
        </w:tc>
        <w:tc>
          <w:tcPr>
            <w:tcW w:w="600" w:type="dxa"/>
          </w:tcPr>
          <w:p w14:paraId="0A1129A6" w14:textId="77777777" w:rsidR="00B50050" w:rsidRDefault="00B50050" w:rsidP="0088127C">
            <w:pPr>
              <w:pStyle w:val="OtherTableBody"/>
            </w:pPr>
            <w:r>
              <w:t>0550</w:t>
            </w:r>
          </w:p>
        </w:tc>
        <w:tc>
          <w:tcPr>
            <w:tcW w:w="2600" w:type="dxa"/>
          </w:tcPr>
          <w:p w14:paraId="4F777568" w14:textId="77777777" w:rsidR="00B50050" w:rsidRDefault="00B50050" w:rsidP="0088127C">
            <w:pPr>
              <w:pStyle w:val="OtherTableBody"/>
            </w:pPr>
          </w:p>
        </w:tc>
        <w:tc>
          <w:tcPr>
            <w:tcW w:w="1400" w:type="dxa"/>
          </w:tcPr>
          <w:p w14:paraId="34E00826" w14:textId="77777777" w:rsidR="00B50050" w:rsidRDefault="00B50050" w:rsidP="0088127C">
            <w:pPr>
              <w:pStyle w:val="OtherTableBody"/>
            </w:pPr>
            <w:r>
              <w:t>AXI</w:t>
            </w:r>
          </w:p>
        </w:tc>
        <w:tc>
          <w:tcPr>
            <w:tcW w:w="4200" w:type="dxa"/>
          </w:tcPr>
          <w:p w14:paraId="11A56CD4" w14:textId="77777777" w:rsidR="00B50050" w:rsidRDefault="00B50050" w:rsidP="0088127C">
            <w:pPr>
              <w:pStyle w:val="OtherTableBody"/>
            </w:pPr>
            <w:r>
              <w:t>Axilla</w:t>
            </w:r>
          </w:p>
        </w:tc>
      </w:tr>
      <w:tr w:rsidR="00B50050" w14:paraId="6C22FCE2" w14:textId="77777777" w:rsidTr="00195548">
        <w:tc>
          <w:tcPr>
            <w:tcW w:w="600" w:type="dxa"/>
          </w:tcPr>
          <w:p w14:paraId="25308660" w14:textId="77777777" w:rsidR="00B50050" w:rsidRDefault="00B50050" w:rsidP="0088127C">
            <w:pPr>
              <w:pStyle w:val="OtherTableBody"/>
            </w:pPr>
          </w:p>
        </w:tc>
        <w:tc>
          <w:tcPr>
            <w:tcW w:w="600" w:type="dxa"/>
          </w:tcPr>
          <w:p w14:paraId="519FE35F" w14:textId="77777777" w:rsidR="00B50050" w:rsidRDefault="00B50050" w:rsidP="0088127C">
            <w:pPr>
              <w:pStyle w:val="OtherTableBody"/>
            </w:pPr>
            <w:r>
              <w:t>0550</w:t>
            </w:r>
          </w:p>
        </w:tc>
        <w:tc>
          <w:tcPr>
            <w:tcW w:w="2600" w:type="dxa"/>
          </w:tcPr>
          <w:p w14:paraId="7DE28CD3" w14:textId="77777777" w:rsidR="00B50050" w:rsidRDefault="00B50050" w:rsidP="0088127C">
            <w:pPr>
              <w:pStyle w:val="OtherTableBody"/>
            </w:pPr>
          </w:p>
        </w:tc>
        <w:tc>
          <w:tcPr>
            <w:tcW w:w="1400" w:type="dxa"/>
          </w:tcPr>
          <w:p w14:paraId="77416845" w14:textId="77777777" w:rsidR="00B50050" w:rsidRDefault="00B50050" w:rsidP="0088127C">
            <w:pPr>
              <w:pStyle w:val="OtherTableBody"/>
            </w:pPr>
            <w:r>
              <w:t>BACK</w:t>
            </w:r>
          </w:p>
        </w:tc>
        <w:tc>
          <w:tcPr>
            <w:tcW w:w="4200" w:type="dxa"/>
          </w:tcPr>
          <w:p w14:paraId="234A1561" w14:textId="77777777" w:rsidR="00B50050" w:rsidRDefault="00B50050" w:rsidP="0088127C">
            <w:pPr>
              <w:pStyle w:val="OtherTableBody"/>
            </w:pPr>
            <w:r>
              <w:t>Back</w:t>
            </w:r>
          </w:p>
        </w:tc>
      </w:tr>
      <w:tr w:rsidR="00B50050" w14:paraId="226C4E1C" w14:textId="77777777" w:rsidTr="00195548">
        <w:tc>
          <w:tcPr>
            <w:tcW w:w="600" w:type="dxa"/>
          </w:tcPr>
          <w:p w14:paraId="154C515B" w14:textId="77777777" w:rsidR="00B50050" w:rsidRDefault="00B50050" w:rsidP="0088127C">
            <w:pPr>
              <w:pStyle w:val="OtherTableBody"/>
            </w:pPr>
          </w:p>
        </w:tc>
        <w:tc>
          <w:tcPr>
            <w:tcW w:w="600" w:type="dxa"/>
          </w:tcPr>
          <w:p w14:paraId="2BD9CF3A" w14:textId="77777777" w:rsidR="00B50050" w:rsidRDefault="00B50050" w:rsidP="0088127C">
            <w:pPr>
              <w:pStyle w:val="OtherTableBody"/>
            </w:pPr>
            <w:r>
              <w:t>0550</w:t>
            </w:r>
          </w:p>
        </w:tc>
        <w:tc>
          <w:tcPr>
            <w:tcW w:w="2600" w:type="dxa"/>
          </w:tcPr>
          <w:p w14:paraId="5DEF9C44" w14:textId="77777777" w:rsidR="00B50050" w:rsidRDefault="00B50050" w:rsidP="0088127C">
            <w:pPr>
              <w:pStyle w:val="OtherTableBody"/>
            </w:pPr>
          </w:p>
        </w:tc>
        <w:tc>
          <w:tcPr>
            <w:tcW w:w="1400" w:type="dxa"/>
          </w:tcPr>
          <w:p w14:paraId="4C4ABF62" w14:textId="77777777" w:rsidR="00B50050" w:rsidRDefault="00B50050" w:rsidP="0088127C">
            <w:pPr>
              <w:pStyle w:val="OtherTableBody"/>
            </w:pPr>
            <w:r>
              <w:t>BARTD</w:t>
            </w:r>
          </w:p>
        </w:tc>
        <w:tc>
          <w:tcPr>
            <w:tcW w:w="4200" w:type="dxa"/>
          </w:tcPr>
          <w:p w14:paraId="6A9CF4E8" w14:textId="77777777" w:rsidR="00B50050" w:rsidRDefault="00B50050" w:rsidP="0088127C">
            <w:pPr>
              <w:pStyle w:val="OtherTableBody"/>
            </w:pPr>
            <w:r>
              <w:t>Bartholin Duct</w:t>
            </w:r>
          </w:p>
        </w:tc>
      </w:tr>
      <w:tr w:rsidR="00B50050" w14:paraId="7931C5FC" w14:textId="77777777" w:rsidTr="00195548">
        <w:tc>
          <w:tcPr>
            <w:tcW w:w="600" w:type="dxa"/>
          </w:tcPr>
          <w:p w14:paraId="2FFD5C3E" w14:textId="77777777" w:rsidR="00B50050" w:rsidRDefault="00B50050" w:rsidP="0088127C">
            <w:pPr>
              <w:pStyle w:val="OtherTableBody"/>
            </w:pPr>
          </w:p>
        </w:tc>
        <w:tc>
          <w:tcPr>
            <w:tcW w:w="600" w:type="dxa"/>
          </w:tcPr>
          <w:p w14:paraId="25C888B9" w14:textId="77777777" w:rsidR="00B50050" w:rsidRDefault="00B50050" w:rsidP="0088127C">
            <w:pPr>
              <w:pStyle w:val="OtherTableBody"/>
            </w:pPr>
            <w:r>
              <w:t>0550</w:t>
            </w:r>
          </w:p>
        </w:tc>
        <w:tc>
          <w:tcPr>
            <w:tcW w:w="2600" w:type="dxa"/>
          </w:tcPr>
          <w:p w14:paraId="1931DEA7" w14:textId="77777777" w:rsidR="00B50050" w:rsidRDefault="00B50050" w:rsidP="0088127C">
            <w:pPr>
              <w:pStyle w:val="OtherTableBody"/>
            </w:pPr>
          </w:p>
        </w:tc>
        <w:tc>
          <w:tcPr>
            <w:tcW w:w="1400" w:type="dxa"/>
          </w:tcPr>
          <w:p w14:paraId="29375E0C" w14:textId="77777777" w:rsidR="00B50050" w:rsidRDefault="00B50050" w:rsidP="0088127C">
            <w:pPr>
              <w:pStyle w:val="OtherTableBody"/>
            </w:pPr>
            <w:r>
              <w:t>BARTG</w:t>
            </w:r>
          </w:p>
        </w:tc>
        <w:tc>
          <w:tcPr>
            <w:tcW w:w="4200" w:type="dxa"/>
          </w:tcPr>
          <w:p w14:paraId="4C1FC0BC" w14:textId="77777777" w:rsidR="00B50050" w:rsidRDefault="00B50050" w:rsidP="0088127C">
            <w:pPr>
              <w:pStyle w:val="OtherTableBody"/>
            </w:pPr>
            <w:r>
              <w:t>Bartholin Gland</w:t>
            </w:r>
          </w:p>
        </w:tc>
      </w:tr>
      <w:tr w:rsidR="00B50050" w14:paraId="50B1685B" w14:textId="77777777" w:rsidTr="00195548">
        <w:tc>
          <w:tcPr>
            <w:tcW w:w="600" w:type="dxa"/>
          </w:tcPr>
          <w:p w14:paraId="05853EA6" w14:textId="77777777" w:rsidR="00B50050" w:rsidRDefault="00B50050" w:rsidP="0088127C">
            <w:pPr>
              <w:pStyle w:val="OtherTableBody"/>
            </w:pPr>
          </w:p>
        </w:tc>
        <w:tc>
          <w:tcPr>
            <w:tcW w:w="600" w:type="dxa"/>
          </w:tcPr>
          <w:p w14:paraId="63C12192" w14:textId="77777777" w:rsidR="00B50050" w:rsidRDefault="00B50050" w:rsidP="0088127C">
            <w:pPr>
              <w:pStyle w:val="OtherTableBody"/>
            </w:pPr>
            <w:r>
              <w:t>0550</w:t>
            </w:r>
          </w:p>
        </w:tc>
        <w:tc>
          <w:tcPr>
            <w:tcW w:w="2600" w:type="dxa"/>
          </w:tcPr>
          <w:p w14:paraId="0331D1E2" w14:textId="77777777" w:rsidR="00B50050" w:rsidRDefault="00B50050" w:rsidP="0088127C">
            <w:pPr>
              <w:pStyle w:val="OtherTableBody"/>
            </w:pPr>
          </w:p>
        </w:tc>
        <w:tc>
          <w:tcPr>
            <w:tcW w:w="1400" w:type="dxa"/>
          </w:tcPr>
          <w:p w14:paraId="294D7789" w14:textId="77777777" w:rsidR="00B50050" w:rsidRDefault="00B50050" w:rsidP="0088127C">
            <w:pPr>
              <w:pStyle w:val="OtherTableBody"/>
            </w:pPr>
            <w:r>
              <w:t>BCYS</w:t>
            </w:r>
          </w:p>
        </w:tc>
        <w:tc>
          <w:tcPr>
            <w:tcW w:w="4200" w:type="dxa"/>
          </w:tcPr>
          <w:p w14:paraId="1BEF9199" w14:textId="77777777" w:rsidR="00B50050" w:rsidRDefault="00B50050" w:rsidP="0088127C">
            <w:pPr>
              <w:pStyle w:val="OtherTableBody"/>
            </w:pPr>
            <w:r>
              <w:t>Brain Cyst Fluid</w:t>
            </w:r>
          </w:p>
        </w:tc>
      </w:tr>
      <w:tr w:rsidR="00B50050" w14:paraId="5FD40DAA" w14:textId="77777777" w:rsidTr="00195548">
        <w:tc>
          <w:tcPr>
            <w:tcW w:w="600" w:type="dxa"/>
          </w:tcPr>
          <w:p w14:paraId="40FD59BA" w14:textId="77777777" w:rsidR="00B50050" w:rsidRDefault="00B50050" w:rsidP="0088127C">
            <w:pPr>
              <w:pStyle w:val="OtherTableBody"/>
            </w:pPr>
          </w:p>
        </w:tc>
        <w:tc>
          <w:tcPr>
            <w:tcW w:w="600" w:type="dxa"/>
          </w:tcPr>
          <w:p w14:paraId="52681946" w14:textId="77777777" w:rsidR="00B50050" w:rsidRDefault="00B50050" w:rsidP="0088127C">
            <w:pPr>
              <w:pStyle w:val="OtherTableBody"/>
            </w:pPr>
            <w:r>
              <w:t>0550</w:t>
            </w:r>
          </w:p>
        </w:tc>
        <w:tc>
          <w:tcPr>
            <w:tcW w:w="2600" w:type="dxa"/>
          </w:tcPr>
          <w:p w14:paraId="7E9E7110" w14:textId="77777777" w:rsidR="00B50050" w:rsidRDefault="00B50050" w:rsidP="0088127C">
            <w:pPr>
              <w:pStyle w:val="OtherTableBody"/>
            </w:pPr>
          </w:p>
        </w:tc>
        <w:tc>
          <w:tcPr>
            <w:tcW w:w="1400" w:type="dxa"/>
          </w:tcPr>
          <w:p w14:paraId="1F645C77" w14:textId="77777777" w:rsidR="00B50050" w:rsidRDefault="00B50050" w:rsidP="0088127C">
            <w:pPr>
              <w:pStyle w:val="OtherTableBody"/>
            </w:pPr>
            <w:r>
              <w:t>BDY</w:t>
            </w:r>
          </w:p>
        </w:tc>
        <w:tc>
          <w:tcPr>
            <w:tcW w:w="4200" w:type="dxa"/>
          </w:tcPr>
          <w:p w14:paraId="683BF933" w14:textId="77777777" w:rsidR="00B50050" w:rsidRDefault="00B50050" w:rsidP="0088127C">
            <w:pPr>
              <w:pStyle w:val="OtherTableBody"/>
            </w:pPr>
            <w:r>
              <w:t>Body, Whole</w:t>
            </w:r>
          </w:p>
        </w:tc>
      </w:tr>
      <w:tr w:rsidR="00B50050" w14:paraId="568BA2A3" w14:textId="77777777" w:rsidTr="00195548">
        <w:tc>
          <w:tcPr>
            <w:tcW w:w="600" w:type="dxa"/>
          </w:tcPr>
          <w:p w14:paraId="651D216D" w14:textId="77777777" w:rsidR="00B50050" w:rsidRDefault="00B50050" w:rsidP="0088127C">
            <w:pPr>
              <w:pStyle w:val="OtherTableBody"/>
            </w:pPr>
          </w:p>
        </w:tc>
        <w:tc>
          <w:tcPr>
            <w:tcW w:w="600" w:type="dxa"/>
          </w:tcPr>
          <w:p w14:paraId="2998374E" w14:textId="77777777" w:rsidR="00B50050" w:rsidRDefault="00B50050" w:rsidP="0088127C">
            <w:pPr>
              <w:pStyle w:val="OtherTableBody"/>
            </w:pPr>
            <w:r>
              <w:t>0550</w:t>
            </w:r>
          </w:p>
        </w:tc>
        <w:tc>
          <w:tcPr>
            <w:tcW w:w="2600" w:type="dxa"/>
          </w:tcPr>
          <w:p w14:paraId="4F8E639B" w14:textId="77777777" w:rsidR="00B50050" w:rsidRDefault="00B50050" w:rsidP="0088127C">
            <w:pPr>
              <w:pStyle w:val="OtherTableBody"/>
            </w:pPr>
          </w:p>
        </w:tc>
        <w:tc>
          <w:tcPr>
            <w:tcW w:w="1400" w:type="dxa"/>
          </w:tcPr>
          <w:p w14:paraId="24901AF6" w14:textId="77777777" w:rsidR="00B50050" w:rsidRDefault="00B50050" w:rsidP="0088127C">
            <w:pPr>
              <w:pStyle w:val="OtherTableBody"/>
            </w:pPr>
            <w:r>
              <w:t>BID</w:t>
            </w:r>
          </w:p>
        </w:tc>
        <w:tc>
          <w:tcPr>
            <w:tcW w:w="4200" w:type="dxa"/>
          </w:tcPr>
          <w:p w14:paraId="47670730" w14:textId="77777777" w:rsidR="00B50050" w:rsidRDefault="00B50050" w:rsidP="0088127C">
            <w:pPr>
              <w:pStyle w:val="OtherTableBody"/>
            </w:pPr>
            <w:r>
              <w:t>Bile Duct</w:t>
            </w:r>
          </w:p>
        </w:tc>
      </w:tr>
      <w:tr w:rsidR="00B50050" w14:paraId="7317A88D" w14:textId="77777777" w:rsidTr="00195548">
        <w:tc>
          <w:tcPr>
            <w:tcW w:w="600" w:type="dxa"/>
          </w:tcPr>
          <w:p w14:paraId="45EB3E20" w14:textId="77777777" w:rsidR="00B50050" w:rsidRDefault="00B50050" w:rsidP="0088127C">
            <w:pPr>
              <w:pStyle w:val="OtherTableBody"/>
            </w:pPr>
          </w:p>
        </w:tc>
        <w:tc>
          <w:tcPr>
            <w:tcW w:w="600" w:type="dxa"/>
          </w:tcPr>
          <w:p w14:paraId="6CBB3594" w14:textId="77777777" w:rsidR="00B50050" w:rsidRDefault="00B50050" w:rsidP="0088127C">
            <w:pPr>
              <w:pStyle w:val="OtherTableBody"/>
            </w:pPr>
            <w:r>
              <w:t>0550</w:t>
            </w:r>
          </w:p>
        </w:tc>
        <w:tc>
          <w:tcPr>
            <w:tcW w:w="2600" w:type="dxa"/>
          </w:tcPr>
          <w:p w14:paraId="65035471" w14:textId="77777777" w:rsidR="00B50050" w:rsidRDefault="00B50050" w:rsidP="0088127C">
            <w:pPr>
              <w:pStyle w:val="OtherTableBody"/>
            </w:pPr>
          </w:p>
        </w:tc>
        <w:tc>
          <w:tcPr>
            <w:tcW w:w="1400" w:type="dxa"/>
          </w:tcPr>
          <w:p w14:paraId="4BCB5F9F" w14:textId="77777777" w:rsidR="00B50050" w:rsidRDefault="00B50050" w:rsidP="0088127C">
            <w:pPr>
              <w:pStyle w:val="OtherTableBody"/>
            </w:pPr>
            <w:r>
              <w:t>BIFL</w:t>
            </w:r>
          </w:p>
        </w:tc>
        <w:tc>
          <w:tcPr>
            <w:tcW w:w="4200" w:type="dxa"/>
          </w:tcPr>
          <w:p w14:paraId="5420382B" w14:textId="77777777" w:rsidR="00B50050" w:rsidRDefault="00B50050" w:rsidP="0088127C">
            <w:pPr>
              <w:pStyle w:val="OtherTableBody"/>
            </w:pPr>
            <w:r>
              <w:t>Bile fluid</w:t>
            </w:r>
          </w:p>
        </w:tc>
      </w:tr>
      <w:tr w:rsidR="00B50050" w14:paraId="5450E849" w14:textId="77777777" w:rsidTr="00195548">
        <w:tc>
          <w:tcPr>
            <w:tcW w:w="600" w:type="dxa"/>
          </w:tcPr>
          <w:p w14:paraId="6DAA2EBE" w14:textId="77777777" w:rsidR="00B50050" w:rsidRDefault="00B50050" w:rsidP="0088127C">
            <w:pPr>
              <w:pStyle w:val="OtherTableBody"/>
            </w:pPr>
          </w:p>
        </w:tc>
        <w:tc>
          <w:tcPr>
            <w:tcW w:w="600" w:type="dxa"/>
          </w:tcPr>
          <w:p w14:paraId="34D0233D" w14:textId="77777777" w:rsidR="00B50050" w:rsidRDefault="00B50050" w:rsidP="0088127C">
            <w:pPr>
              <w:pStyle w:val="OtherTableBody"/>
            </w:pPr>
            <w:r>
              <w:t>0550</w:t>
            </w:r>
          </w:p>
        </w:tc>
        <w:tc>
          <w:tcPr>
            <w:tcW w:w="2600" w:type="dxa"/>
          </w:tcPr>
          <w:p w14:paraId="2FE4AA83" w14:textId="77777777" w:rsidR="00B50050" w:rsidRDefault="00B50050" w:rsidP="0088127C">
            <w:pPr>
              <w:pStyle w:val="OtherTableBody"/>
            </w:pPr>
          </w:p>
        </w:tc>
        <w:tc>
          <w:tcPr>
            <w:tcW w:w="1400" w:type="dxa"/>
          </w:tcPr>
          <w:p w14:paraId="726E24C6" w14:textId="77777777" w:rsidR="00B50050" w:rsidRDefault="00B50050" w:rsidP="0088127C">
            <w:pPr>
              <w:pStyle w:val="OtherTableBody"/>
            </w:pPr>
            <w:r>
              <w:t>BLAD</w:t>
            </w:r>
          </w:p>
        </w:tc>
        <w:tc>
          <w:tcPr>
            <w:tcW w:w="4200" w:type="dxa"/>
          </w:tcPr>
          <w:p w14:paraId="0685C12F" w14:textId="77777777" w:rsidR="00B50050" w:rsidRDefault="00B50050" w:rsidP="0088127C">
            <w:pPr>
              <w:pStyle w:val="OtherTableBody"/>
            </w:pPr>
            <w:r>
              <w:t>Bladder</w:t>
            </w:r>
          </w:p>
        </w:tc>
      </w:tr>
      <w:tr w:rsidR="00B50050" w14:paraId="4223A346" w14:textId="77777777" w:rsidTr="00195548">
        <w:tc>
          <w:tcPr>
            <w:tcW w:w="600" w:type="dxa"/>
          </w:tcPr>
          <w:p w14:paraId="3EEC2BE9" w14:textId="77777777" w:rsidR="00B50050" w:rsidRDefault="00B50050" w:rsidP="0088127C">
            <w:pPr>
              <w:pStyle w:val="OtherTableBody"/>
            </w:pPr>
          </w:p>
        </w:tc>
        <w:tc>
          <w:tcPr>
            <w:tcW w:w="600" w:type="dxa"/>
          </w:tcPr>
          <w:p w14:paraId="055D58FF" w14:textId="77777777" w:rsidR="00B50050" w:rsidRDefault="00B50050" w:rsidP="0088127C">
            <w:pPr>
              <w:pStyle w:val="OtherTableBody"/>
            </w:pPr>
            <w:r>
              <w:t>0550</w:t>
            </w:r>
          </w:p>
        </w:tc>
        <w:tc>
          <w:tcPr>
            <w:tcW w:w="2600" w:type="dxa"/>
          </w:tcPr>
          <w:p w14:paraId="692BEFD2" w14:textId="77777777" w:rsidR="00B50050" w:rsidRDefault="00B50050" w:rsidP="0088127C">
            <w:pPr>
              <w:pStyle w:val="OtherTableBody"/>
            </w:pPr>
          </w:p>
        </w:tc>
        <w:tc>
          <w:tcPr>
            <w:tcW w:w="1400" w:type="dxa"/>
          </w:tcPr>
          <w:p w14:paraId="559C4C8A" w14:textId="77777777" w:rsidR="00B50050" w:rsidRDefault="00B50050" w:rsidP="0088127C">
            <w:pPr>
              <w:pStyle w:val="OtherTableBody"/>
            </w:pPr>
            <w:r>
              <w:t>BLD</w:t>
            </w:r>
          </w:p>
        </w:tc>
        <w:tc>
          <w:tcPr>
            <w:tcW w:w="4200" w:type="dxa"/>
          </w:tcPr>
          <w:p w14:paraId="683130A2" w14:textId="77777777" w:rsidR="00B50050" w:rsidRDefault="00B50050" w:rsidP="0088127C">
            <w:pPr>
              <w:pStyle w:val="OtherTableBody"/>
            </w:pPr>
            <w:r>
              <w:t>Blood, Whole</w:t>
            </w:r>
          </w:p>
        </w:tc>
      </w:tr>
      <w:tr w:rsidR="00B50050" w14:paraId="7E377009" w14:textId="77777777" w:rsidTr="00195548">
        <w:tc>
          <w:tcPr>
            <w:tcW w:w="600" w:type="dxa"/>
          </w:tcPr>
          <w:p w14:paraId="6C3B87E6" w14:textId="77777777" w:rsidR="00B50050" w:rsidRDefault="00B50050" w:rsidP="0088127C">
            <w:pPr>
              <w:pStyle w:val="OtherTableBody"/>
            </w:pPr>
          </w:p>
        </w:tc>
        <w:tc>
          <w:tcPr>
            <w:tcW w:w="600" w:type="dxa"/>
          </w:tcPr>
          <w:p w14:paraId="42D969BB" w14:textId="77777777" w:rsidR="00B50050" w:rsidRDefault="00B50050" w:rsidP="0088127C">
            <w:pPr>
              <w:pStyle w:val="OtherTableBody"/>
            </w:pPr>
            <w:r>
              <w:t>0550</w:t>
            </w:r>
          </w:p>
        </w:tc>
        <w:tc>
          <w:tcPr>
            <w:tcW w:w="2600" w:type="dxa"/>
          </w:tcPr>
          <w:p w14:paraId="29BA096B" w14:textId="77777777" w:rsidR="00B50050" w:rsidRDefault="00B50050" w:rsidP="0088127C">
            <w:pPr>
              <w:pStyle w:val="OtherTableBody"/>
            </w:pPr>
          </w:p>
        </w:tc>
        <w:tc>
          <w:tcPr>
            <w:tcW w:w="1400" w:type="dxa"/>
          </w:tcPr>
          <w:p w14:paraId="61082995" w14:textId="77777777" w:rsidR="00B50050" w:rsidRDefault="00B50050" w:rsidP="0088127C">
            <w:pPr>
              <w:pStyle w:val="OtherTableBody"/>
            </w:pPr>
            <w:r>
              <w:t>BLDA</w:t>
            </w:r>
          </w:p>
        </w:tc>
        <w:tc>
          <w:tcPr>
            <w:tcW w:w="4200" w:type="dxa"/>
          </w:tcPr>
          <w:p w14:paraId="11301F8F" w14:textId="77777777" w:rsidR="00B50050" w:rsidRDefault="00B50050" w:rsidP="0088127C">
            <w:pPr>
              <w:pStyle w:val="OtherTableBody"/>
            </w:pPr>
            <w:r>
              <w:t>Blood,  Arterial</w:t>
            </w:r>
          </w:p>
        </w:tc>
      </w:tr>
      <w:tr w:rsidR="00B50050" w14:paraId="15A97613" w14:textId="77777777" w:rsidTr="00195548">
        <w:tc>
          <w:tcPr>
            <w:tcW w:w="600" w:type="dxa"/>
          </w:tcPr>
          <w:p w14:paraId="2FD2073A" w14:textId="77777777" w:rsidR="00B50050" w:rsidRDefault="00B50050" w:rsidP="0088127C">
            <w:pPr>
              <w:pStyle w:val="OtherTableBody"/>
            </w:pPr>
          </w:p>
        </w:tc>
        <w:tc>
          <w:tcPr>
            <w:tcW w:w="600" w:type="dxa"/>
          </w:tcPr>
          <w:p w14:paraId="276BFC96" w14:textId="77777777" w:rsidR="00B50050" w:rsidRDefault="00B50050" w:rsidP="0088127C">
            <w:pPr>
              <w:pStyle w:val="OtherTableBody"/>
            </w:pPr>
            <w:r>
              <w:t>0550</w:t>
            </w:r>
          </w:p>
        </w:tc>
        <w:tc>
          <w:tcPr>
            <w:tcW w:w="2600" w:type="dxa"/>
          </w:tcPr>
          <w:p w14:paraId="74C5C907" w14:textId="77777777" w:rsidR="00B50050" w:rsidRDefault="00B50050" w:rsidP="0088127C">
            <w:pPr>
              <w:pStyle w:val="OtherTableBody"/>
            </w:pPr>
          </w:p>
        </w:tc>
        <w:tc>
          <w:tcPr>
            <w:tcW w:w="1400" w:type="dxa"/>
          </w:tcPr>
          <w:p w14:paraId="62BDF6C5" w14:textId="77777777" w:rsidR="00B50050" w:rsidRDefault="00B50050" w:rsidP="0088127C">
            <w:pPr>
              <w:pStyle w:val="OtherTableBody"/>
            </w:pPr>
            <w:r>
              <w:t>BLDC</w:t>
            </w:r>
          </w:p>
        </w:tc>
        <w:tc>
          <w:tcPr>
            <w:tcW w:w="4200" w:type="dxa"/>
          </w:tcPr>
          <w:p w14:paraId="2CB0CCB1" w14:textId="77777777" w:rsidR="00B50050" w:rsidRDefault="00B50050" w:rsidP="0088127C">
            <w:pPr>
              <w:pStyle w:val="OtherTableBody"/>
            </w:pPr>
            <w:r>
              <w:t>Blood,  Capillary</w:t>
            </w:r>
          </w:p>
        </w:tc>
      </w:tr>
      <w:tr w:rsidR="00B50050" w14:paraId="3B609B40" w14:textId="77777777" w:rsidTr="00195548">
        <w:tc>
          <w:tcPr>
            <w:tcW w:w="600" w:type="dxa"/>
          </w:tcPr>
          <w:p w14:paraId="21236D3A" w14:textId="77777777" w:rsidR="00B50050" w:rsidRDefault="00B50050" w:rsidP="0088127C">
            <w:pPr>
              <w:pStyle w:val="OtherTableBody"/>
            </w:pPr>
          </w:p>
        </w:tc>
        <w:tc>
          <w:tcPr>
            <w:tcW w:w="600" w:type="dxa"/>
          </w:tcPr>
          <w:p w14:paraId="672217FE" w14:textId="77777777" w:rsidR="00B50050" w:rsidRDefault="00B50050" w:rsidP="0088127C">
            <w:pPr>
              <w:pStyle w:val="OtherTableBody"/>
            </w:pPr>
            <w:r>
              <w:t>0550</w:t>
            </w:r>
          </w:p>
        </w:tc>
        <w:tc>
          <w:tcPr>
            <w:tcW w:w="2600" w:type="dxa"/>
          </w:tcPr>
          <w:p w14:paraId="21FF67E2" w14:textId="77777777" w:rsidR="00B50050" w:rsidRDefault="00B50050" w:rsidP="0088127C">
            <w:pPr>
              <w:pStyle w:val="OtherTableBody"/>
            </w:pPr>
          </w:p>
        </w:tc>
        <w:tc>
          <w:tcPr>
            <w:tcW w:w="1400" w:type="dxa"/>
          </w:tcPr>
          <w:p w14:paraId="5E40FF33" w14:textId="77777777" w:rsidR="00B50050" w:rsidRDefault="00B50050" w:rsidP="0088127C">
            <w:pPr>
              <w:pStyle w:val="OtherTableBody"/>
            </w:pPr>
            <w:r>
              <w:t>BLDV</w:t>
            </w:r>
          </w:p>
        </w:tc>
        <w:tc>
          <w:tcPr>
            <w:tcW w:w="4200" w:type="dxa"/>
          </w:tcPr>
          <w:p w14:paraId="7E8B26E8" w14:textId="77777777" w:rsidR="00B50050" w:rsidRDefault="00B50050" w:rsidP="0088127C">
            <w:pPr>
              <w:pStyle w:val="OtherTableBody"/>
            </w:pPr>
            <w:r>
              <w:t>Blood,  Venous</w:t>
            </w:r>
          </w:p>
        </w:tc>
      </w:tr>
      <w:tr w:rsidR="00B50050" w14:paraId="6E3A7D94" w14:textId="77777777" w:rsidTr="00195548">
        <w:tc>
          <w:tcPr>
            <w:tcW w:w="600" w:type="dxa"/>
          </w:tcPr>
          <w:p w14:paraId="0430C197" w14:textId="77777777" w:rsidR="00B50050" w:rsidRDefault="00B50050" w:rsidP="0088127C">
            <w:pPr>
              <w:pStyle w:val="OtherTableBody"/>
            </w:pPr>
          </w:p>
        </w:tc>
        <w:tc>
          <w:tcPr>
            <w:tcW w:w="600" w:type="dxa"/>
          </w:tcPr>
          <w:p w14:paraId="5D7F8170" w14:textId="77777777" w:rsidR="00B50050" w:rsidRDefault="00B50050" w:rsidP="0088127C">
            <w:pPr>
              <w:pStyle w:val="OtherTableBody"/>
            </w:pPr>
            <w:r>
              <w:t>0550</w:t>
            </w:r>
          </w:p>
        </w:tc>
        <w:tc>
          <w:tcPr>
            <w:tcW w:w="2600" w:type="dxa"/>
          </w:tcPr>
          <w:p w14:paraId="7F959FBE" w14:textId="77777777" w:rsidR="00B50050" w:rsidRDefault="00B50050" w:rsidP="0088127C">
            <w:pPr>
              <w:pStyle w:val="OtherTableBody"/>
            </w:pPr>
          </w:p>
        </w:tc>
        <w:tc>
          <w:tcPr>
            <w:tcW w:w="1400" w:type="dxa"/>
          </w:tcPr>
          <w:p w14:paraId="2A1E381B" w14:textId="77777777" w:rsidR="00B50050" w:rsidRDefault="00B50050" w:rsidP="0088127C">
            <w:pPr>
              <w:pStyle w:val="OtherTableBody"/>
            </w:pPr>
            <w:r>
              <w:t>BLOOD</w:t>
            </w:r>
          </w:p>
        </w:tc>
        <w:tc>
          <w:tcPr>
            <w:tcW w:w="4200" w:type="dxa"/>
          </w:tcPr>
          <w:p w14:paraId="645B35DA" w14:textId="77777777" w:rsidR="00B50050" w:rsidRDefault="00B50050" w:rsidP="0088127C">
            <w:pPr>
              <w:pStyle w:val="OtherTableBody"/>
            </w:pPr>
            <w:r>
              <w:t>Blood</w:t>
            </w:r>
          </w:p>
        </w:tc>
      </w:tr>
      <w:tr w:rsidR="00B50050" w14:paraId="2A693EDA" w14:textId="77777777" w:rsidTr="00195548">
        <w:tc>
          <w:tcPr>
            <w:tcW w:w="600" w:type="dxa"/>
          </w:tcPr>
          <w:p w14:paraId="54F08AC1" w14:textId="77777777" w:rsidR="00B50050" w:rsidRDefault="00B50050" w:rsidP="0088127C">
            <w:pPr>
              <w:pStyle w:val="OtherTableBody"/>
            </w:pPr>
          </w:p>
        </w:tc>
        <w:tc>
          <w:tcPr>
            <w:tcW w:w="600" w:type="dxa"/>
          </w:tcPr>
          <w:p w14:paraId="2B07EED9" w14:textId="77777777" w:rsidR="00B50050" w:rsidRDefault="00B50050" w:rsidP="0088127C">
            <w:pPr>
              <w:pStyle w:val="OtherTableBody"/>
            </w:pPr>
            <w:r>
              <w:t>0550</w:t>
            </w:r>
          </w:p>
        </w:tc>
        <w:tc>
          <w:tcPr>
            <w:tcW w:w="2600" w:type="dxa"/>
          </w:tcPr>
          <w:p w14:paraId="6A62C16A" w14:textId="77777777" w:rsidR="00B50050" w:rsidRDefault="00B50050" w:rsidP="0088127C">
            <w:pPr>
              <w:pStyle w:val="OtherTableBody"/>
            </w:pPr>
          </w:p>
        </w:tc>
        <w:tc>
          <w:tcPr>
            <w:tcW w:w="1400" w:type="dxa"/>
          </w:tcPr>
          <w:p w14:paraId="69A2DD64" w14:textId="77777777" w:rsidR="00B50050" w:rsidRDefault="00B50050" w:rsidP="0088127C">
            <w:pPr>
              <w:pStyle w:val="OtherTableBody"/>
            </w:pPr>
            <w:r>
              <w:t>BMAR</w:t>
            </w:r>
          </w:p>
        </w:tc>
        <w:tc>
          <w:tcPr>
            <w:tcW w:w="4200" w:type="dxa"/>
          </w:tcPr>
          <w:p w14:paraId="28143606" w14:textId="77777777" w:rsidR="00B50050" w:rsidRDefault="00B50050" w:rsidP="0088127C">
            <w:pPr>
              <w:pStyle w:val="OtherTableBody"/>
            </w:pPr>
            <w:r>
              <w:t>Bone marrow</w:t>
            </w:r>
          </w:p>
        </w:tc>
      </w:tr>
      <w:tr w:rsidR="00B50050" w14:paraId="3F62067B" w14:textId="77777777" w:rsidTr="00195548">
        <w:tc>
          <w:tcPr>
            <w:tcW w:w="600" w:type="dxa"/>
          </w:tcPr>
          <w:p w14:paraId="229CED4A" w14:textId="77777777" w:rsidR="00B50050" w:rsidRDefault="00B50050" w:rsidP="0088127C">
            <w:pPr>
              <w:pStyle w:val="OtherTableBody"/>
            </w:pPr>
          </w:p>
        </w:tc>
        <w:tc>
          <w:tcPr>
            <w:tcW w:w="600" w:type="dxa"/>
          </w:tcPr>
          <w:p w14:paraId="7947FD48" w14:textId="77777777" w:rsidR="00B50050" w:rsidRDefault="00B50050" w:rsidP="0088127C">
            <w:pPr>
              <w:pStyle w:val="OtherTableBody"/>
            </w:pPr>
            <w:r>
              <w:t>0550</w:t>
            </w:r>
          </w:p>
        </w:tc>
        <w:tc>
          <w:tcPr>
            <w:tcW w:w="2600" w:type="dxa"/>
          </w:tcPr>
          <w:p w14:paraId="59CCA559" w14:textId="77777777" w:rsidR="00B50050" w:rsidRDefault="00B50050" w:rsidP="0088127C">
            <w:pPr>
              <w:pStyle w:val="OtherTableBody"/>
            </w:pPr>
          </w:p>
        </w:tc>
        <w:tc>
          <w:tcPr>
            <w:tcW w:w="1400" w:type="dxa"/>
          </w:tcPr>
          <w:p w14:paraId="1AF01A48" w14:textId="77777777" w:rsidR="00B50050" w:rsidRDefault="00B50050" w:rsidP="0088127C">
            <w:pPr>
              <w:pStyle w:val="OtherTableBody"/>
            </w:pPr>
            <w:r>
              <w:t>BON</w:t>
            </w:r>
          </w:p>
        </w:tc>
        <w:tc>
          <w:tcPr>
            <w:tcW w:w="4200" w:type="dxa"/>
          </w:tcPr>
          <w:p w14:paraId="082CF28F" w14:textId="77777777" w:rsidR="00B50050" w:rsidRDefault="00B50050" w:rsidP="0088127C">
            <w:pPr>
              <w:pStyle w:val="OtherTableBody"/>
            </w:pPr>
            <w:r>
              <w:t>Bone</w:t>
            </w:r>
          </w:p>
        </w:tc>
      </w:tr>
      <w:tr w:rsidR="00B50050" w14:paraId="15F62BB3" w14:textId="77777777" w:rsidTr="00195548">
        <w:tc>
          <w:tcPr>
            <w:tcW w:w="600" w:type="dxa"/>
          </w:tcPr>
          <w:p w14:paraId="2E9F6ECE" w14:textId="77777777" w:rsidR="00B50050" w:rsidRDefault="00B50050" w:rsidP="0088127C">
            <w:pPr>
              <w:pStyle w:val="OtherTableBody"/>
            </w:pPr>
          </w:p>
        </w:tc>
        <w:tc>
          <w:tcPr>
            <w:tcW w:w="600" w:type="dxa"/>
          </w:tcPr>
          <w:p w14:paraId="356AB1AC" w14:textId="77777777" w:rsidR="00B50050" w:rsidRDefault="00B50050" w:rsidP="0088127C">
            <w:pPr>
              <w:pStyle w:val="OtherTableBody"/>
            </w:pPr>
            <w:r>
              <w:t>0550</w:t>
            </w:r>
          </w:p>
        </w:tc>
        <w:tc>
          <w:tcPr>
            <w:tcW w:w="2600" w:type="dxa"/>
          </w:tcPr>
          <w:p w14:paraId="592EEF58" w14:textId="77777777" w:rsidR="00B50050" w:rsidRDefault="00B50050" w:rsidP="0088127C">
            <w:pPr>
              <w:pStyle w:val="OtherTableBody"/>
            </w:pPr>
          </w:p>
        </w:tc>
        <w:tc>
          <w:tcPr>
            <w:tcW w:w="1400" w:type="dxa"/>
          </w:tcPr>
          <w:p w14:paraId="78A0F754" w14:textId="77777777" w:rsidR="00B50050" w:rsidRDefault="00B50050" w:rsidP="0088127C">
            <w:pPr>
              <w:pStyle w:val="OtherTableBody"/>
            </w:pPr>
            <w:r>
              <w:t>BOWEL</w:t>
            </w:r>
          </w:p>
        </w:tc>
        <w:tc>
          <w:tcPr>
            <w:tcW w:w="4200" w:type="dxa"/>
          </w:tcPr>
          <w:p w14:paraId="523D5517" w14:textId="77777777" w:rsidR="00B50050" w:rsidRDefault="00B50050" w:rsidP="0088127C">
            <w:pPr>
              <w:pStyle w:val="OtherTableBody"/>
            </w:pPr>
            <w:r>
              <w:t>Bowel</w:t>
            </w:r>
          </w:p>
        </w:tc>
      </w:tr>
      <w:tr w:rsidR="00B50050" w14:paraId="0AF3EEEA" w14:textId="77777777" w:rsidTr="00195548">
        <w:tc>
          <w:tcPr>
            <w:tcW w:w="600" w:type="dxa"/>
          </w:tcPr>
          <w:p w14:paraId="1FF72B6D" w14:textId="77777777" w:rsidR="00B50050" w:rsidRDefault="00B50050" w:rsidP="0088127C">
            <w:pPr>
              <w:pStyle w:val="OtherTableBody"/>
            </w:pPr>
          </w:p>
        </w:tc>
        <w:tc>
          <w:tcPr>
            <w:tcW w:w="600" w:type="dxa"/>
          </w:tcPr>
          <w:p w14:paraId="6849AD51" w14:textId="77777777" w:rsidR="00B50050" w:rsidRDefault="00B50050" w:rsidP="0088127C">
            <w:pPr>
              <w:pStyle w:val="OtherTableBody"/>
            </w:pPr>
            <w:r>
              <w:t>0550</w:t>
            </w:r>
          </w:p>
        </w:tc>
        <w:tc>
          <w:tcPr>
            <w:tcW w:w="2600" w:type="dxa"/>
          </w:tcPr>
          <w:p w14:paraId="6D8AE985" w14:textId="77777777" w:rsidR="00B50050" w:rsidRDefault="00B50050" w:rsidP="0088127C">
            <w:pPr>
              <w:pStyle w:val="OtherTableBody"/>
            </w:pPr>
          </w:p>
        </w:tc>
        <w:tc>
          <w:tcPr>
            <w:tcW w:w="1400" w:type="dxa"/>
          </w:tcPr>
          <w:p w14:paraId="052D7F24" w14:textId="77777777" w:rsidR="00B50050" w:rsidRDefault="00B50050" w:rsidP="0088127C">
            <w:pPr>
              <w:pStyle w:val="OtherTableBody"/>
            </w:pPr>
            <w:r>
              <w:t>BOWLA</w:t>
            </w:r>
          </w:p>
        </w:tc>
        <w:tc>
          <w:tcPr>
            <w:tcW w:w="4200" w:type="dxa"/>
          </w:tcPr>
          <w:p w14:paraId="3D734A3E" w14:textId="77777777" w:rsidR="00B50050" w:rsidRDefault="00B50050" w:rsidP="0088127C">
            <w:pPr>
              <w:pStyle w:val="OtherTableBody"/>
            </w:pPr>
            <w:r>
              <w:t>Bowel, Large</w:t>
            </w:r>
          </w:p>
        </w:tc>
      </w:tr>
      <w:tr w:rsidR="00B50050" w14:paraId="70C546FB" w14:textId="77777777" w:rsidTr="00195548">
        <w:tc>
          <w:tcPr>
            <w:tcW w:w="600" w:type="dxa"/>
          </w:tcPr>
          <w:p w14:paraId="4B2137F0" w14:textId="77777777" w:rsidR="00B50050" w:rsidRDefault="00B50050" w:rsidP="0088127C">
            <w:pPr>
              <w:pStyle w:val="OtherTableBody"/>
            </w:pPr>
          </w:p>
        </w:tc>
        <w:tc>
          <w:tcPr>
            <w:tcW w:w="600" w:type="dxa"/>
          </w:tcPr>
          <w:p w14:paraId="546BBD1D" w14:textId="77777777" w:rsidR="00B50050" w:rsidRDefault="00B50050" w:rsidP="0088127C">
            <w:pPr>
              <w:pStyle w:val="OtherTableBody"/>
            </w:pPr>
            <w:r>
              <w:t>0550</w:t>
            </w:r>
          </w:p>
        </w:tc>
        <w:tc>
          <w:tcPr>
            <w:tcW w:w="2600" w:type="dxa"/>
          </w:tcPr>
          <w:p w14:paraId="4442F3F3" w14:textId="77777777" w:rsidR="00B50050" w:rsidRDefault="00B50050" w:rsidP="0088127C">
            <w:pPr>
              <w:pStyle w:val="OtherTableBody"/>
            </w:pPr>
          </w:p>
        </w:tc>
        <w:tc>
          <w:tcPr>
            <w:tcW w:w="1400" w:type="dxa"/>
          </w:tcPr>
          <w:p w14:paraId="57959920" w14:textId="77777777" w:rsidR="00B50050" w:rsidRDefault="00B50050" w:rsidP="0088127C">
            <w:pPr>
              <w:pStyle w:val="OtherTableBody"/>
            </w:pPr>
            <w:r>
              <w:t>BOWSM</w:t>
            </w:r>
          </w:p>
        </w:tc>
        <w:tc>
          <w:tcPr>
            <w:tcW w:w="4200" w:type="dxa"/>
          </w:tcPr>
          <w:p w14:paraId="21205763" w14:textId="77777777" w:rsidR="00B50050" w:rsidRDefault="00B50050" w:rsidP="0088127C">
            <w:pPr>
              <w:pStyle w:val="OtherTableBody"/>
            </w:pPr>
            <w:r>
              <w:t>Bowel, Small</w:t>
            </w:r>
          </w:p>
        </w:tc>
      </w:tr>
      <w:tr w:rsidR="00B50050" w14:paraId="026345DC" w14:textId="77777777" w:rsidTr="00195548">
        <w:tc>
          <w:tcPr>
            <w:tcW w:w="600" w:type="dxa"/>
          </w:tcPr>
          <w:p w14:paraId="5B40F91A" w14:textId="77777777" w:rsidR="00B50050" w:rsidRDefault="00B50050" w:rsidP="0088127C">
            <w:pPr>
              <w:pStyle w:val="OtherTableBody"/>
            </w:pPr>
          </w:p>
        </w:tc>
        <w:tc>
          <w:tcPr>
            <w:tcW w:w="600" w:type="dxa"/>
          </w:tcPr>
          <w:p w14:paraId="66A14644" w14:textId="77777777" w:rsidR="00B50050" w:rsidRDefault="00B50050" w:rsidP="0088127C">
            <w:pPr>
              <w:pStyle w:val="OtherTableBody"/>
            </w:pPr>
            <w:r>
              <w:t>0550</w:t>
            </w:r>
          </w:p>
        </w:tc>
        <w:tc>
          <w:tcPr>
            <w:tcW w:w="2600" w:type="dxa"/>
          </w:tcPr>
          <w:p w14:paraId="54118727" w14:textId="77777777" w:rsidR="00B50050" w:rsidRDefault="00B50050" w:rsidP="0088127C">
            <w:pPr>
              <w:pStyle w:val="OtherTableBody"/>
            </w:pPr>
          </w:p>
        </w:tc>
        <w:tc>
          <w:tcPr>
            <w:tcW w:w="1400" w:type="dxa"/>
          </w:tcPr>
          <w:p w14:paraId="3F7AC4F3" w14:textId="77777777" w:rsidR="00B50050" w:rsidRDefault="00B50050" w:rsidP="0088127C">
            <w:pPr>
              <w:pStyle w:val="OtherTableBody"/>
            </w:pPr>
            <w:r>
              <w:t>BPH</w:t>
            </w:r>
          </w:p>
        </w:tc>
        <w:tc>
          <w:tcPr>
            <w:tcW w:w="4200" w:type="dxa"/>
          </w:tcPr>
          <w:p w14:paraId="63E279B0" w14:textId="77777777" w:rsidR="00B50050" w:rsidRDefault="00B50050" w:rsidP="0088127C">
            <w:pPr>
              <w:pStyle w:val="OtherTableBody"/>
            </w:pPr>
            <w:r>
              <w:t>Basophils</w:t>
            </w:r>
          </w:p>
        </w:tc>
      </w:tr>
      <w:tr w:rsidR="00B50050" w14:paraId="6862A780" w14:textId="77777777" w:rsidTr="00195548">
        <w:tc>
          <w:tcPr>
            <w:tcW w:w="600" w:type="dxa"/>
          </w:tcPr>
          <w:p w14:paraId="357BB222" w14:textId="77777777" w:rsidR="00B50050" w:rsidRDefault="00B50050" w:rsidP="0088127C">
            <w:pPr>
              <w:pStyle w:val="OtherTableBody"/>
            </w:pPr>
          </w:p>
        </w:tc>
        <w:tc>
          <w:tcPr>
            <w:tcW w:w="600" w:type="dxa"/>
          </w:tcPr>
          <w:p w14:paraId="656D9872" w14:textId="77777777" w:rsidR="00B50050" w:rsidRDefault="00B50050" w:rsidP="0088127C">
            <w:pPr>
              <w:pStyle w:val="OtherTableBody"/>
            </w:pPr>
            <w:r>
              <w:t>0550</w:t>
            </w:r>
          </w:p>
        </w:tc>
        <w:tc>
          <w:tcPr>
            <w:tcW w:w="2600" w:type="dxa"/>
          </w:tcPr>
          <w:p w14:paraId="387E32F1" w14:textId="77777777" w:rsidR="00B50050" w:rsidRDefault="00B50050" w:rsidP="0088127C">
            <w:pPr>
              <w:pStyle w:val="OtherTableBody"/>
            </w:pPr>
          </w:p>
        </w:tc>
        <w:tc>
          <w:tcPr>
            <w:tcW w:w="1400" w:type="dxa"/>
          </w:tcPr>
          <w:p w14:paraId="5C75261C" w14:textId="77777777" w:rsidR="00B50050" w:rsidRDefault="00B50050" w:rsidP="0088127C">
            <w:pPr>
              <w:pStyle w:val="OtherTableBody"/>
            </w:pPr>
            <w:r>
              <w:t>BRA</w:t>
            </w:r>
          </w:p>
        </w:tc>
        <w:tc>
          <w:tcPr>
            <w:tcW w:w="4200" w:type="dxa"/>
          </w:tcPr>
          <w:p w14:paraId="1543E2DB" w14:textId="77777777" w:rsidR="00B50050" w:rsidRDefault="00B50050" w:rsidP="0088127C">
            <w:pPr>
              <w:pStyle w:val="OtherTableBody"/>
            </w:pPr>
            <w:r>
              <w:t>Brachial</w:t>
            </w:r>
          </w:p>
        </w:tc>
      </w:tr>
      <w:tr w:rsidR="00B50050" w14:paraId="1E81B195" w14:textId="77777777" w:rsidTr="00195548">
        <w:tc>
          <w:tcPr>
            <w:tcW w:w="600" w:type="dxa"/>
          </w:tcPr>
          <w:p w14:paraId="2BC0BF54" w14:textId="77777777" w:rsidR="00B50050" w:rsidRDefault="00B50050" w:rsidP="0088127C">
            <w:pPr>
              <w:pStyle w:val="OtherTableBody"/>
            </w:pPr>
          </w:p>
        </w:tc>
        <w:tc>
          <w:tcPr>
            <w:tcW w:w="600" w:type="dxa"/>
          </w:tcPr>
          <w:p w14:paraId="1C78CD96" w14:textId="77777777" w:rsidR="00B50050" w:rsidRDefault="00B50050" w:rsidP="0088127C">
            <w:pPr>
              <w:pStyle w:val="OtherTableBody"/>
            </w:pPr>
            <w:r>
              <w:t>0550</w:t>
            </w:r>
          </w:p>
        </w:tc>
        <w:tc>
          <w:tcPr>
            <w:tcW w:w="2600" w:type="dxa"/>
          </w:tcPr>
          <w:p w14:paraId="6173C5B0" w14:textId="77777777" w:rsidR="00B50050" w:rsidRDefault="00B50050" w:rsidP="0088127C">
            <w:pPr>
              <w:pStyle w:val="OtherTableBody"/>
            </w:pPr>
          </w:p>
        </w:tc>
        <w:tc>
          <w:tcPr>
            <w:tcW w:w="1400" w:type="dxa"/>
          </w:tcPr>
          <w:p w14:paraId="3173D4BE" w14:textId="77777777" w:rsidR="00B50050" w:rsidRDefault="00B50050" w:rsidP="0088127C">
            <w:pPr>
              <w:pStyle w:val="OtherTableBody"/>
            </w:pPr>
            <w:r>
              <w:t>BRAIN</w:t>
            </w:r>
          </w:p>
        </w:tc>
        <w:tc>
          <w:tcPr>
            <w:tcW w:w="4200" w:type="dxa"/>
          </w:tcPr>
          <w:p w14:paraId="43B554C4" w14:textId="77777777" w:rsidR="00B50050" w:rsidRDefault="00B50050" w:rsidP="0088127C">
            <w:pPr>
              <w:pStyle w:val="OtherTableBody"/>
            </w:pPr>
            <w:r>
              <w:t>Brain</w:t>
            </w:r>
          </w:p>
        </w:tc>
      </w:tr>
      <w:tr w:rsidR="00B50050" w14:paraId="69AE00BA" w14:textId="77777777" w:rsidTr="00195548">
        <w:tc>
          <w:tcPr>
            <w:tcW w:w="600" w:type="dxa"/>
          </w:tcPr>
          <w:p w14:paraId="70865474" w14:textId="77777777" w:rsidR="00B50050" w:rsidRDefault="00B50050" w:rsidP="0088127C">
            <w:pPr>
              <w:pStyle w:val="OtherTableBody"/>
            </w:pPr>
          </w:p>
        </w:tc>
        <w:tc>
          <w:tcPr>
            <w:tcW w:w="600" w:type="dxa"/>
          </w:tcPr>
          <w:p w14:paraId="6C62D03D" w14:textId="77777777" w:rsidR="00B50050" w:rsidRDefault="00B50050" w:rsidP="0088127C">
            <w:pPr>
              <w:pStyle w:val="OtherTableBody"/>
            </w:pPr>
            <w:r>
              <w:t>0550</w:t>
            </w:r>
          </w:p>
        </w:tc>
        <w:tc>
          <w:tcPr>
            <w:tcW w:w="2600" w:type="dxa"/>
          </w:tcPr>
          <w:p w14:paraId="25DB95CB" w14:textId="77777777" w:rsidR="00B50050" w:rsidRDefault="00B50050" w:rsidP="0088127C">
            <w:pPr>
              <w:pStyle w:val="OtherTableBody"/>
            </w:pPr>
          </w:p>
        </w:tc>
        <w:tc>
          <w:tcPr>
            <w:tcW w:w="1400" w:type="dxa"/>
          </w:tcPr>
          <w:p w14:paraId="740E5A4B" w14:textId="77777777" w:rsidR="00B50050" w:rsidRDefault="00B50050" w:rsidP="0088127C">
            <w:pPr>
              <w:pStyle w:val="OtherTableBody"/>
            </w:pPr>
            <w:r>
              <w:t>BRO</w:t>
            </w:r>
          </w:p>
        </w:tc>
        <w:tc>
          <w:tcPr>
            <w:tcW w:w="4200" w:type="dxa"/>
          </w:tcPr>
          <w:p w14:paraId="65AAEF5F" w14:textId="77777777" w:rsidR="00B50050" w:rsidRDefault="00B50050" w:rsidP="0088127C">
            <w:pPr>
              <w:pStyle w:val="OtherTableBody"/>
            </w:pPr>
            <w:r>
              <w:t>Bronchial</w:t>
            </w:r>
          </w:p>
        </w:tc>
      </w:tr>
      <w:tr w:rsidR="00B50050" w14:paraId="4074223A" w14:textId="77777777" w:rsidTr="00195548">
        <w:tc>
          <w:tcPr>
            <w:tcW w:w="600" w:type="dxa"/>
          </w:tcPr>
          <w:p w14:paraId="535ECB04" w14:textId="77777777" w:rsidR="00B50050" w:rsidRDefault="00B50050" w:rsidP="0088127C">
            <w:pPr>
              <w:pStyle w:val="OtherTableBody"/>
            </w:pPr>
          </w:p>
        </w:tc>
        <w:tc>
          <w:tcPr>
            <w:tcW w:w="600" w:type="dxa"/>
          </w:tcPr>
          <w:p w14:paraId="769F446C" w14:textId="77777777" w:rsidR="00B50050" w:rsidRDefault="00B50050" w:rsidP="0088127C">
            <w:pPr>
              <w:pStyle w:val="OtherTableBody"/>
            </w:pPr>
            <w:r>
              <w:t>0550</w:t>
            </w:r>
          </w:p>
        </w:tc>
        <w:tc>
          <w:tcPr>
            <w:tcW w:w="2600" w:type="dxa"/>
          </w:tcPr>
          <w:p w14:paraId="5710D99F" w14:textId="77777777" w:rsidR="00B50050" w:rsidRDefault="00B50050" w:rsidP="0088127C">
            <w:pPr>
              <w:pStyle w:val="OtherTableBody"/>
            </w:pPr>
          </w:p>
        </w:tc>
        <w:tc>
          <w:tcPr>
            <w:tcW w:w="1400" w:type="dxa"/>
          </w:tcPr>
          <w:p w14:paraId="3C79824D" w14:textId="77777777" w:rsidR="00B50050" w:rsidRDefault="00B50050" w:rsidP="0088127C">
            <w:pPr>
              <w:pStyle w:val="OtherTableBody"/>
            </w:pPr>
            <w:r>
              <w:t>BROCH</w:t>
            </w:r>
          </w:p>
        </w:tc>
        <w:tc>
          <w:tcPr>
            <w:tcW w:w="4200" w:type="dxa"/>
          </w:tcPr>
          <w:p w14:paraId="1C88A023" w14:textId="77777777" w:rsidR="00B50050" w:rsidRDefault="00B50050" w:rsidP="0088127C">
            <w:pPr>
              <w:pStyle w:val="OtherTableBody"/>
            </w:pPr>
            <w:r>
              <w:t>Bronchiole/Bronchiolar</w:t>
            </w:r>
          </w:p>
        </w:tc>
      </w:tr>
      <w:tr w:rsidR="00B50050" w14:paraId="28BE4016" w14:textId="77777777" w:rsidTr="00195548">
        <w:tc>
          <w:tcPr>
            <w:tcW w:w="600" w:type="dxa"/>
          </w:tcPr>
          <w:p w14:paraId="4251D7CC" w14:textId="77777777" w:rsidR="00B50050" w:rsidRDefault="00B50050" w:rsidP="0088127C">
            <w:pPr>
              <w:pStyle w:val="OtherTableBody"/>
            </w:pPr>
          </w:p>
        </w:tc>
        <w:tc>
          <w:tcPr>
            <w:tcW w:w="600" w:type="dxa"/>
          </w:tcPr>
          <w:p w14:paraId="58D086F2" w14:textId="77777777" w:rsidR="00B50050" w:rsidRDefault="00B50050" w:rsidP="0088127C">
            <w:pPr>
              <w:pStyle w:val="OtherTableBody"/>
            </w:pPr>
            <w:r>
              <w:t>0550</w:t>
            </w:r>
          </w:p>
        </w:tc>
        <w:tc>
          <w:tcPr>
            <w:tcW w:w="2600" w:type="dxa"/>
          </w:tcPr>
          <w:p w14:paraId="52D5E9F3" w14:textId="77777777" w:rsidR="00B50050" w:rsidRDefault="00B50050" w:rsidP="0088127C">
            <w:pPr>
              <w:pStyle w:val="OtherTableBody"/>
            </w:pPr>
          </w:p>
        </w:tc>
        <w:tc>
          <w:tcPr>
            <w:tcW w:w="1400" w:type="dxa"/>
          </w:tcPr>
          <w:p w14:paraId="737CE8AA" w14:textId="77777777" w:rsidR="00B50050" w:rsidRDefault="00B50050" w:rsidP="0088127C">
            <w:pPr>
              <w:pStyle w:val="OtherTableBody"/>
            </w:pPr>
            <w:r>
              <w:t>BRONC</w:t>
            </w:r>
          </w:p>
        </w:tc>
        <w:tc>
          <w:tcPr>
            <w:tcW w:w="4200" w:type="dxa"/>
          </w:tcPr>
          <w:p w14:paraId="19F6B659" w14:textId="77777777" w:rsidR="00B50050" w:rsidRDefault="00B50050" w:rsidP="0088127C">
            <w:pPr>
              <w:pStyle w:val="OtherTableBody"/>
            </w:pPr>
            <w:r>
              <w:t>Bronchus/Bronchial</w:t>
            </w:r>
          </w:p>
        </w:tc>
      </w:tr>
      <w:tr w:rsidR="00B50050" w14:paraId="0F8B4D82" w14:textId="77777777" w:rsidTr="00195548">
        <w:tc>
          <w:tcPr>
            <w:tcW w:w="600" w:type="dxa"/>
          </w:tcPr>
          <w:p w14:paraId="25AD57F9" w14:textId="77777777" w:rsidR="00B50050" w:rsidRDefault="00B50050" w:rsidP="0088127C">
            <w:pPr>
              <w:pStyle w:val="OtherTableBody"/>
            </w:pPr>
          </w:p>
        </w:tc>
        <w:tc>
          <w:tcPr>
            <w:tcW w:w="600" w:type="dxa"/>
          </w:tcPr>
          <w:p w14:paraId="0614A5FB" w14:textId="77777777" w:rsidR="00B50050" w:rsidRDefault="00B50050" w:rsidP="0088127C">
            <w:pPr>
              <w:pStyle w:val="OtherTableBody"/>
            </w:pPr>
            <w:r>
              <w:t>0550</w:t>
            </w:r>
          </w:p>
        </w:tc>
        <w:tc>
          <w:tcPr>
            <w:tcW w:w="2600" w:type="dxa"/>
          </w:tcPr>
          <w:p w14:paraId="61303C56" w14:textId="77777777" w:rsidR="00B50050" w:rsidRDefault="00B50050" w:rsidP="0088127C">
            <w:pPr>
              <w:pStyle w:val="OtherTableBody"/>
            </w:pPr>
          </w:p>
        </w:tc>
        <w:tc>
          <w:tcPr>
            <w:tcW w:w="1400" w:type="dxa"/>
          </w:tcPr>
          <w:p w14:paraId="1287AB40" w14:textId="77777777" w:rsidR="00B50050" w:rsidRDefault="00B50050" w:rsidP="0088127C">
            <w:pPr>
              <w:pStyle w:val="OtherTableBody"/>
            </w:pPr>
            <w:r>
              <w:t>BROW</w:t>
            </w:r>
          </w:p>
        </w:tc>
        <w:tc>
          <w:tcPr>
            <w:tcW w:w="4200" w:type="dxa"/>
          </w:tcPr>
          <w:p w14:paraId="79C18153" w14:textId="77777777" w:rsidR="00B50050" w:rsidRDefault="00B50050" w:rsidP="0088127C">
            <w:pPr>
              <w:pStyle w:val="OtherTableBody"/>
            </w:pPr>
            <w:r>
              <w:t>Eyebrow</w:t>
            </w:r>
          </w:p>
        </w:tc>
      </w:tr>
      <w:tr w:rsidR="00B50050" w14:paraId="52240917" w14:textId="77777777" w:rsidTr="00195548">
        <w:tc>
          <w:tcPr>
            <w:tcW w:w="600" w:type="dxa"/>
          </w:tcPr>
          <w:p w14:paraId="6E292D8B" w14:textId="77777777" w:rsidR="00B50050" w:rsidRDefault="00B50050" w:rsidP="0088127C">
            <w:pPr>
              <w:pStyle w:val="OtherTableBody"/>
            </w:pPr>
          </w:p>
        </w:tc>
        <w:tc>
          <w:tcPr>
            <w:tcW w:w="600" w:type="dxa"/>
          </w:tcPr>
          <w:p w14:paraId="3CC52BFA" w14:textId="77777777" w:rsidR="00B50050" w:rsidRDefault="00B50050" w:rsidP="0088127C">
            <w:pPr>
              <w:pStyle w:val="OtherTableBody"/>
            </w:pPr>
            <w:r>
              <w:t>0550</w:t>
            </w:r>
          </w:p>
        </w:tc>
        <w:tc>
          <w:tcPr>
            <w:tcW w:w="2600" w:type="dxa"/>
          </w:tcPr>
          <w:p w14:paraId="7334E0AC" w14:textId="77777777" w:rsidR="00B50050" w:rsidRDefault="00B50050" w:rsidP="0088127C">
            <w:pPr>
              <w:pStyle w:val="OtherTableBody"/>
            </w:pPr>
          </w:p>
        </w:tc>
        <w:tc>
          <w:tcPr>
            <w:tcW w:w="1400" w:type="dxa"/>
          </w:tcPr>
          <w:p w14:paraId="4E9C11EE" w14:textId="77777777" w:rsidR="00B50050" w:rsidRDefault="00B50050" w:rsidP="0088127C">
            <w:pPr>
              <w:pStyle w:val="OtherTableBody"/>
            </w:pPr>
            <w:r>
              <w:t>BRST</w:t>
            </w:r>
          </w:p>
        </w:tc>
        <w:tc>
          <w:tcPr>
            <w:tcW w:w="4200" w:type="dxa"/>
          </w:tcPr>
          <w:p w14:paraId="5468C395" w14:textId="77777777" w:rsidR="00B50050" w:rsidRDefault="00B50050" w:rsidP="0088127C">
            <w:pPr>
              <w:pStyle w:val="OtherTableBody"/>
            </w:pPr>
            <w:r>
              <w:t>Breast</w:t>
            </w:r>
          </w:p>
        </w:tc>
      </w:tr>
      <w:tr w:rsidR="00B50050" w14:paraId="1BAE63F7" w14:textId="77777777" w:rsidTr="00195548">
        <w:tc>
          <w:tcPr>
            <w:tcW w:w="600" w:type="dxa"/>
          </w:tcPr>
          <w:p w14:paraId="4B7D88A7" w14:textId="77777777" w:rsidR="00B50050" w:rsidRDefault="00B50050" w:rsidP="0088127C">
            <w:pPr>
              <w:pStyle w:val="OtherTableBody"/>
            </w:pPr>
          </w:p>
        </w:tc>
        <w:tc>
          <w:tcPr>
            <w:tcW w:w="600" w:type="dxa"/>
          </w:tcPr>
          <w:p w14:paraId="29F04B95" w14:textId="77777777" w:rsidR="00B50050" w:rsidRDefault="00B50050" w:rsidP="0088127C">
            <w:pPr>
              <w:pStyle w:val="OtherTableBody"/>
            </w:pPr>
            <w:r>
              <w:t>0550</w:t>
            </w:r>
          </w:p>
        </w:tc>
        <w:tc>
          <w:tcPr>
            <w:tcW w:w="2600" w:type="dxa"/>
          </w:tcPr>
          <w:p w14:paraId="02904F9A" w14:textId="77777777" w:rsidR="00B50050" w:rsidRDefault="00B50050" w:rsidP="0088127C">
            <w:pPr>
              <w:pStyle w:val="OtherTableBody"/>
            </w:pPr>
          </w:p>
        </w:tc>
        <w:tc>
          <w:tcPr>
            <w:tcW w:w="1400" w:type="dxa"/>
          </w:tcPr>
          <w:p w14:paraId="754A6A75" w14:textId="77777777" w:rsidR="00B50050" w:rsidRDefault="00B50050" w:rsidP="0088127C">
            <w:pPr>
              <w:pStyle w:val="OtherTableBody"/>
            </w:pPr>
            <w:r>
              <w:t>BRSTFL</w:t>
            </w:r>
          </w:p>
        </w:tc>
        <w:tc>
          <w:tcPr>
            <w:tcW w:w="4200" w:type="dxa"/>
          </w:tcPr>
          <w:p w14:paraId="42E30E75" w14:textId="77777777" w:rsidR="00B50050" w:rsidRDefault="00B50050" w:rsidP="0088127C">
            <w:pPr>
              <w:pStyle w:val="OtherTableBody"/>
            </w:pPr>
            <w:r>
              <w:t>Breast fluid</w:t>
            </w:r>
          </w:p>
        </w:tc>
      </w:tr>
      <w:tr w:rsidR="00B50050" w14:paraId="0152FEB4" w14:textId="77777777" w:rsidTr="00195548">
        <w:tc>
          <w:tcPr>
            <w:tcW w:w="600" w:type="dxa"/>
          </w:tcPr>
          <w:p w14:paraId="0C3DBCD2" w14:textId="77777777" w:rsidR="00B50050" w:rsidRDefault="00B50050" w:rsidP="0088127C">
            <w:pPr>
              <w:pStyle w:val="OtherTableBody"/>
            </w:pPr>
          </w:p>
        </w:tc>
        <w:tc>
          <w:tcPr>
            <w:tcW w:w="600" w:type="dxa"/>
          </w:tcPr>
          <w:p w14:paraId="37817FB5" w14:textId="77777777" w:rsidR="00B50050" w:rsidRDefault="00B50050" w:rsidP="0088127C">
            <w:pPr>
              <w:pStyle w:val="OtherTableBody"/>
            </w:pPr>
            <w:r>
              <w:t>0550</w:t>
            </w:r>
          </w:p>
        </w:tc>
        <w:tc>
          <w:tcPr>
            <w:tcW w:w="2600" w:type="dxa"/>
          </w:tcPr>
          <w:p w14:paraId="7E0D1E2A" w14:textId="77777777" w:rsidR="00B50050" w:rsidRDefault="00B50050" w:rsidP="0088127C">
            <w:pPr>
              <w:pStyle w:val="OtherTableBody"/>
            </w:pPr>
          </w:p>
        </w:tc>
        <w:tc>
          <w:tcPr>
            <w:tcW w:w="1400" w:type="dxa"/>
          </w:tcPr>
          <w:p w14:paraId="584B222C" w14:textId="77777777" w:rsidR="00B50050" w:rsidRDefault="00B50050" w:rsidP="0088127C">
            <w:pPr>
              <w:pStyle w:val="OtherTableBody"/>
            </w:pPr>
            <w:r>
              <w:t>BRTGF</w:t>
            </w:r>
          </w:p>
        </w:tc>
        <w:tc>
          <w:tcPr>
            <w:tcW w:w="4200" w:type="dxa"/>
          </w:tcPr>
          <w:p w14:paraId="556AE7FF" w14:textId="77777777" w:rsidR="00B50050" w:rsidRDefault="00B50050" w:rsidP="0088127C">
            <w:pPr>
              <w:pStyle w:val="OtherTableBody"/>
            </w:pPr>
            <w:r>
              <w:t>Bartholin Gland Fluid</w:t>
            </w:r>
          </w:p>
        </w:tc>
      </w:tr>
      <w:tr w:rsidR="00B50050" w14:paraId="3CBAECD3" w14:textId="77777777" w:rsidTr="00195548">
        <w:tc>
          <w:tcPr>
            <w:tcW w:w="600" w:type="dxa"/>
          </w:tcPr>
          <w:p w14:paraId="6801E36E" w14:textId="77777777" w:rsidR="00B50050" w:rsidRDefault="00B50050" w:rsidP="0088127C">
            <w:pPr>
              <w:pStyle w:val="OtherTableBody"/>
            </w:pPr>
          </w:p>
        </w:tc>
        <w:tc>
          <w:tcPr>
            <w:tcW w:w="600" w:type="dxa"/>
          </w:tcPr>
          <w:p w14:paraId="2B7EDAF7" w14:textId="77777777" w:rsidR="00B50050" w:rsidRDefault="00B50050" w:rsidP="0088127C">
            <w:pPr>
              <w:pStyle w:val="OtherTableBody"/>
            </w:pPr>
            <w:r>
              <w:t>0550</w:t>
            </w:r>
          </w:p>
        </w:tc>
        <w:tc>
          <w:tcPr>
            <w:tcW w:w="2600" w:type="dxa"/>
          </w:tcPr>
          <w:p w14:paraId="3CA2F92B" w14:textId="77777777" w:rsidR="00B50050" w:rsidRDefault="00B50050" w:rsidP="0088127C">
            <w:pPr>
              <w:pStyle w:val="OtherTableBody"/>
            </w:pPr>
          </w:p>
        </w:tc>
        <w:tc>
          <w:tcPr>
            <w:tcW w:w="1400" w:type="dxa"/>
          </w:tcPr>
          <w:p w14:paraId="533DAC61" w14:textId="77777777" w:rsidR="00B50050" w:rsidRDefault="00B50050" w:rsidP="0088127C">
            <w:pPr>
              <w:pStyle w:val="OtherTableBody"/>
            </w:pPr>
            <w:r>
              <w:t>BRV</w:t>
            </w:r>
          </w:p>
        </w:tc>
        <w:tc>
          <w:tcPr>
            <w:tcW w:w="4200" w:type="dxa"/>
          </w:tcPr>
          <w:p w14:paraId="000AE334" w14:textId="77777777" w:rsidR="00B50050" w:rsidRDefault="00B50050" w:rsidP="0088127C">
            <w:pPr>
              <w:pStyle w:val="OtherTableBody"/>
            </w:pPr>
            <w:r>
              <w:t>Broviac</w:t>
            </w:r>
          </w:p>
        </w:tc>
      </w:tr>
      <w:tr w:rsidR="00B50050" w14:paraId="4A62E9F9" w14:textId="77777777" w:rsidTr="00195548">
        <w:tc>
          <w:tcPr>
            <w:tcW w:w="600" w:type="dxa"/>
          </w:tcPr>
          <w:p w14:paraId="6A1C3790" w14:textId="77777777" w:rsidR="00B50050" w:rsidRDefault="00B50050" w:rsidP="0088127C">
            <w:pPr>
              <w:pStyle w:val="OtherTableBody"/>
            </w:pPr>
          </w:p>
        </w:tc>
        <w:tc>
          <w:tcPr>
            <w:tcW w:w="600" w:type="dxa"/>
          </w:tcPr>
          <w:p w14:paraId="578C7FC7" w14:textId="77777777" w:rsidR="00B50050" w:rsidRDefault="00B50050" w:rsidP="0088127C">
            <w:pPr>
              <w:pStyle w:val="OtherTableBody"/>
            </w:pPr>
            <w:r>
              <w:t>0550</w:t>
            </w:r>
          </w:p>
        </w:tc>
        <w:tc>
          <w:tcPr>
            <w:tcW w:w="2600" w:type="dxa"/>
          </w:tcPr>
          <w:p w14:paraId="440EE7C9" w14:textId="77777777" w:rsidR="00B50050" w:rsidRDefault="00B50050" w:rsidP="0088127C">
            <w:pPr>
              <w:pStyle w:val="OtherTableBody"/>
            </w:pPr>
          </w:p>
        </w:tc>
        <w:tc>
          <w:tcPr>
            <w:tcW w:w="1400" w:type="dxa"/>
          </w:tcPr>
          <w:p w14:paraId="0ADED27B" w14:textId="77777777" w:rsidR="00B50050" w:rsidRDefault="00B50050" w:rsidP="0088127C">
            <w:pPr>
              <w:pStyle w:val="OtherTableBody"/>
            </w:pPr>
            <w:r>
              <w:t>BUCCA</w:t>
            </w:r>
          </w:p>
        </w:tc>
        <w:tc>
          <w:tcPr>
            <w:tcW w:w="4200" w:type="dxa"/>
          </w:tcPr>
          <w:p w14:paraId="213D5E99" w14:textId="77777777" w:rsidR="00B50050" w:rsidRDefault="00B50050" w:rsidP="0088127C">
            <w:pPr>
              <w:pStyle w:val="OtherTableBody"/>
            </w:pPr>
            <w:r>
              <w:t>Buccal</w:t>
            </w:r>
          </w:p>
        </w:tc>
      </w:tr>
      <w:tr w:rsidR="00B50050" w14:paraId="1BC570B1" w14:textId="77777777" w:rsidTr="00195548">
        <w:tc>
          <w:tcPr>
            <w:tcW w:w="600" w:type="dxa"/>
          </w:tcPr>
          <w:p w14:paraId="4FB6DFDB" w14:textId="77777777" w:rsidR="00B50050" w:rsidRDefault="00B50050" w:rsidP="0088127C">
            <w:pPr>
              <w:pStyle w:val="OtherTableBody"/>
            </w:pPr>
          </w:p>
        </w:tc>
        <w:tc>
          <w:tcPr>
            <w:tcW w:w="600" w:type="dxa"/>
          </w:tcPr>
          <w:p w14:paraId="35B6ABB3" w14:textId="77777777" w:rsidR="00B50050" w:rsidRDefault="00B50050" w:rsidP="0088127C">
            <w:pPr>
              <w:pStyle w:val="OtherTableBody"/>
            </w:pPr>
            <w:r>
              <w:t>0550</w:t>
            </w:r>
          </w:p>
        </w:tc>
        <w:tc>
          <w:tcPr>
            <w:tcW w:w="2600" w:type="dxa"/>
          </w:tcPr>
          <w:p w14:paraId="3BE5D562" w14:textId="77777777" w:rsidR="00B50050" w:rsidRDefault="00B50050" w:rsidP="0088127C">
            <w:pPr>
              <w:pStyle w:val="OtherTableBody"/>
            </w:pPr>
          </w:p>
        </w:tc>
        <w:tc>
          <w:tcPr>
            <w:tcW w:w="1400" w:type="dxa"/>
          </w:tcPr>
          <w:p w14:paraId="7B37E4E5" w14:textId="77777777" w:rsidR="00B50050" w:rsidRDefault="00B50050" w:rsidP="0088127C">
            <w:pPr>
              <w:pStyle w:val="OtherTableBody"/>
            </w:pPr>
            <w:r>
              <w:t>BURSA</w:t>
            </w:r>
          </w:p>
        </w:tc>
        <w:tc>
          <w:tcPr>
            <w:tcW w:w="4200" w:type="dxa"/>
          </w:tcPr>
          <w:p w14:paraId="2A550C4B" w14:textId="77777777" w:rsidR="00B50050" w:rsidRDefault="00B50050" w:rsidP="0088127C">
            <w:pPr>
              <w:pStyle w:val="OtherTableBody"/>
            </w:pPr>
            <w:r>
              <w:t>Bursa</w:t>
            </w:r>
          </w:p>
        </w:tc>
      </w:tr>
      <w:tr w:rsidR="00B50050" w14:paraId="15CED39E" w14:textId="77777777" w:rsidTr="00195548">
        <w:tc>
          <w:tcPr>
            <w:tcW w:w="600" w:type="dxa"/>
          </w:tcPr>
          <w:p w14:paraId="0080E8CF" w14:textId="77777777" w:rsidR="00B50050" w:rsidRDefault="00B50050" w:rsidP="0088127C">
            <w:pPr>
              <w:pStyle w:val="OtherTableBody"/>
            </w:pPr>
          </w:p>
        </w:tc>
        <w:tc>
          <w:tcPr>
            <w:tcW w:w="600" w:type="dxa"/>
          </w:tcPr>
          <w:p w14:paraId="6C6FEAA5" w14:textId="77777777" w:rsidR="00B50050" w:rsidRDefault="00B50050" w:rsidP="0088127C">
            <w:pPr>
              <w:pStyle w:val="OtherTableBody"/>
            </w:pPr>
            <w:r>
              <w:t>0550</w:t>
            </w:r>
          </w:p>
        </w:tc>
        <w:tc>
          <w:tcPr>
            <w:tcW w:w="2600" w:type="dxa"/>
          </w:tcPr>
          <w:p w14:paraId="1C89A48C" w14:textId="77777777" w:rsidR="00B50050" w:rsidRDefault="00B50050" w:rsidP="0088127C">
            <w:pPr>
              <w:pStyle w:val="OtherTableBody"/>
            </w:pPr>
          </w:p>
        </w:tc>
        <w:tc>
          <w:tcPr>
            <w:tcW w:w="1400" w:type="dxa"/>
          </w:tcPr>
          <w:p w14:paraId="677A3D63" w14:textId="77777777" w:rsidR="00B50050" w:rsidRDefault="00B50050" w:rsidP="0088127C">
            <w:pPr>
              <w:pStyle w:val="OtherTableBody"/>
            </w:pPr>
            <w:r>
              <w:t>BURSF</w:t>
            </w:r>
          </w:p>
        </w:tc>
        <w:tc>
          <w:tcPr>
            <w:tcW w:w="4200" w:type="dxa"/>
          </w:tcPr>
          <w:p w14:paraId="5791F773" w14:textId="77777777" w:rsidR="00B50050" w:rsidRDefault="00B50050" w:rsidP="0088127C">
            <w:pPr>
              <w:pStyle w:val="OtherTableBody"/>
            </w:pPr>
            <w:r>
              <w:t>Bursa Fluid</w:t>
            </w:r>
          </w:p>
        </w:tc>
      </w:tr>
      <w:tr w:rsidR="00B50050" w14:paraId="5BD9CDDA" w14:textId="77777777" w:rsidTr="00195548">
        <w:tc>
          <w:tcPr>
            <w:tcW w:w="600" w:type="dxa"/>
          </w:tcPr>
          <w:p w14:paraId="3A9909E6" w14:textId="77777777" w:rsidR="00B50050" w:rsidRDefault="00B50050" w:rsidP="0088127C">
            <w:pPr>
              <w:pStyle w:val="OtherTableBody"/>
            </w:pPr>
          </w:p>
        </w:tc>
        <w:tc>
          <w:tcPr>
            <w:tcW w:w="600" w:type="dxa"/>
          </w:tcPr>
          <w:p w14:paraId="1C1D8A8F" w14:textId="77777777" w:rsidR="00B50050" w:rsidRDefault="00B50050" w:rsidP="0088127C">
            <w:pPr>
              <w:pStyle w:val="OtherTableBody"/>
            </w:pPr>
            <w:r>
              <w:t>0550</w:t>
            </w:r>
          </w:p>
        </w:tc>
        <w:tc>
          <w:tcPr>
            <w:tcW w:w="2600" w:type="dxa"/>
          </w:tcPr>
          <w:p w14:paraId="345946CC" w14:textId="77777777" w:rsidR="00B50050" w:rsidRDefault="00B50050" w:rsidP="0088127C">
            <w:pPr>
              <w:pStyle w:val="OtherTableBody"/>
            </w:pPr>
          </w:p>
        </w:tc>
        <w:tc>
          <w:tcPr>
            <w:tcW w:w="1400" w:type="dxa"/>
          </w:tcPr>
          <w:p w14:paraId="5FFDD873" w14:textId="77777777" w:rsidR="00B50050" w:rsidRDefault="00B50050" w:rsidP="0088127C">
            <w:pPr>
              <w:pStyle w:val="OtherTableBody"/>
            </w:pPr>
            <w:r>
              <w:t>BUTT</w:t>
            </w:r>
          </w:p>
        </w:tc>
        <w:tc>
          <w:tcPr>
            <w:tcW w:w="4200" w:type="dxa"/>
          </w:tcPr>
          <w:p w14:paraId="2865938A" w14:textId="77777777" w:rsidR="00B50050" w:rsidRDefault="00B50050" w:rsidP="0088127C">
            <w:pPr>
              <w:pStyle w:val="OtherTableBody"/>
            </w:pPr>
            <w:r>
              <w:t>Buttocks</w:t>
            </w:r>
          </w:p>
        </w:tc>
      </w:tr>
      <w:tr w:rsidR="00B50050" w14:paraId="47CEEA4B" w14:textId="77777777" w:rsidTr="00195548">
        <w:tc>
          <w:tcPr>
            <w:tcW w:w="600" w:type="dxa"/>
          </w:tcPr>
          <w:p w14:paraId="4DBB114A" w14:textId="77777777" w:rsidR="00B50050" w:rsidRDefault="00B50050" w:rsidP="0088127C">
            <w:pPr>
              <w:pStyle w:val="OtherTableBody"/>
            </w:pPr>
          </w:p>
        </w:tc>
        <w:tc>
          <w:tcPr>
            <w:tcW w:w="600" w:type="dxa"/>
          </w:tcPr>
          <w:p w14:paraId="1C932FB5" w14:textId="77777777" w:rsidR="00B50050" w:rsidRDefault="00B50050" w:rsidP="0088127C">
            <w:pPr>
              <w:pStyle w:val="OtherTableBody"/>
            </w:pPr>
            <w:r>
              <w:t>0550</w:t>
            </w:r>
          </w:p>
        </w:tc>
        <w:tc>
          <w:tcPr>
            <w:tcW w:w="2600" w:type="dxa"/>
          </w:tcPr>
          <w:p w14:paraId="5599F4D7" w14:textId="77777777" w:rsidR="00B50050" w:rsidRDefault="00B50050" w:rsidP="0088127C">
            <w:pPr>
              <w:pStyle w:val="OtherTableBody"/>
            </w:pPr>
          </w:p>
        </w:tc>
        <w:tc>
          <w:tcPr>
            <w:tcW w:w="1400" w:type="dxa"/>
          </w:tcPr>
          <w:p w14:paraId="0E52BDE4" w14:textId="77777777" w:rsidR="00B50050" w:rsidRDefault="00B50050" w:rsidP="0088127C">
            <w:pPr>
              <w:pStyle w:val="OtherTableBody"/>
            </w:pPr>
            <w:r>
              <w:t>CALF</w:t>
            </w:r>
          </w:p>
        </w:tc>
        <w:tc>
          <w:tcPr>
            <w:tcW w:w="4200" w:type="dxa"/>
          </w:tcPr>
          <w:p w14:paraId="174B88E1" w14:textId="77777777" w:rsidR="00B50050" w:rsidRDefault="00B50050" w:rsidP="0088127C">
            <w:pPr>
              <w:pStyle w:val="OtherTableBody"/>
            </w:pPr>
            <w:r>
              <w:t>Calf</w:t>
            </w:r>
          </w:p>
        </w:tc>
      </w:tr>
      <w:tr w:rsidR="00B50050" w14:paraId="5F2F680F" w14:textId="77777777" w:rsidTr="00195548">
        <w:tc>
          <w:tcPr>
            <w:tcW w:w="600" w:type="dxa"/>
          </w:tcPr>
          <w:p w14:paraId="67FF0ED1" w14:textId="77777777" w:rsidR="00B50050" w:rsidRDefault="00B50050" w:rsidP="0088127C">
            <w:pPr>
              <w:pStyle w:val="OtherTableBody"/>
            </w:pPr>
          </w:p>
        </w:tc>
        <w:tc>
          <w:tcPr>
            <w:tcW w:w="600" w:type="dxa"/>
          </w:tcPr>
          <w:p w14:paraId="3EE86462" w14:textId="77777777" w:rsidR="00B50050" w:rsidRDefault="00B50050" w:rsidP="0088127C">
            <w:pPr>
              <w:pStyle w:val="OtherTableBody"/>
            </w:pPr>
            <w:r>
              <w:t>0550</w:t>
            </w:r>
          </w:p>
        </w:tc>
        <w:tc>
          <w:tcPr>
            <w:tcW w:w="2600" w:type="dxa"/>
          </w:tcPr>
          <w:p w14:paraId="745FD220" w14:textId="77777777" w:rsidR="00B50050" w:rsidRDefault="00B50050" w:rsidP="0088127C">
            <w:pPr>
              <w:pStyle w:val="OtherTableBody"/>
            </w:pPr>
          </w:p>
        </w:tc>
        <w:tc>
          <w:tcPr>
            <w:tcW w:w="1400" w:type="dxa"/>
          </w:tcPr>
          <w:p w14:paraId="1B0CFD41" w14:textId="77777777" w:rsidR="00B50050" w:rsidRDefault="00B50050" w:rsidP="0088127C">
            <w:pPr>
              <w:pStyle w:val="OtherTableBody"/>
            </w:pPr>
            <w:r>
              <w:t>CANAL</w:t>
            </w:r>
          </w:p>
        </w:tc>
        <w:tc>
          <w:tcPr>
            <w:tcW w:w="4200" w:type="dxa"/>
          </w:tcPr>
          <w:p w14:paraId="5C5C622E" w14:textId="77777777" w:rsidR="00B50050" w:rsidRDefault="00B50050" w:rsidP="0088127C">
            <w:pPr>
              <w:pStyle w:val="OtherTableBody"/>
            </w:pPr>
            <w:r>
              <w:t>Canal</w:t>
            </w:r>
          </w:p>
        </w:tc>
      </w:tr>
      <w:tr w:rsidR="00B50050" w14:paraId="52735DBA" w14:textId="77777777" w:rsidTr="00195548">
        <w:tc>
          <w:tcPr>
            <w:tcW w:w="600" w:type="dxa"/>
          </w:tcPr>
          <w:p w14:paraId="38B7F020" w14:textId="77777777" w:rsidR="00B50050" w:rsidRDefault="00B50050" w:rsidP="0088127C">
            <w:pPr>
              <w:pStyle w:val="OtherTableBody"/>
            </w:pPr>
          </w:p>
        </w:tc>
        <w:tc>
          <w:tcPr>
            <w:tcW w:w="600" w:type="dxa"/>
          </w:tcPr>
          <w:p w14:paraId="0383CBF4" w14:textId="77777777" w:rsidR="00B50050" w:rsidRDefault="00B50050" w:rsidP="0088127C">
            <w:pPr>
              <w:pStyle w:val="OtherTableBody"/>
            </w:pPr>
            <w:r>
              <w:t>0550</w:t>
            </w:r>
          </w:p>
        </w:tc>
        <w:tc>
          <w:tcPr>
            <w:tcW w:w="2600" w:type="dxa"/>
          </w:tcPr>
          <w:p w14:paraId="7233F853" w14:textId="77777777" w:rsidR="00B50050" w:rsidRDefault="00B50050" w:rsidP="0088127C">
            <w:pPr>
              <w:pStyle w:val="OtherTableBody"/>
            </w:pPr>
          </w:p>
        </w:tc>
        <w:tc>
          <w:tcPr>
            <w:tcW w:w="1400" w:type="dxa"/>
          </w:tcPr>
          <w:p w14:paraId="4ECA7A31" w14:textId="77777777" w:rsidR="00B50050" w:rsidRDefault="00B50050" w:rsidP="0088127C">
            <w:pPr>
              <w:pStyle w:val="OtherTableBody"/>
            </w:pPr>
            <w:r>
              <w:t>CANLI</w:t>
            </w:r>
          </w:p>
        </w:tc>
        <w:tc>
          <w:tcPr>
            <w:tcW w:w="4200" w:type="dxa"/>
          </w:tcPr>
          <w:p w14:paraId="48BE9553" w14:textId="77777777" w:rsidR="00B50050" w:rsidRDefault="00B50050" w:rsidP="0088127C">
            <w:pPr>
              <w:pStyle w:val="OtherTableBody"/>
            </w:pPr>
            <w:r>
              <w:t>Canaliculis</w:t>
            </w:r>
          </w:p>
        </w:tc>
      </w:tr>
      <w:tr w:rsidR="00B50050" w14:paraId="64A9BF87" w14:textId="77777777" w:rsidTr="00195548">
        <w:tc>
          <w:tcPr>
            <w:tcW w:w="600" w:type="dxa"/>
          </w:tcPr>
          <w:p w14:paraId="2EDF9AD6" w14:textId="77777777" w:rsidR="00B50050" w:rsidRDefault="00B50050" w:rsidP="0088127C">
            <w:pPr>
              <w:pStyle w:val="OtherTableBody"/>
            </w:pPr>
          </w:p>
        </w:tc>
        <w:tc>
          <w:tcPr>
            <w:tcW w:w="600" w:type="dxa"/>
          </w:tcPr>
          <w:p w14:paraId="5343DDA8" w14:textId="77777777" w:rsidR="00B50050" w:rsidRDefault="00B50050" w:rsidP="0088127C">
            <w:pPr>
              <w:pStyle w:val="OtherTableBody"/>
            </w:pPr>
            <w:r>
              <w:t>0550</w:t>
            </w:r>
          </w:p>
        </w:tc>
        <w:tc>
          <w:tcPr>
            <w:tcW w:w="2600" w:type="dxa"/>
          </w:tcPr>
          <w:p w14:paraId="6D9B4EAB" w14:textId="77777777" w:rsidR="00B50050" w:rsidRDefault="00B50050" w:rsidP="0088127C">
            <w:pPr>
              <w:pStyle w:val="OtherTableBody"/>
            </w:pPr>
          </w:p>
        </w:tc>
        <w:tc>
          <w:tcPr>
            <w:tcW w:w="1400" w:type="dxa"/>
          </w:tcPr>
          <w:p w14:paraId="7A25F1C0" w14:textId="77777777" w:rsidR="00B50050" w:rsidRDefault="00B50050" w:rsidP="0088127C">
            <w:pPr>
              <w:pStyle w:val="OtherTableBody"/>
            </w:pPr>
            <w:r>
              <w:t>CANTH</w:t>
            </w:r>
          </w:p>
        </w:tc>
        <w:tc>
          <w:tcPr>
            <w:tcW w:w="4200" w:type="dxa"/>
          </w:tcPr>
          <w:p w14:paraId="1CB847DE" w14:textId="77777777" w:rsidR="00B50050" w:rsidRDefault="00B50050" w:rsidP="0088127C">
            <w:pPr>
              <w:pStyle w:val="OtherTableBody"/>
            </w:pPr>
            <w:r>
              <w:t>Canthus</w:t>
            </w:r>
          </w:p>
        </w:tc>
      </w:tr>
      <w:tr w:rsidR="00B50050" w14:paraId="3AAD0EF5" w14:textId="77777777" w:rsidTr="00195548">
        <w:tc>
          <w:tcPr>
            <w:tcW w:w="600" w:type="dxa"/>
          </w:tcPr>
          <w:p w14:paraId="5F257A81" w14:textId="77777777" w:rsidR="00B50050" w:rsidRDefault="00B50050" w:rsidP="0088127C">
            <w:pPr>
              <w:pStyle w:val="OtherTableBody"/>
            </w:pPr>
          </w:p>
        </w:tc>
        <w:tc>
          <w:tcPr>
            <w:tcW w:w="600" w:type="dxa"/>
          </w:tcPr>
          <w:p w14:paraId="3BD9863F" w14:textId="77777777" w:rsidR="00B50050" w:rsidRDefault="00B50050" w:rsidP="0088127C">
            <w:pPr>
              <w:pStyle w:val="OtherTableBody"/>
            </w:pPr>
            <w:r>
              <w:t>0550</w:t>
            </w:r>
          </w:p>
        </w:tc>
        <w:tc>
          <w:tcPr>
            <w:tcW w:w="2600" w:type="dxa"/>
          </w:tcPr>
          <w:p w14:paraId="2300017F" w14:textId="77777777" w:rsidR="00B50050" w:rsidRDefault="00B50050" w:rsidP="0088127C">
            <w:pPr>
              <w:pStyle w:val="OtherTableBody"/>
            </w:pPr>
          </w:p>
        </w:tc>
        <w:tc>
          <w:tcPr>
            <w:tcW w:w="1400" w:type="dxa"/>
          </w:tcPr>
          <w:p w14:paraId="52461A1C" w14:textId="77777777" w:rsidR="00B50050" w:rsidRDefault="00B50050" w:rsidP="0088127C">
            <w:pPr>
              <w:pStyle w:val="OtherTableBody"/>
            </w:pPr>
            <w:r>
              <w:t>CARO</w:t>
            </w:r>
          </w:p>
        </w:tc>
        <w:tc>
          <w:tcPr>
            <w:tcW w:w="4200" w:type="dxa"/>
          </w:tcPr>
          <w:p w14:paraId="66648E1E" w14:textId="77777777" w:rsidR="00B50050" w:rsidRDefault="00B50050" w:rsidP="0088127C">
            <w:pPr>
              <w:pStyle w:val="OtherTableBody"/>
            </w:pPr>
            <w:r>
              <w:t>Carotid</w:t>
            </w:r>
          </w:p>
        </w:tc>
      </w:tr>
      <w:tr w:rsidR="00B50050" w14:paraId="49BBAB1E" w14:textId="77777777" w:rsidTr="00195548">
        <w:tc>
          <w:tcPr>
            <w:tcW w:w="600" w:type="dxa"/>
          </w:tcPr>
          <w:p w14:paraId="1C23A2B9" w14:textId="77777777" w:rsidR="00B50050" w:rsidRDefault="00B50050" w:rsidP="0088127C">
            <w:pPr>
              <w:pStyle w:val="OtherTableBody"/>
            </w:pPr>
          </w:p>
        </w:tc>
        <w:tc>
          <w:tcPr>
            <w:tcW w:w="600" w:type="dxa"/>
          </w:tcPr>
          <w:p w14:paraId="1E266542" w14:textId="77777777" w:rsidR="00B50050" w:rsidRDefault="00B50050" w:rsidP="0088127C">
            <w:pPr>
              <w:pStyle w:val="OtherTableBody"/>
            </w:pPr>
            <w:r>
              <w:t>0550</w:t>
            </w:r>
          </w:p>
        </w:tc>
        <w:tc>
          <w:tcPr>
            <w:tcW w:w="2600" w:type="dxa"/>
          </w:tcPr>
          <w:p w14:paraId="4207447B" w14:textId="77777777" w:rsidR="00B50050" w:rsidRDefault="00B50050" w:rsidP="0088127C">
            <w:pPr>
              <w:pStyle w:val="OtherTableBody"/>
            </w:pPr>
          </w:p>
        </w:tc>
        <w:tc>
          <w:tcPr>
            <w:tcW w:w="1400" w:type="dxa"/>
          </w:tcPr>
          <w:p w14:paraId="2BDB02AB" w14:textId="77777777" w:rsidR="00B50050" w:rsidRDefault="00B50050" w:rsidP="0088127C">
            <w:pPr>
              <w:pStyle w:val="OtherTableBody"/>
            </w:pPr>
            <w:r>
              <w:t>CARP</w:t>
            </w:r>
          </w:p>
        </w:tc>
        <w:tc>
          <w:tcPr>
            <w:tcW w:w="4200" w:type="dxa"/>
          </w:tcPr>
          <w:p w14:paraId="0C0227C0" w14:textId="77777777" w:rsidR="00B50050" w:rsidRDefault="00B50050" w:rsidP="0088127C">
            <w:pPr>
              <w:pStyle w:val="OtherTableBody"/>
            </w:pPr>
            <w:r>
              <w:t>Carpal</w:t>
            </w:r>
          </w:p>
        </w:tc>
      </w:tr>
      <w:tr w:rsidR="00B50050" w14:paraId="1A2C401F" w14:textId="77777777" w:rsidTr="00195548">
        <w:tc>
          <w:tcPr>
            <w:tcW w:w="600" w:type="dxa"/>
          </w:tcPr>
          <w:p w14:paraId="3FA08AD8" w14:textId="77777777" w:rsidR="00B50050" w:rsidRDefault="00B50050" w:rsidP="0088127C">
            <w:pPr>
              <w:pStyle w:val="OtherTableBody"/>
            </w:pPr>
          </w:p>
        </w:tc>
        <w:tc>
          <w:tcPr>
            <w:tcW w:w="600" w:type="dxa"/>
          </w:tcPr>
          <w:p w14:paraId="0CFB5E5B" w14:textId="77777777" w:rsidR="00B50050" w:rsidRDefault="00B50050" w:rsidP="0088127C">
            <w:pPr>
              <w:pStyle w:val="OtherTableBody"/>
            </w:pPr>
            <w:r>
              <w:t>0550</w:t>
            </w:r>
          </w:p>
        </w:tc>
        <w:tc>
          <w:tcPr>
            <w:tcW w:w="2600" w:type="dxa"/>
          </w:tcPr>
          <w:p w14:paraId="225F9364" w14:textId="77777777" w:rsidR="00B50050" w:rsidRDefault="00B50050" w:rsidP="0088127C">
            <w:pPr>
              <w:pStyle w:val="OtherTableBody"/>
            </w:pPr>
          </w:p>
        </w:tc>
        <w:tc>
          <w:tcPr>
            <w:tcW w:w="1400" w:type="dxa"/>
          </w:tcPr>
          <w:p w14:paraId="47A61DFF" w14:textId="77777777" w:rsidR="00B50050" w:rsidRDefault="00B50050" w:rsidP="0088127C">
            <w:pPr>
              <w:pStyle w:val="OtherTableBody"/>
            </w:pPr>
            <w:r>
              <w:t>CAVIT</w:t>
            </w:r>
          </w:p>
        </w:tc>
        <w:tc>
          <w:tcPr>
            <w:tcW w:w="4200" w:type="dxa"/>
          </w:tcPr>
          <w:p w14:paraId="4AD9A218" w14:textId="77777777" w:rsidR="00B50050" w:rsidRDefault="00B50050" w:rsidP="0088127C">
            <w:pPr>
              <w:pStyle w:val="OtherTableBody"/>
            </w:pPr>
            <w:r>
              <w:t>Cavity</w:t>
            </w:r>
          </w:p>
        </w:tc>
      </w:tr>
      <w:tr w:rsidR="00B50050" w14:paraId="7FBDEC59" w14:textId="77777777" w:rsidTr="00195548">
        <w:tc>
          <w:tcPr>
            <w:tcW w:w="600" w:type="dxa"/>
          </w:tcPr>
          <w:p w14:paraId="2EA4B117" w14:textId="77777777" w:rsidR="00B50050" w:rsidRDefault="00B50050" w:rsidP="0088127C">
            <w:pPr>
              <w:pStyle w:val="OtherTableBody"/>
            </w:pPr>
          </w:p>
        </w:tc>
        <w:tc>
          <w:tcPr>
            <w:tcW w:w="600" w:type="dxa"/>
          </w:tcPr>
          <w:p w14:paraId="7F2A924C" w14:textId="77777777" w:rsidR="00B50050" w:rsidRDefault="00B50050" w:rsidP="0088127C">
            <w:pPr>
              <w:pStyle w:val="OtherTableBody"/>
            </w:pPr>
            <w:r>
              <w:t>0550</w:t>
            </w:r>
          </w:p>
        </w:tc>
        <w:tc>
          <w:tcPr>
            <w:tcW w:w="2600" w:type="dxa"/>
          </w:tcPr>
          <w:p w14:paraId="1F3B70BC" w14:textId="77777777" w:rsidR="00B50050" w:rsidRDefault="00B50050" w:rsidP="0088127C">
            <w:pPr>
              <w:pStyle w:val="OtherTableBody"/>
            </w:pPr>
          </w:p>
        </w:tc>
        <w:tc>
          <w:tcPr>
            <w:tcW w:w="1400" w:type="dxa"/>
          </w:tcPr>
          <w:p w14:paraId="4660B157" w14:textId="77777777" w:rsidR="00B50050" w:rsidRDefault="00B50050" w:rsidP="0088127C">
            <w:pPr>
              <w:pStyle w:val="OtherTableBody"/>
            </w:pPr>
            <w:r>
              <w:t>CBLD</w:t>
            </w:r>
          </w:p>
        </w:tc>
        <w:tc>
          <w:tcPr>
            <w:tcW w:w="4200" w:type="dxa"/>
          </w:tcPr>
          <w:p w14:paraId="068036AB" w14:textId="77777777" w:rsidR="00B50050" w:rsidRDefault="00B50050" w:rsidP="0088127C">
            <w:pPr>
              <w:pStyle w:val="OtherTableBody"/>
            </w:pPr>
            <w:r>
              <w:t>Blood, Cord</w:t>
            </w:r>
          </w:p>
        </w:tc>
      </w:tr>
      <w:tr w:rsidR="00B50050" w14:paraId="1F093929" w14:textId="77777777" w:rsidTr="00195548">
        <w:tc>
          <w:tcPr>
            <w:tcW w:w="600" w:type="dxa"/>
          </w:tcPr>
          <w:p w14:paraId="3421154F" w14:textId="77777777" w:rsidR="00B50050" w:rsidRDefault="00B50050" w:rsidP="0088127C">
            <w:pPr>
              <w:pStyle w:val="OtherTableBody"/>
            </w:pPr>
          </w:p>
        </w:tc>
        <w:tc>
          <w:tcPr>
            <w:tcW w:w="600" w:type="dxa"/>
          </w:tcPr>
          <w:p w14:paraId="743B3EA7" w14:textId="77777777" w:rsidR="00B50050" w:rsidRDefault="00B50050" w:rsidP="0088127C">
            <w:pPr>
              <w:pStyle w:val="OtherTableBody"/>
            </w:pPr>
            <w:r>
              <w:t>0550</w:t>
            </w:r>
          </w:p>
        </w:tc>
        <w:tc>
          <w:tcPr>
            <w:tcW w:w="2600" w:type="dxa"/>
          </w:tcPr>
          <w:p w14:paraId="1FDF8D66" w14:textId="77777777" w:rsidR="00B50050" w:rsidRDefault="00B50050" w:rsidP="0088127C">
            <w:pPr>
              <w:pStyle w:val="OtherTableBody"/>
            </w:pPr>
          </w:p>
        </w:tc>
        <w:tc>
          <w:tcPr>
            <w:tcW w:w="1400" w:type="dxa"/>
          </w:tcPr>
          <w:p w14:paraId="5E4037ED" w14:textId="77777777" w:rsidR="00B50050" w:rsidRDefault="00B50050" w:rsidP="0088127C">
            <w:pPr>
              <w:pStyle w:val="OtherTableBody"/>
            </w:pPr>
            <w:r>
              <w:t>CDM</w:t>
            </w:r>
          </w:p>
        </w:tc>
        <w:tc>
          <w:tcPr>
            <w:tcW w:w="4200" w:type="dxa"/>
          </w:tcPr>
          <w:p w14:paraId="60AE6FF0" w14:textId="77777777" w:rsidR="00B50050" w:rsidRDefault="00B50050" w:rsidP="0088127C">
            <w:pPr>
              <w:pStyle w:val="OtherTableBody"/>
            </w:pPr>
            <w:r>
              <w:t>Cardiac Muscle</w:t>
            </w:r>
          </w:p>
        </w:tc>
      </w:tr>
      <w:tr w:rsidR="00B50050" w14:paraId="5E08BC44" w14:textId="77777777" w:rsidTr="00195548">
        <w:tc>
          <w:tcPr>
            <w:tcW w:w="600" w:type="dxa"/>
          </w:tcPr>
          <w:p w14:paraId="3FE28DBF" w14:textId="77777777" w:rsidR="00B50050" w:rsidRDefault="00B50050" w:rsidP="0088127C">
            <w:pPr>
              <w:pStyle w:val="OtherTableBody"/>
            </w:pPr>
          </w:p>
        </w:tc>
        <w:tc>
          <w:tcPr>
            <w:tcW w:w="600" w:type="dxa"/>
          </w:tcPr>
          <w:p w14:paraId="7164A689" w14:textId="77777777" w:rsidR="00B50050" w:rsidRDefault="00B50050" w:rsidP="0088127C">
            <w:pPr>
              <w:pStyle w:val="OtherTableBody"/>
            </w:pPr>
            <w:r>
              <w:t>0550</w:t>
            </w:r>
          </w:p>
        </w:tc>
        <w:tc>
          <w:tcPr>
            <w:tcW w:w="2600" w:type="dxa"/>
          </w:tcPr>
          <w:p w14:paraId="3D55C0EB" w14:textId="77777777" w:rsidR="00B50050" w:rsidRDefault="00B50050" w:rsidP="0088127C">
            <w:pPr>
              <w:pStyle w:val="OtherTableBody"/>
            </w:pPr>
          </w:p>
        </w:tc>
        <w:tc>
          <w:tcPr>
            <w:tcW w:w="1400" w:type="dxa"/>
          </w:tcPr>
          <w:p w14:paraId="1DD6C79F" w14:textId="77777777" w:rsidR="00B50050" w:rsidRDefault="00B50050" w:rsidP="0088127C">
            <w:pPr>
              <w:pStyle w:val="OtherTableBody"/>
            </w:pPr>
            <w:r>
              <w:t>CDUCT</w:t>
            </w:r>
          </w:p>
        </w:tc>
        <w:tc>
          <w:tcPr>
            <w:tcW w:w="4200" w:type="dxa"/>
          </w:tcPr>
          <w:p w14:paraId="53B4E6D8" w14:textId="77777777" w:rsidR="00B50050" w:rsidRDefault="00B50050" w:rsidP="0088127C">
            <w:pPr>
              <w:pStyle w:val="OtherTableBody"/>
            </w:pPr>
            <w:r>
              <w:t>Common Duct</w:t>
            </w:r>
          </w:p>
        </w:tc>
      </w:tr>
      <w:tr w:rsidR="00B50050" w14:paraId="668CB4EA" w14:textId="77777777" w:rsidTr="00195548">
        <w:tc>
          <w:tcPr>
            <w:tcW w:w="600" w:type="dxa"/>
          </w:tcPr>
          <w:p w14:paraId="102B67B4" w14:textId="77777777" w:rsidR="00B50050" w:rsidRDefault="00B50050" w:rsidP="0088127C">
            <w:pPr>
              <w:pStyle w:val="OtherTableBody"/>
            </w:pPr>
          </w:p>
        </w:tc>
        <w:tc>
          <w:tcPr>
            <w:tcW w:w="600" w:type="dxa"/>
          </w:tcPr>
          <w:p w14:paraId="6C36268D" w14:textId="77777777" w:rsidR="00B50050" w:rsidRDefault="00B50050" w:rsidP="0088127C">
            <w:pPr>
              <w:pStyle w:val="OtherTableBody"/>
            </w:pPr>
            <w:r>
              <w:t>0550</w:t>
            </w:r>
          </w:p>
        </w:tc>
        <w:tc>
          <w:tcPr>
            <w:tcW w:w="2600" w:type="dxa"/>
          </w:tcPr>
          <w:p w14:paraId="7471D7F8" w14:textId="77777777" w:rsidR="00B50050" w:rsidRDefault="00B50050" w:rsidP="0088127C">
            <w:pPr>
              <w:pStyle w:val="OtherTableBody"/>
            </w:pPr>
          </w:p>
        </w:tc>
        <w:tc>
          <w:tcPr>
            <w:tcW w:w="1400" w:type="dxa"/>
          </w:tcPr>
          <w:p w14:paraId="4E7742E6" w14:textId="77777777" w:rsidR="00B50050" w:rsidRDefault="00B50050" w:rsidP="0088127C">
            <w:pPr>
              <w:pStyle w:val="OtherTableBody"/>
            </w:pPr>
            <w:r>
              <w:t>CECUM</w:t>
            </w:r>
          </w:p>
        </w:tc>
        <w:tc>
          <w:tcPr>
            <w:tcW w:w="4200" w:type="dxa"/>
          </w:tcPr>
          <w:p w14:paraId="504E4A7E" w14:textId="77777777" w:rsidR="00B50050" w:rsidRDefault="00B50050" w:rsidP="0088127C">
            <w:pPr>
              <w:pStyle w:val="OtherTableBody"/>
            </w:pPr>
            <w:r>
              <w:t>Cecum/Cecal</w:t>
            </w:r>
          </w:p>
        </w:tc>
      </w:tr>
      <w:tr w:rsidR="00B50050" w14:paraId="746A2C5A" w14:textId="77777777" w:rsidTr="00195548">
        <w:tc>
          <w:tcPr>
            <w:tcW w:w="600" w:type="dxa"/>
          </w:tcPr>
          <w:p w14:paraId="3F05597D" w14:textId="77777777" w:rsidR="00B50050" w:rsidRDefault="00B50050" w:rsidP="0088127C">
            <w:pPr>
              <w:pStyle w:val="OtherTableBody"/>
            </w:pPr>
          </w:p>
        </w:tc>
        <w:tc>
          <w:tcPr>
            <w:tcW w:w="600" w:type="dxa"/>
          </w:tcPr>
          <w:p w14:paraId="4B46DA24" w14:textId="77777777" w:rsidR="00B50050" w:rsidRDefault="00B50050" w:rsidP="0088127C">
            <w:pPr>
              <w:pStyle w:val="OtherTableBody"/>
            </w:pPr>
            <w:r>
              <w:t>0550</w:t>
            </w:r>
          </w:p>
        </w:tc>
        <w:tc>
          <w:tcPr>
            <w:tcW w:w="2600" w:type="dxa"/>
          </w:tcPr>
          <w:p w14:paraId="782B66B9" w14:textId="77777777" w:rsidR="00B50050" w:rsidRDefault="00B50050" w:rsidP="0088127C">
            <w:pPr>
              <w:pStyle w:val="OtherTableBody"/>
            </w:pPr>
          </w:p>
        </w:tc>
        <w:tc>
          <w:tcPr>
            <w:tcW w:w="1400" w:type="dxa"/>
          </w:tcPr>
          <w:p w14:paraId="3410CAA2" w14:textId="77777777" w:rsidR="00B50050" w:rsidRDefault="00B50050" w:rsidP="0088127C">
            <w:pPr>
              <w:pStyle w:val="OtherTableBody"/>
            </w:pPr>
            <w:r>
              <w:t>CERVUT</w:t>
            </w:r>
          </w:p>
        </w:tc>
        <w:tc>
          <w:tcPr>
            <w:tcW w:w="4200" w:type="dxa"/>
          </w:tcPr>
          <w:p w14:paraId="033A7369" w14:textId="77777777" w:rsidR="00B50050" w:rsidRDefault="00B50050" w:rsidP="0088127C">
            <w:pPr>
              <w:pStyle w:val="OtherTableBody"/>
            </w:pPr>
            <w:r>
              <w:t>Cervix/Uterus</w:t>
            </w:r>
          </w:p>
        </w:tc>
      </w:tr>
      <w:tr w:rsidR="00B50050" w14:paraId="5C82D2AD" w14:textId="77777777" w:rsidTr="00195548">
        <w:tc>
          <w:tcPr>
            <w:tcW w:w="600" w:type="dxa"/>
          </w:tcPr>
          <w:p w14:paraId="28347528" w14:textId="77777777" w:rsidR="00B50050" w:rsidRDefault="00B50050" w:rsidP="0088127C">
            <w:pPr>
              <w:pStyle w:val="OtherTableBody"/>
            </w:pPr>
          </w:p>
        </w:tc>
        <w:tc>
          <w:tcPr>
            <w:tcW w:w="600" w:type="dxa"/>
          </w:tcPr>
          <w:p w14:paraId="7F7F3EB1" w14:textId="77777777" w:rsidR="00B50050" w:rsidRDefault="00B50050" w:rsidP="0088127C">
            <w:pPr>
              <w:pStyle w:val="OtherTableBody"/>
            </w:pPr>
            <w:r>
              <w:t>0550</w:t>
            </w:r>
          </w:p>
        </w:tc>
        <w:tc>
          <w:tcPr>
            <w:tcW w:w="2600" w:type="dxa"/>
          </w:tcPr>
          <w:p w14:paraId="4F951139" w14:textId="77777777" w:rsidR="00B50050" w:rsidRDefault="00B50050" w:rsidP="0088127C">
            <w:pPr>
              <w:pStyle w:val="OtherTableBody"/>
            </w:pPr>
          </w:p>
        </w:tc>
        <w:tc>
          <w:tcPr>
            <w:tcW w:w="1400" w:type="dxa"/>
          </w:tcPr>
          <w:p w14:paraId="24C29A8A" w14:textId="77777777" w:rsidR="00B50050" w:rsidRDefault="00B50050" w:rsidP="0088127C">
            <w:pPr>
              <w:pStyle w:val="OtherTableBody"/>
            </w:pPr>
            <w:r>
              <w:t>CHE</w:t>
            </w:r>
          </w:p>
        </w:tc>
        <w:tc>
          <w:tcPr>
            <w:tcW w:w="4200" w:type="dxa"/>
          </w:tcPr>
          <w:p w14:paraId="58AF6A03" w14:textId="77777777" w:rsidR="00B50050" w:rsidRDefault="00B50050" w:rsidP="0088127C">
            <w:pPr>
              <w:pStyle w:val="OtherTableBody"/>
            </w:pPr>
            <w:r>
              <w:t>Cavity, Chest</w:t>
            </w:r>
          </w:p>
        </w:tc>
      </w:tr>
      <w:tr w:rsidR="00B50050" w14:paraId="306E2536" w14:textId="77777777" w:rsidTr="00195548">
        <w:tc>
          <w:tcPr>
            <w:tcW w:w="600" w:type="dxa"/>
          </w:tcPr>
          <w:p w14:paraId="21D90BAB" w14:textId="77777777" w:rsidR="00B50050" w:rsidRDefault="00B50050" w:rsidP="0088127C">
            <w:pPr>
              <w:pStyle w:val="OtherTableBody"/>
            </w:pPr>
          </w:p>
        </w:tc>
        <w:tc>
          <w:tcPr>
            <w:tcW w:w="600" w:type="dxa"/>
          </w:tcPr>
          <w:p w14:paraId="1EA16A47" w14:textId="77777777" w:rsidR="00B50050" w:rsidRDefault="00B50050" w:rsidP="0088127C">
            <w:pPr>
              <w:pStyle w:val="OtherTableBody"/>
            </w:pPr>
            <w:r>
              <w:t>0550</w:t>
            </w:r>
          </w:p>
        </w:tc>
        <w:tc>
          <w:tcPr>
            <w:tcW w:w="2600" w:type="dxa"/>
          </w:tcPr>
          <w:p w14:paraId="3176E063" w14:textId="77777777" w:rsidR="00B50050" w:rsidRDefault="00B50050" w:rsidP="0088127C">
            <w:pPr>
              <w:pStyle w:val="OtherTableBody"/>
            </w:pPr>
          </w:p>
        </w:tc>
        <w:tc>
          <w:tcPr>
            <w:tcW w:w="1400" w:type="dxa"/>
          </w:tcPr>
          <w:p w14:paraId="388B1174" w14:textId="77777777" w:rsidR="00B50050" w:rsidRDefault="00B50050" w:rsidP="0088127C">
            <w:pPr>
              <w:pStyle w:val="OtherTableBody"/>
            </w:pPr>
            <w:r>
              <w:t>CHEEK</w:t>
            </w:r>
          </w:p>
        </w:tc>
        <w:tc>
          <w:tcPr>
            <w:tcW w:w="4200" w:type="dxa"/>
          </w:tcPr>
          <w:p w14:paraId="4A2960AA" w14:textId="77777777" w:rsidR="00B50050" w:rsidRDefault="00B50050" w:rsidP="0088127C">
            <w:pPr>
              <w:pStyle w:val="OtherTableBody"/>
            </w:pPr>
            <w:r>
              <w:t>Cheek</w:t>
            </w:r>
          </w:p>
        </w:tc>
      </w:tr>
      <w:tr w:rsidR="00B50050" w14:paraId="5B6F4488" w14:textId="77777777" w:rsidTr="00195548">
        <w:tc>
          <w:tcPr>
            <w:tcW w:w="600" w:type="dxa"/>
          </w:tcPr>
          <w:p w14:paraId="0C965F17" w14:textId="77777777" w:rsidR="00B50050" w:rsidRDefault="00B50050" w:rsidP="0088127C">
            <w:pPr>
              <w:pStyle w:val="OtherTableBody"/>
            </w:pPr>
          </w:p>
        </w:tc>
        <w:tc>
          <w:tcPr>
            <w:tcW w:w="600" w:type="dxa"/>
          </w:tcPr>
          <w:p w14:paraId="7FCA99FE" w14:textId="77777777" w:rsidR="00B50050" w:rsidRDefault="00B50050" w:rsidP="0088127C">
            <w:pPr>
              <w:pStyle w:val="OtherTableBody"/>
            </w:pPr>
            <w:r>
              <w:t>0550</w:t>
            </w:r>
          </w:p>
        </w:tc>
        <w:tc>
          <w:tcPr>
            <w:tcW w:w="2600" w:type="dxa"/>
          </w:tcPr>
          <w:p w14:paraId="1A829EA9" w14:textId="77777777" w:rsidR="00B50050" w:rsidRDefault="00B50050" w:rsidP="0088127C">
            <w:pPr>
              <w:pStyle w:val="OtherTableBody"/>
            </w:pPr>
          </w:p>
        </w:tc>
        <w:tc>
          <w:tcPr>
            <w:tcW w:w="1400" w:type="dxa"/>
          </w:tcPr>
          <w:p w14:paraId="200D76C3" w14:textId="77777777" w:rsidR="00B50050" w:rsidRDefault="00B50050" w:rsidP="0088127C">
            <w:pPr>
              <w:pStyle w:val="OtherTableBody"/>
            </w:pPr>
            <w:r>
              <w:t>CHES</w:t>
            </w:r>
          </w:p>
        </w:tc>
        <w:tc>
          <w:tcPr>
            <w:tcW w:w="4200" w:type="dxa"/>
          </w:tcPr>
          <w:p w14:paraId="3F91E79D" w14:textId="77777777" w:rsidR="00B50050" w:rsidRDefault="00B50050" w:rsidP="0088127C">
            <w:pPr>
              <w:pStyle w:val="OtherTableBody"/>
            </w:pPr>
            <w:r>
              <w:t>Chest</w:t>
            </w:r>
          </w:p>
        </w:tc>
      </w:tr>
      <w:tr w:rsidR="00B50050" w14:paraId="54C5E1FC" w14:textId="77777777" w:rsidTr="00195548">
        <w:tc>
          <w:tcPr>
            <w:tcW w:w="600" w:type="dxa"/>
          </w:tcPr>
          <w:p w14:paraId="56A4EEB8" w14:textId="77777777" w:rsidR="00B50050" w:rsidRDefault="00B50050" w:rsidP="0088127C">
            <w:pPr>
              <w:pStyle w:val="OtherTableBody"/>
            </w:pPr>
          </w:p>
        </w:tc>
        <w:tc>
          <w:tcPr>
            <w:tcW w:w="600" w:type="dxa"/>
          </w:tcPr>
          <w:p w14:paraId="1066F678" w14:textId="77777777" w:rsidR="00B50050" w:rsidRDefault="00B50050" w:rsidP="0088127C">
            <w:pPr>
              <w:pStyle w:val="OtherTableBody"/>
            </w:pPr>
            <w:r>
              <w:t>0550</w:t>
            </w:r>
          </w:p>
        </w:tc>
        <w:tc>
          <w:tcPr>
            <w:tcW w:w="2600" w:type="dxa"/>
          </w:tcPr>
          <w:p w14:paraId="590A031A" w14:textId="77777777" w:rsidR="00B50050" w:rsidRDefault="00B50050" w:rsidP="0088127C">
            <w:pPr>
              <w:pStyle w:val="OtherTableBody"/>
            </w:pPr>
          </w:p>
        </w:tc>
        <w:tc>
          <w:tcPr>
            <w:tcW w:w="1400" w:type="dxa"/>
          </w:tcPr>
          <w:p w14:paraId="7025EE69" w14:textId="77777777" w:rsidR="00B50050" w:rsidRDefault="00B50050" w:rsidP="0088127C">
            <w:pPr>
              <w:pStyle w:val="OtherTableBody"/>
            </w:pPr>
            <w:r>
              <w:t>CHESTÂ </w:t>
            </w:r>
          </w:p>
        </w:tc>
        <w:tc>
          <w:tcPr>
            <w:tcW w:w="4200" w:type="dxa"/>
          </w:tcPr>
          <w:p w14:paraId="7A38168C" w14:textId="77777777" w:rsidR="00B50050" w:rsidRDefault="00B50050" w:rsidP="0088127C">
            <w:pPr>
              <w:pStyle w:val="OtherTableBody"/>
            </w:pPr>
            <w:r>
              <w:t>Chest Tube</w:t>
            </w:r>
          </w:p>
        </w:tc>
      </w:tr>
      <w:tr w:rsidR="00B50050" w14:paraId="26446E25" w14:textId="77777777" w:rsidTr="00195548">
        <w:tc>
          <w:tcPr>
            <w:tcW w:w="600" w:type="dxa"/>
          </w:tcPr>
          <w:p w14:paraId="467B5464" w14:textId="77777777" w:rsidR="00B50050" w:rsidRDefault="00B50050" w:rsidP="0088127C">
            <w:pPr>
              <w:pStyle w:val="OtherTableBody"/>
            </w:pPr>
          </w:p>
        </w:tc>
        <w:tc>
          <w:tcPr>
            <w:tcW w:w="600" w:type="dxa"/>
          </w:tcPr>
          <w:p w14:paraId="046163FD" w14:textId="77777777" w:rsidR="00B50050" w:rsidRDefault="00B50050" w:rsidP="0088127C">
            <w:pPr>
              <w:pStyle w:val="OtherTableBody"/>
            </w:pPr>
            <w:r>
              <w:t>0550</w:t>
            </w:r>
          </w:p>
        </w:tc>
        <w:tc>
          <w:tcPr>
            <w:tcW w:w="2600" w:type="dxa"/>
          </w:tcPr>
          <w:p w14:paraId="2745845A" w14:textId="77777777" w:rsidR="00B50050" w:rsidRDefault="00B50050" w:rsidP="0088127C">
            <w:pPr>
              <w:pStyle w:val="OtherTableBody"/>
            </w:pPr>
          </w:p>
        </w:tc>
        <w:tc>
          <w:tcPr>
            <w:tcW w:w="1400" w:type="dxa"/>
          </w:tcPr>
          <w:p w14:paraId="30F34750" w14:textId="77777777" w:rsidR="00B50050" w:rsidRDefault="00B50050" w:rsidP="0088127C">
            <w:pPr>
              <w:pStyle w:val="OtherTableBody"/>
            </w:pPr>
            <w:r>
              <w:t>CHIN</w:t>
            </w:r>
          </w:p>
        </w:tc>
        <w:tc>
          <w:tcPr>
            <w:tcW w:w="4200" w:type="dxa"/>
          </w:tcPr>
          <w:p w14:paraId="0003A102" w14:textId="77777777" w:rsidR="00B50050" w:rsidRDefault="00B50050" w:rsidP="0088127C">
            <w:pPr>
              <w:pStyle w:val="OtherTableBody"/>
            </w:pPr>
            <w:r>
              <w:t>Chin</w:t>
            </w:r>
          </w:p>
        </w:tc>
      </w:tr>
      <w:tr w:rsidR="00B50050" w14:paraId="76BEA5E9" w14:textId="77777777" w:rsidTr="00195548">
        <w:tc>
          <w:tcPr>
            <w:tcW w:w="600" w:type="dxa"/>
          </w:tcPr>
          <w:p w14:paraId="2A423F8F" w14:textId="77777777" w:rsidR="00B50050" w:rsidRDefault="00B50050" w:rsidP="0088127C">
            <w:pPr>
              <w:pStyle w:val="OtherTableBody"/>
            </w:pPr>
          </w:p>
        </w:tc>
        <w:tc>
          <w:tcPr>
            <w:tcW w:w="600" w:type="dxa"/>
          </w:tcPr>
          <w:p w14:paraId="4A8D2881" w14:textId="77777777" w:rsidR="00B50050" w:rsidRDefault="00B50050" w:rsidP="0088127C">
            <w:pPr>
              <w:pStyle w:val="OtherTableBody"/>
            </w:pPr>
            <w:r>
              <w:t>0550</w:t>
            </w:r>
          </w:p>
        </w:tc>
        <w:tc>
          <w:tcPr>
            <w:tcW w:w="2600" w:type="dxa"/>
          </w:tcPr>
          <w:p w14:paraId="2457AD00" w14:textId="77777777" w:rsidR="00B50050" w:rsidRDefault="00B50050" w:rsidP="0088127C">
            <w:pPr>
              <w:pStyle w:val="OtherTableBody"/>
            </w:pPr>
          </w:p>
        </w:tc>
        <w:tc>
          <w:tcPr>
            <w:tcW w:w="1400" w:type="dxa"/>
          </w:tcPr>
          <w:p w14:paraId="5294A9C6" w14:textId="77777777" w:rsidR="00B50050" w:rsidRDefault="00B50050" w:rsidP="0088127C">
            <w:pPr>
              <w:pStyle w:val="OtherTableBody"/>
            </w:pPr>
            <w:r>
              <w:t>CIRCU</w:t>
            </w:r>
          </w:p>
        </w:tc>
        <w:tc>
          <w:tcPr>
            <w:tcW w:w="4200" w:type="dxa"/>
          </w:tcPr>
          <w:p w14:paraId="2C41E36D" w14:textId="77777777" w:rsidR="00B50050" w:rsidRDefault="00B50050" w:rsidP="0088127C">
            <w:pPr>
              <w:pStyle w:val="OtherTableBody"/>
            </w:pPr>
            <w:r>
              <w:t>Circumcision Site</w:t>
            </w:r>
          </w:p>
        </w:tc>
      </w:tr>
      <w:tr w:rsidR="00B50050" w14:paraId="0CEEBF58" w14:textId="77777777" w:rsidTr="00195548">
        <w:tc>
          <w:tcPr>
            <w:tcW w:w="600" w:type="dxa"/>
          </w:tcPr>
          <w:p w14:paraId="0AEFC945" w14:textId="77777777" w:rsidR="00B50050" w:rsidRDefault="00B50050" w:rsidP="0088127C">
            <w:pPr>
              <w:pStyle w:val="OtherTableBody"/>
            </w:pPr>
          </w:p>
        </w:tc>
        <w:tc>
          <w:tcPr>
            <w:tcW w:w="600" w:type="dxa"/>
          </w:tcPr>
          <w:p w14:paraId="2C0905A7" w14:textId="77777777" w:rsidR="00B50050" w:rsidRDefault="00B50050" w:rsidP="0088127C">
            <w:pPr>
              <w:pStyle w:val="OtherTableBody"/>
            </w:pPr>
            <w:r>
              <w:t>0550</w:t>
            </w:r>
          </w:p>
        </w:tc>
        <w:tc>
          <w:tcPr>
            <w:tcW w:w="2600" w:type="dxa"/>
          </w:tcPr>
          <w:p w14:paraId="712AAA3C" w14:textId="77777777" w:rsidR="00B50050" w:rsidRDefault="00B50050" w:rsidP="0088127C">
            <w:pPr>
              <w:pStyle w:val="OtherTableBody"/>
            </w:pPr>
          </w:p>
        </w:tc>
        <w:tc>
          <w:tcPr>
            <w:tcW w:w="1400" w:type="dxa"/>
          </w:tcPr>
          <w:p w14:paraId="0CD1C672" w14:textId="77777777" w:rsidR="00B50050" w:rsidRDefault="00B50050" w:rsidP="0088127C">
            <w:pPr>
              <w:pStyle w:val="OtherTableBody"/>
            </w:pPr>
            <w:r>
              <w:t>CLAVI</w:t>
            </w:r>
          </w:p>
        </w:tc>
        <w:tc>
          <w:tcPr>
            <w:tcW w:w="4200" w:type="dxa"/>
          </w:tcPr>
          <w:p w14:paraId="66B6C69F" w14:textId="77777777" w:rsidR="00B50050" w:rsidRDefault="00B50050" w:rsidP="0088127C">
            <w:pPr>
              <w:pStyle w:val="OtherTableBody"/>
            </w:pPr>
            <w:r>
              <w:t>Clavicle/Clavicular</w:t>
            </w:r>
          </w:p>
        </w:tc>
      </w:tr>
      <w:tr w:rsidR="00B50050" w14:paraId="323963F6" w14:textId="77777777" w:rsidTr="00195548">
        <w:tc>
          <w:tcPr>
            <w:tcW w:w="600" w:type="dxa"/>
          </w:tcPr>
          <w:p w14:paraId="3E2F56EE" w14:textId="77777777" w:rsidR="00B50050" w:rsidRDefault="00B50050" w:rsidP="0088127C">
            <w:pPr>
              <w:pStyle w:val="OtherTableBody"/>
            </w:pPr>
          </w:p>
        </w:tc>
        <w:tc>
          <w:tcPr>
            <w:tcW w:w="600" w:type="dxa"/>
          </w:tcPr>
          <w:p w14:paraId="3926B8A3" w14:textId="77777777" w:rsidR="00B50050" w:rsidRDefault="00B50050" w:rsidP="0088127C">
            <w:pPr>
              <w:pStyle w:val="OtherTableBody"/>
            </w:pPr>
            <w:r>
              <w:t>0550</w:t>
            </w:r>
          </w:p>
        </w:tc>
        <w:tc>
          <w:tcPr>
            <w:tcW w:w="2600" w:type="dxa"/>
          </w:tcPr>
          <w:p w14:paraId="1D860654" w14:textId="77777777" w:rsidR="00B50050" w:rsidRDefault="00B50050" w:rsidP="0088127C">
            <w:pPr>
              <w:pStyle w:val="OtherTableBody"/>
            </w:pPr>
          </w:p>
        </w:tc>
        <w:tc>
          <w:tcPr>
            <w:tcW w:w="1400" w:type="dxa"/>
          </w:tcPr>
          <w:p w14:paraId="39AD9870" w14:textId="77777777" w:rsidR="00B50050" w:rsidRDefault="00B50050" w:rsidP="0088127C">
            <w:pPr>
              <w:pStyle w:val="OtherTableBody"/>
            </w:pPr>
            <w:r>
              <w:t>CLIT</w:t>
            </w:r>
          </w:p>
        </w:tc>
        <w:tc>
          <w:tcPr>
            <w:tcW w:w="4200" w:type="dxa"/>
          </w:tcPr>
          <w:p w14:paraId="53BDC4F2" w14:textId="77777777" w:rsidR="00B50050" w:rsidRDefault="00B50050" w:rsidP="0088127C">
            <w:pPr>
              <w:pStyle w:val="OtherTableBody"/>
            </w:pPr>
            <w:r>
              <w:t>Clitoris</w:t>
            </w:r>
          </w:p>
        </w:tc>
      </w:tr>
      <w:tr w:rsidR="00B50050" w14:paraId="3FD039A0" w14:textId="77777777" w:rsidTr="00195548">
        <w:tc>
          <w:tcPr>
            <w:tcW w:w="600" w:type="dxa"/>
          </w:tcPr>
          <w:p w14:paraId="5EBCAB5B" w14:textId="77777777" w:rsidR="00B50050" w:rsidRDefault="00B50050" w:rsidP="0088127C">
            <w:pPr>
              <w:pStyle w:val="OtherTableBody"/>
            </w:pPr>
          </w:p>
        </w:tc>
        <w:tc>
          <w:tcPr>
            <w:tcW w:w="600" w:type="dxa"/>
          </w:tcPr>
          <w:p w14:paraId="0706BDD8" w14:textId="77777777" w:rsidR="00B50050" w:rsidRDefault="00B50050" w:rsidP="0088127C">
            <w:pPr>
              <w:pStyle w:val="OtherTableBody"/>
            </w:pPr>
            <w:r>
              <w:t>0550</w:t>
            </w:r>
          </w:p>
        </w:tc>
        <w:tc>
          <w:tcPr>
            <w:tcW w:w="2600" w:type="dxa"/>
          </w:tcPr>
          <w:p w14:paraId="28ADBDA5" w14:textId="77777777" w:rsidR="00B50050" w:rsidRDefault="00B50050" w:rsidP="0088127C">
            <w:pPr>
              <w:pStyle w:val="OtherTableBody"/>
            </w:pPr>
          </w:p>
        </w:tc>
        <w:tc>
          <w:tcPr>
            <w:tcW w:w="1400" w:type="dxa"/>
          </w:tcPr>
          <w:p w14:paraId="2C5122EF" w14:textId="77777777" w:rsidR="00B50050" w:rsidRDefault="00B50050" w:rsidP="0088127C">
            <w:pPr>
              <w:pStyle w:val="OtherTableBody"/>
            </w:pPr>
            <w:r>
              <w:t>CLITO</w:t>
            </w:r>
          </w:p>
        </w:tc>
        <w:tc>
          <w:tcPr>
            <w:tcW w:w="4200" w:type="dxa"/>
          </w:tcPr>
          <w:p w14:paraId="3FB5E2F2" w14:textId="77777777" w:rsidR="00B50050" w:rsidRDefault="00B50050" w:rsidP="0088127C">
            <w:pPr>
              <w:pStyle w:val="OtherTableBody"/>
            </w:pPr>
            <w:r>
              <w:t>Clitoral</w:t>
            </w:r>
          </w:p>
        </w:tc>
      </w:tr>
      <w:tr w:rsidR="00B50050" w14:paraId="5CC10DF4" w14:textId="77777777" w:rsidTr="00195548">
        <w:tc>
          <w:tcPr>
            <w:tcW w:w="600" w:type="dxa"/>
          </w:tcPr>
          <w:p w14:paraId="323F958E" w14:textId="77777777" w:rsidR="00B50050" w:rsidRDefault="00B50050" w:rsidP="0088127C">
            <w:pPr>
              <w:pStyle w:val="OtherTableBody"/>
            </w:pPr>
          </w:p>
        </w:tc>
        <w:tc>
          <w:tcPr>
            <w:tcW w:w="600" w:type="dxa"/>
          </w:tcPr>
          <w:p w14:paraId="4C5927AD" w14:textId="77777777" w:rsidR="00B50050" w:rsidRDefault="00B50050" w:rsidP="0088127C">
            <w:pPr>
              <w:pStyle w:val="OtherTableBody"/>
            </w:pPr>
            <w:r>
              <w:t>0550</w:t>
            </w:r>
          </w:p>
        </w:tc>
        <w:tc>
          <w:tcPr>
            <w:tcW w:w="2600" w:type="dxa"/>
          </w:tcPr>
          <w:p w14:paraId="1353EF71" w14:textId="77777777" w:rsidR="00B50050" w:rsidRDefault="00B50050" w:rsidP="0088127C">
            <w:pPr>
              <w:pStyle w:val="OtherTableBody"/>
            </w:pPr>
          </w:p>
        </w:tc>
        <w:tc>
          <w:tcPr>
            <w:tcW w:w="1400" w:type="dxa"/>
          </w:tcPr>
          <w:p w14:paraId="1615827E" w14:textId="77777777" w:rsidR="00B50050" w:rsidRDefault="00B50050" w:rsidP="0088127C">
            <w:pPr>
              <w:pStyle w:val="OtherTableBody"/>
            </w:pPr>
            <w:r>
              <w:t>CNL</w:t>
            </w:r>
          </w:p>
        </w:tc>
        <w:tc>
          <w:tcPr>
            <w:tcW w:w="4200" w:type="dxa"/>
          </w:tcPr>
          <w:p w14:paraId="523BD757" w14:textId="77777777" w:rsidR="00B50050" w:rsidRDefault="00B50050" w:rsidP="0088127C">
            <w:pPr>
              <w:pStyle w:val="OtherTableBody"/>
            </w:pPr>
            <w:r>
              <w:t>Cannula</w:t>
            </w:r>
          </w:p>
        </w:tc>
      </w:tr>
      <w:tr w:rsidR="00B50050" w14:paraId="1869E15B" w14:textId="77777777" w:rsidTr="00195548">
        <w:tc>
          <w:tcPr>
            <w:tcW w:w="600" w:type="dxa"/>
          </w:tcPr>
          <w:p w14:paraId="75413250" w14:textId="77777777" w:rsidR="00B50050" w:rsidRDefault="00B50050" w:rsidP="0088127C">
            <w:pPr>
              <w:pStyle w:val="OtherTableBody"/>
            </w:pPr>
          </w:p>
        </w:tc>
        <w:tc>
          <w:tcPr>
            <w:tcW w:w="600" w:type="dxa"/>
          </w:tcPr>
          <w:p w14:paraId="61341DBF" w14:textId="77777777" w:rsidR="00B50050" w:rsidRDefault="00B50050" w:rsidP="0088127C">
            <w:pPr>
              <w:pStyle w:val="OtherTableBody"/>
            </w:pPr>
            <w:r>
              <w:t>0550</w:t>
            </w:r>
          </w:p>
        </w:tc>
        <w:tc>
          <w:tcPr>
            <w:tcW w:w="2600" w:type="dxa"/>
          </w:tcPr>
          <w:p w14:paraId="27661DCD" w14:textId="77777777" w:rsidR="00B50050" w:rsidRDefault="00B50050" w:rsidP="0088127C">
            <w:pPr>
              <w:pStyle w:val="OtherTableBody"/>
            </w:pPr>
          </w:p>
        </w:tc>
        <w:tc>
          <w:tcPr>
            <w:tcW w:w="1400" w:type="dxa"/>
          </w:tcPr>
          <w:p w14:paraId="13920D27" w14:textId="77777777" w:rsidR="00B50050" w:rsidRDefault="00B50050" w:rsidP="0088127C">
            <w:pPr>
              <w:pStyle w:val="OtherTableBody"/>
            </w:pPr>
            <w:r>
              <w:t>COCCG</w:t>
            </w:r>
          </w:p>
        </w:tc>
        <w:tc>
          <w:tcPr>
            <w:tcW w:w="4200" w:type="dxa"/>
          </w:tcPr>
          <w:p w14:paraId="650F562D" w14:textId="77777777" w:rsidR="00B50050" w:rsidRDefault="00B50050" w:rsidP="0088127C">
            <w:pPr>
              <w:pStyle w:val="OtherTableBody"/>
            </w:pPr>
            <w:r>
              <w:t>Coccygeal</w:t>
            </w:r>
          </w:p>
        </w:tc>
      </w:tr>
      <w:tr w:rsidR="00B50050" w14:paraId="3633C9F3" w14:textId="77777777" w:rsidTr="00195548">
        <w:tc>
          <w:tcPr>
            <w:tcW w:w="600" w:type="dxa"/>
          </w:tcPr>
          <w:p w14:paraId="30F70DD7" w14:textId="77777777" w:rsidR="00B50050" w:rsidRDefault="00B50050" w:rsidP="0088127C">
            <w:pPr>
              <w:pStyle w:val="OtherTableBody"/>
            </w:pPr>
          </w:p>
        </w:tc>
        <w:tc>
          <w:tcPr>
            <w:tcW w:w="600" w:type="dxa"/>
          </w:tcPr>
          <w:p w14:paraId="10DACA46" w14:textId="77777777" w:rsidR="00B50050" w:rsidRDefault="00B50050" w:rsidP="0088127C">
            <w:pPr>
              <w:pStyle w:val="OtherTableBody"/>
            </w:pPr>
            <w:r>
              <w:t>0550</w:t>
            </w:r>
          </w:p>
        </w:tc>
        <w:tc>
          <w:tcPr>
            <w:tcW w:w="2600" w:type="dxa"/>
          </w:tcPr>
          <w:p w14:paraId="348E98C0" w14:textId="77777777" w:rsidR="00B50050" w:rsidRDefault="00B50050" w:rsidP="0088127C">
            <w:pPr>
              <w:pStyle w:val="OtherTableBody"/>
            </w:pPr>
          </w:p>
        </w:tc>
        <w:tc>
          <w:tcPr>
            <w:tcW w:w="1400" w:type="dxa"/>
          </w:tcPr>
          <w:p w14:paraId="5D86D5DD" w14:textId="77777777" w:rsidR="00B50050" w:rsidRDefault="00B50050" w:rsidP="0088127C">
            <w:pPr>
              <w:pStyle w:val="OtherTableBody"/>
            </w:pPr>
            <w:r>
              <w:t>COCCY</w:t>
            </w:r>
          </w:p>
        </w:tc>
        <w:tc>
          <w:tcPr>
            <w:tcW w:w="4200" w:type="dxa"/>
          </w:tcPr>
          <w:p w14:paraId="18C77081" w14:textId="77777777" w:rsidR="00B50050" w:rsidRDefault="00B50050" w:rsidP="0088127C">
            <w:pPr>
              <w:pStyle w:val="OtherTableBody"/>
            </w:pPr>
            <w:r>
              <w:t>Coccyx</w:t>
            </w:r>
          </w:p>
        </w:tc>
      </w:tr>
      <w:tr w:rsidR="00B50050" w14:paraId="11E61D0B" w14:textId="77777777" w:rsidTr="00195548">
        <w:tc>
          <w:tcPr>
            <w:tcW w:w="600" w:type="dxa"/>
          </w:tcPr>
          <w:p w14:paraId="7BD734E2" w14:textId="77777777" w:rsidR="00B50050" w:rsidRDefault="00B50050" w:rsidP="0088127C">
            <w:pPr>
              <w:pStyle w:val="OtherTableBody"/>
            </w:pPr>
          </w:p>
        </w:tc>
        <w:tc>
          <w:tcPr>
            <w:tcW w:w="600" w:type="dxa"/>
          </w:tcPr>
          <w:p w14:paraId="0A14B87E" w14:textId="77777777" w:rsidR="00B50050" w:rsidRDefault="00B50050" w:rsidP="0088127C">
            <w:pPr>
              <w:pStyle w:val="OtherTableBody"/>
            </w:pPr>
            <w:r>
              <w:t>0550</w:t>
            </w:r>
          </w:p>
        </w:tc>
        <w:tc>
          <w:tcPr>
            <w:tcW w:w="2600" w:type="dxa"/>
          </w:tcPr>
          <w:p w14:paraId="57F66CF3" w14:textId="77777777" w:rsidR="00B50050" w:rsidRDefault="00B50050" w:rsidP="0088127C">
            <w:pPr>
              <w:pStyle w:val="OtherTableBody"/>
            </w:pPr>
          </w:p>
        </w:tc>
        <w:tc>
          <w:tcPr>
            <w:tcW w:w="1400" w:type="dxa"/>
          </w:tcPr>
          <w:p w14:paraId="23BE8271" w14:textId="77777777" w:rsidR="00B50050" w:rsidRDefault="00B50050" w:rsidP="0088127C">
            <w:pPr>
              <w:pStyle w:val="OtherTableBody"/>
            </w:pPr>
            <w:r>
              <w:t>COLON</w:t>
            </w:r>
          </w:p>
        </w:tc>
        <w:tc>
          <w:tcPr>
            <w:tcW w:w="4200" w:type="dxa"/>
          </w:tcPr>
          <w:p w14:paraId="5E9EEC8F" w14:textId="77777777" w:rsidR="00B50050" w:rsidRDefault="00B50050" w:rsidP="0088127C">
            <w:pPr>
              <w:pStyle w:val="OtherTableBody"/>
            </w:pPr>
            <w:r>
              <w:t>Colon</w:t>
            </w:r>
          </w:p>
        </w:tc>
      </w:tr>
      <w:tr w:rsidR="00B50050" w14:paraId="44A07B06" w14:textId="77777777" w:rsidTr="00195548">
        <w:tc>
          <w:tcPr>
            <w:tcW w:w="600" w:type="dxa"/>
          </w:tcPr>
          <w:p w14:paraId="43F4E279" w14:textId="77777777" w:rsidR="00B50050" w:rsidRDefault="00B50050" w:rsidP="0088127C">
            <w:pPr>
              <w:pStyle w:val="OtherTableBody"/>
            </w:pPr>
          </w:p>
        </w:tc>
        <w:tc>
          <w:tcPr>
            <w:tcW w:w="600" w:type="dxa"/>
          </w:tcPr>
          <w:p w14:paraId="24A10DA2" w14:textId="77777777" w:rsidR="00B50050" w:rsidRDefault="00B50050" w:rsidP="0088127C">
            <w:pPr>
              <w:pStyle w:val="OtherTableBody"/>
            </w:pPr>
            <w:r>
              <w:t>0550</w:t>
            </w:r>
          </w:p>
        </w:tc>
        <w:tc>
          <w:tcPr>
            <w:tcW w:w="2600" w:type="dxa"/>
          </w:tcPr>
          <w:p w14:paraId="5194B2E1" w14:textId="77777777" w:rsidR="00B50050" w:rsidRDefault="00B50050" w:rsidP="0088127C">
            <w:pPr>
              <w:pStyle w:val="OtherTableBody"/>
            </w:pPr>
          </w:p>
        </w:tc>
        <w:tc>
          <w:tcPr>
            <w:tcW w:w="1400" w:type="dxa"/>
          </w:tcPr>
          <w:p w14:paraId="509F2FF6" w14:textId="77777777" w:rsidR="00B50050" w:rsidRDefault="00B50050" w:rsidP="0088127C">
            <w:pPr>
              <w:pStyle w:val="OtherTableBody"/>
            </w:pPr>
            <w:r>
              <w:t>COLOS</w:t>
            </w:r>
          </w:p>
        </w:tc>
        <w:tc>
          <w:tcPr>
            <w:tcW w:w="4200" w:type="dxa"/>
          </w:tcPr>
          <w:p w14:paraId="05FFE27D" w14:textId="77777777" w:rsidR="00B50050" w:rsidRDefault="00B50050" w:rsidP="0088127C">
            <w:pPr>
              <w:pStyle w:val="OtherTableBody"/>
            </w:pPr>
            <w:r>
              <w:t>Colostomy</w:t>
            </w:r>
          </w:p>
        </w:tc>
      </w:tr>
      <w:tr w:rsidR="00B50050" w14:paraId="5EA8F9D6" w14:textId="77777777" w:rsidTr="00195548">
        <w:tc>
          <w:tcPr>
            <w:tcW w:w="600" w:type="dxa"/>
          </w:tcPr>
          <w:p w14:paraId="5B9C7610" w14:textId="77777777" w:rsidR="00B50050" w:rsidRDefault="00B50050" w:rsidP="0088127C">
            <w:pPr>
              <w:pStyle w:val="OtherTableBody"/>
            </w:pPr>
          </w:p>
        </w:tc>
        <w:tc>
          <w:tcPr>
            <w:tcW w:w="600" w:type="dxa"/>
          </w:tcPr>
          <w:p w14:paraId="1C6A1856" w14:textId="77777777" w:rsidR="00B50050" w:rsidRDefault="00B50050" w:rsidP="0088127C">
            <w:pPr>
              <w:pStyle w:val="OtherTableBody"/>
            </w:pPr>
            <w:r>
              <w:t>0550</w:t>
            </w:r>
          </w:p>
        </w:tc>
        <w:tc>
          <w:tcPr>
            <w:tcW w:w="2600" w:type="dxa"/>
          </w:tcPr>
          <w:p w14:paraId="2D344A86" w14:textId="77777777" w:rsidR="00B50050" w:rsidRDefault="00B50050" w:rsidP="0088127C">
            <w:pPr>
              <w:pStyle w:val="OtherTableBody"/>
            </w:pPr>
          </w:p>
        </w:tc>
        <w:tc>
          <w:tcPr>
            <w:tcW w:w="1400" w:type="dxa"/>
          </w:tcPr>
          <w:p w14:paraId="4A1BC1C2" w14:textId="77777777" w:rsidR="00B50050" w:rsidRDefault="00B50050" w:rsidP="0088127C">
            <w:pPr>
              <w:pStyle w:val="OtherTableBody"/>
            </w:pPr>
            <w:r>
              <w:t>CONJ</w:t>
            </w:r>
          </w:p>
        </w:tc>
        <w:tc>
          <w:tcPr>
            <w:tcW w:w="4200" w:type="dxa"/>
          </w:tcPr>
          <w:p w14:paraId="25E50978" w14:textId="77777777" w:rsidR="00B50050" w:rsidRDefault="00B50050" w:rsidP="0088127C">
            <w:pPr>
              <w:pStyle w:val="OtherTableBody"/>
            </w:pPr>
            <w:r>
              <w:t>Conjunctiva</w:t>
            </w:r>
          </w:p>
        </w:tc>
      </w:tr>
      <w:tr w:rsidR="00B50050" w14:paraId="5EABC231" w14:textId="77777777" w:rsidTr="00195548">
        <w:tc>
          <w:tcPr>
            <w:tcW w:w="600" w:type="dxa"/>
          </w:tcPr>
          <w:p w14:paraId="13857E41" w14:textId="77777777" w:rsidR="00B50050" w:rsidRDefault="00B50050" w:rsidP="0088127C">
            <w:pPr>
              <w:pStyle w:val="OtherTableBody"/>
            </w:pPr>
          </w:p>
        </w:tc>
        <w:tc>
          <w:tcPr>
            <w:tcW w:w="600" w:type="dxa"/>
          </w:tcPr>
          <w:p w14:paraId="03495297" w14:textId="77777777" w:rsidR="00B50050" w:rsidRDefault="00B50050" w:rsidP="0088127C">
            <w:pPr>
              <w:pStyle w:val="OtherTableBody"/>
            </w:pPr>
            <w:r>
              <w:t>0550</w:t>
            </w:r>
          </w:p>
        </w:tc>
        <w:tc>
          <w:tcPr>
            <w:tcW w:w="2600" w:type="dxa"/>
          </w:tcPr>
          <w:p w14:paraId="2EF22F91" w14:textId="77777777" w:rsidR="00B50050" w:rsidRDefault="00B50050" w:rsidP="0088127C">
            <w:pPr>
              <w:pStyle w:val="OtherTableBody"/>
            </w:pPr>
          </w:p>
        </w:tc>
        <w:tc>
          <w:tcPr>
            <w:tcW w:w="1400" w:type="dxa"/>
          </w:tcPr>
          <w:p w14:paraId="1C1796D0" w14:textId="77777777" w:rsidR="00B50050" w:rsidRDefault="00B50050" w:rsidP="0088127C">
            <w:pPr>
              <w:pStyle w:val="OtherTableBody"/>
            </w:pPr>
            <w:r>
              <w:t>COR</w:t>
            </w:r>
          </w:p>
        </w:tc>
        <w:tc>
          <w:tcPr>
            <w:tcW w:w="4200" w:type="dxa"/>
          </w:tcPr>
          <w:p w14:paraId="50015878" w14:textId="77777777" w:rsidR="00B50050" w:rsidRDefault="00B50050" w:rsidP="0088127C">
            <w:pPr>
              <w:pStyle w:val="OtherTableBody"/>
            </w:pPr>
            <w:r>
              <w:t>Cord</w:t>
            </w:r>
          </w:p>
        </w:tc>
      </w:tr>
      <w:tr w:rsidR="00B50050" w14:paraId="1558C0F0" w14:textId="77777777" w:rsidTr="00195548">
        <w:tc>
          <w:tcPr>
            <w:tcW w:w="600" w:type="dxa"/>
          </w:tcPr>
          <w:p w14:paraId="7E45C064" w14:textId="77777777" w:rsidR="00B50050" w:rsidRDefault="00B50050" w:rsidP="0088127C">
            <w:pPr>
              <w:pStyle w:val="OtherTableBody"/>
            </w:pPr>
          </w:p>
        </w:tc>
        <w:tc>
          <w:tcPr>
            <w:tcW w:w="600" w:type="dxa"/>
          </w:tcPr>
          <w:p w14:paraId="54F2C06D" w14:textId="77777777" w:rsidR="00B50050" w:rsidRDefault="00B50050" w:rsidP="0088127C">
            <w:pPr>
              <w:pStyle w:val="OtherTableBody"/>
            </w:pPr>
            <w:r>
              <w:t>0550</w:t>
            </w:r>
          </w:p>
        </w:tc>
        <w:tc>
          <w:tcPr>
            <w:tcW w:w="2600" w:type="dxa"/>
          </w:tcPr>
          <w:p w14:paraId="7FCCF86D" w14:textId="77777777" w:rsidR="00B50050" w:rsidRDefault="00B50050" w:rsidP="0088127C">
            <w:pPr>
              <w:pStyle w:val="OtherTableBody"/>
            </w:pPr>
          </w:p>
        </w:tc>
        <w:tc>
          <w:tcPr>
            <w:tcW w:w="1400" w:type="dxa"/>
          </w:tcPr>
          <w:p w14:paraId="75635DD6" w14:textId="77777777" w:rsidR="00B50050" w:rsidRDefault="00B50050" w:rsidP="0088127C">
            <w:pPr>
              <w:pStyle w:val="OtherTableBody"/>
            </w:pPr>
            <w:r>
              <w:t>CORAL</w:t>
            </w:r>
          </w:p>
        </w:tc>
        <w:tc>
          <w:tcPr>
            <w:tcW w:w="4200" w:type="dxa"/>
          </w:tcPr>
          <w:p w14:paraId="0013DED8" w14:textId="77777777" w:rsidR="00B50050" w:rsidRDefault="00B50050" w:rsidP="0088127C">
            <w:pPr>
              <w:pStyle w:val="OtherTableBody"/>
            </w:pPr>
            <w:r>
              <w:t>Coral</w:t>
            </w:r>
          </w:p>
        </w:tc>
      </w:tr>
      <w:tr w:rsidR="00B50050" w14:paraId="4DD569F1" w14:textId="77777777" w:rsidTr="00195548">
        <w:tc>
          <w:tcPr>
            <w:tcW w:w="600" w:type="dxa"/>
          </w:tcPr>
          <w:p w14:paraId="08EE8112" w14:textId="77777777" w:rsidR="00B50050" w:rsidRDefault="00B50050" w:rsidP="0088127C">
            <w:pPr>
              <w:pStyle w:val="OtherTableBody"/>
            </w:pPr>
          </w:p>
        </w:tc>
        <w:tc>
          <w:tcPr>
            <w:tcW w:w="600" w:type="dxa"/>
          </w:tcPr>
          <w:p w14:paraId="40DA546B" w14:textId="77777777" w:rsidR="00B50050" w:rsidRDefault="00B50050" w:rsidP="0088127C">
            <w:pPr>
              <w:pStyle w:val="OtherTableBody"/>
            </w:pPr>
            <w:r>
              <w:t>0550</w:t>
            </w:r>
          </w:p>
        </w:tc>
        <w:tc>
          <w:tcPr>
            <w:tcW w:w="2600" w:type="dxa"/>
          </w:tcPr>
          <w:p w14:paraId="12E55C18" w14:textId="77777777" w:rsidR="00B50050" w:rsidRDefault="00B50050" w:rsidP="0088127C">
            <w:pPr>
              <w:pStyle w:val="OtherTableBody"/>
            </w:pPr>
          </w:p>
        </w:tc>
        <w:tc>
          <w:tcPr>
            <w:tcW w:w="1400" w:type="dxa"/>
          </w:tcPr>
          <w:p w14:paraId="040AB01B" w14:textId="77777777" w:rsidR="00B50050" w:rsidRDefault="00B50050" w:rsidP="0088127C">
            <w:pPr>
              <w:pStyle w:val="OtherTableBody"/>
            </w:pPr>
            <w:r>
              <w:t>CORD</w:t>
            </w:r>
          </w:p>
        </w:tc>
        <w:tc>
          <w:tcPr>
            <w:tcW w:w="4200" w:type="dxa"/>
          </w:tcPr>
          <w:p w14:paraId="2912B5CE" w14:textId="77777777" w:rsidR="00B50050" w:rsidRDefault="00B50050" w:rsidP="0088127C">
            <w:pPr>
              <w:pStyle w:val="OtherTableBody"/>
            </w:pPr>
            <w:r>
              <w:t>Cord Blood</w:t>
            </w:r>
          </w:p>
        </w:tc>
      </w:tr>
      <w:tr w:rsidR="00B50050" w14:paraId="5463D9B4" w14:textId="77777777" w:rsidTr="00195548">
        <w:tc>
          <w:tcPr>
            <w:tcW w:w="600" w:type="dxa"/>
          </w:tcPr>
          <w:p w14:paraId="0F4E0EAE" w14:textId="77777777" w:rsidR="00B50050" w:rsidRDefault="00B50050" w:rsidP="0088127C">
            <w:pPr>
              <w:pStyle w:val="OtherTableBody"/>
            </w:pPr>
          </w:p>
        </w:tc>
        <w:tc>
          <w:tcPr>
            <w:tcW w:w="600" w:type="dxa"/>
          </w:tcPr>
          <w:p w14:paraId="4095F1AB" w14:textId="77777777" w:rsidR="00B50050" w:rsidRDefault="00B50050" w:rsidP="0088127C">
            <w:pPr>
              <w:pStyle w:val="OtherTableBody"/>
            </w:pPr>
            <w:r>
              <w:t>0550</w:t>
            </w:r>
          </w:p>
        </w:tc>
        <w:tc>
          <w:tcPr>
            <w:tcW w:w="2600" w:type="dxa"/>
          </w:tcPr>
          <w:p w14:paraId="5364F966" w14:textId="77777777" w:rsidR="00B50050" w:rsidRDefault="00B50050" w:rsidP="0088127C">
            <w:pPr>
              <w:pStyle w:val="OtherTableBody"/>
            </w:pPr>
          </w:p>
        </w:tc>
        <w:tc>
          <w:tcPr>
            <w:tcW w:w="1400" w:type="dxa"/>
          </w:tcPr>
          <w:p w14:paraId="63C09472" w14:textId="77777777" w:rsidR="00B50050" w:rsidRDefault="00B50050" w:rsidP="0088127C">
            <w:pPr>
              <w:pStyle w:val="OtherTableBody"/>
            </w:pPr>
            <w:r>
              <w:t>CORN</w:t>
            </w:r>
          </w:p>
        </w:tc>
        <w:tc>
          <w:tcPr>
            <w:tcW w:w="4200" w:type="dxa"/>
          </w:tcPr>
          <w:p w14:paraId="6E0BC3CF" w14:textId="77777777" w:rsidR="00B50050" w:rsidRDefault="00B50050" w:rsidP="0088127C">
            <w:pPr>
              <w:pStyle w:val="OtherTableBody"/>
            </w:pPr>
            <w:r>
              <w:t>Cornea</w:t>
            </w:r>
          </w:p>
        </w:tc>
      </w:tr>
      <w:tr w:rsidR="00B50050" w14:paraId="1BA57BA7" w14:textId="77777777" w:rsidTr="00195548">
        <w:tc>
          <w:tcPr>
            <w:tcW w:w="600" w:type="dxa"/>
          </w:tcPr>
          <w:p w14:paraId="15A3B1D3" w14:textId="77777777" w:rsidR="00B50050" w:rsidRDefault="00B50050" w:rsidP="0088127C">
            <w:pPr>
              <w:pStyle w:val="OtherTableBody"/>
            </w:pPr>
          </w:p>
        </w:tc>
        <w:tc>
          <w:tcPr>
            <w:tcW w:w="600" w:type="dxa"/>
          </w:tcPr>
          <w:p w14:paraId="43E9A08D" w14:textId="77777777" w:rsidR="00B50050" w:rsidRDefault="00B50050" w:rsidP="0088127C">
            <w:pPr>
              <w:pStyle w:val="OtherTableBody"/>
            </w:pPr>
            <w:r>
              <w:t>0550</w:t>
            </w:r>
          </w:p>
        </w:tc>
        <w:tc>
          <w:tcPr>
            <w:tcW w:w="2600" w:type="dxa"/>
          </w:tcPr>
          <w:p w14:paraId="74C12433" w14:textId="77777777" w:rsidR="00B50050" w:rsidRDefault="00B50050" w:rsidP="0088127C">
            <w:pPr>
              <w:pStyle w:val="OtherTableBody"/>
            </w:pPr>
          </w:p>
        </w:tc>
        <w:tc>
          <w:tcPr>
            <w:tcW w:w="1400" w:type="dxa"/>
          </w:tcPr>
          <w:p w14:paraId="3096B6B5" w14:textId="77777777" w:rsidR="00B50050" w:rsidRDefault="00B50050" w:rsidP="0088127C">
            <w:pPr>
              <w:pStyle w:val="OtherTableBody"/>
            </w:pPr>
            <w:r>
              <w:t>COS</w:t>
            </w:r>
          </w:p>
        </w:tc>
        <w:tc>
          <w:tcPr>
            <w:tcW w:w="4200" w:type="dxa"/>
          </w:tcPr>
          <w:p w14:paraId="20EC1319" w14:textId="77777777" w:rsidR="00B50050" w:rsidRDefault="00B50050" w:rsidP="0088127C">
            <w:pPr>
              <w:pStyle w:val="OtherTableBody"/>
            </w:pPr>
            <w:r>
              <w:t>Colostomy Stoma</w:t>
            </w:r>
          </w:p>
        </w:tc>
      </w:tr>
      <w:tr w:rsidR="00B50050" w14:paraId="74EF3D3A" w14:textId="77777777" w:rsidTr="00195548">
        <w:tc>
          <w:tcPr>
            <w:tcW w:w="600" w:type="dxa"/>
          </w:tcPr>
          <w:p w14:paraId="368579C7" w14:textId="77777777" w:rsidR="00B50050" w:rsidRDefault="00B50050" w:rsidP="0088127C">
            <w:pPr>
              <w:pStyle w:val="OtherTableBody"/>
            </w:pPr>
          </w:p>
        </w:tc>
        <w:tc>
          <w:tcPr>
            <w:tcW w:w="600" w:type="dxa"/>
          </w:tcPr>
          <w:p w14:paraId="399DA567" w14:textId="77777777" w:rsidR="00B50050" w:rsidRDefault="00B50050" w:rsidP="0088127C">
            <w:pPr>
              <w:pStyle w:val="OtherTableBody"/>
            </w:pPr>
            <w:r>
              <w:t>0550</w:t>
            </w:r>
          </w:p>
        </w:tc>
        <w:tc>
          <w:tcPr>
            <w:tcW w:w="2600" w:type="dxa"/>
          </w:tcPr>
          <w:p w14:paraId="6FDF3FA6" w14:textId="77777777" w:rsidR="00B50050" w:rsidRDefault="00B50050" w:rsidP="0088127C">
            <w:pPr>
              <w:pStyle w:val="OtherTableBody"/>
            </w:pPr>
          </w:p>
        </w:tc>
        <w:tc>
          <w:tcPr>
            <w:tcW w:w="1400" w:type="dxa"/>
          </w:tcPr>
          <w:p w14:paraId="6299BE56" w14:textId="77777777" w:rsidR="00B50050" w:rsidRDefault="00B50050" w:rsidP="0088127C">
            <w:pPr>
              <w:pStyle w:val="OtherTableBody"/>
            </w:pPr>
            <w:r>
              <w:t>CRANE</w:t>
            </w:r>
          </w:p>
        </w:tc>
        <w:tc>
          <w:tcPr>
            <w:tcW w:w="4200" w:type="dxa"/>
          </w:tcPr>
          <w:p w14:paraId="3F27CCF9" w14:textId="77777777" w:rsidR="00B50050" w:rsidRDefault="00B50050" w:rsidP="0088127C">
            <w:pPr>
              <w:pStyle w:val="OtherTableBody"/>
            </w:pPr>
            <w:r>
              <w:t>Cranium, ethmoid</w:t>
            </w:r>
          </w:p>
        </w:tc>
      </w:tr>
      <w:tr w:rsidR="00B50050" w14:paraId="6F9F8A37" w14:textId="77777777" w:rsidTr="00195548">
        <w:tc>
          <w:tcPr>
            <w:tcW w:w="600" w:type="dxa"/>
          </w:tcPr>
          <w:p w14:paraId="190CD2EF" w14:textId="77777777" w:rsidR="00B50050" w:rsidRDefault="00B50050" w:rsidP="0088127C">
            <w:pPr>
              <w:pStyle w:val="OtherTableBody"/>
            </w:pPr>
          </w:p>
        </w:tc>
        <w:tc>
          <w:tcPr>
            <w:tcW w:w="600" w:type="dxa"/>
          </w:tcPr>
          <w:p w14:paraId="1C04CDDA" w14:textId="77777777" w:rsidR="00B50050" w:rsidRDefault="00B50050" w:rsidP="0088127C">
            <w:pPr>
              <w:pStyle w:val="OtherTableBody"/>
            </w:pPr>
            <w:r>
              <w:t>0550</w:t>
            </w:r>
          </w:p>
        </w:tc>
        <w:tc>
          <w:tcPr>
            <w:tcW w:w="2600" w:type="dxa"/>
          </w:tcPr>
          <w:p w14:paraId="7F59F26B" w14:textId="77777777" w:rsidR="00B50050" w:rsidRDefault="00B50050" w:rsidP="0088127C">
            <w:pPr>
              <w:pStyle w:val="OtherTableBody"/>
            </w:pPr>
          </w:p>
        </w:tc>
        <w:tc>
          <w:tcPr>
            <w:tcW w:w="1400" w:type="dxa"/>
          </w:tcPr>
          <w:p w14:paraId="38B5E4FD" w14:textId="77777777" w:rsidR="00B50050" w:rsidRDefault="00B50050" w:rsidP="0088127C">
            <w:pPr>
              <w:pStyle w:val="OtherTableBody"/>
            </w:pPr>
            <w:r>
              <w:t>CRANF</w:t>
            </w:r>
          </w:p>
        </w:tc>
        <w:tc>
          <w:tcPr>
            <w:tcW w:w="4200" w:type="dxa"/>
          </w:tcPr>
          <w:p w14:paraId="351E89F7" w14:textId="77777777" w:rsidR="00B50050" w:rsidRDefault="00B50050" w:rsidP="0088127C">
            <w:pPr>
              <w:pStyle w:val="OtherTableBody"/>
            </w:pPr>
            <w:r>
              <w:t>Cranium, frontal</w:t>
            </w:r>
          </w:p>
        </w:tc>
      </w:tr>
      <w:tr w:rsidR="00B50050" w14:paraId="59A36DAC" w14:textId="77777777" w:rsidTr="00195548">
        <w:tc>
          <w:tcPr>
            <w:tcW w:w="600" w:type="dxa"/>
          </w:tcPr>
          <w:p w14:paraId="568656BE" w14:textId="77777777" w:rsidR="00B50050" w:rsidRDefault="00B50050" w:rsidP="0088127C">
            <w:pPr>
              <w:pStyle w:val="OtherTableBody"/>
            </w:pPr>
          </w:p>
        </w:tc>
        <w:tc>
          <w:tcPr>
            <w:tcW w:w="600" w:type="dxa"/>
          </w:tcPr>
          <w:p w14:paraId="7ABA8D1D" w14:textId="77777777" w:rsidR="00B50050" w:rsidRDefault="00B50050" w:rsidP="0088127C">
            <w:pPr>
              <w:pStyle w:val="OtherTableBody"/>
            </w:pPr>
            <w:r>
              <w:t>0550</w:t>
            </w:r>
          </w:p>
        </w:tc>
        <w:tc>
          <w:tcPr>
            <w:tcW w:w="2600" w:type="dxa"/>
          </w:tcPr>
          <w:p w14:paraId="61C4866C" w14:textId="77777777" w:rsidR="00B50050" w:rsidRDefault="00B50050" w:rsidP="0088127C">
            <w:pPr>
              <w:pStyle w:val="OtherTableBody"/>
            </w:pPr>
          </w:p>
        </w:tc>
        <w:tc>
          <w:tcPr>
            <w:tcW w:w="1400" w:type="dxa"/>
          </w:tcPr>
          <w:p w14:paraId="4B65C4DC" w14:textId="77777777" w:rsidR="00B50050" w:rsidRDefault="00B50050" w:rsidP="0088127C">
            <w:pPr>
              <w:pStyle w:val="OtherTableBody"/>
            </w:pPr>
            <w:r>
              <w:t>CRANO</w:t>
            </w:r>
          </w:p>
        </w:tc>
        <w:tc>
          <w:tcPr>
            <w:tcW w:w="4200" w:type="dxa"/>
          </w:tcPr>
          <w:p w14:paraId="1A3E0DC8" w14:textId="77777777" w:rsidR="00B50050" w:rsidRDefault="00B50050" w:rsidP="0088127C">
            <w:pPr>
              <w:pStyle w:val="OtherTableBody"/>
            </w:pPr>
            <w:r>
              <w:t>Cranium, occipital</w:t>
            </w:r>
          </w:p>
        </w:tc>
      </w:tr>
      <w:tr w:rsidR="00B50050" w14:paraId="24276A61" w14:textId="77777777" w:rsidTr="00195548">
        <w:tc>
          <w:tcPr>
            <w:tcW w:w="600" w:type="dxa"/>
          </w:tcPr>
          <w:p w14:paraId="6DB34C47" w14:textId="77777777" w:rsidR="00B50050" w:rsidRDefault="00B50050" w:rsidP="0088127C">
            <w:pPr>
              <w:pStyle w:val="OtherTableBody"/>
            </w:pPr>
          </w:p>
        </w:tc>
        <w:tc>
          <w:tcPr>
            <w:tcW w:w="600" w:type="dxa"/>
          </w:tcPr>
          <w:p w14:paraId="1282361C" w14:textId="77777777" w:rsidR="00B50050" w:rsidRDefault="00B50050" w:rsidP="0088127C">
            <w:pPr>
              <w:pStyle w:val="OtherTableBody"/>
            </w:pPr>
            <w:r>
              <w:t>0550</w:t>
            </w:r>
          </w:p>
        </w:tc>
        <w:tc>
          <w:tcPr>
            <w:tcW w:w="2600" w:type="dxa"/>
          </w:tcPr>
          <w:p w14:paraId="28627C75" w14:textId="77777777" w:rsidR="00B50050" w:rsidRDefault="00B50050" w:rsidP="0088127C">
            <w:pPr>
              <w:pStyle w:val="OtherTableBody"/>
            </w:pPr>
          </w:p>
        </w:tc>
        <w:tc>
          <w:tcPr>
            <w:tcW w:w="1400" w:type="dxa"/>
          </w:tcPr>
          <w:p w14:paraId="654D5564" w14:textId="77777777" w:rsidR="00B50050" w:rsidRDefault="00B50050" w:rsidP="0088127C">
            <w:pPr>
              <w:pStyle w:val="OtherTableBody"/>
            </w:pPr>
            <w:r>
              <w:t>CRANP</w:t>
            </w:r>
          </w:p>
        </w:tc>
        <w:tc>
          <w:tcPr>
            <w:tcW w:w="4200" w:type="dxa"/>
          </w:tcPr>
          <w:p w14:paraId="62D1C2B4" w14:textId="77777777" w:rsidR="00B50050" w:rsidRDefault="00B50050" w:rsidP="0088127C">
            <w:pPr>
              <w:pStyle w:val="OtherTableBody"/>
            </w:pPr>
            <w:r>
              <w:t>Cranium, parietal</w:t>
            </w:r>
          </w:p>
        </w:tc>
      </w:tr>
      <w:tr w:rsidR="00B50050" w14:paraId="4C987F17" w14:textId="77777777" w:rsidTr="00195548">
        <w:tc>
          <w:tcPr>
            <w:tcW w:w="600" w:type="dxa"/>
          </w:tcPr>
          <w:p w14:paraId="1728CFCD" w14:textId="77777777" w:rsidR="00B50050" w:rsidRDefault="00B50050" w:rsidP="0088127C">
            <w:pPr>
              <w:pStyle w:val="OtherTableBody"/>
            </w:pPr>
          </w:p>
        </w:tc>
        <w:tc>
          <w:tcPr>
            <w:tcW w:w="600" w:type="dxa"/>
          </w:tcPr>
          <w:p w14:paraId="13B8A6AB" w14:textId="77777777" w:rsidR="00B50050" w:rsidRDefault="00B50050" w:rsidP="0088127C">
            <w:pPr>
              <w:pStyle w:val="OtherTableBody"/>
            </w:pPr>
            <w:r>
              <w:t>0550</w:t>
            </w:r>
          </w:p>
        </w:tc>
        <w:tc>
          <w:tcPr>
            <w:tcW w:w="2600" w:type="dxa"/>
          </w:tcPr>
          <w:p w14:paraId="2DDEB4A1" w14:textId="77777777" w:rsidR="00B50050" w:rsidRDefault="00B50050" w:rsidP="0088127C">
            <w:pPr>
              <w:pStyle w:val="OtherTableBody"/>
            </w:pPr>
          </w:p>
        </w:tc>
        <w:tc>
          <w:tcPr>
            <w:tcW w:w="1400" w:type="dxa"/>
          </w:tcPr>
          <w:p w14:paraId="53C45B67" w14:textId="77777777" w:rsidR="00B50050" w:rsidRDefault="00B50050" w:rsidP="0088127C">
            <w:pPr>
              <w:pStyle w:val="OtherTableBody"/>
            </w:pPr>
            <w:r>
              <w:t>CRANS</w:t>
            </w:r>
          </w:p>
        </w:tc>
        <w:tc>
          <w:tcPr>
            <w:tcW w:w="4200" w:type="dxa"/>
          </w:tcPr>
          <w:p w14:paraId="2EF3733C" w14:textId="77777777" w:rsidR="00B50050" w:rsidRDefault="00B50050" w:rsidP="0088127C">
            <w:pPr>
              <w:pStyle w:val="OtherTableBody"/>
            </w:pPr>
            <w:r>
              <w:t>Cranium, sphenoid</w:t>
            </w:r>
          </w:p>
        </w:tc>
      </w:tr>
      <w:tr w:rsidR="00B50050" w14:paraId="0D2DF524" w14:textId="77777777" w:rsidTr="00195548">
        <w:tc>
          <w:tcPr>
            <w:tcW w:w="600" w:type="dxa"/>
          </w:tcPr>
          <w:p w14:paraId="11507B56" w14:textId="77777777" w:rsidR="00B50050" w:rsidRDefault="00B50050" w:rsidP="0088127C">
            <w:pPr>
              <w:pStyle w:val="OtherTableBody"/>
            </w:pPr>
          </w:p>
        </w:tc>
        <w:tc>
          <w:tcPr>
            <w:tcW w:w="600" w:type="dxa"/>
          </w:tcPr>
          <w:p w14:paraId="57984DE2" w14:textId="77777777" w:rsidR="00B50050" w:rsidRDefault="00B50050" w:rsidP="0088127C">
            <w:pPr>
              <w:pStyle w:val="OtherTableBody"/>
            </w:pPr>
            <w:r>
              <w:t>0550</w:t>
            </w:r>
          </w:p>
        </w:tc>
        <w:tc>
          <w:tcPr>
            <w:tcW w:w="2600" w:type="dxa"/>
          </w:tcPr>
          <w:p w14:paraId="08F0C76C" w14:textId="77777777" w:rsidR="00B50050" w:rsidRDefault="00B50050" w:rsidP="0088127C">
            <w:pPr>
              <w:pStyle w:val="OtherTableBody"/>
            </w:pPr>
          </w:p>
        </w:tc>
        <w:tc>
          <w:tcPr>
            <w:tcW w:w="1400" w:type="dxa"/>
          </w:tcPr>
          <w:p w14:paraId="181F386D" w14:textId="77777777" w:rsidR="00B50050" w:rsidRDefault="00B50050" w:rsidP="0088127C">
            <w:pPr>
              <w:pStyle w:val="OtherTableBody"/>
            </w:pPr>
            <w:r>
              <w:t>CRANT</w:t>
            </w:r>
          </w:p>
        </w:tc>
        <w:tc>
          <w:tcPr>
            <w:tcW w:w="4200" w:type="dxa"/>
          </w:tcPr>
          <w:p w14:paraId="00C47E4D" w14:textId="77777777" w:rsidR="00B50050" w:rsidRDefault="00B50050" w:rsidP="0088127C">
            <w:pPr>
              <w:pStyle w:val="OtherTableBody"/>
            </w:pPr>
            <w:r>
              <w:t>Cranium, temporal</w:t>
            </w:r>
          </w:p>
        </w:tc>
      </w:tr>
      <w:tr w:rsidR="00B50050" w14:paraId="2A2D6C04" w14:textId="77777777" w:rsidTr="00195548">
        <w:tc>
          <w:tcPr>
            <w:tcW w:w="600" w:type="dxa"/>
          </w:tcPr>
          <w:p w14:paraId="37221D27" w14:textId="77777777" w:rsidR="00B50050" w:rsidRDefault="00B50050" w:rsidP="0088127C">
            <w:pPr>
              <w:pStyle w:val="OtherTableBody"/>
            </w:pPr>
          </w:p>
        </w:tc>
        <w:tc>
          <w:tcPr>
            <w:tcW w:w="600" w:type="dxa"/>
          </w:tcPr>
          <w:p w14:paraId="32C5338E" w14:textId="77777777" w:rsidR="00B50050" w:rsidRDefault="00B50050" w:rsidP="0088127C">
            <w:pPr>
              <w:pStyle w:val="OtherTableBody"/>
            </w:pPr>
            <w:r>
              <w:t>0550</w:t>
            </w:r>
          </w:p>
        </w:tc>
        <w:tc>
          <w:tcPr>
            <w:tcW w:w="2600" w:type="dxa"/>
          </w:tcPr>
          <w:p w14:paraId="52578A3A" w14:textId="77777777" w:rsidR="00B50050" w:rsidRDefault="00B50050" w:rsidP="0088127C">
            <w:pPr>
              <w:pStyle w:val="OtherTableBody"/>
            </w:pPr>
          </w:p>
        </w:tc>
        <w:tc>
          <w:tcPr>
            <w:tcW w:w="1400" w:type="dxa"/>
          </w:tcPr>
          <w:p w14:paraId="035EC364" w14:textId="77777777" w:rsidR="00B50050" w:rsidRDefault="00B50050" w:rsidP="0088127C">
            <w:pPr>
              <w:pStyle w:val="OtherTableBody"/>
            </w:pPr>
            <w:r>
              <w:t>CSF</w:t>
            </w:r>
          </w:p>
        </w:tc>
        <w:tc>
          <w:tcPr>
            <w:tcW w:w="4200" w:type="dxa"/>
          </w:tcPr>
          <w:p w14:paraId="657A9184" w14:textId="77777777" w:rsidR="00B50050" w:rsidRDefault="00B50050" w:rsidP="0088127C">
            <w:pPr>
              <w:pStyle w:val="OtherTableBody"/>
            </w:pPr>
            <w:r>
              <w:t>Cerebral Spinal Fluid</w:t>
            </w:r>
          </w:p>
        </w:tc>
      </w:tr>
      <w:tr w:rsidR="00B50050" w14:paraId="4F58664F" w14:textId="77777777" w:rsidTr="00195548">
        <w:tc>
          <w:tcPr>
            <w:tcW w:w="600" w:type="dxa"/>
          </w:tcPr>
          <w:p w14:paraId="2B95A0FB" w14:textId="77777777" w:rsidR="00B50050" w:rsidRDefault="00B50050" w:rsidP="0088127C">
            <w:pPr>
              <w:pStyle w:val="OtherTableBody"/>
            </w:pPr>
          </w:p>
        </w:tc>
        <w:tc>
          <w:tcPr>
            <w:tcW w:w="600" w:type="dxa"/>
          </w:tcPr>
          <w:p w14:paraId="264D9A9F" w14:textId="77777777" w:rsidR="00B50050" w:rsidRDefault="00B50050" w:rsidP="0088127C">
            <w:pPr>
              <w:pStyle w:val="OtherTableBody"/>
            </w:pPr>
            <w:r>
              <w:t>0550</w:t>
            </w:r>
          </w:p>
        </w:tc>
        <w:tc>
          <w:tcPr>
            <w:tcW w:w="2600" w:type="dxa"/>
          </w:tcPr>
          <w:p w14:paraId="0A318CA6" w14:textId="77777777" w:rsidR="00B50050" w:rsidRDefault="00B50050" w:rsidP="0088127C">
            <w:pPr>
              <w:pStyle w:val="OtherTableBody"/>
            </w:pPr>
          </w:p>
        </w:tc>
        <w:tc>
          <w:tcPr>
            <w:tcW w:w="1400" w:type="dxa"/>
          </w:tcPr>
          <w:p w14:paraId="29ED6957" w14:textId="77777777" w:rsidR="00B50050" w:rsidRDefault="00B50050" w:rsidP="0088127C">
            <w:pPr>
              <w:pStyle w:val="OtherTableBody"/>
            </w:pPr>
            <w:r>
              <w:t>CUBIT</w:t>
            </w:r>
          </w:p>
        </w:tc>
        <w:tc>
          <w:tcPr>
            <w:tcW w:w="4200" w:type="dxa"/>
          </w:tcPr>
          <w:p w14:paraId="13EEE874" w14:textId="77777777" w:rsidR="00B50050" w:rsidRDefault="00B50050" w:rsidP="0088127C">
            <w:pPr>
              <w:pStyle w:val="OtherTableBody"/>
            </w:pPr>
            <w:r>
              <w:t>Cubitus</w:t>
            </w:r>
          </w:p>
        </w:tc>
      </w:tr>
      <w:tr w:rsidR="00B50050" w14:paraId="08047E77" w14:textId="77777777" w:rsidTr="00195548">
        <w:tc>
          <w:tcPr>
            <w:tcW w:w="600" w:type="dxa"/>
          </w:tcPr>
          <w:p w14:paraId="0D59B912" w14:textId="77777777" w:rsidR="00B50050" w:rsidRDefault="00B50050" w:rsidP="0088127C">
            <w:pPr>
              <w:pStyle w:val="OtherTableBody"/>
            </w:pPr>
          </w:p>
        </w:tc>
        <w:tc>
          <w:tcPr>
            <w:tcW w:w="600" w:type="dxa"/>
          </w:tcPr>
          <w:p w14:paraId="461DAF3F" w14:textId="77777777" w:rsidR="00B50050" w:rsidRDefault="00B50050" w:rsidP="0088127C">
            <w:pPr>
              <w:pStyle w:val="OtherTableBody"/>
            </w:pPr>
            <w:r>
              <w:t>0550</w:t>
            </w:r>
          </w:p>
        </w:tc>
        <w:tc>
          <w:tcPr>
            <w:tcW w:w="2600" w:type="dxa"/>
          </w:tcPr>
          <w:p w14:paraId="7BD8D734" w14:textId="77777777" w:rsidR="00B50050" w:rsidRDefault="00B50050" w:rsidP="0088127C">
            <w:pPr>
              <w:pStyle w:val="OtherTableBody"/>
            </w:pPr>
          </w:p>
        </w:tc>
        <w:tc>
          <w:tcPr>
            <w:tcW w:w="1400" w:type="dxa"/>
          </w:tcPr>
          <w:p w14:paraId="48C4E57E" w14:textId="77777777" w:rsidR="00B50050" w:rsidRDefault="00B50050" w:rsidP="0088127C">
            <w:pPr>
              <w:pStyle w:val="OtherTableBody"/>
            </w:pPr>
            <w:r>
              <w:t>CUFF</w:t>
            </w:r>
          </w:p>
        </w:tc>
        <w:tc>
          <w:tcPr>
            <w:tcW w:w="4200" w:type="dxa"/>
          </w:tcPr>
          <w:p w14:paraId="44A4F980" w14:textId="77777777" w:rsidR="00B50050" w:rsidRDefault="00B50050" w:rsidP="0088127C">
            <w:pPr>
              <w:pStyle w:val="OtherTableBody"/>
            </w:pPr>
            <w:r>
              <w:t>Cuff</w:t>
            </w:r>
          </w:p>
        </w:tc>
      </w:tr>
      <w:tr w:rsidR="00B50050" w14:paraId="4284380F" w14:textId="77777777" w:rsidTr="00195548">
        <w:tc>
          <w:tcPr>
            <w:tcW w:w="600" w:type="dxa"/>
          </w:tcPr>
          <w:p w14:paraId="2F746257" w14:textId="77777777" w:rsidR="00B50050" w:rsidRDefault="00B50050" w:rsidP="0088127C">
            <w:pPr>
              <w:pStyle w:val="OtherTableBody"/>
            </w:pPr>
          </w:p>
        </w:tc>
        <w:tc>
          <w:tcPr>
            <w:tcW w:w="600" w:type="dxa"/>
          </w:tcPr>
          <w:p w14:paraId="1EED658B" w14:textId="77777777" w:rsidR="00B50050" w:rsidRDefault="00B50050" w:rsidP="0088127C">
            <w:pPr>
              <w:pStyle w:val="OtherTableBody"/>
            </w:pPr>
            <w:r>
              <w:t>0550</w:t>
            </w:r>
          </w:p>
        </w:tc>
        <w:tc>
          <w:tcPr>
            <w:tcW w:w="2600" w:type="dxa"/>
          </w:tcPr>
          <w:p w14:paraId="145D5958" w14:textId="77777777" w:rsidR="00B50050" w:rsidRDefault="00B50050" w:rsidP="0088127C">
            <w:pPr>
              <w:pStyle w:val="OtherTableBody"/>
            </w:pPr>
          </w:p>
        </w:tc>
        <w:tc>
          <w:tcPr>
            <w:tcW w:w="1400" w:type="dxa"/>
          </w:tcPr>
          <w:p w14:paraId="5C394242" w14:textId="77777777" w:rsidR="00B50050" w:rsidRDefault="00B50050" w:rsidP="0088127C">
            <w:pPr>
              <w:pStyle w:val="OtherTableBody"/>
            </w:pPr>
            <w:r>
              <w:t>CULD</w:t>
            </w:r>
          </w:p>
        </w:tc>
        <w:tc>
          <w:tcPr>
            <w:tcW w:w="4200" w:type="dxa"/>
          </w:tcPr>
          <w:p w14:paraId="1BAFCE26" w14:textId="77777777" w:rsidR="00B50050" w:rsidRDefault="00B50050" w:rsidP="0088127C">
            <w:pPr>
              <w:pStyle w:val="OtherTableBody"/>
            </w:pPr>
            <w:r>
              <w:t>Cul De Sac</w:t>
            </w:r>
          </w:p>
        </w:tc>
      </w:tr>
      <w:tr w:rsidR="00B50050" w14:paraId="1AD30BA3" w14:textId="77777777" w:rsidTr="00195548">
        <w:tc>
          <w:tcPr>
            <w:tcW w:w="600" w:type="dxa"/>
          </w:tcPr>
          <w:p w14:paraId="65677063" w14:textId="77777777" w:rsidR="00B50050" w:rsidRDefault="00B50050" w:rsidP="0088127C">
            <w:pPr>
              <w:pStyle w:val="OtherTableBody"/>
            </w:pPr>
          </w:p>
        </w:tc>
        <w:tc>
          <w:tcPr>
            <w:tcW w:w="600" w:type="dxa"/>
          </w:tcPr>
          <w:p w14:paraId="4C4F771B" w14:textId="77777777" w:rsidR="00B50050" w:rsidRDefault="00B50050" w:rsidP="0088127C">
            <w:pPr>
              <w:pStyle w:val="OtherTableBody"/>
            </w:pPr>
            <w:r>
              <w:t>0550</w:t>
            </w:r>
          </w:p>
        </w:tc>
        <w:tc>
          <w:tcPr>
            <w:tcW w:w="2600" w:type="dxa"/>
          </w:tcPr>
          <w:p w14:paraId="1F992B4A" w14:textId="77777777" w:rsidR="00B50050" w:rsidRDefault="00B50050" w:rsidP="0088127C">
            <w:pPr>
              <w:pStyle w:val="OtherTableBody"/>
            </w:pPr>
          </w:p>
        </w:tc>
        <w:tc>
          <w:tcPr>
            <w:tcW w:w="1400" w:type="dxa"/>
          </w:tcPr>
          <w:p w14:paraId="521E7F9D" w14:textId="77777777" w:rsidR="00B50050" w:rsidRDefault="00B50050" w:rsidP="0088127C">
            <w:pPr>
              <w:pStyle w:val="OtherTableBody"/>
            </w:pPr>
            <w:r>
              <w:t>CULDO</w:t>
            </w:r>
          </w:p>
        </w:tc>
        <w:tc>
          <w:tcPr>
            <w:tcW w:w="4200" w:type="dxa"/>
          </w:tcPr>
          <w:p w14:paraId="771279AE" w14:textId="77777777" w:rsidR="00B50050" w:rsidRDefault="00B50050" w:rsidP="0088127C">
            <w:pPr>
              <w:pStyle w:val="OtherTableBody"/>
            </w:pPr>
            <w:r>
              <w:t>Culdocentesis</w:t>
            </w:r>
          </w:p>
        </w:tc>
      </w:tr>
      <w:tr w:rsidR="00B50050" w14:paraId="559FC70D" w14:textId="77777777" w:rsidTr="00195548">
        <w:tc>
          <w:tcPr>
            <w:tcW w:w="600" w:type="dxa"/>
          </w:tcPr>
          <w:p w14:paraId="2D7236C5" w14:textId="77777777" w:rsidR="00B50050" w:rsidRDefault="00B50050" w:rsidP="0088127C">
            <w:pPr>
              <w:pStyle w:val="OtherTableBody"/>
            </w:pPr>
          </w:p>
        </w:tc>
        <w:tc>
          <w:tcPr>
            <w:tcW w:w="600" w:type="dxa"/>
          </w:tcPr>
          <w:p w14:paraId="11ABF325" w14:textId="77777777" w:rsidR="00B50050" w:rsidRDefault="00B50050" w:rsidP="0088127C">
            <w:pPr>
              <w:pStyle w:val="OtherTableBody"/>
            </w:pPr>
            <w:r>
              <w:t>0550</w:t>
            </w:r>
          </w:p>
        </w:tc>
        <w:tc>
          <w:tcPr>
            <w:tcW w:w="2600" w:type="dxa"/>
          </w:tcPr>
          <w:p w14:paraId="0C9B822D" w14:textId="77777777" w:rsidR="00B50050" w:rsidRDefault="00B50050" w:rsidP="0088127C">
            <w:pPr>
              <w:pStyle w:val="OtherTableBody"/>
            </w:pPr>
          </w:p>
        </w:tc>
        <w:tc>
          <w:tcPr>
            <w:tcW w:w="1400" w:type="dxa"/>
          </w:tcPr>
          <w:p w14:paraId="44DDA082" w14:textId="77777777" w:rsidR="00B50050" w:rsidRDefault="00B50050" w:rsidP="0088127C">
            <w:pPr>
              <w:pStyle w:val="OtherTableBody"/>
            </w:pPr>
            <w:r>
              <w:t>CVX</w:t>
            </w:r>
          </w:p>
        </w:tc>
        <w:tc>
          <w:tcPr>
            <w:tcW w:w="4200" w:type="dxa"/>
          </w:tcPr>
          <w:p w14:paraId="056382DB" w14:textId="77777777" w:rsidR="00B50050" w:rsidRDefault="00B50050" w:rsidP="0088127C">
            <w:pPr>
              <w:pStyle w:val="OtherTableBody"/>
            </w:pPr>
            <w:r>
              <w:t>Cervix</w:t>
            </w:r>
          </w:p>
        </w:tc>
      </w:tr>
      <w:tr w:rsidR="00B50050" w14:paraId="30FD50A7" w14:textId="77777777" w:rsidTr="00195548">
        <w:tc>
          <w:tcPr>
            <w:tcW w:w="600" w:type="dxa"/>
          </w:tcPr>
          <w:p w14:paraId="6DA4201A" w14:textId="77777777" w:rsidR="00B50050" w:rsidRDefault="00B50050" w:rsidP="0088127C">
            <w:pPr>
              <w:pStyle w:val="OtherTableBody"/>
            </w:pPr>
          </w:p>
        </w:tc>
        <w:tc>
          <w:tcPr>
            <w:tcW w:w="600" w:type="dxa"/>
          </w:tcPr>
          <w:p w14:paraId="4C70723E" w14:textId="77777777" w:rsidR="00B50050" w:rsidRDefault="00B50050" w:rsidP="0088127C">
            <w:pPr>
              <w:pStyle w:val="OtherTableBody"/>
            </w:pPr>
            <w:r>
              <w:t>0550</w:t>
            </w:r>
          </w:p>
        </w:tc>
        <w:tc>
          <w:tcPr>
            <w:tcW w:w="2600" w:type="dxa"/>
          </w:tcPr>
          <w:p w14:paraId="10DB847A" w14:textId="77777777" w:rsidR="00B50050" w:rsidRDefault="00B50050" w:rsidP="0088127C">
            <w:pPr>
              <w:pStyle w:val="OtherTableBody"/>
            </w:pPr>
          </w:p>
        </w:tc>
        <w:tc>
          <w:tcPr>
            <w:tcW w:w="1400" w:type="dxa"/>
          </w:tcPr>
          <w:p w14:paraId="5075E887" w14:textId="77777777" w:rsidR="00B50050" w:rsidRDefault="00B50050" w:rsidP="0088127C">
            <w:pPr>
              <w:pStyle w:val="OtherTableBody"/>
            </w:pPr>
            <w:r>
              <w:t>DELT</w:t>
            </w:r>
          </w:p>
        </w:tc>
        <w:tc>
          <w:tcPr>
            <w:tcW w:w="4200" w:type="dxa"/>
          </w:tcPr>
          <w:p w14:paraId="56666353" w14:textId="77777777" w:rsidR="00B50050" w:rsidRDefault="00B50050" w:rsidP="0088127C">
            <w:pPr>
              <w:pStyle w:val="OtherTableBody"/>
            </w:pPr>
            <w:r>
              <w:t>Deltoid</w:t>
            </w:r>
          </w:p>
        </w:tc>
      </w:tr>
      <w:tr w:rsidR="00B50050" w14:paraId="4958EA9A" w14:textId="77777777" w:rsidTr="00195548">
        <w:tc>
          <w:tcPr>
            <w:tcW w:w="600" w:type="dxa"/>
          </w:tcPr>
          <w:p w14:paraId="010BE6EC" w14:textId="77777777" w:rsidR="00B50050" w:rsidRDefault="00B50050" w:rsidP="0088127C">
            <w:pPr>
              <w:pStyle w:val="OtherTableBody"/>
            </w:pPr>
          </w:p>
        </w:tc>
        <w:tc>
          <w:tcPr>
            <w:tcW w:w="600" w:type="dxa"/>
          </w:tcPr>
          <w:p w14:paraId="40A68D74" w14:textId="77777777" w:rsidR="00B50050" w:rsidRDefault="00B50050" w:rsidP="0088127C">
            <w:pPr>
              <w:pStyle w:val="OtherTableBody"/>
            </w:pPr>
            <w:r>
              <w:t>0550</w:t>
            </w:r>
          </w:p>
        </w:tc>
        <w:tc>
          <w:tcPr>
            <w:tcW w:w="2600" w:type="dxa"/>
          </w:tcPr>
          <w:p w14:paraId="508D6AF1" w14:textId="77777777" w:rsidR="00B50050" w:rsidRDefault="00B50050" w:rsidP="0088127C">
            <w:pPr>
              <w:pStyle w:val="OtherTableBody"/>
            </w:pPr>
          </w:p>
        </w:tc>
        <w:tc>
          <w:tcPr>
            <w:tcW w:w="1400" w:type="dxa"/>
          </w:tcPr>
          <w:p w14:paraId="5C4C6FA6" w14:textId="77777777" w:rsidR="00B50050" w:rsidRDefault="00B50050" w:rsidP="0088127C">
            <w:pPr>
              <w:pStyle w:val="OtherTableBody"/>
            </w:pPr>
            <w:r>
              <w:t>DEN</w:t>
            </w:r>
          </w:p>
        </w:tc>
        <w:tc>
          <w:tcPr>
            <w:tcW w:w="4200" w:type="dxa"/>
          </w:tcPr>
          <w:p w14:paraId="7B6413CF" w14:textId="77777777" w:rsidR="00B50050" w:rsidRDefault="00B50050" w:rsidP="0088127C">
            <w:pPr>
              <w:pStyle w:val="OtherTableBody"/>
            </w:pPr>
            <w:r>
              <w:t>Dental Gingiva</w:t>
            </w:r>
          </w:p>
        </w:tc>
      </w:tr>
      <w:tr w:rsidR="00B50050" w14:paraId="4025ADE9" w14:textId="77777777" w:rsidTr="00195548">
        <w:tc>
          <w:tcPr>
            <w:tcW w:w="600" w:type="dxa"/>
          </w:tcPr>
          <w:p w14:paraId="732D0044" w14:textId="77777777" w:rsidR="00B50050" w:rsidRDefault="00B50050" w:rsidP="0088127C">
            <w:pPr>
              <w:pStyle w:val="OtherTableBody"/>
            </w:pPr>
          </w:p>
        </w:tc>
        <w:tc>
          <w:tcPr>
            <w:tcW w:w="600" w:type="dxa"/>
          </w:tcPr>
          <w:p w14:paraId="2070273E" w14:textId="77777777" w:rsidR="00B50050" w:rsidRDefault="00B50050" w:rsidP="0088127C">
            <w:pPr>
              <w:pStyle w:val="OtherTableBody"/>
            </w:pPr>
            <w:r>
              <w:t>0550</w:t>
            </w:r>
          </w:p>
        </w:tc>
        <w:tc>
          <w:tcPr>
            <w:tcW w:w="2600" w:type="dxa"/>
          </w:tcPr>
          <w:p w14:paraId="099E36CA" w14:textId="77777777" w:rsidR="00B50050" w:rsidRDefault="00B50050" w:rsidP="0088127C">
            <w:pPr>
              <w:pStyle w:val="OtherTableBody"/>
            </w:pPr>
          </w:p>
        </w:tc>
        <w:tc>
          <w:tcPr>
            <w:tcW w:w="1400" w:type="dxa"/>
          </w:tcPr>
          <w:p w14:paraId="15A89EE1" w14:textId="77777777" w:rsidR="00B50050" w:rsidRDefault="00B50050" w:rsidP="0088127C">
            <w:pPr>
              <w:pStyle w:val="OtherTableBody"/>
            </w:pPr>
            <w:r>
              <w:t>DENTA</w:t>
            </w:r>
          </w:p>
        </w:tc>
        <w:tc>
          <w:tcPr>
            <w:tcW w:w="4200" w:type="dxa"/>
          </w:tcPr>
          <w:p w14:paraId="00E3D9C3" w14:textId="77777777" w:rsidR="00B50050" w:rsidRDefault="00B50050" w:rsidP="0088127C">
            <w:pPr>
              <w:pStyle w:val="OtherTableBody"/>
            </w:pPr>
            <w:r>
              <w:t>Dental</w:t>
            </w:r>
          </w:p>
        </w:tc>
      </w:tr>
      <w:tr w:rsidR="00B50050" w14:paraId="6FE151E0" w14:textId="77777777" w:rsidTr="00195548">
        <w:tc>
          <w:tcPr>
            <w:tcW w:w="600" w:type="dxa"/>
          </w:tcPr>
          <w:p w14:paraId="008D9399" w14:textId="77777777" w:rsidR="00B50050" w:rsidRDefault="00B50050" w:rsidP="0088127C">
            <w:pPr>
              <w:pStyle w:val="OtherTableBody"/>
            </w:pPr>
          </w:p>
        </w:tc>
        <w:tc>
          <w:tcPr>
            <w:tcW w:w="600" w:type="dxa"/>
          </w:tcPr>
          <w:p w14:paraId="52640C41" w14:textId="77777777" w:rsidR="00B50050" w:rsidRDefault="00B50050" w:rsidP="0088127C">
            <w:pPr>
              <w:pStyle w:val="OtherTableBody"/>
            </w:pPr>
            <w:r>
              <w:t>0550</w:t>
            </w:r>
          </w:p>
        </w:tc>
        <w:tc>
          <w:tcPr>
            <w:tcW w:w="2600" w:type="dxa"/>
          </w:tcPr>
          <w:p w14:paraId="6336F1E1" w14:textId="77777777" w:rsidR="00B50050" w:rsidRDefault="00B50050" w:rsidP="0088127C">
            <w:pPr>
              <w:pStyle w:val="OtherTableBody"/>
            </w:pPr>
          </w:p>
        </w:tc>
        <w:tc>
          <w:tcPr>
            <w:tcW w:w="1400" w:type="dxa"/>
          </w:tcPr>
          <w:p w14:paraId="4DEA28FE" w14:textId="77777777" w:rsidR="00B50050" w:rsidRDefault="00B50050" w:rsidP="0088127C">
            <w:pPr>
              <w:pStyle w:val="OtherTableBody"/>
            </w:pPr>
            <w:r>
              <w:t>DIAF</w:t>
            </w:r>
          </w:p>
        </w:tc>
        <w:tc>
          <w:tcPr>
            <w:tcW w:w="4200" w:type="dxa"/>
          </w:tcPr>
          <w:p w14:paraId="2B337376" w14:textId="77777777" w:rsidR="00B50050" w:rsidRDefault="00B50050" w:rsidP="0088127C">
            <w:pPr>
              <w:pStyle w:val="OtherTableBody"/>
            </w:pPr>
            <w:r>
              <w:t>Dialysis Fluid</w:t>
            </w:r>
          </w:p>
        </w:tc>
      </w:tr>
      <w:tr w:rsidR="00B50050" w14:paraId="469A7CC5" w14:textId="77777777" w:rsidTr="00195548">
        <w:tc>
          <w:tcPr>
            <w:tcW w:w="600" w:type="dxa"/>
          </w:tcPr>
          <w:p w14:paraId="320F00AD" w14:textId="77777777" w:rsidR="00B50050" w:rsidRDefault="00B50050" w:rsidP="0088127C">
            <w:pPr>
              <w:pStyle w:val="OtherTableBody"/>
            </w:pPr>
          </w:p>
        </w:tc>
        <w:tc>
          <w:tcPr>
            <w:tcW w:w="600" w:type="dxa"/>
          </w:tcPr>
          <w:p w14:paraId="0499C1E5" w14:textId="77777777" w:rsidR="00B50050" w:rsidRDefault="00B50050" w:rsidP="0088127C">
            <w:pPr>
              <w:pStyle w:val="OtherTableBody"/>
            </w:pPr>
            <w:r>
              <w:t>0550</w:t>
            </w:r>
          </w:p>
        </w:tc>
        <w:tc>
          <w:tcPr>
            <w:tcW w:w="2600" w:type="dxa"/>
          </w:tcPr>
          <w:p w14:paraId="19B027E4" w14:textId="77777777" w:rsidR="00B50050" w:rsidRDefault="00B50050" w:rsidP="0088127C">
            <w:pPr>
              <w:pStyle w:val="OtherTableBody"/>
            </w:pPr>
          </w:p>
        </w:tc>
        <w:tc>
          <w:tcPr>
            <w:tcW w:w="1400" w:type="dxa"/>
          </w:tcPr>
          <w:p w14:paraId="15F70410" w14:textId="77777777" w:rsidR="00B50050" w:rsidRDefault="00B50050" w:rsidP="0088127C">
            <w:pPr>
              <w:pStyle w:val="OtherTableBody"/>
            </w:pPr>
            <w:r>
              <w:t>DIGIT</w:t>
            </w:r>
          </w:p>
        </w:tc>
        <w:tc>
          <w:tcPr>
            <w:tcW w:w="4200" w:type="dxa"/>
          </w:tcPr>
          <w:p w14:paraId="40639010" w14:textId="77777777" w:rsidR="00B50050" w:rsidRDefault="00B50050" w:rsidP="0088127C">
            <w:pPr>
              <w:pStyle w:val="OtherTableBody"/>
            </w:pPr>
            <w:r>
              <w:t>Digit</w:t>
            </w:r>
          </w:p>
        </w:tc>
      </w:tr>
      <w:tr w:rsidR="00B50050" w14:paraId="32FB7881" w14:textId="77777777" w:rsidTr="00195548">
        <w:tc>
          <w:tcPr>
            <w:tcW w:w="600" w:type="dxa"/>
          </w:tcPr>
          <w:p w14:paraId="2FB16BEE" w14:textId="77777777" w:rsidR="00B50050" w:rsidRDefault="00B50050" w:rsidP="0088127C">
            <w:pPr>
              <w:pStyle w:val="OtherTableBody"/>
            </w:pPr>
          </w:p>
        </w:tc>
        <w:tc>
          <w:tcPr>
            <w:tcW w:w="600" w:type="dxa"/>
          </w:tcPr>
          <w:p w14:paraId="4486658C" w14:textId="77777777" w:rsidR="00B50050" w:rsidRDefault="00B50050" w:rsidP="0088127C">
            <w:pPr>
              <w:pStyle w:val="OtherTableBody"/>
            </w:pPr>
            <w:r>
              <w:t>0550</w:t>
            </w:r>
          </w:p>
        </w:tc>
        <w:tc>
          <w:tcPr>
            <w:tcW w:w="2600" w:type="dxa"/>
          </w:tcPr>
          <w:p w14:paraId="72F28EC3" w14:textId="77777777" w:rsidR="00B50050" w:rsidRDefault="00B50050" w:rsidP="0088127C">
            <w:pPr>
              <w:pStyle w:val="OtherTableBody"/>
            </w:pPr>
          </w:p>
        </w:tc>
        <w:tc>
          <w:tcPr>
            <w:tcW w:w="1400" w:type="dxa"/>
          </w:tcPr>
          <w:p w14:paraId="5E5BC60D" w14:textId="77777777" w:rsidR="00B50050" w:rsidRDefault="00B50050" w:rsidP="0088127C">
            <w:pPr>
              <w:pStyle w:val="OtherTableBody"/>
            </w:pPr>
            <w:r>
              <w:t>DISC</w:t>
            </w:r>
          </w:p>
        </w:tc>
        <w:tc>
          <w:tcPr>
            <w:tcW w:w="4200" w:type="dxa"/>
          </w:tcPr>
          <w:p w14:paraId="01C9BA44" w14:textId="77777777" w:rsidR="00B50050" w:rsidRDefault="00B50050" w:rsidP="0088127C">
            <w:pPr>
              <w:pStyle w:val="OtherTableBody"/>
            </w:pPr>
            <w:r>
              <w:t>Disc</w:t>
            </w:r>
          </w:p>
        </w:tc>
      </w:tr>
      <w:tr w:rsidR="00B50050" w14:paraId="504537E6" w14:textId="77777777" w:rsidTr="00195548">
        <w:tc>
          <w:tcPr>
            <w:tcW w:w="600" w:type="dxa"/>
          </w:tcPr>
          <w:p w14:paraId="744AB060" w14:textId="77777777" w:rsidR="00B50050" w:rsidRDefault="00B50050" w:rsidP="0088127C">
            <w:pPr>
              <w:pStyle w:val="OtherTableBody"/>
            </w:pPr>
          </w:p>
        </w:tc>
        <w:tc>
          <w:tcPr>
            <w:tcW w:w="600" w:type="dxa"/>
          </w:tcPr>
          <w:p w14:paraId="705D369A" w14:textId="77777777" w:rsidR="00B50050" w:rsidRDefault="00B50050" w:rsidP="0088127C">
            <w:pPr>
              <w:pStyle w:val="OtherTableBody"/>
            </w:pPr>
            <w:r>
              <w:t>0550</w:t>
            </w:r>
          </w:p>
        </w:tc>
        <w:tc>
          <w:tcPr>
            <w:tcW w:w="2600" w:type="dxa"/>
          </w:tcPr>
          <w:p w14:paraId="4304A928" w14:textId="77777777" w:rsidR="00B50050" w:rsidRDefault="00B50050" w:rsidP="0088127C">
            <w:pPr>
              <w:pStyle w:val="OtherTableBody"/>
            </w:pPr>
          </w:p>
        </w:tc>
        <w:tc>
          <w:tcPr>
            <w:tcW w:w="1400" w:type="dxa"/>
          </w:tcPr>
          <w:p w14:paraId="24DA3D13" w14:textId="77777777" w:rsidR="00B50050" w:rsidRDefault="00B50050" w:rsidP="0088127C">
            <w:pPr>
              <w:pStyle w:val="OtherTableBody"/>
            </w:pPr>
            <w:r>
              <w:t>DORS</w:t>
            </w:r>
          </w:p>
        </w:tc>
        <w:tc>
          <w:tcPr>
            <w:tcW w:w="4200" w:type="dxa"/>
          </w:tcPr>
          <w:p w14:paraId="6365B7B3" w14:textId="77777777" w:rsidR="00B50050" w:rsidRDefault="00B50050" w:rsidP="0088127C">
            <w:pPr>
              <w:pStyle w:val="OtherTableBody"/>
            </w:pPr>
            <w:r>
              <w:t>Dorsum/Dorsal</w:t>
            </w:r>
          </w:p>
        </w:tc>
      </w:tr>
      <w:tr w:rsidR="00B50050" w14:paraId="34A9CDDA" w14:textId="77777777" w:rsidTr="00195548">
        <w:tc>
          <w:tcPr>
            <w:tcW w:w="600" w:type="dxa"/>
          </w:tcPr>
          <w:p w14:paraId="0A7E65A6" w14:textId="77777777" w:rsidR="00B50050" w:rsidRDefault="00B50050" w:rsidP="0088127C">
            <w:pPr>
              <w:pStyle w:val="OtherTableBody"/>
            </w:pPr>
          </w:p>
        </w:tc>
        <w:tc>
          <w:tcPr>
            <w:tcW w:w="600" w:type="dxa"/>
          </w:tcPr>
          <w:p w14:paraId="2E0E44C8" w14:textId="77777777" w:rsidR="00B50050" w:rsidRDefault="00B50050" w:rsidP="0088127C">
            <w:pPr>
              <w:pStyle w:val="OtherTableBody"/>
            </w:pPr>
            <w:r>
              <w:t>0550</w:t>
            </w:r>
          </w:p>
        </w:tc>
        <w:tc>
          <w:tcPr>
            <w:tcW w:w="2600" w:type="dxa"/>
          </w:tcPr>
          <w:p w14:paraId="74717E53" w14:textId="77777777" w:rsidR="00B50050" w:rsidRDefault="00B50050" w:rsidP="0088127C">
            <w:pPr>
              <w:pStyle w:val="OtherTableBody"/>
            </w:pPr>
          </w:p>
        </w:tc>
        <w:tc>
          <w:tcPr>
            <w:tcW w:w="1400" w:type="dxa"/>
          </w:tcPr>
          <w:p w14:paraId="410835E8" w14:textId="77777777" w:rsidR="00B50050" w:rsidRDefault="00B50050" w:rsidP="0088127C">
            <w:pPr>
              <w:pStyle w:val="OtherTableBody"/>
            </w:pPr>
            <w:r>
              <w:t>DPH</w:t>
            </w:r>
          </w:p>
        </w:tc>
        <w:tc>
          <w:tcPr>
            <w:tcW w:w="4200" w:type="dxa"/>
          </w:tcPr>
          <w:p w14:paraId="7308D394" w14:textId="77777777" w:rsidR="00B50050" w:rsidRDefault="00B50050" w:rsidP="0088127C">
            <w:pPr>
              <w:pStyle w:val="OtherTableBody"/>
            </w:pPr>
            <w:r>
              <w:t>Diaphragm</w:t>
            </w:r>
          </w:p>
        </w:tc>
      </w:tr>
      <w:tr w:rsidR="00B50050" w14:paraId="6C3565EF" w14:textId="77777777" w:rsidTr="00195548">
        <w:tc>
          <w:tcPr>
            <w:tcW w:w="600" w:type="dxa"/>
          </w:tcPr>
          <w:p w14:paraId="714AEC0D" w14:textId="77777777" w:rsidR="00B50050" w:rsidRDefault="00B50050" w:rsidP="0088127C">
            <w:pPr>
              <w:pStyle w:val="OtherTableBody"/>
            </w:pPr>
          </w:p>
        </w:tc>
        <w:tc>
          <w:tcPr>
            <w:tcW w:w="600" w:type="dxa"/>
          </w:tcPr>
          <w:p w14:paraId="624E8FFA" w14:textId="77777777" w:rsidR="00B50050" w:rsidRDefault="00B50050" w:rsidP="0088127C">
            <w:pPr>
              <w:pStyle w:val="OtherTableBody"/>
            </w:pPr>
            <w:r>
              <w:t>0550</w:t>
            </w:r>
          </w:p>
        </w:tc>
        <w:tc>
          <w:tcPr>
            <w:tcW w:w="2600" w:type="dxa"/>
          </w:tcPr>
          <w:p w14:paraId="7AF66154" w14:textId="77777777" w:rsidR="00B50050" w:rsidRDefault="00B50050" w:rsidP="0088127C">
            <w:pPr>
              <w:pStyle w:val="OtherTableBody"/>
            </w:pPr>
          </w:p>
        </w:tc>
        <w:tc>
          <w:tcPr>
            <w:tcW w:w="1400" w:type="dxa"/>
          </w:tcPr>
          <w:p w14:paraId="5900C8DA" w14:textId="77777777" w:rsidR="00B50050" w:rsidRDefault="00B50050" w:rsidP="0088127C">
            <w:pPr>
              <w:pStyle w:val="OtherTableBody"/>
            </w:pPr>
            <w:r>
              <w:t>DUFL</w:t>
            </w:r>
          </w:p>
        </w:tc>
        <w:tc>
          <w:tcPr>
            <w:tcW w:w="4200" w:type="dxa"/>
          </w:tcPr>
          <w:p w14:paraId="0E263E6C" w14:textId="77777777" w:rsidR="00B50050" w:rsidRDefault="00B50050" w:rsidP="0088127C">
            <w:pPr>
              <w:pStyle w:val="OtherTableBody"/>
            </w:pPr>
            <w:r>
              <w:t>Duodenal Fluid</w:t>
            </w:r>
          </w:p>
        </w:tc>
      </w:tr>
      <w:tr w:rsidR="00B50050" w14:paraId="4D4D33D3" w14:textId="77777777" w:rsidTr="00195548">
        <w:tc>
          <w:tcPr>
            <w:tcW w:w="600" w:type="dxa"/>
          </w:tcPr>
          <w:p w14:paraId="57948493" w14:textId="77777777" w:rsidR="00B50050" w:rsidRDefault="00B50050" w:rsidP="0088127C">
            <w:pPr>
              <w:pStyle w:val="OtherTableBody"/>
            </w:pPr>
          </w:p>
        </w:tc>
        <w:tc>
          <w:tcPr>
            <w:tcW w:w="600" w:type="dxa"/>
          </w:tcPr>
          <w:p w14:paraId="77AED3E4" w14:textId="77777777" w:rsidR="00B50050" w:rsidRDefault="00B50050" w:rsidP="0088127C">
            <w:pPr>
              <w:pStyle w:val="OtherTableBody"/>
            </w:pPr>
            <w:r>
              <w:t>0550</w:t>
            </w:r>
          </w:p>
        </w:tc>
        <w:tc>
          <w:tcPr>
            <w:tcW w:w="2600" w:type="dxa"/>
          </w:tcPr>
          <w:p w14:paraId="0903BF87" w14:textId="77777777" w:rsidR="00B50050" w:rsidRDefault="00B50050" w:rsidP="0088127C">
            <w:pPr>
              <w:pStyle w:val="OtherTableBody"/>
            </w:pPr>
          </w:p>
        </w:tc>
        <w:tc>
          <w:tcPr>
            <w:tcW w:w="1400" w:type="dxa"/>
          </w:tcPr>
          <w:p w14:paraId="6FD74E85" w14:textId="77777777" w:rsidR="00B50050" w:rsidRDefault="00B50050" w:rsidP="0088127C">
            <w:pPr>
              <w:pStyle w:val="OtherTableBody"/>
            </w:pPr>
            <w:r>
              <w:t>DUODE</w:t>
            </w:r>
          </w:p>
        </w:tc>
        <w:tc>
          <w:tcPr>
            <w:tcW w:w="4200" w:type="dxa"/>
          </w:tcPr>
          <w:p w14:paraId="31EC322A" w14:textId="77777777" w:rsidR="00B50050" w:rsidRDefault="00B50050" w:rsidP="0088127C">
            <w:pPr>
              <w:pStyle w:val="OtherTableBody"/>
            </w:pPr>
            <w:r>
              <w:t>Duodenum/Duodenal</w:t>
            </w:r>
          </w:p>
        </w:tc>
      </w:tr>
      <w:tr w:rsidR="00B50050" w14:paraId="0B22B957" w14:textId="77777777" w:rsidTr="00195548">
        <w:tc>
          <w:tcPr>
            <w:tcW w:w="600" w:type="dxa"/>
          </w:tcPr>
          <w:p w14:paraId="25C9F2D5" w14:textId="77777777" w:rsidR="00B50050" w:rsidRDefault="00B50050" w:rsidP="0088127C">
            <w:pPr>
              <w:pStyle w:val="OtherTableBody"/>
            </w:pPr>
          </w:p>
        </w:tc>
        <w:tc>
          <w:tcPr>
            <w:tcW w:w="600" w:type="dxa"/>
          </w:tcPr>
          <w:p w14:paraId="4F758C4D" w14:textId="77777777" w:rsidR="00B50050" w:rsidRDefault="00B50050" w:rsidP="0088127C">
            <w:pPr>
              <w:pStyle w:val="OtherTableBody"/>
            </w:pPr>
            <w:r>
              <w:t>0550</w:t>
            </w:r>
          </w:p>
        </w:tc>
        <w:tc>
          <w:tcPr>
            <w:tcW w:w="2600" w:type="dxa"/>
          </w:tcPr>
          <w:p w14:paraId="6B944547" w14:textId="77777777" w:rsidR="00B50050" w:rsidRDefault="00B50050" w:rsidP="0088127C">
            <w:pPr>
              <w:pStyle w:val="OtherTableBody"/>
            </w:pPr>
          </w:p>
        </w:tc>
        <w:tc>
          <w:tcPr>
            <w:tcW w:w="1400" w:type="dxa"/>
          </w:tcPr>
          <w:p w14:paraId="3232B6CB" w14:textId="77777777" w:rsidR="00B50050" w:rsidRDefault="00B50050" w:rsidP="0088127C">
            <w:pPr>
              <w:pStyle w:val="OtherTableBody"/>
            </w:pPr>
            <w:r>
              <w:t>DUR</w:t>
            </w:r>
          </w:p>
        </w:tc>
        <w:tc>
          <w:tcPr>
            <w:tcW w:w="4200" w:type="dxa"/>
          </w:tcPr>
          <w:p w14:paraId="5E9B6947" w14:textId="77777777" w:rsidR="00B50050" w:rsidRDefault="00B50050" w:rsidP="0088127C">
            <w:pPr>
              <w:pStyle w:val="OtherTableBody"/>
            </w:pPr>
            <w:r>
              <w:t>Dura</w:t>
            </w:r>
          </w:p>
        </w:tc>
      </w:tr>
      <w:tr w:rsidR="00B50050" w14:paraId="2A11F8DE" w14:textId="77777777" w:rsidTr="00195548">
        <w:tc>
          <w:tcPr>
            <w:tcW w:w="600" w:type="dxa"/>
          </w:tcPr>
          <w:p w14:paraId="4E2CEB56" w14:textId="77777777" w:rsidR="00B50050" w:rsidRDefault="00B50050" w:rsidP="0088127C">
            <w:pPr>
              <w:pStyle w:val="OtherTableBody"/>
            </w:pPr>
          </w:p>
        </w:tc>
        <w:tc>
          <w:tcPr>
            <w:tcW w:w="600" w:type="dxa"/>
          </w:tcPr>
          <w:p w14:paraId="2C4D2CF1" w14:textId="77777777" w:rsidR="00B50050" w:rsidRDefault="00B50050" w:rsidP="0088127C">
            <w:pPr>
              <w:pStyle w:val="OtherTableBody"/>
            </w:pPr>
            <w:r>
              <w:t>0550</w:t>
            </w:r>
          </w:p>
        </w:tc>
        <w:tc>
          <w:tcPr>
            <w:tcW w:w="2600" w:type="dxa"/>
          </w:tcPr>
          <w:p w14:paraId="27C1E634" w14:textId="77777777" w:rsidR="00B50050" w:rsidRDefault="00B50050" w:rsidP="0088127C">
            <w:pPr>
              <w:pStyle w:val="OtherTableBody"/>
            </w:pPr>
          </w:p>
        </w:tc>
        <w:tc>
          <w:tcPr>
            <w:tcW w:w="1400" w:type="dxa"/>
          </w:tcPr>
          <w:p w14:paraId="54A92BC3" w14:textId="77777777" w:rsidR="00B50050" w:rsidRDefault="00B50050" w:rsidP="0088127C">
            <w:pPr>
              <w:pStyle w:val="OtherTableBody"/>
            </w:pPr>
            <w:r>
              <w:t>EAR</w:t>
            </w:r>
          </w:p>
        </w:tc>
        <w:tc>
          <w:tcPr>
            <w:tcW w:w="4200" w:type="dxa"/>
          </w:tcPr>
          <w:p w14:paraId="7900ADA1" w14:textId="77777777" w:rsidR="00B50050" w:rsidRDefault="00B50050" w:rsidP="0088127C">
            <w:pPr>
              <w:pStyle w:val="OtherTableBody"/>
            </w:pPr>
            <w:r>
              <w:t>Ear</w:t>
            </w:r>
          </w:p>
        </w:tc>
      </w:tr>
      <w:tr w:rsidR="00B50050" w14:paraId="5D84F8D5" w14:textId="77777777" w:rsidTr="00195548">
        <w:tc>
          <w:tcPr>
            <w:tcW w:w="600" w:type="dxa"/>
          </w:tcPr>
          <w:p w14:paraId="0E852E66" w14:textId="77777777" w:rsidR="00B50050" w:rsidRDefault="00B50050" w:rsidP="0088127C">
            <w:pPr>
              <w:pStyle w:val="OtherTableBody"/>
            </w:pPr>
          </w:p>
        </w:tc>
        <w:tc>
          <w:tcPr>
            <w:tcW w:w="600" w:type="dxa"/>
          </w:tcPr>
          <w:p w14:paraId="2651B90D" w14:textId="77777777" w:rsidR="00B50050" w:rsidRDefault="00B50050" w:rsidP="0088127C">
            <w:pPr>
              <w:pStyle w:val="OtherTableBody"/>
            </w:pPr>
            <w:r>
              <w:t>0550</w:t>
            </w:r>
          </w:p>
        </w:tc>
        <w:tc>
          <w:tcPr>
            <w:tcW w:w="2600" w:type="dxa"/>
          </w:tcPr>
          <w:p w14:paraId="2834F1D4" w14:textId="77777777" w:rsidR="00B50050" w:rsidRDefault="00B50050" w:rsidP="0088127C">
            <w:pPr>
              <w:pStyle w:val="OtherTableBody"/>
            </w:pPr>
          </w:p>
        </w:tc>
        <w:tc>
          <w:tcPr>
            <w:tcW w:w="1400" w:type="dxa"/>
          </w:tcPr>
          <w:p w14:paraId="122E1E25" w14:textId="77777777" w:rsidR="00B50050" w:rsidRDefault="00B50050" w:rsidP="0088127C">
            <w:pPr>
              <w:pStyle w:val="OtherTableBody"/>
            </w:pPr>
            <w:r>
              <w:t>EARBI</w:t>
            </w:r>
          </w:p>
        </w:tc>
        <w:tc>
          <w:tcPr>
            <w:tcW w:w="4200" w:type="dxa"/>
          </w:tcPr>
          <w:p w14:paraId="0E4739E7" w14:textId="77777777" w:rsidR="00B50050" w:rsidRDefault="00B50050" w:rsidP="0088127C">
            <w:pPr>
              <w:pStyle w:val="OtherTableBody"/>
            </w:pPr>
            <w:r>
              <w:t>Ear bone, incus</w:t>
            </w:r>
          </w:p>
        </w:tc>
      </w:tr>
      <w:tr w:rsidR="00B50050" w14:paraId="2BCFDC27" w14:textId="77777777" w:rsidTr="00195548">
        <w:tc>
          <w:tcPr>
            <w:tcW w:w="600" w:type="dxa"/>
          </w:tcPr>
          <w:p w14:paraId="514AD9C5" w14:textId="77777777" w:rsidR="00B50050" w:rsidRDefault="00B50050" w:rsidP="0088127C">
            <w:pPr>
              <w:pStyle w:val="OtherTableBody"/>
            </w:pPr>
          </w:p>
        </w:tc>
        <w:tc>
          <w:tcPr>
            <w:tcW w:w="600" w:type="dxa"/>
          </w:tcPr>
          <w:p w14:paraId="3F9144F7" w14:textId="77777777" w:rsidR="00B50050" w:rsidRDefault="00B50050" w:rsidP="0088127C">
            <w:pPr>
              <w:pStyle w:val="OtherTableBody"/>
            </w:pPr>
            <w:r>
              <w:t>0550</w:t>
            </w:r>
          </w:p>
        </w:tc>
        <w:tc>
          <w:tcPr>
            <w:tcW w:w="2600" w:type="dxa"/>
          </w:tcPr>
          <w:p w14:paraId="430F8EDF" w14:textId="77777777" w:rsidR="00B50050" w:rsidRDefault="00B50050" w:rsidP="0088127C">
            <w:pPr>
              <w:pStyle w:val="OtherTableBody"/>
            </w:pPr>
          </w:p>
        </w:tc>
        <w:tc>
          <w:tcPr>
            <w:tcW w:w="1400" w:type="dxa"/>
          </w:tcPr>
          <w:p w14:paraId="46E8E45E" w14:textId="77777777" w:rsidR="00B50050" w:rsidRDefault="00B50050" w:rsidP="0088127C">
            <w:pPr>
              <w:pStyle w:val="OtherTableBody"/>
            </w:pPr>
            <w:r>
              <w:t>EARBM</w:t>
            </w:r>
          </w:p>
        </w:tc>
        <w:tc>
          <w:tcPr>
            <w:tcW w:w="4200" w:type="dxa"/>
          </w:tcPr>
          <w:p w14:paraId="6F8DBE71" w14:textId="77777777" w:rsidR="00B50050" w:rsidRDefault="00B50050" w:rsidP="0088127C">
            <w:pPr>
              <w:pStyle w:val="OtherTableBody"/>
            </w:pPr>
            <w:r>
              <w:t>Ear bone, malleus</w:t>
            </w:r>
          </w:p>
        </w:tc>
      </w:tr>
      <w:tr w:rsidR="00B50050" w14:paraId="110457DA" w14:textId="77777777" w:rsidTr="00195548">
        <w:tc>
          <w:tcPr>
            <w:tcW w:w="600" w:type="dxa"/>
          </w:tcPr>
          <w:p w14:paraId="603D9B9C" w14:textId="77777777" w:rsidR="00B50050" w:rsidRDefault="00B50050" w:rsidP="0088127C">
            <w:pPr>
              <w:pStyle w:val="OtherTableBody"/>
            </w:pPr>
          </w:p>
        </w:tc>
        <w:tc>
          <w:tcPr>
            <w:tcW w:w="600" w:type="dxa"/>
          </w:tcPr>
          <w:p w14:paraId="3687888A" w14:textId="77777777" w:rsidR="00B50050" w:rsidRDefault="00B50050" w:rsidP="0088127C">
            <w:pPr>
              <w:pStyle w:val="OtherTableBody"/>
            </w:pPr>
            <w:r>
              <w:t>0550</w:t>
            </w:r>
          </w:p>
        </w:tc>
        <w:tc>
          <w:tcPr>
            <w:tcW w:w="2600" w:type="dxa"/>
          </w:tcPr>
          <w:p w14:paraId="088DD9F2" w14:textId="77777777" w:rsidR="00B50050" w:rsidRDefault="00B50050" w:rsidP="0088127C">
            <w:pPr>
              <w:pStyle w:val="OtherTableBody"/>
            </w:pPr>
          </w:p>
        </w:tc>
        <w:tc>
          <w:tcPr>
            <w:tcW w:w="1400" w:type="dxa"/>
          </w:tcPr>
          <w:p w14:paraId="44EEDB27" w14:textId="77777777" w:rsidR="00B50050" w:rsidRDefault="00B50050" w:rsidP="0088127C">
            <w:pPr>
              <w:pStyle w:val="OtherTableBody"/>
            </w:pPr>
            <w:r>
              <w:t>EARBS</w:t>
            </w:r>
          </w:p>
        </w:tc>
        <w:tc>
          <w:tcPr>
            <w:tcW w:w="4200" w:type="dxa"/>
          </w:tcPr>
          <w:p w14:paraId="1A5A3087" w14:textId="77777777" w:rsidR="00B50050" w:rsidRDefault="00B50050" w:rsidP="0088127C">
            <w:pPr>
              <w:pStyle w:val="OtherTableBody"/>
            </w:pPr>
            <w:r>
              <w:t>Ear bone,stapes</w:t>
            </w:r>
          </w:p>
        </w:tc>
      </w:tr>
      <w:tr w:rsidR="00B50050" w14:paraId="2EEE857D" w14:textId="77777777" w:rsidTr="00195548">
        <w:tc>
          <w:tcPr>
            <w:tcW w:w="600" w:type="dxa"/>
          </w:tcPr>
          <w:p w14:paraId="6EAB117F" w14:textId="77777777" w:rsidR="00B50050" w:rsidRDefault="00B50050" w:rsidP="0088127C">
            <w:pPr>
              <w:pStyle w:val="OtherTableBody"/>
            </w:pPr>
          </w:p>
        </w:tc>
        <w:tc>
          <w:tcPr>
            <w:tcW w:w="600" w:type="dxa"/>
          </w:tcPr>
          <w:p w14:paraId="33CB2408" w14:textId="77777777" w:rsidR="00B50050" w:rsidRDefault="00B50050" w:rsidP="0088127C">
            <w:pPr>
              <w:pStyle w:val="OtherTableBody"/>
            </w:pPr>
            <w:r>
              <w:t>0550</w:t>
            </w:r>
          </w:p>
        </w:tc>
        <w:tc>
          <w:tcPr>
            <w:tcW w:w="2600" w:type="dxa"/>
          </w:tcPr>
          <w:p w14:paraId="13321A28" w14:textId="77777777" w:rsidR="00B50050" w:rsidRDefault="00B50050" w:rsidP="0088127C">
            <w:pPr>
              <w:pStyle w:val="OtherTableBody"/>
            </w:pPr>
          </w:p>
        </w:tc>
        <w:tc>
          <w:tcPr>
            <w:tcW w:w="1400" w:type="dxa"/>
          </w:tcPr>
          <w:p w14:paraId="04221C71" w14:textId="77777777" w:rsidR="00B50050" w:rsidRDefault="00B50050" w:rsidP="0088127C">
            <w:pPr>
              <w:pStyle w:val="OtherTableBody"/>
            </w:pPr>
            <w:r>
              <w:t>EARLO</w:t>
            </w:r>
          </w:p>
        </w:tc>
        <w:tc>
          <w:tcPr>
            <w:tcW w:w="4200" w:type="dxa"/>
          </w:tcPr>
          <w:p w14:paraId="2BA9DF76" w14:textId="77777777" w:rsidR="00B50050" w:rsidRDefault="00B50050" w:rsidP="0088127C">
            <w:pPr>
              <w:pStyle w:val="OtherTableBody"/>
            </w:pPr>
            <w:r>
              <w:t>Ear Lobe</w:t>
            </w:r>
          </w:p>
        </w:tc>
      </w:tr>
      <w:tr w:rsidR="00B50050" w14:paraId="7BF07019" w14:textId="77777777" w:rsidTr="00195548">
        <w:tc>
          <w:tcPr>
            <w:tcW w:w="600" w:type="dxa"/>
          </w:tcPr>
          <w:p w14:paraId="0F83DB2A" w14:textId="77777777" w:rsidR="00B50050" w:rsidRDefault="00B50050" w:rsidP="0088127C">
            <w:pPr>
              <w:pStyle w:val="OtherTableBody"/>
            </w:pPr>
          </w:p>
        </w:tc>
        <w:tc>
          <w:tcPr>
            <w:tcW w:w="600" w:type="dxa"/>
          </w:tcPr>
          <w:p w14:paraId="507B8A10" w14:textId="77777777" w:rsidR="00B50050" w:rsidRDefault="00B50050" w:rsidP="0088127C">
            <w:pPr>
              <w:pStyle w:val="OtherTableBody"/>
            </w:pPr>
            <w:r>
              <w:t>0550</w:t>
            </w:r>
          </w:p>
        </w:tc>
        <w:tc>
          <w:tcPr>
            <w:tcW w:w="2600" w:type="dxa"/>
          </w:tcPr>
          <w:p w14:paraId="2E6C5D4F" w14:textId="77777777" w:rsidR="00B50050" w:rsidRDefault="00B50050" w:rsidP="0088127C">
            <w:pPr>
              <w:pStyle w:val="OtherTableBody"/>
            </w:pPr>
          </w:p>
        </w:tc>
        <w:tc>
          <w:tcPr>
            <w:tcW w:w="1400" w:type="dxa"/>
          </w:tcPr>
          <w:p w14:paraId="0E445CD8" w14:textId="77777777" w:rsidR="00B50050" w:rsidRDefault="00B50050" w:rsidP="0088127C">
            <w:pPr>
              <w:pStyle w:val="OtherTableBody"/>
            </w:pPr>
            <w:r>
              <w:t>EC</w:t>
            </w:r>
          </w:p>
        </w:tc>
        <w:tc>
          <w:tcPr>
            <w:tcW w:w="4200" w:type="dxa"/>
          </w:tcPr>
          <w:p w14:paraId="6FAA8655" w14:textId="77777777" w:rsidR="00B50050" w:rsidRDefault="00B50050" w:rsidP="0088127C">
            <w:pPr>
              <w:pStyle w:val="OtherTableBody"/>
            </w:pPr>
            <w:r>
              <w:t>Endocervical</w:t>
            </w:r>
          </w:p>
        </w:tc>
      </w:tr>
      <w:tr w:rsidR="00B50050" w14:paraId="491334D4" w14:textId="77777777" w:rsidTr="00195548">
        <w:tc>
          <w:tcPr>
            <w:tcW w:w="600" w:type="dxa"/>
          </w:tcPr>
          <w:p w14:paraId="52096DC9" w14:textId="77777777" w:rsidR="00B50050" w:rsidRDefault="00B50050" w:rsidP="0088127C">
            <w:pPr>
              <w:pStyle w:val="OtherTableBody"/>
            </w:pPr>
          </w:p>
        </w:tc>
        <w:tc>
          <w:tcPr>
            <w:tcW w:w="600" w:type="dxa"/>
          </w:tcPr>
          <w:p w14:paraId="4EC597DA" w14:textId="77777777" w:rsidR="00B50050" w:rsidRDefault="00B50050" w:rsidP="0088127C">
            <w:pPr>
              <w:pStyle w:val="OtherTableBody"/>
            </w:pPr>
            <w:r>
              <w:t>0550</w:t>
            </w:r>
          </w:p>
        </w:tc>
        <w:tc>
          <w:tcPr>
            <w:tcW w:w="2600" w:type="dxa"/>
          </w:tcPr>
          <w:p w14:paraId="0D5F6C40" w14:textId="77777777" w:rsidR="00B50050" w:rsidRDefault="00B50050" w:rsidP="0088127C">
            <w:pPr>
              <w:pStyle w:val="OtherTableBody"/>
            </w:pPr>
          </w:p>
        </w:tc>
        <w:tc>
          <w:tcPr>
            <w:tcW w:w="1400" w:type="dxa"/>
          </w:tcPr>
          <w:p w14:paraId="20C895DD" w14:textId="77777777" w:rsidR="00B50050" w:rsidRDefault="00B50050" w:rsidP="0088127C">
            <w:pPr>
              <w:pStyle w:val="OtherTableBody"/>
            </w:pPr>
            <w:r>
              <w:t>ELBOW</w:t>
            </w:r>
          </w:p>
        </w:tc>
        <w:tc>
          <w:tcPr>
            <w:tcW w:w="4200" w:type="dxa"/>
          </w:tcPr>
          <w:p w14:paraId="4A2A051E" w14:textId="77777777" w:rsidR="00B50050" w:rsidRDefault="00B50050" w:rsidP="0088127C">
            <w:pPr>
              <w:pStyle w:val="OtherTableBody"/>
            </w:pPr>
            <w:r>
              <w:t>Elbow</w:t>
            </w:r>
          </w:p>
        </w:tc>
      </w:tr>
      <w:tr w:rsidR="00B50050" w14:paraId="2A2775BA" w14:textId="77777777" w:rsidTr="00195548">
        <w:tc>
          <w:tcPr>
            <w:tcW w:w="600" w:type="dxa"/>
          </w:tcPr>
          <w:p w14:paraId="00DE7632" w14:textId="77777777" w:rsidR="00B50050" w:rsidRDefault="00B50050" w:rsidP="0088127C">
            <w:pPr>
              <w:pStyle w:val="OtherTableBody"/>
            </w:pPr>
          </w:p>
        </w:tc>
        <w:tc>
          <w:tcPr>
            <w:tcW w:w="600" w:type="dxa"/>
          </w:tcPr>
          <w:p w14:paraId="71691315" w14:textId="77777777" w:rsidR="00B50050" w:rsidRDefault="00B50050" w:rsidP="0088127C">
            <w:pPr>
              <w:pStyle w:val="OtherTableBody"/>
            </w:pPr>
            <w:r>
              <w:t>0550</w:t>
            </w:r>
          </w:p>
        </w:tc>
        <w:tc>
          <w:tcPr>
            <w:tcW w:w="2600" w:type="dxa"/>
          </w:tcPr>
          <w:p w14:paraId="670E124D" w14:textId="77777777" w:rsidR="00B50050" w:rsidRDefault="00B50050" w:rsidP="0088127C">
            <w:pPr>
              <w:pStyle w:val="OtherTableBody"/>
            </w:pPr>
          </w:p>
        </w:tc>
        <w:tc>
          <w:tcPr>
            <w:tcW w:w="1400" w:type="dxa"/>
          </w:tcPr>
          <w:p w14:paraId="21E0FB27" w14:textId="77777777" w:rsidR="00B50050" w:rsidRDefault="00B50050" w:rsidP="0088127C">
            <w:pPr>
              <w:pStyle w:val="OtherTableBody"/>
            </w:pPr>
            <w:r>
              <w:t>ELBOWJ</w:t>
            </w:r>
          </w:p>
        </w:tc>
        <w:tc>
          <w:tcPr>
            <w:tcW w:w="4200" w:type="dxa"/>
          </w:tcPr>
          <w:p w14:paraId="4F0FBF37" w14:textId="77777777" w:rsidR="00B50050" w:rsidRDefault="00B50050" w:rsidP="0088127C">
            <w:pPr>
              <w:pStyle w:val="OtherTableBody"/>
            </w:pPr>
            <w:r>
              <w:t>Elbow Joint</w:t>
            </w:r>
          </w:p>
        </w:tc>
      </w:tr>
      <w:tr w:rsidR="00B50050" w14:paraId="530F9C40" w14:textId="77777777" w:rsidTr="00195548">
        <w:tc>
          <w:tcPr>
            <w:tcW w:w="600" w:type="dxa"/>
          </w:tcPr>
          <w:p w14:paraId="46DC24C1" w14:textId="77777777" w:rsidR="00B50050" w:rsidRDefault="00B50050" w:rsidP="0088127C">
            <w:pPr>
              <w:pStyle w:val="OtherTableBody"/>
            </w:pPr>
          </w:p>
        </w:tc>
        <w:tc>
          <w:tcPr>
            <w:tcW w:w="600" w:type="dxa"/>
          </w:tcPr>
          <w:p w14:paraId="067AE532" w14:textId="77777777" w:rsidR="00B50050" w:rsidRDefault="00B50050" w:rsidP="0088127C">
            <w:pPr>
              <w:pStyle w:val="OtherTableBody"/>
            </w:pPr>
            <w:r>
              <w:t>0550</w:t>
            </w:r>
          </w:p>
        </w:tc>
        <w:tc>
          <w:tcPr>
            <w:tcW w:w="2600" w:type="dxa"/>
          </w:tcPr>
          <w:p w14:paraId="33B763EA" w14:textId="77777777" w:rsidR="00B50050" w:rsidRDefault="00B50050" w:rsidP="0088127C">
            <w:pPr>
              <w:pStyle w:val="OtherTableBody"/>
            </w:pPr>
          </w:p>
        </w:tc>
        <w:tc>
          <w:tcPr>
            <w:tcW w:w="1400" w:type="dxa"/>
          </w:tcPr>
          <w:p w14:paraId="1D80DD0E" w14:textId="77777777" w:rsidR="00B50050" w:rsidRDefault="00B50050" w:rsidP="0088127C">
            <w:pPr>
              <w:pStyle w:val="OtherTableBody"/>
            </w:pPr>
            <w:r>
              <w:t>ENDC</w:t>
            </w:r>
          </w:p>
        </w:tc>
        <w:tc>
          <w:tcPr>
            <w:tcW w:w="4200" w:type="dxa"/>
          </w:tcPr>
          <w:p w14:paraId="73AD1BC7" w14:textId="77777777" w:rsidR="00B50050" w:rsidRDefault="00B50050" w:rsidP="0088127C">
            <w:pPr>
              <w:pStyle w:val="OtherTableBody"/>
            </w:pPr>
            <w:r>
              <w:t>Endocardium</w:t>
            </w:r>
          </w:p>
        </w:tc>
      </w:tr>
      <w:tr w:rsidR="00B50050" w14:paraId="3745B5BE" w14:textId="77777777" w:rsidTr="00195548">
        <w:tc>
          <w:tcPr>
            <w:tcW w:w="600" w:type="dxa"/>
          </w:tcPr>
          <w:p w14:paraId="18EA1FF0" w14:textId="77777777" w:rsidR="00B50050" w:rsidRDefault="00B50050" w:rsidP="0088127C">
            <w:pPr>
              <w:pStyle w:val="OtherTableBody"/>
            </w:pPr>
          </w:p>
        </w:tc>
        <w:tc>
          <w:tcPr>
            <w:tcW w:w="600" w:type="dxa"/>
          </w:tcPr>
          <w:p w14:paraId="68D8081C" w14:textId="77777777" w:rsidR="00B50050" w:rsidRDefault="00B50050" w:rsidP="0088127C">
            <w:pPr>
              <w:pStyle w:val="OtherTableBody"/>
            </w:pPr>
            <w:r>
              <w:t>0550</w:t>
            </w:r>
          </w:p>
        </w:tc>
        <w:tc>
          <w:tcPr>
            <w:tcW w:w="2600" w:type="dxa"/>
          </w:tcPr>
          <w:p w14:paraId="42BC16C7" w14:textId="77777777" w:rsidR="00B50050" w:rsidRDefault="00B50050" w:rsidP="0088127C">
            <w:pPr>
              <w:pStyle w:val="OtherTableBody"/>
            </w:pPr>
          </w:p>
        </w:tc>
        <w:tc>
          <w:tcPr>
            <w:tcW w:w="1400" w:type="dxa"/>
          </w:tcPr>
          <w:p w14:paraId="44C2ACC1" w14:textId="77777777" w:rsidR="00B50050" w:rsidRDefault="00B50050" w:rsidP="0088127C">
            <w:pPr>
              <w:pStyle w:val="OtherTableBody"/>
            </w:pPr>
            <w:r>
              <w:t>ENDM</w:t>
            </w:r>
          </w:p>
        </w:tc>
        <w:tc>
          <w:tcPr>
            <w:tcW w:w="4200" w:type="dxa"/>
          </w:tcPr>
          <w:p w14:paraId="7B6A477E" w14:textId="77777777" w:rsidR="00B50050" w:rsidRDefault="00B50050" w:rsidP="0088127C">
            <w:pPr>
              <w:pStyle w:val="OtherTableBody"/>
            </w:pPr>
            <w:r>
              <w:t>Endometrium</w:t>
            </w:r>
          </w:p>
        </w:tc>
      </w:tr>
      <w:tr w:rsidR="00B50050" w14:paraId="07FC5708" w14:textId="77777777" w:rsidTr="00195548">
        <w:tc>
          <w:tcPr>
            <w:tcW w:w="600" w:type="dxa"/>
          </w:tcPr>
          <w:p w14:paraId="085A155D" w14:textId="77777777" w:rsidR="00B50050" w:rsidRDefault="00B50050" w:rsidP="0088127C">
            <w:pPr>
              <w:pStyle w:val="OtherTableBody"/>
            </w:pPr>
          </w:p>
        </w:tc>
        <w:tc>
          <w:tcPr>
            <w:tcW w:w="600" w:type="dxa"/>
          </w:tcPr>
          <w:p w14:paraId="02F25460" w14:textId="77777777" w:rsidR="00B50050" w:rsidRDefault="00B50050" w:rsidP="0088127C">
            <w:pPr>
              <w:pStyle w:val="OtherTableBody"/>
            </w:pPr>
            <w:r>
              <w:t>0550</w:t>
            </w:r>
          </w:p>
        </w:tc>
        <w:tc>
          <w:tcPr>
            <w:tcW w:w="2600" w:type="dxa"/>
          </w:tcPr>
          <w:p w14:paraId="259B9435" w14:textId="77777777" w:rsidR="00B50050" w:rsidRDefault="00B50050" w:rsidP="0088127C">
            <w:pPr>
              <w:pStyle w:val="OtherTableBody"/>
            </w:pPr>
          </w:p>
        </w:tc>
        <w:tc>
          <w:tcPr>
            <w:tcW w:w="1400" w:type="dxa"/>
          </w:tcPr>
          <w:p w14:paraId="5C918AF9" w14:textId="77777777" w:rsidR="00B50050" w:rsidRDefault="00B50050" w:rsidP="0088127C">
            <w:pPr>
              <w:pStyle w:val="OtherTableBody"/>
            </w:pPr>
            <w:r>
              <w:t>EOLPH</w:t>
            </w:r>
          </w:p>
        </w:tc>
        <w:tc>
          <w:tcPr>
            <w:tcW w:w="4200" w:type="dxa"/>
          </w:tcPr>
          <w:p w14:paraId="568D5B81" w14:textId="77777777" w:rsidR="00B50050" w:rsidRDefault="00B50050" w:rsidP="0088127C">
            <w:pPr>
              <w:pStyle w:val="OtherTableBody"/>
            </w:pPr>
            <w:r>
              <w:t>endolpthamitis</w:t>
            </w:r>
          </w:p>
        </w:tc>
      </w:tr>
      <w:tr w:rsidR="00B50050" w14:paraId="5713BD1F" w14:textId="77777777" w:rsidTr="00195548">
        <w:tc>
          <w:tcPr>
            <w:tcW w:w="600" w:type="dxa"/>
          </w:tcPr>
          <w:p w14:paraId="76A38859" w14:textId="77777777" w:rsidR="00B50050" w:rsidRDefault="00B50050" w:rsidP="0088127C">
            <w:pPr>
              <w:pStyle w:val="OtherTableBody"/>
            </w:pPr>
          </w:p>
        </w:tc>
        <w:tc>
          <w:tcPr>
            <w:tcW w:w="600" w:type="dxa"/>
          </w:tcPr>
          <w:p w14:paraId="7AB2B23E" w14:textId="77777777" w:rsidR="00B50050" w:rsidRDefault="00B50050" w:rsidP="0088127C">
            <w:pPr>
              <w:pStyle w:val="OtherTableBody"/>
            </w:pPr>
            <w:r>
              <w:t>0550</w:t>
            </w:r>
          </w:p>
        </w:tc>
        <w:tc>
          <w:tcPr>
            <w:tcW w:w="2600" w:type="dxa"/>
          </w:tcPr>
          <w:p w14:paraId="346CF4BA" w14:textId="77777777" w:rsidR="00B50050" w:rsidRDefault="00B50050" w:rsidP="0088127C">
            <w:pPr>
              <w:pStyle w:val="OtherTableBody"/>
            </w:pPr>
          </w:p>
        </w:tc>
        <w:tc>
          <w:tcPr>
            <w:tcW w:w="1400" w:type="dxa"/>
          </w:tcPr>
          <w:p w14:paraId="52F55551" w14:textId="77777777" w:rsidR="00B50050" w:rsidRDefault="00B50050" w:rsidP="0088127C">
            <w:pPr>
              <w:pStyle w:val="OtherTableBody"/>
            </w:pPr>
            <w:r>
              <w:t>EOS</w:t>
            </w:r>
          </w:p>
        </w:tc>
        <w:tc>
          <w:tcPr>
            <w:tcW w:w="4200" w:type="dxa"/>
          </w:tcPr>
          <w:p w14:paraId="28D6E4C9" w14:textId="77777777" w:rsidR="00B50050" w:rsidRDefault="00B50050" w:rsidP="0088127C">
            <w:pPr>
              <w:pStyle w:val="OtherTableBody"/>
            </w:pPr>
            <w:r>
              <w:t>Eosinophils</w:t>
            </w:r>
          </w:p>
        </w:tc>
      </w:tr>
      <w:tr w:rsidR="00B50050" w14:paraId="0C38B540" w14:textId="77777777" w:rsidTr="00195548">
        <w:tc>
          <w:tcPr>
            <w:tcW w:w="600" w:type="dxa"/>
          </w:tcPr>
          <w:p w14:paraId="2B4B40C1" w14:textId="77777777" w:rsidR="00B50050" w:rsidRDefault="00B50050" w:rsidP="0088127C">
            <w:pPr>
              <w:pStyle w:val="OtherTableBody"/>
            </w:pPr>
          </w:p>
        </w:tc>
        <w:tc>
          <w:tcPr>
            <w:tcW w:w="600" w:type="dxa"/>
          </w:tcPr>
          <w:p w14:paraId="00FFF493" w14:textId="77777777" w:rsidR="00B50050" w:rsidRDefault="00B50050" w:rsidP="0088127C">
            <w:pPr>
              <w:pStyle w:val="OtherTableBody"/>
            </w:pPr>
            <w:r>
              <w:t>0550</w:t>
            </w:r>
          </w:p>
        </w:tc>
        <w:tc>
          <w:tcPr>
            <w:tcW w:w="2600" w:type="dxa"/>
          </w:tcPr>
          <w:p w14:paraId="76565150" w14:textId="77777777" w:rsidR="00B50050" w:rsidRDefault="00B50050" w:rsidP="0088127C">
            <w:pPr>
              <w:pStyle w:val="OtherTableBody"/>
            </w:pPr>
          </w:p>
        </w:tc>
        <w:tc>
          <w:tcPr>
            <w:tcW w:w="1400" w:type="dxa"/>
          </w:tcPr>
          <w:p w14:paraId="687A66D1" w14:textId="77777777" w:rsidR="00B50050" w:rsidRDefault="00B50050" w:rsidP="0088127C">
            <w:pPr>
              <w:pStyle w:val="OtherTableBody"/>
            </w:pPr>
            <w:r>
              <w:t>EPD</w:t>
            </w:r>
          </w:p>
        </w:tc>
        <w:tc>
          <w:tcPr>
            <w:tcW w:w="4200" w:type="dxa"/>
          </w:tcPr>
          <w:p w14:paraId="3AC755F0" w14:textId="77777777" w:rsidR="00B50050" w:rsidRDefault="00B50050" w:rsidP="0088127C">
            <w:pPr>
              <w:pStyle w:val="OtherTableBody"/>
            </w:pPr>
            <w:r>
              <w:t>Epididymis</w:t>
            </w:r>
          </w:p>
        </w:tc>
      </w:tr>
      <w:tr w:rsidR="00B50050" w14:paraId="2C272163" w14:textId="77777777" w:rsidTr="00195548">
        <w:tc>
          <w:tcPr>
            <w:tcW w:w="600" w:type="dxa"/>
          </w:tcPr>
          <w:p w14:paraId="768E22A7" w14:textId="77777777" w:rsidR="00B50050" w:rsidRDefault="00B50050" w:rsidP="0088127C">
            <w:pPr>
              <w:pStyle w:val="OtherTableBody"/>
            </w:pPr>
          </w:p>
        </w:tc>
        <w:tc>
          <w:tcPr>
            <w:tcW w:w="600" w:type="dxa"/>
          </w:tcPr>
          <w:p w14:paraId="45D448AB" w14:textId="77777777" w:rsidR="00B50050" w:rsidRDefault="00B50050" w:rsidP="0088127C">
            <w:pPr>
              <w:pStyle w:val="OtherTableBody"/>
            </w:pPr>
            <w:r>
              <w:t>0550</w:t>
            </w:r>
          </w:p>
        </w:tc>
        <w:tc>
          <w:tcPr>
            <w:tcW w:w="2600" w:type="dxa"/>
          </w:tcPr>
          <w:p w14:paraId="7BF4A674" w14:textId="77777777" w:rsidR="00B50050" w:rsidRDefault="00B50050" w:rsidP="0088127C">
            <w:pPr>
              <w:pStyle w:val="OtherTableBody"/>
            </w:pPr>
          </w:p>
        </w:tc>
        <w:tc>
          <w:tcPr>
            <w:tcW w:w="1400" w:type="dxa"/>
          </w:tcPr>
          <w:p w14:paraId="73A2A447" w14:textId="77777777" w:rsidR="00B50050" w:rsidRDefault="00B50050" w:rsidP="0088127C">
            <w:pPr>
              <w:pStyle w:val="OtherTableBody"/>
            </w:pPr>
            <w:r>
              <w:t>EPICA</w:t>
            </w:r>
          </w:p>
        </w:tc>
        <w:tc>
          <w:tcPr>
            <w:tcW w:w="4200" w:type="dxa"/>
          </w:tcPr>
          <w:p w14:paraId="4185269D" w14:textId="77777777" w:rsidR="00B50050" w:rsidRDefault="00B50050" w:rsidP="0088127C">
            <w:pPr>
              <w:pStyle w:val="OtherTableBody"/>
            </w:pPr>
            <w:r>
              <w:t>Epicardial</w:t>
            </w:r>
          </w:p>
        </w:tc>
      </w:tr>
      <w:tr w:rsidR="00B50050" w14:paraId="24D1D086" w14:textId="77777777" w:rsidTr="00195548">
        <w:tc>
          <w:tcPr>
            <w:tcW w:w="600" w:type="dxa"/>
          </w:tcPr>
          <w:p w14:paraId="7438B053" w14:textId="77777777" w:rsidR="00B50050" w:rsidRDefault="00B50050" w:rsidP="0088127C">
            <w:pPr>
              <w:pStyle w:val="OtherTableBody"/>
            </w:pPr>
          </w:p>
        </w:tc>
        <w:tc>
          <w:tcPr>
            <w:tcW w:w="600" w:type="dxa"/>
          </w:tcPr>
          <w:p w14:paraId="3DD1466E" w14:textId="77777777" w:rsidR="00B50050" w:rsidRDefault="00B50050" w:rsidP="0088127C">
            <w:pPr>
              <w:pStyle w:val="OtherTableBody"/>
            </w:pPr>
            <w:r>
              <w:t>0550</w:t>
            </w:r>
          </w:p>
        </w:tc>
        <w:tc>
          <w:tcPr>
            <w:tcW w:w="2600" w:type="dxa"/>
          </w:tcPr>
          <w:p w14:paraId="2087C18E" w14:textId="77777777" w:rsidR="00B50050" w:rsidRDefault="00B50050" w:rsidP="0088127C">
            <w:pPr>
              <w:pStyle w:val="OtherTableBody"/>
            </w:pPr>
          </w:p>
        </w:tc>
        <w:tc>
          <w:tcPr>
            <w:tcW w:w="1400" w:type="dxa"/>
          </w:tcPr>
          <w:p w14:paraId="13192507" w14:textId="77777777" w:rsidR="00B50050" w:rsidRDefault="00B50050" w:rsidP="0088127C">
            <w:pPr>
              <w:pStyle w:val="OtherTableBody"/>
            </w:pPr>
            <w:r>
              <w:t>EPICM</w:t>
            </w:r>
          </w:p>
        </w:tc>
        <w:tc>
          <w:tcPr>
            <w:tcW w:w="4200" w:type="dxa"/>
          </w:tcPr>
          <w:p w14:paraId="46AE391C" w14:textId="77777777" w:rsidR="00B50050" w:rsidRDefault="00B50050" w:rsidP="0088127C">
            <w:pPr>
              <w:pStyle w:val="OtherTableBody"/>
            </w:pPr>
            <w:r>
              <w:t>Epicardium</w:t>
            </w:r>
          </w:p>
        </w:tc>
      </w:tr>
      <w:tr w:rsidR="00B50050" w14:paraId="6177B182" w14:textId="77777777" w:rsidTr="00195548">
        <w:tc>
          <w:tcPr>
            <w:tcW w:w="600" w:type="dxa"/>
          </w:tcPr>
          <w:p w14:paraId="203966FE" w14:textId="77777777" w:rsidR="00B50050" w:rsidRDefault="00B50050" w:rsidP="0088127C">
            <w:pPr>
              <w:pStyle w:val="OtherTableBody"/>
            </w:pPr>
          </w:p>
        </w:tc>
        <w:tc>
          <w:tcPr>
            <w:tcW w:w="600" w:type="dxa"/>
          </w:tcPr>
          <w:p w14:paraId="5530EE98" w14:textId="77777777" w:rsidR="00B50050" w:rsidRDefault="00B50050" w:rsidP="0088127C">
            <w:pPr>
              <w:pStyle w:val="OtherTableBody"/>
            </w:pPr>
            <w:r>
              <w:t>0550</w:t>
            </w:r>
          </w:p>
        </w:tc>
        <w:tc>
          <w:tcPr>
            <w:tcW w:w="2600" w:type="dxa"/>
          </w:tcPr>
          <w:p w14:paraId="513E32A1" w14:textId="77777777" w:rsidR="00B50050" w:rsidRDefault="00B50050" w:rsidP="0088127C">
            <w:pPr>
              <w:pStyle w:val="OtherTableBody"/>
            </w:pPr>
          </w:p>
        </w:tc>
        <w:tc>
          <w:tcPr>
            <w:tcW w:w="1400" w:type="dxa"/>
          </w:tcPr>
          <w:p w14:paraId="5A293C87" w14:textId="77777777" w:rsidR="00B50050" w:rsidRDefault="00B50050" w:rsidP="0088127C">
            <w:pPr>
              <w:pStyle w:val="OtherTableBody"/>
            </w:pPr>
            <w:r>
              <w:t>EPIDU</w:t>
            </w:r>
          </w:p>
        </w:tc>
        <w:tc>
          <w:tcPr>
            <w:tcW w:w="4200" w:type="dxa"/>
          </w:tcPr>
          <w:p w14:paraId="7B03F269" w14:textId="77777777" w:rsidR="00B50050" w:rsidRDefault="00B50050" w:rsidP="0088127C">
            <w:pPr>
              <w:pStyle w:val="OtherTableBody"/>
            </w:pPr>
            <w:r>
              <w:t>Epidural</w:t>
            </w:r>
          </w:p>
        </w:tc>
      </w:tr>
      <w:tr w:rsidR="00B50050" w14:paraId="62FB6DF4" w14:textId="77777777" w:rsidTr="00195548">
        <w:tc>
          <w:tcPr>
            <w:tcW w:w="600" w:type="dxa"/>
          </w:tcPr>
          <w:p w14:paraId="47E1C2BC" w14:textId="77777777" w:rsidR="00B50050" w:rsidRDefault="00B50050" w:rsidP="0088127C">
            <w:pPr>
              <w:pStyle w:val="OtherTableBody"/>
            </w:pPr>
          </w:p>
        </w:tc>
        <w:tc>
          <w:tcPr>
            <w:tcW w:w="600" w:type="dxa"/>
          </w:tcPr>
          <w:p w14:paraId="3AF87F76" w14:textId="77777777" w:rsidR="00B50050" w:rsidRDefault="00B50050" w:rsidP="0088127C">
            <w:pPr>
              <w:pStyle w:val="OtherTableBody"/>
            </w:pPr>
            <w:r>
              <w:t>0550</w:t>
            </w:r>
          </w:p>
        </w:tc>
        <w:tc>
          <w:tcPr>
            <w:tcW w:w="2600" w:type="dxa"/>
          </w:tcPr>
          <w:p w14:paraId="6A3EB18C" w14:textId="77777777" w:rsidR="00B50050" w:rsidRDefault="00B50050" w:rsidP="0088127C">
            <w:pPr>
              <w:pStyle w:val="OtherTableBody"/>
            </w:pPr>
          </w:p>
        </w:tc>
        <w:tc>
          <w:tcPr>
            <w:tcW w:w="1400" w:type="dxa"/>
          </w:tcPr>
          <w:p w14:paraId="022E4658" w14:textId="77777777" w:rsidR="00B50050" w:rsidRDefault="00B50050" w:rsidP="0088127C">
            <w:pPr>
              <w:pStyle w:val="OtherTableBody"/>
            </w:pPr>
            <w:r>
              <w:t>EPIGL</w:t>
            </w:r>
          </w:p>
        </w:tc>
        <w:tc>
          <w:tcPr>
            <w:tcW w:w="4200" w:type="dxa"/>
          </w:tcPr>
          <w:p w14:paraId="444D4275" w14:textId="77777777" w:rsidR="00B50050" w:rsidRDefault="00B50050" w:rsidP="0088127C">
            <w:pPr>
              <w:pStyle w:val="OtherTableBody"/>
            </w:pPr>
            <w:r>
              <w:t>Epiglottis</w:t>
            </w:r>
          </w:p>
        </w:tc>
      </w:tr>
      <w:tr w:rsidR="00B50050" w14:paraId="565A0132" w14:textId="77777777" w:rsidTr="00195548">
        <w:tc>
          <w:tcPr>
            <w:tcW w:w="600" w:type="dxa"/>
          </w:tcPr>
          <w:p w14:paraId="62B60640" w14:textId="77777777" w:rsidR="00B50050" w:rsidRDefault="00B50050" w:rsidP="0088127C">
            <w:pPr>
              <w:pStyle w:val="OtherTableBody"/>
            </w:pPr>
          </w:p>
        </w:tc>
        <w:tc>
          <w:tcPr>
            <w:tcW w:w="600" w:type="dxa"/>
          </w:tcPr>
          <w:p w14:paraId="7C1AB291" w14:textId="77777777" w:rsidR="00B50050" w:rsidRDefault="00B50050" w:rsidP="0088127C">
            <w:pPr>
              <w:pStyle w:val="OtherTableBody"/>
            </w:pPr>
            <w:r>
              <w:t>0550</w:t>
            </w:r>
          </w:p>
        </w:tc>
        <w:tc>
          <w:tcPr>
            <w:tcW w:w="2600" w:type="dxa"/>
          </w:tcPr>
          <w:p w14:paraId="27416568" w14:textId="77777777" w:rsidR="00B50050" w:rsidRDefault="00B50050" w:rsidP="0088127C">
            <w:pPr>
              <w:pStyle w:val="OtherTableBody"/>
            </w:pPr>
          </w:p>
        </w:tc>
        <w:tc>
          <w:tcPr>
            <w:tcW w:w="1400" w:type="dxa"/>
          </w:tcPr>
          <w:p w14:paraId="12DBFCA8" w14:textId="77777777" w:rsidR="00B50050" w:rsidRDefault="00B50050" w:rsidP="0088127C">
            <w:pPr>
              <w:pStyle w:val="OtherTableBody"/>
            </w:pPr>
            <w:r>
              <w:t>ESO</w:t>
            </w:r>
          </w:p>
        </w:tc>
        <w:tc>
          <w:tcPr>
            <w:tcW w:w="4200" w:type="dxa"/>
          </w:tcPr>
          <w:p w14:paraId="1C788383" w14:textId="77777777" w:rsidR="00B50050" w:rsidRDefault="00B50050" w:rsidP="0088127C">
            <w:pPr>
              <w:pStyle w:val="OtherTableBody"/>
            </w:pPr>
            <w:r>
              <w:t>Esophagus</w:t>
            </w:r>
          </w:p>
        </w:tc>
      </w:tr>
      <w:tr w:rsidR="00B50050" w14:paraId="4CA6653E" w14:textId="77777777" w:rsidTr="00195548">
        <w:tc>
          <w:tcPr>
            <w:tcW w:w="600" w:type="dxa"/>
          </w:tcPr>
          <w:p w14:paraId="55ECB560" w14:textId="77777777" w:rsidR="00B50050" w:rsidRDefault="00B50050" w:rsidP="0088127C">
            <w:pPr>
              <w:pStyle w:val="OtherTableBody"/>
            </w:pPr>
          </w:p>
        </w:tc>
        <w:tc>
          <w:tcPr>
            <w:tcW w:w="600" w:type="dxa"/>
          </w:tcPr>
          <w:p w14:paraId="74F71863" w14:textId="77777777" w:rsidR="00B50050" w:rsidRDefault="00B50050" w:rsidP="0088127C">
            <w:pPr>
              <w:pStyle w:val="OtherTableBody"/>
            </w:pPr>
            <w:r>
              <w:t>0550</w:t>
            </w:r>
          </w:p>
        </w:tc>
        <w:tc>
          <w:tcPr>
            <w:tcW w:w="2600" w:type="dxa"/>
          </w:tcPr>
          <w:p w14:paraId="466F791D" w14:textId="77777777" w:rsidR="00B50050" w:rsidRDefault="00B50050" w:rsidP="0088127C">
            <w:pPr>
              <w:pStyle w:val="OtherTableBody"/>
            </w:pPr>
          </w:p>
        </w:tc>
        <w:tc>
          <w:tcPr>
            <w:tcW w:w="1400" w:type="dxa"/>
          </w:tcPr>
          <w:p w14:paraId="3D861DC9" w14:textId="77777777" w:rsidR="00B50050" w:rsidRDefault="00B50050" w:rsidP="0088127C">
            <w:pPr>
              <w:pStyle w:val="OtherTableBody"/>
            </w:pPr>
            <w:r>
              <w:t>ESOPG</w:t>
            </w:r>
          </w:p>
        </w:tc>
        <w:tc>
          <w:tcPr>
            <w:tcW w:w="4200" w:type="dxa"/>
          </w:tcPr>
          <w:p w14:paraId="5D317019" w14:textId="77777777" w:rsidR="00B50050" w:rsidRDefault="00B50050" w:rsidP="0088127C">
            <w:pPr>
              <w:pStyle w:val="OtherTableBody"/>
            </w:pPr>
            <w:r>
              <w:t>Esophageal</w:t>
            </w:r>
          </w:p>
        </w:tc>
      </w:tr>
      <w:tr w:rsidR="00B50050" w14:paraId="728FA1AD" w14:textId="77777777" w:rsidTr="00195548">
        <w:tc>
          <w:tcPr>
            <w:tcW w:w="600" w:type="dxa"/>
          </w:tcPr>
          <w:p w14:paraId="2686E686" w14:textId="77777777" w:rsidR="00B50050" w:rsidRDefault="00B50050" w:rsidP="0088127C">
            <w:pPr>
              <w:pStyle w:val="OtherTableBody"/>
            </w:pPr>
          </w:p>
        </w:tc>
        <w:tc>
          <w:tcPr>
            <w:tcW w:w="600" w:type="dxa"/>
          </w:tcPr>
          <w:p w14:paraId="204664D8" w14:textId="77777777" w:rsidR="00B50050" w:rsidRDefault="00B50050" w:rsidP="0088127C">
            <w:pPr>
              <w:pStyle w:val="OtherTableBody"/>
            </w:pPr>
            <w:r>
              <w:t>0550</w:t>
            </w:r>
          </w:p>
        </w:tc>
        <w:tc>
          <w:tcPr>
            <w:tcW w:w="2600" w:type="dxa"/>
          </w:tcPr>
          <w:p w14:paraId="479774DB" w14:textId="77777777" w:rsidR="00B50050" w:rsidRDefault="00B50050" w:rsidP="0088127C">
            <w:pPr>
              <w:pStyle w:val="OtherTableBody"/>
            </w:pPr>
          </w:p>
        </w:tc>
        <w:tc>
          <w:tcPr>
            <w:tcW w:w="1400" w:type="dxa"/>
          </w:tcPr>
          <w:p w14:paraId="186ACCDA" w14:textId="77777777" w:rsidR="00B50050" w:rsidRDefault="00B50050" w:rsidP="0088127C">
            <w:pPr>
              <w:pStyle w:val="OtherTableBody"/>
            </w:pPr>
            <w:r>
              <w:t>ET</w:t>
            </w:r>
          </w:p>
        </w:tc>
        <w:tc>
          <w:tcPr>
            <w:tcW w:w="4200" w:type="dxa"/>
          </w:tcPr>
          <w:p w14:paraId="5441921F" w14:textId="77777777" w:rsidR="00B50050" w:rsidRDefault="00B50050" w:rsidP="0088127C">
            <w:pPr>
              <w:pStyle w:val="OtherTableBody"/>
            </w:pPr>
            <w:r>
              <w:t>Endotracheal</w:t>
            </w:r>
          </w:p>
        </w:tc>
      </w:tr>
      <w:tr w:rsidR="00B50050" w14:paraId="2D966D30" w14:textId="77777777" w:rsidTr="00195548">
        <w:tc>
          <w:tcPr>
            <w:tcW w:w="600" w:type="dxa"/>
          </w:tcPr>
          <w:p w14:paraId="0B3A51B4" w14:textId="77777777" w:rsidR="00B50050" w:rsidRDefault="00B50050" w:rsidP="0088127C">
            <w:pPr>
              <w:pStyle w:val="OtherTableBody"/>
            </w:pPr>
          </w:p>
        </w:tc>
        <w:tc>
          <w:tcPr>
            <w:tcW w:w="600" w:type="dxa"/>
          </w:tcPr>
          <w:p w14:paraId="575D1093" w14:textId="77777777" w:rsidR="00B50050" w:rsidRDefault="00B50050" w:rsidP="0088127C">
            <w:pPr>
              <w:pStyle w:val="OtherTableBody"/>
            </w:pPr>
            <w:r>
              <w:t>0550</w:t>
            </w:r>
          </w:p>
        </w:tc>
        <w:tc>
          <w:tcPr>
            <w:tcW w:w="2600" w:type="dxa"/>
          </w:tcPr>
          <w:p w14:paraId="2851BB5C" w14:textId="77777777" w:rsidR="00B50050" w:rsidRDefault="00B50050" w:rsidP="0088127C">
            <w:pPr>
              <w:pStyle w:val="OtherTableBody"/>
            </w:pPr>
          </w:p>
        </w:tc>
        <w:tc>
          <w:tcPr>
            <w:tcW w:w="1400" w:type="dxa"/>
          </w:tcPr>
          <w:p w14:paraId="628D77BC" w14:textId="77777777" w:rsidR="00B50050" w:rsidRDefault="00B50050" w:rsidP="0088127C">
            <w:pPr>
              <w:pStyle w:val="OtherTableBody"/>
            </w:pPr>
            <w:r>
              <w:t>ETHMO</w:t>
            </w:r>
          </w:p>
        </w:tc>
        <w:tc>
          <w:tcPr>
            <w:tcW w:w="4200" w:type="dxa"/>
          </w:tcPr>
          <w:p w14:paraId="683753CA" w14:textId="77777777" w:rsidR="00B50050" w:rsidRDefault="00B50050" w:rsidP="0088127C">
            <w:pPr>
              <w:pStyle w:val="OtherTableBody"/>
            </w:pPr>
            <w:r>
              <w:t>Ethmoid</w:t>
            </w:r>
          </w:p>
        </w:tc>
      </w:tr>
      <w:tr w:rsidR="00B50050" w14:paraId="259DD456" w14:textId="77777777" w:rsidTr="00195548">
        <w:tc>
          <w:tcPr>
            <w:tcW w:w="600" w:type="dxa"/>
          </w:tcPr>
          <w:p w14:paraId="7EE78720" w14:textId="77777777" w:rsidR="00B50050" w:rsidRDefault="00B50050" w:rsidP="0088127C">
            <w:pPr>
              <w:pStyle w:val="OtherTableBody"/>
            </w:pPr>
          </w:p>
        </w:tc>
        <w:tc>
          <w:tcPr>
            <w:tcW w:w="600" w:type="dxa"/>
          </w:tcPr>
          <w:p w14:paraId="1337DBC7" w14:textId="77777777" w:rsidR="00B50050" w:rsidRDefault="00B50050" w:rsidP="0088127C">
            <w:pPr>
              <w:pStyle w:val="OtherTableBody"/>
            </w:pPr>
            <w:r>
              <w:t>0550</w:t>
            </w:r>
          </w:p>
        </w:tc>
        <w:tc>
          <w:tcPr>
            <w:tcW w:w="2600" w:type="dxa"/>
          </w:tcPr>
          <w:p w14:paraId="60F70C3A" w14:textId="77777777" w:rsidR="00B50050" w:rsidRDefault="00B50050" w:rsidP="0088127C">
            <w:pPr>
              <w:pStyle w:val="OtherTableBody"/>
            </w:pPr>
          </w:p>
        </w:tc>
        <w:tc>
          <w:tcPr>
            <w:tcW w:w="1400" w:type="dxa"/>
          </w:tcPr>
          <w:p w14:paraId="009CE9FC" w14:textId="77777777" w:rsidR="00B50050" w:rsidRDefault="00B50050" w:rsidP="0088127C">
            <w:pPr>
              <w:pStyle w:val="OtherTableBody"/>
            </w:pPr>
            <w:r>
              <w:t>EUR</w:t>
            </w:r>
          </w:p>
        </w:tc>
        <w:tc>
          <w:tcPr>
            <w:tcW w:w="4200" w:type="dxa"/>
          </w:tcPr>
          <w:p w14:paraId="1EC92504" w14:textId="77777777" w:rsidR="00B50050" w:rsidRDefault="00B50050" w:rsidP="0088127C">
            <w:pPr>
              <w:pStyle w:val="OtherTableBody"/>
            </w:pPr>
            <w:r>
              <w:t>Endourethral</w:t>
            </w:r>
          </w:p>
        </w:tc>
      </w:tr>
      <w:tr w:rsidR="00B50050" w14:paraId="272BFF85" w14:textId="77777777" w:rsidTr="00195548">
        <w:tc>
          <w:tcPr>
            <w:tcW w:w="600" w:type="dxa"/>
          </w:tcPr>
          <w:p w14:paraId="32E7A9F8" w14:textId="77777777" w:rsidR="00B50050" w:rsidRDefault="00B50050" w:rsidP="0088127C">
            <w:pPr>
              <w:pStyle w:val="OtherTableBody"/>
            </w:pPr>
          </w:p>
        </w:tc>
        <w:tc>
          <w:tcPr>
            <w:tcW w:w="600" w:type="dxa"/>
          </w:tcPr>
          <w:p w14:paraId="7C704C32" w14:textId="77777777" w:rsidR="00B50050" w:rsidRDefault="00B50050" w:rsidP="0088127C">
            <w:pPr>
              <w:pStyle w:val="OtherTableBody"/>
            </w:pPr>
            <w:r>
              <w:t>0550</w:t>
            </w:r>
          </w:p>
        </w:tc>
        <w:tc>
          <w:tcPr>
            <w:tcW w:w="2600" w:type="dxa"/>
          </w:tcPr>
          <w:p w14:paraId="7B280C17" w14:textId="77777777" w:rsidR="00B50050" w:rsidRDefault="00B50050" w:rsidP="0088127C">
            <w:pPr>
              <w:pStyle w:val="OtherTableBody"/>
            </w:pPr>
          </w:p>
        </w:tc>
        <w:tc>
          <w:tcPr>
            <w:tcW w:w="1400" w:type="dxa"/>
          </w:tcPr>
          <w:p w14:paraId="4A64C292" w14:textId="77777777" w:rsidR="00B50050" w:rsidRDefault="00B50050" w:rsidP="0088127C">
            <w:pPr>
              <w:pStyle w:val="OtherTableBody"/>
            </w:pPr>
            <w:r>
              <w:t>EYE</w:t>
            </w:r>
          </w:p>
        </w:tc>
        <w:tc>
          <w:tcPr>
            <w:tcW w:w="4200" w:type="dxa"/>
          </w:tcPr>
          <w:p w14:paraId="16892A64" w14:textId="77777777" w:rsidR="00B50050" w:rsidRDefault="00B50050" w:rsidP="0088127C">
            <w:pPr>
              <w:pStyle w:val="OtherTableBody"/>
            </w:pPr>
            <w:r>
              <w:t>Eye</w:t>
            </w:r>
          </w:p>
        </w:tc>
      </w:tr>
      <w:tr w:rsidR="00B50050" w14:paraId="777061B3" w14:textId="77777777" w:rsidTr="00195548">
        <w:tc>
          <w:tcPr>
            <w:tcW w:w="600" w:type="dxa"/>
          </w:tcPr>
          <w:p w14:paraId="5DF645D7" w14:textId="77777777" w:rsidR="00B50050" w:rsidRDefault="00B50050" w:rsidP="0088127C">
            <w:pPr>
              <w:pStyle w:val="OtherTableBody"/>
            </w:pPr>
          </w:p>
        </w:tc>
        <w:tc>
          <w:tcPr>
            <w:tcW w:w="600" w:type="dxa"/>
          </w:tcPr>
          <w:p w14:paraId="4BE22F9B" w14:textId="77777777" w:rsidR="00B50050" w:rsidRDefault="00B50050" w:rsidP="0088127C">
            <w:pPr>
              <w:pStyle w:val="OtherTableBody"/>
            </w:pPr>
            <w:r>
              <w:t>0550</w:t>
            </w:r>
          </w:p>
        </w:tc>
        <w:tc>
          <w:tcPr>
            <w:tcW w:w="2600" w:type="dxa"/>
          </w:tcPr>
          <w:p w14:paraId="3F4939BB" w14:textId="77777777" w:rsidR="00B50050" w:rsidRDefault="00B50050" w:rsidP="0088127C">
            <w:pPr>
              <w:pStyle w:val="OtherTableBody"/>
            </w:pPr>
          </w:p>
        </w:tc>
        <w:tc>
          <w:tcPr>
            <w:tcW w:w="1400" w:type="dxa"/>
          </w:tcPr>
          <w:p w14:paraId="77388E67" w14:textId="77777777" w:rsidR="00B50050" w:rsidRDefault="00B50050" w:rsidP="0088127C">
            <w:pPr>
              <w:pStyle w:val="OtherTableBody"/>
            </w:pPr>
            <w:r>
              <w:t>EYELI</w:t>
            </w:r>
          </w:p>
        </w:tc>
        <w:tc>
          <w:tcPr>
            <w:tcW w:w="4200" w:type="dxa"/>
          </w:tcPr>
          <w:p w14:paraId="4FBBEC98" w14:textId="77777777" w:rsidR="00B50050" w:rsidRDefault="00B50050" w:rsidP="0088127C">
            <w:pPr>
              <w:pStyle w:val="OtherTableBody"/>
            </w:pPr>
            <w:r>
              <w:t>Eyelid</w:t>
            </w:r>
          </w:p>
        </w:tc>
      </w:tr>
      <w:tr w:rsidR="00B50050" w14:paraId="3F4AC07E" w14:textId="77777777" w:rsidTr="00195548">
        <w:tc>
          <w:tcPr>
            <w:tcW w:w="600" w:type="dxa"/>
          </w:tcPr>
          <w:p w14:paraId="2D61121B" w14:textId="77777777" w:rsidR="00B50050" w:rsidRDefault="00B50050" w:rsidP="0088127C">
            <w:pPr>
              <w:pStyle w:val="OtherTableBody"/>
            </w:pPr>
          </w:p>
        </w:tc>
        <w:tc>
          <w:tcPr>
            <w:tcW w:w="600" w:type="dxa"/>
          </w:tcPr>
          <w:p w14:paraId="000055E0" w14:textId="77777777" w:rsidR="00B50050" w:rsidRDefault="00B50050" w:rsidP="0088127C">
            <w:pPr>
              <w:pStyle w:val="OtherTableBody"/>
            </w:pPr>
            <w:r>
              <w:t>0550</w:t>
            </w:r>
          </w:p>
        </w:tc>
        <w:tc>
          <w:tcPr>
            <w:tcW w:w="2600" w:type="dxa"/>
          </w:tcPr>
          <w:p w14:paraId="27EB3177" w14:textId="77777777" w:rsidR="00B50050" w:rsidRDefault="00B50050" w:rsidP="0088127C">
            <w:pPr>
              <w:pStyle w:val="OtherTableBody"/>
            </w:pPr>
          </w:p>
        </w:tc>
        <w:tc>
          <w:tcPr>
            <w:tcW w:w="1400" w:type="dxa"/>
          </w:tcPr>
          <w:p w14:paraId="04D579D4" w14:textId="77777777" w:rsidR="00B50050" w:rsidRDefault="00B50050" w:rsidP="0088127C">
            <w:pPr>
              <w:pStyle w:val="OtherTableBody"/>
            </w:pPr>
            <w:r>
              <w:t>FACE</w:t>
            </w:r>
          </w:p>
        </w:tc>
        <w:tc>
          <w:tcPr>
            <w:tcW w:w="4200" w:type="dxa"/>
          </w:tcPr>
          <w:p w14:paraId="0CAF61E2" w14:textId="77777777" w:rsidR="00B50050" w:rsidRDefault="00B50050" w:rsidP="0088127C">
            <w:pPr>
              <w:pStyle w:val="OtherTableBody"/>
            </w:pPr>
            <w:r>
              <w:t>Face</w:t>
            </w:r>
          </w:p>
        </w:tc>
      </w:tr>
      <w:tr w:rsidR="00B50050" w14:paraId="01A057AA" w14:textId="77777777" w:rsidTr="00195548">
        <w:tc>
          <w:tcPr>
            <w:tcW w:w="600" w:type="dxa"/>
          </w:tcPr>
          <w:p w14:paraId="31C76DC0" w14:textId="77777777" w:rsidR="00B50050" w:rsidRDefault="00B50050" w:rsidP="0088127C">
            <w:pPr>
              <w:pStyle w:val="OtherTableBody"/>
            </w:pPr>
          </w:p>
        </w:tc>
        <w:tc>
          <w:tcPr>
            <w:tcW w:w="600" w:type="dxa"/>
          </w:tcPr>
          <w:p w14:paraId="4ACA3FA2" w14:textId="77777777" w:rsidR="00B50050" w:rsidRDefault="00B50050" w:rsidP="0088127C">
            <w:pPr>
              <w:pStyle w:val="OtherTableBody"/>
            </w:pPr>
            <w:r>
              <w:t>0550</w:t>
            </w:r>
          </w:p>
        </w:tc>
        <w:tc>
          <w:tcPr>
            <w:tcW w:w="2600" w:type="dxa"/>
          </w:tcPr>
          <w:p w14:paraId="4BF7FE5F" w14:textId="77777777" w:rsidR="00B50050" w:rsidRDefault="00B50050" w:rsidP="0088127C">
            <w:pPr>
              <w:pStyle w:val="OtherTableBody"/>
            </w:pPr>
          </w:p>
        </w:tc>
        <w:tc>
          <w:tcPr>
            <w:tcW w:w="1400" w:type="dxa"/>
          </w:tcPr>
          <w:p w14:paraId="03E65829" w14:textId="77777777" w:rsidR="00B50050" w:rsidRDefault="00B50050" w:rsidP="0088127C">
            <w:pPr>
              <w:pStyle w:val="OtherTableBody"/>
            </w:pPr>
            <w:r>
              <w:t>FALLT</w:t>
            </w:r>
          </w:p>
        </w:tc>
        <w:tc>
          <w:tcPr>
            <w:tcW w:w="4200" w:type="dxa"/>
          </w:tcPr>
          <w:p w14:paraId="36D0C19C" w14:textId="77777777" w:rsidR="00B50050" w:rsidRDefault="00B50050" w:rsidP="0088127C">
            <w:pPr>
              <w:pStyle w:val="OtherTableBody"/>
            </w:pPr>
            <w:r>
              <w:t>Fallopian Tube</w:t>
            </w:r>
          </w:p>
        </w:tc>
      </w:tr>
      <w:tr w:rsidR="00B50050" w14:paraId="6C0313C6" w14:textId="77777777" w:rsidTr="00195548">
        <w:tc>
          <w:tcPr>
            <w:tcW w:w="600" w:type="dxa"/>
          </w:tcPr>
          <w:p w14:paraId="7F4FCE00" w14:textId="77777777" w:rsidR="00B50050" w:rsidRDefault="00B50050" w:rsidP="0088127C">
            <w:pPr>
              <w:pStyle w:val="OtherTableBody"/>
            </w:pPr>
          </w:p>
        </w:tc>
        <w:tc>
          <w:tcPr>
            <w:tcW w:w="600" w:type="dxa"/>
          </w:tcPr>
          <w:p w14:paraId="339ECD83" w14:textId="77777777" w:rsidR="00B50050" w:rsidRDefault="00B50050" w:rsidP="0088127C">
            <w:pPr>
              <w:pStyle w:val="OtherTableBody"/>
            </w:pPr>
            <w:r>
              <w:t>0550</w:t>
            </w:r>
          </w:p>
        </w:tc>
        <w:tc>
          <w:tcPr>
            <w:tcW w:w="2600" w:type="dxa"/>
          </w:tcPr>
          <w:p w14:paraId="6E3EF52D" w14:textId="77777777" w:rsidR="00B50050" w:rsidRDefault="00B50050" w:rsidP="0088127C">
            <w:pPr>
              <w:pStyle w:val="OtherTableBody"/>
            </w:pPr>
          </w:p>
        </w:tc>
        <w:tc>
          <w:tcPr>
            <w:tcW w:w="1400" w:type="dxa"/>
          </w:tcPr>
          <w:p w14:paraId="0050B058" w14:textId="77777777" w:rsidR="00B50050" w:rsidRDefault="00B50050" w:rsidP="0088127C">
            <w:pPr>
              <w:pStyle w:val="OtherTableBody"/>
            </w:pPr>
            <w:r>
              <w:t>FBINC</w:t>
            </w:r>
          </w:p>
        </w:tc>
        <w:tc>
          <w:tcPr>
            <w:tcW w:w="4200" w:type="dxa"/>
          </w:tcPr>
          <w:p w14:paraId="3289D026" w14:textId="77777777" w:rsidR="00B50050" w:rsidRDefault="00B50050" w:rsidP="0088127C">
            <w:pPr>
              <w:pStyle w:val="OtherTableBody"/>
            </w:pPr>
            <w:r>
              <w:t>Facial bone, inferior nasal concha</w:t>
            </w:r>
          </w:p>
        </w:tc>
      </w:tr>
      <w:tr w:rsidR="00B50050" w14:paraId="6F2000B2" w14:textId="77777777" w:rsidTr="00195548">
        <w:tc>
          <w:tcPr>
            <w:tcW w:w="600" w:type="dxa"/>
          </w:tcPr>
          <w:p w14:paraId="4D1A9694" w14:textId="77777777" w:rsidR="00B50050" w:rsidRDefault="00B50050" w:rsidP="0088127C">
            <w:pPr>
              <w:pStyle w:val="OtherTableBody"/>
            </w:pPr>
          </w:p>
        </w:tc>
        <w:tc>
          <w:tcPr>
            <w:tcW w:w="600" w:type="dxa"/>
          </w:tcPr>
          <w:p w14:paraId="100F8B27" w14:textId="77777777" w:rsidR="00B50050" w:rsidRDefault="00B50050" w:rsidP="0088127C">
            <w:pPr>
              <w:pStyle w:val="OtherTableBody"/>
            </w:pPr>
            <w:r>
              <w:t>0550</w:t>
            </w:r>
          </w:p>
        </w:tc>
        <w:tc>
          <w:tcPr>
            <w:tcW w:w="2600" w:type="dxa"/>
          </w:tcPr>
          <w:p w14:paraId="3F5A1369" w14:textId="77777777" w:rsidR="00B50050" w:rsidRDefault="00B50050" w:rsidP="0088127C">
            <w:pPr>
              <w:pStyle w:val="OtherTableBody"/>
            </w:pPr>
          </w:p>
        </w:tc>
        <w:tc>
          <w:tcPr>
            <w:tcW w:w="1400" w:type="dxa"/>
          </w:tcPr>
          <w:p w14:paraId="7DA77E7B" w14:textId="77777777" w:rsidR="00B50050" w:rsidRDefault="00B50050" w:rsidP="0088127C">
            <w:pPr>
              <w:pStyle w:val="OtherTableBody"/>
            </w:pPr>
            <w:r>
              <w:t>FBLAC</w:t>
            </w:r>
          </w:p>
        </w:tc>
        <w:tc>
          <w:tcPr>
            <w:tcW w:w="4200" w:type="dxa"/>
          </w:tcPr>
          <w:p w14:paraId="1DAC1EA2" w14:textId="77777777" w:rsidR="00B50050" w:rsidRDefault="00B50050" w:rsidP="0088127C">
            <w:pPr>
              <w:pStyle w:val="OtherTableBody"/>
            </w:pPr>
            <w:r>
              <w:t>Facial bone, lacrimal</w:t>
            </w:r>
          </w:p>
        </w:tc>
      </w:tr>
      <w:tr w:rsidR="00B50050" w14:paraId="281E21EA" w14:textId="77777777" w:rsidTr="00195548">
        <w:tc>
          <w:tcPr>
            <w:tcW w:w="600" w:type="dxa"/>
          </w:tcPr>
          <w:p w14:paraId="39C79052" w14:textId="77777777" w:rsidR="00B50050" w:rsidRDefault="00B50050" w:rsidP="0088127C">
            <w:pPr>
              <w:pStyle w:val="OtherTableBody"/>
            </w:pPr>
          </w:p>
        </w:tc>
        <w:tc>
          <w:tcPr>
            <w:tcW w:w="600" w:type="dxa"/>
          </w:tcPr>
          <w:p w14:paraId="37F863BE" w14:textId="77777777" w:rsidR="00B50050" w:rsidRDefault="00B50050" w:rsidP="0088127C">
            <w:pPr>
              <w:pStyle w:val="OtherTableBody"/>
            </w:pPr>
            <w:r>
              <w:t>0550</w:t>
            </w:r>
          </w:p>
        </w:tc>
        <w:tc>
          <w:tcPr>
            <w:tcW w:w="2600" w:type="dxa"/>
          </w:tcPr>
          <w:p w14:paraId="4F175494" w14:textId="77777777" w:rsidR="00B50050" w:rsidRDefault="00B50050" w:rsidP="0088127C">
            <w:pPr>
              <w:pStyle w:val="OtherTableBody"/>
            </w:pPr>
          </w:p>
        </w:tc>
        <w:tc>
          <w:tcPr>
            <w:tcW w:w="1400" w:type="dxa"/>
          </w:tcPr>
          <w:p w14:paraId="4D148277" w14:textId="77777777" w:rsidR="00B50050" w:rsidRDefault="00B50050" w:rsidP="0088127C">
            <w:pPr>
              <w:pStyle w:val="OtherTableBody"/>
            </w:pPr>
            <w:r>
              <w:t>FBMAX</w:t>
            </w:r>
          </w:p>
        </w:tc>
        <w:tc>
          <w:tcPr>
            <w:tcW w:w="4200" w:type="dxa"/>
          </w:tcPr>
          <w:p w14:paraId="26DDDAC3" w14:textId="77777777" w:rsidR="00B50050" w:rsidRDefault="00B50050" w:rsidP="0088127C">
            <w:pPr>
              <w:pStyle w:val="OtherTableBody"/>
            </w:pPr>
            <w:r>
              <w:t>Facial bone, maxilla</w:t>
            </w:r>
          </w:p>
        </w:tc>
      </w:tr>
      <w:tr w:rsidR="00B50050" w14:paraId="6F5ED591" w14:textId="77777777" w:rsidTr="00195548">
        <w:tc>
          <w:tcPr>
            <w:tcW w:w="600" w:type="dxa"/>
          </w:tcPr>
          <w:p w14:paraId="2707D4E4" w14:textId="77777777" w:rsidR="00B50050" w:rsidRDefault="00B50050" w:rsidP="0088127C">
            <w:pPr>
              <w:pStyle w:val="OtherTableBody"/>
            </w:pPr>
          </w:p>
        </w:tc>
        <w:tc>
          <w:tcPr>
            <w:tcW w:w="600" w:type="dxa"/>
          </w:tcPr>
          <w:p w14:paraId="727F0238" w14:textId="77777777" w:rsidR="00B50050" w:rsidRDefault="00B50050" w:rsidP="0088127C">
            <w:pPr>
              <w:pStyle w:val="OtherTableBody"/>
            </w:pPr>
            <w:r>
              <w:t>0550</w:t>
            </w:r>
          </w:p>
        </w:tc>
        <w:tc>
          <w:tcPr>
            <w:tcW w:w="2600" w:type="dxa"/>
          </w:tcPr>
          <w:p w14:paraId="0D8524EB" w14:textId="77777777" w:rsidR="00B50050" w:rsidRDefault="00B50050" w:rsidP="0088127C">
            <w:pPr>
              <w:pStyle w:val="OtherTableBody"/>
            </w:pPr>
          </w:p>
        </w:tc>
        <w:tc>
          <w:tcPr>
            <w:tcW w:w="1400" w:type="dxa"/>
          </w:tcPr>
          <w:p w14:paraId="47E6078A" w14:textId="77777777" w:rsidR="00B50050" w:rsidRDefault="00B50050" w:rsidP="0088127C">
            <w:pPr>
              <w:pStyle w:val="OtherTableBody"/>
            </w:pPr>
            <w:r>
              <w:t>FBNAS</w:t>
            </w:r>
          </w:p>
        </w:tc>
        <w:tc>
          <w:tcPr>
            <w:tcW w:w="4200" w:type="dxa"/>
          </w:tcPr>
          <w:p w14:paraId="5EBC0D80" w14:textId="77777777" w:rsidR="00B50050" w:rsidRDefault="00B50050" w:rsidP="0088127C">
            <w:pPr>
              <w:pStyle w:val="OtherTableBody"/>
            </w:pPr>
            <w:r>
              <w:t>Facial bone, nasal</w:t>
            </w:r>
          </w:p>
        </w:tc>
      </w:tr>
      <w:tr w:rsidR="00B50050" w14:paraId="7BCFF718" w14:textId="77777777" w:rsidTr="00195548">
        <w:tc>
          <w:tcPr>
            <w:tcW w:w="600" w:type="dxa"/>
          </w:tcPr>
          <w:p w14:paraId="2434155D" w14:textId="77777777" w:rsidR="00B50050" w:rsidRDefault="00B50050" w:rsidP="0088127C">
            <w:pPr>
              <w:pStyle w:val="OtherTableBody"/>
            </w:pPr>
          </w:p>
        </w:tc>
        <w:tc>
          <w:tcPr>
            <w:tcW w:w="600" w:type="dxa"/>
          </w:tcPr>
          <w:p w14:paraId="7D2443A8" w14:textId="77777777" w:rsidR="00B50050" w:rsidRDefault="00B50050" w:rsidP="0088127C">
            <w:pPr>
              <w:pStyle w:val="OtherTableBody"/>
            </w:pPr>
            <w:r>
              <w:t>0550</w:t>
            </w:r>
          </w:p>
        </w:tc>
        <w:tc>
          <w:tcPr>
            <w:tcW w:w="2600" w:type="dxa"/>
          </w:tcPr>
          <w:p w14:paraId="7344910B" w14:textId="77777777" w:rsidR="00B50050" w:rsidRDefault="00B50050" w:rsidP="0088127C">
            <w:pPr>
              <w:pStyle w:val="OtherTableBody"/>
            </w:pPr>
          </w:p>
        </w:tc>
        <w:tc>
          <w:tcPr>
            <w:tcW w:w="1400" w:type="dxa"/>
          </w:tcPr>
          <w:p w14:paraId="287D4D81" w14:textId="77777777" w:rsidR="00B50050" w:rsidRDefault="00B50050" w:rsidP="0088127C">
            <w:pPr>
              <w:pStyle w:val="OtherTableBody"/>
            </w:pPr>
            <w:r>
              <w:t>FBPAL</w:t>
            </w:r>
          </w:p>
        </w:tc>
        <w:tc>
          <w:tcPr>
            <w:tcW w:w="4200" w:type="dxa"/>
          </w:tcPr>
          <w:p w14:paraId="6A13271A" w14:textId="77777777" w:rsidR="00B50050" w:rsidRDefault="00B50050" w:rsidP="0088127C">
            <w:pPr>
              <w:pStyle w:val="OtherTableBody"/>
            </w:pPr>
            <w:r>
              <w:t>Facial bone, palatine</w:t>
            </w:r>
          </w:p>
        </w:tc>
      </w:tr>
      <w:tr w:rsidR="00B50050" w14:paraId="44792540" w14:textId="77777777" w:rsidTr="00195548">
        <w:tc>
          <w:tcPr>
            <w:tcW w:w="600" w:type="dxa"/>
          </w:tcPr>
          <w:p w14:paraId="74474E13" w14:textId="77777777" w:rsidR="00B50050" w:rsidRDefault="00B50050" w:rsidP="0088127C">
            <w:pPr>
              <w:pStyle w:val="OtherTableBody"/>
            </w:pPr>
          </w:p>
        </w:tc>
        <w:tc>
          <w:tcPr>
            <w:tcW w:w="600" w:type="dxa"/>
          </w:tcPr>
          <w:p w14:paraId="6E8B2091" w14:textId="77777777" w:rsidR="00B50050" w:rsidRDefault="00B50050" w:rsidP="0088127C">
            <w:pPr>
              <w:pStyle w:val="OtherTableBody"/>
            </w:pPr>
            <w:r>
              <w:t>0550</w:t>
            </w:r>
          </w:p>
        </w:tc>
        <w:tc>
          <w:tcPr>
            <w:tcW w:w="2600" w:type="dxa"/>
          </w:tcPr>
          <w:p w14:paraId="6A6D49A4" w14:textId="77777777" w:rsidR="00B50050" w:rsidRDefault="00B50050" w:rsidP="0088127C">
            <w:pPr>
              <w:pStyle w:val="OtherTableBody"/>
            </w:pPr>
          </w:p>
        </w:tc>
        <w:tc>
          <w:tcPr>
            <w:tcW w:w="1400" w:type="dxa"/>
          </w:tcPr>
          <w:p w14:paraId="7DAF193A" w14:textId="77777777" w:rsidR="00B50050" w:rsidRDefault="00B50050" w:rsidP="0088127C">
            <w:pPr>
              <w:pStyle w:val="OtherTableBody"/>
            </w:pPr>
            <w:r>
              <w:t>FBVOM</w:t>
            </w:r>
          </w:p>
        </w:tc>
        <w:tc>
          <w:tcPr>
            <w:tcW w:w="4200" w:type="dxa"/>
          </w:tcPr>
          <w:p w14:paraId="4167C18D" w14:textId="77777777" w:rsidR="00B50050" w:rsidRDefault="00B50050" w:rsidP="0088127C">
            <w:pPr>
              <w:pStyle w:val="OtherTableBody"/>
            </w:pPr>
            <w:r>
              <w:t>Facial bone, vomer</w:t>
            </w:r>
          </w:p>
        </w:tc>
      </w:tr>
      <w:tr w:rsidR="00B50050" w14:paraId="2113CD33" w14:textId="77777777" w:rsidTr="00195548">
        <w:tc>
          <w:tcPr>
            <w:tcW w:w="600" w:type="dxa"/>
          </w:tcPr>
          <w:p w14:paraId="7696D8B8" w14:textId="77777777" w:rsidR="00B50050" w:rsidRDefault="00B50050" w:rsidP="0088127C">
            <w:pPr>
              <w:pStyle w:val="OtherTableBody"/>
            </w:pPr>
          </w:p>
        </w:tc>
        <w:tc>
          <w:tcPr>
            <w:tcW w:w="600" w:type="dxa"/>
          </w:tcPr>
          <w:p w14:paraId="14050E32" w14:textId="77777777" w:rsidR="00B50050" w:rsidRDefault="00B50050" w:rsidP="0088127C">
            <w:pPr>
              <w:pStyle w:val="OtherTableBody"/>
            </w:pPr>
            <w:r>
              <w:t>0550</w:t>
            </w:r>
          </w:p>
        </w:tc>
        <w:tc>
          <w:tcPr>
            <w:tcW w:w="2600" w:type="dxa"/>
          </w:tcPr>
          <w:p w14:paraId="20FE57AD" w14:textId="77777777" w:rsidR="00B50050" w:rsidRDefault="00B50050" w:rsidP="0088127C">
            <w:pPr>
              <w:pStyle w:val="OtherTableBody"/>
            </w:pPr>
          </w:p>
        </w:tc>
        <w:tc>
          <w:tcPr>
            <w:tcW w:w="1400" w:type="dxa"/>
          </w:tcPr>
          <w:p w14:paraId="58765493" w14:textId="77777777" w:rsidR="00B50050" w:rsidRDefault="00B50050" w:rsidP="0088127C">
            <w:pPr>
              <w:pStyle w:val="OtherTableBody"/>
            </w:pPr>
            <w:r>
              <w:t>FBZYG</w:t>
            </w:r>
          </w:p>
        </w:tc>
        <w:tc>
          <w:tcPr>
            <w:tcW w:w="4200" w:type="dxa"/>
          </w:tcPr>
          <w:p w14:paraId="4E97653E" w14:textId="77777777" w:rsidR="00B50050" w:rsidRDefault="00B50050" w:rsidP="0088127C">
            <w:pPr>
              <w:pStyle w:val="OtherTableBody"/>
            </w:pPr>
            <w:r>
              <w:t>Facial bone, zygomatic</w:t>
            </w:r>
          </w:p>
        </w:tc>
      </w:tr>
      <w:tr w:rsidR="00B50050" w14:paraId="13C184AA" w14:textId="77777777" w:rsidTr="00195548">
        <w:tc>
          <w:tcPr>
            <w:tcW w:w="600" w:type="dxa"/>
          </w:tcPr>
          <w:p w14:paraId="0FB3D08F" w14:textId="77777777" w:rsidR="00B50050" w:rsidRDefault="00B50050" w:rsidP="0088127C">
            <w:pPr>
              <w:pStyle w:val="OtherTableBody"/>
            </w:pPr>
          </w:p>
        </w:tc>
        <w:tc>
          <w:tcPr>
            <w:tcW w:w="600" w:type="dxa"/>
          </w:tcPr>
          <w:p w14:paraId="0054A5D1" w14:textId="77777777" w:rsidR="00B50050" w:rsidRDefault="00B50050" w:rsidP="0088127C">
            <w:pPr>
              <w:pStyle w:val="OtherTableBody"/>
            </w:pPr>
            <w:r>
              <w:t>0550</w:t>
            </w:r>
          </w:p>
        </w:tc>
        <w:tc>
          <w:tcPr>
            <w:tcW w:w="2600" w:type="dxa"/>
          </w:tcPr>
          <w:p w14:paraId="4A69E851" w14:textId="77777777" w:rsidR="00B50050" w:rsidRDefault="00B50050" w:rsidP="0088127C">
            <w:pPr>
              <w:pStyle w:val="OtherTableBody"/>
            </w:pPr>
          </w:p>
        </w:tc>
        <w:tc>
          <w:tcPr>
            <w:tcW w:w="1400" w:type="dxa"/>
          </w:tcPr>
          <w:p w14:paraId="5C023767" w14:textId="77777777" w:rsidR="00B50050" w:rsidRDefault="00B50050" w:rsidP="0088127C">
            <w:pPr>
              <w:pStyle w:val="OtherTableBody"/>
            </w:pPr>
            <w:r>
              <w:t>FEMOR</w:t>
            </w:r>
          </w:p>
        </w:tc>
        <w:tc>
          <w:tcPr>
            <w:tcW w:w="4200" w:type="dxa"/>
          </w:tcPr>
          <w:p w14:paraId="5C1459AF" w14:textId="77777777" w:rsidR="00B50050" w:rsidRDefault="00B50050" w:rsidP="0088127C">
            <w:pPr>
              <w:pStyle w:val="OtherTableBody"/>
            </w:pPr>
            <w:r>
              <w:t>Femoral</w:t>
            </w:r>
          </w:p>
        </w:tc>
      </w:tr>
      <w:tr w:rsidR="00B50050" w14:paraId="6D002484" w14:textId="77777777" w:rsidTr="00195548">
        <w:tc>
          <w:tcPr>
            <w:tcW w:w="600" w:type="dxa"/>
          </w:tcPr>
          <w:p w14:paraId="020B2B6E" w14:textId="77777777" w:rsidR="00B50050" w:rsidRDefault="00B50050" w:rsidP="0088127C">
            <w:pPr>
              <w:pStyle w:val="OtherTableBody"/>
            </w:pPr>
          </w:p>
        </w:tc>
        <w:tc>
          <w:tcPr>
            <w:tcW w:w="600" w:type="dxa"/>
          </w:tcPr>
          <w:p w14:paraId="018DBAE2" w14:textId="77777777" w:rsidR="00B50050" w:rsidRDefault="00B50050" w:rsidP="0088127C">
            <w:pPr>
              <w:pStyle w:val="OtherTableBody"/>
            </w:pPr>
            <w:r>
              <w:t>0550</w:t>
            </w:r>
          </w:p>
        </w:tc>
        <w:tc>
          <w:tcPr>
            <w:tcW w:w="2600" w:type="dxa"/>
          </w:tcPr>
          <w:p w14:paraId="3547321E" w14:textId="77777777" w:rsidR="00B50050" w:rsidRDefault="00B50050" w:rsidP="0088127C">
            <w:pPr>
              <w:pStyle w:val="OtherTableBody"/>
            </w:pPr>
          </w:p>
        </w:tc>
        <w:tc>
          <w:tcPr>
            <w:tcW w:w="1400" w:type="dxa"/>
          </w:tcPr>
          <w:p w14:paraId="075A7459" w14:textId="77777777" w:rsidR="00B50050" w:rsidRDefault="00B50050" w:rsidP="0088127C">
            <w:pPr>
              <w:pStyle w:val="OtherTableBody"/>
            </w:pPr>
            <w:r>
              <w:t>FEMUR</w:t>
            </w:r>
          </w:p>
        </w:tc>
        <w:tc>
          <w:tcPr>
            <w:tcW w:w="4200" w:type="dxa"/>
          </w:tcPr>
          <w:p w14:paraId="342E3DA8" w14:textId="77777777" w:rsidR="00B50050" w:rsidRDefault="00B50050" w:rsidP="0088127C">
            <w:pPr>
              <w:pStyle w:val="OtherTableBody"/>
            </w:pPr>
            <w:r>
              <w:t>Femur</w:t>
            </w:r>
          </w:p>
        </w:tc>
      </w:tr>
      <w:tr w:rsidR="00B50050" w14:paraId="3DC170AD" w14:textId="77777777" w:rsidTr="00195548">
        <w:tc>
          <w:tcPr>
            <w:tcW w:w="600" w:type="dxa"/>
          </w:tcPr>
          <w:p w14:paraId="3985D347" w14:textId="77777777" w:rsidR="00B50050" w:rsidRDefault="00B50050" w:rsidP="0088127C">
            <w:pPr>
              <w:pStyle w:val="OtherTableBody"/>
            </w:pPr>
          </w:p>
        </w:tc>
        <w:tc>
          <w:tcPr>
            <w:tcW w:w="600" w:type="dxa"/>
          </w:tcPr>
          <w:p w14:paraId="5E071BA4" w14:textId="77777777" w:rsidR="00B50050" w:rsidRDefault="00B50050" w:rsidP="0088127C">
            <w:pPr>
              <w:pStyle w:val="OtherTableBody"/>
            </w:pPr>
            <w:r>
              <w:t>0550</w:t>
            </w:r>
          </w:p>
        </w:tc>
        <w:tc>
          <w:tcPr>
            <w:tcW w:w="2600" w:type="dxa"/>
          </w:tcPr>
          <w:p w14:paraId="51BC3C0B" w14:textId="77777777" w:rsidR="00B50050" w:rsidRDefault="00B50050" w:rsidP="0088127C">
            <w:pPr>
              <w:pStyle w:val="OtherTableBody"/>
            </w:pPr>
          </w:p>
        </w:tc>
        <w:tc>
          <w:tcPr>
            <w:tcW w:w="1400" w:type="dxa"/>
          </w:tcPr>
          <w:p w14:paraId="3D584731" w14:textId="77777777" w:rsidR="00B50050" w:rsidRDefault="00B50050" w:rsidP="0088127C">
            <w:pPr>
              <w:pStyle w:val="OtherTableBody"/>
            </w:pPr>
            <w:r>
              <w:t>FET</w:t>
            </w:r>
          </w:p>
        </w:tc>
        <w:tc>
          <w:tcPr>
            <w:tcW w:w="4200" w:type="dxa"/>
          </w:tcPr>
          <w:p w14:paraId="7EAFEA6E" w14:textId="77777777" w:rsidR="00B50050" w:rsidRDefault="00B50050" w:rsidP="0088127C">
            <w:pPr>
              <w:pStyle w:val="OtherTableBody"/>
            </w:pPr>
            <w:r>
              <w:t>Fetus</w:t>
            </w:r>
          </w:p>
        </w:tc>
      </w:tr>
      <w:tr w:rsidR="00B50050" w14:paraId="2BDBA174" w14:textId="77777777" w:rsidTr="00195548">
        <w:tc>
          <w:tcPr>
            <w:tcW w:w="600" w:type="dxa"/>
          </w:tcPr>
          <w:p w14:paraId="410C7A49" w14:textId="77777777" w:rsidR="00B50050" w:rsidRDefault="00B50050" w:rsidP="0088127C">
            <w:pPr>
              <w:pStyle w:val="OtherTableBody"/>
            </w:pPr>
          </w:p>
        </w:tc>
        <w:tc>
          <w:tcPr>
            <w:tcW w:w="600" w:type="dxa"/>
          </w:tcPr>
          <w:p w14:paraId="16BC0968" w14:textId="77777777" w:rsidR="00B50050" w:rsidRDefault="00B50050" w:rsidP="0088127C">
            <w:pPr>
              <w:pStyle w:val="OtherTableBody"/>
            </w:pPr>
            <w:r>
              <w:t>0550</w:t>
            </w:r>
          </w:p>
        </w:tc>
        <w:tc>
          <w:tcPr>
            <w:tcW w:w="2600" w:type="dxa"/>
          </w:tcPr>
          <w:p w14:paraId="46C187D0" w14:textId="77777777" w:rsidR="00B50050" w:rsidRDefault="00B50050" w:rsidP="0088127C">
            <w:pPr>
              <w:pStyle w:val="OtherTableBody"/>
            </w:pPr>
          </w:p>
        </w:tc>
        <w:tc>
          <w:tcPr>
            <w:tcW w:w="1400" w:type="dxa"/>
          </w:tcPr>
          <w:p w14:paraId="098416C6" w14:textId="77777777" w:rsidR="00B50050" w:rsidRDefault="00B50050" w:rsidP="0088127C">
            <w:pPr>
              <w:pStyle w:val="OtherTableBody"/>
            </w:pPr>
            <w:r>
              <w:t>FIBU</w:t>
            </w:r>
          </w:p>
        </w:tc>
        <w:tc>
          <w:tcPr>
            <w:tcW w:w="4200" w:type="dxa"/>
          </w:tcPr>
          <w:p w14:paraId="2B6A6619" w14:textId="77777777" w:rsidR="00B50050" w:rsidRDefault="00B50050" w:rsidP="0088127C">
            <w:pPr>
              <w:pStyle w:val="OtherTableBody"/>
            </w:pPr>
            <w:r>
              <w:t>Fibula</w:t>
            </w:r>
          </w:p>
        </w:tc>
      </w:tr>
      <w:tr w:rsidR="00B50050" w14:paraId="1B9D09C3" w14:textId="77777777" w:rsidTr="00195548">
        <w:tc>
          <w:tcPr>
            <w:tcW w:w="600" w:type="dxa"/>
          </w:tcPr>
          <w:p w14:paraId="23CDA6D9" w14:textId="77777777" w:rsidR="00B50050" w:rsidRDefault="00B50050" w:rsidP="0088127C">
            <w:pPr>
              <w:pStyle w:val="OtherTableBody"/>
            </w:pPr>
          </w:p>
        </w:tc>
        <w:tc>
          <w:tcPr>
            <w:tcW w:w="600" w:type="dxa"/>
          </w:tcPr>
          <w:p w14:paraId="2386A628" w14:textId="77777777" w:rsidR="00B50050" w:rsidRDefault="00B50050" w:rsidP="0088127C">
            <w:pPr>
              <w:pStyle w:val="OtherTableBody"/>
            </w:pPr>
            <w:r>
              <w:t>0550</w:t>
            </w:r>
          </w:p>
        </w:tc>
        <w:tc>
          <w:tcPr>
            <w:tcW w:w="2600" w:type="dxa"/>
          </w:tcPr>
          <w:p w14:paraId="7FA0FF67" w14:textId="77777777" w:rsidR="00B50050" w:rsidRDefault="00B50050" w:rsidP="0088127C">
            <w:pPr>
              <w:pStyle w:val="OtherTableBody"/>
            </w:pPr>
          </w:p>
        </w:tc>
        <w:tc>
          <w:tcPr>
            <w:tcW w:w="1400" w:type="dxa"/>
          </w:tcPr>
          <w:p w14:paraId="5E731F6E" w14:textId="77777777" w:rsidR="00B50050" w:rsidRDefault="00B50050" w:rsidP="0088127C">
            <w:pPr>
              <w:pStyle w:val="OtherTableBody"/>
            </w:pPr>
            <w:r>
              <w:t>FING</w:t>
            </w:r>
          </w:p>
        </w:tc>
        <w:tc>
          <w:tcPr>
            <w:tcW w:w="4200" w:type="dxa"/>
          </w:tcPr>
          <w:p w14:paraId="0189B979" w14:textId="77777777" w:rsidR="00B50050" w:rsidRDefault="00B50050" w:rsidP="0088127C">
            <w:pPr>
              <w:pStyle w:val="OtherTableBody"/>
            </w:pPr>
            <w:r>
              <w:t>Finger</w:t>
            </w:r>
          </w:p>
        </w:tc>
      </w:tr>
      <w:tr w:rsidR="00B50050" w14:paraId="3DAAC6F0" w14:textId="77777777" w:rsidTr="00195548">
        <w:tc>
          <w:tcPr>
            <w:tcW w:w="600" w:type="dxa"/>
          </w:tcPr>
          <w:p w14:paraId="728C3729" w14:textId="77777777" w:rsidR="00B50050" w:rsidRDefault="00B50050" w:rsidP="0088127C">
            <w:pPr>
              <w:pStyle w:val="OtherTableBody"/>
            </w:pPr>
          </w:p>
        </w:tc>
        <w:tc>
          <w:tcPr>
            <w:tcW w:w="600" w:type="dxa"/>
          </w:tcPr>
          <w:p w14:paraId="082D0384" w14:textId="77777777" w:rsidR="00B50050" w:rsidRDefault="00B50050" w:rsidP="0088127C">
            <w:pPr>
              <w:pStyle w:val="OtherTableBody"/>
            </w:pPr>
            <w:r>
              <w:t>0550</w:t>
            </w:r>
          </w:p>
        </w:tc>
        <w:tc>
          <w:tcPr>
            <w:tcW w:w="2600" w:type="dxa"/>
          </w:tcPr>
          <w:p w14:paraId="41EC9221" w14:textId="77777777" w:rsidR="00B50050" w:rsidRDefault="00B50050" w:rsidP="0088127C">
            <w:pPr>
              <w:pStyle w:val="OtherTableBody"/>
            </w:pPr>
          </w:p>
        </w:tc>
        <w:tc>
          <w:tcPr>
            <w:tcW w:w="1400" w:type="dxa"/>
          </w:tcPr>
          <w:p w14:paraId="2BAED827" w14:textId="77777777" w:rsidR="00B50050" w:rsidRDefault="00B50050" w:rsidP="0088127C">
            <w:pPr>
              <w:pStyle w:val="OtherTableBody"/>
            </w:pPr>
            <w:r>
              <w:t>FINGN</w:t>
            </w:r>
          </w:p>
        </w:tc>
        <w:tc>
          <w:tcPr>
            <w:tcW w:w="4200" w:type="dxa"/>
          </w:tcPr>
          <w:p w14:paraId="6DA713AD" w14:textId="77777777" w:rsidR="00B50050" w:rsidRDefault="00B50050" w:rsidP="0088127C">
            <w:pPr>
              <w:pStyle w:val="OtherTableBody"/>
            </w:pPr>
            <w:r>
              <w:t>Finger Nail</w:t>
            </w:r>
          </w:p>
        </w:tc>
      </w:tr>
      <w:tr w:rsidR="00B50050" w14:paraId="4FA45C60" w14:textId="77777777" w:rsidTr="00195548">
        <w:tc>
          <w:tcPr>
            <w:tcW w:w="600" w:type="dxa"/>
          </w:tcPr>
          <w:p w14:paraId="5B9EBF06" w14:textId="77777777" w:rsidR="00B50050" w:rsidRDefault="00B50050" w:rsidP="0088127C">
            <w:pPr>
              <w:pStyle w:val="OtherTableBody"/>
            </w:pPr>
          </w:p>
        </w:tc>
        <w:tc>
          <w:tcPr>
            <w:tcW w:w="600" w:type="dxa"/>
          </w:tcPr>
          <w:p w14:paraId="74134136" w14:textId="77777777" w:rsidR="00B50050" w:rsidRDefault="00B50050" w:rsidP="0088127C">
            <w:pPr>
              <w:pStyle w:val="OtherTableBody"/>
            </w:pPr>
            <w:r>
              <w:t>0550</w:t>
            </w:r>
          </w:p>
        </w:tc>
        <w:tc>
          <w:tcPr>
            <w:tcW w:w="2600" w:type="dxa"/>
          </w:tcPr>
          <w:p w14:paraId="21B9B45F" w14:textId="77777777" w:rsidR="00B50050" w:rsidRDefault="00B50050" w:rsidP="0088127C">
            <w:pPr>
              <w:pStyle w:val="OtherTableBody"/>
            </w:pPr>
          </w:p>
        </w:tc>
        <w:tc>
          <w:tcPr>
            <w:tcW w:w="1400" w:type="dxa"/>
          </w:tcPr>
          <w:p w14:paraId="6C496ECF" w14:textId="77777777" w:rsidR="00B50050" w:rsidRDefault="00B50050" w:rsidP="0088127C">
            <w:pPr>
              <w:pStyle w:val="OtherTableBody"/>
            </w:pPr>
            <w:r>
              <w:t>FMH</w:t>
            </w:r>
          </w:p>
        </w:tc>
        <w:tc>
          <w:tcPr>
            <w:tcW w:w="4200" w:type="dxa"/>
          </w:tcPr>
          <w:p w14:paraId="582CF448" w14:textId="77777777" w:rsidR="00B50050" w:rsidRDefault="00B50050" w:rsidP="0088127C">
            <w:pPr>
              <w:pStyle w:val="OtherTableBody"/>
            </w:pPr>
            <w:r>
              <w:t>Femoral Head</w:t>
            </w:r>
          </w:p>
        </w:tc>
      </w:tr>
      <w:tr w:rsidR="00B50050" w14:paraId="5230BA5D" w14:textId="77777777" w:rsidTr="00195548">
        <w:tc>
          <w:tcPr>
            <w:tcW w:w="600" w:type="dxa"/>
          </w:tcPr>
          <w:p w14:paraId="6F78B021" w14:textId="77777777" w:rsidR="00B50050" w:rsidRDefault="00B50050" w:rsidP="0088127C">
            <w:pPr>
              <w:pStyle w:val="OtherTableBody"/>
            </w:pPr>
          </w:p>
        </w:tc>
        <w:tc>
          <w:tcPr>
            <w:tcW w:w="600" w:type="dxa"/>
          </w:tcPr>
          <w:p w14:paraId="0409D95A" w14:textId="77777777" w:rsidR="00B50050" w:rsidRDefault="00B50050" w:rsidP="0088127C">
            <w:pPr>
              <w:pStyle w:val="OtherTableBody"/>
            </w:pPr>
            <w:r>
              <w:t>0550</w:t>
            </w:r>
          </w:p>
        </w:tc>
        <w:tc>
          <w:tcPr>
            <w:tcW w:w="2600" w:type="dxa"/>
          </w:tcPr>
          <w:p w14:paraId="08E412D0" w14:textId="77777777" w:rsidR="00B50050" w:rsidRDefault="00B50050" w:rsidP="0088127C">
            <w:pPr>
              <w:pStyle w:val="OtherTableBody"/>
            </w:pPr>
          </w:p>
        </w:tc>
        <w:tc>
          <w:tcPr>
            <w:tcW w:w="1400" w:type="dxa"/>
          </w:tcPr>
          <w:p w14:paraId="30B2631F" w14:textId="77777777" w:rsidR="00B50050" w:rsidRDefault="00B50050" w:rsidP="0088127C">
            <w:pPr>
              <w:pStyle w:val="OtherTableBody"/>
            </w:pPr>
            <w:r>
              <w:t>FOL</w:t>
            </w:r>
          </w:p>
        </w:tc>
        <w:tc>
          <w:tcPr>
            <w:tcW w:w="4200" w:type="dxa"/>
          </w:tcPr>
          <w:p w14:paraId="46916085" w14:textId="77777777" w:rsidR="00B50050" w:rsidRDefault="00B50050" w:rsidP="0088127C">
            <w:pPr>
              <w:pStyle w:val="OtherTableBody"/>
            </w:pPr>
            <w:r>
              <w:t>Follicle</w:t>
            </w:r>
          </w:p>
        </w:tc>
      </w:tr>
      <w:tr w:rsidR="00B50050" w14:paraId="4CAE59C2" w14:textId="77777777" w:rsidTr="00195548">
        <w:tc>
          <w:tcPr>
            <w:tcW w:w="600" w:type="dxa"/>
          </w:tcPr>
          <w:p w14:paraId="326A58C7" w14:textId="77777777" w:rsidR="00B50050" w:rsidRDefault="00B50050" w:rsidP="0088127C">
            <w:pPr>
              <w:pStyle w:val="OtherTableBody"/>
            </w:pPr>
          </w:p>
        </w:tc>
        <w:tc>
          <w:tcPr>
            <w:tcW w:w="600" w:type="dxa"/>
          </w:tcPr>
          <w:p w14:paraId="34DC9FB6" w14:textId="77777777" w:rsidR="00B50050" w:rsidRDefault="00B50050" w:rsidP="0088127C">
            <w:pPr>
              <w:pStyle w:val="OtherTableBody"/>
            </w:pPr>
            <w:r>
              <w:t>0550</w:t>
            </w:r>
          </w:p>
        </w:tc>
        <w:tc>
          <w:tcPr>
            <w:tcW w:w="2600" w:type="dxa"/>
          </w:tcPr>
          <w:p w14:paraId="0EE7E5A8" w14:textId="77777777" w:rsidR="00B50050" w:rsidRDefault="00B50050" w:rsidP="0088127C">
            <w:pPr>
              <w:pStyle w:val="OtherTableBody"/>
            </w:pPr>
          </w:p>
        </w:tc>
        <w:tc>
          <w:tcPr>
            <w:tcW w:w="1400" w:type="dxa"/>
          </w:tcPr>
          <w:p w14:paraId="71621E04" w14:textId="77777777" w:rsidR="00B50050" w:rsidRDefault="00B50050" w:rsidP="0088127C">
            <w:pPr>
              <w:pStyle w:val="OtherTableBody"/>
            </w:pPr>
            <w:r>
              <w:t>FOOT</w:t>
            </w:r>
          </w:p>
        </w:tc>
        <w:tc>
          <w:tcPr>
            <w:tcW w:w="4200" w:type="dxa"/>
          </w:tcPr>
          <w:p w14:paraId="5C26844D" w14:textId="77777777" w:rsidR="00B50050" w:rsidRDefault="00B50050" w:rsidP="0088127C">
            <w:pPr>
              <w:pStyle w:val="OtherTableBody"/>
            </w:pPr>
            <w:r>
              <w:t>Foot</w:t>
            </w:r>
          </w:p>
        </w:tc>
      </w:tr>
      <w:tr w:rsidR="00B50050" w14:paraId="2F5E2DF6" w14:textId="77777777" w:rsidTr="00195548">
        <w:tc>
          <w:tcPr>
            <w:tcW w:w="600" w:type="dxa"/>
          </w:tcPr>
          <w:p w14:paraId="57B654DF" w14:textId="77777777" w:rsidR="00B50050" w:rsidRDefault="00B50050" w:rsidP="0088127C">
            <w:pPr>
              <w:pStyle w:val="OtherTableBody"/>
            </w:pPr>
          </w:p>
        </w:tc>
        <w:tc>
          <w:tcPr>
            <w:tcW w:w="600" w:type="dxa"/>
          </w:tcPr>
          <w:p w14:paraId="08E2D059" w14:textId="77777777" w:rsidR="00B50050" w:rsidRDefault="00B50050" w:rsidP="0088127C">
            <w:pPr>
              <w:pStyle w:val="OtherTableBody"/>
            </w:pPr>
            <w:r>
              <w:t>0550</w:t>
            </w:r>
          </w:p>
        </w:tc>
        <w:tc>
          <w:tcPr>
            <w:tcW w:w="2600" w:type="dxa"/>
          </w:tcPr>
          <w:p w14:paraId="005F97F0" w14:textId="77777777" w:rsidR="00B50050" w:rsidRDefault="00B50050" w:rsidP="0088127C">
            <w:pPr>
              <w:pStyle w:val="OtherTableBody"/>
            </w:pPr>
          </w:p>
        </w:tc>
        <w:tc>
          <w:tcPr>
            <w:tcW w:w="1400" w:type="dxa"/>
          </w:tcPr>
          <w:p w14:paraId="6E548F1A" w14:textId="77777777" w:rsidR="00B50050" w:rsidRDefault="00B50050" w:rsidP="0088127C">
            <w:pPr>
              <w:pStyle w:val="OtherTableBody"/>
            </w:pPr>
            <w:r>
              <w:t>FOREA</w:t>
            </w:r>
          </w:p>
        </w:tc>
        <w:tc>
          <w:tcPr>
            <w:tcW w:w="4200" w:type="dxa"/>
          </w:tcPr>
          <w:p w14:paraId="3D02CC23" w14:textId="77777777" w:rsidR="00B50050" w:rsidRDefault="00B50050" w:rsidP="0088127C">
            <w:pPr>
              <w:pStyle w:val="OtherTableBody"/>
            </w:pPr>
            <w:r>
              <w:t>Forearm</w:t>
            </w:r>
          </w:p>
        </w:tc>
      </w:tr>
      <w:tr w:rsidR="00B50050" w14:paraId="7D5D7C84" w14:textId="77777777" w:rsidTr="00195548">
        <w:tc>
          <w:tcPr>
            <w:tcW w:w="600" w:type="dxa"/>
          </w:tcPr>
          <w:p w14:paraId="4B1608A3" w14:textId="77777777" w:rsidR="00B50050" w:rsidRDefault="00B50050" w:rsidP="0088127C">
            <w:pPr>
              <w:pStyle w:val="OtherTableBody"/>
            </w:pPr>
          </w:p>
        </w:tc>
        <w:tc>
          <w:tcPr>
            <w:tcW w:w="600" w:type="dxa"/>
          </w:tcPr>
          <w:p w14:paraId="27563FFD" w14:textId="77777777" w:rsidR="00B50050" w:rsidRDefault="00B50050" w:rsidP="0088127C">
            <w:pPr>
              <w:pStyle w:val="OtherTableBody"/>
            </w:pPr>
            <w:r>
              <w:t>0550</w:t>
            </w:r>
          </w:p>
        </w:tc>
        <w:tc>
          <w:tcPr>
            <w:tcW w:w="2600" w:type="dxa"/>
          </w:tcPr>
          <w:p w14:paraId="32E1A088" w14:textId="77777777" w:rsidR="00B50050" w:rsidRDefault="00B50050" w:rsidP="0088127C">
            <w:pPr>
              <w:pStyle w:val="OtherTableBody"/>
            </w:pPr>
          </w:p>
        </w:tc>
        <w:tc>
          <w:tcPr>
            <w:tcW w:w="1400" w:type="dxa"/>
          </w:tcPr>
          <w:p w14:paraId="14D85029" w14:textId="77777777" w:rsidR="00B50050" w:rsidRDefault="00B50050" w:rsidP="0088127C">
            <w:pPr>
              <w:pStyle w:val="OtherTableBody"/>
            </w:pPr>
            <w:r>
              <w:t>FOREH</w:t>
            </w:r>
          </w:p>
        </w:tc>
        <w:tc>
          <w:tcPr>
            <w:tcW w:w="4200" w:type="dxa"/>
          </w:tcPr>
          <w:p w14:paraId="4987E4B3" w14:textId="77777777" w:rsidR="00B50050" w:rsidRDefault="00B50050" w:rsidP="0088127C">
            <w:pPr>
              <w:pStyle w:val="OtherTableBody"/>
            </w:pPr>
            <w:r>
              <w:t>Forehead</w:t>
            </w:r>
          </w:p>
        </w:tc>
      </w:tr>
      <w:tr w:rsidR="00B50050" w14:paraId="5B4B74F7" w14:textId="77777777" w:rsidTr="00195548">
        <w:tc>
          <w:tcPr>
            <w:tcW w:w="600" w:type="dxa"/>
          </w:tcPr>
          <w:p w14:paraId="067EDDD3" w14:textId="77777777" w:rsidR="00B50050" w:rsidRDefault="00B50050" w:rsidP="0088127C">
            <w:pPr>
              <w:pStyle w:val="OtherTableBody"/>
            </w:pPr>
          </w:p>
        </w:tc>
        <w:tc>
          <w:tcPr>
            <w:tcW w:w="600" w:type="dxa"/>
          </w:tcPr>
          <w:p w14:paraId="4C10A385" w14:textId="77777777" w:rsidR="00B50050" w:rsidRDefault="00B50050" w:rsidP="0088127C">
            <w:pPr>
              <w:pStyle w:val="OtherTableBody"/>
            </w:pPr>
            <w:r>
              <w:t>0550</w:t>
            </w:r>
          </w:p>
        </w:tc>
        <w:tc>
          <w:tcPr>
            <w:tcW w:w="2600" w:type="dxa"/>
          </w:tcPr>
          <w:p w14:paraId="355E042D" w14:textId="77777777" w:rsidR="00B50050" w:rsidRDefault="00B50050" w:rsidP="0088127C">
            <w:pPr>
              <w:pStyle w:val="OtherTableBody"/>
            </w:pPr>
          </w:p>
        </w:tc>
        <w:tc>
          <w:tcPr>
            <w:tcW w:w="1400" w:type="dxa"/>
          </w:tcPr>
          <w:p w14:paraId="72D30A89" w14:textId="77777777" w:rsidR="00B50050" w:rsidRDefault="00B50050" w:rsidP="0088127C">
            <w:pPr>
              <w:pStyle w:val="OtherTableBody"/>
            </w:pPr>
            <w:r>
              <w:t>FORES</w:t>
            </w:r>
          </w:p>
        </w:tc>
        <w:tc>
          <w:tcPr>
            <w:tcW w:w="4200" w:type="dxa"/>
          </w:tcPr>
          <w:p w14:paraId="254821F5" w14:textId="77777777" w:rsidR="00B50050" w:rsidRDefault="00B50050" w:rsidP="0088127C">
            <w:pPr>
              <w:pStyle w:val="OtherTableBody"/>
            </w:pPr>
            <w:r>
              <w:t>Foreskin</w:t>
            </w:r>
          </w:p>
        </w:tc>
      </w:tr>
      <w:tr w:rsidR="00B50050" w14:paraId="2F0E7F44" w14:textId="77777777" w:rsidTr="00195548">
        <w:tc>
          <w:tcPr>
            <w:tcW w:w="600" w:type="dxa"/>
          </w:tcPr>
          <w:p w14:paraId="78D31413" w14:textId="77777777" w:rsidR="00B50050" w:rsidRDefault="00B50050" w:rsidP="0088127C">
            <w:pPr>
              <w:pStyle w:val="OtherTableBody"/>
            </w:pPr>
          </w:p>
        </w:tc>
        <w:tc>
          <w:tcPr>
            <w:tcW w:w="600" w:type="dxa"/>
          </w:tcPr>
          <w:p w14:paraId="54B60FC4" w14:textId="77777777" w:rsidR="00B50050" w:rsidRDefault="00B50050" w:rsidP="0088127C">
            <w:pPr>
              <w:pStyle w:val="OtherTableBody"/>
            </w:pPr>
            <w:r>
              <w:t>0550</w:t>
            </w:r>
          </w:p>
        </w:tc>
        <w:tc>
          <w:tcPr>
            <w:tcW w:w="2600" w:type="dxa"/>
          </w:tcPr>
          <w:p w14:paraId="6787BD93" w14:textId="77777777" w:rsidR="00B50050" w:rsidRDefault="00B50050" w:rsidP="0088127C">
            <w:pPr>
              <w:pStyle w:val="OtherTableBody"/>
            </w:pPr>
          </w:p>
        </w:tc>
        <w:tc>
          <w:tcPr>
            <w:tcW w:w="1400" w:type="dxa"/>
          </w:tcPr>
          <w:p w14:paraId="5D809567" w14:textId="77777777" w:rsidR="00B50050" w:rsidRDefault="00B50050" w:rsidP="0088127C">
            <w:pPr>
              <w:pStyle w:val="OtherTableBody"/>
            </w:pPr>
            <w:r>
              <w:t>FOURC</w:t>
            </w:r>
          </w:p>
        </w:tc>
        <w:tc>
          <w:tcPr>
            <w:tcW w:w="4200" w:type="dxa"/>
          </w:tcPr>
          <w:p w14:paraId="28F08AED" w14:textId="77777777" w:rsidR="00B50050" w:rsidRDefault="00B50050" w:rsidP="0088127C">
            <w:pPr>
              <w:pStyle w:val="OtherTableBody"/>
            </w:pPr>
            <w:r>
              <w:t>Fourchette</w:t>
            </w:r>
          </w:p>
        </w:tc>
      </w:tr>
      <w:tr w:rsidR="00B50050" w14:paraId="7025C54A" w14:textId="77777777" w:rsidTr="00195548">
        <w:tc>
          <w:tcPr>
            <w:tcW w:w="600" w:type="dxa"/>
          </w:tcPr>
          <w:p w14:paraId="5A350D06" w14:textId="77777777" w:rsidR="00B50050" w:rsidRDefault="00B50050" w:rsidP="0088127C">
            <w:pPr>
              <w:pStyle w:val="OtherTableBody"/>
            </w:pPr>
          </w:p>
        </w:tc>
        <w:tc>
          <w:tcPr>
            <w:tcW w:w="600" w:type="dxa"/>
          </w:tcPr>
          <w:p w14:paraId="4041774C" w14:textId="77777777" w:rsidR="00B50050" w:rsidRDefault="00B50050" w:rsidP="0088127C">
            <w:pPr>
              <w:pStyle w:val="OtherTableBody"/>
            </w:pPr>
            <w:r>
              <w:t>0550</w:t>
            </w:r>
          </w:p>
        </w:tc>
        <w:tc>
          <w:tcPr>
            <w:tcW w:w="2600" w:type="dxa"/>
          </w:tcPr>
          <w:p w14:paraId="2A8A6977" w14:textId="77777777" w:rsidR="00B50050" w:rsidRDefault="00B50050" w:rsidP="0088127C">
            <w:pPr>
              <w:pStyle w:val="OtherTableBody"/>
            </w:pPr>
          </w:p>
        </w:tc>
        <w:tc>
          <w:tcPr>
            <w:tcW w:w="1400" w:type="dxa"/>
          </w:tcPr>
          <w:p w14:paraId="1AFCBF51" w14:textId="77777777" w:rsidR="00B50050" w:rsidRDefault="00B50050" w:rsidP="0088127C">
            <w:pPr>
              <w:pStyle w:val="OtherTableBody"/>
            </w:pPr>
            <w:r>
              <w:t>GB</w:t>
            </w:r>
          </w:p>
        </w:tc>
        <w:tc>
          <w:tcPr>
            <w:tcW w:w="4200" w:type="dxa"/>
          </w:tcPr>
          <w:p w14:paraId="6D444C08" w14:textId="77777777" w:rsidR="00B50050" w:rsidRDefault="00B50050" w:rsidP="0088127C">
            <w:pPr>
              <w:pStyle w:val="OtherTableBody"/>
            </w:pPr>
            <w:r>
              <w:t>Gall Bladder</w:t>
            </w:r>
          </w:p>
        </w:tc>
      </w:tr>
      <w:tr w:rsidR="00B50050" w14:paraId="3DEC3F36" w14:textId="77777777" w:rsidTr="00195548">
        <w:tc>
          <w:tcPr>
            <w:tcW w:w="600" w:type="dxa"/>
          </w:tcPr>
          <w:p w14:paraId="740EA7C8" w14:textId="77777777" w:rsidR="00B50050" w:rsidRDefault="00B50050" w:rsidP="0088127C">
            <w:pPr>
              <w:pStyle w:val="OtherTableBody"/>
            </w:pPr>
          </w:p>
        </w:tc>
        <w:tc>
          <w:tcPr>
            <w:tcW w:w="600" w:type="dxa"/>
          </w:tcPr>
          <w:p w14:paraId="7147A641" w14:textId="77777777" w:rsidR="00B50050" w:rsidRDefault="00B50050" w:rsidP="0088127C">
            <w:pPr>
              <w:pStyle w:val="OtherTableBody"/>
            </w:pPr>
            <w:r>
              <w:t>0550</w:t>
            </w:r>
          </w:p>
        </w:tc>
        <w:tc>
          <w:tcPr>
            <w:tcW w:w="2600" w:type="dxa"/>
          </w:tcPr>
          <w:p w14:paraId="64C1FC87" w14:textId="77777777" w:rsidR="00B50050" w:rsidRDefault="00B50050" w:rsidP="0088127C">
            <w:pPr>
              <w:pStyle w:val="OtherTableBody"/>
            </w:pPr>
          </w:p>
        </w:tc>
        <w:tc>
          <w:tcPr>
            <w:tcW w:w="1400" w:type="dxa"/>
          </w:tcPr>
          <w:p w14:paraId="0101BD0F" w14:textId="77777777" w:rsidR="00B50050" w:rsidRDefault="00B50050" w:rsidP="0088127C">
            <w:pPr>
              <w:pStyle w:val="OtherTableBody"/>
            </w:pPr>
            <w:r>
              <w:t>GEN</w:t>
            </w:r>
          </w:p>
        </w:tc>
        <w:tc>
          <w:tcPr>
            <w:tcW w:w="4200" w:type="dxa"/>
          </w:tcPr>
          <w:p w14:paraId="3ABE9F26" w14:textId="77777777" w:rsidR="00B50050" w:rsidRDefault="00B50050" w:rsidP="0088127C">
            <w:pPr>
              <w:pStyle w:val="OtherTableBody"/>
            </w:pPr>
            <w:r>
              <w:t>Genital</w:t>
            </w:r>
          </w:p>
        </w:tc>
      </w:tr>
      <w:tr w:rsidR="00B50050" w14:paraId="49F6E2F8" w14:textId="77777777" w:rsidTr="00195548">
        <w:tc>
          <w:tcPr>
            <w:tcW w:w="600" w:type="dxa"/>
          </w:tcPr>
          <w:p w14:paraId="2B41C7B8" w14:textId="77777777" w:rsidR="00B50050" w:rsidRDefault="00B50050" w:rsidP="0088127C">
            <w:pPr>
              <w:pStyle w:val="OtherTableBody"/>
            </w:pPr>
          </w:p>
        </w:tc>
        <w:tc>
          <w:tcPr>
            <w:tcW w:w="600" w:type="dxa"/>
          </w:tcPr>
          <w:p w14:paraId="1597B42A" w14:textId="77777777" w:rsidR="00B50050" w:rsidRDefault="00B50050" w:rsidP="0088127C">
            <w:pPr>
              <w:pStyle w:val="OtherTableBody"/>
            </w:pPr>
            <w:r>
              <w:t>0550</w:t>
            </w:r>
          </w:p>
        </w:tc>
        <w:tc>
          <w:tcPr>
            <w:tcW w:w="2600" w:type="dxa"/>
          </w:tcPr>
          <w:p w14:paraId="77E76C52" w14:textId="77777777" w:rsidR="00B50050" w:rsidRDefault="00B50050" w:rsidP="0088127C">
            <w:pPr>
              <w:pStyle w:val="OtherTableBody"/>
            </w:pPr>
          </w:p>
        </w:tc>
        <w:tc>
          <w:tcPr>
            <w:tcW w:w="1400" w:type="dxa"/>
          </w:tcPr>
          <w:p w14:paraId="0433876B" w14:textId="77777777" w:rsidR="00B50050" w:rsidRDefault="00B50050" w:rsidP="0088127C">
            <w:pPr>
              <w:pStyle w:val="OtherTableBody"/>
            </w:pPr>
            <w:r>
              <w:t>GENC</w:t>
            </w:r>
          </w:p>
        </w:tc>
        <w:tc>
          <w:tcPr>
            <w:tcW w:w="4200" w:type="dxa"/>
          </w:tcPr>
          <w:p w14:paraId="47DED0A3" w14:textId="77777777" w:rsidR="00B50050" w:rsidRDefault="00B50050" w:rsidP="0088127C">
            <w:pPr>
              <w:pStyle w:val="OtherTableBody"/>
            </w:pPr>
            <w:r>
              <w:t>Genital Cervix</w:t>
            </w:r>
          </w:p>
        </w:tc>
      </w:tr>
      <w:tr w:rsidR="00B50050" w14:paraId="47D2C12C" w14:textId="77777777" w:rsidTr="00195548">
        <w:tc>
          <w:tcPr>
            <w:tcW w:w="600" w:type="dxa"/>
          </w:tcPr>
          <w:p w14:paraId="1F6E1133" w14:textId="77777777" w:rsidR="00B50050" w:rsidRDefault="00B50050" w:rsidP="0088127C">
            <w:pPr>
              <w:pStyle w:val="OtherTableBody"/>
            </w:pPr>
          </w:p>
        </w:tc>
        <w:tc>
          <w:tcPr>
            <w:tcW w:w="600" w:type="dxa"/>
          </w:tcPr>
          <w:p w14:paraId="5C96817B" w14:textId="77777777" w:rsidR="00B50050" w:rsidRDefault="00B50050" w:rsidP="0088127C">
            <w:pPr>
              <w:pStyle w:val="OtherTableBody"/>
            </w:pPr>
            <w:r>
              <w:t>0550</w:t>
            </w:r>
          </w:p>
        </w:tc>
        <w:tc>
          <w:tcPr>
            <w:tcW w:w="2600" w:type="dxa"/>
          </w:tcPr>
          <w:p w14:paraId="14F22F1E" w14:textId="77777777" w:rsidR="00B50050" w:rsidRDefault="00B50050" w:rsidP="0088127C">
            <w:pPr>
              <w:pStyle w:val="OtherTableBody"/>
            </w:pPr>
          </w:p>
        </w:tc>
        <w:tc>
          <w:tcPr>
            <w:tcW w:w="1400" w:type="dxa"/>
          </w:tcPr>
          <w:p w14:paraId="2A0646CD" w14:textId="77777777" w:rsidR="00B50050" w:rsidRDefault="00B50050" w:rsidP="0088127C">
            <w:pPr>
              <w:pStyle w:val="OtherTableBody"/>
            </w:pPr>
            <w:r>
              <w:t>GENL</w:t>
            </w:r>
          </w:p>
        </w:tc>
        <w:tc>
          <w:tcPr>
            <w:tcW w:w="4200" w:type="dxa"/>
          </w:tcPr>
          <w:p w14:paraId="4DD6E317" w14:textId="77777777" w:rsidR="00B50050" w:rsidRDefault="00B50050" w:rsidP="0088127C">
            <w:pPr>
              <w:pStyle w:val="OtherTableBody"/>
            </w:pPr>
            <w:r>
              <w:t>Genital Lochia</w:t>
            </w:r>
          </w:p>
        </w:tc>
      </w:tr>
      <w:tr w:rsidR="00B50050" w14:paraId="3A63145D" w14:textId="77777777" w:rsidTr="00195548">
        <w:tc>
          <w:tcPr>
            <w:tcW w:w="600" w:type="dxa"/>
          </w:tcPr>
          <w:p w14:paraId="7B498A53" w14:textId="77777777" w:rsidR="00B50050" w:rsidRDefault="00B50050" w:rsidP="0088127C">
            <w:pPr>
              <w:pStyle w:val="OtherTableBody"/>
            </w:pPr>
          </w:p>
        </w:tc>
        <w:tc>
          <w:tcPr>
            <w:tcW w:w="600" w:type="dxa"/>
          </w:tcPr>
          <w:p w14:paraId="4F4C8E15" w14:textId="77777777" w:rsidR="00B50050" w:rsidRDefault="00B50050" w:rsidP="0088127C">
            <w:pPr>
              <w:pStyle w:val="OtherTableBody"/>
            </w:pPr>
            <w:r>
              <w:t>0550</w:t>
            </w:r>
          </w:p>
        </w:tc>
        <w:tc>
          <w:tcPr>
            <w:tcW w:w="2600" w:type="dxa"/>
          </w:tcPr>
          <w:p w14:paraId="46F3A640" w14:textId="77777777" w:rsidR="00B50050" w:rsidRDefault="00B50050" w:rsidP="0088127C">
            <w:pPr>
              <w:pStyle w:val="OtherTableBody"/>
            </w:pPr>
          </w:p>
        </w:tc>
        <w:tc>
          <w:tcPr>
            <w:tcW w:w="1400" w:type="dxa"/>
          </w:tcPr>
          <w:p w14:paraId="0C3DD14D" w14:textId="77777777" w:rsidR="00B50050" w:rsidRDefault="00B50050" w:rsidP="0088127C">
            <w:pPr>
              <w:pStyle w:val="OtherTableBody"/>
            </w:pPr>
            <w:r>
              <w:t>GL</w:t>
            </w:r>
          </w:p>
        </w:tc>
        <w:tc>
          <w:tcPr>
            <w:tcW w:w="4200" w:type="dxa"/>
          </w:tcPr>
          <w:p w14:paraId="3A93279A" w14:textId="77777777" w:rsidR="00B50050" w:rsidRDefault="00B50050" w:rsidP="0088127C">
            <w:pPr>
              <w:pStyle w:val="OtherTableBody"/>
            </w:pPr>
            <w:r>
              <w:t>Genital Lesion</w:t>
            </w:r>
          </w:p>
        </w:tc>
      </w:tr>
      <w:tr w:rsidR="00B50050" w14:paraId="12487AD7" w14:textId="77777777" w:rsidTr="00195548">
        <w:tc>
          <w:tcPr>
            <w:tcW w:w="600" w:type="dxa"/>
          </w:tcPr>
          <w:p w14:paraId="06111053" w14:textId="77777777" w:rsidR="00B50050" w:rsidRDefault="00B50050" w:rsidP="0088127C">
            <w:pPr>
              <w:pStyle w:val="OtherTableBody"/>
            </w:pPr>
          </w:p>
        </w:tc>
        <w:tc>
          <w:tcPr>
            <w:tcW w:w="600" w:type="dxa"/>
          </w:tcPr>
          <w:p w14:paraId="57AC0024" w14:textId="77777777" w:rsidR="00B50050" w:rsidRDefault="00B50050" w:rsidP="0088127C">
            <w:pPr>
              <w:pStyle w:val="OtherTableBody"/>
            </w:pPr>
            <w:r>
              <w:t>0550</w:t>
            </w:r>
          </w:p>
        </w:tc>
        <w:tc>
          <w:tcPr>
            <w:tcW w:w="2600" w:type="dxa"/>
          </w:tcPr>
          <w:p w14:paraId="7C8E438F" w14:textId="77777777" w:rsidR="00B50050" w:rsidRDefault="00B50050" w:rsidP="0088127C">
            <w:pPr>
              <w:pStyle w:val="OtherTableBody"/>
            </w:pPr>
          </w:p>
        </w:tc>
        <w:tc>
          <w:tcPr>
            <w:tcW w:w="1400" w:type="dxa"/>
          </w:tcPr>
          <w:p w14:paraId="78C2C706" w14:textId="77777777" w:rsidR="00B50050" w:rsidRDefault="00B50050" w:rsidP="0088127C">
            <w:pPr>
              <w:pStyle w:val="OtherTableBody"/>
            </w:pPr>
            <w:r>
              <w:t>GLAND</w:t>
            </w:r>
          </w:p>
        </w:tc>
        <w:tc>
          <w:tcPr>
            <w:tcW w:w="4200" w:type="dxa"/>
          </w:tcPr>
          <w:p w14:paraId="635A179B" w14:textId="77777777" w:rsidR="00B50050" w:rsidRDefault="00B50050" w:rsidP="0088127C">
            <w:pPr>
              <w:pStyle w:val="OtherTableBody"/>
            </w:pPr>
            <w:r>
              <w:t>Gland</w:t>
            </w:r>
          </w:p>
        </w:tc>
      </w:tr>
      <w:tr w:rsidR="00B50050" w14:paraId="75D0593A" w14:textId="77777777" w:rsidTr="00195548">
        <w:tc>
          <w:tcPr>
            <w:tcW w:w="600" w:type="dxa"/>
          </w:tcPr>
          <w:p w14:paraId="019D424E" w14:textId="77777777" w:rsidR="00B50050" w:rsidRDefault="00B50050" w:rsidP="0088127C">
            <w:pPr>
              <w:pStyle w:val="OtherTableBody"/>
            </w:pPr>
          </w:p>
        </w:tc>
        <w:tc>
          <w:tcPr>
            <w:tcW w:w="600" w:type="dxa"/>
          </w:tcPr>
          <w:p w14:paraId="090566A8" w14:textId="77777777" w:rsidR="00B50050" w:rsidRDefault="00B50050" w:rsidP="0088127C">
            <w:pPr>
              <w:pStyle w:val="OtherTableBody"/>
            </w:pPr>
            <w:r>
              <w:t>0550</w:t>
            </w:r>
          </w:p>
        </w:tc>
        <w:tc>
          <w:tcPr>
            <w:tcW w:w="2600" w:type="dxa"/>
          </w:tcPr>
          <w:p w14:paraId="2F3FF6FA" w14:textId="77777777" w:rsidR="00B50050" w:rsidRDefault="00B50050" w:rsidP="0088127C">
            <w:pPr>
              <w:pStyle w:val="OtherTableBody"/>
            </w:pPr>
          </w:p>
        </w:tc>
        <w:tc>
          <w:tcPr>
            <w:tcW w:w="1400" w:type="dxa"/>
          </w:tcPr>
          <w:p w14:paraId="43F29FC9" w14:textId="77777777" w:rsidR="00B50050" w:rsidRDefault="00B50050" w:rsidP="0088127C">
            <w:pPr>
              <w:pStyle w:val="OtherTableBody"/>
            </w:pPr>
            <w:r>
              <w:t>GLANS</w:t>
            </w:r>
          </w:p>
        </w:tc>
        <w:tc>
          <w:tcPr>
            <w:tcW w:w="4200" w:type="dxa"/>
          </w:tcPr>
          <w:p w14:paraId="4DE8C4BD" w14:textId="77777777" w:rsidR="00B50050" w:rsidRDefault="00B50050" w:rsidP="0088127C">
            <w:pPr>
              <w:pStyle w:val="OtherTableBody"/>
            </w:pPr>
            <w:r>
              <w:t>Glans</w:t>
            </w:r>
          </w:p>
        </w:tc>
      </w:tr>
      <w:tr w:rsidR="00B50050" w14:paraId="01D87D23" w14:textId="77777777" w:rsidTr="00195548">
        <w:tc>
          <w:tcPr>
            <w:tcW w:w="600" w:type="dxa"/>
          </w:tcPr>
          <w:p w14:paraId="54FC0CB7" w14:textId="77777777" w:rsidR="00B50050" w:rsidRDefault="00B50050" w:rsidP="0088127C">
            <w:pPr>
              <w:pStyle w:val="OtherTableBody"/>
            </w:pPr>
          </w:p>
        </w:tc>
        <w:tc>
          <w:tcPr>
            <w:tcW w:w="600" w:type="dxa"/>
          </w:tcPr>
          <w:p w14:paraId="6480B20D" w14:textId="77777777" w:rsidR="00B50050" w:rsidRDefault="00B50050" w:rsidP="0088127C">
            <w:pPr>
              <w:pStyle w:val="OtherTableBody"/>
            </w:pPr>
            <w:r>
              <w:t>0550</w:t>
            </w:r>
          </w:p>
        </w:tc>
        <w:tc>
          <w:tcPr>
            <w:tcW w:w="2600" w:type="dxa"/>
          </w:tcPr>
          <w:p w14:paraId="383B9A4E" w14:textId="77777777" w:rsidR="00B50050" w:rsidRDefault="00B50050" w:rsidP="0088127C">
            <w:pPr>
              <w:pStyle w:val="OtherTableBody"/>
            </w:pPr>
          </w:p>
        </w:tc>
        <w:tc>
          <w:tcPr>
            <w:tcW w:w="1400" w:type="dxa"/>
          </w:tcPr>
          <w:p w14:paraId="619B664B" w14:textId="77777777" w:rsidR="00B50050" w:rsidRDefault="00B50050" w:rsidP="0088127C">
            <w:pPr>
              <w:pStyle w:val="OtherTableBody"/>
            </w:pPr>
            <w:r>
              <w:t>GLUT</w:t>
            </w:r>
          </w:p>
        </w:tc>
        <w:tc>
          <w:tcPr>
            <w:tcW w:w="4200" w:type="dxa"/>
          </w:tcPr>
          <w:p w14:paraId="21B041C9" w14:textId="77777777" w:rsidR="00B50050" w:rsidRDefault="00B50050" w:rsidP="0088127C">
            <w:pPr>
              <w:pStyle w:val="OtherTableBody"/>
            </w:pPr>
            <w:r>
              <w:t>Gluteus</w:t>
            </w:r>
          </w:p>
        </w:tc>
      </w:tr>
      <w:tr w:rsidR="00B50050" w14:paraId="4ACCE602" w14:textId="77777777" w:rsidTr="00195548">
        <w:tc>
          <w:tcPr>
            <w:tcW w:w="600" w:type="dxa"/>
          </w:tcPr>
          <w:p w14:paraId="69455545" w14:textId="77777777" w:rsidR="00B50050" w:rsidRDefault="00B50050" w:rsidP="0088127C">
            <w:pPr>
              <w:pStyle w:val="OtherTableBody"/>
            </w:pPr>
          </w:p>
        </w:tc>
        <w:tc>
          <w:tcPr>
            <w:tcW w:w="600" w:type="dxa"/>
          </w:tcPr>
          <w:p w14:paraId="23E522B2" w14:textId="77777777" w:rsidR="00B50050" w:rsidRDefault="00B50050" w:rsidP="0088127C">
            <w:pPr>
              <w:pStyle w:val="OtherTableBody"/>
            </w:pPr>
            <w:r>
              <w:t>0550</w:t>
            </w:r>
          </w:p>
        </w:tc>
        <w:tc>
          <w:tcPr>
            <w:tcW w:w="2600" w:type="dxa"/>
          </w:tcPr>
          <w:p w14:paraId="2870BCFD" w14:textId="77777777" w:rsidR="00B50050" w:rsidRDefault="00B50050" w:rsidP="0088127C">
            <w:pPr>
              <w:pStyle w:val="OtherTableBody"/>
            </w:pPr>
          </w:p>
        </w:tc>
        <w:tc>
          <w:tcPr>
            <w:tcW w:w="1400" w:type="dxa"/>
          </w:tcPr>
          <w:p w14:paraId="080F03D7" w14:textId="77777777" w:rsidR="00B50050" w:rsidRDefault="00B50050" w:rsidP="0088127C">
            <w:pPr>
              <w:pStyle w:val="OtherTableBody"/>
            </w:pPr>
            <w:r>
              <w:t>GLUTE</w:t>
            </w:r>
          </w:p>
        </w:tc>
        <w:tc>
          <w:tcPr>
            <w:tcW w:w="4200" w:type="dxa"/>
          </w:tcPr>
          <w:p w14:paraId="4312FEFC" w14:textId="77777777" w:rsidR="00B50050" w:rsidRDefault="00B50050" w:rsidP="0088127C">
            <w:pPr>
              <w:pStyle w:val="OtherTableBody"/>
            </w:pPr>
            <w:r>
              <w:t>Gluteal</w:t>
            </w:r>
          </w:p>
        </w:tc>
      </w:tr>
      <w:tr w:rsidR="00B50050" w14:paraId="3B215C5C" w14:textId="77777777" w:rsidTr="00195548">
        <w:tc>
          <w:tcPr>
            <w:tcW w:w="600" w:type="dxa"/>
          </w:tcPr>
          <w:p w14:paraId="31A0BA1D" w14:textId="77777777" w:rsidR="00B50050" w:rsidRDefault="00B50050" w:rsidP="0088127C">
            <w:pPr>
              <w:pStyle w:val="OtherTableBody"/>
            </w:pPr>
          </w:p>
        </w:tc>
        <w:tc>
          <w:tcPr>
            <w:tcW w:w="600" w:type="dxa"/>
          </w:tcPr>
          <w:p w14:paraId="7E10A6C6" w14:textId="77777777" w:rsidR="00B50050" w:rsidRDefault="00B50050" w:rsidP="0088127C">
            <w:pPr>
              <w:pStyle w:val="OtherTableBody"/>
            </w:pPr>
            <w:r>
              <w:t>0550</w:t>
            </w:r>
          </w:p>
        </w:tc>
        <w:tc>
          <w:tcPr>
            <w:tcW w:w="2600" w:type="dxa"/>
          </w:tcPr>
          <w:p w14:paraId="5FDAFBA1" w14:textId="77777777" w:rsidR="00B50050" w:rsidRDefault="00B50050" w:rsidP="0088127C">
            <w:pPr>
              <w:pStyle w:val="OtherTableBody"/>
            </w:pPr>
          </w:p>
        </w:tc>
        <w:tc>
          <w:tcPr>
            <w:tcW w:w="1400" w:type="dxa"/>
          </w:tcPr>
          <w:p w14:paraId="6EF43982" w14:textId="77777777" w:rsidR="00B50050" w:rsidRDefault="00B50050" w:rsidP="0088127C">
            <w:pPr>
              <w:pStyle w:val="OtherTableBody"/>
            </w:pPr>
            <w:r>
              <w:t>GLUTM</w:t>
            </w:r>
          </w:p>
        </w:tc>
        <w:tc>
          <w:tcPr>
            <w:tcW w:w="4200" w:type="dxa"/>
          </w:tcPr>
          <w:p w14:paraId="2A4F3141" w14:textId="77777777" w:rsidR="00B50050" w:rsidRDefault="00B50050" w:rsidP="0088127C">
            <w:pPr>
              <w:pStyle w:val="OtherTableBody"/>
            </w:pPr>
            <w:r>
              <w:t>Gluteus Medius</w:t>
            </w:r>
          </w:p>
        </w:tc>
      </w:tr>
      <w:tr w:rsidR="00B50050" w14:paraId="4739E6C3" w14:textId="77777777" w:rsidTr="00195548">
        <w:tc>
          <w:tcPr>
            <w:tcW w:w="600" w:type="dxa"/>
          </w:tcPr>
          <w:p w14:paraId="09E115C9" w14:textId="77777777" w:rsidR="00B50050" w:rsidRDefault="00B50050" w:rsidP="0088127C">
            <w:pPr>
              <w:pStyle w:val="OtherTableBody"/>
            </w:pPr>
          </w:p>
        </w:tc>
        <w:tc>
          <w:tcPr>
            <w:tcW w:w="600" w:type="dxa"/>
          </w:tcPr>
          <w:p w14:paraId="1B0D63C3" w14:textId="77777777" w:rsidR="00B50050" w:rsidRDefault="00B50050" w:rsidP="0088127C">
            <w:pPr>
              <w:pStyle w:val="OtherTableBody"/>
            </w:pPr>
            <w:r>
              <w:t>0550</w:t>
            </w:r>
          </w:p>
        </w:tc>
        <w:tc>
          <w:tcPr>
            <w:tcW w:w="2600" w:type="dxa"/>
          </w:tcPr>
          <w:p w14:paraId="6BB8FBF7" w14:textId="77777777" w:rsidR="00B50050" w:rsidRDefault="00B50050" w:rsidP="0088127C">
            <w:pPr>
              <w:pStyle w:val="OtherTableBody"/>
            </w:pPr>
          </w:p>
        </w:tc>
        <w:tc>
          <w:tcPr>
            <w:tcW w:w="1400" w:type="dxa"/>
          </w:tcPr>
          <w:p w14:paraId="32A7218D" w14:textId="77777777" w:rsidR="00B50050" w:rsidRDefault="00B50050" w:rsidP="0088127C">
            <w:pPr>
              <w:pStyle w:val="OtherTableBody"/>
            </w:pPr>
            <w:r>
              <w:t>GROIN</w:t>
            </w:r>
          </w:p>
        </w:tc>
        <w:tc>
          <w:tcPr>
            <w:tcW w:w="4200" w:type="dxa"/>
          </w:tcPr>
          <w:p w14:paraId="50BEEA93" w14:textId="77777777" w:rsidR="00B50050" w:rsidRDefault="00B50050" w:rsidP="0088127C">
            <w:pPr>
              <w:pStyle w:val="OtherTableBody"/>
            </w:pPr>
            <w:r>
              <w:t>Groin</w:t>
            </w:r>
          </w:p>
        </w:tc>
      </w:tr>
      <w:tr w:rsidR="00B50050" w14:paraId="27684A74" w14:textId="77777777" w:rsidTr="00195548">
        <w:tc>
          <w:tcPr>
            <w:tcW w:w="600" w:type="dxa"/>
          </w:tcPr>
          <w:p w14:paraId="1356AD1F" w14:textId="77777777" w:rsidR="00B50050" w:rsidRDefault="00B50050" w:rsidP="0088127C">
            <w:pPr>
              <w:pStyle w:val="OtherTableBody"/>
            </w:pPr>
          </w:p>
        </w:tc>
        <w:tc>
          <w:tcPr>
            <w:tcW w:w="600" w:type="dxa"/>
          </w:tcPr>
          <w:p w14:paraId="7F3C2F69" w14:textId="77777777" w:rsidR="00B50050" w:rsidRDefault="00B50050" w:rsidP="0088127C">
            <w:pPr>
              <w:pStyle w:val="OtherTableBody"/>
            </w:pPr>
            <w:r>
              <w:t>0550</w:t>
            </w:r>
          </w:p>
        </w:tc>
        <w:tc>
          <w:tcPr>
            <w:tcW w:w="2600" w:type="dxa"/>
          </w:tcPr>
          <w:p w14:paraId="42F3D557" w14:textId="77777777" w:rsidR="00B50050" w:rsidRDefault="00B50050" w:rsidP="0088127C">
            <w:pPr>
              <w:pStyle w:val="OtherTableBody"/>
            </w:pPr>
          </w:p>
        </w:tc>
        <w:tc>
          <w:tcPr>
            <w:tcW w:w="1400" w:type="dxa"/>
          </w:tcPr>
          <w:p w14:paraId="1F4C50BC" w14:textId="77777777" w:rsidR="00B50050" w:rsidRDefault="00B50050" w:rsidP="0088127C">
            <w:pPr>
              <w:pStyle w:val="OtherTableBody"/>
            </w:pPr>
            <w:r>
              <w:t>GUM</w:t>
            </w:r>
          </w:p>
        </w:tc>
        <w:tc>
          <w:tcPr>
            <w:tcW w:w="4200" w:type="dxa"/>
          </w:tcPr>
          <w:p w14:paraId="4DC205E0" w14:textId="77777777" w:rsidR="00B50050" w:rsidRDefault="00B50050" w:rsidP="0088127C">
            <w:pPr>
              <w:pStyle w:val="OtherTableBody"/>
            </w:pPr>
            <w:r>
              <w:t>Gum</w:t>
            </w:r>
          </w:p>
        </w:tc>
      </w:tr>
      <w:tr w:rsidR="00B50050" w14:paraId="2BE736F7" w14:textId="77777777" w:rsidTr="00195548">
        <w:tc>
          <w:tcPr>
            <w:tcW w:w="600" w:type="dxa"/>
          </w:tcPr>
          <w:p w14:paraId="66FD0314" w14:textId="77777777" w:rsidR="00B50050" w:rsidRDefault="00B50050" w:rsidP="0088127C">
            <w:pPr>
              <w:pStyle w:val="OtherTableBody"/>
            </w:pPr>
          </w:p>
        </w:tc>
        <w:tc>
          <w:tcPr>
            <w:tcW w:w="600" w:type="dxa"/>
          </w:tcPr>
          <w:p w14:paraId="136C0649" w14:textId="77777777" w:rsidR="00B50050" w:rsidRDefault="00B50050" w:rsidP="0088127C">
            <w:pPr>
              <w:pStyle w:val="OtherTableBody"/>
            </w:pPr>
            <w:r>
              <w:t>0550</w:t>
            </w:r>
          </w:p>
        </w:tc>
        <w:tc>
          <w:tcPr>
            <w:tcW w:w="2600" w:type="dxa"/>
          </w:tcPr>
          <w:p w14:paraId="3239E733" w14:textId="77777777" w:rsidR="00B50050" w:rsidRDefault="00B50050" w:rsidP="0088127C">
            <w:pPr>
              <w:pStyle w:val="OtherTableBody"/>
            </w:pPr>
          </w:p>
        </w:tc>
        <w:tc>
          <w:tcPr>
            <w:tcW w:w="1400" w:type="dxa"/>
          </w:tcPr>
          <w:p w14:paraId="726770B5" w14:textId="77777777" w:rsidR="00B50050" w:rsidRDefault="00B50050" w:rsidP="0088127C">
            <w:pPr>
              <w:pStyle w:val="OtherTableBody"/>
            </w:pPr>
            <w:r>
              <w:t>GVU</w:t>
            </w:r>
          </w:p>
        </w:tc>
        <w:tc>
          <w:tcPr>
            <w:tcW w:w="4200" w:type="dxa"/>
          </w:tcPr>
          <w:p w14:paraId="055BC026" w14:textId="77777777" w:rsidR="00B50050" w:rsidRDefault="00B50050" w:rsidP="0088127C">
            <w:pPr>
              <w:pStyle w:val="OtherTableBody"/>
            </w:pPr>
            <w:r>
              <w:t>Genital - Vulva</w:t>
            </w:r>
          </w:p>
        </w:tc>
      </w:tr>
      <w:tr w:rsidR="00B50050" w14:paraId="793C3099" w14:textId="77777777" w:rsidTr="00195548">
        <w:tc>
          <w:tcPr>
            <w:tcW w:w="600" w:type="dxa"/>
          </w:tcPr>
          <w:p w14:paraId="60346E4E" w14:textId="77777777" w:rsidR="00B50050" w:rsidRDefault="00B50050" w:rsidP="0088127C">
            <w:pPr>
              <w:pStyle w:val="OtherTableBody"/>
            </w:pPr>
          </w:p>
        </w:tc>
        <w:tc>
          <w:tcPr>
            <w:tcW w:w="600" w:type="dxa"/>
          </w:tcPr>
          <w:p w14:paraId="5678989A" w14:textId="77777777" w:rsidR="00B50050" w:rsidRDefault="00B50050" w:rsidP="0088127C">
            <w:pPr>
              <w:pStyle w:val="OtherTableBody"/>
            </w:pPr>
            <w:r>
              <w:t>0550</w:t>
            </w:r>
          </w:p>
        </w:tc>
        <w:tc>
          <w:tcPr>
            <w:tcW w:w="2600" w:type="dxa"/>
          </w:tcPr>
          <w:p w14:paraId="6B8325DB" w14:textId="77777777" w:rsidR="00B50050" w:rsidRDefault="00B50050" w:rsidP="0088127C">
            <w:pPr>
              <w:pStyle w:val="OtherTableBody"/>
            </w:pPr>
          </w:p>
        </w:tc>
        <w:tc>
          <w:tcPr>
            <w:tcW w:w="1400" w:type="dxa"/>
          </w:tcPr>
          <w:p w14:paraId="21504190" w14:textId="77777777" w:rsidR="00B50050" w:rsidRDefault="00B50050" w:rsidP="0088127C">
            <w:pPr>
              <w:pStyle w:val="OtherTableBody"/>
            </w:pPr>
            <w:r>
              <w:t>HAL</w:t>
            </w:r>
          </w:p>
        </w:tc>
        <w:tc>
          <w:tcPr>
            <w:tcW w:w="4200" w:type="dxa"/>
          </w:tcPr>
          <w:p w14:paraId="1EF006A8" w14:textId="77777777" w:rsidR="00B50050" w:rsidRDefault="00B50050" w:rsidP="0088127C">
            <w:pPr>
              <w:pStyle w:val="OtherTableBody"/>
            </w:pPr>
            <w:r>
              <w:t>Hallux</w:t>
            </w:r>
          </w:p>
        </w:tc>
      </w:tr>
      <w:tr w:rsidR="00B50050" w14:paraId="38867097" w14:textId="77777777" w:rsidTr="00195548">
        <w:tc>
          <w:tcPr>
            <w:tcW w:w="600" w:type="dxa"/>
          </w:tcPr>
          <w:p w14:paraId="1521480F" w14:textId="77777777" w:rsidR="00B50050" w:rsidRDefault="00B50050" w:rsidP="0088127C">
            <w:pPr>
              <w:pStyle w:val="OtherTableBody"/>
            </w:pPr>
          </w:p>
        </w:tc>
        <w:tc>
          <w:tcPr>
            <w:tcW w:w="600" w:type="dxa"/>
          </w:tcPr>
          <w:p w14:paraId="38D61F46" w14:textId="77777777" w:rsidR="00B50050" w:rsidRDefault="00B50050" w:rsidP="0088127C">
            <w:pPr>
              <w:pStyle w:val="OtherTableBody"/>
            </w:pPr>
            <w:r>
              <w:t>0550</w:t>
            </w:r>
          </w:p>
        </w:tc>
        <w:tc>
          <w:tcPr>
            <w:tcW w:w="2600" w:type="dxa"/>
          </w:tcPr>
          <w:p w14:paraId="097A8046" w14:textId="77777777" w:rsidR="00B50050" w:rsidRDefault="00B50050" w:rsidP="0088127C">
            <w:pPr>
              <w:pStyle w:val="OtherTableBody"/>
            </w:pPr>
          </w:p>
        </w:tc>
        <w:tc>
          <w:tcPr>
            <w:tcW w:w="1400" w:type="dxa"/>
          </w:tcPr>
          <w:p w14:paraId="3B97A79D" w14:textId="77777777" w:rsidR="00B50050" w:rsidRDefault="00B50050" w:rsidP="0088127C">
            <w:pPr>
              <w:pStyle w:val="OtherTableBody"/>
            </w:pPr>
            <w:r>
              <w:t>HAND</w:t>
            </w:r>
          </w:p>
        </w:tc>
        <w:tc>
          <w:tcPr>
            <w:tcW w:w="4200" w:type="dxa"/>
          </w:tcPr>
          <w:p w14:paraId="440615FD" w14:textId="77777777" w:rsidR="00B50050" w:rsidRDefault="00B50050" w:rsidP="0088127C">
            <w:pPr>
              <w:pStyle w:val="OtherTableBody"/>
            </w:pPr>
            <w:r>
              <w:t>Hand</w:t>
            </w:r>
          </w:p>
        </w:tc>
      </w:tr>
      <w:tr w:rsidR="00B50050" w14:paraId="315D8E67" w14:textId="77777777" w:rsidTr="00195548">
        <w:tc>
          <w:tcPr>
            <w:tcW w:w="600" w:type="dxa"/>
          </w:tcPr>
          <w:p w14:paraId="189A16FE" w14:textId="77777777" w:rsidR="00B50050" w:rsidRDefault="00B50050" w:rsidP="0088127C">
            <w:pPr>
              <w:pStyle w:val="OtherTableBody"/>
            </w:pPr>
          </w:p>
        </w:tc>
        <w:tc>
          <w:tcPr>
            <w:tcW w:w="600" w:type="dxa"/>
          </w:tcPr>
          <w:p w14:paraId="6A70C259" w14:textId="77777777" w:rsidR="00B50050" w:rsidRDefault="00B50050" w:rsidP="0088127C">
            <w:pPr>
              <w:pStyle w:val="OtherTableBody"/>
            </w:pPr>
            <w:r>
              <w:t>0550</w:t>
            </w:r>
          </w:p>
        </w:tc>
        <w:tc>
          <w:tcPr>
            <w:tcW w:w="2600" w:type="dxa"/>
          </w:tcPr>
          <w:p w14:paraId="02DCB364" w14:textId="77777777" w:rsidR="00B50050" w:rsidRDefault="00B50050" w:rsidP="0088127C">
            <w:pPr>
              <w:pStyle w:val="OtherTableBody"/>
            </w:pPr>
          </w:p>
        </w:tc>
        <w:tc>
          <w:tcPr>
            <w:tcW w:w="1400" w:type="dxa"/>
          </w:tcPr>
          <w:p w14:paraId="67DABBBF" w14:textId="77777777" w:rsidR="00B50050" w:rsidRDefault="00B50050" w:rsidP="0088127C">
            <w:pPr>
              <w:pStyle w:val="OtherTableBody"/>
            </w:pPr>
            <w:r>
              <w:t>HAR</w:t>
            </w:r>
          </w:p>
        </w:tc>
        <w:tc>
          <w:tcPr>
            <w:tcW w:w="4200" w:type="dxa"/>
          </w:tcPr>
          <w:p w14:paraId="4D6185F9" w14:textId="77777777" w:rsidR="00B50050" w:rsidRDefault="00B50050" w:rsidP="0088127C">
            <w:pPr>
              <w:pStyle w:val="OtherTableBody"/>
            </w:pPr>
            <w:r>
              <w:t>Hair</w:t>
            </w:r>
          </w:p>
        </w:tc>
      </w:tr>
      <w:tr w:rsidR="00B50050" w14:paraId="188FA3F3" w14:textId="77777777" w:rsidTr="00195548">
        <w:tc>
          <w:tcPr>
            <w:tcW w:w="600" w:type="dxa"/>
          </w:tcPr>
          <w:p w14:paraId="6D2CE34D" w14:textId="77777777" w:rsidR="00B50050" w:rsidRDefault="00B50050" w:rsidP="0088127C">
            <w:pPr>
              <w:pStyle w:val="OtherTableBody"/>
            </w:pPr>
          </w:p>
        </w:tc>
        <w:tc>
          <w:tcPr>
            <w:tcW w:w="600" w:type="dxa"/>
          </w:tcPr>
          <w:p w14:paraId="6E18F1AA" w14:textId="77777777" w:rsidR="00B50050" w:rsidRDefault="00B50050" w:rsidP="0088127C">
            <w:pPr>
              <w:pStyle w:val="OtherTableBody"/>
            </w:pPr>
            <w:r>
              <w:t>0550</w:t>
            </w:r>
          </w:p>
        </w:tc>
        <w:tc>
          <w:tcPr>
            <w:tcW w:w="2600" w:type="dxa"/>
          </w:tcPr>
          <w:p w14:paraId="4DFBE7CA" w14:textId="77777777" w:rsidR="00B50050" w:rsidRDefault="00B50050" w:rsidP="0088127C">
            <w:pPr>
              <w:pStyle w:val="OtherTableBody"/>
            </w:pPr>
          </w:p>
        </w:tc>
        <w:tc>
          <w:tcPr>
            <w:tcW w:w="1400" w:type="dxa"/>
          </w:tcPr>
          <w:p w14:paraId="53F812EA" w14:textId="77777777" w:rsidR="00B50050" w:rsidRDefault="00B50050" w:rsidP="0088127C">
            <w:pPr>
              <w:pStyle w:val="OtherTableBody"/>
            </w:pPr>
            <w:r>
              <w:t>HART</w:t>
            </w:r>
          </w:p>
        </w:tc>
        <w:tc>
          <w:tcPr>
            <w:tcW w:w="4200" w:type="dxa"/>
          </w:tcPr>
          <w:p w14:paraId="6EFA6F60" w14:textId="77777777" w:rsidR="00B50050" w:rsidRDefault="00B50050" w:rsidP="0088127C">
            <w:pPr>
              <w:pStyle w:val="OtherTableBody"/>
            </w:pPr>
            <w:r>
              <w:t>Heart</w:t>
            </w:r>
          </w:p>
        </w:tc>
      </w:tr>
      <w:tr w:rsidR="00B50050" w14:paraId="4CF8ADCD" w14:textId="77777777" w:rsidTr="00195548">
        <w:tc>
          <w:tcPr>
            <w:tcW w:w="600" w:type="dxa"/>
          </w:tcPr>
          <w:p w14:paraId="59914E4F" w14:textId="77777777" w:rsidR="00B50050" w:rsidRDefault="00B50050" w:rsidP="0088127C">
            <w:pPr>
              <w:pStyle w:val="OtherTableBody"/>
            </w:pPr>
          </w:p>
        </w:tc>
        <w:tc>
          <w:tcPr>
            <w:tcW w:w="600" w:type="dxa"/>
          </w:tcPr>
          <w:p w14:paraId="36760CE8" w14:textId="77777777" w:rsidR="00B50050" w:rsidRDefault="00B50050" w:rsidP="0088127C">
            <w:pPr>
              <w:pStyle w:val="OtherTableBody"/>
            </w:pPr>
            <w:r>
              <w:t>0550</w:t>
            </w:r>
          </w:p>
        </w:tc>
        <w:tc>
          <w:tcPr>
            <w:tcW w:w="2600" w:type="dxa"/>
          </w:tcPr>
          <w:p w14:paraId="69DA02CF" w14:textId="77777777" w:rsidR="00B50050" w:rsidRDefault="00B50050" w:rsidP="0088127C">
            <w:pPr>
              <w:pStyle w:val="OtherTableBody"/>
            </w:pPr>
          </w:p>
        </w:tc>
        <w:tc>
          <w:tcPr>
            <w:tcW w:w="1400" w:type="dxa"/>
          </w:tcPr>
          <w:p w14:paraId="6BAAB9EE" w14:textId="77777777" w:rsidR="00B50050" w:rsidRDefault="00B50050" w:rsidP="0088127C">
            <w:pPr>
              <w:pStyle w:val="OtherTableBody"/>
            </w:pPr>
            <w:r>
              <w:t>HEAD</w:t>
            </w:r>
          </w:p>
        </w:tc>
        <w:tc>
          <w:tcPr>
            <w:tcW w:w="4200" w:type="dxa"/>
          </w:tcPr>
          <w:p w14:paraId="0FABCD89" w14:textId="77777777" w:rsidR="00B50050" w:rsidRDefault="00B50050" w:rsidP="0088127C">
            <w:pPr>
              <w:pStyle w:val="OtherTableBody"/>
            </w:pPr>
            <w:r>
              <w:t>Head</w:t>
            </w:r>
          </w:p>
        </w:tc>
      </w:tr>
      <w:tr w:rsidR="00B50050" w14:paraId="459E9551" w14:textId="77777777" w:rsidTr="00195548">
        <w:tc>
          <w:tcPr>
            <w:tcW w:w="600" w:type="dxa"/>
          </w:tcPr>
          <w:p w14:paraId="7B3071AD" w14:textId="77777777" w:rsidR="00B50050" w:rsidRDefault="00B50050" w:rsidP="0088127C">
            <w:pPr>
              <w:pStyle w:val="OtherTableBody"/>
            </w:pPr>
          </w:p>
        </w:tc>
        <w:tc>
          <w:tcPr>
            <w:tcW w:w="600" w:type="dxa"/>
          </w:tcPr>
          <w:p w14:paraId="0C8602BF" w14:textId="77777777" w:rsidR="00B50050" w:rsidRDefault="00B50050" w:rsidP="0088127C">
            <w:pPr>
              <w:pStyle w:val="OtherTableBody"/>
            </w:pPr>
            <w:r>
              <w:t>0550</w:t>
            </w:r>
          </w:p>
        </w:tc>
        <w:tc>
          <w:tcPr>
            <w:tcW w:w="2600" w:type="dxa"/>
          </w:tcPr>
          <w:p w14:paraId="0C240779" w14:textId="77777777" w:rsidR="00B50050" w:rsidRDefault="00B50050" w:rsidP="0088127C">
            <w:pPr>
              <w:pStyle w:val="OtherTableBody"/>
            </w:pPr>
          </w:p>
        </w:tc>
        <w:tc>
          <w:tcPr>
            <w:tcW w:w="1400" w:type="dxa"/>
          </w:tcPr>
          <w:p w14:paraId="5D3F5544" w14:textId="77777777" w:rsidR="00B50050" w:rsidRDefault="00B50050" w:rsidP="0088127C">
            <w:pPr>
              <w:pStyle w:val="OtherTableBody"/>
            </w:pPr>
            <w:r>
              <w:t>HEEL</w:t>
            </w:r>
          </w:p>
        </w:tc>
        <w:tc>
          <w:tcPr>
            <w:tcW w:w="4200" w:type="dxa"/>
          </w:tcPr>
          <w:p w14:paraId="61B70744" w14:textId="77777777" w:rsidR="00B50050" w:rsidRDefault="00B50050" w:rsidP="0088127C">
            <w:pPr>
              <w:pStyle w:val="OtherTableBody"/>
            </w:pPr>
            <w:r>
              <w:t>Heel</w:t>
            </w:r>
          </w:p>
        </w:tc>
      </w:tr>
      <w:tr w:rsidR="00B50050" w14:paraId="5C61F2C3" w14:textId="77777777" w:rsidTr="00195548">
        <w:tc>
          <w:tcPr>
            <w:tcW w:w="600" w:type="dxa"/>
          </w:tcPr>
          <w:p w14:paraId="6FD3278E" w14:textId="77777777" w:rsidR="00B50050" w:rsidRDefault="00B50050" w:rsidP="0088127C">
            <w:pPr>
              <w:pStyle w:val="OtherTableBody"/>
            </w:pPr>
          </w:p>
        </w:tc>
        <w:tc>
          <w:tcPr>
            <w:tcW w:w="600" w:type="dxa"/>
          </w:tcPr>
          <w:p w14:paraId="12A15857" w14:textId="77777777" w:rsidR="00B50050" w:rsidRDefault="00B50050" w:rsidP="0088127C">
            <w:pPr>
              <w:pStyle w:val="OtherTableBody"/>
            </w:pPr>
            <w:r>
              <w:t>0550</w:t>
            </w:r>
          </w:p>
        </w:tc>
        <w:tc>
          <w:tcPr>
            <w:tcW w:w="2600" w:type="dxa"/>
          </w:tcPr>
          <w:p w14:paraId="52C6CEDB" w14:textId="77777777" w:rsidR="00B50050" w:rsidRDefault="00B50050" w:rsidP="0088127C">
            <w:pPr>
              <w:pStyle w:val="OtherTableBody"/>
            </w:pPr>
          </w:p>
        </w:tc>
        <w:tc>
          <w:tcPr>
            <w:tcW w:w="1400" w:type="dxa"/>
          </w:tcPr>
          <w:p w14:paraId="2FFA8BD0" w14:textId="77777777" w:rsidR="00B50050" w:rsidRDefault="00B50050" w:rsidP="0088127C">
            <w:pPr>
              <w:pStyle w:val="OtherTableBody"/>
            </w:pPr>
            <w:r>
              <w:t>HEM</w:t>
            </w:r>
          </w:p>
        </w:tc>
        <w:tc>
          <w:tcPr>
            <w:tcW w:w="4200" w:type="dxa"/>
          </w:tcPr>
          <w:p w14:paraId="39D285C0" w14:textId="77777777" w:rsidR="00B50050" w:rsidRDefault="00B50050" w:rsidP="0088127C">
            <w:pPr>
              <w:pStyle w:val="OtherTableBody"/>
            </w:pPr>
            <w:r>
              <w:t>Hemorrhoid</w:t>
            </w:r>
          </w:p>
        </w:tc>
      </w:tr>
      <w:tr w:rsidR="00B50050" w14:paraId="08AAFB7A" w14:textId="77777777" w:rsidTr="00195548">
        <w:tc>
          <w:tcPr>
            <w:tcW w:w="600" w:type="dxa"/>
          </w:tcPr>
          <w:p w14:paraId="34AAFEC7" w14:textId="77777777" w:rsidR="00B50050" w:rsidRDefault="00B50050" w:rsidP="0088127C">
            <w:pPr>
              <w:pStyle w:val="OtherTableBody"/>
            </w:pPr>
          </w:p>
        </w:tc>
        <w:tc>
          <w:tcPr>
            <w:tcW w:w="600" w:type="dxa"/>
          </w:tcPr>
          <w:p w14:paraId="1EFCED44" w14:textId="77777777" w:rsidR="00B50050" w:rsidRDefault="00B50050" w:rsidP="0088127C">
            <w:pPr>
              <w:pStyle w:val="OtherTableBody"/>
            </w:pPr>
            <w:r>
              <w:t>0550</w:t>
            </w:r>
          </w:p>
        </w:tc>
        <w:tc>
          <w:tcPr>
            <w:tcW w:w="2600" w:type="dxa"/>
          </w:tcPr>
          <w:p w14:paraId="6826FC6D" w14:textId="77777777" w:rsidR="00B50050" w:rsidRDefault="00B50050" w:rsidP="0088127C">
            <w:pPr>
              <w:pStyle w:val="OtherTableBody"/>
            </w:pPr>
          </w:p>
        </w:tc>
        <w:tc>
          <w:tcPr>
            <w:tcW w:w="1400" w:type="dxa"/>
          </w:tcPr>
          <w:p w14:paraId="3AAEE0AD" w14:textId="77777777" w:rsidR="00B50050" w:rsidRDefault="00B50050" w:rsidP="0088127C">
            <w:pPr>
              <w:pStyle w:val="OtherTableBody"/>
            </w:pPr>
            <w:r>
              <w:t>HIP</w:t>
            </w:r>
          </w:p>
        </w:tc>
        <w:tc>
          <w:tcPr>
            <w:tcW w:w="4200" w:type="dxa"/>
          </w:tcPr>
          <w:p w14:paraId="61EE2915" w14:textId="77777777" w:rsidR="00B50050" w:rsidRDefault="00B50050" w:rsidP="0088127C">
            <w:pPr>
              <w:pStyle w:val="OtherTableBody"/>
            </w:pPr>
            <w:r>
              <w:t>Hip</w:t>
            </w:r>
          </w:p>
        </w:tc>
      </w:tr>
      <w:tr w:rsidR="00B50050" w14:paraId="4A5F4775" w14:textId="77777777" w:rsidTr="00195548">
        <w:tc>
          <w:tcPr>
            <w:tcW w:w="600" w:type="dxa"/>
          </w:tcPr>
          <w:p w14:paraId="227E1991" w14:textId="77777777" w:rsidR="00B50050" w:rsidRDefault="00B50050" w:rsidP="0088127C">
            <w:pPr>
              <w:pStyle w:val="OtherTableBody"/>
            </w:pPr>
          </w:p>
        </w:tc>
        <w:tc>
          <w:tcPr>
            <w:tcW w:w="600" w:type="dxa"/>
          </w:tcPr>
          <w:p w14:paraId="5AA78386" w14:textId="77777777" w:rsidR="00B50050" w:rsidRDefault="00B50050" w:rsidP="0088127C">
            <w:pPr>
              <w:pStyle w:val="OtherTableBody"/>
            </w:pPr>
            <w:r>
              <w:t>0550</w:t>
            </w:r>
          </w:p>
        </w:tc>
        <w:tc>
          <w:tcPr>
            <w:tcW w:w="2600" w:type="dxa"/>
          </w:tcPr>
          <w:p w14:paraId="676DA031" w14:textId="77777777" w:rsidR="00B50050" w:rsidRDefault="00B50050" w:rsidP="0088127C">
            <w:pPr>
              <w:pStyle w:val="OtherTableBody"/>
            </w:pPr>
          </w:p>
        </w:tc>
        <w:tc>
          <w:tcPr>
            <w:tcW w:w="1400" w:type="dxa"/>
          </w:tcPr>
          <w:p w14:paraId="73A762F2" w14:textId="77777777" w:rsidR="00B50050" w:rsidRDefault="00B50050" w:rsidP="0088127C">
            <w:pPr>
              <w:pStyle w:val="OtherTableBody"/>
            </w:pPr>
            <w:r>
              <w:t>HIPJ</w:t>
            </w:r>
          </w:p>
        </w:tc>
        <w:tc>
          <w:tcPr>
            <w:tcW w:w="4200" w:type="dxa"/>
          </w:tcPr>
          <w:p w14:paraId="778BD45F" w14:textId="77777777" w:rsidR="00B50050" w:rsidRDefault="00B50050" w:rsidP="0088127C">
            <w:pPr>
              <w:pStyle w:val="OtherTableBody"/>
            </w:pPr>
            <w:r>
              <w:t>Hip Joint</w:t>
            </w:r>
          </w:p>
        </w:tc>
      </w:tr>
      <w:tr w:rsidR="00B50050" w14:paraId="5479DAEC" w14:textId="77777777" w:rsidTr="00195548">
        <w:tc>
          <w:tcPr>
            <w:tcW w:w="600" w:type="dxa"/>
          </w:tcPr>
          <w:p w14:paraId="44453297" w14:textId="77777777" w:rsidR="00B50050" w:rsidRDefault="00B50050" w:rsidP="0088127C">
            <w:pPr>
              <w:pStyle w:val="OtherTableBody"/>
            </w:pPr>
          </w:p>
        </w:tc>
        <w:tc>
          <w:tcPr>
            <w:tcW w:w="600" w:type="dxa"/>
          </w:tcPr>
          <w:p w14:paraId="2DB29197" w14:textId="77777777" w:rsidR="00B50050" w:rsidRDefault="00B50050" w:rsidP="0088127C">
            <w:pPr>
              <w:pStyle w:val="OtherTableBody"/>
            </w:pPr>
            <w:r>
              <w:t>0550</w:t>
            </w:r>
          </w:p>
        </w:tc>
        <w:tc>
          <w:tcPr>
            <w:tcW w:w="2600" w:type="dxa"/>
          </w:tcPr>
          <w:p w14:paraId="36881351" w14:textId="77777777" w:rsidR="00B50050" w:rsidRDefault="00B50050" w:rsidP="0088127C">
            <w:pPr>
              <w:pStyle w:val="OtherTableBody"/>
            </w:pPr>
          </w:p>
        </w:tc>
        <w:tc>
          <w:tcPr>
            <w:tcW w:w="1400" w:type="dxa"/>
          </w:tcPr>
          <w:p w14:paraId="1D59CC84" w14:textId="77777777" w:rsidR="00B50050" w:rsidRDefault="00B50050" w:rsidP="0088127C">
            <w:pPr>
              <w:pStyle w:val="OtherTableBody"/>
            </w:pPr>
            <w:r>
              <w:t>HUMER</w:t>
            </w:r>
          </w:p>
        </w:tc>
        <w:tc>
          <w:tcPr>
            <w:tcW w:w="4200" w:type="dxa"/>
          </w:tcPr>
          <w:p w14:paraId="19079F60" w14:textId="77777777" w:rsidR="00B50050" w:rsidRDefault="00B50050" w:rsidP="0088127C">
            <w:pPr>
              <w:pStyle w:val="OtherTableBody"/>
            </w:pPr>
            <w:r>
              <w:t>Humerus</w:t>
            </w:r>
          </w:p>
        </w:tc>
      </w:tr>
      <w:tr w:rsidR="00B50050" w14:paraId="28C8255B" w14:textId="77777777" w:rsidTr="00195548">
        <w:tc>
          <w:tcPr>
            <w:tcW w:w="600" w:type="dxa"/>
          </w:tcPr>
          <w:p w14:paraId="61D080A6" w14:textId="77777777" w:rsidR="00B50050" w:rsidRDefault="00B50050" w:rsidP="0088127C">
            <w:pPr>
              <w:pStyle w:val="OtherTableBody"/>
            </w:pPr>
          </w:p>
        </w:tc>
        <w:tc>
          <w:tcPr>
            <w:tcW w:w="600" w:type="dxa"/>
          </w:tcPr>
          <w:p w14:paraId="16E4563F" w14:textId="77777777" w:rsidR="00B50050" w:rsidRDefault="00B50050" w:rsidP="0088127C">
            <w:pPr>
              <w:pStyle w:val="OtherTableBody"/>
            </w:pPr>
            <w:r>
              <w:t>0550</w:t>
            </w:r>
          </w:p>
        </w:tc>
        <w:tc>
          <w:tcPr>
            <w:tcW w:w="2600" w:type="dxa"/>
          </w:tcPr>
          <w:p w14:paraId="50CD5E9E" w14:textId="77777777" w:rsidR="00B50050" w:rsidRDefault="00B50050" w:rsidP="0088127C">
            <w:pPr>
              <w:pStyle w:val="OtherTableBody"/>
            </w:pPr>
          </w:p>
        </w:tc>
        <w:tc>
          <w:tcPr>
            <w:tcW w:w="1400" w:type="dxa"/>
          </w:tcPr>
          <w:p w14:paraId="71B3A1EC" w14:textId="77777777" w:rsidR="00B50050" w:rsidRDefault="00B50050" w:rsidP="0088127C">
            <w:pPr>
              <w:pStyle w:val="OtherTableBody"/>
            </w:pPr>
            <w:r>
              <w:t>HV</w:t>
            </w:r>
          </w:p>
        </w:tc>
        <w:tc>
          <w:tcPr>
            <w:tcW w:w="4200" w:type="dxa"/>
          </w:tcPr>
          <w:p w14:paraId="1357C25D" w14:textId="77777777" w:rsidR="00B50050" w:rsidRDefault="00B50050" w:rsidP="0088127C">
            <w:pPr>
              <w:pStyle w:val="OtherTableBody"/>
            </w:pPr>
            <w:r>
              <w:t>Heart Valve</w:t>
            </w:r>
          </w:p>
        </w:tc>
      </w:tr>
      <w:tr w:rsidR="00B50050" w14:paraId="43B46478" w14:textId="77777777" w:rsidTr="00195548">
        <w:tc>
          <w:tcPr>
            <w:tcW w:w="600" w:type="dxa"/>
          </w:tcPr>
          <w:p w14:paraId="214DD70C" w14:textId="77777777" w:rsidR="00B50050" w:rsidRDefault="00B50050" w:rsidP="0088127C">
            <w:pPr>
              <w:pStyle w:val="OtherTableBody"/>
            </w:pPr>
          </w:p>
        </w:tc>
        <w:tc>
          <w:tcPr>
            <w:tcW w:w="600" w:type="dxa"/>
          </w:tcPr>
          <w:p w14:paraId="423FA9AC" w14:textId="77777777" w:rsidR="00B50050" w:rsidRDefault="00B50050" w:rsidP="0088127C">
            <w:pPr>
              <w:pStyle w:val="OtherTableBody"/>
            </w:pPr>
            <w:r>
              <w:t>0550</w:t>
            </w:r>
          </w:p>
        </w:tc>
        <w:tc>
          <w:tcPr>
            <w:tcW w:w="2600" w:type="dxa"/>
          </w:tcPr>
          <w:p w14:paraId="1F5CFBCF" w14:textId="77777777" w:rsidR="00B50050" w:rsidRDefault="00B50050" w:rsidP="0088127C">
            <w:pPr>
              <w:pStyle w:val="OtherTableBody"/>
            </w:pPr>
          </w:p>
        </w:tc>
        <w:tc>
          <w:tcPr>
            <w:tcW w:w="1400" w:type="dxa"/>
          </w:tcPr>
          <w:p w14:paraId="4D350340" w14:textId="77777777" w:rsidR="00B50050" w:rsidRDefault="00B50050" w:rsidP="0088127C">
            <w:pPr>
              <w:pStyle w:val="OtherTableBody"/>
            </w:pPr>
            <w:r>
              <w:t>HVB</w:t>
            </w:r>
          </w:p>
        </w:tc>
        <w:tc>
          <w:tcPr>
            <w:tcW w:w="4200" w:type="dxa"/>
          </w:tcPr>
          <w:p w14:paraId="05CA79EE" w14:textId="77777777" w:rsidR="00B50050" w:rsidRDefault="00B50050" w:rsidP="0088127C">
            <w:pPr>
              <w:pStyle w:val="OtherTableBody"/>
            </w:pPr>
            <w:r>
              <w:t>Heart Valve, Bicuspid</w:t>
            </w:r>
          </w:p>
        </w:tc>
      </w:tr>
      <w:tr w:rsidR="00B50050" w14:paraId="150C7FEC" w14:textId="77777777" w:rsidTr="00195548">
        <w:tc>
          <w:tcPr>
            <w:tcW w:w="600" w:type="dxa"/>
          </w:tcPr>
          <w:p w14:paraId="7A7F3498" w14:textId="77777777" w:rsidR="00B50050" w:rsidRDefault="00B50050" w:rsidP="0088127C">
            <w:pPr>
              <w:pStyle w:val="OtherTableBody"/>
            </w:pPr>
          </w:p>
        </w:tc>
        <w:tc>
          <w:tcPr>
            <w:tcW w:w="600" w:type="dxa"/>
          </w:tcPr>
          <w:p w14:paraId="7D11A5B9" w14:textId="77777777" w:rsidR="00B50050" w:rsidRDefault="00B50050" w:rsidP="0088127C">
            <w:pPr>
              <w:pStyle w:val="OtherTableBody"/>
            </w:pPr>
            <w:r>
              <w:t>0550</w:t>
            </w:r>
          </w:p>
        </w:tc>
        <w:tc>
          <w:tcPr>
            <w:tcW w:w="2600" w:type="dxa"/>
          </w:tcPr>
          <w:p w14:paraId="290FA9D0" w14:textId="77777777" w:rsidR="00B50050" w:rsidRDefault="00B50050" w:rsidP="0088127C">
            <w:pPr>
              <w:pStyle w:val="OtherTableBody"/>
            </w:pPr>
          </w:p>
        </w:tc>
        <w:tc>
          <w:tcPr>
            <w:tcW w:w="1400" w:type="dxa"/>
          </w:tcPr>
          <w:p w14:paraId="58F250ED" w14:textId="77777777" w:rsidR="00B50050" w:rsidRDefault="00B50050" w:rsidP="0088127C">
            <w:pPr>
              <w:pStyle w:val="OtherTableBody"/>
            </w:pPr>
            <w:r>
              <w:t>HVT</w:t>
            </w:r>
          </w:p>
        </w:tc>
        <w:tc>
          <w:tcPr>
            <w:tcW w:w="4200" w:type="dxa"/>
          </w:tcPr>
          <w:p w14:paraId="63176F0F" w14:textId="77777777" w:rsidR="00B50050" w:rsidRDefault="00B50050" w:rsidP="0088127C">
            <w:pPr>
              <w:pStyle w:val="OtherTableBody"/>
            </w:pPr>
            <w:r>
              <w:t>Heart Valve, Tricuspid</w:t>
            </w:r>
          </w:p>
        </w:tc>
      </w:tr>
      <w:tr w:rsidR="00B50050" w14:paraId="03B463F2" w14:textId="77777777" w:rsidTr="00195548">
        <w:tc>
          <w:tcPr>
            <w:tcW w:w="600" w:type="dxa"/>
          </w:tcPr>
          <w:p w14:paraId="1B9442AC" w14:textId="77777777" w:rsidR="00B50050" w:rsidRDefault="00B50050" w:rsidP="0088127C">
            <w:pPr>
              <w:pStyle w:val="OtherTableBody"/>
            </w:pPr>
          </w:p>
        </w:tc>
        <w:tc>
          <w:tcPr>
            <w:tcW w:w="600" w:type="dxa"/>
          </w:tcPr>
          <w:p w14:paraId="21CE9455" w14:textId="77777777" w:rsidR="00B50050" w:rsidRDefault="00B50050" w:rsidP="0088127C">
            <w:pPr>
              <w:pStyle w:val="OtherTableBody"/>
            </w:pPr>
            <w:r>
              <w:t>0550</w:t>
            </w:r>
          </w:p>
        </w:tc>
        <w:tc>
          <w:tcPr>
            <w:tcW w:w="2600" w:type="dxa"/>
          </w:tcPr>
          <w:p w14:paraId="0D1D3E2C" w14:textId="77777777" w:rsidR="00B50050" w:rsidRDefault="00B50050" w:rsidP="0088127C">
            <w:pPr>
              <w:pStyle w:val="OtherTableBody"/>
            </w:pPr>
          </w:p>
        </w:tc>
        <w:tc>
          <w:tcPr>
            <w:tcW w:w="1400" w:type="dxa"/>
          </w:tcPr>
          <w:p w14:paraId="35E6E7CA" w14:textId="77777777" w:rsidR="00B50050" w:rsidRDefault="00B50050" w:rsidP="0088127C">
            <w:pPr>
              <w:pStyle w:val="OtherTableBody"/>
            </w:pPr>
            <w:r>
              <w:t>HYMEN</w:t>
            </w:r>
          </w:p>
        </w:tc>
        <w:tc>
          <w:tcPr>
            <w:tcW w:w="4200" w:type="dxa"/>
          </w:tcPr>
          <w:p w14:paraId="765706FF" w14:textId="77777777" w:rsidR="00B50050" w:rsidRDefault="00B50050" w:rsidP="0088127C">
            <w:pPr>
              <w:pStyle w:val="OtherTableBody"/>
            </w:pPr>
            <w:r>
              <w:t>Hymen</w:t>
            </w:r>
          </w:p>
        </w:tc>
      </w:tr>
      <w:tr w:rsidR="00B50050" w14:paraId="557FD24B" w14:textId="77777777" w:rsidTr="00195548">
        <w:tc>
          <w:tcPr>
            <w:tcW w:w="600" w:type="dxa"/>
          </w:tcPr>
          <w:p w14:paraId="3A6ADF68" w14:textId="77777777" w:rsidR="00B50050" w:rsidRDefault="00B50050" w:rsidP="0088127C">
            <w:pPr>
              <w:pStyle w:val="OtherTableBody"/>
            </w:pPr>
          </w:p>
        </w:tc>
        <w:tc>
          <w:tcPr>
            <w:tcW w:w="600" w:type="dxa"/>
          </w:tcPr>
          <w:p w14:paraId="31095DDE" w14:textId="77777777" w:rsidR="00B50050" w:rsidRDefault="00B50050" w:rsidP="0088127C">
            <w:pPr>
              <w:pStyle w:val="OtherTableBody"/>
            </w:pPr>
            <w:r>
              <w:t>0550</w:t>
            </w:r>
          </w:p>
        </w:tc>
        <w:tc>
          <w:tcPr>
            <w:tcW w:w="2600" w:type="dxa"/>
          </w:tcPr>
          <w:p w14:paraId="4F62D342" w14:textId="77777777" w:rsidR="00B50050" w:rsidRDefault="00B50050" w:rsidP="0088127C">
            <w:pPr>
              <w:pStyle w:val="OtherTableBody"/>
            </w:pPr>
          </w:p>
        </w:tc>
        <w:tc>
          <w:tcPr>
            <w:tcW w:w="1400" w:type="dxa"/>
          </w:tcPr>
          <w:p w14:paraId="1D4F5B01" w14:textId="77777777" w:rsidR="00B50050" w:rsidRDefault="00B50050" w:rsidP="0088127C">
            <w:pPr>
              <w:pStyle w:val="OtherTableBody"/>
            </w:pPr>
            <w:r>
              <w:t>ICX</w:t>
            </w:r>
          </w:p>
        </w:tc>
        <w:tc>
          <w:tcPr>
            <w:tcW w:w="4200" w:type="dxa"/>
          </w:tcPr>
          <w:p w14:paraId="0862E88B" w14:textId="77777777" w:rsidR="00B50050" w:rsidRDefault="00B50050" w:rsidP="0088127C">
            <w:pPr>
              <w:pStyle w:val="OtherTableBody"/>
            </w:pPr>
            <w:r>
              <w:t>Intracervical</w:t>
            </w:r>
          </w:p>
        </w:tc>
      </w:tr>
      <w:tr w:rsidR="00B50050" w14:paraId="3E28EC6D" w14:textId="77777777" w:rsidTr="00195548">
        <w:tc>
          <w:tcPr>
            <w:tcW w:w="600" w:type="dxa"/>
          </w:tcPr>
          <w:p w14:paraId="23B3711F" w14:textId="77777777" w:rsidR="00B50050" w:rsidRDefault="00B50050" w:rsidP="0088127C">
            <w:pPr>
              <w:pStyle w:val="OtherTableBody"/>
            </w:pPr>
          </w:p>
        </w:tc>
        <w:tc>
          <w:tcPr>
            <w:tcW w:w="600" w:type="dxa"/>
          </w:tcPr>
          <w:p w14:paraId="36077EFD" w14:textId="77777777" w:rsidR="00B50050" w:rsidRDefault="00B50050" w:rsidP="0088127C">
            <w:pPr>
              <w:pStyle w:val="OtherTableBody"/>
            </w:pPr>
            <w:r>
              <w:t>0550</w:t>
            </w:r>
          </w:p>
        </w:tc>
        <w:tc>
          <w:tcPr>
            <w:tcW w:w="2600" w:type="dxa"/>
          </w:tcPr>
          <w:p w14:paraId="589F89BF" w14:textId="77777777" w:rsidR="00B50050" w:rsidRDefault="00B50050" w:rsidP="0088127C">
            <w:pPr>
              <w:pStyle w:val="OtherTableBody"/>
            </w:pPr>
          </w:p>
        </w:tc>
        <w:tc>
          <w:tcPr>
            <w:tcW w:w="1400" w:type="dxa"/>
          </w:tcPr>
          <w:p w14:paraId="7B745C6B" w14:textId="77777777" w:rsidR="00B50050" w:rsidRDefault="00B50050" w:rsidP="0088127C">
            <w:pPr>
              <w:pStyle w:val="OtherTableBody"/>
            </w:pPr>
            <w:r>
              <w:t>ILC</w:t>
            </w:r>
          </w:p>
        </w:tc>
        <w:tc>
          <w:tcPr>
            <w:tcW w:w="4200" w:type="dxa"/>
          </w:tcPr>
          <w:p w14:paraId="3A0A74A0" w14:textId="77777777" w:rsidR="00B50050" w:rsidRDefault="00B50050" w:rsidP="0088127C">
            <w:pPr>
              <w:pStyle w:val="OtherTableBody"/>
            </w:pPr>
            <w:r>
              <w:t>Ileal Conduit</w:t>
            </w:r>
          </w:p>
        </w:tc>
      </w:tr>
      <w:tr w:rsidR="00B50050" w14:paraId="24235795" w14:textId="77777777" w:rsidTr="00195548">
        <w:tc>
          <w:tcPr>
            <w:tcW w:w="600" w:type="dxa"/>
          </w:tcPr>
          <w:p w14:paraId="4302E452" w14:textId="77777777" w:rsidR="00B50050" w:rsidRDefault="00B50050" w:rsidP="0088127C">
            <w:pPr>
              <w:pStyle w:val="OtherTableBody"/>
            </w:pPr>
          </w:p>
        </w:tc>
        <w:tc>
          <w:tcPr>
            <w:tcW w:w="600" w:type="dxa"/>
          </w:tcPr>
          <w:p w14:paraId="60FDE5A5" w14:textId="77777777" w:rsidR="00B50050" w:rsidRDefault="00B50050" w:rsidP="0088127C">
            <w:pPr>
              <w:pStyle w:val="OtherTableBody"/>
            </w:pPr>
            <w:r>
              <w:t>0550</w:t>
            </w:r>
          </w:p>
        </w:tc>
        <w:tc>
          <w:tcPr>
            <w:tcW w:w="2600" w:type="dxa"/>
          </w:tcPr>
          <w:p w14:paraId="075FCC34" w14:textId="77777777" w:rsidR="00B50050" w:rsidRDefault="00B50050" w:rsidP="0088127C">
            <w:pPr>
              <w:pStyle w:val="OtherTableBody"/>
            </w:pPr>
          </w:p>
        </w:tc>
        <w:tc>
          <w:tcPr>
            <w:tcW w:w="1400" w:type="dxa"/>
          </w:tcPr>
          <w:p w14:paraId="01299187" w14:textId="77777777" w:rsidR="00B50050" w:rsidRDefault="00B50050" w:rsidP="0088127C">
            <w:pPr>
              <w:pStyle w:val="OtherTableBody"/>
            </w:pPr>
            <w:r>
              <w:t>ILCON</w:t>
            </w:r>
          </w:p>
        </w:tc>
        <w:tc>
          <w:tcPr>
            <w:tcW w:w="4200" w:type="dxa"/>
          </w:tcPr>
          <w:p w14:paraId="32C0A915" w14:textId="77777777" w:rsidR="00B50050" w:rsidRDefault="00B50050" w:rsidP="0088127C">
            <w:pPr>
              <w:pStyle w:val="OtherTableBody"/>
            </w:pPr>
            <w:r>
              <w:t>Ilical Conduit</w:t>
            </w:r>
          </w:p>
        </w:tc>
      </w:tr>
      <w:tr w:rsidR="00B50050" w14:paraId="4393D3D7" w14:textId="77777777" w:rsidTr="00195548">
        <w:tc>
          <w:tcPr>
            <w:tcW w:w="600" w:type="dxa"/>
          </w:tcPr>
          <w:p w14:paraId="7AE3C302" w14:textId="77777777" w:rsidR="00B50050" w:rsidRDefault="00B50050" w:rsidP="0088127C">
            <w:pPr>
              <w:pStyle w:val="OtherTableBody"/>
            </w:pPr>
          </w:p>
        </w:tc>
        <w:tc>
          <w:tcPr>
            <w:tcW w:w="600" w:type="dxa"/>
          </w:tcPr>
          <w:p w14:paraId="0EBD1E0D" w14:textId="77777777" w:rsidR="00B50050" w:rsidRDefault="00B50050" w:rsidP="0088127C">
            <w:pPr>
              <w:pStyle w:val="OtherTableBody"/>
            </w:pPr>
            <w:r>
              <w:t>0550</w:t>
            </w:r>
          </w:p>
        </w:tc>
        <w:tc>
          <w:tcPr>
            <w:tcW w:w="2600" w:type="dxa"/>
          </w:tcPr>
          <w:p w14:paraId="08368D67" w14:textId="77777777" w:rsidR="00B50050" w:rsidRDefault="00B50050" w:rsidP="0088127C">
            <w:pPr>
              <w:pStyle w:val="OtherTableBody"/>
            </w:pPr>
          </w:p>
        </w:tc>
        <w:tc>
          <w:tcPr>
            <w:tcW w:w="1400" w:type="dxa"/>
          </w:tcPr>
          <w:p w14:paraId="2FDB5022" w14:textId="77777777" w:rsidR="00B50050" w:rsidRDefault="00B50050" w:rsidP="0088127C">
            <w:pPr>
              <w:pStyle w:val="OtherTableBody"/>
            </w:pPr>
            <w:r>
              <w:t>ILCR</w:t>
            </w:r>
          </w:p>
        </w:tc>
        <w:tc>
          <w:tcPr>
            <w:tcW w:w="4200" w:type="dxa"/>
          </w:tcPr>
          <w:p w14:paraId="0B9DE62C" w14:textId="77777777" w:rsidR="00B50050" w:rsidRDefault="00B50050" w:rsidP="0088127C">
            <w:pPr>
              <w:pStyle w:val="OtherTableBody"/>
            </w:pPr>
            <w:r>
              <w:t>Iliac Crest</w:t>
            </w:r>
          </w:p>
        </w:tc>
      </w:tr>
      <w:tr w:rsidR="00B50050" w14:paraId="592CD92F" w14:textId="77777777" w:rsidTr="00195548">
        <w:tc>
          <w:tcPr>
            <w:tcW w:w="600" w:type="dxa"/>
          </w:tcPr>
          <w:p w14:paraId="1932BF3E" w14:textId="77777777" w:rsidR="00B50050" w:rsidRDefault="00B50050" w:rsidP="0088127C">
            <w:pPr>
              <w:pStyle w:val="OtherTableBody"/>
            </w:pPr>
          </w:p>
        </w:tc>
        <w:tc>
          <w:tcPr>
            <w:tcW w:w="600" w:type="dxa"/>
          </w:tcPr>
          <w:p w14:paraId="4ADF62B9" w14:textId="77777777" w:rsidR="00B50050" w:rsidRDefault="00B50050" w:rsidP="0088127C">
            <w:pPr>
              <w:pStyle w:val="OtherTableBody"/>
            </w:pPr>
            <w:r>
              <w:t>0550</w:t>
            </w:r>
          </w:p>
        </w:tc>
        <w:tc>
          <w:tcPr>
            <w:tcW w:w="2600" w:type="dxa"/>
          </w:tcPr>
          <w:p w14:paraId="76DB2BB2" w14:textId="77777777" w:rsidR="00B50050" w:rsidRDefault="00B50050" w:rsidP="0088127C">
            <w:pPr>
              <w:pStyle w:val="OtherTableBody"/>
            </w:pPr>
          </w:p>
        </w:tc>
        <w:tc>
          <w:tcPr>
            <w:tcW w:w="1400" w:type="dxa"/>
          </w:tcPr>
          <w:p w14:paraId="5128395C" w14:textId="77777777" w:rsidR="00B50050" w:rsidRDefault="00B50050" w:rsidP="0088127C">
            <w:pPr>
              <w:pStyle w:val="OtherTableBody"/>
            </w:pPr>
            <w:r>
              <w:t>ILE</w:t>
            </w:r>
          </w:p>
        </w:tc>
        <w:tc>
          <w:tcPr>
            <w:tcW w:w="4200" w:type="dxa"/>
          </w:tcPr>
          <w:p w14:paraId="0F2D5544" w14:textId="77777777" w:rsidR="00B50050" w:rsidRDefault="00B50050" w:rsidP="0088127C">
            <w:pPr>
              <w:pStyle w:val="OtherTableBody"/>
            </w:pPr>
            <w:r>
              <w:t>Ileal Loop</w:t>
            </w:r>
          </w:p>
        </w:tc>
      </w:tr>
      <w:tr w:rsidR="00B50050" w14:paraId="27387CDF" w14:textId="77777777" w:rsidTr="00195548">
        <w:tc>
          <w:tcPr>
            <w:tcW w:w="600" w:type="dxa"/>
          </w:tcPr>
          <w:p w14:paraId="2894C4DB" w14:textId="77777777" w:rsidR="00B50050" w:rsidRDefault="00B50050" w:rsidP="0088127C">
            <w:pPr>
              <w:pStyle w:val="OtherTableBody"/>
            </w:pPr>
          </w:p>
        </w:tc>
        <w:tc>
          <w:tcPr>
            <w:tcW w:w="600" w:type="dxa"/>
          </w:tcPr>
          <w:p w14:paraId="6E50C4CC" w14:textId="77777777" w:rsidR="00B50050" w:rsidRDefault="00B50050" w:rsidP="0088127C">
            <w:pPr>
              <w:pStyle w:val="OtherTableBody"/>
            </w:pPr>
            <w:r>
              <w:t>0550</w:t>
            </w:r>
          </w:p>
        </w:tc>
        <w:tc>
          <w:tcPr>
            <w:tcW w:w="2600" w:type="dxa"/>
          </w:tcPr>
          <w:p w14:paraId="2B9AABA4" w14:textId="77777777" w:rsidR="00B50050" w:rsidRDefault="00B50050" w:rsidP="0088127C">
            <w:pPr>
              <w:pStyle w:val="OtherTableBody"/>
            </w:pPr>
          </w:p>
        </w:tc>
        <w:tc>
          <w:tcPr>
            <w:tcW w:w="1400" w:type="dxa"/>
          </w:tcPr>
          <w:p w14:paraId="67B76AD9" w14:textId="77777777" w:rsidR="00B50050" w:rsidRDefault="00B50050" w:rsidP="0088127C">
            <w:pPr>
              <w:pStyle w:val="OtherTableBody"/>
            </w:pPr>
            <w:r>
              <w:t>ILEOS</w:t>
            </w:r>
          </w:p>
        </w:tc>
        <w:tc>
          <w:tcPr>
            <w:tcW w:w="4200" w:type="dxa"/>
          </w:tcPr>
          <w:p w14:paraId="028AF07C" w14:textId="77777777" w:rsidR="00B50050" w:rsidRDefault="00B50050" w:rsidP="0088127C">
            <w:pPr>
              <w:pStyle w:val="OtherTableBody"/>
            </w:pPr>
            <w:r>
              <w:t>Ileostomy</w:t>
            </w:r>
          </w:p>
        </w:tc>
      </w:tr>
      <w:tr w:rsidR="00B50050" w14:paraId="1D777C93" w14:textId="77777777" w:rsidTr="00195548">
        <w:tc>
          <w:tcPr>
            <w:tcW w:w="600" w:type="dxa"/>
          </w:tcPr>
          <w:p w14:paraId="3D1B36DA" w14:textId="77777777" w:rsidR="00B50050" w:rsidRDefault="00B50050" w:rsidP="0088127C">
            <w:pPr>
              <w:pStyle w:val="OtherTableBody"/>
            </w:pPr>
          </w:p>
        </w:tc>
        <w:tc>
          <w:tcPr>
            <w:tcW w:w="600" w:type="dxa"/>
          </w:tcPr>
          <w:p w14:paraId="581430BF" w14:textId="77777777" w:rsidR="00B50050" w:rsidRDefault="00B50050" w:rsidP="0088127C">
            <w:pPr>
              <w:pStyle w:val="OtherTableBody"/>
            </w:pPr>
            <w:r>
              <w:t>0550</w:t>
            </w:r>
          </w:p>
        </w:tc>
        <w:tc>
          <w:tcPr>
            <w:tcW w:w="2600" w:type="dxa"/>
          </w:tcPr>
          <w:p w14:paraId="199EEA47" w14:textId="77777777" w:rsidR="00B50050" w:rsidRDefault="00B50050" w:rsidP="0088127C">
            <w:pPr>
              <w:pStyle w:val="OtherTableBody"/>
            </w:pPr>
          </w:p>
        </w:tc>
        <w:tc>
          <w:tcPr>
            <w:tcW w:w="1400" w:type="dxa"/>
          </w:tcPr>
          <w:p w14:paraId="008E65F0" w14:textId="77777777" w:rsidR="00B50050" w:rsidRDefault="00B50050" w:rsidP="0088127C">
            <w:pPr>
              <w:pStyle w:val="OtherTableBody"/>
            </w:pPr>
            <w:r>
              <w:t>ILEUM</w:t>
            </w:r>
          </w:p>
        </w:tc>
        <w:tc>
          <w:tcPr>
            <w:tcW w:w="4200" w:type="dxa"/>
          </w:tcPr>
          <w:p w14:paraId="71E947E1" w14:textId="77777777" w:rsidR="00B50050" w:rsidRDefault="00B50050" w:rsidP="0088127C">
            <w:pPr>
              <w:pStyle w:val="OtherTableBody"/>
            </w:pPr>
            <w:r>
              <w:t>Ileum</w:t>
            </w:r>
          </w:p>
        </w:tc>
      </w:tr>
      <w:tr w:rsidR="00B50050" w14:paraId="57FE7E22" w14:textId="77777777" w:rsidTr="00195548">
        <w:tc>
          <w:tcPr>
            <w:tcW w:w="600" w:type="dxa"/>
          </w:tcPr>
          <w:p w14:paraId="0BF2DFC2" w14:textId="77777777" w:rsidR="00B50050" w:rsidRDefault="00B50050" w:rsidP="0088127C">
            <w:pPr>
              <w:pStyle w:val="OtherTableBody"/>
            </w:pPr>
          </w:p>
        </w:tc>
        <w:tc>
          <w:tcPr>
            <w:tcW w:w="600" w:type="dxa"/>
          </w:tcPr>
          <w:p w14:paraId="7F7ECC78" w14:textId="77777777" w:rsidR="00B50050" w:rsidRDefault="00B50050" w:rsidP="0088127C">
            <w:pPr>
              <w:pStyle w:val="OtherTableBody"/>
            </w:pPr>
            <w:r>
              <w:t>0550</w:t>
            </w:r>
          </w:p>
        </w:tc>
        <w:tc>
          <w:tcPr>
            <w:tcW w:w="2600" w:type="dxa"/>
          </w:tcPr>
          <w:p w14:paraId="3E77243C" w14:textId="77777777" w:rsidR="00B50050" w:rsidRDefault="00B50050" w:rsidP="0088127C">
            <w:pPr>
              <w:pStyle w:val="OtherTableBody"/>
            </w:pPr>
          </w:p>
        </w:tc>
        <w:tc>
          <w:tcPr>
            <w:tcW w:w="1400" w:type="dxa"/>
          </w:tcPr>
          <w:p w14:paraId="7BB5E962" w14:textId="77777777" w:rsidR="00B50050" w:rsidRDefault="00B50050" w:rsidP="0088127C">
            <w:pPr>
              <w:pStyle w:val="OtherTableBody"/>
            </w:pPr>
            <w:r>
              <w:t>ILIAC</w:t>
            </w:r>
          </w:p>
        </w:tc>
        <w:tc>
          <w:tcPr>
            <w:tcW w:w="4200" w:type="dxa"/>
          </w:tcPr>
          <w:p w14:paraId="0CC761C5" w14:textId="77777777" w:rsidR="00B50050" w:rsidRDefault="00B50050" w:rsidP="0088127C">
            <w:pPr>
              <w:pStyle w:val="OtherTableBody"/>
            </w:pPr>
            <w:r>
              <w:t>Iliac</w:t>
            </w:r>
          </w:p>
        </w:tc>
      </w:tr>
      <w:tr w:rsidR="00B50050" w14:paraId="080D9028" w14:textId="77777777" w:rsidTr="00195548">
        <w:tc>
          <w:tcPr>
            <w:tcW w:w="600" w:type="dxa"/>
          </w:tcPr>
          <w:p w14:paraId="5939C7B3" w14:textId="77777777" w:rsidR="00B50050" w:rsidRDefault="00B50050" w:rsidP="0088127C">
            <w:pPr>
              <w:pStyle w:val="OtherTableBody"/>
            </w:pPr>
          </w:p>
        </w:tc>
        <w:tc>
          <w:tcPr>
            <w:tcW w:w="600" w:type="dxa"/>
          </w:tcPr>
          <w:p w14:paraId="18AF06B4" w14:textId="77777777" w:rsidR="00B50050" w:rsidRDefault="00B50050" w:rsidP="0088127C">
            <w:pPr>
              <w:pStyle w:val="OtherTableBody"/>
            </w:pPr>
            <w:r>
              <w:t>0550</w:t>
            </w:r>
          </w:p>
        </w:tc>
        <w:tc>
          <w:tcPr>
            <w:tcW w:w="2600" w:type="dxa"/>
          </w:tcPr>
          <w:p w14:paraId="0DA0F7B8" w14:textId="77777777" w:rsidR="00B50050" w:rsidRDefault="00B50050" w:rsidP="0088127C">
            <w:pPr>
              <w:pStyle w:val="OtherTableBody"/>
            </w:pPr>
          </w:p>
        </w:tc>
        <w:tc>
          <w:tcPr>
            <w:tcW w:w="1400" w:type="dxa"/>
          </w:tcPr>
          <w:p w14:paraId="734BF687" w14:textId="77777777" w:rsidR="00B50050" w:rsidRDefault="00B50050" w:rsidP="0088127C">
            <w:pPr>
              <w:pStyle w:val="OtherTableBody"/>
            </w:pPr>
            <w:r>
              <w:t>INASA</w:t>
            </w:r>
          </w:p>
        </w:tc>
        <w:tc>
          <w:tcPr>
            <w:tcW w:w="4200" w:type="dxa"/>
          </w:tcPr>
          <w:p w14:paraId="443D8B15" w14:textId="77777777" w:rsidR="00B50050" w:rsidRDefault="00B50050" w:rsidP="0088127C">
            <w:pPr>
              <w:pStyle w:val="OtherTableBody"/>
            </w:pPr>
            <w:r>
              <w:t>Intranasal</w:t>
            </w:r>
          </w:p>
        </w:tc>
      </w:tr>
      <w:tr w:rsidR="00B50050" w14:paraId="3761E64A" w14:textId="77777777" w:rsidTr="00195548">
        <w:tc>
          <w:tcPr>
            <w:tcW w:w="600" w:type="dxa"/>
          </w:tcPr>
          <w:p w14:paraId="0B5FF4C0" w14:textId="77777777" w:rsidR="00B50050" w:rsidRDefault="00B50050" w:rsidP="0088127C">
            <w:pPr>
              <w:pStyle w:val="OtherTableBody"/>
            </w:pPr>
          </w:p>
        </w:tc>
        <w:tc>
          <w:tcPr>
            <w:tcW w:w="600" w:type="dxa"/>
          </w:tcPr>
          <w:p w14:paraId="7B3D0F49" w14:textId="77777777" w:rsidR="00B50050" w:rsidRDefault="00B50050" w:rsidP="0088127C">
            <w:pPr>
              <w:pStyle w:val="OtherTableBody"/>
            </w:pPr>
            <w:r>
              <w:t>0550</w:t>
            </w:r>
          </w:p>
        </w:tc>
        <w:tc>
          <w:tcPr>
            <w:tcW w:w="2600" w:type="dxa"/>
          </w:tcPr>
          <w:p w14:paraId="708063CB" w14:textId="77777777" w:rsidR="00B50050" w:rsidRDefault="00B50050" w:rsidP="0088127C">
            <w:pPr>
              <w:pStyle w:val="OtherTableBody"/>
            </w:pPr>
          </w:p>
        </w:tc>
        <w:tc>
          <w:tcPr>
            <w:tcW w:w="1400" w:type="dxa"/>
          </w:tcPr>
          <w:p w14:paraId="088161C1" w14:textId="77777777" w:rsidR="00B50050" w:rsidRDefault="00B50050" w:rsidP="0088127C">
            <w:pPr>
              <w:pStyle w:val="OtherTableBody"/>
            </w:pPr>
            <w:r>
              <w:t>INGUI</w:t>
            </w:r>
          </w:p>
        </w:tc>
        <w:tc>
          <w:tcPr>
            <w:tcW w:w="4200" w:type="dxa"/>
          </w:tcPr>
          <w:p w14:paraId="668FD817" w14:textId="77777777" w:rsidR="00B50050" w:rsidRDefault="00B50050" w:rsidP="0088127C">
            <w:pPr>
              <w:pStyle w:val="OtherTableBody"/>
            </w:pPr>
            <w:r>
              <w:t>Inguinal</w:t>
            </w:r>
          </w:p>
        </w:tc>
      </w:tr>
      <w:tr w:rsidR="00B50050" w14:paraId="0BA35769" w14:textId="77777777" w:rsidTr="00195548">
        <w:tc>
          <w:tcPr>
            <w:tcW w:w="600" w:type="dxa"/>
          </w:tcPr>
          <w:p w14:paraId="41CC68FE" w14:textId="77777777" w:rsidR="00B50050" w:rsidRDefault="00B50050" w:rsidP="0088127C">
            <w:pPr>
              <w:pStyle w:val="OtherTableBody"/>
            </w:pPr>
          </w:p>
        </w:tc>
        <w:tc>
          <w:tcPr>
            <w:tcW w:w="600" w:type="dxa"/>
          </w:tcPr>
          <w:p w14:paraId="59E4B662" w14:textId="77777777" w:rsidR="00B50050" w:rsidRDefault="00B50050" w:rsidP="0088127C">
            <w:pPr>
              <w:pStyle w:val="OtherTableBody"/>
            </w:pPr>
            <w:r>
              <w:t>0550</w:t>
            </w:r>
          </w:p>
        </w:tc>
        <w:tc>
          <w:tcPr>
            <w:tcW w:w="2600" w:type="dxa"/>
          </w:tcPr>
          <w:p w14:paraId="3635ACD6" w14:textId="77777777" w:rsidR="00B50050" w:rsidRDefault="00B50050" w:rsidP="0088127C">
            <w:pPr>
              <w:pStyle w:val="OtherTableBody"/>
            </w:pPr>
          </w:p>
        </w:tc>
        <w:tc>
          <w:tcPr>
            <w:tcW w:w="1400" w:type="dxa"/>
          </w:tcPr>
          <w:p w14:paraId="44346269" w14:textId="77777777" w:rsidR="00B50050" w:rsidRDefault="00B50050" w:rsidP="0088127C">
            <w:pPr>
              <w:pStyle w:val="OtherTableBody"/>
            </w:pPr>
            <w:r>
              <w:t>INSTL</w:t>
            </w:r>
          </w:p>
        </w:tc>
        <w:tc>
          <w:tcPr>
            <w:tcW w:w="4200" w:type="dxa"/>
          </w:tcPr>
          <w:p w14:paraId="28B039BA" w14:textId="77777777" w:rsidR="00B50050" w:rsidRDefault="00B50050" w:rsidP="0088127C">
            <w:pPr>
              <w:pStyle w:val="OtherTableBody"/>
            </w:pPr>
            <w:r>
              <w:t>Intestine, Large</w:t>
            </w:r>
          </w:p>
        </w:tc>
      </w:tr>
      <w:tr w:rsidR="00B50050" w14:paraId="0728B116" w14:textId="77777777" w:rsidTr="00195548">
        <w:tc>
          <w:tcPr>
            <w:tcW w:w="600" w:type="dxa"/>
          </w:tcPr>
          <w:p w14:paraId="145D0B86" w14:textId="77777777" w:rsidR="00B50050" w:rsidRDefault="00B50050" w:rsidP="0088127C">
            <w:pPr>
              <w:pStyle w:val="OtherTableBody"/>
            </w:pPr>
          </w:p>
        </w:tc>
        <w:tc>
          <w:tcPr>
            <w:tcW w:w="600" w:type="dxa"/>
          </w:tcPr>
          <w:p w14:paraId="508FC5E2" w14:textId="77777777" w:rsidR="00B50050" w:rsidRDefault="00B50050" w:rsidP="0088127C">
            <w:pPr>
              <w:pStyle w:val="OtherTableBody"/>
            </w:pPr>
            <w:r>
              <w:t>0550</w:t>
            </w:r>
          </w:p>
        </w:tc>
        <w:tc>
          <w:tcPr>
            <w:tcW w:w="2600" w:type="dxa"/>
          </w:tcPr>
          <w:p w14:paraId="36A73D67" w14:textId="77777777" w:rsidR="00B50050" w:rsidRDefault="00B50050" w:rsidP="0088127C">
            <w:pPr>
              <w:pStyle w:val="OtherTableBody"/>
            </w:pPr>
          </w:p>
        </w:tc>
        <w:tc>
          <w:tcPr>
            <w:tcW w:w="1400" w:type="dxa"/>
          </w:tcPr>
          <w:p w14:paraId="48EB6B23" w14:textId="77777777" w:rsidR="00B50050" w:rsidRDefault="00B50050" w:rsidP="0088127C">
            <w:pPr>
              <w:pStyle w:val="OtherTableBody"/>
            </w:pPr>
            <w:r>
              <w:t>INSTS</w:t>
            </w:r>
          </w:p>
        </w:tc>
        <w:tc>
          <w:tcPr>
            <w:tcW w:w="4200" w:type="dxa"/>
          </w:tcPr>
          <w:p w14:paraId="0A7A0BF0" w14:textId="77777777" w:rsidR="00B50050" w:rsidRDefault="00B50050" w:rsidP="0088127C">
            <w:pPr>
              <w:pStyle w:val="OtherTableBody"/>
            </w:pPr>
            <w:r>
              <w:t>Intestine, Small</w:t>
            </w:r>
          </w:p>
        </w:tc>
      </w:tr>
      <w:tr w:rsidR="00B50050" w14:paraId="1EFE0924" w14:textId="77777777" w:rsidTr="00195548">
        <w:tc>
          <w:tcPr>
            <w:tcW w:w="600" w:type="dxa"/>
          </w:tcPr>
          <w:p w14:paraId="3F1E43A0" w14:textId="77777777" w:rsidR="00B50050" w:rsidRDefault="00B50050" w:rsidP="0088127C">
            <w:pPr>
              <w:pStyle w:val="OtherTableBody"/>
            </w:pPr>
          </w:p>
        </w:tc>
        <w:tc>
          <w:tcPr>
            <w:tcW w:w="600" w:type="dxa"/>
          </w:tcPr>
          <w:p w14:paraId="07153888" w14:textId="77777777" w:rsidR="00B50050" w:rsidRDefault="00B50050" w:rsidP="0088127C">
            <w:pPr>
              <w:pStyle w:val="OtherTableBody"/>
            </w:pPr>
            <w:r>
              <w:t>0550</w:t>
            </w:r>
          </w:p>
        </w:tc>
        <w:tc>
          <w:tcPr>
            <w:tcW w:w="2600" w:type="dxa"/>
          </w:tcPr>
          <w:p w14:paraId="54265FFE" w14:textId="77777777" w:rsidR="00B50050" w:rsidRDefault="00B50050" w:rsidP="0088127C">
            <w:pPr>
              <w:pStyle w:val="OtherTableBody"/>
            </w:pPr>
          </w:p>
        </w:tc>
        <w:tc>
          <w:tcPr>
            <w:tcW w:w="1400" w:type="dxa"/>
          </w:tcPr>
          <w:p w14:paraId="5F3D8204" w14:textId="77777777" w:rsidR="00B50050" w:rsidRDefault="00B50050" w:rsidP="0088127C">
            <w:pPr>
              <w:pStyle w:val="OtherTableBody"/>
            </w:pPr>
            <w:r>
              <w:t>INT</w:t>
            </w:r>
          </w:p>
        </w:tc>
        <w:tc>
          <w:tcPr>
            <w:tcW w:w="4200" w:type="dxa"/>
          </w:tcPr>
          <w:p w14:paraId="55B1BF20" w14:textId="77777777" w:rsidR="00B50050" w:rsidRDefault="00B50050" w:rsidP="0088127C">
            <w:pPr>
              <w:pStyle w:val="OtherTableBody"/>
            </w:pPr>
            <w:r>
              <w:t>Intestine</w:t>
            </w:r>
          </w:p>
        </w:tc>
      </w:tr>
      <w:tr w:rsidR="00B50050" w14:paraId="27104D42" w14:textId="77777777" w:rsidTr="00195548">
        <w:tc>
          <w:tcPr>
            <w:tcW w:w="600" w:type="dxa"/>
          </w:tcPr>
          <w:p w14:paraId="12B16DBE" w14:textId="77777777" w:rsidR="00B50050" w:rsidRDefault="00B50050" w:rsidP="0088127C">
            <w:pPr>
              <w:pStyle w:val="OtherTableBody"/>
            </w:pPr>
          </w:p>
        </w:tc>
        <w:tc>
          <w:tcPr>
            <w:tcW w:w="600" w:type="dxa"/>
          </w:tcPr>
          <w:p w14:paraId="3BCBC653" w14:textId="77777777" w:rsidR="00B50050" w:rsidRDefault="00B50050" w:rsidP="0088127C">
            <w:pPr>
              <w:pStyle w:val="OtherTableBody"/>
            </w:pPr>
            <w:r>
              <w:t>0550</w:t>
            </w:r>
          </w:p>
        </w:tc>
        <w:tc>
          <w:tcPr>
            <w:tcW w:w="2600" w:type="dxa"/>
          </w:tcPr>
          <w:p w14:paraId="13842FC1" w14:textId="77777777" w:rsidR="00B50050" w:rsidRDefault="00B50050" w:rsidP="0088127C">
            <w:pPr>
              <w:pStyle w:val="OtherTableBody"/>
            </w:pPr>
          </w:p>
        </w:tc>
        <w:tc>
          <w:tcPr>
            <w:tcW w:w="1400" w:type="dxa"/>
          </w:tcPr>
          <w:p w14:paraId="5128AB2C" w14:textId="77777777" w:rsidR="00B50050" w:rsidRDefault="00B50050" w:rsidP="0088127C">
            <w:pPr>
              <w:pStyle w:val="OtherTableBody"/>
            </w:pPr>
            <w:r>
              <w:t>INTRO</w:t>
            </w:r>
          </w:p>
        </w:tc>
        <w:tc>
          <w:tcPr>
            <w:tcW w:w="4200" w:type="dxa"/>
          </w:tcPr>
          <w:p w14:paraId="203B8955" w14:textId="77777777" w:rsidR="00B50050" w:rsidRDefault="00B50050" w:rsidP="0088127C">
            <w:pPr>
              <w:pStyle w:val="OtherTableBody"/>
            </w:pPr>
            <w:r>
              <w:t>Introitus</w:t>
            </w:r>
          </w:p>
        </w:tc>
      </w:tr>
      <w:tr w:rsidR="00B50050" w14:paraId="312B094C" w14:textId="77777777" w:rsidTr="00195548">
        <w:tc>
          <w:tcPr>
            <w:tcW w:w="600" w:type="dxa"/>
          </w:tcPr>
          <w:p w14:paraId="3770AC7A" w14:textId="77777777" w:rsidR="00B50050" w:rsidRDefault="00B50050" w:rsidP="0088127C">
            <w:pPr>
              <w:pStyle w:val="OtherTableBody"/>
            </w:pPr>
          </w:p>
        </w:tc>
        <w:tc>
          <w:tcPr>
            <w:tcW w:w="600" w:type="dxa"/>
          </w:tcPr>
          <w:p w14:paraId="78959371" w14:textId="77777777" w:rsidR="00B50050" w:rsidRDefault="00B50050" w:rsidP="0088127C">
            <w:pPr>
              <w:pStyle w:val="OtherTableBody"/>
            </w:pPr>
            <w:r>
              <w:t>0550</w:t>
            </w:r>
          </w:p>
        </w:tc>
        <w:tc>
          <w:tcPr>
            <w:tcW w:w="2600" w:type="dxa"/>
          </w:tcPr>
          <w:p w14:paraId="1D464F10" w14:textId="77777777" w:rsidR="00B50050" w:rsidRDefault="00B50050" w:rsidP="0088127C">
            <w:pPr>
              <w:pStyle w:val="OtherTableBody"/>
            </w:pPr>
          </w:p>
        </w:tc>
        <w:tc>
          <w:tcPr>
            <w:tcW w:w="1400" w:type="dxa"/>
          </w:tcPr>
          <w:p w14:paraId="2D53D9C7" w14:textId="77777777" w:rsidR="00B50050" w:rsidRDefault="00B50050" w:rsidP="0088127C">
            <w:pPr>
              <w:pStyle w:val="OtherTableBody"/>
            </w:pPr>
            <w:r>
              <w:t>INTRU</w:t>
            </w:r>
          </w:p>
        </w:tc>
        <w:tc>
          <w:tcPr>
            <w:tcW w:w="4200" w:type="dxa"/>
          </w:tcPr>
          <w:p w14:paraId="04D66D48" w14:textId="77777777" w:rsidR="00B50050" w:rsidRDefault="00B50050" w:rsidP="0088127C">
            <w:pPr>
              <w:pStyle w:val="OtherTableBody"/>
            </w:pPr>
            <w:r>
              <w:t>Intrauterine</w:t>
            </w:r>
          </w:p>
        </w:tc>
      </w:tr>
      <w:tr w:rsidR="00B50050" w14:paraId="41284293" w14:textId="77777777" w:rsidTr="00195548">
        <w:tc>
          <w:tcPr>
            <w:tcW w:w="600" w:type="dxa"/>
          </w:tcPr>
          <w:p w14:paraId="5B106D8B" w14:textId="77777777" w:rsidR="00B50050" w:rsidRDefault="00B50050" w:rsidP="0088127C">
            <w:pPr>
              <w:pStyle w:val="OtherTableBody"/>
            </w:pPr>
          </w:p>
        </w:tc>
        <w:tc>
          <w:tcPr>
            <w:tcW w:w="600" w:type="dxa"/>
          </w:tcPr>
          <w:p w14:paraId="20474B89" w14:textId="77777777" w:rsidR="00B50050" w:rsidRDefault="00B50050" w:rsidP="0088127C">
            <w:pPr>
              <w:pStyle w:val="OtherTableBody"/>
            </w:pPr>
            <w:r>
              <w:t>0550</w:t>
            </w:r>
          </w:p>
        </w:tc>
        <w:tc>
          <w:tcPr>
            <w:tcW w:w="2600" w:type="dxa"/>
          </w:tcPr>
          <w:p w14:paraId="6A2978AB" w14:textId="77777777" w:rsidR="00B50050" w:rsidRDefault="00B50050" w:rsidP="0088127C">
            <w:pPr>
              <w:pStyle w:val="OtherTableBody"/>
            </w:pPr>
          </w:p>
        </w:tc>
        <w:tc>
          <w:tcPr>
            <w:tcW w:w="1400" w:type="dxa"/>
          </w:tcPr>
          <w:p w14:paraId="54073746" w14:textId="77777777" w:rsidR="00B50050" w:rsidRDefault="00B50050" w:rsidP="0088127C">
            <w:pPr>
              <w:pStyle w:val="OtherTableBody"/>
            </w:pPr>
            <w:r>
              <w:t>ISCHI</w:t>
            </w:r>
          </w:p>
        </w:tc>
        <w:tc>
          <w:tcPr>
            <w:tcW w:w="4200" w:type="dxa"/>
          </w:tcPr>
          <w:p w14:paraId="33E05BA3" w14:textId="77777777" w:rsidR="00B50050" w:rsidRDefault="00B50050" w:rsidP="0088127C">
            <w:pPr>
              <w:pStyle w:val="OtherTableBody"/>
            </w:pPr>
            <w:r>
              <w:t>Ischium</w:t>
            </w:r>
          </w:p>
        </w:tc>
      </w:tr>
      <w:tr w:rsidR="00B50050" w14:paraId="2AE1A775" w14:textId="77777777" w:rsidTr="00195548">
        <w:tc>
          <w:tcPr>
            <w:tcW w:w="600" w:type="dxa"/>
          </w:tcPr>
          <w:p w14:paraId="408ECA62" w14:textId="77777777" w:rsidR="00B50050" w:rsidRDefault="00B50050" w:rsidP="0088127C">
            <w:pPr>
              <w:pStyle w:val="OtherTableBody"/>
            </w:pPr>
          </w:p>
        </w:tc>
        <w:tc>
          <w:tcPr>
            <w:tcW w:w="600" w:type="dxa"/>
          </w:tcPr>
          <w:p w14:paraId="40F6E84B" w14:textId="77777777" w:rsidR="00B50050" w:rsidRDefault="00B50050" w:rsidP="0088127C">
            <w:pPr>
              <w:pStyle w:val="OtherTableBody"/>
            </w:pPr>
            <w:r>
              <w:t>0550</w:t>
            </w:r>
          </w:p>
        </w:tc>
        <w:tc>
          <w:tcPr>
            <w:tcW w:w="2600" w:type="dxa"/>
          </w:tcPr>
          <w:p w14:paraId="5B3A6527" w14:textId="77777777" w:rsidR="00B50050" w:rsidRDefault="00B50050" w:rsidP="0088127C">
            <w:pPr>
              <w:pStyle w:val="OtherTableBody"/>
            </w:pPr>
          </w:p>
        </w:tc>
        <w:tc>
          <w:tcPr>
            <w:tcW w:w="1400" w:type="dxa"/>
          </w:tcPr>
          <w:p w14:paraId="6A477630" w14:textId="77777777" w:rsidR="00B50050" w:rsidRDefault="00B50050" w:rsidP="0088127C">
            <w:pPr>
              <w:pStyle w:val="OtherTableBody"/>
            </w:pPr>
            <w:r>
              <w:t>ISH</w:t>
            </w:r>
          </w:p>
        </w:tc>
        <w:tc>
          <w:tcPr>
            <w:tcW w:w="4200" w:type="dxa"/>
          </w:tcPr>
          <w:p w14:paraId="528DF44A" w14:textId="77777777" w:rsidR="00B50050" w:rsidRDefault="00B50050" w:rsidP="0088127C">
            <w:pPr>
              <w:pStyle w:val="OtherTableBody"/>
            </w:pPr>
            <w:r>
              <w:t>Loop, Ishial</w:t>
            </w:r>
          </w:p>
        </w:tc>
      </w:tr>
      <w:tr w:rsidR="00B50050" w14:paraId="071184EE" w14:textId="77777777" w:rsidTr="00195548">
        <w:tc>
          <w:tcPr>
            <w:tcW w:w="600" w:type="dxa"/>
          </w:tcPr>
          <w:p w14:paraId="2DE1EE8D" w14:textId="77777777" w:rsidR="00B50050" w:rsidRDefault="00B50050" w:rsidP="0088127C">
            <w:pPr>
              <w:pStyle w:val="OtherTableBody"/>
            </w:pPr>
          </w:p>
        </w:tc>
        <w:tc>
          <w:tcPr>
            <w:tcW w:w="600" w:type="dxa"/>
          </w:tcPr>
          <w:p w14:paraId="4F894FCB" w14:textId="77777777" w:rsidR="00B50050" w:rsidRDefault="00B50050" w:rsidP="0088127C">
            <w:pPr>
              <w:pStyle w:val="OtherTableBody"/>
            </w:pPr>
            <w:r>
              <w:t>0550</w:t>
            </w:r>
          </w:p>
        </w:tc>
        <w:tc>
          <w:tcPr>
            <w:tcW w:w="2600" w:type="dxa"/>
          </w:tcPr>
          <w:p w14:paraId="61C6FDE7" w14:textId="77777777" w:rsidR="00B50050" w:rsidRDefault="00B50050" w:rsidP="0088127C">
            <w:pPr>
              <w:pStyle w:val="OtherTableBody"/>
            </w:pPr>
          </w:p>
        </w:tc>
        <w:tc>
          <w:tcPr>
            <w:tcW w:w="1400" w:type="dxa"/>
          </w:tcPr>
          <w:p w14:paraId="2A077AFC" w14:textId="77777777" w:rsidR="00B50050" w:rsidRDefault="00B50050" w:rsidP="0088127C">
            <w:pPr>
              <w:pStyle w:val="OtherTableBody"/>
            </w:pPr>
            <w:r>
              <w:t>JAW</w:t>
            </w:r>
          </w:p>
        </w:tc>
        <w:tc>
          <w:tcPr>
            <w:tcW w:w="4200" w:type="dxa"/>
          </w:tcPr>
          <w:p w14:paraId="7C05D6E2" w14:textId="77777777" w:rsidR="00B50050" w:rsidRDefault="00B50050" w:rsidP="0088127C">
            <w:pPr>
              <w:pStyle w:val="OtherTableBody"/>
            </w:pPr>
            <w:r>
              <w:t>Jaw</w:t>
            </w:r>
          </w:p>
        </w:tc>
      </w:tr>
      <w:tr w:rsidR="00B50050" w14:paraId="4F2CBEA7" w14:textId="77777777" w:rsidTr="00195548">
        <w:tc>
          <w:tcPr>
            <w:tcW w:w="600" w:type="dxa"/>
          </w:tcPr>
          <w:p w14:paraId="4625566F" w14:textId="77777777" w:rsidR="00B50050" w:rsidRDefault="00B50050" w:rsidP="0088127C">
            <w:pPr>
              <w:pStyle w:val="OtherTableBody"/>
            </w:pPr>
          </w:p>
        </w:tc>
        <w:tc>
          <w:tcPr>
            <w:tcW w:w="600" w:type="dxa"/>
          </w:tcPr>
          <w:p w14:paraId="2171AE1A" w14:textId="77777777" w:rsidR="00B50050" w:rsidRDefault="00B50050" w:rsidP="0088127C">
            <w:pPr>
              <w:pStyle w:val="OtherTableBody"/>
            </w:pPr>
            <w:r>
              <w:t>0550</w:t>
            </w:r>
          </w:p>
        </w:tc>
        <w:tc>
          <w:tcPr>
            <w:tcW w:w="2600" w:type="dxa"/>
          </w:tcPr>
          <w:p w14:paraId="2130E3C1" w14:textId="77777777" w:rsidR="00B50050" w:rsidRDefault="00B50050" w:rsidP="0088127C">
            <w:pPr>
              <w:pStyle w:val="OtherTableBody"/>
            </w:pPr>
          </w:p>
        </w:tc>
        <w:tc>
          <w:tcPr>
            <w:tcW w:w="1400" w:type="dxa"/>
          </w:tcPr>
          <w:p w14:paraId="6B9E2174" w14:textId="77777777" w:rsidR="00B50050" w:rsidRDefault="00B50050" w:rsidP="0088127C">
            <w:pPr>
              <w:pStyle w:val="OtherTableBody"/>
            </w:pPr>
            <w:r>
              <w:t>JUGE</w:t>
            </w:r>
          </w:p>
        </w:tc>
        <w:tc>
          <w:tcPr>
            <w:tcW w:w="4200" w:type="dxa"/>
          </w:tcPr>
          <w:p w14:paraId="2C763DC7" w14:textId="77777777" w:rsidR="00B50050" w:rsidRDefault="00B50050" w:rsidP="0088127C">
            <w:pPr>
              <w:pStyle w:val="OtherTableBody"/>
            </w:pPr>
            <w:r>
              <w:t>Jugular, External</w:t>
            </w:r>
          </w:p>
        </w:tc>
      </w:tr>
      <w:tr w:rsidR="00B50050" w14:paraId="1B5F658D" w14:textId="77777777" w:rsidTr="00195548">
        <w:tc>
          <w:tcPr>
            <w:tcW w:w="600" w:type="dxa"/>
          </w:tcPr>
          <w:p w14:paraId="029AF1D3" w14:textId="77777777" w:rsidR="00B50050" w:rsidRDefault="00B50050" w:rsidP="0088127C">
            <w:pPr>
              <w:pStyle w:val="OtherTableBody"/>
            </w:pPr>
          </w:p>
        </w:tc>
        <w:tc>
          <w:tcPr>
            <w:tcW w:w="600" w:type="dxa"/>
          </w:tcPr>
          <w:p w14:paraId="0D3BE760" w14:textId="77777777" w:rsidR="00B50050" w:rsidRDefault="00B50050" w:rsidP="0088127C">
            <w:pPr>
              <w:pStyle w:val="OtherTableBody"/>
            </w:pPr>
            <w:r>
              <w:t>0550</w:t>
            </w:r>
          </w:p>
        </w:tc>
        <w:tc>
          <w:tcPr>
            <w:tcW w:w="2600" w:type="dxa"/>
          </w:tcPr>
          <w:p w14:paraId="4E27F870" w14:textId="77777777" w:rsidR="00B50050" w:rsidRDefault="00B50050" w:rsidP="0088127C">
            <w:pPr>
              <w:pStyle w:val="OtherTableBody"/>
            </w:pPr>
          </w:p>
        </w:tc>
        <w:tc>
          <w:tcPr>
            <w:tcW w:w="1400" w:type="dxa"/>
          </w:tcPr>
          <w:p w14:paraId="6E72B1BF" w14:textId="77777777" w:rsidR="00B50050" w:rsidRDefault="00B50050" w:rsidP="0088127C">
            <w:pPr>
              <w:pStyle w:val="OtherTableBody"/>
            </w:pPr>
            <w:r>
              <w:t>JUGI</w:t>
            </w:r>
          </w:p>
        </w:tc>
        <w:tc>
          <w:tcPr>
            <w:tcW w:w="4200" w:type="dxa"/>
          </w:tcPr>
          <w:p w14:paraId="4119F1D6" w14:textId="77777777" w:rsidR="00B50050" w:rsidRDefault="00B50050" w:rsidP="0088127C">
            <w:pPr>
              <w:pStyle w:val="OtherTableBody"/>
            </w:pPr>
            <w:r>
              <w:t>Jugular, Internal</w:t>
            </w:r>
          </w:p>
        </w:tc>
      </w:tr>
      <w:tr w:rsidR="00B50050" w14:paraId="2CF13791" w14:textId="77777777" w:rsidTr="00195548">
        <w:tc>
          <w:tcPr>
            <w:tcW w:w="600" w:type="dxa"/>
          </w:tcPr>
          <w:p w14:paraId="35C79EA7" w14:textId="77777777" w:rsidR="00B50050" w:rsidRDefault="00B50050" w:rsidP="0088127C">
            <w:pPr>
              <w:pStyle w:val="OtherTableBody"/>
            </w:pPr>
          </w:p>
        </w:tc>
        <w:tc>
          <w:tcPr>
            <w:tcW w:w="600" w:type="dxa"/>
          </w:tcPr>
          <w:p w14:paraId="461E2AA2" w14:textId="77777777" w:rsidR="00B50050" w:rsidRDefault="00B50050" w:rsidP="0088127C">
            <w:pPr>
              <w:pStyle w:val="OtherTableBody"/>
            </w:pPr>
            <w:r>
              <w:t>0550</w:t>
            </w:r>
          </w:p>
        </w:tc>
        <w:tc>
          <w:tcPr>
            <w:tcW w:w="2600" w:type="dxa"/>
          </w:tcPr>
          <w:p w14:paraId="0E566B03" w14:textId="77777777" w:rsidR="00B50050" w:rsidRDefault="00B50050" w:rsidP="0088127C">
            <w:pPr>
              <w:pStyle w:val="OtherTableBody"/>
            </w:pPr>
          </w:p>
        </w:tc>
        <w:tc>
          <w:tcPr>
            <w:tcW w:w="1400" w:type="dxa"/>
          </w:tcPr>
          <w:p w14:paraId="2454039F" w14:textId="77777777" w:rsidR="00B50050" w:rsidRDefault="00B50050" w:rsidP="0088127C">
            <w:pPr>
              <w:pStyle w:val="OtherTableBody"/>
            </w:pPr>
            <w:r>
              <w:t>KIDNÂ </w:t>
            </w:r>
          </w:p>
        </w:tc>
        <w:tc>
          <w:tcPr>
            <w:tcW w:w="4200" w:type="dxa"/>
          </w:tcPr>
          <w:p w14:paraId="461BA0B6" w14:textId="77777777" w:rsidR="00B50050" w:rsidRDefault="00B50050" w:rsidP="0088127C">
            <w:pPr>
              <w:pStyle w:val="OtherTableBody"/>
            </w:pPr>
            <w:r>
              <w:t>Kidney</w:t>
            </w:r>
          </w:p>
        </w:tc>
      </w:tr>
      <w:tr w:rsidR="00B50050" w14:paraId="309125D2" w14:textId="77777777" w:rsidTr="00195548">
        <w:tc>
          <w:tcPr>
            <w:tcW w:w="600" w:type="dxa"/>
          </w:tcPr>
          <w:p w14:paraId="3CED7A29" w14:textId="77777777" w:rsidR="00B50050" w:rsidRDefault="00B50050" w:rsidP="0088127C">
            <w:pPr>
              <w:pStyle w:val="OtherTableBody"/>
            </w:pPr>
          </w:p>
        </w:tc>
        <w:tc>
          <w:tcPr>
            <w:tcW w:w="600" w:type="dxa"/>
          </w:tcPr>
          <w:p w14:paraId="7D74517B" w14:textId="77777777" w:rsidR="00B50050" w:rsidRDefault="00B50050" w:rsidP="0088127C">
            <w:pPr>
              <w:pStyle w:val="OtherTableBody"/>
            </w:pPr>
            <w:r>
              <w:t>0550</w:t>
            </w:r>
          </w:p>
        </w:tc>
        <w:tc>
          <w:tcPr>
            <w:tcW w:w="2600" w:type="dxa"/>
          </w:tcPr>
          <w:p w14:paraId="7266CCAC" w14:textId="77777777" w:rsidR="00B50050" w:rsidRDefault="00B50050" w:rsidP="0088127C">
            <w:pPr>
              <w:pStyle w:val="OtherTableBody"/>
            </w:pPr>
          </w:p>
        </w:tc>
        <w:tc>
          <w:tcPr>
            <w:tcW w:w="1400" w:type="dxa"/>
          </w:tcPr>
          <w:p w14:paraId="6CC6DF63" w14:textId="77777777" w:rsidR="00B50050" w:rsidRDefault="00B50050" w:rsidP="0088127C">
            <w:pPr>
              <w:pStyle w:val="OtherTableBody"/>
            </w:pPr>
            <w:r>
              <w:t>KNEE</w:t>
            </w:r>
          </w:p>
        </w:tc>
        <w:tc>
          <w:tcPr>
            <w:tcW w:w="4200" w:type="dxa"/>
          </w:tcPr>
          <w:p w14:paraId="2474D160" w14:textId="77777777" w:rsidR="00B50050" w:rsidRDefault="00B50050" w:rsidP="0088127C">
            <w:pPr>
              <w:pStyle w:val="OtherTableBody"/>
            </w:pPr>
            <w:r>
              <w:t>Knee</w:t>
            </w:r>
          </w:p>
        </w:tc>
      </w:tr>
      <w:tr w:rsidR="00B50050" w14:paraId="5BC3A2F4" w14:textId="77777777" w:rsidTr="00195548">
        <w:tc>
          <w:tcPr>
            <w:tcW w:w="600" w:type="dxa"/>
          </w:tcPr>
          <w:p w14:paraId="4B64A9E0" w14:textId="77777777" w:rsidR="00B50050" w:rsidRDefault="00B50050" w:rsidP="0088127C">
            <w:pPr>
              <w:pStyle w:val="OtherTableBody"/>
            </w:pPr>
          </w:p>
        </w:tc>
        <w:tc>
          <w:tcPr>
            <w:tcW w:w="600" w:type="dxa"/>
          </w:tcPr>
          <w:p w14:paraId="6FD5E63E" w14:textId="77777777" w:rsidR="00B50050" w:rsidRDefault="00B50050" w:rsidP="0088127C">
            <w:pPr>
              <w:pStyle w:val="OtherTableBody"/>
            </w:pPr>
            <w:r>
              <w:t>0550</w:t>
            </w:r>
          </w:p>
        </w:tc>
        <w:tc>
          <w:tcPr>
            <w:tcW w:w="2600" w:type="dxa"/>
          </w:tcPr>
          <w:p w14:paraId="7BEEB9A1" w14:textId="77777777" w:rsidR="00B50050" w:rsidRDefault="00B50050" w:rsidP="0088127C">
            <w:pPr>
              <w:pStyle w:val="OtherTableBody"/>
            </w:pPr>
          </w:p>
        </w:tc>
        <w:tc>
          <w:tcPr>
            <w:tcW w:w="1400" w:type="dxa"/>
          </w:tcPr>
          <w:p w14:paraId="10543EEA" w14:textId="77777777" w:rsidR="00B50050" w:rsidRDefault="00B50050" w:rsidP="0088127C">
            <w:pPr>
              <w:pStyle w:val="OtherTableBody"/>
            </w:pPr>
            <w:r>
              <w:t>KNEEF</w:t>
            </w:r>
          </w:p>
        </w:tc>
        <w:tc>
          <w:tcPr>
            <w:tcW w:w="4200" w:type="dxa"/>
          </w:tcPr>
          <w:p w14:paraId="0AFE605E" w14:textId="77777777" w:rsidR="00B50050" w:rsidRDefault="00B50050" w:rsidP="0088127C">
            <w:pPr>
              <w:pStyle w:val="OtherTableBody"/>
            </w:pPr>
            <w:r>
              <w:t>Knee Fluid</w:t>
            </w:r>
          </w:p>
        </w:tc>
      </w:tr>
      <w:tr w:rsidR="00B50050" w14:paraId="71A9CB32" w14:textId="77777777" w:rsidTr="00195548">
        <w:tc>
          <w:tcPr>
            <w:tcW w:w="600" w:type="dxa"/>
          </w:tcPr>
          <w:p w14:paraId="7B4F5C4E" w14:textId="77777777" w:rsidR="00B50050" w:rsidRDefault="00B50050" w:rsidP="0088127C">
            <w:pPr>
              <w:pStyle w:val="OtherTableBody"/>
            </w:pPr>
          </w:p>
        </w:tc>
        <w:tc>
          <w:tcPr>
            <w:tcW w:w="600" w:type="dxa"/>
          </w:tcPr>
          <w:p w14:paraId="2E950B3B" w14:textId="77777777" w:rsidR="00B50050" w:rsidRDefault="00B50050" w:rsidP="0088127C">
            <w:pPr>
              <w:pStyle w:val="OtherTableBody"/>
            </w:pPr>
            <w:r>
              <w:t>0550</w:t>
            </w:r>
          </w:p>
        </w:tc>
        <w:tc>
          <w:tcPr>
            <w:tcW w:w="2600" w:type="dxa"/>
          </w:tcPr>
          <w:p w14:paraId="26DCA9AE" w14:textId="77777777" w:rsidR="00B50050" w:rsidRDefault="00B50050" w:rsidP="0088127C">
            <w:pPr>
              <w:pStyle w:val="OtherTableBody"/>
            </w:pPr>
          </w:p>
        </w:tc>
        <w:tc>
          <w:tcPr>
            <w:tcW w:w="1400" w:type="dxa"/>
          </w:tcPr>
          <w:p w14:paraId="7A664A7B" w14:textId="77777777" w:rsidR="00B50050" w:rsidRDefault="00B50050" w:rsidP="0088127C">
            <w:pPr>
              <w:pStyle w:val="OtherTableBody"/>
            </w:pPr>
            <w:r>
              <w:t>KNEEJ</w:t>
            </w:r>
          </w:p>
        </w:tc>
        <w:tc>
          <w:tcPr>
            <w:tcW w:w="4200" w:type="dxa"/>
          </w:tcPr>
          <w:p w14:paraId="41443B75" w14:textId="77777777" w:rsidR="00B50050" w:rsidRDefault="00B50050" w:rsidP="0088127C">
            <w:pPr>
              <w:pStyle w:val="OtherTableBody"/>
            </w:pPr>
            <w:r>
              <w:t>Knee Joint</w:t>
            </w:r>
          </w:p>
        </w:tc>
      </w:tr>
      <w:tr w:rsidR="00B50050" w14:paraId="35926D2D" w14:textId="77777777" w:rsidTr="00195548">
        <w:tc>
          <w:tcPr>
            <w:tcW w:w="600" w:type="dxa"/>
          </w:tcPr>
          <w:p w14:paraId="19E5393F" w14:textId="77777777" w:rsidR="00B50050" w:rsidRDefault="00B50050" w:rsidP="0088127C">
            <w:pPr>
              <w:pStyle w:val="OtherTableBody"/>
            </w:pPr>
          </w:p>
        </w:tc>
        <w:tc>
          <w:tcPr>
            <w:tcW w:w="600" w:type="dxa"/>
          </w:tcPr>
          <w:p w14:paraId="09D1F7F0" w14:textId="77777777" w:rsidR="00B50050" w:rsidRDefault="00B50050" w:rsidP="0088127C">
            <w:pPr>
              <w:pStyle w:val="OtherTableBody"/>
            </w:pPr>
            <w:r>
              <w:t>0550</w:t>
            </w:r>
          </w:p>
        </w:tc>
        <w:tc>
          <w:tcPr>
            <w:tcW w:w="2600" w:type="dxa"/>
          </w:tcPr>
          <w:p w14:paraId="572161B1" w14:textId="77777777" w:rsidR="00B50050" w:rsidRDefault="00B50050" w:rsidP="0088127C">
            <w:pPr>
              <w:pStyle w:val="OtherTableBody"/>
            </w:pPr>
          </w:p>
        </w:tc>
        <w:tc>
          <w:tcPr>
            <w:tcW w:w="1400" w:type="dxa"/>
          </w:tcPr>
          <w:p w14:paraId="36ADA349" w14:textId="77777777" w:rsidR="00B50050" w:rsidRDefault="00B50050" w:rsidP="0088127C">
            <w:pPr>
              <w:pStyle w:val="OtherTableBody"/>
            </w:pPr>
            <w:r>
              <w:t>LABIA</w:t>
            </w:r>
          </w:p>
        </w:tc>
        <w:tc>
          <w:tcPr>
            <w:tcW w:w="4200" w:type="dxa"/>
          </w:tcPr>
          <w:p w14:paraId="3E5DF525" w14:textId="77777777" w:rsidR="00B50050" w:rsidRDefault="00B50050" w:rsidP="0088127C">
            <w:pPr>
              <w:pStyle w:val="OtherTableBody"/>
            </w:pPr>
            <w:r>
              <w:t>Labia</w:t>
            </w:r>
          </w:p>
        </w:tc>
      </w:tr>
      <w:tr w:rsidR="00B50050" w14:paraId="1916937D" w14:textId="77777777" w:rsidTr="00195548">
        <w:tc>
          <w:tcPr>
            <w:tcW w:w="600" w:type="dxa"/>
          </w:tcPr>
          <w:p w14:paraId="4D731DEE" w14:textId="77777777" w:rsidR="00B50050" w:rsidRDefault="00B50050" w:rsidP="0088127C">
            <w:pPr>
              <w:pStyle w:val="OtherTableBody"/>
            </w:pPr>
          </w:p>
        </w:tc>
        <w:tc>
          <w:tcPr>
            <w:tcW w:w="600" w:type="dxa"/>
          </w:tcPr>
          <w:p w14:paraId="54501158" w14:textId="77777777" w:rsidR="00B50050" w:rsidRDefault="00B50050" w:rsidP="0088127C">
            <w:pPr>
              <w:pStyle w:val="OtherTableBody"/>
            </w:pPr>
            <w:r>
              <w:t>0550</w:t>
            </w:r>
          </w:p>
        </w:tc>
        <w:tc>
          <w:tcPr>
            <w:tcW w:w="2600" w:type="dxa"/>
          </w:tcPr>
          <w:p w14:paraId="1EB64DAA" w14:textId="77777777" w:rsidR="00B50050" w:rsidRDefault="00B50050" w:rsidP="0088127C">
            <w:pPr>
              <w:pStyle w:val="OtherTableBody"/>
            </w:pPr>
          </w:p>
        </w:tc>
        <w:tc>
          <w:tcPr>
            <w:tcW w:w="1400" w:type="dxa"/>
          </w:tcPr>
          <w:p w14:paraId="52CE2D6D" w14:textId="77777777" w:rsidR="00B50050" w:rsidRDefault="00B50050" w:rsidP="0088127C">
            <w:pPr>
              <w:pStyle w:val="OtherTableBody"/>
            </w:pPr>
            <w:r>
              <w:t>LABMA</w:t>
            </w:r>
          </w:p>
        </w:tc>
        <w:tc>
          <w:tcPr>
            <w:tcW w:w="4200" w:type="dxa"/>
          </w:tcPr>
          <w:p w14:paraId="4AB1910E" w14:textId="77777777" w:rsidR="00B50050" w:rsidRDefault="00B50050" w:rsidP="0088127C">
            <w:pPr>
              <w:pStyle w:val="OtherTableBody"/>
            </w:pPr>
            <w:r>
              <w:t>Labia Majora</w:t>
            </w:r>
          </w:p>
        </w:tc>
      </w:tr>
      <w:tr w:rsidR="00B50050" w14:paraId="23A59CC1" w14:textId="77777777" w:rsidTr="00195548">
        <w:tc>
          <w:tcPr>
            <w:tcW w:w="600" w:type="dxa"/>
          </w:tcPr>
          <w:p w14:paraId="1224EE3E" w14:textId="77777777" w:rsidR="00B50050" w:rsidRDefault="00B50050" w:rsidP="0088127C">
            <w:pPr>
              <w:pStyle w:val="OtherTableBody"/>
            </w:pPr>
          </w:p>
        </w:tc>
        <w:tc>
          <w:tcPr>
            <w:tcW w:w="600" w:type="dxa"/>
          </w:tcPr>
          <w:p w14:paraId="2DD46D1B" w14:textId="77777777" w:rsidR="00B50050" w:rsidRDefault="00B50050" w:rsidP="0088127C">
            <w:pPr>
              <w:pStyle w:val="OtherTableBody"/>
            </w:pPr>
            <w:r>
              <w:t>0550</w:t>
            </w:r>
          </w:p>
        </w:tc>
        <w:tc>
          <w:tcPr>
            <w:tcW w:w="2600" w:type="dxa"/>
          </w:tcPr>
          <w:p w14:paraId="496A8192" w14:textId="77777777" w:rsidR="00B50050" w:rsidRDefault="00B50050" w:rsidP="0088127C">
            <w:pPr>
              <w:pStyle w:val="OtherTableBody"/>
            </w:pPr>
          </w:p>
        </w:tc>
        <w:tc>
          <w:tcPr>
            <w:tcW w:w="1400" w:type="dxa"/>
          </w:tcPr>
          <w:p w14:paraId="15F992F0" w14:textId="77777777" w:rsidR="00B50050" w:rsidRDefault="00B50050" w:rsidP="0088127C">
            <w:pPr>
              <w:pStyle w:val="OtherTableBody"/>
            </w:pPr>
            <w:r>
              <w:t>LABMI</w:t>
            </w:r>
          </w:p>
        </w:tc>
        <w:tc>
          <w:tcPr>
            <w:tcW w:w="4200" w:type="dxa"/>
          </w:tcPr>
          <w:p w14:paraId="2286ACF3" w14:textId="77777777" w:rsidR="00B50050" w:rsidRDefault="00B50050" w:rsidP="0088127C">
            <w:pPr>
              <w:pStyle w:val="OtherTableBody"/>
            </w:pPr>
            <w:r>
              <w:t>Labia Minora</w:t>
            </w:r>
          </w:p>
        </w:tc>
      </w:tr>
      <w:tr w:rsidR="00B50050" w14:paraId="1C6EE246" w14:textId="77777777" w:rsidTr="00195548">
        <w:tc>
          <w:tcPr>
            <w:tcW w:w="600" w:type="dxa"/>
          </w:tcPr>
          <w:p w14:paraId="237B4D9D" w14:textId="77777777" w:rsidR="00B50050" w:rsidRDefault="00B50050" w:rsidP="0088127C">
            <w:pPr>
              <w:pStyle w:val="OtherTableBody"/>
            </w:pPr>
          </w:p>
        </w:tc>
        <w:tc>
          <w:tcPr>
            <w:tcW w:w="600" w:type="dxa"/>
          </w:tcPr>
          <w:p w14:paraId="4C5D4E09" w14:textId="77777777" w:rsidR="00B50050" w:rsidRDefault="00B50050" w:rsidP="0088127C">
            <w:pPr>
              <w:pStyle w:val="OtherTableBody"/>
            </w:pPr>
            <w:r>
              <w:t>0550</w:t>
            </w:r>
          </w:p>
        </w:tc>
        <w:tc>
          <w:tcPr>
            <w:tcW w:w="2600" w:type="dxa"/>
          </w:tcPr>
          <w:p w14:paraId="32878C7B" w14:textId="77777777" w:rsidR="00B50050" w:rsidRDefault="00B50050" w:rsidP="0088127C">
            <w:pPr>
              <w:pStyle w:val="OtherTableBody"/>
            </w:pPr>
          </w:p>
        </w:tc>
        <w:tc>
          <w:tcPr>
            <w:tcW w:w="1400" w:type="dxa"/>
          </w:tcPr>
          <w:p w14:paraId="15252307" w14:textId="77777777" w:rsidR="00B50050" w:rsidRDefault="00B50050" w:rsidP="0088127C">
            <w:pPr>
              <w:pStyle w:val="OtherTableBody"/>
            </w:pPr>
            <w:r>
              <w:t>LACRI</w:t>
            </w:r>
          </w:p>
        </w:tc>
        <w:tc>
          <w:tcPr>
            <w:tcW w:w="4200" w:type="dxa"/>
          </w:tcPr>
          <w:p w14:paraId="4CBD7CF0" w14:textId="77777777" w:rsidR="00B50050" w:rsidRDefault="00B50050" w:rsidP="0088127C">
            <w:pPr>
              <w:pStyle w:val="OtherTableBody"/>
            </w:pPr>
            <w:r>
              <w:t>Lacrimal</w:t>
            </w:r>
          </w:p>
        </w:tc>
      </w:tr>
      <w:tr w:rsidR="00B50050" w14:paraId="168BD8BE" w14:textId="77777777" w:rsidTr="00195548">
        <w:tc>
          <w:tcPr>
            <w:tcW w:w="600" w:type="dxa"/>
          </w:tcPr>
          <w:p w14:paraId="64EB5E29" w14:textId="77777777" w:rsidR="00B50050" w:rsidRDefault="00B50050" w:rsidP="0088127C">
            <w:pPr>
              <w:pStyle w:val="OtherTableBody"/>
            </w:pPr>
          </w:p>
        </w:tc>
        <w:tc>
          <w:tcPr>
            <w:tcW w:w="600" w:type="dxa"/>
          </w:tcPr>
          <w:p w14:paraId="348836B8" w14:textId="77777777" w:rsidR="00B50050" w:rsidRDefault="00B50050" w:rsidP="0088127C">
            <w:pPr>
              <w:pStyle w:val="OtherTableBody"/>
            </w:pPr>
            <w:r>
              <w:t>0550</w:t>
            </w:r>
          </w:p>
        </w:tc>
        <w:tc>
          <w:tcPr>
            <w:tcW w:w="2600" w:type="dxa"/>
          </w:tcPr>
          <w:p w14:paraId="68A7F2EE" w14:textId="77777777" w:rsidR="00B50050" w:rsidRDefault="00B50050" w:rsidP="0088127C">
            <w:pPr>
              <w:pStyle w:val="OtherTableBody"/>
            </w:pPr>
          </w:p>
        </w:tc>
        <w:tc>
          <w:tcPr>
            <w:tcW w:w="1400" w:type="dxa"/>
          </w:tcPr>
          <w:p w14:paraId="0E1F763F" w14:textId="77777777" w:rsidR="00B50050" w:rsidRDefault="00B50050" w:rsidP="0088127C">
            <w:pPr>
              <w:pStyle w:val="OtherTableBody"/>
            </w:pPr>
            <w:r>
              <w:t>LAM</w:t>
            </w:r>
          </w:p>
        </w:tc>
        <w:tc>
          <w:tcPr>
            <w:tcW w:w="4200" w:type="dxa"/>
          </w:tcPr>
          <w:p w14:paraId="680803EF" w14:textId="77777777" w:rsidR="00B50050" w:rsidRDefault="00B50050" w:rsidP="0088127C">
            <w:pPr>
              <w:pStyle w:val="OtherTableBody"/>
            </w:pPr>
            <w:r>
              <w:t>Lamella</w:t>
            </w:r>
          </w:p>
        </w:tc>
      </w:tr>
      <w:tr w:rsidR="00B50050" w14:paraId="171C416C" w14:textId="77777777" w:rsidTr="00195548">
        <w:tc>
          <w:tcPr>
            <w:tcW w:w="600" w:type="dxa"/>
          </w:tcPr>
          <w:p w14:paraId="0E06C09A" w14:textId="77777777" w:rsidR="00B50050" w:rsidRDefault="00B50050" w:rsidP="0088127C">
            <w:pPr>
              <w:pStyle w:val="OtherTableBody"/>
            </w:pPr>
          </w:p>
        </w:tc>
        <w:tc>
          <w:tcPr>
            <w:tcW w:w="600" w:type="dxa"/>
          </w:tcPr>
          <w:p w14:paraId="341783AD" w14:textId="77777777" w:rsidR="00B50050" w:rsidRDefault="00B50050" w:rsidP="0088127C">
            <w:pPr>
              <w:pStyle w:val="OtherTableBody"/>
            </w:pPr>
            <w:r>
              <w:t>0550</w:t>
            </w:r>
          </w:p>
        </w:tc>
        <w:tc>
          <w:tcPr>
            <w:tcW w:w="2600" w:type="dxa"/>
          </w:tcPr>
          <w:p w14:paraId="05235260" w14:textId="77777777" w:rsidR="00B50050" w:rsidRDefault="00B50050" w:rsidP="0088127C">
            <w:pPr>
              <w:pStyle w:val="OtherTableBody"/>
            </w:pPr>
          </w:p>
        </w:tc>
        <w:tc>
          <w:tcPr>
            <w:tcW w:w="1400" w:type="dxa"/>
          </w:tcPr>
          <w:p w14:paraId="371BEE23" w14:textId="77777777" w:rsidR="00B50050" w:rsidRDefault="00B50050" w:rsidP="0088127C">
            <w:pPr>
              <w:pStyle w:val="OtherTableBody"/>
            </w:pPr>
            <w:r>
              <w:t>LARYN</w:t>
            </w:r>
          </w:p>
        </w:tc>
        <w:tc>
          <w:tcPr>
            <w:tcW w:w="4200" w:type="dxa"/>
          </w:tcPr>
          <w:p w14:paraId="458B9692" w14:textId="77777777" w:rsidR="00B50050" w:rsidRDefault="00B50050" w:rsidP="0088127C">
            <w:pPr>
              <w:pStyle w:val="OtherTableBody"/>
            </w:pPr>
            <w:r>
              <w:t>Larynx</w:t>
            </w:r>
          </w:p>
        </w:tc>
      </w:tr>
      <w:tr w:rsidR="00B50050" w14:paraId="03EDF7D5" w14:textId="77777777" w:rsidTr="00195548">
        <w:tc>
          <w:tcPr>
            <w:tcW w:w="600" w:type="dxa"/>
          </w:tcPr>
          <w:p w14:paraId="320692AB" w14:textId="77777777" w:rsidR="00B50050" w:rsidRDefault="00B50050" w:rsidP="0088127C">
            <w:pPr>
              <w:pStyle w:val="OtherTableBody"/>
            </w:pPr>
          </w:p>
        </w:tc>
        <w:tc>
          <w:tcPr>
            <w:tcW w:w="600" w:type="dxa"/>
          </w:tcPr>
          <w:p w14:paraId="41357A12" w14:textId="77777777" w:rsidR="00B50050" w:rsidRDefault="00B50050" w:rsidP="0088127C">
            <w:pPr>
              <w:pStyle w:val="OtherTableBody"/>
            </w:pPr>
            <w:r>
              <w:t>0550</w:t>
            </w:r>
          </w:p>
        </w:tc>
        <w:tc>
          <w:tcPr>
            <w:tcW w:w="2600" w:type="dxa"/>
          </w:tcPr>
          <w:p w14:paraId="3B98D71C" w14:textId="77777777" w:rsidR="00B50050" w:rsidRDefault="00B50050" w:rsidP="0088127C">
            <w:pPr>
              <w:pStyle w:val="OtherTableBody"/>
            </w:pPr>
          </w:p>
        </w:tc>
        <w:tc>
          <w:tcPr>
            <w:tcW w:w="1400" w:type="dxa"/>
          </w:tcPr>
          <w:p w14:paraId="71812D74" w14:textId="77777777" w:rsidR="00B50050" w:rsidRDefault="00B50050" w:rsidP="0088127C">
            <w:pPr>
              <w:pStyle w:val="OtherTableBody"/>
            </w:pPr>
            <w:r>
              <w:t>LEG</w:t>
            </w:r>
          </w:p>
        </w:tc>
        <w:tc>
          <w:tcPr>
            <w:tcW w:w="4200" w:type="dxa"/>
          </w:tcPr>
          <w:p w14:paraId="03B9A4A5" w14:textId="77777777" w:rsidR="00B50050" w:rsidRDefault="00B50050" w:rsidP="0088127C">
            <w:pPr>
              <w:pStyle w:val="OtherTableBody"/>
            </w:pPr>
            <w:r>
              <w:t>Leg</w:t>
            </w:r>
          </w:p>
        </w:tc>
      </w:tr>
      <w:tr w:rsidR="00B50050" w14:paraId="656F07EC" w14:textId="77777777" w:rsidTr="00195548">
        <w:tc>
          <w:tcPr>
            <w:tcW w:w="600" w:type="dxa"/>
          </w:tcPr>
          <w:p w14:paraId="5B494818" w14:textId="77777777" w:rsidR="00B50050" w:rsidRDefault="00B50050" w:rsidP="0088127C">
            <w:pPr>
              <w:pStyle w:val="OtherTableBody"/>
            </w:pPr>
          </w:p>
        </w:tc>
        <w:tc>
          <w:tcPr>
            <w:tcW w:w="600" w:type="dxa"/>
          </w:tcPr>
          <w:p w14:paraId="255FB6E2" w14:textId="77777777" w:rsidR="00B50050" w:rsidRDefault="00B50050" w:rsidP="0088127C">
            <w:pPr>
              <w:pStyle w:val="OtherTableBody"/>
            </w:pPr>
            <w:r>
              <w:t>0550</w:t>
            </w:r>
          </w:p>
        </w:tc>
        <w:tc>
          <w:tcPr>
            <w:tcW w:w="2600" w:type="dxa"/>
          </w:tcPr>
          <w:p w14:paraId="63F7C0BC" w14:textId="77777777" w:rsidR="00B50050" w:rsidRDefault="00B50050" w:rsidP="0088127C">
            <w:pPr>
              <w:pStyle w:val="OtherTableBody"/>
            </w:pPr>
          </w:p>
        </w:tc>
        <w:tc>
          <w:tcPr>
            <w:tcW w:w="1400" w:type="dxa"/>
          </w:tcPr>
          <w:p w14:paraId="32A9D4D3" w14:textId="77777777" w:rsidR="00B50050" w:rsidRDefault="00B50050" w:rsidP="0088127C">
            <w:pPr>
              <w:pStyle w:val="OtherTableBody"/>
            </w:pPr>
            <w:r>
              <w:t>LENS</w:t>
            </w:r>
          </w:p>
        </w:tc>
        <w:tc>
          <w:tcPr>
            <w:tcW w:w="4200" w:type="dxa"/>
          </w:tcPr>
          <w:p w14:paraId="3856650A" w14:textId="77777777" w:rsidR="00B50050" w:rsidRDefault="00B50050" w:rsidP="0088127C">
            <w:pPr>
              <w:pStyle w:val="OtherTableBody"/>
            </w:pPr>
            <w:r>
              <w:t>Lens</w:t>
            </w:r>
          </w:p>
        </w:tc>
      </w:tr>
      <w:tr w:rsidR="00B50050" w14:paraId="41DE72C6" w14:textId="77777777" w:rsidTr="00195548">
        <w:tc>
          <w:tcPr>
            <w:tcW w:w="600" w:type="dxa"/>
          </w:tcPr>
          <w:p w14:paraId="6F8FDA06" w14:textId="77777777" w:rsidR="00B50050" w:rsidRDefault="00B50050" w:rsidP="0088127C">
            <w:pPr>
              <w:pStyle w:val="OtherTableBody"/>
            </w:pPr>
          </w:p>
        </w:tc>
        <w:tc>
          <w:tcPr>
            <w:tcW w:w="600" w:type="dxa"/>
          </w:tcPr>
          <w:p w14:paraId="7CAC0A98" w14:textId="77777777" w:rsidR="00B50050" w:rsidRDefault="00B50050" w:rsidP="0088127C">
            <w:pPr>
              <w:pStyle w:val="OtherTableBody"/>
            </w:pPr>
            <w:r>
              <w:t>0550</w:t>
            </w:r>
          </w:p>
        </w:tc>
        <w:tc>
          <w:tcPr>
            <w:tcW w:w="2600" w:type="dxa"/>
          </w:tcPr>
          <w:p w14:paraId="6F1F5124" w14:textId="77777777" w:rsidR="00B50050" w:rsidRDefault="00B50050" w:rsidP="0088127C">
            <w:pPr>
              <w:pStyle w:val="OtherTableBody"/>
            </w:pPr>
          </w:p>
        </w:tc>
        <w:tc>
          <w:tcPr>
            <w:tcW w:w="1400" w:type="dxa"/>
          </w:tcPr>
          <w:p w14:paraId="1F78CFE3" w14:textId="77777777" w:rsidR="00B50050" w:rsidRDefault="00B50050" w:rsidP="0088127C">
            <w:pPr>
              <w:pStyle w:val="OtherTableBody"/>
            </w:pPr>
            <w:r>
              <w:t>LING</w:t>
            </w:r>
          </w:p>
        </w:tc>
        <w:tc>
          <w:tcPr>
            <w:tcW w:w="4200" w:type="dxa"/>
          </w:tcPr>
          <w:p w14:paraId="78CBEA0A" w14:textId="77777777" w:rsidR="00B50050" w:rsidRDefault="00B50050" w:rsidP="0088127C">
            <w:pPr>
              <w:pStyle w:val="OtherTableBody"/>
            </w:pPr>
            <w:r>
              <w:t>Lingual</w:t>
            </w:r>
          </w:p>
        </w:tc>
      </w:tr>
      <w:tr w:rsidR="00B50050" w14:paraId="4DBB3CFC" w14:textId="77777777" w:rsidTr="00195548">
        <w:tc>
          <w:tcPr>
            <w:tcW w:w="600" w:type="dxa"/>
          </w:tcPr>
          <w:p w14:paraId="0DE5FA90" w14:textId="77777777" w:rsidR="00B50050" w:rsidRDefault="00B50050" w:rsidP="0088127C">
            <w:pPr>
              <w:pStyle w:val="OtherTableBody"/>
            </w:pPr>
          </w:p>
        </w:tc>
        <w:tc>
          <w:tcPr>
            <w:tcW w:w="600" w:type="dxa"/>
          </w:tcPr>
          <w:p w14:paraId="4ACA179D" w14:textId="77777777" w:rsidR="00B50050" w:rsidRDefault="00B50050" w:rsidP="0088127C">
            <w:pPr>
              <w:pStyle w:val="OtherTableBody"/>
            </w:pPr>
            <w:r>
              <w:t>0550</w:t>
            </w:r>
          </w:p>
        </w:tc>
        <w:tc>
          <w:tcPr>
            <w:tcW w:w="2600" w:type="dxa"/>
          </w:tcPr>
          <w:p w14:paraId="45F8CFCE" w14:textId="77777777" w:rsidR="00B50050" w:rsidRDefault="00B50050" w:rsidP="0088127C">
            <w:pPr>
              <w:pStyle w:val="OtherTableBody"/>
            </w:pPr>
          </w:p>
        </w:tc>
        <w:tc>
          <w:tcPr>
            <w:tcW w:w="1400" w:type="dxa"/>
          </w:tcPr>
          <w:p w14:paraId="7548EFA5" w14:textId="77777777" w:rsidR="00B50050" w:rsidRDefault="00B50050" w:rsidP="0088127C">
            <w:pPr>
              <w:pStyle w:val="OtherTableBody"/>
            </w:pPr>
            <w:r>
              <w:t>LINGU</w:t>
            </w:r>
          </w:p>
        </w:tc>
        <w:tc>
          <w:tcPr>
            <w:tcW w:w="4200" w:type="dxa"/>
          </w:tcPr>
          <w:p w14:paraId="0A1E76AB" w14:textId="77777777" w:rsidR="00B50050" w:rsidRDefault="00B50050" w:rsidP="0088127C">
            <w:pPr>
              <w:pStyle w:val="OtherTableBody"/>
            </w:pPr>
            <w:r>
              <w:t>Lingula</w:t>
            </w:r>
          </w:p>
        </w:tc>
      </w:tr>
      <w:tr w:rsidR="00B50050" w14:paraId="203647AB" w14:textId="77777777" w:rsidTr="00195548">
        <w:tc>
          <w:tcPr>
            <w:tcW w:w="600" w:type="dxa"/>
          </w:tcPr>
          <w:p w14:paraId="231F7899" w14:textId="77777777" w:rsidR="00B50050" w:rsidRDefault="00B50050" w:rsidP="0088127C">
            <w:pPr>
              <w:pStyle w:val="OtherTableBody"/>
            </w:pPr>
          </w:p>
        </w:tc>
        <w:tc>
          <w:tcPr>
            <w:tcW w:w="600" w:type="dxa"/>
          </w:tcPr>
          <w:p w14:paraId="09625263" w14:textId="77777777" w:rsidR="00B50050" w:rsidRDefault="00B50050" w:rsidP="0088127C">
            <w:pPr>
              <w:pStyle w:val="OtherTableBody"/>
            </w:pPr>
            <w:r>
              <w:t>0550</w:t>
            </w:r>
          </w:p>
        </w:tc>
        <w:tc>
          <w:tcPr>
            <w:tcW w:w="2600" w:type="dxa"/>
          </w:tcPr>
          <w:p w14:paraId="1BFF5A69" w14:textId="77777777" w:rsidR="00B50050" w:rsidRDefault="00B50050" w:rsidP="0088127C">
            <w:pPr>
              <w:pStyle w:val="OtherTableBody"/>
            </w:pPr>
          </w:p>
        </w:tc>
        <w:tc>
          <w:tcPr>
            <w:tcW w:w="1400" w:type="dxa"/>
          </w:tcPr>
          <w:p w14:paraId="2E3C3BB2" w14:textId="77777777" w:rsidR="00B50050" w:rsidRDefault="00B50050" w:rsidP="0088127C">
            <w:pPr>
              <w:pStyle w:val="OtherTableBody"/>
            </w:pPr>
            <w:r>
              <w:t>LIP</w:t>
            </w:r>
          </w:p>
        </w:tc>
        <w:tc>
          <w:tcPr>
            <w:tcW w:w="4200" w:type="dxa"/>
          </w:tcPr>
          <w:p w14:paraId="57CAF56D" w14:textId="77777777" w:rsidR="00B50050" w:rsidRDefault="00B50050" w:rsidP="0088127C">
            <w:pPr>
              <w:pStyle w:val="OtherTableBody"/>
            </w:pPr>
            <w:r>
              <w:t>Lip</w:t>
            </w:r>
          </w:p>
        </w:tc>
      </w:tr>
      <w:tr w:rsidR="00B50050" w14:paraId="2A5926B8" w14:textId="77777777" w:rsidTr="00195548">
        <w:tc>
          <w:tcPr>
            <w:tcW w:w="600" w:type="dxa"/>
          </w:tcPr>
          <w:p w14:paraId="5D682244" w14:textId="77777777" w:rsidR="00B50050" w:rsidRDefault="00B50050" w:rsidP="0088127C">
            <w:pPr>
              <w:pStyle w:val="OtherTableBody"/>
            </w:pPr>
          </w:p>
        </w:tc>
        <w:tc>
          <w:tcPr>
            <w:tcW w:w="600" w:type="dxa"/>
          </w:tcPr>
          <w:p w14:paraId="7EF77EEA" w14:textId="77777777" w:rsidR="00B50050" w:rsidRDefault="00B50050" w:rsidP="0088127C">
            <w:pPr>
              <w:pStyle w:val="OtherTableBody"/>
            </w:pPr>
            <w:r>
              <w:t>0550</w:t>
            </w:r>
          </w:p>
        </w:tc>
        <w:tc>
          <w:tcPr>
            <w:tcW w:w="2600" w:type="dxa"/>
          </w:tcPr>
          <w:p w14:paraId="77CCCCA4" w14:textId="77777777" w:rsidR="00B50050" w:rsidRDefault="00B50050" w:rsidP="0088127C">
            <w:pPr>
              <w:pStyle w:val="OtherTableBody"/>
            </w:pPr>
          </w:p>
        </w:tc>
        <w:tc>
          <w:tcPr>
            <w:tcW w:w="1400" w:type="dxa"/>
          </w:tcPr>
          <w:p w14:paraId="06D3B6AD" w14:textId="77777777" w:rsidR="00B50050" w:rsidRDefault="00B50050" w:rsidP="0088127C">
            <w:pPr>
              <w:pStyle w:val="OtherTableBody"/>
            </w:pPr>
            <w:r>
              <w:t>LIVER</w:t>
            </w:r>
          </w:p>
        </w:tc>
        <w:tc>
          <w:tcPr>
            <w:tcW w:w="4200" w:type="dxa"/>
          </w:tcPr>
          <w:p w14:paraId="0313D182" w14:textId="77777777" w:rsidR="00B50050" w:rsidRDefault="00B50050" w:rsidP="0088127C">
            <w:pPr>
              <w:pStyle w:val="OtherTableBody"/>
            </w:pPr>
            <w:r>
              <w:t>Liver</w:t>
            </w:r>
          </w:p>
        </w:tc>
      </w:tr>
      <w:tr w:rsidR="00B50050" w14:paraId="295C79AF" w14:textId="77777777" w:rsidTr="00195548">
        <w:tc>
          <w:tcPr>
            <w:tcW w:w="600" w:type="dxa"/>
          </w:tcPr>
          <w:p w14:paraId="392F270E" w14:textId="77777777" w:rsidR="00B50050" w:rsidRDefault="00B50050" w:rsidP="0088127C">
            <w:pPr>
              <w:pStyle w:val="OtherTableBody"/>
            </w:pPr>
          </w:p>
        </w:tc>
        <w:tc>
          <w:tcPr>
            <w:tcW w:w="600" w:type="dxa"/>
          </w:tcPr>
          <w:p w14:paraId="60FA1621" w14:textId="77777777" w:rsidR="00B50050" w:rsidRDefault="00B50050" w:rsidP="0088127C">
            <w:pPr>
              <w:pStyle w:val="OtherTableBody"/>
            </w:pPr>
            <w:r>
              <w:t>0550</w:t>
            </w:r>
          </w:p>
        </w:tc>
        <w:tc>
          <w:tcPr>
            <w:tcW w:w="2600" w:type="dxa"/>
          </w:tcPr>
          <w:p w14:paraId="752FEC37" w14:textId="77777777" w:rsidR="00B50050" w:rsidRDefault="00B50050" w:rsidP="0088127C">
            <w:pPr>
              <w:pStyle w:val="OtherTableBody"/>
            </w:pPr>
          </w:p>
        </w:tc>
        <w:tc>
          <w:tcPr>
            <w:tcW w:w="1400" w:type="dxa"/>
          </w:tcPr>
          <w:p w14:paraId="4A860054" w14:textId="77777777" w:rsidR="00B50050" w:rsidRDefault="00B50050" w:rsidP="0088127C">
            <w:pPr>
              <w:pStyle w:val="OtherTableBody"/>
            </w:pPr>
            <w:r>
              <w:t>LMN</w:t>
            </w:r>
          </w:p>
        </w:tc>
        <w:tc>
          <w:tcPr>
            <w:tcW w:w="4200" w:type="dxa"/>
          </w:tcPr>
          <w:p w14:paraId="11C76438" w14:textId="77777777" w:rsidR="00B50050" w:rsidRDefault="00B50050" w:rsidP="0088127C">
            <w:pPr>
              <w:pStyle w:val="OtherTableBody"/>
            </w:pPr>
            <w:r>
              <w:t>Lumen</w:t>
            </w:r>
          </w:p>
        </w:tc>
      </w:tr>
      <w:tr w:rsidR="00B50050" w14:paraId="1B8D0C68" w14:textId="77777777" w:rsidTr="00195548">
        <w:tc>
          <w:tcPr>
            <w:tcW w:w="600" w:type="dxa"/>
          </w:tcPr>
          <w:p w14:paraId="5BB4F109" w14:textId="77777777" w:rsidR="00B50050" w:rsidRDefault="00B50050" w:rsidP="0088127C">
            <w:pPr>
              <w:pStyle w:val="OtherTableBody"/>
            </w:pPr>
          </w:p>
        </w:tc>
        <w:tc>
          <w:tcPr>
            <w:tcW w:w="600" w:type="dxa"/>
          </w:tcPr>
          <w:p w14:paraId="478FC487" w14:textId="77777777" w:rsidR="00B50050" w:rsidRDefault="00B50050" w:rsidP="0088127C">
            <w:pPr>
              <w:pStyle w:val="OtherTableBody"/>
            </w:pPr>
            <w:r>
              <w:t>0550</w:t>
            </w:r>
          </w:p>
        </w:tc>
        <w:tc>
          <w:tcPr>
            <w:tcW w:w="2600" w:type="dxa"/>
          </w:tcPr>
          <w:p w14:paraId="71735C36" w14:textId="77777777" w:rsidR="00B50050" w:rsidRDefault="00B50050" w:rsidP="0088127C">
            <w:pPr>
              <w:pStyle w:val="OtherTableBody"/>
            </w:pPr>
          </w:p>
        </w:tc>
        <w:tc>
          <w:tcPr>
            <w:tcW w:w="1400" w:type="dxa"/>
          </w:tcPr>
          <w:p w14:paraId="71A57668" w14:textId="77777777" w:rsidR="00B50050" w:rsidRDefault="00B50050" w:rsidP="0088127C">
            <w:pPr>
              <w:pStyle w:val="OtherTableBody"/>
            </w:pPr>
            <w:r>
              <w:t>LN</w:t>
            </w:r>
          </w:p>
        </w:tc>
        <w:tc>
          <w:tcPr>
            <w:tcW w:w="4200" w:type="dxa"/>
          </w:tcPr>
          <w:p w14:paraId="73BC581B" w14:textId="77777777" w:rsidR="00B50050" w:rsidRDefault="00B50050" w:rsidP="0088127C">
            <w:pPr>
              <w:pStyle w:val="OtherTableBody"/>
            </w:pPr>
            <w:r>
              <w:t>Lymph Node</w:t>
            </w:r>
          </w:p>
        </w:tc>
      </w:tr>
      <w:tr w:rsidR="00B50050" w14:paraId="0AE430BF" w14:textId="77777777" w:rsidTr="00195548">
        <w:tc>
          <w:tcPr>
            <w:tcW w:w="600" w:type="dxa"/>
          </w:tcPr>
          <w:p w14:paraId="0D21AA5B" w14:textId="77777777" w:rsidR="00B50050" w:rsidRDefault="00B50050" w:rsidP="0088127C">
            <w:pPr>
              <w:pStyle w:val="OtherTableBody"/>
            </w:pPr>
          </w:p>
        </w:tc>
        <w:tc>
          <w:tcPr>
            <w:tcW w:w="600" w:type="dxa"/>
          </w:tcPr>
          <w:p w14:paraId="5F911DDA" w14:textId="77777777" w:rsidR="00B50050" w:rsidRDefault="00B50050" w:rsidP="0088127C">
            <w:pPr>
              <w:pStyle w:val="OtherTableBody"/>
            </w:pPr>
            <w:r>
              <w:t>0550</w:t>
            </w:r>
          </w:p>
        </w:tc>
        <w:tc>
          <w:tcPr>
            <w:tcW w:w="2600" w:type="dxa"/>
          </w:tcPr>
          <w:p w14:paraId="5D332842" w14:textId="77777777" w:rsidR="00B50050" w:rsidRDefault="00B50050" w:rsidP="0088127C">
            <w:pPr>
              <w:pStyle w:val="OtherTableBody"/>
            </w:pPr>
          </w:p>
        </w:tc>
        <w:tc>
          <w:tcPr>
            <w:tcW w:w="1400" w:type="dxa"/>
          </w:tcPr>
          <w:p w14:paraId="0E9C53AE" w14:textId="77777777" w:rsidR="00B50050" w:rsidRDefault="00B50050" w:rsidP="0088127C">
            <w:pPr>
              <w:pStyle w:val="OtherTableBody"/>
            </w:pPr>
            <w:r>
              <w:t>LNG</w:t>
            </w:r>
          </w:p>
        </w:tc>
        <w:tc>
          <w:tcPr>
            <w:tcW w:w="4200" w:type="dxa"/>
          </w:tcPr>
          <w:p w14:paraId="1E42FCAD" w14:textId="77777777" w:rsidR="00B50050" w:rsidRDefault="00B50050" w:rsidP="0088127C">
            <w:pPr>
              <w:pStyle w:val="OtherTableBody"/>
            </w:pPr>
            <w:r>
              <w:t>Lymph Node, Groin</w:t>
            </w:r>
          </w:p>
        </w:tc>
      </w:tr>
      <w:tr w:rsidR="00B50050" w14:paraId="174F5F3A" w14:textId="77777777" w:rsidTr="00195548">
        <w:tc>
          <w:tcPr>
            <w:tcW w:w="600" w:type="dxa"/>
          </w:tcPr>
          <w:p w14:paraId="6F2ED631" w14:textId="77777777" w:rsidR="00B50050" w:rsidRDefault="00B50050" w:rsidP="0088127C">
            <w:pPr>
              <w:pStyle w:val="OtherTableBody"/>
            </w:pPr>
          </w:p>
        </w:tc>
        <w:tc>
          <w:tcPr>
            <w:tcW w:w="600" w:type="dxa"/>
          </w:tcPr>
          <w:p w14:paraId="72DC0897" w14:textId="77777777" w:rsidR="00B50050" w:rsidRDefault="00B50050" w:rsidP="0088127C">
            <w:pPr>
              <w:pStyle w:val="OtherTableBody"/>
            </w:pPr>
            <w:r>
              <w:t>0550</w:t>
            </w:r>
          </w:p>
        </w:tc>
        <w:tc>
          <w:tcPr>
            <w:tcW w:w="2600" w:type="dxa"/>
          </w:tcPr>
          <w:p w14:paraId="7E426D2E" w14:textId="77777777" w:rsidR="00B50050" w:rsidRDefault="00B50050" w:rsidP="0088127C">
            <w:pPr>
              <w:pStyle w:val="OtherTableBody"/>
            </w:pPr>
          </w:p>
        </w:tc>
        <w:tc>
          <w:tcPr>
            <w:tcW w:w="1400" w:type="dxa"/>
          </w:tcPr>
          <w:p w14:paraId="5563864E" w14:textId="77777777" w:rsidR="00B50050" w:rsidRDefault="00B50050" w:rsidP="0088127C">
            <w:pPr>
              <w:pStyle w:val="OtherTableBody"/>
            </w:pPr>
            <w:r>
              <w:t>LOBE</w:t>
            </w:r>
          </w:p>
        </w:tc>
        <w:tc>
          <w:tcPr>
            <w:tcW w:w="4200" w:type="dxa"/>
          </w:tcPr>
          <w:p w14:paraId="66243D45" w14:textId="77777777" w:rsidR="00B50050" w:rsidRDefault="00B50050" w:rsidP="0088127C">
            <w:pPr>
              <w:pStyle w:val="OtherTableBody"/>
            </w:pPr>
            <w:r>
              <w:t>Lobe</w:t>
            </w:r>
          </w:p>
        </w:tc>
      </w:tr>
      <w:tr w:rsidR="00B50050" w14:paraId="23E89ADF" w14:textId="77777777" w:rsidTr="00195548">
        <w:tc>
          <w:tcPr>
            <w:tcW w:w="600" w:type="dxa"/>
          </w:tcPr>
          <w:p w14:paraId="5B0501C5" w14:textId="77777777" w:rsidR="00B50050" w:rsidRDefault="00B50050" w:rsidP="0088127C">
            <w:pPr>
              <w:pStyle w:val="OtherTableBody"/>
            </w:pPr>
          </w:p>
        </w:tc>
        <w:tc>
          <w:tcPr>
            <w:tcW w:w="600" w:type="dxa"/>
          </w:tcPr>
          <w:p w14:paraId="6A21CA44" w14:textId="77777777" w:rsidR="00B50050" w:rsidRDefault="00B50050" w:rsidP="0088127C">
            <w:pPr>
              <w:pStyle w:val="OtherTableBody"/>
            </w:pPr>
            <w:r>
              <w:t>0550</w:t>
            </w:r>
          </w:p>
        </w:tc>
        <w:tc>
          <w:tcPr>
            <w:tcW w:w="2600" w:type="dxa"/>
          </w:tcPr>
          <w:p w14:paraId="2D597B87" w14:textId="77777777" w:rsidR="00B50050" w:rsidRDefault="00B50050" w:rsidP="0088127C">
            <w:pPr>
              <w:pStyle w:val="OtherTableBody"/>
            </w:pPr>
          </w:p>
        </w:tc>
        <w:tc>
          <w:tcPr>
            <w:tcW w:w="1400" w:type="dxa"/>
          </w:tcPr>
          <w:p w14:paraId="5CE4C84D" w14:textId="77777777" w:rsidR="00B50050" w:rsidRDefault="00B50050" w:rsidP="0088127C">
            <w:pPr>
              <w:pStyle w:val="OtherTableBody"/>
            </w:pPr>
            <w:r>
              <w:t>LOCH</w:t>
            </w:r>
          </w:p>
        </w:tc>
        <w:tc>
          <w:tcPr>
            <w:tcW w:w="4200" w:type="dxa"/>
          </w:tcPr>
          <w:p w14:paraId="4FE51F24" w14:textId="77777777" w:rsidR="00B50050" w:rsidRDefault="00B50050" w:rsidP="0088127C">
            <w:pPr>
              <w:pStyle w:val="OtherTableBody"/>
            </w:pPr>
            <w:r>
              <w:t>Lochia</w:t>
            </w:r>
          </w:p>
        </w:tc>
      </w:tr>
      <w:tr w:rsidR="00B50050" w14:paraId="742B9BA0" w14:textId="77777777" w:rsidTr="00195548">
        <w:tc>
          <w:tcPr>
            <w:tcW w:w="600" w:type="dxa"/>
          </w:tcPr>
          <w:p w14:paraId="2D8A1AFB" w14:textId="77777777" w:rsidR="00B50050" w:rsidRDefault="00B50050" w:rsidP="0088127C">
            <w:pPr>
              <w:pStyle w:val="OtherTableBody"/>
            </w:pPr>
          </w:p>
        </w:tc>
        <w:tc>
          <w:tcPr>
            <w:tcW w:w="600" w:type="dxa"/>
          </w:tcPr>
          <w:p w14:paraId="2639CAFA" w14:textId="77777777" w:rsidR="00B50050" w:rsidRDefault="00B50050" w:rsidP="0088127C">
            <w:pPr>
              <w:pStyle w:val="OtherTableBody"/>
            </w:pPr>
            <w:r>
              <w:t>0550</w:t>
            </w:r>
          </w:p>
        </w:tc>
        <w:tc>
          <w:tcPr>
            <w:tcW w:w="2600" w:type="dxa"/>
          </w:tcPr>
          <w:p w14:paraId="122CB0B7" w14:textId="77777777" w:rsidR="00B50050" w:rsidRDefault="00B50050" w:rsidP="0088127C">
            <w:pPr>
              <w:pStyle w:val="OtherTableBody"/>
            </w:pPr>
          </w:p>
        </w:tc>
        <w:tc>
          <w:tcPr>
            <w:tcW w:w="1400" w:type="dxa"/>
          </w:tcPr>
          <w:p w14:paraId="5784126D" w14:textId="77777777" w:rsidR="00B50050" w:rsidRDefault="00B50050" w:rsidP="0088127C">
            <w:pPr>
              <w:pStyle w:val="OtherTableBody"/>
            </w:pPr>
            <w:r>
              <w:t>LUMBA</w:t>
            </w:r>
          </w:p>
        </w:tc>
        <w:tc>
          <w:tcPr>
            <w:tcW w:w="4200" w:type="dxa"/>
          </w:tcPr>
          <w:p w14:paraId="00C3D76A" w14:textId="77777777" w:rsidR="00B50050" w:rsidRDefault="00B50050" w:rsidP="0088127C">
            <w:pPr>
              <w:pStyle w:val="OtherTableBody"/>
            </w:pPr>
            <w:r>
              <w:t>Lumbar</w:t>
            </w:r>
          </w:p>
        </w:tc>
      </w:tr>
      <w:tr w:rsidR="00B50050" w14:paraId="45D0573E" w14:textId="77777777" w:rsidTr="00195548">
        <w:tc>
          <w:tcPr>
            <w:tcW w:w="600" w:type="dxa"/>
          </w:tcPr>
          <w:p w14:paraId="47FE4A14" w14:textId="77777777" w:rsidR="00B50050" w:rsidRDefault="00B50050" w:rsidP="0088127C">
            <w:pPr>
              <w:pStyle w:val="OtherTableBody"/>
            </w:pPr>
          </w:p>
        </w:tc>
        <w:tc>
          <w:tcPr>
            <w:tcW w:w="600" w:type="dxa"/>
          </w:tcPr>
          <w:p w14:paraId="016CB783" w14:textId="77777777" w:rsidR="00B50050" w:rsidRDefault="00B50050" w:rsidP="0088127C">
            <w:pPr>
              <w:pStyle w:val="OtherTableBody"/>
            </w:pPr>
            <w:r>
              <w:t>0550</w:t>
            </w:r>
          </w:p>
        </w:tc>
        <w:tc>
          <w:tcPr>
            <w:tcW w:w="2600" w:type="dxa"/>
          </w:tcPr>
          <w:p w14:paraId="42C8D2B0" w14:textId="77777777" w:rsidR="00B50050" w:rsidRDefault="00B50050" w:rsidP="0088127C">
            <w:pPr>
              <w:pStyle w:val="OtherTableBody"/>
            </w:pPr>
          </w:p>
        </w:tc>
        <w:tc>
          <w:tcPr>
            <w:tcW w:w="1400" w:type="dxa"/>
          </w:tcPr>
          <w:p w14:paraId="2D478953" w14:textId="77777777" w:rsidR="00B50050" w:rsidRDefault="00B50050" w:rsidP="0088127C">
            <w:pPr>
              <w:pStyle w:val="OtherTableBody"/>
            </w:pPr>
            <w:r>
              <w:t>LUNG</w:t>
            </w:r>
          </w:p>
        </w:tc>
        <w:tc>
          <w:tcPr>
            <w:tcW w:w="4200" w:type="dxa"/>
          </w:tcPr>
          <w:p w14:paraId="2C6BFCDC" w14:textId="77777777" w:rsidR="00B50050" w:rsidRDefault="00B50050" w:rsidP="0088127C">
            <w:pPr>
              <w:pStyle w:val="OtherTableBody"/>
            </w:pPr>
            <w:r>
              <w:t>Lung</w:t>
            </w:r>
          </w:p>
        </w:tc>
      </w:tr>
      <w:tr w:rsidR="00B50050" w14:paraId="0F9C52DB" w14:textId="77777777" w:rsidTr="00195548">
        <w:tc>
          <w:tcPr>
            <w:tcW w:w="600" w:type="dxa"/>
          </w:tcPr>
          <w:p w14:paraId="64AFBEC3" w14:textId="77777777" w:rsidR="00B50050" w:rsidRDefault="00B50050" w:rsidP="0088127C">
            <w:pPr>
              <w:pStyle w:val="OtherTableBody"/>
            </w:pPr>
          </w:p>
        </w:tc>
        <w:tc>
          <w:tcPr>
            <w:tcW w:w="600" w:type="dxa"/>
          </w:tcPr>
          <w:p w14:paraId="4536257E" w14:textId="77777777" w:rsidR="00B50050" w:rsidRDefault="00B50050" w:rsidP="0088127C">
            <w:pPr>
              <w:pStyle w:val="OtherTableBody"/>
            </w:pPr>
            <w:r>
              <w:t>0550</w:t>
            </w:r>
          </w:p>
        </w:tc>
        <w:tc>
          <w:tcPr>
            <w:tcW w:w="2600" w:type="dxa"/>
          </w:tcPr>
          <w:p w14:paraId="494926C5" w14:textId="77777777" w:rsidR="00B50050" w:rsidRDefault="00B50050" w:rsidP="0088127C">
            <w:pPr>
              <w:pStyle w:val="OtherTableBody"/>
            </w:pPr>
          </w:p>
        </w:tc>
        <w:tc>
          <w:tcPr>
            <w:tcW w:w="1400" w:type="dxa"/>
          </w:tcPr>
          <w:p w14:paraId="16611ECC" w14:textId="77777777" w:rsidR="00B50050" w:rsidRDefault="00B50050" w:rsidP="0088127C">
            <w:pPr>
              <w:pStyle w:val="OtherTableBody"/>
            </w:pPr>
            <w:r>
              <w:t>LYM</w:t>
            </w:r>
          </w:p>
        </w:tc>
        <w:tc>
          <w:tcPr>
            <w:tcW w:w="4200" w:type="dxa"/>
          </w:tcPr>
          <w:p w14:paraId="26E739AC" w14:textId="77777777" w:rsidR="00B50050" w:rsidRDefault="00B50050" w:rsidP="0088127C">
            <w:pPr>
              <w:pStyle w:val="OtherTableBody"/>
            </w:pPr>
            <w:r>
              <w:t>Lymphocytes</w:t>
            </w:r>
          </w:p>
        </w:tc>
      </w:tr>
      <w:tr w:rsidR="00B50050" w14:paraId="51DD0841" w14:textId="77777777" w:rsidTr="00195548">
        <w:tc>
          <w:tcPr>
            <w:tcW w:w="600" w:type="dxa"/>
          </w:tcPr>
          <w:p w14:paraId="7B234717" w14:textId="77777777" w:rsidR="00B50050" w:rsidRDefault="00B50050" w:rsidP="0088127C">
            <w:pPr>
              <w:pStyle w:val="OtherTableBody"/>
            </w:pPr>
          </w:p>
        </w:tc>
        <w:tc>
          <w:tcPr>
            <w:tcW w:w="600" w:type="dxa"/>
          </w:tcPr>
          <w:p w14:paraId="136B2BA7" w14:textId="77777777" w:rsidR="00B50050" w:rsidRDefault="00B50050" w:rsidP="0088127C">
            <w:pPr>
              <w:pStyle w:val="OtherTableBody"/>
            </w:pPr>
            <w:r>
              <w:t>0550</w:t>
            </w:r>
          </w:p>
        </w:tc>
        <w:tc>
          <w:tcPr>
            <w:tcW w:w="2600" w:type="dxa"/>
          </w:tcPr>
          <w:p w14:paraId="11766788" w14:textId="77777777" w:rsidR="00B50050" w:rsidRDefault="00B50050" w:rsidP="0088127C">
            <w:pPr>
              <w:pStyle w:val="OtherTableBody"/>
            </w:pPr>
          </w:p>
        </w:tc>
        <w:tc>
          <w:tcPr>
            <w:tcW w:w="1400" w:type="dxa"/>
          </w:tcPr>
          <w:p w14:paraId="066E9949" w14:textId="77777777" w:rsidR="00B50050" w:rsidRDefault="00B50050" w:rsidP="0088127C">
            <w:pPr>
              <w:pStyle w:val="OtherTableBody"/>
            </w:pPr>
            <w:r>
              <w:t>MAC</w:t>
            </w:r>
          </w:p>
        </w:tc>
        <w:tc>
          <w:tcPr>
            <w:tcW w:w="4200" w:type="dxa"/>
          </w:tcPr>
          <w:p w14:paraId="5BFB46EE" w14:textId="77777777" w:rsidR="00B50050" w:rsidRDefault="00B50050" w:rsidP="0088127C">
            <w:pPr>
              <w:pStyle w:val="OtherTableBody"/>
            </w:pPr>
            <w:r>
              <w:t>Macrophages</w:t>
            </w:r>
          </w:p>
        </w:tc>
      </w:tr>
      <w:tr w:rsidR="00B50050" w14:paraId="4C062F05" w14:textId="77777777" w:rsidTr="00195548">
        <w:tc>
          <w:tcPr>
            <w:tcW w:w="600" w:type="dxa"/>
          </w:tcPr>
          <w:p w14:paraId="27927FC1" w14:textId="77777777" w:rsidR="00B50050" w:rsidRDefault="00B50050" w:rsidP="0088127C">
            <w:pPr>
              <w:pStyle w:val="OtherTableBody"/>
            </w:pPr>
          </w:p>
        </w:tc>
        <w:tc>
          <w:tcPr>
            <w:tcW w:w="600" w:type="dxa"/>
          </w:tcPr>
          <w:p w14:paraId="3A3BD64C" w14:textId="77777777" w:rsidR="00B50050" w:rsidRDefault="00B50050" w:rsidP="0088127C">
            <w:pPr>
              <w:pStyle w:val="OtherTableBody"/>
            </w:pPr>
            <w:r>
              <w:t>0550</w:t>
            </w:r>
          </w:p>
        </w:tc>
        <w:tc>
          <w:tcPr>
            <w:tcW w:w="2600" w:type="dxa"/>
          </w:tcPr>
          <w:p w14:paraId="2498EA84" w14:textId="77777777" w:rsidR="00B50050" w:rsidRDefault="00B50050" w:rsidP="0088127C">
            <w:pPr>
              <w:pStyle w:val="OtherTableBody"/>
            </w:pPr>
          </w:p>
        </w:tc>
        <w:tc>
          <w:tcPr>
            <w:tcW w:w="1400" w:type="dxa"/>
          </w:tcPr>
          <w:p w14:paraId="196999AE" w14:textId="77777777" w:rsidR="00B50050" w:rsidRDefault="00B50050" w:rsidP="0088127C">
            <w:pPr>
              <w:pStyle w:val="OtherTableBody"/>
            </w:pPr>
            <w:r>
              <w:t>MALLE</w:t>
            </w:r>
          </w:p>
        </w:tc>
        <w:tc>
          <w:tcPr>
            <w:tcW w:w="4200" w:type="dxa"/>
          </w:tcPr>
          <w:p w14:paraId="033965E2" w14:textId="77777777" w:rsidR="00B50050" w:rsidRDefault="00B50050" w:rsidP="0088127C">
            <w:pPr>
              <w:pStyle w:val="OtherTableBody"/>
            </w:pPr>
            <w:r>
              <w:t>Malleolus</w:t>
            </w:r>
          </w:p>
        </w:tc>
      </w:tr>
      <w:tr w:rsidR="00B50050" w14:paraId="2C2626AB" w14:textId="77777777" w:rsidTr="00195548">
        <w:tc>
          <w:tcPr>
            <w:tcW w:w="600" w:type="dxa"/>
          </w:tcPr>
          <w:p w14:paraId="2446BB32" w14:textId="77777777" w:rsidR="00B50050" w:rsidRDefault="00B50050" w:rsidP="0088127C">
            <w:pPr>
              <w:pStyle w:val="OtherTableBody"/>
            </w:pPr>
          </w:p>
        </w:tc>
        <w:tc>
          <w:tcPr>
            <w:tcW w:w="600" w:type="dxa"/>
          </w:tcPr>
          <w:p w14:paraId="4888389E" w14:textId="77777777" w:rsidR="00B50050" w:rsidRDefault="00B50050" w:rsidP="0088127C">
            <w:pPr>
              <w:pStyle w:val="OtherTableBody"/>
            </w:pPr>
            <w:r>
              <w:t>0550</w:t>
            </w:r>
          </w:p>
        </w:tc>
        <w:tc>
          <w:tcPr>
            <w:tcW w:w="2600" w:type="dxa"/>
          </w:tcPr>
          <w:p w14:paraId="2CF0DBDE" w14:textId="77777777" w:rsidR="00B50050" w:rsidRDefault="00B50050" w:rsidP="0088127C">
            <w:pPr>
              <w:pStyle w:val="OtherTableBody"/>
            </w:pPr>
          </w:p>
        </w:tc>
        <w:tc>
          <w:tcPr>
            <w:tcW w:w="1400" w:type="dxa"/>
          </w:tcPr>
          <w:p w14:paraId="2F2F9EA7" w14:textId="77777777" w:rsidR="00B50050" w:rsidRDefault="00B50050" w:rsidP="0088127C">
            <w:pPr>
              <w:pStyle w:val="OtherTableBody"/>
            </w:pPr>
            <w:r>
              <w:t>MANDI</w:t>
            </w:r>
          </w:p>
        </w:tc>
        <w:tc>
          <w:tcPr>
            <w:tcW w:w="4200" w:type="dxa"/>
          </w:tcPr>
          <w:p w14:paraId="50E63FB0" w14:textId="77777777" w:rsidR="00B50050" w:rsidRDefault="00B50050" w:rsidP="0088127C">
            <w:pPr>
              <w:pStyle w:val="OtherTableBody"/>
            </w:pPr>
            <w:r>
              <w:t>Mandible/Mandibular</w:t>
            </w:r>
          </w:p>
        </w:tc>
      </w:tr>
      <w:tr w:rsidR="00B50050" w14:paraId="71039C11" w14:textId="77777777" w:rsidTr="00195548">
        <w:tc>
          <w:tcPr>
            <w:tcW w:w="600" w:type="dxa"/>
          </w:tcPr>
          <w:p w14:paraId="4EA63EE5" w14:textId="77777777" w:rsidR="00B50050" w:rsidRDefault="00B50050" w:rsidP="0088127C">
            <w:pPr>
              <w:pStyle w:val="OtherTableBody"/>
            </w:pPr>
          </w:p>
        </w:tc>
        <w:tc>
          <w:tcPr>
            <w:tcW w:w="600" w:type="dxa"/>
          </w:tcPr>
          <w:p w14:paraId="5AC7A9B0" w14:textId="77777777" w:rsidR="00B50050" w:rsidRDefault="00B50050" w:rsidP="0088127C">
            <w:pPr>
              <w:pStyle w:val="OtherTableBody"/>
            </w:pPr>
            <w:r>
              <w:t>0550</w:t>
            </w:r>
          </w:p>
        </w:tc>
        <w:tc>
          <w:tcPr>
            <w:tcW w:w="2600" w:type="dxa"/>
          </w:tcPr>
          <w:p w14:paraId="38C59E41" w14:textId="77777777" w:rsidR="00B50050" w:rsidRDefault="00B50050" w:rsidP="0088127C">
            <w:pPr>
              <w:pStyle w:val="OtherTableBody"/>
            </w:pPr>
          </w:p>
        </w:tc>
        <w:tc>
          <w:tcPr>
            <w:tcW w:w="1400" w:type="dxa"/>
          </w:tcPr>
          <w:p w14:paraId="1054EAE0" w14:textId="77777777" w:rsidR="00B50050" w:rsidRDefault="00B50050" w:rsidP="0088127C">
            <w:pPr>
              <w:pStyle w:val="OtherTableBody"/>
            </w:pPr>
            <w:r>
              <w:t>MAR</w:t>
            </w:r>
          </w:p>
        </w:tc>
        <w:tc>
          <w:tcPr>
            <w:tcW w:w="4200" w:type="dxa"/>
          </w:tcPr>
          <w:p w14:paraId="24C33CE3" w14:textId="77777777" w:rsidR="00B50050" w:rsidRDefault="00B50050" w:rsidP="0088127C">
            <w:pPr>
              <w:pStyle w:val="OtherTableBody"/>
            </w:pPr>
            <w:r>
              <w:t>Marrow</w:t>
            </w:r>
          </w:p>
        </w:tc>
      </w:tr>
      <w:tr w:rsidR="00B50050" w14:paraId="78B04C62" w14:textId="77777777" w:rsidTr="00195548">
        <w:tc>
          <w:tcPr>
            <w:tcW w:w="600" w:type="dxa"/>
          </w:tcPr>
          <w:p w14:paraId="32871C95" w14:textId="77777777" w:rsidR="00B50050" w:rsidRDefault="00B50050" w:rsidP="0088127C">
            <w:pPr>
              <w:pStyle w:val="OtherTableBody"/>
            </w:pPr>
          </w:p>
        </w:tc>
        <w:tc>
          <w:tcPr>
            <w:tcW w:w="600" w:type="dxa"/>
          </w:tcPr>
          <w:p w14:paraId="046042E5" w14:textId="77777777" w:rsidR="00B50050" w:rsidRDefault="00B50050" w:rsidP="0088127C">
            <w:pPr>
              <w:pStyle w:val="OtherTableBody"/>
            </w:pPr>
            <w:r>
              <w:t>0550</w:t>
            </w:r>
          </w:p>
        </w:tc>
        <w:tc>
          <w:tcPr>
            <w:tcW w:w="2600" w:type="dxa"/>
          </w:tcPr>
          <w:p w14:paraId="7BF2F898" w14:textId="77777777" w:rsidR="00B50050" w:rsidRDefault="00B50050" w:rsidP="0088127C">
            <w:pPr>
              <w:pStyle w:val="OtherTableBody"/>
            </w:pPr>
          </w:p>
        </w:tc>
        <w:tc>
          <w:tcPr>
            <w:tcW w:w="1400" w:type="dxa"/>
          </w:tcPr>
          <w:p w14:paraId="3337E245" w14:textId="77777777" w:rsidR="00B50050" w:rsidRDefault="00B50050" w:rsidP="0088127C">
            <w:pPr>
              <w:pStyle w:val="OtherTableBody"/>
            </w:pPr>
            <w:r>
              <w:t>MAST</w:t>
            </w:r>
          </w:p>
        </w:tc>
        <w:tc>
          <w:tcPr>
            <w:tcW w:w="4200" w:type="dxa"/>
          </w:tcPr>
          <w:p w14:paraId="01F03F12" w14:textId="77777777" w:rsidR="00B50050" w:rsidRDefault="00B50050" w:rsidP="0088127C">
            <w:pPr>
              <w:pStyle w:val="OtherTableBody"/>
            </w:pPr>
            <w:r>
              <w:t>Mastoid</w:t>
            </w:r>
          </w:p>
        </w:tc>
      </w:tr>
      <w:tr w:rsidR="00B50050" w14:paraId="64F976DE" w14:textId="77777777" w:rsidTr="00195548">
        <w:tc>
          <w:tcPr>
            <w:tcW w:w="600" w:type="dxa"/>
          </w:tcPr>
          <w:p w14:paraId="1E6F4A4F" w14:textId="77777777" w:rsidR="00B50050" w:rsidRDefault="00B50050" w:rsidP="0088127C">
            <w:pPr>
              <w:pStyle w:val="OtherTableBody"/>
            </w:pPr>
          </w:p>
        </w:tc>
        <w:tc>
          <w:tcPr>
            <w:tcW w:w="600" w:type="dxa"/>
          </w:tcPr>
          <w:p w14:paraId="2E828919" w14:textId="77777777" w:rsidR="00B50050" w:rsidRDefault="00B50050" w:rsidP="0088127C">
            <w:pPr>
              <w:pStyle w:val="OtherTableBody"/>
            </w:pPr>
            <w:r>
              <w:t>0550</w:t>
            </w:r>
          </w:p>
        </w:tc>
        <w:tc>
          <w:tcPr>
            <w:tcW w:w="2600" w:type="dxa"/>
          </w:tcPr>
          <w:p w14:paraId="60D25A19" w14:textId="77777777" w:rsidR="00B50050" w:rsidRDefault="00B50050" w:rsidP="0088127C">
            <w:pPr>
              <w:pStyle w:val="OtherTableBody"/>
            </w:pPr>
          </w:p>
        </w:tc>
        <w:tc>
          <w:tcPr>
            <w:tcW w:w="1400" w:type="dxa"/>
          </w:tcPr>
          <w:p w14:paraId="00D75F02" w14:textId="77777777" w:rsidR="00B50050" w:rsidRDefault="00B50050" w:rsidP="0088127C">
            <w:pPr>
              <w:pStyle w:val="OtherTableBody"/>
            </w:pPr>
            <w:r>
              <w:t>MAXIL</w:t>
            </w:r>
          </w:p>
        </w:tc>
        <w:tc>
          <w:tcPr>
            <w:tcW w:w="4200" w:type="dxa"/>
          </w:tcPr>
          <w:p w14:paraId="61646EBF" w14:textId="77777777" w:rsidR="00B50050" w:rsidRDefault="00B50050" w:rsidP="0088127C">
            <w:pPr>
              <w:pStyle w:val="OtherTableBody"/>
            </w:pPr>
            <w:r>
              <w:t>Maxilla/Maxillary</w:t>
            </w:r>
          </w:p>
        </w:tc>
      </w:tr>
      <w:tr w:rsidR="00B50050" w14:paraId="0312916E" w14:textId="77777777" w:rsidTr="00195548">
        <w:tc>
          <w:tcPr>
            <w:tcW w:w="600" w:type="dxa"/>
          </w:tcPr>
          <w:p w14:paraId="51521404" w14:textId="77777777" w:rsidR="00B50050" w:rsidRDefault="00B50050" w:rsidP="0088127C">
            <w:pPr>
              <w:pStyle w:val="OtherTableBody"/>
            </w:pPr>
          </w:p>
        </w:tc>
        <w:tc>
          <w:tcPr>
            <w:tcW w:w="600" w:type="dxa"/>
          </w:tcPr>
          <w:p w14:paraId="54D6B079" w14:textId="77777777" w:rsidR="00B50050" w:rsidRDefault="00B50050" w:rsidP="0088127C">
            <w:pPr>
              <w:pStyle w:val="OtherTableBody"/>
            </w:pPr>
            <w:r>
              <w:t>0550</w:t>
            </w:r>
          </w:p>
        </w:tc>
        <w:tc>
          <w:tcPr>
            <w:tcW w:w="2600" w:type="dxa"/>
          </w:tcPr>
          <w:p w14:paraId="4B3CF5B0" w14:textId="77777777" w:rsidR="00B50050" w:rsidRDefault="00B50050" w:rsidP="0088127C">
            <w:pPr>
              <w:pStyle w:val="OtherTableBody"/>
            </w:pPr>
          </w:p>
        </w:tc>
        <w:tc>
          <w:tcPr>
            <w:tcW w:w="1400" w:type="dxa"/>
          </w:tcPr>
          <w:p w14:paraId="7CAA31B5" w14:textId="77777777" w:rsidR="00B50050" w:rsidRDefault="00B50050" w:rsidP="0088127C">
            <w:pPr>
              <w:pStyle w:val="OtherTableBody"/>
            </w:pPr>
            <w:r>
              <w:t>MAXS</w:t>
            </w:r>
          </w:p>
        </w:tc>
        <w:tc>
          <w:tcPr>
            <w:tcW w:w="4200" w:type="dxa"/>
          </w:tcPr>
          <w:p w14:paraId="2841E59D" w14:textId="77777777" w:rsidR="00B50050" w:rsidRDefault="00B50050" w:rsidP="0088127C">
            <w:pPr>
              <w:pStyle w:val="OtherTableBody"/>
            </w:pPr>
            <w:r>
              <w:t>Maxillary Sinus</w:t>
            </w:r>
          </w:p>
        </w:tc>
      </w:tr>
      <w:tr w:rsidR="00B50050" w14:paraId="6A90F471" w14:textId="77777777" w:rsidTr="00195548">
        <w:tc>
          <w:tcPr>
            <w:tcW w:w="600" w:type="dxa"/>
          </w:tcPr>
          <w:p w14:paraId="7A61D0D2" w14:textId="77777777" w:rsidR="00B50050" w:rsidRDefault="00B50050" w:rsidP="0088127C">
            <w:pPr>
              <w:pStyle w:val="OtherTableBody"/>
            </w:pPr>
          </w:p>
        </w:tc>
        <w:tc>
          <w:tcPr>
            <w:tcW w:w="600" w:type="dxa"/>
          </w:tcPr>
          <w:p w14:paraId="1594FA69" w14:textId="77777777" w:rsidR="00B50050" w:rsidRDefault="00B50050" w:rsidP="0088127C">
            <w:pPr>
              <w:pStyle w:val="OtherTableBody"/>
            </w:pPr>
            <w:r>
              <w:t>0550</w:t>
            </w:r>
          </w:p>
        </w:tc>
        <w:tc>
          <w:tcPr>
            <w:tcW w:w="2600" w:type="dxa"/>
          </w:tcPr>
          <w:p w14:paraId="0F574AC4" w14:textId="77777777" w:rsidR="00B50050" w:rsidRDefault="00B50050" w:rsidP="0088127C">
            <w:pPr>
              <w:pStyle w:val="OtherTableBody"/>
            </w:pPr>
          </w:p>
        </w:tc>
        <w:tc>
          <w:tcPr>
            <w:tcW w:w="1400" w:type="dxa"/>
          </w:tcPr>
          <w:p w14:paraId="22DBF2A8" w14:textId="77777777" w:rsidR="00B50050" w:rsidRDefault="00B50050" w:rsidP="0088127C">
            <w:pPr>
              <w:pStyle w:val="OtherTableBody"/>
            </w:pPr>
            <w:r>
              <w:t>MEATU</w:t>
            </w:r>
          </w:p>
        </w:tc>
        <w:tc>
          <w:tcPr>
            <w:tcW w:w="4200" w:type="dxa"/>
          </w:tcPr>
          <w:p w14:paraId="6AF8EC5F" w14:textId="77777777" w:rsidR="00B50050" w:rsidRDefault="00B50050" w:rsidP="0088127C">
            <w:pPr>
              <w:pStyle w:val="OtherTableBody"/>
            </w:pPr>
            <w:r>
              <w:t>Meatus</w:t>
            </w:r>
          </w:p>
        </w:tc>
      </w:tr>
      <w:tr w:rsidR="00B50050" w14:paraId="1250BF21" w14:textId="77777777" w:rsidTr="00195548">
        <w:tc>
          <w:tcPr>
            <w:tcW w:w="600" w:type="dxa"/>
          </w:tcPr>
          <w:p w14:paraId="55FE7DAC" w14:textId="77777777" w:rsidR="00B50050" w:rsidRDefault="00B50050" w:rsidP="0088127C">
            <w:pPr>
              <w:pStyle w:val="OtherTableBody"/>
            </w:pPr>
          </w:p>
        </w:tc>
        <w:tc>
          <w:tcPr>
            <w:tcW w:w="600" w:type="dxa"/>
          </w:tcPr>
          <w:p w14:paraId="1F281B89" w14:textId="77777777" w:rsidR="00B50050" w:rsidRDefault="00B50050" w:rsidP="0088127C">
            <w:pPr>
              <w:pStyle w:val="OtherTableBody"/>
            </w:pPr>
            <w:r>
              <w:t>0550</w:t>
            </w:r>
          </w:p>
        </w:tc>
        <w:tc>
          <w:tcPr>
            <w:tcW w:w="2600" w:type="dxa"/>
          </w:tcPr>
          <w:p w14:paraId="60B50765" w14:textId="77777777" w:rsidR="00B50050" w:rsidRDefault="00B50050" w:rsidP="0088127C">
            <w:pPr>
              <w:pStyle w:val="OtherTableBody"/>
            </w:pPr>
          </w:p>
        </w:tc>
        <w:tc>
          <w:tcPr>
            <w:tcW w:w="1400" w:type="dxa"/>
          </w:tcPr>
          <w:p w14:paraId="1BE9A97A" w14:textId="77777777" w:rsidR="00B50050" w:rsidRDefault="00B50050" w:rsidP="0088127C">
            <w:pPr>
              <w:pStyle w:val="OtherTableBody"/>
            </w:pPr>
            <w:r>
              <w:t>MEC</w:t>
            </w:r>
          </w:p>
        </w:tc>
        <w:tc>
          <w:tcPr>
            <w:tcW w:w="4200" w:type="dxa"/>
          </w:tcPr>
          <w:p w14:paraId="6E17637E" w14:textId="77777777" w:rsidR="00B50050" w:rsidRDefault="00B50050" w:rsidP="0088127C">
            <w:pPr>
              <w:pStyle w:val="OtherTableBody"/>
            </w:pPr>
            <w:r>
              <w:t>Meconium</w:t>
            </w:r>
          </w:p>
        </w:tc>
      </w:tr>
      <w:tr w:rsidR="00B50050" w14:paraId="49BAE92F" w14:textId="77777777" w:rsidTr="00195548">
        <w:tc>
          <w:tcPr>
            <w:tcW w:w="600" w:type="dxa"/>
          </w:tcPr>
          <w:p w14:paraId="3EC10D43" w14:textId="77777777" w:rsidR="00B50050" w:rsidRDefault="00B50050" w:rsidP="0088127C">
            <w:pPr>
              <w:pStyle w:val="OtherTableBody"/>
            </w:pPr>
          </w:p>
        </w:tc>
        <w:tc>
          <w:tcPr>
            <w:tcW w:w="600" w:type="dxa"/>
          </w:tcPr>
          <w:p w14:paraId="0F2686A1" w14:textId="77777777" w:rsidR="00B50050" w:rsidRDefault="00B50050" w:rsidP="0088127C">
            <w:pPr>
              <w:pStyle w:val="OtherTableBody"/>
            </w:pPr>
            <w:r>
              <w:t>0550</w:t>
            </w:r>
          </w:p>
        </w:tc>
        <w:tc>
          <w:tcPr>
            <w:tcW w:w="2600" w:type="dxa"/>
          </w:tcPr>
          <w:p w14:paraId="5407864F" w14:textId="77777777" w:rsidR="00B50050" w:rsidRDefault="00B50050" w:rsidP="0088127C">
            <w:pPr>
              <w:pStyle w:val="OtherTableBody"/>
            </w:pPr>
          </w:p>
        </w:tc>
        <w:tc>
          <w:tcPr>
            <w:tcW w:w="1400" w:type="dxa"/>
          </w:tcPr>
          <w:p w14:paraId="3FB86AE7" w14:textId="77777777" w:rsidR="00B50050" w:rsidRDefault="00B50050" w:rsidP="0088127C">
            <w:pPr>
              <w:pStyle w:val="OtherTableBody"/>
            </w:pPr>
            <w:r>
              <w:t>MEDST</w:t>
            </w:r>
          </w:p>
        </w:tc>
        <w:tc>
          <w:tcPr>
            <w:tcW w:w="4200" w:type="dxa"/>
          </w:tcPr>
          <w:p w14:paraId="20E9F078" w14:textId="77777777" w:rsidR="00B50050" w:rsidRDefault="00B50050" w:rsidP="0088127C">
            <w:pPr>
              <w:pStyle w:val="OtherTableBody"/>
            </w:pPr>
            <w:r>
              <w:t>Mediastinum</w:t>
            </w:r>
          </w:p>
        </w:tc>
      </w:tr>
      <w:tr w:rsidR="00B50050" w14:paraId="589CC5DB" w14:textId="77777777" w:rsidTr="00195548">
        <w:tc>
          <w:tcPr>
            <w:tcW w:w="600" w:type="dxa"/>
          </w:tcPr>
          <w:p w14:paraId="229095C1" w14:textId="77777777" w:rsidR="00B50050" w:rsidRDefault="00B50050" w:rsidP="0088127C">
            <w:pPr>
              <w:pStyle w:val="OtherTableBody"/>
            </w:pPr>
          </w:p>
        </w:tc>
        <w:tc>
          <w:tcPr>
            <w:tcW w:w="600" w:type="dxa"/>
          </w:tcPr>
          <w:p w14:paraId="1FCDD340" w14:textId="77777777" w:rsidR="00B50050" w:rsidRDefault="00B50050" w:rsidP="0088127C">
            <w:pPr>
              <w:pStyle w:val="OtherTableBody"/>
            </w:pPr>
            <w:r>
              <w:t>0550</w:t>
            </w:r>
          </w:p>
        </w:tc>
        <w:tc>
          <w:tcPr>
            <w:tcW w:w="2600" w:type="dxa"/>
          </w:tcPr>
          <w:p w14:paraId="362DF253" w14:textId="77777777" w:rsidR="00B50050" w:rsidRDefault="00B50050" w:rsidP="0088127C">
            <w:pPr>
              <w:pStyle w:val="OtherTableBody"/>
            </w:pPr>
          </w:p>
        </w:tc>
        <w:tc>
          <w:tcPr>
            <w:tcW w:w="1400" w:type="dxa"/>
          </w:tcPr>
          <w:p w14:paraId="1BB63D36" w14:textId="77777777" w:rsidR="00B50050" w:rsidRDefault="00B50050" w:rsidP="0088127C">
            <w:pPr>
              <w:pStyle w:val="OtherTableBody"/>
            </w:pPr>
            <w:r>
              <w:t>MEDU</w:t>
            </w:r>
          </w:p>
        </w:tc>
        <w:tc>
          <w:tcPr>
            <w:tcW w:w="4200" w:type="dxa"/>
          </w:tcPr>
          <w:p w14:paraId="3956F90A" w14:textId="77777777" w:rsidR="00B50050" w:rsidRDefault="00B50050" w:rsidP="0088127C">
            <w:pPr>
              <w:pStyle w:val="OtherTableBody"/>
            </w:pPr>
            <w:r>
              <w:t>Medullary</w:t>
            </w:r>
          </w:p>
        </w:tc>
      </w:tr>
      <w:tr w:rsidR="00B50050" w14:paraId="21703060" w14:textId="77777777" w:rsidTr="00195548">
        <w:tc>
          <w:tcPr>
            <w:tcW w:w="600" w:type="dxa"/>
          </w:tcPr>
          <w:p w14:paraId="115F3881" w14:textId="77777777" w:rsidR="00B50050" w:rsidRDefault="00B50050" w:rsidP="0088127C">
            <w:pPr>
              <w:pStyle w:val="OtherTableBody"/>
            </w:pPr>
          </w:p>
        </w:tc>
        <w:tc>
          <w:tcPr>
            <w:tcW w:w="600" w:type="dxa"/>
          </w:tcPr>
          <w:p w14:paraId="0D076D74" w14:textId="77777777" w:rsidR="00B50050" w:rsidRDefault="00B50050" w:rsidP="0088127C">
            <w:pPr>
              <w:pStyle w:val="OtherTableBody"/>
            </w:pPr>
            <w:r>
              <w:t>0550</w:t>
            </w:r>
          </w:p>
        </w:tc>
        <w:tc>
          <w:tcPr>
            <w:tcW w:w="2600" w:type="dxa"/>
          </w:tcPr>
          <w:p w14:paraId="70FEC4A5" w14:textId="77777777" w:rsidR="00B50050" w:rsidRDefault="00B50050" w:rsidP="0088127C">
            <w:pPr>
              <w:pStyle w:val="OtherTableBody"/>
            </w:pPr>
          </w:p>
        </w:tc>
        <w:tc>
          <w:tcPr>
            <w:tcW w:w="1400" w:type="dxa"/>
          </w:tcPr>
          <w:p w14:paraId="78CACF0C" w14:textId="77777777" w:rsidR="00B50050" w:rsidRDefault="00B50050" w:rsidP="0088127C">
            <w:pPr>
              <w:pStyle w:val="OtherTableBody"/>
            </w:pPr>
            <w:r>
              <w:t>METAC</w:t>
            </w:r>
          </w:p>
        </w:tc>
        <w:tc>
          <w:tcPr>
            <w:tcW w:w="4200" w:type="dxa"/>
          </w:tcPr>
          <w:p w14:paraId="1775E8C9" w14:textId="77777777" w:rsidR="00B50050" w:rsidRDefault="00B50050" w:rsidP="0088127C">
            <w:pPr>
              <w:pStyle w:val="OtherTableBody"/>
            </w:pPr>
            <w:r>
              <w:t>Metacarpal</w:t>
            </w:r>
          </w:p>
        </w:tc>
      </w:tr>
      <w:tr w:rsidR="00B50050" w14:paraId="60F2FBBF" w14:textId="77777777" w:rsidTr="00195548">
        <w:tc>
          <w:tcPr>
            <w:tcW w:w="600" w:type="dxa"/>
          </w:tcPr>
          <w:p w14:paraId="67FCA60B" w14:textId="77777777" w:rsidR="00B50050" w:rsidRDefault="00B50050" w:rsidP="0088127C">
            <w:pPr>
              <w:pStyle w:val="OtherTableBody"/>
            </w:pPr>
          </w:p>
        </w:tc>
        <w:tc>
          <w:tcPr>
            <w:tcW w:w="600" w:type="dxa"/>
          </w:tcPr>
          <w:p w14:paraId="627AE5A9" w14:textId="77777777" w:rsidR="00B50050" w:rsidRDefault="00B50050" w:rsidP="0088127C">
            <w:pPr>
              <w:pStyle w:val="OtherTableBody"/>
            </w:pPr>
            <w:r>
              <w:t>0550</w:t>
            </w:r>
          </w:p>
        </w:tc>
        <w:tc>
          <w:tcPr>
            <w:tcW w:w="2600" w:type="dxa"/>
          </w:tcPr>
          <w:p w14:paraId="1FC9734A" w14:textId="77777777" w:rsidR="00B50050" w:rsidRDefault="00B50050" w:rsidP="0088127C">
            <w:pPr>
              <w:pStyle w:val="OtherTableBody"/>
            </w:pPr>
          </w:p>
        </w:tc>
        <w:tc>
          <w:tcPr>
            <w:tcW w:w="1400" w:type="dxa"/>
          </w:tcPr>
          <w:p w14:paraId="0E58B122" w14:textId="77777777" w:rsidR="00B50050" w:rsidRDefault="00B50050" w:rsidP="0088127C">
            <w:pPr>
              <w:pStyle w:val="OtherTableBody"/>
            </w:pPr>
            <w:r>
              <w:t>METAT</w:t>
            </w:r>
          </w:p>
        </w:tc>
        <w:tc>
          <w:tcPr>
            <w:tcW w:w="4200" w:type="dxa"/>
          </w:tcPr>
          <w:p w14:paraId="7B901142" w14:textId="77777777" w:rsidR="00B50050" w:rsidRDefault="00B50050" w:rsidP="0088127C">
            <w:pPr>
              <w:pStyle w:val="OtherTableBody"/>
            </w:pPr>
            <w:r>
              <w:t>Metatarsal</w:t>
            </w:r>
          </w:p>
        </w:tc>
      </w:tr>
      <w:tr w:rsidR="00B50050" w14:paraId="6BE9165C" w14:textId="77777777" w:rsidTr="00195548">
        <w:tc>
          <w:tcPr>
            <w:tcW w:w="600" w:type="dxa"/>
          </w:tcPr>
          <w:p w14:paraId="64B0C871" w14:textId="77777777" w:rsidR="00B50050" w:rsidRDefault="00B50050" w:rsidP="0088127C">
            <w:pPr>
              <w:pStyle w:val="OtherTableBody"/>
            </w:pPr>
          </w:p>
        </w:tc>
        <w:tc>
          <w:tcPr>
            <w:tcW w:w="600" w:type="dxa"/>
          </w:tcPr>
          <w:p w14:paraId="6D069321" w14:textId="77777777" w:rsidR="00B50050" w:rsidRDefault="00B50050" w:rsidP="0088127C">
            <w:pPr>
              <w:pStyle w:val="OtherTableBody"/>
            </w:pPr>
            <w:r>
              <w:t>0550</w:t>
            </w:r>
          </w:p>
        </w:tc>
        <w:tc>
          <w:tcPr>
            <w:tcW w:w="2600" w:type="dxa"/>
          </w:tcPr>
          <w:p w14:paraId="30475166" w14:textId="77777777" w:rsidR="00B50050" w:rsidRDefault="00B50050" w:rsidP="0088127C">
            <w:pPr>
              <w:pStyle w:val="OtherTableBody"/>
            </w:pPr>
          </w:p>
        </w:tc>
        <w:tc>
          <w:tcPr>
            <w:tcW w:w="1400" w:type="dxa"/>
          </w:tcPr>
          <w:p w14:paraId="3B0A8C00" w14:textId="77777777" w:rsidR="00B50050" w:rsidRDefault="00B50050" w:rsidP="0088127C">
            <w:pPr>
              <w:pStyle w:val="OtherTableBody"/>
            </w:pPr>
            <w:r>
              <w:t>MILK</w:t>
            </w:r>
          </w:p>
        </w:tc>
        <w:tc>
          <w:tcPr>
            <w:tcW w:w="4200" w:type="dxa"/>
          </w:tcPr>
          <w:p w14:paraId="1EA99C97" w14:textId="77777777" w:rsidR="00B50050" w:rsidRDefault="00B50050" w:rsidP="0088127C">
            <w:pPr>
              <w:pStyle w:val="OtherTableBody"/>
            </w:pPr>
            <w:r>
              <w:t>Milk, Breast</w:t>
            </w:r>
          </w:p>
        </w:tc>
      </w:tr>
      <w:tr w:rsidR="00B50050" w14:paraId="47D6CDF5" w14:textId="77777777" w:rsidTr="00195548">
        <w:tc>
          <w:tcPr>
            <w:tcW w:w="600" w:type="dxa"/>
          </w:tcPr>
          <w:p w14:paraId="680BA887" w14:textId="77777777" w:rsidR="00B50050" w:rsidRDefault="00B50050" w:rsidP="0088127C">
            <w:pPr>
              <w:pStyle w:val="OtherTableBody"/>
            </w:pPr>
          </w:p>
        </w:tc>
        <w:tc>
          <w:tcPr>
            <w:tcW w:w="600" w:type="dxa"/>
          </w:tcPr>
          <w:p w14:paraId="224D2C78" w14:textId="77777777" w:rsidR="00B50050" w:rsidRDefault="00B50050" w:rsidP="0088127C">
            <w:pPr>
              <w:pStyle w:val="OtherTableBody"/>
            </w:pPr>
            <w:r>
              <w:t>0550</w:t>
            </w:r>
          </w:p>
        </w:tc>
        <w:tc>
          <w:tcPr>
            <w:tcW w:w="2600" w:type="dxa"/>
          </w:tcPr>
          <w:p w14:paraId="05AFC0E1" w14:textId="77777777" w:rsidR="00B50050" w:rsidRDefault="00B50050" w:rsidP="0088127C">
            <w:pPr>
              <w:pStyle w:val="OtherTableBody"/>
            </w:pPr>
          </w:p>
        </w:tc>
        <w:tc>
          <w:tcPr>
            <w:tcW w:w="1400" w:type="dxa"/>
          </w:tcPr>
          <w:p w14:paraId="42871D94" w14:textId="77777777" w:rsidR="00B50050" w:rsidRDefault="00B50050" w:rsidP="0088127C">
            <w:pPr>
              <w:pStyle w:val="OtherTableBody"/>
            </w:pPr>
            <w:r>
              <w:t>MITRL</w:t>
            </w:r>
          </w:p>
        </w:tc>
        <w:tc>
          <w:tcPr>
            <w:tcW w:w="4200" w:type="dxa"/>
          </w:tcPr>
          <w:p w14:paraId="54868630" w14:textId="77777777" w:rsidR="00B50050" w:rsidRDefault="00B50050" w:rsidP="0088127C">
            <w:pPr>
              <w:pStyle w:val="OtherTableBody"/>
            </w:pPr>
            <w:r>
              <w:t>Mitral Valve</w:t>
            </w:r>
          </w:p>
        </w:tc>
      </w:tr>
      <w:tr w:rsidR="00B50050" w14:paraId="2E96FAD0" w14:textId="77777777" w:rsidTr="00195548">
        <w:tc>
          <w:tcPr>
            <w:tcW w:w="600" w:type="dxa"/>
          </w:tcPr>
          <w:p w14:paraId="16A806C6" w14:textId="77777777" w:rsidR="00B50050" w:rsidRDefault="00B50050" w:rsidP="0088127C">
            <w:pPr>
              <w:pStyle w:val="OtherTableBody"/>
            </w:pPr>
          </w:p>
        </w:tc>
        <w:tc>
          <w:tcPr>
            <w:tcW w:w="600" w:type="dxa"/>
          </w:tcPr>
          <w:p w14:paraId="47189A71" w14:textId="77777777" w:rsidR="00B50050" w:rsidRDefault="00B50050" w:rsidP="0088127C">
            <w:pPr>
              <w:pStyle w:val="OtherTableBody"/>
            </w:pPr>
            <w:r>
              <w:t>0550</w:t>
            </w:r>
          </w:p>
        </w:tc>
        <w:tc>
          <w:tcPr>
            <w:tcW w:w="2600" w:type="dxa"/>
          </w:tcPr>
          <w:p w14:paraId="15E9C9F4" w14:textId="77777777" w:rsidR="00B50050" w:rsidRDefault="00B50050" w:rsidP="0088127C">
            <w:pPr>
              <w:pStyle w:val="OtherTableBody"/>
            </w:pPr>
          </w:p>
        </w:tc>
        <w:tc>
          <w:tcPr>
            <w:tcW w:w="1400" w:type="dxa"/>
          </w:tcPr>
          <w:p w14:paraId="44F55481" w14:textId="77777777" w:rsidR="00B50050" w:rsidRDefault="00B50050" w:rsidP="0088127C">
            <w:pPr>
              <w:pStyle w:val="OtherTableBody"/>
            </w:pPr>
            <w:r>
              <w:t>MOLAR</w:t>
            </w:r>
          </w:p>
        </w:tc>
        <w:tc>
          <w:tcPr>
            <w:tcW w:w="4200" w:type="dxa"/>
          </w:tcPr>
          <w:p w14:paraId="12B7C1EA" w14:textId="77777777" w:rsidR="00B50050" w:rsidRDefault="00B50050" w:rsidP="0088127C">
            <w:pPr>
              <w:pStyle w:val="OtherTableBody"/>
            </w:pPr>
            <w:r>
              <w:t>Molar</w:t>
            </w:r>
          </w:p>
        </w:tc>
      </w:tr>
      <w:tr w:rsidR="00B50050" w14:paraId="49E1D1C4" w14:textId="77777777" w:rsidTr="00195548">
        <w:tc>
          <w:tcPr>
            <w:tcW w:w="600" w:type="dxa"/>
          </w:tcPr>
          <w:p w14:paraId="7120B801" w14:textId="77777777" w:rsidR="00B50050" w:rsidRDefault="00B50050" w:rsidP="0088127C">
            <w:pPr>
              <w:pStyle w:val="OtherTableBody"/>
            </w:pPr>
          </w:p>
        </w:tc>
        <w:tc>
          <w:tcPr>
            <w:tcW w:w="600" w:type="dxa"/>
          </w:tcPr>
          <w:p w14:paraId="0F3FF248" w14:textId="77777777" w:rsidR="00B50050" w:rsidRDefault="00B50050" w:rsidP="0088127C">
            <w:pPr>
              <w:pStyle w:val="OtherTableBody"/>
            </w:pPr>
            <w:r>
              <w:t>0550</w:t>
            </w:r>
          </w:p>
        </w:tc>
        <w:tc>
          <w:tcPr>
            <w:tcW w:w="2600" w:type="dxa"/>
          </w:tcPr>
          <w:p w14:paraId="233E67A2" w14:textId="77777777" w:rsidR="00B50050" w:rsidRDefault="00B50050" w:rsidP="0088127C">
            <w:pPr>
              <w:pStyle w:val="OtherTableBody"/>
            </w:pPr>
          </w:p>
        </w:tc>
        <w:tc>
          <w:tcPr>
            <w:tcW w:w="1400" w:type="dxa"/>
          </w:tcPr>
          <w:p w14:paraId="2C1A8386" w14:textId="77777777" w:rsidR="00B50050" w:rsidRDefault="00B50050" w:rsidP="0088127C">
            <w:pPr>
              <w:pStyle w:val="OtherTableBody"/>
            </w:pPr>
            <w:r>
              <w:t>MONSU</w:t>
            </w:r>
          </w:p>
        </w:tc>
        <w:tc>
          <w:tcPr>
            <w:tcW w:w="4200" w:type="dxa"/>
          </w:tcPr>
          <w:p w14:paraId="10348513" w14:textId="77777777" w:rsidR="00B50050" w:rsidRDefault="00B50050" w:rsidP="0088127C">
            <w:pPr>
              <w:pStyle w:val="OtherTableBody"/>
            </w:pPr>
            <w:r>
              <w:t>Mons Ureteris</w:t>
            </w:r>
          </w:p>
        </w:tc>
      </w:tr>
      <w:tr w:rsidR="00B50050" w14:paraId="372DBF2F" w14:textId="77777777" w:rsidTr="00195548">
        <w:tc>
          <w:tcPr>
            <w:tcW w:w="600" w:type="dxa"/>
          </w:tcPr>
          <w:p w14:paraId="773917F4" w14:textId="77777777" w:rsidR="00B50050" w:rsidRDefault="00B50050" w:rsidP="0088127C">
            <w:pPr>
              <w:pStyle w:val="OtherTableBody"/>
            </w:pPr>
          </w:p>
        </w:tc>
        <w:tc>
          <w:tcPr>
            <w:tcW w:w="600" w:type="dxa"/>
          </w:tcPr>
          <w:p w14:paraId="6458DDFB" w14:textId="77777777" w:rsidR="00B50050" w:rsidRDefault="00B50050" w:rsidP="0088127C">
            <w:pPr>
              <w:pStyle w:val="OtherTableBody"/>
            </w:pPr>
            <w:r>
              <w:t>0550</w:t>
            </w:r>
          </w:p>
        </w:tc>
        <w:tc>
          <w:tcPr>
            <w:tcW w:w="2600" w:type="dxa"/>
          </w:tcPr>
          <w:p w14:paraId="4048C737" w14:textId="77777777" w:rsidR="00B50050" w:rsidRDefault="00B50050" w:rsidP="0088127C">
            <w:pPr>
              <w:pStyle w:val="OtherTableBody"/>
            </w:pPr>
          </w:p>
        </w:tc>
        <w:tc>
          <w:tcPr>
            <w:tcW w:w="1400" w:type="dxa"/>
          </w:tcPr>
          <w:p w14:paraId="430F6B70" w14:textId="77777777" w:rsidR="00B50050" w:rsidRDefault="00B50050" w:rsidP="0088127C">
            <w:pPr>
              <w:pStyle w:val="OtherTableBody"/>
            </w:pPr>
            <w:r>
              <w:t>MONSV</w:t>
            </w:r>
          </w:p>
        </w:tc>
        <w:tc>
          <w:tcPr>
            <w:tcW w:w="4200" w:type="dxa"/>
          </w:tcPr>
          <w:p w14:paraId="41997517" w14:textId="77777777" w:rsidR="00B50050" w:rsidRDefault="00B50050" w:rsidP="0088127C">
            <w:pPr>
              <w:pStyle w:val="OtherTableBody"/>
            </w:pPr>
            <w:r>
              <w:t>Mons Veneris(Mons Pubis)</w:t>
            </w:r>
          </w:p>
        </w:tc>
      </w:tr>
      <w:tr w:rsidR="00B50050" w14:paraId="45B55F8B" w14:textId="77777777" w:rsidTr="00195548">
        <w:tc>
          <w:tcPr>
            <w:tcW w:w="600" w:type="dxa"/>
          </w:tcPr>
          <w:p w14:paraId="710C4104" w14:textId="77777777" w:rsidR="00B50050" w:rsidRDefault="00B50050" w:rsidP="0088127C">
            <w:pPr>
              <w:pStyle w:val="OtherTableBody"/>
            </w:pPr>
          </w:p>
        </w:tc>
        <w:tc>
          <w:tcPr>
            <w:tcW w:w="600" w:type="dxa"/>
          </w:tcPr>
          <w:p w14:paraId="7E273993" w14:textId="77777777" w:rsidR="00B50050" w:rsidRDefault="00B50050" w:rsidP="0088127C">
            <w:pPr>
              <w:pStyle w:val="OtherTableBody"/>
            </w:pPr>
            <w:r>
              <w:t>0550</w:t>
            </w:r>
          </w:p>
        </w:tc>
        <w:tc>
          <w:tcPr>
            <w:tcW w:w="2600" w:type="dxa"/>
          </w:tcPr>
          <w:p w14:paraId="41D8B7CF" w14:textId="77777777" w:rsidR="00B50050" w:rsidRDefault="00B50050" w:rsidP="0088127C">
            <w:pPr>
              <w:pStyle w:val="OtherTableBody"/>
            </w:pPr>
          </w:p>
        </w:tc>
        <w:tc>
          <w:tcPr>
            <w:tcW w:w="1400" w:type="dxa"/>
          </w:tcPr>
          <w:p w14:paraId="32106055" w14:textId="77777777" w:rsidR="00B50050" w:rsidRDefault="00B50050" w:rsidP="0088127C">
            <w:pPr>
              <w:pStyle w:val="OtherTableBody"/>
            </w:pPr>
            <w:r>
              <w:t>MOU</w:t>
            </w:r>
          </w:p>
        </w:tc>
        <w:tc>
          <w:tcPr>
            <w:tcW w:w="4200" w:type="dxa"/>
          </w:tcPr>
          <w:p w14:paraId="394C7871" w14:textId="77777777" w:rsidR="00B50050" w:rsidRDefault="00B50050" w:rsidP="0088127C">
            <w:pPr>
              <w:pStyle w:val="OtherTableBody"/>
            </w:pPr>
            <w:r>
              <w:t>Membrane</w:t>
            </w:r>
          </w:p>
        </w:tc>
      </w:tr>
      <w:tr w:rsidR="00B50050" w14:paraId="14CE0FAA" w14:textId="77777777" w:rsidTr="00195548">
        <w:tc>
          <w:tcPr>
            <w:tcW w:w="600" w:type="dxa"/>
          </w:tcPr>
          <w:p w14:paraId="5A1F1ED4" w14:textId="77777777" w:rsidR="00B50050" w:rsidRDefault="00B50050" w:rsidP="0088127C">
            <w:pPr>
              <w:pStyle w:val="OtherTableBody"/>
            </w:pPr>
          </w:p>
        </w:tc>
        <w:tc>
          <w:tcPr>
            <w:tcW w:w="600" w:type="dxa"/>
          </w:tcPr>
          <w:p w14:paraId="76EE81DB" w14:textId="77777777" w:rsidR="00B50050" w:rsidRDefault="00B50050" w:rsidP="0088127C">
            <w:pPr>
              <w:pStyle w:val="OtherTableBody"/>
            </w:pPr>
            <w:r>
              <w:t>0550</w:t>
            </w:r>
          </w:p>
        </w:tc>
        <w:tc>
          <w:tcPr>
            <w:tcW w:w="2600" w:type="dxa"/>
          </w:tcPr>
          <w:p w14:paraId="36F89C68" w14:textId="77777777" w:rsidR="00B50050" w:rsidRDefault="00B50050" w:rsidP="0088127C">
            <w:pPr>
              <w:pStyle w:val="OtherTableBody"/>
            </w:pPr>
          </w:p>
        </w:tc>
        <w:tc>
          <w:tcPr>
            <w:tcW w:w="1400" w:type="dxa"/>
          </w:tcPr>
          <w:p w14:paraId="7A950058" w14:textId="77777777" w:rsidR="00B50050" w:rsidRDefault="00B50050" w:rsidP="0088127C">
            <w:pPr>
              <w:pStyle w:val="OtherTableBody"/>
            </w:pPr>
            <w:r>
              <w:t>MOUTH</w:t>
            </w:r>
          </w:p>
        </w:tc>
        <w:tc>
          <w:tcPr>
            <w:tcW w:w="4200" w:type="dxa"/>
          </w:tcPr>
          <w:p w14:paraId="413B2382" w14:textId="77777777" w:rsidR="00B50050" w:rsidRDefault="00B50050" w:rsidP="0088127C">
            <w:pPr>
              <w:pStyle w:val="OtherTableBody"/>
            </w:pPr>
            <w:r>
              <w:t>Mouth</w:t>
            </w:r>
          </w:p>
        </w:tc>
      </w:tr>
      <w:tr w:rsidR="00B50050" w14:paraId="02790D53" w14:textId="77777777" w:rsidTr="00195548">
        <w:tc>
          <w:tcPr>
            <w:tcW w:w="600" w:type="dxa"/>
          </w:tcPr>
          <w:p w14:paraId="403BB3A4" w14:textId="77777777" w:rsidR="00B50050" w:rsidRDefault="00B50050" w:rsidP="0088127C">
            <w:pPr>
              <w:pStyle w:val="OtherTableBody"/>
            </w:pPr>
          </w:p>
        </w:tc>
        <w:tc>
          <w:tcPr>
            <w:tcW w:w="600" w:type="dxa"/>
          </w:tcPr>
          <w:p w14:paraId="4D676DF9" w14:textId="77777777" w:rsidR="00B50050" w:rsidRDefault="00B50050" w:rsidP="0088127C">
            <w:pPr>
              <w:pStyle w:val="OtherTableBody"/>
            </w:pPr>
            <w:r>
              <w:t>0550</w:t>
            </w:r>
          </w:p>
        </w:tc>
        <w:tc>
          <w:tcPr>
            <w:tcW w:w="2600" w:type="dxa"/>
          </w:tcPr>
          <w:p w14:paraId="13F2C9AB" w14:textId="77777777" w:rsidR="00B50050" w:rsidRDefault="00B50050" w:rsidP="0088127C">
            <w:pPr>
              <w:pStyle w:val="OtherTableBody"/>
            </w:pPr>
          </w:p>
        </w:tc>
        <w:tc>
          <w:tcPr>
            <w:tcW w:w="1400" w:type="dxa"/>
          </w:tcPr>
          <w:p w14:paraId="642F6149" w14:textId="77777777" w:rsidR="00B50050" w:rsidRDefault="00B50050" w:rsidP="0088127C">
            <w:pPr>
              <w:pStyle w:val="OtherTableBody"/>
            </w:pPr>
            <w:r>
              <w:t>MP</w:t>
            </w:r>
          </w:p>
        </w:tc>
        <w:tc>
          <w:tcPr>
            <w:tcW w:w="4200" w:type="dxa"/>
          </w:tcPr>
          <w:p w14:paraId="08B42841" w14:textId="77777777" w:rsidR="00B50050" w:rsidRDefault="00B50050" w:rsidP="0088127C">
            <w:pPr>
              <w:pStyle w:val="OtherTableBody"/>
            </w:pPr>
            <w:r>
              <w:t>Mons Pubis</w:t>
            </w:r>
          </w:p>
        </w:tc>
      </w:tr>
      <w:tr w:rsidR="00B50050" w14:paraId="355FE372" w14:textId="77777777" w:rsidTr="00195548">
        <w:tc>
          <w:tcPr>
            <w:tcW w:w="600" w:type="dxa"/>
          </w:tcPr>
          <w:p w14:paraId="7900D61B" w14:textId="77777777" w:rsidR="00B50050" w:rsidRDefault="00B50050" w:rsidP="0088127C">
            <w:pPr>
              <w:pStyle w:val="OtherTableBody"/>
            </w:pPr>
          </w:p>
        </w:tc>
        <w:tc>
          <w:tcPr>
            <w:tcW w:w="600" w:type="dxa"/>
          </w:tcPr>
          <w:p w14:paraId="3022C96A" w14:textId="77777777" w:rsidR="00B50050" w:rsidRDefault="00B50050" w:rsidP="0088127C">
            <w:pPr>
              <w:pStyle w:val="OtherTableBody"/>
            </w:pPr>
            <w:r>
              <w:t>0550</w:t>
            </w:r>
          </w:p>
        </w:tc>
        <w:tc>
          <w:tcPr>
            <w:tcW w:w="2600" w:type="dxa"/>
          </w:tcPr>
          <w:p w14:paraId="4195BECD" w14:textId="77777777" w:rsidR="00B50050" w:rsidRDefault="00B50050" w:rsidP="0088127C">
            <w:pPr>
              <w:pStyle w:val="OtherTableBody"/>
            </w:pPr>
          </w:p>
        </w:tc>
        <w:tc>
          <w:tcPr>
            <w:tcW w:w="1400" w:type="dxa"/>
          </w:tcPr>
          <w:p w14:paraId="28C58967" w14:textId="77777777" w:rsidR="00B50050" w:rsidRDefault="00B50050" w:rsidP="0088127C">
            <w:pPr>
              <w:pStyle w:val="OtherTableBody"/>
            </w:pPr>
            <w:r>
              <w:t>MPB</w:t>
            </w:r>
          </w:p>
        </w:tc>
        <w:tc>
          <w:tcPr>
            <w:tcW w:w="4200" w:type="dxa"/>
          </w:tcPr>
          <w:p w14:paraId="3D350078" w14:textId="77777777" w:rsidR="00B50050" w:rsidRDefault="00B50050" w:rsidP="0088127C">
            <w:pPr>
              <w:pStyle w:val="OtherTableBody"/>
            </w:pPr>
            <w:r>
              <w:t>Meninges</w:t>
            </w:r>
          </w:p>
        </w:tc>
      </w:tr>
      <w:tr w:rsidR="00B50050" w14:paraId="6CB2D6DB" w14:textId="77777777" w:rsidTr="00195548">
        <w:tc>
          <w:tcPr>
            <w:tcW w:w="600" w:type="dxa"/>
          </w:tcPr>
          <w:p w14:paraId="3AA55CD0" w14:textId="77777777" w:rsidR="00B50050" w:rsidRDefault="00B50050" w:rsidP="0088127C">
            <w:pPr>
              <w:pStyle w:val="OtherTableBody"/>
            </w:pPr>
          </w:p>
        </w:tc>
        <w:tc>
          <w:tcPr>
            <w:tcW w:w="600" w:type="dxa"/>
          </w:tcPr>
          <w:p w14:paraId="74E66D94" w14:textId="77777777" w:rsidR="00B50050" w:rsidRDefault="00B50050" w:rsidP="0088127C">
            <w:pPr>
              <w:pStyle w:val="OtherTableBody"/>
            </w:pPr>
            <w:r>
              <w:t>0550</w:t>
            </w:r>
          </w:p>
        </w:tc>
        <w:tc>
          <w:tcPr>
            <w:tcW w:w="2600" w:type="dxa"/>
          </w:tcPr>
          <w:p w14:paraId="4706B4AF" w14:textId="77777777" w:rsidR="00B50050" w:rsidRDefault="00B50050" w:rsidP="0088127C">
            <w:pPr>
              <w:pStyle w:val="OtherTableBody"/>
            </w:pPr>
          </w:p>
        </w:tc>
        <w:tc>
          <w:tcPr>
            <w:tcW w:w="1400" w:type="dxa"/>
          </w:tcPr>
          <w:p w14:paraId="674E8965" w14:textId="77777777" w:rsidR="00B50050" w:rsidRDefault="00B50050" w:rsidP="0088127C">
            <w:pPr>
              <w:pStyle w:val="OtherTableBody"/>
            </w:pPr>
            <w:r>
              <w:t>MRSA2</w:t>
            </w:r>
          </w:p>
        </w:tc>
        <w:tc>
          <w:tcPr>
            <w:tcW w:w="4200" w:type="dxa"/>
          </w:tcPr>
          <w:p w14:paraId="4AF9D024" w14:textId="77777777" w:rsidR="00B50050" w:rsidRDefault="00B50050" w:rsidP="0088127C">
            <w:pPr>
              <w:pStyle w:val="OtherTableBody"/>
            </w:pPr>
            <w:r>
              <w:t>Mrsa:</w:t>
            </w:r>
          </w:p>
        </w:tc>
      </w:tr>
      <w:tr w:rsidR="00B50050" w14:paraId="4C16BD91" w14:textId="77777777" w:rsidTr="00195548">
        <w:tc>
          <w:tcPr>
            <w:tcW w:w="600" w:type="dxa"/>
          </w:tcPr>
          <w:p w14:paraId="23E99156" w14:textId="77777777" w:rsidR="00B50050" w:rsidRDefault="00B50050" w:rsidP="0088127C">
            <w:pPr>
              <w:pStyle w:val="OtherTableBody"/>
            </w:pPr>
          </w:p>
        </w:tc>
        <w:tc>
          <w:tcPr>
            <w:tcW w:w="600" w:type="dxa"/>
          </w:tcPr>
          <w:p w14:paraId="52795ACC" w14:textId="77777777" w:rsidR="00B50050" w:rsidRDefault="00B50050" w:rsidP="0088127C">
            <w:pPr>
              <w:pStyle w:val="OtherTableBody"/>
            </w:pPr>
            <w:r>
              <w:t>0550</w:t>
            </w:r>
          </w:p>
        </w:tc>
        <w:tc>
          <w:tcPr>
            <w:tcW w:w="2600" w:type="dxa"/>
          </w:tcPr>
          <w:p w14:paraId="149D13B0" w14:textId="77777777" w:rsidR="00B50050" w:rsidRDefault="00B50050" w:rsidP="0088127C">
            <w:pPr>
              <w:pStyle w:val="OtherTableBody"/>
            </w:pPr>
          </w:p>
        </w:tc>
        <w:tc>
          <w:tcPr>
            <w:tcW w:w="1400" w:type="dxa"/>
          </w:tcPr>
          <w:p w14:paraId="6908F6AA" w14:textId="77777777" w:rsidR="00B50050" w:rsidRDefault="00B50050" w:rsidP="0088127C">
            <w:pPr>
              <w:pStyle w:val="OtherTableBody"/>
            </w:pPr>
            <w:r>
              <w:t>MYO</w:t>
            </w:r>
          </w:p>
        </w:tc>
        <w:tc>
          <w:tcPr>
            <w:tcW w:w="4200" w:type="dxa"/>
          </w:tcPr>
          <w:p w14:paraId="17EBCCA6" w14:textId="77777777" w:rsidR="00B50050" w:rsidRDefault="00B50050" w:rsidP="0088127C">
            <w:pPr>
              <w:pStyle w:val="OtherTableBody"/>
            </w:pPr>
            <w:r>
              <w:t>Myocardium</w:t>
            </w:r>
          </w:p>
        </w:tc>
      </w:tr>
      <w:tr w:rsidR="00B50050" w14:paraId="32AECF33" w14:textId="77777777" w:rsidTr="00195548">
        <w:tc>
          <w:tcPr>
            <w:tcW w:w="600" w:type="dxa"/>
          </w:tcPr>
          <w:p w14:paraId="1F734589" w14:textId="77777777" w:rsidR="00B50050" w:rsidRDefault="00B50050" w:rsidP="0088127C">
            <w:pPr>
              <w:pStyle w:val="OtherTableBody"/>
            </w:pPr>
          </w:p>
        </w:tc>
        <w:tc>
          <w:tcPr>
            <w:tcW w:w="600" w:type="dxa"/>
          </w:tcPr>
          <w:p w14:paraId="243F54CA" w14:textId="77777777" w:rsidR="00B50050" w:rsidRDefault="00B50050" w:rsidP="0088127C">
            <w:pPr>
              <w:pStyle w:val="OtherTableBody"/>
            </w:pPr>
            <w:r>
              <w:t>0550</w:t>
            </w:r>
          </w:p>
        </w:tc>
        <w:tc>
          <w:tcPr>
            <w:tcW w:w="2600" w:type="dxa"/>
          </w:tcPr>
          <w:p w14:paraId="2CA48FD1" w14:textId="77777777" w:rsidR="00B50050" w:rsidRDefault="00B50050" w:rsidP="0088127C">
            <w:pPr>
              <w:pStyle w:val="OtherTableBody"/>
            </w:pPr>
          </w:p>
        </w:tc>
        <w:tc>
          <w:tcPr>
            <w:tcW w:w="1400" w:type="dxa"/>
          </w:tcPr>
          <w:p w14:paraId="402E14E0" w14:textId="77777777" w:rsidR="00B50050" w:rsidRDefault="00B50050" w:rsidP="0088127C">
            <w:pPr>
              <w:pStyle w:val="OtherTableBody"/>
            </w:pPr>
            <w:r>
              <w:t>NAIL</w:t>
            </w:r>
          </w:p>
        </w:tc>
        <w:tc>
          <w:tcPr>
            <w:tcW w:w="4200" w:type="dxa"/>
          </w:tcPr>
          <w:p w14:paraId="42E3A7F2" w14:textId="77777777" w:rsidR="00B50050" w:rsidRDefault="00B50050" w:rsidP="0088127C">
            <w:pPr>
              <w:pStyle w:val="OtherTableBody"/>
            </w:pPr>
            <w:r>
              <w:t>Nail</w:t>
            </w:r>
          </w:p>
        </w:tc>
      </w:tr>
      <w:tr w:rsidR="00B50050" w14:paraId="16911053" w14:textId="77777777" w:rsidTr="00195548">
        <w:tc>
          <w:tcPr>
            <w:tcW w:w="600" w:type="dxa"/>
          </w:tcPr>
          <w:p w14:paraId="774F9AA9" w14:textId="77777777" w:rsidR="00B50050" w:rsidRDefault="00B50050" w:rsidP="0088127C">
            <w:pPr>
              <w:pStyle w:val="OtherTableBody"/>
            </w:pPr>
          </w:p>
        </w:tc>
        <w:tc>
          <w:tcPr>
            <w:tcW w:w="600" w:type="dxa"/>
          </w:tcPr>
          <w:p w14:paraId="43ED3C02" w14:textId="77777777" w:rsidR="00B50050" w:rsidRDefault="00B50050" w:rsidP="0088127C">
            <w:pPr>
              <w:pStyle w:val="OtherTableBody"/>
            </w:pPr>
            <w:r>
              <w:t>0550</w:t>
            </w:r>
          </w:p>
        </w:tc>
        <w:tc>
          <w:tcPr>
            <w:tcW w:w="2600" w:type="dxa"/>
          </w:tcPr>
          <w:p w14:paraId="7F23E0E1" w14:textId="77777777" w:rsidR="00B50050" w:rsidRDefault="00B50050" w:rsidP="0088127C">
            <w:pPr>
              <w:pStyle w:val="OtherTableBody"/>
            </w:pPr>
          </w:p>
        </w:tc>
        <w:tc>
          <w:tcPr>
            <w:tcW w:w="1400" w:type="dxa"/>
          </w:tcPr>
          <w:p w14:paraId="1E7714DF" w14:textId="77777777" w:rsidR="00B50050" w:rsidRDefault="00B50050" w:rsidP="0088127C">
            <w:pPr>
              <w:pStyle w:val="OtherTableBody"/>
            </w:pPr>
            <w:r>
              <w:t>NAILB</w:t>
            </w:r>
          </w:p>
        </w:tc>
        <w:tc>
          <w:tcPr>
            <w:tcW w:w="4200" w:type="dxa"/>
          </w:tcPr>
          <w:p w14:paraId="59686FAC" w14:textId="77777777" w:rsidR="00B50050" w:rsidRDefault="00B50050" w:rsidP="0088127C">
            <w:pPr>
              <w:pStyle w:val="OtherTableBody"/>
            </w:pPr>
            <w:r>
              <w:t>Nail Bed</w:t>
            </w:r>
          </w:p>
        </w:tc>
      </w:tr>
      <w:tr w:rsidR="00B50050" w14:paraId="327500E3" w14:textId="77777777" w:rsidTr="00195548">
        <w:tc>
          <w:tcPr>
            <w:tcW w:w="600" w:type="dxa"/>
          </w:tcPr>
          <w:p w14:paraId="562BF6C6" w14:textId="77777777" w:rsidR="00B50050" w:rsidRDefault="00B50050" w:rsidP="0088127C">
            <w:pPr>
              <w:pStyle w:val="OtherTableBody"/>
            </w:pPr>
          </w:p>
        </w:tc>
        <w:tc>
          <w:tcPr>
            <w:tcW w:w="600" w:type="dxa"/>
          </w:tcPr>
          <w:p w14:paraId="6FA6F3BA" w14:textId="77777777" w:rsidR="00B50050" w:rsidRDefault="00B50050" w:rsidP="0088127C">
            <w:pPr>
              <w:pStyle w:val="OtherTableBody"/>
            </w:pPr>
            <w:r>
              <w:t>0550</w:t>
            </w:r>
          </w:p>
        </w:tc>
        <w:tc>
          <w:tcPr>
            <w:tcW w:w="2600" w:type="dxa"/>
          </w:tcPr>
          <w:p w14:paraId="72E112B0" w14:textId="77777777" w:rsidR="00B50050" w:rsidRDefault="00B50050" w:rsidP="0088127C">
            <w:pPr>
              <w:pStyle w:val="OtherTableBody"/>
            </w:pPr>
          </w:p>
        </w:tc>
        <w:tc>
          <w:tcPr>
            <w:tcW w:w="1400" w:type="dxa"/>
          </w:tcPr>
          <w:p w14:paraId="3F96EE56" w14:textId="77777777" w:rsidR="00B50050" w:rsidRDefault="00B50050" w:rsidP="0088127C">
            <w:pPr>
              <w:pStyle w:val="OtherTableBody"/>
            </w:pPr>
            <w:r>
              <w:t>NAILF</w:t>
            </w:r>
          </w:p>
        </w:tc>
        <w:tc>
          <w:tcPr>
            <w:tcW w:w="4200" w:type="dxa"/>
          </w:tcPr>
          <w:p w14:paraId="1C423196" w14:textId="77777777" w:rsidR="00B50050" w:rsidRDefault="00B50050" w:rsidP="0088127C">
            <w:pPr>
              <w:pStyle w:val="OtherTableBody"/>
            </w:pPr>
            <w:r>
              <w:t>Nail, Finger</w:t>
            </w:r>
          </w:p>
        </w:tc>
      </w:tr>
      <w:tr w:rsidR="00B50050" w14:paraId="11AEC08F" w14:textId="77777777" w:rsidTr="00195548">
        <w:tc>
          <w:tcPr>
            <w:tcW w:w="600" w:type="dxa"/>
          </w:tcPr>
          <w:p w14:paraId="4DAFE38C" w14:textId="77777777" w:rsidR="00B50050" w:rsidRDefault="00B50050" w:rsidP="0088127C">
            <w:pPr>
              <w:pStyle w:val="OtherTableBody"/>
            </w:pPr>
          </w:p>
        </w:tc>
        <w:tc>
          <w:tcPr>
            <w:tcW w:w="600" w:type="dxa"/>
          </w:tcPr>
          <w:p w14:paraId="6FB95EF4" w14:textId="77777777" w:rsidR="00B50050" w:rsidRDefault="00B50050" w:rsidP="0088127C">
            <w:pPr>
              <w:pStyle w:val="OtherTableBody"/>
            </w:pPr>
            <w:r>
              <w:t>0550</w:t>
            </w:r>
          </w:p>
        </w:tc>
        <w:tc>
          <w:tcPr>
            <w:tcW w:w="2600" w:type="dxa"/>
          </w:tcPr>
          <w:p w14:paraId="357CA277" w14:textId="77777777" w:rsidR="00B50050" w:rsidRDefault="00B50050" w:rsidP="0088127C">
            <w:pPr>
              <w:pStyle w:val="OtherTableBody"/>
            </w:pPr>
          </w:p>
        </w:tc>
        <w:tc>
          <w:tcPr>
            <w:tcW w:w="1400" w:type="dxa"/>
          </w:tcPr>
          <w:p w14:paraId="09717165" w14:textId="77777777" w:rsidR="00B50050" w:rsidRDefault="00B50050" w:rsidP="0088127C">
            <w:pPr>
              <w:pStyle w:val="OtherTableBody"/>
            </w:pPr>
            <w:r>
              <w:t>NAILT</w:t>
            </w:r>
          </w:p>
        </w:tc>
        <w:tc>
          <w:tcPr>
            <w:tcW w:w="4200" w:type="dxa"/>
          </w:tcPr>
          <w:p w14:paraId="6017F214" w14:textId="77777777" w:rsidR="00B50050" w:rsidRDefault="00B50050" w:rsidP="0088127C">
            <w:pPr>
              <w:pStyle w:val="OtherTableBody"/>
            </w:pPr>
            <w:r>
              <w:t>Nail, Toe</w:t>
            </w:r>
          </w:p>
        </w:tc>
      </w:tr>
      <w:tr w:rsidR="00B50050" w14:paraId="6FFBD0E8" w14:textId="77777777" w:rsidTr="00195548">
        <w:tc>
          <w:tcPr>
            <w:tcW w:w="600" w:type="dxa"/>
          </w:tcPr>
          <w:p w14:paraId="781DF8E0" w14:textId="77777777" w:rsidR="00B50050" w:rsidRDefault="00B50050" w:rsidP="0088127C">
            <w:pPr>
              <w:pStyle w:val="OtherTableBody"/>
            </w:pPr>
          </w:p>
        </w:tc>
        <w:tc>
          <w:tcPr>
            <w:tcW w:w="600" w:type="dxa"/>
          </w:tcPr>
          <w:p w14:paraId="30E19BCB" w14:textId="77777777" w:rsidR="00B50050" w:rsidRDefault="00B50050" w:rsidP="0088127C">
            <w:pPr>
              <w:pStyle w:val="OtherTableBody"/>
            </w:pPr>
            <w:r>
              <w:t>0550</w:t>
            </w:r>
          </w:p>
        </w:tc>
        <w:tc>
          <w:tcPr>
            <w:tcW w:w="2600" w:type="dxa"/>
          </w:tcPr>
          <w:p w14:paraId="5A227C4F" w14:textId="77777777" w:rsidR="00B50050" w:rsidRDefault="00B50050" w:rsidP="0088127C">
            <w:pPr>
              <w:pStyle w:val="OtherTableBody"/>
            </w:pPr>
          </w:p>
        </w:tc>
        <w:tc>
          <w:tcPr>
            <w:tcW w:w="1400" w:type="dxa"/>
          </w:tcPr>
          <w:p w14:paraId="7807BA10" w14:textId="77777777" w:rsidR="00B50050" w:rsidRDefault="00B50050" w:rsidP="0088127C">
            <w:pPr>
              <w:pStyle w:val="OtherTableBody"/>
            </w:pPr>
            <w:r>
              <w:t>NARES</w:t>
            </w:r>
          </w:p>
        </w:tc>
        <w:tc>
          <w:tcPr>
            <w:tcW w:w="4200" w:type="dxa"/>
          </w:tcPr>
          <w:p w14:paraId="5B79F012" w14:textId="77777777" w:rsidR="00B50050" w:rsidRDefault="00B50050" w:rsidP="0088127C">
            <w:pPr>
              <w:pStyle w:val="OtherTableBody"/>
            </w:pPr>
            <w:r>
              <w:t>Nares</w:t>
            </w:r>
          </w:p>
        </w:tc>
      </w:tr>
      <w:tr w:rsidR="00B50050" w14:paraId="0B11E80B" w14:textId="77777777" w:rsidTr="00195548">
        <w:tc>
          <w:tcPr>
            <w:tcW w:w="600" w:type="dxa"/>
          </w:tcPr>
          <w:p w14:paraId="2A8A437A" w14:textId="77777777" w:rsidR="00B50050" w:rsidRDefault="00B50050" w:rsidP="0088127C">
            <w:pPr>
              <w:pStyle w:val="OtherTableBody"/>
            </w:pPr>
          </w:p>
        </w:tc>
        <w:tc>
          <w:tcPr>
            <w:tcW w:w="600" w:type="dxa"/>
          </w:tcPr>
          <w:p w14:paraId="154B6814" w14:textId="77777777" w:rsidR="00B50050" w:rsidRDefault="00B50050" w:rsidP="0088127C">
            <w:pPr>
              <w:pStyle w:val="OtherTableBody"/>
            </w:pPr>
            <w:r>
              <w:t>0550</w:t>
            </w:r>
          </w:p>
        </w:tc>
        <w:tc>
          <w:tcPr>
            <w:tcW w:w="2600" w:type="dxa"/>
          </w:tcPr>
          <w:p w14:paraId="08E4890E" w14:textId="77777777" w:rsidR="00B50050" w:rsidRDefault="00B50050" w:rsidP="0088127C">
            <w:pPr>
              <w:pStyle w:val="OtherTableBody"/>
            </w:pPr>
          </w:p>
        </w:tc>
        <w:tc>
          <w:tcPr>
            <w:tcW w:w="1400" w:type="dxa"/>
          </w:tcPr>
          <w:p w14:paraId="426AA3FF" w14:textId="77777777" w:rsidR="00B50050" w:rsidRDefault="00B50050" w:rsidP="0088127C">
            <w:pPr>
              <w:pStyle w:val="OtherTableBody"/>
            </w:pPr>
            <w:r>
              <w:t>NASL</w:t>
            </w:r>
          </w:p>
        </w:tc>
        <w:tc>
          <w:tcPr>
            <w:tcW w:w="4200" w:type="dxa"/>
          </w:tcPr>
          <w:p w14:paraId="1022332C" w14:textId="77777777" w:rsidR="00B50050" w:rsidRDefault="00B50050" w:rsidP="0088127C">
            <w:pPr>
              <w:pStyle w:val="OtherTableBody"/>
            </w:pPr>
            <w:r>
              <w:t>Nasal</w:t>
            </w:r>
          </w:p>
        </w:tc>
      </w:tr>
      <w:tr w:rsidR="00B50050" w14:paraId="1236A241" w14:textId="77777777" w:rsidTr="00195548">
        <w:tc>
          <w:tcPr>
            <w:tcW w:w="600" w:type="dxa"/>
          </w:tcPr>
          <w:p w14:paraId="48FFA54B" w14:textId="77777777" w:rsidR="00B50050" w:rsidRDefault="00B50050" w:rsidP="0088127C">
            <w:pPr>
              <w:pStyle w:val="OtherTableBody"/>
            </w:pPr>
          </w:p>
        </w:tc>
        <w:tc>
          <w:tcPr>
            <w:tcW w:w="600" w:type="dxa"/>
          </w:tcPr>
          <w:p w14:paraId="12750A09" w14:textId="77777777" w:rsidR="00B50050" w:rsidRDefault="00B50050" w:rsidP="0088127C">
            <w:pPr>
              <w:pStyle w:val="OtherTableBody"/>
            </w:pPr>
            <w:r>
              <w:t>0550</w:t>
            </w:r>
          </w:p>
        </w:tc>
        <w:tc>
          <w:tcPr>
            <w:tcW w:w="2600" w:type="dxa"/>
          </w:tcPr>
          <w:p w14:paraId="2F0EC24E" w14:textId="77777777" w:rsidR="00B50050" w:rsidRDefault="00B50050" w:rsidP="0088127C">
            <w:pPr>
              <w:pStyle w:val="OtherTableBody"/>
            </w:pPr>
          </w:p>
        </w:tc>
        <w:tc>
          <w:tcPr>
            <w:tcW w:w="1400" w:type="dxa"/>
          </w:tcPr>
          <w:p w14:paraId="6440E54D" w14:textId="77777777" w:rsidR="00B50050" w:rsidRDefault="00B50050" w:rsidP="0088127C">
            <w:pPr>
              <w:pStyle w:val="OtherTableBody"/>
            </w:pPr>
            <w:r>
              <w:t>NAVEL</w:t>
            </w:r>
          </w:p>
        </w:tc>
        <w:tc>
          <w:tcPr>
            <w:tcW w:w="4200" w:type="dxa"/>
          </w:tcPr>
          <w:p w14:paraId="28A9B94E" w14:textId="77777777" w:rsidR="00B50050" w:rsidRDefault="00B50050" w:rsidP="0088127C">
            <w:pPr>
              <w:pStyle w:val="OtherTableBody"/>
            </w:pPr>
            <w:r>
              <w:t>Navel</w:t>
            </w:r>
          </w:p>
        </w:tc>
      </w:tr>
      <w:tr w:rsidR="00B50050" w14:paraId="07978806" w14:textId="77777777" w:rsidTr="00195548">
        <w:tc>
          <w:tcPr>
            <w:tcW w:w="600" w:type="dxa"/>
          </w:tcPr>
          <w:p w14:paraId="54FB64F0" w14:textId="77777777" w:rsidR="00B50050" w:rsidRDefault="00B50050" w:rsidP="0088127C">
            <w:pPr>
              <w:pStyle w:val="OtherTableBody"/>
            </w:pPr>
          </w:p>
        </w:tc>
        <w:tc>
          <w:tcPr>
            <w:tcW w:w="600" w:type="dxa"/>
          </w:tcPr>
          <w:p w14:paraId="4B5C3669" w14:textId="77777777" w:rsidR="00B50050" w:rsidRDefault="00B50050" w:rsidP="0088127C">
            <w:pPr>
              <w:pStyle w:val="OtherTableBody"/>
            </w:pPr>
            <w:r>
              <w:t>0550</w:t>
            </w:r>
          </w:p>
        </w:tc>
        <w:tc>
          <w:tcPr>
            <w:tcW w:w="2600" w:type="dxa"/>
          </w:tcPr>
          <w:p w14:paraId="2BA03136" w14:textId="77777777" w:rsidR="00B50050" w:rsidRDefault="00B50050" w:rsidP="0088127C">
            <w:pPr>
              <w:pStyle w:val="OtherTableBody"/>
            </w:pPr>
          </w:p>
        </w:tc>
        <w:tc>
          <w:tcPr>
            <w:tcW w:w="1400" w:type="dxa"/>
          </w:tcPr>
          <w:p w14:paraId="3B8CC101" w14:textId="77777777" w:rsidR="00B50050" w:rsidRDefault="00B50050" w:rsidP="0088127C">
            <w:pPr>
              <w:pStyle w:val="OtherTableBody"/>
            </w:pPr>
            <w:r>
              <w:t>NECK</w:t>
            </w:r>
          </w:p>
        </w:tc>
        <w:tc>
          <w:tcPr>
            <w:tcW w:w="4200" w:type="dxa"/>
          </w:tcPr>
          <w:p w14:paraId="21D51BC8" w14:textId="77777777" w:rsidR="00B50050" w:rsidRDefault="00B50050" w:rsidP="0088127C">
            <w:pPr>
              <w:pStyle w:val="OtherTableBody"/>
            </w:pPr>
            <w:r>
              <w:t>Neck</w:t>
            </w:r>
          </w:p>
        </w:tc>
      </w:tr>
      <w:tr w:rsidR="00B50050" w14:paraId="4044C922" w14:textId="77777777" w:rsidTr="00195548">
        <w:tc>
          <w:tcPr>
            <w:tcW w:w="600" w:type="dxa"/>
          </w:tcPr>
          <w:p w14:paraId="5B4A02C7" w14:textId="77777777" w:rsidR="00B50050" w:rsidRDefault="00B50050" w:rsidP="0088127C">
            <w:pPr>
              <w:pStyle w:val="OtherTableBody"/>
            </w:pPr>
          </w:p>
        </w:tc>
        <w:tc>
          <w:tcPr>
            <w:tcW w:w="600" w:type="dxa"/>
          </w:tcPr>
          <w:p w14:paraId="415979C3" w14:textId="77777777" w:rsidR="00B50050" w:rsidRDefault="00B50050" w:rsidP="0088127C">
            <w:pPr>
              <w:pStyle w:val="OtherTableBody"/>
            </w:pPr>
            <w:r>
              <w:t>0550</w:t>
            </w:r>
          </w:p>
        </w:tc>
        <w:tc>
          <w:tcPr>
            <w:tcW w:w="2600" w:type="dxa"/>
          </w:tcPr>
          <w:p w14:paraId="20A11624" w14:textId="77777777" w:rsidR="00B50050" w:rsidRDefault="00B50050" w:rsidP="0088127C">
            <w:pPr>
              <w:pStyle w:val="OtherTableBody"/>
            </w:pPr>
          </w:p>
        </w:tc>
        <w:tc>
          <w:tcPr>
            <w:tcW w:w="1400" w:type="dxa"/>
          </w:tcPr>
          <w:p w14:paraId="5EDB36EC" w14:textId="77777777" w:rsidR="00B50050" w:rsidRDefault="00B50050" w:rsidP="0088127C">
            <w:pPr>
              <w:pStyle w:val="OtherTableBody"/>
            </w:pPr>
            <w:r>
              <w:t>NERVE</w:t>
            </w:r>
          </w:p>
        </w:tc>
        <w:tc>
          <w:tcPr>
            <w:tcW w:w="4200" w:type="dxa"/>
          </w:tcPr>
          <w:p w14:paraId="1AD6DF64" w14:textId="77777777" w:rsidR="00B50050" w:rsidRDefault="00B50050" w:rsidP="0088127C">
            <w:pPr>
              <w:pStyle w:val="OtherTableBody"/>
            </w:pPr>
            <w:r>
              <w:t>Nerve</w:t>
            </w:r>
          </w:p>
        </w:tc>
      </w:tr>
      <w:tr w:rsidR="00B50050" w14:paraId="16FD8C65" w14:textId="77777777" w:rsidTr="00195548">
        <w:tc>
          <w:tcPr>
            <w:tcW w:w="600" w:type="dxa"/>
          </w:tcPr>
          <w:p w14:paraId="29E4F3F8" w14:textId="77777777" w:rsidR="00B50050" w:rsidRDefault="00B50050" w:rsidP="0088127C">
            <w:pPr>
              <w:pStyle w:val="OtherTableBody"/>
            </w:pPr>
          </w:p>
        </w:tc>
        <w:tc>
          <w:tcPr>
            <w:tcW w:w="600" w:type="dxa"/>
          </w:tcPr>
          <w:p w14:paraId="4F704A08" w14:textId="77777777" w:rsidR="00B50050" w:rsidRDefault="00B50050" w:rsidP="0088127C">
            <w:pPr>
              <w:pStyle w:val="OtherTableBody"/>
            </w:pPr>
            <w:r>
              <w:t>0550</w:t>
            </w:r>
          </w:p>
        </w:tc>
        <w:tc>
          <w:tcPr>
            <w:tcW w:w="2600" w:type="dxa"/>
          </w:tcPr>
          <w:p w14:paraId="21D5060D" w14:textId="77777777" w:rsidR="00B50050" w:rsidRDefault="00B50050" w:rsidP="0088127C">
            <w:pPr>
              <w:pStyle w:val="OtherTableBody"/>
            </w:pPr>
          </w:p>
        </w:tc>
        <w:tc>
          <w:tcPr>
            <w:tcW w:w="1400" w:type="dxa"/>
          </w:tcPr>
          <w:p w14:paraId="0455DED8" w14:textId="77777777" w:rsidR="00B50050" w:rsidRDefault="00B50050" w:rsidP="0088127C">
            <w:pPr>
              <w:pStyle w:val="OtherTableBody"/>
            </w:pPr>
            <w:r>
              <w:t>NIPPL</w:t>
            </w:r>
          </w:p>
        </w:tc>
        <w:tc>
          <w:tcPr>
            <w:tcW w:w="4200" w:type="dxa"/>
          </w:tcPr>
          <w:p w14:paraId="6D52A7D5" w14:textId="77777777" w:rsidR="00B50050" w:rsidRDefault="00B50050" w:rsidP="0088127C">
            <w:pPr>
              <w:pStyle w:val="OtherTableBody"/>
            </w:pPr>
            <w:r>
              <w:t>Nipple</w:t>
            </w:r>
          </w:p>
        </w:tc>
      </w:tr>
      <w:tr w:rsidR="00B50050" w14:paraId="51B8FAC5" w14:textId="77777777" w:rsidTr="00195548">
        <w:tc>
          <w:tcPr>
            <w:tcW w:w="600" w:type="dxa"/>
          </w:tcPr>
          <w:p w14:paraId="17FFB577" w14:textId="77777777" w:rsidR="00B50050" w:rsidRDefault="00B50050" w:rsidP="0088127C">
            <w:pPr>
              <w:pStyle w:val="OtherTableBody"/>
            </w:pPr>
          </w:p>
        </w:tc>
        <w:tc>
          <w:tcPr>
            <w:tcW w:w="600" w:type="dxa"/>
          </w:tcPr>
          <w:p w14:paraId="47E1679A" w14:textId="77777777" w:rsidR="00B50050" w:rsidRDefault="00B50050" w:rsidP="0088127C">
            <w:pPr>
              <w:pStyle w:val="OtherTableBody"/>
            </w:pPr>
            <w:r>
              <w:t>0550</w:t>
            </w:r>
          </w:p>
        </w:tc>
        <w:tc>
          <w:tcPr>
            <w:tcW w:w="2600" w:type="dxa"/>
          </w:tcPr>
          <w:p w14:paraId="2D5062D4" w14:textId="77777777" w:rsidR="00B50050" w:rsidRDefault="00B50050" w:rsidP="0088127C">
            <w:pPr>
              <w:pStyle w:val="OtherTableBody"/>
            </w:pPr>
          </w:p>
        </w:tc>
        <w:tc>
          <w:tcPr>
            <w:tcW w:w="1400" w:type="dxa"/>
          </w:tcPr>
          <w:p w14:paraId="7FEC175C" w14:textId="77777777" w:rsidR="00B50050" w:rsidRDefault="00B50050" w:rsidP="0088127C">
            <w:pPr>
              <w:pStyle w:val="OtherTableBody"/>
            </w:pPr>
            <w:r>
              <w:t>NLACR</w:t>
            </w:r>
          </w:p>
        </w:tc>
        <w:tc>
          <w:tcPr>
            <w:tcW w:w="4200" w:type="dxa"/>
          </w:tcPr>
          <w:p w14:paraId="1F49150B" w14:textId="77777777" w:rsidR="00B50050" w:rsidRDefault="00B50050" w:rsidP="0088127C">
            <w:pPr>
              <w:pStyle w:val="OtherTableBody"/>
            </w:pPr>
            <w:r>
              <w:t>Nasolacrimal</w:t>
            </w:r>
          </w:p>
        </w:tc>
      </w:tr>
      <w:tr w:rsidR="00B50050" w14:paraId="6B95CEAD" w14:textId="77777777" w:rsidTr="00195548">
        <w:tc>
          <w:tcPr>
            <w:tcW w:w="600" w:type="dxa"/>
          </w:tcPr>
          <w:p w14:paraId="4079451D" w14:textId="77777777" w:rsidR="00B50050" w:rsidRDefault="00B50050" w:rsidP="0088127C">
            <w:pPr>
              <w:pStyle w:val="OtherTableBody"/>
            </w:pPr>
          </w:p>
        </w:tc>
        <w:tc>
          <w:tcPr>
            <w:tcW w:w="600" w:type="dxa"/>
          </w:tcPr>
          <w:p w14:paraId="075D3272" w14:textId="77777777" w:rsidR="00B50050" w:rsidRDefault="00B50050" w:rsidP="0088127C">
            <w:pPr>
              <w:pStyle w:val="OtherTableBody"/>
            </w:pPr>
            <w:r>
              <w:t>0550</w:t>
            </w:r>
          </w:p>
        </w:tc>
        <w:tc>
          <w:tcPr>
            <w:tcW w:w="2600" w:type="dxa"/>
          </w:tcPr>
          <w:p w14:paraId="1D64E8C7" w14:textId="77777777" w:rsidR="00B50050" w:rsidRDefault="00B50050" w:rsidP="0088127C">
            <w:pPr>
              <w:pStyle w:val="OtherTableBody"/>
            </w:pPr>
          </w:p>
        </w:tc>
        <w:tc>
          <w:tcPr>
            <w:tcW w:w="1400" w:type="dxa"/>
          </w:tcPr>
          <w:p w14:paraId="4342D7F6" w14:textId="77777777" w:rsidR="00B50050" w:rsidRDefault="00B50050" w:rsidP="0088127C">
            <w:pPr>
              <w:pStyle w:val="OtherTableBody"/>
            </w:pPr>
            <w:r>
              <w:t>NOS</w:t>
            </w:r>
          </w:p>
        </w:tc>
        <w:tc>
          <w:tcPr>
            <w:tcW w:w="4200" w:type="dxa"/>
          </w:tcPr>
          <w:p w14:paraId="7663BEA6" w14:textId="77777777" w:rsidR="00B50050" w:rsidRDefault="00B50050" w:rsidP="0088127C">
            <w:pPr>
              <w:pStyle w:val="OtherTableBody"/>
            </w:pPr>
            <w:r>
              <w:t>Nose (Nasal Passage)</w:t>
            </w:r>
          </w:p>
        </w:tc>
      </w:tr>
      <w:tr w:rsidR="00B50050" w14:paraId="444C3C78" w14:textId="77777777" w:rsidTr="00195548">
        <w:tc>
          <w:tcPr>
            <w:tcW w:w="600" w:type="dxa"/>
          </w:tcPr>
          <w:p w14:paraId="6D26C419" w14:textId="77777777" w:rsidR="00B50050" w:rsidRDefault="00B50050" w:rsidP="0088127C">
            <w:pPr>
              <w:pStyle w:val="OtherTableBody"/>
            </w:pPr>
          </w:p>
        </w:tc>
        <w:tc>
          <w:tcPr>
            <w:tcW w:w="600" w:type="dxa"/>
          </w:tcPr>
          <w:p w14:paraId="033DD9AA" w14:textId="77777777" w:rsidR="00B50050" w:rsidRDefault="00B50050" w:rsidP="0088127C">
            <w:pPr>
              <w:pStyle w:val="OtherTableBody"/>
            </w:pPr>
            <w:r>
              <w:t>0550</w:t>
            </w:r>
          </w:p>
        </w:tc>
        <w:tc>
          <w:tcPr>
            <w:tcW w:w="2600" w:type="dxa"/>
          </w:tcPr>
          <w:p w14:paraId="76D3F57E" w14:textId="77777777" w:rsidR="00B50050" w:rsidRDefault="00B50050" w:rsidP="0088127C">
            <w:pPr>
              <w:pStyle w:val="OtherTableBody"/>
            </w:pPr>
          </w:p>
        </w:tc>
        <w:tc>
          <w:tcPr>
            <w:tcW w:w="1400" w:type="dxa"/>
          </w:tcPr>
          <w:p w14:paraId="3C7DDF75" w14:textId="77777777" w:rsidR="00B50050" w:rsidRDefault="00B50050" w:rsidP="0088127C">
            <w:pPr>
              <w:pStyle w:val="OtherTableBody"/>
            </w:pPr>
            <w:r>
              <w:t>NOSE</w:t>
            </w:r>
          </w:p>
        </w:tc>
        <w:tc>
          <w:tcPr>
            <w:tcW w:w="4200" w:type="dxa"/>
          </w:tcPr>
          <w:p w14:paraId="43F25FA6" w14:textId="77777777" w:rsidR="00B50050" w:rsidRDefault="00B50050" w:rsidP="0088127C">
            <w:pPr>
              <w:pStyle w:val="OtherTableBody"/>
            </w:pPr>
            <w:r>
              <w:t>Nose/Nose(outside)</w:t>
            </w:r>
          </w:p>
        </w:tc>
      </w:tr>
      <w:tr w:rsidR="00B50050" w14:paraId="35714F79" w14:textId="77777777" w:rsidTr="00195548">
        <w:tc>
          <w:tcPr>
            <w:tcW w:w="600" w:type="dxa"/>
          </w:tcPr>
          <w:p w14:paraId="3BB8A747" w14:textId="77777777" w:rsidR="00B50050" w:rsidRDefault="00B50050" w:rsidP="0088127C">
            <w:pPr>
              <w:pStyle w:val="OtherTableBody"/>
            </w:pPr>
          </w:p>
        </w:tc>
        <w:tc>
          <w:tcPr>
            <w:tcW w:w="600" w:type="dxa"/>
          </w:tcPr>
          <w:p w14:paraId="35F626E9" w14:textId="77777777" w:rsidR="00B50050" w:rsidRDefault="00B50050" w:rsidP="0088127C">
            <w:pPr>
              <w:pStyle w:val="OtherTableBody"/>
            </w:pPr>
            <w:r>
              <w:t>0550</w:t>
            </w:r>
          </w:p>
        </w:tc>
        <w:tc>
          <w:tcPr>
            <w:tcW w:w="2600" w:type="dxa"/>
          </w:tcPr>
          <w:p w14:paraId="3F3F8380" w14:textId="77777777" w:rsidR="00B50050" w:rsidRDefault="00B50050" w:rsidP="0088127C">
            <w:pPr>
              <w:pStyle w:val="OtherTableBody"/>
            </w:pPr>
          </w:p>
        </w:tc>
        <w:tc>
          <w:tcPr>
            <w:tcW w:w="1400" w:type="dxa"/>
          </w:tcPr>
          <w:p w14:paraId="02A48A97" w14:textId="77777777" w:rsidR="00B50050" w:rsidRDefault="00B50050" w:rsidP="0088127C">
            <w:pPr>
              <w:pStyle w:val="OtherTableBody"/>
            </w:pPr>
            <w:r>
              <w:t>NOSTR</w:t>
            </w:r>
          </w:p>
        </w:tc>
        <w:tc>
          <w:tcPr>
            <w:tcW w:w="4200" w:type="dxa"/>
          </w:tcPr>
          <w:p w14:paraId="7D656219" w14:textId="77777777" w:rsidR="00B50050" w:rsidRDefault="00B50050" w:rsidP="0088127C">
            <w:pPr>
              <w:pStyle w:val="OtherTableBody"/>
            </w:pPr>
            <w:r>
              <w:t>Nostril</w:t>
            </w:r>
          </w:p>
        </w:tc>
      </w:tr>
      <w:tr w:rsidR="00B50050" w14:paraId="2AC73B53" w14:textId="77777777" w:rsidTr="00195548">
        <w:tc>
          <w:tcPr>
            <w:tcW w:w="600" w:type="dxa"/>
          </w:tcPr>
          <w:p w14:paraId="57029F36" w14:textId="77777777" w:rsidR="00B50050" w:rsidRDefault="00B50050" w:rsidP="0088127C">
            <w:pPr>
              <w:pStyle w:val="OtherTableBody"/>
            </w:pPr>
          </w:p>
        </w:tc>
        <w:tc>
          <w:tcPr>
            <w:tcW w:w="600" w:type="dxa"/>
          </w:tcPr>
          <w:p w14:paraId="1AA2B4AF" w14:textId="77777777" w:rsidR="00B50050" w:rsidRDefault="00B50050" w:rsidP="0088127C">
            <w:pPr>
              <w:pStyle w:val="OtherTableBody"/>
            </w:pPr>
            <w:r>
              <w:t>0550</w:t>
            </w:r>
          </w:p>
        </w:tc>
        <w:tc>
          <w:tcPr>
            <w:tcW w:w="2600" w:type="dxa"/>
          </w:tcPr>
          <w:p w14:paraId="6EFA5DC9" w14:textId="77777777" w:rsidR="00B50050" w:rsidRDefault="00B50050" w:rsidP="0088127C">
            <w:pPr>
              <w:pStyle w:val="OtherTableBody"/>
            </w:pPr>
          </w:p>
        </w:tc>
        <w:tc>
          <w:tcPr>
            <w:tcW w:w="1400" w:type="dxa"/>
          </w:tcPr>
          <w:p w14:paraId="15ECDB69" w14:textId="77777777" w:rsidR="00B50050" w:rsidRDefault="00B50050" w:rsidP="0088127C">
            <w:pPr>
              <w:pStyle w:val="OtherTableBody"/>
            </w:pPr>
            <w:r>
              <w:t>NP</w:t>
            </w:r>
          </w:p>
        </w:tc>
        <w:tc>
          <w:tcPr>
            <w:tcW w:w="4200" w:type="dxa"/>
          </w:tcPr>
          <w:p w14:paraId="3AAA1A7F" w14:textId="77777777" w:rsidR="00B50050" w:rsidRDefault="00B50050" w:rsidP="0088127C">
            <w:pPr>
              <w:pStyle w:val="OtherTableBody"/>
            </w:pPr>
            <w:r>
              <w:t>Nasopharyngeal/Nasopharynx</w:t>
            </w:r>
          </w:p>
        </w:tc>
      </w:tr>
      <w:tr w:rsidR="00B50050" w14:paraId="78BC68D7" w14:textId="77777777" w:rsidTr="00195548">
        <w:tc>
          <w:tcPr>
            <w:tcW w:w="600" w:type="dxa"/>
          </w:tcPr>
          <w:p w14:paraId="383BBA0B" w14:textId="77777777" w:rsidR="00B50050" w:rsidRDefault="00B50050" w:rsidP="0088127C">
            <w:pPr>
              <w:pStyle w:val="OtherTableBody"/>
            </w:pPr>
          </w:p>
        </w:tc>
        <w:tc>
          <w:tcPr>
            <w:tcW w:w="600" w:type="dxa"/>
          </w:tcPr>
          <w:p w14:paraId="665CF822" w14:textId="77777777" w:rsidR="00B50050" w:rsidRDefault="00B50050" w:rsidP="0088127C">
            <w:pPr>
              <w:pStyle w:val="OtherTableBody"/>
            </w:pPr>
            <w:r>
              <w:t>0550</w:t>
            </w:r>
          </w:p>
        </w:tc>
        <w:tc>
          <w:tcPr>
            <w:tcW w:w="2600" w:type="dxa"/>
          </w:tcPr>
          <w:p w14:paraId="17A81CC7" w14:textId="77777777" w:rsidR="00B50050" w:rsidRDefault="00B50050" w:rsidP="0088127C">
            <w:pPr>
              <w:pStyle w:val="OtherTableBody"/>
            </w:pPr>
          </w:p>
        </w:tc>
        <w:tc>
          <w:tcPr>
            <w:tcW w:w="1400" w:type="dxa"/>
          </w:tcPr>
          <w:p w14:paraId="2764AB67" w14:textId="77777777" w:rsidR="00B50050" w:rsidRDefault="00B50050" w:rsidP="0088127C">
            <w:pPr>
              <w:pStyle w:val="OtherTableBody"/>
            </w:pPr>
            <w:r>
              <w:t>NSS</w:t>
            </w:r>
          </w:p>
        </w:tc>
        <w:tc>
          <w:tcPr>
            <w:tcW w:w="4200" w:type="dxa"/>
          </w:tcPr>
          <w:p w14:paraId="5C104F3B" w14:textId="77777777" w:rsidR="00B50050" w:rsidRDefault="00B50050" w:rsidP="0088127C">
            <w:pPr>
              <w:pStyle w:val="OtherTableBody"/>
            </w:pPr>
            <w:r>
              <w:t>Nasal Septum</w:t>
            </w:r>
          </w:p>
        </w:tc>
      </w:tr>
      <w:tr w:rsidR="00B50050" w14:paraId="45EEA413" w14:textId="77777777" w:rsidTr="00195548">
        <w:tc>
          <w:tcPr>
            <w:tcW w:w="600" w:type="dxa"/>
          </w:tcPr>
          <w:p w14:paraId="6F0EFB36" w14:textId="77777777" w:rsidR="00B50050" w:rsidRDefault="00B50050" w:rsidP="0088127C">
            <w:pPr>
              <w:pStyle w:val="OtherTableBody"/>
            </w:pPr>
          </w:p>
        </w:tc>
        <w:tc>
          <w:tcPr>
            <w:tcW w:w="600" w:type="dxa"/>
          </w:tcPr>
          <w:p w14:paraId="2CC8313E" w14:textId="77777777" w:rsidR="00B50050" w:rsidRDefault="00B50050" w:rsidP="0088127C">
            <w:pPr>
              <w:pStyle w:val="OtherTableBody"/>
            </w:pPr>
            <w:r>
              <w:t>0550</w:t>
            </w:r>
          </w:p>
        </w:tc>
        <w:tc>
          <w:tcPr>
            <w:tcW w:w="2600" w:type="dxa"/>
          </w:tcPr>
          <w:p w14:paraId="1715DD49" w14:textId="77777777" w:rsidR="00B50050" w:rsidRDefault="00B50050" w:rsidP="0088127C">
            <w:pPr>
              <w:pStyle w:val="OtherTableBody"/>
            </w:pPr>
          </w:p>
        </w:tc>
        <w:tc>
          <w:tcPr>
            <w:tcW w:w="1400" w:type="dxa"/>
          </w:tcPr>
          <w:p w14:paraId="3CD6F11E" w14:textId="77777777" w:rsidR="00B50050" w:rsidRDefault="00B50050" w:rsidP="0088127C">
            <w:pPr>
              <w:pStyle w:val="OtherTableBody"/>
            </w:pPr>
            <w:r>
              <w:t>NTRAC</w:t>
            </w:r>
          </w:p>
        </w:tc>
        <w:tc>
          <w:tcPr>
            <w:tcW w:w="4200" w:type="dxa"/>
          </w:tcPr>
          <w:p w14:paraId="1CECDD33" w14:textId="77777777" w:rsidR="00B50050" w:rsidRDefault="00B50050" w:rsidP="0088127C">
            <w:pPr>
              <w:pStyle w:val="OtherTableBody"/>
            </w:pPr>
            <w:r>
              <w:t>Nasotracheal</w:t>
            </w:r>
          </w:p>
        </w:tc>
      </w:tr>
      <w:tr w:rsidR="00B50050" w14:paraId="1161F816" w14:textId="77777777" w:rsidTr="00195548">
        <w:tc>
          <w:tcPr>
            <w:tcW w:w="600" w:type="dxa"/>
          </w:tcPr>
          <w:p w14:paraId="6F194FBB" w14:textId="77777777" w:rsidR="00B50050" w:rsidRDefault="00B50050" w:rsidP="0088127C">
            <w:pPr>
              <w:pStyle w:val="OtherTableBody"/>
            </w:pPr>
          </w:p>
        </w:tc>
        <w:tc>
          <w:tcPr>
            <w:tcW w:w="600" w:type="dxa"/>
          </w:tcPr>
          <w:p w14:paraId="3914A92D" w14:textId="77777777" w:rsidR="00B50050" w:rsidRDefault="00B50050" w:rsidP="0088127C">
            <w:pPr>
              <w:pStyle w:val="OtherTableBody"/>
            </w:pPr>
            <w:r>
              <w:t>0550</w:t>
            </w:r>
          </w:p>
        </w:tc>
        <w:tc>
          <w:tcPr>
            <w:tcW w:w="2600" w:type="dxa"/>
          </w:tcPr>
          <w:p w14:paraId="68AB0115" w14:textId="77777777" w:rsidR="00B50050" w:rsidRDefault="00B50050" w:rsidP="0088127C">
            <w:pPr>
              <w:pStyle w:val="OtherTableBody"/>
            </w:pPr>
          </w:p>
        </w:tc>
        <w:tc>
          <w:tcPr>
            <w:tcW w:w="1400" w:type="dxa"/>
          </w:tcPr>
          <w:p w14:paraId="03556563" w14:textId="77777777" w:rsidR="00B50050" w:rsidRDefault="00B50050" w:rsidP="0088127C">
            <w:pPr>
              <w:pStyle w:val="OtherTableBody"/>
            </w:pPr>
            <w:r>
              <w:t>OCCIP</w:t>
            </w:r>
          </w:p>
        </w:tc>
        <w:tc>
          <w:tcPr>
            <w:tcW w:w="4200" w:type="dxa"/>
          </w:tcPr>
          <w:p w14:paraId="7E1F49DF" w14:textId="77777777" w:rsidR="00B50050" w:rsidRDefault="00B50050" w:rsidP="0088127C">
            <w:pPr>
              <w:pStyle w:val="OtherTableBody"/>
            </w:pPr>
            <w:r>
              <w:t>Occipital</w:t>
            </w:r>
          </w:p>
        </w:tc>
      </w:tr>
      <w:tr w:rsidR="00B50050" w14:paraId="2F471D6D" w14:textId="77777777" w:rsidTr="00195548">
        <w:tc>
          <w:tcPr>
            <w:tcW w:w="600" w:type="dxa"/>
          </w:tcPr>
          <w:p w14:paraId="76772926" w14:textId="77777777" w:rsidR="00B50050" w:rsidRDefault="00B50050" w:rsidP="0088127C">
            <w:pPr>
              <w:pStyle w:val="OtherTableBody"/>
            </w:pPr>
          </w:p>
        </w:tc>
        <w:tc>
          <w:tcPr>
            <w:tcW w:w="600" w:type="dxa"/>
          </w:tcPr>
          <w:p w14:paraId="547289BE" w14:textId="77777777" w:rsidR="00B50050" w:rsidRDefault="00B50050" w:rsidP="0088127C">
            <w:pPr>
              <w:pStyle w:val="OtherTableBody"/>
            </w:pPr>
            <w:r>
              <w:t>0550</w:t>
            </w:r>
          </w:p>
        </w:tc>
        <w:tc>
          <w:tcPr>
            <w:tcW w:w="2600" w:type="dxa"/>
          </w:tcPr>
          <w:p w14:paraId="491B3070" w14:textId="77777777" w:rsidR="00B50050" w:rsidRDefault="00B50050" w:rsidP="0088127C">
            <w:pPr>
              <w:pStyle w:val="OtherTableBody"/>
            </w:pPr>
          </w:p>
        </w:tc>
        <w:tc>
          <w:tcPr>
            <w:tcW w:w="1400" w:type="dxa"/>
          </w:tcPr>
          <w:p w14:paraId="331E208A" w14:textId="77777777" w:rsidR="00B50050" w:rsidRDefault="00B50050" w:rsidP="0088127C">
            <w:pPr>
              <w:pStyle w:val="OtherTableBody"/>
            </w:pPr>
            <w:r>
              <w:t>OLECR</w:t>
            </w:r>
          </w:p>
        </w:tc>
        <w:tc>
          <w:tcPr>
            <w:tcW w:w="4200" w:type="dxa"/>
          </w:tcPr>
          <w:p w14:paraId="25D31E88" w14:textId="77777777" w:rsidR="00B50050" w:rsidRDefault="00B50050" w:rsidP="0088127C">
            <w:pPr>
              <w:pStyle w:val="OtherTableBody"/>
            </w:pPr>
            <w:r>
              <w:t>Olecranon</w:t>
            </w:r>
          </w:p>
        </w:tc>
      </w:tr>
      <w:tr w:rsidR="00B50050" w14:paraId="09612F86" w14:textId="77777777" w:rsidTr="00195548">
        <w:tc>
          <w:tcPr>
            <w:tcW w:w="600" w:type="dxa"/>
          </w:tcPr>
          <w:p w14:paraId="5640A627" w14:textId="77777777" w:rsidR="00B50050" w:rsidRDefault="00B50050" w:rsidP="0088127C">
            <w:pPr>
              <w:pStyle w:val="OtherTableBody"/>
            </w:pPr>
          </w:p>
        </w:tc>
        <w:tc>
          <w:tcPr>
            <w:tcW w:w="600" w:type="dxa"/>
          </w:tcPr>
          <w:p w14:paraId="093311EB" w14:textId="77777777" w:rsidR="00B50050" w:rsidRDefault="00B50050" w:rsidP="0088127C">
            <w:pPr>
              <w:pStyle w:val="OtherTableBody"/>
            </w:pPr>
            <w:r>
              <w:t>0550</w:t>
            </w:r>
          </w:p>
        </w:tc>
        <w:tc>
          <w:tcPr>
            <w:tcW w:w="2600" w:type="dxa"/>
          </w:tcPr>
          <w:p w14:paraId="07431F7E" w14:textId="77777777" w:rsidR="00B50050" w:rsidRDefault="00B50050" w:rsidP="0088127C">
            <w:pPr>
              <w:pStyle w:val="OtherTableBody"/>
            </w:pPr>
          </w:p>
        </w:tc>
        <w:tc>
          <w:tcPr>
            <w:tcW w:w="1400" w:type="dxa"/>
          </w:tcPr>
          <w:p w14:paraId="351BE450" w14:textId="77777777" w:rsidR="00B50050" w:rsidRDefault="00B50050" w:rsidP="0088127C">
            <w:pPr>
              <w:pStyle w:val="OtherTableBody"/>
            </w:pPr>
            <w:r>
              <w:t>OMEN</w:t>
            </w:r>
          </w:p>
        </w:tc>
        <w:tc>
          <w:tcPr>
            <w:tcW w:w="4200" w:type="dxa"/>
          </w:tcPr>
          <w:p w14:paraId="0A12AC1B" w14:textId="77777777" w:rsidR="00B50050" w:rsidRDefault="00B50050" w:rsidP="0088127C">
            <w:pPr>
              <w:pStyle w:val="OtherTableBody"/>
            </w:pPr>
            <w:r>
              <w:t>Omentum</w:t>
            </w:r>
          </w:p>
        </w:tc>
      </w:tr>
      <w:tr w:rsidR="00B50050" w14:paraId="1722C26D" w14:textId="77777777" w:rsidTr="00195548">
        <w:tc>
          <w:tcPr>
            <w:tcW w:w="600" w:type="dxa"/>
          </w:tcPr>
          <w:p w14:paraId="7068E57E" w14:textId="77777777" w:rsidR="00B50050" w:rsidRDefault="00B50050" w:rsidP="0088127C">
            <w:pPr>
              <w:pStyle w:val="OtherTableBody"/>
            </w:pPr>
          </w:p>
        </w:tc>
        <w:tc>
          <w:tcPr>
            <w:tcW w:w="600" w:type="dxa"/>
          </w:tcPr>
          <w:p w14:paraId="03390D5C" w14:textId="77777777" w:rsidR="00B50050" w:rsidRDefault="00B50050" w:rsidP="0088127C">
            <w:pPr>
              <w:pStyle w:val="OtherTableBody"/>
            </w:pPr>
            <w:r>
              <w:t>0550</w:t>
            </w:r>
          </w:p>
        </w:tc>
        <w:tc>
          <w:tcPr>
            <w:tcW w:w="2600" w:type="dxa"/>
          </w:tcPr>
          <w:p w14:paraId="3EC23C31" w14:textId="77777777" w:rsidR="00B50050" w:rsidRDefault="00B50050" w:rsidP="0088127C">
            <w:pPr>
              <w:pStyle w:val="OtherTableBody"/>
            </w:pPr>
          </w:p>
        </w:tc>
        <w:tc>
          <w:tcPr>
            <w:tcW w:w="1400" w:type="dxa"/>
          </w:tcPr>
          <w:p w14:paraId="3C8BFF5E" w14:textId="77777777" w:rsidR="00B50050" w:rsidRDefault="00B50050" w:rsidP="0088127C">
            <w:pPr>
              <w:pStyle w:val="OtherTableBody"/>
            </w:pPr>
            <w:r>
              <w:t>ORBIT</w:t>
            </w:r>
          </w:p>
        </w:tc>
        <w:tc>
          <w:tcPr>
            <w:tcW w:w="4200" w:type="dxa"/>
          </w:tcPr>
          <w:p w14:paraId="61D08247" w14:textId="77777777" w:rsidR="00B50050" w:rsidRDefault="00B50050" w:rsidP="0088127C">
            <w:pPr>
              <w:pStyle w:val="OtherTableBody"/>
            </w:pPr>
            <w:r>
              <w:t>Orbit/Orbital</w:t>
            </w:r>
          </w:p>
        </w:tc>
      </w:tr>
      <w:tr w:rsidR="00B50050" w14:paraId="5E40AD4E" w14:textId="77777777" w:rsidTr="00195548">
        <w:tc>
          <w:tcPr>
            <w:tcW w:w="600" w:type="dxa"/>
          </w:tcPr>
          <w:p w14:paraId="2B8980E7" w14:textId="77777777" w:rsidR="00B50050" w:rsidRDefault="00B50050" w:rsidP="0088127C">
            <w:pPr>
              <w:pStyle w:val="OtherTableBody"/>
            </w:pPr>
          </w:p>
        </w:tc>
        <w:tc>
          <w:tcPr>
            <w:tcW w:w="600" w:type="dxa"/>
          </w:tcPr>
          <w:p w14:paraId="5522E553" w14:textId="77777777" w:rsidR="00B50050" w:rsidRDefault="00B50050" w:rsidP="0088127C">
            <w:pPr>
              <w:pStyle w:val="OtherTableBody"/>
            </w:pPr>
            <w:r>
              <w:t>0550</w:t>
            </w:r>
          </w:p>
        </w:tc>
        <w:tc>
          <w:tcPr>
            <w:tcW w:w="2600" w:type="dxa"/>
          </w:tcPr>
          <w:p w14:paraId="36C47EF7" w14:textId="77777777" w:rsidR="00B50050" w:rsidRDefault="00B50050" w:rsidP="0088127C">
            <w:pPr>
              <w:pStyle w:val="OtherTableBody"/>
            </w:pPr>
          </w:p>
        </w:tc>
        <w:tc>
          <w:tcPr>
            <w:tcW w:w="1400" w:type="dxa"/>
          </w:tcPr>
          <w:p w14:paraId="2B478D18" w14:textId="77777777" w:rsidR="00B50050" w:rsidRDefault="00B50050" w:rsidP="0088127C">
            <w:pPr>
              <w:pStyle w:val="OtherTableBody"/>
            </w:pPr>
            <w:r>
              <w:t>ORO</w:t>
            </w:r>
          </w:p>
        </w:tc>
        <w:tc>
          <w:tcPr>
            <w:tcW w:w="4200" w:type="dxa"/>
          </w:tcPr>
          <w:p w14:paraId="72FC9082" w14:textId="77777777" w:rsidR="00B50050" w:rsidRDefault="00B50050" w:rsidP="0088127C">
            <w:pPr>
              <w:pStyle w:val="OtherTableBody"/>
            </w:pPr>
            <w:r>
              <w:t>Oropharynx</w:t>
            </w:r>
          </w:p>
        </w:tc>
      </w:tr>
      <w:tr w:rsidR="00B50050" w14:paraId="4DAD34B1" w14:textId="77777777" w:rsidTr="00195548">
        <w:tc>
          <w:tcPr>
            <w:tcW w:w="600" w:type="dxa"/>
          </w:tcPr>
          <w:p w14:paraId="724580B2" w14:textId="77777777" w:rsidR="00B50050" w:rsidRDefault="00B50050" w:rsidP="0088127C">
            <w:pPr>
              <w:pStyle w:val="OtherTableBody"/>
            </w:pPr>
          </w:p>
        </w:tc>
        <w:tc>
          <w:tcPr>
            <w:tcW w:w="600" w:type="dxa"/>
          </w:tcPr>
          <w:p w14:paraId="6F671410" w14:textId="77777777" w:rsidR="00B50050" w:rsidRDefault="00B50050" w:rsidP="0088127C">
            <w:pPr>
              <w:pStyle w:val="OtherTableBody"/>
            </w:pPr>
            <w:r>
              <w:t>0550</w:t>
            </w:r>
          </w:p>
        </w:tc>
        <w:tc>
          <w:tcPr>
            <w:tcW w:w="2600" w:type="dxa"/>
          </w:tcPr>
          <w:p w14:paraId="60799D20" w14:textId="77777777" w:rsidR="00B50050" w:rsidRDefault="00B50050" w:rsidP="0088127C">
            <w:pPr>
              <w:pStyle w:val="OtherTableBody"/>
            </w:pPr>
          </w:p>
        </w:tc>
        <w:tc>
          <w:tcPr>
            <w:tcW w:w="1400" w:type="dxa"/>
          </w:tcPr>
          <w:p w14:paraId="348DC372" w14:textId="77777777" w:rsidR="00B50050" w:rsidRDefault="00B50050" w:rsidP="0088127C">
            <w:pPr>
              <w:pStyle w:val="OtherTableBody"/>
            </w:pPr>
            <w:r>
              <w:t>OSCOX</w:t>
            </w:r>
          </w:p>
        </w:tc>
        <w:tc>
          <w:tcPr>
            <w:tcW w:w="4200" w:type="dxa"/>
          </w:tcPr>
          <w:p w14:paraId="3D8FB8B1" w14:textId="77777777" w:rsidR="00B50050" w:rsidRDefault="00B50050" w:rsidP="0088127C">
            <w:pPr>
              <w:pStyle w:val="OtherTableBody"/>
            </w:pPr>
            <w:r>
              <w:t>Os coxa (pelvic girdle)</w:t>
            </w:r>
          </w:p>
        </w:tc>
      </w:tr>
      <w:tr w:rsidR="00B50050" w14:paraId="18E11071" w14:textId="77777777" w:rsidTr="00195548">
        <w:tc>
          <w:tcPr>
            <w:tcW w:w="600" w:type="dxa"/>
          </w:tcPr>
          <w:p w14:paraId="08CB54B4" w14:textId="77777777" w:rsidR="00B50050" w:rsidRDefault="00B50050" w:rsidP="0088127C">
            <w:pPr>
              <w:pStyle w:val="OtherTableBody"/>
            </w:pPr>
          </w:p>
        </w:tc>
        <w:tc>
          <w:tcPr>
            <w:tcW w:w="600" w:type="dxa"/>
          </w:tcPr>
          <w:p w14:paraId="7B7D2E2A" w14:textId="77777777" w:rsidR="00B50050" w:rsidRDefault="00B50050" w:rsidP="0088127C">
            <w:pPr>
              <w:pStyle w:val="OtherTableBody"/>
            </w:pPr>
            <w:r>
              <w:t>0550</w:t>
            </w:r>
          </w:p>
        </w:tc>
        <w:tc>
          <w:tcPr>
            <w:tcW w:w="2600" w:type="dxa"/>
          </w:tcPr>
          <w:p w14:paraId="0C610AFB" w14:textId="77777777" w:rsidR="00B50050" w:rsidRDefault="00B50050" w:rsidP="0088127C">
            <w:pPr>
              <w:pStyle w:val="OtherTableBody"/>
            </w:pPr>
          </w:p>
        </w:tc>
        <w:tc>
          <w:tcPr>
            <w:tcW w:w="1400" w:type="dxa"/>
          </w:tcPr>
          <w:p w14:paraId="01EEED45" w14:textId="77777777" w:rsidR="00B50050" w:rsidRDefault="00B50050" w:rsidP="0088127C">
            <w:pPr>
              <w:pStyle w:val="OtherTableBody"/>
            </w:pPr>
            <w:r>
              <w:t>OVARY</w:t>
            </w:r>
          </w:p>
        </w:tc>
        <w:tc>
          <w:tcPr>
            <w:tcW w:w="4200" w:type="dxa"/>
          </w:tcPr>
          <w:p w14:paraId="46111861" w14:textId="77777777" w:rsidR="00B50050" w:rsidRDefault="00B50050" w:rsidP="0088127C">
            <w:pPr>
              <w:pStyle w:val="OtherTableBody"/>
            </w:pPr>
            <w:r>
              <w:t>Ovary</w:t>
            </w:r>
          </w:p>
        </w:tc>
      </w:tr>
      <w:tr w:rsidR="00B50050" w14:paraId="7C98FD6E" w14:textId="77777777" w:rsidTr="00195548">
        <w:tc>
          <w:tcPr>
            <w:tcW w:w="600" w:type="dxa"/>
          </w:tcPr>
          <w:p w14:paraId="0D40894F" w14:textId="77777777" w:rsidR="00B50050" w:rsidRDefault="00B50050" w:rsidP="0088127C">
            <w:pPr>
              <w:pStyle w:val="OtherTableBody"/>
            </w:pPr>
          </w:p>
        </w:tc>
        <w:tc>
          <w:tcPr>
            <w:tcW w:w="600" w:type="dxa"/>
          </w:tcPr>
          <w:p w14:paraId="7FE04F65" w14:textId="77777777" w:rsidR="00B50050" w:rsidRDefault="00B50050" w:rsidP="0088127C">
            <w:pPr>
              <w:pStyle w:val="OtherTableBody"/>
            </w:pPr>
            <w:r>
              <w:t>0550</w:t>
            </w:r>
          </w:p>
        </w:tc>
        <w:tc>
          <w:tcPr>
            <w:tcW w:w="2600" w:type="dxa"/>
          </w:tcPr>
          <w:p w14:paraId="5B52E2A1" w14:textId="77777777" w:rsidR="00B50050" w:rsidRDefault="00B50050" w:rsidP="0088127C">
            <w:pPr>
              <w:pStyle w:val="OtherTableBody"/>
            </w:pPr>
          </w:p>
        </w:tc>
        <w:tc>
          <w:tcPr>
            <w:tcW w:w="1400" w:type="dxa"/>
          </w:tcPr>
          <w:p w14:paraId="15CD2DF5" w14:textId="77777777" w:rsidR="00B50050" w:rsidRDefault="00B50050" w:rsidP="0088127C">
            <w:pPr>
              <w:pStyle w:val="OtherTableBody"/>
            </w:pPr>
            <w:r>
              <w:t>PAFL</w:t>
            </w:r>
          </w:p>
        </w:tc>
        <w:tc>
          <w:tcPr>
            <w:tcW w:w="4200" w:type="dxa"/>
          </w:tcPr>
          <w:p w14:paraId="7B68BFF4" w14:textId="77777777" w:rsidR="00B50050" w:rsidRDefault="00B50050" w:rsidP="0088127C">
            <w:pPr>
              <w:pStyle w:val="OtherTableBody"/>
            </w:pPr>
            <w:r>
              <w:t>Pancreatic Fluid</w:t>
            </w:r>
          </w:p>
        </w:tc>
      </w:tr>
      <w:tr w:rsidR="00B50050" w14:paraId="45846642" w14:textId="77777777" w:rsidTr="00195548">
        <w:tc>
          <w:tcPr>
            <w:tcW w:w="600" w:type="dxa"/>
          </w:tcPr>
          <w:p w14:paraId="143F66AA" w14:textId="77777777" w:rsidR="00B50050" w:rsidRDefault="00B50050" w:rsidP="0088127C">
            <w:pPr>
              <w:pStyle w:val="OtherTableBody"/>
            </w:pPr>
          </w:p>
        </w:tc>
        <w:tc>
          <w:tcPr>
            <w:tcW w:w="600" w:type="dxa"/>
          </w:tcPr>
          <w:p w14:paraId="5F524B6B" w14:textId="77777777" w:rsidR="00B50050" w:rsidRDefault="00B50050" w:rsidP="0088127C">
            <w:pPr>
              <w:pStyle w:val="OtherTableBody"/>
            </w:pPr>
            <w:r>
              <w:t>0550</w:t>
            </w:r>
          </w:p>
        </w:tc>
        <w:tc>
          <w:tcPr>
            <w:tcW w:w="2600" w:type="dxa"/>
          </w:tcPr>
          <w:p w14:paraId="73242288" w14:textId="77777777" w:rsidR="00B50050" w:rsidRDefault="00B50050" w:rsidP="0088127C">
            <w:pPr>
              <w:pStyle w:val="OtherTableBody"/>
            </w:pPr>
          </w:p>
        </w:tc>
        <w:tc>
          <w:tcPr>
            <w:tcW w:w="1400" w:type="dxa"/>
          </w:tcPr>
          <w:p w14:paraId="4C4DB35E" w14:textId="77777777" w:rsidR="00B50050" w:rsidRDefault="00B50050" w:rsidP="0088127C">
            <w:pPr>
              <w:pStyle w:val="OtherTableBody"/>
            </w:pPr>
            <w:r>
              <w:t>PALAT</w:t>
            </w:r>
          </w:p>
        </w:tc>
        <w:tc>
          <w:tcPr>
            <w:tcW w:w="4200" w:type="dxa"/>
          </w:tcPr>
          <w:p w14:paraId="5BE6EFA5" w14:textId="77777777" w:rsidR="00B50050" w:rsidRDefault="00B50050" w:rsidP="0088127C">
            <w:pPr>
              <w:pStyle w:val="OtherTableBody"/>
            </w:pPr>
            <w:r>
              <w:t>Palate</w:t>
            </w:r>
          </w:p>
        </w:tc>
      </w:tr>
      <w:tr w:rsidR="00B50050" w14:paraId="300B4D48" w14:textId="77777777" w:rsidTr="00195548">
        <w:tc>
          <w:tcPr>
            <w:tcW w:w="600" w:type="dxa"/>
          </w:tcPr>
          <w:p w14:paraId="0353B93D" w14:textId="77777777" w:rsidR="00B50050" w:rsidRDefault="00B50050" w:rsidP="0088127C">
            <w:pPr>
              <w:pStyle w:val="OtherTableBody"/>
            </w:pPr>
          </w:p>
        </w:tc>
        <w:tc>
          <w:tcPr>
            <w:tcW w:w="600" w:type="dxa"/>
          </w:tcPr>
          <w:p w14:paraId="3DF602AC" w14:textId="77777777" w:rsidR="00B50050" w:rsidRDefault="00B50050" w:rsidP="0088127C">
            <w:pPr>
              <w:pStyle w:val="OtherTableBody"/>
            </w:pPr>
            <w:r>
              <w:t>0550</w:t>
            </w:r>
          </w:p>
        </w:tc>
        <w:tc>
          <w:tcPr>
            <w:tcW w:w="2600" w:type="dxa"/>
          </w:tcPr>
          <w:p w14:paraId="21D14C17" w14:textId="77777777" w:rsidR="00B50050" w:rsidRDefault="00B50050" w:rsidP="0088127C">
            <w:pPr>
              <w:pStyle w:val="OtherTableBody"/>
            </w:pPr>
          </w:p>
        </w:tc>
        <w:tc>
          <w:tcPr>
            <w:tcW w:w="1400" w:type="dxa"/>
          </w:tcPr>
          <w:p w14:paraId="7560E365" w14:textId="77777777" w:rsidR="00B50050" w:rsidRDefault="00B50050" w:rsidP="0088127C">
            <w:pPr>
              <w:pStyle w:val="OtherTableBody"/>
            </w:pPr>
            <w:r>
              <w:t>PALM</w:t>
            </w:r>
          </w:p>
        </w:tc>
        <w:tc>
          <w:tcPr>
            <w:tcW w:w="4200" w:type="dxa"/>
          </w:tcPr>
          <w:p w14:paraId="2100A01D" w14:textId="77777777" w:rsidR="00B50050" w:rsidRDefault="00B50050" w:rsidP="0088127C">
            <w:pPr>
              <w:pStyle w:val="OtherTableBody"/>
            </w:pPr>
            <w:r>
              <w:t>Palm</w:t>
            </w:r>
          </w:p>
        </w:tc>
      </w:tr>
      <w:tr w:rsidR="00B50050" w14:paraId="2A39091E" w14:textId="77777777" w:rsidTr="00195548">
        <w:tc>
          <w:tcPr>
            <w:tcW w:w="600" w:type="dxa"/>
          </w:tcPr>
          <w:p w14:paraId="3CA08757" w14:textId="77777777" w:rsidR="00B50050" w:rsidRDefault="00B50050" w:rsidP="0088127C">
            <w:pPr>
              <w:pStyle w:val="OtherTableBody"/>
            </w:pPr>
          </w:p>
        </w:tc>
        <w:tc>
          <w:tcPr>
            <w:tcW w:w="600" w:type="dxa"/>
          </w:tcPr>
          <w:p w14:paraId="7574F9AE" w14:textId="77777777" w:rsidR="00B50050" w:rsidRDefault="00B50050" w:rsidP="0088127C">
            <w:pPr>
              <w:pStyle w:val="OtherTableBody"/>
            </w:pPr>
            <w:r>
              <w:t>0550</w:t>
            </w:r>
          </w:p>
        </w:tc>
        <w:tc>
          <w:tcPr>
            <w:tcW w:w="2600" w:type="dxa"/>
          </w:tcPr>
          <w:p w14:paraId="239B89B0" w14:textId="77777777" w:rsidR="00B50050" w:rsidRDefault="00B50050" w:rsidP="0088127C">
            <w:pPr>
              <w:pStyle w:val="OtherTableBody"/>
            </w:pPr>
          </w:p>
        </w:tc>
        <w:tc>
          <w:tcPr>
            <w:tcW w:w="1400" w:type="dxa"/>
          </w:tcPr>
          <w:p w14:paraId="20FDF9FC" w14:textId="77777777" w:rsidR="00B50050" w:rsidRDefault="00B50050" w:rsidP="0088127C">
            <w:pPr>
              <w:pStyle w:val="OtherTableBody"/>
            </w:pPr>
            <w:r>
              <w:t>PANAL</w:t>
            </w:r>
          </w:p>
        </w:tc>
        <w:tc>
          <w:tcPr>
            <w:tcW w:w="4200" w:type="dxa"/>
          </w:tcPr>
          <w:p w14:paraId="4A6BF23E" w14:textId="77777777" w:rsidR="00B50050" w:rsidRDefault="00B50050" w:rsidP="0088127C">
            <w:pPr>
              <w:pStyle w:val="OtherTableBody"/>
            </w:pPr>
            <w:r>
              <w:t>Perianal/Perirectal</w:t>
            </w:r>
          </w:p>
        </w:tc>
      </w:tr>
      <w:tr w:rsidR="00B50050" w14:paraId="6E424872" w14:textId="77777777" w:rsidTr="00195548">
        <w:tc>
          <w:tcPr>
            <w:tcW w:w="600" w:type="dxa"/>
          </w:tcPr>
          <w:p w14:paraId="691FA082" w14:textId="77777777" w:rsidR="00B50050" w:rsidRDefault="00B50050" w:rsidP="0088127C">
            <w:pPr>
              <w:pStyle w:val="OtherTableBody"/>
            </w:pPr>
          </w:p>
        </w:tc>
        <w:tc>
          <w:tcPr>
            <w:tcW w:w="600" w:type="dxa"/>
          </w:tcPr>
          <w:p w14:paraId="7D5D888B" w14:textId="77777777" w:rsidR="00B50050" w:rsidRDefault="00B50050" w:rsidP="0088127C">
            <w:pPr>
              <w:pStyle w:val="OtherTableBody"/>
            </w:pPr>
            <w:r>
              <w:t>0550</w:t>
            </w:r>
          </w:p>
        </w:tc>
        <w:tc>
          <w:tcPr>
            <w:tcW w:w="2600" w:type="dxa"/>
          </w:tcPr>
          <w:p w14:paraId="084C3D3A" w14:textId="77777777" w:rsidR="00B50050" w:rsidRDefault="00B50050" w:rsidP="0088127C">
            <w:pPr>
              <w:pStyle w:val="OtherTableBody"/>
            </w:pPr>
          </w:p>
        </w:tc>
        <w:tc>
          <w:tcPr>
            <w:tcW w:w="1400" w:type="dxa"/>
          </w:tcPr>
          <w:p w14:paraId="6FD58FF1" w14:textId="77777777" w:rsidR="00B50050" w:rsidRDefault="00B50050" w:rsidP="0088127C">
            <w:pPr>
              <w:pStyle w:val="OtherTableBody"/>
            </w:pPr>
            <w:r>
              <w:t>PANCR</w:t>
            </w:r>
          </w:p>
        </w:tc>
        <w:tc>
          <w:tcPr>
            <w:tcW w:w="4200" w:type="dxa"/>
          </w:tcPr>
          <w:p w14:paraId="6F000164" w14:textId="77777777" w:rsidR="00B50050" w:rsidRDefault="00B50050" w:rsidP="0088127C">
            <w:pPr>
              <w:pStyle w:val="OtherTableBody"/>
            </w:pPr>
            <w:r>
              <w:t>Pancreas</w:t>
            </w:r>
          </w:p>
        </w:tc>
      </w:tr>
      <w:tr w:rsidR="00B50050" w14:paraId="70924D87" w14:textId="77777777" w:rsidTr="00195548">
        <w:tc>
          <w:tcPr>
            <w:tcW w:w="600" w:type="dxa"/>
          </w:tcPr>
          <w:p w14:paraId="7FE225A3" w14:textId="77777777" w:rsidR="00B50050" w:rsidRDefault="00B50050" w:rsidP="0088127C">
            <w:pPr>
              <w:pStyle w:val="OtherTableBody"/>
            </w:pPr>
          </w:p>
        </w:tc>
        <w:tc>
          <w:tcPr>
            <w:tcW w:w="600" w:type="dxa"/>
          </w:tcPr>
          <w:p w14:paraId="21CAD188" w14:textId="77777777" w:rsidR="00B50050" w:rsidRDefault="00B50050" w:rsidP="0088127C">
            <w:pPr>
              <w:pStyle w:val="OtherTableBody"/>
            </w:pPr>
            <w:r>
              <w:t>0550</w:t>
            </w:r>
          </w:p>
        </w:tc>
        <w:tc>
          <w:tcPr>
            <w:tcW w:w="2600" w:type="dxa"/>
          </w:tcPr>
          <w:p w14:paraId="7CD516DC" w14:textId="77777777" w:rsidR="00B50050" w:rsidRDefault="00B50050" w:rsidP="0088127C">
            <w:pPr>
              <w:pStyle w:val="OtherTableBody"/>
            </w:pPr>
          </w:p>
        </w:tc>
        <w:tc>
          <w:tcPr>
            <w:tcW w:w="1400" w:type="dxa"/>
          </w:tcPr>
          <w:p w14:paraId="15DAE891" w14:textId="77777777" w:rsidR="00B50050" w:rsidRDefault="00B50050" w:rsidP="0088127C">
            <w:pPr>
              <w:pStyle w:val="OtherTableBody"/>
            </w:pPr>
            <w:r>
              <w:t>PARAT</w:t>
            </w:r>
          </w:p>
        </w:tc>
        <w:tc>
          <w:tcPr>
            <w:tcW w:w="4200" w:type="dxa"/>
          </w:tcPr>
          <w:p w14:paraId="0A18B2DC" w14:textId="77777777" w:rsidR="00B50050" w:rsidRDefault="00B50050" w:rsidP="0088127C">
            <w:pPr>
              <w:pStyle w:val="OtherTableBody"/>
            </w:pPr>
            <w:r>
              <w:t>Paratracheal</w:t>
            </w:r>
          </w:p>
        </w:tc>
      </w:tr>
      <w:tr w:rsidR="00B50050" w14:paraId="409C465C" w14:textId="77777777" w:rsidTr="00195548">
        <w:tc>
          <w:tcPr>
            <w:tcW w:w="600" w:type="dxa"/>
          </w:tcPr>
          <w:p w14:paraId="37B5294E" w14:textId="77777777" w:rsidR="00B50050" w:rsidRDefault="00B50050" w:rsidP="0088127C">
            <w:pPr>
              <w:pStyle w:val="OtherTableBody"/>
            </w:pPr>
          </w:p>
        </w:tc>
        <w:tc>
          <w:tcPr>
            <w:tcW w:w="600" w:type="dxa"/>
          </w:tcPr>
          <w:p w14:paraId="3BFE7984" w14:textId="77777777" w:rsidR="00B50050" w:rsidRDefault="00B50050" w:rsidP="0088127C">
            <w:pPr>
              <w:pStyle w:val="OtherTableBody"/>
            </w:pPr>
            <w:r>
              <w:t>0550</w:t>
            </w:r>
          </w:p>
        </w:tc>
        <w:tc>
          <w:tcPr>
            <w:tcW w:w="2600" w:type="dxa"/>
          </w:tcPr>
          <w:p w14:paraId="2C88912D" w14:textId="77777777" w:rsidR="00B50050" w:rsidRDefault="00B50050" w:rsidP="0088127C">
            <w:pPr>
              <w:pStyle w:val="OtherTableBody"/>
            </w:pPr>
          </w:p>
        </w:tc>
        <w:tc>
          <w:tcPr>
            <w:tcW w:w="1400" w:type="dxa"/>
          </w:tcPr>
          <w:p w14:paraId="0E36251F" w14:textId="77777777" w:rsidR="00B50050" w:rsidRDefault="00B50050" w:rsidP="0088127C">
            <w:pPr>
              <w:pStyle w:val="OtherTableBody"/>
            </w:pPr>
            <w:r>
              <w:t>PARIE</w:t>
            </w:r>
          </w:p>
        </w:tc>
        <w:tc>
          <w:tcPr>
            <w:tcW w:w="4200" w:type="dxa"/>
          </w:tcPr>
          <w:p w14:paraId="4E3ACB76" w14:textId="77777777" w:rsidR="00B50050" w:rsidRDefault="00B50050" w:rsidP="0088127C">
            <w:pPr>
              <w:pStyle w:val="OtherTableBody"/>
            </w:pPr>
            <w:r>
              <w:t>Parietal</w:t>
            </w:r>
          </w:p>
        </w:tc>
      </w:tr>
      <w:tr w:rsidR="00B50050" w14:paraId="4AEC9624" w14:textId="77777777" w:rsidTr="00195548">
        <w:tc>
          <w:tcPr>
            <w:tcW w:w="600" w:type="dxa"/>
          </w:tcPr>
          <w:p w14:paraId="4643FEC1" w14:textId="77777777" w:rsidR="00B50050" w:rsidRDefault="00B50050" w:rsidP="0088127C">
            <w:pPr>
              <w:pStyle w:val="OtherTableBody"/>
            </w:pPr>
          </w:p>
        </w:tc>
        <w:tc>
          <w:tcPr>
            <w:tcW w:w="600" w:type="dxa"/>
          </w:tcPr>
          <w:p w14:paraId="399108F5" w14:textId="77777777" w:rsidR="00B50050" w:rsidRDefault="00B50050" w:rsidP="0088127C">
            <w:pPr>
              <w:pStyle w:val="OtherTableBody"/>
            </w:pPr>
            <w:r>
              <w:t>0550</w:t>
            </w:r>
          </w:p>
        </w:tc>
        <w:tc>
          <w:tcPr>
            <w:tcW w:w="2600" w:type="dxa"/>
          </w:tcPr>
          <w:p w14:paraId="0C11667D" w14:textId="77777777" w:rsidR="00B50050" w:rsidRDefault="00B50050" w:rsidP="0088127C">
            <w:pPr>
              <w:pStyle w:val="OtherTableBody"/>
            </w:pPr>
          </w:p>
        </w:tc>
        <w:tc>
          <w:tcPr>
            <w:tcW w:w="1400" w:type="dxa"/>
          </w:tcPr>
          <w:p w14:paraId="129587D4" w14:textId="77777777" w:rsidR="00B50050" w:rsidRDefault="00B50050" w:rsidP="0088127C">
            <w:pPr>
              <w:pStyle w:val="OtherTableBody"/>
            </w:pPr>
            <w:r>
              <w:t>PARON</w:t>
            </w:r>
          </w:p>
        </w:tc>
        <w:tc>
          <w:tcPr>
            <w:tcW w:w="4200" w:type="dxa"/>
          </w:tcPr>
          <w:p w14:paraId="0D888F42" w14:textId="77777777" w:rsidR="00B50050" w:rsidRDefault="00B50050" w:rsidP="0088127C">
            <w:pPr>
              <w:pStyle w:val="OtherTableBody"/>
            </w:pPr>
            <w:r>
              <w:t>Paronychia</w:t>
            </w:r>
          </w:p>
        </w:tc>
      </w:tr>
      <w:tr w:rsidR="00B50050" w14:paraId="0FA035E0" w14:textId="77777777" w:rsidTr="00195548">
        <w:tc>
          <w:tcPr>
            <w:tcW w:w="600" w:type="dxa"/>
          </w:tcPr>
          <w:p w14:paraId="7148C1A3" w14:textId="77777777" w:rsidR="00B50050" w:rsidRDefault="00B50050" w:rsidP="0088127C">
            <w:pPr>
              <w:pStyle w:val="OtherTableBody"/>
            </w:pPr>
          </w:p>
        </w:tc>
        <w:tc>
          <w:tcPr>
            <w:tcW w:w="600" w:type="dxa"/>
          </w:tcPr>
          <w:p w14:paraId="0F396CE6" w14:textId="77777777" w:rsidR="00B50050" w:rsidRDefault="00B50050" w:rsidP="0088127C">
            <w:pPr>
              <w:pStyle w:val="OtherTableBody"/>
            </w:pPr>
            <w:r>
              <w:t>0550</w:t>
            </w:r>
          </w:p>
        </w:tc>
        <w:tc>
          <w:tcPr>
            <w:tcW w:w="2600" w:type="dxa"/>
          </w:tcPr>
          <w:p w14:paraId="29136F93" w14:textId="77777777" w:rsidR="00B50050" w:rsidRDefault="00B50050" w:rsidP="0088127C">
            <w:pPr>
              <w:pStyle w:val="OtherTableBody"/>
            </w:pPr>
          </w:p>
        </w:tc>
        <w:tc>
          <w:tcPr>
            <w:tcW w:w="1400" w:type="dxa"/>
          </w:tcPr>
          <w:p w14:paraId="69AC20D5" w14:textId="77777777" w:rsidR="00B50050" w:rsidRDefault="00B50050" w:rsidP="0088127C">
            <w:pPr>
              <w:pStyle w:val="OtherTableBody"/>
            </w:pPr>
            <w:r>
              <w:t>PAROT</w:t>
            </w:r>
          </w:p>
        </w:tc>
        <w:tc>
          <w:tcPr>
            <w:tcW w:w="4200" w:type="dxa"/>
          </w:tcPr>
          <w:p w14:paraId="0B7481B2" w14:textId="77777777" w:rsidR="00B50050" w:rsidRDefault="00B50050" w:rsidP="0088127C">
            <w:pPr>
              <w:pStyle w:val="OtherTableBody"/>
            </w:pPr>
            <w:r>
              <w:t>Parotid/Parotid Gland</w:t>
            </w:r>
          </w:p>
        </w:tc>
      </w:tr>
      <w:tr w:rsidR="00B50050" w14:paraId="2343DBD2" w14:textId="77777777" w:rsidTr="00195548">
        <w:tc>
          <w:tcPr>
            <w:tcW w:w="600" w:type="dxa"/>
          </w:tcPr>
          <w:p w14:paraId="103F8C4C" w14:textId="77777777" w:rsidR="00B50050" w:rsidRDefault="00B50050" w:rsidP="0088127C">
            <w:pPr>
              <w:pStyle w:val="OtherTableBody"/>
            </w:pPr>
          </w:p>
        </w:tc>
        <w:tc>
          <w:tcPr>
            <w:tcW w:w="600" w:type="dxa"/>
          </w:tcPr>
          <w:p w14:paraId="70F602BE" w14:textId="77777777" w:rsidR="00B50050" w:rsidRDefault="00B50050" w:rsidP="0088127C">
            <w:pPr>
              <w:pStyle w:val="OtherTableBody"/>
            </w:pPr>
            <w:r>
              <w:t>0550</w:t>
            </w:r>
          </w:p>
        </w:tc>
        <w:tc>
          <w:tcPr>
            <w:tcW w:w="2600" w:type="dxa"/>
          </w:tcPr>
          <w:p w14:paraId="28D429A3" w14:textId="77777777" w:rsidR="00B50050" w:rsidRDefault="00B50050" w:rsidP="0088127C">
            <w:pPr>
              <w:pStyle w:val="OtherTableBody"/>
            </w:pPr>
          </w:p>
        </w:tc>
        <w:tc>
          <w:tcPr>
            <w:tcW w:w="1400" w:type="dxa"/>
          </w:tcPr>
          <w:p w14:paraId="6E4E1A5E" w14:textId="77777777" w:rsidR="00B50050" w:rsidRDefault="00B50050" w:rsidP="0088127C">
            <w:pPr>
              <w:pStyle w:val="OtherTableBody"/>
            </w:pPr>
            <w:r>
              <w:t>PAS</w:t>
            </w:r>
          </w:p>
        </w:tc>
        <w:tc>
          <w:tcPr>
            <w:tcW w:w="4200" w:type="dxa"/>
          </w:tcPr>
          <w:p w14:paraId="45568547" w14:textId="77777777" w:rsidR="00B50050" w:rsidRDefault="00B50050" w:rsidP="0088127C">
            <w:pPr>
              <w:pStyle w:val="OtherTableBody"/>
            </w:pPr>
            <w:r>
              <w:t>Parasternal</w:t>
            </w:r>
          </w:p>
        </w:tc>
      </w:tr>
      <w:tr w:rsidR="00B50050" w14:paraId="49104174" w14:textId="77777777" w:rsidTr="00195548">
        <w:tc>
          <w:tcPr>
            <w:tcW w:w="600" w:type="dxa"/>
          </w:tcPr>
          <w:p w14:paraId="7D54D7C2" w14:textId="77777777" w:rsidR="00B50050" w:rsidRDefault="00B50050" w:rsidP="0088127C">
            <w:pPr>
              <w:pStyle w:val="OtherTableBody"/>
            </w:pPr>
          </w:p>
        </w:tc>
        <w:tc>
          <w:tcPr>
            <w:tcW w:w="600" w:type="dxa"/>
          </w:tcPr>
          <w:p w14:paraId="3AE630D4" w14:textId="77777777" w:rsidR="00B50050" w:rsidRDefault="00B50050" w:rsidP="0088127C">
            <w:pPr>
              <w:pStyle w:val="OtherTableBody"/>
            </w:pPr>
            <w:r>
              <w:t>0550</w:t>
            </w:r>
          </w:p>
        </w:tc>
        <w:tc>
          <w:tcPr>
            <w:tcW w:w="2600" w:type="dxa"/>
          </w:tcPr>
          <w:p w14:paraId="2BEBF887" w14:textId="77777777" w:rsidR="00B50050" w:rsidRDefault="00B50050" w:rsidP="0088127C">
            <w:pPr>
              <w:pStyle w:val="OtherTableBody"/>
            </w:pPr>
          </w:p>
        </w:tc>
        <w:tc>
          <w:tcPr>
            <w:tcW w:w="1400" w:type="dxa"/>
          </w:tcPr>
          <w:p w14:paraId="16AA1FC6" w14:textId="77777777" w:rsidR="00B50050" w:rsidRDefault="00B50050" w:rsidP="0088127C">
            <w:pPr>
              <w:pStyle w:val="OtherTableBody"/>
            </w:pPr>
            <w:r>
              <w:t>PATEL</w:t>
            </w:r>
          </w:p>
        </w:tc>
        <w:tc>
          <w:tcPr>
            <w:tcW w:w="4200" w:type="dxa"/>
          </w:tcPr>
          <w:p w14:paraId="1791A269" w14:textId="77777777" w:rsidR="00B50050" w:rsidRDefault="00B50050" w:rsidP="0088127C">
            <w:pPr>
              <w:pStyle w:val="OtherTableBody"/>
            </w:pPr>
            <w:r>
              <w:t>Patella</w:t>
            </w:r>
          </w:p>
        </w:tc>
      </w:tr>
      <w:tr w:rsidR="00B50050" w14:paraId="16009804" w14:textId="77777777" w:rsidTr="00195548">
        <w:tc>
          <w:tcPr>
            <w:tcW w:w="600" w:type="dxa"/>
          </w:tcPr>
          <w:p w14:paraId="0FABD889" w14:textId="77777777" w:rsidR="00B50050" w:rsidRDefault="00B50050" w:rsidP="0088127C">
            <w:pPr>
              <w:pStyle w:val="OtherTableBody"/>
            </w:pPr>
          </w:p>
        </w:tc>
        <w:tc>
          <w:tcPr>
            <w:tcW w:w="600" w:type="dxa"/>
          </w:tcPr>
          <w:p w14:paraId="4E9EA7A1" w14:textId="77777777" w:rsidR="00B50050" w:rsidRDefault="00B50050" w:rsidP="0088127C">
            <w:pPr>
              <w:pStyle w:val="OtherTableBody"/>
            </w:pPr>
            <w:r>
              <w:t>0550</w:t>
            </w:r>
          </w:p>
        </w:tc>
        <w:tc>
          <w:tcPr>
            <w:tcW w:w="2600" w:type="dxa"/>
          </w:tcPr>
          <w:p w14:paraId="3791BD9B" w14:textId="77777777" w:rsidR="00B50050" w:rsidRDefault="00B50050" w:rsidP="0088127C">
            <w:pPr>
              <w:pStyle w:val="OtherTableBody"/>
            </w:pPr>
          </w:p>
        </w:tc>
        <w:tc>
          <w:tcPr>
            <w:tcW w:w="1400" w:type="dxa"/>
          </w:tcPr>
          <w:p w14:paraId="6D23AF49" w14:textId="77777777" w:rsidR="00B50050" w:rsidRDefault="00B50050" w:rsidP="0088127C">
            <w:pPr>
              <w:pStyle w:val="OtherTableBody"/>
            </w:pPr>
            <w:r>
              <w:t>PCARD</w:t>
            </w:r>
          </w:p>
        </w:tc>
        <w:tc>
          <w:tcPr>
            <w:tcW w:w="4200" w:type="dxa"/>
          </w:tcPr>
          <w:p w14:paraId="0D086468" w14:textId="77777777" w:rsidR="00B50050" w:rsidRDefault="00B50050" w:rsidP="0088127C">
            <w:pPr>
              <w:pStyle w:val="OtherTableBody"/>
            </w:pPr>
            <w:r>
              <w:t>Pericardium</w:t>
            </w:r>
          </w:p>
        </w:tc>
      </w:tr>
      <w:tr w:rsidR="00B50050" w14:paraId="754578E0" w14:textId="77777777" w:rsidTr="00195548">
        <w:tc>
          <w:tcPr>
            <w:tcW w:w="600" w:type="dxa"/>
          </w:tcPr>
          <w:p w14:paraId="2FD487B4" w14:textId="77777777" w:rsidR="00B50050" w:rsidRDefault="00B50050" w:rsidP="0088127C">
            <w:pPr>
              <w:pStyle w:val="OtherTableBody"/>
            </w:pPr>
          </w:p>
        </w:tc>
        <w:tc>
          <w:tcPr>
            <w:tcW w:w="600" w:type="dxa"/>
          </w:tcPr>
          <w:p w14:paraId="0766CB5A" w14:textId="77777777" w:rsidR="00B50050" w:rsidRDefault="00B50050" w:rsidP="0088127C">
            <w:pPr>
              <w:pStyle w:val="OtherTableBody"/>
            </w:pPr>
            <w:r>
              <w:t>0550</w:t>
            </w:r>
          </w:p>
        </w:tc>
        <w:tc>
          <w:tcPr>
            <w:tcW w:w="2600" w:type="dxa"/>
          </w:tcPr>
          <w:p w14:paraId="0D93EFB3" w14:textId="77777777" w:rsidR="00B50050" w:rsidRDefault="00B50050" w:rsidP="0088127C">
            <w:pPr>
              <w:pStyle w:val="OtherTableBody"/>
            </w:pPr>
          </w:p>
        </w:tc>
        <w:tc>
          <w:tcPr>
            <w:tcW w:w="1400" w:type="dxa"/>
          </w:tcPr>
          <w:p w14:paraId="7F5F5BBF" w14:textId="77777777" w:rsidR="00B50050" w:rsidRDefault="00B50050" w:rsidP="0088127C">
            <w:pPr>
              <w:pStyle w:val="OtherTableBody"/>
            </w:pPr>
            <w:r>
              <w:t>PCLIT</w:t>
            </w:r>
          </w:p>
        </w:tc>
        <w:tc>
          <w:tcPr>
            <w:tcW w:w="4200" w:type="dxa"/>
          </w:tcPr>
          <w:p w14:paraId="084FB7A9" w14:textId="77777777" w:rsidR="00B50050" w:rsidRDefault="00B50050" w:rsidP="0088127C">
            <w:pPr>
              <w:pStyle w:val="OtherTableBody"/>
            </w:pPr>
            <w:r>
              <w:t>Periclitoral</w:t>
            </w:r>
          </w:p>
        </w:tc>
      </w:tr>
      <w:tr w:rsidR="00B50050" w14:paraId="2184833A" w14:textId="77777777" w:rsidTr="00195548">
        <w:tc>
          <w:tcPr>
            <w:tcW w:w="600" w:type="dxa"/>
          </w:tcPr>
          <w:p w14:paraId="053B2935" w14:textId="77777777" w:rsidR="00B50050" w:rsidRDefault="00B50050" w:rsidP="0088127C">
            <w:pPr>
              <w:pStyle w:val="OtherTableBody"/>
            </w:pPr>
          </w:p>
        </w:tc>
        <w:tc>
          <w:tcPr>
            <w:tcW w:w="600" w:type="dxa"/>
          </w:tcPr>
          <w:p w14:paraId="49A8853C" w14:textId="77777777" w:rsidR="00B50050" w:rsidRDefault="00B50050" w:rsidP="0088127C">
            <w:pPr>
              <w:pStyle w:val="OtherTableBody"/>
            </w:pPr>
            <w:r>
              <w:t>0550</w:t>
            </w:r>
          </w:p>
        </w:tc>
        <w:tc>
          <w:tcPr>
            <w:tcW w:w="2600" w:type="dxa"/>
          </w:tcPr>
          <w:p w14:paraId="610C245D" w14:textId="77777777" w:rsidR="00B50050" w:rsidRDefault="00B50050" w:rsidP="0088127C">
            <w:pPr>
              <w:pStyle w:val="OtherTableBody"/>
            </w:pPr>
          </w:p>
        </w:tc>
        <w:tc>
          <w:tcPr>
            <w:tcW w:w="1400" w:type="dxa"/>
          </w:tcPr>
          <w:p w14:paraId="29DBEE43" w14:textId="77777777" w:rsidR="00B50050" w:rsidRDefault="00B50050" w:rsidP="0088127C">
            <w:pPr>
              <w:pStyle w:val="OtherTableBody"/>
            </w:pPr>
            <w:r>
              <w:t>PELV</w:t>
            </w:r>
          </w:p>
        </w:tc>
        <w:tc>
          <w:tcPr>
            <w:tcW w:w="4200" w:type="dxa"/>
          </w:tcPr>
          <w:p w14:paraId="75503815" w14:textId="77777777" w:rsidR="00B50050" w:rsidRDefault="00B50050" w:rsidP="0088127C">
            <w:pPr>
              <w:pStyle w:val="OtherTableBody"/>
            </w:pPr>
            <w:r>
              <w:t>Pelvis</w:t>
            </w:r>
          </w:p>
        </w:tc>
      </w:tr>
      <w:tr w:rsidR="00B50050" w14:paraId="207E507B" w14:textId="77777777" w:rsidTr="00195548">
        <w:tc>
          <w:tcPr>
            <w:tcW w:w="600" w:type="dxa"/>
          </w:tcPr>
          <w:p w14:paraId="73AB1CD0" w14:textId="77777777" w:rsidR="00B50050" w:rsidRDefault="00B50050" w:rsidP="0088127C">
            <w:pPr>
              <w:pStyle w:val="OtherTableBody"/>
            </w:pPr>
          </w:p>
        </w:tc>
        <w:tc>
          <w:tcPr>
            <w:tcW w:w="600" w:type="dxa"/>
          </w:tcPr>
          <w:p w14:paraId="067D421D" w14:textId="77777777" w:rsidR="00B50050" w:rsidRDefault="00B50050" w:rsidP="0088127C">
            <w:pPr>
              <w:pStyle w:val="OtherTableBody"/>
            </w:pPr>
            <w:r>
              <w:t>0550</w:t>
            </w:r>
          </w:p>
        </w:tc>
        <w:tc>
          <w:tcPr>
            <w:tcW w:w="2600" w:type="dxa"/>
          </w:tcPr>
          <w:p w14:paraId="0E5E1167" w14:textId="77777777" w:rsidR="00B50050" w:rsidRDefault="00B50050" w:rsidP="0088127C">
            <w:pPr>
              <w:pStyle w:val="OtherTableBody"/>
            </w:pPr>
          </w:p>
        </w:tc>
        <w:tc>
          <w:tcPr>
            <w:tcW w:w="1400" w:type="dxa"/>
          </w:tcPr>
          <w:p w14:paraId="49CE5F1B" w14:textId="77777777" w:rsidR="00B50050" w:rsidRDefault="00B50050" w:rsidP="0088127C">
            <w:pPr>
              <w:pStyle w:val="OtherTableBody"/>
            </w:pPr>
            <w:r>
              <w:t>PENIS</w:t>
            </w:r>
          </w:p>
        </w:tc>
        <w:tc>
          <w:tcPr>
            <w:tcW w:w="4200" w:type="dxa"/>
          </w:tcPr>
          <w:p w14:paraId="0D235B9D" w14:textId="77777777" w:rsidR="00B50050" w:rsidRDefault="00B50050" w:rsidP="0088127C">
            <w:pPr>
              <w:pStyle w:val="OtherTableBody"/>
            </w:pPr>
            <w:r>
              <w:t>Penis</w:t>
            </w:r>
          </w:p>
        </w:tc>
      </w:tr>
      <w:tr w:rsidR="00B50050" w14:paraId="3F7B7467" w14:textId="77777777" w:rsidTr="00195548">
        <w:tc>
          <w:tcPr>
            <w:tcW w:w="600" w:type="dxa"/>
          </w:tcPr>
          <w:p w14:paraId="28E24C3C" w14:textId="77777777" w:rsidR="00B50050" w:rsidRDefault="00B50050" w:rsidP="0088127C">
            <w:pPr>
              <w:pStyle w:val="OtherTableBody"/>
            </w:pPr>
          </w:p>
        </w:tc>
        <w:tc>
          <w:tcPr>
            <w:tcW w:w="600" w:type="dxa"/>
          </w:tcPr>
          <w:p w14:paraId="0C937390" w14:textId="77777777" w:rsidR="00B50050" w:rsidRDefault="00B50050" w:rsidP="0088127C">
            <w:pPr>
              <w:pStyle w:val="OtherTableBody"/>
            </w:pPr>
            <w:r>
              <w:t>0550</w:t>
            </w:r>
          </w:p>
        </w:tc>
        <w:tc>
          <w:tcPr>
            <w:tcW w:w="2600" w:type="dxa"/>
          </w:tcPr>
          <w:p w14:paraId="0FC52605" w14:textId="77777777" w:rsidR="00B50050" w:rsidRDefault="00B50050" w:rsidP="0088127C">
            <w:pPr>
              <w:pStyle w:val="OtherTableBody"/>
            </w:pPr>
          </w:p>
        </w:tc>
        <w:tc>
          <w:tcPr>
            <w:tcW w:w="1400" w:type="dxa"/>
          </w:tcPr>
          <w:p w14:paraId="195044F7" w14:textId="77777777" w:rsidR="00B50050" w:rsidRDefault="00B50050" w:rsidP="0088127C">
            <w:pPr>
              <w:pStyle w:val="OtherTableBody"/>
            </w:pPr>
            <w:r>
              <w:t>PENSH</w:t>
            </w:r>
          </w:p>
        </w:tc>
        <w:tc>
          <w:tcPr>
            <w:tcW w:w="4200" w:type="dxa"/>
          </w:tcPr>
          <w:p w14:paraId="37728595" w14:textId="77777777" w:rsidR="00B50050" w:rsidRDefault="00B50050" w:rsidP="0088127C">
            <w:pPr>
              <w:pStyle w:val="OtherTableBody"/>
            </w:pPr>
            <w:r>
              <w:t>Penile Shaft</w:t>
            </w:r>
          </w:p>
        </w:tc>
      </w:tr>
      <w:tr w:rsidR="00B50050" w14:paraId="027618B1" w14:textId="77777777" w:rsidTr="00195548">
        <w:tc>
          <w:tcPr>
            <w:tcW w:w="600" w:type="dxa"/>
          </w:tcPr>
          <w:p w14:paraId="7E2D73FF" w14:textId="77777777" w:rsidR="00B50050" w:rsidRDefault="00B50050" w:rsidP="0088127C">
            <w:pPr>
              <w:pStyle w:val="OtherTableBody"/>
            </w:pPr>
          </w:p>
        </w:tc>
        <w:tc>
          <w:tcPr>
            <w:tcW w:w="600" w:type="dxa"/>
          </w:tcPr>
          <w:p w14:paraId="30C80303" w14:textId="77777777" w:rsidR="00B50050" w:rsidRDefault="00B50050" w:rsidP="0088127C">
            <w:pPr>
              <w:pStyle w:val="OtherTableBody"/>
            </w:pPr>
            <w:r>
              <w:t>0550</w:t>
            </w:r>
          </w:p>
        </w:tc>
        <w:tc>
          <w:tcPr>
            <w:tcW w:w="2600" w:type="dxa"/>
          </w:tcPr>
          <w:p w14:paraId="042849DC" w14:textId="77777777" w:rsidR="00B50050" w:rsidRDefault="00B50050" w:rsidP="0088127C">
            <w:pPr>
              <w:pStyle w:val="OtherTableBody"/>
            </w:pPr>
          </w:p>
        </w:tc>
        <w:tc>
          <w:tcPr>
            <w:tcW w:w="1400" w:type="dxa"/>
          </w:tcPr>
          <w:p w14:paraId="18A62024" w14:textId="77777777" w:rsidR="00B50050" w:rsidRDefault="00B50050" w:rsidP="0088127C">
            <w:pPr>
              <w:pStyle w:val="OtherTableBody"/>
            </w:pPr>
            <w:r>
              <w:t>PER</w:t>
            </w:r>
          </w:p>
        </w:tc>
        <w:tc>
          <w:tcPr>
            <w:tcW w:w="4200" w:type="dxa"/>
          </w:tcPr>
          <w:p w14:paraId="382BC6CB" w14:textId="77777777" w:rsidR="00B50050" w:rsidRDefault="00B50050" w:rsidP="0088127C">
            <w:pPr>
              <w:pStyle w:val="OtherTableBody"/>
            </w:pPr>
            <w:r>
              <w:t>Peritoneal</w:t>
            </w:r>
          </w:p>
        </w:tc>
      </w:tr>
      <w:tr w:rsidR="00B50050" w14:paraId="28DCB6F6" w14:textId="77777777" w:rsidTr="00195548">
        <w:tc>
          <w:tcPr>
            <w:tcW w:w="600" w:type="dxa"/>
          </w:tcPr>
          <w:p w14:paraId="079DE199" w14:textId="77777777" w:rsidR="00B50050" w:rsidRDefault="00B50050" w:rsidP="0088127C">
            <w:pPr>
              <w:pStyle w:val="OtherTableBody"/>
            </w:pPr>
          </w:p>
        </w:tc>
        <w:tc>
          <w:tcPr>
            <w:tcW w:w="600" w:type="dxa"/>
          </w:tcPr>
          <w:p w14:paraId="4EE44CE7" w14:textId="77777777" w:rsidR="00B50050" w:rsidRDefault="00B50050" w:rsidP="0088127C">
            <w:pPr>
              <w:pStyle w:val="OtherTableBody"/>
            </w:pPr>
            <w:r>
              <w:t>0550</w:t>
            </w:r>
          </w:p>
        </w:tc>
        <w:tc>
          <w:tcPr>
            <w:tcW w:w="2600" w:type="dxa"/>
          </w:tcPr>
          <w:p w14:paraId="27670BBB" w14:textId="77777777" w:rsidR="00B50050" w:rsidRDefault="00B50050" w:rsidP="0088127C">
            <w:pPr>
              <w:pStyle w:val="OtherTableBody"/>
            </w:pPr>
          </w:p>
        </w:tc>
        <w:tc>
          <w:tcPr>
            <w:tcW w:w="1400" w:type="dxa"/>
          </w:tcPr>
          <w:p w14:paraId="3739DCFA" w14:textId="77777777" w:rsidR="00B50050" w:rsidRDefault="00B50050" w:rsidP="0088127C">
            <w:pPr>
              <w:pStyle w:val="OtherTableBody"/>
            </w:pPr>
            <w:r>
              <w:t>PERI</w:t>
            </w:r>
          </w:p>
        </w:tc>
        <w:tc>
          <w:tcPr>
            <w:tcW w:w="4200" w:type="dxa"/>
          </w:tcPr>
          <w:p w14:paraId="41DF26B5" w14:textId="77777777" w:rsidR="00B50050" w:rsidRDefault="00B50050" w:rsidP="0088127C">
            <w:pPr>
              <w:pStyle w:val="OtherTableBody"/>
            </w:pPr>
            <w:r>
              <w:t>Pericardial Fluid</w:t>
            </w:r>
          </w:p>
        </w:tc>
      </w:tr>
      <w:tr w:rsidR="00B50050" w14:paraId="218763CD" w14:textId="77777777" w:rsidTr="00195548">
        <w:tc>
          <w:tcPr>
            <w:tcW w:w="600" w:type="dxa"/>
          </w:tcPr>
          <w:p w14:paraId="3663C09A" w14:textId="77777777" w:rsidR="00B50050" w:rsidRDefault="00B50050" w:rsidP="0088127C">
            <w:pPr>
              <w:pStyle w:val="OtherTableBody"/>
            </w:pPr>
          </w:p>
        </w:tc>
        <w:tc>
          <w:tcPr>
            <w:tcW w:w="600" w:type="dxa"/>
          </w:tcPr>
          <w:p w14:paraId="2BE0A77E" w14:textId="77777777" w:rsidR="00B50050" w:rsidRDefault="00B50050" w:rsidP="0088127C">
            <w:pPr>
              <w:pStyle w:val="OtherTableBody"/>
            </w:pPr>
            <w:r>
              <w:t>0550</w:t>
            </w:r>
          </w:p>
        </w:tc>
        <w:tc>
          <w:tcPr>
            <w:tcW w:w="2600" w:type="dxa"/>
          </w:tcPr>
          <w:p w14:paraId="6486548E" w14:textId="77777777" w:rsidR="00B50050" w:rsidRDefault="00B50050" w:rsidP="0088127C">
            <w:pPr>
              <w:pStyle w:val="OtherTableBody"/>
            </w:pPr>
          </w:p>
        </w:tc>
        <w:tc>
          <w:tcPr>
            <w:tcW w:w="1400" w:type="dxa"/>
          </w:tcPr>
          <w:p w14:paraId="1066A5E1" w14:textId="77777777" w:rsidR="00B50050" w:rsidRDefault="00B50050" w:rsidP="0088127C">
            <w:pPr>
              <w:pStyle w:val="OtherTableBody"/>
            </w:pPr>
            <w:r>
              <w:t>PERIH</w:t>
            </w:r>
          </w:p>
        </w:tc>
        <w:tc>
          <w:tcPr>
            <w:tcW w:w="4200" w:type="dxa"/>
          </w:tcPr>
          <w:p w14:paraId="4CF6577E" w14:textId="77777777" w:rsidR="00B50050" w:rsidRDefault="00B50050" w:rsidP="0088127C">
            <w:pPr>
              <w:pStyle w:val="OtherTableBody"/>
            </w:pPr>
            <w:r>
              <w:t>Perihepatic</w:t>
            </w:r>
          </w:p>
        </w:tc>
      </w:tr>
      <w:tr w:rsidR="00B50050" w14:paraId="223F28C4" w14:textId="77777777" w:rsidTr="00195548">
        <w:tc>
          <w:tcPr>
            <w:tcW w:w="600" w:type="dxa"/>
          </w:tcPr>
          <w:p w14:paraId="620C7FF2" w14:textId="77777777" w:rsidR="00B50050" w:rsidRDefault="00B50050" w:rsidP="0088127C">
            <w:pPr>
              <w:pStyle w:val="OtherTableBody"/>
            </w:pPr>
          </w:p>
        </w:tc>
        <w:tc>
          <w:tcPr>
            <w:tcW w:w="600" w:type="dxa"/>
          </w:tcPr>
          <w:p w14:paraId="149543E7" w14:textId="77777777" w:rsidR="00B50050" w:rsidRDefault="00B50050" w:rsidP="0088127C">
            <w:pPr>
              <w:pStyle w:val="OtherTableBody"/>
            </w:pPr>
            <w:r>
              <w:t>0550</w:t>
            </w:r>
          </w:p>
        </w:tc>
        <w:tc>
          <w:tcPr>
            <w:tcW w:w="2600" w:type="dxa"/>
          </w:tcPr>
          <w:p w14:paraId="3D5AB85B" w14:textId="77777777" w:rsidR="00B50050" w:rsidRDefault="00B50050" w:rsidP="0088127C">
            <w:pPr>
              <w:pStyle w:val="OtherTableBody"/>
            </w:pPr>
          </w:p>
        </w:tc>
        <w:tc>
          <w:tcPr>
            <w:tcW w:w="1400" w:type="dxa"/>
          </w:tcPr>
          <w:p w14:paraId="5C5F40D1" w14:textId="77777777" w:rsidR="00B50050" w:rsidRDefault="00B50050" w:rsidP="0088127C">
            <w:pPr>
              <w:pStyle w:val="OtherTableBody"/>
            </w:pPr>
            <w:r>
              <w:t>PERIN</w:t>
            </w:r>
          </w:p>
        </w:tc>
        <w:tc>
          <w:tcPr>
            <w:tcW w:w="4200" w:type="dxa"/>
          </w:tcPr>
          <w:p w14:paraId="4D466FE3" w14:textId="77777777" w:rsidR="00B50050" w:rsidRDefault="00B50050" w:rsidP="0088127C">
            <w:pPr>
              <w:pStyle w:val="OtherTableBody"/>
            </w:pPr>
            <w:r>
              <w:t>Perineal Abscess</w:t>
            </w:r>
          </w:p>
        </w:tc>
      </w:tr>
      <w:tr w:rsidR="00B50050" w14:paraId="55A2F775" w14:textId="77777777" w:rsidTr="00195548">
        <w:tc>
          <w:tcPr>
            <w:tcW w:w="600" w:type="dxa"/>
          </w:tcPr>
          <w:p w14:paraId="6C0B9DC0" w14:textId="77777777" w:rsidR="00B50050" w:rsidRDefault="00B50050" w:rsidP="0088127C">
            <w:pPr>
              <w:pStyle w:val="OtherTableBody"/>
            </w:pPr>
          </w:p>
        </w:tc>
        <w:tc>
          <w:tcPr>
            <w:tcW w:w="600" w:type="dxa"/>
          </w:tcPr>
          <w:p w14:paraId="14AFB195" w14:textId="77777777" w:rsidR="00B50050" w:rsidRDefault="00B50050" w:rsidP="0088127C">
            <w:pPr>
              <w:pStyle w:val="OtherTableBody"/>
            </w:pPr>
            <w:r>
              <w:t>0550</w:t>
            </w:r>
          </w:p>
        </w:tc>
        <w:tc>
          <w:tcPr>
            <w:tcW w:w="2600" w:type="dxa"/>
          </w:tcPr>
          <w:p w14:paraId="333C6B16" w14:textId="77777777" w:rsidR="00B50050" w:rsidRDefault="00B50050" w:rsidP="0088127C">
            <w:pPr>
              <w:pStyle w:val="OtherTableBody"/>
            </w:pPr>
          </w:p>
        </w:tc>
        <w:tc>
          <w:tcPr>
            <w:tcW w:w="1400" w:type="dxa"/>
          </w:tcPr>
          <w:p w14:paraId="2FE4E92F" w14:textId="77777777" w:rsidR="00B50050" w:rsidRDefault="00B50050" w:rsidP="0088127C">
            <w:pPr>
              <w:pStyle w:val="OtherTableBody"/>
            </w:pPr>
            <w:r>
              <w:t>PERIS</w:t>
            </w:r>
          </w:p>
        </w:tc>
        <w:tc>
          <w:tcPr>
            <w:tcW w:w="4200" w:type="dxa"/>
          </w:tcPr>
          <w:p w14:paraId="7BD280C5" w14:textId="77777777" w:rsidR="00B50050" w:rsidRDefault="00B50050" w:rsidP="0088127C">
            <w:pPr>
              <w:pStyle w:val="OtherTableBody"/>
            </w:pPr>
            <w:r>
              <w:t>Perisplenic</w:t>
            </w:r>
          </w:p>
        </w:tc>
      </w:tr>
      <w:tr w:rsidR="00B50050" w14:paraId="244C4AFC" w14:textId="77777777" w:rsidTr="00195548">
        <w:tc>
          <w:tcPr>
            <w:tcW w:w="600" w:type="dxa"/>
          </w:tcPr>
          <w:p w14:paraId="67FC20F0" w14:textId="77777777" w:rsidR="00B50050" w:rsidRDefault="00B50050" w:rsidP="0088127C">
            <w:pPr>
              <w:pStyle w:val="OtherTableBody"/>
            </w:pPr>
          </w:p>
        </w:tc>
        <w:tc>
          <w:tcPr>
            <w:tcW w:w="600" w:type="dxa"/>
          </w:tcPr>
          <w:p w14:paraId="4E88846F" w14:textId="77777777" w:rsidR="00B50050" w:rsidRDefault="00B50050" w:rsidP="0088127C">
            <w:pPr>
              <w:pStyle w:val="OtherTableBody"/>
            </w:pPr>
            <w:r>
              <w:t>0550</w:t>
            </w:r>
          </w:p>
        </w:tc>
        <w:tc>
          <w:tcPr>
            <w:tcW w:w="2600" w:type="dxa"/>
          </w:tcPr>
          <w:p w14:paraId="664D69B8" w14:textId="77777777" w:rsidR="00B50050" w:rsidRDefault="00B50050" w:rsidP="0088127C">
            <w:pPr>
              <w:pStyle w:val="OtherTableBody"/>
            </w:pPr>
          </w:p>
        </w:tc>
        <w:tc>
          <w:tcPr>
            <w:tcW w:w="1400" w:type="dxa"/>
          </w:tcPr>
          <w:p w14:paraId="42DD980D" w14:textId="77777777" w:rsidR="00B50050" w:rsidRDefault="00B50050" w:rsidP="0088127C">
            <w:pPr>
              <w:pStyle w:val="OtherTableBody"/>
            </w:pPr>
            <w:r>
              <w:t>PERIT</w:t>
            </w:r>
          </w:p>
        </w:tc>
        <w:tc>
          <w:tcPr>
            <w:tcW w:w="4200" w:type="dxa"/>
          </w:tcPr>
          <w:p w14:paraId="4A1F0D41" w14:textId="77777777" w:rsidR="00B50050" w:rsidRDefault="00B50050" w:rsidP="0088127C">
            <w:pPr>
              <w:pStyle w:val="OtherTableBody"/>
            </w:pPr>
            <w:r>
              <w:t>Peritoneum</w:t>
            </w:r>
          </w:p>
        </w:tc>
      </w:tr>
      <w:tr w:rsidR="00B50050" w14:paraId="5C04180A" w14:textId="77777777" w:rsidTr="00195548">
        <w:tc>
          <w:tcPr>
            <w:tcW w:w="600" w:type="dxa"/>
          </w:tcPr>
          <w:p w14:paraId="1DE56D41" w14:textId="77777777" w:rsidR="00B50050" w:rsidRDefault="00B50050" w:rsidP="0088127C">
            <w:pPr>
              <w:pStyle w:val="OtherTableBody"/>
            </w:pPr>
          </w:p>
        </w:tc>
        <w:tc>
          <w:tcPr>
            <w:tcW w:w="600" w:type="dxa"/>
          </w:tcPr>
          <w:p w14:paraId="059D29F0" w14:textId="77777777" w:rsidR="00B50050" w:rsidRDefault="00B50050" w:rsidP="0088127C">
            <w:pPr>
              <w:pStyle w:val="OtherTableBody"/>
            </w:pPr>
            <w:r>
              <w:t>0550</w:t>
            </w:r>
          </w:p>
        </w:tc>
        <w:tc>
          <w:tcPr>
            <w:tcW w:w="2600" w:type="dxa"/>
          </w:tcPr>
          <w:p w14:paraId="795E8F10" w14:textId="77777777" w:rsidR="00B50050" w:rsidRDefault="00B50050" w:rsidP="0088127C">
            <w:pPr>
              <w:pStyle w:val="OtherTableBody"/>
            </w:pPr>
          </w:p>
        </w:tc>
        <w:tc>
          <w:tcPr>
            <w:tcW w:w="1400" w:type="dxa"/>
          </w:tcPr>
          <w:p w14:paraId="3BA33F77" w14:textId="77777777" w:rsidR="00B50050" w:rsidRDefault="00B50050" w:rsidP="0088127C">
            <w:pPr>
              <w:pStyle w:val="OtherTableBody"/>
            </w:pPr>
            <w:r>
              <w:t>PERIU</w:t>
            </w:r>
          </w:p>
        </w:tc>
        <w:tc>
          <w:tcPr>
            <w:tcW w:w="4200" w:type="dxa"/>
          </w:tcPr>
          <w:p w14:paraId="00C68C61" w14:textId="77777777" w:rsidR="00B50050" w:rsidRDefault="00B50050" w:rsidP="0088127C">
            <w:pPr>
              <w:pStyle w:val="OtherTableBody"/>
            </w:pPr>
            <w:r>
              <w:t>Periurethal</w:t>
            </w:r>
          </w:p>
        </w:tc>
      </w:tr>
      <w:tr w:rsidR="00B50050" w14:paraId="49C7182F" w14:textId="77777777" w:rsidTr="00195548">
        <w:tc>
          <w:tcPr>
            <w:tcW w:w="600" w:type="dxa"/>
          </w:tcPr>
          <w:p w14:paraId="241B1752" w14:textId="77777777" w:rsidR="00B50050" w:rsidRDefault="00B50050" w:rsidP="0088127C">
            <w:pPr>
              <w:pStyle w:val="OtherTableBody"/>
            </w:pPr>
          </w:p>
        </w:tc>
        <w:tc>
          <w:tcPr>
            <w:tcW w:w="600" w:type="dxa"/>
          </w:tcPr>
          <w:p w14:paraId="3E5A6202" w14:textId="77777777" w:rsidR="00B50050" w:rsidRDefault="00B50050" w:rsidP="0088127C">
            <w:pPr>
              <w:pStyle w:val="OtherTableBody"/>
            </w:pPr>
            <w:r>
              <w:t>0550</w:t>
            </w:r>
          </w:p>
        </w:tc>
        <w:tc>
          <w:tcPr>
            <w:tcW w:w="2600" w:type="dxa"/>
          </w:tcPr>
          <w:p w14:paraId="2C6EA990" w14:textId="77777777" w:rsidR="00B50050" w:rsidRDefault="00B50050" w:rsidP="0088127C">
            <w:pPr>
              <w:pStyle w:val="OtherTableBody"/>
            </w:pPr>
          </w:p>
        </w:tc>
        <w:tc>
          <w:tcPr>
            <w:tcW w:w="1400" w:type="dxa"/>
          </w:tcPr>
          <w:p w14:paraId="2C6BD40D" w14:textId="77777777" w:rsidR="00B50050" w:rsidRDefault="00B50050" w:rsidP="0088127C">
            <w:pPr>
              <w:pStyle w:val="OtherTableBody"/>
            </w:pPr>
            <w:r>
              <w:t>PERIV</w:t>
            </w:r>
          </w:p>
        </w:tc>
        <w:tc>
          <w:tcPr>
            <w:tcW w:w="4200" w:type="dxa"/>
          </w:tcPr>
          <w:p w14:paraId="3FB2CF4A" w14:textId="77777777" w:rsidR="00B50050" w:rsidRDefault="00B50050" w:rsidP="0088127C">
            <w:pPr>
              <w:pStyle w:val="OtherTableBody"/>
            </w:pPr>
            <w:r>
              <w:t>Perivesicular</w:t>
            </w:r>
          </w:p>
        </w:tc>
      </w:tr>
      <w:tr w:rsidR="00B50050" w14:paraId="213F4D79" w14:textId="77777777" w:rsidTr="00195548">
        <w:tc>
          <w:tcPr>
            <w:tcW w:w="600" w:type="dxa"/>
          </w:tcPr>
          <w:p w14:paraId="75F795CB" w14:textId="77777777" w:rsidR="00B50050" w:rsidRDefault="00B50050" w:rsidP="0088127C">
            <w:pPr>
              <w:pStyle w:val="OtherTableBody"/>
            </w:pPr>
          </w:p>
        </w:tc>
        <w:tc>
          <w:tcPr>
            <w:tcW w:w="600" w:type="dxa"/>
          </w:tcPr>
          <w:p w14:paraId="363A7AF7" w14:textId="77777777" w:rsidR="00B50050" w:rsidRDefault="00B50050" w:rsidP="0088127C">
            <w:pPr>
              <w:pStyle w:val="OtherTableBody"/>
            </w:pPr>
            <w:r>
              <w:t>0550</w:t>
            </w:r>
          </w:p>
        </w:tc>
        <w:tc>
          <w:tcPr>
            <w:tcW w:w="2600" w:type="dxa"/>
          </w:tcPr>
          <w:p w14:paraId="7C8C370F" w14:textId="77777777" w:rsidR="00B50050" w:rsidRDefault="00B50050" w:rsidP="0088127C">
            <w:pPr>
              <w:pStyle w:val="OtherTableBody"/>
            </w:pPr>
          </w:p>
        </w:tc>
        <w:tc>
          <w:tcPr>
            <w:tcW w:w="1400" w:type="dxa"/>
          </w:tcPr>
          <w:p w14:paraId="2A2938C8" w14:textId="77777777" w:rsidR="00B50050" w:rsidRDefault="00B50050" w:rsidP="0088127C">
            <w:pPr>
              <w:pStyle w:val="OtherTableBody"/>
            </w:pPr>
            <w:r>
              <w:t>PERRA</w:t>
            </w:r>
          </w:p>
        </w:tc>
        <w:tc>
          <w:tcPr>
            <w:tcW w:w="4200" w:type="dxa"/>
          </w:tcPr>
          <w:p w14:paraId="0A740DBA" w14:textId="77777777" w:rsidR="00B50050" w:rsidRDefault="00B50050" w:rsidP="0088127C">
            <w:pPr>
              <w:pStyle w:val="OtherTableBody"/>
            </w:pPr>
            <w:r>
              <w:t>Perirectal</w:t>
            </w:r>
          </w:p>
        </w:tc>
      </w:tr>
      <w:tr w:rsidR="00B50050" w14:paraId="0D973819" w14:textId="77777777" w:rsidTr="00195548">
        <w:tc>
          <w:tcPr>
            <w:tcW w:w="600" w:type="dxa"/>
          </w:tcPr>
          <w:p w14:paraId="148BD794" w14:textId="77777777" w:rsidR="00B50050" w:rsidRDefault="00B50050" w:rsidP="0088127C">
            <w:pPr>
              <w:pStyle w:val="OtherTableBody"/>
            </w:pPr>
          </w:p>
        </w:tc>
        <w:tc>
          <w:tcPr>
            <w:tcW w:w="600" w:type="dxa"/>
          </w:tcPr>
          <w:p w14:paraId="53D9FA38" w14:textId="77777777" w:rsidR="00B50050" w:rsidRDefault="00B50050" w:rsidP="0088127C">
            <w:pPr>
              <w:pStyle w:val="OtherTableBody"/>
            </w:pPr>
            <w:r>
              <w:t>0550</w:t>
            </w:r>
          </w:p>
        </w:tc>
        <w:tc>
          <w:tcPr>
            <w:tcW w:w="2600" w:type="dxa"/>
          </w:tcPr>
          <w:p w14:paraId="6C610BAF" w14:textId="77777777" w:rsidR="00B50050" w:rsidRDefault="00B50050" w:rsidP="0088127C">
            <w:pPr>
              <w:pStyle w:val="OtherTableBody"/>
            </w:pPr>
          </w:p>
        </w:tc>
        <w:tc>
          <w:tcPr>
            <w:tcW w:w="1400" w:type="dxa"/>
          </w:tcPr>
          <w:p w14:paraId="620A3481" w14:textId="77777777" w:rsidR="00B50050" w:rsidRDefault="00B50050" w:rsidP="0088127C">
            <w:pPr>
              <w:pStyle w:val="OtherTableBody"/>
            </w:pPr>
            <w:r>
              <w:t>PERT</w:t>
            </w:r>
          </w:p>
        </w:tc>
        <w:tc>
          <w:tcPr>
            <w:tcW w:w="4200" w:type="dxa"/>
          </w:tcPr>
          <w:p w14:paraId="3C8D237D" w14:textId="77777777" w:rsidR="00B50050" w:rsidRDefault="00B50050" w:rsidP="0088127C">
            <w:pPr>
              <w:pStyle w:val="OtherTableBody"/>
            </w:pPr>
            <w:r>
              <w:t>Peritoneal Fluid</w:t>
            </w:r>
          </w:p>
        </w:tc>
      </w:tr>
      <w:tr w:rsidR="00B50050" w14:paraId="2445FAD7" w14:textId="77777777" w:rsidTr="00195548">
        <w:tc>
          <w:tcPr>
            <w:tcW w:w="600" w:type="dxa"/>
          </w:tcPr>
          <w:p w14:paraId="7D4FC7B5" w14:textId="77777777" w:rsidR="00B50050" w:rsidRDefault="00B50050" w:rsidP="0088127C">
            <w:pPr>
              <w:pStyle w:val="OtherTableBody"/>
            </w:pPr>
          </w:p>
        </w:tc>
        <w:tc>
          <w:tcPr>
            <w:tcW w:w="600" w:type="dxa"/>
          </w:tcPr>
          <w:p w14:paraId="78AD6688" w14:textId="77777777" w:rsidR="00B50050" w:rsidRDefault="00B50050" w:rsidP="0088127C">
            <w:pPr>
              <w:pStyle w:val="OtherTableBody"/>
            </w:pPr>
            <w:r>
              <w:t>0550</w:t>
            </w:r>
          </w:p>
        </w:tc>
        <w:tc>
          <w:tcPr>
            <w:tcW w:w="2600" w:type="dxa"/>
          </w:tcPr>
          <w:p w14:paraId="2F43724F" w14:textId="77777777" w:rsidR="00B50050" w:rsidRDefault="00B50050" w:rsidP="0088127C">
            <w:pPr>
              <w:pStyle w:val="OtherTableBody"/>
            </w:pPr>
          </w:p>
        </w:tc>
        <w:tc>
          <w:tcPr>
            <w:tcW w:w="1400" w:type="dxa"/>
          </w:tcPr>
          <w:p w14:paraId="498500C3" w14:textId="77777777" w:rsidR="00B50050" w:rsidRDefault="00B50050" w:rsidP="0088127C">
            <w:pPr>
              <w:pStyle w:val="OtherTableBody"/>
            </w:pPr>
            <w:r>
              <w:t>PHALA</w:t>
            </w:r>
          </w:p>
        </w:tc>
        <w:tc>
          <w:tcPr>
            <w:tcW w:w="4200" w:type="dxa"/>
          </w:tcPr>
          <w:p w14:paraId="0E7B1E4C" w14:textId="77777777" w:rsidR="00B50050" w:rsidRDefault="00B50050" w:rsidP="0088127C">
            <w:pPr>
              <w:pStyle w:val="OtherTableBody"/>
            </w:pPr>
            <w:r>
              <w:t>Phalanyx</w:t>
            </w:r>
          </w:p>
        </w:tc>
      </w:tr>
      <w:tr w:rsidR="00B50050" w14:paraId="2C4CFAA2" w14:textId="77777777" w:rsidTr="00195548">
        <w:tc>
          <w:tcPr>
            <w:tcW w:w="600" w:type="dxa"/>
          </w:tcPr>
          <w:p w14:paraId="2BB4CA8C" w14:textId="77777777" w:rsidR="00B50050" w:rsidRDefault="00B50050" w:rsidP="0088127C">
            <w:pPr>
              <w:pStyle w:val="OtherTableBody"/>
            </w:pPr>
          </w:p>
        </w:tc>
        <w:tc>
          <w:tcPr>
            <w:tcW w:w="600" w:type="dxa"/>
          </w:tcPr>
          <w:p w14:paraId="51CB186D" w14:textId="77777777" w:rsidR="00B50050" w:rsidRDefault="00B50050" w:rsidP="0088127C">
            <w:pPr>
              <w:pStyle w:val="OtherTableBody"/>
            </w:pPr>
            <w:r>
              <w:t>0550</w:t>
            </w:r>
          </w:p>
        </w:tc>
        <w:tc>
          <w:tcPr>
            <w:tcW w:w="2600" w:type="dxa"/>
          </w:tcPr>
          <w:p w14:paraId="7774F6F2" w14:textId="77777777" w:rsidR="00B50050" w:rsidRDefault="00B50050" w:rsidP="0088127C">
            <w:pPr>
              <w:pStyle w:val="OtherTableBody"/>
            </w:pPr>
          </w:p>
        </w:tc>
        <w:tc>
          <w:tcPr>
            <w:tcW w:w="1400" w:type="dxa"/>
          </w:tcPr>
          <w:p w14:paraId="5D328A96" w14:textId="77777777" w:rsidR="00B50050" w:rsidRDefault="00B50050" w:rsidP="0088127C">
            <w:pPr>
              <w:pStyle w:val="OtherTableBody"/>
            </w:pPr>
            <w:r>
              <w:t>PILO</w:t>
            </w:r>
          </w:p>
        </w:tc>
        <w:tc>
          <w:tcPr>
            <w:tcW w:w="4200" w:type="dxa"/>
          </w:tcPr>
          <w:p w14:paraId="76FB9340" w14:textId="77777777" w:rsidR="00B50050" w:rsidRDefault="00B50050" w:rsidP="0088127C">
            <w:pPr>
              <w:pStyle w:val="OtherTableBody"/>
            </w:pPr>
            <w:r>
              <w:t>Pilonidal</w:t>
            </w:r>
          </w:p>
        </w:tc>
      </w:tr>
      <w:tr w:rsidR="00B50050" w14:paraId="2B37D9B3" w14:textId="77777777" w:rsidTr="00195548">
        <w:tc>
          <w:tcPr>
            <w:tcW w:w="600" w:type="dxa"/>
          </w:tcPr>
          <w:p w14:paraId="2037E069" w14:textId="77777777" w:rsidR="00B50050" w:rsidRDefault="00B50050" w:rsidP="0088127C">
            <w:pPr>
              <w:pStyle w:val="OtherTableBody"/>
            </w:pPr>
          </w:p>
        </w:tc>
        <w:tc>
          <w:tcPr>
            <w:tcW w:w="600" w:type="dxa"/>
          </w:tcPr>
          <w:p w14:paraId="1AA8E188" w14:textId="77777777" w:rsidR="00B50050" w:rsidRDefault="00B50050" w:rsidP="0088127C">
            <w:pPr>
              <w:pStyle w:val="OtherTableBody"/>
            </w:pPr>
            <w:r>
              <w:t>0550</w:t>
            </w:r>
          </w:p>
        </w:tc>
        <w:tc>
          <w:tcPr>
            <w:tcW w:w="2600" w:type="dxa"/>
          </w:tcPr>
          <w:p w14:paraId="5BE0D986" w14:textId="77777777" w:rsidR="00B50050" w:rsidRDefault="00B50050" w:rsidP="0088127C">
            <w:pPr>
              <w:pStyle w:val="OtherTableBody"/>
            </w:pPr>
          </w:p>
        </w:tc>
        <w:tc>
          <w:tcPr>
            <w:tcW w:w="1400" w:type="dxa"/>
          </w:tcPr>
          <w:p w14:paraId="5C05CF95" w14:textId="77777777" w:rsidR="00B50050" w:rsidRDefault="00B50050" w:rsidP="0088127C">
            <w:pPr>
              <w:pStyle w:val="OtherTableBody"/>
            </w:pPr>
            <w:r>
              <w:t>PINNA</w:t>
            </w:r>
          </w:p>
        </w:tc>
        <w:tc>
          <w:tcPr>
            <w:tcW w:w="4200" w:type="dxa"/>
          </w:tcPr>
          <w:p w14:paraId="65F9622A" w14:textId="77777777" w:rsidR="00B50050" w:rsidRDefault="00B50050" w:rsidP="0088127C">
            <w:pPr>
              <w:pStyle w:val="OtherTableBody"/>
            </w:pPr>
            <w:r>
              <w:t>Pinna</w:t>
            </w:r>
          </w:p>
        </w:tc>
      </w:tr>
      <w:tr w:rsidR="00B50050" w14:paraId="11523844" w14:textId="77777777" w:rsidTr="00195548">
        <w:tc>
          <w:tcPr>
            <w:tcW w:w="600" w:type="dxa"/>
          </w:tcPr>
          <w:p w14:paraId="18A765D9" w14:textId="77777777" w:rsidR="00B50050" w:rsidRDefault="00B50050" w:rsidP="0088127C">
            <w:pPr>
              <w:pStyle w:val="OtherTableBody"/>
            </w:pPr>
          </w:p>
        </w:tc>
        <w:tc>
          <w:tcPr>
            <w:tcW w:w="600" w:type="dxa"/>
          </w:tcPr>
          <w:p w14:paraId="68FAE3B0" w14:textId="77777777" w:rsidR="00B50050" w:rsidRDefault="00B50050" w:rsidP="0088127C">
            <w:pPr>
              <w:pStyle w:val="OtherTableBody"/>
            </w:pPr>
            <w:r>
              <w:t>0550</w:t>
            </w:r>
          </w:p>
        </w:tc>
        <w:tc>
          <w:tcPr>
            <w:tcW w:w="2600" w:type="dxa"/>
          </w:tcPr>
          <w:p w14:paraId="7BFDB711" w14:textId="77777777" w:rsidR="00B50050" w:rsidRDefault="00B50050" w:rsidP="0088127C">
            <w:pPr>
              <w:pStyle w:val="OtherTableBody"/>
            </w:pPr>
          </w:p>
        </w:tc>
        <w:tc>
          <w:tcPr>
            <w:tcW w:w="1400" w:type="dxa"/>
          </w:tcPr>
          <w:p w14:paraId="4F65091A" w14:textId="77777777" w:rsidR="00B50050" w:rsidRDefault="00B50050" w:rsidP="0088127C">
            <w:pPr>
              <w:pStyle w:val="OtherTableBody"/>
            </w:pPr>
            <w:r>
              <w:t>PLACF</w:t>
            </w:r>
          </w:p>
        </w:tc>
        <w:tc>
          <w:tcPr>
            <w:tcW w:w="4200" w:type="dxa"/>
          </w:tcPr>
          <w:p w14:paraId="721B0315" w14:textId="77777777" w:rsidR="00B50050" w:rsidRDefault="00B50050" w:rsidP="0088127C">
            <w:pPr>
              <w:pStyle w:val="OtherTableBody"/>
            </w:pPr>
            <w:r>
              <w:t>Placenta (Fetal Side)</w:t>
            </w:r>
          </w:p>
        </w:tc>
      </w:tr>
      <w:tr w:rsidR="00B50050" w14:paraId="30122F54" w14:textId="77777777" w:rsidTr="00195548">
        <w:tc>
          <w:tcPr>
            <w:tcW w:w="600" w:type="dxa"/>
          </w:tcPr>
          <w:p w14:paraId="1A453118" w14:textId="77777777" w:rsidR="00B50050" w:rsidRDefault="00B50050" w:rsidP="0088127C">
            <w:pPr>
              <w:pStyle w:val="OtherTableBody"/>
            </w:pPr>
          </w:p>
        </w:tc>
        <w:tc>
          <w:tcPr>
            <w:tcW w:w="600" w:type="dxa"/>
          </w:tcPr>
          <w:p w14:paraId="6B791585" w14:textId="77777777" w:rsidR="00B50050" w:rsidRDefault="00B50050" w:rsidP="0088127C">
            <w:pPr>
              <w:pStyle w:val="OtherTableBody"/>
            </w:pPr>
            <w:r>
              <w:t>0550</w:t>
            </w:r>
          </w:p>
        </w:tc>
        <w:tc>
          <w:tcPr>
            <w:tcW w:w="2600" w:type="dxa"/>
          </w:tcPr>
          <w:p w14:paraId="1F3B8B2D" w14:textId="77777777" w:rsidR="00B50050" w:rsidRDefault="00B50050" w:rsidP="0088127C">
            <w:pPr>
              <w:pStyle w:val="OtherTableBody"/>
            </w:pPr>
          </w:p>
        </w:tc>
        <w:tc>
          <w:tcPr>
            <w:tcW w:w="1400" w:type="dxa"/>
          </w:tcPr>
          <w:p w14:paraId="4A56FA90" w14:textId="77777777" w:rsidR="00B50050" w:rsidRDefault="00B50050" w:rsidP="0088127C">
            <w:pPr>
              <w:pStyle w:val="OtherTableBody"/>
            </w:pPr>
            <w:r>
              <w:t>PLACM</w:t>
            </w:r>
          </w:p>
        </w:tc>
        <w:tc>
          <w:tcPr>
            <w:tcW w:w="4200" w:type="dxa"/>
          </w:tcPr>
          <w:p w14:paraId="05D74F84" w14:textId="77777777" w:rsidR="00B50050" w:rsidRDefault="00B50050" w:rsidP="0088127C">
            <w:pPr>
              <w:pStyle w:val="OtherTableBody"/>
            </w:pPr>
            <w:r>
              <w:t>Placenta (Maternal Side)</w:t>
            </w:r>
          </w:p>
        </w:tc>
      </w:tr>
      <w:tr w:rsidR="00B50050" w14:paraId="2F71F2D8" w14:textId="77777777" w:rsidTr="00195548">
        <w:tc>
          <w:tcPr>
            <w:tcW w:w="600" w:type="dxa"/>
          </w:tcPr>
          <w:p w14:paraId="44AE8215" w14:textId="77777777" w:rsidR="00B50050" w:rsidRDefault="00B50050" w:rsidP="0088127C">
            <w:pPr>
              <w:pStyle w:val="OtherTableBody"/>
            </w:pPr>
          </w:p>
        </w:tc>
        <w:tc>
          <w:tcPr>
            <w:tcW w:w="600" w:type="dxa"/>
          </w:tcPr>
          <w:p w14:paraId="75C12DED" w14:textId="77777777" w:rsidR="00B50050" w:rsidRDefault="00B50050" w:rsidP="0088127C">
            <w:pPr>
              <w:pStyle w:val="OtherTableBody"/>
            </w:pPr>
            <w:r>
              <w:t>0550</w:t>
            </w:r>
          </w:p>
        </w:tc>
        <w:tc>
          <w:tcPr>
            <w:tcW w:w="2600" w:type="dxa"/>
          </w:tcPr>
          <w:p w14:paraId="0F0BD62F" w14:textId="77777777" w:rsidR="00B50050" w:rsidRDefault="00B50050" w:rsidP="0088127C">
            <w:pPr>
              <w:pStyle w:val="OtherTableBody"/>
            </w:pPr>
          </w:p>
        </w:tc>
        <w:tc>
          <w:tcPr>
            <w:tcW w:w="1400" w:type="dxa"/>
          </w:tcPr>
          <w:p w14:paraId="542490EE" w14:textId="77777777" w:rsidR="00B50050" w:rsidRDefault="00B50050" w:rsidP="0088127C">
            <w:pPr>
              <w:pStyle w:val="OtherTableBody"/>
            </w:pPr>
            <w:r>
              <w:t>PLANT</w:t>
            </w:r>
          </w:p>
        </w:tc>
        <w:tc>
          <w:tcPr>
            <w:tcW w:w="4200" w:type="dxa"/>
          </w:tcPr>
          <w:p w14:paraId="19D8DBB8" w14:textId="77777777" w:rsidR="00B50050" w:rsidRDefault="00B50050" w:rsidP="0088127C">
            <w:pPr>
              <w:pStyle w:val="OtherTableBody"/>
            </w:pPr>
            <w:r>
              <w:t>Plantar</w:t>
            </w:r>
          </w:p>
        </w:tc>
      </w:tr>
      <w:tr w:rsidR="00B50050" w14:paraId="64D019FA" w14:textId="77777777" w:rsidTr="00195548">
        <w:tc>
          <w:tcPr>
            <w:tcW w:w="600" w:type="dxa"/>
          </w:tcPr>
          <w:p w14:paraId="417E0982" w14:textId="77777777" w:rsidR="00B50050" w:rsidRDefault="00B50050" w:rsidP="0088127C">
            <w:pPr>
              <w:pStyle w:val="OtherTableBody"/>
            </w:pPr>
          </w:p>
        </w:tc>
        <w:tc>
          <w:tcPr>
            <w:tcW w:w="600" w:type="dxa"/>
          </w:tcPr>
          <w:p w14:paraId="1B3F8D2E" w14:textId="77777777" w:rsidR="00B50050" w:rsidRDefault="00B50050" w:rsidP="0088127C">
            <w:pPr>
              <w:pStyle w:val="OtherTableBody"/>
            </w:pPr>
            <w:r>
              <w:t>0550</w:t>
            </w:r>
          </w:p>
        </w:tc>
        <w:tc>
          <w:tcPr>
            <w:tcW w:w="2600" w:type="dxa"/>
          </w:tcPr>
          <w:p w14:paraId="7017E617" w14:textId="77777777" w:rsidR="00B50050" w:rsidRDefault="00B50050" w:rsidP="0088127C">
            <w:pPr>
              <w:pStyle w:val="OtherTableBody"/>
            </w:pPr>
          </w:p>
        </w:tc>
        <w:tc>
          <w:tcPr>
            <w:tcW w:w="1400" w:type="dxa"/>
          </w:tcPr>
          <w:p w14:paraId="5FE2EC07" w14:textId="77777777" w:rsidR="00B50050" w:rsidRDefault="00B50050" w:rsidP="0088127C">
            <w:pPr>
              <w:pStyle w:val="OtherTableBody"/>
            </w:pPr>
            <w:r>
              <w:t>PLATH</w:t>
            </w:r>
          </w:p>
        </w:tc>
        <w:tc>
          <w:tcPr>
            <w:tcW w:w="4200" w:type="dxa"/>
          </w:tcPr>
          <w:p w14:paraId="1F85A322" w14:textId="77777777" w:rsidR="00B50050" w:rsidRDefault="00B50050" w:rsidP="0088127C">
            <w:pPr>
              <w:pStyle w:val="OtherTableBody"/>
            </w:pPr>
            <w:r>
              <w:t>Palate, Hard</w:t>
            </w:r>
          </w:p>
        </w:tc>
      </w:tr>
      <w:tr w:rsidR="00B50050" w14:paraId="7E9F7EAC" w14:textId="77777777" w:rsidTr="00195548">
        <w:tc>
          <w:tcPr>
            <w:tcW w:w="600" w:type="dxa"/>
          </w:tcPr>
          <w:p w14:paraId="1E8188BA" w14:textId="77777777" w:rsidR="00B50050" w:rsidRDefault="00B50050" w:rsidP="0088127C">
            <w:pPr>
              <w:pStyle w:val="OtherTableBody"/>
            </w:pPr>
          </w:p>
        </w:tc>
        <w:tc>
          <w:tcPr>
            <w:tcW w:w="600" w:type="dxa"/>
          </w:tcPr>
          <w:p w14:paraId="6A67198A" w14:textId="77777777" w:rsidR="00B50050" w:rsidRDefault="00B50050" w:rsidP="0088127C">
            <w:pPr>
              <w:pStyle w:val="OtherTableBody"/>
            </w:pPr>
            <w:r>
              <w:t>0550</w:t>
            </w:r>
          </w:p>
        </w:tc>
        <w:tc>
          <w:tcPr>
            <w:tcW w:w="2600" w:type="dxa"/>
          </w:tcPr>
          <w:p w14:paraId="104BB866" w14:textId="77777777" w:rsidR="00B50050" w:rsidRDefault="00B50050" w:rsidP="0088127C">
            <w:pPr>
              <w:pStyle w:val="OtherTableBody"/>
            </w:pPr>
          </w:p>
        </w:tc>
        <w:tc>
          <w:tcPr>
            <w:tcW w:w="1400" w:type="dxa"/>
          </w:tcPr>
          <w:p w14:paraId="43EDDECC" w14:textId="77777777" w:rsidR="00B50050" w:rsidRDefault="00B50050" w:rsidP="0088127C">
            <w:pPr>
              <w:pStyle w:val="OtherTableBody"/>
            </w:pPr>
            <w:r>
              <w:t>PLATS</w:t>
            </w:r>
          </w:p>
        </w:tc>
        <w:tc>
          <w:tcPr>
            <w:tcW w:w="4200" w:type="dxa"/>
          </w:tcPr>
          <w:p w14:paraId="1789055D" w14:textId="77777777" w:rsidR="00B50050" w:rsidRDefault="00B50050" w:rsidP="0088127C">
            <w:pPr>
              <w:pStyle w:val="OtherTableBody"/>
            </w:pPr>
            <w:r>
              <w:t>Palate, Soft</w:t>
            </w:r>
          </w:p>
        </w:tc>
      </w:tr>
      <w:tr w:rsidR="00B50050" w14:paraId="3D8FFFA1" w14:textId="77777777" w:rsidTr="00195548">
        <w:tc>
          <w:tcPr>
            <w:tcW w:w="600" w:type="dxa"/>
          </w:tcPr>
          <w:p w14:paraId="47CB8E09" w14:textId="77777777" w:rsidR="00B50050" w:rsidRDefault="00B50050" w:rsidP="0088127C">
            <w:pPr>
              <w:pStyle w:val="OtherTableBody"/>
            </w:pPr>
          </w:p>
        </w:tc>
        <w:tc>
          <w:tcPr>
            <w:tcW w:w="600" w:type="dxa"/>
          </w:tcPr>
          <w:p w14:paraId="6714CB5B" w14:textId="77777777" w:rsidR="00B50050" w:rsidRDefault="00B50050" w:rsidP="0088127C">
            <w:pPr>
              <w:pStyle w:val="OtherTableBody"/>
            </w:pPr>
            <w:r>
              <w:t>0550</w:t>
            </w:r>
          </w:p>
        </w:tc>
        <w:tc>
          <w:tcPr>
            <w:tcW w:w="2600" w:type="dxa"/>
          </w:tcPr>
          <w:p w14:paraId="23CA44F7" w14:textId="77777777" w:rsidR="00B50050" w:rsidRDefault="00B50050" w:rsidP="0088127C">
            <w:pPr>
              <w:pStyle w:val="OtherTableBody"/>
            </w:pPr>
          </w:p>
        </w:tc>
        <w:tc>
          <w:tcPr>
            <w:tcW w:w="1400" w:type="dxa"/>
          </w:tcPr>
          <w:p w14:paraId="21C48895" w14:textId="77777777" w:rsidR="00B50050" w:rsidRDefault="00B50050" w:rsidP="0088127C">
            <w:pPr>
              <w:pStyle w:val="OtherTableBody"/>
            </w:pPr>
            <w:r>
              <w:t>PLC</w:t>
            </w:r>
          </w:p>
        </w:tc>
        <w:tc>
          <w:tcPr>
            <w:tcW w:w="4200" w:type="dxa"/>
          </w:tcPr>
          <w:p w14:paraId="0BB86F3C" w14:textId="77777777" w:rsidR="00B50050" w:rsidRDefault="00B50050" w:rsidP="0088127C">
            <w:pPr>
              <w:pStyle w:val="OtherTableBody"/>
            </w:pPr>
            <w:r>
              <w:t>Placenta</w:t>
            </w:r>
          </w:p>
        </w:tc>
      </w:tr>
      <w:tr w:rsidR="00B50050" w14:paraId="63B3C981" w14:textId="77777777" w:rsidTr="00195548">
        <w:tc>
          <w:tcPr>
            <w:tcW w:w="600" w:type="dxa"/>
          </w:tcPr>
          <w:p w14:paraId="584E8B1E" w14:textId="77777777" w:rsidR="00B50050" w:rsidRDefault="00B50050" w:rsidP="0088127C">
            <w:pPr>
              <w:pStyle w:val="OtherTableBody"/>
            </w:pPr>
          </w:p>
        </w:tc>
        <w:tc>
          <w:tcPr>
            <w:tcW w:w="600" w:type="dxa"/>
          </w:tcPr>
          <w:p w14:paraId="583BF09D" w14:textId="77777777" w:rsidR="00B50050" w:rsidRDefault="00B50050" w:rsidP="0088127C">
            <w:pPr>
              <w:pStyle w:val="OtherTableBody"/>
            </w:pPr>
            <w:r>
              <w:t>0550</w:t>
            </w:r>
          </w:p>
        </w:tc>
        <w:tc>
          <w:tcPr>
            <w:tcW w:w="2600" w:type="dxa"/>
          </w:tcPr>
          <w:p w14:paraId="0E8A9466" w14:textId="77777777" w:rsidR="00B50050" w:rsidRDefault="00B50050" w:rsidP="0088127C">
            <w:pPr>
              <w:pStyle w:val="OtherTableBody"/>
            </w:pPr>
          </w:p>
        </w:tc>
        <w:tc>
          <w:tcPr>
            <w:tcW w:w="1400" w:type="dxa"/>
          </w:tcPr>
          <w:p w14:paraId="756BCCF7" w14:textId="77777777" w:rsidR="00B50050" w:rsidRDefault="00B50050" w:rsidP="0088127C">
            <w:pPr>
              <w:pStyle w:val="OtherTableBody"/>
            </w:pPr>
            <w:r>
              <w:t>PLEU</w:t>
            </w:r>
          </w:p>
        </w:tc>
        <w:tc>
          <w:tcPr>
            <w:tcW w:w="4200" w:type="dxa"/>
          </w:tcPr>
          <w:p w14:paraId="43A31D9C" w14:textId="77777777" w:rsidR="00B50050" w:rsidRDefault="00B50050" w:rsidP="0088127C">
            <w:pPr>
              <w:pStyle w:val="OtherTableBody"/>
            </w:pPr>
            <w:r>
              <w:t>Pleural Fluid</w:t>
            </w:r>
          </w:p>
        </w:tc>
      </w:tr>
      <w:tr w:rsidR="00B50050" w14:paraId="233798D5" w14:textId="77777777" w:rsidTr="00195548">
        <w:tc>
          <w:tcPr>
            <w:tcW w:w="600" w:type="dxa"/>
          </w:tcPr>
          <w:p w14:paraId="03463FEB" w14:textId="77777777" w:rsidR="00B50050" w:rsidRDefault="00B50050" w:rsidP="0088127C">
            <w:pPr>
              <w:pStyle w:val="OtherTableBody"/>
            </w:pPr>
          </w:p>
        </w:tc>
        <w:tc>
          <w:tcPr>
            <w:tcW w:w="600" w:type="dxa"/>
          </w:tcPr>
          <w:p w14:paraId="390EDCFC" w14:textId="77777777" w:rsidR="00B50050" w:rsidRDefault="00B50050" w:rsidP="0088127C">
            <w:pPr>
              <w:pStyle w:val="OtherTableBody"/>
            </w:pPr>
            <w:r>
              <w:t>0550</w:t>
            </w:r>
          </w:p>
        </w:tc>
        <w:tc>
          <w:tcPr>
            <w:tcW w:w="2600" w:type="dxa"/>
          </w:tcPr>
          <w:p w14:paraId="0A407563" w14:textId="77777777" w:rsidR="00B50050" w:rsidRDefault="00B50050" w:rsidP="0088127C">
            <w:pPr>
              <w:pStyle w:val="OtherTableBody"/>
            </w:pPr>
          </w:p>
        </w:tc>
        <w:tc>
          <w:tcPr>
            <w:tcW w:w="1400" w:type="dxa"/>
          </w:tcPr>
          <w:p w14:paraId="65E4062B" w14:textId="77777777" w:rsidR="00B50050" w:rsidRDefault="00B50050" w:rsidP="0088127C">
            <w:pPr>
              <w:pStyle w:val="OtherTableBody"/>
            </w:pPr>
            <w:r>
              <w:t>PLEUR</w:t>
            </w:r>
          </w:p>
        </w:tc>
        <w:tc>
          <w:tcPr>
            <w:tcW w:w="4200" w:type="dxa"/>
          </w:tcPr>
          <w:p w14:paraId="77CD8A17" w14:textId="77777777" w:rsidR="00B50050" w:rsidRDefault="00B50050" w:rsidP="0088127C">
            <w:pPr>
              <w:pStyle w:val="OtherTableBody"/>
            </w:pPr>
            <w:r>
              <w:t>Pleura</w:t>
            </w:r>
          </w:p>
        </w:tc>
      </w:tr>
      <w:tr w:rsidR="00B50050" w14:paraId="4EDE8317" w14:textId="77777777" w:rsidTr="00195548">
        <w:tc>
          <w:tcPr>
            <w:tcW w:w="600" w:type="dxa"/>
          </w:tcPr>
          <w:p w14:paraId="26EEDC40" w14:textId="77777777" w:rsidR="00B50050" w:rsidRDefault="00B50050" w:rsidP="0088127C">
            <w:pPr>
              <w:pStyle w:val="OtherTableBody"/>
            </w:pPr>
          </w:p>
        </w:tc>
        <w:tc>
          <w:tcPr>
            <w:tcW w:w="600" w:type="dxa"/>
          </w:tcPr>
          <w:p w14:paraId="348457EC" w14:textId="77777777" w:rsidR="00B50050" w:rsidRDefault="00B50050" w:rsidP="0088127C">
            <w:pPr>
              <w:pStyle w:val="OtherTableBody"/>
            </w:pPr>
            <w:r>
              <w:t>0550</w:t>
            </w:r>
          </w:p>
        </w:tc>
        <w:tc>
          <w:tcPr>
            <w:tcW w:w="2600" w:type="dxa"/>
          </w:tcPr>
          <w:p w14:paraId="542DB5F3" w14:textId="77777777" w:rsidR="00B50050" w:rsidRDefault="00B50050" w:rsidP="0088127C">
            <w:pPr>
              <w:pStyle w:val="OtherTableBody"/>
            </w:pPr>
          </w:p>
        </w:tc>
        <w:tc>
          <w:tcPr>
            <w:tcW w:w="1400" w:type="dxa"/>
          </w:tcPr>
          <w:p w14:paraId="78AA1479" w14:textId="77777777" w:rsidR="00B50050" w:rsidRDefault="00B50050" w:rsidP="0088127C">
            <w:pPr>
              <w:pStyle w:val="OtherTableBody"/>
            </w:pPr>
            <w:r>
              <w:t>PLR</w:t>
            </w:r>
          </w:p>
        </w:tc>
        <w:tc>
          <w:tcPr>
            <w:tcW w:w="4200" w:type="dxa"/>
          </w:tcPr>
          <w:p w14:paraId="2FE0670F" w14:textId="77777777" w:rsidR="00B50050" w:rsidRDefault="00B50050" w:rsidP="0088127C">
            <w:pPr>
              <w:pStyle w:val="OtherTableBody"/>
            </w:pPr>
            <w:r>
              <w:t>Pleural Fluid (Thoracentesis Fld)</w:t>
            </w:r>
          </w:p>
        </w:tc>
      </w:tr>
      <w:tr w:rsidR="00B50050" w14:paraId="2C301101" w14:textId="77777777" w:rsidTr="00195548">
        <w:tc>
          <w:tcPr>
            <w:tcW w:w="600" w:type="dxa"/>
          </w:tcPr>
          <w:p w14:paraId="4957DEA0" w14:textId="77777777" w:rsidR="00B50050" w:rsidRDefault="00B50050" w:rsidP="0088127C">
            <w:pPr>
              <w:pStyle w:val="OtherTableBody"/>
            </w:pPr>
          </w:p>
        </w:tc>
        <w:tc>
          <w:tcPr>
            <w:tcW w:w="600" w:type="dxa"/>
          </w:tcPr>
          <w:p w14:paraId="4B046EB9" w14:textId="77777777" w:rsidR="00B50050" w:rsidRDefault="00B50050" w:rsidP="0088127C">
            <w:pPr>
              <w:pStyle w:val="OtherTableBody"/>
            </w:pPr>
            <w:r>
              <w:t>0550</w:t>
            </w:r>
          </w:p>
        </w:tc>
        <w:tc>
          <w:tcPr>
            <w:tcW w:w="2600" w:type="dxa"/>
          </w:tcPr>
          <w:p w14:paraId="04189DCE" w14:textId="77777777" w:rsidR="00B50050" w:rsidRDefault="00B50050" w:rsidP="0088127C">
            <w:pPr>
              <w:pStyle w:val="OtherTableBody"/>
            </w:pPr>
          </w:p>
        </w:tc>
        <w:tc>
          <w:tcPr>
            <w:tcW w:w="1400" w:type="dxa"/>
          </w:tcPr>
          <w:p w14:paraId="3F6A9F35" w14:textId="77777777" w:rsidR="00B50050" w:rsidRDefault="00B50050" w:rsidP="0088127C">
            <w:pPr>
              <w:pStyle w:val="OtherTableBody"/>
            </w:pPr>
            <w:r>
              <w:t>PNEAL</w:t>
            </w:r>
          </w:p>
        </w:tc>
        <w:tc>
          <w:tcPr>
            <w:tcW w:w="4200" w:type="dxa"/>
          </w:tcPr>
          <w:p w14:paraId="786A9702" w14:textId="77777777" w:rsidR="00B50050" w:rsidRDefault="00B50050" w:rsidP="0088127C">
            <w:pPr>
              <w:pStyle w:val="OtherTableBody"/>
            </w:pPr>
            <w:r>
              <w:t>Perineal</w:t>
            </w:r>
          </w:p>
        </w:tc>
      </w:tr>
      <w:tr w:rsidR="00B50050" w14:paraId="2D36E235" w14:textId="77777777" w:rsidTr="00195548">
        <w:tc>
          <w:tcPr>
            <w:tcW w:w="600" w:type="dxa"/>
          </w:tcPr>
          <w:p w14:paraId="4B090EC8" w14:textId="77777777" w:rsidR="00B50050" w:rsidRDefault="00B50050" w:rsidP="0088127C">
            <w:pPr>
              <w:pStyle w:val="OtherTableBody"/>
            </w:pPr>
          </w:p>
        </w:tc>
        <w:tc>
          <w:tcPr>
            <w:tcW w:w="600" w:type="dxa"/>
          </w:tcPr>
          <w:p w14:paraId="3588EA12" w14:textId="77777777" w:rsidR="00B50050" w:rsidRDefault="00B50050" w:rsidP="0088127C">
            <w:pPr>
              <w:pStyle w:val="OtherTableBody"/>
            </w:pPr>
            <w:r>
              <w:t>0550</w:t>
            </w:r>
          </w:p>
        </w:tc>
        <w:tc>
          <w:tcPr>
            <w:tcW w:w="2600" w:type="dxa"/>
          </w:tcPr>
          <w:p w14:paraId="60887F17" w14:textId="77777777" w:rsidR="00B50050" w:rsidRDefault="00B50050" w:rsidP="0088127C">
            <w:pPr>
              <w:pStyle w:val="OtherTableBody"/>
            </w:pPr>
          </w:p>
        </w:tc>
        <w:tc>
          <w:tcPr>
            <w:tcW w:w="1400" w:type="dxa"/>
          </w:tcPr>
          <w:p w14:paraId="6F808B4A" w14:textId="77777777" w:rsidR="00B50050" w:rsidRDefault="00B50050" w:rsidP="0088127C">
            <w:pPr>
              <w:pStyle w:val="OtherTableBody"/>
            </w:pPr>
            <w:r>
              <w:t>PNEPH</w:t>
            </w:r>
          </w:p>
        </w:tc>
        <w:tc>
          <w:tcPr>
            <w:tcW w:w="4200" w:type="dxa"/>
          </w:tcPr>
          <w:p w14:paraId="316C9257" w14:textId="77777777" w:rsidR="00B50050" w:rsidRDefault="00B50050" w:rsidP="0088127C">
            <w:pPr>
              <w:pStyle w:val="OtherTableBody"/>
            </w:pPr>
            <w:r>
              <w:t>Perinephric</w:t>
            </w:r>
          </w:p>
        </w:tc>
      </w:tr>
      <w:tr w:rsidR="00B50050" w14:paraId="4D2E4136" w14:textId="77777777" w:rsidTr="00195548">
        <w:tc>
          <w:tcPr>
            <w:tcW w:w="600" w:type="dxa"/>
          </w:tcPr>
          <w:p w14:paraId="2D90D37C" w14:textId="77777777" w:rsidR="00B50050" w:rsidRDefault="00B50050" w:rsidP="0088127C">
            <w:pPr>
              <w:pStyle w:val="OtherTableBody"/>
            </w:pPr>
          </w:p>
        </w:tc>
        <w:tc>
          <w:tcPr>
            <w:tcW w:w="600" w:type="dxa"/>
          </w:tcPr>
          <w:p w14:paraId="280E19C9" w14:textId="77777777" w:rsidR="00B50050" w:rsidRDefault="00B50050" w:rsidP="0088127C">
            <w:pPr>
              <w:pStyle w:val="OtherTableBody"/>
            </w:pPr>
            <w:r>
              <w:t>0550</w:t>
            </w:r>
          </w:p>
        </w:tc>
        <w:tc>
          <w:tcPr>
            <w:tcW w:w="2600" w:type="dxa"/>
          </w:tcPr>
          <w:p w14:paraId="3FFFF069" w14:textId="77777777" w:rsidR="00B50050" w:rsidRDefault="00B50050" w:rsidP="0088127C">
            <w:pPr>
              <w:pStyle w:val="OtherTableBody"/>
            </w:pPr>
          </w:p>
        </w:tc>
        <w:tc>
          <w:tcPr>
            <w:tcW w:w="1400" w:type="dxa"/>
          </w:tcPr>
          <w:p w14:paraId="58B6D56B" w14:textId="77777777" w:rsidR="00B50050" w:rsidRDefault="00B50050" w:rsidP="0088127C">
            <w:pPr>
              <w:pStyle w:val="OtherTableBody"/>
            </w:pPr>
            <w:r>
              <w:t>PNM</w:t>
            </w:r>
          </w:p>
        </w:tc>
        <w:tc>
          <w:tcPr>
            <w:tcW w:w="4200" w:type="dxa"/>
          </w:tcPr>
          <w:p w14:paraId="79264B93" w14:textId="77777777" w:rsidR="00B50050" w:rsidRDefault="00B50050" w:rsidP="0088127C">
            <w:pPr>
              <w:pStyle w:val="OtherTableBody"/>
            </w:pPr>
            <w:r>
              <w:t>Perineum</w:t>
            </w:r>
          </w:p>
        </w:tc>
      </w:tr>
      <w:tr w:rsidR="00B50050" w14:paraId="6A40F178" w14:textId="77777777" w:rsidTr="00195548">
        <w:tc>
          <w:tcPr>
            <w:tcW w:w="600" w:type="dxa"/>
          </w:tcPr>
          <w:p w14:paraId="0288835F" w14:textId="77777777" w:rsidR="00B50050" w:rsidRDefault="00B50050" w:rsidP="0088127C">
            <w:pPr>
              <w:pStyle w:val="OtherTableBody"/>
            </w:pPr>
          </w:p>
        </w:tc>
        <w:tc>
          <w:tcPr>
            <w:tcW w:w="600" w:type="dxa"/>
          </w:tcPr>
          <w:p w14:paraId="4A248351" w14:textId="77777777" w:rsidR="00B50050" w:rsidRDefault="00B50050" w:rsidP="0088127C">
            <w:pPr>
              <w:pStyle w:val="OtherTableBody"/>
            </w:pPr>
            <w:r>
              <w:t>0550</w:t>
            </w:r>
          </w:p>
        </w:tc>
        <w:tc>
          <w:tcPr>
            <w:tcW w:w="2600" w:type="dxa"/>
          </w:tcPr>
          <w:p w14:paraId="75CE8FEB" w14:textId="77777777" w:rsidR="00B50050" w:rsidRDefault="00B50050" w:rsidP="0088127C">
            <w:pPr>
              <w:pStyle w:val="OtherTableBody"/>
            </w:pPr>
          </w:p>
        </w:tc>
        <w:tc>
          <w:tcPr>
            <w:tcW w:w="1400" w:type="dxa"/>
          </w:tcPr>
          <w:p w14:paraId="107424E2" w14:textId="77777777" w:rsidR="00B50050" w:rsidRDefault="00B50050" w:rsidP="0088127C">
            <w:pPr>
              <w:pStyle w:val="OtherTableBody"/>
            </w:pPr>
            <w:r>
              <w:t>POPLI</w:t>
            </w:r>
          </w:p>
        </w:tc>
        <w:tc>
          <w:tcPr>
            <w:tcW w:w="4200" w:type="dxa"/>
          </w:tcPr>
          <w:p w14:paraId="52B7A4FA" w14:textId="77777777" w:rsidR="00B50050" w:rsidRDefault="00B50050" w:rsidP="0088127C">
            <w:pPr>
              <w:pStyle w:val="OtherTableBody"/>
            </w:pPr>
            <w:r>
              <w:t>Popliteal</w:t>
            </w:r>
          </w:p>
        </w:tc>
      </w:tr>
      <w:tr w:rsidR="00B50050" w14:paraId="749C0729" w14:textId="77777777" w:rsidTr="00195548">
        <w:tc>
          <w:tcPr>
            <w:tcW w:w="600" w:type="dxa"/>
          </w:tcPr>
          <w:p w14:paraId="587C82F3" w14:textId="77777777" w:rsidR="00B50050" w:rsidRDefault="00B50050" w:rsidP="0088127C">
            <w:pPr>
              <w:pStyle w:val="OtherTableBody"/>
            </w:pPr>
          </w:p>
        </w:tc>
        <w:tc>
          <w:tcPr>
            <w:tcW w:w="600" w:type="dxa"/>
          </w:tcPr>
          <w:p w14:paraId="3BB895DF" w14:textId="77777777" w:rsidR="00B50050" w:rsidRDefault="00B50050" w:rsidP="0088127C">
            <w:pPr>
              <w:pStyle w:val="OtherTableBody"/>
            </w:pPr>
            <w:r>
              <w:t>0550</w:t>
            </w:r>
          </w:p>
        </w:tc>
        <w:tc>
          <w:tcPr>
            <w:tcW w:w="2600" w:type="dxa"/>
          </w:tcPr>
          <w:p w14:paraId="335A4D93" w14:textId="77777777" w:rsidR="00B50050" w:rsidRDefault="00B50050" w:rsidP="0088127C">
            <w:pPr>
              <w:pStyle w:val="OtherTableBody"/>
            </w:pPr>
          </w:p>
        </w:tc>
        <w:tc>
          <w:tcPr>
            <w:tcW w:w="1400" w:type="dxa"/>
          </w:tcPr>
          <w:p w14:paraId="2A5ED7C5" w14:textId="77777777" w:rsidR="00B50050" w:rsidRDefault="00B50050" w:rsidP="0088127C">
            <w:pPr>
              <w:pStyle w:val="OtherTableBody"/>
            </w:pPr>
            <w:r>
              <w:t>PORBI</w:t>
            </w:r>
          </w:p>
        </w:tc>
        <w:tc>
          <w:tcPr>
            <w:tcW w:w="4200" w:type="dxa"/>
          </w:tcPr>
          <w:p w14:paraId="13887277" w14:textId="77777777" w:rsidR="00B50050" w:rsidRDefault="00B50050" w:rsidP="0088127C">
            <w:pPr>
              <w:pStyle w:val="OtherTableBody"/>
            </w:pPr>
            <w:r>
              <w:t>Periorbital</w:t>
            </w:r>
          </w:p>
        </w:tc>
      </w:tr>
      <w:tr w:rsidR="00B50050" w14:paraId="600E6D53" w14:textId="77777777" w:rsidTr="00195548">
        <w:tc>
          <w:tcPr>
            <w:tcW w:w="600" w:type="dxa"/>
          </w:tcPr>
          <w:p w14:paraId="20CB981F" w14:textId="77777777" w:rsidR="00B50050" w:rsidRDefault="00B50050" w:rsidP="0088127C">
            <w:pPr>
              <w:pStyle w:val="OtherTableBody"/>
            </w:pPr>
          </w:p>
        </w:tc>
        <w:tc>
          <w:tcPr>
            <w:tcW w:w="600" w:type="dxa"/>
          </w:tcPr>
          <w:p w14:paraId="3D97AA37" w14:textId="77777777" w:rsidR="00B50050" w:rsidRDefault="00B50050" w:rsidP="0088127C">
            <w:pPr>
              <w:pStyle w:val="OtherTableBody"/>
            </w:pPr>
            <w:r>
              <w:t>0550</w:t>
            </w:r>
          </w:p>
        </w:tc>
        <w:tc>
          <w:tcPr>
            <w:tcW w:w="2600" w:type="dxa"/>
          </w:tcPr>
          <w:p w14:paraId="7E69C85C" w14:textId="77777777" w:rsidR="00B50050" w:rsidRDefault="00B50050" w:rsidP="0088127C">
            <w:pPr>
              <w:pStyle w:val="OtherTableBody"/>
            </w:pPr>
          </w:p>
        </w:tc>
        <w:tc>
          <w:tcPr>
            <w:tcW w:w="1400" w:type="dxa"/>
          </w:tcPr>
          <w:p w14:paraId="3B385D18" w14:textId="77777777" w:rsidR="00B50050" w:rsidRDefault="00B50050" w:rsidP="0088127C">
            <w:pPr>
              <w:pStyle w:val="OtherTableBody"/>
            </w:pPr>
            <w:r>
              <w:t>PREAU</w:t>
            </w:r>
          </w:p>
        </w:tc>
        <w:tc>
          <w:tcPr>
            <w:tcW w:w="4200" w:type="dxa"/>
          </w:tcPr>
          <w:p w14:paraId="7C583C4E" w14:textId="77777777" w:rsidR="00B50050" w:rsidRDefault="00B50050" w:rsidP="0088127C">
            <w:pPr>
              <w:pStyle w:val="OtherTableBody"/>
            </w:pPr>
            <w:r>
              <w:t>Preauricular</w:t>
            </w:r>
          </w:p>
        </w:tc>
      </w:tr>
      <w:tr w:rsidR="00B50050" w14:paraId="64AAF25E" w14:textId="77777777" w:rsidTr="00195548">
        <w:tc>
          <w:tcPr>
            <w:tcW w:w="600" w:type="dxa"/>
          </w:tcPr>
          <w:p w14:paraId="2485060F" w14:textId="77777777" w:rsidR="00B50050" w:rsidRDefault="00B50050" w:rsidP="0088127C">
            <w:pPr>
              <w:pStyle w:val="OtherTableBody"/>
            </w:pPr>
          </w:p>
        </w:tc>
        <w:tc>
          <w:tcPr>
            <w:tcW w:w="600" w:type="dxa"/>
          </w:tcPr>
          <w:p w14:paraId="1E463F6C" w14:textId="77777777" w:rsidR="00B50050" w:rsidRDefault="00B50050" w:rsidP="0088127C">
            <w:pPr>
              <w:pStyle w:val="OtherTableBody"/>
            </w:pPr>
            <w:r>
              <w:t>0550</w:t>
            </w:r>
          </w:p>
        </w:tc>
        <w:tc>
          <w:tcPr>
            <w:tcW w:w="2600" w:type="dxa"/>
          </w:tcPr>
          <w:p w14:paraId="07FBE123" w14:textId="77777777" w:rsidR="00B50050" w:rsidRDefault="00B50050" w:rsidP="0088127C">
            <w:pPr>
              <w:pStyle w:val="OtherTableBody"/>
            </w:pPr>
          </w:p>
        </w:tc>
        <w:tc>
          <w:tcPr>
            <w:tcW w:w="1400" w:type="dxa"/>
          </w:tcPr>
          <w:p w14:paraId="64F8B974" w14:textId="77777777" w:rsidR="00B50050" w:rsidRDefault="00B50050" w:rsidP="0088127C">
            <w:pPr>
              <w:pStyle w:val="OtherTableBody"/>
            </w:pPr>
            <w:r>
              <w:t>PRERE</w:t>
            </w:r>
          </w:p>
        </w:tc>
        <w:tc>
          <w:tcPr>
            <w:tcW w:w="4200" w:type="dxa"/>
          </w:tcPr>
          <w:p w14:paraId="34EF8AC2" w14:textId="77777777" w:rsidR="00B50050" w:rsidRDefault="00B50050" w:rsidP="0088127C">
            <w:pPr>
              <w:pStyle w:val="OtherTableBody"/>
            </w:pPr>
            <w:r>
              <w:t>Prerenal</w:t>
            </w:r>
          </w:p>
        </w:tc>
      </w:tr>
      <w:tr w:rsidR="00B50050" w14:paraId="2302448C" w14:textId="77777777" w:rsidTr="00195548">
        <w:tc>
          <w:tcPr>
            <w:tcW w:w="600" w:type="dxa"/>
          </w:tcPr>
          <w:p w14:paraId="0D20DB57" w14:textId="77777777" w:rsidR="00B50050" w:rsidRDefault="00B50050" w:rsidP="0088127C">
            <w:pPr>
              <w:pStyle w:val="OtherTableBody"/>
            </w:pPr>
          </w:p>
        </w:tc>
        <w:tc>
          <w:tcPr>
            <w:tcW w:w="600" w:type="dxa"/>
          </w:tcPr>
          <w:p w14:paraId="408B4E41" w14:textId="77777777" w:rsidR="00B50050" w:rsidRDefault="00B50050" w:rsidP="0088127C">
            <w:pPr>
              <w:pStyle w:val="OtherTableBody"/>
            </w:pPr>
            <w:r>
              <w:t>0550</w:t>
            </w:r>
          </w:p>
        </w:tc>
        <w:tc>
          <w:tcPr>
            <w:tcW w:w="2600" w:type="dxa"/>
          </w:tcPr>
          <w:p w14:paraId="3B45EF8D" w14:textId="77777777" w:rsidR="00B50050" w:rsidRDefault="00B50050" w:rsidP="0088127C">
            <w:pPr>
              <w:pStyle w:val="OtherTableBody"/>
            </w:pPr>
          </w:p>
        </w:tc>
        <w:tc>
          <w:tcPr>
            <w:tcW w:w="1400" w:type="dxa"/>
          </w:tcPr>
          <w:p w14:paraId="0503C932" w14:textId="77777777" w:rsidR="00B50050" w:rsidRDefault="00B50050" w:rsidP="0088127C">
            <w:pPr>
              <w:pStyle w:val="OtherTableBody"/>
            </w:pPr>
            <w:r>
              <w:t>PROS</w:t>
            </w:r>
          </w:p>
        </w:tc>
        <w:tc>
          <w:tcPr>
            <w:tcW w:w="4200" w:type="dxa"/>
          </w:tcPr>
          <w:p w14:paraId="7D4A35E3" w14:textId="77777777" w:rsidR="00B50050" w:rsidRDefault="00B50050" w:rsidP="0088127C">
            <w:pPr>
              <w:pStyle w:val="OtherTableBody"/>
            </w:pPr>
            <w:r>
              <w:t>Prostatic Fluid</w:t>
            </w:r>
          </w:p>
        </w:tc>
      </w:tr>
      <w:tr w:rsidR="00B50050" w14:paraId="2F4683A1" w14:textId="77777777" w:rsidTr="00195548">
        <w:tc>
          <w:tcPr>
            <w:tcW w:w="600" w:type="dxa"/>
          </w:tcPr>
          <w:p w14:paraId="290C64BC" w14:textId="77777777" w:rsidR="00B50050" w:rsidRDefault="00B50050" w:rsidP="0088127C">
            <w:pPr>
              <w:pStyle w:val="OtherTableBody"/>
            </w:pPr>
          </w:p>
        </w:tc>
        <w:tc>
          <w:tcPr>
            <w:tcW w:w="600" w:type="dxa"/>
          </w:tcPr>
          <w:p w14:paraId="5B814AC6" w14:textId="77777777" w:rsidR="00B50050" w:rsidRDefault="00B50050" w:rsidP="0088127C">
            <w:pPr>
              <w:pStyle w:val="OtherTableBody"/>
            </w:pPr>
            <w:r>
              <w:t>0550</w:t>
            </w:r>
          </w:p>
        </w:tc>
        <w:tc>
          <w:tcPr>
            <w:tcW w:w="2600" w:type="dxa"/>
          </w:tcPr>
          <w:p w14:paraId="0A1E7CE7" w14:textId="77777777" w:rsidR="00B50050" w:rsidRDefault="00B50050" w:rsidP="0088127C">
            <w:pPr>
              <w:pStyle w:val="OtherTableBody"/>
            </w:pPr>
          </w:p>
        </w:tc>
        <w:tc>
          <w:tcPr>
            <w:tcW w:w="1400" w:type="dxa"/>
          </w:tcPr>
          <w:p w14:paraId="4EAA5DC5" w14:textId="77777777" w:rsidR="00B50050" w:rsidRDefault="00B50050" w:rsidP="0088127C">
            <w:pPr>
              <w:pStyle w:val="OtherTableBody"/>
            </w:pPr>
            <w:r>
              <w:t>PRST</w:t>
            </w:r>
          </w:p>
        </w:tc>
        <w:tc>
          <w:tcPr>
            <w:tcW w:w="4200" w:type="dxa"/>
          </w:tcPr>
          <w:p w14:paraId="78DC1CB7" w14:textId="77777777" w:rsidR="00B50050" w:rsidRDefault="00B50050" w:rsidP="0088127C">
            <w:pPr>
              <w:pStyle w:val="OtherTableBody"/>
            </w:pPr>
            <w:r>
              <w:t>Prostate Gland</w:t>
            </w:r>
          </w:p>
        </w:tc>
      </w:tr>
      <w:tr w:rsidR="00B50050" w14:paraId="63B6BBBE" w14:textId="77777777" w:rsidTr="00195548">
        <w:tc>
          <w:tcPr>
            <w:tcW w:w="600" w:type="dxa"/>
          </w:tcPr>
          <w:p w14:paraId="3F3487BD" w14:textId="77777777" w:rsidR="00B50050" w:rsidRDefault="00B50050" w:rsidP="0088127C">
            <w:pPr>
              <w:pStyle w:val="OtherTableBody"/>
            </w:pPr>
          </w:p>
        </w:tc>
        <w:tc>
          <w:tcPr>
            <w:tcW w:w="600" w:type="dxa"/>
          </w:tcPr>
          <w:p w14:paraId="5D4825BD" w14:textId="77777777" w:rsidR="00B50050" w:rsidRDefault="00B50050" w:rsidP="0088127C">
            <w:pPr>
              <w:pStyle w:val="OtherTableBody"/>
            </w:pPr>
            <w:r>
              <w:t>0550</w:t>
            </w:r>
          </w:p>
        </w:tc>
        <w:tc>
          <w:tcPr>
            <w:tcW w:w="2600" w:type="dxa"/>
          </w:tcPr>
          <w:p w14:paraId="33DCB9D3" w14:textId="77777777" w:rsidR="00B50050" w:rsidRDefault="00B50050" w:rsidP="0088127C">
            <w:pPr>
              <w:pStyle w:val="OtherTableBody"/>
            </w:pPr>
          </w:p>
        </w:tc>
        <w:tc>
          <w:tcPr>
            <w:tcW w:w="1400" w:type="dxa"/>
          </w:tcPr>
          <w:p w14:paraId="35D1984A" w14:textId="77777777" w:rsidR="00B50050" w:rsidRDefault="00B50050" w:rsidP="0088127C">
            <w:pPr>
              <w:pStyle w:val="OtherTableBody"/>
            </w:pPr>
            <w:r>
              <w:t>PTONS</w:t>
            </w:r>
          </w:p>
        </w:tc>
        <w:tc>
          <w:tcPr>
            <w:tcW w:w="4200" w:type="dxa"/>
          </w:tcPr>
          <w:p w14:paraId="44CC110B" w14:textId="77777777" w:rsidR="00B50050" w:rsidRDefault="00B50050" w:rsidP="0088127C">
            <w:pPr>
              <w:pStyle w:val="OtherTableBody"/>
            </w:pPr>
            <w:r>
              <w:t>Peritonsillar</w:t>
            </w:r>
          </w:p>
        </w:tc>
      </w:tr>
      <w:tr w:rsidR="00B50050" w14:paraId="556727E1" w14:textId="77777777" w:rsidTr="00195548">
        <w:tc>
          <w:tcPr>
            <w:tcW w:w="600" w:type="dxa"/>
          </w:tcPr>
          <w:p w14:paraId="744D65AD" w14:textId="77777777" w:rsidR="00B50050" w:rsidRDefault="00B50050" w:rsidP="0088127C">
            <w:pPr>
              <w:pStyle w:val="OtherTableBody"/>
            </w:pPr>
          </w:p>
        </w:tc>
        <w:tc>
          <w:tcPr>
            <w:tcW w:w="600" w:type="dxa"/>
          </w:tcPr>
          <w:p w14:paraId="58428F23" w14:textId="77777777" w:rsidR="00B50050" w:rsidRDefault="00B50050" w:rsidP="0088127C">
            <w:pPr>
              <w:pStyle w:val="OtherTableBody"/>
            </w:pPr>
            <w:r>
              <w:t>0550</w:t>
            </w:r>
          </w:p>
        </w:tc>
        <w:tc>
          <w:tcPr>
            <w:tcW w:w="2600" w:type="dxa"/>
          </w:tcPr>
          <w:p w14:paraId="0C7A2422" w14:textId="77777777" w:rsidR="00B50050" w:rsidRDefault="00B50050" w:rsidP="0088127C">
            <w:pPr>
              <w:pStyle w:val="OtherTableBody"/>
            </w:pPr>
          </w:p>
        </w:tc>
        <w:tc>
          <w:tcPr>
            <w:tcW w:w="1400" w:type="dxa"/>
          </w:tcPr>
          <w:p w14:paraId="44C8EDD7" w14:textId="77777777" w:rsidR="00B50050" w:rsidRDefault="00B50050" w:rsidP="0088127C">
            <w:pPr>
              <w:pStyle w:val="OtherTableBody"/>
            </w:pPr>
            <w:r>
              <w:t>PUBIC</w:t>
            </w:r>
          </w:p>
        </w:tc>
        <w:tc>
          <w:tcPr>
            <w:tcW w:w="4200" w:type="dxa"/>
          </w:tcPr>
          <w:p w14:paraId="6B592180" w14:textId="77777777" w:rsidR="00B50050" w:rsidRDefault="00B50050" w:rsidP="0088127C">
            <w:pPr>
              <w:pStyle w:val="OtherTableBody"/>
            </w:pPr>
            <w:r>
              <w:t>Pubic</w:t>
            </w:r>
          </w:p>
        </w:tc>
      </w:tr>
      <w:tr w:rsidR="00B50050" w14:paraId="7C62E559" w14:textId="77777777" w:rsidTr="00195548">
        <w:tc>
          <w:tcPr>
            <w:tcW w:w="600" w:type="dxa"/>
          </w:tcPr>
          <w:p w14:paraId="7171D0A8" w14:textId="77777777" w:rsidR="00B50050" w:rsidRDefault="00B50050" w:rsidP="0088127C">
            <w:pPr>
              <w:pStyle w:val="OtherTableBody"/>
            </w:pPr>
          </w:p>
        </w:tc>
        <w:tc>
          <w:tcPr>
            <w:tcW w:w="600" w:type="dxa"/>
          </w:tcPr>
          <w:p w14:paraId="365EA8C7" w14:textId="77777777" w:rsidR="00B50050" w:rsidRDefault="00B50050" w:rsidP="0088127C">
            <w:pPr>
              <w:pStyle w:val="OtherTableBody"/>
            </w:pPr>
            <w:r>
              <w:t>0550</w:t>
            </w:r>
          </w:p>
        </w:tc>
        <w:tc>
          <w:tcPr>
            <w:tcW w:w="2600" w:type="dxa"/>
          </w:tcPr>
          <w:p w14:paraId="687DBBEC" w14:textId="77777777" w:rsidR="00B50050" w:rsidRDefault="00B50050" w:rsidP="0088127C">
            <w:pPr>
              <w:pStyle w:val="OtherTableBody"/>
            </w:pPr>
          </w:p>
        </w:tc>
        <w:tc>
          <w:tcPr>
            <w:tcW w:w="1400" w:type="dxa"/>
          </w:tcPr>
          <w:p w14:paraId="3A9F4093" w14:textId="77777777" w:rsidR="00B50050" w:rsidRDefault="00B50050" w:rsidP="0088127C">
            <w:pPr>
              <w:pStyle w:val="OtherTableBody"/>
            </w:pPr>
            <w:r>
              <w:t>PUL</w:t>
            </w:r>
          </w:p>
        </w:tc>
        <w:tc>
          <w:tcPr>
            <w:tcW w:w="4200" w:type="dxa"/>
          </w:tcPr>
          <w:p w14:paraId="0A7D1A34" w14:textId="77777777" w:rsidR="00B50050" w:rsidRDefault="00B50050" w:rsidP="0088127C">
            <w:pPr>
              <w:pStyle w:val="OtherTableBody"/>
            </w:pPr>
            <w:r>
              <w:t>Pulmonary Artery</w:t>
            </w:r>
          </w:p>
        </w:tc>
      </w:tr>
      <w:tr w:rsidR="00B50050" w14:paraId="5AA1B24A" w14:textId="77777777" w:rsidTr="00195548">
        <w:tc>
          <w:tcPr>
            <w:tcW w:w="600" w:type="dxa"/>
          </w:tcPr>
          <w:p w14:paraId="79058AD4" w14:textId="77777777" w:rsidR="00B50050" w:rsidRDefault="00B50050" w:rsidP="0088127C">
            <w:pPr>
              <w:pStyle w:val="OtherTableBody"/>
            </w:pPr>
          </w:p>
        </w:tc>
        <w:tc>
          <w:tcPr>
            <w:tcW w:w="600" w:type="dxa"/>
          </w:tcPr>
          <w:p w14:paraId="64ABDED3" w14:textId="77777777" w:rsidR="00B50050" w:rsidRDefault="00B50050" w:rsidP="0088127C">
            <w:pPr>
              <w:pStyle w:val="OtherTableBody"/>
            </w:pPr>
            <w:r>
              <w:t>0550</w:t>
            </w:r>
          </w:p>
        </w:tc>
        <w:tc>
          <w:tcPr>
            <w:tcW w:w="2600" w:type="dxa"/>
          </w:tcPr>
          <w:p w14:paraId="30902F94" w14:textId="77777777" w:rsidR="00B50050" w:rsidRDefault="00B50050" w:rsidP="0088127C">
            <w:pPr>
              <w:pStyle w:val="OtherTableBody"/>
            </w:pPr>
          </w:p>
        </w:tc>
        <w:tc>
          <w:tcPr>
            <w:tcW w:w="1400" w:type="dxa"/>
          </w:tcPr>
          <w:p w14:paraId="267DFBF6" w14:textId="77777777" w:rsidR="00B50050" w:rsidRDefault="00B50050" w:rsidP="0088127C">
            <w:pPr>
              <w:pStyle w:val="OtherTableBody"/>
            </w:pPr>
            <w:r>
              <w:t>RADI</w:t>
            </w:r>
          </w:p>
        </w:tc>
        <w:tc>
          <w:tcPr>
            <w:tcW w:w="4200" w:type="dxa"/>
          </w:tcPr>
          <w:p w14:paraId="4A37D2E0" w14:textId="77777777" w:rsidR="00B50050" w:rsidRDefault="00B50050" w:rsidP="0088127C">
            <w:pPr>
              <w:pStyle w:val="OtherTableBody"/>
            </w:pPr>
            <w:r>
              <w:t>Radial</w:t>
            </w:r>
          </w:p>
        </w:tc>
      </w:tr>
      <w:tr w:rsidR="00B50050" w14:paraId="22442498" w14:textId="77777777" w:rsidTr="00195548">
        <w:tc>
          <w:tcPr>
            <w:tcW w:w="600" w:type="dxa"/>
          </w:tcPr>
          <w:p w14:paraId="0841B5B3" w14:textId="77777777" w:rsidR="00B50050" w:rsidRDefault="00B50050" w:rsidP="0088127C">
            <w:pPr>
              <w:pStyle w:val="OtherTableBody"/>
            </w:pPr>
          </w:p>
        </w:tc>
        <w:tc>
          <w:tcPr>
            <w:tcW w:w="600" w:type="dxa"/>
          </w:tcPr>
          <w:p w14:paraId="5BE44E52" w14:textId="77777777" w:rsidR="00B50050" w:rsidRDefault="00B50050" w:rsidP="0088127C">
            <w:pPr>
              <w:pStyle w:val="OtherTableBody"/>
            </w:pPr>
            <w:r>
              <w:t>0550</w:t>
            </w:r>
          </w:p>
        </w:tc>
        <w:tc>
          <w:tcPr>
            <w:tcW w:w="2600" w:type="dxa"/>
          </w:tcPr>
          <w:p w14:paraId="609D85C4" w14:textId="77777777" w:rsidR="00B50050" w:rsidRDefault="00B50050" w:rsidP="0088127C">
            <w:pPr>
              <w:pStyle w:val="OtherTableBody"/>
            </w:pPr>
          </w:p>
        </w:tc>
        <w:tc>
          <w:tcPr>
            <w:tcW w:w="1400" w:type="dxa"/>
          </w:tcPr>
          <w:p w14:paraId="16219236" w14:textId="77777777" w:rsidR="00B50050" w:rsidRDefault="00B50050" w:rsidP="0088127C">
            <w:pPr>
              <w:pStyle w:val="OtherTableBody"/>
            </w:pPr>
            <w:r>
              <w:t>RADIUS</w:t>
            </w:r>
          </w:p>
        </w:tc>
        <w:tc>
          <w:tcPr>
            <w:tcW w:w="4200" w:type="dxa"/>
          </w:tcPr>
          <w:p w14:paraId="20F2EB93" w14:textId="77777777" w:rsidR="00B50050" w:rsidRDefault="00B50050" w:rsidP="0088127C">
            <w:pPr>
              <w:pStyle w:val="OtherTableBody"/>
            </w:pPr>
            <w:r>
              <w:t>Radius</w:t>
            </w:r>
          </w:p>
        </w:tc>
      </w:tr>
      <w:tr w:rsidR="00B50050" w14:paraId="5802751F" w14:textId="77777777" w:rsidTr="00195548">
        <w:tc>
          <w:tcPr>
            <w:tcW w:w="600" w:type="dxa"/>
          </w:tcPr>
          <w:p w14:paraId="2B3CABEB" w14:textId="77777777" w:rsidR="00B50050" w:rsidRDefault="00B50050" w:rsidP="0088127C">
            <w:pPr>
              <w:pStyle w:val="OtherTableBody"/>
            </w:pPr>
          </w:p>
        </w:tc>
        <w:tc>
          <w:tcPr>
            <w:tcW w:w="600" w:type="dxa"/>
          </w:tcPr>
          <w:p w14:paraId="519C21E6" w14:textId="77777777" w:rsidR="00B50050" w:rsidRDefault="00B50050" w:rsidP="0088127C">
            <w:pPr>
              <w:pStyle w:val="OtherTableBody"/>
            </w:pPr>
            <w:r>
              <w:t>0550</w:t>
            </w:r>
          </w:p>
        </w:tc>
        <w:tc>
          <w:tcPr>
            <w:tcW w:w="2600" w:type="dxa"/>
          </w:tcPr>
          <w:p w14:paraId="6DCD51FD" w14:textId="77777777" w:rsidR="00B50050" w:rsidRDefault="00B50050" w:rsidP="0088127C">
            <w:pPr>
              <w:pStyle w:val="OtherTableBody"/>
            </w:pPr>
          </w:p>
        </w:tc>
        <w:tc>
          <w:tcPr>
            <w:tcW w:w="1400" w:type="dxa"/>
          </w:tcPr>
          <w:p w14:paraId="78CF4427" w14:textId="77777777" w:rsidR="00B50050" w:rsidRDefault="00B50050" w:rsidP="0088127C">
            <w:pPr>
              <w:pStyle w:val="OtherTableBody"/>
            </w:pPr>
            <w:r>
              <w:t>RBC</w:t>
            </w:r>
          </w:p>
        </w:tc>
        <w:tc>
          <w:tcPr>
            <w:tcW w:w="4200" w:type="dxa"/>
          </w:tcPr>
          <w:p w14:paraId="42768614" w14:textId="77777777" w:rsidR="00B50050" w:rsidRDefault="00B50050" w:rsidP="0088127C">
            <w:pPr>
              <w:pStyle w:val="OtherTableBody"/>
            </w:pPr>
            <w:r>
              <w:t>Red Blood Cells</w:t>
            </w:r>
          </w:p>
        </w:tc>
      </w:tr>
      <w:tr w:rsidR="00B50050" w14:paraId="26B75504" w14:textId="77777777" w:rsidTr="00195548">
        <w:tc>
          <w:tcPr>
            <w:tcW w:w="600" w:type="dxa"/>
          </w:tcPr>
          <w:p w14:paraId="71540784" w14:textId="77777777" w:rsidR="00B50050" w:rsidRDefault="00B50050" w:rsidP="0088127C">
            <w:pPr>
              <w:pStyle w:val="OtherTableBody"/>
            </w:pPr>
          </w:p>
        </w:tc>
        <w:tc>
          <w:tcPr>
            <w:tcW w:w="600" w:type="dxa"/>
          </w:tcPr>
          <w:p w14:paraId="3FB14A50" w14:textId="77777777" w:rsidR="00B50050" w:rsidRDefault="00B50050" w:rsidP="0088127C">
            <w:pPr>
              <w:pStyle w:val="OtherTableBody"/>
            </w:pPr>
            <w:r>
              <w:t>0550</w:t>
            </w:r>
          </w:p>
        </w:tc>
        <w:tc>
          <w:tcPr>
            <w:tcW w:w="2600" w:type="dxa"/>
          </w:tcPr>
          <w:p w14:paraId="0F7CC68B" w14:textId="77777777" w:rsidR="00B50050" w:rsidRDefault="00B50050" w:rsidP="0088127C">
            <w:pPr>
              <w:pStyle w:val="OtherTableBody"/>
            </w:pPr>
          </w:p>
        </w:tc>
        <w:tc>
          <w:tcPr>
            <w:tcW w:w="1400" w:type="dxa"/>
          </w:tcPr>
          <w:p w14:paraId="40D9700E" w14:textId="77777777" w:rsidR="00B50050" w:rsidRDefault="00B50050" w:rsidP="0088127C">
            <w:pPr>
              <w:pStyle w:val="OtherTableBody"/>
            </w:pPr>
            <w:r>
              <w:t>RECTL</w:t>
            </w:r>
          </w:p>
        </w:tc>
        <w:tc>
          <w:tcPr>
            <w:tcW w:w="4200" w:type="dxa"/>
          </w:tcPr>
          <w:p w14:paraId="70AC8D58" w14:textId="77777777" w:rsidR="00B50050" w:rsidRDefault="00B50050" w:rsidP="0088127C">
            <w:pPr>
              <w:pStyle w:val="OtherTableBody"/>
            </w:pPr>
            <w:r>
              <w:t>Rectal</w:t>
            </w:r>
          </w:p>
        </w:tc>
      </w:tr>
      <w:tr w:rsidR="00B50050" w14:paraId="690AA9E1" w14:textId="77777777" w:rsidTr="00195548">
        <w:tc>
          <w:tcPr>
            <w:tcW w:w="600" w:type="dxa"/>
          </w:tcPr>
          <w:p w14:paraId="62455198" w14:textId="77777777" w:rsidR="00B50050" w:rsidRDefault="00B50050" w:rsidP="0088127C">
            <w:pPr>
              <w:pStyle w:val="OtherTableBody"/>
            </w:pPr>
          </w:p>
        </w:tc>
        <w:tc>
          <w:tcPr>
            <w:tcW w:w="600" w:type="dxa"/>
          </w:tcPr>
          <w:p w14:paraId="18581794" w14:textId="77777777" w:rsidR="00B50050" w:rsidRDefault="00B50050" w:rsidP="0088127C">
            <w:pPr>
              <w:pStyle w:val="OtherTableBody"/>
            </w:pPr>
            <w:r>
              <w:t>0550</w:t>
            </w:r>
          </w:p>
        </w:tc>
        <w:tc>
          <w:tcPr>
            <w:tcW w:w="2600" w:type="dxa"/>
          </w:tcPr>
          <w:p w14:paraId="068D36B3" w14:textId="77777777" w:rsidR="00B50050" w:rsidRDefault="00B50050" w:rsidP="0088127C">
            <w:pPr>
              <w:pStyle w:val="OtherTableBody"/>
            </w:pPr>
          </w:p>
        </w:tc>
        <w:tc>
          <w:tcPr>
            <w:tcW w:w="1400" w:type="dxa"/>
          </w:tcPr>
          <w:p w14:paraId="727831C3" w14:textId="77777777" w:rsidR="00B50050" w:rsidRDefault="00B50050" w:rsidP="0088127C">
            <w:pPr>
              <w:pStyle w:val="OtherTableBody"/>
            </w:pPr>
            <w:r>
              <w:t>RECTU</w:t>
            </w:r>
          </w:p>
        </w:tc>
        <w:tc>
          <w:tcPr>
            <w:tcW w:w="4200" w:type="dxa"/>
          </w:tcPr>
          <w:p w14:paraId="081A03A6" w14:textId="77777777" w:rsidR="00B50050" w:rsidRDefault="00B50050" w:rsidP="0088127C">
            <w:pPr>
              <w:pStyle w:val="OtherTableBody"/>
            </w:pPr>
            <w:r>
              <w:t>Rectum</w:t>
            </w:r>
          </w:p>
        </w:tc>
      </w:tr>
      <w:tr w:rsidR="00B50050" w14:paraId="6D8F33EC" w14:textId="77777777" w:rsidTr="00195548">
        <w:tc>
          <w:tcPr>
            <w:tcW w:w="600" w:type="dxa"/>
          </w:tcPr>
          <w:p w14:paraId="59240DE1" w14:textId="77777777" w:rsidR="00B50050" w:rsidRDefault="00B50050" w:rsidP="0088127C">
            <w:pPr>
              <w:pStyle w:val="OtherTableBody"/>
            </w:pPr>
          </w:p>
        </w:tc>
        <w:tc>
          <w:tcPr>
            <w:tcW w:w="600" w:type="dxa"/>
          </w:tcPr>
          <w:p w14:paraId="57355537" w14:textId="77777777" w:rsidR="00B50050" w:rsidRDefault="00B50050" w:rsidP="0088127C">
            <w:pPr>
              <w:pStyle w:val="OtherTableBody"/>
            </w:pPr>
            <w:r>
              <w:t>0550</w:t>
            </w:r>
          </w:p>
        </w:tc>
        <w:tc>
          <w:tcPr>
            <w:tcW w:w="2600" w:type="dxa"/>
          </w:tcPr>
          <w:p w14:paraId="34130F13" w14:textId="77777777" w:rsidR="00B50050" w:rsidRDefault="00B50050" w:rsidP="0088127C">
            <w:pPr>
              <w:pStyle w:val="OtherTableBody"/>
            </w:pPr>
          </w:p>
        </w:tc>
        <w:tc>
          <w:tcPr>
            <w:tcW w:w="1400" w:type="dxa"/>
          </w:tcPr>
          <w:p w14:paraId="5A361B8D" w14:textId="77777777" w:rsidR="00B50050" w:rsidRDefault="00B50050" w:rsidP="0088127C">
            <w:pPr>
              <w:pStyle w:val="OtherTableBody"/>
            </w:pPr>
            <w:r>
              <w:t>RENL</w:t>
            </w:r>
          </w:p>
        </w:tc>
        <w:tc>
          <w:tcPr>
            <w:tcW w:w="4200" w:type="dxa"/>
          </w:tcPr>
          <w:p w14:paraId="68CBCD48" w14:textId="77777777" w:rsidR="00B50050" w:rsidRDefault="00B50050" w:rsidP="0088127C">
            <w:pPr>
              <w:pStyle w:val="OtherTableBody"/>
            </w:pPr>
            <w:r>
              <w:t>Renal</w:t>
            </w:r>
          </w:p>
        </w:tc>
      </w:tr>
      <w:tr w:rsidR="00B50050" w14:paraId="66319031" w14:textId="77777777" w:rsidTr="00195548">
        <w:tc>
          <w:tcPr>
            <w:tcW w:w="600" w:type="dxa"/>
          </w:tcPr>
          <w:p w14:paraId="29C7CCBD" w14:textId="77777777" w:rsidR="00B50050" w:rsidRDefault="00B50050" w:rsidP="0088127C">
            <w:pPr>
              <w:pStyle w:val="OtherTableBody"/>
            </w:pPr>
          </w:p>
        </w:tc>
        <w:tc>
          <w:tcPr>
            <w:tcW w:w="600" w:type="dxa"/>
          </w:tcPr>
          <w:p w14:paraId="710626A1" w14:textId="77777777" w:rsidR="00B50050" w:rsidRDefault="00B50050" w:rsidP="0088127C">
            <w:pPr>
              <w:pStyle w:val="OtherTableBody"/>
            </w:pPr>
            <w:r>
              <w:t>0550</w:t>
            </w:r>
          </w:p>
        </w:tc>
        <w:tc>
          <w:tcPr>
            <w:tcW w:w="2600" w:type="dxa"/>
          </w:tcPr>
          <w:p w14:paraId="1404E2A1" w14:textId="77777777" w:rsidR="00B50050" w:rsidRDefault="00B50050" w:rsidP="0088127C">
            <w:pPr>
              <w:pStyle w:val="OtherTableBody"/>
            </w:pPr>
          </w:p>
        </w:tc>
        <w:tc>
          <w:tcPr>
            <w:tcW w:w="1400" w:type="dxa"/>
          </w:tcPr>
          <w:p w14:paraId="1A7702F2" w14:textId="77777777" w:rsidR="00B50050" w:rsidRDefault="00B50050" w:rsidP="0088127C">
            <w:pPr>
              <w:pStyle w:val="OtherTableBody"/>
            </w:pPr>
            <w:r>
              <w:t>RIB</w:t>
            </w:r>
          </w:p>
        </w:tc>
        <w:tc>
          <w:tcPr>
            <w:tcW w:w="4200" w:type="dxa"/>
          </w:tcPr>
          <w:p w14:paraId="62B8CA30" w14:textId="77777777" w:rsidR="00B50050" w:rsidRDefault="00B50050" w:rsidP="0088127C">
            <w:pPr>
              <w:pStyle w:val="OtherTableBody"/>
            </w:pPr>
            <w:r>
              <w:t>Rib</w:t>
            </w:r>
          </w:p>
        </w:tc>
      </w:tr>
      <w:tr w:rsidR="00B50050" w14:paraId="35192C28" w14:textId="77777777" w:rsidTr="00195548">
        <w:tc>
          <w:tcPr>
            <w:tcW w:w="600" w:type="dxa"/>
          </w:tcPr>
          <w:p w14:paraId="16759234" w14:textId="77777777" w:rsidR="00B50050" w:rsidRDefault="00B50050" w:rsidP="0088127C">
            <w:pPr>
              <w:pStyle w:val="OtherTableBody"/>
            </w:pPr>
          </w:p>
        </w:tc>
        <w:tc>
          <w:tcPr>
            <w:tcW w:w="600" w:type="dxa"/>
          </w:tcPr>
          <w:p w14:paraId="377685AB" w14:textId="77777777" w:rsidR="00B50050" w:rsidRDefault="00B50050" w:rsidP="0088127C">
            <w:pPr>
              <w:pStyle w:val="OtherTableBody"/>
            </w:pPr>
            <w:r>
              <w:t>0550</w:t>
            </w:r>
          </w:p>
        </w:tc>
        <w:tc>
          <w:tcPr>
            <w:tcW w:w="2600" w:type="dxa"/>
          </w:tcPr>
          <w:p w14:paraId="58F2D47A" w14:textId="77777777" w:rsidR="00B50050" w:rsidRDefault="00B50050" w:rsidP="0088127C">
            <w:pPr>
              <w:pStyle w:val="OtherTableBody"/>
            </w:pPr>
          </w:p>
        </w:tc>
        <w:tc>
          <w:tcPr>
            <w:tcW w:w="1400" w:type="dxa"/>
          </w:tcPr>
          <w:p w14:paraId="76CE209D" w14:textId="77777777" w:rsidR="00B50050" w:rsidRDefault="00B50050" w:rsidP="0088127C">
            <w:pPr>
              <w:pStyle w:val="OtherTableBody"/>
            </w:pPr>
            <w:r>
              <w:t>RNP</w:t>
            </w:r>
          </w:p>
        </w:tc>
        <w:tc>
          <w:tcPr>
            <w:tcW w:w="4200" w:type="dxa"/>
          </w:tcPr>
          <w:p w14:paraId="5CC60E23" w14:textId="77777777" w:rsidR="00B50050" w:rsidRDefault="00B50050" w:rsidP="0088127C">
            <w:pPr>
              <w:pStyle w:val="OtherTableBody"/>
            </w:pPr>
            <w:r>
              <w:t>Renal Pelvis</w:t>
            </w:r>
          </w:p>
        </w:tc>
      </w:tr>
      <w:tr w:rsidR="00B50050" w14:paraId="4649EF2C" w14:textId="77777777" w:rsidTr="00195548">
        <w:tc>
          <w:tcPr>
            <w:tcW w:w="600" w:type="dxa"/>
          </w:tcPr>
          <w:p w14:paraId="21BFD366" w14:textId="77777777" w:rsidR="00B50050" w:rsidRDefault="00B50050" w:rsidP="0088127C">
            <w:pPr>
              <w:pStyle w:val="OtherTableBody"/>
            </w:pPr>
          </w:p>
        </w:tc>
        <w:tc>
          <w:tcPr>
            <w:tcW w:w="600" w:type="dxa"/>
          </w:tcPr>
          <w:p w14:paraId="571DB3DD" w14:textId="77777777" w:rsidR="00B50050" w:rsidRDefault="00B50050" w:rsidP="0088127C">
            <w:pPr>
              <w:pStyle w:val="OtherTableBody"/>
            </w:pPr>
            <w:r>
              <w:t>0550</w:t>
            </w:r>
          </w:p>
        </w:tc>
        <w:tc>
          <w:tcPr>
            <w:tcW w:w="2600" w:type="dxa"/>
          </w:tcPr>
          <w:p w14:paraId="298A0DE3" w14:textId="77777777" w:rsidR="00B50050" w:rsidRDefault="00B50050" w:rsidP="0088127C">
            <w:pPr>
              <w:pStyle w:val="OtherTableBody"/>
            </w:pPr>
          </w:p>
        </w:tc>
        <w:tc>
          <w:tcPr>
            <w:tcW w:w="1400" w:type="dxa"/>
          </w:tcPr>
          <w:p w14:paraId="304386D2" w14:textId="77777777" w:rsidR="00B50050" w:rsidRDefault="00B50050" w:rsidP="0088127C">
            <w:pPr>
              <w:pStyle w:val="OtherTableBody"/>
            </w:pPr>
            <w:r>
              <w:t>RPERI</w:t>
            </w:r>
          </w:p>
        </w:tc>
        <w:tc>
          <w:tcPr>
            <w:tcW w:w="4200" w:type="dxa"/>
          </w:tcPr>
          <w:p w14:paraId="2997F976" w14:textId="77777777" w:rsidR="00B50050" w:rsidRDefault="00B50050" w:rsidP="0088127C">
            <w:pPr>
              <w:pStyle w:val="OtherTableBody"/>
            </w:pPr>
            <w:r>
              <w:t>Retroperitoneal</w:t>
            </w:r>
          </w:p>
        </w:tc>
      </w:tr>
      <w:tr w:rsidR="00B50050" w14:paraId="6C7F40F4" w14:textId="77777777" w:rsidTr="00195548">
        <w:tc>
          <w:tcPr>
            <w:tcW w:w="600" w:type="dxa"/>
          </w:tcPr>
          <w:p w14:paraId="1D693384" w14:textId="77777777" w:rsidR="00B50050" w:rsidRDefault="00B50050" w:rsidP="0088127C">
            <w:pPr>
              <w:pStyle w:val="OtherTableBody"/>
            </w:pPr>
          </w:p>
        </w:tc>
        <w:tc>
          <w:tcPr>
            <w:tcW w:w="600" w:type="dxa"/>
          </w:tcPr>
          <w:p w14:paraId="67EA2232" w14:textId="77777777" w:rsidR="00B50050" w:rsidRDefault="00B50050" w:rsidP="0088127C">
            <w:pPr>
              <w:pStyle w:val="OtherTableBody"/>
            </w:pPr>
            <w:r>
              <w:t>0550</w:t>
            </w:r>
          </w:p>
        </w:tc>
        <w:tc>
          <w:tcPr>
            <w:tcW w:w="2600" w:type="dxa"/>
          </w:tcPr>
          <w:p w14:paraId="1C2ED0CD" w14:textId="77777777" w:rsidR="00B50050" w:rsidRDefault="00B50050" w:rsidP="0088127C">
            <w:pPr>
              <w:pStyle w:val="OtherTableBody"/>
            </w:pPr>
          </w:p>
        </w:tc>
        <w:tc>
          <w:tcPr>
            <w:tcW w:w="1400" w:type="dxa"/>
          </w:tcPr>
          <w:p w14:paraId="4B0D0CE2" w14:textId="77777777" w:rsidR="00B50050" w:rsidRDefault="00B50050" w:rsidP="0088127C">
            <w:pPr>
              <w:pStyle w:val="OtherTableBody"/>
            </w:pPr>
            <w:r>
              <w:t>SAC</w:t>
            </w:r>
          </w:p>
        </w:tc>
        <w:tc>
          <w:tcPr>
            <w:tcW w:w="4200" w:type="dxa"/>
          </w:tcPr>
          <w:p w14:paraId="4EB40DB9" w14:textId="77777777" w:rsidR="00B50050" w:rsidRDefault="00B50050" w:rsidP="0088127C">
            <w:pPr>
              <w:pStyle w:val="OtherTableBody"/>
            </w:pPr>
            <w:r>
              <w:t>Uterine Cul/De/Sac</w:t>
            </w:r>
          </w:p>
        </w:tc>
      </w:tr>
      <w:tr w:rsidR="00B50050" w14:paraId="2989CD4C" w14:textId="77777777" w:rsidTr="00195548">
        <w:tc>
          <w:tcPr>
            <w:tcW w:w="600" w:type="dxa"/>
          </w:tcPr>
          <w:p w14:paraId="68EBCD2B" w14:textId="77777777" w:rsidR="00B50050" w:rsidRDefault="00B50050" w:rsidP="0088127C">
            <w:pPr>
              <w:pStyle w:val="OtherTableBody"/>
            </w:pPr>
          </w:p>
        </w:tc>
        <w:tc>
          <w:tcPr>
            <w:tcW w:w="600" w:type="dxa"/>
          </w:tcPr>
          <w:p w14:paraId="392AE6A1" w14:textId="77777777" w:rsidR="00B50050" w:rsidRDefault="00B50050" w:rsidP="0088127C">
            <w:pPr>
              <w:pStyle w:val="OtherTableBody"/>
            </w:pPr>
            <w:r>
              <w:t>0550</w:t>
            </w:r>
          </w:p>
        </w:tc>
        <w:tc>
          <w:tcPr>
            <w:tcW w:w="2600" w:type="dxa"/>
          </w:tcPr>
          <w:p w14:paraId="3DDE7991" w14:textId="77777777" w:rsidR="00B50050" w:rsidRDefault="00B50050" w:rsidP="0088127C">
            <w:pPr>
              <w:pStyle w:val="OtherTableBody"/>
            </w:pPr>
          </w:p>
        </w:tc>
        <w:tc>
          <w:tcPr>
            <w:tcW w:w="1400" w:type="dxa"/>
          </w:tcPr>
          <w:p w14:paraId="1AEA89AB" w14:textId="77777777" w:rsidR="00B50050" w:rsidRDefault="00B50050" w:rsidP="0088127C">
            <w:pPr>
              <w:pStyle w:val="OtherTableBody"/>
            </w:pPr>
            <w:r>
              <w:t>SACIL</w:t>
            </w:r>
          </w:p>
        </w:tc>
        <w:tc>
          <w:tcPr>
            <w:tcW w:w="4200" w:type="dxa"/>
          </w:tcPr>
          <w:p w14:paraId="32B01E5E" w14:textId="77777777" w:rsidR="00B50050" w:rsidRDefault="00B50050" w:rsidP="0088127C">
            <w:pPr>
              <w:pStyle w:val="OtherTableBody"/>
            </w:pPr>
            <w:r>
              <w:t>Sacroiliac</w:t>
            </w:r>
          </w:p>
        </w:tc>
      </w:tr>
      <w:tr w:rsidR="00B50050" w14:paraId="3B306C30" w14:textId="77777777" w:rsidTr="00195548">
        <w:tc>
          <w:tcPr>
            <w:tcW w:w="600" w:type="dxa"/>
          </w:tcPr>
          <w:p w14:paraId="2695AB96" w14:textId="77777777" w:rsidR="00B50050" w:rsidRDefault="00B50050" w:rsidP="0088127C">
            <w:pPr>
              <w:pStyle w:val="OtherTableBody"/>
            </w:pPr>
          </w:p>
        </w:tc>
        <w:tc>
          <w:tcPr>
            <w:tcW w:w="600" w:type="dxa"/>
          </w:tcPr>
          <w:p w14:paraId="56E45E33" w14:textId="77777777" w:rsidR="00B50050" w:rsidRDefault="00B50050" w:rsidP="0088127C">
            <w:pPr>
              <w:pStyle w:val="OtherTableBody"/>
            </w:pPr>
            <w:r>
              <w:t>0550</w:t>
            </w:r>
          </w:p>
        </w:tc>
        <w:tc>
          <w:tcPr>
            <w:tcW w:w="2600" w:type="dxa"/>
          </w:tcPr>
          <w:p w14:paraId="11FEBA06" w14:textId="77777777" w:rsidR="00B50050" w:rsidRDefault="00B50050" w:rsidP="0088127C">
            <w:pPr>
              <w:pStyle w:val="OtherTableBody"/>
            </w:pPr>
          </w:p>
        </w:tc>
        <w:tc>
          <w:tcPr>
            <w:tcW w:w="1400" w:type="dxa"/>
          </w:tcPr>
          <w:p w14:paraId="74333671" w14:textId="77777777" w:rsidR="00B50050" w:rsidRDefault="00B50050" w:rsidP="0088127C">
            <w:pPr>
              <w:pStyle w:val="OtherTableBody"/>
            </w:pPr>
            <w:r>
              <w:t>SACRA</w:t>
            </w:r>
          </w:p>
        </w:tc>
        <w:tc>
          <w:tcPr>
            <w:tcW w:w="4200" w:type="dxa"/>
          </w:tcPr>
          <w:p w14:paraId="6BBC8B14" w14:textId="77777777" w:rsidR="00B50050" w:rsidRDefault="00B50050" w:rsidP="0088127C">
            <w:pPr>
              <w:pStyle w:val="OtherTableBody"/>
            </w:pPr>
            <w:r>
              <w:t>Sacral</w:t>
            </w:r>
          </w:p>
        </w:tc>
      </w:tr>
      <w:tr w:rsidR="00B50050" w14:paraId="2747FF43" w14:textId="77777777" w:rsidTr="00195548">
        <w:tc>
          <w:tcPr>
            <w:tcW w:w="600" w:type="dxa"/>
          </w:tcPr>
          <w:p w14:paraId="4BB332E5" w14:textId="77777777" w:rsidR="00B50050" w:rsidRDefault="00B50050" w:rsidP="0088127C">
            <w:pPr>
              <w:pStyle w:val="OtherTableBody"/>
            </w:pPr>
          </w:p>
        </w:tc>
        <w:tc>
          <w:tcPr>
            <w:tcW w:w="600" w:type="dxa"/>
          </w:tcPr>
          <w:p w14:paraId="34B463A4" w14:textId="77777777" w:rsidR="00B50050" w:rsidRDefault="00B50050" w:rsidP="0088127C">
            <w:pPr>
              <w:pStyle w:val="OtherTableBody"/>
            </w:pPr>
            <w:r>
              <w:t>0550</w:t>
            </w:r>
          </w:p>
        </w:tc>
        <w:tc>
          <w:tcPr>
            <w:tcW w:w="2600" w:type="dxa"/>
          </w:tcPr>
          <w:p w14:paraId="075F6C5D" w14:textId="77777777" w:rsidR="00B50050" w:rsidRDefault="00B50050" w:rsidP="0088127C">
            <w:pPr>
              <w:pStyle w:val="OtherTableBody"/>
            </w:pPr>
          </w:p>
        </w:tc>
        <w:tc>
          <w:tcPr>
            <w:tcW w:w="1400" w:type="dxa"/>
          </w:tcPr>
          <w:p w14:paraId="72CCE0D5" w14:textId="77777777" w:rsidR="00B50050" w:rsidRDefault="00B50050" w:rsidP="0088127C">
            <w:pPr>
              <w:pStyle w:val="OtherTableBody"/>
            </w:pPr>
            <w:r>
              <w:t>SACRO</w:t>
            </w:r>
          </w:p>
        </w:tc>
        <w:tc>
          <w:tcPr>
            <w:tcW w:w="4200" w:type="dxa"/>
          </w:tcPr>
          <w:p w14:paraId="38DA3C4C" w14:textId="77777777" w:rsidR="00B50050" w:rsidRDefault="00B50050" w:rsidP="0088127C">
            <w:pPr>
              <w:pStyle w:val="OtherTableBody"/>
            </w:pPr>
            <w:r>
              <w:t>Sacrococcygeal</w:t>
            </w:r>
          </w:p>
        </w:tc>
      </w:tr>
      <w:tr w:rsidR="00B50050" w14:paraId="33424F79" w14:textId="77777777" w:rsidTr="00195548">
        <w:tc>
          <w:tcPr>
            <w:tcW w:w="600" w:type="dxa"/>
          </w:tcPr>
          <w:p w14:paraId="1018640A" w14:textId="77777777" w:rsidR="00B50050" w:rsidRDefault="00B50050" w:rsidP="0088127C">
            <w:pPr>
              <w:pStyle w:val="OtherTableBody"/>
            </w:pPr>
          </w:p>
        </w:tc>
        <w:tc>
          <w:tcPr>
            <w:tcW w:w="600" w:type="dxa"/>
          </w:tcPr>
          <w:p w14:paraId="12C29E0A" w14:textId="77777777" w:rsidR="00B50050" w:rsidRDefault="00B50050" w:rsidP="0088127C">
            <w:pPr>
              <w:pStyle w:val="OtherTableBody"/>
            </w:pPr>
            <w:r>
              <w:t>0550</w:t>
            </w:r>
          </w:p>
        </w:tc>
        <w:tc>
          <w:tcPr>
            <w:tcW w:w="2600" w:type="dxa"/>
          </w:tcPr>
          <w:p w14:paraId="4F35A745" w14:textId="77777777" w:rsidR="00B50050" w:rsidRDefault="00B50050" w:rsidP="0088127C">
            <w:pPr>
              <w:pStyle w:val="OtherTableBody"/>
            </w:pPr>
          </w:p>
        </w:tc>
        <w:tc>
          <w:tcPr>
            <w:tcW w:w="1400" w:type="dxa"/>
          </w:tcPr>
          <w:p w14:paraId="585EE066" w14:textId="77777777" w:rsidR="00B50050" w:rsidRDefault="00B50050" w:rsidP="0088127C">
            <w:pPr>
              <w:pStyle w:val="OtherTableBody"/>
            </w:pPr>
            <w:r>
              <w:t>SACRU</w:t>
            </w:r>
          </w:p>
        </w:tc>
        <w:tc>
          <w:tcPr>
            <w:tcW w:w="4200" w:type="dxa"/>
          </w:tcPr>
          <w:p w14:paraId="4AD39D31" w14:textId="77777777" w:rsidR="00B50050" w:rsidRDefault="00B50050" w:rsidP="0088127C">
            <w:pPr>
              <w:pStyle w:val="OtherTableBody"/>
            </w:pPr>
            <w:r>
              <w:t>Sacrum</w:t>
            </w:r>
          </w:p>
        </w:tc>
      </w:tr>
      <w:tr w:rsidR="00B50050" w14:paraId="4CACAD33" w14:textId="77777777" w:rsidTr="00195548">
        <w:tc>
          <w:tcPr>
            <w:tcW w:w="600" w:type="dxa"/>
          </w:tcPr>
          <w:p w14:paraId="11EF934D" w14:textId="77777777" w:rsidR="00B50050" w:rsidRDefault="00B50050" w:rsidP="0088127C">
            <w:pPr>
              <w:pStyle w:val="OtherTableBody"/>
            </w:pPr>
          </w:p>
        </w:tc>
        <w:tc>
          <w:tcPr>
            <w:tcW w:w="600" w:type="dxa"/>
          </w:tcPr>
          <w:p w14:paraId="2EF2A93F" w14:textId="77777777" w:rsidR="00B50050" w:rsidRDefault="00B50050" w:rsidP="0088127C">
            <w:pPr>
              <w:pStyle w:val="OtherTableBody"/>
            </w:pPr>
            <w:r>
              <w:t>0550</w:t>
            </w:r>
          </w:p>
        </w:tc>
        <w:tc>
          <w:tcPr>
            <w:tcW w:w="2600" w:type="dxa"/>
          </w:tcPr>
          <w:p w14:paraId="2E53992C" w14:textId="77777777" w:rsidR="00B50050" w:rsidRDefault="00B50050" w:rsidP="0088127C">
            <w:pPr>
              <w:pStyle w:val="OtherTableBody"/>
            </w:pPr>
          </w:p>
        </w:tc>
        <w:tc>
          <w:tcPr>
            <w:tcW w:w="1400" w:type="dxa"/>
          </w:tcPr>
          <w:p w14:paraId="58280B2B" w14:textId="77777777" w:rsidR="00B50050" w:rsidRDefault="00B50050" w:rsidP="0088127C">
            <w:pPr>
              <w:pStyle w:val="OtherTableBody"/>
            </w:pPr>
            <w:r>
              <w:t>SALGL</w:t>
            </w:r>
          </w:p>
        </w:tc>
        <w:tc>
          <w:tcPr>
            <w:tcW w:w="4200" w:type="dxa"/>
          </w:tcPr>
          <w:p w14:paraId="134156D4" w14:textId="77777777" w:rsidR="00B50050" w:rsidRDefault="00B50050" w:rsidP="0088127C">
            <w:pPr>
              <w:pStyle w:val="OtherTableBody"/>
            </w:pPr>
            <w:r>
              <w:t>Salivary Gland</w:t>
            </w:r>
          </w:p>
        </w:tc>
      </w:tr>
      <w:tr w:rsidR="00B50050" w14:paraId="16630745" w14:textId="77777777" w:rsidTr="00195548">
        <w:tc>
          <w:tcPr>
            <w:tcW w:w="600" w:type="dxa"/>
          </w:tcPr>
          <w:p w14:paraId="177D617C" w14:textId="77777777" w:rsidR="00B50050" w:rsidRDefault="00B50050" w:rsidP="0088127C">
            <w:pPr>
              <w:pStyle w:val="OtherTableBody"/>
            </w:pPr>
          </w:p>
        </w:tc>
        <w:tc>
          <w:tcPr>
            <w:tcW w:w="600" w:type="dxa"/>
          </w:tcPr>
          <w:p w14:paraId="4011915D" w14:textId="77777777" w:rsidR="00B50050" w:rsidRDefault="00B50050" w:rsidP="0088127C">
            <w:pPr>
              <w:pStyle w:val="OtherTableBody"/>
            </w:pPr>
            <w:r>
              <w:t>0550</w:t>
            </w:r>
          </w:p>
        </w:tc>
        <w:tc>
          <w:tcPr>
            <w:tcW w:w="2600" w:type="dxa"/>
          </w:tcPr>
          <w:p w14:paraId="7D0262EA" w14:textId="77777777" w:rsidR="00B50050" w:rsidRDefault="00B50050" w:rsidP="0088127C">
            <w:pPr>
              <w:pStyle w:val="OtherTableBody"/>
            </w:pPr>
          </w:p>
        </w:tc>
        <w:tc>
          <w:tcPr>
            <w:tcW w:w="1400" w:type="dxa"/>
          </w:tcPr>
          <w:p w14:paraId="5F99ABCF" w14:textId="77777777" w:rsidR="00B50050" w:rsidRDefault="00B50050" w:rsidP="0088127C">
            <w:pPr>
              <w:pStyle w:val="OtherTableBody"/>
            </w:pPr>
            <w:r>
              <w:t>SCALP</w:t>
            </w:r>
          </w:p>
        </w:tc>
        <w:tc>
          <w:tcPr>
            <w:tcW w:w="4200" w:type="dxa"/>
          </w:tcPr>
          <w:p w14:paraId="25610755" w14:textId="77777777" w:rsidR="00B50050" w:rsidRDefault="00B50050" w:rsidP="0088127C">
            <w:pPr>
              <w:pStyle w:val="OtherTableBody"/>
            </w:pPr>
            <w:r>
              <w:t>Scalp</w:t>
            </w:r>
          </w:p>
        </w:tc>
      </w:tr>
      <w:tr w:rsidR="00B50050" w14:paraId="53E1DCC4" w14:textId="77777777" w:rsidTr="00195548">
        <w:tc>
          <w:tcPr>
            <w:tcW w:w="600" w:type="dxa"/>
          </w:tcPr>
          <w:p w14:paraId="701AAF2A" w14:textId="77777777" w:rsidR="00B50050" w:rsidRDefault="00B50050" w:rsidP="0088127C">
            <w:pPr>
              <w:pStyle w:val="OtherTableBody"/>
            </w:pPr>
          </w:p>
        </w:tc>
        <w:tc>
          <w:tcPr>
            <w:tcW w:w="600" w:type="dxa"/>
          </w:tcPr>
          <w:p w14:paraId="4ABEDAF0" w14:textId="77777777" w:rsidR="00B50050" w:rsidRDefault="00B50050" w:rsidP="0088127C">
            <w:pPr>
              <w:pStyle w:val="OtherTableBody"/>
            </w:pPr>
            <w:r>
              <w:t>0550</w:t>
            </w:r>
          </w:p>
        </w:tc>
        <w:tc>
          <w:tcPr>
            <w:tcW w:w="2600" w:type="dxa"/>
          </w:tcPr>
          <w:p w14:paraId="16E20C9F" w14:textId="77777777" w:rsidR="00B50050" w:rsidRDefault="00B50050" w:rsidP="0088127C">
            <w:pPr>
              <w:pStyle w:val="OtherTableBody"/>
            </w:pPr>
          </w:p>
        </w:tc>
        <w:tc>
          <w:tcPr>
            <w:tcW w:w="1400" w:type="dxa"/>
          </w:tcPr>
          <w:p w14:paraId="790AE4A8" w14:textId="77777777" w:rsidR="00B50050" w:rsidRDefault="00B50050" w:rsidP="0088127C">
            <w:pPr>
              <w:pStyle w:val="OtherTableBody"/>
            </w:pPr>
            <w:r>
              <w:t>SCAPU</w:t>
            </w:r>
          </w:p>
        </w:tc>
        <w:tc>
          <w:tcPr>
            <w:tcW w:w="4200" w:type="dxa"/>
          </w:tcPr>
          <w:p w14:paraId="31F30A60" w14:textId="77777777" w:rsidR="00B50050" w:rsidRDefault="00B50050" w:rsidP="0088127C">
            <w:pPr>
              <w:pStyle w:val="OtherTableBody"/>
            </w:pPr>
            <w:r>
              <w:t>Scapula/Scapular</w:t>
            </w:r>
          </w:p>
        </w:tc>
      </w:tr>
      <w:tr w:rsidR="00B50050" w14:paraId="475AC7E2" w14:textId="77777777" w:rsidTr="00195548">
        <w:tc>
          <w:tcPr>
            <w:tcW w:w="600" w:type="dxa"/>
          </w:tcPr>
          <w:p w14:paraId="1ADF2784" w14:textId="77777777" w:rsidR="00B50050" w:rsidRDefault="00B50050" w:rsidP="0088127C">
            <w:pPr>
              <w:pStyle w:val="OtherTableBody"/>
            </w:pPr>
          </w:p>
        </w:tc>
        <w:tc>
          <w:tcPr>
            <w:tcW w:w="600" w:type="dxa"/>
          </w:tcPr>
          <w:p w14:paraId="7DFBC466" w14:textId="77777777" w:rsidR="00B50050" w:rsidRDefault="00B50050" w:rsidP="0088127C">
            <w:pPr>
              <w:pStyle w:val="OtherTableBody"/>
            </w:pPr>
            <w:r>
              <w:t>0550</w:t>
            </w:r>
          </w:p>
        </w:tc>
        <w:tc>
          <w:tcPr>
            <w:tcW w:w="2600" w:type="dxa"/>
          </w:tcPr>
          <w:p w14:paraId="3EAA67E7" w14:textId="77777777" w:rsidR="00B50050" w:rsidRDefault="00B50050" w:rsidP="0088127C">
            <w:pPr>
              <w:pStyle w:val="OtherTableBody"/>
            </w:pPr>
          </w:p>
        </w:tc>
        <w:tc>
          <w:tcPr>
            <w:tcW w:w="1400" w:type="dxa"/>
          </w:tcPr>
          <w:p w14:paraId="2A60E3A8" w14:textId="77777777" w:rsidR="00B50050" w:rsidRDefault="00B50050" w:rsidP="0088127C">
            <w:pPr>
              <w:pStyle w:val="OtherTableBody"/>
            </w:pPr>
            <w:r>
              <w:t>SCLAV</w:t>
            </w:r>
          </w:p>
        </w:tc>
        <w:tc>
          <w:tcPr>
            <w:tcW w:w="4200" w:type="dxa"/>
          </w:tcPr>
          <w:p w14:paraId="620A7C98" w14:textId="77777777" w:rsidR="00B50050" w:rsidRDefault="00B50050" w:rsidP="0088127C">
            <w:pPr>
              <w:pStyle w:val="OtherTableBody"/>
            </w:pPr>
            <w:r>
              <w:t>Supraclavicle/Supraclavicular</w:t>
            </w:r>
          </w:p>
        </w:tc>
      </w:tr>
      <w:tr w:rsidR="00B50050" w14:paraId="2275892C" w14:textId="77777777" w:rsidTr="00195548">
        <w:tc>
          <w:tcPr>
            <w:tcW w:w="600" w:type="dxa"/>
          </w:tcPr>
          <w:p w14:paraId="00B2FBD4" w14:textId="77777777" w:rsidR="00B50050" w:rsidRDefault="00B50050" w:rsidP="0088127C">
            <w:pPr>
              <w:pStyle w:val="OtherTableBody"/>
            </w:pPr>
          </w:p>
        </w:tc>
        <w:tc>
          <w:tcPr>
            <w:tcW w:w="600" w:type="dxa"/>
          </w:tcPr>
          <w:p w14:paraId="6D739582" w14:textId="77777777" w:rsidR="00B50050" w:rsidRDefault="00B50050" w:rsidP="0088127C">
            <w:pPr>
              <w:pStyle w:val="OtherTableBody"/>
            </w:pPr>
            <w:r>
              <w:t>0550</w:t>
            </w:r>
          </w:p>
        </w:tc>
        <w:tc>
          <w:tcPr>
            <w:tcW w:w="2600" w:type="dxa"/>
          </w:tcPr>
          <w:p w14:paraId="063B7D7D" w14:textId="77777777" w:rsidR="00B50050" w:rsidRDefault="00B50050" w:rsidP="0088127C">
            <w:pPr>
              <w:pStyle w:val="OtherTableBody"/>
            </w:pPr>
          </w:p>
        </w:tc>
        <w:tc>
          <w:tcPr>
            <w:tcW w:w="1400" w:type="dxa"/>
          </w:tcPr>
          <w:p w14:paraId="3349DA96" w14:textId="77777777" w:rsidR="00B50050" w:rsidRDefault="00B50050" w:rsidP="0088127C">
            <w:pPr>
              <w:pStyle w:val="OtherTableBody"/>
            </w:pPr>
            <w:r>
              <w:t>SCLER</w:t>
            </w:r>
          </w:p>
        </w:tc>
        <w:tc>
          <w:tcPr>
            <w:tcW w:w="4200" w:type="dxa"/>
          </w:tcPr>
          <w:p w14:paraId="33536C7B" w14:textId="77777777" w:rsidR="00B50050" w:rsidRDefault="00B50050" w:rsidP="0088127C">
            <w:pPr>
              <w:pStyle w:val="OtherTableBody"/>
            </w:pPr>
            <w:r>
              <w:t>Sclera</w:t>
            </w:r>
          </w:p>
        </w:tc>
      </w:tr>
      <w:tr w:rsidR="00B50050" w14:paraId="759E62E8" w14:textId="77777777" w:rsidTr="00195548">
        <w:tc>
          <w:tcPr>
            <w:tcW w:w="600" w:type="dxa"/>
          </w:tcPr>
          <w:p w14:paraId="121C1256" w14:textId="77777777" w:rsidR="00B50050" w:rsidRDefault="00B50050" w:rsidP="0088127C">
            <w:pPr>
              <w:pStyle w:val="OtherTableBody"/>
            </w:pPr>
          </w:p>
        </w:tc>
        <w:tc>
          <w:tcPr>
            <w:tcW w:w="600" w:type="dxa"/>
          </w:tcPr>
          <w:p w14:paraId="59F82D4E" w14:textId="77777777" w:rsidR="00B50050" w:rsidRDefault="00B50050" w:rsidP="0088127C">
            <w:pPr>
              <w:pStyle w:val="OtherTableBody"/>
            </w:pPr>
            <w:r>
              <w:t>0550</w:t>
            </w:r>
          </w:p>
        </w:tc>
        <w:tc>
          <w:tcPr>
            <w:tcW w:w="2600" w:type="dxa"/>
          </w:tcPr>
          <w:p w14:paraId="20EEEECB" w14:textId="77777777" w:rsidR="00B50050" w:rsidRDefault="00B50050" w:rsidP="0088127C">
            <w:pPr>
              <w:pStyle w:val="OtherTableBody"/>
            </w:pPr>
          </w:p>
        </w:tc>
        <w:tc>
          <w:tcPr>
            <w:tcW w:w="1400" w:type="dxa"/>
          </w:tcPr>
          <w:p w14:paraId="094B92FA" w14:textId="77777777" w:rsidR="00B50050" w:rsidRDefault="00B50050" w:rsidP="0088127C">
            <w:pPr>
              <w:pStyle w:val="OtherTableBody"/>
            </w:pPr>
            <w:r>
              <w:t>SCLV</w:t>
            </w:r>
          </w:p>
        </w:tc>
        <w:tc>
          <w:tcPr>
            <w:tcW w:w="4200" w:type="dxa"/>
          </w:tcPr>
          <w:p w14:paraId="33524142" w14:textId="77777777" w:rsidR="00B50050" w:rsidRDefault="00B50050" w:rsidP="0088127C">
            <w:pPr>
              <w:pStyle w:val="OtherTableBody"/>
            </w:pPr>
            <w:r>
              <w:t>Sub Clavian</w:t>
            </w:r>
          </w:p>
        </w:tc>
      </w:tr>
      <w:tr w:rsidR="00B50050" w14:paraId="633849DB" w14:textId="77777777" w:rsidTr="00195548">
        <w:tc>
          <w:tcPr>
            <w:tcW w:w="600" w:type="dxa"/>
          </w:tcPr>
          <w:p w14:paraId="584547A1" w14:textId="77777777" w:rsidR="00B50050" w:rsidRDefault="00B50050" w:rsidP="0088127C">
            <w:pPr>
              <w:pStyle w:val="OtherTableBody"/>
            </w:pPr>
          </w:p>
        </w:tc>
        <w:tc>
          <w:tcPr>
            <w:tcW w:w="600" w:type="dxa"/>
          </w:tcPr>
          <w:p w14:paraId="74D9D44F" w14:textId="77777777" w:rsidR="00B50050" w:rsidRDefault="00B50050" w:rsidP="0088127C">
            <w:pPr>
              <w:pStyle w:val="OtherTableBody"/>
            </w:pPr>
            <w:r>
              <w:t>0550</w:t>
            </w:r>
          </w:p>
        </w:tc>
        <w:tc>
          <w:tcPr>
            <w:tcW w:w="2600" w:type="dxa"/>
          </w:tcPr>
          <w:p w14:paraId="63B2DF52" w14:textId="77777777" w:rsidR="00B50050" w:rsidRDefault="00B50050" w:rsidP="0088127C">
            <w:pPr>
              <w:pStyle w:val="OtherTableBody"/>
            </w:pPr>
          </w:p>
        </w:tc>
        <w:tc>
          <w:tcPr>
            <w:tcW w:w="1400" w:type="dxa"/>
          </w:tcPr>
          <w:p w14:paraId="602E3A1C" w14:textId="77777777" w:rsidR="00B50050" w:rsidRDefault="00B50050" w:rsidP="0088127C">
            <w:pPr>
              <w:pStyle w:val="OtherTableBody"/>
            </w:pPr>
            <w:r>
              <w:t>SCROT</w:t>
            </w:r>
          </w:p>
        </w:tc>
        <w:tc>
          <w:tcPr>
            <w:tcW w:w="4200" w:type="dxa"/>
          </w:tcPr>
          <w:p w14:paraId="68781E89" w14:textId="77777777" w:rsidR="00B50050" w:rsidRDefault="00B50050" w:rsidP="0088127C">
            <w:pPr>
              <w:pStyle w:val="OtherTableBody"/>
            </w:pPr>
            <w:r>
              <w:t>Scrotum/Scrotal</w:t>
            </w:r>
          </w:p>
        </w:tc>
      </w:tr>
      <w:tr w:rsidR="00B50050" w14:paraId="26381937" w14:textId="77777777" w:rsidTr="00195548">
        <w:tc>
          <w:tcPr>
            <w:tcW w:w="600" w:type="dxa"/>
          </w:tcPr>
          <w:p w14:paraId="01763978" w14:textId="77777777" w:rsidR="00B50050" w:rsidRDefault="00B50050" w:rsidP="0088127C">
            <w:pPr>
              <w:pStyle w:val="OtherTableBody"/>
            </w:pPr>
          </w:p>
        </w:tc>
        <w:tc>
          <w:tcPr>
            <w:tcW w:w="600" w:type="dxa"/>
          </w:tcPr>
          <w:p w14:paraId="2F875B14" w14:textId="77777777" w:rsidR="00B50050" w:rsidRDefault="00B50050" w:rsidP="0088127C">
            <w:pPr>
              <w:pStyle w:val="OtherTableBody"/>
            </w:pPr>
            <w:r>
              <w:t>0550</w:t>
            </w:r>
          </w:p>
        </w:tc>
        <w:tc>
          <w:tcPr>
            <w:tcW w:w="2600" w:type="dxa"/>
          </w:tcPr>
          <w:p w14:paraId="76BDE7BA" w14:textId="77777777" w:rsidR="00B50050" w:rsidRDefault="00B50050" w:rsidP="0088127C">
            <w:pPr>
              <w:pStyle w:val="OtherTableBody"/>
            </w:pPr>
          </w:p>
        </w:tc>
        <w:tc>
          <w:tcPr>
            <w:tcW w:w="1400" w:type="dxa"/>
          </w:tcPr>
          <w:p w14:paraId="6E6FD1A0" w14:textId="77777777" w:rsidR="00B50050" w:rsidRDefault="00B50050" w:rsidP="0088127C">
            <w:pPr>
              <w:pStyle w:val="OtherTableBody"/>
            </w:pPr>
            <w:r>
              <w:t>SDP</w:t>
            </w:r>
          </w:p>
        </w:tc>
        <w:tc>
          <w:tcPr>
            <w:tcW w:w="4200" w:type="dxa"/>
          </w:tcPr>
          <w:p w14:paraId="52C9E3E1" w14:textId="77777777" w:rsidR="00B50050" w:rsidRDefault="00B50050" w:rsidP="0088127C">
            <w:pPr>
              <w:pStyle w:val="OtherTableBody"/>
            </w:pPr>
            <w:r>
              <w:t>Subdiaphramatic</w:t>
            </w:r>
          </w:p>
        </w:tc>
      </w:tr>
      <w:tr w:rsidR="00B50050" w14:paraId="0F26C0FE" w14:textId="77777777" w:rsidTr="00195548">
        <w:tc>
          <w:tcPr>
            <w:tcW w:w="600" w:type="dxa"/>
          </w:tcPr>
          <w:p w14:paraId="512C0ABA" w14:textId="77777777" w:rsidR="00B50050" w:rsidRDefault="00B50050" w:rsidP="0088127C">
            <w:pPr>
              <w:pStyle w:val="OtherTableBody"/>
            </w:pPr>
          </w:p>
        </w:tc>
        <w:tc>
          <w:tcPr>
            <w:tcW w:w="600" w:type="dxa"/>
          </w:tcPr>
          <w:p w14:paraId="21A460CE" w14:textId="77777777" w:rsidR="00B50050" w:rsidRDefault="00B50050" w:rsidP="0088127C">
            <w:pPr>
              <w:pStyle w:val="OtherTableBody"/>
            </w:pPr>
            <w:r>
              <w:t>0550</w:t>
            </w:r>
          </w:p>
        </w:tc>
        <w:tc>
          <w:tcPr>
            <w:tcW w:w="2600" w:type="dxa"/>
          </w:tcPr>
          <w:p w14:paraId="3A229381" w14:textId="77777777" w:rsidR="00B50050" w:rsidRDefault="00B50050" w:rsidP="0088127C">
            <w:pPr>
              <w:pStyle w:val="OtherTableBody"/>
            </w:pPr>
          </w:p>
        </w:tc>
        <w:tc>
          <w:tcPr>
            <w:tcW w:w="1400" w:type="dxa"/>
          </w:tcPr>
          <w:p w14:paraId="5B819F71" w14:textId="77777777" w:rsidR="00B50050" w:rsidRDefault="00B50050" w:rsidP="0088127C">
            <w:pPr>
              <w:pStyle w:val="OtherTableBody"/>
            </w:pPr>
            <w:r>
              <w:t>SEM</w:t>
            </w:r>
          </w:p>
        </w:tc>
        <w:tc>
          <w:tcPr>
            <w:tcW w:w="4200" w:type="dxa"/>
          </w:tcPr>
          <w:p w14:paraId="16CE9B41" w14:textId="77777777" w:rsidR="00B50050" w:rsidRDefault="00B50050" w:rsidP="0088127C">
            <w:pPr>
              <w:pStyle w:val="OtherTableBody"/>
            </w:pPr>
            <w:r>
              <w:t>Seminal Fluid</w:t>
            </w:r>
          </w:p>
        </w:tc>
      </w:tr>
      <w:tr w:rsidR="00B50050" w14:paraId="079D5C38" w14:textId="77777777" w:rsidTr="00195548">
        <w:tc>
          <w:tcPr>
            <w:tcW w:w="600" w:type="dxa"/>
          </w:tcPr>
          <w:p w14:paraId="5CC68279" w14:textId="77777777" w:rsidR="00B50050" w:rsidRDefault="00B50050" w:rsidP="0088127C">
            <w:pPr>
              <w:pStyle w:val="OtherTableBody"/>
            </w:pPr>
          </w:p>
        </w:tc>
        <w:tc>
          <w:tcPr>
            <w:tcW w:w="600" w:type="dxa"/>
          </w:tcPr>
          <w:p w14:paraId="4688509F" w14:textId="77777777" w:rsidR="00B50050" w:rsidRDefault="00B50050" w:rsidP="0088127C">
            <w:pPr>
              <w:pStyle w:val="OtherTableBody"/>
            </w:pPr>
            <w:r>
              <w:t>0550</w:t>
            </w:r>
          </w:p>
        </w:tc>
        <w:tc>
          <w:tcPr>
            <w:tcW w:w="2600" w:type="dxa"/>
          </w:tcPr>
          <w:p w14:paraId="7689B67B" w14:textId="77777777" w:rsidR="00B50050" w:rsidRDefault="00B50050" w:rsidP="0088127C">
            <w:pPr>
              <w:pStyle w:val="OtherTableBody"/>
            </w:pPr>
          </w:p>
        </w:tc>
        <w:tc>
          <w:tcPr>
            <w:tcW w:w="1400" w:type="dxa"/>
          </w:tcPr>
          <w:p w14:paraId="1C2A7AE8" w14:textId="77777777" w:rsidR="00B50050" w:rsidRDefault="00B50050" w:rsidP="0088127C">
            <w:pPr>
              <w:pStyle w:val="OtherTableBody"/>
            </w:pPr>
            <w:r>
              <w:t>SEMN</w:t>
            </w:r>
          </w:p>
        </w:tc>
        <w:tc>
          <w:tcPr>
            <w:tcW w:w="4200" w:type="dxa"/>
          </w:tcPr>
          <w:p w14:paraId="24B9D140" w14:textId="77777777" w:rsidR="00B50050" w:rsidRDefault="00B50050" w:rsidP="0088127C">
            <w:pPr>
              <w:pStyle w:val="OtherTableBody"/>
            </w:pPr>
            <w:r>
              <w:t>Semen</w:t>
            </w:r>
          </w:p>
        </w:tc>
      </w:tr>
      <w:tr w:rsidR="00B50050" w14:paraId="779024B4" w14:textId="77777777" w:rsidTr="00195548">
        <w:tc>
          <w:tcPr>
            <w:tcW w:w="600" w:type="dxa"/>
          </w:tcPr>
          <w:p w14:paraId="3AE78D43" w14:textId="77777777" w:rsidR="00B50050" w:rsidRDefault="00B50050" w:rsidP="0088127C">
            <w:pPr>
              <w:pStyle w:val="OtherTableBody"/>
            </w:pPr>
          </w:p>
        </w:tc>
        <w:tc>
          <w:tcPr>
            <w:tcW w:w="600" w:type="dxa"/>
          </w:tcPr>
          <w:p w14:paraId="602310AA" w14:textId="77777777" w:rsidR="00B50050" w:rsidRDefault="00B50050" w:rsidP="0088127C">
            <w:pPr>
              <w:pStyle w:val="OtherTableBody"/>
            </w:pPr>
            <w:r>
              <w:t>0550</w:t>
            </w:r>
          </w:p>
        </w:tc>
        <w:tc>
          <w:tcPr>
            <w:tcW w:w="2600" w:type="dxa"/>
          </w:tcPr>
          <w:p w14:paraId="3C4334FB" w14:textId="77777777" w:rsidR="00B50050" w:rsidRDefault="00B50050" w:rsidP="0088127C">
            <w:pPr>
              <w:pStyle w:val="OtherTableBody"/>
            </w:pPr>
          </w:p>
        </w:tc>
        <w:tc>
          <w:tcPr>
            <w:tcW w:w="1400" w:type="dxa"/>
          </w:tcPr>
          <w:p w14:paraId="7954583F" w14:textId="77777777" w:rsidR="00B50050" w:rsidRDefault="00B50050" w:rsidP="0088127C">
            <w:pPr>
              <w:pStyle w:val="OtherTableBody"/>
            </w:pPr>
            <w:r>
              <w:t>SEPTU</w:t>
            </w:r>
          </w:p>
        </w:tc>
        <w:tc>
          <w:tcPr>
            <w:tcW w:w="4200" w:type="dxa"/>
          </w:tcPr>
          <w:p w14:paraId="33CA6BA3" w14:textId="77777777" w:rsidR="00B50050" w:rsidRDefault="00B50050" w:rsidP="0088127C">
            <w:pPr>
              <w:pStyle w:val="OtherTableBody"/>
            </w:pPr>
            <w:r>
              <w:t>Septum/Septal</w:t>
            </w:r>
          </w:p>
        </w:tc>
      </w:tr>
      <w:tr w:rsidR="00B50050" w14:paraId="40EEED09" w14:textId="77777777" w:rsidTr="00195548">
        <w:tc>
          <w:tcPr>
            <w:tcW w:w="600" w:type="dxa"/>
          </w:tcPr>
          <w:p w14:paraId="6FDCFB15" w14:textId="77777777" w:rsidR="00B50050" w:rsidRDefault="00B50050" w:rsidP="0088127C">
            <w:pPr>
              <w:pStyle w:val="OtherTableBody"/>
            </w:pPr>
          </w:p>
        </w:tc>
        <w:tc>
          <w:tcPr>
            <w:tcW w:w="600" w:type="dxa"/>
          </w:tcPr>
          <w:p w14:paraId="0B9951D6" w14:textId="77777777" w:rsidR="00B50050" w:rsidRDefault="00B50050" w:rsidP="0088127C">
            <w:pPr>
              <w:pStyle w:val="OtherTableBody"/>
            </w:pPr>
            <w:r>
              <w:t>0550</w:t>
            </w:r>
          </w:p>
        </w:tc>
        <w:tc>
          <w:tcPr>
            <w:tcW w:w="2600" w:type="dxa"/>
          </w:tcPr>
          <w:p w14:paraId="13E5464D" w14:textId="77777777" w:rsidR="00B50050" w:rsidRDefault="00B50050" w:rsidP="0088127C">
            <w:pPr>
              <w:pStyle w:val="OtherTableBody"/>
            </w:pPr>
          </w:p>
        </w:tc>
        <w:tc>
          <w:tcPr>
            <w:tcW w:w="1400" w:type="dxa"/>
          </w:tcPr>
          <w:p w14:paraId="5DC6BD5B" w14:textId="77777777" w:rsidR="00B50050" w:rsidRDefault="00B50050" w:rsidP="0088127C">
            <w:pPr>
              <w:pStyle w:val="OtherTableBody"/>
            </w:pPr>
            <w:r>
              <w:t>SEROM</w:t>
            </w:r>
          </w:p>
        </w:tc>
        <w:tc>
          <w:tcPr>
            <w:tcW w:w="4200" w:type="dxa"/>
          </w:tcPr>
          <w:p w14:paraId="2C5B2D8B" w14:textId="77777777" w:rsidR="00B50050" w:rsidRDefault="00B50050" w:rsidP="0088127C">
            <w:pPr>
              <w:pStyle w:val="OtherTableBody"/>
            </w:pPr>
            <w:r>
              <w:t>Seroma</w:t>
            </w:r>
          </w:p>
        </w:tc>
      </w:tr>
      <w:tr w:rsidR="00B50050" w14:paraId="4F5B296E" w14:textId="77777777" w:rsidTr="00195548">
        <w:tc>
          <w:tcPr>
            <w:tcW w:w="600" w:type="dxa"/>
          </w:tcPr>
          <w:p w14:paraId="29084D4F" w14:textId="77777777" w:rsidR="00B50050" w:rsidRDefault="00B50050" w:rsidP="0088127C">
            <w:pPr>
              <w:pStyle w:val="OtherTableBody"/>
            </w:pPr>
          </w:p>
        </w:tc>
        <w:tc>
          <w:tcPr>
            <w:tcW w:w="600" w:type="dxa"/>
          </w:tcPr>
          <w:p w14:paraId="3E8A9DC6" w14:textId="77777777" w:rsidR="00B50050" w:rsidRDefault="00B50050" w:rsidP="0088127C">
            <w:pPr>
              <w:pStyle w:val="OtherTableBody"/>
            </w:pPr>
            <w:r>
              <w:t>0550</w:t>
            </w:r>
          </w:p>
        </w:tc>
        <w:tc>
          <w:tcPr>
            <w:tcW w:w="2600" w:type="dxa"/>
          </w:tcPr>
          <w:p w14:paraId="66D3991B" w14:textId="77777777" w:rsidR="00B50050" w:rsidRDefault="00B50050" w:rsidP="0088127C">
            <w:pPr>
              <w:pStyle w:val="OtherTableBody"/>
            </w:pPr>
          </w:p>
        </w:tc>
        <w:tc>
          <w:tcPr>
            <w:tcW w:w="1400" w:type="dxa"/>
          </w:tcPr>
          <w:p w14:paraId="5EA59B64" w14:textId="77777777" w:rsidR="00B50050" w:rsidRDefault="00B50050" w:rsidP="0088127C">
            <w:pPr>
              <w:pStyle w:val="OtherTableBody"/>
            </w:pPr>
            <w:r>
              <w:t>SGF</w:t>
            </w:r>
          </w:p>
        </w:tc>
        <w:tc>
          <w:tcPr>
            <w:tcW w:w="4200" w:type="dxa"/>
          </w:tcPr>
          <w:p w14:paraId="12472B77" w14:textId="77777777" w:rsidR="00B50050" w:rsidRDefault="00B50050" w:rsidP="0088127C">
            <w:pPr>
              <w:pStyle w:val="OtherTableBody"/>
            </w:pPr>
            <w:r>
              <w:t>Subgaleal Fluid</w:t>
            </w:r>
          </w:p>
        </w:tc>
      </w:tr>
      <w:tr w:rsidR="00B50050" w14:paraId="6B55B4C5" w14:textId="77777777" w:rsidTr="00195548">
        <w:tc>
          <w:tcPr>
            <w:tcW w:w="600" w:type="dxa"/>
          </w:tcPr>
          <w:p w14:paraId="77513973" w14:textId="77777777" w:rsidR="00B50050" w:rsidRDefault="00B50050" w:rsidP="0088127C">
            <w:pPr>
              <w:pStyle w:val="OtherTableBody"/>
            </w:pPr>
          </w:p>
        </w:tc>
        <w:tc>
          <w:tcPr>
            <w:tcW w:w="600" w:type="dxa"/>
          </w:tcPr>
          <w:p w14:paraId="0215DE7A" w14:textId="77777777" w:rsidR="00B50050" w:rsidRDefault="00B50050" w:rsidP="0088127C">
            <w:pPr>
              <w:pStyle w:val="OtherTableBody"/>
            </w:pPr>
            <w:r>
              <w:t>0550</w:t>
            </w:r>
          </w:p>
        </w:tc>
        <w:tc>
          <w:tcPr>
            <w:tcW w:w="2600" w:type="dxa"/>
          </w:tcPr>
          <w:p w14:paraId="1C049ECD" w14:textId="77777777" w:rsidR="00B50050" w:rsidRDefault="00B50050" w:rsidP="0088127C">
            <w:pPr>
              <w:pStyle w:val="OtherTableBody"/>
            </w:pPr>
          </w:p>
        </w:tc>
        <w:tc>
          <w:tcPr>
            <w:tcW w:w="1400" w:type="dxa"/>
          </w:tcPr>
          <w:p w14:paraId="784CE5F4" w14:textId="77777777" w:rsidR="00B50050" w:rsidRDefault="00B50050" w:rsidP="0088127C">
            <w:pPr>
              <w:pStyle w:val="OtherTableBody"/>
            </w:pPr>
            <w:r>
              <w:t>SHIN</w:t>
            </w:r>
          </w:p>
        </w:tc>
        <w:tc>
          <w:tcPr>
            <w:tcW w:w="4200" w:type="dxa"/>
          </w:tcPr>
          <w:p w14:paraId="391EBD6C" w14:textId="77777777" w:rsidR="00B50050" w:rsidRDefault="00B50050" w:rsidP="0088127C">
            <w:pPr>
              <w:pStyle w:val="OtherTableBody"/>
            </w:pPr>
            <w:r>
              <w:t>Shin</w:t>
            </w:r>
          </w:p>
        </w:tc>
      </w:tr>
      <w:tr w:rsidR="00B50050" w14:paraId="4BECA767" w14:textId="77777777" w:rsidTr="00195548">
        <w:tc>
          <w:tcPr>
            <w:tcW w:w="600" w:type="dxa"/>
          </w:tcPr>
          <w:p w14:paraId="5204CFEB" w14:textId="77777777" w:rsidR="00B50050" w:rsidRDefault="00B50050" w:rsidP="0088127C">
            <w:pPr>
              <w:pStyle w:val="OtherTableBody"/>
            </w:pPr>
          </w:p>
        </w:tc>
        <w:tc>
          <w:tcPr>
            <w:tcW w:w="600" w:type="dxa"/>
          </w:tcPr>
          <w:p w14:paraId="1DA94902" w14:textId="77777777" w:rsidR="00B50050" w:rsidRDefault="00B50050" w:rsidP="0088127C">
            <w:pPr>
              <w:pStyle w:val="OtherTableBody"/>
            </w:pPr>
            <w:r>
              <w:t>0550</w:t>
            </w:r>
          </w:p>
        </w:tc>
        <w:tc>
          <w:tcPr>
            <w:tcW w:w="2600" w:type="dxa"/>
          </w:tcPr>
          <w:p w14:paraId="02629504" w14:textId="77777777" w:rsidR="00B50050" w:rsidRDefault="00B50050" w:rsidP="0088127C">
            <w:pPr>
              <w:pStyle w:val="OtherTableBody"/>
            </w:pPr>
          </w:p>
        </w:tc>
        <w:tc>
          <w:tcPr>
            <w:tcW w:w="1400" w:type="dxa"/>
          </w:tcPr>
          <w:p w14:paraId="1AFB7247" w14:textId="77777777" w:rsidR="00B50050" w:rsidRDefault="00B50050" w:rsidP="0088127C">
            <w:pPr>
              <w:pStyle w:val="OtherTableBody"/>
            </w:pPr>
            <w:r>
              <w:t>SHOL</w:t>
            </w:r>
          </w:p>
        </w:tc>
        <w:tc>
          <w:tcPr>
            <w:tcW w:w="4200" w:type="dxa"/>
          </w:tcPr>
          <w:p w14:paraId="3B5BCDA3" w14:textId="77777777" w:rsidR="00B50050" w:rsidRDefault="00B50050" w:rsidP="0088127C">
            <w:pPr>
              <w:pStyle w:val="OtherTableBody"/>
            </w:pPr>
            <w:r>
              <w:t>Shoulder</w:t>
            </w:r>
          </w:p>
        </w:tc>
      </w:tr>
      <w:tr w:rsidR="00B50050" w14:paraId="339DF68A" w14:textId="77777777" w:rsidTr="00195548">
        <w:tc>
          <w:tcPr>
            <w:tcW w:w="600" w:type="dxa"/>
          </w:tcPr>
          <w:p w14:paraId="50DEF54E" w14:textId="77777777" w:rsidR="00B50050" w:rsidRDefault="00B50050" w:rsidP="0088127C">
            <w:pPr>
              <w:pStyle w:val="OtherTableBody"/>
            </w:pPr>
          </w:p>
        </w:tc>
        <w:tc>
          <w:tcPr>
            <w:tcW w:w="600" w:type="dxa"/>
          </w:tcPr>
          <w:p w14:paraId="147597D7" w14:textId="77777777" w:rsidR="00B50050" w:rsidRDefault="00B50050" w:rsidP="0088127C">
            <w:pPr>
              <w:pStyle w:val="OtherTableBody"/>
            </w:pPr>
            <w:r>
              <w:t>0550</w:t>
            </w:r>
          </w:p>
        </w:tc>
        <w:tc>
          <w:tcPr>
            <w:tcW w:w="2600" w:type="dxa"/>
          </w:tcPr>
          <w:p w14:paraId="7E4ED929" w14:textId="77777777" w:rsidR="00B50050" w:rsidRDefault="00B50050" w:rsidP="0088127C">
            <w:pPr>
              <w:pStyle w:val="OtherTableBody"/>
            </w:pPr>
          </w:p>
        </w:tc>
        <w:tc>
          <w:tcPr>
            <w:tcW w:w="1400" w:type="dxa"/>
          </w:tcPr>
          <w:p w14:paraId="31EDF3BB" w14:textId="77777777" w:rsidR="00B50050" w:rsidRDefault="00B50050" w:rsidP="0088127C">
            <w:pPr>
              <w:pStyle w:val="OtherTableBody"/>
            </w:pPr>
            <w:r>
              <w:t>SHOLJ</w:t>
            </w:r>
          </w:p>
        </w:tc>
        <w:tc>
          <w:tcPr>
            <w:tcW w:w="4200" w:type="dxa"/>
          </w:tcPr>
          <w:p w14:paraId="10AC0DE6" w14:textId="77777777" w:rsidR="00B50050" w:rsidRDefault="00B50050" w:rsidP="0088127C">
            <w:pPr>
              <w:pStyle w:val="OtherTableBody"/>
            </w:pPr>
            <w:r>
              <w:t>Sholder Joint</w:t>
            </w:r>
          </w:p>
        </w:tc>
      </w:tr>
      <w:tr w:rsidR="00B50050" w14:paraId="18B23341" w14:textId="77777777" w:rsidTr="00195548">
        <w:tc>
          <w:tcPr>
            <w:tcW w:w="600" w:type="dxa"/>
          </w:tcPr>
          <w:p w14:paraId="4E07D8A2" w14:textId="77777777" w:rsidR="00B50050" w:rsidRDefault="00B50050" w:rsidP="0088127C">
            <w:pPr>
              <w:pStyle w:val="OtherTableBody"/>
            </w:pPr>
          </w:p>
        </w:tc>
        <w:tc>
          <w:tcPr>
            <w:tcW w:w="600" w:type="dxa"/>
          </w:tcPr>
          <w:p w14:paraId="1E0EAA27" w14:textId="77777777" w:rsidR="00B50050" w:rsidRDefault="00B50050" w:rsidP="0088127C">
            <w:pPr>
              <w:pStyle w:val="OtherTableBody"/>
            </w:pPr>
            <w:r>
              <w:t>0550</w:t>
            </w:r>
          </w:p>
        </w:tc>
        <w:tc>
          <w:tcPr>
            <w:tcW w:w="2600" w:type="dxa"/>
          </w:tcPr>
          <w:p w14:paraId="33A251D7" w14:textId="77777777" w:rsidR="00B50050" w:rsidRDefault="00B50050" w:rsidP="0088127C">
            <w:pPr>
              <w:pStyle w:val="OtherTableBody"/>
            </w:pPr>
          </w:p>
        </w:tc>
        <w:tc>
          <w:tcPr>
            <w:tcW w:w="1400" w:type="dxa"/>
          </w:tcPr>
          <w:p w14:paraId="752A7D5E" w14:textId="77777777" w:rsidR="00B50050" w:rsidRDefault="00B50050" w:rsidP="0088127C">
            <w:pPr>
              <w:pStyle w:val="OtherTableBody"/>
            </w:pPr>
            <w:r>
              <w:t>SIGMO</w:t>
            </w:r>
          </w:p>
        </w:tc>
        <w:tc>
          <w:tcPr>
            <w:tcW w:w="4200" w:type="dxa"/>
          </w:tcPr>
          <w:p w14:paraId="7A187E4C" w14:textId="77777777" w:rsidR="00B50050" w:rsidRDefault="00B50050" w:rsidP="0088127C">
            <w:pPr>
              <w:pStyle w:val="OtherTableBody"/>
            </w:pPr>
            <w:r>
              <w:t>Sigmoid</w:t>
            </w:r>
          </w:p>
        </w:tc>
      </w:tr>
      <w:tr w:rsidR="00B50050" w14:paraId="2CDEF3ED" w14:textId="77777777" w:rsidTr="00195548">
        <w:tc>
          <w:tcPr>
            <w:tcW w:w="600" w:type="dxa"/>
          </w:tcPr>
          <w:p w14:paraId="07651205" w14:textId="77777777" w:rsidR="00B50050" w:rsidRDefault="00B50050" w:rsidP="0088127C">
            <w:pPr>
              <w:pStyle w:val="OtherTableBody"/>
            </w:pPr>
          </w:p>
        </w:tc>
        <w:tc>
          <w:tcPr>
            <w:tcW w:w="600" w:type="dxa"/>
          </w:tcPr>
          <w:p w14:paraId="4B70EF48" w14:textId="77777777" w:rsidR="00B50050" w:rsidRDefault="00B50050" w:rsidP="0088127C">
            <w:pPr>
              <w:pStyle w:val="OtherTableBody"/>
            </w:pPr>
            <w:r>
              <w:t>0550</w:t>
            </w:r>
          </w:p>
        </w:tc>
        <w:tc>
          <w:tcPr>
            <w:tcW w:w="2600" w:type="dxa"/>
          </w:tcPr>
          <w:p w14:paraId="4698701A" w14:textId="77777777" w:rsidR="00B50050" w:rsidRDefault="00B50050" w:rsidP="0088127C">
            <w:pPr>
              <w:pStyle w:val="OtherTableBody"/>
            </w:pPr>
          </w:p>
        </w:tc>
        <w:tc>
          <w:tcPr>
            <w:tcW w:w="1400" w:type="dxa"/>
          </w:tcPr>
          <w:p w14:paraId="61117234" w14:textId="77777777" w:rsidR="00B50050" w:rsidRDefault="00B50050" w:rsidP="0088127C">
            <w:pPr>
              <w:pStyle w:val="OtherTableBody"/>
            </w:pPr>
            <w:r>
              <w:t>SINUS</w:t>
            </w:r>
          </w:p>
        </w:tc>
        <w:tc>
          <w:tcPr>
            <w:tcW w:w="4200" w:type="dxa"/>
          </w:tcPr>
          <w:p w14:paraId="75573025" w14:textId="77777777" w:rsidR="00B50050" w:rsidRDefault="00B50050" w:rsidP="0088127C">
            <w:pPr>
              <w:pStyle w:val="OtherTableBody"/>
            </w:pPr>
            <w:r>
              <w:t>Sinus</w:t>
            </w:r>
          </w:p>
        </w:tc>
      </w:tr>
      <w:tr w:rsidR="00B50050" w14:paraId="223EC676" w14:textId="77777777" w:rsidTr="00195548">
        <w:tc>
          <w:tcPr>
            <w:tcW w:w="600" w:type="dxa"/>
          </w:tcPr>
          <w:p w14:paraId="0040A7F0" w14:textId="77777777" w:rsidR="00B50050" w:rsidRDefault="00B50050" w:rsidP="0088127C">
            <w:pPr>
              <w:pStyle w:val="OtherTableBody"/>
            </w:pPr>
          </w:p>
        </w:tc>
        <w:tc>
          <w:tcPr>
            <w:tcW w:w="600" w:type="dxa"/>
          </w:tcPr>
          <w:p w14:paraId="4B7757B0" w14:textId="77777777" w:rsidR="00B50050" w:rsidRDefault="00B50050" w:rsidP="0088127C">
            <w:pPr>
              <w:pStyle w:val="OtherTableBody"/>
            </w:pPr>
            <w:r>
              <w:t>0550</w:t>
            </w:r>
          </w:p>
        </w:tc>
        <w:tc>
          <w:tcPr>
            <w:tcW w:w="2600" w:type="dxa"/>
          </w:tcPr>
          <w:p w14:paraId="3C6BC8F1" w14:textId="77777777" w:rsidR="00B50050" w:rsidRDefault="00B50050" w:rsidP="0088127C">
            <w:pPr>
              <w:pStyle w:val="OtherTableBody"/>
            </w:pPr>
          </w:p>
        </w:tc>
        <w:tc>
          <w:tcPr>
            <w:tcW w:w="1400" w:type="dxa"/>
          </w:tcPr>
          <w:p w14:paraId="0E088ACA" w14:textId="77777777" w:rsidR="00B50050" w:rsidRDefault="00B50050" w:rsidP="0088127C">
            <w:pPr>
              <w:pStyle w:val="OtherTableBody"/>
            </w:pPr>
            <w:r>
              <w:t>SKENE</w:t>
            </w:r>
          </w:p>
        </w:tc>
        <w:tc>
          <w:tcPr>
            <w:tcW w:w="4200" w:type="dxa"/>
          </w:tcPr>
          <w:p w14:paraId="78C11490" w14:textId="77777777" w:rsidR="00B50050" w:rsidRDefault="00B50050" w:rsidP="0088127C">
            <w:pPr>
              <w:pStyle w:val="OtherTableBody"/>
            </w:pPr>
            <w:r>
              <w:t>Skene's Gland</w:t>
            </w:r>
          </w:p>
        </w:tc>
      </w:tr>
      <w:tr w:rsidR="00B50050" w14:paraId="60FF8314" w14:textId="77777777" w:rsidTr="00195548">
        <w:tc>
          <w:tcPr>
            <w:tcW w:w="600" w:type="dxa"/>
          </w:tcPr>
          <w:p w14:paraId="5D5050F1" w14:textId="77777777" w:rsidR="00B50050" w:rsidRDefault="00B50050" w:rsidP="0088127C">
            <w:pPr>
              <w:pStyle w:val="OtherTableBody"/>
            </w:pPr>
          </w:p>
        </w:tc>
        <w:tc>
          <w:tcPr>
            <w:tcW w:w="600" w:type="dxa"/>
          </w:tcPr>
          <w:p w14:paraId="6D3E109B" w14:textId="77777777" w:rsidR="00B50050" w:rsidRDefault="00B50050" w:rsidP="0088127C">
            <w:pPr>
              <w:pStyle w:val="OtherTableBody"/>
            </w:pPr>
            <w:r>
              <w:t>0550</w:t>
            </w:r>
          </w:p>
        </w:tc>
        <w:tc>
          <w:tcPr>
            <w:tcW w:w="2600" w:type="dxa"/>
          </w:tcPr>
          <w:p w14:paraId="010FE919" w14:textId="77777777" w:rsidR="00B50050" w:rsidRDefault="00B50050" w:rsidP="0088127C">
            <w:pPr>
              <w:pStyle w:val="OtherTableBody"/>
            </w:pPr>
          </w:p>
        </w:tc>
        <w:tc>
          <w:tcPr>
            <w:tcW w:w="1400" w:type="dxa"/>
          </w:tcPr>
          <w:p w14:paraId="5A6E0F04" w14:textId="77777777" w:rsidR="00B50050" w:rsidRDefault="00B50050" w:rsidP="0088127C">
            <w:pPr>
              <w:pStyle w:val="OtherTableBody"/>
            </w:pPr>
            <w:r>
              <w:t>SKM</w:t>
            </w:r>
          </w:p>
        </w:tc>
        <w:tc>
          <w:tcPr>
            <w:tcW w:w="4200" w:type="dxa"/>
          </w:tcPr>
          <w:p w14:paraId="4B42E95D" w14:textId="77777777" w:rsidR="00B50050" w:rsidRDefault="00B50050" w:rsidP="0088127C">
            <w:pPr>
              <w:pStyle w:val="OtherTableBody"/>
            </w:pPr>
            <w:r>
              <w:t>Skeletal Muscle</w:t>
            </w:r>
          </w:p>
        </w:tc>
      </w:tr>
      <w:tr w:rsidR="00B50050" w14:paraId="68E7C009" w14:textId="77777777" w:rsidTr="00195548">
        <w:tc>
          <w:tcPr>
            <w:tcW w:w="600" w:type="dxa"/>
          </w:tcPr>
          <w:p w14:paraId="45547E7E" w14:textId="77777777" w:rsidR="00B50050" w:rsidRDefault="00B50050" w:rsidP="0088127C">
            <w:pPr>
              <w:pStyle w:val="OtherTableBody"/>
            </w:pPr>
          </w:p>
        </w:tc>
        <w:tc>
          <w:tcPr>
            <w:tcW w:w="600" w:type="dxa"/>
          </w:tcPr>
          <w:p w14:paraId="558574A6" w14:textId="77777777" w:rsidR="00B50050" w:rsidRDefault="00B50050" w:rsidP="0088127C">
            <w:pPr>
              <w:pStyle w:val="OtherTableBody"/>
            </w:pPr>
            <w:r>
              <w:t>0550</w:t>
            </w:r>
          </w:p>
        </w:tc>
        <w:tc>
          <w:tcPr>
            <w:tcW w:w="2600" w:type="dxa"/>
          </w:tcPr>
          <w:p w14:paraId="7BD8EC14" w14:textId="77777777" w:rsidR="00B50050" w:rsidRDefault="00B50050" w:rsidP="0088127C">
            <w:pPr>
              <w:pStyle w:val="OtherTableBody"/>
            </w:pPr>
          </w:p>
        </w:tc>
        <w:tc>
          <w:tcPr>
            <w:tcW w:w="1400" w:type="dxa"/>
          </w:tcPr>
          <w:p w14:paraId="4BE5AB0F" w14:textId="77777777" w:rsidR="00B50050" w:rsidRDefault="00B50050" w:rsidP="0088127C">
            <w:pPr>
              <w:pStyle w:val="OtherTableBody"/>
            </w:pPr>
            <w:r>
              <w:t>SKULL</w:t>
            </w:r>
          </w:p>
        </w:tc>
        <w:tc>
          <w:tcPr>
            <w:tcW w:w="4200" w:type="dxa"/>
          </w:tcPr>
          <w:p w14:paraId="44E03897" w14:textId="77777777" w:rsidR="00B50050" w:rsidRDefault="00B50050" w:rsidP="0088127C">
            <w:pPr>
              <w:pStyle w:val="OtherTableBody"/>
            </w:pPr>
            <w:r>
              <w:t>Skull</w:t>
            </w:r>
          </w:p>
        </w:tc>
      </w:tr>
      <w:tr w:rsidR="00B50050" w14:paraId="5CF2553E" w14:textId="77777777" w:rsidTr="00195548">
        <w:tc>
          <w:tcPr>
            <w:tcW w:w="600" w:type="dxa"/>
          </w:tcPr>
          <w:p w14:paraId="1DBF088A" w14:textId="77777777" w:rsidR="00B50050" w:rsidRDefault="00B50050" w:rsidP="0088127C">
            <w:pPr>
              <w:pStyle w:val="OtherTableBody"/>
            </w:pPr>
          </w:p>
        </w:tc>
        <w:tc>
          <w:tcPr>
            <w:tcW w:w="600" w:type="dxa"/>
          </w:tcPr>
          <w:p w14:paraId="44B765DB" w14:textId="77777777" w:rsidR="00B50050" w:rsidRDefault="00B50050" w:rsidP="0088127C">
            <w:pPr>
              <w:pStyle w:val="OtherTableBody"/>
            </w:pPr>
            <w:r>
              <w:t>0550</w:t>
            </w:r>
          </w:p>
        </w:tc>
        <w:tc>
          <w:tcPr>
            <w:tcW w:w="2600" w:type="dxa"/>
          </w:tcPr>
          <w:p w14:paraId="4ACB6696" w14:textId="77777777" w:rsidR="00B50050" w:rsidRDefault="00B50050" w:rsidP="0088127C">
            <w:pPr>
              <w:pStyle w:val="OtherTableBody"/>
            </w:pPr>
          </w:p>
        </w:tc>
        <w:tc>
          <w:tcPr>
            <w:tcW w:w="1400" w:type="dxa"/>
          </w:tcPr>
          <w:p w14:paraId="782B7523" w14:textId="77777777" w:rsidR="00B50050" w:rsidRDefault="00B50050" w:rsidP="0088127C">
            <w:pPr>
              <w:pStyle w:val="OtherTableBody"/>
            </w:pPr>
            <w:r>
              <w:t>SOLE</w:t>
            </w:r>
          </w:p>
        </w:tc>
        <w:tc>
          <w:tcPr>
            <w:tcW w:w="4200" w:type="dxa"/>
          </w:tcPr>
          <w:p w14:paraId="3639A817" w14:textId="77777777" w:rsidR="00B50050" w:rsidRDefault="00B50050" w:rsidP="0088127C">
            <w:pPr>
              <w:pStyle w:val="OtherTableBody"/>
            </w:pPr>
            <w:r>
              <w:t>Sole</w:t>
            </w:r>
          </w:p>
        </w:tc>
      </w:tr>
      <w:tr w:rsidR="00B50050" w14:paraId="7502634A" w14:textId="77777777" w:rsidTr="00195548">
        <w:tc>
          <w:tcPr>
            <w:tcW w:w="600" w:type="dxa"/>
          </w:tcPr>
          <w:p w14:paraId="57BD1206" w14:textId="77777777" w:rsidR="00B50050" w:rsidRDefault="00B50050" w:rsidP="0088127C">
            <w:pPr>
              <w:pStyle w:val="OtherTableBody"/>
            </w:pPr>
          </w:p>
        </w:tc>
        <w:tc>
          <w:tcPr>
            <w:tcW w:w="600" w:type="dxa"/>
          </w:tcPr>
          <w:p w14:paraId="0B695C9B" w14:textId="77777777" w:rsidR="00B50050" w:rsidRDefault="00B50050" w:rsidP="0088127C">
            <w:pPr>
              <w:pStyle w:val="OtherTableBody"/>
            </w:pPr>
            <w:r>
              <w:t>0550</w:t>
            </w:r>
          </w:p>
        </w:tc>
        <w:tc>
          <w:tcPr>
            <w:tcW w:w="2600" w:type="dxa"/>
          </w:tcPr>
          <w:p w14:paraId="6412536A" w14:textId="77777777" w:rsidR="00B50050" w:rsidRDefault="00B50050" w:rsidP="0088127C">
            <w:pPr>
              <w:pStyle w:val="OtherTableBody"/>
            </w:pPr>
          </w:p>
        </w:tc>
        <w:tc>
          <w:tcPr>
            <w:tcW w:w="1400" w:type="dxa"/>
          </w:tcPr>
          <w:p w14:paraId="2E16F0AF" w14:textId="77777777" w:rsidR="00B50050" w:rsidRDefault="00B50050" w:rsidP="0088127C">
            <w:pPr>
              <w:pStyle w:val="OtherTableBody"/>
            </w:pPr>
            <w:r>
              <w:t>SPCOR</w:t>
            </w:r>
          </w:p>
        </w:tc>
        <w:tc>
          <w:tcPr>
            <w:tcW w:w="4200" w:type="dxa"/>
          </w:tcPr>
          <w:p w14:paraId="411C47FC" w14:textId="77777777" w:rsidR="00B50050" w:rsidRDefault="00B50050" w:rsidP="0088127C">
            <w:pPr>
              <w:pStyle w:val="OtherTableBody"/>
            </w:pPr>
            <w:r>
              <w:t>Spinal Cord</w:t>
            </w:r>
          </w:p>
        </w:tc>
      </w:tr>
      <w:tr w:rsidR="00B50050" w14:paraId="0FCC16A7" w14:textId="77777777" w:rsidTr="00195548">
        <w:tc>
          <w:tcPr>
            <w:tcW w:w="600" w:type="dxa"/>
          </w:tcPr>
          <w:p w14:paraId="77A7F86E" w14:textId="77777777" w:rsidR="00B50050" w:rsidRDefault="00B50050" w:rsidP="0088127C">
            <w:pPr>
              <w:pStyle w:val="OtherTableBody"/>
            </w:pPr>
          </w:p>
        </w:tc>
        <w:tc>
          <w:tcPr>
            <w:tcW w:w="600" w:type="dxa"/>
          </w:tcPr>
          <w:p w14:paraId="01F27931" w14:textId="77777777" w:rsidR="00B50050" w:rsidRDefault="00B50050" w:rsidP="0088127C">
            <w:pPr>
              <w:pStyle w:val="OtherTableBody"/>
            </w:pPr>
            <w:r>
              <w:t>0550</w:t>
            </w:r>
          </w:p>
        </w:tc>
        <w:tc>
          <w:tcPr>
            <w:tcW w:w="2600" w:type="dxa"/>
          </w:tcPr>
          <w:p w14:paraId="4E200F90" w14:textId="77777777" w:rsidR="00B50050" w:rsidRDefault="00B50050" w:rsidP="0088127C">
            <w:pPr>
              <w:pStyle w:val="OtherTableBody"/>
            </w:pPr>
          </w:p>
        </w:tc>
        <w:tc>
          <w:tcPr>
            <w:tcW w:w="1400" w:type="dxa"/>
          </w:tcPr>
          <w:p w14:paraId="3F01DB16" w14:textId="77777777" w:rsidR="00B50050" w:rsidRDefault="00B50050" w:rsidP="0088127C">
            <w:pPr>
              <w:pStyle w:val="OtherTableBody"/>
            </w:pPr>
            <w:r>
              <w:t>SPHEN</w:t>
            </w:r>
          </w:p>
        </w:tc>
        <w:tc>
          <w:tcPr>
            <w:tcW w:w="4200" w:type="dxa"/>
          </w:tcPr>
          <w:p w14:paraId="453EA851" w14:textId="77777777" w:rsidR="00B50050" w:rsidRDefault="00B50050" w:rsidP="0088127C">
            <w:pPr>
              <w:pStyle w:val="OtherTableBody"/>
            </w:pPr>
            <w:r>
              <w:t>Sphenoid</w:t>
            </w:r>
          </w:p>
        </w:tc>
      </w:tr>
      <w:tr w:rsidR="00B50050" w14:paraId="7228EFB8" w14:textId="77777777" w:rsidTr="00195548">
        <w:tc>
          <w:tcPr>
            <w:tcW w:w="600" w:type="dxa"/>
          </w:tcPr>
          <w:p w14:paraId="238DB560" w14:textId="77777777" w:rsidR="00B50050" w:rsidRDefault="00B50050" w:rsidP="0088127C">
            <w:pPr>
              <w:pStyle w:val="OtherTableBody"/>
            </w:pPr>
          </w:p>
        </w:tc>
        <w:tc>
          <w:tcPr>
            <w:tcW w:w="600" w:type="dxa"/>
          </w:tcPr>
          <w:p w14:paraId="0E73D9E7" w14:textId="77777777" w:rsidR="00B50050" w:rsidRDefault="00B50050" w:rsidP="0088127C">
            <w:pPr>
              <w:pStyle w:val="OtherTableBody"/>
            </w:pPr>
            <w:r>
              <w:t>0550</w:t>
            </w:r>
          </w:p>
        </w:tc>
        <w:tc>
          <w:tcPr>
            <w:tcW w:w="2600" w:type="dxa"/>
          </w:tcPr>
          <w:p w14:paraId="0D7B24F9" w14:textId="77777777" w:rsidR="00B50050" w:rsidRDefault="00B50050" w:rsidP="0088127C">
            <w:pPr>
              <w:pStyle w:val="OtherTableBody"/>
            </w:pPr>
          </w:p>
        </w:tc>
        <w:tc>
          <w:tcPr>
            <w:tcW w:w="1400" w:type="dxa"/>
          </w:tcPr>
          <w:p w14:paraId="484624D2" w14:textId="77777777" w:rsidR="00B50050" w:rsidRDefault="00B50050" w:rsidP="0088127C">
            <w:pPr>
              <w:pStyle w:val="OtherTableBody"/>
            </w:pPr>
            <w:r>
              <w:t>SPLN</w:t>
            </w:r>
          </w:p>
        </w:tc>
        <w:tc>
          <w:tcPr>
            <w:tcW w:w="4200" w:type="dxa"/>
          </w:tcPr>
          <w:p w14:paraId="45FF6741" w14:textId="77777777" w:rsidR="00B50050" w:rsidRDefault="00B50050" w:rsidP="0088127C">
            <w:pPr>
              <w:pStyle w:val="OtherTableBody"/>
            </w:pPr>
            <w:r>
              <w:t>Spleen</w:t>
            </w:r>
          </w:p>
        </w:tc>
      </w:tr>
      <w:tr w:rsidR="00B50050" w14:paraId="27D2DEF6" w14:textId="77777777" w:rsidTr="00195548">
        <w:tc>
          <w:tcPr>
            <w:tcW w:w="600" w:type="dxa"/>
          </w:tcPr>
          <w:p w14:paraId="27814E25" w14:textId="77777777" w:rsidR="00B50050" w:rsidRDefault="00B50050" w:rsidP="0088127C">
            <w:pPr>
              <w:pStyle w:val="OtherTableBody"/>
            </w:pPr>
          </w:p>
        </w:tc>
        <w:tc>
          <w:tcPr>
            <w:tcW w:w="600" w:type="dxa"/>
          </w:tcPr>
          <w:p w14:paraId="269FB54A" w14:textId="77777777" w:rsidR="00B50050" w:rsidRDefault="00B50050" w:rsidP="0088127C">
            <w:pPr>
              <w:pStyle w:val="OtherTableBody"/>
            </w:pPr>
            <w:r>
              <w:t>0550</w:t>
            </w:r>
          </w:p>
        </w:tc>
        <w:tc>
          <w:tcPr>
            <w:tcW w:w="2600" w:type="dxa"/>
          </w:tcPr>
          <w:p w14:paraId="57FA952C" w14:textId="77777777" w:rsidR="00B50050" w:rsidRDefault="00B50050" w:rsidP="0088127C">
            <w:pPr>
              <w:pStyle w:val="OtherTableBody"/>
            </w:pPr>
          </w:p>
        </w:tc>
        <w:tc>
          <w:tcPr>
            <w:tcW w:w="1400" w:type="dxa"/>
          </w:tcPr>
          <w:p w14:paraId="4339A927" w14:textId="77777777" w:rsidR="00B50050" w:rsidRDefault="00B50050" w:rsidP="0088127C">
            <w:pPr>
              <w:pStyle w:val="OtherTableBody"/>
            </w:pPr>
            <w:r>
              <w:t>SPRM</w:t>
            </w:r>
          </w:p>
        </w:tc>
        <w:tc>
          <w:tcPr>
            <w:tcW w:w="4200" w:type="dxa"/>
          </w:tcPr>
          <w:p w14:paraId="161B13CA" w14:textId="77777777" w:rsidR="00B50050" w:rsidRDefault="00B50050" w:rsidP="0088127C">
            <w:pPr>
              <w:pStyle w:val="OtherTableBody"/>
            </w:pPr>
            <w:r>
              <w:t>Spermatozoa</w:t>
            </w:r>
          </w:p>
        </w:tc>
      </w:tr>
      <w:tr w:rsidR="00B50050" w14:paraId="3DA0A2E0" w14:textId="77777777" w:rsidTr="00195548">
        <w:tc>
          <w:tcPr>
            <w:tcW w:w="600" w:type="dxa"/>
          </w:tcPr>
          <w:p w14:paraId="5FC04E25" w14:textId="77777777" w:rsidR="00B50050" w:rsidRDefault="00B50050" w:rsidP="0088127C">
            <w:pPr>
              <w:pStyle w:val="OtherTableBody"/>
            </w:pPr>
          </w:p>
        </w:tc>
        <w:tc>
          <w:tcPr>
            <w:tcW w:w="600" w:type="dxa"/>
          </w:tcPr>
          <w:p w14:paraId="6F82C5EB" w14:textId="77777777" w:rsidR="00B50050" w:rsidRDefault="00B50050" w:rsidP="0088127C">
            <w:pPr>
              <w:pStyle w:val="OtherTableBody"/>
            </w:pPr>
            <w:r>
              <w:t>0550</w:t>
            </w:r>
          </w:p>
        </w:tc>
        <w:tc>
          <w:tcPr>
            <w:tcW w:w="2600" w:type="dxa"/>
          </w:tcPr>
          <w:p w14:paraId="06EFB878" w14:textId="77777777" w:rsidR="00B50050" w:rsidRDefault="00B50050" w:rsidP="0088127C">
            <w:pPr>
              <w:pStyle w:val="OtherTableBody"/>
            </w:pPr>
          </w:p>
        </w:tc>
        <w:tc>
          <w:tcPr>
            <w:tcW w:w="1400" w:type="dxa"/>
          </w:tcPr>
          <w:p w14:paraId="35847CE1" w14:textId="77777777" w:rsidR="00B50050" w:rsidRDefault="00B50050" w:rsidP="0088127C">
            <w:pPr>
              <w:pStyle w:val="OtherTableBody"/>
            </w:pPr>
            <w:r>
              <w:t>SPX</w:t>
            </w:r>
          </w:p>
        </w:tc>
        <w:tc>
          <w:tcPr>
            <w:tcW w:w="4200" w:type="dxa"/>
          </w:tcPr>
          <w:p w14:paraId="36B7A0CD" w14:textId="77777777" w:rsidR="00B50050" w:rsidRDefault="00B50050" w:rsidP="0088127C">
            <w:pPr>
              <w:pStyle w:val="OtherTableBody"/>
            </w:pPr>
            <w:r>
              <w:t>Supra Cervical</w:t>
            </w:r>
          </w:p>
        </w:tc>
      </w:tr>
      <w:tr w:rsidR="00B50050" w14:paraId="1A42D23E" w14:textId="77777777" w:rsidTr="00195548">
        <w:tc>
          <w:tcPr>
            <w:tcW w:w="600" w:type="dxa"/>
          </w:tcPr>
          <w:p w14:paraId="56955360" w14:textId="77777777" w:rsidR="00B50050" w:rsidRDefault="00B50050" w:rsidP="0088127C">
            <w:pPr>
              <w:pStyle w:val="OtherTableBody"/>
            </w:pPr>
          </w:p>
        </w:tc>
        <w:tc>
          <w:tcPr>
            <w:tcW w:w="600" w:type="dxa"/>
          </w:tcPr>
          <w:p w14:paraId="39AC6836" w14:textId="77777777" w:rsidR="00B50050" w:rsidRDefault="00B50050" w:rsidP="0088127C">
            <w:pPr>
              <w:pStyle w:val="OtherTableBody"/>
            </w:pPr>
            <w:r>
              <w:t>0550</w:t>
            </w:r>
          </w:p>
        </w:tc>
        <w:tc>
          <w:tcPr>
            <w:tcW w:w="2600" w:type="dxa"/>
          </w:tcPr>
          <w:p w14:paraId="2626AD65" w14:textId="77777777" w:rsidR="00B50050" w:rsidRDefault="00B50050" w:rsidP="0088127C">
            <w:pPr>
              <w:pStyle w:val="OtherTableBody"/>
            </w:pPr>
          </w:p>
        </w:tc>
        <w:tc>
          <w:tcPr>
            <w:tcW w:w="1400" w:type="dxa"/>
          </w:tcPr>
          <w:p w14:paraId="34D6C400" w14:textId="77777777" w:rsidR="00B50050" w:rsidRDefault="00B50050" w:rsidP="0088127C">
            <w:pPr>
              <w:pStyle w:val="OtherTableBody"/>
            </w:pPr>
            <w:r>
              <w:t>STER</w:t>
            </w:r>
          </w:p>
        </w:tc>
        <w:tc>
          <w:tcPr>
            <w:tcW w:w="4200" w:type="dxa"/>
          </w:tcPr>
          <w:p w14:paraId="2E29F257" w14:textId="77777777" w:rsidR="00B50050" w:rsidRDefault="00B50050" w:rsidP="0088127C">
            <w:pPr>
              <w:pStyle w:val="OtherTableBody"/>
            </w:pPr>
            <w:r>
              <w:t>Sternum/Sternal</w:t>
            </w:r>
          </w:p>
        </w:tc>
      </w:tr>
      <w:tr w:rsidR="00B50050" w14:paraId="5CAFC243" w14:textId="77777777" w:rsidTr="00195548">
        <w:tc>
          <w:tcPr>
            <w:tcW w:w="600" w:type="dxa"/>
          </w:tcPr>
          <w:p w14:paraId="108857D0" w14:textId="77777777" w:rsidR="00B50050" w:rsidRDefault="00B50050" w:rsidP="0088127C">
            <w:pPr>
              <w:pStyle w:val="OtherTableBody"/>
            </w:pPr>
          </w:p>
        </w:tc>
        <w:tc>
          <w:tcPr>
            <w:tcW w:w="600" w:type="dxa"/>
          </w:tcPr>
          <w:p w14:paraId="599D7E62" w14:textId="77777777" w:rsidR="00B50050" w:rsidRDefault="00B50050" w:rsidP="0088127C">
            <w:pPr>
              <w:pStyle w:val="OtherTableBody"/>
            </w:pPr>
            <w:r>
              <w:t>0550</w:t>
            </w:r>
          </w:p>
        </w:tc>
        <w:tc>
          <w:tcPr>
            <w:tcW w:w="2600" w:type="dxa"/>
          </w:tcPr>
          <w:p w14:paraId="0A065BCF" w14:textId="77777777" w:rsidR="00B50050" w:rsidRDefault="00B50050" w:rsidP="0088127C">
            <w:pPr>
              <w:pStyle w:val="OtherTableBody"/>
            </w:pPr>
          </w:p>
        </w:tc>
        <w:tc>
          <w:tcPr>
            <w:tcW w:w="1400" w:type="dxa"/>
          </w:tcPr>
          <w:p w14:paraId="30FCBE63" w14:textId="77777777" w:rsidR="00B50050" w:rsidRDefault="00B50050" w:rsidP="0088127C">
            <w:pPr>
              <w:pStyle w:val="OtherTableBody"/>
            </w:pPr>
            <w:r>
              <w:t>STOM</w:t>
            </w:r>
          </w:p>
        </w:tc>
        <w:tc>
          <w:tcPr>
            <w:tcW w:w="4200" w:type="dxa"/>
          </w:tcPr>
          <w:p w14:paraId="6B20998E" w14:textId="77777777" w:rsidR="00B50050" w:rsidRDefault="00B50050" w:rsidP="0088127C">
            <w:pPr>
              <w:pStyle w:val="OtherTableBody"/>
            </w:pPr>
            <w:r>
              <w:t>Stoma</w:t>
            </w:r>
          </w:p>
        </w:tc>
      </w:tr>
      <w:tr w:rsidR="00B50050" w14:paraId="5F0A4433" w14:textId="77777777" w:rsidTr="00195548">
        <w:tc>
          <w:tcPr>
            <w:tcW w:w="600" w:type="dxa"/>
          </w:tcPr>
          <w:p w14:paraId="5DBC70E9" w14:textId="77777777" w:rsidR="00B50050" w:rsidRDefault="00B50050" w:rsidP="0088127C">
            <w:pPr>
              <w:pStyle w:val="OtherTableBody"/>
            </w:pPr>
          </w:p>
        </w:tc>
        <w:tc>
          <w:tcPr>
            <w:tcW w:w="600" w:type="dxa"/>
          </w:tcPr>
          <w:p w14:paraId="21447C0E" w14:textId="77777777" w:rsidR="00B50050" w:rsidRDefault="00B50050" w:rsidP="0088127C">
            <w:pPr>
              <w:pStyle w:val="OtherTableBody"/>
            </w:pPr>
            <w:r>
              <w:t>0550</w:t>
            </w:r>
          </w:p>
        </w:tc>
        <w:tc>
          <w:tcPr>
            <w:tcW w:w="2600" w:type="dxa"/>
          </w:tcPr>
          <w:p w14:paraId="5B57DDA8" w14:textId="77777777" w:rsidR="00B50050" w:rsidRDefault="00B50050" w:rsidP="0088127C">
            <w:pPr>
              <w:pStyle w:val="OtherTableBody"/>
            </w:pPr>
          </w:p>
        </w:tc>
        <w:tc>
          <w:tcPr>
            <w:tcW w:w="1400" w:type="dxa"/>
          </w:tcPr>
          <w:p w14:paraId="54DF5530" w14:textId="77777777" w:rsidR="00B50050" w:rsidRDefault="00B50050" w:rsidP="0088127C">
            <w:pPr>
              <w:pStyle w:val="OtherTableBody"/>
            </w:pPr>
            <w:r>
              <w:t>STOMA</w:t>
            </w:r>
          </w:p>
        </w:tc>
        <w:tc>
          <w:tcPr>
            <w:tcW w:w="4200" w:type="dxa"/>
          </w:tcPr>
          <w:p w14:paraId="16D40681" w14:textId="77777777" w:rsidR="00B50050" w:rsidRDefault="00B50050" w:rsidP="0088127C">
            <w:pPr>
              <w:pStyle w:val="OtherTableBody"/>
            </w:pPr>
            <w:r>
              <w:t>Stomach</w:t>
            </w:r>
          </w:p>
        </w:tc>
      </w:tr>
      <w:tr w:rsidR="00B50050" w14:paraId="2F742D14" w14:textId="77777777" w:rsidTr="00195548">
        <w:tc>
          <w:tcPr>
            <w:tcW w:w="600" w:type="dxa"/>
          </w:tcPr>
          <w:p w14:paraId="27E7415B" w14:textId="77777777" w:rsidR="00B50050" w:rsidRDefault="00B50050" w:rsidP="0088127C">
            <w:pPr>
              <w:pStyle w:val="OtherTableBody"/>
            </w:pPr>
          </w:p>
        </w:tc>
        <w:tc>
          <w:tcPr>
            <w:tcW w:w="600" w:type="dxa"/>
          </w:tcPr>
          <w:p w14:paraId="6DC2F7F4" w14:textId="77777777" w:rsidR="00B50050" w:rsidRDefault="00B50050" w:rsidP="0088127C">
            <w:pPr>
              <w:pStyle w:val="OtherTableBody"/>
            </w:pPr>
            <w:r>
              <w:t>0550</w:t>
            </w:r>
          </w:p>
        </w:tc>
        <w:tc>
          <w:tcPr>
            <w:tcW w:w="2600" w:type="dxa"/>
          </w:tcPr>
          <w:p w14:paraId="6BAF38CF" w14:textId="77777777" w:rsidR="00B50050" w:rsidRDefault="00B50050" w:rsidP="0088127C">
            <w:pPr>
              <w:pStyle w:val="OtherTableBody"/>
            </w:pPr>
          </w:p>
        </w:tc>
        <w:tc>
          <w:tcPr>
            <w:tcW w:w="1400" w:type="dxa"/>
          </w:tcPr>
          <w:p w14:paraId="3C235011" w14:textId="77777777" w:rsidR="00B50050" w:rsidRDefault="00B50050" w:rsidP="0088127C">
            <w:pPr>
              <w:pStyle w:val="OtherTableBody"/>
            </w:pPr>
            <w:r>
              <w:t>STOOLL</w:t>
            </w:r>
          </w:p>
        </w:tc>
        <w:tc>
          <w:tcPr>
            <w:tcW w:w="4200" w:type="dxa"/>
          </w:tcPr>
          <w:p w14:paraId="31C36130" w14:textId="77777777" w:rsidR="00B50050" w:rsidRDefault="00B50050" w:rsidP="0088127C">
            <w:pPr>
              <w:pStyle w:val="OtherTableBody"/>
            </w:pPr>
            <w:r>
              <w:t>Liquid Stool</w:t>
            </w:r>
          </w:p>
        </w:tc>
      </w:tr>
      <w:tr w:rsidR="00B50050" w14:paraId="635E4F1C" w14:textId="77777777" w:rsidTr="00195548">
        <w:tc>
          <w:tcPr>
            <w:tcW w:w="600" w:type="dxa"/>
          </w:tcPr>
          <w:p w14:paraId="16F22C6A" w14:textId="77777777" w:rsidR="00B50050" w:rsidRDefault="00B50050" w:rsidP="0088127C">
            <w:pPr>
              <w:pStyle w:val="OtherTableBody"/>
            </w:pPr>
          </w:p>
        </w:tc>
        <w:tc>
          <w:tcPr>
            <w:tcW w:w="600" w:type="dxa"/>
          </w:tcPr>
          <w:p w14:paraId="639E914F" w14:textId="77777777" w:rsidR="00B50050" w:rsidRDefault="00B50050" w:rsidP="0088127C">
            <w:pPr>
              <w:pStyle w:val="OtherTableBody"/>
            </w:pPr>
            <w:r>
              <w:t>0550</w:t>
            </w:r>
          </w:p>
        </w:tc>
        <w:tc>
          <w:tcPr>
            <w:tcW w:w="2600" w:type="dxa"/>
          </w:tcPr>
          <w:p w14:paraId="55396362" w14:textId="77777777" w:rsidR="00B50050" w:rsidRDefault="00B50050" w:rsidP="0088127C">
            <w:pPr>
              <w:pStyle w:val="OtherTableBody"/>
            </w:pPr>
          </w:p>
        </w:tc>
        <w:tc>
          <w:tcPr>
            <w:tcW w:w="1400" w:type="dxa"/>
          </w:tcPr>
          <w:p w14:paraId="15A67EB8" w14:textId="77777777" w:rsidR="00B50050" w:rsidRDefault="00B50050" w:rsidP="0088127C">
            <w:pPr>
              <w:pStyle w:val="OtherTableBody"/>
            </w:pPr>
            <w:r>
              <w:t>STUMP</w:t>
            </w:r>
          </w:p>
        </w:tc>
        <w:tc>
          <w:tcPr>
            <w:tcW w:w="4200" w:type="dxa"/>
          </w:tcPr>
          <w:p w14:paraId="2F5823B3" w14:textId="77777777" w:rsidR="00B50050" w:rsidRDefault="00B50050" w:rsidP="0088127C">
            <w:pPr>
              <w:pStyle w:val="OtherTableBody"/>
            </w:pPr>
            <w:r>
              <w:t>Stump</w:t>
            </w:r>
          </w:p>
        </w:tc>
      </w:tr>
      <w:tr w:rsidR="00B50050" w14:paraId="2E113E24" w14:textId="77777777" w:rsidTr="00195548">
        <w:tc>
          <w:tcPr>
            <w:tcW w:w="600" w:type="dxa"/>
          </w:tcPr>
          <w:p w14:paraId="340DD125" w14:textId="77777777" w:rsidR="00B50050" w:rsidRDefault="00B50050" w:rsidP="0088127C">
            <w:pPr>
              <w:pStyle w:val="OtherTableBody"/>
            </w:pPr>
          </w:p>
        </w:tc>
        <w:tc>
          <w:tcPr>
            <w:tcW w:w="600" w:type="dxa"/>
          </w:tcPr>
          <w:p w14:paraId="111D4878" w14:textId="77777777" w:rsidR="00B50050" w:rsidRDefault="00B50050" w:rsidP="0088127C">
            <w:pPr>
              <w:pStyle w:val="OtherTableBody"/>
            </w:pPr>
            <w:r>
              <w:t>0550</w:t>
            </w:r>
          </w:p>
        </w:tc>
        <w:tc>
          <w:tcPr>
            <w:tcW w:w="2600" w:type="dxa"/>
          </w:tcPr>
          <w:p w14:paraId="2B71D6C5" w14:textId="77777777" w:rsidR="00B50050" w:rsidRDefault="00B50050" w:rsidP="0088127C">
            <w:pPr>
              <w:pStyle w:val="OtherTableBody"/>
            </w:pPr>
          </w:p>
        </w:tc>
        <w:tc>
          <w:tcPr>
            <w:tcW w:w="1400" w:type="dxa"/>
          </w:tcPr>
          <w:p w14:paraId="49491FBA" w14:textId="77777777" w:rsidR="00B50050" w:rsidRDefault="00B50050" w:rsidP="0088127C">
            <w:pPr>
              <w:pStyle w:val="OtherTableBody"/>
            </w:pPr>
            <w:r>
              <w:t>SUB</w:t>
            </w:r>
          </w:p>
        </w:tc>
        <w:tc>
          <w:tcPr>
            <w:tcW w:w="4200" w:type="dxa"/>
          </w:tcPr>
          <w:p w14:paraId="15530C72" w14:textId="77777777" w:rsidR="00B50050" w:rsidRDefault="00B50050" w:rsidP="0088127C">
            <w:pPr>
              <w:pStyle w:val="OtherTableBody"/>
            </w:pPr>
            <w:r>
              <w:t>Subdural</w:t>
            </w:r>
          </w:p>
        </w:tc>
      </w:tr>
      <w:tr w:rsidR="00B50050" w14:paraId="7A3DD68F" w14:textId="77777777" w:rsidTr="00195548">
        <w:tc>
          <w:tcPr>
            <w:tcW w:w="600" w:type="dxa"/>
          </w:tcPr>
          <w:p w14:paraId="6689C4EA" w14:textId="77777777" w:rsidR="00B50050" w:rsidRDefault="00B50050" w:rsidP="0088127C">
            <w:pPr>
              <w:pStyle w:val="OtherTableBody"/>
            </w:pPr>
          </w:p>
        </w:tc>
        <w:tc>
          <w:tcPr>
            <w:tcW w:w="600" w:type="dxa"/>
          </w:tcPr>
          <w:p w14:paraId="4E543D0B" w14:textId="77777777" w:rsidR="00B50050" w:rsidRDefault="00B50050" w:rsidP="0088127C">
            <w:pPr>
              <w:pStyle w:val="OtherTableBody"/>
            </w:pPr>
            <w:r>
              <w:t>0550</w:t>
            </w:r>
          </w:p>
        </w:tc>
        <w:tc>
          <w:tcPr>
            <w:tcW w:w="2600" w:type="dxa"/>
          </w:tcPr>
          <w:p w14:paraId="10B6A864" w14:textId="77777777" w:rsidR="00B50050" w:rsidRDefault="00B50050" w:rsidP="0088127C">
            <w:pPr>
              <w:pStyle w:val="OtherTableBody"/>
            </w:pPr>
          </w:p>
        </w:tc>
        <w:tc>
          <w:tcPr>
            <w:tcW w:w="1400" w:type="dxa"/>
          </w:tcPr>
          <w:p w14:paraId="4A66AC31" w14:textId="77777777" w:rsidR="00B50050" w:rsidRDefault="00B50050" w:rsidP="0088127C">
            <w:pPr>
              <w:pStyle w:val="OtherTableBody"/>
            </w:pPr>
            <w:r>
              <w:t>SUBD</w:t>
            </w:r>
          </w:p>
        </w:tc>
        <w:tc>
          <w:tcPr>
            <w:tcW w:w="4200" w:type="dxa"/>
          </w:tcPr>
          <w:p w14:paraId="5FE89F8D" w14:textId="77777777" w:rsidR="00B50050" w:rsidRDefault="00B50050" w:rsidP="0088127C">
            <w:pPr>
              <w:pStyle w:val="OtherTableBody"/>
            </w:pPr>
            <w:r>
              <w:t>Subdural Fluid</w:t>
            </w:r>
          </w:p>
        </w:tc>
      </w:tr>
      <w:tr w:rsidR="00B50050" w14:paraId="02B9E1D7" w14:textId="77777777" w:rsidTr="00195548">
        <w:tc>
          <w:tcPr>
            <w:tcW w:w="600" w:type="dxa"/>
          </w:tcPr>
          <w:p w14:paraId="315D3332" w14:textId="77777777" w:rsidR="00B50050" w:rsidRDefault="00B50050" w:rsidP="0088127C">
            <w:pPr>
              <w:pStyle w:val="OtherTableBody"/>
            </w:pPr>
          </w:p>
        </w:tc>
        <w:tc>
          <w:tcPr>
            <w:tcW w:w="600" w:type="dxa"/>
          </w:tcPr>
          <w:p w14:paraId="5F81D9C2" w14:textId="77777777" w:rsidR="00B50050" w:rsidRDefault="00B50050" w:rsidP="0088127C">
            <w:pPr>
              <w:pStyle w:val="OtherTableBody"/>
            </w:pPr>
            <w:r>
              <w:t>0550</w:t>
            </w:r>
          </w:p>
        </w:tc>
        <w:tc>
          <w:tcPr>
            <w:tcW w:w="2600" w:type="dxa"/>
          </w:tcPr>
          <w:p w14:paraId="138BC417" w14:textId="77777777" w:rsidR="00B50050" w:rsidRDefault="00B50050" w:rsidP="0088127C">
            <w:pPr>
              <w:pStyle w:val="OtherTableBody"/>
            </w:pPr>
          </w:p>
        </w:tc>
        <w:tc>
          <w:tcPr>
            <w:tcW w:w="1400" w:type="dxa"/>
          </w:tcPr>
          <w:p w14:paraId="73EE6D4F" w14:textId="77777777" w:rsidR="00B50050" w:rsidRDefault="00B50050" w:rsidP="0088127C">
            <w:pPr>
              <w:pStyle w:val="OtherTableBody"/>
            </w:pPr>
            <w:r>
              <w:t>SUBM</w:t>
            </w:r>
          </w:p>
        </w:tc>
        <w:tc>
          <w:tcPr>
            <w:tcW w:w="4200" w:type="dxa"/>
          </w:tcPr>
          <w:p w14:paraId="1CE4706E" w14:textId="77777777" w:rsidR="00B50050" w:rsidRDefault="00B50050" w:rsidP="0088127C">
            <w:pPr>
              <w:pStyle w:val="OtherTableBody"/>
            </w:pPr>
            <w:r>
              <w:t>Submandibular</w:t>
            </w:r>
          </w:p>
        </w:tc>
      </w:tr>
      <w:tr w:rsidR="00B50050" w14:paraId="21D6CD1E" w14:textId="77777777" w:rsidTr="00195548">
        <w:tc>
          <w:tcPr>
            <w:tcW w:w="600" w:type="dxa"/>
          </w:tcPr>
          <w:p w14:paraId="30199939" w14:textId="77777777" w:rsidR="00B50050" w:rsidRDefault="00B50050" w:rsidP="0088127C">
            <w:pPr>
              <w:pStyle w:val="OtherTableBody"/>
            </w:pPr>
          </w:p>
        </w:tc>
        <w:tc>
          <w:tcPr>
            <w:tcW w:w="600" w:type="dxa"/>
          </w:tcPr>
          <w:p w14:paraId="6117E850" w14:textId="77777777" w:rsidR="00B50050" w:rsidRDefault="00B50050" w:rsidP="0088127C">
            <w:pPr>
              <w:pStyle w:val="OtherTableBody"/>
            </w:pPr>
            <w:r>
              <w:t>0550</w:t>
            </w:r>
          </w:p>
        </w:tc>
        <w:tc>
          <w:tcPr>
            <w:tcW w:w="2600" w:type="dxa"/>
          </w:tcPr>
          <w:p w14:paraId="6D383647" w14:textId="77777777" w:rsidR="00B50050" w:rsidRDefault="00B50050" w:rsidP="0088127C">
            <w:pPr>
              <w:pStyle w:val="OtherTableBody"/>
            </w:pPr>
          </w:p>
        </w:tc>
        <w:tc>
          <w:tcPr>
            <w:tcW w:w="1400" w:type="dxa"/>
          </w:tcPr>
          <w:p w14:paraId="20872D3E" w14:textId="77777777" w:rsidR="00B50050" w:rsidRDefault="00B50050" w:rsidP="0088127C">
            <w:pPr>
              <w:pStyle w:val="OtherTableBody"/>
            </w:pPr>
            <w:r>
              <w:t>SUBME</w:t>
            </w:r>
          </w:p>
        </w:tc>
        <w:tc>
          <w:tcPr>
            <w:tcW w:w="4200" w:type="dxa"/>
          </w:tcPr>
          <w:p w14:paraId="7CDF6947" w14:textId="77777777" w:rsidR="00B50050" w:rsidRDefault="00B50050" w:rsidP="0088127C">
            <w:pPr>
              <w:pStyle w:val="OtherTableBody"/>
            </w:pPr>
            <w:r>
              <w:t>Submental</w:t>
            </w:r>
          </w:p>
        </w:tc>
      </w:tr>
      <w:tr w:rsidR="00B50050" w14:paraId="1FD8A775" w14:textId="77777777" w:rsidTr="00195548">
        <w:tc>
          <w:tcPr>
            <w:tcW w:w="600" w:type="dxa"/>
          </w:tcPr>
          <w:p w14:paraId="4887C958" w14:textId="77777777" w:rsidR="00B50050" w:rsidRDefault="00B50050" w:rsidP="0088127C">
            <w:pPr>
              <w:pStyle w:val="OtherTableBody"/>
            </w:pPr>
          </w:p>
        </w:tc>
        <w:tc>
          <w:tcPr>
            <w:tcW w:w="600" w:type="dxa"/>
          </w:tcPr>
          <w:p w14:paraId="1C441FD2" w14:textId="77777777" w:rsidR="00B50050" w:rsidRDefault="00B50050" w:rsidP="0088127C">
            <w:pPr>
              <w:pStyle w:val="OtherTableBody"/>
            </w:pPr>
            <w:r>
              <w:t>0550</w:t>
            </w:r>
          </w:p>
        </w:tc>
        <w:tc>
          <w:tcPr>
            <w:tcW w:w="2600" w:type="dxa"/>
          </w:tcPr>
          <w:p w14:paraId="7C856F83" w14:textId="77777777" w:rsidR="00B50050" w:rsidRDefault="00B50050" w:rsidP="0088127C">
            <w:pPr>
              <w:pStyle w:val="OtherTableBody"/>
            </w:pPr>
          </w:p>
        </w:tc>
        <w:tc>
          <w:tcPr>
            <w:tcW w:w="1400" w:type="dxa"/>
          </w:tcPr>
          <w:p w14:paraId="2613E595" w14:textId="77777777" w:rsidR="00B50050" w:rsidRDefault="00B50050" w:rsidP="0088127C">
            <w:pPr>
              <w:pStyle w:val="OtherTableBody"/>
            </w:pPr>
            <w:r>
              <w:t>SUBPH</w:t>
            </w:r>
          </w:p>
        </w:tc>
        <w:tc>
          <w:tcPr>
            <w:tcW w:w="4200" w:type="dxa"/>
          </w:tcPr>
          <w:p w14:paraId="645B5BAB" w14:textId="77777777" w:rsidR="00B50050" w:rsidRDefault="00B50050" w:rsidP="0088127C">
            <w:pPr>
              <w:pStyle w:val="OtherTableBody"/>
            </w:pPr>
            <w:r>
              <w:t>Subphrenic</w:t>
            </w:r>
          </w:p>
        </w:tc>
      </w:tr>
      <w:tr w:rsidR="00B50050" w14:paraId="150BC736" w14:textId="77777777" w:rsidTr="00195548">
        <w:tc>
          <w:tcPr>
            <w:tcW w:w="600" w:type="dxa"/>
          </w:tcPr>
          <w:p w14:paraId="559D0267" w14:textId="77777777" w:rsidR="00B50050" w:rsidRDefault="00B50050" w:rsidP="0088127C">
            <w:pPr>
              <w:pStyle w:val="OtherTableBody"/>
            </w:pPr>
          </w:p>
        </w:tc>
        <w:tc>
          <w:tcPr>
            <w:tcW w:w="600" w:type="dxa"/>
          </w:tcPr>
          <w:p w14:paraId="03720D87" w14:textId="77777777" w:rsidR="00B50050" w:rsidRDefault="00B50050" w:rsidP="0088127C">
            <w:pPr>
              <w:pStyle w:val="OtherTableBody"/>
            </w:pPr>
            <w:r>
              <w:t>0550</w:t>
            </w:r>
          </w:p>
        </w:tc>
        <w:tc>
          <w:tcPr>
            <w:tcW w:w="2600" w:type="dxa"/>
          </w:tcPr>
          <w:p w14:paraId="497D9AEE" w14:textId="77777777" w:rsidR="00B50050" w:rsidRDefault="00B50050" w:rsidP="0088127C">
            <w:pPr>
              <w:pStyle w:val="OtherTableBody"/>
            </w:pPr>
          </w:p>
        </w:tc>
        <w:tc>
          <w:tcPr>
            <w:tcW w:w="1400" w:type="dxa"/>
          </w:tcPr>
          <w:p w14:paraId="72AD80B6" w14:textId="77777777" w:rsidR="00B50050" w:rsidRDefault="00B50050" w:rsidP="0088127C">
            <w:pPr>
              <w:pStyle w:val="OtherTableBody"/>
            </w:pPr>
            <w:r>
              <w:t>SUBX</w:t>
            </w:r>
          </w:p>
        </w:tc>
        <w:tc>
          <w:tcPr>
            <w:tcW w:w="4200" w:type="dxa"/>
          </w:tcPr>
          <w:p w14:paraId="052FC7AC" w14:textId="77777777" w:rsidR="00B50050" w:rsidRDefault="00B50050" w:rsidP="0088127C">
            <w:pPr>
              <w:pStyle w:val="OtherTableBody"/>
            </w:pPr>
            <w:r>
              <w:t>Submaxillary</w:t>
            </w:r>
          </w:p>
        </w:tc>
      </w:tr>
      <w:tr w:rsidR="00B50050" w14:paraId="1589F92F" w14:textId="77777777" w:rsidTr="00195548">
        <w:tc>
          <w:tcPr>
            <w:tcW w:w="600" w:type="dxa"/>
          </w:tcPr>
          <w:p w14:paraId="7FE61F28" w14:textId="77777777" w:rsidR="00B50050" w:rsidRDefault="00B50050" w:rsidP="0088127C">
            <w:pPr>
              <w:pStyle w:val="OtherTableBody"/>
            </w:pPr>
          </w:p>
        </w:tc>
        <w:tc>
          <w:tcPr>
            <w:tcW w:w="600" w:type="dxa"/>
          </w:tcPr>
          <w:p w14:paraId="3A4638BE" w14:textId="77777777" w:rsidR="00B50050" w:rsidRDefault="00B50050" w:rsidP="0088127C">
            <w:pPr>
              <w:pStyle w:val="OtherTableBody"/>
            </w:pPr>
            <w:r>
              <w:t>0550</w:t>
            </w:r>
          </w:p>
        </w:tc>
        <w:tc>
          <w:tcPr>
            <w:tcW w:w="2600" w:type="dxa"/>
          </w:tcPr>
          <w:p w14:paraId="32FBAA90" w14:textId="77777777" w:rsidR="00B50050" w:rsidRDefault="00B50050" w:rsidP="0088127C">
            <w:pPr>
              <w:pStyle w:val="OtherTableBody"/>
            </w:pPr>
          </w:p>
        </w:tc>
        <w:tc>
          <w:tcPr>
            <w:tcW w:w="1400" w:type="dxa"/>
          </w:tcPr>
          <w:p w14:paraId="7BCB3279" w14:textId="77777777" w:rsidR="00B50050" w:rsidRDefault="00B50050" w:rsidP="0088127C">
            <w:pPr>
              <w:pStyle w:val="OtherTableBody"/>
            </w:pPr>
            <w:r>
              <w:t>SUPB</w:t>
            </w:r>
          </w:p>
        </w:tc>
        <w:tc>
          <w:tcPr>
            <w:tcW w:w="4200" w:type="dxa"/>
          </w:tcPr>
          <w:p w14:paraId="3D5C35D5" w14:textId="77777777" w:rsidR="00B50050" w:rsidRDefault="00B50050" w:rsidP="0088127C">
            <w:pPr>
              <w:pStyle w:val="OtherTableBody"/>
            </w:pPr>
            <w:r>
              <w:t>Suprapubic Specimen</w:t>
            </w:r>
          </w:p>
        </w:tc>
      </w:tr>
      <w:tr w:rsidR="00B50050" w14:paraId="7AE55C9E" w14:textId="77777777" w:rsidTr="00195548">
        <w:tc>
          <w:tcPr>
            <w:tcW w:w="600" w:type="dxa"/>
          </w:tcPr>
          <w:p w14:paraId="69293A84" w14:textId="77777777" w:rsidR="00B50050" w:rsidRDefault="00B50050" w:rsidP="0088127C">
            <w:pPr>
              <w:pStyle w:val="OtherTableBody"/>
            </w:pPr>
          </w:p>
        </w:tc>
        <w:tc>
          <w:tcPr>
            <w:tcW w:w="600" w:type="dxa"/>
          </w:tcPr>
          <w:p w14:paraId="6DB6CDDD" w14:textId="77777777" w:rsidR="00B50050" w:rsidRDefault="00B50050" w:rsidP="0088127C">
            <w:pPr>
              <w:pStyle w:val="OtherTableBody"/>
            </w:pPr>
            <w:r>
              <w:t>0550</w:t>
            </w:r>
          </w:p>
        </w:tc>
        <w:tc>
          <w:tcPr>
            <w:tcW w:w="2600" w:type="dxa"/>
          </w:tcPr>
          <w:p w14:paraId="1904976A" w14:textId="77777777" w:rsidR="00B50050" w:rsidRDefault="00B50050" w:rsidP="0088127C">
            <w:pPr>
              <w:pStyle w:val="OtherTableBody"/>
            </w:pPr>
          </w:p>
        </w:tc>
        <w:tc>
          <w:tcPr>
            <w:tcW w:w="1400" w:type="dxa"/>
          </w:tcPr>
          <w:p w14:paraId="6031885C" w14:textId="77777777" w:rsidR="00B50050" w:rsidRDefault="00B50050" w:rsidP="0088127C">
            <w:pPr>
              <w:pStyle w:val="OtherTableBody"/>
            </w:pPr>
            <w:r>
              <w:t>SUPRA</w:t>
            </w:r>
          </w:p>
        </w:tc>
        <w:tc>
          <w:tcPr>
            <w:tcW w:w="4200" w:type="dxa"/>
          </w:tcPr>
          <w:p w14:paraId="67491CDE" w14:textId="77777777" w:rsidR="00B50050" w:rsidRDefault="00B50050" w:rsidP="0088127C">
            <w:pPr>
              <w:pStyle w:val="OtherTableBody"/>
            </w:pPr>
            <w:r>
              <w:t>Suprapubic</w:t>
            </w:r>
          </w:p>
        </w:tc>
      </w:tr>
      <w:tr w:rsidR="00B50050" w14:paraId="214B83D5" w14:textId="77777777" w:rsidTr="00195548">
        <w:tc>
          <w:tcPr>
            <w:tcW w:w="600" w:type="dxa"/>
          </w:tcPr>
          <w:p w14:paraId="4C1F0FC9" w14:textId="77777777" w:rsidR="00B50050" w:rsidRDefault="00B50050" w:rsidP="0088127C">
            <w:pPr>
              <w:pStyle w:val="OtherTableBody"/>
            </w:pPr>
          </w:p>
        </w:tc>
        <w:tc>
          <w:tcPr>
            <w:tcW w:w="600" w:type="dxa"/>
          </w:tcPr>
          <w:p w14:paraId="5EAD6B8F" w14:textId="77777777" w:rsidR="00B50050" w:rsidRDefault="00B50050" w:rsidP="0088127C">
            <w:pPr>
              <w:pStyle w:val="OtherTableBody"/>
            </w:pPr>
            <w:r>
              <w:t>0550</w:t>
            </w:r>
          </w:p>
        </w:tc>
        <w:tc>
          <w:tcPr>
            <w:tcW w:w="2600" w:type="dxa"/>
          </w:tcPr>
          <w:p w14:paraId="3E04291D" w14:textId="77777777" w:rsidR="00B50050" w:rsidRDefault="00B50050" w:rsidP="0088127C">
            <w:pPr>
              <w:pStyle w:val="OtherTableBody"/>
            </w:pPr>
          </w:p>
        </w:tc>
        <w:tc>
          <w:tcPr>
            <w:tcW w:w="1400" w:type="dxa"/>
          </w:tcPr>
          <w:p w14:paraId="40AA010C" w14:textId="77777777" w:rsidR="00B50050" w:rsidRDefault="00B50050" w:rsidP="0088127C">
            <w:pPr>
              <w:pStyle w:val="OtherTableBody"/>
            </w:pPr>
            <w:r>
              <w:t>SWT</w:t>
            </w:r>
          </w:p>
        </w:tc>
        <w:tc>
          <w:tcPr>
            <w:tcW w:w="4200" w:type="dxa"/>
          </w:tcPr>
          <w:p w14:paraId="54F6F616" w14:textId="77777777" w:rsidR="00B50050" w:rsidRDefault="00B50050" w:rsidP="0088127C">
            <w:pPr>
              <w:pStyle w:val="OtherTableBody"/>
            </w:pPr>
            <w:r>
              <w:t>Sweat</w:t>
            </w:r>
          </w:p>
        </w:tc>
      </w:tr>
      <w:tr w:rsidR="00B50050" w14:paraId="00F8F80D" w14:textId="77777777" w:rsidTr="00195548">
        <w:tc>
          <w:tcPr>
            <w:tcW w:w="600" w:type="dxa"/>
          </w:tcPr>
          <w:p w14:paraId="690D540C" w14:textId="77777777" w:rsidR="00B50050" w:rsidRDefault="00B50050" w:rsidP="0088127C">
            <w:pPr>
              <w:pStyle w:val="OtherTableBody"/>
            </w:pPr>
          </w:p>
        </w:tc>
        <w:tc>
          <w:tcPr>
            <w:tcW w:w="600" w:type="dxa"/>
          </w:tcPr>
          <w:p w14:paraId="3F5E501D" w14:textId="77777777" w:rsidR="00B50050" w:rsidRDefault="00B50050" w:rsidP="0088127C">
            <w:pPr>
              <w:pStyle w:val="OtherTableBody"/>
            </w:pPr>
            <w:r>
              <w:t>0550</w:t>
            </w:r>
          </w:p>
        </w:tc>
        <w:tc>
          <w:tcPr>
            <w:tcW w:w="2600" w:type="dxa"/>
          </w:tcPr>
          <w:p w14:paraId="203436C3" w14:textId="77777777" w:rsidR="00B50050" w:rsidRDefault="00B50050" w:rsidP="0088127C">
            <w:pPr>
              <w:pStyle w:val="OtherTableBody"/>
            </w:pPr>
          </w:p>
        </w:tc>
        <w:tc>
          <w:tcPr>
            <w:tcW w:w="1400" w:type="dxa"/>
          </w:tcPr>
          <w:p w14:paraId="0E25A299" w14:textId="77777777" w:rsidR="00B50050" w:rsidRDefault="00B50050" w:rsidP="0088127C">
            <w:pPr>
              <w:pStyle w:val="OtherTableBody"/>
            </w:pPr>
            <w:r>
              <w:t>SWTG</w:t>
            </w:r>
          </w:p>
        </w:tc>
        <w:tc>
          <w:tcPr>
            <w:tcW w:w="4200" w:type="dxa"/>
          </w:tcPr>
          <w:p w14:paraId="54DB6D32" w14:textId="77777777" w:rsidR="00B50050" w:rsidRDefault="00B50050" w:rsidP="0088127C">
            <w:pPr>
              <w:pStyle w:val="OtherTableBody"/>
            </w:pPr>
            <w:r>
              <w:t>Sweat Gland</w:t>
            </w:r>
          </w:p>
        </w:tc>
      </w:tr>
      <w:tr w:rsidR="00B50050" w14:paraId="33B2DEE3" w14:textId="77777777" w:rsidTr="00195548">
        <w:tc>
          <w:tcPr>
            <w:tcW w:w="600" w:type="dxa"/>
          </w:tcPr>
          <w:p w14:paraId="6A50B8E0" w14:textId="77777777" w:rsidR="00B50050" w:rsidRDefault="00B50050" w:rsidP="0088127C">
            <w:pPr>
              <w:pStyle w:val="OtherTableBody"/>
            </w:pPr>
          </w:p>
        </w:tc>
        <w:tc>
          <w:tcPr>
            <w:tcW w:w="600" w:type="dxa"/>
          </w:tcPr>
          <w:p w14:paraId="35D16562" w14:textId="77777777" w:rsidR="00B50050" w:rsidRDefault="00B50050" w:rsidP="0088127C">
            <w:pPr>
              <w:pStyle w:val="OtherTableBody"/>
            </w:pPr>
            <w:r>
              <w:t>0550</w:t>
            </w:r>
          </w:p>
        </w:tc>
        <w:tc>
          <w:tcPr>
            <w:tcW w:w="2600" w:type="dxa"/>
          </w:tcPr>
          <w:p w14:paraId="3D2B3725" w14:textId="77777777" w:rsidR="00B50050" w:rsidRDefault="00B50050" w:rsidP="0088127C">
            <w:pPr>
              <w:pStyle w:val="OtherTableBody"/>
            </w:pPr>
          </w:p>
        </w:tc>
        <w:tc>
          <w:tcPr>
            <w:tcW w:w="1400" w:type="dxa"/>
          </w:tcPr>
          <w:p w14:paraId="3DEF586A" w14:textId="77777777" w:rsidR="00B50050" w:rsidRDefault="00B50050" w:rsidP="0088127C">
            <w:pPr>
              <w:pStyle w:val="OtherTableBody"/>
            </w:pPr>
            <w:r>
              <w:t>SYN</w:t>
            </w:r>
          </w:p>
        </w:tc>
        <w:tc>
          <w:tcPr>
            <w:tcW w:w="4200" w:type="dxa"/>
          </w:tcPr>
          <w:p w14:paraId="221FA969" w14:textId="77777777" w:rsidR="00B50050" w:rsidRDefault="00B50050" w:rsidP="0088127C">
            <w:pPr>
              <w:pStyle w:val="OtherTableBody"/>
            </w:pPr>
            <w:r>
              <w:t>Synovial Fluid</w:t>
            </w:r>
          </w:p>
        </w:tc>
      </w:tr>
      <w:tr w:rsidR="00B50050" w14:paraId="14597158" w14:textId="77777777" w:rsidTr="00195548">
        <w:tc>
          <w:tcPr>
            <w:tcW w:w="600" w:type="dxa"/>
          </w:tcPr>
          <w:p w14:paraId="701D77B7" w14:textId="77777777" w:rsidR="00B50050" w:rsidRDefault="00B50050" w:rsidP="0088127C">
            <w:pPr>
              <w:pStyle w:val="OtherTableBody"/>
            </w:pPr>
          </w:p>
        </w:tc>
        <w:tc>
          <w:tcPr>
            <w:tcW w:w="600" w:type="dxa"/>
          </w:tcPr>
          <w:p w14:paraId="35868BBC" w14:textId="77777777" w:rsidR="00B50050" w:rsidRDefault="00B50050" w:rsidP="0088127C">
            <w:pPr>
              <w:pStyle w:val="OtherTableBody"/>
            </w:pPr>
            <w:r>
              <w:t>0550</w:t>
            </w:r>
          </w:p>
        </w:tc>
        <w:tc>
          <w:tcPr>
            <w:tcW w:w="2600" w:type="dxa"/>
          </w:tcPr>
          <w:p w14:paraId="05AB86A3" w14:textId="77777777" w:rsidR="00B50050" w:rsidRDefault="00B50050" w:rsidP="0088127C">
            <w:pPr>
              <w:pStyle w:val="OtherTableBody"/>
            </w:pPr>
          </w:p>
        </w:tc>
        <w:tc>
          <w:tcPr>
            <w:tcW w:w="1400" w:type="dxa"/>
          </w:tcPr>
          <w:p w14:paraId="2058DECD" w14:textId="77777777" w:rsidR="00B50050" w:rsidRDefault="00B50050" w:rsidP="0088127C">
            <w:pPr>
              <w:pStyle w:val="OtherTableBody"/>
            </w:pPr>
            <w:r>
              <w:t>SYNOL</w:t>
            </w:r>
          </w:p>
        </w:tc>
        <w:tc>
          <w:tcPr>
            <w:tcW w:w="4200" w:type="dxa"/>
          </w:tcPr>
          <w:p w14:paraId="0C68322C" w14:textId="77777777" w:rsidR="00B50050" w:rsidRDefault="00B50050" w:rsidP="0088127C">
            <w:pPr>
              <w:pStyle w:val="OtherTableBody"/>
            </w:pPr>
            <w:r>
              <w:t>Synovial</w:t>
            </w:r>
          </w:p>
        </w:tc>
      </w:tr>
      <w:tr w:rsidR="00B50050" w14:paraId="74D81845" w14:textId="77777777" w:rsidTr="00195548">
        <w:tc>
          <w:tcPr>
            <w:tcW w:w="600" w:type="dxa"/>
          </w:tcPr>
          <w:p w14:paraId="465DE8A7" w14:textId="77777777" w:rsidR="00B50050" w:rsidRDefault="00B50050" w:rsidP="0088127C">
            <w:pPr>
              <w:pStyle w:val="OtherTableBody"/>
            </w:pPr>
          </w:p>
        </w:tc>
        <w:tc>
          <w:tcPr>
            <w:tcW w:w="600" w:type="dxa"/>
          </w:tcPr>
          <w:p w14:paraId="1BB3248A" w14:textId="77777777" w:rsidR="00B50050" w:rsidRDefault="00B50050" w:rsidP="0088127C">
            <w:pPr>
              <w:pStyle w:val="OtherTableBody"/>
            </w:pPr>
            <w:r>
              <w:t>0550</w:t>
            </w:r>
          </w:p>
        </w:tc>
        <w:tc>
          <w:tcPr>
            <w:tcW w:w="2600" w:type="dxa"/>
          </w:tcPr>
          <w:p w14:paraId="428D7BC1" w14:textId="77777777" w:rsidR="00B50050" w:rsidRDefault="00B50050" w:rsidP="0088127C">
            <w:pPr>
              <w:pStyle w:val="OtherTableBody"/>
            </w:pPr>
          </w:p>
        </w:tc>
        <w:tc>
          <w:tcPr>
            <w:tcW w:w="1400" w:type="dxa"/>
          </w:tcPr>
          <w:p w14:paraId="48D168BD" w14:textId="77777777" w:rsidR="00B50050" w:rsidRDefault="00B50050" w:rsidP="0088127C">
            <w:pPr>
              <w:pStyle w:val="OtherTableBody"/>
            </w:pPr>
            <w:r>
              <w:t>SYNOV</w:t>
            </w:r>
          </w:p>
        </w:tc>
        <w:tc>
          <w:tcPr>
            <w:tcW w:w="4200" w:type="dxa"/>
          </w:tcPr>
          <w:p w14:paraId="24ABFB65" w14:textId="77777777" w:rsidR="00B50050" w:rsidRDefault="00B50050" w:rsidP="0088127C">
            <w:pPr>
              <w:pStyle w:val="OtherTableBody"/>
            </w:pPr>
            <w:r>
              <w:t>Synovium</w:t>
            </w:r>
          </w:p>
        </w:tc>
      </w:tr>
      <w:tr w:rsidR="00B50050" w14:paraId="2CC49813" w14:textId="77777777" w:rsidTr="00195548">
        <w:tc>
          <w:tcPr>
            <w:tcW w:w="600" w:type="dxa"/>
          </w:tcPr>
          <w:p w14:paraId="21281351" w14:textId="77777777" w:rsidR="00B50050" w:rsidRDefault="00B50050" w:rsidP="0088127C">
            <w:pPr>
              <w:pStyle w:val="OtherTableBody"/>
            </w:pPr>
          </w:p>
        </w:tc>
        <w:tc>
          <w:tcPr>
            <w:tcW w:w="600" w:type="dxa"/>
          </w:tcPr>
          <w:p w14:paraId="1979D4D5" w14:textId="77777777" w:rsidR="00B50050" w:rsidRDefault="00B50050" w:rsidP="0088127C">
            <w:pPr>
              <w:pStyle w:val="OtherTableBody"/>
            </w:pPr>
            <w:r>
              <w:t>0550</w:t>
            </w:r>
          </w:p>
        </w:tc>
        <w:tc>
          <w:tcPr>
            <w:tcW w:w="2600" w:type="dxa"/>
          </w:tcPr>
          <w:p w14:paraId="71E6B103" w14:textId="77777777" w:rsidR="00B50050" w:rsidRDefault="00B50050" w:rsidP="0088127C">
            <w:pPr>
              <w:pStyle w:val="OtherTableBody"/>
            </w:pPr>
          </w:p>
        </w:tc>
        <w:tc>
          <w:tcPr>
            <w:tcW w:w="1400" w:type="dxa"/>
          </w:tcPr>
          <w:p w14:paraId="3A21C4CA" w14:textId="77777777" w:rsidR="00B50050" w:rsidRDefault="00B50050" w:rsidP="0088127C">
            <w:pPr>
              <w:pStyle w:val="OtherTableBody"/>
            </w:pPr>
            <w:r>
              <w:t>TARS</w:t>
            </w:r>
          </w:p>
        </w:tc>
        <w:tc>
          <w:tcPr>
            <w:tcW w:w="4200" w:type="dxa"/>
          </w:tcPr>
          <w:p w14:paraId="3C87473C" w14:textId="77777777" w:rsidR="00B50050" w:rsidRDefault="00B50050" w:rsidP="0088127C">
            <w:pPr>
              <w:pStyle w:val="OtherTableBody"/>
            </w:pPr>
            <w:r>
              <w:t>Tarsal</w:t>
            </w:r>
          </w:p>
        </w:tc>
      </w:tr>
      <w:tr w:rsidR="00B50050" w14:paraId="55B2EE46" w14:textId="77777777" w:rsidTr="00195548">
        <w:tc>
          <w:tcPr>
            <w:tcW w:w="600" w:type="dxa"/>
          </w:tcPr>
          <w:p w14:paraId="0D0ACB20" w14:textId="77777777" w:rsidR="00B50050" w:rsidRDefault="00B50050" w:rsidP="0088127C">
            <w:pPr>
              <w:pStyle w:val="OtherTableBody"/>
            </w:pPr>
          </w:p>
        </w:tc>
        <w:tc>
          <w:tcPr>
            <w:tcW w:w="600" w:type="dxa"/>
          </w:tcPr>
          <w:p w14:paraId="721F4345" w14:textId="77777777" w:rsidR="00B50050" w:rsidRDefault="00B50050" w:rsidP="0088127C">
            <w:pPr>
              <w:pStyle w:val="OtherTableBody"/>
            </w:pPr>
            <w:r>
              <w:t>0550</w:t>
            </w:r>
          </w:p>
        </w:tc>
        <w:tc>
          <w:tcPr>
            <w:tcW w:w="2600" w:type="dxa"/>
          </w:tcPr>
          <w:p w14:paraId="34649432" w14:textId="77777777" w:rsidR="00B50050" w:rsidRDefault="00B50050" w:rsidP="0088127C">
            <w:pPr>
              <w:pStyle w:val="OtherTableBody"/>
            </w:pPr>
          </w:p>
        </w:tc>
        <w:tc>
          <w:tcPr>
            <w:tcW w:w="1400" w:type="dxa"/>
          </w:tcPr>
          <w:p w14:paraId="11960BD2" w14:textId="77777777" w:rsidR="00B50050" w:rsidRDefault="00B50050" w:rsidP="0088127C">
            <w:pPr>
              <w:pStyle w:val="OtherTableBody"/>
            </w:pPr>
            <w:r>
              <w:t>TBRON</w:t>
            </w:r>
          </w:p>
        </w:tc>
        <w:tc>
          <w:tcPr>
            <w:tcW w:w="4200" w:type="dxa"/>
          </w:tcPr>
          <w:p w14:paraId="44503FF8" w14:textId="77777777" w:rsidR="00B50050" w:rsidRDefault="00B50050" w:rsidP="0088127C">
            <w:pPr>
              <w:pStyle w:val="OtherTableBody"/>
            </w:pPr>
            <w:r>
              <w:t>Transbronchial</w:t>
            </w:r>
          </w:p>
        </w:tc>
      </w:tr>
      <w:tr w:rsidR="00B50050" w14:paraId="720A54B8" w14:textId="77777777" w:rsidTr="00195548">
        <w:tc>
          <w:tcPr>
            <w:tcW w:w="600" w:type="dxa"/>
          </w:tcPr>
          <w:p w14:paraId="4C6BE3D2" w14:textId="77777777" w:rsidR="00B50050" w:rsidRDefault="00B50050" w:rsidP="0088127C">
            <w:pPr>
              <w:pStyle w:val="OtherTableBody"/>
            </w:pPr>
          </w:p>
        </w:tc>
        <w:tc>
          <w:tcPr>
            <w:tcW w:w="600" w:type="dxa"/>
          </w:tcPr>
          <w:p w14:paraId="620FDACF" w14:textId="77777777" w:rsidR="00B50050" w:rsidRDefault="00B50050" w:rsidP="0088127C">
            <w:pPr>
              <w:pStyle w:val="OtherTableBody"/>
            </w:pPr>
            <w:r>
              <w:t>0550</w:t>
            </w:r>
          </w:p>
        </w:tc>
        <w:tc>
          <w:tcPr>
            <w:tcW w:w="2600" w:type="dxa"/>
          </w:tcPr>
          <w:p w14:paraId="154A2A24" w14:textId="77777777" w:rsidR="00B50050" w:rsidRDefault="00B50050" w:rsidP="0088127C">
            <w:pPr>
              <w:pStyle w:val="OtherTableBody"/>
            </w:pPr>
          </w:p>
        </w:tc>
        <w:tc>
          <w:tcPr>
            <w:tcW w:w="1400" w:type="dxa"/>
          </w:tcPr>
          <w:p w14:paraId="593F72FB" w14:textId="77777777" w:rsidR="00B50050" w:rsidRDefault="00B50050" w:rsidP="0088127C">
            <w:pPr>
              <w:pStyle w:val="OtherTableBody"/>
            </w:pPr>
            <w:r>
              <w:t>TCN</w:t>
            </w:r>
          </w:p>
        </w:tc>
        <w:tc>
          <w:tcPr>
            <w:tcW w:w="4200" w:type="dxa"/>
          </w:tcPr>
          <w:p w14:paraId="722AE118" w14:textId="77777777" w:rsidR="00B50050" w:rsidRDefault="00B50050" w:rsidP="0088127C">
            <w:pPr>
              <w:pStyle w:val="OtherTableBody"/>
            </w:pPr>
            <w:r>
              <w:t>Transcarina Asp</w:t>
            </w:r>
          </w:p>
        </w:tc>
      </w:tr>
      <w:tr w:rsidR="00B50050" w14:paraId="05FC441A" w14:textId="77777777" w:rsidTr="00195548">
        <w:tc>
          <w:tcPr>
            <w:tcW w:w="600" w:type="dxa"/>
          </w:tcPr>
          <w:p w14:paraId="1161128E" w14:textId="77777777" w:rsidR="00B50050" w:rsidRDefault="00B50050" w:rsidP="0088127C">
            <w:pPr>
              <w:pStyle w:val="OtherTableBody"/>
            </w:pPr>
          </w:p>
        </w:tc>
        <w:tc>
          <w:tcPr>
            <w:tcW w:w="600" w:type="dxa"/>
          </w:tcPr>
          <w:p w14:paraId="541180DD" w14:textId="77777777" w:rsidR="00B50050" w:rsidRDefault="00B50050" w:rsidP="0088127C">
            <w:pPr>
              <w:pStyle w:val="OtherTableBody"/>
            </w:pPr>
            <w:r>
              <w:t>0550</w:t>
            </w:r>
          </w:p>
        </w:tc>
        <w:tc>
          <w:tcPr>
            <w:tcW w:w="2600" w:type="dxa"/>
          </w:tcPr>
          <w:p w14:paraId="3E898FBA" w14:textId="77777777" w:rsidR="00B50050" w:rsidRDefault="00B50050" w:rsidP="0088127C">
            <w:pPr>
              <w:pStyle w:val="OtherTableBody"/>
            </w:pPr>
          </w:p>
        </w:tc>
        <w:tc>
          <w:tcPr>
            <w:tcW w:w="1400" w:type="dxa"/>
          </w:tcPr>
          <w:p w14:paraId="3E5BAC8F" w14:textId="77777777" w:rsidR="00B50050" w:rsidRDefault="00B50050" w:rsidP="0088127C">
            <w:pPr>
              <w:pStyle w:val="OtherTableBody"/>
            </w:pPr>
            <w:r>
              <w:t>TDUCT</w:t>
            </w:r>
          </w:p>
        </w:tc>
        <w:tc>
          <w:tcPr>
            <w:tcW w:w="4200" w:type="dxa"/>
          </w:tcPr>
          <w:p w14:paraId="5DF7C98E" w14:textId="77777777" w:rsidR="00B50050" w:rsidRDefault="00B50050" w:rsidP="0088127C">
            <w:pPr>
              <w:pStyle w:val="OtherTableBody"/>
            </w:pPr>
            <w:r>
              <w:t>Tear Duct</w:t>
            </w:r>
          </w:p>
        </w:tc>
      </w:tr>
      <w:tr w:rsidR="00B50050" w14:paraId="57659634" w14:textId="77777777" w:rsidTr="00195548">
        <w:tc>
          <w:tcPr>
            <w:tcW w:w="600" w:type="dxa"/>
          </w:tcPr>
          <w:p w14:paraId="39CD420F" w14:textId="77777777" w:rsidR="00B50050" w:rsidRDefault="00B50050" w:rsidP="0088127C">
            <w:pPr>
              <w:pStyle w:val="OtherTableBody"/>
            </w:pPr>
          </w:p>
        </w:tc>
        <w:tc>
          <w:tcPr>
            <w:tcW w:w="600" w:type="dxa"/>
          </w:tcPr>
          <w:p w14:paraId="126BFE29" w14:textId="77777777" w:rsidR="00B50050" w:rsidRDefault="00B50050" w:rsidP="0088127C">
            <w:pPr>
              <w:pStyle w:val="OtherTableBody"/>
            </w:pPr>
            <w:r>
              <w:t>0550</w:t>
            </w:r>
          </w:p>
        </w:tc>
        <w:tc>
          <w:tcPr>
            <w:tcW w:w="2600" w:type="dxa"/>
          </w:tcPr>
          <w:p w14:paraId="54023406" w14:textId="77777777" w:rsidR="00B50050" w:rsidRDefault="00B50050" w:rsidP="0088127C">
            <w:pPr>
              <w:pStyle w:val="OtherTableBody"/>
            </w:pPr>
          </w:p>
        </w:tc>
        <w:tc>
          <w:tcPr>
            <w:tcW w:w="1400" w:type="dxa"/>
          </w:tcPr>
          <w:p w14:paraId="7392AECE" w14:textId="77777777" w:rsidR="00B50050" w:rsidRDefault="00B50050" w:rsidP="0088127C">
            <w:pPr>
              <w:pStyle w:val="OtherTableBody"/>
            </w:pPr>
            <w:r>
              <w:t>TEAR</w:t>
            </w:r>
          </w:p>
        </w:tc>
        <w:tc>
          <w:tcPr>
            <w:tcW w:w="4200" w:type="dxa"/>
          </w:tcPr>
          <w:p w14:paraId="5D4912DD" w14:textId="77777777" w:rsidR="00B50050" w:rsidRDefault="00B50050" w:rsidP="0088127C">
            <w:pPr>
              <w:pStyle w:val="OtherTableBody"/>
            </w:pPr>
            <w:r>
              <w:t>Tears</w:t>
            </w:r>
          </w:p>
        </w:tc>
      </w:tr>
      <w:tr w:rsidR="00B50050" w14:paraId="261C36F8" w14:textId="77777777" w:rsidTr="00195548">
        <w:tc>
          <w:tcPr>
            <w:tcW w:w="600" w:type="dxa"/>
          </w:tcPr>
          <w:p w14:paraId="6F4034A3" w14:textId="77777777" w:rsidR="00B50050" w:rsidRDefault="00B50050" w:rsidP="0088127C">
            <w:pPr>
              <w:pStyle w:val="OtherTableBody"/>
            </w:pPr>
          </w:p>
        </w:tc>
        <w:tc>
          <w:tcPr>
            <w:tcW w:w="600" w:type="dxa"/>
          </w:tcPr>
          <w:p w14:paraId="0D3032B3" w14:textId="77777777" w:rsidR="00B50050" w:rsidRDefault="00B50050" w:rsidP="0088127C">
            <w:pPr>
              <w:pStyle w:val="OtherTableBody"/>
            </w:pPr>
            <w:r>
              <w:t>0550</w:t>
            </w:r>
          </w:p>
        </w:tc>
        <w:tc>
          <w:tcPr>
            <w:tcW w:w="2600" w:type="dxa"/>
          </w:tcPr>
          <w:p w14:paraId="0D15BCA5" w14:textId="77777777" w:rsidR="00B50050" w:rsidRDefault="00B50050" w:rsidP="0088127C">
            <w:pPr>
              <w:pStyle w:val="OtherTableBody"/>
            </w:pPr>
          </w:p>
        </w:tc>
        <w:tc>
          <w:tcPr>
            <w:tcW w:w="1400" w:type="dxa"/>
          </w:tcPr>
          <w:p w14:paraId="15F2C196" w14:textId="77777777" w:rsidR="00B50050" w:rsidRDefault="00B50050" w:rsidP="0088127C">
            <w:pPr>
              <w:pStyle w:val="OtherTableBody"/>
            </w:pPr>
            <w:r>
              <w:t>TEMPL</w:t>
            </w:r>
          </w:p>
        </w:tc>
        <w:tc>
          <w:tcPr>
            <w:tcW w:w="4200" w:type="dxa"/>
          </w:tcPr>
          <w:p w14:paraId="1CF96173" w14:textId="77777777" w:rsidR="00B50050" w:rsidRDefault="00B50050" w:rsidP="0088127C">
            <w:pPr>
              <w:pStyle w:val="OtherTableBody"/>
            </w:pPr>
            <w:r>
              <w:t>Temple</w:t>
            </w:r>
          </w:p>
        </w:tc>
      </w:tr>
      <w:tr w:rsidR="00B50050" w14:paraId="412DCA71" w14:textId="77777777" w:rsidTr="00195548">
        <w:tc>
          <w:tcPr>
            <w:tcW w:w="600" w:type="dxa"/>
          </w:tcPr>
          <w:p w14:paraId="237598CB" w14:textId="77777777" w:rsidR="00B50050" w:rsidRDefault="00B50050" w:rsidP="0088127C">
            <w:pPr>
              <w:pStyle w:val="OtherTableBody"/>
            </w:pPr>
          </w:p>
        </w:tc>
        <w:tc>
          <w:tcPr>
            <w:tcW w:w="600" w:type="dxa"/>
          </w:tcPr>
          <w:p w14:paraId="71736F45" w14:textId="77777777" w:rsidR="00B50050" w:rsidRDefault="00B50050" w:rsidP="0088127C">
            <w:pPr>
              <w:pStyle w:val="OtherTableBody"/>
            </w:pPr>
            <w:r>
              <w:t>0550</w:t>
            </w:r>
          </w:p>
        </w:tc>
        <w:tc>
          <w:tcPr>
            <w:tcW w:w="2600" w:type="dxa"/>
          </w:tcPr>
          <w:p w14:paraId="7480ADDD" w14:textId="77777777" w:rsidR="00B50050" w:rsidRDefault="00B50050" w:rsidP="0088127C">
            <w:pPr>
              <w:pStyle w:val="OtherTableBody"/>
            </w:pPr>
          </w:p>
        </w:tc>
        <w:tc>
          <w:tcPr>
            <w:tcW w:w="1400" w:type="dxa"/>
          </w:tcPr>
          <w:p w14:paraId="079AE49C" w14:textId="77777777" w:rsidR="00B50050" w:rsidRDefault="00B50050" w:rsidP="0088127C">
            <w:pPr>
              <w:pStyle w:val="OtherTableBody"/>
            </w:pPr>
            <w:r>
              <w:t>TEMPO</w:t>
            </w:r>
          </w:p>
        </w:tc>
        <w:tc>
          <w:tcPr>
            <w:tcW w:w="4200" w:type="dxa"/>
          </w:tcPr>
          <w:p w14:paraId="5C40E8BF" w14:textId="77777777" w:rsidR="00B50050" w:rsidRDefault="00B50050" w:rsidP="0088127C">
            <w:pPr>
              <w:pStyle w:val="OtherTableBody"/>
            </w:pPr>
            <w:r>
              <w:t>Temporal</w:t>
            </w:r>
          </w:p>
        </w:tc>
      </w:tr>
      <w:tr w:rsidR="00B50050" w14:paraId="746A19A5" w14:textId="77777777" w:rsidTr="00195548">
        <w:tc>
          <w:tcPr>
            <w:tcW w:w="600" w:type="dxa"/>
          </w:tcPr>
          <w:p w14:paraId="14BC2FD7" w14:textId="77777777" w:rsidR="00B50050" w:rsidRDefault="00B50050" w:rsidP="0088127C">
            <w:pPr>
              <w:pStyle w:val="OtherTableBody"/>
            </w:pPr>
          </w:p>
        </w:tc>
        <w:tc>
          <w:tcPr>
            <w:tcW w:w="600" w:type="dxa"/>
          </w:tcPr>
          <w:p w14:paraId="1283F5F8" w14:textId="77777777" w:rsidR="00B50050" w:rsidRDefault="00B50050" w:rsidP="0088127C">
            <w:pPr>
              <w:pStyle w:val="OtherTableBody"/>
            </w:pPr>
            <w:r>
              <w:t>0550</w:t>
            </w:r>
          </w:p>
        </w:tc>
        <w:tc>
          <w:tcPr>
            <w:tcW w:w="2600" w:type="dxa"/>
          </w:tcPr>
          <w:p w14:paraId="6B7FDAAC" w14:textId="77777777" w:rsidR="00B50050" w:rsidRDefault="00B50050" w:rsidP="0088127C">
            <w:pPr>
              <w:pStyle w:val="OtherTableBody"/>
            </w:pPr>
          </w:p>
        </w:tc>
        <w:tc>
          <w:tcPr>
            <w:tcW w:w="1400" w:type="dxa"/>
          </w:tcPr>
          <w:p w14:paraId="22F4DF70" w14:textId="77777777" w:rsidR="00B50050" w:rsidRDefault="00B50050" w:rsidP="0088127C">
            <w:pPr>
              <w:pStyle w:val="OtherTableBody"/>
            </w:pPr>
            <w:r>
              <w:t>TESTI</w:t>
            </w:r>
          </w:p>
        </w:tc>
        <w:tc>
          <w:tcPr>
            <w:tcW w:w="4200" w:type="dxa"/>
          </w:tcPr>
          <w:p w14:paraId="272C9558" w14:textId="77777777" w:rsidR="00B50050" w:rsidRDefault="00B50050" w:rsidP="0088127C">
            <w:pPr>
              <w:pStyle w:val="OtherTableBody"/>
            </w:pPr>
            <w:r>
              <w:t>Testicle(Testis)</w:t>
            </w:r>
          </w:p>
        </w:tc>
      </w:tr>
      <w:tr w:rsidR="00B50050" w14:paraId="6B955A75" w14:textId="77777777" w:rsidTr="00195548">
        <w:tc>
          <w:tcPr>
            <w:tcW w:w="600" w:type="dxa"/>
          </w:tcPr>
          <w:p w14:paraId="2566D67D" w14:textId="77777777" w:rsidR="00B50050" w:rsidRDefault="00B50050" w:rsidP="0088127C">
            <w:pPr>
              <w:pStyle w:val="OtherTableBody"/>
            </w:pPr>
          </w:p>
        </w:tc>
        <w:tc>
          <w:tcPr>
            <w:tcW w:w="600" w:type="dxa"/>
          </w:tcPr>
          <w:p w14:paraId="753F4383" w14:textId="77777777" w:rsidR="00B50050" w:rsidRDefault="00B50050" w:rsidP="0088127C">
            <w:pPr>
              <w:pStyle w:val="OtherTableBody"/>
            </w:pPr>
            <w:r>
              <w:t>0550</w:t>
            </w:r>
          </w:p>
        </w:tc>
        <w:tc>
          <w:tcPr>
            <w:tcW w:w="2600" w:type="dxa"/>
          </w:tcPr>
          <w:p w14:paraId="170DEB15" w14:textId="77777777" w:rsidR="00B50050" w:rsidRDefault="00B50050" w:rsidP="0088127C">
            <w:pPr>
              <w:pStyle w:val="OtherTableBody"/>
            </w:pPr>
          </w:p>
        </w:tc>
        <w:tc>
          <w:tcPr>
            <w:tcW w:w="1400" w:type="dxa"/>
          </w:tcPr>
          <w:p w14:paraId="0C004D17" w14:textId="77777777" w:rsidR="00B50050" w:rsidRDefault="00B50050" w:rsidP="0088127C">
            <w:pPr>
              <w:pStyle w:val="OtherTableBody"/>
            </w:pPr>
            <w:r>
              <w:t>THIGH</w:t>
            </w:r>
          </w:p>
        </w:tc>
        <w:tc>
          <w:tcPr>
            <w:tcW w:w="4200" w:type="dxa"/>
          </w:tcPr>
          <w:p w14:paraId="029A1146" w14:textId="77777777" w:rsidR="00B50050" w:rsidRDefault="00B50050" w:rsidP="0088127C">
            <w:pPr>
              <w:pStyle w:val="OtherTableBody"/>
            </w:pPr>
            <w:r>
              <w:t>Thigh</w:t>
            </w:r>
          </w:p>
        </w:tc>
      </w:tr>
      <w:tr w:rsidR="00B50050" w14:paraId="0F064A73" w14:textId="77777777" w:rsidTr="00195548">
        <w:tc>
          <w:tcPr>
            <w:tcW w:w="600" w:type="dxa"/>
          </w:tcPr>
          <w:p w14:paraId="5BBC24E7" w14:textId="77777777" w:rsidR="00B50050" w:rsidRDefault="00B50050" w:rsidP="0088127C">
            <w:pPr>
              <w:pStyle w:val="OtherTableBody"/>
            </w:pPr>
          </w:p>
        </w:tc>
        <w:tc>
          <w:tcPr>
            <w:tcW w:w="600" w:type="dxa"/>
          </w:tcPr>
          <w:p w14:paraId="5BE0A023" w14:textId="77777777" w:rsidR="00B50050" w:rsidRDefault="00B50050" w:rsidP="0088127C">
            <w:pPr>
              <w:pStyle w:val="OtherTableBody"/>
            </w:pPr>
            <w:r>
              <w:t>0550</w:t>
            </w:r>
          </w:p>
        </w:tc>
        <w:tc>
          <w:tcPr>
            <w:tcW w:w="2600" w:type="dxa"/>
          </w:tcPr>
          <w:p w14:paraId="536C3FF9" w14:textId="77777777" w:rsidR="00B50050" w:rsidRDefault="00B50050" w:rsidP="0088127C">
            <w:pPr>
              <w:pStyle w:val="OtherTableBody"/>
            </w:pPr>
          </w:p>
        </w:tc>
        <w:tc>
          <w:tcPr>
            <w:tcW w:w="1400" w:type="dxa"/>
          </w:tcPr>
          <w:p w14:paraId="7ADF0474" w14:textId="77777777" w:rsidR="00B50050" w:rsidRDefault="00B50050" w:rsidP="0088127C">
            <w:pPr>
              <w:pStyle w:val="OtherTableBody"/>
            </w:pPr>
            <w:r>
              <w:t>THM</w:t>
            </w:r>
          </w:p>
        </w:tc>
        <w:tc>
          <w:tcPr>
            <w:tcW w:w="4200" w:type="dxa"/>
          </w:tcPr>
          <w:p w14:paraId="58BABD8A" w14:textId="77777777" w:rsidR="00B50050" w:rsidRDefault="00B50050" w:rsidP="0088127C">
            <w:pPr>
              <w:pStyle w:val="OtherTableBody"/>
            </w:pPr>
            <w:r>
              <w:t>Thymus</w:t>
            </w:r>
          </w:p>
        </w:tc>
      </w:tr>
      <w:tr w:rsidR="00B50050" w14:paraId="0370A549" w14:textId="77777777" w:rsidTr="00195548">
        <w:tc>
          <w:tcPr>
            <w:tcW w:w="600" w:type="dxa"/>
          </w:tcPr>
          <w:p w14:paraId="7F62E628" w14:textId="77777777" w:rsidR="00B50050" w:rsidRDefault="00B50050" w:rsidP="0088127C">
            <w:pPr>
              <w:pStyle w:val="OtherTableBody"/>
            </w:pPr>
          </w:p>
        </w:tc>
        <w:tc>
          <w:tcPr>
            <w:tcW w:w="600" w:type="dxa"/>
          </w:tcPr>
          <w:p w14:paraId="10247835" w14:textId="77777777" w:rsidR="00B50050" w:rsidRDefault="00B50050" w:rsidP="0088127C">
            <w:pPr>
              <w:pStyle w:val="OtherTableBody"/>
            </w:pPr>
            <w:r>
              <w:t>0550</w:t>
            </w:r>
          </w:p>
        </w:tc>
        <w:tc>
          <w:tcPr>
            <w:tcW w:w="2600" w:type="dxa"/>
          </w:tcPr>
          <w:p w14:paraId="62243D7A" w14:textId="77777777" w:rsidR="00B50050" w:rsidRDefault="00B50050" w:rsidP="0088127C">
            <w:pPr>
              <w:pStyle w:val="OtherTableBody"/>
            </w:pPr>
          </w:p>
        </w:tc>
        <w:tc>
          <w:tcPr>
            <w:tcW w:w="1400" w:type="dxa"/>
          </w:tcPr>
          <w:p w14:paraId="23576250" w14:textId="77777777" w:rsidR="00B50050" w:rsidRDefault="00B50050" w:rsidP="0088127C">
            <w:pPr>
              <w:pStyle w:val="OtherTableBody"/>
            </w:pPr>
            <w:r>
              <w:t>THORA</w:t>
            </w:r>
          </w:p>
        </w:tc>
        <w:tc>
          <w:tcPr>
            <w:tcW w:w="4200" w:type="dxa"/>
          </w:tcPr>
          <w:p w14:paraId="6A636D9A" w14:textId="77777777" w:rsidR="00B50050" w:rsidRDefault="00B50050" w:rsidP="0088127C">
            <w:pPr>
              <w:pStyle w:val="OtherTableBody"/>
            </w:pPr>
            <w:r>
              <w:t>Thorax/Thoracic/Thoracentesis</w:t>
            </w:r>
          </w:p>
        </w:tc>
      </w:tr>
      <w:tr w:rsidR="00B50050" w14:paraId="3E046AA1" w14:textId="77777777" w:rsidTr="00195548">
        <w:tc>
          <w:tcPr>
            <w:tcW w:w="600" w:type="dxa"/>
          </w:tcPr>
          <w:p w14:paraId="13818A0F" w14:textId="77777777" w:rsidR="00B50050" w:rsidRDefault="00B50050" w:rsidP="0088127C">
            <w:pPr>
              <w:pStyle w:val="OtherTableBody"/>
            </w:pPr>
          </w:p>
        </w:tc>
        <w:tc>
          <w:tcPr>
            <w:tcW w:w="600" w:type="dxa"/>
          </w:tcPr>
          <w:p w14:paraId="6B9A1F30" w14:textId="77777777" w:rsidR="00B50050" w:rsidRDefault="00B50050" w:rsidP="0088127C">
            <w:pPr>
              <w:pStyle w:val="OtherTableBody"/>
            </w:pPr>
            <w:r>
              <w:t>0550</w:t>
            </w:r>
          </w:p>
        </w:tc>
        <w:tc>
          <w:tcPr>
            <w:tcW w:w="2600" w:type="dxa"/>
          </w:tcPr>
          <w:p w14:paraId="12AB680E" w14:textId="77777777" w:rsidR="00B50050" w:rsidRDefault="00B50050" w:rsidP="0088127C">
            <w:pPr>
              <w:pStyle w:val="OtherTableBody"/>
            </w:pPr>
          </w:p>
        </w:tc>
        <w:tc>
          <w:tcPr>
            <w:tcW w:w="1400" w:type="dxa"/>
          </w:tcPr>
          <w:p w14:paraId="54C39F0D" w14:textId="77777777" w:rsidR="00B50050" w:rsidRDefault="00B50050" w:rsidP="0088127C">
            <w:pPr>
              <w:pStyle w:val="OtherTableBody"/>
            </w:pPr>
            <w:r>
              <w:t>THRB</w:t>
            </w:r>
          </w:p>
        </w:tc>
        <w:tc>
          <w:tcPr>
            <w:tcW w:w="4200" w:type="dxa"/>
          </w:tcPr>
          <w:p w14:paraId="6FB997E0" w14:textId="77777777" w:rsidR="00B50050" w:rsidRDefault="00B50050" w:rsidP="0088127C">
            <w:pPr>
              <w:pStyle w:val="OtherTableBody"/>
            </w:pPr>
            <w:r>
              <w:t>Throat</w:t>
            </w:r>
          </w:p>
        </w:tc>
      </w:tr>
      <w:tr w:rsidR="00B50050" w14:paraId="61EF0B7A" w14:textId="77777777" w:rsidTr="00195548">
        <w:tc>
          <w:tcPr>
            <w:tcW w:w="600" w:type="dxa"/>
          </w:tcPr>
          <w:p w14:paraId="4A7B7EE0" w14:textId="77777777" w:rsidR="00B50050" w:rsidRDefault="00B50050" w:rsidP="0088127C">
            <w:pPr>
              <w:pStyle w:val="OtherTableBody"/>
            </w:pPr>
          </w:p>
        </w:tc>
        <w:tc>
          <w:tcPr>
            <w:tcW w:w="600" w:type="dxa"/>
          </w:tcPr>
          <w:p w14:paraId="7EBF2FC9" w14:textId="77777777" w:rsidR="00B50050" w:rsidRDefault="00B50050" w:rsidP="0088127C">
            <w:pPr>
              <w:pStyle w:val="OtherTableBody"/>
            </w:pPr>
            <w:r>
              <w:t>0550</w:t>
            </w:r>
          </w:p>
        </w:tc>
        <w:tc>
          <w:tcPr>
            <w:tcW w:w="2600" w:type="dxa"/>
          </w:tcPr>
          <w:p w14:paraId="07993F1D" w14:textId="77777777" w:rsidR="00B50050" w:rsidRDefault="00B50050" w:rsidP="0088127C">
            <w:pPr>
              <w:pStyle w:val="OtherTableBody"/>
            </w:pPr>
          </w:p>
        </w:tc>
        <w:tc>
          <w:tcPr>
            <w:tcW w:w="1400" w:type="dxa"/>
          </w:tcPr>
          <w:p w14:paraId="1D16F036" w14:textId="77777777" w:rsidR="00B50050" w:rsidRDefault="00B50050" w:rsidP="0088127C">
            <w:pPr>
              <w:pStyle w:val="OtherTableBody"/>
            </w:pPr>
            <w:r>
              <w:t>THUMB</w:t>
            </w:r>
          </w:p>
        </w:tc>
        <w:tc>
          <w:tcPr>
            <w:tcW w:w="4200" w:type="dxa"/>
          </w:tcPr>
          <w:p w14:paraId="140A15B2" w14:textId="77777777" w:rsidR="00B50050" w:rsidRDefault="00B50050" w:rsidP="0088127C">
            <w:pPr>
              <w:pStyle w:val="OtherTableBody"/>
            </w:pPr>
            <w:r>
              <w:t>Thumb</w:t>
            </w:r>
          </w:p>
        </w:tc>
      </w:tr>
      <w:tr w:rsidR="00B50050" w14:paraId="0DFAFA14" w14:textId="77777777" w:rsidTr="00195548">
        <w:tc>
          <w:tcPr>
            <w:tcW w:w="600" w:type="dxa"/>
          </w:tcPr>
          <w:p w14:paraId="2A9841E8" w14:textId="77777777" w:rsidR="00B50050" w:rsidRDefault="00B50050" w:rsidP="0088127C">
            <w:pPr>
              <w:pStyle w:val="OtherTableBody"/>
            </w:pPr>
          </w:p>
        </w:tc>
        <w:tc>
          <w:tcPr>
            <w:tcW w:w="600" w:type="dxa"/>
          </w:tcPr>
          <w:p w14:paraId="2E251B0D" w14:textId="77777777" w:rsidR="00B50050" w:rsidRDefault="00B50050" w:rsidP="0088127C">
            <w:pPr>
              <w:pStyle w:val="OtherTableBody"/>
            </w:pPr>
            <w:r>
              <w:t>0550</w:t>
            </w:r>
          </w:p>
        </w:tc>
        <w:tc>
          <w:tcPr>
            <w:tcW w:w="2600" w:type="dxa"/>
          </w:tcPr>
          <w:p w14:paraId="608B9D49" w14:textId="77777777" w:rsidR="00B50050" w:rsidRDefault="00B50050" w:rsidP="0088127C">
            <w:pPr>
              <w:pStyle w:val="OtherTableBody"/>
            </w:pPr>
          </w:p>
        </w:tc>
        <w:tc>
          <w:tcPr>
            <w:tcW w:w="1400" w:type="dxa"/>
          </w:tcPr>
          <w:p w14:paraId="671DD202" w14:textId="77777777" w:rsidR="00B50050" w:rsidRDefault="00B50050" w:rsidP="0088127C">
            <w:pPr>
              <w:pStyle w:val="OtherTableBody"/>
            </w:pPr>
            <w:r>
              <w:t>THYRD</w:t>
            </w:r>
          </w:p>
        </w:tc>
        <w:tc>
          <w:tcPr>
            <w:tcW w:w="4200" w:type="dxa"/>
          </w:tcPr>
          <w:p w14:paraId="7E0E846B" w14:textId="77777777" w:rsidR="00B50050" w:rsidRDefault="00B50050" w:rsidP="0088127C">
            <w:pPr>
              <w:pStyle w:val="OtherTableBody"/>
            </w:pPr>
            <w:r>
              <w:t>Thyroid</w:t>
            </w:r>
          </w:p>
        </w:tc>
      </w:tr>
      <w:tr w:rsidR="00B50050" w14:paraId="29950C50" w14:textId="77777777" w:rsidTr="00195548">
        <w:tc>
          <w:tcPr>
            <w:tcW w:w="600" w:type="dxa"/>
          </w:tcPr>
          <w:p w14:paraId="705898D2" w14:textId="77777777" w:rsidR="00B50050" w:rsidRDefault="00B50050" w:rsidP="0088127C">
            <w:pPr>
              <w:pStyle w:val="OtherTableBody"/>
            </w:pPr>
          </w:p>
        </w:tc>
        <w:tc>
          <w:tcPr>
            <w:tcW w:w="600" w:type="dxa"/>
          </w:tcPr>
          <w:p w14:paraId="11EB9C0A" w14:textId="77777777" w:rsidR="00B50050" w:rsidRDefault="00B50050" w:rsidP="0088127C">
            <w:pPr>
              <w:pStyle w:val="OtherTableBody"/>
            </w:pPr>
            <w:r>
              <w:t>0550</w:t>
            </w:r>
          </w:p>
        </w:tc>
        <w:tc>
          <w:tcPr>
            <w:tcW w:w="2600" w:type="dxa"/>
          </w:tcPr>
          <w:p w14:paraId="16CDE6E7" w14:textId="77777777" w:rsidR="00B50050" w:rsidRDefault="00B50050" w:rsidP="0088127C">
            <w:pPr>
              <w:pStyle w:val="OtherTableBody"/>
            </w:pPr>
          </w:p>
        </w:tc>
        <w:tc>
          <w:tcPr>
            <w:tcW w:w="1400" w:type="dxa"/>
          </w:tcPr>
          <w:p w14:paraId="741FF964" w14:textId="77777777" w:rsidR="00B50050" w:rsidRDefault="00B50050" w:rsidP="0088127C">
            <w:pPr>
              <w:pStyle w:val="OtherTableBody"/>
            </w:pPr>
            <w:r>
              <w:t>TIBIA</w:t>
            </w:r>
          </w:p>
        </w:tc>
        <w:tc>
          <w:tcPr>
            <w:tcW w:w="4200" w:type="dxa"/>
          </w:tcPr>
          <w:p w14:paraId="09AF6A7E" w14:textId="77777777" w:rsidR="00B50050" w:rsidRDefault="00B50050" w:rsidP="0088127C">
            <w:pPr>
              <w:pStyle w:val="OtherTableBody"/>
            </w:pPr>
            <w:r>
              <w:t>Tibia</w:t>
            </w:r>
          </w:p>
        </w:tc>
      </w:tr>
      <w:tr w:rsidR="00B50050" w14:paraId="40B0B6F2" w14:textId="77777777" w:rsidTr="00195548">
        <w:tc>
          <w:tcPr>
            <w:tcW w:w="600" w:type="dxa"/>
          </w:tcPr>
          <w:p w14:paraId="560616CD" w14:textId="77777777" w:rsidR="00B50050" w:rsidRDefault="00B50050" w:rsidP="0088127C">
            <w:pPr>
              <w:pStyle w:val="OtherTableBody"/>
            </w:pPr>
          </w:p>
        </w:tc>
        <w:tc>
          <w:tcPr>
            <w:tcW w:w="600" w:type="dxa"/>
          </w:tcPr>
          <w:p w14:paraId="42A5AA16" w14:textId="77777777" w:rsidR="00B50050" w:rsidRDefault="00B50050" w:rsidP="0088127C">
            <w:pPr>
              <w:pStyle w:val="OtherTableBody"/>
            </w:pPr>
            <w:r>
              <w:t>0550</w:t>
            </w:r>
          </w:p>
        </w:tc>
        <w:tc>
          <w:tcPr>
            <w:tcW w:w="2600" w:type="dxa"/>
          </w:tcPr>
          <w:p w14:paraId="687AF23E" w14:textId="77777777" w:rsidR="00B50050" w:rsidRDefault="00B50050" w:rsidP="0088127C">
            <w:pPr>
              <w:pStyle w:val="OtherTableBody"/>
            </w:pPr>
          </w:p>
        </w:tc>
        <w:tc>
          <w:tcPr>
            <w:tcW w:w="1400" w:type="dxa"/>
          </w:tcPr>
          <w:p w14:paraId="4FAC3613" w14:textId="77777777" w:rsidR="00B50050" w:rsidRDefault="00B50050" w:rsidP="0088127C">
            <w:pPr>
              <w:pStyle w:val="OtherTableBody"/>
            </w:pPr>
            <w:r>
              <w:t>TML</w:t>
            </w:r>
          </w:p>
        </w:tc>
        <w:tc>
          <w:tcPr>
            <w:tcW w:w="4200" w:type="dxa"/>
          </w:tcPr>
          <w:p w14:paraId="1CA352EB" w14:textId="77777777" w:rsidR="00B50050" w:rsidRDefault="00B50050" w:rsidP="0088127C">
            <w:pPr>
              <w:pStyle w:val="OtherTableBody"/>
            </w:pPr>
            <w:r>
              <w:t>Temporal Lobe</w:t>
            </w:r>
          </w:p>
        </w:tc>
      </w:tr>
      <w:tr w:rsidR="00B50050" w14:paraId="670705C2" w14:textId="77777777" w:rsidTr="00195548">
        <w:tc>
          <w:tcPr>
            <w:tcW w:w="600" w:type="dxa"/>
          </w:tcPr>
          <w:p w14:paraId="566736E2" w14:textId="77777777" w:rsidR="00B50050" w:rsidRDefault="00B50050" w:rsidP="0088127C">
            <w:pPr>
              <w:pStyle w:val="OtherTableBody"/>
            </w:pPr>
          </w:p>
        </w:tc>
        <w:tc>
          <w:tcPr>
            <w:tcW w:w="600" w:type="dxa"/>
          </w:tcPr>
          <w:p w14:paraId="50B15531" w14:textId="77777777" w:rsidR="00B50050" w:rsidRDefault="00B50050" w:rsidP="0088127C">
            <w:pPr>
              <w:pStyle w:val="OtherTableBody"/>
            </w:pPr>
            <w:r>
              <w:t>0550</w:t>
            </w:r>
          </w:p>
        </w:tc>
        <w:tc>
          <w:tcPr>
            <w:tcW w:w="2600" w:type="dxa"/>
          </w:tcPr>
          <w:p w14:paraId="3E1E1184" w14:textId="77777777" w:rsidR="00B50050" w:rsidRDefault="00B50050" w:rsidP="0088127C">
            <w:pPr>
              <w:pStyle w:val="OtherTableBody"/>
            </w:pPr>
          </w:p>
        </w:tc>
        <w:tc>
          <w:tcPr>
            <w:tcW w:w="1400" w:type="dxa"/>
          </w:tcPr>
          <w:p w14:paraId="2292D131" w14:textId="77777777" w:rsidR="00B50050" w:rsidRDefault="00B50050" w:rsidP="0088127C">
            <w:pPr>
              <w:pStyle w:val="OtherTableBody"/>
            </w:pPr>
            <w:r>
              <w:t>TNL</w:t>
            </w:r>
          </w:p>
        </w:tc>
        <w:tc>
          <w:tcPr>
            <w:tcW w:w="4200" w:type="dxa"/>
          </w:tcPr>
          <w:p w14:paraId="75700F47" w14:textId="77777777" w:rsidR="00B50050" w:rsidRDefault="00B50050" w:rsidP="0088127C">
            <w:pPr>
              <w:pStyle w:val="OtherTableBody"/>
            </w:pPr>
            <w:r>
              <w:t>Thumbnail</w:t>
            </w:r>
          </w:p>
        </w:tc>
      </w:tr>
      <w:tr w:rsidR="00B50050" w14:paraId="5870169A" w14:textId="77777777" w:rsidTr="00195548">
        <w:tc>
          <w:tcPr>
            <w:tcW w:w="600" w:type="dxa"/>
          </w:tcPr>
          <w:p w14:paraId="1374E422" w14:textId="77777777" w:rsidR="00B50050" w:rsidRDefault="00B50050" w:rsidP="0088127C">
            <w:pPr>
              <w:pStyle w:val="OtherTableBody"/>
            </w:pPr>
          </w:p>
        </w:tc>
        <w:tc>
          <w:tcPr>
            <w:tcW w:w="600" w:type="dxa"/>
          </w:tcPr>
          <w:p w14:paraId="06609B1C" w14:textId="77777777" w:rsidR="00B50050" w:rsidRDefault="00B50050" w:rsidP="0088127C">
            <w:pPr>
              <w:pStyle w:val="OtherTableBody"/>
            </w:pPr>
            <w:r>
              <w:t>0550</w:t>
            </w:r>
          </w:p>
        </w:tc>
        <w:tc>
          <w:tcPr>
            <w:tcW w:w="2600" w:type="dxa"/>
          </w:tcPr>
          <w:p w14:paraId="432B41D6" w14:textId="77777777" w:rsidR="00B50050" w:rsidRDefault="00B50050" w:rsidP="0088127C">
            <w:pPr>
              <w:pStyle w:val="OtherTableBody"/>
            </w:pPr>
          </w:p>
        </w:tc>
        <w:tc>
          <w:tcPr>
            <w:tcW w:w="1400" w:type="dxa"/>
          </w:tcPr>
          <w:p w14:paraId="6D897F36" w14:textId="77777777" w:rsidR="00B50050" w:rsidRDefault="00B50050" w:rsidP="0088127C">
            <w:pPr>
              <w:pStyle w:val="OtherTableBody"/>
            </w:pPr>
            <w:r>
              <w:t>TOE</w:t>
            </w:r>
          </w:p>
        </w:tc>
        <w:tc>
          <w:tcPr>
            <w:tcW w:w="4200" w:type="dxa"/>
          </w:tcPr>
          <w:p w14:paraId="4EE23DF7" w14:textId="77777777" w:rsidR="00B50050" w:rsidRDefault="00B50050" w:rsidP="0088127C">
            <w:pPr>
              <w:pStyle w:val="OtherTableBody"/>
            </w:pPr>
            <w:r>
              <w:t>Toe</w:t>
            </w:r>
          </w:p>
        </w:tc>
      </w:tr>
      <w:tr w:rsidR="00B50050" w14:paraId="794CED8E" w14:textId="77777777" w:rsidTr="00195548">
        <w:tc>
          <w:tcPr>
            <w:tcW w:w="600" w:type="dxa"/>
          </w:tcPr>
          <w:p w14:paraId="5F200509" w14:textId="77777777" w:rsidR="00B50050" w:rsidRDefault="00B50050" w:rsidP="0088127C">
            <w:pPr>
              <w:pStyle w:val="OtherTableBody"/>
            </w:pPr>
          </w:p>
        </w:tc>
        <w:tc>
          <w:tcPr>
            <w:tcW w:w="600" w:type="dxa"/>
          </w:tcPr>
          <w:p w14:paraId="6A6E041B" w14:textId="77777777" w:rsidR="00B50050" w:rsidRDefault="00B50050" w:rsidP="0088127C">
            <w:pPr>
              <w:pStyle w:val="OtherTableBody"/>
            </w:pPr>
            <w:r>
              <w:t>0550</w:t>
            </w:r>
          </w:p>
        </w:tc>
        <w:tc>
          <w:tcPr>
            <w:tcW w:w="2600" w:type="dxa"/>
          </w:tcPr>
          <w:p w14:paraId="19A077D9" w14:textId="77777777" w:rsidR="00B50050" w:rsidRDefault="00B50050" w:rsidP="0088127C">
            <w:pPr>
              <w:pStyle w:val="OtherTableBody"/>
            </w:pPr>
          </w:p>
        </w:tc>
        <w:tc>
          <w:tcPr>
            <w:tcW w:w="1400" w:type="dxa"/>
          </w:tcPr>
          <w:p w14:paraId="3C2272DC" w14:textId="77777777" w:rsidR="00B50050" w:rsidRDefault="00B50050" w:rsidP="0088127C">
            <w:pPr>
              <w:pStyle w:val="OtherTableBody"/>
            </w:pPr>
            <w:r>
              <w:t>TOEN</w:t>
            </w:r>
          </w:p>
        </w:tc>
        <w:tc>
          <w:tcPr>
            <w:tcW w:w="4200" w:type="dxa"/>
          </w:tcPr>
          <w:p w14:paraId="109D3026" w14:textId="77777777" w:rsidR="00B50050" w:rsidRDefault="00B50050" w:rsidP="0088127C">
            <w:pPr>
              <w:pStyle w:val="OtherTableBody"/>
            </w:pPr>
            <w:r>
              <w:t>Toe Nail</w:t>
            </w:r>
          </w:p>
        </w:tc>
      </w:tr>
      <w:tr w:rsidR="00B50050" w14:paraId="738B3D0E" w14:textId="77777777" w:rsidTr="00195548">
        <w:tc>
          <w:tcPr>
            <w:tcW w:w="600" w:type="dxa"/>
          </w:tcPr>
          <w:p w14:paraId="174252EE" w14:textId="77777777" w:rsidR="00B50050" w:rsidRDefault="00B50050" w:rsidP="0088127C">
            <w:pPr>
              <w:pStyle w:val="OtherTableBody"/>
            </w:pPr>
          </w:p>
        </w:tc>
        <w:tc>
          <w:tcPr>
            <w:tcW w:w="600" w:type="dxa"/>
          </w:tcPr>
          <w:p w14:paraId="66742F21" w14:textId="77777777" w:rsidR="00B50050" w:rsidRDefault="00B50050" w:rsidP="0088127C">
            <w:pPr>
              <w:pStyle w:val="OtherTableBody"/>
            </w:pPr>
            <w:r>
              <w:t>0550</w:t>
            </w:r>
          </w:p>
        </w:tc>
        <w:tc>
          <w:tcPr>
            <w:tcW w:w="2600" w:type="dxa"/>
          </w:tcPr>
          <w:p w14:paraId="1240E772" w14:textId="77777777" w:rsidR="00B50050" w:rsidRDefault="00B50050" w:rsidP="0088127C">
            <w:pPr>
              <w:pStyle w:val="OtherTableBody"/>
            </w:pPr>
          </w:p>
        </w:tc>
        <w:tc>
          <w:tcPr>
            <w:tcW w:w="1400" w:type="dxa"/>
          </w:tcPr>
          <w:p w14:paraId="5EFBCDD0" w14:textId="77777777" w:rsidR="00B50050" w:rsidRDefault="00B50050" w:rsidP="0088127C">
            <w:pPr>
              <w:pStyle w:val="OtherTableBody"/>
            </w:pPr>
            <w:r>
              <w:t>TONG</w:t>
            </w:r>
          </w:p>
        </w:tc>
        <w:tc>
          <w:tcPr>
            <w:tcW w:w="4200" w:type="dxa"/>
          </w:tcPr>
          <w:p w14:paraId="7D1396C0" w14:textId="77777777" w:rsidR="00B50050" w:rsidRDefault="00B50050" w:rsidP="0088127C">
            <w:pPr>
              <w:pStyle w:val="OtherTableBody"/>
            </w:pPr>
            <w:r>
              <w:t>Tongue</w:t>
            </w:r>
          </w:p>
        </w:tc>
      </w:tr>
      <w:tr w:rsidR="00B50050" w14:paraId="6CF8F723" w14:textId="77777777" w:rsidTr="00195548">
        <w:tc>
          <w:tcPr>
            <w:tcW w:w="600" w:type="dxa"/>
          </w:tcPr>
          <w:p w14:paraId="3FB24549" w14:textId="77777777" w:rsidR="00B50050" w:rsidRDefault="00B50050" w:rsidP="0088127C">
            <w:pPr>
              <w:pStyle w:val="OtherTableBody"/>
            </w:pPr>
          </w:p>
        </w:tc>
        <w:tc>
          <w:tcPr>
            <w:tcW w:w="600" w:type="dxa"/>
          </w:tcPr>
          <w:p w14:paraId="3518DD75" w14:textId="77777777" w:rsidR="00B50050" w:rsidRDefault="00B50050" w:rsidP="0088127C">
            <w:pPr>
              <w:pStyle w:val="OtherTableBody"/>
            </w:pPr>
            <w:r>
              <w:t>0550</w:t>
            </w:r>
          </w:p>
        </w:tc>
        <w:tc>
          <w:tcPr>
            <w:tcW w:w="2600" w:type="dxa"/>
          </w:tcPr>
          <w:p w14:paraId="15F4A67A" w14:textId="77777777" w:rsidR="00B50050" w:rsidRDefault="00B50050" w:rsidP="0088127C">
            <w:pPr>
              <w:pStyle w:val="OtherTableBody"/>
            </w:pPr>
          </w:p>
        </w:tc>
        <w:tc>
          <w:tcPr>
            <w:tcW w:w="1400" w:type="dxa"/>
          </w:tcPr>
          <w:p w14:paraId="65A3490B" w14:textId="77777777" w:rsidR="00B50050" w:rsidRDefault="00B50050" w:rsidP="0088127C">
            <w:pPr>
              <w:pStyle w:val="OtherTableBody"/>
            </w:pPr>
            <w:r>
              <w:t>TONS</w:t>
            </w:r>
          </w:p>
        </w:tc>
        <w:tc>
          <w:tcPr>
            <w:tcW w:w="4200" w:type="dxa"/>
          </w:tcPr>
          <w:p w14:paraId="44362A13" w14:textId="77777777" w:rsidR="00B50050" w:rsidRDefault="00B50050" w:rsidP="0088127C">
            <w:pPr>
              <w:pStyle w:val="OtherTableBody"/>
            </w:pPr>
            <w:r>
              <w:t>Tonsil</w:t>
            </w:r>
          </w:p>
        </w:tc>
      </w:tr>
      <w:tr w:rsidR="00B50050" w14:paraId="158D10DF" w14:textId="77777777" w:rsidTr="00195548">
        <w:tc>
          <w:tcPr>
            <w:tcW w:w="600" w:type="dxa"/>
          </w:tcPr>
          <w:p w14:paraId="262DEA8F" w14:textId="77777777" w:rsidR="00B50050" w:rsidRDefault="00B50050" w:rsidP="0088127C">
            <w:pPr>
              <w:pStyle w:val="OtherTableBody"/>
            </w:pPr>
          </w:p>
        </w:tc>
        <w:tc>
          <w:tcPr>
            <w:tcW w:w="600" w:type="dxa"/>
          </w:tcPr>
          <w:p w14:paraId="4A8C38B4" w14:textId="77777777" w:rsidR="00B50050" w:rsidRDefault="00B50050" w:rsidP="0088127C">
            <w:pPr>
              <w:pStyle w:val="OtherTableBody"/>
            </w:pPr>
            <w:r>
              <w:t>0550</w:t>
            </w:r>
          </w:p>
        </w:tc>
        <w:tc>
          <w:tcPr>
            <w:tcW w:w="2600" w:type="dxa"/>
          </w:tcPr>
          <w:p w14:paraId="0068398C" w14:textId="77777777" w:rsidR="00B50050" w:rsidRDefault="00B50050" w:rsidP="0088127C">
            <w:pPr>
              <w:pStyle w:val="OtherTableBody"/>
            </w:pPr>
          </w:p>
        </w:tc>
        <w:tc>
          <w:tcPr>
            <w:tcW w:w="1400" w:type="dxa"/>
          </w:tcPr>
          <w:p w14:paraId="39744F68" w14:textId="77777777" w:rsidR="00B50050" w:rsidRDefault="00B50050" w:rsidP="0088127C">
            <w:pPr>
              <w:pStyle w:val="OtherTableBody"/>
            </w:pPr>
            <w:r>
              <w:t>TOOTH</w:t>
            </w:r>
          </w:p>
        </w:tc>
        <w:tc>
          <w:tcPr>
            <w:tcW w:w="4200" w:type="dxa"/>
          </w:tcPr>
          <w:p w14:paraId="3E170E51" w14:textId="77777777" w:rsidR="00B50050" w:rsidRDefault="00B50050" w:rsidP="0088127C">
            <w:pPr>
              <w:pStyle w:val="OtherTableBody"/>
            </w:pPr>
            <w:r>
              <w:t>Tooth</w:t>
            </w:r>
          </w:p>
        </w:tc>
      </w:tr>
      <w:tr w:rsidR="00B50050" w14:paraId="35FD24F2" w14:textId="77777777" w:rsidTr="00195548">
        <w:tc>
          <w:tcPr>
            <w:tcW w:w="600" w:type="dxa"/>
          </w:tcPr>
          <w:p w14:paraId="5FCCED83" w14:textId="77777777" w:rsidR="00B50050" w:rsidRDefault="00B50050" w:rsidP="0088127C">
            <w:pPr>
              <w:pStyle w:val="OtherTableBody"/>
            </w:pPr>
          </w:p>
        </w:tc>
        <w:tc>
          <w:tcPr>
            <w:tcW w:w="600" w:type="dxa"/>
          </w:tcPr>
          <w:p w14:paraId="53C0A4C3" w14:textId="77777777" w:rsidR="00B50050" w:rsidRDefault="00B50050" w:rsidP="0088127C">
            <w:pPr>
              <w:pStyle w:val="OtherTableBody"/>
            </w:pPr>
            <w:r>
              <w:t>0550</w:t>
            </w:r>
          </w:p>
        </w:tc>
        <w:tc>
          <w:tcPr>
            <w:tcW w:w="2600" w:type="dxa"/>
          </w:tcPr>
          <w:p w14:paraId="207DB571" w14:textId="77777777" w:rsidR="00B50050" w:rsidRDefault="00B50050" w:rsidP="0088127C">
            <w:pPr>
              <w:pStyle w:val="OtherTableBody"/>
            </w:pPr>
          </w:p>
        </w:tc>
        <w:tc>
          <w:tcPr>
            <w:tcW w:w="1400" w:type="dxa"/>
          </w:tcPr>
          <w:p w14:paraId="11A67969" w14:textId="77777777" w:rsidR="00B50050" w:rsidRDefault="00B50050" w:rsidP="0088127C">
            <w:pPr>
              <w:pStyle w:val="OtherTableBody"/>
            </w:pPr>
            <w:r>
              <w:t>TRCHE</w:t>
            </w:r>
          </w:p>
        </w:tc>
        <w:tc>
          <w:tcPr>
            <w:tcW w:w="4200" w:type="dxa"/>
          </w:tcPr>
          <w:p w14:paraId="3A8C5DF4" w14:textId="77777777" w:rsidR="00B50050" w:rsidRDefault="00B50050" w:rsidP="0088127C">
            <w:pPr>
              <w:pStyle w:val="OtherTableBody"/>
            </w:pPr>
            <w:r>
              <w:t>Trachea/Tracheal</w:t>
            </w:r>
          </w:p>
        </w:tc>
      </w:tr>
      <w:tr w:rsidR="00B50050" w14:paraId="288E614B" w14:textId="77777777" w:rsidTr="00195548">
        <w:tc>
          <w:tcPr>
            <w:tcW w:w="600" w:type="dxa"/>
          </w:tcPr>
          <w:p w14:paraId="4B7F2072" w14:textId="77777777" w:rsidR="00B50050" w:rsidRDefault="00B50050" w:rsidP="0088127C">
            <w:pPr>
              <w:pStyle w:val="OtherTableBody"/>
            </w:pPr>
          </w:p>
        </w:tc>
        <w:tc>
          <w:tcPr>
            <w:tcW w:w="600" w:type="dxa"/>
          </w:tcPr>
          <w:p w14:paraId="670C88A8" w14:textId="77777777" w:rsidR="00B50050" w:rsidRDefault="00B50050" w:rsidP="0088127C">
            <w:pPr>
              <w:pStyle w:val="OtherTableBody"/>
            </w:pPr>
            <w:r>
              <w:t>0550</w:t>
            </w:r>
          </w:p>
        </w:tc>
        <w:tc>
          <w:tcPr>
            <w:tcW w:w="2600" w:type="dxa"/>
          </w:tcPr>
          <w:p w14:paraId="66E38DAA" w14:textId="77777777" w:rsidR="00B50050" w:rsidRDefault="00B50050" w:rsidP="0088127C">
            <w:pPr>
              <w:pStyle w:val="OtherTableBody"/>
            </w:pPr>
          </w:p>
        </w:tc>
        <w:tc>
          <w:tcPr>
            <w:tcW w:w="1400" w:type="dxa"/>
          </w:tcPr>
          <w:p w14:paraId="42BE9D88" w14:textId="77777777" w:rsidR="00B50050" w:rsidRDefault="00B50050" w:rsidP="0088127C">
            <w:pPr>
              <w:pStyle w:val="OtherTableBody"/>
            </w:pPr>
            <w:r>
              <w:t>TSK</w:t>
            </w:r>
          </w:p>
        </w:tc>
        <w:tc>
          <w:tcPr>
            <w:tcW w:w="4200" w:type="dxa"/>
          </w:tcPr>
          <w:p w14:paraId="25AE3E07" w14:textId="77777777" w:rsidR="00B50050" w:rsidRDefault="00B50050" w:rsidP="0088127C">
            <w:pPr>
              <w:pStyle w:val="OtherTableBody"/>
            </w:pPr>
            <w:r>
              <w:t>Tooth Socket</w:t>
            </w:r>
          </w:p>
        </w:tc>
      </w:tr>
      <w:tr w:rsidR="00B50050" w14:paraId="1C027729" w14:textId="77777777" w:rsidTr="00195548">
        <w:tc>
          <w:tcPr>
            <w:tcW w:w="600" w:type="dxa"/>
          </w:tcPr>
          <w:p w14:paraId="79375069" w14:textId="77777777" w:rsidR="00B50050" w:rsidRDefault="00B50050" w:rsidP="0088127C">
            <w:pPr>
              <w:pStyle w:val="OtherTableBody"/>
            </w:pPr>
          </w:p>
        </w:tc>
        <w:tc>
          <w:tcPr>
            <w:tcW w:w="600" w:type="dxa"/>
          </w:tcPr>
          <w:p w14:paraId="5A14C800" w14:textId="77777777" w:rsidR="00B50050" w:rsidRDefault="00B50050" w:rsidP="0088127C">
            <w:pPr>
              <w:pStyle w:val="OtherTableBody"/>
            </w:pPr>
            <w:r>
              <w:t>0550</w:t>
            </w:r>
          </w:p>
        </w:tc>
        <w:tc>
          <w:tcPr>
            <w:tcW w:w="2600" w:type="dxa"/>
          </w:tcPr>
          <w:p w14:paraId="6A498B94" w14:textId="77777777" w:rsidR="00B50050" w:rsidRDefault="00B50050" w:rsidP="0088127C">
            <w:pPr>
              <w:pStyle w:val="OtherTableBody"/>
            </w:pPr>
          </w:p>
        </w:tc>
        <w:tc>
          <w:tcPr>
            <w:tcW w:w="1400" w:type="dxa"/>
          </w:tcPr>
          <w:p w14:paraId="227C95F8" w14:textId="77777777" w:rsidR="00B50050" w:rsidRDefault="00B50050" w:rsidP="0088127C">
            <w:pPr>
              <w:pStyle w:val="OtherTableBody"/>
            </w:pPr>
            <w:r>
              <w:t>ULNA</w:t>
            </w:r>
          </w:p>
        </w:tc>
        <w:tc>
          <w:tcPr>
            <w:tcW w:w="4200" w:type="dxa"/>
          </w:tcPr>
          <w:p w14:paraId="2091FF79" w14:textId="77777777" w:rsidR="00B50050" w:rsidRDefault="00B50050" w:rsidP="0088127C">
            <w:pPr>
              <w:pStyle w:val="OtherTableBody"/>
            </w:pPr>
            <w:r>
              <w:t>Ulna/Ulnar</w:t>
            </w:r>
          </w:p>
        </w:tc>
      </w:tr>
      <w:tr w:rsidR="00B50050" w14:paraId="43353876" w14:textId="77777777" w:rsidTr="00195548">
        <w:tc>
          <w:tcPr>
            <w:tcW w:w="600" w:type="dxa"/>
          </w:tcPr>
          <w:p w14:paraId="25A22E32" w14:textId="77777777" w:rsidR="00B50050" w:rsidRDefault="00B50050" w:rsidP="0088127C">
            <w:pPr>
              <w:pStyle w:val="OtherTableBody"/>
            </w:pPr>
          </w:p>
        </w:tc>
        <w:tc>
          <w:tcPr>
            <w:tcW w:w="600" w:type="dxa"/>
          </w:tcPr>
          <w:p w14:paraId="59D306E2" w14:textId="77777777" w:rsidR="00B50050" w:rsidRDefault="00B50050" w:rsidP="0088127C">
            <w:pPr>
              <w:pStyle w:val="OtherTableBody"/>
            </w:pPr>
            <w:r>
              <w:t>0550</w:t>
            </w:r>
          </w:p>
        </w:tc>
        <w:tc>
          <w:tcPr>
            <w:tcW w:w="2600" w:type="dxa"/>
          </w:tcPr>
          <w:p w14:paraId="0FBBFA53" w14:textId="77777777" w:rsidR="00B50050" w:rsidRDefault="00B50050" w:rsidP="0088127C">
            <w:pPr>
              <w:pStyle w:val="OtherTableBody"/>
            </w:pPr>
          </w:p>
        </w:tc>
        <w:tc>
          <w:tcPr>
            <w:tcW w:w="1400" w:type="dxa"/>
          </w:tcPr>
          <w:p w14:paraId="397EFD0C" w14:textId="77777777" w:rsidR="00B50050" w:rsidRDefault="00B50050" w:rsidP="0088127C">
            <w:pPr>
              <w:pStyle w:val="OtherTableBody"/>
            </w:pPr>
            <w:r>
              <w:t>UMB</w:t>
            </w:r>
          </w:p>
        </w:tc>
        <w:tc>
          <w:tcPr>
            <w:tcW w:w="4200" w:type="dxa"/>
          </w:tcPr>
          <w:p w14:paraId="57BE865B" w14:textId="77777777" w:rsidR="00B50050" w:rsidRDefault="00B50050" w:rsidP="0088127C">
            <w:pPr>
              <w:pStyle w:val="OtherTableBody"/>
            </w:pPr>
            <w:r>
              <w:t>Umbilical Blood</w:t>
            </w:r>
          </w:p>
        </w:tc>
      </w:tr>
      <w:tr w:rsidR="00B50050" w14:paraId="0CA19526" w14:textId="77777777" w:rsidTr="00195548">
        <w:tc>
          <w:tcPr>
            <w:tcW w:w="600" w:type="dxa"/>
          </w:tcPr>
          <w:p w14:paraId="6BC3D3D1" w14:textId="77777777" w:rsidR="00B50050" w:rsidRDefault="00B50050" w:rsidP="0088127C">
            <w:pPr>
              <w:pStyle w:val="OtherTableBody"/>
            </w:pPr>
          </w:p>
        </w:tc>
        <w:tc>
          <w:tcPr>
            <w:tcW w:w="600" w:type="dxa"/>
          </w:tcPr>
          <w:p w14:paraId="52A1E7AB" w14:textId="77777777" w:rsidR="00B50050" w:rsidRDefault="00B50050" w:rsidP="0088127C">
            <w:pPr>
              <w:pStyle w:val="OtherTableBody"/>
            </w:pPr>
            <w:r>
              <w:t>0550</w:t>
            </w:r>
          </w:p>
        </w:tc>
        <w:tc>
          <w:tcPr>
            <w:tcW w:w="2600" w:type="dxa"/>
          </w:tcPr>
          <w:p w14:paraId="284176F2" w14:textId="77777777" w:rsidR="00B50050" w:rsidRDefault="00B50050" w:rsidP="0088127C">
            <w:pPr>
              <w:pStyle w:val="OtherTableBody"/>
            </w:pPr>
          </w:p>
        </w:tc>
        <w:tc>
          <w:tcPr>
            <w:tcW w:w="1400" w:type="dxa"/>
          </w:tcPr>
          <w:p w14:paraId="727CE400" w14:textId="77777777" w:rsidR="00B50050" w:rsidRDefault="00B50050" w:rsidP="0088127C">
            <w:pPr>
              <w:pStyle w:val="OtherTableBody"/>
            </w:pPr>
            <w:r>
              <w:t>UMBL</w:t>
            </w:r>
          </w:p>
        </w:tc>
        <w:tc>
          <w:tcPr>
            <w:tcW w:w="4200" w:type="dxa"/>
          </w:tcPr>
          <w:p w14:paraId="3C43B5C8" w14:textId="77777777" w:rsidR="00B50050" w:rsidRDefault="00B50050" w:rsidP="0088127C">
            <w:pPr>
              <w:pStyle w:val="OtherTableBody"/>
            </w:pPr>
            <w:r>
              <w:t>Umbilicus/Umbilical</w:t>
            </w:r>
          </w:p>
        </w:tc>
      </w:tr>
      <w:tr w:rsidR="00B50050" w14:paraId="1835230C" w14:textId="77777777" w:rsidTr="00195548">
        <w:tc>
          <w:tcPr>
            <w:tcW w:w="600" w:type="dxa"/>
          </w:tcPr>
          <w:p w14:paraId="2DE37DF7" w14:textId="77777777" w:rsidR="00B50050" w:rsidRDefault="00B50050" w:rsidP="0088127C">
            <w:pPr>
              <w:pStyle w:val="OtherTableBody"/>
            </w:pPr>
          </w:p>
        </w:tc>
        <w:tc>
          <w:tcPr>
            <w:tcW w:w="600" w:type="dxa"/>
          </w:tcPr>
          <w:p w14:paraId="0B643830" w14:textId="77777777" w:rsidR="00B50050" w:rsidRDefault="00B50050" w:rsidP="0088127C">
            <w:pPr>
              <w:pStyle w:val="OtherTableBody"/>
            </w:pPr>
            <w:r>
              <w:t>0550</w:t>
            </w:r>
          </w:p>
        </w:tc>
        <w:tc>
          <w:tcPr>
            <w:tcW w:w="2600" w:type="dxa"/>
          </w:tcPr>
          <w:p w14:paraId="1ECC398B" w14:textId="77777777" w:rsidR="00B50050" w:rsidRDefault="00B50050" w:rsidP="0088127C">
            <w:pPr>
              <w:pStyle w:val="OtherTableBody"/>
            </w:pPr>
          </w:p>
        </w:tc>
        <w:tc>
          <w:tcPr>
            <w:tcW w:w="1400" w:type="dxa"/>
          </w:tcPr>
          <w:p w14:paraId="1BC85480" w14:textId="77777777" w:rsidR="00B50050" w:rsidRDefault="00B50050" w:rsidP="0088127C">
            <w:pPr>
              <w:pStyle w:val="OtherTableBody"/>
            </w:pPr>
            <w:r>
              <w:t>URET</w:t>
            </w:r>
          </w:p>
        </w:tc>
        <w:tc>
          <w:tcPr>
            <w:tcW w:w="4200" w:type="dxa"/>
          </w:tcPr>
          <w:p w14:paraId="6F5E8585" w14:textId="77777777" w:rsidR="00B50050" w:rsidRDefault="00B50050" w:rsidP="0088127C">
            <w:pPr>
              <w:pStyle w:val="OtherTableBody"/>
            </w:pPr>
            <w:r>
              <w:t>Ureter</w:t>
            </w:r>
          </w:p>
        </w:tc>
      </w:tr>
      <w:tr w:rsidR="00B50050" w14:paraId="4C9ABE56" w14:textId="77777777" w:rsidTr="00195548">
        <w:tc>
          <w:tcPr>
            <w:tcW w:w="600" w:type="dxa"/>
          </w:tcPr>
          <w:p w14:paraId="498E5435" w14:textId="77777777" w:rsidR="00B50050" w:rsidRDefault="00B50050" w:rsidP="0088127C">
            <w:pPr>
              <w:pStyle w:val="OtherTableBody"/>
            </w:pPr>
          </w:p>
        </w:tc>
        <w:tc>
          <w:tcPr>
            <w:tcW w:w="600" w:type="dxa"/>
          </w:tcPr>
          <w:p w14:paraId="74414EB7" w14:textId="77777777" w:rsidR="00B50050" w:rsidRDefault="00B50050" w:rsidP="0088127C">
            <w:pPr>
              <w:pStyle w:val="OtherTableBody"/>
            </w:pPr>
            <w:r>
              <w:t>0550</w:t>
            </w:r>
          </w:p>
        </w:tc>
        <w:tc>
          <w:tcPr>
            <w:tcW w:w="2600" w:type="dxa"/>
          </w:tcPr>
          <w:p w14:paraId="0875BE0A" w14:textId="77777777" w:rsidR="00B50050" w:rsidRDefault="00B50050" w:rsidP="0088127C">
            <w:pPr>
              <w:pStyle w:val="OtherTableBody"/>
            </w:pPr>
          </w:p>
        </w:tc>
        <w:tc>
          <w:tcPr>
            <w:tcW w:w="1400" w:type="dxa"/>
          </w:tcPr>
          <w:p w14:paraId="28084D57" w14:textId="77777777" w:rsidR="00B50050" w:rsidRDefault="00B50050" w:rsidP="0088127C">
            <w:pPr>
              <w:pStyle w:val="OtherTableBody"/>
            </w:pPr>
            <w:r>
              <w:t>URTH</w:t>
            </w:r>
          </w:p>
        </w:tc>
        <w:tc>
          <w:tcPr>
            <w:tcW w:w="4200" w:type="dxa"/>
          </w:tcPr>
          <w:p w14:paraId="618BD5ED" w14:textId="77777777" w:rsidR="00B50050" w:rsidRDefault="00B50050" w:rsidP="0088127C">
            <w:pPr>
              <w:pStyle w:val="OtherTableBody"/>
            </w:pPr>
            <w:r>
              <w:t>Urethra</w:t>
            </w:r>
          </w:p>
        </w:tc>
      </w:tr>
      <w:tr w:rsidR="00B50050" w14:paraId="7C1CAC72" w14:textId="77777777" w:rsidTr="00195548">
        <w:tc>
          <w:tcPr>
            <w:tcW w:w="600" w:type="dxa"/>
          </w:tcPr>
          <w:p w14:paraId="6784CFE4" w14:textId="77777777" w:rsidR="00B50050" w:rsidRDefault="00B50050" w:rsidP="0088127C">
            <w:pPr>
              <w:pStyle w:val="OtherTableBody"/>
            </w:pPr>
          </w:p>
        </w:tc>
        <w:tc>
          <w:tcPr>
            <w:tcW w:w="600" w:type="dxa"/>
          </w:tcPr>
          <w:p w14:paraId="6D28582F" w14:textId="77777777" w:rsidR="00B50050" w:rsidRDefault="00B50050" w:rsidP="0088127C">
            <w:pPr>
              <w:pStyle w:val="OtherTableBody"/>
            </w:pPr>
            <w:r>
              <w:t>0550</w:t>
            </w:r>
          </w:p>
        </w:tc>
        <w:tc>
          <w:tcPr>
            <w:tcW w:w="2600" w:type="dxa"/>
          </w:tcPr>
          <w:p w14:paraId="3FCBF4AA" w14:textId="77777777" w:rsidR="00B50050" w:rsidRDefault="00B50050" w:rsidP="0088127C">
            <w:pPr>
              <w:pStyle w:val="OtherTableBody"/>
            </w:pPr>
          </w:p>
        </w:tc>
        <w:tc>
          <w:tcPr>
            <w:tcW w:w="1400" w:type="dxa"/>
          </w:tcPr>
          <w:p w14:paraId="0E7605B0" w14:textId="77777777" w:rsidR="00B50050" w:rsidRDefault="00B50050" w:rsidP="0088127C">
            <w:pPr>
              <w:pStyle w:val="OtherTableBody"/>
            </w:pPr>
            <w:r>
              <w:t>USTOM</w:t>
            </w:r>
          </w:p>
        </w:tc>
        <w:tc>
          <w:tcPr>
            <w:tcW w:w="4200" w:type="dxa"/>
          </w:tcPr>
          <w:p w14:paraId="60C4E1F0" w14:textId="77777777" w:rsidR="00B50050" w:rsidRDefault="00B50050" w:rsidP="0088127C">
            <w:pPr>
              <w:pStyle w:val="OtherTableBody"/>
            </w:pPr>
            <w:r>
              <w:t>Stoma, Urinary</w:t>
            </w:r>
          </w:p>
        </w:tc>
      </w:tr>
      <w:tr w:rsidR="00B50050" w14:paraId="11DAA5D8" w14:textId="77777777" w:rsidTr="00195548">
        <w:tc>
          <w:tcPr>
            <w:tcW w:w="600" w:type="dxa"/>
          </w:tcPr>
          <w:p w14:paraId="73107FB5" w14:textId="77777777" w:rsidR="00B50050" w:rsidRDefault="00B50050" w:rsidP="0088127C">
            <w:pPr>
              <w:pStyle w:val="OtherTableBody"/>
            </w:pPr>
          </w:p>
        </w:tc>
        <w:tc>
          <w:tcPr>
            <w:tcW w:w="600" w:type="dxa"/>
          </w:tcPr>
          <w:p w14:paraId="5B002AFA" w14:textId="77777777" w:rsidR="00B50050" w:rsidRDefault="00B50050" w:rsidP="0088127C">
            <w:pPr>
              <w:pStyle w:val="OtherTableBody"/>
            </w:pPr>
            <w:r>
              <w:t>0550</w:t>
            </w:r>
          </w:p>
        </w:tc>
        <w:tc>
          <w:tcPr>
            <w:tcW w:w="2600" w:type="dxa"/>
          </w:tcPr>
          <w:p w14:paraId="307DAC23" w14:textId="77777777" w:rsidR="00B50050" w:rsidRDefault="00B50050" w:rsidP="0088127C">
            <w:pPr>
              <w:pStyle w:val="OtherTableBody"/>
            </w:pPr>
          </w:p>
        </w:tc>
        <w:tc>
          <w:tcPr>
            <w:tcW w:w="1400" w:type="dxa"/>
          </w:tcPr>
          <w:p w14:paraId="60418318" w14:textId="77777777" w:rsidR="00B50050" w:rsidRDefault="00B50050" w:rsidP="0088127C">
            <w:pPr>
              <w:pStyle w:val="OtherTableBody"/>
            </w:pPr>
            <w:r>
              <w:t>UTER</w:t>
            </w:r>
          </w:p>
        </w:tc>
        <w:tc>
          <w:tcPr>
            <w:tcW w:w="4200" w:type="dxa"/>
          </w:tcPr>
          <w:p w14:paraId="4C4F1B64" w14:textId="77777777" w:rsidR="00B50050" w:rsidRDefault="00B50050" w:rsidP="0088127C">
            <w:pPr>
              <w:pStyle w:val="OtherTableBody"/>
            </w:pPr>
            <w:r>
              <w:t>Uterus</w:t>
            </w:r>
          </w:p>
        </w:tc>
      </w:tr>
      <w:tr w:rsidR="00B50050" w14:paraId="7771DAD5" w14:textId="77777777" w:rsidTr="00195548">
        <w:tc>
          <w:tcPr>
            <w:tcW w:w="600" w:type="dxa"/>
          </w:tcPr>
          <w:p w14:paraId="0C191322" w14:textId="77777777" w:rsidR="00B50050" w:rsidRDefault="00B50050" w:rsidP="0088127C">
            <w:pPr>
              <w:pStyle w:val="OtherTableBody"/>
            </w:pPr>
          </w:p>
        </w:tc>
        <w:tc>
          <w:tcPr>
            <w:tcW w:w="600" w:type="dxa"/>
          </w:tcPr>
          <w:p w14:paraId="38FFB3A7" w14:textId="77777777" w:rsidR="00B50050" w:rsidRDefault="00B50050" w:rsidP="0088127C">
            <w:pPr>
              <w:pStyle w:val="OtherTableBody"/>
            </w:pPr>
            <w:r>
              <w:t>0550</w:t>
            </w:r>
          </w:p>
        </w:tc>
        <w:tc>
          <w:tcPr>
            <w:tcW w:w="2600" w:type="dxa"/>
          </w:tcPr>
          <w:p w14:paraId="449BDF44" w14:textId="77777777" w:rsidR="00B50050" w:rsidRDefault="00B50050" w:rsidP="0088127C">
            <w:pPr>
              <w:pStyle w:val="OtherTableBody"/>
            </w:pPr>
          </w:p>
        </w:tc>
        <w:tc>
          <w:tcPr>
            <w:tcW w:w="1400" w:type="dxa"/>
          </w:tcPr>
          <w:p w14:paraId="2AD10620" w14:textId="77777777" w:rsidR="00B50050" w:rsidRDefault="00B50050" w:rsidP="0088127C">
            <w:pPr>
              <w:pStyle w:val="OtherTableBody"/>
            </w:pPr>
            <w:r>
              <w:t>UTERI</w:t>
            </w:r>
          </w:p>
        </w:tc>
        <w:tc>
          <w:tcPr>
            <w:tcW w:w="4200" w:type="dxa"/>
          </w:tcPr>
          <w:p w14:paraId="2FE4CBF9" w14:textId="77777777" w:rsidR="00B50050" w:rsidRDefault="00B50050" w:rsidP="0088127C">
            <w:pPr>
              <w:pStyle w:val="OtherTableBody"/>
            </w:pPr>
            <w:r>
              <w:t>Uterine</w:t>
            </w:r>
          </w:p>
        </w:tc>
      </w:tr>
      <w:tr w:rsidR="00B50050" w14:paraId="63F88A39" w14:textId="77777777" w:rsidTr="00195548">
        <w:tc>
          <w:tcPr>
            <w:tcW w:w="600" w:type="dxa"/>
          </w:tcPr>
          <w:p w14:paraId="65E5133D" w14:textId="77777777" w:rsidR="00B50050" w:rsidRDefault="00B50050" w:rsidP="0088127C">
            <w:pPr>
              <w:pStyle w:val="OtherTableBody"/>
            </w:pPr>
          </w:p>
        </w:tc>
        <w:tc>
          <w:tcPr>
            <w:tcW w:w="600" w:type="dxa"/>
          </w:tcPr>
          <w:p w14:paraId="202000BA" w14:textId="77777777" w:rsidR="00B50050" w:rsidRDefault="00B50050" w:rsidP="0088127C">
            <w:pPr>
              <w:pStyle w:val="OtherTableBody"/>
            </w:pPr>
            <w:r>
              <w:t>0550</w:t>
            </w:r>
          </w:p>
        </w:tc>
        <w:tc>
          <w:tcPr>
            <w:tcW w:w="2600" w:type="dxa"/>
          </w:tcPr>
          <w:p w14:paraId="06C892D3" w14:textId="77777777" w:rsidR="00B50050" w:rsidRDefault="00B50050" w:rsidP="0088127C">
            <w:pPr>
              <w:pStyle w:val="OtherTableBody"/>
            </w:pPr>
          </w:p>
        </w:tc>
        <w:tc>
          <w:tcPr>
            <w:tcW w:w="1400" w:type="dxa"/>
          </w:tcPr>
          <w:p w14:paraId="57B5656B" w14:textId="77777777" w:rsidR="00B50050" w:rsidRDefault="00B50050" w:rsidP="0088127C">
            <w:pPr>
              <w:pStyle w:val="OtherTableBody"/>
            </w:pPr>
            <w:r>
              <w:t>VAGIN</w:t>
            </w:r>
          </w:p>
        </w:tc>
        <w:tc>
          <w:tcPr>
            <w:tcW w:w="4200" w:type="dxa"/>
          </w:tcPr>
          <w:p w14:paraId="65009F9F" w14:textId="77777777" w:rsidR="00B50050" w:rsidRDefault="00B50050" w:rsidP="0088127C">
            <w:pPr>
              <w:pStyle w:val="OtherTableBody"/>
            </w:pPr>
            <w:r>
              <w:t>Vagina/Vaginal</w:t>
            </w:r>
          </w:p>
        </w:tc>
      </w:tr>
      <w:tr w:rsidR="00B50050" w14:paraId="704DDC1B" w14:textId="77777777" w:rsidTr="00195548">
        <w:tc>
          <w:tcPr>
            <w:tcW w:w="600" w:type="dxa"/>
          </w:tcPr>
          <w:p w14:paraId="50DBA963" w14:textId="77777777" w:rsidR="00B50050" w:rsidRDefault="00B50050" w:rsidP="0088127C">
            <w:pPr>
              <w:pStyle w:val="OtherTableBody"/>
            </w:pPr>
          </w:p>
        </w:tc>
        <w:tc>
          <w:tcPr>
            <w:tcW w:w="600" w:type="dxa"/>
          </w:tcPr>
          <w:p w14:paraId="15FE1E66" w14:textId="77777777" w:rsidR="00B50050" w:rsidRDefault="00B50050" w:rsidP="0088127C">
            <w:pPr>
              <w:pStyle w:val="OtherTableBody"/>
            </w:pPr>
            <w:r>
              <w:t>0550</w:t>
            </w:r>
          </w:p>
        </w:tc>
        <w:tc>
          <w:tcPr>
            <w:tcW w:w="2600" w:type="dxa"/>
          </w:tcPr>
          <w:p w14:paraId="50E0E3F4" w14:textId="77777777" w:rsidR="00B50050" w:rsidRDefault="00B50050" w:rsidP="0088127C">
            <w:pPr>
              <w:pStyle w:val="OtherTableBody"/>
            </w:pPr>
          </w:p>
        </w:tc>
        <w:tc>
          <w:tcPr>
            <w:tcW w:w="1400" w:type="dxa"/>
          </w:tcPr>
          <w:p w14:paraId="5E95EA9F" w14:textId="77777777" w:rsidR="00B50050" w:rsidRDefault="00B50050" w:rsidP="0088127C">
            <w:pPr>
              <w:pStyle w:val="OtherTableBody"/>
            </w:pPr>
            <w:r>
              <w:t>VAL</w:t>
            </w:r>
          </w:p>
        </w:tc>
        <w:tc>
          <w:tcPr>
            <w:tcW w:w="4200" w:type="dxa"/>
          </w:tcPr>
          <w:p w14:paraId="3856AD94" w14:textId="77777777" w:rsidR="00B50050" w:rsidRDefault="00B50050" w:rsidP="0088127C">
            <w:pPr>
              <w:pStyle w:val="OtherTableBody"/>
            </w:pPr>
            <w:r>
              <w:t>Valve</w:t>
            </w:r>
          </w:p>
        </w:tc>
      </w:tr>
      <w:tr w:rsidR="00B50050" w14:paraId="56299CCC" w14:textId="77777777" w:rsidTr="00195548">
        <w:tc>
          <w:tcPr>
            <w:tcW w:w="600" w:type="dxa"/>
          </w:tcPr>
          <w:p w14:paraId="7601F3BD" w14:textId="77777777" w:rsidR="00B50050" w:rsidRDefault="00B50050" w:rsidP="0088127C">
            <w:pPr>
              <w:pStyle w:val="OtherTableBody"/>
            </w:pPr>
          </w:p>
        </w:tc>
        <w:tc>
          <w:tcPr>
            <w:tcW w:w="600" w:type="dxa"/>
          </w:tcPr>
          <w:p w14:paraId="43F08449" w14:textId="77777777" w:rsidR="00B50050" w:rsidRDefault="00B50050" w:rsidP="0088127C">
            <w:pPr>
              <w:pStyle w:val="OtherTableBody"/>
            </w:pPr>
            <w:r>
              <w:t>0550</w:t>
            </w:r>
          </w:p>
        </w:tc>
        <w:tc>
          <w:tcPr>
            <w:tcW w:w="2600" w:type="dxa"/>
          </w:tcPr>
          <w:p w14:paraId="7D0FAA46" w14:textId="77777777" w:rsidR="00B50050" w:rsidRDefault="00B50050" w:rsidP="0088127C">
            <w:pPr>
              <w:pStyle w:val="OtherTableBody"/>
            </w:pPr>
          </w:p>
        </w:tc>
        <w:tc>
          <w:tcPr>
            <w:tcW w:w="1400" w:type="dxa"/>
          </w:tcPr>
          <w:p w14:paraId="5D0443C0" w14:textId="77777777" w:rsidR="00B50050" w:rsidRDefault="00B50050" w:rsidP="0088127C">
            <w:pPr>
              <w:pStyle w:val="OtherTableBody"/>
            </w:pPr>
            <w:r>
              <w:t>VAS</w:t>
            </w:r>
          </w:p>
        </w:tc>
        <w:tc>
          <w:tcPr>
            <w:tcW w:w="4200" w:type="dxa"/>
          </w:tcPr>
          <w:p w14:paraId="07A81490" w14:textId="77777777" w:rsidR="00B50050" w:rsidRDefault="00B50050" w:rsidP="0088127C">
            <w:pPr>
              <w:pStyle w:val="OtherTableBody"/>
            </w:pPr>
            <w:r>
              <w:t>Vas Deferens</w:t>
            </w:r>
          </w:p>
        </w:tc>
      </w:tr>
      <w:tr w:rsidR="00B50050" w14:paraId="12CE3209" w14:textId="77777777" w:rsidTr="00195548">
        <w:tc>
          <w:tcPr>
            <w:tcW w:w="600" w:type="dxa"/>
          </w:tcPr>
          <w:p w14:paraId="157118B3" w14:textId="77777777" w:rsidR="00B50050" w:rsidRDefault="00B50050" w:rsidP="0088127C">
            <w:pPr>
              <w:pStyle w:val="OtherTableBody"/>
            </w:pPr>
          </w:p>
        </w:tc>
        <w:tc>
          <w:tcPr>
            <w:tcW w:w="600" w:type="dxa"/>
          </w:tcPr>
          <w:p w14:paraId="2ECD55A8" w14:textId="77777777" w:rsidR="00B50050" w:rsidRDefault="00B50050" w:rsidP="0088127C">
            <w:pPr>
              <w:pStyle w:val="OtherTableBody"/>
            </w:pPr>
            <w:r>
              <w:t>0550</w:t>
            </w:r>
          </w:p>
        </w:tc>
        <w:tc>
          <w:tcPr>
            <w:tcW w:w="2600" w:type="dxa"/>
          </w:tcPr>
          <w:p w14:paraId="165BE494" w14:textId="77777777" w:rsidR="00B50050" w:rsidRDefault="00B50050" w:rsidP="0088127C">
            <w:pPr>
              <w:pStyle w:val="OtherTableBody"/>
            </w:pPr>
          </w:p>
        </w:tc>
        <w:tc>
          <w:tcPr>
            <w:tcW w:w="1400" w:type="dxa"/>
          </w:tcPr>
          <w:p w14:paraId="5E5CAD5F" w14:textId="77777777" w:rsidR="00B50050" w:rsidRDefault="00B50050" w:rsidP="0088127C">
            <w:pPr>
              <w:pStyle w:val="OtherTableBody"/>
            </w:pPr>
            <w:r>
              <w:t>VASTL</w:t>
            </w:r>
          </w:p>
        </w:tc>
        <w:tc>
          <w:tcPr>
            <w:tcW w:w="4200" w:type="dxa"/>
          </w:tcPr>
          <w:p w14:paraId="24740AC7" w14:textId="77777777" w:rsidR="00B50050" w:rsidRDefault="00B50050" w:rsidP="0088127C">
            <w:pPr>
              <w:pStyle w:val="OtherTableBody"/>
            </w:pPr>
            <w:r>
              <w:t>Vastus Lateralis</w:t>
            </w:r>
          </w:p>
        </w:tc>
      </w:tr>
      <w:tr w:rsidR="00B50050" w14:paraId="05B8CFA6" w14:textId="77777777" w:rsidTr="00195548">
        <w:tc>
          <w:tcPr>
            <w:tcW w:w="600" w:type="dxa"/>
          </w:tcPr>
          <w:p w14:paraId="0B625086" w14:textId="77777777" w:rsidR="00B50050" w:rsidRDefault="00B50050" w:rsidP="0088127C">
            <w:pPr>
              <w:pStyle w:val="OtherTableBody"/>
            </w:pPr>
          </w:p>
        </w:tc>
        <w:tc>
          <w:tcPr>
            <w:tcW w:w="600" w:type="dxa"/>
          </w:tcPr>
          <w:p w14:paraId="55B7E292" w14:textId="77777777" w:rsidR="00B50050" w:rsidRDefault="00B50050" w:rsidP="0088127C">
            <w:pPr>
              <w:pStyle w:val="OtherTableBody"/>
            </w:pPr>
            <w:r>
              <w:t>0550</w:t>
            </w:r>
          </w:p>
        </w:tc>
        <w:tc>
          <w:tcPr>
            <w:tcW w:w="2600" w:type="dxa"/>
          </w:tcPr>
          <w:p w14:paraId="0A7BD63B" w14:textId="77777777" w:rsidR="00B50050" w:rsidRDefault="00B50050" w:rsidP="0088127C">
            <w:pPr>
              <w:pStyle w:val="OtherTableBody"/>
            </w:pPr>
          </w:p>
        </w:tc>
        <w:tc>
          <w:tcPr>
            <w:tcW w:w="1400" w:type="dxa"/>
          </w:tcPr>
          <w:p w14:paraId="4BD64B15" w14:textId="77777777" w:rsidR="00B50050" w:rsidRDefault="00B50050" w:rsidP="0088127C">
            <w:pPr>
              <w:pStyle w:val="OtherTableBody"/>
            </w:pPr>
            <w:r>
              <w:t>VAULT</w:t>
            </w:r>
          </w:p>
        </w:tc>
        <w:tc>
          <w:tcPr>
            <w:tcW w:w="4200" w:type="dxa"/>
          </w:tcPr>
          <w:p w14:paraId="770B4090" w14:textId="77777777" w:rsidR="00B50050" w:rsidRDefault="00B50050" w:rsidP="0088127C">
            <w:pPr>
              <w:pStyle w:val="OtherTableBody"/>
            </w:pPr>
            <w:r>
              <w:t>Vault</w:t>
            </w:r>
          </w:p>
        </w:tc>
      </w:tr>
      <w:tr w:rsidR="00B50050" w14:paraId="3EED2ECD" w14:textId="77777777" w:rsidTr="00195548">
        <w:tc>
          <w:tcPr>
            <w:tcW w:w="600" w:type="dxa"/>
          </w:tcPr>
          <w:p w14:paraId="1E02C62F" w14:textId="77777777" w:rsidR="00B50050" w:rsidRDefault="00B50050" w:rsidP="0088127C">
            <w:pPr>
              <w:pStyle w:val="OtherTableBody"/>
            </w:pPr>
          </w:p>
        </w:tc>
        <w:tc>
          <w:tcPr>
            <w:tcW w:w="600" w:type="dxa"/>
          </w:tcPr>
          <w:p w14:paraId="6B79B95C" w14:textId="77777777" w:rsidR="00B50050" w:rsidRDefault="00B50050" w:rsidP="0088127C">
            <w:pPr>
              <w:pStyle w:val="OtherTableBody"/>
            </w:pPr>
            <w:r>
              <w:t>0550</w:t>
            </w:r>
          </w:p>
        </w:tc>
        <w:tc>
          <w:tcPr>
            <w:tcW w:w="2600" w:type="dxa"/>
          </w:tcPr>
          <w:p w14:paraId="37C8F8C8" w14:textId="77777777" w:rsidR="00B50050" w:rsidRDefault="00B50050" w:rsidP="0088127C">
            <w:pPr>
              <w:pStyle w:val="OtherTableBody"/>
            </w:pPr>
          </w:p>
        </w:tc>
        <w:tc>
          <w:tcPr>
            <w:tcW w:w="1400" w:type="dxa"/>
          </w:tcPr>
          <w:p w14:paraId="33FCDBF6" w14:textId="77777777" w:rsidR="00B50050" w:rsidRDefault="00B50050" w:rsidP="0088127C">
            <w:pPr>
              <w:pStyle w:val="OtherTableBody"/>
            </w:pPr>
            <w:r>
              <w:t>VCSF</w:t>
            </w:r>
          </w:p>
        </w:tc>
        <w:tc>
          <w:tcPr>
            <w:tcW w:w="4200" w:type="dxa"/>
          </w:tcPr>
          <w:p w14:paraId="068F34E7" w14:textId="77777777" w:rsidR="00B50050" w:rsidRDefault="00B50050" w:rsidP="0088127C">
            <w:pPr>
              <w:pStyle w:val="OtherTableBody"/>
            </w:pPr>
            <w:r>
              <w:t>Ventricular CSF</w:t>
            </w:r>
          </w:p>
        </w:tc>
      </w:tr>
      <w:tr w:rsidR="00B50050" w14:paraId="76B92163" w14:textId="77777777" w:rsidTr="00195548">
        <w:tc>
          <w:tcPr>
            <w:tcW w:w="600" w:type="dxa"/>
          </w:tcPr>
          <w:p w14:paraId="2C2940BF" w14:textId="77777777" w:rsidR="00B50050" w:rsidRDefault="00B50050" w:rsidP="0088127C">
            <w:pPr>
              <w:pStyle w:val="OtherTableBody"/>
            </w:pPr>
          </w:p>
        </w:tc>
        <w:tc>
          <w:tcPr>
            <w:tcW w:w="600" w:type="dxa"/>
          </w:tcPr>
          <w:p w14:paraId="45A5A3CC" w14:textId="77777777" w:rsidR="00B50050" w:rsidRDefault="00B50050" w:rsidP="0088127C">
            <w:pPr>
              <w:pStyle w:val="OtherTableBody"/>
            </w:pPr>
            <w:r>
              <w:t>0550</w:t>
            </w:r>
          </w:p>
        </w:tc>
        <w:tc>
          <w:tcPr>
            <w:tcW w:w="2600" w:type="dxa"/>
          </w:tcPr>
          <w:p w14:paraId="7E899CBA" w14:textId="77777777" w:rsidR="00B50050" w:rsidRDefault="00B50050" w:rsidP="0088127C">
            <w:pPr>
              <w:pStyle w:val="OtherTableBody"/>
            </w:pPr>
          </w:p>
        </w:tc>
        <w:tc>
          <w:tcPr>
            <w:tcW w:w="1400" w:type="dxa"/>
          </w:tcPr>
          <w:p w14:paraId="004E80B0" w14:textId="77777777" w:rsidR="00B50050" w:rsidRDefault="00B50050" w:rsidP="0088127C">
            <w:pPr>
              <w:pStyle w:val="OtherTableBody"/>
            </w:pPr>
            <w:r>
              <w:t>VCUFF</w:t>
            </w:r>
          </w:p>
        </w:tc>
        <w:tc>
          <w:tcPr>
            <w:tcW w:w="4200" w:type="dxa"/>
          </w:tcPr>
          <w:p w14:paraId="5EAB8FD1" w14:textId="77777777" w:rsidR="00B50050" w:rsidRDefault="00B50050" w:rsidP="0088127C">
            <w:pPr>
              <w:pStyle w:val="OtherTableBody"/>
            </w:pPr>
            <w:r>
              <w:t>Vaginal Cuff</w:t>
            </w:r>
          </w:p>
        </w:tc>
      </w:tr>
      <w:tr w:rsidR="00B50050" w14:paraId="7FE67424" w14:textId="77777777" w:rsidTr="00195548">
        <w:tc>
          <w:tcPr>
            <w:tcW w:w="600" w:type="dxa"/>
          </w:tcPr>
          <w:p w14:paraId="3742C0BC" w14:textId="77777777" w:rsidR="00B50050" w:rsidRDefault="00B50050" w:rsidP="0088127C">
            <w:pPr>
              <w:pStyle w:val="OtherTableBody"/>
            </w:pPr>
          </w:p>
        </w:tc>
        <w:tc>
          <w:tcPr>
            <w:tcW w:w="600" w:type="dxa"/>
          </w:tcPr>
          <w:p w14:paraId="16E8CA2F" w14:textId="77777777" w:rsidR="00B50050" w:rsidRDefault="00B50050" w:rsidP="0088127C">
            <w:pPr>
              <w:pStyle w:val="OtherTableBody"/>
            </w:pPr>
            <w:r>
              <w:t>0550</w:t>
            </w:r>
          </w:p>
        </w:tc>
        <w:tc>
          <w:tcPr>
            <w:tcW w:w="2600" w:type="dxa"/>
          </w:tcPr>
          <w:p w14:paraId="7BA13766" w14:textId="77777777" w:rsidR="00B50050" w:rsidRDefault="00B50050" w:rsidP="0088127C">
            <w:pPr>
              <w:pStyle w:val="OtherTableBody"/>
            </w:pPr>
          </w:p>
        </w:tc>
        <w:tc>
          <w:tcPr>
            <w:tcW w:w="1400" w:type="dxa"/>
          </w:tcPr>
          <w:p w14:paraId="72D74B73" w14:textId="77777777" w:rsidR="00B50050" w:rsidRDefault="00B50050" w:rsidP="0088127C">
            <w:pPr>
              <w:pStyle w:val="OtherTableBody"/>
            </w:pPr>
            <w:r>
              <w:t>VEIN</w:t>
            </w:r>
          </w:p>
        </w:tc>
        <w:tc>
          <w:tcPr>
            <w:tcW w:w="4200" w:type="dxa"/>
          </w:tcPr>
          <w:p w14:paraId="48765D4F" w14:textId="77777777" w:rsidR="00B50050" w:rsidRDefault="00B50050" w:rsidP="0088127C">
            <w:pPr>
              <w:pStyle w:val="OtherTableBody"/>
            </w:pPr>
            <w:r>
              <w:t>Vein</w:t>
            </w:r>
          </w:p>
        </w:tc>
      </w:tr>
      <w:tr w:rsidR="00B50050" w14:paraId="7832AA56" w14:textId="77777777" w:rsidTr="00195548">
        <w:tc>
          <w:tcPr>
            <w:tcW w:w="600" w:type="dxa"/>
          </w:tcPr>
          <w:p w14:paraId="47027E1E" w14:textId="77777777" w:rsidR="00B50050" w:rsidRDefault="00B50050" w:rsidP="0088127C">
            <w:pPr>
              <w:pStyle w:val="OtherTableBody"/>
            </w:pPr>
          </w:p>
        </w:tc>
        <w:tc>
          <w:tcPr>
            <w:tcW w:w="600" w:type="dxa"/>
          </w:tcPr>
          <w:p w14:paraId="45AD143F" w14:textId="77777777" w:rsidR="00B50050" w:rsidRDefault="00B50050" w:rsidP="0088127C">
            <w:pPr>
              <w:pStyle w:val="OtherTableBody"/>
            </w:pPr>
            <w:r>
              <w:t>0550</w:t>
            </w:r>
          </w:p>
        </w:tc>
        <w:tc>
          <w:tcPr>
            <w:tcW w:w="2600" w:type="dxa"/>
          </w:tcPr>
          <w:p w14:paraId="1BEE9C71" w14:textId="77777777" w:rsidR="00B50050" w:rsidRDefault="00B50050" w:rsidP="0088127C">
            <w:pPr>
              <w:pStyle w:val="OtherTableBody"/>
            </w:pPr>
          </w:p>
        </w:tc>
        <w:tc>
          <w:tcPr>
            <w:tcW w:w="1400" w:type="dxa"/>
          </w:tcPr>
          <w:p w14:paraId="2BF44F94" w14:textId="77777777" w:rsidR="00B50050" w:rsidRDefault="00B50050" w:rsidP="0088127C">
            <w:pPr>
              <w:pStyle w:val="OtherTableBody"/>
            </w:pPr>
            <w:r>
              <w:t>VENTG</w:t>
            </w:r>
          </w:p>
        </w:tc>
        <w:tc>
          <w:tcPr>
            <w:tcW w:w="4200" w:type="dxa"/>
          </w:tcPr>
          <w:p w14:paraId="569DA0E7" w14:textId="77777777" w:rsidR="00B50050" w:rsidRDefault="00B50050" w:rsidP="0088127C">
            <w:pPr>
              <w:pStyle w:val="OtherTableBody"/>
            </w:pPr>
            <w:r>
              <w:t>Ventragluteal</w:t>
            </w:r>
          </w:p>
        </w:tc>
      </w:tr>
      <w:tr w:rsidR="00B50050" w14:paraId="3D374F3C" w14:textId="77777777" w:rsidTr="00195548">
        <w:tc>
          <w:tcPr>
            <w:tcW w:w="600" w:type="dxa"/>
          </w:tcPr>
          <w:p w14:paraId="4ABD9F13" w14:textId="77777777" w:rsidR="00B50050" w:rsidRDefault="00B50050" w:rsidP="0088127C">
            <w:pPr>
              <w:pStyle w:val="OtherTableBody"/>
            </w:pPr>
          </w:p>
        </w:tc>
        <w:tc>
          <w:tcPr>
            <w:tcW w:w="600" w:type="dxa"/>
          </w:tcPr>
          <w:p w14:paraId="678C833A" w14:textId="77777777" w:rsidR="00B50050" w:rsidRDefault="00B50050" w:rsidP="0088127C">
            <w:pPr>
              <w:pStyle w:val="OtherTableBody"/>
            </w:pPr>
            <w:r>
              <w:t>0550</w:t>
            </w:r>
          </w:p>
        </w:tc>
        <w:tc>
          <w:tcPr>
            <w:tcW w:w="2600" w:type="dxa"/>
          </w:tcPr>
          <w:p w14:paraId="1493346B" w14:textId="77777777" w:rsidR="00B50050" w:rsidRDefault="00B50050" w:rsidP="0088127C">
            <w:pPr>
              <w:pStyle w:val="OtherTableBody"/>
            </w:pPr>
          </w:p>
        </w:tc>
        <w:tc>
          <w:tcPr>
            <w:tcW w:w="1400" w:type="dxa"/>
          </w:tcPr>
          <w:p w14:paraId="6E4EB95F" w14:textId="77777777" w:rsidR="00B50050" w:rsidRDefault="00B50050" w:rsidP="0088127C">
            <w:pPr>
              <w:pStyle w:val="OtherTableBody"/>
            </w:pPr>
            <w:r>
              <w:t>VERMI</w:t>
            </w:r>
          </w:p>
        </w:tc>
        <w:tc>
          <w:tcPr>
            <w:tcW w:w="4200" w:type="dxa"/>
          </w:tcPr>
          <w:p w14:paraId="5D2A5CCF" w14:textId="77777777" w:rsidR="00B50050" w:rsidRDefault="00B50050" w:rsidP="0088127C">
            <w:pPr>
              <w:pStyle w:val="OtherTableBody"/>
            </w:pPr>
            <w:r>
              <w:t>Vermis Cerebelli</w:t>
            </w:r>
          </w:p>
        </w:tc>
      </w:tr>
      <w:tr w:rsidR="00B50050" w14:paraId="73ED84DE" w14:textId="77777777" w:rsidTr="00195548">
        <w:tc>
          <w:tcPr>
            <w:tcW w:w="600" w:type="dxa"/>
          </w:tcPr>
          <w:p w14:paraId="0DE78911" w14:textId="77777777" w:rsidR="00B50050" w:rsidRDefault="00B50050" w:rsidP="0088127C">
            <w:pPr>
              <w:pStyle w:val="OtherTableBody"/>
            </w:pPr>
          </w:p>
        </w:tc>
        <w:tc>
          <w:tcPr>
            <w:tcW w:w="600" w:type="dxa"/>
          </w:tcPr>
          <w:p w14:paraId="0682039B" w14:textId="77777777" w:rsidR="00B50050" w:rsidRDefault="00B50050" w:rsidP="0088127C">
            <w:pPr>
              <w:pStyle w:val="OtherTableBody"/>
            </w:pPr>
            <w:r>
              <w:t>0550</w:t>
            </w:r>
          </w:p>
        </w:tc>
        <w:tc>
          <w:tcPr>
            <w:tcW w:w="2600" w:type="dxa"/>
          </w:tcPr>
          <w:p w14:paraId="44D10E27" w14:textId="77777777" w:rsidR="00B50050" w:rsidRDefault="00B50050" w:rsidP="0088127C">
            <w:pPr>
              <w:pStyle w:val="OtherTableBody"/>
            </w:pPr>
          </w:p>
        </w:tc>
        <w:tc>
          <w:tcPr>
            <w:tcW w:w="1400" w:type="dxa"/>
          </w:tcPr>
          <w:p w14:paraId="2318B487" w14:textId="77777777" w:rsidR="00B50050" w:rsidRDefault="00B50050" w:rsidP="0088127C">
            <w:pPr>
              <w:pStyle w:val="OtherTableBody"/>
            </w:pPr>
            <w:r>
              <w:t>VERTC</w:t>
            </w:r>
          </w:p>
        </w:tc>
        <w:tc>
          <w:tcPr>
            <w:tcW w:w="4200" w:type="dxa"/>
          </w:tcPr>
          <w:p w14:paraId="05D26807" w14:textId="77777777" w:rsidR="00B50050" w:rsidRDefault="00B50050" w:rsidP="0088127C">
            <w:pPr>
              <w:pStyle w:val="OtherTableBody"/>
            </w:pPr>
            <w:r>
              <w:t>Vertebra, cervical</w:t>
            </w:r>
          </w:p>
        </w:tc>
      </w:tr>
      <w:tr w:rsidR="00B50050" w14:paraId="750CEA30" w14:textId="77777777" w:rsidTr="00195548">
        <w:tc>
          <w:tcPr>
            <w:tcW w:w="600" w:type="dxa"/>
          </w:tcPr>
          <w:p w14:paraId="7A0F3EEB" w14:textId="77777777" w:rsidR="00B50050" w:rsidRDefault="00B50050" w:rsidP="0088127C">
            <w:pPr>
              <w:pStyle w:val="OtherTableBody"/>
            </w:pPr>
          </w:p>
        </w:tc>
        <w:tc>
          <w:tcPr>
            <w:tcW w:w="600" w:type="dxa"/>
          </w:tcPr>
          <w:p w14:paraId="35EDAA65" w14:textId="77777777" w:rsidR="00B50050" w:rsidRDefault="00B50050" w:rsidP="0088127C">
            <w:pPr>
              <w:pStyle w:val="OtherTableBody"/>
            </w:pPr>
            <w:r>
              <w:t>0550</w:t>
            </w:r>
          </w:p>
        </w:tc>
        <w:tc>
          <w:tcPr>
            <w:tcW w:w="2600" w:type="dxa"/>
          </w:tcPr>
          <w:p w14:paraId="79AEA341" w14:textId="77777777" w:rsidR="00B50050" w:rsidRDefault="00B50050" w:rsidP="0088127C">
            <w:pPr>
              <w:pStyle w:val="OtherTableBody"/>
            </w:pPr>
          </w:p>
        </w:tc>
        <w:tc>
          <w:tcPr>
            <w:tcW w:w="1400" w:type="dxa"/>
          </w:tcPr>
          <w:p w14:paraId="3BB9E827" w14:textId="77777777" w:rsidR="00B50050" w:rsidRDefault="00B50050" w:rsidP="0088127C">
            <w:pPr>
              <w:pStyle w:val="OtherTableBody"/>
            </w:pPr>
            <w:r>
              <w:t>VERTL</w:t>
            </w:r>
          </w:p>
        </w:tc>
        <w:tc>
          <w:tcPr>
            <w:tcW w:w="4200" w:type="dxa"/>
          </w:tcPr>
          <w:p w14:paraId="660BFD9A" w14:textId="77777777" w:rsidR="00B50050" w:rsidRDefault="00B50050" w:rsidP="0088127C">
            <w:pPr>
              <w:pStyle w:val="OtherTableBody"/>
            </w:pPr>
            <w:r>
              <w:t>Vertebra, lumbar</w:t>
            </w:r>
          </w:p>
        </w:tc>
      </w:tr>
      <w:tr w:rsidR="00B50050" w14:paraId="57A6711E" w14:textId="77777777" w:rsidTr="00195548">
        <w:tc>
          <w:tcPr>
            <w:tcW w:w="600" w:type="dxa"/>
          </w:tcPr>
          <w:p w14:paraId="0B812D33" w14:textId="77777777" w:rsidR="00B50050" w:rsidRDefault="00B50050" w:rsidP="0088127C">
            <w:pPr>
              <w:pStyle w:val="OtherTableBody"/>
            </w:pPr>
          </w:p>
        </w:tc>
        <w:tc>
          <w:tcPr>
            <w:tcW w:w="600" w:type="dxa"/>
          </w:tcPr>
          <w:p w14:paraId="75AFB772" w14:textId="77777777" w:rsidR="00B50050" w:rsidRDefault="00B50050" w:rsidP="0088127C">
            <w:pPr>
              <w:pStyle w:val="OtherTableBody"/>
            </w:pPr>
            <w:r>
              <w:t>0550</w:t>
            </w:r>
          </w:p>
        </w:tc>
        <w:tc>
          <w:tcPr>
            <w:tcW w:w="2600" w:type="dxa"/>
          </w:tcPr>
          <w:p w14:paraId="711D79E9" w14:textId="77777777" w:rsidR="00B50050" w:rsidRDefault="00B50050" w:rsidP="0088127C">
            <w:pPr>
              <w:pStyle w:val="OtherTableBody"/>
            </w:pPr>
          </w:p>
        </w:tc>
        <w:tc>
          <w:tcPr>
            <w:tcW w:w="1400" w:type="dxa"/>
          </w:tcPr>
          <w:p w14:paraId="12DAD642" w14:textId="77777777" w:rsidR="00B50050" w:rsidRDefault="00B50050" w:rsidP="0088127C">
            <w:pPr>
              <w:pStyle w:val="OtherTableBody"/>
            </w:pPr>
            <w:r>
              <w:t>VERTT</w:t>
            </w:r>
          </w:p>
        </w:tc>
        <w:tc>
          <w:tcPr>
            <w:tcW w:w="4200" w:type="dxa"/>
          </w:tcPr>
          <w:p w14:paraId="705A6A21" w14:textId="77777777" w:rsidR="00B50050" w:rsidRDefault="00B50050" w:rsidP="0088127C">
            <w:pPr>
              <w:pStyle w:val="OtherTableBody"/>
            </w:pPr>
            <w:r>
              <w:t>Vertebra, thoracic</w:t>
            </w:r>
          </w:p>
        </w:tc>
      </w:tr>
      <w:tr w:rsidR="00B50050" w14:paraId="3D6AF083" w14:textId="77777777" w:rsidTr="00195548">
        <w:tc>
          <w:tcPr>
            <w:tcW w:w="600" w:type="dxa"/>
          </w:tcPr>
          <w:p w14:paraId="274E72ED" w14:textId="77777777" w:rsidR="00B50050" w:rsidRDefault="00B50050" w:rsidP="0088127C">
            <w:pPr>
              <w:pStyle w:val="OtherTableBody"/>
            </w:pPr>
          </w:p>
        </w:tc>
        <w:tc>
          <w:tcPr>
            <w:tcW w:w="600" w:type="dxa"/>
          </w:tcPr>
          <w:p w14:paraId="079BBE93" w14:textId="77777777" w:rsidR="00B50050" w:rsidRDefault="00B50050" w:rsidP="0088127C">
            <w:pPr>
              <w:pStyle w:val="OtherTableBody"/>
            </w:pPr>
            <w:r>
              <w:t>0550</w:t>
            </w:r>
          </w:p>
        </w:tc>
        <w:tc>
          <w:tcPr>
            <w:tcW w:w="2600" w:type="dxa"/>
          </w:tcPr>
          <w:p w14:paraId="7CEAC406" w14:textId="77777777" w:rsidR="00B50050" w:rsidRDefault="00B50050" w:rsidP="0088127C">
            <w:pPr>
              <w:pStyle w:val="OtherTableBody"/>
            </w:pPr>
          </w:p>
        </w:tc>
        <w:tc>
          <w:tcPr>
            <w:tcW w:w="1400" w:type="dxa"/>
          </w:tcPr>
          <w:p w14:paraId="556F03FA" w14:textId="77777777" w:rsidR="00B50050" w:rsidRDefault="00B50050" w:rsidP="0088127C">
            <w:pPr>
              <w:pStyle w:val="OtherTableBody"/>
            </w:pPr>
            <w:r>
              <w:t>VESCL</w:t>
            </w:r>
          </w:p>
        </w:tc>
        <w:tc>
          <w:tcPr>
            <w:tcW w:w="4200" w:type="dxa"/>
          </w:tcPr>
          <w:p w14:paraId="1EF879F2" w14:textId="77777777" w:rsidR="00B50050" w:rsidRDefault="00B50050" w:rsidP="0088127C">
            <w:pPr>
              <w:pStyle w:val="OtherTableBody"/>
            </w:pPr>
            <w:r>
              <w:t>Vesicular</w:t>
            </w:r>
          </w:p>
        </w:tc>
      </w:tr>
      <w:tr w:rsidR="00B50050" w14:paraId="00311ECF" w14:textId="77777777" w:rsidTr="00195548">
        <w:tc>
          <w:tcPr>
            <w:tcW w:w="600" w:type="dxa"/>
          </w:tcPr>
          <w:p w14:paraId="4A99A2E3" w14:textId="77777777" w:rsidR="00B50050" w:rsidRDefault="00B50050" w:rsidP="0088127C">
            <w:pPr>
              <w:pStyle w:val="OtherTableBody"/>
            </w:pPr>
          </w:p>
        </w:tc>
        <w:tc>
          <w:tcPr>
            <w:tcW w:w="600" w:type="dxa"/>
          </w:tcPr>
          <w:p w14:paraId="030ABB61" w14:textId="77777777" w:rsidR="00B50050" w:rsidRDefault="00B50050" w:rsidP="0088127C">
            <w:pPr>
              <w:pStyle w:val="OtherTableBody"/>
            </w:pPr>
            <w:r>
              <w:t>0550</w:t>
            </w:r>
          </w:p>
        </w:tc>
        <w:tc>
          <w:tcPr>
            <w:tcW w:w="2600" w:type="dxa"/>
          </w:tcPr>
          <w:p w14:paraId="4DC334B4" w14:textId="77777777" w:rsidR="00B50050" w:rsidRDefault="00B50050" w:rsidP="0088127C">
            <w:pPr>
              <w:pStyle w:val="OtherTableBody"/>
            </w:pPr>
          </w:p>
        </w:tc>
        <w:tc>
          <w:tcPr>
            <w:tcW w:w="1400" w:type="dxa"/>
          </w:tcPr>
          <w:p w14:paraId="54C9CDA2" w14:textId="77777777" w:rsidR="00B50050" w:rsidRDefault="00B50050" w:rsidP="0088127C">
            <w:pPr>
              <w:pStyle w:val="OtherTableBody"/>
            </w:pPr>
            <w:r>
              <w:t>VESFLD</w:t>
            </w:r>
          </w:p>
        </w:tc>
        <w:tc>
          <w:tcPr>
            <w:tcW w:w="4200" w:type="dxa"/>
          </w:tcPr>
          <w:p w14:paraId="5CE2B470" w14:textId="77777777" w:rsidR="00B50050" w:rsidRDefault="00B50050" w:rsidP="0088127C">
            <w:pPr>
              <w:pStyle w:val="OtherTableBody"/>
            </w:pPr>
            <w:r>
              <w:t>Vesicular Fluid</w:t>
            </w:r>
          </w:p>
        </w:tc>
      </w:tr>
      <w:tr w:rsidR="00B50050" w14:paraId="40D9049C" w14:textId="77777777" w:rsidTr="00195548">
        <w:tc>
          <w:tcPr>
            <w:tcW w:w="600" w:type="dxa"/>
          </w:tcPr>
          <w:p w14:paraId="777790CF" w14:textId="77777777" w:rsidR="00B50050" w:rsidRDefault="00B50050" w:rsidP="0088127C">
            <w:pPr>
              <w:pStyle w:val="OtherTableBody"/>
            </w:pPr>
          </w:p>
        </w:tc>
        <w:tc>
          <w:tcPr>
            <w:tcW w:w="600" w:type="dxa"/>
          </w:tcPr>
          <w:p w14:paraId="40FB5C72" w14:textId="77777777" w:rsidR="00B50050" w:rsidRDefault="00B50050" w:rsidP="0088127C">
            <w:pPr>
              <w:pStyle w:val="OtherTableBody"/>
            </w:pPr>
            <w:r>
              <w:t>0550</w:t>
            </w:r>
          </w:p>
        </w:tc>
        <w:tc>
          <w:tcPr>
            <w:tcW w:w="2600" w:type="dxa"/>
          </w:tcPr>
          <w:p w14:paraId="06166466" w14:textId="77777777" w:rsidR="00B50050" w:rsidRDefault="00B50050" w:rsidP="0088127C">
            <w:pPr>
              <w:pStyle w:val="OtherTableBody"/>
            </w:pPr>
          </w:p>
        </w:tc>
        <w:tc>
          <w:tcPr>
            <w:tcW w:w="1400" w:type="dxa"/>
          </w:tcPr>
          <w:p w14:paraId="24164E82" w14:textId="77777777" w:rsidR="00B50050" w:rsidRDefault="00B50050" w:rsidP="0088127C">
            <w:pPr>
              <w:pStyle w:val="OtherTableBody"/>
            </w:pPr>
            <w:r>
              <w:t>VESI</w:t>
            </w:r>
          </w:p>
        </w:tc>
        <w:tc>
          <w:tcPr>
            <w:tcW w:w="4200" w:type="dxa"/>
          </w:tcPr>
          <w:p w14:paraId="06CEA693" w14:textId="77777777" w:rsidR="00B50050" w:rsidRDefault="00B50050" w:rsidP="0088127C">
            <w:pPr>
              <w:pStyle w:val="OtherTableBody"/>
            </w:pPr>
            <w:r>
              <w:t>Vesicle</w:t>
            </w:r>
          </w:p>
        </w:tc>
      </w:tr>
      <w:tr w:rsidR="00B50050" w14:paraId="47C8574E" w14:textId="77777777" w:rsidTr="00195548">
        <w:tc>
          <w:tcPr>
            <w:tcW w:w="600" w:type="dxa"/>
          </w:tcPr>
          <w:p w14:paraId="609298C8" w14:textId="77777777" w:rsidR="00B50050" w:rsidRDefault="00B50050" w:rsidP="0088127C">
            <w:pPr>
              <w:pStyle w:val="OtherTableBody"/>
            </w:pPr>
          </w:p>
        </w:tc>
        <w:tc>
          <w:tcPr>
            <w:tcW w:w="600" w:type="dxa"/>
          </w:tcPr>
          <w:p w14:paraId="72FC0EC3" w14:textId="77777777" w:rsidR="00B50050" w:rsidRDefault="00B50050" w:rsidP="0088127C">
            <w:pPr>
              <w:pStyle w:val="OtherTableBody"/>
            </w:pPr>
            <w:r>
              <w:t>0550</w:t>
            </w:r>
          </w:p>
        </w:tc>
        <w:tc>
          <w:tcPr>
            <w:tcW w:w="2600" w:type="dxa"/>
          </w:tcPr>
          <w:p w14:paraId="4ACF5470" w14:textId="77777777" w:rsidR="00B50050" w:rsidRDefault="00B50050" w:rsidP="0088127C">
            <w:pPr>
              <w:pStyle w:val="OtherTableBody"/>
            </w:pPr>
          </w:p>
        </w:tc>
        <w:tc>
          <w:tcPr>
            <w:tcW w:w="1400" w:type="dxa"/>
          </w:tcPr>
          <w:p w14:paraId="0EE7216F" w14:textId="77777777" w:rsidR="00B50050" w:rsidRDefault="00B50050" w:rsidP="0088127C">
            <w:pPr>
              <w:pStyle w:val="OtherTableBody"/>
            </w:pPr>
            <w:r>
              <w:t>VESTI</w:t>
            </w:r>
          </w:p>
        </w:tc>
        <w:tc>
          <w:tcPr>
            <w:tcW w:w="4200" w:type="dxa"/>
          </w:tcPr>
          <w:p w14:paraId="53FA6382" w14:textId="77777777" w:rsidR="00B50050" w:rsidRDefault="00B50050" w:rsidP="0088127C">
            <w:pPr>
              <w:pStyle w:val="OtherTableBody"/>
            </w:pPr>
            <w:r>
              <w:t>Vestibule(Genital)</w:t>
            </w:r>
          </w:p>
        </w:tc>
      </w:tr>
      <w:tr w:rsidR="00B50050" w14:paraId="1E7A2D48" w14:textId="77777777" w:rsidTr="00195548">
        <w:tc>
          <w:tcPr>
            <w:tcW w:w="600" w:type="dxa"/>
          </w:tcPr>
          <w:p w14:paraId="6BCA2672" w14:textId="77777777" w:rsidR="00B50050" w:rsidRDefault="00B50050" w:rsidP="0088127C">
            <w:pPr>
              <w:pStyle w:val="OtherTableBody"/>
            </w:pPr>
          </w:p>
        </w:tc>
        <w:tc>
          <w:tcPr>
            <w:tcW w:w="600" w:type="dxa"/>
          </w:tcPr>
          <w:p w14:paraId="4531DED2" w14:textId="77777777" w:rsidR="00B50050" w:rsidRDefault="00B50050" w:rsidP="0088127C">
            <w:pPr>
              <w:pStyle w:val="OtherTableBody"/>
            </w:pPr>
            <w:r>
              <w:t>0550</w:t>
            </w:r>
          </w:p>
        </w:tc>
        <w:tc>
          <w:tcPr>
            <w:tcW w:w="2600" w:type="dxa"/>
          </w:tcPr>
          <w:p w14:paraId="253DFE6D" w14:textId="77777777" w:rsidR="00B50050" w:rsidRDefault="00B50050" w:rsidP="0088127C">
            <w:pPr>
              <w:pStyle w:val="OtherTableBody"/>
            </w:pPr>
          </w:p>
        </w:tc>
        <w:tc>
          <w:tcPr>
            <w:tcW w:w="1400" w:type="dxa"/>
          </w:tcPr>
          <w:p w14:paraId="565650CC" w14:textId="77777777" w:rsidR="00B50050" w:rsidRDefault="00B50050" w:rsidP="0088127C">
            <w:pPr>
              <w:pStyle w:val="OtherTableBody"/>
            </w:pPr>
            <w:r>
              <w:t>VGV</w:t>
            </w:r>
          </w:p>
        </w:tc>
        <w:tc>
          <w:tcPr>
            <w:tcW w:w="4200" w:type="dxa"/>
          </w:tcPr>
          <w:p w14:paraId="48667A99" w14:textId="77777777" w:rsidR="00B50050" w:rsidRDefault="00B50050" w:rsidP="0088127C">
            <w:pPr>
              <w:pStyle w:val="OtherTableBody"/>
            </w:pPr>
            <w:r>
              <w:t>Vaginal Vault</w:t>
            </w:r>
          </w:p>
        </w:tc>
      </w:tr>
      <w:tr w:rsidR="00B50050" w14:paraId="07FE2CBB" w14:textId="77777777" w:rsidTr="00195548">
        <w:tc>
          <w:tcPr>
            <w:tcW w:w="600" w:type="dxa"/>
          </w:tcPr>
          <w:p w14:paraId="5027D3A2" w14:textId="77777777" w:rsidR="00B50050" w:rsidRDefault="00B50050" w:rsidP="0088127C">
            <w:pPr>
              <w:pStyle w:val="OtherTableBody"/>
            </w:pPr>
          </w:p>
        </w:tc>
        <w:tc>
          <w:tcPr>
            <w:tcW w:w="600" w:type="dxa"/>
          </w:tcPr>
          <w:p w14:paraId="22EEDBB3" w14:textId="77777777" w:rsidR="00B50050" w:rsidRDefault="00B50050" w:rsidP="0088127C">
            <w:pPr>
              <w:pStyle w:val="OtherTableBody"/>
            </w:pPr>
            <w:r>
              <w:t>0550</w:t>
            </w:r>
          </w:p>
        </w:tc>
        <w:tc>
          <w:tcPr>
            <w:tcW w:w="2600" w:type="dxa"/>
          </w:tcPr>
          <w:p w14:paraId="406F2071" w14:textId="77777777" w:rsidR="00B50050" w:rsidRDefault="00B50050" w:rsidP="0088127C">
            <w:pPr>
              <w:pStyle w:val="OtherTableBody"/>
            </w:pPr>
          </w:p>
        </w:tc>
        <w:tc>
          <w:tcPr>
            <w:tcW w:w="1400" w:type="dxa"/>
          </w:tcPr>
          <w:p w14:paraId="023C74A8" w14:textId="77777777" w:rsidR="00B50050" w:rsidRDefault="00B50050" w:rsidP="0088127C">
            <w:pPr>
              <w:pStyle w:val="OtherTableBody"/>
            </w:pPr>
            <w:r>
              <w:t>VITR</w:t>
            </w:r>
          </w:p>
        </w:tc>
        <w:tc>
          <w:tcPr>
            <w:tcW w:w="4200" w:type="dxa"/>
          </w:tcPr>
          <w:p w14:paraId="64541032" w14:textId="77777777" w:rsidR="00B50050" w:rsidRDefault="00B50050" w:rsidP="0088127C">
            <w:pPr>
              <w:pStyle w:val="OtherTableBody"/>
            </w:pPr>
            <w:r>
              <w:t>Vitreous Fluid</w:t>
            </w:r>
          </w:p>
        </w:tc>
      </w:tr>
      <w:tr w:rsidR="00B50050" w14:paraId="2568465A" w14:textId="77777777" w:rsidTr="00195548">
        <w:tc>
          <w:tcPr>
            <w:tcW w:w="600" w:type="dxa"/>
          </w:tcPr>
          <w:p w14:paraId="3D06AEE4" w14:textId="77777777" w:rsidR="00B50050" w:rsidRDefault="00B50050" w:rsidP="0088127C">
            <w:pPr>
              <w:pStyle w:val="OtherTableBody"/>
            </w:pPr>
          </w:p>
        </w:tc>
        <w:tc>
          <w:tcPr>
            <w:tcW w:w="600" w:type="dxa"/>
          </w:tcPr>
          <w:p w14:paraId="44703A11" w14:textId="77777777" w:rsidR="00B50050" w:rsidRDefault="00B50050" w:rsidP="0088127C">
            <w:pPr>
              <w:pStyle w:val="OtherTableBody"/>
            </w:pPr>
            <w:r>
              <w:t>0550</w:t>
            </w:r>
          </w:p>
        </w:tc>
        <w:tc>
          <w:tcPr>
            <w:tcW w:w="2600" w:type="dxa"/>
          </w:tcPr>
          <w:p w14:paraId="207084D4" w14:textId="77777777" w:rsidR="00B50050" w:rsidRDefault="00B50050" w:rsidP="0088127C">
            <w:pPr>
              <w:pStyle w:val="OtherTableBody"/>
            </w:pPr>
          </w:p>
        </w:tc>
        <w:tc>
          <w:tcPr>
            <w:tcW w:w="1400" w:type="dxa"/>
          </w:tcPr>
          <w:p w14:paraId="17A48D03" w14:textId="77777777" w:rsidR="00B50050" w:rsidRDefault="00B50050" w:rsidP="0088127C">
            <w:pPr>
              <w:pStyle w:val="OtherTableBody"/>
            </w:pPr>
            <w:r>
              <w:t>VOC</w:t>
            </w:r>
          </w:p>
        </w:tc>
        <w:tc>
          <w:tcPr>
            <w:tcW w:w="4200" w:type="dxa"/>
          </w:tcPr>
          <w:p w14:paraId="1EC27752" w14:textId="77777777" w:rsidR="00B50050" w:rsidRDefault="00B50050" w:rsidP="0088127C">
            <w:pPr>
              <w:pStyle w:val="OtherTableBody"/>
            </w:pPr>
            <w:r>
              <w:t>Vocal Cord</w:t>
            </w:r>
          </w:p>
        </w:tc>
      </w:tr>
      <w:tr w:rsidR="00B50050" w14:paraId="4F4BC3CC" w14:textId="77777777" w:rsidTr="00195548">
        <w:tc>
          <w:tcPr>
            <w:tcW w:w="600" w:type="dxa"/>
          </w:tcPr>
          <w:p w14:paraId="2C5FC210" w14:textId="77777777" w:rsidR="00B50050" w:rsidRDefault="00B50050" w:rsidP="0088127C">
            <w:pPr>
              <w:pStyle w:val="OtherTableBody"/>
            </w:pPr>
          </w:p>
        </w:tc>
        <w:tc>
          <w:tcPr>
            <w:tcW w:w="600" w:type="dxa"/>
          </w:tcPr>
          <w:p w14:paraId="70A4B1B5" w14:textId="77777777" w:rsidR="00B50050" w:rsidRDefault="00B50050" w:rsidP="0088127C">
            <w:pPr>
              <w:pStyle w:val="OtherTableBody"/>
            </w:pPr>
            <w:r>
              <w:t>0550</w:t>
            </w:r>
          </w:p>
        </w:tc>
        <w:tc>
          <w:tcPr>
            <w:tcW w:w="2600" w:type="dxa"/>
          </w:tcPr>
          <w:p w14:paraId="79425B0C" w14:textId="77777777" w:rsidR="00B50050" w:rsidRDefault="00B50050" w:rsidP="0088127C">
            <w:pPr>
              <w:pStyle w:val="OtherTableBody"/>
            </w:pPr>
          </w:p>
        </w:tc>
        <w:tc>
          <w:tcPr>
            <w:tcW w:w="1400" w:type="dxa"/>
          </w:tcPr>
          <w:p w14:paraId="01ABC397" w14:textId="77777777" w:rsidR="00B50050" w:rsidRDefault="00B50050" w:rsidP="0088127C">
            <w:pPr>
              <w:pStyle w:val="OtherTableBody"/>
            </w:pPr>
            <w:r>
              <w:t>VULVA</w:t>
            </w:r>
          </w:p>
        </w:tc>
        <w:tc>
          <w:tcPr>
            <w:tcW w:w="4200" w:type="dxa"/>
          </w:tcPr>
          <w:p w14:paraId="357B1E72" w14:textId="77777777" w:rsidR="00B50050" w:rsidRDefault="00B50050" w:rsidP="0088127C">
            <w:pPr>
              <w:pStyle w:val="OtherTableBody"/>
            </w:pPr>
            <w:r>
              <w:t>Vulva</w:t>
            </w:r>
          </w:p>
        </w:tc>
      </w:tr>
      <w:tr w:rsidR="00B50050" w14:paraId="6B0403E1" w14:textId="77777777" w:rsidTr="00195548">
        <w:tc>
          <w:tcPr>
            <w:tcW w:w="600" w:type="dxa"/>
          </w:tcPr>
          <w:p w14:paraId="28A3456C" w14:textId="77777777" w:rsidR="00B50050" w:rsidRDefault="00B50050" w:rsidP="0088127C">
            <w:pPr>
              <w:pStyle w:val="OtherTableBody"/>
            </w:pPr>
          </w:p>
        </w:tc>
        <w:tc>
          <w:tcPr>
            <w:tcW w:w="600" w:type="dxa"/>
          </w:tcPr>
          <w:p w14:paraId="1AAB11AF" w14:textId="77777777" w:rsidR="00B50050" w:rsidRDefault="00B50050" w:rsidP="0088127C">
            <w:pPr>
              <w:pStyle w:val="OtherTableBody"/>
            </w:pPr>
            <w:r>
              <w:t>0550</w:t>
            </w:r>
          </w:p>
        </w:tc>
        <w:tc>
          <w:tcPr>
            <w:tcW w:w="2600" w:type="dxa"/>
          </w:tcPr>
          <w:p w14:paraId="2FD22B0F" w14:textId="77777777" w:rsidR="00B50050" w:rsidRDefault="00B50050" w:rsidP="0088127C">
            <w:pPr>
              <w:pStyle w:val="OtherTableBody"/>
            </w:pPr>
          </w:p>
        </w:tc>
        <w:tc>
          <w:tcPr>
            <w:tcW w:w="1400" w:type="dxa"/>
          </w:tcPr>
          <w:p w14:paraId="2CCAB90A" w14:textId="77777777" w:rsidR="00B50050" w:rsidRDefault="00B50050" w:rsidP="0088127C">
            <w:pPr>
              <w:pStyle w:val="OtherTableBody"/>
            </w:pPr>
            <w:r>
              <w:t>WBC</w:t>
            </w:r>
          </w:p>
        </w:tc>
        <w:tc>
          <w:tcPr>
            <w:tcW w:w="4200" w:type="dxa"/>
          </w:tcPr>
          <w:p w14:paraId="78297F42" w14:textId="77777777" w:rsidR="00B50050" w:rsidRDefault="00B50050" w:rsidP="0088127C">
            <w:pPr>
              <w:pStyle w:val="OtherTableBody"/>
            </w:pPr>
            <w:r>
              <w:t>Leukocytes</w:t>
            </w:r>
          </w:p>
        </w:tc>
      </w:tr>
      <w:tr w:rsidR="00B50050" w14:paraId="6F694638" w14:textId="77777777" w:rsidTr="00195548">
        <w:tc>
          <w:tcPr>
            <w:tcW w:w="600" w:type="dxa"/>
          </w:tcPr>
          <w:p w14:paraId="1415C727" w14:textId="77777777" w:rsidR="00B50050" w:rsidRDefault="00B50050" w:rsidP="0088127C">
            <w:pPr>
              <w:pStyle w:val="OtherTableBody"/>
            </w:pPr>
          </w:p>
        </w:tc>
        <w:tc>
          <w:tcPr>
            <w:tcW w:w="600" w:type="dxa"/>
          </w:tcPr>
          <w:p w14:paraId="2285D2C0" w14:textId="77777777" w:rsidR="00B50050" w:rsidRDefault="00B50050" w:rsidP="0088127C">
            <w:pPr>
              <w:pStyle w:val="OtherTableBody"/>
            </w:pPr>
            <w:r>
              <w:t>0550</w:t>
            </w:r>
          </w:p>
        </w:tc>
        <w:tc>
          <w:tcPr>
            <w:tcW w:w="2600" w:type="dxa"/>
          </w:tcPr>
          <w:p w14:paraId="02F2D058" w14:textId="77777777" w:rsidR="00B50050" w:rsidRDefault="00B50050" w:rsidP="0088127C">
            <w:pPr>
              <w:pStyle w:val="OtherTableBody"/>
            </w:pPr>
          </w:p>
        </w:tc>
        <w:tc>
          <w:tcPr>
            <w:tcW w:w="1400" w:type="dxa"/>
          </w:tcPr>
          <w:p w14:paraId="382F631C" w14:textId="77777777" w:rsidR="00B50050" w:rsidRDefault="00B50050" w:rsidP="0088127C">
            <w:pPr>
              <w:pStyle w:val="OtherTableBody"/>
            </w:pPr>
            <w:r>
              <w:t>WRIST</w:t>
            </w:r>
          </w:p>
        </w:tc>
        <w:tc>
          <w:tcPr>
            <w:tcW w:w="4200" w:type="dxa"/>
          </w:tcPr>
          <w:p w14:paraId="0CFA0A49" w14:textId="77777777" w:rsidR="00B50050" w:rsidRDefault="00B50050" w:rsidP="0088127C">
            <w:pPr>
              <w:pStyle w:val="OtherTableBody"/>
            </w:pPr>
            <w:r>
              <w:t>Wrist</w:t>
            </w:r>
          </w:p>
        </w:tc>
      </w:tr>
      <w:tr w:rsidR="00B50050" w14:paraId="1F5705DA" w14:textId="77777777" w:rsidTr="00195548">
        <w:tc>
          <w:tcPr>
            <w:tcW w:w="600" w:type="dxa"/>
          </w:tcPr>
          <w:p w14:paraId="34B7B8EC" w14:textId="77777777" w:rsidR="00B50050" w:rsidRDefault="00B50050" w:rsidP="0088127C">
            <w:pPr>
              <w:pStyle w:val="OtherTableBody"/>
            </w:pPr>
            <w:r>
              <w:t>undefined</w:t>
            </w:r>
          </w:p>
        </w:tc>
        <w:tc>
          <w:tcPr>
            <w:tcW w:w="600" w:type="dxa"/>
          </w:tcPr>
          <w:p w14:paraId="073E02D7" w14:textId="77777777" w:rsidR="00B50050" w:rsidRDefault="00B50050" w:rsidP="0088127C">
            <w:pPr>
              <w:pStyle w:val="OtherTableBody"/>
            </w:pPr>
          </w:p>
        </w:tc>
        <w:tc>
          <w:tcPr>
            <w:tcW w:w="2600" w:type="dxa"/>
          </w:tcPr>
          <w:p w14:paraId="70FFA20F" w14:textId="77777777" w:rsidR="00B50050" w:rsidRDefault="00B50050" w:rsidP="0088127C">
            <w:pPr>
              <w:pStyle w:val="OtherTableBody"/>
            </w:pPr>
            <w:r>
              <w:t>Authorization Referral Type (AUT-13)</w:t>
            </w:r>
          </w:p>
        </w:tc>
        <w:tc>
          <w:tcPr>
            <w:tcW w:w="1400" w:type="dxa"/>
          </w:tcPr>
          <w:p w14:paraId="19F8FCE2" w14:textId="77777777" w:rsidR="00B50050" w:rsidRDefault="00B50050" w:rsidP="0088127C">
            <w:pPr>
              <w:pStyle w:val="OtherTableBody"/>
            </w:pPr>
          </w:p>
        </w:tc>
        <w:tc>
          <w:tcPr>
            <w:tcW w:w="4200" w:type="dxa"/>
          </w:tcPr>
          <w:p w14:paraId="000A1F15" w14:textId="77777777" w:rsidR="00B50050" w:rsidRDefault="00B50050" w:rsidP="0088127C">
            <w:pPr>
              <w:pStyle w:val="OtherTableBody"/>
            </w:pPr>
          </w:p>
        </w:tc>
      </w:tr>
      <w:tr w:rsidR="00B50050" w14:paraId="0B77E62B" w14:textId="77777777" w:rsidTr="00195548">
        <w:tc>
          <w:tcPr>
            <w:tcW w:w="600" w:type="dxa"/>
          </w:tcPr>
          <w:p w14:paraId="68884FE4" w14:textId="77777777" w:rsidR="00B50050" w:rsidRDefault="00B50050" w:rsidP="0088127C">
            <w:pPr>
              <w:pStyle w:val="OtherTableBody"/>
            </w:pPr>
          </w:p>
        </w:tc>
        <w:tc>
          <w:tcPr>
            <w:tcW w:w="600" w:type="dxa"/>
          </w:tcPr>
          <w:p w14:paraId="506DC12F" w14:textId="77777777" w:rsidR="00B50050" w:rsidRDefault="00B50050" w:rsidP="0088127C">
            <w:pPr>
              <w:pStyle w:val="OtherTableBody"/>
            </w:pPr>
            <w:r>
              <w:t>0551</w:t>
            </w:r>
          </w:p>
        </w:tc>
        <w:tc>
          <w:tcPr>
            <w:tcW w:w="2600" w:type="dxa"/>
          </w:tcPr>
          <w:p w14:paraId="1D98FC5F" w14:textId="77777777" w:rsidR="00B50050" w:rsidRDefault="00B50050" w:rsidP="0088127C">
            <w:pPr>
              <w:pStyle w:val="OtherTableBody"/>
            </w:pPr>
          </w:p>
        </w:tc>
        <w:tc>
          <w:tcPr>
            <w:tcW w:w="1400" w:type="dxa"/>
          </w:tcPr>
          <w:p w14:paraId="11168941" w14:textId="77777777" w:rsidR="00B50050" w:rsidRDefault="00B50050" w:rsidP="0088127C">
            <w:pPr>
              <w:pStyle w:val="OtherTableBody"/>
            </w:pPr>
          </w:p>
        </w:tc>
        <w:tc>
          <w:tcPr>
            <w:tcW w:w="4200" w:type="dxa"/>
          </w:tcPr>
          <w:p w14:paraId="289C33B1" w14:textId="77777777" w:rsidR="00B50050" w:rsidRDefault="00B50050" w:rsidP="0088127C">
            <w:pPr>
              <w:pStyle w:val="OtherTableBody"/>
            </w:pPr>
          </w:p>
        </w:tc>
      </w:tr>
      <w:tr w:rsidR="00B50050" w14:paraId="2A4282A5" w14:textId="77777777" w:rsidTr="00195548">
        <w:tc>
          <w:tcPr>
            <w:tcW w:w="600" w:type="dxa"/>
          </w:tcPr>
          <w:p w14:paraId="11C5C36F" w14:textId="77777777" w:rsidR="00B50050" w:rsidRDefault="00B50050" w:rsidP="0088127C">
            <w:pPr>
              <w:pStyle w:val="OtherTableBody"/>
            </w:pPr>
            <w:r>
              <w:t>HL7</w:t>
            </w:r>
          </w:p>
        </w:tc>
        <w:tc>
          <w:tcPr>
            <w:tcW w:w="600" w:type="dxa"/>
          </w:tcPr>
          <w:p w14:paraId="6AE73B8F" w14:textId="77777777" w:rsidR="00B50050" w:rsidRDefault="00B50050" w:rsidP="0088127C">
            <w:pPr>
              <w:pStyle w:val="OtherTableBody"/>
            </w:pPr>
          </w:p>
        </w:tc>
        <w:tc>
          <w:tcPr>
            <w:tcW w:w="2600" w:type="dxa"/>
          </w:tcPr>
          <w:p w14:paraId="43E4CCAB" w14:textId="77777777" w:rsidR="00B50050" w:rsidRDefault="00B50050" w:rsidP="0088127C">
            <w:pPr>
              <w:pStyle w:val="OtherTableBody"/>
            </w:pPr>
            <w:r>
              <w:t>Advanced Beneficiary Notice Override Reason</w:t>
            </w:r>
          </w:p>
        </w:tc>
        <w:tc>
          <w:tcPr>
            <w:tcW w:w="1400" w:type="dxa"/>
          </w:tcPr>
          <w:p w14:paraId="3B8C8F5E" w14:textId="77777777" w:rsidR="00B50050" w:rsidRDefault="00B50050" w:rsidP="0088127C">
            <w:pPr>
              <w:pStyle w:val="OtherTableBody"/>
            </w:pPr>
          </w:p>
        </w:tc>
        <w:tc>
          <w:tcPr>
            <w:tcW w:w="4200" w:type="dxa"/>
          </w:tcPr>
          <w:p w14:paraId="1A64DB6C" w14:textId="77777777" w:rsidR="00B50050" w:rsidRDefault="00B50050" w:rsidP="0088127C">
            <w:pPr>
              <w:pStyle w:val="OtherTableBody"/>
            </w:pPr>
          </w:p>
        </w:tc>
      </w:tr>
      <w:tr w:rsidR="00B50050" w14:paraId="0C93A5EE" w14:textId="77777777" w:rsidTr="00195548">
        <w:tc>
          <w:tcPr>
            <w:tcW w:w="600" w:type="dxa"/>
          </w:tcPr>
          <w:p w14:paraId="549AC78F" w14:textId="77777777" w:rsidR="00B50050" w:rsidRDefault="00B50050" w:rsidP="0088127C">
            <w:pPr>
              <w:pStyle w:val="OtherTableBody"/>
            </w:pPr>
          </w:p>
        </w:tc>
        <w:tc>
          <w:tcPr>
            <w:tcW w:w="600" w:type="dxa"/>
          </w:tcPr>
          <w:p w14:paraId="50E6AE10" w14:textId="77777777" w:rsidR="00B50050" w:rsidRDefault="00B50050" w:rsidP="0088127C">
            <w:pPr>
              <w:pStyle w:val="OtherTableBody"/>
            </w:pPr>
            <w:r>
              <w:t>0552</w:t>
            </w:r>
          </w:p>
        </w:tc>
        <w:tc>
          <w:tcPr>
            <w:tcW w:w="2600" w:type="dxa"/>
          </w:tcPr>
          <w:p w14:paraId="3CB071FB" w14:textId="77777777" w:rsidR="00B50050" w:rsidRDefault="00B50050" w:rsidP="0088127C">
            <w:pPr>
              <w:pStyle w:val="OtherTableBody"/>
            </w:pPr>
          </w:p>
        </w:tc>
        <w:tc>
          <w:tcPr>
            <w:tcW w:w="1400" w:type="dxa"/>
          </w:tcPr>
          <w:p w14:paraId="58117FAD" w14:textId="77777777" w:rsidR="00B50050" w:rsidRDefault="00B50050" w:rsidP="0088127C">
            <w:pPr>
              <w:pStyle w:val="OtherTableBody"/>
            </w:pPr>
            <w:r>
              <w:t>...</w:t>
            </w:r>
          </w:p>
        </w:tc>
        <w:tc>
          <w:tcPr>
            <w:tcW w:w="4200" w:type="dxa"/>
          </w:tcPr>
          <w:p w14:paraId="325BF35B" w14:textId="77777777" w:rsidR="00B50050" w:rsidRDefault="00B50050" w:rsidP="0088127C">
            <w:pPr>
              <w:pStyle w:val="OtherTableBody"/>
            </w:pPr>
            <w:r>
              <w:t>No suggested values defined</w:t>
            </w:r>
          </w:p>
        </w:tc>
      </w:tr>
      <w:tr w:rsidR="00B50050" w14:paraId="337DCC13" w14:textId="77777777" w:rsidTr="00195548">
        <w:tc>
          <w:tcPr>
            <w:tcW w:w="600" w:type="dxa"/>
          </w:tcPr>
          <w:p w14:paraId="175153F6" w14:textId="77777777" w:rsidR="00B50050" w:rsidRDefault="00B50050" w:rsidP="0088127C">
            <w:pPr>
              <w:pStyle w:val="OtherTableBody"/>
            </w:pPr>
            <w:r>
              <w:t>User</w:t>
            </w:r>
          </w:p>
        </w:tc>
        <w:tc>
          <w:tcPr>
            <w:tcW w:w="600" w:type="dxa"/>
          </w:tcPr>
          <w:p w14:paraId="260EB632" w14:textId="77777777" w:rsidR="00B50050" w:rsidRDefault="00B50050" w:rsidP="0088127C">
            <w:pPr>
              <w:pStyle w:val="OtherTableBody"/>
            </w:pPr>
          </w:p>
        </w:tc>
        <w:tc>
          <w:tcPr>
            <w:tcW w:w="2600" w:type="dxa"/>
          </w:tcPr>
          <w:p w14:paraId="1D706DFD" w14:textId="77777777" w:rsidR="00B50050" w:rsidRDefault="00B50050" w:rsidP="0088127C">
            <w:pPr>
              <w:pStyle w:val="OtherTableBody"/>
            </w:pPr>
            <w:r>
              <w:t>Invoice Control Code</w:t>
            </w:r>
          </w:p>
        </w:tc>
        <w:tc>
          <w:tcPr>
            <w:tcW w:w="1400" w:type="dxa"/>
          </w:tcPr>
          <w:p w14:paraId="7D3843DF" w14:textId="77777777" w:rsidR="00B50050" w:rsidRDefault="00B50050" w:rsidP="0088127C">
            <w:pPr>
              <w:pStyle w:val="OtherTableBody"/>
            </w:pPr>
          </w:p>
        </w:tc>
        <w:tc>
          <w:tcPr>
            <w:tcW w:w="4200" w:type="dxa"/>
          </w:tcPr>
          <w:p w14:paraId="7290AE5B" w14:textId="77777777" w:rsidR="00B50050" w:rsidRDefault="00B50050" w:rsidP="0088127C">
            <w:pPr>
              <w:pStyle w:val="OtherTableBody"/>
            </w:pPr>
          </w:p>
        </w:tc>
      </w:tr>
      <w:tr w:rsidR="00B50050" w14:paraId="682D77EA" w14:textId="77777777" w:rsidTr="00195548">
        <w:tc>
          <w:tcPr>
            <w:tcW w:w="600" w:type="dxa"/>
          </w:tcPr>
          <w:p w14:paraId="7C0AC7D8" w14:textId="77777777" w:rsidR="00B50050" w:rsidRDefault="00B50050" w:rsidP="0088127C">
            <w:pPr>
              <w:pStyle w:val="OtherTableBody"/>
            </w:pPr>
          </w:p>
        </w:tc>
        <w:tc>
          <w:tcPr>
            <w:tcW w:w="600" w:type="dxa"/>
          </w:tcPr>
          <w:p w14:paraId="44A1AC98" w14:textId="77777777" w:rsidR="00B50050" w:rsidRDefault="00B50050" w:rsidP="0088127C">
            <w:pPr>
              <w:pStyle w:val="OtherTableBody"/>
            </w:pPr>
            <w:r>
              <w:t>0553</w:t>
            </w:r>
          </w:p>
        </w:tc>
        <w:tc>
          <w:tcPr>
            <w:tcW w:w="2600" w:type="dxa"/>
          </w:tcPr>
          <w:p w14:paraId="09671844" w14:textId="77777777" w:rsidR="00B50050" w:rsidRDefault="00B50050" w:rsidP="0088127C">
            <w:pPr>
              <w:pStyle w:val="OtherTableBody"/>
            </w:pPr>
          </w:p>
        </w:tc>
        <w:tc>
          <w:tcPr>
            <w:tcW w:w="1400" w:type="dxa"/>
          </w:tcPr>
          <w:p w14:paraId="531AA266" w14:textId="77777777" w:rsidR="00B50050" w:rsidRDefault="00B50050" w:rsidP="0088127C">
            <w:pPr>
              <w:pStyle w:val="OtherTableBody"/>
            </w:pPr>
            <w:r>
              <w:t>AA</w:t>
            </w:r>
          </w:p>
        </w:tc>
        <w:tc>
          <w:tcPr>
            <w:tcW w:w="4200" w:type="dxa"/>
          </w:tcPr>
          <w:p w14:paraId="3FD4F7A6" w14:textId="77777777" w:rsidR="00B50050" w:rsidRDefault="00B50050" w:rsidP="0088127C">
            <w:pPr>
              <w:pStyle w:val="OtherTableBody"/>
            </w:pPr>
            <w:r>
              <w:t>Authorization request for inpatient admission</w:t>
            </w:r>
          </w:p>
        </w:tc>
      </w:tr>
      <w:tr w:rsidR="00B50050" w14:paraId="69AA4E92" w14:textId="77777777" w:rsidTr="00195548">
        <w:tc>
          <w:tcPr>
            <w:tcW w:w="600" w:type="dxa"/>
          </w:tcPr>
          <w:p w14:paraId="335E3954" w14:textId="77777777" w:rsidR="00B50050" w:rsidRDefault="00B50050" w:rsidP="0088127C">
            <w:pPr>
              <w:pStyle w:val="OtherTableBody"/>
            </w:pPr>
          </w:p>
        </w:tc>
        <w:tc>
          <w:tcPr>
            <w:tcW w:w="600" w:type="dxa"/>
          </w:tcPr>
          <w:p w14:paraId="40CA25E1" w14:textId="77777777" w:rsidR="00B50050" w:rsidRDefault="00B50050" w:rsidP="0088127C">
            <w:pPr>
              <w:pStyle w:val="OtherTableBody"/>
            </w:pPr>
            <w:r>
              <w:t>0553</w:t>
            </w:r>
          </w:p>
        </w:tc>
        <w:tc>
          <w:tcPr>
            <w:tcW w:w="2600" w:type="dxa"/>
          </w:tcPr>
          <w:p w14:paraId="261C04D4" w14:textId="77777777" w:rsidR="00B50050" w:rsidRDefault="00B50050" w:rsidP="0088127C">
            <w:pPr>
              <w:pStyle w:val="OtherTableBody"/>
            </w:pPr>
          </w:p>
        </w:tc>
        <w:tc>
          <w:tcPr>
            <w:tcW w:w="1400" w:type="dxa"/>
          </w:tcPr>
          <w:p w14:paraId="1BF1F58F" w14:textId="77777777" w:rsidR="00B50050" w:rsidRDefault="00B50050" w:rsidP="0088127C">
            <w:pPr>
              <w:pStyle w:val="OtherTableBody"/>
            </w:pPr>
            <w:r>
              <w:t>AI</w:t>
            </w:r>
          </w:p>
        </w:tc>
        <w:tc>
          <w:tcPr>
            <w:tcW w:w="4200" w:type="dxa"/>
          </w:tcPr>
          <w:p w14:paraId="2C663FCC" w14:textId="77777777" w:rsidR="00B50050" w:rsidRDefault="00B50050" w:rsidP="0088127C">
            <w:pPr>
              <w:pStyle w:val="OtherTableBody"/>
            </w:pPr>
            <w:r>
              <w:t>Combined Authorization and Adjudication request</w:t>
            </w:r>
          </w:p>
        </w:tc>
      </w:tr>
      <w:tr w:rsidR="00B50050" w14:paraId="1E716D35" w14:textId="77777777" w:rsidTr="00195548">
        <w:tc>
          <w:tcPr>
            <w:tcW w:w="600" w:type="dxa"/>
          </w:tcPr>
          <w:p w14:paraId="45953299" w14:textId="77777777" w:rsidR="00B50050" w:rsidRDefault="00B50050" w:rsidP="0088127C">
            <w:pPr>
              <w:pStyle w:val="OtherTableBody"/>
            </w:pPr>
          </w:p>
        </w:tc>
        <w:tc>
          <w:tcPr>
            <w:tcW w:w="600" w:type="dxa"/>
          </w:tcPr>
          <w:p w14:paraId="07C2DF38" w14:textId="77777777" w:rsidR="00B50050" w:rsidRDefault="00B50050" w:rsidP="0088127C">
            <w:pPr>
              <w:pStyle w:val="OtherTableBody"/>
            </w:pPr>
            <w:r>
              <w:t>0553</w:t>
            </w:r>
          </w:p>
        </w:tc>
        <w:tc>
          <w:tcPr>
            <w:tcW w:w="2600" w:type="dxa"/>
          </w:tcPr>
          <w:p w14:paraId="59FA0D55" w14:textId="77777777" w:rsidR="00B50050" w:rsidRDefault="00B50050" w:rsidP="0088127C">
            <w:pPr>
              <w:pStyle w:val="OtherTableBody"/>
            </w:pPr>
          </w:p>
        </w:tc>
        <w:tc>
          <w:tcPr>
            <w:tcW w:w="1400" w:type="dxa"/>
          </w:tcPr>
          <w:p w14:paraId="68DE533D" w14:textId="77777777" w:rsidR="00B50050" w:rsidRDefault="00B50050" w:rsidP="0088127C">
            <w:pPr>
              <w:pStyle w:val="OtherTableBody"/>
            </w:pPr>
            <w:r>
              <w:t>CA</w:t>
            </w:r>
          </w:p>
        </w:tc>
        <w:tc>
          <w:tcPr>
            <w:tcW w:w="4200" w:type="dxa"/>
          </w:tcPr>
          <w:p w14:paraId="342C3170" w14:textId="77777777" w:rsidR="00B50050" w:rsidRDefault="00B50050" w:rsidP="0088127C">
            <w:pPr>
              <w:pStyle w:val="OtherTableBody"/>
            </w:pPr>
            <w:r>
              <w:t>Cancel Authorization request</w:t>
            </w:r>
          </w:p>
        </w:tc>
      </w:tr>
      <w:tr w:rsidR="00B50050" w14:paraId="31C674B2" w14:textId="77777777" w:rsidTr="00195548">
        <w:tc>
          <w:tcPr>
            <w:tcW w:w="600" w:type="dxa"/>
          </w:tcPr>
          <w:p w14:paraId="007743BA" w14:textId="77777777" w:rsidR="00B50050" w:rsidRDefault="00B50050" w:rsidP="0088127C">
            <w:pPr>
              <w:pStyle w:val="OtherTableBody"/>
            </w:pPr>
          </w:p>
        </w:tc>
        <w:tc>
          <w:tcPr>
            <w:tcW w:w="600" w:type="dxa"/>
          </w:tcPr>
          <w:p w14:paraId="7A6DF642" w14:textId="77777777" w:rsidR="00B50050" w:rsidRDefault="00B50050" w:rsidP="0088127C">
            <w:pPr>
              <w:pStyle w:val="OtherTableBody"/>
            </w:pPr>
            <w:r>
              <w:t>0553</w:t>
            </w:r>
          </w:p>
        </w:tc>
        <w:tc>
          <w:tcPr>
            <w:tcW w:w="2600" w:type="dxa"/>
          </w:tcPr>
          <w:p w14:paraId="678D2AF3" w14:textId="77777777" w:rsidR="00B50050" w:rsidRDefault="00B50050" w:rsidP="0088127C">
            <w:pPr>
              <w:pStyle w:val="OtherTableBody"/>
            </w:pPr>
          </w:p>
        </w:tc>
        <w:tc>
          <w:tcPr>
            <w:tcW w:w="1400" w:type="dxa"/>
          </w:tcPr>
          <w:p w14:paraId="2DB5A417" w14:textId="77777777" w:rsidR="00B50050" w:rsidRDefault="00B50050" w:rsidP="0088127C">
            <w:pPr>
              <w:pStyle w:val="OtherTableBody"/>
            </w:pPr>
            <w:r>
              <w:t>CG</w:t>
            </w:r>
          </w:p>
        </w:tc>
        <w:tc>
          <w:tcPr>
            <w:tcW w:w="4200" w:type="dxa"/>
          </w:tcPr>
          <w:p w14:paraId="2C64CAD7" w14:textId="77777777" w:rsidR="00B50050" w:rsidRDefault="00B50050" w:rsidP="0088127C">
            <w:pPr>
              <w:pStyle w:val="OtherTableBody"/>
            </w:pPr>
            <w:r>
              <w:t>Cancel Invoice Product/Service Group</w:t>
            </w:r>
          </w:p>
        </w:tc>
      </w:tr>
      <w:tr w:rsidR="00B50050" w14:paraId="067F5035" w14:textId="77777777" w:rsidTr="00195548">
        <w:tc>
          <w:tcPr>
            <w:tcW w:w="600" w:type="dxa"/>
          </w:tcPr>
          <w:p w14:paraId="25779B4B" w14:textId="77777777" w:rsidR="00B50050" w:rsidRDefault="00B50050" w:rsidP="0088127C">
            <w:pPr>
              <w:pStyle w:val="OtherTableBody"/>
            </w:pPr>
          </w:p>
        </w:tc>
        <w:tc>
          <w:tcPr>
            <w:tcW w:w="600" w:type="dxa"/>
          </w:tcPr>
          <w:p w14:paraId="788D62C9" w14:textId="77777777" w:rsidR="00B50050" w:rsidRDefault="00B50050" w:rsidP="0088127C">
            <w:pPr>
              <w:pStyle w:val="OtherTableBody"/>
            </w:pPr>
            <w:r>
              <w:t>0553</w:t>
            </w:r>
          </w:p>
        </w:tc>
        <w:tc>
          <w:tcPr>
            <w:tcW w:w="2600" w:type="dxa"/>
          </w:tcPr>
          <w:p w14:paraId="6313B15A" w14:textId="77777777" w:rsidR="00B50050" w:rsidRDefault="00B50050" w:rsidP="0088127C">
            <w:pPr>
              <w:pStyle w:val="OtherTableBody"/>
            </w:pPr>
          </w:p>
        </w:tc>
        <w:tc>
          <w:tcPr>
            <w:tcW w:w="1400" w:type="dxa"/>
          </w:tcPr>
          <w:p w14:paraId="0587BF1D" w14:textId="77777777" w:rsidR="00B50050" w:rsidRDefault="00B50050" w:rsidP="0088127C">
            <w:pPr>
              <w:pStyle w:val="OtherTableBody"/>
            </w:pPr>
            <w:r>
              <w:t>CL</w:t>
            </w:r>
          </w:p>
        </w:tc>
        <w:tc>
          <w:tcPr>
            <w:tcW w:w="4200" w:type="dxa"/>
          </w:tcPr>
          <w:p w14:paraId="43BB60D9" w14:textId="77777777" w:rsidR="00B50050" w:rsidRDefault="00B50050" w:rsidP="0088127C">
            <w:pPr>
              <w:pStyle w:val="OtherTableBody"/>
            </w:pPr>
            <w:r>
              <w:t>Cancel Invoice Product/Service Line Item</w:t>
            </w:r>
          </w:p>
        </w:tc>
      </w:tr>
      <w:tr w:rsidR="00B50050" w14:paraId="517F8B2F" w14:textId="77777777" w:rsidTr="00195548">
        <w:tc>
          <w:tcPr>
            <w:tcW w:w="600" w:type="dxa"/>
          </w:tcPr>
          <w:p w14:paraId="5D34BFE4" w14:textId="77777777" w:rsidR="00B50050" w:rsidRDefault="00B50050" w:rsidP="0088127C">
            <w:pPr>
              <w:pStyle w:val="OtherTableBody"/>
            </w:pPr>
          </w:p>
        </w:tc>
        <w:tc>
          <w:tcPr>
            <w:tcW w:w="600" w:type="dxa"/>
          </w:tcPr>
          <w:p w14:paraId="4BB28856" w14:textId="77777777" w:rsidR="00B50050" w:rsidRDefault="00B50050" w:rsidP="0088127C">
            <w:pPr>
              <w:pStyle w:val="OtherTableBody"/>
            </w:pPr>
            <w:r>
              <w:t>0553</w:t>
            </w:r>
          </w:p>
        </w:tc>
        <w:tc>
          <w:tcPr>
            <w:tcW w:w="2600" w:type="dxa"/>
          </w:tcPr>
          <w:p w14:paraId="1B252469" w14:textId="77777777" w:rsidR="00B50050" w:rsidRDefault="00B50050" w:rsidP="0088127C">
            <w:pPr>
              <w:pStyle w:val="OtherTableBody"/>
            </w:pPr>
          </w:p>
        </w:tc>
        <w:tc>
          <w:tcPr>
            <w:tcW w:w="1400" w:type="dxa"/>
          </w:tcPr>
          <w:p w14:paraId="7AF28976" w14:textId="77777777" w:rsidR="00B50050" w:rsidRDefault="00B50050" w:rsidP="0088127C">
            <w:pPr>
              <w:pStyle w:val="OtherTableBody"/>
            </w:pPr>
            <w:r>
              <w:t>CN</w:t>
            </w:r>
          </w:p>
        </w:tc>
        <w:tc>
          <w:tcPr>
            <w:tcW w:w="4200" w:type="dxa"/>
          </w:tcPr>
          <w:p w14:paraId="45907259" w14:textId="77777777" w:rsidR="00B50050" w:rsidRDefault="00B50050" w:rsidP="0088127C">
            <w:pPr>
              <w:pStyle w:val="OtherTableBody"/>
            </w:pPr>
            <w:r>
              <w:t>Cancel Invoice</w:t>
            </w:r>
          </w:p>
        </w:tc>
      </w:tr>
      <w:tr w:rsidR="00B50050" w14:paraId="4F32B7A7" w14:textId="77777777" w:rsidTr="00195548">
        <w:tc>
          <w:tcPr>
            <w:tcW w:w="600" w:type="dxa"/>
          </w:tcPr>
          <w:p w14:paraId="250B7586" w14:textId="77777777" w:rsidR="00B50050" w:rsidRDefault="00B50050" w:rsidP="0088127C">
            <w:pPr>
              <w:pStyle w:val="OtherTableBody"/>
            </w:pPr>
          </w:p>
        </w:tc>
        <w:tc>
          <w:tcPr>
            <w:tcW w:w="600" w:type="dxa"/>
          </w:tcPr>
          <w:p w14:paraId="43A85B4A" w14:textId="77777777" w:rsidR="00B50050" w:rsidRDefault="00B50050" w:rsidP="0088127C">
            <w:pPr>
              <w:pStyle w:val="OtherTableBody"/>
            </w:pPr>
            <w:r>
              <w:t>0553</w:t>
            </w:r>
          </w:p>
        </w:tc>
        <w:tc>
          <w:tcPr>
            <w:tcW w:w="2600" w:type="dxa"/>
          </w:tcPr>
          <w:p w14:paraId="2CC2F5E8" w14:textId="77777777" w:rsidR="00B50050" w:rsidRDefault="00B50050" w:rsidP="0088127C">
            <w:pPr>
              <w:pStyle w:val="OtherTableBody"/>
            </w:pPr>
          </w:p>
        </w:tc>
        <w:tc>
          <w:tcPr>
            <w:tcW w:w="1400" w:type="dxa"/>
          </w:tcPr>
          <w:p w14:paraId="4E609ED2" w14:textId="77777777" w:rsidR="00B50050" w:rsidRDefault="00B50050" w:rsidP="0088127C">
            <w:pPr>
              <w:pStyle w:val="OtherTableBody"/>
            </w:pPr>
            <w:r>
              <w:t>CP</w:t>
            </w:r>
          </w:p>
        </w:tc>
        <w:tc>
          <w:tcPr>
            <w:tcW w:w="4200" w:type="dxa"/>
          </w:tcPr>
          <w:p w14:paraId="6BB9BA73" w14:textId="77777777" w:rsidR="00B50050" w:rsidRDefault="00B50050" w:rsidP="0088127C">
            <w:pPr>
              <w:pStyle w:val="OtherTableBody"/>
            </w:pPr>
            <w:r>
              <w:t>Copy of Invoice</w:t>
            </w:r>
          </w:p>
        </w:tc>
      </w:tr>
      <w:tr w:rsidR="00B50050" w14:paraId="38CAAAA3" w14:textId="77777777" w:rsidTr="00195548">
        <w:tc>
          <w:tcPr>
            <w:tcW w:w="600" w:type="dxa"/>
          </w:tcPr>
          <w:p w14:paraId="67BC4E78" w14:textId="77777777" w:rsidR="00B50050" w:rsidRDefault="00B50050" w:rsidP="0088127C">
            <w:pPr>
              <w:pStyle w:val="OtherTableBody"/>
            </w:pPr>
          </w:p>
        </w:tc>
        <w:tc>
          <w:tcPr>
            <w:tcW w:w="600" w:type="dxa"/>
          </w:tcPr>
          <w:p w14:paraId="3E1B3267" w14:textId="77777777" w:rsidR="00B50050" w:rsidRDefault="00B50050" w:rsidP="0088127C">
            <w:pPr>
              <w:pStyle w:val="OtherTableBody"/>
            </w:pPr>
            <w:r>
              <w:t>0553</w:t>
            </w:r>
          </w:p>
        </w:tc>
        <w:tc>
          <w:tcPr>
            <w:tcW w:w="2600" w:type="dxa"/>
          </w:tcPr>
          <w:p w14:paraId="346966F8" w14:textId="77777777" w:rsidR="00B50050" w:rsidRDefault="00B50050" w:rsidP="0088127C">
            <w:pPr>
              <w:pStyle w:val="OtherTableBody"/>
            </w:pPr>
          </w:p>
        </w:tc>
        <w:tc>
          <w:tcPr>
            <w:tcW w:w="1400" w:type="dxa"/>
          </w:tcPr>
          <w:p w14:paraId="4AA011DC" w14:textId="77777777" w:rsidR="00B50050" w:rsidRDefault="00B50050" w:rsidP="0088127C">
            <w:pPr>
              <w:pStyle w:val="OtherTableBody"/>
            </w:pPr>
            <w:r>
              <w:t>CQ</w:t>
            </w:r>
          </w:p>
        </w:tc>
        <w:tc>
          <w:tcPr>
            <w:tcW w:w="4200" w:type="dxa"/>
          </w:tcPr>
          <w:p w14:paraId="79D9EF9F" w14:textId="77777777" w:rsidR="00B50050" w:rsidRDefault="00B50050" w:rsidP="0088127C">
            <w:pPr>
              <w:pStyle w:val="OtherTableBody"/>
            </w:pPr>
            <w:r>
              <w:t>Coverage Register Query</w:t>
            </w:r>
          </w:p>
        </w:tc>
      </w:tr>
      <w:tr w:rsidR="00B50050" w14:paraId="0091CDF0" w14:textId="77777777" w:rsidTr="00195548">
        <w:tc>
          <w:tcPr>
            <w:tcW w:w="600" w:type="dxa"/>
          </w:tcPr>
          <w:p w14:paraId="5200FD11" w14:textId="77777777" w:rsidR="00B50050" w:rsidRDefault="00B50050" w:rsidP="0088127C">
            <w:pPr>
              <w:pStyle w:val="OtherTableBody"/>
            </w:pPr>
          </w:p>
        </w:tc>
        <w:tc>
          <w:tcPr>
            <w:tcW w:w="600" w:type="dxa"/>
          </w:tcPr>
          <w:p w14:paraId="0AF94474" w14:textId="77777777" w:rsidR="00B50050" w:rsidRDefault="00B50050" w:rsidP="0088127C">
            <w:pPr>
              <w:pStyle w:val="OtherTableBody"/>
            </w:pPr>
            <w:r>
              <w:t>0553</w:t>
            </w:r>
          </w:p>
        </w:tc>
        <w:tc>
          <w:tcPr>
            <w:tcW w:w="2600" w:type="dxa"/>
          </w:tcPr>
          <w:p w14:paraId="17C3D05D" w14:textId="77777777" w:rsidR="00B50050" w:rsidRDefault="00B50050" w:rsidP="0088127C">
            <w:pPr>
              <w:pStyle w:val="OtherTableBody"/>
            </w:pPr>
          </w:p>
        </w:tc>
        <w:tc>
          <w:tcPr>
            <w:tcW w:w="1400" w:type="dxa"/>
          </w:tcPr>
          <w:p w14:paraId="4E1D386E" w14:textId="77777777" w:rsidR="00B50050" w:rsidRDefault="00B50050" w:rsidP="0088127C">
            <w:pPr>
              <w:pStyle w:val="OtherTableBody"/>
            </w:pPr>
            <w:r>
              <w:t>EA</w:t>
            </w:r>
          </w:p>
        </w:tc>
        <w:tc>
          <w:tcPr>
            <w:tcW w:w="4200" w:type="dxa"/>
          </w:tcPr>
          <w:p w14:paraId="520ABA16" w14:textId="77777777" w:rsidR="00B50050" w:rsidRDefault="00B50050" w:rsidP="0088127C">
            <w:pPr>
              <w:pStyle w:val="OtherTableBody"/>
            </w:pPr>
            <w:r>
              <w:t>Authorization request for inpatient stay extension</w:t>
            </w:r>
          </w:p>
        </w:tc>
      </w:tr>
      <w:tr w:rsidR="00B50050" w14:paraId="2DE5B8D7" w14:textId="77777777" w:rsidTr="00195548">
        <w:tc>
          <w:tcPr>
            <w:tcW w:w="600" w:type="dxa"/>
          </w:tcPr>
          <w:p w14:paraId="749631E6" w14:textId="77777777" w:rsidR="00B50050" w:rsidRDefault="00B50050" w:rsidP="0088127C">
            <w:pPr>
              <w:pStyle w:val="OtherTableBody"/>
            </w:pPr>
          </w:p>
        </w:tc>
        <w:tc>
          <w:tcPr>
            <w:tcW w:w="600" w:type="dxa"/>
          </w:tcPr>
          <w:p w14:paraId="410529DC" w14:textId="77777777" w:rsidR="00B50050" w:rsidRDefault="00B50050" w:rsidP="0088127C">
            <w:pPr>
              <w:pStyle w:val="OtherTableBody"/>
            </w:pPr>
            <w:r>
              <w:t>0553</w:t>
            </w:r>
          </w:p>
        </w:tc>
        <w:tc>
          <w:tcPr>
            <w:tcW w:w="2600" w:type="dxa"/>
          </w:tcPr>
          <w:p w14:paraId="7E23B21D" w14:textId="77777777" w:rsidR="00B50050" w:rsidRDefault="00B50050" w:rsidP="0088127C">
            <w:pPr>
              <w:pStyle w:val="OtherTableBody"/>
            </w:pPr>
          </w:p>
        </w:tc>
        <w:tc>
          <w:tcPr>
            <w:tcW w:w="1400" w:type="dxa"/>
          </w:tcPr>
          <w:p w14:paraId="3A74F088" w14:textId="77777777" w:rsidR="00B50050" w:rsidRDefault="00B50050" w:rsidP="0088127C">
            <w:pPr>
              <w:pStyle w:val="OtherTableBody"/>
            </w:pPr>
            <w:r>
              <w:t>OA</w:t>
            </w:r>
          </w:p>
        </w:tc>
        <w:tc>
          <w:tcPr>
            <w:tcW w:w="4200" w:type="dxa"/>
          </w:tcPr>
          <w:p w14:paraId="333C5DC2" w14:textId="77777777" w:rsidR="00B50050" w:rsidRDefault="00B50050" w:rsidP="0088127C">
            <w:pPr>
              <w:pStyle w:val="OtherTableBody"/>
            </w:pPr>
            <w:r>
              <w:t>Original Authorization</w:t>
            </w:r>
          </w:p>
        </w:tc>
      </w:tr>
      <w:tr w:rsidR="00B50050" w14:paraId="2277D46B" w14:textId="77777777" w:rsidTr="00195548">
        <w:tc>
          <w:tcPr>
            <w:tcW w:w="600" w:type="dxa"/>
          </w:tcPr>
          <w:p w14:paraId="60F0D005" w14:textId="77777777" w:rsidR="00B50050" w:rsidRDefault="00B50050" w:rsidP="0088127C">
            <w:pPr>
              <w:pStyle w:val="OtherTableBody"/>
            </w:pPr>
          </w:p>
        </w:tc>
        <w:tc>
          <w:tcPr>
            <w:tcW w:w="600" w:type="dxa"/>
          </w:tcPr>
          <w:p w14:paraId="11692756" w14:textId="77777777" w:rsidR="00B50050" w:rsidRDefault="00B50050" w:rsidP="0088127C">
            <w:pPr>
              <w:pStyle w:val="OtherTableBody"/>
            </w:pPr>
            <w:r>
              <w:t>0553</w:t>
            </w:r>
          </w:p>
        </w:tc>
        <w:tc>
          <w:tcPr>
            <w:tcW w:w="2600" w:type="dxa"/>
          </w:tcPr>
          <w:p w14:paraId="0A16C7B7" w14:textId="77777777" w:rsidR="00B50050" w:rsidRDefault="00B50050" w:rsidP="0088127C">
            <w:pPr>
              <w:pStyle w:val="OtherTableBody"/>
            </w:pPr>
          </w:p>
        </w:tc>
        <w:tc>
          <w:tcPr>
            <w:tcW w:w="1400" w:type="dxa"/>
          </w:tcPr>
          <w:p w14:paraId="26F8772C" w14:textId="77777777" w:rsidR="00B50050" w:rsidRDefault="00B50050" w:rsidP="0088127C">
            <w:pPr>
              <w:pStyle w:val="OtherTableBody"/>
            </w:pPr>
            <w:r>
              <w:t>OR</w:t>
            </w:r>
          </w:p>
        </w:tc>
        <w:tc>
          <w:tcPr>
            <w:tcW w:w="4200" w:type="dxa"/>
          </w:tcPr>
          <w:p w14:paraId="25009599" w14:textId="77777777" w:rsidR="00B50050" w:rsidRDefault="00B50050" w:rsidP="0088127C">
            <w:pPr>
              <w:pStyle w:val="OtherTableBody"/>
            </w:pPr>
            <w:r>
              <w:t>Original Invoice</w:t>
            </w:r>
          </w:p>
        </w:tc>
      </w:tr>
      <w:tr w:rsidR="00B50050" w14:paraId="561E7B71" w14:textId="77777777" w:rsidTr="00195548">
        <w:tc>
          <w:tcPr>
            <w:tcW w:w="600" w:type="dxa"/>
          </w:tcPr>
          <w:p w14:paraId="6A1CCB6F" w14:textId="77777777" w:rsidR="00B50050" w:rsidRDefault="00B50050" w:rsidP="0088127C">
            <w:pPr>
              <w:pStyle w:val="OtherTableBody"/>
            </w:pPr>
          </w:p>
        </w:tc>
        <w:tc>
          <w:tcPr>
            <w:tcW w:w="600" w:type="dxa"/>
          </w:tcPr>
          <w:p w14:paraId="6DB554DC" w14:textId="77777777" w:rsidR="00B50050" w:rsidRDefault="00B50050" w:rsidP="0088127C">
            <w:pPr>
              <w:pStyle w:val="OtherTableBody"/>
            </w:pPr>
            <w:r>
              <w:t>0553</w:t>
            </w:r>
          </w:p>
        </w:tc>
        <w:tc>
          <w:tcPr>
            <w:tcW w:w="2600" w:type="dxa"/>
          </w:tcPr>
          <w:p w14:paraId="60857F92" w14:textId="77777777" w:rsidR="00B50050" w:rsidRDefault="00B50050" w:rsidP="0088127C">
            <w:pPr>
              <w:pStyle w:val="OtherTableBody"/>
            </w:pPr>
          </w:p>
        </w:tc>
        <w:tc>
          <w:tcPr>
            <w:tcW w:w="1400" w:type="dxa"/>
          </w:tcPr>
          <w:p w14:paraId="7C7BE36B" w14:textId="77777777" w:rsidR="00B50050" w:rsidRDefault="00B50050" w:rsidP="0088127C">
            <w:pPr>
              <w:pStyle w:val="OtherTableBody"/>
            </w:pPr>
            <w:r>
              <w:t>PA</w:t>
            </w:r>
          </w:p>
        </w:tc>
        <w:tc>
          <w:tcPr>
            <w:tcW w:w="4200" w:type="dxa"/>
          </w:tcPr>
          <w:p w14:paraId="37D088D7" w14:textId="77777777" w:rsidR="00B50050" w:rsidRDefault="00B50050" w:rsidP="0088127C">
            <w:pPr>
              <w:pStyle w:val="OtherTableBody"/>
            </w:pPr>
            <w:r>
              <w:t>Pre-Authorization</w:t>
            </w:r>
          </w:p>
        </w:tc>
      </w:tr>
      <w:tr w:rsidR="00B50050" w14:paraId="283D73D7" w14:textId="77777777" w:rsidTr="00195548">
        <w:tc>
          <w:tcPr>
            <w:tcW w:w="600" w:type="dxa"/>
          </w:tcPr>
          <w:p w14:paraId="6A7287FF" w14:textId="77777777" w:rsidR="00B50050" w:rsidRDefault="00B50050" w:rsidP="0088127C">
            <w:pPr>
              <w:pStyle w:val="OtherTableBody"/>
            </w:pPr>
          </w:p>
        </w:tc>
        <w:tc>
          <w:tcPr>
            <w:tcW w:w="600" w:type="dxa"/>
          </w:tcPr>
          <w:p w14:paraId="46D83BB2" w14:textId="77777777" w:rsidR="00B50050" w:rsidRDefault="00B50050" w:rsidP="0088127C">
            <w:pPr>
              <w:pStyle w:val="OtherTableBody"/>
            </w:pPr>
            <w:r>
              <w:t>0553</w:t>
            </w:r>
          </w:p>
        </w:tc>
        <w:tc>
          <w:tcPr>
            <w:tcW w:w="2600" w:type="dxa"/>
          </w:tcPr>
          <w:p w14:paraId="7076F161" w14:textId="77777777" w:rsidR="00B50050" w:rsidRDefault="00B50050" w:rsidP="0088127C">
            <w:pPr>
              <w:pStyle w:val="OtherTableBody"/>
            </w:pPr>
          </w:p>
        </w:tc>
        <w:tc>
          <w:tcPr>
            <w:tcW w:w="1400" w:type="dxa"/>
          </w:tcPr>
          <w:p w14:paraId="1E170EA7" w14:textId="77777777" w:rsidR="00B50050" w:rsidRDefault="00B50050" w:rsidP="0088127C">
            <w:pPr>
              <w:pStyle w:val="OtherTableBody"/>
            </w:pPr>
            <w:r>
              <w:t>PD</w:t>
            </w:r>
          </w:p>
        </w:tc>
        <w:tc>
          <w:tcPr>
            <w:tcW w:w="4200" w:type="dxa"/>
          </w:tcPr>
          <w:p w14:paraId="7599CC3F" w14:textId="77777777" w:rsidR="00B50050" w:rsidRDefault="00B50050" w:rsidP="0088127C">
            <w:pPr>
              <w:pStyle w:val="OtherTableBody"/>
            </w:pPr>
            <w:r>
              <w:t>Pre-Determination Invoice</w:t>
            </w:r>
          </w:p>
        </w:tc>
      </w:tr>
      <w:tr w:rsidR="00B50050" w14:paraId="362D7B25" w14:textId="77777777" w:rsidTr="00195548">
        <w:tc>
          <w:tcPr>
            <w:tcW w:w="600" w:type="dxa"/>
          </w:tcPr>
          <w:p w14:paraId="5891C8C2" w14:textId="77777777" w:rsidR="00B50050" w:rsidRDefault="00B50050" w:rsidP="0088127C">
            <w:pPr>
              <w:pStyle w:val="OtherTableBody"/>
            </w:pPr>
          </w:p>
        </w:tc>
        <w:tc>
          <w:tcPr>
            <w:tcW w:w="600" w:type="dxa"/>
          </w:tcPr>
          <w:p w14:paraId="6BCFA985" w14:textId="77777777" w:rsidR="00B50050" w:rsidRDefault="00B50050" w:rsidP="0088127C">
            <w:pPr>
              <w:pStyle w:val="OtherTableBody"/>
            </w:pPr>
            <w:r>
              <w:t>0553</w:t>
            </w:r>
          </w:p>
        </w:tc>
        <w:tc>
          <w:tcPr>
            <w:tcW w:w="2600" w:type="dxa"/>
          </w:tcPr>
          <w:p w14:paraId="18A73480" w14:textId="77777777" w:rsidR="00B50050" w:rsidRDefault="00B50050" w:rsidP="0088127C">
            <w:pPr>
              <w:pStyle w:val="OtherTableBody"/>
            </w:pPr>
          </w:p>
        </w:tc>
        <w:tc>
          <w:tcPr>
            <w:tcW w:w="1400" w:type="dxa"/>
          </w:tcPr>
          <w:p w14:paraId="6195DC9A" w14:textId="77777777" w:rsidR="00B50050" w:rsidRDefault="00B50050" w:rsidP="0088127C">
            <w:pPr>
              <w:pStyle w:val="OtherTableBody"/>
            </w:pPr>
            <w:r>
              <w:t>RA</w:t>
            </w:r>
          </w:p>
        </w:tc>
        <w:tc>
          <w:tcPr>
            <w:tcW w:w="4200" w:type="dxa"/>
          </w:tcPr>
          <w:p w14:paraId="4D3CF26F" w14:textId="77777777" w:rsidR="00B50050" w:rsidRDefault="00B50050" w:rsidP="0088127C">
            <w:pPr>
              <w:pStyle w:val="OtherTableBody"/>
            </w:pPr>
            <w:r>
              <w:t>Re-Assessment</w:t>
            </w:r>
          </w:p>
        </w:tc>
      </w:tr>
      <w:tr w:rsidR="00B50050" w14:paraId="03C84D99" w14:textId="77777777" w:rsidTr="00195548">
        <w:tc>
          <w:tcPr>
            <w:tcW w:w="600" w:type="dxa"/>
          </w:tcPr>
          <w:p w14:paraId="09DA06B9" w14:textId="77777777" w:rsidR="00B50050" w:rsidRDefault="00B50050" w:rsidP="0088127C">
            <w:pPr>
              <w:pStyle w:val="OtherTableBody"/>
            </w:pPr>
          </w:p>
        </w:tc>
        <w:tc>
          <w:tcPr>
            <w:tcW w:w="600" w:type="dxa"/>
          </w:tcPr>
          <w:p w14:paraId="0C40973D" w14:textId="77777777" w:rsidR="00B50050" w:rsidRDefault="00B50050" w:rsidP="0088127C">
            <w:pPr>
              <w:pStyle w:val="OtherTableBody"/>
            </w:pPr>
            <w:r>
              <w:t>0553</w:t>
            </w:r>
          </w:p>
        </w:tc>
        <w:tc>
          <w:tcPr>
            <w:tcW w:w="2600" w:type="dxa"/>
          </w:tcPr>
          <w:p w14:paraId="24F6C332" w14:textId="77777777" w:rsidR="00B50050" w:rsidRDefault="00B50050" w:rsidP="0088127C">
            <w:pPr>
              <w:pStyle w:val="OtherTableBody"/>
            </w:pPr>
          </w:p>
        </w:tc>
        <w:tc>
          <w:tcPr>
            <w:tcW w:w="1400" w:type="dxa"/>
          </w:tcPr>
          <w:p w14:paraId="29AB2C4F" w14:textId="77777777" w:rsidR="00B50050" w:rsidRDefault="00B50050" w:rsidP="0088127C">
            <w:pPr>
              <w:pStyle w:val="OtherTableBody"/>
            </w:pPr>
            <w:r>
              <w:t>RC</w:t>
            </w:r>
          </w:p>
        </w:tc>
        <w:tc>
          <w:tcPr>
            <w:tcW w:w="4200" w:type="dxa"/>
          </w:tcPr>
          <w:p w14:paraId="26CF8FB1" w14:textId="77777777" w:rsidR="00B50050" w:rsidRDefault="00B50050" w:rsidP="0088127C">
            <w:pPr>
              <w:pStyle w:val="OtherTableBody"/>
            </w:pPr>
            <w:r>
              <w:t>Referral Pre-Authorization</w:t>
            </w:r>
          </w:p>
        </w:tc>
      </w:tr>
      <w:tr w:rsidR="00B50050" w14:paraId="1BA4DB55" w14:textId="77777777" w:rsidTr="00195548">
        <w:tc>
          <w:tcPr>
            <w:tcW w:w="600" w:type="dxa"/>
          </w:tcPr>
          <w:p w14:paraId="3655A752" w14:textId="77777777" w:rsidR="00B50050" w:rsidRDefault="00B50050" w:rsidP="0088127C">
            <w:pPr>
              <w:pStyle w:val="OtherTableBody"/>
            </w:pPr>
          </w:p>
        </w:tc>
        <w:tc>
          <w:tcPr>
            <w:tcW w:w="600" w:type="dxa"/>
          </w:tcPr>
          <w:p w14:paraId="0F00CC3C" w14:textId="77777777" w:rsidR="00B50050" w:rsidRDefault="00B50050" w:rsidP="0088127C">
            <w:pPr>
              <w:pStyle w:val="OtherTableBody"/>
            </w:pPr>
            <w:r>
              <w:t>0553</w:t>
            </w:r>
          </w:p>
        </w:tc>
        <w:tc>
          <w:tcPr>
            <w:tcW w:w="2600" w:type="dxa"/>
          </w:tcPr>
          <w:p w14:paraId="2CA7CC4D" w14:textId="77777777" w:rsidR="00B50050" w:rsidRDefault="00B50050" w:rsidP="0088127C">
            <w:pPr>
              <w:pStyle w:val="OtherTableBody"/>
            </w:pPr>
          </w:p>
        </w:tc>
        <w:tc>
          <w:tcPr>
            <w:tcW w:w="1400" w:type="dxa"/>
          </w:tcPr>
          <w:p w14:paraId="3C5569C9" w14:textId="77777777" w:rsidR="00B50050" w:rsidRDefault="00B50050" w:rsidP="0088127C">
            <w:pPr>
              <w:pStyle w:val="OtherTableBody"/>
            </w:pPr>
            <w:r>
              <w:t>RU</w:t>
            </w:r>
          </w:p>
        </w:tc>
        <w:tc>
          <w:tcPr>
            <w:tcW w:w="4200" w:type="dxa"/>
          </w:tcPr>
          <w:p w14:paraId="33C80642" w14:textId="77777777" w:rsidR="00B50050" w:rsidRDefault="00B50050" w:rsidP="0088127C">
            <w:pPr>
              <w:pStyle w:val="OtherTableBody"/>
            </w:pPr>
            <w:r>
              <w:t>Referral authorization</w:t>
            </w:r>
          </w:p>
        </w:tc>
      </w:tr>
      <w:tr w:rsidR="00B50050" w14:paraId="2847BDAD" w14:textId="77777777" w:rsidTr="00195548">
        <w:tc>
          <w:tcPr>
            <w:tcW w:w="600" w:type="dxa"/>
          </w:tcPr>
          <w:p w14:paraId="1E7F1F0D" w14:textId="77777777" w:rsidR="00B50050" w:rsidRDefault="00B50050" w:rsidP="0088127C">
            <w:pPr>
              <w:pStyle w:val="OtherTableBody"/>
            </w:pPr>
          </w:p>
        </w:tc>
        <w:tc>
          <w:tcPr>
            <w:tcW w:w="600" w:type="dxa"/>
          </w:tcPr>
          <w:p w14:paraId="0DD70107" w14:textId="77777777" w:rsidR="00B50050" w:rsidRDefault="00B50050" w:rsidP="0088127C">
            <w:pPr>
              <w:pStyle w:val="OtherTableBody"/>
            </w:pPr>
            <w:r>
              <w:t>0553</w:t>
            </w:r>
          </w:p>
        </w:tc>
        <w:tc>
          <w:tcPr>
            <w:tcW w:w="2600" w:type="dxa"/>
          </w:tcPr>
          <w:p w14:paraId="0C4F3214" w14:textId="77777777" w:rsidR="00B50050" w:rsidRDefault="00B50050" w:rsidP="0088127C">
            <w:pPr>
              <w:pStyle w:val="OtherTableBody"/>
            </w:pPr>
          </w:p>
        </w:tc>
        <w:tc>
          <w:tcPr>
            <w:tcW w:w="1400" w:type="dxa"/>
          </w:tcPr>
          <w:p w14:paraId="5540D626" w14:textId="77777777" w:rsidR="00B50050" w:rsidRDefault="00B50050" w:rsidP="0088127C">
            <w:pPr>
              <w:pStyle w:val="OtherTableBody"/>
            </w:pPr>
            <w:r>
              <w:t>SA</w:t>
            </w:r>
          </w:p>
        </w:tc>
        <w:tc>
          <w:tcPr>
            <w:tcW w:w="4200" w:type="dxa"/>
          </w:tcPr>
          <w:p w14:paraId="33644214" w14:textId="77777777" w:rsidR="00B50050" w:rsidRDefault="00B50050" w:rsidP="0088127C">
            <w:pPr>
              <w:pStyle w:val="OtherTableBody"/>
            </w:pPr>
            <w:r>
              <w:t>Special Authorization</w:t>
            </w:r>
          </w:p>
        </w:tc>
      </w:tr>
      <w:tr w:rsidR="00B50050" w14:paraId="2634E9B6" w14:textId="77777777" w:rsidTr="00195548">
        <w:tc>
          <w:tcPr>
            <w:tcW w:w="600" w:type="dxa"/>
          </w:tcPr>
          <w:p w14:paraId="63446977" w14:textId="77777777" w:rsidR="00B50050" w:rsidRDefault="00B50050" w:rsidP="0088127C">
            <w:pPr>
              <w:pStyle w:val="OtherTableBody"/>
            </w:pPr>
            <w:r>
              <w:t>User</w:t>
            </w:r>
          </w:p>
        </w:tc>
        <w:tc>
          <w:tcPr>
            <w:tcW w:w="600" w:type="dxa"/>
          </w:tcPr>
          <w:p w14:paraId="528EEF58" w14:textId="77777777" w:rsidR="00B50050" w:rsidRDefault="00B50050" w:rsidP="0088127C">
            <w:pPr>
              <w:pStyle w:val="OtherTableBody"/>
            </w:pPr>
          </w:p>
        </w:tc>
        <w:tc>
          <w:tcPr>
            <w:tcW w:w="2600" w:type="dxa"/>
          </w:tcPr>
          <w:p w14:paraId="5080D923" w14:textId="77777777" w:rsidR="00B50050" w:rsidRDefault="00B50050" w:rsidP="0088127C">
            <w:pPr>
              <w:pStyle w:val="OtherTableBody"/>
            </w:pPr>
            <w:r>
              <w:t>Invoice Reason Codes</w:t>
            </w:r>
          </w:p>
        </w:tc>
        <w:tc>
          <w:tcPr>
            <w:tcW w:w="1400" w:type="dxa"/>
          </w:tcPr>
          <w:p w14:paraId="7A16E934" w14:textId="77777777" w:rsidR="00B50050" w:rsidRDefault="00B50050" w:rsidP="0088127C">
            <w:pPr>
              <w:pStyle w:val="OtherTableBody"/>
            </w:pPr>
          </w:p>
        </w:tc>
        <w:tc>
          <w:tcPr>
            <w:tcW w:w="4200" w:type="dxa"/>
          </w:tcPr>
          <w:p w14:paraId="5BFD79C2" w14:textId="77777777" w:rsidR="00B50050" w:rsidRDefault="00B50050" w:rsidP="0088127C">
            <w:pPr>
              <w:pStyle w:val="OtherTableBody"/>
            </w:pPr>
          </w:p>
        </w:tc>
      </w:tr>
      <w:tr w:rsidR="00B50050" w14:paraId="5237EA74" w14:textId="77777777" w:rsidTr="00195548">
        <w:tc>
          <w:tcPr>
            <w:tcW w:w="600" w:type="dxa"/>
          </w:tcPr>
          <w:p w14:paraId="56F6A39D" w14:textId="77777777" w:rsidR="00B50050" w:rsidRDefault="00B50050" w:rsidP="0088127C">
            <w:pPr>
              <w:pStyle w:val="OtherTableBody"/>
            </w:pPr>
          </w:p>
        </w:tc>
        <w:tc>
          <w:tcPr>
            <w:tcW w:w="600" w:type="dxa"/>
          </w:tcPr>
          <w:p w14:paraId="4EEF963A" w14:textId="77777777" w:rsidR="00B50050" w:rsidRDefault="00B50050" w:rsidP="0088127C">
            <w:pPr>
              <w:pStyle w:val="OtherTableBody"/>
            </w:pPr>
            <w:r>
              <w:t>0554</w:t>
            </w:r>
          </w:p>
        </w:tc>
        <w:tc>
          <w:tcPr>
            <w:tcW w:w="2600" w:type="dxa"/>
          </w:tcPr>
          <w:p w14:paraId="586300E4" w14:textId="77777777" w:rsidR="00B50050" w:rsidRDefault="00B50050" w:rsidP="0088127C">
            <w:pPr>
              <w:pStyle w:val="OtherTableBody"/>
            </w:pPr>
          </w:p>
        </w:tc>
        <w:tc>
          <w:tcPr>
            <w:tcW w:w="1400" w:type="dxa"/>
          </w:tcPr>
          <w:p w14:paraId="69261227" w14:textId="77777777" w:rsidR="00B50050" w:rsidRDefault="00B50050" w:rsidP="0088127C">
            <w:pPr>
              <w:pStyle w:val="OtherTableBody"/>
            </w:pPr>
            <w:r>
              <w:t>LATE</w:t>
            </w:r>
          </w:p>
        </w:tc>
        <w:tc>
          <w:tcPr>
            <w:tcW w:w="4200" w:type="dxa"/>
          </w:tcPr>
          <w:p w14:paraId="74934E83" w14:textId="77777777" w:rsidR="00B50050" w:rsidRDefault="00B50050" w:rsidP="0088127C">
            <w:pPr>
              <w:pStyle w:val="OtherTableBody"/>
            </w:pPr>
            <w:r>
              <w:t>Late Invoice</w:t>
            </w:r>
          </w:p>
        </w:tc>
      </w:tr>
      <w:tr w:rsidR="00B50050" w14:paraId="610ED27B" w14:textId="77777777" w:rsidTr="00195548">
        <w:tc>
          <w:tcPr>
            <w:tcW w:w="600" w:type="dxa"/>
          </w:tcPr>
          <w:p w14:paraId="462A4F83" w14:textId="77777777" w:rsidR="00B50050" w:rsidRDefault="00B50050" w:rsidP="0088127C">
            <w:pPr>
              <w:pStyle w:val="OtherTableBody"/>
            </w:pPr>
          </w:p>
        </w:tc>
        <w:tc>
          <w:tcPr>
            <w:tcW w:w="600" w:type="dxa"/>
          </w:tcPr>
          <w:p w14:paraId="60393997" w14:textId="77777777" w:rsidR="00B50050" w:rsidRDefault="00B50050" w:rsidP="0088127C">
            <w:pPr>
              <w:pStyle w:val="OtherTableBody"/>
            </w:pPr>
            <w:r>
              <w:t>0554</w:t>
            </w:r>
          </w:p>
        </w:tc>
        <w:tc>
          <w:tcPr>
            <w:tcW w:w="2600" w:type="dxa"/>
          </w:tcPr>
          <w:p w14:paraId="0E63505E" w14:textId="77777777" w:rsidR="00B50050" w:rsidRDefault="00B50050" w:rsidP="0088127C">
            <w:pPr>
              <w:pStyle w:val="OtherTableBody"/>
            </w:pPr>
          </w:p>
        </w:tc>
        <w:tc>
          <w:tcPr>
            <w:tcW w:w="1400" w:type="dxa"/>
          </w:tcPr>
          <w:p w14:paraId="130ED8F4" w14:textId="77777777" w:rsidR="00B50050" w:rsidRDefault="00B50050" w:rsidP="0088127C">
            <w:pPr>
              <w:pStyle w:val="OtherTableBody"/>
            </w:pPr>
            <w:r>
              <w:t>NORM</w:t>
            </w:r>
          </w:p>
        </w:tc>
        <w:tc>
          <w:tcPr>
            <w:tcW w:w="4200" w:type="dxa"/>
          </w:tcPr>
          <w:p w14:paraId="3BA5C1F6" w14:textId="77777777" w:rsidR="00B50050" w:rsidRDefault="00B50050" w:rsidP="0088127C">
            <w:pPr>
              <w:pStyle w:val="OtherTableBody"/>
            </w:pPr>
            <w:r>
              <w:t>Normal submission</w:t>
            </w:r>
          </w:p>
        </w:tc>
      </w:tr>
      <w:tr w:rsidR="00B50050" w14:paraId="0DA2F7C3" w14:textId="77777777" w:rsidTr="00195548">
        <w:tc>
          <w:tcPr>
            <w:tcW w:w="600" w:type="dxa"/>
          </w:tcPr>
          <w:p w14:paraId="10ADA9E7" w14:textId="77777777" w:rsidR="00B50050" w:rsidRDefault="00B50050" w:rsidP="0088127C">
            <w:pPr>
              <w:pStyle w:val="OtherTableBody"/>
            </w:pPr>
          </w:p>
        </w:tc>
        <w:tc>
          <w:tcPr>
            <w:tcW w:w="600" w:type="dxa"/>
          </w:tcPr>
          <w:p w14:paraId="715BC800" w14:textId="77777777" w:rsidR="00B50050" w:rsidRDefault="00B50050" w:rsidP="0088127C">
            <w:pPr>
              <w:pStyle w:val="OtherTableBody"/>
            </w:pPr>
            <w:r>
              <w:t>0554</w:t>
            </w:r>
          </w:p>
        </w:tc>
        <w:tc>
          <w:tcPr>
            <w:tcW w:w="2600" w:type="dxa"/>
          </w:tcPr>
          <w:p w14:paraId="691493F8" w14:textId="77777777" w:rsidR="00B50050" w:rsidRDefault="00B50050" w:rsidP="0088127C">
            <w:pPr>
              <w:pStyle w:val="OtherTableBody"/>
            </w:pPr>
          </w:p>
        </w:tc>
        <w:tc>
          <w:tcPr>
            <w:tcW w:w="1400" w:type="dxa"/>
          </w:tcPr>
          <w:p w14:paraId="557D878E" w14:textId="77777777" w:rsidR="00B50050" w:rsidRDefault="00B50050" w:rsidP="0088127C">
            <w:pPr>
              <w:pStyle w:val="OtherTableBody"/>
            </w:pPr>
            <w:r>
              <w:t>SUB</w:t>
            </w:r>
          </w:p>
        </w:tc>
        <w:tc>
          <w:tcPr>
            <w:tcW w:w="4200" w:type="dxa"/>
          </w:tcPr>
          <w:p w14:paraId="4BC63318" w14:textId="77777777" w:rsidR="00B50050" w:rsidRDefault="00B50050" w:rsidP="0088127C">
            <w:pPr>
              <w:pStyle w:val="OtherTableBody"/>
            </w:pPr>
            <w:r>
              <w:t>Subscriber coverage problem</w:t>
            </w:r>
          </w:p>
        </w:tc>
      </w:tr>
      <w:tr w:rsidR="00B50050" w14:paraId="004CDDD1" w14:textId="77777777" w:rsidTr="00195548">
        <w:tc>
          <w:tcPr>
            <w:tcW w:w="600" w:type="dxa"/>
          </w:tcPr>
          <w:p w14:paraId="4007B7BA" w14:textId="77777777" w:rsidR="00B50050" w:rsidRDefault="00B50050" w:rsidP="0088127C">
            <w:pPr>
              <w:pStyle w:val="OtherTableBody"/>
            </w:pPr>
            <w:r>
              <w:t>User</w:t>
            </w:r>
          </w:p>
        </w:tc>
        <w:tc>
          <w:tcPr>
            <w:tcW w:w="600" w:type="dxa"/>
          </w:tcPr>
          <w:p w14:paraId="032023C7" w14:textId="77777777" w:rsidR="00B50050" w:rsidRDefault="00B50050" w:rsidP="0088127C">
            <w:pPr>
              <w:pStyle w:val="OtherTableBody"/>
            </w:pPr>
          </w:p>
        </w:tc>
        <w:tc>
          <w:tcPr>
            <w:tcW w:w="2600" w:type="dxa"/>
          </w:tcPr>
          <w:p w14:paraId="03094E88" w14:textId="77777777" w:rsidR="00B50050" w:rsidRDefault="00B50050" w:rsidP="0088127C">
            <w:pPr>
              <w:pStyle w:val="OtherTableBody"/>
            </w:pPr>
            <w:r>
              <w:t>Invoice Type</w:t>
            </w:r>
          </w:p>
        </w:tc>
        <w:tc>
          <w:tcPr>
            <w:tcW w:w="1400" w:type="dxa"/>
          </w:tcPr>
          <w:p w14:paraId="17166498" w14:textId="77777777" w:rsidR="00B50050" w:rsidRDefault="00B50050" w:rsidP="0088127C">
            <w:pPr>
              <w:pStyle w:val="OtherTableBody"/>
            </w:pPr>
          </w:p>
        </w:tc>
        <w:tc>
          <w:tcPr>
            <w:tcW w:w="4200" w:type="dxa"/>
          </w:tcPr>
          <w:p w14:paraId="511DD3A2" w14:textId="77777777" w:rsidR="00B50050" w:rsidRDefault="00B50050" w:rsidP="0088127C">
            <w:pPr>
              <w:pStyle w:val="OtherTableBody"/>
            </w:pPr>
          </w:p>
        </w:tc>
      </w:tr>
      <w:tr w:rsidR="00B50050" w14:paraId="7B588C56" w14:textId="77777777" w:rsidTr="00195548">
        <w:tc>
          <w:tcPr>
            <w:tcW w:w="600" w:type="dxa"/>
          </w:tcPr>
          <w:p w14:paraId="1FE654C6" w14:textId="77777777" w:rsidR="00B50050" w:rsidRDefault="00B50050" w:rsidP="0088127C">
            <w:pPr>
              <w:pStyle w:val="OtherTableBody"/>
            </w:pPr>
          </w:p>
        </w:tc>
        <w:tc>
          <w:tcPr>
            <w:tcW w:w="600" w:type="dxa"/>
          </w:tcPr>
          <w:p w14:paraId="624EEC19" w14:textId="77777777" w:rsidR="00B50050" w:rsidRDefault="00B50050" w:rsidP="0088127C">
            <w:pPr>
              <w:pStyle w:val="OtherTableBody"/>
            </w:pPr>
            <w:r>
              <w:t>0555</w:t>
            </w:r>
          </w:p>
        </w:tc>
        <w:tc>
          <w:tcPr>
            <w:tcW w:w="2600" w:type="dxa"/>
          </w:tcPr>
          <w:p w14:paraId="08C45DD7" w14:textId="77777777" w:rsidR="00B50050" w:rsidRDefault="00B50050" w:rsidP="0088127C">
            <w:pPr>
              <w:pStyle w:val="OtherTableBody"/>
            </w:pPr>
          </w:p>
        </w:tc>
        <w:tc>
          <w:tcPr>
            <w:tcW w:w="1400" w:type="dxa"/>
          </w:tcPr>
          <w:p w14:paraId="7050C404" w14:textId="77777777" w:rsidR="00B50050" w:rsidRDefault="00B50050" w:rsidP="0088127C">
            <w:pPr>
              <w:pStyle w:val="OtherTableBody"/>
            </w:pPr>
            <w:r>
              <w:t>BK</w:t>
            </w:r>
          </w:p>
        </w:tc>
        <w:tc>
          <w:tcPr>
            <w:tcW w:w="4200" w:type="dxa"/>
          </w:tcPr>
          <w:p w14:paraId="657CAF28" w14:textId="77777777" w:rsidR="00B50050" w:rsidRDefault="00B50050" w:rsidP="0088127C">
            <w:pPr>
              <w:pStyle w:val="OtherTableBody"/>
            </w:pPr>
            <w:r>
              <w:t>Block</w:t>
            </w:r>
          </w:p>
        </w:tc>
      </w:tr>
      <w:tr w:rsidR="00B50050" w14:paraId="00895AE1" w14:textId="77777777" w:rsidTr="00195548">
        <w:tc>
          <w:tcPr>
            <w:tcW w:w="600" w:type="dxa"/>
          </w:tcPr>
          <w:p w14:paraId="0F0CB449" w14:textId="77777777" w:rsidR="00B50050" w:rsidRDefault="00B50050" w:rsidP="0088127C">
            <w:pPr>
              <w:pStyle w:val="OtherTableBody"/>
            </w:pPr>
          </w:p>
        </w:tc>
        <w:tc>
          <w:tcPr>
            <w:tcW w:w="600" w:type="dxa"/>
          </w:tcPr>
          <w:p w14:paraId="756CFD81" w14:textId="77777777" w:rsidR="00B50050" w:rsidRDefault="00B50050" w:rsidP="0088127C">
            <w:pPr>
              <w:pStyle w:val="OtherTableBody"/>
            </w:pPr>
            <w:r>
              <w:t>0555</w:t>
            </w:r>
          </w:p>
        </w:tc>
        <w:tc>
          <w:tcPr>
            <w:tcW w:w="2600" w:type="dxa"/>
          </w:tcPr>
          <w:p w14:paraId="71462569" w14:textId="77777777" w:rsidR="00B50050" w:rsidRDefault="00B50050" w:rsidP="0088127C">
            <w:pPr>
              <w:pStyle w:val="OtherTableBody"/>
            </w:pPr>
          </w:p>
        </w:tc>
        <w:tc>
          <w:tcPr>
            <w:tcW w:w="1400" w:type="dxa"/>
          </w:tcPr>
          <w:p w14:paraId="2B162E8C" w14:textId="77777777" w:rsidR="00B50050" w:rsidRDefault="00B50050" w:rsidP="0088127C">
            <w:pPr>
              <w:pStyle w:val="OtherTableBody"/>
            </w:pPr>
            <w:r>
              <w:t>FN</w:t>
            </w:r>
          </w:p>
        </w:tc>
        <w:tc>
          <w:tcPr>
            <w:tcW w:w="4200" w:type="dxa"/>
          </w:tcPr>
          <w:p w14:paraId="0D047F03" w14:textId="77777777" w:rsidR="00B50050" w:rsidRDefault="00B50050" w:rsidP="0088127C">
            <w:pPr>
              <w:pStyle w:val="OtherTableBody"/>
            </w:pPr>
            <w:r>
              <w:t>Final</w:t>
            </w:r>
          </w:p>
        </w:tc>
      </w:tr>
      <w:tr w:rsidR="00B50050" w14:paraId="0A74CE29" w14:textId="77777777" w:rsidTr="00195548">
        <w:tc>
          <w:tcPr>
            <w:tcW w:w="600" w:type="dxa"/>
          </w:tcPr>
          <w:p w14:paraId="3070137A" w14:textId="77777777" w:rsidR="00B50050" w:rsidRDefault="00B50050" w:rsidP="0088127C">
            <w:pPr>
              <w:pStyle w:val="OtherTableBody"/>
            </w:pPr>
          </w:p>
        </w:tc>
        <w:tc>
          <w:tcPr>
            <w:tcW w:w="600" w:type="dxa"/>
          </w:tcPr>
          <w:p w14:paraId="56A7E977" w14:textId="77777777" w:rsidR="00B50050" w:rsidRDefault="00B50050" w:rsidP="0088127C">
            <w:pPr>
              <w:pStyle w:val="OtherTableBody"/>
            </w:pPr>
            <w:r>
              <w:t>0555</w:t>
            </w:r>
          </w:p>
        </w:tc>
        <w:tc>
          <w:tcPr>
            <w:tcW w:w="2600" w:type="dxa"/>
          </w:tcPr>
          <w:p w14:paraId="02B45DC7" w14:textId="77777777" w:rsidR="00B50050" w:rsidRDefault="00B50050" w:rsidP="0088127C">
            <w:pPr>
              <w:pStyle w:val="OtherTableBody"/>
            </w:pPr>
          </w:p>
        </w:tc>
        <w:tc>
          <w:tcPr>
            <w:tcW w:w="1400" w:type="dxa"/>
          </w:tcPr>
          <w:p w14:paraId="5C7E4780" w14:textId="77777777" w:rsidR="00B50050" w:rsidRDefault="00B50050" w:rsidP="0088127C">
            <w:pPr>
              <w:pStyle w:val="OtherTableBody"/>
            </w:pPr>
            <w:r>
              <w:t>FS</w:t>
            </w:r>
          </w:p>
        </w:tc>
        <w:tc>
          <w:tcPr>
            <w:tcW w:w="4200" w:type="dxa"/>
          </w:tcPr>
          <w:p w14:paraId="7389D9C8" w14:textId="77777777" w:rsidR="00B50050" w:rsidRDefault="00B50050" w:rsidP="0088127C">
            <w:pPr>
              <w:pStyle w:val="OtherTableBody"/>
            </w:pPr>
            <w:r>
              <w:t>Fee for Service</w:t>
            </w:r>
          </w:p>
        </w:tc>
      </w:tr>
      <w:tr w:rsidR="00B50050" w14:paraId="10832642" w14:textId="77777777" w:rsidTr="00195548">
        <w:tc>
          <w:tcPr>
            <w:tcW w:w="600" w:type="dxa"/>
          </w:tcPr>
          <w:p w14:paraId="3E15C227" w14:textId="77777777" w:rsidR="00B50050" w:rsidRDefault="00B50050" w:rsidP="0088127C">
            <w:pPr>
              <w:pStyle w:val="OtherTableBody"/>
            </w:pPr>
          </w:p>
        </w:tc>
        <w:tc>
          <w:tcPr>
            <w:tcW w:w="600" w:type="dxa"/>
          </w:tcPr>
          <w:p w14:paraId="63C6220A" w14:textId="77777777" w:rsidR="00B50050" w:rsidRDefault="00B50050" w:rsidP="0088127C">
            <w:pPr>
              <w:pStyle w:val="OtherTableBody"/>
            </w:pPr>
            <w:r>
              <w:t>0555</w:t>
            </w:r>
          </w:p>
        </w:tc>
        <w:tc>
          <w:tcPr>
            <w:tcW w:w="2600" w:type="dxa"/>
          </w:tcPr>
          <w:p w14:paraId="4314CB99" w14:textId="77777777" w:rsidR="00B50050" w:rsidRDefault="00B50050" w:rsidP="0088127C">
            <w:pPr>
              <w:pStyle w:val="OtherTableBody"/>
            </w:pPr>
          </w:p>
        </w:tc>
        <w:tc>
          <w:tcPr>
            <w:tcW w:w="1400" w:type="dxa"/>
          </w:tcPr>
          <w:p w14:paraId="0FD390FD" w14:textId="77777777" w:rsidR="00B50050" w:rsidRDefault="00B50050" w:rsidP="0088127C">
            <w:pPr>
              <w:pStyle w:val="OtherTableBody"/>
            </w:pPr>
            <w:r>
              <w:t>GP</w:t>
            </w:r>
          </w:p>
        </w:tc>
        <w:tc>
          <w:tcPr>
            <w:tcW w:w="4200" w:type="dxa"/>
          </w:tcPr>
          <w:p w14:paraId="426DFCAC" w14:textId="77777777" w:rsidR="00B50050" w:rsidRDefault="00B50050" w:rsidP="0088127C">
            <w:pPr>
              <w:pStyle w:val="OtherTableBody"/>
            </w:pPr>
            <w:r>
              <w:t>Group</w:t>
            </w:r>
          </w:p>
        </w:tc>
      </w:tr>
      <w:tr w:rsidR="00B50050" w14:paraId="047A69BC" w14:textId="77777777" w:rsidTr="00195548">
        <w:tc>
          <w:tcPr>
            <w:tcW w:w="600" w:type="dxa"/>
          </w:tcPr>
          <w:p w14:paraId="125F684D" w14:textId="77777777" w:rsidR="00B50050" w:rsidRDefault="00B50050" w:rsidP="0088127C">
            <w:pPr>
              <w:pStyle w:val="OtherTableBody"/>
            </w:pPr>
          </w:p>
        </w:tc>
        <w:tc>
          <w:tcPr>
            <w:tcW w:w="600" w:type="dxa"/>
          </w:tcPr>
          <w:p w14:paraId="71311FE5" w14:textId="77777777" w:rsidR="00B50050" w:rsidRDefault="00B50050" w:rsidP="0088127C">
            <w:pPr>
              <w:pStyle w:val="OtherTableBody"/>
            </w:pPr>
            <w:r>
              <w:t>0555</w:t>
            </w:r>
          </w:p>
        </w:tc>
        <w:tc>
          <w:tcPr>
            <w:tcW w:w="2600" w:type="dxa"/>
          </w:tcPr>
          <w:p w14:paraId="04A190CD" w14:textId="77777777" w:rsidR="00B50050" w:rsidRDefault="00B50050" w:rsidP="0088127C">
            <w:pPr>
              <w:pStyle w:val="OtherTableBody"/>
            </w:pPr>
          </w:p>
        </w:tc>
        <w:tc>
          <w:tcPr>
            <w:tcW w:w="1400" w:type="dxa"/>
          </w:tcPr>
          <w:p w14:paraId="453CBEA5" w14:textId="77777777" w:rsidR="00B50050" w:rsidRDefault="00B50050" w:rsidP="0088127C">
            <w:pPr>
              <w:pStyle w:val="OtherTableBody"/>
            </w:pPr>
            <w:r>
              <w:t>IN</w:t>
            </w:r>
          </w:p>
        </w:tc>
        <w:tc>
          <w:tcPr>
            <w:tcW w:w="4200" w:type="dxa"/>
          </w:tcPr>
          <w:p w14:paraId="466AA64B" w14:textId="77777777" w:rsidR="00B50050" w:rsidRDefault="00B50050" w:rsidP="0088127C">
            <w:pPr>
              <w:pStyle w:val="OtherTableBody"/>
            </w:pPr>
            <w:r>
              <w:t>Information Only</w:t>
            </w:r>
          </w:p>
        </w:tc>
      </w:tr>
      <w:tr w:rsidR="00B50050" w14:paraId="695D50F8" w14:textId="77777777" w:rsidTr="00195548">
        <w:tc>
          <w:tcPr>
            <w:tcW w:w="600" w:type="dxa"/>
          </w:tcPr>
          <w:p w14:paraId="673706A5" w14:textId="77777777" w:rsidR="00B50050" w:rsidRDefault="00B50050" w:rsidP="0088127C">
            <w:pPr>
              <w:pStyle w:val="OtherTableBody"/>
            </w:pPr>
          </w:p>
        </w:tc>
        <w:tc>
          <w:tcPr>
            <w:tcW w:w="600" w:type="dxa"/>
          </w:tcPr>
          <w:p w14:paraId="4506CE5E" w14:textId="77777777" w:rsidR="00B50050" w:rsidRDefault="00B50050" w:rsidP="0088127C">
            <w:pPr>
              <w:pStyle w:val="OtherTableBody"/>
            </w:pPr>
            <w:r>
              <w:t>0555</w:t>
            </w:r>
          </w:p>
        </w:tc>
        <w:tc>
          <w:tcPr>
            <w:tcW w:w="2600" w:type="dxa"/>
          </w:tcPr>
          <w:p w14:paraId="3127D19A" w14:textId="77777777" w:rsidR="00B50050" w:rsidRDefault="00B50050" w:rsidP="0088127C">
            <w:pPr>
              <w:pStyle w:val="OtherTableBody"/>
            </w:pPr>
          </w:p>
        </w:tc>
        <w:tc>
          <w:tcPr>
            <w:tcW w:w="1400" w:type="dxa"/>
          </w:tcPr>
          <w:p w14:paraId="5FA0D889" w14:textId="77777777" w:rsidR="00B50050" w:rsidRDefault="00B50050" w:rsidP="0088127C">
            <w:pPr>
              <w:pStyle w:val="OtherTableBody"/>
            </w:pPr>
            <w:r>
              <w:t>NP</w:t>
            </w:r>
          </w:p>
        </w:tc>
        <w:tc>
          <w:tcPr>
            <w:tcW w:w="4200" w:type="dxa"/>
          </w:tcPr>
          <w:p w14:paraId="389FE692" w14:textId="77777777" w:rsidR="00B50050" w:rsidRDefault="00B50050" w:rsidP="0088127C">
            <w:pPr>
              <w:pStyle w:val="OtherTableBody"/>
            </w:pPr>
            <w:r>
              <w:t>Non Patient</w:t>
            </w:r>
          </w:p>
        </w:tc>
      </w:tr>
      <w:tr w:rsidR="00B50050" w14:paraId="56CC06E6" w14:textId="77777777" w:rsidTr="00195548">
        <w:tc>
          <w:tcPr>
            <w:tcW w:w="600" w:type="dxa"/>
          </w:tcPr>
          <w:p w14:paraId="3BF82372" w14:textId="77777777" w:rsidR="00B50050" w:rsidRDefault="00B50050" w:rsidP="0088127C">
            <w:pPr>
              <w:pStyle w:val="OtherTableBody"/>
            </w:pPr>
          </w:p>
        </w:tc>
        <w:tc>
          <w:tcPr>
            <w:tcW w:w="600" w:type="dxa"/>
          </w:tcPr>
          <w:p w14:paraId="39748EBA" w14:textId="77777777" w:rsidR="00B50050" w:rsidRDefault="00B50050" w:rsidP="0088127C">
            <w:pPr>
              <w:pStyle w:val="OtherTableBody"/>
            </w:pPr>
            <w:r>
              <w:t>0555</w:t>
            </w:r>
          </w:p>
        </w:tc>
        <w:tc>
          <w:tcPr>
            <w:tcW w:w="2600" w:type="dxa"/>
          </w:tcPr>
          <w:p w14:paraId="479445E5" w14:textId="77777777" w:rsidR="00B50050" w:rsidRDefault="00B50050" w:rsidP="0088127C">
            <w:pPr>
              <w:pStyle w:val="OtherTableBody"/>
            </w:pPr>
          </w:p>
        </w:tc>
        <w:tc>
          <w:tcPr>
            <w:tcW w:w="1400" w:type="dxa"/>
          </w:tcPr>
          <w:p w14:paraId="1E4A313E" w14:textId="77777777" w:rsidR="00B50050" w:rsidRDefault="00B50050" w:rsidP="0088127C">
            <w:pPr>
              <w:pStyle w:val="OtherTableBody"/>
            </w:pPr>
            <w:r>
              <w:t>PA</w:t>
            </w:r>
          </w:p>
        </w:tc>
        <w:tc>
          <w:tcPr>
            <w:tcW w:w="4200" w:type="dxa"/>
          </w:tcPr>
          <w:p w14:paraId="1F4FE334" w14:textId="77777777" w:rsidR="00B50050" w:rsidRDefault="00B50050" w:rsidP="0088127C">
            <w:pPr>
              <w:pStyle w:val="OtherTableBody"/>
            </w:pPr>
            <w:r>
              <w:t>Partial</w:t>
            </w:r>
          </w:p>
        </w:tc>
      </w:tr>
      <w:tr w:rsidR="00B50050" w14:paraId="433452C5" w14:textId="77777777" w:rsidTr="00195548">
        <w:tc>
          <w:tcPr>
            <w:tcW w:w="600" w:type="dxa"/>
          </w:tcPr>
          <w:p w14:paraId="6C318A8E" w14:textId="77777777" w:rsidR="00B50050" w:rsidRDefault="00B50050" w:rsidP="0088127C">
            <w:pPr>
              <w:pStyle w:val="OtherTableBody"/>
            </w:pPr>
          </w:p>
        </w:tc>
        <w:tc>
          <w:tcPr>
            <w:tcW w:w="600" w:type="dxa"/>
          </w:tcPr>
          <w:p w14:paraId="439D6418" w14:textId="77777777" w:rsidR="00B50050" w:rsidRDefault="00B50050" w:rsidP="0088127C">
            <w:pPr>
              <w:pStyle w:val="OtherTableBody"/>
            </w:pPr>
            <w:r>
              <w:t>0555</w:t>
            </w:r>
          </w:p>
        </w:tc>
        <w:tc>
          <w:tcPr>
            <w:tcW w:w="2600" w:type="dxa"/>
          </w:tcPr>
          <w:p w14:paraId="0815C5F6" w14:textId="77777777" w:rsidR="00B50050" w:rsidRDefault="00B50050" w:rsidP="0088127C">
            <w:pPr>
              <w:pStyle w:val="OtherTableBody"/>
            </w:pPr>
          </w:p>
        </w:tc>
        <w:tc>
          <w:tcPr>
            <w:tcW w:w="1400" w:type="dxa"/>
          </w:tcPr>
          <w:p w14:paraId="46582EA8" w14:textId="77777777" w:rsidR="00B50050" w:rsidRDefault="00B50050" w:rsidP="0088127C">
            <w:pPr>
              <w:pStyle w:val="OtherTableBody"/>
            </w:pPr>
            <w:r>
              <w:t>SL</w:t>
            </w:r>
          </w:p>
        </w:tc>
        <w:tc>
          <w:tcPr>
            <w:tcW w:w="4200" w:type="dxa"/>
          </w:tcPr>
          <w:p w14:paraId="4002B707" w14:textId="77777777" w:rsidR="00B50050" w:rsidRDefault="00B50050" w:rsidP="0088127C">
            <w:pPr>
              <w:pStyle w:val="OtherTableBody"/>
            </w:pPr>
            <w:r>
              <w:t>Salary</w:t>
            </w:r>
          </w:p>
        </w:tc>
      </w:tr>
      <w:tr w:rsidR="00B50050" w14:paraId="3A2BCCB3" w14:textId="77777777" w:rsidTr="00195548">
        <w:tc>
          <w:tcPr>
            <w:tcW w:w="600" w:type="dxa"/>
          </w:tcPr>
          <w:p w14:paraId="4958377E" w14:textId="77777777" w:rsidR="00B50050" w:rsidRDefault="00B50050" w:rsidP="0088127C">
            <w:pPr>
              <w:pStyle w:val="OtherTableBody"/>
            </w:pPr>
          </w:p>
        </w:tc>
        <w:tc>
          <w:tcPr>
            <w:tcW w:w="600" w:type="dxa"/>
          </w:tcPr>
          <w:p w14:paraId="5855B423" w14:textId="77777777" w:rsidR="00B50050" w:rsidRDefault="00B50050" w:rsidP="0088127C">
            <w:pPr>
              <w:pStyle w:val="OtherTableBody"/>
            </w:pPr>
            <w:r>
              <w:t>0555</w:t>
            </w:r>
          </w:p>
        </w:tc>
        <w:tc>
          <w:tcPr>
            <w:tcW w:w="2600" w:type="dxa"/>
          </w:tcPr>
          <w:p w14:paraId="6AEC9AF9" w14:textId="77777777" w:rsidR="00B50050" w:rsidRDefault="00B50050" w:rsidP="0088127C">
            <w:pPr>
              <w:pStyle w:val="OtherTableBody"/>
            </w:pPr>
          </w:p>
        </w:tc>
        <w:tc>
          <w:tcPr>
            <w:tcW w:w="1400" w:type="dxa"/>
          </w:tcPr>
          <w:p w14:paraId="120230C1" w14:textId="77777777" w:rsidR="00B50050" w:rsidRDefault="00B50050" w:rsidP="0088127C">
            <w:pPr>
              <w:pStyle w:val="OtherTableBody"/>
            </w:pPr>
            <w:r>
              <w:t>SS</w:t>
            </w:r>
          </w:p>
        </w:tc>
        <w:tc>
          <w:tcPr>
            <w:tcW w:w="4200" w:type="dxa"/>
          </w:tcPr>
          <w:p w14:paraId="79151DF9" w14:textId="77777777" w:rsidR="00B50050" w:rsidRDefault="00B50050" w:rsidP="0088127C">
            <w:pPr>
              <w:pStyle w:val="OtherTableBody"/>
            </w:pPr>
            <w:r>
              <w:t>By Session</w:t>
            </w:r>
          </w:p>
        </w:tc>
      </w:tr>
      <w:tr w:rsidR="00B50050" w14:paraId="1F8844D8" w14:textId="77777777" w:rsidTr="00195548">
        <w:tc>
          <w:tcPr>
            <w:tcW w:w="600" w:type="dxa"/>
          </w:tcPr>
          <w:p w14:paraId="3D58B097" w14:textId="77777777" w:rsidR="00B50050" w:rsidRDefault="00B50050" w:rsidP="0088127C">
            <w:pPr>
              <w:pStyle w:val="OtherTableBody"/>
            </w:pPr>
          </w:p>
        </w:tc>
        <w:tc>
          <w:tcPr>
            <w:tcW w:w="600" w:type="dxa"/>
          </w:tcPr>
          <w:p w14:paraId="0E7B683A" w14:textId="77777777" w:rsidR="00B50050" w:rsidRDefault="00B50050" w:rsidP="0088127C">
            <w:pPr>
              <w:pStyle w:val="OtherTableBody"/>
            </w:pPr>
            <w:r>
              <w:t>0555</w:t>
            </w:r>
          </w:p>
        </w:tc>
        <w:tc>
          <w:tcPr>
            <w:tcW w:w="2600" w:type="dxa"/>
          </w:tcPr>
          <w:p w14:paraId="2F5A249B" w14:textId="77777777" w:rsidR="00B50050" w:rsidRDefault="00B50050" w:rsidP="0088127C">
            <w:pPr>
              <w:pStyle w:val="OtherTableBody"/>
            </w:pPr>
          </w:p>
        </w:tc>
        <w:tc>
          <w:tcPr>
            <w:tcW w:w="1400" w:type="dxa"/>
          </w:tcPr>
          <w:p w14:paraId="303B163E" w14:textId="77777777" w:rsidR="00B50050" w:rsidRDefault="00B50050" w:rsidP="0088127C">
            <w:pPr>
              <w:pStyle w:val="OtherTableBody"/>
            </w:pPr>
            <w:r>
              <w:t>SU</w:t>
            </w:r>
          </w:p>
        </w:tc>
        <w:tc>
          <w:tcPr>
            <w:tcW w:w="4200" w:type="dxa"/>
          </w:tcPr>
          <w:p w14:paraId="65D10A62" w14:textId="77777777" w:rsidR="00B50050" w:rsidRDefault="00B50050" w:rsidP="0088127C">
            <w:pPr>
              <w:pStyle w:val="OtherTableBody"/>
            </w:pPr>
            <w:r>
              <w:t>Supplemental</w:t>
            </w:r>
          </w:p>
        </w:tc>
      </w:tr>
      <w:tr w:rsidR="00B50050" w14:paraId="7D9A8AA3" w14:textId="77777777" w:rsidTr="00195548">
        <w:tc>
          <w:tcPr>
            <w:tcW w:w="600" w:type="dxa"/>
          </w:tcPr>
          <w:p w14:paraId="49C5D3E2" w14:textId="77777777" w:rsidR="00B50050" w:rsidRDefault="00B50050" w:rsidP="0088127C">
            <w:pPr>
              <w:pStyle w:val="OtherTableBody"/>
            </w:pPr>
            <w:r>
              <w:t>User</w:t>
            </w:r>
          </w:p>
        </w:tc>
        <w:tc>
          <w:tcPr>
            <w:tcW w:w="600" w:type="dxa"/>
          </w:tcPr>
          <w:p w14:paraId="455E4E88" w14:textId="77777777" w:rsidR="00B50050" w:rsidRDefault="00B50050" w:rsidP="0088127C">
            <w:pPr>
              <w:pStyle w:val="OtherTableBody"/>
            </w:pPr>
          </w:p>
        </w:tc>
        <w:tc>
          <w:tcPr>
            <w:tcW w:w="2600" w:type="dxa"/>
          </w:tcPr>
          <w:p w14:paraId="4DF7918B" w14:textId="77777777" w:rsidR="00B50050" w:rsidRDefault="00B50050" w:rsidP="0088127C">
            <w:pPr>
              <w:pStyle w:val="OtherTableBody"/>
            </w:pPr>
            <w:r>
              <w:t>Benefit Group</w:t>
            </w:r>
          </w:p>
        </w:tc>
        <w:tc>
          <w:tcPr>
            <w:tcW w:w="1400" w:type="dxa"/>
          </w:tcPr>
          <w:p w14:paraId="2D976F0B" w14:textId="77777777" w:rsidR="00B50050" w:rsidRDefault="00B50050" w:rsidP="0088127C">
            <w:pPr>
              <w:pStyle w:val="OtherTableBody"/>
            </w:pPr>
          </w:p>
        </w:tc>
        <w:tc>
          <w:tcPr>
            <w:tcW w:w="4200" w:type="dxa"/>
          </w:tcPr>
          <w:p w14:paraId="258BC1E7" w14:textId="77777777" w:rsidR="00B50050" w:rsidRDefault="00B50050" w:rsidP="0088127C">
            <w:pPr>
              <w:pStyle w:val="OtherTableBody"/>
            </w:pPr>
          </w:p>
        </w:tc>
      </w:tr>
      <w:tr w:rsidR="00B50050" w14:paraId="0842B1B6" w14:textId="77777777" w:rsidTr="00195548">
        <w:tc>
          <w:tcPr>
            <w:tcW w:w="600" w:type="dxa"/>
          </w:tcPr>
          <w:p w14:paraId="2CC5999C" w14:textId="77777777" w:rsidR="00B50050" w:rsidRDefault="00B50050" w:rsidP="0088127C">
            <w:pPr>
              <w:pStyle w:val="OtherTableBody"/>
            </w:pPr>
          </w:p>
        </w:tc>
        <w:tc>
          <w:tcPr>
            <w:tcW w:w="600" w:type="dxa"/>
          </w:tcPr>
          <w:p w14:paraId="33A2BC08" w14:textId="77777777" w:rsidR="00B50050" w:rsidRDefault="00B50050" w:rsidP="0088127C">
            <w:pPr>
              <w:pStyle w:val="OtherTableBody"/>
            </w:pPr>
            <w:r>
              <w:t>0556</w:t>
            </w:r>
          </w:p>
        </w:tc>
        <w:tc>
          <w:tcPr>
            <w:tcW w:w="2600" w:type="dxa"/>
          </w:tcPr>
          <w:p w14:paraId="051447E4" w14:textId="77777777" w:rsidR="00B50050" w:rsidRDefault="00B50050" w:rsidP="0088127C">
            <w:pPr>
              <w:pStyle w:val="OtherTableBody"/>
            </w:pPr>
          </w:p>
        </w:tc>
        <w:tc>
          <w:tcPr>
            <w:tcW w:w="1400" w:type="dxa"/>
          </w:tcPr>
          <w:p w14:paraId="7616A627" w14:textId="77777777" w:rsidR="00B50050" w:rsidRDefault="00B50050" w:rsidP="0088127C">
            <w:pPr>
              <w:pStyle w:val="OtherTableBody"/>
            </w:pPr>
            <w:r>
              <w:t>AMB</w:t>
            </w:r>
          </w:p>
        </w:tc>
        <w:tc>
          <w:tcPr>
            <w:tcW w:w="4200" w:type="dxa"/>
          </w:tcPr>
          <w:p w14:paraId="5DF12C70" w14:textId="77777777" w:rsidR="00B50050" w:rsidRDefault="00B50050" w:rsidP="0088127C">
            <w:pPr>
              <w:pStyle w:val="OtherTableBody"/>
            </w:pPr>
            <w:r>
              <w:t>AMBULATORY CARE</w:t>
            </w:r>
          </w:p>
        </w:tc>
      </w:tr>
      <w:tr w:rsidR="00B50050" w14:paraId="3F3F491F" w14:textId="77777777" w:rsidTr="00195548">
        <w:tc>
          <w:tcPr>
            <w:tcW w:w="600" w:type="dxa"/>
          </w:tcPr>
          <w:p w14:paraId="01A8519D" w14:textId="77777777" w:rsidR="00B50050" w:rsidRDefault="00B50050" w:rsidP="0088127C">
            <w:pPr>
              <w:pStyle w:val="OtherTableBody"/>
            </w:pPr>
          </w:p>
        </w:tc>
        <w:tc>
          <w:tcPr>
            <w:tcW w:w="600" w:type="dxa"/>
          </w:tcPr>
          <w:p w14:paraId="314F93E2" w14:textId="77777777" w:rsidR="00B50050" w:rsidRDefault="00B50050" w:rsidP="0088127C">
            <w:pPr>
              <w:pStyle w:val="OtherTableBody"/>
            </w:pPr>
            <w:r>
              <w:t>0556</w:t>
            </w:r>
          </w:p>
        </w:tc>
        <w:tc>
          <w:tcPr>
            <w:tcW w:w="2600" w:type="dxa"/>
          </w:tcPr>
          <w:p w14:paraId="54E90025" w14:textId="77777777" w:rsidR="00B50050" w:rsidRDefault="00B50050" w:rsidP="0088127C">
            <w:pPr>
              <w:pStyle w:val="OtherTableBody"/>
            </w:pPr>
          </w:p>
        </w:tc>
        <w:tc>
          <w:tcPr>
            <w:tcW w:w="1400" w:type="dxa"/>
          </w:tcPr>
          <w:p w14:paraId="09B775E1" w14:textId="77777777" w:rsidR="00B50050" w:rsidRDefault="00B50050" w:rsidP="0088127C">
            <w:pPr>
              <w:pStyle w:val="OtherTableBody"/>
            </w:pPr>
            <w:r>
              <w:t>DENT</w:t>
            </w:r>
          </w:p>
        </w:tc>
        <w:tc>
          <w:tcPr>
            <w:tcW w:w="4200" w:type="dxa"/>
          </w:tcPr>
          <w:p w14:paraId="5E320038" w14:textId="77777777" w:rsidR="00B50050" w:rsidRDefault="00B50050" w:rsidP="0088127C">
            <w:pPr>
              <w:pStyle w:val="OtherTableBody"/>
            </w:pPr>
            <w:r>
              <w:t>DENTAL</w:t>
            </w:r>
          </w:p>
        </w:tc>
      </w:tr>
      <w:tr w:rsidR="00B50050" w14:paraId="33133197" w14:textId="77777777" w:rsidTr="00195548">
        <w:tc>
          <w:tcPr>
            <w:tcW w:w="600" w:type="dxa"/>
          </w:tcPr>
          <w:p w14:paraId="79E50FDC" w14:textId="77777777" w:rsidR="00B50050" w:rsidRDefault="00B50050" w:rsidP="0088127C">
            <w:pPr>
              <w:pStyle w:val="OtherTableBody"/>
            </w:pPr>
            <w:r>
              <w:t>User</w:t>
            </w:r>
          </w:p>
        </w:tc>
        <w:tc>
          <w:tcPr>
            <w:tcW w:w="600" w:type="dxa"/>
          </w:tcPr>
          <w:p w14:paraId="639E76D0" w14:textId="77777777" w:rsidR="00B50050" w:rsidRDefault="00B50050" w:rsidP="0088127C">
            <w:pPr>
              <w:pStyle w:val="OtherTableBody"/>
            </w:pPr>
          </w:p>
        </w:tc>
        <w:tc>
          <w:tcPr>
            <w:tcW w:w="2600" w:type="dxa"/>
          </w:tcPr>
          <w:p w14:paraId="5140E832" w14:textId="77777777" w:rsidR="00B50050" w:rsidRDefault="00B50050" w:rsidP="0088127C">
            <w:pPr>
              <w:pStyle w:val="OtherTableBody"/>
            </w:pPr>
            <w:r>
              <w:t>Payee Type</w:t>
            </w:r>
          </w:p>
        </w:tc>
        <w:tc>
          <w:tcPr>
            <w:tcW w:w="1400" w:type="dxa"/>
          </w:tcPr>
          <w:p w14:paraId="4218AFD0" w14:textId="77777777" w:rsidR="00B50050" w:rsidRDefault="00B50050" w:rsidP="0088127C">
            <w:pPr>
              <w:pStyle w:val="OtherTableBody"/>
            </w:pPr>
          </w:p>
        </w:tc>
        <w:tc>
          <w:tcPr>
            <w:tcW w:w="4200" w:type="dxa"/>
          </w:tcPr>
          <w:p w14:paraId="481D9CBF" w14:textId="77777777" w:rsidR="00B50050" w:rsidRDefault="00B50050" w:rsidP="0088127C">
            <w:pPr>
              <w:pStyle w:val="OtherTableBody"/>
            </w:pPr>
          </w:p>
        </w:tc>
      </w:tr>
      <w:tr w:rsidR="00B50050" w14:paraId="58E3A0D4" w14:textId="77777777" w:rsidTr="00195548">
        <w:tc>
          <w:tcPr>
            <w:tcW w:w="600" w:type="dxa"/>
          </w:tcPr>
          <w:p w14:paraId="02623E68" w14:textId="77777777" w:rsidR="00B50050" w:rsidRDefault="00B50050" w:rsidP="0088127C">
            <w:pPr>
              <w:pStyle w:val="OtherTableBody"/>
            </w:pPr>
          </w:p>
        </w:tc>
        <w:tc>
          <w:tcPr>
            <w:tcW w:w="600" w:type="dxa"/>
          </w:tcPr>
          <w:p w14:paraId="0E00D960" w14:textId="77777777" w:rsidR="00B50050" w:rsidRDefault="00B50050" w:rsidP="0088127C">
            <w:pPr>
              <w:pStyle w:val="OtherTableBody"/>
            </w:pPr>
            <w:r>
              <w:t>0557</w:t>
            </w:r>
          </w:p>
        </w:tc>
        <w:tc>
          <w:tcPr>
            <w:tcW w:w="2600" w:type="dxa"/>
          </w:tcPr>
          <w:p w14:paraId="519FF731" w14:textId="77777777" w:rsidR="00B50050" w:rsidRDefault="00B50050" w:rsidP="0088127C">
            <w:pPr>
              <w:pStyle w:val="OtherTableBody"/>
            </w:pPr>
          </w:p>
        </w:tc>
        <w:tc>
          <w:tcPr>
            <w:tcW w:w="1400" w:type="dxa"/>
          </w:tcPr>
          <w:p w14:paraId="00DAEFF1" w14:textId="77777777" w:rsidR="00B50050" w:rsidRDefault="00B50050" w:rsidP="0088127C">
            <w:pPr>
              <w:pStyle w:val="OtherTableBody"/>
            </w:pPr>
            <w:r>
              <w:t>EMPL</w:t>
            </w:r>
          </w:p>
        </w:tc>
        <w:tc>
          <w:tcPr>
            <w:tcW w:w="4200" w:type="dxa"/>
          </w:tcPr>
          <w:p w14:paraId="6A339B8F" w14:textId="77777777" w:rsidR="00B50050" w:rsidRDefault="00B50050" w:rsidP="0088127C">
            <w:pPr>
              <w:pStyle w:val="OtherTableBody"/>
            </w:pPr>
            <w:r>
              <w:t>Employer</w:t>
            </w:r>
          </w:p>
        </w:tc>
      </w:tr>
      <w:tr w:rsidR="00B50050" w14:paraId="457D735B" w14:textId="77777777" w:rsidTr="00195548">
        <w:tc>
          <w:tcPr>
            <w:tcW w:w="600" w:type="dxa"/>
          </w:tcPr>
          <w:p w14:paraId="2F9DCF31" w14:textId="77777777" w:rsidR="00B50050" w:rsidRDefault="00B50050" w:rsidP="0088127C">
            <w:pPr>
              <w:pStyle w:val="OtherTableBody"/>
            </w:pPr>
          </w:p>
        </w:tc>
        <w:tc>
          <w:tcPr>
            <w:tcW w:w="600" w:type="dxa"/>
          </w:tcPr>
          <w:p w14:paraId="54224D09" w14:textId="77777777" w:rsidR="00B50050" w:rsidRDefault="00B50050" w:rsidP="0088127C">
            <w:pPr>
              <w:pStyle w:val="OtherTableBody"/>
            </w:pPr>
            <w:r>
              <w:t>0557</w:t>
            </w:r>
          </w:p>
        </w:tc>
        <w:tc>
          <w:tcPr>
            <w:tcW w:w="2600" w:type="dxa"/>
          </w:tcPr>
          <w:p w14:paraId="42F241FD" w14:textId="77777777" w:rsidR="00B50050" w:rsidRDefault="00B50050" w:rsidP="0088127C">
            <w:pPr>
              <w:pStyle w:val="OtherTableBody"/>
            </w:pPr>
          </w:p>
        </w:tc>
        <w:tc>
          <w:tcPr>
            <w:tcW w:w="1400" w:type="dxa"/>
          </w:tcPr>
          <w:p w14:paraId="62DA5A14" w14:textId="77777777" w:rsidR="00B50050" w:rsidRDefault="00B50050" w:rsidP="0088127C">
            <w:pPr>
              <w:pStyle w:val="OtherTableBody"/>
            </w:pPr>
            <w:r>
              <w:t>ORG</w:t>
            </w:r>
          </w:p>
        </w:tc>
        <w:tc>
          <w:tcPr>
            <w:tcW w:w="4200" w:type="dxa"/>
          </w:tcPr>
          <w:p w14:paraId="6DBEA2EE" w14:textId="77777777" w:rsidR="00B50050" w:rsidRDefault="00B50050" w:rsidP="0088127C">
            <w:pPr>
              <w:pStyle w:val="OtherTableBody"/>
            </w:pPr>
            <w:r>
              <w:t>Payee Organization</w:t>
            </w:r>
          </w:p>
        </w:tc>
      </w:tr>
      <w:tr w:rsidR="00B50050" w14:paraId="4C105993" w14:textId="77777777" w:rsidTr="00195548">
        <w:tc>
          <w:tcPr>
            <w:tcW w:w="600" w:type="dxa"/>
          </w:tcPr>
          <w:p w14:paraId="78BF3D4D" w14:textId="77777777" w:rsidR="00B50050" w:rsidRDefault="00B50050" w:rsidP="0088127C">
            <w:pPr>
              <w:pStyle w:val="OtherTableBody"/>
            </w:pPr>
          </w:p>
        </w:tc>
        <w:tc>
          <w:tcPr>
            <w:tcW w:w="600" w:type="dxa"/>
          </w:tcPr>
          <w:p w14:paraId="5B9FAB9B" w14:textId="77777777" w:rsidR="00B50050" w:rsidRDefault="00B50050" w:rsidP="0088127C">
            <w:pPr>
              <w:pStyle w:val="OtherTableBody"/>
            </w:pPr>
            <w:r>
              <w:t>0557</w:t>
            </w:r>
          </w:p>
        </w:tc>
        <w:tc>
          <w:tcPr>
            <w:tcW w:w="2600" w:type="dxa"/>
          </w:tcPr>
          <w:p w14:paraId="1787443C" w14:textId="77777777" w:rsidR="00B50050" w:rsidRDefault="00B50050" w:rsidP="0088127C">
            <w:pPr>
              <w:pStyle w:val="OtherTableBody"/>
            </w:pPr>
          </w:p>
        </w:tc>
        <w:tc>
          <w:tcPr>
            <w:tcW w:w="1400" w:type="dxa"/>
          </w:tcPr>
          <w:p w14:paraId="3B516CFE" w14:textId="77777777" w:rsidR="00B50050" w:rsidRDefault="00B50050" w:rsidP="0088127C">
            <w:pPr>
              <w:pStyle w:val="OtherTableBody"/>
            </w:pPr>
            <w:r>
              <w:t>PERS</w:t>
            </w:r>
          </w:p>
        </w:tc>
        <w:tc>
          <w:tcPr>
            <w:tcW w:w="4200" w:type="dxa"/>
          </w:tcPr>
          <w:p w14:paraId="3DCF12C8" w14:textId="77777777" w:rsidR="00B50050" w:rsidRDefault="00B50050" w:rsidP="0088127C">
            <w:pPr>
              <w:pStyle w:val="OtherTableBody"/>
            </w:pPr>
            <w:r>
              <w:t>Person</w:t>
            </w:r>
          </w:p>
        </w:tc>
      </w:tr>
      <w:tr w:rsidR="00B50050" w14:paraId="6664FA9F" w14:textId="77777777" w:rsidTr="00195548">
        <w:tc>
          <w:tcPr>
            <w:tcW w:w="600" w:type="dxa"/>
          </w:tcPr>
          <w:p w14:paraId="2A492ADB" w14:textId="77777777" w:rsidR="00B50050" w:rsidRDefault="00B50050" w:rsidP="0088127C">
            <w:pPr>
              <w:pStyle w:val="OtherTableBody"/>
            </w:pPr>
          </w:p>
        </w:tc>
        <w:tc>
          <w:tcPr>
            <w:tcW w:w="600" w:type="dxa"/>
          </w:tcPr>
          <w:p w14:paraId="53FDCDDA" w14:textId="77777777" w:rsidR="00B50050" w:rsidRDefault="00B50050" w:rsidP="0088127C">
            <w:pPr>
              <w:pStyle w:val="OtherTableBody"/>
            </w:pPr>
            <w:r>
              <w:t>0557</w:t>
            </w:r>
          </w:p>
        </w:tc>
        <w:tc>
          <w:tcPr>
            <w:tcW w:w="2600" w:type="dxa"/>
          </w:tcPr>
          <w:p w14:paraId="4ACF0A2C" w14:textId="77777777" w:rsidR="00B50050" w:rsidRDefault="00B50050" w:rsidP="0088127C">
            <w:pPr>
              <w:pStyle w:val="OtherTableBody"/>
            </w:pPr>
          </w:p>
        </w:tc>
        <w:tc>
          <w:tcPr>
            <w:tcW w:w="1400" w:type="dxa"/>
          </w:tcPr>
          <w:p w14:paraId="03C61BFF" w14:textId="77777777" w:rsidR="00B50050" w:rsidRDefault="00B50050" w:rsidP="0088127C">
            <w:pPr>
              <w:pStyle w:val="OtherTableBody"/>
            </w:pPr>
            <w:r>
              <w:t>PPER</w:t>
            </w:r>
          </w:p>
        </w:tc>
        <w:tc>
          <w:tcPr>
            <w:tcW w:w="4200" w:type="dxa"/>
          </w:tcPr>
          <w:p w14:paraId="622CA93A" w14:textId="77777777" w:rsidR="00B50050" w:rsidRDefault="00B50050" w:rsidP="0088127C">
            <w:pPr>
              <w:pStyle w:val="OtherTableBody"/>
            </w:pPr>
            <w:r>
              <w:t>Pay Person</w:t>
            </w:r>
          </w:p>
        </w:tc>
      </w:tr>
      <w:tr w:rsidR="00B50050" w14:paraId="3F401C16" w14:textId="77777777" w:rsidTr="00195548">
        <w:tc>
          <w:tcPr>
            <w:tcW w:w="600" w:type="dxa"/>
          </w:tcPr>
          <w:p w14:paraId="4AEF9CD3" w14:textId="77777777" w:rsidR="00B50050" w:rsidRDefault="00B50050" w:rsidP="0088127C">
            <w:pPr>
              <w:pStyle w:val="OtherTableBody"/>
            </w:pPr>
            <w:r>
              <w:t>User</w:t>
            </w:r>
          </w:p>
        </w:tc>
        <w:tc>
          <w:tcPr>
            <w:tcW w:w="600" w:type="dxa"/>
          </w:tcPr>
          <w:p w14:paraId="6560162E" w14:textId="77777777" w:rsidR="00B50050" w:rsidRDefault="00B50050" w:rsidP="0088127C">
            <w:pPr>
              <w:pStyle w:val="OtherTableBody"/>
            </w:pPr>
          </w:p>
        </w:tc>
        <w:tc>
          <w:tcPr>
            <w:tcW w:w="2600" w:type="dxa"/>
          </w:tcPr>
          <w:p w14:paraId="323FC026" w14:textId="77777777" w:rsidR="00B50050" w:rsidRDefault="00B50050" w:rsidP="0088127C">
            <w:pPr>
              <w:pStyle w:val="OtherTableBody"/>
            </w:pPr>
            <w:r>
              <w:t>Payee Relationship to Invoice</w:t>
            </w:r>
          </w:p>
        </w:tc>
        <w:tc>
          <w:tcPr>
            <w:tcW w:w="1400" w:type="dxa"/>
          </w:tcPr>
          <w:p w14:paraId="52BB38B0" w14:textId="77777777" w:rsidR="00B50050" w:rsidRDefault="00B50050" w:rsidP="0088127C">
            <w:pPr>
              <w:pStyle w:val="OtherTableBody"/>
            </w:pPr>
          </w:p>
        </w:tc>
        <w:tc>
          <w:tcPr>
            <w:tcW w:w="4200" w:type="dxa"/>
          </w:tcPr>
          <w:p w14:paraId="737A8B54" w14:textId="77777777" w:rsidR="00B50050" w:rsidRDefault="00B50050" w:rsidP="0088127C">
            <w:pPr>
              <w:pStyle w:val="OtherTableBody"/>
            </w:pPr>
          </w:p>
        </w:tc>
      </w:tr>
      <w:tr w:rsidR="00B50050" w14:paraId="31367458" w14:textId="77777777" w:rsidTr="00195548">
        <w:tc>
          <w:tcPr>
            <w:tcW w:w="600" w:type="dxa"/>
          </w:tcPr>
          <w:p w14:paraId="19825A87" w14:textId="77777777" w:rsidR="00B50050" w:rsidRDefault="00B50050" w:rsidP="0088127C">
            <w:pPr>
              <w:pStyle w:val="OtherTableBody"/>
            </w:pPr>
          </w:p>
        </w:tc>
        <w:tc>
          <w:tcPr>
            <w:tcW w:w="600" w:type="dxa"/>
          </w:tcPr>
          <w:p w14:paraId="38D79B0D" w14:textId="77777777" w:rsidR="00B50050" w:rsidRDefault="00B50050" w:rsidP="0088127C">
            <w:pPr>
              <w:pStyle w:val="OtherTableBody"/>
            </w:pPr>
            <w:r>
              <w:t>0558</w:t>
            </w:r>
          </w:p>
        </w:tc>
        <w:tc>
          <w:tcPr>
            <w:tcW w:w="2600" w:type="dxa"/>
          </w:tcPr>
          <w:p w14:paraId="4264096E" w14:textId="77777777" w:rsidR="00B50050" w:rsidRDefault="00B50050" w:rsidP="0088127C">
            <w:pPr>
              <w:pStyle w:val="OtherTableBody"/>
            </w:pPr>
          </w:p>
        </w:tc>
        <w:tc>
          <w:tcPr>
            <w:tcW w:w="1400" w:type="dxa"/>
          </w:tcPr>
          <w:p w14:paraId="12CA9449" w14:textId="77777777" w:rsidR="00B50050" w:rsidRDefault="00B50050" w:rsidP="0088127C">
            <w:pPr>
              <w:pStyle w:val="OtherTableBody"/>
            </w:pPr>
            <w:r>
              <w:t>FM</w:t>
            </w:r>
          </w:p>
        </w:tc>
        <w:tc>
          <w:tcPr>
            <w:tcW w:w="4200" w:type="dxa"/>
          </w:tcPr>
          <w:p w14:paraId="00A76766" w14:textId="77777777" w:rsidR="00B50050" w:rsidRDefault="00B50050" w:rsidP="0088127C">
            <w:pPr>
              <w:pStyle w:val="OtherTableBody"/>
            </w:pPr>
            <w:r>
              <w:t>Family Member</w:t>
            </w:r>
          </w:p>
        </w:tc>
      </w:tr>
      <w:tr w:rsidR="00B50050" w14:paraId="0835B226" w14:textId="77777777" w:rsidTr="00195548">
        <w:tc>
          <w:tcPr>
            <w:tcW w:w="600" w:type="dxa"/>
          </w:tcPr>
          <w:p w14:paraId="111A27F8" w14:textId="77777777" w:rsidR="00B50050" w:rsidRDefault="00B50050" w:rsidP="0088127C">
            <w:pPr>
              <w:pStyle w:val="OtherTableBody"/>
            </w:pPr>
          </w:p>
        </w:tc>
        <w:tc>
          <w:tcPr>
            <w:tcW w:w="600" w:type="dxa"/>
          </w:tcPr>
          <w:p w14:paraId="337C0576" w14:textId="77777777" w:rsidR="00B50050" w:rsidRDefault="00B50050" w:rsidP="0088127C">
            <w:pPr>
              <w:pStyle w:val="OtherTableBody"/>
            </w:pPr>
            <w:r>
              <w:t>0558</w:t>
            </w:r>
          </w:p>
        </w:tc>
        <w:tc>
          <w:tcPr>
            <w:tcW w:w="2600" w:type="dxa"/>
          </w:tcPr>
          <w:p w14:paraId="37EA5014" w14:textId="77777777" w:rsidR="00B50050" w:rsidRDefault="00B50050" w:rsidP="0088127C">
            <w:pPr>
              <w:pStyle w:val="OtherTableBody"/>
            </w:pPr>
          </w:p>
        </w:tc>
        <w:tc>
          <w:tcPr>
            <w:tcW w:w="1400" w:type="dxa"/>
          </w:tcPr>
          <w:p w14:paraId="330EE70C" w14:textId="77777777" w:rsidR="00B50050" w:rsidRDefault="00B50050" w:rsidP="0088127C">
            <w:pPr>
              <w:pStyle w:val="OtherTableBody"/>
            </w:pPr>
            <w:r>
              <w:t>GT</w:t>
            </w:r>
          </w:p>
        </w:tc>
        <w:tc>
          <w:tcPr>
            <w:tcW w:w="4200" w:type="dxa"/>
          </w:tcPr>
          <w:p w14:paraId="5DC275FF" w14:textId="77777777" w:rsidR="00B50050" w:rsidRDefault="00B50050" w:rsidP="0088127C">
            <w:pPr>
              <w:pStyle w:val="OtherTableBody"/>
            </w:pPr>
            <w:r>
              <w:t>Guarantor</w:t>
            </w:r>
          </w:p>
        </w:tc>
      </w:tr>
      <w:tr w:rsidR="00B50050" w14:paraId="6AFAA080" w14:textId="77777777" w:rsidTr="00195548">
        <w:tc>
          <w:tcPr>
            <w:tcW w:w="600" w:type="dxa"/>
          </w:tcPr>
          <w:p w14:paraId="0F000E9C" w14:textId="77777777" w:rsidR="00B50050" w:rsidRDefault="00B50050" w:rsidP="0088127C">
            <w:pPr>
              <w:pStyle w:val="OtherTableBody"/>
            </w:pPr>
          </w:p>
        </w:tc>
        <w:tc>
          <w:tcPr>
            <w:tcW w:w="600" w:type="dxa"/>
          </w:tcPr>
          <w:p w14:paraId="103D2FFF" w14:textId="77777777" w:rsidR="00B50050" w:rsidRDefault="00B50050" w:rsidP="0088127C">
            <w:pPr>
              <w:pStyle w:val="OtherTableBody"/>
            </w:pPr>
            <w:r>
              <w:t>0558</w:t>
            </w:r>
          </w:p>
        </w:tc>
        <w:tc>
          <w:tcPr>
            <w:tcW w:w="2600" w:type="dxa"/>
          </w:tcPr>
          <w:p w14:paraId="1666FB64" w14:textId="77777777" w:rsidR="00B50050" w:rsidRDefault="00B50050" w:rsidP="0088127C">
            <w:pPr>
              <w:pStyle w:val="OtherTableBody"/>
            </w:pPr>
          </w:p>
        </w:tc>
        <w:tc>
          <w:tcPr>
            <w:tcW w:w="1400" w:type="dxa"/>
          </w:tcPr>
          <w:p w14:paraId="07C6F62F" w14:textId="77777777" w:rsidR="00B50050" w:rsidRDefault="00B50050" w:rsidP="0088127C">
            <w:pPr>
              <w:pStyle w:val="OtherTableBody"/>
            </w:pPr>
            <w:r>
              <w:t>PT</w:t>
            </w:r>
          </w:p>
        </w:tc>
        <w:tc>
          <w:tcPr>
            <w:tcW w:w="4200" w:type="dxa"/>
          </w:tcPr>
          <w:p w14:paraId="76DF2E28" w14:textId="77777777" w:rsidR="00B50050" w:rsidRDefault="00B50050" w:rsidP="0088127C">
            <w:pPr>
              <w:pStyle w:val="OtherTableBody"/>
            </w:pPr>
            <w:r>
              <w:t>Patient</w:t>
            </w:r>
          </w:p>
        </w:tc>
      </w:tr>
      <w:tr w:rsidR="00B50050" w14:paraId="05F7DF2E" w14:textId="77777777" w:rsidTr="00195548">
        <w:tc>
          <w:tcPr>
            <w:tcW w:w="600" w:type="dxa"/>
          </w:tcPr>
          <w:p w14:paraId="2BEC44F7" w14:textId="77777777" w:rsidR="00B50050" w:rsidRDefault="00B50050" w:rsidP="0088127C">
            <w:pPr>
              <w:pStyle w:val="OtherTableBody"/>
            </w:pPr>
          </w:p>
        </w:tc>
        <w:tc>
          <w:tcPr>
            <w:tcW w:w="600" w:type="dxa"/>
          </w:tcPr>
          <w:p w14:paraId="221E71F4" w14:textId="77777777" w:rsidR="00B50050" w:rsidRDefault="00B50050" w:rsidP="0088127C">
            <w:pPr>
              <w:pStyle w:val="OtherTableBody"/>
            </w:pPr>
            <w:r>
              <w:t>0558</w:t>
            </w:r>
          </w:p>
        </w:tc>
        <w:tc>
          <w:tcPr>
            <w:tcW w:w="2600" w:type="dxa"/>
          </w:tcPr>
          <w:p w14:paraId="0506564A" w14:textId="77777777" w:rsidR="00B50050" w:rsidRDefault="00B50050" w:rsidP="0088127C">
            <w:pPr>
              <w:pStyle w:val="OtherTableBody"/>
            </w:pPr>
          </w:p>
        </w:tc>
        <w:tc>
          <w:tcPr>
            <w:tcW w:w="1400" w:type="dxa"/>
          </w:tcPr>
          <w:p w14:paraId="5F2914A5" w14:textId="77777777" w:rsidR="00B50050" w:rsidRDefault="00B50050" w:rsidP="0088127C">
            <w:pPr>
              <w:pStyle w:val="OtherTableBody"/>
            </w:pPr>
            <w:r>
              <w:t>SB</w:t>
            </w:r>
          </w:p>
        </w:tc>
        <w:tc>
          <w:tcPr>
            <w:tcW w:w="4200" w:type="dxa"/>
          </w:tcPr>
          <w:p w14:paraId="4609EDE2" w14:textId="77777777" w:rsidR="00B50050" w:rsidRDefault="00B50050" w:rsidP="0088127C">
            <w:pPr>
              <w:pStyle w:val="OtherTableBody"/>
            </w:pPr>
            <w:r>
              <w:t>Subscriber</w:t>
            </w:r>
          </w:p>
        </w:tc>
      </w:tr>
      <w:tr w:rsidR="00B50050" w14:paraId="69F2B0E8" w14:textId="77777777" w:rsidTr="00195548">
        <w:tc>
          <w:tcPr>
            <w:tcW w:w="600" w:type="dxa"/>
          </w:tcPr>
          <w:p w14:paraId="1139A6A7" w14:textId="77777777" w:rsidR="00B50050" w:rsidRDefault="00B50050" w:rsidP="0088127C">
            <w:pPr>
              <w:pStyle w:val="OtherTableBody"/>
            </w:pPr>
            <w:r>
              <w:t>User</w:t>
            </w:r>
          </w:p>
        </w:tc>
        <w:tc>
          <w:tcPr>
            <w:tcW w:w="600" w:type="dxa"/>
          </w:tcPr>
          <w:p w14:paraId="6BBB1E52" w14:textId="77777777" w:rsidR="00B50050" w:rsidRDefault="00B50050" w:rsidP="0088127C">
            <w:pPr>
              <w:pStyle w:val="OtherTableBody"/>
            </w:pPr>
          </w:p>
        </w:tc>
        <w:tc>
          <w:tcPr>
            <w:tcW w:w="2600" w:type="dxa"/>
          </w:tcPr>
          <w:p w14:paraId="04871ED6" w14:textId="77777777" w:rsidR="00B50050" w:rsidRDefault="00B50050" w:rsidP="0088127C">
            <w:pPr>
              <w:pStyle w:val="OtherTableBody"/>
            </w:pPr>
            <w:r>
              <w:t>Product/Service Status</w:t>
            </w:r>
          </w:p>
        </w:tc>
        <w:tc>
          <w:tcPr>
            <w:tcW w:w="1400" w:type="dxa"/>
          </w:tcPr>
          <w:p w14:paraId="4EB6B2B6" w14:textId="77777777" w:rsidR="00B50050" w:rsidRDefault="00B50050" w:rsidP="0088127C">
            <w:pPr>
              <w:pStyle w:val="OtherTableBody"/>
            </w:pPr>
          </w:p>
        </w:tc>
        <w:tc>
          <w:tcPr>
            <w:tcW w:w="4200" w:type="dxa"/>
          </w:tcPr>
          <w:p w14:paraId="51F2C815" w14:textId="77777777" w:rsidR="00B50050" w:rsidRDefault="00B50050" w:rsidP="0088127C">
            <w:pPr>
              <w:pStyle w:val="OtherTableBody"/>
            </w:pPr>
          </w:p>
        </w:tc>
      </w:tr>
      <w:tr w:rsidR="00B50050" w14:paraId="6225766D" w14:textId="77777777" w:rsidTr="00195548">
        <w:tc>
          <w:tcPr>
            <w:tcW w:w="600" w:type="dxa"/>
          </w:tcPr>
          <w:p w14:paraId="1E79A7F9" w14:textId="77777777" w:rsidR="00B50050" w:rsidRDefault="00B50050" w:rsidP="0088127C">
            <w:pPr>
              <w:pStyle w:val="OtherTableBody"/>
            </w:pPr>
          </w:p>
        </w:tc>
        <w:tc>
          <w:tcPr>
            <w:tcW w:w="600" w:type="dxa"/>
          </w:tcPr>
          <w:p w14:paraId="3C2DC051" w14:textId="77777777" w:rsidR="00B50050" w:rsidRDefault="00B50050" w:rsidP="0088127C">
            <w:pPr>
              <w:pStyle w:val="OtherTableBody"/>
            </w:pPr>
            <w:r>
              <w:t>0559</w:t>
            </w:r>
          </w:p>
        </w:tc>
        <w:tc>
          <w:tcPr>
            <w:tcW w:w="2600" w:type="dxa"/>
          </w:tcPr>
          <w:p w14:paraId="4237BA7E" w14:textId="77777777" w:rsidR="00B50050" w:rsidRDefault="00B50050" w:rsidP="0088127C">
            <w:pPr>
              <w:pStyle w:val="OtherTableBody"/>
            </w:pPr>
          </w:p>
        </w:tc>
        <w:tc>
          <w:tcPr>
            <w:tcW w:w="1400" w:type="dxa"/>
          </w:tcPr>
          <w:p w14:paraId="6EFA5028" w14:textId="77777777" w:rsidR="00B50050" w:rsidRDefault="00B50050" w:rsidP="0088127C">
            <w:pPr>
              <w:pStyle w:val="OtherTableBody"/>
            </w:pPr>
            <w:r>
              <w:t>D</w:t>
            </w:r>
          </w:p>
        </w:tc>
        <w:tc>
          <w:tcPr>
            <w:tcW w:w="4200" w:type="dxa"/>
          </w:tcPr>
          <w:p w14:paraId="13E20D50" w14:textId="77777777" w:rsidR="00B50050" w:rsidRDefault="00B50050" w:rsidP="0088127C">
            <w:pPr>
              <w:pStyle w:val="OtherTableBody"/>
            </w:pPr>
            <w:r>
              <w:t>Denied</w:t>
            </w:r>
          </w:p>
        </w:tc>
      </w:tr>
      <w:tr w:rsidR="00B50050" w14:paraId="25DD914A" w14:textId="77777777" w:rsidTr="00195548">
        <w:tc>
          <w:tcPr>
            <w:tcW w:w="600" w:type="dxa"/>
          </w:tcPr>
          <w:p w14:paraId="523D0E8F" w14:textId="77777777" w:rsidR="00B50050" w:rsidRDefault="00B50050" w:rsidP="0088127C">
            <w:pPr>
              <w:pStyle w:val="OtherTableBody"/>
            </w:pPr>
          </w:p>
        </w:tc>
        <w:tc>
          <w:tcPr>
            <w:tcW w:w="600" w:type="dxa"/>
          </w:tcPr>
          <w:p w14:paraId="0B64716C" w14:textId="77777777" w:rsidR="00B50050" w:rsidRDefault="00B50050" w:rsidP="0088127C">
            <w:pPr>
              <w:pStyle w:val="OtherTableBody"/>
            </w:pPr>
            <w:r>
              <w:t>0559</w:t>
            </w:r>
          </w:p>
        </w:tc>
        <w:tc>
          <w:tcPr>
            <w:tcW w:w="2600" w:type="dxa"/>
          </w:tcPr>
          <w:p w14:paraId="275FFE2C" w14:textId="77777777" w:rsidR="00B50050" w:rsidRDefault="00B50050" w:rsidP="0088127C">
            <w:pPr>
              <w:pStyle w:val="OtherTableBody"/>
            </w:pPr>
          </w:p>
        </w:tc>
        <w:tc>
          <w:tcPr>
            <w:tcW w:w="1400" w:type="dxa"/>
          </w:tcPr>
          <w:p w14:paraId="28A6B1D5" w14:textId="77777777" w:rsidR="00B50050" w:rsidRDefault="00B50050" w:rsidP="0088127C">
            <w:pPr>
              <w:pStyle w:val="OtherTableBody"/>
            </w:pPr>
            <w:r>
              <w:t>P</w:t>
            </w:r>
          </w:p>
        </w:tc>
        <w:tc>
          <w:tcPr>
            <w:tcW w:w="4200" w:type="dxa"/>
          </w:tcPr>
          <w:p w14:paraId="1E00F5AC" w14:textId="77777777" w:rsidR="00B50050" w:rsidRDefault="00B50050" w:rsidP="0088127C">
            <w:pPr>
              <w:pStyle w:val="OtherTableBody"/>
            </w:pPr>
            <w:r>
              <w:t>Processed</w:t>
            </w:r>
          </w:p>
        </w:tc>
      </w:tr>
      <w:tr w:rsidR="00B50050" w14:paraId="5EDE6C14" w14:textId="77777777" w:rsidTr="00195548">
        <w:tc>
          <w:tcPr>
            <w:tcW w:w="600" w:type="dxa"/>
          </w:tcPr>
          <w:p w14:paraId="401B9A80" w14:textId="77777777" w:rsidR="00B50050" w:rsidRDefault="00B50050" w:rsidP="0088127C">
            <w:pPr>
              <w:pStyle w:val="OtherTableBody"/>
            </w:pPr>
          </w:p>
        </w:tc>
        <w:tc>
          <w:tcPr>
            <w:tcW w:w="600" w:type="dxa"/>
          </w:tcPr>
          <w:p w14:paraId="7E02F970" w14:textId="77777777" w:rsidR="00B50050" w:rsidRDefault="00B50050" w:rsidP="0088127C">
            <w:pPr>
              <w:pStyle w:val="OtherTableBody"/>
            </w:pPr>
            <w:r>
              <w:t>0559</w:t>
            </w:r>
          </w:p>
        </w:tc>
        <w:tc>
          <w:tcPr>
            <w:tcW w:w="2600" w:type="dxa"/>
          </w:tcPr>
          <w:p w14:paraId="53282ED4" w14:textId="77777777" w:rsidR="00B50050" w:rsidRDefault="00B50050" w:rsidP="0088127C">
            <w:pPr>
              <w:pStyle w:val="OtherTableBody"/>
            </w:pPr>
          </w:p>
        </w:tc>
        <w:tc>
          <w:tcPr>
            <w:tcW w:w="1400" w:type="dxa"/>
          </w:tcPr>
          <w:p w14:paraId="47995FA5" w14:textId="77777777" w:rsidR="00B50050" w:rsidRDefault="00B50050" w:rsidP="0088127C">
            <w:pPr>
              <w:pStyle w:val="OtherTableBody"/>
            </w:pPr>
            <w:r>
              <w:t>R</w:t>
            </w:r>
          </w:p>
        </w:tc>
        <w:tc>
          <w:tcPr>
            <w:tcW w:w="4200" w:type="dxa"/>
          </w:tcPr>
          <w:p w14:paraId="61F7149B" w14:textId="77777777" w:rsidR="00B50050" w:rsidRDefault="00B50050" w:rsidP="0088127C">
            <w:pPr>
              <w:pStyle w:val="OtherTableBody"/>
            </w:pPr>
            <w:r>
              <w:t>Rejected</w:t>
            </w:r>
          </w:p>
        </w:tc>
      </w:tr>
      <w:tr w:rsidR="00B50050" w14:paraId="0E762D0C" w14:textId="77777777" w:rsidTr="00195548">
        <w:tc>
          <w:tcPr>
            <w:tcW w:w="600" w:type="dxa"/>
          </w:tcPr>
          <w:p w14:paraId="15E51914" w14:textId="77777777" w:rsidR="00B50050" w:rsidRDefault="00B50050" w:rsidP="0088127C">
            <w:pPr>
              <w:pStyle w:val="OtherTableBody"/>
            </w:pPr>
            <w:r>
              <w:t>User</w:t>
            </w:r>
          </w:p>
        </w:tc>
        <w:tc>
          <w:tcPr>
            <w:tcW w:w="600" w:type="dxa"/>
          </w:tcPr>
          <w:p w14:paraId="10FFD7A1" w14:textId="77777777" w:rsidR="00B50050" w:rsidRDefault="00B50050" w:rsidP="0088127C">
            <w:pPr>
              <w:pStyle w:val="OtherTableBody"/>
            </w:pPr>
          </w:p>
        </w:tc>
        <w:tc>
          <w:tcPr>
            <w:tcW w:w="2600" w:type="dxa"/>
          </w:tcPr>
          <w:p w14:paraId="41FFFA47" w14:textId="77777777" w:rsidR="00B50050" w:rsidRDefault="00B50050" w:rsidP="0088127C">
            <w:pPr>
              <w:pStyle w:val="OtherTableBody"/>
            </w:pPr>
            <w:r>
              <w:t>Quantity Units</w:t>
            </w:r>
          </w:p>
        </w:tc>
        <w:tc>
          <w:tcPr>
            <w:tcW w:w="1400" w:type="dxa"/>
          </w:tcPr>
          <w:p w14:paraId="143157E1" w14:textId="77777777" w:rsidR="00B50050" w:rsidRDefault="00B50050" w:rsidP="0088127C">
            <w:pPr>
              <w:pStyle w:val="OtherTableBody"/>
            </w:pPr>
          </w:p>
        </w:tc>
        <w:tc>
          <w:tcPr>
            <w:tcW w:w="4200" w:type="dxa"/>
          </w:tcPr>
          <w:p w14:paraId="4404FD4C" w14:textId="77777777" w:rsidR="00B50050" w:rsidRDefault="00B50050" w:rsidP="0088127C">
            <w:pPr>
              <w:pStyle w:val="OtherTableBody"/>
            </w:pPr>
          </w:p>
        </w:tc>
      </w:tr>
      <w:tr w:rsidR="00B50050" w14:paraId="017B4713" w14:textId="77777777" w:rsidTr="00195548">
        <w:tc>
          <w:tcPr>
            <w:tcW w:w="600" w:type="dxa"/>
          </w:tcPr>
          <w:p w14:paraId="66AAD011" w14:textId="77777777" w:rsidR="00B50050" w:rsidRDefault="00B50050" w:rsidP="0088127C">
            <w:pPr>
              <w:pStyle w:val="OtherTableBody"/>
            </w:pPr>
          </w:p>
        </w:tc>
        <w:tc>
          <w:tcPr>
            <w:tcW w:w="600" w:type="dxa"/>
          </w:tcPr>
          <w:p w14:paraId="41FD0A8C" w14:textId="77777777" w:rsidR="00B50050" w:rsidRDefault="00B50050" w:rsidP="0088127C">
            <w:pPr>
              <w:pStyle w:val="OtherTableBody"/>
            </w:pPr>
            <w:r>
              <w:t>0560</w:t>
            </w:r>
          </w:p>
        </w:tc>
        <w:tc>
          <w:tcPr>
            <w:tcW w:w="2600" w:type="dxa"/>
          </w:tcPr>
          <w:p w14:paraId="238A65B1" w14:textId="77777777" w:rsidR="00B50050" w:rsidRDefault="00B50050" w:rsidP="0088127C">
            <w:pPr>
              <w:pStyle w:val="OtherTableBody"/>
            </w:pPr>
          </w:p>
        </w:tc>
        <w:tc>
          <w:tcPr>
            <w:tcW w:w="1400" w:type="dxa"/>
          </w:tcPr>
          <w:p w14:paraId="0F6C000F" w14:textId="77777777" w:rsidR="00B50050" w:rsidRDefault="00B50050" w:rsidP="0088127C">
            <w:pPr>
              <w:pStyle w:val="OtherTableBody"/>
            </w:pPr>
            <w:r>
              <w:t>DY</w:t>
            </w:r>
          </w:p>
        </w:tc>
        <w:tc>
          <w:tcPr>
            <w:tcW w:w="4200" w:type="dxa"/>
          </w:tcPr>
          <w:p w14:paraId="3D4B013D" w14:textId="77777777" w:rsidR="00B50050" w:rsidRDefault="00B50050" w:rsidP="0088127C">
            <w:pPr>
              <w:pStyle w:val="OtherTableBody"/>
            </w:pPr>
            <w:r>
              <w:t>Days</w:t>
            </w:r>
          </w:p>
        </w:tc>
      </w:tr>
      <w:tr w:rsidR="00B50050" w14:paraId="6D73D1A9" w14:textId="77777777" w:rsidTr="00195548">
        <w:tc>
          <w:tcPr>
            <w:tcW w:w="600" w:type="dxa"/>
          </w:tcPr>
          <w:p w14:paraId="71624312" w14:textId="77777777" w:rsidR="00B50050" w:rsidRDefault="00B50050" w:rsidP="0088127C">
            <w:pPr>
              <w:pStyle w:val="OtherTableBody"/>
            </w:pPr>
          </w:p>
        </w:tc>
        <w:tc>
          <w:tcPr>
            <w:tcW w:w="600" w:type="dxa"/>
          </w:tcPr>
          <w:p w14:paraId="61B3F8F5" w14:textId="77777777" w:rsidR="00B50050" w:rsidRDefault="00B50050" w:rsidP="0088127C">
            <w:pPr>
              <w:pStyle w:val="OtherTableBody"/>
            </w:pPr>
            <w:r>
              <w:t>0560</w:t>
            </w:r>
          </w:p>
        </w:tc>
        <w:tc>
          <w:tcPr>
            <w:tcW w:w="2600" w:type="dxa"/>
          </w:tcPr>
          <w:p w14:paraId="5062B847" w14:textId="77777777" w:rsidR="00B50050" w:rsidRDefault="00B50050" w:rsidP="0088127C">
            <w:pPr>
              <w:pStyle w:val="OtherTableBody"/>
            </w:pPr>
          </w:p>
        </w:tc>
        <w:tc>
          <w:tcPr>
            <w:tcW w:w="1400" w:type="dxa"/>
          </w:tcPr>
          <w:p w14:paraId="76445D7F" w14:textId="77777777" w:rsidR="00B50050" w:rsidRDefault="00B50050" w:rsidP="0088127C">
            <w:pPr>
              <w:pStyle w:val="OtherTableBody"/>
            </w:pPr>
            <w:r>
              <w:t>FL</w:t>
            </w:r>
          </w:p>
        </w:tc>
        <w:tc>
          <w:tcPr>
            <w:tcW w:w="4200" w:type="dxa"/>
          </w:tcPr>
          <w:p w14:paraId="37C3CBF2" w14:textId="77777777" w:rsidR="00B50050" w:rsidRDefault="00B50050" w:rsidP="0088127C">
            <w:pPr>
              <w:pStyle w:val="OtherTableBody"/>
            </w:pPr>
            <w:r>
              <w:t>Units</w:t>
            </w:r>
          </w:p>
        </w:tc>
      </w:tr>
      <w:tr w:rsidR="00B50050" w14:paraId="6107FEF8" w14:textId="77777777" w:rsidTr="00195548">
        <w:tc>
          <w:tcPr>
            <w:tcW w:w="600" w:type="dxa"/>
          </w:tcPr>
          <w:p w14:paraId="0F3F3CEE" w14:textId="77777777" w:rsidR="00B50050" w:rsidRDefault="00B50050" w:rsidP="0088127C">
            <w:pPr>
              <w:pStyle w:val="OtherTableBody"/>
            </w:pPr>
          </w:p>
        </w:tc>
        <w:tc>
          <w:tcPr>
            <w:tcW w:w="600" w:type="dxa"/>
          </w:tcPr>
          <w:p w14:paraId="081125BF" w14:textId="77777777" w:rsidR="00B50050" w:rsidRDefault="00B50050" w:rsidP="0088127C">
            <w:pPr>
              <w:pStyle w:val="OtherTableBody"/>
            </w:pPr>
            <w:r>
              <w:t>0560</w:t>
            </w:r>
          </w:p>
        </w:tc>
        <w:tc>
          <w:tcPr>
            <w:tcW w:w="2600" w:type="dxa"/>
          </w:tcPr>
          <w:p w14:paraId="14E1B51B" w14:textId="77777777" w:rsidR="00B50050" w:rsidRDefault="00B50050" w:rsidP="0088127C">
            <w:pPr>
              <w:pStyle w:val="OtherTableBody"/>
            </w:pPr>
          </w:p>
        </w:tc>
        <w:tc>
          <w:tcPr>
            <w:tcW w:w="1400" w:type="dxa"/>
          </w:tcPr>
          <w:p w14:paraId="31ED806F" w14:textId="77777777" w:rsidR="00B50050" w:rsidRDefault="00B50050" w:rsidP="0088127C">
            <w:pPr>
              <w:pStyle w:val="OtherTableBody"/>
            </w:pPr>
            <w:r>
              <w:t>HS</w:t>
            </w:r>
          </w:p>
        </w:tc>
        <w:tc>
          <w:tcPr>
            <w:tcW w:w="4200" w:type="dxa"/>
          </w:tcPr>
          <w:p w14:paraId="7F6501EE" w14:textId="77777777" w:rsidR="00B50050" w:rsidRDefault="00B50050" w:rsidP="0088127C">
            <w:pPr>
              <w:pStyle w:val="OtherTableBody"/>
            </w:pPr>
            <w:r>
              <w:t>Hours</w:t>
            </w:r>
          </w:p>
        </w:tc>
      </w:tr>
      <w:tr w:rsidR="00B50050" w14:paraId="222718D7" w14:textId="77777777" w:rsidTr="00195548">
        <w:tc>
          <w:tcPr>
            <w:tcW w:w="600" w:type="dxa"/>
          </w:tcPr>
          <w:p w14:paraId="0ACD6583" w14:textId="77777777" w:rsidR="00B50050" w:rsidRDefault="00B50050" w:rsidP="0088127C">
            <w:pPr>
              <w:pStyle w:val="OtherTableBody"/>
            </w:pPr>
          </w:p>
        </w:tc>
        <w:tc>
          <w:tcPr>
            <w:tcW w:w="600" w:type="dxa"/>
          </w:tcPr>
          <w:p w14:paraId="04BBF7E8" w14:textId="77777777" w:rsidR="00B50050" w:rsidRDefault="00B50050" w:rsidP="0088127C">
            <w:pPr>
              <w:pStyle w:val="OtherTableBody"/>
            </w:pPr>
            <w:r>
              <w:t>0560</w:t>
            </w:r>
          </w:p>
        </w:tc>
        <w:tc>
          <w:tcPr>
            <w:tcW w:w="2600" w:type="dxa"/>
          </w:tcPr>
          <w:p w14:paraId="3A22444A" w14:textId="77777777" w:rsidR="00B50050" w:rsidRDefault="00B50050" w:rsidP="0088127C">
            <w:pPr>
              <w:pStyle w:val="OtherTableBody"/>
            </w:pPr>
          </w:p>
        </w:tc>
        <w:tc>
          <w:tcPr>
            <w:tcW w:w="1400" w:type="dxa"/>
          </w:tcPr>
          <w:p w14:paraId="4FA2AFE3" w14:textId="77777777" w:rsidR="00B50050" w:rsidRDefault="00B50050" w:rsidP="0088127C">
            <w:pPr>
              <w:pStyle w:val="OtherTableBody"/>
            </w:pPr>
            <w:r>
              <w:t>MN</w:t>
            </w:r>
          </w:p>
        </w:tc>
        <w:tc>
          <w:tcPr>
            <w:tcW w:w="4200" w:type="dxa"/>
          </w:tcPr>
          <w:p w14:paraId="2F426B9C" w14:textId="77777777" w:rsidR="00B50050" w:rsidRDefault="00B50050" w:rsidP="0088127C">
            <w:pPr>
              <w:pStyle w:val="OtherTableBody"/>
            </w:pPr>
            <w:r>
              <w:t>Month</w:t>
            </w:r>
          </w:p>
        </w:tc>
      </w:tr>
      <w:tr w:rsidR="00B50050" w14:paraId="17B334A7" w14:textId="77777777" w:rsidTr="00195548">
        <w:tc>
          <w:tcPr>
            <w:tcW w:w="600" w:type="dxa"/>
          </w:tcPr>
          <w:p w14:paraId="50F0A96D" w14:textId="77777777" w:rsidR="00B50050" w:rsidRDefault="00B50050" w:rsidP="0088127C">
            <w:pPr>
              <w:pStyle w:val="OtherTableBody"/>
            </w:pPr>
          </w:p>
        </w:tc>
        <w:tc>
          <w:tcPr>
            <w:tcW w:w="600" w:type="dxa"/>
          </w:tcPr>
          <w:p w14:paraId="3BA092B7" w14:textId="77777777" w:rsidR="00B50050" w:rsidRDefault="00B50050" w:rsidP="0088127C">
            <w:pPr>
              <w:pStyle w:val="OtherTableBody"/>
            </w:pPr>
            <w:r>
              <w:t>0560</w:t>
            </w:r>
          </w:p>
        </w:tc>
        <w:tc>
          <w:tcPr>
            <w:tcW w:w="2600" w:type="dxa"/>
          </w:tcPr>
          <w:p w14:paraId="1A294156" w14:textId="77777777" w:rsidR="00B50050" w:rsidRDefault="00B50050" w:rsidP="0088127C">
            <w:pPr>
              <w:pStyle w:val="OtherTableBody"/>
            </w:pPr>
          </w:p>
        </w:tc>
        <w:tc>
          <w:tcPr>
            <w:tcW w:w="1400" w:type="dxa"/>
          </w:tcPr>
          <w:p w14:paraId="3BBC4554" w14:textId="77777777" w:rsidR="00B50050" w:rsidRDefault="00B50050" w:rsidP="0088127C">
            <w:pPr>
              <w:pStyle w:val="OtherTableBody"/>
            </w:pPr>
            <w:r>
              <w:t>YY</w:t>
            </w:r>
          </w:p>
        </w:tc>
        <w:tc>
          <w:tcPr>
            <w:tcW w:w="4200" w:type="dxa"/>
          </w:tcPr>
          <w:p w14:paraId="40BC6D20" w14:textId="77777777" w:rsidR="00B50050" w:rsidRDefault="00B50050" w:rsidP="0088127C">
            <w:pPr>
              <w:pStyle w:val="OtherTableBody"/>
            </w:pPr>
            <w:r>
              <w:t>Years</w:t>
            </w:r>
          </w:p>
        </w:tc>
      </w:tr>
      <w:tr w:rsidR="00B50050" w14:paraId="6B497DA1" w14:textId="77777777" w:rsidTr="00195548">
        <w:tc>
          <w:tcPr>
            <w:tcW w:w="600" w:type="dxa"/>
          </w:tcPr>
          <w:p w14:paraId="50F79DD8" w14:textId="77777777" w:rsidR="00B50050" w:rsidRDefault="00B50050" w:rsidP="0088127C">
            <w:pPr>
              <w:pStyle w:val="OtherTableBody"/>
            </w:pPr>
            <w:r>
              <w:t>User</w:t>
            </w:r>
          </w:p>
        </w:tc>
        <w:tc>
          <w:tcPr>
            <w:tcW w:w="600" w:type="dxa"/>
          </w:tcPr>
          <w:p w14:paraId="466F43A1" w14:textId="77777777" w:rsidR="00B50050" w:rsidRDefault="00B50050" w:rsidP="0088127C">
            <w:pPr>
              <w:pStyle w:val="OtherTableBody"/>
            </w:pPr>
          </w:p>
        </w:tc>
        <w:tc>
          <w:tcPr>
            <w:tcW w:w="2600" w:type="dxa"/>
          </w:tcPr>
          <w:p w14:paraId="3582615D" w14:textId="77777777" w:rsidR="00B50050" w:rsidRDefault="00B50050" w:rsidP="0088127C">
            <w:pPr>
              <w:pStyle w:val="OtherTableBody"/>
            </w:pPr>
            <w:r>
              <w:t>Product/Services Clarification Codes</w:t>
            </w:r>
          </w:p>
        </w:tc>
        <w:tc>
          <w:tcPr>
            <w:tcW w:w="1400" w:type="dxa"/>
          </w:tcPr>
          <w:p w14:paraId="65DDF982" w14:textId="77777777" w:rsidR="00B50050" w:rsidRDefault="00B50050" w:rsidP="0088127C">
            <w:pPr>
              <w:pStyle w:val="OtherTableBody"/>
            </w:pPr>
          </w:p>
        </w:tc>
        <w:tc>
          <w:tcPr>
            <w:tcW w:w="4200" w:type="dxa"/>
          </w:tcPr>
          <w:p w14:paraId="0FB9F06F" w14:textId="77777777" w:rsidR="00B50050" w:rsidRDefault="00B50050" w:rsidP="0088127C">
            <w:pPr>
              <w:pStyle w:val="OtherTableBody"/>
            </w:pPr>
          </w:p>
        </w:tc>
      </w:tr>
      <w:tr w:rsidR="00B50050" w14:paraId="64500000" w14:textId="77777777" w:rsidTr="00195548">
        <w:tc>
          <w:tcPr>
            <w:tcW w:w="600" w:type="dxa"/>
          </w:tcPr>
          <w:p w14:paraId="7D65893D" w14:textId="77777777" w:rsidR="00B50050" w:rsidRDefault="00B50050" w:rsidP="0088127C">
            <w:pPr>
              <w:pStyle w:val="OtherTableBody"/>
            </w:pPr>
          </w:p>
        </w:tc>
        <w:tc>
          <w:tcPr>
            <w:tcW w:w="600" w:type="dxa"/>
          </w:tcPr>
          <w:p w14:paraId="3B4EDDD3" w14:textId="77777777" w:rsidR="00B50050" w:rsidRDefault="00B50050" w:rsidP="0088127C">
            <w:pPr>
              <w:pStyle w:val="OtherTableBody"/>
            </w:pPr>
            <w:r>
              <w:t>0561</w:t>
            </w:r>
          </w:p>
        </w:tc>
        <w:tc>
          <w:tcPr>
            <w:tcW w:w="2600" w:type="dxa"/>
          </w:tcPr>
          <w:p w14:paraId="5BA0BA72" w14:textId="77777777" w:rsidR="00B50050" w:rsidRDefault="00B50050" w:rsidP="0088127C">
            <w:pPr>
              <w:pStyle w:val="OtherTableBody"/>
            </w:pPr>
          </w:p>
        </w:tc>
        <w:tc>
          <w:tcPr>
            <w:tcW w:w="1400" w:type="dxa"/>
          </w:tcPr>
          <w:p w14:paraId="401D9C9A" w14:textId="77777777" w:rsidR="00B50050" w:rsidRDefault="00B50050" w:rsidP="0088127C">
            <w:pPr>
              <w:pStyle w:val="OtherTableBody"/>
            </w:pPr>
            <w:r>
              <w:t>CLCTR</w:t>
            </w:r>
          </w:p>
        </w:tc>
        <w:tc>
          <w:tcPr>
            <w:tcW w:w="4200" w:type="dxa"/>
          </w:tcPr>
          <w:p w14:paraId="4B0D9D15" w14:textId="77777777" w:rsidR="00B50050" w:rsidRDefault="00B50050" w:rsidP="0088127C">
            <w:pPr>
              <w:pStyle w:val="OtherTableBody"/>
            </w:pPr>
            <w:r>
              <w:t>Claim Center</w:t>
            </w:r>
          </w:p>
        </w:tc>
      </w:tr>
      <w:tr w:rsidR="00B50050" w14:paraId="30BA4A41" w14:textId="77777777" w:rsidTr="00195548">
        <w:tc>
          <w:tcPr>
            <w:tcW w:w="600" w:type="dxa"/>
          </w:tcPr>
          <w:p w14:paraId="6C1CE3E1" w14:textId="77777777" w:rsidR="00B50050" w:rsidRDefault="00B50050" w:rsidP="0088127C">
            <w:pPr>
              <w:pStyle w:val="OtherTableBody"/>
            </w:pPr>
          </w:p>
        </w:tc>
        <w:tc>
          <w:tcPr>
            <w:tcW w:w="600" w:type="dxa"/>
          </w:tcPr>
          <w:p w14:paraId="2B5F0D73" w14:textId="77777777" w:rsidR="00B50050" w:rsidRDefault="00B50050" w:rsidP="0088127C">
            <w:pPr>
              <w:pStyle w:val="OtherTableBody"/>
            </w:pPr>
            <w:r>
              <w:t>0561</w:t>
            </w:r>
          </w:p>
        </w:tc>
        <w:tc>
          <w:tcPr>
            <w:tcW w:w="2600" w:type="dxa"/>
          </w:tcPr>
          <w:p w14:paraId="7893BF07" w14:textId="77777777" w:rsidR="00B50050" w:rsidRDefault="00B50050" w:rsidP="0088127C">
            <w:pPr>
              <w:pStyle w:val="OtherTableBody"/>
            </w:pPr>
          </w:p>
        </w:tc>
        <w:tc>
          <w:tcPr>
            <w:tcW w:w="1400" w:type="dxa"/>
          </w:tcPr>
          <w:p w14:paraId="57146FF8" w14:textId="77777777" w:rsidR="00B50050" w:rsidRDefault="00B50050" w:rsidP="0088127C">
            <w:pPr>
              <w:pStyle w:val="OtherTableBody"/>
            </w:pPr>
            <w:r>
              <w:t>DGAPP</w:t>
            </w:r>
          </w:p>
        </w:tc>
        <w:tc>
          <w:tcPr>
            <w:tcW w:w="4200" w:type="dxa"/>
          </w:tcPr>
          <w:p w14:paraId="461863D2" w14:textId="77777777" w:rsidR="00B50050" w:rsidRDefault="00B50050" w:rsidP="0088127C">
            <w:pPr>
              <w:pStyle w:val="OtherTableBody"/>
            </w:pPr>
            <w:r>
              <w:t>Diagnostic Approval Number</w:t>
            </w:r>
          </w:p>
        </w:tc>
      </w:tr>
      <w:tr w:rsidR="00B50050" w14:paraId="49CB3EC9" w14:textId="77777777" w:rsidTr="00195548">
        <w:tc>
          <w:tcPr>
            <w:tcW w:w="600" w:type="dxa"/>
          </w:tcPr>
          <w:p w14:paraId="75BF66B8" w14:textId="77777777" w:rsidR="00B50050" w:rsidRDefault="00B50050" w:rsidP="0088127C">
            <w:pPr>
              <w:pStyle w:val="OtherTableBody"/>
            </w:pPr>
          </w:p>
        </w:tc>
        <w:tc>
          <w:tcPr>
            <w:tcW w:w="600" w:type="dxa"/>
          </w:tcPr>
          <w:p w14:paraId="4AD48925" w14:textId="77777777" w:rsidR="00B50050" w:rsidRDefault="00B50050" w:rsidP="0088127C">
            <w:pPr>
              <w:pStyle w:val="OtherTableBody"/>
            </w:pPr>
            <w:r>
              <w:t>0561</w:t>
            </w:r>
          </w:p>
        </w:tc>
        <w:tc>
          <w:tcPr>
            <w:tcW w:w="2600" w:type="dxa"/>
          </w:tcPr>
          <w:p w14:paraId="569E2449" w14:textId="77777777" w:rsidR="00B50050" w:rsidRDefault="00B50050" w:rsidP="0088127C">
            <w:pPr>
              <w:pStyle w:val="OtherTableBody"/>
            </w:pPr>
          </w:p>
        </w:tc>
        <w:tc>
          <w:tcPr>
            <w:tcW w:w="1400" w:type="dxa"/>
          </w:tcPr>
          <w:p w14:paraId="0BE2E82D" w14:textId="77777777" w:rsidR="00B50050" w:rsidRDefault="00B50050" w:rsidP="0088127C">
            <w:pPr>
              <w:pStyle w:val="OtherTableBody"/>
            </w:pPr>
            <w:r>
              <w:t>DTCTR</w:t>
            </w:r>
          </w:p>
        </w:tc>
        <w:tc>
          <w:tcPr>
            <w:tcW w:w="4200" w:type="dxa"/>
          </w:tcPr>
          <w:p w14:paraId="1AF1D028" w14:textId="77777777" w:rsidR="00B50050" w:rsidRDefault="00B50050" w:rsidP="0088127C">
            <w:pPr>
              <w:pStyle w:val="OtherTableBody"/>
            </w:pPr>
            <w:r>
              <w:t>Data Center Number</w:t>
            </w:r>
          </w:p>
        </w:tc>
      </w:tr>
      <w:tr w:rsidR="00B50050" w14:paraId="3CDBD3E0" w14:textId="77777777" w:rsidTr="00195548">
        <w:tc>
          <w:tcPr>
            <w:tcW w:w="600" w:type="dxa"/>
          </w:tcPr>
          <w:p w14:paraId="15347DF6" w14:textId="77777777" w:rsidR="00B50050" w:rsidRDefault="00B50050" w:rsidP="0088127C">
            <w:pPr>
              <w:pStyle w:val="OtherTableBody"/>
            </w:pPr>
          </w:p>
        </w:tc>
        <w:tc>
          <w:tcPr>
            <w:tcW w:w="600" w:type="dxa"/>
          </w:tcPr>
          <w:p w14:paraId="19D11126" w14:textId="77777777" w:rsidR="00B50050" w:rsidRDefault="00B50050" w:rsidP="0088127C">
            <w:pPr>
              <w:pStyle w:val="OtherTableBody"/>
            </w:pPr>
            <w:r>
              <w:t>0561</w:t>
            </w:r>
          </w:p>
        </w:tc>
        <w:tc>
          <w:tcPr>
            <w:tcW w:w="2600" w:type="dxa"/>
          </w:tcPr>
          <w:p w14:paraId="048B9CED" w14:textId="77777777" w:rsidR="00B50050" w:rsidRDefault="00B50050" w:rsidP="0088127C">
            <w:pPr>
              <w:pStyle w:val="OtherTableBody"/>
            </w:pPr>
          </w:p>
        </w:tc>
        <w:tc>
          <w:tcPr>
            <w:tcW w:w="1400" w:type="dxa"/>
          </w:tcPr>
          <w:p w14:paraId="7B0FD376" w14:textId="77777777" w:rsidR="00B50050" w:rsidRDefault="00B50050" w:rsidP="0088127C">
            <w:pPr>
              <w:pStyle w:val="OtherTableBody"/>
            </w:pPr>
            <w:r>
              <w:t>ENC</w:t>
            </w:r>
          </w:p>
        </w:tc>
        <w:tc>
          <w:tcPr>
            <w:tcW w:w="4200" w:type="dxa"/>
          </w:tcPr>
          <w:p w14:paraId="29304BE2" w14:textId="77777777" w:rsidR="00B50050" w:rsidRDefault="00B50050" w:rsidP="0088127C">
            <w:pPr>
              <w:pStyle w:val="OtherTableBody"/>
            </w:pPr>
            <w:r>
              <w:t>Encounter Number</w:t>
            </w:r>
          </w:p>
        </w:tc>
      </w:tr>
      <w:tr w:rsidR="00B50050" w14:paraId="2B37AD7F" w14:textId="77777777" w:rsidTr="00195548">
        <w:tc>
          <w:tcPr>
            <w:tcW w:w="600" w:type="dxa"/>
          </w:tcPr>
          <w:p w14:paraId="585C09BF" w14:textId="77777777" w:rsidR="00B50050" w:rsidRDefault="00B50050" w:rsidP="0088127C">
            <w:pPr>
              <w:pStyle w:val="OtherTableBody"/>
            </w:pPr>
          </w:p>
        </w:tc>
        <w:tc>
          <w:tcPr>
            <w:tcW w:w="600" w:type="dxa"/>
          </w:tcPr>
          <w:p w14:paraId="5DEEC844" w14:textId="77777777" w:rsidR="00B50050" w:rsidRDefault="00B50050" w:rsidP="0088127C">
            <w:pPr>
              <w:pStyle w:val="OtherTableBody"/>
            </w:pPr>
            <w:r>
              <w:t>0561</w:t>
            </w:r>
          </w:p>
        </w:tc>
        <w:tc>
          <w:tcPr>
            <w:tcW w:w="2600" w:type="dxa"/>
          </w:tcPr>
          <w:p w14:paraId="2C85B76A" w14:textId="77777777" w:rsidR="00B50050" w:rsidRDefault="00B50050" w:rsidP="0088127C">
            <w:pPr>
              <w:pStyle w:val="OtherTableBody"/>
            </w:pPr>
          </w:p>
        </w:tc>
        <w:tc>
          <w:tcPr>
            <w:tcW w:w="1400" w:type="dxa"/>
          </w:tcPr>
          <w:p w14:paraId="20DA27C4" w14:textId="77777777" w:rsidR="00B50050" w:rsidRDefault="00B50050" w:rsidP="0088127C">
            <w:pPr>
              <w:pStyle w:val="OtherTableBody"/>
            </w:pPr>
            <w:r>
              <w:t>GFTH</w:t>
            </w:r>
          </w:p>
        </w:tc>
        <w:tc>
          <w:tcPr>
            <w:tcW w:w="4200" w:type="dxa"/>
          </w:tcPr>
          <w:p w14:paraId="6C343DE7" w14:textId="77777777" w:rsidR="00B50050" w:rsidRDefault="00B50050" w:rsidP="0088127C">
            <w:pPr>
              <w:pStyle w:val="OtherTableBody"/>
            </w:pPr>
            <w:r>
              <w:t>Good Faith Indicator</w:t>
            </w:r>
          </w:p>
        </w:tc>
      </w:tr>
      <w:tr w:rsidR="00B50050" w14:paraId="37D7385B" w14:textId="77777777" w:rsidTr="00195548">
        <w:tc>
          <w:tcPr>
            <w:tcW w:w="600" w:type="dxa"/>
          </w:tcPr>
          <w:p w14:paraId="1207AE3E" w14:textId="77777777" w:rsidR="00B50050" w:rsidRDefault="00B50050" w:rsidP="0088127C">
            <w:pPr>
              <w:pStyle w:val="OtherTableBody"/>
            </w:pPr>
          </w:p>
        </w:tc>
        <w:tc>
          <w:tcPr>
            <w:tcW w:w="600" w:type="dxa"/>
          </w:tcPr>
          <w:p w14:paraId="4BB4307A" w14:textId="77777777" w:rsidR="00B50050" w:rsidRDefault="00B50050" w:rsidP="0088127C">
            <w:pPr>
              <w:pStyle w:val="OtherTableBody"/>
            </w:pPr>
            <w:r>
              <w:t>0561</w:t>
            </w:r>
          </w:p>
        </w:tc>
        <w:tc>
          <w:tcPr>
            <w:tcW w:w="2600" w:type="dxa"/>
          </w:tcPr>
          <w:p w14:paraId="5AB49BC0" w14:textId="77777777" w:rsidR="00B50050" w:rsidRDefault="00B50050" w:rsidP="0088127C">
            <w:pPr>
              <w:pStyle w:val="OtherTableBody"/>
            </w:pPr>
          </w:p>
        </w:tc>
        <w:tc>
          <w:tcPr>
            <w:tcW w:w="1400" w:type="dxa"/>
          </w:tcPr>
          <w:p w14:paraId="5DC7F003" w14:textId="77777777" w:rsidR="00B50050" w:rsidRDefault="00B50050" w:rsidP="0088127C">
            <w:pPr>
              <w:pStyle w:val="OtherTableBody"/>
            </w:pPr>
            <w:r>
              <w:t>OOP</w:t>
            </w:r>
          </w:p>
        </w:tc>
        <w:tc>
          <w:tcPr>
            <w:tcW w:w="4200" w:type="dxa"/>
          </w:tcPr>
          <w:p w14:paraId="5A4F8612" w14:textId="77777777" w:rsidR="00B50050" w:rsidRDefault="00B50050" w:rsidP="0088127C">
            <w:pPr>
              <w:pStyle w:val="OtherTableBody"/>
            </w:pPr>
            <w:r>
              <w:t>Out of Province Indicator</w:t>
            </w:r>
          </w:p>
        </w:tc>
      </w:tr>
      <w:tr w:rsidR="00B50050" w14:paraId="247B478D" w14:textId="77777777" w:rsidTr="00195548">
        <w:tc>
          <w:tcPr>
            <w:tcW w:w="600" w:type="dxa"/>
          </w:tcPr>
          <w:p w14:paraId="5699D067" w14:textId="77777777" w:rsidR="00B50050" w:rsidRDefault="00B50050" w:rsidP="0088127C">
            <w:pPr>
              <w:pStyle w:val="OtherTableBody"/>
            </w:pPr>
          </w:p>
        </w:tc>
        <w:tc>
          <w:tcPr>
            <w:tcW w:w="600" w:type="dxa"/>
          </w:tcPr>
          <w:p w14:paraId="65DCD4FC" w14:textId="77777777" w:rsidR="00B50050" w:rsidRDefault="00B50050" w:rsidP="0088127C">
            <w:pPr>
              <w:pStyle w:val="OtherTableBody"/>
            </w:pPr>
            <w:r>
              <w:t>0561</w:t>
            </w:r>
          </w:p>
        </w:tc>
        <w:tc>
          <w:tcPr>
            <w:tcW w:w="2600" w:type="dxa"/>
          </w:tcPr>
          <w:p w14:paraId="63E3B205" w14:textId="77777777" w:rsidR="00B50050" w:rsidRDefault="00B50050" w:rsidP="0088127C">
            <w:pPr>
              <w:pStyle w:val="OtherTableBody"/>
            </w:pPr>
          </w:p>
        </w:tc>
        <w:tc>
          <w:tcPr>
            <w:tcW w:w="1400" w:type="dxa"/>
          </w:tcPr>
          <w:p w14:paraId="313147ED" w14:textId="77777777" w:rsidR="00B50050" w:rsidRDefault="00B50050" w:rsidP="0088127C">
            <w:pPr>
              <w:pStyle w:val="OtherTableBody"/>
            </w:pPr>
            <w:r>
              <w:t>SEQ</w:t>
            </w:r>
          </w:p>
        </w:tc>
        <w:tc>
          <w:tcPr>
            <w:tcW w:w="4200" w:type="dxa"/>
          </w:tcPr>
          <w:p w14:paraId="4AA12E55" w14:textId="77777777" w:rsidR="00B50050" w:rsidRDefault="00B50050" w:rsidP="0088127C">
            <w:pPr>
              <w:pStyle w:val="OtherTableBody"/>
            </w:pPr>
            <w:r>
              <w:t>Sequence Number</w:t>
            </w:r>
          </w:p>
        </w:tc>
      </w:tr>
      <w:tr w:rsidR="00B50050" w14:paraId="39333BA2" w14:textId="77777777" w:rsidTr="00195548">
        <w:tc>
          <w:tcPr>
            <w:tcW w:w="600" w:type="dxa"/>
          </w:tcPr>
          <w:p w14:paraId="2874A971" w14:textId="77777777" w:rsidR="00B50050" w:rsidRDefault="00B50050" w:rsidP="0088127C">
            <w:pPr>
              <w:pStyle w:val="OtherTableBody"/>
            </w:pPr>
            <w:r>
              <w:t>User</w:t>
            </w:r>
          </w:p>
        </w:tc>
        <w:tc>
          <w:tcPr>
            <w:tcW w:w="600" w:type="dxa"/>
          </w:tcPr>
          <w:p w14:paraId="1E9516E4" w14:textId="77777777" w:rsidR="00B50050" w:rsidRDefault="00B50050" w:rsidP="0088127C">
            <w:pPr>
              <w:pStyle w:val="OtherTableBody"/>
            </w:pPr>
          </w:p>
        </w:tc>
        <w:tc>
          <w:tcPr>
            <w:tcW w:w="2600" w:type="dxa"/>
          </w:tcPr>
          <w:p w14:paraId="589BDD34" w14:textId="77777777" w:rsidR="00B50050" w:rsidRDefault="00B50050" w:rsidP="0088127C">
            <w:pPr>
              <w:pStyle w:val="OtherTableBody"/>
            </w:pPr>
            <w:r>
              <w:t>Processing Consideration Codes</w:t>
            </w:r>
          </w:p>
        </w:tc>
        <w:tc>
          <w:tcPr>
            <w:tcW w:w="1400" w:type="dxa"/>
          </w:tcPr>
          <w:p w14:paraId="6E81EC74" w14:textId="77777777" w:rsidR="00B50050" w:rsidRDefault="00B50050" w:rsidP="0088127C">
            <w:pPr>
              <w:pStyle w:val="OtherTableBody"/>
            </w:pPr>
          </w:p>
        </w:tc>
        <w:tc>
          <w:tcPr>
            <w:tcW w:w="4200" w:type="dxa"/>
          </w:tcPr>
          <w:p w14:paraId="095912CF" w14:textId="77777777" w:rsidR="00B50050" w:rsidRDefault="00B50050" w:rsidP="0088127C">
            <w:pPr>
              <w:pStyle w:val="OtherTableBody"/>
            </w:pPr>
          </w:p>
        </w:tc>
      </w:tr>
      <w:tr w:rsidR="00B50050" w14:paraId="398FDCD3" w14:textId="77777777" w:rsidTr="00195548">
        <w:tc>
          <w:tcPr>
            <w:tcW w:w="600" w:type="dxa"/>
          </w:tcPr>
          <w:p w14:paraId="7D8384AC" w14:textId="77777777" w:rsidR="00B50050" w:rsidRDefault="00B50050" w:rsidP="0088127C">
            <w:pPr>
              <w:pStyle w:val="OtherTableBody"/>
            </w:pPr>
          </w:p>
        </w:tc>
        <w:tc>
          <w:tcPr>
            <w:tcW w:w="600" w:type="dxa"/>
          </w:tcPr>
          <w:p w14:paraId="3985BDFC" w14:textId="77777777" w:rsidR="00B50050" w:rsidRDefault="00B50050" w:rsidP="0088127C">
            <w:pPr>
              <w:pStyle w:val="OtherTableBody"/>
            </w:pPr>
            <w:r>
              <w:t>0562</w:t>
            </w:r>
          </w:p>
        </w:tc>
        <w:tc>
          <w:tcPr>
            <w:tcW w:w="2600" w:type="dxa"/>
          </w:tcPr>
          <w:p w14:paraId="5AD63DFE" w14:textId="77777777" w:rsidR="00B50050" w:rsidRDefault="00B50050" w:rsidP="0088127C">
            <w:pPr>
              <w:pStyle w:val="OtherTableBody"/>
            </w:pPr>
          </w:p>
        </w:tc>
        <w:tc>
          <w:tcPr>
            <w:tcW w:w="1400" w:type="dxa"/>
          </w:tcPr>
          <w:p w14:paraId="6815241E" w14:textId="77777777" w:rsidR="00B50050" w:rsidRDefault="00B50050" w:rsidP="0088127C">
            <w:pPr>
              <w:pStyle w:val="OtherTableBody"/>
            </w:pPr>
            <w:r>
              <w:t>DFADJ</w:t>
            </w:r>
          </w:p>
        </w:tc>
        <w:tc>
          <w:tcPr>
            <w:tcW w:w="4200" w:type="dxa"/>
          </w:tcPr>
          <w:p w14:paraId="0E1793DA" w14:textId="77777777" w:rsidR="00B50050" w:rsidRDefault="00B50050" w:rsidP="0088127C">
            <w:pPr>
              <w:pStyle w:val="OtherTableBody"/>
            </w:pPr>
            <w:r>
              <w:t>Deferred Adjudication Processing</w:t>
            </w:r>
          </w:p>
        </w:tc>
      </w:tr>
      <w:tr w:rsidR="00B50050" w14:paraId="6DE105C4" w14:textId="77777777" w:rsidTr="00195548">
        <w:tc>
          <w:tcPr>
            <w:tcW w:w="600" w:type="dxa"/>
          </w:tcPr>
          <w:p w14:paraId="5F176131" w14:textId="77777777" w:rsidR="00B50050" w:rsidRDefault="00B50050" w:rsidP="0088127C">
            <w:pPr>
              <w:pStyle w:val="OtherTableBody"/>
            </w:pPr>
          </w:p>
        </w:tc>
        <w:tc>
          <w:tcPr>
            <w:tcW w:w="600" w:type="dxa"/>
          </w:tcPr>
          <w:p w14:paraId="1EF88D23" w14:textId="77777777" w:rsidR="00B50050" w:rsidRDefault="00B50050" w:rsidP="0088127C">
            <w:pPr>
              <w:pStyle w:val="OtherTableBody"/>
            </w:pPr>
            <w:r>
              <w:t>0562</w:t>
            </w:r>
          </w:p>
        </w:tc>
        <w:tc>
          <w:tcPr>
            <w:tcW w:w="2600" w:type="dxa"/>
          </w:tcPr>
          <w:p w14:paraId="404B469D" w14:textId="77777777" w:rsidR="00B50050" w:rsidRDefault="00B50050" w:rsidP="0088127C">
            <w:pPr>
              <w:pStyle w:val="OtherTableBody"/>
            </w:pPr>
          </w:p>
        </w:tc>
        <w:tc>
          <w:tcPr>
            <w:tcW w:w="1400" w:type="dxa"/>
          </w:tcPr>
          <w:p w14:paraId="22E0D924" w14:textId="77777777" w:rsidR="00B50050" w:rsidRDefault="00B50050" w:rsidP="0088127C">
            <w:pPr>
              <w:pStyle w:val="OtherTableBody"/>
            </w:pPr>
            <w:r>
              <w:t>EFORM</w:t>
            </w:r>
          </w:p>
        </w:tc>
        <w:tc>
          <w:tcPr>
            <w:tcW w:w="4200" w:type="dxa"/>
          </w:tcPr>
          <w:p w14:paraId="26F70755" w14:textId="77777777" w:rsidR="00B50050" w:rsidRDefault="00B50050" w:rsidP="0088127C">
            <w:pPr>
              <w:pStyle w:val="OtherTableBody"/>
            </w:pPr>
            <w:r>
              <w:t>Electronic form to follow</w:t>
            </w:r>
          </w:p>
        </w:tc>
      </w:tr>
      <w:tr w:rsidR="00B50050" w14:paraId="2B7E012D" w14:textId="77777777" w:rsidTr="00195548">
        <w:tc>
          <w:tcPr>
            <w:tcW w:w="600" w:type="dxa"/>
          </w:tcPr>
          <w:p w14:paraId="6CA731C0" w14:textId="77777777" w:rsidR="00B50050" w:rsidRDefault="00B50050" w:rsidP="0088127C">
            <w:pPr>
              <w:pStyle w:val="OtherTableBody"/>
            </w:pPr>
          </w:p>
        </w:tc>
        <w:tc>
          <w:tcPr>
            <w:tcW w:w="600" w:type="dxa"/>
          </w:tcPr>
          <w:p w14:paraId="652C9533" w14:textId="77777777" w:rsidR="00B50050" w:rsidRDefault="00B50050" w:rsidP="0088127C">
            <w:pPr>
              <w:pStyle w:val="OtherTableBody"/>
            </w:pPr>
            <w:r>
              <w:t>0562</w:t>
            </w:r>
          </w:p>
        </w:tc>
        <w:tc>
          <w:tcPr>
            <w:tcW w:w="2600" w:type="dxa"/>
          </w:tcPr>
          <w:p w14:paraId="7A64A881" w14:textId="77777777" w:rsidR="00B50050" w:rsidRDefault="00B50050" w:rsidP="0088127C">
            <w:pPr>
              <w:pStyle w:val="OtherTableBody"/>
            </w:pPr>
          </w:p>
        </w:tc>
        <w:tc>
          <w:tcPr>
            <w:tcW w:w="1400" w:type="dxa"/>
          </w:tcPr>
          <w:p w14:paraId="02A15B0C" w14:textId="77777777" w:rsidR="00B50050" w:rsidRDefault="00B50050" w:rsidP="0088127C">
            <w:pPr>
              <w:pStyle w:val="OtherTableBody"/>
            </w:pPr>
            <w:r>
              <w:t>FAX</w:t>
            </w:r>
          </w:p>
        </w:tc>
        <w:tc>
          <w:tcPr>
            <w:tcW w:w="4200" w:type="dxa"/>
          </w:tcPr>
          <w:p w14:paraId="032E8A58" w14:textId="77777777" w:rsidR="00B50050" w:rsidRDefault="00B50050" w:rsidP="0088127C">
            <w:pPr>
              <w:pStyle w:val="OtherTableBody"/>
            </w:pPr>
            <w:r>
              <w:t>Fax to follow</w:t>
            </w:r>
          </w:p>
        </w:tc>
      </w:tr>
      <w:tr w:rsidR="00B50050" w14:paraId="0109F73D" w14:textId="77777777" w:rsidTr="00195548">
        <w:tc>
          <w:tcPr>
            <w:tcW w:w="600" w:type="dxa"/>
          </w:tcPr>
          <w:p w14:paraId="1BFFF675" w14:textId="77777777" w:rsidR="00B50050" w:rsidRDefault="00B50050" w:rsidP="0088127C">
            <w:pPr>
              <w:pStyle w:val="OtherTableBody"/>
            </w:pPr>
          </w:p>
        </w:tc>
        <w:tc>
          <w:tcPr>
            <w:tcW w:w="600" w:type="dxa"/>
          </w:tcPr>
          <w:p w14:paraId="459EB3E8" w14:textId="77777777" w:rsidR="00B50050" w:rsidRDefault="00B50050" w:rsidP="0088127C">
            <w:pPr>
              <w:pStyle w:val="OtherTableBody"/>
            </w:pPr>
            <w:r>
              <w:t>0562</w:t>
            </w:r>
          </w:p>
        </w:tc>
        <w:tc>
          <w:tcPr>
            <w:tcW w:w="2600" w:type="dxa"/>
          </w:tcPr>
          <w:p w14:paraId="7468971B" w14:textId="77777777" w:rsidR="00B50050" w:rsidRDefault="00B50050" w:rsidP="0088127C">
            <w:pPr>
              <w:pStyle w:val="OtherTableBody"/>
            </w:pPr>
          </w:p>
        </w:tc>
        <w:tc>
          <w:tcPr>
            <w:tcW w:w="1400" w:type="dxa"/>
          </w:tcPr>
          <w:p w14:paraId="6B79E01D" w14:textId="77777777" w:rsidR="00B50050" w:rsidRDefault="00B50050" w:rsidP="0088127C">
            <w:pPr>
              <w:pStyle w:val="OtherTableBody"/>
            </w:pPr>
            <w:r>
              <w:t>PAPER</w:t>
            </w:r>
          </w:p>
        </w:tc>
        <w:tc>
          <w:tcPr>
            <w:tcW w:w="4200" w:type="dxa"/>
          </w:tcPr>
          <w:p w14:paraId="3D97BBBC" w14:textId="77777777" w:rsidR="00B50050" w:rsidRDefault="00B50050" w:rsidP="0088127C">
            <w:pPr>
              <w:pStyle w:val="OtherTableBody"/>
            </w:pPr>
            <w:r>
              <w:t>Paper documentation to follow</w:t>
            </w:r>
          </w:p>
        </w:tc>
      </w:tr>
      <w:tr w:rsidR="00B50050" w14:paraId="11A0FC6C" w14:textId="77777777" w:rsidTr="00195548">
        <w:tc>
          <w:tcPr>
            <w:tcW w:w="600" w:type="dxa"/>
          </w:tcPr>
          <w:p w14:paraId="765E8DC3" w14:textId="77777777" w:rsidR="00B50050" w:rsidRDefault="00B50050" w:rsidP="0088127C">
            <w:pPr>
              <w:pStyle w:val="OtherTableBody"/>
            </w:pPr>
          </w:p>
        </w:tc>
        <w:tc>
          <w:tcPr>
            <w:tcW w:w="600" w:type="dxa"/>
          </w:tcPr>
          <w:p w14:paraId="2471714C" w14:textId="77777777" w:rsidR="00B50050" w:rsidRDefault="00B50050" w:rsidP="0088127C">
            <w:pPr>
              <w:pStyle w:val="OtherTableBody"/>
            </w:pPr>
            <w:r>
              <w:t>0562</w:t>
            </w:r>
          </w:p>
        </w:tc>
        <w:tc>
          <w:tcPr>
            <w:tcW w:w="2600" w:type="dxa"/>
          </w:tcPr>
          <w:p w14:paraId="2F142E94" w14:textId="77777777" w:rsidR="00B50050" w:rsidRDefault="00B50050" w:rsidP="0088127C">
            <w:pPr>
              <w:pStyle w:val="OtherTableBody"/>
            </w:pPr>
          </w:p>
        </w:tc>
        <w:tc>
          <w:tcPr>
            <w:tcW w:w="1400" w:type="dxa"/>
          </w:tcPr>
          <w:p w14:paraId="344B9F8F" w14:textId="77777777" w:rsidR="00B50050" w:rsidRDefault="00B50050" w:rsidP="0088127C">
            <w:pPr>
              <w:pStyle w:val="OtherTableBody"/>
            </w:pPr>
            <w:r>
              <w:t>PYRDELAY</w:t>
            </w:r>
          </w:p>
        </w:tc>
        <w:tc>
          <w:tcPr>
            <w:tcW w:w="4200" w:type="dxa"/>
          </w:tcPr>
          <w:p w14:paraId="543508D7" w14:textId="77777777" w:rsidR="00B50050" w:rsidRDefault="00B50050" w:rsidP="0088127C">
            <w:pPr>
              <w:pStyle w:val="OtherTableBody"/>
            </w:pPr>
            <w:r>
              <w:t>Delayed by a Previous Payer</w:t>
            </w:r>
          </w:p>
        </w:tc>
      </w:tr>
      <w:tr w:rsidR="00B50050" w14:paraId="2E4D3FDE" w14:textId="77777777" w:rsidTr="00195548">
        <w:tc>
          <w:tcPr>
            <w:tcW w:w="600" w:type="dxa"/>
          </w:tcPr>
          <w:p w14:paraId="68006651" w14:textId="77777777" w:rsidR="00B50050" w:rsidRDefault="00B50050" w:rsidP="0088127C">
            <w:pPr>
              <w:pStyle w:val="OtherTableBody"/>
            </w:pPr>
          </w:p>
        </w:tc>
        <w:tc>
          <w:tcPr>
            <w:tcW w:w="600" w:type="dxa"/>
          </w:tcPr>
          <w:p w14:paraId="72621C45" w14:textId="77777777" w:rsidR="00B50050" w:rsidRDefault="00B50050" w:rsidP="0088127C">
            <w:pPr>
              <w:pStyle w:val="OtherTableBody"/>
            </w:pPr>
            <w:r>
              <w:t>0562</w:t>
            </w:r>
          </w:p>
        </w:tc>
        <w:tc>
          <w:tcPr>
            <w:tcW w:w="2600" w:type="dxa"/>
          </w:tcPr>
          <w:p w14:paraId="38E38405" w14:textId="77777777" w:rsidR="00B50050" w:rsidRDefault="00B50050" w:rsidP="0088127C">
            <w:pPr>
              <w:pStyle w:val="OtherTableBody"/>
            </w:pPr>
          </w:p>
        </w:tc>
        <w:tc>
          <w:tcPr>
            <w:tcW w:w="1400" w:type="dxa"/>
          </w:tcPr>
          <w:p w14:paraId="0B4C7E86" w14:textId="77777777" w:rsidR="00B50050" w:rsidRDefault="00B50050" w:rsidP="0088127C">
            <w:pPr>
              <w:pStyle w:val="OtherTableBody"/>
            </w:pPr>
            <w:r>
              <w:t>RTADJ</w:t>
            </w:r>
          </w:p>
        </w:tc>
        <w:tc>
          <w:tcPr>
            <w:tcW w:w="4200" w:type="dxa"/>
          </w:tcPr>
          <w:p w14:paraId="109E91D5" w14:textId="77777777" w:rsidR="00B50050" w:rsidRDefault="00B50050" w:rsidP="0088127C">
            <w:pPr>
              <w:pStyle w:val="OtherTableBody"/>
            </w:pPr>
            <w:r>
              <w:t>Real Time Adjudication Processing</w:t>
            </w:r>
          </w:p>
        </w:tc>
      </w:tr>
      <w:tr w:rsidR="00B50050" w14:paraId="7ED047EA" w14:textId="77777777" w:rsidTr="00195548">
        <w:tc>
          <w:tcPr>
            <w:tcW w:w="600" w:type="dxa"/>
          </w:tcPr>
          <w:p w14:paraId="6497F6EC" w14:textId="77777777" w:rsidR="00B50050" w:rsidRDefault="00B50050" w:rsidP="0088127C">
            <w:pPr>
              <w:pStyle w:val="OtherTableBody"/>
            </w:pPr>
            <w:r>
              <w:t>undefined</w:t>
            </w:r>
          </w:p>
        </w:tc>
        <w:tc>
          <w:tcPr>
            <w:tcW w:w="600" w:type="dxa"/>
          </w:tcPr>
          <w:p w14:paraId="34E89C51" w14:textId="77777777" w:rsidR="00B50050" w:rsidRDefault="00B50050" w:rsidP="0088127C">
            <w:pPr>
              <w:pStyle w:val="OtherTableBody"/>
            </w:pPr>
          </w:p>
        </w:tc>
        <w:tc>
          <w:tcPr>
            <w:tcW w:w="2600" w:type="dxa"/>
          </w:tcPr>
          <w:p w14:paraId="5AC1AE6F" w14:textId="77777777" w:rsidR="00B50050" w:rsidRDefault="00B50050" w:rsidP="0088127C">
            <w:pPr>
              <w:pStyle w:val="OtherTableBody"/>
            </w:pPr>
            <w:r>
              <w:t>Approval Status (AUT-14)</w:t>
            </w:r>
          </w:p>
        </w:tc>
        <w:tc>
          <w:tcPr>
            <w:tcW w:w="1400" w:type="dxa"/>
          </w:tcPr>
          <w:p w14:paraId="534DBE73" w14:textId="77777777" w:rsidR="00B50050" w:rsidRDefault="00B50050" w:rsidP="0088127C">
            <w:pPr>
              <w:pStyle w:val="OtherTableBody"/>
            </w:pPr>
          </w:p>
        </w:tc>
        <w:tc>
          <w:tcPr>
            <w:tcW w:w="4200" w:type="dxa"/>
          </w:tcPr>
          <w:p w14:paraId="689031B8" w14:textId="77777777" w:rsidR="00B50050" w:rsidRDefault="00B50050" w:rsidP="0088127C">
            <w:pPr>
              <w:pStyle w:val="OtherTableBody"/>
            </w:pPr>
          </w:p>
        </w:tc>
      </w:tr>
      <w:tr w:rsidR="00B50050" w14:paraId="5EE54B76" w14:textId="77777777" w:rsidTr="00195548">
        <w:tc>
          <w:tcPr>
            <w:tcW w:w="600" w:type="dxa"/>
          </w:tcPr>
          <w:p w14:paraId="1763E7AD" w14:textId="77777777" w:rsidR="00B50050" w:rsidRDefault="00B50050" w:rsidP="0088127C">
            <w:pPr>
              <w:pStyle w:val="OtherTableBody"/>
            </w:pPr>
          </w:p>
        </w:tc>
        <w:tc>
          <w:tcPr>
            <w:tcW w:w="600" w:type="dxa"/>
          </w:tcPr>
          <w:p w14:paraId="6EBBA180" w14:textId="77777777" w:rsidR="00B50050" w:rsidRDefault="00B50050" w:rsidP="0088127C">
            <w:pPr>
              <w:pStyle w:val="OtherTableBody"/>
            </w:pPr>
            <w:r>
              <w:t>0563</w:t>
            </w:r>
          </w:p>
        </w:tc>
        <w:tc>
          <w:tcPr>
            <w:tcW w:w="2600" w:type="dxa"/>
          </w:tcPr>
          <w:p w14:paraId="2F2F9A8C" w14:textId="77777777" w:rsidR="00B50050" w:rsidRDefault="00B50050" w:rsidP="0088127C">
            <w:pPr>
              <w:pStyle w:val="OtherTableBody"/>
            </w:pPr>
          </w:p>
        </w:tc>
        <w:tc>
          <w:tcPr>
            <w:tcW w:w="1400" w:type="dxa"/>
          </w:tcPr>
          <w:p w14:paraId="5048A7D4" w14:textId="77777777" w:rsidR="00B50050" w:rsidRDefault="00B50050" w:rsidP="0088127C">
            <w:pPr>
              <w:pStyle w:val="OtherTableBody"/>
            </w:pPr>
          </w:p>
        </w:tc>
        <w:tc>
          <w:tcPr>
            <w:tcW w:w="4200" w:type="dxa"/>
          </w:tcPr>
          <w:p w14:paraId="0E5B47FC" w14:textId="77777777" w:rsidR="00B50050" w:rsidRDefault="00B50050" w:rsidP="0088127C">
            <w:pPr>
              <w:pStyle w:val="OtherTableBody"/>
            </w:pPr>
          </w:p>
        </w:tc>
      </w:tr>
      <w:tr w:rsidR="00B50050" w14:paraId="5F2FEE4B" w14:textId="77777777" w:rsidTr="00195548">
        <w:tc>
          <w:tcPr>
            <w:tcW w:w="600" w:type="dxa"/>
          </w:tcPr>
          <w:p w14:paraId="1D8CE18F" w14:textId="77777777" w:rsidR="00B50050" w:rsidRDefault="00B50050" w:rsidP="0088127C">
            <w:pPr>
              <w:pStyle w:val="OtherTableBody"/>
            </w:pPr>
            <w:r>
              <w:t>User</w:t>
            </w:r>
          </w:p>
        </w:tc>
        <w:tc>
          <w:tcPr>
            <w:tcW w:w="600" w:type="dxa"/>
          </w:tcPr>
          <w:p w14:paraId="40B5EFCF" w14:textId="77777777" w:rsidR="00B50050" w:rsidRDefault="00B50050" w:rsidP="0088127C">
            <w:pPr>
              <w:pStyle w:val="OtherTableBody"/>
            </w:pPr>
          </w:p>
        </w:tc>
        <w:tc>
          <w:tcPr>
            <w:tcW w:w="2600" w:type="dxa"/>
          </w:tcPr>
          <w:p w14:paraId="1EBDAF45" w14:textId="77777777" w:rsidR="00B50050" w:rsidRDefault="00B50050" w:rsidP="0088127C">
            <w:pPr>
              <w:pStyle w:val="OtherTableBody"/>
            </w:pPr>
            <w:r>
              <w:t>Adjustment Category Code</w:t>
            </w:r>
          </w:p>
        </w:tc>
        <w:tc>
          <w:tcPr>
            <w:tcW w:w="1400" w:type="dxa"/>
          </w:tcPr>
          <w:p w14:paraId="6DF9A016" w14:textId="77777777" w:rsidR="00B50050" w:rsidRDefault="00B50050" w:rsidP="0088127C">
            <w:pPr>
              <w:pStyle w:val="OtherTableBody"/>
            </w:pPr>
          </w:p>
        </w:tc>
        <w:tc>
          <w:tcPr>
            <w:tcW w:w="4200" w:type="dxa"/>
          </w:tcPr>
          <w:p w14:paraId="1C7F6AC6" w14:textId="77777777" w:rsidR="00B50050" w:rsidRDefault="00B50050" w:rsidP="0088127C">
            <w:pPr>
              <w:pStyle w:val="OtherTableBody"/>
            </w:pPr>
          </w:p>
        </w:tc>
      </w:tr>
      <w:tr w:rsidR="00B50050" w14:paraId="0BA085D8" w14:textId="77777777" w:rsidTr="00195548">
        <w:tc>
          <w:tcPr>
            <w:tcW w:w="600" w:type="dxa"/>
          </w:tcPr>
          <w:p w14:paraId="4CD58E35" w14:textId="77777777" w:rsidR="00B50050" w:rsidRDefault="00B50050" w:rsidP="0088127C">
            <w:pPr>
              <w:pStyle w:val="OtherTableBody"/>
            </w:pPr>
          </w:p>
        </w:tc>
        <w:tc>
          <w:tcPr>
            <w:tcW w:w="600" w:type="dxa"/>
          </w:tcPr>
          <w:p w14:paraId="37BD74BA" w14:textId="77777777" w:rsidR="00B50050" w:rsidRDefault="00B50050" w:rsidP="0088127C">
            <w:pPr>
              <w:pStyle w:val="OtherTableBody"/>
            </w:pPr>
            <w:r>
              <w:t>0564</w:t>
            </w:r>
          </w:p>
        </w:tc>
        <w:tc>
          <w:tcPr>
            <w:tcW w:w="2600" w:type="dxa"/>
          </w:tcPr>
          <w:p w14:paraId="7A33C581" w14:textId="77777777" w:rsidR="00B50050" w:rsidRDefault="00B50050" w:rsidP="0088127C">
            <w:pPr>
              <w:pStyle w:val="OtherTableBody"/>
            </w:pPr>
          </w:p>
        </w:tc>
        <w:tc>
          <w:tcPr>
            <w:tcW w:w="1400" w:type="dxa"/>
          </w:tcPr>
          <w:p w14:paraId="2F2CE013" w14:textId="77777777" w:rsidR="00B50050" w:rsidRDefault="00B50050" w:rsidP="0088127C">
            <w:pPr>
              <w:pStyle w:val="OtherTableBody"/>
            </w:pPr>
            <w:r>
              <w:t>EA</w:t>
            </w:r>
          </w:p>
        </w:tc>
        <w:tc>
          <w:tcPr>
            <w:tcW w:w="4200" w:type="dxa"/>
          </w:tcPr>
          <w:p w14:paraId="679CF644" w14:textId="77777777" w:rsidR="00B50050" w:rsidRDefault="00B50050" w:rsidP="0088127C">
            <w:pPr>
              <w:pStyle w:val="OtherTableBody"/>
            </w:pPr>
            <w:r>
              <w:t>Edit/Adjudication Response</w:t>
            </w:r>
          </w:p>
        </w:tc>
      </w:tr>
      <w:tr w:rsidR="00B50050" w14:paraId="3456AA37" w14:textId="77777777" w:rsidTr="00195548">
        <w:tc>
          <w:tcPr>
            <w:tcW w:w="600" w:type="dxa"/>
          </w:tcPr>
          <w:p w14:paraId="283B5B9A" w14:textId="77777777" w:rsidR="00B50050" w:rsidRDefault="00B50050" w:rsidP="0088127C">
            <w:pPr>
              <w:pStyle w:val="OtherTableBody"/>
            </w:pPr>
          </w:p>
        </w:tc>
        <w:tc>
          <w:tcPr>
            <w:tcW w:w="600" w:type="dxa"/>
          </w:tcPr>
          <w:p w14:paraId="0835FC43" w14:textId="77777777" w:rsidR="00B50050" w:rsidRDefault="00B50050" w:rsidP="0088127C">
            <w:pPr>
              <w:pStyle w:val="OtherTableBody"/>
            </w:pPr>
            <w:r>
              <w:t>0564</w:t>
            </w:r>
          </w:p>
        </w:tc>
        <w:tc>
          <w:tcPr>
            <w:tcW w:w="2600" w:type="dxa"/>
          </w:tcPr>
          <w:p w14:paraId="1A1B5D99" w14:textId="77777777" w:rsidR="00B50050" w:rsidRDefault="00B50050" w:rsidP="0088127C">
            <w:pPr>
              <w:pStyle w:val="OtherTableBody"/>
            </w:pPr>
          </w:p>
        </w:tc>
        <w:tc>
          <w:tcPr>
            <w:tcW w:w="1400" w:type="dxa"/>
          </w:tcPr>
          <w:p w14:paraId="26E28675" w14:textId="77777777" w:rsidR="00B50050" w:rsidRDefault="00B50050" w:rsidP="0088127C">
            <w:pPr>
              <w:pStyle w:val="OtherTableBody"/>
            </w:pPr>
            <w:r>
              <w:t>IN</w:t>
            </w:r>
          </w:p>
        </w:tc>
        <w:tc>
          <w:tcPr>
            <w:tcW w:w="4200" w:type="dxa"/>
          </w:tcPr>
          <w:p w14:paraId="5B4D021B" w14:textId="77777777" w:rsidR="00B50050" w:rsidRDefault="00B50050" w:rsidP="0088127C">
            <w:pPr>
              <w:pStyle w:val="OtherTableBody"/>
            </w:pPr>
            <w:r>
              <w:t>Information</w:t>
            </w:r>
          </w:p>
        </w:tc>
      </w:tr>
      <w:tr w:rsidR="00B50050" w14:paraId="228A5F89" w14:textId="77777777" w:rsidTr="00195548">
        <w:tc>
          <w:tcPr>
            <w:tcW w:w="600" w:type="dxa"/>
          </w:tcPr>
          <w:p w14:paraId="7BCCC2BD" w14:textId="77777777" w:rsidR="00B50050" w:rsidRDefault="00B50050" w:rsidP="0088127C">
            <w:pPr>
              <w:pStyle w:val="OtherTableBody"/>
            </w:pPr>
          </w:p>
        </w:tc>
        <w:tc>
          <w:tcPr>
            <w:tcW w:w="600" w:type="dxa"/>
          </w:tcPr>
          <w:p w14:paraId="7957C6CA" w14:textId="77777777" w:rsidR="00B50050" w:rsidRDefault="00B50050" w:rsidP="0088127C">
            <w:pPr>
              <w:pStyle w:val="OtherTableBody"/>
            </w:pPr>
            <w:r>
              <w:t>0564</w:t>
            </w:r>
          </w:p>
        </w:tc>
        <w:tc>
          <w:tcPr>
            <w:tcW w:w="2600" w:type="dxa"/>
          </w:tcPr>
          <w:p w14:paraId="37723695" w14:textId="77777777" w:rsidR="00B50050" w:rsidRDefault="00B50050" w:rsidP="0088127C">
            <w:pPr>
              <w:pStyle w:val="OtherTableBody"/>
            </w:pPr>
          </w:p>
        </w:tc>
        <w:tc>
          <w:tcPr>
            <w:tcW w:w="1400" w:type="dxa"/>
          </w:tcPr>
          <w:p w14:paraId="33A4CE11" w14:textId="77777777" w:rsidR="00B50050" w:rsidRDefault="00B50050" w:rsidP="0088127C">
            <w:pPr>
              <w:pStyle w:val="OtherTableBody"/>
            </w:pPr>
            <w:r>
              <w:t>PA</w:t>
            </w:r>
          </w:p>
        </w:tc>
        <w:tc>
          <w:tcPr>
            <w:tcW w:w="4200" w:type="dxa"/>
          </w:tcPr>
          <w:p w14:paraId="54823725" w14:textId="77777777" w:rsidR="00B50050" w:rsidRDefault="00B50050" w:rsidP="0088127C">
            <w:pPr>
              <w:pStyle w:val="OtherTableBody"/>
            </w:pPr>
            <w:r>
              <w:t>Provider Adjustment</w:t>
            </w:r>
          </w:p>
        </w:tc>
      </w:tr>
      <w:tr w:rsidR="00B50050" w14:paraId="10296DBC" w14:textId="77777777" w:rsidTr="00195548">
        <w:tc>
          <w:tcPr>
            <w:tcW w:w="600" w:type="dxa"/>
          </w:tcPr>
          <w:p w14:paraId="317FBD1F" w14:textId="77777777" w:rsidR="00B50050" w:rsidRDefault="00B50050" w:rsidP="0088127C">
            <w:pPr>
              <w:pStyle w:val="OtherTableBody"/>
            </w:pPr>
          </w:p>
        </w:tc>
        <w:tc>
          <w:tcPr>
            <w:tcW w:w="600" w:type="dxa"/>
          </w:tcPr>
          <w:p w14:paraId="0C872A80" w14:textId="77777777" w:rsidR="00B50050" w:rsidRDefault="00B50050" w:rsidP="0088127C">
            <w:pPr>
              <w:pStyle w:val="OtherTableBody"/>
            </w:pPr>
            <w:r>
              <w:t>0564</w:t>
            </w:r>
          </w:p>
        </w:tc>
        <w:tc>
          <w:tcPr>
            <w:tcW w:w="2600" w:type="dxa"/>
          </w:tcPr>
          <w:p w14:paraId="38763AFB" w14:textId="77777777" w:rsidR="00B50050" w:rsidRDefault="00B50050" w:rsidP="0088127C">
            <w:pPr>
              <w:pStyle w:val="OtherTableBody"/>
            </w:pPr>
          </w:p>
        </w:tc>
        <w:tc>
          <w:tcPr>
            <w:tcW w:w="1400" w:type="dxa"/>
          </w:tcPr>
          <w:p w14:paraId="2AC177CA" w14:textId="77777777" w:rsidR="00B50050" w:rsidRDefault="00B50050" w:rsidP="0088127C">
            <w:pPr>
              <w:pStyle w:val="OtherTableBody"/>
            </w:pPr>
            <w:r>
              <w:t>PR</w:t>
            </w:r>
          </w:p>
        </w:tc>
        <w:tc>
          <w:tcPr>
            <w:tcW w:w="4200" w:type="dxa"/>
          </w:tcPr>
          <w:p w14:paraId="5B1D5A98" w14:textId="77777777" w:rsidR="00B50050" w:rsidRDefault="00B50050" w:rsidP="0088127C">
            <w:pPr>
              <w:pStyle w:val="OtherTableBody"/>
            </w:pPr>
            <w:r>
              <w:t>Processing Result</w:t>
            </w:r>
          </w:p>
        </w:tc>
      </w:tr>
      <w:tr w:rsidR="00B50050" w14:paraId="16FE8BDA" w14:textId="77777777" w:rsidTr="00195548">
        <w:tc>
          <w:tcPr>
            <w:tcW w:w="600" w:type="dxa"/>
          </w:tcPr>
          <w:p w14:paraId="20638A15" w14:textId="77777777" w:rsidR="00B50050" w:rsidRDefault="00B50050" w:rsidP="0088127C">
            <w:pPr>
              <w:pStyle w:val="OtherTableBody"/>
            </w:pPr>
            <w:r>
              <w:t>User</w:t>
            </w:r>
          </w:p>
        </w:tc>
        <w:tc>
          <w:tcPr>
            <w:tcW w:w="600" w:type="dxa"/>
          </w:tcPr>
          <w:p w14:paraId="25B517BB" w14:textId="77777777" w:rsidR="00B50050" w:rsidRDefault="00B50050" w:rsidP="0088127C">
            <w:pPr>
              <w:pStyle w:val="OtherTableBody"/>
            </w:pPr>
          </w:p>
        </w:tc>
        <w:tc>
          <w:tcPr>
            <w:tcW w:w="2600" w:type="dxa"/>
          </w:tcPr>
          <w:p w14:paraId="2F5C1B14" w14:textId="77777777" w:rsidR="00B50050" w:rsidRDefault="00B50050" w:rsidP="0088127C">
            <w:pPr>
              <w:pStyle w:val="OtherTableBody"/>
            </w:pPr>
            <w:r>
              <w:t>Provider Adjustment Reason Code</w:t>
            </w:r>
          </w:p>
        </w:tc>
        <w:tc>
          <w:tcPr>
            <w:tcW w:w="1400" w:type="dxa"/>
          </w:tcPr>
          <w:p w14:paraId="7B87A64E" w14:textId="77777777" w:rsidR="00B50050" w:rsidRDefault="00B50050" w:rsidP="0088127C">
            <w:pPr>
              <w:pStyle w:val="OtherTableBody"/>
            </w:pPr>
          </w:p>
        </w:tc>
        <w:tc>
          <w:tcPr>
            <w:tcW w:w="4200" w:type="dxa"/>
          </w:tcPr>
          <w:p w14:paraId="1E03E896" w14:textId="77777777" w:rsidR="00B50050" w:rsidRDefault="00B50050" w:rsidP="0088127C">
            <w:pPr>
              <w:pStyle w:val="OtherTableBody"/>
            </w:pPr>
          </w:p>
        </w:tc>
      </w:tr>
      <w:tr w:rsidR="00B50050" w14:paraId="78093A90" w14:textId="77777777" w:rsidTr="00195548">
        <w:tc>
          <w:tcPr>
            <w:tcW w:w="600" w:type="dxa"/>
          </w:tcPr>
          <w:p w14:paraId="3E47D701" w14:textId="77777777" w:rsidR="00B50050" w:rsidRDefault="00B50050" w:rsidP="0088127C">
            <w:pPr>
              <w:pStyle w:val="OtherTableBody"/>
            </w:pPr>
          </w:p>
        </w:tc>
        <w:tc>
          <w:tcPr>
            <w:tcW w:w="600" w:type="dxa"/>
          </w:tcPr>
          <w:p w14:paraId="65100CAA" w14:textId="77777777" w:rsidR="00B50050" w:rsidRDefault="00B50050" w:rsidP="0088127C">
            <w:pPr>
              <w:pStyle w:val="OtherTableBody"/>
            </w:pPr>
            <w:r>
              <w:t>0565</w:t>
            </w:r>
          </w:p>
        </w:tc>
        <w:tc>
          <w:tcPr>
            <w:tcW w:w="2600" w:type="dxa"/>
          </w:tcPr>
          <w:p w14:paraId="33C2C4A7" w14:textId="77777777" w:rsidR="00B50050" w:rsidRDefault="00B50050" w:rsidP="0088127C">
            <w:pPr>
              <w:pStyle w:val="OtherTableBody"/>
            </w:pPr>
          </w:p>
        </w:tc>
        <w:tc>
          <w:tcPr>
            <w:tcW w:w="1400" w:type="dxa"/>
          </w:tcPr>
          <w:p w14:paraId="51FF0DEA" w14:textId="77777777" w:rsidR="00B50050" w:rsidRDefault="00B50050" w:rsidP="0088127C">
            <w:pPr>
              <w:pStyle w:val="OtherTableBody"/>
            </w:pPr>
            <w:r>
              <w:t>DISP</w:t>
            </w:r>
          </w:p>
        </w:tc>
        <w:tc>
          <w:tcPr>
            <w:tcW w:w="4200" w:type="dxa"/>
          </w:tcPr>
          <w:p w14:paraId="40C59C48" w14:textId="77777777" w:rsidR="00B50050" w:rsidRDefault="00B50050" w:rsidP="0088127C">
            <w:pPr>
              <w:pStyle w:val="OtherTableBody"/>
            </w:pPr>
            <w:r>
              <w:t>Dispensing Fee</w:t>
            </w:r>
          </w:p>
        </w:tc>
      </w:tr>
      <w:tr w:rsidR="00B50050" w14:paraId="14942FC2" w14:textId="77777777" w:rsidTr="00195548">
        <w:tc>
          <w:tcPr>
            <w:tcW w:w="600" w:type="dxa"/>
          </w:tcPr>
          <w:p w14:paraId="1518A04C" w14:textId="77777777" w:rsidR="00B50050" w:rsidRDefault="00B50050" w:rsidP="0088127C">
            <w:pPr>
              <w:pStyle w:val="OtherTableBody"/>
            </w:pPr>
          </w:p>
        </w:tc>
        <w:tc>
          <w:tcPr>
            <w:tcW w:w="600" w:type="dxa"/>
          </w:tcPr>
          <w:p w14:paraId="6CCA525B" w14:textId="77777777" w:rsidR="00B50050" w:rsidRDefault="00B50050" w:rsidP="0088127C">
            <w:pPr>
              <w:pStyle w:val="OtherTableBody"/>
            </w:pPr>
            <w:r>
              <w:t>0565</w:t>
            </w:r>
          </w:p>
        </w:tc>
        <w:tc>
          <w:tcPr>
            <w:tcW w:w="2600" w:type="dxa"/>
          </w:tcPr>
          <w:p w14:paraId="28C66997" w14:textId="77777777" w:rsidR="00B50050" w:rsidRDefault="00B50050" w:rsidP="0088127C">
            <w:pPr>
              <w:pStyle w:val="OtherTableBody"/>
            </w:pPr>
          </w:p>
        </w:tc>
        <w:tc>
          <w:tcPr>
            <w:tcW w:w="1400" w:type="dxa"/>
          </w:tcPr>
          <w:p w14:paraId="5ECD9B7F" w14:textId="77777777" w:rsidR="00B50050" w:rsidRDefault="00B50050" w:rsidP="0088127C">
            <w:pPr>
              <w:pStyle w:val="OtherTableBody"/>
            </w:pPr>
            <w:r>
              <w:t>GST</w:t>
            </w:r>
          </w:p>
        </w:tc>
        <w:tc>
          <w:tcPr>
            <w:tcW w:w="4200" w:type="dxa"/>
          </w:tcPr>
          <w:p w14:paraId="10D34895" w14:textId="77777777" w:rsidR="00B50050" w:rsidRDefault="00B50050" w:rsidP="0088127C">
            <w:pPr>
              <w:pStyle w:val="OtherTableBody"/>
            </w:pPr>
            <w:r>
              <w:t>Goods and Services Tax</w:t>
            </w:r>
          </w:p>
        </w:tc>
      </w:tr>
      <w:tr w:rsidR="00B50050" w14:paraId="4AAA1EB1" w14:textId="77777777" w:rsidTr="00195548">
        <w:tc>
          <w:tcPr>
            <w:tcW w:w="600" w:type="dxa"/>
          </w:tcPr>
          <w:p w14:paraId="13F8DEBA" w14:textId="77777777" w:rsidR="00B50050" w:rsidRDefault="00B50050" w:rsidP="0088127C">
            <w:pPr>
              <w:pStyle w:val="OtherTableBody"/>
            </w:pPr>
          </w:p>
        </w:tc>
        <w:tc>
          <w:tcPr>
            <w:tcW w:w="600" w:type="dxa"/>
          </w:tcPr>
          <w:p w14:paraId="4D85305B" w14:textId="77777777" w:rsidR="00B50050" w:rsidRDefault="00B50050" w:rsidP="0088127C">
            <w:pPr>
              <w:pStyle w:val="OtherTableBody"/>
            </w:pPr>
            <w:r>
              <w:t>0565</w:t>
            </w:r>
          </w:p>
        </w:tc>
        <w:tc>
          <w:tcPr>
            <w:tcW w:w="2600" w:type="dxa"/>
          </w:tcPr>
          <w:p w14:paraId="099CE209" w14:textId="77777777" w:rsidR="00B50050" w:rsidRDefault="00B50050" w:rsidP="0088127C">
            <w:pPr>
              <w:pStyle w:val="OtherTableBody"/>
            </w:pPr>
          </w:p>
        </w:tc>
        <w:tc>
          <w:tcPr>
            <w:tcW w:w="1400" w:type="dxa"/>
          </w:tcPr>
          <w:p w14:paraId="629837FA" w14:textId="77777777" w:rsidR="00B50050" w:rsidRDefault="00B50050" w:rsidP="0088127C">
            <w:pPr>
              <w:pStyle w:val="OtherTableBody"/>
            </w:pPr>
            <w:r>
              <w:t>HST</w:t>
            </w:r>
          </w:p>
        </w:tc>
        <w:tc>
          <w:tcPr>
            <w:tcW w:w="4200" w:type="dxa"/>
          </w:tcPr>
          <w:p w14:paraId="04A86151" w14:textId="77777777" w:rsidR="00B50050" w:rsidRDefault="00B50050" w:rsidP="0088127C">
            <w:pPr>
              <w:pStyle w:val="OtherTableBody"/>
            </w:pPr>
            <w:r>
              <w:t>Harmonized Sales Tax</w:t>
            </w:r>
          </w:p>
        </w:tc>
      </w:tr>
      <w:tr w:rsidR="00B50050" w14:paraId="50961040" w14:textId="77777777" w:rsidTr="00195548">
        <w:tc>
          <w:tcPr>
            <w:tcW w:w="600" w:type="dxa"/>
          </w:tcPr>
          <w:p w14:paraId="7B6843F7" w14:textId="77777777" w:rsidR="00B50050" w:rsidRDefault="00B50050" w:rsidP="0088127C">
            <w:pPr>
              <w:pStyle w:val="OtherTableBody"/>
            </w:pPr>
          </w:p>
        </w:tc>
        <w:tc>
          <w:tcPr>
            <w:tcW w:w="600" w:type="dxa"/>
          </w:tcPr>
          <w:p w14:paraId="6A044880" w14:textId="77777777" w:rsidR="00B50050" w:rsidRDefault="00B50050" w:rsidP="0088127C">
            <w:pPr>
              <w:pStyle w:val="OtherTableBody"/>
            </w:pPr>
            <w:r>
              <w:t>0565</w:t>
            </w:r>
          </w:p>
        </w:tc>
        <w:tc>
          <w:tcPr>
            <w:tcW w:w="2600" w:type="dxa"/>
          </w:tcPr>
          <w:p w14:paraId="415E3463" w14:textId="77777777" w:rsidR="00B50050" w:rsidRDefault="00B50050" w:rsidP="0088127C">
            <w:pPr>
              <w:pStyle w:val="OtherTableBody"/>
            </w:pPr>
          </w:p>
        </w:tc>
        <w:tc>
          <w:tcPr>
            <w:tcW w:w="1400" w:type="dxa"/>
          </w:tcPr>
          <w:p w14:paraId="560C844B" w14:textId="77777777" w:rsidR="00B50050" w:rsidRDefault="00B50050" w:rsidP="0088127C">
            <w:pPr>
              <w:pStyle w:val="OtherTableBody"/>
            </w:pPr>
            <w:r>
              <w:t>MKUP</w:t>
            </w:r>
          </w:p>
        </w:tc>
        <w:tc>
          <w:tcPr>
            <w:tcW w:w="4200" w:type="dxa"/>
          </w:tcPr>
          <w:p w14:paraId="393C1247" w14:textId="77777777" w:rsidR="00B50050" w:rsidRDefault="00B50050" w:rsidP="0088127C">
            <w:pPr>
              <w:pStyle w:val="OtherTableBody"/>
            </w:pPr>
            <w:r>
              <w:t>Mark up Fee</w:t>
            </w:r>
          </w:p>
        </w:tc>
      </w:tr>
      <w:tr w:rsidR="00B50050" w14:paraId="4A2F7892" w14:textId="77777777" w:rsidTr="00195548">
        <w:tc>
          <w:tcPr>
            <w:tcW w:w="600" w:type="dxa"/>
          </w:tcPr>
          <w:p w14:paraId="27FA34A7" w14:textId="77777777" w:rsidR="00B50050" w:rsidRDefault="00B50050" w:rsidP="0088127C">
            <w:pPr>
              <w:pStyle w:val="OtherTableBody"/>
            </w:pPr>
          </w:p>
        </w:tc>
        <w:tc>
          <w:tcPr>
            <w:tcW w:w="600" w:type="dxa"/>
          </w:tcPr>
          <w:p w14:paraId="44C2B67F" w14:textId="77777777" w:rsidR="00B50050" w:rsidRDefault="00B50050" w:rsidP="0088127C">
            <w:pPr>
              <w:pStyle w:val="OtherTableBody"/>
            </w:pPr>
            <w:r>
              <w:t>0565</w:t>
            </w:r>
          </w:p>
        </w:tc>
        <w:tc>
          <w:tcPr>
            <w:tcW w:w="2600" w:type="dxa"/>
          </w:tcPr>
          <w:p w14:paraId="7CDFF914" w14:textId="77777777" w:rsidR="00B50050" w:rsidRDefault="00B50050" w:rsidP="0088127C">
            <w:pPr>
              <w:pStyle w:val="OtherTableBody"/>
            </w:pPr>
          </w:p>
        </w:tc>
        <w:tc>
          <w:tcPr>
            <w:tcW w:w="1400" w:type="dxa"/>
          </w:tcPr>
          <w:p w14:paraId="37637764" w14:textId="77777777" w:rsidR="00B50050" w:rsidRDefault="00B50050" w:rsidP="0088127C">
            <w:pPr>
              <w:pStyle w:val="OtherTableBody"/>
            </w:pPr>
            <w:r>
              <w:t>PST</w:t>
            </w:r>
          </w:p>
        </w:tc>
        <w:tc>
          <w:tcPr>
            <w:tcW w:w="4200" w:type="dxa"/>
          </w:tcPr>
          <w:p w14:paraId="7DE80C5E" w14:textId="77777777" w:rsidR="00B50050" w:rsidRDefault="00B50050" w:rsidP="0088127C">
            <w:pPr>
              <w:pStyle w:val="OtherTableBody"/>
            </w:pPr>
            <w:r>
              <w:t>Provincial Sales Tax</w:t>
            </w:r>
          </w:p>
        </w:tc>
      </w:tr>
      <w:tr w:rsidR="00B50050" w14:paraId="7EED8F8E" w14:textId="77777777" w:rsidTr="00195548">
        <w:tc>
          <w:tcPr>
            <w:tcW w:w="600" w:type="dxa"/>
          </w:tcPr>
          <w:p w14:paraId="1A314DC9" w14:textId="77777777" w:rsidR="00B50050" w:rsidRDefault="00B50050" w:rsidP="0088127C">
            <w:pPr>
              <w:pStyle w:val="OtherTableBody"/>
            </w:pPr>
            <w:r>
              <w:t>HL7</w:t>
            </w:r>
          </w:p>
        </w:tc>
        <w:tc>
          <w:tcPr>
            <w:tcW w:w="600" w:type="dxa"/>
          </w:tcPr>
          <w:p w14:paraId="7081DC34" w14:textId="77777777" w:rsidR="00B50050" w:rsidRDefault="00B50050" w:rsidP="0088127C">
            <w:pPr>
              <w:pStyle w:val="OtherTableBody"/>
            </w:pPr>
          </w:p>
        </w:tc>
        <w:tc>
          <w:tcPr>
            <w:tcW w:w="2600" w:type="dxa"/>
          </w:tcPr>
          <w:p w14:paraId="40E99BF8" w14:textId="77777777" w:rsidR="00B50050" w:rsidRDefault="00B50050" w:rsidP="0088127C">
            <w:pPr>
              <w:pStyle w:val="OtherTableBody"/>
            </w:pPr>
            <w:r>
              <w:t>Blood Unit Type</w:t>
            </w:r>
          </w:p>
        </w:tc>
        <w:tc>
          <w:tcPr>
            <w:tcW w:w="1400" w:type="dxa"/>
          </w:tcPr>
          <w:p w14:paraId="5D115448" w14:textId="77777777" w:rsidR="00B50050" w:rsidRDefault="00B50050" w:rsidP="0088127C">
            <w:pPr>
              <w:pStyle w:val="OtherTableBody"/>
            </w:pPr>
          </w:p>
        </w:tc>
        <w:tc>
          <w:tcPr>
            <w:tcW w:w="4200" w:type="dxa"/>
          </w:tcPr>
          <w:p w14:paraId="7CDB2A2A" w14:textId="77777777" w:rsidR="00B50050" w:rsidRDefault="00B50050" w:rsidP="0088127C">
            <w:pPr>
              <w:pStyle w:val="OtherTableBody"/>
            </w:pPr>
          </w:p>
        </w:tc>
      </w:tr>
      <w:tr w:rsidR="00B50050" w14:paraId="62DC27A5" w14:textId="77777777" w:rsidTr="00195548">
        <w:tc>
          <w:tcPr>
            <w:tcW w:w="600" w:type="dxa"/>
          </w:tcPr>
          <w:p w14:paraId="7AA935FD" w14:textId="77777777" w:rsidR="00B50050" w:rsidRDefault="00B50050" w:rsidP="0088127C">
            <w:pPr>
              <w:pStyle w:val="OtherTableBody"/>
            </w:pPr>
          </w:p>
        </w:tc>
        <w:tc>
          <w:tcPr>
            <w:tcW w:w="600" w:type="dxa"/>
          </w:tcPr>
          <w:p w14:paraId="48893168" w14:textId="77777777" w:rsidR="00B50050" w:rsidRDefault="00B50050" w:rsidP="0088127C">
            <w:pPr>
              <w:pStyle w:val="OtherTableBody"/>
            </w:pPr>
            <w:r>
              <w:t>0566</w:t>
            </w:r>
          </w:p>
        </w:tc>
        <w:tc>
          <w:tcPr>
            <w:tcW w:w="2600" w:type="dxa"/>
          </w:tcPr>
          <w:p w14:paraId="52393E6B" w14:textId="77777777" w:rsidR="00B50050" w:rsidRDefault="00B50050" w:rsidP="0088127C">
            <w:pPr>
              <w:pStyle w:val="OtherTableBody"/>
            </w:pPr>
          </w:p>
        </w:tc>
        <w:tc>
          <w:tcPr>
            <w:tcW w:w="1400" w:type="dxa"/>
          </w:tcPr>
          <w:p w14:paraId="791C6E54" w14:textId="77777777" w:rsidR="00B50050" w:rsidRDefault="00B50050" w:rsidP="0088127C">
            <w:pPr>
              <w:pStyle w:val="OtherTableBody"/>
            </w:pPr>
            <w:r>
              <w:t>GRN</w:t>
            </w:r>
          </w:p>
        </w:tc>
        <w:tc>
          <w:tcPr>
            <w:tcW w:w="4200" w:type="dxa"/>
          </w:tcPr>
          <w:p w14:paraId="52C17617" w14:textId="77777777" w:rsidR="00B50050" w:rsidRDefault="00B50050" w:rsidP="0088127C">
            <w:pPr>
              <w:pStyle w:val="OtherTableBody"/>
            </w:pPr>
            <w:r>
              <w:t>Granulocytes</w:t>
            </w:r>
          </w:p>
        </w:tc>
      </w:tr>
      <w:tr w:rsidR="00B50050" w14:paraId="20D721C0" w14:textId="77777777" w:rsidTr="00195548">
        <w:tc>
          <w:tcPr>
            <w:tcW w:w="600" w:type="dxa"/>
          </w:tcPr>
          <w:p w14:paraId="32E9D63C" w14:textId="77777777" w:rsidR="00B50050" w:rsidRDefault="00B50050" w:rsidP="0088127C">
            <w:pPr>
              <w:pStyle w:val="OtherTableBody"/>
            </w:pPr>
          </w:p>
        </w:tc>
        <w:tc>
          <w:tcPr>
            <w:tcW w:w="600" w:type="dxa"/>
          </w:tcPr>
          <w:p w14:paraId="4FCC87D9" w14:textId="77777777" w:rsidR="00B50050" w:rsidRDefault="00B50050" w:rsidP="0088127C">
            <w:pPr>
              <w:pStyle w:val="OtherTableBody"/>
            </w:pPr>
            <w:r>
              <w:t>0566</w:t>
            </w:r>
          </w:p>
        </w:tc>
        <w:tc>
          <w:tcPr>
            <w:tcW w:w="2600" w:type="dxa"/>
          </w:tcPr>
          <w:p w14:paraId="748477AE" w14:textId="77777777" w:rsidR="00B50050" w:rsidRDefault="00B50050" w:rsidP="0088127C">
            <w:pPr>
              <w:pStyle w:val="OtherTableBody"/>
            </w:pPr>
          </w:p>
        </w:tc>
        <w:tc>
          <w:tcPr>
            <w:tcW w:w="1400" w:type="dxa"/>
          </w:tcPr>
          <w:p w14:paraId="18F044FA" w14:textId="77777777" w:rsidR="00B50050" w:rsidRDefault="00B50050" w:rsidP="0088127C">
            <w:pPr>
              <w:pStyle w:val="OtherTableBody"/>
            </w:pPr>
            <w:r>
              <w:t>LYM</w:t>
            </w:r>
          </w:p>
        </w:tc>
        <w:tc>
          <w:tcPr>
            <w:tcW w:w="4200" w:type="dxa"/>
          </w:tcPr>
          <w:p w14:paraId="5492DA8C" w14:textId="77777777" w:rsidR="00B50050" w:rsidRDefault="00B50050" w:rsidP="0088127C">
            <w:pPr>
              <w:pStyle w:val="OtherTableBody"/>
            </w:pPr>
            <w:r>
              <w:t>Lymphocytes</w:t>
            </w:r>
          </w:p>
        </w:tc>
      </w:tr>
      <w:tr w:rsidR="00B50050" w14:paraId="4C1EB7E4" w14:textId="77777777" w:rsidTr="00195548">
        <w:tc>
          <w:tcPr>
            <w:tcW w:w="600" w:type="dxa"/>
          </w:tcPr>
          <w:p w14:paraId="78368402" w14:textId="77777777" w:rsidR="00B50050" w:rsidRDefault="00B50050" w:rsidP="0088127C">
            <w:pPr>
              <w:pStyle w:val="OtherTableBody"/>
            </w:pPr>
          </w:p>
        </w:tc>
        <w:tc>
          <w:tcPr>
            <w:tcW w:w="600" w:type="dxa"/>
          </w:tcPr>
          <w:p w14:paraId="5E7348F2" w14:textId="77777777" w:rsidR="00B50050" w:rsidRDefault="00B50050" w:rsidP="0088127C">
            <w:pPr>
              <w:pStyle w:val="OtherTableBody"/>
            </w:pPr>
            <w:r>
              <w:t>0566</w:t>
            </w:r>
          </w:p>
        </w:tc>
        <w:tc>
          <w:tcPr>
            <w:tcW w:w="2600" w:type="dxa"/>
          </w:tcPr>
          <w:p w14:paraId="07C24E73" w14:textId="77777777" w:rsidR="00B50050" w:rsidRDefault="00B50050" w:rsidP="0088127C">
            <w:pPr>
              <w:pStyle w:val="OtherTableBody"/>
            </w:pPr>
          </w:p>
        </w:tc>
        <w:tc>
          <w:tcPr>
            <w:tcW w:w="1400" w:type="dxa"/>
          </w:tcPr>
          <w:p w14:paraId="44483FC9" w14:textId="77777777" w:rsidR="00B50050" w:rsidRDefault="00B50050" w:rsidP="0088127C">
            <w:pPr>
              <w:pStyle w:val="OtherTableBody"/>
            </w:pPr>
            <w:r>
              <w:t>PLS</w:t>
            </w:r>
          </w:p>
        </w:tc>
        <w:tc>
          <w:tcPr>
            <w:tcW w:w="4200" w:type="dxa"/>
          </w:tcPr>
          <w:p w14:paraId="22C3C9BA" w14:textId="77777777" w:rsidR="00B50050" w:rsidRDefault="00B50050" w:rsidP="0088127C">
            <w:pPr>
              <w:pStyle w:val="OtherTableBody"/>
            </w:pPr>
            <w:r>
              <w:t>Plasma</w:t>
            </w:r>
          </w:p>
        </w:tc>
      </w:tr>
      <w:tr w:rsidR="00B50050" w14:paraId="484F0CF4" w14:textId="77777777" w:rsidTr="00195548">
        <w:tc>
          <w:tcPr>
            <w:tcW w:w="600" w:type="dxa"/>
          </w:tcPr>
          <w:p w14:paraId="51817F11" w14:textId="77777777" w:rsidR="00B50050" w:rsidRDefault="00B50050" w:rsidP="0088127C">
            <w:pPr>
              <w:pStyle w:val="OtherTableBody"/>
            </w:pPr>
          </w:p>
        </w:tc>
        <w:tc>
          <w:tcPr>
            <w:tcW w:w="600" w:type="dxa"/>
          </w:tcPr>
          <w:p w14:paraId="6FF495D3" w14:textId="77777777" w:rsidR="00B50050" w:rsidRDefault="00B50050" w:rsidP="0088127C">
            <w:pPr>
              <w:pStyle w:val="OtherTableBody"/>
            </w:pPr>
            <w:r>
              <w:t>0566</w:t>
            </w:r>
          </w:p>
        </w:tc>
        <w:tc>
          <w:tcPr>
            <w:tcW w:w="2600" w:type="dxa"/>
          </w:tcPr>
          <w:p w14:paraId="1524BA03" w14:textId="77777777" w:rsidR="00B50050" w:rsidRDefault="00B50050" w:rsidP="0088127C">
            <w:pPr>
              <w:pStyle w:val="OtherTableBody"/>
            </w:pPr>
          </w:p>
        </w:tc>
        <w:tc>
          <w:tcPr>
            <w:tcW w:w="1400" w:type="dxa"/>
          </w:tcPr>
          <w:p w14:paraId="3D00D065" w14:textId="77777777" w:rsidR="00B50050" w:rsidRDefault="00B50050" w:rsidP="0088127C">
            <w:pPr>
              <w:pStyle w:val="OtherTableBody"/>
            </w:pPr>
            <w:r>
              <w:t>PLT</w:t>
            </w:r>
          </w:p>
        </w:tc>
        <w:tc>
          <w:tcPr>
            <w:tcW w:w="4200" w:type="dxa"/>
          </w:tcPr>
          <w:p w14:paraId="63477B38" w14:textId="77777777" w:rsidR="00B50050" w:rsidRDefault="00B50050" w:rsidP="0088127C">
            <w:pPr>
              <w:pStyle w:val="OtherTableBody"/>
            </w:pPr>
            <w:r>
              <w:t>Platelets</w:t>
            </w:r>
          </w:p>
        </w:tc>
      </w:tr>
      <w:tr w:rsidR="00B50050" w14:paraId="6407A353" w14:textId="77777777" w:rsidTr="00195548">
        <w:tc>
          <w:tcPr>
            <w:tcW w:w="600" w:type="dxa"/>
          </w:tcPr>
          <w:p w14:paraId="1BB0BEEA" w14:textId="77777777" w:rsidR="00B50050" w:rsidRDefault="00B50050" w:rsidP="0088127C">
            <w:pPr>
              <w:pStyle w:val="OtherTableBody"/>
            </w:pPr>
          </w:p>
        </w:tc>
        <w:tc>
          <w:tcPr>
            <w:tcW w:w="600" w:type="dxa"/>
          </w:tcPr>
          <w:p w14:paraId="6698DB6A" w14:textId="77777777" w:rsidR="00B50050" w:rsidRDefault="00B50050" w:rsidP="0088127C">
            <w:pPr>
              <w:pStyle w:val="OtherTableBody"/>
            </w:pPr>
            <w:r>
              <w:t>0566</w:t>
            </w:r>
          </w:p>
        </w:tc>
        <w:tc>
          <w:tcPr>
            <w:tcW w:w="2600" w:type="dxa"/>
          </w:tcPr>
          <w:p w14:paraId="11266B7F" w14:textId="77777777" w:rsidR="00B50050" w:rsidRDefault="00B50050" w:rsidP="0088127C">
            <w:pPr>
              <w:pStyle w:val="OtherTableBody"/>
            </w:pPr>
          </w:p>
        </w:tc>
        <w:tc>
          <w:tcPr>
            <w:tcW w:w="1400" w:type="dxa"/>
          </w:tcPr>
          <w:p w14:paraId="09F68F87" w14:textId="77777777" w:rsidR="00B50050" w:rsidRDefault="00B50050" w:rsidP="0088127C">
            <w:pPr>
              <w:pStyle w:val="OtherTableBody"/>
            </w:pPr>
            <w:r>
              <w:t>PSC</w:t>
            </w:r>
          </w:p>
        </w:tc>
        <w:tc>
          <w:tcPr>
            <w:tcW w:w="4200" w:type="dxa"/>
          </w:tcPr>
          <w:p w14:paraId="52ECDDD9" w14:textId="77777777" w:rsidR="00B50050" w:rsidRDefault="00B50050" w:rsidP="0088127C">
            <w:pPr>
              <w:pStyle w:val="OtherTableBody"/>
            </w:pPr>
            <w:r>
              <w:t>Peripheral Stem Cells</w:t>
            </w:r>
          </w:p>
        </w:tc>
      </w:tr>
      <w:tr w:rsidR="00B50050" w14:paraId="748A6728" w14:textId="77777777" w:rsidTr="00195548">
        <w:tc>
          <w:tcPr>
            <w:tcW w:w="600" w:type="dxa"/>
          </w:tcPr>
          <w:p w14:paraId="14118AA9" w14:textId="77777777" w:rsidR="00B50050" w:rsidRDefault="00B50050" w:rsidP="0088127C">
            <w:pPr>
              <w:pStyle w:val="OtherTableBody"/>
            </w:pPr>
          </w:p>
        </w:tc>
        <w:tc>
          <w:tcPr>
            <w:tcW w:w="600" w:type="dxa"/>
          </w:tcPr>
          <w:p w14:paraId="00013144" w14:textId="77777777" w:rsidR="00B50050" w:rsidRDefault="00B50050" w:rsidP="0088127C">
            <w:pPr>
              <w:pStyle w:val="OtherTableBody"/>
            </w:pPr>
            <w:r>
              <w:t>0566</w:t>
            </w:r>
          </w:p>
        </w:tc>
        <w:tc>
          <w:tcPr>
            <w:tcW w:w="2600" w:type="dxa"/>
          </w:tcPr>
          <w:p w14:paraId="48CBB633" w14:textId="77777777" w:rsidR="00B50050" w:rsidRDefault="00B50050" w:rsidP="0088127C">
            <w:pPr>
              <w:pStyle w:val="OtherTableBody"/>
            </w:pPr>
          </w:p>
        </w:tc>
        <w:tc>
          <w:tcPr>
            <w:tcW w:w="1400" w:type="dxa"/>
          </w:tcPr>
          <w:p w14:paraId="4A199AB8" w14:textId="77777777" w:rsidR="00B50050" w:rsidRDefault="00B50050" w:rsidP="0088127C">
            <w:pPr>
              <w:pStyle w:val="OtherTableBody"/>
            </w:pPr>
            <w:r>
              <w:t>RBC</w:t>
            </w:r>
          </w:p>
        </w:tc>
        <w:tc>
          <w:tcPr>
            <w:tcW w:w="4200" w:type="dxa"/>
          </w:tcPr>
          <w:p w14:paraId="53516487" w14:textId="77777777" w:rsidR="00B50050" w:rsidRDefault="00B50050" w:rsidP="0088127C">
            <w:pPr>
              <w:pStyle w:val="OtherTableBody"/>
            </w:pPr>
            <w:r>
              <w:t>Red Blood Cells</w:t>
            </w:r>
          </w:p>
        </w:tc>
      </w:tr>
      <w:tr w:rsidR="00B50050" w14:paraId="130E8A14" w14:textId="77777777" w:rsidTr="00195548">
        <w:tc>
          <w:tcPr>
            <w:tcW w:w="600" w:type="dxa"/>
          </w:tcPr>
          <w:p w14:paraId="7CA45ABF" w14:textId="77777777" w:rsidR="00B50050" w:rsidRDefault="00B50050" w:rsidP="0088127C">
            <w:pPr>
              <w:pStyle w:val="OtherTableBody"/>
            </w:pPr>
          </w:p>
        </w:tc>
        <w:tc>
          <w:tcPr>
            <w:tcW w:w="600" w:type="dxa"/>
          </w:tcPr>
          <w:p w14:paraId="483A3CE9" w14:textId="77777777" w:rsidR="00B50050" w:rsidRDefault="00B50050" w:rsidP="0088127C">
            <w:pPr>
              <w:pStyle w:val="OtherTableBody"/>
            </w:pPr>
            <w:r>
              <w:t>0566</w:t>
            </w:r>
          </w:p>
        </w:tc>
        <w:tc>
          <w:tcPr>
            <w:tcW w:w="2600" w:type="dxa"/>
          </w:tcPr>
          <w:p w14:paraId="7D3F834B" w14:textId="77777777" w:rsidR="00B50050" w:rsidRDefault="00B50050" w:rsidP="0088127C">
            <w:pPr>
              <w:pStyle w:val="OtherTableBody"/>
            </w:pPr>
          </w:p>
        </w:tc>
        <w:tc>
          <w:tcPr>
            <w:tcW w:w="1400" w:type="dxa"/>
          </w:tcPr>
          <w:p w14:paraId="089CCD7C" w14:textId="77777777" w:rsidR="00B50050" w:rsidRDefault="00B50050" w:rsidP="0088127C">
            <w:pPr>
              <w:pStyle w:val="OtherTableBody"/>
            </w:pPr>
            <w:r>
              <w:t>WBL</w:t>
            </w:r>
          </w:p>
        </w:tc>
        <w:tc>
          <w:tcPr>
            <w:tcW w:w="4200" w:type="dxa"/>
          </w:tcPr>
          <w:p w14:paraId="0283BDA1" w14:textId="77777777" w:rsidR="00B50050" w:rsidRDefault="00B50050" w:rsidP="0088127C">
            <w:pPr>
              <w:pStyle w:val="OtherTableBody"/>
            </w:pPr>
            <w:r>
              <w:t>Whole Blood</w:t>
            </w:r>
          </w:p>
        </w:tc>
      </w:tr>
      <w:tr w:rsidR="00B50050" w14:paraId="00B76177" w14:textId="77777777" w:rsidTr="00195548">
        <w:tc>
          <w:tcPr>
            <w:tcW w:w="600" w:type="dxa"/>
          </w:tcPr>
          <w:p w14:paraId="2FD3EAC6" w14:textId="77777777" w:rsidR="00B50050" w:rsidRDefault="00B50050" w:rsidP="0088127C">
            <w:pPr>
              <w:pStyle w:val="OtherTableBody"/>
            </w:pPr>
            <w:r>
              <w:t>HL7</w:t>
            </w:r>
          </w:p>
        </w:tc>
        <w:tc>
          <w:tcPr>
            <w:tcW w:w="600" w:type="dxa"/>
          </w:tcPr>
          <w:p w14:paraId="6FE27FAD" w14:textId="77777777" w:rsidR="00B50050" w:rsidRDefault="00B50050" w:rsidP="0088127C">
            <w:pPr>
              <w:pStyle w:val="OtherTableBody"/>
            </w:pPr>
          </w:p>
        </w:tc>
        <w:tc>
          <w:tcPr>
            <w:tcW w:w="2600" w:type="dxa"/>
          </w:tcPr>
          <w:p w14:paraId="5F48F034" w14:textId="77777777" w:rsidR="00B50050" w:rsidRDefault="00B50050" w:rsidP="0088127C">
            <w:pPr>
              <w:pStyle w:val="OtherTableBody"/>
            </w:pPr>
            <w:r>
              <w:t>Weight Units</w:t>
            </w:r>
          </w:p>
        </w:tc>
        <w:tc>
          <w:tcPr>
            <w:tcW w:w="1400" w:type="dxa"/>
          </w:tcPr>
          <w:p w14:paraId="0C33EB83" w14:textId="77777777" w:rsidR="00B50050" w:rsidRDefault="00B50050" w:rsidP="0088127C">
            <w:pPr>
              <w:pStyle w:val="OtherTableBody"/>
            </w:pPr>
          </w:p>
        </w:tc>
        <w:tc>
          <w:tcPr>
            <w:tcW w:w="4200" w:type="dxa"/>
          </w:tcPr>
          <w:p w14:paraId="3EDEB44A" w14:textId="77777777" w:rsidR="00B50050" w:rsidRDefault="00B50050" w:rsidP="0088127C">
            <w:pPr>
              <w:pStyle w:val="OtherTableBody"/>
            </w:pPr>
          </w:p>
        </w:tc>
      </w:tr>
      <w:tr w:rsidR="00B50050" w14:paraId="61941ABF" w14:textId="77777777" w:rsidTr="00195548">
        <w:tc>
          <w:tcPr>
            <w:tcW w:w="600" w:type="dxa"/>
          </w:tcPr>
          <w:p w14:paraId="1622B8E5" w14:textId="77777777" w:rsidR="00B50050" w:rsidRDefault="00B50050" w:rsidP="0088127C">
            <w:pPr>
              <w:pStyle w:val="OtherTableBody"/>
            </w:pPr>
          </w:p>
        </w:tc>
        <w:tc>
          <w:tcPr>
            <w:tcW w:w="600" w:type="dxa"/>
          </w:tcPr>
          <w:p w14:paraId="4D1BF88B" w14:textId="77777777" w:rsidR="00B50050" w:rsidRDefault="00B50050" w:rsidP="0088127C">
            <w:pPr>
              <w:pStyle w:val="OtherTableBody"/>
            </w:pPr>
            <w:r>
              <w:t>0567</w:t>
            </w:r>
          </w:p>
        </w:tc>
        <w:tc>
          <w:tcPr>
            <w:tcW w:w="2600" w:type="dxa"/>
          </w:tcPr>
          <w:p w14:paraId="451AB92F" w14:textId="77777777" w:rsidR="00B50050" w:rsidRDefault="00B50050" w:rsidP="0088127C">
            <w:pPr>
              <w:pStyle w:val="OtherTableBody"/>
            </w:pPr>
          </w:p>
        </w:tc>
        <w:tc>
          <w:tcPr>
            <w:tcW w:w="1400" w:type="dxa"/>
          </w:tcPr>
          <w:p w14:paraId="2D3F2993" w14:textId="77777777" w:rsidR="00B50050" w:rsidRDefault="00B50050" w:rsidP="0088127C">
            <w:pPr>
              <w:pStyle w:val="OtherTableBody"/>
            </w:pPr>
            <w:r>
              <w:t>[lb_av]</w:t>
            </w:r>
          </w:p>
        </w:tc>
        <w:tc>
          <w:tcPr>
            <w:tcW w:w="4200" w:type="dxa"/>
          </w:tcPr>
          <w:p w14:paraId="6B2ABCA6" w14:textId="77777777" w:rsidR="00B50050" w:rsidRDefault="00B50050" w:rsidP="0088127C">
            <w:pPr>
              <w:pStyle w:val="OtherTableBody"/>
            </w:pPr>
            <w:r>
              <w:t>Pound</w:t>
            </w:r>
          </w:p>
        </w:tc>
      </w:tr>
      <w:tr w:rsidR="00B50050" w14:paraId="5BDC0C09" w14:textId="77777777" w:rsidTr="00195548">
        <w:tc>
          <w:tcPr>
            <w:tcW w:w="600" w:type="dxa"/>
          </w:tcPr>
          <w:p w14:paraId="09D307B4" w14:textId="77777777" w:rsidR="00B50050" w:rsidRDefault="00B50050" w:rsidP="0088127C">
            <w:pPr>
              <w:pStyle w:val="OtherTableBody"/>
            </w:pPr>
          </w:p>
        </w:tc>
        <w:tc>
          <w:tcPr>
            <w:tcW w:w="600" w:type="dxa"/>
          </w:tcPr>
          <w:p w14:paraId="7FDB3098" w14:textId="77777777" w:rsidR="00B50050" w:rsidRDefault="00B50050" w:rsidP="0088127C">
            <w:pPr>
              <w:pStyle w:val="OtherTableBody"/>
            </w:pPr>
            <w:r>
              <w:t>0567</w:t>
            </w:r>
          </w:p>
        </w:tc>
        <w:tc>
          <w:tcPr>
            <w:tcW w:w="2600" w:type="dxa"/>
          </w:tcPr>
          <w:p w14:paraId="16E43DDE" w14:textId="77777777" w:rsidR="00B50050" w:rsidRDefault="00B50050" w:rsidP="0088127C">
            <w:pPr>
              <w:pStyle w:val="OtherTableBody"/>
            </w:pPr>
          </w:p>
        </w:tc>
        <w:tc>
          <w:tcPr>
            <w:tcW w:w="1400" w:type="dxa"/>
          </w:tcPr>
          <w:p w14:paraId="4D2630DC" w14:textId="77777777" w:rsidR="00B50050" w:rsidRDefault="00B50050" w:rsidP="0088127C">
            <w:pPr>
              <w:pStyle w:val="OtherTableBody"/>
            </w:pPr>
            <w:r>
              <w:t>[oz_av]</w:t>
            </w:r>
          </w:p>
        </w:tc>
        <w:tc>
          <w:tcPr>
            <w:tcW w:w="4200" w:type="dxa"/>
          </w:tcPr>
          <w:p w14:paraId="4D2D3F23" w14:textId="77777777" w:rsidR="00B50050" w:rsidRDefault="00B50050" w:rsidP="0088127C">
            <w:pPr>
              <w:pStyle w:val="OtherTableBody"/>
            </w:pPr>
            <w:r>
              <w:t>Ounce</w:t>
            </w:r>
          </w:p>
        </w:tc>
      </w:tr>
      <w:tr w:rsidR="00B50050" w14:paraId="7F4D1B17" w14:textId="77777777" w:rsidTr="00195548">
        <w:tc>
          <w:tcPr>
            <w:tcW w:w="600" w:type="dxa"/>
          </w:tcPr>
          <w:p w14:paraId="23C6ABCF" w14:textId="77777777" w:rsidR="00B50050" w:rsidRDefault="00B50050" w:rsidP="0088127C">
            <w:pPr>
              <w:pStyle w:val="OtherTableBody"/>
            </w:pPr>
          </w:p>
        </w:tc>
        <w:tc>
          <w:tcPr>
            <w:tcW w:w="600" w:type="dxa"/>
          </w:tcPr>
          <w:p w14:paraId="17B9E551" w14:textId="77777777" w:rsidR="00B50050" w:rsidRDefault="00B50050" w:rsidP="0088127C">
            <w:pPr>
              <w:pStyle w:val="OtherTableBody"/>
            </w:pPr>
            <w:r>
              <w:t>0567</w:t>
            </w:r>
          </w:p>
        </w:tc>
        <w:tc>
          <w:tcPr>
            <w:tcW w:w="2600" w:type="dxa"/>
          </w:tcPr>
          <w:p w14:paraId="519F01FB" w14:textId="77777777" w:rsidR="00B50050" w:rsidRDefault="00B50050" w:rsidP="0088127C">
            <w:pPr>
              <w:pStyle w:val="OtherTableBody"/>
            </w:pPr>
          </w:p>
        </w:tc>
        <w:tc>
          <w:tcPr>
            <w:tcW w:w="1400" w:type="dxa"/>
          </w:tcPr>
          <w:p w14:paraId="5C1BE4CE" w14:textId="77777777" w:rsidR="00B50050" w:rsidRDefault="00B50050" w:rsidP="0088127C">
            <w:pPr>
              <w:pStyle w:val="OtherTableBody"/>
            </w:pPr>
            <w:r>
              <w:t>g</w:t>
            </w:r>
          </w:p>
        </w:tc>
        <w:tc>
          <w:tcPr>
            <w:tcW w:w="4200" w:type="dxa"/>
          </w:tcPr>
          <w:p w14:paraId="35259EE2" w14:textId="77777777" w:rsidR="00B50050" w:rsidRDefault="00B50050" w:rsidP="0088127C">
            <w:pPr>
              <w:pStyle w:val="OtherTableBody"/>
            </w:pPr>
            <w:r>
              <w:t>Gram</w:t>
            </w:r>
          </w:p>
        </w:tc>
      </w:tr>
      <w:tr w:rsidR="00B50050" w14:paraId="17CF3EEA" w14:textId="77777777" w:rsidTr="00195548">
        <w:tc>
          <w:tcPr>
            <w:tcW w:w="600" w:type="dxa"/>
          </w:tcPr>
          <w:p w14:paraId="4C153D23" w14:textId="77777777" w:rsidR="00B50050" w:rsidRDefault="00B50050" w:rsidP="0088127C">
            <w:pPr>
              <w:pStyle w:val="OtherTableBody"/>
            </w:pPr>
          </w:p>
        </w:tc>
        <w:tc>
          <w:tcPr>
            <w:tcW w:w="600" w:type="dxa"/>
          </w:tcPr>
          <w:p w14:paraId="65D74440" w14:textId="77777777" w:rsidR="00B50050" w:rsidRDefault="00B50050" w:rsidP="0088127C">
            <w:pPr>
              <w:pStyle w:val="OtherTableBody"/>
            </w:pPr>
            <w:r>
              <w:t>0567</w:t>
            </w:r>
          </w:p>
        </w:tc>
        <w:tc>
          <w:tcPr>
            <w:tcW w:w="2600" w:type="dxa"/>
          </w:tcPr>
          <w:p w14:paraId="0E62319B" w14:textId="77777777" w:rsidR="00B50050" w:rsidRDefault="00B50050" w:rsidP="0088127C">
            <w:pPr>
              <w:pStyle w:val="OtherTableBody"/>
            </w:pPr>
          </w:p>
        </w:tc>
        <w:tc>
          <w:tcPr>
            <w:tcW w:w="1400" w:type="dxa"/>
          </w:tcPr>
          <w:p w14:paraId="6815BF6E" w14:textId="77777777" w:rsidR="00B50050" w:rsidRDefault="00B50050" w:rsidP="0088127C">
            <w:pPr>
              <w:pStyle w:val="OtherTableBody"/>
            </w:pPr>
            <w:r>
              <w:t>kg</w:t>
            </w:r>
          </w:p>
        </w:tc>
        <w:tc>
          <w:tcPr>
            <w:tcW w:w="4200" w:type="dxa"/>
          </w:tcPr>
          <w:p w14:paraId="255DBAAD" w14:textId="77777777" w:rsidR="00B50050" w:rsidRDefault="00B50050" w:rsidP="0088127C">
            <w:pPr>
              <w:pStyle w:val="OtherTableBody"/>
            </w:pPr>
            <w:r>
              <w:t>Kilogram</w:t>
            </w:r>
          </w:p>
        </w:tc>
      </w:tr>
      <w:tr w:rsidR="00B50050" w14:paraId="66AF7C4D" w14:textId="77777777" w:rsidTr="00195548">
        <w:tc>
          <w:tcPr>
            <w:tcW w:w="600" w:type="dxa"/>
          </w:tcPr>
          <w:p w14:paraId="04AD561A" w14:textId="77777777" w:rsidR="00B50050" w:rsidRDefault="00B50050" w:rsidP="0088127C">
            <w:pPr>
              <w:pStyle w:val="OtherTableBody"/>
            </w:pPr>
            <w:r>
              <w:t>HL7</w:t>
            </w:r>
          </w:p>
        </w:tc>
        <w:tc>
          <w:tcPr>
            <w:tcW w:w="600" w:type="dxa"/>
          </w:tcPr>
          <w:p w14:paraId="08CCD4AD" w14:textId="77777777" w:rsidR="00B50050" w:rsidRDefault="00B50050" w:rsidP="0088127C">
            <w:pPr>
              <w:pStyle w:val="OtherTableBody"/>
            </w:pPr>
          </w:p>
        </w:tc>
        <w:tc>
          <w:tcPr>
            <w:tcW w:w="2600" w:type="dxa"/>
          </w:tcPr>
          <w:p w14:paraId="3507B149" w14:textId="77777777" w:rsidR="00B50050" w:rsidRDefault="00B50050" w:rsidP="0088127C">
            <w:pPr>
              <w:pStyle w:val="OtherTableBody"/>
            </w:pPr>
            <w:r>
              <w:t>Volume Units</w:t>
            </w:r>
          </w:p>
        </w:tc>
        <w:tc>
          <w:tcPr>
            <w:tcW w:w="1400" w:type="dxa"/>
          </w:tcPr>
          <w:p w14:paraId="03291F74" w14:textId="77777777" w:rsidR="00B50050" w:rsidRDefault="00B50050" w:rsidP="0088127C">
            <w:pPr>
              <w:pStyle w:val="OtherTableBody"/>
            </w:pPr>
          </w:p>
        </w:tc>
        <w:tc>
          <w:tcPr>
            <w:tcW w:w="4200" w:type="dxa"/>
          </w:tcPr>
          <w:p w14:paraId="5BA86820" w14:textId="77777777" w:rsidR="00B50050" w:rsidRDefault="00B50050" w:rsidP="0088127C">
            <w:pPr>
              <w:pStyle w:val="OtherTableBody"/>
            </w:pPr>
          </w:p>
        </w:tc>
      </w:tr>
      <w:tr w:rsidR="00B50050" w14:paraId="7A05A3DF" w14:textId="77777777" w:rsidTr="00195548">
        <w:tc>
          <w:tcPr>
            <w:tcW w:w="600" w:type="dxa"/>
          </w:tcPr>
          <w:p w14:paraId="75407D4C" w14:textId="77777777" w:rsidR="00B50050" w:rsidRDefault="00B50050" w:rsidP="0088127C">
            <w:pPr>
              <w:pStyle w:val="OtherTableBody"/>
            </w:pPr>
          </w:p>
        </w:tc>
        <w:tc>
          <w:tcPr>
            <w:tcW w:w="600" w:type="dxa"/>
          </w:tcPr>
          <w:p w14:paraId="4613B8F5" w14:textId="77777777" w:rsidR="00B50050" w:rsidRDefault="00B50050" w:rsidP="0088127C">
            <w:pPr>
              <w:pStyle w:val="OtherTableBody"/>
            </w:pPr>
            <w:r>
              <w:t>0568</w:t>
            </w:r>
          </w:p>
        </w:tc>
        <w:tc>
          <w:tcPr>
            <w:tcW w:w="2600" w:type="dxa"/>
          </w:tcPr>
          <w:p w14:paraId="7DAB5BA7" w14:textId="77777777" w:rsidR="00B50050" w:rsidRDefault="00B50050" w:rsidP="0088127C">
            <w:pPr>
              <w:pStyle w:val="OtherTableBody"/>
            </w:pPr>
          </w:p>
        </w:tc>
        <w:tc>
          <w:tcPr>
            <w:tcW w:w="1400" w:type="dxa"/>
          </w:tcPr>
          <w:p w14:paraId="31E80EE7" w14:textId="77777777" w:rsidR="00B50050" w:rsidRDefault="00B50050" w:rsidP="0088127C">
            <w:pPr>
              <w:pStyle w:val="OtherTableBody"/>
            </w:pPr>
            <w:r>
              <w:t>[pt_us]</w:t>
            </w:r>
          </w:p>
        </w:tc>
        <w:tc>
          <w:tcPr>
            <w:tcW w:w="4200" w:type="dxa"/>
          </w:tcPr>
          <w:p w14:paraId="2E9089DD" w14:textId="77777777" w:rsidR="00B50050" w:rsidRDefault="00B50050" w:rsidP="0088127C">
            <w:pPr>
              <w:pStyle w:val="OtherTableBody"/>
            </w:pPr>
            <w:r>
              <w:t>Pint</w:t>
            </w:r>
          </w:p>
        </w:tc>
      </w:tr>
      <w:tr w:rsidR="00B50050" w14:paraId="01FC63D7" w14:textId="77777777" w:rsidTr="00195548">
        <w:tc>
          <w:tcPr>
            <w:tcW w:w="600" w:type="dxa"/>
          </w:tcPr>
          <w:p w14:paraId="456C91E1" w14:textId="77777777" w:rsidR="00B50050" w:rsidRDefault="00B50050" w:rsidP="0088127C">
            <w:pPr>
              <w:pStyle w:val="OtherTableBody"/>
            </w:pPr>
          </w:p>
        </w:tc>
        <w:tc>
          <w:tcPr>
            <w:tcW w:w="600" w:type="dxa"/>
          </w:tcPr>
          <w:p w14:paraId="712545EB" w14:textId="77777777" w:rsidR="00B50050" w:rsidRDefault="00B50050" w:rsidP="0088127C">
            <w:pPr>
              <w:pStyle w:val="OtherTableBody"/>
            </w:pPr>
            <w:r>
              <w:t>0568</w:t>
            </w:r>
          </w:p>
        </w:tc>
        <w:tc>
          <w:tcPr>
            <w:tcW w:w="2600" w:type="dxa"/>
          </w:tcPr>
          <w:p w14:paraId="3DF838C4" w14:textId="77777777" w:rsidR="00B50050" w:rsidRDefault="00B50050" w:rsidP="0088127C">
            <w:pPr>
              <w:pStyle w:val="OtherTableBody"/>
            </w:pPr>
          </w:p>
        </w:tc>
        <w:tc>
          <w:tcPr>
            <w:tcW w:w="1400" w:type="dxa"/>
          </w:tcPr>
          <w:p w14:paraId="76A67C5C" w14:textId="77777777" w:rsidR="00B50050" w:rsidRDefault="00B50050" w:rsidP="0088127C">
            <w:pPr>
              <w:pStyle w:val="OtherTableBody"/>
            </w:pPr>
            <w:r>
              <w:t>l</w:t>
            </w:r>
          </w:p>
        </w:tc>
        <w:tc>
          <w:tcPr>
            <w:tcW w:w="4200" w:type="dxa"/>
          </w:tcPr>
          <w:p w14:paraId="6BFDC85C" w14:textId="77777777" w:rsidR="00B50050" w:rsidRDefault="00B50050" w:rsidP="0088127C">
            <w:pPr>
              <w:pStyle w:val="OtherTableBody"/>
            </w:pPr>
            <w:r>
              <w:t>Liter</w:t>
            </w:r>
          </w:p>
        </w:tc>
      </w:tr>
      <w:tr w:rsidR="00B50050" w14:paraId="47EC759B" w14:textId="77777777" w:rsidTr="00195548">
        <w:tc>
          <w:tcPr>
            <w:tcW w:w="600" w:type="dxa"/>
          </w:tcPr>
          <w:p w14:paraId="4A8EF0AB" w14:textId="77777777" w:rsidR="00B50050" w:rsidRDefault="00B50050" w:rsidP="0088127C">
            <w:pPr>
              <w:pStyle w:val="OtherTableBody"/>
            </w:pPr>
          </w:p>
        </w:tc>
        <w:tc>
          <w:tcPr>
            <w:tcW w:w="600" w:type="dxa"/>
          </w:tcPr>
          <w:p w14:paraId="68B3A77D" w14:textId="77777777" w:rsidR="00B50050" w:rsidRDefault="00B50050" w:rsidP="0088127C">
            <w:pPr>
              <w:pStyle w:val="OtherTableBody"/>
            </w:pPr>
            <w:r>
              <w:t>0568</w:t>
            </w:r>
          </w:p>
        </w:tc>
        <w:tc>
          <w:tcPr>
            <w:tcW w:w="2600" w:type="dxa"/>
          </w:tcPr>
          <w:p w14:paraId="4F2D4F4F" w14:textId="77777777" w:rsidR="00B50050" w:rsidRDefault="00B50050" w:rsidP="0088127C">
            <w:pPr>
              <w:pStyle w:val="OtherTableBody"/>
            </w:pPr>
          </w:p>
        </w:tc>
        <w:tc>
          <w:tcPr>
            <w:tcW w:w="1400" w:type="dxa"/>
          </w:tcPr>
          <w:p w14:paraId="18486EEE" w14:textId="77777777" w:rsidR="00B50050" w:rsidRDefault="00B50050" w:rsidP="0088127C">
            <w:pPr>
              <w:pStyle w:val="OtherTableBody"/>
            </w:pPr>
            <w:r>
              <w:t>ml</w:t>
            </w:r>
          </w:p>
        </w:tc>
        <w:tc>
          <w:tcPr>
            <w:tcW w:w="4200" w:type="dxa"/>
          </w:tcPr>
          <w:p w14:paraId="2DD46326" w14:textId="77777777" w:rsidR="00B50050" w:rsidRDefault="00B50050" w:rsidP="0088127C">
            <w:pPr>
              <w:pStyle w:val="OtherTableBody"/>
            </w:pPr>
            <w:r>
              <w:t>Milliliters</w:t>
            </w:r>
          </w:p>
        </w:tc>
      </w:tr>
      <w:tr w:rsidR="00B50050" w14:paraId="0FB03F7D" w14:textId="77777777" w:rsidTr="00195548">
        <w:tc>
          <w:tcPr>
            <w:tcW w:w="600" w:type="dxa"/>
          </w:tcPr>
          <w:p w14:paraId="55689C1D" w14:textId="77777777" w:rsidR="00B50050" w:rsidRDefault="00B50050" w:rsidP="0088127C">
            <w:pPr>
              <w:pStyle w:val="OtherTableBody"/>
            </w:pPr>
            <w:r>
              <w:t>User</w:t>
            </w:r>
          </w:p>
        </w:tc>
        <w:tc>
          <w:tcPr>
            <w:tcW w:w="600" w:type="dxa"/>
          </w:tcPr>
          <w:p w14:paraId="2939F873" w14:textId="77777777" w:rsidR="00B50050" w:rsidRDefault="00B50050" w:rsidP="0088127C">
            <w:pPr>
              <w:pStyle w:val="OtherTableBody"/>
            </w:pPr>
          </w:p>
        </w:tc>
        <w:tc>
          <w:tcPr>
            <w:tcW w:w="2600" w:type="dxa"/>
          </w:tcPr>
          <w:p w14:paraId="2FFD2D8B" w14:textId="77777777" w:rsidR="00B50050" w:rsidRDefault="00B50050" w:rsidP="0088127C">
            <w:pPr>
              <w:pStyle w:val="OtherTableBody"/>
            </w:pPr>
            <w:r>
              <w:t>Adjustment Action</w:t>
            </w:r>
          </w:p>
        </w:tc>
        <w:tc>
          <w:tcPr>
            <w:tcW w:w="1400" w:type="dxa"/>
          </w:tcPr>
          <w:p w14:paraId="1EC8F834" w14:textId="77777777" w:rsidR="00B50050" w:rsidRDefault="00B50050" w:rsidP="0088127C">
            <w:pPr>
              <w:pStyle w:val="OtherTableBody"/>
            </w:pPr>
          </w:p>
        </w:tc>
        <w:tc>
          <w:tcPr>
            <w:tcW w:w="4200" w:type="dxa"/>
          </w:tcPr>
          <w:p w14:paraId="1EE69A0A" w14:textId="77777777" w:rsidR="00B50050" w:rsidRDefault="00B50050" w:rsidP="0088127C">
            <w:pPr>
              <w:pStyle w:val="OtherTableBody"/>
            </w:pPr>
          </w:p>
        </w:tc>
      </w:tr>
      <w:tr w:rsidR="00B50050" w14:paraId="298DEE8E" w14:textId="77777777" w:rsidTr="00195548">
        <w:tc>
          <w:tcPr>
            <w:tcW w:w="600" w:type="dxa"/>
          </w:tcPr>
          <w:p w14:paraId="77804751" w14:textId="77777777" w:rsidR="00B50050" w:rsidRDefault="00B50050" w:rsidP="0088127C">
            <w:pPr>
              <w:pStyle w:val="OtherTableBody"/>
            </w:pPr>
          </w:p>
        </w:tc>
        <w:tc>
          <w:tcPr>
            <w:tcW w:w="600" w:type="dxa"/>
          </w:tcPr>
          <w:p w14:paraId="0F3CF560" w14:textId="77777777" w:rsidR="00B50050" w:rsidRDefault="00B50050" w:rsidP="0088127C">
            <w:pPr>
              <w:pStyle w:val="OtherTableBody"/>
            </w:pPr>
            <w:r>
              <w:t>0569</w:t>
            </w:r>
          </w:p>
        </w:tc>
        <w:tc>
          <w:tcPr>
            <w:tcW w:w="2600" w:type="dxa"/>
          </w:tcPr>
          <w:p w14:paraId="309E1C99" w14:textId="77777777" w:rsidR="00B50050" w:rsidRDefault="00B50050" w:rsidP="0088127C">
            <w:pPr>
              <w:pStyle w:val="OtherTableBody"/>
            </w:pPr>
          </w:p>
        </w:tc>
        <w:tc>
          <w:tcPr>
            <w:tcW w:w="1400" w:type="dxa"/>
          </w:tcPr>
          <w:p w14:paraId="3CBBE051" w14:textId="77777777" w:rsidR="00B50050" w:rsidRDefault="00B50050" w:rsidP="0088127C">
            <w:pPr>
              <w:pStyle w:val="OtherTableBody"/>
            </w:pPr>
            <w:r>
              <w:t>EOB</w:t>
            </w:r>
          </w:p>
        </w:tc>
        <w:tc>
          <w:tcPr>
            <w:tcW w:w="4200" w:type="dxa"/>
          </w:tcPr>
          <w:p w14:paraId="0E9948E3" w14:textId="77777777" w:rsidR="00B50050" w:rsidRDefault="00B50050" w:rsidP="0088127C">
            <w:pPr>
              <w:pStyle w:val="OtherTableBody"/>
            </w:pPr>
            <w:r>
              <w:t>Print on EOB</w:t>
            </w:r>
          </w:p>
        </w:tc>
      </w:tr>
      <w:tr w:rsidR="00B50050" w14:paraId="13EB7ECB" w14:textId="77777777" w:rsidTr="00195548">
        <w:tc>
          <w:tcPr>
            <w:tcW w:w="600" w:type="dxa"/>
          </w:tcPr>
          <w:p w14:paraId="45057901" w14:textId="77777777" w:rsidR="00B50050" w:rsidRDefault="00B50050" w:rsidP="0088127C">
            <w:pPr>
              <w:pStyle w:val="OtherTableBody"/>
            </w:pPr>
          </w:p>
        </w:tc>
        <w:tc>
          <w:tcPr>
            <w:tcW w:w="600" w:type="dxa"/>
          </w:tcPr>
          <w:p w14:paraId="7DFFF6C6" w14:textId="77777777" w:rsidR="00B50050" w:rsidRDefault="00B50050" w:rsidP="0088127C">
            <w:pPr>
              <w:pStyle w:val="OtherTableBody"/>
            </w:pPr>
            <w:r>
              <w:t>0569</w:t>
            </w:r>
          </w:p>
        </w:tc>
        <w:tc>
          <w:tcPr>
            <w:tcW w:w="2600" w:type="dxa"/>
          </w:tcPr>
          <w:p w14:paraId="5FAAFAD8" w14:textId="77777777" w:rsidR="00B50050" w:rsidRDefault="00B50050" w:rsidP="0088127C">
            <w:pPr>
              <w:pStyle w:val="OtherTableBody"/>
            </w:pPr>
          </w:p>
        </w:tc>
        <w:tc>
          <w:tcPr>
            <w:tcW w:w="1400" w:type="dxa"/>
          </w:tcPr>
          <w:p w14:paraId="3D66267B" w14:textId="77777777" w:rsidR="00B50050" w:rsidRDefault="00B50050" w:rsidP="0088127C">
            <w:pPr>
              <w:pStyle w:val="OtherTableBody"/>
            </w:pPr>
            <w:r>
              <w:t>PAT</w:t>
            </w:r>
          </w:p>
        </w:tc>
        <w:tc>
          <w:tcPr>
            <w:tcW w:w="4200" w:type="dxa"/>
          </w:tcPr>
          <w:p w14:paraId="12DF19BF" w14:textId="77777777" w:rsidR="00B50050" w:rsidRDefault="00B50050" w:rsidP="0088127C">
            <w:pPr>
              <w:pStyle w:val="OtherTableBody"/>
            </w:pPr>
            <w:r>
              <w:t>Inform Patient</w:t>
            </w:r>
          </w:p>
        </w:tc>
      </w:tr>
      <w:tr w:rsidR="00B50050" w14:paraId="12D26C18" w14:textId="77777777" w:rsidTr="00195548">
        <w:tc>
          <w:tcPr>
            <w:tcW w:w="600" w:type="dxa"/>
          </w:tcPr>
          <w:p w14:paraId="4C6BF362" w14:textId="77777777" w:rsidR="00B50050" w:rsidRDefault="00B50050" w:rsidP="0088127C">
            <w:pPr>
              <w:pStyle w:val="OtherTableBody"/>
            </w:pPr>
          </w:p>
        </w:tc>
        <w:tc>
          <w:tcPr>
            <w:tcW w:w="600" w:type="dxa"/>
          </w:tcPr>
          <w:p w14:paraId="6464D4EF" w14:textId="77777777" w:rsidR="00B50050" w:rsidRDefault="00B50050" w:rsidP="0088127C">
            <w:pPr>
              <w:pStyle w:val="OtherTableBody"/>
            </w:pPr>
            <w:r>
              <w:t>0569</w:t>
            </w:r>
          </w:p>
        </w:tc>
        <w:tc>
          <w:tcPr>
            <w:tcW w:w="2600" w:type="dxa"/>
          </w:tcPr>
          <w:p w14:paraId="0B49C8F7" w14:textId="77777777" w:rsidR="00B50050" w:rsidRDefault="00B50050" w:rsidP="0088127C">
            <w:pPr>
              <w:pStyle w:val="OtherTableBody"/>
            </w:pPr>
          </w:p>
        </w:tc>
        <w:tc>
          <w:tcPr>
            <w:tcW w:w="1400" w:type="dxa"/>
          </w:tcPr>
          <w:p w14:paraId="28AF740A" w14:textId="77777777" w:rsidR="00B50050" w:rsidRDefault="00B50050" w:rsidP="0088127C">
            <w:pPr>
              <w:pStyle w:val="OtherTableBody"/>
            </w:pPr>
            <w:r>
              <w:t>PRO</w:t>
            </w:r>
          </w:p>
        </w:tc>
        <w:tc>
          <w:tcPr>
            <w:tcW w:w="4200" w:type="dxa"/>
          </w:tcPr>
          <w:p w14:paraId="6E0361F8" w14:textId="77777777" w:rsidR="00B50050" w:rsidRDefault="00B50050" w:rsidP="0088127C">
            <w:pPr>
              <w:pStyle w:val="OtherTableBody"/>
            </w:pPr>
            <w:r>
              <w:t>Inform Provider</w:t>
            </w:r>
          </w:p>
        </w:tc>
      </w:tr>
      <w:tr w:rsidR="00B50050" w14:paraId="3E5F2B76" w14:textId="77777777" w:rsidTr="00195548">
        <w:tc>
          <w:tcPr>
            <w:tcW w:w="600" w:type="dxa"/>
          </w:tcPr>
          <w:p w14:paraId="2D899815" w14:textId="77777777" w:rsidR="00B50050" w:rsidRDefault="00B50050" w:rsidP="0088127C">
            <w:pPr>
              <w:pStyle w:val="OtherTableBody"/>
            </w:pPr>
            <w:r>
              <w:t>User</w:t>
            </w:r>
          </w:p>
        </w:tc>
        <w:tc>
          <w:tcPr>
            <w:tcW w:w="600" w:type="dxa"/>
          </w:tcPr>
          <w:p w14:paraId="129C1C6C" w14:textId="77777777" w:rsidR="00B50050" w:rsidRDefault="00B50050" w:rsidP="0088127C">
            <w:pPr>
              <w:pStyle w:val="OtherTableBody"/>
            </w:pPr>
          </w:p>
        </w:tc>
        <w:tc>
          <w:tcPr>
            <w:tcW w:w="2600" w:type="dxa"/>
          </w:tcPr>
          <w:p w14:paraId="09FB16F5" w14:textId="77777777" w:rsidR="00B50050" w:rsidRDefault="00B50050" w:rsidP="0088127C">
            <w:pPr>
              <w:pStyle w:val="OtherTableBody"/>
            </w:pPr>
            <w:r>
              <w:t>Payment Method Code</w:t>
            </w:r>
          </w:p>
        </w:tc>
        <w:tc>
          <w:tcPr>
            <w:tcW w:w="1400" w:type="dxa"/>
          </w:tcPr>
          <w:p w14:paraId="00AC5F91" w14:textId="77777777" w:rsidR="00B50050" w:rsidRDefault="00B50050" w:rsidP="0088127C">
            <w:pPr>
              <w:pStyle w:val="OtherTableBody"/>
            </w:pPr>
          </w:p>
        </w:tc>
        <w:tc>
          <w:tcPr>
            <w:tcW w:w="4200" w:type="dxa"/>
          </w:tcPr>
          <w:p w14:paraId="6FDAF7BE" w14:textId="77777777" w:rsidR="00B50050" w:rsidRDefault="00B50050" w:rsidP="0088127C">
            <w:pPr>
              <w:pStyle w:val="OtherTableBody"/>
            </w:pPr>
          </w:p>
        </w:tc>
      </w:tr>
      <w:tr w:rsidR="00B50050" w14:paraId="44B8AF6E" w14:textId="77777777" w:rsidTr="00195548">
        <w:tc>
          <w:tcPr>
            <w:tcW w:w="600" w:type="dxa"/>
          </w:tcPr>
          <w:p w14:paraId="64132169" w14:textId="77777777" w:rsidR="00B50050" w:rsidRDefault="00B50050" w:rsidP="0088127C">
            <w:pPr>
              <w:pStyle w:val="OtherTableBody"/>
            </w:pPr>
          </w:p>
        </w:tc>
        <w:tc>
          <w:tcPr>
            <w:tcW w:w="600" w:type="dxa"/>
          </w:tcPr>
          <w:p w14:paraId="4CF5A74A" w14:textId="77777777" w:rsidR="00B50050" w:rsidRDefault="00B50050" w:rsidP="0088127C">
            <w:pPr>
              <w:pStyle w:val="OtherTableBody"/>
            </w:pPr>
            <w:r>
              <w:t>0570</w:t>
            </w:r>
          </w:p>
        </w:tc>
        <w:tc>
          <w:tcPr>
            <w:tcW w:w="2600" w:type="dxa"/>
          </w:tcPr>
          <w:p w14:paraId="071F9C2D" w14:textId="77777777" w:rsidR="00B50050" w:rsidRDefault="00B50050" w:rsidP="0088127C">
            <w:pPr>
              <w:pStyle w:val="OtherTableBody"/>
            </w:pPr>
          </w:p>
        </w:tc>
        <w:tc>
          <w:tcPr>
            <w:tcW w:w="1400" w:type="dxa"/>
          </w:tcPr>
          <w:p w14:paraId="62B7191A" w14:textId="77777777" w:rsidR="00B50050" w:rsidRDefault="00B50050" w:rsidP="0088127C">
            <w:pPr>
              <w:pStyle w:val="OtherTableBody"/>
            </w:pPr>
            <w:r>
              <w:t>CASH</w:t>
            </w:r>
          </w:p>
        </w:tc>
        <w:tc>
          <w:tcPr>
            <w:tcW w:w="4200" w:type="dxa"/>
          </w:tcPr>
          <w:p w14:paraId="254AE179" w14:textId="77777777" w:rsidR="00B50050" w:rsidRDefault="00B50050" w:rsidP="0088127C">
            <w:pPr>
              <w:pStyle w:val="OtherTableBody"/>
            </w:pPr>
            <w:r>
              <w:t>Cash</w:t>
            </w:r>
          </w:p>
        </w:tc>
      </w:tr>
      <w:tr w:rsidR="00B50050" w14:paraId="70DD00EF" w14:textId="77777777" w:rsidTr="00195548">
        <w:tc>
          <w:tcPr>
            <w:tcW w:w="600" w:type="dxa"/>
          </w:tcPr>
          <w:p w14:paraId="7C2EEBF2" w14:textId="77777777" w:rsidR="00B50050" w:rsidRDefault="00B50050" w:rsidP="0088127C">
            <w:pPr>
              <w:pStyle w:val="OtherTableBody"/>
            </w:pPr>
          </w:p>
        </w:tc>
        <w:tc>
          <w:tcPr>
            <w:tcW w:w="600" w:type="dxa"/>
          </w:tcPr>
          <w:p w14:paraId="2F1E8CB7" w14:textId="77777777" w:rsidR="00B50050" w:rsidRDefault="00B50050" w:rsidP="0088127C">
            <w:pPr>
              <w:pStyle w:val="OtherTableBody"/>
            </w:pPr>
            <w:r>
              <w:t>0570</w:t>
            </w:r>
          </w:p>
        </w:tc>
        <w:tc>
          <w:tcPr>
            <w:tcW w:w="2600" w:type="dxa"/>
          </w:tcPr>
          <w:p w14:paraId="42090E3D" w14:textId="77777777" w:rsidR="00B50050" w:rsidRDefault="00B50050" w:rsidP="0088127C">
            <w:pPr>
              <w:pStyle w:val="OtherTableBody"/>
            </w:pPr>
          </w:p>
        </w:tc>
        <w:tc>
          <w:tcPr>
            <w:tcW w:w="1400" w:type="dxa"/>
          </w:tcPr>
          <w:p w14:paraId="7074181E" w14:textId="77777777" w:rsidR="00B50050" w:rsidRDefault="00B50050" w:rsidP="0088127C">
            <w:pPr>
              <w:pStyle w:val="OtherTableBody"/>
            </w:pPr>
            <w:r>
              <w:t>CCCA</w:t>
            </w:r>
          </w:p>
        </w:tc>
        <w:tc>
          <w:tcPr>
            <w:tcW w:w="4200" w:type="dxa"/>
          </w:tcPr>
          <w:p w14:paraId="30CE2E8F" w14:textId="77777777" w:rsidR="00B50050" w:rsidRDefault="00B50050" w:rsidP="0088127C">
            <w:pPr>
              <w:pStyle w:val="OtherTableBody"/>
            </w:pPr>
            <w:r>
              <w:t>Credit Card</w:t>
            </w:r>
          </w:p>
        </w:tc>
      </w:tr>
      <w:tr w:rsidR="00B50050" w14:paraId="1F824B3E" w14:textId="77777777" w:rsidTr="00195548">
        <w:tc>
          <w:tcPr>
            <w:tcW w:w="600" w:type="dxa"/>
          </w:tcPr>
          <w:p w14:paraId="6979BA9F" w14:textId="77777777" w:rsidR="00B50050" w:rsidRDefault="00B50050" w:rsidP="0088127C">
            <w:pPr>
              <w:pStyle w:val="OtherTableBody"/>
            </w:pPr>
          </w:p>
        </w:tc>
        <w:tc>
          <w:tcPr>
            <w:tcW w:w="600" w:type="dxa"/>
          </w:tcPr>
          <w:p w14:paraId="7DF951E1" w14:textId="77777777" w:rsidR="00B50050" w:rsidRDefault="00B50050" w:rsidP="0088127C">
            <w:pPr>
              <w:pStyle w:val="OtherTableBody"/>
            </w:pPr>
            <w:r>
              <w:t>0570</w:t>
            </w:r>
          </w:p>
        </w:tc>
        <w:tc>
          <w:tcPr>
            <w:tcW w:w="2600" w:type="dxa"/>
          </w:tcPr>
          <w:p w14:paraId="60C7290F" w14:textId="77777777" w:rsidR="00B50050" w:rsidRDefault="00B50050" w:rsidP="0088127C">
            <w:pPr>
              <w:pStyle w:val="OtherTableBody"/>
            </w:pPr>
          </w:p>
        </w:tc>
        <w:tc>
          <w:tcPr>
            <w:tcW w:w="1400" w:type="dxa"/>
          </w:tcPr>
          <w:p w14:paraId="537F1C42" w14:textId="77777777" w:rsidR="00B50050" w:rsidRDefault="00B50050" w:rsidP="0088127C">
            <w:pPr>
              <w:pStyle w:val="OtherTableBody"/>
            </w:pPr>
            <w:r>
              <w:t>CCHK</w:t>
            </w:r>
          </w:p>
        </w:tc>
        <w:tc>
          <w:tcPr>
            <w:tcW w:w="4200" w:type="dxa"/>
          </w:tcPr>
          <w:p w14:paraId="4E6BFAD3" w14:textId="77777777" w:rsidR="00B50050" w:rsidRDefault="00B50050" w:rsidP="0088127C">
            <w:pPr>
              <w:pStyle w:val="OtherTableBody"/>
            </w:pPr>
            <w:r>
              <w:t>Cashier's Check</w:t>
            </w:r>
          </w:p>
        </w:tc>
      </w:tr>
      <w:tr w:rsidR="00B50050" w14:paraId="06583019" w14:textId="77777777" w:rsidTr="00195548">
        <w:tc>
          <w:tcPr>
            <w:tcW w:w="600" w:type="dxa"/>
          </w:tcPr>
          <w:p w14:paraId="648D5426" w14:textId="77777777" w:rsidR="00B50050" w:rsidRDefault="00B50050" w:rsidP="0088127C">
            <w:pPr>
              <w:pStyle w:val="OtherTableBody"/>
            </w:pPr>
          </w:p>
        </w:tc>
        <w:tc>
          <w:tcPr>
            <w:tcW w:w="600" w:type="dxa"/>
          </w:tcPr>
          <w:p w14:paraId="1CE232B6" w14:textId="77777777" w:rsidR="00B50050" w:rsidRDefault="00B50050" w:rsidP="0088127C">
            <w:pPr>
              <w:pStyle w:val="OtherTableBody"/>
            </w:pPr>
            <w:r>
              <w:t>0570</w:t>
            </w:r>
          </w:p>
        </w:tc>
        <w:tc>
          <w:tcPr>
            <w:tcW w:w="2600" w:type="dxa"/>
          </w:tcPr>
          <w:p w14:paraId="2CC04217" w14:textId="77777777" w:rsidR="00B50050" w:rsidRDefault="00B50050" w:rsidP="0088127C">
            <w:pPr>
              <w:pStyle w:val="OtherTableBody"/>
            </w:pPr>
          </w:p>
        </w:tc>
        <w:tc>
          <w:tcPr>
            <w:tcW w:w="1400" w:type="dxa"/>
          </w:tcPr>
          <w:p w14:paraId="66B43B41" w14:textId="77777777" w:rsidR="00B50050" w:rsidRDefault="00B50050" w:rsidP="0088127C">
            <w:pPr>
              <w:pStyle w:val="OtherTableBody"/>
            </w:pPr>
            <w:r>
              <w:t>CDAC</w:t>
            </w:r>
          </w:p>
        </w:tc>
        <w:tc>
          <w:tcPr>
            <w:tcW w:w="4200" w:type="dxa"/>
          </w:tcPr>
          <w:p w14:paraId="2B5210B8" w14:textId="77777777" w:rsidR="00B50050" w:rsidRDefault="00B50050" w:rsidP="0088127C">
            <w:pPr>
              <w:pStyle w:val="OtherTableBody"/>
            </w:pPr>
            <w:r>
              <w:t>Credit/Debit Account</w:t>
            </w:r>
          </w:p>
        </w:tc>
      </w:tr>
      <w:tr w:rsidR="00B50050" w14:paraId="65DE5643" w14:textId="77777777" w:rsidTr="00195548">
        <w:tc>
          <w:tcPr>
            <w:tcW w:w="600" w:type="dxa"/>
          </w:tcPr>
          <w:p w14:paraId="0039ECFA" w14:textId="77777777" w:rsidR="00B50050" w:rsidRDefault="00B50050" w:rsidP="0088127C">
            <w:pPr>
              <w:pStyle w:val="OtherTableBody"/>
            </w:pPr>
          </w:p>
        </w:tc>
        <w:tc>
          <w:tcPr>
            <w:tcW w:w="600" w:type="dxa"/>
          </w:tcPr>
          <w:p w14:paraId="4944E7A5" w14:textId="77777777" w:rsidR="00B50050" w:rsidRDefault="00B50050" w:rsidP="0088127C">
            <w:pPr>
              <w:pStyle w:val="OtherTableBody"/>
            </w:pPr>
            <w:r>
              <w:t>0570</w:t>
            </w:r>
          </w:p>
        </w:tc>
        <w:tc>
          <w:tcPr>
            <w:tcW w:w="2600" w:type="dxa"/>
          </w:tcPr>
          <w:p w14:paraId="737780F4" w14:textId="77777777" w:rsidR="00B50050" w:rsidRDefault="00B50050" w:rsidP="0088127C">
            <w:pPr>
              <w:pStyle w:val="OtherTableBody"/>
            </w:pPr>
          </w:p>
        </w:tc>
        <w:tc>
          <w:tcPr>
            <w:tcW w:w="1400" w:type="dxa"/>
          </w:tcPr>
          <w:p w14:paraId="4A9AFAF7" w14:textId="77777777" w:rsidR="00B50050" w:rsidRDefault="00B50050" w:rsidP="0088127C">
            <w:pPr>
              <w:pStyle w:val="OtherTableBody"/>
            </w:pPr>
            <w:r>
              <w:t>CHCK</w:t>
            </w:r>
          </w:p>
        </w:tc>
        <w:tc>
          <w:tcPr>
            <w:tcW w:w="4200" w:type="dxa"/>
          </w:tcPr>
          <w:p w14:paraId="369AA5FB" w14:textId="77777777" w:rsidR="00B50050" w:rsidRDefault="00B50050" w:rsidP="0088127C">
            <w:pPr>
              <w:pStyle w:val="OtherTableBody"/>
            </w:pPr>
            <w:r>
              <w:t>Check</w:t>
            </w:r>
          </w:p>
        </w:tc>
      </w:tr>
      <w:tr w:rsidR="00B50050" w14:paraId="33F82C3A" w14:textId="77777777" w:rsidTr="00195548">
        <w:tc>
          <w:tcPr>
            <w:tcW w:w="600" w:type="dxa"/>
          </w:tcPr>
          <w:p w14:paraId="1DA03E81" w14:textId="77777777" w:rsidR="00B50050" w:rsidRDefault="00B50050" w:rsidP="0088127C">
            <w:pPr>
              <w:pStyle w:val="OtherTableBody"/>
            </w:pPr>
          </w:p>
        </w:tc>
        <w:tc>
          <w:tcPr>
            <w:tcW w:w="600" w:type="dxa"/>
          </w:tcPr>
          <w:p w14:paraId="278A9F80" w14:textId="77777777" w:rsidR="00B50050" w:rsidRDefault="00B50050" w:rsidP="0088127C">
            <w:pPr>
              <w:pStyle w:val="OtherTableBody"/>
            </w:pPr>
            <w:r>
              <w:t>0570</w:t>
            </w:r>
          </w:p>
        </w:tc>
        <w:tc>
          <w:tcPr>
            <w:tcW w:w="2600" w:type="dxa"/>
          </w:tcPr>
          <w:p w14:paraId="0C15B3AA" w14:textId="77777777" w:rsidR="00B50050" w:rsidRDefault="00B50050" w:rsidP="0088127C">
            <w:pPr>
              <w:pStyle w:val="OtherTableBody"/>
            </w:pPr>
          </w:p>
        </w:tc>
        <w:tc>
          <w:tcPr>
            <w:tcW w:w="1400" w:type="dxa"/>
          </w:tcPr>
          <w:p w14:paraId="379A4325" w14:textId="77777777" w:rsidR="00B50050" w:rsidRDefault="00B50050" w:rsidP="0088127C">
            <w:pPr>
              <w:pStyle w:val="OtherTableBody"/>
            </w:pPr>
            <w:r>
              <w:t>DDPO</w:t>
            </w:r>
          </w:p>
        </w:tc>
        <w:tc>
          <w:tcPr>
            <w:tcW w:w="4200" w:type="dxa"/>
          </w:tcPr>
          <w:p w14:paraId="340EB9BC" w14:textId="77777777" w:rsidR="00B50050" w:rsidRDefault="00B50050" w:rsidP="0088127C">
            <w:pPr>
              <w:pStyle w:val="OtherTableBody"/>
            </w:pPr>
            <w:r>
              <w:t>Direct Deposit</w:t>
            </w:r>
          </w:p>
        </w:tc>
      </w:tr>
      <w:tr w:rsidR="00B50050" w14:paraId="4D7149D1" w14:textId="77777777" w:rsidTr="00195548">
        <w:tc>
          <w:tcPr>
            <w:tcW w:w="600" w:type="dxa"/>
          </w:tcPr>
          <w:p w14:paraId="52C5791F" w14:textId="77777777" w:rsidR="00B50050" w:rsidRDefault="00B50050" w:rsidP="0088127C">
            <w:pPr>
              <w:pStyle w:val="OtherTableBody"/>
            </w:pPr>
          </w:p>
        </w:tc>
        <w:tc>
          <w:tcPr>
            <w:tcW w:w="600" w:type="dxa"/>
          </w:tcPr>
          <w:p w14:paraId="7CC4821C" w14:textId="77777777" w:rsidR="00B50050" w:rsidRDefault="00B50050" w:rsidP="0088127C">
            <w:pPr>
              <w:pStyle w:val="OtherTableBody"/>
            </w:pPr>
            <w:r>
              <w:t>0570</w:t>
            </w:r>
          </w:p>
        </w:tc>
        <w:tc>
          <w:tcPr>
            <w:tcW w:w="2600" w:type="dxa"/>
          </w:tcPr>
          <w:p w14:paraId="19C062F0" w14:textId="77777777" w:rsidR="00B50050" w:rsidRDefault="00B50050" w:rsidP="0088127C">
            <w:pPr>
              <w:pStyle w:val="OtherTableBody"/>
            </w:pPr>
          </w:p>
        </w:tc>
        <w:tc>
          <w:tcPr>
            <w:tcW w:w="1400" w:type="dxa"/>
          </w:tcPr>
          <w:p w14:paraId="04A040EC" w14:textId="77777777" w:rsidR="00B50050" w:rsidRDefault="00B50050" w:rsidP="0088127C">
            <w:pPr>
              <w:pStyle w:val="OtherTableBody"/>
            </w:pPr>
            <w:r>
              <w:t>DEBC</w:t>
            </w:r>
          </w:p>
        </w:tc>
        <w:tc>
          <w:tcPr>
            <w:tcW w:w="4200" w:type="dxa"/>
          </w:tcPr>
          <w:p w14:paraId="12E745E6" w14:textId="77777777" w:rsidR="00B50050" w:rsidRDefault="00B50050" w:rsidP="0088127C">
            <w:pPr>
              <w:pStyle w:val="OtherTableBody"/>
            </w:pPr>
            <w:r>
              <w:t>Debit Card</w:t>
            </w:r>
          </w:p>
        </w:tc>
      </w:tr>
      <w:tr w:rsidR="00B50050" w14:paraId="43BA8199" w14:textId="77777777" w:rsidTr="00195548">
        <w:tc>
          <w:tcPr>
            <w:tcW w:w="600" w:type="dxa"/>
          </w:tcPr>
          <w:p w14:paraId="0E29B8C9" w14:textId="77777777" w:rsidR="00B50050" w:rsidRDefault="00B50050" w:rsidP="0088127C">
            <w:pPr>
              <w:pStyle w:val="OtherTableBody"/>
            </w:pPr>
          </w:p>
        </w:tc>
        <w:tc>
          <w:tcPr>
            <w:tcW w:w="600" w:type="dxa"/>
          </w:tcPr>
          <w:p w14:paraId="71A2B309" w14:textId="77777777" w:rsidR="00B50050" w:rsidRDefault="00B50050" w:rsidP="0088127C">
            <w:pPr>
              <w:pStyle w:val="OtherTableBody"/>
            </w:pPr>
            <w:r>
              <w:t>0570</w:t>
            </w:r>
          </w:p>
        </w:tc>
        <w:tc>
          <w:tcPr>
            <w:tcW w:w="2600" w:type="dxa"/>
          </w:tcPr>
          <w:p w14:paraId="09BB4D12" w14:textId="77777777" w:rsidR="00B50050" w:rsidRDefault="00B50050" w:rsidP="0088127C">
            <w:pPr>
              <w:pStyle w:val="OtherTableBody"/>
            </w:pPr>
          </w:p>
        </w:tc>
        <w:tc>
          <w:tcPr>
            <w:tcW w:w="1400" w:type="dxa"/>
          </w:tcPr>
          <w:p w14:paraId="7188551F" w14:textId="77777777" w:rsidR="00B50050" w:rsidRDefault="00B50050" w:rsidP="0088127C">
            <w:pPr>
              <w:pStyle w:val="OtherTableBody"/>
            </w:pPr>
            <w:r>
              <w:t>SWFT</w:t>
            </w:r>
          </w:p>
        </w:tc>
        <w:tc>
          <w:tcPr>
            <w:tcW w:w="4200" w:type="dxa"/>
          </w:tcPr>
          <w:p w14:paraId="16367F33" w14:textId="77777777" w:rsidR="00B50050" w:rsidRDefault="00B50050" w:rsidP="0088127C">
            <w:pPr>
              <w:pStyle w:val="OtherTableBody"/>
            </w:pPr>
            <w:r>
              <w:t>Society for Worldwide Interbank Financial Telecommunications (S.W.I.F.T.)</w:t>
            </w:r>
          </w:p>
        </w:tc>
      </w:tr>
      <w:tr w:rsidR="00B50050" w14:paraId="4FA0E8EF" w14:textId="77777777" w:rsidTr="00195548">
        <w:tc>
          <w:tcPr>
            <w:tcW w:w="600" w:type="dxa"/>
          </w:tcPr>
          <w:p w14:paraId="650A9BA7" w14:textId="77777777" w:rsidR="00B50050" w:rsidRDefault="00B50050" w:rsidP="0088127C">
            <w:pPr>
              <w:pStyle w:val="OtherTableBody"/>
            </w:pPr>
          </w:p>
        </w:tc>
        <w:tc>
          <w:tcPr>
            <w:tcW w:w="600" w:type="dxa"/>
          </w:tcPr>
          <w:p w14:paraId="63024409" w14:textId="77777777" w:rsidR="00B50050" w:rsidRDefault="00B50050" w:rsidP="0088127C">
            <w:pPr>
              <w:pStyle w:val="OtherTableBody"/>
            </w:pPr>
            <w:r>
              <w:t>0570</w:t>
            </w:r>
          </w:p>
        </w:tc>
        <w:tc>
          <w:tcPr>
            <w:tcW w:w="2600" w:type="dxa"/>
          </w:tcPr>
          <w:p w14:paraId="68F8FC76" w14:textId="77777777" w:rsidR="00B50050" w:rsidRDefault="00B50050" w:rsidP="0088127C">
            <w:pPr>
              <w:pStyle w:val="OtherTableBody"/>
            </w:pPr>
          </w:p>
        </w:tc>
        <w:tc>
          <w:tcPr>
            <w:tcW w:w="1400" w:type="dxa"/>
          </w:tcPr>
          <w:p w14:paraId="32FA29FD" w14:textId="77777777" w:rsidR="00B50050" w:rsidRDefault="00B50050" w:rsidP="0088127C">
            <w:pPr>
              <w:pStyle w:val="OtherTableBody"/>
            </w:pPr>
            <w:r>
              <w:t>TRAC</w:t>
            </w:r>
          </w:p>
        </w:tc>
        <w:tc>
          <w:tcPr>
            <w:tcW w:w="4200" w:type="dxa"/>
          </w:tcPr>
          <w:p w14:paraId="422990B3" w14:textId="77777777" w:rsidR="00B50050" w:rsidRDefault="00B50050" w:rsidP="0088127C">
            <w:pPr>
              <w:pStyle w:val="OtherTableBody"/>
            </w:pPr>
            <w:r>
              <w:t>Traveler's Check</w:t>
            </w:r>
          </w:p>
        </w:tc>
      </w:tr>
      <w:tr w:rsidR="00B50050" w14:paraId="2712C10B" w14:textId="77777777" w:rsidTr="00195548">
        <w:tc>
          <w:tcPr>
            <w:tcW w:w="600" w:type="dxa"/>
          </w:tcPr>
          <w:p w14:paraId="6B1504B8" w14:textId="77777777" w:rsidR="00B50050" w:rsidRDefault="00B50050" w:rsidP="0088127C">
            <w:pPr>
              <w:pStyle w:val="OtherTableBody"/>
            </w:pPr>
          </w:p>
        </w:tc>
        <w:tc>
          <w:tcPr>
            <w:tcW w:w="600" w:type="dxa"/>
          </w:tcPr>
          <w:p w14:paraId="2062F644" w14:textId="77777777" w:rsidR="00B50050" w:rsidRDefault="00B50050" w:rsidP="0088127C">
            <w:pPr>
              <w:pStyle w:val="OtherTableBody"/>
            </w:pPr>
            <w:r>
              <w:t>0570</w:t>
            </w:r>
          </w:p>
        </w:tc>
        <w:tc>
          <w:tcPr>
            <w:tcW w:w="2600" w:type="dxa"/>
          </w:tcPr>
          <w:p w14:paraId="0F8E4614" w14:textId="77777777" w:rsidR="00B50050" w:rsidRDefault="00B50050" w:rsidP="0088127C">
            <w:pPr>
              <w:pStyle w:val="OtherTableBody"/>
            </w:pPr>
          </w:p>
        </w:tc>
        <w:tc>
          <w:tcPr>
            <w:tcW w:w="1400" w:type="dxa"/>
          </w:tcPr>
          <w:p w14:paraId="602329A8" w14:textId="77777777" w:rsidR="00B50050" w:rsidRDefault="00B50050" w:rsidP="0088127C">
            <w:pPr>
              <w:pStyle w:val="OtherTableBody"/>
            </w:pPr>
            <w:r>
              <w:t>VISN</w:t>
            </w:r>
          </w:p>
        </w:tc>
        <w:tc>
          <w:tcPr>
            <w:tcW w:w="4200" w:type="dxa"/>
          </w:tcPr>
          <w:p w14:paraId="4001FB4E" w14:textId="77777777" w:rsidR="00B50050" w:rsidRDefault="00B50050" w:rsidP="0088127C">
            <w:pPr>
              <w:pStyle w:val="OtherTableBody"/>
            </w:pPr>
            <w:r>
              <w:t>VISA Special Electronic Funds Transfer Network</w:t>
            </w:r>
          </w:p>
        </w:tc>
      </w:tr>
      <w:tr w:rsidR="00B50050" w14:paraId="3EFF7DDC" w14:textId="77777777" w:rsidTr="00195548">
        <w:tc>
          <w:tcPr>
            <w:tcW w:w="600" w:type="dxa"/>
          </w:tcPr>
          <w:p w14:paraId="15849771" w14:textId="77777777" w:rsidR="00B50050" w:rsidRDefault="00B50050" w:rsidP="0088127C">
            <w:pPr>
              <w:pStyle w:val="OtherTableBody"/>
            </w:pPr>
            <w:r>
              <w:t>User</w:t>
            </w:r>
          </w:p>
        </w:tc>
        <w:tc>
          <w:tcPr>
            <w:tcW w:w="600" w:type="dxa"/>
          </w:tcPr>
          <w:p w14:paraId="1AB298BA" w14:textId="77777777" w:rsidR="00B50050" w:rsidRDefault="00B50050" w:rsidP="0088127C">
            <w:pPr>
              <w:pStyle w:val="OtherTableBody"/>
            </w:pPr>
          </w:p>
        </w:tc>
        <w:tc>
          <w:tcPr>
            <w:tcW w:w="2600" w:type="dxa"/>
          </w:tcPr>
          <w:p w14:paraId="5099E6C5" w14:textId="77777777" w:rsidR="00B50050" w:rsidRDefault="00B50050" w:rsidP="0088127C">
            <w:pPr>
              <w:pStyle w:val="OtherTableBody"/>
            </w:pPr>
            <w:r>
              <w:t>Invoice Processing Results Status</w:t>
            </w:r>
          </w:p>
        </w:tc>
        <w:tc>
          <w:tcPr>
            <w:tcW w:w="1400" w:type="dxa"/>
          </w:tcPr>
          <w:p w14:paraId="3B36ED2E" w14:textId="77777777" w:rsidR="00B50050" w:rsidRDefault="00B50050" w:rsidP="0088127C">
            <w:pPr>
              <w:pStyle w:val="OtherTableBody"/>
            </w:pPr>
          </w:p>
        </w:tc>
        <w:tc>
          <w:tcPr>
            <w:tcW w:w="4200" w:type="dxa"/>
          </w:tcPr>
          <w:p w14:paraId="4535E0D7" w14:textId="77777777" w:rsidR="00B50050" w:rsidRDefault="00B50050" w:rsidP="0088127C">
            <w:pPr>
              <w:pStyle w:val="OtherTableBody"/>
            </w:pPr>
          </w:p>
        </w:tc>
      </w:tr>
      <w:tr w:rsidR="00B50050" w14:paraId="5BFCE12D" w14:textId="77777777" w:rsidTr="00195548">
        <w:tc>
          <w:tcPr>
            <w:tcW w:w="600" w:type="dxa"/>
          </w:tcPr>
          <w:p w14:paraId="6A8C2E05" w14:textId="77777777" w:rsidR="00B50050" w:rsidRDefault="00B50050" w:rsidP="0088127C">
            <w:pPr>
              <w:pStyle w:val="OtherTableBody"/>
            </w:pPr>
          </w:p>
        </w:tc>
        <w:tc>
          <w:tcPr>
            <w:tcW w:w="600" w:type="dxa"/>
          </w:tcPr>
          <w:p w14:paraId="1ECE7280" w14:textId="77777777" w:rsidR="00B50050" w:rsidRDefault="00B50050" w:rsidP="0088127C">
            <w:pPr>
              <w:pStyle w:val="OtherTableBody"/>
            </w:pPr>
            <w:r>
              <w:t>0571</w:t>
            </w:r>
          </w:p>
        </w:tc>
        <w:tc>
          <w:tcPr>
            <w:tcW w:w="2600" w:type="dxa"/>
          </w:tcPr>
          <w:p w14:paraId="710B5590" w14:textId="77777777" w:rsidR="00B50050" w:rsidRDefault="00B50050" w:rsidP="0088127C">
            <w:pPr>
              <w:pStyle w:val="OtherTableBody"/>
            </w:pPr>
          </w:p>
        </w:tc>
        <w:tc>
          <w:tcPr>
            <w:tcW w:w="1400" w:type="dxa"/>
          </w:tcPr>
          <w:p w14:paraId="5ADE76F0" w14:textId="77777777" w:rsidR="00B50050" w:rsidRDefault="00B50050" w:rsidP="0088127C">
            <w:pPr>
              <w:pStyle w:val="OtherTableBody"/>
            </w:pPr>
            <w:r>
              <w:t>ACK</w:t>
            </w:r>
          </w:p>
        </w:tc>
        <w:tc>
          <w:tcPr>
            <w:tcW w:w="4200" w:type="dxa"/>
          </w:tcPr>
          <w:p w14:paraId="2385B852" w14:textId="77777777" w:rsidR="00B50050" w:rsidRDefault="00B50050" w:rsidP="0088127C">
            <w:pPr>
              <w:pStyle w:val="OtherTableBody"/>
            </w:pPr>
            <w:r>
              <w:t>Acknowledge</w:t>
            </w:r>
          </w:p>
        </w:tc>
      </w:tr>
      <w:tr w:rsidR="00B50050" w14:paraId="03027473" w14:textId="77777777" w:rsidTr="00195548">
        <w:tc>
          <w:tcPr>
            <w:tcW w:w="600" w:type="dxa"/>
          </w:tcPr>
          <w:p w14:paraId="0F576ED1" w14:textId="77777777" w:rsidR="00B50050" w:rsidRDefault="00B50050" w:rsidP="0088127C">
            <w:pPr>
              <w:pStyle w:val="OtherTableBody"/>
            </w:pPr>
          </w:p>
        </w:tc>
        <w:tc>
          <w:tcPr>
            <w:tcW w:w="600" w:type="dxa"/>
          </w:tcPr>
          <w:p w14:paraId="2842F7E2" w14:textId="77777777" w:rsidR="00B50050" w:rsidRDefault="00B50050" w:rsidP="0088127C">
            <w:pPr>
              <w:pStyle w:val="OtherTableBody"/>
            </w:pPr>
            <w:r>
              <w:t>0571</w:t>
            </w:r>
          </w:p>
        </w:tc>
        <w:tc>
          <w:tcPr>
            <w:tcW w:w="2600" w:type="dxa"/>
          </w:tcPr>
          <w:p w14:paraId="2C2C562B" w14:textId="77777777" w:rsidR="00B50050" w:rsidRDefault="00B50050" w:rsidP="0088127C">
            <w:pPr>
              <w:pStyle w:val="OtherTableBody"/>
            </w:pPr>
          </w:p>
        </w:tc>
        <w:tc>
          <w:tcPr>
            <w:tcW w:w="1400" w:type="dxa"/>
          </w:tcPr>
          <w:p w14:paraId="3BF28AE2" w14:textId="77777777" w:rsidR="00B50050" w:rsidRDefault="00B50050" w:rsidP="0088127C">
            <w:pPr>
              <w:pStyle w:val="OtherTableBody"/>
            </w:pPr>
            <w:r>
              <w:t>ADJ</w:t>
            </w:r>
          </w:p>
        </w:tc>
        <w:tc>
          <w:tcPr>
            <w:tcW w:w="4200" w:type="dxa"/>
          </w:tcPr>
          <w:p w14:paraId="62C6E314" w14:textId="77777777" w:rsidR="00B50050" w:rsidRDefault="00B50050" w:rsidP="0088127C">
            <w:pPr>
              <w:pStyle w:val="OtherTableBody"/>
            </w:pPr>
            <w:r>
              <w:t>Adjudicated with Adjustments</w:t>
            </w:r>
          </w:p>
        </w:tc>
      </w:tr>
      <w:tr w:rsidR="00B50050" w14:paraId="1CFE040C" w14:textId="77777777" w:rsidTr="00195548">
        <w:tc>
          <w:tcPr>
            <w:tcW w:w="600" w:type="dxa"/>
          </w:tcPr>
          <w:p w14:paraId="103A0EC3" w14:textId="77777777" w:rsidR="00B50050" w:rsidRDefault="00B50050" w:rsidP="0088127C">
            <w:pPr>
              <w:pStyle w:val="OtherTableBody"/>
            </w:pPr>
          </w:p>
        </w:tc>
        <w:tc>
          <w:tcPr>
            <w:tcW w:w="600" w:type="dxa"/>
          </w:tcPr>
          <w:p w14:paraId="1E54FE0D" w14:textId="77777777" w:rsidR="00B50050" w:rsidRDefault="00B50050" w:rsidP="0088127C">
            <w:pPr>
              <w:pStyle w:val="OtherTableBody"/>
            </w:pPr>
            <w:r>
              <w:t>0571</w:t>
            </w:r>
          </w:p>
        </w:tc>
        <w:tc>
          <w:tcPr>
            <w:tcW w:w="2600" w:type="dxa"/>
          </w:tcPr>
          <w:p w14:paraId="3DA2ED79" w14:textId="77777777" w:rsidR="00B50050" w:rsidRDefault="00B50050" w:rsidP="0088127C">
            <w:pPr>
              <w:pStyle w:val="OtherTableBody"/>
            </w:pPr>
          </w:p>
        </w:tc>
        <w:tc>
          <w:tcPr>
            <w:tcW w:w="1400" w:type="dxa"/>
          </w:tcPr>
          <w:p w14:paraId="2E7D1001" w14:textId="77777777" w:rsidR="00B50050" w:rsidRDefault="00B50050" w:rsidP="0088127C">
            <w:pPr>
              <w:pStyle w:val="OtherTableBody"/>
            </w:pPr>
            <w:r>
              <w:t>ADJSUB</w:t>
            </w:r>
          </w:p>
        </w:tc>
        <w:tc>
          <w:tcPr>
            <w:tcW w:w="4200" w:type="dxa"/>
          </w:tcPr>
          <w:p w14:paraId="0EDBB010" w14:textId="77777777" w:rsidR="00B50050" w:rsidRDefault="00B50050" w:rsidP="0088127C">
            <w:pPr>
              <w:pStyle w:val="OtherTableBody"/>
            </w:pPr>
            <w:r>
              <w:t>Adjudicated as Submitted</w:t>
            </w:r>
          </w:p>
        </w:tc>
      </w:tr>
      <w:tr w:rsidR="00B50050" w14:paraId="0BF385AA" w14:textId="77777777" w:rsidTr="00195548">
        <w:tc>
          <w:tcPr>
            <w:tcW w:w="600" w:type="dxa"/>
          </w:tcPr>
          <w:p w14:paraId="57EDF69B" w14:textId="77777777" w:rsidR="00B50050" w:rsidRDefault="00B50050" w:rsidP="0088127C">
            <w:pPr>
              <w:pStyle w:val="OtherTableBody"/>
            </w:pPr>
          </w:p>
        </w:tc>
        <w:tc>
          <w:tcPr>
            <w:tcW w:w="600" w:type="dxa"/>
          </w:tcPr>
          <w:p w14:paraId="5F1A85A1" w14:textId="77777777" w:rsidR="00B50050" w:rsidRDefault="00B50050" w:rsidP="0088127C">
            <w:pPr>
              <w:pStyle w:val="OtherTableBody"/>
            </w:pPr>
            <w:r>
              <w:t>0571</w:t>
            </w:r>
          </w:p>
        </w:tc>
        <w:tc>
          <w:tcPr>
            <w:tcW w:w="2600" w:type="dxa"/>
          </w:tcPr>
          <w:p w14:paraId="17854BDB" w14:textId="77777777" w:rsidR="00B50050" w:rsidRDefault="00B50050" w:rsidP="0088127C">
            <w:pPr>
              <w:pStyle w:val="OtherTableBody"/>
            </w:pPr>
          </w:p>
        </w:tc>
        <w:tc>
          <w:tcPr>
            <w:tcW w:w="1400" w:type="dxa"/>
          </w:tcPr>
          <w:p w14:paraId="6FBBC648" w14:textId="77777777" w:rsidR="00B50050" w:rsidRDefault="00B50050" w:rsidP="0088127C">
            <w:pPr>
              <w:pStyle w:val="OtherTableBody"/>
            </w:pPr>
            <w:r>
              <w:t>ADJZER</w:t>
            </w:r>
          </w:p>
        </w:tc>
        <w:tc>
          <w:tcPr>
            <w:tcW w:w="4200" w:type="dxa"/>
          </w:tcPr>
          <w:p w14:paraId="11B29B11" w14:textId="77777777" w:rsidR="00B50050" w:rsidRDefault="00B50050" w:rsidP="0088127C">
            <w:pPr>
              <w:pStyle w:val="OtherTableBody"/>
            </w:pPr>
            <w:r>
              <w:t>Adjudicated to Zero</w:t>
            </w:r>
          </w:p>
        </w:tc>
      </w:tr>
      <w:tr w:rsidR="00B50050" w14:paraId="398C9405" w14:textId="77777777" w:rsidTr="00195548">
        <w:tc>
          <w:tcPr>
            <w:tcW w:w="600" w:type="dxa"/>
          </w:tcPr>
          <w:p w14:paraId="185B7DDD" w14:textId="77777777" w:rsidR="00B50050" w:rsidRDefault="00B50050" w:rsidP="0088127C">
            <w:pPr>
              <w:pStyle w:val="OtherTableBody"/>
            </w:pPr>
          </w:p>
        </w:tc>
        <w:tc>
          <w:tcPr>
            <w:tcW w:w="600" w:type="dxa"/>
          </w:tcPr>
          <w:p w14:paraId="08F8361E" w14:textId="77777777" w:rsidR="00B50050" w:rsidRDefault="00B50050" w:rsidP="0088127C">
            <w:pPr>
              <w:pStyle w:val="OtherTableBody"/>
            </w:pPr>
            <w:r>
              <w:t>0571</w:t>
            </w:r>
          </w:p>
        </w:tc>
        <w:tc>
          <w:tcPr>
            <w:tcW w:w="2600" w:type="dxa"/>
          </w:tcPr>
          <w:p w14:paraId="3540E488" w14:textId="77777777" w:rsidR="00B50050" w:rsidRDefault="00B50050" w:rsidP="0088127C">
            <w:pPr>
              <w:pStyle w:val="OtherTableBody"/>
            </w:pPr>
          </w:p>
        </w:tc>
        <w:tc>
          <w:tcPr>
            <w:tcW w:w="1400" w:type="dxa"/>
          </w:tcPr>
          <w:p w14:paraId="158C01C3" w14:textId="77777777" w:rsidR="00B50050" w:rsidRDefault="00B50050" w:rsidP="0088127C">
            <w:pPr>
              <w:pStyle w:val="OtherTableBody"/>
            </w:pPr>
            <w:r>
              <w:t>PAID</w:t>
            </w:r>
          </w:p>
        </w:tc>
        <w:tc>
          <w:tcPr>
            <w:tcW w:w="4200" w:type="dxa"/>
          </w:tcPr>
          <w:p w14:paraId="372C4CD7" w14:textId="77777777" w:rsidR="00B50050" w:rsidRDefault="00B50050" w:rsidP="0088127C">
            <w:pPr>
              <w:pStyle w:val="OtherTableBody"/>
            </w:pPr>
            <w:r>
              <w:t>Paid</w:t>
            </w:r>
          </w:p>
        </w:tc>
      </w:tr>
      <w:tr w:rsidR="00B50050" w14:paraId="7492EF6F" w14:textId="77777777" w:rsidTr="00195548">
        <w:tc>
          <w:tcPr>
            <w:tcW w:w="600" w:type="dxa"/>
          </w:tcPr>
          <w:p w14:paraId="61175B55" w14:textId="77777777" w:rsidR="00B50050" w:rsidRDefault="00B50050" w:rsidP="0088127C">
            <w:pPr>
              <w:pStyle w:val="OtherTableBody"/>
            </w:pPr>
          </w:p>
        </w:tc>
        <w:tc>
          <w:tcPr>
            <w:tcW w:w="600" w:type="dxa"/>
          </w:tcPr>
          <w:p w14:paraId="5817ABB6" w14:textId="77777777" w:rsidR="00B50050" w:rsidRDefault="00B50050" w:rsidP="0088127C">
            <w:pPr>
              <w:pStyle w:val="OtherTableBody"/>
            </w:pPr>
            <w:r>
              <w:t>0571</w:t>
            </w:r>
          </w:p>
        </w:tc>
        <w:tc>
          <w:tcPr>
            <w:tcW w:w="2600" w:type="dxa"/>
          </w:tcPr>
          <w:p w14:paraId="1F234B2C" w14:textId="77777777" w:rsidR="00B50050" w:rsidRDefault="00B50050" w:rsidP="0088127C">
            <w:pPr>
              <w:pStyle w:val="OtherTableBody"/>
            </w:pPr>
          </w:p>
        </w:tc>
        <w:tc>
          <w:tcPr>
            <w:tcW w:w="1400" w:type="dxa"/>
          </w:tcPr>
          <w:p w14:paraId="28079999" w14:textId="77777777" w:rsidR="00B50050" w:rsidRDefault="00B50050" w:rsidP="0088127C">
            <w:pPr>
              <w:pStyle w:val="OtherTableBody"/>
            </w:pPr>
            <w:r>
              <w:t>PEND</w:t>
            </w:r>
          </w:p>
        </w:tc>
        <w:tc>
          <w:tcPr>
            <w:tcW w:w="4200" w:type="dxa"/>
          </w:tcPr>
          <w:p w14:paraId="469C486A" w14:textId="77777777" w:rsidR="00B50050" w:rsidRDefault="00B50050" w:rsidP="0088127C">
            <w:pPr>
              <w:pStyle w:val="OtherTableBody"/>
            </w:pPr>
            <w:r>
              <w:t>Pending</w:t>
            </w:r>
          </w:p>
        </w:tc>
      </w:tr>
      <w:tr w:rsidR="00B50050" w14:paraId="2B316A89" w14:textId="77777777" w:rsidTr="00195548">
        <w:tc>
          <w:tcPr>
            <w:tcW w:w="600" w:type="dxa"/>
          </w:tcPr>
          <w:p w14:paraId="43F868DD" w14:textId="77777777" w:rsidR="00B50050" w:rsidRDefault="00B50050" w:rsidP="0088127C">
            <w:pPr>
              <w:pStyle w:val="OtherTableBody"/>
            </w:pPr>
          </w:p>
        </w:tc>
        <w:tc>
          <w:tcPr>
            <w:tcW w:w="600" w:type="dxa"/>
          </w:tcPr>
          <w:p w14:paraId="2BDBC3B9" w14:textId="77777777" w:rsidR="00B50050" w:rsidRDefault="00B50050" w:rsidP="0088127C">
            <w:pPr>
              <w:pStyle w:val="OtherTableBody"/>
            </w:pPr>
            <w:r>
              <w:t>0571</w:t>
            </w:r>
          </w:p>
        </w:tc>
        <w:tc>
          <w:tcPr>
            <w:tcW w:w="2600" w:type="dxa"/>
          </w:tcPr>
          <w:p w14:paraId="28F05717" w14:textId="77777777" w:rsidR="00B50050" w:rsidRDefault="00B50050" w:rsidP="0088127C">
            <w:pPr>
              <w:pStyle w:val="OtherTableBody"/>
            </w:pPr>
          </w:p>
        </w:tc>
        <w:tc>
          <w:tcPr>
            <w:tcW w:w="1400" w:type="dxa"/>
          </w:tcPr>
          <w:p w14:paraId="2749E0C1" w14:textId="77777777" w:rsidR="00B50050" w:rsidRDefault="00B50050" w:rsidP="0088127C">
            <w:pPr>
              <w:pStyle w:val="OtherTableBody"/>
            </w:pPr>
            <w:r>
              <w:t>PRED</w:t>
            </w:r>
          </w:p>
        </w:tc>
        <w:tc>
          <w:tcPr>
            <w:tcW w:w="4200" w:type="dxa"/>
          </w:tcPr>
          <w:p w14:paraId="584005F5" w14:textId="77777777" w:rsidR="00B50050" w:rsidRDefault="00B50050" w:rsidP="0088127C">
            <w:pPr>
              <w:pStyle w:val="OtherTableBody"/>
            </w:pPr>
            <w:r>
              <w:t>Pre-Determination</w:t>
            </w:r>
          </w:p>
        </w:tc>
      </w:tr>
      <w:tr w:rsidR="00B50050" w14:paraId="3DC42842" w14:textId="77777777" w:rsidTr="00195548">
        <w:tc>
          <w:tcPr>
            <w:tcW w:w="600" w:type="dxa"/>
          </w:tcPr>
          <w:p w14:paraId="21D0DE24" w14:textId="77777777" w:rsidR="00B50050" w:rsidRDefault="00B50050" w:rsidP="0088127C">
            <w:pPr>
              <w:pStyle w:val="OtherTableBody"/>
            </w:pPr>
          </w:p>
        </w:tc>
        <w:tc>
          <w:tcPr>
            <w:tcW w:w="600" w:type="dxa"/>
          </w:tcPr>
          <w:p w14:paraId="64E6D2C8" w14:textId="77777777" w:rsidR="00B50050" w:rsidRDefault="00B50050" w:rsidP="0088127C">
            <w:pPr>
              <w:pStyle w:val="OtherTableBody"/>
            </w:pPr>
            <w:r>
              <w:t>0571</w:t>
            </w:r>
          </w:p>
        </w:tc>
        <w:tc>
          <w:tcPr>
            <w:tcW w:w="2600" w:type="dxa"/>
          </w:tcPr>
          <w:p w14:paraId="06313C58" w14:textId="77777777" w:rsidR="00B50050" w:rsidRDefault="00B50050" w:rsidP="0088127C">
            <w:pPr>
              <w:pStyle w:val="OtherTableBody"/>
            </w:pPr>
          </w:p>
        </w:tc>
        <w:tc>
          <w:tcPr>
            <w:tcW w:w="1400" w:type="dxa"/>
          </w:tcPr>
          <w:p w14:paraId="29E4AED9" w14:textId="77777777" w:rsidR="00B50050" w:rsidRDefault="00B50050" w:rsidP="0088127C">
            <w:pPr>
              <w:pStyle w:val="OtherTableBody"/>
            </w:pPr>
            <w:r>
              <w:t>REJECT</w:t>
            </w:r>
          </w:p>
        </w:tc>
        <w:tc>
          <w:tcPr>
            <w:tcW w:w="4200" w:type="dxa"/>
          </w:tcPr>
          <w:p w14:paraId="45147B1F" w14:textId="77777777" w:rsidR="00B50050" w:rsidRDefault="00B50050" w:rsidP="0088127C">
            <w:pPr>
              <w:pStyle w:val="OtherTableBody"/>
            </w:pPr>
            <w:r>
              <w:t>Reject</w:t>
            </w:r>
          </w:p>
        </w:tc>
      </w:tr>
      <w:tr w:rsidR="00B50050" w14:paraId="212CF085" w14:textId="77777777" w:rsidTr="00195548">
        <w:tc>
          <w:tcPr>
            <w:tcW w:w="600" w:type="dxa"/>
          </w:tcPr>
          <w:p w14:paraId="29493735" w14:textId="77777777" w:rsidR="00B50050" w:rsidRDefault="00B50050" w:rsidP="0088127C">
            <w:pPr>
              <w:pStyle w:val="OtherTableBody"/>
            </w:pPr>
            <w:r>
              <w:t>User</w:t>
            </w:r>
          </w:p>
        </w:tc>
        <w:tc>
          <w:tcPr>
            <w:tcW w:w="600" w:type="dxa"/>
          </w:tcPr>
          <w:p w14:paraId="78D7ADD0" w14:textId="77777777" w:rsidR="00B50050" w:rsidRDefault="00B50050" w:rsidP="0088127C">
            <w:pPr>
              <w:pStyle w:val="OtherTableBody"/>
            </w:pPr>
          </w:p>
        </w:tc>
        <w:tc>
          <w:tcPr>
            <w:tcW w:w="2600" w:type="dxa"/>
          </w:tcPr>
          <w:p w14:paraId="0534024C" w14:textId="77777777" w:rsidR="00B50050" w:rsidRDefault="00B50050" w:rsidP="0088127C">
            <w:pPr>
              <w:pStyle w:val="OtherTableBody"/>
            </w:pPr>
            <w:r>
              <w:t>Tax status</w:t>
            </w:r>
          </w:p>
        </w:tc>
        <w:tc>
          <w:tcPr>
            <w:tcW w:w="1400" w:type="dxa"/>
          </w:tcPr>
          <w:p w14:paraId="3748C94B" w14:textId="77777777" w:rsidR="00B50050" w:rsidRDefault="00B50050" w:rsidP="0088127C">
            <w:pPr>
              <w:pStyle w:val="OtherTableBody"/>
            </w:pPr>
          </w:p>
        </w:tc>
        <w:tc>
          <w:tcPr>
            <w:tcW w:w="4200" w:type="dxa"/>
          </w:tcPr>
          <w:p w14:paraId="7E5F181C" w14:textId="77777777" w:rsidR="00B50050" w:rsidRDefault="00B50050" w:rsidP="0088127C">
            <w:pPr>
              <w:pStyle w:val="OtherTableBody"/>
            </w:pPr>
          </w:p>
        </w:tc>
      </w:tr>
      <w:tr w:rsidR="00B50050" w14:paraId="608FBB31" w14:textId="77777777" w:rsidTr="00195548">
        <w:tc>
          <w:tcPr>
            <w:tcW w:w="600" w:type="dxa"/>
          </w:tcPr>
          <w:p w14:paraId="5413EC04" w14:textId="77777777" w:rsidR="00B50050" w:rsidRDefault="00B50050" w:rsidP="0088127C">
            <w:pPr>
              <w:pStyle w:val="OtherTableBody"/>
            </w:pPr>
          </w:p>
        </w:tc>
        <w:tc>
          <w:tcPr>
            <w:tcW w:w="600" w:type="dxa"/>
          </w:tcPr>
          <w:p w14:paraId="1B523D28" w14:textId="77777777" w:rsidR="00B50050" w:rsidRDefault="00B50050" w:rsidP="0088127C">
            <w:pPr>
              <w:pStyle w:val="OtherTableBody"/>
            </w:pPr>
            <w:r>
              <w:t>0572</w:t>
            </w:r>
          </w:p>
        </w:tc>
        <w:tc>
          <w:tcPr>
            <w:tcW w:w="2600" w:type="dxa"/>
          </w:tcPr>
          <w:p w14:paraId="3D00E9FE" w14:textId="77777777" w:rsidR="00B50050" w:rsidRDefault="00B50050" w:rsidP="0088127C">
            <w:pPr>
              <w:pStyle w:val="OtherTableBody"/>
            </w:pPr>
          </w:p>
        </w:tc>
        <w:tc>
          <w:tcPr>
            <w:tcW w:w="1400" w:type="dxa"/>
          </w:tcPr>
          <w:p w14:paraId="671D9388" w14:textId="77777777" w:rsidR="00B50050" w:rsidRDefault="00B50050" w:rsidP="0088127C">
            <w:pPr>
              <w:pStyle w:val="OtherTableBody"/>
            </w:pPr>
            <w:r>
              <w:t>RVAT</w:t>
            </w:r>
          </w:p>
        </w:tc>
        <w:tc>
          <w:tcPr>
            <w:tcW w:w="4200" w:type="dxa"/>
          </w:tcPr>
          <w:p w14:paraId="74B1B593" w14:textId="77777777" w:rsidR="00B50050" w:rsidRDefault="00B50050" w:rsidP="0088127C">
            <w:pPr>
              <w:pStyle w:val="OtherTableBody"/>
            </w:pPr>
            <w:r>
              <w:t>Registered in VAT register</w:t>
            </w:r>
          </w:p>
        </w:tc>
      </w:tr>
      <w:tr w:rsidR="00B50050" w14:paraId="19E033BD" w14:textId="77777777" w:rsidTr="00195548">
        <w:tc>
          <w:tcPr>
            <w:tcW w:w="600" w:type="dxa"/>
          </w:tcPr>
          <w:p w14:paraId="050D2B22" w14:textId="77777777" w:rsidR="00B50050" w:rsidRDefault="00B50050" w:rsidP="0088127C">
            <w:pPr>
              <w:pStyle w:val="OtherTableBody"/>
            </w:pPr>
          </w:p>
        </w:tc>
        <w:tc>
          <w:tcPr>
            <w:tcW w:w="600" w:type="dxa"/>
          </w:tcPr>
          <w:p w14:paraId="653C7324" w14:textId="77777777" w:rsidR="00B50050" w:rsidRDefault="00B50050" w:rsidP="0088127C">
            <w:pPr>
              <w:pStyle w:val="OtherTableBody"/>
            </w:pPr>
            <w:r>
              <w:t>0572</w:t>
            </w:r>
          </w:p>
        </w:tc>
        <w:tc>
          <w:tcPr>
            <w:tcW w:w="2600" w:type="dxa"/>
          </w:tcPr>
          <w:p w14:paraId="5B1A2A55" w14:textId="77777777" w:rsidR="00B50050" w:rsidRDefault="00B50050" w:rsidP="0088127C">
            <w:pPr>
              <w:pStyle w:val="OtherTableBody"/>
            </w:pPr>
          </w:p>
        </w:tc>
        <w:tc>
          <w:tcPr>
            <w:tcW w:w="1400" w:type="dxa"/>
          </w:tcPr>
          <w:p w14:paraId="15D6DB32" w14:textId="77777777" w:rsidR="00B50050" w:rsidRDefault="00B50050" w:rsidP="0088127C">
            <w:pPr>
              <w:pStyle w:val="OtherTableBody"/>
            </w:pPr>
            <w:r>
              <w:t>UVAT</w:t>
            </w:r>
          </w:p>
        </w:tc>
        <w:tc>
          <w:tcPr>
            <w:tcW w:w="4200" w:type="dxa"/>
          </w:tcPr>
          <w:p w14:paraId="6EA3B83F" w14:textId="77777777" w:rsidR="00B50050" w:rsidRDefault="00B50050" w:rsidP="0088127C">
            <w:pPr>
              <w:pStyle w:val="OtherTableBody"/>
            </w:pPr>
            <w:r>
              <w:t>Unregistered in VAT register</w:t>
            </w:r>
          </w:p>
        </w:tc>
      </w:tr>
      <w:tr w:rsidR="00B50050" w14:paraId="3408DF2D" w14:textId="77777777" w:rsidTr="00195548">
        <w:tc>
          <w:tcPr>
            <w:tcW w:w="600" w:type="dxa"/>
          </w:tcPr>
          <w:p w14:paraId="492D8E09" w14:textId="77777777" w:rsidR="00B50050" w:rsidRDefault="00B50050" w:rsidP="0088127C">
            <w:pPr>
              <w:pStyle w:val="OtherTableBody"/>
            </w:pPr>
            <w:r>
              <w:t>undefined</w:t>
            </w:r>
          </w:p>
        </w:tc>
        <w:tc>
          <w:tcPr>
            <w:tcW w:w="600" w:type="dxa"/>
          </w:tcPr>
          <w:p w14:paraId="73AEC7D5" w14:textId="77777777" w:rsidR="00B50050" w:rsidRDefault="00B50050" w:rsidP="0088127C">
            <w:pPr>
              <w:pStyle w:val="OtherTableBody"/>
            </w:pPr>
          </w:p>
        </w:tc>
        <w:tc>
          <w:tcPr>
            <w:tcW w:w="2600" w:type="dxa"/>
          </w:tcPr>
          <w:p w14:paraId="13352B0C" w14:textId="77777777" w:rsidR="00B50050" w:rsidRDefault="00B50050" w:rsidP="0088127C">
            <w:pPr>
              <w:pStyle w:val="OtherTableBody"/>
            </w:pPr>
            <w:r>
              <w:t>Clinical Service (AUT-16)</w:t>
            </w:r>
          </w:p>
        </w:tc>
        <w:tc>
          <w:tcPr>
            <w:tcW w:w="1400" w:type="dxa"/>
          </w:tcPr>
          <w:p w14:paraId="79C117CA" w14:textId="77777777" w:rsidR="00B50050" w:rsidRDefault="00B50050" w:rsidP="0088127C">
            <w:pPr>
              <w:pStyle w:val="OtherTableBody"/>
            </w:pPr>
          </w:p>
        </w:tc>
        <w:tc>
          <w:tcPr>
            <w:tcW w:w="4200" w:type="dxa"/>
          </w:tcPr>
          <w:p w14:paraId="7FBA9591" w14:textId="77777777" w:rsidR="00B50050" w:rsidRDefault="00B50050" w:rsidP="0088127C">
            <w:pPr>
              <w:pStyle w:val="OtherTableBody"/>
            </w:pPr>
          </w:p>
        </w:tc>
      </w:tr>
      <w:tr w:rsidR="00B50050" w14:paraId="6B339AEB" w14:textId="77777777" w:rsidTr="00195548">
        <w:tc>
          <w:tcPr>
            <w:tcW w:w="600" w:type="dxa"/>
          </w:tcPr>
          <w:p w14:paraId="536692CB" w14:textId="77777777" w:rsidR="00B50050" w:rsidRDefault="00B50050" w:rsidP="0088127C">
            <w:pPr>
              <w:pStyle w:val="OtherTableBody"/>
            </w:pPr>
          </w:p>
        </w:tc>
        <w:tc>
          <w:tcPr>
            <w:tcW w:w="600" w:type="dxa"/>
          </w:tcPr>
          <w:p w14:paraId="211A6099" w14:textId="77777777" w:rsidR="00B50050" w:rsidRDefault="00B50050" w:rsidP="0088127C">
            <w:pPr>
              <w:pStyle w:val="OtherTableBody"/>
            </w:pPr>
            <w:r>
              <w:t>0573</w:t>
            </w:r>
          </w:p>
        </w:tc>
        <w:tc>
          <w:tcPr>
            <w:tcW w:w="2600" w:type="dxa"/>
          </w:tcPr>
          <w:p w14:paraId="0BF881D0" w14:textId="77777777" w:rsidR="00B50050" w:rsidRDefault="00B50050" w:rsidP="0088127C">
            <w:pPr>
              <w:pStyle w:val="OtherTableBody"/>
            </w:pPr>
          </w:p>
        </w:tc>
        <w:tc>
          <w:tcPr>
            <w:tcW w:w="1400" w:type="dxa"/>
          </w:tcPr>
          <w:p w14:paraId="5798ACD4" w14:textId="77777777" w:rsidR="00B50050" w:rsidRDefault="00B50050" w:rsidP="0088127C">
            <w:pPr>
              <w:pStyle w:val="OtherTableBody"/>
            </w:pPr>
          </w:p>
        </w:tc>
        <w:tc>
          <w:tcPr>
            <w:tcW w:w="4200" w:type="dxa"/>
          </w:tcPr>
          <w:p w14:paraId="172B1790" w14:textId="77777777" w:rsidR="00B50050" w:rsidRDefault="00B50050" w:rsidP="0088127C">
            <w:pPr>
              <w:pStyle w:val="OtherTableBody"/>
            </w:pPr>
          </w:p>
        </w:tc>
      </w:tr>
      <w:tr w:rsidR="00B50050" w14:paraId="2E321520" w14:textId="77777777" w:rsidTr="00195548">
        <w:tc>
          <w:tcPr>
            <w:tcW w:w="600" w:type="dxa"/>
          </w:tcPr>
          <w:p w14:paraId="35CB1EA3" w14:textId="77777777" w:rsidR="00B50050" w:rsidRDefault="00B50050" w:rsidP="0088127C">
            <w:pPr>
              <w:pStyle w:val="OtherTableBody"/>
            </w:pPr>
            <w:r>
              <w:t>undefined</w:t>
            </w:r>
          </w:p>
        </w:tc>
        <w:tc>
          <w:tcPr>
            <w:tcW w:w="600" w:type="dxa"/>
          </w:tcPr>
          <w:p w14:paraId="4C631108" w14:textId="77777777" w:rsidR="00B50050" w:rsidRDefault="00B50050" w:rsidP="0088127C">
            <w:pPr>
              <w:pStyle w:val="OtherTableBody"/>
            </w:pPr>
          </w:p>
        </w:tc>
        <w:tc>
          <w:tcPr>
            <w:tcW w:w="2600" w:type="dxa"/>
          </w:tcPr>
          <w:p w14:paraId="0F913421" w14:textId="77777777" w:rsidR="00B50050" w:rsidRDefault="00B50050" w:rsidP="0088127C">
            <w:pPr>
              <w:pStyle w:val="OtherTableBody"/>
            </w:pPr>
            <w:r>
              <w:t>Encounter Type (AUT-21)</w:t>
            </w:r>
          </w:p>
        </w:tc>
        <w:tc>
          <w:tcPr>
            <w:tcW w:w="1400" w:type="dxa"/>
          </w:tcPr>
          <w:p w14:paraId="50898FC2" w14:textId="77777777" w:rsidR="00B50050" w:rsidRDefault="00B50050" w:rsidP="0088127C">
            <w:pPr>
              <w:pStyle w:val="OtherTableBody"/>
            </w:pPr>
          </w:p>
        </w:tc>
        <w:tc>
          <w:tcPr>
            <w:tcW w:w="4200" w:type="dxa"/>
          </w:tcPr>
          <w:p w14:paraId="485CE10A" w14:textId="77777777" w:rsidR="00B50050" w:rsidRDefault="00B50050" w:rsidP="0088127C">
            <w:pPr>
              <w:pStyle w:val="OtherTableBody"/>
            </w:pPr>
          </w:p>
        </w:tc>
      </w:tr>
      <w:tr w:rsidR="00B50050" w14:paraId="2EEDDB10" w14:textId="77777777" w:rsidTr="00195548">
        <w:tc>
          <w:tcPr>
            <w:tcW w:w="600" w:type="dxa"/>
          </w:tcPr>
          <w:p w14:paraId="526133F5" w14:textId="77777777" w:rsidR="00B50050" w:rsidRDefault="00B50050" w:rsidP="0088127C">
            <w:pPr>
              <w:pStyle w:val="OtherTableBody"/>
            </w:pPr>
          </w:p>
        </w:tc>
        <w:tc>
          <w:tcPr>
            <w:tcW w:w="600" w:type="dxa"/>
          </w:tcPr>
          <w:p w14:paraId="761314D8" w14:textId="77777777" w:rsidR="00B50050" w:rsidRDefault="00B50050" w:rsidP="0088127C">
            <w:pPr>
              <w:pStyle w:val="OtherTableBody"/>
            </w:pPr>
            <w:r>
              <w:t>0574</w:t>
            </w:r>
          </w:p>
        </w:tc>
        <w:tc>
          <w:tcPr>
            <w:tcW w:w="2600" w:type="dxa"/>
          </w:tcPr>
          <w:p w14:paraId="55139050" w14:textId="77777777" w:rsidR="00B50050" w:rsidRDefault="00B50050" w:rsidP="0088127C">
            <w:pPr>
              <w:pStyle w:val="OtherTableBody"/>
            </w:pPr>
          </w:p>
        </w:tc>
        <w:tc>
          <w:tcPr>
            <w:tcW w:w="1400" w:type="dxa"/>
          </w:tcPr>
          <w:p w14:paraId="6A9431FD" w14:textId="77777777" w:rsidR="00B50050" w:rsidRDefault="00B50050" w:rsidP="0088127C">
            <w:pPr>
              <w:pStyle w:val="OtherTableBody"/>
            </w:pPr>
          </w:p>
        </w:tc>
        <w:tc>
          <w:tcPr>
            <w:tcW w:w="4200" w:type="dxa"/>
          </w:tcPr>
          <w:p w14:paraId="524EAA73" w14:textId="77777777" w:rsidR="00B50050" w:rsidRDefault="00B50050" w:rsidP="0088127C">
            <w:pPr>
              <w:pStyle w:val="OtherTableBody"/>
            </w:pPr>
          </w:p>
        </w:tc>
      </w:tr>
      <w:tr w:rsidR="00B50050" w14:paraId="0E5A4DFD" w14:textId="77777777" w:rsidTr="00195548">
        <w:tc>
          <w:tcPr>
            <w:tcW w:w="600" w:type="dxa"/>
          </w:tcPr>
          <w:p w14:paraId="75F9D41E" w14:textId="77777777" w:rsidR="00B50050" w:rsidRDefault="00B50050" w:rsidP="0088127C">
            <w:pPr>
              <w:pStyle w:val="OtherTableBody"/>
            </w:pPr>
            <w:r>
              <w:t>undefined</w:t>
            </w:r>
          </w:p>
        </w:tc>
        <w:tc>
          <w:tcPr>
            <w:tcW w:w="600" w:type="dxa"/>
          </w:tcPr>
          <w:p w14:paraId="0C4B84E7" w14:textId="77777777" w:rsidR="00B50050" w:rsidRDefault="00B50050" w:rsidP="0088127C">
            <w:pPr>
              <w:pStyle w:val="OtherTableBody"/>
            </w:pPr>
          </w:p>
        </w:tc>
        <w:tc>
          <w:tcPr>
            <w:tcW w:w="2600" w:type="dxa"/>
          </w:tcPr>
          <w:p w14:paraId="48364B17" w14:textId="77777777" w:rsidR="00B50050" w:rsidRDefault="00B50050" w:rsidP="0088127C">
            <w:pPr>
              <w:pStyle w:val="OtherTableBody"/>
            </w:pPr>
            <w:r>
              <w:t>BP Universal Service Identifier (BPO-2)</w:t>
            </w:r>
          </w:p>
        </w:tc>
        <w:tc>
          <w:tcPr>
            <w:tcW w:w="1400" w:type="dxa"/>
          </w:tcPr>
          <w:p w14:paraId="65EB7B88" w14:textId="77777777" w:rsidR="00B50050" w:rsidRDefault="00B50050" w:rsidP="0088127C">
            <w:pPr>
              <w:pStyle w:val="OtherTableBody"/>
            </w:pPr>
          </w:p>
        </w:tc>
        <w:tc>
          <w:tcPr>
            <w:tcW w:w="4200" w:type="dxa"/>
          </w:tcPr>
          <w:p w14:paraId="15EF09DE" w14:textId="77777777" w:rsidR="00B50050" w:rsidRDefault="00B50050" w:rsidP="0088127C">
            <w:pPr>
              <w:pStyle w:val="OtherTableBody"/>
            </w:pPr>
          </w:p>
        </w:tc>
      </w:tr>
      <w:tr w:rsidR="00B50050" w14:paraId="5329E31F" w14:textId="77777777" w:rsidTr="00195548">
        <w:tc>
          <w:tcPr>
            <w:tcW w:w="600" w:type="dxa"/>
          </w:tcPr>
          <w:p w14:paraId="396E8933" w14:textId="77777777" w:rsidR="00B50050" w:rsidRDefault="00B50050" w:rsidP="0088127C">
            <w:pPr>
              <w:pStyle w:val="OtherTableBody"/>
            </w:pPr>
          </w:p>
        </w:tc>
        <w:tc>
          <w:tcPr>
            <w:tcW w:w="600" w:type="dxa"/>
          </w:tcPr>
          <w:p w14:paraId="60923C65" w14:textId="77777777" w:rsidR="00B50050" w:rsidRDefault="00B50050" w:rsidP="0088127C">
            <w:pPr>
              <w:pStyle w:val="OtherTableBody"/>
            </w:pPr>
            <w:r>
              <w:t>0575</w:t>
            </w:r>
          </w:p>
        </w:tc>
        <w:tc>
          <w:tcPr>
            <w:tcW w:w="2600" w:type="dxa"/>
          </w:tcPr>
          <w:p w14:paraId="6523EAD8" w14:textId="77777777" w:rsidR="00B50050" w:rsidRDefault="00B50050" w:rsidP="0088127C">
            <w:pPr>
              <w:pStyle w:val="OtherTableBody"/>
            </w:pPr>
          </w:p>
        </w:tc>
        <w:tc>
          <w:tcPr>
            <w:tcW w:w="1400" w:type="dxa"/>
          </w:tcPr>
          <w:p w14:paraId="2DF55FD9" w14:textId="77777777" w:rsidR="00B50050" w:rsidRDefault="00B50050" w:rsidP="0088127C">
            <w:pPr>
              <w:pStyle w:val="OtherTableBody"/>
            </w:pPr>
          </w:p>
        </w:tc>
        <w:tc>
          <w:tcPr>
            <w:tcW w:w="4200" w:type="dxa"/>
          </w:tcPr>
          <w:p w14:paraId="396AD994" w14:textId="77777777" w:rsidR="00B50050" w:rsidRDefault="00B50050" w:rsidP="0088127C">
            <w:pPr>
              <w:pStyle w:val="OtherTableBody"/>
            </w:pPr>
          </w:p>
        </w:tc>
      </w:tr>
      <w:tr w:rsidR="00B50050" w14:paraId="42BBD0D2" w14:textId="77777777" w:rsidTr="00195548">
        <w:tc>
          <w:tcPr>
            <w:tcW w:w="600" w:type="dxa"/>
          </w:tcPr>
          <w:p w14:paraId="08FB0CBC" w14:textId="77777777" w:rsidR="00B50050" w:rsidRDefault="00B50050" w:rsidP="0088127C">
            <w:pPr>
              <w:pStyle w:val="OtherTableBody"/>
            </w:pPr>
            <w:r>
              <w:t>undefined</w:t>
            </w:r>
          </w:p>
        </w:tc>
        <w:tc>
          <w:tcPr>
            <w:tcW w:w="600" w:type="dxa"/>
          </w:tcPr>
          <w:p w14:paraId="22242E10" w14:textId="77777777" w:rsidR="00B50050" w:rsidRDefault="00B50050" w:rsidP="0088127C">
            <w:pPr>
              <w:pStyle w:val="OtherTableBody"/>
            </w:pPr>
          </w:p>
        </w:tc>
        <w:tc>
          <w:tcPr>
            <w:tcW w:w="2600" w:type="dxa"/>
          </w:tcPr>
          <w:p w14:paraId="6107E444" w14:textId="77777777" w:rsidR="00B50050" w:rsidRDefault="00B50050" w:rsidP="0088127C">
            <w:pPr>
              <w:pStyle w:val="OtherTableBody"/>
            </w:pPr>
            <w:r>
              <w:t>BP Units (BPO-6)</w:t>
            </w:r>
          </w:p>
        </w:tc>
        <w:tc>
          <w:tcPr>
            <w:tcW w:w="1400" w:type="dxa"/>
          </w:tcPr>
          <w:p w14:paraId="06CCF759" w14:textId="77777777" w:rsidR="00B50050" w:rsidRDefault="00B50050" w:rsidP="0088127C">
            <w:pPr>
              <w:pStyle w:val="OtherTableBody"/>
            </w:pPr>
          </w:p>
        </w:tc>
        <w:tc>
          <w:tcPr>
            <w:tcW w:w="4200" w:type="dxa"/>
          </w:tcPr>
          <w:p w14:paraId="0039C15E" w14:textId="77777777" w:rsidR="00B50050" w:rsidRDefault="00B50050" w:rsidP="0088127C">
            <w:pPr>
              <w:pStyle w:val="OtherTableBody"/>
            </w:pPr>
          </w:p>
        </w:tc>
      </w:tr>
      <w:tr w:rsidR="00B50050" w14:paraId="3CB9A7C5" w14:textId="77777777" w:rsidTr="00195548">
        <w:tc>
          <w:tcPr>
            <w:tcW w:w="600" w:type="dxa"/>
          </w:tcPr>
          <w:p w14:paraId="3A46DF6F" w14:textId="77777777" w:rsidR="00B50050" w:rsidRDefault="00B50050" w:rsidP="0088127C">
            <w:pPr>
              <w:pStyle w:val="OtherTableBody"/>
            </w:pPr>
          </w:p>
        </w:tc>
        <w:tc>
          <w:tcPr>
            <w:tcW w:w="600" w:type="dxa"/>
          </w:tcPr>
          <w:p w14:paraId="4BF670B4" w14:textId="77777777" w:rsidR="00B50050" w:rsidRDefault="00B50050" w:rsidP="0088127C">
            <w:pPr>
              <w:pStyle w:val="OtherTableBody"/>
            </w:pPr>
            <w:r>
              <w:t>0576</w:t>
            </w:r>
          </w:p>
        </w:tc>
        <w:tc>
          <w:tcPr>
            <w:tcW w:w="2600" w:type="dxa"/>
          </w:tcPr>
          <w:p w14:paraId="484E78E4" w14:textId="77777777" w:rsidR="00B50050" w:rsidRDefault="00B50050" w:rsidP="0088127C">
            <w:pPr>
              <w:pStyle w:val="OtherTableBody"/>
            </w:pPr>
          </w:p>
        </w:tc>
        <w:tc>
          <w:tcPr>
            <w:tcW w:w="1400" w:type="dxa"/>
          </w:tcPr>
          <w:p w14:paraId="058091F5" w14:textId="77777777" w:rsidR="00B50050" w:rsidRDefault="00B50050" w:rsidP="0088127C">
            <w:pPr>
              <w:pStyle w:val="OtherTableBody"/>
            </w:pPr>
          </w:p>
        </w:tc>
        <w:tc>
          <w:tcPr>
            <w:tcW w:w="4200" w:type="dxa"/>
          </w:tcPr>
          <w:p w14:paraId="306C104A" w14:textId="77777777" w:rsidR="00B50050" w:rsidRDefault="00B50050" w:rsidP="0088127C">
            <w:pPr>
              <w:pStyle w:val="OtherTableBody"/>
            </w:pPr>
          </w:p>
        </w:tc>
      </w:tr>
      <w:tr w:rsidR="00B50050" w14:paraId="78AC36E0" w14:textId="77777777" w:rsidTr="00195548">
        <w:tc>
          <w:tcPr>
            <w:tcW w:w="600" w:type="dxa"/>
          </w:tcPr>
          <w:p w14:paraId="396615F2" w14:textId="77777777" w:rsidR="00B50050" w:rsidRDefault="00B50050" w:rsidP="0088127C">
            <w:pPr>
              <w:pStyle w:val="OtherTableBody"/>
            </w:pPr>
            <w:r>
              <w:t>undefined</w:t>
            </w:r>
          </w:p>
        </w:tc>
        <w:tc>
          <w:tcPr>
            <w:tcW w:w="600" w:type="dxa"/>
          </w:tcPr>
          <w:p w14:paraId="1C64B58A" w14:textId="77777777" w:rsidR="00B50050" w:rsidRDefault="00B50050" w:rsidP="0088127C">
            <w:pPr>
              <w:pStyle w:val="OtherTableBody"/>
            </w:pPr>
          </w:p>
        </w:tc>
        <w:tc>
          <w:tcPr>
            <w:tcW w:w="2600" w:type="dxa"/>
          </w:tcPr>
          <w:p w14:paraId="5E9533B1" w14:textId="77777777" w:rsidR="00B50050" w:rsidRDefault="00B50050" w:rsidP="0088127C">
            <w:pPr>
              <w:pStyle w:val="OtherTableBody"/>
            </w:pPr>
            <w:r>
              <w:t>BC Component  (BPX-6)</w:t>
            </w:r>
          </w:p>
        </w:tc>
        <w:tc>
          <w:tcPr>
            <w:tcW w:w="1400" w:type="dxa"/>
          </w:tcPr>
          <w:p w14:paraId="1CECEEDC" w14:textId="77777777" w:rsidR="00B50050" w:rsidRDefault="00B50050" w:rsidP="0088127C">
            <w:pPr>
              <w:pStyle w:val="OtherTableBody"/>
            </w:pPr>
          </w:p>
        </w:tc>
        <w:tc>
          <w:tcPr>
            <w:tcW w:w="4200" w:type="dxa"/>
          </w:tcPr>
          <w:p w14:paraId="4894346E" w14:textId="77777777" w:rsidR="00B50050" w:rsidRDefault="00B50050" w:rsidP="0088127C">
            <w:pPr>
              <w:pStyle w:val="OtherTableBody"/>
            </w:pPr>
          </w:p>
        </w:tc>
      </w:tr>
      <w:tr w:rsidR="00B50050" w14:paraId="4C04CB0B" w14:textId="77777777" w:rsidTr="00195548">
        <w:tc>
          <w:tcPr>
            <w:tcW w:w="600" w:type="dxa"/>
          </w:tcPr>
          <w:p w14:paraId="01C22431" w14:textId="77777777" w:rsidR="00B50050" w:rsidRDefault="00B50050" w:rsidP="0088127C">
            <w:pPr>
              <w:pStyle w:val="OtherTableBody"/>
            </w:pPr>
          </w:p>
        </w:tc>
        <w:tc>
          <w:tcPr>
            <w:tcW w:w="600" w:type="dxa"/>
          </w:tcPr>
          <w:p w14:paraId="0FF3262C" w14:textId="77777777" w:rsidR="00B50050" w:rsidRDefault="00B50050" w:rsidP="0088127C">
            <w:pPr>
              <w:pStyle w:val="OtherTableBody"/>
            </w:pPr>
            <w:r>
              <w:t>0577</w:t>
            </w:r>
          </w:p>
        </w:tc>
        <w:tc>
          <w:tcPr>
            <w:tcW w:w="2600" w:type="dxa"/>
          </w:tcPr>
          <w:p w14:paraId="7E0C2C91" w14:textId="77777777" w:rsidR="00B50050" w:rsidRDefault="00B50050" w:rsidP="0088127C">
            <w:pPr>
              <w:pStyle w:val="OtherTableBody"/>
            </w:pPr>
          </w:p>
        </w:tc>
        <w:tc>
          <w:tcPr>
            <w:tcW w:w="1400" w:type="dxa"/>
          </w:tcPr>
          <w:p w14:paraId="3416AB91" w14:textId="77777777" w:rsidR="00B50050" w:rsidRDefault="00B50050" w:rsidP="0088127C">
            <w:pPr>
              <w:pStyle w:val="OtherTableBody"/>
            </w:pPr>
          </w:p>
        </w:tc>
        <w:tc>
          <w:tcPr>
            <w:tcW w:w="4200" w:type="dxa"/>
          </w:tcPr>
          <w:p w14:paraId="64C09AF0" w14:textId="77777777" w:rsidR="00B50050" w:rsidRDefault="00B50050" w:rsidP="0088127C">
            <w:pPr>
              <w:pStyle w:val="OtherTableBody"/>
            </w:pPr>
          </w:p>
        </w:tc>
      </w:tr>
      <w:tr w:rsidR="00B50050" w14:paraId="4F14D446" w14:textId="77777777" w:rsidTr="00195548">
        <w:tc>
          <w:tcPr>
            <w:tcW w:w="600" w:type="dxa"/>
          </w:tcPr>
          <w:p w14:paraId="6EEE4760" w14:textId="77777777" w:rsidR="00B50050" w:rsidRDefault="00B50050" w:rsidP="0088127C">
            <w:pPr>
              <w:pStyle w:val="OtherTableBody"/>
            </w:pPr>
            <w:r>
              <w:t>undefined</w:t>
            </w:r>
          </w:p>
        </w:tc>
        <w:tc>
          <w:tcPr>
            <w:tcW w:w="600" w:type="dxa"/>
          </w:tcPr>
          <w:p w14:paraId="46351AAC" w14:textId="77777777" w:rsidR="00B50050" w:rsidRDefault="00B50050" w:rsidP="0088127C">
            <w:pPr>
              <w:pStyle w:val="OtherTableBody"/>
            </w:pPr>
          </w:p>
        </w:tc>
        <w:tc>
          <w:tcPr>
            <w:tcW w:w="2600" w:type="dxa"/>
          </w:tcPr>
          <w:p w14:paraId="7E4D086E" w14:textId="77777777" w:rsidR="00B50050" w:rsidRDefault="00B50050" w:rsidP="0088127C">
            <w:pPr>
              <w:pStyle w:val="OtherTableBody"/>
            </w:pPr>
            <w:r>
              <w:t>BC Donation Type / Intended Use  (BPX-7)</w:t>
            </w:r>
          </w:p>
        </w:tc>
        <w:tc>
          <w:tcPr>
            <w:tcW w:w="1400" w:type="dxa"/>
          </w:tcPr>
          <w:p w14:paraId="6C495CE5" w14:textId="77777777" w:rsidR="00B50050" w:rsidRDefault="00B50050" w:rsidP="0088127C">
            <w:pPr>
              <w:pStyle w:val="OtherTableBody"/>
            </w:pPr>
          </w:p>
        </w:tc>
        <w:tc>
          <w:tcPr>
            <w:tcW w:w="4200" w:type="dxa"/>
          </w:tcPr>
          <w:p w14:paraId="557D9DA0" w14:textId="77777777" w:rsidR="00B50050" w:rsidRDefault="00B50050" w:rsidP="0088127C">
            <w:pPr>
              <w:pStyle w:val="OtherTableBody"/>
            </w:pPr>
          </w:p>
        </w:tc>
      </w:tr>
      <w:tr w:rsidR="00B50050" w14:paraId="369D8AA7" w14:textId="77777777" w:rsidTr="00195548">
        <w:tc>
          <w:tcPr>
            <w:tcW w:w="600" w:type="dxa"/>
          </w:tcPr>
          <w:p w14:paraId="6D205067" w14:textId="77777777" w:rsidR="00B50050" w:rsidRDefault="00B50050" w:rsidP="0088127C">
            <w:pPr>
              <w:pStyle w:val="OtherTableBody"/>
            </w:pPr>
          </w:p>
        </w:tc>
        <w:tc>
          <w:tcPr>
            <w:tcW w:w="600" w:type="dxa"/>
          </w:tcPr>
          <w:p w14:paraId="0BB96A7E" w14:textId="77777777" w:rsidR="00B50050" w:rsidRDefault="00B50050" w:rsidP="0088127C">
            <w:pPr>
              <w:pStyle w:val="OtherTableBody"/>
            </w:pPr>
            <w:r>
              <w:t>0578</w:t>
            </w:r>
          </w:p>
        </w:tc>
        <w:tc>
          <w:tcPr>
            <w:tcW w:w="2600" w:type="dxa"/>
          </w:tcPr>
          <w:p w14:paraId="63372CFA" w14:textId="77777777" w:rsidR="00B50050" w:rsidRDefault="00B50050" w:rsidP="0088127C">
            <w:pPr>
              <w:pStyle w:val="OtherTableBody"/>
            </w:pPr>
          </w:p>
        </w:tc>
        <w:tc>
          <w:tcPr>
            <w:tcW w:w="1400" w:type="dxa"/>
          </w:tcPr>
          <w:p w14:paraId="56C55E6B" w14:textId="77777777" w:rsidR="00B50050" w:rsidRDefault="00B50050" w:rsidP="0088127C">
            <w:pPr>
              <w:pStyle w:val="OtherTableBody"/>
            </w:pPr>
          </w:p>
        </w:tc>
        <w:tc>
          <w:tcPr>
            <w:tcW w:w="4200" w:type="dxa"/>
          </w:tcPr>
          <w:p w14:paraId="6CC4026A" w14:textId="77777777" w:rsidR="00B50050" w:rsidRDefault="00B50050" w:rsidP="0088127C">
            <w:pPr>
              <w:pStyle w:val="OtherTableBody"/>
            </w:pPr>
          </w:p>
        </w:tc>
      </w:tr>
      <w:tr w:rsidR="00B50050" w14:paraId="355CD6AF" w14:textId="77777777" w:rsidTr="00195548">
        <w:tc>
          <w:tcPr>
            <w:tcW w:w="600" w:type="dxa"/>
          </w:tcPr>
          <w:p w14:paraId="54DD031B" w14:textId="77777777" w:rsidR="00B50050" w:rsidRDefault="00B50050" w:rsidP="0088127C">
            <w:pPr>
              <w:pStyle w:val="OtherTableBody"/>
            </w:pPr>
            <w:r>
              <w:t>undefined</w:t>
            </w:r>
          </w:p>
        </w:tc>
        <w:tc>
          <w:tcPr>
            <w:tcW w:w="600" w:type="dxa"/>
          </w:tcPr>
          <w:p w14:paraId="3DCD05DD" w14:textId="77777777" w:rsidR="00B50050" w:rsidRDefault="00B50050" w:rsidP="0088127C">
            <w:pPr>
              <w:pStyle w:val="OtherTableBody"/>
            </w:pPr>
          </w:p>
        </w:tc>
        <w:tc>
          <w:tcPr>
            <w:tcW w:w="2600" w:type="dxa"/>
          </w:tcPr>
          <w:p w14:paraId="7D66CE11" w14:textId="77777777" w:rsidR="00B50050" w:rsidRDefault="00B50050" w:rsidP="0088127C">
            <w:pPr>
              <w:pStyle w:val="OtherTableBody"/>
            </w:pPr>
            <w:r>
              <w:t>BP Blood Group  (BPX-11)</w:t>
            </w:r>
          </w:p>
        </w:tc>
        <w:tc>
          <w:tcPr>
            <w:tcW w:w="1400" w:type="dxa"/>
          </w:tcPr>
          <w:p w14:paraId="6BFC59C2" w14:textId="77777777" w:rsidR="00B50050" w:rsidRDefault="00B50050" w:rsidP="0088127C">
            <w:pPr>
              <w:pStyle w:val="OtherTableBody"/>
            </w:pPr>
          </w:p>
        </w:tc>
        <w:tc>
          <w:tcPr>
            <w:tcW w:w="4200" w:type="dxa"/>
          </w:tcPr>
          <w:p w14:paraId="4B0C63C8" w14:textId="77777777" w:rsidR="00B50050" w:rsidRDefault="00B50050" w:rsidP="0088127C">
            <w:pPr>
              <w:pStyle w:val="OtherTableBody"/>
            </w:pPr>
          </w:p>
        </w:tc>
      </w:tr>
      <w:tr w:rsidR="00B50050" w14:paraId="46D900FB" w14:textId="77777777" w:rsidTr="00195548">
        <w:tc>
          <w:tcPr>
            <w:tcW w:w="600" w:type="dxa"/>
          </w:tcPr>
          <w:p w14:paraId="45A4C80C" w14:textId="77777777" w:rsidR="00B50050" w:rsidRDefault="00B50050" w:rsidP="0088127C">
            <w:pPr>
              <w:pStyle w:val="OtherTableBody"/>
            </w:pPr>
          </w:p>
        </w:tc>
        <w:tc>
          <w:tcPr>
            <w:tcW w:w="600" w:type="dxa"/>
          </w:tcPr>
          <w:p w14:paraId="5D9B5158" w14:textId="77777777" w:rsidR="00B50050" w:rsidRDefault="00B50050" w:rsidP="0088127C">
            <w:pPr>
              <w:pStyle w:val="OtherTableBody"/>
            </w:pPr>
            <w:r>
              <w:t>0579</w:t>
            </w:r>
          </w:p>
        </w:tc>
        <w:tc>
          <w:tcPr>
            <w:tcW w:w="2600" w:type="dxa"/>
          </w:tcPr>
          <w:p w14:paraId="2A8C86C5" w14:textId="77777777" w:rsidR="00B50050" w:rsidRDefault="00B50050" w:rsidP="0088127C">
            <w:pPr>
              <w:pStyle w:val="OtherTableBody"/>
            </w:pPr>
          </w:p>
        </w:tc>
        <w:tc>
          <w:tcPr>
            <w:tcW w:w="1400" w:type="dxa"/>
          </w:tcPr>
          <w:p w14:paraId="6C1AF953" w14:textId="77777777" w:rsidR="00B50050" w:rsidRDefault="00B50050" w:rsidP="0088127C">
            <w:pPr>
              <w:pStyle w:val="OtherTableBody"/>
            </w:pPr>
          </w:p>
        </w:tc>
        <w:tc>
          <w:tcPr>
            <w:tcW w:w="4200" w:type="dxa"/>
          </w:tcPr>
          <w:p w14:paraId="61DBC31C" w14:textId="77777777" w:rsidR="00B50050" w:rsidRDefault="00B50050" w:rsidP="0088127C">
            <w:pPr>
              <w:pStyle w:val="OtherTableBody"/>
            </w:pPr>
          </w:p>
        </w:tc>
      </w:tr>
      <w:tr w:rsidR="00B50050" w14:paraId="746EE152" w14:textId="77777777" w:rsidTr="00195548">
        <w:tc>
          <w:tcPr>
            <w:tcW w:w="600" w:type="dxa"/>
          </w:tcPr>
          <w:p w14:paraId="0E078809" w14:textId="77777777" w:rsidR="00B50050" w:rsidRDefault="00B50050" w:rsidP="0088127C">
            <w:pPr>
              <w:pStyle w:val="OtherTableBody"/>
            </w:pPr>
            <w:r>
              <w:t>undefined</w:t>
            </w:r>
          </w:p>
        </w:tc>
        <w:tc>
          <w:tcPr>
            <w:tcW w:w="600" w:type="dxa"/>
          </w:tcPr>
          <w:p w14:paraId="51FA757E" w14:textId="77777777" w:rsidR="00B50050" w:rsidRDefault="00B50050" w:rsidP="0088127C">
            <w:pPr>
              <w:pStyle w:val="OtherTableBody"/>
            </w:pPr>
          </w:p>
        </w:tc>
        <w:tc>
          <w:tcPr>
            <w:tcW w:w="2600" w:type="dxa"/>
          </w:tcPr>
          <w:p w14:paraId="107A53C5" w14:textId="77777777" w:rsidR="00B50050" w:rsidRDefault="00B50050" w:rsidP="0088127C">
            <w:pPr>
              <w:pStyle w:val="OtherTableBody"/>
            </w:pPr>
            <w:r>
              <w:t>BC Special Testing  (BPX-12)</w:t>
            </w:r>
          </w:p>
        </w:tc>
        <w:tc>
          <w:tcPr>
            <w:tcW w:w="1400" w:type="dxa"/>
          </w:tcPr>
          <w:p w14:paraId="3FEC5CBF" w14:textId="77777777" w:rsidR="00B50050" w:rsidRDefault="00B50050" w:rsidP="0088127C">
            <w:pPr>
              <w:pStyle w:val="OtherTableBody"/>
            </w:pPr>
          </w:p>
        </w:tc>
        <w:tc>
          <w:tcPr>
            <w:tcW w:w="4200" w:type="dxa"/>
          </w:tcPr>
          <w:p w14:paraId="69AEDD5B" w14:textId="77777777" w:rsidR="00B50050" w:rsidRDefault="00B50050" w:rsidP="0088127C">
            <w:pPr>
              <w:pStyle w:val="OtherTableBody"/>
            </w:pPr>
          </w:p>
        </w:tc>
      </w:tr>
      <w:tr w:rsidR="00B50050" w14:paraId="1B97F43E" w14:textId="77777777" w:rsidTr="00195548">
        <w:tc>
          <w:tcPr>
            <w:tcW w:w="600" w:type="dxa"/>
          </w:tcPr>
          <w:p w14:paraId="5CC6EAE4" w14:textId="77777777" w:rsidR="00B50050" w:rsidRDefault="00B50050" w:rsidP="0088127C">
            <w:pPr>
              <w:pStyle w:val="OtherTableBody"/>
            </w:pPr>
          </w:p>
        </w:tc>
        <w:tc>
          <w:tcPr>
            <w:tcW w:w="600" w:type="dxa"/>
          </w:tcPr>
          <w:p w14:paraId="562E2071" w14:textId="77777777" w:rsidR="00B50050" w:rsidRDefault="00B50050" w:rsidP="0088127C">
            <w:pPr>
              <w:pStyle w:val="OtherTableBody"/>
            </w:pPr>
            <w:r>
              <w:t>0580</w:t>
            </w:r>
          </w:p>
        </w:tc>
        <w:tc>
          <w:tcPr>
            <w:tcW w:w="2600" w:type="dxa"/>
          </w:tcPr>
          <w:p w14:paraId="429F734E" w14:textId="77777777" w:rsidR="00B50050" w:rsidRDefault="00B50050" w:rsidP="0088127C">
            <w:pPr>
              <w:pStyle w:val="OtherTableBody"/>
            </w:pPr>
          </w:p>
        </w:tc>
        <w:tc>
          <w:tcPr>
            <w:tcW w:w="1400" w:type="dxa"/>
          </w:tcPr>
          <w:p w14:paraId="7A175285" w14:textId="77777777" w:rsidR="00B50050" w:rsidRDefault="00B50050" w:rsidP="0088127C">
            <w:pPr>
              <w:pStyle w:val="OtherTableBody"/>
            </w:pPr>
          </w:p>
        </w:tc>
        <w:tc>
          <w:tcPr>
            <w:tcW w:w="4200" w:type="dxa"/>
          </w:tcPr>
          <w:p w14:paraId="6BC5BAB0" w14:textId="77777777" w:rsidR="00B50050" w:rsidRDefault="00B50050" w:rsidP="0088127C">
            <w:pPr>
              <w:pStyle w:val="OtherTableBody"/>
            </w:pPr>
          </w:p>
        </w:tc>
      </w:tr>
      <w:tr w:rsidR="00B50050" w14:paraId="0DC634FF" w14:textId="77777777" w:rsidTr="00195548">
        <w:tc>
          <w:tcPr>
            <w:tcW w:w="600" w:type="dxa"/>
          </w:tcPr>
          <w:p w14:paraId="2F819D35" w14:textId="77777777" w:rsidR="00B50050" w:rsidRDefault="00B50050" w:rsidP="0088127C">
            <w:pPr>
              <w:pStyle w:val="OtherTableBody"/>
            </w:pPr>
            <w:r>
              <w:t>undefined</w:t>
            </w:r>
          </w:p>
        </w:tc>
        <w:tc>
          <w:tcPr>
            <w:tcW w:w="600" w:type="dxa"/>
          </w:tcPr>
          <w:p w14:paraId="1A78B3F4" w14:textId="77777777" w:rsidR="00B50050" w:rsidRDefault="00B50050" w:rsidP="0088127C">
            <w:pPr>
              <w:pStyle w:val="OtherTableBody"/>
            </w:pPr>
          </w:p>
        </w:tc>
        <w:tc>
          <w:tcPr>
            <w:tcW w:w="2600" w:type="dxa"/>
          </w:tcPr>
          <w:p w14:paraId="239C45E0" w14:textId="77777777" w:rsidR="00B50050" w:rsidRDefault="00B50050" w:rsidP="0088127C">
            <w:pPr>
              <w:pStyle w:val="OtherTableBody"/>
            </w:pPr>
            <w:r>
              <w:t>BP Units (BPX-16)</w:t>
            </w:r>
          </w:p>
        </w:tc>
        <w:tc>
          <w:tcPr>
            <w:tcW w:w="1400" w:type="dxa"/>
          </w:tcPr>
          <w:p w14:paraId="3D3158A0" w14:textId="77777777" w:rsidR="00B50050" w:rsidRDefault="00B50050" w:rsidP="0088127C">
            <w:pPr>
              <w:pStyle w:val="OtherTableBody"/>
            </w:pPr>
          </w:p>
        </w:tc>
        <w:tc>
          <w:tcPr>
            <w:tcW w:w="4200" w:type="dxa"/>
          </w:tcPr>
          <w:p w14:paraId="2921B915" w14:textId="77777777" w:rsidR="00B50050" w:rsidRDefault="00B50050" w:rsidP="0088127C">
            <w:pPr>
              <w:pStyle w:val="OtherTableBody"/>
            </w:pPr>
          </w:p>
        </w:tc>
      </w:tr>
      <w:tr w:rsidR="00B50050" w14:paraId="3CFF52F0" w14:textId="77777777" w:rsidTr="00195548">
        <w:tc>
          <w:tcPr>
            <w:tcW w:w="600" w:type="dxa"/>
          </w:tcPr>
          <w:p w14:paraId="07EBD05D" w14:textId="77777777" w:rsidR="00B50050" w:rsidRDefault="00B50050" w:rsidP="0088127C">
            <w:pPr>
              <w:pStyle w:val="OtherTableBody"/>
            </w:pPr>
          </w:p>
        </w:tc>
        <w:tc>
          <w:tcPr>
            <w:tcW w:w="600" w:type="dxa"/>
          </w:tcPr>
          <w:p w14:paraId="7CA53C53" w14:textId="77777777" w:rsidR="00B50050" w:rsidRDefault="00B50050" w:rsidP="0088127C">
            <w:pPr>
              <w:pStyle w:val="OtherTableBody"/>
            </w:pPr>
            <w:r>
              <w:t>0581</w:t>
            </w:r>
          </w:p>
        </w:tc>
        <w:tc>
          <w:tcPr>
            <w:tcW w:w="2600" w:type="dxa"/>
          </w:tcPr>
          <w:p w14:paraId="6A08335C" w14:textId="77777777" w:rsidR="00B50050" w:rsidRDefault="00B50050" w:rsidP="0088127C">
            <w:pPr>
              <w:pStyle w:val="OtherTableBody"/>
            </w:pPr>
          </w:p>
        </w:tc>
        <w:tc>
          <w:tcPr>
            <w:tcW w:w="1400" w:type="dxa"/>
          </w:tcPr>
          <w:p w14:paraId="57A75053" w14:textId="77777777" w:rsidR="00B50050" w:rsidRDefault="00B50050" w:rsidP="0088127C">
            <w:pPr>
              <w:pStyle w:val="OtherTableBody"/>
            </w:pPr>
          </w:p>
        </w:tc>
        <w:tc>
          <w:tcPr>
            <w:tcW w:w="4200" w:type="dxa"/>
          </w:tcPr>
          <w:p w14:paraId="48C15C50" w14:textId="77777777" w:rsidR="00B50050" w:rsidRDefault="00B50050" w:rsidP="0088127C">
            <w:pPr>
              <w:pStyle w:val="OtherTableBody"/>
            </w:pPr>
          </w:p>
        </w:tc>
      </w:tr>
      <w:tr w:rsidR="00B50050" w14:paraId="4077E1DC" w14:textId="77777777" w:rsidTr="00195548">
        <w:tc>
          <w:tcPr>
            <w:tcW w:w="600" w:type="dxa"/>
          </w:tcPr>
          <w:p w14:paraId="2A1D8DEA" w14:textId="77777777" w:rsidR="00B50050" w:rsidRDefault="00B50050" w:rsidP="0088127C">
            <w:pPr>
              <w:pStyle w:val="OtherTableBody"/>
            </w:pPr>
            <w:r>
              <w:t>undefined</w:t>
            </w:r>
          </w:p>
        </w:tc>
        <w:tc>
          <w:tcPr>
            <w:tcW w:w="600" w:type="dxa"/>
          </w:tcPr>
          <w:p w14:paraId="4ADA23D9" w14:textId="77777777" w:rsidR="00B50050" w:rsidRDefault="00B50050" w:rsidP="0088127C">
            <w:pPr>
              <w:pStyle w:val="OtherTableBody"/>
            </w:pPr>
          </w:p>
        </w:tc>
        <w:tc>
          <w:tcPr>
            <w:tcW w:w="2600" w:type="dxa"/>
          </w:tcPr>
          <w:p w14:paraId="2D9E0D81" w14:textId="77777777" w:rsidR="00B50050" w:rsidRDefault="00B50050" w:rsidP="0088127C">
            <w:pPr>
              <w:pStyle w:val="OtherTableBody"/>
            </w:pPr>
            <w:r>
              <w:t>BC Component  (BTX-3)</w:t>
            </w:r>
          </w:p>
        </w:tc>
        <w:tc>
          <w:tcPr>
            <w:tcW w:w="1400" w:type="dxa"/>
          </w:tcPr>
          <w:p w14:paraId="2378E741" w14:textId="77777777" w:rsidR="00B50050" w:rsidRDefault="00B50050" w:rsidP="0088127C">
            <w:pPr>
              <w:pStyle w:val="OtherTableBody"/>
            </w:pPr>
          </w:p>
        </w:tc>
        <w:tc>
          <w:tcPr>
            <w:tcW w:w="4200" w:type="dxa"/>
          </w:tcPr>
          <w:p w14:paraId="704C76D6" w14:textId="77777777" w:rsidR="00B50050" w:rsidRDefault="00B50050" w:rsidP="0088127C">
            <w:pPr>
              <w:pStyle w:val="OtherTableBody"/>
            </w:pPr>
          </w:p>
        </w:tc>
      </w:tr>
      <w:tr w:rsidR="00B50050" w14:paraId="50613CBF" w14:textId="77777777" w:rsidTr="00195548">
        <w:tc>
          <w:tcPr>
            <w:tcW w:w="600" w:type="dxa"/>
          </w:tcPr>
          <w:p w14:paraId="522080F9" w14:textId="77777777" w:rsidR="00B50050" w:rsidRDefault="00B50050" w:rsidP="0088127C">
            <w:pPr>
              <w:pStyle w:val="OtherTableBody"/>
            </w:pPr>
          </w:p>
        </w:tc>
        <w:tc>
          <w:tcPr>
            <w:tcW w:w="600" w:type="dxa"/>
          </w:tcPr>
          <w:p w14:paraId="4400B84F" w14:textId="77777777" w:rsidR="00B50050" w:rsidRDefault="00B50050" w:rsidP="0088127C">
            <w:pPr>
              <w:pStyle w:val="OtherTableBody"/>
            </w:pPr>
            <w:r>
              <w:t>0582</w:t>
            </w:r>
          </w:p>
        </w:tc>
        <w:tc>
          <w:tcPr>
            <w:tcW w:w="2600" w:type="dxa"/>
          </w:tcPr>
          <w:p w14:paraId="6AAB7F18" w14:textId="77777777" w:rsidR="00B50050" w:rsidRDefault="00B50050" w:rsidP="0088127C">
            <w:pPr>
              <w:pStyle w:val="OtherTableBody"/>
            </w:pPr>
          </w:p>
        </w:tc>
        <w:tc>
          <w:tcPr>
            <w:tcW w:w="1400" w:type="dxa"/>
          </w:tcPr>
          <w:p w14:paraId="5037B819" w14:textId="77777777" w:rsidR="00B50050" w:rsidRDefault="00B50050" w:rsidP="0088127C">
            <w:pPr>
              <w:pStyle w:val="OtherTableBody"/>
            </w:pPr>
          </w:p>
        </w:tc>
        <w:tc>
          <w:tcPr>
            <w:tcW w:w="4200" w:type="dxa"/>
          </w:tcPr>
          <w:p w14:paraId="049E8501" w14:textId="77777777" w:rsidR="00B50050" w:rsidRDefault="00B50050" w:rsidP="0088127C">
            <w:pPr>
              <w:pStyle w:val="OtherTableBody"/>
            </w:pPr>
          </w:p>
        </w:tc>
      </w:tr>
      <w:tr w:rsidR="00B50050" w14:paraId="76314C3B" w14:textId="77777777" w:rsidTr="00195548">
        <w:tc>
          <w:tcPr>
            <w:tcW w:w="600" w:type="dxa"/>
          </w:tcPr>
          <w:p w14:paraId="3D644CDE" w14:textId="77777777" w:rsidR="00B50050" w:rsidRDefault="00B50050" w:rsidP="0088127C">
            <w:pPr>
              <w:pStyle w:val="OtherTableBody"/>
            </w:pPr>
            <w:r>
              <w:t>undefined</w:t>
            </w:r>
          </w:p>
        </w:tc>
        <w:tc>
          <w:tcPr>
            <w:tcW w:w="600" w:type="dxa"/>
          </w:tcPr>
          <w:p w14:paraId="4BE5C68D" w14:textId="77777777" w:rsidR="00B50050" w:rsidRDefault="00B50050" w:rsidP="0088127C">
            <w:pPr>
              <w:pStyle w:val="OtherTableBody"/>
            </w:pPr>
          </w:p>
        </w:tc>
        <w:tc>
          <w:tcPr>
            <w:tcW w:w="2600" w:type="dxa"/>
          </w:tcPr>
          <w:p w14:paraId="48FEEA43" w14:textId="77777777" w:rsidR="00B50050" w:rsidRDefault="00B50050" w:rsidP="0088127C">
            <w:pPr>
              <w:pStyle w:val="OtherTableBody"/>
            </w:pPr>
            <w:r>
              <w:t>BC Blood Group (BTX-4)</w:t>
            </w:r>
          </w:p>
        </w:tc>
        <w:tc>
          <w:tcPr>
            <w:tcW w:w="1400" w:type="dxa"/>
          </w:tcPr>
          <w:p w14:paraId="766DDA6A" w14:textId="77777777" w:rsidR="00B50050" w:rsidRDefault="00B50050" w:rsidP="0088127C">
            <w:pPr>
              <w:pStyle w:val="OtherTableBody"/>
            </w:pPr>
          </w:p>
        </w:tc>
        <w:tc>
          <w:tcPr>
            <w:tcW w:w="4200" w:type="dxa"/>
          </w:tcPr>
          <w:p w14:paraId="6F60F8AF" w14:textId="77777777" w:rsidR="00B50050" w:rsidRDefault="00B50050" w:rsidP="0088127C">
            <w:pPr>
              <w:pStyle w:val="OtherTableBody"/>
            </w:pPr>
          </w:p>
        </w:tc>
      </w:tr>
      <w:tr w:rsidR="00B50050" w14:paraId="14804387" w14:textId="77777777" w:rsidTr="00195548">
        <w:tc>
          <w:tcPr>
            <w:tcW w:w="600" w:type="dxa"/>
          </w:tcPr>
          <w:p w14:paraId="5C465A9C" w14:textId="77777777" w:rsidR="00B50050" w:rsidRDefault="00B50050" w:rsidP="0088127C">
            <w:pPr>
              <w:pStyle w:val="OtherTableBody"/>
            </w:pPr>
          </w:p>
        </w:tc>
        <w:tc>
          <w:tcPr>
            <w:tcW w:w="600" w:type="dxa"/>
          </w:tcPr>
          <w:p w14:paraId="120EF129" w14:textId="77777777" w:rsidR="00B50050" w:rsidRDefault="00B50050" w:rsidP="0088127C">
            <w:pPr>
              <w:pStyle w:val="OtherTableBody"/>
            </w:pPr>
            <w:r>
              <w:t>0583</w:t>
            </w:r>
          </w:p>
        </w:tc>
        <w:tc>
          <w:tcPr>
            <w:tcW w:w="2600" w:type="dxa"/>
          </w:tcPr>
          <w:p w14:paraId="6246673E" w14:textId="77777777" w:rsidR="00B50050" w:rsidRDefault="00B50050" w:rsidP="0088127C">
            <w:pPr>
              <w:pStyle w:val="OtherTableBody"/>
            </w:pPr>
          </w:p>
        </w:tc>
        <w:tc>
          <w:tcPr>
            <w:tcW w:w="1400" w:type="dxa"/>
          </w:tcPr>
          <w:p w14:paraId="41F39BF3" w14:textId="77777777" w:rsidR="00B50050" w:rsidRDefault="00B50050" w:rsidP="0088127C">
            <w:pPr>
              <w:pStyle w:val="OtherTableBody"/>
            </w:pPr>
          </w:p>
        </w:tc>
        <w:tc>
          <w:tcPr>
            <w:tcW w:w="4200" w:type="dxa"/>
          </w:tcPr>
          <w:p w14:paraId="39B29EBB" w14:textId="77777777" w:rsidR="00B50050" w:rsidRDefault="00B50050" w:rsidP="0088127C">
            <w:pPr>
              <w:pStyle w:val="OtherTableBody"/>
            </w:pPr>
          </w:p>
        </w:tc>
      </w:tr>
      <w:tr w:rsidR="00B50050" w14:paraId="007A33F4" w14:textId="77777777" w:rsidTr="00195548">
        <w:tc>
          <w:tcPr>
            <w:tcW w:w="600" w:type="dxa"/>
          </w:tcPr>
          <w:p w14:paraId="17AB527C" w14:textId="77777777" w:rsidR="00B50050" w:rsidRDefault="00B50050" w:rsidP="0088127C">
            <w:pPr>
              <w:pStyle w:val="OtherTableBody"/>
            </w:pPr>
            <w:r>
              <w:t>undefined</w:t>
            </w:r>
          </w:p>
        </w:tc>
        <w:tc>
          <w:tcPr>
            <w:tcW w:w="600" w:type="dxa"/>
          </w:tcPr>
          <w:p w14:paraId="22881A9E" w14:textId="77777777" w:rsidR="00B50050" w:rsidRDefault="00B50050" w:rsidP="0088127C">
            <w:pPr>
              <w:pStyle w:val="OtherTableBody"/>
            </w:pPr>
          </w:p>
        </w:tc>
        <w:tc>
          <w:tcPr>
            <w:tcW w:w="2600" w:type="dxa"/>
          </w:tcPr>
          <w:p w14:paraId="5A71E262" w14:textId="77777777" w:rsidR="00B50050" w:rsidRDefault="00B50050" w:rsidP="0088127C">
            <w:pPr>
              <w:pStyle w:val="OtherTableBody"/>
            </w:pPr>
            <w:r>
              <w:t>BP Units (BTX-10)</w:t>
            </w:r>
          </w:p>
        </w:tc>
        <w:tc>
          <w:tcPr>
            <w:tcW w:w="1400" w:type="dxa"/>
          </w:tcPr>
          <w:p w14:paraId="5E06B246" w14:textId="77777777" w:rsidR="00B50050" w:rsidRDefault="00B50050" w:rsidP="0088127C">
            <w:pPr>
              <w:pStyle w:val="OtherTableBody"/>
            </w:pPr>
          </w:p>
        </w:tc>
        <w:tc>
          <w:tcPr>
            <w:tcW w:w="4200" w:type="dxa"/>
          </w:tcPr>
          <w:p w14:paraId="41F21E1E" w14:textId="77777777" w:rsidR="00B50050" w:rsidRDefault="00B50050" w:rsidP="0088127C">
            <w:pPr>
              <w:pStyle w:val="OtherTableBody"/>
            </w:pPr>
          </w:p>
        </w:tc>
      </w:tr>
      <w:tr w:rsidR="00B50050" w14:paraId="70BC9BC7" w14:textId="77777777" w:rsidTr="00195548">
        <w:tc>
          <w:tcPr>
            <w:tcW w:w="600" w:type="dxa"/>
          </w:tcPr>
          <w:p w14:paraId="6B27BCF4" w14:textId="77777777" w:rsidR="00B50050" w:rsidRDefault="00B50050" w:rsidP="0088127C">
            <w:pPr>
              <w:pStyle w:val="OtherTableBody"/>
            </w:pPr>
          </w:p>
        </w:tc>
        <w:tc>
          <w:tcPr>
            <w:tcW w:w="600" w:type="dxa"/>
          </w:tcPr>
          <w:p w14:paraId="6E88C803" w14:textId="77777777" w:rsidR="00B50050" w:rsidRDefault="00B50050" w:rsidP="0088127C">
            <w:pPr>
              <w:pStyle w:val="OtherTableBody"/>
            </w:pPr>
            <w:r>
              <w:t>0584</w:t>
            </w:r>
          </w:p>
        </w:tc>
        <w:tc>
          <w:tcPr>
            <w:tcW w:w="2600" w:type="dxa"/>
          </w:tcPr>
          <w:p w14:paraId="106E0BB6" w14:textId="77777777" w:rsidR="00B50050" w:rsidRDefault="00B50050" w:rsidP="0088127C">
            <w:pPr>
              <w:pStyle w:val="OtherTableBody"/>
            </w:pPr>
          </w:p>
        </w:tc>
        <w:tc>
          <w:tcPr>
            <w:tcW w:w="1400" w:type="dxa"/>
          </w:tcPr>
          <w:p w14:paraId="68C3F8E4" w14:textId="77777777" w:rsidR="00B50050" w:rsidRDefault="00B50050" w:rsidP="0088127C">
            <w:pPr>
              <w:pStyle w:val="OtherTableBody"/>
            </w:pPr>
          </w:p>
        </w:tc>
        <w:tc>
          <w:tcPr>
            <w:tcW w:w="4200" w:type="dxa"/>
          </w:tcPr>
          <w:p w14:paraId="41303060" w14:textId="77777777" w:rsidR="00B50050" w:rsidRDefault="00B50050" w:rsidP="0088127C">
            <w:pPr>
              <w:pStyle w:val="OtherTableBody"/>
            </w:pPr>
          </w:p>
        </w:tc>
      </w:tr>
      <w:tr w:rsidR="00B50050" w14:paraId="6158D314" w14:textId="77777777" w:rsidTr="00195548">
        <w:tc>
          <w:tcPr>
            <w:tcW w:w="600" w:type="dxa"/>
          </w:tcPr>
          <w:p w14:paraId="0EB11762" w14:textId="77777777" w:rsidR="00B50050" w:rsidRDefault="00B50050" w:rsidP="0088127C">
            <w:pPr>
              <w:pStyle w:val="OtherTableBody"/>
            </w:pPr>
            <w:r>
              <w:t>undefined</w:t>
            </w:r>
          </w:p>
        </w:tc>
        <w:tc>
          <w:tcPr>
            <w:tcW w:w="600" w:type="dxa"/>
          </w:tcPr>
          <w:p w14:paraId="3ADAC845" w14:textId="77777777" w:rsidR="00B50050" w:rsidRDefault="00B50050" w:rsidP="0088127C">
            <w:pPr>
              <w:pStyle w:val="OtherTableBody"/>
            </w:pPr>
          </w:p>
        </w:tc>
        <w:tc>
          <w:tcPr>
            <w:tcW w:w="2600" w:type="dxa"/>
          </w:tcPr>
          <w:p w14:paraId="7641C559" w14:textId="77777777" w:rsidR="00B50050" w:rsidRDefault="00B50050" w:rsidP="0088127C">
            <w:pPr>
              <w:pStyle w:val="OtherTableBody"/>
            </w:pPr>
            <w:r>
              <w:t>Starting Notification Code (CNS-5)</w:t>
            </w:r>
          </w:p>
        </w:tc>
        <w:tc>
          <w:tcPr>
            <w:tcW w:w="1400" w:type="dxa"/>
          </w:tcPr>
          <w:p w14:paraId="543CCFB5" w14:textId="77777777" w:rsidR="00B50050" w:rsidRDefault="00B50050" w:rsidP="0088127C">
            <w:pPr>
              <w:pStyle w:val="OtherTableBody"/>
            </w:pPr>
          </w:p>
        </w:tc>
        <w:tc>
          <w:tcPr>
            <w:tcW w:w="4200" w:type="dxa"/>
          </w:tcPr>
          <w:p w14:paraId="3BF92DA4" w14:textId="77777777" w:rsidR="00B50050" w:rsidRDefault="00B50050" w:rsidP="0088127C">
            <w:pPr>
              <w:pStyle w:val="OtherTableBody"/>
            </w:pPr>
          </w:p>
        </w:tc>
      </w:tr>
      <w:tr w:rsidR="00B50050" w14:paraId="68FF32CC" w14:textId="77777777" w:rsidTr="00195548">
        <w:tc>
          <w:tcPr>
            <w:tcW w:w="600" w:type="dxa"/>
          </w:tcPr>
          <w:p w14:paraId="27A692B0" w14:textId="77777777" w:rsidR="00B50050" w:rsidRDefault="00B50050" w:rsidP="0088127C">
            <w:pPr>
              <w:pStyle w:val="OtherTableBody"/>
            </w:pPr>
          </w:p>
        </w:tc>
        <w:tc>
          <w:tcPr>
            <w:tcW w:w="600" w:type="dxa"/>
          </w:tcPr>
          <w:p w14:paraId="3C563D68" w14:textId="77777777" w:rsidR="00B50050" w:rsidRDefault="00B50050" w:rsidP="0088127C">
            <w:pPr>
              <w:pStyle w:val="OtherTableBody"/>
            </w:pPr>
            <w:r>
              <w:t>0585</w:t>
            </w:r>
          </w:p>
        </w:tc>
        <w:tc>
          <w:tcPr>
            <w:tcW w:w="2600" w:type="dxa"/>
          </w:tcPr>
          <w:p w14:paraId="537EA5F5" w14:textId="77777777" w:rsidR="00B50050" w:rsidRDefault="00B50050" w:rsidP="0088127C">
            <w:pPr>
              <w:pStyle w:val="OtherTableBody"/>
            </w:pPr>
          </w:p>
        </w:tc>
        <w:tc>
          <w:tcPr>
            <w:tcW w:w="1400" w:type="dxa"/>
          </w:tcPr>
          <w:p w14:paraId="3CB1866A" w14:textId="77777777" w:rsidR="00B50050" w:rsidRDefault="00B50050" w:rsidP="0088127C">
            <w:pPr>
              <w:pStyle w:val="OtherTableBody"/>
            </w:pPr>
          </w:p>
        </w:tc>
        <w:tc>
          <w:tcPr>
            <w:tcW w:w="4200" w:type="dxa"/>
          </w:tcPr>
          <w:p w14:paraId="017E6541" w14:textId="77777777" w:rsidR="00B50050" w:rsidRDefault="00B50050" w:rsidP="0088127C">
            <w:pPr>
              <w:pStyle w:val="OtherTableBody"/>
            </w:pPr>
          </w:p>
        </w:tc>
      </w:tr>
      <w:tr w:rsidR="00B50050" w14:paraId="6F972664" w14:textId="77777777" w:rsidTr="00195548">
        <w:tc>
          <w:tcPr>
            <w:tcW w:w="600" w:type="dxa"/>
          </w:tcPr>
          <w:p w14:paraId="214CA131" w14:textId="77777777" w:rsidR="00B50050" w:rsidRDefault="00B50050" w:rsidP="0088127C">
            <w:pPr>
              <w:pStyle w:val="OtherTableBody"/>
            </w:pPr>
            <w:r>
              <w:t>undefined</w:t>
            </w:r>
          </w:p>
        </w:tc>
        <w:tc>
          <w:tcPr>
            <w:tcW w:w="600" w:type="dxa"/>
          </w:tcPr>
          <w:p w14:paraId="13D09504" w14:textId="77777777" w:rsidR="00B50050" w:rsidRDefault="00B50050" w:rsidP="0088127C">
            <w:pPr>
              <w:pStyle w:val="OtherTableBody"/>
            </w:pPr>
          </w:p>
        </w:tc>
        <w:tc>
          <w:tcPr>
            <w:tcW w:w="2600" w:type="dxa"/>
          </w:tcPr>
          <w:p w14:paraId="43F1877B" w14:textId="77777777" w:rsidR="00B50050" w:rsidRDefault="00B50050" w:rsidP="0088127C">
            <w:pPr>
              <w:pStyle w:val="OtherTableBody"/>
            </w:pPr>
            <w:r>
              <w:t>Ending Notification Code (CNS-6)</w:t>
            </w:r>
          </w:p>
        </w:tc>
        <w:tc>
          <w:tcPr>
            <w:tcW w:w="1400" w:type="dxa"/>
          </w:tcPr>
          <w:p w14:paraId="23E74909" w14:textId="77777777" w:rsidR="00B50050" w:rsidRDefault="00B50050" w:rsidP="0088127C">
            <w:pPr>
              <w:pStyle w:val="OtherTableBody"/>
            </w:pPr>
          </w:p>
        </w:tc>
        <w:tc>
          <w:tcPr>
            <w:tcW w:w="4200" w:type="dxa"/>
          </w:tcPr>
          <w:p w14:paraId="7AE99F74" w14:textId="77777777" w:rsidR="00B50050" w:rsidRDefault="00B50050" w:rsidP="0088127C">
            <w:pPr>
              <w:pStyle w:val="OtherTableBody"/>
            </w:pPr>
          </w:p>
        </w:tc>
      </w:tr>
      <w:tr w:rsidR="00B50050" w14:paraId="70CECA6D" w14:textId="77777777" w:rsidTr="00195548">
        <w:tc>
          <w:tcPr>
            <w:tcW w:w="600" w:type="dxa"/>
          </w:tcPr>
          <w:p w14:paraId="14A8B0E8" w14:textId="77777777" w:rsidR="00B50050" w:rsidRDefault="00B50050" w:rsidP="0088127C">
            <w:pPr>
              <w:pStyle w:val="OtherTableBody"/>
            </w:pPr>
          </w:p>
        </w:tc>
        <w:tc>
          <w:tcPr>
            <w:tcW w:w="600" w:type="dxa"/>
          </w:tcPr>
          <w:p w14:paraId="26978162" w14:textId="77777777" w:rsidR="00B50050" w:rsidRDefault="00B50050" w:rsidP="0088127C">
            <w:pPr>
              <w:pStyle w:val="OtherTableBody"/>
            </w:pPr>
            <w:r>
              <w:t>0586</w:t>
            </w:r>
          </w:p>
        </w:tc>
        <w:tc>
          <w:tcPr>
            <w:tcW w:w="2600" w:type="dxa"/>
          </w:tcPr>
          <w:p w14:paraId="1D4B62EC" w14:textId="77777777" w:rsidR="00B50050" w:rsidRDefault="00B50050" w:rsidP="0088127C">
            <w:pPr>
              <w:pStyle w:val="OtherTableBody"/>
            </w:pPr>
          </w:p>
        </w:tc>
        <w:tc>
          <w:tcPr>
            <w:tcW w:w="1400" w:type="dxa"/>
          </w:tcPr>
          <w:p w14:paraId="701EB4CC" w14:textId="77777777" w:rsidR="00B50050" w:rsidRDefault="00B50050" w:rsidP="0088127C">
            <w:pPr>
              <w:pStyle w:val="OtherTableBody"/>
            </w:pPr>
          </w:p>
        </w:tc>
        <w:tc>
          <w:tcPr>
            <w:tcW w:w="4200" w:type="dxa"/>
          </w:tcPr>
          <w:p w14:paraId="650AF7BC" w14:textId="77777777" w:rsidR="00B50050" w:rsidRDefault="00B50050" w:rsidP="0088127C">
            <w:pPr>
              <w:pStyle w:val="OtherTableBody"/>
            </w:pPr>
          </w:p>
        </w:tc>
      </w:tr>
      <w:tr w:rsidR="00B50050" w14:paraId="1370F681" w14:textId="77777777" w:rsidTr="00195548">
        <w:tc>
          <w:tcPr>
            <w:tcW w:w="600" w:type="dxa"/>
          </w:tcPr>
          <w:p w14:paraId="48389D5A" w14:textId="77777777" w:rsidR="00B50050" w:rsidRDefault="00B50050" w:rsidP="0088127C">
            <w:pPr>
              <w:pStyle w:val="OtherTableBody"/>
            </w:pPr>
            <w:r>
              <w:t>undefined</w:t>
            </w:r>
          </w:p>
        </w:tc>
        <w:tc>
          <w:tcPr>
            <w:tcW w:w="600" w:type="dxa"/>
          </w:tcPr>
          <w:p w14:paraId="3EF952F2" w14:textId="77777777" w:rsidR="00B50050" w:rsidRDefault="00B50050" w:rsidP="0088127C">
            <w:pPr>
              <w:pStyle w:val="OtherTableBody"/>
            </w:pPr>
          </w:p>
        </w:tc>
        <w:tc>
          <w:tcPr>
            <w:tcW w:w="2600" w:type="dxa"/>
          </w:tcPr>
          <w:p w14:paraId="7DEFF22A" w14:textId="77777777" w:rsidR="00B50050" w:rsidRDefault="00B50050" w:rsidP="0088127C">
            <w:pPr>
              <w:pStyle w:val="OtherTableBody"/>
            </w:pPr>
            <w:r>
              <w:t>Study Phase Identifier (CSP-1)</w:t>
            </w:r>
          </w:p>
        </w:tc>
        <w:tc>
          <w:tcPr>
            <w:tcW w:w="1400" w:type="dxa"/>
          </w:tcPr>
          <w:p w14:paraId="792A36CE" w14:textId="77777777" w:rsidR="00B50050" w:rsidRDefault="00B50050" w:rsidP="0088127C">
            <w:pPr>
              <w:pStyle w:val="OtherTableBody"/>
            </w:pPr>
          </w:p>
        </w:tc>
        <w:tc>
          <w:tcPr>
            <w:tcW w:w="4200" w:type="dxa"/>
          </w:tcPr>
          <w:p w14:paraId="63857F49" w14:textId="77777777" w:rsidR="00B50050" w:rsidRDefault="00B50050" w:rsidP="0088127C">
            <w:pPr>
              <w:pStyle w:val="OtherTableBody"/>
            </w:pPr>
          </w:p>
        </w:tc>
      </w:tr>
      <w:tr w:rsidR="00B50050" w14:paraId="1EB69905" w14:textId="77777777" w:rsidTr="00195548">
        <w:tc>
          <w:tcPr>
            <w:tcW w:w="600" w:type="dxa"/>
          </w:tcPr>
          <w:p w14:paraId="6FAD6450" w14:textId="77777777" w:rsidR="00B50050" w:rsidRDefault="00B50050" w:rsidP="0088127C">
            <w:pPr>
              <w:pStyle w:val="OtherTableBody"/>
            </w:pPr>
          </w:p>
        </w:tc>
        <w:tc>
          <w:tcPr>
            <w:tcW w:w="600" w:type="dxa"/>
          </w:tcPr>
          <w:p w14:paraId="69EE4CC4" w14:textId="77777777" w:rsidR="00B50050" w:rsidRDefault="00B50050" w:rsidP="0088127C">
            <w:pPr>
              <w:pStyle w:val="OtherTableBody"/>
            </w:pPr>
            <w:r>
              <w:t>0587</w:t>
            </w:r>
          </w:p>
        </w:tc>
        <w:tc>
          <w:tcPr>
            <w:tcW w:w="2600" w:type="dxa"/>
          </w:tcPr>
          <w:p w14:paraId="7603F735" w14:textId="77777777" w:rsidR="00B50050" w:rsidRDefault="00B50050" w:rsidP="0088127C">
            <w:pPr>
              <w:pStyle w:val="OtherTableBody"/>
            </w:pPr>
          </w:p>
        </w:tc>
        <w:tc>
          <w:tcPr>
            <w:tcW w:w="1400" w:type="dxa"/>
          </w:tcPr>
          <w:p w14:paraId="112F9DB3" w14:textId="77777777" w:rsidR="00B50050" w:rsidRDefault="00B50050" w:rsidP="0088127C">
            <w:pPr>
              <w:pStyle w:val="OtherTableBody"/>
            </w:pPr>
          </w:p>
        </w:tc>
        <w:tc>
          <w:tcPr>
            <w:tcW w:w="4200" w:type="dxa"/>
          </w:tcPr>
          <w:p w14:paraId="6AC18FCD" w14:textId="77777777" w:rsidR="00B50050" w:rsidRDefault="00B50050" w:rsidP="0088127C">
            <w:pPr>
              <w:pStyle w:val="OtherTableBody"/>
            </w:pPr>
          </w:p>
        </w:tc>
      </w:tr>
      <w:tr w:rsidR="00B50050" w14:paraId="6CD875AE" w14:textId="77777777" w:rsidTr="00195548">
        <w:tc>
          <w:tcPr>
            <w:tcW w:w="600" w:type="dxa"/>
          </w:tcPr>
          <w:p w14:paraId="5E191DB8" w14:textId="77777777" w:rsidR="00B50050" w:rsidRDefault="00B50050" w:rsidP="0088127C">
            <w:pPr>
              <w:pStyle w:val="OtherTableBody"/>
            </w:pPr>
            <w:r>
              <w:t>undefined</w:t>
            </w:r>
          </w:p>
        </w:tc>
        <w:tc>
          <w:tcPr>
            <w:tcW w:w="600" w:type="dxa"/>
          </w:tcPr>
          <w:p w14:paraId="049611EF" w14:textId="77777777" w:rsidR="00B50050" w:rsidRDefault="00B50050" w:rsidP="0088127C">
            <w:pPr>
              <w:pStyle w:val="OtherTableBody"/>
            </w:pPr>
          </w:p>
        </w:tc>
        <w:tc>
          <w:tcPr>
            <w:tcW w:w="2600" w:type="dxa"/>
          </w:tcPr>
          <w:p w14:paraId="0C3ABB7E" w14:textId="77777777" w:rsidR="00B50050" w:rsidRDefault="00B50050" w:rsidP="0088127C">
            <w:pPr>
              <w:pStyle w:val="OtherTableBody"/>
            </w:pPr>
            <w:r>
              <w:t>Study Phase Evaluability (CSP-4)</w:t>
            </w:r>
          </w:p>
        </w:tc>
        <w:tc>
          <w:tcPr>
            <w:tcW w:w="1400" w:type="dxa"/>
          </w:tcPr>
          <w:p w14:paraId="4437970E" w14:textId="77777777" w:rsidR="00B50050" w:rsidRDefault="00B50050" w:rsidP="0088127C">
            <w:pPr>
              <w:pStyle w:val="OtherTableBody"/>
            </w:pPr>
          </w:p>
        </w:tc>
        <w:tc>
          <w:tcPr>
            <w:tcW w:w="4200" w:type="dxa"/>
          </w:tcPr>
          <w:p w14:paraId="23AADC77" w14:textId="77777777" w:rsidR="00B50050" w:rsidRDefault="00B50050" w:rsidP="0088127C">
            <w:pPr>
              <w:pStyle w:val="OtherTableBody"/>
            </w:pPr>
          </w:p>
        </w:tc>
      </w:tr>
      <w:tr w:rsidR="00B50050" w14:paraId="5081174C" w14:textId="77777777" w:rsidTr="00195548">
        <w:tc>
          <w:tcPr>
            <w:tcW w:w="600" w:type="dxa"/>
          </w:tcPr>
          <w:p w14:paraId="472773BF" w14:textId="77777777" w:rsidR="00B50050" w:rsidRDefault="00B50050" w:rsidP="0088127C">
            <w:pPr>
              <w:pStyle w:val="OtherTableBody"/>
            </w:pPr>
          </w:p>
        </w:tc>
        <w:tc>
          <w:tcPr>
            <w:tcW w:w="600" w:type="dxa"/>
          </w:tcPr>
          <w:p w14:paraId="4F9030A4" w14:textId="77777777" w:rsidR="00B50050" w:rsidRDefault="00B50050" w:rsidP="0088127C">
            <w:pPr>
              <w:pStyle w:val="OtherTableBody"/>
            </w:pPr>
            <w:r>
              <w:t>0588</w:t>
            </w:r>
          </w:p>
        </w:tc>
        <w:tc>
          <w:tcPr>
            <w:tcW w:w="2600" w:type="dxa"/>
          </w:tcPr>
          <w:p w14:paraId="69A6DDA4" w14:textId="77777777" w:rsidR="00B50050" w:rsidRDefault="00B50050" w:rsidP="0088127C">
            <w:pPr>
              <w:pStyle w:val="OtherTableBody"/>
            </w:pPr>
          </w:p>
        </w:tc>
        <w:tc>
          <w:tcPr>
            <w:tcW w:w="1400" w:type="dxa"/>
          </w:tcPr>
          <w:p w14:paraId="4191C328" w14:textId="77777777" w:rsidR="00B50050" w:rsidRDefault="00B50050" w:rsidP="0088127C">
            <w:pPr>
              <w:pStyle w:val="OtherTableBody"/>
            </w:pPr>
          </w:p>
        </w:tc>
        <w:tc>
          <w:tcPr>
            <w:tcW w:w="4200" w:type="dxa"/>
          </w:tcPr>
          <w:p w14:paraId="0FF8A290" w14:textId="77777777" w:rsidR="00B50050" w:rsidRDefault="00B50050" w:rsidP="0088127C">
            <w:pPr>
              <w:pStyle w:val="OtherTableBody"/>
            </w:pPr>
          </w:p>
        </w:tc>
      </w:tr>
      <w:tr w:rsidR="00B50050" w14:paraId="2A7C5F5A" w14:textId="77777777" w:rsidTr="00195548">
        <w:tc>
          <w:tcPr>
            <w:tcW w:w="600" w:type="dxa"/>
          </w:tcPr>
          <w:p w14:paraId="0367A62A" w14:textId="77777777" w:rsidR="00B50050" w:rsidRDefault="00B50050" w:rsidP="0088127C">
            <w:pPr>
              <w:pStyle w:val="OtherTableBody"/>
            </w:pPr>
            <w:r>
              <w:t>undefined</w:t>
            </w:r>
          </w:p>
        </w:tc>
        <w:tc>
          <w:tcPr>
            <w:tcW w:w="600" w:type="dxa"/>
          </w:tcPr>
          <w:p w14:paraId="3A5E4DC9" w14:textId="77777777" w:rsidR="00B50050" w:rsidRDefault="00B50050" w:rsidP="0088127C">
            <w:pPr>
              <w:pStyle w:val="OtherTableBody"/>
            </w:pPr>
          </w:p>
        </w:tc>
        <w:tc>
          <w:tcPr>
            <w:tcW w:w="2600" w:type="dxa"/>
          </w:tcPr>
          <w:p w14:paraId="4EDAD828" w14:textId="77777777" w:rsidR="00B50050" w:rsidRDefault="00B50050" w:rsidP="0088127C">
            <w:pPr>
              <w:pStyle w:val="OtherTableBody"/>
            </w:pPr>
            <w:r>
              <w:t>Institution Registering the Patient (CSR-3)</w:t>
            </w:r>
          </w:p>
        </w:tc>
        <w:tc>
          <w:tcPr>
            <w:tcW w:w="1400" w:type="dxa"/>
          </w:tcPr>
          <w:p w14:paraId="3CA362F4" w14:textId="77777777" w:rsidR="00B50050" w:rsidRDefault="00B50050" w:rsidP="0088127C">
            <w:pPr>
              <w:pStyle w:val="OtherTableBody"/>
            </w:pPr>
          </w:p>
        </w:tc>
        <w:tc>
          <w:tcPr>
            <w:tcW w:w="4200" w:type="dxa"/>
          </w:tcPr>
          <w:p w14:paraId="6317FE1C" w14:textId="77777777" w:rsidR="00B50050" w:rsidRDefault="00B50050" w:rsidP="0088127C">
            <w:pPr>
              <w:pStyle w:val="OtherTableBody"/>
            </w:pPr>
          </w:p>
        </w:tc>
      </w:tr>
      <w:tr w:rsidR="00B50050" w14:paraId="1D65810B" w14:textId="77777777" w:rsidTr="00195548">
        <w:tc>
          <w:tcPr>
            <w:tcW w:w="600" w:type="dxa"/>
          </w:tcPr>
          <w:p w14:paraId="0062B7BF" w14:textId="77777777" w:rsidR="00B50050" w:rsidRDefault="00B50050" w:rsidP="0088127C">
            <w:pPr>
              <w:pStyle w:val="OtherTableBody"/>
            </w:pPr>
          </w:p>
        </w:tc>
        <w:tc>
          <w:tcPr>
            <w:tcW w:w="600" w:type="dxa"/>
          </w:tcPr>
          <w:p w14:paraId="662FC8C4" w14:textId="77777777" w:rsidR="00B50050" w:rsidRDefault="00B50050" w:rsidP="0088127C">
            <w:pPr>
              <w:pStyle w:val="OtherTableBody"/>
            </w:pPr>
            <w:r>
              <w:t>0589</w:t>
            </w:r>
          </w:p>
        </w:tc>
        <w:tc>
          <w:tcPr>
            <w:tcW w:w="2600" w:type="dxa"/>
          </w:tcPr>
          <w:p w14:paraId="5235F1C0" w14:textId="77777777" w:rsidR="00B50050" w:rsidRDefault="00B50050" w:rsidP="0088127C">
            <w:pPr>
              <w:pStyle w:val="OtherTableBody"/>
            </w:pPr>
          </w:p>
        </w:tc>
        <w:tc>
          <w:tcPr>
            <w:tcW w:w="1400" w:type="dxa"/>
          </w:tcPr>
          <w:p w14:paraId="7A884636" w14:textId="77777777" w:rsidR="00B50050" w:rsidRDefault="00B50050" w:rsidP="0088127C">
            <w:pPr>
              <w:pStyle w:val="OtherTableBody"/>
            </w:pPr>
          </w:p>
        </w:tc>
        <w:tc>
          <w:tcPr>
            <w:tcW w:w="4200" w:type="dxa"/>
          </w:tcPr>
          <w:p w14:paraId="58FA824C" w14:textId="77777777" w:rsidR="00B50050" w:rsidRDefault="00B50050" w:rsidP="0088127C">
            <w:pPr>
              <w:pStyle w:val="OtherTableBody"/>
            </w:pPr>
          </w:p>
        </w:tc>
      </w:tr>
      <w:tr w:rsidR="00B50050" w14:paraId="38E8363F" w14:textId="77777777" w:rsidTr="00195548">
        <w:tc>
          <w:tcPr>
            <w:tcW w:w="600" w:type="dxa"/>
          </w:tcPr>
          <w:p w14:paraId="5A1437E5" w14:textId="77777777" w:rsidR="00B50050" w:rsidRDefault="00B50050" w:rsidP="0088127C">
            <w:pPr>
              <w:pStyle w:val="OtherTableBody"/>
            </w:pPr>
            <w:r>
              <w:t>undefined</w:t>
            </w:r>
          </w:p>
        </w:tc>
        <w:tc>
          <w:tcPr>
            <w:tcW w:w="600" w:type="dxa"/>
          </w:tcPr>
          <w:p w14:paraId="54B12F2C" w14:textId="77777777" w:rsidR="00B50050" w:rsidRDefault="00B50050" w:rsidP="0088127C">
            <w:pPr>
              <w:pStyle w:val="OtherTableBody"/>
            </w:pPr>
          </w:p>
        </w:tc>
        <w:tc>
          <w:tcPr>
            <w:tcW w:w="2600" w:type="dxa"/>
          </w:tcPr>
          <w:p w14:paraId="2C6B82CD" w14:textId="77777777" w:rsidR="00B50050" w:rsidRDefault="00B50050" w:rsidP="0088127C">
            <w:pPr>
              <w:pStyle w:val="OtherTableBody"/>
            </w:pPr>
            <w:r>
              <w:t>Patient Study Eligibility Status (CSR-10)</w:t>
            </w:r>
          </w:p>
        </w:tc>
        <w:tc>
          <w:tcPr>
            <w:tcW w:w="1400" w:type="dxa"/>
          </w:tcPr>
          <w:p w14:paraId="3385C7D1" w14:textId="77777777" w:rsidR="00B50050" w:rsidRDefault="00B50050" w:rsidP="0088127C">
            <w:pPr>
              <w:pStyle w:val="OtherTableBody"/>
            </w:pPr>
          </w:p>
        </w:tc>
        <w:tc>
          <w:tcPr>
            <w:tcW w:w="4200" w:type="dxa"/>
          </w:tcPr>
          <w:p w14:paraId="2E4F727F" w14:textId="77777777" w:rsidR="00B50050" w:rsidRDefault="00B50050" w:rsidP="0088127C">
            <w:pPr>
              <w:pStyle w:val="OtherTableBody"/>
            </w:pPr>
          </w:p>
        </w:tc>
      </w:tr>
      <w:tr w:rsidR="00B50050" w14:paraId="3B9DE6DE" w14:textId="77777777" w:rsidTr="00195548">
        <w:tc>
          <w:tcPr>
            <w:tcW w:w="600" w:type="dxa"/>
          </w:tcPr>
          <w:p w14:paraId="3F75ECFF" w14:textId="77777777" w:rsidR="00B50050" w:rsidRDefault="00B50050" w:rsidP="0088127C">
            <w:pPr>
              <w:pStyle w:val="OtherTableBody"/>
            </w:pPr>
          </w:p>
        </w:tc>
        <w:tc>
          <w:tcPr>
            <w:tcW w:w="600" w:type="dxa"/>
          </w:tcPr>
          <w:p w14:paraId="2A11D1DF" w14:textId="77777777" w:rsidR="00B50050" w:rsidRDefault="00B50050" w:rsidP="0088127C">
            <w:pPr>
              <w:pStyle w:val="OtherTableBody"/>
            </w:pPr>
            <w:r>
              <w:t>0590</w:t>
            </w:r>
          </w:p>
        </w:tc>
        <w:tc>
          <w:tcPr>
            <w:tcW w:w="2600" w:type="dxa"/>
          </w:tcPr>
          <w:p w14:paraId="08AD2CAF" w14:textId="77777777" w:rsidR="00B50050" w:rsidRDefault="00B50050" w:rsidP="0088127C">
            <w:pPr>
              <w:pStyle w:val="OtherTableBody"/>
            </w:pPr>
          </w:p>
        </w:tc>
        <w:tc>
          <w:tcPr>
            <w:tcW w:w="1400" w:type="dxa"/>
          </w:tcPr>
          <w:p w14:paraId="7697F2CA" w14:textId="77777777" w:rsidR="00B50050" w:rsidRDefault="00B50050" w:rsidP="0088127C">
            <w:pPr>
              <w:pStyle w:val="OtherTableBody"/>
            </w:pPr>
          </w:p>
        </w:tc>
        <w:tc>
          <w:tcPr>
            <w:tcW w:w="4200" w:type="dxa"/>
          </w:tcPr>
          <w:p w14:paraId="3E4A1895" w14:textId="77777777" w:rsidR="00B50050" w:rsidRDefault="00B50050" w:rsidP="0088127C">
            <w:pPr>
              <w:pStyle w:val="OtherTableBody"/>
            </w:pPr>
          </w:p>
        </w:tc>
      </w:tr>
      <w:tr w:rsidR="00B50050" w14:paraId="27E8FF52" w14:textId="77777777" w:rsidTr="00195548">
        <w:tc>
          <w:tcPr>
            <w:tcW w:w="600" w:type="dxa"/>
          </w:tcPr>
          <w:p w14:paraId="33AEAB37" w14:textId="77777777" w:rsidR="00B50050" w:rsidRDefault="00B50050" w:rsidP="0088127C">
            <w:pPr>
              <w:pStyle w:val="OtherTableBody"/>
            </w:pPr>
            <w:r>
              <w:t>undefined</w:t>
            </w:r>
          </w:p>
        </w:tc>
        <w:tc>
          <w:tcPr>
            <w:tcW w:w="600" w:type="dxa"/>
          </w:tcPr>
          <w:p w14:paraId="4EEB2B48" w14:textId="77777777" w:rsidR="00B50050" w:rsidRDefault="00B50050" w:rsidP="0088127C">
            <w:pPr>
              <w:pStyle w:val="OtherTableBody"/>
            </w:pPr>
          </w:p>
        </w:tc>
        <w:tc>
          <w:tcPr>
            <w:tcW w:w="2600" w:type="dxa"/>
          </w:tcPr>
          <w:p w14:paraId="2EE83BE1" w14:textId="77777777" w:rsidR="00B50050" w:rsidRDefault="00B50050" w:rsidP="0088127C">
            <w:pPr>
              <w:pStyle w:val="OtherTableBody"/>
            </w:pPr>
            <w:r>
              <w:t>Randomized Study Arm (CSR-12)</w:t>
            </w:r>
          </w:p>
        </w:tc>
        <w:tc>
          <w:tcPr>
            <w:tcW w:w="1400" w:type="dxa"/>
          </w:tcPr>
          <w:p w14:paraId="1E4DEE99" w14:textId="77777777" w:rsidR="00B50050" w:rsidRDefault="00B50050" w:rsidP="0088127C">
            <w:pPr>
              <w:pStyle w:val="OtherTableBody"/>
            </w:pPr>
          </w:p>
        </w:tc>
        <w:tc>
          <w:tcPr>
            <w:tcW w:w="4200" w:type="dxa"/>
          </w:tcPr>
          <w:p w14:paraId="2EC71E7A" w14:textId="77777777" w:rsidR="00B50050" w:rsidRDefault="00B50050" w:rsidP="0088127C">
            <w:pPr>
              <w:pStyle w:val="OtherTableBody"/>
            </w:pPr>
          </w:p>
        </w:tc>
      </w:tr>
      <w:tr w:rsidR="00B50050" w14:paraId="15F29207" w14:textId="77777777" w:rsidTr="00195548">
        <w:tc>
          <w:tcPr>
            <w:tcW w:w="600" w:type="dxa"/>
          </w:tcPr>
          <w:p w14:paraId="3097ADD4" w14:textId="77777777" w:rsidR="00B50050" w:rsidRDefault="00B50050" w:rsidP="0088127C">
            <w:pPr>
              <w:pStyle w:val="OtherTableBody"/>
            </w:pPr>
          </w:p>
        </w:tc>
        <w:tc>
          <w:tcPr>
            <w:tcW w:w="600" w:type="dxa"/>
          </w:tcPr>
          <w:p w14:paraId="45F46AF8" w14:textId="77777777" w:rsidR="00B50050" w:rsidRDefault="00B50050" w:rsidP="0088127C">
            <w:pPr>
              <w:pStyle w:val="OtherTableBody"/>
            </w:pPr>
            <w:r>
              <w:t>0591</w:t>
            </w:r>
          </w:p>
        </w:tc>
        <w:tc>
          <w:tcPr>
            <w:tcW w:w="2600" w:type="dxa"/>
          </w:tcPr>
          <w:p w14:paraId="4CB87479" w14:textId="77777777" w:rsidR="00B50050" w:rsidRDefault="00B50050" w:rsidP="0088127C">
            <w:pPr>
              <w:pStyle w:val="OtherTableBody"/>
            </w:pPr>
          </w:p>
        </w:tc>
        <w:tc>
          <w:tcPr>
            <w:tcW w:w="1400" w:type="dxa"/>
          </w:tcPr>
          <w:p w14:paraId="5B5931A1" w14:textId="77777777" w:rsidR="00B50050" w:rsidRDefault="00B50050" w:rsidP="0088127C">
            <w:pPr>
              <w:pStyle w:val="OtherTableBody"/>
            </w:pPr>
          </w:p>
        </w:tc>
        <w:tc>
          <w:tcPr>
            <w:tcW w:w="4200" w:type="dxa"/>
          </w:tcPr>
          <w:p w14:paraId="07D1C801" w14:textId="77777777" w:rsidR="00B50050" w:rsidRDefault="00B50050" w:rsidP="0088127C">
            <w:pPr>
              <w:pStyle w:val="OtherTableBody"/>
            </w:pPr>
          </w:p>
        </w:tc>
      </w:tr>
      <w:tr w:rsidR="00B50050" w14:paraId="7C35879A" w14:textId="77777777" w:rsidTr="00195548">
        <w:tc>
          <w:tcPr>
            <w:tcW w:w="600" w:type="dxa"/>
          </w:tcPr>
          <w:p w14:paraId="15D8CAD9" w14:textId="77777777" w:rsidR="00B50050" w:rsidRDefault="00B50050" w:rsidP="0088127C">
            <w:pPr>
              <w:pStyle w:val="OtherTableBody"/>
            </w:pPr>
            <w:r>
              <w:t>undefined</w:t>
            </w:r>
          </w:p>
        </w:tc>
        <w:tc>
          <w:tcPr>
            <w:tcW w:w="600" w:type="dxa"/>
          </w:tcPr>
          <w:p w14:paraId="38EA9211" w14:textId="77777777" w:rsidR="00B50050" w:rsidRDefault="00B50050" w:rsidP="0088127C">
            <w:pPr>
              <w:pStyle w:val="OtherTableBody"/>
            </w:pPr>
          </w:p>
        </w:tc>
        <w:tc>
          <w:tcPr>
            <w:tcW w:w="2600" w:type="dxa"/>
          </w:tcPr>
          <w:p w14:paraId="19F26899" w14:textId="77777777" w:rsidR="00B50050" w:rsidRDefault="00B50050" w:rsidP="0088127C">
            <w:pPr>
              <w:pStyle w:val="OtherTableBody"/>
            </w:pPr>
            <w:r>
              <w:t>Stratum for Study Randomization (CSR-13)</w:t>
            </w:r>
          </w:p>
        </w:tc>
        <w:tc>
          <w:tcPr>
            <w:tcW w:w="1400" w:type="dxa"/>
          </w:tcPr>
          <w:p w14:paraId="03A387EF" w14:textId="77777777" w:rsidR="00B50050" w:rsidRDefault="00B50050" w:rsidP="0088127C">
            <w:pPr>
              <w:pStyle w:val="OtherTableBody"/>
            </w:pPr>
          </w:p>
        </w:tc>
        <w:tc>
          <w:tcPr>
            <w:tcW w:w="4200" w:type="dxa"/>
          </w:tcPr>
          <w:p w14:paraId="33A280D7" w14:textId="77777777" w:rsidR="00B50050" w:rsidRDefault="00B50050" w:rsidP="0088127C">
            <w:pPr>
              <w:pStyle w:val="OtherTableBody"/>
            </w:pPr>
          </w:p>
        </w:tc>
      </w:tr>
      <w:tr w:rsidR="00B50050" w14:paraId="25303370" w14:textId="77777777" w:rsidTr="00195548">
        <w:tc>
          <w:tcPr>
            <w:tcW w:w="600" w:type="dxa"/>
          </w:tcPr>
          <w:p w14:paraId="2CA0146F" w14:textId="77777777" w:rsidR="00B50050" w:rsidRDefault="00B50050" w:rsidP="0088127C">
            <w:pPr>
              <w:pStyle w:val="OtherTableBody"/>
            </w:pPr>
          </w:p>
        </w:tc>
        <w:tc>
          <w:tcPr>
            <w:tcW w:w="600" w:type="dxa"/>
          </w:tcPr>
          <w:p w14:paraId="143CB8F9" w14:textId="77777777" w:rsidR="00B50050" w:rsidRDefault="00B50050" w:rsidP="0088127C">
            <w:pPr>
              <w:pStyle w:val="OtherTableBody"/>
            </w:pPr>
            <w:r>
              <w:t>0592</w:t>
            </w:r>
          </w:p>
        </w:tc>
        <w:tc>
          <w:tcPr>
            <w:tcW w:w="2600" w:type="dxa"/>
          </w:tcPr>
          <w:p w14:paraId="7890E958" w14:textId="77777777" w:rsidR="00B50050" w:rsidRDefault="00B50050" w:rsidP="0088127C">
            <w:pPr>
              <w:pStyle w:val="OtherTableBody"/>
            </w:pPr>
          </w:p>
        </w:tc>
        <w:tc>
          <w:tcPr>
            <w:tcW w:w="1400" w:type="dxa"/>
          </w:tcPr>
          <w:p w14:paraId="6A54BA58" w14:textId="77777777" w:rsidR="00B50050" w:rsidRDefault="00B50050" w:rsidP="0088127C">
            <w:pPr>
              <w:pStyle w:val="OtherTableBody"/>
            </w:pPr>
          </w:p>
        </w:tc>
        <w:tc>
          <w:tcPr>
            <w:tcW w:w="4200" w:type="dxa"/>
          </w:tcPr>
          <w:p w14:paraId="4F7DB907" w14:textId="77777777" w:rsidR="00B50050" w:rsidRDefault="00B50050" w:rsidP="0088127C">
            <w:pPr>
              <w:pStyle w:val="OtherTableBody"/>
            </w:pPr>
          </w:p>
        </w:tc>
      </w:tr>
      <w:tr w:rsidR="00B50050" w14:paraId="0AB4467A" w14:textId="77777777" w:rsidTr="00195548">
        <w:tc>
          <w:tcPr>
            <w:tcW w:w="600" w:type="dxa"/>
          </w:tcPr>
          <w:p w14:paraId="453206C3" w14:textId="77777777" w:rsidR="00B50050" w:rsidRDefault="00B50050" w:rsidP="0088127C">
            <w:pPr>
              <w:pStyle w:val="OtherTableBody"/>
            </w:pPr>
            <w:r>
              <w:t>undefined</w:t>
            </w:r>
          </w:p>
        </w:tc>
        <w:tc>
          <w:tcPr>
            <w:tcW w:w="600" w:type="dxa"/>
          </w:tcPr>
          <w:p w14:paraId="2B3A2DB9" w14:textId="77777777" w:rsidR="00B50050" w:rsidRDefault="00B50050" w:rsidP="0088127C">
            <w:pPr>
              <w:pStyle w:val="OtherTableBody"/>
            </w:pPr>
          </w:p>
        </w:tc>
        <w:tc>
          <w:tcPr>
            <w:tcW w:w="2600" w:type="dxa"/>
          </w:tcPr>
          <w:p w14:paraId="71F8E599" w14:textId="77777777" w:rsidR="00B50050" w:rsidRDefault="00B50050" w:rsidP="0088127C">
            <w:pPr>
              <w:pStyle w:val="OtherTableBody"/>
            </w:pPr>
            <w:r>
              <w:t>Patient Evaluability Status (CSR-14)</w:t>
            </w:r>
          </w:p>
        </w:tc>
        <w:tc>
          <w:tcPr>
            <w:tcW w:w="1400" w:type="dxa"/>
          </w:tcPr>
          <w:p w14:paraId="748D2526" w14:textId="77777777" w:rsidR="00B50050" w:rsidRDefault="00B50050" w:rsidP="0088127C">
            <w:pPr>
              <w:pStyle w:val="OtherTableBody"/>
            </w:pPr>
          </w:p>
        </w:tc>
        <w:tc>
          <w:tcPr>
            <w:tcW w:w="4200" w:type="dxa"/>
          </w:tcPr>
          <w:p w14:paraId="65D72BB2" w14:textId="77777777" w:rsidR="00B50050" w:rsidRDefault="00B50050" w:rsidP="0088127C">
            <w:pPr>
              <w:pStyle w:val="OtherTableBody"/>
            </w:pPr>
          </w:p>
        </w:tc>
      </w:tr>
      <w:tr w:rsidR="00B50050" w14:paraId="6992C5CD" w14:textId="77777777" w:rsidTr="00195548">
        <w:tc>
          <w:tcPr>
            <w:tcW w:w="600" w:type="dxa"/>
          </w:tcPr>
          <w:p w14:paraId="41005EA2" w14:textId="77777777" w:rsidR="00B50050" w:rsidRDefault="00B50050" w:rsidP="0088127C">
            <w:pPr>
              <w:pStyle w:val="OtherTableBody"/>
            </w:pPr>
          </w:p>
        </w:tc>
        <w:tc>
          <w:tcPr>
            <w:tcW w:w="600" w:type="dxa"/>
          </w:tcPr>
          <w:p w14:paraId="463B3C0D" w14:textId="77777777" w:rsidR="00B50050" w:rsidRDefault="00B50050" w:rsidP="0088127C">
            <w:pPr>
              <w:pStyle w:val="OtherTableBody"/>
            </w:pPr>
            <w:r>
              <w:t>0593</w:t>
            </w:r>
          </w:p>
        </w:tc>
        <w:tc>
          <w:tcPr>
            <w:tcW w:w="2600" w:type="dxa"/>
          </w:tcPr>
          <w:p w14:paraId="697B9856" w14:textId="77777777" w:rsidR="00B50050" w:rsidRDefault="00B50050" w:rsidP="0088127C">
            <w:pPr>
              <w:pStyle w:val="OtherTableBody"/>
            </w:pPr>
          </w:p>
        </w:tc>
        <w:tc>
          <w:tcPr>
            <w:tcW w:w="1400" w:type="dxa"/>
          </w:tcPr>
          <w:p w14:paraId="458FFE5F" w14:textId="77777777" w:rsidR="00B50050" w:rsidRDefault="00B50050" w:rsidP="0088127C">
            <w:pPr>
              <w:pStyle w:val="OtherTableBody"/>
            </w:pPr>
          </w:p>
        </w:tc>
        <w:tc>
          <w:tcPr>
            <w:tcW w:w="4200" w:type="dxa"/>
          </w:tcPr>
          <w:p w14:paraId="401E6844" w14:textId="77777777" w:rsidR="00B50050" w:rsidRDefault="00B50050" w:rsidP="0088127C">
            <w:pPr>
              <w:pStyle w:val="OtherTableBody"/>
            </w:pPr>
          </w:p>
        </w:tc>
      </w:tr>
      <w:tr w:rsidR="00B50050" w14:paraId="30ACCD6F" w14:textId="77777777" w:rsidTr="00195548">
        <w:tc>
          <w:tcPr>
            <w:tcW w:w="600" w:type="dxa"/>
          </w:tcPr>
          <w:p w14:paraId="3EBB4627" w14:textId="77777777" w:rsidR="00B50050" w:rsidRDefault="00B50050" w:rsidP="0088127C">
            <w:pPr>
              <w:pStyle w:val="OtherTableBody"/>
            </w:pPr>
            <w:r>
              <w:t>undefined</w:t>
            </w:r>
          </w:p>
        </w:tc>
        <w:tc>
          <w:tcPr>
            <w:tcW w:w="600" w:type="dxa"/>
          </w:tcPr>
          <w:p w14:paraId="317F2999" w14:textId="77777777" w:rsidR="00B50050" w:rsidRDefault="00B50050" w:rsidP="0088127C">
            <w:pPr>
              <w:pStyle w:val="OtherTableBody"/>
            </w:pPr>
          </w:p>
        </w:tc>
        <w:tc>
          <w:tcPr>
            <w:tcW w:w="2600" w:type="dxa"/>
          </w:tcPr>
          <w:p w14:paraId="766BADD7" w14:textId="77777777" w:rsidR="00B50050" w:rsidRDefault="00B50050" w:rsidP="0088127C">
            <w:pPr>
              <w:pStyle w:val="OtherTableBody"/>
            </w:pPr>
            <w:r>
              <w:t>Reason Ended Study (CSR-16)</w:t>
            </w:r>
          </w:p>
        </w:tc>
        <w:tc>
          <w:tcPr>
            <w:tcW w:w="1400" w:type="dxa"/>
          </w:tcPr>
          <w:p w14:paraId="1BF91A74" w14:textId="77777777" w:rsidR="00B50050" w:rsidRDefault="00B50050" w:rsidP="0088127C">
            <w:pPr>
              <w:pStyle w:val="OtherTableBody"/>
            </w:pPr>
          </w:p>
        </w:tc>
        <w:tc>
          <w:tcPr>
            <w:tcW w:w="4200" w:type="dxa"/>
          </w:tcPr>
          <w:p w14:paraId="3E7885AB" w14:textId="77777777" w:rsidR="00B50050" w:rsidRDefault="00B50050" w:rsidP="0088127C">
            <w:pPr>
              <w:pStyle w:val="OtherTableBody"/>
            </w:pPr>
          </w:p>
        </w:tc>
      </w:tr>
      <w:tr w:rsidR="00B50050" w14:paraId="2FAE1FC6" w14:textId="77777777" w:rsidTr="00195548">
        <w:tc>
          <w:tcPr>
            <w:tcW w:w="600" w:type="dxa"/>
          </w:tcPr>
          <w:p w14:paraId="7051ECC5" w14:textId="77777777" w:rsidR="00B50050" w:rsidRDefault="00B50050" w:rsidP="0088127C">
            <w:pPr>
              <w:pStyle w:val="OtherTableBody"/>
            </w:pPr>
          </w:p>
        </w:tc>
        <w:tc>
          <w:tcPr>
            <w:tcW w:w="600" w:type="dxa"/>
          </w:tcPr>
          <w:p w14:paraId="11F52C6B" w14:textId="77777777" w:rsidR="00B50050" w:rsidRDefault="00B50050" w:rsidP="0088127C">
            <w:pPr>
              <w:pStyle w:val="OtherTableBody"/>
            </w:pPr>
            <w:r>
              <w:t>0594</w:t>
            </w:r>
          </w:p>
        </w:tc>
        <w:tc>
          <w:tcPr>
            <w:tcW w:w="2600" w:type="dxa"/>
          </w:tcPr>
          <w:p w14:paraId="05B5B940" w14:textId="77777777" w:rsidR="00B50050" w:rsidRDefault="00B50050" w:rsidP="0088127C">
            <w:pPr>
              <w:pStyle w:val="OtherTableBody"/>
            </w:pPr>
          </w:p>
        </w:tc>
        <w:tc>
          <w:tcPr>
            <w:tcW w:w="1400" w:type="dxa"/>
          </w:tcPr>
          <w:p w14:paraId="27907E74" w14:textId="77777777" w:rsidR="00B50050" w:rsidRDefault="00B50050" w:rsidP="0088127C">
            <w:pPr>
              <w:pStyle w:val="OtherTableBody"/>
            </w:pPr>
          </w:p>
        </w:tc>
        <w:tc>
          <w:tcPr>
            <w:tcW w:w="4200" w:type="dxa"/>
          </w:tcPr>
          <w:p w14:paraId="6D4FF670" w14:textId="77777777" w:rsidR="00B50050" w:rsidRDefault="00B50050" w:rsidP="0088127C">
            <w:pPr>
              <w:pStyle w:val="OtherTableBody"/>
            </w:pPr>
          </w:p>
        </w:tc>
      </w:tr>
      <w:tr w:rsidR="00B50050" w14:paraId="0B2EC5D7" w14:textId="77777777" w:rsidTr="00195548">
        <w:tc>
          <w:tcPr>
            <w:tcW w:w="600" w:type="dxa"/>
          </w:tcPr>
          <w:p w14:paraId="4605B6C9" w14:textId="77777777" w:rsidR="00B50050" w:rsidRDefault="00B50050" w:rsidP="0088127C">
            <w:pPr>
              <w:pStyle w:val="OtherTableBody"/>
            </w:pPr>
            <w:r>
              <w:t>undefined</w:t>
            </w:r>
          </w:p>
        </w:tc>
        <w:tc>
          <w:tcPr>
            <w:tcW w:w="600" w:type="dxa"/>
          </w:tcPr>
          <w:p w14:paraId="64421E46" w14:textId="77777777" w:rsidR="00B50050" w:rsidRDefault="00B50050" w:rsidP="0088127C">
            <w:pPr>
              <w:pStyle w:val="OtherTableBody"/>
            </w:pPr>
          </w:p>
        </w:tc>
        <w:tc>
          <w:tcPr>
            <w:tcW w:w="2600" w:type="dxa"/>
          </w:tcPr>
          <w:p w14:paraId="57905ACA" w14:textId="77777777" w:rsidR="00B50050" w:rsidRDefault="00B50050" w:rsidP="0088127C">
            <w:pPr>
              <w:pStyle w:val="OtherTableBody"/>
            </w:pPr>
            <w:r>
              <w:t>Study Scheduled Time Point (CSS-1)</w:t>
            </w:r>
          </w:p>
        </w:tc>
        <w:tc>
          <w:tcPr>
            <w:tcW w:w="1400" w:type="dxa"/>
          </w:tcPr>
          <w:p w14:paraId="57F7DEC8" w14:textId="77777777" w:rsidR="00B50050" w:rsidRDefault="00B50050" w:rsidP="0088127C">
            <w:pPr>
              <w:pStyle w:val="OtherTableBody"/>
            </w:pPr>
          </w:p>
        </w:tc>
        <w:tc>
          <w:tcPr>
            <w:tcW w:w="4200" w:type="dxa"/>
          </w:tcPr>
          <w:p w14:paraId="5B2A91F8" w14:textId="77777777" w:rsidR="00B50050" w:rsidRDefault="00B50050" w:rsidP="0088127C">
            <w:pPr>
              <w:pStyle w:val="OtherTableBody"/>
            </w:pPr>
          </w:p>
        </w:tc>
      </w:tr>
      <w:tr w:rsidR="00B50050" w14:paraId="25335492" w14:textId="77777777" w:rsidTr="00195548">
        <w:tc>
          <w:tcPr>
            <w:tcW w:w="600" w:type="dxa"/>
          </w:tcPr>
          <w:p w14:paraId="1C688E6B" w14:textId="77777777" w:rsidR="00B50050" w:rsidRDefault="00B50050" w:rsidP="0088127C">
            <w:pPr>
              <w:pStyle w:val="OtherTableBody"/>
            </w:pPr>
          </w:p>
        </w:tc>
        <w:tc>
          <w:tcPr>
            <w:tcW w:w="600" w:type="dxa"/>
          </w:tcPr>
          <w:p w14:paraId="722C5305" w14:textId="77777777" w:rsidR="00B50050" w:rsidRDefault="00B50050" w:rsidP="0088127C">
            <w:pPr>
              <w:pStyle w:val="OtherTableBody"/>
            </w:pPr>
            <w:r>
              <w:t>0595</w:t>
            </w:r>
          </w:p>
        </w:tc>
        <w:tc>
          <w:tcPr>
            <w:tcW w:w="2600" w:type="dxa"/>
          </w:tcPr>
          <w:p w14:paraId="2979D0D7" w14:textId="77777777" w:rsidR="00B50050" w:rsidRDefault="00B50050" w:rsidP="0088127C">
            <w:pPr>
              <w:pStyle w:val="OtherTableBody"/>
            </w:pPr>
          </w:p>
        </w:tc>
        <w:tc>
          <w:tcPr>
            <w:tcW w:w="1400" w:type="dxa"/>
          </w:tcPr>
          <w:p w14:paraId="414DA2D8" w14:textId="77777777" w:rsidR="00B50050" w:rsidRDefault="00B50050" w:rsidP="0088127C">
            <w:pPr>
              <w:pStyle w:val="OtherTableBody"/>
            </w:pPr>
          </w:p>
        </w:tc>
        <w:tc>
          <w:tcPr>
            <w:tcW w:w="4200" w:type="dxa"/>
          </w:tcPr>
          <w:p w14:paraId="5A6D1108" w14:textId="77777777" w:rsidR="00B50050" w:rsidRDefault="00B50050" w:rsidP="0088127C">
            <w:pPr>
              <w:pStyle w:val="OtherTableBody"/>
            </w:pPr>
          </w:p>
        </w:tc>
      </w:tr>
      <w:tr w:rsidR="00B50050" w14:paraId="3FFE9332" w14:textId="77777777" w:rsidTr="00195548">
        <w:tc>
          <w:tcPr>
            <w:tcW w:w="600" w:type="dxa"/>
          </w:tcPr>
          <w:p w14:paraId="3D4037C3" w14:textId="77777777" w:rsidR="00B50050" w:rsidRDefault="00B50050" w:rsidP="0088127C">
            <w:pPr>
              <w:pStyle w:val="OtherTableBody"/>
            </w:pPr>
            <w:r>
              <w:t>undefined</w:t>
            </w:r>
          </w:p>
        </w:tc>
        <w:tc>
          <w:tcPr>
            <w:tcW w:w="600" w:type="dxa"/>
          </w:tcPr>
          <w:p w14:paraId="63A7FBB2" w14:textId="77777777" w:rsidR="00B50050" w:rsidRDefault="00B50050" w:rsidP="0088127C">
            <w:pPr>
              <w:pStyle w:val="OtherTableBody"/>
            </w:pPr>
          </w:p>
        </w:tc>
        <w:tc>
          <w:tcPr>
            <w:tcW w:w="2600" w:type="dxa"/>
          </w:tcPr>
          <w:p w14:paraId="3E6FBCEC" w14:textId="77777777" w:rsidR="00B50050" w:rsidRDefault="00B50050" w:rsidP="0088127C">
            <w:pPr>
              <w:pStyle w:val="OtherTableBody"/>
            </w:pPr>
            <w:r>
              <w:t>Study Quality Control Codes (CSS-3)</w:t>
            </w:r>
          </w:p>
        </w:tc>
        <w:tc>
          <w:tcPr>
            <w:tcW w:w="1400" w:type="dxa"/>
          </w:tcPr>
          <w:p w14:paraId="5FAF7ABB" w14:textId="77777777" w:rsidR="00B50050" w:rsidRDefault="00B50050" w:rsidP="0088127C">
            <w:pPr>
              <w:pStyle w:val="OtherTableBody"/>
            </w:pPr>
          </w:p>
        </w:tc>
        <w:tc>
          <w:tcPr>
            <w:tcW w:w="4200" w:type="dxa"/>
          </w:tcPr>
          <w:p w14:paraId="6A043F55" w14:textId="77777777" w:rsidR="00B50050" w:rsidRDefault="00B50050" w:rsidP="0088127C">
            <w:pPr>
              <w:pStyle w:val="OtherTableBody"/>
            </w:pPr>
          </w:p>
        </w:tc>
      </w:tr>
      <w:tr w:rsidR="00B50050" w14:paraId="02B99FBC" w14:textId="77777777" w:rsidTr="00195548">
        <w:tc>
          <w:tcPr>
            <w:tcW w:w="600" w:type="dxa"/>
          </w:tcPr>
          <w:p w14:paraId="2461AD8C" w14:textId="77777777" w:rsidR="00B50050" w:rsidRDefault="00B50050" w:rsidP="0088127C">
            <w:pPr>
              <w:pStyle w:val="OtherTableBody"/>
            </w:pPr>
          </w:p>
        </w:tc>
        <w:tc>
          <w:tcPr>
            <w:tcW w:w="600" w:type="dxa"/>
          </w:tcPr>
          <w:p w14:paraId="524B992B" w14:textId="77777777" w:rsidR="00B50050" w:rsidRDefault="00B50050" w:rsidP="0088127C">
            <w:pPr>
              <w:pStyle w:val="OtherTableBody"/>
            </w:pPr>
            <w:r>
              <w:t>0596</w:t>
            </w:r>
          </w:p>
        </w:tc>
        <w:tc>
          <w:tcPr>
            <w:tcW w:w="2600" w:type="dxa"/>
          </w:tcPr>
          <w:p w14:paraId="393FE123" w14:textId="77777777" w:rsidR="00B50050" w:rsidRDefault="00B50050" w:rsidP="0088127C">
            <w:pPr>
              <w:pStyle w:val="OtherTableBody"/>
            </w:pPr>
          </w:p>
        </w:tc>
        <w:tc>
          <w:tcPr>
            <w:tcW w:w="1400" w:type="dxa"/>
          </w:tcPr>
          <w:p w14:paraId="62ACBF60" w14:textId="77777777" w:rsidR="00B50050" w:rsidRDefault="00B50050" w:rsidP="0088127C">
            <w:pPr>
              <w:pStyle w:val="OtherTableBody"/>
            </w:pPr>
          </w:p>
        </w:tc>
        <w:tc>
          <w:tcPr>
            <w:tcW w:w="4200" w:type="dxa"/>
          </w:tcPr>
          <w:p w14:paraId="1836A08A" w14:textId="77777777" w:rsidR="00B50050" w:rsidRDefault="00B50050" w:rsidP="0088127C">
            <w:pPr>
              <w:pStyle w:val="OtherTableBody"/>
            </w:pPr>
          </w:p>
        </w:tc>
      </w:tr>
      <w:tr w:rsidR="00B50050" w14:paraId="0A655CD3" w14:textId="77777777" w:rsidTr="00195548">
        <w:tc>
          <w:tcPr>
            <w:tcW w:w="600" w:type="dxa"/>
          </w:tcPr>
          <w:p w14:paraId="26319B5B" w14:textId="77777777" w:rsidR="00B50050" w:rsidRDefault="00B50050" w:rsidP="0088127C">
            <w:pPr>
              <w:pStyle w:val="OtherTableBody"/>
            </w:pPr>
            <w:r>
              <w:t>undefined</w:t>
            </w:r>
          </w:p>
        </w:tc>
        <w:tc>
          <w:tcPr>
            <w:tcW w:w="600" w:type="dxa"/>
          </w:tcPr>
          <w:p w14:paraId="5821C468" w14:textId="77777777" w:rsidR="00B50050" w:rsidRDefault="00B50050" w:rsidP="0088127C">
            <w:pPr>
              <w:pStyle w:val="OtherTableBody"/>
            </w:pPr>
          </w:p>
        </w:tc>
        <w:tc>
          <w:tcPr>
            <w:tcW w:w="2600" w:type="dxa"/>
          </w:tcPr>
          <w:p w14:paraId="2278AC2A" w14:textId="77777777" w:rsidR="00B50050" w:rsidRDefault="00B50050" w:rsidP="0088127C">
            <w:pPr>
              <w:pStyle w:val="OtherTableBody"/>
            </w:pPr>
            <w:r>
              <w:t>Study Phase Identifier (CTI-2)</w:t>
            </w:r>
          </w:p>
        </w:tc>
        <w:tc>
          <w:tcPr>
            <w:tcW w:w="1400" w:type="dxa"/>
          </w:tcPr>
          <w:p w14:paraId="0A718DB2" w14:textId="77777777" w:rsidR="00B50050" w:rsidRDefault="00B50050" w:rsidP="0088127C">
            <w:pPr>
              <w:pStyle w:val="OtherTableBody"/>
            </w:pPr>
          </w:p>
        </w:tc>
        <w:tc>
          <w:tcPr>
            <w:tcW w:w="4200" w:type="dxa"/>
          </w:tcPr>
          <w:p w14:paraId="41558F40" w14:textId="77777777" w:rsidR="00B50050" w:rsidRDefault="00B50050" w:rsidP="0088127C">
            <w:pPr>
              <w:pStyle w:val="OtherTableBody"/>
            </w:pPr>
          </w:p>
        </w:tc>
      </w:tr>
      <w:tr w:rsidR="00B50050" w14:paraId="4222AF82" w14:textId="77777777" w:rsidTr="00195548">
        <w:tc>
          <w:tcPr>
            <w:tcW w:w="600" w:type="dxa"/>
          </w:tcPr>
          <w:p w14:paraId="6DA6C492" w14:textId="77777777" w:rsidR="00B50050" w:rsidRDefault="00B50050" w:rsidP="0088127C">
            <w:pPr>
              <w:pStyle w:val="OtherTableBody"/>
            </w:pPr>
          </w:p>
        </w:tc>
        <w:tc>
          <w:tcPr>
            <w:tcW w:w="600" w:type="dxa"/>
          </w:tcPr>
          <w:p w14:paraId="31CFFE8A" w14:textId="77777777" w:rsidR="00B50050" w:rsidRDefault="00B50050" w:rsidP="0088127C">
            <w:pPr>
              <w:pStyle w:val="OtherTableBody"/>
            </w:pPr>
            <w:r>
              <w:t>0597</w:t>
            </w:r>
          </w:p>
        </w:tc>
        <w:tc>
          <w:tcPr>
            <w:tcW w:w="2600" w:type="dxa"/>
          </w:tcPr>
          <w:p w14:paraId="1364C462" w14:textId="77777777" w:rsidR="00B50050" w:rsidRDefault="00B50050" w:rsidP="0088127C">
            <w:pPr>
              <w:pStyle w:val="OtherTableBody"/>
            </w:pPr>
          </w:p>
        </w:tc>
        <w:tc>
          <w:tcPr>
            <w:tcW w:w="1400" w:type="dxa"/>
          </w:tcPr>
          <w:p w14:paraId="1BCEABAF" w14:textId="77777777" w:rsidR="00B50050" w:rsidRDefault="00B50050" w:rsidP="0088127C">
            <w:pPr>
              <w:pStyle w:val="OtherTableBody"/>
            </w:pPr>
          </w:p>
        </w:tc>
        <w:tc>
          <w:tcPr>
            <w:tcW w:w="4200" w:type="dxa"/>
          </w:tcPr>
          <w:p w14:paraId="629D285F" w14:textId="77777777" w:rsidR="00B50050" w:rsidRDefault="00B50050" w:rsidP="0088127C">
            <w:pPr>
              <w:pStyle w:val="OtherTableBody"/>
            </w:pPr>
          </w:p>
        </w:tc>
      </w:tr>
      <w:tr w:rsidR="00B50050" w14:paraId="582F8267" w14:textId="77777777" w:rsidTr="00195548">
        <w:tc>
          <w:tcPr>
            <w:tcW w:w="600" w:type="dxa"/>
          </w:tcPr>
          <w:p w14:paraId="47B3F6C0" w14:textId="77777777" w:rsidR="00B50050" w:rsidRDefault="00B50050" w:rsidP="0088127C">
            <w:pPr>
              <w:pStyle w:val="OtherTableBody"/>
            </w:pPr>
            <w:r>
              <w:t>undefined</w:t>
            </w:r>
          </w:p>
        </w:tc>
        <w:tc>
          <w:tcPr>
            <w:tcW w:w="600" w:type="dxa"/>
          </w:tcPr>
          <w:p w14:paraId="5E0E0C80" w14:textId="77777777" w:rsidR="00B50050" w:rsidRDefault="00B50050" w:rsidP="0088127C">
            <w:pPr>
              <w:pStyle w:val="OtherTableBody"/>
            </w:pPr>
          </w:p>
        </w:tc>
        <w:tc>
          <w:tcPr>
            <w:tcW w:w="2600" w:type="dxa"/>
          </w:tcPr>
          <w:p w14:paraId="5C0261CA" w14:textId="77777777" w:rsidR="00B50050" w:rsidRDefault="00B50050" w:rsidP="0088127C">
            <w:pPr>
              <w:pStyle w:val="OtherTableBody"/>
            </w:pPr>
            <w:r>
              <w:t>Study Scheduled Time Point (CTI-3)</w:t>
            </w:r>
          </w:p>
        </w:tc>
        <w:tc>
          <w:tcPr>
            <w:tcW w:w="1400" w:type="dxa"/>
          </w:tcPr>
          <w:p w14:paraId="626E73AC" w14:textId="77777777" w:rsidR="00B50050" w:rsidRDefault="00B50050" w:rsidP="0088127C">
            <w:pPr>
              <w:pStyle w:val="OtherTableBody"/>
            </w:pPr>
          </w:p>
        </w:tc>
        <w:tc>
          <w:tcPr>
            <w:tcW w:w="4200" w:type="dxa"/>
          </w:tcPr>
          <w:p w14:paraId="42587FE6" w14:textId="77777777" w:rsidR="00B50050" w:rsidRDefault="00B50050" w:rsidP="0088127C">
            <w:pPr>
              <w:pStyle w:val="OtherTableBody"/>
            </w:pPr>
          </w:p>
        </w:tc>
      </w:tr>
      <w:tr w:rsidR="00B50050" w14:paraId="21EF3CE3" w14:textId="77777777" w:rsidTr="00195548">
        <w:tc>
          <w:tcPr>
            <w:tcW w:w="600" w:type="dxa"/>
          </w:tcPr>
          <w:p w14:paraId="31AAA02E" w14:textId="77777777" w:rsidR="00B50050" w:rsidRDefault="00B50050" w:rsidP="0088127C">
            <w:pPr>
              <w:pStyle w:val="OtherTableBody"/>
            </w:pPr>
          </w:p>
        </w:tc>
        <w:tc>
          <w:tcPr>
            <w:tcW w:w="600" w:type="dxa"/>
          </w:tcPr>
          <w:p w14:paraId="79CFDABA" w14:textId="77777777" w:rsidR="00B50050" w:rsidRDefault="00B50050" w:rsidP="0088127C">
            <w:pPr>
              <w:pStyle w:val="OtherTableBody"/>
            </w:pPr>
            <w:r>
              <w:t>0598</w:t>
            </w:r>
          </w:p>
        </w:tc>
        <w:tc>
          <w:tcPr>
            <w:tcW w:w="2600" w:type="dxa"/>
          </w:tcPr>
          <w:p w14:paraId="3606FF7E" w14:textId="77777777" w:rsidR="00B50050" w:rsidRDefault="00B50050" w:rsidP="0088127C">
            <w:pPr>
              <w:pStyle w:val="OtherTableBody"/>
            </w:pPr>
          </w:p>
        </w:tc>
        <w:tc>
          <w:tcPr>
            <w:tcW w:w="1400" w:type="dxa"/>
          </w:tcPr>
          <w:p w14:paraId="45844A3B" w14:textId="77777777" w:rsidR="00B50050" w:rsidRDefault="00B50050" w:rsidP="0088127C">
            <w:pPr>
              <w:pStyle w:val="OtherTableBody"/>
            </w:pPr>
          </w:p>
        </w:tc>
        <w:tc>
          <w:tcPr>
            <w:tcW w:w="4200" w:type="dxa"/>
          </w:tcPr>
          <w:p w14:paraId="7F20A1E1" w14:textId="77777777" w:rsidR="00B50050" w:rsidRDefault="00B50050" w:rsidP="0088127C">
            <w:pPr>
              <w:pStyle w:val="OtherTableBody"/>
            </w:pPr>
          </w:p>
        </w:tc>
      </w:tr>
      <w:tr w:rsidR="00B50050" w14:paraId="11AC40F4" w14:textId="77777777" w:rsidTr="00195548">
        <w:tc>
          <w:tcPr>
            <w:tcW w:w="600" w:type="dxa"/>
          </w:tcPr>
          <w:p w14:paraId="71FF8596" w14:textId="77777777" w:rsidR="00B50050" w:rsidRDefault="00B50050" w:rsidP="0088127C">
            <w:pPr>
              <w:pStyle w:val="OtherTableBody"/>
            </w:pPr>
            <w:r>
              <w:t>undefined</w:t>
            </w:r>
          </w:p>
        </w:tc>
        <w:tc>
          <w:tcPr>
            <w:tcW w:w="600" w:type="dxa"/>
          </w:tcPr>
          <w:p w14:paraId="72B4C360" w14:textId="77777777" w:rsidR="00B50050" w:rsidRDefault="00B50050" w:rsidP="0088127C">
            <w:pPr>
              <w:pStyle w:val="OtherTableBody"/>
            </w:pPr>
          </w:p>
        </w:tc>
        <w:tc>
          <w:tcPr>
            <w:tcW w:w="2600" w:type="dxa"/>
          </w:tcPr>
          <w:p w14:paraId="1BB82BB2" w14:textId="77777777" w:rsidR="00B50050" w:rsidRDefault="00B50050" w:rsidP="0088127C">
            <w:pPr>
              <w:pStyle w:val="OtherTableBody"/>
            </w:pPr>
            <w:r>
              <w:t>Inventory Container Identifier (INV-4)</w:t>
            </w:r>
          </w:p>
        </w:tc>
        <w:tc>
          <w:tcPr>
            <w:tcW w:w="1400" w:type="dxa"/>
          </w:tcPr>
          <w:p w14:paraId="0370FBD9" w14:textId="77777777" w:rsidR="00B50050" w:rsidRDefault="00B50050" w:rsidP="0088127C">
            <w:pPr>
              <w:pStyle w:val="OtherTableBody"/>
            </w:pPr>
          </w:p>
        </w:tc>
        <w:tc>
          <w:tcPr>
            <w:tcW w:w="4200" w:type="dxa"/>
          </w:tcPr>
          <w:p w14:paraId="207A5F71" w14:textId="77777777" w:rsidR="00B50050" w:rsidRDefault="00B50050" w:rsidP="0088127C">
            <w:pPr>
              <w:pStyle w:val="OtherTableBody"/>
            </w:pPr>
          </w:p>
        </w:tc>
      </w:tr>
      <w:tr w:rsidR="00B50050" w14:paraId="4EEE1AF6" w14:textId="77777777" w:rsidTr="00195548">
        <w:tc>
          <w:tcPr>
            <w:tcW w:w="600" w:type="dxa"/>
          </w:tcPr>
          <w:p w14:paraId="18448E62" w14:textId="77777777" w:rsidR="00B50050" w:rsidRDefault="00B50050" w:rsidP="0088127C">
            <w:pPr>
              <w:pStyle w:val="OtherTableBody"/>
            </w:pPr>
          </w:p>
        </w:tc>
        <w:tc>
          <w:tcPr>
            <w:tcW w:w="600" w:type="dxa"/>
          </w:tcPr>
          <w:p w14:paraId="191712DB" w14:textId="77777777" w:rsidR="00B50050" w:rsidRDefault="00B50050" w:rsidP="0088127C">
            <w:pPr>
              <w:pStyle w:val="OtherTableBody"/>
            </w:pPr>
            <w:r>
              <w:t>0599</w:t>
            </w:r>
          </w:p>
        </w:tc>
        <w:tc>
          <w:tcPr>
            <w:tcW w:w="2600" w:type="dxa"/>
          </w:tcPr>
          <w:p w14:paraId="253B1974" w14:textId="77777777" w:rsidR="00B50050" w:rsidRDefault="00B50050" w:rsidP="0088127C">
            <w:pPr>
              <w:pStyle w:val="OtherTableBody"/>
            </w:pPr>
          </w:p>
        </w:tc>
        <w:tc>
          <w:tcPr>
            <w:tcW w:w="1400" w:type="dxa"/>
          </w:tcPr>
          <w:p w14:paraId="674C2BF7" w14:textId="77777777" w:rsidR="00B50050" w:rsidRDefault="00B50050" w:rsidP="0088127C">
            <w:pPr>
              <w:pStyle w:val="OtherTableBody"/>
            </w:pPr>
          </w:p>
        </w:tc>
        <w:tc>
          <w:tcPr>
            <w:tcW w:w="4200" w:type="dxa"/>
          </w:tcPr>
          <w:p w14:paraId="703F7EBD" w14:textId="77777777" w:rsidR="00B50050" w:rsidRDefault="00B50050" w:rsidP="0088127C">
            <w:pPr>
              <w:pStyle w:val="OtherTableBody"/>
            </w:pPr>
          </w:p>
        </w:tc>
      </w:tr>
      <w:tr w:rsidR="00B50050" w14:paraId="1AC34D10" w14:textId="77777777" w:rsidTr="00195548">
        <w:tc>
          <w:tcPr>
            <w:tcW w:w="600" w:type="dxa"/>
          </w:tcPr>
          <w:p w14:paraId="1F8D246A" w14:textId="77777777" w:rsidR="00B50050" w:rsidRDefault="00B50050" w:rsidP="0088127C">
            <w:pPr>
              <w:pStyle w:val="OtherTableBody"/>
            </w:pPr>
            <w:r>
              <w:t>undefined</w:t>
            </w:r>
          </w:p>
        </w:tc>
        <w:tc>
          <w:tcPr>
            <w:tcW w:w="600" w:type="dxa"/>
          </w:tcPr>
          <w:p w14:paraId="04BAB035" w14:textId="77777777" w:rsidR="00B50050" w:rsidRDefault="00B50050" w:rsidP="0088127C">
            <w:pPr>
              <w:pStyle w:val="OtherTableBody"/>
            </w:pPr>
          </w:p>
        </w:tc>
        <w:tc>
          <w:tcPr>
            <w:tcW w:w="2600" w:type="dxa"/>
          </w:tcPr>
          <w:p w14:paraId="09068F7D" w14:textId="77777777" w:rsidR="00B50050" w:rsidRDefault="00B50050" w:rsidP="0088127C">
            <w:pPr>
              <w:pStyle w:val="OtherTableBody"/>
            </w:pPr>
            <w:r>
              <w:t>Container Carrier Identifier (INV-5)</w:t>
            </w:r>
          </w:p>
        </w:tc>
        <w:tc>
          <w:tcPr>
            <w:tcW w:w="1400" w:type="dxa"/>
          </w:tcPr>
          <w:p w14:paraId="5BBB64A8" w14:textId="77777777" w:rsidR="00B50050" w:rsidRDefault="00B50050" w:rsidP="0088127C">
            <w:pPr>
              <w:pStyle w:val="OtherTableBody"/>
            </w:pPr>
          </w:p>
        </w:tc>
        <w:tc>
          <w:tcPr>
            <w:tcW w:w="4200" w:type="dxa"/>
          </w:tcPr>
          <w:p w14:paraId="3F116E5A" w14:textId="77777777" w:rsidR="00B50050" w:rsidRDefault="00B50050" w:rsidP="0088127C">
            <w:pPr>
              <w:pStyle w:val="OtherTableBody"/>
            </w:pPr>
          </w:p>
        </w:tc>
      </w:tr>
      <w:tr w:rsidR="00B50050" w14:paraId="43D312B5" w14:textId="77777777" w:rsidTr="00195548">
        <w:tc>
          <w:tcPr>
            <w:tcW w:w="600" w:type="dxa"/>
          </w:tcPr>
          <w:p w14:paraId="51701489" w14:textId="77777777" w:rsidR="00B50050" w:rsidRDefault="00B50050" w:rsidP="0088127C">
            <w:pPr>
              <w:pStyle w:val="OtherTableBody"/>
            </w:pPr>
          </w:p>
        </w:tc>
        <w:tc>
          <w:tcPr>
            <w:tcW w:w="600" w:type="dxa"/>
          </w:tcPr>
          <w:p w14:paraId="53D0AEAD" w14:textId="77777777" w:rsidR="00B50050" w:rsidRDefault="00B50050" w:rsidP="0088127C">
            <w:pPr>
              <w:pStyle w:val="OtherTableBody"/>
            </w:pPr>
            <w:r>
              <w:t>0600</w:t>
            </w:r>
          </w:p>
        </w:tc>
        <w:tc>
          <w:tcPr>
            <w:tcW w:w="2600" w:type="dxa"/>
          </w:tcPr>
          <w:p w14:paraId="07C9F3B3" w14:textId="77777777" w:rsidR="00B50050" w:rsidRDefault="00B50050" w:rsidP="0088127C">
            <w:pPr>
              <w:pStyle w:val="OtherTableBody"/>
            </w:pPr>
          </w:p>
        </w:tc>
        <w:tc>
          <w:tcPr>
            <w:tcW w:w="1400" w:type="dxa"/>
          </w:tcPr>
          <w:p w14:paraId="6996CD20" w14:textId="77777777" w:rsidR="00B50050" w:rsidRDefault="00B50050" w:rsidP="0088127C">
            <w:pPr>
              <w:pStyle w:val="OtherTableBody"/>
            </w:pPr>
          </w:p>
        </w:tc>
        <w:tc>
          <w:tcPr>
            <w:tcW w:w="4200" w:type="dxa"/>
          </w:tcPr>
          <w:p w14:paraId="5948402E" w14:textId="77777777" w:rsidR="00B50050" w:rsidRDefault="00B50050" w:rsidP="0088127C">
            <w:pPr>
              <w:pStyle w:val="OtherTableBody"/>
            </w:pPr>
          </w:p>
        </w:tc>
      </w:tr>
      <w:tr w:rsidR="00B50050" w14:paraId="2A4F5D91" w14:textId="77777777" w:rsidTr="00195548">
        <w:tc>
          <w:tcPr>
            <w:tcW w:w="600" w:type="dxa"/>
          </w:tcPr>
          <w:p w14:paraId="1381761C" w14:textId="77777777" w:rsidR="00B50050" w:rsidRDefault="00B50050" w:rsidP="0088127C">
            <w:pPr>
              <w:pStyle w:val="OtherTableBody"/>
            </w:pPr>
            <w:r>
              <w:t>undefined</w:t>
            </w:r>
          </w:p>
        </w:tc>
        <w:tc>
          <w:tcPr>
            <w:tcW w:w="600" w:type="dxa"/>
          </w:tcPr>
          <w:p w14:paraId="689CC72B" w14:textId="77777777" w:rsidR="00B50050" w:rsidRDefault="00B50050" w:rsidP="0088127C">
            <w:pPr>
              <w:pStyle w:val="OtherTableBody"/>
            </w:pPr>
          </w:p>
        </w:tc>
        <w:tc>
          <w:tcPr>
            <w:tcW w:w="2600" w:type="dxa"/>
          </w:tcPr>
          <w:p w14:paraId="6191A2E6" w14:textId="77777777" w:rsidR="00B50050" w:rsidRDefault="00B50050" w:rsidP="0088127C">
            <w:pPr>
              <w:pStyle w:val="OtherTableBody"/>
            </w:pPr>
            <w:r>
              <w:t>Position on Carrier (INV-6)</w:t>
            </w:r>
          </w:p>
        </w:tc>
        <w:tc>
          <w:tcPr>
            <w:tcW w:w="1400" w:type="dxa"/>
          </w:tcPr>
          <w:p w14:paraId="2B232913" w14:textId="77777777" w:rsidR="00B50050" w:rsidRDefault="00B50050" w:rsidP="0088127C">
            <w:pPr>
              <w:pStyle w:val="OtherTableBody"/>
            </w:pPr>
          </w:p>
        </w:tc>
        <w:tc>
          <w:tcPr>
            <w:tcW w:w="4200" w:type="dxa"/>
          </w:tcPr>
          <w:p w14:paraId="7EEB775E" w14:textId="77777777" w:rsidR="00B50050" w:rsidRDefault="00B50050" w:rsidP="0088127C">
            <w:pPr>
              <w:pStyle w:val="OtherTableBody"/>
            </w:pPr>
          </w:p>
        </w:tc>
      </w:tr>
      <w:tr w:rsidR="00B50050" w14:paraId="2A6FF907" w14:textId="77777777" w:rsidTr="00195548">
        <w:tc>
          <w:tcPr>
            <w:tcW w:w="600" w:type="dxa"/>
          </w:tcPr>
          <w:p w14:paraId="41C54670" w14:textId="77777777" w:rsidR="00B50050" w:rsidRDefault="00B50050" w:rsidP="0088127C">
            <w:pPr>
              <w:pStyle w:val="OtherTableBody"/>
            </w:pPr>
          </w:p>
        </w:tc>
        <w:tc>
          <w:tcPr>
            <w:tcW w:w="600" w:type="dxa"/>
          </w:tcPr>
          <w:p w14:paraId="482C0A75" w14:textId="77777777" w:rsidR="00B50050" w:rsidRDefault="00B50050" w:rsidP="0088127C">
            <w:pPr>
              <w:pStyle w:val="OtherTableBody"/>
            </w:pPr>
            <w:r>
              <w:t>0601</w:t>
            </w:r>
          </w:p>
        </w:tc>
        <w:tc>
          <w:tcPr>
            <w:tcW w:w="2600" w:type="dxa"/>
          </w:tcPr>
          <w:p w14:paraId="5C9A0730" w14:textId="77777777" w:rsidR="00B50050" w:rsidRDefault="00B50050" w:rsidP="0088127C">
            <w:pPr>
              <w:pStyle w:val="OtherTableBody"/>
            </w:pPr>
          </w:p>
        </w:tc>
        <w:tc>
          <w:tcPr>
            <w:tcW w:w="1400" w:type="dxa"/>
          </w:tcPr>
          <w:p w14:paraId="1C12B0BB" w14:textId="77777777" w:rsidR="00B50050" w:rsidRDefault="00B50050" w:rsidP="0088127C">
            <w:pPr>
              <w:pStyle w:val="OtherTableBody"/>
            </w:pPr>
          </w:p>
        </w:tc>
        <w:tc>
          <w:tcPr>
            <w:tcW w:w="4200" w:type="dxa"/>
          </w:tcPr>
          <w:p w14:paraId="1412A5D1" w14:textId="77777777" w:rsidR="00B50050" w:rsidRDefault="00B50050" w:rsidP="0088127C">
            <w:pPr>
              <w:pStyle w:val="OtherTableBody"/>
            </w:pPr>
          </w:p>
        </w:tc>
      </w:tr>
      <w:tr w:rsidR="00B50050" w14:paraId="344F192D" w14:textId="77777777" w:rsidTr="00195548">
        <w:tc>
          <w:tcPr>
            <w:tcW w:w="600" w:type="dxa"/>
          </w:tcPr>
          <w:p w14:paraId="24B13A91" w14:textId="77777777" w:rsidR="00B50050" w:rsidRDefault="00B50050" w:rsidP="0088127C">
            <w:pPr>
              <w:pStyle w:val="OtherTableBody"/>
            </w:pPr>
            <w:r>
              <w:t>undefined</w:t>
            </w:r>
          </w:p>
        </w:tc>
        <w:tc>
          <w:tcPr>
            <w:tcW w:w="600" w:type="dxa"/>
          </w:tcPr>
          <w:p w14:paraId="3E2088EB" w14:textId="77777777" w:rsidR="00B50050" w:rsidRDefault="00B50050" w:rsidP="0088127C">
            <w:pPr>
              <w:pStyle w:val="OtherTableBody"/>
            </w:pPr>
          </w:p>
        </w:tc>
        <w:tc>
          <w:tcPr>
            <w:tcW w:w="2600" w:type="dxa"/>
          </w:tcPr>
          <w:p w14:paraId="01317AB6" w14:textId="77777777" w:rsidR="00B50050" w:rsidRDefault="00B50050" w:rsidP="0088127C">
            <w:pPr>
              <w:pStyle w:val="OtherTableBody"/>
            </w:pPr>
            <w:r>
              <w:t>Quantity Units (INV-11)</w:t>
            </w:r>
          </w:p>
        </w:tc>
        <w:tc>
          <w:tcPr>
            <w:tcW w:w="1400" w:type="dxa"/>
          </w:tcPr>
          <w:p w14:paraId="623D5BB3" w14:textId="77777777" w:rsidR="00B50050" w:rsidRDefault="00B50050" w:rsidP="0088127C">
            <w:pPr>
              <w:pStyle w:val="OtherTableBody"/>
            </w:pPr>
          </w:p>
        </w:tc>
        <w:tc>
          <w:tcPr>
            <w:tcW w:w="4200" w:type="dxa"/>
          </w:tcPr>
          <w:p w14:paraId="66F3DC16" w14:textId="77777777" w:rsidR="00B50050" w:rsidRDefault="00B50050" w:rsidP="0088127C">
            <w:pPr>
              <w:pStyle w:val="OtherTableBody"/>
            </w:pPr>
          </w:p>
        </w:tc>
      </w:tr>
      <w:tr w:rsidR="00B50050" w14:paraId="003038F8" w14:textId="77777777" w:rsidTr="00195548">
        <w:tc>
          <w:tcPr>
            <w:tcW w:w="600" w:type="dxa"/>
          </w:tcPr>
          <w:p w14:paraId="59859D60" w14:textId="77777777" w:rsidR="00B50050" w:rsidRDefault="00B50050" w:rsidP="0088127C">
            <w:pPr>
              <w:pStyle w:val="OtherTableBody"/>
            </w:pPr>
          </w:p>
        </w:tc>
        <w:tc>
          <w:tcPr>
            <w:tcW w:w="600" w:type="dxa"/>
          </w:tcPr>
          <w:p w14:paraId="75F35765" w14:textId="77777777" w:rsidR="00B50050" w:rsidRDefault="00B50050" w:rsidP="0088127C">
            <w:pPr>
              <w:pStyle w:val="OtherTableBody"/>
            </w:pPr>
            <w:r>
              <w:t>0602</w:t>
            </w:r>
          </w:p>
        </w:tc>
        <w:tc>
          <w:tcPr>
            <w:tcW w:w="2600" w:type="dxa"/>
          </w:tcPr>
          <w:p w14:paraId="136CB0A2" w14:textId="77777777" w:rsidR="00B50050" w:rsidRDefault="00B50050" w:rsidP="0088127C">
            <w:pPr>
              <w:pStyle w:val="OtherTableBody"/>
            </w:pPr>
          </w:p>
        </w:tc>
        <w:tc>
          <w:tcPr>
            <w:tcW w:w="1400" w:type="dxa"/>
          </w:tcPr>
          <w:p w14:paraId="4BC102E7" w14:textId="77777777" w:rsidR="00B50050" w:rsidRDefault="00B50050" w:rsidP="0088127C">
            <w:pPr>
              <w:pStyle w:val="OtherTableBody"/>
            </w:pPr>
          </w:p>
        </w:tc>
        <w:tc>
          <w:tcPr>
            <w:tcW w:w="4200" w:type="dxa"/>
          </w:tcPr>
          <w:p w14:paraId="46993FC5" w14:textId="77777777" w:rsidR="00B50050" w:rsidRDefault="00B50050" w:rsidP="0088127C">
            <w:pPr>
              <w:pStyle w:val="OtherTableBody"/>
            </w:pPr>
          </w:p>
        </w:tc>
      </w:tr>
      <w:tr w:rsidR="00B50050" w14:paraId="2B8B97DF" w14:textId="77777777" w:rsidTr="00195548">
        <w:tc>
          <w:tcPr>
            <w:tcW w:w="600" w:type="dxa"/>
          </w:tcPr>
          <w:p w14:paraId="550631BF" w14:textId="77777777" w:rsidR="00B50050" w:rsidRDefault="00B50050" w:rsidP="0088127C">
            <w:pPr>
              <w:pStyle w:val="OtherTableBody"/>
            </w:pPr>
            <w:r>
              <w:lastRenderedPageBreak/>
              <w:t>undefined</w:t>
            </w:r>
          </w:p>
        </w:tc>
        <w:tc>
          <w:tcPr>
            <w:tcW w:w="600" w:type="dxa"/>
          </w:tcPr>
          <w:p w14:paraId="69AF5A4E" w14:textId="77777777" w:rsidR="00B50050" w:rsidRDefault="00B50050" w:rsidP="0088127C">
            <w:pPr>
              <w:pStyle w:val="OtherTableBody"/>
            </w:pPr>
          </w:p>
        </w:tc>
        <w:tc>
          <w:tcPr>
            <w:tcW w:w="2600" w:type="dxa"/>
          </w:tcPr>
          <w:p w14:paraId="07285C79" w14:textId="77777777" w:rsidR="00B50050" w:rsidRDefault="00B50050" w:rsidP="0088127C">
            <w:pPr>
              <w:pStyle w:val="OtherTableBody"/>
            </w:pPr>
            <w:r>
              <w:t>Test/Fluid Identifier(s) (INV-15)</w:t>
            </w:r>
          </w:p>
        </w:tc>
        <w:tc>
          <w:tcPr>
            <w:tcW w:w="1400" w:type="dxa"/>
          </w:tcPr>
          <w:p w14:paraId="32704448" w14:textId="77777777" w:rsidR="00B50050" w:rsidRDefault="00B50050" w:rsidP="0088127C">
            <w:pPr>
              <w:pStyle w:val="OtherTableBody"/>
            </w:pPr>
          </w:p>
        </w:tc>
        <w:tc>
          <w:tcPr>
            <w:tcW w:w="4200" w:type="dxa"/>
          </w:tcPr>
          <w:p w14:paraId="17F84C16" w14:textId="77777777" w:rsidR="00B50050" w:rsidRDefault="00B50050" w:rsidP="0088127C">
            <w:pPr>
              <w:pStyle w:val="OtherTableBody"/>
            </w:pPr>
          </w:p>
        </w:tc>
      </w:tr>
      <w:tr w:rsidR="00B50050" w14:paraId="2C3AAF8D" w14:textId="77777777" w:rsidTr="00195548">
        <w:tc>
          <w:tcPr>
            <w:tcW w:w="600" w:type="dxa"/>
          </w:tcPr>
          <w:p w14:paraId="254E227A" w14:textId="77777777" w:rsidR="00B50050" w:rsidRDefault="00B50050" w:rsidP="0088127C">
            <w:pPr>
              <w:pStyle w:val="OtherTableBody"/>
            </w:pPr>
          </w:p>
        </w:tc>
        <w:tc>
          <w:tcPr>
            <w:tcW w:w="600" w:type="dxa"/>
          </w:tcPr>
          <w:p w14:paraId="418D5B57" w14:textId="77777777" w:rsidR="00B50050" w:rsidRDefault="00B50050" w:rsidP="0088127C">
            <w:pPr>
              <w:pStyle w:val="OtherTableBody"/>
            </w:pPr>
            <w:r>
              <w:t>0603</w:t>
            </w:r>
          </w:p>
        </w:tc>
        <w:tc>
          <w:tcPr>
            <w:tcW w:w="2600" w:type="dxa"/>
          </w:tcPr>
          <w:p w14:paraId="66F5FB36" w14:textId="77777777" w:rsidR="00B50050" w:rsidRDefault="00B50050" w:rsidP="0088127C">
            <w:pPr>
              <w:pStyle w:val="OtherTableBody"/>
            </w:pPr>
          </w:p>
        </w:tc>
        <w:tc>
          <w:tcPr>
            <w:tcW w:w="1400" w:type="dxa"/>
          </w:tcPr>
          <w:p w14:paraId="05B321F5" w14:textId="77777777" w:rsidR="00B50050" w:rsidRDefault="00B50050" w:rsidP="0088127C">
            <w:pPr>
              <w:pStyle w:val="OtherTableBody"/>
            </w:pPr>
          </w:p>
        </w:tc>
        <w:tc>
          <w:tcPr>
            <w:tcW w:w="4200" w:type="dxa"/>
          </w:tcPr>
          <w:p w14:paraId="442A7797" w14:textId="77777777" w:rsidR="00B50050" w:rsidRDefault="00B50050" w:rsidP="0088127C">
            <w:pPr>
              <w:pStyle w:val="OtherTableBody"/>
            </w:pPr>
          </w:p>
        </w:tc>
      </w:tr>
      <w:tr w:rsidR="00B50050" w14:paraId="0203D9F8" w14:textId="77777777" w:rsidTr="00195548">
        <w:tc>
          <w:tcPr>
            <w:tcW w:w="600" w:type="dxa"/>
          </w:tcPr>
          <w:p w14:paraId="626D89F0" w14:textId="77777777" w:rsidR="00B50050" w:rsidRDefault="00B50050" w:rsidP="0088127C">
            <w:pPr>
              <w:pStyle w:val="OtherTableBody"/>
            </w:pPr>
            <w:r>
              <w:t>undefined</w:t>
            </w:r>
          </w:p>
        </w:tc>
        <w:tc>
          <w:tcPr>
            <w:tcW w:w="600" w:type="dxa"/>
          </w:tcPr>
          <w:p w14:paraId="1F51B499" w14:textId="77777777" w:rsidR="00B50050" w:rsidRDefault="00B50050" w:rsidP="0088127C">
            <w:pPr>
              <w:pStyle w:val="OtherTableBody"/>
            </w:pPr>
          </w:p>
        </w:tc>
        <w:tc>
          <w:tcPr>
            <w:tcW w:w="2600" w:type="dxa"/>
          </w:tcPr>
          <w:p w14:paraId="1C8A2774" w14:textId="77777777" w:rsidR="00B50050" w:rsidRDefault="00B50050" w:rsidP="0088127C">
            <w:pPr>
              <w:pStyle w:val="OtherTableBody"/>
            </w:pPr>
            <w:r>
              <w:t>Modality  (IPC-5)</w:t>
            </w:r>
          </w:p>
        </w:tc>
        <w:tc>
          <w:tcPr>
            <w:tcW w:w="1400" w:type="dxa"/>
          </w:tcPr>
          <w:p w14:paraId="7B1846C2" w14:textId="77777777" w:rsidR="00B50050" w:rsidRDefault="00B50050" w:rsidP="0088127C">
            <w:pPr>
              <w:pStyle w:val="OtherTableBody"/>
            </w:pPr>
          </w:p>
        </w:tc>
        <w:tc>
          <w:tcPr>
            <w:tcW w:w="4200" w:type="dxa"/>
          </w:tcPr>
          <w:p w14:paraId="6D5F7477" w14:textId="77777777" w:rsidR="00B50050" w:rsidRDefault="00B50050" w:rsidP="0088127C">
            <w:pPr>
              <w:pStyle w:val="OtherTableBody"/>
            </w:pPr>
          </w:p>
        </w:tc>
      </w:tr>
      <w:tr w:rsidR="00B50050" w14:paraId="726AC45E" w14:textId="77777777" w:rsidTr="00195548">
        <w:tc>
          <w:tcPr>
            <w:tcW w:w="600" w:type="dxa"/>
          </w:tcPr>
          <w:p w14:paraId="68CD9F63" w14:textId="77777777" w:rsidR="00B50050" w:rsidRDefault="00B50050" w:rsidP="0088127C">
            <w:pPr>
              <w:pStyle w:val="OtherTableBody"/>
            </w:pPr>
          </w:p>
        </w:tc>
        <w:tc>
          <w:tcPr>
            <w:tcW w:w="600" w:type="dxa"/>
          </w:tcPr>
          <w:p w14:paraId="33687DD2" w14:textId="77777777" w:rsidR="00B50050" w:rsidRDefault="00B50050" w:rsidP="0088127C">
            <w:pPr>
              <w:pStyle w:val="OtherTableBody"/>
            </w:pPr>
            <w:r>
              <w:t>0604</w:t>
            </w:r>
          </w:p>
        </w:tc>
        <w:tc>
          <w:tcPr>
            <w:tcW w:w="2600" w:type="dxa"/>
          </w:tcPr>
          <w:p w14:paraId="4AAFBE80" w14:textId="77777777" w:rsidR="00B50050" w:rsidRDefault="00B50050" w:rsidP="0088127C">
            <w:pPr>
              <w:pStyle w:val="OtherTableBody"/>
            </w:pPr>
          </w:p>
        </w:tc>
        <w:tc>
          <w:tcPr>
            <w:tcW w:w="1400" w:type="dxa"/>
          </w:tcPr>
          <w:p w14:paraId="532C0CD7" w14:textId="77777777" w:rsidR="00B50050" w:rsidRDefault="00B50050" w:rsidP="0088127C">
            <w:pPr>
              <w:pStyle w:val="OtherTableBody"/>
            </w:pPr>
          </w:p>
        </w:tc>
        <w:tc>
          <w:tcPr>
            <w:tcW w:w="4200" w:type="dxa"/>
          </w:tcPr>
          <w:p w14:paraId="5BF573DD" w14:textId="77777777" w:rsidR="00B50050" w:rsidRDefault="00B50050" w:rsidP="0088127C">
            <w:pPr>
              <w:pStyle w:val="OtherTableBody"/>
            </w:pPr>
          </w:p>
        </w:tc>
      </w:tr>
      <w:tr w:rsidR="00B50050" w14:paraId="06D63D30" w14:textId="77777777" w:rsidTr="00195548">
        <w:tc>
          <w:tcPr>
            <w:tcW w:w="600" w:type="dxa"/>
          </w:tcPr>
          <w:p w14:paraId="04FC373F" w14:textId="77777777" w:rsidR="00B50050" w:rsidRDefault="00B50050" w:rsidP="0088127C">
            <w:pPr>
              <w:pStyle w:val="OtherTableBody"/>
            </w:pPr>
            <w:r>
              <w:t>undefined</w:t>
            </w:r>
          </w:p>
        </w:tc>
        <w:tc>
          <w:tcPr>
            <w:tcW w:w="600" w:type="dxa"/>
          </w:tcPr>
          <w:p w14:paraId="5AE03158" w14:textId="77777777" w:rsidR="00B50050" w:rsidRDefault="00B50050" w:rsidP="0088127C">
            <w:pPr>
              <w:pStyle w:val="OtherTableBody"/>
            </w:pPr>
          </w:p>
        </w:tc>
        <w:tc>
          <w:tcPr>
            <w:tcW w:w="2600" w:type="dxa"/>
          </w:tcPr>
          <w:p w14:paraId="65D1E56B" w14:textId="77777777" w:rsidR="00B50050" w:rsidRDefault="00B50050" w:rsidP="0088127C">
            <w:pPr>
              <w:pStyle w:val="OtherTableBody"/>
            </w:pPr>
            <w:r>
              <w:t>Protocol Code (IPC-6)</w:t>
            </w:r>
          </w:p>
        </w:tc>
        <w:tc>
          <w:tcPr>
            <w:tcW w:w="1400" w:type="dxa"/>
          </w:tcPr>
          <w:p w14:paraId="405B1BA7" w14:textId="77777777" w:rsidR="00B50050" w:rsidRDefault="00B50050" w:rsidP="0088127C">
            <w:pPr>
              <w:pStyle w:val="OtherTableBody"/>
            </w:pPr>
          </w:p>
        </w:tc>
        <w:tc>
          <w:tcPr>
            <w:tcW w:w="4200" w:type="dxa"/>
          </w:tcPr>
          <w:p w14:paraId="0240B116" w14:textId="77777777" w:rsidR="00B50050" w:rsidRDefault="00B50050" w:rsidP="0088127C">
            <w:pPr>
              <w:pStyle w:val="OtherTableBody"/>
            </w:pPr>
          </w:p>
        </w:tc>
      </w:tr>
      <w:tr w:rsidR="00B50050" w14:paraId="49CBB780" w14:textId="77777777" w:rsidTr="00195548">
        <w:tc>
          <w:tcPr>
            <w:tcW w:w="600" w:type="dxa"/>
          </w:tcPr>
          <w:p w14:paraId="63F603A6" w14:textId="77777777" w:rsidR="00B50050" w:rsidRDefault="00B50050" w:rsidP="0088127C">
            <w:pPr>
              <w:pStyle w:val="OtherTableBody"/>
            </w:pPr>
          </w:p>
        </w:tc>
        <w:tc>
          <w:tcPr>
            <w:tcW w:w="600" w:type="dxa"/>
          </w:tcPr>
          <w:p w14:paraId="6FF6E463" w14:textId="77777777" w:rsidR="00B50050" w:rsidRDefault="00B50050" w:rsidP="0088127C">
            <w:pPr>
              <w:pStyle w:val="OtherTableBody"/>
            </w:pPr>
            <w:r>
              <w:t>0605</w:t>
            </w:r>
          </w:p>
        </w:tc>
        <w:tc>
          <w:tcPr>
            <w:tcW w:w="2600" w:type="dxa"/>
          </w:tcPr>
          <w:p w14:paraId="6DA4ACDD" w14:textId="77777777" w:rsidR="00B50050" w:rsidRDefault="00B50050" w:rsidP="0088127C">
            <w:pPr>
              <w:pStyle w:val="OtherTableBody"/>
            </w:pPr>
          </w:p>
        </w:tc>
        <w:tc>
          <w:tcPr>
            <w:tcW w:w="1400" w:type="dxa"/>
          </w:tcPr>
          <w:p w14:paraId="618880B6" w14:textId="77777777" w:rsidR="00B50050" w:rsidRDefault="00B50050" w:rsidP="0088127C">
            <w:pPr>
              <w:pStyle w:val="OtherTableBody"/>
            </w:pPr>
          </w:p>
        </w:tc>
        <w:tc>
          <w:tcPr>
            <w:tcW w:w="4200" w:type="dxa"/>
          </w:tcPr>
          <w:p w14:paraId="4CBEABA5" w14:textId="77777777" w:rsidR="00B50050" w:rsidRDefault="00B50050" w:rsidP="0088127C">
            <w:pPr>
              <w:pStyle w:val="OtherTableBody"/>
            </w:pPr>
          </w:p>
        </w:tc>
      </w:tr>
      <w:tr w:rsidR="00B50050" w14:paraId="6E030752" w14:textId="77777777" w:rsidTr="00195548">
        <w:tc>
          <w:tcPr>
            <w:tcW w:w="600" w:type="dxa"/>
          </w:tcPr>
          <w:p w14:paraId="274B8C2F" w14:textId="77777777" w:rsidR="00B50050" w:rsidRDefault="00B50050" w:rsidP="0088127C">
            <w:pPr>
              <w:pStyle w:val="OtherTableBody"/>
            </w:pPr>
            <w:r>
              <w:t>undefined</w:t>
            </w:r>
          </w:p>
        </w:tc>
        <w:tc>
          <w:tcPr>
            <w:tcW w:w="600" w:type="dxa"/>
          </w:tcPr>
          <w:p w14:paraId="184DA305" w14:textId="77777777" w:rsidR="00B50050" w:rsidRDefault="00B50050" w:rsidP="0088127C">
            <w:pPr>
              <w:pStyle w:val="OtherTableBody"/>
            </w:pPr>
          </w:p>
        </w:tc>
        <w:tc>
          <w:tcPr>
            <w:tcW w:w="2600" w:type="dxa"/>
          </w:tcPr>
          <w:p w14:paraId="7573B647" w14:textId="77777777" w:rsidR="00B50050" w:rsidRDefault="00B50050" w:rsidP="0088127C">
            <w:pPr>
              <w:pStyle w:val="OtherTableBody"/>
            </w:pPr>
            <w:r>
              <w:t>Scheduled Procedure Step Location (IPC-8)</w:t>
            </w:r>
          </w:p>
        </w:tc>
        <w:tc>
          <w:tcPr>
            <w:tcW w:w="1400" w:type="dxa"/>
          </w:tcPr>
          <w:p w14:paraId="7324BC39" w14:textId="77777777" w:rsidR="00B50050" w:rsidRDefault="00B50050" w:rsidP="0088127C">
            <w:pPr>
              <w:pStyle w:val="OtherTableBody"/>
            </w:pPr>
          </w:p>
        </w:tc>
        <w:tc>
          <w:tcPr>
            <w:tcW w:w="4200" w:type="dxa"/>
          </w:tcPr>
          <w:p w14:paraId="6355CF6A" w14:textId="77777777" w:rsidR="00B50050" w:rsidRDefault="00B50050" w:rsidP="0088127C">
            <w:pPr>
              <w:pStyle w:val="OtherTableBody"/>
            </w:pPr>
          </w:p>
        </w:tc>
      </w:tr>
      <w:tr w:rsidR="00B50050" w14:paraId="79039819" w14:textId="77777777" w:rsidTr="00195548">
        <w:tc>
          <w:tcPr>
            <w:tcW w:w="600" w:type="dxa"/>
          </w:tcPr>
          <w:p w14:paraId="053CD1A0" w14:textId="77777777" w:rsidR="00B50050" w:rsidRDefault="00B50050" w:rsidP="0088127C">
            <w:pPr>
              <w:pStyle w:val="OtherTableBody"/>
            </w:pPr>
          </w:p>
        </w:tc>
        <w:tc>
          <w:tcPr>
            <w:tcW w:w="600" w:type="dxa"/>
          </w:tcPr>
          <w:p w14:paraId="09428BEB" w14:textId="77777777" w:rsidR="00B50050" w:rsidRDefault="00B50050" w:rsidP="0088127C">
            <w:pPr>
              <w:pStyle w:val="OtherTableBody"/>
            </w:pPr>
            <w:r>
              <w:t>0606</w:t>
            </w:r>
          </w:p>
        </w:tc>
        <w:tc>
          <w:tcPr>
            <w:tcW w:w="2600" w:type="dxa"/>
          </w:tcPr>
          <w:p w14:paraId="58FE70F7" w14:textId="77777777" w:rsidR="00B50050" w:rsidRDefault="00B50050" w:rsidP="0088127C">
            <w:pPr>
              <w:pStyle w:val="OtherTableBody"/>
            </w:pPr>
          </w:p>
        </w:tc>
        <w:tc>
          <w:tcPr>
            <w:tcW w:w="1400" w:type="dxa"/>
          </w:tcPr>
          <w:p w14:paraId="34408F38" w14:textId="77777777" w:rsidR="00B50050" w:rsidRDefault="00B50050" w:rsidP="0088127C">
            <w:pPr>
              <w:pStyle w:val="OtherTableBody"/>
            </w:pPr>
          </w:p>
        </w:tc>
        <w:tc>
          <w:tcPr>
            <w:tcW w:w="4200" w:type="dxa"/>
          </w:tcPr>
          <w:p w14:paraId="2BC328DE" w14:textId="77777777" w:rsidR="00B50050" w:rsidRDefault="00B50050" w:rsidP="0088127C">
            <w:pPr>
              <w:pStyle w:val="OtherTableBody"/>
            </w:pPr>
          </w:p>
        </w:tc>
      </w:tr>
      <w:tr w:rsidR="00B50050" w14:paraId="29A33F51" w14:textId="77777777" w:rsidTr="00195548">
        <w:tc>
          <w:tcPr>
            <w:tcW w:w="600" w:type="dxa"/>
          </w:tcPr>
          <w:p w14:paraId="19EEF3EA" w14:textId="77777777" w:rsidR="00B50050" w:rsidRDefault="00B50050" w:rsidP="0088127C">
            <w:pPr>
              <w:pStyle w:val="OtherTableBody"/>
            </w:pPr>
            <w:r>
              <w:t>undefined</w:t>
            </w:r>
          </w:p>
        </w:tc>
        <w:tc>
          <w:tcPr>
            <w:tcW w:w="600" w:type="dxa"/>
          </w:tcPr>
          <w:p w14:paraId="7F102328" w14:textId="77777777" w:rsidR="00B50050" w:rsidRDefault="00B50050" w:rsidP="0088127C">
            <w:pPr>
              <w:pStyle w:val="OtherTableBody"/>
            </w:pPr>
          </w:p>
        </w:tc>
        <w:tc>
          <w:tcPr>
            <w:tcW w:w="2600" w:type="dxa"/>
          </w:tcPr>
          <w:p w14:paraId="2921BCDA" w14:textId="77777777" w:rsidR="00B50050" w:rsidRDefault="00B50050" w:rsidP="0088127C">
            <w:pPr>
              <w:pStyle w:val="OtherTableBody"/>
            </w:pPr>
            <w:r>
              <w:t>Primary Key Value - MFA (MFA-5)</w:t>
            </w:r>
          </w:p>
        </w:tc>
        <w:tc>
          <w:tcPr>
            <w:tcW w:w="1400" w:type="dxa"/>
          </w:tcPr>
          <w:p w14:paraId="0E56D2D6" w14:textId="77777777" w:rsidR="00B50050" w:rsidRDefault="00B50050" w:rsidP="0088127C">
            <w:pPr>
              <w:pStyle w:val="OtherTableBody"/>
            </w:pPr>
          </w:p>
        </w:tc>
        <w:tc>
          <w:tcPr>
            <w:tcW w:w="4200" w:type="dxa"/>
          </w:tcPr>
          <w:p w14:paraId="33E314D7" w14:textId="77777777" w:rsidR="00B50050" w:rsidRDefault="00B50050" w:rsidP="0088127C">
            <w:pPr>
              <w:pStyle w:val="OtherTableBody"/>
            </w:pPr>
          </w:p>
        </w:tc>
      </w:tr>
      <w:tr w:rsidR="00B50050" w14:paraId="4226AE83" w14:textId="77777777" w:rsidTr="00195548">
        <w:tc>
          <w:tcPr>
            <w:tcW w:w="600" w:type="dxa"/>
          </w:tcPr>
          <w:p w14:paraId="76C0DDA4" w14:textId="77777777" w:rsidR="00B50050" w:rsidRDefault="00B50050" w:rsidP="0088127C">
            <w:pPr>
              <w:pStyle w:val="OtherTableBody"/>
            </w:pPr>
          </w:p>
        </w:tc>
        <w:tc>
          <w:tcPr>
            <w:tcW w:w="600" w:type="dxa"/>
          </w:tcPr>
          <w:p w14:paraId="6003C6E6" w14:textId="77777777" w:rsidR="00B50050" w:rsidRDefault="00B50050" w:rsidP="0088127C">
            <w:pPr>
              <w:pStyle w:val="OtherTableBody"/>
            </w:pPr>
            <w:r>
              <w:t>0607</w:t>
            </w:r>
          </w:p>
        </w:tc>
        <w:tc>
          <w:tcPr>
            <w:tcW w:w="2600" w:type="dxa"/>
          </w:tcPr>
          <w:p w14:paraId="0BF25C2B" w14:textId="77777777" w:rsidR="00B50050" w:rsidRDefault="00B50050" w:rsidP="0088127C">
            <w:pPr>
              <w:pStyle w:val="OtherTableBody"/>
            </w:pPr>
          </w:p>
        </w:tc>
        <w:tc>
          <w:tcPr>
            <w:tcW w:w="1400" w:type="dxa"/>
          </w:tcPr>
          <w:p w14:paraId="6BC6A5B3" w14:textId="77777777" w:rsidR="00B50050" w:rsidRDefault="00B50050" w:rsidP="0088127C">
            <w:pPr>
              <w:pStyle w:val="OtherTableBody"/>
            </w:pPr>
          </w:p>
        </w:tc>
        <w:tc>
          <w:tcPr>
            <w:tcW w:w="4200" w:type="dxa"/>
          </w:tcPr>
          <w:p w14:paraId="3ECFBA31" w14:textId="77777777" w:rsidR="00B50050" w:rsidRDefault="00B50050" w:rsidP="0088127C">
            <w:pPr>
              <w:pStyle w:val="OtherTableBody"/>
            </w:pPr>
          </w:p>
        </w:tc>
      </w:tr>
      <w:tr w:rsidR="00B50050" w14:paraId="5FE9B7B4" w14:textId="77777777" w:rsidTr="00195548">
        <w:tc>
          <w:tcPr>
            <w:tcW w:w="600" w:type="dxa"/>
          </w:tcPr>
          <w:p w14:paraId="6101A0B8" w14:textId="77777777" w:rsidR="00B50050" w:rsidRDefault="00B50050" w:rsidP="0088127C">
            <w:pPr>
              <w:pStyle w:val="OtherTableBody"/>
            </w:pPr>
            <w:r>
              <w:t>undefined</w:t>
            </w:r>
          </w:p>
        </w:tc>
        <w:tc>
          <w:tcPr>
            <w:tcW w:w="600" w:type="dxa"/>
          </w:tcPr>
          <w:p w14:paraId="167F977A" w14:textId="77777777" w:rsidR="00B50050" w:rsidRDefault="00B50050" w:rsidP="0088127C">
            <w:pPr>
              <w:pStyle w:val="OtherTableBody"/>
            </w:pPr>
          </w:p>
        </w:tc>
        <w:tc>
          <w:tcPr>
            <w:tcW w:w="2600" w:type="dxa"/>
          </w:tcPr>
          <w:p w14:paraId="37E2D4A0" w14:textId="77777777" w:rsidR="00B50050" w:rsidRDefault="00B50050" w:rsidP="0088127C">
            <w:pPr>
              <w:pStyle w:val="OtherTableBody"/>
            </w:pPr>
            <w:r>
              <w:t>Primary Key Value - MFE (MFE-4)</w:t>
            </w:r>
          </w:p>
        </w:tc>
        <w:tc>
          <w:tcPr>
            <w:tcW w:w="1400" w:type="dxa"/>
          </w:tcPr>
          <w:p w14:paraId="1403C589" w14:textId="77777777" w:rsidR="00B50050" w:rsidRDefault="00B50050" w:rsidP="0088127C">
            <w:pPr>
              <w:pStyle w:val="OtherTableBody"/>
            </w:pPr>
          </w:p>
        </w:tc>
        <w:tc>
          <w:tcPr>
            <w:tcW w:w="4200" w:type="dxa"/>
          </w:tcPr>
          <w:p w14:paraId="6FBDD037" w14:textId="77777777" w:rsidR="00B50050" w:rsidRDefault="00B50050" w:rsidP="0088127C">
            <w:pPr>
              <w:pStyle w:val="OtherTableBody"/>
            </w:pPr>
          </w:p>
        </w:tc>
      </w:tr>
      <w:tr w:rsidR="00B50050" w14:paraId="1FAE6F68" w14:textId="77777777" w:rsidTr="00195548">
        <w:tc>
          <w:tcPr>
            <w:tcW w:w="600" w:type="dxa"/>
          </w:tcPr>
          <w:p w14:paraId="2439599F" w14:textId="77777777" w:rsidR="00B50050" w:rsidRDefault="00B50050" w:rsidP="0088127C">
            <w:pPr>
              <w:pStyle w:val="OtherTableBody"/>
            </w:pPr>
          </w:p>
        </w:tc>
        <w:tc>
          <w:tcPr>
            <w:tcW w:w="600" w:type="dxa"/>
          </w:tcPr>
          <w:p w14:paraId="472FEB73" w14:textId="77777777" w:rsidR="00B50050" w:rsidRDefault="00B50050" w:rsidP="0088127C">
            <w:pPr>
              <w:pStyle w:val="OtherTableBody"/>
            </w:pPr>
            <w:r>
              <w:t>0608</w:t>
            </w:r>
          </w:p>
        </w:tc>
        <w:tc>
          <w:tcPr>
            <w:tcW w:w="2600" w:type="dxa"/>
          </w:tcPr>
          <w:p w14:paraId="14686795" w14:textId="77777777" w:rsidR="00B50050" w:rsidRDefault="00B50050" w:rsidP="0088127C">
            <w:pPr>
              <w:pStyle w:val="OtherTableBody"/>
            </w:pPr>
          </w:p>
        </w:tc>
        <w:tc>
          <w:tcPr>
            <w:tcW w:w="1400" w:type="dxa"/>
          </w:tcPr>
          <w:p w14:paraId="045A7994" w14:textId="77777777" w:rsidR="00B50050" w:rsidRDefault="00B50050" w:rsidP="0088127C">
            <w:pPr>
              <w:pStyle w:val="OtherTableBody"/>
            </w:pPr>
          </w:p>
        </w:tc>
        <w:tc>
          <w:tcPr>
            <w:tcW w:w="4200" w:type="dxa"/>
          </w:tcPr>
          <w:p w14:paraId="1DF6C9F5" w14:textId="77777777" w:rsidR="00B50050" w:rsidRDefault="00B50050" w:rsidP="0088127C">
            <w:pPr>
              <w:pStyle w:val="OtherTableBody"/>
            </w:pPr>
          </w:p>
        </w:tc>
      </w:tr>
      <w:tr w:rsidR="00B50050" w14:paraId="30B3178A" w14:textId="77777777" w:rsidTr="00195548">
        <w:tc>
          <w:tcPr>
            <w:tcW w:w="600" w:type="dxa"/>
          </w:tcPr>
          <w:p w14:paraId="01F4B37D" w14:textId="77777777" w:rsidR="00B50050" w:rsidRDefault="00B50050" w:rsidP="0088127C">
            <w:pPr>
              <w:pStyle w:val="OtherTableBody"/>
            </w:pPr>
            <w:r>
              <w:t>undefined</w:t>
            </w:r>
          </w:p>
        </w:tc>
        <w:tc>
          <w:tcPr>
            <w:tcW w:w="600" w:type="dxa"/>
          </w:tcPr>
          <w:p w14:paraId="2396798F" w14:textId="77777777" w:rsidR="00B50050" w:rsidRDefault="00B50050" w:rsidP="0088127C">
            <w:pPr>
              <w:pStyle w:val="OtherTableBody"/>
            </w:pPr>
          </w:p>
        </w:tc>
        <w:tc>
          <w:tcPr>
            <w:tcW w:w="2600" w:type="dxa"/>
          </w:tcPr>
          <w:p w14:paraId="5EC230CD" w14:textId="77777777" w:rsidR="00B50050" w:rsidRDefault="00B50050" w:rsidP="0088127C">
            <w:pPr>
              <w:pStyle w:val="OtherTableBody"/>
            </w:pPr>
            <w:r>
              <w:t>Principal Language Of Message (MSH-19)</w:t>
            </w:r>
          </w:p>
        </w:tc>
        <w:tc>
          <w:tcPr>
            <w:tcW w:w="1400" w:type="dxa"/>
          </w:tcPr>
          <w:p w14:paraId="5AD70EC0" w14:textId="77777777" w:rsidR="00B50050" w:rsidRDefault="00B50050" w:rsidP="0088127C">
            <w:pPr>
              <w:pStyle w:val="OtherTableBody"/>
            </w:pPr>
          </w:p>
        </w:tc>
        <w:tc>
          <w:tcPr>
            <w:tcW w:w="4200" w:type="dxa"/>
          </w:tcPr>
          <w:p w14:paraId="075DB345" w14:textId="77777777" w:rsidR="00B50050" w:rsidRDefault="00B50050" w:rsidP="0088127C">
            <w:pPr>
              <w:pStyle w:val="OtherTableBody"/>
            </w:pPr>
          </w:p>
        </w:tc>
      </w:tr>
      <w:tr w:rsidR="00B50050" w14:paraId="4343BB54" w14:textId="77777777" w:rsidTr="00195548">
        <w:tc>
          <w:tcPr>
            <w:tcW w:w="600" w:type="dxa"/>
          </w:tcPr>
          <w:p w14:paraId="619AC8D2" w14:textId="77777777" w:rsidR="00B50050" w:rsidRDefault="00B50050" w:rsidP="0088127C">
            <w:pPr>
              <w:pStyle w:val="OtherTableBody"/>
            </w:pPr>
          </w:p>
        </w:tc>
        <w:tc>
          <w:tcPr>
            <w:tcW w:w="600" w:type="dxa"/>
          </w:tcPr>
          <w:p w14:paraId="0A170944" w14:textId="77777777" w:rsidR="00B50050" w:rsidRDefault="00B50050" w:rsidP="0088127C">
            <w:pPr>
              <w:pStyle w:val="OtherTableBody"/>
            </w:pPr>
            <w:r>
              <w:t>0609</w:t>
            </w:r>
          </w:p>
        </w:tc>
        <w:tc>
          <w:tcPr>
            <w:tcW w:w="2600" w:type="dxa"/>
          </w:tcPr>
          <w:p w14:paraId="30CB3B8A" w14:textId="77777777" w:rsidR="00B50050" w:rsidRDefault="00B50050" w:rsidP="0088127C">
            <w:pPr>
              <w:pStyle w:val="OtherTableBody"/>
            </w:pPr>
          </w:p>
        </w:tc>
        <w:tc>
          <w:tcPr>
            <w:tcW w:w="1400" w:type="dxa"/>
          </w:tcPr>
          <w:p w14:paraId="7FB7DBB2" w14:textId="77777777" w:rsidR="00B50050" w:rsidRDefault="00B50050" w:rsidP="0088127C">
            <w:pPr>
              <w:pStyle w:val="OtherTableBody"/>
            </w:pPr>
          </w:p>
        </w:tc>
        <w:tc>
          <w:tcPr>
            <w:tcW w:w="4200" w:type="dxa"/>
          </w:tcPr>
          <w:p w14:paraId="4B742F34" w14:textId="77777777" w:rsidR="00B50050" w:rsidRDefault="00B50050" w:rsidP="0088127C">
            <w:pPr>
              <w:pStyle w:val="OtherTableBody"/>
            </w:pPr>
          </w:p>
        </w:tc>
      </w:tr>
      <w:tr w:rsidR="00B50050" w14:paraId="4EC2F0EC" w14:textId="77777777" w:rsidTr="00195548">
        <w:tc>
          <w:tcPr>
            <w:tcW w:w="600" w:type="dxa"/>
          </w:tcPr>
          <w:p w14:paraId="18764C67" w14:textId="77777777" w:rsidR="00B50050" w:rsidRDefault="00B50050" w:rsidP="0088127C">
            <w:pPr>
              <w:pStyle w:val="OtherTableBody"/>
            </w:pPr>
            <w:r>
              <w:t>undefined</w:t>
            </w:r>
          </w:p>
        </w:tc>
        <w:tc>
          <w:tcPr>
            <w:tcW w:w="600" w:type="dxa"/>
          </w:tcPr>
          <w:p w14:paraId="0D5DB874" w14:textId="77777777" w:rsidR="00B50050" w:rsidRDefault="00B50050" w:rsidP="0088127C">
            <w:pPr>
              <w:pStyle w:val="OtherTableBody"/>
            </w:pPr>
          </w:p>
        </w:tc>
        <w:tc>
          <w:tcPr>
            <w:tcW w:w="2600" w:type="dxa"/>
          </w:tcPr>
          <w:p w14:paraId="5F79F3FC" w14:textId="77777777" w:rsidR="00B50050" w:rsidRDefault="00B50050" w:rsidP="0088127C">
            <w:pPr>
              <w:pStyle w:val="OtherTableBody"/>
            </w:pPr>
            <w:r>
              <w:t>Notification Code (NDS-4)</w:t>
            </w:r>
          </w:p>
        </w:tc>
        <w:tc>
          <w:tcPr>
            <w:tcW w:w="1400" w:type="dxa"/>
          </w:tcPr>
          <w:p w14:paraId="6491ED13" w14:textId="77777777" w:rsidR="00B50050" w:rsidRDefault="00B50050" w:rsidP="0088127C">
            <w:pPr>
              <w:pStyle w:val="OtherTableBody"/>
            </w:pPr>
          </w:p>
        </w:tc>
        <w:tc>
          <w:tcPr>
            <w:tcW w:w="4200" w:type="dxa"/>
          </w:tcPr>
          <w:p w14:paraId="4D40ECA2" w14:textId="77777777" w:rsidR="00B50050" w:rsidRDefault="00B50050" w:rsidP="0088127C">
            <w:pPr>
              <w:pStyle w:val="OtherTableBody"/>
            </w:pPr>
          </w:p>
        </w:tc>
      </w:tr>
      <w:tr w:rsidR="00B50050" w14:paraId="108EE305" w14:textId="77777777" w:rsidTr="00195548">
        <w:tc>
          <w:tcPr>
            <w:tcW w:w="600" w:type="dxa"/>
          </w:tcPr>
          <w:p w14:paraId="27A1610E" w14:textId="77777777" w:rsidR="00B50050" w:rsidRDefault="00B50050" w:rsidP="0088127C">
            <w:pPr>
              <w:pStyle w:val="OtherTableBody"/>
            </w:pPr>
          </w:p>
        </w:tc>
        <w:tc>
          <w:tcPr>
            <w:tcW w:w="600" w:type="dxa"/>
          </w:tcPr>
          <w:p w14:paraId="75152F53" w14:textId="77777777" w:rsidR="00B50050" w:rsidRDefault="00B50050" w:rsidP="0088127C">
            <w:pPr>
              <w:pStyle w:val="OtherTableBody"/>
            </w:pPr>
            <w:r>
              <w:t>0610</w:t>
            </w:r>
          </w:p>
        </w:tc>
        <w:tc>
          <w:tcPr>
            <w:tcW w:w="2600" w:type="dxa"/>
          </w:tcPr>
          <w:p w14:paraId="48C569CE" w14:textId="77777777" w:rsidR="00B50050" w:rsidRDefault="00B50050" w:rsidP="0088127C">
            <w:pPr>
              <w:pStyle w:val="OtherTableBody"/>
            </w:pPr>
          </w:p>
        </w:tc>
        <w:tc>
          <w:tcPr>
            <w:tcW w:w="1400" w:type="dxa"/>
          </w:tcPr>
          <w:p w14:paraId="5878D7FB" w14:textId="77777777" w:rsidR="00B50050" w:rsidRDefault="00B50050" w:rsidP="0088127C">
            <w:pPr>
              <w:pStyle w:val="OtherTableBody"/>
            </w:pPr>
          </w:p>
        </w:tc>
        <w:tc>
          <w:tcPr>
            <w:tcW w:w="4200" w:type="dxa"/>
          </w:tcPr>
          <w:p w14:paraId="2F02915A" w14:textId="77777777" w:rsidR="00B50050" w:rsidRDefault="00B50050" w:rsidP="0088127C">
            <w:pPr>
              <w:pStyle w:val="OtherTableBody"/>
            </w:pPr>
          </w:p>
        </w:tc>
      </w:tr>
      <w:tr w:rsidR="00B50050" w14:paraId="55A8ED97" w14:textId="77777777" w:rsidTr="00195548">
        <w:tc>
          <w:tcPr>
            <w:tcW w:w="600" w:type="dxa"/>
          </w:tcPr>
          <w:p w14:paraId="54A7E891" w14:textId="77777777" w:rsidR="00B50050" w:rsidRDefault="00B50050" w:rsidP="0088127C">
            <w:pPr>
              <w:pStyle w:val="OtherTableBody"/>
            </w:pPr>
            <w:r>
              <w:t>undefined</w:t>
            </w:r>
          </w:p>
        </w:tc>
        <w:tc>
          <w:tcPr>
            <w:tcW w:w="600" w:type="dxa"/>
          </w:tcPr>
          <w:p w14:paraId="4891F3E4" w14:textId="77777777" w:rsidR="00B50050" w:rsidRDefault="00B50050" w:rsidP="0088127C">
            <w:pPr>
              <w:pStyle w:val="OtherTableBody"/>
            </w:pPr>
          </w:p>
        </w:tc>
        <w:tc>
          <w:tcPr>
            <w:tcW w:w="2600" w:type="dxa"/>
          </w:tcPr>
          <w:p w14:paraId="22465D47" w14:textId="77777777" w:rsidR="00B50050" w:rsidRDefault="00B50050" w:rsidP="0088127C">
            <w:pPr>
              <w:pStyle w:val="OtherTableBody"/>
            </w:pPr>
            <w:r>
              <w:t>Coded Comment (NTE-9)</w:t>
            </w:r>
          </w:p>
        </w:tc>
        <w:tc>
          <w:tcPr>
            <w:tcW w:w="1400" w:type="dxa"/>
          </w:tcPr>
          <w:p w14:paraId="00753268" w14:textId="77777777" w:rsidR="00B50050" w:rsidRDefault="00B50050" w:rsidP="0088127C">
            <w:pPr>
              <w:pStyle w:val="OtherTableBody"/>
            </w:pPr>
          </w:p>
        </w:tc>
        <w:tc>
          <w:tcPr>
            <w:tcW w:w="4200" w:type="dxa"/>
          </w:tcPr>
          <w:p w14:paraId="2B1B6971" w14:textId="77777777" w:rsidR="00B50050" w:rsidRDefault="00B50050" w:rsidP="0088127C">
            <w:pPr>
              <w:pStyle w:val="OtherTableBody"/>
            </w:pPr>
          </w:p>
        </w:tc>
      </w:tr>
      <w:tr w:rsidR="00B50050" w14:paraId="0BBD356D" w14:textId="77777777" w:rsidTr="00195548">
        <w:tc>
          <w:tcPr>
            <w:tcW w:w="600" w:type="dxa"/>
          </w:tcPr>
          <w:p w14:paraId="4CAFA185" w14:textId="77777777" w:rsidR="00B50050" w:rsidRDefault="00B50050" w:rsidP="0088127C">
            <w:pPr>
              <w:pStyle w:val="OtherTableBody"/>
            </w:pPr>
          </w:p>
        </w:tc>
        <w:tc>
          <w:tcPr>
            <w:tcW w:w="600" w:type="dxa"/>
          </w:tcPr>
          <w:p w14:paraId="08D43D71" w14:textId="77777777" w:rsidR="00B50050" w:rsidRDefault="00B50050" w:rsidP="0088127C">
            <w:pPr>
              <w:pStyle w:val="OtherTableBody"/>
            </w:pPr>
            <w:r>
              <w:t>0611</w:t>
            </w:r>
          </w:p>
        </w:tc>
        <w:tc>
          <w:tcPr>
            <w:tcW w:w="2600" w:type="dxa"/>
          </w:tcPr>
          <w:p w14:paraId="5145CE86" w14:textId="77777777" w:rsidR="00B50050" w:rsidRDefault="00B50050" w:rsidP="0088127C">
            <w:pPr>
              <w:pStyle w:val="OtherTableBody"/>
            </w:pPr>
          </w:p>
        </w:tc>
        <w:tc>
          <w:tcPr>
            <w:tcW w:w="1400" w:type="dxa"/>
          </w:tcPr>
          <w:p w14:paraId="7E10C68A" w14:textId="77777777" w:rsidR="00B50050" w:rsidRDefault="00B50050" w:rsidP="0088127C">
            <w:pPr>
              <w:pStyle w:val="OtherTableBody"/>
            </w:pPr>
          </w:p>
        </w:tc>
        <w:tc>
          <w:tcPr>
            <w:tcW w:w="4200" w:type="dxa"/>
          </w:tcPr>
          <w:p w14:paraId="649D907F" w14:textId="77777777" w:rsidR="00B50050" w:rsidRDefault="00B50050" w:rsidP="0088127C">
            <w:pPr>
              <w:pStyle w:val="OtherTableBody"/>
            </w:pPr>
          </w:p>
        </w:tc>
      </w:tr>
      <w:tr w:rsidR="00B50050" w14:paraId="59D0E0F7" w14:textId="77777777" w:rsidTr="00195548">
        <w:tc>
          <w:tcPr>
            <w:tcW w:w="600" w:type="dxa"/>
          </w:tcPr>
          <w:p w14:paraId="74B74F8A" w14:textId="77777777" w:rsidR="00B50050" w:rsidRDefault="00B50050" w:rsidP="0088127C">
            <w:pPr>
              <w:pStyle w:val="OtherTableBody"/>
            </w:pPr>
            <w:r>
              <w:t>undefined</w:t>
            </w:r>
          </w:p>
        </w:tc>
        <w:tc>
          <w:tcPr>
            <w:tcW w:w="600" w:type="dxa"/>
          </w:tcPr>
          <w:p w14:paraId="37736322" w14:textId="77777777" w:rsidR="00B50050" w:rsidRDefault="00B50050" w:rsidP="0088127C">
            <w:pPr>
              <w:pStyle w:val="OtherTableBody"/>
            </w:pPr>
          </w:p>
        </w:tc>
        <w:tc>
          <w:tcPr>
            <w:tcW w:w="2600" w:type="dxa"/>
          </w:tcPr>
          <w:p w14:paraId="60AEEEE2" w14:textId="77777777" w:rsidR="00B50050" w:rsidRDefault="00B50050" w:rsidP="0088127C">
            <w:pPr>
              <w:pStyle w:val="OtherTableBody"/>
            </w:pPr>
            <w:r>
              <w:t>Universal Service Identifier (OBR-4)</w:t>
            </w:r>
          </w:p>
        </w:tc>
        <w:tc>
          <w:tcPr>
            <w:tcW w:w="1400" w:type="dxa"/>
          </w:tcPr>
          <w:p w14:paraId="320F44A5" w14:textId="77777777" w:rsidR="00B50050" w:rsidRDefault="00B50050" w:rsidP="0088127C">
            <w:pPr>
              <w:pStyle w:val="OtherTableBody"/>
            </w:pPr>
          </w:p>
        </w:tc>
        <w:tc>
          <w:tcPr>
            <w:tcW w:w="4200" w:type="dxa"/>
          </w:tcPr>
          <w:p w14:paraId="0EC9410A" w14:textId="77777777" w:rsidR="00B50050" w:rsidRDefault="00B50050" w:rsidP="0088127C">
            <w:pPr>
              <w:pStyle w:val="OtherTableBody"/>
            </w:pPr>
          </w:p>
        </w:tc>
      </w:tr>
      <w:tr w:rsidR="00B50050" w14:paraId="3616FDCF" w14:textId="77777777" w:rsidTr="00195548">
        <w:tc>
          <w:tcPr>
            <w:tcW w:w="600" w:type="dxa"/>
          </w:tcPr>
          <w:p w14:paraId="3D5356BF" w14:textId="77777777" w:rsidR="00B50050" w:rsidRDefault="00B50050" w:rsidP="0088127C">
            <w:pPr>
              <w:pStyle w:val="OtherTableBody"/>
            </w:pPr>
          </w:p>
        </w:tc>
        <w:tc>
          <w:tcPr>
            <w:tcW w:w="600" w:type="dxa"/>
          </w:tcPr>
          <w:p w14:paraId="4133B042" w14:textId="77777777" w:rsidR="00B50050" w:rsidRDefault="00B50050" w:rsidP="0088127C">
            <w:pPr>
              <w:pStyle w:val="OtherTableBody"/>
            </w:pPr>
            <w:r>
              <w:t>0612</w:t>
            </w:r>
          </w:p>
        </w:tc>
        <w:tc>
          <w:tcPr>
            <w:tcW w:w="2600" w:type="dxa"/>
          </w:tcPr>
          <w:p w14:paraId="76FDA9C4" w14:textId="77777777" w:rsidR="00B50050" w:rsidRDefault="00B50050" w:rsidP="0088127C">
            <w:pPr>
              <w:pStyle w:val="OtherTableBody"/>
            </w:pPr>
          </w:p>
        </w:tc>
        <w:tc>
          <w:tcPr>
            <w:tcW w:w="1400" w:type="dxa"/>
          </w:tcPr>
          <w:p w14:paraId="7C66C394" w14:textId="77777777" w:rsidR="00B50050" w:rsidRDefault="00B50050" w:rsidP="0088127C">
            <w:pPr>
              <w:pStyle w:val="OtherTableBody"/>
            </w:pPr>
          </w:p>
        </w:tc>
        <w:tc>
          <w:tcPr>
            <w:tcW w:w="4200" w:type="dxa"/>
          </w:tcPr>
          <w:p w14:paraId="0D69FCE1" w14:textId="77777777" w:rsidR="00B50050" w:rsidRDefault="00B50050" w:rsidP="0088127C">
            <w:pPr>
              <w:pStyle w:val="OtherTableBody"/>
            </w:pPr>
          </w:p>
        </w:tc>
      </w:tr>
      <w:tr w:rsidR="00B50050" w14:paraId="2FA2EA5C" w14:textId="77777777" w:rsidTr="00195548">
        <w:tc>
          <w:tcPr>
            <w:tcW w:w="600" w:type="dxa"/>
          </w:tcPr>
          <w:p w14:paraId="2B13BF46" w14:textId="77777777" w:rsidR="00B50050" w:rsidRDefault="00B50050" w:rsidP="0088127C">
            <w:pPr>
              <w:pStyle w:val="OtherTableBody"/>
            </w:pPr>
            <w:r>
              <w:t>undefined</w:t>
            </w:r>
          </w:p>
        </w:tc>
        <w:tc>
          <w:tcPr>
            <w:tcW w:w="600" w:type="dxa"/>
          </w:tcPr>
          <w:p w14:paraId="2F9DA870" w14:textId="77777777" w:rsidR="00B50050" w:rsidRDefault="00B50050" w:rsidP="0088127C">
            <w:pPr>
              <w:pStyle w:val="OtherTableBody"/>
            </w:pPr>
          </w:p>
        </w:tc>
        <w:tc>
          <w:tcPr>
            <w:tcW w:w="2600" w:type="dxa"/>
          </w:tcPr>
          <w:p w14:paraId="4E539984" w14:textId="77777777" w:rsidR="00B50050" w:rsidRDefault="00B50050" w:rsidP="0088127C">
            <w:pPr>
              <w:pStyle w:val="OtherTableBody"/>
            </w:pPr>
            <w:r>
              <w:t>Danger Code (OBR-12)</w:t>
            </w:r>
          </w:p>
        </w:tc>
        <w:tc>
          <w:tcPr>
            <w:tcW w:w="1400" w:type="dxa"/>
          </w:tcPr>
          <w:p w14:paraId="78354C12" w14:textId="77777777" w:rsidR="00B50050" w:rsidRDefault="00B50050" w:rsidP="0088127C">
            <w:pPr>
              <w:pStyle w:val="OtherTableBody"/>
            </w:pPr>
          </w:p>
        </w:tc>
        <w:tc>
          <w:tcPr>
            <w:tcW w:w="4200" w:type="dxa"/>
          </w:tcPr>
          <w:p w14:paraId="2FB436B1" w14:textId="77777777" w:rsidR="00B50050" w:rsidRDefault="00B50050" w:rsidP="0088127C">
            <w:pPr>
              <w:pStyle w:val="OtherTableBody"/>
            </w:pPr>
          </w:p>
        </w:tc>
      </w:tr>
      <w:tr w:rsidR="00B50050" w14:paraId="0C88F123" w14:textId="77777777" w:rsidTr="00195548">
        <w:tc>
          <w:tcPr>
            <w:tcW w:w="600" w:type="dxa"/>
          </w:tcPr>
          <w:p w14:paraId="18059EE5" w14:textId="77777777" w:rsidR="00B50050" w:rsidRDefault="00B50050" w:rsidP="0088127C">
            <w:pPr>
              <w:pStyle w:val="OtherTableBody"/>
            </w:pPr>
          </w:p>
        </w:tc>
        <w:tc>
          <w:tcPr>
            <w:tcW w:w="600" w:type="dxa"/>
          </w:tcPr>
          <w:p w14:paraId="2AAD7802" w14:textId="77777777" w:rsidR="00B50050" w:rsidRDefault="00B50050" w:rsidP="0088127C">
            <w:pPr>
              <w:pStyle w:val="OtherTableBody"/>
            </w:pPr>
            <w:r>
              <w:t>0613</w:t>
            </w:r>
          </w:p>
        </w:tc>
        <w:tc>
          <w:tcPr>
            <w:tcW w:w="2600" w:type="dxa"/>
          </w:tcPr>
          <w:p w14:paraId="5BE19CC6" w14:textId="77777777" w:rsidR="00B50050" w:rsidRDefault="00B50050" w:rsidP="0088127C">
            <w:pPr>
              <w:pStyle w:val="OtherTableBody"/>
            </w:pPr>
          </w:p>
        </w:tc>
        <w:tc>
          <w:tcPr>
            <w:tcW w:w="1400" w:type="dxa"/>
          </w:tcPr>
          <w:p w14:paraId="79482CAC" w14:textId="77777777" w:rsidR="00B50050" w:rsidRDefault="00B50050" w:rsidP="0088127C">
            <w:pPr>
              <w:pStyle w:val="OtherTableBody"/>
            </w:pPr>
          </w:p>
        </w:tc>
        <w:tc>
          <w:tcPr>
            <w:tcW w:w="4200" w:type="dxa"/>
          </w:tcPr>
          <w:p w14:paraId="60E6AD08" w14:textId="77777777" w:rsidR="00B50050" w:rsidRDefault="00B50050" w:rsidP="0088127C">
            <w:pPr>
              <w:pStyle w:val="OtherTableBody"/>
            </w:pPr>
          </w:p>
        </w:tc>
      </w:tr>
      <w:tr w:rsidR="00B50050" w14:paraId="47B60F94" w14:textId="77777777" w:rsidTr="00195548">
        <w:tc>
          <w:tcPr>
            <w:tcW w:w="600" w:type="dxa"/>
          </w:tcPr>
          <w:p w14:paraId="7C978E66" w14:textId="77777777" w:rsidR="00B50050" w:rsidRDefault="00B50050" w:rsidP="0088127C">
            <w:pPr>
              <w:pStyle w:val="OtherTableBody"/>
            </w:pPr>
            <w:r>
              <w:t>undefined</w:t>
            </w:r>
          </w:p>
        </w:tc>
        <w:tc>
          <w:tcPr>
            <w:tcW w:w="600" w:type="dxa"/>
          </w:tcPr>
          <w:p w14:paraId="5D3ED238" w14:textId="77777777" w:rsidR="00B50050" w:rsidRDefault="00B50050" w:rsidP="0088127C">
            <w:pPr>
              <w:pStyle w:val="OtherTableBody"/>
            </w:pPr>
          </w:p>
        </w:tc>
        <w:tc>
          <w:tcPr>
            <w:tcW w:w="2600" w:type="dxa"/>
          </w:tcPr>
          <w:p w14:paraId="4E138F3A" w14:textId="77777777" w:rsidR="00B50050" w:rsidRDefault="00B50050" w:rsidP="0088127C">
            <w:pPr>
              <w:pStyle w:val="OtherTableBody"/>
            </w:pPr>
            <w:r>
              <w:t>Transport Logistics of Collected Sample * (OBR-38)</w:t>
            </w:r>
          </w:p>
        </w:tc>
        <w:tc>
          <w:tcPr>
            <w:tcW w:w="1400" w:type="dxa"/>
          </w:tcPr>
          <w:p w14:paraId="5F6A7896" w14:textId="77777777" w:rsidR="00B50050" w:rsidRDefault="00B50050" w:rsidP="0088127C">
            <w:pPr>
              <w:pStyle w:val="OtherTableBody"/>
            </w:pPr>
          </w:p>
        </w:tc>
        <w:tc>
          <w:tcPr>
            <w:tcW w:w="4200" w:type="dxa"/>
          </w:tcPr>
          <w:p w14:paraId="12A10E80" w14:textId="77777777" w:rsidR="00B50050" w:rsidRDefault="00B50050" w:rsidP="0088127C">
            <w:pPr>
              <w:pStyle w:val="OtherTableBody"/>
            </w:pPr>
          </w:p>
        </w:tc>
      </w:tr>
      <w:tr w:rsidR="00B50050" w14:paraId="057DD064" w14:textId="77777777" w:rsidTr="00195548">
        <w:tc>
          <w:tcPr>
            <w:tcW w:w="600" w:type="dxa"/>
          </w:tcPr>
          <w:p w14:paraId="2E807AC2" w14:textId="77777777" w:rsidR="00B50050" w:rsidRDefault="00B50050" w:rsidP="0088127C">
            <w:pPr>
              <w:pStyle w:val="OtherTableBody"/>
            </w:pPr>
          </w:p>
        </w:tc>
        <w:tc>
          <w:tcPr>
            <w:tcW w:w="600" w:type="dxa"/>
          </w:tcPr>
          <w:p w14:paraId="11F21DBA" w14:textId="77777777" w:rsidR="00B50050" w:rsidRDefault="00B50050" w:rsidP="0088127C">
            <w:pPr>
              <w:pStyle w:val="OtherTableBody"/>
            </w:pPr>
            <w:r>
              <w:t>0614</w:t>
            </w:r>
          </w:p>
        </w:tc>
        <w:tc>
          <w:tcPr>
            <w:tcW w:w="2600" w:type="dxa"/>
          </w:tcPr>
          <w:p w14:paraId="106B135C" w14:textId="77777777" w:rsidR="00B50050" w:rsidRDefault="00B50050" w:rsidP="0088127C">
            <w:pPr>
              <w:pStyle w:val="OtherTableBody"/>
            </w:pPr>
          </w:p>
        </w:tc>
        <w:tc>
          <w:tcPr>
            <w:tcW w:w="1400" w:type="dxa"/>
          </w:tcPr>
          <w:p w14:paraId="76D25908" w14:textId="77777777" w:rsidR="00B50050" w:rsidRDefault="00B50050" w:rsidP="0088127C">
            <w:pPr>
              <w:pStyle w:val="OtherTableBody"/>
            </w:pPr>
          </w:p>
        </w:tc>
        <w:tc>
          <w:tcPr>
            <w:tcW w:w="4200" w:type="dxa"/>
          </w:tcPr>
          <w:p w14:paraId="7EAE72FA" w14:textId="77777777" w:rsidR="00B50050" w:rsidRDefault="00B50050" w:rsidP="0088127C">
            <w:pPr>
              <w:pStyle w:val="OtherTableBody"/>
            </w:pPr>
          </w:p>
        </w:tc>
      </w:tr>
      <w:tr w:rsidR="00B50050" w14:paraId="26BEEC57" w14:textId="77777777" w:rsidTr="00195548">
        <w:tc>
          <w:tcPr>
            <w:tcW w:w="600" w:type="dxa"/>
          </w:tcPr>
          <w:p w14:paraId="46B051A3" w14:textId="77777777" w:rsidR="00B50050" w:rsidRDefault="00B50050" w:rsidP="0088127C">
            <w:pPr>
              <w:pStyle w:val="OtherTableBody"/>
            </w:pPr>
            <w:r>
              <w:t>HL7</w:t>
            </w:r>
          </w:p>
        </w:tc>
        <w:tc>
          <w:tcPr>
            <w:tcW w:w="600" w:type="dxa"/>
          </w:tcPr>
          <w:p w14:paraId="7538B4BA" w14:textId="77777777" w:rsidR="00B50050" w:rsidRDefault="00B50050" w:rsidP="0088127C">
            <w:pPr>
              <w:pStyle w:val="OtherTableBody"/>
            </w:pPr>
          </w:p>
        </w:tc>
        <w:tc>
          <w:tcPr>
            <w:tcW w:w="2600" w:type="dxa"/>
          </w:tcPr>
          <w:p w14:paraId="1B7A2D99" w14:textId="77777777" w:rsidR="00B50050" w:rsidRDefault="00B50050" w:rsidP="0088127C">
            <w:pPr>
              <w:pStyle w:val="OtherTableBody"/>
            </w:pPr>
            <w:r>
              <w:t>User Authentication Credential Type Code</w:t>
            </w:r>
          </w:p>
        </w:tc>
        <w:tc>
          <w:tcPr>
            <w:tcW w:w="1400" w:type="dxa"/>
          </w:tcPr>
          <w:p w14:paraId="3933FAF5" w14:textId="77777777" w:rsidR="00B50050" w:rsidRDefault="00B50050" w:rsidP="0088127C">
            <w:pPr>
              <w:pStyle w:val="OtherTableBody"/>
            </w:pPr>
          </w:p>
        </w:tc>
        <w:tc>
          <w:tcPr>
            <w:tcW w:w="4200" w:type="dxa"/>
          </w:tcPr>
          <w:p w14:paraId="1A2F6192" w14:textId="77777777" w:rsidR="00B50050" w:rsidRDefault="00B50050" w:rsidP="0088127C">
            <w:pPr>
              <w:pStyle w:val="OtherTableBody"/>
            </w:pPr>
          </w:p>
        </w:tc>
      </w:tr>
      <w:tr w:rsidR="00B50050" w14:paraId="2749756F" w14:textId="77777777" w:rsidTr="00195548">
        <w:tc>
          <w:tcPr>
            <w:tcW w:w="600" w:type="dxa"/>
          </w:tcPr>
          <w:p w14:paraId="057D9855" w14:textId="77777777" w:rsidR="00B50050" w:rsidRDefault="00B50050" w:rsidP="0088127C">
            <w:pPr>
              <w:pStyle w:val="OtherTableBody"/>
            </w:pPr>
          </w:p>
        </w:tc>
        <w:tc>
          <w:tcPr>
            <w:tcW w:w="600" w:type="dxa"/>
          </w:tcPr>
          <w:p w14:paraId="3E49965F" w14:textId="77777777" w:rsidR="00B50050" w:rsidRDefault="00B50050" w:rsidP="0088127C">
            <w:pPr>
              <w:pStyle w:val="OtherTableBody"/>
            </w:pPr>
            <w:r>
              <w:t>0615</w:t>
            </w:r>
          </w:p>
        </w:tc>
        <w:tc>
          <w:tcPr>
            <w:tcW w:w="2600" w:type="dxa"/>
          </w:tcPr>
          <w:p w14:paraId="281A9BC5" w14:textId="77777777" w:rsidR="00B50050" w:rsidRDefault="00B50050" w:rsidP="0088127C">
            <w:pPr>
              <w:pStyle w:val="OtherTableBody"/>
            </w:pPr>
          </w:p>
        </w:tc>
        <w:tc>
          <w:tcPr>
            <w:tcW w:w="1400" w:type="dxa"/>
          </w:tcPr>
          <w:p w14:paraId="1FD6A591" w14:textId="77777777" w:rsidR="00B50050" w:rsidRDefault="00B50050" w:rsidP="0088127C">
            <w:pPr>
              <w:pStyle w:val="OtherTableBody"/>
            </w:pPr>
            <w:r>
              <w:t>KERB</w:t>
            </w:r>
          </w:p>
        </w:tc>
        <w:tc>
          <w:tcPr>
            <w:tcW w:w="4200" w:type="dxa"/>
          </w:tcPr>
          <w:p w14:paraId="089A6CB8" w14:textId="77777777" w:rsidR="00B50050" w:rsidRDefault="00B50050" w:rsidP="0088127C">
            <w:pPr>
              <w:pStyle w:val="OtherTableBody"/>
            </w:pPr>
            <w:r>
              <w:t>Kerberos Service Ticket</w:t>
            </w:r>
          </w:p>
        </w:tc>
      </w:tr>
      <w:tr w:rsidR="00B50050" w14:paraId="168C47D7" w14:textId="77777777" w:rsidTr="00195548">
        <w:tc>
          <w:tcPr>
            <w:tcW w:w="600" w:type="dxa"/>
          </w:tcPr>
          <w:p w14:paraId="482AEBB4" w14:textId="77777777" w:rsidR="00B50050" w:rsidRDefault="00B50050" w:rsidP="0088127C">
            <w:pPr>
              <w:pStyle w:val="OtherTableBody"/>
            </w:pPr>
          </w:p>
        </w:tc>
        <w:tc>
          <w:tcPr>
            <w:tcW w:w="600" w:type="dxa"/>
          </w:tcPr>
          <w:p w14:paraId="31A14410" w14:textId="77777777" w:rsidR="00B50050" w:rsidRDefault="00B50050" w:rsidP="0088127C">
            <w:pPr>
              <w:pStyle w:val="OtherTableBody"/>
            </w:pPr>
            <w:r>
              <w:t>0615</w:t>
            </w:r>
          </w:p>
        </w:tc>
        <w:tc>
          <w:tcPr>
            <w:tcW w:w="2600" w:type="dxa"/>
          </w:tcPr>
          <w:p w14:paraId="12BCF454" w14:textId="77777777" w:rsidR="00B50050" w:rsidRDefault="00B50050" w:rsidP="0088127C">
            <w:pPr>
              <w:pStyle w:val="OtherTableBody"/>
            </w:pPr>
          </w:p>
        </w:tc>
        <w:tc>
          <w:tcPr>
            <w:tcW w:w="1400" w:type="dxa"/>
          </w:tcPr>
          <w:p w14:paraId="75F5FE2C" w14:textId="77777777" w:rsidR="00B50050" w:rsidRDefault="00B50050" w:rsidP="0088127C">
            <w:pPr>
              <w:pStyle w:val="OtherTableBody"/>
            </w:pPr>
            <w:r>
              <w:t>SAML</w:t>
            </w:r>
          </w:p>
        </w:tc>
        <w:tc>
          <w:tcPr>
            <w:tcW w:w="4200" w:type="dxa"/>
          </w:tcPr>
          <w:p w14:paraId="7924DF02" w14:textId="77777777" w:rsidR="00B50050" w:rsidRDefault="00B50050" w:rsidP="0088127C">
            <w:pPr>
              <w:pStyle w:val="OtherTableBody"/>
            </w:pPr>
            <w:r>
              <w:t>Authenticated User Identity Assertion</w:t>
            </w:r>
          </w:p>
        </w:tc>
      </w:tr>
      <w:tr w:rsidR="00B50050" w14:paraId="6AC368C9" w14:textId="77777777" w:rsidTr="00195548">
        <w:tc>
          <w:tcPr>
            <w:tcW w:w="600" w:type="dxa"/>
          </w:tcPr>
          <w:p w14:paraId="1EACBD2D" w14:textId="77777777" w:rsidR="00B50050" w:rsidRDefault="00B50050" w:rsidP="0088127C">
            <w:pPr>
              <w:pStyle w:val="OtherTableBody"/>
            </w:pPr>
            <w:r>
              <w:t>User</w:t>
            </w:r>
          </w:p>
        </w:tc>
        <w:tc>
          <w:tcPr>
            <w:tcW w:w="600" w:type="dxa"/>
          </w:tcPr>
          <w:p w14:paraId="63E2386B" w14:textId="77777777" w:rsidR="00B50050" w:rsidRDefault="00B50050" w:rsidP="0088127C">
            <w:pPr>
              <w:pStyle w:val="OtherTableBody"/>
            </w:pPr>
          </w:p>
        </w:tc>
        <w:tc>
          <w:tcPr>
            <w:tcW w:w="2600" w:type="dxa"/>
          </w:tcPr>
          <w:p w14:paraId="789B4F3D" w14:textId="77777777" w:rsidR="00B50050" w:rsidRDefault="00B50050" w:rsidP="0088127C">
            <w:pPr>
              <w:pStyle w:val="OtherTableBody"/>
            </w:pPr>
            <w:r>
              <w:t>Address Expiration Reason</w:t>
            </w:r>
          </w:p>
        </w:tc>
        <w:tc>
          <w:tcPr>
            <w:tcW w:w="1400" w:type="dxa"/>
          </w:tcPr>
          <w:p w14:paraId="793BC65A" w14:textId="77777777" w:rsidR="00B50050" w:rsidRDefault="00B50050" w:rsidP="0088127C">
            <w:pPr>
              <w:pStyle w:val="OtherTableBody"/>
            </w:pPr>
          </w:p>
        </w:tc>
        <w:tc>
          <w:tcPr>
            <w:tcW w:w="4200" w:type="dxa"/>
          </w:tcPr>
          <w:p w14:paraId="053559D1" w14:textId="77777777" w:rsidR="00B50050" w:rsidRDefault="00B50050" w:rsidP="0088127C">
            <w:pPr>
              <w:pStyle w:val="OtherTableBody"/>
            </w:pPr>
          </w:p>
        </w:tc>
      </w:tr>
      <w:tr w:rsidR="00B50050" w14:paraId="2D6DA9F6" w14:textId="77777777" w:rsidTr="00195548">
        <w:tc>
          <w:tcPr>
            <w:tcW w:w="600" w:type="dxa"/>
          </w:tcPr>
          <w:p w14:paraId="6597DA42" w14:textId="77777777" w:rsidR="00B50050" w:rsidRDefault="00B50050" w:rsidP="0088127C">
            <w:pPr>
              <w:pStyle w:val="OtherTableBody"/>
            </w:pPr>
          </w:p>
        </w:tc>
        <w:tc>
          <w:tcPr>
            <w:tcW w:w="600" w:type="dxa"/>
          </w:tcPr>
          <w:p w14:paraId="0D9CFDC1" w14:textId="77777777" w:rsidR="00B50050" w:rsidRDefault="00B50050" w:rsidP="0088127C">
            <w:pPr>
              <w:pStyle w:val="OtherTableBody"/>
            </w:pPr>
            <w:r>
              <w:t>0616</w:t>
            </w:r>
          </w:p>
        </w:tc>
        <w:tc>
          <w:tcPr>
            <w:tcW w:w="2600" w:type="dxa"/>
          </w:tcPr>
          <w:p w14:paraId="5ABF9E8B" w14:textId="77777777" w:rsidR="00B50050" w:rsidRDefault="00B50050" w:rsidP="0088127C">
            <w:pPr>
              <w:pStyle w:val="OtherTableBody"/>
            </w:pPr>
          </w:p>
        </w:tc>
        <w:tc>
          <w:tcPr>
            <w:tcW w:w="1400" w:type="dxa"/>
          </w:tcPr>
          <w:p w14:paraId="043214A4" w14:textId="77777777" w:rsidR="00B50050" w:rsidRDefault="00B50050" w:rsidP="0088127C">
            <w:pPr>
              <w:pStyle w:val="OtherTableBody"/>
            </w:pPr>
            <w:r>
              <w:t>C</w:t>
            </w:r>
          </w:p>
        </w:tc>
        <w:tc>
          <w:tcPr>
            <w:tcW w:w="4200" w:type="dxa"/>
          </w:tcPr>
          <w:p w14:paraId="104E7866" w14:textId="77777777" w:rsidR="00B50050" w:rsidRDefault="00B50050" w:rsidP="0088127C">
            <w:pPr>
              <w:pStyle w:val="OtherTableBody"/>
            </w:pPr>
            <w:r>
              <w:t>Corrected</w:t>
            </w:r>
          </w:p>
        </w:tc>
      </w:tr>
      <w:tr w:rsidR="00B50050" w14:paraId="300BB5B4" w14:textId="77777777" w:rsidTr="00195548">
        <w:tc>
          <w:tcPr>
            <w:tcW w:w="600" w:type="dxa"/>
          </w:tcPr>
          <w:p w14:paraId="631E1217" w14:textId="77777777" w:rsidR="00B50050" w:rsidRDefault="00B50050" w:rsidP="0088127C">
            <w:pPr>
              <w:pStyle w:val="OtherTableBody"/>
            </w:pPr>
          </w:p>
        </w:tc>
        <w:tc>
          <w:tcPr>
            <w:tcW w:w="600" w:type="dxa"/>
          </w:tcPr>
          <w:p w14:paraId="13A8E063" w14:textId="77777777" w:rsidR="00B50050" w:rsidRDefault="00B50050" w:rsidP="0088127C">
            <w:pPr>
              <w:pStyle w:val="OtherTableBody"/>
            </w:pPr>
            <w:r>
              <w:t>0616</w:t>
            </w:r>
          </w:p>
        </w:tc>
        <w:tc>
          <w:tcPr>
            <w:tcW w:w="2600" w:type="dxa"/>
          </w:tcPr>
          <w:p w14:paraId="50B4FC3F" w14:textId="77777777" w:rsidR="00B50050" w:rsidRDefault="00B50050" w:rsidP="0088127C">
            <w:pPr>
              <w:pStyle w:val="OtherTableBody"/>
            </w:pPr>
          </w:p>
        </w:tc>
        <w:tc>
          <w:tcPr>
            <w:tcW w:w="1400" w:type="dxa"/>
          </w:tcPr>
          <w:p w14:paraId="4A3DE543" w14:textId="77777777" w:rsidR="00B50050" w:rsidRDefault="00B50050" w:rsidP="0088127C">
            <w:pPr>
              <w:pStyle w:val="OtherTableBody"/>
            </w:pPr>
            <w:r>
              <w:t>E</w:t>
            </w:r>
          </w:p>
        </w:tc>
        <w:tc>
          <w:tcPr>
            <w:tcW w:w="4200" w:type="dxa"/>
          </w:tcPr>
          <w:p w14:paraId="43911627" w14:textId="77777777" w:rsidR="00B50050" w:rsidRDefault="00B50050" w:rsidP="0088127C">
            <w:pPr>
              <w:pStyle w:val="OtherTableBody"/>
            </w:pPr>
            <w:r>
              <w:t>Added in error</w:t>
            </w:r>
          </w:p>
        </w:tc>
      </w:tr>
      <w:tr w:rsidR="00B50050" w14:paraId="6F2BE42D" w14:textId="77777777" w:rsidTr="00195548">
        <w:tc>
          <w:tcPr>
            <w:tcW w:w="600" w:type="dxa"/>
          </w:tcPr>
          <w:p w14:paraId="4C468492" w14:textId="77777777" w:rsidR="00B50050" w:rsidRDefault="00B50050" w:rsidP="0088127C">
            <w:pPr>
              <w:pStyle w:val="OtherTableBody"/>
            </w:pPr>
          </w:p>
        </w:tc>
        <w:tc>
          <w:tcPr>
            <w:tcW w:w="600" w:type="dxa"/>
          </w:tcPr>
          <w:p w14:paraId="4858A822" w14:textId="77777777" w:rsidR="00B50050" w:rsidRDefault="00B50050" w:rsidP="0088127C">
            <w:pPr>
              <w:pStyle w:val="OtherTableBody"/>
            </w:pPr>
            <w:r>
              <w:t>0616</w:t>
            </w:r>
          </w:p>
        </w:tc>
        <w:tc>
          <w:tcPr>
            <w:tcW w:w="2600" w:type="dxa"/>
          </w:tcPr>
          <w:p w14:paraId="0C370B0E" w14:textId="77777777" w:rsidR="00B50050" w:rsidRDefault="00B50050" w:rsidP="0088127C">
            <w:pPr>
              <w:pStyle w:val="OtherTableBody"/>
            </w:pPr>
          </w:p>
        </w:tc>
        <w:tc>
          <w:tcPr>
            <w:tcW w:w="1400" w:type="dxa"/>
          </w:tcPr>
          <w:p w14:paraId="36AFBE60" w14:textId="77777777" w:rsidR="00B50050" w:rsidRDefault="00B50050" w:rsidP="0088127C">
            <w:pPr>
              <w:pStyle w:val="OtherTableBody"/>
            </w:pPr>
            <w:r>
              <w:t>M</w:t>
            </w:r>
          </w:p>
        </w:tc>
        <w:tc>
          <w:tcPr>
            <w:tcW w:w="4200" w:type="dxa"/>
          </w:tcPr>
          <w:p w14:paraId="0F273BC0" w14:textId="77777777" w:rsidR="00B50050" w:rsidRDefault="00B50050" w:rsidP="0088127C">
            <w:pPr>
              <w:pStyle w:val="OtherTableBody"/>
            </w:pPr>
            <w:r>
              <w:t>Moved</w:t>
            </w:r>
          </w:p>
        </w:tc>
      </w:tr>
      <w:tr w:rsidR="00B50050" w14:paraId="59FE4A00" w14:textId="77777777" w:rsidTr="00195548">
        <w:tc>
          <w:tcPr>
            <w:tcW w:w="600" w:type="dxa"/>
          </w:tcPr>
          <w:p w14:paraId="01DD91BB" w14:textId="77777777" w:rsidR="00B50050" w:rsidRDefault="00B50050" w:rsidP="0088127C">
            <w:pPr>
              <w:pStyle w:val="OtherTableBody"/>
            </w:pPr>
          </w:p>
        </w:tc>
        <w:tc>
          <w:tcPr>
            <w:tcW w:w="600" w:type="dxa"/>
          </w:tcPr>
          <w:p w14:paraId="2C2C5E52" w14:textId="77777777" w:rsidR="00B50050" w:rsidRDefault="00B50050" w:rsidP="0088127C">
            <w:pPr>
              <w:pStyle w:val="OtherTableBody"/>
            </w:pPr>
            <w:r>
              <w:t>0616</w:t>
            </w:r>
          </w:p>
        </w:tc>
        <w:tc>
          <w:tcPr>
            <w:tcW w:w="2600" w:type="dxa"/>
          </w:tcPr>
          <w:p w14:paraId="3D2B29C9" w14:textId="77777777" w:rsidR="00B50050" w:rsidRDefault="00B50050" w:rsidP="0088127C">
            <w:pPr>
              <w:pStyle w:val="OtherTableBody"/>
            </w:pPr>
          </w:p>
        </w:tc>
        <w:tc>
          <w:tcPr>
            <w:tcW w:w="1400" w:type="dxa"/>
          </w:tcPr>
          <w:p w14:paraId="3BEEE521" w14:textId="77777777" w:rsidR="00B50050" w:rsidRDefault="00B50050" w:rsidP="0088127C">
            <w:pPr>
              <w:pStyle w:val="OtherTableBody"/>
            </w:pPr>
            <w:r>
              <w:t>R</w:t>
            </w:r>
          </w:p>
        </w:tc>
        <w:tc>
          <w:tcPr>
            <w:tcW w:w="4200" w:type="dxa"/>
          </w:tcPr>
          <w:p w14:paraId="56D8E60C" w14:textId="77777777" w:rsidR="00B50050" w:rsidRDefault="00B50050" w:rsidP="0088127C">
            <w:pPr>
              <w:pStyle w:val="OtherTableBody"/>
            </w:pPr>
            <w:r>
              <w:t>On request</w:t>
            </w:r>
          </w:p>
        </w:tc>
      </w:tr>
      <w:tr w:rsidR="00B50050" w14:paraId="196B6811" w14:textId="77777777" w:rsidTr="00195548">
        <w:tc>
          <w:tcPr>
            <w:tcW w:w="600" w:type="dxa"/>
          </w:tcPr>
          <w:p w14:paraId="0B69D492" w14:textId="77777777" w:rsidR="00B50050" w:rsidRDefault="00B50050" w:rsidP="0088127C">
            <w:pPr>
              <w:pStyle w:val="OtherTableBody"/>
            </w:pPr>
            <w:r>
              <w:lastRenderedPageBreak/>
              <w:t>HL7</w:t>
            </w:r>
          </w:p>
        </w:tc>
        <w:tc>
          <w:tcPr>
            <w:tcW w:w="600" w:type="dxa"/>
          </w:tcPr>
          <w:p w14:paraId="760C8E19" w14:textId="77777777" w:rsidR="00B50050" w:rsidRDefault="00B50050" w:rsidP="0088127C">
            <w:pPr>
              <w:pStyle w:val="OtherTableBody"/>
            </w:pPr>
          </w:p>
        </w:tc>
        <w:tc>
          <w:tcPr>
            <w:tcW w:w="2600" w:type="dxa"/>
          </w:tcPr>
          <w:p w14:paraId="5AB4439A" w14:textId="77777777" w:rsidR="00B50050" w:rsidRDefault="00B50050" w:rsidP="0088127C">
            <w:pPr>
              <w:pStyle w:val="OtherTableBody"/>
            </w:pPr>
            <w:r>
              <w:t>Address Usage</w:t>
            </w:r>
          </w:p>
        </w:tc>
        <w:tc>
          <w:tcPr>
            <w:tcW w:w="1400" w:type="dxa"/>
          </w:tcPr>
          <w:p w14:paraId="509241C9" w14:textId="77777777" w:rsidR="00B50050" w:rsidRDefault="00B50050" w:rsidP="0088127C">
            <w:pPr>
              <w:pStyle w:val="OtherTableBody"/>
            </w:pPr>
          </w:p>
        </w:tc>
        <w:tc>
          <w:tcPr>
            <w:tcW w:w="4200" w:type="dxa"/>
          </w:tcPr>
          <w:p w14:paraId="15F2A9DE" w14:textId="77777777" w:rsidR="00B50050" w:rsidRDefault="00B50050" w:rsidP="0088127C">
            <w:pPr>
              <w:pStyle w:val="OtherTableBody"/>
            </w:pPr>
          </w:p>
        </w:tc>
      </w:tr>
      <w:tr w:rsidR="00B50050" w14:paraId="766EB6EB" w14:textId="77777777" w:rsidTr="00195548">
        <w:tc>
          <w:tcPr>
            <w:tcW w:w="600" w:type="dxa"/>
          </w:tcPr>
          <w:p w14:paraId="4884136A" w14:textId="77777777" w:rsidR="00B50050" w:rsidRDefault="00B50050" w:rsidP="0088127C">
            <w:pPr>
              <w:pStyle w:val="OtherTableBody"/>
            </w:pPr>
          </w:p>
        </w:tc>
        <w:tc>
          <w:tcPr>
            <w:tcW w:w="600" w:type="dxa"/>
          </w:tcPr>
          <w:p w14:paraId="0DE9AF0A" w14:textId="77777777" w:rsidR="00B50050" w:rsidRDefault="00B50050" w:rsidP="0088127C">
            <w:pPr>
              <w:pStyle w:val="OtherTableBody"/>
            </w:pPr>
            <w:r>
              <w:t>0617</w:t>
            </w:r>
          </w:p>
        </w:tc>
        <w:tc>
          <w:tcPr>
            <w:tcW w:w="2600" w:type="dxa"/>
          </w:tcPr>
          <w:p w14:paraId="58ECCAD4" w14:textId="77777777" w:rsidR="00B50050" w:rsidRDefault="00B50050" w:rsidP="0088127C">
            <w:pPr>
              <w:pStyle w:val="OtherTableBody"/>
            </w:pPr>
          </w:p>
        </w:tc>
        <w:tc>
          <w:tcPr>
            <w:tcW w:w="1400" w:type="dxa"/>
          </w:tcPr>
          <w:p w14:paraId="0F2E09B3" w14:textId="77777777" w:rsidR="00B50050" w:rsidRDefault="00B50050" w:rsidP="0088127C">
            <w:pPr>
              <w:pStyle w:val="OtherTableBody"/>
            </w:pPr>
            <w:r>
              <w:t>C</w:t>
            </w:r>
          </w:p>
        </w:tc>
        <w:tc>
          <w:tcPr>
            <w:tcW w:w="4200" w:type="dxa"/>
          </w:tcPr>
          <w:p w14:paraId="7436D3F8" w14:textId="77777777" w:rsidR="00B50050" w:rsidRDefault="00B50050" w:rsidP="0088127C">
            <w:pPr>
              <w:pStyle w:val="OtherTableBody"/>
            </w:pPr>
            <w:r>
              <w:t>Classification</w:t>
            </w:r>
          </w:p>
        </w:tc>
      </w:tr>
      <w:tr w:rsidR="00B50050" w14:paraId="25AE1C93" w14:textId="77777777" w:rsidTr="00195548">
        <w:tc>
          <w:tcPr>
            <w:tcW w:w="600" w:type="dxa"/>
          </w:tcPr>
          <w:p w14:paraId="106C4FE2" w14:textId="77777777" w:rsidR="00B50050" w:rsidRDefault="00B50050" w:rsidP="0088127C">
            <w:pPr>
              <w:pStyle w:val="OtherTableBody"/>
            </w:pPr>
          </w:p>
        </w:tc>
        <w:tc>
          <w:tcPr>
            <w:tcW w:w="600" w:type="dxa"/>
          </w:tcPr>
          <w:p w14:paraId="264143FB" w14:textId="77777777" w:rsidR="00B50050" w:rsidRDefault="00B50050" w:rsidP="0088127C">
            <w:pPr>
              <w:pStyle w:val="OtherTableBody"/>
            </w:pPr>
            <w:r>
              <w:t>0617</w:t>
            </w:r>
          </w:p>
        </w:tc>
        <w:tc>
          <w:tcPr>
            <w:tcW w:w="2600" w:type="dxa"/>
          </w:tcPr>
          <w:p w14:paraId="30D9B479" w14:textId="77777777" w:rsidR="00B50050" w:rsidRDefault="00B50050" w:rsidP="0088127C">
            <w:pPr>
              <w:pStyle w:val="OtherTableBody"/>
            </w:pPr>
          </w:p>
        </w:tc>
        <w:tc>
          <w:tcPr>
            <w:tcW w:w="1400" w:type="dxa"/>
          </w:tcPr>
          <w:p w14:paraId="2AED59F4" w14:textId="77777777" w:rsidR="00B50050" w:rsidRDefault="00B50050" w:rsidP="0088127C">
            <w:pPr>
              <w:pStyle w:val="OtherTableBody"/>
            </w:pPr>
            <w:r>
              <w:t>M</w:t>
            </w:r>
          </w:p>
        </w:tc>
        <w:tc>
          <w:tcPr>
            <w:tcW w:w="4200" w:type="dxa"/>
          </w:tcPr>
          <w:p w14:paraId="6EA0B0DE" w14:textId="77777777" w:rsidR="00B50050" w:rsidRDefault="00B50050" w:rsidP="0088127C">
            <w:pPr>
              <w:pStyle w:val="OtherTableBody"/>
            </w:pPr>
            <w:r>
              <w:t>Mailing</w:t>
            </w:r>
          </w:p>
        </w:tc>
      </w:tr>
      <w:tr w:rsidR="00B50050" w14:paraId="142C6266" w14:textId="77777777" w:rsidTr="00195548">
        <w:tc>
          <w:tcPr>
            <w:tcW w:w="600" w:type="dxa"/>
          </w:tcPr>
          <w:p w14:paraId="238B0AD9" w14:textId="77777777" w:rsidR="00B50050" w:rsidRDefault="00B50050" w:rsidP="0088127C">
            <w:pPr>
              <w:pStyle w:val="OtherTableBody"/>
            </w:pPr>
          </w:p>
        </w:tc>
        <w:tc>
          <w:tcPr>
            <w:tcW w:w="600" w:type="dxa"/>
          </w:tcPr>
          <w:p w14:paraId="282BD956" w14:textId="77777777" w:rsidR="00B50050" w:rsidRDefault="00B50050" w:rsidP="0088127C">
            <w:pPr>
              <w:pStyle w:val="OtherTableBody"/>
            </w:pPr>
            <w:r>
              <w:t>0617</w:t>
            </w:r>
          </w:p>
        </w:tc>
        <w:tc>
          <w:tcPr>
            <w:tcW w:w="2600" w:type="dxa"/>
          </w:tcPr>
          <w:p w14:paraId="353D7C0E" w14:textId="77777777" w:rsidR="00B50050" w:rsidRDefault="00B50050" w:rsidP="0088127C">
            <w:pPr>
              <w:pStyle w:val="OtherTableBody"/>
            </w:pPr>
          </w:p>
        </w:tc>
        <w:tc>
          <w:tcPr>
            <w:tcW w:w="1400" w:type="dxa"/>
          </w:tcPr>
          <w:p w14:paraId="12CCE753" w14:textId="77777777" w:rsidR="00B50050" w:rsidRDefault="00B50050" w:rsidP="0088127C">
            <w:pPr>
              <w:pStyle w:val="OtherTableBody"/>
            </w:pPr>
            <w:r>
              <w:t>V</w:t>
            </w:r>
          </w:p>
        </w:tc>
        <w:tc>
          <w:tcPr>
            <w:tcW w:w="4200" w:type="dxa"/>
          </w:tcPr>
          <w:p w14:paraId="59D32482" w14:textId="77777777" w:rsidR="00B50050" w:rsidRDefault="00B50050" w:rsidP="0088127C">
            <w:pPr>
              <w:pStyle w:val="OtherTableBody"/>
            </w:pPr>
            <w:r>
              <w:t>Visit</w:t>
            </w:r>
          </w:p>
        </w:tc>
      </w:tr>
      <w:tr w:rsidR="00B50050" w14:paraId="11254D3D" w14:textId="77777777" w:rsidTr="00195548">
        <w:tc>
          <w:tcPr>
            <w:tcW w:w="600" w:type="dxa"/>
          </w:tcPr>
          <w:p w14:paraId="05C7AE5D" w14:textId="77777777" w:rsidR="00B50050" w:rsidRDefault="00B50050" w:rsidP="0088127C">
            <w:pPr>
              <w:pStyle w:val="OtherTableBody"/>
            </w:pPr>
            <w:r>
              <w:t>User</w:t>
            </w:r>
          </w:p>
        </w:tc>
        <w:tc>
          <w:tcPr>
            <w:tcW w:w="600" w:type="dxa"/>
          </w:tcPr>
          <w:p w14:paraId="5878C7F4" w14:textId="77777777" w:rsidR="00B50050" w:rsidRDefault="00B50050" w:rsidP="0088127C">
            <w:pPr>
              <w:pStyle w:val="OtherTableBody"/>
            </w:pPr>
          </w:p>
        </w:tc>
        <w:tc>
          <w:tcPr>
            <w:tcW w:w="2600" w:type="dxa"/>
          </w:tcPr>
          <w:p w14:paraId="2C9BAEE3" w14:textId="77777777" w:rsidR="00B50050" w:rsidRDefault="00B50050" w:rsidP="0088127C">
            <w:pPr>
              <w:pStyle w:val="OtherTableBody"/>
            </w:pPr>
            <w:r>
              <w:t>Protection Code</w:t>
            </w:r>
          </w:p>
        </w:tc>
        <w:tc>
          <w:tcPr>
            <w:tcW w:w="1400" w:type="dxa"/>
          </w:tcPr>
          <w:p w14:paraId="6B910CBC" w14:textId="77777777" w:rsidR="00B50050" w:rsidRDefault="00B50050" w:rsidP="0088127C">
            <w:pPr>
              <w:pStyle w:val="OtherTableBody"/>
            </w:pPr>
          </w:p>
        </w:tc>
        <w:tc>
          <w:tcPr>
            <w:tcW w:w="4200" w:type="dxa"/>
          </w:tcPr>
          <w:p w14:paraId="36A27312" w14:textId="77777777" w:rsidR="00B50050" w:rsidRDefault="00B50050" w:rsidP="0088127C">
            <w:pPr>
              <w:pStyle w:val="OtherTableBody"/>
            </w:pPr>
          </w:p>
        </w:tc>
      </w:tr>
      <w:tr w:rsidR="00B50050" w14:paraId="5CF6700D" w14:textId="77777777" w:rsidTr="00195548">
        <w:tc>
          <w:tcPr>
            <w:tcW w:w="600" w:type="dxa"/>
          </w:tcPr>
          <w:p w14:paraId="5F10CC83" w14:textId="77777777" w:rsidR="00B50050" w:rsidRDefault="00B50050" w:rsidP="0088127C">
            <w:pPr>
              <w:pStyle w:val="OtherTableBody"/>
            </w:pPr>
          </w:p>
        </w:tc>
        <w:tc>
          <w:tcPr>
            <w:tcW w:w="600" w:type="dxa"/>
          </w:tcPr>
          <w:p w14:paraId="2282B600" w14:textId="77777777" w:rsidR="00B50050" w:rsidRDefault="00B50050" w:rsidP="0088127C">
            <w:pPr>
              <w:pStyle w:val="OtherTableBody"/>
            </w:pPr>
            <w:r>
              <w:t>0618</w:t>
            </w:r>
          </w:p>
        </w:tc>
        <w:tc>
          <w:tcPr>
            <w:tcW w:w="2600" w:type="dxa"/>
          </w:tcPr>
          <w:p w14:paraId="0B8CF3DF" w14:textId="77777777" w:rsidR="00B50050" w:rsidRDefault="00B50050" w:rsidP="0088127C">
            <w:pPr>
              <w:pStyle w:val="OtherTableBody"/>
            </w:pPr>
          </w:p>
        </w:tc>
        <w:tc>
          <w:tcPr>
            <w:tcW w:w="1400" w:type="dxa"/>
          </w:tcPr>
          <w:p w14:paraId="39746BA2" w14:textId="77777777" w:rsidR="00B50050" w:rsidRDefault="00B50050" w:rsidP="0088127C">
            <w:pPr>
              <w:pStyle w:val="OtherTableBody"/>
            </w:pPr>
            <w:r>
              <w:t>LI</w:t>
            </w:r>
          </w:p>
        </w:tc>
        <w:tc>
          <w:tcPr>
            <w:tcW w:w="4200" w:type="dxa"/>
          </w:tcPr>
          <w:p w14:paraId="4251F37A" w14:textId="77777777" w:rsidR="00B50050" w:rsidRDefault="00B50050" w:rsidP="0088127C">
            <w:pPr>
              <w:pStyle w:val="OtherTableBody"/>
            </w:pPr>
            <w:r>
              <w:t>Listed</w:t>
            </w:r>
          </w:p>
        </w:tc>
      </w:tr>
      <w:tr w:rsidR="00B50050" w14:paraId="0262FBAB" w14:textId="77777777" w:rsidTr="00195548">
        <w:tc>
          <w:tcPr>
            <w:tcW w:w="600" w:type="dxa"/>
          </w:tcPr>
          <w:p w14:paraId="75358FAA" w14:textId="77777777" w:rsidR="00B50050" w:rsidRDefault="00B50050" w:rsidP="0088127C">
            <w:pPr>
              <w:pStyle w:val="OtherTableBody"/>
            </w:pPr>
          </w:p>
        </w:tc>
        <w:tc>
          <w:tcPr>
            <w:tcW w:w="600" w:type="dxa"/>
          </w:tcPr>
          <w:p w14:paraId="22D57102" w14:textId="77777777" w:rsidR="00B50050" w:rsidRDefault="00B50050" w:rsidP="0088127C">
            <w:pPr>
              <w:pStyle w:val="OtherTableBody"/>
            </w:pPr>
            <w:r>
              <w:t>0618</w:t>
            </w:r>
          </w:p>
        </w:tc>
        <w:tc>
          <w:tcPr>
            <w:tcW w:w="2600" w:type="dxa"/>
          </w:tcPr>
          <w:p w14:paraId="715D2421" w14:textId="77777777" w:rsidR="00B50050" w:rsidRDefault="00B50050" w:rsidP="0088127C">
            <w:pPr>
              <w:pStyle w:val="OtherTableBody"/>
            </w:pPr>
          </w:p>
        </w:tc>
        <w:tc>
          <w:tcPr>
            <w:tcW w:w="1400" w:type="dxa"/>
          </w:tcPr>
          <w:p w14:paraId="1D3FEDFE" w14:textId="77777777" w:rsidR="00B50050" w:rsidRDefault="00B50050" w:rsidP="0088127C">
            <w:pPr>
              <w:pStyle w:val="OtherTableBody"/>
            </w:pPr>
            <w:r>
              <w:t>UL</w:t>
            </w:r>
          </w:p>
        </w:tc>
        <w:tc>
          <w:tcPr>
            <w:tcW w:w="4200" w:type="dxa"/>
          </w:tcPr>
          <w:p w14:paraId="3899E13F" w14:textId="77777777" w:rsidR="00B50050" w:rsidRDefault="00B50050" w:rsidP="0088127C">
            <w:pPr>
              <w:pStyle w:val="OtherTableBody"/>
            </w:pPr>
            <w:r>
              <w:t>Unlisted (Should not appear in directories)</w:t>
            </w:r>
          </w:p>
        </w:tc>
      </w:tr>
      <w:tr w:rsidR="00B50050" w14:paraId="25DF3ECB" w14:textId="77777777" w:rsidTr="00195548">
        <w:tc>
          <w:tcPr>
            <w:tcW w:w="600" w:type="dxa"/>
          </w:tcPr>
          <w:p w14:paraId="2A5D7111" w14:textId="77777777" w:rsidR="00B50050" w:rsidRDefault="00B50050" w:rsidP="0088127C">
            <w:pPr>
              <w:pStyle w:val="OtherTableBody"/>
            </w:pPr>
          </w:p>
        </w:tc>
        <w:tc>
          <w:tcPr>
            <w:tcW w:w="600" w:type="dxa"/>
          </w:tcPr>
          <w:p w14:paraId="5DC75784" w14:textId="77777777" w:rsidR="00B50050" w:rsidRDefault="00B50050" w:rsidP="0088127C">
            <w:pPr>
              <w:pStyle w:val="OtherTableBody"/>
            </w:pPr>
            <w:r>
              <w:t>0618</w:t>
            </w:r>
          </w:p>
        </w:tc>
        <w:tc>
          <w:tcPr>
            <w:tcW w:w="2600" w:type="dxa"/>
          </w:tcPr>
          <w:p w14:paraId="43755897" w14:textId="77777777" w:rsidR="00B50050" w:rsidRDefault="00B50050" w:rsidP="0088127C">
            <w:pPr>
              <w:pStyle w:val="OtherTableBody"/>
            </w:pPr>
          </w:p>
        </w:tc>
        <w:tc>
          <w:tcPr>
            <w:tcW w:w="1400" w:type="dxa"/>
          </w:tcPr>
          <w:p w14:paraId="07D47971" w14:textId="77777777" w:rsidR="00B50050" w:rsidRDefault="00B50050" w:rsidP="0088127C">
            <w:pPr>
              <w:pStyle w:val="OtherTableBody"/>
            </w:pPr>
            <w:r>
              <w:t>UP</w:t>
            </w:r>
          </w:p>
        </w:tc>
        <w:tc>
          <w:tcPr>
            <w:tcW w:w="4200" w:type="dxa"/>
          </w:tcPr>
          <w:p w14:paraId="7D439CB1" w14:textId="77777777" w:rsidR="00B50050" w:rsidRDefault="00B50050" w:rsidP="0088127C">
            <w:pPr>
              <w:pStyle w:val="OtherTableBody"/>
            </w:pPr>
            <w:r>
              <w:t>Unpublished</w:t>
            </w:r>
          </w:p>
        </w:tc>
      </w:tr>
      <w:tr w:rsidR="00B50050" w14:paraId="0196A157" w14:textId="77777777" w:rsidTr="00195548">
        <w:tc>
          <w:tcPr>
            <w:tcW w:w="600" w:type="dxa"/>
          </w:tcPr>
          <w:p w14:paraId="0078BB68" w14:textId="77777777" w:rsidR="00B50050" w:rsidRDefault="00B50050" w:rsidP="0088127C">
            <w:pPr>
              <w:pStyle w:val="OtherTableBody"/>
            </w:pPr>
            <w:r>
              <w:t>undefined</w:t>
            </w:r>
          </w:p>
        </w:tc>
        <w:tc>
          <w:tcPr>
            <w:tcW w:w="600" w:type="dxa"/>
          </w:tcPr>
          <w:p w14:paraId="32BA2719" w14:textId="77777777" w:rsidR="00B50050" w:rsidRDefault="00B50050" w:rsidP="0088127C">
            <w:pPr>
              <w:pStyle w:val="OtherTableBody"/>
            </w:pPr>
          </w:p>
        </w:tc>
        <w:tc>
          <w:tcPr>
            <w:tcW w:w="2600" w:type="dxa"/>
          </w:tcPr>
          <w:p w14:paraId="2A7ACB44" w14:textId="77777777" w:rsidR="00B50050" w:rsidRDefault="00B50050" w:rsidP="0088127C">
            <w:pPr>
              <w:pStyle w:val="OtherTableBody"/>
            </w:pPr>
            <w:r>
              <w:t>Collector's Comment * (OBR-39)</w:t>
            </w:r>
          </w:p>
        </w:tc>
        <w:tc>
          <w:tcPr>
            <w:tcW w:w="1400" w:type="dxa"/>
          </w:tcPr>
          <w:p w14:paraId="43D4C53C" w14:textId="77777777" w:rsidR="00B50050" w:rsidRDefault="00B50050" w:rsidP="0088127C">
            <w:pPr>
              <w:pStyle w:val="OtherTableBody"/>
            </w:pPr>
          </w:p>
        </w:tc>
        <w:tc>
          <w:tcPr>
            <w:tcW w:w="4200" w:type="dxa"/>
          </w:tcPr>
          <w:p w14:paraId="549F629A" w14:textId="77777777" w:rsidR="00B50050" w:rsidRDefault="00B50050" w:rsidP="0088127C">
            <w:pPr>
              <w:pStyle w:val="OtherTableBody"/>
            </w:pPr>
          </w:p>
        </w:tc>
      </w:tr>
      <w:tr w:rsidR="00B50050" w14:paraId="3D4FDB9D" w14:textId="77777777" w:rsidTr="00195548">
        <w:tc>
          <w:tcPr>
            <w:tcW w:w="600" w:type="dxa"/>
          </w:tcPr>
          <w:p w14:paraId="0AB82F98" w14:textId="77777777" w:rsidR="00B50050" w:rsidRDefault="00B50050" w:rsidP="0088127C">
            <w:pPr>
              <w:pStyle w:val="OtherTableBody"/>
            </w:pPr>
          </w:p>
        </w:tc>
        <w:tc>
          <w:tcPr>
            <w:tcW w:w="600" w:type="dxa"/>
          </w:tcPr>
          <w:p w14:paraId="57069B68" w14:textId="77777777" w:rsidR="00B50050" w:rsidRDefault="00B50050" w:rsidP="0088127C">
            <w:pPr>
              <w:pStyle w:val="OtherTableBody"/>
            </w:pPr>
            <w:r>
              <w:t>0619</w:t>
            </w:r>
          </w:p>
        </w:tc>
        <w:tc>
          <w:tcPr>
            <w:tcW w:w="2600" w:type="dxa"/>
          </w:tcPr>
          <w:p w14:paraId="3384CB2C" w14:textId="77777777" w:rsidR="00B50050" w:rsidRDefault="00B50050" w:rsidP="0088127C">
            <w:pPr>
              <w:pStyle w:val="OtherTableBody"/>
            </w:pPr>
          </w:p>
        </w:tc>
        <w:tc>
          <w:tcPr>
            <w:tcW w:w="1400" w:type="dxa"/>
          </w:tcPr>
          <w:p w14:paraId="087325D0" w14:textId="77777777" w:rsidR="00B50050" w:rsidRDefault="00B50050" w:rsidP="0088127C">
            <w:pPr>
              <w:pStyle w:val="OtherTableBody"/>
            </w:pPr>
          </w:p>
        </w:tc>
        <w:tc>
          <w:tcPr>
            <w:tcW w:w="4200" w:type="dxa"/>
          </w:tcPr>
          <w:p w14:paraId="447E5356" w14:textId="77777777" w:rsidR="00B50050" w:rsidRDefault="00B50050" w:rsidP="0088127C">
            <w:pPr>
              <w:pStyle w:val="OtherTableBody"/>
            </w:pPr>
          </w:p>
        </w:tc>
      </w:tr>
      <w:tr w:rsidR="00B50050" w14:paraId="78B74CA8" w14:textId="77777777" w:rsidTr="00195548">
        <w:tc>
          <w:tcPr>
            <w:tcW w:w="600" w:type="dxa"/>
          </w:tcPr>
          <w:p w14:paraId="3BA8F9EA" w14:textId="77777777" w:rsidR="00B50050" w:rsidRDefault="00B50050" w:rsidP="0088127C">
            <w:pPr>
              <w:pStyle w:val="OtherTableBody"/>
            </w:pPr>
            <w:r>
              <w:t>undefined</w:t>
            </w:r>
          </w:p>
        </w:tc>
        <w:tc>
          <w:tcPr>
            <w:tcW w:w="600" w:type="dxa"/>
          </w:tcPr>
          <w:p w14:paraId="5C8864B7" w14:textId="77777777" w:rsidR="00B50050" w:rsidRDefault="00B50050" w:rsidP="0088127C">
            <w:pPr>
              <w:pStyle w:val="OtherTableBody"/>
            </w:pPr>
          </w:p>
        </w:tc>
        <w:tc>
          <w:tcPr>
            <w:tcW w:w="2600" w:type="dxa"/>
          </w:tcPr>
          <w:p w14:paraId="778CB118" w14:textId="77777777" w:rsidR="00B50050" w:rsidRDefault="00B50050" w:rsidP="0088127C">
            <w:pPr>
              <w:pStyle w:val="OtherTableBody"/>
            </w:pPr>
            <w:r>
              <w:t>Transport Arrangement Responsibility (OBR-40)</w:t>
            </w:r>
          </w:p>
        </w:tc>
        <w:tc>
          <w:tcPr>
            <w:tcW w:w="1400" w:type="dxa"/>
          </w:tcPr>
          <w:p w14:paraId="6B72E625" w14:textId="77777777" w:rsidR="00B50050" w:rsidRDefault="00B50050" w:rsidP="0088127C">
            <w:pPr>
              <w:pStyle w:val="OtherTableBody"/>
            </w:pPr>
          </w:p>
        </w:tc>
        <w:tc>
          <w:tcPr>
            <w:tcW w:w="4200" w:type="dxa"/>
          </w:tcPr>
          <w:p w14:paraId="31F4002B" w14:textId="77777777" w:rsidR="00B50050" w:rsidRDefault="00B50050" w:rsidP="0088127C">
            <w:pPr>
              <w:pStyle w:val="OtherTableBody"/>
            </w:pPr>
          </w:p>
        </w:tc>
      </w:tr>
      <w:tr w:rsidR="00B50050" w14:paraId="3A71CBE9" w14:textId="77777777" w:rsidTr="00195548">
        <w:tc>
          <w:tcPr>
            <w:tcW w:w="600" w:type="dxa"/>
          </w:tcPr>
          <w:p w14:paraId="2B04BD79" w14:textId="77777777" w:rsidR="00B50050" w:rsidRDefault="00B50050" w:rsidP="0088127C">
            <w:pPr>
              <w:pStyle w:val="OtherTableBody"/>
            </w:pPr>
          </w:p>
        </w:tc>
        <w:tc>
          <w:tcPr>
            <w:tcW w:w="600" w:type="dxa"/>
          </w:tcPr>
          <w:p w14:paraId="6FE588EC" w14:textId="77777777" w:rsidR="00B50050" w:rsidRDefault="00B50050" w:rsidP="0088127C">
            <w:pPr>
              <w:pStyle w:val="OtherTableBody"/>
            </w:pPr>
            <w:r>
              <w:t>0620</w:t>
            </w:r>
          </w:p>
        </w:tc>
        <w:tc>
          <w:tcPr>
            <w:tcW w:w="2600" w:type="dxa"/>
          </w:tcPr>
          <w:p w14:paraId="53C2A7E4" w14:textId="77777777" w:rsidR="00B50050" w:rsidRDefault="00B50050" w:rsidP="0088127C">
            <w:pPr>
              <w:pStyle w:val="OtherTableBody"/>
            </w:pPr>
          </w:p>
        </w:tc>
        <w:tc>
          <w:tcPr>
            <w:tcW w:w="1400" w:type="dxa"/>
          </w:tcPr>
          <w:p w14:paraId="6DAFADDE" w14:textId="77777777" w:rsidR="00B50050" w:rsidRDefault="00B50050" w:rsidP="0088127C">
            <w:pPr>
              <w:pStyle w:val="OtherTableBody"/>
            </w:pPr>
          </w:p>
        </w:tc>
        <w:tc>
          <w:tcPr>
            <w:tcW w:w="4200" w:type="dxa"/>
          </w:tcPr>
          <w:p w14:paraId="07AE07E7" w14:textId="77777777" w:rsidR="00B50050" w:rsidRDefault="00B50050" w:rsidP="0088127C">
            <w:pPr>
              <w:pStyle w:val="OtherTableBody"/>
            </w:pPr>
          </w:p>
        </w:tc>
      </w:tr>
      <w:tr w:rsidR="00B50050" w14:paraId="1AAA5C00" w14:textId="77777777" w:rsidTr="00195548">
        <w:tc>
          <w:tcPr>
            <w:tcW w:w="600" w:type="dxa"/>
          </w:tcPr>
          <w:p w14:paraId="3AA87CD1" w14:textId="77777777" w:rsidR="00B50050" w:rsidRDefault="00B50050" w:rsidP="0088127C">
            <w:pPr>
              <w:pStyle w:val="OtherTableBody"/>
            </w:pPr>
            <w:r>
              <w:t>undefined</w:t>
            </w:r>
          </w:p>
        </w:tc>
        <w:tc>
          <w:tcPr>
            <w:tcW w:w="600" w:type="dxa"/>
          </w:tcPr>
          <w:p w14:paraId="6CC9293A" w14:textId="77777777" w:rsidR="00B50050" w:rsidRDefault="00B50050" w:rsidP="0088127C">
            <w:pPr>
              <w:pStyle w:val="OtherTableBody"/>
            </w:pPr>
          </w:p>
        </w:tc>
        <w:tc>
          <w:tcPr>
            <w:tcW w:w="2600" w:type="dxa"/>
          </w:tcPr>
          <w:p w14:paraId="7C3F84F6" w14:textId="77777777" w:rsidR="00B50050" w:rsidRDefault="00B50050" w:rsidP="0088127C">
            <w:pPr>
              <w:pStyle w:val="OtherTableBody"/>
            </w:pPr>
            <w:r>
              <w:t>Planned Patient Transport Comment (OBR-43)</w:t>
            </w:r>
          </w:p>
        </w:tc>
        <w:tc>
          <w:tcPr>
            <w:tcW w:w="1400" w:type="dxa"/>
          </w:tcPr>
          <w:p w14:paraId="2BDCCAFA" w14:textId="77777777" w:rsidR="00B50050" w:rsidRDefault="00B50050" w:rsidP="0088127C">
            <w:pPr>
              <w:pStyle w:val="OtherTableBody"/>
            </w:pPr>
          </w:p>
        </w:tc>
        <w:tc>
          <w:tcPr>
            <w:tcW w:w="4200" w:type="dxa"/>
          </w:tcPr>
          <w:p w14:paraId="5063AB2A" w14:textId="77777777" w:rsidR="00B50050" w:rsidRDefault="00B50050" w:rsidP="0088127C">
            <w:pPr>
              <w:pStyle w:val="OtherTableBody"/>
            </w:pPr>
          </w:p>
        </w:tc>
      </w:tr>
      <w:tr w:rsidR="00B50050" w14:paraId="49A06FF5" w14:textId="77777777" w:rsidTr="00195548">
        <w:tc>
          <w:tcPr>
            <w:tcW w:w="600" w:type="dxa"/>
          </w:tcPr>
          <w:p w14:paraId="14983B80" w14:textId="77777777" w:rsidR="00B50050" w:rsidRDefault="00B50050" w:rsidP="0088127C">
            <w:pPr>
              <w:pStyle w:val="OtherTableBody"/>
            </w:pPr>
          </w:p>
        </w:tc>
        <w:tc>
          <w:tcPr>
            <w:tcW w:w="600" w:type="dxa"/>
          </w:tcPr>
          <w:p w14:paraId="2F2F6CA0" w14:textId="77777777" w:rsidR="00B50050" w:rsidRDefault="00B50050" w:rsidP="0088127C">
            <w:pPr>
              <w:pStyle w:val="OtherTableBody"/>
            </w:pPr>
            <w:r>
              <w:t>0621</w:t>
            </w:r>
          </w:p>
        </w:tc>
        <w:tc>
          <w:tcPr>
            <w:tcW w:w="2600" w:type="dxa"/>
          </w:tcPr>
          <w:p w14:paraId="496708C5" w14:textId="77777777" w:rsidR="00B50050" w:rsidRDefault="00B50050" w:rsidP="0088127C">
            <w:pPr>
              <w:pStyle w:val="OtherTableBody"/>
            </w:pPr>
          </w:p>
        </w:tc>
        <w:tc>
          <w:tcPr>
            <w:tcW w:w="1400" w:type="dxa"/>
          </w:tcPr>
          <w:p w14:paraId="10C854D2" w14:textId="77777777" w:rsidR="00B50050" w:rsidRDefault="00B50050" w:rsidP="0088127C">
            <w:pPr>
              <w:pStyle w:val="OtherTableBody"/>
            </w:pPr>
          </w:p>
        </w:tc>
        <w:tc>
          <w:tcPr>
            <w:tcW w:w="4200" w:type="dxa"/>
          </w:tcPr>
          <w:p w14:paraId="706ABB4D" w14:textId="77777777" w:rsidR="00B50050" w:rsidRDefault="00B50050" w:rsidP="0088127C">
            <w:pPr>
              <w:pStyle w:val="OtherTableBody"/>
            </w:pPr>
          </w:p>
        </w:tc>
      </w:tr>
      <w:tr w:rsidR="00B50050" w14:paraId="5AA28488" w14:textId="77777777" w:rsidTr="00195548">
        <w:tc>
          <w:tcPr>
            <w:tcW w:w="600" w:type="dxa"/>
          </w:tcPr>
          <w:p w14:paraId="2AF3F4EE" w14:textId="77777777" w:rsidR="00B50050" w:rsidRDefault="00B50050" w:rsidP="0088127C">
            <w:pPr>
              <w:pStyle w:val="OtherTableBody"/>
            </w:pPr>
            <w:r>
              <w:t>undefined</w:t>
            </w:r>
          </w:p>
        </w:tc>
        <w:tc>
          <w:tcPr>
            <w:tcW w:w="600" w:type="dxa"/>
          </w:tcPr>
          <w:p w14:paraId="6C0809A7" w14:textId="77777777" w:rsidR="00B50050" w:rsidRDefault="00B50050" w:rsidP="0088127C">
            <w:pPr>
              <w:pStyle w:val="OtherTableBody"/>
            </w:pPr>
          </w:p>
        </w:tc>
        <w:tc>
          <w:tcPr>
            <w:tcW w:w="2600" w:type="dxa"/>
          </w:tcPr>
          <w:p w14:paraId="0B67388B" w14:textId="77777777" w:rsidR="00B50050" w:rsidRDefault="00B50050" w:rsidP="0088127C">
            <w:pPr>
              <w:pStyle w:val="OtherTableBody"/>
            </w:pPr>
            <w:r>
              <w:t>Observation Identifier (OBX-3)</w:t>
            </w:r>
          </w:p>
        </w:tc>
        <w:tc>
          <w:tcPr>
            <w:tcW w:w="1400" w:type="dxa"/>
          </w:tcPr>
          <w:p w14:paraId="11F0DD21" w14:textId="77777777" w:rsidR="00B50050" w:rsidRDefault="00B50050" w:rsidP="0088127C">
            <w:pPr>
              <w:pStyle w:val="OtherTableBody"/>
            </w:pPr>
          </w:p>
        </w:tc>
        <w:tc>
          <w:tcPr>
            <w:tcW w:w="4200" w:type="dxa"/>
          </w:tcPr>
          <w:p w14:paraId="605FEA0B" w14:textId="77777777" w:rsidR="00B50050" w:rsidRDefault="00B50050" w:rsidP="0088127C">
            <w:pPr>
              <w:pStyle w:val="OtherTableBody"/>
            </w:pPr>
          </w:p>
        </w:tc>
      </w:tr>
      <w:tr w:rsidR="00B50050" w14:paraId="5A489BB4" w14:textId="77777777" w:rsidTr="00195548">
        <w:tc>
          <w:tcPr>
            <w:tcW w:w="600" w:type="dxa"/>
          </w:tcPr>
          <w:p w14:paraId="27C33BC3" w14:textId="77777777" w:rsidR="00B50050" w:rsidRDefault="00B50050" w:rsidP="0088127C">
            <w:pPr>
              <w:pStyle w:val="OtherTableBody"/>
            </w:pPr>
          </w:p>
        </w:tc>
        <w:tc>
          <w:tcPr>
            <w:tcW w:w="600" w:type="dxa"/>
          </w:tcPr>
          <w:p w14:paraId="07D85FF7" w14:textId="77777777" w:rsidR="00B50050" w:rsidRDefault="00B50050" w:rsidP="0088127C">
            <w:pPr>
              <w:pStyle w:val="OtherTableBody"/>
            </w:pPr>
            <w:r>
              <w:t>0622</w:t>
            </w:r>
          </w:p>
        </w:tc>
        <w:tc>
          <w:tcPr>
            <w:tcW w:w="2600" w:type="dxa"/>
          </w:tcPr>
          <w:p w14:paraId="12E63C15" w14:textId="77777777" w:rsidR="00B50050" w:rsidRDefault="00B50050" w:rsidP="0088127C">
            <w:pPr>
              <w:pStyle w:val="OtherTableBody"/>
            </w:pPr>
          </w:p>
        </w:tc>
        <w:tc>
          <w:tcPr>
            <w:tcW w:w="1400" w:type="dxa"/>
          </w:tcPr>
          <w:p w14:paraId="259BB1B2" w14:textId="77777777" w:rsidR="00B50050" w:rsidRDefault="00B50050" w:rsidP="0088127C">
            <w:pPr>
              <w:pStyle w:val="OtherTableBody"/>
            </w:pPr>
          </w:p>
        </w:tc>
        <w:tc>
          <w:tcPr>
            <w:tcW w:w="4200" w:type="dxa"/>
          </w:tcPr>
          <w:p w14:paraId="60FCB8C1" w14:textId="77777777" w:rsidR="00B50050" w:rsidRDefault="00B50050" w:rsidP="0088127C">
            <w:pPr>
              <w:pStyle w:val="OtherTableBody"/>
            </w:pPr>
          </w:p>
        </w:tc>
      </w:tr>
      <w:tr w:rsidR="00B50050" w14:paraId="10963071" w14:textId="77777777" w:rsidTr="00195548">
        <w:tc>
          <w:tcPr>
            <w:tcW w:w="600" w:type="dxa"/>
          </w:tcPr>
          <w:p w14:paraId="2E8A2F32" w14:textId="77777777" w:rsidR="00B50050" w:rsidRDefault="00B50050" w:rsidP="0088127C">
            <w:pPr>
              <w:pStyle w:val="OtherTableBody"/>
            </w:pPr>
            <w:r>
              <w:t>undefined</w:t>
            </w:r>
          </w:p>
        </w:tc>
        <w:tc>
          <w:tcPr>
            <w:tcW w:w="600" w:type="dxa"/>
          </w:tcPr>
          <w:p w14:paraId="06414CBC" w14:textId="77777777" w:rsidR="00B50050" w:rsidRDefault="00B50050" w:rsidP="0088127C">
            <w:pPr>
              <w:pStyle w:val="OtherTableBody"/>
            </w:pPr>
          </w:p>
        </w:tc>
        <w:tc>
          <w:tcPr>
            <w:tcW w:w="2600" w:type="dxa"/>
          </w:tcPr>
          <w:p w14:paraId="12298B49" w14:textId="77777777" w:rsidR="00B50050" w:rsidRDefault="00B50050" w:rsidP="0088127C">
            <w:pPr>
              <w:pStyle w:val="OtherTableBody"/>
            </w:pPr>
            <w:r>
              <w:t>Units (OBX-6)</w:t>
            </w:r>
          </w:p>
        </w:tc>
        <w:tc>
          <w:tcPr>
            <w:tcW w:w="1400" w:type="dxa"/>
          </w:tcPr>
          <w:p w14:paraId="5ED131D4" w14:textId="77777777" w:rsidR="00B50050" w:rsidRDefault="00B50050" w:rsidP="0088127C">
            <w:pPr>
              <w:pStyle w:val="OtherTableBody"/>
            </w:pPr>
          </w:p>
        </w:tc>
        <w:tc>
          <w:tcPr>
            <w:tcW w:w="4200" w:type="dxa"/>
          </w:tcPr>
          <w:p w14:paraId="1A7188B4" w14:textId="77777777" w:rsidR="00B50050" w:rsidRDefault="00B50050" w:rsidP="0088127C">
            <w:pPr>
              <w:pStyle w:val="OtherTableBody"/>
            </w:pPr>
          </w:p>
        </w:tc>
      </w:tr>
      <w:tr w:rsidR="00B50050" w14:paraId="6BE5FB0A" w14:textId="77777777" w:rsidTr="00195548">
        <w:tc>
          <w:tcPr>
            <w:tcW w:w="600" w:type="dxa"/>
          </w:tcPr>
          <w:p w14:paraId="6CCD2ABA" w14:textId="77777777" w:rsidR="00B50050" w:rsidRDefault="00B50050" w:rsidP="0088127C">
            <w:pPr>
              <w:pStyle w:val="OtherTableBody"/>
            </w:pPr>
          </w:p>
        </w:tc>
        <w:tc>
          <w:tcPr>
            <w:tcW w:w="600" w:type="dxa"/>
          </w:tcPr>
          <w:p w14:paraId="15ED0CF2" w14:textId="77777777" w:rsidR="00B50050" w:rsidRDefault="00B50050" w:rsidP="0088127C">
            <w:pPr>
              <w:pStyle w:val="OtherTableBody"/>
            </w:pPr>
            <w:r>
              <w:t>0623</w:t>
            </w:r>
          </w:p>
        </w:tc>
        <w:tc>
          <w:tcPr>
            <w:tcW w:w="2600" w:type="dxa"/>
          </w:tcPr>
          <w:p w14:paraId="42165EA1" w14:textId="77777777" w:rsidR="00B50050" w:rsidRDefault="00B50050" w:rsidP="0088127C">
            <w:pPr>
              <w:pStyle w:val="OtherTableBody"/>
            </w:pPr>
          </w:p>
        </w:tc>
        <w:tc>
          <w:tcPr>
            <w:tcW w:w="1400" w:type="dxa"/>
          </w:tcPr>
          <w:p w14:paraId="6F392199" w14:textId="77777777" w:rsidR="00B50050" w:rsidRDefault="00B50050" w:rsidP="0088127C">
            <w:pPr>
              <w:pStyle w:val="OtherTableBody"/>
            </w:pPr>
          </w:p>
        </w:tc>
        <w:tc>
          <w:tcPr>
            <w:tcW w:w="4200" w:type="dxa"/>
          </w:tcPr>
          <w:p w14:paraId="7DCAE5FC" w14:textId="77777777" w:rsidR="00B50050" w:rsidRDefault="00B50050" w:rsidP="0088127C">
            <w:pPr>
              <w:pStyle w:val="OtherTableBody"/>
            </w:pPr>
          </w:p>
        </w:tc>
      </w:tr>
      <w:tr w:rsidR="00B50050" w14:paraId="69066672" w14:textId="77777777" w:rsidTr="00195548">
        <w:tc>
          <w:tcPr>
            <w:tcW w:w="600" w:type="dxa"/>
          </w:tcPr>
          <w:p w14:paraId="70DCB0A1" w14:textId="77777777" w:rsidR="00B50050" w:rsidRDefault="00B50050" w:rsidP="0088127C">
            <w:pPr>
              <w:pStyle w:val="OtherTableBody"/>
            </w:pPr>
            <w:r>
              <w:t>undefined</w:t>
            </w:r>
          </w:p>
        </w:tc>
        <w:tc>
          <w:tcPr>
            <w:tcW w:w="600" w:type="dxa"/>
          </w:tcPr>
          <w:p w14:paraId="5D711662" w14:textId="77777777" w:rsidR="00B50050" w:rsidRDefault="00B50050" w:rsidP="0088127C">
            <w:pPr>
              <w:pStyle w:val="OtherTableBody"/>
            </w:pPr>
          </w:p>
        </w:tc>
        <w:tc>
          <w:tcPr>
            <w:tcW w:w="2600" w:type="dxa"/>
          </w:tcPr>
          <w:p w14:paraId="56749E38" w14:textId="77777777" w:rsidR="00B50050" w:rsidRDefault="00B50050" w:rsidP="0088127C">
            <w:pPr>
              <w:pStyle w:val="OtherTableBody"/>
            </w:pPr>
            <w:r>
              <w:t>Producer's ID (OBX-15)</w:t>
            </w:r>
          </w:p>
        </w:tc>
        <w:tc>
          <w:tcPr>
            <w:tcW w:w="1400" w:type="dxa"/>
          </w:tcPr>
          <w:p w14:paraId="52E6A468" w14:textId="77777777" w:rsidR="00B50050" w:rsidRDefault="00B50050" w:rsidP="0088127C">
            <w:pPr>
              <w:pStyle w:val="OtherTableBody"/>
            </w:pPr>
          </w:p>
        </w:tc>
        <w:tc>
          <w:tcPr>
            <w:tcW w:w="4200" w:type="dxa"/>
          </w:tcPr>
          <w:p w14:paraId="753E105B" w14:textId="77777777" w:rsidR="00B50050" w:rsidRDefault="00B50050" w:rsidP="0088127C">
            <w:pPr>
              <w:pStyle w:val="OtherTableBody"/>
            </w:pPr>
          </w:p>
        </w:tc>
      </w:tr>
      <w:tr w:rsidR="00B50050" w14:paraId="3A0D5F61" w14:textId="77777777" w:rsidTr="00195548">
        <w:tc>
          <w:tcPr>
            <w:tcW w:w="600" w:type="dxa"/>
          </w:tcPr>
          <w:p w14:paraId="35951921" w14:textId="77777777" w:rsidR="00B50050" w:rsidRDefault="00B50050" w:rsidP="0088127C">
            <w:pPr>
              <w:pStyle w:val="OtherTableBody"/>
            </w:pPr>
          </w:p>
        </w:tc>
        <w:tc>
          <w:tcPr>
            <w:tcW w:w="600" w:type="dxa"/>
          </w:tcPr>
          <w:p w14:paraId="33F1C82D" w14:textId="77777777" w:rsidR="00B50050" w:rsidRDefault="00B50050" w:rsidP="0088127C">
            <w:pPr>
              <w:pStyle w:val="OtherTableBody"/>
            </w:pPr>
            <w:r>
              <w:t>0624</w:t>
            </w:r>
          </w:p>
        </w:tc>
        <w:tc>
          <w:tcPr>
            <w:tcW w:w="2600" w:type="dxa"/>
          </w:tcPr>
          <w:p w14:paraId="5D99413C" w14:textId="77777777" w:rsidR="00B50050" w:rsidRDefault="00B50050" w:rsidP="0088127C">
            <w:pPr>
              <w:pStyle w:val="OtherTableBody"/>
            </w:pPr>
          </w:p>
        </w:tc>
        <w:tc>
          <w:tcPr>
            <w:tcW w:w="1400" w:type="dxa"/>
          </w:tcPr>
          <w:p w14:paraId="5B68814C" w14:textId="77777777" w:rsidR="00B50050" w:rsidRDefault="00B50050" w:rsidP="0088127C">
            <w:pPr>
              <w:pStyle w:val="OtherTableBody"/>
            </w:pPr>
          </w:p>
        </w:tc>
        <w:tc>
          <w:tcPr>
            <w:tcW w:w="4200" w:type="dxa"/>
          </w:tcPr>
          <w:p w14:paraId="53352D08" w14:textId="77777777" w:rsidR="00B50050" w:rsidRDefault="00B50050" w:rsidP="0088127C">
            <w:pPr>
              <w:pStyle w:val="OtherTableBody"/>
            </w:pPr>
          </w:p>
        </w:tc>
      </w:tr>
      <w:tr w:rsidR="00B50050" w14:paraId="6C245AC4" w14:textId="77777777" w:rsidTr="00195548">
        <w:tc>
          <w:tcPr>
            <w:tcW w:w="600" w:type="dxa"/>
          </w:tcPr>
          <w:p w14:paraId="2E10CD0D" w14:textId="77777777" w:rsidR="00B50050" w:rsidRDefault="00B50050" w:rsidP="0088127C">
            <w:pPr>
              <w:pStyle w:val="OtherTableBody"/>
            </w:pPr>
            <w:r>
              <w:t>User</w:t>
            </w:r>
          </w:p>
        </w:tc>
        <w:tc>
          <w:tcPr>
            <w:tcW w:w="600" w:type="dxa"/>
          </w:tcPr>
          <w:p w14:paraId="55974A22" w14:textId="77777777" w:rsidR="00B50050" w:rsidRDefault="00B50050" w:rsidP="0088127C">
            <w:pPr>
              <w:pStyle w:val="OtherTableBody"/>
            </w:pPr>
          </w:p>
        </w:tc>
        <w:tc>
          <w:tcPr>
            <w:tcW w:w="2600" w:type="dxa"/>
          </w:tcPr>
          <w:p w14:paraId="2803CF19" w14:textId="77777777" w:rsidR="00B50050" w:rsidRDefault="00B50050" w:rsidP="0088127C">
            <w:pPr>
              <w:pStyle w:val="OtherTableBody"/>
            </w:pPr>
            <w:r>
              <w:t>Item Status Codes</w:t>
            </w:r>
          </w:p>
        </w:tc>
        <w:tc>
          <w:tcPr>
            <w:tcW w:w="1400" w:type="dxa"/>
          </w:tcPr>
          <w:p w14:paraId="352CB645" w14:textId="77777777" w:rsidR="00B50050" w:rsidRDefault="00B50050" w:rsidP="0088127C">
            <w:pPr>
              <w:pStyle w:val="OtherTableBody"/>
            </w:pPr>
          </w:p>
        </w:tc>
        <w:tc>
          <w:tcPr>
            <w:tcW w:w="4200" w:type="dxa"/>
          </w:tcPr>
          <w:p w14:paraId="0F5933C9" w14:textId="77777777" w:rsidR="00B50050" w:rsidRDefault="00B50050" w:rsidP="0088127C">
            <w:pPr>
              <w:pStyle w:val="OtherTableBody"/>
            </w:pPr>
          </w:p>
        </w:tc>
      </w:tr>
      <w:tr w:rsidR="00B50050" w14:paraId="2A138FA5" w14:textId="77777777" w:rsidTr="00195548">
        <w:tc>
          <w:tcPr>
            <w:tcW w:w="600" w:type="dxa"/>
          </w:tcPr>
          <w:p w14:paraId="49BB0C9C" w14:textId="77777777" w:rsidR="00B50050" w:rsidRDefault="00B50050" w:rsidP="0088127C">
            <w:pPr>
              <w:pStyle w:val="OtherTableBody"/>
            </w:pPr>
          </w:p>
        </w:tc>
        <w:tc>
          <w:tcPr>
            <w:tcW w:w="600" w:type="dxa"/>
          </w:tcPr>
          <w:p w14:paraId="27DF9CCF" w14:textId="77777777" w:rsidR="00B50050" w:rsidRDefault="00B50050" w:rsidP="0088127C">
            <w:pPr>
              <w:pStyle w:val="OtherTableBody"/>
            </w:pPr>
            <w:r>
              <w:t>0625</w:t>
            </w:r>
          </w:p>
        </w:tc>
        <w:tc>
          <w:tcPr>
            <w:tcW w:w="2600" w:type="dxa"/>
          </w:tcPr>
          <w:p w14:paraId="488F6666" w14:textId="77777777" w:rsidR="00B50050" w:rsidRDefault="00B50050" w:rsidP="0088127C">
            <w:pPr>
              <w:pStyle w:val="OtherTableBody"/>
            </w:pPr>
          </w:p>
        </w:tc>
        <w:tc>
          <w:tcPr>
            <w:tcW w:w="1400" w:type="dxa"/>
          </w:tcPr>
          <w:p w14:paraId="40582F8C" w14:textId="77777777" w:rsidR="00B50050" w:rsidRDefault="00B50050" w:rsidP="0088127C">
            <w:pPr>
              <w:pStyle w:val="OtherTableBody"/>
            </w:pPr>
            <w:r>
              <w:t>1</w:t>
            </w:r>
          </w:p>
        </w:tc>
        <w:tc>
          <w:tcPr>
            <w:tcW w:w="4200" w:type="dxa"/>
          </w:tcPr>
          <w:p w14:paraId="1224D532" w14:textId="77777777" w:rsidR="00B50050" w:rsidRDefault="00B50050" w:rsidP="0088127C">
            <w:pPr>
              <w:pStyle w:val="OtherTableBody"/>
            </w:pPr>
            <w:r>
              <w:t>Active</w:t>
            </w:r>
          </w:p>
        </w:tc>
      </w:tr>
      <w:tr w:rsidR="00B50050" w14:paraId="52DA73F4" w14:textId="77777777" w:rsidTr="00195548">
        <w:tc>
          <w:tcPr>
            <w:tcW w:w="600" w:type="dxa"/>
          </w:tcPr>
          <w:p w14:paraId="4B7A746C" w14:textId="77777777" w:rsidR="00B50050" w:rsidRDefault="00B50050" w:rsidP="0088127C">
            <w:pPr>
              <w:pStyle w:val="OtherTableBody"/>
            </w:pPr>
          </w:p>
        </w:tc>
        <w:tc>
          <w:tcPr>
            <w:tcW w:w="600" w:type="dxa"/>
          </w:tcPr>
          <w:p w14:paraId="33D13804" w14:textId="77777777" w:rsidR="00B50050" w:rsidRDefault="00B50050" w:rsidP="0088127C">
            <w:pPr>
              <w:pStyle w:val="OtherTableBody"/>
            </w:pPr>
            <w:r>
              <w:t>0625</w:t>
            </w:r>
          </w:p>
        </w:tc>
        <w:tc>
          <w:tcPr>
            <w:tcW w:w="2600" w:type="dxa"/>
          </w:tcPr>
          <w:p w14:paraId="7C5EB0B0" w14:textId="77777777" w:rsidR="00B50050" w:rsidRDefault="00B50050" w:rsidP="0088127C">
            <w:pPr>
              <w:pStyle w:val="OtherTableBody"/>
            </w:pPr>
          </w:p>
        </w:tc>
        <w:tc>
          <w:tcPr>
            <w:tcW w:w="1400" w:type="dxa"/>
          </w:tcPr>
          <w:p w14:paraId="57AD5BD4" w14:textId="77777777" w:rsidR="00B50050" w:rsidRDefault="00B50050" w:rsidP="0088127C">
            <w:pPr>
              <w:pStyle w:val="OtherTableBody"/>
            </w:pPr>
            <w:r>
              <w:t>2</w:t>
            </w:r>
          </w:p>
        </w:tc>
        <w:tc>
          <w:tcPr>
            <w:tcW w:w="4200" w:type="dxa"/>
          </w:tcPr>
          <w:p w14:paraId="30A8B2A7" w14:textId="77777777" w:rsidR="00B50050" w:rsidRDefault="00B50050" w:rsidP="0088127C">
            <w:pPr>
              <w:pStyle w:val="OtherTableBody"/>
            </w:pPr>
            <w:r>
              <w:t>Pending Inactive</w:t>
            </w:r>
          </w:p>
        </w:tc>
      </w:tr>
      <w:tr w:rsidR="00B50050" w14:paraId="181EAA58" w14:textId="77777777" w:rsidTr="00195548">
        <w:tc>
          <w:tcPr>
            <w:tcW w:w="600" w:type="dxa"/>
          </w:tcPr>
          <w:p w14:paraId="219F35D4" w14:textId="77777777" w:rsidR="00B50050" w:rsidRDefault="00B50050" w:rsidP="0088127C">
            <w:pPr>
              <w:pStyle w:val="OtherTableBody"/>
            </w:pPr>
          </w:p>
        </w:tc>
        <w:tc>
          <w:tcPr>
            <w:tcW w:w="600" w:type="dxa"/>
          </w:tcPr>
          <w:p w14:paraId="73E0C5DA" w14:textId="77777777" w:rsidR="00B50050" w:rsidRDefault="00B50050" w:rsidP="0088127C">
            <w:pPr>
              <w:pStyle w:val="OtherTableBody"/>
            </w:pPr>
            <w:r>
              <w:t>0625</w:t>
            </w:r>
          </w:p>
        </w:tc>
        <w:tc>
          <w:tcPr>
            <w:tcW w:w="2600" w:type="dxa"/>
          </w:tcPr>
          <w:p w14:paraId="1113331C" w14:textId="77777777" w:rsidR="00B50050" w:rsidRDefault="00B50050" w:rsidP="0088127C">
            <w:pPr>
              <w:pStyle w:val="OtherTableBody"/>
            </w:pPr>
          </w:p>
        </w:tc>
        <w:tc>
          <w:tcPr>
            <w:tcW w:w="1400" w:type="dxa"/>
          </w:tcPr>
          <w:p w14:paraId="289C76D7" w14:textId="77777777" w:rsidR="00B50050" w:rsidRDefault="00B50050" w:rsidP="0088127C">
            <w:pPr>
              <w:pStyle w:val="OtherTableBody"/>
            </w:pPr>
            <w:r>
              <w:t>3</w:t>
            </w:r>
          </w:p>
        </w:tc>
        <w:tc>
          <w:tcPr>
            <w:tcW w:w="4200" w:type="dxa"/>
          </w:tcPr>
          <w:p w14:paraId="1587DC64" w14:textId="77777777" w:rsidR="00B50050" w:rsidRDefault="00B50050" w:rsidP="0088127C">
            <w:pPr>
              <w:pStyle w:val="OtherTableBody"/>
            </w:pPr>
            <w:r>
              <w:t>Inactive</w:t>
            </w:r>
          </w:p>
        </w:tc>
      </w:tr>
      <w:tr w:rsidR="00B50050" w14:paraId="48738D88" w14:textId="77777777" w:rsidTr="00195548">
        <w:tc>
          <w:tcPr>
            <w:tcW w:w="600" w:type="dxa"/>
          </w:tcPr>
          <w:p w14:paraId="6B79A66B" w14:textId="77777777" w:rsidR="00B50050" w:rsidRDefault="00B50050" w:rsidP="0088127C">
            <w:pPr>
              <w:pStyle w:val="OtherTableBody"/>
            </w:pPr>
            <w:r>
              <w:t>undefined</w:t>
            </w:r>
          </w:p>
        </w:tc>
        <w:tc>
          <w:tcPr>
            <w:tcW w:w="600" w:type="dxa"/>
          </w:tcPr>
          <w:p w14:paraId="34F23668" w14:textId="77777777" w:rsidR="00B50050" w:rsidRDefault="00B50050" w:rsidP="0088127C">
            <w:pPr>
              <w:pStyle w:val="OtherTableBody"/>
            </w:pPr>
          </w:p>
        </w:tc>
        <w:tc>
          <w:tcPr>
            <w:tcW w:w="2600" w:type="dxa"/>
          </w:tcPr>
          <w:p w14:paraId="4B1DFE09" w14:textId="77777777" w:rsidR="00B50050" w:rsidRDefault="00B50050" w:rsidP="0088127C">
            <w:pPr>
              <w:pStyle w:val="OtherTableBody"/>
            </w:pPr>
            <w:r>
              <w:t>Observation Method (OBX-17)</w:t>
            </w:r>
          </w:p>
        </w:tc>
        <w:tc>
          <w:tcPr>
            <w:tcW w:w="1400" w:type="dxa"/>
          </w:tcPr>
          <w:p w14:paraId="58A77955" w14:textId="77777777" w:rsidR="00B50050" w:rsidRDefault="00B50050" w:rsidP="0088127C">
            <w:pPr>
              <w:pStyle w:val="OtherTableBody"/>
            </w:pPr>
          </w:p>
        </w:tc>
        <w:tc>
          <w:tcPr>
            <w:tcW w:w="4200" w:type="dxa"/>
          </w:tcPr>
          <w:p w14:paraId="2BE69875" w14:textId="77777777" w:rsidR="00B50050" w:rsidRDefault="00B50050" w:rsidP="0088127C">
            <w:pPr>
              <w:pStyle w:val="OtherTableBody"/>
            </w:pPr>
          </w:p>
        </w:tc>
      </w:tr>
      <w:tr w:rsidR="00B50050" w14:paraId="4560406D" w14:textId="77777777" w:rsidTr="00195548">
        <w:tc>
          <w:tcPr>
            <w:tcW w:w="600" w:type="dxa"/>
          </w:tcPr>
          <w:p w14:paraId="140969C2" w14:textId="77777777" w:rsidR="00B50050" w:rsidRDefault="00B50050" w:rsidP="0088127C">
            <w:pPr>
              <w:pStyle w:val="OtherTableBody"/>
            </w:pPr>
          </w:p>
        </w:tc>
        <w:tc>
          <w:tcPr>
            <w:tcW w:w="600" w:type="dxa"/>
          </w:tcPr>
          <w:p w14:paraId="482AF8AA" w14:textId="77777777" w:rsidR="00B50050" w:rsidRDefault="00B50050" w:rsidP="0088127C">
            <w:pPr>
              <w:pStyle w:val="OtherTableBody"/>
            </w:pPr>
            <w:r>
              <w:t>0626</w:t>
            </w:r>
          </w:p>
        </w:tc>
        <w:tc>
          <w:tcPr>
            <w:tcW w:w="2600" w:type="dxa"/>
          </w:tcPr>
          <w:p w14:paraId="33926CA6" w14:textId="77777777" w:rsidR="00B50050" w:rsidRDefault="00B50050" w:rsidP="0088127C">
            <w:pPr>
              <w:pStyle w:val="OtherTableBody"/>
            </w:pPr>
          </w:p>
        </w:tc>
        <w:tc>
          <w:tcPr>
            <w:tcW w:w="1400" w:type="dxa"/>
          </w:tcPr>
          <w:p w14:paraId="135EDC72" w14:textId="77777777" w:rsidR="00B50050" w:rsidRDefault="00B50050" w:rsidP="0088127C">
            <w:pPr>
              <w:pStyle w:val="OtherTableBody"/>
            </w:pPr>
          </w:p>
        </w:tc>
        <w:tc>
          <w:tcPr>
            <w:tcW w:w="4200" w:type="dxa"/>
          </w:tcPr>
          <w:p w14:paraId="393BC779" w14:textId="77777777" w:rsidR="00B50050" w:rsidRDefault="00B50050" w:rsidP="0088127C">
            <w:pPr>
              <w:pStyle w:val="OtherTableBody"/>
            </w:pPr>
          </w:p>
        </w:tc>
      </w:tr>
      <w:tr w:rsidR="00B50050" w14:paraId="25D7E50A" w14:textId="77777777" w:rsidTr="00195548">
        <w:tc>
          <w:tcPr>
            <w:tcW w:w="600" w:type="dxa"/>
          </w:tcPr>
          <w:p w14:paraId="18947CC7" w14:textId="77777777" w:rsidR="00B50050" w:rsidRDefault="00B50050" w:rsidP="0088127C">
            <w:pPr>
              <w:pStyle w:val="OtherTableBody"/>
            </w:pPr>
            <w:r>
              <w:t>undefined</w:t>
            </w:r>
          </w:p>
        </w:tc>
        <w:tc>
          <w:tcPr>
            <w:tcW w:w="600" w:type="dxa"/>
          </w:tcPr>
          <w:p w14:paraId="13839658" w14:textId="77777777" w:rsidR="00B50050" w:rsidRDefault="00B50050" w:rsidP="0088127C">
            <w:pPr>
              <w:pStyle w:val="OtherTableBody"/>
            </w:pPr>
          </w:p>
        </w:tc>
        <w:tc>
          <w:tcPr>
            <w:tcW w:w="2600" w:type="dxa"/>
          </w:tcPr>
          <w:p w14:paraId="3A2B5C5A" w14:textId="77777777" w:rsidR="00B50050" w:rsidRDefault="00B50050" w:rsidP="0088127C">
            <w:pPr>
              <w:pStyle w:val="OtherTableBody"/>
            </w:pPr>
            <w:r>
              <w:t>Service Period (ODS-2)</w:t>
            </w:r>
          </w:p>
        </w:tc>
        <w:tc>
          <w:tcPr>
            <w:tcW w:w="1400" w:type="dxa"/>
          </w:tcPr>
          <w:p w14:paraId="2C82ACE2" w14:textId="77777777" w:rsidR="00B50050" w:rsidRDefault="00B50050" w:rsidP="0088127C">
            <w:pPr>
              <w:pStyle w:val="OtherTableBody"/>
            </w:pPr>
          </w:p>
        </w:tc>
        <w:tc>
          <w:tcPr>
            <w:tcW w:w="4200" w:type="dxa"/>
          </w:tcPr>
          <w:p w14:paraId="2C2F18D1" w14:textId="77777777" w:rsidR="00B50050" w:rsidRDefault="00B50050" w:rsidP="0088127C">
            <w:pPr>
              <w:pStyle w:val="OtherTableBody"/>
            </w:pPr>
          </w:p>
        </w:tc>
      </w:tr>
      <w:tr w:rsidR="00B50050" w14:paraId="782C4902" w14:textId="77777777" w:rsidTr="00195548">
        <w:tc>
          <w:tcPr>
            <w:tcW w:w="600" w:type="dxa"/>
          </w:tcPr>
          <w:p w14:paraId="667A85AD" w14:textId="77777777" w:rsidR="00B50050" w:rsidRDefault="00B50050" w:rsidP="0088127C">
            <w:pPr>
              <w:pStyle w:val="OtherTableBody"/>
            </w:pPr>
          </w:p>
        </w:tc>
        <w:tc>
          <w:tcPr>
            <w:tcW w:w="600" w:type="dxa"/>
          </w:tcPr>
          <w:p w14:paraId="05671DE9" w14:textId="77777777" w:rsidR="00B50050" w:rsidRDefault="00B50050" w:rsidP="0088127C">
            <w:pPr>
              <w:pStyle w:val="OtherTableBody"/>
            </w:pPr>
            <w:r>
              <w:t>0627</w:t>
            </w:r>
          </w:p>
        </w:tc>
        <w:tc>
          <w:tcPr>
            <w:tcW w:w="2600" w:type="dxa"/>
          </w:tcPr>
          <w:p w14:paraId="5FF321E0" w14:textId="77777777" w:rsidR="00B50050" w:rsidRDefault="00B50050" w:rsidP="0088127C">
            <w:pPr>
              <w:pStyle w:val="OtherTableBody"/>
            </w:pPr>
          </w:p>
        </w:tc>
        <w:tc>
          <w:tcPr>
            <w:tcW w:w="1400" w:type="dxa"/>
          </w:tcPr>
          <w:p w14:paraId="0D676AFD" w14:textId="77777777" w:rsidR="00B50050" w:rsidRDefault="00B50050" w:rsidP="0088127C">
            <w:pPr>
              <w:pStyle w:val="OtherTableBody"/>
            </w:pPr>
          </w:p>
        </w:tc>
        <w:tc>
          <w:tcPr>
            <w:tcW w:w="4200" w:type="dxa"/>
          </w:tcPr>
          <w:p w14:paraId="538032DE" w14:textId="77777777" w:rsidR="00B50050" w:rsidRDefault="00B50050" w:rsidP="0088127C">
            <w:pPr>
              <w:pStyle w:val="OtherTableBody"/>
            </w:pPr>
          </w:p>
        </w:tc>
      </w:tr>
      <w:tr w:rsidR="00B50050" w14:paraId="0C31A4C7" w14:textId="77777777" w:rsidTr="00195548">
        <w:tc>
          <w:tcPr>
            <w:tcW w:w="600" w:type="dxa"/>
          </w:tcPr>
          <w:p w14:paraId="55F9D42D" w14:textId="77777777" w:rsidR="00B50050" w:rsidRDefault="00B50050" w:rsidP="0088127C">
            <w:pPr>
              <w:pStyle w:val="OtherTableBody"/>
            </w:pPr>
            <w:r>
              <w:t>undefined</w:t>
            </w:r>
          </w:p>
        </w:tc>
        <w:tc>
          <w:tcPr>
            <w:tcW w:w="600" w:type="dxa"/>
          </w:tcPr>
          <w:p w14:paraId="6C4DA553" w14:textId="77777777" w:rsidR="00B50050" w:rsidRDefault="00B50050" w:rsidP="0088127C">
            <w:pPr>
              <w:pStyle w:val="OtherTableBody"/>
            </w:pPr>
          </w:p>
        </w:tc>
        <w:tc>
          <w:tcPr>
            <w:tcW w:w="2600" w:type="dxa"/>
          </w:tcPr>
          <w:p w14:paraId="79CC5F54" w14:textId="77777777" w:rsidR="00B50050" w:rsidRDefault="00B50050" w:rsidP="0088127C">
            <w:pPr>
              <w:pStyle w:val="OtherTableBody"/>
            </w:pPr>
            <w:r>
              <w:t>Diet, Supplement, or Preference Code (ODS-3)</w:t>
            </w:r>
          </w:p>
        </w:tc>
        <w:tc>
          <w:tcPr>
            <w:tcW w:w="1400" w:type="dxa"/>
          </w:tcPr>
          <w:p w14:paraId="30721539" w14:textId="77777777" w:rsidR="00B50050" w:rsidRDefault="00B50050" w:rsidP="0088127C">
            <w:pPr>
              <w:pStyle w:val="OtherTableBody"/>
            </w:pPr>
          </w:p>
        </w:tc>
        <w:tc>
          <w:tcPr>
            <w:tcW w:w="4200" w:type="dxa"/>
          </w:tcPr>
          <w:p w14:paraId="23A5015A" w14:textId="77777777" w:rsidR="00B50050" w:rsidRDefault="00B50050" w:rsidP="0088127C">
            <w:pPr>
              <w:pStyle w:val="OtherTableBody"/>
            </w:pPr>
          </w:p>
        </w:tc>
      </w:tr>
      <w:tr w:rsidR="00B50050" w14:paraId="79C20231" w14:textId="77777777" w:rsidTr="00195548">
        <w:tc>
          <w:tcPr>
            <w:tcW w:w="600" w:type="dxa"/>
          </w:tcPr>
          <w:p w14:paraId="678B19EB" w14:textId="77777777" w:rsidR="00B50050" w:rsidRDefault="00B50050" w:rsidP="0088127C">
            <w:pPr>
              <w:pStyle w:val="OtherTableBody"/>
            </w:pPr>
          </w:p>
        </w:tc>
        <w:tc>
          <w:tcPr>
            <w:tcW w:w="600" w:type="dxa"/>
          </w:tcPr>
          <w:p w14:paraId="5E6E2BFA" w14:textId="77777777" w:rsidR="00B50050" w:rsidRDefault="00B50050" w:rsidP="0088127C">
            <w:pPr>
              <w:pStyle w:val="OtherTableBody"/>
            </w:pPr>
            <w:r>
              <w:t>0628</w:t>
            </w:r>
          </w:p>
        </w:tc>
        <w:tc>
          <w:tcPr>
            <w:tcW w:w="2600" w:type="dxa"/>
          </w:tcPr>
          <w:p w14:paraId="439A0D55" w14:textId="77777777" w:rsidR="00B50050" w:rsidRDefault="00B50050" w:rsidP="0088127C">
            <w:pPr>
              <w:pStyle w:val="OtherTableBody"/>
            </w:pPr>
          </w:p>
        </w:tc>
        <w:tc>
          <w:tcPr>
            <w:tcW w:w="1400" w:type="dxa"/>
          </w:tcPr>
          <w:p w14:paraId="07FE44DB" w14:textId="77777777" w:rsidR="00B50050" w:rsidRDefault="00B50050" w:rsidP="0088127C">
            <w:pPr>
              <w:pStyle w:val="OtherTableBody"/>
            </w:pPr>
          </w:p>
        </w:tc>
        <w:tc>
          <w:tcPr>
            <w:tcW w:w="4200" w:type="dxa"/>
          </w:tcPr>
          <w:p w14:paraId="40A44A45" w14:textId="77777777" w:rsidR="00B50050" w:rsidRDefault="00B50050" w:rsidP="0088127C">
            <w:pPr>
              <w:pStyle w:val="OtherTableBody"/>
            </w:pPr>
          </w:p>
        </w:tc>
      </w:tr>
      <w:tr w:rsidR="00B50050" w14:paraId="413BB5B3" w14:textId="77777777" w:rsidTr="00195548">
        <w:tc>
          <w:tcPr>
            <w:tcW w:w="600" w:type="dxa"/>
          </w:tcPr>
          <w:p w14:paraId="22DB1CCB" w14:textId="77777777" w:rsidR="00B50050" w:rsidRDefault="00B50050" w:rsidP="0088127C">
            <w:pPr>
              <w:pStyle w:val="OtherTableBody"/>
            </w:pPr>
            <w:r>
              <w:t>undefined</w:t>
            </w:r>
          </w:p>
        </w:tc>
        <w:tc>
          <w:tcPr>
            <w:tcW w:w="600" w:type="dxa"/>
          </w:tcPr>
          <w:p w14:paraId="4AEC6F7D" w14:textId="77777777" w:rsidR="00B50050" w:rsidRDefault="00B50050" w:rsidP="0088127C">
            <w:pPr>
              <w:pStyle w:val="OtherTableBody"/>
            </w:pPr>
          </w:p>
        </w:tc>
        <w:tc>
          <w:tcPr>
            <w:tcW w:w="2600" w:type="dxa"/>
          </w:tcPr>
          <w:p w14:paraId="6B7DDCC8" w14:textId="77777777" w:rsidR="00B50050" w:rsidRDefault="00B50050" w:rsidP="0088127C">
            <w:pPr>
              <w:pStyle w:val="OtherTableBody"/>
            </w:pPr>
            <w:r>
              <w:t>Service Period (ODT-2)</w:t>
            </w:r>
          </w:p>
        </w:tc>
        <w:tc>
          <w:tcPr>
            <w:tcW w:w="1400" w:type="dxa"/>
          </w:tcPr>
          <w:p w14:paraId="568BE4B5" w14:textId="77777777" w:rsidR="00B50050" w:rsidRDefault="00B50050" w:rsidP="0088127C">
            <w:pPr>
              <w:pStyle w:val="OtherTableBody"/>
            </w:pPr>
          </w:p>
        </w:tc>
        <w:tc>
          <w:tcPr>
            <w:tcW w:w="4200" w:type="dxa"/>
          </w:tcPr>
          <w:p w14:paraId="4FD1DDED" w14:textId="77777777" w:rsidR="00B50050" w:rsidRDefault="00B50050" w:rsidP="0088127C">
            <w:pPr>
              <w:pStyle w:val="OtherTableBody"/>
            </w:pPr>
          </w:p>
        </w:tc>
      </w:tr>
      <w:tr w:rsidR="00B50050" w14:paraId="33F1341D" w14:textId="77777777" w:rsidTr="00195548">
        <w:tc>
          <w:tcPr>
            <w:tcW w:w="600" w:type="dxa"/>
          </w:tcPr>
          <w:p w14:paraId="2AB65D62" w14:textId="77777777" w:rsidR="00B50050" w:rsidRDefault="00B50050" w:rsidP="0088127C">
            <w:pPr>
              <w:pStyle w:val="OtherTableBody"/>
            </w:pPr>
          </w:p>
        </w:tc>
        <w:tc>
          <w:tcPr>
            <w:tcW w:w="600" w:type="dxa"/>
          </w:tcPr>
          <w:p w14:paraId="31294BC6" w14:textId="77777777" w:rsidR="00B50050" w:rsidRDefault="00B50050" w:rsidP="0088127C">
            <w:pPr>
              <w:pStyle w:val="OtherTableBody"/>
            </w:pPr>
            <w:r>
              <w:t>0629</w:t>
            </w:r>
          </w:p>
        </w:tc>
        <w:tc>
          <w:tcPr>
            <w:tcW w:w="2600" w:type="dxa"/>
          </w:tcPr>
          <w:p w14:paraId="184CB63C" w14:textId="77777777" w:rsidR="00B50050" w:rsidRDefault="00B50050" w:rsidP="0088127C">
            <w:pPr>
              <w:pStyle w:val="OtherTableBody"/>
            </w:pPr>
          </w:p>
        </w:tc>
        <w:tc>
          <w:tcPr>
            <w:tcW w:w="1400" w:type="dxa"/>
          </w:tcPr>
          <w:p w14:paraId="51F7E454" w14:textId="77777777" w:rsidR="00B50050" w:rsidRDefault="00B50050" w:rsidP="0088127C">
            <w:pPr>
              <w:pStyle w:val="OtherTableBody"/>
            </w:pPr>
          </w:p>
        </w:tc>
        <w:tc>
          <w:tcPr>
            <w:tcW w:w="4200" w:type="dxa"/>
          </w:tcPr>
          <w:p w14:paraId="2DFF3DC3" w14:textId="77777777" w:rsidR="00B50050" w:rsidRDefault="00B50050" w:rsidP="0088127C">
            <w:pPr>
              <w:pStyle w:val="OtherTableBody"/>
            </w:pPr>
          </w:p>
        </w:tc>
      </w:tr>
      <w:tr w:rsidR="00B50050" w14:paraId="59156CA3" w14:textId="77777777" w:rsidTr="00195548">
        <w:tc>
          <w:tcPr>
            <w:tcW w:w="600" w:type="dxa"/>
          </w:tcPr>
          <w:p w14:paraId="476900F2" w14:textId="77777777" w:rsidR="00B50050" w:rsidRDefault="00B50050" w:rsidP="0088127C">
            <w:pPr>
              <w:pStyle w:val="OtherTableBody"/>
            </w:pPr>
            <w:r>
              <w:t>undefined</w:t>
            </w:r>
          </w:p>
        </w:tc>
        <w:tc>
          <w:tcPr>
            <w:tcW w:w="600" w:type="dxa"/>
          </w:tcPr>
          <w:p w14:paraId="22561789" w14:textId="77777777" w:rsidR="00B50050" w:rsidRDefault="00B50050" w:rsidP="0088127C">
            <w:pPr>
              <w:pStyle w:val="OtherTableBody"/>
            </w:pPr>
          </w:p>
        </w:tc>
        <w:tc>
          <w:tcPr>
            <w:tcW w:w="2600" w:type="dxa"/>
          </w:tcPr>
          <w:p w14:paraId="5BD1B185" w14:textId="77777777" w:rsidR="00B50050" w:rsidRDefault="00B50050" w:rsidP="0088127C">
            <w:pPr>
              <w:pStyle w:val="OtherTableBody"/>
            </w:pPr>
            <w:r>
              <w:t>Producer's Service/Test/Observation ID (OM1-2)</w:t>
            </w:r>
          </w:p>
        </w:tc>
        <w:tc>
          <w:tcPr>
            <w:tcW w:w="1400" w:type="dxa"/>
          </w:tcPr>
          <w:p w14:paraId="1694117D" w14:textId="77777777" w:rsidR="00B50050" w:rsidRDefault="00B50050" w:rsidP="0088127C">
            <w:pPr>
              <w:pStyle w:val="OtherTableBody"/>
            </w:pPr>
          </w:p>
        </w:tc>
        <w:tc>
          <w:tcPr>
            <w:tcW w:w="4200" w:type="dxa"/>
          </w:tcPr>
          <w:p w14:paraId="496F978A" w14:textId="77777777" w:rsidR="00B50050" w:rsidRDefault="00B50050" w:rsidP="0088127C">
            <w:pPr>
              <w:pStyle w:val="OtherTableBody"/>
            </w:pPr>
          </w:p>
        </w:tc>
      </w:tr>
      <w:tr w:rsidR="00B50050" w14:paraId="1C25D67E" w14:textId="77777777" w:rsidTr="00195548">
        <w:tc>
          <w:tcPr>
            <w:tcW w:w="600" w:type="dxa"/>
          </w:tcPr>
          <w:p w14:paraId="25F58B73" w14:textId="77777777" w:rsidR="00B50050" w:rsidRDefault="00B50050" w:rsidP="0088127C">
            <w:pPr>
              <w:pStyle w:val="OtherTableBody"/>
            </w:pPr>
          </w:p>
        </w:tc>
        <w:tc>
          <w:tcPr>
            <w:tcW w:w="600" w:type="dxa"/>
          </w:tcPr>
          <w:p w14:paraId="57F37346" w14:textId="77777777" w:rsidR="00B50050" w:rsidRDefault="00B50050" w:rsidP="0088127C">
            <w:pPr>
              <w:pStyle w:val="OtherTableBody"/>
            </w:pPr>
            <w:r>
              <w:t>0630</w:t>
            </w:r>
          </w:p>
        </w:tc>
        <w:tc>
          <w:tcPr>
            <w:tcW w:w="2600" w:type="dxa"/>
          </w:tcPr>
          <w:p w14:paraId="319A1C9F" w14:textId="77777777" w:rsidR="00B50050" w:rsidRDefault="00B50050" w:rsidP="0088127C">
            <w:pPr>
              <w:pStyle w:val="OtherTableBody"/>
            </w:pPr>
          </w:p>
        </w:tc>
        <w:tc>
          <w:tcPr>
            <w:tcW w:w="1400" w:type="dxa"/>
          </w:tcPr>
          <w:p w14:paraId="0048D196" w14:textId="77777777" w:rsidR="00B50050" w:rsidRDefault="00B50050" w:rsidP="0088127C">
            <w:pPr>
              <w:pStyle w:val="OtherTableBody"/>
            </w:pPr>
          </w:p>
        </w:tc>
        <w:tc>
          <w:tcPr>
            <w:tcW w:w="4200" w:type="dxa"/>
          </w:tcPr>
          <w:p w14:paraId="049D2875" w14:textId="77777777" w:rsidR="00B50050" w:rsidRDefault="00B50050" w:rsidP="0088127C">
            <w:pPr>
              <w:pStyle w:val="OtherTableBody"/>
            </w:pPr>
          </w:p>
        </w:tc>
      </w:tr>
      <w:tr w:rsidR="00B50050" w14:paraId="14D2EE52" w14:textId="77777777" w:rsidTr="00195548">
        <w:tc>
          <w:tcPr>
            <w:tcW w:w="600" w:type="dxa"/>
          </w:tcPr>
          <w:p w14:paraId="72A25448" w14:textId="77777777" w:rsidR="00B50050" w:rsidRDefault="00B50050" w:rsidP="0088127C">
            <w:pPr>
              <w:pStyle w:val="OtherTableBody"/>
            </w:pPr>
            <w:r>
              <w:t>undefined</w:t>
            </w:r>
          </w:p>
        </w:tc>
        <w:tc>
          <w:tcPr>
            <w:tcW w:w="600" w:type="dxa"/>
          </w:tcPr>
          <w:p w14:paraId="58884421" w14:textId="77777777" w:rsidR="00B50050" w:rsidRDefault="00B50050" w:rsidP="0088127C">
            <w:pPr>
              <w:pStyle w:val="OtherTableBody"/>
            </w:pPr>
          </w:p>
        </w:tc>
        <w:tc>
          <w:tcPr>
            <w:tcW w:w="2600" w:type="dxa"/>
          </w:tcPr>
          <w:p w14:paraId="7EAA92DB" w14:textId="77777777" w:rsidR="00B50050" w:rsidRDefault="00B50050" w:rsidP="0088127C">
            <w:pPr>
              <w:pStyle w:val="OtherTableBody"/>
            </w:pPr>
            <w:r>
              <w:t>Producer ID (OM1-5)</w:t>
            </w:r>
          </w:p>
        </w:tc>
        <w:tc>
          <w:tcPr>
            <w:tcW w:w="1400" w:type="dxa"/>
          </w:tcPr>
          <w:p w14:paraId="70D0D8D6" w14:textId="77777777" w:rsidR="00B50050" w:rsidRDefault="00B50050" w:rsidP="0088127C">
            <w:pPr>
              <w:pStyle w:val="OtherTableBody"/>
            </w:pPr>
          </w:p>
        </w:tc>
        <w:tc>
          <w:tcPr>
            <w:tcW w:w="4200" w:type="dxa"/>
          </w:tcPr>
          <w:p w14:paraId="171B7E8F" w14:textId="77777777" w:rsidR="00B50050" w:rsidRDefault="00B50050" w:rsidP="0088127C">
            <w:pPr>
              <w:pStyle w:val="OtherTableBody"/>
            </w:pPr>
          </w:p>
        </w:tc>
      </w:tr>
      <w:tr w:rsidR="00B50050" w14:paraId="66D6904D" w14:textId="77777777" w:rsidTr="00195548">
        <w:tc>
          <w:tcPr>
            <w:tcW w:w="600" w:type="dxa"/>
          </w:tcPr>
          <w:p w14:paraId="7B0D865E" w14:textId="77777777" w:rsidR="00B50050" w:rsidRDefault="00B50050" w:rsidP="0088127C">
            <w:pPr>
              <w:pStyle w:val="OtherTableBody"/>
            </w:pPr>
          </w:p>
        </w:tc>
        <w:tc>
          <w:tcPr>
            <w:tcW w:w="600" w:type="dxa"/>
          </w:tcPr>
          <w:p w14:paraId="50E8C865" w14:textId="77777777" w:rsidR="00B50050" w:rsidRDefault="00B50050" w:rsidP="0088127C">
            <w:pPr>
              <w:pStyle w:val="OtherTableBody"/>
            </w:pPr>
            <w:r>
              <w:t>0631</w:t>
            </w:r>
          </w:p>
        </w:tc>
        <w:tc>
          <w:tcPr>
            <w:tcW w:w="2600" w:type="dxa"/>
          </w:tcPr>
          <w:p w14:paraId="0D5CBB76" w14:textId="77777777" w:rsidR="00B50050" w:rsidRDefault="00B50050" w:rsidP="0088127C">
            <w:pPr>
              <w:pStyle w:val="OtherTableBody"/>
            </w:pPr>
          </w:p>
        </w:tc>
        <w:tc>
          <w:tcPr>
            <w:tcW w:w="1400" w:type="dxa"/>
          </w:tcPr>
          <w:p w14:paraId="39905F81" w14:textId="77777777" w:rsidR="00B50050" w:rsidRDefault="00B50050" w:rsidP="0088127C">
            <w:pPr>
              <w:pStyle w:val="OtherTableBody"/>
            </w:pPr>
          </w:p>
        </w:tc>
        <w:tc>
          <w:tcPr>
            <w:tcW w:w="4200" w:type="dxa"/>
          </w:tcPr>
          <w:p w14:paraId="72ACB632" w14:textId="77777777" w:rsidR="00B50050" w:rsidRDefault="00B50050" w:rsidP="0088127C">
            <w:pPr>
              <w:pStyle w:val="OtherTableBody"/>
            </w:pPr>
          </w:p>
        </w:tc>
      </w:tr>
      <w:tr w:rsidR="00B50050" w14:paraId="636A5A5E" w14:textId="77777777" w:rsidTr="00195548">
        <w:tc>
          <w:tcPr>
            <w:tcW w:w="600" w:type="dxa"/>
          </w:tcPr>
          <w:p w14:paraId="506AC8CA" w14:textId="77777777" w:rsidR="00B50050" w:rsidRDefault="00B50050" w:rsidP="0088127C">
            <w:pPr>
              <w:pStyle w:val="OtherTableBody"/>
            </w:pPr>
            <w:r>
              <w:t>undefined</w:t>
            </w:r>
          </w:p>
        </w:tc>
        <w:tc>
          <w:tcPr>
            <w:tcW w:w="600" w:type="dxa"/>
          </w:tcPr>
          <w:p w14:paraId="2BA5E006" w14:textId="77777777" w:rsidR="00B50050" w:rsidRDefault="00B50050" w:rsidP="0088127C">
            <w:pPr>
              <w:pStyle w:val="OtherTableBody"/>
            </w:pPr>
          </w:p>
        </w:tc>
        <w:tc>
          <w:tcPr>
            <w:tcW w:w="2600" w:type="dxa"/>
          </w:tcPr>
          <w:p w14:paraId="15901C93" w14:textId="77777777" w:rsidR="00B50050" w:rsidRDefault="00B50050" w:rsidP="0088127C">
            <w:pPr>
              <w:pStyle w:val="OtherTableBody"/>
            </w:pPr>
            <w:r>
              <w:t>Other Service/Test/Observation IDs for the Observation (OM1-7)</w:t>
            </w:r>
          </w:p>
        </w:tc>
        <w:tc>
          <w:tcPr>
            <w:tcW w:w="1400" w:type="dxa"/>
          </w:tcPr>
          <w:p w14:paraId="54A4F770" w14:textId="77777777" w:rsidR="00B50050" w:rsidRDefault="00B50050" w:rsidP="0088127C">
            <w:pPr>
              <w:pStyle w:val="OtherTableBody"/>
            </w:pPr>
          </w:p>
        </w:tc>
        <w:tc>
          <w:tcPr>
            <w:tcW w:w="4200" w:type="dxa"/>
          </w:tcPr>
          <w:p w14:paraId="57B55AD4" w14:textId="77777777" w:rsidR="00B50050" w:rsidRDefault="00B50050" w:rsidP="0088127C">
            <w:pPr>
              <w:pStyle w:val="OtherTableBody"/>
            </w:pPr>
          </w:p>
        </w:tc>
      </w:tr>
      <w:tr w:rsidR="00B50050" w14:paraId="166A2DAF" w14:textId="77777777" w:rsidTr="00195548">
        <w:tc>
          <w:tcPr>
            <w:tcW w:w="600" w:type="dxa"/>
          </w:tcPr>
          <w:p w14:paraId="0219C2CF" w14:textId="77777777" w:rsidR="00B50050" w:rsidRDefault="00B50050" w:rsidP="0088127C">
            <w:pPr>
              <w:pStyle w:val="OtherTableBody"/>
            </w:pPr>
          </w:p>
        </w:tc>
        <w:tc>
          <w:tcPr>
            <w:tcW w:w="600" w:type="dxa"/>
          </w:tcPr>
          <w:p w14:paraId="31533FF0" w14:textId="77777777" w:rsidR="00B50050" w:rsidRDefault="00B50050" w:rsidP="0088127C">
            <w:pPr>
              <w:pStyle w:val="OtherTableBody"/>
            </w:pPr>
            <w:r>
              <w:t>0632</w:t>
            </w:r>
          </w:p>
        </w:tc>
        <w:tc>
          <w:tcPr>
            <w:tcW w:w="2600" w:type="dxa"/>
          </w:tcPr>
          <w:p w14:paraId="61C8B1A1" w14:textId="77777777" w:rsidR="00B50050" w:rsidRDefault="00B50050" w:rsidP="0088127C">
            <w:pPr>
              <w:pStyle w:val="OtherTableBody"/>
            </w:pPr>
          </w:p>
        </w:tc>
        <w:tc>
          <w:tcPr>
            <w:tcW w:w="1400" w:type="dxa"/>
          </w:tcPr>
          <w:p w14:paraId="6B535D5B" w14:textId="77777777" w:rsidR="00B50050" w:rsidRDefault="00B50050" w:rsidP="0088127C">
            <w:pPr>
              <w:pStyle w:val="OtherTableBody"/>
            </w:pPr>
          </w:p>
        </w:tc>
        <w:tc>
          <w:tcPr>
            <w:tcW w:w="4200" w:type="dxa"/>
          </w:tcPr>
          <w:p w14:paraId="78314D2A" w14:textId="77777777" w:rsidR="00B50050" w:rsidRDefault="00B50050" w:rsidP="0088127C">
            <w:pPr>
              <w:pStyle w:val="OtherTableBody"/>
            </w:pPr>
          </w:p>
        </w:tc>
      </w:tr>
      <w:tr w:rsidR="00B50050" w14:paraId="2B54A828" w14:textId="77777777" w:rsidTr="00195548">
        <w:tc>
          <w:tcPr>
            <w:tcW w:w="600" w:type="dxa"/>
          </w:tcPr>
          <w:p w14:paraId="02675BEF" w14:textId="77777777" w:rsidR="00B50050" w:rsidRDefault="00B50050" w:rsidP="0088127C">
            <w:pPr>
              <w:pStyle w:val="OtherTableBody"/>
            </w:pPr>
            <w:r>
              <w:t>undefined</w:t>
            </w:r>
          </w:p>
        </w:tc>
        <w:tc>
          <w:tcPr>
            <w:tcW w:w="600" w:type="dxa"/>
          </w:tcPr>
          <w:p w14:paraId="523E8CA1" w14:textId="77777777" w:rsidR="00B50050" w:rsidRDefault="00B50050" w:rsidP="0088127C">
            <w:pPr>
              <w:pStyle w:val="OtherTableBody"/>
            </w:pPr>
          </w:p>
        </w:tc>
        <w:tc>
          <w:tcPr>
            <w:tcW w:w="2600" w:type="dxa"/>
          </w:tcPr>
          <w:p w14:paraId="44A5EE28" w14:textId="77777777" w:rsidR="00B50050" w:rsidRDefault="00B50050" w:rsidP="0088127C">
            <w:pPr>
              <w:pStyle w:val="OtherTableBody"/>
            </w:pPr>
            <w:r>
              <w:t>Identity of Instrument Used to Perform this Study (OM1-13)</w:t>
            </w:r>
          </w:p>
        </w:tc>
        <w:tc>
          <w:tcPr>
            <w:tcW w:w="1400" w:type="dxa"/>
          </w:tcPr>
          <w:p w14:paraId="2CAE5411" w14:textId="77777777" w:rsidR="00B50050" w:rsidRDefault="00B50050" w:rsidP="0088127C">
            <w:pPr>
              <w:pStyle w:val="OtherTableBody"/>
            </w:pPr>
          </w:p>
        </w:tc>
        <w:tc>
          <w:tcPr>
            <w:tcW w:w="4200" w:type="dxa"/>
          </w:tcPr>
          <w:p w14:paraId="36DBDA5B" w14:textId="77777777" w:rsidR="00B50050" w:rsidRDefault="00B50050" w:rsidP="0088127C">
            <w:pPr>
              <w:pStyle w:val="OtherTableBody"/>
            </w:pPr>
          </w:p>
        </w:tc>
      </w:tr>
      <w:tr w:rsidR="00B50050" w14:paraId="15656ECF" w14:textId="77777777" w:rsidTr="00195548">
        <w:tc>
          <w:tcPr>
            <w:tcW w:w="600" w:type="dxa"/>
          </w:tcPr>
          <w:p w14:paraId="69C3CADD" w14:textId="77777777" w:rsidR="00B50050" w:rsidRDefault="00B50050" w:rsidP="0088127C">
            <w:pPr>
              <w:pStyle w:val="OtherTableBody"/>
            </w:pPr>
          </w:p>
        </w:tc>
        <w:tc>
          <w:tcPr>
            <w:tcW w:w="600" w:type="dxa"/>
          </w:tcPr>
          <w:p w14:paraId="174A734E" w14:textId="77777777" w:rsidR="00B50050" w:rsidRDefault="00B50050" w:rsidP="0088127C">
            <w:pPr>
              <w:pStyle w:val="OtherTableBody"/>
            </w:pPr>
            <w:r>
              <w:t>0633</w:t>
            </w:r>
          </w:p>
        </w:tc>
        <w:tc>
          <w:tcPr>
            <w:tcW w:w="2600" w:type="dxa"/>
          </w:tcPr>
          <w:p w14:paraId="1E3623D9" w14:textId="77777777" w:rsidR="00B50050" w:rsidRDefault="00B50050" w:rsidP="0088127C">
            <w:pPr>
              <w:pStyle w:val="OtherTableBody"/>
            </w:pPr>
          </w:p>
        </w:tc>
        <w:tc>
          <w:tcPr>
            <w:tcW w:w="1400" w:type="dxa"/>
          </w:tcPr>
          <w:p w14:paraId="1E09EB44" w14:textId="77777777" w:rsidR="00B50050" w:rsidRDefault="00B50050" w:rsidP="0088127C">
            <w:pPr>
              <w:pStyle w:val="OtherTableBody"/>
            </w:pPr>
          </w:p>
        </w:tc>
        <w:tc>
          <w:tcPr>
            <w:tcW w:w="4200" w:type="dxa"/>
          </w:tcPr>
          <w:p w14:paraId="7D93425A" w14:textId="77777777" w:rsidR="00B50050" w:rsidRDefault="00B50050" w:rsidP="0088127C">
            <w:pPr>
              <w:pStyle w:val="OtherTableBody"/>
            </w:pPr>
          </w:p>
        </w:tc>
      </w:tr>
      <w:tr w:rsidR="00B50050" w14:paraId="23125757" w14:textId="77777777" w:rsidTr="00195548">
        <w:tc>
          <w:tcPr>
            <w:tcW w:w="600" w:type="dxa"/>
          </w:tcPr>
          <w:p w14:paraId="6F58B544" w14:textId="77777777" w:rsidR="00B50050" w:rsidRDefault="00B50050" w:rsidP="0088127C">
            <w:pPr>
              <w:pStyle w:val="OtherTableBody"/>
            </w:pPr>
            <w:r>
              <w:t>User</w:t>
            </w:r>
          </w:p>
        </w:tc>
        <w:tc>
          <w:tcPr>
            <w:tcW w:w="600" w:type="dxa"/>
          </w:tcPr>
          <w:p w14:paraId="392EE924" w14:textId="77777777" w:rsidR="00B50050" w:rsidRDefault="00B50050" w:rsidP="0088127C">
            <w:pPr>
              <w:pStyle w:val="OtherTableBody"/>
            </w:pPr>
          </w:p>
        </w:tc>
        <w:tc>
          <w:tcPr>
            <w:tcW w:w="2600" w:type="dxa"/>
          </w:tcPr>
          <w:p w14:paraId="57B2D23C" w14:textId="77777777" w:rsidR="00B50050" w:rsidRDefault="00B50050" w:rsidP="0088127C">
            <w:pPr>
              <w:pStyle w:val="OtherTableBody"/>
            </w:pPr>
            <w:r>
              <w:t>Item Importance Codes</w:t>
            </w:r>
          </w:p>
        </w:tc>
        <w:tc>
          <w:tcPr>
            <w:tcW w:w="1400" w:type="dxa"/>
          </w:tcPr>
          <w:p w14:paraId="02381E91" w14:textId="77777777" w:rsidR="00B50050" w:rsidRDefault="00B50050" w:rsidP="0088127C">
            <w:pPr>
              <w:pStyle w:val="OtherTableBody"/>
            </w:pPr>
          </w:p>
        </w:tc>
        <w:tc>
          <w:tcPr>
            <w:tcW w:w="4200" w:type="dxa"/>
          </w:tcPr>
          <w:p w14:paraId="3DF96131" w14:textId="77777777" w:rsidR="00B50050" w:rsidRDefault="00B50050" w:rsidP="0088127C">
            <w:pPr>
              <w:pStyle w:val="OtherTableBody"/>
            </w:pPr>
          </w:p>
        </w:tc>
      </w:tr>
      <w:tr w:rsidR="00B50050" w14:paraId="0A25E282" w14:textId="77777777" w:rsidTr="00195548">
        <w:tc>
          <w:tcPr>
            <w:tcW w:w="600" w:type="dxa"/>
          </w:tcPr>
          <w:p w14:paraId="11AD7A7A" w14:textId="77777777" w:rsidR="00B50050" w:rsidRDefault="00B50050" w:rsidP="0088127C">
            <w:pPr>
              <w:pStyle w:val="OtherTableBody"/>
            </w:pPr>
          </w:p>
        </w:tc>
        <w:tc>
          <w:tcPr>
            <w:tcW w:w="600" w:type="dxa"/>
          </w:tcPr>
          <w:p w14:paraId="474053F1" w14:textId="77777777" w:rsidR="00B50050" w:rsidRDefault="00B50050" w:rsidP="0088127C">
            <w:pPr>
              <w:pStyle w:val="OtherTableBody"/>
            </w:pPr>
            <w:r>
              <w:t>0634</w:t>
            </w:r>
          </w:p>
        </w:tc>
        <w:tc>
          <w:tcPr>
            <w:tcW w:w="2600" w:type="dxa"/>
          </w:tcPr>
          <w:p w14:paraId="09E1122E" w14:textId="77777777" w:rsidR="00B50050" w:rsidRDefault="00B50050" w:rsidP="0088127C">
            <w:pPr>
              <w:pStyle w:val="OtherTableBody"/>
            </w:pPr>
          </w:p>
        </w:tc>
        <w:tc>
          <w:tcPr>
            <w:tcW w:w="1400" w:type="dxa"/>
          </w:tcPr>
          <w:p w14:paraId="1A832915" w14:textId="77777777" w:rsidR="00B50050" w:rsidRDefault="00B50050" w:rsidP="0088127C">
            <w:pPr>
              <w:pStyle w:val="OtherTableBody"/>
            </w:pPr>
            <w:r>
              <w:t>CRT</w:t>
            </w:r>
          </w:p>
        </w:tc>
        <w:tc>
          <w:tcPr>
            <w:tcW w:w="4200" w:type="dxa"/>
          </w:tcPr>
          <w:p w14:paraId="34CBD136" w14:textId="77777777" w:rsidR="00B50050" w:rsidRDefault="00B50050" w:rsidP="0088127C">
            <w:pPr>
              <w:pStyle w:val="OtherTableBody"/>
            </w:pPr>
            <w:r>
              <w:t>Critical</w:t>
            </w:r>
          </w:p>
        </w:tc>
      </w:tr>
      <w:tr w:rsidR="00B50050" w14:paraId="336E5A03" w14:textId="77777777" w:rsidTr="00195548">
        <w:tc>
          <w:tcPr>
            <w:tcW w:w="600" w:type="dxa"/>
          </w:tcPr>
          <w:p w14:paraId="6A6F3931" w14:textId="77777777" w:rsidR="00B50050" w:rsidRDefault="00B50050" w:rsidP="0088127C">
            <w:pPr>
              <w:pStyle w:val="OtherTableBody"/>
            </w:pPr>
            <w:r>
              <w:t>undefined</w:t>
            </w:r>
          </w:p>
        </w:tc>
        <w:tc>
          <w:tcPr>
            <w:tcW w:w="600" w:type="dxa"/>
          </w:tcPr>
          <w:p w14:paraId="47F1EDD5" w14:textId="77777777" w:rsidR="00B50050" w:rsidRDefault="00B50050" w:rsidP="0088127C">
            <w:pPr>
              <w:pStyle w:val="OtherTableBody"/>
            </w:pPr>
          </w:p>
        </w:tc>
        <w:tc>
          <w:tcPr>
            <w:tcW w:w="2600" w:type="dxa"/>
          </w:tcPr>
          <w:p w14:paraId="273DE6D6" w14:textId="77777777" w:rsidR="00B50050" w:rsidRDefault="00B50050" w:rsidP="0088127C">
            <w:pPr>
              <w:pStyle w:val="OtherTableBody"/>
            </w:pPr>
            <w:r>
              <w:t>Coded Representation of Method (OM1-14)</w:t>
            </w:r>
          </w:p>
        </w:tc>
        <w:tc>
          <w:tcPr>
            <w:tcW w:w="1400" w:type="dxa"/>
          </w:tcPr>
          <w:p w14:paraId="0CCD6D26" w14:textId="77777777" w:rsidR="00B50050" w:rsidRDefault="00B50050" w:rsidP="0088127C">
            <w:pPr>
              <w:pStyle w:val="OtherTableBody"/>
            </w:pPr>
          </w:p>
        </w:tc>
        <w:tc>
          <w:tcPr>
            <w:tcW w:w="4200" w:type="dxa"/>
          </w:tcPr>
          <w:p w14:paraId="3FE0F045" w14:textId="77777777" w:rsidR="00B50050" w:rsidRDefault="00B50050" w:rsidP="0088127C">
            <w:pPr>
              <w:pStyle w:val="OtherTableBody"/>
            </w:pPr>
          </w:p>
        </w:tc>
      </w:tr>
      <w:tr w:rsidR="00B50050" w14:paraId="5D69F0D7" w14:textId="77777777" w:rsidTr="00195548">
        <w:tc>
          <w:tcPr>
            <w:tcW w:w="600" w:type="dxa"/>
          </w:tcPr>
          <w:p w14:paraId="2B8001DA" w14:textId="77777777" w:rsidR="00B50050" w:rsidRDefault="00B50050" w:rsidP="0088127C">
            <w:pPr>
              <w:pStyle w:val="OtherTableBody"/>
            </w:pPr>
          </w:p>
        </w:tc>
        <w:tc>
          <w:tcPr>
            <w:tcW w:w="600" w:type="dxa"/>
          </w:tcPr>
          <w:p w14:paraId="68D3DD16" w14:textId="77777777" w:rsidR="00B50050" w:rsidRDefault="00B50050" w:rsidP="0088127C">
            <w:pPr>
              <w:pStyle w:val="OtherTableBody"/>
            </w:pPr>
            <w:r>
              <w:t>0635</w:t>
            </w:r>
          </w:p>
        </w:tc>
        <w:tc>
          <w:tcPr>
            <w:tcW w:w="2600" w:type="dxa"/>
          </w:tcPr>
          <w:p w14:paraId="22D58D7B" w14:textId="77777777" w:rsidR="00B50050" w:rsidRDefault="00B50050" w:rsidP="0088127C">
            <w:pPr>
              <w:pStyle w:val="OtherTableBody"/>
            </w:pPr>
          </w:p>
        </w:tc>
        <w:tc>
          <w:tcPr>
            <w:tcW w:w="1400" w:type="dxa"/>
          </w:tcPr>
          <w:p w14:paraId="75A15E27" w14:textId="77777777" w:rsidR="00B50050" w:rsidRDefault="00B50050" w:rsidP="0088127C">
            <w:pPr>
              <w:pStyle w:val="OtherTableBody"/>
            </w:pPr>
          </w:p>
        </w:tc>
        <w:tc>
          <w:tcPr>
            <w:tcW w:w="4200" w:type="dxa"/>
          </w:tcPr>
          <w:p w14:paraId="4AA60065" w14:textId="77777777" w:rsidR="00B50050" w:rsidRDefault="00B50050" w:rsidP="0088127C">
            <w:pPr>
              <w:pStyle w:val="OtherTableBody"/>
            </w:pPr>
          </w:p>
        </w:tc>
      </w:tr>
      <w:tr w:rsidR="00B50050" w14:paraId="7A60F94D" w14:textId="77777777" w:rsidTr="00195548">
        <w:tc>
          <w:tcPr>
            <w:tcW w:w="600" w:type="dxa"/>
          </w:tcPr>
          <w:p w14:paraId="44495341" w14:textId="77777777" w:rsidR="00B50050" w:rsidRDefault="00B50050" w:rsidP="0088127C">
            <w:pPr>
              <w:pStyle w:val="OtherTableBody"/>
            </w:pPr>
            <w:r>
              <w:t>undefined</w:t>
            </w:r>
          </w:p>
        </w:tc>
        <w:tc>
          <w:tcPr>
            <w:tcW w:w="600" w:type="dxa"/>
          </w:tcPr>
          <w:p w14:paraId="4C0BB4B6" w14:textId="77777777" w:rsidR="00B50050" w:rsidRDefault="00B50050" w:rsidP="0088127C">
            <w:pPr>
              <w:pStyle w:val="OtherTableBody"/>
            </w:pPr>
          </w:p>
        </w:tc>
        <w:tc>
          <w:tcPr>
            <w:tcW w:w="2600" w:type="dxa"/>
          </w:tcPr>
          <w:p w14:paraId="78208A9F" w14:textId="77777777" w:rsidR="00B50050" w:rsidRDefault="00B50050" w:rsidP="0088127C">
            <w:pPr>
              <w:pStyle w:val="OtherTableBody"/>
            </w:pPr>
            <w:r>
              <w:t>Observation Producing Department/Section (OM1-16)</w:t>
            </w:r>
          </w:p>
        </w:tc>
        <w:tc>
          <w:tcPr>
            <w:tcW w:w="1400" w:type="dxa"/>
          </w:tcPr>
          <w:p w14:paraId="1372F42B" w14:textId="77777777" w:rsidR="00B50050" w:rsidRDefault="00B50050" w:rsidP="0088127C">
            <w:pPr>
              <w:pStyle w:val="OtherTableBody"/>
            </w:pPr>
          </w:p>
        </w:tc>
        <w:tc>
          <w:tcPr>
            <w:tcW w:w="4200" w:type="dxa"/>
          </w:tcPr>
          <w:p w14:paraId="3C0DD995" w14:textId="77777777" w:rsidR="00B50050" w:rsidRDefault="00B50050" w:rsidP="0088127C">
            <w:pPr>
              <w:pStyle w:val="OtherTableBody"/>
            </w:pPr>
          </w:p>
        </w:tc>
      </w:tr>
      <w:tr w:rsidR="00B50050" w14:paraId="2106261D" w14:textId="77777777" w:rsidTr="00195548">
        <w:tc>
          <w:tcPr>
            <w:tcW w:w="600" w:type="dxa"/>
          </w:tcPr>
          <w:p w14:paraId="7548E672" w14:textId="77777777" w:rsidR="00B50050" w:rsidRDefault="00B50050" w:rsidP="0088127C">
            <w:pPr>
              <w:pStyle w:val="OtherTableBody"/>
            </w:pPr>
          </w:p>
        </w:tc>
        <w:tc>
          <w:tcPr>
            <w:tcW w:w="600" w:type="dxa"/>
          </w:tcPr>
          <w:p w14:paraId="08BD9DC7" w14:textId="77777777" w:rsidR="00B50050" w:rsidRDefault="00B50050" w:rsidP="0088127C">
            <w:pPr>
              <w:pStyle w:val="OtherTableBody"/>
            </w:pPr>
            <w:r>
              <w:t>0636</w:t>
            </w:r>
          </w:p>
        </w:tc>
        <w:tc>
          <w:tcPr>
            <w:tcW w:w="2600" w:type="dxa"/>
          </w:tcPr>
          <w:p w14:paraId="6D5A803B" w14:textId="77777777" w:rsidR="00B50050" w:rsidRDefault="00B50050" w:rsidP="0088127C">
            <w:pPr>
              <w:pStyle w:val="OtherTableBody"/>
            </w:pPr>
          </w:p>
        </w:tc>
        <w:tc>
          <w:tcPr>
            <w:tcW w:w="1400" w:type="dxa"/>
          </w:tcPr>
          <w:p w14:paraId="43F64654" w14:textId="77777777" w:rsidR="00B50050" w:rsidRDefault="00B50050" w:rsidP="0088127C">
            <w:pPr>
              <w:pStyle w:val="OtherTableBody"/>
            </w:pPr>
          </w:p>
        </w:tc>
        <w:tc>
          <w:tcPr>
            <w:tcW w:w="4200" w:type="dxa"/>
          </w:tcPr>
          <w:p w14:paraId="59F4D7C2" w14:textId="77777777" w:rsidR="00B50050" w:rsidRDefault="00B50050" w:rsidP="0088127C">
            <w:pPr>
              <w:pStyle w:val="OtherTableBody"/>
            </w:pPr>
          </w:p>
        </w:tc>
      </w:tr>
      <w:tr w:rsidR="00B50050" w14:paraId="3EC10EA3" w14:textId="77777777" w:rsidTr="00195548">
        <w:tc>
          <w:tcPr>
            <w:tcW w:w="600" w:type="dxa"/>
          </w:tcPr>
          <w:p w14:paraId="03F0EAF3" w14:textId="77777777" w:rsidR="00B50050" w:rsidRDefault="00B50050" w:rsidP="0088127C">
            <w:pPr>
              <w:pStyle w:val="OtherTableBody"/>
            </w:pPr>
            <w:r>
              <w:t>undefined</w:t>
            </w:r>
          </w:p>
        </w:tc>
        <w:tc>
          <w:tcPr>
            <w:tcW w:w="600" w:type="dxa"/>
          </w:tcPr>
          <w:p w14:paraId="4C721989" w14:textId="77777777" w:rsidR="00B50050" w:rsidRDefault="00B50050" w:rsidP="0088127C">
            <w:pPr>
              <w:pStyle w:val="OtherTableBody"/>
            </w:pPr>
          </w:p>
        </w:tc>
        <w:tc>
          <w:tcPr>
            <w:tcW w:w="2600" w:type="dxa"/>
          </w:tcPr>
          <w:p w14:paraId="504A6B85" w14:textId="77777777" w:rsidR="00B50050" w:rsidRDefault="00B50050" w:rsidP="0088127C">
            <w:pPr>
              <w:pStyle w:val="OtherTableBody"/>
            </w:pPr>
            <w:r>
              <w:t>Report Subheader (OM1-19)</w:t>
            </w:r>
          </w:p>
        </w:tc>
        <w:tc>
          <w:tcPr>
            <w:tcW w:w="1400" w:type="dxa"/>
          </w:tcPr>
          <w:p w14:paraId="520BA37C" w14:textId="77777777" w:rsidR="00B50050" w:rsidRDefault="00B50050" w:rsidP="0088127C">
            <w:pPr>
              <w:pStyle w:val="OtherTableBody"/>
            </w:pPr>
          </w:p>
        </w:tc>
        <w:tc>
          <w:tcPr>
            <w:tcW w:w="4200" w:type="dxa"/>
          </w:tcPr>
          <w:p w14:paraId="238BA18B" w14:textId="77777777" w:rsidR="00B50050" w:rsidRDefault="00B50050" w:rsidP="0088127C">
            <w:pPr>
              <w:pStyle w:val="OtherTableBody"/>
            </w:pPr>
          </w:p>
        </w:tc>
      </w:tr>
      <w:tr w:rsidR="00B50050" w14:paraId="2788A87D" w14:textId="77777777" w:rsidTr="00195548">
        <w:tc>
          <w:tcPr>
            <w:tcW w:w="600" w:type="dxa"/>
          </w:tcPr>
          <w:p w14:paraId="0F5B6573" w14:textId="77777777" w:rsidR="00B50050" w:rsidRDefault="00B50050" w:rsidP="0088127C">
            <w:pPr>
              <w:pStyle w:val="OtherTableBody"/>
            </w:pPr>
          </w:p>
        </w:tc>
        <w:tc>
          <w:tcPr>
            <w:tcW w:w="600" w:type="dxa"/>
          </w:tcPr>
          <w:p w14:paraId="404FA546" w14:textId="77777777" w:rsidR="00B50050" w:rsidRDefault="00B50050" w:rsidP="0088127C">
            <w:pPr>
              <w:pStyle w:val="OtherTableBody"/>
            </w:pPr>
            <w:r>
              <w:t>0637</w:t>
            </w:r>
          </w:p>
        </w:tc>
        <w:tc>
          <w:tcPr>
            <w:tcW w:w="2600" w:type="dxa"/>
          </w:tcPr>
          <w:p w14:paraId="4A84469F" w14:textId="77777777" w:rsidR="00B50050" w:rsidRDefault="00B50050" w:rsidP="0088127C">
            <w:pPr>
              <w:pStyle w:val="OtherTableBody"/>
            </w:pPr>
          </w:p>
        </w:tc>
        <w:tc>
          <w:tcPr>
            <w:tcW w:w="1400" w:type="dxa"/>
          </w:tcPr>
          <w:p w14:paraId="4F961395" w14:textId="77777777" w:rsidR="00B50050" w:rsidRDefault="00B50050" w:rsidP="0088127C">
            <w:pPr>
              <w:pStyle w:val="OtherTableBody"/>
            </w:pPr>
          </w:p>
        </w:tc>
        <w:tc>
          <w:tcPr>
            <w:tcW w:w="4200" w:type="dxa"/>
          </w:tcPr>
          <w:p w14:paraId="4B7A2274" w14:textId="77777777" w:rsidR="00B50050" w:rsidRDefault="00B50050" w:rsidP="0088127C">
            <w:pPr>
              <w:pStyle w:val="OtherTableBody"/>
            </w:pPr>
          </w:p>
        </w:tc>
      </w:tr>
      <w:tr w:rsidR="00B50050" w14:paraId="327203E9" w14:textId="77777777" w:rsidTr="00195548">
        <w:tc>
          <w:tcPr>
            <w:tcW w:w="600" w:type="dxa"/>
          </w:tcPr>
          <w:p w14:paraId="40B48FEA" w14:textId="77777777" w:rsidR="00B50050" w:rsidRDefault="00B50050" w:rsidP="0088127C">
            <w:pPr>
              <w:pStyle w:val="OtherTableBody"/>
            </w:pPr>
            <w:r>
              <w:t>undefined</w:t>
            </w:r>
          </w:p>
        </w:tc>
        <w:tc>
          <w:tcPr>
            <w:tcW w:w="600" w:type="dxa"/>
          </w:tcPr>
          <w:p w14:paraId="6A01C8F1" w14:textId="77777777" w:rsidR="00B50050" w:rsidRDefault="00B50050" w:rsidP="0088127C">
            <w:pPr>
              <w:pStyle w:val="OtherTableBody"/>
            </w:pPr>
          </w:p>
        </w:tc>
        <w:tc>
          <w:tcPr>
            <w:tcW w:w="2600" w:type="dxa"/>
          </w:tcPr>
          <w:p w14:paraId="6186A396" w14:textId="77777777" w:rsidR="00B50050" w:rsidRDefault="00B50050" w:rsidP="0088127C">
            <w:pPr>
              <w:pStyle w:val="OtherTableBody"/>
            </w:pPr>
            <w:r>
              <w:t>Outside Site(s) Where Observation May Be Performed (OM1-27)</w:t>
            </w:r>
          </w:p>
        </w:tc>
        <w:tc>
          <w:tcPr>
            <w:tcW w:w="1400" w:type="dxa"/>
          </w:tcPr>
          <w:p w14:paraId="053E89C3" w14:textId="77777777" w:rsidR="00B50050" w:rsidRDefault="00B50050" w:rsidP="0088127C">
            <w:pPr>
              <w:pStyle w:val="OtherTableBody"/>
            </w:pPr>
          </w:p>
        </w:tc>
        <w:tc>
          <w:tcPr>
            <w:tcW w:w="4200" w:type="dxa"/>
          </w:tcPr>
          <w:p w14:paraId="4B37B044" w14:textId="77777777" w:rsidR="00B50050" w:rsidRDefault="00B50050" w:rsidP="0088127C">
            <w:pPr>
              <w:pStyle w:val="OtherTableBody"/>
            </w:pPr>
          </w:p>
        </w:tc>
      </w:tr>
      <w:tr w:rsidR="00B50050" w14:paraId="3BDE4321" w14:textId="77777777" w:rsidTr="00195548">
        <w:tc>
          <w:tcPr>
            <w:tcW w:w="600" w:type="dxa"/>
          </w:tcPr>
          <w:p w14:paraId="5B0CC800" w14:textId="77777777" w:rsidR="00B50050" w:rsidRDefault="00B50050" w:rsidP="0088127C">
            <w:pPr>
              <w:pStyle w:val="OtherTableBody"/>
            </w:pPr>
          </w:p>
        </w:tc>
        <w:tc>
          <w:tcPr>
            <w:tcW w:w="600" w:type="dxa"/>
          </w:tcPr>
          <w:p w14:paraId="14619759" w14:textId="77777777" w:rsidR="00B50050" w:rsidRDefault="00B50050" w:rsidP="0088127C">
            <w:pPr>
              <w:pStyle w:val="OtherTableBody"/>
            </w:pPr>
            <w:r>
              <w:t>0638</w:t>
            </w:r>
          </w:p>
        </w:tc>
        <w:tc>
          <w:tcPr>
            <w:tcW w:w="2600" w:type="dxa"/>
          </w:tcPr>
          <w:p w14:paraId="7EF7E1A8" w14:textId="77777777" w:rsidR="00B50050" w:rsidRDefault="00B50050" w:rsidP="0088127C">
            <w:pPr>
              <w:pStyle w:val="OtherTableBody"/>
            </w:pPr>
          </w:p>
        </w:tc>
        <w:tc>
          <w:tcPr>
            <w:tcW w:w="1400" w:type="dxa"/>
          </w:tcPr>
          <w:p w14:paraId="0698F04E" w14:textId="77777777" w:rsidR="00B50050" w:rsidRDefault="00B50050" w:rsidP="0088127C">
            <w:pPr>
              <w:pStyle w:val="OtherTableBody"/>
            </w:pPr>
          </w:p>
        </w:tc>
        <w:tc>
          <w:tcPr>
            <w:tcW w:w="4200" w:type="dxa"/>
          </w:tcPr>
          <w:p w14:paraId="3447A6FF" w14:textId="77777777" w:rsidR="00B50050" w:rsidRDefault="00B50050" w:rsidP="0088127C">
            <w:pPr>
              <w:pStyle w:val="OtherTableBody"/>
            </w:pPr>
          </w:p>
        </w:tc>
      </w:tr>
      <w:tr w:rsidR="00B50050" w14:paraId="021969CA" w14:textId="77777777" w:rsidTr="00195548">
        <w:tc>
          <w:tcPr>
            <w:tcW w:w="600" w:type="dxa"/>
          </w:tcPr>
          <w:p w14:paraId="58C20F32" w14:textId="77777777" w:rsidR="00B50050" w:rsidRDefault="00B50050" w:rsidP="0088127C">
            <w:pPr>
              <w:pStyle w:val="OtherTableBody"/>
            </w:pPr>
            <w:r>
              <w:t>undefined</w:t>
            </w:r>
          </w:p>
        </w:tc>
        <w:tc>
          <w:tcPr>
            <w:tcW w:w="600" w:type="dxa"/>
          </w:tcPr>
          <w:p w14:paraId="27CDD293" w14:textId="77777777" w:rsidR="00B50050" w:rsidRDefault="00B50050" w:rsidP="0088127C">
            <w:pPr>
              <w:pStyle w:val="OtherTableBody"/>
            </w:pPr>
          </w:p>
        </w:tc>
        <w:tc>
          <w:tcPr>
            <w:tcW w:w="2600" w:type="dxa"/>
          </w:tcPr>
          <w:p w14:paraId="1E1409FA" w14:textId="77777777" w:rsidR="00B50050" w:rsidRDefault="00B50050" w:rsidP="0088127C">
            <w:pPr>
              <w:pStyle w:val="OtherTableBody"/>
            </w:pPr>
            <w:r>
              <w:t>Observations Required to Interpret this Observation (OM1-31)</w:t>
            </w:r>
          </w:p>
        </w:tc>
        <w:tc>
          <w:tcPr>
            <w:tcW w:w="1400" w:type="dxa"/>
          </w:tcPr>
          <w:p w14:paraId="01CF749F" w14:textId="77777777" w:rsidR="00B50050" w:rsidRDefault="00B50050" w:rsidP="0088127C">
            <w:pPr>
              <w:pStyle w:val="OtherTableBody"/>
            </w:pPr>
          </w:p>
        </w:tc>
        <w:tc>
          <w:tcPr>
            <w:tcW w:w="4200" w:type="dxa"/>
          </w:tcPr>
          <w:p w14:paraId="0EB99F1A" w14:textId="77777777" w:rsidR="00B50050" w:rsidRDefault="00B50050" w:rsidP="0088127C">
            <w:pPr>
              <w:pStyle w:val="OtherTableBody"/>
            </w:pPr>
          </w:p>
        </w:tc>
      </w:tr>
      <w:tr w:rsidR="00B50050" w14:paraId="05BE0966" w14:textId="77777777" w:rsidTr="00195548">
        <w:tc>
          <w:tcPr>
            <w:tcW w:w="600" w:type="dxa"/>
          </w:tcPr>
          <w:p w14:paraId="23FC1D7C" w14:textId="77777777" w:rsidR="00B50050" w:rsidRDefault="00B50050" w:rsidP="0088127C">
            <w:pPr>
              <w:pStyle w:val="OtherTableBody"/>
            </w:pPr>
          </w:p>
        </w:tc>
        <w:tc>
          <w:tcPr>
            <w:tcW w:w="600" w:type="dxa"/>
          </w:tcPr>
          <w:p w14:paraId="1A03F33F" w14:textId="77777777" w:rsidR="00B50050" w:rsidRDefault="00B50050" w:rsidP="0088127C">
            <w:pPr>
              <w:pStyle w:val="OtherTableBody"/>
            </w:pPr>
            <w:r>
              <w:t>0639</w:t>
            </w:r>
          </w:p>
        </w:tc>
        <w:tc>
          <w:tcPr>
            <w:tcW w:w="2600" w:type="dxa"/>
          </w:tcPr>
          <w:p w14:paraId="24977029" w14:textId="77777777" w:rsidR="00B50050" w:rsidRDefault="00B50050" w:rsidP="0088127C">
            <w:pPr>
              <w:pStyle w:val="OtherTableBody"/>
            </w:pPr>
          </w:p>
        </w:tc>
        <w:tc>
          <w:tcPr>
            <w:tcW w:w="1400" w:type="dxa"/>
          </w:tcPr>
          <w:p w14:paraId="60B6982E" w14:textId="77777777" w:rsidR="00B50050" w:rsidRDefault="00B50050" w:rsidP="0088127C">
            <w:pPr>
              <w:pStyle w:val="OtherTableBody"/>
            </w:pPr>
          </w:p>
        </w:tc>
        <w:tc>
          <w:tcPr>
            <w:tcW w:w="4200" w:type="dxa"/>
          </w:tcPr>
          <w:p w14:paraId="57F8FAE5" w14:textId="77777777" w:rsidR="00B50050" w:rsidRDefault="00B50050" w:rsidP="0088127C">
            <w:pPr>
              <w:pStyle w:val="OtherTableBody"/>
            </w:pPr>
          </w:p>
        </w:tc>
      </w:tr>
      <w:tr w:rsidR="00B50050" w14:paraId="427F1796" w14:textId="77777777" w:rsidTr="00195548">
        <w:tc>
          <w:tcPr>
            <w:tcW w:w="600" w:type="dxa"/>
          </w:tcPr>
          <w:p w14:paraId="667B383D" w14:textId="77777777" w:rsidR="00B50050" w:rsidRDefault="00B50050" w:rsidP="0088127C">
            <w:pPr>
              <w:pStyle w:val="OtherTableBody"/>
            </w:pPr>
            <w:r>
              <w:t>undefined</w:t>
            </w:r>
          </w:p>
        </w:tc>
        <w:tc>
          <w:tcPr>
            <w:tcW w:w="600" w:type="dxa"/>
          </w:tcPr>
          <w:p w14:paraId="2029601E" w14:textId="77777777" w:rsidR="00B50050" w:rsidRDefault="00B50050" w:rsidP="0088127C">
            <w:pPr>
              <w:pStyle w:val="OtherTableBody"/>
            </w:pPr>
          </w:p>
        </w:tc>
        <w:tc>
          <w:tcPr>
            <w:tcW w:w="2600" w:type="dxa"/>
          </w:tcPr>
          <w:p w14:paraId="6E591E36" w14:textId="77777777" w:rsidR="00B50050" w:rsidRDefault="00B50050" w:rsidP="0088127C">
            <w:pPr>
              <w:pStyle w:val="OtherTableBody"/>
            </w:pPr>
            <w:r>
              <w:t>Contraindications to Observations (OM1-33)</w:t>
            </w:r>
          </w:p>
        </w:tc>
        <w:tc>
          <w:tcPr>
            <w:tcW w:w="1400" w:type="dxa"/>
          </w:tcPr>
          <w:p w14:paraId="6BE8EA1C" w14:textId="77777777" w:rsidR="00B50050" w:rsidRDefault="00B50050" w:rsidP="0088127C">
            <w:pPr>
              <w:pStyle w:val="OtherTableBody"/>
            </w:pPr>
          </w:p>
        </w:tc>
        <w:tc>
          <w:tcPr>
            <w:tcW w:w="4200" w:type="dxa"/>
          </w:tcPr>
          <w:p w14:paraId="616A34F9" w14:textId="77777777" w:rsidR="00B50050" w:rsidRDefault="00B50050" w:rsidP="0088127C">
            <w:pPr>
              <w:pStyle w:val="OtherTableBody"/>
            </w:pPr>
          </w:p>
        </w:tc>
      </w:tr>
      <w:tr w:rsidR="00B50050" w14:paraId="016240D3" w14:textId="77777777" w:rsidTr="00195548">
        <w:tc>
          <w:tcPr>
            <w:tcW w:w="600" w:type="dxa"/>
          </w:tcPr>
          <w:p w14:paraId="20B8BB3F" w14:textId="77777777" w:rsidR="00B50050" w:rsidRDefault="00B50050" w:rsidP="0088127C">
            <w:pPr>
              <w:pStyle w:val="OtherTableBody"/>
            </w:pPr>
          </w:p>
        </w:tc>
        <w:tc>
          <w:tcPr>
            <w:tcW w:w="600" w:type="dxa"/>
          </w:tcPr>
          <w:p w14:paraId="69F42CFC" w14:textId="77777777" w:rsidR="00B50050" w:rsidRDefault="00B50050" w:rsidP="0088127C">
            <w:pPr>
              <w:pStyle w:val="OtherTableBody"/>
            </w:pPr>
            <w:r>
              <w:t>0640</w:t>
            </w:r>
          </w:p>
        </w:tc>
        <w:tc>
          <w:tcPr>
            <w:tcW w:w="2600" w:type="dxa"/>
          </w:tcPr>
          <w:p w14:paraId="576EBC3A" w14:textId="77777777" w:rsidR="00B50050" w:rsidRDefault="00B50050" w:rsidP="0088127C">
            <w:pPr>
              <w:pStyle w:val="OtherTableBody"/>
            </w:pPr>
          </w:p>
        </w:tc>
        <w:tc>
          <w:tcPr>
            <w:tcW w:w="1400" w:type="dxa"/>
          </w:tcPr>
          <w:p w14:paraId="4E37E080" w14:textId="77777777" w:rsidR="00B50050" w:rsidRDefault="00B50050" w:rsidP="0088127C">
            <w:pPr>
              <w:pStyle w:val="OtherTableBody"/>
            </w:pPr>
          </w:p>
        </w:tc>
        <w:tc>
          <w:tcPr>
            <w:tcW w:w="4200" w:type="dxa"/>
          </w:tcPr>
          <w:p w14:paraId="50AC69C3" w14:textId="77777777" w:rsidR="00B50050" w:rsidRDefault="00B50050" w:rsidP="0088127C">
            <w:pPr>
              <w:pStyle w:val="OtherTableBody"/>
            </w:pPr>
          </w:p>
        </w:tc>
      </w:tr>
      <w:tr w:rsidR="00B50050" w14:paraId="4A56B727" w14:textId="77777777" w:rsidTr="00195548">
        <w:tc>
          <w:tcPr>
            <w:tcW w:w="600" w:type="dxa"/>
          </w:tcPr>
          <w:p w14:paraId="315D901B" w14:textId="77777777" w:rsidR="00B50050" w:rsidRDefault="00B50050" w:rsidP="0088127C">
            <w:pPr>
              <w:pStyle w:val="OtherTableBody"/>
            </w:pPr>
            <w:r>
              <w:t>undefined</w:t>
            </w:r>
          </w:p>
        </w:tc>
        <w:tc>
          <w:tcPr>
            <w:tcW w:w="600" w:type="dxa"/>
          </w:tcPr>
          <w:p w14:paraId="6D6E3127" w14:textId="77777777" w:rsidR="00B50050" w:rsidRDefault="00B50050" w:rsidP="0088127C">
            <w:pPr>
              <w:pStyle w:val="OtherTableBody"/>
            </w:pPr>
          </w:p>
        </w:tc>
        <w:tc>
          <w:tcPr>
            <w:tcW w:w="2600" w:type="dxa"/>
          </w:tcPr>
          <w:p w14:paraId="3760863D" w14:textId="77777777" w:rsidR="00B50050" w:rsidRDefault="00B50050" w:rsidP="0088127C">
            <w:pPr>
              <w:pStyle w:val="OtherTableBody"/>
            </w:pPr>
            <w:r>
              <w:t>Reflex Tests/Observations (OM1-34)</w:t>
            </w:r>
          </w:p>
        </w:tc>
        <w:tc>
          <w:tcPr>
            <w:tcW w:w="1400" w:type="dxa"/>
          </w:tcPr>
          <w:p w14:paraId="0D0AA4F6" w14:textId="77777777" w:rsidR="00B50050" w:rsidRDefault="00B50050" w:rsidP="0088127C">
            <w:pPr>
              <w:pStyle w:val="OtherTableBody"/>
            </w:pPr>
          </w:p>
        </w:tc>
        <w:tc>
          <w:tcPr>
            <w:tcW w:w="4200" w:type="dxa"/>
          </w:tcPr>
          <w:p w14:paraId="6C6719D3" w14:textId="77777777" w:rsidR="00B50050" w:rsidRDefault="00B50050" w:rsidP="0088127C">
            <w:pPr>
              <w:pStyle w:val="OtherTableBody"/>
            </w:pPr>
          </w:p>
        </w:tc>
      </w:tr>
      <w:tr w:rsidR="00B50050" w14:paraId="4BC372BD" w14:textId="77777777" w:rsidTr="00195548">
        <w:tc>
          <w:tcPr>
            <w:tcW w:w="600" w:type="dxa"/>
          </w:tcPr>
          <w:p w14:paraId="7BBD249D" w14:textId="77777777" w:rsidR="00B50050" w:rsidRDefault="00B50050" w:rsidP="0088127C">
            <w:pPr>
              <w:pStyle w:val="OtherTableBody"/>
            </w:pPr>
          </w:p>
        </w:tc>
        <w:tc>
          <w:tcPr>
            <w:tcW w:w="600" w:type="dxa"/>
          </w:tcPr>
          <w:p w14:paraId="223285E3" w14:textId="77777777" w:rsidR="00B50050" w:rsidRDefault="00B50050" w:rsidP="0088127C">
            <w:pPr>
              <w:pStyle w:val="OtherTableBody"/>
            </w:pPr>
            <w:r>
              <w:t>0641</w:t>
            </w:r>
          </w:p>
        </w:tc>
        <w:tc>
          <w:tcPr>
            <w:tcW w:w="2600" w:type="dxa"/>
          </w:tcPr>
          <w:p w14:paraId="074709D8" w14:textId="77777777" w:rsidR="00B50050" w:rsidRDefault="00B50050" w:rsidP="0088127C">
            <w:pPr>
              <w:pStyle w:val="OtherTableBody"/>
            </w:pPr>
          </w:p>
        </w:tc>
        <w:tc>
          <w:tcPr>
            <w:tcW w:w="1400" w:type="dxa"/>
          </w:tcPr>
          <w:p w14:paraId="4B5155AC" w14:textId="77777777" w:rsidR="00B50050" w:rsidRDefault="00B50050" w:rsidP="0088127C">
            <w:pPr>
              <w:pStyle w:val="OtherTableBody"/>
            </w:pPr>
          </w:p>
        </w:tc>
        <w:tc>
          <w:tcPr>
            <w:tcW w:w="4200" w:type="dxa"/>
          </w:tcPr>
          <w:p w14:paraId="0A5075CA" w14:textId="77777777" w:rsidR="00B50050" w:rsidRDefault="00B50050" w:rsidP="0088127C">
            <w:pPr>
              <w:pStyle w:val="OtherTableBody"/>
            </w:pPr>
          </w:p>
        </w:tc>
      </w:tr>
      <w:tr w:rsidR="00B50050" w14:paraId="45CBC9F2" w14:textId="77777777" w:rsidTr="00195548">
        <w:tc>
          <w:tcPr>
            <w:tcW w:w="600" w:type="dxa"/>
          </w:tcPr>
          <w:p w14:paraId="2415AAE2" w14:textId="77777777" w:rsidR="00B50050" w:rsidRDefault="00B50050" w:rsidP="0088127C">
            <w:pPr>
              <w:pStyle w:val="OtherTableBody"/>
            </w:pPr>
            <w:r>
              <w:t>User</w:t>
            </w:r>
          </w:p>
        </w:tc>
        <w:tc>
          <w:tcPr>
            <w:tcW w:w="600" w:type="dxa"/>
          </w:tcPr>
          <w:p w14:paraId="6E495AFE" w14:textId="77777777" w:rsidR="00B50050" w:rsidRDefault="00B50050" w:rsidP="0088127C">
            <w:pPr>
              <w:pStyle w:val="OtherTableBody"/>
            </w:pPr>
          </w:p>
        </w:tc>
        <w:tc>
          <w:tcPr>
            <w:tcW w:w="2600" w:type="dxa"/>
          </w:tcPr>
          <w:p w14:paraId="0F34B9A3" w14:textId="77777777" w:rsidR="00B50050" w:rsidRDefault="00B50050" w:rsidP="0088127C">
            <w:pPr>
              <w:pStyle w:val="OtherTableBody"/>
            </w:pPr>
            <w:r>
              <w:t>Reorder Theory Codes</w:t>
            </w:r>
          </w:p>
        </w:tc>
        <w:tc>
          <w:tcPr>
            <w:tcW w:w="1400" w:type="dxa"/>
          </w:tcPr>
          <w:p w14:paraId="74C26353" w14:textId="77777777" w:rsidR="00B50050" w:rsidRDefault="00B50050" w:rsidP="0088127C">
            <w:pPr>
              <w:pStyle w:val="OtherTableBody"/>
            </w:pPr>
          </w:p>
        </w:tc>
        <w:tc>
          <w:tcPr>
            <w:tcW w:w="4200" w:type="dxa"/>
          </w:tcPr>
          <w:p w14:paraId="6069616F" w14:textId="77777777" w:rsidR="00B50050" w:rsidRDefault="00B50050" w:rsidP="0088127C">
            <w:pPr>
              <w:pStyle w:val="OtherTableBody"/>
            </w:pPr>
          </w:p>
        </w:tc>
      </w:tr>
      <w:tr w:rsidR="00B50050" w14:paraId="61DC2C28" w14:textId="77777777" w:rsidTr="00195548">
        <w:tc>
          <w:tcPr>
            <w:tcW w:w="600" w:type="dxa"/>
          </w:tcPr>
          <w:p w14:paraId="360F34F6" w14:textId="77777777" w:rsidR="00B50050" w:rsidRDefault="00B50050" w:rsidP="0088127C">
            <w:pPr>
              <w:pStyle w:val="OtherTableBody"/>
            </w:pPr>
          </w:p>
        </w:tc>
        <w:tc>
          <w:tcPr>
            <w:tcW w:w="600" w:type="dxa"/>
          </w:tcPr>
          <w:p w14:paraId="006F985D" w14:textId="77777777" w:rsidR="00B50050" w:rsidRDefault="00B50050" w:rsidP="0088127C">
            <w:pPr>
              <w:pStyle w:val="OtherTableBody"/>
            </w:pPr>
            <w:r>
              <w:t>0642</w:t>
            </w:r>
          </w:p>
        </w:tc>
        <w:tc>
          <w:tcPr>
            <w:tcW w:w="2600" w:type="dxa"/>
          </w:tcPr>
          <w:p w14:paraId="5434D6D7" w14:textId="77777777" w:rsidR="00B50050" w:rsidRDefault="00B50050" w:rsidP="0088127C">
            <w:pPr>
              <w:pStyle w:val="OtherTableBody"/>
            </w:pPr>
          </w:p>
        </w:tc>
        <w:tc>
          <w:tcPr>
            <w:tcW w:w="1400" w:type="dxa"/>
          </w:tcPr>
          <w:p w14:paraId="0A22D2A6" w14:textId="77777777" w:rsidR="00B50050" w:rsidRDefault="00B50050" w:rsidP="0088127C">
            <w:pPr>
              <w:pStyle w:val="OtherTableBody"/>
            </w:pPr>
            <w:r>
              <w:t>D</w:t>
            </w:r>
          </w:p>
        </w:tc>
        <w:tc>
          <w:tcPr>
            <w:tcW w:w="4200" w:type="dxa"/>
          </w:tcPr>
          <w:p w14:paraId="74F7CF64" w14:textId="77777777" w:rsidR="00B50050" w:rsidRDefault="00B50050" w:rsidP="0088127C">
            <w:pPr>
              <w:pStyle w:val="OtherTableBody"/>
            </w:pPr>
            <w:r>
              <w:t>DOP/DOQ</w:t>
            </w:r>
          </w:p>
        </w:tc>
      </w:tr>
      <w:tr w:rsidR="00B50050" w14:paraId="0F075548" w14:textId="77777777" w:rsidTr="00195548">
        <w:tc>
          <w:tcPr>
            <w:tcW w:w="600" w:type="dxa"/>
          </w:tcPr>
          <w:p w14:paraId="5696EC0C" w14:textId="77777777" w:rsidR="00B50050" w:rsidRDefault="00B50050" w:rsidP="0088127C">
            <w:pPr>
              <w:pStyle w:val="OtherTableBody"/>
            </w:pPr>
          </w:p>
        </w:tc>
        <w:tc>
          <w:tcPr>
            <w:tcW w:w="600" w:type="dxa"/>
          </w:tcPr>
          <w:p w14:paraId="76EA6950" w14:textId="77777777" w:rsidR="00B50050" w:rsidRDefault="00B50050" w:rsidP="0088127C">
            <w:pPr>
              <w:pStyle w:val="OtherTableBody"/>
            </w:pPr>
            <w:r>
              <w:t>0642</w:t>
            </w:r>
          </w:p>
        </w:tc>
        <w:tc>
          <w:tcPr>
            <w:tcW w:w="2600" w:type="dxa"/>
          </w:tcPr>
          <w:p w14:paraId="19D723EA" w14:textId="77777777" w:rsidR="00B50050" w:rsidRDefault="00B50050" w:rsidP="0088127C">
            <w:pPr>
              <w:pStyle w:val="OtherTableBody"/>
            </w:pPr>
          </w:p>
        </w:tc>
        <w:tc>
          <w:tcPr>
            <w:tcW w:w="1400" w:type="dxa"/>
          </w:tcPr>
          <w:p w14:paraId="6D89999A" w14:textId="77777777" w:rsidR="00B50050" w:rsidRDefault="00B50050" w:rsidP="0088127C">
            <w:pPr>
              <w:pStyle w:val="OtherTableBody"/>
            </w:pPr>
            <w:r>
              <w:t>M</w:t>
            </w:r>
          </w:p>
        </w:tc>
        <w:tc>
          <w:tcPr>
            <w:tcW w:w="4200" w:type="dxa"/>
          </w:tcPr>
          <w:p w14:paraId="52D6A1BB" w14:textId="77777777" w:rsidR="00B50050" w:rsidRDefault="00B50050" w:rsidP="0088127C">
            <w:pPr>
              <w:pStyle w:val="OtherTableBody"/>
            </w:pPr>
            <w:r>
              <w:t>MIN/MAX</w:t>
            </w:r>
          </w:p>
        </w:tc>
      </w:tr>
      <w:tr w:rsidR="00B50050" w14:paraId="05AEE824" w14:textId="77777777" w:rsidTr="00195548">
        <w:tc>
          <w:tcPr>
            <w:tcW w:w="600" w:type="dxa"/>
          </w:tcPr>
          <w:p w14:paraId="275F7689" w14:textId="77777777" w:rsidR="00B50050" w:rsidRDefault="00B50050" w:rsidP="0088127C">
            <w:pPr>
              <w:pStyle w:val="OtherTableBody"/>
            </w:pPr>
          </w:p>
        </w:tc>
        <w:tc>
          <w:tcPr>
            <w:tcW w:w="600" w:type="dxa"/>
          </w:tcPr>
          <w:p w14:paraId="14533545" w14:textId="77777777" w:rsidR="00B50050" w:rsidRDefault="00B50050" w:rsidP="0088127C">
            <w:pPr>
              <w:pStyle w:val="OtherTableBody"/>
            </w:pPr>
            <w:r>
              <w:t>0642</w:t>
            </w:r>
          </w:p>
        </w:tc>
        <w:tc>
          <w:tcPr>
            <w:tcW w:w="2600" w:type="dxa"/>
          </w:tcPr>
          <w:p w14:paraId="572F6731" w14:textId="77777777" w:rsidR="00B50050" w:rsidRDefault="00B50050" w:rsidP="0088127C">
            <w:pPr>
              <w:pStyle w:val="OtherTableBody"/>
            </w:pPr>
          </w:p>
        </w:tc>
        <w:tc>
          <w:tcPr>
            <w:tcW w:w="1400" w:type="dxa"/>
          </w:tcPr>
          <w:p w14:paraId="50969572" w14:textId="77777777" w:rsidR="00B50050" w:rsidRDefault="00B50050" w:rsidP="0088127C">
            <w:pPr>
              <w:pStyle w:val="OtherTableBody"/>
            </w:pPr>
            <w:r>
              <w:t>O</w:t>
            </w:r>
          </w:p>
        </w:tc>
        <w:tc>
          <w:tcPr>
            <w:tcW w:w="4200" w:type="dxa"/>
          </w:tcPr>
          <w:p w14:paraId="3BF01DAA" w14:textId="77777777" w:rsidR="00B50050" w:rsidRDefault="00B50050" w:rsidP="0088127C">
            <w:pPr>
              <w:pStyle w:val="OtherTableBody"/>
            </w:pPr>
            <w:r>
              <w:t>Override</w:t>
            </w:r>
          </w:p>
        </w:tc>
      </w:tr>
      <w:tr w:rsidR="00B50050" w14:paraId="5F1B7AF9" w14:textId="77777777" w:rsidTr="00195548">
        <w:tc>
          <w:tcPr>
            <w:tcW w:w="600" w:type="dxa"/>
          </w:tcPr>
          <w:p w14:paraId="220C5757" w14:textId="77777777" w:rsidR="00B50050" w:rsidRDefault="00B50050" w:rsidP="0088127C">
            <w:pPr>
              <w:pStyle w:val="OtherTableBody"/>
            </w:pPr>
            <w:r>
              <w:t>undefined</w:t>
            </w:r>
          </w:p>
        </w:tc>
        <w:tc>
          <w:tcPr>
            <w:tcW w:w="600" w:type="dxa"/>
          </w:tcPr>
          <w:p w14:paraId="4E7F692A" w14:textId="77777777" w:rsidR="00B50050" w:rsidRDefault="00B50050" w:rsidP="0088127C">
            <w:pPr>
              <w:pStyle w:val="OtherTableBody"/>
            </w:pPr>
          </w:p>
        </w:tc>
        <w:tc>
          <w:tcPr>
            <w:tcW w:w="2600" w:type="dxa"/>
          </w:tcPr>
          <w:p w14:paraId="08F251D1" w14:textId="77777777" w:rsidR="00B50050" w:rsidRDefault="00B50050" w:rsidP="0088127C">
            <w:pPr>
              <w:pStyle w:val="OtherTableBody"/>
            </w:pPr>
            <w:r>
              <w:t>Fixed Canned Message (OM1-36)</w:t>
            </w:r>
          </w:p>
        </w:tc>
        <w:tc>
          <w:tcPr>
            <w:tcW w:w="1400" w:type="dxa"/>
          </w:tcPr>
          <w:p w14:paraId="5339856F" w14:textId="77777777" w:rsidR="00B50050" w:rsidRDefault="00B50050" w:rsidP="0088127C">
            <w:pPr>
              <w:pStyle w:val="OtherTableBody"/>
            </w:pPr>
          </w:p>
        </w:tc>
        <w:tc>
          <w:tcPr>
            <w:tcW w:w="4200" w:type="dxa"/>
          </w:tcPr>
          <w:p w14:paraId="60C0CA3D" w14:textId="77777777" w:rsidR="00B50050" w:rsidRDefault="00B50050" w:rsidP="0088127C">
            <w:pPr>
              <w:pStyle w:val="OtherTableBody"/>
            </w:pPr>
          </w:p>
        </w:tc>
      </w:tr>
      <w:tr w:rsidR="00B50050" w14:paraId="28AD9FDA" w14:textId="77777777" w:rsidTr="00195548">
        <w:tc>
          <w:tcPr>
            <w:tcW w:w="600" w:type="dxa"/>
          </w:tcPr>
          <w:p w14:paraId="3C49831D" w14:textId="77777777" w:rsidR="00B50050" w:rsidRDefault="00B50050" w:rsidP="0088127C">
            <w:pPr>
              <w:pStyle w:val="OtherTableBody"/>
            </w:pPr>
          </w:p>
        </w:tc>
        <w:tc>
          <w:tcPr>
            <w:tcW w:w="600" w:type="dxa"/>
          </w:tcPr>
          <w:p w14:paraId="6B37D583" w14:textId="77777777" w:rsidR="00B50050" w:rsidRDefault="00B50050" w:rsidP="0088127C">
            <w:pPr>
              <w:pStyle w:val="OtherTableBody"/>
            </w:pPr>
            <w:r>
              <w:t>0643</w:t>
            </w:r>
          </w:p>
        </w:tc>
        <w:tc>
          <w:tcPr>
            <w:tcW w:w="2600" w:type="dxa"/>
          </w:tcPr>
          <w:p w14:paraId="5806E498" w14:textId="77777777" w:rsidR="00B50050" w:rsidRDefault="00B50050" w:rsidP="0088127C">
            <w:pPr>
              <w:pStyle w:val="OtherTableBody"/>
            </w:pPr>
          </w:p>
        </w:tc>
        <w:tc>
          <w:tcPr>
            <w:tcW w:w="1400" w:type="dxa"/>
          </w:tcPr>
          <w:p w14:paraId="1B7C8B8A" w14:textId="77777777" w:rsidR="00B50050" w:rsidRDefault="00B50050" w:rsidP="0088127C">
            <w:pPr>
              <w:pStyle w:val="OtherTableBody"/>
            </w:pPr>
          </w:p>
        </w:tc>
        <w:tc>
          <w:tcPr>
            <w:tcW w:w="4200" w:type="dxa"/>
          </w:tcPr>
          <w:p w14:paraId="1401EB54" w14:textId="77777777" w:rsidR="00B50050" w:rsidRDefault="00B50050" w:rsidP="0088127C">
            <w:pPr>
              <w:pStyle w:val="OtherTableBody"/>
            </w:pPr>
          </w:p>
        </w:tc>
      </w:tr>
      <w:tr w:rsidR="00B50050" w14:paraId="26B909EF" w14:textId="77777777" w:rsidTr="00195548">
        <w:tc>
          <w:tcPr>
            <w:tcW w:w="600" w:type="dxa"/>
          </w:tcPr>
          <w:p w14:paraId="27DA39BA" w14:textId="77777777" w:rsidR="00B50050" w:rsidRDefault="00B50050" w:rsidP="0088127C">
            <w:pPr>
              <w:pStyle w:val="OtherTableBody"/>
            </w:pPr>
            <w:r>
              <w:t>undefined</w:t>
            </w:r>
          </w:p>
        </w:tc>
        <w:tc>
          <w:tcPr>
            <w:tcW w:w="600" w:type="dxa"/>
          </w:tcPr>
          <w:p w14:paraId="79E54BA4" w14:textId="77777777" w:rsidR="00B50050" w:rsidRDefault="00B50050" w:rsidP="0088127C">
            <w:pPr>
              <w:pStyle w:val="OtherTableBody"/>
            </w:pPr>
          </w:p>
        </w:tc>
        <w:tc>
          <w:tcPr>
            <w:tcW w:w="2600" w:type="dxa"/>
          </w:tcPr>
          <w:p w14:paraId="6C93BFD2" w14:textId="77777777" w:rsidR="00B50050" w:rsidRDefault="00B50050" w:rsidP="0088127C">
            <w:pPr>
              <w:pStyle w:val="OtherTableBody"/>
            </w:pPr>
            <w:r>
              <w:t>Procedure Medication (OM1-38)</w:t>
            </w:r>
          </w:p>
        </w:tc>
        <w:tc>
          <w:tcPr>
            <w:tcW w:w="1400" w:type="dxa"/>
          </w:tcPr>
          <w:p w14:paraId="7B32D532" w14:textId="77777777" w:rsidR="00B50050" w:rsidRDefault="00B50050" w:rsidP="0088127C">
            <w:pPr>
              <w:pStyle w:val="OtherTableBody"/>
            </w:pPr>
          </w:p>
        </w:tc>
        <w:tc>
          <w:tcPr>
            <w:tcW w:w="4200" w:type="dxa"/>
          </w:tcPr>
          <w:p w14:paraId="6829CD62" w14:textId="77777777" w:rsidR="00B50050" w:rsidRDefault="00B50050" w:rsidP="0088127C">
            <w:pPr>
              <w:pStyle w:val="OtherTableBody"/>
            </w:pPr>
          </w:p>
        </w:tc>
      </w:tr>
      <w:tr w:rsidR="00B50050" w14:paraId="2AB024BA" w14:textId="77777777" w:rsidTr="00195548">
        <w:tc>
          <w:tcPr>
            <w:tcW w:w="600" w:type="dxa"/>
          </w:tcPr>
          <w:p w14:paraId="23BEEDCB" w14:textId="77777777" w:rsidR="00B50050" w:rsidRDefault="00B50050" w:rsidP="0088127C">
            <w:pPr>
              <w:pStyle w:val="OtherTableBody"/>
            </w:pPr>
          </w:p>
        </w:tc>
        <w:tc>
          <w:tcPr>
            <w:tcW w:w="600" w:type="dxa"/>
          </w:tcPr>
          <w:p w14:paraId="6EB541A9" w14:textId="77777777" w:rsidR="00B50050" w:rsidRDefault="00B50050" w:rsidP="0088127C">
            <w:pPr>
              <w:pStyle w:val="OtherTableBody"/>
            </w:pPr>
            <w:r>
              <w:t>0644</w:t>
            </w:r>
          </w:p>
        </w:tc>
        <w:tc>
          <w:tcPr>
            <w:tcW w:w="2600" w:type="dxa"/>
          </w:tcPr>
          <w:p w14:paraId="3AA4E416" w14:textId="77777777" w:rsidR="00B50050" w:rsidRDefault="00B50050" w:rsidP="0088127C">
            <w:pPr>
              <w:pStyle w:val="OtherTableBody"/>
            </w:pPr>
          </w:p>
        </w:tc>
        <w:tc>
          <w:tcPr>
            <w:tcW w:w="1400" w:type="dxa"/>
          </w:tcPr>
          <w:p w14:paraId="62CEE4D9" w14:textId="77777777" w:rsidR="00B50050" w:rsidRDefault="00B50050" w:rsidP="0088127C">
            <w:pPr>
              <w:pStyle w:val="OtherTableBody"/>
            </w:pPr>
          </w:p>
        </w:tc>
        <w:tc>
          <w:tcPr>
            <w:tcW w:w="4200" w:type="dxa"/>
          </w:tcPr>
          <w:p w14:paraId="362E5643" w14:textId="77777777" w:rsidR="00B50050" w:rsidRDefault="00B50050" w:rsidP="0088127C">
            <w:pPr>
              <w:pStyle w:val="OtherTableBody"/>
            </w:pPr>
          </w:p>
        </w:tc>
      </w:tr>
      <w:tr w:rsidR="00B50050" w14:paraId="120017C6" w14:textId="77777777" w:rsidTr="00195548">
        <w:tc>
          <w:tcPr>
            <w:tcW w:w="600" w:type="dxa"/>
          </w:tcPr>
          <w:p w14:paraId="427DCBFC" w14:textId="77777777" w:rsidR="00B50050" w:rsidRDefault="00B50050" w:rsidP="0088127C">
            <w:pPr>
              <w:pStyle w:val="OtherTableBody"/>
            </w:pPr>
            <w:r>
              <w:lastRenderedPageBreak/>
              <w:t>undefined</w:t>
            </w:r>
          </w:p>
        </w:tc>
        <w:tc>
          <w:tcPr>
            <w:tcW w:w="600" w:type="dxa"/>
          </w:tcPr>
          <w:p w14:paraId="6F076945" w14:textId="77777777" w:rsidR="00B50050" w:rsidRDefault="00B50050" w:rsidP="0088127C">
            <w:pPr>
              <w:pStyle w:val="OtherTableBody"/>
            </w:pPr>
          </w:p>
        </w:tc>
        <w:tc>
          <w:tcPr>
            <w:tcW w:w="2600" w:type="dxa"/>
          </w:tcPr>
          <w:p w14:paraId="0A5E7D65" w14:textId="77777777" w:rsidR="00B50050" w:rsidRDefault="00B50050" w:rsidP="0088127C">
            <w:pPr>
              <w:pStyle w:val="OtherTableBody"/>
            </w:pPr>
            <w:r>
              <w:t>Target Anatomic Site Of Test (OM1-46)</w:t>
            </w:r>
          </w:p>
        </w:tc>
        <w:tc>
          <w:tcPr>
            <w:tcW w:w="1400" w:type="dxa"/>
          </w:tcPr>
          <w:p w14:paraId="65FD52F2" w14:textId="77777777" w:rsidR="00B50050" w:rsidRDefault="00B50050" w:rsidP="0088127C">
            <w:pPr>
              <w:pStyle w:val="OtherTableBody"/>
            </w:pPr>
          </w:p>
        </w:tc>
        <w:tc>
          <w:tcPr>
            <w:tcW w:w="4200" w:type="dxa"/>
          </w:tcPr>
          <w:p w14:paraId="42640427" w14:textId="77777777" w:rsidR="00B50050" w:rsidRDefault="00B50050" w:rsidP="0088127C">
            <w:pPr>
              <w:pStyle w:val="OtherTableBody"/>
            </w:pPr>
          </w:p>
        </w:tc>
      </w:tr>
      <w:tr w:rsidR="00B50050" w14:paraId="0A5BC119" w14:textId="77777777" w:rsidTr="00195548">
        <w:tc>
          <w:tcPr>
            <w:tcW w:w="600" w:type="dxa"/>
          </w:tcPr>
          <w:p w14:paraId="289CC4F9" w14:textId="77777777" w:rsidR="00B50050" w:rsidRDefault="00B50050" w:rsidP="0088127C">
            <w:pPr>
              <w:pStyle w:val="OtherTableBody"/>
            </w:pPr>
          </w:p>
        </w:tc>
        <w:tc>
          <w:tcPr>
            <w:tcW w:w="600" w:type="dxa"/>
          </w:tcPr>
          <w:p w14:paraId="213D4738" w14:textId="77777777" w:rsidR="00B50050" w:rsidRDefault="00B50050" w:rsidP="0088127C">
            <w:pPr>
              <w:pStyle w:val="OtherTableBody"/>
            </w:pPr>
            <w:r>
              <w:t>0645</w:t>
            </w:r>
          </w:p>
        </w:tc>
        <w:tc>
          <w:tcPr>
            <w:tcW w:w="2600" w:type="dxa"/>
          </w:tcPr>
          <w:p w14:paraId="46E2031D" w14:textId="77777777" w:rsidR="00B50050" w:rsidRDefault="00B50050" w:rsidP="0088127C">
            <w:pPr>
              <w:pStyle w:val="OtherTableBody"/>
            </w:pPr>
          </w:p>
        </w:tc>
        <w:tc>
          <w:tcPr>
            <w:tcW w:w="1400" w:type="dxa"/>
          </w:tcPr>
          <w:p w14:paraId="679E4C38" w14:textId="77777777" w:rsidR="00B50050" w:rsidRDefault="00B50050" w:rsidP="0088127C">
            <w:pPr>
              <w:pStyle w:val="OtherTableBody"/>
            </w:pPr>
          </w:p>
        </w:tc>
        <w:tc>
          <w:tcPr>
            <w:tcW w:w="4200" w:type="dxa"/>
          </w:tcPr>
          <w:p w14:paraId="3EDEF4A2" w14:textId="77777777" w:rsidR="00B50050" w:rsidRDefault="00B50050" w:rsidP="0088127C">
            <w:pPr>
              <w:pStyle w:val="OtherTableBody"/>
            </w:pPr>
          </w:p>
        </w:tc>
      </w:tr>
      <w:tr w:rsidR="00B50050" w14:paraId="69F65651" w14:textId="77777777" w:rsidTr="00195548">
        <w:tc>
          <w:tcPr>
            <w:tcW w:w="600" w:type="dxa"/>
          </w:tcPr>
          <w:p w14:paraId="7D0B922D" w14:textId="77777777" w:rsidR="00B50050" w:rsidRDefault="00B50050" w:rsidP="0088127C">
            <w:pPr>
              <w:pStyle w:val="OtherTableBody"/>
            </w:pPr>
            <w:r>
              <w:t>undefined</w:t>
            </w:r>
          </w:p>
        </w:tc>
        <w:tc>
          <w:tcPr>
            <w:tcW w:w="600" w:type="dxa"/>
          </w:tcPr>
          <w:p w14:paraId="3FF3CE18" w14:textId="77777777" w:rsidR="00B50050" w:rsidRDefault="00B50050" w:rsidP="0088127C">
            <w:pPr>
              <w:pStyle w:val="OtherTableBody"/>
            </w:pPr>
          </w:p>
        </w:tc>
        <w:tc>
          <w:tcPr>
            <w:tcW w:w="2600" w:type="dxa"/>
          </w:tcPr>
          <w:p w14:paraId="07365167" w14:textId="77777777" w:rsidR="00B50050" w:rsidRDefault="00B50050" w:rsidP="0088127C">
            <w:pPr>
              <w:pStyle w:val="OtherTableBody"/>
            </w:pPr>
            <w:r>
              <w:t>Replacement Producer's Service/Test/Observation ID (OM1-52)</w:t>
            </w:r>
          </w:p>
        </w:tc>
        <w:tc>
          <w:tcPr>
            <w:tcW w:w="1400" w:type="dxa"/>
          </w:tcPr>
          <w:p w14:paraId="49DD985C" w14:textId="77777777" w:rsidR="00B50050" w:rsidRDefault="00B50050" w:rsidP="0088127C">
            <w:pPr>
              <w:pStyle w:val="OtherTableBody"/>
            </w:pPr>
          </w:p>
        </w:tc>
        <w:tc>
          <w:tcPr>
            <w:tcW w:w="4200" w:type="dxa"/>
          </w:tcPr>
          <w:p w14:paraId="552AE740" w14:textId="77777777" w:rsidR="00B50050" w:rsidRDefault="00B50050" w:rsidP="0088127C">
            <w:pPr>
              <w:pStyle w:val="OtherTableBody"/>
            </w:pPr>
          </w:p>
        </w:tc>
      </w:tr>
      <w:tr w:rsidR="00B50050" w14:paraId="5669EAAC" w14:textId="77777777" w:rsidTr="00195548">
        <w:tc>
          <w:tcPr>
            <w:tcW w:w="600" w:type="dxa"/>
          </w:tcPr>
          <w:p w14:paraId="2A5A59FD" w14:textId="77777777" w:rsidR="00B50050" w:rsidRDefault="00B50050" w:rsidP="0088127C">
            <w:pPr>
              <w:pStyle w:val="OtherTableBody"/>
            </w:pPr>
          </w:p>
        </w:tc>
        <w:tc>
          <w:tcPr>
            <w:tcW w:w="600" w:type="dxa"/>
          </w:tcPr>
          <w:p w14:paraId="673AFC59" w14:textId="77777777" w:rsidR="00B50050" w:rsidRDefault="00B50050" w:rsidP="0088127C">
            <w:pPr>
              <w:pStyle w:val="OtherTableBody"/>
            </w:pPr>
            <w:r>
              <w:t>0646</w:t>
            </w:r>
          </w:p>
        </w:tc>
        <w:tc>
          <w:tcPr>
            <w:tcW w:w="2600" w:type="dxa"/>
          </w:tcPr>
          <w:p w14:paraId="5CEFE06F" w14:textId="77777777" w:rsidR="00B50050" w:rsidRDefault="00B50050" w:rsidP="0088127C">
            <w:pPr>
              <w:pStyle w:val="OtherTableBody"/>
            </w:pPr>
          </w:p>
        </w:tc>
        <w:tc>
          <w:tcPr>
            <w:tcW w:w="1400" w:type="dxa"/>
          </w:tcPr>
          <w:p w14:paraId="7981F70F" w14:textId="77777777" w:rsidR="00B50050" w:rsidRDefault="00B50050" w:rsidP="0088127C">
            <w:pPr>
              <w:pStyle w:val="OtherTableBody"/>
            </w:pPr>
          </w:p>
        </w:tc>
        <w:tc>
          <w:tcPr>
            <w:tcW w:w="4200" w:type="dxa"/>
          </w:tcPr>
          <w:p w14:paraId="09EFFA81" w14:textId="77777777" w:rsidR="00B50050" w:rsidRDefault="00B50050" w:rsidP="0088127C">
            <w:pPr>
              <w:pStyle w:val="OtherTableBody"/>
            </w:pPr>
          </w:p>
        </w:tc>
      </w:tr>
      <w:tr w:rsidR="00B50050" w14:paraId="306EAC6A" w14:textId="77777777" w:rsidTr="00195548">
        <w:tc>
          <w:tcPr>
            <w:tcW w:w="600" w:type="dxa"/>
          </w:tcPr>
          <w:p w14:paraId="385CB116" w14:textId="77777777" w:rsidR="00B50050" w:rsidRDefault="00B50050" w:rsidP="0088127C">
            <w:pPr>
              <w:pStyle w:val="OtherTableBody"/>
            </w:pPr>
            <w:r>
              <w:t>undefined</w:t>
            </w:r>
          </w:p>
        </w:tc>
        <w:tc>
          <w:tcPr>
            <w:tcW w:w="600" w:type="dxa"/>
          </w:tcPr>
          <w:p w14:paraId="57026259" w14:textId="77777777" w:rsidR="00B50050" w:rsidRDefault="00B50050" w:rsidP="0088127C">
            <w:pPr>
              <w:pStyle w:val="OtherTableBody"/>
            </w:pPr>
          </w:p>
        </w:tc>
        <w:tc>
          <w:tcPr>
            <w:tcW w:w="2600" w:type="dxa"/>
          </w:tcPr>
          <w:p w14:paraId="1183C381" w14:textId="77777777" w:rsidR="00B50050" w:rsidRDefault="00B50050" w:rsidP="0088127C">
            <w:pPr>
              <w:pStyle w:val="OtherTableBody"/>
            </w:pPr>
            <w:r>
              <w:t>Observation/Identifier associated with Producer’s Service/Test/Observation ID (OM1-56)</w:t>
            </w:r>
          </w:p>
        </w:tc>
        <w:tc>
          <w:tcPr>
            <w:tcW w:w="1400" w:type="dxa"/>
          </w:tcPr>
          <w:p w14:paraId="06EFF72C" w14:textId="77777777" w:rsidR="00B50050" w:rsidRDefault="00B50050" w:rsidP="0088127C">
            <w:pPr>
              <w:pStyle w:val="OtherTableBody"/>
            </w:pPr>
          </w:p>
        </w:tc>
        <w:tc>
          <w:tcPr>
            <w:tcW w:w="4200" w:type="dxa"/>
          </w:tcPr>
          <w:p w14:paraId="3EE9F527" w14:textId="77777777" w:rsidR="00B50050" w:rsidRDefault="00B50050" w:rsidP="0088127C">
            <w:pPr>
              <w:pStyle w:val="OtherTableBody"/>
            </w:pPr>
          </w:p>
        </w:tc>
      </w:tr>
      <w:tr w:rsidR="00B50050" w14:paraId="20FC1600" w14:textId="77777777" w:rsidTr="00195548">
        <w:tc>
          <w:tcPr>
            <w:tcW w:w="600" w:type="dxa"/>
          </w:tcPr>
          <w:p w14:paraId="20D930C8" w14:textId="77777777" w:rsidR="00B50050" w:rsidRDefault="00B50050" w:rsidP="0088127C">
            <w:pPr>
              <w:pStyle w:val="OtherTableBody"/>
            </w:pPr>
          </w:p>
        </w:tc>
        <w:tc>
          <w:tcPr>
            <w:tcW w:w="600" w:type="dxa"/>
          </w:tcPr>
          <w:p w14:paraId="47312D11" w14:textId="77777777" w:rsidR="00B50050" w:rsidRDefault="00B50050" w:rsidP="0088127C">
            <w:pPr>
              <w:pStyle w:val="OtherTableBody"/>
            </w:pPr>
            <w:r>
              <w:t>0647</w:t>
            </w:r>
          </w:p>
        </w:tc>
        <w:tc>
          <w:tcPr>
            <w:tcW w:w="2600" w:type="dxa"/>
          </w:tcPr>
          <w:p w14:paraId="449AB8CC" w14:textId="77777777" w:rsidR="00B50050" w:rsidRDefault="00B50050" w:rsidP="0088127C">
            <w:pPr>
              <w:pStyle w:val="OtherTableBody"/>
            </w:pPr>
          </w:p>
        </w:tc>
        <w:tc>
          <w:tcPr>
            <w:tcW w:w="1400" w:type="dxa"/>
          </w:tcPr>
          <w:p w14:paraId="7EB038DB" w14:textId="77777777" w:rsidR="00B50050" w:rsidRDefault="00B50050" w:rsidP="0088127C">
            <w:pPr>
              <w:pStyle w:val="OtherTableBody"/>
            </w:pPr>
          </w:p>
        </w:tc>
        <w:tc>
          <w:tcPr>
            <w:tcW w:w="4200" w:type="dxa"/>
          </w:tcPr>
          <w:p w14:paraId="49822617" w14:textId="77777777" w:rsidR="00B50050" w:rsidRDefault="00B50050" w:rsidP="0088127C">
            <w:pPr>
              <w:pStyle w:val="OtherTableBody"/>
            </w:pPr>
          </w:p>
        </w:tc>
      </w:tr>
      <w:tr w:rsidR="00B50050" w14:paraId="7F9B2AE9" w14:textId="77777777" w:rsidTr="00195548">
        <w:tc>
          <w:tcPr>
            <w:tcW w:w="600" w:type="dxa"/>
          </w:tcPr>
          <w:p w14:paraId="01E4C915" w14:textId="77777777" w:rsidR="00B50050" w:rsidRDefault="00B50050" w:rsidP="0088127C">
            <w:pPr>
              <w:pStyle w:val="OtherTableBody"/>
            </w:pPr>
            <w:r>
              <w:t>undefined</w:t>
            </w:r>
          </w:p>
        </w:tc>
        <w:tc>
          <w:tcPr>
            <w:tcW w:w="600" w:type="dxa"/>
          </w:tcPr>
          <w:p w14:paraId="4102DE41" w14:textId="77777777" w:rsidR="00B50050" w:rsidRDefault="00B50050" w:rsidP="0088127C">
            <w:pPr>
              <w:pStyle w:val="OtherTableBody"/>
            </w:pPr>
          </w:p>
        </w:tc>
        <w:tc>
          <w:tcPr>
            <w:tcW w:w="2600" w:type="dxa"/>
          </w:tcPr>
          <w:p w14:paraId="2615433A" w14:textId="77777777" w:rsidR="00B50050" w:rsidRDefault="00B50050" w:rsidP="0088127C">
            <w:pPr>
              <w:pStyle w:val="OtherTableBody"/>
            </w:pPr>
            <w:r>
              <w:t>Units of Measure (OM2-2)</w:t>
            </w:r>
          </w:p>
        </w:tc>
        <w:tc>
          <w:tcPr>
            <w:tcW w:w="1400" w:type="dxa"/>
          </w:tcPr>
          <w:p w14:paraId="18C0C9DC" w14:textId="77777777" w:rsidR="00B50050" w:rsidRDefault="00B50050" w:rsidP="0088127C">
            <w:pPr>
              <w:pStyle w:val="OtherTableBody"/>
            </w:pPr>
          </w:p>
        </w:tc>
        <w:tc>
          <w:tcPr>
            <w:tcW w:w="4200" w:type="dxa"/>
          </w:tcPr>
          <w:p w14:paraId="370CC2D5" w14:textId="77777777" w:rsidR="00B50050" w:rsidRDefault="00B50050" w:rsidP="0088127C">
            <w:pPr>
              <w:pStyle w:val="OtherTableBody"/>
            </w:pPr>
          </w:p>
        </w:tc>
      </w:tr>
      <w:tr w:rsidR="00B50050" w14:paraId="7C677280" w14:textId="77777777" w:rsidTr="00195548">
        <w:tc>
          <w:tcPr>
            <w:tcW w:w="600" w:type="dxa"/>
          </w:tcPr>
          <w:p w14:paraId="7ECA1C0F" w14:textId="77777777" w:rsidR="00B50050" w:rsidRDefault="00B50050" w:rsidP="0088127C">
            <w:pPr>
              <w:pStyle w:val="OtherTableBody"/>
            </w:pPr>
          </w:p>
        </w:tc>
        <w:tc>
          <w:tcPr>
            <w:tcW w:w="600" w:type="dxa"/>
          </w:tcPr>
          <w:p w14:paraId="2AA36F8D" w14:textId="77777777" w:rsidR="00B50050" w:rsidRDefault="00B50050" w:rsidP="0088127C">
            <w:pPr>
              <w:pStyle w:val="OtherTableBody"/>
            </w:pPr>
            <w:r>
              <w:t>0648</w:t>
            </w:r>
          </w:p>
        </w:tc>
        <w:tc>
          <w:tcPr>
            <w:tcW w:w="2600" w:type="dxa"/>
          </w:tcPr>
          <w:p w14:paraId="5AFB30B0" w14:textId="77777777" w:rsidR="00B50050" w:rsidRDefault="00B50050" w:rsidP="0088127C">
            <w:pPr>
              <w:pStyle w:val="OtherTableBody"/>
            </w:pPr>
          </w:p>
        </w:tc>
        <w:tc>
          <w:tcPr>
            <w:tcW w:w="1400" w:type="dxa"/>
          </w:tcPr>
          <w:p w14:paraId="7187C02D" w14:textId="77777777" w:rsidR="00B50050" w:rsidRDefault="00B50050" w:rsidP="0088127C">
            <w:pPr>
              <w:pStyle w:val="OtherTableBody"/>
            </w:pPr>
          </w:p>
        </w:tc>
        <w:tc>
          <w:tcPr>
            <w:tcW w:w="4200" w:type="dxa"/>
          </w:tcPr>
          <w:p w14:paraId="7FE4824B" w14:textId="77777777" w:rsidR="00B50050" w:rsidRDefault="00B50050" w:rsidP="0088127C">
            <w:pPr>
              <w:pStyle w:val="OtherTableBody"/>
            </w:pPr>
          </w:p>
        </w:tc>
      </w:tr>
      <w:tr w:rsidR="00B50050" w14:paraId="2967B2B5" w14:textId="77777777" w:rsidTr="00195548">
        <w:tc>
          <w:tcPr>
            <w:tcW w:w="600" w:type="dxa"/>
          </w:tcPr>
          <w:p w14:paraId="27A09110" w14:textId="77777777" w:rsidR="00B50050" w:rsidRDefault="00B50050" w:rsidP="0088127C">
            <w:pPr>
              <w:pStyle w:val="OtherTableBody"/>
            </w:pPr>
            <w:r>
              <w:t>undefined</w:t>
            </w:r>
          </w:p>
        </w:tc>
        <w:tc>
          <w:tcPr>
            <w:tcW w:w="600" w:type="dxa"/>
          </w:tcPr>
          <w:p w14:paraId="55E9D054" w14:textId="77777777" w:rsidR="00B50050" w:rsidRDefault="00B50050" w:rsidP="0088127C">
            <w:pPr>
              <w:pStyle w:val="OtherTableBody"/>
            </w:pPr>
          </w:p>
        </w:tc>
        <w:tc>
          <w:tcPr>
            <w:tcW w:w="2600" w:type="dxa"/>
          </w:tcPr>
          <w:p w14:paraId="05EA053B" w14:textId="77777777" w:rsidR="00B50050" w:rsidRDefault="00B50050" w:rsidP="0088127C">
            <w:pPr>
              <w:pStyle w:val="OtherTableBody"/>
            </w:pPr>
            <w:r>
              <w:t>Corresponding SI Units of Measure (OM2-4)</w:t>
            </w:r>
          </w:p>
        </w:tc>
        <w:tc>
          <w:tcPr>
            <w:tcW w:w="1400" w:type="dxa"/>
          </w:tcPr>
          <w:p w14:paraId="7DD74C52" w14:textId="77777777" w:rsidR="00B50050" w:rsidRDefault="00B50050" w:rsidP="0088127C">
            <w:pPr>
              <w:pStyle w:val="OtherTableBody"/>
            </w:pPr>
          </w:p>
        </w:tc>
        <w:tc>
          <w:tcPr>
            <w:tcW w:w="4200" w:type="dxa"/>
          </w:tcPr>
          <w:p w14:paraId="4797E637" w14:textId="77777777" w:rsidR="00B50050" w:rsidRDefault="00B50050" w:rsidP="0088127C">
            <w:pPr>
              <w:pStyle w:val="OtherTableBody"/>
            </w:pPr>
          </w:p>
        </w:tc>
      </w:tr>
      <w:tr w:rsidR="00B50050" w14:paraId="1DB7F453" w14:textId="77777777" w:rsidTr="00195548">
        <w:tc>
          <w:tcPr>
            <w:tcW w:w="600" w:type="dxa"/>
          </w:tcPr>
          <w:p w14:paraId="0A3FA4B8" w14:textId="77777777" w:rsidR="00B50050" w:rsidRDefault="00B50050" w:rsidP="0088127C">
            <w:pPr>
              <w:pStyle w:val="OtherTableBody"/>
            </w:pPr>
          </w:p>
        </w:tc>
        <w:tc>
          <w:tcPr>
            <w:tcW w:w="600" w:type="dxa"/>
          </w:tcPr>
          <w:p w14:paraId="469EEDF3" w14:textId="77777777" w:rsidR="00B50050" w:rsidRDefault="00B50050" w:rsidP="0088127C">
            <w:pPr>
              <w:pStyle w:val="OtherTableBody"/>
            </w:pPr>
            <w:r>
              <w:t>0649</w:t>
            </w:r>
          </w:p>
        </w:tc>
        <w:tc>
          <w:tcPr>
            <w:tcW w:w="2600" w:type="dxa"/>
          </w:tcPr>
          <w:p w14:paraId="5A1B6B94" w14:textId="77777777" w:rsidR="00B50050" w:rsidRDefault="00B50050" w:rsidP="0088127C">
            <w:pPr>
              <w:pStyle w:val="OtherTableBody"/>
            </w:pPr>
          </w:p>
        </w:tc>
        <w:tc>
          <w:tcPr>
            <w:tcW w:w="1400" w:type="dxa"/>
          </w:tcPr>
          <w:p w14:paraId="68FAE09C" w14:textId="77777777" w:rsidR="00B50050" w:rsidRDefault="00B50050" w:rsidP="0088127C">
            <w:pPr>
              <w:pStyle w:val="OtherTableBody"/>
            </w:pPr>
          </w:p>
        </w:tc>
        <w:tc>
          <w:tcPr>
            <w:tcW w:w="4200" w:type="dxa"/>
          </w:tcPr>
          <w:p w14:paraId="7B87A453" w14:textId="77777777" w:rsidR="00B50050" w:rsidRDefault="00B50050" w:rsidP="0088127C">
            <w:pPr>
              <w:pStyle w:val="OtherTableBody"/>
            </w:pPr>
          </w:p>
        </w:tc>
      </w:tr>
      <w:tr w:rsidR="00B50050" w14:paraId="42AA06FC" w14:textId="77777777" w:rsidTr="00195548">
        <w:tc>
          <w:tcPr>
            <w:tcW w:w="600" w:type="dxa"/>
          </w:tcPr>
          <w:p w14:paraId="3524C47B" w14:textId="77777777" w:rsidR="00B50050" w:rsidRDefault="00B50050" w:rsidP="0088127C">
            <w:pPr>
              <w:pStyle w:val="OtherTableBody"/>
            </w:pPr>
            <w:r>
              <w:t>undefined</w:t>
            </w:r>
          </w:p>
        </w:tc>
        <w:tc>
          <w:tcPr>
            <w:tcW w:w="600" w:type="dxa"/>
          </w:tcPr>
          <w:p w14:paraId="5E928297" w14:textId="77777777" w:rsidR="00B50050" w:rsidRDefault="00B50050" w:rsidP="0088127C">
            <w:pPr>
              <w:pStyle w:val="OtherTableBody"/>
            </w:pPr>
          </w:p>
        </w:tc>
        <w:tc>
          <w:tcPr>
            <w:tcW w:w="2600" w:type="dxa"/>
          </w:tcPr>
          <w:p w14:paraId="35A8C7E1" w14:textId="77777777" w:rsidR="00B50050" w:rsidRDefault="00B50050" w:rsidP="0088127C">
            <w:pPr>
              <w:pStyle w:val="OtherTableBody"/>
            </w:pPr>
            <w:r>
              <w:t>Preferred Coding System (OM3-2)</w:t>
            </w:r>
          </w:p>
        </w:tc>
        <w:tc>
          <w:tcPr>
            <w:tcW w:w="1400" w:type="dxa"/>
          </w:tcPr>
          <w:p w14:paraId="2708C13B" w14:textId="77777777" w:rsidR="00B50050" w:rsidRDefault="00B50050" w:rsidP="0088127C">
            <w:pPr>
              <w:pStyle w:val="OtherTableBody"/>
            </w:pPr>
          </w:p>
        </w:tc>
        <w:tc>
          <w:tcPr>
            <w:tcW w:w="4200" w:type="dxa"/>
          </w:tcPr>
          <w:p w14:paraId="15E9BAA5" w14:textId="77777777" w:rsidR="00B50050" w:rsidRDefault="00B50050" w:rsidP="0088127C">
            <w:pPr>
              <w:pStyle w:val="OtherTableBody"/>
            </w:pPr>
          </w:p>
        </w:tc>
      </w:tr>
      <w:tr w:rsidR="00B50050" w14:paraId="53BAB94B" w14:textId="77777777" w:rsidTr="00195548">
        <w:tc>
          <w:tcPr>
            <w:tcW w:w="600" w:type="dxa"/>
          </w:tcPr>
          <w:p w14:paraId="0FDAD07C" w14:textId="77777777" w:rsidR="00B50050" w:rsidRDefault="00B50050" w:rsidP="0088127C">
            <w:pPr>
              <w:pStyle w:val="OtherTableBody"/>
            </w:pPr>
          </w:p>
        </w:tc>
        <w:tc>
          <w:tcPr>
            <w:tcW w:w="600" w:type="dxa"/>
          </w:tcPr>
          <w:p w14:paraId="587CDDD7" w14:textId="77777777" w:rsidR="00B50050" w:rsidRDefault="00B50050" w:rsidP="0088127C">
            <w:pPr>
              <w:pStyle w:val="OtherTableBody"/>
            </w:pPr>
            <w:r>
              <w:t>0650</w:t>
            </w:r>
          </w:p>
        </w:tc>
        <w:tc>
          <w:tcPr>
            <w:tcW w:w="2600" w:type="dxa"/>
          </w:tcPr>
          <w:p w14:paraId="4957752B" w14:textId="77777777" w:rsidR="00B50050" w:rsidRDefault="00B50050" w:rsidP="0088127C">
            <w:pPr>
              <w:pStyle w:val="OtherTableBody"/>
            </w:pPr>
          </w:p>
        </w:tc>
        <w:tc>
          <w:tcPr>
            <w:tcW w:w="1400" w:type="dxa"/>
          </w:tcPr>
          <w:p w14:paraId="3B36DA53" w14:textId="77777777" w:rsidR="00B50050" w:rsidRDefault="00B50050" w:rsidP="0088127C">
            <w:pPr>
              <w:pStyle w:val="OtherTableBody"/>
            </w:pPr>
          </w:p>
        </w:tc>
        <w:tc>
          <w:tcPr>
            <w:tcW w:w="4200" w:type="dxa"/>
          </w:tcPr>
          <w:p w14:paraId="4262649D" w14:textId="77777777" w:rsidR="00B50050" w:rsidRDefault="00B50050" w:rsidP="0088127C">
            <w:pPr>
              <w:pStyle w:val="OtherTableBody"/>
            </w:pPr>
          </w:p>
        </w:tc>
      </w:tr>
      <w:tr w:rsidR="00B50050" w14:paraId="622CFB3B" w14:textId="77777777" w:rsidTr="00195548">
        <w:tc>
          <w:tcPr>
            <w:tcW w:w="600" w:type="dxa"/>
          </w:tcPr>
          <w:p w14:paraId="3D635F6B" w14:textId="77777777" w:rsidR="00B50050" w:rsidRDefault="00B50050" w:rsidP="0088127C">
            <w:pPr>
              <w:pStyle w:val="OtherTableBody"/>
            </w:pPr>
            <w:r>
              <w:t>User</w:t>
            </w:r>
          </w:p>
        </w:tc>
        <w:tc>
          <w:tcPr>
            <w:tcW w:w="600" w:type="dxa"/>
          </w:tcPr>
          <w:p w14:paraId="2850584D" w14:textId="77777777" w:rsidR="00B50050" w:rsidRDefault="00B50050" w:rsidP="0088127C">
            <w:pPr>
              <w:pStyle w:val="OtherTableBody"/>
            </w:pPr>
          </w:p>
        </w:tc>
        <w:tc>
          <w:tcPr>
            <w:tcW w:w="2600" w:type="dxa"/>
          </w:tcPr>
          <w:p w14:paraId="2D583FF1" w14:textId="77777777" w:rsidR="00B50050" w:rsidRDefault="00B50050" w:rsidP="0088127C">
            <w:pPr>
              <w:pStyle w:val="OtherTableBody"/>
            </w:pPr>
            <w:r>
              <w:t>Labor Calculation Type</w:t>
            </w:r>
          </w:p>
        </w:tc>
        <w:tc>
          <w:tcPr>
            <w:tcW w:w="1400" w:type="dxa"/>
          </w:tcPr>
          <w:p w14:paraId="2D99BC58" w14:textId="77777777" w:rsidR="00B50050" w:rsidRDefault="00B50050" w:rsidP="0088127C">
            <w:pPr>
              <w:pStyle w:val="OtherTableBody"/>
            </w:pPr>
          </w:p>
        </w:tc>
        <w:tc>
          <w:tcPr>
            <w:tcW w:w="4200" w:type="dxa"/>
          </w:tcPr>
          <w:p w14:paraId="7DDB53DB" w14:textId="77777777" w:rsidR="00B50050" w:rsidRDefault="00B50050" w:rsidP="0088127C">
            <w:pPr>
              <w:pStyle w:val="OtherTableBody"/>
            </w:pPr>
          </w:p>
        </w:tc>
      </w:tr>
      <w:tr w:rsidR="00B50050" w14:paraId="51EFE89B" w14:textId="77777777" w:rsidTr="00195548">
        <w:tc>
          <w:tcPr>
            <w:tcW w:w="600" w:type="dxa"/>
          </w:tcPr>
          <w:p w14:paraId="72AEFE3E" w14:textId="77777777" w:rsidR="00B50050" w:rsidRDefault="00B50050" w:rsidP="0088127C">
            <w:pPr>
              <w:pStyle w:val="OtherTableBody"/>
            </w:pPr>
          </w:p>
        </w:tc>
        <w:tc>
          <w:tcPr>
            <w:tcW w:w="600" w:type="dxa"/>
          </w:tcPr>
          <w:p w14:paraId="3E5C7B5F" w14:textId="77777777" w:rsidR="00B50050" w:rsidRDefault="00B50050" w:rsidP="0088127C">
            <w:pPr>
              <w:pStyle w:val="OtherTableBody"/>
            </w:pPr>
            <w:r>
              <w:t>0651</w:t>
            </w:r>
          </w:p>
        </w:tc>
        <w:tc>
          <w:tcPr>
            <w:tcW w:w="2600" w:type="dxa"/>
          </w:tcPr>
          <w:p w14:paraId="7CF5C63F" w14:textId="77777777" w:rsidR="00B50050" w:rsidRDefault="00B50050" w:rsidP="0088127C">
            <w:pPr>
              <w:pStyle w:val="OtherTableBody"/>
            </w:pPr>
          </w:p>
        </w:tc>
        <w:tc>
          <w:tcPr>
            <w:tcW w:w="1400" w:type="dxa"/>
          </w:tcPr>
          <w:p w14:paraId="7BC35DD0" w14:textId="77777777" w:rsidR="00B50050" w:rsidRDefault="00B50050" w:rsidP="0088127C">
            <w:pPr>
              <w:pStyle w:val="OtherTableBody"/>
            </w:pPr>
            <w:r>
              <w:t>CST</w:t>
            </w:r>
          </w:p>
        </w:tc>
        <w:tc>
          <w:tcPr>
            <w:tcW w:w="4200" w:type="dxa"/>
          </w:tcPr>
          <w:p w14:paraId="10F2E961" w14:textId="77777777" w:rsidR="00B50050" w:rsidRDefault="00B50050" w:rsidP="0088127C">
            <w:pPr>
              <w:pStyle w:val="OtherTableBody"/>
            </w:pPr>
            <w:r>
              <w:t>Cost</w:t>
            </w:r>
          </w:p>
        </w:tc>
      </w:tr>
      <w:tr w:rsidR="00B50050" w14:paraId="6A792187" w14:textId="77777777" w:rsidTr="00195548">
        <w:tc>
          <w:tcPr>
            <w:tcW w:w="600" w:type="dxa"/>
          </w:tcPr>
          <w:p w14:paraId="7BBB6F40" w14:textId="77777777" w:rsidR="00B50050" w:rsidRDefault="00B50050" w:rsidP="0088127C">
            <w:pPr>
              <w:pStyle w:val="OtherTableBody"/>
            </w:pPr>
          </w:p>
        </w:tc>
        <w:tc>
          <w:tcPr>
            <w:tcW w:w="600" w:type="dxa"/>
          </w:tcPr>
          <w:p w14:paraId="60A7EE7F" w14:textId="77777777" w:rsidR="00B50050" w:rsidRDefault="00B50050" w:rsidP="0088127C">
            <w:pPr>
              <w:pStyle w:val="OtherTableBody"/>
            </w:pPr>
            <w:r>
              <w:t>0651</w:t>
            </w:r>
          </w:p>
        </w:tc>
        <w:tc>
          <w:tcPr>
            <w:tcW w:w="2600" w:type="dxa"/>
          </w:tcPr>
          <w:p w14:paraId="25756EE8" w14:textId="77777777" w:rsidR="00B50050" w:rsidRDefault="00B50050" w:rsidP="0088127C">
            <w:pPr>
              <w:pStyle w:val="OtherTableBody"/>
            </w:pPr>
          </w:p>
        </w:tc>
        <w:tc>
          <w:tcPr>
            <w:tcW w:w="1400" w:type="dxa"/>
          </w:tcPr>
          <w:p w14:paraId="252C7BEC" w14:textId="77777777" w:rsidR="00B50050" w:rsidRDefault="00B50050" w:rsidP="0088127C">
            <w:pPr>
              <w:pStyle w:val="OtherTableBody"/>
            </w:pPr>
            <w:r>
              <w:t>TME</w:t>
            </w:r>
          </w:p>
        </w:tc>
        <w:tc>
          <w:tcPr>
            <w:tcW w:w="4200" w:type="dxa"/>
          </w:tcPr>
          <w:p w14:paraId="369AC4B5" w14:textId="77777777" w:rsidR="00B50050" w:rsidRDefault="00B50050" w:rsidP="0088127C">
            <w:pPr>
              <w:pStyle w:val="OtherTableBody"/>
            </w:pPr>
            <w:r>
              <w:t>Time</w:t>
            </w:r>
          </w:p>
        </w:tc>
      </w:tr>
      <w:tr w:rsidR="00B50050" w14:paraId="6E9F2338" w14:textId="77777777" w:rsidTr="00195548">
        <w:tc>
          <w:tcPr>
            <w:tcW w:w="600" w:type="dxa"/>
          </w:tcPr>
          <w:p w14:paraId="440826B6" w14:textId="77777777" w:rsidR="00B50050" w:rsidRDefault="00B50050" w:rsidP="0088127C">
            <w:pPr>
              <w:pStyle w:val="OtherTableBody"/>
            </w:pPr>
            <w:r>
              <w:t>undefined</w:t>
            </w:r>
          </w:p>
        </w:tc>
        <w:tc>
          <w:tcPr>
            <w:tcW w:w="600" w:type="dxa"/>
          </w:tcPr>
          <w:p w14:paraId="07C1F8D3" w14:textId="77777777" w:rsidR="00B50050" w:rsidRDefault="00B50050" w:rsidP="0088127C">
            <w:pPr>
              <w:pStyle w:val="OtherTableBody"/>
            </w:pPr>
          </w:p>
        </w:tc>
        <w:tc>
          <w:tcPr>
            <w:tcW w:w="2600" w:type="dxa"/>
          </w:tcPr>
          <w:p w14:paraId="37736EED" w14:textId="77777777" w:rsidR="00B50050" w:rsidRDefault="00B50050" w:rsidP="0088127C">
            <w:pPr>
              <w:pStyle w:val="OtherTableBody"/>
            </w:pPr>
            <w:r>
              <w:t>Valid Coded "Answers" (OM3-3)</w:t>
            </w:r>
          </w:p>
        </w:tc>
        <w:tc>
          <w:tcPr>
            <w:tcW w:w="1400" w:type="dxa"/>
          </w:tcPr>
          <w:p w14:paraId="62733D62" w14:textId="77777777" w:rsidR="00B50050" w:rsidRDefault="00B50050" w:rsidP="0088127C">
            <w:pPr>
              <w:pStyle w:val="OtherTableBody"/>
            </w:pPr>
          </w:p>
        </w:tc>
        <w:tc>
          <w:tcPr>
            <w:tcW w:w="4200" w:type="dxa"/>
          </w:tcPr>
          <w:p w14:paraId="7A06B6C9" w14:textId="77777777" w:rsidR="00B50050" w:rsidRDefault="00B50050" w:rsidP="0088127C">
            <w:pPr>
              <w:pStyle w:val="OtherTableBody"/>
            </w:pPr>
          </w:p>
        </w:tc>
      </w:tr>
      <w:tr w:rsidR="00B50050" w14:paraId="473BB496" w14:textId="77777777" w:rsidTr="00195548">
        <w:tc>
          <w:tcPr>
            <w:tcW w:w="600" w:type="dxa"/>
          </w:tcPr>
          <w:p w14:paraId="6A171241" w14:textId="77777777" w:rsidR="00B50050" w:rsidRDefault="00B50050" w:rsidP="0088127C">
            <w:pPr>
              <w:pStyle w:val="OtherTableBody"/>
            </w:pPr>
          </w:p>
        </w:tc>
        <w:tc>
          <w:tcPr>
            <w:tcW w:w="600" w:type="dxa"/>
          </w:tcPr>
          <w:p w14:paraId="12242BA5" w14:textId="77777777" w:rsidR="00B50050" w:rsidRDefault="00B50050" w:rsidP="0088127C">
            <w:pPr>
              <w:pStyle w:val="OtherTableBody"/>
            </w:pPr>
            <w:r>
              <w:t>0652</w:t>
            </w:r>
          </w:p>
        </w:tc>
        <w:tc>
          <w:tcPr>
            <w:tcW w:w="2600" w:type="dxa"/>
          </w:tcPr>
          <w:p w14:paraId="10AB1F3A" w14:textId="77777777" w:rsidR="00B50050" w:rsidRDefault="00B50050" w:rsidP="0088127C">
            <w:pPr>
              <w:pStyle w:val="OtherTableBody"/>
            </w:pPr>
          </w:p>
        </w:tc>
        <w:tc>
          <w:tcPr>
            <w:tcW w:w="1400" w:type="dxa"/>
          </w:tcPr>
          <w:p w14:paraId="0FD9B616" w14:textId="77777777" w:rsidR="00B50050" w:rsidRDefault="00B50050" w:rsidP="0088127C">
            <w:pPr>
              <w:pStyle w:val="OtherTableBody"/>
            </w:pPr>
          </w:p>
        </w:tc>
        <w:tc>
          <w:tcPr>
            <w:tcW w:w="4200" w:type="dxa"/>
          </w:tcPr>
          <w:p w14:paraId="2E2B1E72" w14:textId="77777777" w:rsidR="00B50050" w:rsidRDefault="00B50050" w:rsidP="0088127C">
            <w:pPr>
              <w:pStyle w:val="OtherTableBody"/>
            </w:pPr>
          </w:p>
        </w:tc>
      </w:tr>
      <w:tr w:rsidR="00B50050" w14:paraId="3716A470" w14:textId="77777777" w:rsidTr="00195548">
        <w:tc>
          <w:tcPr>
            <w:tcW w:w="600" w:type="dxa"/>
          </w:tcPr>
          <w:p w14:paraId="588BA8AC" w14:textId="77777777" w:rsidR="00B50050" w:rsidRDefault="00B50050" w:rsidP="0088127C">
            <w:pPr>
              <w:pStyle w:val="OtherTableBody"/>
            </w:pPr>
            <w:r>
              <w:t>User</w:t>
            </w:r>
          </w:p>
        </w:tc>
        <w:tc>
          <w:tcPr>
            <w:tcW w:w="600" w:type="dxa"/>
          </w:tcPr>
          <w:p w14:paraId="00D2A196" w14:textId="77777777" w:rsidR="00B50050" w:rsidRDefault="00B50050" w:rsidP="0088127C">
            <w:pPr>
              <w:pStyle w:val="OtherTableBody"/>
            </w:pPr>
          </w:p>
        </w:tc>
        <w:tc>
          <w:tcPr>
            <w:tcW w:w="2600" w:type="dxa"/>
          </w:tcPr>
          <w:p w14:paraId="2B8D9577" w14:textId="77777777" w:rsidR="00B50050" w:rsidRDefault="00B50050" w:rsidP="0088127C">
            <w:pPr>
              <w:pStyle w:val="OtherTableBody"/>
            </w:pPr>
            <w:r>
              <w:t>Date Format</w:t>
            </w:r>
          </w:p>
        </w:tc>
        <w:tc>
          <w:tcPr>
            <w:tcW w:w="1400" w:type="dxa"/>
          </w:tcPr>
          <w:p w14:paraId="71ABC2E1" w14:textId="77777777" w:rsidR="00B50050" w:rsidRDefault="00B50050" w:rsidP="0088127C">
            <w:pPr>
              <w:pStyle w:val="OtherTableBody"/>
            </w:pPr>
          </w:p>
        </w:tc>
        <w:tc>
          <w:tcPr>
            <w:tcW w:w="4200" w:type="dxa"/>
          </w:tcPr>
          <w:p w14:paraId="65603679" w14:textId="77777777" w:rsidR="00B50050" w:rsidRDefault="00B50050" w:rsidP="0088127C">
            <w:pPr>
              <w:pStyle w:val="OtherTableBody"/>
            </w:pPr>
          </w:p>
        </w:tc>
      </w:tr>
      <w:tr w:rsidR="00B50050" w14:paraId="29C8B34E" w14:textId="77777777" w:rsidTr="00195548">
        <w:tc>
          <w:tcPr>
            <w:tcW w:w="600" w:type="dxa"/>
          </w:tcPr>
          <w:p w14:paraId="7AAF266A" w14:textId="77777777" w:rsidR="00B50050" w:rsidRDefault="00B50050" w:rsidP="0088127C">
            <w:pPr>
              <w:pStyle w:val="OtherTableBody"/>
            </w:pPr>
          </w:p>
        </w:tc>
        <w:tc>
          <w:tcPr>
            <w:tcW w:w="600" w:type="dxa"/>
          </w:tcPr>
          <w:p w14:paraId="2C61A685" w14:textId="77777777" w:rsidR="00B50050" w:rsidRDefault="00B50050" w:rsidP="0088127C">
            <w:pPr>
              <w:pStyle w:val="OtherTableBody"/>
            </w:pPr>
            <w:r>
              <w:t>0653</w:t>
            </w:r>
          </w:p>
        </w:tc>
        <w:tc>
          <w:tcPr>
            <w:tcW w:w="2600" w:type="dxa"/>
          </w:tcPr>
          <w:p w14:paraId="393E1974" w14:textId="77777777" w:rsidR="00B50050" w:rsidRDefault="00B50050" w:rsidP="0088127C">
            <w:pPr>
              <w:pStyle w:val="OtherTableBody"/>
            </w:pPr>
          </w:p>
        </w:tc>
        <w:tc>
          <w:tcPr>
            <w:tcW w:w="1400" w:type="dxa"/>
          </w:tcPr>
          <w:p w14:paraId="1E634884" w14:textId="77777777" w:rsidR="00B50050" w:rsidRDefault="00B50050" w:rsidP="0088127C">
            <w:pPr>
              <w:pStyle w:val="OtherTableBody"/>
            </w:pPr>
            <w:r>
              <w:t>1</w:t>
            </w:r>
          </w:p>
        </w:tc>
        <w:tc>
          <w:tcPr>
            <w:tcW w:w="4200" w:type="dxa"/>
          </w:tcPr>
          <w:p w14:paraId="61E1AD78" w14:textId="77777777" w:rsidR="00B50050" w:rsidRDefault="00B50050" w:rsidP="0088127C">
            <w:pPr>
              <w:pStyle w:val="OtherTableBody"/>
            </w:pPr>
            <w:r>
              <w:t>mm/dd/yy</w:t>
            </w:r>
          </w:p>
        </w:tc>
      </w:tr>
      <w:tr w:rsidR="00B50050" w14:paraId="22160B21" w14:textId="77777777" w:rsidTr="00195548">
        <w:tc>
          <w:tcPr>
            <w:tcW w:w="600" w:type="dxa"/>
          </w:tcPr>
          <w:p w14:paraId="13938198" w14:textId="77777777" w:rsidR="00B50050" w:rsidRDefault="00B50050" w:rsidP="0088127C">
            <w:pPr>
              <w:pStyle w:val="OtherTableBody"/>
            </w:pPr>
          </w:p>
        </w:tc>
        <w:tc>
          <w:tcPr>
            <w:tcW w:w="600" w:type="dxa"/>
          </w:tcPr>
          <w:p w14:paraId="1CDF57EC" w14:textId="77777777" w:rsidR="00B50050" w:rsidRDefault="00B50050" w:rsidP="0088127C">
            <w:pPr>
              <w:pStyle w:val="OtherTableBody"/>
            </w:pPr>
            <w:r>
              <w:t>0653</w:t>
            </w:r>
          </w:p>
        </w:tc>
        <w:tc>
          <w:tcPr>
            <w:tcW w:w="2600" w:type="dxa"/>
          </w:tcPr>
          <w:p w14:paraId="3F3CB8F3" w14:textId="77777777" w:rsidR="00B50050" w:rsidRDefault="00B50050" w:rsidP="0088127C">
            <w:pPr>
              <w:pStyle w:val="OtherTableBody"/>
            </w:pPr>
          </w:p>
        </w:tc>
        <w:tc>
          <w:tcPr>
            <w:tcW w:w="1400" w:type="dxa"/>
          </w:tcPr>
          <w:p w14:paraId="17900F4E" w14:textId="77777777" w:rsidR="00B50050" w:rsidRDefault="00B50050" w:rsidP="0088127C">
            <w:pPr>
              <w:pStyle w:val="OtherTableBody"/>
            </w:pPr>
            <w:r>
              <w:t>2</w:t>
            </w:r>
          </w:p>
        </w:tc>
        <w:tc>
          <w:tcPr>
            <w:tcW w:w="4200" w:type="dxa"/>
          </w:tcPr>
          <w:p w14:paraId="0CA7F2B0" w14:textId="77777777" w:rsidR="00B50050" w:rsidRDefault="00B50050" w:rsidP="0088127C">
            <w:pPr>
              <w:pStyle w:val="OtherTableBody"/>
            </w:pPr>
            <w:r>
              <w:t>yy.mm.dd</w:t>
            </w:r>
          </w:p>
        </w:tc>
      </w:tr>
      <w:tr w:rsidR="00B50050" w14:paraId="79C643DC" w14:textId="77777777" w:rsidTr="00195548">
        <w:tc>
          <w:tcPr>
            <w:tcW w:w="600" w:type="dxa"/>
          </w:tcPr>
          <w:p w14:paraId="42B5A583" w14:textId="77777777" w:rsidR="00B50050" w:rsidRDefault="00B50050" w:rsidP="0088127C">
            <w:pPr>
              <w:pStyle w:val="OtherTableBody"/>
            </w:pPr>
          </w:p>
        </w:tc>
        <w:tc>
          <w:tcPr>
            <w:tcW w:w="600" w:type="dxa"/>
          </w:tcPr>
          <w:p w14:paraId="4D9B7917" w14:textId="77777777" w:rsidR="00B50050" w:rsidRDefault="00B50050" w:rsidP="0088127C">
            <w:pPr>
              <w:pStyle w:val="OtherTableBody"/>
            </w:pPr>
            <w:r>
              <w:t>0653</w:t>
            </w:r>
          </w:p>
        </w:tc>
        <w:tc>
          <w:tcPr>
            <w:tcW w:w="2600" w:type="dxa"/>
          </w:tcPr>
          <w:p w14:paraId="608153C6" w14:textId="77777777" w:rsidR="00B50050" w:rsidRDefault="00B50050" w:rsidP="0088127C">
            <w:pPr>
              <w:pStyle w:val="OtherTableBody"/>
            </w:pPr>
          </w:p>
        </w:tc>
        <w:tc>
          <w:tcPr>
            <w:tcW w:w="1400" w:type="dxa"/>
          </w:tcPr>
          <w:p w14:paraId="5C77CCC3" w14:textId="77777777" w:rsidR="00B50050" w:rsidRDefault="00B50050" w:rsidP="0088127C">
            <w:pPr>
              <w:pStyle w:val="OtherTableBody"/>
            </w:pPr>
            <w:r>
              <w:t>3</w:t>
            </w:r>
          </w:p>
        </w:tc>
        <w:tc>
          <w:tcPr>
            <w:tcW w:w="4200" w:type="dxa"/>
          </w:tcPr>
          <w:p w14:paraId="7AF73C03" w14:textId="77777777" w:rsidR="00B50050" w:rsidRDefault="00B50050" w:rsidP="0088127C">
            <w:pPr>
              <w:pStyle w:val="OtherTableBody"/>
            </w:pPr>
            <w:r>
              <w:t>dd/mm/yy</w:t>
            </w:r>
          </w:p>
        </w:tc>
      </w:tr>
      <w:tr w:rsidR="00B50050" w14:paraId="2425C75D" w14:textId="77777777" w:rsidTr="00195548">
        <w:tc>
          <w:tcPr>
            <w:tcW w:w="600" w:type="dxa"/>
          </w:tcPr>
          <w:p w14:paraId="46264A07" w14:textId="77777777" w:rsidR="00B50050" w:rsidRDefault="00B50050" w:rsidP="0088127C">
            <w:pPr>
              <w:pStyle w:val="OtherTableBody"/>
            </w:pPr>
          </w:p>
        </w:tc>
        <w:tc>
          <w:tcPr>
            <w:tcW w:w="600" w:type="dxa"/>
          </w:tcPr>
          <w:p w14:paraId="45F2D92A" w14:textId="77777777" w:rsidR="00B50050" w:rsidRDefault="00B50050" w:rsidP="0088127C">
            <w:pPr>
              <w:pStyle w:val="OtherTableBody"/>
            </w:pPr>
            <w:r>
              <w:t>0653</w:t>
            </w:r>
          </w:p>
        </w:tc>
        <w:tc>
          <w:tcPr>
            <w:tcW w:w="2600" w:type="dxa"/>
          </w:tcPr>
          <w:p w14:paraId="10820C4F" w14:textId="77777777" w:rsidR="00B50050" w:rsidRDefault="00B50050" w:rsidP="0088127C">
            <w:pPr>
              <w:pStyle w:val="OtherTableBody"/>
            </w:pPr>
          </w:p>
        </w:tc>
        <w:tc>
          <w:tcPr>
            <w:tcW w:w="1400" w:type="dxa"/>
          </w:tcPr>
          <w:p w14:paraId="681EE353" w14:textId="77777777" w:rsidR="00B50050" w:rsidRDefault="00B50050" w:rsidP="0088127C">
            <w:pPr>
              <w:pStyle w:val="OtherTableBody"/>
            </w:pPr>
            <w:r>
              <w:t>4</w:t>
            </w:r>
          </w:p>
        </w:tc>
        <w:tc>
          <w:tcPr>
            <w:tcW w:w="4200" w:type="dxa"/>
          </w:tcPr>
          <w:p w14:paraId="0403E2F0" w14:textId="77777777" w:rsidR="00B50050" w:rsidRDefault="00B50050" w:rsidP="0088127C">
            <w:pPr>
              <w:pStyle w:val="OtherTableBody"/>
            </w:pPr>
            <w:r>
              <w:t>dd.mm.yy</w:t>
            </w:r>
          </w:p>
        </w:tc>
      </w:tr>
      <w:tr w:rsidR="00B50050" w14:paraId="568A6268" w14:textId="77777777" w:rsidTr="00195548">
        <w:tc>
          <w:tcPr>
            <w:tcW w:w="600" w:type="dxa"/>
          </w:tcPr>
          <w:p w14:paraId="585DFAC6" w14:textId="77777777" w:rsidR="00B50050" w:rsidRDefault="00B50050" w:rsidP="0088127C">
            <w:pPr>
              <w:pStyle w:val="OtherTableBody"/>
            </w:pPr>
          </w:p>
        </w:tc>
        <w:tc>
          <w:tcPr>
            <w:tcW w:w="600" w:type="dxa"/>
          </w:tcPr>
          <w:p w14:paraId="286A5C6B" w14:textId="77777777" w:rsidR="00B50050" w:rsidRDefault="00B50050" w:rsidP="0088127C">
            <w:pPr>
              <w:pStyle w:val="OtherTableBody"/>
            </w:pPr>
            <w:r>
              <w:t>0653</w:t>
            </w:r>
          </w:p>
        </w:tc>
        <w:tc>
          <w:tcPr>
            <w:tcW w:w="2600" w:type="dxa"/>
          </w:tcPr>
          <w:p w14:paraId="13682A39" w14:textId="77777777" w:rsidR="00B50050" w:rsidRDefault="00B50050" w:rsidP="0088127C">
            <w:pPr>
              <w:pStyle w:val="OtherTableBody"/>
            </w:pPr>
          </w:p>
        </w:tc>
        <w:tc>
          <w:tcPr>
            <w:tcW w:w="1400" w:type="dxa"/>
          </w:tcPr>
          <w:p w14:paraId="1E288CC6" w14:textId="77777777" w:rsidR="00B50050" w:rsidRDefault="00B50050" w:rsidP="0088127C">
            <w:pPr>
              <w:pStyle w:val="OtherTableBody"/>
            </w:pPr>
            <w:r>
              <w:t>5</w:t>
            </w:r>
          </w:p>
        </w:tc>
        <w:tc>
          <w:tcPr>
            <w:tcW w:w="4200" w:type="dxa"/>
          </w:tcPr>
          <w:p w14:paraId="14AD4706" w14:textId="77777777" w:rsidR="00B50050" w:rsidRDefault="00B50050" w:rsidP="0088127C">
            <w:pPr>
              <w:pStyle w:val="OtherTableBody"/>
            </w:pPr>
            <w:r>
              <w:t>yy/mm/dd</w:t>
            </w:r>
          </w:p>
        </w:tc>
      </w:tr>
      <w:tr w:rsidR="00B50050" w14:paraId="4FF8D804" w14:textId="77777777" w:rsidTr="00195548">
        <w:tc>
          <w:tcPr>
            <w:tcW w:w="600" w:type="dxa"/>
          </w:tcPr>
          <w:p w14:paraId="15EE1696" w14:textId="77777777" w:rsidR="00B50050" w:rsidRDefault="00B50050" w:rsidP="0088127C">
            <w:pPr>
              <w:pStyle w:val="OtherTableBody"/>
            </w:pPr>
          </w:p>
        </w:tc>
        <w:tc>
          <w:tcPr>
            <w:tcW w:w="600" w:type="dxa"/>
          </w:tcPr>
          <w:p w14:paraId="69E5340F" w14:textId="77777777" w:rsidR="00B50050" w:rsidRDefault="00B50050" w:rsidP="0088127C">
            <w:pPr>
              <w:pStyle w:val="OtherTableBody"/>
            </w:pPr>
            <w:r>
              <w:t>0653</w:t>
            </w:r>
          </w:p>
        </w:tc>
        <w:tc>
          <w:tcPr>
            <w:tcW w:w="2600" w:type="dxa"/>
          </w:tcPr>
          <w:p w14:paraId="190B0CCD" w14:textId="77777777" w:rsidR="00B50050" w:rsidRDefault="00B50050" w:rsidP="0088127C">
            <w:pPr>
              <w:pStyle w:val="OtherTableBody"/>
            </w:pPr>
          </w:p>
        </w:tc>
        <w:tc>
          <w:tcPr>
            <w:tcW w:w="1400" w:type="dxa"/>
          </w:tcPr>
          <w:p w14:paraId="57F6D6C8" w14:textId="77777777" w:rsidR="00B50050" w:rsidRDefault="00B50050" w:rsidP="0088127C">
            <w:pPr>
              <w:pStyle w:val="OtherTableBody"/>
            </w:pPr>
            <w:r>
              <w:t>6</w:t>
            </w:r>
          </w:p>
        </w:tc>
        <w:tc>
          <w:tcPr>
            <w:tcW w:w="4200" w:type="dxa"/>
          </w:tcPr>
          <w:p w14:paraId="339AAD58" w14:textId="77777777" w:rsidR="00B50050" w:rsidRDefault="00B50050" w:rsidP="0088127C">
            <w:pPr>
              <w:pStyle w:val="OtherTableBody"/>
            </w:pPr>
            <w:r>
              <w:t>Yymmdd</w:t>
            </w:r>
          </w:p>
        </w:tc>
      </w:tr>
      <w:tr w:rsidR="00B50050" w14:paraId="4148485E" w14:textId="77777777" w:rsidTr="00195548">
        <w:tc>
          <w:tcPr>
            <w:tcW w:w="600" w:type="dxa"/>
          </w:tcPr>
          <w:p w14:paraId="1884037F" w14:textId="77777777" w:rsidR="00B50050" w:rsidRDefault="00B50050" w:rsidP="0088127C">
            <w:pPr>
              <w:pStyle w:val="OtherTableBody"/>
            </w:pPr>
            <w:r>
              <w:t>undefined</w:t>
            </w:r>
          </w:p>
        </w:tc>
        <w:tc>
          <w:tcPr>
            <w:tcW w:w="600" w:type="dxa"/>
          </w:tcPr>
          <w:p w14:paraId="1B86E426" w14:textId="77777777" w:rsidR="00B50050" w:rsidRDefault="00B50050" w:rsidP="0088127C">
            <w:pPr>
              <w:pStyle w:val="OtherTableBody"/>
            </w:pPr>
          </w:p>
        </w:tc>
        <w:tc>
          <w:tcPr>
            <w:tcW w:w="2600" w:type="dxa"/>
          </w:tcPr>
          <w:p w14:paraId="20EB4472" w14:textId="77777777" w:rsidR="00B50050" w:rsidRDefault="00B50050" w:rsidP="0088127C">
            <w:pPr>
              <w:pStyle w:val="OtherTableBody"/>
            </w:pPr>
            <w:r>
              <w:t>Normal Text/Codes for Categorical Observations (OM3-4)</w:t>
            </w:r>
          </w:p>
        </w:tc>
        <w:tc>
          <w:tcPr>
            <w:tcW w:w="1400" w:type="dxa"/>
          </w:tcPr>
          <w:p w14:paraId="7CAD9D8E" w14:textId="77777777" w:rsidR="00B50050" w:rsidRDefault="00B50050" w:rsidP="0088127C">
            <w:pPr>
              <w:pStyle w:val="OtherTableBody"/>
            </w:pPr>
          </w:p>
        </w:tc>
        <w:tc>
          <w:tcPr>
            <w:tcW w:w="4200" w:type="dxa"/>
          </w:tcPr>
          <w:p w14:paraId="2B82501E" w14:textId="77777777" w:rsidR="00B50050" w:rsidRDefault="00B50050" w:rsidP="0088127C">
            <w:pPr>
              <w:pStyle w:val="OtherTableBody"/>
            </w:pPr>
          </w:p>
        </w:tc>
      </w:tr>
      <w:tr w:rsidR="00B50050" w14:paraId="342B8FFA" w14:textId="77777777" w:rsidTr="00195548">
        <w:tc>
          <w:tcPr>
            <w:tcW w:w="600" w:type="dxa"/>
          </w:tcPr>
          <w:p w14:paraId="0D0D2434" w14:textId="77777777" w:rsidR="00B50050" w:rsidRDefault="00B50050" w:rsidP="0088127C">
            <w:pPr>
              <w:pStyle w:val="OtherTableBody"/>
            </w:pPr>
          </w:p>
        </w:tc>
        <w:tc>
          <w:tcPr>
            <w:tcW w:w="600" w:type="dxa"/>
          </w:tcPr>
          <w:p w14:paraId="4C32A180" w14:textId="77777777" w:rsidR="00B50050" w:rsidRDefault="00B50050" w:rsidP="0088127C">
            <w:pPr>
              <w:pStyle w:val="OtherTableBody"/>
            </w:pPr>
            <w:r>
              <w:t>0654</w:t>
            </w:r>
          </w:p>
        </w:tc>
        <w:tc>
          <w:tcPr>
            <w:tcW w:w="2600" w:type="dxa"/>
          </w:tcPr>
          <w:p w14:paraId="4D6A97B2" w14:textId="77777777" w:rsidR="00B50050" w:rsidRDefault="00B50050" w:rsidP="0088127C">
            <w:pPr>
              <w:pStyle w:val="OtherTableBody"/>
            </w:pPr>
          </w:p>
        </w:tc>
        <w:tc>
          <w:tcPr>
            <w:tcW w:w="1400" w:type="dxa"/>
          </w:tcPr>
          <w:p w14:paraId="0D4A6C99" w14:textId="77777777" w:rsidR="00B50050" w:rsidRDefault="00B50050" w:rsidP="0088127C">
            <w:pPr>
              <w:pStyle w:val="OtherTableBody"/>
            </w:pPr>
          </w:p>
        </w:tc>
        <w:tc>
          <w:tcPr>
            <w:tcW w:w="4200" w:type="dxa"/>
          </w:tcPr>
          <w:p w14:paraId="7B34D064" w14:textId="77777777" w:rsidR="00B50050" w:rsidRDefault="00B50050" w:rsidP="0088127C">
            <w:pPr>
              <w:pStyle w:val="OtherTableBody"/>
            </w:pPr>
          </w:p>
        </w:tc>
      </w:tr>
      <w:tr w:rsidR="00B50050" w14:paraId="6F0B0B89" w14:textId="77777777" w:rsidTr="00195548">
        <w:tc>
          <w:tcPr>
            <w:tcW w:w="600" w:type="dxa"/>
          </w:tcPr>
          <w:p w14:paraId="063F4935" w14:textId="77777777" w:rsidR="00B50050" w:rsidRDefault="00B50050" w:rsidP="0088127C">
            <w:pPr>
              <w:pStyle w:val="OtherTableBody"/>
            </w:pPr>
            <w:r>
              <w:t>undefined</w:t>
            </w:r>
          </w:p>
        </w:tc>
        <w:tc>
          <w:tcPr>
            <w:tcW w:w="600" w:type="dxa"/>
          </w:tcPr>
          <w:p w14:paraId="44E8327F" w14:textId="77777777" w:rsidR="00B50050" w:rsidRDefault="00B50050" w:rsidP="0088127C">
            <w:pPr>
              <w:pStyle w:val="OtherTableBody"/>
            </w:pPr>
          </w:p>
        </w:tc>
        <w:tc>
          <w:tcPr>
            <w:tcW w:w="2600" w:type="dxa"/>
          </w:tcPr>
          <w:p w14:paraId="1AE60D7A" w14:textId="77777777" w:rsidR="00B50050" w:rsidRDefault="00B50050" w:rsidP="0088127C">
            <w:pPr>
              <w:pStyle w:val="OtherTableBody"/>
            </w:pPr>
            <w:r>
              <w:t>Abnormal Text/Codes for Categorical Observations (OM3-5)</w:t>
            </w:r>
          </w:p>
        </w:tc>
        <w:tc>
          <w:tcPr>
            <w:tcW w:w="1400" w:type="dxa"/>
          </w:tcPr>
          <w:p w14:paraId="069FC4E9" w14:textId="77777777" w:rsidR="00B50050" w:rsidRDefault="00B50050" w:rsidP="0088127C">
            <w:pPr>
              <w:pStyle w:val="OtherTableBody"/>
            </w:pPr>
          </w:p>
        </w:tc>
        <w:tc>
          <w:tcPr>
            <w:tcW w:w="4200" w:type="dxa"/>
          </w:tcPr>
          <w:p w14:paraId="3A51CBFA" w14:textId="77777777" w:rsidR="00B50050" w:rsidRDefault="00B50050" w:rsidP="0088127C">
            <w:pPr>
              <w:pStyle w:val="OtherTableBody"/>
            </w:pPr>
          </w:p>
        </w:tc>
      </w:tr>
      <w:tr w:rsidR="00B50050" w14:paraId="41264268" w14:textId="77777777" w:rsidTr="00195548">
        <w:tc>
          <w:tcPr>
            <w:tcW w:w="600" w:type="dxa"/>
          </w:tcPr>
          <w:p w14:paraId="15C67F2F" w14:textId="77777777" w:rsidR="00B50050" w:rsidRDefault="00B50050" w:rsidP="0088127C">
            <w:pPr>
              <w:pStyle w:val="OtherTableBody"/>
            </w:pPr>
          </w:p>
        </w:tc>
        <w:tc>
          <w:tcPr>
            <w:tcW w:w="600" w:type="dxa"/>
          </w:tcPr>
          <w:p w14:paraId="7B09DDA7" w14:textId="77777777" w:rsidR="00B50050" w:rsidRDefault="00B50050" w:rsidP="0088127C">
            <w:pPr>
              <w:pStyle w:val="OtherTableBody"/>
            </w:pPr>
            <w:r>
              <w:t>0655</w:t>
            </w:r>
          </w:p>
        </w:tc>
        <w:tc>
          <w:tcPr>
            <w:tcW w:w="2600" w:type="dxa"/>
          </w:tcPr>
          <w:p w14:paraId="4489369F" w14:textId="77777777" w:rsidR="00B50050" w:rsidRDefault="00B50050" w:rsidP="0088127C">
            <w:pPr>
              <w:pStyle w:val="OtherTableBody"/>
            </w:pPr>
          </w:p>
        </w:tc>
        <w:tc>
          <w:tcPr>
            <w:tcW w:w="1400" w:type="dxa"/>
          </w:tcPr>
          <w:p w14:paraId="5F013B6A" w14:textId="77777777" w:rsidR="00B50050" w:rsidRDefault="00B50050" w:rsidP="0088127C">
            <w:pPr>
              <w:pStyle w:val="OtherTableBody"/>
            </w:pPr>
          </w:p>
        </w:tc>
        <w:tc>
          <w:tcPr>
            <w:tcW w:w="4200" w:type="dxa"/>
          </w:tcPr>
          <w:p w14:paraId="4D51408D" w14:textId="77777777" w:rsidR="00B50050" w:rsidRDefault="00B50050" w:rsidP="0088127C">
            <w:pPr>
              <w:pStyle w:val="OtherTableBody"/>
            </w:pPr>
          </w:p>
        </w:tc>
      </w:tr>
      <w:tr w:rsidR="00B50050" w14:paraId="2919AC26" w14:textId="77777777" w:rsidTr="00195548">
        <w:tc>
          <w:tcPr>
            <w:tcW w:w="600" w:type="dxa"/>
          </w:tcPr>
          <w:p w14:paraId="73CE59CF" w14:textId="77777777" w:rsidR="00B50050" w:rsidRDefault="00B50050" w:rsidP="0088127C">
            <w:pPr>
              <w:pStyle w:val="OtherTableBody"/>
            </w:pPr>
            <w:r>
              <w:t>undefined</w:t>
            </w:r>
          </w:p>
        </w:tc>
        <w:tc>
          <w:tcPr>
            <w:tcW w:w="600" w:type="dxa"/>
          </w:tcPr>
          <w:p w14:paraId="4E5845B9" w14:textId="77777777" w:rsidR="00B50050" w:rsidRDefault="00B50050" w:rsidP="0088127C">
            <w:pPr>
              <w:pStyle w:val="OtherTableBody"/>
            </w:pPr>
          </w:p>
        </w:tc>
        <w:tc>
          <w:tcPr>
            <w:tcW w:w="2600" w:type="dxa"/>
          </w:tcPr>
          <w:p w14:paraId="2B7796DC" w14:textId="77777777" w:rsidR="00B50050" w:rsidRDefault="00B50050" w:rsidP="0088127C">
            <w:pPr>
              <w:pStyle w:val="OtherTableBody"/>
            </w:pPr>
            <w:r>
              <w:t>Critical Text/Codes for Categorical Observations (OM3-6)</w:t>
            </w:r>
          </w:p>
        </w:tc>
        <w:tc>
          <w:tcPr>
            <w:tcW w:w="1400" w:type="dxa"/>
          </w:tcPr>
          <w:p w14:paraId="25E348CB" w14:textId="77777777" w:rsidR="00B50050" w:rsidRDefault="00B50050" w:rsidP="0088127C">
            <w:pPr>
              <w:pStyle w:val="OtherTableBody"/>
            </w:pPr>
          </w:p>
        </w:tc>
        <w:tc>
          <w:tcPr>
            <w:tcW w:w="4200" w:type="dxa"/>
          </w:tcPr>
          <w:p w14:paraId="1B6C698B" w14:textId="77777777" w:rsidR="00B50050" w:rsidRDefault="00B50050" w:rsidP="0088127C">
            <w:pPr>
              <w:pStyle w:val="OtherTableBody"/>
            </w:pPr>
          </w:p>
        </w:tc>
      </w:tr>
      <w:tr w:rsidR="00B50050" w14:paraId="0B57FADE" w14:textId="77777777" w:rsidTr="00195548">
        <w:tc>
          <w:tcPr>
            <w:tcW w:w="600" w:type="dxa"/>
          </w:tcPr>
          <w:p w14:paraId="58EDFF8D" w14:textId="77777777" w:rsidR="00B50050" w:rsidRDefault="00B50050" w:rsidP="0088127C">
            <w:pPr>
              <w:pStyle w:val="OtherTableBody"/>
            </w:pPr>
          </w:p>
        </w:tc>
        <w:tc>
          <w:tcPr>
            <w:tcW w:w="600" w:type="dxa"/>
          </w:tcPr>
          <w:p w14:paraId="3D71A495" w14:textId="77777777" w:rsidR="00B50050" w:rsidRDefault="00B50050" w:rsidP="0088127C">
            <w:pPr>
              <w:pStyle w:val="OtherTableBody"/>
            </w:pPr>
            <w:r>
              <w:t>0656</w:t>
            </w:r>
          </w:p>
        </w:tc>
        <w:tc>
          <w:tcPr>
            <w:tcW w:w="2600" w:type="dxa"/>
          </w:tcPr>
          <w:p w14:paraId="4BC3B23C" w14:textId="77777777" w:rsidR="00B50050" w:rsidRDefault="00B50050" w:rsidP="0088127C">
            <w:pPr>
              <w:pStyle w:val="OtherTableBody"/>
            </w:pPr>
          </w:p>
        </w:tc>
        <w:tc>
          <w:tcPr>
            <w:tcW w:w="1400" w:type="dxa"/>
          </w:tcPr>
          <w:p w14:paraId="2D9973ED" w14:textId="77777777" w:rsidR="00B50050" w:rsidRDefault="00B50050" w:rsidP="0088127C">
            <w:pPr>
              <w:pStyle w:val="OtherTableBody"/>
            </w:pPr>
          </w:p>
        </w:tc>
        <w:tc>
          <w:tcPr>
            <w:tcW w:w="4200" w:type="dxa"/>
          </w:tcPr>
          <w:p w14:paraId="7301138D" w14:textId="77777777" w:rsidR="00B50050" w:rsidRDefault="00B50050" w:rsidP="0088127C">
            <w:pPr>
              <w:pStyle w:val="OtherTableBody"/>
            </w:pPr>
          </w:p>
        </w:tc>
      </w:tr>
      <w:tr w:rsidR="00B50050" w14:paraId="160614C0" w14:textId="77777777" w:rsidTr="00195548">
        <w:tc>
          <w:tcPr>
            <w:tcW w:w="600" w:type="dxa"/>
          </w:tcPr>
          <w:p w14:paraId="493FC6D4" w14:textId="77777777" w:rsidR="00B50050" w:rsidRDefault="00B50050" w:rsidP="0088127C">
            <w:pPr>
              <w:pStyle w:val="OtherTableBody"/>
            </w:pPr>
            <w:r>
              <w:lastRenderedPageBreak/>
              <w:t>User</w:t>
            </w:r>
          </w:p>
        </w:tc>
        <w:tc>
          <w:tcPr>
            <w:tcW w:w="600" w:type="dxa"/>
          </w:tcPr>
          <w:p w14:paraId="2EBB84FD" w14:textId="77777777" w:rsidR="00B50050" w:rsidRDefault="00B50050" w:rsidP="0088127C">
            <w:pPr>
              <w:pStyle w:val="OtherTableBody"/>
            </w:pPr>
          </w:p>
        </w:tc>
        <w:tc>
          <w:tcPr>
            <w:tcW w:w="2600" w:type="dxa"/>
          </w:tcPr>
          <w:p w14:paraId="6AE9ACCF" w14:textId="77777777" w:rsidR="00B50050" w:rsidRDefault="00B50050" w:rsidP="0088127C">
            <w:pPr>
              <w:pStyle w:val="OtherTableBody"/>
            </w:pPr>
            <w:r>
              <w:t>Device Type</w:t>
            </w:r>
          </w:p>
        </w:tc>
        <w:tc>
          <w:tcPr>
            <w:tcW w:w="1400" w:type="dxa"/>
          </w:tcPr>
          <w:p w14:paraId="2197654E" w14:textId="77777777" w:rsidR="00B50050" w:rsidRDefault="00B50050" w:rsidP="0088127C">
            <w:pPr>
              <w:pStyle w:val="OtherTableBody"/>
            </w:pPr>
          </w:p>
        </w:tc>
        <w:tc>
          <w:tcPr>
            <w:tcW w:w="4200" w:type="dxa"/>
          </w:tcPr>
          <w:p w14:paraId="48162E96" w14:textId="77777777" w:rsidR="00B50050" w:rsidRDefault="00B50050" w:rsidP="0088127C">
            <w:pPr>
              <w:pStyle w:val="OtherTableBody"/>
            </w:pPr>
          </w:p>
        </w:tc>
      </w:tr>
      <w:tr w:rsidR="00B50050" w14:paraId="67AD6C73" w14:textId="77777777" w:rsidTr="00195548">
        <w:tc>
          <w:tcPr>
            <w:tcW w:w="600" w:type="dxa"/>
          </w:tcPr>
          <w:p w14:paraId="0256BE94" w14:textId="77777777" w:rsidR="00B50050" w:rsidRDefault="00B50050" w:rsidP="0088127C">
            <w:pPr>
              <w:pStyle w:val="OtherTableBody"/>
            </w:pPr>
          </w:p>
        </w:tc>
        <w:tc>
          <w:tcPr>
            <w:tcW w:w="600" w:type="dxa"/>
          </w:tcPr>
          <w:p w14:paraId="54D9E96A" w14:textId="77777777" w:rsidR="00B50050" w:rsidRDefault="00B50050" w:rsidP="0088127C">
            <w:pPr>
              <w:pStyle w:val="OtherTableBody"/>
            </w:pPr>
            <w:r>
              <w:t>0657</w:t>
            </w:r>
          </w:p>
        </w:tc>
        <w:tc>
          <w:tcPr>
            <w:tcW w:w="2600" w:type="dxa"/>
          </w:tcPr>
          <w:p w14:paraId="46DC6372" w14:textId="77777777" w:rsidR="00B50050" w:rsidRDefault="00B50050" w:rsidP="0088127C">
            <w:pPr>
              <w:pStyle w:val="OtherTableBody"/>
            </w:pPr>
          </w:p>
        </w:tc>
        <w:tc>
          <w:tcPr>
            <w:tcW w:w="1400" w:type="dxa"/>
          </w:tcPr>
          <w:p w14:paraId="0FDFF864" w14:textId="77777777" w:rsidR="00B50050" w:rsidRDefault="00B50050" w:rsidP="0088127C">
            <w:pPr>
              <w:pStyle w:val="OtherTableBody"/>
            </w:pPr>
            <w:r>
              <w:t>1</w:t>
            </w:r>
          </w:p>
        </w:tc>
        <w:tc>
          <w:tcPr>
            <w:tcW w:w="4200" w:type="dxa"/>
          </w:tcPr>
          <w:p w14:paraId="1E48BDFE" w14:textId="77777777" w:rsidR="00B50050" w:rsidRDefault="00B50050" w:rsidP="0088127C">
            <w:pPr>
              <w:pStyle w:val="OtherTableBody"/>
            </w:pPr>
            <w:r>
              <w:t>EO Gas Sterilizer</w:t>
            </w:r>
          </w:p>
        </w:tc>
      </w:tr>
      <w:tr w:rsidR="00B50050" w14:paraId="7445EC92" w14:textId="77777777" w:rsidTr="00195548">
        <w:tc>
          <w:tcPr>
            <w:tcW w:w="600" w:type="dxa"/>
          </w:tcPr>
          <w:p w14:paraId="032653F1" w14:textId="77777777" w:rsidR="00B50050" w:rsidRDefault="00B50050" w:rsidP="0088127C">
            <w:pPr>
              <w:pStyle w:val="OtherTableBody"/>
            </w:pPr>
          </w:p>
        </w:tc>
        <w:tc>
          <w:tcPr>
            <w:tcW w:w="600" w:type="dxa"/>
          </w:tcPr>
          <w:p w14:paraId="706F080F" w14:textId="77777777" w:rsidR="00B50050" w:rsidRDefault="00B50050" w:rsidP="0088127C">
            <w:pPr>
              <w:pStyle w:val="OtherTableBody"/>
            </w:pPr>
            <w:r>
              <w:t>0657</w:t>
            </w:r>
          </w:p>
        </w:tc>
        <w:tc>
          <w:tcPr>
            <w:tcW w:w="2600" w:type="dxa"/>
          </w:tcPr>
          <w:p w14:paraId="6E951A8A" w14:textId="77777777" w:rsidR="00B50050" w:rsidRDefault="00B50050" w:rsidP="0088127C">
            <w:pPr>
              <w:pStyle w:val="OtherTableBody"/>
            </w:pPr>
          </w:p>
        </w:tc>
        <w:tc>
          <w:tcPr>
            <w:tcW w:w="1400" w:type="dxa"/>
          </w:tcPr>
          <w:p w14:paraId="6928110C" w14:textId="77777777" w:rsidR="00B50050" w:rsidRDefault="00B50050" w:rsidP="0088127C">
            <w:pPr>
              <w:pStyle w:val="OtherTableBody"/>
            </w:pPr>
            <w:r>
              <w:t>2</w:t>
            </w:r>
          </w:p>
        </w:tc>
        <w:tc>
          <w:tcPr>
            <w:tcW w:w="4200" w:type="dxa"/>
          </w:tcPr>
          <w:p w14:paraId="4122EF5F" w14:textId="77777777" w:rsidR="00B50050" w:rsidRDefault="00B50050" w:rsidP="0088127C">
            <w:pPr>
              <w:pStyle w:val="OtherTableBody"/>
            </w:pPr>
            <w:r>
              <w:t>Steam Sterilizer</w:t>
            </w:r>
          </w:p>
        </w:tc>
      </w:tr>
      <w:tr w:rsidR="00B50050" w14:paraId="7B1F100B" w14:textId="77777777" w:rsidTr="00195548">
        <w:tc>
          <w:tcPr>
            <w:tcW w:w="600" w:type="dxa"/>
          </w:tcPr>
          <w:p w14:paraId="39918DCF" w14:textId="77777777" w:rsidR="00B50050" w:rsidRDefault="00B50050" w:rsidP="0088127C">
            <w:pPr>
              <w:pStyle w:val="OtherTableBody"/>
            </w:pPr>
          </w:p>
        </w:tc>
        <w:tc>
          <w:tcPr>
            <w:tcW w:w="600" w:type="dxa"/>
          </w:tcPr>
          <w:p w14:paraId="1FF9FFEA" w14:textId="77777777" w:rsidR="00B50050" w:rsidRDefault="00B50050" w:rsidP="0088127C">
            <w:pPr>
              <w:pStyle w:val="OtherTableBody"/>
            </w:pPr>
            <w:r>
              <w:t>0657</w:t>
            </w:r>
          </w:p>
        </w:tc>
        <w:tc>
          <w:tcPr>
            <w:tcW w:w="2600" w:type="dxa"/>
          </w:tcPr>
          <w:p w14:paraId="54DB72F2" w14:textId="77777777" w:rsidR="00B50050" w:rsidRDefault="00B50050" w:rsidP="0088127C">
            <w:pPr>
              <w:pStyle w:val="OtherTableBody"/>
            </w:pPr>
          </w:p>
        </w:tc>
        <w:tc>
          <w:tcPr>
            <w:tcW w:w="1400" w:type="dxa"/>
          </w:tcPr>
          <w:p w14:paraId="01D59DF0" w14:textId="77777777" w:rsidR="00B50050" w:rsidRDefault="00B50050" w:rsidP="0088127C">
            <w:pPr>
              <w:pStyle w:val="OtherTableBody"/>
            </w:pPr>
            <w:r>
              <w:t>3</w:t>
            </w:r>
          </w:p>
        </w:tc>
        <w:tc>
          <w:tcPr>
            <w:tcW w:w="4200" w:type="dxa"/>
          </w:tcPr>
          <w:p w14:paraId="7B18A280" w14:textId="77777777" w:rsidR="00B50050" w:rsidRDefault="00B50050" w:rsidP="0088127C">
            <w:pPr>
              <w:pStyle w:val="OtherTableBody"/>
            </w:pPr>
            <w:r>
              <w:t>Peracetic Acid</w:t>
            </w:r>
          </w:p>
        </w:tc>
      </w:tr>
      <w:tr w:rsidR="00B50050" w14:paraId="58F214CF" w14:textId="77777777" w:rsidTr="00195548">
        <w:tc>
          <w:tcPr>
            <w:tcW w:w="600" w:type="dxa"/>
          </w:tcPr>
          <w:p w14:paraId="71B77D64" w14:textId="77777777" w:rsidR="00B50050" w:rsidRDefault="00B50050" w:rsidP="0088127C">
            <w:pPr>
              <w:pStyle w:val="OtherTableBody"/>
            </w:pPr>
            <w:r>
              <w:t>undefined</w:t>
            </w:r>
          </w:p>
        </w:tc>
        <w:tc>
          <w:tcPr>
            <w:tcW w:w="600" w:type="dxa"/>
          </w:tcPr>
          <w:p w14:paraId="275247DC" w14:textId="77777777" w:rsidR="00B50050" w:rsidRDefault="00B50050" w:rsidP="0088127C">
            <w:pPr>
              <w:pStyle w:val="OtherTableBody"/>
            </w:pPr>
          </w:p>
        </w:tc>
        <w:tc>
          <w:tcPr>
            <w:tcW w:w="2600" w:type="dxa"/>
          </w:tcPr>
          <w:p w14:paraId="1A9B975E" w14:textId="77777777" w:rsidR="00B50050" w:rsidRDefault="00B50050" w:rsidP="0088127C">
            <w:pPr>
              <w:pStyle w:val="OtherTableBody"/>
            </w:pPr>
            <w:r>
              <w:t>Container Units (OM4-5)</w:t>
            </w:r>
          </w:p>
        </w:tc>
        <w:tc>
          <w:tcPr>
            <w:tcW w:w="1400" w:type="dxa"/>
          </w:tcPr>
          <w:p w14:paraId="5E0ABFD2" w14:textId="77777777" w:rsidR="00B50050" w:rsidRDefault="00B50050" w:rsidP="0088127C">
            <w:pPr>
              <w:pStyle w:val="OtherTableBody"/>
            </w:pPr>
          </w:p>
        </w:tc>
        <w:tc>
          <w:tcPr>
            <w:tcW w:w="4200" w:type="dxa"/>
          </w:tcPr>
          <w:p w14:paraId="5D6DD0DA" w14:textId="77777777" w:rsidR="00B50050" w:rsidRDefault="00B50050" w:rsidP="0088127C">
            <w:pPr>
              <w:pStyle w:val="OtherTableBody"/>
            </w:pPr>
          </w:p>
        </w:tc>
      </w:tr>
      <w:tr w:rsidR="00B50050" w14:paraId="23466F6D" w14:textId="77777777" w:rsidTr="00195548">
        <w:tc>
          <w:tcPr>
            <w:tcW w:w="600" w:type="dxa"/>
          </w:tcPr>
          <w:p w14:paraId="5A152C54" w14:textId="77777777" w:rsidR="00B50050" w:rsidRDefault="00B50050" w:rsidP="0088127C">
            <w:pPr>
              <w:pStyle w:val="OtherTableBody"/>
            </w:pPr>
          </w:p>
        </w:tc>
        <w:tc>
          <w:tcPr>
            <w:tcW w:w="600" w:type="dxa"/>
          </w:tcPr>
          <w:p w14:paraId="79527844" w14:textId="77777777" w:rsidR="00B50050" w:rsidRDefault="00B50050" w:rsidP="0088127C">
            <w:pPr>
              <w:pStyle w:val="OtherTableBody"/>
            </w:pPr>
            <w:r>
              <w:t>0658</w:t>
            </w:r>
          </w:p>
        </w:tc>
        <w:tc>
          <w:tcPr>
            <w:tcW w:w="2600" w:type="dxa"/>
          </w:tcPr>
          <w:p w14:paraId="6BDCBC2A" w14:textId="77777777" w:rsidR="00B50050" w:rsidRDefault="00B50050" w:rsidP="0088127C">
            <w:pPr>
              <w:pStyle w:val="OtherTableBody"/>
            </w:pPr>
          </w:p>
        </w:tc>
        <w:tc>
          <w:tcPr>
            <w:tcW w:w="1400" w:type="dxa"/>
          </w:tcPr>
          <w:p w14:paraId="0E2B9404" w14:textId="77777777" w:rsidR="00B50050" w:rsidRDefault="00B50050" w:rsidP="0088127C">
            <w:pPr>
              <w:pStyle w:val="OtherTableBody"/>
            </w:pPr>
          </w:p>
        </w:tc>
        <w:tc>
          <w:tcPr>
            <w:tcW w:w="4200" w:type="dxa"/>
          </w:tcPr>
          <w:p w14:paraId="38DA2190" w14:textId="77777777" w:rsidR="00B50050" w:rsidRDefault="00B50050" w:rsidP="0088127C">
            <w:pPr>
              <w:pStyle w:val="OtherTableBody"/>
            </w:pPr>
          </w:p>
        </w:tc>
      </w:tr>
      <w:tr w:rsidR="00B50050" w14:paraId="7BA4F7DB" w14:textId="77777777" w:rsidTr="00195548">
        <w:tc>
          <w:tcPr>
            <w:tcW w:w="600" w:type="dxa"/>
          </w:tcPr>
          <w:p w14:paraId="602D6177" w14:textId="77777777" w:rsidR="00B50050" w:rsidRDefault="00B50050" w:rsidP="0088127C">
            <w:pPr>
              <w:pStyle w:val="OtherTableBody"/>
            </w:pPr>
            <w:r>
              <w:t>User</w:t>
            </w:r>
          </w:p>
        </w:tc>
        <w:tc>
          <w:tcPr>
            <w:tcW w:w="600" w:type="dxa"/>
          </w:tcPr>
          <w:p w14:paraId="48010D43" w14:textId="77777777" w:rsidR="00B50050" w:rsidRDefault="00B50050" w:rsidP="0088127C">
            <w:pPr>
              <w:pStyle w:val="OtherTableBody"/>
            </w:pPr>
          </w:p>
        </w:tc>
        <w:tc>
          <w:tcPr>
            <w:tcW w:w="2600" w:type="dxa"/>
          </w:tcPr>
          <w:p w14:paraId="6B66A6EB" w14:textId="77777777" w:rsidR="00B50050" w:rsidRDefault="00B50050" w:rsidP="0088127C">
            <w:pPr>
              <w:pStyle w:val="OtherTableBody"/>
            </w:pPr>
            <w:r>
              <w:t>Lot Control</w:t>
            </w:r>
          </w:p>
        </w:tc>
        <w:tc>
          <w:tcPr>
            <w:tcW w:w="1400" w:type="dxa"/>
          </w:tcPr>
          <w:p w14:paraId="5C1E6E92" w14:textId="77777777" w:rsidR="00B50050" w:rsidRDefault="00B50050" w:rsidP="0088127C">
            <w:pPr>
              <w:pStyle w:val="OtherTableBody"/>
            </w:pPr>
          </w:p>
        </w:tc>
        <w:tc>
          <w:tcPr>
            <w:tcW w:w="4200" w:type="dxa"/>
          </w:tcPr>
          <w:p w14:paraId="1684B1C8" w14:textId="77777777" w:rsidR="00B50050" w:rsidRDefault="00B50050" w:rsidP="0088127C">
            <w:pPr>
              <w:pStyle w:val="OtherTableBody"/>
            </w:pPr>
          </w:p>
        </w:tc>
      </w:tr>
      <w:tr w:rsidR="00B50050" w14:paraId="56FC77A2" w14:textId="77777777" w:rsidTr="00195548">
        <w:tc>
          <w:tcPr>
            <w:tcW w:w="600" w:type="dxa"/>
          </w:tcPr>
          <w:p w14:paraId="02C5813A" w14:textId="77777777" w:rsidR="00B50050" w:rsidRDefault="00B50050" w:rsidP="0088127C">
            <w:pPr>
              <w:pStyle w:val="OtherTableBody"/>
            </w:pPr>
          </w:p>
        </w:tc>
        <w:tc>
          <w:tcPr>
            <w:tcW w:w="600" w:type="dxa"/>
          </w:tcPr>
          <w:p w14:paraId="6DFB3A80" w14:textId="77777777" w:rsidR="00B50050" w:rsidRDefault="00B50050" w:rsidP="0088127C">
            <w:pPr>
              <w:pStyle w:val="OtherTableBody"/>
            </w:pPr>
            <w:r>
              <w:t>0659</w:t>
            </w:r>
          </w:p>
        </w:tc>
        <w:tc>
          <w:tcPr>
            <w:tcW w:w="2600" w:type="dxa"/>
          </w:tcPr>
          <w:p w14:paraId="5A0035B0" w14:textId="77777777" w:rsidR="00B50050" w:rsidRDefault="00B50050" w:rsidP="0088127C">
            <w:pPr>
              <w:pStyle w:val="OtherTableBody"/>
            </w:pPr>
          </w:p>
        </w:tc>
        <w:tc>
          <w:tcPr>
            <w:tcW w:w="1400" w:type="dxa"/>
          </w:tcPr>
          <w:p w14:paraId="55189526" w14:textId="77777777" w:rsidR="00B50050" w:rsidRDefault="00B50050" w:rsidP="0088127C">
            <w:pPr>
              <w:pStyle w:val="OtherTableBody"/>
            </w:pPr>
            <w:r>
              <w:t>1</w:t>
            </w:r>
          </w:p>
        </w:tc>
        <w:tc>
          <w:tcPr>
            <w:tcW w:w="4200" w:type="dxa"/>
          </w:tcPr>
          <w:p w14:paraId="2B1EC872" w14:textId="77777777" w:rsidR="00B50050" w:rsidRDefault="00B50050" w:rsidP="0088127C">
            <w:pPr>
              <w:pStyle w:val="OtherTableBody"/>
            </w:pPr>
            <w:r>
              <w:t>OR Mode Without Operator</w:t>
            </w:r>
          </w:p>
        </w:tc>
      </w:tr>
      <w:tr w:rsidR="00B50050" w14:paraId="3E7FB058" w14:textId="77777777" w:rsidTr="00195548">
        <w:tc>
          <w:tcPr>
            <w:tcW w:w="600" w:type="dxa"/>
          </w:tcPr>
          <w:p w14:paraId="2E8660DD" w14:textId="77777777" w:rsidR="00B50050" w:rsidRDefault="00B50050" w:rsidP="0088127C">
            <w:pPr>
              <w:pStyle w:val="OtherTableBody"/>
            </w:pPr>
          </w:p>
        </w:tc>
        <w:tc>
          <w:tcPr>
            <w:tcW w:w="600" w:type="dxa"/>
          </w:tcPr>
          <w:p w14:paraId="743EBE0C" w14:textId="77777777" w:rsidR="00B50050" w:rsidRDefault="00B50050" w:rsidP="0088127C">
            <w:pPr>
              <w:pStyle w:val="OtherTableBody"/>
            </w:pPr>
            <w:r>
              <w:t>0659</w:t>
            </w:r>
          </w:p>
        </w:tc>
        <w:tc>
          <w:tcPr>
            <w:tcW w:w="2600" w:type="dxa"/>
          </w:tcPr>
          <w:p w14:paraId="260DC24E" w14:textId="77777777" w:rsidR="00B50050" w:rsidRDefault="00B50050" w:rsidP="0088127C">
            <w:pPr>
              <w:pStyle w:val="OtherTableBody"/>
            </w:pPr>
          </w:p>
        </w:tc>
        <w:tc>
          <w:tcPr>
            <w:tcW w:w="1400" w:type="dxa"/>
          </w:tcPr>
          <w:p w14:paraId="78E3EC32" w14:textId="77777777" w:rsidR="00B50050" w:rsidRDefault="00B50050" w:rsidP="0088127C">
            <w:pPr>
              <w:pStyle w:val="OtherTableBody"/>
            </w:pPr>
            <w:r>
              <w:t>2</w:t>
            </w:r>
          </w:p>
        </w:tc>
        <w:tc>
          <w:tcPr>
            <w:tcW w:w="4200" w:type="dxa"/>
          </w:tcPr>
          <w:p w14:paraId="5AE92D67" w14:textId="77777777" w:rsidR="00B50050" w:rsidRDefault="00B50050" w:rsidP="0088127C">
            <w:pPr>
              <w:pStyle w:val="OtherTableBody"/>
            </w:pPr>
            <w:r>
              <w:t>OR Mode with Operator</w:t>
            </w:r>
          </w:p>
        </w:tc>
      </w:tr>
      <w:tr w:rsidR="00B50050" w14:paraId="41A69DE1" w14:textId="77777777" w:rsidTr="00195548">
        <w:tc>
          <w:tcPr>
            <w:tcW w:w="600" w:type="dxa"/>
          </w:tcPr>
          <w:p w14:paraId="439CF756" w14:textId="77777777" w:rsidR="00B50050" w:rsidRDefault="00B50050" w:rsidP="0088127C">
            <w:pPr>
              <w:pStyle w:val="OtherTableBody"/>
            </w:pPr>
          </w:p>
        </w:tc>
        <w:tc>
          <w:tcPr>
            <w:tcW w:w="600" w:type="dxa"/>
          </w:tcPr>
          <w:p w14:paraId="77C97023" w14:textId="77777777" w:rsidR="00B50050" w:rsidRDefault="00B50050" w:rsidP="0088127C">
            <w:pPr>
              <w:pStyle w:val="OtherTableBody"/>
            </w:pPr>
            <w:r>
              <w:t>0659</w:t>
            </w:r>
          </w:p>
        </w:tc>
        <w:tc>
          <w:tcPr>
            <w:tcW w:w="2600" w:type="dxa"/>
          </w:tcPr>
          <w:p w14:paraId="05DFDD03" w14:textId="77777777" w:rsidR="00B50050" w:rsidRDefault="00B50050" w:rsidP="0088127C">
            <w:pPr>
              <w:pStyle w:val="OtherTableBody"/>
            </w:pPr>
          </w:p>
        </w:tc>
        <w:tc>
          <w:tcPr>
            <w:tcW w:w="1400" w:type="dxa"/>
          </w:tcPr>
          <w:p w14:paraId="782E7DF3" w14:textId="77777777" w:rsidR="00B50050" w:rsidRDefault="00B50050" w:rsidP="0088127C">
            <w:pPr>
              <w:pStyle w:val="OtherTableBody"/>
            </w:pPr>
            <w:r>
              <w:t>3</w:t>
            </w:r>
          </w:p>
        </w:tc>
        <w:tc>
          <w:tcPr>
            <w:tcW w:w="4200" w:type="dxa"/>
          </w:tcPr>
          <w:p w14:paraId="2AA2C685" w14:textId="77777777" w:rsidR="00B50050" w:rsidRDefault="00B50050" w:rsidP="0088127C">
            <w:pPr>
              <w:pStyle w:val="OtherTableBody"/>
            </w:pPr>
            <w:r>
              <w:t>CPD Mode Without Operator</w:t>
            </w:r>
          </w:p>
        </w:tc>
      </w:tr>
      <w:tr w:rsidR="00B50050" w14:paraId="45A0201C" w14:textId="77777777" w:rsidTr="00195548">
        <w:tc>
          <w:tcPr>
            <w:tcW w:w="600" w:type="dxa"/>
          </w:tcPr>
          <w:p w14:paraId="3003981B" w14:textId="77777777" w:rsidR="00B50050" w:rsidRDefault="00B50050" w:rsidP="0088127C">
            <w:pPr>
              <w:pStyle w:val="OtherTableBody"/>
            </w:pPr>
          </w:p>
        </w:tc>
        <w:tc>
          <w:tcPr>
            <w:tcW w:w="600" w:type="dxa"/>
          </w:tcPr>
          <w:p w14:paraId="14EF15B5" w14:textId="77777777" w:rsidR="00B50050" w:rsidRDefault="00B50050" w:rsidP="0088127C">
            <w:pPr>
              <w:pStyle w:val="OtherTableBody"/>
            </w:pPr>
            <w:r>
              <w:t>0659</w:t>
            </w:r>
          </w:p>
        </w:tc>
        <w:tc>
          <w:tcPr>
            <w:tcW w:w="2600" w:type="dxa"/>
          </w:tcPr>
          <w:p w14:paraId="332088B0" w14:textId="77777777" w:rsidR="00B50050" w:rsidRDefault="00B50050" w:rsidP="0088127C">
            <w:pPr>
              <w:pStyle w:val="OtherTableBody"/>
            </w:pPr>
          </w:p>
        </w:tc>
        <w:tc>
          <w:tcPr>
            <w:tcW w:w="1400" w:type="dxa"/>
          </w:tcPr>
          <w:p w14:paraId="022889CE" w14:textId="77777777" w:rsidR="00B50050" w:rsidRDefault="00B50050" w:rsidP="0088127C">
            <w:pPr>
              <w:pStyle w:val="OtherTableBody"/>
            </w:pPr>
            <w:r>
              <w:t>4</w:t>
            </w:r>
          </w:p>
        </w:tc>
        <w:tc>
          <w:tcPr>
            <w:tcW w:w="4200" w:type="dxa"/>
          </w:tcPr>
          <w:p w14:paraId="683B4A59" w14:textId="77777777" w:rsidR="00B50050" w:rsidRDefault="00B50050" w:rsidP="0088127C">
            <w:pPr>
              <w:pStyle w:val="OtherTableBody"/>
            </w:pPr>
            <w:r>
              <w:t>CPD Mode With Operator</w:t>
            </w:r>
          </w:p>
        </w:tc>
      </w:tr>
      <w:tr w:rsidR="00B50050" w14:paraId="47CA678C" w14:textId="77777777" w:rsidTr="00195548">
        <w:tc>
          <w:tcPr>
            <w:tcW w:w="600" w:type="dxa"/>
          </w:tcPr>
          <w:p w14:paraId="2AFCB29B" w14:textId="77777777" w:rsidR="00B50050" w:rsidRDefault="00B50050" w:rsidP="0088127C">
            <w:pPr>
              <w:pStyle w:val="OtherTableBody"/>
            </w:pPr>
          </w:p>
        </w:tc>
        <w:tc>
          <w:tcPr>
            <w:tcW w:w="600" w:type="dxa"/>
          </w:tcPr>
          <w:p w14:paraId="3B5CB562" w14:textId="77777777" w:rsidR="00B50050" w:rsidRDefault="00B50050" w:rsidP="0088127C">
            <w:pPr>
              <w:pStyle w:val="OtherTableBody"/>
            </w:pPr>
            <w:r>
              <w:t>0659</w:t>
            </w:r>
          </w:p>
        </w:tc>
        <w:tc>
          <w:tcPr>
            <w:tcW w:w="2600" w:type="dxa"/>
          </w:tcPr>
          <w:p w14:paraId="6EA7389B" w14:textId="77777777" w:rsidR="00B50050" w:rsidRDefault="00B50050" w:rsidP="0088127C">
            <w:pPr>
              <w:pStyle w:val="OtherTableBody"/>
            </w:pPr>
          </w:p>
        </w:tc>
        <w:tc>
          <w:tcPr>
            <w:tcW w:w="1400" w:type="dxa"/>
          </w:tcPr>
          <w:p w14:paraId="20338181" w14:textId="77777777" w:rsidR="00B50050" w:rsidRDefault="00B50050" w:rsidP="0088127C">
            <w:pPr>
              <w:pStyle w:val="OtherTableBody"/>
            </w:pPr>
            <w:r>
              <w:t>5</w:t>
            </w:r>
          </w:p>
        </w:tc>
        <w:tc>
          <w:tcPr>
            <w:tcW w:w="4200" w:type="dxa"/>
          </w:tcPr>
          <w:p w14:paraId="72FBFA9E" w14:textId="77777777" w:rsidR="00B50050" w:rsidRDefault="00B50050" w:rsidP="0088127C">
            <w:pPr>
              <w:pStyle w:val="OtherTableBody"/>
            </w:pPr>
            <w:r>
              <w:t>Offline Mode</w:t>
            </w:r>
          </w:p>
        </w:tc>
      </w:tr>
      <w:tr w:rsidR="00B50050" w14:paraId="75103284" w14:textId="77777777" w:rsidTr="00195548">
        <w:tc>
          <w:tcPr>
            <w:tcW w:w="600" w:type="dxa"/>
          </w:tcPr>
          <w:p w14:paraId="3AF35248" w14:textId="77777777" w:rsidR="00B50050" w:rsidRDefault="00B50050" w:rsidP="0088127C">
            <w:pPr>
              <w:pStyle w:val="OtherTableBody"/>
            </w:pPr>
            <w:r>
              <w:t>undefined</w:t>
            </w:r>
          </w:p>
        </w:tc>
        <w:tc>
          <w:tcPr>
            <w:tcW w:w="600" w:type="dxa"/>
          </w:tcPr>
          <w:p w14:paraId="23A867A1" w14:textId="77777777" w:rsidR="00B50050" w:rsidRDefault="00B50050" w:rsidP="0088127C">
            <w:pPr>
              <w:pStyle w:val="OtherTableBody"/>
            </w:pPr>
          </w:p>
        </w:tc>
        <w:tc>
          <w:tcPr>
            <w:tcW w:w="2600" w:type="dxa"/>
          </w:tcPr>
          <w:p w14:paraId="0E9C4C4E" w14:textId="77777777" w:rsidR="00B50050" w:rsidRDefault="00B50050" w:rsidP="0088127C">
            <w:pPr>
              <w:pStyle w:val="OtherTableBody"/>
            </w:pPr>
            <w:r>
              <w:t>Specimen (OM4-6)</w:t>
            </w:r>
          </w:p>
        </w:tc>
        <w:tc>
          <w:tcPr>
            <w:tcW w:w="1400" w:type="dxa"/>
          </w:tcPr>
          <w:p w14:paraId="1D280462" w14:textId="77777777" w:rsidR="00B50050" w:rsidRDefault="00B50050" w:rsidP="0088127C">
            <w:pPr>
              <w:pStyle w:val="OtherTableBody"/>
            </w:pPr>
          </w:p>
        </w:tc>
        <w:tc>
          <w:tcPr>
            <w:tcW w:w="4200" w:type="dxa"/>
          </w:tcPr>
          <w:p w14:paraId="233CF859" w14:textId="77777777" w:rsidR="00B50050" w:rsidRDefault="00B50050" w:rsidP="0088127C">
            <w:pPr>
              <w:pStyle w:val="OtherTableBody"/>
            </w:pPr>
          </w:p>
        </w:tc>
      </w:tr>
      <w:tr w:rsidR="00B50050" w14:paraId="781DBF6C" w14:textId="77777777" w:rsidTr="00195548">
        <w:tc>
          <w:tcPr>
            <w:tcW w:w="600" w:type="dxa"/>
          </w:tcPr>
          <w:p w14:paraId="096ED709" w14:textId="77777777" w:rsidR="00B50050" w:rsidRDefault="00B50050" w:rsidP="0088127C">
            <w:pPr>
              <w:pStyle w:val="OtherTableBody"/>
            </w:pPr>
          </w:p>
        </w:tc>
        <w:tc>
          <w:tcPr>
            <w:tcW w:w="600" w:type="dxa"/>
          </w:tcPr>
          <w:p w14:paraId="7C3C2917" w14:textId="77777777" w:rsidR="00B50050" w:rsidRDefault="00B50050" w:rsidP="0088127C">
            <w:pPr>
              <w:pStyle w:val="OtherTableBody"/>
            </w:pPr>
            <w:r>
              <w:t>0660</w:t>
            </w:r>
          </w:p>
        </w:tc>
        <w:tc>
          <w:tcPr>
            <w:tcW w:w="2600" w:type="dxa"/>
          </w:tcPr>
          <w:p w14:paraId="2B0159BB" w14:textId="77777777" w:rsidR="00B50050" w:rsidRDefault="00B50050" w:rsidP="0088127C">
            <w:pPr>
              <w:pStyle w:val="OtherTableBody"/>
            </w:pPr>
          </w:p>
        </w:tc>
        <w:tc>
          <w:tcPr>
            <w:tcW w:w="1400" w:type="dxa"/>
          </w:tcPr>
          <w:p w14:paraId="6DDC36DE" w14:textId="77777777" w:rsidR="00B50050" w:rsidRDefault="00B50050" w:rsidP="0088127C">
            <w:pPr>
              <w:pStyle w:val="OtherTableBody"/>
            </w:pPr>
          </w:p>
        </w:tc>
        <w:tc>
          <w:tcPr>
            <w:tcW w:w="4200" w:type="dxa"/>
          </w:tcPr>
          <w:p w14:paraId="3431DDFB" w14:textId="77777777" w:rsidR="00B50050" w:rsidRDefault="00B50050" w:rsidP="0088127C">
            <w:pPr>
              <w:pStyle w:val="OtherTableBody"/>
            </w:pPr>
          </w:p>
        </w:tc>
      </w:tr>
      <w:tr w:rsidR="00B50050" w14:paraId="52795655" w14:textId="77777777" w:rsidTr="00195548">
        <w:tc>
          <w:tcPr>
            <w:tcW w:w="600" w:type="dxa"/>
          </w:tcPr>
          <w:p w14:paraId="284578E3" w14:textId="77777777" w:rsidR="00B50050" w:rsidRDefault="00B50050" w:rsidP="0088127C">
            <w:pPr>
              <w:pStyle w:val="OtherTableBody"/>
            </w:pPr>
            <w:r>
              <w:t>undefined</w:t>
            </w:r>
          </w:p>
        </w:tc>
        <w:tc>
          <w:tcPr>
            <w:tcW w:w="600" w:type="dxa"/>
          </w:tcPr>
          <w:p w14:paraId="0C3B709D" w14:textId="77777777" w:rsidR="00B50050" w:rsidRDefault="00B50050" w:rsidP="0088127C">
            <w:pPr>
              <w:pStyle w:val="OtherTableBody"/>
            </w:pPr>
          </w:p>
        </w:tc>
        <w:tc>
          <w:tcPr>
            <w:tcW w:w="2600" w:type="dxa"/>
          </w:tcPr>
          <w:p w14:paraId="5F5BE9D6" w14:textId="77777777" w:rsidR="00B50050" w:rsidRDefault="00B50050" w:rsidP="0088127C">
            <w:pPr>
              <w:pStyle w:val="OtherTableBody"/>
            </w:pPr>
            <w:r>
              <w:t>Taxonomic Classification Code (OM4-18)</w:t>
            </w:r>
          </w:p>
        </w:tc>
        <w:tc>
          <w:tcPr>
            <w:tcW w:w="1400" w:type="dxa"/>
          </w:tcPr>
          <w:p w14:paraId="6426966C" w14:textId="77777777" w:rsidR="00B50050" w:rsidRDefault="00B50050" w:rsidP="0088127C">
            <w:pPr>
              <w:pStyle w:val="OtherTableBody"/>
            </w:pPr>
          </w:p>
        </w:tc>
        <w:tc>
          <w:tcPr>
            <w:tcW w:w="4200" w:type="dxa"/>
          </w:tcPr>
          <w:p w14:paraId="3765ABB7" w14:textId="77777777" w:rsidR="00B50050" w:rsidRDefault="00B50050" w:rsidP="0088127C">
            <w:pPr>
              <w:pStyle w:val="OtherTableBody"/>
            </w:pPr>
          </w:p>
        </w:tc>
      </w:tr>
      <w:tr w:rsidR="00B50050" w14:paraId="2F646E5D" w14:textId="77777777" w:rsidTr="00195548">
        <w:tc>
          <w:tcPr>
            <w:tcW w:w="600" w:type="dxa"/>
          </w:tcPr>
          <w:p w14:paraId="13F1E654" w14:textId="77777777" w:rsidR="00B50050" w:rsidRDefault="00B50050" w:rsidP="0088127C">
            <w:pPr>
              <w:pStyle w:val="OtherTableBody"/>
            </w:pPr>
          </w:p>
        </w:tc>
        <w:tc>
          <w:tcPr>
            <w:tcW w:w="600" w:type="dxa"/>
          </w:tcPr>
          <w:p w14:paraId="421DEA20" w14:textId="77777777" w:rsidR="00B50050" w:rsidRDefault="00B50050" w:rsidP="0088127C">
            <w:pPr>
              <w:pStyle w:val="OtherTableBody"/>
            </w:pPr>
            <w:r>
              <w:t>0661</w:t>
            </w:r>
          </w:p>
        </w:tc>
        <w:tc>
          <w:tcPr>
            <w:tcW w:w="2600" w:type="dxa"/>
          </w:tcPr>
          <w:p w14:paraId="10AB9DA7" w14:textId="77777777" w:rsidR="00B50050" w:rsidRDefault="00B50050" w:rsidP="0088127C">
            <w:pPr>
              <w:pStyle w:val="OtherTableBody"/>
            </w:pPr>
          </w:p>
        </w:tc>
        <w:tc>
          <w:tcPr>
            <w:tcW w:w="1400" w:type="dxa"/>
          </w:tcPr>
          <w:p w14:paraId="22CBC2D9" w14:textId="77777777" w:rsidR="00B50050" w:rsidRDefault="00B50050" w:rsidP="0088127C">
            <w:pPr>
              <w:pStyle w:val="OtherTableBody"/>
            </w:pPr>
          </w:p>
        </w:tc>
        <w:tc>
          <w:tcPr>
            <w:tcW w:w="4200" w:type="dxa"/>
          </w:tcPr>
          <w:p w14:paraId="7DFEB4A1" w14:textId="77777777" w:rsidR="00B50050" w:rsidRDefault="00B50050" w:rsidP="0088127C">
            <w:pPr>
              <w:pStyle w:val="OtherTableBody"/>
            </w:pPr>
          </w:p>
        </w:tc>
      </w:tr>
      <w:tr w:rsidR="00B50050" w14:paraId="76A76268" w14:textId="77777777" w:rsidTr="00195548">
        <w:tc>
          <w:tcPr>
            <w:tcW w:w="600" w:type="dxa"/>
          </w:tcPr>
          <w:p w14:paraId="3AEAB296" w14:textId="77777777" w:rsidR="00B50050" w:rsidRDefault="00B50050" w:rsidP="0088127C">
            <w:pPr>
              <w:pStyle w:val="OtherTableBody"/>
            </w:pPr>
            <w:r>
              <w:t>undefined</w:t>
            </w:r>
          </w:p>
        </w:tc>
        <w:tc>
          <w:tcPr>
            <w:tcW w:w="600" w:type="dxa"/>
          </w:tcPr>
          <w:p w14:paraId="58D2054C" w14:textId="77777777" w:rsidR="00B50050" w:rsidRDefault="00B50050" w:rsidP="0088127C">
            <w:pPr>
              <w:pStyle w:val="OtherTableBody"/>
            </w:pPr>
          </w:p>
        </w:tc>
        <w:tc>
          <w:tcPr>
            <w:tcW w:w="2600" w:type="dxa"/>
          </w:tcPr>
          <w:p w14:paraId="0C222887" w14:textId="77777777" w:rsidR="00B50050" w:rsidRDefault="00B50050" w:rsidP="0088127C">
            <w:pPr>
              <w:pStyle w:val="OtherTableBody"/>
            </w:pPr>
            <w:r>
              <w:t>Test/Observations Included Within an Ordered Test Battery (OM5-2)</w:t>
            </w:r>
          </w:p>
        </w:tc>
        <w:tc>
          <w:tcPr>
            <w:tcW w:w="1400" w:type="dxa"/>
          </w:tcPr>
          <w:p w14:paraId="15797672" w14:textId="77777777" w:rsidR="00B50050" w:rsidRDefault="00B50050" w:rsidP="0088127C">
            <w:pPr>
              <w:pStyle w:val="OtherTableBody"/>
            </w:pPr>
          </w:p>
        </w:tc>
        <w:tc>
          <w:tcPr>
            <w:tcW w:w="4200" w:type="dxa"/>
          </w:tcPr>
          <w:p w14:paraId="6FC1BE1D" w14:textId="77777777" w:rsidR="00B50050" w:rsidRDefault="00B50050" w:rsidP="0088127C">
            <w:pPr>
              <w:pStyle w:val="OtherTableBody"/>
            </w:pPr>
          </w:p>
        </w:tc>
      </w:tr>
      <w:tr w:rsidR="00B50050" w14:paraId="28F25796" w14:textId="77777777" w:rsidTr="00195548">
        <w:tc>
          <w:tcPr>
            <w:tcW w:w="600" w:type="dxa"/>
          </w:tcPr>
          <w:p w14:paraId="0E772400" w14:textId="77777777" w:rsidR="00B50050" w:rsidRDefault="00B50050" w:rsidP="0088127C">
            <w:pPr>
              <w:pStyle w:val="OtherTableBody"/>
            </w:pPr>
          </w:p>
        </w:tc>
        <w:tc>
          <w:tcPr>
            <w:tcW w:w="600" w:type="dxa"/>
          </w:tcPr>
          <w:p w14:paraId="0BACBCFD" w14:textId="77777777" w:rsidR="00B50050" w:rsidRDefault="00B50050" w:rsidP="0088127C">
            <w:pPr>
              <w:pStyle w:val="OtherTableBody"/>
            </w:pPr>
            <w:r>
              <w:t>0662</w:t>
            </w:r>
          </w:p>
        </w:tc>
        <w:tc>
          <w:tcPr>
            <w:tcW w:w="2600" w:type="dxa"/>
          </w:tcPr>
          <w:p w14:paraId="7CDAF718" w14:textId="77777777" w:rsidR="00B50050" w:rsidRDefault="00B50050" w:rsidP="0088127C">
            <w:pPr>
              <w:pStyle w:val="OtherTableBody"/>
            </w:pPr>
          </w:p>
        </w:tc>
        <w:tc>
          <w:tcPr>
            <w:tcW w:w="1400" w:type="dxa"/>
          </w:tcPr>
          <w:p w14:paraId="774654F8" w14:textId="77777777" w:rsidR="00B50050" w:rsidRDefault="00B50050" w:rsidP="0088127C">
            <w:pPr>
              <w:pStyle w:val="OtherTableBody"/>
            </w:pPr>
          </w:p>
        </w:tc>
        <w:tc>
          <w:tcPr>
            <w:tcW w:w="4200" w:type="dxa"/>
          </w:tcPr>
          <w:p w14:paraId="603694AB" w14:textId="77777777" w:rsidR="00B50050" w:rsidRDefault="00B50050" w:rsidP="0088127C">
            <w:pPr>
              <w:pStyle w:val="OtherTableBody"/>
            </w:pPr>
          </w:p>
        </w:tc>
      </w:tr>
      <w:tr w:rsidR="00B50050" w14:paraId="27A5FA4C" w14:textId="77777777" w:rsidTr="00195548">
        <w:tc>
          <w:tcPr>
            <w:tcW w:w="600" w:type="dxa"/>
          </w:tcPr>
          <w:p w14:paraId="7416EBCF" w14:textId="77777777" w:rsidR="00B50050" w:rsidRDefault="00B50050" w:rsidP="0088127C">
            <w:pPr>
              <w:pStyle w:val="OtherTableBody"/>
            </w:pPr>
            <w:r>
              <w:t>undefined</w:t>
            </w:r>
          </w:p>
        </w:tc>
        <w:tc>
          <w:tcPr>
            <w:tcW w:w="600" w:type="dxa"/>
          </w:tcPr>
          <w:p w14:paraId="2E6147A1" w14:textId="77777777" w:rsidR="00B50050" w:rsidRDefault="00B50050" w:rsidP="0088127C">
            <w:pPr>
              <w:pStyle w:val="OtherTableBody"/>
            </w:pPr>
          </w:p>
        </w:tc>
        <w:tc>
          <w:tcPr>
            <w:tcW w:w="2600" w:type="dxa"/>
          </w:tcPr>
          <w:p w14:paraId="6505C6D3" w14:textId="77777777" w:rsidR="00B50050" w:rsidRDefault="00B50050" w:rsidP="0088127C">
            <w:pPr>
              <w:pStyle w:val="OtherTableBody"/>
            </w:pPr>
            <w:r>
              <w:t>Test/Service Default Duration Units (OM7-9)</w:t>
            </w:r>
          </w:p>
        </w:tc>
        <w:tc>
          <w:tcPr>
            <w:tcW w:w="1400" w:type="dxa"/>
          </w:tcPr>
          <w:p w14:paraId="29A9769A" w14:textId="77777777" w:rsidR="00B50050" w:rsidRDefault="00B50050" w:rsidP="0088127C">
            <w:pPr>
              <w:pStyle w:val="OtherTableBody"/>
            </w:pPr>
          </w:p>
        </w:tc>
        <w:tc>
          <w:tcPr>
            <w:tcW w:w="4200" w:type="dxa"/>
          </w:tcPr>
          <w:p w14:paraId="6537C5A3" w14:textId="77777777" w:rsidR="00B50050" w:rsidRDefault="00B50050" w:rsidP="0088127C">
            <w:pPr>
              <w:pStyle w:val="OtherTableBody"/>
            </w:pPr>
          </w:p>
        </w:tc>
      </w:tr>
      <w:tr w:rsidR="00B50050" w14:paraId="69E18833" w14:textId="77777777" w:rsidTr="00195548">
        <w:tc>
          <w:tcPr>
            <w:tcW w:w="600" w:type="dxa"/>
          </w:tcPr>
          <w:p w14:paraId="258007A8" w14:textId="77777777" w:rsidR="00B50050" w:rsidRDefault="00B50050" w:rsidP="0088127C">
            <w:pPr>
              <w:pStyle w:val="OtherTableBody"/>
            </w:pPr>
          </w:p>
        </w:tc>
        <w:tc>
          <w:tcPr>
            <w:tcW w:w="600" w:type="dxa"/>
          </w:tcPr>
          <w:p w14:paraId="3BB28DE6" w14:textId="77777777" w:rsidR="00B50050" w:rsidRDefault="00B50050" w:rsidP="0088127C">
            <w:pPr>
              <w:pStyle w:val="OtherTableBody"/>
            </w:pPr>
            <w:r>
              <w:t>0663</w:t>
            </w:r>
          </w:p>
        </w:tc>
        <w:tc>
          <w:tcPr>
            <w:tcW w:w="2600" w:type="dxa"/>
          </w:tcPr>
          <w:p w14:paraId="4BFA908A" w14:textId="77777777" w:rsidR="00B50050" w:rsidRDefault="00B50050" w:rsidP="0088127C">
            <w:pPr>
              <w:pStyle w:val="OtherTableBody"/>
            </w:pPr>
          </w:p>
        </w:tc>
        <w:tc>
          <w:tcPr>
            <w:tcW w:w="1400" w:type="dxa"/>
          </w:tcPr>
          <w:p w14:paraId="6687CBC2" w14:textId="77777777" w:rsidR="00B50050" w:rsidRDefault="00B50050" w:rsidP="0088127C">
            <w:pPr>
              <w:pStyle w:val="OtherTableBody"/>
            </w:pPr>
          </w:p>
        </w:tc>
        <w:tc>
          <w:tcPr>
            <w:tcW w:w="4200" w:type="dxa"/>
          </w:tcPr>
          <w:p w14:paraId="02A0B237" w14:textId="77777777" w:rsidR="00B50050" w:rsidRDefault="00B50050" w:rsidP="0088127C">
            <w:pPr>
              <w:pStyle w:val="OtherTableBody"/>
            </w:pPr>
          </w:p>
        </w:tc>
      </w:tr>
      <w:tr w:rsidR="00B50050" w14:paraId="34038521" w14:textId="77777777" w:rsidTr="00195548">
        <w:tc>
          <w:tcPr>
            <w:tcW w:w="600" w:type="dxa"/>
          </w:tcPr>
          <w:p w14:paraId="0C32EA6B" w14:textId="77777777" w:rsidR="00B50050" w:rsidRDefault="00B50050" w:rsidP="0088127C">
            <w:pPr>
              <w:pStyle w:val="OtherTableBody"/>
            </w:pPr>
            <w:r>
              <w:t>undefined</w:t>
            </w:r>
          </w:p>
        </w:tc>
        <w:tc>
          <w:tcPr>
            <w:tcW w:w="600" w:type="dxa"/>
          </w:tcPr>
          <w:p w14:paraId="1857C5D8" w14:textId="77777777" w:rsidR="00B50050" w:rsidRDefault="00B50050" w:rsidP="0088127C">
            <w:pPr>
              <w:pStyle w:val="OtherTableBody"/>
            </w:pPr>
          </w:p>
        </w:tc>
        <w:tc>
          <w:tcPr>
            <w:tcW w:w="2600" w:type="dxa"/>
          </w:tcPr>
          <w:p w14:paraId="7A4DA111" w14:textId="77777777" w:rsidR="00B50050" w:rsidRDefault="00B50050" w:rsidP="0088127C">
            <w:pPr>
              <w:pStyle w:val="OtherTableBody"/>
            </w:pPr>
            <w:r>
              <w:t>Clinical Information Request (OMC-4)</w:t>
            </w:r>
          </w:p>
        </w:tc>
        <w:tc>
          <w:tcPr>
            <w:tcW w:w="1400" w:type="dxa"/>
          </w:tcPr>
          <w:p w14:paraId="0F2912D3" w14:textId="77777777" w:rsidR="00B50050" w:rsidRDefault="00B50050" w:rsidP="0088127C">
            <w:pPr>
              <w:pStyle w:val="OtherTableBody"/>
            </w:pPr>
          </w:p>
        </w:tc>
        <w:tc>
          <w:tcPr>
            <w:tcW w:w="4200" w:type="dxa"/>
          </w:tcPr>
          <w:p w14:paraId="35C3CFB1" w14:textId="77777777" w:rsidR="00B50050" w:rsidRDefault="00B50050" w:rsidP="0088127C">
            <w:pPr>
              <w:pStyle w:val="OtherTableBody"/>
            </w:pPr>
          </w:p>
        </w:tc>
      </w:tr>
      <w:tr w:rsidR="00B50050" w14:paraId="614549E0" w14:textId="77777777" w:rsidTr="00195548">
        <w:tc>
          <w:tcPr>
            <w:tcW w:w="600" w:type="dxa"/>
          </w:tcPr>
          <w:p w14:paraId="061715F0" w14:textId="77777777" w:rsidR="00B50050" w:rsidRDefault="00B50050" w:rsidP="0088127C">
            <w:pPr>
              <w:pStyle w:val="OtherTableBody"/>
            </w:pPr>
          </w:p>
        </w:tc>
        <w:tc>
          <w:tcPr>
            <w:tcW w:w="600" w:type="dxa"/>
          </w:tcPr>
          <w:p w14:paraId="3EB14E96" w14:textId="77777777" w:rsidR="00B50050" w:rsidRDefault="00B50050" w:rsidP="0088127C">
            <w:pPr>
              <w:pStyle w:val="OtherTableBody"/>
            </w:pPr>
            <w:r>
              <w:t>0664</w:t>
            </w:r>
          </w:p>
        </w:tc>
        <w:tc>
          <w:tcPr>
            <w:tcW w:w="2600" w:type="dxa"/>
          </w:tcPr>
          <w:p w14:paraId="3320A563" w14:textId="77777777" w:rsidR="00B50050" w:rsidRDefault="00B50050" w:rsidP="0088127C">
            <w:pPr>
              <w:pStyle w:val="OtherTableBody"/>
            </w:pPr>
          </w:p>
        </w:tc>
        <w:tc>
          <w:tcPr>
            <w:tcW w:w="1400" w:type="dxa"/>
          </w:tcPr>
          <w:p w14:paraId="06759917" w14:textId="77777777" w:rsidR="00B50050" w:rsidRDefault="00B50050" w:rsidP="0088127C">
            <w:pPr>
              <w:pStyle w:val="OtherTableBody"/>
            </w:pPr>
          </w:p>
        </w:tc>
        <w:tc>
          <w:tcPr>
            <w:tcW w:w="4200" w:type="dxa"/>
          </w:tcPr>
          <w:p w14:paraId="687EBDD4" w14:textId="77777777" w:rsidR="00B50050" w:rsidRDefault="00B50050" w:rsidP="0088127C">
            <w:pPr>
              <w:pStyle w:val="OtherTableBody"/>
            </w:pPr>
          </w:p>
        </w:tc>
      </w:tr>
      <w:tr w:rsidR="00B50050" w14:paraId="49F040CD" w14:textId="77777777" w:rsidTr="00195548">
        <w:tc>
          <w:tcPr>
            <w:tcW w:w="600" w:type="dxa"/>
          </w:tcPr>
          <w:p w14:paraId="3A300ABD" w14:textId="77777777" w:rsidR="00B50050" w:rsidRDefault="00B50050" w:rsidP="0088127C">
            <w:pPr>
              <w:pStyle w:val="OtherTableBody"/>
            </w:pPr>
            <w:r>
              <w:t>undefined</w:t>
            </w:r>
          </w:p>
        </w:tc>
        <w:tc>
          <w:tcPr>
            <w:tcW w:w="600" w:type="dxa"/>
          </w:tcPr>
          <w:p w14:paraId="6018D1DF" w14:textId="77777777" w:rsidR="00B50050" w:rsidRDefault="00B50050" w:rsidP="0088127C">
            <w:pPr>
              <w:pStyle w:val="OtherTableBody"/>
            </w:pPr>
          </w:p>
        </w:tc>
        <w:tc>
          <w:tcPr>
            <w:tcW w:w="2600" w:type="dxa"/>
          </w:tcPr>
          <w:p w14:paraId="3338305A" w14:textId="77777777" w:rsidR="00B50050" w:rsidRDefault="00B50050" w:rsidP="0088127C">
            <w:pPr>
              <w:pStyle w:val="OtherTableBody"/>
            </w:pPr>
            <w:r>
              <w:t>Answer Choices (OMC-11)</w:t>
            </w:r>
          </w:p>
        </w:tc>
        <w:tc>
          <w:tcPr>
            <w:tcW w:w="1400" w:type="dxa"/>
          </w:tcPr>
          <w:p w14:paraId="0DA3CC75" w14:textId="77777777" w:rsidR="00B50050" w:rsidRDefault="00B50050" w:rsidP="0088127C">
            <w:pPr>
              <w:pStyle w:val="OtherTableBody"/>
            </w:pPr>
          </w:p>
        </w:tc>
        <w:tc>
          <w:tcPr>
            <w:tcW w:w="4200" w:type="dxa"/>
          </w:tcPr>
          <w:p w14:paraId="5FE75D39" w14:textId="77777777" w:rsidR="00B50050" w:rsidRDefault="00B50050" w:rsidP="0088127C">
            <w:pPr>
              <w:pStyle w:val="OtherTableBody"/>
            </w:pPr>
          </w:p>
        </w:tc>
      </w:tr>
      <w:tr w:rsidR="00B50050" w14:paraId="52DA229D" w14:textId="77777777" w:rsidTr="00195548">
        <w:tc>
          <w:tcPr>
            <w:tcW w:w="600" w:type="dxa"/>
          </w:tcPr>
          <w:p w14:paraId="20F2E44C" w14:textId="77777777" w:rsidR="00B50050" w:rsidRDefault="00B50050" w:rsidP="0088127C">
            <w:pPr>
              <w:pStyle w:val="OtherTableBody"/>
            </w:pPr>
          </w:p>
        </w:tc>
        <w:tc>
          <w:tcPr>
            <w:tcW w:w="600" w:type="dxa"/>
          </w:tcPr>
          <w:p w14:paraId="212CF9B3" w14:textId="77777777" w:rsidR="00B50050" w:rsidRDefault="00B50050" w:rsidP="0088127C">
            <w:pPr>
              <w:pStyle w:val="OtherTableBody"/>
            </w:pPr>
            <w:r>
              <w:t>0665</w:t>
            </w:r>
          </w:p>
        </w:tc>
        <w:tc>
          <w:tcPr>
            <w:tcW w:w="2600" w:type="dxa"/>
          </w:tcPr>
          <w:p w14:paraId="55740372" w14:textId="77777777" w:rsidR="00B50050" w:rsidRDefault="00B50050" w:rsidP="0088127C">
            <w:pPr>
              <w:pStyle w:val="OtherTableBody"/>
            </w:pPr>
          </w:p>
        </w:tc>
        <w:tc>
          <w:tcPr>
            <w:tcW w:w="1400" w:type="dxa"/>
          </w:tcPr>
          <w:p w14:paraId="5EB507D3" w14:textId="77777777" w:rsidR="00B50050" w:rsidRDefault="00B50050" w:rsidP="0088127C">
            <w:pPr>
              <w:pStyle w:val="OtherTableBody"/>
            </w:pPr>
          </w:p>
        </w:tc>
        <w:tc>
          <w:tcPr>
            <w:tcW w:w="4200" w:type="dxa"/>
          </w:tcPr>
          <w:p w14:paraId="61FA1A91" w14:textId="77777777" w:rsidR="00B50050" w:rsidRDefault="00B50050" w:rsidP="0088127C">
            <w:pPr>
              <w:pStyle w:val="OtherTableBody"/>
            </w:pPr>
          </w:p>
        </w:tc>
      </w:tr>
      <w:tr w:rsidR="00B50050" w14:paraId="4662650F" w14:textId="77777777" w:rsidTr="00195548">
        <w:tc>
          <w:tcPr>
            <w:tcW w:w="600" w:type="dxa"/>
          </w:tcPr>
          <w:p w14:paraId="156EB721" w14:textId="77777777" w:rsidR="00B50050" w:rsidRDefault="00B50050" w:rsidP="0088127C">
            <w:pPr>
              <w:pStyle w:val="OtherTableBody"/>
            </w:pPr>
            <w:r>
              <w:t>undefined</w:t>
            </w:r>
          </w:p>
        </w:tc>
        <w:tc>
          <w:tcPr>
            <w:tcW w:w="600" w:type="dxa"/>
          </w:tcPr>
          <w:p w14:paraId="53743B83" w14:textId="77777777" w:rsidR="00B50050" w:rsidRDefault="00B50050" w:rsidP="0088127C">
            <w:pPr>
              <w:pStyle w:val="OtherTableBody"/>
            </w:pPr>
          </w:p>
        </w:tc>
        <w:tc>
          <w:tcPr>
            <w:tcW w:w="2600" w:type="dxa"/>
          </w:tcPr>
          <w:p w14:paraId="2D1BF838" w14:textId="77777777" w:rsidR="00B50050" w:rsidRDefault="00B50050" w:rsidP="0088127C">
            <w:pPr>
              <w:pStyle w:val="OtherTableBody"/>
            </w:pPr>
            <w:r>
              <w:t>Entering Organization (ORC-17)</w:t>
            </w:r>
          </w:p>
        </w:tc>
        <w:tc>
          <w:tcPr>
            <w:tcW w:w="1400" w:type="dxa"/>
          </w:tcPr>
          <w:p w14:paraId="250E37D7" w14:textId="77777777" w:rsidR="00B50050" w:rsidRDefault="00B50050" w:rsidP="0088127C">
            <w:pPr>
              <w:pStyle w:val="OtherTableBody"/>
            </w:pPr>
          </w:p>
        </w:tc>
        <w:tc>
          <w:tcPr>
            <w:tcW w:w="4200" w:type="dxa"/>
          </w:tcPr>
          <w:p w14:paraId="2D80EF20" w14:textId="77777777" w:rsidR="00B50050" w:rsidRDefault="00B50050" w:rsidP="0088127C">
            <w:pPr>
              <w:pStyle w:val="OtherTableBody"/>
            </w:pPr>
          </w:p>
        </w:tc>
      </w:tr>
      <w:tr w:rsidR="00B50050" w14:paraId="5F6C7DC0" w14:textId="77777777" w:rsidTr="00195548">
        <w:tc>
          <w:tcPr>
            <w:tcW w:w="600" w:type="dxa"/>
          </w:tcPr>
          <w:p w14:paraId="47CBC066" w14:textId="77777777" w:rsidR="00B50050" w:rsidRDefault="00B50050" w:rsidP="0088127C">
            <w:pPr>
              <w:pStyle w:val="OtherTableBody"/>
            </w:pPr>
          </w:p>
        </w:tc>
        <w:tc>
          <w:tcPr>
            <w:tcW w:w="600" w:type="dxa"/>
          </w:tcPr>
          <w:p w14:paraId="6EA0DBA0" w14:textId="77777777" w:rsidR="00B50050" w:rsidRDefault="00B50050" w:rsidP="0088127C">
            <w:pPr>
              <w:pStyle w:val="OtherTableBody"/>
            </w:pPr>
            <w:r>
              <w:t>0666</w:t>
            </w:r>
          </w:p>
        </w:tc>
        <w:tc>
          <w:tcPr>
            <w:tcW w:w="2600" w:type="dxa"/>
          </w:tcPr>
          <w:p w14:paraId="2C166969" w14:textId="77777777" w:rsidR="00B50050" w:rsidRDefault="00B50050" w:rsidP="0088127C">
            <w:pPr>
              <w:pStyle w:val="OtherTableBody"/>
            </w:pPr>
          </w:p>
        </w:tc>
        <w:tc>
          <w:tcPr>
            <w:tcW w:w="1400" w:type="dxa"/>
          </w:tcPr>
          <w:p w14:paraId="72D6A45A" w14:textId="77777777" w:rsidR="00B50050" w:rsidRDefault="00B50050" w:rsidP="0088127C">
            <w:pPr>
              <w:pStyle w:val="OtherTableBody"/>
            </w:pPr>
          </w:p>
        </w:tc>
        <w:tc>
          <w:tcPr>
            <w:tcW w:w="4200" w:type="dxa"/>
          </w:tcPr>
          <w:p w14:paraId="2F6C0E47" w14:textId="77777777" w:rsidR="00B50050" w:rsidRDefault="00B50050" w:rsidP="0088127C">
            <w:pPr>
              <w:pStyle w:val="OtherTableBody"/>
            </w:pPr>
          </w:p>
        </w:tc>
      </w:tr>
      <w:tr w:rsidR="00B50050" w14:paraId="1CDFE5F8" w14:textId="77777777" w:rsidTr="00195548">
        <w:tc>
          <w:tcPr>
            <w:tcW w:w="600" w:type="dxa"/>
          </w:tcPr>
          <w:p w14:paraId="60212549" w14:textId="77777777" w:rsidR="00B50050" w:rsidRDefault="00B50050" w:rsidP="0088127C">
            <w:pPr>
              <w:pStyle w:val="OtherTableBody"/>
            </w:pPr>
            <w:r>
              <w:t>User</w:t>
            </w:r>
          </w:p>
        </w:tc>
        <w:tc>
          <w:tcPr>
            <w:tcW w:w="600" w:type="dxa"/>
          </w:tcPr>
          <w:p w14:paraId="72A048FE" w14:textId="77777777" w:rsidR="00B50050" w:rsidRDefault="00B50050" w:rsidP="0088127C">
            <w:pPr>
              <w:pStyle w:val="OtherTableBody"/>
            </w:pPr>
          </w:p>
        </w:tc>
        <w:tc>
          <w:tcPr>
            <w:tcW w:w="2600" w:type="dxa"/>
          </w:tcPr>
          <w:p w14:paraId="0A1D328F" w14:textId="77777777" w:rsidR="00B50050" w:rsidRDefault="00B50050" w:rsidP="0088127C">
            <w:pPr>
              <w:pStyle w:val="OtherTableBody"/>
            </w:pPr>
            <w:r>
              <w:t>Device Data State</w:t>
            </w:r>
          </w:p>
        </w:tc>
        <w:tc>
          <w:tcPr>
            <w:tcW w:w="1400" w:type="dxa"/>
          </w:tcPr>
          <w:p w14:paraId="1D295C36" w14:textId="77777777" w:rsidR="00B50050" w:rsidRDefault="00B50050" w:rsidP="0088127C">
            <w:pPr>
              <w:pStyle w:val="OtherTableBody"/>
            </w:pPr>
          </w:p>
        </w:tc>
        <w:tc>
          <w:tcPr>
            <w:tcW w:w="4200" w:type="dxa"/>
          </w:tcPr>
          <w:p w14:paraId="56C3494D" w14:textId="77777777" w:rsidR="00B50050" w:rsidRDefault="00B50050" w:rsidP="0088127C">
            <w:pPr>
              <w:pStyle w:val="OtherTableBody"/>
            </w:pPr>
          </w:p>
        </w:tc>
      </w:tr>
      <w:tr w:rsidR="00B50050" w14:paraId="59D81E8F" w14:textId="77777777" w:rsidTr="00195548">
        <w:tc>
          <w:tcPr>
            <w:tcW w:w="600" w:type="dxa"/>
          </w:tcPr>
          <w:p w14:paraId="54860A26" w14:textId="77777777" w:rsidR="00B50050" w:rsidRDefault="00B50050" w:rsidP="0088127C">
            <w:pPr>
              <w:pStyle w:val="OtherTableBody"/>
            </w:pPr>
          </w:p>
        </w:tc>
        <w:tc>
          <w:tcPr>
            <w:tcW w:w="600" w:type="dxa"/>
          </w:tcPr>
          <w:p w14:paraId="35403058" w14:textId="77777777" w:rsidR="00B50050" w:rsidRDefault="00B50050" w:rsidP="0088127C">
            <w:pPr>
              <w:pStyle w:val="OtherTableBody"/>
            </w:pPr>
            <w:r>
              <w:t>0667</w:t>
            </w:r>
          </w:p>
        </w:tc>
        <w:tc>
          <w:tcPr>
            <w:tcW w:w="2600" w:type="dxa"/>
          </w:tcPr>
          <w:p w14:paraId="7A8B5FF4" w14:textId="77777777" w:rsidR="00B50050" w:rsidRDefault="00B50050" w:rsidP="0088127C">
            <w:pPr>
              <w:pStyle w:val="OtherTableBody"/>
            </w:pPr>
          </w:p>
        </w:tc>
        <w:tc>
          <w:tcPr>
            <w:tcW w:w="1400" w:type="dxa"/>
          </w:tcPr>
          <w:p w14:paraId="4FED187D" w14:textId="77777777" w:rsidR="00B50050" w:rsidRDefault="00B50050" w:rsidP="0088127C">
            <w:pPr>
              <w:pStyle w:val="OtherTableBody"/>
            </w:pPr>
            <w:r>
              <w:t>0</w:t>
            </w:r>
          </w:p>
        </w:tc>
        <w:tc>
          <w:tcPr>
            <w:tcW w:w="4200" w:type="dxa"/>
          </w:tcPr>
          <w:p w14:paraId="55D14F32" w14:textId="77777777" w:rsidR="00B50050" w:rsidRDefault="00B50050" w:rsidP="0088127C">
            <w:pPr>
              <w:pStyle w:val="OtherTableBody"/>
            </w:pPr>
            <w:r>
              <w:t>Real Time Values</w:t>
            </w:r>
          </w:p>
        </w:tc>
      </w:tr>
      <w:tr w:rsidR="00B50050" w14:paraId="7A89D3A7" w14:textId="77777777" w:rsidTr="00195548">
        <w:tc>
          <w:tcPr>
            <w:tcW w:w="600" w:type="dxa"/>
          </w:tcPr>
          <w:p w14:paraId="53193548" w14:textId="77777777" w:rsidR="00B50050" w:rsidRDefault="00B50050" w:rsidP="0088127C">
            <w:pPr>
              <w:pStyle w:val="OtherTableBody"/>
            </w:pPr>
          </w:p>
        </w:tc>
        <w:tc>
          <w:tcPr>
            <w:tcW w:w="600" w:type="dxa"/>
          </w:tcPr>
          <w:p w14:paraId="091DE320" w14:textId="77777777" w:rsidR="00B50050" w:rsidRDefault="00B50050" w:rsidP="0088127C">
            <w:pPr>
              <w:pStyle w:val="OtherTableBody"/>
            </w:pPr>
            <w:r>
              <w:t>0667</w:t>
            </w:r>
          </w:p>
        </w:tc>
        <w:tc>
          <w:tcPr>
            <w:tcW w:w="2600" w:type="dxa"/>
          </w:tcPr>
          <w:p w14:paraId="5A9EFF8A" w14:textId="77777777" w:rsidR="00B50050" w:rsidRDefault="00B50050" w:rsidP="0088127C">
            <w:pPr>
              <w:pStyle w:val="OtherTableBody"/>
            </w:pPr>
          </w:p>
        </w:tc>
        <w:tc>
          <w:tcPr>
            <w:tcW w:w="1400" w:type="dxa"/>
          </w:tcPr>
          <w:p w14:paraId="20BE44D3" w14:textId="77777777" w:rsidR="00B50050" w:rsidRDefault="00B50050" w:rsidP="0088127C">
            <w:pPr>
              <w:pStyle w:val="OtherTableBody"/>
            </w:pPr>
            <w:r>
              <w:t>1</w:t>
            </w:r>
          </w:p>
        </w:tc>
        <w:tc>
          <w:tcPr>
            <w:tcW w:w="4200" w:type="dxa"/>
          </w:tcPr>
          <w:p w14:paraId="3E631783" w14:textId="77777777" w:rsidR="00B50050" w:rsidRDefault="00B50050" w:rsidP="0088127C">
            <w:pPr>
              <w:pStyle w:val="OtherTableBody"/>
            </w:pPr>
            <w:r>
              <w:t>Historic Values</w:t>
            </w:r>
          </w:p>
        </w:tc>
      </w:tr>
      <w:tr w:rsidR="00B50050" w14:paraId="6F0136ED" w14:textId="77777777" w:rsidTr="00195548">
        <w:tc>
          <w:tcPr>
            <w:tcW w:w="600" w:type="dxa"/>
          </w:tcPr>
          <w:p w14:paraId="1489B06C" w14:textId="77777777" w:rsidR="00B50050" w:rsidRDefault="00B50050" w:rsidP="0088127C">
            <w:pPr>
              <w:pStyle w:val="OtherTableBody"/>
            </w:pPr>
            <w:r>
              <w:t>undefined</w:t>
            </w:r>
          </w:p>
        </w:tc>
        <w:tc>
          <w:tcPr>
            <w:tcW w:w="600" w:type="dxa"/>
          </w:tcPr>
          <w:p w14:paraId="0141D15E" w14:textId="77777777" w:rsidR="00B50050" w:rsidRDefault="00B50050" w:rsidP="0088127C">
            <w:pPr>
              <w:pStyle w:val="OtherTableBody"/>
            </w:pPr>
          </w:p>
        </w:tc>
        <w:tc>
          <w:tcPr>
            <w:tcW w:w="2600" w:type="dxa"/>
          </w:tcPr>
          <w:p w14:paraId="5509A41E" w14:textId="77777777" w:rsidR="00B50050" w:rsidRDefault="00B50050" w:rsidP="0088127C">
            <w:pPr>
              <w:pStyle w:val="OtherTableBody"/>
            </w:pPr>
            <w:r>
              <w:t>Entering Device (ORC-18)</w:t>
            </w:r>
          </w:p>
        </w:tc>
        <w:tc>
          <w:tcPr>
            <w:tcW w:w="1400" w:type="dxa"/>
          </w:tcPr>
          <w:p w14:paraId="6DE9E9BD" w14:textId="77777777" w:rsidR="00B50050" w:rsidRDefault="00B50050" w:rsidP="0088127C">
            <w:pPr>
              <w:pStyle w:val="OtherTableBody"/>
            </w:pPr>
          </w:p>
        </w:tc>
        <w:tc>
          <w:tcPr>
            <w:tcW w:w="4200" w:type="dxa"/>
          </w:tcPr>
          <w:p w14:paraId="41B8F0F8" w14:textId="77777777" w:rsidR="00B50050" w:rsidRDefault="00B50050" w:rsidP="0088127C">
            <w:pPr>
              <w:pStyle w:val="OtherTableBody"/>
            </w:pPr>
          </w:p>
        </w:tc>
      </w:tr>
      <w:tr w:rsidR="00B50050" w14:paraId="34D0DF73" w14:textId="77777777" w:rsidTr="00195548">
        <w:tc>
          <w:tcPr>
            <w:tcW w:w="600" w:type="dxa"/>
          </w:tcPr>
          <w:p w14:paraId="1CA52453" w14:textId="77777777" w:rsidR="00B50050" w:rsidRDefault="00B50050" w:rsidP="0088127C">
            <w:pPr>
              <w:pStyle w:val="OtherTableBody"/>
            </w:pPr>
          </w:p>
        </w:tc>
        <w:tc>
          <w:tcPr>
            <w:tcW w:w="600" w:type="dxa"/>
          </w:tcPr>
          <w:p w14:paraId="066F524E" w14:textId="77777777" w:rsidR="00B50050" w:rsidRDefault="00B50050" w:rsidP="0088127C">
            <w:pPr>
              <w:pStyle w:val="OtherTableBody"/>
            </w:pPr>
            <w:r>
              <w:t>0668</w:t>
            </w:r>
          </w:p>
        </w:tc>
        <w:tc>
          <w:tcPr>
            <w:tcW w:w="2600" w:type="dxa"/>
          </w:tcPr>
          <w:p w14:paraId="77B53F1E" w14:textId="77777777" w:rsidR="00B50050" w:rsidRDefault="00B50050" w:rsidP="0088127C">
            <w:pPr>
              <w:pStyle w:val="OtherTableBody"/>
            </w:pPr>
          </w:p>
        </w:tc>
        <w:tc>
          <w:tcPr>
            <w:tcW w:w="1400" w:type="dxa"/>
          </w:tcPr>
          <w:p w14:paraId="7F43585B" w14:textId="77777777" w:rsidR="00B50050" w:rsidRDefault="00B50050" w:rsidP="0088127C">
            <w:pPr>
              <w:pStyle w:val="OtherTableBody"/>
            </w:pPr>
          </w:p>
        </w:tc>
        <w:tc>
          <w:tcPr>
            <w:tcW w:w="4200" w:type="dxa"/>
          </w:tcPr>
          <w:p w14:paraId="55A1A201" w14:textId="77777777" w:rsidR="00B50050" w:rsidRDefault="00B50050" w:rsidP="0088127C">
            <w:pPr>
              <w:pStyle w:val="OtherTableBody"/>
            </w:pPr>
          </w:p>
        </w:tc>
      </w:tr>
      <w:tr w:rsidR="00B50050" w14:paraId="56BFF5EA" w14:textId="77777777" w:rsidTr="00195548">
        <w:tc>
          <w:tcPr>
            <w:tcW w:w="600" w:type="dxa"/>
          </w:tcPr>
          <w:p w14:paraId="4C190582" w14:textId="77777777" w:rsidR="00B50050" w:rsidRDefault="00B50050" w:rsidP="0088127C">
            <w:pPr>
              <w:pStyle w:val="OtherTableBody"/>
            </w:pPr>
            <w:r>
              <w:t>User</w:t>
            </w:r>
          </w:p>
        </w:tc>
        <w:tc>
          <w:tcPr>
            <w:tcW w:w="600" w:type="dxa"/>
          </w:tcPr>
          <w:p w14:paraId="76F5380C" w14:textId="77777777" w:rsidR="00B50050" w:rsidRDefault="00B50050" w:rsidP="0088127C">
            <w:pPr>
              <w:pStyle w:val="OtherTableBody"/>
            </w:pPr>
          </w:p>
        </w:tc>
        <w:tc>
          <w:tcPr>
            <w:tcW w:w="2600" w:type="dxa"/>
          </w:tcPr>
          <w:p w14:paraId="38740CCF" w14:textId="77777777" w:rsidR="00B50050" w:rsidRDefault="00B50050" w:rsidP="0088127C">
            <w:pPr>
              <w:pStyle w:val="OtherTableBody"/>
            </w:pPr>
            <w:r>
              <w:t>Load Status</w:t>
            </w:r>
          </w:p>
        </w:tc>
        <w:tc>
          <w:tcPr>
            <w:tcW w:w="1400" w:type="dxa"/>
          </w:tcPr>
          <w:p w14:paraId="571C4321" w14:textId="77777777" w:rsidR="00B50050" w:rsidRDefault="00B50050" w:rsidP="0088127C">
            <w:pPr>
              <w:pStyle w:val="OtherTableBody"/>
            </w:pPr>
          </w:p>
        </w:tc>
        <w:tc>
          <w:tcPr>
            <w:tcW w:w="4200" w:type="dxa"/>
          </w:tcPr>
          <w:p w14:paraId="72483256" w14:textId="77777777" w:rsidR="00B50050" w:rsidRDefault="00B50050" w:rsidP="0088127C">
            <w:pPr>
              <w:pStyle w:val="OtherTableBody"/>
            </w:pPr>
          </w:p>
        </w:tc>
      </w:tr>
      <w:tr w:rsidR="00B50050" w14:paraId="54AD8AC9" w14:textId="77777777" w:rsidTr="00195548">
        <w:tc>
          <w:tcPr>
            <w:tcW w:w="600" w:type="dxa"/>
          </w:tcPr>
          <w:p w14:paraId="1D4A08C6" w14:textId="77777777" w:rsidR="00B50050" w:rsidRDefault="00B50050" w:rsidP="0088127C">
            <w:pPr>
              <w:pStyle w:val="OtherTableBody"/>
            </w:pPr>
          </w:p>
        </w:tc>
        <w:tc>
          <w:tcPr>
            <w:tcW w:w="600" w:type="dxa"/>
          </w:tcPr>
          <w:p w14:paraId="3C3F4396" w14:textId="77777777" w:rsidR="00B50050" w:rsidRDefault="00B50050" w:rsidP="0088127C">
            <w:pPr>
              <w:pStyle w:val="OtherTableBody"/>
            </w:pPr>
            <w:r>
              <w:t>0669</w:t>
            </w:r>
          </w:p>
        </w:tc>
        <w:tc>
          <w:tcPr>
            <w:tcW w:w="2600" w:type="dxa"/>
          </w:tcPr>
          <w:p w14:paraId="6210990C" w14:textId="77777777" w:rsidR="00B50050" w:rsidRDefault="00B50050" w:rsidP="0088127C">
            <w:pPr>
              <w:pStyle w:val="OtherTableBody"/>
            </w:pPr>
          </w:p>
        </w:tc>
        <w:tc>
          <w:tcPr>
            <w:tcW w:w="1400" w:type="dxa"/>
          </w:tcPr>
          <w:p w14:paraId="31CC4D1C" w14:textId="77777777" w:rsidR="00B50050" w:rsidRDefault="00B50050" w:rsidP="0088127C">
            <w:pPr>
              <w:pStyle w:val="OtherTableBody"/>
            </w:pPr>
            <w:r>
              <w:t>LCC</w:t>
            </w:r>
          </w:p>
        </w:tc>
        <w:tc>
          <w:tcPr>
            <w:tcW w:w="4200" w:type="dxa"/>
          </w:tcPr>
          <w:p w14:paraId="05B6E64B" w14:textId="77777777" w:rsidR="00B50050" w:rsidRDefault="00B50050" w:rsidP="0088127C">
            <w:pPr>
              <w:pStyle w:val="OtherTableBody"/>
            </w:pPr>
            <w:r>
              <w:t>Load is Complete</w:t>
            </w:r>
          </w:p>
        </w:tc>
      </w:tr>
      <w:tr w:rsidR="00B50050" w14:paraId="002AFB13" w14:textId="77777777" w:rsidTr="00195548">
        <w:tc>
          <w:tcPr>
            <w:tcW w:w="600" w:type="dxa"/>
          </w:tcPr>
          <w:p w14:paraId="20B21C0F" w14:textId="77777777" w:rsidR="00B50050" w:rsidRDefault="00B50050" w:rsidP="0088127C">
            <w:pPr>
              <w:pStyle w:val="OtherTableBody"/>
            </w:pPr>
          </w:p>
        </w:tc>
        <w:tc>
          <w:tcPr>
            <w:tcW w:w="600" w:type="dxa"/>
          </w:tcPr>
          <w:p w14:paraId="6BEB3986" w14:textId="77777777" w:rsidR="00B50050" w:rsidRDefault="00B50050" w:rsidP="0088127C">
            <w:pPr>
              <w:pStyle w:val="OtherTableBody"/>
            </w:pPr>
            <w:r>
              <w:t>0669</w:t>
            </w:r>
          </w:p>
        </w:tc>
        <w:tc>
          <w:tcPr>
            <w:tcW w:w="2600" w:type="dxa"/>
          </w:tcPr>
          <w:p w14:paraId="3A0AADDC" w14:textId="77777777" w:rsidR="00B50050" w:rsidRDefault="00B50050" w:rsidP="0088127C">
            <w:pPr>
              <w:pStyle w:val="OtherTableBody"/>
            </w:pPr>
          </w:p>
        </w:tc>
        <w:tc>
          <w:tcPr>
            <w:tcW w:w="1400" w:type="dxa"/>
          </w:tcPr>
          <w:p w14:paraId="46BCA537" w14:textId="77777777" w:rsidR="00B50050" w:rsidRDefault="00B50050" w:rsidP="0088127C">
            <w:pPr>
              <w:pStyle w:val="OtherTableBody"/>
            </w:pPr>
            <w:r>
              <w:t>LCN</w:t>
            </w:r>
          </w:p>
        </w:tc>
        <w:tc>
          <w:tcPr>
            <w:tcW w:w="4200" w:type="dxa"/>
          </w:tcPr>
          <w:p w14:paraId="4E1B1615" w14:textId="77777777" w:rsidR="00B50050" w:rsidRDefault="00B50050" w:rsidP="0088127C">
            <w:pPr>
              <w:pStyle w:val="OtherTableBody"/>
            </w:pPr>
            <w:r>
              <w:t>Load Canceled</w:t>
            </w:r>
          </w:p>
        </w:tc>
      </w:tr>
      <w:tr w:rsidR="00B50050" w14:paraId="0A2F7939" w14:textId="77777777" w:rsidTr="00195548">
        <w:tc>
          <w:tcPr>
            <w:tcW w:w="600" w:type="dxa"/>
          </w:tcPr>
          <w:p w14:paraId="0BEEBA68" w14:textId="77777777" w:rsidR="00B50050" w:rsidRDefault="00B50050" w:rsidP="0088127C">
            <w:pPr>
              <w:pStyle w:val="OtherTableBody"/>
            </w:pPr>
          </w:p>
        </w:tc>
        <w:tc>
          <w:tcPr>
            <w:tcW w:w="600" w:type="dxa"/>
          </w:tcPr>
          <w:p w14:paraId="6071EB97" w14:textId="77777777" w:rsidR="00B50050" w:rsidRDefault="00B50050" w:rsidP="0088127C">
            <w:pPr>
              <w:pStyle w:val="OtherTableBody"/>
            </w:pPr>
            <w:r>
              <w:t>0669</w:t>
            </w:r>
          </w:p>
        </w:tc>
        <w:tc>
          <w:tcPr>
            <w:tcW w:w="2600" w:type="dxa"/>
          </w:tcPr>
          <w:p w14:paraId="0D67F6D6" w14:textId="77777777" w:rsidR="00B50050" w:rsidRDefault="00B50050" w:rsidP="0088127C">
            <w:pPr>
              <w:pStyle w:val="OtherTableBody"/>
            </w:pPr>
          </w:p>
        </w:tc>
        <w:tc>
          <w:tcPr>
            <w:tcW w:w="1400" w:type="dxa"/>
          </w:tcPr>
          <w:p w14:paraId="68752504" w14:textId="77777777" w:rsidR="00B50050" w:rsidRDefault="00B50050" w:rsidP="0088127C">
            <w:pPr>
              <w:pStyle w:val="OtherTableBody"/>
            </w:pPr>
            <w:r>
              <w:t>LCP</w:t>
            </w:r>
          </w:p>
        </w:tc>
        <w:tc>
          <w:tcPr>
            <w:tcW w:w="4200" w:type="dxa"/>
          </w:tcPr>
          <w:p w14:paraId="7119E9E9" w14:textId="77777777" w:rsidR="00B50050" w:rsidRDefault="00B50050" w:rsidP="0088127C">
            <w:pPr>
              <w:pStyle w:val="OtherTableBody"/>
            </w:pPr>
            <w:r>
              <w:t>Load In Process</w:t>
            </w:r>
          </w:p>
        </w:tc>
      </w:tr>
      <w:tr w:rsidR="00B50050" w14:paraId="7B4A4275" w14:textId="77777777" w:rsidTr="00195548">
        <w:tc>
          <w:tcPr>
            <w:tcW w:w="600" w:type="dxa"/>
          </w:tcPr>
          <w:p w14:paraId="5A4A30A2" w14:textId="77777777" w:rsidR="00B50050" w:rsidRDefault="00B50050" w:rsidP="0088127C">
            <w:pPr>
              <w:pStyle w:val="OtherTableBody"/>
            </w:pPr>
          </w:p>
        </w:tc>
        <w:tc>
          <w:tcPr>
            <w:tcW w:w="600" w:type="dxa"/>
          </w:tcPr>
          <w:p w14:paraId="6B38A824" w14:textId="77777777" w:rsidR="00B50050" w:rsidRDefault="00B50050" w:rsidP="0088127C">
            <w:pPr>
              <w:pStyle w:val="OtherTableBody"/>
            </w:pPr>
            <w:r>
              <w:t>0669</w:t>
            </w:r>
          </w:p>
        </w:tc>
        <w:tc>
          <w:tcPr>
            <w:tcW w:w="2600" w:type="dxa"/>
          </w:tcPr>
          <w:p w14:paraId="77975F7E" w14:textId="77777777" w:rsidR="00B50050" w:rsidRDefault="00B50050" w:rsidP="0088127C">
            <w:pPr>
              <w:pStyle w:val="OtherTableBody"/>
            </w:pPr>
          </w:p>
        </w:tc>
        <w:tc>
          <w:tcPr>
            <w:tcW w:w="1400" w:type="dxa"/>
          </w:tcPr>
          <w:p w14:paraId="05374CB4" w14:textId="77777777" w:rsidR="00B50050" w:rsidRDefault="00B50050" w:rsidP="0088127C">
            <w:pPr>
              <w:pStyle w:val="OtherTableBody"/>
            </w:pPr>
            <w:r>
              <w:t>LLD</w:t>
            </w:r>
          </w:p>
        </w:tc>
        <w:tc>
          <w:tcPr>
            <w:tcW w:w="4200" w:type="dxa"/>
          </w:tcPr>
          <w:p w14:paraId="35864678" w14:textId="77777777" w:rsidR="00B50050" w:rsidRDefault="00B50050" w:rsidP="0088127C">
            <w:pPr>
              <w:pStyle w:val="OtherTableBody"/>
            </w:pPr>
            <w:r>
              <w:t>Building a Load</w:t>
            </w:r>
          </w:p>
        </w:tc>
      </w:tr>
      <w:tr w:rsidR="00B50050" w14:paraId="536833A6" w14:textId="77777777" w:rsidTr="00195548">
        <w:tc>
          <w:tcPr>
            <w:tcW w:w="600" w:type="dxa"/>
          </w:tcPr>
          <w:p w14:paraId="6AE46CAD" w14:textId="77777777" w:rsidR="00B50050" w:rsidRDefault="00B50050" w:rsidP="0088127C">
            <w:pPr>
              <w:pStyle w:val="OtherTableBody"/>
            </w:pPr>
            <w:r>
              <w:t>undefined</w:t>
            </w:r>
          </w:p>
        </w:tc>
        <w:tc>
          <w:tcPr>
            <w:tcW w:w="600" w:type="dxa"/>
          </w:tcPr>
          <w:p w14:paraId="582A1185" w14:textId="77777777" w:rsidR="00B50050" w:rsidRDefault="00B50050" w:rsidP="0088127C">
            <w:pPr>
              <w:pStyle w:val="OtherTableBody"/>
            </w:pPr>
          </w:p>
        </w:tc>
        <w:tc>
          <w:tcPr>
            <w:tcW w:w="2600" w:type="dxa"/>
          </w:tcPr>
          <w:p w14:paraId="60EF1213" w14:textId="77777777" w:rsidR="00B50050" w:rsidRDefault="00B50050" w:rsidP="0088127C">
            <w:pPr>
              <w:pStyle w:val="OtherTableBody"/>
            </w:pPr>
            <w:r>
              <w:t>Implicated Product (PCR-1)</w:t>
            </w:r>
          </w:p>
        </w:tc>
        <w:tc>
          <w:tcPr>
            <w:tcW w:w="1400" w:type="dxa"/>
          </w:tcPr>
          <w:p w14:paraId="4E955F48" w14:textId="77777777" w:rsidR="00B50050" w:rsidRDefault="00B50050" w:rsidP="0088127C">
            <w:pPr>
              <w:pStyle w:val="OtherTableBody"/>
            </w:pPr>
          </w:p>
        </w:tc>
        <w:tc>
          <w:tcPr>
            <w:tcW w:w="4200" w:type="dxa"/>
          </w:tcPr>
          <w:p w14:paraId="53753B13" w14:textId="77777777" w:rsidR="00B50050" w:rsidRDefault="00B50050" w:rsidP="0088127C">
            <w:pPr>
              <w:pStyle w:val="OtherTableBody"/>
            </w:pPr>
          </w:p>
        </w:tc>
      </w:tr>
      <w:tr w:rsidR="00B50050" w14:paraId="447E18B7" w14:textId="77777777" w:rsidTr="00195548">
        <w:tc>
          <w:tcPr>
            <w:tcW w:w="600" w:type="dxa"/>
          </w:tcPr>
          <w:p w14:paraId="5F9248C9" w14:textId="77777777" w:rsidR="00B50050" w:rsidRDefault="00B50050" w:rsidP="0088127C">
            <w:pPr>
              <w:pStyle w:val="OtherTableBody"/>
            </w:pPr>
          </w:p>
        </w:tc>
        <w:tc>
          <w:tcPr>
            <w:tcW w:w="600" w:type="dxa"/>
          </w:tcPr>
          <w:p w14:paraId="09FF2CED" w14:textId="77777777" w:rsidR="00B50050" w:rsidRDefault="00B50050" w:rsidP="0088127C">
            <w:pPr>
              <w:pStyle w:val="OtherTableBody"/>
            </w:pPr>
            <w:r>
              <w:t>0670</w:t>
            </w:r>
          </w:p>
        </w:tc>
        <w:tc>
          <w:tcPr>
            <w:tcW w:w="2600" w:type="dxa"/>
          </w:tcPr>
          <w:p w14:paraId="1D6B34C6" w14:textId="77777777" w:rsidR="00B50050" w:rsidRDefault="00B50050" w:rsidP="0088127C">
            <w:pPr>
              <w:pStyle w:val="OtherTableBody"/>
            </w:pPr>
          </w:p>
        </w:tc>
        <w:tc>
          <w:tcPr>
            <w:tcW w:w="1400" w:type="dxa"/>
          </w:tcPr>
          <w:p w14:paraId="34D45E02" w14:textId="77777777" w:rsidR="00B50050" w:rsidRDefault="00B50050" w:rsidP="0088127C">
            <w:pPr>
              <w:pStyle w:val="OtherTableBody"/>
            </w:pPr>
          </w:p>
        </w:tc>
        <w:tc>
          <w:tcPr>
            <w:tcW w:w="4200" w:type="dxa"/>
          </w:tcPr>
          <w:p w14:paraId="5227308B" w14:textId="77777777" w:rsidR="00B50050" w:rsidRDefault="00B50050" w:rsidP="0088127C">
            <w:pPr>
              <w:pStyle w:val="OtherTableBody"/>
            </w:pPr>
          </w:p>
        </w:tc>
      </w:tr>
      <w:tr w:rsidR="00B50050" w14:paraId="10639310" w14:textId="77777777" w:rsidTr="00195548">
        <w:tc>
          <w:tcPr>
            <w:tcW w:w="600" w:type="dxa"/>
          </w:tcPr>
          <w:p w14:paraId="3487049D" w14:textId="77777777" w:rsidR="00B50050" w:rsidRDefault="00B50050" w:rsidP="0088127C">
            <w:pPr>
              <w:pStyle w:val="OtherTableBody"/>
            </w:pPr>
            <w:r>
              <w:t>undefined</w:t>
            </w:r>
          </w:p>
        </w:tc>
        <w:tc>
          <w:tcPr>
            <w:tcW w:w="600" w:type="dxa"/>
          </w:tcPr>
          <w:p w14:paraId="3AC8D699" w14:textId="77777777" w:rsidR="00B50050" w:rsidRDefault="00B50050" w:rsidP="0088127C">
            <w:pPr>
              <w:pStyle w:val="OtherTableBody"/>
            </w:pPr>
          </w:p>
        </w:tc>
        <w:tc>
          <w:tcPr>
            <w:tcW w:w="2600" w:type="dxa"/>
          </w:tcPr>
          <w:p w14:paraId="45DD8413" w14:textId="77777777" w:rsidR="00B50050" w:rsidRDefault="00B50050" w:rsidP="0088127C">
            <w:pPr>
              <w:pStyle w:val="OtherTableBody"/>
            </w:pPr>
            <w:r>
              <w:t>Product Class (PCR-3)</w:t>
            </w:r>
          </w:p>
        </w:tc>
        <w:tc>
          <w:tcPr>
            <w:tcW w:w="1400" w:type="dxa"/>
          </w:tcPr>
          <w:p w14:paraId="5E20943C" w14:textId="77777777" w:rsidR="00B50050" w:rsidRDefault="00B50050" w:rsidP="0088127C">
            <w:pPr>
              <w:pStyle w:val="OtherTableBody"/>
            </w:pPr>
          </w:p>
        </w:tc>
        <w:tc>
          <w:tcPr>
            <w:tcW w:w="4200" w:type="dxa"/>
          </w:tcPr>
          <w:p w14:paraId="22E398A4" w14:textId="77777777" w:rsidR="00B50050" w:rsidRDefault="00B50050" w:rsidP="0088127C">
            <w:pPr>
              <w:pStyle w:val="OtherTableBody"/>
            </w:pPr>
          </w:p>
        </w:tc>
      </w:tr>
      <w:tr w:rsidR="00B50050" w14:paraId="25B039DB" w14:textId="77777777" w:rsidTr="00195548">
        <w:tc>
          <w:tcPr>
            <w:tcW w:w="600" w:type="dxa"/>
          </w:tcPr>
          <w:p w14:paraId="570D8B3A" w14:textId="77777777" w:rsidR="00B50050" w:rsidRDefault="00B50050" w:rsidP="0088127C">
            <w:pPr>
              <w:pStyle w:val="OtherTableBody"/>
            </w:pPr>
          </w:p>
        </w:tc>
        <w:tc>
          <w:tcPr>
            <w:tcW w:w="600" w:type="dxa"/>
          </w:tcPr>
          <w:p w14:paraId="3DA315AC" w14:textId="77777777" w:rsidR="00B50050" w:rsidRDefault="00B50050" w:rsidP="0088127C">
            <w:pPr>
              <w:pStyle w:val="OtherTableBody"/>
            </w:pPr>
            <w:r>
              <w:t>0671</w:t>
            </w:r>
          </w:p>
        </w:tc>
        <w:tc>
          <w:tcPr>
            <w:tcW w:w="2600" w:type="dxa"/>
          </w:tcPr>
          <w:p w14:paraId="34834D03" w14:textId="77777777" w:rsidR="00B50050" w:rsidRDefault="00B50050" w:rsidP="0088127C">
            <w:pPr>
              <w:pStyle w:val="OtherTableBody"/>
            </w:pPr>
          </w:p>
        </w:tc>
        <w:tc>
          <w:tcPr>
            <w:tcW w:w="1400" w:type="dxa"/>
          </w:tcPr>
          <w:p w14:paraId="2C2E4AA7" w14:textId="77777777" w:rsidR="00B50050" w:rsidRDefault="00B50050" w:rsidP="0088127C">
            <w:pPr>
              <w:pStyle w:val="OtherTableBody"/>
            </w:pPr>
          </w:p>
        </w:tc>
        <w:tc>
          <w:tcPr>
            <w:tcW w:w="4200" w:type="dxa"/>
          </w:tcPr>
          <w:p w14:paraId="06F2A4FD" w14:textId="77777777" w:rsidR="00B50050" w:rsidRDefault="00B50050" w:rsidP="0088127C">
            <w:pPr>
              <w:pStyle w:val="OtherTableBody"/>
            </w:pPr>
          </w:p>
        </w:tc>
      </w:tr>
      <w:tr w:rsidR="00B50050" w14:paraId="579F26AA" w14:textId="77777777" w:rsidTr="00195548">
        <w:tc>
          <w:tcPr>
            <w:tcW w:w="600" w:type="dxa"/>
          </w:tcPr>
          <w:p w14:paraId="74A84605" w14:textId="77777777" w:rsidR="00B50050" w:rsidRDefault="00B50050" w:rsidP="0088127C">
            <w:pPr>
              <w:pStyle w:val="OtherTableBody"/>
            </w:pPr>
            <w:r>
              <w:t>undefined</w:t>
            </w:r>
          </w:p>
        </w:tc>
        <w:tc>
          <w:tcPr>
            <w:tcW w:w="600" w:type="dxa"/>
          </w:tcPr>
          <w:p w14:paraId="7693283F" w14:textId="77777777" w:rsidR="00B50050" w:rsidRDefault="00B50050" w:rsidP="0088127C">
            <w:pPr>
              <w:pStyle w:val="OtherTableBody"/>
            </w:pPr>
          </w:p>
        </w:tc>
        <w:tc>
          <w:tcPr>
            <w:tcW w:w="2600" w:type="dxa"/>
          </w:tcPr>
          <w:p w14:paraId="067BF19A" w14:textId="77777777" w:rsidR="00B50050" w:rsidRDefault="00B50050" w:rsidP="0088127C">
            <w:pPr>
              <w:pStyle w:val="OtherTableBody"/>
            </w:pPr>
            <w:r>
              <w:t>Indication For Product Use (PCR-10)</w:t>
            </w:r>
          </w:p>
        </w:tc>
        <w:tc>
          <w:tcPr>
            <w:tcW w:w="1400" w:type="dxa"/>
          </w:tcPr>
          <w:p w14:paraId="5BF04609" w14:textId="77777777" w:rsidR="00B50050" w:rsidRDefault="00B50050" w:rsidP="0088127C">
            <w:pPr>
              <w:pStyle w:val="OtherTableBody"/>
            </w:pPr>
          </w:p>
        </w:tc>
        <w:tc>
          <w:tcPr>
            <w:tcW w:w="4200" w:type="dxa"/>
          </w:tcPr>
          <w:p w14:paraId="2BBB9DBD" w14:textId="77777777" w:rsidR="00B50050" w:rsidRDefault="00B50050" w:rsidP="0088127C">
            <w:pPr>
              <w:pStyle w:val="OtherTableBody"/>
            </w:pPr>
          </w:p>
        </w:tc>
      </w:tr>
      <w:tr w:rsidR="00B50050" w14:paraId="2F4D8309" w14:textId="77777777" w:rsidTr="00195548">
        <w:tc>
          <w:tcPr>
            <w:tcW w:w="600" w:type="dxa"/>
          </w:tcPr>
          <w:p w14:paraId="0F9B1AC8" w14:textId="77777777" w:rsidR="00B50050" w:rsidRDefault="00B50050" w:rsidP="0088127C">
            <w:pPr>
              <w:pStyle w:val="OtherTableBody"/>
            </w:pPr>
          </w:p>
        </w:tc>
        <w:tc>
          <w:tcPr>
            <w:tcW w:w="600" w:type="dxa"/>
          </w:tcPr>
          <w:p w14:paraId="4C5F2806" w14:textId="77777777" w:rsidR="00B50050" w:rsidRDefault="00B50050" w:rsidP="0088127C">
            <w:pPr>
              <w:pStyle w:val="OtherTableBody"/>
            </w:pPr>
            <w:r>
              <w:t>0672</w:t>
            </w:r>
          </w:p>
        </w:tc>
        <w:tc>
          <w:tcPr>
            <w:tcW w:w="2600" w:type="dxa"/>
          </w:tcPr>
          <w:p w14:paraId="798F3EF3" w14:textId="77777777" w:rsidR="00B50050" w:rsidRDefault="00B50050" w:rsidP="0088127C">
            <w:pPr>
              <w:pStyle w:val="OtherTableBody"/>
            </w:pPr>
          </w:p>
        </w:tc>
        <w:tc>
          <w:tcPr>
            <w:tcW w:w="1400" w:type="dxa"/>
          </w:tcPr>
          <w:p w14:paraId="076EE924" w14:textId="77777777" w:rsidR="00B50050" w:rsidRDefault="00B50050" w:rsidP="0088127C">
            <w:pPr>
              <w:pStyle w:val="OtherTableBody"/>
            </w:pPr>
          </w:p>
        </w:tc>
        <w:tc>
          <w:tcPr>
            <w:tcW w:w="4200" w:type="dxa"/>
          </w:tcPr>
          <w:p w14:paraId="44F2BD1B" w14:textId="77777777" w:rsidR="00B50050" w:rsidRDefault="00B50050" w:rsidP="0088127C">
            <w:pPr>
              <w:pStyle w:val="OtherTableBody"/>
            </w:pPr>
          </w:p>
        </w:tc>
      </w:tr>
      <w:tr w:rsidR="00B50050" w14:paraId="2CFA7E84" w14:textId="77777777" w:rsidTr="00195548">
        <w:tc>
          <w:tcPr>
            <w:tcW w:w="600" w:type="dxa"/>
          </w:tcPr>
          <w:p w14:paraId="4BA8BC06" w14:textId="77777777" w:rsidR="00B50050" w:rsidRDefault="00B50050" w:rsidP="0088127C">
            <w:pPr>
              <w:pStyle w:val="OtherTableBody"/>
            </w:pPr>
            <w:r>
              <w:t>undefined</w:t>
            </w:r>
          </w:p>
        </w:tc>
        <w:tc>
          <w:tcPr>
            <w:tcW w:w="600" w:type="dxa"/>
          </w:tcPr>
          <w:p w14:paraId="2341FE29" w14:textId="77777777" w:rsidR="00B50050" w:rsidRDefault="00B50050" w:rsidP="0088127C">
            <w:pPr>
              <w:pStyle w:val="OtherTableBody"/>
            </w:pPr>
          </w:p>
        </w:tc>
        <w:tc>
          <w:tcPr>
            <w:tcW w:w="2600" w:type="dxa"/>
          </w:tcPr>
          <w:p w14:paraId="35C0256A" w14:textId="77777777" w:rsidR="00B50050" w:rsidRDefault="00B50050" w:rsidP="0088127C">
            <w:pPr>
              <w:pStyle w:val="OtherTableBody"/>
            </w:pPr>
            <w:r>
              <w:t>Product Evaluation Performed (PCR-14)</w:t>
            </w:r>
          </w:p>
        </w:tc>
        <w:tc>
          <w:tcPr>
            <w:tcW w:w="1400" w:type="dxa"/>
          </w:tcPr>
          <w:p w14:paraId="27682807" w14:textId="77777777" w:rsidR="00B50050" w:rsidRDefault="00B50050" w:rsidP="0088127C">
            <w:pPr>
              <w:pStyle w:val="OtherTableBody"/>
            </w:pPr>
          </w:p>
        </w:tc>
        <w:tc>
          <w:tcPr>
            <w:tcW w:w="4200" w:type="dxa"/>
          </w:tcPr>
          <w:p w14:paraId="61D46A2F" w14:textId="77777777" w:rsidR="00B50050" w:rsidRDefault="00B50050" w:rsidP="0088127C">
            <w:pPr>
              <w:pStyle w:val="OtherTableBody"/>
            </w:pPr>
          </w:p>
        </w:tc>
      </w:tr>
      <w:tr w:rsidR="00B50050" w14:paraId="65FFA5C0" w14:textId="77777777" w:rsidTr="00195548">
        <w:tc>
          <w:tcPr>
            <w:tcW w:w="600" w:type="dxa"/>
          </w:tcPr>
          <w:p w14:paraId="20D467F2" w14:textId="77777777" w:rsidR="00B50050" w:rsidRDefault="00B50050" w:rsidP="0088127C">
            <w:pPr>
              <w:pStyle w:val="OtherTableBody"/>
            </w:pPr>
          </w:p>
        </w:tc>
        <w:tc>
          <w:tcPr>
            <w:tcW w:w="600" w:type="dxa"/>
          </w:tcPr>
          <w:p w14:paraId="0FA4682A" w14:textId="77777777" w:rsidR="00B50050" w:rsidRDefault="00B50050" w:rsidP="0088127C">
            <w:pPr>
              <w:pStyle w:val="OtherTableBody"/>
            </w:pPr>
            <w:r>
              <w:t>0673</w:t>
            </w:r>
          </w:p>
        </w:tc>
        <w:tc>
          <w:tcPr>
            <w:tcW w:w="2600" w:type="dxa"/>
          </w:tcPr>
          <w:p w14:paraId="313CBE0B" w14:textId="77777777" w:rsidR="00B50050" w:rsidRDefault="00B50050" w:rsidP="0088127C">
            <w:pPr>
              <w:pStyle w:val="OtherTableBody"/>
            </w:pPr>
          </w:p>
        </w:tc>
        <w:tc>
          <w:tcPr>
            <w:tcW w:w="1400" w:type="dxa"/>
          </w:tcPr>
          <w:p w14:paraId="02537AF9" w14:textId="77777777" w:rsidR="00B50050" w:rsidRDefault="00B50050" w:rsidP="0088127C">
            <w:pPr>
              <w:pStyle w:val="OtherTableBody"/>
            </w:pPr>
          </w:p>
        </w:tc>
        <w:tc>
          <w:tcPr>
            <w:tcW w:w="4200" w:type="dxa"/>
          </w:tcPr>
          <w:p w14:paraId="57A1672A" w14:textId="77777777" w:rsidR="00B50050" w:rsidRDefault="00B50050" w:rsidP="0088127C">
            <w:pPr>
              <w:pStyle w:val="OtherTableBody"/>
            </w:pPr>
          </w:p>
        </w:tc>
      </w:tr>
      <w:tr w:rsidR="00B50050" w14:paraId="54E8939A" w14:textId="77777777" w:rsidTr="00195548">
        <w:tc>
          <w:tcPr>
            <w:tcW w:w="600" w:type="dxa"/>
          </w:tcPr>
          <w:p w14:paraId="1B86B262" w14:textId="77777777" w:rsidR="00B50050" w:rsidRDefault="00B50050" w:rsidP="0088127C">
            <w:pPr>
              <w:pStyle w:val="OtherTableBody"/>
            </w:pPr>
            <w:r>
              <w:t>undefined</w:t>
            </w:r>
          </w:p>
        </w:tc>
        <w:tc>
          <w:tcPr>
            <w:tcW w:w="600" w:type="dxa"/>
          </w:tcPr>
          <w:p w14:paraId="19762834" w14:textId="77777777" w:rsidR="00B50050" w:rsidRDefault="00B50050" w:rsidP="0088127C">
            <w:pPr>
              <w:pStyle w:val="OtherTableBody"/>
            </w:pPr>
          </w:p>
        </w:tc>
        <w:tc>
          <w:tcPr>
            <w:tcW w:w="2600" w:type="dxa"/>
          </w:tcPr>
          <w:p w14:paraId="64F11B1F" w14:textId="77777777" w:rsidR="00B50050" w:rsidRDefault="00B50050" w:rsidP="0088127C">
            <w:pPr>
              <w:pStyle w:val="OtherTableBody"/>
            </w:pPr>
            <w:r>
              <w:t>Product Evaluation Results (PCR-16)</w:t>
            </w:r>
          </w:p>
        </w:tc>
        <w:tc>
          <w:tcPr>
            <w:tcW w:w="1400" w:type="dxa"/>
          </w:tcPr>
          <w:p w14:paraId="10AA5200" w14:textId="77777777" w:rsidR="00B50050" w:rsidRDefault="00B50050" w:rsidP="0088127C">
            <w:pPr>
              <w:pStyle w:val="OtherTableBody"/>
            </w:pPr>
          </w:p>
        </w:tc>
        <w:tc>
          <w:tcPr>
            <w:tcW w:w="4200" w:type="dxa"/>
          </w:tcPr>
          <w:p w14:paraId="71188664" w14:textId="77777777" w:rsidR="00B50050" w:rsidRDefault="00B50050" w:rsidP="0088127C">
            <w:pPr>
              <w:pStyle w:val="OtherTableBody"/>
            </w:pPr>
          </w:p>
        </w:tc>
      </w:tr>
      <w:tr w:rsidR="00B50050" w14:paraId="235AC33F" w14:textId="77777777" w:rsidTr="00195548">
        <w:tc>
          <w:tcPr>
            <w:tcW w:w="600" w:type="dxa"/>
          </w:tcPr>
          <w:p w14:paraId="79735CB9" w14:textId="77777777" w:rsidR="00B50050" w:rsidRDefault="00B50050" w:rsidP="0088127C">
            <w:pPr>
              <w:pStyle w:val="OtherTableBody"/>
            </w:pPr>
          </w:p>
        </w:tc>
        <w:tc>
          <w:tcPr>
            <w:tcW w:w="600" w:type="dxa"/>
          </w:tcPr>
          <w:p w14:paraId="59B926FB" w14:textId="77777777" w:rsidR="00B50050" w:rsidRDefault="00B50050" w:rsidP="0088127C">
            <w:pPr>
              <w:pStyle w:val="OtherTableBody"/>
            </w:pPr>
            <w:r>
              <w:t>0674</w:t>
            </w:r>
          </w:p>
        </w:tc>
        <w:tc>
          <w:tcPr>
            <w:tcW w:w="2600" w:type="dxa"/>
          </w:tcPr>
          <w:p w14:paraId="2F195C1A" w14:textId="77777777" w:rsidR="00B50050" w:rsidRDefault="00B50050" w:rsidP="0088127C">
            <w:pPr>
              <w:pStyle w:val="OtherTableBody"/>
            </w:pPr>
          </w:p>
        </w:tc>
        <w:tc>
          <w:tcPr>
            <w:tcW w:w="1400" w:type="dxa"/>
          </w:tcPr>
          <w:p w14:paraId="7AEF2104" w14:textId="77777777" w:rsidR="00B50050" w:rsidRDefault="00B50050" w:rsidP="0088127C">
            <w:pPr>
              <w:pStyle w:val="OtherTableBody"/>
            </w:pPr>
          </w:p>
        </w:tc>
        <w:tc>
          <w:tcPr>
            <w:tcW w:w="4200" w:type="dxa"/>
          </w:tcPr>
          <w:p w14:paraId="42D292E9" w14:textId="77777777" w:rsidR="00B50050" w:rsidRDefault="00B50050" w:rsidP="0088127C">
            <w:pPr>
              <w:pStyle w:val="OtherTableBody"/>
            </w:pPr>
          </w:p>
        </w:tc>
      </w:tr>
      <w:tr w:rsidR="00B50050" w14:paraId="514C1547" w14:textId="77777777" w:rsidTr="00195548">
        <w:tc>
          <w:tcPr>
            <w:tcW w:w="600" w:type="dxa"/>
          </w:tcPr>
          <w:p w14:paraId="6C01101D" w14:textId="77777777" w:rsidR="00B50050" w:rsidRDefault="00B50050" w:rsidP="0088127C">
            <w:pPr>
              <w:pStyle w:val="OtherTableBody"/>
            </w:pPr>
            <w:r>
              <w:t>undefined</w:t>
            </w:r>
          </w:p>
        </w:tc>
        <w:tc>
          <w:tcPr>
            <w:tcW w:w="600" w:type="dxa"/>
          </w:tcPr>
          <w:p w14:paraId="7FD42CA1" w14:textId="77777777" w:rsidR="00B50050" w:rsidRDefault="00B50050" w:rsidP="0088127C">
            <w:pPr>
              <w:pStyle w:val="OtherTableBody"/>
            </w:pPr>
          </w:p>
        </w:tc>
        <w:tc>
          <w:tcPr>
            <w:tcW w:w="2600" w:type="dxa"/>
          </w:tcPr>
          <w:p w14:paraId="09C125B0" w14:textId="77777777" w:rsidR="00B50050" w:rsidRDefault="00B50050" w:rsidP="0088127C">
            <w:pPr>
              <w:pStyle w:val="OtherTableBody"/>
            </w:pPr>
            <w:r>
              <w:t>Country (PDC-2)</w:t>
            </w:r>
          </w:p>
        </w:tc>
        <w:tc>
          <w:tcPr>
            <w:tcW w:w="1400" w:type="dxa"/>
          </w:tcPr>
          <w:p w14:paraId="51CF7487" w14:textId="77777777" w:rsidR="00B50050" w:rsidRDefault="00B50050" w:rsidP="0088127C">
            <w:pPr>
              <w:pStyle w:val="OtherTableBody"/>
            </w:pPr>
          </w:p>
        </w:tc>
        <w:tc>
          <w:tcPr>
            <w:tcW w:w="4200" w:type="dxa"/>
          </w:tcPr>
          <w:p w14:paraId="1EB64399" w14:textId="77777777" w:rsidR="00B50050" w:rsidRDefault="00B50050" w:rsidP="0088127C">
            <w:pPr>
              <w:pStyle w:val="OtherTableBody"/>
            </w:pPr>
          </w:p>
        </w:tc>
      </w:tr>
      <w:tr w:rsidR="00B50050" w14:paraId="2E843DE5" w14:textId="77777777" w:rsidTr="00195548">
        <w:tc>
          <w:tcPr>
            <w:tcW w:w="600" w:type="dxa"/>
          </w:tcPr>
          <w:p w14:paraId="6ED936AE" w14:textId="77777777" w:rsidR="00B50050" w:rsidRDefault="00B50050" w:rsidP="0088127C">
            <w:pPr>
              <w:pStyle w:val="OtherTableBody"/>
            </w:pPr>
          </w:p>
        </w:tc>
        <w:tc>
          <w:tcPr>
            <w:tcW w:w="600" w:type="dxa"/>
          </w:tcPr>
          <w:p w14:paraId="1E13B503" w14:textId="77777777" w:rsidR="00B50050" w:rsidRDefault="00B50050" w:rsidP="0088127C">
            <w:pPr>
              <w:pStyle w:val="OtherTableBody"/>
            </w:pPr>
            <w:r>
              <w:t>0675</w:t>
            </w:r>
          </w:p>
        </w:tc>
        <w:tc>
          <w:tcPr>
            <w:tcW w:w="2600" w:type="dxa"/>
          </w:tcPr>
          <w:p w14:paraId="7513FB0B" w14:textId="77777777" w:rsidR="00B50050" w:rsidRDefault="00B50050" w:rsidP="0088127C">
            <w:pPr>
              <w:pStyle w:val="OtherTableBody"/>
            </w:pPr>
          </w:p>
        </w:tc>
        <w:tc>
          <w:tcPr>
            <w:tcW w:w="1400" w:type="dxa"/>
          </w:tcPr>
          <w:p w14:paraId="1A92D5BA" w14:textId="77777777" w:rsidR="00B50050" w:rsidRDefault="00B50050" w:rsidP="0088127C">
            <w:pPr>
              <w:pStyle w:val="OtherTableBody"/>
            </w:pPr>
          </w:p>
        </w:tc>
        <w:tc>
          <w:tcPr>
            <w:tcW w:w="4200" w:type="dxa"/>
          </w:tcPr>
          <w:p w14:paraId="0E1DF672" w14:textId="77777777" w:rsidR="00B50050" w:rsidRDefault="00B50050" w:rsidP="0088127C">
            <w:pPr>
              <w:pStyle w:val="OtherTableBody"/>
            </w:pPr>
          </w:p>
        </w:tc>
      </w:tr>
      <w:tr w:rsidR="00B50050" w14:paraId="14AA83EF" w14:textId="77777777" w:rsidTr="00195548">
        <w:tc>
          <w:tcPr>
            <w:tcW w:w="600" w:type="dxa"/>
          </w:tcPr>
          <w:p w14:paraId="224742CD" w14:textId="77777777" w:rsidR="00B50050" w:rsidRDefault="00B50050" w:rsidP="0088127C">
            <w:pPr>
              <w:pStyle w:val="OtherTableBody"/>
            </w:pPr>
            <w:r>
              <w:t>undefined</w:t>
            </w:r>
          </w:p>
        </w:tc>
        <w:tc>
          <w:tcPr>
            <w:tcW w:w="600" w:type="dxa"/>
          </w:tcPr>
          <w:p w14:paraId="22DA6653" w14:textId="77777777" w:rsidR="00B50050" w:rsidRDefault="00B50050" w:rsidP="0088127C">
            <w:pPr>
              <w:pStyle w:val="OtherTableBody"/>
            </w:pPr>
          </w:p>
        </w:tc>
        <w:tc>
          <w:tcPr>
            <w:tcW w:w="2600" w:type="dxa"/>
          </w:tcPr>
          <w:p w14:paraId="2F944C4E" w14:textId="77777777" w:rsidR="00B50050" w:rsidRDefault="00B50050" w:rsidP="0088127C">
            <w:pPr>
              <w:pStyle w:val="OtherTableBody"/>
            </w:pPr>
            <w:r>
              <w:t>Generic Name (PDC-5)</w:t>
            </w:r>
          </w:p>
        </w:tc>
        <w:tc>
          <w:tcPr>
            <w:tcW w:w="1400" w:type="dxa"/>
          </w:tcPr>
          <w:p w14:paraId="6740111E" w14:textId="77777777" w:rsidR="00B50050" w:rsidRDefault="00B50050" w:rsidP="0088127C">
            <w:pPr>
              <w:pStyle w:val="OtherTableBody"/>
            </w:pPr>
          </w:p>
        </w:tc>
        <w:tc>
          <w:tcPr>
            <w:tcW w:w="4200" w:type="dxa"/>
          </w:tcPr>
          <w:p w14:paraId="1FDDA25D" w14:textId="77777777" w:rsidR="00B50050" w:rsidRDefault="00B50050" w:rsidP="0088127C">
            <w:pPr>
              <w:pStyle w:val="OtherTableBody"/>
            </w:pPr>
          </w:p>
        </w:tc>
      </w:tr>
      <w:tr w:rsidR="00B50050" w14:paraId="7EE3E1C1" w14:textId="77777777" w:rsidTr="00195548">
        <w:tc>
          <w:tcPr>
            <w:tcW w:w="600" w:type="dxa"/>
          </w:tcPr>
          <w:p w14:paraId="6C941980" w14:textId="77777777" w:rsidR="00B50050" w:rsidRDefault="00B50050" w:rsidP="0088127C">
            <w:pPr>
              <w:pStyle w:val="OtherTableBody"/>
            </w:pPr>
          </w:p>
        </w:tc>
        <w:tc>
          <w:tcPr>
            <w:tcW w:w="600" w:type="dxa"/>
          </w:tcPr>
          <w:p w14:paraId="08A32DC1" w14:textId="77777777" w:rsidR="00B50050" w:rsidRDefault="00B50050" w:rsidP="0088127C">
            <w:pPr>
              <w:pStyle w:val="OtherTableBody"/>
            </w:pPr>
            <w:r>
              <w:t>0676</w:t>
            </w:r>
          </w:p>
        </w:tc>
        <w:tc>
          <w:tcPr>
            <w:tcW w:w="2600" w:type="dxa"/>
          </w:tcPr>
          <w:p w14:paraId="771EE81A" w14:textId="77777777" w:rsidR="00B50050" w:rsidRDefault="00B50050" w:rsidP="0088127C">
            <w:pPr>
              <w:pStyle w:val="OtherTableBody"/>
            </w:pPr>
          </w:p>
        </w:tc>
        <w:tc>
          <w:tcPr>
            <w:tcW w:w="1400" w:type="dxa"/>
          </w:tcPr>
          <w:p w14:paraId="77BB26FA" w14:textId="77777777" w:rsidR="00B50050" w:rsidRDefault="00B50050" w:rsidP="0088127C">
            <w:pPr>
              <w:pStyle w:val="OtherTableBody"/>
            </w:pPr>
          </w:p>
        </w:tc>
        <w:tc>
          <w:tcPr>
            <w:tcW w:w="4200" w:type="dxa"/>
          </w:tcPr>
          <w:p w14:paraId="61D336A2" w14:textId="77777777" w:rsidR="00B50050" w:rsidRDefault="00B50050" w:rsidP="0088127C">
            <w:pPr>
              <w:pStyle w:val="OtherTableBody"/>
            </w:pPr>
          </w:p>
        </w:tc>
      </w:tr>
      <w:tr w:rsidR="00B50050" w14:paraId="24B34257" w14:textId="77777777" w:rsidTr="00195548">
        <w:tc>
          <w:tcPr>
            <w:tcW w:w="600" w:type="dxa"/>
          </w:tcPr>
          <w:p w14:paraId="0758A174" w14:textId="77777777" w:rsidR="00B50050" w:rsidRDefault="00B50050" w:rsidP="0088127C">
            <w:pPr>
              <w:pStyle w:val="OtherTableBody"/>
            </w:pPr>
            <w:r>
              <w:t>undefined</w:t>
            </w:r>
          </w:p>
        </w:tc>
        <w:tc>
          <w:tcPr>
            <w:tcW w:w="600" w:type="dxa"/>
          </w:tcPr>
          <w:p w14:paraId="6E3687D3" w14:textId="77777777" w:rsidR="00B50050" w:rsidRDefault="00B50050" w:rsidP="0088127C">
            <w:pPr>
              <w:pStyle w:val="OtherTableBody"/>
            </w:pPr>
          </w:p>
        </w:tc>
        <w:tc>
          <w:tcPr>
            <w:tcW w:w="2600" w:type="dxa"/>
          </w:tcPr>
          <w:p w14:paraId="3D059BB2" w14:textId="77777777" w:rsidR="00B50050" w:rsidRDefault="00B50050" w:rsidP="0088127C">
            <w:pPr>
              <w:pStyle w:val="OtherTableBody"/>
            </w:pPr>
            <w:r>
              <w:t>Product Code (PDC-9)</w:t>
            </w:r>
          </w:p>
        </w:tc>
        <w:tc>
          <w:tcPr>
            <w:tcW w:w="1400" w:type="dxa"/>
          </w:tcPr>
          <w:p w14:paraId="1B32C0D3" w14:textId="77777777" w:rsidR="00B50050" w:rsidRDefault="00B50050" w:rsidP="0088127C">
            <w:pPr>
              <w:pStyle w:val="OtherTableBody"/>
            </w:pPr>
          </w:p>
        </w:tc>
        <w:tc>
          <w:tcPr>
            <w:tcW w:w="4200" w:type="dxa"/>
          </w:tcPr>
          <w:p w14:paraId="051C2B3C" w14:textId="77777777" w:rsidR="00B50050" w:rsidRDefault="00B50050" w:rsidP="0088127C">
            <w:pPr>
              <w:pStyle w:val="OtherTableBody"/>
            </w:pPr>
          </w:p>
        </w:tc>
      </w:tr>
      <w:tr w:rsidR="00B50050" w14:paraId="01D9225B" w14:textId="77777777" w:rsidTr="00195548">
        <w:tc>
          <w:tcPr>
            <w:tcW w:w="600" w:type="dxa"/>
          </w:tcPr>
          <w:p w14:paraId="0C04B729" w14:textId="77777777" w:rsidR="00B50050" w:rsidRDefault="00B50050" w:rsidP="0088127C">
            <w:pPr>
              <w:pStyle w:val="OtherTableBody"/>
            </w:pPr>
          </w:p>
        </w:tc>
        <w:tc>
          <w:tcPr>
            <w:tcW w:w="600" w:type="dxa"/>
          </w:tcPr>
          <w:p w14:paraId="2BF3522C" w14:textId="77777777" w:rsidR="00B50050" w:rsidRDefault="00B50050" w:rsidP="0088127C">
            <w:pPr>
              <w:pStyle w:val="OtherTableBody"/>
            </w:pPr>
            <w:r>
              <w:t>0677</w:t>
            </w:r>
          </w:p>
        </w:tc>
        <w:tc>
          <w:tcPr>
            <w:tcW w:w="2600" w:type="dxa"/>
          </w:tcPr>
          <w:p w14:paraId="30A43741" w14:textId="77777777" w:rsidR="00B50050" w:rsidRDefault="00B50050" w:rsidP="0088127C">
            <w:pPr>
              <w:pStyle w:val="OtherTableBody"/>
            </w:pPr>
          </w:p>
        </w:tc>
        <w:tc>
          <w:tcPr>
            <w:tcW w:w="1400" w:type="dxa"/>
          </w:tcPr>
          <w:p w14:paraId="26E88737" w14:textId="77777777" w:rsidR="00B50050" w:rsidRDefault="00B50050" w:rsidP="0088127C">
            <w:pPr>
              <w:pStyle w:val="OtherTableBody"/>
            </w:pPr>
          </w:p>
        </w:tc>
        <w:tc>
          <w:tcPr>
            <w:tcW w:w="4200" w:type="dxa"/>
          </w:tcPr>
          <w:p w14:paraId="41981136" w14:textId="77777777" w:rsidR="00B50050" w:rsidRDefault="00B50050" w:rsidP="0088127C">
            <w:pPr>
              <w:pStyle w:val="OtherTableBody"/>
            </w:pPr>
          </w:p>
        </w:tc>
      </w:tr>
      <w:tr w:rsidR="00B50050" w14:paraId="37AEB8FA" w14:textId="77777777" w:rsidTr="00195548">
        <w:tc>
          <w:tcPr>
            <w:tcW w:w="600" w:type="dxa"/>
          </w:tcPr>
          <w:p w14:paraId="0207B974" w14:textId="77777777" w:rsidR="00B50050" w:rsidRDefault="00B50050" w:rsidP="0088127C">
            <w:pPr>
              <w:pStyle w:val="OtherTableBody"/>
            </w:pPr>
            <w:r>
              <w:t>undefined</w:t>
            </w:r>
          </w:p>
        </w:tc>
        <w:tc>
          <w:tcPr>
            <w:tcW w:w="600" w:type="dxa"/>
          </w:tcPr>
          <w:p w14:paraId="7D625A0D" w14:textId="77777777" w:rsidR="00B50050" w:rsidRDefault="00B50050" w:rsidP="0088127C">
            <w:pPr>
              <w:pStyle w:val="OtherTableBody"/>
            </w:pPr>
          </w:p>
        </w:tc>
        <w:tc>
          <w:tcPr>
            <w:tcW w:w="2600" w:type="dxa"/>
          </w:tcPr>
          <w:p w14:paraId="41259D6D" w14:textId="77777777" w:rsidR="00B50050" w:rsidRDefault="00B50050" w:rsidP="0088127C">
            <w:pPr>
              <w:pStyle w:val="OtherTableBody"/>
            </w:pPr>
            <w:r>
              <w:t>Event Identifiers Used (PEO-1)</w:t>
            </w:r>
          </w:p>
        </w:tc>
        <w:tc>
          <w:tcPr>
            <w:tcW w:w="1400" w:type="dxa"/>
          </w:tcPr>
          <w:p w14:paraId="5B1548C5" w14:textId="77777777" w:rsidR="00B50050" w:rsidRDefault="00B50050" w:rsidP="0088127C">
            <w:pPr>
              <w:pStyle w:val="OtherTableBody"/>
            </w:pPr>
          </w:p>
        </w:tc>
        <w:tc>
          <w:tcPr>
            <w:tcW w:w="4200" w:type="dxa"/>
          </w:tcPr>
          <w:p w14:paraId="5A95962A" w14:textId="77777777" w:rsidR="00B50050" w:rsidRDefault="00B50050" w:rsidP="0088127C">
            <w:pPr>
              <w:pStyle w:val="OtherTableBody"/>
            </w:pPr>
          </w:p>
        </w:tc>
      </w:tr>
      <w:tr w:rsidR="00B50050" w14:paraId="0C0D72CB" w14:textId="77777777" w:rsidTr="00195548">
        <w:tc>
          <w:tcPr>
            <w:tcW w:w="600" w:type="dxa"/>
          </w:tcPr>
          <w:p w14:paraId="44FB21FE" w14:textId="77777777" w:rsidR="00B50050" w:rsidRDefault="00B50050" w:rsidP="0088127C">
            <w:pPr>
              <w:pStyle w:val="OtherTableBody"/>
            </w:pPr>
          </w:p>
        </w:tc>
        <w:tc>
          <w:tcPr>
            <w:tcW w:w="600" w:type="dxa"/>
          </w:tcPr>
          <w:p w14:paraId="7153D893" w14:textId="77777777" w:rsidR="00B50050" w:rsidRDefault="00B50050" w:rsidP="0088127C">
            <w:pPr>
              <w:pStyle w:val="OtherTableBody"/>
            </w:pPr>
            <w:r>
              <w:t>0678</w:t>
            </w:r>
          </w:p>
        </w:tc>
        <w:tc>
          <w:tcPr>
            <w:tcW w:w="2600" w:type="dxa"/>
          </w:tcPr>
          <w:p w14:paraId="38A86E4C" w14:textId="77777777" w:rsidR="00B50050" w:rsidRDefault="00B50050" w:rsidP="0088127C">
            <w:pPr>
              <w:pStyle w:val="OtherTableBody"/>
            </w:pPr>
          </w:p>
        </w:tc>
        <w:tc>
          <w:tcPr>
            <w:tcW w:w="1400" w:type="dxa"/>
          </w:tcPr>
          <w:p w14:paraId="309C2CDB" w14:textId="77777777" w:rsidR="00B50050" w:rsidRDefault="00B50050" w:rsidP="0088127C">
            <w:pPr>
              <w:pStyle w:val="OtherTableBody"/>
            </w:pPr>
          </w:p>
        </w:tc>
        <w:tc>
          <w:tcPr>
            <w:tcW w:w="4200" w:type="dxa"/>
          </w:tcPr>
          <w:p w14:paraId="72719FD4" w14:textId="77777777" w:rsidR="00B50050" w:rsidRDefault="00B50050" w:rsidP="0088127C">
            <w:pPr>
              <w:pStyle w:val="OtherTableBody"/>
            </w:pPr>
          </w:p>
        </w:tc>
      </w:tr>
      <w:tr w:rsidR="00B50050" w14:paraId="04226C73" w14:textId="77777777" w:rsidTr="00195548">
        <w:tc>
          <w:tcPr>
            <w:tcW w:w="600" w:type="dxa"/>
          </w:tcPr>
          <w:p w14:paraId="7AF98313" w14:textId="77777777" w:rsidR="00B50050" w:rsidRDefault="00B50050" w:rsidP="0088127C">
            <w:pPr>
              <w:pStyle w:val="OtherTableBody"/>
            </w:pPr>
            <w:r>
              <w:t>undefined</w:t>
            </w:r>
          </w:p>
        </w:tc>
        <w:tc>
          <w:tcPr>
            <w:tcW w:w="600" w:type="dxa"/>
          </w:tcPr>
          <w:p w14:paraId="51266BFC" w14:textId="77777777" w:rsidR="00B50050" w:rsidRDefault="00B50050" w:rsidP="0088127C">
            <w:pPr>
              <w:pStyle w:val="OtherTableBody"/>
            </w:pPr>
          </w:p>
        </w:tc>
        <w:tc>
          <w:tcPr>
            <w:tcW w:w="2600" w:type="dxa"/>
          </w:tcPr>
          <w:p w14:paraId="4A097498" w14:textId="77777777" w:rsidR="00B50050" w:rsidRDefault="00B50050" w:rsidP="0088127C">
            <w:pPr>
              <w:pStyle w:val="OtherTableBody"/>
            </w:pPr>
            <w:r>
              <w:t>Event Symptom/Diagnosis Code (PEO-2)</w:t>
            </w:r>
          </w:p>
        </w:tc>
        <w:tc>
          <w:tcPr>
            <w:tcW w:w="1400" w:type="dxa"/>
          </w:tcPr>
          <w:p w14:paraId="67CAC116" w14:textId="77777777" w:rsidR="00B50050" w:rsidRDefault="00B50050" w:rsidP="0088127C">
            <w:pPr>
              <w:pStyle w:val="OtherTableBody"/>
            </w:pPr>
          </w:p>
        </w:tc>
        <w:tc>
          <w:tcPr>
            <w:tcW w:w="4200" w:type="dxa"/>
          </w:tcPr>
          <w:p w14:paraId="685E48F9" w14:textId="77777777" w:rsidR="00B50050" w:rsidRDefault="00B50050" w:rsidP="0088127C">
            <w:pPr>
              <w:pStyle w:val="OtherTableBody"/>
            </w:pPr>
          </w:p>
        </w:tc>
      </w:tr>
      <w:tr w:rsidR="00B50050" w14:paraId="12D0C793" w14:textId="77777777" w:rsidTr="00195548">
        <w:tc>
          <w:tcPr>
            <w:tcW w:w="600" w:type="dxa"/>
          </w:tcPr>
          <w:p w14:paraId="37A73226" w14:textId="77777777" w:rsidR="00B50050" w:rsidRDefault="00B50050" w:rsidP="0088127C">
            <w:pPr>
              <w:pStyle w:val="OtherTableBody"/>
            </w:pPr>
          </w:p>
        </w:tc>
        <w:tc>
          <w:tcPr>
            <w:tcW w:w="600" w:type="dxa"/>
          </w:tcPr>
          <w:p w14:paraId="243BA264" w14:textId="77777777" w:rsidR="00B50050" w:rsidRDefault="00B50050" w:rsidP="0088127C">
            <w:pPr>
              <w:pStyle w:val="OtherTableBody"/>
            </w:pPr>
            <w:r>
              <w:t>0679</w:t>
            </w:r>
          </w:p>
        </w:tc>
        <w:tc>
          <w:tcPr>
            <w:tcW w:w="2600" w:type="dxa"/>
          </w:tcPr>
          <w:p w14:paraId="1ED18DDA" w14:textId="77777777" w:rsidR="00B50050" w:rsidRDefault="00B50050" w:rsidP="0088127C">
            <w:pPr>
              <w:pStyle w:val="OtherTableBody"/>
            </w:pPr>
          </w:p>
        </w:tc>
        <w:tc>
          <w:tcPr>
            <w:tcW w:w="1400" w:type="dxa"/>
          </w:tcPr>
          <w:p w14:paraId="683BAE86" w14:textId="77777777" w:rsidR="00B50050" w:rsidRDefault="00B50050" w:rsidP="0088127C">
            <w:pPr>
              <w:pStyle w:val="OtherTableBody"/>
            </w:pPr>
          </w:p>
        </w:tc>
        <w:tc>
          <w:tcPr>
            <w:tcW w:w="4200" w:type="dxa"/>
          </w:tcPr>
          <w:p w14:paraId="54A32BB6" w14:textId="77777777" w:rsidR="00B50050" w:rsidRDefault="00B50050" w:rsidP="0088127C">
            <w:pPr>
              <w:pStyle w:val="OtherTableBody"/>
            </w:pPr>
          </w:p>
        </w:tc>
      </w:tr>
      <w:tr w:rsidR="00B50050" w14:paraId="58F80FEF" w14:textId="77777777" w:rsidTr="00195548">
        <w:tc>
          <w:tcPr>
            <w:tcW w:w="600" w:type="dxa"/>
          </w:tcPr>
          <w:p w14:paraId="6E851FCD" w14:textId="77777777" w:rsidR="00B50050" w:rsidRDefault="00B50050" w:rsidP="0088127C">
            <w:pPr>
              <w:pStyle w:val="OtherTableBody"/>
            </w:pPr>
            <w:r>
              <w:t>undefined</w:t>
            </w:r>
          </w:p>
        </w:tc>
        <w:tc>
          <w:tcPr>
            <w:tcW w:w="600" w:type="dxa"/>
          </w:tcPr>
          <w:p w14:paraId="0421EDAB" w14:textId="77777777" w:rsidR="00B50050" w:rsidRDefault="00B50050" w:rsidP="0088127C">
            <w:pPr>
              <w:pStyle w:val="OtherTableBody"/>
            </w:pPr>
          </w:p>
        </w:tc>
        <w:tc>
          <w:tcPr>
            <w:tcW w:w="2600" w:type="dxa"/>
          </w:tcPr>
          <w:p w14:paraId="24A765B5" w14:textId="77777777" w:rsidR="00B50050" w:rsidRDefault="00B50050" w:rsidP="0088127C">
            <w:pPr>
              <w:pStyle w:val="OtherTableBody"/>
            </w:pPr>
            <w:r>
              <w:t>Cause Of Death (PEO-18)</w:t>
            </w:r>
          </w:p>
        </w:tc>
        <w:tc>
          <w:tcPr>
            <w:tcW w:w="1400" w:type="dxa"/>
          </w:tcPr>
          <w:p w14:paraId="44F58727" w14:textId="77777777" w:rsidR="00B50050" w:rsidRDefault="00B50050" w:rsidP="0088127C">
            <w:pPr>
              <w:pStyle w:val="OtherTableBody"/>
            </w:pPr>
          </w:p>
        </w:tc>
        <w:tc>
          <w:tcPr>
            <w:tcW w:w="4200" w:type="dxa"/>
          </w:tcPr>
          <w:p w14:paraId="1A4EB810" w14:textId="77777777" w:rsidR="00B50050" w:rsidRDefault="00B50050" w:rsidP="0088127C">
            <w:pPr>
              <w:pStyle w:val="OtherTableBody"/>
            </w:pPr>
          </w:p>
        </w:tc>
      </w:tr>
      <w:tr w:rsidR="00B50050" w14:paraId="47AEB7A5" w14:textId="77777777" w:rsidTr="00195548">
        <w:tc>
          <w:tcPr>
            <w:tcW w:w="600" w:type="dxa"/>
          </w:tcPr>
          <w:p w14:paraId="3F8820A9" w14:textId="77777777" w:rsidR="00B50050" w:rsidRDefault="00B50050" w:rsidP="0088127C">
            <w:pPr>
              <w:pStyle w:val="OtherTableBody"/>
            </w:pPr>
          </w:p>
        </w:tc>
        <w:tc>
          <w:tcPr>
            <w:tcW w:w="600" w:type="dxa"/>
          </w:tcPr>
          <w:p w14:paraId="6459CF41" w14:textId="77777777" w:rsidR="00B50050" w:rsidRDefault="00B50050" w:rsidP="0088127C">
            <w:pPr>
              <w:pStyle w:val="OtherTableBody"/>
            </w:pPr>
            <w:r>
              <w:t>0680</w:t>
            </w:r>
          </w:p>
        </w:tc>
        <w:tc>
          <w:tcPr>
            <w:tcW w:w="2600" w:type="dxa"/>
          </w:tcPr>
          <w:p w14:paraId="6470E4FA" w14:textId="77777777" w:rsidR="00B50050" w:rsidRDefault="00B50050" w:rsidP="0088127C">
            <w:pPr>
              <w:pStyle w:val="OtherTableBody"/>
            </w:pPr>
          </w:p>
        </w:tc>
        <w:tc>
          <w:tcPr>
            <w:tcW w:w="1400" w:type="dxa"/>
          </w:tcPr>
          <w:p w14:paraId="5A0D2808" w14:textId="77777777" w:rsidR="00B50050" w:rsidRDefault="00B50050" w:rsidP="0088127C">
            <w:pPr>
              <w:pStyle w:val="OtherTableBody"/>
            </w:pPr>
          </w:p>
        </w:tc>
        <w:tc>
          <w:tcPr>
            <w:tcW w:w="4200" w:type="dxa"/>
          </w:tcPr>
          <w:p w14:paraId="45C5933F" w14:textId="77777777" w:rsidR="00B50050" w:rsidRDefault="00B50050" w:rsidP="0088127C">
            <w:pPr>
              <w:pStyle w:val="OtherTableBody"/>
            </w:pPr>
          </w:p>
        </w:tc>
      </w:tr>
      <w:tr w:rsidR="00B50050" w14:paraId="25588F6E" w14:textId="77777777" w:rsidTr="00195548">
        <w:tc>
          <w:tcPr>
            <w:tcW w:w="600" w:type="dxa"/>
          </w:tcPr>
          <w:p w14:paraId="14C81407" w14:textId="77777777" w:rsidR="00B50050" w:rsidRDefault="00B50050" w:rsidP="0088127C">
            <w:pPr>
              <w:pStyle w:val="OtherTableBody"/>
            </w:pPr>
            <w:r>
              <w:t>undefined</w:t>
            </w:r>
          </w:p>
        </w:tc>
        <w:tc>
          <w:tcPr>
            <w:tcW w:w="600" w:type="dxa"/>
          </w:tcPr>
          <w:p w14:paraId="5AB51746" w14:textId="77777777" w:rsidR="00B50050" w:rsidRDefault="00B50050" w:rsidP="0088127C">
            <w:pPr>
              <w:pStyle w:val="OtherTableBody"/>
            </w:pPr>
          </w:p>
        </w:tc>
        <w:tc>
          <w:tcPr>
            <w:tcW w:w="2600" w:type="dxa"/>
          </w:tcPr>
          <w:p w14:paraId="704AC440" w14:textId="77777777" w:rsidR="00B50050" w:rsidRDefault="00B50050" w:rsidP="0088127C">
            <w:pPr>
              <w:pStyle w:val="OtherTableBody"/>
            </w:pPr>
            <w:r>
              <w:t>Primary Key Value - PRA (PRA-1)</w:t>
            </w:r>
          </w:p>
        </w:tc>
        <w:tc>
          <w:tcPr>
            <w:tcW w:w="1400" w:type="dxa"/>
          </w:tcPr>
          <w:p w14:paraId="7F57B3B2" w14:textId="77777777" w:rsidR="00B50050" w:rsidRDefault="00B50050" w:rsidP="0088127C">
            <w:pPr>
              <w:pStyle w:val="OtherTableBody"/>
            </w:pPr>
          </w:p>
        </w:tc>
        <w:tc>
          <w:tcPr>
            <w:tcW w:w="4200" w:type="dxa"/>
          </w:tcPr>
          <w:p w14:paraId="6295BBF5" w14:textId="77777777" w:rsidR="00B50050" w:rsidRDefault="00B50050" w:rsidP="0088127C">
            <w:pPr>
              <w:pStyle w:val="OtherTableBody"/>
            </w:pPr>
          </w:p>
        </w:tc>
      </w:tr>
      <w:tr w:rsidR="00B50050" w14:paraId="456B2477" w14:textId="77777777" w:rsidTr="00195548">
        <w:tc>
          <w:tcPr>
            <w:tcW w:w="600" w:type="dxa"/>
          </w:tcPr>
          <w:p w14:paraId="5183383D" w14:textId="77777777" w:rsidR="00B50050" w:rsidRDefault="00B50050" w:rsidP="0088127C">
            <w:pPr>
              <w:pStyle w:val="OtherTableBody"/>
            </w:pPr>
          </w:p>
        </w:tc>
        <w:tc>
          <w:tcPr>
            <w:tcW w:w="600" w:type="dxa"/>
          </w:tcPr>
          <w:p w14:paraId="32116EBA" w14:textId="77777777" w:rsidR="00B50050" w:rsidRDefault="00B50050" w:rsidP="0088127C">
            <w:pPr>
              <w:pStyle w:val="OtherTableBody"/>
            </w:pPr>
            <w:r>
              <w:t>0681</w:t>
            </w:r>
          </w:p>
        </w:tc>
        <w:tc>
          <w:tcPr>
            <w:tcW w:w="2600" w:type="dxa"/>
          </w:tcPr>
          <w:p w14:paraId="61D1A4FE" w14:textId="77777777" w:rsidR="00B50050" w:rsidRDefault="00B50050" w:rsidP="0088127C">
            <w:pPr>
              <w:pStyle w:val="OtherTableBody"/>
            </w:pPr>
          </w:p>
        </w:tc>
        <w:tc>
          <w:tcPr>
            <w:tcW w:w="1400" w:type="dxa"/>
          </w:tcPr>
          <w:p w14:paraId="42B392CB" w14:textId="77777777" w:rsidR="00B50050" w:rsidRDefault="00B50050" w:rsidP="0088127C">
            <w:pPr>
              <w:pStyle w:val="OtherTableBody"/>
            </w:pPr>
          </w:p>
        </w:tc>
        <w:tc>
          <w:tcPr>
            <w:tcW w:w="4200" w:type="dxa"/>
          </w:tcPr>
          <w:p w14:paraId="7E134C82" w14:textId="77777777" w:rsidR="00B50050" w:rsidRDefault="00B50050" w:rsidP="0088127C">
            <w:pPr>
              <w:pStyle w:val="OtherTableBody"/>
            </w:pPr>
          </w:p>
        </w:tc>
      </w:tr>
      <w:tr w:rsidR="00B50050" w14:paraId="2941D988" w14:textId="77777777" w:rsidTr="00195548">
        <w:tc>
          <w:tcPr>
            <w:tcW w:w="600" w:type="dxa"/>
          </w:tcPr>
          <w:p w14:paraId="3A62D235" w14:textId="77777777" w:rsidR="00B50050" w:rsidRDefault="00B50050" w:rsidP="0088127C">
            <w:pPr>
              <w:pStyle w:val="OtherTableBody"/>
            </w:pPr>
            <w:r>
              <w:t>User</w:t>
            </w:r>
          </w:p>
        </w:tc>
        <w:tc>
          <w:tcPr>
            <w:tcW w:w="600" w:type="dxa"/>
          </w:tcPr>
          <w:p w14:paraId="7C270115" w14:textId="77777777" w:rsidR="00B50050" w:rsidRDefault="00B50050" w:rsidP="0088127C">
            <w:pPr>
              <w:pStyle w:val="OtherTableBody"/>
            </w:pPr>
          </w:p>
        </w:tc>
        <w:tc>
          <w:tcPr>
            <w:tcW w:w="2600" w:type="dxa"/>
          </w:tcPr>
          <w:p w14:paraId="7F618DEB" w14:textId="77777777" w:rsidR="00B50050" w:rsidRDefault="00B50050" w:rsidP="0088127C">
            <w:pPr>
              <w:pStyle w:val="OtherTableBody"/>
            </w:pPr>
            <w:r>
              <w:t>Device Status</w:t>
            </w:r>
          </w:p>
        </w:tc>
        <w:tc>
          <w:tcPr>
            <w:tcW w:w="1400" w:type="dxa"/>
          </w:tcPr>
          <w:p w14:paraId="5C8E63FC" w14:textId="77777777" w:rsidR="00B50050" w:rsidRDefault="00B50050" w:rsidP="0088127C">
            <w:pPr>
              <w:pStyle w:val="OtherTableBody"/>
            </w:pPr>
          </w:p>
        </w:tc>
        <w:tc>
          <w:tcPr>
            <w:tcW w:w="4200" w:type="dxa"/>
          </w:tcPr>
          <w:p w14:paraId="5D9E9EE0" w14:textId="77777777" w:rsidR="00B50050" w:rsidRDefault="00B50050" w:rsidP="0088127C">
            <w:pPr>
              <w:pStyle w:val="OtherTableBody"/>
            </w:pPr>
          </w:p>
        </w:tc>
      </w:tr>
      <w:tr w:rsidR="00B50050" w14:paraId="10CF8EC5" w14:textId="77777777" w:rsidTr="00195548">
        <w:tc>
          <w:tcPr>
            <w:tcW w:w="600" w:type="dxa"/>
          </w:tcPr>
          <w:p w14:paraId="5E430E4C" w14:textId="77777777" w:rsidR="00B50050" w:rsidRDefault="00B50050" w:rsidP="0088127C">
            <w:pPr>
              <w:pStyle w:val="OtherTableBody"/>
            </w:pPr>
          </w:p>
        </w:tc>
        <w:tc>
          <w:tcPr>
            <w:tcW w:w="600" w:type="dxa"/>
          </w:tcPr>
          <w:p w14:paraId="4D8855EC" w14:textId="77777777" w:rsidR="00B50050" w:rsidRDefault="00B50050" w:rsidP="0088127C">
            <w:pPr>
              <w:pStyle w:val="OtherTableBody"/>
            </w:pPr>
            <w:r>
              <w:t>0682</w:t>
            </w:r>
          </w:p>
        </w:tc>
        <w:tc>
          <w:tcPr>
            <w:tcW w:w="2600" w:type="dxa"/>
          </w:tcPr>
          <w:p w14:paraId="0255102F" w14:textId="77777777" w:rsidR="00B50050" w:rsidRDefault="00B50050" w:rsidP="0088127C">
            <w:pPr>
              <w:pStyle w:val="OtherTableBody"/>
            </w:pPr>
          </w:p>
        </w:tc>
        <w:tc>
          <w:tcPr>
            <w:tcW w:w="1400" w:type="dxa"/>
          </w:tcPr>
          <w:p w14:paraId="145A9F90" w14:textId="77777777" w:rsidR="00B50050" w:rsidRDefault="00B50050" w:rsidP="0088127C">
            <w:pPr>
              <w:pStyle w:val="OtherTableBody"/>
            </w:pPr>
            <w:r>
              <w:t>0</w:t>
            </w:r>
          </w:p>
        </w:tc>
        <w:tc>
          <w:tcPr>
            <w:tcW w:w="4200" w:type="dxa"/>
          </w:tcPr>
          <w:p w14:paraId="73A80B89" w14:textId="77777777" w:rsidR="00B50050" w:rsidRDefault="00B50050" w:rsidP="0088127C">
            <w:pPr>
              <w:pStyle w:val="OtherTableBody"/>
            </w:pPr>
            <w:r>
              <w:t>Ready</w:t>
            </w:r>
          </w:p>
        </w:tc>
      </w:tr>
      <w:tr w:rsidR="00B50050" w14:paraId="41F2D988" w14:textId="77777777" w:rsidTr="00195548">
        <w:tc>
          <w:tcPr>
            <w:tcW w:w="600" w:type="dxa"/>
          </w:tcPr>
          <w:p w14:paraId="05A4C2C2" w14:textId="77777777" w:rsidR="00B50050" w:rsidRDefault="00B50050" w:rsidP="0088127C">
            <w:pPr>
              <w:pStyle w:val="OtherTableBody"/>
            </w:pPr>
          </w:p>
        </w:tc>
        <w:tc>
          <w:tcPr>
            <w:tcW w:w="600" w:type="dxa"/>
          </w:tcPr>
          <w:p w14:paraId="1CD03FE1" w14:textId="77777777" w:rsidR="00B50050" w:rsidRDefault="00B50050" w:rsidP="0088127C">
            <w:pPr>
              <w:pStyle w:val="OtherTableBody"/>
            </w:pPr>
            <w:r>
              <w:t>0682</w:t>
            </w:r>
          </w:p>
        </w:tc>
        <w:tc>
          <w:tcPr>
            <w:tcW w:w="2600" w:type="dxa"/>
          </w:tcPr>
          <w:p w14:paraId="7C2F6570" w14:textId="77777777" w:rsidR="00B50050" w:rsidRDefault="00B50050" w:rsidP="0088127C">
            <w:pPr>
              <w:pStyle w:val="OtherTableBody"/>
            </w:pPr>
          </w:p>
        </w:tc>
        <w:tc>
          <w:tcPr>
            <w:tcW w:w="1400" w:type="dxa"/>
          </w:tcPr>
          <w:p w14:paraId="41537D90" w14:textId="77777777" w:rsidR="00B50050" w:rsidRDefault="00B50050" w:rsidP="0088127C">
            <w:pPr>
              <w:pStyle w:val="OtherTableBody"/>
            </w:pPr>
            <w:r>
              <w:t>1</w:t>
            </w:r>
          </w:p>
        </w:tc>
        <w:tc>
          <w:tcPr>
            <w:tcW w:w="4200" w:type="dxa"/>
          </w:tcPr>
          <w:p w14:paraId="3B04CB2A" w14:textId="77777777" w:rsidR="00B50050" w:rsidRDefault="00B50050" w:rsidP="0088127C">
            <w:pPr>
              <w:pStyle w:val="OtherTableBody"/>
            </w:pPr>
            <w:r>
              <w:t>Not Ready</w:t>
            </w:r>
          </w:p>
        </w:tc>
      </w:tr>
      <w:tr w:rsidR="00B50050" w14:paraId="186EC8FC" w14:textId="77777777" w:rsidTr="00195548">
        <w:tc>
          <w:tcPr>
            <w:tcW w:w="600" w:type="dxa"/>
          </w:tcPr>
          <w:p w14:paraId="1C9016FE" w14:textId="77777777" w:rsidR="00B50050" w:rsidRDefault="00B50050" w:rsidP="0088127C">
            <w:pPr>
              <w:pStyle w:val="OtherTableBody"/>
            </w:pPr>
            <w:r>
              <w:t>undefined</w:t>
            </w:r>
          </w:p>
        </w:tc>
        <w:tc>
          <w:tcPr>
            <w:tcW w:w="600" w:type="dxa"/>
          </w:tcPr>
          <w:p w14:paraId="5ECEC6EB" w14:textId="77777777" w:rsidR="00B50050" w:rsidRDefault="00B50050" w:rsidP="0088127C">
            <w:pPr>
              <w:pStyle w:val="OtherTableBody"/>
            </w:pPr>
          </w:p>
        </w:tc>
        <w:tc>
          <w:tcPr>
            <w:tcW w:w="2600" w:type="dxa"/>
          </w:tcPr>
          <w:p w14:paraId="3DB20B80" w14:textId="77777777" w:rsidR="00B50050" w:rsidRDefault="00B50050" w:rsidP="0088127C">
            <w:pPr>
              <w:pStyle w:val="OtherTableBody"/>
            </w:pPr>
            <w:r>
              <w:t>Vendor ID (RQ1-4)</w:t>
            </w:r>
          </w:p>
        </w:tc>
        <w:tc>
          <w:tcPr>
            <w:tcW w:w="1400" w:type="dxa"/>
          </w:tcPr>
          <w:p w14:paraId="726FF714" w14:textId="77777777" w:rsidR="00B50050" w:rsidRDefault="00B50050" w:rsidP="0088127C">
            <w:pPr>
              <w:pStyle w:val="OtherTableBody"/>
            </w:pPr>
          </w:p>
        </w:tc>
        <w:tc>
          <w:tcPr>
            <w:tcW w:w="4200" w:type="dxa"/>
          </w:tcPr>
          <w:p w14:paraId="4C66A257" w14:textId="77777777" w:rsidR="00B50050" w:rsidRDefault="00B50050" w:rsidP="0088127C">
            <w:pPr>
              <w:pStyle w:val="OtherTableBody"/>
            </w:pPr>
          </w:p>
        </w:tc>
      </w:tr>
      <w:tr w:rsidR="00B50050" w14:paraId="5A92105E" w14:textId="77777777" w:rsidTr="00195548">
        <w:tc>
          <w:tcPr>
            <w:tcW w:w="600" w:type="dxa"/>
          </w:tcPr>
          <w:p w14:paraId="6D213C2B" w14:textId="77777777" w:rsidR="00B50050" w:rsidRDefault="00B50050" w:rsidP="0088127C">
            <w:pPr>
              <w:pStyle w:val="OtherTableBody"/>
            </w:pPr>
          </w:p>
        </w:tc>
        <w:tc>
          <w:tcPr>
            <w:tcW w:w="600" w:type="dxa"/>
          </w:tcPr>
          <w:p w14:paraId="2F0E288C" w14:textId="77777777" w:rsidR="00B50050" w:rsidRDefault="00B50050" w:rsidP="0088127C">
            <w:pPr>
              <w:pStyle w:val="OtherTableBody"/>
            </w:pPr>
            <w:r>
              <w:t>0683</w:t>
            </w:r>
          </w:p>
        </w:tc>
        <w:tc>
          <w:tcPr>
            <w:tcW w:w="2600" w:type="dxa"/>
          </w:tcPr>
          <w:p w14:paraId="4D363E21" w14:textId="77777777" w:rsidR="00B50050" w:rsidRDefault="00B50050" w:rsidP="0088127C">
            <w:pPr>
              <w:pStyle w:val="OtherTableBody"/>
            </w:pPr>
          </w:p>
        </w:tc>
        <w:tc>
          <w:tcPr>
            <w:tcW w:w="1400" w:type="dxa"/>
          </w:tcPr>
          <w:p w14:paraId="34FA4577" w14:textId="77777777" w:rsidR="00B50050" w:rsidRDefault="00B50050" w:rsidP="0088127C">
            <w:pPr>
              <w:pStyle w:val="OtherTableBody"/>
            </w:pPr>
          </w:p>
        </w:tc>
        <w:tc>
          <w:tcPr>
            <w:tcW w:w="4200" w:type="dxa"/>
          </w:tcPr>
          <w:p w14:paraId="0047B908" w14:textId="77777777" w:rsidR="00B50050" w:rsidRDefault="00B50050" w:rsidP="0088127C">
            <w:pPr>
              <w:pStyle w:val="OtherTableBody"/>
            </w:pPr>
          </w:p>
        </w:tc>
      </w:tr>
      <w:tr w:rsidR="00B50050" w14:paraId="57F884F5" w14:textId="77777777" w:rsidTr="00195548">
        <w:tc>
          <w:tcPr>
            <w:tcW w:w="600" w:type="dxa"/>
          </w:tcPr>
          <w:p w14:paraId="308AC349" w14:textId="77777777" w:rsidR="00B50050" w:rsidRDefault="00B50050" w:rsidP="0088127C">
            <w:pPr>
              <w:pStyle w:val="OtherTableBody"/>
            </w:pPr>
            <w:r>
              <w:t>undefi</w:t>
            </w:r>
            <w:r>
              <w:lastRenderedPageBreak/>
              <w:t>ned</w:t>
            </w:r>
          </w:p>
        </w:tc>
        <w:tc>
          <w:tcPr>
            <w:tcW w:w="600" w:type="dxa"/>
          </w:tcPr>
          <w:p w14:paraId="5672A747" w14:textId="77777777" w:rsidR="00B50050" w:rsidRDefault="00B50050" w:rsidP="0088127C">
            <w:pPr>
              <w:pStyle w:val="OtherTableBody"/>
            </w:pPr>
          </w:p>
        </w:tc>
        <w:tc>
          <w:tcPr>
            <w:tcW w:w="2600" w:type="dxa"/>
          </w:tcPr>
          <w:p w14:paraId="07882DE1" w14:textId="77777777" w:rsidR="00B50050" w:rsidRDefault="00B50050" w:rsidP="0088127C">
            <w:pPr>
              <w:pStyle w:val="OtherTableBody"/>
            </w:pPr>
            <w:r>
              <w:t>Item Code - Internal (RQD-2)</w:t>
            </w:r>
          </w:p>
        </w:tc>
        <w:tc>
          <w:tcPr>
            <w:tcW w:w="1400" w:type="dxa"/>
          </w:tcPr>
          <w:p w14:paraId="0E54D779" w14:textId="77777777" w:rsidR="00B50050" w:rsidRDefault="00B50050" w:rsidP="0088127C">
            <w:pPr>
              <w:pStyle w:val="OtherTableBody"/>
            </w:pPr>
          </w:p>
        </w:tc>
        <w:tc>
          <w:tcPr>
            <w:tcW w:w="4200" w:type="dxa"/>
          </w:tcPr>
          <w:p w14:paraId="67DB026A" w14:textId="77777777" w:rsidR="00B50050" w:rsidRDefault="00B50050" w:rsidP="0088127C">
            <w:pPr>
              <w:pStyle w:val="OtherTableBody"/>
            </w:pPr>
          </w:p>
        </w:tc>
      </w:tr>
      <w:tr w:rsidR="00B50050" w14:paraId="4C4A450E" w14:textId="77777777" w:rsidTr="00195548">
        <w:tc>
          <w:tcPr>
            <w:tcW w:w="600" w:type="dxa"/>
          </w:tcPr>
          <w:p w14:paraId="74118CC8" w14:textId="77777777" w:rsidR="00B50050" w:rsidRDefault="00B50050" w:rsidP="0088127C">
            <w:pPr>
              <w:pStyle w:val="OtherTableBody"/>
            </w:pPr>
          </w:p>
        </w:tc>
        <w:tc>
          <w:tcPr>
            <w:tcW w:w="600" w:type="dxa"/>
          </w:tcPr>
          <w:p w14:paraId="6052D66E" w14:textId="77777777" w:rsidR="00B50050" w:rsidRDefault="00B50050" w:rsidP="0088127C">
            <w:pPr>
              <w:pStyle w:val="OtherTableBody"/>
            </w:pPr>
            <w:r>
              <w:t>0684</w:t>
            </w:r>
          </w:p>
        </w:tc>
        <w:tc>
          <w:tcPr>
            <w:tcW w:w="2600" w:type="dxa"/>
          </w:tcPr>
          <w:p w14:paraId="64F92AE0" w14:textId="77777777" w:rsidR="00B50050" w:rsidRDefault="00B50050" w:rsidP="0088127C">
            <w:pPr>
              <w:pStyle w:val="OtherTableBody"/>
            </w:pPr>
          </w:p>
        </w:tc>
        <w:tc>
          <w:tcPr>
            <w:tcW w:w="1400" w:type="dxa"/>
          </w:tcPr>
          <w:p w14:paraId="45EEC950" w14:textId="77777777" w:rsidR="00B50050" w:rsidRDefault="00B50050" w:rsidP="0088127C">
            <w:pPr>
              <w:pStyle w:val="OtherTableBody"/>
            </w:pPr>
          </w:p>
        </w:tc>
        <w:tc>
          <w:tcPr>
            <w:tcW w:w="4200" w:type="dxa"/>
          </w:tcPr>
          <w:p w14:paraId="74ADD827" w14:textId="77777777" w:rsidR="00B50050" w:rsidRDefault="00B50050" w:rsidP="0088127C">
            <w:pPr>
              <w:pStyle w:val="OtherTableBody"/>
            </w:pPr>
          </w:p>
        </w:tc>
      </w:tr>
      <w:tr w:rsidR="00B50050" w14:paraId="5C7FBA33" w14:textId="77777777" w:rsidTr="00195548">
        <w:tc>
          <w:tcPr>
            <w:tcW w:w="600" w:type="dxa"/>
          </w:tcPr>
          <w:p w14:paraId="584811B6" w14:textId="77777777" w:rsidR="00B50050" w:rsidRDefault="00B50050" w:rsidP="0088127C">
            <w:pPr>
              <w:pStyle w:val="OtherTableBody"/>
            </w:pPr>
            <w:r>
              <w:t>undefined</w:t>
            </w:r>
          </w:p>
        </w:tc>
        <w:tc>
          <w:tcPr>
            <w:tcW w:w="600" w:type="dxa"/>
          </w:tcPr>
          <w:p w14:paraId="5FDC54F9" w14:textId="77777777" w:rsidR="00B50050" w:rsidRDefault="00B50050" w:rsidP="0088127C">
            <w:pPr>
              <w:pStyle w:val="OtherTableBody"/>
            </w:pPr>
          </w:p>
        </w:tc>
        <w:tc>
          <w:tcPr>
            <w:tcW w:w="2600" w:type="dxa"/>
          </w:tcPr>
          <w:p w14:paraId="22B4B6D7" w14:textId="77777777" w:rsidR="00B50050" w:rsidRDefault="00B50050" w:rsidP="0088127C">
            <w:pPr>
              <w:pStyle w:val="OtherTableBody"/>
            </w:pPr>
            <w:r>
              <w:t>Item Code - External (RQD-3)</w:t>
            </w:r>
          </w:p>
        </w:tc>
        <w:tc>
          <w:tcPr>
            <w:tcW w:w="1400" w:type="dxa"/>
          </w:tcPr>
          <w:p w14:paraId="09D71C8B" w14:textId="77777777" w:rsidR="00B50050" w:rsidRDefault="00B50050" w:rsidP="0088127C">
            <w:pPr>
              <w:pStyle w:val="OtherTableBody"/>
            </w:pPr>
          </w:p>
        </w:tc>
        <w:tc>
          <w:tcPr>
            <w:tcW w:w="4200" w:type="dxa"/>
          </w:tcPr>
          <w:p w14:paraId="1C6EAA15" w14:textId="77777777" w:rsidR="00B50050" w:rsidRDefault="00B50050" w:rsidP="0088127C">
            <w:pPr>
              <w:pStyle w:val="OtherTableBody"/>
            </w:pPr>
          </w:p>
        </w:tc>
      </w:tr>
      <w:tr w:rsidR="00B50050" w14:paraId="01F99DFC" w14:textId="77777777" w:rsidTr="00195548">
        <w:tc>
          <w:tcPr>
            <w:tcW w:w="600" w:type="dxa"/>
          </w:tcPr>
          <w:p w14:paraId="2B1716D0" w14:textId="77777777" w:rsidR="00B50050" w:rsidRDefault="00B50050" w:rsidP="0088127C">
            <w:pPr>
              <w:pStyle w:val="OtherTableBody"/>
            </w:pPr>
          </w:p>
        </w:tc>
        <w:tc>
          <w:tcPr>
            <w:tcW w:w="600" w:type="dxa"/>
          </w:tcPr>
          <w:p w14:paraId="2FD2ECB3" w14:textId="77777777" w:rsidR="00B50050" w:rsidRDefault="00B50050" w:rsidP="0088127C">
            <w:pPr>
              <w:pStyle w:val="OtherTableBody"/>
            </w:pPr>
            <w:r>
              <w:t>0685</w:t>
            </w:r>
          </w:p>
        </w:tc>
        <w:tc>
          <w:tcPr>
            <w:tcW w:w="2600" w:type="dxa"/>
          </w:tcPr>
          <w:p w14:paraId="49CF5F46" w14:textId="77777777" w:rsidR="00B50050" w:rsidRDefault="00B50050" w:rsidP="0088127C">
            <w:pPr>
              <w:pStyle w:val="OtherTableBody"/>
            </w:pPr>
          </w:p>
        </w:tc>
        <w:tc>
          <w:tcPr>
            <w:tcW w:w="1400" w:type="dxa"/>
          </w:tcPr>
          <w:p w14:paraId="3386EEE0" w14:textId="77777777" w:rsidR="00B50050" w:rsidRDefault="00B50050" w:rsidP="0088127C">
            <w:pPr>
              <w:pStyle w:val="OtherTableBody"/>
            </w:pPr>
          </w:p>
        </w:tc>
        <w:tc>
          <w:tcPr>
            <w:tcW w:w="4200" w:type="dxa"/>
          </w:tcPr>
          <w:p w14:paraId="5A86D72C" w14:textId="77777777" w:rsidR="00B50050" w:rsidRDefault="00B50050" w:rsidP="0088127C">
            <w:pPr>
              <w:pStyle w:val="OtherTableBody"/>
            </w:pPr>
          </w:p>
        </w:tc>
      </w:tr>
      <w:tr w:rsidR="00B50050" w14:paraId="7B504A78" w14:textId="77777777" w:rsidTr="00195548">
        <w:tc>
          <w:tcPr>
            <w:tcW w:w="600" w:type="dxa"/>
          </w:tcPr>
          <w:p w14:paraId="602E8EB5" w14:textId="77777777" w:rsidR="00B50050" w:rsidRDefault="00B50050" w:rsidP="0088127C">
            <w:pPr>
              <w:pStyle w:val="OtherTableBody"/>
            </w:pPr>
            <w:r>
              <w:t>undefined</w:t>
            </w:r>
          </w:p>
        </w:tc>
        <w:tc>
          <w:tcPr>
            <w:tcW w:w="600" w:type="dxa"/>
          </w:tcPr>
          <w:p w14:paraId="75259E81" w14:textId="77777777" w:rsidR="00B50050" w:rsidRDefault="00B50050" w:rsidP="0088127C">
            <w:pPr>
              <w:pStyle w:val="OtherTableBody"/>
            </w:pPr>
          </w:p>
        </w:tc>
        <w:tc>
          <w:tcPr>
            <w:tcW w:w="2600" w:type="dxa"/>
          </w:tcPr>
          <w:p w14:paraId="3F3EA928" w14:textId="77777777" w:rsidR="00B50050" w:rsidRDefault="00B50050" w:rsidP="0088127C">
            <w:pPr>
              <w:pStyle w:val="OtherTableBody"/>
            </w:pPr>
            <w:r>
              <w:t>Hospital Item Code (RQD-4)</w:t>
            </w:r>
          </w:p>
        </w:tc>
        <w:tc>
          <w:tcPr>
            <w:tcW w:w="1400" w:type="dxa"/>
          </w:tcPr>
          <w:p w14:paraId="61EC4BC1" w14:textId="77777777" w:rsidR="00B50050" w:rsidRDefault="00B50050" w:rsidP="0088127C">
            <w:pPr>
              <w:pStyle w:val="OtherTableBody"/>
            </w:pPr>
          </w:p>
        </w:tc>
        <w:tc>
          <w:tcPr>
            <w:tcW w:w="4200" w:type="dxa"/>
          </w:tcPr>
          <w:p w14:paraId="41231E5A" w14:textId="77777777" w:rsidR="00B50050" w:rsidRDefault="00B50050" w:rsidP="0088127C">
            <w:pPr>
              <w:pStyle w:val="OtherTableBody"/>
            </w:pPr>
          </w:p>
        </w:tc>
      </w:tr>
      <w:tr w:rsidR="00B50050" w14:paraId="7418DE5A" w14:textId="77777777" w:rsidTr="00195548">
        <w:tc>
          <w:tcPr>
            <w:tcW w:w="600" w:type="dxa"/>
          </w:tcPr>
          <w:p w14:paraId="5245CD63" w14:textId="77777777" w:rsidR="00B50050" w:rsidRDefault="00B50050" w:rsidP="0088127C">
            <w:pPr>
              <w:pStyle w:val="OtherTableBody"/>
            </w:pPr>
          </w:p>
        </w:tc>
        <w:tc>
          <w:tcPr>
            <w:tcW w:w="600" w:type="dxa"/>
          </w:tcPr>
          <w:p w14:paraId="5AE5291A" w14:textId="77777777" w:rsidR="00B50050" w:rsidRDefault="00B50050" w:rsidP="0088127C">
            <w:pPr>
              <w:pStyle w:val="OtherTableBody"/>
            </w:pPr>
            <w:r>
              <w:t>0686</w:t>
            </w:r>
          </w:p>
        </w:tc>
        <w:tc>
          <w:tcPr>
            <w:tcW w:w="2600" w:type="dxa"/>
          </w:tcPr>
          <w:p w14:paraId="2466B7FE" w14:textId="77777777" w:rsidR="00B50050" w:rsidRDefault="00B50050" w:rsidP="0088127C">
            <w:pPr>
              <w:pStyle w:val="OtherTableBody"/>
            </w:pPr>
          </w:p>
        </w:tc>
        <w:tc>
          <w:tcPr>
            <w:tcW w:w="1400" w:type="dxa"/>
          </w:tcPr>
          <w:p w14:paraId="13AD542F" w14:textId="77777777" w:rsidR="00B50050" w:rsidRDefault="00B50050" w:rsidP="0088127C">
            <w:pPr>
              <w:pStyle w:val="OtherTableBody"/>
            </w:pPr>
          </w:p>
        </w:tc>
        <w:tc>
          <w:tcPr>
            <w:tcW w:w="4200" w:type="dxa"/>
          </w:tcPr>
          <w:p w14:paraId="7B83386E" w14:textId="77777777" w:rsidR="00B50050" w:rsidRDefault="00B50050" w:rsidP="0088127C">
            <w:pPr>
              <w:pStyle w:val="OtherTableBody"/>
            </w:pPr>
          </w:p>
        </w:tc>
      </w:tr>
      <w:tr w:rsidR="00B50050" w14:paraId="15CD5FD6" w14:textId="77777777" w:rsidTr="00195548">
        <w:tc>
          <w:tcPr>
            <w:tcW w:w="600" w:type="dxa"/>
          </w:tcPr>
          <w:p w14:paraId="79170F6A" w14:textId="77777777" w:rsidR="00B50050" w:rsidRDefault="00B50050" w:rsidP="0088127C">
            <w:pPr>
              <w:pStyle w:val="OtherTableBody"/>
            </w:pPr>
            <w:r>
              <w:t>undefined</w:t>
            </w:r>
          </w:p>
        </w:tc>
        <w:tc>
          <w:tcPr>
            <w:tcW w:w="600" w:type="dxa"/>
          </w:tcPr>
          <w:p w14:paraId="04B744EE" w14:textId="77777777" w:rsidR="00B50050" w:rsidRDefault="00B50050" w:rsidP="0088127C">
            <w:pPr>
              <w:pStyle w:val="OtherTableBody"/>
            </w:pPr>
          </w:p>
        </w:tc>
        <w:tc>
          <w:tcPr>
            <w:tcW w:w="2600" w:type="dxa"/>
          </w:tcPr>
          <w:p w14:paraId="05DC15D6" w14:textId="77777777" w:rsidR="00B50050" w:rsidRDefault="00B50050" w:rsidP="0088127C">
            <w:pPr>
              <w:pStyle w:val="OtherTableBody"/>
            </w:pPr>
            <w:r>
              <w:t>Requisition Unit of Measure (RQD-6)</w:t>
            </w:r>
          </w:p>
        </w:tc>
        <w:tc>
          <w:tcPr>
            <w:tcW w:w="1400" w:type="dxa"/>
          </w:tcPr>
          <w:p w14:paraId="673E6F22" w14:textId="77777777" w:rsidR="00B50050" w:rsidRDefault="00B50050" w:rsidP="0088127C">
            <w:pPr>
              <w:pStyle w:val="OtherTableBody"/>
            </w:pPr>
          </w:p>
        </w:tc>
        <w:tc>
          <w:tcPr>
            <w:tcW w:w="4200" w:type="dxa"/>
          </w:tcPr>
          <w:p w14:paraId="613A54A0" w14:textId="77777777" w:rsidR="00B50050" w:rsidRDefault="00B50050" w:rsidP="0088127C">
            <w:pPr>
              <w:pStyle w:val="OtherTableBody"/>
            </w:pPr>
          </w:p>
        </w:tc>
      </w:tr>
      <w:tr w:rsidR="00B50050" w14:paraId="65A01C04" w14:textId="77777777" w:rsidTr="00195548">
        <w:tc>
          <w:tcPr>
            <w:tcW w:w="600" w:type="dxa"/>
          </w:tcPr>
          <w:p w14:paraId="02E242D4" w14:textId="77777777" w:rsidR="00B50050" w:rsidRDefault="00B50050" w:rsidP="0088127C">
            <w:pPr>
              <w:pStyle w:val="OtherTableBody"/>
            </w:pPr>
          </w:p>
        </w:tc>
        <w:tc>
          <w:tcPr>
            <w:tcW w:w="600" w:type="dxa"/>
          </w:tcPr>
          <w:p w14:paraId="3D2A6754" w14:textId="77777777" w:rsidR="00B50050" w:rsidRDefault="00B50050" w:rsidP="0088127C">
            <w:pPr>
              <w:pStyle w:val="OtherTableBody"/>
            </w:pPr>
            <w:r>
              <w:t>0687</w:t>
            </w:r>
          </w:p>
        </w:tc>
        <w:tc>
          <w:tcPr>
            <w:tcW w:w="2600" w:type="dxa"/>
          </w:tcPr>
          <w:p w14:paraId="1ECAD0B8" w14:textId="77777777" w:rsidR="00B50050" w:rsidRDefault="00B50050" w:rsidP="0088127C">
            <w:pPr>
              <w:pStyle w:val="OtherTableBody"/>
            </w:pPr>
          </w:p>
        </w:tc>
        <w:tc>
          <w:tcPr>
            <w:tcW w:w="1400" w:type="dxa"/>
          </w:tcPr>
          <w:p w14:paraId="65B5ED19" w14:textId="77777777" w:rsidR="00B50050" w:rsidRDefault="00B50050" w:rsidP="0088127C">
            <w:pPr>
              <w:pStyle w:val="OtherTableBody"/>
            </w:pPr>
          </w:p>
        </w:tc>
        <w:tc>
          <w:tcPr>
            <w:tcW w:w="4200" w:type="dxa"/>
          </w:tcPr>
          <w:p w14:paraId="0F55B226" w14:textId="77777777" w:rsidR="00B50050" w:rsidRDefault="00B50050" w:rsidP="0088127C">
            <w:pPr>
              <w:pStyle w:val="OtherTableBody"/>
            </w:pPr>
          </w:p>
        </w:tc>
      </w:tr>
      <w:tr w:rsidR="00B50050" w14:paraId="310EA089" w14:textId="77777777" w:rsidTr="00195548">
        <w:tc>
          <w:tcPr>
            <w:tcW w:w="600" w:type="dxa"/>
          </w:tcPr>
          <w:p w14:paraId="4A5FB8D8" w14:textId="77777777" w:rsidR="00B50050" w:rsidRDefault="00B50050" w:rsidP="0088127C">
            <w:pPr>
              <w:pStyle w:val="OtherTableBody"/>
            </w:pPr>
            <w:r>
              <w:t>undefined</w:t>
            </w:r>
          </w:p>
        </w:tc>
        <w:tc>
          <w:tcPr>
            <w:tcW w:w="600" w:type="dxa"/>
          </w:tcPr>
          <w:p w14:paraId="554305D1" w14:textId="77777777" w:rsidR="00B50050" w:rsidRDefault="00B50050" w:rsidP="0088127C">
            <w:pPr>
              <w:pStyle w:val="OtherTableBody"/>
            </w:pPr>
          </w:p>
        </w:tc>
        <w:tc>
          <w:tcPr>
            <w:tcW w:w="2600" w:type="dxa"/>
          </w:tcPr>
          <w:p w14:paraId="07430A7B" w14:textId="77777777" w:rsidR="00B50050" w:rsidRDefault="00B50050" w:rsidP="0088127C">
            <w:pPr>
              <w:pStyle w:val="OtherTableBody"/>
            </w:pPr>
            <w:r>
              <w:t>Deliver To ID (RQD-9)</w:t>
            </w:r>
          </w:p>
        </w:tc>
        <w:tc>
          <w:tcPr>
            <w:tcW w:w="1400" w:type="dxa"/>
          </w:tcPr>
          <w:p w14:paraId="31F5C536" w14:textId="77777777" w:rsidR="00B50050" w:rsidRDefault="00B50050" w:rsidP="0088127C">
            <w:pPr>
              <w:pStyle w:val="OtherTableBody"/>
            </w:pPr>
          </w:p>
        </w:tc>
        <w:tc>
          <w:tcPr>
            <w:tcW w:w="4200" w:type="dxa"/>
          </w:tcPr>
          <w:p w14:paraId="3C9B68C2" w14:textId="77777777" w:rsidR="00B50050" w:rsidRDefault="00B50050" w:rsidP="0088127C">
            <w:pPr>
              <w:pStyle w:val="OtherTableBody"/>
            </w:pPr>
          </w:p>
        </w:tc>
      </w:tr>
      <w:tr w:rsidR="00B50050" w14:paraId="35734B61" w14:textId="77777777" w:rsidTr="00195548">
        <w:tc>
          <w:tcPr>
            <w:tcW w:w="600" w:type="dxa"/>
          </w:tcPr>
          <w:p w14:paraId="19317B3E" w14:textId="77777777" w:rsidR="00B50050" w:rsidRDefault="00B50050" w:rsidP="0088127C">
            <w:pPr>
              <w:pStyle w:val="OtherTableBody"/>
            </w:pPr>
          </w:p>
        </w:tc>
        <w:tc>
          <w:tcPr>
            <w:tcW w:w="600" w:type="dxa"/>
          </w:tcPr>
          <w:p w14:paraId="1A51BA57" w14:textId="77777777" w:rsidR="00B50050" w:rsidRDefault="00B50050" w:rsidP="0088127C">
            <w:pPr>
              <w:pStyle w:val="OtherTableBody"/>
            </w:pPr>
            <w:r>
              <w:t>0688</w:t>
            </w:r>
          </w:p>
        </w:tc>
        <w:tc>
          <w:tcPr>
            <w:tcW w:w="2600" w:type="dxa"/>
          </w:tcPr>
          <w:p w14:paraId="4C6653A7" w14:textId="77777777" w:rsidR="00B50050" w:rsidRDefault="00B50050" w:rsidP="0088127C">
            <w:pPr>
              <w:pStyle w:val="OtherTableBody"/>
            </w:pPr>
          </w:p>
        </w:tc>
        <w:tc>
          <w:tcPr>
            <w:tcW w:w="1400" w:type="dxa"/>
          </w:tcPr>
          <w:p w14:paraId="0CA4026A" w14:textId="77777777" w:rsidR="00B50050" w:rsidRDefault="00B50050" w:rsidP="0088127C">
            <w:pPr>
              <w:pStyle w:val="OtherTableBody"/>
            </w:pPr>
          </w:p>
        </w:tc>
        <w:tc>
          <w:tcPr>
            <w:tcW w:w="4200" w:type="dxa"/>
          </w:tcPr>
          <w:p w14:paraId="0AFD60B2" w14:textId="77777777" w:rsidR="00B50050" w:rsidRDefault="00B50050" w:rsidP="0088127C">
            <w:pPr>
              <w:pStyle w:val="OtherTableBody"/>
            </w:pPr>
          </w:p>
        </w:tc>
      </w:tr>
      <w:tr w:rsidR="00B50050" w14:paraId="290E22EE" w14:textId="77777777" w:rsidTr="00195548">
        <w:tc>
          <w:tcPr>
            <w:tcW w:w="600" w:type="dxa"/>
          </w:tcPr>
          <w:p w14:paraId="231FA35A" w14:textId="77777777" w:rsidR="00B50050" w:rsidRDefault="00B50050" w:rsidP="0088127C">
            <w:pPr>
              <w:pStyle w:val="OtherTableBody"/>
            </w:pPr>
            <w:r>
              <w:t>undefined</w:t>
            </w:r>
          </w:p>
        </w:tc>
        <w:tc>
          <w:tcPr>
            <w:tcW w:w="600" w:type="dxa"/>
          </w:tcPr>
          <w:p w14:paraId="0FCA88BE" w14:textId="77777777" w:rsidR="00B50050" w:rsidRDefault="00B50050" w:rsidP="0088127C">
            <w:pPr>
              <w:pStyle w:val="OtherTableBody"/>
            </w:pPr>
          </w:p>
        </w:tc>
        <w:tc>
          <w:tcPr>
            <w:tcW w:w="2600" w:type="dxa"/>
          </w:tcPr>
          <w:p w14:paraId="67EC9AB7" w14:textId="77777777" w:rsidR="00B50050" w:rsidRDefault="00B50050" w:rsidP="0088127C">
            <w:pPr>
              <w:pStyle w:val="OtherTableBody"/>
            </w:pPr>
            <w:r>
              <w:t>Administered Units (RXA-7)</w:t>
            </w:r>
          </w:p>
        </w:tc>
        <w:tc>
          <w:tcPr>
            <w:tcW w:w="1400" w:type="dxa"/>
          </w:tcPr>
          <w:p w14:paraId="7AF8596F" w14:textId="77777777" w:rsidR="00B50050" w:rsidRDefault="00B50050" w:rsidP="0088127C">
            <w:pPr>
              <w:pStyle w:val="OtherTableBody"/>
            </w:pPr>
          </w:p>
        </w:tc>
        <w:tc>
          <w:tcPr>
            <w:tcW w:w="4200" w:type="dxa"/>
          </w:tcPr>
          <w:p w14:paraId="248BFA4D" w14:textId="77777777" w:rsidR="00B50050" w:rsidRDefault="00B50050" w:rsidP="0088127C">
            <w:pPr>
              <w:pStyle w:val="OtherTableBody"/>
            </w:pPr>
          </w:p>
        </w:tc>
      </w:tr>
      <w:tr w:rsidR="00B50050" w14:paraId="469222C9" w14:textId="77777777" w:rsidTr="00195548">
        <w:tc>
          <w:tcPr>
            <w:tcW w:w="600" w:type="dxa"/>
          </w:tcPr>
          <w:p w14:paraId="1E5EDED4" w14:textId="77777777" w:rsidR="00B50050" w:rsidRDefault="00B50050" w:rsidP="0088127C">
            <w:pPr>
              <w:pStyle w:val="OtherTableBody"/>
            </w:pPr>
          </w:p>
        </w:tc>
        <w:tc>
          <w:tcPr>
            <w:tcW w:w="600" w:type="dxa"/>
          </w:tcPr>
          <w:p w14:paraId="389720BD" w14:textId="77777777" w:rsidR="00B50050" w:rsidRDefault="00B50050" w:rsidP="0088127C">
            <w:pPr>
              <w:pStyle w:val="OtherTableBody"/>
            </w:pPr>
            <w:r>
              <w:t>0689</w:t>
            </w:r>
          </w:p>
        </w:tc>
        <w:tc>
          <w:tcPr>
            <w:tcW w:w="2600" w:type="dxa"/>
          </w:tcPr>
          <w:p w14:paraId="18CFD591" w14:textId="77777777" w:rsidR="00B50050" w:rsidRDefault="00B50050" w:rsidP="0088127C">
            <w:pPr>
              <w:pStyle w:val="OtherTableBody"/>
            </w:pPr>
          </w:p>
        </w:tc>
        <w:tc>
          <w:tcPr>
            <w:tcW w:w="1400" w:type="dxa"/>
          </w:tcPr>
          <w:p w14:paraId="7840EC85" w14:textId="77777777" w:rsidR="00B50050" w:rsidRDefault="00B50050" w:rsidP="0088127C">
            <w:pPr>
              <w:pStyle w:val="OtherTableBody"/>
            </w:pPr>
          </w:p>
        </w:tc>
        <w:tc>
          <w:tcPr>
            <w:tcW w:w="4200" w:type="dxa"/>
          </w:tcPr>
          <w:p w14:paraId="6DBEAA24" w14:textId="77777777" w:rsidR="00B50050" w:rsidRDefault="00B50050" w:rsidP="0088127C">
            <w:pPr>
              <w:pStyle w:val="OtherTableBody"/>
            </w:pPr>
          </w:p>
        </w:tc>
      </w:tr>
      <w:tr w:rsidR="00B50050" w14:paraId="0E8D3853" w14:textId="77777777" w:rsidTr="00195548">
        <w:tc>
          <w:tcPr>
            <w:tcW w:w="600" w:type="dxa"/>
          </w:tcPr>
          <w:p w14:paraId="6F4D4EA9" w14:textId="77777777" w:rsidR="00B50050" w:rsidRDefault="00B50050" w:rsidP="0088127C">
            <w:pPr>
              <w:pStyle w:val="OtherTableBody"/>
            </w:pPr>
            <w:r>
              <w:t>undefined</w:t>
            </w:r>
          </w:p>
        </w:tc>
        <w:tc>
          <w:tcPr>
            <w:tcW w:w="600" w:type="dxa"/>
          </w:tcPr>
          <w:p w14:paraId="03CF9AD7" w14:textId="77777777" w:rsidR="00B50050" w:rsidRDefault="00B50050" w:rsidP="0088127C">
            <w:pPr>
              <w:pStyle w:val="OtherTableBody"/>
            </w:pPr>
          </w:p>
        </w:tc>
        <w:tc>
          <w:tcPr>
            <w:tcW w:w="2600" w:type="dxa"/>
          </w:tcPr>
          <w:p w14:paraId="4E73DDE1" w14:textId="77777777" w:rsidR="00B50050" w:rsidRDefault="00B50050" w:rsidP="0088127C">
            <w:pPr>
              <w:pStyle w:val="OtherTableBody"/>
            </w:pPr>
            <w:r>
              <w:t>Administered Dosage Form (RXA-8)</w:t>
            </w:r>
          </w:p>
        </w:tc>
        <w:tc>
          <w:tcPr>
            <w:tcW w:w="1400" w:type="dxa"/>
          </w:tcPr>
          <w:p w14:paraId="4E13EE48" w14:textId="77777777" w:rsidR="00B50050" w:rsidRDefault="00B50050" w:rsidP="0088127C">
            <w:pPr>
              <w:pStyle w:val="OtherTableBody"/>
            </w:pPr>
          </w:p>
        </w:tc>
        <w:tc>
          <w:tcPr>
            <w:tcW w:w="4200" w:type="dxa"/>
          </w:tcPr>
          <w:p w14:paraId="6DA92F6C" w14:textId="77777777" w:rsidR="00B50050" w:rsidRDefault="00B50050" w:rsidP="0088127C">
            <w:pPr>
              <w:pStyle w:val="OtherTableBody"/>
            </w:pPr>
          </w:p>
        </w:tc>
      </w:tr>
      <w:tr w:rsidR="00B50050" w14:paraId="39D83055" w14:textId="77777777" w:rsidTr="00195548">
        <w:tc>
          <w:tcPr>
            <w:tcW w:w="600" w:type="dxa"/>
          </w:tcPr>
          <w:p w14:paraId="5AB685D1" w14:textId="77777777" w:rsidR="00B50050" w:rsidRDefault="00B50050" w:rsidP="0088127C">
            <w:pPr>
              <w:pStyle w:val="OtherTableBody"/>
            </w:pPr>
          </w:p>
        </w:tc>
        <w:tc>
          <w:tcPr>
            <w:tcW w:w="600" w:type="dxa"/>
          </w:tcPr>
          <w:p w14:paraId="27388F93" w14:textId="77777777" w:rsidR="00B50050" w:rsidRDefault="00B50050" w:rsidP="0088127C">
            <w:pPr>
              <w:pStyle w:val="OtherTableBody"/>
            </w:pPr>
            <w:r>
              <w:t>0690</w:t>
            </w:r>
          </w:p>
        </w:tc>
        <w:tc>
          <w:tcPr>
            <w:tcW w:w="2600" w:type="dxa"/>
          </w:tcPr>
          <w:p w14:paraId="3FE8BC6A" w14:textId="77777777" w:rsidR="00B50050" w:rsidRDefault="00B50050" w:rsidP="0088127C">
            <w:pPr>
              <w:pStyle w:val="OtherTableBody"/>
            </w:pPr>
          </w:p>
        </w:tc>
        <w:tc>
          <w:tcPr>
            <w:tcW w:w="1400" w:type="dxa"/>
          </w:tcPr>
          <w:p w14:paraId="5E910952" w14:textId="77777777" w:rsidR="00B50050" w:rsidRDefault="00B50050" w:rsidP="0088127C">
            <w:pPr>
              <w:pStyle w:val="OtherTableBody"/>
            </w:pPr>
          </w:p>
        </w:tc>
        <w:tc>
          <w:tcPr>
            <w:tcW w:w="4200" w:type="dxa"/>
          </w:tcPr>
          <w:p w14:paraId="7D1F6E52" w14:textId="77777777" w:rsidR="00B50050" w:rsidRDefault="00B50050" w:rsidP="0088127C">
            <w:pPr>
              <w:pStyle w:val="OtherTableBody"/>
            </w:pPr>
          </w:p>
        </w:tc>
      </w:tr>
      <w:tr w:rsidR="00B50050" w14:paraId="41C14D95" w14:textId="77777777" w:rsidTr="00195548">
        <w:tc>
          <w:tcPr>
            <w:tcW w:w="600" w:type="dxa"/>
          </w:tcPr>
          <w:p w14:paraId="35C30020" w14:textId="77777777" w:rsidR="00B50050" w:rsidRDefault="00B50050" w:rsidP="0088127C">
            <w:pPr>
              <w:pStyle w:val="OtherTableBody"/>
            </w:pPr>
            <w:r>
              <w:t>undefined</w:t>
            </w:r>
          </w:p>
        </w:tc>
        <w:tc>
          <w:tcPr>
            <w:tcW w:w="600" w:type="dxa"/>
          </w:tcPr>
          <w:p w14:paraId="14E89DE6" w14:textId="77777777" w:rsidR="00B50050" w:rsidRDefault="00B50050" w:rsidP="0088127C">
            <w:pPr>
              <w:pStyle w:val="OtherTableBody"/>
            </w:pPr>
          </w:p>
        </w:tc>
        <w:tc>
          <w:tcPr>
            <w:tcW w:w="2600" w:type="dxa"/>
          </w:tcPr>
          <w:p w14:paraId="3AFE44F7" w14:textId="77777777" w:rsidR="00B50050" w:rsidRDefault="00B50050" w:rsidP="0088127C">
            <w:pPr>
              <w:pStyle w:val="OtherTableBody"/>
            </w:pPr>
            <w:r>
              <w:t>Administration Notes (RXA-9)</w:t>
            </w:r>
          </w:p>
        </w:tc>
        <w:tc>
          <w:tcPr>
            <w:tcW w:w="1400" w:type="dxa"/>
          </w:tcPr>
          <w:p w14:paraId="47A88B5A" w14:textId="77777777" w:rsidR="00B50050" w:rsidRDefault="00B50050" w:rsidP="0088127C">
            <w:pPr>
              <w:pStyle w:val="OtherTableBody"/>
            </w:pPr>
          </w:p>
        </w:tc>
        <w:tc>
          <w:tcPr>
            <w:tcW w:w="4200" w:type="dxa"/>
          </w:tcPr>
          <w:p w14:paraId="27F6CA72" w14:textId="77777777" w:rsidR="00B50050" w:rsidRDefault="00B50050" w:rsidP="0088127C">
            <w:pPr>
              <w:pStyle w:val="OtherTableBody"/>
            </w:pPr>
          </w:p>
        </w:tc>
      </w:tr>
      <w:tr w:rsidR="00B50050" w14:paraId="0BCB69EB" w14:textId="77777777" w:rsidTr="00195548">
        <w:tc>
          <w:tcPr>
            <w:tcW w:w="600" w:type="dxa"/>
          </w:tcPr>
          <w:p w14:paraId="2FCA22A0" w14:textId="77777777" w:rsidR="00B50050" w:rsidRDefault="00B50050" w:rsidP="0088127C">
            <w:pPr>
              <w:pStyle w:val="OtherTableBody"/>
            </w:pPr>
          </w:p>
        </w:tc>
        <w:tc>
          <w:tcPr>
            <w:tcW w:w="600" w:type="dxa"/>
          </w:tcPr>
          <w:p w14:paraId="789F1143" w14:textId="77777777" w:rsidR="00B50050" w:rsidRDefault="00B50050" w:rsidP="0088127C">
            <w:pPr>
              <w:pStyle w:val="OtherTableBody"/>
            </w:pPr>
            <w:r>
              <w:t>0691</w:t>
            </w:r>
          </w:p>
        </w:tc>
        <w:tc>
          <w:tcPr>
            <w:tcW w:w="2600" w:type="dxa"/>
          </w:tcPr>
          <w:p w14:paraId="09663FF0" w14:textId="77777777" w:rsidR="00B50050" w:rsidRDefault="00B50050" w:rsidP="0088127C">
            <w:pPr>
              <w:pStyle w:val="OtherTableBody"/>
            </w:pPr>
          </w:p>
        </w:tc>
        <w:tc>
          <w:tcPr>
            <w:tcW w:w="1400" w:type="dxa"/>
          </w:tcPr>
          <w:p w14:paraId="32AF92C2" w14:textId="77777777" w:rsidR="00B50050" w:rsidRDefault="00B50050" w:rsidP="0088127C">
            <w:pPr>
              <w:pStyle w:val="OtherTableBody"/>
            </w:pPr>
          </w:p>
        </w:tc>
        <w:tc>
          <w:tcPr>
            <w:tcW w:w="4200" w:type="dxa"/>
          </w:tcPr>
          <w:p w14:paraId="149DFBA3" w14:textId="77777777" w:rsidR="00B50050" w:rsidRDefault="00B50050" w:rsidP="0088127C">
            <w:pPr>
              <w:pStyle w:val="OtherTableBody"/>
            </w:pPr>
          </w:p>
        </w:tc>
      </w:tr>
      <w:tr w:rsidR="00B50050" w14:paraId="3CC15697" w14:textId="77777777" w:rsidTr="00195548">
        <w:tc>
          <w:tcPr>
            <w:tcW w:w="600" w:type="dxa"/>
          </w:tcPr>
          <w:p w14:paraId="15AB1DB6" w14:textId="77777777" w:rsidR="00B50050" w:rsidRDefault="00B50050" w:rsidP="0088127C">
            <w:pPr>
              <w:pStyle w:val="OtherTableBody"/>
            </w:pPr>
            <w:r>
              <w:t>undefined</w:t>
            </w:r>
          </w:p>
        </w:tc>
        <w:tc>
          <w:tcPr>
            <w:tcW w:w="600" w:type="dxa"/>
          </w:tcPr>
          <w:p w14:paraId="609F9194" w14:textId="77777777" w:rsidR="00B50050" w:rsidRDefault="00B50050" w:rsidP="0088127C">
            <w:pPr>
              <w:pStyle w:val="OtherTableBody"/>
            </w:pPr>
          </w:p>
        </w:tc>
        <w:tc>
          <w:tcPr>
            <w:tcW w:w="2600" w:type="dxa"/>
          </w:tcPr>
          <w:p w14:paraId="64A0B906" w14:textId="77777777" w:rsidR="00B50050" w:rsidRDefault="00B50050" w:rsidP="0088127C">
            <w:pPr>
              <w:pStyle w:val="OtherTableBody"/>
            </w:pPr>
            <w:r>
              <w:t>Administered Strength Units (RXA-14)</w:t>
            </w:r>
          </w:p>
        </w:tc>
        <w:tc>
          <w:tcPr>
            <w:tcW w:w="1400" w:type="dxa"/>
          </w:tcPr>
          <w:p w14:paraId="04E7085B" w14:textId="77777777" w:rsidR="00B50050" w:rsidRDefault="00B50050" w:rsidP="0088127C">
            <w:pPr>
              <w:pStyle w:val="OtherTableBody"/>
            </w:pPr>
          </w:p>
        </w:tc>
        <w:tc>
          <w:tcPr>
            <w:tcW w:w="4200" w:type="dxa"/>
          </w:tcPr>
          <w:p w14:paraId="2E383120" w14:textId="77777777" w:rsidR="00B50050" w:rsidRDefault="00B50050" w:rsidP="0088127C">
            <w:pPr>
              <w:pStyle w:val="OtherTableBody"/>
            </w:pPr>
          </w:p>
        </w:tc>
      </w:tr>
      <w:tr w:rsidR="00B50050" w14:paraId="3963AC69" w14:textId="77777777" w:rsidTr="00195548">
        <w:tc>
          <w:tcPr>
            <w:tcW w:w="600" w:type="dxa"/>
          </w:tcPr>
          <w:p w14:paraId="6023C103" w14:textId="77777777" w:rsidR="00B50050" w:rsidRDefault="00B50050" w:rsidP="0088127C">
            <w:pPr>
              <w:pStyle w:val="OtherTableBody"/>
            </w:pPr>
          </w:p>
        </w:tc>
        <w:tc>
          <w:tcPr>
            <w:tcW w:w="600" w:type="dxa"/>
          </w:tcPr>
          <w:p w14:paraId="56B067FB" w14:textId="77777777" w:rsidR="00B50050" w:rsidRDefault="00B50050" w:rsidP="0088127C">
            <w:pPr>
              <w:pStyle w:val="OtherTableBody"/>
            </w:pPr>
            <w:r>
              <w:t>0692</w:t>
            </w:r>
          </w:p>
        </w:tc>
        <w:tc>
          <w:tcPr>
            <w:tcW w:w="2600" w:type="dxa"/>
          </w:tcPr>
          <w:p w14:paraId="4891E47F" w14:textId="77777777" w:rsidR="00B50050" w:rsidRDefault="00B50050" w:rsidP="0088127C">
            <w:pPr>
              <w:pStyle w:val="OtherTableBody"/>
            </w:pPr>
          </w:p>
        </w:tc>
        <w:tc>
          <w:tcPr>
            <w:tcW w:w="1400" w:type="dxa"/>
          </w:tcPr>
          <w:p w14:paraId="1FF7AD96" w14:textId="77777777" w:rsidR="00B50050" w:rsidRDefault="00B50050" w:rsidP="0088127C">
            <w:pPr>
              <w:pStyle w:val="OtherTableBody"/>
            </w:pPr>
          </w:p>
        </w:tc>
        <w:tc>
          <w:tcPr>
            <w:tcW w:w="4200" w:type="dxa"/>
          </w:tcPr>
          <w:p w14:paraId="7BCB17F9" w14:textId="77777777" w:rsidR="00B50050" w:rsidRDefault="00B50050" w:rsidP="0088127C">
            <w:pPr>
              <w:pStyle w:val="OtherTableBody"/>
            </w:pPr>
          </w:p>
        </w:tc>
      </w:tr>
      <w:tr w:rsidR="00B50050" w14:paraId="340AE047" w14:textId="77777777" w:rsidTr="00195548">
        <w:tc>
          <w:tcPr>
            <w:tcW w:w="600" w:type="dxa"/>
          </w:tcPr>
          <w:p w14:paraId="3FDA02D9" w14:textId="77777777" w:rsidR="00B50050" w:rsidRDefault="00B50050" w:rsidP="0088127C">
            <w:pPr>
              <w:pStyle w:val="OtherTableBody"/>
            </w:pPr>
            <w:r>
              <w:t>undefined</w:t>
            </w:r>
          </w:p>
        </w:tc>
        <w:tc>
          <w:tcPr>
            <w:tcW w:w="600" w:type="dxa"/>
          </w:tcPr>
          <w:p w14:paraId="29AC1C58" w14:textId="77777777" w:rsidR="00B50050" w:rsidRDefault="00B50050" w:rsidP="0088127C">
            <w:pPr>
              <w:pStyle w:val="OtherTableBody"/>
            </w:pPr>
          </w:p>
        </w:tc>
        <w:tc>
          <w:tcPr>
            <w:tcW w:w="2600" w:type="dxa"/>
          </w:tcPr>
          <w:p w14:paraId="4AC829D2" w14:textId="77777777" w:rsidR="00B50050" w:rsidRDefault="00B50050" w:rsidP="0088127C">
            <w:pPr>
              <w:pStyle w:val="OtherTableBody"/>
            </w:pPr>
            <w:r>
              <w:t>Substance/Treatment Refusal Reason (RXA-18)</w:t>
            </w:r>
          </w:p>
        </w:tc>
        <w:tc>
          <w:tcPr>
            <w:tcW w:w="1400" w:type="dxa"/>
          </w:tcPr>
          <w:p w14:paraId="7BF92C8F" w14:textId="77777777" w:rsidR="00B50050" w:rsidRDefault="00B50050" w:rsidP="0088127C">
            <w:pPr>
              <w:pStyle w:val="OtherTableBody"/>
            </w:pPr>
          </w:p>
        </w:tc>
        <w:tc>
          <w:tcPr>
            <w:tcW w:w="4200" w:type="dxa"/>
          </w:tcPr>
          <w:p w14:paraId="212F70E6" w14:textId="77777777" w:rsidR="00B50050" w:rsidRDefault="00B50050" w:rsidP="0088127C">
            <w:pPr>
              <w:pStyle w:val="OtherTableBody"/>
            </w:pPr>
          </w:p>
        </w:tc>
      </w:tr>
      <w:tr w:rsidR="00B50050" w14:paraId="423A4AC5" w14:textId="77777777" w:rsidTr="00195548">
        <w:tc>
          <w:tcPr>
            <w:tcW w:w="600" w:type="dxa"/>
          </w:tcPr>
          <w:p w14:paraId="204ACA87" w14:textId="77777777" w:rsidR="00B50050" w:rsidRDefault="00B50050" w:rsidP="0088127C">
            <w:pPr>
              <w:pStyle w:val="OtherTableBody"/>
            </w:pPr>
          </w:p>
        </w:tc>
        <w:tc>
          <w:tcPr>
            <w:tcW w:w="600" w:type="dxa"/>
          </w:tcPr>
          <w:p w14:paraId="70486280" w14:textId="77777777" w:rsidR="00B50050" w:rsidRDefault="00B50050" w:rsidP="0088127C">
            <w:pPr>
              <w:pStyle w:val="OtherTableBody"/>
            </w:pPr>
            <w:r>
              <w:t>0693</w:t>
            </w:r>
          </w:p>
        </w:tc>
        <w:tc>
          <w:tcPr>
            <w:tcW w:w="2600" w:type="dxa"/>
          </w:tcPr>
          <w:p w14:paraId="23F7B0F4" w14:textId="77777777" w:rsidR="00B50050" w:rsidRDefault="00B50050" w:rsidP="0088127C">
            <w:pPr>
              <w:pStyle w:val="OtherTableBody"/>
            </w:pPr>
          </w:p>
        </w:tc>
        <w:tc>
          <w:tcPr>
            <w:tcW w:w="1400" w:type="dxa"/>
          </w:tcPr>
          <w:p w14:paraId="704C3C35" w14:textId="77777777" w:rsidR="00B50050" w:rsidRDefault="00B50050" w:rsidP="0088127C">
            <w:pPr>
              <w:pStyle w:val="OtherTableBody"/>
            </w:pPr>
          </w:p>
        </w:tc>
        <w:tc>
          <w:tcPr>
            <w:tcW w:w="4200" w:type="dxa"/>
          </w:tcPr>
          <w:p w14:paraId="37AEA69B" w14:textId="77777777" w:rsidR="00B50050" w:rsidRDefault="00B50050" w:rsidP="0088127C">
            <w:pPr>
              <w:pStyle w:val="OtherTableBody"/>
            </w:pPr>
          </w:p>
        </w:tc>
      </w:tr>
      <w:tr w:rsidR="00B50050" w14:paraId="5B2BC610" w14:textId="77777777" w:rsidTr="00195548">
        <w:tc>
          <w:tcPr>
            <w:tcW w:w="600" w:type="dxa"/>
          </w:tcPr>
          <w:p w14:paraId="515345D3" w14:textId="77777777" w:rsidR="00B50050" w:rsidRDefault="00B50050" w:rsidP="0088127C">
            <w:pPr>
              <w:pStyle w:val="OtherTableBody"/>
            </w:pPr>
            <w:r>
              <w:t>undefined</w:t>
            </w:r>
          </w:p>
        </w:tc>
        <w:tc>
          <w:tcPr>
            <w:tcW w:w="600" w:type="dxa"/>
          </w:tcPr>
          <w:p w14:paraId="02AA9CD4" w14:textId="77777777" w:rsidR="00B50050" w:rsidRDefault="00B50050" w:rsidP="0088127C">
            <w:pPr>
              <w:pStyle w:val="OtherTableBody"/>
            </w:pPr>
          </w:p>
        </w:tc>
        <w:tc>
          <w:tcPr>
            <w:tcW w:w="2600" w:type="dxa"/>
          </w:tcPr>
          <w:p w14:paraId="664F1714" w14:textId="77777777" w:rsidR="00B50050" w:rsidRDefault="00B50050" w:rsidP="0088127C">
            <w:pPr>
              <w:pStyle w:val="OtherTableBody"/>
            </w:pPr>
            <w:r>
              <w:t>Indication (RXA-19)</w:t>
            </w:r>
          </w:p>
        </w:tc>
        <w:tc>
          <w:tcPr>
            <w:tcW w:w="1400" w:type="dxa"/>
          </w:tcPr>
          <w:p w14:paraId="03353E9A" w14:textId="77777777" w:rsidR="00B50050" w:rsidRDefault="00B50050" w:rsidP="0088127C">
            <w:pPr>
              <w:pStyle w:val="OtherTableBody"/>
            </w:pPr>
          </w:p>
        </w:tc>
        <w:tc>
          <w:tcPr>
            <w:tcW w:w="4200" w:type="dxa"/>
          </w:tcPr>
          <w:p w14:paraId="2CAF4661" w14:textId="77777777" w:rsidR="00B50050" w:rsidRDefault="00B50050" w:rsidP="0088127C">
            <w:pPr>
              <w:pStyle w:val="OtherTableBody"/>
            </w:pPr>
          </w:p>
        </w:tc>
      </w:tr>
      <w:tr w:rsidR="00B50050" w14:paraId="621978A4" w14:textId="77777777" w:rsidTr="00195548">
        <w:tc>
          <w:tcPr>
            <w:tcW w:w="600" w:type="dxa"/>
          </w:tcPr>
          <w:p w14:paraId="395A47F4" w14:textId="77777777" w:rsidR="00B50050" w:rsidRDefault="00B50050" w:rsidP="0088127C">
            <w:pPr>
              <w:pStyle w:val="OtherTableBody"/>
            </w:pPr>
          </w:p>
        </w:tc>
        <w:tc>
          <w:tcPr>
            <w:tcW w:w="600" w:type="dxa"/>
          </w:tcPr>
          <w:p w14:paraId="578723F2" w14:textId="77777777" w:rsidR="00B50050" w:rsidRDefault="00B50050" w:rsidP="0088127C">
            <w:pPr>
              <w:pStyle w:val="OtherTableBody"/>
            </w:pPr>
            <w:r>
              <w:t>0694</w:t>
            </w:r>
          </w:p>
        </w:tc>
        <w:tc>
          <w:tcPr>
            <w:tcW w:w="2600" w:type="dxa"/>
          </w:tcPr>
          <w:p w14:paraId="767ADF9D" w14:textId="77777777" w:rsidR="00B50050" w:rsidRDefault="00B50050" w:rsidP="0088127C">
            <w:pPr>
              <w:pStyle w:val="OtherTableBody"/>
            </w:pPr>
          </w:p>
        </w:tc>
        <w:tc>
          <w:tcPr>
            <w:tcW w:w="1400" w:type="dxa"/>
          </w:tcPr>
          <w:p w14:paraId="62E18F08" w14:textId="77777777" w:rsidR="00B50050" w:rsidRDefault="00B50050" w:rsidP="0088127C">
            <w:pPr>
              <w:pStyle w:val="OtherTableBody"/>
            </w:pPr>
          </w:p>
        </w:tc>
        <w:tc>
          <w:tcPr>
            <w:tcW w:w="4200" w:type="dxa"/>
          </w:tcPr>
          <w:p w14:paraId="02390FA2" w14:textId="77777777" w:rsidR="00B50050" w:rsidRDefault="00B50050" w:rsidP="0088127C">
            <w:pPr>
              <w:pStyle w:val="OtherTableBody"/>
            </w:pPr>
          </w:p>
        </w:tc>
      </w:tr>
      <w:tr w:rsidR="00B50050" w14:paraId="31E6930E" w14:textId="77777777" w:rsidTr="00195548">
        <w:tc>
          <w:tcPr>
            <w:tcW w:w="600" w:type="dxa"/>
          </w:tcPr>
          <w:p w14:paraId="06360DAA" w14:textId="77777777" w:rsidR="00B50050" w:rsidRDefault="00B50050" w:rsidP="0088127C">
            <w:pPr>
              <w:pStyle w:val="OtherTableBody"/>
            </w:pPr>
            <w:r>
              <w:t>undefined</w:t>
            </w:r>
          </w:p>
        </w:tc>
        <w:tc>
          <w:tcPr>
            <w:tcW w:w="600" w:type="dxa"/>
          </w:tcPr>
          <w:p w14:paraId="62B6F451" w14:textId="77777777" w:rsidR="00B50050" w:rsidRDefault="00B50050" w:rsidP="0088127C">
            <w:pPr>
              <w:pStyle w:val="OtherTableBody"/>
            </w:pPr>
          </w:p>
        </w:tc>
        <w:tc>
          <w:tcPr>
            <w:tcW w:w="2600" w:type="dxa"/>
          </w:tcPr>
          <w:p w14:paraId="1FC7C528" w14:textId="77777777" w:rsidR="00B50050" w:rsidRDefault="00B50050" w:rsidP="0088127C">
            <w:pPr>
              <w:pStyle w:val="OtherTableBody"/>
            </w:pPr>
            <w:r>
              <w:t>Administered Drug Strength Volume Units (RXA-24)</w:t>
            </w:r>
          </w:p>
        </w:tc>
        <w:tc>
          <w:tcPr>
            <w:tcW w:w="1400" w:type="dxa"/>
          </w:tcPr>
          <w:p w14:paraId="4DE3616D" w14:textId="77777777" w:rsidR="00B50050" w:rsidRDefault="00B50050" w:rsidP="0088127C">
            <w:pPr>
              <w:pStyle w:val="OtherTableBody"/>
            </w:pPr>
          </w:p>
        </w:tc>
        <w:tc>
          <w:tcPr>
            <w:tcW w:w="4200" w:type="dxa"/>
          </w:tcPr>
          <w:p w14:paraId="271D80E5" w14:textId="77777777" w:rsidR="00B50050" w:rsidRDefault="00B50050" w:rsidP="0088127C">
            <w:pPr>
              <w:pStyle w:val="OtherTableBody"/>
            </w:pPr>
          </w:p>
        </w:tc>
      </w:tr>
      <w:tr w:rsidR="00B50050" w14:paraId="5AD45ACD" w14:textId="77777777" w:rsidTr="00195548">
        <w:tc>
          <w:tcPr>
            <w:tcW w:w="600" w:type="dxa"/>
          </w:tcPr>
          <w:p w14:paraId="75A44CF6" w14:textId="77777777" w:rsidR="00B50050" w:rsidRDefault="00B50050" w:rsidP="0088127C">
            <w:pPr>
              <w:pStyle w:val="OtherTableBody"/>
            </w:pPr>
          </w:p>
        </w:tc>
        <w:tc>
          <w:tcPr>
            <w:tcW w:w="600" w:type="dxa"/>
          </w:tcPr>
          <w:p w14:paraId="3B296125" w14:textId="77777777" w:rsidR="00B50050" w:rsidRDefault="00B50050" w:rsidP="0088127C">
            <w:pPr>
              <w:pStyle w:val="OtherTableBody"/>
            </w:pPr>
            <w:r>
              <w:t>0695</w:t>
            </w:r>
          </w:p>
        </w:tc>
        <w:tc>
          <w:tcPr>
            <w:tcW w:w="2600" w:type="dxa"/>
          </w:tcPr>
          <w:p w14:paraId="3D8091F2" w14:textId="77777777" w:rsidR="00B50050" w:rsidRDefault="00B50050" w:rsidP="0088127C">
            <w:pPr>
              <w:pStyle w:val="OtherTableBody"/>
            </w:pPr>
          </w:p>
        </w:tc>
        <w:tc>
          <w:tcPr>
            <w:tcW w:w="1400" w:type="dxa"/>
          </w:tcPr>
          <w:p w14:paraId="086BD206" w14:textId="77777777" w:rsidR="00B50050" w:rsidRDefault="00B50050" w:rsidP="0088127C">
            <w:pPr>
              <w:pStyle w:val="OtherTableBody"/>
            </w:pPr>
          </w:p>
        </w:tc>
        <w:tc>
          <w:tcPr>
            <w:tcW w:w="4200" w:type="dxa"/>
          </w:tcPr>
          <w:p w14:paraId="2B64F33E" w14:textId="77777777" w:rsidR="00B50050" w:rsidRDefault="00B50050" w:rsidP="0088127C">
            <w:pPr>
              <w:pStyle w:val="OtherTableBody"/>
            </w:pPr>
          </w:p>
        </w:tc>
      </w:tr>
      <w:tr w:rsidR="00B50050" w14:paraId="44343231" w14:textId="77777777" w:rsidTr="00195548">
        <w:tc>
          <w:tcPr>
            <w:tcW w:w="600" w:type="dxa"/>
          </w:tcPr>
          <w:p w14:paraId="1FAC5D0A" w14:textId="77777777" w:rsidR="00B50050" w:rsidRDefault="00B50050" w:rsidP="0088127C">
            <w:pPr>
              <w:pStyle w:val="OtherTableBody"/>
            </w:pPr>
            <w:r>
              <w:t>undefined</w:t>
            </w:r>
          </w:p>
        </w:tc>
        <w:tc>
          <w:tcPr>
            <w:tcW w:w="600" w:type="dxa"/>
          </w:tcPr>
          <w:p w14:paraId="327A180F" w14:textId="77777777" w:rsidR="00B50050" w:rsidRDefault="00B50050" w:rsidP="0088127C">
            <w:pPr>
              <w:pStyle w:val="OtherTableBody"/>
            </w:pPr>
          </w:p>
        </w:tc>
        <w:tc>
          <w:tcPr>
            <w:tcW w:w="2600" w:type="dxa"/>
          </w:tcPr>
          <w:p w14:paraId="10F9BF9C" w14:textId="77777777" w:rsidR="00B50050" w:rsidRDefault="00B50050" w:rsidP="0088127C">
            <w:pPr>
              <w:pStyle w:val="OtherTableBody"/>
            </w:pPr>
            <w:r>
              <w:t>Administered Barcode Identifier (RXA-25)</w:t>
            </w:r>
          </w:p>
        </w:tc>
        <w:tc>
          <w:tcPr>
            <w:tcW w:w="1400" w:type="dxa"/>
          </w:tcPr>
          <w:p w14:paraId="58387413" w14:textId="77777777" w:rsidR="00B50050" w:rsidRDefault="00B50050" w:rsidP="0088127C">
            <w:pPr>
              <w:pStyle w:val="OtherTableBody"/>
            </w:pPr>
          </w:p>
        </w:tc>
        <w:tc>
          <w:tcPr>
            <w:tcW w:w="4200" w:type="dxa"/>
          </w:tcPr>
          <w:p w14:paraId="08C9E3C8" w14:textId="77777777" w:rsidR="00B50050" w:rsidRDefault="00B50050" w:rsidP="0088127C">
            <w:pPr>
              <w:pStyle w:val="OtherTableBody"/>
            </w:pPr>
          </w:p>
        </w:tc>
      </w:tr>
      <w:tr w:rsidR="00B50050" w14:paraId="2D6AF59D" w14:textId="77777777" w:rsidTr="00195548">
        <w:tc>
          <w:tcPr>
            <w:tcW w:w="600" w:type="dxa"/>
          </w:tcPr>
          <w:p w14:paraId="21766708" w14:textId="77777777" w:rsidR="00B50050" w:rsidRDefault="00B50050" w:rsidP="0088127C">
            <w:pPr>
              <w:pStyle w:val="OtherTableBody"/>
            </w:pPr>
          </w:p>
        </w:tc>
        <w:tc>
          <w:tcPr>
            <w:tcW w:w="600" w:type="dxa"/>
          </w:tcPr>
          <w:p w14:paraId="565B6097" w14:textId="77777777" w:rsidR="00B50050" w:rsidRDefault="00B50050" w:rsidP="0088127C">
            <w:pPr>
              <w:pStyle w:val="OtherTableBody"/>
            </w:pPr>
            <w:r>
              <w:t>0696</w:t>
            </w:r>
          </w:p>
        </w:tc>
        <w:tc>
          <w:tcPr>
            <w:tcW w:w="2600" w:type="dxa"/>
          </w:tcPr>
          <w:p w14:paraId="0A957406" w14:textId="77777777" w:rsidR="00B50050" w:rsidRDefault="00B50050" w:rsidP="0088127C">
            <w:pPr>
              <w:pStyle w:val="OtherTableBody"/>
            </w:pPr>
          </w:p>
        </w:tc>
        <w:tc>
          <w:tcPr>
            <w:tcW w:w="1400" w:type="dxa"/>
          </w:tcPr>
          <w:p w14:paraId="2290C4A0" w14:textId="77777777" w:rsidR="00B50050" w:rsidRDefault="00B50050" w:rsidP="0088127C">
            <w:pPr>
              <w:pStyle w:val="OtherTableBody"/>
            </w:pPr>
          </w:p>
        </w:tc>
        <w:tc>
          <w:tcPr>
            <w:tcW w:w="4200" w:type="dxa"/>
          </w:tcPr>
          <w:p w14:paraId="26D3FBAD" w14:textId="77777777" w:rsidR="00B50050" w:rsidRDefault="00B50050" w:rsidP="0088127C">
            <w:pPr>
              <w:pStyle w:val="OtherTableBody"/>
            </w:pPr>
          </w:p>
        </w:tc>
      </w:tr>
      <w:tr w:rsidR="00B50050" w14:paraId="6C3F4647" w14:textId="77777777" w:rsidTr="00195548">
        <w:tc>
          <w:tcPr>
            <w:tcW w:w="600" w:type="dxa"/>
          </w:tcPr>
          <w:p w14:paraId="7B5D52BC" w14:textId="77777777" w:rsidR="00B50050" w:rsidRDefault="00B50050" w:rsidP="0088127C">
            <w:pPr>
              <w:pStyle w:val="OtherTableBody"/>
            </w:pPr>
            <w:r>
              <w:t>undefined</w:t>
            </w:r>
          </w:p>
        </w:tc>
        <w:tc>
          <w:tcPr>
            <w:tcW w:w="600" w:type="dxa"/>
          </w:tcPr>
          <w:p w14:paraId="463BFA2C" w14:textId="77777777" w:rsidR="00B50050" w:rsidRDefault="00B50050" w:rsidP="0088127C">
            <w:pPr>
              <w:pStyle w:val="OtherTableBody"/>
            </w:pPr>
          </w:p>
        </w:tc>
        <w:tc>
          <w:tcPr>
            <w:tcW w:w="2600" w:type="dxa"/>
          </w:tcPr>
          <w:p w14:paraId="05F937D7" w14:textId="77777777" w:rsidR="00B50050" w:rsidRDefault="00B50050" w:rsidP="0088127C">
            <w:pPr>
              <w:pStyle w:val="OtherTableBody"/>
            </w:pPr>
            <w:r>
              <w:t>Component Code (RXC-2)</w:t>
            </w:r>
          </w:p>
        </w:tc>
        <w:tc>
          <w:tcPr>
            <w:tcW w:w="1400" w:type="dxa"/>
          </w:tcPr>
          <w:p w14:paraId="44DFDC04" w14:textId="77777777" w:rsidR="00B50050" w:rsidRDefault="00B50050" w:rsidP="0088127C">
            <w:pPr>
              <w:pStyle w:val="OtherTableBody"/>
            </w:pPr>
          </w:p>
        </w:tc>
        <w:tc>
          <w:tcPr>
            <w:tcW w:w="4200" w:type="dxa"/>
          </w:tcPr>
          <w:p w14:paraId="5B086609" w14:textId="77777777" w:rsidR="00B50050" w:rsidRDefault="00B50050" w:rsidP="0088127C">
            <w:pPr>
              <w:pStyle w:val="OtherTableBody"/>
            </w:pPr>
          </w:p>
        </w:tc>
      </w:tr>
      <w:tr w:rsidR="00B50050" w14:paraId="79ABC601" w14:textId="77777777" w:rsidTr="00195548">
        <w:tc>
          <w:tcPr>
            <w:tcW w:w="600" w:type="dxa"/>
          </w:tcPr>
          <w:p w14:paraId="5277F7EB" w14:textId="77777777" w:rsidR="00B50050" w:rsidRDefault="00B50050" w:rsidP="0088127C">
            <w:pPr>
              <w:pStyle w:val="OtherTableBody"/>
            </w:pPr>
          </w:p>
        </w:tc>
        <w:tc>
          <w:tcPr>
            <w:tcW w:w="600" w:type="dxa"/>
          </w:tcPr>
          <w:p w14:paraId="5F6EE263" w14:textId="77777777" w:rsidR="00B50050" w:rsidRDefault="00B50050" w:rsidP="0088127C">
            <w:pPr>
              <w:pStyle w:val="OtherTableBody"/>
            </w:pPr>
            <w:r>
              <w:t>0697</w:t>
            </w:r>
          </w:p>
        </w:tc>
        <w:tc>
          <w:tcPr>
            <w:tcW w:w="2600" w:type="dxa"/>
          </w:tcPr>
          <w:p w14:paraId="3BEFDF02" w14:textId="77777777" w:rsidR="00B50050" w:rsidRDefault="00B50050" w:rsidP="0088127C">
            <w:pPr>
              <w:pStyle w:val="OtherTableBody"/>
            </w:pPr>
          </w:p>
        </w:tc>
        <w:tc>
          <w:tcPr>
            <w:tcW w:w="1400" w:type="dxa"/>
          </w:tcPr>
          <w:p w14:paraId="7C4B30E8" w14:textId="77777777" w:rsidR="00B50050" w:rsidRDefault="00B50050" w:rsidP="0088127C">
            <w:pPr>
              <w:pStyle w:val="OtherTableBody"/>
            </w:pPr>
          </w:p>
        </w:tc>
        <w:tc>
          <w:tcPr>
            <w:tcW w:w="4200" w:type="dxa"/>
          </w:tcPr>
          <w:p w14:paraId="6BA024AC" w14:textId="77777777" w:rsidR="00B50050" w:rsidRDefault="00B50050" w:rsidP="0088127C">
            <w:pPr>
              <w:pStyle w:val="OtherTableBody"/>
            </w:pPr>
          </w:p>
        </w:tc>
      </w:tr>
      <w:tr w:rsidR="00B50050" w14:paraId="05EF26DD" w14:textId="77777777" w:rsidTr="00195548">
        <w:tc>
          <w:tcPr>
            <w:tcW w:w="600" w:type="dxa"/>
          </w:tcPr>
          <w:p w14:paraId="4DD80761" w14:textId="77777777" w:rsidR="00B50050" w:rsidRDefault="00B50050" w:rsidP="0088127C">
            <w:pPr>
              <w:pStyle w:val="OtherTableBody"/>
            </w:pPr>
            <w:r>
              <w:t>undefined</w:t>
            </w:r>
          </w:p>
        </w:tc>
        <w:tc>
          <w:tcPr>
            <w:tcW w:w="600" w:type="dxa"/>
          </w:tcPr>
          <w:p w14:paraId="739FE72E" w14:textId="77777777" w:rsidR="00B50050" w:rsidRDefault="00B50050" w:rsidP="0088127C">
            <w:pPr>
              <w:pStyle w:val="OtherTableBody"/>
            </w:pPr>
          </w:p>
        </w:tc>
        <w:tc>
          <w:tcPr>
            <w:tcW w:w="2600" w:type="dxa"/>
          </w:tcPr>
          <w:p w14:paraId="5874D2D6" w14:textId="77777777" w:rsidR="00B50050" w:rsidRDefault="00B50050" w:rsidP="0088127C">
            <w:pPr>
              <w:pStyle w:val="OtherTableBody"/>
            </w:pPr>
            <w:r>
              <w:t>Component Units (RXC-4)</w:t>
            </w:r>
          </w:p>
        </w:tc>
        <w:tc>
          <w:tcPr>
            <w:tcW w:w="1400" w:type="dxa"/>
          </w:tcPr>
          <w:p w14:paraId="14C930CA" w14:textId="77777777" w:rsidR="00B50050" w:rsidRDefault="00B50050" w:rsidP="0088127C">
            <w:pPr>
              <w:pStyle w:val="OtherTableBody"/>
            </w:pPr>
          </w:p>
        </w:tc>
        <w:tc>
          <w:tcPr>
            <w:tcW w:w="4200" w:type="dxa"/>
          </w:tcPr>
          <w:p w14:paraId="05616F15" w14:textId="77777777" w:rsidR="00B50050" w:rsidRDefault="00B50050" w:rsidP="0088127C">
            <w:pPr>
              <w:pStyle w:val="OtherTableBody"/>
            </w:pPr>
          </w:p>
        </w:tc>
      </w:tr>
      <w:tr w:rsidR="00B50050" w14:paraId="5A5EBC12" w14:textId="77777777" w:rsidTr="00195548">
        <w:tc>
          <w:tcPr>
            <w:tcW w:w="600" w:type="dxa"/>
          </w:tcPr>
          <w:p w14:paraId="42B2A289" w14:textId="77777777" w:rsidR="00B50050" w:rsidRDefault="00B50050" w:rsidP="0088127C">
            <w:pPr>
              <w:pStyle w:val="OtherTableBody"/>
            </w:pPr>
          </w:p>
        </w:tc>
        <w:tc>
          <w:tcPr>
            <w:tcW w:w="600" w:type="dxa"/>
          </w:tcPr>
          <w:p w14:paraId="5A1228BA" w14:textId="77777777" w:rsidR="00B50050" w:rsidRDefault="00B50050" w:rsidP="0088127C">
            <w:pPr>
              <w:pStyle w:val="OtherTableBody"/>
            </w:pPr>
            <w:r>
              <w:t>0698</w:t>
            </w:r>
          </w:p>
        </w:tc>
        <w:tc>
          <w:tcPr>
            <w:tcW w:w="2600" w:type="dxa"/>
          </w:tcPr>
          <w:p w14:paraId="05B141F0" w14:textId="77777777" w:rsidR="00B50050" w:rsidRDefault="00B50050" w:rsidP="0088127C">
            <w:pPr>
              <w:pStyle w:val="OtherTableBody"/>
            </w:pPr>
          </w:p>
        </w:tc>
        <w:tc>
          <w:tcPr>
            <w:tcW w:w="1400" w:type="dxa"/>
          </w:tcPr>
          <w:p w14:paraId="7C3B49E8" w14:textId="77777777" w:rsidR="00B50050" w:rsidRDefault="00B50050" w:rsidP="0088127C">
            <w:pPr>
              <w:pStyle w:val="OtherTableBody"/>
            </w:pPr>
          </w:p>
        </w:tc>
        <w:tc>
          <w:tcPr>
            <w:tcW w:w="4200" w:type="dxa"/>
          </w:tcPr>
          <w:p w14:paraId="098F528E" w14:textId="77777777" w:rsidR="00B50050" w:rsidRDefault="00B50050" w:rsidP="0088127C">
            <w:pPr>
              <w:pStyle w:val="OtherTableBody"/>
            </w:pPr>
          </w:p>
        </w:tc>
      </w:tr>
      <w:tr w:rsidR="00B50050" w14:paraId="72138479" w14:textId="77777777" w:rsidTr="00195548">
        <w:tc>
          <w:tcPr>
            <w:tcW w:w="600" w:type="dxa"/>
          </w:tcPr>
          <w:p w14:paraId="7F61D800" w14:textId="77777777" w:rsidR="00B50050" w:rsidRDefault="00B50050" w:rsidP="0088127C">
            <w:pPr>
              <w:pStyle w:val="OtherTableBody"/>
            </w:pPr>
            <w:r>
              <w:t>undefined</w:t>
            </w:r>
          </w:p>
        </w:tc>
        <w:tc>
          <w:tcPr>
            <w:tcW w:w="600" w:type="dxa"/>
          </w:tcPr>
          <w:p w14:paraId="67A8738E" w14:textId="77777777" w:rsidR="00B50050" w:rsidRDefault="00B50050" w:rsidP="0088127C">
            <w:pPr>
              <w:pStyle w:val="OtherTableBody"/>
            </w:pPr>
          </w:p>
        </w:tc>
        <w:tc>
          <w:tcPr>
            <w:tcW w:w="2600" w:type="dxa"/>
          </w:tcPr>
          <w:p w14:paraId="4465FCA8" w14:textId="77777777" w:rsidR="00B50050" w:rsidRDefault="00B50050" w:rsidP="0088127C">
            <w:pPr>
              <w:pStyle w:val="OtherTableBody"/>
            </w:pPr>
            <w:r>
              <w:t>Component Strength Units (RXC-6)</w:t>
            </w:r>
          </w:p>
        </w:tc>
        <w:tc>
          <w:tcPr>
            <w:tcW w:w="1400" w:type="dxa"/>
          </w:tcPr>
          <w:p w14:paraId="179A8C5B" w14:textId="77777777" w:rsidR="00B50050" w:rsidRDefault="00B50050" w:rsidP="0088127C">
            <w:pPr>
              <w:pStyle w:val="OtherTableBody"/>
            </w:pPr>
          </w:p>
        </w:tc>
        <w:tc>
          <w:tcPr>
            <w:tcW w:w="4200" w:type="dxa"/>
          </w:tcPr>
          <w:p w14:paraId="1F0731F0" w14:textId="77777777" w:rsidR="00B50050" w:rsidRDefault="00B50050" w:rsidP="0088127C">
            <w:pPr>
              <w:pStyle w:val="OtherTableBody"/>
            </w:pPr>
          </w:p>
        </w:tc>
      </w:tr>
      <w:tr w:rsidR="00B50050" w14:paraId="050F59D6" w14:textId="77777777" w:rsidTr="00195548">
        <w:tc>
          <w:tcPr>
            <w:tcW w:w="600" w:type="dxa"/>
          </w:tcPr>
          <w:p w14:paraId="71CE1050" w14:textId="77777777" w:rsidR="00B50050" w:rsidRDefault="00B50050" w:rsidP="0088127C">
            <w:pPr>
              <w:pStyle w:val="OtherTableBody"/>
            </w:pPr>
          </w:p>
        </w:tc>
        <w:tc>
          <w:tcPr>
            <w:tcW w:w="600" w:type="dxa"/>
          </w:tcPr>
          <w:p w14:paraId="0954BEBB" w14:textId="77777777" w:rsidR="00B50050" w:rsidRDefault="00B50050" w:rsidP="0088127C">
            <w:pPr>
              <w:pStyle w:val="OtherTableBody"/>
            </w:pPr>
            <w:r>
              <w:t>0699</w:t>
            </w:r>
          </w:p>
        </w:tc>
        <w:tc>
          <w:tcPr>
            <w:tcW w:w="2600" w:type="dxa"/>
          </w:tcPr>
          <w:p w14:paraId="1325D48B" w14:textId="77777777" w:rsidR="00B50050" w:rsidRDefault="00B50050" w:rsidP="0088127C">
            <w:pPr>
              <w:pStyle w:val="OtherTableBody"/>
            </w:pPr>
          </w:p>
        </w:tc>
        <w:tc>
          <w:tcPr>
            <w:tcW w:w="1400" w:type="dxa"/>
          </w:tcPr>
          <w:p w14:paraId="2D578C59" w14:textId="77777777" w:rsidR="00B50050" w:rsidRDefault="00B50050" w:rsidP="0088127C">
            <w:pPr>
              <w:pStyle w:val="OtherTableBody"/>
            </w:pPr>
          </w:p>
        </w:tc>
        <w:tc>
          <w:tcPr>
            <w:tcW w:w="4200" w:type="dxa"/>
          </w:tcPr>
          <w:p w14:paraId="12B0007C" w14:textId="77777777" w:rsidR="00B50050" w:rsidRDefault="00B50050" w:rsidP="0088127C">
            <w:pPr>
              <w:pStyle w:val="OtherTableBody"/>
            </w:pPr>
          </w:p>
        </w:tc>
      </w:tr>
      <w:tr w:rsidR="00B50050" w14:paraId="1A956104" w14:textId="77777777" w:rsidTr="00195548">
        <w:tc>
          <w:tcPr>
            <w:tcW w:w="600" w:type="dxa"/>
          </w:tcPr>
          <w:p w14:paraId="38F6107A" w14:textId="77777777" w:rsidR="00B50050" w:rsidRDefault="00B50050" w:rsidP="0088127C">
            <w:pPr>
              <w:pStyle w:val="OtherTableBody"/>
            </w:pPr>
            <w:r>
              <w:t>undefined</w:t>
            </w:r>
          </w:p>
        </w:tc>
        <w:tc>
          <w:tcPr>
            <w:tcW w:w="600" w:type="dxa"/>
          </w:tcPr>
          <w:p w14:paraId="52E2F8D4" w14:textId="77777777" w:rsidR="00B50050" w:rsidRDefault="00B50050" w:rsidP="0088127C">
            <w:pPr>
              <w:pStyle w:val="OtherTableBody"/>
            </w:pPr>
          </w:p>
        </w:tc>
        <w:tc>
          <w:tcPr>
            <w:tcW w:w="2600" w:type="dxa"/>
          </w:tcPr>
          <w:p w14:paraId="6870B50E" w14:textId="77777777" w:rsidR="00B50050" w:rsidRDefault="00B50050" w:rsidP="0088127C">
            <w:pPr>
              <w:pStyle w:val="OtherTableBody"/>
            </w:pPr>
            <w:r>
              <w:t>Supplementary Code (RXC-7)</w:t>
            </w:r>
          </w:p>
        </w:tc>
        <w:tc>
          <w:tcPr>
            <w:tcW w:w="1400" w:type="dxa"/>
          </w:tcPr>
          <w:p w14:paraId="46DEC456" w14:textId="77777777" w:rsidR="00B50050" w:rsidRDefault="00B50050" w:rsidP="0088127C">
            <w:pPr>
              <w:pStyle w:val="OtherTableBody"/>
            </w:pPr>
          </w:p>
        </w:tc>
        <w:tc>
          <w:tcPr>
            <w:tcW w:w="4200" w:type="dxa"/>
          </w:tcPr>
          <w:p w14:paraId="6B1EE072" w14:textId="77777777" w:rsidR="00B50050" w:rsidRDefault="00B50050" w:rsidP="0088127C">
            <w:pPr>
              <w:pStyle w:val="OtherTableBody"/>
            </w:pPr>
          </w:p>
        </w:tc>
      </w:tr>
      <w:tr w:rsidR="00B50050" w14:paraId="74A9645D" w14:textId="77777777" w:rsidTr="00195548">
        <w:tc>
          <w:tcPr>
            <w:tcW w:w="600" w:type="dxa"/>
          </w:tcPr>
          <w:p w14:paraId="6FB783A2" w14:textId="77777777" w:rsidR="00B50050" w:rsidRDefault="00B50050" w:rsidP="0088127C">
            <w:pPr>
              <w:pStyle w:val="OtherTableBody"/>
            </w:pPr>
          </w:p>
        </w:tc>
        <w:tc>
          <w:tcPr>
            <w:tcW w:w="600" w:type="dxa"/>
          </w:tcPr>
          <w:p w14:paraId="6E41CBFE" w14:textId="77777777" w:rsidR="00B50050" w:rsidRDefault="00B50050" w:rsidP="0088127C">
            <w:pPr>
              <w:pStyle w:val="OtherTableBody"/>
            </w:pPr>
            <w:r>
              <w:t>0700</w:t>
            </w:r>
          </w:p>
        </w:tc>
        <w:tc>
          <w:tcPr>
            <w:tcW w:w="2600" w:type="dxa"/>
          </w:tcPr>
          <w:p w14:paraId="6D3BD013" w14:textId="77777777" w:rsidR="00B50050" w:rsidRDefault="00B50050" w:rsidP="0088127C">
            <w:pPr>
              <w:pStyle w:val="OtherTableBody"/>
            </w:pPr>
          </w:p>
        </w:tc>
        <w:tc>
          <w:tcPr>
            <w:tcW w:w="1400" w:type="dxa"/>
          </w:tcPr>
          <w:p w14:paraId="2AAA4C09" w14:textId="77777777" w:rsidR="00B50050" w:rsidRDefault="00B50050" w:rsidP="0088127C">
            <w:pPr>
              <w:pStyle w:val="OtherTableBody"/>
            </w:pPr>
          </w:p>
        </w:tc>
        <w:tc>
          <w:tcPr>
            <w:tcW w:w="4200" w:type="dxa"/>
          </w:tcPr>
          <w:p w14:paraId="6233B4BB" w14:textId="77777777" w:rsidR="00B50050" w:rsidRDefault="00B50050" w:rsidP="0088127C">
            <w:pPr>
              <w:pStyle w:val="OtherTableBody"/>
            </w:pPr>
          </w:p>
        </w:tc>
      </w:tr>
      <w:tr w:rsidR="00B50050" w14:paraId="402CE124" w14:textId="77777777" w:rsidTr="00195548">
        <w:tc>
          <w:tcPr>
            <w:tcW w:w="600" w:type="dxa"/>
          </w:tcPr>
          <w:p w14:paraId="217C3C59" w14:textId="77777777" w:rsidR="00B50050" w:rsidRDefault="00B50050" w:rsidP="0088127C">
            <w:pPr>
              <w:pStyle w:val="OtherTableBody"/>
            </w:pPr>
            <w:r>
              <w:t>undefined</w:t>
            </w:r>
          </w:p>
        </w:tc>
        <w:tc>
          <w:tcPr>
            <w:tcW w:w="600" w:type="dxa"/>
          </w:tcPr>
          <w:p w14:paraId="3623DFD9" w14:textId="77777777" w:rsidR="00B50050" w:rsidRDefault="00B50050" w:rsidP="0088127C">
            <w:pPr>
              <w:pStyle w:val="OtherTableBody"/>
            </w:pPr>
          </w:p>
        </w:tc>
        <w:tc>
          <w:tcPr>
            <w:tcW w:w="2600" w:type="dxa"/>
          </w:tcPr>
          <w:p w14:paraId="194F668B" w14:textId="77777777" w:rsidR="00B50050" w:rsidRDefault="00B50050" w:rsidP="0088127C">
            <w:pPr>
              <w:pStyle w:val="OtherTableBody"/>
            </w:pPr>
            <w:r>
              <w:t>Component Drug Strength Volume Units (RXC-9)</w:t>
            </w:r>
          </w:p>
        </w:tc>
        <w:tc>
          <w:tcPr>
            <w:tcW w:w="1400" w:type="dxa"/>
          </w:tcPr>
          <w:p w14:paraId="161DACC1" w14:textId="77777777" w:rsidR="00B50050" w:rsidRDefault="00B50050" w:rsidP="0088127C">
            <w:pPr>
              <w:pStyle w:val="OtherTableBody"/>
            </w:pPr>
          </w:p>
        </w:tc>
        <w:tc>
          <w:tcPr>
            <w:tcW w:w="4200" w:type="dxa"/>
          </w:tcPr>
          <w:p w14:paraId="0B791BD1" w14:textId="77777777" w:rsidR="00B50050" w:rsidRDefault="00B50050" w:rsidP="0088127C">
            <w:pPr>
              <w:pStyle w:val="OtherTableBody"/>
            </w:pPr>
          </w:p>
        </w:tc>
      </w:tr>
      <w:tr w:rsidR="00B50050" w14:paraId="06121091" w14:textId="77777777" w:rsidTr="00195548">
        <w:tc>
          <w:tcPr>
            <w:tcW w:w="600" w:type="dxa"/>
          </w:tcPr>
          <w:p w14:paraId="14C5EF1B" w14:textId="77777777" w:rsidR="00B50050" w:rsidRDefault="00B50050" w:rsidP="0088127C">
            <w:pPr>
              <w:pStyle w:val="OtherTableBody"/>
            </w:pPr>
          </w:p>
        </w:tc>
        <w:tc>
          <w:tcPr>
            <w:tcW w:w="600" w:type="dxa"/>
          </w:tcPr>
          <w:p w14:paraId="0872AE29" w14:textId="77777777" w:rsidR="00B50050" w:rsidRDefault="00B50050" w:rsidP="0088127C">
            <w:pPr>
              <w:pStyle w:val="OtherTableBody"/>
            </w:pPr>
            <w:r>
              <w:t>0701</w:t>
            </w:r>
          </w:p>
        </w:tc>
        <w:tc>
          <w:tcPr>
            <w:tcW w:w="2600" w:type="dxa"/>
          </w:tcPr>
          <w:p w14:paraId="32901C15" w14:textId="77777777" w:rsidR="00B50050" w:rsidRDefault="00B50050" w:rsidP="0088127C">
            <w:pPr>
              <w:pStyle w:val="OtherTableBody"/>
            </w:pPr>
          </w:p>
        </w:tc>
        <w:tc>
          <w:tcPr>
            <w:tcW w:w="1400" w:type="dxa"/>
          </w:tcPr>
          <w:p w14:paraId="5D922C84" w14:textId="77777777" w:rsidR="00B50050" w:rsidRDefault="00B50050" w:rsidP="0088127C">
            <w:pPr>
              <w:pStyle w:val="OtherTableBody"/>
            </w:pPr>
          </w:p>
        </w:tc>
        <w:tc>
          <w:tcPr>
            <w:tcW w:w="4200" w:type="dxa"/>
          </w:tcPr>
          <w:p w14:paraId="4BC2AA74" w14:textId="77777777" w:rsidR="00B50050" w:rsidRDefault="00B50050" w:rsidP="0088127C">
            <w:pPr>
              <w:pStyle w:val="OtherTableBody"/>
            </w:pPr>
          </w:p>
        </w:tc>
      </w:tr>
      <w:tr w:rsidR="00B50050" w14:paraId="18BE3C45" w14:textId="77777777" w:rsidTr="00195548">
        <w:tc>
          <w:tcPr>
            <w:tcW w:w="600" w:type="dxa"/>
          </w:tcPr>
          <w:p w14:paraId="7E1237C7" w14:textId="77777777" w:rsidR="00B50050" w:rsidRDefault="00B50050" w:rsidP="0088127C">
            <w:pPr>
              <w:pStyle w:val="OtherTableBody"/>
            </w:pPr>
            <w:r>
              <w:t>User</w:t>
            </w:r>
          </w:p>
        </w:tc>
        <w:tc>
          <w:tcPr>
            <w:tcW w:w="600" w:type="dxa"/>
          </w:tcPr>
          <w:p w14:paraId="1BF2DAD6" w14:textId="77777777" w:rsidR="00B50050" w:rsidRDefault="00B50050" w:rsidP="0088127C">
            <w:pPr>
              <w:pStyle w:val="OtherTableBody"/>
            </w:pPr>
          </w:p>
        </w:tc>
        <w:tc>
          <w:tcPr>
            <w:tcW w:w="2600" w:type="dxa"/>
          </w:tcPr>
          <w:p w14:paraId="4EC1FBDD" w14:textId="77777777" w:rsidR="00B50050" w:rsidRDefault="00B50050" w:rsidP="0088127C">
            <w:pPr>
              <w:pStyle w:val="OtherTableBody"/>
            </w:pPr>
            <w:r>
              <w:t>Cycle Type</w:t>
            </w:r>
          </w:p>
        </w:tc>
        <w:tc>
          <w:tcPr>
            <w:tcW w:w="1400" w:type="dxa"/>
          </w:tcPr>
          <w:p w14:paraId="02E82900" w14:textId="77777777" w:rsidR="00B50050" w:rsidRDefault="00B50050" w:rsidP="0088127C">
            <w:pPr>
              <w:pStyle w:val="OtherTableBody"/>
            </w:pPr>
          </w:p>
        </w:tc>
        <w:tc>
          <w:tcPr>
            <w:tcW w:w="4200" w:type="dxa"/>
          </w:tcPr>
          <w:p w14:paraId="1F79A511" w14:textId="77777777" w:rsidR="00B50050" w:rsidRDefault="00B50050" w:rsidP="0088127C">
            <w:pPr>
              <w:pStyle w:val="OtherTableBody"/>
            </w:pPr>
          </w:p>
        </w:tc>
      </w:tr>
      <w:tr w:rsidR="00B50050" w14:paraId="50E30CC6" w14:textId="77777777" w:rsidTr="00195548">
        <w:tc>
          <w:tcPr>
            <w:tcW w:w="600" w:type="dxa"/>
          </w:tcPr>
          <w:p w14:paraId="551AEB4C" w14:textId="77777777" w:rsidR="00B50050" w:rsidRDefault="00B50050" w:rsidP="0088127C">
            <w:pPr>
              <w:pStyle w:val="OtherTableBody"/>
            </w:pPr>
          </w:p>
        </w:tc>
        <w:tc>
          <w:tcPr>
            <w:tcW w:w="600" w:type="dxa"/>
          </w:tcPr>
          <w:p w14:paraId="04C1A059" w14:textId="77777777" w:rsidR="00B50050" w:rsidRDefault="00B50050" w:rsidP="0088127C">
            <w:pPr>
              <w:pStyle w:val="OtherTableBody"/>
            </w:pPr>
            <w:r>
              <w:t>0702</w:t>
            </w:r>
          </w:p>
        </w:tc>
        <w:tc>
          <w:tcPr>
            <w:tcW w:w="2600" w:type="dxa"/>
          </w:tcPr>
          <w:p w14:paraId="133132BA" w14:textId="77777777" w:rsidR="00B50050" w:rsidRDefault="00B50050" w:rsidP="0088127C">
            <w:pPr>
              <w:pStyle w:val="OtherTableBody"/>
            </w:pPr>
          </w:p>
        </w:tc>
        <w:tc>
          <w:tcPr>
            <w:tcW w:w="1400" w:type="dxa"/>
          </w:tcPr>
          <w:p w14:paraId="6173CC7B" w14:textId="77777777" w:rsidR="00B50050" w:rsidRDefault="00B50050" w:rsidP="0088127C">
            <w:pPr>
              <w:pStyle w:val="OtherTableBody"/>
            </w:pPr>
            <w:r>
              <w:t>2RS</w:t>
            </w:r>
          </w:p>
        </w:tc>
        <w:tc>
          <w:tcPr>
            <w:tcW w:w="4200" w:type="dxa"/>
          </w:tcPr>
          <w:p w14:paraId="32786C64" w14:textId="77777777" w:rsidR="00B50050" w:rsidRDefault="00B50050" w:rsidP="0088127C">
            <w:pPr>
              <w:pStyle w:val="OtherTableBody"/>
            </w:pPr>
            <w:r>
              <w:t>Second Rinse</w:t>
            </w:r>
          </w:p>
        </w:tc>
      </w:tr>
      <w:tr w:rsidR="00B50050" w14:paraId="2743B353" w14:textId="77777777" w:rsidTr="00195548">
        <w:tc>
          <w:tcPr>
            <w:tcW w:w="600" w:type="dxa"/>
          </w:tcPr>
          <w:p w14:paraId="316DD69B" w14:textId="77777777" w:rsidR="00B50050" w:rsidRDefault="00B50050" w:rsidP="0088127C">
            <w:pPr>
              <w:pStyle w:val="OtherTableBody"/>
            </w:pPr>
          </w:p>
        </w:tc>
        <w:tc>
          <w:tcPr>
            <w:tcW w:w="600" w:type="dxa"/>
          </w:tcPr>
          <w:p w14:paraId="5DCEC782" w14:textId="77777777" w:rsidR="00B50050" w:rsidRDefault="00B50050" w:rsidP="0088127C">
            <w:pPr>
              <w:pStyle w:val="OtherTableBody"/>
            </w:pPr>
            <w:r>
              <w:t>0702</w:t>
            </w:r>
          </w:p>
        </w:tc>
        <w:tc>
          <w:tcPr>
            <w:tcW w:w="2600" w:type="dxa"/>
          </w:tcPr>
          <w:p w14:paraId="60C89FD7" w14:textId="77777777" w:rsidR="00B50050" w:rsidRDefault="00B50050" w:rsidP="0088127C">
            <w:pPr>
              <w:pStyle w:val="OtherTableBody"/>
            </w:pPr>
          </w:p>
        </w:tc>
        <w:tc>
          <w:tcPr>
            <w:tcW w:w="1400" w:type="dxa"/>
          </w:tcPr>
          <w:p w14:paraId="0BA8DE3D" w14:textId="77777777" w:rsidR="00B50050" w:rsidRDefault="00B50050" w:rsidP="0088127C">
            <w:pPr>
              <w:pStyle w:val="OtherTableBody"/>
            </w:pPr>
            <w:r>
              <w:t>ANR</w:t>
            </w:r>
          </w:p>
        </w:tc>
        <w:tc>
          <w:tcPr>
            <w:tcW w:w="4200" w:type="dxa"/>
          </w:tcPr>
          <w:p w14:paraId="6862898C" w14:textId="77777777" w:rsidR="00B50050" w:rsidRDefault="00B50050" w:rsidP="0088127C">
            <w:pPr>
              <w:pStyle w:val="OtherTableBody"/>
            </w:pPr>
            <w:r>
              <w:t>Anesthesia/Respiratory</w:t>
            </w:r>
          </w:p>
        </w:tc>
      </w:tr>
      <w:tr w:rsidR="00B50050" w14:paraId="5D527FC0" w14:textId="77777777" w:rsidTr="00195548">
        <w:tc>
          <w:tcPr>
            <w:tcW w:w="600" w:type="dxa"/>
          </w:tcPr>
          <w:p w14:paraId="6B434D78" w14:textId="77777777" w:rsidR="00B50050" w:rsidRDefault="00B50050" w:rsidP="0088127C">
            <w:pPr>
              <w:pStyle w:val="OtherTableBody"/>
            </w:pPr>
          </w:p>
        </w:tc>
        <w:tc>
          <w:tcPr>
            <w:tcW w:w="600" w:type="dxa"/>
          </w:tcPr>
          <w:p w14:paraId="0FFFD807" w14:textId="77777777" w:rsidR="00B50050" w:rsidRDefault="00B50050" w:rsidP="0088127C">
            <w:pPr>
              <w:pStyle w:val="OtherTableBody"/>
            </w:pPr>
            <w:r>
              <w:t>0702</w:t>
            </w:r>
          </w:p>
        </w:tc>
        <w:tc>
          <w:tcPr>
            <w:tcW w:w="2600" w:type="dxa"/>
          </w:tcPr>
          <w:p w14:paraId="650F3984" w14:textId="77777777" w:rsidR="00B50050" w:rsidRDefault="00B50050" w:rsidP="0088127C">
            <w:pPr>
              <w:pStyle w:val="OtherTableBody"/>
            </w:pPr>
          </w:p>
        </w:tc>
        <w:tc>
          <w:tcPr>
            <w:tcW w:w="1400" w:type="dxa"/>
          </w:tcPr>
          <w:p w14:paraId="141E66E8" w14:textId="77777777" w:rsidR="00B50050" w:rsidRDefault="00B50050" w:rsidP="0088127C">
            <w:pPr>
              <w:pStyle w:val="OtherTableBody"/>
            </w:pPr>
            <w:r>
              <w:t>BDP</w:t>
            </w:r>
          </w:p>
        </w:tc>
        <w:tc>
          <w:tcPr>
            <w:tcW w:w="4200" w:type="dxa"/>
          </w:tcPr>
          <w:p w14:paraId="6D5E7F9C" w14:textId="77777777" w:rsidR="00B50050" w:rsidRDefault="00B50050" w:rsidP="0088127C">
            <w:pPr>
              <w:pStyle w:val="OtherTableBody"/>
            </w:pPr>
            <w:r>
              <w:t>Bedpans</w:t>
            </w:r>
          </w:p>
        </w:tc>
      </w:tr>
      <w:tr w:rsidR="00B50050" w14:paraId="65F2A0A0" w14:textId="77777777" w:rsidTr="00195548">
        <w:tc>
          <w:tcPr>
            <w:tcW w:w="600" w:type="dxa"/>
          </w:tcPr>
          <w:p w14:paraId="40FBE129" w14:textId="77777777" w:rsidR="00B50050" w:rsidRDefault="00B50050" w:rsidP="0088127C">
            <w:pPr>
              <w:pStyle w:val="OtherTableBody"/>
            </w:pPr>
          </w:p>
        </w:tc>
        <w:tc>
          <w:tcPr>
            <w:tcW w:w="600" w:type="dxa"/>
          </w:tcPr>
          <w:p w14:paraId="19F9B7C4" w14:textId="77777777" w:rsidR="00B50050" w:rsidRDefault="00B50050" w:rsidP="0088127C">
            <w:pPr>
              <w:pStyle w:val="OtherTableBody"/>
            </w:pPr>
            <w:r>
              <w:t>0702</w:t>
            </w:r>
          </w:p>
        </w:tc>
        <w:tc>
          <w:tcPr>
            <w:tcW w:w="2600" w:type="dxa"/>
          </w:tcPr>
          <w:p w14:paraId="1C0B93D3" w14:textId="77777777" w:rsidR="00B50050" w:rsidRDefault="00B50050" w:rsidP="0088127C">
            <w:pPr>
              <w:pStyle w:val="OtherTableBody"/>
            </w:pPr>
          </w:p>
        </w:tc>
        <w:tc>
          <w:tcPr>
            <w:tcW w:w="1400" w:type="dxa"/>
          </w:tcPr>
          <w:p w14:paraId="0332D348" w14:textId="77777777" w:rsidR="00B50050" w:rsidRDefault="00B50050" w:rsidP="0088127C">
            <w:pPr>
              <w:pStyle w:val="OtherTableBody"/>
            </w:pPr>
            <w:r>
              <w:t>BWD</w:t>
            </w:r>
          </w:p>
        </w:tc>
        <w:tc>
          <w:tcPr>
            <w:tcW w:w="4200" w:type="dxa"/>
          </w:tcPr>
          <w:p w14:paraId="4FE02B86" w14:textId="77777777" w:rsidR="00B50050" w:rsidRDefault="00B50050" w:rsidP="0088127C">
            <w:pPr>
              <w:pStyle w:val="OtherTableBody"/>
            </w:pPr>
            <w:r>
              <w:t>Bowie-Dick Test</w:t>
            </w:r>
          </w:p>
        </w:tc>
      </w:tr>
      <w:tr w:rsidR="00B50050" w14:paraId="7E7261D3" w14:textId="77777777" w:rsidTr="00195548">
        <w:tc>
          <w:tcPr>
            <w:tcW w:w="600" w:type="dxa"/>
          </w:tcPr>
          <w:p w14:paraId="28090F04" w14:textId="77777777" w:rsidR="00B50050" w:rsidRDefault="00B50050" w:rsidP="0088127C">
            <w:pPr>
              <w:pStyle w:val="OtherTableBody"/>
            </w:pPr>
          </w:p>
        </w:tc>
        <w:tc>
          <w:tcPr>
            <w:tcW w:w="600" w:type="dxa"/>
          </w:tcPr>
          <w:p w14:paraId="7E91CDB6" w14:textId="77777777" w:rsidR="00B50050" w:rsidRDefault="00B50050" w:rsidP="0088127C">
            <w:pPr>
              <w:pStyle w:val="OtherTableBody"/>
            </w:pPr>
            <w:r>
              <w:t>0702</w:t>
            </w:r>
          </w:p>
        </w:tc>
        <w:tc>
          <w:tcPr>
            <w:tcW w:w="2600" w:type="dxa"/>
          </w:tcPr>
          <w:p w14:paraId="3A8DC756" w14:textId="77777777" w:rsidR="00B50050" w:rsidRDefault="00B50050" w:rsidP="0088127C">
            <w:pPr>
              <w:pStyle w:val="OtherTableBody"/>
            </w:pPr>
          </w:p>
        </w:tc>
        <w:tc>
          <w:tcPr>
            <w:tcW w:w="1400" w:type="dxa"/>
          </w:tcPr>
          <w:p w14:paraId="6C2510C5" w14:textId="77777777" w:rsidR="00B50050" w:rsidRDefault="00B50050" w:rsidP="0088127C">
            <w:pPr>
              <w:pStyle w:val="OtherTableBody"/>
            </w:pPr>
            <w:r>
              <w:t>CMW</w:t>
            </w:r>
          </w:p>
        </w:tc>
        <w:tc>
          <w:tcPr>
            <w:tcW w:w="4200" w:type="dxa"/>
          </w:tcPr>
          <w:p w14:paraId="6501504C" w14:textId="77777777" w:rsidR="00B50050" w:rsidRDefault="00B50050" w:rsidP="0088127C">
            <w:pPr>
              <w:pStyle w:val="OtherTableBody"/>
            </w:pPr>
            <w:r>
              <w:t>Chemical Wash</w:t>
            </w:r>
          </w:p>
        </w:tc>
      </w:tr>
      <w:tr w:rsidR="00B50050" w14:paraId="17F6E13B" w14:textId="77777777" w:rsidTr="00195548">
        <w:tc>
          <w:tcPr>
            <w:tcW w:w="600" w:type="dxa"/>
          </w:tcPr>
          <w:p w14:paraId="051FE347" w14:textId="77777777" w:rsidR="00B50050" w:rsidRDefault="00B50050" w:rsidP="0088127C">
            <w:pPr>
              <w:pStyle w:val="OtherTableBody"/>
            </w:pPr>
          </w:p>
        </w:tc>
        <w:tc>
          <w:tcPr>
            <w:tcW w:w="600" w:type="dxa"/>
          </w:tcPr>
          <w:p w14:paraId="335EC594" w14:textId="77777777" w:rsidR="00B50050" w:rsidRDefault="00B50050" w:rsidP="0088127C">
            <w:pPr>
              <w:pStyle w:val="OtherTableBody"/>
            </w:pPr>
            <w:r>
              <w:t>0702</w:t>
            </w:r>
          </w:p>
        </w:tc>
        <w:tc>
          <w:tcPr>
            <w:tcW w:w="2600" w:type="dxa"/>
          </w:tcPr>
          <w:p w14:paraId="55CE8DBD" w14:textId="77777777" w:rsidR="00B50050" w:rsidRDefault="00B50050" w:rsidP="0088127C">
            <w:pPr>
              <w:pStyle w:val="OtherTableBody"/>
            </w:pPr>
          </w:p>
        </w:tc>
        <w:tc>
          <w:tcPr>
            <w:tcW w:w="1400" w:type="dxa"/>
          </w:tcPr>
          <w:p w14:paraId="702076BB" w14:textId="77777777" w:rsidR="00B50050" w:rsidRDefault="00B50050" w:rsidP="0088127C">
            <w:pPr>
              <w:pStyle w:val="OtherTableBody"/>
            </w:pPr>
            <w:r>
              <w:t>COD</w:t>
            </w:r>
          </w:p>
        </w:tc>
        <w:tc>
          <w:tcPr>
            <w:tcW w:w="4200" w:type="dxa"/>
          </w:tcPr>
          <w:p w14:paraId="2877D36E" w14:textId="77777777" w:rsidR="00B50050" w:rsidRDefault="00B50050" w:rsidP="0088127C">
            <w:pPr>
              <w:pStyle w:val="OtherTableBody"/>
            </w:pPr>
            <w:r>
              <w:t>Code</w:t>
            </w:r>
          </w:p>
        </w:tc>
      </w:tr>
      <w:tr w:rsidR="00B50050" w14:paraId="78515FA0" w14:textId="77777777" w:rsidTr="00195548">
        <w:tc>
          <w:tcPr>
            <w:tcW w:w="600" w:type="dxa"/>
          </w:tcPr>
          <w:p w14:paraId="752B45BC" w14:textId="77777777" w:rsidR="00B50050" w:rsidRDefault="00B50050" w:rsidP="0088127C">
            <w:pPr>
              <w:pStyle w:val="OtherTableBody"/>
            </w:pPr>
          </w:p>
        </w:tc>
        <w:tc>
          <w:tcPr>
            <w:tcW w:w="600" w:type="dxa"/>
          </w:tcPr>
          <w:p w14:paraId="181F2B12" w14:textId="77777777" w:rsidR="00B50050" w:rsidRDefault="00B50050" w:rsidP="0088127C">
            <w:pPr>
              <w:pStyle w:val="OtherTableBody"/>
            </w:pPr>
            <w:r>
              <w:t>0702</w:t>
            </w:r>
          </w:p>
        </w:tc>
        <w:tc>
          <w:tcPr>
            <w:tcW w:w="2600" w:type="dxa"/>
          </w:tcPr>
          <w:p w14:paraId="7EC4090F" w14:textId="77777777" w:rsidR="00B50050" w:rsidRDefault="00B50050" w:rsidP="0088127C">
            <w:pPr>
              <w:pStyle w:val="OtherTableBody"/>
            </w:pPr>
          </w:p>
        </w:tc>
        <w:tc>
          <w:tcPr>
            <w:tcW w:w="1400" w:type="dxa"/>
          </w:tcPr>
          <w:p w14:paraId="419C7524" w14:textId="77777777" w:rsidR="00B50050" w:rsidRDefault="00B50050" w:rsidP="0088127C">
            <w:pPr>
              <w:pStyle w:val="OtherTableBody"/>
            </w:pPr>
            <w:r>
              <w:t>CRT</w:t>
            </w:r>
          </w:p>
        </w:tc>
        <w:tc>
          <w:tcPr>
            <w:tcW w:w="4200" w:type="dxa"/>
          </w:tcPr>
          <w:p w14:paraId="2A46C71D" w14:textId="77777777" w:rsidR="00B50050" w:rsidRDefault="00B50050" w:rsidP="0088127C">
            <w:pPr>
              <w:pStyle w:val="OtherTableBody"/>
            </w:pPr>
            <w:r>
              <w:t>Cart Wash</w:t>
            </w:r>
          </w:p>
        </w:tc>
      </w:tr>
      <w:tr w:rsidR="00B50050" w14:paraId="6BF920AB" w14:textId="77777777" w:rsidTr="00195548">
        <w:tc>
          <w:tcPr>
            <w:tcW w:w="600" w:type="dxa"/>
          </w:tcPr>
          <w:p w14:paraId="64CE70E3" w14:textId="77777777" w:rsidR="00B50050" w:rsidRDefault="00B50050" w:rsidP="0088127C">
            <w:pPr>
              <w:pStyle w:val="OtherTableBody"/>
            </w:pPr>
          </w:p>
        </w:tc>
        <w:tc>
          <w:tcPr>
            <w:tcW w:w="600" w:type="dxa"/>
          </w:tcPr>
          <w:p w14:paraId="5ECDA6BB" w14:textId="77777777" w:rsidR="00B50050" w:rsidRDefault="00B50050" w:rsidP="0088127C">
            <w:pPr>
              <w:pStyle w:val="OtherTableBody"/>
            </w:pPr>
            <w:r>
              <w:t>0702</w:t>
            </w:r>
          </w:p>
        </w:tc>
        <w:tc>
          <w:tcPr>
            <w:tcW w:w="2600" w:type="dxa"/>
          </w:tcPr>
          <w:p w14:paraId="12822DDA" w14:textId="77777777" w:rsidR="00B50050" w:rsidRDefault="00B50050" w:rsidP="0088127C">
            <w:pPr>
              <w:pStyle w:val="OtherTableBody"/>
            </w:pPr>
          </w:p>
        </w:tc>
        <w:tc>
          <w:tcPr>
            <w:tcW w:w="1400" w:type="dxa"/>
          </w:tcPr>
          <w:p w14:paraId="2725B679" w14:textId="77777777" w:rsidR="00B50050" w:rsidRDefault="00B50050" w:rsidP="0088127C">
            <w:pPr>
              <w:pStyle w:val="OtherTableBody"/>
            </w:pPr>
            <w:r>
              <w:t>DEC</w:t>
            </w:r>
          </w:p>
        </w:tc>
        <w:tc>
          <w:tcPr>
            <w:tcW w:w="4200" w:type="dxa"/>
          </w:tcPr>
          <w:p w14:paraId="6CD61539" w14:textId="77777777" w:rsidR="00B50050" w:rsidRDefault="00B50050" w:rsidP="0088127C">
            <w:pPr>
              <w:pStyle w:val="OtherTableBody"/>
            </w:pPr>
            <w:r>
              <w:t>Decontamination</w:t>
            </w:r>
          </w:p>
        </w:tc>
      </w:tr>
      <w:tr w:rsidR="00B50050" w14:paraId="57C1251B" w14:textId="77777777" w:rsidTr="00195548">
        <w:tc>
          <w:tcPr>
            <w:tcW w:w="600" w:type="dxa"/>
          </w:tcPr>
          <w:p w14:paraId="4F672ECA" w14:textId="77777777" w:rsidR="00B50050" w:rsidRDefault="00B50050" w:rsidP="0088127C">
            <w:pPr>
              <w:pStyle w:val="OtherTableBody"/>
            </w:pPr>
          </w:p>
        </w:tc>
        <w:tc>
          <w:tcPr>
            <w:tcW w:w="600" w:type="dxa"/>
          </w:tcPr>
          <w:p w14:paraId="447AE029" w14:textId="77777777" w:rsidR="00B50050" w:rsidRDefault="00B50050" w:rsidP="0088127C">
            <w:pPr>
              <w:pStyle w:val="OtherTableBody"/>
            </w:pPr>
            <w:r>
              <w:t>0702</w:t>
            </w:r>
          </w:p>
        </w:tc>
        <w:tc>
          <w:tcPr>
            <w:tcW w:w="2600" w:type="dxa"/>
          </w:tcPr>
          <w:p w14:paraId="38F66A80" w14:textId="77777777" w:rsidR="00B50050" w:rsidRDefault="00B50050" w:rsidP="0088127C">
            <w:pPr>
              <w:pStyle w:val="OtherTableBody"/>
            </w:pPr>
          </w:p>
        </w:tc>
        <w:tc>
          <w:tcPr>
            <w:tcW w:w="1400" w:type="dxa"/>
          </w:tcPr>
          <w:p w14:paraId="60606FAA" w14:textId="77777777" w:rsidR="00B50050" w:rsidRDefault="00B50050" w:rsidP="0088127C">
            <w:pPr>
              <w:pStyle w:val="OtherTableBody"/>
            </w:pPr>
            <w:r>
              <w:t>DRT</w:t>
            </w:r>
          </w:p>
        </w:tc>
        <w:tc>
          <w:tcPr>
            <w:tcW w:w="4200" w:type="dxa"/>
          </w:tcPr>
          <w:p w14:paraId="6EA8AB51" w14:textId="77777777" w:rsidR="00B50050" w:rsidRDefault="00B50050" w:rsidP="0088127C">
            <w:pPr>
              <w:pStyle w:val="OtherTableBody"/>
            </w:pPr>
            <w:r>
              <w:t>Dart</w:t>
            </w:r>
          </w:p>
        </w:tc>
      </w:tr>
      <w:tr w:rsidR="00B50050" w14:paraId="07F0E006" w14:textId="77777777" w:rsidTr="00195548">
        <w:tc>
          <w:tcPr>
            <w:tcW w:w="600" w:type="dxa"/>
          </w:tcPr>
          <w:p w14:paraId="27B95F31" w14:textId="77777777" w:rsidR="00B50050" w:rsidRDefault="00B50050" w:rsidP="0088127C">
            <w:pPr>
              <w:pStyle w:val="OtherTableBody"/>
            </w:pPr>
          </w:p>
        </w:tc>
        <w:tc>
          <w:tcPr>
            <w:tcW w:w="600" w:type="dxa"/>
          </w:tcPr>
          <w:p w14:paraId="0D85A13D" w14:textId="77777777" w:rsidR="00B50050" w:rsidRDefault="00B50050" w:rsidP="0088127C">
            <w:pPr>
              <w:pStyle w:val="OtherTableBody"/>
            </w:pPr>
            <w:r>
              <w:t>0702</w:t>
            </w:r>
          </w:p>
        </w:tc>
        <w:tc>
          <w:tcPr>
            <w:tcW w:w="2600" w:type="dxa"/>
          </w:tcPr>
          <w:p w14:paraId="5A874ABE" w14:textId="77777777" w:rsidR="00B50050" w:rsidRDefault="00B50050" w:rsidP="0088127C">
            <w:pPr>
              <w:pStyle w:val="OtherTableBody"/>
            </w:pPr>
          </w:p>
        </w:tc>
        <w:tc>
          <w:tcPr>
            <w:tcW w:w="1400" w:type="dxa"/>
          </w:tcPr>
          <w:p w14:paraId="134B53F6" w14:textId="77777777" w:rsidR="00B50050" w:rsidRDefault="00B50050" w:rsidP="0088127C">
            <w:pPr>
              <w:pStyle w:val="OtherTableBody"/>
            </w:pPr>
            <w:r>
              <w:t>DRW</w:t>
            </w:r>
          </w:p>
        </w:tc>
        <w:tc>
          <w:tcPr>
            <w:tcW w:w="4200" w:type="dxa"/>
          </w:tcPr>
          <w:p w14:paraId="4BE0BE49" w14:textId="77777777" w:rsidR="00B50050" w:rsidRDefault="00B50050" w:rsidP="0088127C">
            <w:pPr>
              <w:pStyle w:val="OtherTableBody"/>
            </w:pPr>
            <w:r>
              <w:t>Dart Warm-up Cycle</w:t>
            </w:r>
          </w:p>
        </w:tc>
      </w:tr>
      <w:tr w:rsidR="00B50050" w14:paraId="275F0183" w14:textId="77777777" w:rsidTr="00195548">
        <w:tc>
          <w:tcPr>
            <w:tcW w:w="600" w:type="dxa"/>
          </w:tcPr>
          <w:p w14:paraId="3ECEF011" w14:textId="77777777" w:rsidR="00B50050" w:rsidRDefault="00B50050" w:rsidP="0088127C">
            <w:pPr>
              <w:pStyle w:val="OtherTableBody"/>
            </w:pPr>
          </w:p>
        </w:tc>
        <w:tc>
          <w:tcPr>
            <w:tcW w:w="600" w:type="dxa"/>
          </w:tcPr>
          <w:p w14:paraId="23DC8442" w14:textId="77777777" w:rsidR="00B50050" w:rsidRDefault="00B50050" w:rsidP="0088127C">
            <w:pPr>
              <w:pStyle w:val="OtherTableBody"/>
            </w:pPr>
            <w:r>
              <w:t>0702</w:t>
            </w:r>
          </w:p>
        </w:tc>
        <w:tc>
          <w:tcPr>
            <w:tcW w:w="2600" w:type="dxa"/>
          </w:tcPr>
          <w:p w14:paraId="5DCAA7C6" w14:textId="77777777" w:rsidR="00B50050" w:rsidRDefault="00B50050" w:rsidP="0088127C">
            <w:pPr>
              <w:pStyle w:val="OtherTableBody"/>
            </w:pPr>
          </w:p>
        </w:tc>
        <w:tc>
          <w:tcPr>
            <w:tcW w:w="1400" w:type="dxa"/>
          </w:tcPr>
          <w:p w14:paraId="429341ED" w14:textId="77777777" w:rsidR="00B50050" w:rsidRDefault="00B50050" w:rsidP="0088127C">
            <w:pPr>
              <w:pStyle w:val="OtherTableBody"/>
            </w:pPr>
            <w:r>
              <w:t>EOH</w:t>
            </w:r>
          </w:p>
        </w:tc>
        <w:tc>
          <w:tcPr>
            <w:tcW w:w="4200" w:type="dxa"/>
          </w:tcPr>
          <w:p w14:paraId="265509A0" w14:textId="77777777" w:rsidR="00B50050" w:rsidRDefault="00B50050" w:rsidP="0088127C">
            <w:pPr>
              <w:pStyle w:val="OtherTableBody"/>
            </w:pPr>
            <w:r>
              <w:t>EO High Temperature</w:t>
            </w:r>
          </w:p>
        </w:tc>
      </w:tr>
      <w:tr w:rsidR="00B50050" w14:paraId="56CA3474" w14:textId="77777777" w:rsidTr="00195548">
        <w:tc>
          <w:tcPr>
            <w:tcW w:w="600" w:type="dxa"/>
          </w:tcPr>
          <w:p w14:paraId="02C9D5E3" w14:textId="77777777" w:rsidR="00B50050" w:rsidRDefault="00B50050" w:rsidP="0088127C">
            <w:pPr>
              <w:pStyle w:val="OtherTableBody"/>
            </w:pPr>
          </w:p>
        </w:tc>
        <w:tc>
          <w:tcPr>
            <w:tcW w:w="600" w:type="dxa"/>
          </w:tcPr>
          <w:p w14:paraId="141F0A08" w14:textId="77777777" w:rsidR="00B50050" w:rsidRDefault="00B50050" w:rsidP="0088127C">
            <w:pPr>
              <w:pStyle w:val="OtherTableBody"/>
            </w:pPr>
            <w:r>
              <w:t>0702</w:t>
            </w:r>
          </w:p>
        </w:tc>
        <w:tc>
          <w:tcPr>
            <w:tcW w:w="2600" w:type="dxa"/>
          </w:tcPr>
          <w:p w14:paraId="05D0A0F7" w14:textId="77777777" w:rsidR="00B50050" w:rsidRDefault="00B50050" w:rsidP="0088127C">
            <w:pPr>
              <w:pStyle w:val="OtherTableBody"/>
            </w:pPr>
          </w:p>
        </w:tc>
        <w:tc>
          <w:tcPr>
            <w:tcW w:w="1400" w:type="dxa"/>
          </w:tcPr>
          <w:p w14:paraId="2FBBD5DC" w14:textId="77777777" w:rsidR="00B50050" w:rsidRDefault="00B50050" w:rsidP="0088127C">
            <w:pPr>
              <w:pStyle w:val="OtherTableBody"/>
            </w:pPr>
            <w:r>
              <w:t>EOL</w:t>
            </w:r>
          </w:p>
        </w:tc>
        <w:tc>
          <w:tcPr>
            <w:tcW w:w="4200" w:type="dxa"/>
          </w:tcPr>
          <w:p w14:paraId="54082041" w14:textId="77777777" w:rsidR="00B50050" w:rsidRDefault="00B50050" w:rsidP="0088127C">
            <w:pPr>
              <w:pStyle w:val="OtherTableBody"/>
            </w:pPr>
            <w:r>
              <w:t>EO Low Temperature</w:t>
            </w:r>
          </w:p>
        </w:tc>
      </w:tr>
      <w:tr w:rsidR="00B50050" w14:paraId="76A6AC64" w14:textId="77777777" w:rsidTr="00195548">
        <w:tc>
          <w:tcPr>
            <w:tcW w:w="600" w:type="dxa"/>
          </w:tcPr>
          <w:p w14:paraId="264B33FD" w14:textId="77777777" w:rsidR="00B50050" w:rsidRDefault="00B50050" w:rsidP="0088127C">
            <w:pPr>
              <w:pStyle w:val="OtherTableBody"/>
            </w:pPr>
          </w:p>
        </w:tc>
        <w:tc>
          <w:tcPr>
            <w:tcW w:w="600" w:type="dxa"/>
          </w:tcPr>
          <w:p w14:paraId="2E162F54" w14:textId="77777777" w:rsidR="00B50050" w:rsidRDefault="00B50050" w:rsidP="0088127C">
            <w:pPr>
              <w:pStyle w:val="OtherTableBody"/>
            </w:pPr>
            <w:r>
              <w:t>0702</w:t>
            </w:r>
          </w:p>
        </w:tc>
        <w:tc>
          <w:tcPr>
            <w:tcW w:w="2600" w:type="dxa"/>
          </w:tcPr>
          <w:p w14:paraId="242268C2" w14:textId="77777777" w:rsidR="00B50050" w:rsidRDefault="00B50050" w:rsidP="0088127C">
            <w:pPr>
              <w:pStyle w:val="OtherTableBody"/>
            </w:pPr>
          </w:p>
        </w:tc>
        <w:tc>
          <w:tcPr>
            <w:tcW w:w="1400" w:type="dxa"/>
          </w:tcPr>
          <w:p w14:paraId="571999A4" w14:textId="77777777" w:rsidR="00B50050" w:rsidRDefault="00B50050" w:rsidP="0088127C">
            <w:pPr>
              <w:pStyle w:val="OtherTableBody"/>
            </w:pPr>
            <w:r>
              <w:t>EXP</w:t>
            </w:r>
          </w:p>
        </w:tc>
        <w:tc>
          <w:tcPr>
            <w:tcW w:w="4200" w:type="dxa"/>
          </w:tcPr>
          <w:p w14:paraId="0C280724" w14:textId="77777777" w:rsidR="00B50050" w:rsidRDefault="00B50050" w:rsidP="0088127C">
            <w:pPr>
              <w:pStyle w:val="OtherTableBody"/>
            </w:pPr>
            <w:r>
              <w:t>Express</w:t>
            </w:r>
          </w:p>
        </w:tc>
      </w:tr>
      <w:tr w:rsidR="00B50050" w14:paraId="069F438C" w14:textId="77777777" w:rsidTr="00195548">
        <w:tc>
          <w:tcPr>
            <w:tcW w:w="600" w:type="dxa"/>
          </w:tcPr>
          <w:p w14:paraId="733080FF" w14:textId="77777777" w:rsidR="00B50050" w:rsidRDefault="00B50050" w:rsidP="0088127C">
            <w:pPr>
              <w:pStyle w:val="OtherTableBody"/>
            </w:pPr>
          </w:p>
        </w:tc>
        <w:tc>
          <w:tcPr>
            <w:tcW w:w="600" w:type="dxa"/>
          </w:tcPr>
          <w:p w14:paraId="26D19C77" w14:textId="77777777" w:rsidR="00B50050" w:rsidRDefault="00B50050" w:rsidP="0088127C">
            <w:pPr>
              <w:pStyle w:val="OtherTableBody"/>
            </w:pPr>
            <w:r>
              <w:t>0702</w:t>
            </w:r>
          </w:p>
        </w:tc>
        <w:tc>
          <w:tcPr>
            <w:tcW w:w="2600" w:type="dxa"/>
          </w:tcPr>
          <w:p w14:paraId="526C5560" w14:textId="77777777" w:rsidR="00B50050" w:rsidRDefault="00B50050" w:rsidP="0088127C">
            <w:pPr>
              <w:pStyle w:val="OtherTableBody"/>
            </w:pPr>
          </w:p>
        </w:tc>
        <w:tc>
          <w:tcPr>
            <w:tcW w:w="1400" w:type="dxa"/>
          </w:tcPr>
          <w:p w14:paraId="21141D0B" w14:textId="77777777" w:rsidR="00B50050" w:rsidRDefault="00B50050" w:rsidP="0088127C">
            <w:pPr>
              <w:pStyle w:val="OtherTableBody"/>
            </w:pPr>
            <w:r>
              <w:t>FLS</w:t>
            </w:r>
          </w:p>
        </w:tc>
        <w:tc>
          <w:tcPr>
            <w:tcW w:w="4200" w:type="dxa"/>
          </w:tcPr>
          <w:p w14:paraId="1BAAE852" w14:textId="77777777" w:rsidR="00B50050" w:rsidRDefault="00B50050" w:rsidP="0088127C">
            <w:pPr>
              <w:pStyle w:val="OtherTableBody"/>
            </w:pPr>
            <w:r>
              <w:t>Flash</w:t>
            </w:r>
          </w:p>
        </w:tc>
      </w:tr>
      <w:tr w:rsidR="00B50050" w14:paraId="571EC855" w14:textId="77777777" w:rsidTr="00195548">
        <w:tc>
          <w:tcPr>
            <w:tcW w:w="600" w:type="dxa"/>
          </w:tcPr>
          <w:p w14:paraId="26EEF65A" w14:textId="77777777" w:rsidR="00B50050" w:rsidRDefault="00B50050" w:rsidP="0088127C">
            <w:pPr>
              <w:pStyle w:val="OtherTableBody"/>
            </w:pPr>
          </w:p>
        </w:tc>
        <w:tc>
          <w:tcPr>
            <w:tcW w:w="600" w:type="dxa"/>
          </w:tcPr>
          <w:p w14:paraId="386D9FC8" w14:textId="77777777" w:rsidR="00B50050" w:rsidRDefault="00B50050" w:rsidP="0088127C">
            <w:pPr>
              <w:pStyle w:val="OtherTableBody"/>
            </w:pPr>
            <w:r>
              <w:t>0702</w:t>
            </w:r>
          </w:p>
        </w:tc>
        <w:tc>
          <w:tcPr>
            <w:tcW w:w="2600" w:type="dxa"/>
          </w:tcPr>
          <w:p w14:paraId="60978143" w14:textId="77777777" w:rsidR="00B50050" w:rsidRDefault="00B50050" w:rsidP="0088127C">
            <w:pPr>
              <w:pStyle w:val="OtherTableBody"/>
            </w:pPr>
          </w:p>
        </w:tc>
        <w:tc>
          <w:tcPr>
            <w:tcW w:w="1400" w:type="dxa"/>
          </w:tcPr>
          <w:p w14:paraId="2F46DDBA" w14:textId="77777777" w:rsidR="00B50050" w:rsidRDefault="00B50050" w:rsidP="0088127C">
            <w:pPr>
              <w:pStyle w:val="OtherTableBody"/>
            </w:pPr>
            <w:r>
              <w:t>GLS</w:t>
            </w:r>
          </w:p>
        </w:tc>
        <w:tc>
          <w:tcPr>
            <w:tcW w:w="4200" w:type="dxa"/>
          </w:tcPr>
          <w:p w14:paraId="4CB5021C" w14:textId="77777777" w:rsidR="00B50050" w:rsidRDefault="00B50050" w:rsidP="0088127C">
            <w:pPr>
              <w:pStyle w:val="OtherTableBody"/>
            </w:pPr>
            <w:r>
              <w:t>Glassware</w:t>
            </w:r>
          </w:p>
        </w:tc>
      </w:tr>
      <w:tr w:rsidR="00B50050" w14:paraId="59C91366" w14:textId="77777777" w:rsidTr="00195548">
        <w:tc>
          <w:tcPr>
            <w:tcW w:w="600" w:type="dxa"/>
          </w:tcPr>
          <w:p w14:paraId="52F84EC0" w14:textId="77777777" w:rsidR="00B50050" w:rsidRDefault="00B50050" w:rsidP="0088127C">
            <w:pPr>
              <w:pStyle w:val="OtherTableBody"/>
            </w:pPr>
          </w:p>
        </w:tc>
        <w:tc>
          <w:tcPr>
            <w:tcW w:w="600" w:type="dxa"/>
          </w:tcPr>
          <w:p w14:paraId="1AF20ED8" w14:textId="77777777" w:rsidR="00B50050" w:rsidRDefault="00B50050" w:rsidP="0088127C">
            <w:pPr>
              <w:pStyle w:val="OtherTableBody"/>
            </w:pPr>
            <w:r>
              <w:t>0702</w:t>
            </w:r>
          </w:p>
        </w:tc>
        <w:tc>
          <w:tcPr>
            <w:tcW w:w="2600" w:type="dxa"/>
          </w:tcPr>
          <w:p w14:paraId="533027F2" w14:textId="77777777" w:rsidR="00B50050" w:rsidRDefault="00B50050" w:rsidP="0088127C">
            <w:pPr>
              <w:pStyle w:val="OtherTableBody"/>
            </w:pPr>
          </w:p>
        </w:tc>
        <w:tc>
          <w:tcPr>
            <w:tcW w:w="1400" w:type="dxa"/>
          </w:tcPr>
          <w:p w14:paraId="79794095" w14:textId="77777777" w:rsidR="00B50050" w:rsidRDefault="00B50050" w:rsidP="0088127C">
            <w:pPr>
              <w:pStyle w:val="OtherTableBody"/>
            </w:pPr>
            <w:r>
              <w:t>GNP</w:t>
            </w:r>
          </w:p>
        </w:tc>
        <w:tc>
          <w:tcPr>
            <w:tcW w:w="4200" w:type="dxa"/>
          </w:tcPr>
          <w:p w14:paraId="3BAF93E2" w14:textId="77777777" w:rsidR="00B50050" w:rsidRDefault="00B50050" w:rsidP="0088127C">
            <w:pPr>
              <w:pStyle w:val="OtherTableBody"/>
            </w:pPr>
            <w:r>
              <w:t>Gen. Purpose</w:t>
            </w:r>
          </w:p>
        </w:tc>
      </w:tr>
      <w:tr w:rsidR="00B50050" w14:paraId="6E5445FE" w14:textId="77777777" w:rsidTr="00195548">
        <w:tc>
          <w:tcPr>
            <w:tcW w:w="600" w:type="dxa"/>
          </w:tcPr>
          <w:p w14:paraId="11FA2924" w14:textId="77777777" w:rsidR="00B50050" w:rsidRDefault="00B50050" w:rsidP="0088127C">
            <w:pPr>
              <w:pStyle w:val="OtherTableBody"/>
            </w:pPr>
          </w:p>
        </w:tc>
        <w:tc>
          <w:tcPr>
            <w:tcW w:w="600" w:type="dxa"/>
          </w:tcPr>
          <w:p w14:paraId="450911EF" w14:textId="77777777" w:rsidR="00B50050" w:rsidRDefault="00B50050" w:rsidP="0088127C">
            <w:pPr>
              <w:pStyle w:val="OtherTableBody"/>
            </w:pPr>
            <w:r>
              <w:t>0702</w:t>
            </w:r>
          </w:p>
        </w:tc>
        <w:tc>
          <w:tcPr>
            <w:tcW w:w="2600" w:type="dxa"/>
          </w:tcPr>
          <w:p w14:paraId="0801DF16" w14:textId="77777777" w:rsidR="00B50050" w:rsidRDefault="00B50050" w:rsidP="0088127C">
            <w:pPr>
              <w:pStyle w:val="OtherTableBody"/>
            </w:pPr>
          </w:p>
        </w:tc>
        <w:tc>
          <w:tcPr>
            <w:tcW w:w="1400" w:type="dxa"/>
          </w:tcPr>
          <w:p w14:paraId="4AD7F9A0" w14:textId="77777777" w:rsidR="00B50050" w:rsidRDefault="00B50050" w:rsidP="0088127C">
            <w:pPr>
              <w:pStyle w:val="OtherTableBody"/>
            </w:pPr>
            <w:r>
              <w:t>GRV</w:t>
            </w:r>
          </w:p>
        </w:tc>
        <w:tc>
          <w:tcPr>
            <w:tcW w:w="4200" w:type="dxa"/>
          </w:tcPr>
          <w:p w14:paraId="5A905686" w14:textId="77777777" w:rsidR="00B50050" w:rsidRDefault="00B50050" w:rsidP="0088127C">
            <w:pPr>
              <w:pStyle w:val="OtherTableBody"/>
            </w:pPr>
            <w:r>
              <w:t>Gravity</w:t>
            </w:r>
          </w:p>
        </w:tc>
      </w:tr>
      <w:tr w:rsidR="00B50050" w14:paraId="7821547C" w14:textId="77777777" w:rsidTr="00195548">
        <w:tc>
          <w:tcPr>
            <w:tcW w:w="600" w:type="dxa"/>
          </w:tcPr>
          <w:p w14:paraId="320E1005" w14:textId="77777777" w:rsidR="00B50050" w:rsidRDefault="00B50050" w:rsidP="0088127C">
            <w:pPr>
              <w:pStyle w:val="OtherTableBody"/>
            </w:pPr>
          </w:p>
        </w:tc>
        <w:tc>
          <w:tcPr>
            <w:tcW w:w="600" w:type="dxa"/>
          </w:tcPr>
          <w:p w14:paraId="60895546" w14:textId="77777777" w:rsidR="00B50050" w:rsidRDefault="00B50050" w:rsidP="0088127C">
            <w:pPr>
              <w:pStyle w:val="OtherTableBody"/>
            </w:pPr>
            <w:r>
              <w:t>0702</w:t>
            </w:r>
          </w:p>
        </w:tc>
        <w:tc>
          <w:tcPr>
            <w:tcW w:w="2600" w:type="dxa"/>
          </w:tcPr>
          <w:p w14:paraId="0F9946E2" w14:textId="77777777" w:rsidR="00B50050" w:rsidRDefault="00B50050" w:rsidP="0088127C">
            <w:pPr>
              <w:pStyle w:val="OtherTableBody"/>
            </w:pPr>
          </w:p>
        </w:tc>
        <w:tc>
          <w:tcPr>
            <w:tcW w:w="1400" w:type="dxa"/>
          </w:tcPr>
          <w:p w14:paraId="06410786" w14:textId="77777777" w:rsidR="00B50050" w:rsidRDefault="00B50050" w:rsidP="0088127C">
            <w:pPr>
              <w:pStyle w:val="OtherTableBody"/>
            </w:pPr>
            <w:r>
              <w:t>GTL</w:t>
            </w:r>
          </w:p>
        </w:tc>
        <w:tc>
          <w:tcPr>
            <w:tcW w:w="4200" w:type="dxa"/>
          </w:tcPr>
          <w:p w14:paraId="07CA54BC" w14:textId="77777777" w:rsidR="00B50050" w:rsidRDefault="00B50050" w:rsidP="0088127C">
            <w:pPr>
              <w:pStyle w:val="OtherTableBody"/>
            </w:pPr>
            <w:r>
              <w:t>Gentle</w:t>
            </w:r>
          </w:p>
        </w:tc>
      </w:tr>
      <w:tr w:rsidR="00B50050" w14:paraId="1EBD35D0" w14:textId="77777777" w:rsidTr="00195548">
        <w:tc>
          <w:tcPr>
            <w:tcW w:w="600" w:type="dxa"/>
          </w:tcPr>
          <w:p w14:paraId="31B30EFC" w14:textId="77777777" w:rsidR="00B50050" w:rsidRDefault="00B50050" w:rsidP="0088127C">
            <w:pPr>
              <w:pStyle w:val="OtherTableBody"/>
            </w:pPr>
          </w:p>
        </w:tc>
        <w:tc>
          <w:tcPr>
            <w:tcW w:w="600" w:type="dxa"/>
          </w:tcPr>
          <w:p w14:paraId="3D52AFCA" w14:textId="77777777" w:rsidR="00B50050" w:rsidRDefault="00B50050" w:rsidP="0088127C">
            <w:pPr>
              <w:pStyle w:val="OtherTableBody"/>
            </w:pPr>
            <w:r>
              <w:t>0702</w:t>
            </w:r>
          </w:p>
        </w:tc>
        <w:tc>
          <w:tcPr>
            <w:tcW w:w="2600" w:type="dxa"/>
          </w:tcPr>
          <w:p w14:paraId="282EB4D9" w14:textId="77777777" w:rsidR="00B50050" w:rsidRDefault="00B50050" w:rsidP="0088127C">
            <w:pPr>
              <w:pStyle w:val="OtherTableBody"/>
            </w:pPr>
          </w:p>
        </w:tc>
        <w:tc>
          <w:tcPr>
            <w:tcW w:w="1400" w:type="dxa"/>
          </w:tcPr>
          <w:p w14:paraId="22DCA1DB" w14:textId="77777777" w:rsidR="00B50050" w:rsidRDefault="00B50050" w:rsidP="0088127C">
            <w:pPr>
              <w:pStyle w:val="OtherTableBody"/>
            </w:pPr>
            <w:r>
              <w:t>ISO</w:t>
            </w:r>
          </w:p>
        </w:tc>
        <w:tc>
          <w:tcPr>
            <w:tcW w:w="4200" w:type="dxa"/>
          </w:tcPr>
          <w:p w14:paraId="053A0ACE" w14:textId="77777777" w:rsidR="00B50050" w:rsidRDefault="00B50050" w:rsidP="0088127C">
            <w:pPr>
              <w:pStyle w:val="OtherTableBody"/>
            </w:pPr>
            <w:r>
              <w:t>Isothermal</w:t>
            </w:r>
          </w:p>
        </w:tc>
      </w:tr>
      <w:tr w:rsidR="00B50050" w14:paraId="71FD2725" w14:textId="77777777" w:rsidTr="00195548">
        <w:tc>
          <w:tcPr>
            <w:tcW w:w="600" w:type="dxa"/>
          </w:tcPr>
          <w:p w14:paraId="5BC63025" w14:textId="77777777" w:rsidR="00B50050" w:rsidRDefault="00B50050" w:rsidP="0088127C">
            <w:pPr>
              <w:pStyle w:val="OtherTableBody"/>
            </w:pPr>
          </w:p>
        </w:tc>
        <w:tc>
          <w:tcPr>
            <w:tcW w:w="600" w:type="dxa"/>
          </w:tcPr>
          <w:p w14:paraId="5D31F580" w14:textId="77777777" w:rsidR="00B50050" w:rsidRDefault="00B50050" w:rsidP="0088127C">
            <w:pPr>
              <w:pStyle w:val="OtherTableBody"/>
            </w:pPr>
            <w:r>
              <w:t>0702</w:t>
            </w:r>
          </w:p>
        </w:tc>
        <w:tc>
          <w:tcPr>
            <w:tcW w:w="2600" w:type="dxa"/>
          </w:tcPr>
          <w:p w14:paraId="60A40537" w14:textId="77777777" w:rsidR="00B50050" w:rsidRDefault="00B50050" w:rsidP="0088127C">
            <w:pPr>
              <w:pStyle w:val="OtherTableBody"/>
            </w:pPr>
          </w:p>
        </w:tc>
        <w:tc>
          <w:tcPr>
            <w:tcW w:w="1400" w:type="dxa"/>
          </w:tcPr>
          <w:p w14:paraId="0F690765" w14:textId="77777777" w:rsidR="00B50050" w:rsidRDefault="00B50050" w:rsidP="0088127C">
            <w:pPr>
              <w:pStyle w:val="OtherTableBody"/>
            </w:pPr>
            <w:r>
              <w:t>IST</w:t>
            </w:r>
          </w:p>
        </w:tc>
        <w:tc>
          <w:tcPr>
            <w:tcW w:w="4200" w:type="dxa"/>
          </w:tcPr>
          <w:p w14:paraId="4B4D5D32" w14:textId="77777777" w:rsidR="00B50050" w:rsidRDefault="00B50050" w:rsidP="0088127C">
            <w:pPr>
              <w:pStyle w:val="OtherTableBody"/>
            </w:pPr>
            <w:r>
              <w:t>Instrument Wash</w:t>
            </w:r>
          </w:p>
        </w:tc>
      </w:tr>
      <w:tr w:rsidR="00B50050" w14:paraId="56869E02" w14:textId="77777777" w:rsidTr="00195548">
        <w:tc>
          <w:tcPr>
            <w:tcW w:w="600" w:type="dxa"/>
          </w:tcPr>
          <w:p w14:paraId="17D3AA6F" w14:textId="77777777" w:rsidR="00B50050" w:rsidRDefault="00B50050" w:rsidP="0088127C">
            <w:pPr>
              <w:pStyle w:val="OtherTableBody"/>
            </w:pPr>
          </w:p>
        </w:tc>
        <w:tc>
          <w:tcPr>
            <w:tcW w:w="600" w:type="dxa"/>
          </w:tcPr>
          <w:p w14:paraId="2E3E1EB2" w14:textId="77777777" w:rsidR="00B50050" w:rsidRDefault="00B50050" w:rsidP="0088127C">
            <w:pPr>
              <w:pStyle w:val="OtherTableBody"/>
            </w:pPr>
            <w:r>
              <w:t>0702</w:t>
            </w:r>
          </w:p>
        </w:tc>
        <w:tc>
          <w:tcPr>
            <w:tcW w:w="2600" w:type="dxa"/>
          </w:tcPr>
          <w:p w14:paraId="202C5940" w14:textId="77777777" w:rsidR="00B50050" w:rsidRDefault="00B50050" w:rsidP="0088127C">
            <w:pPr>
              <w:pStyle w:val="OtherTableBody"/>
            </w:pPr>
          </w:p>
        </w:tc>
        <w:tc>
          <w:tcPr>
            <w:tcW w:w="1400" w:type="dxa"/>
          </w:tcPr>
          <w:p w14:paraId="6068A3C5" w14:textId="77777777" w:rsidR="00B50050" w:rsidRDefault="00B50050" w:rsidP="0088127C">
            <w:pPr>
              <w:pStyle w:val="OtherTableBody"/>
            </w:pPr>
            <w:r>
              <w:t>LKT</w:t>
            </w:r>
          </w:p>
        </w:tc>
        <w:tc>
          <w:tcPr>
            <w:tcW w:w="4200" w:type="dxa"/>
          </w:tcPr>
          <w:p w14:paraId="295FAD43" w14:textId="77777777" w:rsidR="00B50050" w:rsidRDefault="00B50050" w:rsidP="0088127C">
            <w:pPr>
              <w:pStyle w:val="OtherTableBody"/>
            </w:pPr>
            <w:r>
              <w:t>Leak Test</w:t>
            </w:r>
          </w:p>
        </w:tc>
      </w:tr>
      <w:tr w:rsidR="00B50050" w14:paraId="07DEA17D" w14:textId="77777777" w:rsidTr="00195548">
        <w:tc>
          <w:tcPr>
            <w:tcW w:w="600" w:type="dxa"/>
          </w:tcPr>
          <w:p w14:paraId="05689530" w14:textId="77777777" w:rsidR="00B50050" w:rsidRDefault="00B50050" w:rsidP="0088127C">
            <w:pPr>
              <w:pStyle w:val="OtherTableBody"/>
            </w:pPr>
          </w:p>
        </w:tc>
        <w:tc>
          <w:tcPr>
            <w:tcW w:w="600" w:type="dxa"/>
          </w:tcPr>
          <w:p w14:paraId="182FF97A" w14:textId="77777777" w:rsidR="00B50050" w:rsidRDefault="00B50050" w:rsidP="0088127C">
            <w:pPr>
              <w:pStyle w:val="OtherTableBody"/>
            </w:pPr>
            <w:r>
              <w:t>0702</w:t>
            </w:r>
          </w:p>
        </w:tc>
        <w:tc>
          <w:tcPr>
            <w:tcW w:w="2600" w:type="dxa"/>
          </w:tcPr>
          <w:p w14:paraId="03828927" w14:textId="77777777" w:rsidR="00B50050" w:rsidRDefault="00B50050" w:rsidP="0088127C">
            <w:pPr>
              <w:pStyle w:val="OtherTableBody"/>
            </w:pPr>
          </w:p>
        </w:tc>
        <w:tc>
          <w:tcPr>
            <w:tcW w:w="1400" w:type="dxa"/>
          </w:tcPr>
          <w:p w14:paraId="41D449C0" w14:textId="77777777" w:rsidR="00B50050" w:rsidRDefault="00B50050" w:rsidP="0088127C">
            <w:pPr>
              <w:pStyle w:val="OtherTableBody"/>
            </w:pPr>
            <w:r>
              <w:t>LQD</w:t>
            </w:r>
          </w:p>
        </w:tc>
        <w:tc>
          <w:tcPr>
            <w:tcW w:w="4200" w:type="dxa"/>
          </w:tcPr>
          <w:p w14:paraId="081E2784" w14:textId="77777777" w:rsidR="00B50050" w:rsidRDefault="00B50050" w:rsidP="0088127C">
            <w:pPr>
              <w:pStyle w:val="OtherTableBody"/>
            </w:pPr>
            <w:r>
              <w:t>Liquid</w:t>
            </w:r>
          </w:p>
        </w:tc>
      </w:tr>
      <w:tr w:rsidR="00B50050" w14:paraId="7A081B39" w14:textId="77777777" w:rsidTr="00195548">
        <w:tc>
          <w:tcPr>
            <w:tcW w:w="600" w:type="dxa"/>
          </w:tcPr>
          <w:p w14:paraId="02E5E42C" w14:textId="77777777" w:rsidR="00B50050" w:rsidRDefault="00B50050" w:rsidP="0088127C">
            <w:pPr>
              <w:pStyle w:val="OtherTableBody"/>
            </w:pPr>
          </w:p>
        </w:tc>
        <w:tc>
          <w:tcPr>
            <w:tcW w:w="600" w:type="dxa"/>
          </w:tcPr>
          <w:p w14:paraId="486F2275" w14:textId="77777777" w:rsidR="00B50050" w:rsidRDefault="00B50050" w:rsidP="0088127C">
            <w:pPr>
              <w:pStyle w:val="OtherTableBody"/>
            </w:pPr>
            <w:r>
              <w:t>0702</w:t>
            </w:r>
          </w:p>
        </w:tc>
        <w:tc>
          <w:tcPr>
            <w:tcW w:w="2600" w:type="dxa"/>
          </w:tcPr>
          <w:p w14:paraId="6A89BE5E" w14:textId="77777777" w:rsidR="00B50050" w:rsidRDefault="00B50050" w:rsidP="0088127C">
            <w:pPr>
              <w:pStyle w:val="OtherTableBody"/>
            </w:pPr>
          </w:p>
        </w:tc>
        <w:tc>
          <w:tcPr>
            <w:tcW w:w="1400" w:type="dxa"/>
          </w:tcPr>
          <w:p w14:paraId="41590127" w14:textId="77777777" w:rsidR="00B50050" w:rsidRDefault="00B50050" w:rsidP="0088127C">
            <w:pPr>
              <w:pStyle w:val="OtherTableBody"/>
            </w:pPr>
            <w:r>
              <w:t>OPW</w:t>
            </w:r>
          </w:p>
        </w:tc>
        <w:tc>
          <w:tcPr>
            <w:tcW w:w="4200" w:type="dxa"/>
          </w:tcPr>
          <w:p w14:paraId="0E8E0951" w14:textId="77777777" w:rsidR="00B50050" w:rsidRDefault="00B50050" w:rsidP="0088127C">
            <w:pPr>
              <w:pStyle w:val="OtherTableBody"/>
            </w:pPr>
            <w:r>
              <w:t>Optional Wash</w:t>
            </w:r>
          </w:p>
        </w:tc>
      </w:tr>
      <w:tr w:rsidR="00B50050" w14:paraId="733287C8" w14:textId="77777777" w:rsidTr="00195548">
        <w:tc>
          <w:tcPr>
            <w:tcW w:w="600" w:type="dxa"/>
          </w:tcPr>
          <w:p w14:paraId="24095FC1" w14:textId="77777777" w:rsidR="00B50050" w:rsidRDefault="00B50050" w:rsidP="0088127C">
            <w:pPr>
              <w:pStyle w:val="OtherTableBody"/>
            </w:pPr>
          </w:p>
        </w:tc>
        <w:tc>
          <w:tcPr>
            <w:tcW w:w="600" w:type="dxa"/>
          </w:tcPr>
          <w:p w14:paraId="16AB474F" w14:textId="77777777" w:rsidR="00B50050" w:rsidRDefault="00B50050" w:rsidP="0088127C">
            <w:pPr>
              <w:pStyle w:val="OtherTableBody"/>
            </w:pPr>
            <w:r>
              <w:t>0702</w:t>
            </w:r>
          </w:p>
        </w:tc>
        <w:tc>
          <w:tcPr>
            <w:tcW w:w="2600" w:type="dxa"/>
          </w:tcPr>
          <w:p w14:paraId="43DB4D28" w14:textId="77777777" w:rsidR="00B50050" w:rsidRDefault="00B50050" w:rsidP="0088127C">
            <w:pPr>
              <w:pStyle w:val="OtherTableBody"/>
            </w:pPr>
          </w:p>
        </w:tc>
        <w:tc>
          <w:tcPr>
            <w:tcW w:w="1400" w:type="dxa"/>
          </w:tcPr>
          <w:p w14:paraId="4F2BDEDB" w14:textId="77777777" w:rsidR="00B50050" w:rsidRDefault="00B50050" w:rsidP="0088127C">
            <w:pPr>
              <w:pStyle w:val="OtherTableBody"/>
            </w:pPr>
            <w:r>
              <w:t>PEA</w:t>
            </w:r>
          </w:p>
        </w:tc>
        <w:tc>
          <w:tcPr>
            <w:tcW w:w="4200" w:type="dxa"/>
          </w:tcPr>
          <w:p w14:paraId="611163E7" w14:textId="77777777" w:rsidR="00B50050" w:rsidRDefault="00B50050" w:rsidP="0088127C">
            <w:pPr>
              <w:pStyle w:val="OtherTableBody"/>
            </w:pPr>
            <w:r>
              <w:t>Peracetic Acid</w:t>
            </w:r>
          </w:p>
        </w:tc>
      </w:tr>
      <w:tr w:rsidR="00B50050" w14:paraId="20E67CFC" w14:textId="77777777" w:rsidTr="00195548">
        <w:tc>
          <w:tcPr>
            <w:tcW w:w="600" w:type="dxa"/>
          </w:tcPr>
          <w:p w14:paraId="748FEEF3" w14:textId="77777777" w:rsidR="00B50050" w:rsidRDefault="00B50050" w:rsidP="0088127C">
            <w:pPr>
              <w:pStyle w:val="OtherTableBody"/>
            </w:pPr>
          </w:p>
        </w:tc>
        <w:tc>
          <w:tcPr>
            <w:tcW w:w="600" w:type="dxa"/>
          </w:tcPr>
          <w:p w14:paraId="50CEE4AD" w14:textId="77777777" w:rsidR="00B50050" w:rsidRDefault="00B50050" w:rsidP="0088127C">
            <w:pPr>
              <w:pStyle w:val="OtherTableBody"/>
            </w:pPr>
            <w:r>
              <w:t>0702</w:t>
            </w:r>
          </w:p>
        </w:tc>
        <w:tc>
          <w:tcPr>
            <w:tcW w:w="2600" w:type="dxa"/>
          </w:tcPr>
          <w:p w14:paraId="2C279931" w14:textId="77777777" w:rsidR="00B50050" w:rsidRDefault="00B50050" w:rsidP="0088127C">
            <w:pPr>
              <w:pStyle w:val="OtherTableBody"/>
            </w:pPr>
          </w:p>
        </w:tc>
        <w:tc>
          <w:tcPr>
            <w:tcW w:w="1400" w:type="dxa"/>
          </w:tcPr>
          <w:p w14:paraId="062CA633" w14:textId="77777777" w:rsidR="00B50050" w:rsidRDefault="00B50050" w:rsidP="0088127C">
            <w:pPr>
              <w:pStyle w:val="OtherTableBody"/>
            </w:pPr>
            <w:r>
              <w:t>PLA</w:t>
            </w:r>
          </w:p>
        </w:tc>
        <w:tc>
          <w:tcPr>
            <w:tcW w:w="4200" w:type="dxa"/>
          </w:tcPr>
          <w:p w14:paraId="79F0AB3F" w14:textId="77777777" w:rsidR="00B50050" w:rsidRDefault="00B50050" w:rsidP="0088127C">
            <w:pPr>
              <w:pStyle w:val="OtherTableBody"/>
            </w:pPr>
            <w:r>
              <w:t>Plastic Goods Wash</w:t>
            </w:r>
          </w:p>
        </w:tc>
      </w:tr>
      <w:tr w:rsidR="00B50050" w14:paraId="3BF7CCFF" w14:textId="77777777" w:rsidTr="00195548">
        <w:tc>
          <w:tcPr>
            <w:tcW w:w="600" w:type="dxa"/>
          </w:tcPr>
          <w:p w14:paraId="45559501" w14:textId="77777777" w:rsidR="00B50050" w:rsidRDefault="00B50050" w:rsidP="0088127C">
            <w:pPr>
              <w:pStyle w:val="OtherTableBody"/>
            </w:pPr>
          </w:p>
        </w:tc>
        <w:tc>
          <w:tcPr>
            <w:tcW w:w="600" w:type="dxa"/>
          </w:tcPr>
          <w:p w14:paraId="7F422FCF" w14:textId="77777777" w:rsidR="00B50050" w:rsidRDefault="00B50050" w:rsidP="0088127C">
            <w:pPr>
              <w:pStyle w:val="OtherTableBody"/>
            </w:pPr>
            <w:r>
              <w:t>0702</w:t>
            </w:r>
          </w:p>
        </w:tc>
        <w:tc>
          <w:tcPr>
            <w:tcW w:w="2600" w:type="dxa"/>
          </w:tcPr>
          <w:p w14:paraId="29312058" w14:textId="77777777" w:rsidR="00B50050" w:rsidRDefault="00B50050" w:rsidP="0088127C">
            <w:pPr>
              <w:pStyle w:val="OtherTableBody"/>
            </w:pPr>
          </w:p>
        </w:tc>
        <w:tc>
          <w:tcPr>
            <w:tcW w:w="1400" w:type="dxa"/>
          </w:tcPr>
          <w:p w14:paraId="5CB2AB74" w14:textId="77777777" w:rsidR="00B50050" w:rsidRDefault="00B50050" w:rsidP="0088127C">
            <w:pPr>
              <w:pStyle w:val="OtherTableBody"/>
            </w:pPr>
            <w:r>
              <w:t>PRV</w:t>
            </w:r>
          </w:p>
        </w:tc>
        <w:tc>
          <w:tcPr>
            <w:tcW w:w="4200" w:type="dxa"/>
          </w:tcPr>
          <w:p w14:paraId="4D687907" w14:textId="77777777" w:rsidR="00B50050" w:rsidRDefault="00B50050" w:rsidP="0088127C">
            <w:pPr>
              <w:pStyle w:val="OtherTableBody"/>
            </w:pPr>
            <w:r>
              <w:t>Prevac</w:t>
            </w:r>
          </w:p>
        </w:tc>
      </w:tr>
      <w:tr w:rsidR="00B50050" w14:paraId="2BA0F729" w14:textId="77777777" w:rsidTr="00195548">
        <w:tc>
          <w:tcPr>
            <w:tcW w:w="600" w:type="dxa"/>
          </w:tcPr>
          <w:p w14:paraId="2C80291B" w14:textId="77777777" w:rsidR="00B50050" w:rsidRDefault="00B50050" w:rsidP="0088127C">
            <w:pPr>
              <w:pStyle w:val="OtherTableBody"/>
            </w:pPr>
          </w:p>
        </w:tc>
        <w:tc>
          <w:tcPr>
            <w:tcW w:w="600" w:type="dxa"/>
          </w:tcPr>
          <w:p w14:paraId="4BB5BBD0" w14:textId="77777777" w:rsidR="00B50050" w:rsidRDefault="00B50050" w:rsidP="0088127C">
            <w:pPr>
              <w:pStyle w:val="OtherTableBody"/>
            </w:pPr>
            <w:r>
              <w:t>0702</w:t>
            </w:r>
          </w:p>
        </w:tc>
        <w:tc>
          <w:tcPr>
            <w:tcW w:w="2600" w:type="dxa"/>
          </w:tcPr>
          <w:p w14:paraId="15F2ED96" w14:textId="77777777" w:rsidR="00B50050" w:rsidRDefault="00B50050" w:rsidP="0088127C">
            <w:pPr>
              <w:pStyle w:val="OtherTableBody"/>
            </w:pPr>
          </w:p>
        </w:tc>
        <w:tc>
          <w:tcPr>
            <w:tcW w:w="1400" w:type="dxa"/>
          </w:tcPr>
          <w:p w14:paraId="239150DC" w14:textId="77777777" w:rsidR="00B50050" w:rsidRDefault="00B50050" w:rsidP="0088127C">
            <w:pPr>
              <w:pStyle w:val="OtherTableBody"/>
            </w:pPr>
            <w:r>
              <w:t>RNS</w:t>
            </w:r>
          </w:p>
        </w:tc>
        <w:tc>
          <w:tcPr>
            <w:tcW w:w="4200" w:type="dxa"/>
          </w:tcPr>
          <w:p w14:paraId="18D7D8B3" w14:textId="77777777" w:rsidR="00B50050" w:rsidRDefault="00B50050" w:rsidP="0088127C">
            <w:pPr>
              <w:pStyle w:val="OtherTableBody"/>
            </w:pPr>
            <w:r>
              <w:t>Rinse</w:t>
            </w:r>
          </w:p>
        </w:tc>
      </w:tr>
      <w:tr w:rsidR="00B50050" w14:paraId="246823B5" w14:textId="77777777" w:rsidTr="00195548">
        <w:tc>
          <w:tcPr>
            <w:tcW w:w="600" w:type="dxa"/>
          </w:tcPr>
          <w:p w14:paraId="5936B935" w14:textId="77777777" w:rsidR="00B50050" w:rsidRDefault="00B50050" w:rsidP="0088127C">
            <w:pPr>
              <w:pStyle w:val="OtherTableBody"/>
            </w:pPr>
          </w:p>
        </w:tc>
        <w:tc>
          <w:tcPr>
            <w:tcW w:w="600" w:type="dxa"/>
          </w:tcPr>
          <w:p w14:paraId="236C13E0" w14:textId="77777777" w:rsidR="00B50050" w:rsidRDefault="00B50050" w:rsidP="0088127C">
            <w:pPr>
              <w:pStyle w:val="OtherTableBody"/>
            </w:pPr>
            <w:r>
              <w:t>0702</w:t>
            </w:r>
          </w:p>
        </w:tc>
        <w:tc>
          <w:tcPr>
            <w:tcW w:w="2600" w:type="dxa"/>
          </w:tcPr>
          <w:p w14:paraId="04434841" w14:textId="77777777" w:rsidR="00B50050" w:rsidRDefault="00B50050" w:rsidP="0088127C">
            <w:pPr>
              <w:pStyle w:val="OtherTableBody"/>
            </w:pPr>
          </w:p>
        </w:tc>
        <w:tc>
          <w:tcPr>
            <w:tcW w:w="1400" w:type="dxa"/>
          </w:tcPr>
          <w:p w14:paraId="24378ADB" w14:textId="77777777" w:rsidR="00B50050" w:rsidRDefault="00B50050" w:rsidP="0088127C">
            <w:pPr>
              <w:pStyle w:val="OtherTableBody"/>
            </w:pPr>
            <w:r>
              <w:t>SFP</w:t>
            </w:r>
          </w:p>
        </w:tc>
        <w:tc>
          <w:tcPr>
            <w:tcW w:w="4200" w:type="dxa"/>
          </w:tcPr>
          <w:p w14:paraId="01D6B19A" w14:textId="77777777" w:rsidR="00B50050" w:rsidRDefault="00B50050" w:rsidP="0088127C">
            <w:pPr>
              <w:pStyle w:val="OtherTableBody"/>
            </w:pPr>
            <w:r>
              <w:t>Steam Flush Pressure Pulse</w:t>
            </w:r>
          </w:p>
        </w:tc>
      </w:tr>
      <w:tr w:rsidR="00B50050" w14:paraId="6C629679" w14:textId="77777777" w:rsidTr="00195548">
        <w:tc>
          <w:tcPr>
            <w:tcW w:w="600" w:type="dxa"/>
          </w:tcPr>
          <w:p w14:paraId="4A2EAA87" w14:textId="77777777" w:rsidR="00B50050" w:rsidRDefault="00B50050" w:rsidP="0088127C">
            <w:pPr>
              <w:pStyle w:val="OtherTableBody"/>
            </w:pPr>
          </w:p>
        </w:tc>
        <w:tc>
          <w:tcPr>
            <w:tcW w:w="600" w:type="dxa"/>
          </w:tcPr>
          <w:p w14:paraId="7B50CA5E" w14:textId="77777777" w:rsidR="00B50050" w:rsidRDefault="00B50050" w:rsidP="0088127C">
            <w:pPr>
              <w:pStyle w:val="OtherTableBody"/>
            </w:pPr>
            <w:r>
              <w:t>0702</w:t>
            </w:r>
          </w:p>
        </w:tc>
        <w:tc>
          <w:tcPr>
            <w:tcW w:w="2600" w:type="dxa"/>
          </w:tcPr>
          <w:p w14:paraId="6570635E" w14:textId="77777777" w:rsidR="00B50050" w:rsidRDefault="00B50050" w:rsidP="0088127C">
            <w:pPr>
              <w:pStyle w:val="OtherTableBody"/>
            </w:pPr>
          </w:p>
        </w:tc>
        <w:tc>
          <w:tcPr>
            <w:tcW w:w="1400" w:type="dxa"/>
          </w:tcPr>
          <w:p w14:paraId="23A10AA8" w14:textId="77777777" w:rsidR="00B50050" w:rsidRDefault="00B50050" w:rsidP="0088127C">
            <w:pPr>
              <w:pStyle w:val="OtherTableBody"/>
            </w:pPr>
            <w:r>
              <w:t>THR</w:t>
            </w:r>
          </w:p>
        </w:tc>
        <w:tc>
          <w:tcPr>
            <w:tcW w:w="4200" w:type="dxa"/>
          </w:tcPr>
          <w:p w14:paraId="74228C05" w14:textId="77777777" w:rsidR="00B50050" w:rsidRDefault="00B50050" w:rsidP="0088127C">
            <w:pPr>
              <w:pStyle w:val="OtherTableBody"/>
            </w:pPr>
            <w:r>
              <w:t>Thermal</w:t>
            </w:r>
          </w:p>
        </w:tc>
      </w:tr>
      <w:tr w:rsidR="00B50050" w14:paraId="25D8E395" w14:textId="77777777" w:rsidTr="00195548">
        <w:tc>
          <w:tcPr>
            <w:tcW w:w="600" w:type="dxa"/>
          </w:tcPr>
          <w:p w14:paraId="1D338723" w14:textId="77777777" w:rsidR="00B50050" w:rsidRDefault="00B50050" w:rsidP="0088127C">
            <w:pPr>
              <w:pStyle w:val="OtherTableBody"/>
            </w:pPr>
          </w:p>
        </w:tc>
        <w:tc>
          <w:tcPr>
            <w:tcW w:w="600" w:type="dxa"/>
          </w:tcPr>
          <w:p w14:paraId="5CD401D6" w14:textId="77777777" w:rsidR="00B50050" w:rsidRDefault="00B50050" w:rsidP="0088127C">
            <w:pPr>
              <w:pStyle w:val="OtherTableBody"/>
            </w:pPr>
            <w:r>
              <w:t>0702</w:t>
            </w:r>
          </w:p>
        </w:tc>
        <w:tc>
          <w:tcPr>
            <w:tcW w:w="2600" w:type="dxa"/>
          </w:tcPr>
          <w:p w14:paraId="4C574A74" w14:textId="77777777" w:rsidR="00B50050" w:rsidRDefault="00B50050" w:rsidP="0088127C">
            <w:pPr>
              <w:pStyle w:val="OtherTableBody"/>
            </w:pPr>
          </w:p>
        </w:tc>
        <w:tc>
          <w:tcPr>
            <w:tcW w:w="1400" w:type="dxa"/>
          </w:tcPr>
          <w:p w14:paraId="4BD02A91" w14:textId="77777777" w:rsidR="00B50050" w:rsidRDefault="00B50050" w:rsidP="0088127C">
            <w:pPr>
              <w:pStyle w:val="OtherTableBody"/>
            </w:pPr>
            <w:r>
              <w:t>TRB</w:t>
            </w:r>
          </w:p>
        </w:tc>
        <w:tc>
          <w:tcPr>
            <w:tcW w:w="4200" w:type="dxa"/>
          </w:tcPr>
          <w:p w14:paraId="0BFDE222" w14:textId="77777777" w:rsidR="00B50050" w:rsidRDefault="00B50050" w:rsidP="0088127C">
            <w:pPr>
              <w:pStyle w:val="OtherTableBody"/>
            </w:pPr>
            <w:r>
              <w:t>Tray/Basin</w:t>
            </w:r>
          </w:p>
        </w:tc>
      </w:tr>
      <w:tr w:rsidR="00B50050" w14:paraId="03734C50" w14:textId="77777777" w:rsidTr="00195548">
        <w:tc>
          <w:tcPr>
            <w:tcW w:w="600" w:type="dxa"/>
          </w:tcPr>
          <w:p w14:paraId="0C9F8B92" w14:textId="77777777" w:rsidR="00B50050" w:rsidRDefault="00B50050" w:rsidP="0088127C">
            <w:pPr>
              <w:pStyle w:val="OtherTableBody"/>
            </w:pPr>
          </w:p>
        </w:tc>
        <w:tc>
          <w:tcPr>
            <w:tcW w:w="600" w:type="dxa"/>
          </w:tcPr>
          <w:p w14:paraId="5FBA1B9B" w14:textId="77777777" w:rsidR="00B50050" w:rsidRDefault="00B50050" w:rsidP="0088127C">
            <w:pPr>
              <w:pStyle w:val="OtherTableBody"/>
            </w:pPr>
            <w:r>
              <w:t>0702</w:t>
            </w:r>
          </w:p>
        </w:tc>
        <w:tc>
          <w:tcPr>
            <w:tcW w:w="2600" w:type="dxa"/>
          </w:tcPr>
          <w:p w14:paraId="01C1F2A9" w14:textId="77777777" w:rsidR="00B50050" w:rsidRDefault="00B50050" w:rsidP="0088127C">
            <w:pPr>
              <w:pStyle w:val="OtherTableBody"/>
            </w:pPr>
          </w:p>
        </w:tc>
        <w:tc>
          <w:tcPr>
            <w:tcW w:w="1400" w:type="dxa"/>
          </w:tcPr>
          <w:p w14:paraId="0886FFB6" w14:textId="77777777" w:rsidR="00B50050" w:rsidRDefault="00B50050" w:rsidP="0088127C">
            <w:pPr>
              <w:pStyle w:val="OtherTableBody"/>
            </w:pPr>
            <w:r>
              <w:t>UTL</w:t>
            </w:r>
          </w:p>
        </w:tc>
        <w:tc>
          <w:tcPr>
            <w:tcW w:w="4200" w:type="dxa"/>
          </w:tcPr>
          <w:p w14:paraId="3E0C9314" w14:textId="77777777" w:rsidR="00B50050" w:rsidRDefault="00B50050" w:rsidP="0088127C">
            <w:pPr>
              <w:pStyle w:val="OtherTableBody"/>
            </w:pPr>
            <w:r>
              <w:t>Utensil Wash</w:t>
            </w:r>
          </w:p>
        </w:tc>
      </w:tr>
      <w:tr w:rsidR="00B50050" w14:paraId="0BDEA2F4" w14:textId="77777777" w:rsidTr="00195548">
        <w:tc>
          <w:tcPr>
            <w:tcW w:w="600" w:type="dxa"/>
          </w:tcPr>
          <w:p w14:paraId="79434C63" w14:textId="77777777" w:rsidR="00B50050" w:rsidRDefault="00B50050" w:rsidP="0088127C">
            <w:pPr>
              <w:pStyle w:val="OtherTableBody"/>
            </w:pPr>
          </w:p>
        </w:tc>
        <w:tc>
          <w:tcPr>
            <w:tcW w:w="600" w:type="dxa"/>
          </w:tcPr>
          <w:p w14:paraId="25D65C11" w14:textId="77777777" w:rsidR="00B50050" w:rsidRDefault="00B50050" w:rsidP="0088127C">
            <w:pPr>
              <w:pStyle w:val="OtherTableBody"/>
            </w:pPr>
            <w:r>
              <w:t>0702</w:t>
            </w:r>
          </w:p>
        </w:tc>
        <w:tc>
          <w:tcPr>
            <w:tcW w:w="2600" w:type="dxa"/>
          </w:tcPr>
          <w:p w14:paraId="2B96B372" w14:textId="77777777" w:rsidR="00B50050" w:rsidRDefault="00B50050" w:rsidP="0088127C">
            <w:pPr>
              <w:pStyle w:val="OtherTableBody"/>
            </w:pPr>
          </w:p>
        </w:tc>
        <w:tc>
          <w:tcPr>
            <w:tcW w:w="1400" w:type="dxa"/>
          </w:tcPr>
          <w:p w14:paraId="4F6EE9E4" w14:textId="77777777" w:rsidR="00B50050" w:rsidRDefault="00B50050" w:rsidP="0088127C">
            <w:pPr>
              <w:pStyle w:val="OtherTableBody"/>
            </w:pPr>
            <w:r>
              <w:t>WFP</w:t>
            </w:r>
          </w:p>
        </w:tc>
        <w:tc>
          <w:tcPr>
            <w:tcW w:w="4200" w:type="dxa"/>
          </w:tcPr>
          <w:p w14:paraId="6D0FA29F" w14:textId="77777777" w:rsidR="00B50050" w:rsidRDefault="00B50050" w:rsidP="0088127C">
            <w:pPr>
              <w:pStyle w:val="OtherTableBody"/>
            </w:pPr>
            <w:r>
              <w:t>Wrap/Steam Flush Pressure Pulse (Wrap/SFPP)</w:t>
            </w:r>
          </w:p>
        </w:tc>
      </w:tr>
      <w:tr w:rsidR="00B50050" w14:paraId="50EBFF24" w14:textId="77777777" w:rsidTr="00195548">
        <w:tc>
          <w:tcPr>
            <w:tcW w:w="600" w:type="dxa"/>
          </w:tcPr>
          <w:p w14:paraId="771E2169" w14:textId="77777777" w:rsidR="00B50050" w:rsidRDefault="00B50050" w:rsidP="0088127C">
            <w:pPr>
              <w:pStyle w:val="OtherTableBody"/>
            </w:pPr>
            <w:r>
              <w:t>undefi</w:t>
            </w:r>
            <w:r>
              <w:lastRenderedPageBreak/>
              <w:t>ned</w:t>
            </w:r>
          </w:p>
        </w:tc>
        <w:tc>
          <w:tcPr>
            <w:tcW w:w="600" w:type="dxa"/>
          </w:tcPr>
          <w:p w14:paraId="59F4B0E1" w14:textId="77777777" w:rsidR="00B50050" w:rsidRDefault="00B50050" w:rsidP="0088127C">
            <w:pPr>
              <w:pStyle w:val="OtherTableBody"/>
            </w:pPr>
          </w:p>
        </w:tc>
        <w:tc>
          <w:tcPr>
            <w:tcW w:w="2600" w:type="dxa"/>
          </w:tcPr>
          <w:p w14:paraId="1B328BC5" w14:textId="77777777" w:rsidR="00B50050" w:rsidRDefault="00B50050" w:rsidP="0088127C">
            <w:pPr>
              <w:pStyle w:val="OtherTableBody"/>
            </w:pPr>
            <w:r>
              <w:t>Dispense Units (RXC-11)</w:t>
            </w:r>
          </w:p>
        </w:tc>
        <w:tc>
          <w:tcPr>
            <w:tcW w:w="1400" w:type="dxa"/>
          </w:tcPr>
          <w:p w14:paraId="7D28CAD9" w14:textId="77777777" w:rsidR="00B50050" w:rsidRDefault="00B50050" w:rsidP="0088127C">
            <w:pPr>
              <w:pStyle w:val="OtherTableBody"/>
            </w:pPr>
          </w:p>
        </w:tc>
        <w:tc>
          <w:tcPr>
            <w:tcW w:w="4200" w:type="dxa"/>
          </w:tcPr>
          <w:p w14:paraId="20FACF36" w14:textId="77777777" w:rsidR="00B50050" w:rsidRDefault="00B50050" w:rsidP="0088127C">
            <w:pPr>
              <w:pStyle w:val="OtherTableBody"/>
            </w:pPr>
          </w:p>
        </w:tc>
      </w:tr>
      <w:tr w:rsidR="00B50050" w14:paraId="2EECDAC1" w14:textId="77777777" w:rsidTr="00195548">
        <w:tc>
          <w:tcPr>
            <w:tcW w:w="600" w:type="dxa"/>
          </w:tcPr>
          <w:p w14:paraId="08A7EE95" w14:textId="77777777" w:rsidR="00B50050" w:rsidRDefault="00B50050" w:rsidP="0088127C">
            <w:pPr>
              <w:pStyle w:val="OtherTableBody"/>
            </w:pPr>
          </w:p>
        </w:tc>
        <w:tc>
          <w:tcPr>
            <w:tcW w:w="600" w:type="dxa"/>
          </w:tcPr>
          <w:p w14:paraId="2D789030" w14:textId="77777777" w:rsidR="00B50050" w:rsidRDefault="00B50050" w:rsidP="0088127C">
            <w:pPr>
              <w:pStyle w:val="OtherTableBody"/>
            </w:pPr>
            <w:r>
              <w:t>0703</w:t>
            </w:r>
          </w:p>
        </w:tc>
        <w:tc>
          <w:tcPr>
            <w:tcW w:w="2600" w:type="dxa"/>
          </w:tcPr>
          <w:p w14:paraId="054054E9" w14:textId="77777777" w:rsidR="00B50050" w:rsidRDefault="00B50050" w:rsidP="0088127C">
            <w:pPr>
              <w:pStyle w:val="OtherTableBody"/>
            </w:pPr>
          </w:p>
        </w:tc>
        <w:tc>
          <w:tcPr>
            <w:tcW w:w="1400" w:type="dxa"/>
          </w:tcPr>
          <w:p w14:paraId="10062F76" w14:textId="77777777" w:rsidR="00B50050" w:rsidRDefault="00B50050" w:rsidP="0088127C">
            <w:pPr>
              <w:pStyle w:val="OtherTableBody"/>
            </w:pPr>
          </w:p>
        </w:tc>
        <w:tc>
          <w:tcPr>
            <w:tcW w:w="4200" w:type="dxa"/>
          </w:tcPr>
          <w:p w14:paraId="585779EA" w14:textId="77777777" w:rsidR="00B50050" w:rsidRDefault="00B50050" w:rsidP="0088127C">
            <w:pPr>
              <w:pStyle w:val="OtherTableBody"/>
            </w:pPr>
          </w:p>
        </w:tc>
      </w:tr>
      <w:tr w:rsidR="00B50050" w14:paraId="3D0F29EF" w14:textId="77777777" w:rsidTr="00195548">
        <w:tc>
          <w:tcPr>
            <w:tcW w:w="600" w:type="dxa"/>
          </w:tcPr>
          <w:p w14:paraId="4F90E24C" w14:textId="77777777" w:rsidR="00B50050" w:rsidRDefault="00B50050" w:rsidP="0088127C">
            <w:pPr>
              <w:pStyle w:val="OtherTableBody"/>
            </w:pPr>
            <w:r>
              <w:t>undefined</w:t>
            </w:r>
          </w:p>
        </w:tc>
        <w:tc>
          <w:tcPr>
            <w:tcW w:w="600" w:type="dxa"/>
          </w:tcPr>
          <w:p w14:paraId="044662B1" w14:textId="77777777" w:rsidR="00B50050" w:rsidRDefault="00B50050" w:rsidP="0088127C">
            <w:pPr>
              <w:pStyle w:val="OtherTableBody"/>
            </w:pPr>
          </w:p>
        </w:tc>
        <w:tc>
          <w:tcPr>
            <w:tcW w:w="2600" w:type="dxa"/>
          </w:tcPr>
          <w:p w14:paraId="1B44D50E" w14:textId="77777777" w:rsidR="00B50050" w:rsidRDefault="00B50050" w:rsidP="0088127C">
            <w:pPr>
              <w:pStyle w:val="OtherTableBody"/>
            </w:pPr>
            <w:r>
              <w:t>Actual Dispense Units (RXD-5)</w:t>
            </w:r>
          </w:p>
        </w:tc>
        <w:tc>
          <w:tcPr>
            <w:tcW w:w="1400" w:type="dxa"/>
          </w:tcPr>
          <w:p w14:paraId="3AAE28C4" w14:textId="77777777" w:rsidR="00B50050" w:rsidRDefault="00B50050" w:rsidP="0088127C">
            <w:pPr>
              <w:pStyle w:val="OtherTableBody"/>
            </w:pPr>
          </w:p>
        </w:tc>
        <w:tc>
          <w:tcPr>
            <w:tcW w:w="4200" w:type="dxa"/>
          </w:tcPr>
          <w:p w14:paraId="465EC743" w14:textId="77777777" w:rsidR="00B50050" w:rsidRDefault="00B50050" w:rsidP="0088127C">
            <w:pPr>
              <w:pStyle w:val="OtherTableBody"/>
            </w:pPr>
          </w:p>
        </w:tc>
      </w:tr>
      <w:tr w:rsidR="00B50050" w14:paraId="586A4CB5" w14:textId="77777777" w:rsidTr="00195548">
        <w:tc>
          <w:tcPr>
            <w:tcW w:w="600" w:type="dxa"/>
          </w:tcPr>
          <w:p w14:paraId="09C89270" w14:textId="77777777" w:rsidR="00B50050" w:rsidRDefault="00B50050" w:rsidP="0088127C">
            <w:pPr>
              <w:pStyle w:val="OtherTableBody"/>
            </w:pPr>
          </w:p>
        </w:tc>
        <w:tc>
          <w:tcPr>
            <w:tcW w:w="600" w:type="dxa"/>
          </w:tcPr>
          <w:p w14:paraId="6EA699A4" w14:textId="77777777" w:rsidR="00B50050" w:rsidRDefault="00B50050" w:rsidP="0088127C">
            <w:pPr>
              <w:pStyle w:val="OtherTableBody"/>
            </w:pPr>
            <w:r>
              <w:t>0704</w:t>
            </w:r>
          </w:p>
        </w:tc>
        <w:tc>
          <w:tcPr>
            <w:tcW w:w="2600" w:type="dxa"/>
          </w:tcPr>
          <w:p w14:paraId="0861294F" w14:textId="77777777" w:rsidR="00B50050" w:rsidRDefault="00B50050" w:rsidP="0088127C">
            <w:pPr>
              <w:pStyle w:val="OtherTableBody"/>
            </w:pPr>
          </w:p>
        </w:tc>
        <w:tc>
          <w:tcPr>
            <w:tcW w:w="1400" w:type="dxa"/>
          </w:tcPr>
          <w:p w14:paraId="127A7193" w14:textId="77777777" w:rsidR="00B50050" w:rsidRDefault="00B50050" w:rsidP="0088127C">
            <w:pPr>
              <w:pStyle w:val="OtherTableBody"/>
            </w:pPr>
          </w:p>
        </w:tc>
        <w:tc>
          <w:tcPr>
            <w:tcW w:w="4200" w:type="dxa"/>
          </w:tcPr>
          <w:p w14:paraId="7E63DEE1" w14:textId="77777777" w:rsidR="00B50050" w:rsidRDefault="00B50050" w:rsidP="0088127C">
            <w:pPr>
              <w:pStyle w:val="OtherTableBody"/>
            </w:pPr>
          </w:p>
        </w:tc>
      </w:tr>
      <w:tr w:rsidR="00B50050" w14:paraId="64481A2A" w14:textId="77777777" w:rsidTr="00195548">
        <w:tc>
          <w:tcPr>
            <w:tcW w:w="600" w:type="dxa"/>
          </w:tcPr>
          <w:p w14:paraId="010D960C" w14:textId="77777777" w:rsidR="00B50050" w:rsidRDefault="00B50050" w:rsidP="0088127C">
            <w:pPr>
              <w:pStyle w:val="OtherTableBody"/>
            </w:pPr>
            <w:r>
              <w:t>undefined</w:t>
            </w:r>
          </w:p>
        </w:tc>
        <w:tc>
          <w:tcPr>
            <w:tcW w:w="600" w:type="dxa"/>
          </w:tcPr>
          <w:p w14:paraId="0141F91E" w14:textId="77777777" w:rsidR="00B50050" w:rsidRDefault="00B50050" w:rsidP="0088127C">
            <w:pPr>
              <w:pStyle w:val="OtherTableBody"/>
            </w:pPr>
          </w:p>
        </w:tc>
        <w:tc>
          <w:tcPr>
            <w:tcW w:w="2600" w:type="dxa"/>
          </w:tcPr>
          <w:p w14:paraId="5AFEB490" w14:textId="77777777" w:rsidR="00B50050" w:rsidRDefault="00B50050" w:rsidP="0088127C">
            <w:pPr>
              <w:pStyle w:val="OtherTableBody"/>
            </w:pPr>
            <w:r>
              <w:t>Actual Dosage Form (RXD-6)</w:t>
            </w:r>
          </w:p>
        </w:tc>
        <w:tc>
          <w:tcPr>
            <w:tcW w:w="1400" w:type="dxa"/>
          </w:tcPr>
          <w:p w14:paraId="7861D448" w14:textId="77777777" w:rsidR="00B50050" w:rsidRDefault="00B50050" w:rsidP="0088127C">
            <w:pPr>
              <w:pStyle w:val="OtherTableBody"/>
            </w:pPr>
          </w:p>
        </w:tc>
        <w:tc>
          <w:tcPr>
            <w:tcW w:w="4200" w:type="dxa"/>
          </w:tcPr>
          <w:p w14:paraId="5C19C930" w14:textId="77777777" w:rsidR="00B50050" w:rsidRDefault="00B50050" w:rsidP="0088127C">
            <w:pPr>
              <w:pStyle w:val="OtherTableBody"/>
            </w:pPr>
          </w:p>
        </w:tc>
      </w:tr>
      <w:tr w:rsidR="00B50050" w14:paraId="03AC6392" w14:textId="77777777" w:rsidTr="00195548">
        <w:tc>
          <w:tcPr>
            <w:tcW w:w="600" w:type="dxa"/>
          </w:tcPr>
          <w:p w14:paraId="3D20B465" w14:textId="77777777" w:rsidR="00B50050" w:rsidRDefault="00B50050" w:rsidP="0088127C">
            <w:pPr>
              <w:pStyle w:val="OtherTableBody"/>
            </w:pPr>
          </w:p>
        </w:tc>
        <w:tc>
          <w:tcPr>
            <w:tcW w:w="600" w:type="dxa"/>
          </w:tcPr>
          <w:p w14:paraId="2AB55930" w14:textId="77777777" w:rsidR="00B50050" w:rsidRDefault="00B50050" w:rsidP="0088127C">
            <w:pPr>
              <w:pStyle w:val="OtherTableBody"/>
            </w:pPr>
            <w:r>
              <w:t>0705</w:t>
            </w:r>
          </w:p>
        </w:tc>
        <w:tc>
          <w:tcPr>
            <w:tcW w:w="2600" w:type="dxa"/>
          </w:tcPr>
          <w:p w14:paraId="0A2B5FC1" w14:textId="77777777" w:rsidR="00B50050" w:rsidRDefault="00B50050" w:rsidP="0088127C">
            <w:pPr>
              <w:pStyle w:val="OtherTableBody"/>
            </w:pPr>
          </w:p>
        </w:tc>
        <w:tc>
          <w:tcPr>
            <w:tcW w:w="1400" w:type="dxa"/>
          </w:tcPr>
          <w:p w14:paraId="3D05365F" w14:textId="77777777" w:rsidR="00B50050" w:rsidRDefault="00B50050" w:rsidP="0088127C">
            <w:pPr>
              <w:pStyle w:val="OtherTableBody"/>
            </w:pPr>
          </w:p>
        </w:tc>
        <w:tc>
          <w:tcPr>
            <w:tcW w:w="4200" w:type="dxa"/>
          </w:tcPr>
          <w:p w14:paraId="0C03AA64" w14:textId="77777777" w:rsidR="00B50050" w:rsidRDefault="00B50050" w:rsidP="0088127C">
            <w:pPr>
              <w:pStyle w:val="OtherTableBody"/>
            </w:pPr>
          </w:p>
        </w:tc>
      </w:tr>
      <w:tr w:rsidR="00B50050" w14:paraId="12C0E805" w14:textId="77777777" w:rsidTr="00195548">
        <w:tc>
          <w:tcPr>
            <w:tcW w:w="600" w:type="dxa"/>
          </w:tcPr>
          <w:p w14:paraId="07749615" w14:textId="77777777" w:rsidR="00B50050" w:rsidRDefault="00B50050" w:rsidP="0088127C">
            <w:pPr>
              <w:pStyle w:val="OtherTableBody"/>
            </w:pPr>
            <w:r>
              <w:t>undefined</w:t>
            </w:r>
          </w:p>
        </w:tc>
        <w:tc>
          <w:tcPr>
            <w:tcW w:w="600" w:type="dxa"/>
          </w:tcPr>
          <w:p w14:paraId="1EAE6664" w14:textId="77777777" w:rsidR="00B50050" w:rsidRDefault="00B50050" w:rsidP="0088127C">
            <w:pPr>
              <w:pStyle w:val="OtherTableBody"/>
            </w:pPr>
          </w:p>
        </w:tc>
        <w:tc>
          <w:tcPr>
            <w:tcW w:w="2600" w:type="dxa"/>
          </w:tcPr>
          <w:p w14:paraId="239ADE1A" w14:textId="77777777" w:rsidR="00B50050" w:rsidRDefault="00B50050" w:rsidP="0088127C">
            <w:pPr>
              <w:pStyle w:val="OtherTableBody"/>
            </w:pPr>
            <w:r>
              <w:t>Special Dispensing Instructions (RXD-15)</w:t>
            </w:r>
          </w:p>
        </w:tc>
        <w:tc>
          <w:tcPr>
            <w:tcW w:w="1400" w:type="dxa"/>
          </w:tcPr>
          <w:p w14:paraId="074741C6" w14:textId="77777777" w:rsidR="00B50050" w:rsidRDefault="00B50050" w:rsidP="0088127C">
            <w:pPr>
              <w:pStyle w:val="OtherTableBody"/>
            </w:pPr>
          </w:p>
        </w:tc>
        <w:tc>
          <w:tcPr>
            <w:tcW w:w="4200" w:type="dxa"/>
          </w:tcPr>
          <w:p w14:paraId="53B2F07E" w14:textId="77777777" w:rsidR="00B50050" w:rsidRDefault="00B50050" w:rsidP="0088127C">
            <w:pPr>
              <w:pStyle w:val="OtherTableBody"/>
            </w:pPr>
          </w:p>
        </w:tc>
      </w:tr>
      <w:tr w:rsidR="00B50050" w14:paraId="30C6932A" w14:textId="77777777" w:rsidTr="00195548">
        <w:tc>
          <w:tcPr>
            <w:tcW w:w="600" w:type="dxa"/>
          </w:tcPr>
          <w:p w14:paraId="0D91BDEB" w14:textId="77777777" w:rsidR="00B50050" w:rsidRDefault="00B50050" w:rsidP="0088127C">
            <w:pPr>
              <w:pStyle w:val="OtherTableBody"/>
            </w:pPr>
          </w:p>
        </w:tc>
        <w:tc>
          <w:tcPr>
            <w:tcW w:w="600" w:type="dxa"/>
          </w:tcPr>
          <w:p w14:paraId="2B2F9965" w14:textId="77777777" w:rsidR="00B50050" w:rsidRDefault="00B50050" w:rsidP="0088127C">
            <w:pPr>
              <w:pStyle w:val="OtherTableBody"/>
            </w:pPr>
            <w:r>
              <w:t>0706</w:t>
            </w:r>
          </w:p>
        </w:tc>
        <w:tc>
          <w:tcPr>
            <w:tcW w:w="2600" w:type="dxa"/>
          </w:tcPr>
          <w:p w14:paraId="5C1C73EF" w14:textId="77777777" w:rsidR="00B50050" w:rsidRDefault="00B50050" w:rsidP="0088127C">
            <w:pPr>
              <w:pStyle w:val="OtherTableBody"/>
            </w:pPr>
          </w:p>
        </w:tc>
        <w:tc>
          <w:tcPr>
            <w:tcW w:w="1400" w:type="dxa"/>
          </w:tcPr>
          <w:p w14:paraId="4A987329" w14:textId="77777777" w:rsidR="00B50050" w:rsidRDefault="00B50050" w:rsidP="0088127C">
            <w:pPr>
              <w:pStyle w:val="OtherTableBody"/>
            </w:pPr>
          </w:p>
        </w:tc>
        <w:tc>
          <w:tcPr>
            <w:tcW w:w="4200" w:type="dxa"/>
          </w:tcPr>
          <w:p w14:paraId="5586D5D8" w14:textId="77777777" w:rsidR="00B50050" w:rsidRDefault="00B50050" w:rsidP="0088127C">
            <w:pPr>
              <w:pStyle w:val="OtherTableBody"/>
            </w:pPr>
          </w:p>
        </w:tc>
      </w:tr>
      <w:tr w:rsidR="00B50050" w14:paraId="7930843D" w14:textId="77777777" w:rsidTr="00195548">
        <w:tc>
          <w:tcPr>
            <w:tcW w:w="600" w:type="dxa"/>
          </w:tcPr>
          <w:p w14:paraId="4D0887FA" w14:textId="77777777" w:rsidR="00B50050" w:rsidRDefault="00B50050" w:rsidP="0088127C">
            <w:pPr>
              <w:pStyle w:val="OtherTableBody"/>
            </w:pPr>
            <w:r>
              <w:t>undefined</w:t>
            </w:r>
          </w:p>
        </w:tc>
        <w:tc>
          <w:tcPr>
            <w:tcW w:w="600" w:type="dxa"/>
          </w:tcPr>
          <w:p w14:paraId="5B5553DE" w14:textId="77777777" w:rsidR="00B50050" w:rsidRDefault="00B50050" w:rsidP="0088127C">
            <w:pPr>
              <w:pStyle w:val="OtherTableBody"/>
            </w:pPr>
          </w:p>
        </w:tc>
        <w:tc>
          <w:tcPr>
            <w:tcW w:w="2600" w:type="dxa"/>
          </w:tcPr>
          <w:p w14:paraId="737F4183" w14:textId="77777777" w:rsidR="00B50050" w:rsidRDefault="00B50050" w:rsidP="0088127C">
            <w:pPr>
              <w:pStyle w:val="OtherTableBody"/>
            </w:pPr>
            <w:r>
              <w:t>Actual Strength Unit (RXD-17)</w:t>
            </w:r>
          </w:p>
        </w:tc>
        <w:tc>
          <w:tcPr>
            <w:tcW w:w="1400" w:type="dxa"/>
          </w:tcPr>
          <w:p w14:paraId="740144EF" w14:textId="77777777" w:rsidR="00B50050" w:rsidRDefault="00B50050" w:rsidP="0088127C">
            <w:pPr>
              <w:pStyle w:val="OtherTableBody"/>
            </w:pPr>
          </w:p>
        </w:tc>
        <w:tc>
          <w:tcPr>
            <w:tcW w:w="4200" w:type="dxa"/>
          </w:tcPr>
          <w:p w14:paraId="6FBE78E3" w14:textId="77777777" w:rsidR="00B50050" w:rsidRDefault="00B50050" w:rsidP="0088127C">
            <w:pPr>
              <w:pStyle w:val="OtherTableBody"/>
            </w:pPr>
          </w:p>
        </w:tc>
      </w:tr>
      <w:tr w:rsidR="00B50050" w14:paraId="3C4EACDE" w14:textId="77777777" w:rsidTr="00195548">
        <w:tc>
          <w:tcPr>
            <w:tcW w:w="600" w:type="dxa"/>
          </w:tcPr>
          <w:p w14:paraId="554E0807" w14:textId="77777777" w:rsidR="00B50050" w:rsidRDefault="00B50050" w:rsidP="0088127C">
            <w:pPr>
              <w:pStyle w:val="OtherTableBody"/>
            </w:pPr>
          </w:p>
        </w:tc>
        <w:tc>
          <w:tcPr>
            <w:tcW w:w="600" w:type="dxa"/>
          </w:tcPr>
          <w:p w14:paraId="2D96D5BA" w14:textId="77777777" w:rsidR="00B50050" w:rsidRDefault="00B50050" w:rsidP="0088127C">
            <w:pPr>
              <w:pStyle w:val="OtherTableBody"/>
            </w:pPr>
            <w:r>
              <w:t>0707</w:t>
            </w:r>
          </w:p>
        </w:tc>
        <w:tc>
          <w:tcPr>
            <w:tcW w:w="2600" w:type="dxa"/>
          </w:tcPr>
          <w:p w14:paraId="0E920A9A" w14:textId="77777777" w:rsidR="00B50050" w:rsidRDefault="00B50050" w:rsidP="0088127C">
            <w:pPr>
              <w:pStyle w:val="OtherTableBody"/>
            </w:pPr>
          </w:p>
        </w:tc>
        <w:tc>
          <w:tcPr>
            <w:tcW w:w="1400" w:type="dxa"/>
          </w:tcPr>
          <w:p w14:paraId="13AD7B1B" w14:textId="77777777" w:rsidR="00B50050" w:rsidRDefault="00B50050" w:rsidP="0088127C">
            <w:pPr>
              <w:pStyle w:val="OtherTableBody"/>
            </w:pPr>
          </w:p>
        </w:tc>
        <w:tc>
          <w:tcPr>
            <w:tcW w:w="4200" w:type="dxa"/>
          </w:tcPr>
          <w:p w14:paraId="01588764" w14:textId="77777777" w:rsidR="00B50050" w:rsidRDefault="00B50050" w:rsidP="0088127C">
            <w:pPr>
              <w:pStyle w:val="OtherTableBody"/>
            </w:pPr>
          </w:p>
        </w:tc>
      </w:tr>
      <w:tr w:rsidR="00B50050" w14:paraId="455DC117" w14:textId="77777777" w:rsidTr="00195548">
        <w:tc>
          <w:tcPr>
            <w:tcW w:w="600" w:type="dxa"/>
          </w:tcPr>
          <w:p w14:paraId="314A9A91" w14:textId="77777777" w:rsidR="00B50050" w:rsidRDefault="00B50050" w:rsidP="0088127C">
            <w:pPr>
              <w:pStyle w:val="OtherTableBody"/>
            </w:pPr>
            <w:r>
              <w:t>undefined</w:t>
            </w:r>
          </w:p>
        </w:tc>
        <w:tc>
          <w:tcPr>
            <w:tcW w:w="600" w:type="dxa"/>
          </w:tcPr>
          <w:p w14:paraId="16186A6B" w14:textId="77777777" w:rsidR="00B50050" w:rsidRDefault="00B50050" w:rsidP="0088127C">
            <w:pPr>
              <w:pStyle w:val="OtherTableBody"/>
            </w:pPr>
          </w:p>
        </w:tc>
        <w:tc>
          <w:tcPr>
            <w:tcW w:w="2600" w:type="dxa"/>
          </w:tcPr>
          <w:p w14:paraId="41B7581F" w14:textId="77777777" w:rsidR="00B50050" w:rsidRDefault="00B50050" w:rsidP="0088127C">
            <w:pPr>
              <w:pStyle w:val="OtherTableBody"/>
            </w:pPr>
            <w:r>
              <w:t>Indication (RXD-21)</w:t>
            </w:r>
          </w:p>
        </w:tc>
        <w:tc>
          <w:tcPr>
            <w:tcW w:w="1400" w:type="dxa"/>
          </w:tcPr>
          <w:p w14:paraId="31BC8184" w14:textId="77777777" w:rsidR="00B50050" w:rsidRDefault="00B50050" w:rsidP="0088127C">
            <w:pPr>
              <w:pStyle w:val="OtherTableBody"/>
            </w:pPr>
          </w:p>
        </w:tc>
        <w:tc>
          <w:tcPr>
            <w:tcW w:w="4200" w:type="dxa"/>
          </w:tcPr>
          <w:p w14:paraId="27C18025" w14:textId="77777777" w:rsidR="00B50050" w:rsidRDefault="00B50050" w:rsidP="0088127C">
            <w:pPr>
              <w:pStyle w:val="OtherTableBody"/>
            </w:pPr>
          </w:p>
        </w:tc>
      </w:tr>
      <w:tr w:rsidR="00B50050" w14:paraId="028A61AE" w14:textId="77777777" w:rsidTr="00195548">
        <w:tc>
          <w:tcPr>
            <w:tcW w:w="600" w:type="dxa"/>
          </w:tcPr>
          <w:p w14:paraId="38C56B4B" w14:textId="77777777" w:rsidR="00B50050" w:rsidRDefault="00B50050" w:rsidP="0088127C">
            <w:pPr>
              <w:pStyle w:val="OtherTableBody"/>
            </w:pPr>
          </w:p>
        </w:tc>
        <w:tc>
          <w:tcPr>
            <w:tcW w:w="600" w:type="dxa"/>
          </w:tcPr>
          <w:p w14:paraId="08B1F138" w14:textId="77777777" w:rsidR="00B50050" w:rsidRDefault="00B50050" w:rsidP="0088127C">
            <w:pPr>
              <w:pStyle w:val="OtherTableBody"/>
            </w:pPr>
            <w:r>
              <w:t>0708</w:t>
            </w:r>
          </w:p>
        </w:tc>
        <w:tc>
          <w:tcPr>
            <w:tcW w:w="2600" w:type="dxa"/>
          </w:tcPr>
          <w:p w14:paraId="2D7FA412" w14:textId="77777777" w:rsidR="00B50050" w:rsidRDefault="00B50050" w:rsidP="0088127C">
            <w:pPr>
              <w:pStyle w:val="OtherTableBody"/>
            </w:pPr>
          </w:p>
        </w:tc>
        <w:tc>
          <w:tcPr>
            <w:tcW w:w="1400" w:type="dxa"/>
          </w:tcPr>
          <w:p w14:paraId="14C61F42" w14:textId="77777777" w:rsidR="00B50050" w:rsidRDefault="00B50050" w:rsidP="0088127C">
            <w:pPr>
              <w:pStyle w:val="OtherTableBody"/>
            </w:pPr>
          </w:p>
        </w:tc>
        <w:tc>
          <w:tcPr>
            <w:tcW w:w="4200" w:type="dxa"/>
          </w:tcPr>
          <w:p w14:paraId="0FA9DCDA" w14:textId="77777777" w:rsidR="00B50050" w:rsidRDefault="00B50050" w:rsidP="0088127C">
            <w:pPr>
              <w:pStyle w:val="OtherTableBody"/>
            </w:pPr>
          </w:p>
        </w:tc>
      </w:tr>
      <w:tr w:rsidR="00B50050" w14:paraId="31C59095" w14:textId="77777777" w:rsidTr="00195548">
        <w:tc>
          <w:tcPr>
            <w:tcW w:w="600" w:type="dxa"/>
          </w:tcPr>
          <w:p w14:paraId="11D1F275" w14:textId="77777777" w:rsidR="00B50050" w:rsidRDefault="00B50050" w:rsidP="0088127C">
            <w:pPr>
              <w:pStyle w:val="OtherTableBody"/>
            </w:pPr>
            <w:r>
              <w:t>undefined</w:t>
            </w:r>
          </w:p>
        </w:tc>
        <w:tc>
          <w:tcPr>
            <w:tcW w:w="600" w:type="dxa"/>
          </w:tcPr>
          <w:p w14:paraId="3E4F265B" w14:textId="77777777" w:rsidR="00B50050" w:rsidRDefault="00B50050" w:rsidP="0088127C">
            <w:pPr>
              <w:pStyle w:val="OtherTableBody"/>
            </w:pPr>
          </w:p>
        </w:tc>
        <w:tc>
          <w:tcPr>
            <w:tcW w:w="2600" w:type="dxa"/>
          </w:tcPr>
          <w:p w14:paraId="7D7F5635" w14:textId="77777777" w:rsidR="00B50050" w:rsidRDefault="00B50050" w:rsidP="0088127C">
            <w:pPr>
              <w:pStyle w:val="OtherTableBody"/>
            </w:pPr>
            <w:r>
              <w:t>Dispense Package Size Unit (RXD-23)</w:t>
            </w:r>
          </w:p>
        </w:tc>
        <w:tc>
          <w:tcPr>
            <w:tcW w:w="1400" w:type="dxa"/>
          </w:tcPr>
          <w:p w14:paraId="191B37B3" w14:textId="77777777" w:rsidR="00B50050" w:rsidRDefault="00B50050" w:rsidP="0088127C">
            <w:pPr>
              <w:pStyle w:val="OtherTableBody"/>
            </w:pPr>
          </w:p>
        </w:tc>
        <w:tc>
          <w:tcPr>
            <w:tcW w:w="4200" w:type="dxa"/>
          </w:tcPr>
          <w:p w14:paraId="44349F06" w14:textId="77777777" w:rsidR="00B50050" w:rsidRDefault="00B50050" w:rsidP="0088127C">
            <w:pPr>
              <w:pStyle w:val="OtherTableBody"/>
            </w:pPr>
          </w:p>
        </w:tc>
      </w:tr>
      <w:tr w:rsidR="00B50050" w14:paraId="467E4AE9" w14:textId="77777777" w:rsidTr="00195548">
        <w:tc>
          <w:tcPr>
            <w:tcW w:w="600" w:type="dxa"/>
          </w:tcPr>
          <w:p w14:paraId="03487116" w14:textId="77777777" w:rsidR="00B50050" w:rsidRDefault="00B50050" w:rsidP="0088127C">
            <w:pPr>
              <w:pStyle w:val="OtherTableBody"/>
            </w:pPr>
          </w:p>
        </w:tc>
        <w:tc>
          <w:tcPr>
            <w:tcW w:w="600" w:type="dxa"/>
          </w:tcPr>
          <w:p w14:paraId="0D26FB03" w14:textId="77777777" w:rsidR="00B50050" w:rsidRDefault="00B50050" w:rsidP="0088127C">
            <w:pPr>
              <w:pStyle w:val="OtherTableBody"/>
            </w:pPr>
            <w:r>
              <w:t>0709</w:t>
            </w:r>
          </w:p>
        </w:tc>
        <w:tc>
          <w:tcPr>
            <w:tcW w:w="2600" w:type="dxa"/>
          </w:tcPr>
          <w:p w14:paraId="2B786767" w14:textId="77777777" w:rsidR="00B50050" w:rsidRDefault="00B50050" w:rsidP="0088127C">
            <w:pPr>
              <w:pStyle w:val="OtherTableBody"/>
            </w:pPr>
          </w:p>
        </w:tc>
        <w:tc>
          <w:tcPr>
            <w:tcW w:w="1400" w:type="dxa"/>
          </w:tcPr>
          <w:p w14:paraId="4523A590" w14:textId="77777777" w:rsidR="00B50050" w:rsidRDefault="00B50050" w:rsidP="0088127C">
            <w:pPr>
              <w:pStyle w:val="OtherTableBody"/>
            </w:pPr>
          </w:p>
        </w:tc>
        <w:tc>
          <w:tcPr>
            <w:tcW w:w="4200" w:type="dxa"/>
          </w:tcPr>
          <w:p w14:paraId="03935707" w14:textId="77777777" w:rsidR="00B50050" w:rsidRDefault="00B50050" w:rsidP="0088127C">
            <w:pPr>
              <w:pStyle w:val="OtherTableBody"/>
            </w:pPr>
          </w:p>
        </w:tc>
      </w:tr>
      <w:tr w:rsidR="00B50050" w14:paraId="25E23AEF" w14:textId="77777777" w:rsidTr="00195548">
        <w:tc>
          <w:tcPr>
            <w:tcW w:w="600" w:type="dxa"/>
          </w:tcPr>
          <w:p w14:paraId="760C9C4A" w14:textId="77777777" w:rsidR="00B50050" w:rsidRDefault="00B50050" w:rsidP="0088127C">
            <w:pPr>
              <w:pStyle w:val="OtherTableBody"/>
            </w:pPr>
            <w:r>
              <w:t>undefined</w:t>
            </w:r>
          </w:p>
        </w:tc>
        <w:tc>
          <w:tcPr>
            <w:tcW w:w="600" w:type="dxa"/>
          </w:tcPr>
          <w:p w14:paraId="5CD4C64E" w14:textId="77777777" w:rsidR="00B50050" w:rsidRDefault="00B50050" w:rsidP="0088127C">
            <w:pPr>
              <w:pStyle w:val="OtherTableBody"/>
            </w:pPr>
          </w:p>
        </w:tc>
        <w:tc>
          <w:tcPr>
            <w:tcW w:w="2600" w:type="dxa"/>
          </w:tcPr>
          <w:p w14:paraId="69C88F40" w14:textId="77777777" w:rsidR="00B50050" w:rsidRDefault="00B50050" w:rsidP="0088127C">
            <w:pPr>
              <w:pStyle w:val="OtherTableBody"/>
            </w:pPr>
            <w:r>
              <w:t>Supplementary Code (RXD-25)</w:t>
            </w:r>
          </w:p>
        </w:tc>
        <w:tc>
          <w:tcPr>
            <w:tcW w:w="1400" w:type="dxa"/>
          </w:tcPr>
          <w:p w14:paraId="4E2C8030" w14:textId="77777777" w:rsidR="00B50050" w:rsidRDefault="00B50050" w:rsidP="0088127C">
            <w:pPr>
              <w:pStyle w:val="OtherTableBody"/>
            </w:pPr>
          </w:p>
        </w:tc>
        <w:tc>
          <w:tcPr>
            <w:tcW w:w="4200" w:type="dxa"/>
          </w:tcPr>
          <w:p w14:paraId="1C3E8788" w14:textId="77777777" w:rsidR="00B50050" w:rsidRDefault="00B50050" w:rsidP="0088127C">
            <w:pPr>
              <w:pStyle w:val="OtherTableBody"/>
            </w:pPr>
          </w:p>
        </w:tc>
      </w:tr>
      <w:tr w:rsidR="00B50050" w14:paraId="58155D8E" w14:textId="77777777" w:rsidTr="00195548">
        <w:tc>
          <w:tcPr>
            <w:tcW w:w="600" w:type="dxa"/>
          </w:tcPr>
          <w:p w14:paraId="72FBA415" w14:textId="77777777" w:rsidR="00B50050" w:rsidRDefault="00B50050" w:rsidP="0088127C">
            <w:pPr>
              <w:pStyle w:val="OtherTableBody"/>
            </w:pPr>
          </w:p>
        </w:tc>
        <w:tc>
          <w:tcPr>
            <w:tcW w:w="600" w:type="dxa"/>
          </w:tcPr>
          <w:p w14:paraId="3AD2C1D9" w14:textId="77777777" w:rsidR="00B50050" w:rsidRDefault="00B50050" w:rsidP="0088127C">
            <w:pPr>
              <w:pStyle w:val="OtherTableBody"/>
            </w:pPr>
            <w:r>
              <w:t>0710</w:t>
            </w:r>
          </w:p>
        </w:tc>
        <w:tc>
          <w:tcPr>
            <w:tcW w:w="2600" w:type="dxa"/>
          </w:tcPr>
          <w:p w14:paraId="4263845D" w14:textId="77777777" w:rsidR="00B50050" w:rsidRDefault="00B50050" w:rsidP="0088127C">
            <w:pPr>
              <w:pStyle w:val="OtherTableBody"/>
            </w:pPr>
          </w:p>
        </w:tc>
        <w:tc>
          <w:tcPr>
            <w:tcW w:w="1400" w:type="dxa"/>
          </w:tcPr>
          <w:p w14:paraId="7ED9B827" w14:textId="77777777" w:rsidR="00B50050" w:rsidRDefault="00B50050" w:rsidP="0088127C">
            <w:pPr>
              <w:pStyle w:val="OtherTableBody"/>
            </w:pPr>
          </w:p>
        </w:tc>
        <w:tc>
          <w:tcPr>
            <w:tcW w:w="4200" w:type="dxa"/>
          </w:tcPr>
          <w:p w14:paraId="017A9E3E" w14:textId="77777777" w:rsidR="00B50050" w:rsidRDefault="00B50050" w:rsidP="0088127C">
            <w:pPr>
              <w:pStyle w:val="OtherTableBody"/>
            </w:pPr>
          </w:p>
        </w:tc>
      </w:tr>
      <w:tr w:rsidR="00B50050" w14:paraId="3851F66B" w14:textId="77777777" w:rsidTr="00195548">
        <w:tc>
          <w:tcPr>
            <w:tcW w:w="600" w:type="dxa"/>
          </w:tcPr>
          <w:p w14:paraId="46B2F0CC" w14:textId="77777777" w:rsidR="00B50050" w:rsidRDefault="00B50050" w:rsidP="0088127C">
            <w:pPr>
              <w:pStyle w:val="OtherTableBody"/>
            </w:pPr>
            <w:r>
              <w:t>undefined</w:t>
            </w:r>
          </w:p>
        </w:tc>
        <w:tc>
          <w:tcPr>
            <w:tcW w:w="600" w:type="dxa"/>
          </w:tcPr>
          <w:p w14:paraId="59CC89BD" w14:textId="77777777" w:rsidR="00B50050" w:rsidRDefault="00B50050" w:rsidP="0088127C">
            <w:pPr>
              <w:pStyle w:val="OtherTableBody"/>
            </w:pPr>
          </w:p>
        </w:tc>
        <w:tc>
          <w:tcPr>
            <w:tcW w:w="2600" w:type="dxa"/>
          </w:tcPr>
          <w:p w14:paraId="16CD0A61" w14:textId="77777777" w:rsidR="00B50050" w:rsidRDefault="00B50050" w:rsidP="0088127C">
            <w:pPr>
              <w:pStyle w:val="OtherTableBody"/>
            </w:pPr>
            <w:r>
              <w:t>Initiating Location (RXD-26)</w:t>
            </w:r>
          </w:p>
        </w:tc>
        <w:tc>
          <w:tcPr>
            <w:tcW w:w="1400" w:type="dxa"/>
          </w:tcPr>
          <w:p w14:paraId="5313E23C" w14:textId="77777777" w:rsidR="00B50050" w:rsidRDefault="00B50050" w:rsidP="0088127C">
            <w:pPr>
              <w:pStyle w:val="OtherTableBody"/>
            </w:pPr>
          </w:p>
        </w:tc>
        <w:tc>
          <w:tcPr>
            <w:tcW w:w="4200" w:type="dxa"/>
          </w:tcPr>
          <w:p w14:paraId="3CDAFE13" w14:textId="77777777" w:rsidR="00B50050" w:rsidRDefault="00B50050" w:rsidP="0088127C">
            <w:pPr>
              <w:pStyle w:val="OtherTableBody"/>
            </w:pPr>
          </w:p>
        </w:tc>
      </w:tr>
      <w:tr w:rsidR="00B50050" w14:paraId="01217985" w14:textId="77777777" w:rsidTr="00195548">
        <w:tc>
          <w:tcPr>
            <w:tcW w:w="600" w:type="dxa"/>
          </w:tcPr>
          <w:p w14:paraId="3B6746B4" w14:textId="77777777" w:rsidR="00B50050" w:rsidRDefault="00B50050" w:rsidP="0088127C">
            <w:pPr>
              <w:pStyle w:val="OtherTableBody"/>
            </w:pPr>
          </w:p>
        </w:tc>
        <w:tc>
          <w:tcPr>
            <w:tcW w:w="600" w:type="dxa"/>
          </w:tcPr>
          <w:p w14:paraId="04104D72" w14:textId="77777777" w:rsidR="00B50050" w:rsidRDefault="00B50050" w:rsidP="0088127C">
            <w:pPr>
              <w:pStyle w:val="OtherTableBody"/>
            </w:pPr>
            <w:r>
              <w:t>0711</w:t>
            </w:r>
          </w:p>
        </w:tc>
        <w:tc>
          <w:tcPr>
            <w:tcW w:w="2600" w:type="dxa"/>
          </w:tcPr>
          <w:p w14:paraId="0077D108" w14:textId="77777777" w:rsidR="00B50050" w:rsidRDefault="00B50050" w:rsidP="0088127C">
            <w:pPr>
              <w:pStyle w:val="OtherTableBody"/>
            </w:pPr>
          </w:p>
        </w:tc>
        <w:tc>
          <w:tcPr>
            <w:tcW w:w="1400" w:type="dxa"/>
          </w:tcPr>
          <w:p w14:paraId="0F9ABF61" w14:textId="77777777" w:rsidR="00B50050" w:rsidRDefault="00B50050" w:rsidP="0088127C">
            <w:pPr>
              <w:pStyle w:val="OtherTableBody"/>
            </w:pPr>
          </w:p>
        </w:tc>
        <w:tc>
          <w:tcPr>
            <w:tcW w:w="4200" w:type="dxa"/>
          </w:tcPr>
          <w:p w14:paraId="3EACAACE" w14:textId="77777777" w:rsidR="00B50050" w:rsidRDefault="00B50050" w:rsidP="0088127C">
            <w:pPr>
              <w:pStyle w:val="OtherTableBody"/>
            </w:pPr>
          </w:p>
        </w:tc>
      </w:tr>
      <w:tr w:rsidR="00B50050" w14:paraId="7AE55EB8" w14:textId="77777777" w:rsidTr="00195548">
        <w:tc>
          <w:tcPr>
            <w:tcW w:w="600" w:type="dxa"/>
          </w:tcPr>
          <w:p w14:paraId="7C3F827C" w14:textId="77777777" w:rsidR="00B50050" w:rsidRDefault="00B50050" w:rsidP="0088127C">
            <w:pPr>
              <w:pStyle w:val="OtherTableBody"/>
            </w:pPr>
            <w:r>
              <w:t>undefined</w:t>
            </w:r>
          </w:p>
        </w:tc>
        <w:tc>
          <w:tcPr>
            <w:tcW w:w="600" w:type="dxa"/>
          </w:tcPr>
          <w:p w14:paraId="2B7DBE78" w14:textId="77777777" w:rsidR="00B50050" w:rsidRDefault="00B50050" w:rsidP="0088127C">
            <w:pPr>
              <w:pStyle w:val="OtherTableBody"/>
            </w:pPr>
          </w:p>
        </w:tc>
        <w:tc>
          <w:tcPr>
            <w:tcW w:w="2600" w:type="dxa"/>
          </w:tcPr>
          <w:p w14:paraId="1200C482" w14:textId="77777777" w:rsidR="00B50050" w:rsidRDefault="00B50050" w:rsidP="0088127C">
            <w:pPr>
              <w:pStyle w:val="OtherTableBody"/>
            </w:pPr>
            <w:r>
              <w:t>Packaging/Assembly Location (RXD-27)</w:t>
            </w:r>
          </w:p>
        </w:tc>
        <w:tc>
          <w:tcPr>
            <w:tcW w:w="1400" w:type="dxa"/>
          </w:tcPr>
          <w:p w14:paraId="427F6A92" w14:textId="77777777" w:rsidR="00B50050" w:rsidRDefault="00B50050" w:rsidP="0088127C">
            <w:pPr>
              <w:pStyle w:val="OtherTableBody"/>
            </w:pPr>
          </w:p>
        </w:tc>
        <w:tc>
          <w:tcPr>
            <w:tcW w:w="4200" w:type="dxa"/>
          </w:tcPr>
          <w:p w14:paraId="2D28377C" w14:textId="77777777" w:rsidR="00B50050" w:rsidRDefault="00B50050" w:rsidP="0088127C">
            <w:pPr>
              <w:pStyle w:val="OtherTableBody"/>
            </w:pPr>
          </w:p>
        </w:tc>
      </w:tr>
      <w:tr w:rsidR="00B50050" w14:paraId="5CC1AFA3" w14:textId="77777777" w:rsidTr="00195548">
        <w:tc>
          <w:tcPr>
            <w:tcW w:w="600" w:type="dxa"/>
          </w:tcPr>
          <w:p w14:paraId="4C6FAE68" w14:textId="77777777" w:rsidR="00B50050" w:rsidRDefault="00B50050" w:rsidP="0088127C">
            <w:pPr>
              <w:pStyle w:val="OtherTableBody"/>
            </w:pPr>
          </w:p>
        </w:tc>
        <w:tc>
          <w:tcPr>
            <w:tcW w:w="600" w:type="dxa"/>
          </w:tcPr>
          <w:p w14:paraId="7382A578" w14:textId="77777777" w:rsidR="00B50050" w:rsidRDefault="00B50050" w:rsidP="0088127C">
            <w:pPr>
              <w:pStyle w:val="OtherTableBody"/>
            </w:pPr>
            <w:r>
              <w:t>0712</w:t>
            </w:r>
          </w:p>
        </w:tc>
        <w:tc>
          <w:tcPr>
            <w:tcW w:w="2600" w:type="dxa"/>
          </w:tcPr>
          <w:p w14:paraId="7612D6B0" w14:textId="77777777" w:rsidR="00B50050" w:rsidRDefault="00B50050" w:rsidP="0088127C">
            <w:pPr>
              <w:pStyle w:val="OtherTableBody"/>
            </w:pPr>
          </w:p>
        </w:tc>
        <w:tc>
          <w:tcPr>
            <w:tcW w:w="1400" w:type="dxa"/>
          </w:tcPr>
          <w:p w14:paraId="4BC325EF" w14:textId="77777777" w:rsidR="00B50050" w:rsidRDefault="00B50050" w:rsidP="0088127C">
            <w:pPr>
              <w:pStyle w:val="OtherTableBody"/>
            </w:pPr>
          </w:p>
        </w:tc>
        <w:tc>
          <w:tcPr>
            <w:tcW w:w="4200" w:type="dxa"/>
          </w:tcPr>
          <w:p w14:paraId="18930F61" w14:textId="77777777" w:rsidR="00B50050" w:rsidRDefault="00B50050" w:rsidP="0088127C">
            <w:pPr>
              <w:pStyle w:val="OtherTableBody"/>
            </w:pPr>
          </w:p>
        </w:tc>
      </w:tr>
      <w:tr w:rsidR="00B50050" w14:paraId="3C8020F6" w14:textId="77777777" w:rsidTr="00195548">
        <w:tc>
          <w:tcPr>
            <w:tcW w:w="600" w:type="dxa"/>
          </w:tcPr>
          <w:p w14:paraId="0D7BF149" w14:textId="77777777" w:rsidR="00B50050" w:rsidRDefault="00B50050" w:rsidP="0088127C">
            <w:pPr>
              <w:pStyle w:val="OtherTableBody"/>
            </w:pPr>
            <w:r>
              <w:t>undefined</w:t>
            </w:r>
          </w:p>
        </w:tc>
        <w:tc>
          <w:tcPr>
            <w:tcW w:w="600" w:type="dxa"/>
          </w:tcPr>
          <w:p w14:paraId="66E434AA" w14:textId="77777777" w:rsidR="00B50050" w:rsidRDefault="00B50050" w:rsidP="0088127C">
            <w:pPr>
              <w:pStyle w:val="OtherTableBody"/>
            </w:pPr>
          </w:p>
        </w:tc>
        <w:tc>
          <w:tcPr>
            <w:tcW w:w="2600" w:type="dxa"/>
          </w:tcPr>
          <w:p w14:paraId="5BC551F8" w14:textId="77777777" w:rsidR="00B50050" w:rsidRDefault="00B50050" w:rsidP="0088127C">
            <w:pPr>
              <w:pStyle w:val="OtherTableBody"/>
            </w:pPr>
            <w:r>
              <w:t>Actual Drug Strength Volume Units (RXD-29)</w:t>
            </w:r>
          </w:p>
        </w:tc>
        <w:tc>
          <w:tcPr>
            <w:tcW w:w="1400" w:type="dxa"/>
          </w:tcPr>
          <w:p w14:paraId="3BE68CBB" w14:textId="77777777" w:rsidR="00B50050" w:rsidRDefault="00B50050" w:rsidP="0088127C">
            <w:pPr>
              <w:pStyle w:val="OtherTableBody"/>
            </w:pPr>
          </w:p>
        </w:tc>
        <w:tc>
          <w:tcPr>
            <w:tcW w:w="4200" w:type="dxa"/>
          </w:tcPr>
          <w:p w14:paraId="16B1C285" w14:textId="77777777" w:rsidR="00B50050" w:rsidRDefault="00B50050" w:rsidP="0088127C">
            <w:pPr>
              <w:pStyle w:val="OtherTableBody"/>
            </w:pPr>
          </w:p>
        </w:tc>
      </w:tr>
      <w:tr w:rsidR="00B50050" w14:paraId="0BF979BB" w14:textId="77777777" w:rsidTr="00195548">
        <w:tc>
          <w:tcPr>
            <w:tcW w:w="600" w:type="dxa"/>
          </w:tcPr>
          <w:p w14:paraId="1A7D637F" w14:textId="77777777" w:rsidR="00B50050" w:rsidRDefault="00B50050" w:rsidP="0088127C">
            <w:pPr>
              <w:pStyle w:val="OtherTableBody"/>
            </w:pPr>
          </w:p>
        </w:tc>
        <w:tc>
          <w:tcPr>
            <w:tcW w:w="600" w:type="dxa"/>
          </w:tcPr>
          <w:p w14:paraId="575EC8B7" w14:textId="77777777" w:rsidR="00B50050" w:rsidRDefault="00B50050" w:rsidP="0088127C">
            <w:pPr>
              <w:pStyle w:val="OtherTableBody"/>
            </w:pPr>
            <w:r>
              <w:t>0713</w:t>
            </w:r>
          </w:p>
        </w:tc>
        <w:tc>
          <w:tcPr>
            <w:tcW w:w="2600" w:type="dxa"/>
          </w:tcPr>
          <w:p w14:paraId="6A46FC8E" w14:textId="77777777" w:rsidR="00B50050" w:rsidRDefault="00B50050" w:rsidP="0088127C">
            <w:pPr>
              <w:pStyle w:val="OtherTableBody"/>
            </w:pPr>
          </w:p>
        </w:tc>
        <w:tc>
          <w:tcPr>
            <w:tcW w:w="1400" w:type="dxa"/>
          </w:tcPr>
          <w:p w14:paraId="4053B8E4" w14:textId="77777777" w:rsidR="00B50050" w:rsidRDefault="00B50050" w:rsidP="0088127C">
            <w:pPr>
              <w:pStyle w:val="OtherTableBody"/>
            </w:pPr>
          </w:p>
        </w:tc>
        <w:tc>
          <w:tcPr>
            <w:tcW w:w="4200" w:type="dxa"/>
          </w:tcPr>
          <w:p w14:paraId="66E8CC7B" w14:textId="77777777" w:rsidR="00B50050" w:rsidRDefault="00B50050" w:rsidP="0088127C">
            <w:pPr>
              <w:pStyle w:val="OtherTableBody"/>
            </w:pPr>
          </w:p>
        </w:tc>
      </w:tr>
      <w:tr w:rsidR="00B50050" w14:paraId="0A69251F" w14:textId="77777777" w:rsidTr="00195548">
        <w:tc>
          <w:tcPr>
            <w:tcW w:w="600" w:type="dxa"/>
          </w:tcPr>
          <w:p w14:paraId="7CBFB5C0" w14:textId="77777777" w:rsidR="00B50050" w:rsidRDefault="00B50050" w:rsidP="0088127C">
            <w:pPr>
              <w:pStyle w:val="OtherTableBody"/>
            </w:pPr>
            <w:r>
              <w:t>undefined</w:t>
            </w:r>
          </w:p>
        </w:tc>
        <w:tc>
          <w:tcPr>
            <w:tcW w:w="600" w:type="dxa"/>
          </w:tcPr>
          <w:p w14:paraId="61AC7724" w14:textId="77777777" w:rsidR="00B50050" w:rsidRDefault="00B50050" w:rsidP="0088127C">
            <w:pPr>
              <w:pStyle w:val="OtherTableBody"/>
            </w:pPr>
          </w:p>
        </w:tc>
        <w:tc>
          <w:tcPr>
            <w:tcW w:w="2600" w:type="dxa"/>
          </w:tcPr>
          <w:p w14:paraId="30638B9A" w14:textId="77777777" w:rsidR="00B50050" w:rsidRDefault="00B50050" w:rsidP="0088127C">
            <w:pPr>
              <w:pStyle w:val="OtherTableBody"/>
            </w:pPr>
            <w:r>
              <w:t>Dispense to Pharmacy (RXD-30)</w:t>
            </w:r>
          </w:p>
        </w:tc>
        <w:tc>
          <w:tcPr>
            <w:tcW w:w="1400" w:type="dxa"/>
          </w:tcPr>
          <w:p w14:paraId="75EF5F85" w14:textId="77777777" w:rsidR="00B50050" w:rsidRDefault="00B50050" w:rsidP="0088127C">
            <w:pPr>
              <w:pStyle w:val="OtherTableBody"/>
            </w:pPr>
          </w:p>
        </w:tc>
        <w:tc>
          <w:tcPr>
            <w:tcW w:w="4200" w:type="dxa"/>
          </w:tcPr>
          <w:p w14:paraId="7B306394" w14:textId="77777777" w:rsidR="00B50050" w:rsidRDefault="00B50050" w:rsidP="0088127C">
            <w:pPr>
              <w:pStyle w:val="OtherTableBody"/>
            </w:pPr>
          </w:p>
        </w:tc>
      </w:tr>
      <w:tr w:rsidR="00B50050" w14:paraId="1FCF5193" w14:textId="77777777" w:rsidTr="00195548">
        <w:tc>
          <w:tcPr>
            <w:tcW w:w="600" w:type="dxa"/>
          </w:tcPr>
          <w:p w14:paraId="7EC1CF94" w14:textId="77777777" w:rsidR="00B50050" w:rsidRDefault="00B50050" w:rsidP="0088127C">
            <w:pPr>
              <w:pStyle w:val="OtherTableBody"/>
            </w:pPr>
          </w:p>
        </w:tc>
        <w:tc>
          <w:tcPr>
            <w:tcW w:w="600" w:type="dxa"/>
          </w:tcPr>
          <w:p w14:paraId="6C455F3E" w14:textId="77777777" w:rsidR="00B50050" w:rsidRDefault="00B50050" w:rsidP="0088127C">
            <w:pPr>
              <w:pStyle w:val="OtherTableBody"/>
            </w:pPr>
            <w:r>
              <w:t>0714</w:t>
            </w:r>
          </w:p>
        </w:tc>
        <w:tc>
          <w:tcPr>
            <w:tcW w:w="2600" w:type="dxa"/>
          </w:tcPr>
          <w:p w14:paraId="3C63BEBE" w14:textId="77777777" w:rsidR="00B50050" w:rsidRDefault="00B50050" w:rsidP="0088127C">
            <w:pPr>
              <w:pStyle w:val="OtherTableBody"/>
            </w:pPr>
          </w:p>
        </w:tc>
        <w:tc>
          <w:tcPr>
            <w:tcW w:w="1400" w:type="dxa"/>
          </w:tcPr>
          <w:p w14:paraId="5999442E" w14:textId="77777777" w:rsidR="00B50050" w:rsidRDefault="00B50050" w:rsidP="0088127C">
            <w:pPr>
              <w:pStyle w:val="OtherTableBody"/>
            </w:pPr>
          </w:p>
        </w:tc>
        <w:tc>
          <w:tcPr>
            <w:tcW w:w="4200" w:type="dxa"/>
          </w:tcPr>
          <w:p w14:paraId="67D98BA6" w14:textId="77777777" w:rsidR="00B50050" w:rsidRDefault="00B50050" w:rsidP="0088127C">
            <w:pPr>
              <w:pStyle w:val="OtherTableBody"/>
            </w:pPr>
          </w:p>
        </w:tc>
      </w:tr>
      <w:tr w:rsidR="00B50050" w14:paraId="116FAF6B" w14:textId="77777777" w:rsidTr="00195548">
        <w:tc>
          <w:tcPr>
            <w:tcW w:w="600" w:type="dxa"/>
          </w:tcPr>
          <w:p w14:paraId="6F7927F3" w14:textId="77777777" w:rsidR="00B50050" w:rsidRDefault="00B50050" w:rsidP="0088127C">
            <w:pPr>
              <w:pStyle w:val="OtherTableBody"/>
            </w:pPr>
            <w:r>
              <w:t>undefined</w:t>
            </w:r>
          </w:p>
        </w:tc>
        <w:tc>
          <w:tcPr>
            <w:tcW w:w="600" w:type="dxa"/>
          </w:tcPr>
          <w:p w14:paraId="15FE9449" w14:textId="77777777" w:rsidR="00B50050" w:rsidRDefault="00B50050" w:rsidP="0088127C">
            <w:pPr>
              <w:pStyle w:val="OtherTableBody"/>
            </w:pPr>
          </w:p>
        </w:tc>
        <w:tc>
          <w:tcPr>
            <w:tcW w:w="2600" w:type="dxa"/>
          </w:tcPr>
          <w:p w14:paraId="628B637F" w14:textId="77777777" w:rsidR="00B50050" w:rsidRDefault="00B50050" w:rsidP="0088127C">
            <w:pPr>
              <w:pStyle w:val="OtherTableBody"/>
            </w:pPr>
            <w:r>
              <w:t>Give Units (RXE-5)</w:t>
            </w:r>
          </w:p>
        </w:tc>
        <w:tc>
          <w:tcPr>
            <w:tcW w:w="1400" w:type="dxa"/>
          </w:tcPr>
          <w:p w14:paraId="1874FB12" w14:textId="77777777" w:rsidR="00B50050" w:rsidRDefault="00B50050" w:rsidP="0088127C">
            <w:pPr>
              <w:pStyle w:val="OtherTableBody"/>
            </w:pPr>
          </w:p>
        </w:tc>
        <w:tc>
          <w:tcPr>
            <w:tcW w:w="4200" w:type="dxa"/>
          </w:tcPr>
          <w:p w14:paraId="5AD0A5A6" w14:textId="77777777" w:rsidR="00B50050" w:rsidRDefault="00B50050" w:rsidP="0088127C">
            <w:pPr>
              <w:pStyle w:val="OtherTableBody"/>
            </w:pPr>
          </w:p>
        </w:tc>
      </w:tr>
      <w:tr w:rsidR="00B50050" w14:paraId="56E9E16C" w14:textId="77777777" w:rsidTr="00195548">
        <w:tc>
          <w:tcPr>
            <w:tcW w:w="600" w:type="dxa"/>
          </w:tcPr>
          <w:p w14:paraId="04A954BF" w14:textId="77777777" w:rsidR="00B50050" w:rsidRDefault="00B50050" w:rsidP="0088127C">
            <w:pPr>
              <w:pStyle w:val="OtherTableBody"/>
            </w:pPr>
          </w:p>
        </w:tc>
        <w:tc>
          <w:tcPr>
            <w:tcW w:w="600" w:type="dxa"/>
          </w:tcPr>
          <w:p w14:paraId="6F24D1B1" w14:textId="77777777" w:rsidR="00B50050" w:rsidRDefault="00B50050" w:rsidP="0088127C">
            <w:pPr>
              <w:pStyle w:val="OtherTableBody"/>
            </w:pPr>
            <w:r>
              <w:t>0715</w:t>
            </w:r>
          </w:p>
        </w:tc>
        <w:tc>
          <w:tcPr>
            <w:tcW w:w="2600" w:type="dxa"/>
          </w:tcPr>
          <w:p w14:paraId="728D56E1" w14:textId="77777777" w:rsidR="00B50050" w:rsidRDefault="00B50050" w:rsidP="0088127C">
            <w:pPr>
              <w:pStyle w:val="OtherTableBody"/>
            </w:pPr>
          </w:p>
        </w:tc>
        <w:tc>
          <w:tcPr>
            <w:tcW w:w="1400" w:type="dxa"/>
          </w:tcPr>
          <w:p w14:paraId="334ADF03" w14:textId="77777777" w:rsidR="00B50050" w:rsidRDefault="00B50050" w:rsidP="0088127C">
            <w:pPr>
              <w:pStyle w:val="OtherTableBody"/>
            </w:pPr>
          </w:p>
        </w:tc>
        <w:tc>
          <w:tcPr>
            <w:tcW w:w="4200" w:type="dxa"/>
          </w:tcPr>
          <w:p w14:paraId="5A5A57DF" w14:textId="77777777" w:rsidR="00B50050" w:rsidRDefault="00B50050" w:rsidP="0088127C">
            <w:pPr>
              <w:pStyle w:val="OtherTableBody"/>
            </w:pPr>
          </w:p>
        </w:tc>
      </w:tr>
      <w:tr w:rsidR="00B50050" w14:paraId="4B80C7C7" w14:textId="77777777" w:rsidTr="00195548">
        <w:tc>
          <w:tcPr>
            <w:tcW w:w="600" w:type="dxa"/>
          </w:tcPr>
          <w:p w14:paraId="6579DD26" w14:textId="77777777" w:rsidR="00B50050" w:rsidRDefault="00B50050" w:rsidP="0088127C">
            <w:pPr>
              <w:pStyle w:val="OtherTableBody"/>
            </w:pPr>
            <w:r>
              <w:t>undefined</w:t>
            </w:r>
          </w:p>
        </w:tc>
        <w:tc>
          <w:tcPr>
            <w:tcW w:w="600" w:type="dxa"/>
          </w:tcPr>
          <w:p w14:paraId="0F25F0BF" w14:textId="77777777" w:rsidR="00B50050" w:rsidRDefault="00B50050" w:rsidP="0088127C">
            <w:pPr>
              <w:pStyle w:val="OtherTableBody"/>
            </w:pPr>
          </w:p>
        </w:tc>
        <w:tc>
          <w:tcPr>
            <w:tcW w:w="2600" w:type="dxa"/>
          </w:tcPr>
          <w:p w14:paraId="3D917F1E" w14:textId="77777777" w:rsidR="00B50050" w:rsidRDefault="00B50050" w:rsidP="0088127C">
            <w:pPr>
              <w:pStyle w:val="OtherTableBody"/>
            </w:pPr>
            <w:r>
              <w:t>Give Dosage Form (RXE-6)</w:t>
            </w:r>
          </w:p>
        </w:tc>
        <w:tc>
          <w:tcPr>
            <w:tcW w:w="1400" w:type="dxa"/>
          </w:tcPr>
          <w:p w14:paraId="11C6706D" w14:textId="77777777" w:rsidR="00B50050" w:rsidRDefault="00B50050" w:rsidP="0088127C">
            <w:pPr>
              <w:pStyle w:val="OtherTableBody"/>
            </w:pPr>
          </w:p>
        </w:tc>
        <w:tc>
          <w:tcPr>
            <w:tcW w:w="4200" w:type="dxa"/>
          </w:tcPr>
          <w:p w14:paraId="04D3C6DD" w14:textId="77777777" w:rsidR="00B50050" w:rsidRDefault="00B50050" w:rsidP="0088127C">
            <w:pPr>
              <w:pStyle w:val="OtherTableBody"/>
            </w:pPr>
          </w:p>
        </w:tc>
      </w:tr>
      <w:tr w:rsidR="00B50050" w14:paraId="1D3542A2" w14:textId="77777777" w:rsidTr="00195548">
        <w:tc>
          <w:tcPr>
            <w:tcW w:w="600" w:type="dxa"/>
          </w:tcPr>
          <w:p w14:paraId="267CFFAD" w14:textId="77777777" w:rsidR="00B50050" w:rsidRDefault="00B50050" w:rsidP="0088127C">
            <w:pPr>
              <w:pStyle w:val="OtherTableBody"/>
            </w:pPr>
          </w:p>
        </w:tc>
        <w:tc>
          <w:tcPr>
            <w:tcW w:w="600" w:type="dxa"/>
          </w:tcPr>
          <w:p w14:paraId="24695648" w14:textId="77777777" w:rsidR="00B50050" w:rsidRDefault="00B50050" w:rsidP="0088127C">
            <w:pPr>
              <w:pStyle w:val="OtherTableBody"/>
            </w:pPr>
            <w:r>
              <w:t>0716</w:t>
            </w:r>
          </w:p>
        </w:tc>
        <w:tc>
          <w:tcPr>
            <w:tcW w:w="2600" w:type="dxa"/>
          </w:tcPr>
          <w:p w14:paraId="781FD81A" w14:textId="77777777" w:rsidR="00B50050" w:rsidRDefault="00B50050" w:rsidP="0088127C">
            <w:pPr>
              <w:pStyle w:val="OtherTableBody"/>
            </w:pPr>
          </w:p>
        </w:tc>
        <w:tc>
          <w:tcPr>
            <w:tcW w:w="1400" w:type="dxa"/>
          </w:tcPr>
          <w:p w14:paraId="78B25660" w14:textId="77777777" w:rsidR="00B50050" w:rsidRDefault="00B50050" w:rsidP="0088127C">
            <w:pPr>
              <w:pStyle w:val="OtherTableBody"/>
            </w:pPr>
          </w:p>
        </w:tc>
        <w:tc>
          <w:tcPr>
            <w:tcW w:w="4200" w:type="dxa"/>
          </w:tcPr>
          <w:p w14:paraId="6CA8A7AB" w14:textId="77777777" w:rsidR="00B50050" w:rsidRDefault="00B50050" w:rsidP="0088127C">
            <w:pPr>
              <w:pStyle w:val="OtherTableBody"/>
            </w:pPr>
          </w:p>
        </w:tc>
      </w:tr>
      <w:tr w:rsidR="00B50050" w14:paraId="0AA24E1B" w14:textId="77777777" w:rsidTr="00195548">
        <w:tc>
          <w:tcPr>
            <w:tcW w:w="600" w:type="dxa"/>
          </w:tcPr>
          <w:p w14:paraId="1F4A0FE7" w14:textId="77777777" w:rsidR="00B50050" w:rsidRDefault="00B50050" w:rsidP="0088127C">
            <w:pPr>
              <w:pStyle w:val="OtherTableBody"/>
            </w:pPr>
            <w:r>
              <w:t>User</w:t>
            </w:r>
          </w:p>
        </w:tc>
        <w:tc>
          <w:tcPr>
            <w:tcW w:w="600" w:type="dxa"/>
          </w:tcPr>
          <w:p w14:paraId="7750DC98" w14:textId="77777777" w:rsidR="00B50050" w:rsidRDefault="00B50050" w:rsidP="0088127C">
            <w:pPr>
              <w:pStyle w:val="OtherTableBody"/>
            </w:pPr>
          </w:p>
        </w:tc>
        <w:tc>
          <w:tcPr>
            <w:tcW w:w="2600" w:type="dxa"/>
          </w:tcPr>
          <w:p w14:paraId="742B9E97" w14:textId="77777777" w:rsidR="00B50050" w:rsidRDefault="00B50050" w:rsidP="0088127C">
            <w:pPr>
              <w:pStyle w:val="OtherTableBody"/>
            </w:pPr>
            <w:r>
              <w:t>Access Restriction Value</w:t>
            </w:r>
          </w:p>
        </w:tc>
        <w:tc>
          <w:tcPr>
            <w:tcW w:w="1400" w:type="dxa"/>
          </w:tcPr>
          <w:p w14:paraId="486FEBEF" w14:textId="77777777" w:rsidR="00B50050" w:rsidRDefault="00B50050" w:rsidP="0088127C">
            <w:pPr>
              <w:pStyle w:val="OtherTableBody"/>
            </w:pPr>
          </w:p>
        </w:tc>
        <w:tc>
          <w:tcPr>
            <w:tcW w:w="4200" w:type="dxa"/>
          </w:tcPr>
          <w:p w14:paraId="08BB0B04" w14:textId="77777777" w:rsidR="00B50050" w:rsidRDefault="00B50050" w:rsidP="0088127C">
            <w:pPr>
              <w:pStyle w:val="OtherTableBody"/>
            </w:pPr>
          </w:p>
        </w:tc>
      </w:tr>
      <w:tr w:rsidR="00B50050" w14:paraId="1F5D96F8" w14:textId="77777777" w:rsidTr="00195548">
        <w:tc>
          <w:tcPr>
            <w:tcW w:w="600" w:type="dxa"/>
          </w:tcPr>
          <w:p w14:paraId="0F9B1763" w14:textId="77777777" w:rsidR="00B50050" w:rsidRDefault="00B50050" w:rsidP="0088127C">
            <w:pPr>
              <w:pStyle w:val="OtherTableBody"/>
            </w:pPr>
          </w:p>
        </w:tc>
        <w:tc>
          <w:tcPr>
            <w:tcW w:w="600" w:type="dxa"/>
          </w:tcPr>
          <w:p w14:paraId="4BDCDF92" w14:textId="77777777" w:rsidR="00B50050" w:rsidRDefault="00B50050" w:rsidP="0088127C">
            <w:pPr>
              <w:pStyle w:val="OtherTableBody"/>
            </w:pPr>
            <w:r>
              <w:t>0717</w:t>
            </w:r>
          </w:p>
        </w:tc>
        <w:tc>
          <w:tcPr>
            <w:tcW w:w="2600" w:type="dxa"/>
          </w:tcPr>
          <w:p w14:paraId="7379BD20" w14:textId="77777777" w:rsidR="00B50050" w:rsidRDefault="00B50050" w:rsidP="0088127C">
            <w:pPr>
              <w:pStyle w:val="OtherTableBody"/>
            </w:pPr>
          </w:p>
        </w:tc>
        <w:tc>
          <w:tcPr>
            <w:tcW w:w="1400" w:type="dxa"/>
          </w:tcPr>
          <w:p w14:paraId="205973B5" w14:textId="77777777" w:rsidR="00B50050" w:rsidRDefault="00B50050" w:rsidP="0088127C">
            <w:pPr>
              <w:pStyle w:val="OtherTableBody"/>
            </w:pPr>
            <w:r>
              <w:t>42CFRPart2</w:t>
            </w:r>
          </w:p>
        </w:tc>
        <w:tc>
          <w:tcPr>
            <w:tcW w:w="4200" w:type="dxa"/>
          </w:tcPr>
          <w:p w14:paraId="22B89CA1" w14:textId="77777777" w:rsidR="00B50050" w:rsidRDefault="00B50050" w:rsidP="0088127C">
            <w:pPr>
              <w:pStyle w:val="OtherTableBody"/>
            </w:pPr>
            <w:r>
              <w:t xml:space="preserve">A code representing 42 CFR Part 2 Confidentiality of Substance Use Disorder Patient Records. 42 CFR Part 2 stipulates the privacy rights of an individual who has applied for or been given diagnosis or treatment for alcohol or drug abuse at a federally assisted program, </w:t>
            </w:r>
            <w:r>
              <w:lastRenderedPageBreak/>
              <w:t>which includes non-disclosure of health information relating to health care paid for by a federally assisted substance use disorder program without patient consent.  https://www.gpo.gov/fdsys/pkg/CFR-2010-title42-vol1/pdf/CFR-2010-title42-vol1-part2.pdf</w:t>
            </w:r>
          </w:p>
        </w:tc>
      </w:tr>
      <w:tr w:rsidR="00B50050" w14:paraId="60313A07" w14:textId="77777777" w:rsidTr="00195548">
        <w:tc>
          <w:tcPr>
            <w:tcW w:w="600" w:type="dxa"/>
          </w:tcPr>
          <w:p w14:paraId="647570B3" w14:textId="77777777" w:rsidR="00B50050" w:rsidRDefault="00B50050" w:rsidP="0088127C">
            <w:pPr>
              <w:pStyle w:val="OtherTableBody"/>
            </w:pPr>
          </w:p>
        </w:tc>
        <w:tc>
          <w:tcPr>
            <w:tcW w:w="600" w:type="dxa"/>
          </w:tcPr>
          <w:p w14:paraId="08715D3F" w14:textId="77777777" w:rsidR="00B50050" w:rsidRDefault="00B50050" w:rsidP="0088127C">
            <w:pPr>
              <w:pStyle w:val="OtherTableBody"/>
            </w:pPr>
            <w:r>
              <w:t>0717</w:t>
            </w:r>
          </w:p>
        </w:tc>
        <w:tc>
          <w:tcPr>
            <w:tcW w:w="2600" w:type="dxa"/>
          </w:tcPr>
          <w:p w14:paraId="0012E1AE" w14:textId="77777777" w:rsidR="00B50050" w:rsidRDefault="00B50050" w:rsidP="0088127C">
            <w:pPr>
              <w:pStyle w:val="OtherTableBody"/>
            </w:pPr>
          </w:p>
        </w:tc>
        <w:tc>
          <w:tcPr>
            <w:tcW w:w="1400" w:type="dxa"/>
          </w:tcPr>
          <w:p w14:paraId="6F686EA1" w14:textId="77777777" w:rsidR="00B50050" w:rsidRDefault="00B50050" w:rsidP="0088127C">
            <w:pPr>
              <w:pStyle w:val="OtherTableBody"/>
            </w:pPr>
            <w:r>
              <w:t>42CFRPart2CD</w:t>
            </w:r>
          </w:p>
        </w:tc>
        <w:tc>
          <w:tcPr>
            <w:tcW w:w="4200" w:type="dxa"/>
          </w:tcPr>
          <w:p w14:paraId="14690CF4" w14:textId="77777777" w:rsidR="00B50050" w:rsidRDefault="00B50050" w:rsidP="0088127C">
            <w:pPr>
              <w:pStyle w:val="OtherTableBody"/>
            </w:pPr>
            <w:r>
              <w:t xml:space="preserve">A code representing consent directive that complies with Section 2.31 Consent requirements https://www.gpo.gov/fdsys/pkg/CFR-2017-title42-vol1/pdf/CFR-2017-title42-vol1-sec2-31.pdf, which is a US Federal law stipulating the policy elements content of a written consent to a disclosure under the regulations in Part 2. </w:t>
            </w:r>
          </w:p>
          <w:p w14:paraId="1D22B480" w14:textId="77777777" w:rsidR="00B50050" w:rsidRDefault="00B50050" w:rsidP="0088127C">
            <w:pPr>
              <w:pStyle w:val="OtherTableBody"/>
            </w:pPr>
            <w:r>
              <w:t xml:space="preserve">42 CFR Part 2.31 (a)Required elements for written consent. A written consent to a disclosure under the regulations in this part may be paper or electronic and must include: </w:t>
            </w:r>
          </w:p>
          <w:p w14:paraId="57734D64" w14:textId="77777777" w:rsidR="00B50050" w:rsidRDefault="00B50050" w:rsidP="0088127C">
            <w:pPr>
              <w:pStyle w:val="OtherTableBody"/>
            </w:pPr>
            <w:r>
              <w:t xml:space="preserve">(1) The name of the patient. </w:t>
            </w:r>
          </w:p>
          <w:p w14:paraId="7D6CECAF" w14:textId="77777777" w:rsidR="00B50050" w:rsidRDefault="00B50050" w:rsidP="0088127C">
            <w:pPr>
              <w:pStyle w:val="OtherTableBody"/>
            </w:pPr>
            <w:r>
              <w:t xml:space="preserve">(2) The specific name(s) or general designation(s) of the part 2 program(s), entity(ies), or individual(s) permitted to make the disclosure. </w:t>
            </w:r>
          </w:p>
          <w:p w14:paraId="56C10356" w14:textId="77777777" w:rsidR="00B50050" w:rsidRDefault="00B50050" w:rsidP="0088127C">
            <w:pPr>
              <w:pStyle w:val="OtherTableBody"/>
            </w:pPr>
            <w:r>
              <w:t xml:space="preserve">(3) How much and what kind of information is to be disclosed, including an explicit description of the substance use disorder information that may be disclosed. </w:t>
            </w:r>
          </w:p>
          <w:p w14:paraId="45A9ED8F" w14:textId="77777777" w:rsidR="00B50050" w:rsidRDefault="00B50050" w:rsidP="0088127C">
            <w:pPr>
              <w:pStyle w:val="OtherTableBody"/>
            </w:pPr>
            <w:r>
              <w:t xml:space="preserve">(4) (i) The name(s) of the individual(s) to whom a disclosure is to be made; or </w:t>
            </w:r>
          </w:p>
          <w:p w14:paraId="230B4F55" w14:textId="77777777" w:rsidR="00B50050" w:rsidRDefault="00B50050" w:rsidP="0088127C">
            <w:pPr>
              <w:pStyle w:val="OtherTableBody"/>
            </w:pPr>
            <w:r>
              <w:t xml:space="preserve">(ii)Entities with a treating provider relationship with the patient. If the recipient entity has a treating provider relationship with the patient whose information is being disclosed, such as a hospital, a health care clinic, or a private practice, the name of that entity; or </w:t>
            </w:r>
          </w:p>
          <w:p w14:paraId="03EF3531" w14:textId="77777777" w:rsidR="00B50050" w:rsidRDefault="00B50050" w:rsidP="0088127C">
            <w:pPr>
              <w:pStyle w:val="OtherTableBody"/>
            </w:pPr>
            <w:r>
              <w:t xml:space="preserve">(iii)Entities without a treating provider relationship with the patient. </w:t>
            </w:r>
          </w:p>
          <w:p w14:paraId="0AD84CF4" w14:textId="77777777" w:rsidR="00B50050" w:rsidRDefault="00B50050" w:rsidP="0088127C">
            <w:pPr>
              <w:pStyle w:val="OtherTableBody"/>
            </w:pPr>
            <w:r>
              <w:t xml:space="preserve">(A) If the recipient entity does not have a treating provider relationship with the patient whose information is being disclosed and is a third-party payer, the name of the entity; or </w:t>
            </w:r>
          </w:p>
          <w:p w14:paraId="270CF04D" w14:textId="77777777" w:rsidR="00B50050" w:rsidRDefault="00B50050" w:rsidP="0088127C">
            <w:pPr>
              <w:pStyle w:val="OtherTableBody"/>
            </w:pPr>
            <w:r>
              <w:t xml:space="preserve">(B) If the recipient entity does not have a treating provider relationship with the patient whose information is being disclosed and is not covered by paragraph (a)(4)(iii)(A) of this section, such as an entity that facilitates the exchange of health information or a research institution, the name(s) of the entity(-ies); and </w:t>
            </w:r>
          </w:p>
          <w:p w14:paraId="366B94A3" w14:textId="77777777" w:rsidR="00B50050" w:rsidRDefault="00B50050" w:rsidP="0088127C">
            <w:pPr>
              <w:pStyle w:val="OtherTableBody"/>
            </w:pPr>
            <w:r>
              <w:t xml:space="preserve">(1) The name(s) of an individual participant(s); or </w:t>
            </w:r>
          </w:p>
          <w:p w14:paraId="583202D0" w14:textId="77777777" w:rsidR="00B50050" w:rsidRDefault="00B50050" w:rsidP="0088127C">
            <w:pPr>
              <w:pStyle w:val="OtherTableBody"/>
            </w:pPr>
            <w:r>
              <w:t xml:space="preserve">(2) The name(s) of an entity participant(s) that has a treating provider relationship with the patient whose information is being disclosed; or </w:t>
            </w:r>
          </w:p>
          <w:p w14:paraId="11A2B7FD" w14:textId="77777777" w:rsidR="00B50050" w:rsidRDefault="00B50050" w:rsidP="0088127C">
            <w:pPr>
              <w:pStyle w:val="OtherTableBody"/>
            </w:pPr>
            <w:r>
              <w:t xml:space="preserve">(3) A general designation of an individual or entity participant(s) or class of participants that must be limited to a participant(s) who has a treating provider relationship with the patient whose information is being disclosed. </w:t>
            </w:r>
          </w:p>
          <w:p w14:paraId="2A7910E5" w14:textId="77777777" w:rsidR="00B50050" w:rsidRDefault="00B50050" w:rsidP="0088127C">
            <w:pPr>
              <w:pStyle w:val="OtherTableBody"/>
            </w:pPr>
            <w:r>
              <w:t xml:space="preserve">(i) When using a general designation, a statement must be included on the consent form that the patient (or other individual authorized to sign in lieu of the patient), confirms their understanding that, upon their </w:t>
            </w:r>
            <w:r>
              <w:lastRenderedPageBreak/>
              <w:t xml:space="preserve">request and consistent with this part, they must be provided a list of entities to which their information has been disclosed pursuant to the general designation (see Section 2.13(d)). </w:t>
            </w:r>
          </w:p>
          <w:p w14:paraId="0189EC93" w14:textId="77777777" w:rsidR="00B50050" w:rsidRDefault="00B50050" w:rsidP="0088127C">
            <w:pPr>
              <w:pStyle w:val="OtherTableBody"/>
            </w:pPr>
            <w:r>
              <w:t xml:space="preserve">(ii) [Reserved] </w:t>
            </w:r>
          </w:p>
          <w:p w14:paraId="23456C8A" w14:textId="77777777" w:rsidR="00B50050" w:rsidRDefault="00B50050" w:rsidP="0088127C">
            <w:pPr>
              <w:pStyle w:val="OtherTableBody"/>
            </w:pPr>
            <w:r>
              <w:t xml:space="preserve">(5) The purpose of the disclosure. In accordance with Section 2.13(a), the disclosure must be limited to that information which is necessary to carry out the stated purpose. </w:t>
            </w:r>
          </w:p>
          <w:p w14:paraId="3961B942" w14:textId="77777777" w:rsidR="00B50050" w:rsidRDefault="00B50050" w:rsidP="0088127C">
            <w:pPr>
              <w:pStyle w:val="OtherTableBody"/>
            </w:pPr>
            <w:r>
              <w:t xml:space="preserve">(6) A statement that the consent is subject to revocation at any time except to the extent that the part 2 program or other lawful holder of patient identifying information that is permitted to make the disclosure has already acted in reliance on it. Acting in reliance includes the provision of treatment services in reliance on a valid consent to disclose information to a third-party payer </w:t>
            </w:r>
          </w:p>
          <w:p w14:paraId="750CF71F" w14:textId="77777777" w:rsidR="00B50050" w:rsidRDefault="00B50050" w:rsidP="0088127C">
            <w:pPr>
              <w:pStyle w:val="OtherTableBody"/>
            </w:pPr>
            <w:r>
              <w:t xml:space="preserve">(7) The date, event, or condition upon which the consent will expire if not revoked before. This date, event, or condition must ensure that the consent will last no longer than reasonably necessary to serve the purpose for which it is provided. </w:t>
            </w:r>
          </w:p>
          <w:p w14:paraId="0D715634" w14:textId="77777777" w:rsidR="00B50050" w:rsidRDefault="00B50050" w:rsidP="0088127C">
            <w:pPr>
              <w:pStyle w:val="OtherTableBody"/>
            </w:pPr>
            <w:r>
              <w:t xml:space="preserve">(8) The signature of the patient and, when required for a patient who is a minor, the signature of an individual authorized to give consent under Section 2.14; or, when required for a patient who is incompetent or deceased, the signature of an individual authorized to sign under Section 2.15. Electronic signatures are permitted to the extent that they are not prohibited by any applicable law. </w:t>
            </w:r>
          </w:p>
          <w:p w14:paraId="5004B8C5" w14:textId="77777777" w:rsidR="00B50050" w:rsidRDefault="00B50050" w:rsidP="0088127C">
            <w:pPr>
              <w:pStyle w:val="OtherTableBody"/>
            </w:pPr>
            <w:r>
              <w:t>(9) The date on which the consent is signed.</w:t>
            </w:r>
          </w:p>
        </w:tc>
      </w:tr>
      <w:tr w:rsidR="00B50050" w14:paraId="0A8436D0" w14:textId="77777777" w:rsidTr="00195548">
        <w:tc>
          <w:tcPr>
            <w:tcW w:w="600" w:type="dxa"/>
          </w:tcPr>
          <w:p w14:paraId="5B8BFDED" w14:textId="77777777" w:rsidR="00B50050" w:rsidRDefault="00B50050" w:rsidP="0088127C">
            <w:pPr>
              <w:pStyle w:val="OtherTableBody"/>
            </w:pPr>
          </w:p>
        </w:tc>
        <w:tc>
          <w:tcPr>
            <w:tcW w:w="600" w:type="dxa"/>
          </w:tcPr>
          <w:p w14:paraId="24994FB5" w14:textId="77777777" w:rsidR="00B50050" w:rsidRDefault="00B50050" w:rsidP="0088127C">
            <w:pPr>
              <w:pStyle w:val="OtherTableBody"/>
            </w:pPr>
            <w:r>
              <w:t>0717</w:t>
            </w:r>
          </w:p>
        </w:tc>
        <w:tc>
          <w:tcPr>
            <w:tcW w:w="2600" w:type="dxa"/>
          </w:tcPr>
          <w:p w14:paraId="289387BB" w14:textId="77777777" w:rsidR="00B50050" w:rsidRDefault="00B50050" w:rsidP="0088127C">
            <w:pPr>
              <w:pStyle w:val="OtherTableBody"/>
            </w:pPr>
          </w:p>
        </w:tc>
        <w:tc>
          <w:tcPr>
            <w:tcW w:w="1400" w:type="dxa"/>
          </w:tcPr>
          <w:p w14:paraId="3ECAD485" w14:textId="77777777" w:rsidR="00B50050" w:rsidRDefault="00B50050" w:rsidP="0088127C">
            <w:pPr>
              <w:pStyle w:val="OtherTableBody"/>
            </w:pPr>
            <w:r>
              <w:t>ALL</w:t>
            </w:r>
          </w:p>
        </w:tc>
        <w:tc>
          <w:tcPr>
            <w:tcW w:w="4200" w:type="dxa"/>
          </w:tcPr>
          <w:p w14:paraId="0647C604" w14:textId="77777777" w:rsidR="00B50050" w:rsidRDefault="00B50050" w:rsidP="0088127C">
            <w:pPr>
              <w:pStyle w:val="OtherTableBody"/>
            </w:pPr>
            <w:r>
              <w:t>All</w:t>
            </w:r>
          </w:p>
        </w:tc>
      </w:tr>
      <w:tr w:rsidR="00B50050" w14:paraId="76CEE0FD" w14:textId="77777777" w:rsidTr="00195548">
        <w:tc>
          <w:tcPr>
            <w:tcW w:w="600" w:type="dxa"/>
          </w:tcPr>
          <w:p w14:paraId="0D377540" w14:textId="77777777" w:rsidR="00B50050" w:rsidRDefault="00B50050" w:rsidP="0088127C">
            <w:pPr>
              <w:pStyle w:val="OtherTableBody"/>
            </w:pPr>
          </w:p>
        </w:tc>
        <w:tc>
          <w:tcPr>
            <w:tcW w:w="600" w:type="dxa"/>
          </w:tcPr>
          <w:p w14:paraId="2399C7C2" w14:textId="77777777" w:rsidR="00B50050" w:rsidRDefault="00B50050" w:rsidP="0088127C">
            <w:pPr>
              <w:pStyle w:val="OtherTableBody"/>
            </w:pPr>
            <w:r>
              <w:t>0717</w:t>
            </w:r>
          </w:p>
        </w:tc>
        <w:tc>
          <w:tcPr>
            <w:tcW w:w="2600" w:type="dxa"/>
          </w:tcPr>
          <w:p w14:paraId="5D911718" w14:textId="77777777" w:rsidR="00B50050" w:rsidRDefault="00B50050" w:rsidP="0088127C">
            <w:pPr>
              <w:pStyle w:val="OtherTableBody"/>
            </w:pPr>
          </w:p>
        </w:tc>
        <w:tc>
          <w:tcPr>
            <w:tcW w:w="1400" w:type="dxa"/>
          </w:tcPr>
          <w:p w14:paraId="222FE7B6" w14:textId="77777777" w:rsidR="00B50050" w:rsidRDefault="00B50050" w:rsidP="0088127C">
            <w:pPr>
              <w:pStyle w:val="OtherTableBody"/>
            </w:pPr>
            <w:r>
              <w:t>COMMONRULE</w:t>
            </w:r>
          </w:p>
        </w:tc>
        <w:tc>
          <w:tcPr>
            <w:tcW w:w="4200" w:type="dxa"/>
          </w:tcPr>
          <w:p w14:paraId="22D8EB7D" w14:textId="77777777" w:rsidR="00B50050" w:rsidRDefault="00B50050" w:rsidP="0088127C">
            <w:pPr>
              <w:pStyle w:val="OtherTableBody"/>
            </w:pPr>
            <w:r>
              <w:t>A code representing U.S. Federal laws governing research-related privacy policies known as the “Common Rule”. The Common Rule is the U.S. Federal regulations governing the protection of human subjects in research (codified at Subpart A of 45 CFR part 46), which has been adopted by 15 U.S. Federal departments and agencies in an effort to promote uniformity, understanding, and compliance with human subject protections. Existing regulations governing the protection of human subjects in Food and Drug Administration (FDA)-regulated research (21 CFR parts 50, 56, 312, and 812) are separate from the Common Rule but include similar requirements.</w:t>
            </w:r>
          </w:p>
        </w:tc>
      </w:tr>
      <w:tr w:rsidR="00B50050" w14:paraId="4BD5225F" w14:textId="77777777" w:rsidTr="00195548">
        <w:tc>
          <w:tcPr>
            <w:tcW w:w="600" w:type="dxa"/>
          </w:tcPr>
          <w:p w14:paraId="799A4E28" w14:textId="77777777" w:rsidR="00B50050" w:rsidRDefault="00B50050" w:rsidP="0088127C">
            <w:pPr>
              <w:pStyle w:val="OtherTableBody"/>
            </w:pPr>
          </w:p>
        </w:tc>
        <w:tc>
          <w:tcPr>
            <w:tcW w:w="600" w:type="dxa"/>
          </w:tcPr>
          <w:p w14:paraId="2FB5454D" w14:textId="77777777" w:rsidR="00B50050" w:rsidRDefault="00B50050" w:rsidP="0088127C">
            <w:pPr>
              <w:pStyle w:val="OtherTableBody"/>
            </w:pPr>
            <w:r>
              <w:t>0717</w:t>
            </w:r>
          </w:p>
        </w:tc>
        <w:tc>
          <w:tcPr>
            <w:tcW w:w="2600" w:type="dxa"/>
          </w:tcPr>
          <w:p w14:paraId="58305CAF" w14:textId="77777777" w:rsidR="00B50050" w:rsidRDefault="00B50050" w:rsidP="0088127C">
            <w:pPr>
              <w:pStyle w:val="OtherTableBody"/>
            </w:pPr>
          </w:p>
        </w:tc>
        <w:tc>
          <w:tcPr>
            <w:tcW w:w="1400" w:type="dxa"/>
          </w:tcPr>
          <w:p w14:paraId="52608AE0" w14:textId="77777777" w:rsidR="00B50050" w:rsidRDefault="00B50050" w:rsidP="0088127C">
            <w:pPr>
              <w:pStyle w:val="OtherTableBody"/>
            </w:pPr>
            <w:r>
              <w:t>CompoundResearchCD</w:t>
            </w:r>
          </w:p>
        </w:tc>
        <w:tc>
          <w:tcPr>
            <w:tcW w:w="4200" w:type="dxa"/>
          </w:tcPr>
          <w:p w14:paraId="5CBCA364" w14:textId="77777777" w:rsidR="00B50050" w:rsidRDefault="00B50050" w:rsidP="0088127C">
            <w:pPr>
              <w:pStyle w:val="OtherTableBody"/>
            </w:pPr>
            <w:r>
              <w:t>A code representing an individual’s consent directive that complies with HIPAA Privacy rule 45 CFR Section 164.508 Uses and disclosures for which an authorization is required https://www.gpo.gov/fdsys/pkg/CFR-2017-title45-vol1/pdf/CFR-2017-title45-vol1-sec164-508.pdf, which is a US Federal law stipulating the policy elements of a valid authorization under this Section specific to disclosures for purposes of research when combined with a Common Rule or Federal Drug Administration consent to participate in research also known as a compound authorization.</w:t>
            </w:r>
          </w:p>
        </w:tc>
      </w:tr>
      <w:tr w:rsidR="00B50050" w14:paraId="599BAD28" w14:textId="77777777" w:rsidTr="00195548">
        <w:tc>
          <w:tcPr>
            <w:tcW w:w="600" w:type="dxa"/>
          </w:tcPr>
          <w:p w14:paraId="4A9477B2" w14:textId="77777777" w:rsidR="00B50050" w:rsidRDefault="00B50050" w:rsidP="0088127C">
            <w:pPr>
              <w:pStyle w:val="OtherTableBody"/>
            </w:pPr>
          </w:p>
        </w:tc>
        <w:tc>
          <w:tcPr>
            <w:tcW w:w="600" w:type="dxa"/>
          </w:tcPr>
          <w:p w14:paraId="3CC0B1B2" w14:textId="77777777" w:rsidR="00B50050" w:rsidRDefault="00B50050" w:rsidP="0088127C">
            <w:pPr>
              <w:pStyle w:val="OtherTableBody"/>
            </w:pPr>
            <w:r>
              <w:t>0717</w:t>
            </w:r>
          </w:p>
        </w:tc>
        <w:tc>
          <w:tcPr>
            <w:tcW w:w="2600" w:type="dxa"/>
          </w:tcPr>
          <w:p w14:paraId="476DBED3" w14:textId="77777777" w:rsidR="00B50050" w:rsidRDefault="00B50050" w:rsidP="0088127C">
            <w:pPr>
              <w:pStyle w:val="OtherTableBody"/>
            </w:pPr>
          </w:p>
        </w:tc>
        <w:tc>
          <w:tcPr>
            <w:tcW w:w="1400" w:type="dxa"/>
          </w:tcPr>
          <w:p w14:paraId="583E713A" w14:textId="77777777" w:rsidR="00B50050" w:rsidRDefault="00B50050" w:rsidP="0088127C">
            <w:pPr>
              <w:pStyle w:val="OtherTableBody"/>
            </w:pPr>
            <w:r>
              <w:t>DEM</w:t>
            </w:r>
          </w:p>
        </w:tc>
        <w:tc>
          <w:tcPr>
            <w:tcW w:w="4200" w:type="dxa"/>
          </w:tcPr>
          <w:p w14:paraId="6E8AB055" w14:textId="77777777" w:rsidR="00B50050" w:rsidRDefault="00B50050" w:rsidP="0088127C">
            <w:pPr>
              <w:pStyle w:val="OtherTableBody"/>
            </w:pPr>
            <w:r>
              <w:t>All demographic data</w:t>
            </w:r>
          </w:p>
        </w:tc>
      </w:tr>
      <w:tr w:rsidR="00B50050" w14:paraId="0BA5BF74" w14:textId="77777777" w:rsidTr="00195548">
        <w:tc>
          <w:tcPr>
            <w:tcW w:w="600" w:type="dxa"/>
          </w:tcPr>
          <w:p w14:paraId="444EB02C" w14:textId="77777777" w:rsidR="00B50050" w:rsidRDefault="00B50050" w:rsidP="0088127C">
            <w:pPr>
              <w:pStyle w:val="OtherTableBody"/>
            </w:pPr>
          </w:p>
        </w:tc>
        <w:tc>
          <w:tcPr>
            <w:tcW w:w="600" w:type="dxa"/>
          </w:tcPr>
          <w:p w14:paraId="19C95D41" w14:textId="77777777" w:rsidR="00B50050" w:rsidRDefault="00B50050" w:rsidP="0088127C">
            <w:pPr>
              <w:pStyle w:val="OtherTableBody"/>
            </w:pPr>
            <w:r>
              <w:t>0717</w:t>
            </w:r>
          </w:p>
        </w:tc>
        <w:tc>
          <w:tcPr>
            <w:tcW w:w="2600" w:type="dxa"/>
          </w:tcPr>
          <w:p w14:paraId="5D0B5536" w14:textId="77777777" w:rsidR="00B50050" w:rsidRDefault="00B50050" w:rsidP="0088127C">
            <w:pPr>
              <w:pStyle w:val="OtherTableBody"/>
            </w:pPr>
          </w:p>
        </w:tc>
        <w:tc>
          <w:tcPr>
            <w:tcW w:w="1400" w:type="dxa"/>
          </w:tcPr>
          <w:p w14:paraId="16D0E737" w14:textId="77777777" w:rsidR="00B50050" w:rsidRDefault="00B50050" w:rsidP="0088127C">
            <w:pPr>
              <w:pStyle w:val="OtherTableBody"/>
            </w:pPr>
            <w:r>
              <w:t>DRG</w:t>
            </w:r>
          </w:p>
        </w:tc>
        <w:tc>
          <w:tcPr>
            <w:tcW w:w="4200" w:type="dxa"/>
          </w:tcPr>
          <w:p w14:paraId="6742E05A" w14:textId="77777777" w:rsidR="00B50050" w:rsidRDefault="00B50050" w:rsidP="0088127C">
            <w:pPr>
              <w:pStyle w:val="OtherTableBody"/>
            </w:pPr>
            <w:r>
              <w:t>Drug</w:t>
            </w:r>
          </w:p>
        </w:tc>
      </w:tr>
      <w:tr w:rsidR="00B50050" w:rsidRPr="001D2E85" w14:paraId="196CC7C5" w14:textId="77777777" w:rsidTr="00195548">
        <w:tc>
          <w:tcPr>
            <w:tcW w:w="600" w:type="dxa"/>
          </w:tcPr>
          <w:p w14:paraId="70AE880D" w14:textId="77777777" w:rsidR="00B50050" w:rsidRDefault="00B50050" w:rsidP="0088127C">
            <w:pPr>
              <w:pStyle w:val="OtherTableBody"/>
            </w:pPr>
          </w:p>
        </w:tc>
        <w:tc>
          <w:tcPr>
            <w:tcW w:w="600" w:type="dxa"/>
          </w:tcPr>
          <w:p w14:paraId="72A63C6D" w14:textId="77777777" w:rsidR="00B50050" w:rsidRDefault="00B50050" w:rsidP="0088127C">
            <w:pPr>
              <w:pStyle w:val="OtherTableBody"/>
            </w:pPr>
            <w:r>
              <w:t>0717</w:t>
            </w:r>
          </w:p>
        </w:tc>
        <w:tc>
          <w:tcPr>
            <w:tcW w:w="2600" w:type="dxa"/>
          </w:tcPr>
          <w:p w14:paraId="6E691C67" w14:textId="77777777" w:rsidR="00B50050" w:rsidRDefault="00B50050" w:rsidP="0088127C">
            <w:pPr>
              <w:pStyle w:val="OtherTableBody"/>
            </w:pPr>
          </w:p>
        </w:tc>
        <w:tc>
          <w:tcPr>
            <w:tcW w:w="1400" w:type="dxa"/>
          </w:tcPr>
          <w:p w14:paraId="51739088" w14:textId="77777777" w:rsidR="00B50050" w:rsidRDefault="00B50050" w:rsidP="0088127C">
            <w:pPr>
              <w:pStyle w:val="OtherTableBody"/>
            </w:pPr>
            <w:r>
              <w:t>EMRGONLY</w:t>
            </w:r>
          </w:p>
        </w:tc>
        <w:tc>
          <w:tcPr>
            <w:tcW w:w="4200" w:type="dxa"/>
          </w:tcPr>
          <w:p w14:paraId="597C87A6" w14:textId="77777777" w:rsidR="00B50050" w:rsidRDefault="00B50050" w:rsidP="0088127C">
            <w:pPr>
              <w:pStyle w:val="OtherTableBody"/>
            </w:pPr>
            <w:r>
              <w:t>Privacy consent directive restricting or prohibiting access, use, or disclosure of personal information, including de-identified information, and personal effects, such as biometrics, biospecimen or genetic material, which may be used to identify an individual in a registry or repository for all purposes except for emergency treatment generally, which may include treatment during a disaster, a threat, in an emergency department and for break the glass purposes of use as specified by applicable domain policy.</w:t>
            </w:r>
          </w:p>
        </w:tc>
      </w:tr>
      <w:tr w:rsidR="00B50050" w14:paraId="29790551" w14:textId="77777777" w:rsidTr="00195548">
        <w:tc>
          <w:tcPr>
            <w:tcW w:w="600" w:type="dxa"/>
          </w:tcPr>
          <w:p w14:paraId="7D388995" w14:textId="77777777" w:rsidR="00B50050" w:rsidRDefault="00B50050" w:rsidP="0088127C">
            <w:pPr>
              <w:pStyle w:val="OtherTableBody"/>
            </w:pPr>
          </w:p>
        </w:tc>
        <w:tc>
          <w:tcPr>
            <w:tcW w:w="600" w:type="dxa"/>
          </w:tcPr>
          <w:p w14:paraId="7D032218" w14:textId="77777777" w:rsidR="00B50050" w:rsidRDefault="00B50050" w:rsidP="0088127C">
            <w:pPr>
              <w:pStyle w:val="OtherTableBody"/>
            </w:pPr>
            <w:r>
              <w:t>0717</w:t>
            </w:r>
          </w:p>
        </w:tc>
        <w:tc>
          <w:tcPr>
            <w:tcW w:w="2600" w:type="dxa"/>
          </w:tcPr>
          <w:p w14:paraId="7C3FF46B" w14:textId="77777777" w:rsidR="00B50050" w:rsidRDefault="00B50050" w:rsidP="0088127C">
            <w:pPr>
              <w:pStyle w:val="OtherTableBody"/>
            </w:pPr>
          </w:p>
        </w:tc>
        <w:tc>
          <w:tcPr>
            <w:tcW w:w="1400" w:type="dxa"/>
          </w:tcPr>
          <w:p w14:paraId="3C9096E5" w14:textId="77777777" w:rsidR="00B50050" w:rsidRDefault="00B50050" w:rsidP="0088127C">
            <w:pPr>
              <w:pStyle w:val="OtherTableBody"/>
            </w:pPr>
            <w:r>
              <w:t>GDPRCD</w:t>
            </w:r>
          </w:p>
        </w:tc>
        <w:tc>
          <w:tcPr>
            <w:tcW w:w="4200" w:type="dxa"/>
          </w:tcPr>
          <w:p w14:paraId="11F9A9EF" w14:textId="77777777" w:rsidR="00B50050" w:rsidRDefault="00B50050" w:rsidP="0088127C">
            <w:pPr>
              <w:pStyle w:val="OtherTableBody"/>
            </w:pPr>
            <w:r>
              <w:t>A consent directive compliant with the European Union General Data Protection Regulation (GDPR) definition: Consent of the data subject means any freely given, specific, informed and unambiguous indication of the data subject’s wishes by which he or she, by a statement or by a clear affirmative action, signifies agreement to the processing of personal data relating to him or her.</w:t>
            </w:r>
          </w:p>
          <w:p w14:paraId="31F8E807" w14:textId="77777777" w:rsidR="00B50050" w:rsidRDefault="00B50050" w:rsidP="0088127C">
            <w:pPr>
              <w:pStyle w:val="OtherTableBody"/>
            </w:pPr>
          </w:p>
          <w:p w14:paraId="34EA22D8" w14:textId="77777777" w:rsidR="00B50050" w:rsidRDefault="00B50050" w:rsidP="0088127C">
            <w:pPr>
              <w:pStyle w:val="OtherTableBody"/>
            </w:pPr>
            <w:r>
              <w:t>Where processing is based on consent, the controller shall be able to demonstrate that the data subject has consented to processing of his or her personal data.</w:t>
            </w:r>
          </w:p>
          <w:p w14:paraId="15478B31" w14:textId="77777777" w:rsidR="00B50050" w:rsidRDefault="00B50050" w:rsidP="0088127C">
            <w:pPr>
              <w:pStyle w:val="OtherTableBody"/>
            </w:pPr>
          </w:p>
          <w:p w14:paraId="74B39EA7" w14:textId="77777777" w:rsidR="00B50050" w:rsidRDefault="00B50050" w:rsidP="0088127C">
            <w:pPr>
              <w:pStyle w:val="OtherTableBody"/>
            </w:pPr>
            <w:r>
              <w:t>If the data subject’s consent is given in the context of a written declaration which also concerns other matters, the request for consent shall be presented in a manner which is clearly distinguishable from the other matters, in an intelligible and easily accessible form, using clear and plain language.  Any part of such a declaration which constitutes an infringement of this Regulation shall not be binding.</w:t>
            </w:r>
          </w:p>
          <w:p w14:paraId="29DA744A" w14:textId="77777777" w:rsidR="00B50050" w:rsidRDefault="00B50050" w:rsidP="0088127C">
            <w:pPr>
              <w:pStyle w:val="OtherTableBody"/>
            </w:pPr>
          </w:p>
          <w:p w14:paraId="3CAC0C08" w14:textId="77777777" w:rsidR="00B50050" w:rsidRDefault="00B50050" w:rsidP="0088127C">
            <w:pPr>
              <w:pStyle w:val="OtherTableBody"/>
            </w:pPr>
            <w:r>
              <w:t>The data subject shall have the right to withdraw his or her consent at any time. The withdrawal of consent shall not affect the lawfulness of processing based on consent before its withdrawal.  Prior to giving consent, the data subject shall be informed thereof. It shall be as easy to withdraw as to give consent.</w:t>
            </w:r>
          </w:p>
          <w:p w14:paraId="2F565DE2" w14:textId="77777777" w:rsidR="00B50050" w:rsidRDefault="00B50050" w:rsidP="0088127C">
            <w:pPr>
              <w:pStyle w:val="OtherTableBody"/>
            </w:pPr>
          </w:p>
          <w:p w14:paraId="1F5C6BD0" w14:textId="77777777" w:rsidR="00B50050" w:rsidRDefault="00B50050" w:rsidP="0088127C">
            <w:pPr>
              <w:pStyle w:val="OtherTableBody"/>
            </w:pPr>
            <w:r>
              <w:t>When assessing whether consent is freely given, utmost account shall be taken of whether, inter alia, the performance of a contract, including the provision of a service, is conditional on consent to the processing of personal data that is not necessary for the performance of that contract.</w:t>
            </w:r>
          </w:p>
          <w:p w14:paraId="37A0D3B1" w14:textId="77777777" w:rsidR="00B50050" w:rsidRDefault="00B50050" w:rsidP="0088127C">
            <w:pPr>
              <w:pStyle w:val="OtherTableBody"/>
            </w:pPr>
          </w:p>
          <w:p w14:paraId="2FE611EE" w14:textId="77777777" w:rsidR="00B50050" w:rsidRDefault="00B50050" w:rsidP="0088127C">
            <w:pPr>
              <w:pStyle w:val="OtherTableBody"/>
            </w:pPr>
            <w:r>
              <w:t xml:space="preserve">Consent should be given by a clear affirmative act establishing a freely given, specific, informed and unambiguous indication of the data subject’s agreement to the processing of personal data relating to him or her, such as by a written statement, including by electronic means, or an oral statement. </w:t>
            </w:r>
          </w:p>
          <w:p w14:paraId="284AAF21" w14:textId="77777777" w:rsidR="00B50050" w:rsidRDefault="00B50050" w:rsidP="0088127C">
            <w:pPr>
              <w:pStyle w:val="OtherTableBody"/>
            </w:pPr>
          </w:p>
          <w:p w14:paraId="542D4C65" w14:textId="77777777" w:rsidR="00B50050" w:rsidRDefault="00B50050" w:rsidP="0088127C">
            <w:pPr>
              <w:pStyle w:val="OtherTableBody"/>
            </w:pPr>
            <w:r>
              <w:t xml:space="preserve">This could include ticking a box when visiting an internet website, choosing technical settings for information society services or another statement or </w:t>
            </w:r>
            <w:r>
              <w:lastRenderedPageBreak/>
              <w:t xml:space="preserve">conduct which clearly indicates in this context the data subject’s acceptance of the proposed processing of his or her personal data. </w:t>
            </w:r>
          </w:p>
          <w:p w14:paraId="68D89C80" w14:textId="77777777" w:rsidR="00B50050" w:rsidRDefault="00B50050" w:rsidP="0088127C">
            <w:pPr>
              <w:pStyle w:val="OtherTableBody"/>
            </w:pPr>
          </w:p>
          <w:p w14:paraId="58F8C439" w14:textId="77777777" w:rsidR="00B50050" w:rsidRDefault="00B50050" w:rsidP="0088127C">
            <w:pPr>
              <w:pStyle w:val="OtherTableBody"/>
            </w:pPr>
            <w:r>
              <w:t xml:space="preserve">Silence, pre-ticked boxes or inactivity should not therefore constitute consent. </w:t>
            </w:r>
          </w:p>
          <w:p w14:paraId="5A8CA3DC" w14:textId="77777777" w:rsidR="00B50050" w:rsidRDefault="00B50050" w:rsidP="0088127C">
            <w:pPr>
              <w:pStyle w:val="OtherTableBody"/>
            </w:pPr>
          </w:p>
          <w:p w14:paraId="60771100" w14:textId="77777777" w:rsidR="00B50050" w:rsidRDefault="00B50050" w:rsidP="0088127C">
            <w:pPr>
              <w:pStyle w:val="OtherTableBody"/>
            </w:pPr>
            <w:r>
              <w:t xml:space="preserve">Consent should cover all processing activities carried out for the same purpose or purposes. </w:t>
            </w:r>
          </w:p>
          <w:p w14:paraId="52D42449" w14:textId="77777777" w:rsidR="00B50050" w:rsidRDefault="00B50050" w:rsidP="0088127C">
            <w:pPr>
              <w:pStyle w:val="OtherTableBody"/>
            </w:pPr>
          </w:p>
          <w:p w14:paraId="2F80E4F4" w14:textId="77777777" w:rsidR="00B50050" w:rsidRDefault="00B50050" w:rsidP="0088127C">
            <w:pPr>
              <w:pStyle w:val="OtherTableBody"/>
            </w:pPr>
            <w:r>
              <w:t xml:space="preserve">When the processing has multiple purposes, consent should be given for all of them. </w:t>
            </w:r>
          </w:p>
          <w:p w14:paraId="7EDC35B6" w14:textId="77777777" w:rsidR="00B50050" w:rsidRDefault="00B50050" w:rsidP="0088127C">
            <w:pPr>
              <w:pStyle w:val="OtherTableBody"/>
            </w:pPr>
          </w:p>
          <w:p w14:paraId="6105757C" w14:textId="77777777" w:rsidR="00B50050" w:rsidRDefault="00B50050" w:rsidP="0088127C">
            <w:pPr>
              <w:pStyle w:val="OtherTableBody"/>
            </w:pPr>
            <w:r>
              <w:t>If the data subject’s consent is to be given following a request by electronic means, the request must be clear, concise and not unnecessarily disruptive to the use of the service for which it is provided.</w:t>
            </w:r>
          </w:p>
        </w:tc>
      </w:tr>
      <w:tr w:rsidR="00B50050" w14:paraId="01A89198" w14:textId="77777777" w:rsidTr="00195548">
        <w:tc>
          <w:tcPr>
            <w:tcW w:w="600" w:type="dxa"/>
          </w:tcPr>
          <w:p w14:paraId="22CDC427" w14:textId="77777777" w:rsidR="00B50050" w:rsidRDefault="00B50050" w:rsidP="0088127C">
            <w:pPr>
              <w:pStyle w:val="OtherTableBody"/>
            </w:pPr>
          </w:p>
        </w:tc>
        <w:tc>
          <w:tcPr>
            <w:tcW w:w="600" w:type="dxa"/>
          </w:tcPr>
          <w:p w14:paraId="4AEAC9D5" w14:textId="77777777" w:rsidR="00B50050" w:rsidRDefault="00B50050" w:rsidP="0088127C">
            <w:pPr>
              <w:pStyle w:val="OtherTableBody"/>
            </w:pPr>
            <w:r>
              <w:t>0717</w:t>
            </w:r>
          </w:p>
        </w:tc>
        <w:tc>
          <w:tcPr>
            <w:tcW w:w="2600" w:type="dxa"/>
          </w:tcPr>
          <w:p w14:paraId="2C4DDD07" w14:textId="77777777" w:rsidR="00B50050" w:rsidRDefault="00B50050" w:rsidP="0088127C">
            <w:pPr>
              <w:pStyle w:val="OtherTableBody"/>
            </w:pPr>
          </w:p>
        </w:tc>
        <w:tc>
          <w:tcPr>
            <w:tcW w:w="1400" w:type="dxa"/>
          </w:tcPr>
          <w:p w14:paraId="4225178E" w14:textId="77777777" w:rsidR="00B50050" w:rsidRDefault="00B50050" w:rsidP="0088127C">
            <w:pPr>
              <w:pStyle w:val="OtherTableBody"/>
            </w:pPr>
            <w:r>
              <w:t>GDPRCONSENT</w:t>
            </w:r>
          </w:p>
        </w:tc>
        <w:tc>
          <w:tcPr>
            <w:tcW w:w="4200" w:type="dxa"/>
          </w:tcPr>
          <w:p w14:paraId="24057D67" w14:textId="77777777" w:rsidR="00B50050" w:rsidRDefault="00B50050" w:rsidP="0088127C">
            <w:pPr>
              <w:pStyle w:val="OtherTableBody"/>
            </w:pPr>
            <w:r>
              <w:t>Processing of personal data, inclusive of the special categories of data, is lawful only if the data subject has given explicit consent to the processing of his or her personal data, inclusive of the special categories of data, for one or more specific purposes, except where Union or Member State law provide that the prohibition to use the data may not be lifted by the data subject; and for personal data which are manifestly made public by the data subject.</w:t>
            </w:r>
          </w:p>
        </w:tc>
      </w:tr>
      <w:tr w:rsidR="00B50050" w14:paraId="73B0BC5E" w14:textId="77777777" w:rsidTr="00195548">
        <w:tc>
          <w:tcPr>
            <w:tcW w:w="600" w:type="dxa"/>
          </w:tcPr>
          <w:p w14:paraId="3AE61809" w14:textId="77777777" w:rsidR="00B50050" w:rsidRDefault="00B50050" w:rsidP="0088127C">
            <w:pPr>
              <w:pStyle w:val="OtherTableBody"/>
            </w:pPr>
          </w:p>
        </w:tc>
        <w:tc>
          <w:tcPr>
            <w:tcW w:w="600" w:type="dxa"/>
          </w:tcPr>
          <w:p w14:paraId="2834E45E" w14:textId="77777777" w:rsidR="00B50050" w:rsidRDefault="00B50050" w:rsidP="0088127C">
            <w:pPr>
              <w:pStyle w:val="OtherTableBody"/>
            </w:pPr>
            <w:r>
              <w:t>0717</w:t>
            </w:r>
          </w:p>
        </w:tc>
        <w:tc>
          <w:tcPr>
            <w:tcW w:w="2600" w:type="dxa"/>
          </w:tcPr>
          <w:p w14:paraId="1029B9F3" w14:textId="77777777" w:rsidR="00B50050" w:rsidRDefault="00B50050" w:rsidP="0088127C">
            <w:pPr>
              <w:pStyle w:val="OtherTableBody"/>
            </w:pPr>
          </w:p>
        </w:tc>
        <w:tc>
          <w:tcPr>
            <w:tcW w:w="1400" w:type="dxa"/>
          </w:tcPr>
          <w:p w14:paraId="2BCF63EA" w14:textId="77777777" w:rsidR="00B50050" w:rsidRDefault="00B50050" w:rsidP="0088127C">
            <w:pPr>
              <w:pStyle w:val="OtherTableBody"/>
            </w:pPr>
            <w:r>
              <w:t>GDPRCONTRACT</w:t>
            </w:r>
          </w:p>
        </w:tc>
        <w:tc>
          <w:tcPr>
            <w:tcW w:w="4200" w:type="dxa"/>
          </w:tcPr>
          <w:p w14:paraId="4E38CA2B" w14:textId="77777777" w:rsidR="00B50050" w:rsidRDefault="00B50050" w:rsidP="0088127C">
            <w:pPr>
              <w:pStyle w:val="OtherTableBody"/>
            </w:pPr>
            <w:r>
              <w:t>Processing of personal data, inclusive of the special categories of data, is lawful only if necessary for the performance of a contract to which the data subject is party or in order to take steps at the request of the data subject prior to entering into a contract.</w:t>
            </w:r>
          </w:p>
        </w:tc>
      </w:tr>
      <w:tr w:rsidR="00B50050" w14:paraId="5F140EE0" w14:textId="77777777" w:rsidTr="00195548">
        <w:tc>
          <w:tcPr>
            <w:tcW w:w="600" w:type="dxa"/>
          </w:tcPr>
          <w:p w14:paraId="5E375FCD" w14:textId="77777777" w:rsidR="00B50050" w:rsidRDefault="00B50050" w:rsidP="0088127C">
            <w:pPr>
              <w:pStyle w:val="OtherTableBody"/>
            </w:pPr>
          </w:p>
        </w:tc>
        <w:tc>
          <w:tcPr>
            <w:tcW w:w="600" w:type="dxa"/>
          </w:tcPr>
          <w:p w14:paraId="0D632CD8" w14:textId="77777777" w:rsidR="00B50050" w:rsidRDefault="00B50050" w:rsidP="0088127C">
            <w:pPr>
              <w:pStyle w:val="OtherTableBody"/>
            </w:pPr>
            <w:r>
              <w:t>0717</w:t>
            </w:r>
          </w:p>
        </w:tc>
        <w:tc>
          <w:tcPr>
            <w:tcW w:w="2600" w:type="dxa"/>
          </w:tcPr>
          <w:p w14:paraId="30BC0721" w14:textId="77777777" w:rsidR="00B50050" w:rsidRDefault="00B50050" w:rsidP="0088127C">
            <w:pPr>
              <w:pStyle w:val="OtherTableBody"/>
            </w:pPr>
          </w:p>
        </w:tc>
        <w:tc>
          <w:tcPr>
            <w:tcW w:w="1400" w:type="dxa"/>
          </w:tcPr>
          <w:p w14:paraId="386A3A5B" w14:textId="77777777" w:rsidR="00B50050" w:rsidRDefault="00B50050" w:rsidP="0088127C">
            <w:pPr>
              <w:pStyle w:val="OtherTableBody"/>
            </w:pPr>
            <w:r>
              <w:t>GDPRHLTHSOCSY</w:t>
            </w:r>
          </w:p>
        </w:tc>
        <w:tc>
          <w:tcPr>
            <w:tcW w:w="4200" w:type="dxa"/>
          </w:tcPr>
          <w:p w14:paraId="5E4D85D4" w14:textId="77777777" w:rsidR="00B50050" w:rsidRDefault="00B50050" w:rsidP="0088127C">
            <w:pPr>
              <w:pStyle w:val="OtherTableBody"/>
            </w:pPr>
            <w:r>
              <w:t>Processing of special categories of data is lawful if necessary for archiving purposes the management of health or social care systems and services on the basis of Union or Member State law or pursuant to contract with a health professional.</w:t>
            </w:r>
          </w:p>
        </w:tc>
      </w:tr>
      <w:tr w:rsidR="00B50050" w14:paraId="53FD2494" w14:textId="77777777" w:rsidTr="00195548">
        <w:tc>
          <w:tcPr>
            <w:tcW w:w="600" w:type="dxa"/>
          </w:tcPr>
          <w:p w14:paraId="1F8B80B1" w14:textId="77777777" w:rsidR="00B50050" w:rsidRDefault="00B50050" w:rsidP="0088127C">
            <w:pPr>
              <w:pStyle w:val="OtherTableBody"/>
            </w:pPr>
          </w:p>
        </w:tc>
        <w:tc>
          <w:tcPr>
            <w:tcW w:w="600" w:type="dxa"/>
          </w:tcPr>
          <w:p w14:paraId="45D4CD8F" w14:textId="77777777" w:rsidR="00B50050" w:rsidRDefault="00B50050" w:rsidP="0088127C">
            <w:pPr>
              <w:pStyle w:val="OtherTableBody"/>
            </w:pPr>
            <w:r>
              <w:t>0717</w:t>
            </w:r>
          </w:p>
        </w:tc>
        <w:tc>
          <w:tcPr>
            <w:tcW w:w="2600" w:type="dxa"/>
          </w:tcPr>
          <w:p w14:paraId="0FDEB6D3" w14:textId="77777777" w:rsidR="00B50050" w:rsidRDefault="00B50050" w:rsidP="0088127C">
            <w:pPr>
              <w:pStyle w:val="OtherTableBody"/>
            </w:pPr>
          </w:p>
        </w:tc>
        <w:tc>
          <w:tcPr>
            <w:tcW w:w="1400" w:type="dxa"/>
          </w:tcPr>
          <w:p w14:paraId="6E188841" w14:textId="77777777" w:rsidR="00B50050" w:rsidRDefault="00B50050" w:rsidP="0088127C">
            <w:pPr>
              <w:pStyle w:val="OtherTableBody"/>
            </w:pPr>
            <w:r>
              <w:t>GDPRLEGALCLAIM</w:t>
            </w:r>
          </w:p>
        </w:tc>
        <w:tc>
          <w:tcPr>
            <w:tcW w:w="4200" w:type="dxa"/>
          </w:tcPr>
          <w:p w14:paraId="3E300A05" w14:textId="77777777" w:rsidR="00B50050" w:rsidRDefault="00B50050" w:rsidP="0088127C">
            <w:pPr>
              <w:pStyle w:val="OtherTableBody"/>
            </w:pPr>
            <w:r>
              <w:t>Processing of special categories of data is lawful if necessary for the establishment, exercise or defense of legal claims or whenever courts are acting in their judicial capacity.</w:t>
            </w:r>
          </w:p>
        </w:tc>
      </w:tr>
      <w:tr w:rsidR="00B50050" w14:paraId="30468F5A" w14:textId="77777777" w:rsidTr="00195548">
        <w:tc>
          <w:tcPr>
            <w:tcW w:w="600" w:type="dxa"/>
          </w:tcPr>
          <w:p w14:paraId="31711589" w14:textId="77777777" w:rsidR="00B50050" w:rsidRDefault="00B50050" w:rsidP="0088127C">
            <w:pPr>
              <w:pStyle w:val="OtherTableBody"/>
            </w:pPr>
          </w:p>
        </w:tc>
        <w:tc>
          <w:tcPr>
            <w:tcW w:w="600" w:type="dxa"/>
          </w:tcPr>
          <w:p w14:paraId="5A540574" w14:textId="77777777" w:rsidR="00B50050" w:rsidRDefault="00B50050" w:rsidP="0088127C">
            <w:pPr>
              <w:pStyle w:val="OtherTableBody"/>
            </w:pPr>
            <w:r>
              <w:t>0717</w:t>
            </w:r>
          </w:p>
        </w:tc>
        <w:tc>
          <w:tcPr>
            <w:tcW w:w="2600" w:type="dxa"/>
          </w:tcPr>
          <w:p w14:paraId="6462276D" w14:textId="77777777" w:rsidR="00B50050" w:rsidRDefault="00B50050" w:rsidP="0088127C">
            <w:pPr>
              <w:pStyle w:val="OtherTableBody"/>
            </w:pPr>
          </w:p>
        </w:tc>
        <w:tc>
          <w:tcPr>
            <w:tcW w:w="1400" w:type="dxa"/>
          </w:tcPr>
          <w:p w14:paraId="248F7D35" w14:textId="77777777" w:rsidR="00B50050" w:rsidRDefault="00B50050" w:rsidP="0088127C">
            <w:pPr>
              <w:pStyle w:val="OtherTableBody"/>
            </w:pPr>
            <w:r>
              <w:t>GDPRLEGALOBL</w:t>
            </w:r>
          </w:p>
        </w:tc>
        <w:tc>
          <w:tcPr>
            <w:tcW w:w="4200" w:type="dxa"/>
          </w:tcPr>
          <w:p w14:paraId="2FC3105A" w14:textId="77777777" w:rsidR="00B50050" w:rsidRDefault="00B50050" w:rsidP="0088127C">
            <w:pPr>
              <w:pStyle w:val="OtherTableBody"/>
            </w:pPr>
            <w:r>
              <w:t xml:space="preserve">Processing of personal data, inclusive of the special categories of data, is lawful if necessary for compliance with a legal obligation to which the controller is subject. </w:t>
            </w:r>
          </w:p>
          <w:p w14:paraId="69572C14" w14:textId="77777777" w:rsidR="00B50050" w:rsidRDefault="00B50050" w:rsidP="0088127C">
            <w:pPr>
              <w:pStyle w:val="OtherTableBody"/>
            </w:pPr>
          </w:p>
          <w:p w14:paraId="5042DDDF" w14:textId="77777777" w:rsidR="00B50050" w:rsidRDefault="00B50050" w:rsidP="0088127C">
            <w:pPr>
              <w:pStyle w:val="OtherTableBody"/>
            </w:pPr>
            <w:r>
              <w:t>This includes the processing of the special categories of data that are necessary for the purposes of carrying out the obligations and exercising specific rights of the controller or of the data subject in the field of employment and social security and social protection law in so far as it is authorised by Union or Member State law or a collective agreement pursuant to Member State law providing for appropriate safeguards for the fundamental rights and the interests of the data subject.</w:t>
            </w:r>
          </w:p>
        </w:tc>
      </w:tr>
      <w:tr w:rsidR="00B50050" w14:paraId="7025DE7B" w14:textId="77777777" w:rsidTr="00195548">
        <w:tc>
          <w:tcPr>
            <w:tcW w:w="600" w:type="dxa"/>
          </w:tcPr>
          <w:p w14:paraId="1DF63348" w14:textId="77777777" w:rsidR="00B50050" w:rsidRDefault="00B50050" w:rsidP="0088127C">
            <w:pPr>
              <w:pStyle w:val="OtherTableBody"/>
            </w:pPr>
          </w:p>
        </w:tc>
        <w:tc>
          <w:tcPr>
            <w:tcW w:w="600" w:type="dxa"/>
          </w:tcPr>
          <w:p w14:paraId="091A24DB" w14:textId="77777777" w:rsidR="00B50050" w:rsidRDefault="00B50050" w:rsidP="0088127C">
            <w:pPr>
              <w:pStyle w:val="OtherTableBody"/>
            </w:pPr>
            <w:r>
              <w:t>0717</w:t>
            </w:r>
          </w:p>
        </w:tc>
        <w:tc>
          <w:tcPr>
            <w:tcW w:w="2600" w:type="dxa"/>
          </w:tcPr>
          <w:p w14:paraId="4B0494EA" w14:textId="77777777" w:rsidR="00B50050" w:rsidRDefault="00B50050" w:rsidP="0088127C">
            <w:pPr>
              <w:pStyle w:val="OtherTableBody"/>
            </w:pPr>
          </w:p>
        </w:tc>
        <w:tc>
          <w:tcPr>
            <w:tcW w:w="1400" w:type="dxa"/>
          </w:tcPr>
          <w:p w14:paraId="09D1A70F" w14:textId="77777777" w:rsidR="00B50050" w:rsidRDefault="00B50050" w:rsidP="0088127C">
            <w:pPr>
              <w:pStyle w:val="OtherTableBody"/>
            </w:pPr>
            <w:r>
              <w:t>GDPRLEGITIN</w:t>
            </w:r>
            <w:r>
              <w:lastRenderedPageBreak/>
              <w:t>TEREST</w:t>
            </w:r>
          </w:p>
        </w:tc>
        <w:tc>
          <w:tcPr>
            <w:tcW w:w="4200" w:type="dxa"/>
          </w:tcPr>
          <w:p w14:paraId="4B0299F4" w14:textId="77777777" w:rsidR="00B50050" w:rsidRDefault="00B50050" w:rsidP="0088127C">
            <w:pPr>
              <w:pStyle w:val="OtherTableBody"/>
            </w:pPr>
            <w:r>
              <w:lastRenderedPageBreak/>
              <w:t xml:space="preserve">Processing of personal data, inclusive of the special categories of data, is lawful if necessary for the </w:t>
            </w:r>
            <w:r>
              <w:lastRenderedPageBreak/>
              <w:t xml:space="preserve">purposes of the legitimate interests pursued by the controller or by a third party, except where such interests are overridden by the interests or fundamental rights and freedoms of the data subject which require protection of personal data, in particular where the data subject is a child. </w:t>
            </w:r>
          </w:p>
          <w:p w14:paraId="3DD905A0" w14:textId="77777777" w:rsidR="00B50050" w:rsidRDefault="00B50050" w:rsidP="0088127C">
            <w:pPr>
              <w:pStyle w:val="OtherTableBody"/>
            </w:pPr>
          </w:p>
          <w:p w14:paraId="49B998C0" w14:textId="77777777" w:rsidR="00B50050" w:rsidRDefault="00B50050" w:rsidP="0088127C">
            <w:pPr>
              <w:pStyle w:val="OtherTableBody"/>
            </w:pPr>
            <w:r>
              <w:t>This includes the processing of the special categories of data that are carried out in the course of its legitimate activities with appropriate safeguards by a foundation, association or any other not-for-profit body with a political, philosophical, religious or trade union aim and on condition that the processing relates solely to the members or to former members of the body or to persons who have regular contact with it in connection with its purposes and that the personal data are not disclosed outside that body without the consent of the data subjects.</w:t>
            </w:r>
          </w:p>
        </w:tc>
      </w:tr>
      <w:tr w:rsidR="00B50050" w14:paraId="0025D326" w14:textId="77777777" w:rsidTr="00195548">
        <w:tc>
          <w:tcPr>
            <w:tcW w:w="600" w:type="dxa"/>
          </w:tcPr>
          <w:p w14:paraId="77D501A0" w14:textId="77777777" w:rsidR="00B50050" w:rsidRDefault="00B50050" w:rsidP="0088127C">
            <w:pPr>
              <w:pStyle w:val="OtherTableBody"/>
            </w:pPr>
          </w:p>
        </w:tc>
        <w:tc>
          <w:tcPr>
            <w:tcW w:w="600" w:type="dxa"/>
          </w:tcPr>
          <w:p w14:paraId="41AC5B86" w14:textId="77777777" w:rsidR="00B50050" w:rsidRDefault="00B50050" w:rsidP="0088127C">
            <w:pPr>
              <w:pStyle w:val="OtherTableBody"/>
            </w:pPr>
            <w:r>
              <w:t>0717</w:t>
            </w:r>
          </w:p>
        </w:tc>
        <w:tc>
          <w:tcPr>
            <w:tcW w:w="2600" w:type="dxa"/>
          </w:tcPr>
          <w:p w14:paraId="0C3FFC06" w14:textId="77777777" w:rsidR="00B50050" w:rsidRDefault="00B50050" w:rsidP="0088127C">
            <w:pPr>
              <w:pStyle w:val="OtherTableBody"/>
            </w:pPr>
          </w:p>
        </w:tc>
        <w:tc>
          <w:tcPr>
            <w:tcW w:w="1400" w:type="dxa"/>
          </w:tcPr>
          <w:p w14:paraId="0DB42B94" w14:textId="77777777" w:rsidR="00B50050" w:rsidRDefault="00B50050" w:rsidP="0088127C">
            <w:pPr>
              <w:pStyle w:val="OtherTableBody"/>
            </w:pPr>
            <w:r>
              <w:t>GDPRPUBLICHEALTH</w:t>
            </w:r>
          </w:p>
        </w:tc>
        <w:tc>
          <w:tcPr>
            <w:tcW w:w="4200" w:type="dxa"/>
          </w:tcPr>
          <w:p w14:paraId="53F8857C" w14:textId="77777777" w:rsidR="00B50050" w:rsidRDefault="00B50050" w:rsidP="0088127C">
            <w:pPr>
              <w:pStyle w:val="OtherTableBody"/>
            </w:pPr>
            <w:r>
              <w:t>Processing of special categories of data is lawful if necessary for reasons of public interest in the area of public health, such as protecting against serious cross-border threats to health or ensuring high standards of quality and safety of health care and of medicinal products or medical devices, on the basis of Union or Member State law which provides for suitable and specific measures to safeguard the rights and freedoms of the data subject, in particular professional secrecy.</w:t>
            </w:r>
          </w:p>
        </w:tc>
      </w:tr>
      <w:tr w:rsidR="00B50050" w14:paraId="796B4409" w14:textId="77777777" w:rsidTr="00195548">
        <w:tc>
          <w:tcPr>
            <w:tcW w:w="600" w:type="dxa"/>
          </w:tcPr>
          <w:p w14:paraId="4621F7E6" w14:textId="77777777" w:rsidR="00B50050" w:rsidRDefault="00B50050" w:rsidP="0088127C">
            <w:pPr>
              <w:pStyle w:val="OtherTableBody"/>
            </w:pPr>
          </w:p>
        </w:tc>
        <w:tc>
          <w:tcPr>
            <w:tcW w:w="600" w:type="dxa"/>
          </w:tcPr>
          <w:p w14:paraId="20301B02" w14:textId="77777777" w:rsidR="00B50050" w:rsidRDefault="00B50050" w:rsidP="0088127C">
            <w:pPr>
              <w:pStyle w:val="OtherTableBody"/>
            </w:pPr>
            <w:r>
              <w:t>0717</w:t>
            </w:r>
          </w:p>
        </w:tc>
        <w:tc>
          <w:tcPr>
            <w:tcW w:w="2600" w:type="dxa"/>
          </w:tcPr>
          <w:p w14:paraId="7088E587" w14:textId="77777777" w:rsidR="00B50050" w:rsidRDefault="00B50050" w:rsidP="0088127C">
            <w:pPr>
              <w:pStyle w:val="OtherTableBody"/>
            </w:pPr>
          </w:p>
        </w:tc>
        <w:tc>
          <w:tcPr>
            <w:tcW w:w="1400" w:type="dxa"/>
          </w:tcPr>
          <w:p w14:paraId="4EDA6906" w14:textId="77777777" w:rsidR="00B50050" w:rsidRDefault="00B50050" w:rsidP="0088127C">
            <w:pPr>
              <w:pStyle w:val="OtherTableBody"/>
            </w:pPr>
            <w:r>
              <w:t xml:space="preserve">GDPRPUBLICINTEREST </w:t>
            </w:r>
          </w:p>
        </w:tc>
        <w:tc>
          <w:tcPr>
            <w:tcW w:w="4200" w:type="dxa"/>
          </w:tcPr>
          <w:p w14:paraId="2BFBE41F" w14:textId="77777777" w:rsidR="00B50050" w:rsidRDefault="00B50050" w:rsidP="0088127C">
            <w:pPr>
              <w:pStyle w:val="OtherTableBody"/>
            </w:pPr>
            <w:r>
              <w:t>Processing of personal data, inclusive of the special categories of data, is lawful if necessary for the performance of a task carried out in the public interest or in the exercise of official authority vested in the controller. This includes the processing of the special categories of data that are necessary for reasons of substantial public interest, on the basis of Union or Member State law which shall be proportionate to the aim pursued, respect the essence of the right to data protection and provide for suitable and specific measures to safeguard the fundamental rights and the interests of the data subject.</w:t>
            </w:r>
          </w:p>
        </w:tc>
      </w:tr>
      <w:tr w:rsidR="00B50050" w14:paraId="02AB3E1D" w14:textId="77777777" w:rsidTr="00195548">
        <w:tc>
          <w:tcPr>
            <w:tcW w:w="600" w:type="dxa"/>
          </w:tcPr>
          <w:p w14:paraId="231E181D" w14:textId="77777777" w:rsidR="00B50050" w:rsidRDefault="00B50050" w:rsidP="0088127C">
            <w:pPr>
              <w:pStyle w:val="OtherTableBody"/>
            </w:pPr>
          </w:p>
        </w:tc>
        <w:tc>
          <w:tcPr>
            <w:tcW w:w="600" w:type="dxa"/>
          </w:tcPr>
          <w:p w14:paraId="548FDA57" w14:textId="77777777" w:rsidR="00B50050" w:rsidRDefault="00B50050" w:rsidP="0088127C">
            <w:pPr>
              <w:pStyle w:val="OtherTableBody"/>
            </w:pPr>
            <w:r>
              <w:t>0717</w:t>
            </w:r>
          </w:p>
        </w:tc>
        <w:tc>
          <w:tcPr>
            <w:tcW w:w="2600" w:type="dxa"/>
          </w:tcPr>
          <w:p w14:paraId="2DB81239" w14:textId="77777777" w:rsidR="00B50050" w:rsidRDefault="00B50050" w:rsidP="0088127C">
            <w:pPr>
              <w:pStyle w:val="OtherTableBody"/>
            </w:pPr>
          </w:p>
        </w:tc>
        <w:tc>
          <w:tcPr>
            <w:tcW w:w="1400" w:type="dxa"/>
          </w:tcPr>
          <w:p w14:paraId="099FEDA7" w14:textId="77777777" w:rsidR="00B50050" w:rsidRDefault="00B50050" w:rsidP="0088127C">
            <w:pPr>
              <w:pStyle w:val="OtherTableBody"/>
            </w:pPr>
            <w:r>
              <w:t xml:space="preserve">GDPRRESEARCH </w:t>
            </w:r>
          </w:p>
        </w:tc>
        <w:tc>
          <w:tcPr>
            <w:tcW w:w="4200" w:type="dxa"/>
          </w:tcPr>
          <w:p w14:paraId="576CC415" w14:textId="77777777" w:rsidR="00B50050" w:rsidRDefault="00B50050" w:rsidP="0088127C">
            <w:pPr>
              <w:pStyle w:val="OtherTableBody"/>
            </w:pPr>
            <w:r>
              <w:t>Processing of special categories of data is lawful if necessary for archiving purposes in the public interest, scientific or historical research purposes or statistical purposes in accordance with Article 89(1) based on Union or Member State law which shall be proportionate to the aim pursued, respect the essence of the right to data protection and provide for suitable and specific measures to safeguard the fundamental rights and the interests of the data subject.</w:t>
            </w:r>
          </w:p>
        </w:tc>
      </w:tr>
      <w:tr w:rsidR="00B50050" w14:paraId="52051676" w14:textId="77777777" w:rsidTr="00195548">
        <w:tc>
          <w:tcPr>
            <w:tcW w:w="600" w:type="dxa"/>
          </w:tcPr>
          <w:p w14:paraId="7E7A81E6" w14:textId="77777777" w:rsidR="00B50050" w:rsidRDefault="00B50050" w:rsidP="0088127C">
            <w:pPr>
              <w:pStyle w:val="OtherTableBody"/>
            </w:pPr>
          </w:p>
        </w:tc>
        <w:tc>
          <w:tcPr>
            <w:tcW w:w="600" w:type="dxa"/>
          </w:tcPr>
          <w:p w14:paraId="3CD64A92" w14:textId="77777777" w:rsidR="00B50050" w:rsidRDefault="00B50050" w:rsidP="0088127C">
            <w:pPr>
              <w:pStyle w:val="OtherTableBody"/>
            </w:pPr>
            <w:r>
              <w:t>0717</w:t>
            </w:r>
          </w:p>
        </w:tc>
        <w:tc>
          <w:tcPr>
            <w:tcW w:w="2600" w:type="dxa"/>
          </w:tcPr>
          <w:p w14:paraId="03F790BE" w14:textId="77777777" w:rsidR="00B50050" w:rsidRDefault="00B50050" w:rsidP="0088127C">
            <w:pPr>
              <w:pStyle w:val="OtherTableBody"/>
            </w:pPr>
          </w:p>
        </w:tc>
        <w:tc>
          <w:tcPr>
            <w:tcW w:w="1400" w:type="dxa"/>
          </w:tcPr>
          <w:p w14:paraId="4B788A5C" w14:textId="77777777" w:rsidR="00B50050" w:rsidRDefault="00B50050" w:rsidP="0088127C">
            <w:pPr>
              <w:pStyle w:val="OtherTableBody"/>
            </w:pPr>
            <w:r>
              <w:t>GDPRResearchCD</w:t>
            </w:r>
          </w:p>
        </w:tc>
        <w:tc>
          <w:tcPr>
            <w:tcW w:w="4200" w:type="dxa"/>
          </w:tcPr>
          <w:p w14:paraId="6A60D43F" w14:textId="77777777" w:rsidR="00B50050" w:rsidRDefault="00B50050" w:rsidP="0088127C">
            <w:pPr>
              <w:pStyle w:val="OtherTableBody"/>
            </w:pPr>
            <w:r>
              <w:t>A consent directive that complies with regulatory requirements for a consent directive compliant with the European Union General Data Protection Regulation (GDPR) definition: Consent of the data subject means any freely given, specific, informed and unambiguous indication of the data subject’s wishes by which he or she, by a statement or by a clear affirmative action, signifies agreement to the processing of personal data relating to him or her.</w:t>
            </w:r>
          </w:p>
          <w:p w14:paraId="1FBB5326" w14:textId="77777777" w:rsidR="00B50050" w:rsidRDefault="00B50050" w:rsidP="0088127C">
            <w:pPr>
              <w:pStyle w:val="OtherTableBody"/>
            </w:pPr>
          </w:p>
          <w:p w14:paraId="70719F9C" w14:textId="77777777" w:rsidR="00B50050" w:rsidRDefault="00B50050" w:rsidP="0088127C">
            <w:pPr>
              <w:pStyle w:val="OtherTableBody"/>
            </w:pPr>
            <w:r>
              <w:t xml:space="preserve">GDPR research consent directive has the additional </w:t>
            </w:r>
            <w:r>
              <w:lastRenderedPageBreak/>
              <w:t>caveat that it is often not possible to fully identify the purpose of personal data processing for scientific research purposes at the time of data collection. Therefore, data subjects should be allowed to give their consent to certain areas of scientific research when in keeping with recognized ethical standards for scientific research. Data subjects should have the opportunity to give their consent only to certain areas of research or parts of research projects to the extent allowed by the intended purpose.</w:t>
            </w:r>
          </w:p>
        </w:tc>
      </w:tr>
      <w:tr w:rsidR="00B50050" w14:paraId="6F572D8C" w14:textId="77777777" w:rsidTr="00195548">
        <w:tc>
          <w:tcPr>
            <w:tcW w:w="600" w:type="dxa"/>
          </w:tcPr>
          <w:p w14:paraId="283B9133" w14:textId="77777777" w:rsidR="00B50050" w:rsidRDefault="00B50050" w:rsidP="0088127C">
            <w:pPr>
              <w:pStyle w:val="OtherTableBody"/>
            </w:pPr>
          </w:p>
        </w:tc>
        <w:tc>
          <w:tcPr>
            <w:tcW w:w="600" w:type="dxa"/>
          </w:tcPr>
          <w:p w14:paraId="103E0D53" w14:textId="77777777" w:rsidR="00B50050" w:rsidRDefault="00B50050" w:rsidP="0088127C">
            <w:pPr>
              <w:pStyle w:val="OtherTableBody"/>
            </w:pPr>
            <w:r>
              <w:t>0717</w:t>
            </w:r>
          </w:p>
        </w:tc>
        <w:tc>
          <w:tcPr>
            <w:tcW w:w="2600" w:type="dxa"/>
          </w:tcPr>
          <w:p w14:paraId="3791DAAE" w14:textId="77777777" w:rsidR="00B50050" w:rsidRDefault="00B50050" w:rsidP="0088127C">
            <w:pPr>
              <w:pStyle w:val="OtherTableBody"/>
            </w:pPr>
          </w:p>
        </w:tc>
        <w:tc>
          <w:tcPr>
            <w:tcW w:w="1400" w:type="dxa"/>
          </w:tcPr>
          <w:p w14:paraId="717F2185" w14:textId="77777777" w:rsidR="00B50050" w:rsidRDefault="00B50050" w:rsidP="0088127C">
            <w:pPr>
              <w:pStyle w:val="OtherTableBody"/>
            </w:pPr>
            <w:r>
              <w:t>GDPRVITALINTEREST</w:t>
            </w:r>
          </w:p>
        </w:tc>
        <w:tc>
          <w:tcPr>
            <w:tcW w:w="4200" w:type="dxa"/>
          </w:tcPr>
          <w:p w14:paraId="3535E321" w14:textId="77777777" w:rsidR="00B50050" w:rsidRDefault="00B50050" w:rsidP="0088127C">
            <w:pPr>
              <w:pStyle w:val="OtherTableBody"/>
            </w:pPr>
            <w:r>
              <w:t>Processing of personal data, inclusive of the special categories of data, is lawful if necessary to protect the vital interests of the data subject or of another natural person where the data subject is physically or legally incapable of giving consent. This includes the processing of the special categories of data that are necessary for the purposes of preventive or occupational medicine, for the assessment of the working capacity of the employee, medical diagnosis, the provision of health or social care or treatment or the management of health or social care systems and services on the basis of Union or Member State law or pursuant to contract with a health professional and subject to the conditions and safeguards when those data are processed by or under the responsibility of a professional subject to the obligation of professional secrecy under Union or Member State law or rules established by national competent bodies or by another person also subject to an obligation of secrecy under Union or Member State law or rules established by national competent bodies.</w:t>
            </w:r>
          </w:p>
        </w:tc>
      </w:tr>
      <w:tr w:rsidR="00B50050" w14:paraId="33838063" w14:textId="77777777" w:rsidTr="00195548">
        <w:tc>
          <w:tcPr>
            <w:tcW w:w="600" w:type="dxa"/>
          </w:tcPr>
          <w:p w14:paraId="7E7B356A" w14:textId="77777777" w:rsidR="00B50050" w:rsidRDefault="00B50050" w:rsidP="0088127C">
            <w:pPr>
              <w:pStyle w:val="OtherTableBody"/>
            </w:pPr>
          </w:p>
        </w:tc>
        <w:tc>
          <w:tcPr>
            <w:tcW w:w="600" w:type="dxa"/>
          </w:tcPr>
          <w:p w14:paraId="57BD1087" w14:textId="77777777" w:rsidR="00B50050" w:rsidRDefault="00B50050" w:rsidP="0088127C">
            <w:pPr>
              <w:pStyle w:val="OtherTableBody"/>
            </w:pPr>
            <w:r>
              <w:t>0717</w:t>
            </w:r>
          </w:p>
        </w:tc>
        <w:tc>
          <w:tcPr>
            <w:tcW w:w="2600" w:type="dxa"/>
          </w:tcPr>
          <w:p w14:paraId="0B2FEFFA" w14:textId="77777777" w:rsidR="00B50050" w:rsidRDefault="00B50050" w:rsidP="0088127C">
            <w:pPr>
              <w:pStyle w:val="OtherTableBody"/>
            </w:pPr>
          </w:p>
        </w:tc>
        <w:tc>
          <w:tcPr>
            <w:tcW w:w="1400" w:type="dxa"/>
          </w:tcPr>
          <w:p w14:paraId="4915F0A2" w14:textId="77777777" w:rsidR="00B50050" w:rsidRDefault="00B50050" w:rsidP="0088127C">
            <w:pPr>
              <w:pStyle w:val="OtherTableBody"/>
            </w:pPr>
            <w:r>
              <w:t>GRANTORCHOICE</w:t>
            </w:r>
          </w:p>
        </w:tc>
        <w:tc>
          <w:tcPr>
            <w:tcW w:w="4200" w:type="dxa"/>
          </w:tcPr>
          <w:p w14:paraId="69BD5423" w14:textId="77777777" w:rsidR="00B50050" w:rsidRDefault="00B50050" w:rsidP="0088127C">
            <w:pPr>
              <w:pStyle w:val="OtherTableBody"/>
            </w:pPr>
            <w:r>
              <w:t>A grantor's terms of agreement to which a grantee may assent or dissent, and which may include an opportunity for a grantee to request restrictions or extensions.</w:t>
            </w:r>
          </w:p>
          <w:p w14:paraId="1F51A207" w14:textId="77777777" w:rsidR="00B50050" w:rsidRDefault="00B50050" w:rsidP="0088127C">
            <w:pPr>
              <w:pStyle w:val="OtherTableBody"/>
            </w:pPr>
          </w:p>
          <w:p w14:paraId="19C19BD2" w14:textId="77777777" w:rsidR="00B50050" w:rsidRDefault="00B50050" w:rsidP="0088127C">
            <w:pPr>
              <w:pStyle w:val="OtherTableBody"/>
            </w:pPr>
            <w:r>
              <w:t>Comment: A grantor typically is able to stipulate preferred terms of agreement when the grantor has control over the topic of the agreement, which a grantee must accept in full or may be offered an opportunity to extend or restrict certain terms.</w:t>
            </w:r>
          </w:p>
        </w:tc>
      </w:tr>
      <w:tr w:rsidR="00B50050" w14:paraId="4783C4B0" w14:textId="77777777" w:rsidTr="00195548">
        <w:tc>
          <w:tcPr>
            <w:tcW w:w="600" w:type="dxa"/>
          </w:tcPr>
          <w:p w14:paraId="56E1192D" w14:textId="77777777" w:rsidR="00B50050" w:rsidRDefault="00B50050" w:rsidP="0088127C">
            <w:pPr>
              <w:pStyle w:val="OtherTableBody"/>
            </w:pPr>
          </w:p>
        </w:tc>
        <w:tc>
          <w:tcPr>
            <w:tcW w:w="600" w:type="dxa"/>
          </w:tcPr>
          <w:p w14:paraId="148FAA91" w14:textId="77777777" w:rsidR="00B50050" w:rsidRDefault="00B50050" w:rsidP="0088127C">
            <w:pPr>
              <w:pStyle w:val="OtherTableBody"/>
            </w:pPr>
            <w:r>
              <w:t>0717</w:t>
            </w:r>
          </w:p>
        </w:tc>
        <w:tc>
          <w:tcPr>
            <w:tcW w:w="2600" w:type="dxa"/>
          </w:tcPr>
          <w:p w14:paraId="668F40A2" w14:textId="77777777" w:rsidR="00B50050" w:rsidRDefault="00B50050" w:rsidP="0088127C">
            <w:pPr>
              <w:pStyle w:val="OtherTableBody"/>
            </w:pPr>
          </w:p>
        </w:tc>
        <w:tc>
          <w:tcPr>
            <w:tcW w:w="1400" w:type="dxa"/>
          </w:tcPr>
          <w:p w14:paraId="20AF7D64" w14:textId="77777777" w:rsidR="00B50050" w:rsidRDefault="00B50050" w:rsidP="0088127C">
            <w:pPr>
              <w:pStyle w:val="OtherTableBody"/>
            </w:pPr>
            <w:r>
              <w:t>HIPAAAuth</w:t>
            </w:r>
          </w:p>
        </w:tc>
        <w:tc>
          <w:tcPr>
            <w:tcW w:w="4200" w:type="dxa"/>
          </w:tcPr>
          <w:p w14:paraId="076A2672" w14:textId="77777777" w:rsidR="00B50050" w:rsidRDefault="00B50050" w:rsidP="0088127C">
            <w:pPr>
              <w:pStyle w:val="OtherTableBody"/>
            </w:pPr>
            <w:r>
              <w:t>A code representing U.S. Public Law 104-191 Health Insurance Portability and Accountability Act (HIPAA) Privacy Rule (45 CFR Section 164.508) Uses and disclosures for which an authorization is required https://www.gpo.gov/fdsys/pkg/CFR-2017-title45-vol1/pdf/CFR-2017-title45-vol1-sec164-508.pdf, which stipulates the process by which a covered entity seeks agreement from an individual to use or disclose protected health information for other purposes, or to authorize another covered entity to disclose protected health information to the requesting covered entity, are termed ""authorizations"".</w:t>
            </w:r>
          </w:p>
          <w:p w14:paraId="0E5190F9" w14:textId="77777777" w:rsidR="00B50050" w:rsidRDefault="00B50050" w:rsidP="0088127C">
            <w:pPr>
              <w:pStyle w:val="OtherTableBody"/>
            </w:pPr>
          </w:p>
          <w:p w14:paraId="6A3364B7" w14:textId="77777777" w:rsidR="00B50050" w:rsidRDefault="00B50050" w:rsidP="0088127C">
            <w:pPr>
              <w:pStyle w:val="OtherTableBody"/>
            </w:pPr>
            <w:r>
              <w:t xml:space="preserve">An “authorization” is required by the Privacy Rule for uses and disclosures of protected health information not otherwise allowed by the Rule. Where the Privacy Rule requires patient authorization, voluntary consent is not sufficient to permit a use or disclosure of protected health information unless it also satisfies the requirements of a valid authorization. An authorization </w:t>
            </w:r>
            <w:r>
              <w:lastRenderedPageBreak/>
              <w:t>is a detailed document that gives covered entities permission to use protected health information for specified purposes, which are generally other than treatment, payment, or health care operations, or to disclose protected health information to a third party specified by the individual.</w:t>
            </w:r>
          </w:p>
          <w:p w14:paraId="50ABAC87" w14:textId="77777777" w:rsidR="00B50050" w:rsidRDefault="00B50050" w:rsidP="0088127C">
            <w:pPr>
              <w:pStyle w:val="OtherTableBody"/>
            </w:pPr>
          </w:p>
          <w:p w14:paraId="65068E08" w14:textId="77777777" w:rsidR="00B50050" w:rsidRDefault="00B50050" w:rsidP="0088127C">
            <w:pPr>
              <w:pStyle w:val="OtherTableBody"/>
            </w:pPr>
            <w:r>
              <w:t>An authorization must specify a number of elements, including a description of the protected health information to be used and disclosed, the person authorized to make the use or disclosure, the person to whom the covered entity may make the disclosure, an expiration date, and, in some cases, the purpose for which the information may be used or disclosed. With limited exceptions, covered entities may not condition treatment or coverage on the individual providing an authorization. https://www.hhs.gov/hipaa/for-professionals/faq/264/what-is-the-difference-between-consent-and-authorization/index.html</w:t>
            </w:r>
          </w:p>
        </w:tc>
      </w:tr>
      <w:tr w:rsidR="00B50050" w:rsidRPr="001D2E85" w14:paraId="7A88EA2E" w14:textId="77777777" w:rsidTr="00195548">
        <w:tc>
          <w:tcPr>
            <w:tcW w:w="600" w:type="dxa"/>
          </w:tcPr>
          <w:p w14:paraId="251D707A" w14:textId="77777777" w:rsidR="00B50050" w:rsidRDefault="00B50050" w:rsidP="0088127C">
            <w:pPr>
              <w:pStyle w:val="OtherTableBody"/>
            </w:pPr>
          </w:p>
        </w:tc>
        <w:tc>
          <w:tcPr>
            <w:tcW w:w="600" w:type="dxa"/>
          </w:tcPr>
          <w:p w14:paraId="7570B84E" w14:textId="77777777" w:rsidR="00B50050" w:rsidRDefault="00B50050" w:rsidP="0088127C">
            <w:pPr>
              <w:pStyle w:val="OtherTableBody"/>
            </w:pPr>
            <w:r>
              <w:t>0717</w:t>
            </w:r>
          </w:p>
        </w:tc>
        <w:tc>
          <w:tcPr>
            <w:tcW w:w="2600" w:type="dxa"/>
          </w:tcPr>
          <w:p w14:paraId="005B8D30" w14:textId="77777777" w:rsidR="00B50050" w:rsidRDefault="00B50050" w:rsidP="0088127C">
            <w:pPr>
              <w:pStyle w:val="OtherTableBody"/>
            </w:pPr>
          </w:p>
        </w:tc>
        <w:tc>
          <w:tcPr>
            <w:tcW w:w="1400" w:type="dxa"/>
          </w:tcPr>
          <w:p w14:paraId="53441FDC" w14:textId="77777777" w:rsidR="00B50050" w:rsidRDefault="00B50050" w:rsidP="0088127C">
            <w:pPr>
              <w:pStyle w:val="OtherTableBody"/>
            </w:pPr>
            <w:r>
              <w:t>HIPAAAuthCD</w:t>
            </w:r>
          </w:p>
        </w:tc>
        <w:tc>
          <w:tcPr>
            <w:tcW w:w="4200" w:type="dxa"/>
          </w:tcPr>
          <w:p w14:paraId="77872851" w14:textId="77777777" w:rsidR="00B50050" w:rsidRDefault="00B50050" w:rsidP="0088127C">
            <w:pPr>
              <w:pStyle w:val="OtherTableBody"/>
            </w:pPr>
            <w:r>
              <w:t>A code representing an individual’s consent directive that complies with HIPAA Privacy rule 45 CFR Section 164.508 Uses and disclosures for which an authorization is required https://www.gpo.gov/fdsys/pkg/CFR-2017-title45-vol1/pdf/CFR-2017-title45-vol1-sec164-508.pdf, which is a US Federal law stipulating the policy elements of a valid authorization under this Section.</w:t>
            </w:r>
          </w:p>
          <w:p w14:paraId="17229B26" w14:textId="77777777" w:rsidR="00B50050" w:rsidRDefault="00B50050" w:rsidP="0088127C">
            <w:pPr>
              <w:pStyle w:val="OtherTableBody"/>
            </w:pPr>
          </w:p>
          <w:p w14:paraId="25A6ADB0" w14:textId="77777777" w:rsidR="00B50050" w:rsidRDefault="00B50050" w:rsidP="0088127C">
            <w:pPr>
              <w:pStyle w:val="OtherTableBody"/>
            </w:pPr>
            <w:r>
              <w:t>An “authorization” is required by the Privacy Rule for uses and disclosures of protected health information not otherwise allowed by the Rule. Where the Privacy Rule requires patient authorization, voluntary consent is not sufficient to permit a use or disclosure of protected health information unless it also satisfies the requirements of a valid authorization. An authorization is a detailed document that gives covered entities permission to use protected health information for specified purposes, which are generally other than treatment, payment, or health care operations, or to disclose protected health information to a third party specified by the individual.</w:t>
            </w:r>
          </w:p>
          <w:p w14:paraId="06620B36" w14:textId="77777777" w:rsidR="00B50050" w:rsidRDefault="00B50050" w:rsidP="0088127C">
            <w:pPr>
              <w:pStyle w:val="OtherTableBody"/>
            </w:pPr>
          </w:p>
          <w:p w14:paraId="7A54DB06" w14:textId="77777777" w:rsidR="00B50050" w:rsidRDefault="00B50050" w:rsidP="0088127C">
            <w:pPr>
              <w:pStyle w:val="OtherTableBody"/>
            </w:pPr>
            <w:r>
              <w:t>An authorization must specify a number of elements, including a description of the protected health information to be used and disclosed, the person authorized to make the use or disclosure, the person to whom the covered entity may make the disclosure, an expiration date, and, in some cases, the purpose for which the information may be used or disclosed. With limited exceptions, covered entities may not condition treatment or coverage on the individual providing an authorization. https://www.hhs.gov/hipaa/for-professionals/faq/264/what-is-the-difference-between-consent-and-authorization/index.html</w:t>
            </w:r>
          </w:p>
          <w:p w14:paraId="24636F2A" w14:textId="77777777" w:rsidR="00B50050" w:rsidRDefault="00B50050" w:rsidP="0088127C">
            <w:pPr>
              <w:pStyle w:val="OtherTableBody"/>
            </w:pPr>
            <w:r>
              <w:t xml:space="preserve">A HIPAA Authorization must comply with 45 CFR Section164.508(c) Implementation specifications: Core elements and requirements – </w:t>
            </w:r>
          </w:p>
          <w:p w14:paraId="15AC6D03" w14:textId="77777777" w:rsidR="00B50050" w:rsidRDefault="00B50050" w:rsidP="0088127C">
            <w:pPr>
              <w:pStyle w:val="OtherTableBody"/>
            </w:pPr>
            <w:r>
              <w:t xml:space="preserve">(1) Core elements. A valid authorization under this Section must contain at least the following elements: (i) </w:t>
            </w:r>
            <w:r>
              <w:lastRenderedPageBreak/>
              <w:t xml:space="preserve">A description of the information to be used or disclosed that identifies the information in a specific and meaningful fashion. </w:t>
            </w:r>
          </w:p>
          <w:p w14:paraId="12DEBBE6" w14:textId="77777777" w:rsidR="00B50050" w:rsidRDefault="00B50050" w:rsidP="0088127C">
            <w:pPr>
              <w:pStyle w:val="OtherTableBody"/>
            </w:pPr>
            <w:r>
              <w:t xml:space="preserve">(ii) The name or other specific identification of the person(s), or class of persons, authorized to make the requested use or disclosure. </w:t>
            </w:r>
          </w:p>
          <w:p w14:paraId="05DB15B0" w14:textId="77777777" w:rsidR="00B50050" w:rsidRDefault="00B50050" w:rsidP="0088127C">
            <w:pPr>
              <w:pStyle w:val="OtherTableBody"/>
            </w:pPr>
            <w:r>
              <w:t xml:space="preserve">(iii) The name or other specific identification of the person(s), or class of persons, to whom the covered entity may make the requested use or disclosure. </w:t>
            </w:r>
          </w:p>
          <w:p w14:paraId="40DBBE14" w14:textId="77777777" w:rsidR="00B50050" w:rsidRDefault="00B50050" w:rsidP="0088127C">
            <w:pPr>
              <w:pStyle w:val="OtherTableBody"/>
            </w:pPr>
            <w:r>
              <w:t xml:space="preserve">(iv) A description of each purpose of the requested use or disclosure. The statement “at the request of the individual” is a sufficient description of the purpose when an individual initiates the authorization and does not, or elects not to, provide a statement of the purpose. </w:t>
            </w:r>
          </w:p>
          <w:p w14:paraId="4917E77F" w14:textId="77777777" w:rsidR="00B50050" w:rsidRDefault="00B50050" w:rsidP="0088127C">
            <w:pPr>
              <w:pStyle w:val="OtherTableBody"/>
            </w:pPr>
            <w:r>
              <w:t xml:space="preserve">(v) An expiration date or an expiration event that relates to the individual or the purpose of the use or disclosure. The statement “end of the research study,” “none,” or similar language is sufficient if the authorization is for a use or disclosure of protected health information for research, including for the creation and maintenance of a research database or research repository. </w:t>
            </w:r>
          </w:p>
          <w:p w14:paraId="3518D1FF" w14:textId="77777777" w:rsidR="00B50050" w:rsidRDefault="00B50050" w:rsidP="0088127C">
            <w:pPr>
              <w:pStyle w:val="OtherTableBody"/>
            </w:pPr>
            <w:r>
              <w:t xml:space="preserve">(vi) Signature of the individual and date. If the authorization is signed by a personal representative of the individual, a description of such representative's authority to act for the individual must also be provided. </w:t>
            </w:r>
          </w:p>
          <w:p w14:paraId="143CFBD5" w14:textId="77777777" w:rsidR="00B50050" w:rsidRDefault="00B50050" w:rsidP="0088127C">
            <w:pPr>
              <w:pStyle w:val="OtherTableBody"/>
            </w:pPr>
            <w:r>
              <w:t xml:space="preserve">(2)Required statements. In addition to the core elements, the authorization must contain statements adequate to place the individual on notice of all of the following: </w:t>
            </w:r>
          </w:p>
          <w:p w14:paraId="0295C5D7" w14:textId="77777777" w:rsidR="00B50050" w:rsidRDefault="00B50050" w:rsidP="0088127C">
            <w:pPr>
              <w:pStyle w:val="OtherTableBody"/>
            </w:pPr>
            <w:r>
              <w:t xml:space="preserve">(i) The individual's right to revoke the authorization in writing, and either: </w:t>
            </w:r>
          </w:p>
          <w:p w14:paraId="46D38A11" w14:textId="77777777" w:rsidR="00B50050" w:rsidRDefault="00B50050" w:rsidP="0088127C">
            <w:pPr>
              <w:pStyle w:val="OtherTableBody"/>
            </w:pPr>
            <w:r>
              <w:t>(A) The exceptions to the right to revoke and a description of how the individual may revoke the authorization; or (B) To the extent that the information in paragraph (c)(2)(i)(A) of this section is included in the notice required by Section 164.520, a reference to the covered entity's notice.</w:t>
            </w:r>
          </w:p>
          <w:p w14:paraId="3C649A86" w14:textId="77777777" w:rsidR="00B50050" w:rsidRDefault="00B50050" w:rsidP="0088127C">
            <w:pPr>
              <w:pStyle w:val="OtherTableBody"/>
            </w:pPr>
            <w:r>
              <w:t>https://www.gpo.gov/fdsys/pkg/CFR-2017-title45-vol1/pdf/CFR-2017-title45-vol1-sec164-508.pdf</w:t>
            </w:r>
          </w:p>
        </w:tc>
      </w:tr>
      <w:tr w:rsidR="00B50050" w:rsidRPr="001D2E85" w14:paraId="0A1800BC" w14:textId="77777777" w:rsidTr="00195548">
        <w:tc>
          <w:tcPr>
            <w:tcW w:w="600" w:type="dxa"/>
          </w:tcPr>
          <w:p w14:paraId="718CEF4D" w14:textId="77777777" w:rsidR="00B50050" w:rsidRDefault="00B50050" w:rsidP="0088127C">
            <w:pPr>
              <w:pStyle w:val="OtherTableBody"/>
            </w:pPr>
          </w:p>
        </w:tc>
        <w:tc>
          <w:tcPr>
            <w:tcW w:w="600" w:type="dxa"/>
          </w:tcPr>
          <w:p w14:paraId="46C56245" w14:textId="77777777" w:rsidR="00B50050" w:rsidRDefault="00B50050" w:rsidP="0088127C">
            <w:pPr>
              <w:pStyle w:val="OtherTableBody"/>
            </w:pPr>
            <w:r>
              <w:t>0717</w:t>
            </w:r>
          </w:p>
        </w:tc>
        <w:tc>
          <w:tcPr>
            <w:tcW w:w="2600" w:type="dxa"/>
          </w:tcPr>
          <w:p w14:paraId="1D57D04D" w14:textId="77777777" w:rsidR="00B50050" w:rsidRDefault="00B50050" w:rsidP="0088127C">
            <w:pPr>
              <w:pStyle w:val="OtherTableBody"/>
            </w:pPr>
          </w:p>
        </w:tc>
        <w:tc>
          <w:tcPr>
            <w:tcW w:w="1400" w:type="dxa"/>
          </w:tcPr>
          <w:p w14:paraId="4CDEEEA4" w14:textId="77777777" w:rsidR="00B50050" w:rsidRDefault="00B50050" w:rsidP="0088127C">
            <w:pPr>
              <w:pStyle w:val="OtherTableBody"/>
            </w:pPr>
            <w:r>
              <w:t>HIPAAConsent</w:t>
            </w:r>
          </w:p>
        </w:tc>
        <w:tc>
          <w:tcPr>
            <w:tcW w:w="4200" w:type="dxa"/>
          </w:tcPr>
          <w:p w14:paraId="1F75ED29" w14:textId="77777777" w:rsidR="00B50050" w:rsidRDefault="00B50050" w:rsidP="0088127C">
            <w:pPr>
              <w:pStyle w:val="OtherTableBody"/>
            </w:pPr>
            <w:r>
              <w:t xml:space="preserve">A code representing U.S. Public Law 104-191 Health Insurance Portability and Accountability Act (HIPAA) Privacy Rule (45 CFR Section 164.522), which stipulates the process by which a covered entity seeks agreement from an individual regarding how it will use and disclose the individual's protected health information for treatment, payment, and health care operations is termed a "consent."  The Privacy Rule permits, but does not require, a covered entity to voluntarily obtain patient consent for uses and disclosures of protected health information for treatment, payment, and health care operations. Covered entities that do so have complete discretion to design a process that best suits their needs. From https://www.hhs.gov/hipaa/for-professionals/faq/264/what-is-the-difference-between-consent-and-authorization/index.html. The provisions relating to consent are largely contained in  Section 164.522 Rights to request privacy protection for </w:t>
            </w:r>
            <w:r>
              <w:lastRenderedPageBreak/>
              <w:t>protected health information https://www.gpo.gov/fdsys/pkg/CFR-2017-title45-vol1/pdf/CFR-2017-title45-vol1-sec164-522.pdf</w:t>
            </w:r>
          </w:p>
        </w:tc>
      </w:tr>
      <w:tr w:rsidR="00B50050" w:rsidRPr="001D2E85" w14:paraId="463FAA30" w14:textId="77777777" w:rsidTr="00195548">
        <w:tc>
          <w:tcPr>
            <w:tcW w:w="600" w:type="dxa"/>
          </w:tcPr>
          <w:p w14:paraId="55E0E0AC" w14:textId="77777777" w:rsidR="00B50050" w:rsidRDefault="00B50050" w:rsidP="0088127C">
            <w:pPr>
              <w:pStyle w:val="OtherTableBody"/>
            </w:pPr>
          </w:p>
        </w:tc>
        <w:tc>
          <w:tcPr>
            <w:tcW w:w="600" w:type="dxa"/>
          </w:tcPr>
          <w:p w14:paraId="2F17FF0D" w14:textId="77777777" w:rsidR="00B50050" w:rsidRDefault="00B50050" w:rsidP="0088127C">
            <w:pPr>
              <w:pStyle w:val="OtherTableBody"/>
            </w:pPr>
            <w:r>
              <w:t>0717</w:t>
            </w:r>
          </w:p>
        </w:tc>
        <w:tc>
          <w:tcPr>
            <w:tcW w:w="2600" w:type="dxa"/>
          </w:tcPr>
          <w:p w14:paraId="46A06406" w14:textId="77777777" w:rsidR="00B50050" w:rsidRDefault="00B50050" w:rsidP="0088127C">
            <w:pPr>
              <w:pStyle w:val="OtherTableBody"/>
            </w:pPr>
          </w:p>
        </w:tc>
        <w:tc>
          <w:tcPr>
            <w:tcW w:w="1400" w:type="dxa"/>
          </w:tcPr>
          <w:p w14:paraId="122A0CE7" w14:textId="77777777" w:rsidR="00B50050" w:rsidRDefault="00B50050" w:rsidP="0088127C">
            <w:pPr>
              <w:pStyle w:val="OtherTableBody"/>
            </w:pPr>
            <w:r>
              <w:t>HIPAAConsentCD</w:t>
            </w:r>
          </w:p>
        </w:tc>
        <w:tc>
          <w:tcPr>
            <w:tcW w:w="4200" w:type="dxa"/>
          </w:tcPr>
          <w:p w14:paraId="723DC1C5" w14:textId="77777777" w:rsidR="00B50050" w:rsidRDefault="00B50050" w:rsidP="0088127C">
            <w:pPr>
              <w:pStyle w:val="OtherTableBody"/>
            </w:pPr>
            <w:r>
              <w:t>A code representing U.S. Public Law 104-191 Health Insurance Portability and Accountability Act (HIPAA) Privacy Rule 45 CFR Section 164.522 Rights to request privacy protection for protected health information https://www.gpo.gov/fdsys/pkg/CFR-2017-title45-vol1/pdf/CFR-2017-title45-vol1-sec164-522.pdf, which stipulates the process by which a covered entity seeks agreement from an individual regarding how it will use and disclose the individual's protected health information for treatment, payment, and health care operations is termed a "consent.</w:t>
            </w:r>
          </w:p>
        </w:tc>
      </w:tr>
      <w:tr w:rsidR="00B50050" w:rsidRPr="001D2E85" w14:paraId="7275D296" w14:textId="77777777" w:rsidTr="00195548">
        <w:tc>
          <w:tcPr>
            <w:tcW w:w="600" w:type="dxa"/>
          </w:tcPr>
          <w:p w14:paraId="1370C496" w14:textId="77777777" w:rsidR="00B50050" w:rsidRDefault="00B50050" w:rsidP="0088127C">
            <w:pPr>
              <w:pStyle w:val="OtherTableBody"/>
            </w:pPr>
          </w:p>
        </w:tc>
        <w:tc>
          <w:tcPr>
            <w:tcW w:w="600" w:type="dxa"/>
          </w:tcPr>
          <w:p w14:paraId="68327D77" w14:textId="77777777" w:rsidR="00B50050" w:rsidRDefault="00B50050" w:rsidP="0088127C">
            <w:pPr>
              <w:pStyle w:val="OtherTableBody"/>
            </w:pPr>
            <w:r>
              <w:t>0717</w:t>
            </w:r>
          </w:p>
        </w:tc>
        <w:tc>
          <w:tcPr>
            <w:tcW w:w="2600" w:type="dxa"/>
          </w:tcPr>
          <w:p w14:paraId="7404294D" w14:textId="77777777" w:rsidR="00B50050" w:rsidRDefault="00B50050" w:rsidP="0088127C">
            <w:pPr>
              <w:pStyle w:val="OtherTableBody"/>
            </w:pPr>
          </w:p>
        </w:tc>
        <w:tc>
          <w:tcPr>
            <w:tcW w:w="1400" w:type="dxa"/>
          </w:tcPr>
          <w:p w14:paraId="5EB15E77" w14:textId="77777777" w:rsidR="00B50050" w:rsidRDefault="00B50050" w:rsidP="0088127C">
            <w:pPr>
              <w:pStyle w:val="OtherTableBody"/>
            </w:pPr>
            <w:r>
              <w:t xml:space="preserve">HIPAANOPP </w:t>
            </w:r>
          </w:p>
        </w:tc>
        <w:tc>
          <w:tcPr>
            <w:tcW w:w="4200" w:type="dxa"/>
          </w:tcPr>
          <w:p w14:paraId="5581DFDC" w14:textId="77777777" w:rsidR="00B50050" w:rsidRDefault="00B50050" w:rsidP="0088127C">
            <w:pPr>
              <w:pStyle w:val="OtherTableBody"/>
            </w:pPr>
            <w:r>
              <w:t>A code representing U.S. Public Law 104-191 Health Insurance Portability and Accountability Act (HIPAA) Privacy Rule (45 CFR Section 164.520), which stipulates an individual’s right to adequate notice of the uses and disclosures of protected health information that may be made by the covered entity, and of the individual's rights and the covered entity's legal duties with respect to protected health information. Relevant HIPAA Privacy  Rule provisions are at  Section 164.520 (a) Standard: Notice of privacy practices. https://www.gpo.gov/fdsys/pkg/CFR-2017-title45-vol1/pdf/CFR-2017-title45-vol1-sec164-520.pdf</w:t>
            </w:r>
          </w:p>
        </w:tc>
      </w:tr>
      <w:tr w:rsidR="00B50050" w:rsidRPr="001D2E85" w14:paraId="5F363449" w14:textId="77777777" w:rsidTr="00195548">
        <w:tc>
          <w:tcPr>
            <w:tcW w:w="600" w:type="dxa"/>
          </w:tcPr>
          <w:p w14:paraId="2D1CB243" w14:textId="77777777" w:rsidR="00B50050" w:rsidRDefault="00B50050" w:rsidP="0088127C">
            <w:pPr>
              <w:pStyle w:val="OtherTableBody"/>
            </w:pPr>
          </w:p>
        </w:tc>
        <w:tc>
          <w:tcPr>
            <w:tcW w:w="600" w:type="dxa"/>
          </w:tcPr>
          <w:p w14:paraId="40EF923A" w14:textId="77777777" w:rsidR="00B50050" w:rsidRDefault="00B50050" w:rsidP="0088127C">
            <w:pPr>
              <w:pStyle w:val="OtherTableBody"/>
            </w:pPr>
            <w:r>
              <w:t>0717</w:t>
            </w:r>
          </w:p>
        </w:tc>
        <w:tc>
          <w:tcPr>
            <w:tcW w:w="2600" w:type="dxa"/>
          </w:tcPr>
          <w:p w14:paraId="41C98566" w14:textId="77777777" w:rsidR="00B50050" w:rsidRDefault="00B50050" w:rsidP="0088127C">
            <w:pPr>
              <w:pStyle w:val="OtherTableBody"/>
            </w:pPr>
          </w:p>
        </w:tc>
        <w:tc>
          <w:tcPr>
            <w:tcW w:w="1400" w:type="dxa"/>
          </w:tcPr>
          <w:p w14:paraId="6B0F7B16" w14:textId="77777777" w:rsidR="00B50050" w:rsidRDefault="00B50050" w:rsidP="0088127C">
            <w:pPr>
              <w:pStyle w:val="OtherTableBody"/>
            </w:pPr>
            <w:r>
              <w:t>HIPAAPsyNotes</w:t>
            </w:r>
          </w:p>
        </w:tc>
        <w:tc>
          <w:tcPr>
            <w:tcW w:w="4200" w:type="dxa"/>
          </w:tcPr>
          <w:p w14:paraId="4BF1DD73" w14:textId="77777777" w:rsidR="00B50050" w:rsidRDefault="00B50050" w:rsidP="0088127C">
            <w:pPr>
              <w:pStyle w:val="OtherTableBody"/>
            </w:pPr>
            <w:r>
              <w:t>A code representing U.S. Public Law 104-191 Health Insurance Portability and Accountability Act (HIPAA) Privacy Rule (45 CFR Section 164.508), which stipulates the privacy rights of an individual who is the subject of psychotherapy notes, and requires authorization for certain uses and disclosure of that information.</w:t>
            </w:r>
          </w:p>
          <w:p w14:paraId="18C95255" w14:textId="77777777" w:rsidR="00B50050" w:rsidRDefault="00B50050" w:rsidP="0088127C">
            <w:pPr>
              <w:pStyle w:val="OtherTableBody"/>
            </w:pPr>
          </w:p>
          <w:p w14:paraId="7E683A47" w14:textId="77777777" w:rsidR="00B50050" w:rsidRDefault="00B50050" w:rsidP="0088127C">
            <w:pPr>
              <w:pStyle w:val="OtherTableBody"/>
            </w:pPr>
            <w:r>
              <w:t xml:space="preserve">Definition of Psychotherapy notes 45 CFR  Section 164.501 https://www.gpo.gov/fdsys/pkg/CFR-2017-title45-vol1/pdf/CFR-2017-title45-vol1-sec164-501.pdf: Psychotherapy notes means notes recorded (in any medium) by a health care provider who is a mental health professional documenting or analyzing the contents of conversation during a private counseling session or a group, joint, or family counseling session and that are separated from the rest of the individual's medical record. Psychotherapy notes excludes medication prescription and monitoring, counseling session start and stop times, the modalities and frequencies of treatment furnished, results of clinical tests, and any summary of the following items: Diagnosis, functional status, the treatment plan, symptoms, prognosis, and progress to date. </w:t>
            </w:r>
          </w:p>
          <w:p w14:paraId="7F90A6DB" w14:textId="77777777" w:rsidR="00B50050" w:rsidRDefault="00B50050" w:rsidP="0088127C">
            <w:pPr>
              <w:pStyle w:val="OtherTableBody"/>
            </w:pPr>
          </w:p>
          <w:p w14:paraId="6B5E2381" w14:textId="77777777" w:rsidR="00B50050" w:rsidRDefault="00B50050" w:rsidP="0088127C">
            <w:pPr>
              <w:pStyle w:val="OtherTableBody"/>
            </w:pPr>
            <w:r>
              <w:t xml:space="preserve">See Section 164.508 Uses and disclosures for which an authorization is required. (2)Authorization required: Psychotherapy notes https://www.gpo.gov/fdsys/pkg/CFR-2017-title45-vol1/pdf/CFR-2017-title45-vol1-sec164-508.pdf: Notwithstanding any provision of this subpart, other than the transition provisions in  Section 164.532, a covered entity must obtain an authorization for any use or disclosure of psychotherapy notes, except: </w:t>
            </w:r>
          </w:p>
          <w:p w14:paraId="15850720" w14:textId="77777777" w:rsidR="00B50050" w:rsidRDefault="00B50050" w:rsidP="0088127C">
            <w:pPr>
              <w:pStyle w:val="OtherTableBody"/>
            </w:pPr>
            <w:r>
              <w:lastRenderedPageBreak/>
              <w:t xml:space="preserve">(i) To carry out the following treatment, payment, or health care operations: </w:t>
            </w:r>
          </w:p>
          <w:p w14:paraId="2B6F0276" w14:textId="77777777" w:rsidR="00B50050" w:rsidRDefault="00B50050" w:rsidP="0088127C">
            <w:pPr>
              <w:pStyle w:val="OtherTableBody"/>
            </w:pPr>
            <w:r>
              <w:t xml:space="preserve">(A) Use by the originator of the psychotherapy notes for treatment; </w:t>
            </w:r>
          </w:p>
          <w:p w14:paraId="5CBE264F" w14:textId="77777777" w:rsidR="00B50050" w:rsidRDefault="00B50050" w:rsidP="0088127C">
            <w:pPr>
              <w:pStyle w:val="OtherTableBody"/>
            </w:pPr>
            <w:r>
              <w:t xml:space="preserve">(B) Use or disclosure by the covered entity for its own training programs in which students, trainees, or practitioners in mental health learn under supervision to practice or improve their skills in group, joint, family, or individual counseling; or </w:t>
            </w:r>
          </w:p>
          <w:p w14:paraId="05D07C72" w14:textId="77777777" w:rsidR="00B50050" w:rsidRDefault="00B50050" w:rsidP="0088127C">
            <w:pPr>
              <w:pStyle w:val="OtherTableBody"/>
            </w:pPr>
            <w:r>
              <w:t xml:space="preserve">(C) Use or disclosure by the covered entity to defend itself in a legal action or other proceeding brought by the individual; and </w:t>
            </w:r>
          </w:p>
          <w:p w14:paraId="2A42C96D" w14:textId="77777777" w:rsidR="00B50050" w:rsidRDefault="00B50050" w:rsidP="0088127C">
            <w:pPr>
              <w:pStyle w:val="OtherTableBody"/>
            </w:pPr>
            <w:r>
              <w:t>(ii) A use or disclosure that is required by Section 164.502(a)(2)(ii) or permitted by Section 164.512(a); Section 164.512(d) with respect to the oversight of the originator of the psychotherapy notes;  Section 164.512(g)(1);  Section 164.512(j)(1)(i).</w:t>
            </w:r>
          </w:p>
        </w:tc>
      </w:tr>
      <w:tr w:rsidR="00B50050" w:rsidRPr="001D2E85" w14:paraId="0AC286C0" w14:textId="77777777" w:rsidTr="00195548">
        <w:tc>
          <w:tcPr>
            <w:tcW w:w="600" w:type="dxa"/>
          </w:tcPr>
          <w:p w14:paraId="3D80BE9E" w14:textId="77777777" w:rsidR="00B50050" w:rsidRDefault="00B50050" w:rsidP="0088127C">
            <w:pPr>
              <w:pStyle w:val="OtherTableBody"/>
            </w:pPr>
          </w:p>
        </w:tc>
        <w:tc>
          <w:tcPr>
            <w:tcW w:w="600" w:type="dxa"/>
          </w:tcPr>
          <w:p w14:paraId="0F1D9509" w14:textId="77777777" w:rsidR="00B50050" w:rsidRDefault="00B50050" w:rsidP="0088127C">
            <w:pPr>
              <w:pStyle w:val="OtherTableBody"/>
            </w:pPr>
            <w:r>
              <w:t>0717</w:t>
            </w:r>
          </w:p>
        </w:tc>
        <w:tc>
          <w:tcPr>
            <w:tcW w:w="2600" w:type="dxa"/>
          </w:tcPr>
          <w:p w14:paraId="7CEB2161" w14:textId="77777777" w:rsidR="00B50050" w:rsidRDefault="00B50050" w:rsidP="0088127C">
            <w:pPr>
              <w:pStyle w:val="OtherTableBody"/>
            </w:pPr>
          </w:p>
        </w:tc>
        <w:tc>
          <w:tcPr>
            <w:tcW w:w="1400" w:type="dxa"/>
          </w:tcPr>
          <w:p w14:paraId="636C7F65" w14:textId="77777777" w:rsidR="00B50050" w:rsidRDefault="00B50050" w:rsidP="0088127C">
            <w:pPr>
              <w:pStyle w:val="OtherTableBody"/>
            </w:pPr>
            <w:r>
              <w:t xml:space="preserve">HIPAAResearchAuthCD </w:t>
            </w:r>
          </w:p>
        </w:tc>
        <w:tc>
          <w:tcPr>
            <w:tcW w:w="4200" w:type="dxa"/>
          </w:tcPr>
          <w:p w14:paraId="54603AF4" w14:textId="77777777" w:rsidR="00B50050" w:rsidRDefault="00B50050" w:rsidP="0088127C">
            <w:pPr>
              <w:pStyle w:val="OtherTableBody"/>
            </w:pPr>
            <w:r>
              <w:t>A code representing an individual’s consent directive that complies with HIPAA Privacy rule 45 CFR Section 164.508 Uses and disclosures for which an authorization is required https://www.gpo.gov/fdsys/pkg/CFR-2017-title45-vol1/pdf/CFR-2017-title45-vol1-sec164-508.pdf, which is a US Federal law stipulating the policy elements of a valid authorization under this Section specific to disclosures for purposes of research.</w:t>
            </w:r>
          </w:p>
        </w:tc>
      </w:tr>
      <w:tr w:rsidR="00B50050" w:rsidRPr="001D2E85" w14:paraId="3313BC21" w14:textId="77777777" w:rsidTr="00195548">
        <w:tc>
          <w:tcPr>
            <w:tcW w:w="600" w:type="dxa"/>
          </w:tcPr>
          <w:p w14:paraId="63B81AA3" w14:textId="77777777" w:rsidR="00B50050" w:rsidRDefault="00B50050" w:rsidP="0088127C">
            <w:pPr>
              <w:pStyle w:val="OtherTableBody"/>
            </w:pPr>
          </w:p>
        </w:tc>
        <w:tc>
          <w:tcPr>
            <w:tcW w:w="600" w:type="dxa"/>
          </w:tcPr>
          <w:p w14:paraId="28E2C378" w14:textId="77777777" w:rsidR="00B50050" w:rsidRDefault="00B50050" w:rsidP="0088127C">
            <w:pPr>
              <w:pStyle w:val="OtherTableBody"/>
            </w:pPr>
            <w:r>
              <w:t>0717</w:t>
            </w:r>
          </w:p>
        </w:tc>
        <w:tc>
          <w:tcPr>
            <w:tcW w:w="2600" w:type="dxa"/>
          </w:tcPr>
          <w:p w14:paraId="1E71ADC9" w14:textId="77777777" w:rsidR="00B50050" w:rsidRDefault="00B50050" w:rsidP="0088127C">
            <w:pPr>
              <w:pStyle w:val="OtherTableBody"/>
            </w:pPr>
          </w:p>
        </w:tc>
        <w:tc>
          <w:tcPr>
            <w:tcW w:w="1400" w:type="dxa"/>
          </w:tcPr>
          <w:p w14:paraId="0A24ADAC" w14:textId="77777777" w:rsidR="00B50050" w:rsidRDefault="00B50050" w:rsidP="0088127C">
            <w:pPr>
              <w:pStyle w:val="OtherTableBody"/>
            </w:pPr>
            <w:r>
              <w:t>HIPAAROA</w:t>
            </w:r>
          </w:p>
        </w:tc>
        <w:tc>
          <w:tcPr>
            <w:tcW w:w="4200" w:type="dxa"/>
          </w:tcPr>
          <w:p w14:paraId="3C27550F" w14:textId="77777777" w:rsidR="00B50050" w:rsidRDefault="00B50050" w:rsidP="0088127C">
            <w:pPr>
              <w:pStyle w:val="OtherTableBody"/>
            </w:pPr>
            <w:r>
              <w:t>A code representing U.S. Public Law 104-191 Health Insurance Portability and Accountability Act (HIPAA) Privacy Rule 45 CFR Section 164.524 Access of individuals to protected health information https://www.govinfo.gov/app/details/CFR-2017-title45-vol1/CFR-2017-title45-vol1-sec164-524, which stipulates that an individual has a right of access to inspect and obtain a copy of protected health information about the individual in a designated record set, for as long as the protected health information is maintained in the designated record set with exceptions stipulated in HIPAA Privacy Rule Section 164.524. Exceptions include psychotherapy notes and information compiled in reasonable anticipation of, or for use in, a civil, criminal, or administrative action or proceeding.</w:t>
            </w:r>
          </w:p>
          <w:p w14:paraId="4BF6F56B" w14:textId="77777777" w:rsidR="00B50050" w:rsidRDefault="00B50050" w:rsidP="0088127C">
            <w:pPr>
              <w:pStyle w:val="OtherTableBody"/>
            </w:pPr>
          </w:p>
          <w:p w14:paraId="5C31E2F6" w14:textId="77777777" w:rsidR="00B50050" w:rsidRDefault="00B50050" w:rsidP="0088127C">
            <w:pPr>
              <w:pStyle w:val="OtherTableBody"/>
            </w:pPr>
            <w:r>
              <w:t>If an individual's request for access directs the covered entity to transmit the copy of protected health information directly to another person designated by the individual, the covered entity must provide the copy to the person designated by the individual. The individual's request must be in writing, signed by the individual, and clearly identify the designated person and where to send the copy of protected health information.</w:t>
            </w:r>
          </w:p>
          <w:p w14:paraId="00DCD016" w14:textId="77777777" w:rsidR="00B50050" w:rsidRDefault="00B50050" w:rsidP="0088127C">
            <w:pPr>
              <w:pStyle w:val="OtherTableBody"/>
            </w:pPr>
          </w:p>
          <w:p w14:paraId="322791DE" w14:textId="77777777" w:rsidR="00B50050" w:rsidRDefault="00B50050" w:rsidP="0088127C">
            <w:pPr>
              <w:pStyle w:val="OtherTableBody"/>
            </w:pPr>
            <w:r>
              <w:t>For discussion on extent of right, grounds for denial, and documentation requirements see: HHS Individuals’ Right under HIPAA to Access their Health Information 45 CFR Section 164.524 https://www.hhs.gov/hipaa/for-</w:t>
            </w:r>
            <w:r>
              <w:lastRenderedPageBreak/>
              <w:t>professionals/privacy/guidance/access/index.html and HHS FAQ on Right of Access vs. HIPAA Authorization https://www.hhs.gov/hipaa/for-professionals/faq/2041/why-depend-on-the-individuals-right/index.html</w:t>
            </w:r>
          </w:p>
        </w:tc>
      </w:tr>
      <w:tr w:rsidR="00B50050" w:rsidRPr="001D2E85" w14:paraId="71E33708" w14:textId="77777777" w:rsidTr="00195548">
        <w:tc>
          <w:tcPr>
            <w:tcW w:w="600" w:type="dxa"/>
          </w:tcPr>
          <w:p w14:paraId="17251219" w14:textId="77777777" w:rsidR="00B50050" w:rsidRDefault="00B50050" w:rsidP="0088127C">
            <w:pPr>
              <w:pStyle w:val="OtherTableBody"/>
            </w:pPr>
          </w:p>
        </w:tc>
        <w:tc>
          <w:tcPr>
            <w:tcW w:w="600" w:type="dxa"/>
          </w:tcPr>
          <w:p w14:paraId="04340B96" w14:textId="77777777" w:rsidR="00B50050" w:rsidRDefault="00B50050" w:rsidP="0088127C">
            <w:pPr>
              <w:pStyle w:val="OtherTableBody"/>
            </w:pPr>
            <w:r>
              <w:t>0717</w:t>
            </w:r>
          </w:p>
        </w:tc>
        <w:tc>
          <w:tcPr>
            <w:tcW w:w="2600" w:type="dxa"/>
          </w:tcPr>
          <w:p w14:paraId="5BAD21B1" w14:textId="77777777" w:rsidR="00B50050" w:rsidRDefault="00B50050" w:rsidP="0088127C">
            <w:pPr>
              <w:pStyle w:val="OtherTableBody"/>
            </w:pPr>
          </w:p>
        </w:tc>
        <w:tc>
          <w:tcPr>
            <w:tcW w:w="1400" w:type="dxa"/>
          </w:tcPr>
          <w:p w14:paraId="1BF25B3B" w14:textId="77777777" w:rsidR="00B50050" w:rsidRDefault="00B50050" w:rsidP="0088127C">
            <w:pPr>
              <w:pStyle w:val="OtherTableBody"/>
            </w:pPr>
            <w:r>
              <w:t>HIPAAROACD</w:t>
            </w:r>
          </w:p>
        </w:tc>
        <w:tc>
          <w:tcPr>
            <w:tcW w:w="4200" w:type="dxa"/>
          </w:tcPr>
          <w:p w14:paraId="3BA2B303" w14:textId="77777777" w:rsidR="00B50050" w:rsidRDefault="00B50050" w:rsidP="0088127C">
            <w:pPr>
              <w:pStyle w:val="OtherTableBody"/>
            </w:pPr>
            <w:r>
              <w:t xml:space="preserve">A code representing U.S. Public Law 104-191 Health Insurance Portability and Accountability Act (HIPAA) Privacy Rule 45 CFR Section 164.524 Access of individuals to protected health information https://www.gpo.gov/fdsys/pkg/CFR-2017-title45-vol1/pdf/CFR-2017-title45-vol1-sec164-524.pdf, stipulating the policy elements of an individual’s written and signed right of access directive requesting that a covered entity send the individual’s protected health information (PHI) to a third party. </w:t>
            </w:r>
          </w:p>
          <w:p w14:paraId="6BBA45FD" w14:textId="77777777" w:rsidR="00B50050" w:rsidRDefault="00B50050" w:rsidP="0088127C">
            <w:pPr>
              <w:pStyle w:val="OtherTableBody"/>
            </w:pPr>
          </w:p>
          <w:p w14:paraId="641BFB2F" w14:textId="77777777" w:rsidR="00B50050" w:rsidRDefault="00B50050" w:rsidP="0088127C">
            <w:pPr>
              <w:pStyle w:val="OtherTableBody"/>
            </w:pPr>
            <w:r>
              <w:t xml:space="preserve">See 45 CFR 164.524(c)(3)(ii) If an individual's request for access directs the covered entity to transmit the copy of protected health information directly to another person designated by the individual, the covered entity must provide the copy to the person designated by the individual. The individual's request must be in writing, signed by the individual, and clearly identify the designated person and where to send the copy of protected health information.  https://www.gpo.gov/fdsys/pkg/CFR-2017-title45-vol1/pdf/CFR-2017-title45-vol1-sec164-524.pdf </w:t>
            </w:r>
          </w:p>
          <w:p w14:paraId="20803914" w14:textId="77777777" w:rsidR="00B50050" w:rsidRDefault="00B50050" w:rsidP="0088127C">
            <w:pPr>
              <w:pStyle w:val="OtherTableBody"/>
            </w:pPr>
          </w:p>
          <w:p w14:paraId="721A8988" w14:textId="77777777" w:rsidR="00B50050" w:rsidRDefault="00B50050" w:rsidP="0088127C">
            <w:pPr>
              <w:pStyle w:val="OtherTableBody"/>
            </w:pPr>
            <w:r>
              <w:t xml:space="preserve">This right applies to PHI in a designated record set, which is defined as “Designated record set means: </w:t>
            </w:r>
          </w:p>
          <w:p w14:paraId="7F1B1B5E" w14:textId="77777777" w:rsidR="00B50050" w:rsidRDefault="00B50050" w:rsidP="0088127C">
            <w:pPr>
              <w:pStyle w:val="OtherTableBody"/>
            </w:pPr>
            <w:r>
              <w:t xml:space="preserve">(1) A group of records maintained by or for a covered entity that is: </w:t>
            </w:r>
          </w:p>
          <w:p w14:paraId="4DF5D3D1" w14:textId="77777777" w:rsidR="00B50050" w:rsidRDefault="00B50050" w:rsidP="0088127C">
            <w:pPr>
              <w:pStyle w:val="OtherTableBody"/>
            </w:pPr>
            <w:r>
              <w:t xml:space="preserve">(i) The medical records and billing records about individuals maintained by or for a covered health care provider; </w:t>
            </w:r>
          </w:p>
          <w:p w14:paraId="6ACBDDB4" w14:textId="77777777" w:rsidR="00B50050" w:rsidRDefault="00B50050" w:rsidP="0088127C">
            <w:pPr>
              <w:pStyle w:val="OtherTableBody"/>
            </w:pPr>
            <w:r>
              <w:t xml:space="preserve">(ii) The enrollment, payment, claims adjudication, and case or medical management record systems maintained by or for a health plan; or </w:t>
            </w:r>
          </w:p>
          <w:p w14:paraId="2A0527FF" w14:textId="77777777" w:rsidR="00B50050" w:rsidRDefault="00B50050" w:rsidP="0088127C">
            <w:pPr>
              <w:pStyle w:val="OtherTableBody"/>
            </w:pPr>
            <w:r>
              <w:t>(iii) Used, in whole or in part, by or for the covered entity to make decisions about individuals. [https://www.law.cornell.edu/cfr/text/45/164.501].</w:t>
            </w:r>
          </w:p>
          <w:p w14:paraId="22DC20CE" w14:textId="77777777" w:rsidR="00B50050" w:rsidRDefault="00B50050" w:rsidP="0088127C">
            <w:pPr>
              <w:pStyle w:val="OtherTableBody"/>
            </w:pPr>
            <w:r>
              <w:t>Also see HHS Individuals’ Right under HIPAA to Access their Health Information 45 CFR Section 164.524 [https://www.hhs.gov/hipaa/for-professionals/privacy/guidance/access/index.html#maximumflatfee].</w:t>
            </w:r>
          </w:p>
        </w:tc>
      </w:tr>
      <w:tr w:rsidR="00B50050" w:rsidRPr="001D2E85" w14:paraId="0C60FB0A" w14:textId="77777777" w:rsidTr="00195548">
        <w:tc>
          <w:tcPr>
            <w:tcW w:w="600" w:type="dxa"/>
          </w:tcPr>
          <w:p w14:paraId="34C31096" w14:textId="77777777" w:rsidR="00B50050" w:rsidRDefault="00B50050" w:rsidP="0088127C">
            <w:pPr>
              <w:pStyle w:val="OtherTableBody"/>
            </w:pPr>
          </w:p>
        </w:tc>
        <w:tc>
          <w:tcPr>
            <w:tcW w:w="600" w:type="dxa"/>
          </w:tcPr>
          <w:p w14:paraId="3A602CE0" w14:textId="77777777" w:rsidR="00B50050" w:rsidRDefault="00B50050" w:rsidP="0088127C">
            <w:pPr>
              <w:pStyle w:val="OtherTableBody"/>
            </w:pPr>
            <w:r>
              <w:t>0717</w:t>
            </w:r>
          </w:p>
        </w:tc>
        <w:tc>
          <w:tcPr>
            <w:tcW w:w="2600" w:type="dxa"/>
          </w:tcPr>
          <w:p w14:paraId="16A653CF" w14:textId="77777777" w:rsidR="00B50050" w:rsidRDefault="00B50050" w:rsidP="0088127C">
            <w:pPr>
              <w:pStyle w:val="OtherTableBody"/>
            </w:pPr>
          </w:p>
        </w:tc>
        <w:tc>
          <w:tcPr>
            <w:tcW w:w="1400" w:type="dxa"/>
          </w:tcPr>
          <w:p w14:paraId="05E9FC27" w14:textId="77777777" w:rsidR="00B50050" w:rsidRDefault="00B50050" w:rsidP="0088127C">
            <w:pPr>
              <w:pStyle w:val="OtherTableBody"/>
            </w:pPr>
            <w:r>
              <w:t>HIPAASelfPay</w:t>
            </w:r>
          </w:p>
        </w:tc>
        <w:tc>
          <w:tcPr>
            <w:tcW w:w="4200" w:type="dxa"/>
          </w:tcPr>
          <w:p w14:paraId="7C7B105F" w14:textId="77777777" w:rsidR="00B50050" w:rsidRDefault="00B50050" w:rsidP="0088127C">
            <w:pPr>
              <w:pStyle w:val="OtherTableBody"/>
            </w:pPr>
            <w:r>
              <w:t>A code representing 45 CFR 164.522 Rights to request privacy protection for protected health information, which is a US Federal law stipulating the privacy rights of an individual to restrict disclosure of information related to health care items or services for which the individual pays out of pocket in full to a health plan or payer.</w:t>
            </w:r>
          </w:p>
          <w:p w14:paraId="18301329" w14:textId="77777777" w:rsidR="00B50050" w:rsidRDefault="00B50050" w:rsidP="0088127C">
            <w:pPr>
              <w:pStyle w:val="OtherTableBody"/>
            </w:pPr>
          </w:p>
          <w:p w14:paraId="075BCF1C" w14:textId="77777777" w:rsidR="00B50050" w:rsidRDefault="00B50050" w:rsidP="0088127C">
            <w:pPr>
              <w:pStyle w:val="OtherTableBody"/>
            </w:pPr>
            <w:r>
              <w:t>See 45 CFR 164.522 https://www.gpo.gov/fdsys/pkg/CFR-2017-title45-</w:t>
            </w:r>
            <w:r>
              <w:lastRenderedPageBreak/>
              <w:t xml:space="preserve">vol1/pdf/CFR-2017-title45-vol1-sec164-522.pdf. (vi) A covered entity must agree to the request of an individual to restrict disclosure of protected health information about the individual to a health plan if: </w:t>
            </w:r>
          </w:p>
          <w:p w14:paraId="68251606" w14:textId="77777777" w:rsidR="00B50050" w:rsidRDefault="00B50050" w:rsidP="0088127C">
            <w:pPr>
              <w:pStyle w:val="OtherTableBody"/>
            </w:pPr>
            <w:r>
              <w:t xml:space="preserve">(A) The disclosure is for the purpose of carrying out payment or health care operations and is not otherwise required by law; and </w:t>
            </w:r>
          </w:p>
          <w:p w14:paraId="71CACE80" w14:textId="77777777" w:rsidR="00B50050" w:rsidRDefault="00B50050" w:rsidP="0088127C">
            <w:pPr>
              <w:pStyle w:val="OtherTableBody"/>
            </w:pPr>
            <w:r>
              <w:t>(B) The protected health information pertains solely to a health care item or service for which the individual, or person other than the health plan on behalf of the individual, has paid the covered entity in full.</w:t>
            </w:r>
          </w:p>
        </w:tc>
      </w:tr>
      <w:tr w:rsidR="00B50050" w14:paraId="2893101E" w14:textId="77777777" w:rsidTr="00195548">
        <w:tc>
          <w:tcPr>
            <w:tcW w:w="600" w:type="dxa"/>
          </w:tcPr>
          <w:p w14:paraId="7F8B6FE4" w14:textId="77777777" w:rsidR="00B50050" w:rsidRDefault="00B50050" w:rsidP="0088127C">
            <w:pPr>
              <w:pStyle w:val="OtherTableBody"/>
            </w:pPr>
          </w:p>
        </w:tc>
        <w:tc>
          <w:tcPr>
            <w:tcW w:w="600" w:type="dxa"/>
          </w:tcPr>
          <w:p w14:paraId="2350860D" w14:textId="77777777" w:rsidR="00B50050" w:rsidRDefault="00B50050" w:rsidP="0088127C">
            <w:pPr>
              <w:pStyle w:val="OtherTableBody"/>
            </w:pPr>
            <w:r>
              <w:t>0717</w:t>
            </w:r>
          </w:p>
        </w:tc>
        <w:tc>
          <w:tcPr>
            <w:tcW w:w="2600" w:type="dxa"/>
          </w:tcPr>
          <w:p w14:paraId="63335CE3" w14:textId="77777777" w:rsidR="00B50050" w:rsidRDefault="00B50050" w:rsidP="0088127C">
            <w:pPr>
              <w:pStyle w:val="OtherTableBody"/>
            </w:pPr>
          </w:p>
        </w:tc>
        <w:tc>
          <w:tcPr>
            <w:tcW w:w="1400" w:type="dxa"/>
          </w:tcPr>
          <w:p w14:paraId="447F6B33" w14:textId="77777777" w:rsidR="00B50050" w:rsidRDefault="00B50050" w:rsidP="0088127C">
            <w:pPr>
              <w:pStyle w:val="OtherTableBody"/>
            </w:pPr>
            <w:r>
              <w:t>HIV</w:t>
            </w:r>
          </w:p>
        </w:tc>
        <w:tc>
          <w:tcPr>
            <w:tcW w:w="4200" w:type="dxa"/>
          </w:tcPr>
          <w:p w14:paraId="67404B3B" w14:textId="77777777" w:rsidR="00B50050" w:rsidRDefault="00B50050" w:rsidP="0088127C">
            <w:pPr>
              <w:pStyle w:val="OtherTableBody"/>
            </w:pPr>
            <w:r>
              <w:t>HIV status and results</w:t>
            </w:r>
          </w:p>
        </w:tc>
      </w:tr>
      <w:tr w:rsidR="00B50050" w:rsidRPr="001D2E85" w14:paraId="61BE7099" w14:textId="77777777" w:rsidTr="00195548">
        <w:tc>
          <w:tcPr>
            <w:tcW w:w="600" w:type="dxa"/>
          </w:tcPr>
          <w:p w14:paraId="2CDE2824" w14:textId="77777777" w:rsidR="00B50050" w:rsidRDefault="00B50050" w:rsidP="0088127C">
            <w:pPr>
              <w:pStyle w:val="OtherTableBody"/>
            </w:pPr>
          </w:p>
        </w:tc>
        <w:tc>
          <w:tcPr>
            <w:tcW w:w="600" w:type="dxa"/>
          </w:tcPr>
          <w:p w14:paraId="61B6AD5D" w14:textId="77777777" w:rsidR="00B50050" w:rsidRDefault="00B50050" w:rsidP="0088127C">
            <w:pPr>
              <w:pStyle w:val="OtherTableBody"/>
            </w:pPr>
            <w:r>
              <w:t>0717</w:t>
            </w:r>
          </w:p>
        </w:tc>
        <w:tc>
          <w:tcPr>
            <w:tcW w:w="2600" w:type="dxa"/>
          </w:tcPr>
          <w:p w14:paraId="3825C325" w14:textId="77777777" w:rsidR="00B50050" w:rsidRDefault="00B50050" w:rsidP="0088127C">
            <w:pPr>
              <w:pStyle w:val="OtherTableBody"/>
            </w:pPr>
          </w:p>
        </w:tc>
        <w:tc>
          <w:tcPr>
            <w:tcW w:w="1400" w:type="dxa"/>
          </w:tcPr>
          <w:p w14:paraId="1BBC2DAC" w14:textId="77777777" w:rsidR="00B50050" w:rsidRDefault="00B50050" w:rsidP="0088127C">
            <w:pPr>
              <w:pStyle w:val="OtherTableBody"/>
            </w:pPr>
            <w:r>
              <w:t xml:space="preserve">IMPLIED </w:t>
            </w:r>
          </w:p>
        </w:tc>
        <w:tc>
          <w:tcPr>
            <w:tcW w:w="4200" w:type="dxa"/>
          </w:tcPr>
          <w:p w14:paraId="1D30E10D" w14:textId="77777777" w:rsidR="00B50050" w:rsidRDefault="00B50050" w:rsidP="0088127C">
            <w:pPr>
              <w:pStyle w:val="OtherTableBody"/>
            </w:pPr>
            <w:r>
              <w:t>A grantor's presumed assent to the grantee's terms of agreement is based on the grantor's behavior, which may result from not expressly assenting to the consent directive offered, or from having no right to assent or dissent offered by the grantee.</w:t>
            </w:r>
          </w:p>
          <w:p w14:paraId="773660B9" w14:textId="77777777" w:rsidR="00B50050" w:rsidRDefault="00B50050" w:rsidP="0088127C">
            <w:pPr>
              <w:pStyle w:val="OtherTableBody"/>
            </w:pPr>
          </w:p>
          <w:p w14:paraId="7C299177" w14:textId="77777777" w:rsidR="00B50050" w:rsidRDefault="00B50050" w:rsidP="0088127C">
            <w:pPr>
              <w:pStyle w:val="OtherTableBody"/>
            </w:pPr>
            <w:r>
              <w:t>Comment: Implied or ""implicit"" consent occurs when the behavior of the grantor is understood by a reasonable person to signal agreement to the grantee's terms.</w:t>
            </w:r>
          </w:p>
        </w:tc>
      </w:tr>
      <w:tr w:rsidR="00B50050" w:rsidRPr="001D2E85" w14:paraId="13317D47" w14:textId="77777777" w:rsidTr="00195548">
        <w:tc>
          <w:tcPr>
            <w:tcW w:w="600" w:type="dxa"/>
          </w:tcPr>
          <w:p w14:paraId="61F28CD9" w14:textId="77777777" w:rsidR="00B50050" w:rsidRDefault="00B50050" w:rsidP="0088127C">
            <w:pPr>
              <w:pStyle w:val="OtherTableBody"/>
            </w:pPr>
          </w:p>
        </w:tc>
        <w:tc>
          <w:tcPr>
            <w:tcW w:w="600" w:type="dxa"/>
          </w:tcPr>
          <w:p w14:paraId="311256EC" w14:textId="77777777" w:rsidR="00B50050" w:rsidRDefault="00B50050" w:rsidP="0088127C">
            <w:pPr>
              <w:pStyle w:val="OtherTableBody"/>
            </w:pPr>
            <w:r>
              <w:t>0717</w:t>
            </w:r>
          </w:p>
        </w:tc>
        <w:tc>
          <w:tcPr>
            <w:tcW w:w="2600" w:type="dxa"/>
          </w:tcPr>
          <w:p w14:paraId="279D5967" w14:textId="77777777" w:rsidR="00B50050" w:rsidRDefault="00B50050" w:rsidP="0088127C">
            <w:pPr>
              <w:pStyle w:val="OtherTableBody"/>
            </w:pPr>
          </w:p>
        </w:tc>
        <w:tc>
          <w:tcPr>
            <w:tcW w:w="1400" w:type="dxa"/>
          </w:tcPr>
          <w:p w14:paraId="5A7B8AB3" w14:textId="77777777" w:rsidR="00B50050" w:rsidRDefault="00B50050" w:rsidP="0088127C">
            <w:pPr>
              <w:pStyle w:val="OtherTableBody"/>
            </w:pPr>
            <w:r>
              <w:t>IMPLIEDD</w:t>
            </w:r>
          </w:p>
        </w:tc>
        <w:tc>
          <w:tcPr>
            <w:tcW w:w="4200" w:type="dxa"/>
          </w:tcPr>
          <w:p w14:paraId="5084DD67" w14:textId="77777777" w:rsidR="00B50050" w:rsidRDefault="00B50050" w:rsidP="0088127C">
            <w:pPr>
              <w:pStyle w:val="OtherTableBody"/>
            </w:pPr>
            <w:r>
              <w:t>A grantor's presumed assent to the grantee's terms of agreement, which is based on the grantor's behavior, and includes a right to dissent to certain terms.</w:t>
            </w:r>
          </w:p>
          <w:p w14:paraId="142E933C" w14:textId="77777777" w:rsidR="00B50050" w:rsidRDefault="00B50050" w:rsidP="0088127C">
            <w:pPr>
              <w:pStyle w:val="OtherTableBody"/>
            </w:pPr>
          </w:p>
          <w:p w14:paraId="59D31DF7" w14:textId="77777777" w:rsidR="00B50050" w:rsidRDefault="00B50050" w:rsidP="0088127C">
            <w:pPr>
              <w:pStyle w:val="OtherTableBody"/>
            </w:pPr>
            <w:r>
              <w:t>Comment: A grantor assenting to the grantee's terms of agreement may or may not exercise a right to dissent to grantor selected terms or to grantee's selected terms to which a grantor may dissent.</w:t>
            </w:r>
          </w:p>
        </w:tc>
      </w:tr>
      <w:tr w:rsidR="00B50050" w:rsidRPr="001D2E85" w14:paraId="7E661B4D" w14:textId="77777777" w:rsidTr="00195548">
        <w:tc>
          <w:tcPr>
            <w:tcW w:w="600" w:type="dxa"/>
          </w:tcPr>
          <w:p w14:paraId="6C9FB986" w14:textId="77777777" w:rsidR="00B50050" w:rsidRDefault="00B50050" w:rsidP="0088127C">
            <w:pPr>
              <w:pStyle w:val="OtherTableBody"/>
            </w:pPr>
          </w:p>
        </w:tc>
        <w:tc>
          <w:tcPr>
            <w:tcW w:w="600" w:type="dxa"/>
          </w:tcPr>
          <w:p w14:paraId="469D3461" w14:textId="77777777" w:rsidR="00B50050" w:rsidRDefault="00B50050" w:rsidP="0088127C">
            <w:pPr>
              <w:pStyle w:val="OtherTableBody"/>
            </w:pPr>
            <w:r>
              <w:t>0717</w:t>
            </w:r>
          </w:p>
        </w:tc>
        <w:tc>
          <w:tcPr>
            <w:tcW w:w="2600" w:type="dxa"/>
          </w:tcPr>
          <w:p w14:paraId="17EF39E5" w14:textId="77777777" w:rsidR="00B50050" w:rsidRDefault="00B50050" w:rsidP="0088127C">
            <w:pPr>
              <w:pStyle w:val="OtherTableBody"/>
            </w:pPr>
          </w:p>
        </w:tc>
        <w:tc>
          <w:tcPr>
            <w:tcW w:w="1400" w:type="dxa"/>
          </w:tcPr>
          <w:p w14:paraId="4F8CB2B3" w14:textId="77777777" w:rsidR="00B50050" w:rsidRDefault="00B50050" w:rsidP="0088127C">
            <w:pPr>
              <w:pStyle w:val="OtherTableBody"/>
            </w:pPr>
            <w:r>
              <w:t>JurisCUI</w:t>
            </w:r>
          </w:p>
        </w:tc>
        <w:tc>
          <w:tcPr>
            <w:tcW w:w="4200" w:type="dxa"/>
          </w:tcPr>
          <w:p w14:paraId="63B052D2" w14:textId="77777777" w:rsidR="00B50050" w:rsidRDefault="00B50050" w:rsidP="0088127C">
            <w:pPr>
              <w:pStyle w:val="OtherTableBody"/>
            </w:pPr>
            <w:r>
              <w:t>Jurisdictional policy on collection, access, .use, or disclosure of controlled unclassified information as defined by applicable jurisdictional law.</w:t>
            </w:r>
          </w:p>
        </w:tc>
      </w:tr>
      <w:tr w:rsidR="00B50050" w:rsidRPr="001D2E85" w14:paraId="20882D24" w14:textId="77777777" w:rsidTr="00195548">
        <w:tc>
          <w:tcPr>
            <w:tcW w:w="600" w:type="dxa"/>
          </w:tcPr>
          <w:p w14:paraId="2E325116" w14:textId="77777777" w:rsidR="00B50050" w:rsidRDefault="00B50050" w:rsidP="0088127C">
            <w:pPr>
              <w:pStyle w:val="OtherTableBody"/>
            </w:pPr>
          </w:p>
        </w:tc>
        <w:tc>
          <w:tcPr>
            <w:tcW w:w="600" w:type="dxa"/>
          </w:tcPr>
          <w:p w14:paraId="5B5D730F" w14:textId="77777777" w:rsidR="00B50050" w:rsidRDefault="00B50050" w:rsidP="0088127C">
            <w:pPr>
              <w:pStyle w:val="OtherTableBody"/>
            </w:pPr>
            <w:r>
              <w:t>0717</w:t>
            </w:r>
          </w:p>
        </w:tc>
        <w:tc>
          <w:tcPr>
            <w:tcW w:w="2600" w:type="dxa"/>
          </w:tcPr>
          <w:p w14:paraId="2B13FDE3" w14:textId="77777777" w:rsidR="00B50050" w:rsidRDefault="00B50050" w:rsidP="0088127C">
            <w:pPr>
              <w:pStyle w:val="OtherTableBody"/>
            </w:pPr>
          </w:p>
        </w:tc>
        <w:tc>
          <w:tcPr>
            <w:tcW w:w="1400" w:type="dxa"/>
          </w:tcPr>
          <w:p w14:paraId="38FFB579" w14:textId="77777777" w:rsidR="00B50050" w:rsidRDefault="00B50050" w:rsidP="0088127C">
            <w:pPr>
              <w:pStyle w:val="OtherTableBody"/>
            </w:pPr>
            <w:r>
              <w:t>JurisDEID</w:t>
            </w:r>
          </w:p>
        </w:tc>
        <w:tc>
          <w:tcPr>
            <w:tcW w:w="4200" w:type="dxa"/>
          </w:tcPr>
          <w:p w14:paraId="44E1ABCA" w14:textId="77777777" w:rsidR="00B50050" w:rsidRDefault="00B50050" w:rsidP="0088127C">
            <w:pPr>
              <w:pStyle w:val="OtherTableBody"/>
            </w:pPr>
            <w:r>
              <w:t>Jurisdictional policy on collection, access, use, or disclosure of de-identified information as defined by applicable jurisdictional law.</w:t>
            </w:r>
          </w:p>
        </w:tc>
      </w:tr>
      <w:tr w:rsidR="00B50050" w:rsidRPr="001D2E85" w14:paraId="2CD42878" w14:textId="77777777" w:rsidTr="00195548">
        <w:tc>
          <w:tcPr>
            <w:tcW w:w="600" w:type="dxa"/>
          </w:tcPr>
          <w:p w14:paraId="23387FDE" w14:textId="77777777" w:rsidR="00B50050" w:rsidRDefault="00B50050" w:rsidP="0088127C">
            <w:pPr>
              <w:pStyle w:val="OtherTableBody"/>
            </w:pPr>
          </w:p>
        </w:tc>
        <w:tc>
          <w:tcPr>
            <w:tcW w:w="600" w:type="dxa"/>
          </w:tcPr>
          <w:p w14:paraId="498E2D8E" w14:textId="77777777" w:rsidR="00B50050" w:rsidRDefault="00B50050" w:rsidP="0088127C">
            <w:pPr>
              <w:pStyle w:val="OtherTableBody"/>
            </w:pPr>
            <w:r>
              <w:t>0717</w:t>
            </w:r>
          </w:p>
        </w:tc>
        <w:tc>
          <w:tcPr>
            <w:tcW w:w="2600" w:type="dxa"/>
          </w:tcPr>
          <w:p w14:paraId="6E768C7B" w14:textId="77777777" w:rsidR="00B50050" w:rsidRDefault="00B50050" w:rsidP="0088127C">
            <w:pPr>
              <w:pStyle w:val="OtherTableBody"/>
            </w:pPr>
          </w:p>
        </w:tc>
        <w:tc>
          <w:tcPr>
            <w:tcW w:w="1400" w:type="dxa"/>
          </w:tcPr>
          <w:p w14:paraId="54F83A1A" w14:textId="77777777" w:rsidR="00B50050" w:rsidRDefault="00B50050" w:rsidP="0088127C">
            <w:pPr>
              <w:pStyle w:val="OtherTableBody"/>
            </w:pPr>
            <w:r>
              <w:t>JurisIP</w:t>
            </w:r>
          </w:p>
        </w:tc>
        <w:tc>
          <w:tcPr>
            <w:tcW w:w="4200" w:type="dxa"/>
          </w:tcPr>
          <w:p w14:paraId="51D9D52E" w14:textId="77777777" w:rsidR="00B50050" w:rsidRDefault="00B50050" w:rsidP="0088127C">
            <w:pPr>
              <w:pStyle w:val="OtherTableBody"/>
            </w:pPr>
            <w:r>
              <w:t>Jurisdictional policy on collection, access, use, or disclosure of information as defined by applicable jurisdictional law.</w:t>
            </w:r>
          </w:p>
        </w:tc>
      </w:tr>
      <w:tr w:rsidR="00B50050" w:rsidRPr="001D2E85" w14:paraId="5D12FF65" w14:textId="77777777" w:rsidTr="00195548">
        <w:tc>
          <w:tcPr>
            <w:tcW w:w="600" w:type="dxa"/>
          </w:tcPr>
          <w:p w14:paraId="62214681" w14:textId="77777777" w:rsidR="00B50050" w:rsidRDefault="00B50050" w:rsidP="0088127C">
            <w:pPr>
              <w:pStyle w:val="OtherTableBody"/>
            </w:pPr>
          </w:p>
        </w:tc>
        <w:tc>
          <w:tcPr>
            <w:tcW w:w="600" w:type="dxa"/>
          </w:tcPr>
          <w:p w14:paraId="319AA492" w14:textId="77777777" w:rsidR="00B50050" w:rsidRDefault="00B50050" w:rsidP="0088127C">
            <w:pPr>
              <w:pStyle w:val="OtherTableBody"/>
            </w:pPr>
            <w:r>
              <w:t>0717</w:t>
            </w:r>
          </w:p>
        </w:tc>
        <w:tc>
          <w:tcPr>
            <w:tcW w:w="2600" w:type="dxa"/>
          </w:tcPr>
          <w:p w14:paraId="14A8497C" w14:textId="77777777" w:rsidR="00B50050" w:rsidRDefault="00B50050" w:rsidP="0088127C">
            <w:pPr>
              <w:pStyle w:val="OtherTableBody"/>
            </w:pPr>
          </w:p>
        </w:tc>
        <w:tc>
          <w:tcPr>
            <w:tcW w:w="1400" w:type="dxa"/>
          </w:tcPr>
          <w:p w14:paraId="1717E8B9" w14:textId="77777777" w:rsidR="00B50050" w:rsidRDefault="00B50050" w:rsidP="0088127C">
            <w:pPr>
              <w:pStyle w:val="OtherTableBody"/>
            </w:pPr>
            <w:r>
              <w:t>JurisLDS</w:t>
            </w:r>
          </w:p>
        </w:tc>
        <w:tc>
          <w:tcPr>
            <w:tcW w:w="4200" w:type="dxa"/>
          </w:tcPr>
          <w:p w14:paraId="0B47D069" w14:textId="77777777" w:rsidR="00B50050" w:rsidRDefault="00B50050" w:rsidP="0088127C">
            <w:pPr>
              <w:pStyle w:val="OtherTableBody"/>
            </w:pPr>
            <w:r>
              <w:t>Jurisdictional policy on collection, access, use, or disclosure of information in a limited data set as defined by applicable jurisdictional law.</w:t>
            </w:r>
          </w:p>
        </w:tc>
      </w:tr>
      <w:tr w:rsidR="00B50050" w:rsidRPr="001D2E85" w14:paraId="31025834" w14:textId="77777777" w:rsidTr="00195548">
        <w:tc>
          <w:tcPr>
            <w:tcW w:w="600" w:type="dxa"/>
          </w:tcPr>
          <w:p w14:paraId="3CDCA8D2" w14:textId="77777777" w:rsidR="00B50050" w:rsidRDefault="00B50050" w:rsidP="0088127C">
            <w:pPr>
              <w:pStyle w:val="OtherTableBody"/>
            </w:pPr>
          </w:p>
        </w:tc>
        <w:tc>
          <w:tcPr>
            <w:tcW w:w="600" w:type="dxa"/>
          </w:tcPr>
          <w:p w14:paraId="7845660A" w14:textId="77777777" w:rsidR="00B50050" w:rsidRDefault="00B50050" w:rsidP="0088127C">
            <w:pPr>
              <w:pStyle w:val="OtherTableBody"/>
            </w:pPr>
            <w:r>
              <w:t>0717</w:t>
            </w:r>
          </w:p>
        </w:tc>
        <w:tc>
          <w:tcPr>
            <w:tcW w:w="2600" w:type="dxa"/>
          </w:tcPr>
          <w:p w14:paraId="1968811A" w14:textId="77777777" w:rsidR="00B50050" w:rsidRDefault="00B50050" w:rsidP="0088127C">
            <w:pPr>
              <w:pStyle w:val="OtherTableBody"/>
            </w:pPr>
          </w:p>
        </w:tc>
        <w:tc>
          <w:tcPr>
            <w:tcW w:w="1400" w:type="dxa"/>
          </w:tcPr>
          <w:p w14:paraId="592D7279" w14:textId="77777777" w:rsidR="00B50050" w:rsidRDefault="00B50050" w:rsidP="0088127C">
            <w:pPr>
              <w:pStyle w:val="OtherTableBody"/>
            </w:pPr>
            <w:r>
              <w:t>JurisNSI</w:t>
            </w:r>
          </w:p>
        </w:tc>
        <w:tc>
          <w:tcPr>
            <w:tcW w:w="4200" w:type="dxa"/>
          </w:tcPr>
          <w:p w14:paraId="3F8D765B" w14:textId="77777777" w:rsidR="00B50050" w:rsidRDefault="00B50050" w:rsidP="0088127C">
            <w:pPr>
              <w:pStyle w:val="OtherTableBody"/>
            </w:pPr>
            <w:r>
              <w:t>Jurisdictional policy on collection, access, use, or disclosure of information deemed non-sensitive by applicable jurisdiction law.</w:t>
            </w:r>
          </w:p>
        </w:tc>
      </w:tr>
      <w:tr w:rsidR="00B50050" w:rsidRPr="001D2E85" w14:paraId="117BC326" w14:textId="77777777" w:rsidTr="00195548">
        <w:tc>
          <w:tcPr>
            <w:tcW w:w="600" w:type="dxa"/>
          </w:tcPr>
          <w:p w14:paraId="41FE7FE2" w14:textId="77777777" w:rsidR="00B50050" w:rsidRDefault="00B50050" w:rsidP="0088127C">
            <w:pPr>
              <w:pStyle w:val="OtherTableBody"/>
            </w:pPr>
          </w:p>
        </w:tc>
        <w:tc>
          <w:tcPr>
            <w:tcW w:w="600" w:type="dxa"/>
          </w:tcPr>
          <w:p w14:paraId="5B7CD565" w14:textId="77777777" w:rsidR="00B50050" w:rsidRDefault="00B50050" w:rsidP="0088127C">
            <w:pPr>
              <w:pStyle w:val="OtherTableBody"/>
            </w:pPr>
            <w:r>
              <w:t>0717</w:t>
            </w:r>
          </w:p>
        </w:tc>
        <w:tc>
          <w:tcPr>
            <w:tcW w:w="2600" w:type="dxa"/>
          </w:tcPr>
          <w:p w14:paraId="5F136ACB" w14:textId="77777777" w:rsidR="00B50050" w:rsidRDefault="00B50050" w:rsidP="0088127C">
            <w:pPr>
              <w:pStyle w:val="OtherTableBody"/>
            </w:pPr>
          </w:p>
        </w:tc>
        <w:tc>
          <w:tcPr>
            <w:tcW w:w="1400" w:type="dxa"/>
          </w:tcPr>
          <w:p w14:paraId="06F4C531" w14:textId="77777777" w:rsidR="00B50050" w:rsidRDefault="00B50050" w:rsidP="0088127C">
            <w:pPr>
              <w:pStyle w:val="OtherTableBody"/>
            </w:pPr>
            <w:r>
              <w:t>JurisPI</w:t>
            </w:r>
          </w:p>
        </w:tc>
        <w:tc>
          <w:tcPr>
            <w:tcW w:w="4200" w:type="dxa"/>
          </w:tcPr>
          <w:p w14:paraId="773D9B4D" w14:textId="77777777" w:rsidR="00B50050" w:rsidRDefault="00B50050" w:rsidP="0088127C">
            <w:pPr>
              <w:pStyle w:val="OtherTableBody"/>
            </w:pPr>
            <w:r>
              <w:t>Jurisdictional policy on collection, access, use, or disclosure of information deemed public by applicable jurisdiction law.</w:t>
            </w:r>
          </w:p>
        </w:tc>
      </w:tr>
      <w:tr w:rsidR="00B50050" w:rsidRPr="001D2E85" w14:paraId="20526323" w14:textId="77777777" w:rsidTr="00195548">
        <w:tc>
          <w:tcPr>
            <w:tcW w:w="600" w:type="dxa"/>
          </w:tcPr>
          <w:p w14:paraId="53FA4B1E" w14:textId="77777777" w:rsidR="00B50050" w:rsidRDefault="00B50050" w:rsidP="0088127C">
            <w:pPr>
              <w:pStyle w:val="OtherTableBody"/>
            </w:pPr>
          </w:p>
        </w:tc>
        <w:tc>
          <w:tcPr>
            <w:tcW w:w="600" w:type="dxa"/>
          </w:tcPr>
          <w:p w14:paraId="44208E39" w14:textId="77777777" w:rsidR="00B50050" w:rsidRDefault="00B50050" w:rsidP="0088127C">
            <w:pPr>
              <w:pStyle w:val="OtherTableBody"/>
            </w:pPr>
            <w:r>
              <w:t>0717</w:t>
            </w:r>
          </w:p>
        </w:tc>
        <w:tc>
          <w:tcPr>
            <w:tcW w:w="2600" w:type="dxa"/>
          </w:tcPr>
          <w:p w14:paraId="2FFCEFC2" w14:textId="77777777" w:rsidR="00B50050" w:rsidRDefault="00B50050" w:rsidP="0088127C">
            <w:pPr>
              <w:pStyle w:val="OtherTableBody"/>
            </w:pPr>
          </w:p>
        </w:tc>
        <w:tc>
          <w:tcPr>
            <w:tcW w:w="1400" w:type="dxa"/>
          </w:tcPr>
          <w:p w14:paraId="1586B128" w14:textId="77777777" w:rsidR="00B50050" w:rsidRDefault="00B50050" w:rsidP="0088127C">
            <w:pPr>
              <w:pStyle w:val="OtherTableBody"/>
            </w:pPr>
            <w:r>
              <w:t>JurisSP-CUI</w:t>
            </w:r>
          </w:p>
        </w:tc>
        <w:tc>
          <w:tcPr>
            <w:tcW w:w="4200" w:type="dxa"/>
          </w:tcPr>
          <w:p w14:paraId="6B47108A" w14:textId="77777777" w:rsidR="00B50050" w:rsidRDefault="00B50050" w:rsidP="0088127C">
            <w:pPr>
              <w:pStyle w:val="OtherTableBody"/>
            </w:pPr>
            <w:r>
              <w:t>Jurisdictional policy on collection, access, use, or disclosure of specified controlled unclassified information as defined by applicable jurisdictional policy.</w:t>
            </w:r>
          </w:p>
        </w:tc>
      </w:tr>
      <w:tr w:rsidR="00B50050" w:rsidRPr="001D2E85" w14:paraId="7EC8C693" w14:textId="77777777" w:rsidTr="00195548">
        <w:tc>
          <w:tcPr>
            <w:tcW w:w="600" w:type="dxa"/>
          </w:tcPr>
          <w:p w14:paraId="13B209DD" w14:textId="77777777" w:rsidR="00B50050" w:rsidRDefault="00B50050" w:rsidP="0088127C">
            <w:pPr>
              <w:pStyle w:val="OtherTableBody"/>
            </w:pPr>
          </w:p>
        </w:tc>
        <w:tc>
          <w:tcPr>
            <w:tcW w:w="600" w:type="dxa"/>
          </w:tcPr>
          <w:p w14:paraId="30311616" w14:textId="77777777" w:rsidR="00B50050" w:rsidRDefault="00B50050" w:rsidP="0088127C">
            <w:pPr>
              <w:pStyle w:val="OtherTableBody"/>
            </w:pPr>
            <w:r>
              <w:t>0717</w:t>
            </w:r>
          </w:p>
        </w:tc>
        <w:tc>
          <w:tcPr>
            <w:tcW w:w="2600" w:type="dxa"/>
          </w:tcPr>
          <w:p w14:paraId="662929AC" w14:textId="77777777" w:rsidR="00B50050" w:rsidRDefault="00B50050" w:rsidP="0088127C">
            <w:pPr>
              <w:pStyle w:val="OtherTableBody"/>
            </w:pPr>
          </w:p>
        </w:tc>
        <w:tc>
          <w:tcPr>
            <w:tcW w:w="1400" w:type="dxa"/>
          </w:tcPr>
          <w:p w14:paraId="5430A9F6" w14:textId="77777777" w:rsidR="00B50050" w:rsidRDefault="00B50050" w:rsidP="0088127C">
            <w:pPr>
              <w:pStyle w:val="OtherTableBody"/>
            </w:pPr>
            <w:r>
              <w:t>JurisUUI</w:t>
            </w:r>
          </w:p>
        </w:tc>
        <w:tc>
          <w:tcPr>
            <w:tcW w:w="4200" w:type="dxa"/>
          </w:tcPr>
          <w:p w14:paraId="69F53395" w14:textId="77777777" w:rsidR="00B50050" w:rsidRDefault="00B50050" w:rsidP="0088127C">
            <w:pPr>
              <w:pStyle w:val="OtherTableBody"/>
            </w:pPr>
            <w:r>
              <w:t xml:space="preserve">Jurisdictional policy on collection, access, use, or disclosure of uncontrolled unclassified information as </w:t>
            </w:r>
            <w:r>
              <w:lastRenderedPageBreak/>
              <w:t>defined by applicable jurisdictional policy.</w:t>
            </w:r>
          </w:p>
        </w:tc>
      </w:tr>
      <w:tr w:rsidR="00B50050" w14:paraId="4B47C055" w14:textId="77777777" w:rsidTr="00195548">
        <w:tc>
          <w:tcPr>
            <w:tcW w:w="600" w:type="dxa"/>
          </w:tcPr>
          <w:p w14:paraId="7776E15F" w14:textId="77777777" w:rsidR="00B50050" w:rsidRDefault="00B50050" w:rsidP="0088127C">
            <w:pPr>
              <w:pStyle w:val="OtherTableBody"/>
            </w:pPr>
          </w:p>
        </w:tc>
        <w:tc>
          <w:tcPr>
            <w:tcW w:w="600" w:type="dxa"/>
          </w:tcPr>
          <w:p w14:paraId="26B0EFFA" w14:textId="77777777" w:rsidR="00B50050" w:rsidRDefault="00B50050" w:rsidP="0088127C">
            <w:pPr>
              <w:pStyle w:val="OtherTableBody"/>
            </w:pPr>
            <w:r>
              <w:t>0717</w:t>
            </w:r>
          </w:p>
        </w:tc>
        <w:tc>
          <w:tcPr>
            <w:tcW w:w="2600" w:type="dxa"/>
          </w:tcPr>
          <w:p w14:paraId="6CF3040A" w14:textId="77777777" w:rsidR="00B50050" w:rsidRDefault="00B50050" w:rsidP="0088127C">
            <w:pPr>
              <w:pStyle w:val="OtherTableBody"/>
            </w:pPr>
          </w:p>
        </w:tc>
        <w:tc>
          <w:tcPr>
            <w:tcW w:w="1400" w:type="dxa"/>
          </w:tcPr>
          <w:p w14:paraId="41EED2A4" w14:textId="77777777" w:rsidR="00B50050" w:rsidRDefault="00B50050" w:rsidP="0088127C">
            <w:pPr>
              <w:pStyle w:val="OtherTableBody"/>
            </w:pPr>
            <w:r>
              <w:t>LOC</w:t>
            </w:r>
          </w:p>
        </w:tc>
        <w:tc>
          <w:tcPr>
            <w:tcW w:w="4200" w:type="dxa"/>
          </w:tcPr>
          <w:p w14:paraId="0213C3B6" w14:textId="77777777" w:rsidR="00B50050" w:rsidRDefault="00B50050" w:rsidP="0088127C">
            <w:pPr>
              <w:pStyle w:val="OtherTableBody"/>
            </w:pPr>
            <w:r>
              <w:t>Patient Location</w:t>
            </w:r>
          </w:p>
        </w:tc>
      </w:tr>
      <w:tr w:rsidR="00B50050" w:rsidRPr="001D2E85" w14:paraId="7C954BDA" w14:textId="77777777" w:rsidTr="00195548">
        <w:tc>
          <w:tcPr>
            <w:tcW w:w="600" w:type="dxa"/>
          </w:tcPr>
          <w:p w14:paraId="1AAA64F6" w14:textId="77777777" w:rsidR="00B50050" w:rsidRDefault="00B50050" w:rsidP="0088127C">
            <w:pPr>
              <w:pStyle w:val="OtherTableBody"/>
            </w:pPr>
          </w:p>
        </w:tc>
        <w:tc>
          <w:tcPr>
            <w:tcW w:w="600" w:type="dxa"/>
          </w:tcPr>
          <w:p w14:paraId="15EFE0F3" w14:textId="77777777" w:rsidR="00B50050" w:rsidRDefault="00B50050" w:rsidP="0088127C">
            <w:pPr>
              <w:pStyle w:val="OtherTableBody"/>
            </w:pPr>
            <w:r>
              <w:t>0717</w:t>
            </w:r>
          </w:p>
        </w:tc>
        <w:tc>
          <w:tcPr>
            <w:tcW w:w="2600" w:type="dxa"/>
          </w:tcPr>
          <w:p w14:paraId="2E958ADE" w14:textId="77777777" w:rsidR="00B50050" w:rsidRDefault="00B50050" w:rsidP="0088127C">
            <w:pPr>
              <w:pStyle w:val="OtherTableBody"/>
            </w:pPr>
          </w:p>
        </w:tc>
        <w:tc>
          <w:tcPr>
            <w:tcW w:w="1400" w:type="dxa"/>
          </w:tcPr>
          <w:p w14:paraId="39FD3027" w14:textId="77777777" w:rsidR="00B50050" w:rsidRDefault="00B50050" w:rsidP="0088127C">
            <w:pPr>
              <w:pStyle w:val="OtherTableBody"/>
            </w:pPr>
            <w:r>
              <w:t>MDHHS-5515</w:t>
            </w:r>
          </w:p>
        </w:tc>
        <w:tc>
          <w:tcPr>
            <w:tcW w:w="4200" w:type="dxa"/>
          </w:tcPr>
          <w:p w14:paraId="412D2946" w14:textId="77777777" w:rsidR="00B50050" w:rsidRDefault="00B50050" w:rsidP="0088127C">
            <w:pPr>
              <w:pStyle w:val="OtherTableBody"/>
            </w:pPr>
            <w:r>
              <w:t>Michigan’s standard consent form for the sharing of health information specific to behavioral health and substance use treatment in accordance with Public Act 129 of 2014. In Michigan, while providers are not required to use this new standard form (MDHHS-5515), they are required to accept it.</w:t>
            </w:r>
          </w:p>
        </w:tc>
      </w:tr>
      <w:tr w:rsidR="00B50050" w14:paraId="7157A9B8" w14:textId="77777777" w:rsidTr="00195548">
        <w:tc>
          <w:tcPr>
            <w:tcW w:w="600" w:type="dxa"/>
          </w:tcPr>
          <w:p w14:paraId="068BD9D8" w14:textId="77777777" w:rsidR="00B50050" w:rsidRDefault="00B50050" w:rsidP="0088127C">
            <w:pPr>
              <w:pStyle w:val="OtherTableBody"/>
            </w:pPr>
          </w:p>
        </w:tc>
        <w:tc>
          <w:tcPr>
            <w:tcW w:w="600" w:type="dxa"/>
          </w:tcPr>
          <w:p w14:paraId="3E30D975" w14:textId="77777777" w:rsidR="00B50050" w:rsidRDefault="00B50050" w:rsidP="0088127C">
            <w:pPr>
              <w:pStyle w:val="OtherTableBody"/>
            </w:pPr>
            <w:r>
              <w:t>0717</w:t>
            </w:r>
          </w:p>
        </w:tc>
        <w:tc>
          <w:tcPr>
            <w:tcW w:w="2600" w:type="dxa"/>
          </w:tcPr>
          <w:p w14:paraId="73133ADD" w14:textId="77777777" w:rsidR="00B50050" w:rsidRDefault="00B50050" w:rsidP="0088127C">
            <w:pPr>
              <w:pStyle w:val="OtherTableBody"/>
            </w:pPr>
          </w:p>
        </w:tc>
        <w:tc>
          <w:tcPr>
            <w:tcW w:w="1400" w:type="dxa"/>
          </w:tcPr>
          <w:p w14:paraId="43C61690" w14:textId="77777777" w:rsidR="00B50050" w:rsidRDefault="00B50050" w:rsidP="0088127C">
            <w:pPr>
              <w:pStyle w:val="OtherTableBody"/>
            </w:pPr>
            <w:r>
              <w:t>NO</w:t>
            </w:r>
          </w:p>
        </w:tc>
        <w:tc>
          <w:tcPr>
            <w:tcW w:w="4200" w:type="dxa"/>
          </w:tcPr>
          <w:p w14:paraId="215C69E8" w14:textId="77777777" w:rsidR="00B50050" w:rsidRDefault="00B50050" w:rsidP="0088127C">
            <w:pPr>
              <w:pStyle w:val="OtherTableBody"/>
            </w:pPr>
            <w:r>
              <w:t>None</w:t>
            </w:r>
          </w:p>
        </w:tc>
      </w:tr>
      <w:tr w:rsidR="00B50050" w:rsidRPr="001D2E85" w14:paraId="11B6159D" w14:textId="77777777" w:rsidTr="00195548">
        <w:tc>
          <w:tcPr>
            <w:tcW w:w="600" w:type="dxa"/>
          </w:tcPr>
          <w:p w14:paraId="4B16D9C6" w14:textId="77777777" w:rsidR="00B50050" w:rsidRDefault="00B50050" w:rsidP="0088127C">
            <w:pPr>
              <w:pStyle w:val="OtherTableBody"/>
            </w:pPr>
          </w:p>
        </w:tc>
        <w:tc>
          <w:tcPr>
            <w:tcW w:w="600" w:type="dxa"/>
          </w:tcPr>
          <w:p w14:paraId="46AD6A5B" w14:textId="77777777" w:rsidR="00B50050" w:rsidRDefault="00B50050" w:rsidP="0088127C">
            <w:pPr>
              <w:pStyle w:val="OtherTableBody"/>
            </w:pPr>
            <w:r>
              <w:t>0717</w:t>
            </w:r>
          </w:p>
        </w:tc>
        <w:tc>
          <w:tcPr>
            <w:tcW w:w="2600" w:type="dxa"/>
          </w:tcPr>
          <w:p w14:paraId="05D5EE58" w14:textId="77777777" w:rsidR="00B50050" w:rsidRDefault="00B50050" w:rsidP="0088127C">
            <w:pPr>
              <w:pStyle w:val="OtherTableBody"/>
            </w:pPr>
          </w:p>
        </w:tc>
        <w:tc>
          <w:tcPr>
            <w:tcW w:w="1400" w:type="dxa"/>
          </w:tcPr>
          <w:p w14:paraId="7B254BCE" w14:textId="77777777" w:rsidR="00B50050" w:rsidRDefault="00B50050" w:rsidP="0088127C">
            <w:pPr>
              <w:pStyle w:val="OtherTableBody"/>
            </w:pPr>
            <w:r>
              <w:t>NOCONSENT</w:t>
            </w:r>
          </w:p>
        </w:tc>
        <w:tc>
          <w:tcPr>
            <w:tcW w:w="4200" w:type="dxa"/>
          </w:tcPr>
          <w:p w14:paraId="60DA139F" w14:textId="77777777" w:rsidR="00B50050" w:rsidRDefault="00B50050" w:rsidP="0088127C">
            <w:pPr>
              <w:pStyle w:val="OtherTableBody"/>
            </w:pPr>
            <w:r>
              <w:t>No notification or opportunity is provided for a grantor to assent or dissent to a grantee's terms of agreement.</w:t>
            </w:r>
          </w:p>
          <w:p w14:paraId="292FA948" w14:textId="77777777" w:rsidR="00B50050" w:rsidRDefault="00B50050" w:rsidP="0088127C">
            <w:pPr>
              <w:pStyle w:val="OtherTableBody"/>
            </w:pPr>
          </w:p>
          <w:p w14:paraId="247E05ED" w14:textId="77777777" w:rsidR="00B50050" w:rsidRDefault="00B50050" w:rsidP="0088127C">
            <w:pPr>
              <w:pStyle w:val="OtherTableBody"/>
            </w:pPr>
            <w:r>
              <w:t>Comment: A "No Consent" policy scheme provides no opportunity for accommodation of an individual's preferences, and may not comply with Fair Information Practice Principles [FIPP] by enabling the data subject to object, access collected information, correct errors, or have accounting of disclosures.</w:t>
            </w:r>
          </w:p>
        </w:tc>
      </w:tr>
      <w:tr w:rsidR="00B50050" w:rsidRPr="001D2E85" w14:paraId="0E0AE97B" w14:textId="77777777" w:rsidTr="00195548">
        <w:tc>
          <w:tcPr>
            <w:tcW w:w="600" w:type="dxa"/>
          </w:tcPr>
          <w:p w14:paraId="1167EA93" w14:textId="77777777" w:rsidR="00B50050" w:rsidRDefault="00B50050" w:rsidP="0088127C">
            <w:pPr>
              <w:pStyle w:val="OtherTableBody"/>
            </w:pPr>
          </w:p>
        </w:tc>
        <w:tc>
          <w:tcPr>
            <w:tcW w:w="600" w:type="dxa"/>
          </w:tcPr>
          <w:p w14:paraId="5A9EC844" w14:textId="77777777" w:rsidR="00B50050" w:rsidRDefault="00B50050" w:rsidP="0088127C">
            <w:pPr>
              <w:pStyle w:val="OtherTableBody"/>
            </w:pPr>
            <w:r>
              <w:t>0717</w:t>
            </w:r>
          </w:p>
        </w:tc>
        <w:tc>
          <w:tcPr>
            <w:tcW w:w="2600" w:type="dxa"/>
          </w:tcPr>
          <w:p w14:paraId="1875C1C1" w14:textId="77777777" w:rsidR="00B50050" w:rsidRDefault="00B50050" w:rsidP="0088127C">
            <w:pPr>
              <w:pStyle w:val="OtherTableBody"/>
            </w:pPr>
          </w:p>
        </w:tc>
        <w:tc>
          <w:tcPr>
            <w:tcW w:w="1400" w:type="dxa"/>
          </w:tcPr>
          <w:p w14:paraId="7896D5E9" w14:textId="77777777" w:rsidR="00B50050" w:rsidRDefault="00B50050" w:rsidP="0088127C">
            <w:pPr>
              <w:pStyle w:val="OtherTableBody"/>
            </w:pPr>
            <w:r>
              <w:t>NOPP</w:t>
            </w:r>
          </w:p>
        </w:tc>
        <w:tc>
          <w:tcPr>
            <w:tcW w:w="4200" w:type="dxa"/>
          </w:tcPr>
          <w:p w14:paraId="4D9952D1" w14:textId="77777777" w:rsidR="00B50050" w:rsidRDefault="00B50050" w:rsidP="0088127C">
            <w:pPr>
              <w:pStyle w:val="OtherTableBody"/>
            </w:pPr>
            <w:r>
              <w:t>An implied privacy consent directive or notification, which the data subject may or may not acknowledge.  The notification specifies permitted actions, which may include access, use, or disclosure of any and all personal information.   The notification specifies the scope of personal information, which may include de-identified information, and personal effects, such as biometrics, biospecimen or genetic material, that may be used to identify an individual in a registry or repository. The notification specifies the purposes for which personal information may be used such as treatment, payment, operations, research, information exchange, public health, disaster, quality and safety reporting; as required by law including court order, law enforcement, national security, military authorities; and for data analytics, marketing, and profiling.</w:t>
            </w:r>
          </w:p>
        </w:tc>
      </w:tr>
      <w:tr w:rsidR="00B50050" w14:paraId="7A30F720" w14:textId="77777777" w:rsidTr="00195548">
        <w:tc>
          <w:tcPr>
            <w:tcW w:w="600" w:type="dxa"/>
          </w:tcPr>
          <w:p w14:paraId="53ABC715" w14:textId="77777777" w:rsidR="00B50050" w:rsidRDefault="00B50050" w:rsidP="0088127C">
            <w:pPr>
              <w:pStyle w:val="OtherTableBody"/>
            </w:pPr>
          </w:p>
        </w:tc>
        <w:tc>
          <w:tcPr>
            <w:tcW w:w="600" w:type="dxa"/>
          </w:tcPr>
          <w:p w14:paraId="000161B3" w14:textId="77777777" w:rsidR="00B50050" w:rsidRDefault="00B50050" w:rsidP="0088127C">
            <w:pPr>
              <w:pStyle w:val="OtherTableBody"/>
            </w:pPr>
            <w:r>
              <w:t>0717</w:t>
            </w:r>
          </w:p>
        </w:tc>
        <w:tc>
          <w:tcPr>
            <w:tcW w:w="2600" w:type="dxa"/>
          </w:tcPr>
          <w:p w14:paraId="500DC72D" w14:textId="77777777" w:rsidR="00B50050" w:rsidRDefault="00B50050" w:rsidP="0088127C">
            <w:pPr>
              <w:pStyle w:val="OtherTableBody"/>
            </w:pPr>
          </w:p>
        </w:tc>
        <w:tc>
          <w:tcPr>
            <w:tcW w:w="1400" w:type="dxa"/>
          </w:tcPr>
          <w:p w14:paraId="3B9ED733" w14:textId="77777777" w:rsidR="00B50050" w:rsidRDefault="00B50050" w:rsidP="0088127C">
            <w:pPr>
              <w:pStyle w:val="OtherTableBody"/>
            </w:pPr>
            <w:r>
              <w:t>OI</w:t>
            </w:r>
          </w:p>
        </w:tc>
        <w:tc>
          <w:tcPr>
            <w:tcW w:w="4200" w:type="dxa"/>
          </w:tcPr>
          <w:p w14:paraId="57B29CA9" w14:textId="77777777" w:rsidR="00B50050" w:rsidRDefault="00B50050" w:rsidP="0088127C">
            <w:pPr>
              <w:pStyle w:val="OtherTableBody"/>
            </w:pPr>
            <w:r>
              <w:t>Opt in all registries (HIPAA)</w:t>
            </w:r>
          </w:p>
        </w:tc>
      </w:tr>
      <w:tr w:rsidR="00B50050" w:rsidRPr="001D2E85" w14:paraId="533D541A" w14:textId="77777777" w:rsidTr="00195548">
        <w:tc>
          <w:tcPr>
            <w:tcW w:w="600" w:type="dxa"/>
          </w:tcPr>
          <w:p w14:paraId="438590DE" w14:textId="77777777" w:rsidR="00B50050" w:rsidRDefault="00B50050" w:rsidP="0088127C">
            <w:pPr>
              <w:pStyle w:val="OtherTableBody"/>
            </w:pPr>
          </w:p>
        </w:tc>
        <w:tc>
          <w:tcPr>
            <w:tcW w:w="600" w:type="dxa"/>
          </w:tcPr>
          <w:p w14:paraId="7613736E" w14:textId="77777777" w:rsidR="00B50050" w:rsidRDefault="00B50050" w:rsidP="0088127C">
            <w:pPr>
              <w:pStyle w:val="OtherTableBody"/>
            </w:pPr>
            <w:r>
              <w:t>0717</w:t>
            </w:r>
          </w:p>
        </w:tc>
        <w:tc>
          <w:tcPr>
            <w:tcW w:w="2600" w:type="dxa"/>
          </w:tcPr>
          <w:p w14:paraId="63403A8B" w14:textId="77777777" w:rsidR="00B50050" w:rsidRDefault="00B50050" w:rsidP="0088127C">
            <w:pPr>
              <w:pStyle w:val="OtherTableBody"/>
            </w:pPr>
          </w:p>
        </w:tc>
        <w:tc>
          <w:tcPr>
            <w:tcW w:w="1400" w:type="dxa"/>
          </w:tcPr>
          <w:p w14:paraId="3212E2CE" w14:textId="77777777" w:rsidR="00B50050" w:rsidRDefault="00B50050" w:rsidP="0088127C">
            <w:pPr>
              <w:pStyle w:val="OtherTableBody"/>
            </w:pPr>
            <w:r>
              <w:t>OIC</w:t>
            </w:r>
          </w:p>
        </w:tc>
        <w:tc>
          <w:tcPr>
            <w:tcW w:w="4200" w:type="dxa"/>
          </w:tcPr>
          <w:p w14:paraId="1993B96D" w14:textId="77777777" w:rsidR="00B50050" w:rsidRDefault="00B50050" w:rsidP="0088127C">
            <w:pPr>
              <w:pStyle w:val="OtherTableBody"/>
            </w:pPr>
            <w:r>
              <w:t>An expressed privacy consent directive permitting the collection of a some or all personal information, including de-identified information, and personal effects, such as biometrics, biospecimen or genetic material, which may be used to identify an individual in a registry or repository for purposes such as treatment, payment, operations, research, information exchange, public health, data analytics, marketing, and profiling.</w:t>
            </w:r>
          </w:p>
        </w:tc>
      </w:tr>
      <w:tr w:rsidR="00B50050" w14:paraId="503D85B7" w14:textId="77777777" w:rsidTr="00195548">
        <w:tc>
          <w:tcPr>
            <w:tcW w:w="600" w:type="dxa"/>
          </w:tcPr>
          <w:p w14:paraId="72D04A8D" w14:textId="77777777" w:rsidR="00B50050" w:rsidRDefault="00B50050" w:rsidP="0088127C">
            <w:pPr>
              <w:pStyle w:val="OtherTableBody"/>
            </w:pPr>
          </w:p>
        </w:tc>
        <w:tc>
          <w:tcPr>
            <w:tcW w:w="600" w:type="dxa"/>
          </w:tcPr>
          <w:p w14:paraId="3BC8ECA6" w14:textId="77777777" w:rsidR="00B50050" w:rsidRDefault="00B50050" w:rsidP="0088127C">
            <w:pPr>
              <w:pStyle w:val="OtherTableBody"/>
            </w:pPr>
            <w:r>
              <w:t>0717</w:t>
            </w:r>
          </w:p>
        </w:tc>
        <w:tc>
          <w:tcPr>
            <w:tcW w:w="2600" w:type="dxa"/>
          </w:tcPr>
          <w:p w14:paraId="262B65A9" w14:textId="77777777" w:rsidR="00B50050" w:rsidRDefault="00B50050" w:rsidP="0088127C">
            <w:pPr>
              <w:pStyle w:val="OtherTableBody"/>
            </w:pPr>
          </w:p>
        </w:tc>
        <w:tc>
          <w:tcPr>
            <w:tcW w:w="1400" w:type="dxa"/>
          </w:tcPr>
          <w:p w14:paraId="69E7D790" w14:textId="77777777" w:rsidR="00B50050" w:rsidRDefault="00B50050" w:rsidP="0088127C">
            <w:pPr>
              <w:pStyle w:val="OtherTableBody"/>
            </w:pPr>
            <w:r>
              <w:t>OIS</w:t>
            </w:r>
          </w:p>
        </w:tc>
        <w:tc>
          <w:tcPr>
            <w:tcW w:w="4200" w:type="dxa"/>
          </w:tcPr>
          <w:p w14:paraId="7E45A0FA" w14:textId="77777777" w:rsidR="00B50050" w:rsidRDefault="00B50050" w:rsidP="0088127C">
            <w:pPr>
              <w:pStyle w:val="OtherTableBody"/>
            </w:pPr>
            <w:r>
              <w:t>An expressed privacy consent directive permitting access, use, or disclosure of a some or all personal information, including de-identified information, and personal effects, such as biometrics, biospecimen or genetic material, which may be used to identify an individual in a registry or repository for purposes such as treatment, payment, operations, research, information exchange, public health, data analytics, marketing, and profiling</w:t>
            </w:r>
          </w:p>
        </w:tc>
      </w:tr>
      <w:tr w:rsidR="00B50050" w14:paraId="3AF04427" w14:textId="77777777" w:rsidTr="00195548">
        <w:tc>
          <w:tcPr>
            <w:tcW w:w="600" w:type="dxa"/>
          </w:tcPr>
          <w:p w14:paraId="633F90B9" w14:textId="77777777" w:rsidR="00B50050" w:rsidRDefault="00B50050" w:rsidP="0088127C">
            <w:pPr>
              <w:pStyle w:val="OtherTableBody"/>
            </w:pPr>
          </w:p>
        </w:tc>
        <w:tc>
          <w:tcPr>
            <w:tcW w:w="600" w:type="dxa"/>
          </w:tcPr>
          <w:p w14:paraId="18A001D8" w14:textId="77777777" w:rsidR="00B50050" w:rsidRDefault="00B50050" w:rsidP="0088127C">
            <w:pPr>
              <w:pStyle w:val="OtherTableBody"/>
            </w:pPr>
            <w:r>
              <w:t>0717</w:t>
            </w:r>
          </w:p>
        </w:tc>
        <w:tc>
          <w:tcPr>
            <w:tcW w:w="2600" w:type="dxa"/>
          </w:tcPr>
          <w:p w14:paraId="4D737FE1" w14:textId="77777777" w:rsidR="00B50050" w:rsidRDefault="00B50050" w:rsidP="0088127C">
            <w:pPr>
              <w:pStyle w:val="OtherTableBody"/>
            </w:pPr>
          </w:p>
        </w:tc>
        <w:tc>
          <w:tcPr>
            <w:tcW w:w="1400" w:type="dxa"/>
          </w:tcPr>
          <w:p w14:paraId="62FDAE5B" w14:textId="77777777" w:rsidR="00B50050" w:rsidRDefault="00B50050" w:rsidP="0088127C">
            <w:pPr>
              <w:pStyle w:val="OtherTableBody"/>
            </w:pPr>
            <w:r>
              <w:t>OO</w:t>
            </w:r>
          </w:p>
        </w:tc>
        <w:tc>
          <w:tcPr>
            <w:tcW w:w="4200" w:type="dxa"/>
          </w:tcPr>
          <w:p w14:paraId="3916CE2C" w14:textId="77777777" w:rsidR="00B50050" w:rsidRDefault="00B50050" w:rsidP="0088127C">
            <w:pPr>
              <w:pStyle w:val="OtherTableBody"/>
            </w:pPr>
            <w:r>
              <w:t>Opt out all registries (HIPAA)</w:t>
            </w:r>
          </w:p>
        </w:tc>
      </w:tr>
      <w:tr w:rsidR="00B50050" w14:paraId="0D4BB449" w14:textId="77777777" w:rsidTr="00195548">
        <w:tc>
          <w:tcPr>
            <w:tcW w:w="600" w:type="dxa"/>
          </w:tcPr>
          <w:p w14:paraId="2E7361AA" w14:textId="77777777" w:rsidR="00B50050" w:rsidRDefault="00B50050" w:rsidP="0088127C">
            <w:pPr>
              <w:pStyle w:val="OtherTableBody"/>
            </w:pPr>
          </w:p>
        </w:tc>
        <w:tc>
          <w:tcPr>
            <w:tcW w:w="600" w:type="dxa"/>
          </w:tcPr>
          <w:p w14:paraId="1B7673E7" w14:textId="77777777" w:rsidR="00B50050" w:rsidRDefault="00B50050" w:rsidP="0088127C">
            <w:pPr>
              <w:pStyle w:val="OtherTableBody"/>
            </w:pPr>
            <w:r>
              <w:t>0717</w:t>
            </w:r>
          </w:p>
        </w:tc>
        <w:tc>
          <w:tcPr>
            <w:tcW w:w="2600" w:type="dxa"/>
          </w:tcPr>
          <w:p w14:paraId="2A4920CA" w14:textId="77777777" w:rsidR="00B50050" w:rsidRDefault="00B50050" w:rsidP="0088127C">
            <w:pPr>
              <w:pStyle w:val="OtherTableBody"/>
            </w:pPr>
          </w:p>
        </w:tc>
        <w:tc>
          <w:tcPr>
            <w:tcW w:w="1400" w:type="dxa"/>
          </w:tcPr>
          <w:p w14:paraId="527B9DE1" w14:textId="77777777" w:rsidR="00B50050" w:rsidRDefault="00B50050" w:rsidP="0088127C">
            <w:pPr>
              <w:pStyle w:val="OtherTableBody"/>
            </w:pPr>
            <w:r>
              <w:t>OOC</w:t>
            </w:r>
          </w:p>
        </w:tc>
        <w:tc>
          <w:tcPr>
            <w:tcW w:w="4200" w:type="dxa"/>
          </w:tcPr>
          <w:p w14:paraId="6B6498ED" w14:textId="77777777" w:rsidR="00B50050" w:rsidRDefault="00B50050" w:rsidP="0088127C">
            <w:pPr>
              <w:pStyle w:val="OtherTableBody"/>
            </w:pPr>
            <w:r>
              <w:t xml:space="preserve">An expressed privacy consent directive restricting or prohibiting collection of personal information, including de-identified information, and personal effects, such as biometrics, biospecimen or genetic </w:t>
            </w:r>
            <w:r>
              <w:lastRenderedPageBreak/>
              <w:t>material, which may be used to identify an individual in a registry or repository for purposes such as treatment, payment, operations, research, information exchange, public health, data analytics, marketing, and profiling.</w:t>
            </w:r>
          </w:p>
        </w:tc>
      </w:tr>
      <w:tr w:rsidR="00B50050" w14:paraId="3F8BAB3D" w14:textId="77777777" w:rsidTr="00195548">
        <w:tc>
          <w:tcPr>
            <w:tcW w:w="600" w:type="dxa"/>
          </w:tcPr>
          <w:p w14:paraId="2C50157C" w14:textId="77777777" w:rsidR="00B50050" w:rsidRDefault="00B50050" w:rsidP="0088127C">
            <w:pPr>
              <w:pStyle w:val="OtherTableBody"/>
            </w:pPr>
          </w:p>
        </w:tc>
        <w:tc>
          <w:tcPr>
            <w:tcW w:w="600" w:type="dxa"/>
          </w:tcPr>
          <w:p w14:paraId="1754FC08" w14:textId="77777777" w:rsidR="00B50050" w:rsidRDefault="00B50050" w:rsidP="0088127C">
            <w:pPr>
              <w:pStyle w:val="OtherTableBody"/>
            </w:pPr>
            <w:r>
              <w:t>0717</w:t>
            </w:r>
          </w:p>
        </w:tc>
        <w:tc>
          <w:tcPr>
            <w:tcW w:w="2600" w:type="dxa"/>
          </w:tcPr>
          <w:p w14:paraId="32558B69" w14:textId="77777777" w:rsidR="00B50050" w:rsidRDefault="00B50050" w:rsidP="0088127C">
            <w:pPr>
              <w:pStyle w:val="OtherTableBody"/>
            </w:pPr>
          </w:p>
        </w:tc>
        <w:tc>
          <w:tcPr>
            <w:tcW w:w="1400" w:type="dxa"/>
          </w:tcPr>
          <w:p w14:paraId="16D20015" w14:textId="77777777" w:rsidR="00B50050" w:rsidRDefault="00B50050" w:rsidP="0088127C">
            <w:pPr>
              <w:pStyle w:val="OtherTableBody"/>
            </w:pPr>
            <w:r>
              <w:t>OOS</w:t>
            </w:r>
          </w:p>
        </w:tc>
        <w:tc>
          <w:tcPr>
            <w:tcW w:w="4200" w:type="dxa"/>
          </w:tcPr>
          <w:p w14:paraId="1159DD4E" w14:textId="77777777" w:rsidR="00B50050" w:rsidRDefault="00B50050" w:rsidP="0088127C">
            <w:pPr>
              <w:pStyle w:val="OtherTableBody"/>
            </w:pPr>
            <w:r>
              <w:t>An expressed privacy consent directive restricting or prohibiting access, use, or disclosure of personal information, including de-identified information, and personal effects, such as biometrics, biospecimen or genetic material, which may be used to identify an individual in a registry or repository for purposes such as treatment, payment, operations, research, information exchange, public health, data analytics, marketing, and profiling</w:t>
            </w:r>
          </w:p>
        </w:tc>
      </w:tr>
      <w:tr w:rsidR="00B50050" w14:paraId="0363197D" w14:textId="77777777" w:rsidTr="00195548">
        <w:tc>
          <w:tcPr>
            <w:tcW w:w="600" w:type="dxa"/>
          </w:tcPr>
          <w:p w14:paraId="6C351BF3" w14:textId="77777777" w:rsidR="00B50050" w:rsidRDefault="00B50050" w:rsidP="0088127C">
            <w:pPr>
              <w:pStyle w:val="OtherTableBody"/>
            </w:pPr>
          </w:p>
        </w:tc>
        <w:tc>
          <w:tcPr>
            <w:tcW w:w="600" w:type="dxa"/>
          </w:tcPr>
          <w:p w14:paraId="4C7E1C7B" w14:textId="77777777" w:rsidR="00B50050" w:rsidRDefault="00B50050" w:rsidP="0088127C">
            <w:pPr>
              <w:pStyle w:val="OtherTableBody"/>
            </w:pPr>
            <w:r>
              <w:t>0717</w:t>
            </w:r>
          </w:p>
        </w:tc>
        <w:tc>
          <w:tcPr>
            <w:tcW w:w="2600" w:type="dxa"/>
          </w:tcPr>
          <w:p w14:paraId="1D178768" w14:textId="77777777" w:rsidR="00B50050" w:rsidRDefault="00B50050" w:rsidP="0088127C">
            <w:pPr>
              <w:pStyle w:val="OtherTableBody"/>
            </w:pPr>
          </w:p>
        </w:tc>
        <w:tc>
          <w:tcPr>
            <w:tcW w:w="1400" w:type="dxa"/>
          </w:tcPr>
          <w:p w14:paraId="2AB269C3" w14:textId="77777777" w:rsidR="00B50050" w:rsidRDefault="00B50050" w:rsidP="0088127C">
            <w:pPr>
              <w:pStyle w:val="OtherTableBody"/>
            </w:pPr>
            <w:r>
              <w:t xml:space="preserve">OPTIN </w:t>
            </w:r>
          </w:p>
        </w:tc>
        <w:tc>
          <w:tcPr>
            <w:tcW w:w="4200" w:type="dxa"/>
          </w:tcPr>
          <w:p w14:paraId="19903489" w14:textId="77777777" w:rsidR="00B50050" w:rsidRDefault="00B50050" w:rsidP="0088127C">
            <w:pPr>
              <w:pStyle w:val="OtherTableBody"/>
            </w:pPr>
            <w:r>
              <w:t>A grantor's assent to the terms of an agreement offered by a grantee without an opportunity for to dissent to any terms.</w:t>
            </w:r>
          </w:p>
          <w:p w14:paraId="4C3C2550" w14:textId="77777777" w:rsidR="00B50050" w:rsidRDefault="00B50050" w:rsidP="0088127C">
            <w:pPr>
              <w:pStyle w:val="OtherTableBody"/>
            </w:pPr>
          </w:p>
          <w:p w14:paraId="3A705B15" w14:textId="77777777" w:rsidR="00B50050" w:rsidRDefault="00B50050" w:rsidP="0088127C">
            <w:pPr>
              <w:pStyle w:val="OtherTableBody"/>
            </w:pPr>
            <w:r>
              <w:t>Comment: Acceptance of a grantee's terms pertaining, for example, to permissible activities, purposes of use, handling caveats, expiry date, and revocation policies.</w:t>
            </w:r>
          </w:p>
        </w:tc>
      </w:tr>
      <w:tr w:rsidR="00B50050" w14:paraId="309C122D" w14:textId="77777777" w:rsidTr="00195548">
        <w:tc>
          <w:tcPr>
            <w:tcW w:w="600" w:type="dxa"/>
          </w:tcPr>
          <w:p w14:paraId="0BD57042" w14:textId="77777777" w:rsidR="00B50050" w:rsidRDefault="00B50050" w:rsidP="0088127C">
            <w:pPr>
              <w:pStyle w:val="OtherTableBody"/>
            </w:pPr>
          </w:p>
        </w:tc>
        <w:tc>
          <w:tcPr>
            <w:tcW w:w="600" w:type="dxa"/>
          </w:tcPr>
          <w:p w14:paraId="16404F06" w14:textId="77777777" w:rsidR="00B50050" w:rsidRDefault="00B50050" w:rsidP="0088127C">
            <w:pPr>
              <w:pStyle w:val="OtherTableBody"/>
            </w:pPr>
            <w:r>
              <w:t>0717</w:t>
            </w:r>
          </w:p>
        </w:tc>
        <w:tc>
          <w:tcPr>
            <w:tcW w:w="2600" w:type="dxa"/>
          </w:tcPr>
          <w:p w14:paraId="3C2451C0" w14:textId="77777777" w:rsidR="00B50050" w:rsidRDefault="00B50050" w:rsidP="0088127C">
            <w:pPr>
              <w:pStyle w:val="OtherTableBody"/>
            </w:pPr>
          </w:p>
        </w:tc>
        <w:tc>
          <w:tcPr>
            <w:tcW w:w="1400" w:type="dxa"/>
          </w:tcPr>
          <w:p w14:paraId="586111E8" w14:textId="77777777" w:rsidR="00B50050" w:rsidRDefault="00B50050" w:rsidP="0088127C">
            <w:pPr>
              <w:pStyle w:val="OtherTableBody"/>
            </w:pPr>
            <w:r>
              <w:t>OPTINR</w:t>
            </w:r>
          </w:p>
        </w:tc>
        <w:tc>
          <w:tcPr>
            <w:tcW w:w="4200" w:type="dxa"/>
          </w:tcPr>
          <w:p w14:paraId="1EF8E559" w14:textId="77777777" w:rsidR="00B50050" w:rsidRDefault="00B50050" w:rsidP="0088127C">
            <w:pPr>
              <w:pStyle w:val="OtherTableBody"/>
            </w:pPr>
            <w:r>
              <w:t>A grantor's assent to the grantee's terms of an agreement with an opportunity for to dissent to certain grantor or grantee selected terms.</w:t>
            </w:r>
          </w:p>
          <w:p w14:paraId="4D8348AB" w14:textId="77777777" w:rsidR="00B50050" w:rsidRDefault="00B50050" w:rsidP="0088127C">
            <w:pPr>
              <w:pStyle w:val="OtherTableBody"/>
            </w:pPr>
          </w:p>
          <w:p w14:paraId="4087B0F2" w14:textId="77777777" w:rsidR="00B50050" w:rsidRDefault="00B50050" w:rsidP="0088127C">
            <w:pPr>
              <w:pStyle w:val="OtherTableBody"/>
            </w:pPr>
            <w:r>
              <w:t>Comment: A grantor dissenting to the grantee's terms of agreement may or may not exercise a right to assent to grantor's pre-approved restrictions or to grantee's selected terms to which a grantor may dissent.</w:t>
            </w:r>
          </w:p>
        </w:tc>
      </w:tr>
      <w:tr w:rsidR="00B50050" w14:paraId="704C4FDE" w14:textId="77777777" w:rsidTr="00195548">
        <w:tc>
          <w:tcPr>
            <w:tcW w:w="600" w:type="dxa"/>
          </w:tcPr>
          <w:p w14:paraId="6E720F27" w14:textId="77777777" w:rsidR="00B50050" w:rsidRDefault="00B50050" w:rsidP="0088127C">
            <w:pPr>
              <w:pStyle w:val="OtherTableBody"/>
            </w:pPr>
          </w:p>
        </w:tc>
        <w:tc>
          <w:tcPr>
            <w:tcW w:w="600" w:type="dxa"/>
          </w:tcPr>
          <w:p w14:paraId="28BC3DF6" w14:textId="77777777" w:rsidR="00B50050" w:rsidRDefault="00B50050" w:rsidP="0088127C">
            <w:pPr>
              <w:pStyle w:val="OtherTableBody"/>
            </w:pPr>
            <w:r>
              <w:t>0717</w:t>
            </w:r>
          </w:p>
        </w:tc>
        <w:tc>
          <w:tcPr>
            <w:tcW w:w="2600" w:type="dxa"/>
          </w:tcPr>
          <w:p w14:paraId="58A1C455" w14:textId="77777777" w:rsidR="00B50050" w:rsidRDefault="00B50050" w:rsidP="0088127C">
            <w:pPr>
              <w:pStyle w:val="OtherTableBody"/>
            </w:pPr>
          </w:p>
        </w:tc>
        <w:tc>
          <w:tcPr>
            <w:tcW w:w="1400" w:type="dxa"/>
          </w:tcPr>
          <w:p w14:paraId="50F5D309" w14:textId="77777777" w:rsidR="00B50050" w:rsidRDefault="00B50050" w:rsidP="0088127C">
            <w:pPr>
              <w:pStyle w:val="OtherTableBody"/>
            </w:pPr>
            <w:r>
              <w:t>OPTOUT</w:t>
            </w:r>
          </w:p>
        </w:tc>
        <w:tc>
          <w:tcPr>
            <w:tcW w:w="4200" w:type="dxa"/>
          </w:tcPr>
          <w:p w14:paraId="01ADD82A" w14:textId="77777777" w:rsidR="00B50050" w:rsidRDefault="00B50050" w:rsidP="0088127C">
            <w:pPr>
              <w:pStyle w:val="OtherTableBody"/>
            </w:pPr>
            <w:r>
              <w:t>A grantor's dissent to the terms of agreement offered by a grantee without an opportunity for to assent to any terms.</w:t>
            </w:r>
          </w:p>
          <w:p w14:paraId="054A7936" w14:textId="77777777" w:rsidR="00B50050" w:rsidRDefault="00B50050" w:rsidP="0088127C">
            <w:pPr>
              <w:pStyle w:val="OtherTableBody"/>
            </w:pPr>
          </w:p>
          <w:p w14:paraId="1518B7B5" w14:textId="77777777" w:rsidR="00B50050" w:rsidRDefault="00B50050" w:rsidP="0088127C">
            <w:pPr>
              <w:pStyle w:val="OtherTableBody"/>
            </w:pPr>
            <w:r>
              <w:t>Comment: Rejection of a grantee's terms of agreement pertaining, for example, to permissible activities, purposes of use, handling caveats, expiry date, and revocation policies.</w:t>
            </w:r>
          </w:p>
        </w:tc>
      </w:tr>
      <w:tr w:rsidR="00B50050" w14:paraId="6E7DF834" w14:textId="77777777" w:rsidTr="00195548">
        <w:tc>
          <w:tcPr>
            <w:tcW w:w="600" w:type="dxa"/>
          </w:tcPr>
          <w:p w14:paraId="3AA0E049" w14:textId="77777777" w:rsidR="00B50050" w:rsidRDefault="00B50050" w:rsidP="0088127C">
            <w:pPr>
              <w:pStyle w:val="OtherTableBody"/>
            </w:pPr>
          </w:p>
        </w:tc>
        <w:tc>
          <w:tcPr>
            <w:tcW w:w="600" w:type="dxa"/>
          </w:tcPr>
          <w:p w14:paraId="48C930A7" w14:textId="77777777" w:rsidR="00B50050" w:rsidRDefault="00B50050" w:rsidP="0088127C">
            <w:pPr>
              <w:pStyle w:val="OtherTableBody"/>
            </w:pPr>
            <w:r>
              <w:t>0717</w:t>
            </w:r>
          </w:p>
        </w:tc>
        <w:tc>
          <w:tcPr>
            <w:tcW w:w="2600" w:type="dxa"/>
          </w:tcPr>
          <w:p w14:paraId="695C523A" w14:textId="77777777" w:rsidR="00B50050" w:rsidRDefault="00B50050" w:rsidP="0088127C">
            <w:pPr>
              <w:pStyle w:val="OtherTableBody"/>
            </w:pPr>
          </w:p>
        </w:tc>
        <w:tc>
          <w:tcPr>
            <w:tcW w:w="1400" w:type="dxa"/>
          </w:tcPr>
          <w:p w14:paraId="15CB79ED" w14:textId="77777777" w:rsidR="00B50050" w:rsidRDefault="00B50050" w:rsidP="0088127C">
            <w:pPr>
              <w:pStyle w:val="OtherTableBody"/>
            </w:pPr>
            <w:r>
              <w:t>OPTOUTE</w:t>
            </w:r>
          </w:p>
        </w:tc>
        <w:tc>
          <w:tcPr>
            <w:tcW w:w="4200" w:type="dxa"/>
          </w:tcPr>
          <w:p w14:paraId="3A11406E" w14:textId="77777777" w:rsidR="00B50050" w:rsidRDefault="00B50050" w:rsidP="0088127C">
            <w:pPr>
              <w:pStyle w:val="OtherTableBody"/>
            </w:pPr>
            <w:r>
              <w:t>A grantor's dissent to the grantee's terms of agreement except for certain grantor or grantee selected terms.</w:t>
            </w:r>
          </w:p>
          <w:p w14:paraId="42E192CE" w14:textId="77777777" w:rsidR="00B50050" w:rsidRDefault="00B50050" w:rsidP="0088127C">
            <w:pPr>
              <w:pStyle w:val="OtherTableBody"/>
            </w:pPr>
          </w:p>
          <w:p w14:paraId="62C9B051" w14:textId="77777777" w:rsidR="00B50050" w:rsidRDefault="00B50050" w:rsidP="0088127C">
            <w:pPr>
              <w:pStyle w:val="OtherTableBody"/>
            </w:pPr>
            <w:r>
              <w:t>Comment: A rejection of a grantee's terms of agreement while assenting to certain permissions sought by the grantee or requesting approval of additional grantor terms.</w:t>
            </w:r>
          </w:p>
        </w:tc>
      </w:tr>
      <w:tr w:rsidR="00B50050" w14:paraId="705C6640" w14:textId="77777777" w:rsidTr="00195548">
        <w:tc>
          <w:tcPr>
            <w:tcW w:w="600" w:type="dxa"/>
          </w:tcPr>
          <w:p w14:paraId="71A7C87E" w14:textId="77777777" w:rsidR="00B50050" w:rsidRDefault="00B50050" w:rsidP="0088127C">
            <w:pPr>
              <w:pStyle w:val="OtherTableBody"/>
            </w:pPr>
          </w:p>
        </w:tc>
        <w:tc>
          <w:tcPr>
            <w:tcW w:w="600" w:type="dxa"/>
          </w:tcPr>
          <w:p w14:paraId="4CC36F4D" w14:textId="77777777" w:rsidR="00B50050" w:rsidRDefault="00B50050" w:rsidP="0088127C">
            <w:pPr>
              <w:pStyle w:val="OtherTableBody"/>
            </w:pPr>
            <w:r>
              <w:t>0717</w:t>
            </w:r>
          </w:p>
        </w:tc>
        <w:tc>
          <w:tcPr>
            <w:tcW w:w="2600" w:type="dxa"/>
          </w:tcPr>
          <w:p w14:paraId="0091BB9C" w14:textId="77777777" w:rsidR="00B50050" w:rsidRDefault="00B50050" w:rsidP="0088127C">
            <w:pPr>
              <w:pStyle w:val="OtherTableBody"/>
            </w:pPr>
          </w:p>
        </w:tc>
        <w:tc>
          <w:tcPr>
            <w:tcW w:w="1400" w:type="dxa"/>
          </w:tcPr>
          <w:p w14:paraId="71D712F4" w14:textId="77777777" w:rsidR="00B50050" w:rsidRDefault="00B50050" w:rsidP="0088127C">
            <w:pPr>
              <w:pStyle w:val="OtherTableBody"/>
            </w:pPr>
            <w:r>
              <w:t>OrgCUI</w:t>
            </w:r>
          </w:p>
        </w:tc>
        <w:tc>
          <w:tcPr>
            <w:tcW w:w="4200" w:type="dxa"/>
          </w:tcPr>
          <w:p w14:paraId="62FF1F30" w14:textId="77777777" w:rsidR="00B50050" w:rsidRDefault="00B50050" w:rsidP="0088127C">
            <w:pPr>
              <w:pStyle w:val="OtherTableBody"/>
            </w:pPr>
            <w:r>
              <w:t>Organizational policy on collection, access, use, or disclosure of basic controlled unclassified information as defined by the organization or by applicable jurisdictional law.</w:t>
            </w:r>
          </w:p>
        </w:tc>
      </w:tr>
      <w:tr w:rsidR="00B50050" w14:paraId="4A853D58" w14:textId="77777777" w:rsidTr="00195548">
        <w:tc>
          <w:tcPr>
            <w:tcW w:w="600" w:type="dxa"/>
          </w:tcPr>
          <w:p w14:paraId="23CBA215" w14:textId="77777777" w:rsidR="00B50050" w:rsidRDefault="00B50050" w:rsidP="0088127C">
            <w:pPr>
              <w:pStyle w:val="OtherTableBody"/>
            </w:pPr>
          </w:p>
        </w:tc>
        <w:tc>
          <w:tcPr>
            <w:tcW w:w="600" w:type="dxa"/>
          </w:tcPr>
          <w:p w14:paraId="5615CAC8" w14:textId="77777777" w:rsidR="00B50050" w:rsidRDefault="00B50050" w:rsidP="0088127C">
            <w:pPr>
              <w:pStyle w:val="OtherTableBody"/>
            </w:pPr>
            <w:r>
              <w:t>0717</w:t>
            </w:r>
          </w:p>
        </w:tc>
        <w:tc>
          <w:tcPr>
            <w:tcW w:w="2600" w:type="dxa"/>
          </w:tcPr>
          <w:p w14:paraId="1D113B9E" w14:textId="77777777" w:rsidR="00B50050" w:rsidRDefault="00B50050" w:rsidP="0088127C">
            <w:pPr>
              <w:pStyle w:val="OtherTableBody"/>
            </w:pPr>
          </w:p>
        </w:tc>
        <w:tc>
          <w:tcPr>
            <w:tcW w:w="1400" w:type="dxa"/>
          </w:tcPr>
          <w:p w14:paraId="3928D186" w14:textId="77777777" w:rsidR="00B50050" w:rsidRDefault="00B50050" w:rsidP="0088127C">
            <w:pPr>
              <w:pStyle w:val="OtherTableBody"/>
            </w:pPr>
            <w:r>
              <w:t>OrgDEID</w:t>
            </w:r>
          </w:p>
        </w:tc>
        <w:tc>
          <w:tcPr>
            <w:tcW w:w="4200" w:type="dxa"/>
          </w:tcPr>
          <w:p w14:paraId="6DFAD333" w14:textId="77777777" w:rsidR="00B50050" w:rsidRDefault="00B50050" w:rsidP="0088127C">
            <w:pPr>
              <w:pStyle w:val="OtherTableBody"/>
            </w:pPr>
            <w:r>
              <w:t>Organizational policy on collection, access, use, or disclosure of de-identified information as defined by the organization or by applicable jurisdictional law.</w:t>
            </w:r>
          </w:p>
        </w:tc>
      </w:tr>
      <w:tr w:rsidR="00B50050" w14:paraId="1BF5232B" w14:textId="77777777" w:rsidTr="00195548">
        <w:tc>
          <w:tcPr>
            <w:tcW w:w="600" w:type="dxa"/>
          </w:tcPr>
          <w:p w14:paraId="748F2F82" w14:textId="77777777" w:rsidR="00B50050" w:rsidRDefault="00B50050" w:rsidP="0088127C">
            <w:pPr>
              <w:pStyle w:val="OtherTableBody"/>
            </w:pPr>
          </w:p>
        </w:tc>
        <w:tc>
          <w:tcPr>
            <w:tcW w:w="600" w:type="dxa"/>
          </w:tcPr>
          <w:p w14:paraId="341E8690" w14:textId="77777777" w:rsidR="00B50050" w:rsidRDefault="00B50050" w:rsidP="0088127C">
            <w:pPr>
              <w:pStyle w:val="OtherTableBody"/>
            </w:pPr>
            <w:r>
              <w:t>0717</w:t>
            </w:r>
          </w:p>
        </w:tc>
        <w:tc>
          <w:tcPr>
            <w:tcW w:w="2600" w:type="dxa"/>
          </w:tcPr>
          <w:p w14:paraId="121D115D" w14:textId="77777777" w:rsidR="00B50050" w:rsidRDefault="00B50050" w:rsidP="0088127C">
            <w:pPr>
              <w:pStyle w:val="OtherTableBody"/>
            </w:pPr>
          </w:p>
        </w:tc>
        <w:tc>
          <w:tcPr>
            <w:tcW w:w="1400" w:type="dxa"/>
          </w:tcPr>
          <w:p w14:paraId="002FE878" w14:textId="77777777" w:rsidR="00B50050" w:rsidRDefault="00B50050" w:rsidP="0088127C">
            <w:pPr>
              <w:pStyle w:val="OtherTableBody"/>
            </w:pPr>
            <w:r>
              <w:t xml:space="preserve">OrgIP </w:t>
            </w:r>
          </w:p>
        </w:tc>
        <w:tc>
          <w:tcPr>
            <w:tcW w:w="4200" w:type="dxa"/>
          </w:tcPr>
          <w:p w14:paraId="48F5E23D" w14:textId="77777777" w:rsidR="00B50050" w:rsidRDefault="00B50050" w:rsidP="0088127C">
            <w:pPr>
              <w:pStyle w:val="OtherTableBody"/>
            </w:pPr>
            <w:r>
              <w:t>Organizational policy on collection, access, use, or disclosure of information, which does not conflict with jurisdictional law</w:t>
            </w:r>
          </w:p>
        </w:tc>
      </w:tr>
      <w:tr w:rsidR="00B50050" w14:paraId="7208654B" w14:textId="77777777" w:rsidTr="00195548">
        <w:tc>
          <w:tcPr>
            <w:tcW w:w="600" w:type="dxa"/>
          </w:tcPr>
          <w:p w14:paraId="2652E4CA" w14:textId="77777777" w:rsidR="00B50050" w:rsidRDefault="00B50050" w:rsidP="0088127C">
            <w:pPr>
              <w:pStyle w:val="OtherTableBody"/>
            </w:pPr>
          </w:p>
        </w:tc>
        <w:tc>
          <w:tcPr>
            <w:tcW w:w="600" w:type="dxa"/>
          </w:tcPr>
          <w:p w14:paraId="551FEDC0" w14:textId="77777777" w:rsidR="00B50050" w:rsidRDefault="00B50050" w:rsidP="0088127C">
            <w:pPr>
              <w:pStyle w:val="OtherTableBody"/>
            </w:pPr>
            <w:r>
              <w:t>0717</w:t>
            </w:r>
          </w:p>
        </w:tc>
        <w:tc>
          <w:tcPr>
            <w:tcW w:w="2600" w:type="dxa"/>
          </w:tcPr>
          <w:p w14:paraId="44F0CCD2" w14:textId="77777777" w:rsidR="00B50050" w:rsidRDefault="00B50050" w:rsidP="0088127C">
            <w:pPr>
              <w:pStyle w:val="OtherTableBody"/>
            </w:pPr>
          </w:p>
        </w:tc>
        <w:tc>
          <w:tcPr>
            <w:tcW w:w="1400" w:type="dxa"/>
          </w:tcPr>
          <w:p w14:paraId="64EE679B" w14:textId="77777777" w:rsidR="00B50050" w:rsidRDefault="00B50050" w:rsidP="0088127C">
            <w:pPr>
              <w:pStyle w:val="OtherTableBody"/>
            </w:pPr>
            <w:r>
              <w:t>OrgLDS</w:t>
            </w:r>
          </w:p>
        </w:tc>
        <w:tc>
          <w:tcPr>
            <w:tcW w:w="4200" w:type="dxa"/>
          </w:tcPr>
          <w:p w14:paraId="2909A4EA" w14:textId="77777777" w:rsidR="00B50050" w:rsidRDefault="00B50050" w:rsidP="0088127C">
            <w:pPr>
              <w:pStyle w:val="OtherTableBody"/>
            </w:pPr>
            <w:r>
              <w:t xml:space="preserve">Organizational policy on collection, access, use, or </w:t>
            </w:r>
            <w:r>
              <w:lastRenderedPageBreak/>
              <w:t>disclosure of information in a limited data set as defined by the organization or by applicable jurisdictional law.</w:t>
            </w:r>
          </w:p>
        </w:tc>
      </w:tr>
      <w:tr w:rsidR="00B50050" w14:paraId="1C719E23" w14:textId="77777777" w:rsidTr="00195548">
        <w:tc>
          <w:tcPr>
            <w:tcW w:w="600" w:type="dxa"/>
          </w:tcPr>
          <w:p w14:paraId="4722E89B" w14:textId="77777777" w:rsidR="00B50050" w:rsidRDefault="00B50050" w:rsidP="0088127C">
            <w:pPr>
              <w:pStyle w:val="OtherTableBody"/>
            </w:pPr>
          </w:p>
        </w:tc>
        <w:tc>
          <w:tcPr>
            <w:tcW w:w="600" w:type="dxa"/>
          </w:tcPr>
          <w:p w14:paraId="21424D9D" w14:textId="77777777" w:rsidR="00B50050" w:rsidRDefault="00B50050" w:rsidP="0088127C">
            <w:pPr>
              <w:pStyle w:val="OtherTableBody"/>
            </w:pPr>
            <w:r>
              <w:t>0717</w:t>
            </w:r>
          </w:p>
        </w:tc>
        <w:tc>
          <w:tcPr>
            <w:tcW w:w="2600" w:type="dxa"/>
          </w:tcPr>
          <w:p w14:paraId="07A84892" w14:textId="77777777" w:rsidR="00B50050" w:rsidRDefault="00B50050" w:rsidP="0088127C">
            <w:pPr>
              <w:pStyle w:val="OtherTableBody"/>
            </w:pPr>
          </w:p>
        </w:tc>
        <w:tc>
          <w:tcPr>
            <w:tcW w:w="1400" w:type="dxa"/>
          </w:tcPr>
          <w:p w14:paraId="5DF4B5EB" w14:textId="77777777" w:rsidR="00B50050" w:rsidRDefault="00B50050" w:rsidP="0088127C">
            <w:pPr>
              <w:pStyle w:val="OtherTableBody"/>
            </w:pPr>
            <w:r>
              <w:t>OrgNSI</w:t>
            </w:r>
          </w:p>
        </w:tc>
        <w:tc>
          <w:tcPr>
            <w:tcW w:w="4200" w:type="dxa"/>
          </w:tcPr>
          <w:p w14:paraId="0FF3F102" w14:textId="77777777" w:rsidR="00B50050" w:rsidRDefault="00B50050" w:rsidP="0088127C">
            <w:pPr>
              <w:pStyle w:val="OtherTableBody"/>
            </w:pPr>
            <w:r>
              <w:t>Organizational policy on collection, access, use, or disclosure of information deemed non-sensitive by the organization by applicable jurisdictional law.</w:t>
            </w:r>
          </w:p>
        </w:tc>
      </w:tr>
      <w:tr w:rsidR="00B50050" w14:paraId="29F9B53C" w14:textId="77777777" w:rsidTr="00195548">
        <w:tc>
          <w:tcPr>
            <w:tcW w:w="600" w:type="dxa"/>
          </w:tcPr>
          <w:p w14:paraId="4DCC7856" w14:textId="77777777" w:rsidR="00B50050" w:rsidRDefault="00B50050" w:rsidP="0088127C">
            <w:pPr>
              <w:pStyle w:val="OtherTableBody"/>
            </w:pPr>
          </w:p>
        </w:tc>
        <w:tc>
          <w:tcPr>
            <w:tcW w:w="600" w:type="dxa"/>
          </w:tcPr>
          <w:p w14:paraId="383149FE" w14:textId="77777777" w:rsidR="00B50050" w:rsidRDefault="00B50050" w:rsidP="0088127C">
            <w:pPr>
              <w:pStyle w:val="OtherTableBody"/>
            </w:pPr>
            <w:r>
              <w:t>0717</w:t>
            </w:r>
          </w:p>
        </w:tc>
        <w:tc>
          <w:tcPr>
            <w:tcW w:w="2600" w:type="dxa"/>
          </w:tcPr>
          <w:p w14:paraId="55F06B71" w14:textId="77777777" w:rsidR="00B50050" w:rsidRDefault="00B50050" w:rsidP="0088127C">
            <w:pPr>
              <w:pStyle w:val="OtherTableBody"/>
            </w:pPr>
          </w:p>
        </w:tc>
        <w:tc>
          <w:tcPr>
            <w:tcW w:w="1400" w:type="dxa"/>
          </w:tcPr>
          <w:p w14:paraId="0356A38C" w14:textId="77777777" w:rsidR="00B50050" w:rsidRDefault="00B50050" w:rsidP="0088127C">
            <w:pPr>
              <w:pStyle w:val="OtherTableBody"/>
            </w:pPr>
            <w:r>
              <w:t>OrgPI</w:t>
            </w:r>
          </w:p>
        </w:tc>
        <w:tc>
          <w:tcPr>
            <w:tcW w:w="4200" w:type="dxa"/>
          </w:tcPr>
          <w:p w14:paraId="2DCCEF01" w14:textId="77777777" w:rsidR="00B50050" w:rsidRDefault="00B50050" w:rsidP="0088127C">
            <w:pPr>
              <w:pStyle w:val="OtherTableBody"/>
            </w:pPr>
            <w:r>
              <w:t>Organizational policy on collection, access, use, or disclosure of public information as defined by the organization or by applicable jurisdictional law.</w:t>
            </w:r>
          </w:p>
        </w:tc>
      </w:tr>
      <w:tr w:rsidR="00B50050" w14:paraId="1DB6FAD2" w14:textId="77777777" w:rsidTr="00195548">
        <w:tc>
          <w:tcPr>
            <w:tcW w:w="600" w:type="dxa"/>
          </w:tcPr>
          <w:p w14:paraId="6BAA774A" w14:textId="77777777" w:rsidR="00B50050" w:rsidRDefault="00B50050" w:rsidP="0088127C">
            <w:pPr>
              <w:pStyle w:val="OtherTableBody"/>
            </w:pPr>
          </w:p>
        </w:tc>
        <w:tc>
          <w:tcPr>
            <w:tcW w:w="600" w:type="dxa"/>
          </w:tcPr>
          <w:p w14:paraId="05AF5071" w14:textId="77777777" w:rsidR="00B50050" w:rsidRDefault="00B50050" w:rsidP="0088127C">
            <w:pPr>
              <w:pStyle w:val="OtherTableBody"/>
            </w:pPr>
            <w:r>
              <w:t>0717</w:t>
            </w:r>
          </w:p>
        </w:tc>
        <w:tc>
          <w:tcPr>
            <w:tcW w:w="2600" w:type="dxa"/>
          </w:tcPr>
          <w:p w14:paraId="31ADAA96" w14:textId="77777777" w:rsidR="00B50050" w:rsidRDefault="00B50050" w:rsidP="0088127C">
            <w:pPr>
              <w:pStyle w:val="OtherTableBody"/>
            </w:pPr>
          </w:p>
        </w:tc>
        <w:tc>
          <w:tcPr>
            <w:tcW w:w="1400" w:type="dxa"/>
          </w:tcPr>
          <w:p w14:paraId="6E76046C" w14:textId="77777777" w:rsidR="00B50050" w:rsidRDefault="00B50050" w:rsidP="0088127C">
            <w:pPr>
              <w:pStyle w:val="OtherTableBody"/>
            </w:pPr>
            <w:r>
              <w:t>OrgSP-CUI</w:t>
            </w:r>
          </w:p>
        </w:tc>
        <w:tc>
          <w:tcPr>
            <w:tcW w:w="4200" w:type="dxa"/>
          </w:tcPr>
          <w:p w14:paraId="40948B76" w14:textId="77777777" w:rsidR="00B50050" w:rsidRDefault="00B50050" w:rsidP="0088127C">
            <w:pPr>
              <w:pStyle w:val="OtherTableBody"/>
            </w:pPr>
            <w:r>
              <w:t>Organizational policy on collection, access, use, or disclosure of specified controlled unclassified information as defined by the organization or by applicable jurisdictional law.</w:t>
            </w:r>
          </w:p>
        </w:tc>
      </w:tr>
      <w:tr w:rsidR="00B50050" w14:paraId="540DBE5B" w14:textId="77777777" w:rsidTr="00195548">
        <w:tc>
          <w:tcPr>
            <w:tcW w:w="600" w:type="dxa"/>
          </w:tcPr>
          <w:p w14:paraId="0FC112AC" w14:textId="77777777" w:rsidR="00B50050" w:rsidRDefault="00B50050" w:rsidP="0088127C">
            <w:pPr>
              <w:pStyle w:val="OtherTableBody"/>
            </w:pPr>
          </w:p>
        </w:tc>
        <w:tc>
          <w:tcPr>
            <w:tcW w:w="600" w:type="dxa"/>
          </w:tcPr>
          <w:p w14:paraId="7CF615CA" w14:textId="77777777" w:rsidR="00B50050" w:rsidRDefault="00B50050" w:rsidP="0088127C">
            <w:pPr>
              <w:pStyle w:val="OtherTableBody"/>
            </w:pPr>
            <w:r>
              <w:t>0717</w:t>
            </w:r>
          </w:p>
        </w:tc>
        <w:tc>
          <w:tcPr>
            <w:tcW w:w="2600" w:type="dxa"/>
          </w:tcPr>
          <w:p w14:paraId="07AEE743" w14:textId="77777777" w:rsidR="00B50050" w:rsidRDefault="00B50050" w:rsidP="0088127C">
            <w:pPr>
              <w:pStyle w:val="OtherTableBody"/>
            </w:pPr>
          </w:p>
        </w:tc>
        <w:tc>
          <w:tcPr>
            <w:tcW w:w="1400" w:type="dxa"/>
          </w:tcPr>
          <w:p w14:paraId="5BEAB900" w14:textId="77777777" w:rsidR="00B50050" w:rsidRDefault="00B50050" w:rsidP="0088127C">
            <w:pPr>
              <w:pStyle w:val="OtherTableBody"/>
            </w:pPr>
            <w:r>
              <w:t>OrgUUI</w:t>
            </w:r>
          </w:p>
        </w:tc>
        <w:tc>
          <w:tcPr>
            <w:tcW w:w="4200" w:type="dxa"/>
          </w:tcPr>
          <w:p w14:paraId="56C80FAA" w14:textId="77777777" w:rsidR="00B50050" w:rsidRDefault="00B50050" w:rsidP="0088127C">
            <w:pPr>
              <w:pStyle w:val="OtherTableBody"/>
            </w:pPr>
            <w:r>
              <w:t>Organizational policy on collection, access, use, or disclosure of uncontrolled unclassified information as defined by the organization or by applicable jurisdictional law.</w:t>
            </w:r>
          </w:p>
        </w:tc>
      </w:tr>
      <w:tr w:rsidR="00B50050" w14:paraId="491A2C32" w14:textId="77777777" w:rsidTr="00195548">
        <w:tc>
          <w:tcPr>
            <w:tcW w:w="600" w:type="dxa"/>
          </w:tcPr>
          <w:p w14:paraId="2E4C7B7B" w14:textId="77777777" w:rsidR="00B50050" w:rsidRDefault="00B50050" w:rsidP="0088127C">
            <w:pPr>
              <w:pStyle w:val="OtherTableBody"/>
            </w:pPr>
          </w:p>
        </w:tc>
        <w:tc>
          <w:tcPr>
            <w:tcW w:w="600" w:type="dxa"/>
          </w:tcPr>
          <w:p w14:paraId="4729F008" w14:textId="77777777" w:rsidR="00B50050" w:rsidRDefault="00B50050" w:rsidP="0088127C">
            <w:pPr>
              <w:pStyle w:val="OtherTableBody"/>
            </w:pPr>
            <w:r>
              <w:t>0717</w:t>
            </w:r>
          </w:p>
        </w:tc>
        <w:tc>
          <w:tcPr>
            <w:tcW w:w="2600" w:type="dxa"/>
          </w:tcPr>
          <w:p w14:paraId="2EEA2E49" w14:textId="77777777" w:rsidR="00B50050" w:rsidRDefault="00B50050" w:rsidP="0088127C">
            <w:pPr>
              <w:pStyle w:val="OtherTableBody"/>
            </w:pPr>
          </w:p>
        </w:tc>
        <w:tc>
          <w:tcPr>
            <w:tcW w:w="1400" w:type="dxa"/>
          </w:tcPr>
          <w:p w14:paraId="68FE7604" w14:textId="77777777" w:rsidR="00B50050" w:rsidRDefault="00B50050" w:rsidP="0088127C">
            <w:pPr>
              <w:pStyle w:val="OtherTableBody"/>
            </w:pPr>
            <w:r>
              <w:t>PersDEID</w:t>
            </w:r>
          </w:p>
        </w:tc>
        <w:tc>
          <w:tcPr>
            <w:tcW w:w="4200" w:type="dxa"/>
          </w:tcPr>
          <w:p w14:paraId="05026CF2" w14:textId="77777777" w:rsidR="00B50050" w:rsidRDefault="00B50050" w:rsidP="0088127C">
            <w:pPr>
              <w:pStyle w:val="OtherTableBody"/>
            </w:pPr>
            <w:r>
              <w:t>Personal policy on collection, access, use, or disclosure of de-identified information as defined by the information subject or by applicable jurisdictional law.</w:t>
            </w:r>
          </w:p>
        </w:tc>
      </w:tr>
      <w:tr w:rsidR="00B50050" w14:paraId="544F3E2F" w14:textId="77777777" w:rsidTr="00195548">
        <w:tc>
          <w:tcPr>
            <w:tcW w:w="600" w:type="dxa"/>
          </w:tcPr>
          <w:p w14:paraId="0C1E616B" w14:textId="77777777" w:rsidR="00B50050" w:rsidRDefault="00B50050" w:rsidP="0088127C">
            <w:pPr>
              <w:pStyle w:val="OtherTableBody"/>
            </w:pPr>
          </w:p>
        </w:tc>
        <w:tc>
          <w:tcPr>
            <w:tcW w:w="600" w:type="dxa"/>
          </w:tcPr>
          <w:p w14:paraId="048C04E4" w14:textId="77777777" w:rsidR="00B50050" w:rsidRDefault="00B50050" w:rsidP="0088127C">
            <w:pPr>
              <w:pStyle w:val="OtherTableBody"/>
            </w:pPr>
            <w:r>
              <w:t>0717</w:t>
            </w:r>
          </w:p>
        </w:tc>
        <w:tc>
          <w:tcPr>
            <w:tcW w:w="2600" w:type="dxa"/>
          </w:tcPr>
          <w:p w14:paraId="0AA44917" w14:textId="77777777" w:rsidR="00B50050" w:rsidRDefault="00B50050" w:rsidP="0088127C">
            <w:pPr>
              <w:pStyle w:val="OtherTableBody"/>
            </w:pPr>
          </w:p>
        </w:tc>
        <w:tc>
          <w:tcPr>
            <w:tcW w:w="1400" w:type="dxa"/>
          </w:tcPr>
          <w:p w14:paraId="5B94BBEA" w14:textId="77777777" w:rsidR="00B50050" w:rsidRDefault="00B50050" w:rsidP="0088127C">
            <w:pPr>
              <w:pStyle w:val="OtherTableBody"/>
            </w:pPr>
            <w:r>
              <w:t>PersIP</w:t>
            </w:r>
          </w:p>
        </w:tc>
        <w:tc>
          <w:tcPr>
            <w:tcW w:w="4200" w:type="dxa"/>
          </w:tcPr>
          <w:p w14:paraId="73F9E190" w14:textId="77777777" w:rsidR="00B50050" w:rsidRDefault="00B50050" w:rsidP="0088127C">
            <w:pPr>
              <w:pStyle w:val="OtherTableBody"/>
            </w:pPr>
            <w:r>
              <w:t>Personal policy on collection, access, use, or disclosure of information.</w:t>
            </w:r>
          </w:p>
        </w:tc>
      </w:tr>
      <w:tr w:rsidR="00B50050" w14:paraId="20E398F0" w14:textId="77777777" w:rsidTr="00195548">
        <w:tc>
          <w:tcPr>
            <w:tcW w:w="600" w:type="dxa"/>
          </w:tcPr>
          <w:p w14:paraId="7F116810" w14:textId="77777777" w:rsidR="00B50050" w:rsidRDefault="00B50050" w:rsidP="0088127C">
            <w:pPr>
              <w:pStyle w:val="OtherTableBody"/>
            </w:pPr>
          </w:p>
        </w:tc>
        <w:tc>
          <w:tcPr>
            <w:tcW w:w="600" w:type="dxa"/>
          </w:tcPr>
          <w:p w14:paraId="59D22998" w14:textId="77777777" w:rsidR="00B50050" w:rsidRDefault="00B50050" w:rsidP="0088127C">
            <w:pPr>
              <w:pStyle w:val="OtherTableBody"/>
            </w:pPr>
            <w:r>
              <w:t>0717</w:t>
            </w:r>
          </w:p>
        </w:tc>
        <w:tc>
          <w:tcPr>
            <w:tcW w:w="2600" w:type="dxa"/>
          </w:tcPr>
          <w:p w14:paraId="6E9288C1" w14:textId="77777777" w:rsidR="00B50050" w:rsidRDefault="00B50050" w:rsidP="0088127C">
            <w:pPr>
              <w:pStyle w:val="OtherTableBody"/>
            </w:pPr>
          </w:p>
        </w:tc>
        <w:tc>
          <w:tcPr>
            <w:tcW w:w="1400" w:type="dxa"/>
          </w:tcPr>
          <w:p w14:paraId="06953A78" w14:textId="77777777" w:rsidR="00B50050" w:rsidRDefault="00B50050" w:rsidP="0088127C">
            <w:pPr>
              <w:pStyle w:val="OtherTableBody"/>
            </w:pPr>
            <w:r>
              <w:t>PersLDS</w:t>
            </w:r>
          </w:p>
        </w:tc>
        <w:tc>
          <w:tcPr>
            <w:tcW w:w="4200" w:type="dxa"/>
          </w:tcPr>
          <w:p w14:paraId="25F0C5DE" w14:textId="77777777" w:rsidR="00B50050" w:rsidRDefault="00B50050" w:rsidP="0088127C">
            <w:pPr>
              <w:pStyle w:val="OtherTableBody"/>
            </w:pPr>
            <w:r>
              <w:t>Personal policy personal policy on collection, access, use, or disclosure of information in a limited data set by the information subject.</w:t>
            </w:r>
          </w:p>
        </w:tc>
      </w:tr>
      <w:tr w:rsidR="00B50050" w14:paraId="5F7916B9" w14:textId="77777777" w:rsidTr="00195548">
        <w:tc>
          <w:tcPr>
            <w:tcW w:w="600" w:type="dxa"/>
          </w:tcPr>
          <w:p w14:paraId="566EE702" w14:textId="77777777" w:rsidR="00B50050" w:rsidRDefault="00B50050" w:rsidP="0088127C">
            <w:pPr>
              <w:pStyle w:val="OtherTableBody"/>
            </w:pPr>
          </w:p>
        </w:tc>
        <w:tc>
          <w:tcPr>
            <w:tcW w:w="600" w:type="dxa"/>
          </w:tcPr>
          <w:p w14:paraId="77A11DED" w14:textId="77777777" w:rsidR="00B50050" w:rsidRDefault="00B50050" w:rsidP="0088127C">
            <w:pPr>
              <w:pStyle w:val="OtherTableBody"/>
            </w:pPr>
            <w:r>
              <w:t>0717</w:t>
            </w:r>
          </w:p>
        </w:tc>
        <w:tc>
          <w:tcPr>
            <w:tcW w:w="2600" w:type="dxa"/>
          </w:tcPr>
          <w:p w14:paraId="7B060401" w14:textId="77777777" w:rsidR="00B50050" w:rsidRDefault="00B50050" w:rsidP="0088127C">
            <w:pPr>
              <w:pStyle w:val="OtherTableBody"/>
            </w:pPr>
          </w:p>
        </w:tc>
        <w:tc>
          <w:tcPr>
            <w:tcW w:w="1400" w:type="dxa"/>
          </w:tcPr>
          <w:p w14:paraId="30D4A4C2" w14:textId="77777777" w:rsidR="00B50050" w:rsidRDefault="00B50050" w:rsidP="0088127C">
            <w:pPr>
              <w:pStyle w:val="OtherTableBody"/>
            </w:pPr>
            <w:r>
              <w:t>PersNSI</w:t>
            </w:r>
          </w:p>
        </w:tc>
        <w:tc>
          <w:tcPr>
            <w:tcW w:w="4200" w:type="dxa"/>
          </w:tcPr>
          <w:p w14:paraId="68C16CD5" w14:textId="77777777" w:rsidR="00B50050" w:rsidRDefault="00B50050" w:rsidP="0088127C">
            <w:pPr>
              <w:pStyle w:val="OtherTableBody"/>
            </w:pPr>
            <w:r>
              <w:t>Personal policy on collection, access, use, or disclosure of information deemed non-sensitive by the information subject.</w:t>
            </w:r>
          </w:p>
        </w:tc>
      </w:tr>
      <w:tr w:rsidR="00B50050" w14:paraId="0DFD130C" w14:textId="77777777" w:rsidTr="00195548">
        <w:tc>
          <w:tcPr>
            <w:tcW w:w="600" w:type="dxa"/>
          </w:tcPr>
          <w:p w14:paraId="43698DE6" w14:textId="77777777" w:rsidR="00B50050" w:rsidRDefault="00B50050" w:rsidP="0088127C">
            <w:pPr>
              <w:pStyle w:val="OtherTableBody"/>
            </w:pPr>
          </w:p>
        </w:tc>
        <w:tc>
          <w:tcPr>
            <w:tcW w:w="600" w:type="dxa"/>
          </w:tcPr>
          <w:p w14:paraId="43759077" w14:textId="77777777" w:rsidR="00B50050" w:rsidRDefault="00B50050" w:rsidP="0088127C">
            <w:pPr>
              <w:pStyle w:val="OtherTableBody"/>
            </w:pPr>
            <w:r>
              <w:t>0717</w:t>
            </w:r>
          </w:p>
        </w:tc>
        <w:tc>
          <w:tcPr>
            <w:tcW w:w="2600" w:type="dxa"/>
          </w:tcPr>
          <w:p w14:paraId="1033EBE4" w14:textId="77777777" w:rsidR="00B50050" w:rsidRDefault="00B50050" w:rsidP="0088127C">
            <w:pPr>
              <w:pStyle w:val="OtherTableBody"/>
            </w:pPr>
          </w:p>
        </w:tc>
        <w:tc>
          <w:tcPr>
            <w:tcW w:w="1400" w:type="dxa"/>
          </w:tcPr>
          <w:p w14:paraId="32ED4852" w14:textId="77777777" w:rsidR="00B50050" w:rsidRDefault="00B50050" w:rsidP="0088127C">
            <w:pPr>
              <w:pStyle w:val="OtherTableBody"/>
            </w:pPr>
            <w:r>
              <w:t>PersPI</w:t>
            </w:r>
          </w:p>
        </w:tc>
        <w:tc>
          <w:tcPr>
            <w:tcW w:w="4200" w:type="dxa"/>
          </w:tcPr>
          <w:p w14:paraId="53FC37FF" w14:textId="77777777" w:rsidR="00B50050" w:rsidRDefault="00B50050" w:rsidP="0088127C">
            <w:pPr>
              <w:pStyle w:val="OtherTableBody"/>
            </w:pPr>
            <w:r>
              <w:t>Personal policy on collection, access, use, or disclosure of information deemed public by the information subject.</w:t>
            </w:r>
          </w:p>
        </w:tc>
      </w:tr>
      <w:tr w:rsidR="00B50050" w14:paraId="606E16C2" w14:textId="77777777" w:rsidTr="00195548">
        <w:tc>
          <w:tcPr>
            <w:tcW w:w="600" w:type="dxa"/>
          </w:tcPr>
          <w:p w14:paraId="40D06BEE" w14:textId="77777777" w:rsidR="00B50050" w:rsidRDefault="00B50050" w:rsidP="0088127C">
            <w:pPr>
              <w:pStyle w:val="OtherTableBody"/>
            </w:pPr>
          </w:p>
        </w:tc>
        <w:tc>
          <w:tcPr>
            <w:tcW w:w="600" w:type="dxa"/>
          </w:tcPr>
          <w:p w14:paraId="16C9689F" w14:textId="77777777" w:rsidR="00B50050" w:rsidRDefault="00B50050" w:rsidP="0088127C">
            <w:pPr>
              <w:pStyle w:val="OtherTableBody"/>
            </w:pPr>
            <w:r>
              <w:t>0717</w:t>
            </w:r>
          </w:p>
        </w:tc>
        <w:tc>
          <w:tcPr>
            <w:tcW w:w="2600" w:type="dxa"/>
          </w:tcPr>
          <w:p w14:paraId="47BF6976" w14:textId="77777777" w:rsidR="00B50050" w:rsidRDefault="00B50050" w:rsidP="0088127C">
            <w:pPr>
              <w:pStyle w:val="OtherTableBody"/>
            </w:pPr>
          </w:p>
        </w:tc>
        <w:tc>
          <w:tcPr>
            <w:tcW w:w="1400" w:type="dxa"/>
          </w:tcPr>
          <w:p w14:paraId="153DBB92" w14:textId="77777777" w:rsidR="00B50050" w:rsidRDefault="00B50050" w:rsidP="0088127C">
            <w:pPr>
              <w:pStyle w:val="OtherTableBody"/>
            </w:pPr>
            <w:r>
              <w:t>PID-17</w:t>
            </w:r>
          </w:p>
        </w:tc>
        <w:tc>
          <w:tcPr>
            <w:tcW w:w="4200" w:type="dxa"/>
          </w:tcPr>
          <w:p w14:paraId="7C51927F" w14:textId="77777777" w:rsidR="00B50050" w:rsidRDefault="00B50050" w:rsidP="0088127C">
            <w:pPr>
              <w:pStyle w:val="OtherTableBody"/>
            </w:pPr>
            <w:r>
              <w:t>Religion</w:t>
            </w:r>
          </w:p>
        </w:tc>
      </w:tr>
      <w:tr w:rsidR="00B50050" w14:paraId="55D9F212" w14:textId="77777777" w:rsidTr="00195548">
        <w:tc>
          <w:tcPr>
            <w:tcW w:w="600" w:type="dxa"/>
          </w:tcPr>
          <w:p w14:paraId="7A6BFDCB" w14:textId="77777777" w:rsidR="00B50050" w:rsidRDefault="00B50050" w:rsidP="0088127C">
            <w:pPr>
              <w:pStyle w:val="OtherTableBody"/>
            </w:pPr>
          </w:p>
        </w:tc>
        <w:tc>
          <w:tcPr>
            <w:tcW w:w="600" w:type="dxa"/>
          </w:tcPr>
          <w:p w14:paraId="1BF4557A" w14:textId="77777777" w:rsidR="00B50050" w:rsidRDefault="00B50050" w:rsidP="0088127C">
            <w:pPr>
              <w:pStyle w:val="OtherTableBody"/>
            </w:pPr>
            <w:r>
              <w:t>0717</w:t>
            </w:r>
          </w:p>
        </w:tc>
        <w:tc>
          <w:tcPr>
            <w:tcW w:w="2600" w:type="dxa"/>
          </w:tcPr>
          <w:p w14:paraId="077FDF33" w14:textId="77777777" w:rsidR="00B50050" w:rsidRDefault="00B50050" w:rsidP="0088127C">
            <w:pPr>
              <w:pStyle w:val="OtherTableBody"/>
            </w:pPr>
          </w:p>
        </w:tc>
        <w:tc>
          <w:tcPr>
            <w:tcW w:w="1400" w:type="dxa"/>
          </w:tcPr>
          <w:p w14:paraId="4FA24BA4" w14:textId="77777777" w:rsidR="00B50050" w:rsidRDefault="00B50050" w:rsidP="0088127C">
            <w:pPr>
              <w:pStyle w:val="OtherTableBody"/>
            </w:pPr>
            <w:r>
              <w:t>PID-7</w:t>
            </w:r>
          </w:p>
        </w:tc>
        <w:tc>
          <w:tcPr>
            <w:tcW w:w="4200" w:type="dxa"/>
          </w:tcPr>
          <w:p w14:paraId="203CC18D" w14:textId="77777777" w:rsidR="00B50050" w:rsidRDefault="00B50050" w:rsidP="0088127C">
            <w:pPr>
              <w:pStyle w:val="OtherTableBody"/>
            </w:pPr>
            <w:r>
              <w:t>Date of Birth</w:t>
            </w:r>
          </w:p>
        </w:tc>
      </w:tr>
      <w:tr w:rsidR="00B50050" w14:paraId="3FE3D380" w14:textId="77777777" w:rsidTr="00195548">
        <w:tc>
          <w:tcPr>
            <w:tcW w:w="600" w:type="dxa"/>
          </w:tcPr>
          <w:p w14:paraId="2528910E" w14:textId="77777777" w:rsidR="00B50050" w:rsidRDefault="00B50050" w:rsidP="0088127C">
            <w:pPr>
              <w:pStyle w:val="OtherTableBody"/>
            </w:pPr>
          </w:p>
        </w:tc>
        <w:tc>
          <w:tcPr>
            <w:tcW w:w="600" w:type="dxa"/>
          </w:tcPr>
          <w:p w14:paraId="20518ADF" w14:textId="77777777" w:rsidR="00B50050" w:rsidRDefault="00B50050" w:rsidP="0088127C">
            <w:pPr>
              <w:pStyle w:val="OtherTableBody"/>
            </w:pPr>
            <w:r>
              <w:t>0717</w:t>
            </w:r>
          </w:p>
        </w:tc>
        <w:tc>
          <w:tcPr>
            <w:tcW w:w="2600" w:type="dxa"/>
          </w:tcPr>
          <w:p w14:paraId="73495D1B" w14:textId="77777777" w:rsidR="00B50050" w:rsidRDefault="00B50050" w:rsidP="0088127C">
            <w:pPr>
              <w:pStyle w:val="OtherTableBody"/>
            </w:pPr>
          </w:p>
        </w:tc>
        <w:tc>
          <w:tcPr>
            <w:tcW w:w="1400" w:type="dxa"/>
          </w:tcPr>
          <w:p w14:paraId="6085DBAE" w14:textId="77777777" w:rsidR="00B50050" w:rsidRDefault="00B50050" w:rsidP="0088127C">
            <w:pPr>
              <w:pStyle w:val="OtherTableBody"/>
            </w:pPr>
            <w:r>
              <w:t>PSY</w:t>
            </w:r>
          </w:p>
        </w:tc>
        <w:tc>
          <w:tcPr>
            <w:tcW w:w="4200" w:type="dxa"/>
          </w:tcPr>
          <w:p w14:paraId="0A497A41" w14:textId="77777777" w:rsidR="00B50050" w:rsidRDefault="00B50050" w:rsidP="0088127C">
            <w:pPr>
              <w:pStyle w:val="OtherTableBody"/>
            </w:pPr>
            <w:r>
              <w:t>Psychiatric Mental health</w:t>
            </w:r>
          </w:p>
        </w:tc>
      </w:tr>
      <w:tr w:rsidR="00B50050" w14:paraId="5F8D9135" w14:textId="77777777" w:rsidTr="00195548">
        <w:tc>
          <w:tcPr>
            <w:tcW w:w="600" w:type="dxa"/>
          </w:tcPr>
          <w:p w14:paraId="22359EB5" w14:textId="77777777" w:rsidR="00B50050" w:rsidRDefault="00B50050" w:rsidP="0088127C">
            <w:pPr>
              <w:pStyle w:val="OtherTableBody"/>
            </w:pPr>
          </w:p>
        </w:tc>
        <w:tc>
          <w:tcPr>
            <w:tcW w:w="600" w:type="dxa"/>
          </w:tcPr>
          <w:p w14:paraId="7E164AFC" w14:textId="77777777" w:rsidR="00B50050" w:rsidRDefault="00B50050" w:rsidP="0088127C">
            <w:pPr>
              <w:pStyle w:val="OtherTableBody"/>
            </w:pPr>
            <w:r>
              <w:t>0717</w:t>
            </w:r>
          </w:p>
        </w:tc>
        <w:tc>
          <w:tcPr>
            <w:tcW w:w="2600" w:type="dxa"/>
          </w:tcPr>
          <w:p w14:paraId="38479F75" w14:textId="77777777" w:rsidR="00B50050" w:rsidRDefault="00B50050" w:rsidP="0088127C">
            <w:pPr>
              <w:pStyle w:val="OtherTableBody"/>
            </w:pPr>
          </w:p>
        </w:tc>
        <w:tc>
          <w:tcPr>
            <w:tcW w:w="1400" w:type="dxa"/>
          </w:tcPr>
          <w:p w14:paraId="2EBD135D" w14:textId="77777777" w:rsidR="00B50050" w:rsidRDefault="00B50050" w:rsidP="0088127C">
            <w:pPr>
              <w:pStyle w:val="OtherTableBody"/>
            </w:pPr>
            <w:r>
              <w:t>SMD</w:t>
            </w:r>
          </w:p>
        </w:tc>
        <w:tc>
          <w:tcPr>
            <w:tcW w:w="4200" w:type="dxa"/>
          </w:tcPr>
          <w:p w14:paraId="269C91AE" w14:textId="77777777" w:rsidR="00B50050" w:rsidRDefault="00B50050" w:rsidP="0088127C">
            <w:pPr>
              <w:pStyle w:val="OtherTableBody"/>
            </w:pPr>
            <w:r>
              <w:t>Sensitive medical data</w:t>
            </w:r>
          </w:p>
        </w:tc>
      </w:tr>
      <w:tr w:rsidR="00B50050" w14:paraId="3702114A" w14:textId="77777777" w:rsidTr="00195548">
        <w:tc>
          <w:tcPr>
            <w:tcW w:w="600" w:type="dxa"/>
          </w:tcPr>
          <w:p w14:paraId="550885A7" w14:textId="77777777" w:rsidR="00B50050" w:rsidRDefault="00B50050" w:rsidP="0088127C">
            <w:pPr>
              <w:pStyle w:val="OtherTableBody"/>
            </w:pPr>
          </w:p>
        </w:tc>
        <w:tc>
          <w:tcPr>
            <w:tcW w:w="600" w:type="dxa"/>
          </w:tcPr>
          <w:p w14:paraId="42FC4AFC" w14:textId="77777777" w:rsidR="00B50050" w:rsidRDefault="00B50050" w:rsidP="0088127C">
            <w:pPr>
              <w:pStyle w:val="OtherTableBody"/>
            </w:pPr>
            <w:r>
              <w:t>0717</w:t>
            </w:r>
          </w:p>
        </w:tc>
        <w:tc>
          <w:tcPr>
            <w:tcW w:w="2600" w:type="dxa"/>
          </w:tcPr>
          <w:p w14:paraId="63D56DED" w14:textId="77777777" w:rsidR="00B50050" w:rsidRDefault="00B50050" w:rsidP="0088127C">
            <w:pPr>
              <w:pStyle w:val="OtherTableBody"/>
            </w:pPr>
          </w:p>
        </w:tc>
        <w:tc>
          <w:tcPr>
            <w:tcW w:w="1400" w:type="dxa"/>
          </w:tcPr>
          <w:p w14:paraId="0DE708C6" w14:textId="77777777" w:rsidR="00B50050" w:rsidRDefault="00B50050" w:rsidP="0088127C">
            <w:pPr>
              <w:pStyle w:val="OtherTableBody"/>
            </w:pPr>
            <w:r>
              <w:t>STD</w:t>
            </w:r>
          </w:p>
        </w:tc>
        <w:tc>
          <w:tcPr>
            <w:tcW w:w="4200" w:type="dxa"/>
          </w:tcPr>
          <w:p w14:paraId="73484814" w14:textId="77777777" w:rsidR="00B50050" w:rsidRDefault="00B50050" w:rsidP="0088127C">
            <w:pPr>
              <w:pStyle w:val="OtherTableBody"/>
            </w:pPr>
            <w:r>
              <w:t>Sexually transmitted diseases</w:t>
            </w:r>
          </w:p>
        </w:tc>
      </w:tr>
      <w:tr w:rsidR="00B50050" w14:paraId="5CEA358F" w14:textId="77777777" w:rsidTr="00195548">
        <w:tc>
          <w:tcPr>
            <w:tcW w:w="600" w:type="dxa"/>
          </w:tcPr>
          <w:p w14:paraId="655E1E9E" w14:textId="77777777" w:rsidR="00B50050" w:rsidRDefault="00B50050" w:rsidP="0088127C">
            <w:pPr>
              <w:pStyle w:val="OtherTableBody"/>
            </w:pPr>
          </w:p>
        </w:tc>
        <w:tc>
          <w:tcPr>
            <w:tcW w:w="600" w:type="dxa"/>
          </w:tcPr>
          <w:p w14:paraId="66C99253" w14:textId="77777777" w:rsidR="00B50050" w:rsidRDefault="00B50050" w:rsidP="0088127C">
            <w:pPr>
              <w:pStyle w:val="OtherTableBody"/>
            </w:pPr>
            <w:r>
              <w:t>0717</w:t>
            </w:r>
          </w:p>
        </w:tc>
        <w:tc>
          <w:tcPr>
            <w:tcW w:w="2600" w:type="dxa"/>
          </w:tcPr>
          <w:p w14:paraId="5DFF6ED0" w14:textId="77777777" w:rsidR="00B50050" w:rsidRDefault="00B50050" w:rsidP="0088127C">
            <w:pPr>
              <w:pStyle w:val="OtherTableBody"/>
            </w:pPr>
          </w:p>
        </w:tc>
        <w:tc>
          <w:tcPr>
            <w:tcW w:w="1400" w:type="dxa"/>
          </w:tcPr>
          <w:p w14:paraId="2B4B1AA6" w14:textId="77777777" w:rsidR="00B50050" w:rsidRDefault="00B50050" w:rsidP="0088127C">
            <w:pPr>
              <w:pStyle w:val="OtherTableBody"/>
            </w:pPr>
            <w:r>
              <w:t>Title38Section7332</w:t>
            </w:r>
          </w:p>
        </w:tc>
        <w:tc>
          <w:tcPr>
            <w:tcW w:w="4200" w:type="dxa"/>
          </w:tcPr>
          <w:p w14:paraId="7B4A1A28" w14:textId="77777777" w:rsidR="00B50050" w:rsidRDefault="00B50050" w:rsidP="0088127C">
            <w:pPr>
              <w:pStyle w:val="OtherTableBody"/>
            </w:pPr>
            <w:r>
              <w:t>A code representing Title 38 Section 7332, which is a US Federal law stipulating the privacy rights of veterans diagnosed and treated for substance use disorders, infection with the human immunodeficiency virus, or sickle cell anemia.</w:t>
            </w:r>
          </w:p>
          <w:p w14:paraId="64DA7826" w14:textId="77777777" w:rsidR="00B50050" w:rsidRDefault="00B50050" w:rsidP="0088127C">
            <w:pPr>
              <w:pStyle w:val="OtherTableBody"/>
            </w:pPr>
            <w:r>
              <w:t>Title 38 Section 7332 - Confidentiality of certain medical records</w:t>
            </w:r>
          </w:p>
          <w:p w14:paraId="2C404151" w14:textId="77777777" w:rsidR="00B50050" w:rsidRDefault="00B50050" w:rsidP="0088127C">
            <w:pPr>
              <w:pStyle w:val="OtherTableBody"/>
            </w:pPr>
            <w:r>
              <w:t xml:space="preserve">https://www.gpo.gov/fdsys/granule/USCODE-2011-title38/USCODE-2011-title38-partV-chap73-subchapIII-sec7332/content-detail.html  </w:t>
            </w:r>
          </w:p>
          <w:p w14:paraId="38168F67" w14:textId="77777777" w:rsidR="00B50050" w:rsidRDefault="00B50050" w:rsidP="0088127C">
            <w:pPr>
              <w:pStyle w:val="OtherTableBody"/>
            </w:pPr>
            <w:r>
              <w:t xml:space="preserve">(1) Records of the identity, diagnosis, prognosis, or treatment of any patient or subject which are maintained in connection with the performance of any program or activity (including education, training, treatment, rehabilitation, or research) relating to drug abuse, alcoholism or alcohol abuse, infection with the human immunodeficiency virus, or sickle cell anemia which is carried out by or for the Department under this title shall, except as provided in subsections (e) and (f), be </w:t>
            </w:r>
            <w:r>
              <w:lastRenderedPageBreak/>
              <w:t>confidential, and (section 5701 of this title to the contrary notwithstanding) such records may be disclosed only for the purposes and under the circumstances expressly authorized under subsection (b).</w:t>
            </w:r>
          </w:p>
          <w:p w14:paraId="54882720" w14:textId="77777777" w:rsidR="00B50050" w:rsidRDefault="00B50050" w:rsidP="0088127C">
            <w:pPr>
              <w:pStyle w:val="OtherTableBody"/>
            </w:pPr>
            <w:r>
              <w:t>(2) Paragraph (1) prohibits the disclosure to any person or entity other than the patient or subject concerned of the fact that a special written consent is required in order for such records to be disclosed.</w:t>
            </w:r>
          </w:p>
          <w:p w14:paraId="0651E61F" w14:textId="77777777" w:rsidR="00B50050" w:rsidRDefault="00B50050" w:rsidP="0088127C">
            <w:pPr>
              <w:pStyle w:val="OtherTableBody"/>
            </w:pPr>
            <w:r>
              <w:t>(b) (1) The content of any record referred to in subsection (a) may be disclosed by the Secretary in accordance with the prior written consent of the patient or subject with respect to whom such record is maintained, but only to such extent, under such circumstances, and for such purposes as may be allowed in regulations prescribed by the Secretary.</w:t>
            </w:r>
          </w:p>
          <w:p w14:paraId="0EF5F188" w14:textId="77777777" w:rsidR="00B50050" w:rsidRDefault="00B50050" w:rsidP="0088127C">
            <w:pPr>
              <w:pStyle w:val="OtherTableBody"/>
            </w:pPr>
            <w:r>
              <w:t xml:space="preserve">(2) Whether or not any patient or subject, with respect to whom any given record referred to in subsection (a) is maintained, gives written consent, the content of such record may be disclosed by the Secretary as follows: </w:t>
            </w:r>
          </w:p>
          <w:p w14:paraId="0C3F9FB6" w14:textId="77777777" w:rsidR="00B50050" w:rsidRDefault="00B50050" w:rsidP="0088127C">
            <w:pPr>
              <w:pStyle w:val="OtherTableBody"/>
            </w:pPr>
            <w:r>
              <w:t>(A) To medical personnel to the extent necessary to meet a bona fide medical emergency.</w:t>
            </w:r>
          </w:p>
          <w:p w14:paraId="7FDED085" w14:textId="77777777" w:rsidR="00B50050" w:rsidRDefault="00B50050" w:rsidP="0088127C">
            <w:pPr>
              <w:pStyle w:val="OtherTableBody"/>
            </w:pPr>
            <w:r>
              <w:t>(B) To qualified personnel for the purpose of conducting scientific research, management audits, financial audits, or program evaluation, but such personnel may not identify, directly or indirectly, any individual patient or subject in any report of such research, audit, or evaluation, or otherwise disclose patient or subject identities in any manner.</w:t>
            </w:r>
          </w:p>
          <w:p w14:paraId="21F2827E" w14:textId="77777777" w:rsidR="00B50050" w:rsidRDefault="00B50050" w:rsidP="0088127C">
            <w:pPr>
              <w:pStyle w:val="OtherTableBody"/>
            </w:pPr>
            <w:r>
              <w:t>(C) (i) In the case of any record which is maintained in connection with the performance of any program or activity relating to infection with the human immunodeficiency virus, to a Federal, State, or local public-health authority charged under Federal or State law with the protection of the public health, and to which Federal or State law requires disclosure of such record, if a qualified representative of such authority has made a written request that such record be provided as required pursuant to such law for a purpose authorized by such law.</w:t>
            </w:r>
          </w:p>
          <w:p w14:paraId="6F84DF22" w14:textId="77777777" w:rsidR="00B50050" w:rsidRDefault="00B50050" w:rsidP="0088127C">
            <w:pPr>
              <w:pStyle w:val="OtherTableBody"/>
            </w:pPr>
            <w:r>
              <w:t>(ii) A person to whom a record is disclosed under this paragraph may not redisclose or use such record for a purpose other than that for which the disclosure was made.</w:t>
            </w:r>
          </w:p>
          <w:p w14:paraId="57710081" w14:textId="77777777" w:rsidR="00B50050" w:rsidRDefault="00B50050" w:rsidP="0088127C">
            <w:pPr>
              <w:pStyle w:val="OtherTableBody"/>
            </w:pPr>
            <w:r>
              <w:t>(D) If authorized by an appropriate order of a court of competent jurisdiction granted after application showing good cause therefor. In assessing good cause the court shall weigh the public interest and the need for disclosure against the injury to the patient or subject, to the physician-patient relationship, and to the treatment services. Upon the granting of such order, the court, in determining the extent to which any disclosure of all or any part of any record is necessary, shall impose appropriate safeguards against unauthorized disclosure.</w:t>
            </w:r>
          </w:p>
          <w:p w14:paraId="252D3719" w14:textId="77777777" w:rsidR="00B50050" w:rsidRDefault="00B50050" w:rsidP="0088127C">
            <w:pPr>
              <w:pStyle w:val="OtherTableBody"/>
            </w:pPr>
            <w:r>
              <w:t>(E) To an entity described in paragraph (1)(B) of section 5701(k) of this title, but only to the extent authorized by such section.</w:t>
            </w:r>
          </w:p>
          <w:p w14:paraId="52A77294" w14:textId="77777777" w:rsidR="00B50050" w:rsidRDefault="00B50050" w:rsidP="0088127C">
            <w:pPr>
              <w:pStyle w:val="OtherTableBody"/>
            </w:pPr>
            <w:r>
              <w:t xml:space="preserve">(F) (i) To a representative of a patient who lacks </w:t>
            </w:r>
            <w:r>
              <w:lastRenderedPageBreak/>
              <w:t>decision-making capacity, when a practitioner deems the content of the given record necessary for that representative to make an informed decision regarding the patient’s treatment.</w:t>
            </w:r>
          </w:p>
          <w:p w14:paraId="7CE36FF4" w14:textId="77777777" w:rsidR="00B50050" w:rsidRDefault="00B50050" w:rsidP="0088127C">
            <w:pPr>
              <w:pStyle w:val="OtherTableBody"/>
            </w:pPr>
            <w:r>
              <w:t>(ii) In this subparagraph, the term “representative” means an individual, organization, or other body authorized under section 7331 of this title and its implementing regulations to give informed consent on behalf of a patient who lacks decision-making capacity.</w:t>
            </w:r>
          </w:p>
          <w:p w14:paraId="3C4ADBD3" w14:textId="77777777" w:rsidR="00B50050" w:rsidRDefault="00B50050" w:rsidP="0088127C">
            <w:pPr>
              <w:pStyle w:val="OtherTableBody"/>
            </w:pPr>
            <w:r>
              <w:t>(G) To a State controlled substance monitoring program, including a program approved by the Secretary of Health and Human Services under section 399O of the Public Health Service Act (42 U.S.C. 280g–3), to the extent necessary to prevent misuse and diversion of prescription medicines.</w:t>
            </w:r>
          </w:p>
          <w:p w14:paraId="1EE014FB" w14:textId="77777777" w:rsidR="00B50050" w:rsidRDefault="00B50050" w:rsidP="0088127C">
            <w:pPr>
              <w:pStyle w:val="OtherTableBody"/>
            </w:pPr>
            <w:r>
              <w:t xml:space="preserve">(H) (i) To a non-Department entity (including private entities and other Federal agencies) for purposes of providing health care, including hospital care, medical services, and extended care services, to Veterans or performing other health care-related activities or functions. </w:t>
            </w:r>
          </w:p>
          <w:p w14:paraId="1591A72B" w14:textId="77777777" w:rsidR="00B50050" w:rsidRDefault="00B50050" w:rsidP="0088127C">
            <w:pPr>
              <w:pStyle w:val="OtherTableBody"/>
            </w:pPr>
            <w:r>
              <w:t>(ii) An entity to which a record is disclosed under this subparagraph may not disclose or use such record for a purpose other than that for which the disclosure was made or as permitted by law.</w:t>
            </w:r>
          </w:p>
          <w:p w14:paraId="0FC6E920" w14:textId="77777777" w:rsidR="00B50050" w:rsidRDefault="00B50050" w:rsidP="0088127C">
            <w:pPr>
              <w:pStyle w:val="OtherTableBody"/>
            </w:pPr>
            <w:r>
              <w:t>(I) To a third party in order to recover or collect reasonable charges for care furnished to, or paid on behalf of, a Veteran in connection with a non-service connected disability as permitted by section 1729 of this title or for a condition for which recovery is authorized or with respect to which the United States is deemed to be a third party beneficiary under the Act entitled ‘An Act to provide for the recovery from tortiously liable third persons of the cost of hospital and medical care and treatment furnished by the United States’ (Public Law 87–693; 42 U.S.C. 2651 et seq.; commonly known as the ‘Federal Medical Care Recovery Act’).</w:t>
            </w:r>
          </w:p>
        </w:tc>
      </w:tr>
      <w:tr w:rsidR="00B50050" w14:paraId="69B0FCA9" w14:textId="77777777" w:rsidTr="00195548">
        <w:tc>
          <w:tcPr>
            <w:tcW w:w="600" w:type="dxa"/>
          </w:tcPr>
          <w:p w14:paraId="20158CFD" w14:textId="77777777" w:rsidR="00B50050" w:rsidRDefault="00B50050" w:rsidP="0088127C">
            <w:pPr>
              <w:pStyle w:val="OtherTableBody"/>
            </w:pPr>
            <w:r>
              <w:lastRenderedPageBreak/>
              <w:t>undefined</w:t>
            </w:r>
          </w:p>
        </w:tc>
        <w:tc>
          <w:tcPr>
            <w:tcW w:w="600" w:type="dxa"/>
          </w:tcPr>
          <w:p w14:paraId="75CE77CF" w14:textId="77777777" w:rsidR="00B50050" w:rsidRDefault="00B50050" w:rsidP="0088127C">
            <w:pPr>
              <w:pStyle w:val="OtherTableBody"/>
            </w:pPr>
          </w:p>
        </w:tc>
        <w:tc>
          <w:tcPr>
            <w:tcW w:w="2600" w:type="dxa"/>
          </w:tcPr>
          <w:p w14:paraId="0CD73F5B" w14:textId="77777777" w:rsidR="00B50050" w:rsidRDefault="00B50050" w:rsidP="0088127C">
            <w:pPr>
              <w:pStyle w:val="OtherTableBody"/>
            </w:pPr>
            <w:r>
              <w:t>Provider's Administration Instructions (RXE-7)</w:t>
            </w:r>
          </w:p>
        </w:tc>
        <w:tc>
          <w:tcPr>
            <w:tcW w:w="1400" w:type="dxa"/>
          </w:tcPr>
          <w:p w14:paraId="38A642FA" w14:textId="77777777" w:rsidR="00B50050" w:rsidRDefault="00B50050" w:rsidP="0088127C">
            <w:pPr>
              <w:pStyle w:val="OtherTableBody"/>
            </w:pPr>
          </w:p>
        </w:tc>
        <w:tc>
          <w:tcPr>
            <w:tcW w:w="4200" w:type="dxa"/>
          </w:tcPr>
          <w:p w14:paraId="5D643E25" w14:textId="77777777" w:rsidR="00B50050" w:rsidRDefault="00B50050" w:rsidP="0088127C">
            <w:pPr>
              <w:pStyle w:val="OtherTableBody"/>
            </w:pPr>
          </w:p>
        </w:tc>
      </w:tr>
      <w:tr w:rsidR="00B50050" w14:paraId="647AA61C" w14:textId="77777777" w:rsidTr="00195548">
        <w:tc>
          <w:tcPr>
            <w:tcW w:w="600" w:type="dxa"/>
          </w:tcPr>
          <w:p w14:paraId="45D9DCD3" w14:textId="77777777" w:rsidR="00B50050" w:rsidRDefault="00B50050" w:rsidP="0088127C">
            <w:pPr>
              <w:pStyle w:val="OtherTableBody"/>
            </w:pPr>
          </w:p>
        </w:tc>
        <w:tc>
          <w:tcPr>
            <w:tcW w:w="600" w:type="dxa"/>
          </w:tcPr>
          <w:p w14:paraId="51F9670A" w14:textId="77777777" w:rsidR="00B50050" w:rsidRDefault="00B50050" w:rsidP="0088127C">
            <w:pPr>
              <w:pStyle w:val="OtherTableBody"/>
            </w:pPr>
            <w:r>
              <w:t>0718</w:t>
            </w:r>
          </w:p>
        </w:tc>
        <w:tc>
          <w:tcPr>
            <w:tcW w:w="2600" w:type="dxa"/>
          </w:tcPr>
          <w:p w14:paraId="67F2C30C" w14:textId="77777777" w:rsidR="00B50050" w:rsidRDefault="00B50050" w:rsidP="0088127C">
            <w:pPr>
              <w:pStyle w:val="OtherTableBody"/>
            </w:pPr>
          </w:p>
        </w:tc>
        <w:tc>
          <w:tcPr>
            <w:tcW w:w="1400" w:type="dxa"/>
          </w:tcPr>
          <w:p w14:paraId="67318A16" w14:textId="77777777" w:rsidR="00B50050" w:rsidRDefault="00B50050" w:rsidP="0088127C">
            <w:pPr>
              <w:pStyle w:val="OtherTableBody"/>
            </w:pPr>
          </w:p>
        </w:tc>
        <w:tc>
          <w:tcPr>
            <w:tcW w:w="4200" w:type="dxa"/>
          </w:tcPr>
          <w:p w14:paraId="728B48F4" w14:textId="77777777" w:rsidR="00B50050" w:rsidRDefault="00B50050" w:rsidP="0088127C">
            <w:pPr>
              <w:pStyle w:val="OtherTableBody"/>
            </w:pPr>
          </w:p>
        </w:tc>
      </w:tr>
      <w:tr w:rsidR="00B50050" w14:paraId="705931A1" w14:textId="77777777" w:rsidTr="00195548">
        <w:tc>
          <w:tcPr>
            <w:tcW w:w="600" w:type="dxa"/>
          </w:tcPr>
          <w:p w14:paraId="5043688C" w14:textId="77777777" w:rsidR="00B50050" w:rsidRDefault="00B50050" w:rsidP="0088127C">
            <w:pPr>
              <w:pStyle w:val="OtherTableBody"/>
            </w:pPr>
            <w:r>
              <w:t>HL7-EXT</w:t>
            </w:r>
          </w:p>
        </w:tc>
        <w:tc>
          <w:tcPr>
            <w:tcW w:w="600" w:type="dxa"/>
          </w:tcPr>
          <w:p w14:paraId="450E9DAC" w14:textId="77777777" w:rsidR="00B50050" w:rsidRDefault="00B50050" w:rsidP="0088127C">
            <w:pPr>
              <w:pStyle w:val="OtherTableBody"/>
            </w:pPr>
          </w:p>
        </w:tc>
        <w:tc>
          <w:tcPr>
            <w:tcW w:w="2600" w:type="dxa"/>
          </w:tcPr>
          <w:p w14:paraId="5CC3AF04" w14:textId="77777777" w:rsidR="00B50050" w:rsidRDefault="00B50050" w:rsidP="0088127C">
            <w:pPr>
              <w:pStyle w:val="OtherTableBody"/>
            </w:pPr>
            <w:r>
              <w:t>Access Restriction Reason Code</w:t>
            </w:r>
          </w:p>
        </w:tc>
        <w:tc>
          <w:tcPr>
            <w:tcW w:w="1400" w:type="dxa"/>
          </w:tcPr>
          <w:p w14:paraId="5A1E1CFF" w14:textId="77777777" w:rsidR="00B50050" w:rsidRDefault="00B50050" w:rsidP="0088127C">
            <w:pPr>
              <w:pStyle w:val="OtherTableBody"/>
            </w:pPr>
          </w:p>
        </w:tc>
        <w:tc>
          <w:tcPr>
            <w:tcW w:w="4200" w:type="dxa"/>
          </w:tcPr>
          <w:p w14:paraId="504B35BB" w14:textId="77777777" w:rsidR="00B50050" w:rsidRDefault="00B50050" w:rsidP="0088127C">
            <w:pPr>
              <w:pStyle w:val="OtherTableBody"/>
            </w:pPr>
          </w:p>
        </w:tc>
      </w:tr>
      <w:tr w:rsidR="00B50050" w14:paraId="11E3D5B5" w14:textId="77777777" w:rsidTr="00195548">
        <w:tc>
          <w:tcPr>
            <w:tcW w:w="600" w:type="dxa"/>
          </w:tcPr>
          <w:p w14:paraId="28D1E081" w14:textId="77777777" w:rsidR="00B50050" w:rsidRDefault="00B50050" w:rsidP="0088127C">
            <w:pPr>
              <w:pStyle w:val="OtherTableBody"/>
            </w:pPr>
          </w:p>
        </w:tc>
        <w:tc>
          <w:tcPr>
            <w:tcW w:w="600" w:type="dxa"/>
          </w:tcPr>
          <w:p w14:paraId="169E87D0" w14:textId="77777777" w:rsidR="00B50050" w:rsidRDefault="00B50050" w:rsidP="0088127C">
            <w:pPr>
              <w:pStyle w:val="OtherTableBody"/>
            </w:pPr>
            <w:r>
              <w:t>0719</w:t>
            </w:r>
          </w:p>
        </w:tc>
        <w:tc>
          <w:tcPr>
            <w:tcW w:w="2600" w:type="dxa"/>
          </w:tcPr>
          <w:p w14:paraId="5ACCECF6" w14:textId="77777777" w:rsidR="00B50050" w:rsidRDefault="00B50050" w:rsidP="0088127C">
            <w:pPr>
              <w:pStyle w:val="OtherTableBody"/>
            </w:pPr>
          </w:p>
        </w:tc>
        <w:tc>
          <w:tcPr>
            <w:tcW w:w="1400" w:type="dxa"/>
          </w:tcPr>
          <w:p w14:paraId="02AB6E44" w14:textId="77777777" w:rsidR="00B50050" w:rsidRDefault="00B50050" w:rsidP="0088127C">
            <w:pPr>
              <w:pStyle w:val="OtherTableBody"/>
            </w:pPr>
          </w:p>
        </w:tc>
        <w:tc>
          <w:tcPr>
            <w:tcW w:w="4200" w:type="dxa"/>
          </w:tcPr>
          <w:p w14:paraId="05B1D277" w14:textId="77777777" w:rsidR="00B50050" w:rsidRDefault="00B50050" w:rsidP="0088127C">
            <w:pPr>
              <w:pStyle w:val="OtherTableBody"/>
            </w:pPr>
          </w:p>
        </w:tc>
      </w:tr>
      <w:tr w:rsidR="00B50050" w14:paraId="44E8B93D" w14:textId="77777777" w:rsidTr="00195548">
        <w:tc>
          <w:tcPr>
            <w:tcW w:w="600" w:type="dxa"/>
          </w:tcPr>
          <w:p w14:paraId="6C8A4D3E" w14:textId="77777777" w:rsidR="00B50050" w:rsidRDefault="00B50050" w:rsidP="0088127C">
            <w:pPr>
              <w:pStyle w:val="OtherTableBody"/>
            </w:pPr>
            <w:r>
              <w:t>undefined</w:t>
            </w:r>
          </w:p>
        </w:tc>
        <w:tc>
          <w:tcPr>
            <w:tcW w:w="600" w:type="dxa"/>
          </w:tcPr>
          <w:p w14:paraId="10C245F0" w14:textId="77777777" w:rsidR="00B50050" w:rsidRDefault="00B50050" w:rsidP="0088127C">
            <w:pPr>
              <w:pStyle w:val="OtherTableBody"/>
            </w:pPr>
          </w:p>
        </w:tc>
        <w:tc>
          <w:tcPr>
            <w:tcW w:w="2600" w:type="dxa"/>
          </w:tcPr>
          <w:p w14:paraId="0801D48B" w14:textId="77777777" w:rsidR="00B50050" w:rsidRDefault="00B50050" w:rsidP="0088127C">
            <w:pPr>
              <w:pStyle w:val="OtherTableBody"/>
            </w:pPr>
            <w:r>
              <w:t>Dispense Units (RXE-11)</w:t>
            </w:r>
          </w:p>
        </w:tc>
        <w:tc>
          <w:tcPr>
            <w:tcW w:w="1400" w:type="dxa"/>
          </w:tcPr>
          <w:p w14:paraId="49438F7E" w14:textId="77777777" w:rsidR="00B50050" w:rsidRDefault="00B50050" w:rsidP="0088127C">
            <w:pPr>
              <w:pStyle w:val="OtherTableBody"/>
            </w:pPr>
          </w:p>
        </w:tc>
        <w:tc>
          <w:tcPr>
            <w:tcW w:w="4200" w:type="dxa"/>
          </w:tcPr>
          <w:p w14:paraId="3FE4BB0D" w14:textId="77777777" w:rsidR="00B50050" w:rsidRDefault="00B50050" w:rsidP="0088127C">
            <w:pPr>
              <w:pStyle w:val="OtherTableBody"/>
            </w:pPr>
          </w:p>
        </w:tc>
      </w:tr>
      <w:tr w:rsidR="00B50050" w14:paraId="493F1498" w14:textId="77777777" w:rsidTr="00195548">
        <w:tc>
          <w:tcPr>
            <w:tcW w:w="600" w:type="dxa"/>
          </w:tcPr>
          <w:p w14:paraId="2F1738FF" w14:textId="77777777" w:rsidR="00B50050" w:rsidRDefault="00B50050" w:rsidP="0088127C">
            <w:pPr>
              <w:pStyle w:val="OtherTableBody"/>
            </w:pPr>
          </w:p>
        </w:tc>
        <w:tc>
          <w:tcPr>
            <w:tcW w:w="600" w:type="dxa"/>
          </w:tcPr>
          <w:p w14:paraId="28F24E54" w14:textId="77777777" w:rsidR="00B50050" w:rsidRDefault="00B50050" w:rsidP="0088127C">
            <w:pPr>
              <w:pStyle w:val="OtherTableBody"/>
            </w:pPr>
            <w:r>
              <w:t>0720</w:t>
            </w:r>
          </w:p>
        </w:tc>
        <w:tc>
          <w:tcPr>
            <w:tcW w:w="2600" w:type="dxa"/>
          </w:tcPr>
          <w:p w14:paraId="72B3AF20" w14:textId="77777777" w:rsidR="00B50050" w:rsidRDefault="00B50050" w:rsidP="0088127C">
            <w:pPr>
              <w:pStyle w:val="OtherTableBody"/>
            </w:pPr>
          </w:p>
        </w:tc>
        <w:tc>
          <w:tcPr>
            <w:tcW w:w="1400" w:type="dxa"/>
          </w:tcPr>
          <w:p w14:paraId="72524AD2" w14:textId="77777777" w:rsidR="00B50050" w:rsidRDefault="00B50050" w:rsidP="0088127C">
            <w:pPr>
              <w:pStyle w:val="OtherTableBody"/>
            </w:pPr>
          </w:p>
        </w:tc>
        <w:tc>
          <w:tcPr>
            <w:tcW w:w="4200" w:type="dxa"/>
          </w:tcPr>
          <w:p w14:paraId="5A0D3F37" w14:textId="77777777" w:rsidR="00B50050" w:rsidRDefault="00B50050" w:rsidP="0088127C">
            <w:pPr>
              <w:pStyle w:val="OtherTableBody"/>
            </w:pPr>
          </w:p>
        </w:tc>
      </w:tr>
      <w:tr w:rsidR="00B50050" w14:paraId="09C33BC3" w14:textId="77777777" w:rsidTr="00195548">
        <w:tc>
          <w:tcPr>
            <w:tcW w:w="600" w:type="dxa"/>
          </w:tcPr>
          <w:p w14:paraId="1405EF7A" w14:textId="77777777" w:rsidR="00B50050" w:rsidRDefault="00B50050" w:rsidP="0088127C">
            <w:pPr>
              <w:pStyle w:val="OtherTableBody"/>
            </w:pPr>
            <w:r>
              <w:t>undefined</w:t>
            </w:r>
          </w:p>
        </w:tc>
        <w:tc>
          <w:tcPr>
            <w:tcW w:w="600" w:type="dxa"/>
          </w:tcPr>
          <w:p w14:paraId="42C0D025" w14:textId="77777777" w:rsidR="00B50050" w:rsidRDefault="00B50050" w:rsidP="0088127C">
            <w:pPr>
              <w:pStyle w:val="OtherTableBody"/>
            </w:pPr>
          </w:p>
        </w:tc>
        <w:tc>
          <w:tcPr>
            <w:tcW w:w="2600" w:type="dxa"/>
          </w:tcPr>
          <w:p w14:paraId="79FDF773" w14:textId="77777777" w:rsidR="00B50050" w:rsidRDefault="00B50050" w:rsidP="0088127C">
            <w:pPr>
              <w:pStyle w:val="OtherTableBody"/>
            </w:pPr>
            <w:r>
              <w:t>Special Dispensing Instructions (RXE-21)</w:t>
            </w:r>
          </w:p>
        </w:tc>
        <w:tc>
          <w:tcPr>
            <w:tcW w:w="1400" w:type="dxa"/>
          </w:tcPr>
          <w:p w14:paraId="1F0AF914" w14:textId="77777777" w:rsidR="00B50050" w:rsidRDefault="00B50050" w:rsidP="0088127C">
            <w:pPr>
              <w:pStyle w:val="OtherTableBody"/>
            </w:pPr>
          </w:p>
        </w:tc>
        <w:tc>
          <w:tcPr>
            <w:tcW w:w="4200" w:type="dxa"/>
          </w:tcPr>
          <w:p w14:paraId="03024950" w14:textId="77777777" w:rsidR="00B50050" w:rsidRDefault="00B50050" w:rsidP="0088127C">
            <w:pPr>
              <w:pStyle w:val="OtherTableBody"/>
            </w:pPr>
          </w:p>
        </w:tc>
      </w:tr>
      <w:tr w:rsidR="00B50050" w14:paraId="4E45F4FE" w14:textId="77777777" w:rsidTr="00195548">
        <w:tc>
          <w:tcPr>
            <w:tcW w:w="600" w:type="dxa"/>
          </w:tcPr>
          <w:p w14:paraId="21D85613" w14:textId="77777777" w:rsidR="00B50050" w:rsidRDefault="00B50050" w:rsidP="0088127C">
            <w:pPr>
              <w:pStyle w:val="OtherTableBody"/>
            </w:pPr>
          </w:p>
        </w:tc>
        <w:tc>
          <w:tcPr>
            <w:tcW w:w="600" w:type="dxa"/>
          </w:tcPr>
          <w:p w14:paraId="036AE426" w14:textId="77777777" w:rsidR="00B50050" w:rsidRDefault="00B50050" w:rsidP="0088127C">
            <w:pPr>
              <w:pStyle w:val="OtherTableBody"/>
            </w:pPr>
            <w:r>
              <w:t>0721</w:t>
            </w:r>
          </w:p>
        </w:tc>
        <w:tc>
          <w:tcPr>
            <w:tcW w:w="2600" w:type="dxa"/>
          </w:tcPr>
          <w:p w14:paraId="36BF3473" w14:textId="77777777" w:rsidR="00B50050" w:rsidRDefault="00B50050" w:rsidP="0088127C">
            <w:pPr>
              <w:pStyle w:val="OtherTableBody"/>
            </w:pPr>
          </w:p>
        </w:tc>
        <w:tc>
          <w:tcPr>
            <w:tcW w:w="1400" w:type="dxa"/>
          </w:tcPr>
          <w:p w14:paraId="604BE92B" w14:textId="77777777" w:rsidR="00B50050" w:rsidRDefault="00B50050" w:rsidP="0088127C">
            <w:pPr>
              <w:pStyle w:val="OtherTableBody"/>
            </w:pPr>
          </w:p>
        </w:tc>
        <w:tc>
          <w:tcPr>
            <w:tcW w:w="4200" w:type="dxa"/>
          </w:tcPr>
          <w:p w14:paraId="5B3D006B" w14:textId="77777777" w:rsidR="00B50050" w:rsidRDefault="00B50050" w:rsidP="0088127C">
            <w:pPr>
              <w:pStyle w:val="OtherTableBody"/>
            </w:pPr>
          </w:p>
        </w:tc>
      </w:tr>
      <w:tr w:rsidR="00B50050" w14:paraId="3C7B81E9" w14:textId="77777777" w:rsidTr="00195548">
        <w:tc>
          <w:tcPr>
            <w:tcW w:w="600" w:type="dxa"/>
          </w:tcPr>
          <w:p w14:paraId="6CD4923B" w14:textId="77777777" w:rsidR="00B50050" w:rsidRDefault="00B50050" w:rsidP="0088127C">
            <w:pPr>
              <w:pStyle w:val="OtherTableBody"/>
            </w:pPr>
            <w:r>
              <w:t>undefined</w:t>
            </w:r>
          </w:p>
        </w:tc>
        <w:tc>
          <w:tcPr>
            <w:tcW w:w="600" w:type="dxa"/>
          </w:tcPr>
          <w:p w14:paraId="31FAD918" w14:textId="77777777" w:rsidR="00B50050" w:rsidRDefault="00B50050" w:rsidP="0088127C">
            <w:pPr>
              <w:pStyle w:val="OtherTableBody"/>
            </w:pPr>
          </w:p>
        </w:tc>
        <w:tc>
          <w:tcPr>
            <w:tcW w:w="2600" w:type="dxa"/>
          </w:tcPr>
          <w:p w14:paraId="7F674AB4" w14:textId="77777777" w:rsidR="00B50050" w:rsidRDefault="00B50050" w:rsidP="0088127C">
            <w:pPr>
              <w:pStyle w:val="OtherTableBody"/>
            </w:pPr>
            <w:r>
              <w:t>Give Rate Units (RXE-24)</w:t>
            </w:r>
          </w:p>
        </w:tc>
        <w:tc>
          <w:tcPr>
            <w:tcW w:w="1400" w:type="dxa"/>
          </w:tcPr>
          <w:p w14:paraId="38A9C531" w14:textId="77777777" w:rsidR="00B50050" w:rsidRDefault="00B50050" w:rsidP="0088127C">
            <w:pPr>
              <w:pStyle w:val="OtherTableBody"/>
            </w:pPr>
          </w:p>
        </w:tc>
        <w:tc>
          <w:tcPr>
            <w:tcW w:w="4200" w:type="dxa"/>
          </w:tcPr>
          <w:p w14:paraId="63FEAE8F" w14:textId="77777777" w:rsidR="00B50050" w:rsidRDefault="00B50050" w:rsidP="0088127C">
            <w:pPr>
              <w:pStyle w:val="OtherTableBody"/>
            </w:pPr>
          </w:p>
        </w:tc>
      </w:tr>
      <w:tr w:rsidR="00B50050" w14:paraId="1BC4235C" w14:textId="77777777" w:rsidTr="00195548">
        <w:tc>
          <w:tcPr>
            <w:tcW w:w="600" w:type="dxa"/>
          </w:tcPr>
          <w:p w14:paraId="693398F1" w14:textId="77777777" w:rsidR="00B50050" w:rsidRDefault="00B50050" w:rsidP="0088127C">
            <w:pPr>
              <w:pStyle w:val="OtherTableBody"/>
            </w:pPr>
          </w:p>
        </w:tc>
        <w:tc>
          <w:tcPr>
            <w:tcW w:w="600" w:type="dxa"/>
          </w:tcPr>
          <w:p w14:paraId="7B7F3275" w14:textId="77777777" w:rsidR="00B50050" w:rsidRDefault="00B50050" w:rsidP="0088127C">
            <w:pPr>
              <w:pStyle w:val="OtherTableBody"/>
            </w:pPr>
            <w:r>
              <w:t>0722</w:t>
            </w:r>
          </w:p>
        </w:tc>
        <w:tc>
          <w:tcPr>
            <w:tcW w:w="2600" w:type="dxa"/>
          </w:tcPr>
          <w:p w14:paraId="59BFBBB2" w14:textId="77777777" w:rsidR="00B50050" w:rsidRDefault="00B50050" w:rsidP="0088127C">
            <w:pPr>
              <w:pStyle w:val="OtherTableBody"/>
            </w:pPr>
          </w:p>
        </w:tc>
        <w:tc>
          <w:tcPr>
            <w:tcW w:w="1400" w:type="dxa"/>
          </w:tcPr>
          <w:p w14:paraId="2B908BFC" w14:textId="77777777" w:rsidR="00B50050" w:rsidRDefault="00B50050" w:rsidP="0088127C">
            <w:pPr>
              <w:pStyle w:val="OtherTableBody"/>
            </w:pPr>
          </w:p>
        </w:tc>
        <w:tc>
          <w:tcPr>
            <w:tcW w:w="4200" w:type="dxa"/>
          </w:tcPr>
          <w:p w14:paraId="635700BC" w14:textId="77777777" w:rsidR="00B50050" w:rsidRDefault="00B50050" w:rsidP="0088127C">
            <w:pPr>
              <w:pStyle w:val="OtherTableBody"/>
            </w:pPr>
          </w:p>
        </w:tc>
      </w:tr>
      <w:tr w:rsidR="00B50050" w14:paraId="3CBFCDE7" w14:textId="77777777" w:rsidTr="00195548">
        <w:tc>
          <w:tcPr>
            <w:tcW w:w="600" w:type="dxa"/>
          </w:tcPr>
          <w:p w14:paraId="4E8D4BF3" w14:textId="77777777" w:rsidR="00B50050" w:rsidRDefault="00B50050" w:rsidP="0088127C">
            <w:pPr>
              <w:pStyle w:val="OtherTableBody"/>
            </w:pPr>
            <w:r>
              <w:t>undefined</w:t>
            </w:r>
          </w:p>
        </w:tc>
        <w:tc>
          <w:tcPr>
            <w:tcW w:w="600" w:type="dxa"/>
          </w:tcPr>
          <w:p w14:paraId="1DA786B7" w14:textId="77777777" w:rsidR="00B50050" w:rsidRDefault="00B50050" w:rsidP="0088127C">
            <w:pPr>
              <w:pStyle w:val="OtherTableBody"/>
            </w:pPr>
          </w:p>
        </w:tc>
        <w:tc>
          <w:tcPr>
            <w:tcW w:w="2600" w:type="dxa"/>
          </w:tcPr>
          <w:p w14:paraId="3EE7E15D" w14:textId="77777777" w:rsidR="00B50050" w:rsidRDefault="00B50050" w:rsidP="0088127C">
            <w:pPr>
              <w:pStyle w:val="OtherTableBody"/>
            </w:pPr>
            <w:r>
              <w:t>Give Strength Units (RXE-26)</w:t>
            </w:r>
          </w:p>
        </w:tc>
        <w:tc>
          <w:tcPr>
            <w:tcW w:w="1400" w:type="dxa"/>
          </w:tcPr>
          <w:p w14:paraId="60BD802E" w14:textId="77777777" w:rsidR="00B50050" w:rsidRDefault="00B50050" w:rsidP="0088127C">
            <w:pPr>
              <w:pStyle w:val="OtherTableBody"/>
            </w:pPr>
          </w:p>
        </w:tc>
        <w:tc>
          <w:tcPr>
            <w:tcW w:w="4200" w:type="dxa"/>
          </w:tcPr>
          <w:p w14:paraId="60EB44EB" w14:textId="77777777" w:rsidR="00B50050" w:rsidRDefault="00B50050" w:rsidP="0088127C">
            <w:pPr>
              <w:pStyle w:val="OtherTableBody"/>
            </w:pPr>
          </w:p>
        </w:tc>
      </w:tr>
      <w:tr w:rsidR="00B50050" w14:paraId="2D3E3C70" w14:textId="77777777" w:rsidTr="00195548">
        <w:tc>
          <w:tcPr>
            <w:tcW w:w="600" w:type="dxa"/>
          </w:tcPr>
          <w:p w14:paraId="254AEB4A" w14:textId="77777777" w:rsidR="00B50050" w:rsidRDefault="00B50050" w:rsidP="0088127C">
            <w:pPr>
              <w:pStyle w:val="OtherTableBody"/>
            </w:pPr>
          </w:p>
        </w:tc>
        <w:tc>
          <w:tcPr>
            <w:tcW w:w="600" w:type="dxa"/>
          </w:tcPr>
          <w:p w14:paraId="46313D97" w14:textId="77777777" w:rsidR="00B50050" w:rsidRDefault="00B50050" w:rsidP="0088127C">
            <w:pPr>
              <w:pStyle w:val="OtherTableBody"/>
            </w:pPr>
            <w:r>
              <w:t>0723</w:t>
            </w:r>
          </w:p>
        </w:tc>
        <w:tc>
          <w:tcPr>
            <w:tcW w:w="2600" w:type="dxa"/>
          </w:tcPr>
          <w:p w14:paraId="6A149D2C" w14:textId="77777777" w:rsidR="00B50050" w:rsidRDefault="00B50050" w:rsidP="0088127C">
            <w:pPr>
              <w:pStyle w:val="OtherTableBody"/>
            </w:pPr>
          </w:p>
        </w:tc>
        <w:tc>
          <w:tcPr>
            <w:tcW w:w="1400" w:type="dxa"/>
          </w:tcPr>
          <w:p w14:paraId="33DEA097" w14:textId="77777777" w:rsidR="00B50050" w:rsidRDefault="00B50050" w:rsidP="0088127C">
            <w:pPr>
              <w:pStyle w:val="OtherTableBody"/>
            </w:pPr>
          </w:p>
        </w:tc>
        <w:tc>
          <w:tcPr>
            <w:tcW w:w="4200" w:type="dxa"/>
          </w:tcPr>
          <w:p w14:paraId="7EC38124" w14:textId="77777777" w:rsidR="00B50050" w:rsidRDefault="00B50050" w:rsidP="0088127C">
            <w:pPr>
              <w:pStyle w:val="OtherTableBody"/>
            </w:pPr>
          </w:p>
        </w:tc>
      </w:tr>
      <w:tr w:rsidR="00B50050" w14:paraId="443DB823" w14:textId="77777777" w:rsidTr="00195548">
        <w:tc>
          <w:tcPr>
            <w:tcW w:w="600" w:type="dxa"/>
          </w:tcPr>
          <w:p w14:paraId="47A15FFE" w14:textId="77777777" w:rsidR="00B50050" w:rsidRDefault="00B50050" w:rsidP="0088127C">
            <w:pPr>
              <w:pStyle w:val="OtherTableBody"/>
            </w:pPr>
            <w:r>
              <w:t>undefined</w:t>
            </w:r>
          </w:p>
        </w:tc>
        <w:tc>
          <w:tcPr>
            <w:tcW w:w="600" w:type="dxa"/>
          </w:tcPr>
          <w:p w14:paraId="14EC5BCF" w14:textId="77777777" w:rsidR="00B50050" w:rsidRDefault="00B50050" w:rsidP="0088127C">
            <w:pPr>
              <w:pStyle w:val="OtherTableBody"/>
            </w:pPr>
          </w:p>
        </w:tc>
        <w:tc>
          <w:tcPr>
            <w:tcW w:w="2600" w:type="dxa"/>
          </w:tcPr>
          <w:p w14:paraId="4A8AC115" w14:textId="77777777" w:rsidR="00B50050" w:rsidRDefault="00B50050" w:rsidP="0088127C">
            <w:pPr>
              <w:pStyle w:val="OtherTableBody"/>
            </w:pPr>
            <w:r>
              <w:t>Give Indication (RXE-27)</w:t>
            </w:r>
          </w:p>
        </w:tc>
        <w:tc>
          <w:tcPr>
            <w:tcW w:w="1400" w:type="dxa"/>
          </w:tcPr>
          <w:p w14:paraId="481E14E6" w14:textId="77777777" w:rsidR="00B50050" w:rsidRDefault="00B50050" w:rsidP="0088127C">
            <w:pPr>
              <w:pStyle w:val="OtherTableBody"/>
            </w:pPr>
          </w:p>
        </w:tc>
        <w:tc>
          <w:tcPr>
            <w:tcW w:w="4200" w:type="dxa"/>
          </w:tcPr>
          <w:p w14:paraId="4514A654" w14:textId="77777777" w:rsidR="00B50050" w:rsidRDefault="00B50050" w:rsidP="0088127C">
            <w:pPr>
              <w:pStyle w:val="OtherTableBody"/>
            </w:pPr>
          </w:p>
        </w:tc>
      </w:tr>
      <w:tr w:rsidR="00B50050" w14:paraId="02114251" w14:textId="77777777" w:rsidTr="00195548">
        <w:tc>
          <w:tcPr>
            <w:tcW w:w="600" w:type="dxa"/>
          </w:tcPr>
          <w:p w14:paraId="0ECDE578" w14:textId="77777777" w:rsidR="00B50050" w:rsidRDefault="00B50050" w:rsidP="0088127C">
            <w:pPr>
              <w:pStyle w:val="OtherTableBody"/>
            </w:pPr>
          </w:p>
        </w:tc>
        <w:tc>
          <w:tcPr>
            <w:tcW w:w="600" w:type="dxa"/>
          </w:tcPr>
          <w:p w14:paraId="0BE8DC67" w14:textId="77777777" w:rsidR="00B50050" w:rsidRDefault="00B50050" w:rsidP="0088127C">
            <w:pPr>
              <w:pStyle w:val="OtherTableBody"/>
            </w:pPr>
            <w:r>
              <w:t>0724</w:t>
            </w:r>
          </w:p>
        </w:tc>
        <w:tc>
          <w:tcPr>
            <w:tcW w:w="2600" w:type="dxa"/>
          </w:tcPr>
          <w:p w14:paraId="7F5C0A8B" w14:textId="77777777" w:rsidR="00B50050" w:rsidRDefault="00B50050" w:rsidP="0088127C">
            <w:pPr>
              <w:pStyle w:val="OtherTableBody"/>
            </w:pPr>
          </w:p>
        </w:tc>
        <w:tc>
          <w:tcPr>
            <w:tcW w:w="1400" w:type="dxa"/>
          </w:tcPr>
          <w:p w14:paraId="090D805E" w14:textId="77777777" w:rsidR="00B50050" w:rsidRDefault="00B50050" w:rsidP="0088127C">
            <w:pPr>
              <w:pStyle w:val="OtherTableBody"/>
            </w:pPr>
          </w:p>
        </w:tc>
        <w:tc>
          <w:tcPr>
            <w:tcW w:w="4200" w:type="dxa"/>
          </w:tcPr>
          <w:p w14:paraId="66025204" w14:textId="77777777" w:rsidR="00B50050" w:rsidRDefault="00B50050" w:rsidP="0088127C">
            <w:pPr>
              <w:pStyle w:val="OtherTableBody"/>
            </w:pPr>
          </w:p>
        </w:tc>
      </w:tr>
      <w:tr w:rsidR="00B50050" w14:paraId="2B84BD5F" w14:textId="77777777" w:rsidTr="00195548">
        <w:tc>
          <w:tcPr>
            <w:tcW w:w="600" w:type="dxa"/>
          </w:tcPr>
          <w:p w14:paraId="6B29CF40" w14:textId="77777777" w:rsidR="00B50050" w:rsidRDefault="00B50050" w:rsidP="0088127C">
            <w:pPr>
              <w:pStyle w:val="OtherTableBody"/>
            </w:pPr>
            <w:r>
              <w:t>HL7</w:t>
            </w:r>
          </w:p>
        </w:tc>
        <w:tc>
          <w:tcPr>
            <w:tcW w:w="600" w:type="dxa"/>
          </w:tcPr>
          <w:p w14:paraId="3E00C270" w14:textId="77777777" w:rsidR="00B50050" w:rsidRDefault="00B50050" w:rsidP="0088127C">
            <w:pPr>
              <w:pStyle w:val="OtherTableBody"/>
            </w:pPr>
          </w:p>
        </w:tc>
        <w:tc>
          <w:tcPr>
            <w:tcW w:w="2600" w:type="dxa"/>
          </w:tcPr>
          <w:p w14:paraId="3E301ABB" w14:textId="77777777" w:rsidR="00B50050" w:rsidRDefault="00B50050" w:rsidP="0088127C">
            <w:pPr>
              <w:pStyle w:val="OtherTableBody"/>
            </w:pPr>
            <w:r>
              <w:t>Mood Codes</w:t>
            </w:r>
          </w:p>
        </w:tc>
        <w:tc>
          <w:tcPr>
            <w:tcW w:w="1400" w:type="dxa"/>
          </w:tcPr>
          <w:p w14:paraId="567E3BD1" w14:textId="77777777" w:rsidR="00B50050" w:rsidRDefault="00B50050" w:rsidP="0088127C">
            <w:pPr>
              <w:pStyle w:val="OtherTableBody"/>
            </w:pPr>
          </w:p>
        </w:tc>
        <w:tc>
          <w:tcPr>
            <w:tcW w:w="4200" w:type="dxa"/>
          </w:tcPr>
          <w:p w14:paraId="43C9B07E" w14:textId="77777777" w:rsidR="00B50050" w:rsidRDefault="00B50050" w:rsidP="0088127C">
            <w:pPr>
              <w:pStyle w:val="OtherTableBody"/>
            </w:pPr>
          </w:p>
        </w:tc>
      </w:tr>
      <w:tr w:rsidR="00B50050" w14:paraId="6DFE3F2E" w14:textId="77777777" w:rsidTr="00195548">
        <w:tc>
          <w:tcPr>
            <w:tcW w:w="600" w:type="dxa"/>
          </w:tcPr>
          <w:p w14:paraId="1E61B90F" w14:textId="77777777" w:rsidR="00B50050" w:rsidRDefault="00B50050" w:rsidP="0088127C">
            <w:pPr>
              <w:pStyle w:val="OtherTableBody"/>
            </w:pPr>
          </w:p>
        </w:tc>
        <w:tc>
          <w:tcPr>
            <w:tcW w:w="600" w:type="dxa"/>
          </w:tcPr>
          <w:p w14:paraId="26053C3C" w14:textId="77777777" w:rsidR="00B50050" w:rsidRDefault="00B50050" w:rsidP="0088127C">
            <w:pPr>
              <w:pStyle w:val="OtherTableBody"/>
            </w:pPr>
            <w:r>
              <w:t>0725</w:t>
            </w:r>
          </w:p>
        </w:tc>
        <w:tc>
          <w:tcPr>
            <w:tcW w:w="2600" w:type="dxa"/>
          </w:tcPr>
          <w:p w14:paraId="31E47DB9" w14:textId="77777777" w:rsidR="00B50050" w:rsidRDefault="00B50050" w:rsidP="0088127C">
            <w:pPr>
              <w:pStyle w:val="OtherTableBody"/>
            </w:pPr>
          </w:p>
        </w:tc>
        <w:tc>
          <w:tcPr>
            <w:tcW w:w="1400" w:type="dxa"/>
          </w:tcPr>
          <w:p w14:paraId="25B7F754" w14:textId="77777777" w:rsidR="00B50050" w:rsidRDefault="00B50050" w:rsidP="0088127C">
            <w:pPr>
              <w:pStyle w:val="OtherTableBody"/>
            </w:pPr>
            <w:r>
              <w:t>APT</w:t>
            </w:r>
          </w:p>
        </w:tc>
        <w:tc>
          <w:tcPr>
            <w:tcW w:w="4200" w:type="dxa"/>
          </w:tcPr>
          <w:p w14:paraId="1D98122E" w14:textId="77777777" w:rsidR="00B50050" w:rsidRDefault="00B50050" w:rsidP="0088127C">
            <w:pPr>
              <w:pStyle w:val="OtherTableBody"/>
            </w:pPr>
            <w:r>
              <w:t>Appointment</w:t>
            </w:r>
          </w:p>
        </w:tc>
      </w:tr>
      <w:tr w:rsidR="00B50050" w14:paraId="7F5D9205" w14:textId="77777777" w:rsidTr="00195548">
        <w:tc>
          <w:tcPr>
            <w:tcW w:w="600" w:type="dxa"/>
          </w:tcPr>
          <w:p w14:paraId="4DCACB0F" w14:textId="77777777" w:rsidR="00B50050" w:rsidRDefault="00B50050" w:rsidP="0088127C">
            <w:pPr>
              <w:pStyle w:val="OtherTableBody"/>
            </w:pPr>
          </w:p>
        </w:tc>
        <w:tc>
          <w:tcPr>
            <w:tcW w:w="600" w:type="dxa"/>
          </w:tcPr>
          <w:p w14:paraId="77DCE852" w14:textId="77777777" w:rsidR="00B50050" w:rsidRDefault="00B50050" w:rsidP="0088127C">
            <w:pPr>
              <w:pStyle w:val="OtherTableBody"/>
            </w:pPr>
            <w:r>
              <w:t>0725</w:t>
            </w:r>
          </w:p>
        </w:tc>
        <w:tc>
          <w:tcPr>
            <w:tcW w:w="2600" w:type="dxa"/>
          </w:tcPr>
          <w:p w14:paraId="70C984E0" w14:textId="77777777" w:rsidR="00B50050" w:rsidRDefault="00B50050" w:rsidP="0088127C">
            <w:pPr>
              <w:pStyle w:val="OtherTableBody"/>
            </w:pPr>
          </w:p>
        </w:tc>
        <w:tc>
          <w:tcPr>
            <w:tcW w:w="1400" w:type="dxa"/>
          </w:tcPr>
          <w:p w14:paraId="7DFB8593" w14:textId="77777777" w:rsidR="00B50050" w:rsidRDefault="00B50050" w:rsidP="0088127C">
            <w:pPr>
              <w:pStyle w:val="OtherTableBody"/>
            </w:pPr>
            <w:r>
              <w:t>ARQ</w:t>
            </w:r>
          </w:p>
        </w:tc>
        <w:tc>
          <w:tcPr>
            <w:tcW w:w="4200" w:type="dxa"/>
          </w:tcPr>
          <w:p w14:paraId="35405083" w14:textId="77777777" w:rsidR="00B50050" w:rsidRDefault="00B50050" w:rsidP="0088127C">
            <w:pPr>
              <w:pStyle w:val="OtherTableBody"/>
            </w:pPr>
            <w:r>
              <w:t>Appointment Request</w:t>
            </w:r>
          </w:p>
        </w:tc>
      </w:tr>
      <w:tr w:rsidR="00B50050" w14:paraId="6E559619" w14:textId="77777777" w:rsidTr="00195548">
        <w:tc>
          <w:tcPr>
            <w:tcW w:w="600" w:type="dxa"/>
          </w:tcPr>
          <w:p w14:paraId="43B7C141" w14:textId="77777777" w:rsidR="00B50050" w:rsidRDefault="00B50050" w:rsidP="0088127C">
            <w:pPr>
              <w:pStyle w:val="OtherTableBody"/>
            </w:pPr>
          </w:p>
        </w:tc>
        <w:tc>
          <w:tcPr>
            <w:tcW w:w="600" w:type="dxa"/>
          </w:tcPr>
          <w:p w14:paraId="7B7DA2C4" w14:textId="77777777" w:rsidR="00B50050" w:rsidRDefault="00B50050" w:rsidP="0088127C">
            <w:pPr>
              <w:pStyle w:val="OtherTableBody"/>
            </w:pPr>
            <w:r>
              <w:t>0725</w:t>
            </w:r>
          </w:p>
        </w:tc>
        <w:tc>
          <w:tcPr>
            <w:tcW w:w="2600" w:type="dxa"/>
          </w:tcPr>
          <w:p w14:paraId="1DDA3656" w14:textId="77777777" w:rsidR="00B50050" w:rsidRDefault="00B50050" w:rsidP="0088127C">
            <w:pPr>
              <w:pStyle w:val="OtherTableBody"/>
            </w:pPr>
          </w:p>
        </w:tc>
        <w:tc>
          <w:tcPr>
            <w:tcW w:w="1400" w:type="dxa"/>
          </w:tcPr>
          <w:p w14:paraId="576341E7" w14:textId="77777777" w:rsidR="00B50050" w:rsidRDefault="00B50050" w:rsidP="0088127C">
            <w:pPr>
              <w:pStyle w:val="OtherTableBody"/>
            </w:pPr>
            <w:r>
              <w:t>EVN</w:t>
            </w:r>
          </w:p>
        </w:tc>
        <w:tc>
          <w:tcPr>
            <w:tcW w:w="4200" w:type="dxa"/>
          </w:tcPr>
          <w:p w14:paraId="15E431C2" w14:textId="77777777" w:rsidR="00B50050" w:rsidRDefault="00B50050" w:rsidP="0088127C">
            <w:pPr>
              <w:pStyle w:val="OtherTableBody"/>
            </w:pPr>
            <w:r>
              <w:t>Event</w:t>
            </w:r>
          </w:p>
        </w:tc>
      </w:tr>
      <w:tr w:rsidR="00B50050" w14:paraId="73C30881" w14:textId="77777777" w:rsidTr="00195548">
        <w:tc>
          <w:tcPr>
            <w:tcW w:w="600" w:type="dxa"/>
          </w:tcPr>
          <w:p w14:paraId="646C26E1" w14:textId="77777777" w:rsidR="00B50050" w:rsidRDefault="00B50050" w:rsidP="0088127C">
            <w:pPr>
              <w:pStyle w:val="OtherTableBody"/>
            </w:pPr>
          </w:p>
        </w:tc>
        <w:tc>
          <w:tcPr>
            <w:tcW w:w="600" w:type="dxa"/>
          </w:tcPr>
          <w:p w14:paraId="241C71DD" w14:textId="77777777" w:rsidR="00B50050" w:rsidRDefault="00B50050" w:rsidP="0088127C">
            <w:pPr>
              <w:pStyle w:val="OtherTableBody"/>
            </w:pPr>
            <w:r>
              <w:t>0725</w:t>
            </w:r>
          </w:p>
        </w:tc>
        <w:tc>
          <w:tcPr>
            <w:tcW w:w="2600" w:type="dxa"/>
          </w:tcPr>
          <w:p w14:paraId="7248E2E1" w14:textId="77777777" w:rsidR="00B50050" w:rsidRDefault="00B50050" w:rsidP="0088127C">
            <w:pPr>
              <w:pStyle w:val="OtherTableBody"/>
            </w:pPr>
          </w:p>
        </w:tc>
        <w:tc>
          <w:tcPr>
            <w:tcW w:w="1400" w:type="dxa"/>
          </w:tcPr>
          <w:p w14:paraId="7134C965" w14:textId="77777777" w:rsidR="00B50050" w:rsidRDefault="00B50050" w:rsidP="0088127C">
            <w:pPr>
              <w:pStyle w:val="OtherTableBody"/>
            </w:pPr>
            <w:r>
              <w:t>EVN.CRT</w:t>
            </w:r>
          </w:p>
        </w:tc>
        <w:tc>
          <w:tcPr>
            <w:tcW w:w="4200" w:type="dxa"/>
          </w:tcPr>
          <w:p w14:paraId="111F2B0B" w14:textId="77777777" w:rsidR="00B50050" w:rsidRDefault="00B50050" w:rsidP="0088127C">
            <w:pPr>
              <w:pStyle w:val="OtherTableBody"/>
            </w:pPr>
            <w:r>
              <w:t>Event Criterion</w:t>
            </w:r>
          </w:p>
        </w:tc>
      </w:tr>
      <w:tr w:rsidR="00B50050" w14:paraId="49F53D1E" w14:textId="77777777" w:rsidTr="00195548">
        <w:tc>
          <w:tcPr>
            <w:tcW w:w="600" w:type="dxa"/>
          </w:tcPr>
          <w:p w14:paraId="1C2A2FF5" w14:textId="77777777" w:rsidR="00B50050" w:rsidRDefault="00B50050" w:rsidP="0088127C">
            <w:pPr>
              <w:pStyle w:val="OtherTableBody"/>
            </w:pPr>
          </w:p>
        </w:tc>
        <w:tc>
          <w:tcPr>
            <w:tcW w:w="600" w:type="dxa"/>
          </w:tcPr>
          <w:p w14:paraId="197E7D7B" w14:textId="77777777" w:rsidR="00B50050" w:rsidRDefault="00B50050" w:rsidP="0088127C">
            <w:pPr>
              <w:pStyle w:val="OtherTableBody"/>
            </w:pPr>
            <w:r>
              <w:t>0725</w:t>
            </w:r>
          </w:p>
        </w:tc>
        <w:tc>
          <w:tcPr>
            <w:tcW w:w="2600" w:type="dxa"/>
          </w:tcPr>
          <w:p w14:paraId="24A0A95C" w14:textId="77777777" w:rsidR="00B50050" w:rsidRDefault="00B50050" w:rsidP="0088127C">
            <w:pPr>
              <w:pStyle w:val="OtherTableBody"/>
            </w:pPr>
          </w:p>
        </w:tc>
        <w:tc>
          <w:tcPr>
            <w:tcW w:w="1400" w:type="dxa"/>
          </w:tcPr>
          <w:p w14:paraId="428DE173" w14:textId="77777777" w:rsidR="00B50050" w:rsidRDefault="00B50050" w:rsidP="0088127C">
            <w:pPr>
              <w:pStyle w:val="OtherTableBody"/>
            </w:pPr>
            <w:r>
              <w:t>EXP</w:t>
            </w:r>
          </w:p>
        </w:tc>
        <w:tc>
          <w:tcPr>
            <w:tcW w:w="4200" w:type="dxa"/>
          </w:tcPr>
          <w:p w14:paraId="580EC700" w14:textId="77777777" w:rsidR="00B50050" w:rsidRDefault="00B50050" w:rsidP="0088127C">
            <w:pPr>
              <w:pStyle w:val="OtherTableBody"/>
            </w:pPr>
            <w:r>
              <w:t>Expectation</w:t>
            </w:r>
          </w:p>
        </w:tc>
      </w:tr>
      <w:tr w:rsidR="00B50050" w14:paraId="50A88349" w14:textId="77777777" w:rsidTr="00195548">
        <w:tc>
          <w:tcPr>
            <w:tcW w:w="600" w:type="dxa"/>
          </w:tcPr>
          <w:p w14:paraId="603673E0" w14:textId="77777777" w:rsidR="00B50050" w:rsidRDefault="00B50050" w:rsidP="0088127C">
            <w:pPr>
              <w:pStyle w:val="OtherTableBody"/>
            </w:pPr>
          </w:p>
        </w:tc>
        <w:tc>
          <w:tcPr>
            <w:tcW w:w="600" w:type="dxa"/>
          </w:tcPr>
          <w:p w14:paraId="24083942" w14:textId="77777777" w:rsidR="00B50050" w:rsidRDefault="00B50050" w:rsidP="0088127C">
            <w:pPr>
              <w:pStyle w:val="OtherTableBody"/>
            </w:pPr>
            <w:r>
              <w:t>0725</w:t>
            </w:r>
          </w:p>
        </w:tc>
        <w:tc>
          <w:tcPr>
            <w:tcW w:w="2600" w:type="dxa"/>
          </w:tcPr>
          <w:p w14:paraId="6A896D7E" w14:textId="77777777" w:rsidR="00B50050" w:rsidRDefault="00B50050" w:rsidP="0088127C">
            <w:pPr>
              <w:pStyle w:val="OtherTableBody"/>
            </w:pPr>
          </w:p>
        </w:tc>
        <w:tc>
          <w:tcPr>
            <w:tcW w:w="1400" w:type="dxa"/>
          </w:tcPr>
          <w:p w14:paraId="353A76C8" w14:textId="77777777" w:rsidR="00B50050" w:rsidRDefault="00B50050" w:rsidP="0088127C">
            <w:pPr>
              <w:pStyle w:val="OtherTableBody"/>
            </w:pPr>
            <w:r>
              <w:t>INT</w:t>
            </w:r>
          </w:p>
        </w:tc>
        <w:tc>
          <w:tcPr>
            <w:tcW w:w="4200" w:type="dxa"/>
          </w:tcPr>
          <w:p w14:paraId="1EEBA1BD" w14:textId="77777777" w:rsidR="00B50050" w:rsidRDefault="00B50050" w:rsidP="0088127C">
            <w:pPr>
              <w:pStyle w:val="OtherTableBody"/>
            </w:pPr>
            <w:r>
              <w:t>Intent</w:t>
            </w:r>
          </w:p>
        </w:tc>
      </w:tr>
      <w:tr w:rsidR="00B50050" w14:paraId="63BF8110" w14:textId="77777777" w:rsidTr="00195548">
        <w:tc>
          <w:tcPr>
            <w:tcW w:w="600" w:type="dxa"/>
          </w:tcPr>
          <w:p w14:paraId="6BC16720" w14:textId="77777777" w:rsidR="00B50050" w:rsidRDefault="00B50050" w:rsidP="0088127C">
            <w:pPr>
              <w:pStyle w:val="OtherTableBody"/>
            </w:pPr>
          </w:p>
        </w:tc>
        <w:tc>
          <w:tcPr>
            <w:tcW w:w="600" w:type="dxa"/>
          </w:tcPr>
          <w:p w14:paraId="759E2E22" w14:textId="77777777" w:rsidR="00B50050" w:rsidRDefault="00B50050" w:rsidP="0088127C">
            <w:pPr>
              <w:pStyle w:val="OtherTableBody"/>
            </w:pPr>
            <w:r>
              <w:t>0725</w:t>
            </w:r>
          </w:p>
        </w:tc>
        <w:tc>
          <w:tcPr>
            <w:tcW w:w="2600" w:type="dxa"/>
          </w:tcPr>
          <w:p w14:paraId="505CC3C3" w14:textId="77777777" w:rsidR="00B50050" w:rsidRDefault="00B50050" w:rsidP="0088127C">
            <w:pPr>
              <w:pStyle w:val="OtherTableBody"/>
            </w:pPr>
          </w:p>
        </w:tc>
        <w:tc>
          <w:tcPr>
            <w:tcW w:w="1400" w:type="dxa"/>
          </w:tcPr>
          <w:p w14:paraId="11CF01F5" w14:textId="77777777" w:rsidR="00B50050" w:rsidRDefault="00B50050" w:rsidP="0088127C">
            <w:pPr>
              <w:pStyle w:val="OtherTableBody"/>
            </w:pPr>
            <w:r>
              <w:t>PRMS</w:t>
            </w:r>
          </w:p>
        </w:tc>
        <w:tc>
          <w:tcPr>
            <w:tcW w:w="4200" w:type="dxa"/>
          </w:tcPr>
          <w:p w14:paraId="4D8ADFFB" w14:textId="77777777" w:rsidR="00B50050" w:rsidRDefault="00B50050" w:rsidP="0088127C">
            <w:pPr>
              <w:pStyle w:val="OtherTableBody"/>
            </w:pPr>
            <w:r>
              <w:t>Promise</w:t>
            </w:r>
          </w:p>
        </w:tc>
      </w:tr>
      <w:tr w:rsidR="00B50050" w14:paraId="5B6A4138" w14:textId="77777777" w:rsidTr="00195548">
        <w:tc>
          <w:tcPr>
            <w:tcW w:w="600" w:type="dxa"/>
          </w:tcPr>
          <w:p w14:paraId="44C73DB2" w14:textId="77777777" w:rsidR="00B50050" w:rsidRDefault="00B50050" w:rsidP="0088127C">
            <w:pPr>
              <w:pStyle w:val="OtherTableBody"/>
            </w:pPr>
          </w:p>
        </w:tc>
        <w:tc>
          <w:tcPr>
            <w:tcW w:w="600" w:type="dxa"/>
          </w:tcPr>
          <w:p w14:paraId="2A96AB4F" w14:textId="77777777" w:rsidR="00B50050" w:rsidRDefault="00B50050" w:rsidP="0088127C">
            <w:pPr>
              <w:pStyle w:val="OtherTableBody"/>
            </w:pPr>
            <w:r>
              <w:t>0725</w:t>
            </w:r>
          </w:p>
        </w:tc>
        <w:tc>
          <w:tcPr>
            <w:tcW w:w="2600" w:type="dxa"/>
          </w:tcPr>
          <w:p w14:paraId="7136C0C6" w14:textId="77777777" w:rsidR="00B50050" w:rsidRDefault="00B50050" w:rsidP="0088127C">
            <w:pPr>
              <w:pStyle w:val="OtherTableBody"/>
            </w:pPr>
          </w:p>
        </w:tc>
        <w:tc>
          <w:tcPr>
            <w:tcW w:w="1400" w:type="dxa"/>
          </w:tcPr>
          <w:p w14:paraId="5C8E6C48" w14:textId="77777777" w:rsidR="00B50050" w:rsidRDefault="00B50050" w:rsidP="0088127C">
            <w:pPr>
              <w:pStyle w:val="OtherTableBody"/>
            </w:pPr>
            <w:r>
              <w:t>PRP</w:t>
            </w:r>
          </w:p>
        </w:tc>
        <w:tc>
          <w:tcPr>
            <w:tcW w:w="4200" w:type="dxa"/>
          </w:tcPr>
          <w:p w14:paraId="5EDCE5D7" w14:textId="77777777" w:rsidR="00B50050" w:rsidRDefault="00B50050" w:rsidP="0088127C">
            <w:pPr>
              <w:pStyle w:val="OtherTableBody"/>
            </w:pPr>
            <w:r>
              <w:t>Proposal</w:t>
            </w:r>
          </w:p>
        </w:tc>
      </w:tr>
      <w:tr w:rsidR="00B50050" w14:paraId="0074EE68" w14:textId="77777777" w:rsidTr="00195548">
        <w:tc>
          <w:tcPr>
            <w:tcW w:w="600" w:type="dxa"/>
          </w:tcPr>
          <w:p w14:paraId="1654F290" w14:textId="77777777" w:rsidR="00B50050" w:rsidRDefault="00B50050" w:rsidP="0088127C">
            <w:pPr>
              <w:pStyle w:val="OtherTableBody"/>
            </w:pPr>
          </w:p>
        </w:tc>
        <w:tc>
          <w:tcPr>
            <w:tcW w:w="600" w:type="dxa"/>
          </w:tcPr>
          <w:p w14:paraId="53EA4365" w14:textId="77777777" w:rsidR="00B50050" w:rsidRDefault="00B50050" w:rsidP="0088127C">
            <w:pPr>
              <w:pStyle w:val="OtherTableBody"/>
            </w:pPr>
            <w:r>
              <w:t>0725</w:t>
            </w:r>
          </w:p>
        </w:tc>
        <w:tc>
          <w:tcPr>
            <w:tcW w:w="2600" w:type="dxa"/>
          </w:tcPr>
          <w:p w14:paraId="5D2865A9" w14:textId="77777777" w:rsidR="00B50050" w:rsidRDefault="00B50050" w:rsidP="0088127C">
            <w:pPr>
              <w:pStyle w:val="OtherTableBody"/>
            </w:pPr>
          </w:p>
        </w:tc>
        <w:tc>
          <w:tcPr>
            <w:tcW w:w="1400" w:type="dxa"/>
          </w:tcPr>
          <w:p w14:paraId="71D0FAC7" w14:textId="77777777" w:rsidR="00B50050" w:rsidRDefault="00B50050" w:rsidP="0088127C">
            <w:pPr>
              <w:pStyle w:val="OtherTableBody"/>
            </w:pPr>
            <w:r>
              <w:t>RQO</w:t>
            </w:r>
          </w:p>
        </w:tc>
        <w:tc>
          <w:tcPr>
            <w:tcW w:w="4200" w:type="dxa"/>
          </w:tcPr>
          <w:p w14:paraId="7931A431" w14:textId="77777777" w:rsidR="00B50050" w:rsidRDefault="00B50050" w:rsidP="0088127C">
            <w:pPr>
              <w:pStyle w:val="OtherTableBody"/>
            </w:pPr>
            <w:r>
              <w:t>Request-Order</w:t>
            </w:r>
          </w:p>
        </w:tc>
      </w:tr>
      <w:tr w:rsidR="00B50050" w14:paraId="3BE77856" w14:textId="77777777" w:rsidTr="00195548">
        <w:tc>
          <w:tcPr>
            <w:tcW w:w="600" w:type="dxa"/>
          </w:tcPr>
          <w:p w14:paraId="20EAAFF9" w14:textId="77777777" w:rsidR="00B50050" w:rsidRDefault="00B50050" w:rsidP="0088127C">
            <w:pPr>
              <w:pStyle w:val="OtherTableBody"/>
            </w:pPr>
            <w:r>
              <w:t>undefined</w:t>
            </w:r>
          </w:p>
        </w:tc>
        <w:tc>
          <w:tcPr>
            <w:tcW w:w="600" w:type="dxa"/>
          </w:tcPr>
          <w:p w14:paraId="666DB308" w14:textId="77777777" w:rsidR="00B50050" w:rsidRDefault="00B50050" w:rsidP="0088127C">
            <w:pPr>
              <w:pStyle w:val="OtherTableBody"/>
            </w:pPr>
          </w:p>
        </w:tc>
        <w:tc>
          <w:tcPr>
            <w:tcW w:w="2600" w:type="dxa"/>
          </w:tcPr>
          <w:p w14:paraId="197A1B81" w14:textId="77777777" w:rsidR="00B50050" w:rsidRDefault="00B50050" w:rsidP="0088127C">
            <w:pPr>
              <w:pStyle w:val="OtherTableBody"/>
            </w:pPr>
            <w:r>
              <w:t>Dispense Package Size Unit (RXE-29)</w:t>
            </w:r>
          </w:p>
        </w:tc>
        <w:tc>
          <w:tcPr>
            <w:tcW w:w="1400" w:type="dxa"/>
          </w:tcPr>
          <w:p w14:paraId="7C7DDAB5" w14:textId="77777777" w:rsidR="00B50050" w:rsidRDefault="00B50050" w:rsidP="0088127C">
            <w:pPr>
              <w:pStyle w:val="OtherTableBody"/>
            </w:pPr>
          </w:p>
        </w:tc>
        <w:tc>
          <w:tcPr>
            <w:tcW w:w="4200" w:type="dxa"/>
          </w:tcPr>
          <w:p w14:paraId="033C5076" w14:textId="77777777" w:rsidR="00B50050" w:rsidRDefault="00B50050" w:rsidP="0088127C">
            <w:pPr>
              <w:pStyle w:val="OtherTableBody"/>
            </w:pPr>
          </w:p>
        </w:tc>
      </w:tr>
      <w:tr w:rsidR="00B50050" w14:paraId="036B057B" w14:textId="77777777" w:rsidTr="00195548">
        <w:tc>
          <w:tcPr>
            <w:tcW w:w="600" w:type="dxa"/>
          </w:tcPr>
          <w:p w14:paraId="3A00614C" w14:textId="77777777" w:rsidR="00B50050" w:rsidRDefault="00B50050" w:rsidP="0088127C">
            <w:pPr>
              <w:pStyle w:val="OtherTableBody"/>
            </w:pPr>
          </w:p>
        </w:tc>
        <w:tc>
          <w:tcPr>
            <w:tcW w:w="600" w:type="dxa"/>
          </w:tcPr>
          <w:p w14:paraId="3BA17A39" w14:textId="77777777" w:rsidR="00B50050" w:rsidRDefault="00B50050" w:rsidP="0088127C">
            <w:pPr>
              <w:pStyle w:val="OtherTableBody"/>
            </w:pPr>
            <w:r>
              <w:t>0726</w:t>
            </w:r>
          </w:p>
        </w:tc>
        <w:tc>
          <w:tcPr>
            <w:tcW w:w="2600" w:type="dxa"/>
          </w:tcPr>
          <w:p w14:paraId="3CDABFD6" w14:textId="77777777" w:rsidR="00B50050" w:rsidRDefault="00B50050" w:rsidP="0088127C">
            <w:pPr>
              <w:pStyle w:val="OtherTableBody"/>
            </w:pPr>
          </w:p>
        </w:tc>
        <w:tc>
          <w:tcPr>
            <w:tcW w:w="1400" w:type="dxa"/>
          </w:tcPr>
          <w:p w14:paraId="2EFE5A7F" w14:textId="77777777" w:rsidR="00B50050" w:rsidRDefault="00B50050" w:rsidP="0088127C">
            <w:pPr>
              <w:pStyle w:val="OtherTableBody"/>
            </w:pPr>
          </w:p>
        </w:tc>
        <w:tc>
          <w:tcPr>
            <w:tcW w:w="4200" w:type="dxa"/>
          </w:tcPr>
          <w:p w14:paraId="6EE2873C" w14:textId="77777777" w:rsidR="00B50050" w:rsidRDefault="00B50050" w:rsidP="0088127C">
            <w:pPr>
              <w:pStyle w:val="OtherTableBody"/>
            </w:pPr>
          </w:p>
        </w:tc>
      </w:tr>
      <w:tr w:rsidR="00B50050" w14:paraId="103A1A49" w14:textId="77777777" w:rsidTr="00195548">
        <w:tc>
          <w:tcPr>
            <w:tcW w:w="600" w:type="dxa"/>
          </w:tcPr>
          <w:p w14:paraId="3BBDFCC0" w14:textId="77777777" w:rsidR="00B50050" w:rsidRDefault="00B50050" w:rsidP="0088127C">
            <w:pPr>
              <w:pStyle w:val="OtherTableBody"/>
            </w:pPr>
            <w:r>
              <w:t>undefined</w:t>
            </w:r>
          </w:p>
        </w:tc>
        <w:tc>
          <w:tcPr>
            <w:tcW w:w="600" w:type="dxa"/>
          </w:tcPr>
          <w:p w14:paraId="02962D04" w14:textId="77777777" w:rsidR="00B50050" w:rsidRDefault="00B50050" w:rsidP="0088127C">
            <w:pPr>
              <w:pStyle w:val="OtherTableBody"/>
            </w:pPr>
          </w:p>
        </w:tc>
        <w:tc>
          <w:tcPr>
            <w:tcW w:w="2600" w:type="dxa"/>
          </w:tcPr>
          <w:p w14:paraId="5649AF12" w14:textId="77777777" w:rsidR="00B50050" w:rsidRDefault="00B50050" w:rsidP="0088127C">
            <w:pPr>
              <w:pStyle w:val="OtherTableBody"/>
            </w:pPr>
            <w:r>
              <w:t>Supplementary Code (RXE-31)</w:t>
            </w:r>
          </w:p>
        </w:tc>
        <w:tc>
          <w:tcPr>
            <w:tcW w:w="1400" w:type="dxa"/>
          </w:tcPr>
          <w:p w14:paraId="63CE1D5B" w14:textId="77777777" w:rsidR="00B50050" w:rsidRDefault="00B50050" w:rsidP="0088127C">
            <w:pPr>
              <w:pStyle w:val="OtherTableBody"/>
            </w:pPr>
          </w:p>
        </w:tc>
        <w:tc>
          <w:tcPr>
            <w:tcW w:w="4200" w:type="dxa"/>
          </w:tcPr>
          <w:p w14:paraId="75491867" w14:textId="77777777" w:rsidR="00B50050" w:rsidRDefault="00B50050" w:rsidP="0088127C">
            <w:pPr>
              <w:pStyle w:val="OtherTableBody"/>
            </w:pPr>
          </w:p>
        </w:tc>
      </w:tr>
      <w:tr w:rsidR="00B50050" w14:paraId="00FD8A67" w14:textId="77777777" w:rsidTr="00195548">
        <w:tc>
          <w:tcPr>
            <w:tcW w:w="600" w:type="dxa"/>
          </w:tcPr>
          <w:p w14:paraId="200F2788" w14:textId="77777777" w:rsidR="00B50050" w:rsidRDefault="00B50050" w:rsidP="0088127C">
            <w:pPr>
              <w:pStyle w:val="OtherTableBody"/>
            </w:pPr>
          </w:p>
        </w:tc>
        <w:tc>
          <w:tcPr>
            <w:tcW w:w="600" w:type="dxa"/>
          </w:tcPr>
          <w:p w14:paraId="006C4B0D" w14:textId="77777777" w:rsidR="00B50050" w:rsidRDefault="00B50050" w:rsidP="0088127C">
            <w:pPr>
              <w:pStyle w:val="OtherTableBody"/>
            </w:pPr>
            <w:r>
              <w:t>0727</w:t>
            </w:r>
          </w:p>
        </w:tc>
        <w:tc>
          <w:tcPr>
            <w:tcW w:w="2600" w:type="dxa"/>
          </w:tcPr>
          <w:p w14:paraId="5587DF81" w14:textId="77777777" w:rsidR="00B50050" w:rsidRDefault="00B50050" w:rsidP="0088127C">
            <w:pPr>
              <w:pStyle w:val="OtherTableBody"/>
            </w:pPr>
          </w:p>
        </w:tc>
        <w:tc>
          <w:tcPr>
            <w:tcW w:w="1400" w:type="dxa"/>
          </w:tcPr>
          <w:p w14:paraId="58963107" w14:textId="77777777" w:rsidR="00B50050" w:rsidRDefault="00B50050" w:rsidP="0088127C">
            <w:pPr>
              <w:pStyle w:val="OtherTableBody"/>
            </w:pPr>
          </w:p>
        </w:tc>
        <w:tc>
          <w:tcPr>
            <w:tcW w:w="4200" w:type="dxa"/>
          </w:tcPr>
          <w:p w14:paraId="14E3C4B2" w14:textId="77777777" w:rsidR="00B50050" w:rsidRDefault="00B50050" w:rsidP="0088127C">
            <w:pPr>
              <w:pStyle w:val="OtherTableBody"/>
            </w:pPr>
          </w:p>
        </w:tc>
      </w:tr>
      <w:tr w:rsidR="00B50050" w14:paraId="2D6042CF" w14:textId="77777777" w:rsidTr="00195548">
        <w:tc>
          <w:tcPr>
            <w:tcW w:w="600" w:type="dxa"/>
          </w:tcPr>
          <w:p w14:paraId="19B34B91" w14:textId="77777777" w:rsidR="00B50050" w:rsidRDefault="00B50050" w:rsidP="0088127C">
            <w:pPr>
              <w:pStyle w:val="OtherTableBody"/>
            </w:pPr>
            <w:r>
              <w:t>HL7</w:t>
            </w:r>
          </w:p>
        </w:tc>
        <w:tc>
          <w:tcPr>
            <w:tcW w:w="600" w:type="dxa"/>
          </w:tcPr>
          <w:p w14:paraId="0E66AB5C" w14:textId="77777777" w:rsidR="00B50050" w:rsidRDefault="00B50050" w:rsidP="0088127C">
            <w:pPr>
              <w:pStyle w:val="OtherTableBody"/>
            </w:pPr>
          </w:p>
        </w:tc>
        <w:tc>
          <w:tcPr>
            <w:tcW w:w="2600" w:type="dxa"/>
          </w:tcPr>
          <w:p w14:paraId="13C89173" w14:textId="77777777" w:rsidR="00B50050" w:rsidRDefault="00B50050" w:rsidP="0088127C">
            <w:pPr>
              <w:pStyle w:val="OtherTableBody"/>
            </w:pPr>
            <w:r>
              <w:t>CCL Value</w:t>
            </w:r>
          </w:p>
        </w:tc>
        <w:tc>
          <w:tcPr>
            <w:tcW w:w="1400" w:type="dxa"/>
          </w:tcPr>
          <w:p w14:paraId="10809A45" w14:textId="77777777" w:rsidR="00B50050" w:rsidRDefault="00B50050" w:rsidP="0088127C">
            <w:pPr>
              <w:pStyle w:val="OtherTableBody"/>
            </w:pPr>
          </w:p>
        </w:tc>
        <w:tc>
          <w:tcPr>
            <w:tcW w:w="4200" w:type="dxa"/>
          </w:tcPr>
          <w:p w14:paraId="30AB0EB7" w14:textId="77777777" w:rsidR="00B50050" w:rsidRDefault="00B50050" w:rsidP="0088127C">
            <w:pPr>
              <w:pStyle w:val="OtherTableBody"/>
            </w:pPr>
          </w:p>
        </w:tc>
      </w:tr>
      <w:tr w:rsidR="00B50050" w14:paraId="40653FC3" w14:textId="77777777" w:rsidTr="00195548">
        <w:tc>
          <w:tcPr>
            <w:tcW w:w="600" w:type="dxa"/>
          </w:tcPr>
          <w:p w14:paraId="60EFC37F" w14:textId="77777777" w:rsidR="00B50050" w:rsidRDefault="00B50050" w:rsidP="0088127C">
            <w:pPr>
              <w:pStyle w:val="OtherTableBody"/>
            </w:pPr>
          </w:p>
        </w:tc>
        <w:tc>
          <w:tcPr>
            <w:tcW w:w="600" w:type="dxa"/>
          </w:tcPr>
          <w:p w14:paraId="692BBB7C" w14:textId="77777777" w:rsidR="00B50050" w:rsidRDefault="00B50050" w:rsidP="0088127C">
            <w:pPr>
              <w:pStyle w:val="OtherTableBody"/>
            </w:pPr>
            <w:r>
              <w:t>0728</w:t>
            </w:r>
          </w:p>
        </w:tc>
        <w:tc>
          <w:tcPr>
            <w:tcW w:w="2600" w:type="dxa"/>
          </w:tcPr>
          <w:p w14:paraId="4DC46C32" w14:textId="77777777" w:rsidR="00B50050" w:rsidRDefault="00B50050" w:rsidP="0088127C">
            <w:pPr>
              <w:pStyle w:val="OtherTableBody"/>
            </w:pPr>
          </w:p>
        </w:tc>
        <w:tc>
          <w:tcPr>
            <w:tcW w:w="1400" w:type="dxa"/>
          </w:tcPr>
          <w:p w14:paraId="0377A671" w14:textId="77777777" w:rsidR="00B50050" w:rsidRDefault="00B50050" w:rsidP="0088127C">
            <w:pPr>
              <w:pStyle w:val="OtherTableBody"/>
            </w:pPr>
            <w:r>
              <w:t>0</w:t>
            </w:r>
          </w:p>
        </w:tc>
        <w:tc>
          <w:tcPr>
            <w:tcW w:w="4200" w:type="dxa"/>
          </w:tcPr>
          <w:p w14:paraId="2038DC39" w14:textId="77777777" w:rsidR="00B50050" w:rsidRDefault="00B50050" w:rsidP="0088127C">
            <w:pPr>
              <w:pStyle w:val="OtherTableBody"/>
            </w:pPr>
            <w:r>
              <w:t>Nothing obvious</w:t>
            </w:r>
          </w:p>
        </w:tc>
      </w:tr>
      <w:tr w:rsidR="00B50050" w14:paraId="7DBD8351" w14:textId="77777777" w:rsidTr="00195548">
        <w:tc>
          <w:tcPr>
            <w:tcW w:w="600" w:type="dxa"/>
          </w:tcPr>
          <w:p w14:paraId="074BF981" w14:textId="77777777" w:rsidR="00B50050" w:rsidRDefault="00B50050" w:rsidP="0088127C">
            <w:pPr>
              <w:pStyle w:val="OtherTableBody"/>
            </w:pPr>
          </w:p>
        </w:tc>
        <w:tc>
          <w:tcPr>
            <w:tcW w:w="600" w:type="dxa"/>
          </w:tcPr>
          <w:p w14:paraId="08AF7F4A" w14:textId="77777777" w:rsidR="00B50050" w:rsidRDefault="00B50050" w:rsidP="0088127C">
            <w:pPr>
              <w:pStyle w:val="OtherTableBody"/>
            </w:pPr>
            <w:r>
              <w:t>0728</w:t>
            </w:r>
          </w:p>
        </w:tc>
        <w:tc>
          <w:tcPr>
            <w:tcW w:w="2600" w:type="dxa"/>
          </w:tcPr>
          <w:p w14:paraId="4FB300EA" w14:textId="77777777" w:rsidR="00B50050" w:rsidRDefault="00B50050" w:rsidP="0088127C">
            <w:pPr>
              <w:pStyle w:val="OtherTableBody"/>
            </w:pPr>
          </w:p>
        </w:tc>
        <w:tc>
          <w:tcPr>
            <w:tcW w:w="1400" w:type="dxa"/>
          </w:tcPr>
          <w:p w14:paraId="2136F258" w14:textId="77777777" w:rsidR="00B50050" w:rsidRDefault="00B50050" w:rsidP="0088127C">
            <w:pPr>
              <w:pStyle w:val="OtherTableBody"/>
            </w:pPr>
            <w:r>
              <w:t>1</w:t>
            </w:r>
          </w:p>
        </w:tc>
        <w:tc>
          <w:tcPr>
            <w:tcW w:w="4200" w:type="dxa"/>
          </w:tcPr>
          <w:p w14:paraId="53FBCB92" w14:textId="77777777" w:rsidR="00B50050" w:rsidRDefault="00B50050" w:rsidP="0088127C">
            <w:pPr>
              <w:pStyle w:val="OtherTableBody"/>
            </w:pPr>
            <w:r>
              <w:t>Low</w:t>
            </w:r>
          </w:p>
        </w:tc>
      </w:tr>
      <w:tr w:rsidR="00B50050" w14:paraId="1879328E" w14:textId="77777777" w:rsidTr="00195548">
        <w:tc>
          <w:tcPr>
            <w:tcW w:w="600" w:type="dxa"/>
          </w:tcPr>
          <w:p w14:paraId="6A63AE1D" w14:textId="77777777" w:rsidR="00B50050" w:rsidRDefault="00B50050" w:rsidP="0088127C">
            <w:pPr>
              <w:pStyle w:val="OtherTableBody"/>
            </w:pPr>
          </w:p>
        </w:tc>
        <w:tc>
          <w:tcPr>
            <w:tcW w:w="600" w:type="dxa"/>
          </w:tcPr>
          <w:p w14:paraId="0D1B79C3" w14:textId="77777777" w:rsidR="00B50050" w:rsidRDefault="00B50050" w:rsidP="0088127C">
            <w:pPr>
              <w:pStyle w:val="OtherTableBody"/>
            </w:pPr>
            <w:r>
              <w:t>0728</w:t>
            </w:r>
          </w:p>
        </w:tc>
        <w:tc>
          <w:tcPr>
            <w:tcW w:w="2600" w:type="dxa"/>
          </w:tcPr>
          <w:p w14:paraId="721ADE8A" w14:textId="77777777" w:rsidR="00B50050" w:rsidRDefault="00B50050" w:rsidP="0088127C">
            <w:pPr>
              <w:pStyle w:val="OtherTableBody"/>
            </w:pPr>
          </w:p>
        </w:tc>
        <w:tc>
          <w:tcPr>
            <w:tcW w:w="1400" w:type="dxa"/>
          </w:tcPr>
          <w:p w14:paraId="0BD856E3" w14:textId="77777777" w:rsidR="00B50050" w:rsidRDefault="00B50050" w:rsidP="0088127C">
            <w:pPr>
              <w:pStyle w:val="OtherTableBody"/>
            </w:pPr>
            <w:r>
              <w:t>2</w:t>
            </w:r>
          </w:p>
        </w:tc>
        <w:tc>
          <w:tcPr>
            <w:tcW w:w="4200" w:type="dxa"/>
          </w:tcPr>
          <w:p w14:paraId="0589F499" w14:textId="77777777" w:rsidR="00B50050" w:rsidRDefault="00B50050" w:rsidP="0088127C">
            <w:pPr>
              <w:pStyle w:val="OtherTableBody"/>
            </w:pPr>
            <w:r>
              <w:t>Moderate</w:t>
            </w:r>
          </w:p>
        </w:tc>
      </w:tr>
      <w:tr w:rsidR="00B50050" w14:paraId="344D1823" w14:textId="77777777" w:rsidTr="00195548">
        <w:tc>
          <w:tcPr>
            <w:tcW w:w="600" w:type="dxa"/>
          </w:tcPr>
          <w:p w14:paraId="7C952210" w14:textId="77777777" w:rsidR="00B50050" w:rsidRDefault="00B50050" w:rsidP="0088127C">
            <w:pPr>
              <w:pStyle w:val="OtherTableBody"/>
            </w:pPr>
          </w:p>
        </w:tc>
        <w:tc>
          <w:tcPr>
            <w:tcW w:w="600" w:type="dxa"/>
          </w:tcPr>
          <w:p w14:paraId="0048ADA9" w14:textId="77777777" w:rsidR="00B50050" w:rsidRDefault="00B50050" w:rsidP="0088127C">
            <w:pPr>
              <w:pStyle w:val="OtherTableBody"/>
            </w:pPr>
            <w:r>
              <w:t>0728</w:t>
            </w:r>
          </w:p>
        </w:tc>
        <w:tc>
          <w:tcPr>
            <w:tcW w:w="2600" w:type="dxa"/>
          </w:tcPr>
          <w:p w14:paraId="7F3AEAF5" w14:textId="77777777" w:rsidR="00B50050" w:rsidRDefault="00B50050" w:rsidP="0088127C">
            <w:pPr>
              <w:pStyle w:val="OtherTableBody"/>
            </w:pPr>
          </w:p>
        </w:tc>
        <w:tc>
          <w:tcPr>
            <w:tcW w:w="1400" w:type="dxa"/>
          </w:tcPr>
          <w:p w14:paraId="1254AC8C" w14:textId="77777777" w:rsidR="00B50050" w:rsidRDefault="00B50050" w:rsidP="0088127C">
            <w:pPr>
              <w:pStyle w:val="OtherTableBody"/>
            </w:pPr>
            <w:r>
              <w:t>3</w:t>
            </w:r>
          </w:p>
        </w:tc>
        <w:tc>
          <w:tcPr>
            <w:tcW w:w="4200" w:type="dxa"/>
          </w:tcPr>
          <w:p w14:paraId="556C3C2B" w14:textId="77777777" w:rsidR="00B50050" w:rsidRDefault="00B50050" w:rsidP="0088127C">
            <w:pPr>
              <w:pStyle w:val="OtherTableBody"/>
            </w:pPr>
            <w:r>
              <w:t>High</w:t>
            </w:r>
          </w:p>
        </w:tc>
      </w:tr>
      <w:tr w:rsidR="00B50050" w14:paraId="789A2360" w14:textId="77777777" w:rsidTr="00195548">
        <w:tc>
          <w:tcPr>
            <w:tcW w:w="600" w:type="dxa"/>
          </w:tcPr>
          <w:p w14:paraId="0CA3BA61" w14:textId="77777777" w:rsidR="00B50050" w:rsidRDefault="00B50050" w:rsidP="0088127C">
            <w:pPr>
              <w:pStyle w:val="OtherTableBody"/>
            </w:pPr>
          </w:p>
        </w:tc>
        <w:tc>
          <w:tcPr>
            <w:tcW w:w="600" w:type="dxa"/>
          </w:tcPr>
          <w:p w14:paraId="0031CF8B" w14:textId="77777777" w:rsidR="00B50050" w:rsidRDefault="00B50050" w:rsidP="0088127C">
            <w:pPr>
              <w:pStyle w:val="OtherTableBody"/>
            </w:pPr>
            <w:r>
              <w:t>0728</w:t>
            </w:r>
          </w:p>
        </w:tc>
        <w:tc>
          <w:tcPr>
            <w:tcW w:w="2600" w:type="dxa"/>
          </w:tcPr>
          <w:p w14:paraId="11F3B2BC" w14:textId="77777777" w:rsidR="00B50050" w:rsidRDefault="00B50050" w:rsidP="0088127C">
            <w:pPr>
              <w:pStyle w:val="OtherTableBody"/>
            </w:pPr>
          </w:p>
        </w:tc>
        <w:tc>
          <w:tcPr>
            <w:tcW w:w="1400" w:type="dxa"/>
          </w:tcPr>
          <w:p w14:paraId="4D1C825B" w14:textId="77777777" w:rsidR="00B50050" w:rsidRDefault="00B50050" w:rsidP="0088127C">
            <w:pPr>
              <w:pStyle w:val="OtherTableBody"/>
            </w:pPr>
            <w:r>
              <w:t>4</w:t>
            </w:r>
          </w:p>
        </w:tc>
        <w:tc>
          <w:tcPr>
            <w:tcW w:w="4200" w:type="dxa"/>
          </w:tcPr>
          <w:p w14:paraId="59C1BDC5" w14:textId="77777777" w:rsidR="00B50050" w:rsidRDefault="00B50050" w:rsidP="0088127C">
            <w:pPr>
              <w:pStyle w:val="OtherTableBody"/>
            </w:pPr>
            <w:r>
              <w:t>Very high</w:t>
            </w:r>
          </w:p>
        </w:tc>
      </w:tr>
      <w:tr w:rsidR="00B50050" w14:paraId="7A2D209D" w14:textId="77777777" w:rsidTr="00195548">
        <w:tc>
          <w:tcPr>
            <w:tcW w:w="600" w:type="dxa"/>
          </w:tcPr>
          <w:p w14:paraId="4C4C20E5" w14:textId="77777777" w:rsidR="00B50050" w:rsidRDefault="00B50050" w:rsidP="0088127C">
            <w:pPr>
              <w:pStyle w:val="OtherTableBody"/>
            </w:pPr>
            <w:r>
              <w:t>undefined</w:t>
            </w:r>
          </w:p>
        </w:tc>
        <w:tc>
          <w:tcPr>
            <w:tcW w:w="600" w:type="dxa"/>
          </w:tcPr>
          <w:p w14:paraId="1F96D752" w14:textId="77777777" w:rsidR="00B50050" w:rsidRDefault="00B50050" w:rsidP="0088127C">
            <w:pPr>
              <w:pStyle w:val="OtherTableBody"/>
            </w:pPr>
          </w:p>
        </w:tc>
        <w:tc>
          <w:tcPr>
            <w:tcW w:w="2600" w:type="dxa"/>
          </w:tcPr>
          <w:p w14:paraId="78CF2E5E" w14:textId="77777777" w:rsidR="00B50050" w:rsidRDefault="00B50050" w:rsidP="0088127C">
            <w:pPr>
              <w:pStyle w:val="OtherTableBody"/>
            </w:pPr>
            <w:r>
              <w:t>Give Drug Strength Volume Units (RXE-34)</w:t>
            </w:r>
          </w:p>
        </w:tc>
        <w:tc>
          <w:tcPr>
            <w:tcW w:w="1400" w:type="dxa"/>
          </w:tcPr>
          <w:p w14:paraId="3F32B439" w14:textId="77777777" w:rsidR="00B50050" w:rsidRDefault="00B50050" w:rsidP="0088127C">
            <w:pPr>
              <w:pStyle w:val="OtherTableBody"/>
            </w:pPr>
          </w:p>
        </w:tc>
        <w:tc>
          <w:tcPr>
            <w:tcW w:w="4200" w:type="dxa"/>
          </w:tcPr>
          <w:p w14:paraId="1738D416" w14:textId="77777777" w:rsidR="00B50050" w:rsidRDefault="00B50050" w:rsidP="0088127C">
            <w:pPr>
              <w:pStyle w:val="OtherTableBody"/>
            </w:pPr>
          </w:p>
        </w:tc>
      </w:tr>
      <w:tr w:rsidR="00B50050" w14:paraId="04178634" w14:textId="77777777" w:rsidTr="00195548">
        <w:tc>
          <w:tcPr>
            <w:tcW w:w="600" w:type="dxa"/>
          </w:tcPr>
          <w:p w14:paraId="304911F6" w14:textId="77777777" w:rsidR="00B50050" w:rsidRDefault="00B50050" w:rsidP="0088127C">
            <w:pPr>
              <w:pStyle w:val="OtherTableBody"/>
            </w:pPr>
          </w:p>
        </w:tc>
        <w:tc>
          <w:tcPr>
            <w:tcW w:w="600" w:type="dxa"/>
          </w:tcPr>
          <w:p w14:paraId="7E42C5A2" w14:textId="77777777" w:rsidR="00B50050" w:rsidRDefault="00B50050" w:rsidP="0088127C">
            <w:pPr>
              <w:pStyle w:val="OtherTableBody"/>
            </w:pPr>
            <w:r>
              <w:t>0729</w:t>
            </w:r>
          </w:p>
        </w:tc>
        <w:tc>
          <w:tcPr>
            <w:tcW w:w="2600" w:type="dxa"/>
          </w:tcPr>
          <w:p w14:paraId="62A4CBB0" w14:textId="77777777" w:rsidR="00B50050" w:rsidRDefault="00B50050" w:rsidP="0088127C">
            <w:pPr>
              <w:pStyle w:val="OtherTableBody"/>
            </w:pPr>
          </w:p>
        </w:tc>
        <w:tc>
          <w:tcPr>
            <w:tcW w:w="1400" w:type="dxa"/>
          </w:tcPr>
          <w:p w14:paraId="6727183F" w14:textId="77777777" w:rsidR="00B50050" w:rsidRDefault="00B50050" w:rsidP="0088127C">
            <w:pPr>
              <w:pStyle w:val="OtherTableBody"/>
            </w:pPr>
          </w:p>
        </w:tc>
        <w:tc>
          <w:tcPr>
            <w:tcW w:w="4200" w:type="dxa"/>
          </w:tcPr>
          <w:p w14:paraId="61DA05A5" w14:textId="77777777" w:rsidR="00B50050" w:rsidRDefault="00B50050" w:rsidP="0088127C">
            <w:pPr>
              <w:pStyle w:val="OtherTableBody"/>
            </w:pPr>
          </w:p>
        </w:tc>
      </w:tr>
      <w:tr w:rsidR="00B50050" w14:paraId="3E0D24AA" w14:textId="77777777" w:rsidTr="00195548">
        <w:tc>
          <w:tcPr>
            <w:tcW w:w="600" w:type="dxa"/>
          </w:tcPr>
          <w:p w14:paraId="158424A7" w14:textId="77777777" w:rsidR="00B50050" w:rsidRDefault="00B50050" w:rsidP="0088127C">
            <w:pPr>
              <w:pStyle w:val="OtherTableBody"/>
            </w:pPr>
            <w:r>
              <w:t>undefined</w:t>
            </w:r>
          </w:p>
        </w:tc>
        <w:tc>
          <w:tcPr>
            <w:tcW w:w="600" w:type="dxa"/>
          </w:tcPr>
          <w:p w14:paraId="097ED125" w14:textId="77777777" w:rsidR="00B50050" w:rsidRDefault="00B50050" w:rsidP="0088127C">
            <w:pPr>
              <w:pStyle w:val="OtherTableBody"/>
            </w:pPr>
          </w:p>
        </w:tc>
        <w:tc>
          <w:tcPr>
            <w:tcW w:w="2600" w:type="dxa"/>
          </w:tcPr>
          <w:p w14:paraId="612A2DF0" w14:textId="77777777" w:rsidR="00B50050" w:rsidRDefault="00B50050" w:rsidP="0088127C">
            <w:pPr>
              <w:pStyle w:val="OtherTableBody"/>
            </w:pPr>
            <w:r>
              <w:t>Pharmaceutical Substance Alternative (RXE-37)</w:t>
            </w:r>
          </w:p>
        </w:tc>
        <w:tc>
          <w:tcPr>
            <w:tcW w:w="1400" w:type="dxa"/>
          </w:tcPr>
          <w:p w14:paraId="2A31448E" w14:textId="77777777" w:rsidR="00B50050" w:rsidRDefault="00B50050" w:rsidP="0088127C">
            <w:pPr>
              <w:pStyle w:val="OtherTableBody"/>
            </w:pPr>
          </w:p>
        </w:tc>
        <w:tc>
          <w:tcPr>
            <w:tcW w:w="4200" w:type="dxa"/>
          </w:tcPr>
          <w:p w14:paraId="3F1FB26F" w14:textId="77777777" w:rsidR="00B50050" w:rsidRDefault="00B50050" w:rsidP="0088127C">
            <w:pPr>
              <w:pStyle w:val="OtherTableBody"/>
            </w:pPr>
          </w:p>
        </w:tc>
      </w:tr>
      <w:tr w:rsidR="00B50050" w14:paraId="1853BF22" w14:textId="77777777" w:rsidTr="00195548">
        <w:tc>
          <w:tcPr>
            <w:tcW w:w="600" w:type="dxa"/>
          </w:tcPr>
          <w:p w14:paraId="19446D85" w14:textId="77777777" w:rsidR="00B50050" w:rsidRDefault="00B50050" w:rsidP="0088127C">
            <w:pPr>
              <w:pStyle w:val="OtherTableBody"/>
            </w:pPr>
          </w:p>
        </w:tc>
        <w:tc>
          <w:tcPr>
            <w:tcW w:w="600" w:type="dxa"/>
          </w:tcPr>
          <w:p w14:paraId="712A4009" w14:textId="77777777" w:rsidR="00B50050" w:rsidRDefault="00B50050" w:rsidP="0088127C">
            <w:pPr>
              <w:pStyle w:val="OtherTableBody"/>
            </w:pPr>
            <w:r>
              <w:t>0730</w:t>
            </w:r>
          </w:p>
        </w:tc>
        <w:tc>
          <w:tcPr>
            <w:tcW w:w="2600" w:type="dxa"/>
          </w:tcPr>
          <w:p w14:paraId="7CE7865D" w14:textId="77777777" w:rsidR="00B50050" w:rsidRDefault="00B50050" w:rsidP="0088127C">
            <w:pPr>
              <w:pStyle w:val="OtherTableBody"/>
            </w:pPr>
          </w:p>
        </w:tc>
        <w:tc>
          <w:tcPr>
            <w:tcW w:w="1400" w:type="dxa"/>
          </w:tcPr>
          <w:p w14:paraId="591A899B" w14:textId="77777777" w:rsidR="00B50050" w:rsidRDefault="00B50050" w:rsidP="0088127C">
            <w:pPr>
              <w:pStyle w:val="OtherTableBody"/>
            </w:pPr>
          </w:p>
        </w:tc>
        <w:tc>
          <w:tcPr>
            <w:tcW w:w="4200" w:type="dxa"/>
          </w:tcPr>
          <w:p w14:paraId="6A1DE7D5" w14:textId="77777777" w:rsidR="00B50050" w:rsidRDefault="00B50050" w:rsidP="0088127C">
            <w:pPr>
              <w:pStyle w:val="OtherTableBody"/>
            </w:pPr>
          </w:p>
        </w:tc>
      </w:tr>
      <w:tr w:rsidR="00B50050" w14:paraId="68D894BF" w14:textId="77777777" w:rsidTr="00195548">
        <w:tc>
          <w:tcPr>
            <w:tcW w:w="600" w:type="dxa"/>
          </w:tcPr>
          <w:p w14:paraId="5FD82C47" w14:textId="77777777" w:rsidR="00B50050" w:rsidRDefault="00B50050" w:rsidP="0088127C">
            <w:pPr>
              <w:pStyle w:val="OtherTableBody"/>
            </w:pPr>
            <w:r>
              <w:t>HL7</w:t>
            </w:r>
          </w:p>
        </w:tc>
        <w:tc>
          <w:tcPr>
            <w:tcW w:w="600" w:type="dxa"/>
          </w:tcPr>
          <w:p w14:paraId="03279117" w14:textId="77777777" w:rsidR="00B50050" w:rsidRDefault="00B50050" w:rsidP="0088127C">
            <w:pPr>
              <w:pStyle w:val="OtherTableBody"/>
            </w:pPr>
          </w:p>
        </w:tc>
        <w:tc>
          <w:tcPr>
            <w:tcW w:w="2600" w:type="dxa"/>
          </w:tcPr>
          <w:p w14:paraId="1FF5C50C" w14:textId="77777777" w:rsidR="00B50050" w:rsidRDefault="00B50050" w:rsidP="0088127C">
            <w:pPr>
              <w:pStyle w:val="OtherTableBody"/>
            </w:pPr>
            <w:r>
              <w:t>DRG Diagnosis Determination Status</w:t>
            </w:r>
          </w:p>
        </w:tc>
        <w:tc>
          <w:tcPr>
            <w:tcW w:w="1400" w:type="dxa"/>
          </w:tcPr>
          <w:p w14:paraId="32951EDA" w14:textId="77777777" w:rsidR="00B50050" w:rsidRDefault="00B50050" w:rsidP="0088127C">
            <w:pPr>
              <w:pStyle w:val="OtherTableBody"/>
            </w:pPr>
          </w:p>
        </w:tc>
        <w:tc>
          <w:tcPr>
            <w:tcW w:w="4200" w:type="dxa"/>
          </w:tcPr>
          <w:p w14:paraId="1DCD523C" w14:textId="77777777" w:rsidR="00B50050" w:rsidRDefault="00B50050" w:rsidP="0088127C">
            <w:pPr>
              <w:pStyle w:val="OtherTableBody"/>
            </w:pPr>
          </w:p>
        </w:tc>
      </w:tr>
      <w:tr w:rsidR="00B50050" w14:paraId="180D269A" w14:textId="77777777" w:rsidTr="00195548">
        <w:tc>
          <w:tcPr>
            <w:tcW w:w="600" w:type="dxa"/>
          </w:tcPr>
          <w:p w14:paraId="57CF5221" w14:textId="77777777" w:rsidR="00B50050" w:rsidRDefault="00B50050" w:rsidP="0088127C">
            <w:pPr>
              <w:pStyle w:val="OtherTableBody"/>
            </w:pPr>
          </w:p>
        </w:tc>
        <w:tc>
          <w:tcPr>
            <w:tcW w:w="600" w:type="dxa"/>
          </w:tcPr>
          <w:p w14:paraId="478EA7A9" w14:textId="77777777" w:rsidR="00B50050" w:rsidRDefault="00B50050" w:rsidP="0088127C">
            <w:pPr>
              <w:pStyle w:val="OtherTableBody"/>
            </w:pPr>
            <w:r>
              <w:t>0731</w:t>
            </w:r>
          </w:p>
        </w:tc>
        <w:tc>
          <w:tcPr>
            <w:tcW w:w="2600" w:type="dxa"/>
          </w:tcPr>
          <w:p w14:paraId="46C2D8E8" w14:textId="77777777" w:rsidR="00B50050" w:rsidRDefault="00B50050" w:rsidP="0088127C">
            <w:pPr>
              <w:pStyle w:val="OtherTableBody"/>
            </w:pPr>
          </w:p>
        </w:tc>
        <w:tc>
          <w:tcPr>
            <w:tcW w:w="1400" w:type="dxa"/>
          </w:tcPr>
          <w:p w14:paraId="3C08264E" w14:textId="77777777" w:rsidR="00B50050" w:rsidRDefault="00B50050" w:rsidP="0088127C">
            <w:pPr>
              <w:pStyle w:val="OtherTableBody"/>
            </w:pPr>
            <w:r>
              <w:t>0</w:t>
            </w:r>
          </w:p>
        </w:tc>
        <w:tc>
          <w:tcPr>
            <w:tcW w:w="4200" w:type="dxa"/>
          </w:tcPr>
          <w:p w14:paraId="1FB25900" w14:textId="77777777" w:rsidR="00B50050" w:rsidRDefault="00B50050" w:rsidP="0088127C">
            <w:pPr>
              <w:pStyle w:val="OtherTableBody"/>
            </w:pPr>
            <w:r>
              <w:t>Valid code</w:t>
            </w:r>
          </w:p>
        </w:tc>
      </w:tr>
      <w:tr w:rsidR="00B50050" w14:paraId="01F3BA41" w14:textId="77777777" w:rsidTr="00195548">
        <w:tc>
          <w:tcPr>
            <w:tcW w:w="600" w:type="dxa"/>
          </w:tcPr>
          <w:p w14:paraId="4B8E8E01" w14:textId="77777777" w:rsidR="00B50050" w:rsidRDefault="00B50050" w:rsidP="0088127C">
            <w:pPr>
              <w:pStyle w:val="OtherTableBody"/>
            </w:pPr>
          </w:p>
        </w:tc>
        <w:tc>
          <w:tcPr>
            <w:tcW w:w="600" w:type="dxa"/>
          </w:tcPr>
          <w:p w14:paraId="36EA8EB6" w14:textId="77777777" w:rsidR="00B50050" w:rsidRDefault="00B50050" w:rsidP="0088127C">
            <w:pPr>
              <w:pStyle w:val="OtherTableBody"/>
            </w:pPr>
            <w:r>
              <w:t>0731</w:t>
            </w:r>
          </w:p>
        </w:tc>
        <w:tc>
          <w:tcPr>
            <w:tcW w:w="2600" w:type="dxa"/>
          </w:tcPr>
          <w:p w14:paraId="5F71A77E" w14:textId="77777777" w:rsidR="00B50050" w:rsidRDefault="00B50050" w:rsidP="0088127C">
            <w:pPr>
              <w:pStyle w:val="OtherTableBody"/>
            </w:pPr>
          </w:p>
        </w:tc>
        <w:tc>
          <w:tcPr>
            <w:tcW w:w="1400" w:type="dxa"/>
          </w:tcPr>
          <w:p w14:paraId="263382A3" w14:textId="77777777" w:rsidR="00B50050" w:rsidRDefault="00B50050" w:rsidP="0088127C">
            <w:pPr>
              <w:pStyle w:val="OtherTableBody"/>
            </w:pPr>
            <w:r>
              <w:t>1</w:t>
            </w:r>
          </w:p>
        </w:tc>
        <w:tc>
          <w:tcPr>
            <w:tcW w:w="4200" w:type="dxa"/>
          </w:tcPr>
          <w:p w14:paraId="21277657" w14:textId="77777777" w:rsidR="00B50050" w:rsidRDefault="00B50050" w:rsidP="0088127C">
            <w:pPr>
              <w:pStyle w:val="OtherTableBody"/>
            </w:pPr>
            <w:r>
              <w:t>Invalid code</w:t>
            </w:r>
          </w:p>
        </w:tc>
      </w:tr>
      <w:tr w:rsidR="00B50050" w14:paraId="0EC3ABCE" w14:textId="77777777" w:rsidTr="00195548">
        <w:tc>
          <w:tcPr>
            <w:tcW w:w="600" w:type="dxa"/>
          </w:tcPr>
          <w:p w14:paraId="7E3D107F" w14:textId="77777777" w:rsidR="00B50050" w:rsidRDefault="00B50050" w:rsidP="0088127C">
            <w:pPr>
              <w:pStyle w:val="OtherTableBody"/>
            </w:pPr>
          </w:p>
        </w:tc>
        <w:tc>
          <w:tcPr>
            <w:tcW w:w="600" w:type="dxa"/>
          </w:tcPr>
          <w:p w14:paraId="07AEE3E2" w14:textId="77777777" w:rsidR="00B50050" w:rsidRDefault="00B50050" w:rsidP="0088127C">
            <w:pPr>
              <w:pStyle w:val="OtherTableBody"/>
            </w:pPr>
            <w:r>
              <w:t>0731</w:t>
            </w:r>
          </w:p>
        </w:tc>
        <w:tc>
          <w:tcPr>
            <w:tcW w:w="2600" w:type="dxa"/>
          </w:tcPr>
          <w:p w14:paraId="5B69165D" w14:textId="77777777" w:rsidR="00B50050" w:rsidRDefault="00B50050" w:rsidP="0088127C">
            <w:pPr>
              <w:pStyle w:val="OtherTableBody"/>
            </w:pPr>
          </w:p>
        </w:tc>
        <w:tc>
          <w:tcPr>
            <w:tcW w:w="1400" w:type="dxa"/>
          </w:tcPr>
          <w:p w14:paraId="698BCFA4" w14:textId="77777777" w:rsidR="00B50050" w:rsidRDefault="00B50050" w:rsidP="0088127C">
            <w:pPr>
              <w:pStyle w:val="OtherTableBody"/>
            </w:pPr>
            <w:r>
              <w:t>2</w:t>
            </w:r>
          </w:p>
        </w:tc>
        <w:tc>
          <w:tcPr>
            <w:tcW w:w="4200" w:type="dxa"/>
          </w:tcPr>
          <w:p w14:paraId="33A9A8F6" w14:textId="77777777" w:rsidR="00B50050" w:rsidRDefault="00B50050" w:rsidP="0088127C">
            <w:pPr>
              <w:pStyle w:val="OtherTableBody"/>
            </w:pPr>
            <w:r>
              <w:t>Two primary diagnosis codes</w:t>
            </w:r>
          </w:p>
        </w:tc>
      </w:tr>
      <w:tr w:rsidR="00B50050" w14:paraId="34D65C6B" w14:textId="77777777" w:rsidTr="00195548">
        <w:tc>
          <w:tcPr>
            <w:tcW w:w="600" w:type="dxa"/>
          </w:tcPr>
          <w:p w14:paraId="03A2A76D" w14:textId="77777777" w:rsidR="00B50050" w:rsidRDefault="00B50050" w:rsidP="0088127C">
            <w:pPr>
              <w:pStyle w:val="OtherTableBody"/>
            </w:pPr>
          </w:p>
        </w:tc>
        <w:tc>
          <w:tcPr>
            <w:tcW w:w="600" w:type="dxa"/>
          </w:tcPr>
          <w:p w14:paraId="11FDACCF" w14:textId="77777777" w:rsidR="00B50050" w:rsidRDefault="00B50050" w:rsidP="0088127C">
            <w:pPr>
              <w:pStyle w:val="OtherTableBody"/>
            </w:pPr>
            <w:r>
              <w:t>0731</w:t>
            </w:r>
          </w:p>
        </w:tc>
        <w:tc>
          <w:tcPr>
            <w:tcW w:w="2600" w:type="dxa"/>
          </w:tcPr>
          <w:p w14:paraId="4BDB3B1E" w14:textId="77777777" w:rsidR="00B50050" w:rsidRDefault="00B50050" w:rsidP="0088127C">
            <w:pPr>
              <w:pStyle w:val="OtherTableBody"/>
            </w:pPr>
          </w:p>
        </w:tc>
        <w:tc>
          <w:tcPr>
            <w:tcW w:w="1400" w:type="dxa"/>
          </w:tcPr>
          <w:p w14:paraId="3477D766" w14:textId="77777777" w:rsidR="00B50050" w:rsidRDefault="00B50050" w:rsidP="0088127C">
            <w:pPr>
              <w:pStyle w:val="OtherTableBody"/>
            </w:pPr>
            <w:r>
              <w:t>3</w:t>
            </w:r>
          </w:p>
        </w:tc>
        <w:tc>
          <w:tcPr>
            <w:tcW w:w="4200" w:type="dxa"/>
          </w:tcPr>
          <w:p w14:paraId="748F344D" w14:textId="77777777" w:rsidR="00B50050" w:rsidRDefault="00B50050" w:rsidP="0088127C">
            <w:pPr>
              <w:pStyle w:val="OtherTableBody"/>
            </w:pPr>
            <w:r>
              <w:t>Invalid for this gender</w:t>
            </w:r>
          </w:p>
        </w:tc>
      </w:tr>
      <w:tr w:rsidR="00B50050" w14:paraId="463FFBD9" w14:textId="77777777" w:rsidTr="00195548">
        <w:tc>
          <w:tcPr>
            <w:tcW w:w="600" w:type="dxa"/>
          </w:tcPr>
          <w:p w14:paraId="1EA444D2" w14:textId="77777777" w:rsidR="00B50050" w:rsidRDefault="00B50050" w:rsidP="0088127C">
            <w:pPr>
              <w:pStyle w:val="OtherTableBody"/>
            </w:pPr>
          </w:p>
        </w:tc>
        <w:tc>
          <w:tcPr>
            <w:tcW w:w="600" w:type="dxa"/>
          </w:tcPr>
          <w:p w14:paraId="1EF0FEDD" w14:textId="77777777" w:rsidR="00B50050" w:rsidRDefault="00B50050" w:rsidP="0088127C">
            <w:pPr>
              <w:pStyle w:val="OtherTableBody"/>
            </w:pPr>
            <w:r>
              <w:t>0731</w:t>
            </w:r>
          </w:p>
        </w:tc>
        <w:tc>
          <w:tcPr>
            <w:tcW w:w="2600" w:type="dxa"/>
          </w:tcPr>
          <w:p w14:paraId="1E6E1E35" w14:textId="77777777" w:rsidR="00B50050" w:rsidRDefault="00B50050" w:rsidP="0088127C">
            <w:pPr>
              <w:pStyle w:val="OtherTableBody"/>
            </w:pPr>
          </w:p>
        </w:tc>
        <w:tc>
          <w:tcPr>
            <w:tcW w:w="1400" w:type="dxa"/>
          </w:tcPr>
          <w:p w14:paraId="01899A65" w14:textId="77777777" w:rsidR="00B50050" w:rsidRDefault="00B50050" w:rsidP="0088127C">
            <w:pPr>
              <w:pStyle w:val="OtherTableBody"/>
            </w:pPr>
            <w:r>
              <w:t>4</w:t>
            </w:r>
          </w:p>
        </w:tc>
        <w:tc>
          <w:tcPr>
            <w:tcW w:w="4200" w:type="dxa"/>
          </w:tcPr>
          <w:p w14:paraId="16F4BE94" w14:textId="77777777" w:rsidR="00B50050" w:rsidRDefault="00B50050" w:rsidP="0088127C">
            <w:pPr>
              <w:pStyle w:val="OtherTableBody"/>
            </w:pPr>
            <w:r>
              <w:t>Invalid for this age</w:t>
            </w:r>
          </w:p>
        </w:tc>
      </w:tr>
      <w:tr w:rsidR="00B50050" w14:paraId="2314F19A" w14:textId="77777777" w:rsidTr="00195548">
        <w:tc>
          <w:tcPr>
            <w:tcW w:w="600" w:type="dxa"/>
          </w:tcPr>
          <w:p w14:paraId="1FAD8F22" w14:textId="77777777" w:rsidR="00B50050" w:rsidRDefault="00B50050" w:rsidP="0088127C">
            <w:pPr>
              <w:pStyle w:val="OtherTableBody"/>
            </w:pPr>
            <w:r>
              <w:t>undefined</w:t>
            </w:r>
          </w:p>
        </w:tc>
        <w:tc>
          <w:tcPr>
            <w:tcW w:w="600" w:type="dxa"/>
          </w:tcPr>
          <w:p w14:paraId="6058DEAC" w14:textId="77777777" w:rsidR="00B50050" w:rsidRDefault="00B50050" w:rsidP="0088127C">
            <w:pPr>
              <w:pStyle w:val="OtherTableBody"/>
            </w:pPr>
          </w:p>
        </w:tc>
        <w:tc>
          <w:tcPr>
            <w:tcW w:w="2600" w:type="dxa"/>
          </w:tcPr>
          <w:p w14:paraId="4C6345B9" w14:textId="77777777" w:rsidR="00B50050" w:rsidRDefault="00B50050" w:rsidP="0088127C">
            <w:pPr>
              <w:pStyle w:val="OtherTableBody"/>
            </w:pPr>
            <w:r>
              <w:t>Pharmacy of Most Recent Fill (RXE-38)</w:t>
            </w:r>
          </w:p>
        </w:tc>
        <w:tc>
          <w:tcPr>
            <w:tcW w:w="1400" w:type="dxa"/>
          </w:tcPr>
          <w:p w14:paraId="1776B0DD" w14:textId="77777777" w:rsidR="00B50050" w:rsidRDefault="00B50050" w:rsidP="0088127C">
            <w:pPr>
              <w:pStyle w:val="OtherTableBody"/>
            </w:pPr>
          </w:p>
        </w:tc>
        <w:tc>
          <w:tcPr>
            <w:tcW w:w="4200" w:type="dxa"/>
          </w:tcPr>
          <w:p w14:paraId="3F6BBBEB" w14:textId="77777777" w:rsidR="00B50050" w:rsidRDefault="00B50050" w:rsidP="0088127C">
            <w:pPr>
              <w:pStyle w:val="OtherTableBody"/>
            </w:pPr>
          </w:p>
        </w:tc>
      </w:tr>
      <w:tr w:rsidR="00B50050" w14:paraId="12E42FCF" w14:textId="77777777" w:rsidTr="00195548">
        <w:tc>
          <w:tcPr>
            <w:tcW w:w="600" w:type="dxa"/>
          </w:tcPr>
          <w:p w14:paraId="75856281" w14:textId="77777777" w:rsidR="00B50050" w:rsidRDefault="00B50050" w:rsidP="0088127C">
            <w:pPr>
              <w:pStyle w:val="OtherTableBody"/>
            </w:pPr>
          </w:p>
        </w:tc>
        <w:tc>
          <w:tcPr>
            <w:tcW w:w="600" w:type="dxa"/>
          </w:tcPr>
          <w:p w14:paraId="1920EC98" w14:textId="77777777" w:rsidR="00B50050" w:rsidRDefault="00B50050" w:rsidP="0088127C">
            <w:pPr>
              <w:pStyle w:val="OtherTableBody"/>
            </w:pPr>
            <w:r>
              <w:t>0732</w:t>
            </w:r>
          </w:p>
        </w:tc>
        <w:tc>
          <w:tcPr>
            <w:tcW w:w="2600" w:type="dxa"/>
          </w:tcPr>
          <w:p w14:paraId="1F215544" w14:textId="77777777" w:rsidR="00B50050" w:rsidRDefault="00B50050" w:rsidP="0088127C">
            <w:pPr>
              <w:pStyle w:val="OtherTableBody"/>
            </w:pPr>
          </w:p>
        </w:tc>
        <w:tc>
          <w:tcPr>
            <w:tcW w:w="1400" w:type="dxa"/>
          </w:tcPr>
          <w:p w14:paraId="5CD0E792" w14:textId="77777777" w:rsidR="00B50050" w:rsidRDefault="00B50050" w:rsidP="0088127C">
            <w:pPr>
              <w:pStyle w:val="OtherTableBody"/>
            </w:pPr>
          </w:p>
        </w:tc>
        <w:tc>
          <w:tcPr>
            <w:tcW w:w="4200" w:type="dxa"/>
          </w:tcPr>
          <w:p w14:paraId="5550AC05" w14:textId="77777777" w:rsidR="00B50050" w:rsidRDefault="00B50050" w:rsidP="0088127C">
            <w:pPr>
              <w:pStyle w:val="OtherTableBody"/>
            </w:pPr>
          </w:p>
        </w:tc>
      </w:tr>
      <w:tr w:rsidR="00B50050" w14:paraId="41439B8F" w14:textId="77777777" w:rsidTr="00195548">
        <w:tc>
          <w:tcPr>
            <w:tcW w:w="600" w:type="dxa"/>
          </w:tcPr>
          <w:p w14:paraId="570AD291" w14:textId="77777777" w:rsidR="00B50050" w:rsidRDefault="00B50050" w:rsidP="0088127C">
            <w:pPr>
              <w:pStyle w:val="OtherTableBody"/>
            </w:pPr>
            <w:r>
              <w:t>undefi</w:t>
            </w:r>
            <w:r>
              <w:lastRenderedPageBreak/>
              <w:t>ned</w:t>
            </w:r>
          </w:p>
        </w:tc>
        <w:tc>
          <w:tcPr>
            <w:tcW w:w="600" w:type="dxa"/>
          </w:tcPr>
          <w:p w14:paraId="553CF19F" w14:textId="77777777" w:rsidR="00B50050" w:rsidRDefault="00B50050" w:rsidP="0088127C">
            <w:pPr>
              <w:pStyle w:val="OtherTableBody"/>
            </w:pPr>
          </w:p>
        </w:tc>
        <w:tc>
          <w:tcPr>
            <w:tcW w:w="2600" w:type="dxa"/>
          </w:tcPr>
          <w:p w14:paraId="1E0E3EA6" w14:textId="77777777" w:rsidR="00B50050" w:rsidRDefault="00B50050" w:rsidP="0088127C">
            <w:pPr>
              <w:pStyle w:val="OtherTableBody"/>
            </w:pPr>
            <w:r>
              <w:t>Dispensing Pharmacy (RXE-40)</w:t>
            </w:r>
          </w:p>
        </w:tc>
        <w:tc>
          <w:tcPr>
            <w:tcW w:w="1400" w:type="dxa"/>
          </w:tcPr>
          <w:p w14:paraId="238630A3" w14:textId="77777777" w:rsidR="00B50050" w:rsidRDefault="00B50050" w:rsidP="0088127C">
            <w:pPr>
              <w:pStyle w:val="OtherTableBody"/>
            </w:pPr>
          </w:p>
        </w:tc>
        <w:tc>
          <w:tcPr>
            <w:tcW w:w="4200" w:type="dxa"/>
          </w:tcPr>
          <w:p w14:paraId="6E0497E2" w14:textId="77777777" w:rsidR="00B50050" w:rsidRDefault="00B50050" w:rsidP="0088127C">
            <w:pPr>
              <w:pStyle w:val="OtherTableBody"/>
            </w:pPr>
          </w:p>
        </w:tc>
      </w:tr>
      <w:tr w:rsidR="00B50050" w14:paraId="3124095B" w14:textId="77777777" w:rsidTr="00195548">
        <w:tc>
          <w:tcPr>
            <w:tcW w:w="600" w:type="dxa"/>
          </w:tcPr>
          <w:p w14:paraId="59B38A80" w14:textId="77777777" w:rsidR="00B50050" w:rsidRDefault="00B50050" w:rsidP="0088127C">
            <w:pPr>
              <w:pStyle w:val="OtherTableBody"/>
            </w:pPr>
          </w:p>
        </w:tc>
        <w:tc>
          <w:tcPr>
            <w:tcW w:w="600" w:type="dxa"/>
          </w:tcPr>
          <w:p w14:paraId="57D52A43" w14:textId="77777777" w:rsidR="00B50050" w:rsidRDefault="00B50050" w:rsidP="0088127C">
            <w:pPr>
              <w:pStyle w:val="OtherTableBody"/>
            </w:pPr>
            <w:r>
              <w:t>0733</w:t>
            </w:r>
          </w:p>
        </w:tc>
        <w:tc>
          <w:tcPr>
            <w:tcW w:w="2600" w:type="dxa"/>
          </w:tcPr>
          <w:p w14:paraId="27C33D69" w14:textId="77777777" w:rsidR="00B50050" w:rsidRDefault="00B50050" w:rsidP="0088127C">
            <w:pPr>
              <w:pStyle w:val="OtherTableBody"/>
            </w:pPr>
          </w:p>
        </w:tc>
        <w:tc>
          <w:tcPr>
            <w:tcW w:w="1400" w:type="dxa"/>
          </w:tcPr>
          <w:p w14:paraId="08179C4C" w14:textId="77777777" w:rsidR="00B50050" w:rsidRDefault="00B50050" w:rsidP="0088127C">
            <w:pPr>
              <w:pStyle w:val="OtherTableBody"/>
            </w:pPr>
          </w:p>
        </w:tc>
        <w:tc>
          <w:tcPr>
            <w:tcW w:w="4200" w:type="dxa"/>
          </w:tcPr>
          <w:p w14:paraId="0CD3B71A" w14:textId="77777777" w:rsidR="00B50050" w:rsidRDefault="00B50050" w:rsidP="0088127C">
            <w:pPr>
              <w:pStyle w:val="OtherTableBody"/>
            </w:pPr>
          </w:p>
        </w:tc>
      </w:tr>
      <w:tr w:rsidR="00B50050" w14:paraId="67B6E483" w14:textId="77777777" w:rsidTr="00195548">
        <w:tc>
          <w:tcPr>
            <w:tcW w:w="600" w:type="dxa"/>
          </w:tcPr>
          <w:p w14:paraId="4E87C8A4" w14:textId="77777777" w:rsidR="00B50050" w:rsidRDefault="00B50050" w:rsidP="0088127C">
            <w:pPr>
              <w:pStyle w:val="OtherTableBody"/>
            </w:pPr>
            <w:r>
              <w:t>User</w:t>
            </w:r>
          </w:p>
        </w:tc>
        <w:tc>
          <w:tcPr>
            <w:tcW w:w="600" w:type="dxa"/>
          </w:tcPr>
          <w:p w14:paraId="4A291A96" w14:textId="77777777" w:rsidR="00B50050" w:rsidRDefault="00B50050" w:rsidP="0088127C">
            <w:pPr>
              <w:pStyle w:val="OtherTableBody"/>
            </w:pPr>
          </w:p>
        </w:tc>
        <w:tc>
          <w:tcPr>
            <w:tcW w:w="2600" w:type="dxa"/>
          </w:tcPr>
          <w:p w14:paraId="25EDD29F" w14:textId="77777777" w:rsidR="00B50050" w:rsidRDefault="00B50050" w:rsidP="0088127C">
            <w:pPr>
              <w:pStyle w:val="OtherTableBody"/>
            </w:pPr>
            <w:r>
              <w:t>Grouper Status</w:t>
            </w:r>
          </w:p>
        </w:tc>
        <w:tc>
          <w:tcPr>
            <w:tcW w:w="1400" w:type="dxa"/>
          </w:tcPr>
          <w:p w14:paraId="2FB5E758" w14:textId="77777777" w:rsidR="00B50050" w:rsidRDefault="00B50050" w:rsidP="0088127C">
            <w:pPr>
              <w:pStyle w:val="OtherTableBody"/>
            </w:pPr>
          </w:p>
        </w:tc>
        <w:tc>
          <w:tcPr>
            <w:tcW w:w="4200" w:type="dxa"/>
          </w:tcPr>
          <w:p w14:paraId="7078DCAE" w14:textId="77777777" w:rsidR="00B50050" w:rsidRDefault="00B50050" w:rsidP="0088127C">
            <w:pPr>
              <w:pStyle w:val="OtherTableBody"/>
            </w:pPr>
          </w:p>
        </w:tc>
      </w:tr>
      <w:tr w:rsidR="00B50050" w14:paraId="12C9428E" w14:textId="77777777" w:rsidTr="00195548">
        <w:tc>
          <w:tcPr>
            <w:tcW w:w="600" w:type="dxa"/>
          </w:tcPr>
          <w:p w14:paraId="6E69659B" w14:textId="77777777" w:rsidR="00B50050" w:rsidRDefault="00B50050" w:rsidP="0088127C">
            <w:pPr>
              <w:pStyle w:val="OtherTableBody"/>
            </w:pPr>
          </w:p>
        </w:tc>
        <w:tc>
          <w:tcPr>
            <w:tcW w:w="600" w:type="dxa"/>
          </w:tcPr>
          <w:p w14:paraId="5C6BDA5A" w14:textId="77777777" w:rsidR="00B50050" w:rsidRDefault="00B50050" w:rsidP="0088127C">
            <w:pPr>
              <w:pStyle w:val="OtherTableBody"/>
            </w:pPr>
            <w:r>
              <w:t>0734</w:t>
            </w:r>
          </w:p>
        </w:tc>
        <w:tc>
          <w:tcPr>
            <w:tcW w:w="2600" w:type="dxa"/>
          </w:tcPr>
          <w:p w14:paraId="30A49007" w14:textId="77777777" w:rsidR="00B50050" w:rsidRDefault="00B50050" w:rsidP="0088127C">
            <w:pPr>
              <w:pStyle w:val="OtherTableBody"/>
            </w:pPr>
          </w:p>
        </w:tc>
        <w:tc>
          <w:tcPr>
            <w:tcW w:w="1400" w:type="dxa"/>
          </w:tcPr>
          <w:p w14:paraId="34363483" w14:textId="77777777" w:rsidR="00B50050" w:rsidRDefault="00B50050" w:rsidP="0088127C">
            <w:pPr>
              <w:pStyle w:val="OtherTableBody"/>
            </w:pPr>
            <w:r>
              <w:t>0</w:t>
            </w:r>
          </w:p>
        </w:tc>
        <w:tc>
          <w:tcPr>
            <w:tcW w:w="4200" w:type="dxa"/>
          </w:tcPr>
          <w:p w14:paraId="1E894282" w14:textId="77777777" w:rsidR="00B50050" w:rsidRDefault="00B50050" w:rsidP="0088127C">
            <w:pPr>
              <w:pStyle w:val="OtherTableBody"/>
            </w:pPr>
            <w:r>
              <w:t>Normal grouping</w:t>
            </w:r>
          </w:p>
        </w:tc>
      </w:tr>
      <w:tr w:rsidR="00B50050" w14:paraId="6705371C" w14:textId="77777777" w:rsidTr="00195548">
        <w:tc>
          <w:tcPr>
            <w:tcW w:w="600" w:type="dxa"/>
          </w:tcPr>
          <w:p w14:paraId="4E0B0672" w14:textId="77777777" w:rsidR="00B50050" w:rsidRDefault="00B50050" w:rsidP="0088127C">
            <w:pPr>
              <w:pStyle w:val="OtherTableBody"/>
            </w:pPr>
          </w:p>
        </w:tc>
        <w:tc>
          <w:tcPr>
            <w:tcW w:w="600" w:type="dxa"/>
          </w:tcPr>
          <w:p w14:paraId="18031A7C" w14:textId="77777777" w:rsidR="00B50050" w:rsidRDefault="00B50050" w:rsidP="0088127C">
            <w:pPr>
              <w:pStyle w:val="OtherTableBody"/>
            </w:pPr>
            <w:r>
              <w:t>0734</w:t>
            </w:r>
          </w:p>
        </w:tc>
        <w:tc>
          <w:tcPr>
            <w:tcW w:w="2600" w:type="dxa"/>
          </w:tcPr>
          <w:p w14:paraId="4A1BBD12" w14:textId="77777777" w:rsidR="00B50050" w:rsidRDefault="00B50050" w:rsidP="0088127C">
            <w:pPr>
              <w:pStyle w:val="OtherTableBody"/>
            </w:pPr>
          </w:p>
        </w:tc>
        <w:tc>
          <w:tcPr>
            <w:tcW w:w="1400" w:type="dxa"/>
          </w:tcPr>
          <w:p w14:paraId="253133F5" w14:textId="77777777" w:rsidR="00B50050" w:rsidRDefault="00B50050" w:rsidP="0088127C">
            <w:pPr>
              <w:pStyle w:val="OtherTableBody"/>
            </w:pPr>
            <w:r>
              <w:t>1</w:t>
            </w:r>
          </w:p>
        </w:tc>
        <w:tc>
          <w:tcPr>
            <w:tcW w:w="4200" w:type="dxa"/>
          </w:tcPr>
          <w:p w14:paraId="6BA2FE5D" w14:textId="77777777" w:rsidR="00B50050" w:rsidRDefault="00B50050" w:rsidP="0088127C">
            <w:pPr>
              <w:pStyle w:val="OtherTableBody"/>
            </w:pPr>
            <w:r>
              <w:t>Invalid or missing primary diagnosis</w:t>
            </w:r>
          </w:p>
        </w:tc>
      </w:tr>
      <w:tr w:rsidR="00B50050" w14:paraId="66A7A615" w14:textId="77777777" w:rsidTr="00195548">
        <w:tc>
          <w:tcPr>
            <w:tcW w:w="600" w:type="dxa"/>
          </w:tcPr>
          <w:p w14:paraId="4E201ACB" w14:textId="77777777" w:rsidR="00B50050" w:rsidRDefault="00B50050" w:rsidP="0088127C">
            <w:pPr>
              <w:pStyle w:val="OtherTableBody"/>
            </w:pPr>
          </w:p>
        </w:tc>
        <w:tc>
          <w:tcPr>
            <w:tcW w:w="600" w:type="dxa"/>
          </w:tcPr>
          <w:p w14:paraId="40B0AD9F" w14:textId="77777777" w:rsidR="00B50050" w:rsidRDefault="00B50050" w:rsidP="0088127C">
            <w:pPr>
              <w:pStyle w:val="OtherTableBody"/>
            </w:pPr>
            <w:r>
              <w:t>0734</w:t>
            </w:r>
          </w:p>
        </w:tc>
        <w:tc>
          <w:tcPr>
            <w:tcW w:w="2600" w:type="dxa"/>
          </w:tcPr>
          <w:p w14:paraId="5501785D" w14:textId="77777777" w:rsidR="00B50050" w:rsidRDefault="00B50050" w:rsidP="0088127C">
            <w:pPr>
              <w:pStyle w:val="OtherTableBody"/>
            </w:pPr>
          </w:p>
        </w:tc>
        <w:tc>
          <w:tcPr>
            <w:tcW w:w="1400" w:type="dxa"/>
          </w:tcPr>
          <w:p w14:paraId="34736C31" w14:textId="77777777" w:rsidR="00B50050" w:rsidRDefault="00B50050" w:rsidP="0088127C">
            <w:pPr>
              <w:pStyle w:val="OtherTableBody"/>
            </w:pPr>
            <w:r>
              <w:t>2</w:t>
            </w:r>
          </w:p>
        </w:tc>
        <w:tc>
          <w:tcPr>
            <w:tcW w:w="4200" w:type="dxa"/>
          </w:tcPr>
          <w:p w14:paraId="4B0A5690" w14:textId="77777777" w:rsidR="00B50050" w:rsidRDefault="00B50050" w:rsidP="0088127C">
            <w:pPr>
              <w:pStyle w:val="OtherTableBody"/>
            </w:pPr>
            <w:r>
              <w:t>Diagnosis is not allowed to be primary</w:t>
            </w:r>
          </w:p>
        </w:tc>
      </w:tr>
      <w:tr w:rsidR="00B50050" w14:paraId="00C4D28A" w14:textId="77777777" w:rsidTr="00195548">
        <w:tc>
          <w:tcPr>
            <w:tcW w:w="600" w:type="dxa"/>
          </w:tcPr>
          <w:p w14:paraId="489B5051" w14:textId="77777777" w:rsidR="00B50050" w:rsidRDefault="00B50050" w:rsidP="0088127C">
            <w:pPr>
              <w:pStyle w:val="OtherTableBody"/>
            </w:pPr>
          </w:p>
        </w:tc>
        <w:tc>
          <w:tcPr>
            <w:tcW w:w="600" w:type="dxa"/>
          </w:tcPr>
          <w:p w14:paraId="0965015B" w14:textId="77777777" w:rsidR="00B50050" w:rsidRDefault="00B50050" w:rsidP="0088127C">
            <w:pPr>
              <w:pStyle w:val="OtherTableBody"/>
            </w:pPr>
            <w:r>
              <w:t>0734</w:t>
            </w:r>
          </w:p>
        </w:tc>
        <w:tc>
          <w:tcPr>
            <w:tcW w:w="2600" w:type="dxa"/>
          </w:tcPr>
          <w:p w14:paraId="02F1AFF1" w14:textId="77777777" w:rsidR="00B50050" w:rsidRDefault="00B50050" w:rsidP="0088127C">
            <w:pPr>
              <w:pStyle w:val="OtherTableBody"/>
            </w:pPr>
          </w:p>
        </w:tc>
        <w:tc>
          <w:tcPr>
            <w:tcW w:w="1400" w:type="dxa"/>
          </w:tcPr>
          <w:p w14:paraId="0CF766A7" w14:textId="77777777" w:rsidR="00B50050" w:rsidRDefault="00B50050" w:rsidP="0088127C">
            <w:pPr>
              <w:pStyle w:val="OtherTableBody"/>
            </w:pPr>
            <w:r>
              <w:t>3</w:t>
            </w:r>
          </w:p>
        </w:tc>
        <w:tc>
          <w:tcPr>
            <w:tcW w:w="4200" w:type="dxa"/>
          </w:tcPr>
          <w:p w14:paraId="0A29CDB2" w14:textId="77777777" w:rsidR="00B50050" w:rsidRDefault="00B50050" w:rsidP="0088127C">
            <w:pPr>
              <w:pStyle w:val="OtherTableBody"/>
            </w:pPr>
            <w:r>
              <w:t>Data does not fulfill DRG criteria</w:t>
            </w:r>
          </w:p>
        </w:tc>
      </w:tr>
      <w:tr w:rsidR="00B50050" w14:paraId="7A821C37" w14:textId="77777777" w:rsidTr="00195548">
        <w:tc>
          <w:tcPr>
            <w:tcW w:w="600" w:type="dxa"/>
          </w:tcPr>
          <w:p w14:paraId="19CDBB26" w14:textId="77777777" w:rsidR="00B50050" w:rsidRDefault="00B50050" w:rsidP="0088127C">
            <w:pPr>
              <w:pStyle w:val="OtherTableBody"/>
            </w:pPr>
          </w:p>
        </w:tc>
        <w:tc>
          <w:tcPr>
            <w:tcW w:w="600" w:type="dxa"/>
          </w:tcPr>
          <w:p w14:paraId="04916A88" w14:textId="77777777" w:rsidR="00B50050" w:rsidRDefault="00B50050" w:rsidP="0088127C">
            <w:pPr>
              <w:pStyle w:val="OtherTableBody"/>
            </w:pPr>
            <w:r>
              <w:t>0734</w:t>
            </w:r>
          </w:p>
        </w:tc>
        <w:tc>
          <w:tcPr>
            <w:tcW w:w="2600" w:type="dxa"/>
          </w:tcPr>
          <w:p w14:paraId="59B088ED" w14:textId="77777777" w:rsidR="00B50050" w:rsidRDefault="00B50050" w:rsidP="0088127C">
            <w:pPr>
              <w:pStyle w:val="OtherTableBody"/>
            </w:pPr>
          </w:p>
        </w:tc>
        <w:tc>
          <w:tcPr>
            <w:tcW w:w="1400" w:type="dxa"/>
          </w:tcPr>
          <w:p w14:paraId="6481CDDC" w14:textId="77777777" w:rsidR="00B50050" w:rsidRDefault="00B50050" w:rsidP="0088127C">
            <w:pPr>
              <w:pStyle w:val="OtherTableBody"/>
            </w:pPr>
            <w:r>
              <w:t>4</w:t>
            </w:r>
          </w:p>
        </w:tc>
        <w:tc>
          <w:tcPr>
            <w:tcW w:w="4200" w:type="dxa"/>
          </w:tcPr>
          <w:p w14:paraId="62C35433" w14:textId="77777777" w:rsidR="00B50050" w:rsidRDefault="00B50050" w:rsidP="0088127C">
            <w:pPr>
              <w:pStyle w:val="OtherTableBody"/>
            </w:pPr>
            <w:r>
              <w:t>Invalid age, admission date, date of birth or discharge date</w:t>
            </w:r>
          </w:p>
        </w:tc>
      </w:tr>
      <w:tr w:rsidR="00B50050" w14:paraId="502BC049" w14:textId="77777777" w:rsidTr="00195548">
        <w:tc>
          <w:tcPr>
            <w:tcW w:w="600" w:type="dxa"/>
          </w:tcPr>
          <w:p w14:paraId="6C815533" w14:textId="77777777" w:rsidR="00B50050" w:rsidRDefault="00B50050" w:rsidP="0088127C">
            <w:pPr>
              <w:pStyle w:val="OtherTableBody"/>
            </w:pPr>
          </w:p>
        </w:tc>
        <w:tc>
          <w:tcPr>
            <w:tcW w:w="600" w:type="dxa"/>
          </w:tcPr>
          <w:p w14:paraId="38AE8308" w14:textId="77777777" w:rsidR="00B50050" w:rsidRDefault="00B50050" w:rsidP="0088127C">
            <w:pPr>
              <w:pStyle w:val="OtherTableBody"/>
            </w:pPr>
            <w:r>
              <w:t>0734</w:t>
            </w:r>
          </w:p>
        </w:tc>
        <w:tc>
          <w:tcPr>
            <w:tcW w:w="2600" w:type="dxa"/>
          </w:tcPr>
          <w:p w14:paraId="19E5AD57" w14:textId="77777777" w:rsidR="00B50050" w:rsidRDefault="00B50050" w:rsidP="0088127C">
            <w:pPr>
              <w:pStyle w:val="OtherTableBody"/>
            </w:pPr>
          </w:p>
        </w:tc>
        <w:tc>
          <w:tcPr>
            <w:tcW w:w="1400" w:type="dxa"/>
          </w:tcPr>
          <w:p w14:paraId="1B379782" w14:textId="77777777" w:rsidR="00B50050" w:rsidRDefault="00B50050" w:rsidP="0088127C">
            <w:pPr>
              <w:pStyle w:val="OtherTableBody"/>
            </w:pPr>
            <w:r>
              <w:t>5</w:t>
            </w:r>
          </w:p>
        </w:tc>
        <w:tc>
          <w:tcPr>
            <w:tcW w:w="4200" w:type="dxa"/>
          </w:tcPr>
          <w:p w14:paraId="3EBC12D8" w14:textId="77777777" w:rsidR="00B50050" w:rsidRDefault="00B50050" w:rsidP="0088127C">
            <w:pPr>
              <w:pStyle w:val="OtherTableBody"/>
            </w:pPr>
            <w:r>
              <w:t>Invalid gender</w:t>
            </w:r>
          </w:p>
        </w:tc>
      </w:tr>
      <w:tr w:rsidR="00B50050" w14:paraId="681A57AE" w14:textId="77777777" w:rsidTr="00195548">
        <w:tc>
          <w:tcPr>
            <w:tcW w:w="600" w:type="dxa"/>
          </w:tcPr>
          <w:p w14:paraId="397C85DD" w14:textId="77777777" w:rsidR="00B50050" w:rsidRDefault="00B50050" w:rsidP="0088127C">
            <w:pPr>
              <w:pStyle w:val="OtherTableBody"/>
            </w:pPr>
          </w:p>
        </w:tc>
        <w:tc>
          <w:tcPr>
            <w:tcW w:w="600" w:type="dxa"/>
          </w:tcPr>
          <w:p w14:paraId="792844DA" w14:textId="77777777" w:rsidR="00B50050" w:rsidRDefault="00B50050" w:rsidP="0088127C">
            <w:pPr>
              <w:pStyle w:val="OtherTableBody"/>
            </w:pPr>
            <w:r>
              <w:t>0734</w:t>
            </w:r>
          </w:p>
        </w:tc>
        <w:tc>
          <w:tcPr>
            <w:tcW w:w="2600" w:type="dxa"/>
          </w:tcPr>
          <w:p w14:paraId="18E649AC" w14:textId="77777777" w:rsidR="00B50050" w:rsidRDefault="00B50050" w:rsidP="0088127C">
            <w:pPr>
              <w:pStyle w:val="OtherTableBody"/>
            </w:pPr>
          </w:p>
        </w:tc>
        <w:tc>
          <w:tcPr>
            <w:tcW w:w="1400" w:type="dxa"/>
          </w:tcPr>
          <w:p w14:paraId="55A5034E" w14:textId="77777777" w:rsidR="00B50050" w:rsidRDefault="00B50050" w:rsidP="0088127C">
            <w:pPr>
              <w:pStyle w:val="OtherTableBody"/>
            </w:pPr>
            <w:r>
              <w:t>6</w:t>
            </w:r>
          </w:p>
        </w:tc>
        <w:tc>
          <w:tcPr>
            <w:tcW w:w="4200" w:type="dxa"/>
          </w:tcPr>
          <w:p w14:paraId="367CAD8A" w14:textId="77777777" w:rsidR="00B50050" w:rsidRDefault="00B50050" w:rsidP="0088127C">
            <w:pPr>
              <w:pStyle w:val="OtherTableBody"/>
            </w:pPr>
            <w:r>
              <w:t>Invalid discharge status</w:t>
            </w:r>
          </w:p>
        </w:tc>
      </w:tr>
      <w:tr w:rsidR="00B50050" w14:paraId="74839D5A" w14:textId="77777777" w:rsidTr="00195548">
        <w:tc>
          <w:tcPr>
            <w:tcW w:w="600" w:type="dxa"/>
          </w:tcPr>
          <w:p w14:paraId="55A2922A" w14:textId="77777777" w:rsidR="00B50050" w:rsidRDefault="00B50050" w:rsidP="0088127C">
            <w:pPr>
              <w:pStyle w:val="OtherTableBody"/>
            </w:pPr>
          </w:p>
        </w:tc>
        <w:tc>
          <w:tcPr>
            <w:tcW w:w="600" w:type="dxa"/>
          </w:tcPr>
          <w:p w14:paraId="58CE3AEF" w14:textId="77777777" w:rsidR="00B50050" w:rsidRDefault="00B50050" w:rsidP="0088127C">
            <w:pPr>
              <w:pStyle w:val="OtherTableBody"/>
            </w:pPr>
            <w:r>
              <w:t>0734</w:t>
            </w:r>
          </w:p>
        </w:tc>
        <w:tc>
          <w:tcPr>
            <w:tcW w:w="2600" w:type="dxa"/>
          </w:tcPr>
          <w:p w14:paraId="7AB7CF51" w14:textId="77777777" w:rsidR="00B50050" w:rsidRDefault="00B50050" w:rsidP="0088127C">
            <w:pPr>
              <w:pStyle w:val="OtherTableBody"/>
            </w:pPr>
          </w:p>
        </w:tc>
        <w:tc>
          <w:tcPr>
            <w:tcW w:w="1400" w:type="dxa"/>
          </w:tcPr>
          <w:p w14:paraId="78995739" w14:textId="77777777" w:rsidR="00B50050" w:rsidRDefault="00B50050" w:rsidP="0088127C">
            <w:pPr>
              <w:pStyle w:val="OtherTableBody"/>
            </w:pPr>
            <w:r>
              <w:t>7</w:t>
            </w:r>
          </w:p>
        </w:tc>
        <w:tc>
          <w:tcPr>
            <w:tcW w:w="4200" w:type="dxa"/>
          </w:tcPr>
          <w:p w14:paraId="2DB42F34" w14:textId="77777777" w:rsidR="00B50050" w:rsidRDefault="00B50050" w:rsidP="0088127C">
            <w:pPr>
              <w:pStyle w:val="OtherTableBody"/>
            </w:pPr>
            <w:r>
              <w:t>Invalid weight ad admission</w:t>
            </w:r>
          </w:p>
        </w:tc>
      </w:tr>
      <w:tr w:rsidR="00B50050" w14:paraId="5E24B214" w14:textId="77777777" w:rsidTr="00195548">
        <w:tc>
          <w:tcPr>
            <w:tcW w:w="600" w:type="dxa"/>
          </w:tcPr>
          <w:p w14:paraId="78388020" w14:textId="77777777" w:rsidR="00B50050" w:rsidRDefault="00B50050" w:rsidP="0088127C">
            <w:pPr>
              <w:pStyle w:val="OtherTableBody"/>
            </w:pPr>
          </w:p>
        </w:tc>
        <w:tc>
          <w:tcPr>
            <w:tcW w:w="600" w:type="dxa"/>
          </w:tcPr>
          <w:p w14:paraId="2A984456" w14:textId="77777777" w:rsidR="00B50050" w:rsidRDefault="00B50050" w:rsidP="0088127C">
            <w:pPr>
              <w:pStyle w:val="OtherTableBody"/>
            </w:pPr>
            <w:r>
              <w:t>0734</w:t>
            </w:r>
          </w:p>
        </w:tc>
        <w:tc>
          <w:tcPr>
            <w:tcW w:w="2600" w:type="dxa"/>
          </w:tcPr>
          <w:p w14:paraId="2E8262B2" w14:textId="77777777" w:rsidR="00B50050" w:rsidRDefault="00B50050" w:rsidP="0088127C">
            <w:pPr>
              <w:pStyle w:val="OtherTableBody"/>
            </w:pPr>
          </w:p>
        </w:tc>
        <w:tc>
          <w:tcPr>
            <w:tcW w:w="1400" w:type="dxa"/>
          </w:tcPr>
          <w:p w14:paraId="5B111D21" w14:textId="77777777" w:rsidR="00B50050" w:rsidRDefault="00B50050" w:rsidP="0088127C">
            <w:pPr>
              <w:pStyle w:val="OtherTableBody"/>
            </w:pPr>
            <w:r>
              <w:t>8</w:t>
            </w:r>
          </w:p>
        </w:tc>
        <w:tc>
          <w:tcPr>
            <w:tcW w:w="4200" w:type="dxa"/>
          </w:tcPr>
          <w:p w14:paraId="3A976C5B" w14:textId="77777777" w:rsidR="00B50050" w:rsidRDefault="00B50050" w:rsidP="0088127C">
            <w:pPr>
              <w:pStyle w:val="OtherTableBody"/>
            </w:pPr>
            <w:r>
              <w:t>Invalid length of stay</w:t>
            </w:r>
          </w:p>
        </w:tc>
      </w:tr>
      <w:tr w:rsidR="00B50050" w14:paraId="4AC1A8A7" w14:textId="77777777" w:rsidTr="00195548">
        <w:tc>
          <w:tcPr>
            <w:tcW w:w="600" w:type="dxa"/>
          </w:tcPr>
          <w:p w14:paraId="40D08CFF" w14:textId="77777777" w:rsidR="00B50050" w:rsidRDefault="00B50050" w:rsidP="0088127C">
            <w:pPr>
              <w:pStyle w:val="OtherTableBody"/>
            </w:pPr>
          </w:p>
        </w:tc>
        <w:tc>
          <w:tcPr>
            <w:tcW w:w="600" w:type="dxa"/>
          </w:tcPr>
          <w:p w14:paraId="1BBDE369" w14:textId="77777777" w:rsidR="00B50050" w:rsidRDefault="00B50050" w:rsidP="0088127C">
            <w:pPr>
              <w:pStyle w:val="OtherTableBody"/>
            </w:pPr>
            <w:r>
              <w:t>0734</w:t>
            </w:r>
          </w:p>
        </w:tc>
        <w:tc>
          <w:tcPr>
            <w:tcW w:w="2600" w:type="dxa"/>
          </w:tcPr>
          <w:p w14:paraId="5ECA05A4" w14:textId="77777777" w:rsidR="00B50050" w:rsidRDefault="00B50050" w:rsidP="0088127C">
            <w:pPr>
              <w:pStyle w:val="OtherTableBody"/>
            </w:pPr>
          </w:p>
        </w:tc>
        <w:tc>
          <w:tcPr>
            <w:tcW w:w="1400" w:type="dxa"/>
          </w:tcPr>
          <w:p w14:paraId="07473DE5" w14:textId="77777777" w:rsidR="00B50050" w:rsidRDefault="00B50050" w:rsidP="0088127C">
            <w:pPr>
              <w:pStyle w:val="OtherTableBody"/>
            </w:pPr>
            <w:r>
              <w:t>9</w:t>
            </w:r>
          </w:p>
        </w:tc>
        <w:tc>
          <w:tcPr>
            <w:tcW w:w="4200" w:type="dxa"/>
          </w:tcPr>
          <w:p w14:paraId="531E4173" w14:textId="77777777" w:rsidR="00B50050" w:rsidRDefault="00B50050" w:rsidP="0088127C">
            <w:pPr>
              <w:pStyle w:val="OtherTableBody"/>
            </w:pPr>
            <w:r>
              <w:t>Invalid field "same day"</w:t>
            </w:r>
          </w:p>
        </w:tc>
      </w:tr>
      <w:tr w:rsidR="00B50050" w14:paraId="5A9D0191" w14:textId="77777777" w:rsidTr="00195548">
        <w:tc>
          <w:tcPr>
            <w:tcW w:w="600" w:type="dxa"/>
          </w:tcPr>
          <w:p w14:paraId="026FDA46" w14:textId="77777777" w:rsidR="00B50050" w:rsidRDefault="00B50050" w:rsidP="0088127C">
            <w:pPr>
              <w:pStyle w:val="OtherTableBody"/>
            </w:pPr>
            <w:r>
              <w:t>undefined</w:t>
            </w:r>
          </w:p>
        </w:tc>
        <w:tc>
          <w:tcPr>
            <w:tcW w:w="600" w:type="dxa"/>
          </w:tcPr>
          <w:p w14:paraId="18156D79" w14:textId="77777777" w:rsidR="00B50050" w:rsidRDefault="00B50050" w:rsidP="0088127C">
            <w:pPr>
              <w:pStyle w:val="OtherTableBody"/>
            </w:pPr>
          </w:p>
        </w:tc>
        <w:tc>
          <w:tcPr>
            <w:tcW w:w="2600" w:type="dxa"/>
          </w:tcPr>
          <w:p w14:paraId="09157DB9" w14:textId="77777777" w:rsidR="00B50050" w:rsidRDefault="00B50050" w:rsidP="0088127C">
            <w:pPr>
              <w:pStyle w:val="OtherTableBody"/>
            </w:pPr>
            <w:r>
              <w:t>Give Units (RXG-7)</w:t>
            </w:r>
          </w:p>
        </w:tc>
        <w:tc>
          <w:tcPr>
            <w:tcW w:w="1400" w:type="dxa"/>
          </w:tcPr>
          <w:p w14:paraId="1884E69F" w14:textId="77777777" w:rsidR="00B50050" w:rsidRDefault="00B50050" w:rsidP="0088127C">
            <w:pPr>
              <w:pStyle w:val="OtherTableBody"/>
            </w:pPr>
          </w:p>
        </w:tc>
        <w:tc>
          <w:tcPr>
            <w:tcW w:w="4200" w:type="dxa"/>
          </w:tcPr>
          <w:p w14:paraId="3D900F05" w14:textId="77777777" w:rsidR="00B50050" w:rsidRDefault="00B50050" w:rsidP="0088127C">
            <w:pPr>
              <w:pStyle w:val="OtherTableBody"/>
            </w:pPr>
          </w:p>
        </w:tc>
      </w:tr>
      <w:tr w:rsidR="00B50050" w14:paraId="6ABAADCA" w14:textId="77777777" w:rsidTr="00195548">
        <w:tc>
          <w:tcPr>
            <w:tcW w:w="600" w:type="dxa"/>
          </w:tcPr>
          <w:p w14:paraId="5451EDD8" w14:textId="77777777" w:rsidR="00B50050" w:rsidRDefault="00B50050" w:rsidP="0088127C">
            <w:pPr>
              <w:pStyle w:val="OtherTableBody"/>
            </w:pPr>
          </w:p>
        </w:tc>
        <w:tc>
          <w:tcPr>
            <w:tcW w:w="600" w:type="dxa"/>
          </w:tcPr>
          <w:p w14:paraId="661E4CF6" w14:textId="77777777" w:rsidR="00B50050" w:rsidRDefault="00B50050" w:rsidP="0088127C">
            <w:pPr>
              <w:pStyle w:val="OtherTableBody"/>
            </w:pPr>
            <w:r>
              <w:t>0735</w:t>
            </w:r>
          </w:p>
        </w:tc>
        <w:tc>
          <w:tcPr>
            <w:tcW w:w="2600" w:type="dxa"/>
          </w:tcPr>
          <w:p w14:paraId="337B5CE0" w14:textId="77777777" w:rsidR="00B50050" w:rsidRDefault="00B50050" w:rsidP="0088127C">
            <w:pPr>
              <w:pStyle w:val="OtherTableBody"/>
            </w:pPr>
          </w:p>
        </w:tc>
        <w:tc>
          <w:tcPr>
            <w:tcW w:w="1400" w:type="dxa"/>
          </w:tcPr>
          <w:p w14:paraId="1EA6B93F" w14:textId="77777777" w:rsidR="00B50050" w:rsidRDefault="00B50050" w:rsidP="0088127C">
            <w:pPr>
              <w:pStyle w:val="OtherTableBody"/>
            </w:pPr>
          </w:p>
        </w:tc>
        <w:tc>
          <w:tcPr>
            <w:tcW w:w="4200" w:type="dxa"/>
          </w:tcPr>
          <w:p w14:paraId="7D1D5E61" w14:textId="77777777" w:rsidR="00B50050" w:rsidRDefault="00B50050" w:rsidP="0088127C">
            <w:pPr>
              <w:pStyle w:val="OtherTableBody"/>
            </w:pPr>
          </w:p>
        </w:tc>
      </w:tr>
      <w:tr w:rsidR="00B50050" w14:paraId="2CECB9CA" w14:textId="77777777" w:rsidTr="00195548">
        <w:tc>
          <w:tcPr>
            <w:tcW w:w="600" w:type="dxa"/>
          </w:tcPr>
          <w:p w14:paraId="16AA16A5" w14:textId="77777777" w:rsidR="00B50050" w:rsidRDefault="00B50050" w:rsidP="0088127C">
            <w:pPr>
              <w:pStyle w:val="OtherTableBody"/>
            </w:pPr>
            <w:r>
              <w:t>undefined</w:t>
            </w:r>
          </w:p>
        </w:tc>
        <w:tc>
          <w:tcPr>
            <w:tcW w:w="600" w:type="dxa"/>
          </w:tcPr>
          <w:p w14:paraId="16337FE0" w14:textId="77777777" w:rsidR="00B50050" w:rsidRDefault="00B50050" w:rsidP="0088127C">
            <w:pPr>
              <w:pStyle w:val="OtherTableBody"/>
            </w:pPr>
          </w:p>
        </w:tc>
        <w:tc>
          <w:tcPr>
            <w:tcW w:w="2600" w:type="dxa"/>
          </w:tcPr>
          <w:p w14:paraId="50BD763C" w14:textId="77777777" w:rsidR="00B50050" w:rsidRDefault="00B50050" w:rsidP="0088127C">
            <w:pPr>
              <w:pStyle w:val="OtherTableBody"/>
            </w:pPr>
            <w:r>
              <w:t>Give Dosage Form (RXG-8)</w:t>
            </w:r>
          </w:p>
        </w:tc>
        <w:tc>
          <w:tcPr>
            <w:tcW w:w="1400" w:type="dxa"/>
          </w:tcPr>
          <w:p w14:paraId="0F6DCF0A" w14:textId="77777777" w:rsidR="00B50050" w:rsidRDefault="00B50050" w:rsidP="0088127C">
            <w:pPr>
              <w:pStyle w:val="OtherTableBody"/>
            </w:pPr>
          </w:p>
        </w:tc>
        <w:tc>
          <w:tcPr>
            <w:tcW w:w="4200" w:type="dxa"/>
          </w:tcPr>
          <w:p w14:paraId="02AC740D" w14:textId="77777777" w:rsidR="00B50050" w:rsidRDefault="00B50050" w:rsidP="0088127C">
            <w:pPr>
              <w:pStyle w:val="OtherTableBody"/>
            </w:pPr>
          </w:p>
        </w:tc>
      </w:tr>
      <w:tr w:rsidR="00B50050" w14:paraId="4BDFFB8D" w14:textId="77777777" w:rsidTr="00195548">
        <w:tc>
          <w:tcPr>
            <w:tcW w:w="600" w:type="dxa"/>
          </w:tcPr>
          <w:p w14:paraId="10A05487" w14:textId="77777777" w:rsidR="00B50050" w:rsidRDefault="00B50050" w:rsidP="0088127C">
            <w:pPr>
              <w:pStyle w:val="OtherTableBody"/>
            </w:pPr>
          </w:p>
        </w:tc>
        <w:tc>
          <w:tcPr>
            <w:tcW w:w="600" w:type="dxa"/>
          </w:tcPr>
          <w:p w14:paraId="71D776DD" w14:textId="77777777" w:rsidR="00B50050" w:rsidRDefault="00B50050" w:rsidP="0088127C">
            <w:pPr>
              <w:pStyle w:val="OtherTableBody"/>
            </w:pPr>
            <w:r>
              <w:t>0736</w:t>
            </w:r>
          </w:p>
        </w:tc>
        <w:tc>
          <w:tcPr>
            <w:tcW w:w="2600" w:type="dxa"/>
          </w:tcPr>
          <w:p w14:paraId="71F7E27C" w14:textId="77777777" w:rsidR="00B50050" w:rsidRDefault="00B50050" w:rsidP="0088127C">
            <w:pPr>
              <w:pStyle w:val="OtherTableBody"/>
            </w:pPr>
          </w:p>
        </w:tc>
        <w:tc>
          <w:tcPr>
            <w:tcW w:w="1400" w:type="dxa"/>
          </w:tcPr>
          <w:p w14:paraId="4DB8A5F5" w14:textId="77777777" w:rsidR="00B50050" w:rsidRDefault="00B50050" w:rsidP="0088127C">
            <w:pPr>
              <w:pStyle w:val="OtherTableBody"/>
            </w:pPr>
          </w:p>
        </w:tc>
        <w:tc>
          <w:tcPr>
            <w:tcW w:w="4200" w:type="dxa"/>
          </w:tcPr>
          <w:p w14:paraId="3FC38C09" w14:textId="77777777" w:rsidR="00B50050" w:rsidRDefault="00B50050" w:rsidP="0088127C">
            <w:pPr>
              <w:pStyle w:val="OtherTableBody"/>
            </w:pPr>
          </w:p>
        </w:tc>
      </w:tr>
      <w:tr w:rsidR="00B50050" w14:paraId="4E5F59AB" w14:textId="77777777" w:rsidTr="00195548">
        <w:tc>
          <w:tcPr>
            <w:tcW w:w="600" w:type="dxa"/>
          </w:tcPr>
          <w:p w14:paraId="6AC23898" w14:textId="77777777" w:rsidR="00B50050" w:rsidRDefault="00B50050" w:rsidP="0088127C">
            <w:pPr>
              <w:pStyle w:val="OtherTableBody"/>
            </w:pPr>
            <w:r>
              <w:t>undefined</w:t>
            </w:r>
          </w:p>
        </w:tc>
        <w:tc>
          <w:tcPr>
            <w:tcW w:w="600" w:type="dxa"/>
          </w:tcPr>
          <w:p w14:paraId="38022065" w14:textId="77777777" w:rsidR="00B50050" w:rsidRDefault="00B50050" w:rsidP="0088127C">
            <w:pPr>
              <w:pStyle w:val="OtherTableBody"/>
            </w:pPr>
          </w:p>
        </w:tc>
        <w:tc>
          <w:tcPr>
            <w:tcW w:w="2600" w:type="dxa"/>
          </w:tcPr>
          <w:p w14:paraId="44A1A23A" w14:textId="77777777" w:rsidR="00B50050" w:rsidRDefault="00B50050" w:rsidP="0088127C">
            <w:pPr>
              <w:pStyle w:val="OtherTableBody"/>
            </w:pPr>
            <w:r>
              <w:t>Administration Notes (RXG-9)</w:t>
            </w:r>
          </w:p>
        </w:tc>
        <w:tc>
          <w:tcPr>
            <w:tcW w:w="1400" w:type="dxa"/>
          </w:tcPr>
          <w:p w14:paraId="07D95541" w14:textId="77777777" w:rsidR="00B50050" w:rsidRDefault="00B50050" w:rsidP="0088127C">
            <w:pPr>
              <w:pStyle w:val="OtherTableBody"/>
            </w:pPr>
          </w:p>
        </w:tc>
        <w:tc>
          <w:tcPr>
            <w:tcW w:w="4200" w:type="dxa"/>
          </w:tcPr>
          <w:p w14:paraId="37A84B59" w14:textId="77777777" w:rsidR="00B50050" w:rsidRDefault="00B50050" w:rsidP="0088127C">
            <w:pPr>
              <w:pStyle w:val="OtherTableBody"/>
            </w:pPr>
          </w:p>
        </w:tc>
      </w:tr>
      <w:tr w:rsidR="00B50050" w14:paraId="34CBE34C" w14:textId="77777777" w:rsidTr="00195548">
        <w:tc>
          <w:tcPr>
            <w:tcW w:w="600" w:type="dxa"/>
          </w:tcPr>
          <w:p w14:paraId="3AFFC1C6" w14:textId="77777777" w:rsidR="00B50050" w:rsidRDefault="00B50050" w:rsidP="0088127C">
            <w:pPr>
              <w:pStyle w:val="OtherTableBody"/>
            </w:pPr>
          </w:p>
        </w:tc>
        <w:tc>
          <w:tcPr>
            <w:tcW w:w="600" w:type="dxa"/>
          </w:tcPr>
          <w:p w14:paraId="00B99BCE" w14:textId="77777777" w:rsidR="00B50050" w:rsidRDefault="00B50050" w:rsidP="0088127C">
            <w:pPr>
              <w:pStyle w:val="OtherTableBody"/>
            </w:pPr>
            <w:r>
              <w:t>0737</w:t>
            </w:r>
          </w:p>
        </w:tc>
        <w:tc>
          <w:tcPr>
            <w:tcW w:w="2600" w:type="dxa"/>
          </w:tcPr>
          <w:p w14:paraId="6B9ADD43" w14:textId="77777777" w:rsidR="00B50050" w:rsidRDefault="00B50050" w:rsidP="0088127C">
            <w:pPr>
              <w:pStyle w:val="OtherTableBody"/>
            </w:pPr>
          </w:p>
        </w:tc>
        <w:tc>
          <w:tcPr>
            <w:tcW w:w="1400" w:type="dxa"/>
          </w:tcPr>
          <w:p w14:paraId="2F2752B8" w14:textId="77777777" w:rsidR="00B50050" w:rsidRDefault="00B50050" w:rsidP="0088127C">
            <w:pPr>
              <w:pStyle w:val="OtherTableBody"/>
            </w:pPr>
          </w:p>
        </w:tc>
        <w:tc>
          <w:tcPr>
            <w:tcW w:w="4200" w:type="dxa"/>
          </w:tcPr>
          <w:p w14:paraId="129D3A22" w14:textId="77777777" w:rsidR="00B50050" w:rsidRDefault="00B50050" w:rsidP="0088127C">
            <w:pPr>
              <w:pStyle w:val="OtherTableBody"/>
            </w:pPr>
          </w:p>
        </w:tc>
      </w:tr>
      <w:tr w:rsidR="00B50050" w14:paraId="4006BD39" w14:textId="77777777" w:rsidTr="00195548">
        <w:tc>
          <w:tcPr>
            <w:tcW w:w="600" w:type="dxa"/>
          </w:tcPr>
          <w:p w14:paraId="0CDBB640" w14:textId="77777777" w:rsidR="00B50050" w:rsidRDefault="00B50050" w:rsidP="0088127C">
            <w:pPr>
              <w:pStyle w:val="OtherTableBody"/>
            </w:pPr>
            <w:r>
              <w:t>undefined</w:t>
            </w:r>
          </w:p>
        </w:tc>
        <w:tc>
          <w:tcPr>
            <w:tcW w:w="600" w:type="dxa"/>
          </w:tcPr>
          <w:p w14:paraId="63EB6E58" w14:textId="77777777" w:rsidR="00B50050" w:rsidRDefault="00B50050" w:rsidP="0088127C">
            <w:pPr>
              <w:pStyle w:val="OtherTableBody"/>
            </w:pPr>
          </w:p>
        </w:tc>
        <w:tc>
          <w:tcPr>
            <w:tcW w:w="2600" w:type="dxa"/>
          </w:tcPr>
          <w:p w14:paraId="59F50F8B" w14:textId="77777777" w:rsidR="00B50050" w:rsidRDefault="00B50050" w:rsidP="0088127C">
            <w:pPr>
              <w:pStyle w:val="OtherTableBody"/>
            </w:pPr>
            <w:r>
              <w:t>Special Administration Instructions (RXG-13)</w:t>
            </w:r>
          </w:p>
        </w:tc>
        <w:tc>
          <w:tcPr>
            <w:tcW w:w="1400" w:type="dxa"/>
          </w:tcPr>
          <w:p w14:paraId="29621EB7" w14:textId="77777777" w:rsidR="00B50050" w:rsidRDefault="00B50050" w:rsidP="0088127C">
            <w:pPr>
              <w:pStyle w:val="OtherTableBody"/>
            </w:pPr>
          </w:p>
        </w:tc>
        <w:tc>
          <w:tcPr>
            <w:tcW w:w="4200" w:type="dxa"/>
          </w:tcPr>
          <w:p w14:paraId="34411671" w14:textId="77777777" w:rsidR="00B50050" w:rsidRDefault="00B50050" w:rsidP="0088127C">
            <w:pPr>
              <w:pStyle w:val="OtherTableBody"/>
            </w:pPr>
          </w:p>
        </w:tc>
      </w:tr>
      <w:tr w:rsidR="00B50050" w14:paraId="6D14E0A9" w14:textId="77777777" w:rsidTr="00195548">
        <w:tc>
          <w:tcPr>
            <w:tcW w:w="600" w:type="dxa"/>
          </w:tcPr>
          <w:p w14:paraId="5D961B2E" w14:textId="77777777" w:rsidR="00B50050" w:rsidRDefault="00B50050" w:rsidP="0088127C">
            <w:pPr>
              <w:pStyle w:val="OtherTableBody"/>
            </w:pPr>
          </w:p>
        </w:tc>
        <w:tc>
          <w:tcPr>
            <w:tcW w:w="600" w:type="dxa"/>
          </w:tcPr>
          <w:p w14:paraId="629DADFE" w14:textId="77777777" w:rsidR="00B50050" w:rsidRDefault="00B50050" w:rsidP="0088127C">
            <w:pPr>
              <w:pStyle w:val="OtherTableBody"/>
            </w:pPr>
            <w:r>
              <w:t>0738</w:t>
            </w:r>
          </w:p>
        </w:tc>
        <w:tc>
          <w:tcPr>
            <w:tcW w:w="2600" w:type="dxa"/>
          </w:tcPr>
          <w:p w14:paraId="5628D3E5" w14:textId="77777777" w:rsidR="00B50050" w:rsidRDefault="00B50050" w:rsidP="0088127C">
            <w:pPr>
              <w:pStyle w:val="OtherTableBody"/>
            </w:pPr>
          </w:p>
        </w:tc>
        <w:tc>
          <w:tcPr>
            <w:tcW w:w="1400" w:type="dxa"/>
          </w:tcPr>
          <w:p w14:paraId="7755E43C" w14:textId="77777777" w:rsidR="00B50050" w:rsidRDefault="00B50050" w:rsidP="0088127C">
            <w:pPr>
              <w:pStyle w:val="OtherTableBody"/>
            </w:pPr>
          </w:p>
        </w:tc>
        <w:tc>
          <w:tcPr>
            <w:tcW w:w="4200" w:type="dxa"/>
          </w:tcPr>
          <w:p w14:paraId="3521CF27" w14:textId="77777777" w:rsidR="00B50050" w:rsidRDefault="00B50050" w:rsidP="0088127C">
            <w:pPr>
              <w:pStyle w:val="OtherTableBody"/>
            </w:pPr>
          </w:p>
        </w:tc>
      </w:tr>
      <w:tr w:rsidR="00B50050" w14:paraId="7C457C7B" w14:textId="77777777" w:rsidTr="00195548">
        <w:tc>
          <w:tcPr>
            <w:tcW w:w="600" w:type="dxa"/>
          </w:tcPr>
          <w:p w14:paraId="54FB96E6" w14:textId="77777777" w:rsidR="00B50050" w:rsidRDefault="00B50050" w:rsidP="0088127C">
            <w:pPr>
              <w:pStyle w:val="OtherTableBody"/>
            </w:pPr>
            <w:r>
              <w:t>User</w:t>
            </w:r>
          </w:p>
        </w:tc>
        <w:tc>
          <w:tcPr>
            <w:tcW w:w="600" w:type="dxa"/>
          </w:tcPr>
          <w:p w14:paraId="52D8D7C9" w14:textId="77777777" w:rsidR="00B50050" w:rsidRDefault="00B50050" w:rsidP="0088127C">
            <w:pPr>
              <w:pStyle w:val="OtherTableBody"/>
            </w:pPr>
          </w:p>
        </w:tc>
        <w:tc>
          <w:tcPr>
            <w:tcW w:w="2600" w:type="dxa"/>
          </w:tcPr>
          <w:p w14:paraId="63DB18E0" w14:textId="77777777" w:rsidR="00B50050" w:rsidRDefault="00B50050" w:rsidP="0088127C">
            <w:pPr>
              <w:pStyle w:val="OtherTableBody"/>
            </w:pPr>
            <w:r>
              <w:t>DRG Status Patient</w:t>
            </w:r>
          </w:p>
        </w:tc>
        <w:tc>
          <w:tcPr>
            <w:tcW w:w="1400" w:type="dxa"/>
          </w:tcPr>
          <w:p w14:paraId="675647ED" w14:textId="77777777" w:rsidR="00B50050" w:rsidRDefault="00B50050" w:rsidP="0088127C">
            <w:pPr>
              <w:pStyle w:val="OtherTableBody"/>
            </w:pPr>
          </w:p>
        </w:tc>
        <w:tc>
          <w:tcPr>
            <w:tcW w:w="4200" w:type="dxa"/>
          </w:tcPr>
          <w:p w14:paraId="74124748" w14:textId="77777777" w:rsidR="00B50050" w:rsidRDefault="00B50050" w:rsidP="0088127C">
            <w:pPr>
              <w:pStyle w:val="OtherTableBody"/>
            </w:pPr>
          </w:p>
        </w:tc>
      </w:tr>
      <w:tr w:rsidR="00B50050" w14:paraId="72EE6DAF" w14:textId="77777777" w:rsidTr="00195548">
        <w:tc>
          <w:tcPr>
            <w:tcW w:w="600" w:type="dxa"/>
          </w:tcPr>
          <w:p w14:paraId="10C5671C" w14:textId="77777777" w:rsidR="00B50050" w:rsidRDefault="00B50050" w:rsidP="0088127C">
            <w:pPr>
              <w:pStyle w:val="OtherTableBody"/>
            </w:pPr>
          </w:p>
        </w:tc>
        <w:tc>
          <w:tcPr>
            <w:tcW w:w="600" w:type="dxa"/>
          </w:tcPr>
          <w:p w14:paraId="00114A5C" w14:textId="77777777" w:rsidR="00B50050" w:rsidRDefault="00B50050" w:rsidP="0088127C">
            <w:pPr>
              <w:pStyle w:val="OtherTableBody"/>
            </w:pPr>
            <w:r>
              <w:t>0739</w:t>
            </w:r>
          </w:p>
        </w:tc>
        <w:tc>
          <w:tcPr>
            <w:tcW w:w="2600" w:type="dxa"/>
          </w:tcPr>
          <w:p w14:paraId="325E4CD7" w14:textId="77777777" w:rsidR="00B50050" w:rsidRDefault="00B50050" w:rsidP="0088127C">
            <w:pPr>
              <w:pStyle w:val="OtherTableBody"/>
            </w:pPr>
          </w:p>
        </w:tc>
        <w:tc>
          <w:tcPr>
            <w:tcW w:w="1400" w:type="dxa"/>
          </w:tcPr>
          <w:p w14:paraId="66B6AE65" w14:textId="77777777" w:rsidR="00B50050" w:rsidRDefault="00B50050" w:rsidP="0088127C">
            <w:pPr>
              <w:pStyle w:val="OtherTableBody"/>
            </w:pPr>
            <w:r>
              <w:t>1</w:t>
            </w:r>
          </w:p>
        </w:tc>
        <w:tc>
          <w:tcPr>
            <w:tcW w:w="4200" w:type="dxa"/>
          </w:tcPr>
          <w:p w14:paraId="094D3B73" w14:textId="77777777" w:rsidR="00B50050" w:rsidRDefault="00B50050" w:rsidP="0088127C">
            <w:pPr>
              <w:pStyle w:val="OtherTableBody"/>
            </w:pPr>
            <w:r>
              <w:t>Normal length of stay</w:t>
            </w:r>
          </w:p>
        </w:tc>
      </w:tr>
      <w:tr w:rsidR="00B50050" w14:paraId="6026AC69" w14:textId="77777777" w:rsidTr="00195548">
        <w:tc>
          <w:tcPr>
            <w:tcW w:w="600" w:type="dxa"/>
          </w:tcPr>
          <w:p w14:paraId="3FF2DAA5" w14:textId="77777777" w:rsidR="00B50050" w:rsidRDefault="00B50050" w:rsidP="0088127C">
            <w:pPr>
              <w:pStyle w:val="OtherTableBody"/>
            </w:pPr>
          </w:p>
        </w:tc>
        <w:tc>
          <w:tcPr>
            <w:tcW w:w="600" w:type="dxa"/>
          </w:tcPr>
          <w:p w14:paraId="62BAC062" w14:textId="77777777" w:rsidR="00B50050" w:rsidRDefault="00B50050" w:rsidP="0088127C">
            <w:pPr>
              <w:pStyle w:val="OtherTableBody"/>
            </w:pPr>
            <w:r>
              <w:t>0739</w:t>
            </w:r>
          </w:p>
        </w:tc>
        <w:tc>
          <w:tcPr>
            <w:tcW w:w="2600" w:type="dxa"/>
          </w:tcPr>
          <w:p w14:paraId="317364A4" w14:textId="77777777" w:rsidR="00B50050" w:rsidRDefault="00B50050" w:rsidP="0088127C">
            <w:pPr>
              <w:pStyle w:val="OtherTableBody"/>
            </w:pPr>
          </w:p>
        </w:tc>
        <w:tc>
          <w:tcPr>
            <w:tcW w:w="1400" w:type="dxa"/>
          </w:tcPr>
          <w:p w14:paraId="32E8B6C7" w14:textId="77777777" w:rsidR="00B50050" w:rsidRDefault="00B50050" w:rsidP="0088127C">
            <w:pPr>
              <w:pStyle w:val="OtherTableBody"/>
            </w:pPr>
            <w:r>
              <w:t>2</w:t>
            </w:r>
          </w:p>
        </w:tc>
        <w:tc>
          <w:tcPr>
            <w:tcW w:w="4200" w:type="dxa"/>
          </w:tcPr>
          <w:p w14:paraId="24B8C9E9" w14:textId="77777777" w:rsidR="00B50050" w:rsidRDefault="00B50050" w:rsidP="0088127C">
            <w:pPr>
              <w:pStyle w:val="OtherTableBody"/>
            </w:pPr>
            <w:r>
              <w:t>Short length of stay</w:t>
            </w:r>
          </w:p>
        </w:tc>
      </w:tr>
      <w:tr w:rsidR="00B50050" w14:paraId="054A396E" w14:textId="77777777" w:rsidTr="00195548">
        <w:tc>
          <w:tcPr>
            <w:tcW w:w="600" w:type="dxa"/>
          </w:tcPr>
          <w:p w14:paraId="46B11DE6" w14:textId="77777777" w:rsidR="00B50050" w:rsidRDefault="00B50050" w:rsidP="0088127C">
            <w:pPr>
              <w:pStyle w:val="OtherTableBody"/>
            </w:pPr>
          </w:p>
        </w:tc>
        <w:tc>
          <w:tcPr>
            <w:tcW w:w="600" w:type="dxa"/>
          </w:tcPr>
          <w:p w14:paraId="13D4CDA9" w14:textId="77777777" w:rsidR="00B50050" w:rsidRDefault="00B50050" w:rsidP="0088127C">
            <w:pPr>
              <w:pStyle w:val="OtherTableBody"/>
            </w:pPr>
            <w:r>
              <w:t>0739</w:t>
            </w:r>
          </w:p>
        </w:tc>
        <w:tc>
          <w:tcPr>
            <w:tcW w:w="2600" w:type="dxa"/>
          </w:tcPr>
          <w:p w14:paraId="65E27C59" w14:textId="77777777" w:rsidR="00B50050" w:rsidRDefault="00B50050" w:rsidP="0088127C">
            <w:pPr>
              <w:pStyle w:val="OtherTableBody"/>
            </w:pPr>
          </w:p>
        </w:tc>
        <w:tc>
          <w:tcPr>
            <w:tcW w:w="1400" w:type="dxa"/>
          </w:tcPr>
          <w:p w14:paraId="3CC945C3" w14:textId="77777777" w:rsidR="00B50050" w:rsidRDefault="00B50050" w:rsidP="0088127C">
            <w:pPr>
              <w:pStyle w:val="OtherTableBody"/>
            </w:pPr>
            <w:r>
              <w:t>3</w:t>
            </w:r>
          </w:p>
        </w:tc>
        <w:tc>
          <w:tcPr>
            <w:tcW w:w="4200" w:type="dxa"/>
          </w:tcPr>
          <w:p w14:paraId="1086251B" w14:textId="77777777" w:rsidR="00B50050" w:rsidRDefault="00B50050" w:rsidP="0088127C">
            <w:pPr>
              <w:pStyle w:val="OtherTableBody"/>
            </w:pPr>
            <w:r>
              <w:t>Long length of stay</w:t>
            </w:r>
          </w:p>
        </w:tc>
      </w:tr>
      <w:tr w:rsidR="00B50050" w14:paraId="611DA237" w14:textId="77777777" w:rsidTr="00195548">
        <w:tc>
          <w:tcPr>
            <w:tcW w:w="600" w:type="dxa"/>
          </w:tcPr>
          <w:p w14:paraId="0B89E26B" w14:textId="77777777" w:rsidR="00B50050" w:rsidRDefault="00B50050" w:rsidP="0088127C">
            <w:pPr>
              <w:pStyle w:val="OtherTableBody"/>
            </w:pPr>
            <w:r>
              <w:t>undefined</w:t>
            </w:r>
          </w:p>
        </w:tc>
        <w:tc>
          <w:tcPr>
            <w:tcW w:w="600" w:type="dxa"/>
          </w:tcPr>
          <w:p w14:paraId="43BFD1DA" w14:textId="77777777" w:rsidR="00B50050" w:rsidRDefault="00B50050" w:rsidP="0088127C">
            <w:pPr>
              <w:pStyle w:val="OtherTableBody"/>
            </w:pPr>
          </w:p>
        </w:tc>
        <w:tc>
          <w:tcPr>
            <w:tcW w:w="2600" w:type="dxa"/>
          </w:tcPr>
          <w:p w14:paraId="30E26DC4" w14:textId="77777777" w:rsidR="00B50050" w:rsidRDefault="00B50050" w:rsidP="0088127C">
            <w:pPr>
              <w:pStyle w:val="OtherTableBody"/>
            </w:pPr>
            <w:r>
              <w:t>Give Rate Units (RXG-16)</w:t>
            </w:r>
          </w:p>
        </w:tc>
        <w:tc>
          <w:tcPr>
            <w:tcW w:w="1400" w:type="dxa"/>
          </w:tcPr>
          <w:p w14:paraId="7999BC4F" w14:textId="77777777" w:rsidR="00B50050" w:rsidRDefault="00B50050" w:rsidP="0088127C">
            <w:pPr>
              <w:pStyle w:val="OtherTableBody"/>
            </w:pPr>
          </w:p>
        </w:tc>
        <w:tc>
          <w:tcPr>
            <w:tcW w:w="4200" w:type="dxa"/>
          </w:tcPr>
          <w:p w14:paraId="19DA272D" w14:textId="77777777" w:rsidR="00B50050" w:rsidRDefault="00B50050" w:rsidP="0088127C">
            <w:pPr>
              <w:pStyle w:val="OtherTableBody"/>
            </w:pPr>
          </w:p>
        </w:tc>
      </w:tr>
      <w:tr w:rsidR="00B50050" w14:paraId="729AB3EA" w14:textId="77777777" w:rsidTr="00195548">
        <w:tc>
          <w:tcPr>
            <w:tcW w:w="600" w:type="dxa"/>
          </w:tcPr>
          <w:p w14:paraId="48E51303" w14:textId="77777777" w:rsidR="00B50050" w:rsidRDefault="00B50050" w:rsidP="0088127C">
            <w:pPr>
              <w:pStyle w:val="OtherTableBody"/>
            </w:pPr>
          </w:p>
        </w:tc>
        <w:tc>
          <w:tcPr>
            <w:tcW w:w="600" w:type="dxa"/>
          </w:tcPr>
          <w:p w14:paraId="17173DAC" w14:textId="77777777" w:rsidR="00B50050" w:rsidRDefault="00B50050" w:rsidP="0088127C">
            <w:pPr>
              <w:pStyle w:val="OtherTableBody"/>
            </w:pPr>
            <w:r>
              <w:t>0740</w:t>
            </w:r>
          </w:p>
        </w:tc>
        <w:tc>
          <w:tcPr>
            <w:tcW w:w="2600" w:type="dxa"/>
          </w:tcPr>
          <w:p w14:paraId="71A5B251" w14:textId="77777777" w:rsidR="00B50050" w:rsidRDefault="00B50050" w:rsidP="0088127C">
            <w:pPr>
              <w:pStyle w:val="OtherTableBody"/>
            </w:pPr>
          </w:p>
        </w:tc>
        <w:tc>
          <w:tcPr>
            <w:tcW w:w="1400" w:type="dxa"/>
          </w:tcPr>
          <w:p w14:paraId="7CB6CE86" w14:textId="77777777" w:rsidR="00B50050" w:rsidRDefault="00B50050" w:rsidP="0088127C">
            <w:pPr>
              <w:pStyle w:val="OtherTableBody"/>
            </w:pPr>
          </w:p>
        </w:tc>
        <w:tc>
          <w:tcPr>
            <w:tcW w:w="4200" w:type="dxa"/>
          </w:tcPr>
          <w:p w14:paraId="0C1DE9B0" w14:textId="77777777" w:rsidR="00B50050" w:rsidRDefault="00B50050" w:rsidP="0088127C">
            <w:pPr>
              <w:pStyle w:val="OtherTableBody"/>
            </w:pPr>
          </w:p>
        </w:tc>
      </w:tr>
      <w:tr w:rsidR="00B50050" w14:paraId="0E3BD012" w14:textId="77777777" w:rsidTr="00195548">
        <w:tc>
          <w:tcPr>
            <w:tcW w:w="600" w:type="dxa"/>
          </w:tcPr>
          <w:p w14:paraId="33F513F1" w14:textId="77777777" w:rsidR="00B50050" w:rsidRDefault="00B50050" w:rsidP="0088127C">
            <w:pPr>
              <w:pStyle w:val="OtherTableBody"/>
            </w:pPr>
            <w:r>
              <w:t>undefined</w:t>
            </w:r>
          </w:p>
        </w:tc>
        <w:tc>
          <w:tcPr>
            <w:tcW w:w="600" w:type="dxa"/>
          </w:tcPr>
          <w:p w14:paraId="5C0AC8CF" w14:textId="77777777" w:rsidR="00B50050" w:rsidRDefault="00B50050" w:rsidP="0088127C">
            <w:pPr>
              <w:pStyle w:val="OtherTableBody"/>
            </w:pPr>
          </w:p>
        </w:tc>
        <w:tc>
          <w:tcPr>
            <w:tcW w:w="2600" w:type="dxa"/>
          </w:tcPr>
          <w:p w14:paraId="24C6993F" w14:textId="77777777" w:rsidR="00B50050" w:rsidRDefault="00B50050" w:rsidP="0088127C">
            <w:pPr>
              <w:pStyle w:val="OtherTableBody"/>
            </w:pPr>
            <w:r>
              <w:t>Give Strength Units (RXG-18)</w:t>
            </w:r>
          </w:p>
        </w:tc>
        <w:tc>
          <w:tcPr>
            <w:tcW w:w="1400" w:type="dxa"/>
          </w:tcPr>
          <w:p w14:paraId="71F1DCE0" w14:textId="77777777" w:rsidR="00B50050" w:rsidRDefault="00B50050" w:rsidP="0088127C">
            <w:pPr>
              <w:pStyle w:val="OtherTableBody"/>
            </w:pPr>
          </w:p>
        </w:tc>
        <w:tc>
          <w:tcPr>
            <w:tcW w:w="4200" w:type="dxa"/>
          </w:tcPr>
          <w:p w14:paraId="66B37928" w14:textId="77777777" w:rsidR="00B50050" w:rsidRDefault="00B50050" w:rsidP="0088127C">
            <w:pPr>
              <w:pStyle w:val="OtherTableBody"/>
            </w:pPr>
          </w:p>
        </w:tc>
      </w:tr>
      <w:tr w:rsidR="00B50050" w14:paraId="5BCD4C15" w14:textId="77777777" w:rsidTr="00195548">
        <w:tc>
          <w:tcPr>
            <w:tcW w:w="600" w:type="dxa"/>
          </w:tcPr>
          <w:p w14:paraId="27AA0288" w14:textId="77777777" w:rsidR="00B50050" w:rsidRDefault="00B50050" w:rsidP="0088127C">
            <w:pPr>
              <w:pStyle w:val="OtherTableBody"/>
            </w:pPr>
          </w:p>
        </w:tc>
        <w:tc>
          <w:tcPr>
            <w:tcW w:w="600" w:type="dxa"/>
          </w:tcPr>
          <w:p w14:paraId="402FD387" w14:textId="77777777" w:rsidR="00B50050" w:rsidRDefault="00B50050" w:rsidP="0088127C">
            <w:pPr>
              <w:pStyle w:val="OtherTableBody"/>
            </w:pPr>
            <w:r>
              <w:t>0741</w:t>
            </w:r>
          </w:p>
        </w:tc>
        <w:tc>
          <w:tcPr>
            <w:tcW w:w="2600" w:type="dxa"/>
          </w:tcPr>
          <w:p w14:paraId="05D2BDC2" w14:textId="77777777" w:rsidR="00B50050" w:rsidRDefault="00B50050" w:rsidP="0088127C">
            <w:pPr>
              <w:pStyle w:val="OtherTableBody"/>
            </w:pPr>
          </w:p>
        </w:tc>
        <w:tc>
          <w:tcPr>
            <w:tcW w:w="1400" w:type="dxa"/>
          </w:tcPr>
          <w:p w14:paraId="00C67B8B" w14:textId="77777777" w:rsidR="00B50050" w:rsidRDefault="00B50050" w:rsidP="0088127C">
            <w:pPr>
              <w:pStyle w:val="OtherTableBody"/>
            </w:pPr>
          </w:p>
        </w:tc>
        <w:tc>
          <w:tcPr>
            <w:tcW w:w="4200" w:type="dxa"/>
          </w:tcPr>
          <w:p w14:paraId="597E4296" w14:textId="77777777" w:rsidR="00B50050" w:rsidRDefault="00B50050" w:rsidP="0088127C">
            <w:pPr>
              <w:pStyle w:val="OtherTableBody"/>
            </w:pPr>
          </w:p>
        </w:tc>
      </w:tr>
      <w:tr w:rsidR="00B50050" w14:paraId="395D3699" w14:textId="77777777" w:rsidTr="00195548">
        <w:tc>
          <w:tcPr>
            <w:tcW w:w="600" w:type="dxa"/>
          </w:tcPr>
          <w:p w14:paraId="6DECB3E4" w14:textId="77777777" w:rsidR="00B50050" w:rsidRDefault="00B50050" w:rsidP="0088127C">
            <w:pPr>
              <w:pStyle w:val="OtherTableBody"/>
            </w:pPr>
            <w:r>
              <w:t>User</w:t>
            </w:r>
          </w:p>
        </w:tc>
        <w:tc>
          <w:tcPr>
            <w:tcW w:w="600" w:type="dxa"/>
          </w:tcPr>
          <w:p w14:paraId="2CBE321B" w14:textId="77777777" w:rsidR="00B50050" w:rsidRDefault="00B50050" w:rsidP="0088127C">
            <w:pPr>
              <w:pStyle w:val="OtherTableBody"/>
            </w:pPr>
          </w:p>
        </w:tc>
        <w:tc>
          <w:tcPr>
            <w:tcW w:w="2600" w:type="dxa"/>
          </w:tcPr>
          <w:p w14:paraId="17950E74" w14:textId="77777777" w:rsidR="00B50050" w:rsidRDefault="00B50050" w:rsidP="0088127C">
            <w:pPr>
              <w:pStyle w:val="OtherTableBody"/>
            </w:pPr>
            <w:r>
              <w:t>DRG Status Financial Calculation</w:t>
            </w:r>
          </w:p>
        </w:tc>
        <w:tc>
          <w:tcPr>
            <w:tcW w:w="1400" w:type="dxa"/>
          </w:tcPr>
          <w:p w14:paraId="4C58270C" w14:textId="77777777" w:rsidR="00B50050" w:rsidRDefault="00B50050" w:rsidP="0088127C">
            <w:pPr>
              <w:pStyle w:val="OtherTableBody"/>
            </w:pPr>
          </w:p>
        </w:tc>
        <w:tc>
          <w:tcPr>
            <w:tcW w:w="4200" w:type="dxa"/>
          </w:tcPr>
          <w:p w14:paraId="6CDEC5F5" w14:textId="77777777" w:rsidR="00B50050" w:rsidRDefault="00B50050" w:rsidP="0088127C">
            <w:pPr>
              <w:pStyle w:val="OtherTableBody"/>
            </w:pPr>
          </w:p>
        </w:tc>
      </w:tr>
      <w:tr w:rsidR="00B50050" w14:paraId="425D2B04" w14:textId="77777777" w:rsidTr="00195548">
        <w:tc>
          <w:tcPr>
            <w:tcW w:w="600" w:type="dxa"/>
          </w:tcPr>
          <w:p w14:paraId="48046951" w14:textId="77777777" w:rsidR="00B50050" w:rsidRDefault="00B50050" w:rsidP="0088127C">
            <w:pPr>
              <w:pStyle w:val="OtherTableBody"/>
            </w:pPr>
          </w:p>
        </w:tc>
        <w:tc>
          <w:tcPr>
            <w:tcW w:w="600" w:type="dxa"/>
          </w:tcPr>
          <w:p w14:paraId="6C492B2E" w14:textId="77777777" w:rsidR="00B50050" w:rsidRDefault="00B50050" w:rsidP="0088127C">
            <w:pPr>
              <w:pStyle w:val="OtherTableBody"/>
            </w:pPr>
            <w:r>
              <w:t>0742</w:t>
            </w:r>
          </w:p>
        </w:tc>
        <w:tc>
          <w:tcPr>
            <w:tcW w:w="2600" w:type="dxa"/>
          </w:tcPr>
          <w:p w14:paraId="4E0A6CFC" w14:textId="77777777" w:rsidR="00B50050" w:rsidRDefault="00B50050" w:rsidP="0088127C">
            <w:pPr>
              <w:pStyle w:val="OtherTableBody"/>
            </w:pPr>
          </w:p>
        </w:tc>
        <w:tc>
          <w:tcPr>
            <w:tcW w:w="1400" w:type="dxa"/>
          </w:tcPr>
          <w:p w14:paraId="0103E155" w14:textId="77777777" w:rsidR="00B50050" w:rsidRDefault="00B50050" w:rsidP="0088127C">
            <w:pPr>
              <w:pStyle w:val="OtherTableBody"/>
            </w:pPr>
            <w:r>
              <w:t>00</w:t>
            </w:r>
          </w:p>
        </w:tc>
        <w:tc>
          <w:tcPr>
            <w:tcW w:w="4200" w:type="dxa"/>
          </w:tcPr>
          <w:p w14:paraId="0CE82EEE" w14:textId="77777777" w:rsidR="00B50050" w:rsidRDefault="00B50050" w:rsidP="0088127C">
            <w:pPr>
              <w:pStyle w:val="OtherTableBody"/>
            </w:pPr>
            <w:r>
              <w:t>Effective weight calculated</w:t>
            </w:r>
          </w:p>
        </w:tc>
      </w:tr>
      <w:tr w:rsidR="00B50050" w14:paraId="5DC4DCB5" w14:textId="77777777" w:rsidTr="00195548">
        <w:tc>
          <w:tcPr>
            <w:tcW w:w="600" w:type="dxa"/>
          </w:tcPr>
          <w:p w14:paraId="0B481388" w14:textId="77777777" w:rsidR="00B50050" w:rsidRDefault="00B50050" w:rsidP="0088127C">
            <w:pPr>
              <w:pStyle w:val="OtherTableBody"/>
            </w:pPr>
          </w:p>
        </w:tc>
        <w:tc>
          <w:tcPr>
            <w:tcW w:w="600" w:type="dxa"/>
          </w:tcPr>
          <w:p w14:paraId="672206BF" w14:textId="77777777" w:rsidR="00B50050" w:rsidRDefault="00B50050" w:rsidP="0088127C">
            <w:pPr>
              <w:pStyle w:val="OtherTableBody"/>
            </w:pPr>
            <w:r>
              <w:t>0742</w:t>
            </w:r>
          </w:p>
        </w:tc>
        <w:tc>
          <w:tcPr>
            <w:tcW w:w="2600" w:type="dxa"/>
          </w:tcPr>
          <w:p w14:paraId="1F69AC06" w14:textId="77777777" w:rsidR="00B50050" w:rsidRDefault="00B50050" w:rsidP="0088127C">
            <w:pPr>
              <w:pStyle w:val="OtherTableBody"/>
            </w:pPr>
          </w:p>
        </w:tc>
        <w:tc>
          <w:tcPr>
            <w:tcW w:w="1400" w:type="dxa"/>
          </w:tcPr>
          <w:p w14:paraId="33F92577" w14:textId="77777777" w:rsidR="00B50050" w:rsidRDefault="00B50050" w:rsidP="0088127C">
            <w:pPr>
              <w:pStyle w:val="OtherTableBody"/>
            </w:pPr>
            <w:r>
              <w:t>01</w:t>
            </w:r>
          </w:p>
        </w:tc>
        <w:tc>
          <w:tcPr>
            <w:tcW w:w="4200" w:type="dxa"/>
          </w:tcPr>
          <w:p w14:paraId="781F246A" w14:textId="77777777" w:rsidR="00B50050" w:rsidRDefault="00B50050" w:rsidP="0088127C">
            <w:pPr>
              <w:pStyle w:val="OtherTableBody"/>
            </w:pPr>
            <w:r>
              <w:t>Hospital specific contract</w:t>
            </w:r>
          </w:p>
        </w:tc>
      </w:tr>
      <w:tr w:rsidR="00B50050" w14:paraId="3BF08A6C" w14:textId="77777777" w:rsidTr="00195548">
        <w:tc>
          <w:tcPr>
            <w:tcW w:w="600" w:type="dxa"/>
          </w:tcPr>
          <w:p w14:paraId="645402AA" w14:textId="77777777" w:rsidR="00B50050" w:rsidRDefault="00B50050" w:rsidP="0088127C">
            <w:pPr>
              <w:pStyle w:val="OtherTableBody"/>
            </w:pPr>
          </w:p>
        </w:tc>
        <w:tc>
          <w:tcPr>
            <w:tcW w:w="600" w:type="dxa"/>
          </w:tcPr>
          <w:p w14:paraId="05F717B7" w14:textId="77777777" w:rsidR="00B50050" w:rsidRDefault="00B50050" w:rsidP="0088127C">
            <w:pPr>
              <w:pStyle w:val="OtherTableBody"/>
            </w:pPr>
            <w:r>
              <w:t>0742</w:t>
            </w:r>
          </w:p>
        </w:tc>
        <w:tc>
          <w:tcPr>
            <w:tcW w:w="2600" w:type="dxa"/>
          </w:tcPr>
          <w:p w14:paraId="735586CB" w14:textId="77777777" w:rsidR="00B50050" w:rsidRDefault="00B50050" w:rsidP="0088127C">
            <w:pPr>
              <w:pStyle w:val="OtherTableBody"/>
            </w:pPr>
          </w:p>
        </w:tc>
        <w:tc>
          <w:tcPr>
            <w:tcW w:w="1400" w:type="dxa"/>
          </w:tcPr>
          <w:p w14:paraId="3321063E" w14:textId="77777777" w:rsidR="00B50050" w:rsidRDefault="00B50050" w:rsidP="0088127C">
            <w:pPr>
              <w:pStyle w:val="OtherTableBody"/>
            </w:pPr>
            <w:r>
              <w:t>03</w:t>
            </w:r>
          </w:p>
        </w:tc>
        <w:tc>
          <w:tcPr>
            <w:tcW w:w="4200" w:type="dxa"/>
          </w:tcPr>
          <w:p w14:paraId="14F952F7" w14:textId="77777777" w:rsidR="00B50050" w:rsidRDefault="00B50050" w:rsidP="0088127C">
            <w:pPr>
              <w:pStyle w:val="OtherTableBody"/>
            </w:pPr>
            <w:r>
              <w:t>Eeffective weight for transfer/referral calculated</w:t>
            </w:r>
          </w:p>
        </w:tc>
      </w:tr>
      <w:tr w:rsidR="00B50050" w14:paraId="6ED1C929" w14:textId="77777777" w:rsidTr="00195548">
        <w:tc>
          <w:tcPr>
            <w:tcW w:w="600" w:type="dxa"/>
          </w:tcPr>
          <w:p w14:paraId="15FB3006" w14:textId="77777777" w:rsidR="00B50050" w:rsidRDefault="00B50050" w:rsidP="0088127C">
            <w:pPr>
              <w:pStyle w:val="OtherTableBody"/>
            </w:pPr>
          </w:p>
        </w:tc>
        <w:tc>
          <w:tcPr>
            <w:tcW w:w="600" w:type="dxa"/>
          </w:tcPr>
          <w:p w14:paraId="606E0109" w14:textId="77777777" w:rsidR="00B50050" w:rsidRDefault="00B50050" w:rsidP="0088127C">
            <w:pPr>
              <w:pStyle w:val="OtherTableBody"/>
            </w:pPr>
            <w:r>
              <w:t>0742</w:t>
            </w:r>
          </w:p>
        </w:tc>
        <w:tc>
          <w:tcPr>
            <w:tcW w:w="2600" w:type="dxa"/>
          </w:tcPr>
          <w:p w14:paraId="772AB293" w14:textId="77777777" w:rsidR="00B50050" w:rsidRDefault="00B50050" w:rsidP="0088127C">
            <w:pPr>
              <w:pStyle w:val="OtherTableBody"/>
            </w:pPr>
          </w:p>
        </w:tc>
        <w:tc>
          <w:tcPr>
            <w:tcW w:w="1400" w:type="dxa"/>
          </w:tcPr>
          <w:p w14:paraId="3C11985B" w14:textId="77777777" w:rsidR="00B50050" w:rsidRDefault="00B50050" w:rsidP="0088127C">
            <w:pPr>
              <w:pStyle w:val="OtherTableBody"/>
            </w:pPr>
            <w:r>
              <w:t>04</w:t>
            </w:r>
          </w:p>
        </w:tc>
        <w:tc>
          <w:tcPr>
            <w:tcW w:w="4200" w:type="dxa"/>
          </w:tcPr>
          <w:p w14:paraId="0A0EA4B7" w14:textId="77777777" w:rsidR="00B50050" w:rsidRDefault="00B50050" w:rsidP="0088127C">
            <w:pPr>
              <w:pStyle w:val="OtherTableBody"/>
            </w:pPr>
            <w:r>
              <w:t>Referral from other hospital based on a cooperation (no DRG reimbursement)</w:t>
            </w:r>
          </w:p>
        </w:tc>
      </w:tr>
      <w:tr w:rsidR="00B50050" w14:paraId="5098DC67" w14:textId="77777777" w:rsidTr="00195548">
        <w:tc>
          <w:tcPr>
            <w:tcW w:w="600" w:type="dxa"/>
          </w:tcPr>
          <w:p w14:paraId="011F0B15" w14:textId="77777777" w:rsidR="00B50050" w:rsidRDefault="00B50050" w:rsidP="0088127C">
            <w:pPr>
              <w:pStyle w:val="OtherTableBody"/>
            </w:pPr>
          </w:p>
        </w:tc>
        <w:tc>
          <w:tcPr>
            <w:tcW w:w="600" w:type="dxa"/>
          </w:tcPr>
          <w:p w14:paraId="1EF8C85F" w14:textId="77777777" w:rsidR="00B50050" w:rsidRDefault="00B50050" w:rsidP="0088127C">
            <w:pPr>
              <w:pStyle w:val="OtherTableBody"/>
            </w:pPr>
            <w:r>
              <w:t>0742</w:t>
            </w:r>
          </w:p>
        </w:tc>
        <w:tc>
          <w:tcPr>
            <w:tcW w:w="2600" w:type="dxa"/>
          </w:tcPr>
          <w:p w14:paraId="492BB0A4" w14:textId="77777777" w:rsidR="00B50050" w:rsidRDefault="00B50050" w:rsidP="0088127C">
            <w:pPr>
              <w:pStyle w:val="OtherTableBody"/>
            </w:pPr>
          </w:p>
        </w:tc>
        <w:tc>
          <w:tcPr>
            <w:tcW w:w="1400" w:type="dxa"/>
          </w:tcPr>
          <w:p w14:paraId="2C245789" w14:textId="77777777" w:rsidR="00B50050" w:rsidRDefault="00B50050" w:rsidP="0088127C">
            <w:pPr>
              <w:pStyle w:val="OtherTableBody"/>
            </w:pPr>
            <w:r>
              <w:t>05</w:t>
            </w:r>
          </w:p>
        </w:tc>
        <w:tc>
          <w:tcPr>
            <w:tcW w:w="4200" w:type="dxa"/>
          </w:tcPr>
          <w:p w14:paraId="093EFDBC" w14:textId="77777777" w:rsidR="00B50050" w:rsidRDefault="00B50050" w:rsidP="0088127C">
            <w:pPr>
              <w:pStyle w:val="OtherTableBody"/>
            </w:pPr>
            <w:r>
              <w:t>Invalid length of stay</w:t>
            </w:r>
          </w:p>
        </w:tc>
      </w:tr>
      <w:tr w:rsidR="00B50050" w14:paraId="1886FFD5" w14:textId="77777777" w:rsidTr="00195548">
        <w:tc>
          <w:tcPr>
            <w:tcW w:w="600" w:type="dxa"/>
          </w:tcPr>
          <w:p w14:paraId="134C43B9" w14:textId="77777777" w:rsidR="00B50050" w:rsidRDefault="00B50050" w:rsidP="0088127C">
            <w:pPr>
              <w:pStyle w:val="OtherTableBody"/>
            </w:pPr>
          </w:p>
        </w:tc>
        <w:tc>
          <w:tcPr>
            <w:tcW w:w="600" w:type="dxa"/>
          </w:tcPr>
          <w:p w14:paraId="6FCEBDB0" w14:textId="77777777" w:rsidR="00B50050" w:rsidRDefault="00B50050" w:rsidP="0088127C">
            <w:pPr>
              <w:pStyle w:val="OtherTableBody"/>
            </w:pPr>
            <w:r>
              <w:t>0742</w:t>
            </w:r>
          </w:p>
        </w:tc>
        <w:tc>
          <w:tcPr>
            <w:tcW w:w="2600" w:type="dxa"/>
          </w:tcPr>
          <w:p w14:paraId="694FEC97" w14:textId="77777777" w:rsidR="00B50050" w:rsidRDefault="00B50050" w:rsidP="0088127C">
            <w:pPr>
              <w:pStyle w:val="OtherTableBody"/>
            </w:pPr>
          </w:p>
        </w:tc>
        <w:tc>
          <w:tcPr>
            <w:tcW w:w="1400" w:type="dxa"/>
          </w:tcPr>
          <w:p w14:paraId="3A344D2C" w14:textId="77777777" w:rsidR="00B50050" w:rsidRDefault="00B50050" w:rsidP="0088127C">
            <w:pPr>
              <w:pStyle w:val="OtherTableBody"/>
            </w:pPr>
            <w:r>
              <w:t>10</w:t>
            </w:r>
          </w:p>
        </w:tc>
        <w:tc>
          <w:tcPr>
            <w:tcW w:w="4200" w:type="dxa"/>
          </w:tcPr>
          <w:p w14:paraId="0381758B" w14:textId="77777777" w:rsidR="00B50050" w:rsidRDefault="00B50050" w:rsidP="0088127C">
            <w:pPr>
              <w:pStyle w:val="OtherTableBody"/>
            </w:pPr>
            <w:r>
              <w:t>No information/entry in cost data for this DRG</w:t>
            </w:r>
          </w:p>
        </w:tc>
      </w:tr>
      <w:tr w:rsidR="00B50050" w14:paraId="35C6A5B8" w14:textId="77777777" w:rsidTr="00195548">
        <w:tc>
          <w:tcPr>
            <w:tcW w:w="600" w:type="dxa"/>
          </w:tcPr>
          <w:p w14:paraId="0E1159E9" w14:textId="77777777" w:rsidR="00B50050" w:rsidRDefault="00B50050" w:rsidP="0088127C">
            <w:pPr>
              <w:pStyle w:val="OtherTableBody"/>
            </w:pPr>
          </w:p>
        </w:tc>
        <w:tc>
          <w:tcPr>
            <w:tcW w:w="600" w:type="dxa"/>
          </w:tcPr>
          <w:p w14:paraId="4AB2F6B7" w14:textId="77777777" w:rsidR="00B50050" w:rsidRDefault="00B50050" w:rsidP="0088127C">
            <w:pPr>
              <w:pStyle w:val="OtherTableBody"/>
            </w:pPr>
            <w:r>
              <w:t>0742</w:t>
            </w:r>
          </w:p>
        </w:tc>
        <w:tc>
          <w:tcPr>
            <w:tcW w:w="2600" w:type="dxa"/>
          </w:tcPr>
          <w:p w14:paraId="4EAFB7BA" w14:textId="77777777" w:rsidR="00B50050" w:rsidRDefault="00B50050" w:rsidP="0088127C">
            <w:pPr>
              <w:pStyle w:val="OtherTableBody"/>
            </w:pPr>
          </w:p>
        </w:tc>
        <w:tc>
          <w:tcPr>
            <w:tcW w:w="1400" w:type="dxa"/>
          </w:tcPr>
          <w:p w14:paraId="46282DF7" w14:textId="77777777" w:rsidR="00B50050" w:rsidRDefault="00B50050" w:rsidP="0088127C">
            <w:pPr>
              <w:pStyle w:val="OtherTableBody"/>
            </w:pPr>
            <w:r>
              <w:t>11</w:t>
            </w:r>
          </w:p>
        </w:tc>
        <w:tc>
          <w:tcPr>
            <w:tcW w:w="4200" w:type="dxa"/>
          </w:tcPr>
          <w:p w14:paraId="0E783CF1" w14:textId="77777777" w:rsidR="00B50050" w:rsidRDefault="00B50050" w:rsidP="0088127C">
            <w:pPr>
              <w:pStyle w:val="OtherTableBody"/>
            </w:pPr>
            <w:r>
              <w:t>No relative weight found for department (type)</w:t>
            </w:r>
          </w:p>
        </w:tc>
      </w:tr>
      <w:tr w:rsidR="00B50050" w14:paraId="39D81FD9" w14:textId="77777777" w:rsidTr="00195548">
        <w:tc>
          <w:tcPr>
            <w:tcW w:w="600" w:type="dxa"/>
          </w:tcPr>
          <w:p w14:paraId="20D05837" w14:textId="77777777" w:rsidR="00B50050" w:rsidRDefault="00B50050" w:rsidP="0088127C">
            <w:pPr>
              <w:pStyle w:val="OtherTableBody"/>
            </w:pPr>
            <w:r>
              <w:t>undefined</w:t>
            </w:r>
          </w:p>
        </w:tc>
        <w:tc>
          <w:tcPr>
            <w:tcW w:w="600" w:type="dxa"/>
          </w:tcPr>
          <w:p w14:paraId="73D4FDAF" w14:textId="77777777" w:rsidR="00B50050" w:rsidRDefault="00B50050" w:rsidP="0088127C">
            <w:pPr>
              <w:pStyle w:val="OtherTableBody"/>
            </w:pPr>
          </w:p>
        </w:tc>
        <w:tc>
          <w:tcPr>
            <w:tcW w:w="2600" w:type="dxa"/>
          </w:tcPr>
          <w:p w14:paraId="4D151C42" w14:textId="77777777" w:rsidR="00B50050" w:rsidRDefault="00B50050" w:rsidP="0088127C">
            <w:pPr>
              <w:pStyle w:val="OtherTableBody"/>
            </w:pPr>
            <w:r>
              <w:t>Indication (RXG-22)</w:t>
            </w:r>
          </w:p>
        </w:tc>
        <w:tc>
          <w:tcPr>
            <w:tcW w:w="1400" w:type="dxa"/>
          </w:tcPr>
          <w:p w14:paraId="3DE9E937" w14:textId="77777777" w:rsidR="00B50050" w:rsidRDefault="00B50050" w:rsidP="0088127C">
            <w:pPr>
              <w:pStyle w:val="OtherTableBody"/>
            </w:pPr>
          </w:p>
        </w:tc>
        <w:tc>
          <w:tcPr>
            <w:tcW w:w="4200" w:type="dxa"/>
          </w:tcPr>
          <w:p w14:paraId="51A4C9A2" w14:textId="77777777" w:rsidR="00B50050" w:rsidRDefault="00B50050" w:rsidP="0088127C">
            <w:pPr>
              <w:pStyle w:val="OtherTableBody"/>
            </w:pPr>
          </w:p>
        </w:tc>
      </w:tr>
      <w:tr w:rsidR="00B50050" w14:paraId="1130FA7C" w14:textId="77777777" w:rsidTr="00195548">
        <w:tc>
          <w:tcPr>
            <w:tcW w:w="600" w:type="dxa"/>
          </w:tcPr>
          <w:p w14:paraId="334A9310" w14:textId="77777777" w:rsidR="00B50050" w:rsidRDefault="00B50050" w:rsidP="0088127C">
            <w:pPr>
              <w:pStyle w:val="OtherTableBody"/>
            </w:pPr>
          </w:p>
        </w:tc>
        <w:tc>
          <w:tcPr>
            <w:tcW w:w="600" w:type="dxa"/>
          </w:tcPr>
          <w:p w14:paraId="4EF88E60" w14:textId="77777777" w:rsidR="00B50050" w:rsidRDefault="00B50050" w:rsidP="0088127C">
            <w:pPr>
              <w:pStyle w:val="OtherTableBody"/>
            </w:pPr>
            <w:r>
              <w:t>0743</w:t>
            </w:r>
          </w:p>
        </w:tc>
        <w:tc>
          <w:tcPr>
            <w:tcW w:w="2600" w:type="dxa"/>
          </w:tcPr>
          <w:p w14:paraId="307AD03E" w14:textId="77777777" w:rsidR="00B50050" w:rsidRDefault="00B50050" w:rsidP="0088127C">
            <w:pPr>
              <w:pStyle w:val="OtherTableBody"/>
            </w:pPr>
          </w:p>
        </w:tc>
        <w:tc>
          <w:tcPr>
            <w:tcW w:w="1400" w:type="dxa"/>
          </w:tcPr>
          <w:p w14:paraId="7293AC6B" w14:textId="77777777" w:rsidR="00B50050" w:rsidRDefault="00B50050" w:rsidP="0088127C">
            <w:pPr>
              <w:pStyle w:val="OtherTableBody"/>
            </w:pPr>
          </w:p>
        </w:tc>
        <w:tc>
          <w:tcPr>
            <w:tcW w:w="4200" w:type="dxa"/>
          </w:tcPr>
          <w:p w14:paraId="264A732B" w14:textId="77777777" w:rsidR="00B50050" w:rsidRDefault="00B50050" w:rsidP="0088127C">
            <w:pPr>
              <w:pStyle w:val="OtherTableBody"/>
            </w:pPr>
          </w:p>
        </w:tc>
      </w:tr>
      <w:tr w:rsidR="00B50050" w14:paraId="7DFB8457" w14:textId="77777777" w:rsidTr="00195548">
        <w:tc>
          <w:tcPr>
            <w:tcW w:w="600" w:type="dxa"/>
          </w:tcPr>
          <w:p w14:paraId="1F0633ED" w14:textId="77777777" w:rsidR="00B50050" w:rsidRDefault="00B50050" w:rsidP="0088127C">
            <w:pPr>
              <w:pStyle w:val="OtherTableBody"/>
            </w:pPr>
            <w:r>
              <w:t>undefined</w:t>
            </w:r>
          </w:p>
        </w:tc>
        <w:tc>
          <w:tcPr>
            <w:tcW w:w="600" w:type="dxa"/>
          </w:tcPr>
          <w:p w14:paraId="4C02CC82" w14:textId="77777777" w:rsidR="00B50050" w:rsidRDefault="00B50050" w:rsidP="0088127C">
            <w:pPr>
              <w:pStyle w:val="OtherTableBody"/>
            </w:pPr>
          </w:p>
        </w:tc>
        <w:tc>
          <w:tcPr>
            <w:tcW w:w="2600" w:type="dxa"/>
          </w:tcPr>
          <w:p w14:paraId="226C8706" w14:textId="77777777" w:rsidR="00B50050" w:rsidRDefault="00B50050" w:rsidP="0088127C">
            <w:pPr>
              <w:pStyle w:val="OtherTableBody"/>
            </w:pPr>
            <w:r>
              <w:t>Give Drug Strength Volume Units (RXG-24)</w:t>
            </w:r>
          </w:p>
        </w:tc>
        <w:tc>
          <w:tcPr>
            <w:tcW w:w="1400" w:type="dxa"/>
          </w:tcPr>
          <w:p w14:paraId="3884A4F5" w14:textId="77777777" w:rsidR="00B50050" w:rsidRDefault="00B50050" w:rsidP="0088127C">
            <w:pPr>
              <w:pStyle w:val="OtherTableBody"/>
            </w:pPr>
          </w:p>
        </w:tc>
        <w:tc>
          <w:tcPr>
            <w:tcW w:w="4200" w:type="dxa"/>
          </w:tcPr>
          <w:p w14:paraId="53B9122F" w14:textId="77777777" w:rsidR="00B50050" w:rsidRDefault="00B50050" w:rsidP="0088127C">
            <w:pPr>
              <w:pStyle w:val="OtherTableBody"/>
            </w:pPr>
          </w:p>
        </w:tc>
      </w:tr>
      <w:tr w:rsidR="00B50050" w14:paraId="5C3FA945" w14:textId="77777777" w:rsidTr="00195548">
        <w:tc>
          <w:tcPr>
            <w:tcW w:w="600" w:type="dxa"/>
          </w:tcPr>
          <w:p w14:paraId="3510F3B2" w14:textId="77777777" w:rsidR="00B50050" w:rsidRDefault="00B50050" w:rsidP="0088127C">
            <w:pPr>
              <w:pStyle w:val="OtherTableBody"/>
            </w:pPr>
          </w:p>
        </w:tc>
        <w:tc>
          <w:tcPr>
            <w:tcW w:w="600" w:type="dxa"/>
          </w:tcPr>
          <w:p w14:paraId="6661B154" w14:textId="77777777" w:rsidR="00B50050" w:rsidRDefault="00B50050" w:rsidP="0088127C">
            <w:pPr>
              <w:pStyle w:val="OtherTableBody"/>
            </w:pPr>
            <w:r>
              <w:t>0744</w:t>
            </w:r>
          </w:p>
        </w:tc>
        <w:tc>
          <w:tcPr>
            <w:tcW w:w="2600" w:type="dxa"/>
          </w:tcPr>
          <w:p w14:paraId="4CDCD029" w14:textId="77777777" w:rsidR="00B50050" w:rsidRDefault="00B50050" w:rsidP="0088127C">
            <w:pPr>
              <w:pStyle w:val="OtherTableBody"/>
            </w:pPr>
          </w:p>
        </w:tc>
        <w:tc>
          <w:tcPr>
            <w:tcW w:w="1400" w:type="dxa"/>
          </w:tcPr>
          <w:p w14:paraId="4E2A9D45" w14:textId="77777777" w:rsidR="00B50050" w:rsidRDefault="00B50050" w:rsidP="0088127C">
            <w:pPr>
              <w:pStyle w:val="OtherTableBody"/>
            </w:pPr>
          </w:p>
        </w:tc>
        <w:tc>
          <w:tcPr>
            <w:tcW w:w="4200" w:type="dxa"/>
          </w:tcPr>
          <w:p w14:paraId="53E03AE1" w14:textId="77777777" w:rsidR="00B50050" w:rsidRDefault="00B50050" w:rsidP="0088127C">
            <w:pPr>
              <w:pStyle w:val="OtherTableBody"/>
            </w:pPr>
          </w:p>
        </w:tc>
      </w:tr>
      <w:tr w:rsidR="00B50050" w14:paraId="58FF4D70" w14:textId="77777777" w:rsidTr="00195548">
        <w:tc>
          <w:tcPr>
            <w:tcW w:w="600" w:type="dxa"/>
          </w:tcPr>
          <w:p w14:paraId="114DAC9D" w14:textId="77777777" w:rsidR="00B50050" w:rsidRDefault="00B50050" w:rsidP="0088127C">
            <w:pPr>
              <w:pStyle w:val="OtherTableBody"/>
            </w:pPr>
            <w:r>
              <w:t>undefined</w:t>
            </w:r>
          </w:p>
        </w:tc>
        <w:tc>
          <w:tcPr>
            <w:tcW w:w="600" w:type="dxa"/>
          </w:tcPr>
          <w:p w14:paraId="6BE3AFC4" w14:textId="77777777" w:rsidR="00B50050" w:rsidRDefault="00B50050" w:rsidP="0088127C">
            <w:pPr>
              <w:pStyle w:val="OtherTableBody"/>
            </w:pPr>
          </w:p>
        </w:tc>
        <w:tc>
          <w:tcPr>
            <w:tcW w:w="2600" w:type="dxa"/>
          </w:tcPr>
          <w:p w14:paraId="18DADCE7" w14:textId="77777777" w:rsidR="00B50050" w:rsidRDefault="00B50050" w:rsidP="0088127C">
            <w:pPr>
              <w:pStyle w:val="OtherTableBody"/>
            </w:pPr>
            <w:r>
              <w:t>Give Barcode Identifier (RXG-25)</w:t>
            </w:r>
          </w:p>
        </w:tc>
        <w:tc>
          <w:tcPr>
            <w:tcW w:w="1400" w:type="dxa"/>
          </w:tcPr>
          <w:p w14:paraId="1F595692" w14:textId="77777777" w:rsidR="00B50050" w:rsidRDefault="00B50050" w:rsidP="0088127C">
            <w:pPr>
              <w:pStyle w:val="OtherTableBody"/>
            </w:pPr>
          </w:p>
        </w:tc>
        <w:tc>
          <w:tcPr>
            <w:tcW w:w="4200" w:type="dxa"/>
          </w:tcPr>
          <w:p w14:paraId="415AF1E9" w14:textId="77777777" w:rsidR="00B50050" w:rsidRDefault="00B50050" w:rsidP="0088127C">
            <w:pPr>
              <w:pStyle w:val="OtherTableBody"/>
            </w:pPr>
          </w:p>
        </w:tc>
      </w:tr>
      <w:tr w:rsidR="00B50050" w14:paraId="7E023503" w14:textId="77777777" w:rsidTr="00195548">
        <w:tc>
          <w:tcPr>
            <w:tcW w:w="600" w:type="dxa"/>
          </w:tcPr>
          <w:p w14:paraId="554A9AB4" w14:textId="77777777" w:rsidR="00B50050" w:rsidRDefault="00B50050" w:rsidP="0088127C">
            <w:pPr>
              <w:pStyle w:val="OtherTableBody"/>
            </w:pPr>
          </w:p>
        </w:tc>
        <w:tc>
          <w:tcPr>
            <w:tcW w:w="600" w:type="dxa"/>
          </w:tcPr>
          <w:p w14:paraId="2A1DBD24" w14:textId="77777777" w:rsidR="00B50050" w:rsidRDefault="00B50050" w:rsidP="0088127C">
            <w:pPr>
              <w:pStyle w:val="OtherTableBody"/>
            </w:pPr>
            <w:r>
              <w:t>0745</w:t>
            </w:r>
          </w:p>
        </w:tc>
        <w:tc>
          <w:tcPr>
            <w:tcW w:w="2600" w:type="dxa"/>
          </w:tcPr>
          <w:p w14:paraId="51EDC812" w14:textId="77777777" w:rsidR="00B50050" w:rsidRDefault="00B50050" w:rsidP="0088127C">
            <w:pPr>
              <w:pStyle w:val="OtherTableBody"/>
            </w:pPr>
          </w:p>
        </w:tc>
        <w:tc>
          <w:tcPr>
            <w:tcW w:w="1400" w:type="dxa"/>
          </w:tcPr>
          <w:p w14:paraId="2A214B02" w14:textId="77777777" w:rsidR="00B50050" w:rsidRDefault="00B50050" w:rsidP="0088127C">
            <w:pPr>
              <w:pStyle w:val="OtherTableBody"/>
            </w:pPr>
          </w:p>
        </w:tc>
        <w:tc>
          <w:tcPr>
            <w:tcW w:w="4200" w:type="dxa"/>
          </w:tcPr>
          <w:p w14:paraId="5A4757DA" w14:textId="77777777" w:rsidR="00B50050" w:rsidRDefault="00B50050" w:rsidP="0088127C">
            <w:pPr>
              <w:pStyle w:val="OtherTableBody"/>
            </w:pPr>
          </w:p>
        </w:tc>
      </w:tr>
      <w:tr w:rsidR="00B50050" w14:paraId="30B0531D" w14:textId="77777777" w:rsidTr="00195548">
        <w:tc>
          <w:tcPr>
            <w:tcW w:w="600" w:type="dxa"/>
          </w:tcPr>
          <w:p w14:paraId="35B8A6BB" w14:textId="77777777" w:rsidR="00B50050" w:rsidRDefault="00B50050" w:rsidP="0088127C">
            <w:pPr>
              <w:pStyle w:val="OtherTableBody"/>
            </w:pPr>
            <w:r>
              <w:t>undefined</w:t>
            </w:r>
          </w:p>
        </w:tc>
        <w:tc>
          <w:tcPr>
            <w:tcW w:w="600" w:type="dxa"/>
          </w:tcPr>
          <w:p w14:paraId="07E12A7B" w14:textId="77777777" w:rsidR="00B50050" w:rsidRDefault="00B50050" w:rsidP="0088127C">
            <w:pPr>
              <w:pStyle w:val="OtherTableBody"/>
            </w:pPr>
          </w:p>
        </w:tc>
        <w:tc>
          <w:tcPr>
            <w:tcW w:w="2600" w:type="dxa"/>
          </w:tcPr>
          <w:p w14:paraId="64275C4A" w14:textId="77777777" w:rsidR="00B50050" w:rsidRDefault="00B50050" w:rsidP="0088127C">
            <w:pPr>
              <w:pStyle w:val="OtherTableBody"/>
            </w:pPr>
            <w:r>
              <w:t>Dispense Units (RXG-33)</w:t>
            </w:r>
          </w:p>
        </w:tc>
        <w:tc>
          <w:tcPr>
            <w:tcW w:w="1400" w:type="dxa"/>
          </w:tcPr>
          <w:p w14:paraId="550C7825" w14:textId="77777777" w:rsidR="00B50050" w:rsidRDefault="00B50050" w:rsidP="0088127C">
            <w:pPr>
              <w:pStyle w:val="OtherTableBody"/>
            </w:pPr>
          </w:p>
        </w:tc>
        <w:tc>
          <w:tcPr>
            <w:tcW w:w="4200" w:type="dxa"/>
          </w:tcPr>
          <w:p w14:paraId="5A6A078B" w14:textId="77777777" w:rsidR="00B50050" w:rsidRDefault="00B50050" w:rsidP="0088127C">
            <w:pPr>
              <w:pStyle w:val="OtherTableBody"/>
            </w:pPr>
          </w:p>
        </w:tc>
      </w:tr>
      <w:tr w:rsidR="00B50050" w14:paraId="547B06FB" w14:textId="77777777" w:rsidTr="00195548">
        <w:tc>
          <w:tcPr>
            <w:tcW w:w="600" w:type="dxa"/>
          </w:tcPr>
          <w:p w14:paraId="77713D6C" w14:textId="77777777" w:rsidR="00B50050" w:rsidRDefault="00B50050" w:rsidP="0088127C">
            <w:pPr>
              <w:pStyle w:val="OtherTableBody"/>
            </w:pPr>
          </w:p>
        </w:tc>
        <w:tc>
          <w:tcPr>
            <w:tcW w:w="600" w:type="dxa"/>
          </w:tcPr>
          <w:p w14:paraId="4E4E59C9" w14:textId="77777777" w:rsidR="00B50050" w:rsidRDefault="00B50050" w:rsidP="0088127C">
            <w:pPr>
              <w:pStyle w:val="OtherTableBody"/>
            </w:pPr>
            <w:r>
              <w:t>0746</w:t>
            </w:r>
          </w:p>
        </w:tc>
        <w:tc>
          <w:tcPr>
            <w:tcW w:w="2600" w:type="dxa"/>
          </w:tcPr>
          <w:p w14:paraId="2ED7501C" w14:textId="77777777" w:rsidR="00B50050" w:rsidRDefault="00B50050" w:rsidP="0088127C">
            <w:pPr>
              <w:pStyle w:val="OtherTableBody"/>
            </w:pPr>
          </w:p>
        </w:tc>
        <w:tc>
          <w:tcPr>
            <w:tcW w:w="1400" w:type="dxa"/>
          </w:tcPr>
          <w:p w14:paraId="1528FEB8" w14:textId="77777777" w:rsidR="00B50050" w:rsidRDefault="00B50050" w:rsidP="0088127C">
            <w:pPr>
              <w:pStyle w:val="OtherTableBody"/>
            </w:pPr>
          </w:p>
        </w:tc>
        <w:tc>
          <w:tcPr>
            <w:tcW w:w="4200" w:type="dxa"/>
          </w:tcPr>
          <w:p w14:paraId="60C08354" w14:textId="77777777" w:rsidR="00B50050" w:rsidRDefault="00B50050" w:rsidP="0088127C">
            <w:pPr>
              <w:pStyle w:val="OtherTableBody"/>
            </w:pPr>
          </w:p>
        </w:tc>
      </w:tr>
      <w:tr w:rsidR="00B50050" w14:paraId="50AFEF5C" w14:textId="77777777" w:rsidTr="00195548">
        <w:tc>
          <w:tcPr>
            <w:tcW w:w="600" w:type="dxa"/>
          </w:tcPr>
          <w:p w14:paraId="0EC7A061" w14:textId="77777777" w:rsidR="00B50050" w:rsidRDefault="00B50050" w:rsidP="0088127C">
            <w:pPr>
              <w:pStyle w:val="OtherTableBody"/>
            </w:pPr>
            <w:r>
              <w:t>undefined</w:t>
            </w:r>
          </w:p>
        </w:tc>
        <w:tc>
          <w:tcPr>
            <w:tcW w:w="600" w:type="dxa"/>
          </w:tcPr>
          <w:p w14:paraId="1B6070DF" w14:textId="77777777" w:rsidR="00B50050" w:rsidRDefault="00B50050" w:rsidP="0088127C">
            <w:pPr>
              <w:pStyle w:val="OtherTableBody"/>
            </w:pPr>
          </w:p>
        </w:tc>
        <w:tc>
          <w:tcPr>
            <w:tcW w:w="2600" w:type="dxa"/>
          </w:tcPr>
          <w:p w14:paraId="5DD6E75D" w14:textId="77777777" w:rsidR="00B50050" w:rsidRDefault="00B50050" w:rsidP="0088127C">
            <w:pPr>
              <w:pStyle w:val="OtherTableBody"/>
            </w:pPr>
            <w:r>
              <w:t>Requested Give Code (RXO-1)</w:t>
            </w:r>
          </w:p>
        </w:tc>
        <w:tc>
          <w:tcPr>
            <w:tcW w:w="1400" w:type="dxa"/>
          </w:tcPr>
          <w:p w14:paraId="1876B826" w14:textId="77777777" w:rsidR="00B50050" w:rsidRDefault="00B50050" w:rsidP="0088127C">
            <w:pPr>
              <w:pStyle w:val="OtherTableBody"/>
            </w:pPr>
          </w:p>
        </w:tc>
        <w:tc>
          <w:tcPr>
            <w:tcW w:w="4200" w:type="dxa"/>
          </w:tcPr>
          <w:p w14:paraId="1D8349B9" w14:textId="77777777" w:rsidR="00B50050" w:rsidRDefault="00B50050" w:rsidP="0088127C">
            <w:pPr>
              <w:pStyle w:val="OtherTableBody"/>
            </w:pPr>
          </w:p>
        </w:tc>
      </w:tr>
      <w:tr w:rsidR="00B50050" w14:paraId="0C0DF771" w14:textId="77777777" w:rsidTr="00195548">
        <w:tc>
          <w:tcPr>
            <w:tcW w:w="600" w:type="dxa"/>
          </w:tcPr>
          <w:p w14:paraId="087E7C42" w14:textId="77777777" w:rsidR="00B50050" w:rsidRDefault="00B50050" w:rsidP="0088127C">
            <w:pPr>
              <w:pStyle w:val="OtherTableBody"/>
            </w:pPr>
          </w:p>
        </w:tc>
        <w:tc>
          <w:tcPr>
            <w:tcW w:w="600" w:type="dxa"/>
          </w:tcPr>
          <w:p w14:paraId="7771AFAA" w14:textId="77777777" w:rsidR="00B50050" w:rsidRDefault="00B50050" w:rsidP="0088127C">
            <w:pPr>
              <w:pStyle w:val="OtherTableBody"/>
            </w:pPr>
            <w:r>
              <w:t>0747</w:t>
            </w:r>
          </w:p>
        </w:tc>
        <w:tc>
          <w:tcPr>
            <w:tcW w:w="2600" w:type="dxa"/>
          </w:tcPr>
          <w:p w14:paraId="5F6CF5BB" w14:textId="77777777" w:rsidR="00B50050" w:rsidRDefault="00B50050" w:rsidP="0088127C">
            <w:pPr>
              <w:pStyle w:val="OtherTableBody"/>
            </w:pPr>
          </w:p>
        </w:tc>
        <w:tc>
          <w:tcPr>
            <w:tcW w:w="1400" w:type="dxa"/>
          </w:tcPr>
          <w:p w14:paraId="721BF334" w14:textId="77777777" w:rsidR="00B50050" w:rsidRDefault="00B50050" w:rsidP="0088127C">
            <w:pPr>
              <w:pStyle w:val="OtherTableBody"/>
            </w:pPr>
          </w:p>
        </w:tc>
        <w:tc>
          <w:tcPr>
            <w:tcW w:w="4200" w:type="dxa"/>
          </w:tcPr>
          <w:p w14:paraId="354DFDCA" w14:textId="77777777" w:rsidR="00B50050" w:rsidRDefault="00B50050" w:rsidP="0088127C">
            <w:pPr>
              <w:pStyle w:val="OtherTableBody"/>
            </w:pPr>
          </w:p>
        </w:tc>
      </w:tr>
      <w:tr w:rsidR="00B50050" w14:paraId="3F550337" w14:textId="77777777" w:rsidTr="00195548">
        <w:tc>
          <w:tcPr>
            <w:tcW w:w="600" w:type="dxa"/>
          </w:tcPr>
          <w:p w14:paraId="0EDA615A" w14:textId="77777777" w:rsidR="00B50050" w:rsidRDefault="00B50050" w:rsidP="0088127C">
            <w:pPr>
              <w:pStyle w:val="OtherTableBody"/>
            </w:pPr>
            <w:r>
              <w:t>undefined</w:t>
            </w:r>
          </w:p>
        </w:tc>
        <w:tc>
          <w:tcPr>
            <w:tcW w:w="600" w:type="dxa"/>
          </w:tcPr>
          <w:p w14:paraId="6AD56F1E" w14:textId="77777777" w:rsidR="00B50050" w:rsidRDefault="00B50050" w:rsidP="0088127C">
            <w:pPr>
              <w:pStyle w:val="OtherTableBody"/>
            </w:pPr>
          </w:p>
        </w:tc>
        <w:tc>
          <w:tcPr>
            <w:tcW w:w="2600" w:type="dxa"/>
          </w:tcPr>
          <w:p w14:paraId="1914BF4C" w14:textId="77777777" w:rsidR="00B50050" w:rsidRDefault="00B50050" w:rsidP="0088127C">
            <w:pPr>
              <w:pStyle w:val="OtherTableBody"/>
            </w:pPr>
            <w:r>
              <w:t>Requested Give Units (RXO-4)</w:t>
            </w:r>
          </w:p>
        </w:tc>
        <w:tc>
          <w:tcPr>
            <w:tcW w:w="1400" w:type="dxa"/>
          </w:tcPr>
          <w:p w14:paraId="4BFB8194" w14:textId="77777777" w:rsidR="00B50050" w:rsidRDefault="00B50050" w:rsidP="0088127C">
            <w:pPr>
              <w:pStyle w:val="OtherTableBody"/>
            </w:pPr>
          </w:p>
        </w:tc>
        <w:tc>
          <w:tcPr>
            <w:tcW w:w="4200" w:type="dxa"/>
          </w:tcPr>
          <w:p w14:paraId="0AA6E2BC" w14:textId="77777777" w:rsidR="00B50050" w:rsidRDefault="00B50050" w:rsidP="0088127C">
            <w:pPr>
              <w:pStyle w:val="OtherTableBody"/>
            </w:pPr>
          </w:p>
        </w:tc>
      </w:tr>
      <w:tr w:rsidR="00B50050" w14:paraId="0624E00C" w14:textId="77777777" w:rsidTr="00195548">
        <w:tc>
          <w:tcPr>
            <w:tcW w:w="600" w:type="dxa"/>
          </w:tcPr>
          <w:p w14:paraId="3B69224F" w14:textId="77777777" w:rsidR="00B50050" w:rsidRDefault="00B50050" w:rsidP="0088127C">
            <w:pPr>
              <w:pStyle w:val="OtherTableBody"/>
            </w:pPr>
          </w:p>
        </w:tc>
        <w:tc>
          <w:tcPr>
            <w:tcW w:w="600" w:type="dxa"/>
          </w:tcPr>
          <w:p w14:paraId="4B55F58F" w14:textId="77777777" w:rsidR="00B50050" w:rsidRDefault="00B50050" w:rsidP="0088127C">
            <w:pPr>
              <w:pStyle w:val="OtherTableBody"/>
            </w:pPr>
            <w:r>
              <w:t>0748</w:t>
            </w:r>
          </w:p>
        </w:tc>
        <w:tc>
          <w:tcPr>
            <w:tcW w:w="2600" w:type="dxa"/>
          </w:tcPr>
          <w:p w14:paraId="3BBA4604" w14:textId="77777777" w:rsidR="00B50050" w:rsidRDefault="00B50050" w:rsidP="0088127C">
            <w:pPr>
              <w:pStyle w:val="OtherTableBody"/>
            </w:pPr>
          </w:p>
        </w:tc>
        <w:tc>
          <w:tcPr>
            <w:tcW w:w="1400" w:type="dxa"/>
          </w:tcPr>
          <w:p w14:paraId="741CE3D6" w14:textId="77777777" w:rsidR="00B50050" w:rsidRDefault="00B50050" w:rsidP="0088127C">
            <w:pPr>
              <w:pStyle w:val="OtherTableBody"/>
            </w:pPr>
          </w:p>
        </w:tc>
        <w:tc>
          <w:tcPr>
            <w:tcW w:w="4200" w:type="dxa"/>
          </w:tcPr>
          <w:p w14:paraId="135D8786" w14:textId="77777777" w:rsidR="00B50050" w:rsidRDefault="00B50050" w:rsidP="0088127C">
            <w:pPr>
              <w:pStyle w:val="OtherTableBody"/>
            </w:pPr>
          </w:p>
        </w:tc>
      </w:tr>
      <w:tr w:rsidR="00B50050" w14:paraId="76B541B7" w14:textId="77777777" w:rsidTr="00195548">
        <w:tc>
          <w:tcPr>
            <w:tcW w:w="600" w:type="dxa"/>
          </w:tcPr>
          <w:p w14:paraId="4FB3E0F5" w14:textId="77777777" w:rsidR="00B50050" w:rsidRDefault="00B50050" w:rsidP="0088127C">
            <w:pPr>
              <w:pStyle w:val="OtherTableBody"/>
            </w:pPr>
            <w:r>
              <w:t>User</w:t>
            </w:r>
          </w:p>
        </w:tc>
        <w:tc>
          <w:tcPr>
            <w:tcW w:w="600" w:type="dxa"/>
          </w:tcPr>
          <w:p w14:paraId="42CA0479" w14:textId="77777777" w:rsidR="00B50050" w:rsidRDefault="00B50050" w:rsidP="0088127C">
            <w:pPr>
              <w:pStyle w:val="OtherTableBody"/>
            </w:pPr>
          </w:p>
        </w:tc>
        <w:tc>
          <w:tcPr>
            <w:tcW w:w="2600" w:type="dxa"/>
          </w:tcPr>
          <w:p w14:paraId="5B1A7E42" w14:textId="77777777" w:rsidR="00B50050" w:rsidRDefault="00B50050" w:rsidP="0088127C">
            <w:pPr>
              <w:pStyle w:val="OtherTableBody"/>
            </w:pPr>
            <w:r>
              <w:t>DRG Grouping Status</w:t>
            </w:r>
          </w:p>
        </w:tc>
        <w:tc>
          <w:tcPr>
            <w:tcW w:w="1400" w:type="dxa"/>
          </w:tcPr>
          <w:p w14:paraId="226A7DD3" w14:textId="77777777" w:rsidR="00B50050" w:rsidRDefault="00B50050" w:rsidP="0088127C">
            <w:pPr>
              <w:pStyle w:val="OtherTableBody"/>
            </w:pPr>
          </w:p>
        </w:tc>
        <w:tc>
          <w:tcPr>
            <w:tcW w:w="4200" w:type="dxa"/>
          </w:tcPr>
          <w:p w14:paraId="6A69C4F1" w14:textId="77777777" w:rsidR="00B50050" w:rsidRDefault="00B50050" w:rsidP="0088127C">
            <w:pPr>
              <w:pStyle w:val="OtherTableBody"/>
            </w:pPr>
          </w:p>
        </w:tc>
      </w:tr>
      <w:tr w:rsidR="00B50050" w14:paraId="5470E6B1" w14:textId="77777777" w:rsidTr="00195548">
        <w:tc>
          <w:tcPr>
            <w:tcW w:w="600" w:type="dxa"/>
          </w:tcPr>
          <w:p w14:paraId="22A70677" w14:textId="77777777" w:rsidR="00B50050" w:rsidRDefault="00B50050" w:rsidP="0088127C">
            <w:pPr>
              <w:pStyle w:val="OtherTableBody"/>
            </w:pPr>
          </w:p>
        </w:tc>
        <w:tc>
          <w:tcPr>
            <w:tcW w:w="600" w:type="dxa"/>
          </w:tcPr>
          <w:p w14:paraId="7CAFB5CE" w14:textId="77777777" w:rsidR="00B50050" w:rsidRDefault="00B50050" w:rsidP="0088127C">
            <w:pPr>
              <w:pStyle w:val="OtherTableBody"/>
            </w:pPr>
            <w:r>
              <w:t>0749</w:t>
            </w:r>
          </w:p>
        </w:tc>
        <w:tc>
          <w:tcPr>
            <w:tcW w:w="2600" w:type="dxa"/>
          </w:tcPr>
          <w:p w14:paraId="7BDE90F9" w14:textId="77777777" w:rsidR="00B50050" w:rsidRDefault="00B50050" w:rsidP="0088127C">
            <w:pPr>
              <w:pStyle w:val="OtherTableBody"/>
            </w:pPr>
          </w:p>
        </w:tc>
        <w:tc>
          <w:tcPr>
            <w:tcW w:w="1400" w:type="dxa"/>
          </w:tcPr>
          <w:p w14:paraId="246CAB73" w14:textId="77777777" w:rsidR="00B50050" w:rsidRDefault="00B50050" w:rsidP="0088127C">
            <w:pPr>
              <w:pStyle w:val="OtherTableBody"/>
            </w:pPr>
            <w:r>
              <w:t>0</w:t>
            </w:r>
          </w:p>
        </w:tc>
        <w:tc>
          <w:tcPr>
            <w:tcW w:w="4200" w:type="dxa"/>
          </w:tcPr>
          <w:p w14:paraId="77FA3284" w14:textId="77777777" w:rsidR="00B50050" w:rsidRDefault="00B50050" w:rsidP="0088127C">
            <w:pPr>
              <w:pStyle w:val="OtherTableBody"/>
            </w:pPr>
            <w:r>
              <w:t>Valid code; not used for grouping</w:t>
            </w:r>
          </w:p>
        </w:tc>
      </w:tr>
      <w:tr w:rsidR="00B50050" w14:paraId="5FC8DC55" w14:textId="77777777" w:rsidTr="00195548">
        <w:tc>
          <w:tcPr>
            <w:tcW w:w="600" w:type="dxa"/>
          </w:tcPr>
          <w:p w14:paraId="0A4EEE25" w14:textId="77777777" w:rsidR="00B50050" w:rsidRDefault="00B50050" w:rsidP="0088127C">
            <w:pPr>
              <w:pStyle w:val="OtherTableBody"/>
            </w:pPr>
          </w:p>
        </w:tc>
        <w:tc>
          <w:tcPr>
            <w:tcW w:w="600" w:type="dxa"/>
          </w:tcPr>
          <w:p w14:paraId="1112ACC1" w14:textId="77777777" w:rsidR="00B50050" w:rsidRDefault="00B50050" w:rsidP="0088127C">
            <w:pPr>
              <w:pStyle w:val="OtherTableBody"/>
            </w:pPr>
            <w:r>
              <w:t>0749</w:t>
            </w:r>
          </w:p>
        </w:tc>
        <w:tc>
          <w:tcPr>
            <w:tcW w:w="2600" w:type="dxa"/>
          </w:tcPr>
          <w:p w14:paraId="147A1B24" w14:textId="77777777" w:rsidR="00B50050" w:rsidRDefault="00B50050" w:rsidP="0088127C">
            <w:pPr>
              <w:pStyle w:val="OtherTableBody"/>
            </w:pPr>
          </w:p>
        </w:tc>
        <w:tc>
          <w:tcPr>
            <w:tcW w:w="1400" w:type="dxa"/>
          </w:tcPr>
          <w:p w14:paraId="2B70024E" w14:textId="77777777" w:rsidR="00B50050" w:rsidRDefault="00B50050" w:rsidP="0088127C">
            <w:pPr>
              <w:pStyle w:val="OtherTableBody"/>
            </w:pPr>
            <w:r>
              <w:t>1</w:t>
            </w:r>
          </w:p>
        </w:tc>
        <w:tc>
          <w:tcPr>
            <w:tcW w:w="4200" w:type="dxa"/>
          </w:tcPr>
          <w:p w14:paraId="03153618" w14:textId="77777777" w:rsidR="00B50050" w:rsidRDefault="00B50050" w:rsidP="0088127C">
            <w:pPr>
              <w:pStyle w:val="OtherTableBody"/>
            </w:pPr>
            <w:r>
              <w:t>Valid code; used for grouping</w:t>
            </w:r>
          </w:p>
        </w:tc>
      </w:tr>
      <w:tr w:rsidR="00B50050" w14:paraId="4997F0D6" w14:textId="77777777" w:rsidTr="00195548">
        <w:tc>
          <w:tcPr>
            <w:tcW w:w="600" w:type="dxa"/>
          </w:tcPr>
          <w:p w14:paraId="37B989C4" w14:textId="77777777" w:rsidR="00B50050" w:rsidRDefault="00B50050" w:rsidP="0088127C">
            <w:pPr>
              <w:pStyle w:val="OtherTableBody"/>
            </w:pPr>
          </w:p>
        </w:tc>
        <w:tc>
          <w:tcPr>
            <w:tcW w:w="600" w:type="dxa"/>
          </w:tcPr>
          <w:p w14:paraId="63E6E95C" w14:textId="77777777" w:rsidR="00B50050" w:rsidRDefault="00B50050" w:rsidP="0088127C">
            <w:pPr>
              <w:pStyle w:val="OtherTableBody"/>
            </w:pPr>
            <w:r>
              <w:t>0749</w:t>
            </w:r>
          </w:p>
        </w:tc>
        <w:tc>
          <w:tcPr>
            <w:tcW w:w="2600" w:type="dxa"/>
          </w:tcPr>
          <w:p w14:paraId="2C93615D" w14:textId="77777777" w:rsidR="00B50050" w:rsidRDefault="00B50050" w:rsidP="0088127C">
            <w:pPr>
              <w:pStyle w:val="OtherTableBody"/>
            </w:pPr>
          </w:p>
        </w:tc>
        <w:tc>
          <w:tcPr>
            <w:tcW w:w="1400" w:type="dxa"/>
          </w:tcPr>
          <w:p w14:paraId="2D0AF8B0" w14:textId="77777777" w:rsidR="00B50050" w:rsidRDefault="00B50050" w:rsidP="0088127C">
            <w:pPr>
              <w:pStyle w:val="OtherTableBody"/>
            </w:pPr>
            <w:r>
              <w:t>2</w:t>
            </w:r>
          </w:p>
        </w:tc>
        <w:tc>
          <w:tcPr>
            <w:tcW w:w="4200" w:type="dxa"/>
          </w:tcPr>
          <w:p w14:paraId="18F351DB" w14:textId="77777777" w:rsidR="00B50050" w:rsidRDefault="00B50050" w:rsidP="0088127C">
            <w:pPr>
              <w:pStyle w:val="OtherTableBody"/>
            </w:pPr>
            <w:r>
              <w:t>Invalid code; not used for grouping</w:t>
            </w:r>
          </w:p>
        </w:tc>
      </w:tr>
      <w:tr w:rsidR="00B50050" w14:paraId="09B1F8A8" w14:textId="77777777" w:rsidTr="00195548">
        <w:tc>
          <w:tcPr>
            <w:tcW w:w="600" w:type="dxa"/>
          </w:tcPr>
          <w:p w14:paraId="64FF1702" w14:textId="77777777" w:rsidR="00B50050" w:rsidRDefault="00B50050" w:rsidP="0088127C">
            <w:pPr>
              <w:pStyle w:val="OtherTableBody"/>
            </w:pPr>
          </w:p>
        </w:tc>
        <w:tc>
          <w:tcPr>
            <w:tcW w:w="600" w:type="dxa"/>
          </w:tcPr>
          <w:p w14:paraId="29229CB1" w14:textId="77777777" w:rsidR="00B50050" w:rsidRDefault="00B50050" w:rsidP="0088127C">
            <w:pPr>
              <w:pStyle w:val="OtherTableBody"/>
            </w:pPr>
            <w:r>
              <w:t>0749</w:t>
            </w:r>
          </w:p>
        </w:tc>
        <w:tc>
          <w:tcPr>
            <w:tcW w:w="2600" w:type="dxa"/>
          </w:tcPr>
          <w:p w14:paraId="2FE1FA88" w14:textId="77777777" w:rsidR="00B50050" w:rsidRDefault="00B50050" w:rsidP="0088127C">
            <w:pPr>
              <w:pStyle w:val="OtherTableBody"/>
            </w:pPr>
          </w:p>
        </w:tc>
        <w:tc>
          <w:tcPr>
            <w:tcW w:w="1400" w:type="dxa"/>
          </w:tcPr>
          <w:p w14:paraId="0B551125" w14:textId="77777777" w:rsidR="00B50050" w:rsidRDefault="00B50050" w:rsidP="0088127C">
            <w:pPr>
              <w:pStyle w:val="OtherTableBody"/>
            </w:pPr>
            <w:r>
              <w:t>3</w:t>
            </w:r>
          </w:p>
        </w:tc>
        <w:tc>
          <w:tcPr>
            <w:tcW w:w="4200" w:type="dxa"/>
          </w:tcPr>
          <w:p w14:paraId="597F74D5" w14:textId="77777777" w:rsidR="00B50050" w:rsidRDefault="00B50050" w:rsidP="0088127C">
            <w:pPr>
              <w:pStyle w:val="OtherTableBody"/>
            </w:pPr>
            <w:r>
              <w:t>Invalid code; code is relevant for grouping</w:t>
            </w:r>
          </w:p>
        </w:tc>
      </w:tr>
      <w:tr w:rsidR="00B50050" w14:paraId="007AEE89" w14:textId="77777777" w:rsidTr="00195548">
        <w:tc>
          <w:tcPr>
            <w:tcW w:w="600" w:type="dxa"/>
          </w:tcPr>
          <w:p w14:paraId="0B9D0061" w14:textId="77777777" w:rsidR="00B50050" w:rsidRDefault="00B50050" w:rsidP="0088127C">
            <w:pPr>
              <w:pStyle w:val="OtherTableBody"/>
            </w:pPr>
            <w:r>
              <w:t>undefined</w:t>
            </w:r>
          </w:p>
        </w:tc>
        <w:tc>
          <w:tcPr>
            <w:tcW w:w="600" w:type="dxa"/>
          </w:tcPr>
          <w:p w14:paraId="21243752" w14:textId="77777777" w:rsidR="00B50050" w:rsidRDefault="00B50050" w:rsidP="0088127C">
            <w:pPr>
              <w:pStyle w:val="OtherTableBody"/>
            </w:pPr>
          </w:p>
        </w:tc>
        <w:tc>
          <w:tcPr>
            <w:tcW w:w="2600" w:type="dxa"/>
          </w:tcPr>
          <w:p w14:paraId="056B1378" w14:textId="77777777" w:rsidR="00B50050" w:rsidRDefault="00B50050" w:rsidP="0088127C">
            <w:pPr>
              <w:pStyle w:val="OtherTableBody"/>
            </w:pPr>
            <w:r>
              <w:t>Requested Dosage Form (RXO-5)</w:t>
            </w:r>
          </w:p>
        </w:tc>
        <w:tc>
          <w:tcPr>
            <w:tcW w:w="1400" w:type="dxa"/>
          </w:tcPr>
          <w:p w14:paraId="77D68B6D" w14:textId="77777777" w:rsidR="00B50050" w:rsidRDefault="00B50050" w:rsidP="0088127C">
            <w:pPr>
              <w:pStyle w:val="OtherTableBody"/>
            </w:pPr>
          </w:p>
        </w:tc>
        <w:tc>
          <w:tcPr>
            <w:tcW w:w="4200" w:type="dxa"/>
          </w:tcPr>
          <w:p w14:paraId="7CAFD492" w14:textId="77777777" w:rsidR="00B50050" w:rsidRDefault="00B50050" w:rsidP="0088127C">
            <w:pPr>
              <w:pStyle w:val="OtherTableBody"/>
            </w:pPr>
          </w:p>
        </w:tc>
      </w:tr>
      <w:tr w:rsidR="00B50050" w14:paraId="33FFC88D" w14:textId="77777777" w:rsidTr="00195548">
        <w:tc>
          <w:tcPr>
            <w:tcW w:w="600" w:type="dxa"/>
          </w:tcPr>
          <w:p w14:paraId="071DBD3D" w14:textId="77777777" w:rsidR="00B50050" w:rsidRDefault="00B50050" w:rsidP="0088127C">
            <w:pPr>
              <w:pStyle w:val="OtherTableBody"/>
            </w:pPr>
          </w:p>
        </w:tc>
        <w:tc>
          <w:tcPr>
            <w:tcW w:w="600" w:type="dxa"/>
          </w:tcPr>
          <w:p w14:paraId="1AF17ADF" w14:textId="77777777" w:rsidR="00B50050" w:rsidRDefault="00B50050" w:rsidP="0088127C">
            <w:pPr>
              <w:pStyle w:val="OtherTableBody"/>
            </w:pPr>
            <w:r>
              <w:t>0750</w:t>
            </w:r>
          </w:p>
        </w:tc>
        <w:tc>
          <w:tcPr>
            <w:tcW w:w="2600" w:type="dxa"/>
          </w:tcPr>
          <w:p w14:paraId="3D037459" w14:textId="77777777" w:rsidR="00B50050" w:rsidRDefault="00B50050" w:rsidP="0088127C">
            <w:pPr>
              <w:pStyle w:val="OtherTableBody"/>
            </w:pPr>
          </w:p>
        </w:tc>
        <w:tc>
          <w:tcPr>
            <w:tcW w:w="1400" w:type="dxa"/>
          </w:tcPr>
          <w:p w14:paraId="4893466C" w14:textId="77777777" w:rsidR="00B50050" w:rsidRDefault="00B50050" w:rsidP="0088127C">
            <w:pPr>
              <w:pStyle w:val="OtherTableBody"/>
            </w:pPr>
          </w:p>
        </w:tc>
        <w:tc>
          <w:tcPr>
            <w:tcW w:w="4200" w:type="dxa"/>
          </w:tcPr>
          <w:p w14:paraId="55017559" w14:textId="77777777" w:rsidR="00B50050" w:rsidRDefault="00B50050" w:rsidP="0088127C">
            <w:pPr>
              <w:pStyle w:val="OtherTableBody"/>
            </w:pPr>
          </w:p>
        </w:tc>
      </w:tr>
      <w:tr w:rsidR="00B50050" w14:paraId="203195F0" w14:textId="77777777" w:rsidTr="00195548">
        <w:tc>
          <w:tcPr>
            <w:tcW w:w="600" w:type="dxa"/>
          </w:tcPr>
          <w:p w14:paraId="76BD8E4E" w14:textId="77777777" w:rsidR="00B50050" w:rsidRDefault="00B50050" w:rsidP="0088127C">
            <w:pPr>
              <w:pStyle w:val="OtherTableBody"/>
            </w:pPr>
            <w:r>
              <w:t>undefined</w:t>
            </w:r>
          </w:p>
        </w:tc>
        <w:tc>
          <w:tcPr>
            <w:tcW w:w="600" w:type="dxa"/>
          </w:tcPr>
          <w:p w14:paraId="6109324E" w14:textId="77777777" w:rsidR="00B50050" w:rsidRDefault="00B50050" w:rsidP="0088127C">
            <w:pPr>
              <w:pStyle w:val="OtherTableBody"/>
            </w:pPr>
          </w:p>
        </w:tc>
        <w:tc>
          <w:tcPr>
            <w:tcW w:w="2600" w:type="dxa"/>
          </w:tcPr>
          <w:p w14:paraId="38DBD0CC" w14:textId="77777777" w:rsidR="00B50050" w:rsidRDefault="00B50050" w:rsidP="0088127C">
            <w:pPr>
              <w:pStyle w:val="OtherTableBody"/>
            </w:pPr>
            <w:r>
              <w:t>Provider's Pharmacy/Treatment Instructions (RXO-6)</w:t>
            </w:r>
          </w:p>
        </w:tc>
        <w:tc>
          <w:tcPr>
            <w:tcW w:w="1400" w:type="dxa"/>
          </w:tcPr>
          <w:p w14:paraId="63E6029D" w14:textId="77777777" w:rsidR="00B50050" w:rsidRDefault="00B50050" w:rsidP="0088127C">
            <w:pPr>
              <w:pStyle w:val="OtherTableBody"/>
            </w:pPr>
          </w:p>
        </w:tc>
        <w:tc>
          <w:tcPr>
            <w:tcW w:w="4200" w:type="dxa"/>
          </w:tcPr>
          <w:p w14:paraId="09FF3F71" w14:textId="77777777" w:rsidR="00B50050" w:rsidRDefault="00B50050" w:rsidP="0088127C">
            <w:pPr>
              <w:pStyle w:val="OtherTableBody"/>
            </w:pPr>
          </w:p>
        </w:tc>
      </w:tr>
      <w:tr w:rsidR="00B50050" w14:paraId="4B0A2441" w14:textId="77777777" w:rsidTr="00195548">
        <w:tc>
          <w:tcPr>
            <w:tcW w:w="600" w:type="dxa"/>
          </w:tcPr>
          <w:p w14:paraId="2951E165" w14:textId="77777777" w:rsidR="00B50050" w:rsidRDefault="00B50050" w:rsidP="0088127C">
            <w:pPr>
              <w:pStyle w:val="OtherTableBody"/>
            </w:pPr>
          </w:p>
        </w:tc>
        <w:tc>
          <w:tcPr>
            <w:tcW w:w="600" w:type="dxa"/>
          </w:tcPr>
          <w:p w14:paraId="4540A4ED" w14:textId="77777777" w:rsidR="00B50050" w:rsidRDefault="00B50050" w:rsidP="0088127C">
            <w:pPr>
              <w:pStyle w:val="OtherTableBody"/>
            </w:pPr>
            <w:r>
              <w:t>0751</w:t>
            </w:r>
          </w:p>
        </w:tc>
        <w:tc>
          <w:tcPr>
            <w:tcW w:w="2600" w:type="dxa"/>
          </w:tcPr>
          <w:p w14:paraId="5C03EBA4" w14:textId="77777777" w:rsidR="00B50050" w:rsidRDefault="00B50050" w:rsidP="0088127C">
            <w:pPr>
              <w:pStyle w:val="OtherTableBody"/>
            </w:pPr>
          </w:p>
        </w:tc>
        <w:tc>
          <w:tcPr>
            <w:tcW w:w="1400" w:type="dxa"/>
          </w:tcPr>
          <w:p w14:paraId="1D73E0BA" w14:textId="77777777" w:rsidR="00B50050" w:rsidRDefault="00B50050" w:rsidP="0088127C">
            <w:pPr>
              <w:pStyle w:val="OtherTableBody"/>
            </w:pPr>
          </w:p>
        </w:tc>
        <w:tc>
          <w:tcPr>
            <w:tcW w:w="4200" w:type="dxa"/>
          </w:tcPr>
          <w:p w14:paraId="0180F380" w14:textId="77777777" w:rsidR="00B50050" w:rsidRDefault="00B50050" w:rsidP="0088127C">
            <w:pPr>
              <w:pStyle w:val="OtherTableBody"/>
            </w:pPr>
          </w:p>
        </w:tc>
      </w:tr>
      <w:tr w:rsidR="00B50050" w14:paraId="6F067641" w14:textId="77777777" w:rsidTr="00195548">
        <w:tc>
          <w:tcPr>
            <w:tcW w:w="600" w:type="dxa"/>
          </w:tcPr>
          <w:p w14:paraId="5F1DB8A4" w14:textId="77777777" w:rsidR="00B50050" w:rsidRDefault="00B50050" w:rsidP="0088127C">
            <w:pPr>
              <w:pStyle w:val="OtherTableBody"/>
            </w:pPr>
            <w:r>
              <w:t>undefined</w:t>
            </w:r>
          </w:p>
        </w:tc>
        <w:tc>
          <w:tcPr>
            <w:tcW w:w="600" w:type="dxa"/>
          </w:tcPr>
          <w:p w14:paraId="12414785" w14:textId="77777777" w:rsidR="00B50050" w:rsidRDefault="00B50050" w:rsidP="0088127C">
            <w:pPr>
              <w:pStyle w:val="OtherTableBody"/>
            </w:pPr>
          </w:p>
        </w:tc>
        <w:tc>
          <w:tcPr>
            <w:tcW w:w="2600" w:type="dxa"/>
          </w:tcPr>
          <w:p w14:paraId="6D6167EB" w14:textId="77777777" w:rsidR="00B50050" w:rsidRDefault="00B50050" w:rsidP="0088127C">
            <w:pPr>
              <w:pStyle w:val="OtherTableBody"/>
            </w:pPr>
            <w:r>
              <w:t>Provider's Administration Instructions (RXO-7)</w:t>
            </w:r>
          </w:p>
        </w:tc>
        <w:tc>
          <w:tcPr>
            <w:tcW w:w="1400" w:type="dxa"/>
          </w:tcPr>
          <w:p w14:paraId="4CDCA1D3" w14:textId="77777777" w:rsidR="00B50050" w:rsidRDefault="00B50050" w:rsidP="0088127C">
            <w:pPr>
              <w:pStyle w:val="OtherTableBody"/>
            </w:pPr>
          </w:p>
        </w:tc>
        <w:tc>
          <w:tcPr>
            <w:tcW w:w="4200" w:type="dxa"/>
          </w:tcPr>
          <w:p w14:paraId="4738F471" w14:textId="77777777" w:rsidR="00B50050" w:rsidRDefault="00B50050" w:rsidP="0088127C">
            <w:pPr>
              <w:pStyle w:val="OtherTableBody"/>
            </w:pPr>
          </w:p>
        </w:tc>
      </w:tr>
      <w:tr w:rsidR="00B50050" w14:paraId="1E239531" w14:textId="77777777" w:rsidTr="00195548">
        <w:tc>
          <w:tcPr>
            <w:tcW w:w="600" w:type="dxa"/>
          </w:tcPr>
          <w:p w14:paraId="65F38855" w14:textId="77777777" w:rsidR="00B50050" w:rsidRDefault="00B50050" w:rsidP="0088127C">
            <w:pPr>
              <w:pStyle w:val="OtherTableBody"/>
            </w:pPr>
          </w:p>
        </w:tc>
        <w:tc>
          <w:tcPr>
            <w:tcW w:w="600" w:type="dxa"/>
          </w:tcPr>
          <w:p w14:paraId="4AC2144C" w14:textId="77777777" w:rsidR="00B50050" w:rsidRDefault="00B50050" w:rsidP="0088127C">
            <w:pPr>
              <w:pStyle w:val="OtherTableBody"/>
            </w:pPr>
            <w:r>
              <w:t>0752</w:t>
            </w:r>
          </w:p>
        </w:tc>
        <w:tc>
          <w:tcPr>
            <w:tcW w:w="2600" w:type="dxa"/>
          </w:tcPr>
          <w:p w14:paraId="12918546" w14:textId="77777777" w:rsidR="00B50050" w:rsidRDefault="00B50050" w:rsidP="0088127C">
            <w:pPr>
              <w:pStyle w:val="OtherTableBody"/>
            </w:pPr>
          </w:p>
        </w:tc>
        <w:tc>
          <w:tcPr>
            <w:tcW w:w="1400" w:type="dxa"/>
          </w:tcPr>
          <w:p w14:paraId="73B283DA" w14:textId="77777777" w:rsidR="00B50050" w:rsidRDefault="00B50050" w:rsidP="0088127C">
            <w:pPr>
              <w:pStyle w:val="OtherTableBody"/>
            </w:pPr>
          </w:p>
        </w:tc>
        <w:tc>
          <w:tcPr>
            <w:tcW w:w="4200" w:type="dxa"/>
          </w:tcPr>
          <w:p w14:paraId="22792F98" w14:textId="77777777" w:rsidR="00B50050" w:rsidRDefault="00B50050" w:rsidP="0088127C">
            <w:pPr>
              <w:pStyle w:val="OtherTableBody"/>
            </w:pPr>
          </w:p>
        </w:tc>
      </w:tr>
      <w:tr w:rsidR="00B50050" w14:paraId="0A018E14" w14:textId="77777777" w:rsidTr="00195548">
        <w:tc>
          <w:tcPr>
            <w:tcW w:w="600" w:type="dxa"/>
          </w:tcPr>
          <w:p w14:paraId="561F2A67" w14:textId="77777777" w:rsidR="00B50050" w:rsidRDefault="00B50050" w:rsidP="0088127C">
            <w:pPr>
              <w:pStyle w:val="OtherTableBody"/>
            </w:pPr>
            <w:r>
              <w:t>undefined</w:t>
            </w:r>
          </w:p>
        </w:tc>
        <w:tc>
          <w:tcPr>
            <w:tcW w:w="600" w:type="dxa"/>
          </w:tcPr>
          <w:p w14:paraId="04AA94B4" w14:textId="77777777" w:rsidR="00B50050" w:rsidRDefault="00B50050" w:rsidP="0088127C">
            <w:pPr>
              <w:pStyle w:val="OtherTableBody"/>
            </w:pPr>
          </w:p>
        </w:tc>
        <w:tc>
          <w:tcPr>
            <w:tcW w:w="2600" w:type="dxa"/>
          </w:tcPr>
          <w:p w14:paraId="1F17645B" w14:textId="77777777" w:rsidR="00B50050" w:rsidRDefault="00B50050" w:rsidP="0088127C">
            <w:pPr>
              <w:pStyle w:val="OtherTableBody"/>
            </w:pPr>
            <w:r>
              <w:t>Requested Dispense Code (RXO-10)</w:t>
            </w:r>
          </w:p>
        </w:tc>
        <w:tc>
          <w:tcPr>
            <w:tcW w:w="1400" w:type="dxa"/>
          </w:tcPr>
          <w:p w14:paraId="5F71BBEB" w14:textId="77777777" w:rsidR="00B50050" w:rsidRDefault="00B50050" w:rsidP="0088127C">
            <w:pPr>
              <w:pStyle w:val="OtherTableBody"/>
            </w:pPr>
          </w:p>
        </w:tc>
        <w:tc>
          <w:tcPr>
            <w:tcW w:w="4200" w:type="dxa"/>
          </w:tcPr>
          <w:p w14:paraId="2942FD71" w14:textId="77777777" w:rsidR="00B50050" w:rsidRDefault="00B50050" w:rsidP="0088127C">
            <w:pPr>
              <w:pStyle w:val="OtherTableBody"/>
            </w:pPr>
          </w:p>
        </w:tc>
      </w:tr>
      <w:tr w:rsidR="00B50050" w14:paraId="54883962" w14:textId="77777777" w:rsidTr="00195548">
        <w:tc>
          <w:tcPr>
            <w:tcW w:w="600" w:type="dxa"/>
          </w:tcPr>
          <w:p w14:paraId="78B44751" w14:textId="77777777" w:rsidR="00B50050" w:rsidRDefault="00B50050" w:rsidP="0088127C">
            <w:pPr>
              <w:pStyle w:val="OtherTableBody"/>
            </w:pPr>
          </w:p>
        </w:tc>
        <w:tc>
          <w:tcPr>
            <w:tcW w:w="600" w:type="dxa"/>
          </w:tcPr>
          <w:p w14:paraId="3720D527" w14:textId="77777777" w:rsidR="00B50050" w:rsidRDefault="00B50050" w:rsidP="0088127C">
            <w:pPr>
              <w:pStyle w:val="OtherTableBody"/>
            </w:pPr>
            <w:r>
              <w:t>0753</w:t>
            </w:r>
          </w:p>
        </w:tc>
        <w:tc>
          <w:tcPr>
            <w:tcW w:w="2600" w:type="dxa"/>
          </w:tcPr>
          <w:p w14:paraId="019E1436" w14:textId="77777777" w:rsidR="00B50050" w:rsidRDefault="00B50050" w:rsidP="0088127C">
            <w:pPr>
              <w:pStyle w:val="OtherTableBody"/>
            </w:pPr>
          </w:p>
        </w:tc>
        <w:tc>
          <w:tcPr>
            <w:tcW w:w="1400" w:type="dxa"/>
          </w:tcPr>
          <w:p w14:paraId="287A0355" w14:textId="77777777" w:rsidR="00B50050" w:rsidRDefault="00B50050" w:rsidP="0088127C">
            <w:pPr>
              <w:pStyle w:val="OtherTableBody"/>
            </w:pPr>
          </w:p>
        </w:tc>
        <w:tc>
          <w:tcPr>
            <w:tcW w:w="4200" w:type="dxa"/>
          </w:tcPr>
          <w:p w14:paraId="6BDE91B2" w14:textId="77777777" w:rsidR="00B50050" w:rsidRDefault="00B50050" w:rsidP="0088127C">
            <w:pPr>
              <w:pStyle w:val="OtherTableBody"/>
            </w:pPr>
          </w:p>
        </w:tc>
      </w:tr>
      <w:tr w:rsidR="00B50050" w14:paraId="070DED6D" w14:textId="77777777" w:rsidTr="00195548">
        <w:tc>
          <w:tcPr>
            <w:tcW w:w="600" w:type="dxa"/>
          </w:tcPr>
          <w:p w14:paraId="090E536D" w14:textId="77777777" w:rsidR="00B50050" w:rsidRDefault="00B50050" w:rsidP="0088127C">
            <w:pPr>
              <w:pStyle w:val="OtherTableBody"/>
            </w:pPr>
            <w:r>
              <w:t>undefined</w:t>
            </w:r>
          </w:p>
        </w:tc>
        <w:tc>
          <w:tcPr>
            <w:tcW w:w="600" w:type="dxa"/>
          </w:tcPr>
          <w:p w14:paraId="05A32284" w14:textId="77777777" w:rsidR="00B50050" w:rsidRDefault="00B50050" w:rsidP="0088127C">
            <w:pPr>
              <w:pStyle w:val="OtherTableBody"/>
            </w:pPr>
          </w:p>
        </w:tc>
        <w:tc>
          <w:tcPr>
            <w:tcW w:w="2600" w:type="dxa"/>
          </w:tcPr>
          <w:p w14:paraId="5E6FD1FB" w14:textId="77777777" w:rsidR="00B50050" w:rsidRDefault="00B50050" w:rsidP="0088127C">
            <w:pPr>
              <w:pStyle w:val="OtherTableBody"/>
            </w:pPr>
            <w:r>
              <w:t>Requested Dispense Units (RXO-12)</w:t>
            </w:r>
          </w:p>
        </w:tc>
        <w:tc>
          <w:tcPr>
            <w:tcW w:w="1400" w:type="dxa"/>
          </w:tcPr>
          <w:p w14:paraId="02D77496" w14:textId="77777777" w:rsidR="00B50050" w:rsidRDefault="00B50050" w:rsidP="0088127C">
            <w:pPr>
              <w:pStyle w:val="OtherTableBody"/>
            </w:pPr>
          </w:p>
        </w:tc>
        <w:tc>
          <w:tcPr>
            <w:tcW w:w="4200" w:type="dxa"/>
          </w:tcPr>
          <w:p w14:paraId="1EA04F46" w14:textId="77777777" w:rsidR="00B50050" w:rsidRDefault="00B50050" w:rsidP="0088127C">
            <w:pPr>
              <w:pStyle w:val="OtherTableBody"/>
            </w:pPr>
          </w:p>
        </w:tc>
      </w:tr>
      <w:tr w:rsidR="00B50050" w14:paraId="2B600D73" w14:textId="77777777" w:rsidTr="00195548">
        <w:tc>
          <w:tcPr>
            <w:tcW w:w="600" w:type="dxa"/>
          </w:tcPr>
          <w:p w14:paraId="3C5A3388" w14:textId="77777777" w:rsidR="00B50050" w:rsidRDefault="00B50050" w:rsidP="0088127C">
            <w:pPr>
              <w:pStyle w:val="OtherTableBody"/>
            </w:pPr>
          </w:p>
        </w:tc>
        <w:tc>
          <w:tcPr>
            <w:tcW w:w="600" w:type="dxa"/>
          </w:tcPr>
          <w:p w14:paraId="6B77C670" w14:textId="77777777" w:rsidR="00B50050" w:rsidRDefault="00B50050" w:rsidP="0088127C">
            <w:pPr>
              <w:pStyle w:val="OtherTableBody"/>
            </w:pPr>
            <w:r>
              <w:t>0754</w:t>
            </w:r>
          </w:p>
        </w:tc>
        <w:tc>
          <w:tcPr>
            <w:tcW w:w="2600" w:type="dxa"/>
          </w:tcPr>
          <w:p w14:paraId="6D04B550" w14:textId="77777777" w:rsidR="00B50050" w:rsidRDefault="00B50050" w:rsidP="0088127C">
            <w:pPr>
              <w:pStyle w:val="OtherTableBody"/>
            </w:pPr>
          </w:p>
        </w:tc>
        <w:tc>
          <w:tcPr>
            <w:tcW w:w="1400" w:type="dxa"/>
          </w:tcPr>
          <w:p w14:paraId="68ACBD5D" w14:textId="77777777" w:rsidR="00B50050" w:rsidRDefault="00B50050" w:rsidP="0088127C">
            <w:pPr>
              <w:pStyle w:val="OtherTableBody"/>
            </w:pPr>
          </w:p>
        </w:tc>
        <w:tc>
          <w:tcPr>
            <w:tcW w:w="4200" w:type="dxa"/>
          </w:tcPr>
          <w:p w14:paraId="45E98A00" w14:textId="77777777" w:rsidR="00B50050" w:rsidRDefault="00B50050" w:rsidP="0088127C">
            <w:pPr>
              <w:pStyle w:val="OtherTableBody"/>
            </w:pPr>
          </w:p>
        </w:tc>
      </w:tr>
      <w:tr w:rsidR="00B50050" w14:paraId="0B90B48B" w14:textId="77777777" w:rsidTr="00195548">
        <w:tc>
          <w:tcPr>
            <w:tcW w:w="600" w:type="dxa"/>
          </w:tcPr>
          <w:p w14:paraId="1EF0BA63" w14:textId="77777777" w:rsidR="00B50050" w:rsidRDefault="00B50050" w:rsidP="0088127C">
            <w:pPr>
              <w:pStyle w:val="OtherTableBody"/>
            </w:pPr>
            <w:r>
              <w:t>User</w:t>
            </w:r>
          </w:p>
        </w:tc>
        <w:tc>
          <w:tcPr>
            <w:tcW w:w="600" w:type="dxa"/>
          </w:tcPr>
          <w:p w14:paraId="142B37FE" w14:textId="77777777" w:rsidR="00B50050" w:rsidRDefault="00B50050" w:rsidP="0088127C">
            <w:pPr>
              <w:pStyle w:val="OtherTableBody"/>
            </w:pPr>
          </w:p>
        </w:tc>
        <w:tc>
          <w:tcPr>
            <w:tcW w:w="2600" w:type="dxa"/>
          </w:tcPr>
          <w:p w14:paraId="590FBE73" w14:textId="77777777" w:rsidR="00B50050" w:rsidRDefault="00B50050" w:rsidP="0088127C">
            <w:pPr>
              <w:pStyle w:val="OtherTableBody"/>
            </w:pPr>
            <w:r>
              <w:t>Status Weight At Birth</w:t>
            </w:r>
          </w:p>
        </w:tc>
        <w:tc>
          <w:tcPr>
            <w:tcW w:w="1400" w:type="dxa"/>
          </w:tcPr>
          <w:p w14:paraId="4C0A1DF0" w14:textId="77777777" w:rsidR="00B50050" w:rsidRDefault="00B50050" w:rsidP="0088127C">
            <w:pPr>
              <w:pStyle w:val="OtherTableBody"/>
            </w:pPr>
          </w:p>
        </w:tc>
        <w:tc>
          <w:tcPr>
            <w:tcW w:w="4200" w:type="dxa"/>
          </w:tcPr>
          <w:p w14:paraId="3B2B6A10" w14:textId="77777777" w:rsidR="00B50050" w:rsidRDefault="00B50050" w:rsidP="0088127C">
            <w:pPr>
              <w:pStyle w:val="OtherTableBody"/>
            </w:pPr>
          </w:p>
        </w:tc>
      </w:tr>
      <w:tr w:rsidR="00B50050" w14:paraId="76E14699" w14:textId="77777777" w:rsidTr="00195548">
        <w:tc>
          <w:tcPr>
            <w:tcW w:w="600" w:type="dxa"/>
          </w:tcPr>
          <w:p w14:paraId="496AEBF9" w14:textId="77777777" w:rsidR="00B50050" w:rsidRDefault="00B50050" w:rsidP="0088127C">
            <w:pPr>
              <w:pStyle w:val="OtherTableBody"/>
            </w:pPr>
          </w:p>
        </w:tc>
        <w:tc>
          <w:tcPr>
            <w:tcW w:w="600" w:type="dxa"/>
          </w:tcPr>
          <w:p w14:paraId="25EB8121" w14:textId="77777777" w:rsidR="00B50050" w:rsidRDefault="00B50050" w:rsidP="0088127C">
            <w:pPr>
              <w:pStyle w:val="OtherTableBody"/>
            </w:pPr>
            <w:r>
              <w:t>0755</w:t>
            </w:r>
          </w:p>
        </w:tc>
        <w:tc>
          <w:tcPr>
            <w:tcW w:w="2600" w:type="dxa"/>
          </w:tcPr>
          <w:p w14:paraId="56C5A860" w14:textId="77777777" w:rsidR="00B50050" w:rsidRDefault="00B50050" w:rsidP="0088127C">
            <w:pPr>
              <w:pStyle w:val="OtherTableBody"/>
            </w:pPr>
          </w:p>
        </w:tc>
        <w:tc>
          <w:tcPr>
            <w:tcW w:w="1400" w:type="dxa"/>
          </w:tcPr>
          <w:p w14:paraId="77D95F76" w14:textId="77777777" w:rsidR="00B50050" w:rsidRDefault="00B50050" w:rsidP="0088127C">
            <w:pPr>
              <w:pStyle w:val="OtherTableBody"/>
            </w:pPr>
            <w:r>
              <w:t>0</w:t>
            </w:r>
          </w:p>
        </w:tc>
        <w:tc>
          <w:tcPr>
            <w:tcW w:w="4200" w:type="dxa"/>
          </w:tcPr>
          <w:p w14:paraId="693023FB" w14:textId="77777777" w:rsidR="00B50050" w:rsidRDefault="00B50050" w:rsidP="0088127C">
            <w:pPr>
              <w:pStyle w:val="OtherTableBody"/>
            </w:pPr>
            <w:r>
              <w:t>No weight reported at admission used for grouping</w:t>
            </w:r>
          </w:p>
        </w:tc>
      </w:tr>
      <w:tr w:rsidR="00B50050" w14:paraId="2E2B483C" w14:textId="77777777" w:rsidTr="00195548">
        <w:tc>
          <w:tcPr>
            <w:tcW w:w="600" w:type="dxa"/>
          </w:tcPr>
          <w:p w14:paraId="3B5E436F" w14:textId="77777777" w:rsidR="00B50050" w:rsidRDefault="00B50050" w:rsidP="0088127C">
            <w:pPr>
              <w:pStyle w:val="OtherTableBody"/>
            </w:pPr>
          </w:p>
        </w:tc>
        <w:tc>
          <w:tcPr>
            <w:tcW w:w="600" w:type="dxa"/>
          </w:tcPr>
          <w:p w14:paraId="2A4DC9E0" w14:textId="77777777" w:rsidR="00B50050" w:rsidRDefault="00B50050" w:rsidP="0088127C">
            <w:pPr>
              <w:pStyle w:val="OtherTableBody"/>
            </w:pPr>
            <w:r>
              <w:t>0755</w:t>
            </w:r>
          </w:p>
        </w:tc>
        <w:tc>
          <w:tcPr>
            <w:tcW w:w="2600" w:type="dxa"/>
          </w:tcPr>
          <w:p w14:paraId="054653F8" w14:textId="77777777" w:rsidR="00B50050" w:rsidRDefault="00B50050" w:rsidP="0088127C">
            <w:pPr>
              <w:pStyle w:val="OtherTableBody"/>
            </w:pPr>
          </w:p>
        </w:tc>
        <w:tc>
          <w:tcPr>
            <w:tcW w:w="1400" w:type="dxa"/>
          </w:tcPr>
          <w:p w14:paraId="76101068" w14:textId="77777777" w:rsidR="00B50050" w:rsidRDefault="00B50050" w:rsidP="0088127C">
            <w:pPr>
              <w:pStyle w:val="OtherTableBody"/>
            </w:pPr>
            <w:r>
              <w:t>1</w:t>
            </w:r>
          </w:p>
        </w:tc>
        <w:tc>
          <w:tcPr>
            <w:tcW w:w="4200" w:type="dxa"/>
          </w:tcPr>
          <w:p w14:paraId="61525247" w14:textId="77777777" w:rsidR="00B50050" w:rsidRDefault="00B50050" w:rsidP="0088127C">
            <w:pPr>
              <w:pStyle w:val="OtherTableBody"/>
            </w:pPr>
            <w:r>
              <w:t>Weight reported at admission used for grouping</w:t>
            </w:r>
          </w:p>
        </w:tc>
      </w:tr>
      <w:tr w:rsidR="00B50050" w14:paraId="0010A84E" w14:textId="77777777" w:rsidTr="00195548">
        <w:tc>
          <w:tcPr>
            <w:tcW w:w="600" w:type="dxa"/>
          </w:tcPr>
          <w:p w14:paraId="4D7EE27D" w14:textId="77777777" w:rsidR="00B50050" w:rsidRDefault="00B50050" w:rsidP="0088127C">
            <w:pPr>
              <w:pStyle w:val="OtherTableBody"/>
            </w:pPr>
          </w:p>
        </w:tc>
        <w:tc>
          <w:tcPr>
            <w:tcW w:w="600" w:type="dxa"/>
          </w:tcPr>
          <w:p w14:paraId="17C3B432" w14:textId="77777777" w:rsidR="00B50050" w:rsidRDefault="00B50050" w:rsidP="0088127C">
            <w:pPr>
              <w:pStyle w:val="OtherTableBody"/>
            </w:pPr>
            <w:r>
              <w:t>0755</w:t>
            </w:r>
          </w:p>
        </w:tc>
        <w:tc>
          <w:tcPr>
            <w:tcW w:w="2600" w:type="dxa"/>
          </w:tcPr>
          <w:p w14:paraId="49E4B363" w14:textId="77777777" w:rsidR="00B50050" w:rsidRDefault="00B50050" w:rsidP="0088127C">
            <w:pPr>
              <w:pStyle w:val="OtherTableBody"/>
            </w:pPr>
          </w:p>
        </w:tc>
        <w:tc>
          <w:tcPr>
            <w:tcW w:w="1400" w:type="dxa"/>
          </w:tcPr>
          <w:p w14:paraId="65C2B2E8" w14:textId="77777777" w:rsidR="00B50050" w:rsidRDefault="00B50050" w:rsidP="0088127C">
            <w:pPr>
              <w:pStyle w:val="OtherTableBody"/>
            </w:pPr>
            <w:r>
              <w:t>2</w:t>
            </w:r>
          </w:p>
        </w:tc>
        <w:tc>
          <w:tcPr>
            <w:tcW w:w="4200" w:type="dxa"/>
          </w:tcPr>
          <w:p w14:paraId="7956553B" w14:textId="77777777" w:rsidR="00B50050" w:rsidRDefault="00B50050" w:rsidP="0088127C">
            <w:pPr>
              <w:pStyle w:val="OtherTableBody"/>
            </w:pPr>
            <w:r>
              <w:t>Default weight (&gt;2499g) used for grouping</w:t>
            </w:r>
          </w:p>
        </w:tc>
      </w:tr>
      <w:tr w:rsidR="00B50050" w14:paraId="6A65A007" w14:textId="77777777" w:rsidTr="00195548">
        <w:tc>
          <w:tcPr>
            <w:tcW w:w="600" w:type="dxa"/>
          </w:tcPr>
          <w:p w14:paraId="1A157328" w14:textId="77777777" w:rsidR="00B50050" w:rsidRDefault="00B50050" w:rsidP="0088127C">
            <w:pPr>
              <w:pStyle w:val="OtherTableBody"/>
            </w:pPr>
            <w:r>
              <w:lastRenderedPageBreak/>
              <w:t>undefined</w:t>
            </w:r>
          </w:p>
        </w:tc>
        <w:tc>
          <w:tcPr>
            <w:tcW w:w="600" w:type="dxa"/>
          </w:tcPr>
          <w:p w14:paraId="43EF8F90" w14:textId="77777777" w:rsidR="00B50050" w:rsidRDefault="00B50050" w:rsidP="0088127C">
            <w:pPr>
              <w:pStyle w:val="OtherTableBody"/>
            </w:pPr>
          </w:p>
        </w:tc>
        <w:tc>
          <w:tcPr>
            <w:tcW w:w="2600" w:type="dxa"/>
          </w:tcPr>
          <w:p w14:paraId="58635A20" w14:textId="77777777" w:rsidR="00B50050" w:rsidRDefault="00B50050" w:rsidP="0088127C">
            <w:pPr>
              <w:pStyle w:val="OtherTableBody"/>
            </w:pPr>
            <w:r>
              <w:t>Requested Give Strength Units (RXO-19)</w:t>
            </w:r>
          </w:p>
        </w:tc>
        <w:tc>
          <w:tcPr>
            <w:tcW w:w="1400" w:type="dxa"/>
          </w:tcPr>
          <w:p w14:paraId="76856AF1" w14:textId="77777777" w:rsidR="00B50050" w:rsidRDefault="00B50050" w:rsidP="0088127C">
            <w:pPr>
              <w:pStyle w:val="OtherTableBody"/>
            </w:pPr>
          </w:p>
        </w:tc>
        <w:tc>
          <w:tcPr>
            <w:tcW w:w="4200" w:type="dxa"/>
          </w:tcPr>
          <w:p w14:paraId="7764A046" w14:textId="77777777" w:rsidR="00B50050" w:rsidRDefault="00B50050" w:rsidP="0088127C">
            <w:pPr>
              <w:pStyle w:val="OtherTableBody"/>
            </w:pPr>
          </w:p>
        </w:tc>
      </w:tr>
      <w:tr w:rsidR="00B50050" w14:paraId="3641BECE" w14:textId="77777777" w:rsidTr="00195548">
        <w:tc>
          <w:tcPr>
            <w:tcW w:w="600" w:type="dxa"/>
          </w:tcPr>
          <w:p w14:paraId="57B91D75" w14:textId="77777777" w:rsidR="00B50050" w:rsidRDefault="00B50050" w:rsidP="0088127C">
            <w:pPr>
              <w:pStyle w:val="OtherTableBody"/>
            </w:pPr>
          </w:p>
        </w:tc>
        <w:tc>
          <w:tcPr>
            <w:tcW w:w="600" w:type="dxa"/>
          </w:tcPr>
          <w:p w14:paraId="73AC0770" w14:textId="77777777" w:rsidR="00B50050" w:rsidRDefault="00B50050" w:rsidP="0088127C">
            <w:pPr>
              <w:pStyle w:val="OtherTableBody"/>
            </w:pPr>
            <w:r>
              <w:t>0756</w:t>
            </w:r>
          </w:p>
        </w:tc>
        <w:tc>
          <w:tcPr>
            <w:tcW w:w="2600" w:type="dxa"/>
          </w:tcPr>
          <w:p w14:paraId="29A65025" w14:textId="77777777" w:rsidR="00B50050" w:rsidRDefault="00B50050" w:rsidP="0088127C">
            <w:pPr>
              <w:pStyle w:val="OtherTableBody"/>
            </w:pPr>
          </w:p>
        </w:tc>
        <w:tc>
          <w:tcPr>
            <w:tcW w:w="1400" w:type="dxa"/>
          </w:tcPr>
          <w:p w14:paraId="6C5D6A0A" w14:textId="77777777" w:rsidR="00B50050" w:rsidRDefault="00B50050" w:rsidP="0088127C">
            <w:pPr>
              <w:pStyle w:val="OtherTableBody"/>
            </w:pPr>
          </w:p>
        </w:tc>
        <w:tc>
          <w:tcPr>
            <w:tcW w:w="4200" w:type="dxa"/>
          </w:tcPr>
          <w:p w14:paraId="56B9F03A" w14:textId="77777777" w:rsidR="00B50050" w:rsidRDefault="00B50050" w:rsidP="0088127C">
            <w:pPr>
              <w:pStyle w:val="OtherTableBody"/>
            </w:pPr>
          </w:p>
        </w:tc>
      </w:tr>
      <w:tr w:rsidR="00B50050" w14:paraId="275FA108" w14:textId="77777777" w:rsidTr="00195548">
        <w:tc>
          <w:tcPr>
            <w:tcW w:w="600" w:type="dxa"/>
          </w:tcPr>
          <w:p w14:paraId="1341C798" w14:textId="77777777" w:rsidR="00B50050" w:rsidRDefault="00B50050" w:rsidP="0088127C">
            <w:pPr>
              <w:pStyle w:val="OtherTableBody"/>
            </w:pPr>
            <w:r>
              <w:t>User</w:t>
            </w:r>
          </w:p>
        </w:tc>
        <w:tc>
          <w:tcPr>
            <w:tcW w:w="600" w:type="dxa"/>
          </w:tcPr>
          <w:p w14:paraId="5D92D521" w14:textId="77777777" w:rsidR="00B50050" w:rsidRDefault="00B50050" w:rsidP="0088127C">
            <w:pPr>
              <w:pStyle w:val="OtherTableBody"/>
            </w:pPr>
          </w:p>
        </w:tc>
        <w:tc>
          <w:tcPr>
            <w:tcW w:w="2600" w:type="dxa"/>
          </w:tcPr>
          <w:p w14:paraId="650734B1" w14:textId="77777777" w:rsidR="00B50050" w:rsidRDefault="00B50050" w:rsidP="0088127C">
            <w:pPr>
              <w:pStyle w:val="OtherTableBody"/>
            </w:pPr>
            <w:r>
              <w:t>DRG Status Respiration Minutes</w:t>
            </w:r>
          </w:p>
        </w:tc>
        <w:tc>
          <w:tcPr>
            <w:tcW w:w="1400" w:type="dxa"/>
          </w:tcPr>
          <w:p w14:paraId="607D651B" w14:textId="77777777" w:rsidR="00B50050" w:rsidRDefault="00B50050" w:rsidP="0088127C">
            <w:pPr>
              <w:pStyle w:val="OtherTableBody"/>
            </w:pPr>
          </w:p>
        </w:tc>
        <w:tc>
          <w:tcPr>
            <w:tcW w:w="4200" w:type="dxa"/>
          </w:tcPr>
          <w:p w14:paraId="459CB1D9" w14:textId="77777777" w:rsidR="00B50050" w:rsidRDefault="00B50050" w:rsidP="0088127C">
            <w:pPr>
              <w:pStyle w:val="OtherTableBody"/>
            </w:pPr>
          </w:p>
        </w:tc>
      </w:tr>
      <w:tr w:rsidR="00B50050" w14:paraId="3A7FF61D" w14:textId="77777777" w:rsidTr="00195548">
        <w:tc>
          <w:tcPr>
            <w:tcW w:w="600" w:type="dxa"/>
          </w:tcPr>
          <w:p w14:paraId="1AB18986" w14:textId="77777777" w:rsidR="00B50050" w:rsidRDefault="00B50050" w:rsidP="0088127C">
            <w:pPr>
              <w:pStyle w:val="OtherTableBody"/>
            </w:pPr>
          </w:p>
        </w:tc>
        <w:tc>
          <w:tcPr>
            <w:tcW w:w="600" w:type="dxa"/>
          </w:tcPr>
          <w:p w14:paraId="27F59673" w14:textId="77777777" w:rsidR="00B50050" w:rsidRDefault="00B50050" w:rsidP="0088127C">
            <w:pPr>
              <w:pStyle w:val="OtherTableBody"/>
            </w:pPr>
            <w:r>
              <w:t>0757</w:t>
            </w:r>
          </w:p>
        </w:tc>
        <w:tc>
          <w:tcPr>
            <w:tcW w:w="2600" w:type="dxa"/>
          </w:tcPr>
          <w:p w14:paraId="1399792B" w14:textId="77777777" w:rsidR="00B50050" w:rsidRDefault="00B50050" w:rsidP="0088127C">
            <w:pPr>
              <w:pStyle w:val="OtherTableBody"/>
            </w:pPr>
          </w:p>
        </w:tc>
        <w:tc>
          <w:tcPr>
            <w:tcW w:w="1400" w:type="dxa"/>
          </w:tcPr>
          <w:p w14:paraId="01CA33BA" w14:textId="77777777" w:rsidR="00B50050" w:rsidRDefault="00B50050" w:rsidP="0088127C">
            <w:pPr>
              <w:pStyle w:val="OtherTableBody"/>
            </w:pPr>
            <w:r>
              <w:t>0</w:t>
            </w:r>
          </w:p>
        </w:tc>
        <w:tc>
          <w:tcPr>
            <w:tcW w:w="4200" w:type="dxa"/>
          </w:tcPr>
          <w:p w14:paraId="452F1686" w14:textId="77777777" w:rsidR="00B50050" w:rsidRDefault="00B50050" w:rsidP="0088127C">
            <w:pPr>
              <w:pStyle w:val="OtherTableBody"/>
            </w:pPr>
            <w:r>
              <w:t>Respiration minutes not used for grouping</w:t>
            </w:r>
          </w:p>
        </w:tc>
      </w:tr>
      <w:tr w:rsidR="00B50050" w14:paraId="7AE1CB1D" w14:textId="77777777" w:rsidTr="00195548">
        <w:tc>
          <w:tcPr>
            <w:tcW w:w="600" w:type="dxa"/>
          </w:tcPr>
          <w:p w14:paraId="5A118270" w14:textId="77777777" w:rsidR="00B50050" w:rsidRDefault="00B50050" w:rsidP="0088127C">
            <w:pPr>
              <w:pStyle w:val="OtherTableBody"/>
            </w:pPr>
          </w:p>
        </w:tc>
        <w:tc>
          <w:tcPr>
            <w:tcW w:w="600" w:type="dxa"/>
          </w:tcPr>
          <w:p w14:paraId="6CC5DC99" w14:textId="77777777" w:rsidR="00B50050" w:rsidRDefault="00B50050" w:rsidP="0088127C">
            <w:pPr>
              <w:pStyle w:val="OtherTableBody"/>
            </w:pPr>
            <w:r>
              <w:t>0757</w:t>
            </w:r>
          </w:p>
        </w:tc>
        <w:tc>
          <w:tcPr>
            <w:tcW w:w="2600" w:type="dxa"/>
          </w:tcPr>
          <w:p w14:paraId="7DACD895" w14:textId="77777777" w:rsidR="00B50050" w:rsidRDefault="00B50050" w:rsidP="0088127C">
            <w:pPr>
              <w:pStyle w:val="OtherTableBody"/>
            </w:pPr>
          </w:p>
        </w:tc>
        <w:tc>
          <w:tcPr>
            <w:tcW w:w="1400" w:type="dxa"/>
          </w:tcPr>
          <w:p w14:paraId="6AFDC7D5" w14:textId="77777777" w:rsidR="00B50050" w:rsidRDefault="00B50050" w:rsidP="0088127C">
            <w:pPr>
              <w:pStyle w:val="OtherTableBody"/>
            </w:pPr>
            <w:r>
              <w:t>1</w:t>
            </w:r>
          </w:p>
        </w:tc>
        <w:tc>
          <w:tcPr>
            <w:tcW w:w="4200" w:type="dxa"/>
          </w:tcPr>
          <w:p w14:paraId="24E83263" w14:textId="77777777" w:rsidR="00B50050" w:rsidRDefault="00B50050" w:rsidP="0088127C">
            <w:pPr>
              <w:pStyle w:val="OtherTableBody"/>
            </w:pPr>
            <w:r>
              <w:t>Listed respiration minutes used for grouping</w:t>
            </w:r>
          </w:p>
        </w:tc>
      </w:tr>
      <w:tr w:rsidR="00B50050" w14:paraId="4E3D3DD4" w14:textId="77777777" w:rsidTr="00195548">
        <w:tc>
          <w:tcPr>
            <w:tcW w:w="600" w:type="dxa"/>
          </w:tcPr>
          <w:p w14:paraId="433A1EDB" w14:textId="77777777" w:rsidR="00B50050" w:rsidRDefault="00B50050" w:rsidP="0088127C">
            <w:pPr>
              <w:pStyle w:val="OtherTableBody"/>
            </w:pPr>
          </w:p>
        </w:tc>
        <w:tc>
          <w:tcPr>
            <w:tcW w:w="600" w:type="dxa"/>
          </w:tcPr>
          <w:p w14:paraId="27BE9333" w14:textId="77777777" w:rsidR="00B50050" w:rsidRDefault="00B50050" w:rsidP="0088127C">
            <w:pPr>
              <w:pStyle w:val="OtherTableBody"/>
            </w:pPr>
            <w:r>
              <w:t>0757</w:t>
            </w:r>
          </w:p>
        </w:tc>
        <w:tc>
          <w:tcPr>
            <w:tcW w:w="2600" w:type="dxa"/>
          </w:tcPr>
          <w:p w14:paraId="5521C49F" w14:textId="77777777" w:rsidR="00B50050" w:rsidRDefault="00B50050" w:rsidP="0088127C">
            <w:pPr>
              <w:pStyle w:val="OtherTableBody"/>
            </w:pPr>
          </w:p>
        </w:tc>
        <w:tc>
          <w:tcPr>
            <w:tcW w:w="1400" w:type="dxa"/>
          </w:tcPr>
          <w:p w14:paraId="0B80F157" w14:textId="77777777" w:rsidR="00B50050" w:rsidRDefault="00B50050" w:rsidP="0088127C">
            <w:pPr>
              <w:pStyle w:val="OtherTableBody"/>
            </w:pPr>
            <w:r>
              <w:t>2</w:t>
            </w:r>
          </w:p>
        </w:tc>
        <w:tc>
          <w:tcPr>
            <w:tcW w:w="4200" w:type="dxa"/>
          </w:tcPr>
          <w:p w14:paraId="6CB74775" w14:textId="77777777" w:rsidR="00B50050" w:rsidRDefault="00B50050" w:rsidP="0088127C">
            <w:pPr>
              <w:pStyle w:val="OtherTableBody"/>
            </w:pPr>
            <w:r>
              <w:t>OPS code value used for grouping</w:t>
            </w:r>
          </w:p>
        </w:tc>
      </w:tr>
      <w:tr w:rsidR="00B50050" w14:paraId="41975ABA" w14:textId="77777777" w:rsidTr="00195548">
        <w:tc>
          <w:tcPr>
            <w:tcW w:w="600" w:type="dxa"/>
          </w:tcPr>
          <w:p w14:paraId="1E79BE44" w14:textId="77777777" w:rsidR="00B50050" w:rsidRDefault="00B50050" w:rsidP="0088127C">
            <w:pPr>
              <w:pStyle w:val="OtherTableBody"/>
            </w:pPr>
            <w:r>
              <w:t>undefined</w:t>
            </w:r>
          </w:p>
        </w:tc>
        <w:tc>
          <w:tcPr>
            <w:tcW w:w="600" w:type="dxa"/>
          </w:tcPr>
          <w:p w14:paraId="3F84FEC9" w14:textId="77777777" w:rsidR="00B50050" w:rsidRDefault="00B50050" w:rsidP="0088127C">
            <w:pPr>
              <w:pStyle w:val="OtherTableBody"/>
            </w:pPr>
          </w:p>
        </w:tc>
        <w:tc>
          <w:tcPr>
            <w:tcW w:w="2600" w:type="dxa"/>
          </w:tcPr>
          <w:p w14:paraId="6C2F34D1" w14:textId="77777777" w:rsidR="00B50050" w:rsidRDefault="00B50050" w:rsidP="0088127C">
            <w:pPr>
              <w:pStyle w:val="OtherTableBody"/>
            </w:pPr>
            <w:r>
              <w:t>Indication (RXO-20)</w:t>
            </w:r>
          </w:p>
        </w:tc>
        <w:tc>
          <w:tcPr>
            <w:tcW w:w="1400" w:type="dxa"/>
          </w:tcPr>
          <w:p w14:paraId="6A0A20EC" w14:textId="77777777" w:rsidR="00B50050" w:rsidRDefault="00B50050" w:rsidP="0088127C">
            <w:pPr>
              <w:pStyle w:val="OtherTableBody"/>
            </w:pPr>
          </w:p>
        </w:tc>
        <w:tc>
          <w:tcPr>
            <w:tcW w:w="4200" w:type="dxa"/>
          </w:tcPr>
          <w:p w14:paraId="219DE643" w14:textId="77777777" w:rsidR="00B50050" w:rsidRDefault="00B50050" w:rsidP="0088127C">
            <w:pPr>
              <w:pStyle w:val="OtherTableBody"/>
            </w:pPr>
          </w:p>
        </w:tc>
      </w:tr>
      <w:tr w:rsidR="00B50050" w14:paraId="1DE99E65" w14:textId="77777777" w:rsidTr="00195548">
        <w:tc>
          <w:tcPr>
            <w:tcW w:w="600" w:type="dxa"/>
          </w:tcPr>
          <w:p w14:paraId="668068DC" w14:textId="77777777" w:rsidR="00B50050" w:rsidRDefault="00B50050" w:rsidP="0088127C">
            <w:pPr>
              <w:pStyle w:val="OtherTableBody"/>
            </w:pPr>
          </w:p>
        </w:tc>
        <w:tc>
          <w:tcPr>
            <w:tcW w:w="600" w:type="dxa"/>
          </w:tcPr>
          <w:p w14:paraId="6743B136" w14:textId="77777777" w:rsidR="00B50050" w:rsidRDefault="00B50050" w:rsidP="0088127C">
            <w:pPr>
              <w:pStyle w:val="OtherTableBody"/>
            </w:pPr>
            <w:r>
              <w:t>0758</w:t>
            </w:r>
          </w:p>
        </w:tc>
        <w:tc>
          <w:tcPr>
            <w:tcW w:w="2600" w:type="dxa"/>
          </w:tcPr>
          <w:p w14:paraId="2AF25709" w14:textId="77777777" w:rsidR="00B50050" w:rsidRDefault="00B50050" w:rsidP="0088127C">
            <w:pPr>
              <w:pStyle w:val="OtherTableBody"/>
            </w:pPr>
          </w:p>
        </w:tc>
        <w:tc>
          <w:tcPr>
            <w:tcW w:w="1400" w:type="dxa"/>
          </w:tcPr>
          <w:p w14:paraId="2E01B5C2" w14:textId="77777777" w:rsidR="00B50050" w:rsidRDefault="00B50050" w:rsidP="0088127C">
            <w:pPr>
              <w:pStyle w:val="OtherTableBody"/>
            </w:pPr>
          </w:p>
        </w:tc>
        <w:tc>
          <w:tcPr>
            <w:tcW w:w="4200" w:type="dxa"/>
          </w:tcPr>
          <w:p w14:paraId="12A6A3E1" w14:textId="77777777" w:rsidR="00B50050" w:rsidRDefault="00B50050" w:rsidP="0088127C">
            <w:pPr>
              <w:pStyle w:val="OtherTableBody"/>
            </w:pPr>
          </w:p>
        </w:tc>
      </w:tr>
      <w:tr w:rsidR="00B50050" w14:paraId="6F27B1A1" w14:textId="77777777" w:rsidTr="00195548">
        <w:tc>
          <w:tcPr>
            <w:tcW w:w="600" w:type="dxa"/>
          </w:tcPr>
          <w:p w14:paraId="266E5040" w14:textId="77777777" w:rsidR="00B50050" w:rsidRDefault="00B50050" w:rsidP="0088127C">
            <w:pPr>
              <w:pStyle w:val="OtherTableBody"/>
            </w:pPr>
            <w:r>
              <w:t>User</w:t>
            </w:r>
          </w:p>
        </w:tc>
        <w:tc>
          <w:tcPr>
            <w:tcW w:w="600" w:type="dxa"/>
          </w:tcPr>
          <w:p w14:paraId="71096CA2" w14:textId="77777777" w:rsidR="00B50050" w:rsidRDefault="00B50050" w:rsidP="0088127C">
            <w:pPr>
              <w:pStyle w:val="OtherTableBody"/>
            </w:pPr>
          </w:p>
        </w:tc>
        <w:tc>
          <w:tcPr>
            <w:tcW w:w="2600" w:type="dxa"/>
          </w:tcPr>
          <w:p w14:paraId="11996456" w14:textId="77777777" w:rsidR="00B50050" w:rsidRDefault="00B50050" w:rsidP="0088127C">
            <w:pPr>
              <w:pStyle w:val="OtherTableBody"/>
            </w:pPr>
            <w:r>
              <w:t>Status Admission</w:t>
            </w:r>
          </w:p>
        </w:tc>
        <w:tc>
          <w:tcPr>
            <w:tcW w:w="1400" w:type="dxa"/>
          </w:tcPr>
          <w:p w14:paraId="44AAF6DB" w14:textId="77777777" w:rsidR="00B50050" w:rsidRDefault="00B50050" w:rsidP="0088127C">
            <w:pPr>
              <w:pStyle w:val="OtherTableBody"/>
            </w:pPr>
          </w:p>
        </w:tc>
        <w:tc>
          <w:tcPr>
            <w:tcW w:w="4200" w:type="dxa"/>
          </w:tcPr>
          <w:p w14:paraId="6DCD1190" w14:textId="77777777" w:rsidR="00B50050" w:rsidRDefault="00B50050" w:rsidP="0088127C">
            <w:pPr>
              <w:pStyle w:val="OtherTableBody"/>
            </w:pPr>
          </w:p>
        </w:tc>
      </w:tr>
      <w:tr w:rsidR="00B50050" w14:paraId="6F5F0789" w14:textId="77777777" w:rsidTr="00195548">
        <w:tc>
          <w:tcPr>
            <w:tcW w:w="600" w:type="dxa"/>
          </w:tcPr>
          <w:p w14:paraId="60D6521E" w14:textId="77777777" w:rsidR="00B50050" w:rsidRDefault="00B50050" w:rsidP="0088127C">
            <w:pPr>
              <w:pStyle w:val="OtherTableBody"/>
            </w:pPr>
          </w:p>
        </w:tc>
        <w:tc>
          <w:tcPr>
            <w:tcW w:w="600" w:type="dxa"/>
          </w:tcPr>
          <w:p w14:paraId="191920A4" w14:textId="77777777" w:rsidR="00B50050" w:rsidRDefault="00B50050" w:rsidP="0088127C">
            <w:pPr>
              <w:pStyle w:val="OtherTableBody"/>
            </w:pPr>
            <w:r>
              <w:t>0759</w:t>
            </w:r>
          </w:p>
        </w:tc>
        <w:tc>
          <w:tcPr>
            <w:tcW w:w="2600" w:type="dxa"/>
          </w:tcPr>
          <w:p w14:paraId="740601F3" w14:textId="77777777" w:rsidR="00B50050" w:rsidRDefault="00B50050" w:rsidP="0088127C">
            <w:pPr>
              <w:pStyle w:val="OtherTableBody"/>
            </w:pPr>
          </w:p>
        </w:tc>
        <w:tc>
          <w:tcPr>
            <w:tcW w:w="1400" w:type="dxa"/>
          </w:tcPr>
          <w:p w14:paraId="2585C755" w14:textId="77777777" w:rsidR="00B50050" w:rsidRDefault="00B50050" w:rsidP="0088127C">
            <w:pPr>
              <w:pStyle w:val="OtherTableBody"/>
            </w:pPr>
            <w:r>
              <w:t>0</w:t>
            </w:r>
          </w:p>
        </w:tc>
        <w:tc>
          <w:tcPr>
            <w:tcW w:w="4200" w:type="dxa"/>
          </w:tcPr>
          <w:p w14:paraId="183CCBB1" w14:textId="77777777" w:rsidR="00B50050" w:rsidRDefault="00B50050" w:rsidP="0088127C">
            <w:pPr>
              <w:pStyle w:val="OtherTableBody"/>
            </w:pPr>
            <w:r>
              <w:t>Admission status is valid; used for grouping</w:t>
            </w:r>
          </w:p>
        </w:tc>
      </w:tr>
      <w:tr w:rsidR="00B50050" w14:paraId="4736B97A" w14:textId="77777777" w:rsidTr="00195548">
        <w:tc>
          <w:tcPr>
            <w:tcW w:w="600" w:type="dxa"/>
          </w:tcPr>
          <w:p w14:paraId="2BB1027D" w14:textId="77777777" w:rsidR="00B50050" w:rsidRDefault="00B50050" w:rsidP="0088127C">
            <w:pPr>
              <w:pStyle w:val="OtherTableBody"/>
            </w:pPr>
          </w:p>
        </w:tc>
        <w:tc>
          <w:tcPr>
            <w:tcW w:w="600" w:type="dxa"/>
          </w:tcPr>
          <w:p w14:paraId="40B948A8" w14:textId="77777777" w:rsidR="00B50050" w:rsidRDefault="00B50050" w:rsidP="0088127C">
            <w:pPr>
              <w:pStyle w:val="OtherTableBody"/>
            </w:pPr>
            <w:r>
              <w:t>0759</w:t>
            </w:r>
          </w:p>
        </w:tc>
        <w:tc>
          <w:tcPr>
            <w:tcW w:w="2600" w:type="dxa"/>
          </w:tcPr>
          <w:p w14:paraId="1F25274E" w14:textId="77777777" w:rsidR="00B50050" w:rsidRDefault="00B50050" w:rsidP="0088127C">
            <w:pPr>
              <w:pStyle w:val="OtherTableBody"/>
            </w:pPr>
          </w:p>
        </w:tc>
        <w:tc>
          <w:tcPr>
            <w:tcW w:w="1400" w:type="dxa"/>
          </w:tcPr>
          <w:p w14:paraId="6F619FBE" w14:textId="77777777" w:rsidR="00B50050" w:rsidRDefault="00B50050" w:rsidP="0088127C">
            <w:pPr>
              <w:pStyle w:val="OtherTableBody"/>
            </w:pPr>
            <w:r>
              <w:t>1</w:t>
            </w:r>
          </w:p>
        </w:tc>
        <w:tc>
          <w:tcPr>
            <w:tcW w:w="4200" w:type="dxa"/>
          </w:tcPr>
          <w:p w14:paraId="0F3A3603" w14:textId="77777777" w:rsidR="00B50050" w:rsidRDefault="00B50050" w:rsidP="0088127C">
            <w:pPr>
              <w:pStyle w:val="OtherTableBody"/>
            </w:pPr>
            <w:r>
              <w:t>Admission status is valid; not used for grouping</w:t>
            </w:r>
          </w:p>
        </w:tc>
      </w:tr>
      <w:tr w:rsidR="00B50050" w14:paraId="233AD37E" w14:textId="77777777" w:rsidTr="00195548">
        <w:tc>
          <w:tcPr>
            <w:tcW w:w="600" w:type="dxa"/>
          </w:tcPr>
          <w:p w14:paraId="1976537E" w14:textId="77777777" w:rsidR="00B50050" w:rsidRDefault="00B50050" w:rsidP="0088127C">
            <w:pPr>
              <w:pStyle w:val="OtherTableBody"/>
            </w:pPr>
          </w:p>
        </w:tc>
        <w:tc>
          <w:tcPr>
            <w:tcW w:w="600" w:type="dxa"/>
          </w:tcPr>
          <w:p w14:paraId="6B6DB7E7" w14:textId="77777777" w:rsidR="00B50050" w:rsidRDefault="00B50050" w:rsidP="0088127C">
            <w:pPr>
              <w:pStyle w:val="OtherTableBody"/>
            </w:pPr>
            <w:r>
              <w:t>0759</w:t>
            </w:r>
          </w:p>
        </w:tc>
        <w:tc>
          <w:tcPr>
            <w:tcW w:w="2600" w:type="dxa"/>
          </w:tcPr>
          <w:p w14:paraId="6B34FC6C" w14:textId="77777777" w:rsidR="00B50050" w:rsidRDefault="00B50050" w:rsidP="0088127C">
            <w:pPr>
              <w:pStyle w:val="OtherTableBody"/>
            </w:pPr>
          </w:p>
        </w:tc>
        <w:tc>
          <w:tcPr>
            <w:tcW w:w="1400" w:type="dxa"/>
          </w:tcPr>
          <w:p w14:paraId="6AC49D77" w14:textId="77777777" w:rsidR="00B50050" w:rsidRDefault="00B50050" w:rsidP="0088127C">
            <w:pPr>
              <w:pStyle w:val="OtherTableBody"/>
            </w:pPr>
            <w:r>
              <w:t>2</w:t>
            </w:r>
          </w:p>
        </w:tc>
        <w:tc>
          <w:tcPr>
            <w:tcW w:w="4200" w:type="dxa"/>
          </w:tcPr>
          <w:p w14:paraId="13D9BD2B" w14:textId="77777777" w:rsidR="00B50050" w:rsidRDefault="00B50050" w:rsidP="0088127C">
            <w:pPr>
              <w:pStyle w:val="OtherTableBody"/>
            </w:pPr>
            <w:r>
              <w:t>Admission status is invalid; not used for grouping</w:t>
            </w:r>
          </w:p>
        </w:tc>
      </w:tr>
      <w:tr w:rsidR="00B50050" w14:paraId="00DB63AF" w14:textId="77777777" w:rsidTr="00195548">
        <w:tc>
          <w:tcPr>
            <w:tcW w:w="600" w:type="dxa"/>
          </w:tcPr>
          <w:p w14:paraId="22D05D72" w14:textId="77777777" w:rsidR="00B50050" w:rsidRDefault="00B50050" w:rsidP="0088127C">
            <w:pPr>
              <w:pStyle w:val="OtherTableBody"/>
            </w:pPr>
          </w:p>
        </w:tc>
        <w:tc>
          <w:tcPr>
            <w:tcW w:w="600" w:type="dxa"/>
          </w:tcPr>
          <w:p w14:paraId="2E9D9BA2" w14:textId="77777777" w:rsidR="00B50050" w:rsidRDefault="00B50050" w:rsidP="0088127C">
            <w:pPr>
              <w:pStyle w:val="OtherTableBody"/>
            </w:pPr>
            <w:r>
              <w:t>0759</w:t>
            </w:r>
          </w:p>
        </w:tc>
        <w:tc>
          <w:tcPr>
            <w:tcW w:w="2600" w:type="dxa"/>
          </w:tcPr>
          <w:p w14:paraId="6F6858AF" w14:textId="77777777" w:rsidR="00B50050" w:rsidRDefault="00B50050" w:rsidP="0088127C">
            <w:pPr>
              <w:pStyle w:val="OtherTableBody"/>
            </w:pPr>
          </w:p>
        </w:tc>
        <w:tc>
          <w:tcPr>
            <w:tcW w:w="1400" w:type="dxa"/>
          </w:tcPr>
          <w:p w14:paraId="111F32AE" w14:textId="77777777" w:rsidR="00B50050" w:rsidRDefault="00B50050" w:rsidP="0088127C">
            <w:pPr>
              <w:pStyle w:val="OtherTableBody"/>
            </w:pPr>
            <w:r>
              <w:t>3</w:t>
            </w:r>
          </w:p>
        </w:tc>
        <w:tc>
          <w:tcPr>
            <w:tcW w:w="4200" w:type="dxa"/>
          </w:tcPr>
          <w:p w14:paraId="74E7EF7C" w14:textId="77777777" w:rsidR="00B50050" w:rsidRDefault="00B50050" w:rsidP="0088127C">
            <w:pPr>
              <w:pStyle w:val="OtherTableBody"/>
            </w:pPr>
            <w:r>
              <w:t>Admission status is invalid; default value used for grouping</w:t>
            </w:r>
          </w:p>
        </w:tc>
      </w:tr>
      <w:tr w:rsidR="00B50050" w14:paraId="67F7321C" w14:textId="77777777" w:rsidTr="00195548">
        <w:tc>
          <w:tcPr>
            <w:tcW w:w="600" w:type="dxa"/>
          </w:tcPr>
          <w:p w14:paraId="7B8BD8F5" w14:textId="77777777" w:rsidR="00B50050" w:rsidRDefault="00B50050" w:rsidP="0088127C">
            <w:pPr>
              <w:pStyle w:val="OtherTableBody"/>
            </w:pPr>
            <w:r>
              <w:t>undefined</w:t>
            </w:r>
          </w:p>
        </w:tc>
        <w:tc>
          <w:tcPr>
            <w:tcW w:w="600" w:type="dxa"/>
          </w:tcPr>
          <w:p w14:paraId="3F0F2B89" w14:textId="77777777" w:rsidR="00B50050" w:rsidRDefault="00B50050" w:rsidP="0088127C">
            <w:pPr>
              <w:pStyle w:val="OtherTableBody"/>
            </w:pPr>
          </w:p>
        </w:tc>
        <w:tc>
          <w:tcPr>
            <w:tcW w:w="2600" w:type="dxa"/>
          </w:tcPr>
          <w:p w14:paraId="440607CD" w14:textId="77777777" w:rsidR="00B50050" w:rsidRDefault="00B50050" w:rsidP="0088127C">
            <w:pPr>
              <w:pStyle w:val="OtherTableBody"/>
            </w:pPr>
            <w:r>
              <w:t>Requested Give Rate Units (RXO-22)</w:t>
            </w:r>
          </w:p>
        </w:tc>
        <w:tc>
          <w:tcPr>
            <w:tcW w:w="1400" w:type="dxa"/>
          </w:tcPr>
          <w:p w14:paraId="366625EE" w14:textId="77777777" w:rsidR="00B50050" w:rsidRDefault="00B50050" w:rsidP="0088127C">
            <w:pPr>
              <w:pStyle w:val="OtherTableBody"/>
            </w:pPr>
          </w:p>
        </w:tc>
        <w:tc>
          <w:tcPr>
            <w:tcW w:w="4200" w:type="dxa"/>
          </w:tcPr>
          <w:p w14:paraId="07C9E8DE" w14:textId="77777777" w:rsidR="00B50050" w:rsidRDefault="00B50050" w:rsidP="0088127C">
            <w:pPr>
              <w:pStyle w:val="OtherTableBody"/>
            </w:pPr>
          </w:p>
        </w:tc>
      </w:tr>
      <w:tr w:rsidR="00B50050" w14:paraId="0DD33840" w14:textId="77777777" w:rsidTr="00195548">
        <w:tc>
          <w:tcPr>
            <w:tcW w:w="600" w:type="dxa"/>
          </w:tcPr>
          <w:p w14:paraId="114A557C" w14:textId="77777777" w:rsidR="00B50050" w:rsidRDefault="00B50050" w:rsidP="0088127C">
            <w:pPr>
              <w:pStyle w:val="OtherTableBody"/>
            </w:pPr>
          </w:p>
        </w:tc>
        <w:tc>
          <w:tcPr>
            <w:tcW w:w="600" w:type="dxa"/>
          </w:tcPr>
          <w:p w14:paraId="6BBE2C71" w14:textId="77777777" w:rsidR="00B50050" w:rsidRDefault="00B50050" w:rsidP="0088127C">
            <w:pPr>
              <w:pStyle w:val="OtherTableBody"/>
            </w:pPr>
            <w:r>
              <w:t>0760</w:t>
            </w:r>
          </w:p>
        </w:tc>
        <w:tc>
          <w:tcPr>
            <w:tcW w:w="2600" w:type="dxa"/>
          </w:tcPr>
          <w:p w14:paraId="79BBE64E" w14:textId="77777777" w:rsidR="00B50050" w:rsidRDefault="00B50050" w:rsidP="0088127C">
            <w:pPr>
              <w:pStyle w:val="OtherTableBody"/>
            </w:pPr>
          </w:p>
        </w:tc>
        <w:tc>
          <w:tcPr>
            <w:tcW w:w="1400" w:type="dxa"/>
          </w:tcPr>
          <w:p w14:paraId="387F36E5" w14:textId="77777777" w:rsidR="00B50050" w:rsidRDefault="00B50050" w:rsidP="0088127C">
            <w:pPr>
              <w:pStyle w:val="OtherTableBody"/>
            </w:pPr>
          </w:p>
        </w:tc>
        <w:tc>
          <w:tcPr>
            <w:tcW w:w="4200" w:type="dxa"/>
          </w:tcPr>
          <w:p w14:paraId="0369D313" w14:textId="77777777" w:rsidR="00B50050" w:rsidRDefault="00B50050" w:rsidP="0088127C">
            <w:pPr>
              <w:pStyle w:val="OtherTableBody"/>
            </w:pPr>
          </w:p>
        </w:tc>
      </w:tr>
      <w:tr w:rsidR="00B50050" w14:paraId="63744729" w14:textId="77777777" w:rsidTr="00195548">
        <w:tc>
          <w:tcPr>
            <w:tcW w:w="600" w:type="dxa"/>
          </w:tcPr>
          <w:p w14:paraId="7B21B980" w14:textId="77777777" w:rsidR="00B50050" w:rsidRDefault="00B50050" w:rsidP="0088127C">
            <w:pPr>
              <w:pStyle w:val="OtherTableBody"/>
            </w:pPr>
            <w:r>
              <w:t>User</w:t>
            </w:r>
          </w:p>
        </w:tc>
        <w:tc>
          <w:tcPr>
            <w:tcW w:w="600" w:type="dxa"/>
          </w:tcPr>
          <w:p w14:paraId="57D663ED" w14:textId="77777777" w:rsidR="00B50050" w:rsidRDefault="00B50050" w:rsidP="0088127C">
            <w:pPr>
              <w:pStyle w:val="OtherTableBody"/>
            </w:pPr>
          </w:p>
        </w:tc>
        <w:tc>
          <w:tcPr>
            <w:tcW w:w="2600" w:type="dxa"/>
          </w:tcPr>
          <w:p w14:paraId="56C461D3" w14:textId="77777777" w:rsidR="00B50050" w:rsidRDefault="00B50050" w:rsidP="0088127C">
            <w:pPr>
              <w:pStyle w:val="OtherTableBody"/>
            </w:pPr>
            <w:r>
              <w:t>DRG Procedure Determination Status</w:t>
            </w:r>
          </w:p>
        </w:tc>
        <w:tc>
          <w:tcPr>
            <w:tcW w:w="1400" w:type="dxa"/>
          </w:tcPr>
          <w:p w14:paraId="46E9B69D" w14:textId="77777777" w:rsidR="00B50050" w:rsidRDefault="00B50050" w:rsidP="0088127C">
            <w:pPr>
              <w:pStyle w:val="OtherTableBody"/>
            </w:pPr>
          </w:p>
        </w:tc>
        <w:tc>
          <w:tcPr>
            <w:tcW w:w="4200" w:type="dxa"/>
          </w:tcPr>
          <w:p w14:paraId="0F0F9282" w14:textId="77777777" w:rsidR="00B50050" w:rsidRDefault="00B50050" w:rsidP="0088127C">
            <w:pPr>
              <w:pStyle w:val="OtherTableBody"/>
            </w:pPr>
          </w:p>
        </w:tc>
      </w:tr>
      <w:tr w:rsidR="00B50050" w14:paraId="0700500B" w14:textId="77777777" w:rsidTr="00195548">
        <w:tc>
          <w:tcPr>
            <w:tcW w:w="600" w:type="dxa"/>
          </w:tcPr>
          <w:p w14:paraId="7EDAEA19" w14:textId="77777777" w:rsidR="00B50050" w:rsidRDefault="00B50050" w:rsidP="0088127C">
            <w:pPr>
              <w:pStyle w:val="OtherTableBody"/>
            </w:pPr>
          </w:p>
        </w:tc>
        <w:tc>
          <w:tcPr>
            <w:tcW w:w="600" w:type="dxa"/>
          </w:tcPr>
          <w:p w14:paraId="2F53CB1A" w14:textId="77777777" w:rsidR="00B50050" w:rsidRDefault="00B50050" w:rsidP="0088127C">
            <w:pPr>
              <w:pStyle w:val="OtherTableBody"/>
            </w:pPr>
            <w:r>
              <w:t>0761</w:t>
            </w:r>
          </w:p>
        </w:tc>
        <w:tc>
          <w:tcPr>
            <w:tcW w:w="2600" w:type="dxa"/>
          </w:tcPr>
          <w:p w14:paraId="3CA36E66" w14:textId="77777777" w:rsidR="00B50050" w:rsidRDefault="00B50050" w:rsidP="0088127C">
            <w:pPr>
              <w:pStyle w:val="OtherTableBody"/>
            </w:pPr>
          </w:p>
        </w:tc>
        <w:tc>
          <w:tcPr>
            <w:tcW w:w="1400" w:type="dxa"/>
          </w:tcPr>
          <w:p w14:paraId="64CF239B" w14:textId="77777777" w:rsidR="00B50050" w:rsidRDefault="00B50050" w:rsidP="0088127C">
            <w:pPr>
              <w:pStyle w:val="OtherTableBody"/>
            </w:pPr>
            <w:r>
              <w:t>0</w:t>
            </w:r>
          </w:p>
        </w:tc>
        <w:tc>
          <w:tcPr>
            <w:tcW w:w="4200" w:type="dxa"/>
          </w:tcPr>
          <w:p w14:paraId="7995E85E" w14:textId="77777777" w:rsidR="00B50050" w:rsidRDefault="00B50050" w:rsidP="0088127C">
            <w:pPr>
              <w:pStyle w:val="OtherTableBody"/>
            </w:pPr>
            <w:r>
              <w:t>Valid code</w:t>
            </w:r>
          </w:p>
        </w:tc>
      </w:tr>
      <w:tr w:rsidR="00B50050" w14:paraId="7E126B6C" w14:textId="77777777" w:rsidTr="00195548">
        <w:tc>
          <w:tcPr>
            <w:tcW w:w="600" w:type="dxa"/>
          </w:tcPr>
          <w:p w14:paraId="320B6D12" w14:textId="77777777" w:rsidR="00B50050" w:rsidRDefault="00B50050" w:rsidP="0088127C">
            <w:pPr>
              <w:pStyle w:val="OtherTableBody"/>
            </w:pPr>
          </w:p>
        </w:tc>
        <w:tc>
          <w:tcPr>
            <w:tcW w:w="600" w:type="dxa"/>
          </w:tcPr>
          <w:p w14:paraId="7B64126B" w14:textId="77777777" w:rsidR="00B50050" w:rsidRDefault="00B50050" w:rsidP="0088127C">
            <w:pPr>
              <w:pStyle w:val="OtherTableBody"/>
            </w:pPr>
            <w:r>
              <w:t>0761</w:t>
            </w:r>
          </w:p>
        </w:tc>
        <w:tc>
          <w:tcPr>
            <w:tcW w:w="2600" w:type="dxa"/>
          </w:tcPr>
          <w:p w14:paraId="49238CA1" w14:textId="77777777" w:rsidR="00B50050" w:rsidRDefault="00B50050" w:rsidP="0088127C">
            <w:pPr>
              <w:pStyle w:val="OtherTableBody"/>
            </w:pPr>
          </w:p>
        </w:tc>
        <w:tc>
          <w:tcPr>
            <w:tcW w:w="1400" w:type="dxa"/>
          </w:tcPr>
          <w:p w14:paraId="73D6DCC5" w14:textId="77777777" w:rsidR="00B50050" w:rsidRDefault="00B50050" w:rsidP="0088127C">
            <w:pPr>
              <w:pStyle w:val="OtherTableBody"/>
            </w:pPr>
            <w:r>
              <w:t>1</w:t>
            </w:r>
          </w:p>
        </w:tc>
        <w:tc>
          <w:tcPr>
            <w:tcW w:w="4200" w:type="dxa"/>
          </w:tcPr>
          <w:p w14:paraId="14E05B12" w14:textId="77777777" w:rsidR="00B50050" w:rsidRDefault="00B50050" w:rsidP="0088127C">
            <w:pPr>
              <w:pStyle w:val="OtherTableBody"/>
            </w:pPr>
            <w:r>
              <w:t>Invalid code</w:t>
            </w:r>
          </w:p>
        </w:tc>
      </w:tr>
      <w:tr w:rsidR="00B50050" w14:paraId="78A9509A" w14:textId="77777777" w:rsidTr="00195548">
        <w:tc>
          <w:tcPr>
            <w:tcW w:w="600" w:type="dxa"/>
          </w:tcPr>
          <w:p w14:paraId="23AFFCAE" w14:textId="77777777" w:rsidR="00B50050" w:rsidRDefault="00B50050" w:rsidP="0088127C">
            <w:pPr>
              <w:pStyle w:val="OtherTableBody"/>
            </w:pPr>
          </w:p>
        </w:tc>
        <w:tc>
          <w:tcPr>
            <w:tcW w:w="600" w:type="dxa"/>
          </w:tcPr>
          <w:p w14:paraId="317D6F29" w14:textId="77777777" w:rsidR="00B50050" w:rsidRDefault="00B50050" w:rsidP="0088127C">
            <w:pPr>
              <w:pStyle w:val="OtherTableBody"/>
            </w:pPr>
            <w:r>
              <w:t>0761</w:t>
            </w:r>
          </w:p>
        </w:tc>
        <w:tc>
          <w:tcPr>
            <w:tcW w:w="2600" w:type="dxa"/>
          </w:tcPr>
          <w:p w14:paraId="341E4A77" w14:textId="77777777" w:rsidR="00B50050" w:rsidRDefault="00B50050" w:rsidP="0088127C">
            <w:pPr>
              <w:pStyle w:val="OtherTableBody"/>
            </w:pPr>
          </w:p>
        </w:tc>
        <w:tc>
          <w:tcPr>
            <w:tcW w:w="1400" w:type="dxa"/>
          </w:tcPr>
          <w:p w14:paraId="091B9784" w14:textId="77777777" w:rsidR="00B50050" w:rsidRDefault="00B50050" w:rsidP="0088127C">
            <w:pPr>
              <w:pStyle w:val="OtherTableBody"/>
            </w:pPr>
            <w:r>
              <w:t>2</w:t>
            </w:r>
          </w:p>
        </w:tc>
        <w:tc>
          <w:tcPr>
            <w:tcW w:w="4200" w:type="dxa"/>
          </w:tcPr>
          <w:p w14:paraId="02906618" w14:textId="77777777" w:rsidR="00B50050" w:rsidRDefault="00B50050" w:rsidP="0088127C">
            <w:pPr>
              <w:pStyle w:val="OtherTableBody"/>
            </w:pPr>
            <w:r>
              <w:t>Not used</w:t>
            </w:r>
          </w:p>
        </w:tc>
      </w:tr>
      <w:tr w:rsidR="00B50050" w14:paraId="30C28103" w14:textId="77777777" w:rsidTr="00195548">
        <w:tc>
          <w:tcPr>
            <w:tcW w:w="600" w:type="dxa"/>
          </w:tcPr>
          <w:p w14:paraId="12861265" w14:textId="77777777" w:rsidR="00B50050" w:rsidRDefault="00B50050" w:rsidP="0088127C">
            <w:pPr>
              <w:pStyle w:val="OtherTableBody"/>
            </w:pPr>
          </w:p>
        </w:tc>
        <w:tc>
          <w:tcPr>
            <w:tcW w:w="600" w:type="dxa"/>
          </w:tcPr>
          <w:p w14:paraId="3C7C6D35" w14:textId="77777777" w:rsidR="00B50050" w:rsidRDefault="00B50050" w:rsidP="0088127C">
            <w:pPr>
              <w:pStyle w:val="OtherTableBody"/>
            </w:pPr>
            <w:r>
              <w:t>0761</w:t>
            </w:r>
          </w:p>
        </w:tc>
        <w:tc>
          <w:tcPr>
            <w:tcW w:w="2600" w:type="dxa"/>
          </w:tcPr>
          <w:p w14:paraId="0C764CCB" w14:textId="77777777" w:rsidR="00B50050" w:rsidRDefault="00B50050" w:rsidP="0088127C">
            <w:pPr>
              <w:pStyle w:val="OtherTableBody"/>
            </w:pPr>
          </w:p>
        </w:tc>
        <w:tc>
          <w:tcPr>
            <w:tcW w:w="1400" w:type="dxa"/>
          </w:tcPr>
          <w:p w14:paraId="316CC69D" w14:textId="77777777" w:rsidR="00B50050" w:rsidRDefault="00B50050" w:rsidP="0088127C">
            <w:pPr>
              <w:pStyle w:val="OtherTableBody"/>
            </w:pPr>
            <w:r>
              <w:t>3</w:t>
            </w:r>
          </w:p>
        </w:tc>
        <w:tc>
          <w:tcPr>
            <w:tcW w:w="4200" w:type="dxa"/>
          </w:tcPr>
          <w:p w14:paraId="350C37B9" w14:textId="77777777" w:rsidR="00B50050" w:rsidRDefault="00B50050" w:rsidP="0088127C">
            <w:pPr>
              <w:pStyle w:val="OtherTableBody"/>
            </w:pPr>
            <w:r>
              <w:t>Invalid for this gender</w:t>
            </w:r>
          </w:p>
        </w:tc>
      </w:tr>
      <w:tr w:rsidR="00B50050" w14:paraId="365E0C8B" w14:textId="77777777" w:rsidTr="00195548">
        <w:tc>
          <w:tcPr>
            <w:tcW w:w="600" w:type="dxa"/>
          </w:tcPr>
          <w:p w14:paraId="30DC0A89" w14:textId="77777777" w:rsidR="00B50050" w:rsidRDefault="00B50050" w:rsidP="0088127C">
            <w:pPr>
              <w:pStyle w:val="OtherTableBody"/>
            </w:pPr>
          </w:p>
        </w:tc>
        <w:tc>
          <w:tcPr>
            <w:tcW w:w="600" w:type="dxa"/>
          </w:tcPr>
          <w:p w14:paraId="048CF753" w14:textId="77777777" w:rsidR="00B50050" w:rsidRDefault="00B50050" w:rsidP="0088127C">
            <w:pPr>
              <w:pStyle w:val="OtherTableBody"/>
            </w:pPr>
            <w:r>
              <w:t>0761</w:t>
            </w:r>
          </w:p>
        </w:tc>
        <w:tc>
          <w:tcPr>
            <w:tcW w:w="2600" w:type="dxa"/>
          </w:tcPr>
          <w:p w14:paraId="2EF8DE8E" w14:textId="77777777" w:rsidR="00B50050" w:rsidRDefault="00B50050" w:rsidP="0088127C">
            <w:pPr>
              <w:pStyle w:val="OtherTableBody"/>
            </w:pPr>
          </w:p>
        </w:tc>
        <w:tc>
          <w:tcPr>
            <w:tcW w:w="1400" w:type="dxa"/>
          </w:tcPr>
          <w:p w14:paraId="1C7EB84B" w14:textId="77777777" w:rsidR="00B50050" w:rsidRDefault="00B50050" w:rsidP="0088127C">
            <w:pPr>
              <w:pStyle w:val="OtherTableBody"/>
            </w:pPr>
            <w:r>
              <w:t>4</w:t>
            </w:r>
          </w:p>
        </w:tc>
        <w:tc>
          <w:tcPr>
            <w:tcW w:w="4200" w:type="dxa"/>
          </w:tcPr>
          <w:p w14:paraId="4470CC65" w14:textId="77777777" w:rsidR="00B50050" w:rsidRDefault="00B50050" w:rsidP="0088127C">
            <w:pPr>
              <w:pStyle w:val="OtherTableBody"/>
            </w:pPr>
            <w:r>
              <w:t>Invalid for this age</w:t>
            </w:r>
          </w:p>
        </w:tc>
      </w:tr>
      <w:tr w:rsidR="00B50050" w14:paraId="20A4B4B0" w14:textId="77777777" w:rsidTr="00195548">
        <w:tc>
          <w:tcPr>
            <w:tcW w:w="600" w:type="dxa"/>
          </w:tcPr>
          <w:p w14:paraId="5113FFC5" w14:textId="77777777" w:rsidR="00B50050" w:rsidRDefault="00B50050" w:rsidP="0088127C">
            <w:pPr>
              <w:pStyle w:val="OtherTableBody"/>
            </w:pPr>
            <w:r>
              <w:t>undefined</w:t>
            </w:r>
          </w:p>
        </w:tc>
        <w:tc>
          <w:tcPr>
            <w:tcW w:w="600" w:type="dxa"/>
          </w:tcPr>
          <w:p w14:paraId="07480927" w14:textId="77777777" w:rsidR="00B50050" w:rsidRDefault="00B50050" w:rsidP="0088127C">
            <w:pPr>
              <w:pStyle w:val="OtherTableBody"/>
            </w:pPr>
          </w:p>
        </w:tc>
        <w:tc>
          <w:tcPr>
            <w:tcW w:w="2600" w:type="dxa"/>
          </w:tcPr>
          <w:p w14:paraId="7193D5D0" w14:textId="77777777" w:rsidR="00B50050" w:rsidRDefault="00B50050" w:rsidP="0088127C">
            <w:pPr>
              <w:pStyle w:val="OtherTableBody"/>
            </w:pPr>
            <w:r>
              <w:t>Supplementary Code (RXO-24)</w:t>
            </w:r>
          </w:p>
        </w:tc>
        <w:tc>
          <w:tcPr>
            <w:tcW w:w="1400" w:type="dxa"/>
          </w:tcPr>
          <w:p w14:paraId="4F7E72B0" w14:textId="77777777" w:rsidR="00B50050" w:rsidRDefault="00B50050" w:rsidP="0088127C">
            <w:pPr>
              <w:pStyle w:val="OtherTableBody"/>
            </w:pPr>
          </w:p>
        </w:tc>
        <w:tc>
          <w:tcPr>
            <w:tcW w:w="4200" w:type="dxa"/>
          </w:tcPr>
          <w:p w14:paraId="4102B9F5" w14:textId="77777777" w:rsidR="00B50050" w:rsidRDefault="00B50050" w:rsidP="0088127C">
            <w:pPr>
              <w:pStyle w:val="OtherTableBody"/>
            </w:pPr>
          </w:p>
        </w:tc>
      </w:tr>
      <w:tr w:rsidR="00B50050" w14:paraId="0C57B6B7" w14:textId="77777777" w:rsidTr="00195548">
        <w:tc>
          <w:tcPr>
            <w:tcW w:w="600" w:type="dxa"/>
          </w:tcPr>
          <w:p w14:paraId="69B47EC1" w14:textId="77777777" w:rsidR="00B50050" w:rsidRDefault="00B50050" w:rsidP="0088127C">
            <w:pPr>
              <w:pStyle w:val="OtherTableBody"/>
            </w:pPr>
          </w:p>
        </w:tc>
        <w:tc>
          <w:tcPr>
            <w:tcW w:w="600" w:type="dxa"/>
          </w:tcPr>
          <w:p w14:paraId="4C6FA281" w14:textId="77777777" w:rsidR="00B50050" w:rsidRDefault="00B50050" w:rsidP="0088127C">
            <w:pPr>
              <w:pStyle w:val="OtherTableBody"/>
            </w:pPr>
            <w:r>
              <w:t>0762</w:t>
            </w:r>
          </w:p>
        </w:tc>
        <w:tc>
          <w:tcPr>
            <w:tcW w:w="2600" w:type="dxa"/>
          </w:tcPr>
          <w:p w14:paraId="71BA1A62" w14:textId="77777777" w:rsidR="00B50050" w:rsidRDefault="00B50050" w:rsidP="0088127C">
            <w:pPr>
              <w:pStyle w:val="OtherTableBody"/>
            </w:pPr>
          </w:p>
        </w:tc>
        <w:tc>
          <w:tcPr>
            <w:tcW w:w="1400" w:type="dxa"/>
          </w:tcPr>
          <w:p w14:paraId="0B93148C" w14:textId="77777777" w:rsidR="00B50050" w:rsidRDefault="00B50050" w:rsidP="0088127C">
            <w:pPr>
              <w:pStyle w:val="OtherTableBody"/>
            </w:pPr>
          </w:p>
        </w:tc>
        <w:tc>
          <w:tcPr>
            <w:tcW w:w="4200" w:type="dxa"/>
          </w:tcPr>
          <w:p w14:paraId="2487E48D" w14:textId="77777777" w:rsidR="00B50050" w:rsidRDefault="00B50050" w:rsidP="0088127C">
            <w:pPr>
              <w:pStyle w:val="OtherTableBody"/>
            </w:pPr>
          </w:p>
        </w:tc>
      </w:tr>
      <w:tr w:rsidR="00B50050" w14:paraId="4A9B4E9C" w14:textId="77777777" w:rsidTr="00195548">
        <w:tc>
          <w:tcPr>
            <w:tcW w:w="600" w:type="dxa"/>
          </w:tcPr>
          <w:p w14:paraId="1C093485" w14:textId="77777777" w:rsidR="00B50050" w:rsidRDefault="00B50050" w:rsidP="0088127C">
            <w:pPr>
              <w:pStyle w:val="OtherTableBody"/>
            </w:pPr>
            <w:r>
              <w:t>User</w:t>
            </w:r>
          </w:p>
        </w:tc>
        <w:tc>
          <w:tcPr>
            <w:tcW w:w="600" w:type="dxa"/>
          </w:tcPr>
          <w:p w14:paraId="283081F9" w14:textId="77777777" w:rsidR="00B50050" w:rsidRDefault="00B50050" w:rsidP="0088127C">
            <w:pPr>
              <w:pStyle w:val="OtherTableBody"/>
            </w:pPr>
          </w:p>
        </w:tc>
        <w:tc>
          <w:tcPr>
            <w:tcW w:w="2600" w:type="dxa"/>
          </w:tcPr>
          <w:p w14:paraId="67F6F503" w14:textId="77777777" w:rsidR="00B50050" w:rsidRDefault="00B50050" w:rsidP="0088127C">
            <w:pPr>
              <w:pStyle w:val="OtherTableBody"/>
            </w:pPr>
            <w:r>
              <w:t>DRG Procedure Relevance</w:t>
            </w:r>
          </w:p>
        </w:tc>
        <w:tc>
          <w:tcPr>
            <w:tcW w:w="1400" w:type="dxa"/>
          </w:tcPr>
          <w:p w14:paraId="08225FD7" w14:textId="77777777" w:rsidR="00B50050" w:rsidRDefault="00B50050" w:rsidP="0088127C">
            <w:pPr>
              <w:pStyle w:val="OtherTableBody"/>
            </w:pPr>
          </w:p>
        </w:tc>
        <w:tc>
          <w:tcPr>
            <w:tcW w:w="4200" w:type="dxa"/>
          </w:tcPr>
          <w:p w14:paraId="29C3763A" w14:textId="77777777" w:rsidR="00B50050" w:rsidRDefault="00B50050" w:rsidP="0088127C">
            <w:pPr>
              <w:pStyle w:val="OtherTableBody"/>
            </w:pPr>
          </w:p>
        </w:tc>
      </w:tr>
      <w:tr w:rsidR="00B50050" w14:paraId="25D720C9" w14:textId="77777777" w:rsidTr="00195548">
        <w:tc>
          <w:tcPr>
            <w:tcW w:w="600" w:type="dxa"/>
          </w:tcPr>
          <w:p w14:paraId="432391B6" w14:textId="77777777" w:rsidR="00B50050" w:rsidRDefault="00B50050" w:rsidP="0088127C">
            <w:pPr>
              <w:pStyle w:val="OtherTableBody"/>
            </w:pPr>
          </w:p>
        </w:tc>
        <w:tc>
          <w:tcPr>
            <w:tcW w:w="600" w:type="dxa"/>
          </w:tcPr>
          <w:p w14:paraId="4699C131" w14:textId="77777777" w:rsidR="00B50050" w:rsidRDefault="00B50050" w:rsidP="0088127C">
            <w:pPr>
              <w:pStyle w:val="OtherTableBody"/>
            </w:pPr>
            <w:r>
              <w:t>0763</w:t>
            </w:r>
          </w:p>
        </w:tc>
        <w:tc>
          <w:tcPr>
            <w:tcW w:w="2600" w:type="dxa"/>
          </w:tcPr>
          <w:p w14:paraId="139558FC" w14:textId="77777777" w:rsidR="00B50050" w:rsidRDefault="00B50050" w:rsidP="0088127C">
            <w:pPr>
              <w:pStyle w:val="OtherTableBody"/>
            </w:pPr>
          </w:p>
        </w:tc>
        <w:tc>
          <w:tcPr>
            <w:tcW w:w="1400" w:type="dxa"/>
          </w:tcPr>
          <w:p w14:paraId="63836967" w14:textId="77777777" w:rsidR="00B50050" w:rsidRDefault="00B50050" w:rsidP="0088127C">
            <w:pPr>
              <w:pStyle w:val="OtherTableBody"/>
            </w:pPr>
            <w:r>
              <w:t>0</w:t>
            </w:r>
          </w:p>
        </w:tc>
        <w:tc>
          <w:tcPr>
            <w:tcW w:w="4200" w:type="dxa"/>
          </w:tcPr>
          <w:p w14:paraId="436F748D" w14:textId="77777777" w:rsidR="00B50050" w:rsidRDefault="00B50050" w:rsidP="0088127C">
            <w:pPr>
              <w:pStyle w:val="OtherTableBody"/>
            </w:pPr>
            <w:r>
              <w:t>Neither operation relevant nor non-operation relevant procedure</w:t>
            </w:r>
          </w:p>
        </w:tc>
      </w:tr>
      <w:tr w:rsidR="00B50050" w14:paraId="193F545D" w14:textId="77777777" w:rsidTr="00195548">
        <w:tc>
          <w:tcPr>
            <w:tcW w:w="600" w:type="dxa"/>
          </w:tcPr>
          <w:p w14:paraId="49119782" w14:textId="77777777" w:rsidR="00B50050" w:rsidRDefault="00B50050" w:rsidP="0088127C">
            <w:pPr>
              <w:pStyle w:val="OtherTableBody"/>
            </w:pPr>
          </w:p>
        </w:tc>
        <w:tc>
          <w:tcPr>
            <w:tcW w:w="600" w:type="dxa"/>
          </w:tcPr>
          <w:p w14:paraId="42EE43EC" w14:textId="77777777" w:rsidR="00B50050" w:rsidRDefault="00B50050" w:rsidP="0088127C">
            <w:pPr>
              <w:pStyle w:val="OtherTableBody"/>
            </w:pPr>
            <w:r>
              <w:t>0763</w:t>
            </w:r>
          </w:p>
        </w:tc>
        <w:tc>
          <w:tcPr>
            <w:tcW w:w="2600" w:type="dxa"/>
          </w:tcPr>
          <w:p w14:paraId="49B08B93" w14:textId="77777777" w:rsidR="00B50050" w:rsidRDefault="00B50050" w:rsidP="0088127C">
            <w:pPr>
              <w:pStyle w:val="OtherTableBody"/>
            </w:pPr>
          </w:p>
        </w:tc>
        <w:tc>
          <w:tcPr>
            <w:tcW w:w="1400" w:type="dxa"/>
          </w:tcPr>
          <w:p w14:paraId="14E77440" w14:textId="77777777" w:rsidR="00B50050" w:rsidRDefault="00B50050" w:rsidP="0088127C">
            <w:pPr>
              <w:pStyle w:val="OtherTableBody"/>
            </w:pPr>
            <w:r>
              <w:t>1</w:t>
            </w:r>
          </w:p>
        </w:tc>
        <w:tc>
          <w:tcPr>
            <w:tcW w:w="4200" w:type="dxa"/>
          </w:tcPr>
          <w:p w14:paraId="0E6379AB" w14:textId="77777777" w:rsidR="00B50050" w:rsidRDefault="00B50050" w:rsidP="0088127C">
            <w:pPr>
              <w:pStyle w:val="OtherTableBody"/>
            </w:pPr>
            <w:r>
              <w:t>Operation relevant procedure</w:t>
            </w:r>
          </w:p>
        </w:tc>
      </w:tr>
      <w:tr w:rsidR="00B50050" w14:paraId="2D344783" w14:textId="77777777" w:rsidTr="00195548">
        <w:tc>
          <w:tcPr>
            <w:tcW w:w="600" w:type="dxa"/>
          </w:tcPr>
          <w:p w14:paraId="2D9432F3" w14:textId="77777777" w:rsidR="00B50050" w:rsidRDefault="00B50050" w:rsidP="0088127C">
            <w:pPr>
              <w:pStyle w:val="OtherTableBody"/>
            </w:pPr>
          </w:p>
        </w:tc>
        <w:tc>
          <w:tcPr>
            <w:tcW w:w="600" w:type="dxa"/>
          </w:tcPr>
          <w:p w14:paraId="297372D7" w14:textId="77777777" w:rsidR="00B50050" w:rsidRDefault="00B50050" w:rsidP="0088127C">
            <w:pPr>
              <w:pStyle w:val="OtherTableBody"/>
            </w:pPr>
            <w:r>
              <w:t>0763</w:t>
            </w:r>
          </w:p>
        </w:tc>
        <w:tc>
          <w:tcPr>
            <w:tcW w:w="2600" w:type="dxa"/>
          </w:tcPr>
          <w:p w14:paraId="4D095E6C" w14:textId="77777777" w:rsidR="00B50050" w:rsidRDefault="00B50050" w:rsidP="0088127C">
            <w:pPr>
              <w:pStyle w:val="OtherTableBody"/>
            </w:pPr>
          </w:p>
        </w:tc>
        <w:tc>
          <w:tcPr>
            <w:tcW w:w="1400" w:type="dxa"/>
          </w:tcPr>
          <w:p w14:paraId="7B783789" w14:textId="77777777" w:rsidR="00B50050" w:rsidRDefault="00B50050" w:rsidP="0088127C">
            <w:pPr>
              <w:pStyle w:val="OtherTableBody"/>
            </w:pPr>
            <w:r>
              <w:t>2</w:t>
            </w:r>
          </w:p>
        </w:tc>
        <w:tc>
          <w:tcPr>
            <w:tcW w:w="4200" w:type="dxa"/>
          </w:tcPr>
          <w:p w14:paraId="4DF78EF6" w14:textId="77777777" w:rsidR="00B50050" w:rsidRDefault="00B50050" w:rsidP="0088127C">
            <w:pPr>
              <w:pStyle w:val="OtherTableBody"/>
            </w:pPr>
            <w:r>
              <w:t>Non-operation relevant procedure</w:t>
            </w:r>
          </w:p>
        </w:tc>
      </w:tr>
      <w:tr w:rsidR="00B50050" w14:paraId="630996AE" w14:textId="77777777" w:rsidTr="00195548">
        <w:tc>
          <w:tcPr>
            <w:tcW w:w="600" w:type="dxa"/>
          </w:tcPr>
          <w:p w14:paraId="49A845C1" w14:textId="77777777" w:rsidR="00B50050" w:rsidRDefault="00B50050" w:rsidP="0088127C">
            <w:pPr>
              <w:pStyle w:val="OtherTableBody"/>
            </w:pPr>
            <w:r>
              <w:t>undefined</w:t>
            </w:r>
          </w:p>
        </w:tc>
        <w:tc>
          <w:tcPr>
            <w:tcW w:w="600" w:type="dxa"/>
          </w:tcPr>
          <w:p w14:paraId="5788DCCC" w14:textId="77777777" w:rsidR="00B50050" w:rsidRDefault="00B50050" w:rsidP="0088127C">
            <w:pPr>
              <w:pStyle w:val="OtherTableBody"/>
            </w:pPr>
          </w:p>
        </w:tc>
        <w:tc>
          <w:tcPr>
            <w:tcW w:w="2600" w:type="dxa"/>
          </w:tcPr>
          <w:p w14:paraId="388B563A" w14:textId="77777777" w:rsidR="00B50050" w:rsidRDefault="00B50050" w:rsidP="0088127C">
            <w:pPr>
              <w:pStyle w:val="OtherTableBody"/>
            </w:pPr>
            <w:r>
              <w:t>Requested Drug Strength Volume Units (RXO-26)</w:t>
            </w:r>
          </w:p>
        </w:tc>
        <w:tc>
          <w:tcPr>
            <w:tcW w:w="1400" w:type="dxa"/>
          </w:tcPr>
          <w:p w14:paraId="5477B9EC" w14:textId="77777777" w:rsidR="00B50050" w:rsidRDefault="00B50050" w:rsidP="0088127C">
            <w:pPr>
              <w:pStyle w:val="OtherTableBody"/>
            </w:pPr>
          </w:p>
        </w:tc>
        <w:tc>
          <w:tcPr>
            <w:tcW w:w="4200" w:type="dxa"/>
          </w:tcPr>
          <w:p w14:paraId="10247E2F" w14:textId="77777777" w:rsidR="00B50050" w:rsidRDefault="00B50050" w:rsidP="0088127C">
            <w:pPr>
              <w:pStyle w:val="OtherTableBody"/>
            </w:pPr>
          </w:p>
        </w:tc>
      </w:tr>
      <w:tr w:rsidR="00B50050" w14:paraId="56FABA93" w14:textId="77777777" w:rsidTr="00195548">
        <w:tc>
          <w:tcPr>
            <w:tcW w:w="600" w:type="dxa"/>
          </w:tcPr>
          <w:p w14:paraId="01E6879A" w14:textId="77777777" w:rsidR="00B50050" w:rsidRDefault="00B50050" w:rsidP="0088127C">
            <w:pPr>
              <w:pStyle w:val="OtherTableBody"/>
            </w:pPr>
          </w:p>
        </w:tc>
        <w:tc>
          <w:tcPr>
            <w:tcW w:w="600" w:type="dxa"/>
          </w:tcPr>
          <w:p w14:paraId="03ECD220" w14:textId="77777777" w:rsidR="00B50050" w:rsidRDefault="00B50050" w:rsidP="0088127C">
            <w:pPr>
              <w:pStyle w:val="OtherTableBody"/>
            </w:pPr>
            <w:r>
              <w:t>0764</w:t>
            </w:r>
          </w:p>
        </w:tc>
        <w:tc>
          <w:tcPr>
            <w:tcW w:w="2600" w:type="dxa"/>
          </w:tcPr>
          <w:p w14:paraId="2F45CB6D" w14:textId="77777777" w:rsidR="00B50050" w:rsidRDefault="00B50050" w:rsidP="0088127C">
            <w:pPr>
              <w:pStyle w:val="OtherTableBody"/>
            </w:pPr>
          </w:p>
        </w:tc>
        <w:tc>
          <w:tcPr>
            <w:tcW w:w="1400" w:type="dxa"/>
          </w:tcPr>
          <w:p w14:paraId="2399EF1B" w14:textId="77777777" w:rsidR="00B50050" w:rsidRDefault="00B50050" w:rsidP="0088127C">
            <w:pPr>
              <w:pStyle w:val="OtherTableBody"/>
            </w:pPr>
          </w:p>
        </w:tc>
        <w:tc>
          <w:tcPr>
            <w:tcW w:w="4200" w:type="dxa"/>
          </w:tcPr>
          <w:p w14:paraId="63769338" w14:textId="77777777" w:rsidR="00B50050" w:rsidRDefault="00B50050" w:rsidP="0088127C">
            <w:pPr>
              <w:pStyle w:val="OtherTableBody"/>
            </w:pPr>
          </w:p>
        </w:tc>
      </w:tr>
      <w:tr w:rsidR="00B50050" w14:paraId="01121798" w14:textId="77777777" w:rsidTr="00195548">
        <w:tc>
          <w:tcPr>
            <w:tcW w:w="600" w:type="dxa"/>
          </w:tcPr>
          <w:p w14:paraId="6BD478DC" w14:textId="77777777" w:rsidR="00B50050" w:rsidRDefault="00B50050" w:rsidP="0088127C">
            <w:pPr>
              <w:pStyle w:val="OtherTableBody"/>
            </w:pPr>
            <w:r>
              <w:t>undefined</w:t>
            </w:r>
          </w:p>
        </w:tc>
        <w:tc>
          <w:tcPr>
            <w:tcW w:w="600" w:type="dxa"/>
          </w:tcPr>
          <w:p w14:paraId="512D797F" w14:textId="77777777" w:rsidR="00B50050" w:rsidRDefault="00B50050" w:rsidP="0088127C">
            <w:pPr>
              <w:pStyle w:val="OtherTableBody"/>
            </w:pPr>
          </w:p>
        </w:tc>
        <w:tc>
          <w:tcPr>
            <w:tcW w:w="2600" w:type="dxa"/>
          </w:tcPr>
          <w:p w14:paraId="589AD46D" w14:textId="77777777" w:rsidR="00B50050" w:rsidRDefault="00B50050" w:rsidP="0088127C">
            <w:pPr>
              <w:pStyle w:val="OtherTableBody"/>
            </w:pPr>
            <w:r>
              <w:t>Dispensing Pharmacy (RXO-32)</w:t>
            </w:r>
          </w:p>
        </w:tc>
        <w:tc>
          <w:tcPr>
            <w:tcW w:w="1400" w:type="dxa"/>
          </w:tcPr>
          <w:p w14:paraId="46D44AE4" w14:textId="77777777" w:rsidR="00B50050" w:rsidRDefault="00B50050" w:rsidP="0088127C">
            <w:pPr>
              <w:pStyle w:val="OtherTableBody"/>
            </w:pPr>
          </w:p>
        </w:tc>
        <w:tc>
          <w:tcPr>
            <w:tcW w:w="4200" w:type="dxa"/>
          </w:tcPr>
          <w:p w14:paraId="5949D8E1" w14:textId="77777777" w:rsidR="00B50050" w:rsidRDefault="00B50050" w:rsidP="0088127C">
            <w:pPr>
              <w:pStyle w:val="OtherTableBody"/>
            </w:pPr>
          </w:p>
        </w:tc>
      </w:tr>
      <w:tr w:rsidR="00B50050" w14:paraId="7AACABD1" w14:textId="77777777" w:rsidTr="00195548">
        <w:tc>
          <w:tcPr>
            <w:tcW w:w="600" w:type="dxa"/>
          </w:tcPr>
          <w:p w14:paraId="2E1FCC41" w14:textId="77777777" w:rsidR="00B50050" w:rsidRDefault="00B50050" w:rsidP="0088127C">
            <w:pPr>
              <w:pStyle w:val="OtherTableBody"/>
            </w:pPr>
          </w:p>
        </w:tc>
        <w:tc>
          <w:tcPr>
            <w:tcW w:w="600" w:type="dxa"/>
          </w:tcPr>
          <w:p w14:paraId="14EBAFA3" w14:textId="77777777" w:rsidR="00B50050" w:rsidRDefault="00B50050" w:rsidP="0088127C">
            <w:pPr>
              <w:pStyle w:val="OtherTableBody"/>
            </w:pPr>
            <w:r>
              <w:t>0765</w:t>
            </w:r>
          </w:p>
        </w:tc>
        <w:tc>
          <w:tcPr>
            <w:tcW w:w="2600" w:type="dxa"/>
          </w:tcPr>
          <w:p w14:paraId="30BDACE9" w14:textId="77777777" w:rsidR="00B50050" w:rsidRDefault="00B50050" w:rsidP="0088127C">
            <w:pPr>
              <w:pStyle w:val="OtherTableBody"/>
            </w:pPr>
          </w:p>
        </w:tc>
        <w:tc>
          <w:tcPr>
            <w:tcW w:w="1400" w:type="dxa"/>
          </w:tcPr>
          <w:p w14:paraId="779F3AAC" w14:textId="77777777" w:rsidR="00B50050" w:rsidRDefault="00B50050" w:rsidP="0088127C">
            <w:pPr>
              <w:pStyle w:val="OtherTableBody"/>
            </w:pPr>
          </w:p>
        </w:tc>
        <w:tc>
          <w:tcPr>
            <w:tcW w:w="4200" w:type="dxa"/>
          </w:tcPr>
          <w:p w14:paraId="329AE0BE" w14:textId="77777777" w:rsidR="00B50050" w:rsidRDefault="00B50050" w:rsidP="0088127C">
            <w:pPr>
              <w:pStyle w:val="OtherTableBody"/>
            </w:pPr>
          </w:p>
        </w:tc>
      </w:tr>
      <w:tr w:rsidR="00B50050" w14:paraId="2BC35517" w14:textId="77777777" w:rsidTr="00195548">
        <w:tc>
          <w:tcPr>
            <w:tcW w:w="600" w:type="dxa"/>
          </w:tcPr>
          <w:p w14:paraId="4D48661D" w14:textId="77777777" w:rsidR="00B50050" w:rsidRDefault="00B50050" w:rsidP="0088127C">
            <w:pPr>
              <w:pStyle w:val="OtherTableBody"/>
            </w:pPr>
            <w:r>
              <w:t>undefined</w:t>
            </w:r>
          </w:p>
        </w:tc>
        <w:tc>
          <w:tcPr>
            <w:tcW w:w="600" w:type="dxa"/>
          </w:tcPr>
          <w:p w14:paraId="6D8243AB" w14:textId="77777777" w:rsidR="00B50050" w:rsidRDefault="00B50050" w:rsidP="0088127C">
            <w:pPr>
              <w:pStyle w:val="OtherTableBody"/>
            </w:pPr>
          </w:p>
        </w:tc>
        <w:tc>
          <w:tcPr>
            <w:tcW w:w="2600" w:type="dxa"/>
          </w:tcPr>
          <w:p w14:paraId="396AEEDB" w14:textId="77777777" w:rsidR="00B50050" w:rsidRDefault="00B50050" w:rsidP="0088127C">
            <w:pPr>
              <w:pStyle w:val="OtherTableBody"/>
            </w:pPr>
            <w:r>
              <w:t>Routing Instruction (RXR-5)</w:t>
            </w:r>
          </w:p>
        </w:tc>
        <w:tc>
          <w:tcPr>
            <w:tcW w:w="1400" w:type="dxa"/>
          </w:tcPr>
          <w:p w14:paraId="565A2B96" w14:textId="77777777" w:rsidR="00B50050" w:rsidRDefault="00B50050" w:rsidP="0088127C">
            <w:pPr>
              <w:pStyle w:val="OtherTableBody"/>
            </w:pPr>
          </w:p>
        </w:tc>
        <w:tc>
          <w:tcPr>
            <w:tcW w:w="4200" w:type="dxa"/>
          </w:tcPr>
          <w:p w14:paraId="5C470623" w14:textId="77777777" w:rsidR="00B50050" w:rsidRDefault="00B50050" w:rsidP="0088127C">
            <w:pPr>
              <w:pStyle w:val="OtherTableBody"/>
            </w:pPr>
          </w:p>
        </w:tc>
      </w:tr>
      <w:tr w:rsidR="00B50050" w14:paraId="34043A48" w14:textId="77777777" w:rsidTr="00195548">
        <w:tc>
          <w:tcPr>
            <w:tcW w:w="600" w:type="dxa"/>
          </w:tcPr>
          <w:p w14:paraId="7FA42E2A" w14:textId="77777777" w:rsidR="00B50050" w:rsidRDefault="00B50050" w:rsidP="0088127C">
            <w:pPr>
              <w:pStyle w:val="OtherTableBody"/>
            </w:pPr>
          </w:p>
        </w:tc>
        <w:tc>
          <w:tcPr>
            <w:tcW w:w="600" w:type="dxa"/>
          </w:tcPr>
          <w:p w14:paraId="588C0727" w14:textId="77777777" w:rsidR="00B50050" w:rsidRDefault="00B50050" w:rsidP="0088127C">
            <w:pPr>
              <w:pStyle w:val="OtherTableBody"/>
            </w:pPr>
            <w:r>
              <w:t>0766</w:t>
            </w:r>
          </w:p>
        </w:tc>
        <w:tc>
          <w:tcPr>
            <w:tcW w:w="2600" w:type="dxa"/>
          </w:tcPr>
          <w:p w14:paraId="0EFB53CA" w14:textId="77777777" w:rsidR="00B50050" w:rsidRDefault="00B50050" w:rsidP="0088127C">
            <w:pPr>
              <w:pStyle w:val="OtherTableBody"/>
            </w:pPr>
          </w:p>
        </w:tc>
        <w:tc>
          <w:tcPr>
            <w:tcW w:w="1400" w:type="dxa"/>
          </w:tcPr>
          <w:p w14:paraId="5ACA2015" w14:textId="77777777" w:rsidR="00B50050" w:rsidRDefault="00B50050" w:rsidP="0088127C">
            <w:pPr>
              <w:pStyle w:val="OtherTableBody"/>
            </w:pPr>
          </w:p>
        </w:tc>
        <w:tc>
          <w:tcPr>
            <w:tcW w:w="4200" w:type="dxa"/>
          </w:tcPr>
          <w:p w14:paraId="173DAC35" w14:textId="77777777" w:rsidR="00B50050" w:rsidRDefault="00B50050" w:rsidP="0088127C">
            <w:pPr>
              <w:pStyle w:val="OtherTableBody"/>
            </w:pPr>
          </w:p>
        </w:tc>
      </w:tr>
      <w:tr w:rsidR="00B50050" w14:paraId="129D1F2E" w14:textId="77777777" w:rsidTr="00195548">
        <w:tc>
          <w:tcPr>
            <w:tcW w:w="600" w:type="dxa"/>
          </w:tcPr>
          <w:p w14:paraId="213CAB82" w14:textId="77777777" w:rsidR="00B50050" w:rsidRDefault="00B50050" w:rsidP="0088127C">
            <w:pPr>
              <w:pStyle w:val="OtherTableBody"/>
            </w:pPr>
            <w:r>
              <w:t>undefi</w:t>
            </w:r>
            <w:r>
              <w:lastRenderedPageBreak/>
              <w:t>ned</w:t>
            </w:r>
          </w:p>
        </w:tc>
        <w:tc>
          <w:tcPr>
            <w:tcW w:w="600" w:type="dxa"/>
          </w:tcPr>
          <w:p w14:paraId="2F8C5B6A" w14:textId="77777777" w:rsidR="00B50050" w:rsidRDefault="00B50050" w:rsidP="0088127C">
            <w:pPr>
              <w:pStyle w:val="OtherTableBody"/>
            </w:pPr>
          </w:p>
        </w:tc>
        <w:tc>
          <w:tcPr>
            <w:tcW w:w="2600" w:type="dxa"/>
          </w:tcPr>
          <w:p w14:paraId="369BCC66" w14:textId="77777777" w:rsidR="00B50050" w:rsidRDefault="00B50050" w:rsidP="0088127C">
            <w:pPr>
              <w:pStyle w:val="OtherTableBody"/>
            </w:pPr>
            <w:r>
              <w:t>Bolus Dose Amount Units (RXV-</w:t>
            </w:r>
            <w:r>
              <w:lastRenderedPageBreak/>
              <w:t>4)</w:t>
            </w:r>
          </w:p>
        </w:tc>
        <w:tc>
          <w:tcPr>
            <w:tcW w:w="1400" w:type="dxa"/>
          </w:tcPr>
          <w:p w14:paraId="11FD2532" w14:textId="77777777" w:rsidR="00B50050" w:rsidRDefault="00B50050" w:rsidP="0088127C">
            <w:pPr>
              <w:pStyle w:val="OtherTableBody"/>
            </w:pPr>
          </w:p>
        </w:tc>
        <w:tc>
          <w:tcPr>
            <w:tcW w:w="4200" w:type="dxa"/>
          </w:tcPr>
          <w:p w14:paraId="3788B539" w14:textId="77777777" w:rsidR="00B50050" w:rsidRDefault="00B50050" w:rsidP="0088127C">
            <w:pPr>
              <w:pStyle w:val="OtherTableBody"/>
            </w:pPr>
          </w:p>
        </w:tc>
      </w:tr>
      <w:tr w:rsidR="00B50050" w14:paraId="5F85A5DD" w14:textId="77777777" w:rsidTr="00195548">
        <w:tc>
          <w:tcPr>
            <w:tcW w:w="600" w:type="dxa"/>
          </w:tcPr>
          <w:p w14:paraId="30C1E886" w14:textId="77777777" w:rsidR="00B50050" w:rsidRDefault="00B50050" w:rsidP="0088127C">
            <w:pPr>
              <w:pStyle w:val="OtherTableBody"/>
            </w:pPr>
          </w:p>
        </w:tc>
        <w:tc>
          <w:tcPr>
            <w:tcW w:w="600" w:type="dxa"/>
          </w:tcPr>
          <w:p w14:paraId="1A023B18" w14:textId="77777777" w:rsidR="00B50050" w:rsidRDefault="00B50050" w:rsidP="0088127C">
            <w:pPr>
              <w:pStyle w:val="OtherTableBody"/>
            </w:pPr>
            <w:r>
              <w:t>0767</w:t>
            </w:r>
          </w:p>
        </w:tc>
        <w:tc>
          <w:tcPr>
            <w:tcW w:w="2600" w:type="dxa"/>
          </w:tcPr>
          <w:p w14:paraId="62A1B619" w14:textId="77777777" w:rsidR="00B50050" w:rsidRDefault="00B50050" w:rsidP="0088127C">
            <w:pPr>
              <w:pStyle w:val="OtherTableBody"/>
            </w:pPr>
          </w:p>
        </w:tc>
        <w:tc>
          <w:tcPr>
            <w:tcW w:w="1400" w:type="dxa"/>
          </w:tcPr>
          <w:p w14:paraId="70D3C7A1" w14:textId="77777777" w:rsidR="00B50050" w:rsidRDefault="00B50050" w:rsidP="0088127C">
            <w:pPr>
              <w:pStyle w:val="OtherTableBody"/>
            </w:pPr>
          </w:p>
        </w:tc>
        <w:tc>
          <w:tcPr>
            <w:tcW w:w="4200" w:type="dxa"/>
          </w:tcPr>
          <w:p w14:paraId="079E5092" w14:textId="77777777" w:rsidR="00B50050" w:rsidRDefault="00B50050" w:rsidP="0088127C">
            <w:pPr>
              <w:pStyle w:val="OtherTableBody"/>
            </w:pPr>
          </w:p>
        </w:tc>
      </w:tr>
      <w:tr w:rsidR="00B50050" w14:paraId="6594DBEA" w14:textId="77777777" w:rsidTr="00195548">
        <w:tc>
          <w:tcPr>
            <w:tcW w:w="600" w:type="dxa"/>
          </w:tcPr>
          <w:p w14:paraId="2538EB4D" w14:textId="77777777" w:rsidR="00B50050" w:rsidRDefault="00B50050" w:rsidP="0088127C">
            <w:pPr>
              <w:pStyle w:val="OtherTableBody"/>
            </w:pPr>
            <w:r>
              <w:t>undefined</w:t>
            </w:r>
          </w:p>
        </w:tc>
        <w:tc>
          <w:tcPr>
            <w:tcW w:w="600" w:type="dxa"/>
          </w:tcPr>
          <w:p w14:paraId="13A79E8D" w14:textId="77777777" w:rsidR="00B50050" w:rsidRDefault="00B50050" w:rsidP="0088127C">
            <w:pPr>
              <w:pStyle w:val="OtherTableBody"/>
            </w:pPr>
          </w:p>
        </w:tc>
        <w:tc>
          <w:tcPr>
            <w:tcW w:w="2600" w:type="dxa"/>
          </w:tcPr>
          <w:p w14:paraId="207A35D5" w14:textId="77777777" w:rsidR="00B50050" w:rsidRDefault="00B50050" w:rsidP="0088127C">
            <w:pPr>
              <w:pStyle w:val="OtherTableBody"/>
            </w:pPr>
            <w:r>
              <w:t>Bolus Dose Volume Units (RXV-6)</w:t>
            </w:r>
          </w:p>
        </w:tc>
        <w:tc>
          <w:tcPr>
            <w:tcW w:w="1400" w:type="dxa"/>
          </w:tcPr>
          <w:p w14:paraId="0B6FDF1C" w14:textId="77777777" w:rsidR="00B50050" w:rsidRDefault="00B50050" w:rsidP="0088127C">
            <w:pPr>
              <w:pStyle w:val="OtherTableBody"/>
            </w:pPr>
          </w:p>
        </w:tc>
        <w:tc>
          <w:tcPr>
            <w:tcW w:w="4200" w:type="dxa"/>
          </w:tcPr>
          <w:p w14:paraId="5DCEE786" w14:textId="77777777" w:rsidR="00B50050" w:rsidRDefault="00B50050" w:rsidP="0088127C">
            <w:pPr>
              <w:pStyle w:val="OtherTableBody"/>
            </w:pPr>
          </w:p>
        </w:tc>
      </w:tr>
      <w:tr w:rsidR="00B50050" w14:paraId="68C95B2D" w14:textId="77777777" w:rsidTr="00195548">
        <w:tc>
          <w:tcPr>
            <w:tcW w:w="600" w:type="dxa"/>
          </w:tcPr>
          <w:p w14:paraId="1AC590DA" w14:textId="77777777" w:rsidR="00B50050" w:rsidRDefault="00B50050" w:rsidP="0088127C">
            <w:pPr>
              <w:pStyle w:val="OtherTableBody"/>
            </w:pPr>
          </w:p>
        </w:tc>
        <w:tc>
          <w:tcPr>
            <w:tcW w:w="600" w:type="dxa"/>
          </w:tcPr>
          <w:p w14:paraId="2852C3CD" w14:textId="77777777" w:rsidR="00B50050" w:rsidRDefault="00B50050" w:rsidP="0088127C">
            <w:pPr>
              <w:pStyle w:val="OtherTableBody"/>
            </w:pPr>
            <w:r>
              <w:t>0768</w:t>
            </w:r>
          </w:p>
        </w:tc>
        <w:tc>
          <w:tcPr>
            <w:tcW w:w="2600" w:type="dxa"/>
          </w:tcPr>
          <w:p w14:paraId="0A2E69B1" w14:textId="77777777" w:rsidR="00B50050" w:rsidRDefault="00B50050" w:rsidP="0088127C">
            <w:pPr>
              <w:pStyle w:val="OtherTableBody"/>
            </w:pPr>
          </w:p>
        </w:tc>
        <w:tc>
          <w:tcPr>
            <w:tcW w:w="1400" w:type="dxa"/>
          </w:tcPr>
          <w:p w14:paraId="31995317" w14:textId="77777777" w:rsidR="00B50050" w:rsidRDefault="00B50050" w:rsidP="0088127C">
            <w:pPr>
              <w:pStyle w:val="OtherTableBody"/>
            </w:pPr>
          </w:p>
        </w:tc>
        <w:tc>
          <w:tcPr>
            <w:tcW w:w="4200" w:type="dxa"/>
          </w:tcPr>
          <w:p w14:paraId="62155E23" w14:textId="77777777" w:rsidR="00B50050" w:rsidRDefault="00B50050" w:rsidP="0088127C">
            <w:pPr>
              <w:pStyle w:val="OtherTableBody"/>
            </w:pPr>
          </w:p>
        </w:tc>
      </w:tr>
      <w:tr w:rsidR="00B50050" w14:paraId="3B0A3F1E" w14:textId="77777777" w:rsidTr="00195548">
        <w:tc>
          <w:tcPr>
            <w:tcW w:w="600" w:type="dxa"/>
          </w:tcPr>
          <w:p w14:paraId="0FBBADDC" w14:textId="77777777" w:rsidR="00B50050" w:rsidRDefault="00B50050" w:rsidP="0088127C">
            <w:pPr>
              <w:pStyle w:val="OtherTableBody"/>
            </w:pPr>
            <w:r>
              <w:t>undefined</w:t>
            </w:r>
          </w:p>
        </w:tc>
        <w:tc>
          <w:tcPr>
            <w:tcW w:w="600" w:type="dxa"/>
          </w:tcPr>
          <w:p w14:paraId="2E09829A" w14:textId="77777777" w:rsidR="00B50050" w:rsidRDefault="00B50050" w:rsidP="0088127C">
            <w:pPr>
              <w:pStyle w:val="OtherTableBody"/>
            </w:pPr>
          </w:p>
        </w:tc>
        <w:tc>
          <w:tcPr>
            <w:tcW w:w="2600" w:type="dxa"/>
          </w:tcPr>
          <w:p w14:paraId="3DE411D5" w14:textId="77777777" w:rsidR="00B50050" w:rsidRDefault="00B50050" w:rsidP="0088127C">
            <w:pPr>
              <w:pStyle w:val="OtherTableBody"/>
            </w:pPr>
            <w:r>
              <w:t>PCA Dose Amount Units (RXV-9)</w:t>
            </w:r>
          </w:p>
        </w:tc>
        <w:tc>
          <w:tcPr>
            <w:tcW w:w="1400" w:type="dxa"/>
          </w:tcPr>
          <w:p w14:paraId="718CE195" w14:textId="77777777" w:rsidR="00B50050" w:rsidRDefault="00B50050" w:rsidP="0088127C">
            <w:pPr>
              <w:pStyle w:val="OtherTableBody"/>
            </w:pPr>
          </w:p>
        </w:tc>
        <w:tc>
          <w:tcPr>
            <w:tcW w:w="4200" w:type="dxa"/>
          </w:tcPr>
          <w:p w14:paraId="44B6FCBA" w14:textId="77777777" w:rsidR="00B50050" w:rsidRDefault="00B50050" w:rsidP="0088127C">
            <w:pPr>
              <w:pStyle w:val="OtherTableBody"/>
            </w:pPr>
          </w:p>
        </w:tc>
      </w:tr>
      <w:tr w:rsidR="00B50050" w14:paraId="20F71288" w14:textId="77777777" w:rsidTr="00195548">
        <w:tc>
          <w:tcPr>
            <w:tcW w:w="600" w:type="dxa"/>
          </w:tcPr>
          <w:p w14:paraId="132429AF" w14:textId="77777777" w:rsidR="00B50050" w:rsidRDefault="00B50050" w:rsidP="0088127C">
            <w:pPr>
              <w:pStyle w:val="OtherTableBody"/>
            </w:pPr>
          </w:p>
        </w:tc>
        <w:tc>
          <w:tcPr>
            <w:tcW w:w="600" w:type="dxa"/>
          </w:tcPr>
          <w:p w14:paraId="6D5FD27F" w14:textId="77777777" w:rsidR="00B50050" w:rsidRDefault="00B50050" w:rsidP="0088127C">
            <w:pPr>
              <w:pStyle w:val="OtherTableBody"/>
            </w:pPr>
            <w:r>
              <w:t>0769</w:t>
            </w:r>
          </w:p>
        </w:tc>
        <w:tc>
          <w:tcPr>
            <w:tcW w:w="2600" w:type="dxa"/>
          </w:tcPr>
          <w:p w14:paraId="101B4D9F" w14:textId="77777777" w:rsidR="00B50050" w:rsidRDefault="00B50050" w:rsidP="0088127C">
            <w:pPr>
              <w:pStyle w:val="OtherTableBody"/>
            </w:pPr>
          </w:p>
        </w:tc>
        <w:tc>
          <w:tcPr>
            <w:tcW w:w="1400" w:type="dxa"/>
          </w:tcPr>
          <w:p w14:paraId="027D8D6E" w14:textId="77777777" w:rsidR="00B50050" w:rsidRDefault="00B50050" w:rsidP="0088127C">
            <w:pPr>
              <w:pStyle w:val="OtherTableBody"/>
            </w:pPr>
          </w:p>
        </w:tc>
        <w:tc>
          <w:tcPr>
            <w:tcW w:w="4200" w:type="dxa"/>
          </w:tcPr>
          <w:p w14:paraId="25A75F13" w14:textId="77777777" w:rsidR="00B50050" w:rsidRDefault="00B50050" w:rsidP="0088127C">
            <w:pPr>
              <w:pStyle w:val="OtherTableBody"/>
            </w:pPr>
          </w:p>
        </w:tc>
      </w:tr>
      <w:tr w:rsidR="00B50050" w14:paraId="6DE126FB" w14:textId="77777777" w:rsidTr="00195548">
        <w:tc>
          <w:tcPr>
            <w:tcW w:w="600" w:type="dxa"/>
          </w:tcPr>
          <w:p w14:paraId="418E9F7B" w14:textId="77777777" w:rsidR="00B50050" w:rsidRDefault="00B50050" w:rsidP="0088127C">
            <w:pPr>
              <w:pStyle w:val="OtherTableBody"/>
            </w:pPr>
            <w:r>
              <w:t>undefined</w:t>
            </w:r>
          </w:p>
        </w:tc>
        <w:tc>
          <w:tcPr>
            <w:tcW w:w="600" w:type="dxa"/>
          </w:tcPr>
          <w:p w14:paraId="178914BE" w14:textId="77777777" w:rsidR="00B50050" w:rsidRDefault="00B50050" w:rsidP="0088127C">
            <w:pPr>
              <w:pStyle w:val="OtherTableBody"/>
            </w:pPr>
          </w:p>
        </w:tc>
        <w:tc>
          <w:tcPr>
            <w:tcW w:w="2600" w:type="dxa"/>
          </w:tcPr>
          <w:p w14:paraId="00ED7573" w14:textId="77777777" w:rsidR="00B50050" w:rsidRDefault="00B50050" w:rsidP="0088127C">
            <w:pPr>
              <w:pStyle w:val="OtherTableBody"/>
            </w:pPr>
            <w:r>
              <w:t>PCA Dose Amount Volume Units (RXV-11)</w:t>
            </w:r>
          </w:p>
        </w:tc>
        <w:tc>
          <w:tcPr>
            <w:tcW w:w="1400" w:type="dxa"/>
          </w:tcPr>
          <w:p w14:paraId="30BF67A3" w14:textId="77777777" w:rsidR="00B50050" w:rsidRDefault="00B50050" w:rsidP="0088127C">
            <w:pPr>
              <w:pStyle w:val="OtherTableBody"/>
            </w:pPr>
          </w:p>
        </w:tc>
        <w:tc>
          <w:tcPr>
            <w:tcW w:w="4200" w:type="dxa"/>
          </w:tcPr>
          <w:p w14:paraId="39F7AE29" w14:textId="77777777" w:rsidR="00B50050" w:rsidRDefault="00B50050" w:rsidP="0088127C">
            <w:pPr>
              <w:pStyle w:val="OtherTableBody"/>
            </w:pPr>
          </w:p>
        </w:tc>
      </w:tr>
      <w:tr w:rsidR="00B50050" w14:paraId="3D0F6103" w14:textId="77777777" w:rsidTr="00195548">
        <w:tc>
          <w:tcPr>
            <w:tcW w:w="600" w:type="dxa"/>
          </w:tcPr>
          <w:p w14:paraId="71A169A9" w14:textId="77777777" w:rsidR="00B50050" w:rsidRDefault="00B50050" w:rsidP="0088127C">
            <w:pPr>
              <w:pStyle w:val="OtherTableBody"/>
            </w:pPr>
          </w:p>
        </w:tc>
        <w:tc>
          <w:tcPr>
            <w:tcW w:w="600" w:type="dxa"/>
          </w:tcPr>
          <w:p w14:paraId="585F699C" w14:textId="77777777" w:rsidR="00B50050" w:rsidRDefault="00B50050" w:rsidP="0088127C">
            <w:pPr>
              <w:pStyle w:val="OtherTableBody"/>
            </w:pPr>
            <w:r>
              <w:t>0770</w:t>
            </w:r>
          </w:p>
        </w:tc>
        <w:tc>
          <w:tcPr>
            <w:tcW w:w="2600" w:type="dxa"/>
          </w:tcPr>
          <w:p w14:paraId="5F637131" w14:textId="77777777" w:rsidR="00B50050" w:rsidRDefault="00B50050" w:rsidP="0088127C">
            <w:pPr>
              <w:pStyle w:val="OtherTableBody"/>
            </w:pPr>
          </w:p>
        </w:tc>
        <w:tc>
          <w:tcPr>
            <w:tcW w:w="1400" w:type="dxa"/>
          </w:tcPr>
          <w:p w14:paraId="04FA57BF" w14:textId="77777777" w:rsidR="00B50050" w:rsidRDefault="00B50050" w:rsidP="0088127C">
            <w:pPr>
              <w:pStyle w:val="OtherTableBody"/>
            </w:pPr>
          </w:p>
        </w:tc>
        <w:tc>
          <w:tcPr>
            <w:tcW w:w="4200" w:type="dxa"/>
          </w:tcPr>
          <w:p w14:paraId="1304DFEE" w14:textId="77777777" w:rsidR="00B50050" w:rsidRDefault="00B50050" w:rsidP="0088127C">
            <w:pPr>
              <w:pStyle w:val="OtherTableBody"/>
            </w:pPr>
          </w:p>
        </w:tc>
      </w:tr>
      <w:tr w:rsidR="00B50050" w14:paraId="38DB3FD7" w14:textId="77777777" w:rsidTr="00195548">
        <w:tc>
          <w:tcPr>
            <w:tcW w:w="600" w:type="dxa"/>
          </w:tcPr>
          <w:p w14:paraId="120988BC" w14:textId="77777777" w:rsidR="00B50050" w:rsidRDefault="00B50050" w:rsidP="0088127C">
            <w:pPr>
              <w:pStyle w:val="OtherTableBody"/>
            </w:pPr>
            <w:r>
              <w:t>User</w:t>
            </w:r>
          </w:p>
        </w:tc>
        <w:tc>
          <w:tcPr>
            <w:tcW w:w="600" w:type="dxa"/>
          </w:tcPr>
          <w:p w14:paraId="12CF4334" w14:textId="77777777" w:rsidR="00B50050" w:rsidRDefault="00B50050" w:rsidP="0088127C">
            <w:pPr>
              <w:pStyle w:val="OtherTableBody"/>
            </w:pPr>
          </w:p>
        </w:tc>
        <w:tc>
          <w:tcPr>
            <w:tcW w:w="2600" w:type="dxa"/>
          </w:tcPr>
          <w:p w14:paraId="3451F07E" w14:textId="77777777" w:rsidR="00B50050" w:rsidRDefault="00B50050" w:rsidP="0088127C">
            <w:pPr>
              <w:pStyle w:val="OtherTableBody"/>
            </w:pPr>
            <w:r>
              <w:t>Resource Type or Category</w:t>
            </w:r>
          </w:p>
        </w:tc>
        <w:tc>
          <w:tcPr>
            <w:tcW w:w="1400" w:type="dxa"/>
          </w:tcPr>
          <w:p w14:paraId="4683DA01" w14:textId="77777777" w:rsidR="00B50050" w:rsidRDefault="00B50050" w:rsidP="0088127C">
            <w:pPr>
              <w:pStyle w:val="OtherTableBody"/>
            </w:pPr>
          </w:p>
        </w:tc>
        <w:tc>
          <w:tcPr>
            <w:tcW w:w="4200" w:type="dxa"/>
          </w:tcPr>
          <w:p w14:paraId="4B4F3619" w14:textId="77777777" w:rsidR="00B50050" w:rsidRDefault="00B50050" w:rsidP="0088127C">
            <w:pPr>
              <w:pStyle w:val="OtherTableBody"/>
            </w:pPr>
          </w:p>
        </w:tc>
      </w:tr>
      <w:tr w:rsidR="00B50050" w14:paraId="251C77AD" w14:textId="77777777" w:rsidTr="00195548">
        <w:tc>
          <w:tcPr>
            <w:tcW w:w="600" w:type="dxa"/>
          </w:tcPr>
          <w:p w14:paraId="4E2CDE04" w14:textId="77777777" w:rsidR="00B50050" w:rsidRDefault="00B50050" w:rsidP="0088127C">
            <w:pPr>
              <w:pStyle w:val="OtherTableBody"/>
            </w:pPr>
          </w:p>
        </w:tc>
        <w:tc>
          <w:tcPr>
            <w:tcW w:w="600" w:type="dxa"/>
          </w:tcPr>
          <w:p w14:paraId="2A4E2129" w14:textId="77777777" w:rsidR="00B50050" w:rsidRDefault="00B50050" w:rsidP="0088127C">
            <w:pPr>
              <w:pStyle w:val="OtherTableBody"/>
            </w:pPr>
            <w:r>
              <w:t>0771</w:t>
            </w:r>
          </w:p>
        </w:tc>
        <w:tc>
          <w:tcPr>
            <w:tcW w:w="2600" w:type="dxa"/>
          </w:tcPr>
          <w:p w14:paraId="125AF658" w14:textId="77777777" w:rsidR="00B50050" w:rsidRDefault="00B50050" w:rsidP="0088127C">
            <w:pPr>
              <w:pStyle w:val="OtherTableBody"/>
            </w:pPr>
          </w:p>
        </w:tc>
        <w:tc>
          <w:tcPr>
            <w:tcW w:w="1400" w:type="dxa"/>
          </w:tcPr>
          <w:p w14:paraId="46A93648" w14:textId="77777777" w:rsidR="00B50050" w:rsidRDefault="00B50050" w:rsidP="0088127C">
            <w:pPr>
              <w:pStyle w:val="OtherTableBody"/>
            </w:pPr>
            <w:r>
              <w:t>...</w:t>
            </w:r>
          </w:p>
        </w:tc>
        <w:tc>
          <w:tcPr>
            <w:tcW w:w="4200" w:type="dxa"/>
          </w:tcPr>
          <w:p w14:paraId="6494375B" w14:textId="77777777" w:rsidR="00B50050" w:rsidRDefault="00B50050" w:rsidP="0088127C">
            <w:pPr>
              <w:pStyle w:val="OtherTableBody"/>
            </w:pPr>
            <w:r>
              <w:t>No suggested values defined</w:t>
            </w:r>
          </w:p>
        </w:tc>
      </w:tr>
      <w:tr w:rsidR="00B50050" w14:paraId="0E455D3F" w14:textId="77777777" w:rsidTr="00195548">
        <w:tc>
          <w:tcPr>
            <w:tcW w:w="600" w:type="dxa"/>
          </w:tcPr>
          <w:p w14:paraId="5027E49D" w14:textId="77777777" w:rsidR="00B50050" w:rsidRDefault="00B50050" w:rsidP="0088127C">
            <w:pPr>
              <w:pStyle w:val="OtherTableBody"/>
            </w:pPr>
            <w:r>
              <w:t>undefined</w:t>
            </w:r>
          </w:p>
        </w:tc>
        <w:tc>
          <w:tcPr>
            <w:tcW w:w="600" w:type="dxa"/>
          </w:tcPr>
          <w:p w14:paraId="257A40CA" w14:textId="77777777" w:rsidR="00B50050" w:rsidRDefault="00B50050" w:rsidP="0088127C">
            <w:pPr>
              <w:pStyle w:val="OtherTableBody"/>
            </w:pPr>
          </w:p>
        </w:tc>
        <w:tc>
          <w:tcPr>
            <w:tcW w:w="2600" w:type="dxa"/>
          </w:tcPr>
          <w:p w14:paraId="5E14527C" w14:textId="77777777" w:rsidR="00B50050" w:rsidRDefault="00B50050" w:rsidP="0088127C">
            <w:pPr>
              <w:pStyle w:val="OtherTableBody"/>
            </w:pPr>
            <w:r>
              <w:t>Max Dose Amount Units (RXV-13)</w:t>
            </w:r>
          </w:p>
        </w:tc>
        <w:tc>
          <w:tcPr>
            <w:tcW w:w="1400" w:type="dxa"/>
          </w:tcPr>
          <w:p w14:paraId="4CAD355D" w14:textId="77777777" w:rsidR="00B50050" w:rsidRDefault="00B50050" w:rsidP="0088127C">
            <w:pPr>
              <w:pStyle w:val="OtherTableBody"/>
            </w:pPr>
          </w:p>
        </w:tc>
        <w:tc>
          <w:tcPr>
            <w:tcW w:w="4200" w:type="dxa"/>
          </w:tcPr>
          <w:p w14:paraId="2BE51437" w14:textId="77777777" w:rsidR="00B50050" w:rsidRDefault="00B50050" w:rsidP="0088127C">
            <w:pPr>
              <w:pStyle w:val="OtherTableBody"/>
            </w:pPr>
          </w:p>
        </w:tc>
      </w:tr>
      <w:tr w:rsidR="00B50050" w14:paraId="19D7E2B1" w14:textId="77777777" w:rsidTr="00195548">
        <w:tc>
          <w:tcPr>
            <w:tcW w:w="600" w:type="dxa"/>
          </w:tcPr>
          <w:p w14:paraId="1616F682" w14:textId="77777777" w:rsidR="00B50050" w:rsidRDefault="00B50050" w:rsidP="0088127C">
            <w:pPr>
              <w:pStyle w:val="OtherTableBody"/>
            </w:pPr>
          </w:p>
        </w:tc>
        <w:tc>
          <w:tcPr>
            <w:tcW w:w="600" w:type="dxa"/>
          </w:tcPr>
          <w:p w14:paraId="09FB8AAF" w14:textId="77777777" w:rsidR="00B50050" w:rsidRDefault="00B50050" w:rsidP="0088127C">
            <w:pPr>
              <w:pStyle w:val="OtherTableBody"/>
            </w:pPr>
            <w:r>
              <w:t>0772</w:t>
            </w:r>
          </w:p>
        </w:tc>
        <w:tc>
          <w:tcPr>
            <w:tcW w:w="2600" w:type="dxa"/>
          </w:tcPr>
          <w:p w14:paraId="12040A8F" w14:textId="77777777" w:rsidR="00B50050" w:rsidRDefault="00B50050" w:rsidP="0088127C">
            <w:pPr>
              <w:pStyle w:val="OtherTableBody"/>
            </w:pPr>
          </w:p>
        </w:tc>
        <w:tc>
          <w:tcPr>
            <w:tcW w:w="1400" w:type="dxa"/>
          </w:tcPr>
          <w:p w14:paraId="4015BF28" w14:textId="77777777" w:rsidR="00B50050" w:rsidRDefault="00B50050" w:rsidP="0088127C">
            <w:pPr>
              <w:pStyle w:val="OtherTableBody"/>
            </w:pPr>
          </w:p>
        </w:tc>
        <w:tc>
          <w:tcPr>
            <w:tcW w:w="4200" w:type="dxa"/>
          </w:tcPr>
          <w:p w14:paraId="1D5325A5" w14:textId="77777777" w:rsidR="00B50050" w:rsidRDefault="00B50050" w:rsidP="0088127C">
            <w:pPr>
              <w:pStyle w:val="OtherTableBody"/>
            </w:pPr>
          </w:p>
        </w:tc>
      </w:tr>
      <w:tr w:rsidR="00B50050" w14:paraId="4FD47980" w14:textId="77777777" w:rsidTr="00195548">
        <w:tc>
          <w:tcPr>
            <w:tcW w:w="600" w:type="dxa"/>
          </w:tcPr>
          <w:p w14:paraId="0A20592D" w14:textId="77777777" w:rsidR="00B50050" w:rsidRDefault="00B50050" w:rsidP="0088127C">
            <w:pPr>
              <w:pStyle w:val="OtherTableBody"/>
            </w:pPr>
            <w:r>
              <w:t>undefined</w:t>
            </w:r>
          </w:p>
        </w:tc>
        <w:tc>
          <w:tcPr>
            <w:tcW w:w="600" w:type="dxa"/>
          </w:tcPr>
          <w:p w14:paraId="1609C1A8" w14:textId="77777777" w:rsidR="00B50050" w:rsidRDefault="00B50050" w:rsidP="0088127C">
            <w:pPr>
              <w:pStyle w:val="OtherTableBody"/>
            </w:pPr>
          </w:p>
        </w:tc>
        <w:tc>
          <w:tcPr>
            <w:tcW w:w="2600" w:type="dxa"/>
          </w:tcPr>
          <w:p w14:paraId="0F570740" w14:textId="77777777" w:rsidR="00B50050" w:rsidRDefault="00B50050" w:rsidP="0088127C">
            <w:pPr>
              <w:pStyle w:val="OtherTableBody"/>
            </w:pPr>
            <w:r>
              <w:t>Max Dose Amount Volume Units (RXV-15)</w:t>
            </w:r>
          </w:p>
        </w:tc>
        <w:tc>
          <w:tcPr>
            <w:tcW w:w="1400" w:type="dxa"/>
          </w:tcPr>
          <w:p w14:paraId="18BDE517" w14:textId="77777777" w:rsidR="00B50050" w:rsidRDefault="00B50050" w:rsidP="0088127C">
            <w:pPr>
              <w:pStyle w:val="OtherTableBody"/>
            </w:pPr>
          </w:p>
        </w:tc>
        <w:tc>
          <w:tcPr>
            <w:tcW w:w="4200" w:type="dxa"/>
          </w:tcPr>
          <w:p w14:paraId="480A57BB" w14:textId="77777777" w:rsidR="00B50050" w:rsidRDefault="00B50050" w:rsidP="0088127C">
            <w:pPr>
              <w:pStyle w:val="OtherTableBody"/>
            </w:pPr>
          </w:p>
        </w:tc>
      </w:tr>
      <w:tr w:rsidR="00B50050" w14:paraId="7FD122F4" w14:textId="77777777" w:rsidTr="00195548">
        <w:tc>
          <w:tcPr>
            <w:tcW w:w="600" w:type="dxa"/>
          </w:tcPr>
          <w:p w14:paraId="2545F1CD" w14:textId="77777777" w:rsidR="00B50050" w:rsidRDefault="00B50050" w:rsidP="0088127C">
            <w:pPr>
              <w:pStyle w:val="OtherTableBody"/>
            </w:pPr>
          </w:p>
        </w:tc>
        <w:tc>
          <w:tcPr>
            <w:tcW w:w="600" w:type="dxa"/>
          </w:tcPr>
          <w:p w14:paraId="075A1833" w14:textId="77777777" w:rsidR="00B50050" w:rsidRDefault="00B50050" w:rsidP="0088127C">
            <w:pPr>
              <w:pStyle w:val="OtherTableBody"/>
            </w:pPr>
            <w:r>
              <w:t>0773</w:t>
            </w:r>
          </w:p>
        </w:tc>
        <w:tc>
          <w:tcPr>
            <w:tcW w:w="2600" w:type="dxa"/>
          </w:tcPr>
          <w:p w14:paraId="265EFE06" w14:textId="77777777" w:rsidR="00B50050" w:rsidRDefault="00B50050" w:rsidP="0088127C">
            <w:pPr>
              <w:pStyle w:val="OtherTableBody"/>
            </w:pPr>
          </w:p>
        </w:tc>
        <w:tc>
          <w:tcPr>
            <w:tcW w:w="1400" w:type="dxa"/>
          </w:tcPr>
          <w:p w14:paraId="2543E713" w14:textId="77777777" w:rsidR="00B50050" w:rsidRDefault="00B50050" w:rsidP="0088127C">
            <w:pPr>
              <w:pStyle w:val="OtherTableBody"/>
            </w:pPr>
          </w:p>
        </w:tc>
        <w:tc>
          <w:tcPr>
            <w:tcW w:w="4200" w:type="dxa"/>
          </w:tcPr>
          <w:p w14:paraId="390494E7" w14:textId="77777777" w:rsidR="00B50050" w:rsidRDefault="00B50050" w:rsidP="0088127C">
            <w:pPr>
              <w:pStyle w:val="OtherTableBody"/>
            </w:pPr>
          </w:p>
        </w:tc>
      </w:tr>
      <w:tr w:rsidR="00B50050" w14:paraId="0AF2B638" w14:textId="77777777" w:rsidTr="00195548">
        <w:tc>
          <w:tcPr>
            <w:tcW w:w="600" w:type="dxa"/>
          </w:tcPr>
          <w:p w14:paraId="1536DDF5" w14:textId="77777777" w:rsidR="00B50050" w:rsidRDefault="00B50050" w:rsidP="0088127C">
            <w:pPr>
              <w:pStyle w:val="OtherTableBody"/>
            </w:pPr>
            <w:r>
              <w:t>undefined</w:t>
            </w:r>
          </w:p>
        </w:tc>
        <w:tc>
          <w:tcPr>
            <w:tcW w:w="600" w:type="dxa"/>
          </w:tcPr>
          <w:p w14:paraId="74EDC875" w14:textId="77777777" w:rsidR="00B50050" w:rsidRDefault="00B50050" w:rsidP="0088127C">
            <w:pPr>
              <w:pStyle w:val="OtherTableBody"/>
            </w:pPr>
          </w:p>
        </w:tc>
        <w:tc>
          <w:tcPr>
            <w:tcW w:w="2600" w:type="dxa"/>
          </w:tcPr>
          <w:p w14:paraId="61302324" w14:textId="77777777" w:rsidR="00B50050" w:rsidRDefault="00B50050" w:rsidP="0088127C">
            <w:pPr>
              <w:pStyle w:val="OtherTableBody"/>
            </w:pPr>
            <w:r>
              <w:t>Location (SAC-15)</w:t>
            </w:r>
          </w:p>
        </w:tc>
        <w:tc>
          <w:tcPr>
            <w:tcW w:w="1400" w:type="dxa"/>
          </w:tcPr>
          <w:p w14:paraId="0EC118FD" w14:textId="77777777" w:rsidR="00B50050" w:rsidRDefault="00B50050" w:rsidP="0088127C">
            <w:pPr>
              <w:pStyle w:val="OtherTableBody"/>
            </w:pPr>
          </w:p>
        </w:tc>
        <w:tc>
          <w:tcPr>
            <w:tcW w:w="4200" w:type="dxa"/>
          </w:tcPr>
          <w:p w14:paraId="20E84D85" w14:textId="77777777" w:rsidR="00B50050" w:rsidRDefault="00B50050" w:rsidP="0088127C">
            <w:pPr>
              <w:pStyle w:val="OtherTableBody"/>
            </w:pPr>
          </w:p>
        </w:tc>
      </w:tr>
      <w:tr w:rsidR="00B50050" w14:paraId="026ACE9B" w14:textId="77777777" w:rsidTr="00195548">
        <w:tc>
          <w:tcPr>
            <w:tcW w:w="600" w:type="dxa"/>
          </w:tcPr>
          <w:p w14:paraId="1C454016" w14:textId="77777777" w:rsidR="00B50050" w:rsidRDefault="00B50050" w:rsidP="0088127C">
            <w:pPr>
              <w:pStyle w:val="OtherTableBody"/>
            </w:pPr>
          </w:p>
        </w:tc>
        <w:tc>
          <w:tcPr>
            <w:tcW w:w="600" w:type="dxa"/>
          </w:tcPr>
          <w:p w14:paraId="27B8593F" w14:textId="77777777" w:rsidR="00B50050" w:rsidRDefault="00B50050" w:rsidP="0088127C">
            <w:pPr>
              <w:pStyle w:val="OtherTableBody"/>
            </w:pPr>
            <w:r>
              <w:t>0774</w:t>
            </w:r>
          </w:p>
        </w:tc>
        <w:tc>
          <w:tcPr>
            <w:tcW w:w="2600" w:type="dxa"/>
          </w:tcPr>
          <w:p w14:paraId="664483C7" w14:textId="77777777" w:rsidR="00B50050" w:rsidRDefault="00B50050" w:rsidP="0088127C">
            <w:pPr>
              <w:pStyle w:val="OtherTableBody"/>
            </w:pPr>
          </w:p>
        </w:tc>
        <w:tc>
          <w:tcPr>
            <w:tcW w:w="1400" w:type="dxa"/>
          </w:tcPr>
          <w:p w14:paraId="6D80447A" w14:textId="77777777" w:rsidR="00B50050" w:rsidRDefault="00B50050" w:rsidP="0088127C">
            <w:pPr>
              <w:pStyle w:val="OtherTableBody"/>
            </w:pPr>
          </w:p>
        </w:tc>
        <w:tc>
          <w:tcPr>
            <w:tcW w:w="4200" w:type="dxa"/>
          </w:tcPr>
          <w:p w14:paraId="6CCFFEB1" w14:textId="77777777" w:rsidR="00B50050" w:rsidRDefault="00B50050" w:rsidP="0088127C">
            <w:pPr>
              <w:pStyle w:val="OtherTableBody"/>
            </w:pPr>
          </w:p>
        </w:tc>
      </w:tr>
      <w:tr w:rsidR="00B50050" w14:paraId="6C9E4652" w14:textId="77777777" w:rsidTr="00195548">
        <w:tc>
          <w:tcPr>
            <w:tcW w:w="600" w:type="dxa"/>
          </w:tcPr>
          <w:p w14:paraId="5684BEFD" w14:textId="77777777" w:rsidR="00B50050" w:rsidRDefault="00B50050" w:rsidP="0088127C">
            <w:pPr>
              <w:pStyle w:val="OtherTableBody"/>
            </w:pPr>
            <w:r>
              <w:t>undefined</w:t>
            </w:r>
          </w:p>
        </w:tc>
        <w:tc>
          <w:tcPr>
            <w:tcW w:w="600" w:type="dxa"/>
          </w:tcPr>
          <w:p w14:paraId="3D9FCFF9" w14:textId="77777777" w:rsidR="00B50050" w:rsidRDefault="00B50050" w:rsidP="0088127C">
            <w:pPr>
              <w:pStyle w:val="OtherTableBody"/>
            </w:pPr>
          </w:p>
        </w:tc>
        <w:tc>
          <w:tcPr>
            <w:tcW w:w="2600" w:type="dxa"/>
          </w:tcPr>
          <w:p w14:paraId="36FA48B1" w14:textId="77777777" w:rsidR="00B50050" w:rsidRDefault="00B50050" w:rsidP="0088127C">
            <w:pPr>
              <w:pStyle w:val="OtherTableBody"/>
            </w:pPr>
            <w:r>
              <w:t>Container Height/Diameter/Delta Units (SAC-20)</w:t>
            </w:r>
          </w:p>
        </w:tc>
        <w:tc>
          <w:tcPr>
            <w:tcW w:w="1400" w:type="dxa"/>
          </w:tcPr>
          <w:p w14:paraId="3AC381D9" w14:textId="77777777" w:rsidR="00B50050" w:rsidRDefault="00B50050" w:rsidP="0088127C">
            <w:pPr>
              <w:pStyle w:val="OtherTableBody"/>
            </w:pPr>
          </w:p>
        </w:tc>
        <w:tc>
          <w:tcPr>
            <w:tcW w:w="4200" w:type="dxa"/>
          </w:tcPr>
          <w:p w14:paraId="7959299C" w14:textId="77777777" w:rsidR="00B50050" w:rsidRDefault="00B50050" w:rsidP="0088127C">
            <w:pPr>
              <w:pStyle w:val="OtherTableBody"/>
            </w:pPr>
          </w:p>
        </w:tc>
      </w:tr>
      <w:tr w:rsidR="00B50050" w14:paraId="5EF17652" w14:textId="77777777" w:rsidTr="00195548">
        <w:tc>
          <w:tcPr>
            <w:tcW w:w="600" w:type="dxa"/>
          </w:tcPr>
          <w:p w14:paraId="0EFCB359" w14:textId="77777777" w:rsidR="00B50050" w:rsidRDefault="00B50050" w:rsidP="0088127C">
            <w:pPr>
              <w:pStyle w:val="OtherTableBody"/>
            </w:pPr>
          </w:p>
        </w:tc>
        <w:tc>
          <w:tcPr>
            <w:tcW w:w="600" w:type="dxa"/>
          </w:tcPr>
          <w:p w14:paraId="0F79250B" w14:textId="77777777" w:rsidR="00B50050" w:rsidRDefault="00B50050" w:rsidP="0088127C">
            <w:pPr>
              <w:pStyle w:val="OtherTableBody"/>
            </w:pPr>
            <w:r>
              <w:t>0775</w:t>
            </w:r>
          </w:p>
        </w:tc>
        <w:tc>
          <w:tcPr>
            <w:tcW w:w="2600" w:type="dxa"/>
          </w:tcPr>
          <w:p w14:paraId="358EC3F4" w14:textId="77777777" w:rsidR="00B50050" w:rsidRDefault="00B50050" w:rsidP="0088127C">
            <w:pPr>
              <w:pStyle w:val="OtherTableBody"/>
            </w:pPr>
          </w:p>
        </w:tc>
        <w:tc>
          <w:tcPr>
            <w:tcW w:w="1400" w:type="dxa"/>
          </w:tcPr>
          <w:p w14:paraId="410040E1" w14:textId="77777777" w:rsidR="00B50050" w:rsidRDefault="00B50050" w:rsidP="0088127C">
            <w:pPr>
              <w:pStyle w:val="OtherTableBody"/>
            </w:pPr>
          </w:p>
        </w:tc>
        <w:tc>
          <w:tcPr>
            <w:tcW w:w="4200" w:type="dxa"/>
          </w:tcPr>
          <w:p w14:paraId="41C5DE64" w14:textId="77777777" w:rsidR="00B50050" w:rsidRDefault="00B50050" w:rsidP="0088127C">
            <w:pPr>
              <w:pStyle w:val="OtherTableBody"/>
            </w:pPr>
          </w:p>
        </w:tc>
      </w:tr>
      <w:tr w:rsidR="00B50050" w14:paraId="6F9BDC99" w14:textId="77777777" w:rsidTr="00195548">
        <w:tc>
          <w:tcPr>
            <w:tcW w:w="600" w:type="dxa"/>
          </w:tcPr>
          <w:p w14:paraId="70551961" w14:textId="77777777" w:rsidR="00B50050" w:rsidRDefault="00B50050" w:rsidP="0088127C">
            <w:pPr>
              <w:pStyle w:val="OtherTableBody"/>
            </w:pPr>
            <w:r>
              <w:t>User</w:t>
            </w:r>
          </w:p>
        </w:tc>
        <w:tc>
          <w:tcPr>
            <w:tcW w:w="600" w:type="dxa"/>
          </w:tcPr>
          <w:p w14:paraId="0BBB862B" w14:textId="77777777" w:rsidR="00B50050" w:rsidRDefault="00B50050" w:rsidP="0088127C">
            <w:pPr>
              <w:pStyle w:val="OtherTableBody"/>
            </w:pPr>
          </w:p>
        </w:tc>
        <w:tc>
          <w:tcPr>
            <w:tcW w:w="2600" w:type="dxa"/>
          </w:tcPr>
          <w:p w14:paraId="3416D0B3" w14:textId="77777777" w:rsidR="00B50050" w:rsidRDefault="00B50050" w:rsidP="0088127C">
            <w:pPr>
              <w:pStyle w:val="OtherTableBody"/>
            </w:pPr>
            <w:r>
              <w:t>Item Status</w:t>
            </w:r>
          </w:p>
        </w:tc>
        <w:tc>
          <w:tcPr>
            <w:tcW w:w="1400" w:type="dxa"/>
          </w:tcPr>
          <w:p w14:paraId="6A513BE4" w14:textId="77777777" w:rsidR="00B50050" w:rsidRDefault="00B50050" w:rsidP="0088127C">
            <w:pPr>
              <w:pStyle w:val="OtherTableBody"/>
            </w:pPr>
          </w:p>
        </w:tc>
        <w:tc>
          <w:tcPr>
            <w:tcW w:w="4200" w:type="dxa"/>
          </w:tcPr>
          <w:p w14:paraId="49738400" w14:textId="77777777" w:rsidR="00B50050" w:rsidRDefault="00B50050" w:rsidP="0088127C">
            <w:pPr>
              <w:pStyle w:val="OtherTableBody"/>
            </w:pPr>
          </w:p>
        </w:tc>
      </w:tr>
      <w:tr w:rsidR="00B50050" w14:paraId="2B949F0B" w14:textId="77777777" w:rsidTr="00195548">
        <w:tc>
          <w:tcPr>
            <w:tcW w:w="600" w:type="dxa"/>
          </w:tcPr>
          <w:p w14:paraId="496AC94D" w14:textId="77777777" w:rsidR="00B50050" w:rsidRDefault="00B50050" w:rsidP="0088127C">
            <w:pPr>
              <w:pStyle w:val="OtherTableBody"/>
            </w:pPr>
          </w:p>
        </w:tc>
        <w:tc>
          <w:tcPr>
            <w:tcW w:w="600" w:type="dxa"/>
          </w:tcPr>
          <w:p w14:paraId="20B96238" w14:textId="77777777" w:rsidR="00B50050" w:rsidRDefault="00B50050" w:rsidP="0088127C">
            <w:pPr>
              <w:pStyle w:val="OtherTableBody"/>
            </w:pPr>
            <w:r>
              <w:t>0776</w:t>
            </w:r>
          </w:p>
        </w:tc>
        <w:tc>
          <w:tcPr>
            <w:tcW w:w="2600" w:type="dxa"/>
          </w:tcPr>
          <w:p w14:paraId="02F9D09E" w14:textId="77777777" w:rsidR="00B50050" w:rsidRDefault="00B50050" w:rsidP="0088127C">
            <w:pPr>
              <w:pStyle w:val="OtherTableBody"/>
            </w:pPr>
          </w:p>
        </w:tc>
        <w:tc>
          <w:tcPr>
            <w:tcW w:w="1400" w:type="dxa"/>
          </w:tcPr>
          <w:p w14:paraId="44C501CF" w14:textId="77777777" w:rsidR="00B50050" w:rsidRDefault="00B50050" w:rsidP="0088127C">
            <w:pPr>
              <w:pStyle w:val="OtherTableBody"/>
            </w:pPr>
            <w:r>
              <w:t>A</w:t>
            </w:r>
          </w:p>
        </w:tc>
        <w:tc>
          <w:tcPr>
            <w:tcW w:w="4200" w:type="dxa"/>
          </w:tcPr>
          <w:p w14:paraId="54E335D2" w14:textId="77777777" w:rsidR="00B50050" w:rsidRDefault="00B50050" w:rsidP="0088127C">
            <w:pPr>
              <w:pStyle w:val="OtherTableBody"/>
            </w:pPr>
            <w:r>
              <w:t>Active</w:t>
            </w:r>
          </w:p>
        </w:tc>
      </w:tr>
      <w:tr w:rsidR="00B50050" w14:paraId="52E88F07" w14:textId="77777777" w:rsidTr="00195548">
        <w:tc>
          <w:tcPr>
            <w:tcW w:w="600" w:type="dxa"/>
          </w:tcPr>
          <w:p w14:paraId="7FA63618" w14:textId="77777777" w:rsidR="00B50050" w:rsidRDefault="00B50050" w:rsidP="0088127C">
            <w:pPr>
              <w:pStyle w:val="OtherTableBody"/>
            </w:pPr>
          </w:p>
        </w:tc>
        <w:tc>
          <w:tcPr>
            <w:tcW w:w="600" w:type="dxa"/>
          </w:tcPr>
          <w:p w14:paraId="26763367" w14:textId="77777777" w:rsidR="00B50050" w:rsidRDefault="00B50050" w:rsidP="0088127C">
            <w:pPr>
              <w:pStyle w:val="OtherTableBody"/>
            </w:pPr>
            <w:r>
              <w:t>0776</w:t>
            </w:r>
          </w:p>
        </w:tc>
        <w:tc>
          <w:tcPr>
            <w:tcW w:w="2600" w:type="dxa"/>
          </w:tcPr>
          <w:p w14:paraId="1F9EB37D" w14:textId="77777777" w:rsidR="00B50050" w:rsidRDefault="00B50050" w:rsidP="0088127C">
            <w:pPr>
              <w:pStyle w:val="OtherTableBody"/>
            </w:pPr>
          </w:p>
        </w:tc>
        <w:tc>
          <w:tcPr>
            <w:tcW w:w="1400" w:type="dxa"/>
          </w:tcPr>
          <w:p w14:paraId="26587750" w14:textId="77777777" w:rsidR="00B50050" w:rsidRDefault="00B50050" w:rsidP="0088127C">
            <w:pPr>
              <w:pStyle w:val="OtherTableBody"/>
            </w:pPr>
            <w:r>
              <w:t>I</w:t>
            </w:r>
          </w:p>
        </w:tc>
        <w:tc>
          <w:tcPr>
            <w:tcW w:w="4200" w:type="dxa"/>
          </w:tcPr>
          <w:p w14:paraId="2AE5F4AE" w14:textId="77777777" w:rsidR="00B50050" w:rsidRDefault="00B50050" w:rsidP="0088127C">
            <w:pPr>
              <w:pStyle w:val="OtherTableBody"/>
            </w:pPr>
            <w:r>
              <w:t>Inactive</w:t>
            </w:r>
          </w:p>
        </w:tc>
      </w:tr>
      <w:tr w:rsidR="00B50050" w14:paraId="653DC81B" w14:textId="77777777" w:rsidTr="00195548">
        <w:tc>
          <w:tcPr>
            <w:tcW w:w="600" w:type="dxa"/>
          </w:tcPr>
          <w:p w14:paraId="3EC3D4E3" w14:textId="77777777" w:rsidR="00B50050" w:rsidRDefault="00B50050" w:rsidP="0088127C">
            <w:pPr>
              <w:pStyle w:val="OtherTableBody"/>
            </w:pPr>
          </w:p>
        </w:tc>
        <w:tc>
          <w:tcPr>
            <w:tcW w:w="600" w:type="dxa"/>
          </w:tcPr>
          <w:p w14:paraId="79CADE08" w14:textId="77777777" w:rsidR="00B50050" w:rsidRDefault="00B50050" w:rsidP="0088127C">
            <w:pPr>
              <w:pStyle w:val="OtherTableBody"/>
            </w:pPr>
            <w:r>
              <w:t>0776</w:t>
            </w:r>
          </w:p>
        </w:tc>
        <w:tc>
          <w:tcPr>
            <w:tcW w:w="2600" w:type="dxa"/>
          </w:tcPr>
          <w:p w14:paraId="76B4C360" w14:textId="77777777" w:rsidR="00B50050" w:rsidRDefault="00B50050" w:rsidP="0088127C">
            <w:pPr>
              <w:pStyle w:val="OtherTableBody"/>
            </w:pPr>
          </w:p>
        </w:tc>
        <w:tc>
          <w:tcPr>
            <w:tcW w:w="1400" w:type="dxa"/>
          </w:tcPr>
          <w:p w14:paraId="0FB83E6D" w14:textId="77777777" w:rsidR="00B50050" w:rsidRDefault="00B50050" w:rsidP="0088127C">
            <w:pPr>
              <w:pStyle w:val="OtherTableBody"/>
            </w:pPr>
            <w:r>
              <w:t>P</w:t>
            </w:r>
          </w:p>
        </w:tc>
        <w:tc>
          <w:tcPr>
            <w:tcW w:w="4200" w:type="dxa"/>
          </w:tcPr>
          <w:p w14:paraId="2A3F9B83" w14:textId="77777777" w:rsidR="00B50050" w:rsidRDefault="00B50050" w:rsidP="0088127C">
            <w:pPr>
              <w:pStyle w:val="OtherTableBody"/>
            </w:pPr>
            <w:r>
              <w:t>Pending Inactive</w:t>
            </w:r>
          </w:p>
        </w:tc>
      </w:tr>
      <w:tr w:rsidR="00B50050" w14:paraId="2EF7E833" w14:textId="77777777" w:rsidTr="00195548">
        <w:tc>
          <w:tcPr>
            <w:tcW w:w="600" w:type="dxa"/>
          </w:tcPr>
          <w:p w14:paraId="0E3293A5" w14:textId="77777777" w:rsidR="00B50050" w:rsidRDefault="00B50050" w:rsidP="0088127C">
            <w:pPr>
              <w:pStyle w:val="OtherTableBody"/>
            </w:pPr>
            <w:r>
              <w:t>undefined</w:t>
            </w:r>
          </w:p>
        </w:tc>
        <w:tc>
          <w:tcPr>
            <w:tcW w:w="600" w:type="dxa"/>
          </w:tcPr>
          <w:p w14:paraId="4556E0A1" w14:textId="77777777" w:rsidR="00B50050" w:rsidRDefault="00B50050" w:rsidP="0088127C">
            <w:pPr>
              <w:pStyle w:val="OtherTableBody"/>
            </w:pPr>
          </w:p>
        </w:tc>
        <w:tc>
          <w:tcPr>
            <w:tcW w:w="2600" w:type="dxa"/>
          </w:tcPr>
          <w:p w14:paraId="30F46977" w14:textId="77777777" w:rsidR="00B50050" w:rsidRDefault="00B50050" w:rsidP="0088127C">
            <w:pPr>
              <w:pStyle w:val="OtherTableBody"/>
            </w:pPr>
            <w:r>
              <w:t>Volume Units (SAC-24)</w:t>
            </w:r>
          </w:p>
        </w:tc>
        <w:tc>
          <w:tcPr>
            <w:tcW w:w="1400" w:type="dxa"/>
          </w:tcPr>
          <w:p w14:paraId="2B7EC011" w14:textId="77777777" w:rsidR="00B50050" w:rsidRDefault="00B50050" w:rsidP="0088127C">
            <w:pPr>
              <w:pStyle w:val="OtherTableBody"/>
            </w:pPr>
          </w:p>
        </w:tc>
        <w:tc>
          <w:tcPr>
            <w:tcW w:w="4200" w:type="dxa"/>
          </w:tcPr>
          <w:p w14:paraId="389B0ABE" w14:textId="77777777" w:rsidR="00B50050" w:rsidRDefault="00B50050" w:rsidP="0088127C">
            <w:pPr>
              <w:pStyle w:val="OtherTableBody"/>
            </w:pPr>
          </w:p>
        </w:tc>
      </w:tr>
      <w:tr w:rsidR="00B50050" w14:paraId="3964F17D" w14:textId="77777777" w:rsidTr="00195548">
        <w:tc>
          <w:tcPr>
            <w:tcW w:w="600" w:type="dxa"/>
          </w:tcPr>
          <w:p w14:paraId="7793C9CF" w14:textId="77777777" w:rsidR="00B50050" w:rsidRDefault="00B50050" w:rsidP="0088127C">
            <w:pPr>
              <w:pStyle w:val="OtherTableBody"/>
            </w:pPr>
          </w:p>
        </w:tc>
        <w:tc>
          <w:tcPr>
            <w:tcW w:w="600" w:type="dxa"/>
          </w:tcPr>
          <w:p w14:paraId="7BB20FDE" w14:textId="77777777" w:rsidR="00B50050" w:rsidRDefault="00B50050" w:rsidP="0088127C">
            <w:pPr>
              <w:pStyle w:val="OtherTableBody"/>
            </w:pPr>
            <w:r>
              <w:t>0777</w:t>
            </w:r>
          </w:p>
        </w:tc>
        <w:tc>
          <w:tcPr>
            <w:tcW w:w="2600" w:type="dxa"/>
          </w:tcPr>
          <w:p w14:paraId="7917B9A5" w14:textId="77777777" w:rsidR="00B50050" w:rsidRDefault="00B50050" w:rsidP="0088127C">
            <w:pPr>
              <w:pStyle w:val="OtherTableBody"/>
            </w:pPr>
          </w:p>
        </w:tc>
        <w:tc>
          <w:tcPr>
            <w:tcW w:w="1400" w:type="dxa"/>
          </w:tcPr>
          <w:p w14:paraId="1E39F4D7" w14:textId="77777777" w:rsidR="00B50050" w:rsidRDefault="00B50050" w:rsidP="0088127C">
            <w:pPr>
              <w:pStyle w:val="OtherTableBody"/>
            </w:pPr>
          </w:p>
        </w:tc>
        <w:tc>
          <w:tcPr>
            <w:tcW w:w="4200" w:type="dxa"/>
          </w:tcPr>
          <w:p w14:paraId="3072A65C" w14:textId="77777777" w:rsidR="00B50050" w:rsidRDefault="00B50050" w:rsidP="0088127C">
            <w:pPr>
              <w:pStyle w:val="OtherTableBody"/>
            </w:pPr>
          </w:p>
        </w:tc>
      </w:tr>
      <w:tr w:rsidR="00B50050" w14:paraId="77C24840" w14:textId="77777777" w:rsidTr="00195548">
        <w:tc>
          <w:tcPr>
            <w:tcW w:w="600" w:type="dxa"/>
          </w:tcPr>
          <w:p w14:paraId="7091089F" w14:textId="77777777" w:rsidR="00B50050" w:rsidRDefault="00B50050" w:rsidP="0088127C">
            <w:pPr>
              <w:pStyle w:val="OtherTableBody"/>
            </w:pPr>
            <w:r>
              <w:t>User</w:t>
            </w:r>
          </w:p>
        </w:tc>
        <w:tc>
          <w:tcPr>
            <w:tcW w:w="600" w:type="dxa"/>
          </w:tcPr>
          <w:p w14:paraId="0704AF28" w14:textId="77777777" w:rsidR="00B50050" w:rsidRDefault="00B50050" w:rsidP="0088127C">
            <w:pPr>
              <w:pStyle w:val="OtherTableBody"/>
            </w:pPr>
          </w:p>
        </w:tc>
        <w:tc>
          <w:tcPr>
            <w:tcW w:w="2600" w:type="dxa"/>
          </w:tcPr>
          <w:p w14:paraId="59C03A84" w14:textId="77777777" w:rsidR="00B50050" w:rsidRDefault="00B50050" w:rsidP="0088127C">
            <w:pPr>
              <w:pStyle w:val="OtherTableBody"/>
            </w:pPr>
            <w:r>
              <w:t>Item Type</w:t>
            </w:r>
          </w:p>
        </w:tc>
        <w:tc>
          <w:tcPr>
            <w:tcW w:w="1400" w:type="dxa"/>
          </w:tcPr>
          <w:p w14:paraId="3E91C181" w14:textId="77777777" w:rsidR="00B50050" w:rsidRDefault="00B50050" w:rsidP="0088127C">
            <w:pPr>
              <w:pStyle w:val="OtherTableBody"/>
            </w:pPr>
          </w:p>
        </w:tc>
        <w:tc>
          <w:tcPr>
            <w:tcW w:w="4200" w:type="dxa"/>
          </w:tcPr>
          <w:p w14:paraId="78B94CC0" w14:textId="77777777" w:rsidR="00B50050" w:rsidRDefault="00B50050" w:rsidP="0088127C">
            <w:pPr>
              <w:pStyle w:val="OtherTableBody"/>
            </w:pPr>
          </w:p>
        </w:tc>
      </w:tr>
      <w:tr w:rsidR="00B50050" w14:paraId="308EF58F" w14:textId="77777777" w:rsidTr="00195548">
        <w:tc>
          <w:tcPr>
            <w:tcW w:w="600" w:type="dxa"/>
          </w:tcPr>
          <w:p w14:paraId="735AABAB" w14:textId="77777777" w:rsidR="00B50050" w:rsidRDefault="00B50050" w:rsidP="0088127C">
            <w:pPr>
              <w:pStyle w:val="OtherTableBody"/>
            </w:pPr>
          </w:p>
        </w:tc>
        <w:tc>
          <w:tcPr>
            <w:tcW w:w="600" w:type="dxa"/>
          </w:tcPr>
          <w:p w14:paraId="7878B907" w14:textId="77777777" w:rsidR="00B50050" w:rsidRDefault="00B50050" w:rsidP="0088127C">
            <w:pPr>
              <w:pStyle w:val="OtherTableBody"/>
            </w:pPr>
            <w:r>
              <w:t>0778</w:t>
            </w:r>
          </w:p>
        </w:tc>
        <w:tc>
          <w:tcPr>
            <w:tcW w:w="2600" w:type="dxa"/>
          </w:tcPr>
          <w:p w14:paraId="4A5F2FC3" w14:textId="77777777" w:rsidR="00B50050" w:rsidRDefault="00B50050" w:rsidP="0088127C">
            <w:pPr>
              <w:pStyle w:val="OtherTableBody"/>
            </w:pPr>
          </w:p>
        </w:tc>
        <w:tc>
          <w:tcPr>
            <w:tcW w:w="1400" w:type="dxa"/>
          </w:tcPr>
          <w:p w14:paraId="40B82D2C" w14:textId="77777777" w:rsidR="00B50050" w:rsidRDefault="00B50050" w:rsidP="0088127C">
            <w:pPr>
              <w:pStyle w:val="OtherTableBody"/>
            </w:pPr>
            <w:r>
              <w:t>EQP</w:t>
            </w:r>
          </w:p>
        </w:tc>
        <w:tc>
          <w:tcPr>
            <w:tcW w:w="4200" w:type="dxa"/>
          </w:tcPr>
          <w:p w14:paraId="74A9C8F3" w14:textId="77777777" w:rsidR="00B50050" w:rsidRDefault="00B50050" w:rsidP="0088127C">
            <w:pPr>
              <w:pStyle w:val="OtherTableBody"/>
            </w:pPr>
            <w:r>
              <w:t>Equipment</w:t>
            </w:r>
          </w:p>
        </w:tc>
      </w:tr>
      <w:tr w:rsidR="00B50050" w14:paraId="7B8C5BCB" w14:textId="77777777" w:rsidTr="00195548">
        <w:tc>
          <w:tcPr>
            <w:tcW w:w="600" w:type="dxa"/>
          </w:tcPr>
          <w:p w14:paraId="776F3C59" w14:textId="77777777" w:rsidR="00B50050" w:rsidRDefault="00B50050" w:rsidP="0088127C">
            <w:pPr>
              <w:pStyle w:val="OtherTableBody"/>
            </w:pPr>
          </w:p>
        </w:tc>
        <w:tc>
          <w:tcPr>
            <w:tcW w:w="600" w:type="dxa"/>
          </w:tcPr>
          <w:p w14:paraId="016B1487" w14:textId="77777777" w:rsidR="00B50050" w:rsidRDefault="00B50050" w:rsidP="0088127C">
            <w:pPr>
              <w:pStyle w:val="OtherTableBody"/>
            </w:pPr>
            <w:r>
              <w:t>0778</w:t>
            </w:r>
          </w:p>
        </w:tc>
        <w:tc>
          <w:tcPr>
            <w:tcW w:w="2600" w:type="dxa"/>
          </w:tcPr>
          <w:p w14:paraId="03FF2BA1" w14:textId="77777777" w:rsidR="00B50050" w:rsidRDefault="00B50050" w:rsidP="0088127C">
            <w:pPr>
              <w:pStyle w:val="OtherTableBody"/>
            </w:pPr>
          </w:p>
        </w:tc>
        <w:tc>
          <w:tcPr>
            <w:tcW w:w="1400" w:type="dxa"/>
          </w:tcPr>
          <w:p w14:paraId="6F3975E3" w14:textId="77777777" w:rsidR="00B50050" w:rsidRDefault="00B50050" w:rsidP="0088127C">
            <w:pPr>
              <w:pStyle w:val="OtherTableBody"/>
            </w:pPr>
            <w:r>
              <w:t>IMP</w:t>
            </w:r>
          </w:p>
        </w:tc>
        <w:tc>
          <w:tcPr>
            <w:tcW w:w="4200" w:type="dxa"/>
          </w:tcPr>
          <w:p w14:paraId="0A6C65DC" w14:textId="77777777" w:rsidR="00B50050" w:rsidRDefault="00B50050" w:rsidP="0088127C">
            <w:pPr>
              <w:pStyle w:val="OtherTableBody"/>
            </w:pPr>
            <w:r>
              <w:t>Implant</w:t>
            </w:r>
          </w:p>
        </w:tc>
      </w:tr>
      <w:tr w:rsidR="00B50050" w14:paraId="21C16FA4" w14:textId="77777777" w:rsidTr="00195548">
        <w:tc>
          <w:tcPr>
            <w:tcW w:w="600" w:type="dxa"/>
          </w:tcPr>
          <w:p w14:paraId="52AA87C3" w14:textId="77777777" w:rsidR="00B50050" w:rsidRDefault="00B50050" w:rsidP="0088127C">
            <w:pPr>
              <w:pStyle w:val="OtherTableBody"/>
            </w:pPr>
          </w:p>
        </w:tc>
        <w:tc>
          <w:tcPr>
            <w:tcW w:w="600" w:type="dxa"/>
          </w:tcPr>
          <w:p w14:paraId="732717FB" w14:textId="77777777" w:rsidR="00B50050" w:rsidRDefault="00B50050" w:rsidP="0088127C">
            <w:pPr>
              <w:pStyle w:val="OtherTableBody"/>
            </w:pPr>
            <w:r>
              <w:t>0778</w:t>
            </w:r>
          </w:p>
        </w:tc>
        <w:tc>
          <w:tcPr>
            <w:tcW w:w="2600" w:type="dxa"/>
          </w:tcPr>
          <w:p w14:paraId="3DCFF7B6" w14:textId="77777777" w:rsidR="00B50050" w:rsidRDefault="00B50050" w:rsidP="0088127C">
            <w:pPr>
              <w:pStyle w:val="OtherTableBody"/>
            </w:pPr>
          </w:p>
        </w:tc>
        <w:tc>
          <w:tcPr>
            <w:tcW w:w="1400" w:type="dxa"/>
          </w:tcPr>
          <w:p w14:paraId="6E5EE0F3" w14:textId="77777777" w:rsidR="00B50050" w:rsidRDefault="00B50050" w:rsidP="0088127C">
            <w:pPr>
              <w:pStyle w:val="OtherTableBody"/>
            </w:pPr>
            <w:r>
              <w:t>MED</w:t>
            </w:r>
          </w:p>
        </w:tc>
        <w:tc>
          <w:tcPr>
            <w:tcW w:w="4200" w:type="dxa"/>
          </w:tcPr>
          <w:p w14:paraId="48E8B054" w14:textId="77777777" w:rsidR="00B50050" w:rsidRDefault="00B50050" w:rsidP="0088127C">
            <w:pPr>
              <w:pStyle w:val="OtherTableBody"/>
            </w:pPr>
            <w:r>
              <w:t>Medication</w:t>
            </w:r>
          </w:p>
        </w:tc>
      </w:tr>
      <w:tr w:rsidR="00B50050" w14:paraId="3DCF80A4" w14:textId="77777777" w:rsidTr="00195548">
        <w:tc>
          <w:tcPr>
            <w:tcW w:w="600" w:type="dxa"/>
          </w:tcPr>
          <w:p w14:paraId="14E4BA5A" w14:textId="77777777" w:rsidR="00B50050" w:rsidRDefault="00B50050" w:rsidP="0088127C">
            <w:pPr>
              <w:pStyle w:val="OtherTableBody"/>
            </w:pPr>
          </w:p>
        </w:tc>
        <w:tc>
          <w:tcPr>
            <w:tcW w:w="600" w:type="dxa"/>
          </w:tcPr>
          <w:p w14:paraId="25CDC505" w14:textId="77777777" w:rsidR="00B50050" w:rsidRDefault="00B50050" w:rsidP="0088127C">
            <w:pPr>
              <w:pStyle w:val="OtherTableBody"/>
            </w:pPr>
            <w:r>
              <w:t>0778</w:t>
            </w:r>
          </w:p>
        </w:tc>
        <w:tc>
          <w:tcPr>
            <w:tcW w:w="2600" w:type="dxa"/>
          </w:tcPr>
          <w:p w14:paraId="620C1EBD" w14:textId="77777777" w:rsidR="00B50050" w:rsidRDefault="00B50050" w:rsidP="0088127C">
            <w:pPr>
              <w:pStyle w:val="OtherTableBody"/>
            </w:pPr>
          </w:p>
        </w:tc>
        <w:tc>
          <w:tcPr>
            <w:tcW w:w="1400" w:type="dxa"/>
          </w:tcPr>
          <w:p w14:paraId="06043545" w14:textId="77777777" w:rsidR="00B50050" w:rsidRDefault="00B50050" w:rsidP="0088127C">
            <w:pPr>
              <w:pStyle w:val="OtherTableBody"/>
            </w:pPr>
            <w:r>
              <w:t>SUP</w:t>
            </w:r>
          </w:p>
        </w:tc>
        <w:tc>
          <w:tcPr>
            <w:tcW w:w="4200" w:type="dxa"/>
          </w:tcPr>
          <w:p w14:paraId="6A7C4E2A" w14:textId="77777777" w:rsidR="00B50050" w:rsidRDefault="00B50050" w:rsidP="0088127C">
            <w:pPr>
              <w:pStyle w:val="OtherTableBody"/>
            </w:pPr>
            <w:r>
              <w:t>Supply</w:t>
            </w:r>
          </w:p>
        </w:tc>
      </w:tr>
      <w:tr w:rsidR="00B50050" w14:paraId="3D16E91E" w14:textId="77777777" w:rsidTr="00195548">
        <w:tc>
          <w:tcPr>
            <w:tcW w:w="600" w:type="dxa"/>
          </w:tcPr>
          <w:p w14:paraId="5C86F62F" w14:textId="77777777" w:rsidR="00B50050" w:rsidRDefault="00B50050" w:rsidP="0088127C">
            <w:pPr>
              <w:pStyle w:val="OtherTableBody"/>
            </w:pPr>
          </w:p>
        </w:tc>
        <w:tc>
          <w:tcPr>
            <w:tcW w:w="600" w:type="dxa"/>
          </w:tcPr>
          <w:p w14:paraId="409F4469" w14:textId="77777777" w:rsidR="00B50050" w:rsidRDefault="00B50050" w:rsidP="0088127C">
            <w:pPr>
              <w:pStyle w:val="OtherTableBody"/>
            </w:pPr>
            <w:r>
              <w:t>0778</w:t>
            </w:r>
          </w:p>
        </w:tc>
        <w:tc>
          <w:tcPr>
            <w:tcW w:w="2600" w:type="dxa"/>
          </w:tcPr>
          <w:p w14:paraId="39105A18" w14:textId="77777777" w:rsidR="00B50050" w:rsidRDefault="00B50050" w:rsidP="0088127C">
            <w:pPr>
              <w:pStyle w:val="OtherTableBody"/>
            </w:pPr>
          </w:p>
        </w:tc>
        <w:tc>
          <w:tcPr>
            <w:tcW w:w="1400" w:type="dxa"/>
          </w:tcPr>
          <w:p w14:paraId="435D1E6A" w14:textId="77777777" w:rsidR="00B50050" w:rsidRDefault="00B50050" w:rsidP="0088127C">
            <w:pPr>
              <w:pStyle w:val="OtherTableBody"/>
            </w:pPr>
            <w:r>
              <w:t>TDC</w:t>
            </w:r>
          </w:p>
        </w:tc>
        <w:tc>
          <w:tcPr>
            <w:tcW w:w="4200" w:type="dxa"/>
          </w:tcPr>
          <w:p w14:paraId="66649E39" w14:textId="77777777" w:rsidR="00B50050" w:rsidRDefault="00B50050" w:rsidP="0088127C">
            <w:pPr>
              <w:pStyle w:val="OtherTableBody"/>
            </w:pPr>
            <w:r>
              <w:t>Tubes, Drains, and Catheters</w:t>
            </w:r>
          </w:p>
        </w:tc>
      </w:tr>
      <w:tr w:rsidR="00B50050" w14:paraId="1B6CCF17" w14:textId="77777777" w:rsidTr="00195548">
        <w:tc>
          <w:tcPr>
            <w:tcW w:w="600" w:type="dxa"/>
          </w:tcPr>
          <w:p w14:paraId="32F9F9C4" w14:textId="77777777" w:rsidR="00B50050" w:rsidRDefault="00B50050" w:rsidP="0088127C">
            <w:pPr>
              <w:pStyle w:val="OtherTableBody"/>
            </w:pPr>
            <w:r>
              <w:t>undefined</w:t>
            </w:r>
          </w:p>
        </w:tc>
        <w:tc>
          <w:tcPr>
            <w:tcW w:w="600" w:type="dxa"/>
          </w:tcPr>
          <w:p w14:paraId="3AEFB430" w14:textId="77777777" w:rsidR="00B50050" w:rsidRDefault="00B50050" w:rsidP="0088127C">
            <w:pPr>
              <w:pStyle w:val="OtherTableBody"/>
            </w:pPr>
          </w:p>
        </w:tc>
        <w:tc>
          <w:tcPr>
            <w:tcW w:w="2600" w:type="dxa"/>
          </w:tcPr>
          <w:p w14:paraId="18E06311" w14:textId="77777777" w:rsidR="00B50050" w:rsidRDefault="00B50050" w:rsidP="0088127C">
            <w:pPr>
              <w:pStyle w:val="OtherTableBody"/>
            </w:pPr>
            <w:r>
              <w:t>Hemolysis Index Units (SAC-33)</w:t>
            </w:r>
          </w:p>
        </w:tc>
        <w:tc>
          <w:tcPr>
            <w:tcW w:w="1400" w:type="dxa"/>
          </w:tcPr>
          <w:p w14:paraId="73453D8B" w14:textId="77777777" w:rsidR="00B50050" w:rsidRDefault="00B50050" w:rsidP="0088127C">
            <w:pPr>
              <w:pStyle w:val="OtherTableBody"/>
            </w:pPr>
          </w:p>
        </w:tc>
        <w:tc>
          <w:tcPr>
            <w:tcW w:w="4200" w:type="dxa"/>
          </w:tcPr>
          <w:p w14:paraId="4256EA71" w14:textId="77777777" w:rsidR="00B50050" w:rsidRDefault="00B50050" w:rsidP="0088127C">
            <w:pPr>
              <w:pStyle w:val="OtherTableBody"/>
            </w:pPr>
          </w:p>
        </w:tc>
      </w:tr>
      <w:tr w:rsidR="00B50050" w14:paraId="434A2CB3" w14:textId="77777777" w:rsidTr="00195548">
        <w:tc>
          <w:tcPr>
            <w:tcW w:w="600" w:type="dxa"/>
          </w:tcPr>
          <w:p w14:paraId="38515742" w14:textId="77777777" w:rsidR="00B50050" w:rsidRDefault="00B50050" w:rsidP="0088127C">
            <w:pPr>
              <w:pStyle w:val="OtherTableBody"/>
            </w:pPr>
          </w:p>
        </w:tc>
        <w:tc>
          <w:tcPr>
            <w:tcW w:w="600" w:type="dxa"/>
          </w:tcPr>
          <w:p w14:paraId="238D57C5" w14:textId="77777777" w:rsidR="00B50050" w:rsidRDefault="00B50050" w:rsidP="0088127C">
            <w:pPr>
              <w:pStyle w:val="OtherTableBody"/>
            </w:pPr>
            <w:r>
              <w:t>0779</w:t>
            </w:r>
          </w:p>
        </w:tc>
        <w:tc>
          <w:tcPr>
            <w:tcW w:w="2600" w:type="dxa"/>
          </w:tcPr>
          <w:p w14:paraId="006CDD6A" w14:textId="77777777" w:rsidR="00B50050" w:rsidRDefault="00B50050" w:rsidP="0088127C">
            <w:pPr>
              <w:pStyle w:val="OtherTableBody"/>
            </w:pPr>
          </w:p>
        </w:tc>
        <w:tc>
          <w:tcPr>
            <w:tcW w:w="1400" w:type="dxa"/>
          </w:tcPr>
          <w:p w14:paraId="6B76CB80" w14:textId="77777777" w:rsidR="00B50050" w:rsidRDefault="00B50050" w:rsidP="0088127C">
            <w:pPr>
              <w:pStyle w:val="OtherTableBody"/>
            </w:pPr>
          </w:p>
        </w:tc>
        <w:tc>
          <w:tcPr>
            <w:tcW w:w="4200" w:type="dxa"/>
          </w:tcPr>
          <w:p w14:paraId="4769DCD8" w14:textId="77777777" w:rsidR="00B50050" w:rsidRDefault="00B50050" w:rsidP="0088127C">
            <w:pPr>
              <w:pStyle w:val="OtherTableBody"/>
            </w:pPr>
          </w:p>
        </w:tc>
      </w:tr>
      <w:tr w:rsidR="00B50050" w14:paraId="25AFD543" w14:textId="77777777" w:rsidTr="00195548">
        <w:tc>
          <w:tcPr>
            <w:tcW w:w="600" w:type="dxa"/>
          </w:tcPr>
          <w:p w14:paraId="0FA1ADE4" w14:textId="77777777" w:rsidR="00B50050" w:rsidRDefault="00B50050" w:rsidP="0088127C">
            <w:pPr>
              <w:pStyle w:val="OtherTableBody"/>
            </w:pPr>
            <w:r>
              <w:t>undefined</w:t>
            </w:r>
          </w:p>
        </w:tc>
        <w:tc>
          <w:tcPr>
            <w:tcW w:w="600" w:type="dxa"/>
          </w:tcPr>
          <w:p w14:paraId="4898B5A8" w14:textId="77777777" w:rsidR="00B50050" w:rsidRDefault="00B50050" w:rsidP="0088127C">
            <w:pPr>
              <w:pStyle w:val="OtherTableBody"/>
            </w:pPr>
          </w:p>
        </w:tc>
        <w:tc>
          <w:tcPr>
            <w:tcW w:w="2600" w:type="dxa"/>
          </w:tcPr>
          <w:p w14:paraId="257DBFDB" w14:textId="77777777" w:rsidR="00B50050" w:rsidRDefault="00B50050" w:rsidP="0088127C">
            <w:pPr>
              <w:pStyle w:val="OtherTableBody"/>
            </w:pPr>
            <w:r>
              <w:t>Lipemia Index Units (SAC-35)</w:t>
            </w:r>
          </w:p>
        </w:tc>
        <w:tc>
          <w:tcPr>
            <w:tcW w:w="1400" w:type="dxa"/>
          </w:tcPr>
          <w:p w14:paraId="6435F585" w14:textId="77777777" w:rsidR="00B50050" w:rsidRDefault="00B50050" w:rsidP="0088127C">
            <w:pPr>
              <w:pStyle w:val="OtherTableBody"/>
            </w:pPr>
          </w:p>
        </w:tc>
        <w:tc>
          <w:tcPr>
            <w:tcW w:w="4200" w:type="dxa"/>
          </w:tcPr>
          <w:p w14:paraId="0518DBAB" w14:textId="77777777" w:rsidR="00B50050" w:rsidRDefault="00B50050" w:rsidP="0088127C">
            <w:pPr>
              <w:pStyle w:val="OtherTableBody"/>
            </w:pPr>
          </w:p>
        </w:tc>
      </w:tr>
      <w:tr w:rsidR="00B50050" w14:paraId="532BDDB1" w14:textId="77777777" w:rsidTr="00195548">
        <w:tc>
          <w:tcPr>
            <w:tcW w:w="600" w:type="dxa"/>
          </w:tcPr>
          <w:p w14:paraId="65953046" w14:textId="77777777" w:rsidR="00B50050" w:rsidRDefault="00B50050" w:rsidP="0088127C">
            <w:pPr>
              <w:pStyle w:val="OtherTableBody"/>
            </w:pPr>
          </w:p>
        </w:tc>
        <w:tc>
          <w:tcPr>
            <w:tcW w:w="600" w:type="dxa"/>
          </w:tcPr>
          <w:p w14:paraId="2769CB77" w14:textId="77777777" w:rsidR="00B50050" w:rsidRDefault="00B50050" w:rsidP="0088127C">
            <w:pPr>
              <w:pStyle w:val="OtherTableBody"/>
            </w:pPr>
            <w:r>
              <w:t>0780</w:t>
            </w:r>
          </w:p>
        </w:tc>
        <w:tc>
          <w:tcPr>
            <w:tcW w:w="2600" w:type="dxa"/>
          </w:tcPr>
          <w:p w14:paraId="20AF6C80" w14:textId="77777777" w:rsidR="00B50050" w:rsidRDefault="00B50050" w:rsidP="0088127C">
            <w:pPr>
              <w:pStyle w:val="OtherTableBody"/>
            </w:pPr>
          </w:p>
        </w:tc>
        <w:tc>
          <w:tcPr>
            <w:tcW w:w="1400" w:type="dxa"/>
          </w:tcPr>
          <w:p w14:paraId="04E21CEE" w14:textId="77777777" w:rsidR="00B50050" w:rsidRDefault="00B50050" w:rsidP="0088127C">
            <w:pPr>
              <w:pStyle w:val="OtherTableBody"/>
            </w:pPr>
          </w:p>
        </w:tc>
        <w:tc>
          <w:tcPr>
            <w:tcW w:w="4200" w:type="dxa"/>
          </w:tcPr>
          <w:p w14:paraId="717C934D" w14:textId="77777777" w:rsidR="00B50050" w:rsidRDefault="00B50050" w:rsidP="0088127C">
            <w:pPr>
              <w:pStyle w:val="OtherTableBody"/>
            </w:pPr>
          </w:p>
        </w:tc>
      </w:tr>
      <w:tr w:rsidR="00B50050" w14:paraId="6EC64076" w14:textId="77777777" w:rsidTr="00195548">
        <w:tc>
          <w:tcPr>
            <w:tcW w:w="600" w:type="dxa"/>
          </w:tcPr>
          <w:p w14:paraId="54E4BEB8" w14:textId="77777777" w:rsidR="00B50050" w:rsidRDefault="00B50050" w:rsidP="0088127C">
            <w:pPr>
              <w:pStyle w:val="OtherTableBody"/>
            </w:pPr>
            <w:r>
              <w:lastRenderedPageBreak/>
              <w:t>undefined</w:t>
            </w:r>
          </w:p>
        </w:tc>
        <w:tc>
          <w:tcPr>
            <w:tcW w:w="600" w:type="dxa"/>
          </w:tcPr>
          <w:p w14:paraId="66757681" w14:textId="77777777" w:rsidR="00B50050" w:rsidRDefault="00B50050" w:rsidP="0088127C">
            <w:pPr>
              <w:pStyle w:val="OtherTableBody"/>
            </w:pPr>
          </w:p>
        </w:tc>
        <w:tc>
          <w:tcPr>
            <w:tcW w:w="2600" w:type="dxa"/>
          </w:tcPr>
          <w:p w14:paraId="43500EA7" w14:textId="77777777" w:rsidR="00B50050" w:rsidRDefault="00B50050" w:rsidP="0088127C">
            <w:pPr>
              <w:pStyle w:val="OtherTableBody"/>
            </w:pPr>
            <w:r>
              <w:t>Icterus Index Units (SAC-37)</w:t>
            </w:r>
          </w:p>
        </w:tc>
        <w:tc>
          <w:tcPr>
            <w:tcW w:w="1400" w:type="dxa"/>
          </w:tcPr>
          <w:p w14:paraId="714EE3B3" w14:textId="77777777" w:rsidR="00B50050" w:rsidRDefault="00B50050" w:rsidP="0088127C">
            <w:pPr>
              <w:pStyle w:val="OtherTableBody"/>
            </w:pPr>
          </w:p>
        </w:tc>
        <w:tc>
          <w:tcPr>
            <w:tcW w:w="4200" w:type="dxa"/>
          </w:tcPr>
          <w:p w14:paraId="7A822B5B" w14:textId="77777777" w:rsidR="00B50050" w:rsidRDefault="00B50050" w:rsidP="0088127C">
            <w:pPr>
              <w:pStyle w:val="OtherTableBody"/>
            </w:pPr>
          </w:p>
        </w:tc>
      </w:tr>
      <w:tr w:rsidR="00B50050" w14:paraId="28EA075C" w14:textId="77777777" w:rsidTr="00195548">
        <w:tc>
          <w:tcPr>
            <w:tcW w:w="600" w:type="dxa"/>
          </w:tcPr>
          <w:p w14:paraId="46A3D931" w14:textId="77777777" w:rsidR="00B50050" w:rsidRDefault="00B50050" w:rsidP="0088127C">
            <w:pPr>
              <w:pStyle w:val="OtherTableBody"/>
            </w:pPr>
          </w:p>
        </w:tc>
        <w:tc>
          <w:tcPr>
            <w:tcW w:w="600" w:type="dxa"/>
          </w:tcPr>
          <w:p w14:paraId="16CFFD0D" w14:textId="77777777" w:rsidR="00B50050" w:rsidRDefault="00B50050" w:rsidP="0088127C">
            <w:pPr>
              <w:pStyle w:val="OtherTableBody"/>
            </w:pPr>
            <w:r>
              <w:t>0781</w:t>
            </w:r>
          </w:p>
        </w:tc>
        <w:tc>
          <w:tcPr>
            <w:tcW w:w="2600" w:type="dxa"/>
          </w:tcPr>
          <w:p w14:paraId="442BA3CE" w14:textId="77777777" w:rsidR="00B50050" w:rsidRDefault="00B50050" w:rsidP="0088127C">
            <w:pPr>
              <w:pStyle w:val="OtherTableBody"/>
            </w:pPr>
          </w:p>
        </w:tc>
        <w:tc>
          <w:tcPr>
            <w:tcW w:w="1400" w:type="dxa"/>
          </w:tcPr>
          <w:p w14:paraId="5937E5A2" w14:textId="77777777" w:rsidR="00B50050" w:rsidRDefault="00B50050" w:rsidP="0088127C">
            <w:pPr>
              <w:pStyle w:val="OtherTableBody"/>
            </w:pPr>
          </w:p>
        </w:tc>
        <w:tc>
          <w:tcPr>
            <w:tcW w:w="4200" w:type="dxa"/>
          </w:tcPr>
          <w:p w14:paraId="507162D9" w14:textId="77777777" w:rsidR="00B50050" w:rsidRDefault="00B50050" w:rsidP="0088127C">
            <w:pPr>
              <w:pStyle w:val="OtherTableBody"/>
            </w:pPr>
          </w:p>
        </w:tc>
      </w:tr>
      <w:tr w:rsidR="00B50050" w14:paraId="41FA0F30" w14:textId="77777777" w:rsidTr="00195548">
        <w:tc>
          <w:tcPr>
            <w:tcW w:w="600" w:type="dxa"/>
          </w:tcPr>
          <w:p w14:paraId="352916CF" w14:textId="77777777" w:rsidR="00B50050" w:rsidRDefault="00B50050" w:rsidP="0088127C">
            <w:pPr>
              <w:pStyle w:val="OtherTableBody"/>
            </w:pPr>
            <w:r>
              <w:t>undefined</w:t>
            </w:r>
          </w:p>
        </w:tc>
        <w:tc>
          <w:tcPr>
            <w:tcW w:w="600" w:type="dxa"/>
          </w:tcPr>
          <w:p w14:paraId="045CDA7F" w14:textId="77777777" w:rsidR="00B50050" w:rsidRDefault="00B50050" w:rsidP="0088127C">
            <w:pPr>
              <w:pStyle w:val="OtherTableBody"/>
            </w:pPr>
          </w:p>
        </w:tc>
        <w:tc>
          <w:tcPr>
            <w:tcW w:w="2600" w:type="dxa"/>
          </w:tcPr>
          <w:p w14:paraId="7936DEB3" w14:textId="77777777" w:rsidR="00B50050" w:rsidRDefault="00B50050" w:rsidP="0088127C">
            <w:pPr>
              <w:pStyle w:val="OtherTableBody"/>
            </w:pPr>
            <w:r>
              <w:t>Fibrin Index Units (SAC-39)</w:t>
            </w:r>
          </w:p>
        </w:tc>
        <w:tc>
          <w:tcPr>
            <w:tcW w:w="1400" w:type="dxa"/>
          </w:tcPr>
          <w:p w14:paraId="490A6B71" w14:textId="77777777" w:rsidR="00B50050" w:rsidRDefault="00B50050" w:rsidP="0088127C">
            <w:pPr>
              <w:pStyle w:val="OtherTableBody"/>
            </w:pPr>
          </w:p>
        </w:tc>
        <w:tc>
          <w:tcPr>
            <w:tcW w:w="4200" w:type="dxa"/>
          </w:tcPr>
          <w:p w14:paraId="2FC8B5FA" w14:textId="77777777" w:rsidR="00B50050" w:rsidRDefault="00B50050" w:rsidP="0088127C">
            <w:pPr>
              <w:pStyle w:val="OtherTableBody"/>
            </w:pPr>
          </w:p>
        </w:tc>
      </w:tr>
      <w:tr w:rsidR="00B50050" w14:paraId="46B84CA7" w14:textId="77777777" w:rsidTr="00195548">
        <w:tc>
          <w:tcPr>
            <w:tcW w:w="600" w:type="dxa"/>
          </w:tcPr>
          <w:p w14:paraId="31257656" w14:textId="77777777" w:rsidR="00B50050" w:rsidRDefault="00B50050" w:rsidP="0088127C">
            <w:pPr>
              <w:pStyle w:val="OtherTableBody"/>
            </w:pPr>
          </w:p>
        </w:tc>
        <w:tc>
          <w:tcPr>
            <w:tcW w:w="600" w:type="dxa"/>
          </w:tcPr>
          <w:p w14:paraId="0539892D" w14:textId="77777777" w:rsidR="00B50050" w:rsidRDefault="00B50050" w:rsidP="0088127C">
            <w:pPr>
              <w:pStyle w:val="OtherTableBody"/>
            </w:pPr>
            <w:r>
              <w:t>0782</w:t>
            </w:r>
          </w:p>
        </w:tc>
        <w:tc>
          <w:tcPr>
            <w:tcW w:w="2600" w:type="dxa"/>
          </w:tcPr>
          <w:p w14:paraId="0B504537" w14:textId="77777777" w:rsidR="00B50050" w:rsidRDefault="00B50050" w:rsidP="0088127C">
            <w:pPr>
              <w:pStyle w:val="OtherTableBody"/>
            </w:pPr>
          </w:p>
        </w:tc>
        <w:tc>
          <w:tcPr>
            <w:tcW w:w="1400" w:type="dxa"/>
          </w:tcPr>
          <w:p w14:paraId="217BF57F" w14:textId="77777777" w:rsidR="00B50050" w:rsidRDefault="00B50050" w:rsidP="0088127C">
            <w:pPr>
              <w:pStyle w:val="OtherTableBody"/>
            </w:pPr>
          </w:p>
        </w:tc>
        <w:tc>
          <w:tcPr>
            <w:tcW w:w="4200" w:type="dxa"/>
          </w:tcPr>
          <w:p w14:paraId="2B85CA8D" w14:textId="77777777" w:rsidR="00B50050" w:rsidRDefault="00B50050" w:rsidP="0088127C">
            <w:pPr>
              <w:pStyle w:val="OtherTableBody"/>
            </w:pPr>
          </w:p>
        </w:tc>
      </w:tr>
      <w:tr w:rsidR="00B50050" w14:paraId="2E00BCFC" w14:textId="77777777" w:rsidTr="00195548">
        <w:tc>
          <w:tcPr>
            <w:tcW w:w="600" w:type="dxa"/>
          </w:tcPr>
          <w:p w14:paraId="27617CCF" w14:textId="77777777" w:rsidR="00B50050" w:rsidRDefault="00B50050" w:rsidP="0088127C">
            <w:pPr>
              <w:pStyle w:val="OtherTableBody"/>
            </w:pPr>
            <w:r>
              <w:t>undefined</w:t>
            </w:r>
          </w:p>
        </w:tc>
        <w:tc>
          <w:tcPr>
            <w:tcW w:w="600" w:type="dxa"/>
          </w:tcPr>
          <w:p w14:paraId="61FDD861" w14:textId="77777777" w:rsidR="00B50050" w:rsidRDefault="00B50050" w:rsidP="0088127C">
            <w:pPr>
              <w:pStyle w:val="OtherTableBody"/>
            </w:pPr>
          </w:p>
        </w:tc>
        <w:tc>
          <w:tcPr>
            <w:tcW w:w="2600" w:type="dxa"/>
          </w:tcPr>
          <w:p w14:paraId="6262F081" w14:textId="77777777" w:rsidR="00B50050" w:rsidRDefault="00B50050" w:rsidP="0088127C">
            <w:pPr>
              <w:pStyle w:val="OtherTableBody"/>
            </w:pPr>
            <w:r>
              <w:t>Application/Method Identifier (SID-1)</w:t>
            </w:r>
          </w:p>
        </w:tc>
        <w:tc>
          <w:tcPr>
            <w:tcW w:w="1400" w:type="dxa"/>
          </w:tcPr>
          <w:p w14:paraId="08B17AF4" w14:textId="77777777" w:rsidR="00B50050" w:rsidRDefault="00B50050" w:rsidP="0088127C">
            <w:pPr>
              <w:pStyle w:val="OtherTableBody"/>
            </w:pPr>
          </w:p>
        </w:tc>
        <w:tc>
          <w:tcPr>
            <w:tcW w:w="4200" w:type="dxa"/>
          </w:tcPr>
          <w:p w14:paraId="1BC6A04F" w14:textId="77777777" w:rsidR="00B50050" w:rsidRDefault="00B50050" w:rsidP="0088127C">
            <w:pPr>
              <w:pStyle w:val="OtherTableBody"/>
            </w:pPr>
          </w:p>
        </w:tc>
      </w:tr>
      <w:tr w:rsidR="00B50050" w14:paraId="26E19D69" w14:textId="77777777" w:rsidTr="00195548">
        <w:tc>
          <w:tcPr>
            <w:tcW w:w="600" w:type="dxa"/>
          </w:tcPr>
          <w:p w14:paraId="6D5ED18E" w14:textId="77777777" w:rsidR="00B50050" w:rsidRDefault="00B50050" w:rsidP="0088127C">
            <w:pPr>
              <w:pStyle w:val="OtherTableBody"/>
            </w:pPr>
          </w:p>
        </w:tc>
        <w:tc>
          <w:tcPr>
            <w:tcW w:w="600" w:type="dxa"/>
          </w:tcPr>
          <w:p w14:paraId="699A35C3" w14:textId="77777777" w:rsidR="00B50050" w:rsidRDefault="00B50050" w:rsidP="0088127C">
            <w:pPr>
              <w:pStyle w:val="OtherTableBody"/>
            </w:pPr>
            <w:r>
              <w:t>0783</w:t>
            </w:r>
          </w:p>
        </w:tc>
        <w:tc>
          <w:tcPr>
            <w:tcW w:w="2600" w:type="dxa"/>
          </w:tcPr>
          <w:p w14:paraId="5C0D595F" w14:textId="77777777" w:rsidR="00B50050" w:rsidRDefault="00B50050" w:rsidP="0088127C">
            <w:pPr>
              <w:pStyle w:val="OtherTableBody"/>
            </w:pPr>
          </w:p>
        </w:tc>
        <w:tc>
          <w:tcPr>
            <w:tcW w:w="1400" w:type="dxa"/>
          </w:tcPr>
          <w:p w14:paraId="072A820F" w14:textId="77777777" w:rsidR="00B50050" w:rsidRDefault="00B50050" w:rsidP="0088127C">
            <w:pPr>
              <w:pStyle w:val="OtherTableBody"/>
            </w:pPr>
          </w:p>
        </w:tc>
        <w:tc>
          <w:tcPr>
            <w:tcW w:w="4200" w:type="dxa"/>
          </w:tcPr>
          <w:p w14:paraId="04CC262F" w14:textId="77777777" w:rsidR="00B50050" w:rsidRDefault="00B50050" w:rsidP="0088127C">
            <w:pPr>
              <w:pStyle w:val="OtherTableBody"/>
            </w:pPr>
          </w:p>
        </w:tc>
      </w:tr>
      <w:tr w:rsidR="00B50050" w14:paraId="36D09EA9" w14:textId="77777777" w:rsidTr="00195548">
        <w:tc>
          <w:tcPr>
            <w:tcW w:w="600" w:type="dxa"/>
          </w:tcPr>
          <w:p w14:paraId="386091CC" w14:textId="77777777" w:rsidR="00B50050" w:rsidRDefault="00B50050" w:rsidP="0088127C">
            <w:pPr>
              <w:pStyle w:val="OtherTableBody"/>
            </w:pPr>
            <w:r>
              <w:t>undefined</w:t>
            </w:r>
          </w:p>
        </w:tc>
        <w:tc>
          <w:tcPr>
            <w:tcW w:w="600" w:type="dxa"/>
          </w:tcPr>
          <w:p w14:paraId="6BC611FA" w14:textId="77777777" w:rsidR="00B50050" w:rsidRDefault="00B50050" w:rsidP="0088127C">
            <w:pPr>
              <w:pStyle w:val="OtherTableBody"/>
            </w:pPr>
          </w:p>
        </w:tc>
        <w:tc>
          <w:tcPr>
            <w:tcW w:w="2600" w:type="dxa"/>
          </w:tcPr>
          <w:p w14:paraId="28AC9FFA" w14:textId="77777777" w:rsidR="00B50050" w:rsidRDefault="00B50050" w:rsidP="0088127C">
            <w:pPr>
              <w:pStyle w:val="OtherTableBody"/>
            </w:pPr>
            <w:r>
              <w:t>Specimen Source Site (SPM-8)</w:t>
            </w:r>
          </w:p>
        </w:tc>
        <w:tc>
          <w:tcPr>
            <w:tcW w:w="1400" w:type="dxa"/>
          </w:tcPr>
          <w:p w14:paraId="018212EA" w14:textId="77777777" w:rsidR="00B50050" w:rsidRDefault="00B50050" w:rsidP="0088127C">
            <w:pPr>
              <w:pStyle w:val="OtherTableBody"/>
            </w:pPr>
          </w:p>
        </w:tc>
        <w:tc>
          <w:tcPr>
            <w:tcW w:w="4200" w:type="dxa"/>
          </w:tcPr>
          <w:p w14:paraId="761C4D5B" w14:textId="77777777" w:rsidR="00B50050" w:rsidRDefault="00B50050" w:rsidP="0088127C">
            <w:pPr>
              <w:pStyle w:val="OtherTableBody"/>
            </w:pPr>
          </w:p>
        </w:tc>
      </w:tr>
      <w:tr w:rsidR="00B50050" w14:paraId="508001F8" w14:textId="77777777" w:rsidTr="00195548">
        <w:tc>
          <w:tcPr>
            <w:tcW w:w="600" w:type="dxa"/>
          </w:tcPr>
          <w:p w14:paraId="7C638F7C" w14:textId="77777777" w:rsidR="00B50050" w:rsidRDefault="00B50050" w:rsidP="0088127C">
            <w:pPr>
              <w:pStyle w:val="OtherTableBody"/>
            </w:pPr>
          </w:p>
        </w:tc>
        <w:tc>
          <w:tcPr>
            <w:tcW w:w="600" w:type="dxa"/>
          </w:tcPr>
          <w:p w14:paraId="12847CF0" w14:textId="77777777" w:rsidR="00B50050" w:rsidRDefault="00B50050" w:rsidP="0088127C">
            <w:pPr>
              <w:pStyle w:val="OtherTableBody"/>
            </w:pPr>
            <w:r>
              <w:t>0784</w:t>
            </w:r>
          </w:p>
        </w:tc>
        <w:tc>
          <w:tcPr>
            <w:tcW w:w="2600" w:type="dxa"/>
          </w:tcPr>
          <w:p w14:paraId="7FB9C472" w14:textId="77777777" w:rsidR="00B50050" w:rsidRDefault="00B50050" w:rsidP="0088127C">
            <w:pPr>
              <w:pStyle w:val="OtherTableBody"/>
            </w:pPr>
          </w:p>
        </w:tc>
        <w:tc>
          <w:tcPr>
            <w:tcW w:w="1400" w:type="dxa"/>
          </w:tcPr>
          <w:p w14:paraId="14B251A3" w14:textId="77777777" w:rsidR="00B50050" w:rsidRDefault="00B50050" w:rsidP="0088127C">
            <w:pPr>
              <w:pStyle w:val="OtherTableBody"/>
            </w:pPr>
          </w:p>
        </w:tc>
        <w:tc>
          <w:tcPr>
            <w:tcW w:w="4200" w:type="dxa"/>
          </w:tcPr>
          <w:p w14:paraId="17F29663" w14:textId="77777777" w:rsidR="00B50050" w:rsidRDefault="00B50050" w:rsidP="0088127C">
            <w:pPr>
              <w:pStyle w:val="OtherTableBody"/>
            </w:pPr>
          </w:p>
        </w:tc>
      </w:tr>
      <w:tr w:rsidR="00B50050" w14:paraId="5F2F86BF" w14:textId="77777777" w:rsidTr="00195548">
        <w:tc>
          <w:tcPr>
            <w:tcW w:w="600" w:type="dxa"/>
          </w:tcPr>
          <w:p w14:paraId="59D8752A" w14:textId="77777777" w:rsidR="00B50050" w:rsidRDefault="00B50050" w:rsidP="0088127C">
            <w:pPr>
              <w:pStyle w:val="OtherTableBody"/>
            </w:pPr>
            <w:r>
              <w:t>undefined</w:t>
            </w:r>
          </w:p>
        </w:tc>
        <w:tc>
          <w:tcPr>
            <w:tcW w:w="600" w:type="dxa"/>
          </w:tcPr>
          <w:p w14:paraId="60139F94" w14:textId="77777777" w:rsidR="00B50050" w:rsidRDefault="00B50050" w:rsidP="0088127C">
            <w:pPr>
              <w:pStyle w:val="OtherTableBody"/>
            </w:pPr>
          </w:p>
        </w:tc>
        <w:tc>
          <w:tcPr>
            <w:tcW w:w="2600" w:type="dxa"/>
          </w:tcPr>
          <w:p w14:paraId="6BDDCA01" w14:textId="77777777" w:rsidR="00B50050" w:rsidRDefault="00B50050" w:rsidP="0088127C">
            <w:pPr>
              <w:pStyle w:val="OtherTableBody"/>
            </w:pPr>
            <w:r>
              <w:t>Container Type  (SPM-27)</w:t>
            </w:r>
          </w:p>
        </w:tc>
        <w:tc>
          <w:tcPr>
            <w:tcW w:w="1400" w:type="dxa"/>
          </w:tcPr>
          <w:p w14:paraId="369B6F04" w14:textId="77777777" w:rsidR="00B50050" w:rsidRDefault="00B50050" w:rsidP="0088127C">
            <w:pPr>
              <w:pStyle w:val="OtherTableBody"/>
            </w:pPr>
          </w:p>
        </w:tc>
        <w:tc>
          <w:tcPr>
            <w:tcW w:w="4200" w:type="dxa"/>
          </w:tcPr>
          <w:p w14:paraId="03FEC09A" w14:textId="77777777" w:rsidR="00B50050" w:rsidRDefault="00B50050" w:rsidP="0088127C">
            <w:pPr>
              <w:pStyle w:val="OtherTableBody"/>
            </w:pPr>
          </w:p>
        </w:tc>
      </w:tr>
      <w:tr w:rsidR="00B50050" w14:paraId="1B26AA72" w14:textId="77777777" w:rsidTr="00195548">
        <w:tc>
          <w:tcPr>
            <w:tcW w:w="600" w:type="dxa"/>
          </w:tcPr>
          <w:p w14:paraId="3D512D12" w14:textId="77777777" w:rsidR="00B50050" w:rsidRDefault="00B50050" w:rsidP="0088127C">
            <w:pPr>
              <w:pStyle w:val="OtherTableBody"/>
            </w:pPr>
          </w:p>
        </w:tc>
        <w:tc>
          <w:tcPr>
            <w:tcW w:w="600" w:type="dxa"/>
          </w:tcPr>
          <w:p w14:paraId="6E3AE3A7" w14:textId="77777777" w:rsidR="00B50050" w:rsidRDefault="00B50050" w:rsidP="0088127C">
            <w:pPr>
              <w:pStyle w:val="OtherTableBody"/>
            </w:pPr>
            <w:r>
              <w:t>0785</w:t>
            </w:r>
          </w:p>
        </w:tc>
        <w:tc>
          <w:tcPr>
            <w:tcW w:w="2600" w:type="dxa"/>
          </w:tcPr>
          <w:p w14:paraId="643C6EE2" w14:textId="77777777" w:rsidR="00B50050" w:rsidRDefault="00B50050" w:rsidP="0088127C">
            <w:pPr>
              <w:pStyle w:val="OtherTableBody"/>
            </w:pPr>
          </w:p>
        </w:tc>
        <w:tc>
          <w:tcPr>
            <w:tcW w:w="1400" w:type="dxa"/>
          </w:tcPr>
          <w:p w14:paraId="7D76BF9F" w14:textId="77777777" w:rsidR="00B50050" w:rsidRDefault="00B50050" w:rsidP="0088127C">
            <w:pPr>
              <w:pStyle w:val="OtherTableBody"/>
            </w:pPr>
          </w:p>
        </w:tc>
        <w:tc>
          <w:tcPr>
            <w:tcW w:w="4200" w:type="dxa"/>
          </w:tcPr>
          <w:p w14:paraId="4FA229B3" w14:textId="77777777" w:rsidR="00B50050" w:rsidRDefault="00B50050" w:rsidP="0088127C">
            <w:pPr>
              <w:pStyle w:val="OtherTableBody"/>
            </w:pPr>
          </w:p>
        </w:tc>
      </w:tr>
      <w:tr w:rsidR="00B50050" w:rsidRPr="001D2E85" w14:paraId="0C07D997" w14:textId="77777777" w:rsidTr="00195548">
        <w:tc>
          <w:tcPr>
            <w:tcW w:w="600" w:type="dxa"/>
          </w:tcPr>
          <w:p w14:paraId="356598E7" w14:textId="77777777" w:rsidR="00B50050" w:rsidRDefault="00B50050" w:rsidP="0088127C">
            <w:pPr>
              <w:pStyle w:val="OtherTableBody"/>
            </w:pPr>
            <w:r>
              <w:t>undefined</w:t>
            </w:r>
          </w:p>
        </w:tc>
        <w:tc>
          <w:tcPr>
            <w:tcW w:w="600" w:type="dxa"/>
          </w:tcPr>
          <w:p w14:paraId="15A7A652" w14:textId="77777777" w:rsidR="00B50050" w:rsidRDefault="00B50050" w:rsidP="0088127C">
            <w:pPr>
              <w:pStyle w:val="OtherTableBody"/>
            </w:pPr>
          </w:p>
        </w:tc>
        <w:tc>
          <w:tcPr>
            <w:tcW w:w="2600" w:type="dxa"/>
          </w:tcPr>
          <w:p w14:paraId="5BA44771" w14:textId="77777777" w:rsidR="00B50050" w:rsidRDefault="00B50050" w:rsidP="0088127C">
            <w:pPr>
              <w:pStyle w:val="OtherTableBody"/>
            </w:pPr>
            <w:r>
              <w:t>Primary Key Value – STF (STF-1)</w:t>
            </w:r>
          </w:p>
        </w:tc>
        <w:tc>
          <w:tcPr>
            <w:tcW w:w="1400" w:type="dxa"/>
          </w:tcPr>
          <w:p w14:paraId="4855A7F8" w14:textId="77777777" w:rsidR="00B50050" w:rsidRDefault="00B50050" w:rsidP="0088127C">
            <w:pPr>
              <w:pStyle w:val="OtherTableBody"/>
            </w:pPr>
          </w:p>
        </w:tc>
        <w:tc>
          <w:tcPr>
            <w:tcW w:w="4200" w:type="dxa"/>
          </w:tcPr>
          <w:p w14:paraId="1919C0D8" w14:textId="77777777" w:rsidR="00B50050" w:rsidRDefault="00B50050" w:rsidP="0088127C">
            <w:pPr>
              <w:pStyle w:val="OtherTableBody"/>
            </w:pPr>
          </w:p>
        </w:tc>
      </w:tr>
      <w:tr w:rsidR="00B50050" w14:paraId="2829B8A3" w14:textId="77777777" w:rsidTr="00195548">
        <w:tc>
          <w:tcPr>
            <w:tcW w:w="600" w:type="dxa"/>
          </w:tcPr>
          <w:p w14:paraId="24333566" w14:textId="77777777" w:rsidR="00B50050" w:rsidRDefault="00B50050" w:rsidP="0088127C">
            <w:pPr>
              <w:pStyle w:val="OtherTableBody"/>
            </w:pPr>
          </w:p>
        </w:tc>
        <w:tc>
          <w:tcPr>
            <w:tcW w:w="600" w:type="dxa"/>
          </w:tcPr>
          <w:p w14:paraId="5B943EBA" w14:textId="77777777" w:rsidR="00B50050" w:rsidRDefault="00B50050" w:rsidP="0088127C">
            <w:pPr>
              <w:pStyle w:val="OtherTableBody"/>
            </w:pPr>
            <w:r>
              <w:t>0786</w:t>
            </w:r>
          </w:p>
        </w:tc>
        <w:tc>
          <w:tcPr>
            <w:tcW w:w="2600" w:type="dxa"/>
          </w:tcPr>
          <w:p w14:paraId="61375A02" w14:textId="77777777" w:rsidR="00B50050" w:rsidRDefault="00B50050" w:rsidP="0088127C">
            <w:pPr>
              <w:pStyle w:val="OtherTableBody"/>
            </w:pPr>
          </w:p>
        </w:tc>
        <w:tc>
          <w:tcPr>
            <w:tcW w:w="1400" w:type="dxa"/>
          </w:tcPr>
          <w:p w14:paraId="2384E2E8" w14:textId="77777777" w:rsidR="00B50050" w:rsidRDefault="00B50050" w:rsidP="0088127C">
            <w:pPr>
              <w:pStyle w:val="OtherTableBody"/>
            </w:pPr>
          </w:p>
        </w:tc>
        <w:tc>
          <w:tcPr>
            <w:tcW w:w="4200" w:type="dxa"/>
          </w:tcPr>
          <w:p w14:paraId="3C01B280" w14:textId="77777777" w:rsidR="00B50050" w:rsidRDefault="00B50050" w:rsidP="0088127C">
            <w:pPr>
              <w:pStyle w:val="OtherTableBody"/>
            </w:pPr>
          </w:p>
        </w:tc>
      </w:tr>
      <w:tr w:rsidR="00B50050" w14:paraId="56CE2FDD" w14:textId="77777777" w:rsidTr="00195548">
        <w:tc>
          <w:tcPr>
            <w:tcW w:w="600" w:type="dxa"/>
          </w:tcPr>
          <w:p w14:paraId="639CFA69" w14:textId="77777777" w:rsidR="00B50050" w:rsidRDefault="00B50050" w:rsidP="0088127C">
            <w:pPr>
              <w:pStyle w:val="OtherTableBody"/>
            </w:pPr>
            <w:r>
              <w:t>undefined</w:t>
            </w:r>
          </w:p>
        </w:tc>
        <w:tc>
          <w:tcPr>
            <w:tcW w:w="600" w:type="dxa"/>
          </w:tcPr>
          <w:p w14:paraId="183F8D00" w14:textId="77777777" w:rsidR="00B50050" w:rsidRDefault="00B50050" w:rsidP="0088127C">
            <w:pPr>
              <w:pStyle w:val="OtherTableBody"/>
            </w:pPr>
          </w:p>
        </w:tc>
        <w:tc>
          <w:tcPr>
            <w:tcW w:w="2600" w:type="dxa"/>
          </w:tcPr>
          <w:p w14:paraId="59110055" w14:textId="77777777" w:rsidR="00B50050" w:rsidRDefault="00B50050" w:rsidP="0088127C">
            <w:pPr>
              <w:pStyle w:val="OtherTableBody"/>
            </w:pPr>
            <w:r>
              <w:t>Universal Service Identifier (TCC-1)</w:t>
            </w:r>
          </w:p>
        </w:tc>
        <w:tc>
          <w:tcPr>
            <w:tcW w:w="1400" w:type="dxa"/>
          </w:tcPr>
          <w:p w14:paraId="7C4693B8" w14:textId="77777777" w:rsidR="00B50050" w:rsidRDefault="00B50050" w:rsidP="0088127C">
            <w:pPr>
              <w:pStyle w:val="OtherTableBody"/>
            </w:pPr>
          </w:p>
        </w:tc>
        <w:tc>
          <w:tcPr>
            <w:tcW w:w="4200" w:type="dxa"/>
          </w:tcPr>
          <w:p w14:paraId="3A9DE7B0" w14:textId="77777777" w:rsidR="00B50050" w:rsidRDefault="00B50050" w:rsidP="0088127C">
            <w:pPr>
              <w:pStyle w:val="OtherTableBody"/>
            </w:pPr>
          </w:p>
        </w:tc>
      </w:tr>
      <w:tr w:rsidR="00B50050" w14:paraId="7B386689" w14:textId="77777777" w:rsidTr="00195548">
        <w:tc>
          <w:tcPr>
            <w:tcW w:w="600" w:type="dxa"/>
          </w:tcPr>
          <w:p w14:paraId="3F0F24D3" w14:textId="77777777" w:rsidR="00B50050" w:rsidRDefault="00B50050" w:rsidP="0088127C">
            <w:pPr>
              <w:pStyle w:val="OtherTableBody"/>
            </w:pPr>
          </w:p>
        </w:tc>
        <w:tc>
          <w:tcPr>
            <w:tcW w:w="600" w:type="dxa"/>
          </w:tcPr>
          <w:p w14:paraId="43048FF0" w14:textId="77777777" w:rsidR="00B50050" w:rsidRDefault="00B50050" w:rsidP="0088127C">
            <w:pPr>
              <w:pStyle w:val="OtherTableBody"/>
            </w:pPr>
            <w:r>
              <w:t>0787</w:t>
            </w:r>
          </w:p>
        </w:tc>
        <w:tc>
          <w:tcPr>
            <w:tcW w:w="2600" w:type="dxa"/>
          </w:tcPr>
          <w:p w14:paraId="2112C980" w14:textId="77777777" w:rsidR="00B50050" w:rsidRDefault="00B50050" w:rsidP="0088127C">
            <w:pPr>
              <w:pStyle w:val="OtherTableBody"/>
            </w:pPr>
          </w:p>
        </w:tc>
        <w:tc>
          <w:tcPr>
            <w:tcW w:w="1400" w:type="dxa"/>
          </w:tcPr>
          <w:p w14:paraId="68C8E8C6" w14:textId="77777777" w:rsidR="00B50050" w:rsidRDefault="00B50050" w:rsidP="0088127C">
            <w:pPr>
              <w:pStyle w:val="OtherTableBody"/>
            </w:pPr>
          </w:p>
        </w:tc>
        <w:tc>
          <w:tcPr>
            <w:tcW w:w="4200" w:type="dxa"/>
          </w:tcPr>
          <w:p w14:paraId="7E96D363" w14:textId="77777777" w:rsidR="00B50050" w:rsidRDefault="00B50050" w:rsidP="0088127C">
            <w:pPr>
              <w:pStyle w:val="OtherTableBody"/>
            </w:pPr>
          </w:p>
        </w:tc>
      </w:tr>
      <w:tr w:rsidR="00B50050" w14:paraId="01ED9D14" w14:textId="77777777" w:rsidTr="00195548">
        <w:tc>
          <w:tcPr>
            <w:tcW w:w="600" w:type="dxa"/>
          </w:tcPr>
          <w:p w14:paraId="3DC2936D" w14:textId="77777777" w:rsidR="00B50050" w:rsidRDefault="00B50050" w:rsidP="0088127C">
            <w:pPr>
              <w:pStyle w:val="OtherTableBody"/>
            </w:pPr>
            <w:r>
              <w:t>undefined</w:t>
            </w:r>
          </w:p>
        </w:tc>
        <w:tc>
          <w:tcPr>
            <w:tcW w:w="600" w:type="dxa"/>
          </w:tcPr>
          <w:p w14:paraId="6C9E8799" w14:textId="77777777" w:rsidR="00B50050" w:rsidRDefault="00B50050" w:rsidP="0088127C">
            <w:pPr>
              <w:pStyle w:val="OtherTableBody"/>
            </w:pPr>
          </w:p>
        </w:tc>
        <w:tc>
          <w:tcPr>
            <w:tcW w:w="2600" w:type="dxa"/>
          </w:tcPr>
          <w:p w14:paraId="18C4F1F8" w14:textId="77777777" w:rsidR="00B50050" w:rsidRDefault="00B50050" w:rsidP="0088127C">
            <w:pPr>
              <w:pStyle w:val="OtherTableBody"/>
            </w:pPr>
            <w:r>
              <w:t>Units (TCC-13)</w:t>
            </w:r>
          </w:p>
        </w:tc>
        <w:tc>
          <w:tcPr>
            <w:tcW w:w="1400" w:type="dxa"/>
          </w:tcPr>
          <w:p w14:paraId="56837475" w14:textId="77777777" w:rsidR="00B50050" w:rsidRDefault="00B50050" w:rsidP="0088127C">
            <w:pPr>
              <w:pStyle w:val="OtherTableBody"/>
            </w:pPr>
          </w:p>
        </w:tc>
        <w:tc>
          <w:tcPr>
            <w:tcW w:w="4200" w:type="dxa"/>
          </w:tcPr>
          <w:p w14:paraId="0C17A3A5" w14:textId="77777777" w:rsidR="00B50050" w:rsidRDefault="00B50050" w:rsidP="0088127C">
            <w:pPr>
              <w:pStyle w:val="OtherTableBody"/>
            </w:pPr>
          </w:p>
        </w:tc>
      </w:tr>
      <w:tr w:rsidR="00B50050" w14:paraId="77C8A5CE" w14:textId="77777777" w:rsidTr="00195548">
        <w:tc>
          <w:tcPr>
            <w:tcW w:w="600" w:type="dxa"/>
          </w:tcPr>
          <w:p w14:paraId="13AFBB38" w14:textId="77777777" w:rsidR="00B50050" w:rsidRDefault="00B50050" w:rsidP="0088127C">
            <w:pPr>
              <w:pStyle w:val="OtherTableBody"/>
            </w:pPr>
          </w:p>
        </w:tc>
        <w:tc>
          <w:tcPr>
            <w:tcW w:w="600" w:type="dxa"/>
          </w:tcPr>
          <w:p w14:paraId="57AE1A9A" w14:textId="77777777" w:rsidR="00B50050" w:rsidRDefault="00B50050" w:rsidP="0088127C">
            <w:pPr>
              <w:pStyle w:val="OtherTableBody"/>
            </w:pPr>
            <w:r>
              <w:t>0788</w:t>
            </w:r>
          </w:p>
        </w:tc>
        <w:tc>
          <w:tcPr>
            <w:tcW w:w="2600" w:type="dxa"/>
          </w:tcPr>
          <w:p w14:paraId="4D3F6CD2" w14:textId="77777777" w:rsidR="00B50050" w:rsidRDefault="00B50050" w:rsidP="0088127C">
            <w:pPr>
              <w:pStyle w:val="OtherTableBody"/>
            </w:pPr>
          </w:p>
        </w:tc>
        <w:tc>
          <w:tcPr>
            <w:tcW w:w="1400" w:type="dxa"/>
          </w:tcPr>
          <w:p w14:paraId="153E9D31" w14:textId="77777777" w:rsidR="00B50050" w:rsidRDefault="00B50050" w:rsidP="0088127C">
            <w:pPr>
              <w:pStyle w:val="OtherTableBody"/>
            </w:pPr>
          </w:p>
        </w:tc>
        <w:tc>
          <w:tcPr>
            <w:tcW w:w="4200" w:type="dxa"/>
          </w:tcPr>
          <w:p w14:paraId="1E211FAB" w14:textId="77777777" w:rsidR="00B50050" w:rsidRDefault="00B50050" w:rsidP="0088127C">
            <w:pPr>
              <w:pStyle w:val="OtherTableBody"/>
            </w:pPr>
          </w:p>
        </w:tc>
      </w:tr>
      <w:tr w:rsidR="00B50050" w14:paraId="225843EA" w14:textId="77777777" w:rsidTr="00195548">
        <w:tc>
          <w:tcPr>
            <w:tcW w:w="600" w:type="dxa"/>
          </w:tcPr>
          <w:p w14:paraId="678DC300" w14:textId="77777777" w:rsidR="00B50050" w:rsidRDefault="00B50050" w:rsidP="0088127C">
            <w:pPr>
              <w:pStyle w:val="OtherTableBody"/>
            </w:pPr>
            <w:r>
              <w:t>undefined</w:t>
            </w:r>
          </w:p>
        </w:tc>
        <w:tc>
          <w:tcPr>
            <w:tcW w:w="600" w:type="dxa"/>
          </w:tcPr>
          <w:p w14:paraId="447EB7E2" w14:textId="77777777" w:rsidR="00B50050" w:rsidRDefault="00B50050" w:rsidP="0088127C">
            <w:pPr>
              <w:pStyle w:val="OtherTableBody"/>
            </w:pPr>
          </w:p>
        </w:tc>
        <w:tc>
          <w:tcPr>
            <w:tcW w:w="2600" w:type="dxa"/>
          </w:tcPr>
          <w:p w14:paraId="4C612D9F" w14:textId="77777777" w:rsidR="00B50050" w:rsidRDefault="00B50050" w:rsidP="0088127C">
            <w:pPr>
              <w:pStyle w:val="OtherTableBody"/>
            </w:pPr>
            <w:r>
              <w:t>Universal Service Identifier (TCD-1)</w:t>
            </w:r>
          </w:p>
        </w:tc>
        <w:tc>
          <w:tcPr>
            <w:tcW w:w="1400" w:type="dxa"/>
          </w:tcPr>
          <w:p w14:paraId="47200268" w14:textId="77777777" w:rsidR="00B50050" w:rsidRDefault="00B50050" w:rsidP="0088127C">
            <w:pPr>
              <w:pStyle w:val="OtherTableBody"/>
            </w:pPr>
          </w:p>
        </w:tc>
        <w:tc>
          <w:tcPr>
            <w:tcW w:w="4200" w:type="dxa"/>
          </w:tcPr>
          <w:p w14:paraId="32091ADC" w14:textId="77777777" w:rsidR="00B50050" w:rsidRDefault="00B50050" w:rsidP="0088127C">
            <w:pPr>
              <w:pStyle w:val="OtherTableBody"/>
            </w:pPr>
          </w:p>
        </w:tc>
      </w:tr>
      <w:tr w:rsidR="00B50050" w14:paraId="4BFB7678" w14:textId="77777777" w:rsidTr="00195548">
        <w:tc>
          <w:tcPr>
            <w:tcW w:w="600" w:type="dxa"/>
          </w:tcPr>
          <w:p w14:paraId="2F322141" w14:textId="77777777" w:rsidR="00B50050" w:rsidRDefault="00B50050" w:rsidP="0088127C">
            <w:pPr>
              <w:pStyle w:val="OtherTableBody"/>
            </w:pPr>
          </w:p>
        </w:tc>
        <w:tc>
          <w:tcPr>
            <w:tcW w:w="600" w:type="dxa"/>
          </w:tcPr>
          <w:p w14:paraId="31328BC3" w14:textId="77777777" w:rsidR="00B50050" w:rsidRDefault="00B50050" w:rsidP="0088127C">
            <w:pPr>
              <w:pStyle w:val="OtherTableBody"/>
            </w:pPr>
            <w:r>
              <w:t>0789</w:t>
            </w:r>
          </w:p>
        </w:tc>
        <w:tc>
          <w:tcPr>
            <w:tcW w:w="2600" w:type="dxa"/>
          </w:tcPr>
          <w:p w14:paraId="7B2886D0" w14:textId="77777777" w:rsidR="00B50050" w:rsidRDefault="00B50050" w:rsidP="0088127C">
            <w:pPr>
              <w:pStyle w:val="OtherTableBody"/>
            </w:pPr>
          </w:p>
        </w:tc>
        <w:tc>
          <w:tcPr>
            <w:tcW w:w="1400" w:type="dxa"/>
          </w:tcPr>
          <w:p w14:paraId="5CC8C4A2" w14:textId="77777777" w:rsidR="00B50050" w:rsidRDefault="00B50050" w:rsidP="0088127C">
            <w:pPr>
              <w:pStyle w:val="OtherTableBody"/>
            </w:pPr>
          </w:p>
        </w:tc>
        <w:tc>
          <w:tcPr>
            <w:tcW w:w="4200" w:type="dxa"/>
          </w:tcPr>
          <w:p w14:paraId="1D2C6A6C" w14:textId="77777777" w:rsidR="00B50050" w:rsidRDefault="00B50050" w:rsidP="0088127C">
            <w:pPr>
              <w:pStyle w:val="OtherTableBody"/>
            </w:pPr>
          </w:p>
        </w:tc>
      </w:tr>
      <w:tr w:rsidR="00B50050" w14:paraId="25F7A2B4" w14:textId="77777777" w:rsidTr="00195548">
        <w:tc>
          <w:tcPr>
            <w:tcW w:w="600" w:type="dxa"/>
          </w:tcPr>
          <w:p w14:paraId="08FCAD24" w14:textId="77777777" w:rsidR="00B50050" w:rsidRDefault="00B50050" w:rsidP="0088127C">
            <w:pPr>
              <w:pStyle w:val="OtherTableBody"/>
            </w:pPr>
            <w:r>
              <w:t>User</w:t>
            </w:r>
          </w:p>
        </w:tc>
        <w:tc>
          <w:tcPr>
            <w:tcW w:w="600" w:type="dxa"/>
          </w:tcPr>
          <w:p w14:paraId="608B05DC" w14:textId="77777777" w:rsidR="00B50050" w:rsidRDefault="00B50050" w:rsidP="0088127C">
            <w:pPr>
              <w:pStyle w:val="OtherTableBody"/>
            </w:pPr>
          </w:p>
        </w:tc>
        <w:tc>
          <w:tcPr>
            <w:tcW w:w="2600" w:type="dxa"/>
          </w:tcPr>
          <w:p w14:paraId="506CA336" w14:textId="77777777" w:rsidR="00B50050" w:rsidRDefault="00B50050" w:rsidP="0088127C">
            <w:pPr>
              <w:pStyle w:val="OtherTableBody"/>
            </w:pPr>
            <w:r>
              <w:t>Approving Regulatory Agency</w:t>
            </w:r>
          </w:p>
        </w:tc>
        <w:tc>
          <w:tcPr>
            <w:tcW w:w="1400" w:type="dxa"/>
          </w:tcPr>
          <w:p w14:paraId="72BE23BC" w14:textId="77777777" w:rsidR="00B50050" w:rsidRDefault="00B50050" w:rsidP="0088127C">
            <w:pPr>
              <w:pStyle w:val="OtherTableBody"/>
            </w:pPr>
          </w:p>
        </w:tc>
        <w:tc>
          <w:tcPr>
            <w:tcW w:w="4200" w:type="dxa"/>
          </w:tcPr>
          <w:p w14:paraId="036DCA54" w14:textId="77777777" w:rsidR="00B50050" w:rsidRDefault="00B50050" w:rsidP="0088127C">
            <w:pPr>
              <w:pStyle w:val="OtherTableBody"/>
            </w:pPr>
          </w:p>
        </w:tc>
      </w:tr>
      <w:tr w:rsidR="00B50050" w14:paraId="41AA20E6" w14:textId="77777777" w:rsidTr="00195548">
        <w:tc>
          <w:tcPr>
            <w:tcW w:w="600" w:type="dxa"/>
          </w:tcPr>
          <w:p w14:paraId="282990FC" w14:textId="77777777" w:rsidR="00B50050" w:rsidRDefault="00B50050" w:rsidP="0088127C">
            <w:pPr>
              <w:pStyle w:val="OtherTableBody"/>
            </w:pPr>
          </w:p>
        </w:tc>
        <w:tc>
          <w:tcPr>
            <w:tcW w:w="600" w:type="dxa"/>
          </w:tcPr>
          <w:p w14:paraId="5DABD2DC" w14:textId="77777777" w:rsidR="00B50050" w:rsidRDefault="00B50050" w:rsidP="0088127C">
            <w:pPr>
              <w:pStyle w:val="OtherTableBody"/>
            </w:pPr>
            <w:r>
              <w:t>0790</w:t>
            </w:r>
          </w:p>
        </w:tc>
        <w:tc>
          <w:tcPr>
            <w:tcW w:w="2600" w:type="dxa"/>
          </w:tcPr>
          <w:p w14:paraId="23C52E6C" w14:textId="77777777" w:rsidR="00B50050" w:rsidRDefault="00B50050" w:rsidP="0088127C">
            <w:pPr>
              <w:pStyle w:val="OtherTableBody"/>
            </w:pPr>
          </w:p>
        </w:tc>
        <w:tc>
          <w:tcPr>
            <w:tcW w:w="1400" w:type="dxa"/>
          </w:tcPr>
          <w:p w14:paraId="5E92994F" w14:textId="77777777" w:rsidR="00B50050" w:rsidRDefault="00B50050" w:rsidP="0088127C">
            <w:pPr>
              <w:pStyle w:val="OtherTableBody"/>
            </w:pPr>
            <w:r>
              <w:t>AMA</w:t>
            </w:r>
          </w:p>
        </w:tc>
        <w:tc>
          <w:tcPr>
            <w:tcW w:w="4200" w:type="dxa"/>
          </w:tcPr>
          <w:p w14:paraId="39104EC1" w14:textId="77777777" w:rsidR="00B50050" w:rsidRDefault="00B50050" w:rsidP="0088127C">
            <w:pPr>
              <w:pStyle w:val="OtherTableBody"/>
            </w:pPr>
            <w:r>
              <w:t>American Medical Association</w:t>
            </w:r>
          </w:p>
        </w:tc>
      </w:tr>
      <w:tr w:rsidR="00B50050" w14:paraId="7D438D44" w14:textId="77777777" w:rsidTr="00195548">
        <w:tc>
          <w:tcPr>
            <w:tcW w:w="600" w:type="dxa"/>
          </w:tcPr>
          <w:p w14:paraId="36BCE8C7" w14:textId="77777777" w:rsidR="00B50050" w:rsidRDefault="00B50050" w:rsidP="0088127C">
            <w:pPr>
              <w:pStyle w:val="OtherTableBody"/>
            </w:pPr>
          </w:p>
        </w:tc>
        <w:tc>
          <w:tcPr>
            <w:tcW w:w="600" w:type="dxa"/>
          </w:tcPr>
          <w:p w14:paraId="083AF03D" w14:textId="77777777" w:rsidR="00B50050" w:rsidRDefault="00B50050" w:rsidP="0088127C">
            <w:pPr>
              <w:pStyle w:val="OtherTableBody"/>
            </w:pPr>
            <w:r>
              <w:t>0790</w:t>
            </w:r>
          </w:p>
        </w:tc>
        <w:tc>
          <w:tcPr>
            <w:tcW w:w="2600" w:type="dxa"/>
          </w:tcPr>
          <w:p w14:paraId="581F14BF" w14:textId="77777777" w:rsidR="00B50050" w:rsidRDefault="00B50050" w:rsidP="0088127C">
            <w:pPr>
              <w:pStyle w:val="OtherTableBody"/>
            </w:pPr>
          </w:p>
        </w:tc>
        <w:tc>
          <w:tcPr>
            <w:tcW w:w="1400" w:type="dxa"/>
          </w:tcPr>
          <w:p w14:paraId="3B6BD341" w14:textId="77777777" w:rsidR="00B50050" w:rsidRDefault="00B50050" w:rsidP="0088127C">
            <w:pPr>
              <w:pStyle w:val="OtherTableBody"/>
            </w:pPr>
            <w:r>
              <w:t>FDA</w:t>
            </w:r>
          </w:p>
        </w:tc>
        <w:tc>
          <w:tcPr>
            <w:tcW w:w="4200" w:type="dxa"/>
          </w:tcPr>
          <w:p w14:paraId="329445B9" w14:textId="77777777" w:rsidR="00B50050" w:rsidRDefault="00B50050" w:rsidP="0088127C">
            <w:pPr>
              <w:pStyle w:val="OtherTableBody"/>
            </w:pPr>
            <w:r>
              <w:t>Food and Drug Administration</w:t>
            </w:r>
          </w:p>
        </w:tc>
      </w:tr>
      <w:tr w:rsidR="00B50050" w14:paraId="0B942D13" w14:textId="77777777" w:rsidTr="00195548">
        <w:tc>
          <w:tcPr>
            <w:tcW w:w="600" w:type="dxa"/>
          </w:tcPr>
          <w:p w14:paraId="238F5959" w14:textId="77777777" w:rsidR="00B50050" w:rsidRDefault="00B50050" w:rsidP="0088127C">
            <w:pPr>
              <w:pStyle w:val="OtherTableBody"/>
            </w:pPr>
            <w:r>
              <w:t>undefined</w:t>
            </w:r>
          </w:p>
        </w:tc>
        <w:tc>
          <w:tcPr>
            <w:tcW w:w="600" w:type="dxa"/>
          </w:tcPr>
          <w:p w14:paraId="4D6377AF" w14:textId="77777777" w:rsidR="00B50050" w:rsidRDefault="00B50050" w:rsidP="0088127C">
            <w:pPr>
              <w:pStyle w:val="OtherTableBody"/>
            </w:pPr>
          </w:p>
        </w:tc>
        <w:tc>
          <w:tcPr>
            <w:tcW w:w="2600" w:type="dxa"/>
          </w:tcPr>
          <w:p w14:paraId="7BF351EE" w14:textId="77777777" w:rsidR="00B50050" w:rsidRDefault="00B50050" w:rsidP="0088127C">
            <w:pPr>
              <w:pStyle w:val="OtherTableBody"/>
            </w:pPr>
            <w:r>
              <w:t>Folder Assignment (TXA-24)</w:t>
            </w:r>
          </w:p>
        </w:tc>
        <w:tc>
          <w:tcPr>
            <w:tcW w:w="1400" w:type="dxa"/>
          </w:tcPr>
          <w:p w14:paraId="409B241A" w14:textId="77777777" w:rsidR="00B50050" w:rsidRDefault="00B50050" w:rsidP="0088127C">
            <w:pPr>
              <w:pStyle w:val="OtherTableBody"/>
            </w:pPr>
          </w:p>
        </w:tc>
        <w:tc>
          <w:tcPr>
            <w:tcW w:w="4200" w:type="dxa"/>
          </w:tcPr>
          <w:p w14:paraId="1AC4D10A" w14:textId="77777777" w:rsidR="00B50050" w:rsidRDefault="00B50050" w:rsidP="0088127C">
            <w:pPr>
              <w:pStyle w:val="OtherTableBody"/>
            </w:pPr>
          </w:p>
        </w:tc>
      </w:tr>
      <w:tr w:rsidR="00B50050" w14:paraId="52F2C5B3" w14:textId="77777777" w:rsidTr="00195548">
        <w:tc>
          <w:tcPr>
            <w:tcW w:w="600" w:type="dxa"/>
          </w:tcPr>
          <w:p w14:paraId="4E91ED78" w14:textId="77777777" w:rsidR="00B50050" w:rsidRDefault="00B50050" w:rsidP="0088127C">
            <w:pPr>
              <w:pStyle w:val="OtherTableBody"/>
            </w:pPr>
          </w:p>
        </w:tc>
        <w:tc>
          <w:tcPr>
            <w:tcW w:w="600" w:type="dxa"/>
          </w:tcPr>
          <w:p w14:paraId="4F4FFDF1" w14:textId="77777777" w:rsidR="00B50050" w:rsidRDefault="00B50050" w:rsidP="0088127C">
            <w:pPr>
              <w:pStyle w:val="OtherTableBody"/>
            </w:pPr>
            <w:r>
              <w:t>0791</w:t>
            </w:r>
          </w:p>
        </w:tc>
        <w:tc>
          <w:tcPr>
            <w:tcW w:w="2600" w:type="dxa"/>
          </w:tcPr>
          <w:p w14:paraId="4ACDEF3A" w14:textId="77777777" w:rsidR="00B50050" w:rsidRDefault="00B50050" w:rsidP="0088127C">
            <w:pPr>
              <w:pStyle w:val="OtherTableBody"/>
            </w:pPr>
          </w:p>
        </w:tc>
        <w:tc>
          <w:tcPr>
            <w:tcW w:w="1400" w:type="dxa"/>
          </w:tcPr>
          <w:p w14:paraId="595F5464" w14:textId="77777777" w:rsidR="00B50050" w:rsidRDefault="00B50050" w:rsidP="0088127C">
            <w:pPr>
              <w:pStyle w:val="OtherTableBody"/>
            </w:pPr>
          </w:p>
        </w:tc>
        <w:tc>
          <w:tcPr>
            <w:tcW w:w="4200" w:type="dxa"/>
          </w:tcPr>
          <w:p w14:paraId="393575BE" w14:textId="77777777" w:rsidR="00B50050" w:rsidRDefault="00B50050" w:rsidP="0088127C">
            <w:pPr>
              <w:pStyle w:val="OtherTableBody"/>
            </w:pPr>
          </w:p>
        </w:tc>
      </w:tr>
      <w:tr w:rsidR="00B50050" w14:paraId="612C6BA2" w14:textId="77777777" w:rsidTr="00195548">
        <w:tc>
          <w:tcPr>
            <w:tcW w:w="600" w:type="dxa"/>
          </w:tcPr>
          <w:p w14:paraId="46974F66" w14:textId="77777777" w:rsidR="00B50050" w:rsidRDefault="00B50050" w:rsidP="0088127C">
            <w:pPr>
              <w:pStyle w:val="OtherTableBody"/>
            </w:pPr>
            <w:r>
              <w:t>undefined</w:t>
            </w:r>
          </w:p>
        </w:tc>
        <w:tc>
          <w:tcPr>
            <w:tcW w:w="600" w:type="dxa"/>
          </w:tcPr>
          <w:p w14:paraId="35CDE10F" w14:textId="77777777" w:rsidR="00B50050" w:rsidRDefault="00B50050" w:rsidP="0088127C">
            <w:pPr>
              <w:pStyle w:val="OtherTableBody"/>
            </w:pPr>
          </w:p>
        </w:tc>
        <w:tc>
          <w:tcPr>
            <w:tcW w:w="2600" w:type="dxa"/>
          </w:tcPr>
          <w:p w14:paraId="363FD098" w14:textId="77777777" w:rsidR="00B50050" w:rsidRDefault="00B50050" w:rsidP="0088127C">
            <w:pPr>
              <w:pStyle w:val="OtherTableBody"/>
            </w:pPr>
            <w:r>
              <w:t>Creating Specialty (TXA-28)</w:t>
            </w:r>
          </w:p>
        </w:tc>
        <w:tc>
          <w:tcPr>
            <w:tcW w:w="1400" w:type="dxa"/>
          </w:tcPr>
          <w:p w14:paraId="49323062" w14:textId="77777777" w:rsidR="00B50050" w:rsidRDefault="00B50050" w:rsidP="0088127C">
            <w:pPr>
              <w:pStyle w:val="OtherTableBody"/>
            </w:pPr>
          </w:p>
        </w:tc>
        <w:tc>
          <w:tcPr>
            <w:tcW w:w="4200" w:type="dxa"/>
          </w:tcPr>
          <w:p w14:paraId="2576FF49" w14:textId="77777777" w:rsidR="00B50050" w:rsidRDefault="00B50050" w:rsidP="0088127C">
            <w:pPr>
              <w:pStyle w:val="OtherTableBody"/>
            </w:pPr>
          </w:p>
        </w:tc>
      </w:tr>
      <w:tr w:rsidR="00B50050" w14:paraId="08C29DB0" w14:textId="77777777" w:rsidTr="00195548">
        <w:tc>
          <w:tcPr>
            <w:tcW w:w="600" w:type="dxa"/>
          </w:tcPr>
          <w:p w14:paraId="002A1713" w14:textId="77777777" w:rsidR="00B50050" w:rsidRDefault="00B50050" w:rsidP="0088127C">
            <w:pPr>
              <w:pStyle w:val="OtherTableBody"/>
            </w:pPr>
          </w:p>
        </w:tc>
        <w:tc>
          <w:tcPr>
            <w:tcW w:w="600" w:type="dxa"/>
          </w:tcPr>
          <w:p w14:paraId="69C3D29F" w14:textId="77777777" w:rsidR="00B50050" w:rsidRDefault="00B50050" w:rsidP="0088127C">
            <w:pPr>
              <w:pStyle w:val="OtherTableBody"/>
            </w:pPr>
            <w:r>
              <w:t>0792</w:t>
            </w:r>
          </w:p>
        </w:tc>
        <w:tc>
          <w:tcPr>
            <w:tcW w:w="2600" w:type="dxa"/>
          </w:tcPr>
          <w:p w14:paraId="187409BD" w14:textId="77777777" w:rsidR="00B50050" w:rsidRDefault="00B50050" w:rsidP="0088127C">
            <w:pPr>
              <w:pStyle w:val="OtherTableBody"/>
            </w:pPr>
          </w:p>
        </w:tc>
        <w:tc>
          <w:tcPr>
            <w:tcW w:w="1400" w:type="dxa"/>
          </w:tcPr>
          <w:p w14:paraId="36A64FB5" w14:textId="77777777" w:rsidR="00B50050" w:rsidRDefault="00B50050" w:rsidP="0088127C">
            <w:pPr>
              <w:pStyle w:val="OtherTableBody"/>
            </w:pPr>
          </w:p>
        </w:tc>
        <w:tc>
          <w:tcPr>
            <w:tcW w:w="4200" w:type="dxa"/>
          </w:tcPr>
          <w:p w14:paraId="254CA780" w14:textId="77777777" w:rsidR="00B50050" w:rsidRDefault="00B50050" w:rsidP="0088127C">
            <w:pPr>
              <w:pStyle w:val="OtherTableBody"/>
            </w:pPr>
          </w:p>
        </w:tc>
      </w:tr>
      <w:tr w:rsidR="00B50050" w14:paraId="3499B8FF" w14:textId="77777777" w:rsidTr="00195548">
        <w:tc>
          <w:tcPr>
            <w:tcW w:w="600" w:type="dxa"/>
          </w:tcPr>
          <w:p w14:paraId="2D2827A7" w14:textId="77777777" w:rsidR="00B50050" w:rsidRDefault="00B50050" w:rsidP="0088127C">
            <w:pPr>
              <w:pStyle w:val="OtherTableBody"/>
            </w:pPr>
            <w:r>
              <w:t>User</w:t>
            </w:r>
          </w:p>
        </w:tc>
        <w:tc>
          <w:tcPr>
            <w:tcW w:w="600" w:type="dxa"/>
          </w:tcPr>
          <w:p w14:paraId="78860CC7" w14:textId="77777777" w:rsidR="00B50050" w:rsidRDefault="00B50050" w:rsidP="0088127C">
            <w:pPr>
              <w:pStyle w:val="OtherTableBody"/>
            </w:pPr>
          </w:p>
        </w:tc>
        <w:tc>
          <w:tcPr>
            <w:tcW w:w="2600" w:type="dxa"/>
          </w:tcPr>
          <w:p w14:paraId="49A529B3" w14:textId="77777777" w:rsidR="00B50050" w:rsidRDefault="00B50050" w:rsidP="0088127C">
            <w:pPr>
              <w:pStyle w:val="OtherTableBody"/>
            </w:pPr>
            <w:r>
              <w:t>Ruling Act</w:t>
            </w:r>
          </w:p>
        </w:tc>
        <w:tc>
          <w:tcPr>
            <w:tcW w:w="1400" w:type="dxa"/>
          </w:tcPr>
          <w:p w14:paraId="603D9829" w14:textId="77777777" w:rsidR="00B50050" w:rsidRDefault="00B50050" w:rsidP="0088127C">
            <w:pPr>
              <w:pStyle w:val="OtherTableBody"/>
            </w:pPr>
          </w:p>
        </w:tc>
        <w:tc>
          <w:tcPr>
            <w:tcW w:w="4200" w:type="dxa"/>
          </w:tcPr>
          <w:p w14:paraId="36033875" w14:textId="77777777" w:rsidR="00B50050" w:rsidRDefault="00B50050" w:rsidP="0088127C">
            <w:pPr>
              <w:pStyle w:val="OtherTableBody"/>
            </w:pPr>
          </w:p>
        </w:tc>
      </w:tr>
      <w:tr w:rsidR="00B50050" w14:paraId="7E8317ED" w14:textId="77777777" w:rsidTr="00195548">
        <w:tc>
          <w:tcPr>
            <w:tcW w:w="600" w:type="dxa"/>
          </w:tcPr>
          <w:p w14:paraId="085AD5F9" w14:textId="77777777" w:rsidR="00B50050" w:rsidRDefault="00B50050" w:rsidP="0088127C">
            <w:pPr>
              <w:pStyle w:val="OtherTableBody"/>
            </w:pPr>
          </w:p>
        </w:tc>
        <w:tc>
          <w:tcPr>
            <w:tcW w:w="600" w:type="dxa"/>
          </w:tcPr>
          <w:p w14:paraId="1FCF61F0" w14:textId="77777777" w:rsidR="00B50050" w:rsidRDefault="00B50050" w:rsidP="0088127C">
            <w:pPr>
              <w:pStyle w:val="OtherTableBody"/>
            </w:pPr>
            <w:r>
              <w:t>0793</w:t>
            </w:r>
          </w:p>
        </w:tc>
        <w:tc>
          <w:tcPr>
            <w:tcW w:w="2600" w:type="dxa"/>
          </w:tcPr>
          <w:p w14:paraId="71ECFBAB" w14:textId="77777777" w:rsidR="00B50050" w:rsidRDefault="00B50050" w:rsidP="0088127C">
            <w:pPr>
              <w:pStyle w:val="OtherTableBody"/>
            </w:pPr>
          </w:p>
        </w:tc>
        <w:tc>
          <w:tcPr>
            <w:tcW w:w="1400" w:type="dxa"/>
          </w:tcPr>
          <w:p w14:paraId="2B7FB3E7" w14:textId="77777777" w:rsidR="00B50050" w:rsidRDefault="00B50050" w:rsidP="0088127C">
            <w:pPr>
              <w:pStyle w:val="OtherTableBody"/>
            </w:pPr>
            <w:r>
              <w:t>SMDA</w:t>
            </w:r>
          </w:p>
        </w:tc>
        <w:tc>
          <w:tcPr>
            <w:tcW w:w="4200" w:type="dxa"/>
          </w:tcPr>
          <w:p w14:paraId="5D25643B" w14:textId="77777777" w:rsidR="00B50050" w:rsidRDefault="00B50050" w:rsidP="0088127C">
            <w:pPr>
              <w:pStyle w:val="OtherTableBody"/>
            </w:pPr>
            <w:r>
              <w:t>Safe Medical Devices Act</w:t>
            </w:r>
          </w:p>
        </w:tc>
      </w:tr>
      <w:tr w:rsidR="00B50050" w14:paraId="1AA20929" w14:textId="77777777" w:rsidTr="00195548">
        <w:tc>
          <w:tcPr>
            <w:tcW w:w="600" w:type="dxa"/>
          </w:tcPr>
          <w:p w14:paraId="0639DFE7" w14:textId="77777777" w:rsidR="00B50050" w:rsidRDefault="00B50050" w:rsidP="0088127C">
            <w:pPr>
              <w:pStyle w:val="OtherTableBody"/>
            </w:pPr>
            <w:r>
              <w:t>undefined</w:t>
            </w:r>
          </w:p>
        </w:tc>
        <w:tc>
          <w:tcPr>
            <w:tcW w:w="600" w:type="dxa"/>
          </w:tcPr>
          <w:p w14:paraId="754F5DAF" w14:textId="77777777" w:rsidR="00B50050" w:rsidRDefault="00B50050" w:rsidP="0088127C">
            <w:pPr>
              <w:pStyle w:val="OtherTableBody"/>
            </w:pPr>
          </w:p>
        </w:tc>
        <w:tc>
          <w:tcPr>
            <w:tcW w:w="2600" w:type="dxa"/>
          </w:tcPr>
          <w:p w14:paraId="00C9E855" w14:textId="77777777" w:rsidR="00B50050" w:rsidRDefault="00B50050" w:rsidP="0088127C">
            <w:pPr>
              <w:pStyle w:val="OtherTableBody"/>
            </w:pPr>
            <w:r>
              <w:t>Units (CQ.2)</w:t>
            </w:r>
          </w:p>
        </w:tc>
        <w:tc>
          <w:tcPr>
            <w:tcW w:w="1400" w:type="dxa"/>
          </w:tcPr>
          <w:p w14:paraId="5CE2ABC4" w14:textId="77777777" w:rsidR="00B50050" w:rsidRDefault="00B50050" w:rsidP="0088127C">
            <w:pPr>
              <w:pStyle w:val="OtherTableBody"/>
            </w:pPr>
          </w:p>
        </w:tc>
        <w:tc>
          <w:tcPr>
            <w:tcW w:w="4200" w:type="dxa"/>
          </w:tcPr>
          <w:p w14:paraId="7EE46274" w14:textId="77777777" w:rsidR="00B50050" w:rsidRDefault="00B50050" w:rsidP="0088127C">
            <w:pPr>
              <w:pStyle w:val="OtherTableBody"/>
            </w:pPr>
          </w:p>
        </w:tc>
      </w:tr>
      <w:tr w:rsidR="00B50050" w14:paraId="525376F4" w14:textId="77777777" w:rsidTr="00195548">
        <w:tc>
          <w:tcPr>
            <w:tcW w:w="600" w:type="dxa"/>
          </w:tcPr>
          <w:p w14:paraId="554617AD" w14:textId="77777777" w:rsidR="00B50050" w:rsidRDefault="00B50050" w:rsidP="0088127C">
            <w:pPr>
              <w:pStyle w:val="OtherTableBody"/>
            </w:pPr>
          </w:p>
        </w:tc>
        <w:tc>
          <w:tcPr>
            <w:tcW w:w="600" w:type="dxa"/>
          </w:tcPr>
          <w:p w14:paraId="7D072102" w14:textId="77777777" w:rsidR="00B50050" w:rsidRDefault="00B50050" w:rsidP="0088127C">
            <w:pPr>
              <w:pStyle w:val="OtherTableBody"/>
            </w:pPr>
            <w:r>
              <w:t>0794</w:t>
            </w:r>
          </w:p>
        </w:tc>
        <w:tc>
          <w:tcPr>
            <w:tcW w:w="2600" w:type="dxa"/>
          </w:tcPr>
          <w:p w14:paraId="158A4FC7" w14:textId="77777777" w:rsidR="00B50050" w:rsidRDefault="00B50050" w:rsidP="0088127C">
            <w:pPr>
              <w:pStyle w:val="OtherTableBody"/>
            </w:pPr>
          </w:p>
        </w:tc>
        <w:tc>
          <w:tcPr>
            <w:tcW w:w="1400" w:type="dxa"/>
          </w:tcPr>
          <w:p w14:paraId="7623371E" w14:textId="77777777" w:rsidR="00B50050" w:rsidRDefault="00B50050" w:rsidP="0088127C">
            <w:pPr>
              <w:pStyle w:val="OtherTableBody"/>
            </w:pPr>
          </w:p>
        </w:tc>
        <w:tc>
          <w:tcPr>
            <w:tcW w:w="4200" w:type="dxa"/>
          </w:tcPr>
          <w:p w14:paraId="40067215" w14:textId="77777777" w:rsidR="00B50050" w:rsidRDefault="00B50050" w:rsidP="0088127C">
            <w:pPr>
              <w:pStyle w:val="OtherTableBody"/>
            </w:pPr>
          </w:p>
        </w:tc>
      </w:tr>
      <w:tr w:rsidR="00B50050" w14:paraId="719BD0A2" w14:textId="77777777" w:rsidTr="00195548">
        <w:tc>
          <w:tcPr>
            <w:tcW w:w="600" w:type="dxa"/>
          </w:tcPr>
          <w:p w14:paraId="67075AFC" w14:textId="77777777" w:rsidR="00B50050" w:rsidRDefault="00B50050" w:rsidP="0088127C">
            <w:pPr>
              <w:pStyle w:val="OtherTableBody"/>
            </w:pPr>
            <w:r>
              <w:t>HL7</w:t>
            </w:r>
          </w:p>
        </w:tc>
        <w:tc>
          <w:tcPr>
            <w:tcW w:w="600" w:type="dxa"/>
          </w:tcPr>
          <w:p w14:paraId="203A686A" w14:textId="77777777" w:rsidR="00B50050" w:rsidRDefault="00B50050" w:rsidP="0088127C">
            <w:pPr>
              <w:pStyle w:val="OtherTableBody"/>
            </w:pPr>
          </w:p>
        </w:tc>
        <w:tc>
          <w:tcPr>
            <w:tcW w:w="2600" w:type="dxa"/>
          </w:tcPr>
          <w:p w14:paraId="7BC46F70" w14:textId="77777777" w:rsidR="00B50050" w:rsidRDefault="00B50050" w:rsidP="0088127C">
            <w:pPr>
              <w:pStyle w:val="OtherTableBody"/>
            </w:pPr>
            <w:r>
              <w:t>Implantation Status (DEV-17)</w:t>
            </w:r>
          </w:p>
        </w:tc>
        <w:tc>
          <w:tcPr>
            <w:tcW w:w="1400" w:type="dxa"/>
          </w:tcPr>
          <w:p w14:paraId="39F42016" w14:textId="77777777" w:rsidR="00B50050" w:rsidRDefault="00B50050" w:rsidP="0088127C">
            <w:pPr>
              <w:pStyle w:val="OtherTableBody"/>
            </w:pPr>
          </w:p>
        </w:tc>
        <w:tc>
          <w:tcPr>
            <w:tcW w:w="4200" w:type="dxa"/>
          </w:tcPr>
          <w:p w14:paraId="657FC455" w14:textId="77777777" w:rsidR="00B50050" w:rsidRDefault="00B50050" w:rsidP="0088127C">
            <w:pPr>
              <w:pStyle w:val="OtherTableBody"/>
            </w:pPr>
          </w:p>
        </w:tc>
      </w:tr>
      <w:tr w:rsidR="00B50050" w14:paraId="22BE0AE5" w14:textId="77777777" w:rsidTr="00195548">
        <w:tc>
          <w:tcPr>
            <w:tcW w:w="600" w:type="dxa"/>
          </w:tcPr>
          <w:p w14:paraId="019FDC4E" w14:textId="77777777" w:rsidR="00B50050" w:rsidRDefault="00B50050" w:rsidP="0088127C">
            <w:pPr>
              <w:pStyle w:val="OtherTableBody"/>
            </w:pPr>
          </w:p>
        </w:tc>
        <w:tc>
          <w:tcPr>
            <w:tcW w:w="600" w:type="dxa"/>
          </w:tcPr>
          <w:p w14:paraId="6CD33CC7" w14:textId="77777777" w:rsidR="00B50050" w:rsidRDefault="00B50050" w:rsidP="0088127C">
            <w:pPr>
              <w:pStyle w:val="OtherTableBody"/>
            </w:pPr>
            <w:r>
              <w:t>0795</w:t>
            </w:r>
          </w:p>
        </w:tc>
        <w:tc>
          <w:tcPr>
            <w:tcW w:w="2600" w:type="dxa"/>
          </w:tcPr>
          <w:p w14:paraId="7ECF9115" w14:textId="77777777" w:rsidR="00B50050" w:rsidRDefault="00B50050" w:rsidP="0088127C">
            <w:pPr>
              <w:pStyle w:val="OtherTableBody"/>
            </w:pPr>
          </w:p>
        </w:tc>
        <w:tc>
          <w:tcPr>
            <w:tcW w:w="1400" w:type="dxa"/>
          </w:tcPr>
          <w:p w14:paraId="7BFDC27E" w14:textId="77777777" w:rsidR="00B50050" w:rsidRDefault="00B50050" w:rsidP="0088127C">
            <w:pPr>
              <w:pStyle w:val="OtherTableBody"/>
            </w:pPr>
          </w:p>
        </w:tc>
        <w:tc>
          <w:tcPr>
            <w:tcW w:w="4200" w:type="dxa"/>
          </w:tcPr>
          <w:p w14:paraId="511B6351" w14:textId="77777777" w:rsidR="00B50050" w:rsidRDefault="00B50050" w:rsidP="0088127C">
            <w:pPr>
              <w:pStyle w:val="OtherTableBody"/>
            </w:pPr>
          </w:p>
        </w:tc>
      </w:tr>
      <w:tr w:rsidR="00B50050" w14:paraId="33F221BC" w14:textId="77777777" w:rsidTr="00195548">
        <w:tc>
          <w:tcPr>
            <w:tcW w:w="600" w:type="dxa"/>
          </w:tcPr>
          <w:p w14:paraId="6FB4BF51" w14:textId="77777777" w:rsidR="00B50050" w:rsidRDefault="00B50050" w:rsidP="0088127C">
            <w:pPr>
              <w:pStyle w:val="OtherTableBody"/>
            </w:pPr>
            <w:r>
              <w:t>User</w:t>
            </w:r>
          </w:p>
        </w:tc>
        <w:tc>
          <w:tcPr>
            <w:tcW w:w="600" w:type="dxa"/>
          </w:tcPr>
          <w:p w14:paraId="041C7540" w14:textId="77777777" w:rsidR="00B50050" w:rsidRDefault="00B50050" w:rsidP="0088127C">
            <w:pPr>
              <w:pStyle w:val="OtherTableBody"/>
            </w:pPr>
          </w:p>
        </w:tc>
        <w:tc>
          <w:tcPr>
            <w:tcW w:w="2600" w:type="dxa"/>
          </w:tcPr>
          <w:p w14:paraId="52CABE3D" w14:textId="77777777" w:rsidR="00B50050" w:rsidRDefault="00B50050" w:rsidP="0088127C">
            <w:pPr>
              <w:pStyle w:val="OtherTableBody"/>
            </w:pPr>
            <w:r>
              <w:t>Sterilization Type</w:t>
            </w:r>
          </w:p>
        </w:tc>
        <w:tc>
          <w:tcPr>
            <w:tcW w:w="1400" w:type="dxa"/>
          </w:tcPr>
          <w:p w14:paraId="46F10785" w14:textId="77777777" w:rsidR="00B50050" w:rsidRDefault="00B50050" w:rsidP="0088127C">
            <w:pPr>
              <w:pStyle w:val="OtherTableBody"/>
            </w:pPr>
          </w:p>
        </w:tc>
        <w:tc>
          <w:tcPr>
            <w:tcW w:w="4200" w:type="dxa"/>
          </w:tcPr>
          <w:p w14:paraId="27BA5F98" w14:textId="77777777" w:rsidR="00B50050" w:rsidRDefault="00B50050" w:rsidP="0088127C">
            <w:pPr>
              <w:pStyle w:val="OtherTableBody"/>
            </w:pPr>
          </w:p>
        </w:tc>
      </w:tr>
      <w:tr w:rsidR="00B50050" w14:paraId="4AA51954" w14:textId="77777777" w:rsidTr="00195548">
        <w:tc>
          <w:tcPr>
            <w:tcW w:w="600" w:type="dxa"/>
          </w:tcPr>
          <w:p w14:paraId="6B050921" w14:textId="77777777" w:rsidR="00B50050" w:rsidRDefault="00B50050" w:rsidP="0088127C">
            <w:pPr>
              <w:pStyle w:val="OtherTableBody"/>
            </w:pPr>
          </w:p>
        </w:tc>
        <w:tc>
          <w:tcPr>
            <w:tcW w:w="600" w:type="dxa"/>
          </w:tcPr>
          <w:p w14:paraId="3B3C1D0B" w14:textId="77777777" w:rsidR="00B50050" w:rsidRDefault="00B50050" w:rsidP="0088127C">
            <w:pPr>
              <w:pStyle w:val="OtherTableBody"/>
            </w:pPr>
            <w:r>
              <w:t>0806</w:t>
            </w:r>
          </w:p>
        </w:tc>
        <w:tc>
          <w:tcPr>
            <w:tcW w:w="2600" w:type="dxa"/>
          </w:tcPr>
          <w:p w14:paraId="0C32F1C3" w14:textId="77777777" w:rsidR="00B50050" w:rsidRDefault="00B50050" w:rsidP="0088127C">
            <w:pPr>
              <w:pStyle w:val="OtherTableBody"/>
            </w:pPr>
          </w:p>
        </w:tc>
        <w:tc>
          <w:tcPr>
            <w:tcW w:w="1400" w:type="dxa"/>
          </w:tcPr>
          <w:p w14:paraId="19717340" w14:textId="77777777" w:rsidR="00B50050" w:rsidRDefault="00B50050" w:rsidP="0088127C">
            <w:pPr>
              <w:pStyle w:val="OtherTableBody"/>
            </w:pPr>
            <w:r>
              <w:t>EOG</w:t>
            </w:r>
          </w:p>
        </w:tc>
        <w:tc>
          <w:tcPr>
            <w:tcW w:w="4200" w:type="dxa"/>
          </w:tcPr>
          <w:p w14:paraId="305F1493" w14:textId="77777777" w:rsidR="00B50050" w:rsidRDefault="00B50050" w:rsidP="0088127C">
            <w:pPr>
              <w:pStyle w:val="OtherTableBody"/>
            </w:pPr>
            <w:r>
              <w:t>Ethylene Oxide Gas</w:t>
            </w:r>
          </w:p>
        </w:tc>
      </w:tr>
      <w:tr w:rsidR="00B50050" w14:paraId="7388B2D0" w14:textId="77777777" w:rsidTr="00195548">
        <w:tc>
          <w:tcPr>
            <w:tcW w:w="600" w:type="dxa"/>
          </w:tcPr>
          <w:p w14:paraId="3AC981C2" w14:textId="77777777" w:rsidR="00B50050" w:rsidRDefault="00B50050" w:rsidP="0088127C">
            <w:pPr>
              <w:pStyle w:val="OtherTableBody"/>
            </w:pPr>
          </w:p>
        </w:tc>
        <w:tc>
          <w:tcPr>
            <w:tcW w:w="600" w:type="dxa"/>
          </w:tcPr>
          <w:p w14:paraId="5F83CBF0" w14:textId="77777777" w:rsidR="00B50050" w:rsidRDefault="00B50050" w:rsidP="0088127C">
            <w:pPr>
              <w:pStyle w:val="OtherTableBody"/>
            </w:pPr>
            <w:r>
              <w:t>0806</w:t>
            </w:r>
          </w:p>
        </w:tc>
        <w:tc>
          <w:tcPr>
            <w:tcW w:w="2600" w:type="dxa"/>
          </w:tcPr>
          <w:p w14:paraId="5E339592" w14:textId="77777777" w:rsidR="00B50050" w:rsidRDefault="00B50050" w:rsidP="0088127C">
            <w:pPr>
              <w:pStyle w:val="OtherTableBody"/>
            </w:pPr>
          </w:p>
        </w:tc>
        <w:tc>
          <w:tcPr>
            <w:tcW w:w="1400" w:type="dxa"/>
          </w:tcPr>
          <w:p w14:paraId="7BFDE4A4" w14:textId="77777777" w:rsidR="00B50050" w:rsidRDefault="00B50050" w:rsidP="0088127C">
            <w:pPr>
              <w:pStyle w:val="OtherTableBody"/>
            </w:pPr>
            <w:r>
              <w:t>PCA</w:t>
            </w:r>
          </w:p>
        </w:tc>
        <w:tc>
          <w:tcPr>
            <w:tcW w:w="4200" w:type="dxa"/>
          </w:tcPr>
          <w:p w14:paraId="56396947" w14:textId="77777777" w:rsidR="00B50050" w:rsidRDefault="00B50050" w:rsidP="0088127C">
            <w:pPr>
              <w:pStyle w:val="OtherTableBody"/>
            </w:pPr>
            <w:r>
              <w:t>Peracetic acid</w:t>
            </w:r>
          </w:p>
        </w:tc>
      </w:tr>
      <w:tr w:rsidR="00B50050" w14:paraId="51C92DF2" w14:textId="77777777" w:rsidTr="00195548">
        <w:tc>
          <w:tcPr>
            <w:tcW w:w="600" w:type="dxa"/>
          </w:tcPr>
          <w:p w14:paraId="5E40D696" w14:textId="77777777" w:rsidR="00B50050" w:rsidRDefault="00B50050" w:rsidP="0088127C">
            <w:pPr>
              <w:pStyle w:val="OtherTableBody"/>
            </w:pPr>
          </w:p>
        </w:tc>
        <w:tc>
          <w:tcPr>
            <w:tcW w:w="600" w:type="dxa"/>
          </w:tcPr>
          <w:p w14:paraId="78753099" w14:textId="77777777" w:rsidR="00B50050" w:rsidRDefault="00B50050" w:rsidP="0088127C">
            <w:pPr>
              <w:pStyle w:val="OtherTableBody"/>
            </w:pPr>
            <w:r>
              <w:t>0806</w:t>
            </w:r>
          </w:p>
        </w:tc>
        <w:tc>
          <w:tcPr>
            <w:tcW w:w="2600" w:type="dxa"/>
          </w:tcPr>
          <w:p w14:paraId="42D6644E" w14:textId="77777777" w:rsidR="00B50050" w:rsidRDefault="00B50050" w:rsidP="0088127C">
            <w:pPr>
              <w:pStyle w:val="OtherTableBody"/>
            </w:pPr>
          </w:p>
        </w:tc>
        <w:tc>
          <w:tcPr>
            <w:tcW w:w="1400" w:type="dxa"/>
          </w:tcPr>
          <w:p w14:paraId="35D2CE97" w14:textId="77777777" w:rsidR="00B50050" w:rsidRDefault="00B50050" w:rsidP="0088127C">
            <w:pPr>
              <w:pStyle w:val="OtherTableBody"/>
            </w:pPr>
            <w:r>
              <w:t>STM</w:t>
            </w:r>
          </w:p>
        </w:tc>
        <w:tc>
          <w:tcPr>
            <w:tcW w:w="4200" w:type="dxa"/>
          </w:tcPr>
          <w:p w14:paraId="734C50EB" w14:textId="77777777" w:rsidR="00B50050" w:rsidRDefault="00B50050" w:rsidP="0088127C">
            <w:pPr>
              <w:pStyle w:val="OtherTableBody"/>
            </w:pPr>
            <w:r>
              <w:t>Steam</w:t>
            </w:r>
          </w:p>
        </w:tc>
      </w:tr>
      <w:tr w:rsidR="00B50050" w14:paraId="60AF03AE" w14:textId="77777777" w:rsidTr="00195548">
        <w:tc>
          <w:tcPr>
            <w:tcW w:w="600" w:type="dxa"/>
          </w:tcPr>
          <w:p w14:paraId="2DF49061" w14:textId="77777777" w:rsidR="00B50050" w:rsidRDefault="00B50050" w:rsidP="0088127C">
            <w:pPr>
              <w:pStyle w:val="OtherTableBody"/>
            </w:pPr>
            <w:r>
              <w:t>User</w:t>
            </w:r>
          </w:p>
        </w:tc>
        <w:tc>
          <w:tcPr>
            <w:tcW w:w="600" w:type="dxa"/>
          </w:tcPr>
          <w:p w14:paraId="1A53AF8F" w14:textId="77777777" w:rsidR="00B50050" w:rsidRDefault="00B50050" w:rsidP="0088127C">
            <w:pPr>
              <w:pStyle w:val="OtherTableBody"/>
            </w:pPr>
          </w:p>
        </w:tc>
        <w:tc>
          <w:tcPr>
            <w:tcW w:w="2600" w:type="dxa"/>
          </w:tcPr>
          <w:p w14:paraId="1782BE05" w14:textId="77777777" w:rsidR="00B50050" w:rsidRDefault="00B50050" w:rsidP="0088127C">
            <w:pPr>
              <w:pStyle w:val="OtherTableBody"/>
            </w:pPr>
            <w:r>
              <w:t>Maintenance Cycle</w:t>
            </w:r>
          </w:p>
        </w:tc>
        <w:tc>
          <w:tcPr>
            <w:tcW w:w="1400" w:type="dxa"/>
          </w:tcPr>
          <w:p w14:paraId="0DC07AB8" w14:textId="77777777" w:rsidR="00B50050" w:rsidRDefault="00B50050" w:rsidP="0088127C">
            <w:pPr>
              <w:pStyle w:val="OtherTableBody"/>
            </w:pPr>
          </w:p>
        </w:tc>
        <w:tc>
          <w:tcPr>
            <w:tcW w:w="4200" w:type="dxa"/>
          </w:tcPr>
          <w:p w14:paraId="2C30A176" w14:textId="77777777" w:rsidR="00B50050" w:rsidRDefault="00B50050" w:rsidP="0088127C">
            <w:pPr>
              <w:pStyle w:val="OtherTableBody"/>
            </w:pPr>
          </w:p>
        </w:tc>
      </w:tr>
      <w:tr w:rsidR="00B50050" w14:paraId="096662C1" w14:textId="77777777" w:rsidTr="00195548">
        <w:tc>
          <w:tcPr>
            <w:tcW w:w="600" w:type="dxa"/>
          </w:tcPr>
          <w:p w14:paraId="352D25EB" w14:textId="77777777" w:rsidR="00B50050" w:rsidRDefault="00B50050" w:rsidP="0088127C">
            <w:pPr>
              <w:pStyle w:val="OtherTableBody"/>
            </w:pPr>
          </w:p>
        </w:tc>
        <w:tc>
          <w:tcPr>
            <w:tcW w:w="600" w:type="dxa"/>
          </w:tcPr>
          <w:p w14:paraId="20147DF1" w14:textId="77777777" w:rsidR="00B50050" w:rsidRDefault="00B50050" w:rsidP="0088127C">
            <w:pPr>
              <w:pStyle w:val="OtherTableBody"/>
            </w:pPr>
            <w:r>
              <w:t>0809</w:t>
            </w:r>
          </w:p>
        </w:tc>
        <w:tc>
          <w:tcPr>
            <w:tcW w:w="2600" w:type="dxa"/>
          </w:tcPr>
          <w:p w14:paraId="4D304AA9" w14:textId="77777777" w:rsidR="00B50050" w:rsidRDefault="00B50050" w:rsidP="0088127C">
            <w:pPr>
              <w:pStyle w:val="OtherTableBody"/>
            </w:pPr>
          </w:p>
        </w:tc>
        <w:tc>
          <w:tcPr>
            <w:tcW w:w="1400" w:type="dxa"/>
          </w:tcPr>
          <w:p w14:paraId="50AD1381" w14:textId="77777777" w:rsidR="00B50050" w:rsidRDefault="00B50050" w:rsidP="0088127C">
            <w:pPr>
              <w:pStyle w:val="OtherTableBody"/>
            </w:pPr>
            <w:r>
              <w:t>...</w:t>
            </w:r>
          </w:p>
        </w:tc>
        <w:tc>
          <w:tcPr>
            <w:tcW w:w="4200" w:type="dxa"/>
          </w:tcPr>
          <w:p w14:paraId="1AD21B1A" w14:textId="77777777" w:rsidR="00B50050" w:rsidRDefault="00B50050" w:rsidP="0088127C">
            <w:pPr>
              <w:pStyle w:val="OtherTableBody"/>
            </w:pPr>
            <w:r>
              <w:t>No suggested values defined</w:t>
            </w:r>
          </w:p>
        </w:tc>
      </w:tr>
      <w:tr w:rsidR="00B50050" w14:paraId="2C4723A3" w14:textId="77777777" w:rsidTr="00195548">
        <w:tc>
          <w:tcPr>
            <w:tcW w:w="600" w:type="dxa"/>
          </w:tcPr>
          <w:p w14:paraId="37E74355" w14:textId="77777777" w:rsidR="00B50050" w:rsidRDefault="00B50050" w:rsidP="0088127C">
            <w:pPr>
              <w:pStyle w:val="OtherTableBody"/>
            </w:pPr>
            <w:r>
              <w:t>User</w:t>
            </w:r>
          </w:p>
        </w:tc>
        <w:tc>
          <w:tcPr>
            <w:tcW w:w="600" w:type="dxa"/>
          </w:tcPr>
          <w:p w14:paraId="3E0ED6B7" w14:textId="77777777" w:rsidR="00B50050" w:rsidRDefault="00B50050" w:rsidP="0088127C">
            <w:pPr>
              <w:pStyle w:val="OtherTableBody"/>
            </w:pPr>
          </w:p>
        </w:tc>
        <w:tc>
          <w:tcPr>
            <w:tcW w:w="2600" w:type="dxa"/>
          </w:tcPr>
          <w:p w14:paraId="5A500538" w14:textId="77777777" w:rsidR="00B50050" w:rsidRDefault="00B50050" w:rsidP="0088127C">
            <w:pPr>
              <w:pStyle w:val="OtherTableBody"/>
            </w:pPr>
            <w:r>
              <w:t>Maintenance Type</w:t>
            </w:r>
          </w:p>
        </w:tc>
        <w:tc>
          <w:tcPr>
            <w:tcW w:w="1400" w:type="dxa"/>
          </w:tcPr>
          <w:p w14:paraId="4AE50DE9" w14:textId="77777777" w:rsidR="00B50050" w:rsidRDefault="00B50050" w:rsidP="0088127C">
            <w:pPr>
              <w:pStyle w:val="OtherTableBody"/>
            </w:pPr>
          </w:p>
        </w:tc>
        <w:tc>
          <w:tcPr>
            <w:tcW w:w="4200" w:type="dxa"/>
          </w:tcPr>
          <w:p w14:paraId="505371F2" w14:textId="77777777" w:rsidR="00B50050" w:rsidRDefault="00B50050" w:rsidP="0088127C">
            <w:pPr>
              <w:pStyle w:val="OtherTableBody"/>
            </w:pPr>
          </w:p>
        </w:tc>
      </w:tr>
      <w:tr w:rsidR="00B50050" w14:paraId="2714B66C" w14:textId="77777777" w:rsidTr="00195548">
        <w:tc>
          <w:tcPr>
            <w:tcW w:w="600" w:type="dxa"/>
          </w:tcPr>
          <w:p w14:paraId="402EEC12" w14:textId="77777777" w:rsidR="00B50050" w:rsidRDefault="00B50050" w:rsidP="0088127C">
            <w:pPr>
              <w:pStyle w:val="OtherTableBody"/>
            </w:pPr>
          </w:p>
        </w:tc>
        <w:tc>
          <w:tcPr>
            <w:tcW w:w="600" w:type="dxa"/>
          </w:tcPr>
          <w:p w14:paraId="63234FCB" w14:textId="77777777" w:rsidR="00B50050" w:rsidRDefault="00B50050" w:rsidP="0088127C">
            <w:pPr>
              <w:pStyle w:val="OtherTableBody"/>
            </w:pPr>
            <w:r>
              <w:t>0811</w:t>
            </w:r>
          </w:p>
        </w:tc>
        <w:tc>
          <w:tcPr>
            <w:tcW w:w="2600" w:type="dxa"/>
          </w:tcPr>
          <w:p w14:paraId="5CB9161B" w14:textId="77777777" w:rsidR="00B50050" w:rsidRDefault="00B50050" w:rsidP="0088127C">
            <w:pPr>
              <w:pStyle w:val="OtherTableBody"/>
            </w:pPr>
          </w:p>
        </w:tc>
        <w:tc>
          <w:tcPr>
            <w:tcW w:w="1400" w:type="dxa"/>
          </w:tcPr>
          <w:p w14:paraId="4391F136" w14:textId="77777777" w:rsidR="00B50050" w:rsidRDefault="00B50050" w:rsidP="0088127C">
            <w:pPr>
              <w:pStyle w:val="OtherTableBody"/>
            </w:pPr>
            <w:r>
              <w:t>...</w:t>
            </w:r>
          </w:p>
        </w:tc>
        <w:tc>
          <w:tcPr>
            <w:tcW w:w="4200" w:type="dxa"/>
          </w:tcPr>
          <w:p w14:paraId="50DF7191" w14:textId="77777777" w:rsidR="00B50050" w:rsidRDefault="00B50050" w:rsidP="0088127C">
            <w:pPr>
              <w:pStyle w:val="OtherTableBody"/>
            </w:pPr>
            <w:r>
              <w:t>No suggested values defined</w:t>
            </w:r>
          </w:p>
        </w:tc>
      </w:tr>
      <w:tr w:rsidR="00B50050" w14:paraId="7D43793A" w14:textId="77777777" w:rsidTr="00195548">
        <w:tc>
          <w:tcPr>
            <w:tcW w:w="600" w:type="dxa"/>
          </w:tcPr>
          <w:p w14:paraId="60A7128B" w14:textId="77777777" w:rsidR="00B50050" w:rsidRDefault="00B50050" w:rsidP="0088127C">
            <w:pPr>
              <w:pStyle w:val="OtherTableBody"/>
            </w:pPr>
            <w:r>
              <w:t>User</w:t>
            </w:r>
          </w:p>
        </w:tc>
        <w:tc>
          <w:tcPr>
            <w:tcW w:w="600" w:type="dxa"/>
          </w:tcPr>
          <w:p w14:paraId="047F3903" w14:textId="77777777" w:rsidR="00B50050" w:rsidRDefault="00B50050" w:rsidP="0088127C">
            <w:pPr>
              <w:pStyle w:val="OtherTableBody"/>
            </w:pPr>
          </w:p>
        </w:tc>
        <w:tc>
          <w:tcPr>
            <w:tcW w:w="2600" w:type="dxa"/>
          </w:tcPr>
          <w:p w14:paraId="1FBAEBC1" w14:textId="77777777" w:rsidR="00B50050" w:rsidRDefault="00B50050" w:rsidP="0088127C">
            <w:pPr>
              <w:pStyle w:val="OtherTableBody"/>
            </w:pPr>
            <w:r>
              <w:t>Package</w:t>
            </w:r>
          </w:p>
        </w:tc>
        <w:tc>
          <w:tcPr>
            <w:tcW w:w="1400" w:type="dxa"/>
          </w:tcPr>
          <w:p w14:paraId="60F2FF69" w14:textId="77777777" w:rsidR="00B50050" w:rsidRDefault="00B50050" w:rsidP="0088127C">
            <w:pPr>
              <w:pStyle w:val="OtherTableBody"/>
            </w:pPr>
          </w:p>
        </w:tc>
        <w:tc>
          <w:tcPr>
            <w:tcW w:w="4200" w:type="dxa"/>
          </w:tcPr>
          <w:p w14:paraId="653D571A" w14:textId="77777777" w:rsidR="00B50050" w:rsidRDefault="00B50050" w:rsidP="0088127C">
            <w:pPr>
              <w:pStyle w:val="OtherTableBody"/>
            </w:pPr>
          </w:p>
        </w:tc>
      </w:tr>
      <w:tr w:rsidR="00B50050" w14:paraId="4BCA0089" w14:textId="77777777" w:rsidTr="00195548">
        <w:tc>
          <w:tcPr>
            <w:tcW w:w="600" w:type="dxa"/>
          </w:tcPr>
          <w:p w14:paraId="208E9EC8" w14:textId="77777777" w:rsidR="00B50050" w:rsidRDefault="00B50050" w:rsidP="0088127C">
            <w:pPr>
              <w:pStyle w:val="OtherTableBody"/>
            </w:pPr>
          </w:p>
        </w:tc>
        <w:tc>
          <w:tcPr>
            <w:tcW w:w="600" w:type="dxa"/>
          </w:tcPr>
          <w:p w14:paraId="1A6E2A1D" w14:textId="77777777" w:rsidR="00B50050" w:rsidRDefault="00B50050" w:rsidP="0088127C">
            <w:pPr>
              <w:pStyle w:val="OtherTableBody"/>
            </w:pPr>
            <w:r>
              <w:t>0818</w:t>
            </w:r>
          </w:p>
        </w:tc>
        <w:tc>
          <w:tcPr>
            <w:tcW w:w="2600" w:type="dxa"/>
          </w:tcPr>
          <w:p w14:paraId="0F524AA4" w14:textId="77777777" w:rsidR="00B50050" w:rsidRDefault="00B50050" w:rsidP="0088127C">
            <w:pPr>
              <w:pStyle w:val="OtherTableBody"/>
            </w:pPr>
          </w:p>
        </w:tc>
        <w:tc>
          <w:tcPr>
            <w:tcW w:w="1400" w:type="dxa"/>
          </w:tcPr>
          <w:p w14:paraId="63064094" w14:textId="77777777" w:rsidR="00B50050" w:rsidRDefault="00B50050" w:rsidP="0088127C">
            <w:pPr>
              <w:pStyle w:val="OtherTableBody"/>
            </w:pPr>
            <w:r>
              <w:t>BX</w:t>
            </w:r>
          </w:p>
        </w:tc>
        <w:tc>
          <w:tcPr>
            <w:tcW w:w="4200" w:type="dxa"/>
          </w:tcPr>
          <w:p w14:paraId="01E86727" w14:textId="77777777" w:rsidR="00B50050" w:rsidRDefault="00B50050" w:rsidP="0088127C">
            <w:pPr>
              <w:pStyle w:val="OtherTableBody"/>
            </w:pPr>
            <w:r>
              <w:t>Box</w:t>
            </w:r>
          </w:p>
        </w:tc>
      </w:tr>
      <w:tr w:rsidR="00B50050" w14:paraId="34408908" w14:textId="77777777" w:rsidTr="00195548">
        <w:tc>
          <w:tcPr>
            <w:tcW w:w="600" w:type="dxa"/>
          </w:tcPr>
          <w:p w14:paraId="1F83588C" w14:textId="77777777" w:rsidR="00B50050" w:rsidRDefault="00B50050" w:rsidP="0088127C">
            <w:pPr>
              <w:pStyle w:val="OtherTableBody"/>
            </w:pPr>
          </w:p>
        </w:tc>
        <w:tc>
          <w:tcPr>
            <w:tcW w:w="600" w:type="dxa"/>
          </w:tcPr>
          <w:p w14:paraId="0CE8B600" w14:textId="77777777" w:rsidR="00B50050" w:rsidRDefault="00B50050" w:rsidP="0088127C">
            <w:pPr>
              <w:pStyle w:val="OtherTableBody"/>
            </w:pPr>
            <w:r>
              <w:t>0818</w:t>
            </w:r>
          </w:p>
        </w:tc>
        <w:tc>
          <w:tcPr>
            <w:tcW w:w="2600" w:type="dxa"/>
          </w:tcPr>
          <w:p w14:paraId="569AC7E2" w14:textId="77777777" w:rsidR="00B50050" w:rsidRDefault="00B50050" w:rsidP="0088127C">
            <w:pPr>
              <w:pStyle w:val="OtherTableBody"/>
            </w:pPr>
          </w:p>
        </w:tc>
        <w:tc>
          <w:tcPr>
            <w:tcW w:w="1400" w:type="dxa"/>
          </w:tcPr>
          <w:p w14:paraId="0AF3178D" w14:textId="77777777" w:rsidR="00B50050" w:rsidRDefault="00B50050" w:rsidP="0088127C">
            <w:pPr>
              <w:pStyle w:val="OtherTableBody"/>
            </w:pPr>
            <w:r>
              <w:t>CS</w:t>
            </w:r>
          </w:p>
        </w:tc>
        <w:tc>
          <w:tcPr>
            <w:tcW w:w="4200" w:type="dxa"/>
          </w:tcPr>
          <w:p w14:paraId="2ADB25A9" w14:textId="77777777" w:rsidR="00B50050" w:rsidRDefault="00B50050" w:rsidP="0088127C">
            <w:pPr>
              <w:pStyle w:val="OtherTableBody"/>
            </w:pPr>
            <w:r>
              <w:t>Case</w:t>
            </w:r>
          </w:p>
        </w:tc>
      </w:tr>
      <w:tr w:rsidR="00B50050" w14:paraId="3BEED078" w14:textId="77777777" w:rsidTr="00195548">
        <w:tc>
          <w:tcPr>
            <w:tcW w:w="600" w:type="dxa"/>
          </w:tcPr>
          <w:p w14:paraId="2AD5BA12" w14:textId="77777777" w:rsidR="00B50050" w:rsidRDefault="00B50050" w:rsidP="0088127C">
            <w:pPr>
              <w:pStyle w:val="OtherTableBody"/>
            </w:pPr>
          </w:p>
        </w:tc>
        <w:tc>
          <w:tcPr>
            <w:tcW w:w="600" w:type="dxa"/>
          </w:tcPr>
          <w:p w14:paraId="645006EC" w14:textId="77777777" w:rsidR="00B50050" w:rsidRDefault="00B50050" w:rsidP="0088127C">
            <w:pPr>
              <w:pStyle w:val="OtherTableBody"/>
            </w:pPr>
            <w:r>
              <w:t>0818</w:t>
            </w:r>
          </w:p>
        </w:tc>
        <w:tc>
          <w:tcPr>
            <w:tcW w:w="2600" w:type="dxa"/>
          </w:tcPr>
          <w:p w14:paraId="6D268963" w14:textId="77777777" w:rsidR="00B50050" w:rsidRDefault="00B50050" w:rsidP="0088127C">
            <w:pPr>
              <w:pStyle w:val="OtherTableBody"/>
            </w:pPr>
          </w:p>
        </w:tc>
        <w:tc>
          <w:tcPr>
            <w:tcW w:w="1400" w:type="dxa"/>
          </w:tcPr>
          <w:p w14:paraId="7A718C41" w14:textId="77777777" w:rsidR="00B50050" w:rsidRDefault="00B50050" w:rsidP="0088127C">
            <w:pPr>
              <w:pStyle w:val="OtherTableBody"/>
            </w:pPr>
            <w:r>
              <w:t>EA</w:t>
            </w:r>
          </w:p>
        </w:tc>
        <w:tc>
          <w:tcPr>
            <w:tcW w:w="4200" w:type="dxa"/>
          </w:tcPr>
          <w:p w14:paraId="711E8C07" w14:textId="77777777" w:rsidR="00B50050" w:rsidRDefault="00B50050" w:rsidP="0088127C">
            <w:pPr>
              <w:pStyle w:val="OtherTableBody"/>
            </w:pPr>
            <w:r>
              <w:t>Each</w:t>
            </w:r>
          </w:p>
        </w:tc>
      </w:tr>
      <w:tr w:rsidR="00B50050" w14:paraId="44A103C3" w14:textId="77777777" w:rsidTr="00195548">
        <w:tc>
          <w:tcPr>
            <w:tcW w:w="600" w:type="dxa"/>
          </w:tcPr>
          <w:p w14:paraId="53C06309" w14:textId="77777777" w:rsidR="00B50050" w:rsidRDefault="00B50050" w:rsidP="0088127C">
            <w:pPr>
              <w:pStyle w:val="OtherTableBody"/>
            </w:pPr>
          </w:p>
        </w:tc>
        <w:tc>
          <w:tcPr>
            <w:tcW w:w="600" w:type="dxa"/>
          </w:tcPr>
          <w:p w14:paraId="16A42923" w14:textId="77777777" w:rsidR="00B50050" w:rsidRDefault="00B50050" w:rsidP="0088127C">
            <w:pPr>
              <w:pStyle w:val="OtherTableBody"/>
            </w:pPr>
            <w:r>
              <w:t>0818</w:t>
            </w:r>
          </w:p>
        </w:tc>
        <w:tc>
          <w:tcPr>
            <w:tcW w:w="2600" w:type="dxa"/>
          </w:tcPr>
          <w:p w14:paraId="32CAE787" w14:textId="77777777" w:rsidR="00B50050" w:rsidRDefault="00B50050" w:rsidP="0088127C">
            <w:pPr>
              <w:pStyle w:val="OtherTableBody"/>
            </w:pPr>
          </w:p>
        </w:tc>
        <w:tc>
          <w:tcPr>
            <w:tcW w:w="1400" w:type="dxa"/>
          </w:tcPr>
          <w:p w14:paraId="2D20E848" w14:textId="77777777" w:rsidR="00B50050" w:rsidRDefault="00B50050" w:rsidP="0088127C">
            <w:pPr>
              <w:pStyle w:val="OtherTableBody"/>
            </w:pPr>
            <w:r>
              <w:t>SET</w:t>
            </w:r>
          </w:p>
        </w:tc>
        <w:tc>
          <w:tcPr>
            <w:tcW w:w="4200" w:type="dxa"/>
          </w:tcPr>
          <w:p w14:paraId="627BDB82" w14:textId="77777777" w:rsidR="00B50050" w:rsidRDefault="00B50050" w:rsidP="0088127C">
            <w:pPr>
              <w:pStyle w:val="OtherTableBody"/>
            </w:pPr>
            <w:r>
              <w:t>Set</w:t>
            </w:r>
          </w:p>
        </w:tc>
      </w:tr>
      <w:tr w:rsidR="00B50050" w14:paraId="00F59F52" w14:textId="77777777" w:rsidTr="00195548">
        <w:tc>
          <w:tcPr>
            <w:tcW w:w="600" w:type="dxa"/>
          </w:tcPr>
          <w:p w14:paraId="701A1B24" w14:textId="77777777" w:rsidR="00B50050" w:rsidRDefault="00B50050" w:rsidP="0088127C">
            <w:pPr>
              <w:pStyle w:val="OtherTableBody"/>
            </w:pPr>
            <w:r>
              <w:t>Imported</w:t>
            </w:r>
          </w:p>
        </w:tc>
        <w:tc>
          <w:tcPr>
            <w:tcW w:w="600" w:type="dxa"/>
          </w:tcPr>
          <w:p w14:paraId="349022F9" w14:textId="77777777" w:rsidR="00B50050" w:rsidRDefault="00B50050" w:rsidP="0088127C">
            <w:pPr>
              <w:pStyle w:val="OtherTableBody"/>
            </w:pPr>
          </w:p>
        </w:tc>
        <w:tc>
          <w:tcPr>
            <w:tcW w:w="2600" w:type="dxa"/>
          </w:tcPr>
          <w:p w14:paraId="189A7DB5" w14:textId="77777777" w:rsidR="00B50050" w:rsidRDefault="00B50050" w:rsidP="0088127C">
            <w:pPr>
              <w:pStyle w:val="OtherTableBody"/>
            </w:pPr>
            <w:r>
              <w:t>MIME Types</w:t>
            </w:r>
          </w:p>
        </w:tc>
        <w:tc>
          <w:tcPr>
            <w:tcW w:w="1400" w:type="dxa"/>
          </w:tcPr>
          <w:p w14:paraId="79D534A9" w14:textId="77777777" w:rsidR="00B50050" w:rsidRDefault="00B50050" w:rsidP="0088127C">
            <w:pPr>
              <w:pStyle w:val="OtherTableBody"/>
            </w:pPr>
          </w:p>
        </w:tc>
        <w:tc>
          <w:tcPr>
            <w:tcW w:w="4200" w:type="dxa"/>
          </w:tcPr>
          <w:p w14:paraId="0352222C" w14:textId="77777777" w:rsidR="00B50050" w:rsidRDefault="00B50050" w:rsidP="0088127C">
            <w:pPr>
              <w:pStyle w:val="OtherTableBody"/>
            </w:pPr>
          </w:p>
        </w:tc>
      </w:tr>
      <w:tr w:rsidR="00B50050" w14:paraId="7D267EDC" w14:textId="77777777" w:rsidTr="00195548">
        <w:tc>
          <w:tcPr>
            <w:tcW w:w="600" w:type="dxa"/>
          </w:tcPr>
          <w:p w14:paraId="69EDBC25" w14:textId="77777777" w:rsidR="00B50050" w:rsidRDefault="00B50050" w:rsidP="0088127C">
            <w:pPr>
              <w:pStyle w:val="OtherTableBody"/>
            </w:pPr>
          </w:p>
        </w:tc>
        <w:tc>
          <w:tcPr>
            <w:tcW w:w="600" w:type="dxa"/>
          </w:tcPr>
          <w:p w14:paraId="6057C07C" w14:textId="77777777" w:rsidR="00B50050" w:rsidRDefault="00B50050" w:rsidP="0088127C">
            <w:pPr>
              <w:pStyle w:val="OtherTableBody"/>
            </w:pPr>
            <w:r>
              <w:t>0834</w:t>
            </w:r>
          </w:p>
        </w:tc>
        <w:tc>
          <w:tcPr>
            <w:tcW w:w="2600" w:type="dxa"/>
          </w:tcPr>
          <w:p w14:paraId="2180351B" w14:textId="77777777" w:rsidR="00B50050" w:rsidRDefault="00B50050" w:rsidP="0088127C">
            <w:pPr>
              <w:pStyle w:val="OtherTableBody"/>
            </w:pPr>
          </w:p>
        </w:tc>
        <w:tc>
          <w:tcPr>
            <w:tcW w:w="1400" w:type="dxa"/>
          </w:tcPr>
          <w:p w14:paraId="4E822167" w14:textId="77777777" w:rsidR="00B50050" w:rsidRDefault="00B50050" w:rsidP="0088127C">
            <w:pPr>
              <w:pStyle w:val="OtherTableBody"/>
            </w:pPr>
            <w:r>
              <w:t>application</w:t>
            </w:r>
          </w:p>
        </w:tc>
        <w:tc>
          <w:tcPr>
            <w:tcW w:w="4200" w:type="dxa"/>
          </w:tcPr>
          <w:p w14:paraId="71484907" w14:textId="77777777" w:rsidR="00B50050" w:rsidRDefault="00B50050" w:rsidP="0088127C">
            <w:pPr>
              <w:pStyle w:val="OtherTableBody"/>
            </w:pPr>
            <w:r>
              <w:t>Application data</w:t>
            </w:r>
          </w:p>
        </w:tc>
      </w:tr>
      <w:tr w:rsidR="00B50050" w14:paraId="2A643B08" w14:textId="77777777" w:rsidTr="00195548">
        <w:tc>
          <w:tcPr>
            <w:tcW w:w="600" w:type="dxa"/>
          </w:tcPr>
          <w:p w14:paraId="48DDBEB9" w14:textId="77777777" w:rsidR="00B50050" w:rsidRDefault="00B50050" w:rsidP="0088127C">
            <w:pPr>
              <w:pStyle w:val="OtherTableBody"/>
            </w:pPr>
          </w:p>
        </w:tc>
        <w:tc>
          <w:tcPr>
            <w:tcW w:w="600" w:type="dxa"/>
          </w:tcPr>
          <w:p w14:paraId="7DEAA255" w14:textId="77777777" w:rsidR="00B50050" w:rsidRDefault="00B50050" w:rsidP="0088127C">
            <w:pPr>
              <w:pStyle w:val="OtherTableBody"/>
            </w:pPr>
            <w:r>
              <w:t>0834</w:t>
            </w:r>
          </w:p>
        </w:tc>
        <w:tc>
          <w:tcPr>
            <w:tcW w:w="2600" w:type="dxa"/>
          </w:tcPr>
          <w:p w14:paraId="2D62A2FF" w14:textId="77777777" w:rsidR="00B50050" w:rsidRDefault="00B50050" w:rsidP="0088127C">
            <w:pPr>
              <w:pStyle w:val="OtherTableBody"/>
            </w:pPr>
          </w:p>
        </w:tc>
        <w:tc>
          <w:tcPr>
            <w:tcW w:w="1400" w:type="dxa"/>
          </w:tcPr>
          <w:p w14:paraId="3C13DDE3" w14:textId="77777777" w:rsidR="00B50050" w:rsidRDefault="00B50050" w:rsidP="0088127C">
            <w:pPr>
              <w:pStyle w:val="OtherTableBody"/>
            </w:pPr>
            <w:r>
              <w:t>audio</w:t>
            </w:r>
          </w:p>
        </w:tc>
        <w:tc>
          <w:tcPr>
            <w:tcW w:w="4200" w:type="dxa"/>
          </w:tcPr>
          <w:p w14:paraId="613431B8" w14:textId="77777777" w:rsidR="00B50050" w:rsidRDefault="00B50050" w:rsidP="0088127C">
            <w:pPr>
              <w:pStyle w:val="OtherTableBody"/>
            </w:pPr>
            <w:r>
              <w:t>Audio data</w:t>
            </w:r>
          </w:p>
        </w:tc>
      </w:tr>
      <w:tr w:rsidR="00B50050" w14:paraId="51DE3D0F" w14:textId="77777777" w:rsidTr="00195548">
        <w:tc>
          <w:tcPr>
            <w:tcW w:w="600" w:type="dxa"/>
          </w:tcPr>
          <w:p w14:paraId="62397DEB" w14:textId="77777777" w:rsidR="00B50050" w:rsidRDefault="00B50050" w:rsidP="0088127C">
            <w:pPr>
              <w:pStyle w:val="OtherTableBody"/>
            </w:pPr>
          </w:p>
        </w:tc>
        <w:tc>
          <w:tcPr>
            <w:tcW w:w="600" w:type="dxa"/>
          </w:tcPr>
          <w:p w14:paraId="52A07C4F" w14:textId="77777777" w:rsidR="00B50050" w:rsidRDefault="00B50050" w:rsidP="0088127C">
            <w:pPr>
              <w:pStyle w:val="OtherTableBody"/>
            </w:pPr>
            <w:r>
              <w:t>0834</w:t>
            </w:r>
          </w:p>
        </w:tc>
        <w:tc>
          <w:tcPr>
            <w:tcW w:w="2600" w:type="dxa"/>
          </w:tcPr>
          <w:p w14:paraId="71CDB7AA" w14:textId="77777777" w:rsidR="00B50050" w:rsidRDefault="00B50050" w:rsidP="0088127C">
            <w:pPr>
              <w:pStyle w:val="OtherTableBody"/>
            </w:pPr>
          </w:p>
        </w:tc>
        <w:tc>
          <w:tcPr>
            <w:tcW w:w="1400" w:type="dxa"/>
          </w:tcPr>
          <w:p w14:paraId="7C0BF435" w14:textId="77777777" w:rsidR="00B50050" w:rsidRDefault="00B50050" w:rsidP="0088127C">
            <w:pPr>
              <w:pStyle w:val="OtherTableBody"/>
            </w:pPr>
            <w:r>
              <w:t>image</w:t>
            </w:r>
          </w:p>
        </w:tc>
        <w:tc>
          <w:tcPr>
            <w:tcW w:w="4200" w:type="dxa"/>
          </w:tcPr>
          <w:p w14:paraId="71A49468" w14:textId="77777777" w:rsidR="00B50050" w:rsidRDefault="00B50050" w:rsidP="0088127C">
            <w:pPr>
              <w:pStyle w:val="OtherTableBody"/>
            </w:pPr>
            <w:r>
              <w:t>Image data</w:t>
            </w:r>
          </w:p>
        </w:tc>
      </w:tr>
      <w:tr w:rsidR="00B50050" w14:paraId="16AF1925" w14:textId="77777777" w:rsidTr="00195548">
        <w:tc>
          <w:tcPr>
            <w:tcW w:w="600" w:type="dxa"/>
          </w:tcPr>
          <w:p w14:paraId="55D95C36" w14:textId="77777777" w:rsidR="00B50050" w:rsidRDefault="00B50050" w:rsidP="0088127C">
            <w:pPr>
              <w:pStyle w:val="OtherTableBody"/>
            </w:pPr>
          </w:p>
        </w:tc>
        <w:tc>
          <w:tcPr>
            <w:tcW w:w="600" w:type="dxa"/>
          </w:tcPr>
          <w:p w14:paraId="0EB375D0" w14:textId="77777777" w:rsidR="00B50050" w:rsidRDefault="00B50050" w:rsidP="0088127C">
            <w:pPr>
              <w:pStyle w:val="OtherTableBody"/>
            </w:pPr>
            <w:r>
              <w:t>0834</w:t>
            </w:r>
          </w:p>
        </w:tc>
        <w:tc>
          <w:tcPr>
            <w:tcW w:w="2600" w:type="dxa"/>
          </w:tcPr>
          <w:p w14:paraId="15BB5926" w14:textId="77777777" w:rsidR="00B50050" w:rsidRDefault="00B50050" w:rsidP="0088127C">
            <w:pPr>
              <w:pStyle w:val="OtherTableBody"/>
            </w:pPr>
          </w:p>
        </w:tc>
        <w:tc>
          <w:tcPr>
            <w:tcW w:w="1400" w:type="dxa"/>
          </w:tcPr>
          <w:p w14:paraId="4F57BD34" w14:textId="77777777" w:rsidR="00B50050" w:rsidRDefault="00B50050" w:rsidP="0088127C">
            <w:pPr>
              <w:pStyle w:val="OtherTableBody"/>
            </w:pPr>
            <w:r>
              <w:t>model</w:t>
            </w:r>
          </w:p>
        </w:tc>
        <w:tc>
          <w:tcPr>
            <w:tcW w:w="4200" w:type="dxa"/>
          </w:tcPr>
          <w:p w14:paraId="740248C8" w14:textId="77777777" w:rsidR="00B50050" w:rsidRDefault="00B50050" w:rsidP="0088127C">
            <w:pPr>
              <w:pStyle w:val="OtherTableBody"/>
            </w:pPr>
            <w:r>
              <w:t>Model data</w:t>
            </w:r>
          </w:p>
        </w:tc>
      </w:tr>
      <w:tr w:rsidR="00B50050" w14:paraId="0A92ADD3" w14:textId="77777777" w:rsidTr="00195548">
        <w:tc>
          <w:tcPr>
            <w:tcW w:w="600" w:type="dxa"/>
          </w:tcPr>
          <w:p w14:paraId="566456EA" w14:textId="77777777" w:rsidR="00B50050" w:rsidRDefault="00B50050" w:rsidP="0088127C">
            <w:pPr>
              <w:pStyle w:val="OtherTableBody"/>
            </w:pPr>
          </w:p>
        </w:tc>
        <w:tc>
          <w:tcPr>
            <w:tcW w:w="600" w:type="dxa"/>
          </w:tcPr>
          <w:p w14:paraId="62672ADE" w14:textId="77777777" w:rsidR="00B50050" w:rsidRDefault="00B50050" w:rsidP="0088127C">
            <w:pPr>
              <w:pStyle w:val="OtherTableBody"/>
            </w:pPr>
            <w:r>
              <w:t>0834</w:t>
            </w:r>
          </w:p>
        </w:tc>
        <w:tc>
          <w:tcPr>
            <w:tcW w:w="2600" w:type="dxa"/>
          </w:tcPr>
          <w:p w14:paraId="2AE47B04" w14:textId="77777777" w:rsidR="00B50050" w:rsidRDefault="00B50050" w:rsidP="0088127C">
            <w:pPr>
              <w:pStyle w:val="OtherTableBody"/>
            </w:pPr>
          </w:p>
        </w:tc>
        <w:tc>
          <w:tcPr>
            <w:tcW w:w="1400" w:type="dxa"/>
          </w:tcPr>
          <w:p w14:paraId="1A4FFF4E" w14:textId="77777777" w:rsidR="00B50050" w:rsidRDefault="00B50050" w:rsidP="0088127C">
            <w:pPr>
              <w:pStyle w:val="OtherTableBody"/>
            </w:pPr>
            <w:r>
              <w:t>multipart</w:t>
            </w:r>
          </w:p>
        </w:tc>
        <w:tc>
          <w:tcPr>
            <w:tcW w:w="4200" w:type="dxa"/>
          </w:tcPr>
          <w:p w14:paraId="0A020551" w14:textId="77777777" w:rsidR="00B50050" w:rsidRDefault="00B50050" w:rsidP="0088127C">
            <w:pPr>
              <w:pStyle w:val="OtherTableBody"/>
            </w:pPr>
            <w:r>
              <w:t>MIME multipart package</w:t>
            </w:r>
          </w:p>
        </w:tc>
      </w:tr>
      <w:tr w:rsidR="00B50050" w14:paraId="26FB6A02" w14:textId="77777777" w:rsidTr="00195548">
        <w:tc>
          <w:tcPr>
            <w:tcW w:w="600" w:type="dxa"/>
          </w:tcPr>
          <w:p w14:paraId="38233060" w14:textId="77777777" w:rsidR="00B50050" w:rsidRDefault="00B50050" w:rsidP="0088127C">
            <w:pPr>
              <w:pStyle w:val="OtherTableBody"/>
            </w:pPr>
          </w:p>
        </w:tc>
        <w:tc>
          <w:tcPr>
            <w:tcW w:w="600" w:type="dxa"/>
          </w:tcPr>
          <w:p w14:paraId="3903999C" w14:textId="77777777" w:rsidR="00B50050" w:rsidRDefault="00B50050" w:rsidP="0088127C">
            <w:pPr>
              <w:pStyle w:val="OtherTableBody"/>
            </w:pPr>
            <w:r>
              <w:t>0834</w:t>
            </w:r>
          </w:p>
        </w:tc>
        <w:tc>
          <w:tcPr>
            <w:tcW w:w="2600" w:type="dxa"/>
          </w:tcPr>
          <w:p w14:paraId="5A28BB21" w14:textId="77777777" w:rsidR="00B50050" w:rsidRDefault="00B50050" w:rsidP="0088127C">
            <w:pPr>
              <w:pStyle w:val="OtherTableBody"/>
            </w:pPr>
          </w:p>
        </w:tc>
        <w:tc>
          <w:tcPr>
            <w:tcW w:w="1400" w:type="dxa"/>
          </w:tcPr>
          <w:p w14:paraId="679FC970" w14:textId="77777777" w:rsidR="00B50050" w:rsidRDefault="00B50050" w:rsidP="0088127C">
            <w:pPr>
              <w:pStyle w:val="OtherTableBody"/>
            </w:pPr>
            <w:r>
              <w:t>text</w:t>
            </w:r>
          </w:p>
        </w:tc>
        <w:tc>
          <w:tcPr>
            <w:tcW w:w="4200" w:type="dxa"/>
          </w:tcPr>
          <w:p w14:paraId="77FFAF77" w14:textId="77777777" w:rsidR="00B50050" w:rsidRDefault="00B50050" w:rsidP="0088127C">
            <w:pPr>
              <w:pStyle w:val="OtherTableBody"/>
            </w:pPr>
            <w:r>
              <w:t>Text data</w:t>
            </w:r>
          </w:p>
        </w:tc>
      </w:tr>
      <w:tr w:rsidR="00B50050" w14:paraId="0D992E55" w14:textId="77777777" w:rsidTr="00195548">
        <w:tc>
          <w:tcPr>
            <w:tcW w:w="600" w:type="dxa"/>
          </w:tcPr>
          <w:p w14:paraId="161E9948" w14:textId="77777777" w:rsidR="00B50050" w:rsidRDefault="00B50050" w:rsidP="0088127C">
            <w:pPr>
              <w:pStyle w:val="OtherTableBody"/>
            </w:pPr>
          </w:p>
        </w:tc>
        <w:tc>
          <w:tcPr>
            <w:tcW w:w="600" w:type="dxa"/>
          </w:tcPr>
          <w:p w14:paraId="2EEB2EBB" w14:textId="77777777" w:rsidR="00B50050" w:rsidRDefault="00B50050" w:rsidP="0088127C">
            <w:pPr>
              <w:pStyle w:val="OtherTableBody"/>
            </w:pPr>
            <w:r>
              <w:t>0834</w:t>
            </w:r>
          </w:p>
        </w:tc>
        <w:tc>
          <w:tcPr>
            <w:tcW w:w="2600" w:type="dxa"/>
          </w:tcPr>
          <w:p w14:paraId="0F6C9208" w14:textId="77777777" w:rsidR="00B50050" w:rsidRDefault="00B50050" w:rsidP="0088127C">
            <w:pPr>
              <w:pStyle w:val="OtherTableBody"/>
            </w:pPr>
          </w:p>
        </w:tc>
        <w:tc>
          <w:tcPr>
            <w:tcW w:w="1400" w:type="dxa"/>
          </w:tcPr>
          <w:p w14:paraId="532AE511" w14:textId="77777777" w:rsidR="00B50050" w:rsidRDefault="00B50050" w:rsidP="0088127C">
            <w:pPr>
              <w:pStyle w:val="OtherTableBody"/>
            </w:pPr>
            <w:r>
              <w:t>video</w:t>
            </w:r>
          </w:p>
        </w:tc>
        <w:tc>
          <w:tcPr>
            <w:tcW w:w="4200" w:type="dxa"/>
          </w:tcPr>
          <w:p w14:paraId="2FA2A4CE" w14:textId="77777777" w:rsidR="00B50050" w:rsidRDefault="00B50050" w:rsidP="0088127C">
            <w:pPr>
              <w:pStyle w:val="OtherTableBody"/>
            </w:pPr>
            <w:r>
              <w:t>Video data</w:t>
            </w:r>
          </w:p>
        </w:tc>
      </w:tr>
      <w:tr w:rsidR="00B50050" w14:paraId="082AD654" w14:textId="77777777" w:rsidTr="00195548">
        <w:tc>
          <w:tcPr>
            <w:tcW w:w="600" w:type="dxa"/>
          </w:tcPr>
          <w:p w14:paraId="48932EE5" w14:textId="77777777" w:rsidR="00B50050" w:rsidRDefault="00B50050" w:rsidP="0088127C">
            <w:pPr>
              <w:pStyle w:val="OtherTableBody"/>
            </w:pPr>
            <w:r>
              <w:t>User</w:t>
            </w:r>
          </w:p>
        </w:tc>
        <w:tc>
          <w:tcPr>
            <w:tcW w:w="600" w:type="dxa"/>
          </w:tcPr>
          <w:p w14:paraId="517AF3FD" w14:textId="77777777" w:rsidR="00B50050" w:rsidRDefault="00B50050" w:rsidP="0088127C">
            <w:pPr>
              <w:pStyle w:val="OtherTableBody"/>
            </w:pPr>
          </w:p>
        </w:tc>
        <w:tc>
          <w:tcPr>
            <w:tcW w:w="2600" w:type="dxa"/>
          </w:tcPr>
          <w:p w14:paraId="74EF00DB" w14:textId="77777777" w:rsidR="00B50050" w:rsidRDefault="00B50050" w:rsidP="0088127C">
            <w:pPr>
              <w:pStyle w:val="OtherTableBody"/>
            </w:pPr>
            <w:r>
              <w:t>Problem Severity</w:t>
            </w:r>
          </w:p>
        </w:tc>
        <w:tc>
          <w:tcPr>
            <w:tcW w:w="1400" w:type="dxa"/>
          </w:tcPr>
          <w:p w14:paraId="1000CA7F" w14:textId="77777777" w:rsidR="00B50050" w:rsidRDefault="00B50050" w:rsidP="0088127C">
            <w:pPr>
              <w:pStyle w:val="OtherTableBody"/>
            </w:pPr>
          </w:p>
        </w:tc>
        <w:tc>
          <w:tcPr>
            <w:tcW w:w="4200" w:type="dxa"/>
          </w:tcPr>
          <w:p w14:paraId="09652436" w14:textId="77777777" w:rsidR="00B50050" w:rsidRDefault="00B50050" w:rsidP="0088127C">
            <w:pPr>
              <w:pStyle w:val="OtherTableBody"/>
            </w:pPr>
          </w:p>
        </w:tc>
      </w:tr>
      <w:tr w:rsidR="00B50050" w14:paraId="028BC949" w14:textId="77777777" w:rsidTr="00195548">
        <w:tc>
          <w:tcPr>
            <w:tcW w:w="600" w:type="dxa"/>
          </w:tcPr>
          <w:p w14:paraId="6E6D1C85" w14:textId="77777777" w:rsidR="00B50050" w:rsidRDefault="00B50050" w:rsidP="0088127C">
            <w:pPr>
              <w:pStyle w:val="OtherTableBody"/>
            </w:pPr>
          </w:p>
        </w:tc>
        <w:tc>
          <w:tcPr>
            <w:tcW w:w="600" w:type="dxa"/>
          </w:tcPr>
          <w:p w14:paraId="6AEC0982" w14:textId="77777777" w:rsidR="00B50050" w:rsidRDefault="00B50050" w:rsidP="0088127C">
            <w:pPr>
              <w:pStyle w:val="OtherTableBody"/>
            </w:pPr>
            <w:r>
              <w:t>0836</w:t>
            </w:r>
          </w:p>
        </w:tc>
        <w:tc>
          <w:tcPr>
            <w:tcW w:w="2600" w:type="dxa"/>
          </w:tcPr>
          <w:p w14:paraId="7C35AF58" w14:textId="77777777" w:rsidR="00B50050" w:rsidRDefault="00B50050" w:rsidP="0088127C">
            <w:pPr>
              <w:pStyle w:val="OtherTableBody"/>
            </w:pPr>
          </w:p>
        </w:tc>
        <w:tc>
          <w:tcPr>
            <w:tcW w:w="1400" w:type="dxa"/>
          </w:tcPr>
          <w:p w14:paraId="3294AB32" w14:textId="77777777" w:rsidR="00B50050" w:rsidRDefault="00B50050" w:rsidP="0088127C">
            <w:pPr>
              <w:pStyle w:val="OtherTableBody"/>
            </w:pPr>
            <w:r>
              <w:t>...</w:t>
            </w:r>
          </w:p>
        </w:tc>
        <w:tc>
          <w:tcPr>
            <w:tcW w:w="4200" w:type="dxa"/>
          </w:tcPr>
          <w:p w14:paraId="0C786A1E" w14:textId="77777777" w:rsidR="00B50050" w:rsidRDefault="00B50050" w:rsidP="0088127C">
            <w:pPr>
              <w:pStyle w:val="OtherTableBody"/>
            </w:pPr>
            <w:r>
              <w:t>No suggested values defined</w:t>
            </w:r>
          </w:p>
        </w:tc>
      </w:tr>
      <w:tr w:rsidR="00B50050" w14:paraId="3C073EF7" w14:textId="77777777" w:rsidTr="00195548">
        <w:tc>
          <w:tcPr>
            <w:tcW w:w="600" w:type="dxa"/>
          </w:tcPr>
          <w:p w14:paraId="47B59477" w14:textId="77777777" w:rsidR="00B50050" w:rsidRDefault="00B50050" w:rsidP="0088127C">
            <w:pPr>
              <w:pStyle w:val="OtherTableBody"/>
            </w:pPr>
            <w:r>
              <w:t>User</w:t>
            </w:r>
          </w:p>
        </w:tc>
        <w:tc>
          <w:tcPr>
            <w:tcW w:w="600" w:type="dxa"/>
          </w:tcPr>
          <w:p w14:paraId="1C0D73C0" w14:textId="77777777" w:rsidR="00B50050" w:rsidRDefault="00B50050" w:rsidP="0088127C">
            <w:pPr>
              <w:pStyle w:val="OtherTableBody"/>
            </w:pPr>
          </w:p>
        </w:tc>
        <w:tc>
          <w:tcPr>
            <w:tcW w:w="2600" w:type="dxa"/>
          </w:tcPr>
          <w:p w14:paraId="4B1E410D" w14:textId="77777777" w:rsidR="00B50050" w:rsidRDefault="00B50050" w:rsidP="0088127C">
            <w:pPr>
              <w:pStyle w:val="OtherTableBody"/>
            </w:pPr>
            <w:r>
              <w:t>Problem Perspective</w:t>
            </w:r>
          </w:p>
        </w:tc>
        <w:tc>
          <w:tcPr>
            <w:tcW w:w="1400" w:type="dxa"/>
          </w:tcPr>
          <w:p w14:paraId="62B26151" w14:textId="77777777" w:rsidR="00B50050" w:rsidRDefault="00B50050" w:rsidP="0088127C">
            <w:pPr>
              <w:pStyle w:val="OtherTableBody"/>
            </w:pPr>
          </w:p>
        </w:tc>
        <w:tc>
          <w:tcPr>
            <w:tcW w:w="4200" w:type="dxa"/>
          </w:tcPr>
          <w:p w14:paraId="704C5935" w14:textId="77777777" w:rsidR="00B50050" w:rsidRDefault="00B50050" w:rsidP="0088127C">
            <w:pPr>
              <w:pStyle w:val="OtherTableBody"/>
            </w:pPr>
          </w:p>
        </w:tc>
      </w:tr>
      <w:tr w:rsidR="00B50050" w14:paraId="0374CD9E" w14:textId="77777777" w:rsidTr="00195548">
        <w:tc>
          <w:tcPr>
            <w:tcW w:w="600" w:type="dxa"/>
          </w:tcPr>
          <w:p w14:paraId="7D07552E" w14:textId="77777777" w:rsidR="00B50050" w:rsidRDefault="00B50050" w:rsidP="0088127C">
            <w:pPr>
              <w:pStyle w:val="OtherTableBody"/>
            </w:pPr>
          </w:p>
        </w:tc>
        <w:tc>
          <w:tcPr>
            <w:tcW w:w="600" w:type="dxa"/>
          </w:tcPr>
          <w:p w14:paraId="1D5BC28B" w14:textId="77777777" w:rsidR="00B50050" w:rsidRDefault="00B50050" w:rsidP="0088127C">
            <w:pPr>
              <w:pStyle w:val="OtherTableBody"/>
            </w:pPr>
            <w:r>
              <w:t>0838</w:t>
            </w:r>
          </w:p>
        </w:tc>
        <w:tc>
          <w:tcPr>
            <w:tcW w:w="2600" w:type="dxa"/>
          </w:tcPr>
          <w:p w14:paraId="644319A6" w14:textId="77777777" w:rsidR="00B50050" w:rsidRDefault="00B50050" w:rsidP="0088127C">
            <w:pPr>
              <w:pStyle w:val="OtherTableBody"/>
            </w:pPr>
          </w:p>
        </w:tc>
        <w:tc>
          <w:tcPr>
            <w:tcW w:w="1400" w:type="dxa"/>
          </w:tcPr>
          <w:p w14:paraId="7D3BD642" w14:textId="77777777" w:rsidR="00B50050" w:rsidRDefault="00B50050" w:rsidP="0088127C">
            <w:pPr>
              <w:pStyle w:val="OtherTableBody"/>
            </w:pPr>
            <w:r>
              <w:t>...</w:t>
            </w:r>
          </w:p>
        </w:tc>
        <w:tc>
          <w:tcPr>
            <w:tcW w:w="4200" w:type="dxa"/>
          </w:tcPr>
          <w:p w14:paraId="7B97A3D3" w14:textId="77777777" w:rsidR="00B50050" w:rsidRDefault="00B50050" w:rsidP="0088127C">
            <w:pPr>
              <w:pStyle w:val="OtherTableBody"/>
            </w:pPr>
            <w:r>
              <w:t>No suggested values defined</w:t>
            </w:r>
          </w:p>
        </w:tc>
      </w:tr>
      <w:tr w:rsidR="00B50050" w14:paraId="74408C8C" w14:textId="77777777" w:rsidTr="00195548">
        <w:tc>
          <w:tcPr>
            <w:tcW w:w="600" w:type="dxa"/>
          </w:tcPr>
          <w:p w14:paraId="3300D288" w14:textId="77777777" w:rsidR="00B50050" w:rsidRDefault="00B50050" w:rsidP="0088127C">
            <w:pPr>
              <w:pStyle w:val="OtherTableBody"/>
            </w:pPr>
            <w:r>
              <w:t>User</w:t>
            </w:r>
          </w:p>
        </w:tc>
        <w:tc>
          <w:tcPr>
            <w:tcW w:w="600" w:type="dxa"/>
          </w:tcPr>
          <w:p w14:paraId="419984B9" w14:textId="77777777" w:rsidR="00B50050" w:rsidRDefault="00B50050" w:rsidP="0088127C">
            <w:pPr>
              <w:pStyle w:val="OtherTableBody"/>
            </w:pPr>
          </w:p>
        </w:tc>
        <w:tc>
          <w:tcPr>
            <w:tcW w:w="2600" w:type="dxa"/>
          </w:tcPr>
          <w:p w14:paraId="39857477" w14:textId="77777777" w:rsidR="00B50050" w:rsidRDefault="00B50050" w:rsidP="0088127C">
            <w:pPr>
              <w:pStyle w:val="OtherTableBody"/>
            </w:pPr>
            <w:r>
              <w:t>Referral Documentation Completion Status</w:t>
            </w:r>
          </w:p>
        </w:tc>
        <w:tc>
          <w:tcPr>
            <w:tcW w:w="1400" w:type="dxa"/>
          </w:tcPr>
          <w:p w14:paraId="4FD1C91A" w14:textId="77777777" w:rsidR="00B50050" w:rsidRDefault="00B50050" w:rsidP="0088127C">
            <w:pPr>
              <w:pStyle w:val="OtherTableBody"/>
            </w:pPr>
          </w:p>
        </w:tc>
        <w:tc>
          <w:tcPr>
            <w:tcW w:w="4200" w:type="dxa"/>
          </w:tcPr>
          <w:p w14:paraId="3E1CDC69" w14:textId="77777777" w:rsidR="00B50050" w:rsidRDefault="00B50050" w:rsidP="0088127C">
            <w:pPr>
              <w:pStyle w:val="OtherTableBody"/>
            </w:pPr>
          </w:p>
        </w:tc>
      </w:tr>
      <w:tr w:rsidR="00B50050" w14:paraId="1C037748" w14:textId="77777777" w:rsidTr="00195548">
        <w:tc>
          <w:tcPr>
            <w:tcW w:w="600" w:type="dxa"/>
          </w:tcPr>
          <w:p w14:paraId="6B5CBFFB" w14:textId="77777777" w:rsidR="00B50050" w:rsidRDefault="00B50050" w:rsidP="0088127C">
            <w:pPr>
              <w:pStyle w:val="OtherTableBody"/>
            </w:pPr>
          </w:p>
        </w:tc>
        <w:tc>
          <w:tcPr>
            <w:tcW w:w="600" w:type="dxa"/>
          </w:tcPr>
          <w:p w14:paraId="603DFA64" w14:textId="77777777" w:rsidR="00B50050" w:rsidRDefault="00B50050" w:rsidP="0088127C">
            <w:pPr>
              <w:pStyle w:val="OtherTableBody"/>
            </w:pPr>
            <w:r>
              <w:t>0865</w:t>
            </w:r>
          </w:p>
        </w:tc>
        <w:tc>
          <w:tcPr>
            <w:tcW w:w="2600" w:type="dxa"/>
          </w:tcPr>
          <w:p w14:paraId="44BBB20F" w14:textId="77777777" w:rsidR="00B50050" w:rsidRDefault="00B50050" w:rsidP="0088127C">
            <w:pPr>
              <w:pStyle w:val="OtherTableBody"/>
            </w:pPr>
          </w:p>
        </w:tc>
        <w:tc>
          <w:tcPr>
            <w:tcW w:w="1400" w:type="dxa"/>
          </w:tcPr>
          <w:p w14:paraId="6FAABA38" w14:textId="77777777" w:rsidR="00B50050" w:rsidRDefault="00B50050" w:rsidP="0088127C">
            <w:pPr>
              <w:pStyle w:val="OtherTableBody"/>
            </w:pPr>
            <w:r>
              <w:t>...</w:t>
            </w:r>
          </w:p>
        </w:tc>
        <w:tc>
          <w:tcPr>
            <w:tcW w:w="4200" w:type="dxa"/>
          </w:tcPr>
          <w:p w14:paraId="03B6EF35" w14:textId="77777777" w:rsidR="00B50050" w:rsidRDefault="00B50050" w:rsidP="0088127C">
            <w:pPr>
              <w:pStyle w:val="OtherTableBody"/>
            </w:pPr>
            <w:r>
              <w:t>No suggested values defined</w:t>
            </w:r>
          </w:p>
        </w:tc>
      </w:tr>
      <w:tr w:rsidR="00B50050" w14:paraId="0F1F0874" w14:textId="77777777" w:rsidTr="00195548">
        <w:tc>
          <w:tcPr>
            <w:tcW w:w="600" w:type="dxa"/>
          </w:tcPr>
          <w:p w14:paraId="4C03D362" w14:textId="77777777" w:rsidR="00B50050" w:rsidRDefault="00B50050" w:rsidP="0088127C">
            <w:pPr>
              <w:pStyle w:val="OtherTableBody"/>
            </w:pPr>
            <w:r>
              <w:t>User</w:t>
            </w:r>
          </w:p>
        </w:tc>
        <w:tc>
          <w:tcPr>
            <w:tcW w:w="600" w:type="dxa"/>
          </w:tcPr>
          <w:p w14:paraId="49D1225B" w14:textId="77777777" w:rsidR="00B50050" w:rsidRDefault="00B50050" w:rsidP="0088127C">
            <w:pPr>
              <w:pStyle w:val="OtherTableBody"/>
            </w:pPr>
          </w:p>
        </w:tc>
        <w:tc>
          <w:tcPr>
            <w:tcW w:w="2600" w:type="dxa"/>
          </w:tcPr>
          <w:p w14:paraId="771FC908" w14:textId="77777777" w:rsidR="00B50050" w:rsidRDefault="00B50050" w:rsidP="0088127C">
            <w:pPr>
              <w:pStyle w:val="OtherTableBody"/>
            </w:pPr>
            <w:r>
              <w:t>Telecommunication Expiration Reason</w:t>
            </w:r>
          </w:p>
        </w:tc>
        <w:tc>
          <w:tcPr>
            <w:tcW w:w="1400" w:type="dxa"/>
          </w:tcPr>
          <w:p w14:paraId="19703F28" w14:textId="77777777" w:rsidR="00B50050" w:rsidRDefault="00B50050" w:rsidP="0088127C">
            <w:pPr>
              <w:pStyle w:val="OtherTableBody"/>
            </w:pPr>
          </w:p>
        </w:tc>
        <w:tc>
          <w:tcPr>
            <w:tcW w:w="4200" w:type="dxa"/>
          </w:tcPr>
          <w:p w14:paraId="02338FC4" w14:textId="77777777" w:rsidR="00B50050" w:rsidRDefault="00B50050" w:rsidP="0088127C">
            <w:pPr>
              <w:pStyle w:val="OtherTableBody"/>
            </w:pPr>
          </w:p>
        </w:tc>
      </w:tr>
      <w:tr w:rsidR="00B50050" w14:paraId="32C0023C" w14:textId="77777777" w:rsidTr="00195548">
        <w:tc>
          <w:tcPr>
            <w:tcW w:w="600" w:type="dxa"/>
          </w:tcPr>
          <w:p w14:paraId="3494111A" w14:textId="77777777" w:rsidR="00B50050" w:rsidRDefault="00B50050" w:rsidP="0088127C">
            <w:pPr>
              <w:pStyle w:val="OtherTableBody"/>
            </w:pPr>
          </w:p>
        </w:tc>
        <w:tc>
          <w:tcPr>
            <w:tcW w:w="600" w:type="dxa"/>
          </w:tcPr>
          <w:p w14:paraId="2F60DD73" w14:textId="77777777" w:rsidR="00B50050" w:rsidRDefault="00B50050" w:rsidP="0088127C">
            <w:pPr>
              <w:pStyle w:val="OtherTableBody"/>
            </w:pPr>
            <w:r>
              <w:t>0868</w:t>
            </w:r>
          </w:p>
        </w:tc>
        <w:tc>
          <w:tcPr>
            <w:tcW w:w="2600" w:type="dxa"/>
          </w:tcPr>
          <w:p w14:paraId="321C57CD" w14:textId="77777777" w:rsidR="00B50050" w:rsidRDefault="00B50050" w:rsidP="0088127C">
            <w:pPr>
              <w:pStyle w:val="OtherTableBody"/>
            </w:pPr>
          </w:p>
        </w:tc>
        <w:tc>
          <w:tcPr>
            <w:tcW w:w="1400" w:type="dxa"/>
          </w:tcPr>
          <w:p w14:paraId="046110D8" w14:textId="77777777" w:rsidR="00B50050" w:rsidRDefault="00B50050" w:rsidP="0088127C">
            <w:pPr>
              <w:pStyle w:val="OtherTableBody"/>
            </w:pPr>
            <w:r>
              <w:t>C</w:t>
            </w:r>
          </w:p>
        </w:tc>
        <w:tc>
          <w:tcPr>
            <w:tcW w:w="4200" w:type="dxa"/>
          </w:tcPr>
          <w:p w14:paraId="1ACFD8E1" w14:textId="77777777" w:rsidR="00B50050" w:rsidRDefault="00B50050" w:rsidP="0088127C">
            <w:pPr>
              <w:pStyle w:val="OtherTableBody"/>
            </w:pPr>
            <w:r>
              <w:t>Corrected</w:t>
            </w:r>
          </w:p>
        </w:tc>
      </w:tr>
      <w:tr w:rsidR="00B50050" w14:paraId="7451886E" w14:textId="77777777" w:rsidTr="00195548">
        <w:tc>
          <w:tcPr>
            <w:tcW w:w="600" w:type="dxa"/>
          </w:tcPr>
          <w:p w14:paraId="0B22911D" w14:textId="77777777" w:rsidR="00B50050" w:rsidRDefault="00B50050" w:rsidP="0088127C">
            <w:pPr>
              <w:pStyle w:val="OtherTableBody"/>
            </w:pPr>
          </w:p>
        </w:tc>
        <w:tc>
          <w:tcPr>
            <w:tcW w:w="600" w:type="dxa"/>
          </w:tcPr>
          <w:p w14:paraId="4825CCCB" w14:textId="77777777" w:rsidR="00B50050" w:rsidRDefault="00B50050" w:rsidP="0088127C">
            <w:pPr>
              <w:pStyle w:val="OtherTableBody"/>
            </w:pPr>
            <w:r>
              <w:t>0868</w:t>
            </w:r>
          </w:p>
        </w:tc>
        <w:tc>
          <w:tcPr>
            <w:tcW w:w="2600" w:type="dxa"/>
          </w:tcPr>
          <w:p w14:paraId="6D2E579E" w14:textId="77777777" w:rsidR="00B50050" w:rsidRDefault="00B50050" w:rsidP="0088127C">
            <w:pPr>
              <w:pStyle w:val="OtherTableBody"/>
            </w:pPr>
          </w:p>
        </w:tc>
        <w:tc>
          <w:tcPr>
            <w:tcW w:w="1400" w:type="dxa"/>
          </w:tcPr>
          <w:p w14:paraId="25E43A5E" w14:textId="77777777" w:rsidR="00B50050" w:rsidRDefault="00B50050" w:rsidP="0088127C">
            <w:pPr>
              <w:pStyle w:val="OtherTableBody"/>
            </w:pPr>
            <w:r>
              <w:t>E</w:t>
            </w:r>
          </w:p>
        </w:tc>
        <w:tc>
          <w:tcPr>
            <w:tcW w:w="4200" w:type="dxa"/>
          </w:tcPr>
          <w:p w14:paraId="3F9FE644" w14:textId="77777777" w:rsidR="00B50050" w:rsidRDefault="00B50050" w:rsidP="0088127C">
            <w:pPr>
              <w:pStyle w:val="OtherTableBody"/>
            </w:pPr>
            <w:r>
              <w:t>Added in error</w:t>
            </w:r>
          </w:p>
        </w:tc>
      </w:tr>
      <w:tr w:rsidR="00B50050" w14:paraId="0372A430" w14:textId="77777777" w:rsidTr="00195548">
        <w:tc>
          <w:tcPr>
            <w:tcW w:w="600" w:type="dxa"/>
          </w:tcPr>
          <w:p w14:paraId="76EBD9F8" w14:textId="77777777" w:rsidR="00B50050" w:rsidRDefault="00B50050" w:rsidP="0088127C">
            <w:pPr>
              <w:pStyle w:val="OtherTableBody"/>
            </w:pPr>
          </w:p>
        </w:tc>
        <w:tc>
          <w:tcPr>
            <w:tcW w:w="600" w:type="dxa"/>
          </w:tcPr>
          <w:p w14:paraId="51160298" w14:textId="77777777" w:rsidR="00B50050" w:rsidRDefault="00B50050" w:rsidP="0088127C">
            <w:pPr>
              <w:pStyle w:val="OtherTableBody"/>
            </w:pPr>
            <w:r>
              <w:t>0868</w:t>
            </w:r>
          </w:p>
        </w:tc>
        <w:tc>
          <w:tcPr>
            <w:tcW w:w="2600" w:type="dxa"/>
          </w:tcPr>
          <w:p w14:paraId="546E52AA" w14:textId="77777777" w:rsidR="00B50050" w:rsidRDefault="00B50050" w:rsidP="0088127C">
            <w:pPr>
              <w:pStyle w:val="OtherTableBody"/>
            </w:pPr>
          </w:p>
        </w:tc>
        <w:tc>
          <w:tcPr>
            <w:tcW w:w="1400" w:type="dxa"/>
          </w:tcPr>
          <w:p w14:paraId="27662E9B" w14:textId="77777777" w:rsidR="00B50050" w:rsidRDefault="00B50050" w:rsidP="0088127C">
            <w:pPr>
              <w:pStyle w:val="OtherTableBody"/>
            </w:pPr>
            <w:r>
              <w:t>M</w:t>
            </w:r>
          </w:p>
        </w:tc>
        <w:tc>
          <w:tcPr>
            <w:tcW w:w="4200" w:type="dxa"/>
          </w:tcPr>
          <w:p w14:paraId="1616CAE6" w14:textId="77777777" w:rsidR="00B50050" w:rsidRDefault="00B50050" w:rsidP="0088127C">
            <w:pPr>
              <w:pStyle w:val="OtherTableBody"/>
            </w:pPr>
            <w:r>
              <w:t>Moved</w:t>
            </w:r>
          </w:p>
        </w:tc>
      </w:tr>
      <w:tr w:rsidR="00B50050" w14:paraId="49CD3DD4" w14:textId="77777777" w:rsidTr="00195548">
        <w:tc>
          <w:tcPr>
            <w:tcW w:w="600" w:type="dxa"/>
          </w:tcPr>
          <w:p w14:paraId="6011759D" w14:textId="77777777" w:rsidR="00B50050" w:rsidRDefault="00B50050" w:rsidP="0088127C">
            <w:pPr>
              <w:pStyle w:val="OtherTableBody"/>
            </w:pPr>
          </w:p>
        </w:tc>
        <w:tc>
          <w:tcPr>
            <w:tcW w:w="600" w:type="dxa"/>
          </w:tcPr>
          <w:p w14:paraId="18DA005F" w14:textId="77777777" w:rsidR="00B50050" w:rsidRDefault="00B50050" w:rsidP="0088127C">
            <w:pPr>
              <w:pStyle w:val="OtherTableBody"/>
            </w:pPr>
            <w:r>
              <w:t>0868</w:t>
            </w:r>
          </w:p>
        </w:tc>
        <w:tc>
          <w:tcPr>
            <w:tcW w:w="2600" w:type="dxa"/>
          </w:tcPr>
          <w:p w14:paraId="7E4D0B68" w14:textId="77777777" w:rsidR="00B50050" w:rsidRDefault="00B50050" w:rsidP="0088127C">
            <w:pPr>
              <w:pStyle w:val="OtherTableBody"/>
            </w:pPr>
          </w:p>
        </w:tc>
        <w:tc>
          <w:tcPr>
            <w:tcW w:w="1400" w:type="dxa"/>
          </w:tcPr>
          <w:p w14:paraId="6CBB9F3F" w14:textId="77777777" w:rsidR="00B50050" w:rsidRDefault="00B50050" w:rsidP="0088127C">
            <w:pPr>
              <w:pStyle w:val="OtherTableBody"/>
            </w:pPr>
            <w:r>
              <w:t>N</w:t>
            </w:r>
          </w:p>
        </w:tc>
        <w:tc>
          <w:tcPr>
            <w:tcW w:w="4200" w:type="dxa"/>
          </w:tcPr>
          <w:p w14:paraId="74D92780" w14:textId="77777777" w:rsidR="00B50050" w:rsidRDefault="00B50050" w:rsidP="0088127C">
            <w:pPr>
              <w:pStyle w:val="OtherTableBody"/>
            </w:pPr>
            <w:r>
              <w:t>No longer in service</w:t>
            </w:r>
          </w:p>
        </w:tc>
      </w:tr>
      <w:tr w:rsidR="00B50050" w14:paraId="32861446" w14:textId="77777777" w:rsidTr="00195548">
        <w:tc>
          <w:tcPr>
            <w:tcW w:w="600" w:type="dxa"/>
          </w:tcPr>
          <w:p w14:paraId="61C9D03F" w14:textId="77777777" w:rsidR="00B50050" w:rsidRDefault="00B50050" w:rsidP="0088127C">
            <w:pPr>
              <w:pStyle w:val="OtherTableBody"/>
            </w:pPr>
          </w:p>
        </w:tc>
        <w:tc>
          <w:tcPr>
            <w:tcW w:w="600" w:type="dxa"/>
          </w:tcPr>
          <w:p w14:paraId="1646DFC0" w14:textId="77777777" w:rsidR="00B50050" w:rsidRDefault="00B50050" w:rsidP="0088127C">
            <w:pPr>
              <w:pStyle w:val="OtherTableBody"/>
            </w:pPr>
            <w:r>
              <w:t>0868</w:t>
            </w:r>
          </w:p>
        </w:tc>
        <w:tc>
          <w:tcPr>
            <w:tcW w:w="2600" w:type="dxa"/>
          </w:tcPr>
          <w:p w14:paraId="38027A94" w14:textId="77777777" w:rsidR="00B50050" w:rsidRDefault="00B50050" w:rsidP="0088127C">
            <w:pPr>
              <w:pStyle w:val="OtherTableBody"/>
            </w:pPr>
          </w:p>
        </w:tc>
        <w:tc>
          <w:tcPr>
            <w:tcW w:w="1400" w:type="dxa"/>
          </w:tcPr>
          <w:p w14:paraId="52255196" w14:textId="77777777" w:rsidR="00B50050" w:rsidRDefault="00B50050" w:rsidP="0088127C">
            <w:pPr>
              <w:pStyle w:val="OtherTableBody"/>
            </w:pPr>
            <w:r>
              <w:t>R</w:t>
            </w:r>
          </w:p>
        </w:tc>
        <w:tc>
          <w:tcPr>
            <w:tcW w:w="4200" w:type="dxa"/>
          </w:tcPr>
          <w:p w14:paraId="7CB7CED1" w14:textId="77777777" w:rsidR="00B50050" w:rsidRDefault="00B50050" w:rsidP="0088127C">
            <w:pPr>
              <w:pStyle w:val="OtherTableBody"/>
            </w:pPr>
            <w:r>
              <w:t>On request</w:t>
            </w:r>
          </w:p>
        </w:tc>
      </w:tr>
      <w:tr w:rsidR="00B50050" w14:paraId="5744CA3D" w14:textId="77777777" w:rsidTr="00195548">
        <w:tc>
          <w:tcPr>
            <w:tcW w:w="600" w:type="dxa"/>
          </w:tcPr>
          <w:p w14:paraId="5CC48E14" w14:textId="77777777" w:rsidR="00B50050" w:rsidRDefault="00B50050" w:rsidP="0088127C">
            <w:pPr>
              <w:pStyle w:val="OtherTableBody"/>
            </w:pPr>
            <w:r>
              <w:t>User</w:t>
            </w:r>
          </w:p>
        </w:tc>
        <w:tc>
          <w:tcPr>
            <w:tcW w:w="600" w:type="dxa"/>
          </w:tcPr>
          <w:p w14:paraId="7B8B8E7F" w14:textId="77777777" w:rsidR="00B50050" w:rsidRDefault="00B50050" w:rsidP="0088127C">
            <w:pPr>
              <w:pStyle w:val="OtherTableBody"/>
            </w:pPr>
          </w:p>
        </w:tc>
        <w:tc>
          <w:tcPr>
            <w:tcW w:w="2600" w:type="dxa"/>
          </w:tcPr>
          <w:p w14:paraId="33E69A4B" w14:textId="77777777" w:rsidR="00B50050" w:rsidRDefault="00B50050" w:rsidP="0088127C">
            <w:pPr>
              <w:pStyle w:val="OtherTableBody"/>
            </w:pPr>
            <w:r>
              <w:t>Supply Risk Codes</w:t>
            </w:r>
          </w:p>
        </w:tc>
        <w:tc>
          <w:tcPr>
            <w:tcW w:w="1400" w:type="dxa"/>
          </w:tcPr>
          <w:p w14:paraId="30BA0856" w14:textId="77777777" w:rsidR="00B50050" w:rsidRDefault="00B50050" w:rsidP="0088127C">
            <w:pPr>
              <w:pStyle w:val="OtherTableBody"/>
            </w:pPr>
          </w:p>
        </w:tc>
        <w:tc>
          <w:tcPr>
            <w:tcW w:w="4200" w:type="dxa"/>
          </w:tcPr>
          <w:p w14:paraId="6BDEA3F4" w14:textId="77777777" w:rsidR="00B50050" w:rsidRDefault="00B50050" w:rsidP="0088127C">
            <w:pPr>
              <w:pStyle w:val="OtherTableBody"/>
            </w:pPr>
          </w:p>
        </w:tc>
      </w:tr>
      <w:tr w:rsidR="00B50050" w14:paraId="32205431" w14:textId="77777777" w:rsidTr="00195548">
        <w:tc>
          <w:tcPr>
            <w:tcW w:w="600" w:type="dxa"/>
          </w:tcPr>
          <w:p w14:paraId="050F7715" w14:textId="77777777" w:rsidR="00B50050" w:rsidRDefault="00B50050" w:rsidP="0088127C">
            <w:pPr>
              <w:pStyle w:val="OtherTableBody"/>
            </w:pPr>
          </w:p>
        </w:tc>
        <w:tc>
          <w:tcPr>
            <w:tcW w:w="600" w:type="dxa"/>
          </w:tcPr>
          <w:p w14:paraId="3D5809D7" w14:textId="77777777" w:rsidR="00B50050" w:rsidRDefault="00B50050" w:rsidP="0088127C">
            <w:pPr>
              <w:pStyle w:val="OtherTableBody"/>
            </w:pPr>
            <w:r>
              <w:t>0871</w:t>
            </w:r>
          </w:p>
        </w:tc>
        <w:tc>
          <w:tcPr>
            <w:tcW w:w="2600" w:type="dxa"/>
          </w:tcPr>
          <w:p w14:paraId="757E5332" w14:textId="77777777" w:rsidR="00B50050" w:rsidRDefault="00B50050" w:rsidP="0088127C">
            <w:pPr>
              <w:pStyle w:val="OtherTableBody"/>
            </w:pPr>
          </w:p>
        </w:tc>
        <w:tc>
          <w:tcPr>
            <w:tcW w:w="1400" w:type="dxa"/>
          </w:tcPr>
          <w:p w14:paraId="0A4A9A0E" w14:textId="77777777" w:rsidR="00B50050" w:rsidRDefault="00B50050" w:rsidP="0088127C">
            <w:pPr>
              <w:pStyle w:val="OtherTableBody"/>
            </w:pPr>
            <w:r>
              <w:t>COR</w:t>
            </w:r>
          </w:p>
        </w:tc>
        <w:tc>
          <w:tcPr>
            <w:tcW w:w="4200" w:type="dxa"/>
          </w:tcPr>
          <w:p w14:paraId="6B04CC59" w14:textId="77777777" w:rsidR="00B50050" w:rsidRDefault="00B50050" w:rsidP="0088127C">
            <w:pPr>
              <w:pStyle w:val="OtherTableBody"/>
            </w:pPr>
            <w:r>
              <w:t>Corrosive</w:t>
            </w:r>
          </w:p>
        </w:tc>
      </w:tr>
      <w:tr w:rsidR="00B50050" w14:paraId="74330EE1" w14:textId="77777777" w:rsidTr="00195548">
        <w:tc>
          <w:tcPr>
            <w:tcW w:w="600" w:type="dxa"/>
          </w:tcPr>
          <w:p w14:paraId="1D4A97F8" w14:textId="77777777" w:rsidR="00B50050" w:rsidRDefault="00B50050" w:rsidP="0088127C">
            <w:pPr>
              <w:pStyle w:val="OtherTableBody"/>
            </w:pPr>
          </w:p>
        </w:tc>
        <w:tc>
          <w:tcPr>
            <w:tcW w:w="600" w:type="dxa"/>
          </w:tcPr>
          <w:p w14:paraId="51B4D976" w14:textId="77777777" w:rsidR="00B50050" w:rsidRDefault="00B50050" w:rsidP="0088127C">
            <w:pPr>
              <w:pStyle w:val="OtherTableBody"/>
            </w:pPr>
            <w:r>
              <w:t>0871</w:t>
            </w:r>
          </w:p>
        </w:tc>
        <w:tc>
          <w:tcPr>
            <w:tcW w:w="2600" w:type="dxa"/>
          </w:tcPr>
          <w:p w14:paraId="220771F0" w14:textId="77777777" w:rsidR="00B50050" w:rsidRDefault="00B50050" w:rsidP="0088127C">
            <w:pPr>
              <w:pStyle w:val="OtherTableBody"/>
            </w:pPr>
          </w:p>
        </w:tc>
        <w:tc>
          <w:tcPr>
            <w:tcW w:w="1400" w:type="dxa"/>
          </w:tcPr>
          <w:p w14:paraId="12AAD783" w14:textId="77777777" w:rsidR="00B50050" w:rsidRDefault="00B50050" w:rsidP="0088127C">
            <w:pPr>
              <w:pStyle w:val="OtherTableBody"/>
            </w:pPr>
            <w:r>
              <w:t>EXP</w:t>
            </w:r>
          </w:p>
        </w:tc>
        <w:tc>
          <w:tcPr>
            <w:tcW w:w="4200" w:type="dxa"/>
          </w:tcPr>
          <w:p w14:paraId="3F1A6F77" w14:textId="77777777" w:rsidR="00B50050" w:rsidRDefault="00B50050" w:rsidP="0088127C">
            <w:pPr>
              <w:pStyle w:val="OtherTableBody"/>
            </w:pPr>
            <w:r>
              <w:t>Explosive</w:t>
            </w:r>
          </w:p>
        </w:tc>
      </w:tr>
      <w:tr w:rsidR="00B50050" w14:paraId="1F540DC9" w14:textId="77777777" w:rsidTr="00195548">
        <w:tc>
          <w:tcPr>
            <w:tcW w:w="600" w:type="dxa"/>
          </w:tcPr>
          <w:p w14:paraId="65CEC818" w14:textId="77777777" w:rsidR="00B50050" w:rsidRDefault="00B50050" w:rsidP="0088127C">
            <w:pPr>
              <w:pStyle w:val="OtherTableBody"/>
            </w:pPr>
          </w:p>
        </w:tc>
        <w:tc>
          <w:tcPr>
            <w:tcW w:w="600" w:type="dxa"/>
          </w:tcPr>
          <w:p w14:paraId="48DF3262" w14:textId="77777777" w:rsidR="00B50050" w:rsidRDefault="00B50050" w:rsidP="0088127C">
            <w:pPr>
              <w:pStyle w:val="OtherTableBody"/>
            </w:pPr>
            <w:r>
              <w:t>0871</w:t>
            </w:r>
          </w:p>
        </w:tc>
        <w:tc>
          <w:tcPr>
            <w:tcW w:w="2600" w:type="dxa"/>
          </w:tcPr>
          <w:p w14:paraId="359CC87F" w14:textId="77777777" w:rsidR="00B50050" w:rsidRDefault="00B50050" w:rsidP="0088127C">
            <w:pPr>
              <w:pStyle w:val="OtherTableBody"/>
            </w:pPr>
          </w:p>
        </w:tc>
        <w:tc>
          <w:tcPr>
            <w:tcW w:w="1400" w:type="dxa"/>
          </w:tcPr>
          <w:p w14:paraId="5AC48361" w14:textId="77777777" w:rsidR="00B50050" w:rsidRDefault="00B50050" w:rsidP="0088127C">
            <w:pPr>
              <w:pStyle w:val="OtherTableBody"/>
            </w:pPr>
            <w:r>
              <w:t>FLA</w:t>
            </w:r>
          </w:p>
        </w:tc>
        <w:tc>
          <w:tcPr>
            <w:tcW w:w="4200" w:type="dxa"/>
          </w:tcPr>
          <w:p w14:paraId="3FF118E0" w14:textId="77777777" w:rsidR="00B50050" w:rsidRDefault="00B50050" w:rsidP="0088127C">
            <w:pPr>
              <w:pStyle w:val="OtherTableBody"/>
            </w:pPr>
            <w:r>
              <w:t>Flammable</w:t>
            </w:r>
          </w:p>
        </w:tc>
      </w:tr>
      <w:tr w:rsidR="00B50050" w14:paraId="3957CCA5" w14:textId="77777777" w:rsidTr="00195548">
        <w:tc>
          <w:tcPr>
            <w:tcW w:w="600" w:type="dxa"/>
          </w:tcPr>
          <w:p w14:paraId="76A1ABA3" w14:textId="77777777" w:rsidR="00B50050" w:rsidRDefault="00B50050" w:rsidP="0088127C">
            <w:pPr>
              <w:pStyle w:val="OtherTableBody"/>
            </w:pPr>
          </w:p>
        </w:tc>
        <w:tc>
          <w:tcPr>
            <w:tcW w:w="600" w:type="dxa"/>
          </w:tcPr>
          <w:p w14:paraId="33428154" w14:textId="77777777" w:rsidR="00B50050" w:rsidRDefault="00B50050" w:rsidP="0088127C">
            <w:pPr>
              <w:pStyle w:val="OtherTableBody"/>
            </w:pPr>
            <w:r>
              <w:t>0871</w:t>
            </w:r>
          </w:p>
        </w:tc>
        <w:tc>
          <w:tcPr>
            <w:tcW w:w="2600" w:type="dxa"/>
          </w:tcPr>
          <w:p w14:paraId="196849C3" w14:textId="77777777" w:rsidR="00B50050" w:rsidRDefault="00B50050" w:rsidP="0088127C">
            <w:pPr>
              <w:pStyle w:val="OtherTableBody"/>
            </w:pPr>
          </w:p>
        </w:tc>
        <w:tc>
          <w:tcPr>
            <w:tcW w:w="1400" w:type="dxa"/>
          </w:tcPr>
          <w:p w14:paraId="50E273F0" w14:textId="77777777" w:rsidR="00B50050" w:rsidRDefault="00B50050" w:rsidP="0088127C">
            <w:pPr>
              <w:pStyle w:val="OtherTableBody"/>
            </w:pPr>
            <w:r>
              <w:t>INJ</w:t>
            </w:r>
          </w:p>
        </w:tc>
        <w:tc>
          <w:tcPr>
            <w:tcW w:w="4200" w:type="dxa"/>
          </w:tcPr>
          <w:p w14:paraId="1A869D93" w14:textId="77777777" w:rsidR="00B50050" w:rsidRDefault="00B50050" w:rsidP="0088127C">
            <w:pPr>
              <w:pStyle w:val="OtherTableBody"/>
            </w:pPr>
            <w:r>
              <w:t>Injury Hazard</w:t>
            </w:r>
          </w:p>
        </w:tc>
      </w:tr>
      <w:tr w:rsidR="00B50050" w14:paraId="6B856BB1" w14:textId="77777777" w:rsidTr="00195548">
        <w:tc>
          <w:tcPr>
            <w:tcW w:w="600" w:type="dxa"/>
          </w:tcPr>
          <w:p w14:paraId="7852B147" w14:textId="77777777" w:rsidR="00B50050" w:rsidRDefault="00B50050" w:rsidP="0088127C">
            <w:pPr>
              <w:pStyle w:val="OtherTableBody"/>
            </w:pPr>
          </w:p>
        </w:tc>
        <w:tc>
          <w:tcPr>
            <w:tcW w:w="600" w:type="dxa"/>
          </w:tcPr>
          <w:p w14:paraId="1767DABF" w14:textId="77777777" w:rsidR="00B50050" w:rsidRDefault="00B50050" w:rsidP="0088127C">
            <w:pPr>
              <w:pStyle w:val="OtherTableBody"/>
            </w:pPr>
            <w:r>
              <w:t>0871</w:t>
            </w:r>
          </w:p>
        </w:tc>
        <w:tc>
          <w:tcPr>
            <w:tcW w:w="2600" w:type="dxa"/>
          </w:tcPr>
          <w:p w14:paraId="063F7EDF" w14:textId="77777777" w:rsidR="00B50050" w:rsidRDefault="00B50050" w:rsidP="0088127C">
            <w:pPr>
              <w:pStyle w:val="OtherTableBody"/>
            </w:pPr>
          </w:p>
        </w:tc>
        <w:tc>
          <w:tcPr>
            <w:tcW w:w="1400" w:type="dxa"/>
          </w:tcPr>
          <w:p w14:paraId="4CF2EE4D" w14:textId="77777777" w:rsidR="00B50050" w:rsidRDefault="00B50050" w:rsidP="0088127C">
            <w:pPr>
              <w:pStyle w:val="OtherTableBody"/>
            </w:pPr>
            <w:r>
              <w:t>RAD</w:t>
            </w:r>
          </w:p>
        </w:tc>
        <w:tc>
          <w:tcPr>
            <w:tcW w:w="4200" w:type="dxa"/>
          </w:tcPr>
          <w:p w14:paraId="1EACF025" w14:textId="77777777" w:rsidR="00B50050" w:rsidRDefault="00B50050" w:rsidP="0088127C">
            <w:pPr>
              <w:pStyle w:val="OtherTableBody"/>
            </w:pPr>
            <w:r>
              <w:t>Radioactive</w:t>
            </w:r>
          </w:p>
        </w:tc>
      </w:tr>
      <w:tr w:rsidR="00B50050" w14:paraId="5781AE20" w14:textId="77777777" w:rsidTr="00195548">
        <w:tc>
          <w:tcPr>
            <w:tcW w:w="600" w:type="dxa"/>
          </w:tcPr>
          <w:p w14:paraId="7881649A" w14:textId="77777777" w:rsidR="00B50050" w:rsidRDefault="00B50050" w:rsidP="0088127C">
            <w:pPr>
              <w:pStyle w:val="OtherTableBody"/>
            </w:pPr>
          </w:p>
        </w:tc>
        <w:tc>
          <w:tcPr>
            <w:tcW w:w="600" w:type="dxa"/>
          </w:tcPr>
          <w:p w14:paraId="16FD592A" w14:textId="77777777" w:rsidR="00B50050" w:rsidRDefault="00B50050" w:rsidP="0088127C">
            <w:pPr>
              <w:pStyle w:val="OtherTableBody"/>
            </w:pPr>
            <w:r>
              <w:t>0871</w:t>
            </w:r>
          </w:p>
        </w:tc>
        <w:tc>
          <w:tcPr>
            <w:tcW w:w="2600" w:type="dxa"/>
          </w:tcPr>
          <w:p w14:paraId="1052656B" w14:textId="77777777" w:rsidR="00B50050" w:rsidRDefault="00B50050" w:rsidP="0088127C">
            <w:pPr>
              <w:pStyle w:val="OtherTableBody"/>
            </w:pPr>
          </w:p>
        </w:tc>
        <w:tc>
          <w:tcPr>
            <w:tcW w:w="1400" w:type="dxa"/>
          </w:tcPr>
          <w:p w14:paraId="44098673" w14:textId="77777777" w:rsidR="00B50050" w:rsidRDefault="00B50050" w:rsidP="0088127C">
            <w:pPr>
              <w:pStyle w:val="OtherTableBody"/>
            </w:pPr>
            <w:r>
              <w:t>TOX</w:t>
            </w:r>
          </w:p>
        </w:tc>
        <w:tc>
          <w:tcPr>
            <w:tcW w:w="4200" w:type="dxa"/>
          </w:tcPr>
          <w:p w14:paraId="3C77B5AE" w14:textId="77777777" w:rsidR="00B50050" w:rsidRDefault="00B50050" w:rsidP="0088127C">
            <w:pPr>
              <w:pStyle w:val="OtherTableBody"/>
            </w:pPr>
            <w:r>
              <w:t>Toxic</w:t>
            </w:r>
          </w:p>
        </w:tc>
      </w:tr>
      <w:tr w:rsidR="00B50050" w14:paraId="58BD57AB" w14:textId="77777777" w:rsidTr="00195548">
        <w:tc>
          <w:tcPr>
            <w:tcW w:w="600" w:type="dxa"/>
          </w:tcPr>
          <w:p w14:paraId="2501DA44" w14:textId="77777777" w:rsidR="00B50050" w:rsidRDefault="00B50050" w:rsidP="0088127C">
            <w:pPr>
              <w:pStyle w:val="OtherTableBody"/>
            </w:pPr>
          </w:p>
        </w:tc>
        <w:tc>
          <w:tcPr>
            <w:tcW w:w="600" w:type="dxa"/>
          </w:tcPr>
          <w:p w14:paraId="531F37F8" w14:textId="77777777" w:rsidR="00B50050" w:rsidRDefault="00B50050" w:rsidP="0088127C">
            <w:pPr>
              <w:pStyle w:val="OtherTableBody"/>
            </w:pPr>
            <w:r>
              <w:t>0871</w:t>
            </w:r>
          </w:p>
        </w:tc>
        <w:tc>
          <w:tcPr>
            <w:tcW w:w="2600" w:type="dxa"/>
          </w:tcPr>
          <w:p w14:paraId="6FB31A0E" w14:textId="77777777" w:rsidR="00B50050" w:rsidRDefault="00B50050" w:rsidP="0088127C">
            <w:pPr>
              <w:pStyle w:val="OtherTableBody"/>
            </w:pPr>
          </w:p>
        </w:tc>
        <w:tc>
          <w:tcPr>
            <w:tcW w:w="1400" w:type="dxa"/>
          </w:tcPr>
          <w:p w14:paraId="44FB79AE" w14:textId="77777777" w:rsidR="00B50050" w:rsidRDefault="00B50050" w:rsidP="0088127C">
            <w:pPr>
              <w:pStyle w:val="OtherTableBody"/>
            </w:pPr>
            <w:r>
              <w:t>UNK</w:t>
            </w:r>
          </w:p>
        </w:tc>
        <w:tc>
          <w:tcPr>
            <w:tcW w:w="4200" w:type="dxa"/>
          </w:tcPr>
          <w:p w14:paraId="7E77E5F1" w14:textId="77777777" w:rsidR="00B50050" w:rsidRDefault="00B50050" w:rsidP="0088127C">
            <w:pPr>
              <w:pStyle w:val="OtherTableBody"/>
            </w:pPr>
            <w:r>
              <w:t>Unknown</w:t>
            </w:r>
          </w:p>
        </w:tc>
      </w:tr>
      <w:tr w:rsidR="00B50050" w14:paraId="2A9C01B2" w14:textId="77777777" w:rsidTr="00195548">
        <w:tc>
          <w:tcPr>
            <w:tcW w:w="600" w:type="dxa"/>
          </w:tcPr>
          <w:p w14:paraId="72D9248B" w14:textId="77777777" w:rsidR="00B50050" w:rsidRDefault="00B50050" w:rsidP="0088127C">
            <w:pPr>
              <w:pStyle w:val="OtherTableBody"/>
            </w:pPr>
            <w:r>
              <w:t>User</w:t>
            </w:r>
          </w:p>
        </w:tc>
        <w:tc>
          <w:tcPr>
            <w:tcW w:w="600" w:type="dxa"/>
          </w:tcPr>
          <w:p w14:paraId="0F5BD824" w14:textId="77777777" w:rsidR="00B50050" w:rsidRDefault="00B50050" w:rsidP="0088127C">
            <w:pPr>
              <w:pStyle w:val="OtherTableBody"/>
            </w:pPr>
          </w:p>
        </w:tc>
        <w:tc>
          <w:tcPr>
            <w:tcW w:w="2600" w:type="dxa"/>
          </w:tcPr>
          <w:p w14:paraId="517FA96E" w14:textId="77777777" w:rsidR="00B50050" w:rsidRDefault="00B50050" w:rsidP="0088127C">
            <w:pPr>
              <w:pStyle w:val="OtherTableBody"/>
            </w:pPr>
            <w:r>
              <w:t>Product/Service Code</w:t>
            </w:r>
          </w:p>
        </w:tc>
        <w:tc>
          <w:tcPr>
            <w:tcW w:w="1400" w:type="dxa"/>
          </w:tcPr>
          <w:p w14:paraId="2993BE53" w14:textId="77777777" w:rsidR="00B50050" w:rsidRDefault="00B50050" w:rsidP="0088127C">
            <w:pPr>
              <w:pStyle w:val="OtherTableBody"/>
            </w:pPr>
          </w:p>
        </w:tc>
        <w:tc>
          <w:tcPr>
            <w:tcW w:w="4200" w:type="dxa"/>
          </w:tcPr>
          <w:p w14:paraId="23F93611" w14:textId="77777777" w:rsidR="00B50050" w:rsidRDefault="00B50050" w:rsidP="0088127C">
            <w:pPr>
              <w:pStyle w:val="OtherTableBody"/>
            </w:pPr>
          </w:p>
        </w:tc>
      </w:tr>
      <w:tr w:rsidR="00B50050" w14:paraId="76E367D8" w14:textId="77777777" w:rsidTr="00195548">
        <w:tc>
          <w:tcPr>
            <w:tcW w:w="600" w:type="dxa"/>
          </w:tcPr>
          <w:p w14:paraId="3DF9C322" w14:textId="77777777" w:rsidR="00B50050" w:rsidRDefault="00B50050" w:rsidP="0088127C">
            <w:pPr>
              <w:pStyle w:val="OtherTableBody"/>
            </w:pPr>
          </w:p>
        </w:tc>
        <w:tc>
          <w:tcPr>
            <w:tcW w:w="600" w:type="dxa"/>
          </w:tcPr>
          <w:p w14:paraId="31BFD568" w14:textId="77777777" w:rsidR="00B50050" w:rsidRDefault="00B50050" w:rsidP="0088127C">
            <w:pPr>
              <w:pStyle w:val="OtherTableBody"/>
            </w:pPr>
            <w:r>
              <w:t>0879</w:t>
            </w:r>
          </w:p>
        </w:tc>
        <w:tc>
          <w:tcPr>
            <w:tcW w:w="2600" w:type="dxa"/>
          </w:tcPr>
          <w:p w14:paraId="276AB965" w14:textId="77777777" w:rsidR="00B50050" w:rsidRDefault="00B50050" w:rsidP="0088127C">
            <w:pPr>
              <w:pStyle w:val="OtherTableBody"/>
            </w:pPr>
          </w:p>
        </w:tc>
        <w:tc>
          <w:tcPr>
            <w:tcW w:w="1400" w:type="dxa"/>
          </w:tcPr>
          <w:p w14:paraId="44571D86" w14:textId="77777777" w:rsidR="00B50050" w:rsidRDefault="00B50050" w:rsidP="0088127C">
            <w:pPr>
              <w:pStyle w:val="OtherTableBody"/>
            </w:pPr>
            <w:r>
              <w:t>...</w:t>
            </w:r>
          </w:p>
        </w:tc>
        <w:tc>
          <w:tcPr>
            <w:tcW w:w="4200" w:type="dxa"/>
          </w:tcPr>
          <w:p w14:paraId="5D14829B" w14:textId="77777777" w:rsidR="00B50050" w:rsidRDefault="00B50050" w:rsidP="0088127C">
            <w:pPr>
              <w:pStyle w:val="OtherTableBody"/>
            </w:pPr>
            <w:r>
              <w:t>No suggested values defined</w:t>
            </w:r>
          </w:p>
        </w:tc>
      </w:tr>
      <w:tr w:rsidR="00B50050" w14:paraId="48B0D64E" w14:textId="77777777" w:rsidTr="00195548">
        <w:tc>
          <w:tcPr>
            <w:tcW w:w="600" w:type="dxa"/>
          </w:tcPr>
          <w:p w14:paraId="0D13CD1F" w14:textId="77777777" w:rsidR="00B50050" w:rsidRDefault="00B50050" w:rsidP="0088127C">
            <w:pPr>
              <w:pStyle w:val="OtherTableBody"/>
            </w:pPr>
            <w:r>
              <w:t>User</w:t>
            </w:r>
          </w:p>
        </w:tc>
        <w:tc>
          <w:tcPr>
            <w:tcW w:w="600" w:type="dxa"/>
          </w:tcPr>
          <w:p w14:paraId="4BB0D748" w14:textId="77777777" w:rsidR="00B50050" w:rsidRDefault="00B50050" w:rsidP="0088127C">
            <w:pPr>
              <w:pStyle w:val="OtherTableBody"/>
            </w:pPr>
          </w:p>
        </w:tc>
        <w:tc>
          <w:tcPr>
            <w:tcW w:w="2600" w:type="dxa"/>
          </w:tcPr>
          <w:p w14:paraId="5A3FC7C3" w14:textId="77777777" w:rsidR="00B50050" w:rsidRDefault="00B50050" w:rsidP="0088127C">
            <w:pPr>
              <w:pStyle w:val="OtherTableBody"/>
            </w:pPr>
            <w:r>
              <w:t>Product/Service Code Modifier</w:t>
            </w:r>
          </w:p>
        </w:tc>
        <w:tc>
          <w:tcPr>
            <w:tcW w:w="1400" w:type="dxa"/>
          </w:tcPr>
          <w:p w14:paraId="5BDF5F2D" w14:textId="77777777" w:rsidR="00B50050" w:rsidRDefault="00B50050" w:rsidP="0088127C">
            <w:pPr>
              <w:pStyle w:val="OtherTableBody"/>
            </w:pPr>
          </w:p>
        </w:tc>
        <w:tc>
          <w:tcPr>
            <w:tcW w:w="4200" w:type="dxa"/>
          </w:tcPr>
          <w:p w14:paraId="23532B4C" w14:textId="77777777" w:rsidR="00B50050" w:rsidRDefault="00B50050" w:rsidP="0088127C">
            <w:pPr>
              <w:pStyle w:val="OtherTableBody"/>
            </w:pPr>
          </w:p>
        </w:tc>
      </w:tr>
      <w:tr w:rsidR="00B50050" w14:paraId="375252AF" w14:textId="77777777" w:rsidTr="00195548">
        <w:tc>
          <w:tcPr>
            <w:tcW w:w="600" w:type="dxa"/>
          </w:tcPr>
          <w:p w14:paraId="431A440E" w14:textId="77777777" w:rsidR="00B50050" w:rsidRDefault="00B50050" w:rsidP="0088127C">
            <w:pPr>
              <w:pStyle w:val="OtherTableBody"/>
            </w:pPr>
          </w:p>
        </w:tc>
        <w:tc>
          <w:tcPr>
            <w:tcW w:w="600" w:type="dxa"/>
          </w:tcPr>
          <w:p w14:paraId="61B19F21" w14:textId="77777777" w:rsidR="00B50050" w:rsidRDefault="00B50050" w:rsidP="0088127C">
            <w:pPr>
              <w:pStyle w:val="OtherTableBody"/>
            </w:pPr>
            <w:r>
              <w:t>0880</w:t>
            </w:r>
          </w:p>
        </w:tc>
        <w:tc>
          <w:tcPr>
            <w:tcW w:w="2600" w:type="dxa"/>
          </w:tcPr>
          <w:p w14:paraId="7632B137" w14:textId="77777777" w:rsidR="00B50050" w:rsidRDefault="00B50050" w:rsidP="0088127C">
            <w:pPr>
              <w:pStyle w:val="OtherTableBody"/>
            </w:pPr>
          </w:p>
        </w:tc>
        <w:tc>
          <w:tcPr>
            <w:tcW w:w="1400" w:type="dxa"/>
          </w:tcPr>
          <w:p w14:paraId="11C59154" w14:textId="77777777" w:rsidR="00B50050" w:rsidRDefault="00B50050" w:rsidP="0088127C">
            <w:pPr>
              <w:pStyle w:val="OtherTableBody"/>
            </w:pPr>
            <w:r>
              <w:t>...</w:t>
            </w:r>
          </w:p>
        </w:tc>
        <w:tc>
          <w:tcPr>
            <w:tcW w:w="4200" w:type="dxa"/>
          </w:tcPr>
          <w:p w14:paraId="63651137" w14:textId="77777777" w:rsidR="00B50050" w:rsidRDefault="00B50050" w:rsidP="0088127C">
            <w:pPr>
              <w:pStyle w:val="OtherTableBody"/>
            </w:pPr>
            <w:r>
              <w:t>No suggested values defined</w:t>
            </w:r>
          </w:p>
        </w:tc>
      </w:tr>
      <w:tr w:rsidR="00B50050" w14:paraId="7C77DDBB" w14:textId="77777777" w:rsidTr="00195548">
        <w:tc>
          <w:tcPr>
            <w:tcW w:w="600" w:type="dxa"/>
          </w:tcPr>
          <w:p w14:paraId="6C3AC609" w14:textId="77777777" w:rsidR="00B50050" w:rsidRDefault="00B50050" w:rsidP="0088127C">
            <w:pPr>
              <w:pStyle w:val="OtherTableBody"/>
            </w:pPr>
            <w:r>
              <w:t>User</w:t>
            </w:r>
          </w:p>
        </w:tc>
        <w:tc>
          <w:tcPr>
            <w:tcW w:w="600" w:type="dxa"/>
          </w:tcPr>
          <w:p w14:paraId="25CC2588" w14:textId="77777777" w:rsidR="00B50050" w:rsidRDefault="00B50050" w:rsidP="0088127C">
            <w:pPr>
              <w:pStyle w:val="OtherTableBody"/>
            </w:pPr>
          </w:p>
        </w:tc>
        <w:tc>
          <w:tcPr>
            <w:tcW w:w="2600" w:type="dxa"/>
          </w:tcPr>
          <w:p w14:paraId="23C8995E" w14:textId="77777777" w:rsidR="00B50050" w:rsidRDefault="00B50050" w:rsidP="0088127C">
            <w:pPr>
              <w:pStyle w:val="OtherTableBody"/>
            </w:pPr>
            <w:r>
              <w:t>Role Executing Physician</w:t>
            </w:r>
          </w:p>
        </w:tc>
        <w:tc>
          <w:tcPr>
            <w:tcW w:w="1400" w:type="dxa"/>
          </w:tcPr>
          <w:p w14:paraId="61B05F26" w14:textId="77777777" w:rsidR="00B50050" w:rsidRDefault="00B50050" w:rsidP="0088127C">
            <w:pPr>
              <w:pStyle w:val="OtherTableBody"/>
            </w:pPr>
          </w:p>
        </w:tc>
        <w:tc>
          <w:tcPr>
            <w:tcW w:w="4200" w:type="dxa"/>
          </w:tcPr>
          <w:p w14:paraId="463F10E4" w14:textId="77777777" w:rsidR="00B50050" w:rsidRDefault="00B50050" w:rsidP="0088127C">
            <w:pPr>
              <w:pStyle w:val="OtherTableBody"/>
            </w:pPr>
          </w:p>
        </w:tc>
      </w:tr>
      <w:tr w:rsidR="00B50050" w14:paraId="24986701" w14:textId="77777777" w:rsidTr="00195548">
        <w:tc>
          <w:tcPr>
            <w:tcW w:w="600" w:type="dxa"/>
          </w:tcPr>
          <w:p w14:paraId="1D824626" w14:textId="77777777" w:rsidR="00B50050" w:rsidRDefault="00B50050" w:rsidP="0088127C">
            <w:pPr>
              <w:pStyle w:val="OtherTableBody"/>
            </w:pPr>
          </w:p>
        </w:tc>
        <w:tc>
          <w:tcPr>
            <w:tcW w:w="600" w:type="dxa"/>
          </w:tcPr>
          <w:p w14:paraId="29C9D2FB" w14:textId="77777777" w:rsidR="00B50050" w:rsidRDefault="00B50050" w:rsidP="0088127C">
            <w:pPr>
              <w:pStyle w:val="OtherTableBody"/>
            </w:pPr>
            <w:r>
              <w:t>0881</w:t>
            </w:r>
          </w:p>
        </w:tc>
        <w:tc>
          <w:tcPr>
            <w:tcW w:w="2600" w:type="dxa"/>
          </w:tcPr>
          <w:p w14:paraId="3EAFC359" w14:textId="77777777" w:rsidR="00B50050" w:rsidRDefault="00B50050" w:rsidP="0088127C">
            <w:pPr>
              <w:pStyle w:val="OtherTableBody"/>
            </w:pPr>
          </w:p>
        </w:tc>
        <w:tc>
          <w:tcPr>
            <w:tcW w:w="1400" w:type="dxa"/>
          </w:tcPr>
          <w:p w14:paraId="77E5F0D7" w14:textId="77777777" w:rsidR="00B50050" w:rsidRDefault="00B50050" w:rsidP="0088127C">
            <w:pPr>
              <w:pStyle w:val="OtherTableBody"/>
            </w:pPr>
            <w:r>
              <w:t>B</w:t>
            </w:r>
          </w:p>
        </w:tc>
        <w:tc>
          <w:tcPr>
            <w:tcW w:w="4200" w:type="dxa"/>
          </w:tcPr>
          <w:p w14:paraId="4B555B32" w14:textId="77777777" w:rsidR="00B50050" w:rsidRDefault="00B50050" w:rsidP="0088127C">
            <w:pPr>
              <w:pStyle w:val="OtherTableBody"/>
            </w:pPr>
            <w:r>
              <w:t>Both</w:t>
            </w:r>
          </w:p>
        </w:tc>
      </w:tr>
      <w:tr w:rsidR="00B50050" w14:paraId="61EAE757" w14:textId="77777777" w:rsidTr="00195548">
        <w:tc>
          <w:tcPr>
            <w:tcW w:w="600" w:type="dxa"/>
          </w:tcPr>
          <w:p w14:paraId="05B4630A" w14:textId="77777777" w:rsidR="00B50050" w:rsidRDefault="00B50050" w:rsidP="0088127C">
            <w:pPr>
              <w:pStyle w:val="OtherTableBody"/>
            </w:pPr>
          </w:p>
        </w:tc>
        <w:tc>
          <w:tcPr>
            <w:tcW w:w="600" w:type="dxa"/>
          </w:tcPr>
          <w:p w14:paraId="744829A8" w14:textId="77777777" w:rsidR="00B50050" w:rsidRDefault="00B50050" w:rsidP="0088127C">
            <w:pPr>
              <w:pStyle w:val="OtherTableBody"/>
            </w:pPr>
            <w:r>
              <w:t>0881</w:t>
            </w:r>
          </w:p>
        </w:tc>
        <w:tc>
          <w:tcPr>
            <w:tcW w:w="2600" w:type="dxa"/>
          </w:tcPr>
          <w:p w14:paraId="0F73069F" w14:textId="77777777" w:rsidR="00B50050" w:rsidRDefault="00B50050" w:rsidP="0088127C">
            <w:pPr>
              <w:pStyle w:val="OtherTableBody"/>
            </w:pPr>
          </w:p>
        </w:tc>
        <w:tc>
          <w:tcPr>
            <w:tcW w:w="1400" w:type="dxa"/>
          </w:tcPr>
          <w:p w14:paraId="4AD1CD84" w14:textId="77777777" w:rsidR="00B50050" w:rsidRDefault="00B50050" w:rsidP="0088127C">
            <w:pPr>
              <w:pStyle w:val="OtherTableBody"/>
            </w:pPr>
            <w:r>
              <w:t>P</w:t>
            </w:r>
          </w:p>
        </w:tc>
        <w:tc>
          <w:tcPr>
            <w:tcW w:w="4200" w:type="dxa"/>
          </w:tcPr>
          <w:p w14:paraId="6DC60CEE" w14:textId="77777777" w:rsidR="00B50050" w:rsidRDefault="00B50050" w:rsidP="0088127C">
            <w:pPr>
              <w:pStyle w:val="OtherTableBody"/>
            </w:pPr>
            <w:r>
              <w:t>Professional Part</w:t>
            </w:r>
          </w:p>
        </w:tc>
      </w:tr>
      <w:tr w:rsidR="00B50050" w14:paraId="5E4DBB3B" w14:textId="77777777" w:rsidTr="00195548">
        <w:tc>
          <w:tcPr>
            <w:tcW w:w="600" w:type="dxa"/>
          </w:tcPr>
          <w:p w14:paraId="0BB9EF91" w14:textId="77777777" w:rsidR="00B50050" w:rsidRDefault="00B50050" w:rsidP="0088127C">
            <w:pPr>
              <w:pStyle w:val="OtherTableBody"/>
            </w:pPr>
          </w:p>
        </w:tc>
        <w:tc>
          <w:tcPr>
            <w:tcW w:w="600" w:type="dxa"/>
          </w:tcPr>
          <w:p w14:paraId="772843EC" w14:textId="77777777" w:rsidR="00B50050" w:rsidRDefault="00B50050" w:rsidP="0088127C">
            <w:pPr>
              <w:pStyle w:val="OtherTableBody"/>
            </w:pPr>
            <w:r>
              <w:t>0881</w:t>
            </w:r>
          </w:p>
        </w:tc>
        <w:tc>
          <w:tcPr>
            <w:tcW w:w="2600" w:type="dxa"/>
          </w:tcPr>
          <w:p w14:paraId="5EC2A20E" w14:textId="77777777" w:rsidR="00B50050" w:rsidRDefault="00B50050" w:rsidP="0088127C">
            <w:pPr>
              <w:pStyle w:val="OtherTableBody"/>
            </w:pPr>
          </w:p>
        </w:tc>
        <w:tc>
          <w:tcPr>
            <w:tcW w:w="1400" w:type="dxa"/>
          </w:tcPr>
          <w:p w14:paraId="6BCFCD86" w14:textId="77777777" w:rsidR="00B50050" w:rsidRDefault="00B50050" w:rsidP="0088127C">
            <w:pPr>
              <w:pStyle w:val="OtherTableBody"/>
            </w:pPr>
            <w:r>
              <w:t>T</w:t>
            </w:r>
          </w:p>
        </w:tc>
        <w:tc>
          <w:tcPr>
            <w:tcW w:w="4200" w:type="dxa"/>
          </w:tcPr>
          <w:p w14:paraId="1E0C70BD" w14:textId="77777777" w:rsidR="00B50050" w:rsidRDefault="00B50050" w:rsidP="0088127C">
            <w:pPr>
              <w:pStyle w:val="OtherTableBody"/>
            </w:pPr>
            <w:r>
              <w:t>Technical Part</w:t>
            </w:r>
          </w:p>
        </w:tc>
      </w:tr>
      <w:tr w:rsidR="00B50050" w14:paraId="3B184C2B" w14:textId="77777777" w:rsidTr="00195548">
        <w:tc>
          <w:tcPr>
            <w:tcW w:w="600" w:type="dxa"/>
          </w:tcPr>
          <w:p w14:paraId="6714A597" w14:textId="77777777" w:rsidR="00B50050" w:rsidRDefault="00B50050" w:rsidP="0088127C">
            <w:pPr>
              <w:pStyle w:val="OtherTableBody"/>
            </w:pPr>
            <w:r>
              <w:t>User</w:t>
            </w:r>
          </w:p>
        </w:tc>
        <w:tc>
          <w:tcPr>
            <w:tcW w:w="600" w:type="dxa"/>
          </w:tcPr>
          <w:p w14:paraId="1E2185EC" w14:textId="77777777" w:rsidR="00B50050" w:rsidRDefault="00B50050" w:rsidP="0088127C">
            <w:pPr>
              <w:pStyle w:val="OtherTableBody"/>
            </w:pPr>
          </w:p>
        </w:tc>
        <w:tc>
          <w:tcPr>
            <w:tcW w:w="2600" w:type="dxa"/>
          </w:tcPr>
          <w:p w14:paraId="071B7013" w14:textId="77777777" w:rsidR="00B50050" w:rsidRDefault="00B50050" w:rsidP="0088127C">
            <w:pPr>
              <w:pStyle w:val="OtherTableBody"/>
            </w:pPr>
            <w:r>
              <w:t>Medical Role Executing Physician</w:t>
            </w:r>
          </w:p>
        </w:tc>
        <w:tc>
          <w:tcPr>
            <w:tcW w:w="1400" w:type="dxa"/>
          </w:tcPr>
          <w:p w14:paraId="42A74B5D" w14:textId="77777777" w:rsidR="00B50050" w:rsidRDefault="00B50050" w:rsidP="0088127C">
            <w:pPr>
              <w:pStyle w:val="OtherTableBody"/>
            </w:pPr>
          </w:p>
        </w:tc>
        <w:tc>
          <w:tcPr>
            <w:tcW w:w="4200" w:type="dxa"/>
          </w:tcPr>
          <w:p w14:paraId="27030D0C" w14:textId="77777777" w:rsidR="00B50050" w:rsidRDefault="00B50050" w:rsidP="0088127C">
            <w:pPr>
              <w:pStyle w:val="OtherTableBody"/>
            </w:pPr>
          </w:p>
        </w:tc>
      </w:tr>
      <w:tr w:rsidR="00B50050" w14:paraId="39761CFF" w14:textId="77777777" w:rsidTr="00195548">
        <w:tc>
          <w:tcPr>
            <w:tcW w:w="600" w:type="dxa"/>
          </w:tcPr>
          <w:p w14:paraId="2E2EDA0D" w14:textId="77777777" w:rsidR="00B50050" w:rsidRDefault="00B50050" w:rsidP="0088127C">
            <w:pPr>
              <w:pStyle w:val="OtherTableBody"/>
            </w:pPr>
          </w:p>
        </w:tc>
        <w:tc>
          <w:tcPr>
            <w:tcW w:w="600" w:type="dxa"/>
          </w:tcPr>
          <w:p w14:paraId="566FE2B0" w14:textId="77777777" w:rsidR="00B50050" w:rsidRDefault="00B50050" w:rsidP="0088127C">
            <w:pPr>
              <w:pStyle w:val="OtherTableBody"/>
            </w:pPr>
            <w:r>
              <w:t>0882</w:t>
            </w:r>
          </w:p>
        </w:tc>
        <w:tc>
          <w:tcPr>
            <w:tcW w:w="2600" w:type="dxa"/>
          </w:tcPr>
          <w:p w14:paraId="1D585C19" w14:textId="77777777" w:rsidR="00B50050" w:rsidRDefault="00B50050" w:rsidP="0088127C">
            <w:pPr>
              <w:pStyle w:val="OtherTableBody"/>
            </w:pPr>
          </w:p>
        </w:tc>
        <w:tc>
          <w:tcPr>
            <w:tcW w:w="1400" w:type="dxa"/>
          </w:tcPr>
          <w:p w14:paraId="61D1DC9C" w14:textId="77777777" w:rsidR="00B50050" w:rsidRDefault="00B50050" w:rsidP="0088127C">
            <w:pPr>
              <w:pStyle w:val="OtherTableBody"/>
            </w:pPr>
            <w:r>
              <w:t>E</w:t>
            </w:r>
          </w:p>
        </w:tc>
        <w:tc>
          <w:tcPr>
            <w:tcW w:w="4200" w:type="dxa"/>
          </w:tcPr>
          <w:p w14:paraId="4B0928FC" w14:textId="77777777" w:rsidR="00B50050" w:rsidRDefault="00B50050" w:rsidP="0088127C">
            <w:pPr>
              <w:pStyle w:val="OtherTableBody"/>
            </w:pPr>
            <w:r>
              <w:t>Employed</w:t>
            </w:r>
          </w:p>
        </w:tc>
      </w:tr>
      <w:tr w:rsidR="00B50050" w14:paraId="7C890A0B" w14:textId="77777777" w:rsidTr="00195548">
        <w:tc>
          <w:tcPr>
            <w:tcW w:w="600" w:type="dxa"/>
          </w:tcPr>
          <w:p w14:paraId="03432720" w14:textId="77777777" w:rsidR="00B50050" w:rsidRDefault="00B50050" w:rsidP="0088127C">
            <w:pPr>
              <w:pStyle w:val="OtherTableBody"/>
            </w:pPr>
          </w:p>
        </w:tc>
        <w:tc>
          <w:tcPr>
            <w:tcW w:w="600" w:type="dxa"/>
          </w:tcPr>
          <w:p w14:paraId="4240AADA" w14:textId="77777777" w:rsidR="00B50050" w:rsidRDefault="00B50050" w:rsidP="0088127C">
            <w:pPr>
              <w:pStyle w:val="OtherTableBody"/>
            </w:pPr>
            <w:r>
              <w:t>0882</w:t>
            </w:r>
          </w:p>
        </w:tc>
        <w:tc>
          <w:tcPr>
            <w:tcW w:w="2600" w:type="dxa"/>
          </w:tcPr>
          <w:p w14:paraId="45E737D4" w14:textId="77777777" w:rsidR="00B50050" w:rsidRDefault="00B50050" w:rsidP="0088127C">
            <w:pPr>
              <w:pStyle w:val="OtherTableBody"/>
            </w:pPr>
          </w:p>
        </w:tc>
        <w:tc>
          <w:tcPr>
            <w:tcW w:w="1400" w:type="dxa"/>
          </w:tcPr>
          <w:p w14:paraId="52558732" w14:textId="77777777" w:rsidR="00B50050" w:rsidRDefault="00B50050" w:rsidP="0088127C">
            <w:pPr>
              <w:pStyle w:val="OtherTableBody"/>
            </w:pPr>
            <w:r>
              <w:t>SE</w:t>
            </w:r>
          </w:p>
        </w:tc>
        <w:tc>
          <w:tcPr>
            <w:tcW w:w="4200" w:type="dxa"/>
          </w:tcPr>
          <w:p w14:paraId="3630786F" w14:textId="77777777" w:rsidR="00B50050" w:rsidRDefault="00B50050" w:rsidP="0088127C">
            <w:pPr>
              <w:pStyle w:val="OtherTableBody"/>
            </w:pPr>
            <w:r>
              <w:t>Self-employed</w:t>
            </w:r>
          </w:p>
        </w:tc>
      </w:tr>
      <w:tr w:rsidR="00B50050" w14:paraId="4619A2DD" w14:textId="77777777" w:rsidTr="00195548">
        <w:tc>
          <w:tcPr>
            <w:tcW w:w="600" w:type="dxa"/>
          </w:tcPr>
          <w:p w14:paraId="30535264" w14:textId="77777777" w:rsidR="00B50050" w:rsidRDefault="00B50050" w:rsidP="0088127C">
            <w:pPr>
              <w:pStyle w:val="OtherTableBody"/>
            </w:pPr>
            <w:r>
              <w:t>User</w:t>
            </w:r>
          </w:p>
        </w:tc>
        <w:tc>
          <w:tcPr>
            <w:tcW w:w="600" w:type="dxa"/>
          </w:tcPr>
          <w:p w14:paraId="078C8CB1" w14:textId="77777777" w:rsidR="00B50050" w:rsidRDefault="00B50050" w:rsidP="0088127C">
            <w:pPr>
              <w:pStyle w:val="OtherTableBody"/>
            </w:pPr>
          </w:p>
        </w:tc>
        <w:tc>
          <w:tcPr>
            <w:tcW w:w="2600" w:type="dxa"/>
          </w:tcPr>
          <w:p w14:paraId="35FE04EB" w14:textId="77777777" w:rsidR="00B50050" w:rsidRDefault="00B50050" w:rsidP="0088127C">
            <w:pPr>
              <w:pStyle w:val="OtherTableBody"/>
            </w:pPr>
            <w:r>
              <w:t>Side of body</w:t>
            </w:r>
          </w:p>
        </w:tc>
        <w:tc>
          <w:tcPr>
            <w:tcW w:w="1400" w:type="dxa"/>
          </w:tcPr>
          <w:p w14:paraId="6D0F8210" w14:textId="77777777" w:rsidR="00B50050" w:rsidRDefault="00B50050" w:rsidP="0088127C">
            <w:pPr>
              <w:pStyle w:val="OtherTableBody"/>
            </w:pPr>
          </w:p>
        </w:tc>
        <w:tc>
          <w:tcPr>
            <w:tcW w:w="4200" w:type="dxa"/>
          </w:tcPr>
          <w:p w14:paraId="06FD7FB9" w14:textId="77777777" w:rsidR="00B50050" w:rsidRDefault="00B50050" w:rsidP="0088127C">
            <w:pPr>
              <w:pStyle w:val="OtherTableBody"/>
            </w:pPr>
          </w:p>
        </w:tc>
      </w:tr>
      <w:tr w:rsidR="00B50050" w14:paraId="77BB6806" w14:textId="77777777" w:rsidTr="00195548">
        <w:tc>
          <w:tcPr>
            <w:tcW w:w="600" w:type="dxa"/>
          </w:tcPr>
          <w:p w14:paraId="6089DD23" w14:textId="77777777" w:rsidR="00B50050" w:rsidRDefault="00B50050" w:rsidP="0088127C">
            <w:pPr>
              <w:pStyle w:val="OtherTableBody"/>
            </w:pPr>
          </w:p>
        </w:tc>
        <w:tc>
          <w:tcPr>
            <w:tcW w:w="600" w:type="dxa"/>
          </w:tcPr>
          <w:p w14:paraId="23F5744A" w14:textId="77777777" w:rsidR="00B50050" w:rsidRDefault="00B50050" w:rsidP="0088127C">
            <w:pPr>
              <w:pStyle w:val="OtherTableBody"/>
            </w:pPr>
            <w:r>
              <w:t>0894</w:t>
            </w:r>
          </w:p>
        </w:tc>
        <w:tc>
          <w:tcPr>
            <w:tcW w:w="2600" w:type="dxa"/>
          </w:tcPr>
          <w:p w14:paraId="1A7AF5EE" w14:textId="77777777" w:rsidR="00B50050" w:rsidRDefault="00B50050" w:rsidP="0088127C">
            <w:pPr>
              <w:pStyle w:val="OtherTableBody"/>
            </w:pPr>
          </w:p>
        </w:tc>
        <w:tc>
          <w:tcPr>
            <w:tcW w:w="1400" w:type="dxa"/>
          </w:tcPr>
          <w:p w14:paraId="7A396407" w14:textId="77777777" w:rsidR="00B50050" w:rsidRDefault="00B50050" w:rsidP="0088127C">
            <w:pPr>
              <w:pStyle w:val="OtherTableBody"/>
            </w:pPr>
            <w:r>
              <w:t>L</w:t>
            </w:r>
          </w:p>
        </w:tc>
        <w:tc>
          <w:tcPr>
            <w:tcW w:w="4200" w:type="dxa"/>
          </w:tcPr>
          <w:p w14:paraId="06BF6612" w14:textId="77777777" w:rsidR="00B50050" w:rsidRDefault="00B50050" w:rsidP="0088127C">
            <w:pPr>
              <w:pStyle w:val="OtherTableBody"/>
            </w:pPr>
            <w:r>
              <w:t>Left</w:t>
            </w:r>
          </w:p>
        </w:tc>
      </w:tr>
      <w:tr w:rsidR="00B50050" w14:paraId="3354ECC1" w14:textId="77777777" w:rsidTr="00195548">
        <w:tc>
          <w:tcPr>
            <w:tcW w:w="600" w:type="dxa"/>
          </w:tcPr>
          <w:p w14:paraId="6B92A3D1" w14:textId="77777777" w:rsidR="00B50050" w:rsidRDefault="00B50050" w:rsidP="0088127C">
            <w:pPr>
              <w:pStyle w:val="OtherTableBody"/>
            </w:pPr>
          </w:p>
        </w:tc>
        <w:tc>
          <w:tcPr>
            <w:tcW w:w="600" w:type="dxa"/>
          </w:tcPr>
          <w:p w14:paraId="73A369A8" w14:textId="77777777" w:rsidR="00B50050" w:rsidRDefault="00B50050" w:rsidP="0088127C">
            <w:pPr>
              <w:pStyle w:val="OtherTableBody"/>
            </w:pPr>
            <w:r>
              <w:t>0894</w:t>
            </w:r>
          </w:p>
        </w:tc>
        <w:tc>
          <w:tcPr>
            <w:tcW w:w="2600" w:type="dxa"/>
          </w:tcPr>
          <w:p w14:paraId="5F193F0D" w14:textId="77777777" w:rsidR="00B50050" w:rsidRDefault="00B50050" w:rsidP="0088127C">
            <w:pPr>
              <w:pStyle w:val="OtherTableBody"/>
            </w:pPr>
          </w:p>
        </w:tc>
        <w:tc>
          <w:tcPr>
            <w:tcW w:w="1400" w:type="dxa"/>
          </w:tcPr>
          <w:p w14:paraId="6694BAA6" w14:textId="77777777" w:rsidR="00B50050" w:rsidRDefault="00B50050" w:rsidP="0088127C">
            <w:pPr>
              <w:pStyle w:val="OtherTableBody"/>
            </w:pPr>
            <w:r>
              <w:t>R</w:t>
            </w:r>
          </w:p>
        </w:tc>
        <w:tc>
          <w:tcPr>
            <w:tcW w:w="4200" w:type="dxa"/>
          </w:tcPr>
          <w:p w14:paraId="72C965D7" w14:textId="77777777" w:rsidR="00B50050" w:rsidRDefault="00B50050" w:rsidP="0088127C">
            <w:pPr>
              <w:pStyle w:val="OtherTableBody"/>
            </w:pPr>
            <w:r>
              <w:t>Right</w:t>
            </w:r>
          </w:p>
        </w:tc>
      </w:tr>
      <w:tr w:rsidR="00B50050" w14:paraId="3CD9CAF9" w14:textId="77777777" w:rsidTr="00195548">
        <w:tc>
          <w:tcPr>
            <w:tcW w:w="600" w:type="dxa"/>
          </w:tcPr>
          <w:p w14:paraId="5C0B877F" w14:textId="77777777" w:rsidR="00B50050" w:rsidRDefault="00B50050" w:rsidP="0088127C">
            <w:pPr>
              <w:pStyle w:val="OtherTableBody"/>
            </w:pPr>
            <w:r>
              <w:t>User</w:t>
            </w:r>
          </w:p>
        </w:tc>
        <w:tc>
          <w:tcPr>
            <w:tcW w:w="600" w:type="dxa"/>
          </w:tcPr>
          <w:p w14:paraId="4159F5BE" w14:textId="77777777" w:rsidR="00B50050" w:rsidRDefault="00B50050" w:rsidP="0088127C">
            <w:pPr>
              <w:pStyle w:val="OtherTableBody"/>
            </w:pPr>
          </w:p>
        </w:tc>
        <w:tc>
          <w:tcPr>
            <w:tcW w:w="2600" w:type="dxa"/>
          </w:tcPr>
          <w:p w14:paraId="3335555D" w14:textId="77777777" w:rsidR="00B50050" w:rsidRDefault="00B50050" w:rsidP="0088127C">
            <w:pPr>
              <w:pStyle w:val="OtherTableBody"/>
            </w:pPr>
            <w:r>
              <w:t>Present On Admission (POA) Indicator</w:t>
            </w:r>
          </w:p>
        </w:tc>
        <w:tc>
          <w:tcPr>
            <w:tcW w:w="1400" w:type="dxa"/>
          </w:tcPr>
          <w:p w14:paraId="2018945F" w14:textId="77777777" w:rsidR="00B50050" w:rsidRDefault="00B50050" w:rsidP="0088127C">
            <w:pPr>
              <w:pStyle w:val="OtherTableBody"/>
            </w:pPr>
          </w:p>
        </w:tc>
        <w:tc>
          <w:tcPr>
            <w:tcW w:w="4200" w:type="dxa"/>
          </w:tcPr>
          <w:p w14:paraId="6A00D434" w14:textId="77777777" w:rsidR="00B50050" w:rsidRDefault="00B50050" w:rsidP="0088127C">
            <w:pPr>
              <w:pStyle w:val="OtherTableBody"/>
            </w:pPr>
          </w:p>
        </w:tc>
      </w:tr>
      <w:tr w:rsidR="00B50050" w14:paraId="5B5E7918" w14:textId="77777777" w:rsidTr="00195548">
        <w:tc>
          <w:tcPr>
            <w:tcW w:w="600" w:type="dxa"/>
          </w:tcPr>
          <w:p w14:paraId="0A4C8482" w14:textId="77777777" w:rsidR="00B50050" w:rsidRDefault="00B50050" w:rsidP="0088127C">
            <w:pPr>
              <w:pStyle w:val="OtherTableBody"/>
            </w:pPr>
          </w:p>
        </w:tc>
        <w:tc>
          <w:tcPr>
            <w:tcW w:w="600" w:type="dxa"/>
          </w:tcPr>
          <w:p w14:paraId="34841EBB" w14:textId="77777777" w:rsidR="00B50050" w:rsidRDefault="00B50050" w:rsidP="0088127C">
            <w:pPr>
              <w:pStyle w:val="OtherTableBody"/>
            </w:pPr>
            <w:r>
              <w:t>0895</w:t>
            </w:r>
          </w:p>
        </w:tc>
        <w:tc>
          <w:tcPr>
            <w:tcW w:w="2600" w:type="dxa"/>
          </w:tcPr>
          <w:p w14:paraId="4B9BCBEB" w14:textId="77777777" w:rsidR="00B50050" w:rsidRDefault="00B50050" w:rsidP="0088127C">
            <w:pPr>
              <w:pStyle w:val="OtherTableBody"/>
            </w:pPr>
          </w:p>
        </w:tc>
        <w:tc>
          <w:tcPr>
            <w:tcW w:w="1400" w:type="dxa"/>
          </w:tcPr>
          <w:p w14:paraId="32EAC3FF" w14:textId="77777777" w:rsidR="00B50050" w:rsidRDefault="00B50050" w:rsidP="0088127C">
            <w:pPr>
              <w:pStyle w:val="OtherTableBody"/>
            </w:pPr>
          </w:p>
        </w:tc>
        <w:tc>
          <w:tcPr>
            <w:tcW w:w="4200" w:type="dxa"/>
          </w:tcPr>
          <w:p w14:paraId="736DEE5E" w14:textId="77777777" w:rsidR="00B50050" w:rsidRDefault="00B50050" w:rsidP="0088127C">
            <w:pPr>
              <w:pStyle w:val="OtherTableBody"/>
            </w:pPr>
          </w:p>
        </w:tc>
      </w:tr>
      <w:tr w:rsidR="00B50050" w14:paraId="0DD17B28" w14:textId="77777777" w:rsidTr="00195548">
        <w:tc>
          <w:tcPr>
            <w:tcW w:w="600" w:type="dxa"/>
          </w:tcPr>
          <w:p w14:paraId="52586BC1" w14:textId="77777777" w:rsidR="00B50050" w:rsidRDefault="00B50050" w:rsidP="0088127C">
            <w:pPr>
              <w:pStyle w:val="OtherTableBody"/>
            </w:pPr>
            <w:r>
              <w:t>HL7</w:t>
            </w:r>
          </w:p>
        </w:tc>
        <w:tc>
          <w:tcPr>
            <w:tcW w:w="600" w:type="dxa"/>
          </w:tcPr>
          <w:p w14:paraId="252AA361" w14:textId="77777777" w:rsidR="00B50050" w:rsidRDefault="00B50050" w:rsidP="0088127C">
            <w:pPr>
              <w:pStyle w:val="OtherTableBody"/>
            </w:pPr>
          </w:p>
        </w:tc>
        <w:tc>
          <w:tcPr>
            <w:tcW w:w="2600" w:type="dxa"/>
          </w:tcPr>
          <w:p w14:paraId="6FCA9907" w14:textId="77777777" w:rsidR="00B50050" w:rsidRDefault="00B50050" w:rsidP="0088127C">
            <w:pPr>
              <w:pStyle w:val="OtherTableBody"/>
            </w:pPr>
            <w:r>
              <w:t>Security Check Scheme</w:t>
            </w:r>
          </w:p>
        </w:tc>
        <w:tc>
          <w:tcPr>
            <w:tcW w:w="1400" w:type="dxa"/>
          </w:tcPr>
          <w:p w14:paraId="4A5D84BF" w14:textId="77777777" w:rsidR="00B50050" w:rsidRDefault="00B50050" w:rsidP="0088127C">
            <w:pPr>
              <w:pStyle w:val="OtherTableBody"/>
            </w:pPr>
          </w:p>
        </w:tc>
        <w:tc>
          <w:tcPr>
            <w:tcW w:w="4200" w:type="dxa"/>
          </w:tcPr>
          <w:p w14:paraId="00BA801D" w14:textId="77777777" w:rsidR="00B50050" w:rsidRDefault="00B50050" w:rsidP="0088127C">
            <w:pPr>
              <w:pStyle w:val="OtherTableBody"/>
            </w:pPr>
          </w:p>
        </w:tc>
      </w:tr>
      <w:tr w:rsidR="00B50050" w14:paraId="4FB8F07A" w14:textId="77777777" w:rsidTr="00195548">
        <w:tc>
          <w:tcPr>
            <w:tcW w:w="600" w:type="dxa"/>
          </w:tcPr>
          <w:p w14:paraId="386E5DDD" w14:textId="77777777" w:rsidR="00B50050" w:rsidRDefault="00B50050" w:rsidP="0088127C">
            <w:pPr>
              <w:pStyle w:val="OtherTableBody"/>
            </w:pPr>
          </w:p>
        </w:tc>
        <w:tc>
          <w:tcPr>
            <w:tcW w:w="600" w:type="dxa"/>
          </w:tcPr>
          <w:p w14:paraId="7D13AC54" w14:textId="77777777" w:rsidR="00B50050" w:rsidRDefault="00B50050" w:rsidP="0088127C">
            <w:pPr>
              <w:pStyle w:val="OtherTableBody"/>
            </w:pPr>
            <w:r>
              <w:t>0904</w:t>
            </w:r>
          </w:p>
        </w:tc>
        <w:tc>
          <w:tcPr>
            <w:tcW w:w="2600" w:type="dxa"/>
          </w:tcPr>
          <w:p w14:paraId="76C70E25" w14:textId="77777777" w:rsidR="00B50050" w:rsidRDefault="00B50050" w:rsidP="0088127C">
            <w:pPr>
              <w:pStyle w:val="OtherTableBody"/>
            </w:pPr>
          </w:p>
        </w:tc>
        <w:tc>
          <w:tcPr>
            <w:tcW w:w="1400" w:type="dxa"/>
          </w:tcPr>
          <w:p w14:paraId="4D76968E" w14:textId="77777777" w:rsidR="00B50050" w:rsidRDefault="00B50050" w:rsidP="0088127C">
            <w:pPr>
              <w:pStyle w:val="OtherTableBody"/>
            </w:pPr>
            <w:r>
              <w:t>BCV</w:t>
            </w:r>
          </w:p>
        </w:tc>
        <w:tc>
          <w:tcPr>
            <w:tcW w:w="4200" w:type="dxa"/>
          </w:tcPr>
          <w:p w14:paraId="597A9BD4" w14:textId="77777777" w:rsidR="00B50050" w:rsidRDefault="00B50050" w:rsidP="0088127C">
            <w:pPr>
              <w:pStyle w:val="OtherTableBody"/>
            </w:pPr>
            <w:r>
              <w:t>Bank Card Validation Number</w:t>
            </w:r>
          </w:p>
        </w:tc>
      </w:tr>
      <w:tr w:rsidR="00B50050" w14:paraId="20C1780A" w14:textId="77777777" w:rsidTr="00195548">
        <w:tc>
          <w:tcPr>
            <w:tcW w:w="600" w:type="dxa"/>
          </w:tcPr>
          <w:p w14:paraId="04EE57B5" w14:textId="77777777" w:rsidR="00B50050" w:rsidRDefault="00B50050" w:rsidP="0088127C">
            <w:pPr>
              <w:pStyle w:val="OtherTableBody"/>
            </w:pPr>
          </w:p>
        </w:tc>
        <w:tc>
          <w:tcPr>
            <w:tcW w:w="600" w:type="dxa"/>
          </w:tcPr>
          <w:p w14:paraId="46A776FF" w14:textId="77777777" w:rsidR="00B50050" w:rsidRDefault="00B50050" w:rsidP="0088127C">
            <w:pPr>
              <w:pStyle w:val="OtherTableBody"/>
            </w:pPr>
            <w:r>
              <w:t>0904</w:t>
            </w:r>
          </w:p>
        </w:tc>
        <w:tc>
          <w:tcPr>
            <w:tcW w:w="2600" w:type="dxa"/>
          </w:tcPr>
          <w:p w14:paraId="218CEFFA" w14:textId="77777777" w:rsidR="00B50050" w:rsidRDefault="00B50050" w:rsidP="0088127C">
            <w:pPr>
              <w:pStyle w:val="OtherTableBody"/>
            </w:pPr>
          </w:p>
        </w:tc>
        <w:tc>
          <w:tcPr>
            <w:tcW w:w="1400" w:type="dxa"/>
          </w:tcPr>
          <w:p w14:paraId="36DF0D68" w14:textId="77777777" w:rsidR="00B50050" w:rsidRDefault="00B50050" w:rsidP="0088127C">
            <w:pPr>
              <w:pStyle w:val="OtherTableBody"/>
            </w:pPr>
            <w:r>
              <w:t>CCS</w:t>
            </w:r>
          </w:p>
        </w:tc>
        <w:tc>
          <w:tcPr>
            <w:tcW w:w="4200" w:type="dxa"/>
          </w:tcPr>
          <w:p w14:paraId="2612227A" w14:textId="77777777" w:rsidR="00B50050" w:rsidRDefault="00B50050" w:rsidP="0088127C">
            <w:pPr>
              <w:pStyle w:val="OtherTableBody"/>
            </w:pPr>
            <w:r>
              <w:t>Credit Card Security code</w:t>
            </w:r>
          </w:p>
        </w:tc>
      </w:tr>
      <w:tr w:rsidR="00B50050" w14:paraId="4F712FC1" w14:textId="77777777" w:rsidTr="00195548">
        <w:tc>
          <w:tcPr>
            <w:tcW w:w="600" w:type="dxa"/>
          </w:tcPr>
          <w:p w14:paraId="3926E9AE" w14:textId="77777777" w:rsidR="00B50050" w:rsidRDefault="00B50050" w:rsidP="0088127C">
            <w:pPr>
              <w:pStyle w:val="OtherTableBody"/>
            </w:pPr>
          </w:p>
        </w:tc>
        <w:tc>
          <w:tcPr>
            <w:tcW w:w="600" w:type="dxa"/>
          </w:tcPr>
          <w:p w14:paraId="24DF8E15" w14:textId="77777777" w:rsidR="00B50050" w:rsidRDefault="00B50050" w:rsidP="0088127C">
            <w:pPr>
              <w:pStyle w:val="OtherTableBody"/>
            </w:pPr>
            <w:r>
              <w:t>0904</w:t>
            </w:r>
          </w:p>
        </w:tc>
        <w:tc>
          <w:tcPr>
            <w:tcW w:w="2600" w:type="dxa"/>
          </w:tcPr>
          <w:p w14:paraId="2F5A7540" w14:textId="77777777" w:rsidR="00B50050" w:rsidRDefault="00B50050" w:rsidP="0088127C">
            <w:pPr>
              <w:pStyle w:val="OtherTableBody"/>
            </w:pPr>
          </w:p>
        </w:tc>
        <w:tc>
          <w:tcPr>
            <w:tcW w:w="1400" w:type="dxa"/>
          </w:tcPr>
          <w:p w14:paraId="3C50E5E0" w14:textId="77777777" w:rsidR="00B50050" w:rsidRDefault="00B50050" w:rsidP="0088127C">
            <w:pPr>
              <w:pStyle w:val="OtherTableBody"/>
            </w:pPr>
            <w:r>
              <w:t>VID</w:t>
            </w:r>
          </w:p>
        </w:tc>
        <w:tc>
          <w:tcPr>
            <w:tcW w:w="4200" w:type="dxa"/>
          </w:tcPr>
          <w:p w14:paraId="068FA31C" w14:textId="77777777" w:rsidR="00B50050" w:rsidRDefault="00B50050" w:rsidP="0088127C">
            <w:pPr>
              <w:pStyle w:val="OtherTableBody"/>
            </w:pPr>
            <w:r>
              <w:t>Version ID</w:t>
            </w:r>
          </w:p>
        </w:tc>
      </w:tr>
      <w:tr w:rsidR="00B50050" w14:paraId="1914DB96" w14:textId="77777777" w:rsidTr="00195548">
        <w:tc>
          <w:tcPr>
            <w:tcW w:w="600" w:type="dxa"/>
          </w:tcPr>
          <w:p w14:paraId="4441DD00" w14:textId="77777777" w:rsidR="00B50050" w:rsidRDefault="00B50050" w:rsidP="0088127C">
            <w:pPr>
              <w:pStyle w:val="OtherTableBody"/>
            </w:pPr>
            <w:r>
              <w:t>User</w:t>
            </w:r>
          </w:p>
        </w:tc>
        <w:tc>
          <w:tcPr>
            <w:tcW w:w="600" w:type="dxa"/>
          </w:tcPr>
          <w:p w14:paraId="2DC81355" w14:textId="77777777" w:rsidR="00B50050" w:rsidRDefault="00B50050" w:rsidP="0088127C">
            <w:pPr>
              <w:pStyle w:val="OtherTableBody"/>
            </w:pPr>
          </w:p>
        </w:tc>
        <w:tc>
          <w:tcPr>
            <w:tcW w:w="2600" w:type="dxa"/>
          </w:tcPr>
          <w:p w14:paraId="6F9A5E8C" w14:textId="77777777" w:rsidR="00B50050" w:rsidRDefault="00B50050" w:rsidP="0088127C">
            <w:pPr>
              <w:pStyle w:val="OtherTableBody"/>
            </w:pPr>
            <w:r>
              <w:t>Shipment Status</w:t>
            </w:r>
          </w:p>
        </w:tc>
        <w:tc>
          <w:tcPr>
            <w:tcW w:w="1400" w:type="dxa"/>
          </w:tcPr>
          <w:p w14:paraId="102A0352" w14:textId="77777777" w:rsidR="00B50050" w:rsidRDefault="00B50050" w:rsidP="0088127C">
            <w:pPr>
              <w:pStyle w:val="OtherTableBody"/>
            </w:pPr>
          </w:p>
        </w:tc>
        <w:tc>
          <w:tcPr>
            <w:tcW w:w="4200" w:type="dxa"/>
          </w:tcPr>
          <w:p w14:paraId="36CE07FA" w14:textId="77777777" w:rsidR="00B50050" w:rsidRDefault="00B50050" w:rsidP="0088127C">
            <w:pPr>
              <w:pStyle w:val="OtherTableBody"/>
            </w:pPr>
          </w:p>
        </w:tc>
      </w:tr>
      <w:tr w:rsidR="00B50050" w14:paraId="610E0B98" w14:textId="77777777" w:rsidTr="00195548">
        <w:tc>
          <w:tcPr>
            <w:tcW w:w="600" w:type="dxa"/>
          </w:tcPr>
          <w:p w14:paraId="5038D432" w14:textId="77777777" w:rsidR="00B50050" w:rsidRDefault="00B50050" w:rsidP="0088127C">
            <w:pPr>
              <w:pStyle w:val="OtherTableBody"/>
            </w:pPr>
          </w:p>
        </w:tc>
        <w:tc>
          <w:tcPr>
            <w:tcW w:w="600" w:type="dxa"/>
          </w:tcPr>
          <w:p w14:paraId="2F315FAD" w14:textId="77777777" w:rsidR="00B50050" w:rsidRDefault="00B50050" w:rsidP="0088127C">
            <w:pPr>
              <w:pStyle w:val="OtherTableBody"/>
            </w:pPr>
            <w:r>
              <w:t>0905</w:t>
            </w:r>
          </w:p>
        </w:tc>
        <w:tc>
          <w:tcPr>
            <w:tcW w:w="2600" w:type="dxa"/>
          </w:tcPr>
          <w:p w14:paraId="14303DB3" w14:textId="77777777" w:rsidR="00B50050" w:rsidRDefault="00B50050" w:rsidP="0088127C">
            <w:pPr>
              <w:pStyle w:val="OtherTableBody"/>
            </w:pPr>
          </w:p>
        </w:tc>
        <w:tc>
          <w:tcPr>
            <w:tcW w:w="1400" w:type="dxa"/>
          </w:tcPr>
          <w:p w14:paraId="19BBCB4E" w14:textId="77777777" w:rsidR="00B50050" w:rsidRDefault="00B50050" w:rsidP="0088127C">
            <w:pPr>
              <w:pStyle w:val="OtherTableBody"/>
            </w:pPr>
            <w:r>
              <w:t>INV</w:t>
            </w:r>
          </w:p>
        </w:tc>
        <w:tc>
          <w:tcPr>
            <w:tcW w:w="4200" w:type="dxa"/>
          </w:tcPr>
          <w:p w14:paraId="5473298E" w14:textId="77777777" w:rsidR="00B50050" w:rsidRDefault="00B50050" w:rsidP="0088127C">
            <w:pPr>
              <w:pStyle w:val="OtherTableBody"/>
            </w:pPr>
            <w:r>
              <w:t>Inventoried</w:t>
            </w:r>
          </w:p>
        </w:tc>
      </w:tr>
      <w:tr w:rsidR="00B50050" w14:paraId="714163B1" w14:textId="77777777" w:rsidTr="00195548">
        <w:tc>
          <w:tcPr>
            <w:tcW w:w="600" w:type="dxa"/>
          </w:tcPr>
          <w:p w14:paraId="72DFAC58" w14:textId="77777777" w:rsidR="00B50050" w:rsidRDefault="00B50050" w:rsidP="0088127C">
            <w:pPr>
              <w:pStyle w:val="OtherTableBody"/>
            </w:pPr>
          </w:p>
        </w:tc>
        <w:tc>
          <w:tcPr>
            <w:tcW w:w="600" w:type="dxa"/>
          </w:tcPr>
          <w:p w14:paraId="09E39BEA" w14:textId="77777777" w:rsidR="00B50050" w:rsidRDefault="00B50050" w:rsidP="0088127C">
            <w:pPr>
              <w:pStyle w:val="OtherTableBody"/>
            </w:pPr>
            <w:r>
              <w:t>0905</w:t>
            </w:r>
          </w:p>
        </w:tc>
        <w:tc>
          <w:tcPr>
            <w:tcW w:w="2600" w:type="dxa"/>
          </w:tcPr>
          <w:p w14:paraId="7BE121DE" w14:textId="77777777" w:rsidR="00B50050" w:rsidRDefault="00B50050" w:rsidP="0088127C">
            <w:pPr>
              <w:pStyle w:val="OtherTableBody"/>
            </w:pPr>
          </w:p>
        </w:tc>
        <w:tc>
          <w:tcPr>
            <w:tcW w:w="1400" w:type="dxa"/>
          </w:tcPr>
          <w:p w14:paraId="06DD34E4" w14:textId="77777777" w:rsidR="00B50050" w:rsidRDefault="00B50050" w:rsidP="0088127C">
            <w:pPr>
              <w:pStyle w:val="OtherTableBody"/>
            </w:pPr>
            <w:r>
              <w:t>ONH</w:t>
            </w:r>
          </w:p>
        </w:tc>
        <w:tc>
          <w:tcPr>
            <w:tcW w:w="4200" w:type="dxa"/>
          </w:tcPr>
          <w:p w14:paraId="6F42D063" w14:textId="77777777" w:rsidR="00B50050" w:rsidRDefault="00B50050" w:rsidP="0088127C">
            <w:pPr>
              <w:pStyle w:val="OtherTableBody"/>
            </w:pPr>
            <w:r>
              <w:t>On Hold</w:t>
            </w:r>
          </w:p>
        </w:tc>
      </w:tr>
      <w:tr w:rsidR="00B50050" w14:paraId="739CDABB" w14:textId="77777777" w:rsidTr="00195548">
        <w:tc>
          <w:tcPr>
            <w:tcW w:w="600" w:type="dxa"/>
          </w:tcPr>
          <w:p w14:paraId="749A75B5" w14:textId="77777777" w:rsidR="00B50050" w:rsidRDefault="00B50050" w:rsidP="0088127C">
            <w:pPr>
              <w:pStyle w:val="OtherTableBody"/>
            </w:pPr>
          </w:p>
        </w:tc>
        <w:tc>
          <w:tcPr>
            <w:tcW w:w="600" w:type="dxa"/>
          </w:tcPr>
          <w:p w14:paraId="64A29D0F" w14:textId="77777777" w:rsidR="00B50050" w:rsidRDefault="00B50050" w:rsidP="0088127C">
            <w:pPr>
              <w:pStyle w:val="OtherTableBody"/>
            </w:pPr>
            <w:r>
              <w:t>0905</w:t>
            </w:r>
          </w:p>
        </w:tc>
        <w:tc>
          <w:tcPr>
            <w:tcW w:w="2600" w:type="dxa"/>
          </w:tcPr>
          <w:p w14:paraId="4D702F7A" w14:textId="77777777" w:rsidR="00B50050" w:rsidRDefault="00B50050" w:rsidP="0088127C">
            <w:pPr>
              <w:pStyle w:val="OtherTableBody"/>
            </w:pPr>
          </w:p>
        </w:tc>
        <w:tc>
          <w:tcPr>
            <w:tcW w:w="1400" w:type="dxa"/>
          </w:tcPr>
          <w:p w14:paraId="63DA2BCB" w14:textId="77777777" w:rsidR="00B50050" w:rsidRDefault="00B50050" w:rsidP="0088127C">
            <w:pPr>
              <w:pStyle w:val="OtherTableBody"/>
            </w:pPr>
            <w:r>
              <w:t>PRC</w:t>
            </w:r>
          </w:p>
        </w:tc>
        <w:tc>
          <w:tcPr>
            <w:tcW w:w="4200" w:type="dxa"/>
          </w:tcPr>
          <w:p w14:paraId="43CEE7BB" w14:textId="77777777" w:rsidR="00B50050" w:rsidRDefault="00B50050" w:rsidP="0088127C">
            <w:pPr>
              <w:pStyle w:val="OtherTableBody"/>
            </w:pPr>
            <w:r>
              <w:t>Processing</w:t>
            </w:r>
          </w:p>
        </w:tc>
      </w:tr>
      <w:tr w:rsidR="00B50050" w14:paraId="6AA66DD9" w14:textId="77777777" w:rsidTr="00195548">
        <w:tc>
          <w:tcPr>
            <w:tcW w:w="600" w:type="dxa"/>
          </w:tcPr>
          <w:p w14:paraId="6380240E" w14:textId="77777777" w:rsidR="00B50050" w:rsidRDefault="00B50050" w:rsidP="0088127C">
            <w:pPr>
              <w:pStyle w:val="OtherTableBody"/>
            </w:pPr>
          </w:p>
        </w:tc>
        <w:tc>
          <w:tcPr>
            <w:tcW w:w="600" w:type="dxa"/>
          </w:tcPr>
          <w:p w14:paraId="45F40B1F" w14:textId="77777777" w:rsidR="00B50050" w:rsidRDefault="00B50050" w:rsidP="0088127C">
            <w:pPr>
              <w:pStyle w:val="OtherTableBody"/>
            </w:pPr>
            <w:r>
              <w:t>0905</w:t>
            </w:r>
          </w:p>
        </w:tc>
        <w:tc>
          <w:tcPr>
            <w:tcW w:w="2600" w:type="dxa"/>
          </w:tcPr>
          <w:p w14:paraId="3E5B7C87" w14:textId="77777777" w:rsidR="00B50050" w:rsidRDefault="00B50050" w:rsidP="0088127C">
            <w:pPr>
              <w:pStyle w:val="OtherTableBody"/>
            </w:pPr>
          </w:p>
        </w:tc>
        <w:tc>
          <w:tcPr>
            <w:tcW w:w="1400" w:type="dxa"/>
          </w:tcPr>
          <w:p w14:paraId="56C51FD5" w14:textId="77777777" w:rsidR="00B50050" w:rsidRDefault="00B50050" w:rsidP="0088127C">
            <w:pPr>
              <w:pStyle w:val="OtherTableBody"/>
            </w:pPr>
            <w:r>
              <w:t>REJ</w:t>
            </w:r>
          </w:p>
        </w:tc>
        <w:tc>
          <w:tcPr>
            <w:tcW w:w="4200" w:type="dxa"/>
          </w:tcPr>
          <w:p w14:paraId="63631195" w14:textId="77777777" w:rsidR="00B50050" w:rsidRDefault="00B50050" w:rsidP="0088127C">
            <w:pPr>
              <w:pStyle w:val="OtherTableBody"/>
            </w:pPr>
            <w:r>
              <w:t>Rejected</w:t>
            </w:r>
          </w:p>
        </w:tc>
      </w:tr>
      <w:tr w:rsidR="00B50050" w14:paraId="4B409163" w14:textId="77777777" w:rsidTr="00195548">
        <w:tc>
          <w:tcPr>
            <w:tcW w:w="600" w:type="dxa"/>
          </w:tcPr>
          <w:p w14:paraId="0DD10D2E" w14:textId="77777777" w:rsidR="00B50050" w:rsidRDefault="00B50050" w:rsidP="0088127C">
            <w:pPr>
              <w:pStyle w:val="OtherTableBody"/>
            </w:pPr>
          </w:p>
        </w:tc>
        <w:tc>
          <w:tcPr>
            <w:tcW w:w="600" w:type="dxa"/>
          </w:tcPr>
          <w:p w14:paraId="27F34E0B" w14:textId="77777777" w:rsidR="00B50050" w:rsidRDefault="00B50050" w:rsidP="0088127C">
            <w:pPr>
              <w:pStyle w:val="OtherTableBody"/>
            </w:pPr>
            <w:r>
              <w:t>0905</w:t>
            </w:r>
          </w:p>
        </w:tc>
        <w:tc>
          <w:tcPr>
            <w:tcW w:w="2600" w:type="dxa"/>
          </w:tcPr>
          <w:p w14:paraId="3C05B58B" w14:textId="77777777" w:rsidR="00B50050" w:rsidRDefault="00B50050" w:rsidP="0088127C">
            <w:pPr>
              <w:pStyle w:val="OtherTableBody"/>
            </w:pPr>
          </w:p>
        </w:tc>
        <w:tc>
          <w:tcPr>
            <w:tcW w:w="1400" w:type="dxa"/>
          </w:tcPr>
          <w:p w14:paraId="42125C27" w14:textId="77777777" w:rsidR="00B50050" w:rsidRDefault="00B50050" w:rsidP="0088127C">
            <w:pPr>
              <w:pStyle w:val="OtherTableBody"/>
            </w:pPr>
            <w:r>
              <w:t>TRN</w:t>
            </w:r>
          </w:p>
        </w:tc>
        <w:tc>
          <w:tcPr>
            <w:tcW w:w="4200" w:type="dxa"/>
          </w:tcPr>
          <w:p w14:paraId="55662905" w14:textId="77777777" w:rsidR="00B50050" w:rsidRDefault="00B50050" w:rsidP="0088127C">
            <w:pPr>
              <w:pStyle w:val="OtherTableBody"/>
            </w:pPr>
            <w:r>
              <w:t>In Transit</w:t>
            </w:r>
          </w:p>
        </w:tc>
      </w:tr>
      <w:tr w:rsidR="00B50050" w14:paraId="4D4CC960" w14:textId="77777777" w:rsidTr="00195548">
        <w:tc>
          <w:tcPr>
            <w:tcW w:w="600" w:type="dxa"/>
          </w:tcPr>
          <w:p w14:paraId="07166460" w14:textId="77777777" w:rsidR="00B50050" w:rsidRDefault="00B50050" w:rsidP="0088127C">
            <w:pPr>
              <w:pStyle w:val="OtherTableBody"/>
            </w:pPr>
          </w:p>
        </w:tc>
        <w:tc>
          <w:tcPr>
            <w:tcW w:w="600" w:type="dxa"/>
          </w:tcPr>
          <w:p w14:paraId="01156F73" w14:textId="77777777" w:rsidR="00B50050" w:rsidRDefault="00B50050" w:rsidP="0088127C">
            <w:pPr>
              <w:pStyle w:val="OtherTableBody"/>
            </w:pPr>
            <w:r>
              <w:t>0905</w:t>
            </w:r>
          </w:p>
        </w:tc>
        <w:tc>
          <w:tcPr>
            <w:tcW w:w="2600" w:type="dxa"/>
          </w:tcPr>
          <w:p w14:paraId="2E614793" w14:textId="77777777" w:rsidR="00B50050" w:rsidRDefault="00B50050" w:rsidP="0088127C">
            <w:pPr>
              <w:pStyle w:val="OtherTableBody"/>
            </w:pPr>
          </w:p>
        </w:tc>
        <w:tc>
          <w:tcPr>
            <w:tcW w:w="1400" w:type="dxa"/>
          </w:tcPr>
          <w:p w14:paraId="6503A01A" w14:textId="77777777" w:rsidR="00B50050" w:rsidRDefault="00B50050" w:rsidP="0088127C">
            <w:pPr>
              <w:pStyle w:val="OtherTableBody"/>
            </w:pPr>
            <w:r>
              <w:t>TTL</w:t>
            </w:r>
          </w:p>
        </w:tc>
        <w:tc>
          <w:tcPr>
            <w:tcW w:w="4200" w:type="dxa"/>
          </w:tcPr>
          <w:p w14:paraId="5721F8A5" w14:textId="77777777" w:rsidR="00B50050" w:rsidRDefault="00B50050" w:rsidP="0088127C">
            <w:pPr>
              <w:pStyle w:val="OtherTableBody"/>
            </w:pPr>
            <w:r>
              <w:t>Triaged to Lab</w:t>
            </w:r>
          </w:p>
        </w:tc>
      </w:tr>
      <w:tr w:rsidR="00B50050" w14:paraId="0BCECBDE" w14:textId="77777777" w:rsidTr="00195548">
        <w:tc>
          <w:tcPr>
            <w:tcW w:w="600" w:type="dxa"/>
          </w:tcPr>
          <w:p w14:paraId="15D6563F" w14:textId="77777777" w:rsidR="00B50050" w:rsidRDefault="00B50050" w:rsidP="0088127C">
            <w:pPr>
              <w:pStyle w:val="OtherTableBody"/>
            </w:pPr>
            <w:r>
              <w:t>User</w:t>
            </w:r>
          </w:p>
        </w:tc>
        <w:tc>
          <w:tcPr>
            <w:tcW w:w="600" w:type="dxa"/>
          </w:tcPr>
          <w:p w14:paraId="5AB777B7" w14:textId="77777777" w:rsidR="00B50050" w:rsidRDefault="00B50050" w:rsidP="0088127C">
            <w:pPr>
              <w:pStyle w:val="OtherTableBody"/>
            </w:pPr>
          </w:p>
        </w:tc>
        <w:tc>
          <w:tcPr>
            <w:tcW w:w="2600" w:type="dxa"/>
          </w:tcPr>
          <w:p w14:paraId="4B789699" w14:textId="77777777" w:rsidR="00B50050" w:rsidRDefault="00B50050" w:rsidP="0088127C">
            <w:pPr>
              <w:pStyle w:val="OtherTableBody"/>
            </w:pPr>
            <w:r>
              <w:t>ActPriority</w:t>
            </w:r>
          </w:p>
        </w:tc>
        <w:tc>
          <w:tcPr>
            <w:tcW w:w="1400" w:type="dxa"/>
          </w:tcPr>
          <w:p w14:paraId="6C3653BB" w14:textId="77777777" w:rsidR="00B50050" w:rsidRDefault="00B50050" w:rsidP="0088127C">
            <w:pPr>
              <w:pStyle w:val="OtherTableBody"/>
            </w:pPr>
          </w:p>
        </w:tc>
        <w:tc>
          <w:tcPr>
            <w:tcW w:w="4200" w:type="dxa"/>
          </w:tcPr>
          <w:p w14:paraId="7B371934" w14:textId="77777777" w:rsidR="00B50050" w:rsidRDefault="00B50050" w:rsidP="0088127C">
            <w:pPr>
              <w:pStyle w:val="OtherTableBody"/>
            </w:pPr>
          </w:p>
        </w:tc>
      </w:tr>
      <w:tr w:rsidR="00B50050" w14:paraId="6E1BC388" w14:textId="77777777" w:rsidTr="00195548">
        <w:tc>
          <w:tcPr>
            <w:tcW w:w="600" w:type="dxa"/>
          </w:tcPr>
          <w:p w14:paraId="176FAD63" w14:textId="77777777" w:rsidR="00B50050" w:rsidRDefault="00B50050" w:rsidP="0088127C">
            <w:pPr>
              <w:pStyle w:val="OtherTableBody"/>
            </w:pPr>
          </w:p>
        </w:tc>
        <w:tc>
          <w:tcPr>
            <w:tcW w:w="600" w:type="dxa"/>
          </w:tcPr>
          <w:p w14:paraId="325B691C" w14:textId="77777777" w:rsidR="00B50050" w:rsidRDefault="00B50050" w:rsidP="0088127C">
            <w:pPr>
              <w:pStyle w:val="OtherTableBody"/>
            </w:pPr>
            <w:r>
              <w:t>0906</w:t>
            </w:r>
          </w:p>
        </w:tc>
        <w:tc>
          <w:tcPr>
            <w:tcW w:w="2600" w:type="dxa"/>
          </w:tcPr>
          <w:p w14:paraId="77DC2F36" w14:textId="77777777" w:rsidR="00B50050" w:rsidRDefault="00B50050" w:rsidP="0088127C">
            <w:pPr>
              <w:pStyle w:val="OtherTableBody"/>
            </w:pPr>
          </w:p>
        </w:tc>
        <w:tc>
          <w:tcPr>
            <w:tcW w:w="1400" w:type="dxa"/>
          </w:tcPr>
          <w:p w14:paraId="550C14DD" w14:textId="77777777" w:rsidR="00B50050" w:rsidRDefault="00B50050" w:rsidP="0088127C">
            <w:pPr>
              <w:pStyle w:val="OtherTableBody"/>
            </w:pPr>
            <w:r>
              <w:t>A</w:t>
            </w:r>
          </w:p>
        </w:tc>
        <w:tc>
          <w:tcPr>
            <w:tcW w:w="4200" w:type="dxa"/>
          </w:tcPr>
          <w:p w14:paraId="4B895201" w14:textId="77777777" w:rsidR="00B50050" w:rsidRDefault="00B50050" w:rsidP="0088127C">
            <w:pPr>
              <w:pStyle w:val="OtherTableBody"/>
            </w:pPr>
            <w:r>
              <w:t>ASAP - As soon as possible, next highest priority after stat</w:t>
            </w:r>
          </w:p>
        </w:tc>
      </w:tr>
      <w:tr w:rsidR="00B50050" w14:paraId="3A4210F2" w14:textId="77777777" w:rsidTr="00195548">
        <w:tc>
          <w:tcPr>
            <w:tcW w:w="600" w:type="dxa"/>
          </w:tcPr>
          <w:p w14:paraId="3A292A13" w14:textId="77777777" w:rsidR="00B50050" w:rsidRDefault="00B50050" w:rsidP="0088127C">
            <w:pPr>
              <w:pStyle w:val="OtherTableBody"/>
            </w:pPr>
          </w:p>
        </w:tc>
        <w:tc>
          <w:tcPr>
            <w:tcW w:w="600" w:type="dxa"/>
          </w:tcPr>
          <w:p w14:paraId="583FE382" w14:textId="77777777" w:rsidR="00B50050" w:rsidRDefault="00B50050" w:rsidP="0088127C">
            <w:pPr>
              <w:pStyle w:val="OtherTableBody"/>
            </w:pPr>
            <w:r>
              <w:t>0906</w:t>
            </w:r>
          </w:p>
        </w:tc>
        <w:tc>
          <w:tcPr>
            <w:tcW w:w="2600" w:type="dxa"/>
          </w:tcPr>
          <w:p w14:paraId="2607CC71" w14:textId="77777777" w:rsidR="00B50050" w:rsidRDefault="00B50050" w:rsidP="0088127C">
            <w:pPr>
              <w:pStyle w:val="OtherTableBody"/>
            </w:pPr>
          </w:p>
        </w:tc>
        <w:tc>
          <w:tcPr>
            <w:tcW w:w="1400" w:type="dxa"/>
          </w:tcPr>
          <w:p w14:paraId="143AD934" w14:textId="77777777" w:rsidR="00B50050" w:rsidRDefault="00B50050" w:rsidP="0088127C">
            <w:pPr>
              <w:pStyle w:val="OtherTableBody"/>
            </w:pPr>
            <w:r>
              <w:t>CR</w:t>
            </w:r>
          </w:p>
        </w:tc>
        <w:tc>
          <w:tcPr>
            <w:tcW w:w="4200" w:type="dxa"/>
          </w:tcPr>
          <w:p w14:paraId="30AB64AD" w14:textId="77777777" w:rsidR="00B50050" w:rsidRDefault="00B50050" w:rsidP="0088127C">
            <w:pPr>
              <w:pStyle w:val="OtherTableBody"/>
            </w:pPr>
            <w:r>
              <w:t>Callback results - filler should contact the placer as soon as results are available, even for preliminary results</w:t>
            </w:r>
          </w:p>
        </w:tc>
      </w:tr>
      <w:tr w:rsidR="00B50050" w14:paraId="2EDD0F5B" w14:textId="77777777" w:rsidTr="00195548">
        <w:tc>
          <w:tcPr>
            <w:tcW w:w="600" w:type="dxa"/>
          </w:tcPr>
          <w:p w14:paraId="1390F46D" w14:textId="77777777" w:rsidR="00B50050" w:rsidRDefault="00B50050" w:rsidP="0088127C">
            <w:pPr>
              <w:pStyle w:val="OtherTableBody"/>
            </w:pPr>
          </w:p>
        </w:tc>
        <w:tc>
          <w:tcPr>
            <w:tcW w:w="600" w:type="dxa"/>
          </w:tcPr>
          <w:p w14:paraId="3AFDAB47" w14:textId="77777777" w:rsidR="00B50050" w:rsidRDefault="00B50050" w:rsidP="0088127C">
            <w:pPr>
              <w:pStyle w:val="OtherTableBody"/>
            </w:pPr>
            <w:r>
              <w:t>0906</w:t>
            </w:r>
          </w:p>
        </w:tc>
        <w:tc>
          <w:tcPr>
            <w:tcW w:w="2600" w:type="dxa"/>
          </w:tcPr>
          <w:p w14:paraId="30A086AE" w14:textId="77777777" w:rsidR="00B50050" w:rsidRDefault="00B50050" w:rsidP="0088127C">
            <w:pPr>
              <w:pStyle w:val="OtherTableBody"/>
            </w:pPr>
          </w:p>
        </w:tc>
        <w:tc>
          <w:tcPr>
            <w:tcW w:w="1400" w:type="dxa"/>
          </w:tcPr>
          <w:p w14:paraId="195B8A6B" w14:textId="77777777" w:rsidR="00B50050" w:rsidRDefault="00B50050" w:rsidP="0088127C">
            <w:pPr>
              <w:pStyle w:val="OtherTableBody"/>
            </w:pPr>
            <w:r>
              <w:t>CS</w:t>
            </w:r>
          </w:p>
        </w:tc>
        <w:tc>
          <w:tcPr>
            <w:tcW w:w="4200" w:type="dxa"/>
          </w:tcPr>
          <w:p w14:paraId="67D9F01A" w14:textId="77777777" w:rsidR="00B50050" w:rsidRDefault="00B50050" w:rsidP="0088127C">
            <w:pPr>
              <w:pStyle w:val="OtherTableBody"/>
            </w:pPr>
            <w:r>
              <w:t>Callback for scheduling - Filler should contact the placer (or target) to schedule the service.</w:t>
            </w:r>
          </w:p>
        </w:tc>
      </w:tr>
      <w:tr w:rsidR="00B50050" w14:paraId="08BC48B0" w14:textId="77777777" w:rsidTr="00195548">
        <w:tc>
          <w:tcPr>
            <w:tcW w:w="600" w:type="dxa"/>
          </w:tcPr>
          <w:p w14:paraId="71A2DDD6" w14:textId="77777777" w:rsidR="00B50050" w:rsidRDefault="00B50050" w:rsidP="0088127C">
            <w:pPr>
              <w:pStyle w:val="OtherTableBody"/>
            </w:pPr>
          </w:p>
        </w:tc>
        <w:tc>
          <w:tcPr>
            <w:tcW w:w="600" w:type="dxa"/>
          </w:tcPr>
          <w:p w14:paraId="10255B66" w14:textId="77777777" w:rsidR="00B50050" w:rsidRDefault="00B50050" w:rsidP="0088127C">
            <w:pPr>
              <w:pStyle w:val="OtherTableBody"/>
            </w:pPr>
            <w:r>
              <w:t>0906</w:t>
            </w:r>
          </w:p>
        </w:tc>
        <w:tc>
          <w:tcPr>
            <w:tcW w:w="2600" w:type="dxa"/>
          </w:tcPr>
          <w:p w14:paraId="043006E4" w14:textId="77777777" w:rsidR="00B50050" w:rsidRDefault="00B50050" w:rsidP="0088127C">
            <w:pPr>
              <w:pStyle w:val="OtherTableBody"/>
            </w:pPr>
          </w:p>
        </w:tc>
        <w:tc>
          <w:tcPr>
            <w:tcW w:w="1400" w:type="dxa"/>
          </w:tcPr>
          <w:p w14:paraId="4184FA19" w14:textId="77777777" w:rsidR="00B50050" w:rsidRDefault="00B50050" w:rsidP="0088127C">
            <w:pPr>
              <w:pStyle w:val="OtherTableBody"/>
            </w:pPr>
            <w:r>
              <w:t>CSP</w:t>
            </w:r>
          </w:p>
        </w:tc>
        <w:tc>
          <w:tcPr>
            <w:tcW w:w="4200" w:type="dxa"/>
          </w:tcPr>
          <w:p w14:paraId="257B5D70" w14:textId="77777777" w:rsidR="00B50050" w:rsidRDefault="00B50050" w:rsidP="0088127C">
            <w:pPr>
              <w:pStyle w:val="OtherTableBody"/>
            </w:pPr>
            <w:r>
              <w:t>Callback placer for scheduling - filler should contact the placer to schedule the service</w:t>
            </w:r>
          </w:p>
        </w:tc>
      </w:tr>
      <w:tr w:rsidR="00B50050" w14:paraId="7E09309A" w14:textId="77777777" w:rsidTr="00195548">
        <w:tc>
          <w:tcPr>
            <w:tcW w:w="600" w:type="dxa"/>
          </w:tcPr>
          <w:p w14:paraId="3A3D47DA" w14:textId="77777777" w:rsidR="00B50050" w:rsidRDefault="00B50050" w:rsidP="0088127C">
            <w:pPr>
              <w:pStyle w:val="OtherTableBody"/>
            </w:pPr>
          </w:p>
        </w:tc>
        <w:tc>
          <w:tcPr>
            <w:tcW w:w="600" w:type="dxa"/>
          </w:tcPr>
          <w:p w14:paraId="5BFA4DB6" w14:textId="77777777" w:rsidR="00B50050" w:rsidRDefault="00B50050" w:rsidP="0088127C">
            <w:pPr>
              <w:pStyle w:val="OtherTableBody"/>
            </w:pPr>
            <w:r>
              <w:t>0906</w:t>
            </w:r>
          </w:p>
        </w:tc>
        <w:tc>
          <w:tcPr>
            <w:tcW w:w="2600" w:type="dxa"/>
          </w:tcPr>
          <w:p w14:paraId="2C841EF4" w14:textId="77777777" w:rsidR="00B50050" w:rsidRDefault="00B50050" w:rsidP="0088127C">
            <w:pPr>
              <w:pStyle w:val="OtherTableBody"/>
            </w:pPr>
          </w:p>
        </w:tc>
        <w:tc>
          <w:tcPr>
            <w:tcW w:w="1400" w:type="dxa"/>
          </w:tcPr>
          <w:p w14:paraId="63A43654" w14:textId="77777777" w:rsidR="00B50050" w:rsidRDefault="00B50050" w:rsidP="0088127C">
            <w:pPr>
              <w:pStyle w:val="OtherTableBody"/>
            </w:pPr>
            <w:r>
              <w:t>CSR</w:t>
            </w:r>
          </w:p>
        </w:tc>
        <w:tc>
          <w:tcPr>
            <w:tcW w:w="4200" w:type="dxa"/>
          </w:tcPr>
          <w:p w14:paraId="2DC51D7E" w14:textId="77777777" w:rsidR="00B50050" w:rsidRDefault="00B50050" w:rsidP="0088127C">
            <w:pPr>
              <w:pStyle w:val="OtherTableBody"/>
            </w:pPr>
            <w:r>
              <w:t>Contact recipient for scheduling - Filler should contact the service recipient (target) to schedule the service</w:t>
            </w:r>
          </w:p>
        </w:tc>
      </w:tr>
      <w:tr w:rsidR="00B50050" w14:paraId="6C07D0B5" w14:textId="77777777" w:rsidTr="00195548">
        <w:tc>
          <w:tcPr>
            <w:tcW w:w="600" w:type="dxa"/>
          </w:tcPr>
          <w:p w14:paraId="419A8F3D" w14:textId="77777777" w:rsidR="00B50050" w:rsidRDefault="00B50050" w:rsidP="0088127C">
            <w:pPr>
              <w:pStyle w:val="OtherTableBody"/>
            </w:pPr>
          </w:p>
        </w:tc>
        <w:tc>
          <w:tcPr>
            <w:tcW w:w="600" w:type="dxa"/>
          </w:tcPr>
          <w:p w14:paraId="6175E469" w14:textId="77777777" w:rsidR="00B50050" w:rsidRDefault="00B50050" w:rsidP="0088127C">
            <w:pPr>
              <w:pStyle w:val="OtherTableBody"/>
            </w:pPr>
            <w:r>
              <w:t>0906</w:t>
            </w:r>
          </w:p>
        </w:tc>
        <w:tc>
          <w:tcPr>
            <w:tcW w:w="2600" w:type="dxa"/>
          </w:tcPr>
          <w:p w14:paraId="02C87467" w14:textId="77777777" w:rsidR="00B50050" w:rsidRDefault="00B50050" w:rsidP="0088127C">
            <w:pPr>
              <w:pStyle w:val="OtherTableBody"/>
            </w:pPr>
          </w:p>
        </w:tc>
        <w:tc>
          <w:tcPr>
            <w:tcW w:w="1400" w:type="dxa"/>
          </w:tcPr>
          <w:p w14:paraId="5F26483E" w14:textId="77777777" w:rsidR="00B50050" w:rsidRDefault="00B50050" w:rsidP="0088127C">
            <w:pPr>
              <w:pStyle w:val="OtherTableBody"/>
            </w:pPr>
            <w:r>
              <w:t>EL</w:t>
            </w:r>
          </w:p>
        </w:tc>
        <w:tc>
          <w:tcPr>
            <w:tcW w:w="4200" w:type="dxa"/>
          </w:tcPr>
          <w:p w14:paraId="5AAE4E89" w14:textId="77777777" w:rsidR="00B50050" w:rsidRDefault="00B50050" w:rsidP="0088127C">
            <w:pPr>
              <w:pStyle w:val="OtherTableBody"/>
            </w:pPr>
            <w:r>
              <w:t>Elective - Beneficial to the patient but not essential for survival.</w:t>
            </w:r>
          </w:p>
        </w:tc>
      </w:tr>
      <w:tr w:rsidR="00B50050" w14:paraId="070DBDC5" w14:textId="77777777" w:rsidTr="00195548">
        <w:tc>
          <w:tcPr>
            <w:tcW w:w="600" w:type="dxa"/>
          </w:tcPr>
          <w:p w14:paraId="02DEA206" w14:textId="77777777" w:rsidR="00B50050" w:rsidRDefault="00B50050" w:rsidP="0088127C">
            <w:pPr>
              <w:pStyle w:val="OtherTableBody"/>
            </w:pPr>
          </w:p>
        </w:tc>
        <w:tc>
          <w:tcPr>
            <w:tcW w:w="600" w:type="dxa"/>
          </w:tcPr>
          <w:p w14:paraId="31FA73CE" w14:textId="77777777" w:rsidR="00B50050" w:rsidRDefault="00B50050" w:rsidP="0088127C">
            <w:pPr>
              <w:pStyle w:val="OtherTableBody"/>
            </w:pPr>
            <w:r>
              <w:t>0906</w:t>
            </w:r>
          </w:p>
        </w:tc>
        <w:tc>
          <w:tcPr>
            <w:tcW w:w="2600" w:type="dxa"/>
          </w:tcPr>
          <w:p w14:paraId="70398572" w14:textId="77777777" w:rsidR="00B50050" w:rsidRDefault="00B50050" w:rsidP="0088127C">
            <w:pPr>
              <w:pStyle w:val="OtherTableBody"/>
            </w:pPr>
          </w:p>
        </w:tc>
        <w:tc>
          <w:tcPr>
            <w:tcW w:w="1400" w:type="dxa"/>
          </w:tcPr>
          <w:p w14:paraId="69C14E90" w14:textId="77777777" w:rsidR="00B50050" w:rsidRDefault="00B50050" w:rsidP="0088127C">
            <w:pPr>
              <w:pStyle w:val="OtherTableBody"/>
            </w:pPr>
            <w:r>
              <w:t>EM</w:t>
            </w:r>
          </w:p>
        </w:tc>
        <w:tc>
          <w:tcPr>
            <w:tcW w:w="4200" w:type="dxa"/>
          </w:tcPr>
          <w:p w14:paraId="37EFD6BC" w14:textId="77777777" w:rsidR="00B50050" w:rsidRDefault="00B50050" w:rsidP="0088127C">
            <w:pPr>
              <w:pStyle w:val="OtherTableBody"/>
            </w:pPr>
            <w:r>
              <w:t>Emergency - An unforeseen combination of circumstances or the resulting state that calls for immediate action</w:t>
            </w:r>
          </w:p>
        </w:tc>
      </w:tr>
      <w:tr w:rsidR="00B50050" w14:paraId="661C1C4B" w14:textId="77777777" w:rsidTr="00195548">
        <w:tc>
          <w:tcPr>
            <w:tcW w:w="600" w:type="dxa"/>
          </w:tcPr>
          <w:p w14:paraId="3535EF61" w14:textId="77777777" w:rsidR="00B50050" w:rsidRDefault="00B50050" w:rsidP="0088127C">
            <w:pPr>
              <w:pStyle w:val="OtherTableBody"/>
            </w:pPr>
          </w:p>
        </w:tc>
        <w:tc>
          <w:tcPr>
            <w:tcW w:w="600" w:type="dxa"/>
          </w:tcPr>
          <w:p w14:paraId="712D3AA5" w14:textId="77777777" w:rsidR="00B50050" w:rsidRDefault="00B50050" w:rsidP="0088127C">
            <w:pPr>
              <w:pStyle w:val="OtherTableBody"/>
            </w:pPr>
            <w:r>
              <w:t>0906</w:t>
            </w:r>
          </w:p>
        </w:tc>
        <w:tc>
          <w:tcPr>
            <w:tcW w:w="2600" w:type="dxa"/>
          </w:tcPr>
          <w:p w14:paraId="6F2FC70C" w14:textId="77777777" w:rsidR="00B50050" w:rsidRDefault="00B50050" w:rsidP="0088127C">
            <w:pPr>
              <w:pStyle w:val="OtherTableBody"/>
            </w:pPr>
          </w:p>
        </w:tc>
        <w:tc>
          <w:tcPr>
            <w:tcW w:w="1400" w:type="dxa"/>
          </w:tcPr>
          <w:p w14:paraId="16F401FC" w14:textId="77777777" w:rsidR="00B50050" w:rsidRDefault="00B50050" w:rsidP="0088127C">
            <w:pPr>
              <w:pStyle w:val="OtherTableBody"/>
            </w:pPr>
            <w:r>
              <w:t>P</w:t>
            </w:r>
          </w:p>
        </w:tc>
        <w:tc>
          <w:tcPr>
            <w:tcW w:w="4200" w:type="dxa"/>
          </w:tcPr>
          <w:p w14:paraId="29FCE64F" w14:textId="77777777" w:rsidR="00B50050" w:rsidRDefault="00B50050" w:rsidP="0088127C">
            <w:pPr>
              <w:pStyle w:val="OtherTableBody"/>
            </w:pPr>
            <w:r>
              <w:t>Preop – Used to indicate that a service is to be performed prior to a scheduled surgery.  When ordering a service and using the pre-op priority, a check is done to see the amount of time that must be allowed for performance of the service.  When the order is placed, a message can be generated indicating the time needed for the service so that it is not ordered in conflict with a scheduled operation.</w:t>
            </w:r>
          </w:p>
        </w:tc>
      </w:tr>
      <w:tr w:rsidR="00B50050" w14:paraId="550C3D22" w14:textId="77777777" w:rsidTr="00195548">
        <w:tc>
          <w:tcPr>
            <w:tcW w:w="600" w:type="dxa"/>
          </w:tcPr>
          <w:p w14:paraId="5F7660E8" w14:textId="77777777" w:rsidR="00B50050" w:rsidRDefault="00B50050" w:rsidP="0088127C">
            <w:pPr>
              <w:pStyle w:val="OtherTableBody"/>
            </w:pPr>
          </w:p>
        </w:tc>
        <w:tc>
          <w:tcPr>
            <w:tcW w:w="600" w:type="dxa"/>
          </w:tcPr>
          <w:p w14:paraId="5B708131" w14:textId="77777777" w:rsidR="00B50050" w:rsidRDefault="00B50050" w:rsidP="0088127C">
            <w:pPr>
              <w:pStyle w:val="OtherTableBody"/>
            </w:pPr>
            <w:r>
              <w:t>0906</w:t>
            </w:r>
          </w:p>
        </w:tc>
        <w:tc>
          <w:tcPr>
            <w:tcW w:w="2600" w:type="dxa"/>
          </w:tcPr>
          <w:p w14:paraId="061917A3" w14:textId="77777777" w:rsidR="00B50050" w:rsidRDefault="00B50050" w:rsidP="0088127C">
            <w:pPr>
              <w:pStyle w:val="OtherTableBody"/>
            </w:pPr>
          </w:p>
        </w:tc>
        <w:tc>
          <w:tcPr>
            <w:tcW w:w="1400" w:type="dxa"/>
          </w:tcPr>
          <w:p w14:paraId="0BAC6BBC" w14:textId="77777777" w:rsidR="00B50050" w:rsidRDefault="00B50050" w:rsidP="0088127C">
            <w:pPr>
              <w:pStyle w:val="OtherTableBody"/>
            </w:pPr>
            <w:r>
              <w:t>PRN</w:t>
            </w:r>
          </w:p>
        </w:tc>
        <w:tc>
          <w:tcPr>
            <w:tcW w:w="4200" w:type="dxa"/>
          </w:tcPr>
          <w:p w14:paraId="70ADC284" w14:textId="77777777" w:rsidR="00B50050" w:rsidRDefault="00B50050" w:rsidP="0088127C">
            <w:pPr>
              <w:pStyle w:val="OtherTableBody"/>
            </w:pPr>
            <w:r>
              <w:t>As needed - An "as needed" order should be accompanied by a description of what constitutes a need.  This description is represented by an observation service predicate as a precondition.</w:t>
            </w:r>
          </w:p>
        </w:tc>
      </w:tr>
      <w:tr w:rsidR="00B50050" w14:paraId="66661DB1" w14:textId="77777777" w:rsidTr="00195548">
        <w:tc>
          <w:tcPr>
            <w:tcW w:w="600" w:type="dxa"/>
          </w:tcPr>
          <w:p w14:paraId="519232DE" w14:textId="77777777" w:rsidR="00B50050" w:rsidRDefault="00B50050" w:rsidP="0088127C">
            <w:pPr>
              <w:pStyle w:val="OtherTableBody"/>
            </w:pPr>
          </w:p>
        </w:tc>
        <w:tc>
          <w:tcPr>
            <w:tcW w:w="600" w:type="dxa"/>
          </w:tcPr>
          <w:p w14:paraId="70B64F9A" w14:textId="77777777" w:rsidR="00B50050" w:rsidRDefault="00B50050" w:rsidP="0088127C">
            <w:pPr>
              <w:pStyle w:val="OtherTableBody"/>
            </w:pPr>
            <w:r>
              <w:t>0906</w:t>
            </w:r>
          </w:p>
        </w:tc>
        <w:tc>
          <w:tcPr>
            <w:tcW w:w="2600" w:type="dxa"/>
          </w:tcPr>
          <w:p w14:paraId="1D18C8CC" w14:textId="77777777" w:rsidR="00B50050" w:rsidRDefault="00B50050" w:rsidP="0088127C">
            <w:pPr>
              <w:pStyle w:val="OtherTableBody"/>
            </w:pPr>
          </w:p>
        </w:tc>
        <w:tc>
          <w:tcPr>
            <w:tcW w:w="1400" w:type="dxa"/>
          </w:tcPr>
          <w:p w14:paraId="5ADC0BB4" w14:textId="77777777" w:rsidR="00B50050" w:rsidRDefault="00B50050" w:rsidP="0088127C">
            <w:pPr>
              <w:pStyle w:val="OtherTableBody"/>
            </w:pPr>
            <w:r>
              <w:t>R</w:t>
            </w:r>
          </w:p>
        </w:tc>
        <w:tc>
          <w:tcPr>
            <w:tcW w:w="4200" w:type="dxa"/>
          </w:tcPr>
          <w:p w14:paraId="46B9F12D" w14:textId="77777777" w:rsidR="00B50050" w:rsidRDefault="00B50050" w:rsidP="0088127C">
            <w:pPr>
              <w:pStyle w:val="OtherTableBody"/>
            </w:pPr>
            <w:r>
              <w:t>Routine - Routine service, do at usual work hours</w:t>
            </w:r>
          </w:p>
        </w:tc>
      </w:tr>
      <w:tr w:rsidR="00B50050" w14:paraId="2B24EAC4" w14:textId="77777777" w:rsidTr="00195548">
        <w:tc>
          <w:tcPr>
            <w:tcW w:w="600" w:type="dxa"/>
          </w:tcPr>
          <w:p w14:paraId="768E010A" w14:textId="77777777" w:rsidR="00B50050" w:rsidRDefault="00B50050" w:rsidP="0088127C">
            <w:pPr>
              <w:pStyle w:val="OtherTableBody"/>
            </w:pPr>
          </w:p>
        </w:tc>
        <w:tc>
          <w:tcPr>
            <w:tcW w:w="600" w:type="dxa"/>
          </w:tcPr>
          <w:p w14:paraId="40CAD27F" w14:textId="77777777" w:rsidR="00B50050" w:rsidRDefault="00B50050" w:rsidP="0088127C">
            <w:pPr>
              <w:pStyle w:val="OtherTableBody"/>
            </w:pPr>
            <w:r>
              <w:t>0906</w:t>
            </w:r>
          </w:p>
        </w:tc>
        <w:tc>
          <w:tcPr>
            <w:tcW w:w="2600" w:type="dxa"/>
          </w:tcPr>
          <w:p w14:paraId="3FFA2156" w14:textId="77777777" w:rsidR="00B50050" w:rsidRDefault="00B50050" w:rsidP="0088127C">
            <w:pPr>
              <w:pStyle w:val="OtherTableBody"/>
            </w:pPr>
          </w:p>
        </w:tc>
        <w:tc>
          <w:tcPr>
            <w:tcW w:w="1400" w:type="dxa"/>
          </w:tcPr>
          <w:p w14:paraId="79DDB9DA" w14:textId="77777777" w:rsidR="00B50050" w:rsidRDefault="00B50050" w:rsidP="0088127C">
            <w:pPr>
              <w:pStyle w:val="OtherTableBody"/>
            </w:pPr>
            <w:r>
              <w:t>RR</w:t>
            </w:r>
          </w:p>
        </w:tc>
        <w:tc>
          <w:tcPr>
            <w:tcW w:w="4200" w:type="dxa"/>
          </w:tcPr>
          <w:p w14:paraId="4A2FE9B0" w14:textId="77777777" w:rsidR="00B50050" w:rsidRDefault="00B50050" w:rsidP="0088127C">
            <w:pPr>
              <w:pStyle w:val="OtherTableBody"/>
            </w:pPr>
            <w:r>
              <w:t>Rush reporting - A report should be prepared and sent as quickly as possible</w:t>
            </w:r>
          </w:p>
        </w:tc>
      </w:tr>
      <w:tr w:rsidR="00B50050" w14:paraId="15CC7244" w14:textId="77777777" w:rsidTr="00195548">
        <w:tc>
          <w:tcPr>
            <w:tcW w:w="600" w:type="dxa"/>
          </w:tcPr>
          <w:p w14:paraId="424F3546" w14:textId="77777777" w:rsidR="00B50050" w:rsidRDefault="00B50050" w:rsidP="0088127C">
            <w:pPr>
              <w:pStyle w:val="OtherTableBody"/>
            </w:pPr>
          </w:p>
        </w:tc>
        <w:tc>
          <w:tcPr>
            <w:tcW w:w="600" w:type="dxa"/>
          </w:tcPr>
          <w:p w14:paraId="73BB90A0" w14:textId="77777777" w:rsidR="00B50050" w:rsidRDefault="00B50050" w:rsidP="0088127C">
            <w:pPr>
              <w:pStyle w:val="OtherTableBody"/>
            </w:pPr>
            <w:r>
              <w:t>0906</w:t>
            </w:r>
          </w:p>
        </w:tc>
        <w:tc>
          <w:tcPr>
            <w:tcW w:w="2600" w:type="dxa"/>
          </w:tcPr>
          <w:p w14:paraId="7DA82DED" w14:textId="77777777" w:rsidR="00B50050" w:rsidRDefault="00B50050" w:rsidP="0088127C">
            <w:pPr>
              <w:pStyle w:val="OtherTableBody"/>
            </w:pPr>
          </w:p>
        </w:tc>
        <w:tc>
          <w:tcPr>
            <w:tcW w:w="1400" w:type="dxa"/>
          </w:tcPr>
          <w:p w14:paraId="37F6DB34" w14:textId="77777777" w:rsidR="00B50050" w:rsidRDefault="00B50050" w:rsidP="0088127C">
            <w:pPr>
              <w:pStyle w:val="OtherTableBody"/>
            </w:pPr>
            <w:r>
              <w:t>S</w:t>
            </w:r>
          </w:p>
        </w:tc>
        <w:tc>
          <w:tcPr>
            <w:tcW w:w="4200" w:type="dxa"/>
          </w:tcPr>
          <w:p w14:paraId="14442858" w14:textId="77777777" w:rsidR="00B50050" w:rsidRDefault="00B50050" w:rsidP="0088127C">
            <w:pPr>
              <w:pStyle w:val="OtherTableBody"/>
            </w:pPr>
            <w:r>
              <w:t>Stat - With highest priority (e.g. emergency).</w:t>
            </w:r>
          </w:p>
        </w:tc>
      </w:tr>
      <w:tr w:rsidR="00B50050" w14:paraId="3CF6DE53" w14:textId="77777777" w:rsidTr="00195548">
        <w:tc>
          <w:tcPr>
            <w:tcW w:w="600" w:type="dxa"/>
          </w:tcPr>
          <w:p w14:paraId="5F485A51" w14:textId="77777777" w:rsidR="00B50050" w:rsidRDefault="00B50050" w:rsidP="0088127C">
            <w:pPr>
              <w:pStyle w:val="OtherTableBody"/>
            </w:pPr>
          </w:p>
        </w:tc>
        <w:tc>
          <w:tcPr>
            <w:tcW w:w="600" w:type="dxa"/>
          </w:tcPr>
          <w:p w14:paraId="75BDB76E" w14:textId="77777777" w:rsidR="00B50050" w:rsidRDefault="00B50050" w:rsidP="0088127C">
            <w:pPr>
              <w:pStyle w:val="OtherTableBody"/>
            </w:pPr>
            <w:r>
              <w:t>0906</w:t>
            </w:r>
          </w:p>
        </w:tc>
        <w:tc>
          <w:tcPr>
            <w:tcW w:w="2600" w:type="dxa"/>
          </w:tcPr>
          <w:p w14:paraId="0A32E748" w14:textId="77777777" w:rsidR="00B50050" w:rsidRDefault="00B50050" w:rsidP="0088127C">
            <w:pPr>
              <w:pStyle w:val="OtherTableBody"/>
            </w:pPr>
          </w:p>
        </w:tc>
        <w:tc>
          <w:tcPr>
            <w:tcW w:w="1400" w:type="dxa"/>
          </w:tcPr>
          <w:p w14:paraId="5DDF736C" w14:textId="77777777" w:rsidR="00B50050" w:rsidRDefault="00B50050" w:rsidP="0088127C">
            <w:pPr>
              <w:pStyle w:val="OtherTableBody"/>
            </w:pPr>
            <w:r>
              <w:t>T</w:t>
            </w:r>
          </w:p>
        </w:tc>
        <w:tc>
          <w:tcPr>
            <w:tcW w:w="4200" w:type="dxa"/>
          </w:tcPr>
          <w:p w14:paraId="605BCDE6" w14:textId="77777777" w:rsidR="00B50050" w:rsidRDefault="00B50050" w:rsidP="0088127C">
            <w:pPr>
              <w:pStyle w:val="OtherTableBody"/>
            </w:pPr>
            <w:r>
              <w:t>Timing critical - It is critical to come as close as possible to the requested time (e.g. for a through antimicrobial level).</w:t>
            </w:r>
          </w:p>
        </w:tc>
      </w:tr>
      <w:tr w:rsidR="00B50050" w14:paraId="06F458FB" w14:textId="77777777" w:rsidTr="00195548">
        <w:tc>
          <w:tcPr>
            <w:tcW w:w="600" w:type="dxa"/>
          </w:tcPr>
          <w:p w14:paraId="65BBF3F6" w14:textId="77777777" w:rsidR="00B50050" w:rsidRDefault="00B50050" w:rsidP="0088127C">
            <w:pPr>
              <w:pStyle w:val="OtherTableBody"/>
            </w:pPr>
          </w:p>
        </w:tc>
        <w:tc>
          <w:tcPr>
            <w:tcW w:w="600" w:type="dxa"/>
          </w:tcPr>
          <w:p w14:paraId="768B0E17" w14:textId="77777777" w:rsidR="00B50050" w:rsidRDefault="00B50050" w:rsidP="0088127C">
            <w:pPr>
              <w:pStyle w:val="OtherTableBody"/>
            </w:pPr>
            <w:r>
              <w:t>0906</w:t>
            </w:r>
          </w:p>
        </w:tc>
        <w:tc>
          <w:tcPr>
            <w:tcW w:w="2600" w:type="dxa"/>
          </w:tcPr>
          <w:p w14:paraId="4FA86D82" w14:textId="77777777" w:rsidR="00B50050" w:rsidRDefault="00B50050" w:rsidP="0088127C">
            <w:pPr>
              <w:pStyle w:val="OtherTableBody"/>
            </w:pPr>
          </w:p>
        </w:tc>
        <w:tc>
          <w:tcPr>
            <w:tcW w:w="1400" w:type="dxa"/>
          </w:tcPr>
          <w:p w14:paraId="0B7DF676" w14:textId="77777777" w:rsidR="00B50050" w:rsidRDefault="00B50050" w:rsidP="0088127C">
            <w:pPr>
              <w:pStyle w:val="OtherTableBody"/>
            </w:pPr>
            <w:r>
              <w:t>UD</w:t>
            </w:r>
          </w:p>
        </w:tc>
        <w:tc>
          <w:tcPr>
            <w:tcW w:w="4200" w:type="dxa"/>
          </w:tcPr>
          <w:p w14:paraId="7A64C55C" w14:textId="77777777" w:rsidR="00B50050" w:rsidRDefault="00B50050" w:rsidP="0088127C">
            <w:pPr>
              <w:pStyle w:val="OtherTableBody"/>
            </w:pPr>
            <w:r>
              <w:t>Use as directed - Drug is to be used as directed by the prescriber.</w:t>
            </w:r>
          </w:p>
        </w:tc>
      </w:tr>
      <w:tr w:rsidR="00B50050" w14:paraId="1B560B46" w14:textId="77777777" w:rsidTr="00195548">
        <w:tc>
          <w:tcPr>
            <w:tcW w:w="600" w:type="dxa"/>
          </w:tcPr>
          <w:p w14:paraId="670640B7" w14:textId="77777777" w:rsidR="00B50050" w:rsidRDefault="00B50050" w:rsidP="0088127C">
            <w:pPr>
              <w:pStyle w:val="OtherTableBody"/>
            </w:pPr>
          </w:p>
        </w:tc>
        <w:tc>
          <w:tcPr>
            <w:tcW w:w="600" w:type="dxa"/>
          </w:tcPr>
          <w:p w14:paraId="75ED9AC6" w14:textId="77777777" w:rsidR="00B50050" w:rsidRDefault="00B50050" w:rsidP="0088127C">
            <w:pPr>
              <w:pStyle w:val="OtherTableBody"/>
            </w:pPr>
            <w:r>
              <w:t>0906</w:t>
            </w:r>
          </w:p>
        </w:tc>
        <w:tc>
          <w:tcPr>
            <w:tcW w:w="2600" w:type="dxa"/>
          </w:tcPr>
          <w:p w14:paraId="37578628" w14:textId="77777777" w:rsidR="00B50050" w:rsidRDefault="00B50050" w:rsidP="0088127C">
            <w:pPr>
              <w:pStyle w:val="OtherTableBody"/>
            </w:pPr>
          </w:p>
        </w:tc>
        <w:tc>
          <w:tcPr>
            <w:tcW w:w="1400" w:type="dxa"/>
          </w:tcPr>
          <w:p w14:paraId="33C2797C" w14:textId="77777777" w:rsidR="00B50050" w:rsidRDefault="00B50050" w:rsidP="0088127C">
            <w:pPr>
              <w:pStyle w:val="OtherTableBody"/>
            </w:pPr>
            <w:r>
              <w:t>UR</w:t>
            </w:r>
          </w:p>
        </w:tc>
        <w:tc>
          <w:tcPr>
            <w:tcW w:w="4200" w:type="dxa"/>
          </w:tcPr>
          <w:p w14:paraId="46BB526D" w14:textId="77777777" w:rsidR="00B50050" w:rsidRDefault="00B50050" w:rsidP="0088127C">
            <w:pPr>
              <w:pStyle w:val="OtherTableBody"/>
            </w:pPr>
            <w:r>
              <w:t>Urgent - Calls for prompt action</w:t>
            </w:r>
          </w:p>
        </w:tc>
      </w:tr>
      <w:tr w:rsidR="00B50050" w14:paraId="7660E8D0" w14:textId="77777777" w:rsidTr="00195548">
        <w:tc>
          <w:tcPr>
            <w:tcW w:w="600" w:type="dxa"/>
          </w:tcPr>
          <w:p w14:paraId="4EFB3094" w14:textId="77777777" w:rsidR="00B50050" w:rsidRDefault="00B50050" w:rsidP="0088127C">
            <w:pPr>
              <w:pStyle w:val="OtherTableBody"/>
            </w:pPr>
            <w:r>
              <w:t>User</w:t>
            </w:r>
          </w:p>
        </w:tc>
        <w:tc>
          <w:tcPr>
            <w:tcW w:w="600" w:type="dxa"/>
          </w:tcPr>
          <w:p w14:paraId="158387CB" w14:textId="77777777" w:rsidR="00B50050" w:rsidRDefault="00B50050" w:rsidP="0088127C">
            <w:pPr>
              <w:pStyle w:val="OtherTableBody"/>
            </w:pPr>
          </w:p>
        </w:tc>
        <w:tc>
          <w:tcPr>
            <w:tcW w:w="2600" w:type="dxa"/>
          </w:tcPr>
          <w:p w14:paraId="71FD2B0B" w14:textId="77777777" w:rsidR="00B50050" w:rsidRDefault="00B50050" w:rsidP="0088127C">
            <w:pPr>
              <w:pStyle w:val="OtherTableBody"/>
            </w:pPr>
            <w:r>
              <w:t>Confidentiality</w:t>
            </w:r>
          </w:p>
        </w:tc>
        <w:tc>
          <w:tcPr>
            <w:tcW w:w="1400" w:type="dxa"/>
          </w:tcPr>
          <w:p w14:paraId="18693CF6" w14:textId="77777777" w:rsidR="00B50050" w:rsidRDefault="00B50050" w:rsidP="0088127C">
            <w:pPr>
              <w:pStyle w:val="OtherTableBody"/>
            </w:pPr>
          </w:p>
        </w:tc>
        <w:tc>
          <w:tcPr>
            <w:tcW w:w="4200" w:type="dxa"/>
          </w:tcPr>
          <w:p w14:paraId="18545581" w14:textId="77777777" w:rsidR="00B50050" w:rsidRDefault="00B50050" w:rsidP="0088127C">
            <w:pPr>
              <w:pStyle w:val="OtherTableBody"/>
            </w:pPr>
          </w:p>
        </w:tc>
      </w:tr>
      <w:tr w:rsidR="00B50050" w14:paraId="336F683C" w14:textId="77777777" w:rsidTr="00195548">
        <w:tc>
          <w:tcPr>
            <w:tcW w:w="600" w:type="dxa"/>
          </w:tcPr>
          <w:p w14:paraId="7ED0612E" w14:textId="77777777" w:rsidR="00B50050" w:rsidRDefault="00B50050" w:rsidP="0088127C">
            <w:pPr>
              <w:pStyle w:val="OtherTableBody"/>
            </w:pPr>
          </w:p>
        </w:tc>
        <w:tc>
          <w:tcPr>
            <w:tcW w:w="600" w:type="dxa"/>
          </w:tcPr>
          <w:p w14:paraId="1B2D1806" w14:textId="77777777" w:rsidR="00B50050" w:rsidRDefault="00B50050" w:rsidP="0088127C">
            <w:pPr>
              <w:pStyle w:val="OtherTableBody"/>
            </w:pPr>
            <w:r>
              <w:t>0907</w:t>
            </w:r>
          </w:p>
        </w:tc>
        <w:tc>
          <w:tcPr>
            <w:tcW w:w="2600" w:type="dxa"/>
          </w:tcPr>
          <w:p w14:paraId="2BFF70D4" w14:textId="77777777" w:rsidR="00B50050" w:rsidRDefault="00B50050" w:rsidP="0088127C">
            <w:pPr>
              <w:pStyle w:val="OtherTableBody"/>
            </w:pPr>
          </w:p>
        </w:tc>
        <w:tc>
          <w:tcPr>
            <w:tcW w:w="1400" w:type="dxa"/>
          </w:tcPr>
          <w:p w14:paraId="019835E8" w14:textId="77777777" w:rsidR="00B50050" w:rsidRDefault="00B50050" w:rsidP="0088127C">
            <w:pPr>
              <w:pStyle w:val="OtherTableBody"/>
            </w:pPr>
            <w:r>
              <w:t>B</w:t>
            </w:r>
          </w:p>
        </w:tc>
        <w:tc>
          <w:tcPr>
            <w:tcW w:w="4200" w:type="dxa"/>
          </w:tcPr>
          <w:p w14:paraId="4758C44C" w14:textId="77777777" w:rsidR="00B50050" w:rsidRDefault="00B50050" w:rsidP="0088127C">
            <w:pPr>
              <w:pStyle w:val="OtherTableBody"/>
            </w:pPr>
            <w:r>
              <w:t>Business – Since the service class can represent knowledge structures that may be considered a trade or business secret, there is sometimes (though rarely) the need to flag those items as of business level confidentiality.  However, no patient related information may ever be of this confidentiality level.</w:t>
            </w:r>
          </w:p>
        </w:tc>
      </w:tr>
      <w:tr w:rsidR="00B50050" w14:paraId="74C73629" w14:textId="77777777" w:rsidTr="00195548">
        <w:tc>
          <w:tcPr>
            <w:tcW w:w="600" w:type="dxa"/>
          </w:tcPr>
          <w:p w14:paraId="53FE95D2" w14:textId="77777777" w:rsidR="00B50050" w:rsidRDefault="00B50050" w:rsidP="0088127C">
            <w:pPr>
              <w:pStyle w:val="OtherTableBody"/>
            </w:pPr>
          </w:p>
        </w:tc>
        <w:tc>
          <w:tcPr>
            <w:tcW w:w="600" w:type="dxa"/>
          </w:tcPr>
          <w:p w14:paraId="68C672D4" w14:textId="77777777" w:rsidR="00B50050" w:rsidRDefault="00B50050" w:rsidP="0088127C">
            <w:pPr>
              <w:pStyle w:val="OtherTableBody"/>
            </w:pPr>
            <w:r>
              <w:t>0907</w:t>
            </w:r>
          </w:p>
        </w:tc>
        <w:tc>
          <w:tcPr>
            <w:tcW w:w="2600" w:type="dxa"/>
          </w:tcPr>
          <w:p w14:paraId="20300B2E" w14:textId="77777777" w:rsidR="00B50050" w:rsidRDefault="00B50050" w:rsidP="0088127C">
            <w:pPr>
              <w:pStyle w:val="OtherTableBody"/>
            </w:pPr>
          </w:p>
        </w:tc>
        <w:tc>
          <w:tcPr>
            <w:tcW w:w="1400" w:type="dxa"/>
          </w:tcPr>
          <w:p w14:paraId="6E29A738" w14:textId="77777777" w:rsidR="00B50050" w:rsidRDefault="00B50050" w:rsidP="0088127C">
            <w:pPr>
              <w:pStyle w:val="OtherTableBody"/>
            </w:pPr>
            <w:r>
              <w:t>C</w:t>
            </w:r>
          </w:p>
        </w:tc>
        <w:tc>
          <w:tcPr>
            <w:tcW w:w="4200" w:type="dxa"/>
          </w:tcPr>
          <w:p w14:paraId="4F01026F" w14:textId="77777777" w:rsidR="00B50050" w:rsidRDefault="00B50050" w:rsidP="0088127C">
            <w:pPr>
              <w:pStyle w:val="OtherTableBody"/>
            </w:pPr>
            <w:r>
              <w:t>Celebrity - Celebrities are people of public interest (VIP) including employees, whose information require special protection.</w:t>
            </w:r>
          </w:p>
        </w:tc>
      </w:tr>
      <w:tr w:rsidR="00B50050" w14:paraId="185D2116" w14:textId="77777777" w:rsidTr="00195548">
        <w:tc>
          <w:tcPr>
            <w:tcW w:w="600" w:type="dxa"/>
          </w:tcPr>
          <w:p w14:paraId="1975BAEF" w14:textId="77777777" w:rsidR="00B50050" w:rsidRDefault="00B50050" w:rsidP="0088127C">
            <w:pPr>
              <w:pStyle w:val="OtherTableBody"/>
            </w:pPr>
          </w:p>
        </w:tc>
        <w:tc>
          <w:tcPr>
            <w:tcW w:w="600" w:type="dxa"/>
          </w:tcPr>
          <w:p w14:paraId="54911600" w14:textId="77777777" w:rsidR="00B50050" w:rsidRDefault="00B50050" w:rsidP="0088127C">
            <w:pPr>
              <w:pStyle w:val="OtherTableBody"/>
            </w:pPr>
            <w:r>
              <w:t>0907</w:t>
            </w:r>
          </w:p>
        </w:tc>
        <w:tc>
          <w:tcPr>
            <w:tcW w:w="2600" w:type="dxa"/>
          </w:tcPr>
          <w:p w14:paraId="5D05DA29" w14:textId="77777777" w:rsidR="00B50050" w:rsidRDefault="00B50050" w:rsidP="0088127C">
            <w:pPr>
              <w:pStyle w:val="OtherTableBody"/>
            </w:pPr>
          </w:p>
        </w:tc>
        <w:tc>
          <w:tcPr>
            <w:tcW w:w="1400" w:type="dxa"/>
          </w:tcPr>
          <w:p w14:paraId="448F40C5" w14:textId="77777777" w:rsidR="00B50050" w:rsidRDefault="00B50050" w:rsidP="0088127C">
            <w:pPr>
              <w:pStyle w:val="OtherTableBody"/>
            </w:pPr>
            <w:r>
              <w:t>D</w:t>
            </w:r>
          </w:p>
        </w:tc>
        <w:tc>
          <w:tcPr>
            <w:tcW w:w="4200" w:type="dxa"/>
          </w:tcPr>
          <w:p w14:paraId="46B4924B" w14:textId="77777777" w:rsidR="00B50050" w:rsidRDefault="00B50050" w:rsidP="0088127C">
            <w:pPr>
              <w:pStyle w:val="OtherTableBody"/>
            </w:pPr>
            <w:r>
              <w:t>Clinician - Only clinicians may see this item, billing and administration persons can not access this item without special permission.</w:t>
            </w:r>
          </w:p>
        </w:tc>
      </w:tr>
      <w:tr w:rsidR="00B50050" w14:paraId="703B2364" w14:textId="77777777" w:rsidTr="00195548">
        <w:tc>
          <w:tcPr>
            <w:tcW w:w="600" w:type="dxa"/>
          </w:tcPr>
          <w:p w14:paraId="47CB1AAA" w14:textId="77777777" w:rsidR="00B50050" w:rsidRDefault="00B50050" w:rsidP="0088127C">
            <w:pPr>
              <w:pStyle w:val="OtherTableBody"/>
            </w:pPr>
          </w:p>
        </w:tc>
        <w:tc>
          <w:tcPr>
            <w:tcW w:w="600" w:type="dxa"/>
          </w:tcPr>
          <w:p w14:paraId="55CAC525" w14:textId="77777777" w:rsidR="00B50050" w:rsidRDefault="00B50050" w:rsidP="0088127C">
            <w:pPr>
              <w:pStyle w:val="OtherTableBody"/>
            </w:pPr>
            <w:r>
              <w:t>0907</w:t>
            </w:r>
          </w:p>
        </w:tc>
        <w:tc>
          <w:tcPr>
            <w:tcW w:w="2600" w:type="dxa"/>
          </w:tcPr>
          <w:p w14:paraId="5EFA1107" w14:textId="77777777" w:rsidR="00B50050" w:rsidRDefault="00B50050" w:rsidP="0088127C">
            <w:pPr>
              <w:pStyle w:val="OtherTableBody"/>
            </w:pPr>
          </w:p>
        </w:tc>
        <w:tc>
          <w:tcPr>
            <w:tcW w:w="1400" w:type="dxa"/>
          </w:tcPr>
          <w:p w14:paraId="3A6C2BA9" w14:textId="77777777" w:rsidR="00B50050" w:rsidRDefault="00B50050" w:rsidP="0088127C">
            <w:pPr>
              <w:pStyle w:val="OtherTableBody"/>
            </w:pPr>
            <w:r>
              <w:t>ETH</w:t>
            </w:r>
          </w:p>
        </w:tc>
        <w:tc>
          <w:tcPr>
            <w:tcW w:w="4200" w:type="dxa"/>
          </w:tcPr>
          <w:p w14:paraId="62D3BE5F" w14:textId="77777777" w:rsidR="00B50050" w:rsidRDefault="00B50050" w:rsidP="0088127C">
            <w:pPr>
              <w:pStyle w:val="OtherTableBody"/>
            </w:pPr>
            <w:r>
              <w:t>Substance abuse related - Alcohol/drug-abuse related item</w:t>
            </w:r>
          </w:p>
        </w:tc>
      </w:tr>
      <w:tr w:rsidR="00B50050" w14:paraId="298F6657" w14:textId="77777777" w:rsidTr="00195548">
        <w:tc>
          <w:tcPr>
            <w:tcW w:w="600" w:type="dxa"/>
          </w:tcPr>
          <w:p w14:paraId="27C9AE36" w14:textId="77777777" w:rsidR="00B50050" w:rsidRDefault="00B50050" w:rsidP="0088127C">
            <w:pPr>
              <w:pStyle w:val="OtherTableBody"/>
            </w:pPr>
          </w:p>
        </w:tc>
        <w:tc>
          <w:tcPr>
            <w:tcW w:w="600" w:type="dxa"/>
          </w:tcPr>
          <w:p w14:paraId="7F2D2342" w14:textId="77777777" w:rsidR="00B50050" w:rsidRDefault="00B50050" w:rsidP="0088127C">
            <w:pPr>
              <w:pStyle w:val="OtherTableBody"/>
            </w:pPr>
            <w:r>
              <w:t>0907</w:t>
            </w:r>
          </w:p>
        </w:tc>
        <w:tc>
          <w:tcPr>
            <w:tcW w:w="2600" w:type="dxa"/>
          </w:tcPr>
          <w:p w14:paraId="01AE8C6C" w14:textId="77777777" w:rsidR="00B50050" w:rsidRDefault="00B50050" w:rsidP="0088127C">
            <w:pPr>
              <w:pStyle w:val="OtherTableBody"/>
            </w:pPr>
          </w:p>
        </w:tc>
        <w:tc>
          <w:tcPr>
            <w:tcW w:w="1400" w:type="dxa"/>
          </w:tcPr>
          <w:p w14:paraId="204DBF03" w14:textId="77777777" w:rsidR="00B50050" w:rsidRDefault="00B50050" w:rsidP="0088127C">
            <w:pPr>
              <w:pStyle w:val="OtherTableBody"/>
            </w:pPr>
            <w:r>
              <w:t>HIV</w:t>
            </w:r>
          </w:p>
        </w:tc>
        <w:tc>
          <w:tcPr>
            <w:tcW w:w="4200" w:type="dxa"/>
          </w:tcPr>
          <w:p w14:paraId="61A59D46" w14:textId="77777777" w:rsidR="00B50050" w:rsidRDefault="00B50050" w:rsidP="0088127C">
            <w:pPr>
              <w:pStyle w:val="OtherTableBody"/>
            </w:pPr>
            <w:r>
              <w:t>HIV Related - HIV and AIDS related item</w:t>
            </w:r>
          </w:p>
        </w:tc>
      </w:tr>
      <w:tr w:rsidR="00B50050" w14:paraId="310DEBFA" w14:textId="77777777" w:rsidTr="00195548">
        <w:tc>
          <w:tcPr>
            <w:tcW w:w="600" w:type="dxa"/>
          </w:tcPr>
          <w:p w14:paraId="7D55DE42" w14:textId="77777777" w:rsidR="00B50050" w:rsidRDefault="00B50050" w:rsidP="0088127C">
            <w:pPr>
              <w:pStyle w:val="OtherTableBody"/>
            </w:pPr>
          </w:p>
        </w:tc>
        <w:tc>
          <w:tcPr>
            <w:tcW w:w="600" w:type="dxa"/>
          </w:tcPr>
          <w:p w14:paraId="623C9531" w14:textId="77777777" w:rsidR="00B50050" w:rsidRDefault="00B50050" w:rsidP="0088127C">
            <w:pPr>
              <w:pStyle w:val="OtherTableBody"/>
            </w:pPr>
            <w:r>
              <w:t>0907</w:t>
            </w:r>
          </w:p>
        </w:tc>
        <w:tc>
          <w:tcPr>
            <w:tcW w:w="2600" w:type="dxa"/>
          </w:tcPr>
          <w:p w14:paraId="49346586" w14:textId="77777777" w:rsidR="00B50050" w:rsidRDefault="00B50050" w:rsidP="0088127C">
            <w:pPr>
              <w:pStyle w:val="OtherTableBody"/>
            </w:pPr>
          </w:p>
        </w:tc>
        <w:tc>
          <w:tcPr>
            <w:tcW w:w="1400" w:type="dxa"/>
          </w:tcPr>
          <w:p w14:paraId="7A278EA8" w14:textId="77777777" w:rsidR="00B50050" w:rsidRDefault="00B50050" w:rsidP="0088127C">
            <w:pPr>
              <w:pStyle w:val="OtherTableBody"/>
            </w:pPr>
            <w:r>
              <w:t>I</w:t>
            </w:r>
          </w:p>
        </w:tc>
        <w:tc>
          <w:tcPr>
            <w:tcW w:w="4200" w:type="dxa"/>
          </w:tcPr>
          <w:p w14:paraId="5A98C016" w14:textId="77777777" w:rsidR="00B50050" w:rsidRDefault="00B50050" w:rsidP="0088127C">
            <w:pPr>
              <w:pStyle w:val="OtherTableBody"/>
            </w:pPr>
            <w:r>
              <w:t>Individual - Access only to individual persons who are mentioned explicitly as actors of this service and whose actor type warrants that access (cf. to actor typed code).</w:t>
            </w:r>
          </w:p>
        </w:tc>
      </w:tr>
      <w:tr w:rsidR="00B50050" w14:paraId="548666EA" w14:textId="77777777" w:rsidTr="00195548">
        <w:tc>
          <w:tcPr>
            <w:tcW w:w="600" w:type="dxa"/>
          </w:tcPr>
          <w:p w14:paraId="7E22A371" w14:textId="77777777" w:rsidR="00B50050" w:rsidRDefault="00B50050" w:rsidP="0088127C">
            <w:pPr>
              <w:pStyle w:val="OtherTableBody"/>
            </w:pPr>
          </w:p>
        </w:tc>
        <w:tc>
          <w:tcPr>
            <w:tcW w:w="600" w:type="dxa"/>
          </w:tcPr>
          <w:p w14:paraId="11E52D26" w14:textId="77777777" w:rsidR="00B50050" w:rsidRDefault="00B50050" w:rsidP="0088127C">
            <w:pPr>
              <w:pStyle w:val="OtherTableBody"/>
            </w:pPr>
            <w:r>
              <w:t>0907</w:t>
            </w:r>
          </w:p>
        </w:tc>
        <w:tc>
          <w:tcPr>
            <w:tcW w:w="2600" w:type="dxa"/>
          </w:tcPr>
          <w:p w14:paraId="2001D177" w14:textId="77777777" w:rsidR="00B50050" w:rsidRDefault="00B50050" w:rsidP="0088127C">
            <w:pPr>
              <w:pStyle w:val="OtherTableBody"/>
            </w:pPr>
          </w:p>
        </w:tc>
        <w:tc>
          <w:tcPr>
            <w:tcW w:w="1400" w:type="dxa"/>
          </w:tcPr>
          <w:p w14:paraId="00CD80BA" w14:textId="77777777" w:rsidR="00B50050" w:rsidRDefault="00B50050" w:rsidP="0088127C">
            <w:pPr>
              <w:pStyle w:val="OtherTableBody"/>
            </w:pPr>
            <w:r>
              <w:t>L</w:t>
            </w:r>
          </w:p>
        </w:tc>
        <w:tc>
          <w:tcPr>
            <w:tcW w:w="4200" w:type="dxa"/>
          </w:tcPr>
          <w:p w14:paraId="66CFFF6A" w14:textId="77777777" w:rsidR="00B50050" w:rsidRDefault="00B50050" w:rsidP="0088127C">
            <w:pPr>
              <w:pStyle w:val="OtherTableBody"/>
            </w:pPr>
            <w:r>
              <w:t>Low - No patient record item can be of low confidentiality.  However, some service objects are not patient related and therefore may have low confidentiality.</w:t>
            </w:r>
          </w:p>
        </w:tc>
      </w:tr>
      <w:tr w:rsidR="00B50050" w14:paraId="63F85417" w14:textId="77777777" w:rsidTr="00195548">
        <w:tc>
          <w:tcPr>
            <w:tcW w:w="600" w:type="dxa"/>
          </w:tcPr>
          <w:p w14:paraId="43270968" w14:textId="77777777" w:rsidR="00B50050" w:rsidRDefault="00B50050" w:rsidP="0088127C">
            <w:pPr>
              <w:pStyle w:val="OtherTableBody"/>
            </w:pPr>
          </w:p>
        </w:tc>
        <w:tc>
          <w:tcPr>
            <w:tcW w:w="600" w:type="dxa"/>
          </w:tcPr>
          <w:p w14:paraId="4BA0B1EC" w14:textId="77777777" w:rsidR="00B50050" w:rsidRDefault="00B50050" w:rsidP="0088127C">
            <w:pPr>
              <w:pStyle w:val="OtherTableBody"/>
            </w:pPr>
            <w:r>
              <w:t>0907</w:t>
            </w:r>
          </w:p>
        </w:tc>
        <w:tc>
          <w:tcPr>
            <w:tcW w:w="2600" w:type="dxa"/>
          </w:tcPr>
          <w:p w14:paraId="6ED68E16" w14:textId="77777777" w:rsidR="00B50050" w:rsidRDefault="00B50050" w:rsidP="0088127C">
            <w:pPr>
              <w:pStyle w:val="OtherTableBody"/>
            </w:pPr>
          </w:p>
        </w:tc>
        <w:tc>
          <w:tcPr>
            <w:tcW w:w="1400" w:type="dxa"/>
          </w:tcPr>
          <w:p w14:paraId="3815DCA7" w14:textId="77777777" w:rsidR="00B50050" w:rsidRDefault="00B50050" w:rsidP="0088127C">
            <w:pPr>
              <w:pStyle w:val="OtherTableBody"/>
            </w:pPr>
            <w:r>
              <w:t>N</w:t>
            </w:r>
          </w:p>
        </w:tc>
        <w:tc>
          <w:tcPr>
            <w:tcW w:w="4200" w:type="dxa"/>
          </w:tcPr>
          <w:p w14:paraId="39BEB37B" w14:textId="77777777" w:rsidR="00B50050" w:rsidRDefault="00B50050" w:rsidP="0088127C">
            <w:pPr>
              <w:pStyle w:val="OtherTableBody"/>
            </w:pPr>
            <w:r>
              <w:t>Normal - Normal confidentiality rules (according to good health care practice) apply, that is, only authorized individuals with a legitimate medical or business need may access this item.</w:t>
            </w:r>
          </w:p>
        </w:tc>
      </w:tr>
      <w:tr w:rsidR="00B50050" w14:paraId="1C3F75D5" w14:textId="77777777" w:rsidTr="00195548">
        <w:tc>
          <w:tcPr>
            <w:tcW w:w="600" w:type="dxa"/>
          </w:tcPr>
          <w:p w14:paraId="48BEF176" w14:textId="77777777" w:rsidR="00B50050" w:rsidRDefault="00B50050" w:rsidP="0088127C">
            <w:pPr>
              <w:pStyle w:val="OtherTableBody"/>
            </w:pPr>
          </w:p>
        </w:tc>
        <w:tc>
          <w:tcPr>
            <w:tcW w:w="600" w:type="dxa"/>
          </w:tcPr>
          <w:p w14:paraId="6042266A" w14:textId="77777777" w:rsidR="00B50050" w:rsidRDefault="00B50050" w:rsidP="0088127C">
            <w:pPr>
              <w:pStyle w:val="OtherTableBody"/>
            </w:pPr>
            <w:r>
              <w:t>0907</w:t>
            </w:r>
          </w:p>
        </w:tc>
        <w:tc>
          <w:tcPr>
            <w:tcW w:w="2600" w:type="dxa"/>
          </w:tcPr>
          <w:p w14:paraId="64C89596" w14:textId="77777777" w:rsidR="00B50050" w:rsidRDefault="00B50050" w:rsidP="0088127C">
            <w:pPr>
              <w:pStyle w:val="OtherTableBody"/>
            </w:pPr>
          </w:p>
        </w:tc>
        <w:tc>
          <w:tcPr>
            <w:tcW w:w="1400" w:type="dxa"/>
          </w:tcPr>
          <w:p w14:paraId="7E1F769A" w14:textId="77777777" w:rsidR="00B50050" w:rsidRDefault="00B50050" w:rsidP="0088127C">
            <w:pPr>
              <w:pStyle w:val="OtherTableBody"/>
            </w:pPr>
            <w:r>
              <w:t>PSY</w:t>
            </w:r>
          </w:p>
        </w:tc>
        <w:tc>
          <w:tcPr>
            <w:tcW w:w="4200" w:type="dxa"/>
          </w:tcPr>
          <w:p w14:paraId="1815ED5B" w14:textId="77777777" w:rsidR="00B50050" w:rsidRDefault="00B50050" w:rsidP="0088127C">
            <w:pPr>
              <w:pStyle w:val="OtherTableBody"/>
            </w:pPr>
            <w:r>
              <w:t>Psychiatry related - Psychiatry related item</w:t>
            </w:r>
          </w:p>
        </w:tc>
      </w:tr>
      <w:tr w:rsidR="00B50050" w14:paraId="79A049BF" w14:textId="77777777" w:rsidTr="00195548">
        <w:tc>
          <w:tcPr>
            <w:tcW w:w="600" w:type="dxa"/>
          </w:tcPr>
          <w:p w14:paraId="49982194" w14:textId="77777777" w:rsidR="00B50050" w:rsidRDefault="00B50050" w:rsidP="0088127C">
            <w:pPr>
              <w:pStyle w:val="OtherTableBody"/>
            </w:pPr>
          </w:p>
        </w:tc>
        <w:tc>
          <w:tcPr>
            <w:tcW w:w="600" w:type="dxa"/>
          </w:tcPr>
          <w:p w14:paraId="6C4D0341" w14:textId="77777777" w:rsidR="00B50050" w:rsidRDefault="00B50050" w:rsidP="0088127C">
            <w:pPr>
              <w:pStyle w:val="OtherTableBody"/>
            </w:pPr>
            <w:r>
              <w:t>0907</w:t>
            </w:r>
          </w:p>
        </w:tc>
        <w:tc>
          <w:tcPr>
            <w:tcW w:w="2600" w:type="dxa"/>
          </w:tcPr>
          <w:p w14:paraId="6182C24E" w14:textId="77777777" w:rsidR="00B50050" w:rsidRDefault="00B50050" w:rsidP="0088127C">
            <w:pPr>
              <w:pStyle w:val="OtherTableBody"/>
            </w:pPr>
          </w:p>
        </w:tc>
        <w:tc>
          <w:tcPr>
            <w:tcW w:w="1400" w:type="dxa"/>
          </w:tcPr>
          <w:p w14:paraId="7065278A" w14:textId="77777777" w:rsidR="00B50050" w:rsidRDefault="00B50050" w:rsidP="0088127C">
            <w:pPr>
              <w:pStyle w:val="OtherTableBody"/>
            </w:pPr>
            <w:r>
              <w:t>R</w:t>
            </w:r>
          </w:p>
        </w:tc>
        <w:tc>
          <w:tcPr>
            <w:tcW w:w="4200" w:type="dxa"/>
          </w:tcPr>
          <w:p w14:paraId="73AAC6FA" w14:textId="77777777" w:rsidR="00B50050" w:rsidRDefault="00B50050" w:rsidP="0088127C">
            <w:pPr>
              <w:pStyle w:val="OtherTableBody"/>
            </w:pPr>
            <w:r>
              <w:t>Restricted - Restricted access, e.g. only to providers having a current care relationship to the patient.</w:t>
            </w:r>
          </w:p>
        </w:tc>
      </w:tr>
      <w:tr w:rsidR="00B50050" w14:paraId="4CC27BAA" w14:textId="77777777" w:rsidTr="00195548">
        <w:tc>
          <w:tcPr>
            <w:tcW w:w="600" w:type="dxa"/>
          </w:tcPr>
          <w:p w14:paraId="153A1801" w14:textId="77777777" w:rsidR="00B50050" w:rsidRDefault="00B50050" w:rsidP="0088127C">
            <w:pPr>
              <w:pStyle w:val="OtherTableBody"/>
            </w:pPr>
          </w:p>
        </w:tc>
        <w:tc>
          <w:tcPr>
            <w:tcW w:w="600" w:type="dxa"/>
          </w:tcPr>
          <w:p w14:paraId="70B79C54" w14:textId="77777777" w:rsidR="00B50050" w:rsidRDefault="00B50050" w:rsidP="0088127C">
            <w:pPr>
              <w:pStyle w:val="OtherTableBody"/>
            </w:pPr>
            <w:r>
              <w:t>0907</w:t>
            </w:r>
          </w:p>
        </w:tc>
        <w:tc>
          <w:tcPr>
            <w:tcW w:w="2600" w:type="dxa"/>
          </w:tcPr>
          <w:p w14:paraId="4EF524AC" w14:textId="77777777" w:rsidR="00B50050" w:rsidRDefault="00B50050" w:rsidP="0088127C">
            <w:pPr>
              <w:pStyle w:val="OtherTableBody"/>
            </w:pPr>
          </w:p>
        </w:tc>
        <w:tc>
          <w:tcPr>
            <w:tcW w:w="1400" w:type="dxa"/>
          </w:tcPr>
          <w:p w14:paraId="2D8CB287" w14:textId="77777777" w:rsidR="00B50050" w:rsidRDefault="00B50050" w:rsidP="0088127C">
            <w:pPr>
              <w:pStyle w:val="OtherTableBody"/>
            </w:pPr>
            <w:r>
              <w:t>S</w:t>
            </w:r>
          </w:p>
        </w:tc>
        <w:tc>
          <w:tcPr>
            <w:tcW w:w="4200" w:type="dxa"/>
          </w:tcPr>
          <w:p w14:paraId="09A9A8EF" w14:textId="77777777" w:rsidR="00B50050" w:rsidRDefault="00B50050" w:rsidP="0088127C">
            <w:pPr>
              <w:pStyle w:val="OtherTableBody"/>
            </w:pPr>
            <w:r>
              <w:t>Sensitive – Information for which the patient seeks heightened confidentiality.  Sensitive information is not to be shared with family members.  Information reported by the patient about family members is sensitive by default.  Flag can be set or cleared on patient's request.</w:t>
            </w:r>
          </w:p>
        </w:tc>
      </w:tr>
      <w:tr w:rsidR="00B50050" w14:paraId="40D3A97A" w14:textId="77777777" w:rsidTr="00195548">
        <w:tc>
          <w:tcPr>
            <w:tcW w:w="600" w:type="dxa"/>
          </w:tcPr>
          <w:p w14:paraId="5C0F145A" w14:textId="77777777" w:rsidR="00B50050" w:rsidRDefault="00B50050" w:rsidP="0088127C">
            <w:pPr>
              <w:pStyle w:val="OtherTableBody"/>
            </w:pPr>
          </w:p>
        </w:tc>
        <w:tc>
          <w:tcPr>
            <w:tcW w:w="600" w:type="dxa"/>
          </w:tcPr>
          <w:p w14:paraId="498CBA9A" w14:textId="77777777" w:rsidR="00B50050" w:rsidRDefault="00B50050" w:rsidP="0088127C">
            <w:pPr>
              <w:pStyle w:val="OtherTableBody"/>
            </w:pPr>
            <w:r>
              <w:t>0907</w:t>
            </w:r>
          </w:p>
        </w:tc>
        <w:tc>
          <w:tcPr>
            <w:tcW w:w="2600" w:type="dxa"/>
          </w:tcPr>
          <w:p w14:paraId="36DF9417" w14:textId="77777777" w:rsidR="00B50050" w:rsidRDefault="00B50050" w:rsidP="0088127C">
            <w:pPr>
              <w:pStyle w:val="OtherTableBody"/>
            </w:pPr>
          </w:p>
        </w:tc>
        <w:tc>
          <w:tcPr>
            <w:tcW w:w="1400" w:type="dxa"/>
          </w:tcPr>
          <w:p w14:paraId="3A4110A5" w14:textId="77777777" w:rsidR="00B50050" w:rsidRDefault="00B50050" w:rsidP="0088127C">
            <w:pPr>
              <w:pStyle w:val="OtherTableBody"/>
            </w:pPr>
            <w:r>
              <w:t>SDV</w:t>
            </w:r>
          </w:p>
        </w:tc>
        <w:tc>
          <w:tcPr>
            <w:tcW w:w="4200" w:type="dxa"/>
          </w:tcPr>
          <w:p w14:paraId="6D285F0F" w14:textId="77777777" w:rsidR="00B50050" w:rsidRDefault="00B50050" w:rsidP="0088127C">
            <w:pPr>
              <w:pStyle w:val="OtherTableBody"/>
            </w:pPr>
            <w:r>
              <w:t>Sexual and domestic violence related - Sexual assault / domestic violence related item</w:t>
            </w:r>
          </w:p>
        </w:tc>
      </w:tr>
      <w:tr w:rsidR="00B50050" w14:paraId="0095C991" w14:textId="77777777" w:rsidTr="00195548">
        <w:tc>
          <w:tcPr>
            <w:tcW w:w="600" w:type="dxa"/>
          </w:tcPr>
          <w:p w14:paraId="13197DDF" w14:textId="77777777" w:rsidR="00B50050" w:rsidRDefault="00B50050" w:rsidP="0088127C">
            <w:pPr>
              <w:pStyle w:val="OtherTableBody"/>
            </w:pPr>
          </w:p>
        </w:tc>
        <w:tc>
          <w:tcPr>
            <w:tcW w:w="600" w:type="dxa"/>
          </w:tcPr>
          <w:p w14:paraId="53FE919A" w14:textId="77777777" w:rsidR="00B50050" w:rsidRDefault="00B50050" w:rsidP="0088127C">
            <w:pPr>
              <w:pStyle w:val="OtherTableBody"/>
            </w:pPr>
            <w:r>
              <w:t>0907</w:t>
            </w:r>
          </w:p>
        </w:tc>
        <w:tc>
          <w:tcPr>
            <w:tcW w:w="2600" w:type="dxa"/>
          </w:tcPr>
          <w:p w14:paraId="6824A69F" w14:textId="77777777" w:rsidR="00B50050" w:rsidRDefault="00B50050" w:rsidP="0088127C">
            <w:pPr>
              <w:pStyle w:val="OtherTableBody"/>
            </w:pPr>
          </w:p>
        </w:tc>
        <w:tc>
          <w:tcPr>
            <w:tcW w:w="1400" w:type="dxa"/>
          </w:tcPr>
          <w:p w14:paraId="61190E42" w14:textId="77777777" w:rsidR="00B50050" w:rsidRDefault="00B50050" w:rsidP="0088127C">
            <w:pPr>
              <w:pStyle w:val="OtherTableBody"/>
            </w:pPr>
            <w:r>
              <w:t>T</w:t>
            </w:r>
          </w:p>
        </w:tc>
        <w:tc>
          <w:tcPr>
            <w:tcW w:w="4200" w:type="dxa"/>
          </w:tcPr>
          <w:p w14:paraId="1944D46B" w14:textId="77777777" w:rsidR="00B50050" w:rsidRDefault="00B50050" w:rsidP="0088127C">
            <w:pPr>
              <w:pStyle w:val="OtherTableBody"/>
            </w:pPr>
            <w:r>
              <w:t>Taboo - Information not to be disclosed or discussed with patient except through physician assigned to patient in this case.  This is usually a temporary constraint only; example use is a new fatal diagnosis or finding, such as malignancy or HIV.</w:t>
            </w:r>
          </w:p>
        </w:tc>
      </w:tr>
      <w:tr w:rsidR="00B50050" w14:paraId="1E328B10" w14:textId="77777777" w:rsidTr="00195548">
        <w:tc>
          <w:tcPr>
            <w:tcW w:w="600" w:type="dxa"/>
          </w:tcPr>
          <w:p w14:paraId="0D62781A" w14:textId="77777777" w:rsidR="00B50050" w:rsidRDefault="00B50050" w:rsidP="0088127C">
            <w:pPr>
              <w:pStyle w:val="OtherTableBody"/>
            </w:pPr>
          </w:p>
        </w:tc>
        <w:tc>
          <w:tcPr>
            <w:tcW w:w="600" w:type="dxa"/>
          </w:tcPr>
          <w:p w14:paraId="15A6284F" w14:textId="77777777" w:rsidR="00B50050" w:rsidRDefault="00B50050" w:rsidP="0088127C">
            <w:pPr>
              <w:pStyle w:val="OtherTableBody"/>
            </w:pPr>
            <w:r>
              <w:t>0907</w:t>
            </w:r>
          </w:p>
        </w:tc>
        <w:tc>
          <w:tcPr>
            <w:tcW w:w="2600" w:type="dxa"/>
          </w:tcPr>
          <w:p w14:paraId="226519C8" w14:textId="77777777" w:rsidR="00B50050" w:rsidRDefault="00B50050" w:rsidP="0088127C">
            <w:pPr>
              <w:pStyle w:val="OtherTableBody"/>
            </w:pPr>
          </w:p>
        </w:tc>
        <w:tc>
          <w:tcPr>
            <w:tcW w:w="1400" w:type="dxa"/>
          </w:tcPr>
          <w:p w14:paraId="1B9ADCE5" w14:textId="77777777" w:rsidR="00B50050" w:rsidRDefault="00B50050" w:rsidP="0088127C">
            <w:pPr>
              <w:pStyle w:val="OtherTableBody"/>
            </w:pPr>
            <w:r>
              <w:t>V</w:t>
            </w:r>
          </w:p>
        </w:tc>
        <w:tc>
          <w:tcPr>
            <w:tcW w:w="4200" w:type="dxa"/>
          </w:tcPr>
          <w:p w14:paraId="1F19071C" w14:textId="77777777" w:rsidR="00B50050" w:rsidRDefault="00B50050" w:rsidP="0088127C">
            <w:pPr>
              <w:pStyle w:val="OtherTableBody"/>
            </w:pPr>
            <w:r>
              <w:t>Very restricted - Very restricted access as declared by the Privacy Officer of the record holder.</w:t>
            </w:r>
          </w:p>
        </w:tc>
      </w:tr>
      <w:tr w:rsidR="00B50050" w14:paraId="19BAB3DA" w14:textId="77777777" w:rsidTr="00195548">
        <w:tc>
          <w:tcPr>
            <w:tcW w:w="600" w:type="dxa"/>
          </w:tcPr>
          <w:p w14:paraId="140DA464" w14:textId="77777777" w:rsidR="00B50050" w:rsidRDefault="00B50050" w:rsidP="0088127C">
            <w:pPr>
              <w:pStyle w:val="OtherTableBody"/>
            </w:pPr>
            <w:r>
              <w:t>User</w:t>
            </w:r>
          </w:p>
        </w:tc>
        <w:tc>
          <w:tcPr>
            <w:tcW w:w="600" w:type="dxa"/>
          </w:tcPr>
          <w:p w14:paraId="6A685BAB" w14:textId="77777777" w:rsidR="00B50050" w:rsidRDefault="00B50050" w:rsidP="0088127C">
            <w:pPr>
              <w:pStyle w:val="OtherTableBody"/>
            </w:pPr>
          </w:p>
        </w:tc>
        <w:tc>
          <w:tcPr>
            <w:tcW w:w="2600" w:type="dxa"/>
          </w:tcPr>
          <w:p w14:paraId="40918E51" w14:textId="77777777" w:rsidR="00B50050" w:rsidRDefault="00B50050" w:rsidP="0088127C">
            <w:pPr>
              <w:pStyle w:val="OtherTableBody"/>
            </w:pPr>
            <w:r>
              <w:t>Package Type</w:t>
            </w:r>
          </w:p>
        </w:tc>
        <w:tc>
          <w:tcPr>
            <w:tcW w:w="1400" w:type="dxa"/>
          </w:tcPr>
          <w:p w14:paraId="2B0D9DD5" w14:textId="77777777" w:rsidR="00B50050" w:rsidRDefault="00B50050" w:rsidP="0088127C">
            <w:pPr>
              <w:pStyle w:val="OtherTableBody"/>
            </w:pPr>
          </w:p>
        </w:tc>
        <w:tc>
          <w:tcPr>
            <w:tcW w:w="4200" w:type="dxa"/>
          </w:tcPr>
          <w:p w14:paraId="446CB724" w14:textId="77777777" w:rsidR="00B50050" w:rsidRDefault="00B50050" w:rsidP="0088127C">
            <w:pPr>
              <w:pStyle w:val="OtherTableBody"/>
            </w:pPr>
          </w:p>
        </w:tc>
      </w:tr>
      <w:tr w:rsidR="00B50050" w14:paraId="4FAA136D" w14:textId="77777777" w:rsidTr="00195548">
        <w:tc>
          <w:tcPr>
            <w:tcW w:w="600" w:type="dxa"/>
          </w:tcPr>
          <w:p w14:paraId="2A926885" w14:textId="77777777" w:rsidR="00B50050" w:rsidRDefault="00B50050" w:rsidP="0088127C">
            <w:pPr>
              <w:pStyle w:val="OtherTableBody"/>
            </w:pPr>
          </w:p>
        </w:tc>
        <w:tc>
          <w:tcPr>
            <w:tcW w:w="600" w:type="dxa"/>
          </w:tcPr>
          <w:p w14:paraId="4DC0843E" w14:textId="77777777" w:rsidR="00B50050" w:rsidRDefault="00B50050" w:rsidP="0088127C">
            <w:pPr>
              <w:pStyle w:val="OtherTableBody"/>
            </w:pPr>
            <w:r>
              <w:t>0908</w:t>
            </w:r>
          </w:p>
        </w:tc>
        <w:tc>
          <w:tcPr>
            <w:tcW w:w="2600" w:type="dxa"/>
          </w:tcPr>
          <w:p w14:paraId="6D9E14C3" w14:textId="77777777" w:rsidR="00B50050" w:rsidRDefault="00B50050" w:rsidP="0088127C">
            <w:pPr>
              <w:pStyle w:val="OtherTableBody"/>
            </w:pPr>
          </w:p>
        </w:tc>
        <w:tc>
          <w:tcPr>
            <w:tcW w:w="1400" w:type="dxa"/>
          </w:tcPr>
          <w:p w14:paraId="648F7FAA" w14:textId="77777777" w:rsidR="00B50050" w:rsidRDefault="00B50050" w:rsidP="0088127C">
            <w:pPr>
              <w:pStyle w:val="OtherTableBody"/>
            </w:pPr>
            <w:r>
              <w:t>...</w:t>
            </w:r>
          </w:p>
        </w:tc>
        <w:tc>
          <w:tcPr>
            <w:tcW w:w="4200" w:type="dxa"/>
          </w:tcPr>
          <w:p w14:paraId="70217C4A" w14:textId="77777777" w:rsidR="00B50050" w:rsidRDefault="00B50050" w:rsidP="0088127C">
            <w:pPr>
              <w:pStyle w:val="OtherTableBody"/>
            </w:pPr>
            <w:r>
              <w:t>No suggested values defined</w:t>
            </w:r>
          </w:p>
        </w:tc>
      </w:tr>
      <w:tr w:rsidR="00B50050" w14:paraId="073BFAEE" w14:textId="77777777" w:rsidTr="00195548">
        <w:tc>
          <w:tcPr>
            <w:tcW w:w="600" w:type="dxa"/>
          </w:tcPr>
          <w:p w14:paraId="4AB80FD8" w14:textId="77777777" w:rsidR="00B50050" w:rsidRDefault="00B50050" w:rsidP="0088127C">
            <w:pPr>
              <w:pStyle w:val="OtherTableBody"/>
            </w:pPr>
            <w:r>
              <w:t>HL7</w:t>
            </w:r>
          </w:p>
        </w:tc>
        <w:tc>
          <w:tcPr>
            <w:tcW w:w="600" w:type="dxa"/>
          </w:tcPr>
          <w:p w14:paraId="1244A3BE" w14:textId="77777777" w:rsidR="00B50050" w:rsidRDefault="00B50050" w:rsidP="0088127C">
            <w:pPr>
              <w:pStyle w:val="OtherTableBody"/>
            </w:pPr>
          </w:p>
        </w:tc>
        <w:tc>
          <w:tcPr>
            <w:tcW w:w="2600" w:type="dxa"/>
          </w:tcPr>
          <w:p w14:paraId="6E4A746E" w14:textId="77777777" w:rsidR="00B50050" w:rsidRDefault="00B50050" w:rsidP="0088127C">
            <w:pPr>
              <w:pStyle w:val="OtherTableBody"/>
            </w:pPr>
            <w:r>
              <w:t>Patient Results Release Categorization Scheme</w:t>
            </w:r>
          </w:p>
        </w:tc>
        <w:tc>
          <w:tcPr>
            <w:tcW w:w="1400" w:type="dxa"/>
          </w:tcPr>
          <w:p w14:paraId="396199F2" w14:textId="77777777" w:rsidR="00B50050" w:rsidRDefault="00B50050" w:rsidP="0088127C">
            <w:pPr>
              <w:pStyle w:val="OtherTableBody"/>
            </w:pPr>
          </w:p>
        </w:tc>
        <w:tc>
          <w:tcPr>
            <w:tcW w:w="4200" w:type="dxa"/>
          </w:tcPr>
          <w:p w14:paraId="705BA7A9" w14:textId="77777777" w:rsidR="00B50050" w:rsidRDefault="00B50050" w:rsidP="0088127C">
            <w:pPr>
              <w:pStyle w:val="OtherTableBody"/>
            </w:pPr>
          </w:p>
        </w:tc>
      </w:tr>
      <w:tr w:rsidR="00B50050" w14:paraId="52DBF36E" w14:textId="77777777" w:rsidTr="00195548">
        <w:tc>
          <w:tcPr>
            <w:tcW w:w="600" w:type="dxa"/>
          </w:tcPr>
          <w:p w14:paraId="23162BBE" w14:textId="77777777" w:rsidR="00B50050" w:rsidRDefault="00B50050" w:rsidP="0088127C">
            <w:pPr>
              <w:pStyle w:val="OtherTableBody"/>
            </w:pPr>
          </w:p>
        </w:tc>
        <w:tc>
          <w:tcPr>
            <w:tcW w:w="600" w:type="dxa"/>
          </w:tcPr>
          <w:p w14:paraId="2498E31B" w14:textId="77777777" w:rsidR="00B50050" w:rsidRDefault="00B50050" w:rsidP="0088127C">
            <w:pPr>
              <w:pStyle w:val="OtherTableBody"/>
            </w:pPr>
            <w:r>
              <w:t>0909</w:t>
            </w:r>
          </w:p>
        </w:tc>
        <w:tc>
          <w:tcPr>
            <w:tcW w:w="2600" w:type="dxa"/>
          </w:tcPr>
          <w:p w14:paraId="184D3670" w14:textId="77777777" w:rsidR="00B50050" w:rsidRDefault="00B50050" w:rsidP="0088127C">
            <w:pPr>
              <w:pStyle w:val="OtherTableBody"/>
            </w:pPr>
          </w:p>
        </w:tc>
        <w:tc>
          <w:tcPr>
            <w:tcW w:w="1400" w:type="dxa"/>
          </w:tcPr>
          <w:p w14:paraId="652E1FEE" w14:textId="77777777" w:rsidR="00B50050" w:rsidRDefault="00B50050" w:rsidP="0088127C">
            <w:pPr>
              <w:pStyle w:val="OtherTableBody"/>
            </w:pPr>
            <w:r>
              <w:t>SID</w:t>
            </w:r>
          </w:p>
        </w:tc>
        <w:tc>
          <w:tcPr>
            <w:tcW w:w="4200" w:type="dxa"/>
          </w:tcPr>
          <w:p w14:paraId="358BE4F9" w14:textId="77777777" w:rsidR="00B50050" w:rsidRDefault="00B50050" w:rsidP="0088127C">
            <w:pPr>
              <w:pStyle w:val="OtherTableBody"/>
            </w:pPr>
            <w:r>
              <w:t>Share In1 Day -&lt;p&gt;Share result regardless of reference/therapeutic range after 1 or more business day as agreed to by the systems in play.</w:t>
            </w:r>
          </w:p>
        </w:tc>
      </w:tr>
      <w:tr w:rsidR="00B50050" w14:paraId="78A7C745" w14:textId="77777777" w:rsidTr="00195548">
        <w:tc>
          <w:tcPr>
            <w:tcW w:w="600" w:type="dxa"/>
          </w:tcPr>
          <w:p w14:paraId="5B16AE08" w14:textId="77777777" w:rsidR="00B50050" w:rsidRDefault="00B50050" w:rsidP="0088127C">
            <w:pPr>
              <w:pStyle w:val="OtherTableBody"/>
            </w:pPr>
          </w:p>
        </w:tc>
        <w:tc>
          <w:tcPr>
            <w:tcW w:w="600" w:type="dxa"/>
          </w:tcPr>
          <w:p w14:paraId="101F5867" w14:textId="77777777" w:rsidR="00B50050" w:rsidRDefault="00B50050" w:rsidP="0088127C">
            <w:pPr>
              <w:pStyle w:val="OtherTableBody"/>
            </w:pPr>
            <w:r>
              <w:t>0909</w:t>
            </w:r>
          </w:p>
        </w:tc>
        <w:tc>
          <w:tcPr>
            <w:tcW w:w="2600" w:type="dxa"/>
          </w:tcPr>
          <w:p w14:paraId="1D8F25B0" w14:textId="77777777" w:rsidR="00B50050" w:rsidRDefault="00B50050" w:rsidP="0088127C">
            <w:pPr>
              <w:pStyle w:val="OtherTableBody"/>
            </w:pPr>
          </w:p>
        </w:tc>
        <w:tc>
          <w:tcPr>
            <w:tcW w:w="1400" w:type="dxa"/>
          </w:tcPr>
          <w:p w14:paraId="17A5823E" w14:textId="77777777" w:rsidR="00B50050" w:rsidRDefault="00B50050" w:rsidP="0088127C">
            <w:pPr>
              <w:pStyle w:val="OtherTableBody"/>
            </w:pPr>
            <w:r>
              <w:t>SIDC</w:t>
            </w:r>
          </w:p>
        </w:tc>
        <w:tc>
          <w:tcPr>
            <w:tcW w:w="4200" w:type="dxa"/>
          </w:tcPr>
          <w:p w14:paraId="43824BEE" w14:textId="77777777" w:rsidR="00B50050" w:rsidRDefault="00B50050" w:rsidP="0088127C">
            <w:pPr>
              <w:pStyle w:val="OtherTableBody"/>
            </w:pPr>
            <w:r>
              <w:t>Share in 1 Day Conditionally -&lt;p&gt;Share result in reference ranges/therapeutic with patient after 1 or more business day as agreed to by the systems in play.&lt;p&gt;Withhold result out of reference/therapeutic range until physician release</w:t>
            </w:r>
          </w:p>
        </w:tc>
      </w:tr>
      <w:tr w:rsidR="00B50050" w14:paraId="745E1E19" w14:textId="77777777" w:rsidTr="00195548">
        <w:tc>
          <w:tcPr>
            <w:tcW w:w="600" w:type="dxa"/>
          </w:tcPr>
          <w:p w14:paraId="57948BCA" w14:textId="77777777" w:rsidR="00B50050" w:rsidRDefault="00B50050" w:rsidP="0088127C">
            <w:pPr>
              <w:pStyle w:val="OtherTableBody"/>
            </w:pPr>
          </w:p>
        </w:tc>
        <w:tc>
          <w:tcPr>
            <w:tcW w:w="600" w:type="dxa"/>
          </w:tcPr>
          <w:p w14:paraId="78C3A99C" w14:textId="77777777" w:rsidR="00B50050" w:rsidRDefault="00B50050" w:rsidP="0088127C">
            <w:pPr>
              <w:pStyle w:val="OtherTableBody"/>
            </w:pPr>
            <w:r>
              <w:t>0909</w:t>
            </w:r>
          </w:p>
        </w:tc>
        <w:tc>
          <w:tcPr>
            <w:tcW w:w="2600" w:type="dxa"/>
          </w:tcPr>
          <w:p w14:paraId="054EAEBA" w14:textId="77777777" w:rsidR="00B50050" w:rsidRDefault="00B50050" w:rsidP="0088127C">
            <w:pPr>
              <w:pStyle w:val="OtherTableBody"/>
            </w:pPr>
          </w:p>
        </w:tc>
        <w:tc>
          <w:tcPr>
            <w:tcW w:w="1400" w:type="dxa"/>
          </w:tcPr>
          <w:p w14:paraId="3691BC29" w14:textId="77777777" w:rsidR="00B50050" w:rsidRDefault="00B50050" w:rsidP="0088127C">
            <w:pPr>
              <w:pStyle w:val="OtherTableBody"/>
            </w:pPr>
            <w:r>
              <w:t>SIMM</w:t>
            </w:r>
          </w:p>
        </w:tc>
        <w:tc>
          <w:tcPr>
            <w:tcW w:w="4200" w:type="dxa"/>
          </w:tcPr>
          <w:p w14:paraId="0FEC3947" w14:textId="77777777" w:rsidR="00B50050" w:rsidRDefault="00B50050" w:rsidP="0088127C">
            <w:pPr>
              <w:pStyle w:val="OtherTableBody"/>
            </w:pPr>
            <w:r>
              <w:t>Share Immediately -&lt;p&gt;Share result with patient immediately</w:t>
            </w:r>
          </w:p>
        </w:tc>
      </w:tr>
      <w:tr w:rsidR="00B50050" w14:paraId="3C20CF9E" w14:textId="77777777" w:rsidTr="00195548">
        <w:tc>
          <w:tcPr>
            <w:tcW w:w="600" w:type="dxa"/>
          </w:tcPr>
          <w:p w14:paraId="59B5A5F5" w14:textId="77777777" w:rsidR="00B50050" w:rsidRDefault="00B50050" w:rsidP="0088127C">
            <w:pPr>
              <w:pStyle w:val="OtherTableBody"/>
            </w:pPr>
          </w:p>
        </w:tc>
        <w:tc>
          <w:tcPr>
            <w:tcW w:w="600" w:type="dxa"/>
          </w:tcPr>
          <w:p w14:paraId="28AC9207" w14:textId="77777777" w:rsidR="00B50050" w:rsidRDefault="00B50050" w:rsidP="0088127C">
            <w:pPr>
              <w:pStyle w:val="OtherTableBody"/>
            </w:pPr>
            <w:r>
              <w:t>0909</w:t>
            </w:r>
          </w:p>
        </w:tc>
        <w:tc>
          <w:tcPr>
            <w:tcW w:w="2600" w:type="dxa"/>
          </w:tcPr>
          <w:p w14:paraId="7F6AF134" w14:textId="77777777" w:rsidR="00B50050" w:rsidRDefault="00B50050" w:rsidP="0088127C">
            <w:pPr>
              <w:pStyle w:val="OtherTableBody"/>
            </w:pPr>
          </w:p>
        </w:tc>
        <w:tc>
          <w:tcPr>
            <w:tcW w:w="1400" w:type="dxa"/>
          </w:tcPr>
          <w:p w14:paraId="44B44FDA" w14:textId="77777777" w:rsidR="00B50050" w:rsidRDefault="00B50050" w:rsidP="0088127C">
            <w:pPr>
              <w:pStyle w:val="OtherTableBody"/>
            </w:pPr>
            <w:r>
              <w:t>STBD</w:t>
            </w:r>
          </w:p>
        </w:tc>
        <w:tc>
          <w:tcPr>
            <w:tcW w:w="4200" w:type="dxa"/>
          </w:tcPr>
          <w:p w14:paraId="546830B1" w14:textId="77777777" w:rsidR="00B50050" w:rsidRDefault="00B50050" w:rsidP="0088127C">
            <w:pPr>
              <w:pStyle w:val="OtherTableBody"/>
            </w:pPr>
            <w:r>
              <w:t>Share To Be Determined -&lt;p&gt;Category to be determined</w:t>
            </w:r>
          </w:p>
        </w:tc>
      </w:tr>
      <w:tr w:rsidR="00B50050" w14:paraId="29475AAF" w14:textId="77777777" w:rsidTr="00195548">
        <w:tc>
          <w:tcPr>
            <w:tcW w:w="600" w:type="dxa"/>
          </w:tcPr>
          <w:p w14:paraId="51C9A7A8" w14:textId="77777777" w:rsidR="00B50050" w:rsidRDefault="00B50050" w:rsidP="0088127C">
            <w:pPr>
              <w:pStyle w:val="OtherTableBody"/>
            </w:pPr>
          </w:p>
        </w:tc>
        <w:tc>
          <w:tcPr>
            <w:tcW w:w="600" w:type="dxa"/>
          </w:tcPr>
          <w:p w14:paraId="4031A7E8" w14:textId="77777777" w:rsidR="00B50050" w:rsidRDefault="00B50050" w:rsidP="0088127C">
            <w:pPr>
              <w:pStyle w:val="OtherTableBody"/>
            </w:pPr>
            <w:r>
              <w:t>0909</w:t>
            </w:r>
          </w:p>
        </w:tc>
        <w:tc>
          <w:tcPr>
            <w:tcW w:w="2600" w:type="dxa"/>
          </w:tcPr>
          <w:p w14:paraId="4C033AE2" w14:textId="77777777" w:rsidR="00B50050" w:rsidRDefault="00B50050" w:rsidP="0088127C">
            <w:pPr>
              <w:pStyle w:val="OtherTableBody"/>
            </w:pPr>
          </w:p>
        </w:tc>
        <w:tc>
          <w:tcPr>
            <w:tcW w:w="1400" w:type="dxa"/>
          </w:tcPr>
          <w:p w14:paraId="32F6D482" w14:textId="77777777" w:rsidR="00B50050" w:rsidRDefault="00B50050" w:rsidP="0088127C">
            <w:pPr>
              <w:pStyle w:val="OtherTableBody"/>
            </w:pPr>
            <w:r>
              <w:t>SWNL</w:t>
            </w:r>
          </w:p>
        </w:tc>
        <w:tc>
          <w:tcPr>
            <w:tcW w:w="4200" w:type="dxa"/>
          </w:tcPr>
          <w:p w14:paraId="424341FD" w14:textId="77777777" w:rsidR="00B50050" w:rsidRDefault="00B50050" w:rsidP="0088127C">
            <w:pPr>
              <w:pStyle w:val="OtherTableBody"/>
            </w:pPr>
            <w:r>
              <w:t>Share Within Normal Limits -&lt;p&gt;Share result in reference/therapeutic range with patient immediately&lt;p&gt;Share result out of reference/therapeutic ranges with patient after 1 or more business day as agreed to by the systems in play.</w:t>
            </w:r>
          </w:p>
        </w:tc>
      </w:tr>
      <w:tr w:rsidR="00B50050" w14:paraId="72DD185F" w14:textId="77777777" w:rsidTr="00195548">
        <w:tc>
          <w:tcPr>
            <w:tcW w:w="600" w:type="dxa"/>
          </w:tcPr>
          <w:p w14:paraId="316EA1E6" w14:textId="77777777" w:rsidR="00B50050" w:rsidRDefault="00B50050" w:rsidP="0088127C">
            <w:pPr>
              <w:pStyle w:val="OtherTableBody"/>
            </w:pPr>
          </w:p>
        </w:tc>
        <w:tc>
          <w:tcPr>
            <w:tcW w:w="600" w:type="dxa"/>
          </w:tcPr>
          <w:p w14:paraId="7C45C27A" w14:textId="77777777" w:rsidR="00B50050" w:rsidRDefault="00B50050" w:rsidP="0088127C">
            <w:pPr>
              <w:pStyle w:val="OtherTableBody"/>
            </w:pPr>
            <w:r>
              <w:t>0909</w:t>
            </w:r>
          </w:p>
        </w:tc>
        <w:tc>
          <w:tcPr>
            <w:tcW w:w="2600" w:type="dxa"/>
          </w:tcPr>
          <w:p w14:paraId="1B42BEEE" w14:textId="77777777" w:rsidR="00B50050" w:rsidRDefault="00B50050" w:rsidP="0088127C">
            <w:pPr>
              <w:pStyle w:val="OtherTableBody"/>
            </w:pPr>
          </w:p>
        </w:tc>
        <w:tc>
          <w:tcPr>
            <w:tcW w:w="1400" w:type="dxa"/>
          </w:tcPr>
          <w:p w14:paraId="6AA366A2" w14:textId="77777777" w:rsidR="00B50050" w:rsidRDefault="00B50050" w:rsidP="0088127C">
            <w:pPr>
              <w:pStyle w:val="OtherTableBody"/>
            </w:pPr>
            <w:r>
              <w:t>SWTH</w:t>
            </w:r>
          </w:p>
        </w:tc>
        <w:tc>
          <w:tcPr>
            <w:tcW w:w="4200" w:type="dxa"/>
          </w:tcPr>
          <w:p w14:paraId="19A53B35" w14:textId="77777777" w:rsidR="00B50050" w:rsidRDefault="00B50050" w:rsidP="0088127C">
            <w:pPr>
              <w:pStyle w:val="OtherTableBody"/>
            </w:pPr>
            <w:r>
              <w:t>Share Withhold -&lt;p&gt;Withhold result regardless of reference/therapeutic ranges</w:t>
            </w:r>
          </w:p>
        </w:tc>
      </w:tr>
      <w:tr w:rsidR="00B50050" w14:paraId="169F6F16" w14:textId="77777777" w:rsidTr="00195548">
        <w:tc>
          <w:tcPr>
            <w:tcW w:w="600" w:type="dxa"/>
          </w:tcPr>
          <w:p w14:paraId="26FCF697" w14:textId="77777777" w:rsidR="00B50050" w:rsidRDefault="00B50050" w:rsidP="0088127C">
            <w:pPr>
              <w:pStyle w:val="OtherTableBody"/>
            </w:pPr>
            <w:r>
              <w:t>User</w:t>
            </w:r>
          </w:p>
        </w:tc>
        <w:tc>
          <w:tcPr>
            <w:tcW w:w="600" w:type="dxa"/>
          </w:tcPr>
          <w:p w14:paraId="518CBEEB" w14:textId="77777777" w:rsidR="00B50050" w:rsidRDefault="00B50050" w:rsidP="0088127C">
            <w:pPr>
              <w:pStyle w:val="OtherTableBody"/>
            </w:pPr>
          </w:p>
        </w:tc>
        <w:tc>
          <w:tcPr>
            <w:tcW w:w="2600" w:type="dxa"/>
          </w:tcPr>
          <w:p w14:paraId="1F8522D4" w14:textId="77777777" w:rsidR="00B50050" w:rsidRDefault="00B50050" w:rsidP="0088127C">
            <w:pPr>
              <w:pStyle w:val="OtherTableBody"/>
            </w:pPr>
            <w:r>
              <w:t>Acquisition Modality</w:t>
            </w:r>
          </w:p>
        </w:tc>
        <w:tc>
          <w:tcPr>
            <w:tcW w:w="1400" w:type="dxa"/>
          </w:tcPr>
          <w:p w14:paraId="5195D03E" w14:textId="77777777" w:rsidR="00B50050" w:rsidRDefault="00B50050" w:rsidP="0088127C">
            <w:pPr>
              <w:pStyle w:val="OtherTableBody"/>
            </w:pPr>
          </w:p>
        </w:tc>
        <w:tc>
          <w:tcPr>
            <w:tcW w:w="4200" w:type="dxa"/>
          </w:tcPr>
          <w:p w14:paraId="7B62C152" w14:textId="77777777" w:rsidR="00B50050" w:rsidRDefault="00B50050" w:rsidP="0088127C">
            <w:pPr>
              <w:pStyle w:val="OtherTableBody"/>
            </w:pPr>
          </w:p>
        </w:tc>
      </w:tr>
      <w:tr w:rsidR="00B50050" w14:paraId="0ACE2ACA" w14:textId="77777777" w:rsidTr="00195548">
        <w:tc>
          <w:tcPr>
            <w:tcW w:w="600" w:type="dxa"/>
          </w:tcPr>
          <w:p w14:paraId="7D75620D" w14:textId="77777777" w:rsidR="00B50050" w:rsidRDefault="00B50050" w:rsidP="0088127C">
            <w:pPr>
              <w:pStyle w:val="OtherTableBody"/>
            </w:pPr>
          </w:p>
        </w:tc>
        <w:tc>
          <w:tcPr>
            <w:tcW w:w="600" w:type="dxa"/>
          </w:tcPr>
          <w:p w14:paraId="1B3F7C5E" w14:textId="77777777" w:rsidR="00B50050" w:rsidRDefault="00B50050" w:rsidP="0088127C">
            <w:pPr>
              <w:pStyle w:val="OtherTableBody"/>
            </w:pPr>
            <w:r>
              <w:t>0910</w:t>
            </w:r>
          </w:p>
        </w:tc>
        <w:tc>
          <w:tcPr>
            <w:tcW w:w="2600" w:type="dxa"/>
          </w:tcPr>
          <w:p w14:paraId="6D92EE7F" w14:textId="77777777" w:rsidR="00B50050" w:rsidRDefault="00B50050" w:rsidP="0088127C">
            <w:pPr>
              <w:pStyle w:val="OtherTableBody"/>
            </w:pPr>
          </w:p>
        </w:tc>
        <w:tc>
          <w:tcPr>
            <w:tcW w:w="1400" w:type="dxa"/>
          </w:tcPr>
          <w:p w14:paraId="38D481DD" w14:textId="77777777" w:rsidR="00B50050" w:rsidRDefault="00B50050" w:rsidP="0088127C">
            <w:pPr>
              <w:pStyle w:val="OtherTableBody"/>
            </w:pPr>
            <w:r>
              <w:t>...</w:t>
            </w:r>
          </w:p>
        </w:tc>
        <w:tc>
          <w:tcPr>
            <w:tcW w:w="4200" w:type="dxa"/>
          </w:tcPr>
          <w:p w14:paraId="4B86BB59" w14:textId="77777777" w:rsidR="00B50050" w:rsidRDefault="00B50050" w:rsidP="0088127C">
            <w:pPr>
              <w:pStyle w:val="OtherTableBody"/>
            </w:pPr>
            <w:r>
              <w:t>Acquisition Modality codes, Context Group 29, Digital Imaging and Communications in Medicine (DICOM) - Part 16: Content Mapping Resource (PS3.16), available free at http://dicom.nema.org</w:t>
            </w:r>
          </w:p>
        </w:tc>
      </w:tr>
      <w:tr w:rsidR="00B50050" w14:paraId="7AB42B7B" w14:textId="77777777" w:rsidTr="00195548">
        <w:tc>
          <w:tcPr>
            <w:tcW w:w="600" w:type="dxa"/>
          </w:tcPr>
          <w:p w14:paraId="224C389D" w14:textId="77777777" w:rsidR="00B50050" w:rsidRDefault="00B50050" w:rsidP="0088127C">
            <w:pPr>
              <w:pStyle w:val="OtherTableBody"/>
            </w:pPr>
            <w:r>
              <w:t>HL7-EXT</w:t>
            </w:r>
          </w:p>
        </w:tc>
        <w:tc>
          <w:tcPr>
            <w:tcW w:w="600" w:type="dxa"/>
          </w:tcPr>
          <w:p w14:paraId="61249F79" w14:textId="77777777" w:rsidR="00B50050" w:rsidRDefault="00B50050" w:rsidP="0088127C">
            <w:pPr>
              <w:pStyle w:val="OtherTableBody"/>
            </w:pPr>
          </w:p>
        </w:tc>
        <w:tc>
          <w:tcPr>
            <w:tcW w:w="2600" w:type="dxa"/>
          </w:tcPr>
          <w:p w14:paraId="5506C6E3" w14:textId="77777777" w:rsidR="00B50050" w:rsidRDefault="00B50050" w:rsidP="0088127C">
            <w:pPr>
              <w:pStyle w:val="OtherTableBody"/>
            </w:pPr>
            <w:r>
              <w:t>Participation</w:t>
            </w:r>
          </w:p>
        </w:tc>
        <w:tc>
          <w:tcPr>
            <w:tcW w:w="1400" w:type="dxa"/>
          </w:tcPr>
          <w:p w14:paraId="0008DBD1" w14:textId="77777777" w:rsidR="00B50050" w:rsidRDefault="00B50050" w:rsidP="0088127C">
            <w:pPr>
              <w:pStyle w:val="OtherTableBody"/>
            </w:pPr>
          </w:p>
        </w:tc>
        <w:tc>
          <w:tcPr>
            <w:tcW w:w="4200" w:type="dxa"/>
          </w:tcPr>
          <w:p w14:paraId="6EE5A33C" w14:textId="77777777" w:rsidR="00B50050" w:rsidRDefault="00B50050" w:rsidP="0088127C">
            <w:pPr>
              <w:pStyle w:val="OtherTableBody"/>
            </w:pPr>
          </w:p>
        </w:tc>
      </w:tr>
      <w:tr w:rsidR="00B50050" w14:paraId="1F9E2010" w14:textId="77777777" w:rsidTr="00195548">
        <w:tc>
          <w:tcPr>
            <w:tcW w:w="600" w:type="dxa"/>
          </w:tcPr>
          <w:p w14:paraId="6CF510E1" w14:textId="77777777" w:rsidR="00B50050" w:rsidRDefault="00B50050" w:rsidP="0088127C">
            <w:pPr>
              <w:pStyle w:val="OtherTableBody"/>
            </w:pPr>
          </w:p>
        </w:tc>
        <w:tc>
          <w:tcPr>
            <w:tcW w:w="600" w:type="dxa"/>
          </w:tcPr>
          <w:p w14:paraId="10958A0B" w14:textId="77777777" w:rsidR="00B50050" w:rsidRDefault="00B50050" w:rsidP="0088127C">
            <w:pPr>
              <w:pStyle w:val="OtherTableBody"/>
            </w:pPr>
            <w:r>
              <w:t>0912</w:t>
            </w:r>
          </w:p>
        </w:tc>
        <w:tc>
          <w:tcPr>
            <w:tcW w:w="2600" w:type="dxa"/>
          </w:tcPr>
          <w:p w14:paraId="53DD76AD" w14:textId="77777777" w:rsidR="00B50050" w:rsidRDefault="00B50050" w:rsidP="0088127C">
            <w:pPr>
              <w:pStyle w:val="OtherTableBody"/>
            </w:pPr>
          </w:p>
        </w:tc>
        <w:tc>
          <w:tcPr>
            <w:tcW w:w="1400" w:type="dxa"/>
          </w:tcPr>
          <w:p w14:paraId="721EAAE7" w14:textId="77777777" w:rsidR="00B50050" w:rsidRDefault="00B50050" w:rsidP="0088127C">
            <w:pPr>
              <w:pStyle w:val="OtherTableBody"/>
            </w:pPr>
            <w:r>
              <w:t>AAP</w:t>
            </w:r>
          </w:p>
        </w:tc>
        <w:tc>
          <w:tcPr>
            <w:tcW w:w="4200" w:type="dxa"/>
          </w:tcPr>
          <w:p w14:paraId="1D8F5AE1" w14:textId="77777777" w:rsidR="00B50050" w:rsidRDefault="00B50050" w:rsidP="0088127C">
            <w:pPr>
              <w:pStyle w:val="OtherTableBody"/>
            </w:pPr>
            <w:r>
              <w:t>Alert Acknowledging Provider</w:t>
            </w:r>
          </w:p>
        </w:tc>
      </w:tr>
      <w:tr w:rsidR="00B50050" w14:paraId="00A8187D" w14:textId="77777777" w:rsidTr="00195548">
        <w:tc>
          <w:tcPr>
            <w:tcW w:w="600" w:type="dxa"/>
          </w:tcPr>
          <w:p w14:paraId="1040D3BE" w14:textId="77777777" w:rsidR="00B50050" w:rsidRDefault="00B50050" w:rsidP="0088127C">
            <w:pPr>
              <w:pStyle w:val="OtherTableBody"/>
            </w:pPr>
          </w:p>
        </w:tc>
        <w:tc>
          <w:tcPr>
            <w:tcW w:w="600" w:type="dxa"/>
          </w:tcPr>
          <w:p w14:paraId="2207CFE8" w14:textId="77777777" w:rsidR="00B50050" w:rsidRDefault="00B50050" w:rsidP="0088127C">
            <w:pPr>
              <w:pStyle w:val="OtherTableBody"/>
            </w:pPr>
            <w:r>
              <w:t>0912</w:t>
            </w:r>
          </w:p>
        </w:tc>
        <w:tc>
          <w:tcPr>
            <w:tcW w:w="2600" w:type="dxa"/>
          </w:tcPr>
          <w:p w14:paraId="20BFAD62" w14:textId="77777777" w:rsidR="00B50050" w:rsidRDefault="00B50050" w:rsidP="0088127C">
            <w:pPr>
              <w:pStyle w:val="OtherTableBody"/>
            </w:pPr>
          </w:p>
        </w:tc>
        <w:tc>
          <w:tcPr>
            <w:tcW w:w="1400" w:type="dxa"/>
          </w:tcPr>
          <w:p w14:paraId="746B419E" w14:textId="77777777" w:rsidR="00B50050" w:rsidRDefault="00B50050" w:rsidP="0088127C">
            <w:pPr>
              <w:pStyle w:val="OtherTableBody"/>
            </w:pPr>
            <w:r>
              <w:t>AC</w:t>
            </w:r>
          </w:p>
        </w:tc>
        <w:tc>
          <w:tcPr>
            <w:tcW w:w="4200" w:type="dxa"/>
          </w:tcPr>
          <w:p w14:paraId="51C1535E" w14:textId="77777777" w:rsidR="00B50050" w:rsidRDefault="00B50050" w:rsidP="0088127C">
            <w:pPr>
              <w:pStyle w:val="OtherTableBody"/>
            </w:pPr>
            <w:r>
              <w:t>Person that cosigned the prescription</w:t>
            </w:r>
          </w:p>
        </w:tc>
      </w:tr>
      <w:tr w:rsidR="00B50050" w14:paraId="7296C910" w14:textId="77777777" w:rsidTr="00195548">
        <w:tc>
          <w:tcPr>
            <w:tcW w:w="600" w:type="dxa"/>
          </w:tcPr>
          <w:p w14:paraId="4BC036FF" w14:textId="77777777" w:rsidR="00B50050" w:rsidRDefault="00B50050" w:rsidP="0088127C">
            <w:pPr>
              <w:pStyle w:val="OtherTableBody"/>
            </w:pPr>
          </w:p>
        </w:tc>
        <w:tc>
          <w:tcPr>
            <w:tcW w:w="600" w:type="dxa"/>
          </w:tcPr>
          <w:p w14:paraId="280AA856" w14:textId="77777777" w:rsidR="00B50050" w:rsidRDefault="00B50050" w:rsidP="0088127C">
            <w:pPr>
              <w:pStyle w:val="OtherTableBody"/>
            </w:pPr>
            <w:r>
              <w:t>0912</w:t>
            </w:r>
          </w:p>
        </w:tc>
        <w:tc>
          <w:tcPr>
            <w:tcW w:w="2600" w:type="dxa"/>
          </w:tcPr>
          <w:p w14:paraId="3BE8A610" w14:textId="77777777" w:rsidR="00B50050" w:rsidRDefault="00B50050" w:rsidP="0088127C">
            <w:pPr>
              <w:pStyle w:val="OtherTableBody"/>
            </w:pPr>
          </w:p>
        </w:tc>
        <w:tc>
          <w:tcPr>
            <w:tcW w:w="1400" w:type="dxa"/>
          </w:tcPr>
          <w:p w14:paraId="67377DD7" w14:textId="77777777" w:rsidR="00B50050" w:rsidRDefault="00B50050" w:rsidP="0088127C">
            <w:pPr>
              <w:pStyle w:val="OtherTableBody"/>
            </w:pPr>
            <w:r>
              <w:t>AD</w:t>
            </w:r>
          </w:p>
        </w:tc>
        <w:tc>
          <w:tcPr>
            <w:tcW w:w="4200" w:type="dxa"/>
          </w:tcPr>
          <w:p w14:paraId="56E38CA0" w14:textId="77777777" w:rsidR="00B50050" w:rsidRDefault="00B50050" w:rsidP="0088127C">
            <w:pPr>
              <w:pStyle w:val="OtherTableBody"/>
            </w:pPr>
            <w:r>
              <w:t>Admitting Provider</w:t>
            </w:r>
          </w:p>
        </w:tc>
      </w:tr>
      <w:tr w:rsidR="00B50050" w14:paraId="219E327B" w14:textId="77777777" w:rsidTr="00195548">
        <w:tc>
          <w:tcPr>
            <w:tcW w:w="600" w:type="dxa"/>
          </w:tcPr>
          <w:p w14:paraId="1DAC5D15" w14:textId="77777777" w:rsidR="00B50050" w:rsidRDefault="00B50050" w:rsidP="0088127C">
            <w:pPr>
              <w:pStyle w:val="OtherTableBody"/>
            </w:pPr>
          </w:p>
        </w:tc>
        <w:tc>
          <w:tcPr>
            <w:tcW w:w="600" w:type="dxa"/>
          </w:tcPr>
          <w:p w14:paraId="787BA240" w14:textId="77777777" w:rsidR="00B50050" w:rsidRDefault="00B50050" w:rsidP="0088127C">
            <w:pPr>
              <w:pStyle w:val="OtherTableBody"/>
            </w:pPr>
            <w:r>
              <w:t>0912</w:t>
            </w:r>
          </w:p>
        </w:tc>
        <w:tc>
          <w:tcPr>
            <w:tcW w:w="2600" w:type="dxa"/>
          </w:tcPr>
          <w:p w14:paraId="3A0C7739" w14:textId="77777777" w:rsidR="00B50050" w:rsidRDefault="00B50050" w:rsidP="0088127C">
            <w:pPr>
              <w:pStyle w:val="OtherTableBody"/>
            </w:pPr>
          </w:p>
        </w:tc>
        <w:tc>
          <w:tcPr>
            <w:tcW w:w="1400" w:type="dxa"/>
          </w:tcPr>
          <w:p w14:paraId="0B4696DC" w14:textId="77777777" w:rsidR="00B50050" w:rsidRDefault="00B50050" w:rsidP="0088127C">
            <w:pPr>
              <w:pStyle w:val="OtherTableBody"/>
            </w:pPr>
            <w:r>
              <w:t>AHP</w:t>
            </w:r>
          </w:p>
        </w:tc>
        <w:tc>
          <w:tcPr>
            <w:tcW w:w="4200" w:type="dxa"/>
          </w:tcPr>
          <w:p w14:paraId="2E161E89" w14:textId="77777777" w:rsidR="00B50050" w:rsidRDefault="00B50050" w:rsidP="0088127C">
            <w:pPr>
              <w:pStyle w:val="OtherTableBody"/>
            </w:pPr>
            <w:r>
              <w:t xml:space="preserve">The specific Health Professional who has been approved to perform the ordered services for the </w:t>
            </w:r>
            <w:r>
              <w:lastRenderedPageBreak/>
              <w:t>patient.</w:t>
            </w:r>
          </w:p>
        </w:tc>
      </w:tr>
      <w:tr w:rsidR="00B50050" w14:paraId="7DA71AEB" w14:textId="77777777" w:rsidTr="00195548">
        <w:tc>
          <w:tcPr>
            <w:tcW w:w="600" w:type="dxa"/>
          </w:tcPr>
          <w:p w14:paraId="4D0361D0" w14:textId="77777777" w:rsidR="00B50050" w:rsidRDefault="00B50050" w:rsidP="0088127C">
            <w:pPr>
              <w:pStyle w:val="OtherTableBody"/>
            </w:pPr>
          </w:p>
        </w:tc>
        <w:tc>
          <w:tcPr>
            <w:tcW w:w="600" w:type="dxa"/>
          </w:tcPr>
          <w:p w14:paraId="15CC4D32" w14:textId="77777777" w:rsidR="00B50050" w:rsidRDefault="00B50050" w:rsidP="0088127C">
            <w:pPr>
              <w:pStyle w:val="OtherTableBody"/>
            </w:pPr>
            <w:r>
              <w:t>0912</w:t>
            </w:r>
          </w:p>
        </w:tc>
        <w:tc>
          <w:tcPr>
            <w:tcW w:w="2600" w:type="dxa"/>
          </w:tcPr>
          <w:p w14:paraId="59BA2877" w14:textId="77777777" w:rsidR="00B50050" w:rsidRDefault="00B50050" w:rsidP="0088127C">
            <w:pPr>
              <w:pStyle w:val="OtherTableBody"/>
            </w:pPr>
          </w:p>
        </w:tc>
        <w:tc>
          <w:tcPr>
            <w:tcW w:w="1400" w:type="dxa"/>
          </w:tcPr>
          <w:p w14:paraId="55AF4B00" w14:textId="77777777" w:rsidR="00B50050" w:rsidRDefault="00B50050" w:rsidP="0088127C">
            <w:pPr>
              <w:pStyle w:val="OtherTableBody"/>
            </w:pPr>
            <w:r>
              <w:t>AI</w:t>
            </w:r>
          </w:p>
        </w:tc>
        <w:tc>
          <w:tcPr>
            <w:tcW w:w="4200" w:type="dxa"/>
          </w:tcPr>
          <w:p w14:paraId="40DD1CCF" w14:textId="77777777" w:rsidR="00B50050" w:rsidRDefault="00B50050" w:rsidP="0088127C">
            <w:pPr>
              <w:pStyle w:val="OtherTableBody"/>
            </w:pPr>
            <w:r>
              <w:t>Assistant/Alternate Interpreter</w:t>
            </w:r>
          </w:p>
        </w:tc>
      </w:tr>
      <w:tr w:rsidR="00B50050" w14:paraId="58BE0BB4" w14:textId="77777777" w:rsidTr="00195548">
        <w:tc>
          <w:tcPr>
            <w:tcW w:w="600" w:type="dxa"/>
          </w:tcPr>
          <w:p w14:paraId="0EC0B4E4" w14:textId="77777777" w:rsidR="00B50050" w:rsidRDefault="00B50050" w:rsidP="0088127C">
            <w:pPr>
              <w:pStyle w:val="OtherTableBody"/>
            </w:pPr>
          </w:p>
        </w:tc>
        <w:tc>
          <w:tcPr>
            <w:tcW w:w="600" w:type="dxa"/>
          </w:tcPr>
          <w:p w14:paraId="11E84AB3" w14:textId="77777777" w:rsidR="00B50050" w:rsidRDefault="00B50050" w:rsidP="0088127C">
            <w:pPr>
              <w:pStyle w:val="OtherTableBody"/>
            </w:pPr>
            <w:r>
              <w:t>0912</w:t>
            </w:r>
          </w:p>
        </w:tc>
        <w:tc>
          <w:tcPr>
            <w:tcW w:w="2600" w:type="dxa"/>
          </w:tcPr>
          <w:p w14:paraId="17866D87" w14:textId="77777777" w:rsidR="00B50050" w:rsidRDefault="00B50050" w:rsidP="0088127C">
            <w:pPr>
              <w:pStyle w:val="OtherTableBody"/>
            </w:pPr>
          </w:p>
        </w:tc>
        <w:tc>
          <w:tcPr>
            <w:tcW w:w="1400" w:type="dxa"/>
          </w:tcPr>
          <w:p w14:paraId="1B2485DF" w14:textId="77777777" w:rsidR="00B50050" w:rsidRDefault="00B50050" w:rsidP="0088127C">
            <w:pPr>
              <w:pStyle w:val="OtherTableBody"/>
            </w:pPr>
            <w:r>
              <w:t>AP</w:t>
            </w:r>
          </w:p>
        </w:tc>
        <w:tc>
          <w:tcPr>
            <w:tcW w:w="4200" w:type="dxa"/>
          </w:tcPr>
          <w:p w14:paraId="63308DD5" w14:textId="77777777" w:rsidR="00B50050" w:rsidRDefault="00B50050" w:rsidP="0088127C">
            <w:pPr>
              <w:pStyle w:val="OtherTableBody"/>
            </w:pPr>
            <w:r>
              <w:t>Administering Provider</w:t>
            </w:r>
          </w:p>
        </w:tc>
      </w:tr>
      <w:tr w:rsidR="00B50050" w14:paraId="72A05762" w14:textId="77777777" w:rsidTr="00195548">
        <w:tc>
          <w:tcPr>
            <w:tcW w:w="600" w:type="dxa"/>
          </w:tcPr>
          <w:p w14:paraId="0DD3E4BE" w14:textId="77777777" w:rsidR="00B50050" w:rsidRDefault="00B50050" w:rsidP="0088127C">
            <w:pPr>
              <w:pStyle w:val="OtherTableBody"/>
            </w:pPr>
          </w:p>
        </w:tc>
        <w:tc>
          <w:tcPr>
            <w:tcW w:w="600" w:type="dxa"/>
          </w:tcPr>
          <w:p w14:paraId="14FAF32A" w14:textId="77777777" w:rsidR="00B50050" w:rsidRDefault="00B50050" w:rsidP="0088127C">
            <w:pPr>
              <w:pStyle w:val="OtherTableBody"/>
            </w:pPr>
            <w:r>
              <w:t>0912</w:t>
            </w:r>
          </w:p>
        </w:tc>
        <w:tc>
          <w:tcPr>
            <w:tcW w:w="2600" w:type="dxa"/>
          </w:tcPr>
          <w:p w14:paraId="7A4F5730" w14:textId="77777777" w:rsidR="00B50050" w:rsidRDefault="00B50050" w:rsidP="0088127C">
            <w:pPr>
              <w:pStyle w:val="OtherTableBody"/>
            </w:pPr>
          </w:p>
        </w:tc>
        <w:tc>
          <w:tcPr>
            <w:tcW w:w="1400" w:type="dxa"/>
          </w:tcPr>
          <w:p w14:paraId="50D0D0D6" w14:textId="77777777" w:rsidR="00B50050" w:rsidRDefault="00B50050" w:rsidP="0088127C">
            <w:pPr>
              <w:pStyle w:val="OtherTableBody"/>
            </w:pPr>
            <w:r>
              <w:t>APO</w:t>
            </w:r>
          </w:p>
        </w:tc>
        <w:tc>
          <w:tcPr>
            <w:tcW w:w="4200" w:type="dxa"/>
          </w:tcPr>
          <w:p w14:paraId="75E87A14" w14:textId="77777777" w:rsidR="00B50050" w:rsidRDefault="00B50050" w:rsidP="0088127C">
            <w:pPr>
              <w:pStyle w:val="OtherTableBody"/>
            </w:pPr>
            <w:r>
              <w:t>The Provider Organization that has been approved to perform the sanctioned procedures to which the patient was referred to.</w:t>
            </w:r>
          </w:p>
        </w:tc>
      </w:tr>
      <w:tr w:rsidR="00B50050" w14:paraId="25DC0639" w14:textId="77777777" w:rsidTr="00195548">
        <w:tc>
          <w:tcPr>
            <w:tcW w:w="600" w:type="dxa"/>
          </w:tcPr>
          <w:p w14:paraId="0C455034" w14:textId="77777777" w:rsidR="00B50050" w:rsidRDefault="00B50050" w:rsidP="0088127C">
            <w:pPr>
              <w:pStyle w:val="OtherTableBody"/>
            </w:pPr>
          </w:p>
        </w:tc>
        <w:tc>
          <w:tcPr>
            <w:tcW w:w="600" w:type="dxa"/>
          </w:tcPr>
          <w:p w14:paraId="5A228945" w14:textId="77777777" w:rsidR="00B50050" w:rsidRDefault="00B50050" w:rsidP="0088127C">
            <w:pPr>
              <w:pStyle w:val="OtherTableBody"/>
            </w:pPr>
            <w:r>
              <w:t>0912</w:t>
            </w:r>
          </w:p>
        </w:tc>
        <w:tc>
          <w:tcPr>
            <w:tcW w:w="2600" w:type="dxa"/>
          </w:tcPr>
          <w:p w14:paraId="79F9069C" w14:textId="77777777" w:rsidR="00B50050" w:rsidRDefault="00B50050" w:rsidP="0088127C">
            <w:pPr>
              <w:pStyle w:val="OtherTableBody"/>
            </w:pPr>
          </w:p>
        </w:tc>
        <w:tc>
          <w:tcPr>
            <w:tcW w:w="1400" w:type="dxa"/>
          </w:tcPr>
          <w:p w14:paraId="617F9A1D" w14:textId="77777777" w:rsidR="00B50050" w:rsidRDefault="00B50050" w:rsidP="0088127C">
            <w:pPr>
              <w:pStyle w:val="OtherTableBody"/>
            </w:pPr>
            <w:r>
              <w:t>ARI</w:t>
            </w:r>
          </w:p>
        </w:tc>
        <w:tc>
          <w:tcPr>
            <w:tcW w:w="4200" w:type="dxa"/>
          </w:tcPr>
          <w:p w14:paraId="774825B8" w14:textId="77777777" w:rsidR="00B50050" w:rsidRDefault="00B50050" w:rsidP="0088127C">
            <w:pPr>
              <w:pStyle w:val="OtherTableBody"/>
            </w:pPr>
            <w:r>
              <w:t>Assistant Result Interpreter</w:t>
            </w:r>
          </w:p>
        </w:tc>
      </w:tr>
      <w:tr w:rsidR="00B50050" w14:paraId="3D2EF1F9" w14:textId="77777777" w:rsidTr="00195548">
        <w:tc>
          <w:tcPr>
            <w:tcW w:w="600" w:type="dxa"/>
          </w:tcPr>
          <w:p w14:paraId="04E76E49" w14:textId="77777777" w:rsidR="00B50050" w:rsidRDefault="00B50050" w:rsidP="0088127C">
            <w:pPr>
              <w:pStyle w:val="OtherTableBody"/>
            </w:pPr>
          </w:p>
        </w:tc>
        <w:tc>
          <w:tcPr>
            <w:tcW w:w="600" w:type="dxa"/>
          </w:tcPr>
          <w:p w14:paraId="3D7E9520" w14:textId="77777777" w:rsidR="00B50050" w:rsidRDefault="00B50050" w:rsidP="0088127C">
            <w:pPr>
              <w:pStyle w:val="OtherTableBody"/>
            </w:pPr>
            <w:r>
              <w:t>0912</w:t>
            </w:r>
          </w:p>
        </w:tc>
        <w:tc>
          <w:tcPr>
            <w:tcW w:w="2600" w:type="dxa"/>
          </w:tcPr>
          <w:p w14:paraId="3C2BC5B7" w14:textId="77777777" w:rsidR="00B50050" w:rsidRDefault="00B50050" w:rsidP="0088127C">
            <w:pPr>
              <w:pStyle w:val="OtherTableBody"/>
            </w:pPr>
          </w:p>
        </w:tc>
        <w:tc>
          <w:tcPr>
            <w:tcW w:w="1400" w:type="dxa"/>
          </w:tcPr>
          <w:p w14:paraId="764CD631" w14:textId="77777777" w:rsidR="00B50050" w:rsidRDefault="00B50050" w:rsidP="0088127C">
            <w:pPr>
              <w:pStyle w:val="OtherTableBody"/>
            </w:pPr>
            <w:r>
              <w:t>AT</w:t>
            </w:r>
          </w:p>
        </w:tc>
        <w:tc>
          <w:tcPr>
            <w:tcW w:w="4200" w:type="dxa"/>
          </w:tcPr>
          <w:p w14:paraId="7CC21866" w14:textId="77777777" w:rsidR="00B50050" w:rsidRDefault="00B50050" w:rsidP="0088127C">
            <w:pPr>
              <w:pStyle w:val="OtherTableBody"/>
            </w:pPr>
            <w:r>
              <w:t>Attending Provider</w:t>
            </w:r>
          </w:p>
        </w:tc>
      </w:tr>
      <w:tr w:rsidR="00B50050" w14:paraId="37DD54FB" w14:textId="77777777" w:rsidTr="00195548">
        <w:tc>
          <w:tcPr>
            <w:tcW w:w="600" w:type="dxa"/>
          </w:tcPr>
          <w:p w14:paraId="4D05AD1B" w14:textId="77777777" w:rsidR="00B50050" w:rsidRDefault="00B50050" w:rsidP="0088127C">
            <w:pPr>
              <w:pStyle w:val="OtherTableBody"/>
            </w:pPr>
          </w:p>
        </w:tc>
        <w:tc>
          <w:tcPr>
            <w:tcW w:w="600" w:type="dxa"/>
          </w:tcPr>
          <w:p w14:paraId="6DCEC1DE" w14:textId="77777777" w:rsidR="00B50050" w:rsidRDefault="00B50050" w:rsidP="0088127C">
            <w:pPr>
              <w:pStyle w:val="OtherTableBody"/>
            </w:pPr>
            <w:r>
              <w:t>0912</w:t>
            </w:r>
          </w:p>
        </w:tc>
        <w:tc>
          <w:tcPr>
            <w:tcW w:w="2600" w:type="dxa"/>
          </w:tcPr>
          <w:p w14:paraId="2FF0526B" w14:textId="77777777" w:rsidR="00B50050" w:rsidRDefault="00B50050" w:rsidP="0088127C">
            <w:pPr>
              <w:pStyle w:val="OtherTableBody"/>
            </w:pPr>
          </w:p>
        </w:tc>
        <w:tc>
          <w:tcPr>
            <w:tcW w:w="1400" w:type="dxa"/>
          </w:tcPr>
          <w:p w14:paraId="31969496" w14:textId="77777777" w:rsidR="00B50050" w:rsidRDefault="00B50050" w:rsidP="0088127C">
            <w:pPr>
              <w:pStyle w:val="OtherTableBody"/>
            </w:pPr>
            <w:r>
              <w:t>AUT</w:t>
            </w:r>
          </w:p>
        </w:tc>
        <w:tc>
          <w:tcPr>
            <w:tcW w:w="4200" w:type="dxa"/>
          </w:tcPr>
          <w:p w14:paraId="78CEFD6E" w14:textId="77777777" w:rsidR="00B50050" w:rsidRDefault="00B50050" w:rsidP="0088127C">
            <w:pPr>
              <w:pStyle w:val="OtherTableBody"/>
            </w:pPr>
            <w:r>
              <w:t>Identifies the entity responsible for initiating the event</w:t>
            </w:r>
          </w:p>
        </w:tc>
      </w:tr>
      <w:tr w:rsidR="00B50050" w14:paraId="785A2AE3" w14:textId="77777777" w:rsidTr="00195548">
        <w:tc>
          <w:tcPr>
            <w:tcW w:w="600" w:type="dxa"/>
          </w:tcPr>
          <w:p w14:paraId="4111E9F0" w14:textId="77777777" w:rsidR="00B50050" w:rsidRDefault="00B50050" w:rsidP="0088127C">
            <w:pPr>
              <w:pStyle w:val="OtherTableBody"/>
            </w:pPr>
          </w:p>
        </w:tc>
        <w:tc>
          <w:tcPr>
            <w:tcW w:w="600" w:type="dxa"/>
          </w:tcPr>
          <w:p w14:paraId="67488456" w14:textId="77777777" w:rsidR="00B50050" w:rsidRDefault="00B50050" w:rsidP="0088127C">
            <w:pPr>
              <w:pStyle w:val="OtherTableBody"/>
            </w:pPr>
            <w:r>
              <w:t>0912</w:t>
            </w:r>
          </w:p>
        </w:tc>
        <w:tc>
          <w:tcPr>
            <w:tcW w:w="2600" w:type="dxa"/>
          </w:tcPr>
          <w:p w14:paraId="6409C383" w14:textId="77777777" w:rsidR="00B50050" w:rsidRDefault="00B50050" w:rsidP="0088127C">
            <w:pPr>
              <w:pStyle w:val="OtherTableBody"/>
            </w:pPr>
          </w:p>
        </w:tc>
        <w:tc>
          <w:tcPr>
            <w:tcW w:w="1400" w:type="dxa"/>
          </w:tcPr>
          <w:p w14:paraId="659E647C" w14:textId="77777777" w:rsidR="00B50050" w:rsidRDefault="00B50050" w:rsidP="0088127C">
            <w:pPr>
              <w:pStyle w:val="OtherTableBody"/>
            </w:pPr>
            <w:r>
              <w:t>CLPO</w:t>
            </w:r>
          </w:p>
        </w:tc>
        <w:tc>
          <w:tcPr>
            <w:tcW w:w="4200" w:type="dxa"/>
          </w:tcPr>
          <w:p w14:paraId="0881D878" w14:textId="77777777" w:rsidR="00B50050" w:rsidRDefault="00B50050" w:rsidP="0088127C">
            <w:pPr>
              <w:pStyle w:val="OtherTableBody"/>
            </w:pPr>
            <w:r>
              <w:t>The organization that is responsible for collecting the specimen.</w:t>
            </w:r>
          </w:p>
        </w:tc>
      </w:tr>
      <w:tr w:rsidR="00B50050" w14:paraId="5C7C9840" w14:textId="77777777" w:rsidTr="00195548">
        <w:tc>
          <w:tcPr>
            <w:tcW w:w="600" w:type="dxa"/>
          </w:tcPr>
          <w:p w14:paraId="362C489E" w14:textId="77777777" w:rsidR="00B50050" w:rsidRDefault="00B50050" w:rsidP="0088127C">
            <w:pPr>
              <w:pStyle w:val="OtherTableBody"/>
            </w:pPr>
          </w:p>
        </w:tc>
        <w:tc>
          <w:tcPr>
            <w:tcW w:w="600" w:type="dxa"/>
          </w:tcPr>
          <w:p w14:paraId="5BEA9C81" w14:textId="77777777" w:rsidR="00B50050" w:rsidRDefault="00B50050" w:rsidP="0088127C">
            <w:pPr>
              <w:pStyle w:val="OtherTableBody"/>
            </w:pPr>
            <w:r>
              <w:t>0912</w:t>
            </w:r>
          </w:p>
        </w:tc>
        <w:tc>
          <w:tcPr>
            <w:tcW w:w="2600" w:type="dxa"/>
          </w:tcPr>
          <w:p w14:paraId="5282E92A" w14:textId="77777777" w:rsidR="00B50050" w:rsidRDefault="00B50050" w:rsidP="0088127C">
            <w:pPr>
              <w:pStyle w:val="OtherTableBody"/>
            </w:pPr>
          </w:p>
        </w:tc>
        <w:tc>
          <w:tcPr>
            <w:tcW w:w="1400" w:type="dxa"/>
          </w:tcPr>
          <w:p w14:paraId="0337C41B" w14:textId="77777777" w:rsidR="00B50050" w:rsidRDefault="00B50050" w:rsidP="0088127C">
            <w:pPr>
              <w:pStyle w:val="OtherTableBody"/>
            </w:pPr>
            <w:r>
              <w:t>CP</w:t>
            </w:r>
          </w:p>
        </w:tc>
        <w:tc>
          <w:tcPr>
            <w:tcW w:w="4200" w:type="dxa"/>
          </w:tcPr>
          <w:p w14:paraId="0D6AFD1A" w14:textId="77777777" w:rsidR="00B50050" w:rsidRDefault="00B50050" w:rsidP="0088127C">
            <w:pPr>
              <w:pStyle w:val="OtherTableBody"/>
            </w:pPr>
            <w:r>
              <w:t>Consulting Provider</w:t>
            </w:r>
          </w:p>
        </w:tc>
      </w:tr>
      <w:tr w:rsidR="00B50050" w14:paraId="05F1629A" w14:textId="77777777" w:rsidTr="00195548">
        <w:tc>
          <w:tcPr>
            <w:tcW w:w="600" w:type="dxa"/>
          </w:tcPr>
          <w:p w14:paraId="32E9BCDF" w14:textId="77777777" w:rsidR="00B50050" w:rsidRDefault="00B50050" w:rsidP="0088127C">
            <w:pPr>
              <w:pStyle w:val="OtherTableBody"/>
            </w:pPr>
          </w:p>
        </w:tc>
        <w:tc>
          <w:tcPr>
            <w:tcW w:w="600" w:type="dxa"/>
          </w:tcPr>
          <w:p w14:paraId="4BFF86E3" w14:textId="77777777" w:rsidR="00B50050" w:rsidRDefault="00B50050" w:rsidP="0088127C">
            <w:pPr>
              <w:pStyle w:val="OtherTableBody"/>
            </w:pPr>
            <w:r>
              <w:t>0912</w:t>
            </w:r>
          </w:p>
        </w:tc>
        <w:tc>
          <w:tcPr>
            <w:tcW w:w="2600" w:type="dxa"/>
          </w:tcPr>
          <w:p w14:paraId="24E67E12" w14:textId="77777777" w:rsidR="00B50050" w:rsidRDefault="00B50050" w:rsidP="0088127C">
            <w:pPr>
              <w:pStyle w:val="OtherTableBody"/>
            </w:pPr>
          </w:p>
        </w:tc>
        <w:tc>
          <w:tcPr>
            <w:tcW w:w="1400" w:type="dxa"/>
          </w:tcPr>
          <w:p w14:paraId="397F3695" w14:textId="77777777" w:rsidR="00B50050" w:rsidRDefault="00B50050" w:rsidP="0088127C">
            <w:pPr>
              <w:pStyle w:val="OtherTableBody"/>
            </w:pPr>
            <w:r>
              <w:t>DIE</w:t>
            </w:r>
          </w:p>
        </w:tc>
        <w:tc>
          <w:tcPr>
            <w:tcW w:w="4200" w:type="dxa"/>
          </w:tcPr>
          <w:p w14:paraId="605DB4E3" w14:textId="77777777" w:rsidR="00B50050" w:rsidRDefault="00B50050" w:rsidP="0088127C">
            <w:pPr>
              <w:pStyle w:val="OtherTableBody"/>
            </w:pPr>
            <w:r>
              <w:t>Organization, person or device that has the authority to remove a specimen identifier.</w:t>
            </w:r>
          </w:p>
        </w:tc>
      </w:tr>
      <w:tr w:rsidR="00B50050" w14:paraId="18B76483" w14:textId="77777777" w:rsidTr="00195548">
        <w:tc>
          <w:tcPr>
            <w:tcW w:w="600" w:type="dxa"/>
          </w:tcPr>
          <w:p w14:paraId="18606445" w14:textId="77777777" w:rsidR="00B50050" w:rsidRDefault="00B50050" w:rsidP="0088127C">
            <w:pPr>
              <w:pStyle w:val="OtherTableBody"/>
            </w:pPr>
          </w:p>
        </w:tc>
        <w:tc>
          <w:tcPr>
            <w:tcW w:w="600" w:type="dxa"/>
          </w:tcPr>
          <w:p w14:paraId="44F378FE" w14:textId="77777777" w:rsidR="00B50050" w:rsidRDefault="00B50050" w:rsidP="0088127C">
            <w:pPr>
              <w:pStyle w:val="OtherTableBody"/>
            </w:pPr>
            <w:r>
              <w:t>0912</w:t>
            </w:r>
          </w:p>
        </w:tc>
        <w:tc>
          <w:tcPr>
            <w:tcW w:w="2600" w:type="dxa"/>
          </w:tcPr>
          <w:p w14:paraId="4B757E84" w14:textId="77777777" w:rsidR="00B50050" w:rsidRDefault="00B50050" w:rsidP="0088127C">
            <w:pPr>
              <w:pStyle w:val="OtherTableBody"/>
            </w:pPr>
          </w:p>
        </w:tc>
        <w:tc>
          <w:tcPr>
            <w:tcW w:w="1400" w:type="dxa"/>
          </w:tcPr>
          <w:p w14:paraId="75836A69" w14:textId="77777777" w:rsidR="00B50050" w:rsidRDefault="00B50050" w:rsidP="0088127C">
            <w:pPr>
              <w:pStyle w:val="OtherTableBody"/>
            </w:pPr>
            <w:r>
              <w:t>DP</w:t>
            </w:r>
          </w:p>
        </w:tc>
        <w:tc>
          <w:tcPr>
            <w:tcW w:w="4200" w:type="dxa"/>
          </w:tcPr>
          <w:p w14:paraId="4D9643E4" w14:textId="77777777" w:rsidR="00B50050" w:rsidRDefault="00B50050" w:rsidP="0088127C">
            <w:pPr>
              <w:pStyle w:val="OtherTableBody"/>
            </w:pPr>
            <w:r>
              <w:t>Dispensing Provider</w:t>
            </w:r>
          </w:p>
        </w:tc>
      </w:tr>
      <w:tr w:rsidR="00B50050" w14:paraId="2F9D7E2C" w14:textId="77777777" w:rsidTr="00195548">
        <w:tc>
          <w:tcPr>
            <w:tcW w:w="600" w:type="dxa"/>
          </w:tcPr>
          <w:p w14:paraId="4E97B188" w14:textId="77777777" w:rsidR="00B50050" w:rsidRDefault="00B50050" w:rsidP="0088127C">
            <w:pPr>
              <w:pStyle w:val="OtherTableBody"/>
            </w:pPr>
          </w:p>
        </w:tc>
        <w:tc>
          <w:tcPr>
            <w:tcW w:w="600" w:type="dxa"/>
          </w:tcPr>
          <w:p w14:paraId="2C82943C" w14:textId="77777777" w:rsidR="00B50050" w:rsidRDefault="00B50050" w:rsidP="0088127C">
            <w:pPr>
              <w:pStyle w:val="OtherTableBody"/>
            </w:pPr>
            <w:r>
              <w:t>0912</w:t>
            </w:r>
          </w:p>
        </w:tc>
        <w:tc>
          <w:tcPr>
            <w:tcW w:w="2600" w:type="dxa"/>
          </w:tcPr>
          <w:p w14:paraId="287D95DE" w14:textId="77777777" w:rsidR="00B50050" w:rsidRDefault="00B50050" w:rsidP="0088127C">
            <w:pPr>
              <w:pStyle w:val="OtherTableBody"/>
            </w:pPr>
          </w:p>
        </w:tc>
        <w:tc>
          <w:tcPr>
            <w:tcW w:w="1400" w:type="dxa"/>
          </w:tcPr>
          <w:p w14:paraId="74EB37D8" w14:textId="77777777" w:rsidR="00B50050" w:rsidRDefault="00B50050" w:rsidP="0088127C">
            <w:pPr>
              <w:pStyle w:val="OtherTableBody"/>
            </w:pPr>
            <w:r>
              <w:t>EARI</w:t>
            </w:r>
          </w:p>
        </w:tc>
        <w:tc>
          <w:tcPr>
            <w:tcW w:w="4200" w:type="dxa"/>
          </w:tcPr>
          <w:p w14:paraId="7ECA3D45" w14:textId="77777777" w:rsidR="00B50050" w:rsidRDefault="00B50050" w:rsidP="0088127C">
            <w:pPr>
              <w:pStyle w:val="OtherTableBody"/>
            </w:pPr>
            <w:r>
              <w:t>The Assistant Result Interpreter who is expected to interpret the result (in the future).</w:t>
            </w:r>
          </w:p>
        </w:tc>
      </w:tr>
      <w:tr w:rsidR="00B50050" w14:paraId="2AAD4775" w14:textId="77777777" w:rsidTr="00195548">
        <w:tc>
          <w:tcPr>
            <w:tcW w:w="600" w:type="dxa"/>
          </w:tcPr>
          <w:p w14:paraId="47FE2C6F" w14:textId="77777777" w:rsidR="00B50050" w:rsidRDefault="00B50050" w:rsidP="0088127C">
            <w:pPr>
              <w:pStyle w:val="OtherTableBody"/>
            </w:pPr>
          </w:p>
        </w:tc>
        <w:tc>
          <w:tcPr>
            <w:tcW w:w="600" w:type="dxa"/>
          </w:tcPr>
          <w:p w14:paraId="7CFB7EFA" w14:textId="77777777" w:rsidR="00B50050" w:rsidRDefault="00B50050" w:rsidP="0088127C">
            <w:pPr>
              <w:pStyle w:val="OtherTableBody"/>
            </w:pPr>
            <w:r>
              <w:t>0912</w:t>
            </w:r>
          </w:p>
        </w:tc>
        <w:tc>
          <w:tcPr>
            <w:tcW w:w="2600" w:type="dxa"/>
          </w:tcPr>
          <w:p w14:paraId="57434929" w14:textId="77777777" w:rsidR="00B50050" w:rsidRDefault="00B50050" w:rsidP="0088127C">
            <w:pPr>
              <w:pStyle w:val="OtherTableBody"/>
            </w:pPr>
          </w:p>
        </w:tc>
        <w:tc>
          <w:tcPr>
            <w:tcW w:w="1400" w:type="dxa"/>
          </w:tcPr>
          <w:p w14:paraId="4B5A8BFA" w14:textId="77777777" w:rsidR="00B50050" w:rsidRDefault="00B50050" w:rsidP="0088127C">
            <w:pPr>
              <w:pStyle w:val="OtherTableBody"/>
            </w:pPr>
            <w:r>
              <w:t>ED</w:t>
            </w:r>
          </w:p>
        </w:tc>
        <w:tc>
          <w:tcPr>
            <w:tcW w:w="4200" w:type="dxa"/>
          </w:tcPr>
          <w:p w14:paraId="6BB8C6BE" w14:textId="77777777" w:rsidR="00B50050" w:rsidRDefault="00B50050" w:rsidP="0088127C">
            <w:pPr>
              <w:pStyle w:val="OtherTableBody"/>
            </w:pPr>
            <w:r>
              <w:t>Identifies the device that was used to enter the order into the system.</w:t>
            </w:r>
          </w:p>
        </w:tc>
      </w:tr>
      <w:tr w:rsidR="00B50050" w14:paraId="01CB3E55" w14:textId="77777777" w:rsidTr="00195548">
        <w:tc>
          <w:tcPr>
            <w:tcW w:w="600" w:type="dxa"/>
          </w:tcPr>
          <w:p w14:paraId="549B24A6" w14:textId="77777777" w:rsidR="00B50050" w:rsidRDefault="00B50050" w:rsidP="0088127C">
            <w:pPr>
              <w:pStyle w:val="OtherTableBody"/>
            </w:pPr>
          </w:p>
        </w:tc>
        <w:tc>
          <w:tcPr>
            <w:tcW w:w="600" w:type="dxa"/>
          </w:tcPr>
          <w:p w14:paraId="5ED9E9A4" w14:textId="77777777" w:rsidR="00B50050" w:rsidRDefault="00B50050" w:rsidP="0088127C">
            <w:pPr>
              <w:pStyle w:val="OtherTableBody"/>
            </w:pPr>
            <w:r>
              <w:t>0912</w:t>
            </w:r>
          </w:p>
        </w:tc>
        <w:tc>
          <w:tcPr>
            <w:tcW w:w="2600" w:type="dxa"/>
          </w:tcPr>
          <w:p w14:paraId="68E523A6" w14:textId="77777777" w:rsidR="00B50050" w:rsidRDefault="00B50050" w:rsidP="0088127C">
            <w:pPr>
              <w:pStyle w:val="OtherTableBody"/>
            </w:pPr>
          </w:p>
        </w:tc>
        <w:tc>
          <w:tcPr>
            <w:tcW w:w="1400" w:type="dxa"/>
          </w:tcPr>
          <w:p w14:paraId="399586CC" w14:textId="77777777" w:rsidR="00B50050" w:rsidRDefault="00B50050" w:rsidP="0088127C">
            <w:pPr>
              <w:pStyle w:val="OtherTableBody"/>
            </w:pPr>
            <w:r>
              <w:t>EO</w:t>
            </w:r>
          </w:p>
        </w:tc>
        <w:tc>
          <w:tcPr>
            <w:tcW w:w="4200" w:type="dxa"/>
          </w:tcPr>
          <w:p w14:paraId="386124BD" w14:textId="77777777" w:rsidR="00B50050" w:rsidRDefault="00B50050" w:rsidP="0088127C">
            <w:pPr>
              <w:pStyle w:val="OtherTableBody"/>
            </w:pPr>
            <w:r>
              <w:t>Identifies the organization that entered the order into the system.</w:t>
            </w:r>
          </w:p>
        </w:tc>
      </w:tr>
      <w:tr w:rsidR="00B50050" w14:paraId="7454588D" w14:textId="77777777" w:rsidTr="00195548">
        <w:tc>
          <w:tcPr>
            <w:tcW w:w="600" w:type="dxa"/>
          </w:tcPr>
          <w:p w14:paraId="6D22E3EB" w14:textId="77777777" w:rsidR="00B50050" w:rsidRDefault="00B50050" w:rsidP="0088127C">
            <w:pPr>
              <w:pStyle w:val="OtherTableBody"/>
            </w:pPr>
          </w:p>
        </w:tc>
        <w:tc>
          <w:tcPr>
            <w:tcW w:w="600" w:type="dxa"/>
          </w:tcPr>
          <w:p w14:paraId="6E8EB28B" w14:textId="77777777" w:rsidR="00B50050" w:rsidRDefault="00B50050" w:rsidP="0088127C">
            <w:pPr>
              <w:pStyle w:val="OtherTableBody"/>
            </w:pPr>
            <w:r>
              <w:t>0912</w:t>
            </w:r>
          </w:p>
        </w:tc>
        <w:tc>
          <w:tcPr>
            <w:tcW w:w="2600" w:type="dxa"/>
          </w:tcPr>
          <w:p w14:paraId="73647F4C" w14:textId="77777777" w:rsidR="00B50050" w:rsidRDefault="00B50050" w:rsidP="0088127C">
            <w:pPr>
              <w:pStyle w:val="OtherTableBody"/>
            </w:pPr>
          </w:p>
        </w:tc>
        <w:tc>
          <w:tcPr>
            <w:tcW w:w="1400" w:type="dxa"/>
          </w:tcPr>
          <w:p w14:paraId="717469BD" w14:textId="77777777" w:rsidR="00B50050" w:rsidRDefault="00B50050" w:rsidP="0088127C">
            <w:pPr>
              <w:pStyle w:val="OtherTableBody"/>
            </w:pPr>
            <w:r>
              <w:t>EP</w:t>
            </w:r>
          </w:p>
        </w:tc>
        <w:tc>
          <w:tcPr>
            <w:tcW w:w="4200" w:type="dxa"/>
          </w:tcPr>
          <w:p w14:paraId="1A095D7E" w14:textId="77777777" w:rsidR="00B50050" w:rsidRDefault="00B50050" w:rsidP="0088127C">
            <w:pPr>
              <w:pStyle w:val="OtherTableBody"/>
            </w:pPr>
            <w:r>
              <w:t>Identifies the person that entered the order into the system</w:t>
            </w:r>
          </w:p>
        </w:tc>
      </w:tr>
      <w:tr w:rsidR="00B50050" w14:paraId="0EFCDF80" w14:textId="77777777" w:rsidTr="00195548">
        <w:tc>
          <w:tcPr>
            <w:tcW w:w="600" w:type="dxa"/>
          </w:tcPr>
          <w:p w14:paraId="62D618C0" w14:textId="77777777" w:rsidR="00B50050" w:rsidRDefault="00B50050" w:rsidP="0088127C">
            <w:pPr>
              <w:pStyle w:val="OtherTableBody"/>
            </w:pPr>
          </w:p>
        </w:tc>
        <w:tc>
          <w:tcPr>
            <w:tcW w:w="600" w:type="dxa"/>
          </w:tcPr>
          <w:p w14:paraId="4A805D95" w14:textId="77777777" w:rsidR="00B50050" w:rsidRDefault="00B50050" w:rsidP="0088127C">
            <w:pPr>
              <w:pStyle w:val="OtherTableBody"/>
            </w:pPr>
            <w:r>
              <w:t>0912</w:t>
            </w:r>
          </w:p>
        </w:tc>
        <w:tc>
          <w:tcPr>
            <w:tcW w:w="2600" w:type="dxa"/>
          </w:tcPr>
          <w:p w14:paraId="3993032F" w14:textId="77777777" w:rsidR="00B50050" w:rsidRDefault="00B50050" w:rsidP="0088127C">
            <w:pPr>
              <w:pStyle w:val="OtherTableBody"/>
            </w:pPr>
          </w:p>
        </w:tc>
        <w:tc>
          <w:tcPr>
            <w:tcW w:w="1400" w:type="dxa"/>
          </w:tcPr>
          <w:p w14:paraId="57EDE4AF" w14:textId="77777777" w:rsidR="00B50050" w:rsidRDefault="00B50050" w:rsidP="0088127C">
            <w:pPr>
              <w:pStyle w:val="OtherTableBody"/>
            </w:pPr>
            <w:r>
              <w:t>EPRI</w:t>
            </w:r>
          </w:p>
        </w:tc>
        <w:tc>
          <w:tcPr>
            <w:tcW w:w="4200" w:type="dxa"/>
          </w:tcPr>
          <w:p w14:paraId="5C6AF9C5" w14:textId="77777777" w:rsidR="00B50050" w:rsidRDefault="00B50050" w:rsidP="0088127C">
            <w:pPr>
              <w:pStyle w:val="OtherTableBody"/>
            </w:pPr>
            <w:r>
              <w:t>The Principal Result Interpreter who is expected to interpret the result (in the future).</w:t>
            </w:r>
          </w:p>
        </w:tc>
      </w:tr>
      <w:tr w:rsidR="00B50050" w14:paraId="711F68CC" w14:textId="77777777" w:rsidTr="00195548">
        <w:tc>
          <w:tcPr>
            <w:tcW w:w="600" w:type="dxa"/>
          </w:tcPr>
          <w:p w14:paraId="1616D851" w14:textId="77777777" w:rsidR="00B50050" w:rsidRDefault="00B50050" w:rsidP="0088127C">
            <w:pPr>
              <w:pStyle w:val="OtherTableBody"/>
            </w:pPr>
          </w:p>
        </w:tc>
        <w:tc>
          <w:tcPr>
            <w:tcW w:w="600" w:type="dxa"/>
          </w:tcPr>
          <w:p w14:paraId="0575525A" w14:textId="77777777" w:rsidR="00B50050" w:rsidRDefault="00B50050" w:rsidP="0088127C">
            <w:pPr>
              <w:pStyle w:val="OtherTableBody"/>
            </w:pPr>
            <w:r>
              <w:t>0912</w:t>
            </w:r>
          </w:p>
        </w:tc>
        <w:tc>
          <w:tcPr>
            <w:tcW w:w="2600" w:type="dxa"/>
          </w:tcPr>
          <w:p w14:paraId="00E4FFA5" w14:textId="77777777" w:rsidR="00B50050" w:rsidRDefault="00B50050" w:rsidP="0088127C">
            <w:pPr>
              <w:pStyle w:val="OtherTableBody"/>
            </w:pPr>
          </w:p>
        </w:tc>
        <w:tc>
          <w:tcPr>
            <w:tcW w:w="1400" w:type="dxa"/>
          </w:tcPr>
          <w:p w14:paraId="6C301237" w14:textId="77777777" w:rsidR="00B50050" w:rsidRDefault="00B50050" w:rsidP="0088127C">
            <w:pPr>
              <w:pStyle w:val="OtherTableBody"/>
            </w:pPr>
            <w:r>
              <w:t>EQUIP</w:t>
            </w:r>
          </w:p>
        </w:tc>
        <w:tc>
          <w:tcPr>
            <w:tcW w:w="4200" w:type="dxa"/>
          </w:tcPr>
          <w:p w14:paraId="0B37A772" w14:textId="77777777" w:rsidR="00B50050" w:rsidRDefault="00B50050" w:rsidP="0088127C">
            <w:pPr>
              <w:pStyle w:val="OtherTableBody"/>
            </w:pPr>
            <w:r>
              <w:t>Equipment</w:t>
            </w:r>
          </w:p>
        </w:tc>
      </w:tr>
      <w:tr w:rsidR="00B50050" w14:paraId="10C81157" w14:textId="77777777" w:rsidTr="00195548">
        <w:tc>
          <w:tcPr>
            <w:tcW w:w="600" w:type="dxa"/>
          </w:tcPr>
          <w:p w14:paraId="5D0456A4" w14:textId="77777777" w:rsidR="00B50050" w:rsidRDefault="00B50050" w:rsidP="0088127C">
            <w:pPr>
              <w:pStyle w:val="OtherTableBody"/>
            </w:pPr>
          </w:p>
        </w:tc>
        <w:tc>
          <w:tcPr>
            <w:tcW w:w="600" w:type="dxa"/>
          </w:tcPr>
          <w:p w14:paraId="0A7CA73A" w14:textId="77777777" w:rsidR="00B50050" w:rsidRDefault="00B50050" w:rsidP="0088127C">
            <w:pPr>
              <w:pStyle w:val="OtherTableBody"/>
            </w:pPr>
            <w:r>
              <w:t>0912</w:t>
            </w:r>
          </w:p>
        </w:tc>
        <w:tc>
          <w:tcPr>
            <w:tcW w:w="2600" w:type="dxa"/>
          </w:tcPr>
          <w:p w14:paraId="6B2800C8" w14:textId="77777777" w:rsidR="00B50050" w:rsidRDefault="00B50050" w:rsidP="0088127C">
            <w:pPr>
              <w:pStyle w:val="OtherTableBody"/>
            </w:pPr>
          </w:p>
        </w:tc>
        <w:tc>
          <w:tcPr>
            <w:tcW w:w="1400" w:type="dxa"/>
          </w:tcPr>
          <w:p w14:paraId="78B2F901" w14:textId="77777777" w:rsidR="00B50050" w:rsidRDefault="00B50050" w:rsidP="0088127C">
            <w:pPr>
              <w:pStyle w:val="OtherTableBody"/>
            </w:pPr>
            <w:r>
              <w:t>FHCP</w:t>
            </w:r>
          </w:p>
        </w:tc>
        <w:tc>
          <w:tcPr>
            <w:tcW w:w="4200" w:type="dxa"/>
          </w:tcPr>
          <w:p w14:paraId="0507A16A" w14:textId="77777777" w:rsidR="00B50050" w:rsidRDefault="00B50050" w:rsidP="0088127C">
            <w:pPr>
              <w:pStyle w:val="OtherTableBody"/>
            </w:pPr>
            <w:r>
              <w:t>Family Health Care Professional</w:t>
            </w:r>
          </w:p>
        </w:tc>
      </w:tr>
      <w:tr w:rsidR="00B50050" w14:paraId="77ED1F74" w14:textId="77777777" w:rsidTr="00195548">
        <w:tc>
          <w:tcPr>
            <w:tcW w:w="600" w:type="dxa"/>
          </w:tcPr>
          <w:p w14:paraId="664DE210" w14:textId="77777777" w:rsidR="00B50050" w:rsidRDefault="00B50050" w:rsidP="0088127C">
            <w:pPr>
              <w:pStyle w:val="OtherTableBody"/>
            </w:pPr>
          </w:p>
        </w:tc>
        <w:tc>
          <w:tcPr>
            <w:tcW w:w="600" w:type="dxa"/>
          </w:tcPr>
          <w:p w14:paraId="54E66723" w14:textId="77777777" w:rsidR="00B50050" w:rsidRDefault="00B50050" w:rsidP="0088127C">
            <w:pPr>
              <w:pStyle w:val="OtherTableBody"/>
            </w:pPr>
            <w:r>
              <w:t>0912</w:t>
            </w:r>
          </w:p>
        </w:tc>
        <w:tc>
          <w:tcPr>
            <w:tcW w:w="2600" w:type="dxa"/>
          </w:tcPr>
          <w:p w14:paraId="260F9610" w14:textId="77777777" w:rsidR="00B50050" w:rsidRDefault="00B50050" w:rsidP="0088127C">
            <w:pPr>
              <w:pStyle w:val="OtherTableBody"/>
            </w:pPr>
          </w:p>
        </w:tc>
        <w:tc>
          <w:tcPr>
            <w:tcW w:w="1400" w:type="dxa"/>
          </w:tcPr>
          <w:p w14:paraId="3EFCB051" w14:textId="77777777" w:rsidR="00B50050" w:rsidRDefault="00B50050" w:rsidP="0088127C">
            <w:pPr>
              <w:pStyle w:val="OtherTableBody"/>
            </w:pPr>
            <w:r>
              <w:t>FL</w:t>
            </w:r>
          </w:p>
        </w:tc>
        <w:tc>
          <w:tcPr>
            <w:tcW w:w="4200" w:type="dxa"/>
          </w:tcPr>
          <w:p w14:paraId="7F04D85B" w14:textId="77777777" w:rsidR="00B50050" w:rsidRDefault="00B50050" w:rsidP="0088127C">
            <w:pPr>
              <w:pStyle w:val="OtherTableBody"/>
            </w:pPr>
            <w:r>
              <w:t>Describes the location (coordinates) of the specimen/container in the previous holder / storage equipment before the move or the geographical location from which the specimen/container was moved.</w:t>
            </w:r>
          </w:p>
        </w:tc>
      </w:tr>
      <w:tr w:rsidR="00B50050" w14:paraId="518144B6" w14:textId="77777777" w:rsidTr="00195548">
        <w:tc>
          <w:tcPr>
            <w:tcW w:w="600" w:type="dxa"/>
          </w:tcPr>
          <w:p w14:paraId="5EDCA3D8" w14:textId="77777777" w:rsidR="00B50050" w:rsidRDefault="00B50050" w:rsidP="0088127C">
            <w:pPr>
              <w:pStyle w:val="OtherTableBody"/>
            </w:pPr>
          </w:p>
        </w:tc>
        <w:tc>
          <w:tcPr>
            <w:tcW w:w="600" w:type="dxa"/>
          </w:tcPr>
          <w:p w14:paraId="5186754D" w14:textId="77777777" w:rsidR="00B50050" w:rsidRDefault="00B50050" w:rsidP="0088127C">
            <w:pPr>
              <w:pStyle w:val="OtherTableBody"/>
            </w:pPr>
            <w:r>
              <w:t>0912</w:t>
            </w:r>
          </w:p>
        </w:tc>
        <w:tc>
          <w:tcPr>
            <w:tcW w:w="2600" w:type="dxa"/>
          </w:tcPr>
          <w:p w14:paraId="2E4EF107" w14:textId="77777777" w:rsidR="00B50050" w:rsidRDefault="00B50050" w:rsidP="0088127C">
            <w:pPr>
              <w:pStyle w:val="OtherTableBody"/>
            </w:pPr>
          </w:p>
        </w:tc>
        <w:tc>
          <w:tcPr>
            <w:tcW w:w="1400" w:type="dxa"/>
          </w:tcPr>
          <w:p w14:paraId="25815C28" w14:textId="77777777" w:rsidR="00B50050" w:rsidRDefault="00B50050" w:rsidP="0088127C">
            <w:pPr>
              <w:pStyle w:val="OtherTableBody"/>
            </w:pPr>
            <w:r>
              <w:t>MDIR</w:t>
            </w:r>
          </w:p>
        </w:tc>
        <w:tc>
          <w:tcPr>
            <w:tcW w:w="4200" w:type="dxa"/>
          </w:tcPr>
          <w:p w14:paraId="6EB9305D" w14:textId="77777777" w:rsidR="00B50050" w:rsidRDefault="00B50050" w:rsidP="0088127C">
            <w:pPr>
              <w:pStyle w:val="OtherTableBody"/>
            </w:pPr>
            <w:r>
              <w:t>Medical Director</w:t>
            </w:r>
          </w:p>
        </w:tc>
      </w:tr>
      <w:tr w:rsidR="00B50050" w14:paraId="00C902A4" w14:textId="77777777" w:rsidTr="00195548">
        <w:tc>
          <w:tcPr>
            <w:tcW w:w="600" w:type="dxa"/>
          </w:tcPr>
          <w:p w14:paraId="6735EDBB" w14:textId="77777777" w:rsidR="00B50050" w:rsidRDefault="00B50050" w:rsidP="0088127C">
            <w:pPr>
              <w:pStyle w:val="OtherTableBody"/>
            </w:pPr>
          </w:p>
        </w:tc>
        <w:tc>
          <w:tcPr>
            <w:tcW w:w="600" w:type="dxa"/>
          </w:tcPr>
          <w:p w14:paraId="1AEE0331" w14:textId="77777777" w:rsidR="00B50050" w:rsidRDefault="00B50050" w:rsidP="0088127C">
            <w:pPr>
              <w:pStyle w:val="OtherTableBody"/>
            </w:pPr>
            <w:r>
              <w:t>0912</w:t>
            </w:r>
          </w:p>
        </w:tc>
        <w:tc>
          <w:tcPr>
            <w:tcW w:w="2600" w:type="dxa"/>
          </w:tcPr>
          <w:p w14:paraId="37FD23A0" w14:textId="77777777" w:rsidR="00B50050" w:rsidRDefault="00B50050" w:rsidP="0088127C">
            <w:pPr>
              <w:pStyle w:val="OtherTableBody"/>
            </w:pPr>
          </w:p>
        </w:tc>
        <w:tc>
          <w:tcPr>
            <w:tcW w:w="1400" w:type="dxa"/>
          </w:tcPr>
          <w:p w14:paraId="054C8D24" w14:textId="77777777" w:rsidR="00B50050" w:rsidRDefault="00B50050" w:rsidP="0088127C">
            <w:pPr>
              <w:pStyle w:val="OtherTableBody"/>
            </w:pPr>
            <w:r>
              <w:t>OF</w:t>
            </w:r>
          </w:p>
        </w:tc>
        <w:tc>
          <w:tcPr>
            <w:tcW w:w="4200" w:type="dxa"/>
          </w:tcPr>
          <w:p w14:paraId="64CF53A6" w14:textId="77777777" w:rsidR="00B50050" w:rsidRDefault="00B50050" w:rsidP="0088127C">
            <w:pPr>
              <w:pStyle w:val="OtherTableBody"/>
            </w:pPr>
            <w:r>
              <w:t>The facility from where the order was placed</w:t>
            </w:r>
          </w:p>
        </w:tc>
      </w:tr>
      <w:tr w:rsidR="00B50050" w14:paraId="4FE20139" w14:textId="77777777" w:rsidTr="00195548">
        <w:tc>
          <w:tcPr>
            <w:tcW w:w="600" w:type="dxa"/>
          </w:tcPr>
          <w:p w14:paraId="3A77004E" w14:textId="77777777" w:rsidR="00B50050" w:rsidRDefault="00B50050" w:rsidP="0088127C">
            <w:pPr>
              <w:pStyle w:val="OtherTableBody"/>
            </w:pPr>
          </w:p>
        </w:tc>
        <w:tc>
          <w:tcPr>
            <w:tcW w:w="600" w:type="dxa"/>
          </w:tcPr>
          <w:p w14:paraId="0253890E" w14:textId="77777777" w:rsidR="00B50050" w:rsidRDefault="00B50050" w:rsidP="0088127C">
            <w:pPr>
              <w:pStyle w:val="OtherTableBody"/>
            </w:pPr>
            <w:r>
              <w:t>0912</w:t>
            </w:r>
          </w:p>
        </w:tc>
        <w:tc>
          <w:tcPr>
            <w:tcW w:w="2600" w:type="dxa"/>
          </w:tcPr>
          <w:p w14:paraId="59BD9F6C" w14:textId="77777777" w:rsidR="00B50050" w:rsidRDefault="00B50050" w:rsidP="0088127C">
            <w:pPr>
              <w:pStyle w:val="OtherTableBody"/>
            </w:pPr>
          </w:p>
        </w:tc>
        <w:tc>
          <w:tcPr>
            <w:tcW w:w="1400" w:type="dxa"/>
          </w:tcPr>
          <w:p w14:paraId="5A99DB0F" w14:textId="77777777" w:rsidR="00B50050" w:rsidRDefault="00B50050" w:rsidP="0088127C">
            <w:pPr>
              <w:pStyle w:val="OtherTableBody"/>
            </w:pPr>
            <w:r>
              <w:t>OP</w:t>
            </w:r>
          </w:p>
        </w:tc>
        <w:tc>
          <w:tcPr>
            <w:tcW w:w="4200" w:type="dxa"/>
          </w:tcPr>
          <w:p w14:paraId="5B75C3B6" w14:textId="77777777" w:rsidR="00B50050" w:rsidRDefault="00B50050" w:rsidP="0088127C">
            <w:pPr>
              <w:pStyle w:val="OtherTableBody"/>
            </w:pPr>
            <w:r>
              <w:t>Ordering Provider</w:t>
            </w:r>
          </w:p>
        </w:tc>
      </w:tr>
      <w:tr w:rsidR="00B50050" w14:paraId="67357538" w14:textId="77777777" w:rsidTr="00195548">
        <w:tc>
          <w:tcPr>
            <w:tcW w:w="600" w:type="dxa"/>
          </w:tcPr>
          <w:p w14:paraId="2C55B4F6" w14:textId="77777777" w:rsidR="00B50050" w:rsidRDefault="00B50050" w:rsidP="0088127C">
            <w:pPr>
              <w:pStyle w:val="OtherTableBody"/>
            </w:pPr>
          </w:p>
        </w:tc>
        <w:tc>
          <w:tcPr>
            <w:tcW w:w="600" w:type="dxa"/>
          </w:tcPr>
          <w:p w14:paraId="6F0BFF41" w14:textId="77777777" w:rsidR="00B50050" w:rsidRDefault="00B50050" w:rsidP="0088127C">
            <w:pPr>
              <w:pStyle w:val="OtherTableBody"/>
            </w:pPr>
            <w:r>
              <w:t>0912</w:t>
            </w:r>
          </w:p>
        </w:tc>
        <w:tc>
          <w:tcPr>
            <w:tcW w:w="2600" w:type="dxa"/>
          </w:tcPr>
          <w:p w14:paraId="3A4C622A" w14:textId="77777777" w:rsidR="00B50050" w:rsidRDefault="00B50050" w:rsidP="0088127C">
            <w:pPr>
              <w:pStyle w:val="OtherTableBody"/>
            </w:pPr>
          </w:p>
        </w:tc>
        <w:tc>
          <w:tcPr>
            <w:tcW w:w="1400" w:type="dxa"/>
          </w:tcPr>
          <w:p w14:paraId="1F5EC159" w14:textId="77777777" w:rsidR="00B50050" w:rsidRDefault="00B50050" w:rsidP="0088127C">
            <w:pPr>
              <w:pStyle w:val="OtherTableBody"/>
            </w:pPr>
            <w:r>
              <w:t>OPO</w:t>
            </w:r>
          </w:p>
        </w:tc>
        <w:tc>
          <w:tcPr>
            <w:tcW w:w="4200" w:type="dxa"/>
          </w:tcPr>
          <w:p w14:paraId="112C2FE1" w14:textId="77777777" w:rsidR="00B50050" w:rsidRDefault="00B50050" w:rsidP="0088127C">
            <w:pPr>
              <w:pStyle w:val="OtherTableBody"/>
            </w:pPr>
            <w:r>
              <w:t>The organization the ordering provider is associated with.</w:t>
            </w:r>
          </w:p>
        </w:tc>
      </w:tr>
      <w:tr w:rsidR="00B50050" w14:paraId="6B71F914" w14:textId="77777777" w:rsidTr="00195548">
        <w:tc>
          <w:tcPr>
            <w:tcW w:w="600" w:type="dxa"/>
          </w:tcPr>
          <w:p w14:paraId="08DEE52D" w14:textId="77777777" w:rsidR="00B50050" w:rsidRDefault="00B50050" w:rsidP="0088127C">
            <w:pPr>
              <w:pStyle w:val="OtherTableBody"/>
            </w:pPr>
          </w:p>
        </w:tc>
        <w:tc>
          <w:tcPr>
            <w:tcW w:w="600" w:type="dxa"/>
          </w:tcPr>
          <w:p w14:paraId="6A0A9E2D" w14:textId="77777777" w:rsidR="00B50050" w:rsidRDefault="00B50050" w:rsidP="0088127C">
            <w:pPr>
              <w:pStyle w:val="OtherTableBody"/>
            </w:pPr>
            <w:r>
              <w:t>0912</w:t>
            </w:r>
          </w:p>
        </w:tc>
        <w:tc>
          <w:tcPr>
            <w:tcW w:w="2600" w:type="dxa"/>
          </w:tcPr>
          <w:p w14:paraId="34631258" w14:textId="77777777" w:rsidR="00B50050" w:rsidRDefault="00B50050" w:rsidP="0088127C">
            <w:pPr>
              <w:pStyle w:val="OtherTableBody"/>
            </w:pPr>
          </w:p>
        </w:tc>
        <w:tc>
          <w:tcPr>
            <w:tcW w:w="1400" w:type="dxa"/>
          </w:tcPr>
          <w:p w14:paraId="57C38652" w14:textId="77777777" w:rsidR="00B50050" w:rsidRDefault="00B50050" w:rsidP="0088127C">
            <w:pPr>
              <w:pStyle w:val="OtherTableBody"/>
            </w:pPr>
            <w:r>
              <w:t>OS</w:t>
            </w:r>
          </w:p>
        </w:tc>
        <w:tc>
          <w:tcPr>
            <w:tcW w:w="4200" w:type="dxa"/>
          </w:tcPr>
          <w:p w14:paraId="0304D527" w14:textId="77777777" w:rsidR="00B50050" w:rsidRDefault="00B50050" w:rsidP="0088127C">
            <w:pPr>
              <w:pStyle w:val="OtherTableBody"/>
            </w:pPr>
            <w:r>
              <w:t>Outside Site(s) Where Observation May Be Performed</w:t>
            </w:r>
          </w:p>
        </w:tc>
      </w:tr>
      <w:tr w:rsidR="00B50050" w14:paraId="70E9EBA6" w14:textId="77777777" w:rsidTr="00195548">
        <w:tc>
          <w:tcPr>
            <w:tcW w:w="600" w:type="dxa"/>
          </w:tcPr>
          <w:p w14:paraId="0E6D7227" w14:textId="77777777" w:rsidR="00B50050" w:rsidRDefault="00B50050" w:rsidP="0088127C">
            <w:pPr>
              <w:pStyle w:val="OtherTableBody"/>
            </w:pPr>
          </w:p>
        </w:tc>
        <w:tc>
          <w:tcPr>
            <w:tcW w:w="600" w:type="dxa"/>
          </w:tcPr>
          <w:p w14:paraId="17C0EC5B" w14:textId="77777777" w:rsidR="00B50050" w:rsidRDefault="00B50050" w:rsidP="0088127C">
            <w:pPr>
              <w:pStyle w:val="OtherTableBody"/>
            </w:pPr>
            <w:r>
              <w:t>0912</w:t>
            </w:r>
          </w:p>
        </w:tc>
        <w:tc>
          <w:tcPr>
            <w:tcW w:w="2600" w:type="dxa"/>
          </w:tcPr>
          <w:p w14:paraId="5F381CA6" w14:textId="77777777" w:rsidR="00B50050" w:rsidRDefault="00B50050" w:rsidP="0088127C">
            <w:pPr>
              <w:pStyle w:val="OtherTableBody"/>
            </w:pPr>
          </w:p>
        </w:tc>
        <w:tc>
          <w:tcPr>
            <w:tcW w:w="1400" w:type="dxa"/>
          </w:tcPr>
          <w:p w14:paraId="06AFF1FC" w14:textId="77777777" w:rsidR="00B50050" w:rsidRDefault="00B50050" w:rsidP="0088127C">
            <w:pPr>
              <w:pStyle w:val="OtherTableBody"/>
            </w:pPr>
            <w:r>
              <w:t>PB</w:t>
            </w:r>
          </w:p>
        </w:tc>
        <w:tc>
          <w:tcPr>
            <w:tcW w:w="4200" w:type="dxa"/>
          </w:tcPr>
          <w:p w14:paraId="26E316AE" w14:textId="77777777" w:rsidR="00B50050" w:rsidRDefault="00B50050" w:rsidP="0088127C">
            <w:pPr>
              <w:pStyle w:val="OtherTableBody"/>
            </w:pPr>
            <w:r>
              <w:t>Packed by</w:t>
            </w:r>
          </w:p>
        </w:tc>
      </w:tr>
      <w:tr w:rsidR="00B50050" w14:paraId="214E3C7E" w14:textId="77777777" w:rsidTr="00195548">
        <w:tc>
          <w:tcPr>
            <w:tcW w:w="600" w:type="dxa"/>
          </w:tcPr>
          <w:p w14:paraId="5902225C" w14:textId="77777777" w:rsidR="00B50050" w:rsidRDefault="00B50050" w:rsidP="0088127C">
            <w:pPr>
              <w:pStyle w:val="OtherTableBody"/>
            </w:pPr>
          </w:p>
        </w:tc>
        <w:tc>
          <w:tcPr>
            <w:tcW w:w="600" w:type="dxa"/>
          </w:tcPr>
          <w:p w14:paraId="41ED025B" w14:textId="77777777" w:rsidR="00B50050" w:rsidRDefault="00B50050" w:rsidP="0088127C">
            <w:pPr>
              <w:pStyle w:val="OtherTableBody"/>
            </w:pPr>
            <w:r>
              <w:t>0912</w:t>
            </w:r>
          </w:p>
        </w:tc>
        <w:tc>
          <w:tcPr>
            <w:tcW w:w="2600" w:type="dxa"/>
          </w:tcPr>
          <w:p w14:paraId="3C803C38" w14:textId="77777777" w:rsidR="00B50050" w:rsidRDefault="00B50050" w:rsidP="0088127C">
            <w:pPr>
              <w:pStyle w:val="OtherTableBody"/>
            </w:pPr>
          </w:p>
        </w:tc>
        <w:tc>
          <w:tcPr>
            <w:tcW w:w="1400" w:type="dxa"/>
          </w:tcPr>
          <w:p w14:paraId="1E92FE0C" w14:textId="77777777" w:rsidR="00B50050" w:rsidRDefault="00B50050" w:rsidP="0088127C">
            <w:pPr>
              <w:pStyle w:val="OtherTableBody"/>
            </w:pPr>
            <w:r>
              <w:t>PH</w:t>
            </w:r>
          </w:p>
        </w:tc>
        <w:tc>
          <w:tcPr>
            <w:tcW w:w="4200" w:type="dxa"/>
          </w:tcPr>
          <w:p w14:paraId="0828D3B3" w14:textId="77777777" w:rsidR="00B50050" w:rsidRDefault="00B50050" w:rsidP="0088127C">
            <w:pPr>
              <w:pStyle w:val="OtherTableBody"/>
            </w:pPr>
            <w:r>
              <w:t>Identifies the person taking responsibility for the prescription dispense</w:t>
            </w:r>
          </w:p>
        </w:tc>
      </w:tr>
      <w:tr w:rsidR="00B50050" w14:paraId="09A968E3" w14:textId="77777777" w:rsidTr="00195548">
        <w:tc>
          <w:tcPr>
            <w:tcW w:w="600" w:type="dxa"/>
          </w:tcPr>
          <w:p w14:paraId="517365AB" w14:textId="77777777" w:rsidR="00B50050" w:rsidRDefault="00B50050" w:rsidP="0088127C">
            <w:pPr>
              <w:pStyle w:val="OtherTableBody"/>
            </w:pPr>
          </w:p>
        </w:tc>
        <w:tc>
          <w:tcPr>
            <w:tcW w:w="600" w:type="dxa"/>
          </w:tcPr>
          <w:p w14:paraId="53103E4A" w14:textId="77777777" w:rsidR="00B50050" w:rsidRDefault="00B50050" w:rsidP="0088127C">
            <w:pPr>
              <w:pStyle w:val="OtherTableBody"/>
            </w:pPr>
            <w:r>
              <w:t>0912</w:t>
            </w:r>
          </w:p>
        </w:tc>
        <w:tc>
          <w:tcPr>
            <w:tcW w:w="2600" w:type="dxa"/>
          </w:tcPr>
          <w:p w14:paraId="31328FAD" w14:textId="77777777" w:rsidR="00B50050" w:rsidRDefault="00B50050" w:rsidP="0088127C">
            <w:pPr>
              <w:pStyle w:val="OtherTableBody"/>
            </w:pPr>
          </w:p>
        </w:tc>
        <w:tc>
          <w:tcPr>
            <w:tcW w:w="1400" w:type="dxa"/>
          </w:tcPr>
          <w:p w14:paraId="7BBE9DCF" w14:textId="77777777" w:rsidR="00B50050" w:rsidRDefault="00B50050" w:rsidP="0088127C">
            <w:pPr>
              <w:pStyle w:val="OtherTableBody"/>
            </w:pPr>
            <w:r>
              <w:t>PI</w:t>
            </w:r>
          </w:p>
        </w:tc>
        <w:tc>
          <w:tcPr>
            <w:tcW w:w="4200" w:type="dxa"/>
          </w:tcPr>
          <w:p w14:paraId="5AB916B8" w14:textId="77777777" w:rsidR="00B50050" w:rsidRDefault="00B50050" w:rsidP="0088127C">
            <w:pPr>
              <w:pStyle w:val="OtherTableBody"/>
            </w:pPr>
            <w:r>
              <w:t>Primary Interpreter</w:t>
            </w:r>
          </w:p>
        </w:tc>
      </w:tr>
      <w:tr w:rsidR="00B50050" w14:paraId="1B059FA2" w14:textId="77777777" w:rsidTr="00195548">
        <w:tc>
          <w:tcPr>
            <w:tcW w:w="600" w:type="dxa"/>
          </w:tcPr>
          <w:p w14:paraId="4329905A" w14:textId="77777777" w:rsidR="00B50050" w:rsidRDefault="00B50050" w:rsidP="0088127C">
            <w:pPr>
              <w:pStyle w:val="OtherTableBody"/>
            </w:pPr>
          </w:p>
        </w:tc>
        <w:tc>
          <w:tcPr>
            <w:tcW w:w="600" w:type="dxa"/>
          </w:tcPr>
          <w:p w14:paraId="2C9395E7" w14:textId="77777777" w:rsidR="00B50050" w:rsidRDefault="00B50050" w:rsidP="0088127C">
            <w:pPr>
              <w:pStyle w:val="OtherTableBody"/>
            </w:pPr>
            <w:r>
              <w:t>0912</w:t>
            </w:r>
          </w:p>
        </w:tc>
        <w:tc>
          <w:tcPr>
            <w:tcW w:w="2600" w:type="dxa"/>
          </w:tcPr>
          <w:p w14:paraId="34EA8427" w14:textId="77777777" w:rsidR="00B50050" w:rsidRDefault="00B50050" w:rsidP="0088127C">
            <w:pPr>
              <w:pStyle w:val="OtherTableBody"/>
            </w:pPr>
          </w:p>
        </w:tc>
        <w:tc>
          <w:tcPr>
            <w:tcW w:w="1400" w:type="dxa"/>
          </w:tcPr>
          <w:p w14:paraId="23DC9FB7" w14:textId="77777777" w:rsidR="00B50050" w:rsidRDefault="00B50050" w:rsidP="0088127C">
            <w:pPr>
              <w:pStyle w:val="OtherTableBody"/>
            </w:pPr>
            <w:r>
              <w:t>PO</w:t>
            </w:r>
          </w:p>
        </w:tc>
        <w:tc>
          <w:tcPr>
            <w:tcW w:w="4200" w:type="dxa"/>
          </w:tcPr>
          <w:p w14:paraId="61E7F743" w14:textId="77777777" w:rsidR="00B50050" w:rsidRDefault="00B50050" w:rsidP="0088127C">
            <w:pPr>
              <w:pStyle w:val="OtherTableBody"/>
            </w:pPr>
            <w:r>
              <w:t>Performing Organization</w:t>
            </w:r>
          </w:p>
        </w:tc>
      </w:tr>
      <w:tr w:rsidR="00B50050" w14:paraId="7AA44871" w14:textId="77777777" w:rsidTr="00195548">
        <w:tc>
          <w:tcPr>
            <w:tcW w:w="600" w:type="dxa"/>
          </w:tcPr>
          <w:p w14:paraId="41C9B89B" w14:textId="77777777" w:rsidR="00B50050" w:rsidRDefault="00B50050" w:rsidP="0088127C">
            <w:pPr>
              <w:pStyle w:val="OtherTableBody"/>
            </w:pPr>
          </w:p>
        </w:tc>
        <w:tc>
          <w:tcPr>
            <w:tcW w:w="600" w:type="dxa"/>
          </w:tcPr>
          <w:p w14:paraId="72BBF955" w14:textId="77777777" w:rsidR="00B50050" w:rsidRDefault="00B50050" w:rsidP="0088127C">
            <w:pPr>
              <w:pStyle w:val="OtherTableBody"/>
            </w:pPr>
            <w:r>
              <w:t>0912</w:t>
            </w:r>
          </w:p>
        </w:tc>
        <w:tc>
          <w:tcPr>
            <w:tcW w:w="2600" w:type="dxa"/>
          </w:tcPr>
          <w:p w14:paraId="305928B7" w14:textId="77777777" w:rsidR="00B50050" w:rsidRDefault="00B50050" w:rsidP="0088127C">
            <w:pPr>
              <w:pStyle w:val="OtherTableBody"/>
            </w:pPr>
          </w:p>
        </w:tc>
        <w:tc>
          <w:tcPr>
            <w:tcW w:w="1400" w:type="dxa"/>
          </w:tcPr>
          <w:p w14:paraId="677BD19D" w14:textId="77777777" w:rsidR="00B50050" w:rsidRDefault="00B50050" w:rsidP="0088127C">
            <w:pPr>
              <w:pStyle w:val="OtherTableBody"/>
            </w:pPr>
            <w:r>
              <w:t>POMD</w:t>
            </w:r>
          </w:p>
        </w:tc>
        <w:tc>
          <w:tcPr>
            <w:tcW w:w="4200" w:type="dxa"/>
          </w:tcPr>
          <w:p w14:paraId="14256BC6" w14:textId="77777777" w:rsidR="00B50050" w:rsidRDefault="00B50050" w:rsidP="0088127C">
            <w:pPr>
              <w:pStyle w:val="OtherTableBody"/>
            </w:pPr>
            <w:r>
              <w:t>Performing Organization Medical Director</w:t>
            </w:r>
          </w:p>
        </w:tc>
      </w:tr>
      <w:tr w:rsidR="00B50050" w14:paraId="51763519" w14:textId="77777777" w:rsidTr="00195548">
        <w:tc>
          <w:tcPr>
            <w:tcW w:w="600" w:type="dxa"/>
          </w:tcPr>
          <w:p w14:paraId="0B7C1C21" w14:textId="77777777" w:rsidR="00B50050" w:rsidRDefault="00B50050" w:rsidP="0088127C">
            <w:pPr>
              <w:pStyle w:val="OtherTableBody"/>
            </w:pPr>
          </w:p>
        </w:tc>
        <w:tc>
          <w:tcPr>
            <w:tcW w:w="600" w:type="dxa"/>
          </w:tcPr>
          <w:p w14:paraId="334FC1E1" w14:textId="77777777" w:rsidR="00B50050" w:rsidRDefault="00B50050" w:rsidP="0088127C">
            <w:pPr>
              <w:pStyle w:val="OtherTableBody"/>
            </w:pPr>
            <w:r>
              <w:t>0912</w:t>
            </w:r>
          </w:p>
        </w:tc>
        <w:tc>
          <w:tcPr>
            <w:tcW w:w="2600" w:type="dxa"/>
          </w:tcPr>
          <w:p w14:paraId="15CDAECE" w14:textId="77777777" w:rsidR="00B50050" w:rsidRDefault="00B50050" w:rsidP="0088127C">
            <w:pPr>
              <w:pStyle w:val="OtherTableBody"/>
            </w:pPr>
          </w:p>
        </w:tc>
        <w:tc>
          <w:tcPr>
            <w:tcW w:w="1400" w:type="dxa"/>
          </w:tcPr>
          <w:p w14:paraId="0EB7D50E" w14:textId="77777777" w:rsidR="00B50050" w:rsidRDefault="00B50050" w:rsidP="0088127C">
            <w:pPr>
              <w:pStyle w:val="OtherTableBody"/>
            </w:pPr>
            <w:r>
              <w:t>PP</w:t>
            </w:r>
          </w:p>
        </w:tc>
        <w:tc>
          <w:tcPr>
            <w:tcW w:w="4200" w:type="dxa"/>
          </w:tcPr>
          <w:p w14:paraId="3D7520C0" w14:textId="77777777" w:rsidR="00B50050" w:rsidRDefault="00B50050" w:rsidP="0088127C">
            <w:pPr>
              <w:pStyle w:val="OtherTableBody"/>
            </w:pPr>
            <w:r>
              <w:t>Primary Care Provider</w:t>
            </w:r>
          </w:p>
        </w:tc>
      </w:tr>
      <w:tr w:rsidR="00B50050" w14:paraId="4226B850" w14:textId="77777777" w:rsidTr="00195548">
        <w:tc>
          <w:tcPr>
            <w:tcW w:w="600" w:type="dxa"/>
          </w:tcPr>
          <w:p w14:paraId="3EDFE7A2" w14:textId="77777777" w:rsidR="00B50050" w:rsidRDefault="00B50050" w:rsidP="0088127C">
            <w:pPr>
              <w:pStyle w:val="OtherTableBody"/>
            </w:pPr>
          </w:p>
        </w:tc>
        <w:tc>
          <w:tcPr>
            <w:tcW w:w="600" w:type="dxa"/>
          </w:tcPr>
          <w:p w14:paraId="2EC60CBE" w14:textId="77777777" w:rsidR="00B50050" w:rsidRDefault="00B50050" w:rsidP="0088127C">
            <w:pPr>
              <w:pStyle w:val="OtherTableBody"/>
            </w:pPr>
            <w:r>
              <w:t>0912</w:t>
            </w:r>
          </w:p>
        </w:tc>
        <w:tc>
          <w:tcPr>
            <w:tcW w:w="2600" w:type="dxa"/>
          </w:tcPr>
          <w:p w14:paraId="7EE39529" w14:textId="77777777" w:rsidR="00B50050" w:rsidRDefault="00B50050" w:rsidP="0088127C">
            <w:pPr>
              <w:pStyle w:val="OtherTableBody"/>
            </w:pPr>
          </w:p>
        </w:tc>
        <w:tc>
          <w:tcPr>
            <w:tcW w:w="1400" w:type="dxa"/>
          </w:tcPr>
          <w:p w14:paraId="7BDE3250" w14:textId="77777777" w:rsidR="00B50050" w:rsidRDefault="00B50050" w:rsidP="0088127C">
            <w:pPr>
              <w:pStyle w:val="OtherTableBody"/>
            </w:pPr>
            <w:r>
              <w:t>PPH</w:t>
            </w:r>
          </w:p>
        </w:tc>
        <w:tc>
          <w:tcPr>
            <w:tcW w:w="4200" w:type="dxa"/>
          </w:tcPr>
          <w:p w14:paraId="163D20F9" w14:textId="77777777" w:rsidR="00B50050" w:rsidRDefault="00B50050" w:rsidP="0088127C">
            <w:pPr>
              <w:pStyle w:val="OtherTableBody"/>
            </w:pPr>
            <w:r>
              <w:t>Pharmacy the patient would prefer to use for any future medication orders.</w:t>
            </w:r>
          </w:p>
        </w:tc>
      </w:tr>
      <w:tr w:rsidR="00B50050" w14:paraId="6C026498" w14:textId="77777777" w:rsidTr="00195548">
        <w:tc>
          <w:tcPr>
            <w:tcW w:w="600" w:type="dxa"/>
          </w:tcPr>
          <w:p w14:paraId="6279B651" w14:textId="77777777" w:rsidR="00B50050" w:rsidRDefault="00B50050" w:rsidP="0088127C">
            <w:pPr>
              <w:pStyle w:val="OtherTableBody"/>
            </w:pPr>
          </w:p>
        </w:tc>
        <w:tc>
          <w:tcPr>
            <w:tcW w:w="600" w:type="dxa"/>
          </w:tcPr>
          <w:p w14:paraId="725438C9" w14:textId="77777777" w:rsidR="00B50050" w:rsidRDefault="00B50050" w:rsidP="0088127C">
            <w:pPr>
              <w:pStyle w:val="OtherTableBody"/>
            </w:pPr>
            <w:r>
              <w:t>0912</w:t>
            </w:r>
          </w:p>
        </w:tc>
        <w:tc>
          <w:tcPr>
            <w:tcW w:w="2600" w:type="dxa"/>
          </w:tcPr>
          <w:p w14:paraId="24135E6C" w14:textId="77777777" w:rsidR="00B50050" w:rsidRDefault="00B50050" w:rsidP="0088127C">
            <w:pPr>
              <w:pStyle w:val="OtherTableBody"/>
            </w:pPr>
          </w:p>
        </w:tc>
        <w:tc>
          <w:tcPr>
            <w:tcW w:w="1400" w:type="dxa"/>
          </w:tcPr>
          <w:p w14:paraId="161A2230" w14:textId="77777777" w:rsidR="00B50050" w:rsidRDefault="00B50050" w:rsidP="0088127C">
            <w:pPr>
              <w:pStyle w:val="OtherTableBody"/>
            </w:pPr>
            <w:r>
              <w:t>PRI</w:t>
            </w:r>
          </w:p>
        </w:tc>
        <w:tc>
          <w:tcPr>
            <w:tcW w:w="4200" w:type="dxa"/>
          </w:tcPr>
          <w:p w14:paraId="039E53D2" w14:textId="77777777" w:rsidR="00B50050" w:rsidRDefault="00B50050" w:rsidP="0088127C">
            <w:pPr>
              <w:pStyle w:val="OtherTableBody"/>
            </w:pPr>
            <w:r>
              <w:t>Identifies the person responsible for interpreting the results of the study/test</w:t>
            </w:r>
          </w:p>
        </w:tc>
      </w:tr>
      <w:tr w:rsidR="00B50050" w14:paraId="14F7D5EF" w14:textId="77777777" w:rsidTr="00195548">
        <w:tc>
          <w:tcPr>
            <w:tcW w:w="600" w:type="dxa"/>
          </w:tcPr>
          <w:p w14:paraId="32DA1C19" w14:textId="77777777" w:rsidR="00B50050" w:rsidRDefault="00B50050" w:rsidP="0088127C">
            <w:pPr>
              <w:pStyle w:val="OtherTableBody"/>
            </w:pPr>
          </w:p>
        </w:tc>
        <w:tc>
          <w:tcPr>
            <w:tcW w:w="600" w:type="dxa"/>
          </w:tcPr>
          <w:p w14:paraId="7474AEBD" w14:textId="77777777" w:rsidR="00B50050" w:rsidRDefault="00B50050" w:rsidP="0088127C">
            <w:pPr>
              <w:pStyle w:val="OtherTableBody"/>
            </w:pPr>
            <w:r>
              <w:t>0912</w:t>
            </w:r>
          </w:p>
        </w:tc>
        <w:tc>
          <w:tcPr>
            <w:tcW w:w="2600" w:type="dxa"/>
          </w:tcPr>
          <w:p w14:paraId="3B6089B0" w14:textId="77777777" w:rsidR="00B50050" w:rsidRDefault="00B50050" w:rsidP="0088127C">
            <w:pPr>
              <w:pStyle w:val="OtherTableBody"/>
            </w:pPr>
          </w:p>
        </w:tc>
        <w:tc>
          <w:tcPr>
            <w:tcW w:w="1400" w:type="dxa"/>
          </w:tcPr>
          <w:p w14:paraId="018EF6B0" w14:textId="77777777" w:rsidR="00B50050" w:rsidRDefault="00B50050" w:rsidP="0088127C">
            <w:pPr>
              <w:pStyle w:val="OtherTableBody"/>
            </w:pPr>
            <w:r>
              <w:t>RCT</w:t>
            </w:r>
          </w:p>
        </w:tc>
        <w:tc>
          <w:tcPr>
            <w:tcW w:w="4200" w:type="dxa"/>
          </w:tcPr>
          <w:p w14:paraId="649A77EE" w14:textId="77777777" w:rsidR="00B50050" w:rsidRDefault="00B50050" w:rsidP="0088127C">
            <w:pPr>
              <w:pStyle w:val="OtherTableBody"/>
            </w:pPr>
            <w:r>
              <w:t>Results Copies To</w:t>
            </w:r>
          </w:p>
        </w:tc>
      </w:tr>
      <w:tr w:rsidR="00B50050" w14:paraId="6AB40D57" w14:textId="77777777" w:rsidTr="00195548">
        <w:tc>
          <w:tcPr>
            <w:tcW w:w="600" w:type="dxa"/>
          </w:tcPr>
          <w:p w14:paraId="02D6E30E" w14:textId="77777777" w:rsidR="00B50050" w:rsidRDefault="00B50050" w:rsidP="0088127C">
            <w:pPr>
              <w:pStyle w:val="OtherTableBody"/>
            </w:pPr>
          </w:p>
        </w:tc>
        <w:tc>
          <w:tcPr>
            <w:tcW w:w="600" w:type="dxa"/>
          </w:tcPr>
          <w:p w14:paraId="08D15087" w14:textId="77777777" w:rsidR="00B50050" w:rsidRDefault="00B50050" w:rsidP="0088127C">
            <w:pPr>
              <w:pStyle w:val="OtherTableBody"/>
            </w:pPr>
            <w:r>
              <w:t>0912</w:t>
            </w:r>
          </w:p>
        </w:tc>
        <w:tc>
          <w:tcPr>
            <w:tcW w:w="2600" w:type="dxa"/>
          </w:tcPr>
          <w:p w14:paraId="610B069D" w14:textId="77777777" w:rsidR="00B50050" w:rsidRDefault="00B50050" w:rsidP="0088127C">
            <w:pPr>
              <w:pStyle w:val="OtherTableBody"/>
            </w:pPr>
          </w:p>
        </w:tc>
        <w:tc>
          <w:tcPr>
            <w:tcW w:w="1400" w:type="dxa"/>
          </w:tcPr>
          <w:p w14:paraId="7F098F03" w14:textId="77777777" w:rsidR="00B50050" w:rsidRDefault="00B50050" w:rsidP="0088127C">
            <w:pPr>
              <w:pStyle w:val="OtherTableBody"/>
            </w:pPr>
            <w:r>
              <w:t>RHP</w:t>
            </w:r>
          </w:p>
        </w:tc>
        <w:tc>
          <w:tcPr>
            <w:tcW w:w="4200" w:type="dxa"/>
          </w:tcPr>
          <w:p w14:paraId="2CC05CC7" w14:textId="77777777" w:rsidR="00B50050" w:rsidRDefault="00B50050" w:rsidP="0088127C">
            <w:pPr>
              <w:pStyle w:val="OtherTableBody"/>
            </w:pPr>
            <w:r>
              <w:t>The Health Professional who refers the patient.</w:t>
            </w:r>
          </w:p>
        </w:tc>
      </w:tr>
      <w:tr w:rsidR="00B50050" w14:paraId="5102ED53" w14:textId="77777777" w:rsidTr="00195548">
        <w:tc>
          <w:tcPr>
            <w:tcW w:w="600" w:type="dxa"/>
          </w:tcPr>
          <w:p w14:paraId="1870B4A6" w14:textId="77777777" w:rsidR="00B50050" w:rsidRDefault="00B50050" w:rsidP="0088127C">
            <w:pPr>
              <w:pStyle w:val="OtherTableBody"/>
            </w:pPr>
          </w:p>
        </w:tc>
        <w:tc>
          <w:tcPr>
            <w:tcW w:w="600" w:type="dxa"/>
          </w:tcPr>
          <w:p w14:paraId="36CF0951" w14:textId="77777777" w:rsidR="00B50050" w:rsidRDefault="00B50050" w:rsidP="0088127C">
            <w:pPr>
              <w:pStyle w:val="OtherTableBody"/>
            </w:pPr>
            <w:r>
              <w:t>0912</w:t>
            </w:r>
          </w:p>
        </w:tc>
        <w:tc>
          <w:tcPr>
            <w:tcW w:w="2600" w:type="dxa"/>
          </w:tcPr>
          <w:p w14:paraId="3FA52711" w14:textId="77777777" w:rsidR="00B50050" w:rsidRDefault="00B50050" w:rsidP="0088127C">
            <w:pPr>
              <w:pStyle w:val="OtherTableBody"/>
            </w:pPr>
          </w:p>
        </w:tc>
        <w:tc>
          <w:tcPr>
            <w:tcW w:w="1400" w:type="dxa"/>
          </w:tcPr>
          <w:p w14:paraId="3DD88B52" w14:textId="77777777" w:rsidR="00B50050" w:rsidRDefault="00B50050" w:rsidP="0088127C">
            <w:pPr>
              <w:pStyle w:val="OtherTableBody"/>
            </w:pPr>
            <w:r>
              <w:t>RIE</w:t>
            </w:r>
          </w:p>
        </w:tc>
        <w:tc>
          <w:tcPr>
            <w:tcW w:w="4200" w:type="dxa"/>
          </w:tcPr>
          <w:p w14:paraId="3765A1F4" w14:textId="77777777" w:rsidR="00B50050" w:rsidRDefault="00B50050" w:rsidP="0088127C">
            <w:pPr>
              <w:pStyle w:val="OtherTableBody"/>
            </w:pPr>
            <w:r>
              <w:t>Organization, person or device that has the authority to assign a specimen identifier.</w:t>
            </w:r>
          </w:p>
        </w:tc>
      </w:tr>
      <w:tr w:rsidR="00B50050" w14:paraId="3BB56F82" w14:textId="77777777" w:rsidTr="00195548">
        <w:tc>
          <w:tcPr>
            <w:tcW w:w="600" w:type="dxa"/>
          </w:tcPr>
          <w:p w14:paraId="78576144" w14:textId="77777777" w:rsidR="00B50050" w:rsidRDefault="00B50050" w:rsidP="0088127C">
            <w:pPr>
              <w:pStyle w:val="OtherTableBody"/>
            </w:pPr>
          </w:p>
        </w:tc>
        <w:tc>
          <w:tcPr>
            <w:tcW w:w="600" w:type="dxa"/>
          </w:tcPr>
          <w:p w14:paraId="4B3B5EEB" w14:textId="77777777" w:rsidR="00B50050" w:rsidRDefault="00B50050" w:rsidP="0088127C">
            <w:pPr>
              <w:pStyle w:val="OtherTableBody"/>
            </w:pPr>
            <w:r>
              <w:t>0912</w:t>
            </w:r>
          </w:p>
        </w:tc>
        <w:tc>
          <w:tcPr>
            <w:tcW w:w="2600" w:type="dxa"/>
          </w:tcPr>
          <w:p w14:paraId="3FB548E5" w14:textId="77777777" w:rsidR="00B50050" w:rsidRDefault="00B50050" w:rsidP="0088127C">
            <w:pPr>
              <w:pStyle w:val="OtherTableBody"/>
            </w:pPr>
          </w:p>
        </w:tc>
        <w:tc>
          <w:tcPr>
            <w:tcW w:w="1400" w:type="dxa"/>
          </w:tcPr>
          <w:p w14:paraId="28BA45C5" w14:textId="77777777" w:rsidR="00B50050" w:rsidRDefault="00B50050" w:rsidP="0088127C">
            <w:pPr>
              <w:pStyle w:val="OtherTableBody"/>
            </w:pPr>
            <w:r>
              <w:t>RO</w:t>
            </w:r>
          </w:p>
        </w:tc>
        <w:tc>
          <w:tcPr>
            <w:tcW w:w="4200" w:type="dxa"/>
          </w:tcPr>
          <w:p w14:paraId="0D136279" w14:textId="77777777" w:rsidR="00B50050" w:rsidRDefault="00B50050" w:rsidP="0088127C">
            <w:pPr>
              <w:pStyle w:val="OtherTableBody"/>
            </w:pPr>
            <w:r>
              <w:t>Responsible Observer</w:t>
            </w:r>
          </w:p>
        </w:tc>
      </w:tr>
      <w:tr w:rsidR="00B50050" w14:paraId="3ED4DA51" w14:textId="77777777" w:rsidTr="00195548">
        <w:tc>
          <w:tcPr>
            <w:tcW w:w="600" w:type="dxa"/>
          </w:tcPr>
          <w:p w14:paraId="3A83A6DE" w14:textId="77777777" w:rsidR="00B50050" w:rsidRDefault="00B50050" w:rsidP="0088127C">
            <w:pPr>
              <w:pStyle w:val="OtherTableBody"/>
            </w:pPr>
          </w:p>
        </w:tc>
        <w:tc>
          <w:tcPr>
            <w:tcW w:w="600" w:type="dxa"/>
          </w:tcPr>
          <w:p w14:paraId="67A567EA" w14:textId="77777777" w:rsidR="00B50050" w:rsidRDefault="00B50050" w:rsidP="0088127C">
            <w:pPr>
              <w:pStyle w:val="OtherTableBody"/>
            </w:pPr>
            <w:r>
              <w:t>0912</w:t>
            </w:r>
          </w:p>
        </w:tc>
        <w:tc>
          <w:tcPr>
            <w:tcW w:w="2600" w:type="dxa"/>
          </w:tcPr>
          <w:p w14:paraId="4F9070F8" w14:textId="77777777" w:rsidR="00B50050" w:rsidRDefault="00B50050" w:rsidP="0088127C">
            <w:pPr>
              <w:pStyle w:val="OtherTableBody"/>
            </w:pPr>
          </w:p>
        </w:tc>
        <w:tc>
          <w:tcPr>
            <w:tcW w:w="1400" w:type="dxa"/>
          </w:tcPr>
          <w:p w14:paraId="734AC8AF" w14:textId="77777777" w:rsidR="00B50050" w:rsidRDefault="00B50050" w:rsidP="0088127C">
            <w:pPr>
              <w:pStyle w:val="OtherTableBody"/>
            </w:pPr>
            <w:r>
              <w:t>RP</w:t>
            </w:r>
          </w:p>
        </w:tc>
        <w:tc>
          <w:tcPr>
            <w:tcW w:w="4200" w:type="dxa"/>
          </w:tcPr>
          <w:p w14:paraId="1701E5AD" w14:textId="77777777" w:rsidR="00B50050" w:rsidRDefault="00B50050" w:rsidP="0088127C">
            <w:pPr>
              <w:pStyle w:val="OtherTableBody"/>
            </w:pPr>
            <w:r>
              <w:t>Referring Provider</w:t>
            </w:r>
          </w:p>
        </w:tc>
      </w:tr>
      <w:tr w:rsidR="00B50050" w14:paraId="4E87FBE3" w14:textId="77777777" w:rsidTr="00195548">
        <w:tc>
          <w:tcPr>
            <w:tcW w:w="600" w:type="dxa"/>
          </w:tcPr>
          <w:p w14:paraId="06C81F4F" w14:textId="77777777" w:rsidR="00B50050" w:rsidRDefault="00B50050" w:rsidP="0088127C">
            <w:pPr>
              <w:pStyle w:val="OtherTableBody"/>
            </w:pPr>
          </w:p>
        </w:tc>
        <w:tc>
          <w:tcPr>
            <w:tcW w:w="600" w:type="dxa"/>
          </w:tcPr>
          <w:p w14:paraId="4665D0EC" w14:textId="77777777" w:rsidR="00B50050" w:rsidRDefault="00B50050" w:rsidP="0088127C">
            <w:pPr>
              <w:pStyle w:val="OtherTableBody"/>
            </w:pPr>
            <w:r>
              <w:t>0912</w:t>
            </w:r>
          </w:p>
        </w:tc>
        <w:tc>
          <w:tcPr>
            <w:tcW w:w="2600" w:type="dxa"/>
          </w:tcPr>
          <w:p w14:paraId="4B0CC28E" w14:textId="77777777" w:rsidR="00B50050" w:rsidRDefault="00B50050" w:rsidP="0088127C">
            <w:pPr>
              <w:pStyle w:val="OtherTableBody"/>
            </w:pPr>
          </w:p>
        </w:tc>
        <w:tc>
          <w:tcPr>
            <w:tcW w:w="1400" w:type="dxa"/>
          </w:tcPr>
          <w:p w14:paraId="43908CBD" w14:textId="77777777" w:rsidR="00B50050" w:rsidRDefault="00B50050" w:rsidP="0088127C">
            <w:pPr>
              <w:pStyle w:val="OtherTableBody"/>
            </w:pPr>
            <w:r>
              <w:t>RPO</w:t>
            </w:r>
          </w:p>
        </w:tc>
        <w:tc>
          <w:tcPr>
            <w:tcW w:w="4200" w:type="dxa"/>
          </w:tcPr>
          <w:p w14:paraId="1B740F9F" w14:textId="77777777" w:rsidR="00B50050" w:rsidRDefault="00B50050" w:rsidP="0088127C">
            <w:pPr>
              <w:pStyle w:val="OtherTableBody"/>
            </w:pPr>
            <w:r>
              <w:t>The Provider Organization that refers the patient.</w:t>
            </w:r>
          </w:p>
        </w:tc>
      </w:tr>
      <w:tr w:rsidR="00B50050" w14:paraId="03E86B7A" w14:textId="77777777" w:rsidTr="00195548">
        <w:tc>
          <w:tcPr>
            <w:tcW w:w="600" w:type="dxa"/>
          </w:tcPr>
          <w:p w14:paraId="51D704FC" w14:textId="77777777" w:rsidR="00B50050" w:rsidRDefault="00B50050" w:rsidP="0088127C">
            <w:pPr>
              <w:pStyle w:val="OtherTableBody"/>
            </w:pPr>
          </w:p>
        </w:tc>
        <w:tc>
          <w:tcPr>
            <w:tcW w:w="600" w:type="dxa"/>
          </w:tcPr>
          <w:p w14:paraId="40E7295D" w14:textId="77777777" w:rsidR="00B50050" w:rsidRDefault="00B50050" w:rsidP="0088127C">
            <w:pPr>
              <w:pStyle w:val="OtherTableBody"/>
            </w:pPr>
            <w:r>
              <w:t>0912</w:t>
            </w:r>
          </w:p>
        </w:tc>
        <w:tc>
          <w:tcPr>
            <w:tcW w:w="2600" w:type="dxa"/>
          </w:tcPr>
          <w:p w14:paraId="7F2AAB40" w14:textId="77777777" w:rsidR="00B50050" w:rsidRDefault="00B50050" w:rsidP="0088127C">
            <w:pPr>
              <w:pStyle w:val="OtherTableBody"/>
            </w:pPr>
          </w:p>
        </w:tc>
        <w:tc>
          <w:tcPr>
            <w:tcW w:w="1400" w:type="dxa"/>
          </w:tcPr>
          <w:p w14:paraId="22F8A79E" w14:textId="77777777" w:rsidR="00B50050" w:rsidRDefault="00B50050" w:rsidP="0088127C">
            <w:pPr>
              <w:pStyle w:val="OtherTableBody"/>
            </w:pPr>
            <w:r>
              <w:t>RT</w:t>
            </w:r>
          </w:p>
        </w:tc>
        <w:tc>
          <w:tcPr>
            <w:tcW w:w="4200" w:type="dxa"/>
          </w:tcPr>
          <w:p w14:paraId="38432B7F" w14:textId="77777777" w:rsidR="00B50050" w:rsidRDefault="00B50050" w:rsidP="0088127C">
            <w:pPr>
              <w:pStyle w:val="OtherTableBody"/>
            </w:pPr>
            <w:r>
              <w:t>Referred to Provider</w:t>
            </w:r>
          </w:p>
        </w:tc>
      </w:tr>
      <w:tr w:rsidR="00B50050" w14:paraId="33F15468" w14:textId="77777777" w:rsidTr="00195548">
        <w:tc>
          <w:tcPr>
            <w:tcW w:w="600" w:type="dxa"/>
          </w:tcPr>
          <w:p w14:paraId="066FCD9D" w14:textId="77777777" w:rsidR="00B50050" w:rsidRDefault="00B50050" w:rsidP="0088127C">
            <w:pPr>
              <w:pStyle w:val="OtherTableBody"/>
            </w:pPr>
          </w:p>
        </w:tc>
        <w:tc>
          <w:tcPr>
            <w:tcW w:w="600" w:type="dxa"/>
          </w:tcPr>
          <w:p w14:paraId="0A2FAC8C" w14:textId="77777777" w:rsidR="00B50050" w:rsidRDefault="00B50050" w:rsidP="0088127C">
            <w:pPr>
              <w:pStyle w:val="OtherTableBody"/>
            </w:pPr>
            <w:r>
              <w:t>0912</w:t>
            </w:r>
          </w:p>
        </w:tc>
        <w:tc>
          <w:tcPr>
            <w:tcW w:w="2600" w:type="dxa"/>
          </w:tcPr>
          <w:p w14:paraId="61FB264A" w14:textId="77777777" w:rsidR="00B50050" w:rsidRDefault="00B50050" w:rsidP="0088127C">
            <w:pPr>
              <w:pStyle w:val="OtherTableBody"/>
            </w:pPr>
          </w:p>
        </w:tc>
        <w:tc>
          <w:tcPr>
            <w:tcW w:w="1400" w:type="dxa"/>
          </w:tcPr>
          <w:p w14:paraId="7AF8BDE5" w14:textId="77777777" w:rsidR="00B50050" w:rsidRDefault="00B50050" w:rsidP="0088127C">
            <w:pPr>
              <w:pStyle w:val="OtherTableBody"/>
            </w:pPr>
            <w:r>
              <w:t>SB</w:t>
            </w:r>
          </w:p>
        </w:tc>
        <w:tc>
          <w:tcPr>
            <w:tcW w:w="4200" w:type="dxa"/>
          </w:tcPr>
          <w:p w14:paraId="3399F24D" w14:textId="77777777" w:rsidR="00B50050" w:rsidRDefault="00B50050" w:rsidP="0088127C">
            <w:pPr>
              <w:pStyle w:val="OtherTableBody"/>
            </w:pPr>
            <w:r>
              <w:t>Send by</w:t>
            </w:r>
          </w:p>
        </w:tc>
      </w:tr>
      <w:tr w:rsidR="00B50050" w14:paraId="49CEAF26" w14:textId="77777777" w:rsidTr="00195548">
        <w:tc>
          <w:tcPr>
            <w:tcW w:w="600" w:type="dxa"/>
          </w:tcPr>
          <w:p w14:paraId="4C3FEADA" w14:textId="77777777" w:rsidR="00B50050" w:rsidRDefault="00B50050" w:rsidP="0088127C">
            <w:pPr>
              <w:pStyle w:val="OtherTableBody"/>
            </w:pPr>
          </w:p>
        </w:tc>
        <w:tc>
          <w:tcPr>
            <w:tcW w:w="600" w:type="dxa"/>
          </w:tcPr>
          <w:p w14:paraId="4B219B90" w14:textId="77777777" w:rsidR="00B50050" w:rsidRDefault="00B50050" w:rsidP="0088127C">
            <w:pPr>
              <w:pStyle w:val="OtherTableBody"/>
            </w:pPr>
            <w:r>
              <w:t>0912</w:t>
            </w:r>
          </w:p>
        </w:tc>
        <w:tc>
          <w:tcPr>
            <w:tcW w:w="2600" w:type="dxa"/>
          </w:tcPr>
          <w:p w14:paraId="6359D281" w14:textId="77777777" w:rsidR="00B50050" w:rsidRDefault="00B50050" w:rsidP="0088127C">
            <w:pPr>
              <w:pStyle w:val="OtherTableBody"/>
            </w:pPr>
          </w:p>
        </w:tc>
        <w:tc>
          <w:tcPr>
            <w:tcW w:w="1400" w:type="dxa"/>
          </w:tcPr>
          <w:p w14:paraId="07ED8DFC" w14:textId="77777777" w:rsidR="00B50050" w:rsidRDefault="00B50050" w:rsidP="0088127C">
            <w:pPr>
              <w:pStyle w:val="OtherTableBody"/>
            </w:pPr>
            <w:r>
              <w:t>SC</w:t>
            </w:r>
          </w:p>
        </w:tc>
        <w:tc>
          <w:tcPr>
            <w:tcW w:w="4200" w:type="dxa"/>
          </w:tcPr>
          <w:p w14:paraId="3F6CBE56" w14:textId="77777777" w:rsidR="00B50050" w:rsidRDefault="00B50050" w:rsidP="0088127C">
            <w:pPr>
              <w:pStyle w:val="OtherTableBody"/>
            </w:pPr>
            <w:r>
              <w:t>The person that collected the specimen.</w:t>
            </w:r>
          </w:p>
        </w:tc>
      </w:tr>
      <w:tr w:rsidR="00B50050" w14:paraId="11DE7C37" w14:textId="77777777" w:rsidTr="00195548">
        <w:tc>
          <w:tcPr>
            <w:tcW w:w="600" w:type="dxa"/>
          </w:tcPr>
          <w:p w14:paraId="192230B4" w14:textId="77777777" w:rsidR="00B50050" w:rsidRDefault="00B50050" w:rsidP="0088127C">
            <w:pPr>
              <w:pStyle w:val="OtherTableBody"/>
            </w:pPr>
          </w:p>
        </w:tc>
        <w:tc>
          <w:tcPr>
            <w:tcW w:w="600" w:type="dxa"/>
          </w:tcPr>
          <w:p w14:paraId="4FB33272" w14:textId="77777777" w:rsidR="00B50050" w:rsidRDefault="00B50050" w:rsidP="0088127C">
            <w:pPr>
              <w:pStyle w:val="OtherTableBody"/>
            </w:pPr>
            <w:r>
              <w:t>0912</w:t>
            </w:r>
          </w:p>
        </w:tc>
        <w:tc>
          <w:tcPr>
            <w:tcW w:w="2600" w:type="dxa"/>
          </w:tcPr>
          <w:p w14:paraId="28A31D14" w14:textId="77777777" w:rsidR="00B50050" w:rsidRDefault="00B50050" w:rsidP="0088127C">
            <w:pPr>
              <w:pStyle w:val="OtherTableBody"/>
            </w:pPr>
          </w:p>
        </w:tc>
        <w:tc>
          <w:tcPr>
            <w:tcW w:w="1400" w:type="dxa"/>
          </w:tcPr>
          <w:p w14:paraId="149F3DB1" w14:textId="77777777" w:rsidR="00B50050" w:rsidRDefault="00B50050" w:rsidP="0088127C">
            <w:pPr>
              <w:pStyle w:val="OtherTableBody"/>
            </w:pPr>
            <w:r>
              <w:t>TL</w:t>
            </w:r>
          </w:p>
        </w:tc>
        <w:tc>
          <w:tcPr>
            <w:tcW w:w="4200" w:type="dxa"/>
          </w:tcPr>
          <w:p w14:paraId="3C0E7655" w14:textId="77777777" w:rsidR="00B50050" w:rsidRDefault="00B50050" w:rsidP="0088127C">
            <w:pPr>
              <w:pStyle w:val="OtherTableBody"/>
            </w:pPr>
            <w:r>
              <w:t>Describes the location (coordinates) of the specimen/container in the previous holder / storage equipment after the move or the geographical location to which the specimen/container was moved.</w:t>
            </w:r>
          </w:p>
        </w:tc>
      </w:tr>
      <w:tr w:rsidR="00B50050" w14:paraId="0114FDAB" w14:textId="77777777" w:rsidTr="00195548">
        <w:tc>
          <w:tcPr>
            <w:tcW w:w="600" w:type="dxa"/>
          </w:tcPr>
          <w:p w14:paraId="1F4FFB96" w14:textId="77777777" w:rsidR="00B50050" w:rsidRDefault="00B50050" w:rsidP="0088127C">
            <w:pPr>
              <w:pStyle w:val="OtherTableBody"/>
            </w:pPr>
          </w:p>
        </w:tc>
        <w:tc>
          <w:tcPr>
            <w:tcW w:w="600" w:type="dxa"/>
          </w:tcPr>
          <w:p w14:paraId="5A736668" w14:textId="77777777" w:rsidR="00B50050" w:rsidRDefault="00B50050" w:rsidP="0088127C">
            <w:pPr>
              <w:pStyle w:val="OtherTableBody"/>
            </w:pPr>
            <w:r>
              <w:t>0912</w:t>
            </w:r>
          </w:p>
        </w:tc>
        <w:tc>
          <w:tcPr>
            <w:tcW w:w="2600" w:type="dxa"/>
          </w:tcPr>
          <w:p w14:paraId="182C9779" w14:textId="77777777" w:rsidR="00B50050" w:rsidRDefault="00B50050" w:rsidP="0088127C">
            <w:pPr>
              <w:pStyle w:val="OtherTableBody"/>
            </w:pPr>
          </w:p>
        </w:tc>
        <w:tc>
          <w:tcPr>
            <w:tcW w:w="1400" w:type="dxa"/>
          </w:tcPr>
          <w:p w14:paraId="01BBC1D2" w14:textId="77777777" w:rsidR="00B50050" w:rsidRDefault="00B50050" w:rsidP="0088127C">
            <w:pPr>
              <w:pStyle w:val="OtherTableBody"/>
            </w:pPr>
            <w:r>
              <w:t>TN</w:t>
            </w:r>
          </w:p>
        </w:tc>
        <w:tc>
          <w:tcPr>
            <w:tcW w:w="4200" w:type="dxa"/>
          </w:tcPr>
          <w:p w14:paraId="1B0745FF" w14:textId="77777777" w:rsidR="00B50050" w:rsidRDefault="00B50050" w:rsidP="0088127C">
            <w:pPr>
              <w:pStyle w:val="OtherTableBody"/>
            </w:pPr>
            <w:r>
              <w:t>Technician</w:t>
            </w:r>
          </w:p>
        </w:tc>
      </w:tr>
      <w:tr w:rsidR="00B50050" w14:paraId="01C12BC1" w14:textId="77777777" w:rsidTr="00195548">
        <w:tc>
          <w:tcPr>
            <w:tcW w:w="600" w:type="dxa"/>
          </w:tcPr>
          <w:p w14:paraId="1D542BD1" w14:textId="77777777" w:rsidR="00B50050" w:rsidRDefault="00B50050" w:rsidP="0088127C">
            <w:pPr>
              <w:pStyle w:val="OtherTableBody"/>
            </w:pPr>
          </w:p>
        </w:tc>
        <w:tc>
          <w:tcPr>
            <w:tcW w:w="600" w:type="dxa"/>
          </w:tcPr>
          <w:p w14:paraId="4121A839" w14:textId="77777777" w:rsidR="00B50050" w:rsidRDefault="00B50050" w:rsidP="0088127C">
            <w:pPr>
              <w:pStyle w:val="OtherTableBody"/>
            </w:pPr>
            <w:r>
              <w:t>0912</w:t>
            </w:r>
          </w:p>
        </w:tc>
        <w:tc>
          <w:tcPr>
            <w:tcW w:w="2600" w:type="dxa"/>
          </w:tcPr>
          <w:p w14:paraId="433F79FF" w14:textId="77777777" w:rsidR="00B50050" w:rsidRDefault="00B50050" w:rsidP="0088127C">
            <w:pPr>
              <w:pStyle w:val="OtherTableBody"/>
            </w:pPr>
          </w:p>
        </w:tc>
        <w:tc>
          <w:tcPr>
            <w:tcW w:w="1400" w:type="dxa"/>
          </w:tcPr>
          <w:p w14:paraId="7538015A" w14:textId="77777777" w:rsidR="00B50050" w:rsidRDefault="00B50050" w:rsidP="0088127C">
            <w:pPr>
              <w:pStyle w:val="OtherTableBody"/>
            </w:pPr>
            <w:r>
              <w:t>TR</w:t>
            </w:r>
          </w:p>
        </w:tc>
        <w:tc>
          <w:tcPr>
            <w:tcW w:w="4200" w:type="dxa"/>
          </w:tcPr>
          <w:p w14:paraId="0098D21C" w14:textId="77777777" w:rsidR="00B50050" w:rsidRDefault="00B50050" w:rsidP="0088127C">
            <w:pPr>
              <w:pStyle w:val="OtherTableBody"/>
            </w:pPr>
            <w:r>
              <w:t>Transcriptionist</w:t>
            </w:r>
          </w:p>
        </w:tc>
      </w:tr>
      <w:tr w:rsidR="00B50050" w14:paraId="1E01A46C" w14:textId="77777777" w:rsidTr="00195548">
        <w:tc>
          <w:tcPr>
            <w:tcW w:w="600" w:type="dxa"/>
          </w:tcPr>
          <w:p w14:paraId="6AB84BB3" w14:textId="77777777" w:rsidR="00B50050" w:rsidRDefault="00B50050" w:rsidP="0088127C">
            <w:pPr>
              <w:pStyle w:val="OtherTableBody"/>
            </w:pPr>
          </w:p>
        </w:tc>
        <w:tc>
          <w:tcPr>
            <w:tcW w:w="600" w:type="dxa"/>
          </w:tcPr>
          <w:p w14:paraId="3B3D0D65" w14:textId="77777777" w:rsidR="00B50050" w:rsidRDefault="00B50050" w:rsidP="0088127C">
            <w:pPr>
              <w:pStyle w:val="OtherTableBody"/>
            </w:pPr>
            <w:r>
              <w:t>0912</w:t>
            </w:r>
          </w:p>
        </w:tc>
        <w:tc>
          <w:tcPr>
            <w:tcW w:w="2600" w:type="dxa"/>
          </w:tcPr>
          <w:p w14:paraId="3037B47C" w14:textId="77777777" w:rsidR="00B50050" w:rsidRDefault="00B50050" w:rsidP="0088127C">
            <w:pPr>
              <w:pStyle w:val="OtherTableBody"/>
            </w:pPr>
          </w:p>
        </w:tc>
        <w:tc>
          <w:tcPr>
            <w:tcW w:w="1400" w:type="dxa"/>
          </w:tcPr>
          <w:p w14:paraId="6413B5E3" w14:textId="77777777" w:rsidR="00B50050" w:rsidRDefault="00B50050" w:rsidP="0088127C">
            <w:pPr>
              <w:pStyle w:val="OtherTableBody"/>
            </w:pPr>
            <w:r>
              <w:t>VP</w:t>
            </w:r>
          </w:p>
        </w:tc>
        <w:tc>
          <w:tcPr>
            <w:tcW w:w="4200" w:type="dxa"/>
          </w:tcPr>
          <w:p w14:paraId="6335B22F" w14:textId="77777777" w:rsidR="00B50050" w:rsidRDefault="00B50050" w:rsidP="0088127C">
            <w:pPr>
              <w:pStyle w:val="OtherTableBody"/>
            </w:pPr>
            <w:r>
              <w:t>Identifies the person verifying the dispense / a step in the dispense process / verifying the treatment corresponds to the order</w:t>
            </w:r>
          </w:p>
        </w:tc>
      </w:tr>
      <w:tr w:rsidR="00B50050" w14:paraId="11ED8981" w14:textId="77777777" w:rsidTr="00195548">
        <w:tc>
          <w:tcPr>
            <w:tcW w:w="600" w:type="dxa"/>
          </w:tcPr>
          <w:p w14:paraId="400D7390" w14:textId="77777777" w:rsidR="00B50050" w:rsidRDefault="00B50050" w:rsidP="0088127C">
            <w:pPr>
              <w:pStyle w:val="OtherTableBody"/>
            </w:pPr>
          </w:p>
        </w:tc>
        <w:tc>
          <w:tcPr>
            <w:tcW w:w="600" w:type="dxa"/>
          </w:tcPr>
          <w:p w14:paraId="5F173B38" w14:textId="77777777" w:rsidR="00B50050" w:rsidRDefault="00B50050" w:rsidP="0088127C">
            <w:pPr>
              <w:pStyle w:val="OtherTableBody"/>
            </w:pPr>
            <w:r>
              <w:t>0912</w:t>
            </w:r>
          </w:p>
        </w:tc>
        <w:tc>
          <w:tcPr>
            <w:tcW w:w="2600" w:type="dxa"/>
          </w:tcPr>
          <w:p w14:paraId="1947C05E" w14:textId="77777777" w:rsidR="00B50050" w:rsidRDefault="00B50050" w:rsidP="0088127C">
            <w:pPr>
              <w:pStyle w:val="OtherTableBody"/>
            </w:pPr>
          </w:p>
        </w:tc>
        <w:tc>
          <w:tcPr>
            <w:tcW w:w="1400" w:type="dxa"/>
          </w:tcPr>
          <w:p w14:paraId="70AB94A3" w14:textId="77777777" w:rsidR="00B50050" w:rsidRDefault="00B50050" w:rsidP="0088127C">
            <w:pPr>
              <w:pStyle w:val="OtherTableBody"/>
            </w:pPr>
            <w:r>
              <w:t>VPS</w:t>
            </w:r>
          </w:p>
        </w:tc>
        <w:tc>
          <w:tcPr>
            <w:tcW w:w="4200" w:type="dxa"/>
          </w:tcPr>
          <w:p w14:paraId="01721DCA" w14:textId="77777777" w:rsidR="00B50050" w:rsidRDefault="00B50050" w:rsidP="0088127C">
            <w:pPr>
              <w:pStyle w:val="OtherTableBody"/>
            </w:pPr>
            <w:r>
              <w:t>Verifying Pharmaceutical Supplier   (not sure how to dissect Pharmacist/Treatment Supplier's Verifier ID)</w:t>
            </w:r>
          </w:p>
        </w:tc>
      </w:tr>
      <w:tr w:rsidR="00B50050" w14:paraId="722F51B9" w14:textId="77777777" w:rsidTr="00195548">
        <w:tc>
          <w:tcPr>
            <w:tcW w:w="600" w:type="dxa"/>
          </w:tcPr>
          <w:p w14:paraId="60C0D967" w14:textId="77777777" w:rsidR="00B50050" w:rsidRDefault="00B50050" w:rsidP="0088127C">
            <w:pPr>
              <w:pStyle w:val="OtherTableBody"/>
            </w:pPr>
          </w:p>
        </w:tc>
        <w:tc>
          <w:tcPr>
            <w:tcW w:w="600" w:type="dxa"/>
          </w:tcPr>
          <w:p w14:paraId="61612AF5" w14:textId="77777777" w:rsidR="00B50050" w:rsidRDefault="00B50050" w:rsidP="0088127C">
            <w:pPr>
              <w:pStyle w:val="OtherTableBody"/>
            </w:pPr>
            <w:r>
              <w:t>0912</w:t>
            </w:r>
          </w:p>
        </w:tc>
        <w:tc>
          <w:tcPr>
            <w:tcW w:w="2600" w:type="dxa"/>
          </w:tcPr>
          <w:p w14:paraId="67B9D5C3" w14:textId="77777777" w:rsidR="00B50050" w:rsidRDefault="00B50050" w:rsidP="0088127C">
            <w:pPr>
              <w:pStyle w:val="OtherTableBody"/>
            </w:pPr>
          </w:p>
        </w:tc>
        <w:tc>
          <w:tcPr>
            <w:tcW w:w="1400" w:type="dxa"/>
          </w:tcPr>
          <w:p w14:paraId="5F4A9518" w14:textId="77777777" w:rsidR="00B50050" w:rsidRDefault="00B50050" w:rsidP="0088127C">
            <w:pPr>
              <w:pStyle w:val="OtherTableBody"/>
            </w:pPr>
            <w:r>
              <w:t>VTS</w:t>
            </w:r>
          </w:p>
        </w:tc>
        <w:tc>
          <w:tcPr>
            <w:tcW w:w="4200" w:type="dxa"/>
          </w:tcPr>
          <w:p w14:paraId="4B46B234" w14:textId="77777777" w:rsidR="00B50050" w:rsidRDefault="00B50050" w:rsidP="0088127C">
            <w:pPr>
              <w:pStyle w:val="OtherTableBody"/>
            </w:pPr>
            <w:r>
              <w:t>Verifying Treatment Supplier   (not sure how to dissect Pharmacist/Treatment Supplier's Verifier ID)</w:t>
            </w:r>
          </w:p>
        </w:tc>
      </w:tr>
      <w:tr w:rsidR="00B50050" w14:paraId="76105D6C" w14:textId="77777777" w:rsidTr="00195548">
        <w:tc>
          <w:tcPr>
            <w:tcW w:w="600" w:type="dxa"/>
          </w:tcPr>
          <w:p w14:paraId="1C5F286F" w14:textId="77777777" w:rsidR="00B50050" w:rsidRDefault="00B50050" w:rsidP="0088127C">
            <w:pPr>
              <w:pStyle w:val="OtherTableBody"/>
            </w:pPr>
          </w:p>
        </w:tc>
        <w:tc>
          <w:tcPr>
            <w:tcW w:w="600" w:type="dxa"/>
          </w:tcPr>
          <w:p w14:paraId="099EF87A" w14:textId="77777777" w:rsidR="00B50050" w:rsidRDefault="00B50050" w:rsidP="0088127C">
            <w:pPr>
              <w:pStyle w:val="OtherTableBody"/>
            </w:pPr>
            <w:r>
              <w:t>0912</w:t>
            </w:r>
          </w:p>
        </w:tc>
        <w:tc>
          <w:tcPr>
            <w:tcW w:w="2600" w:type="dxa"/>
          </w:tcPr>
          <w:p w14:paraId="32AF251B" w14:textId="77777777" w:rsidR="00B50050" w:rsidRDefault="00B50050" w:rsidP="0088127C">
            <w:pPr>
              <w:pStyle w:val="OtherTableBody"/>
            </w:pPr>
          </w:p>
        </w:tc>
        <w:tc>
          <w:tcPr>
            <w:tcW w:w="1400" w:type="dxa"/>
          </w:tcPr>
          <w:p w14:paraId="042F4CE9" w14:textId="77777777" w:rsidR="00B50050" w:rsidRDefault="00B50050" w:rsidP="0088127C">
            <w:pPr>
              <w:pStyle w:val="OtherTableBody"/>
            </w:pPr>
            <w:r>
              <w:t>WAY</w:t>
            </w:r>
          </w:p>
        </w:tc>
        <w:tc>
          <w:tcPr>
            <w:tcW w:w="4200" w:type="dxa"/>
          </w:tcPr>
          <w:p w14:paraId="25A640CA" w14:textId="77777777" w:rsidR="00B50050" w:rsidRDefault="00B50050" w:rsidP="0088127C">
            <w:pPr>
              <w:pStyle w:val="OtherTableBody"/>
            </w:pPr>
            <w:r>
              <w:t>Waypoint</w:t>
            </w:r>
          </w:p>
        </w:tc>
      </w:tr>
      <w:tr w:rsidR="00B50050" w14:paraId="5A4A09EF" w14:textId="77777777" w:rsidTr="00195548">
        <w:tc>
          <w:tcPr>
            <w:tcW w:w="600" w:type="dxa"/>
          </w:tcPr>
          <w:p w14:paraId="6CDCE27B" w14:textId="77777777" w:rsidR="00B50050" w:rsidRDefault="00B50050" w:rsidP="0088127C">
            <w:pPr>
              <w:pStyle w:val="OtherTableBody"/>
            </w:pPr>
          </w:p>
        </w:tc>
        <w:tc>
          <w:tcPr>
            <w:tcW w:w="600" w:type="dxa"/>
          </w:tcPr>
          <w:p w14:paraId="70E97866" w14:textId="77777777" w:rsidR="00B50050" w:rsidRDefault="00B50050" w:rsidP="0088127C">
            <w:pPr>
              <w:pStyle w:val="OtherTableBody"/>
            </w:pPr>
            <w:r>
              <w:t>0912</w:t>
            </w:r>
          </w:p>
        </w:tc>
        <w:tc>
          <w:tcPr>
            <w:tcW w:w="2600" w:type="dxa"/>
          </w:tcPr>
          <w:p w14:paraId="47BCDAAA" w14:textId="77777777" w:rsidR="00B50050" w:rsidRDefault="00B50050" w:rsidP="0088127C">
            <w:pPr>
              <w:pStyle w:val="OtherTableBody"/>
            </w:pPr>
          </w:p>
        </w:tc>
        <w:tc>
          <w:tcPr>
            <w:tcW w:w="1400" w:type="dxa"/>
          </w:tcPr>
          <w:p w14:paraId="331D7E1B" w14:textId="77777777" w:rsidR="00B50050" w:rsidRDefault="00B50050" w:rsidP="0088127C">
            <w:pPr>
              <w:pStyle w:val="OtherTableBody"/>
            </w:pPr>
            <w:r>
              <w:t>WAYR</w:t>
            </w:r>
          </w:p>
        </w:tc>
        <w:tc>
          <w:tcPr>
            <w:tcW w:w="4200" w:type="dxa"/>
          </w:tcPr>
          <w:p w14:paraId="0D7B9D31" w14:textId="77777777" w:rsidR="00B50050" w:rsidRDefault="00B50050" w:rsidP="0088127C">
            <w:pPr>
              <w:pStyle w:val="OtherTableBody"/>
            </w:pPr>
            <w:r>
              <w:t>Waypoint Recipient</w:t>
            </w:r>
          </w:p>
        </w:tc>
      </w:tr>
      <w:tr w:rsidR="00B50050" w14:paraId="4DC8F1A5" w14:textId="77777777" w:rsidTr="00195548">
        <w:tc>
          <w:tcPr>
            <w:tcW w:w="600" w:type="dxa"/>
          </w:tcPr>
          <w:p w14:paraId="656C0B4F" w14:textId="77777777" w:rsidR="00B50050" w:rsidRDefault="00B50050" w:rsidP="0088127C">
            <w:pPr>
              <w:pStyle w:val="OtherTableBody"/>
            </w:pPr>
            <w:r>
              <w:t>External</w:t>
            </w:r>
          </w:p>
        </w:tc>
        <w:tc>
          <w:tcPr>
            <w:tcW w:w="600" w:type="dxa"/>
          </w:tcPr>
          <w:p w14:paraId="7CFACEB4" w14:textId="77777777" w:rsidR="00B50050" w:rsidRDefault="00B50050" w:rsidP="0088127C">
            <w:pPr>
              <w:pStyle w:val="OtherTableBody"/>
            </w:pPr>
          </w:p>
        </w:tc>
        <w:tc>
          <w:tcPr>
            <w:tcW w:w="2600" w:type="dxa"/>
          </w:tcPr>
          <w:p w14:paraId="3CD8DD01" w14:textId="77777777" w:rsidR="00B50050" w:rsidRDefault="00B50050" w:rsidP="0088127C">
            <w:pPr>
              <w:pStyle w:val="OtherTableBody"/>
            </w:pPr>
            <w:r>
              <w:t>Monetary Denomination Code</w:t>
            </w:r>
          </w:p>
        </w:tc>
        <w:tc>
          <w:tcPr>
            <w:tcW w:w="1400" w:type="dxa"/>
          </w:tcPr>
          <w:p w14:paraId="66A354E4" w14:textId="77777777" w:rsidR="00B50050" w:rsidRDefault="00B50050" w:rsidP="0088127C">
            <w:pPr>
              <w:pStyle w:val="OtherTableBody"/>
            </w:pPr>
          </w:p>
        </w:tc>
        <w:tc>
          <w:tcPr>
            <w:tcW w:w="4200" w:type="dxa"/>
          </w:tcPr>
          <w:p w14:paraId="22FC8D64" w14:textId="77777777" w:rsidR="00B50050" w:rsidRDefault="00B50050" w:rsidP="0088127C">
            <w:pPr>
              <w:pStyle w:val="OtherTableBody"/>
            </w:pPr>
          </w:p>
        </w:tc>
      </w:tr>
      <w:tr w:rsidR="00B50050" w14:paraId="582FB696" w14:textId="77777777" w:rsidTr="00195548">
        <w:tc>
          <w:tcPr>
            <w:tcW w:w="600" w:type="dxa"/>
          </w:tcPr>
          <w:p w14:paraId="30EB2940" w14:textId="77777777" w:rsidR="00B50050" w:rsidRDefault="00B50050" w:rsidP="0088127C">
            <w:pPr>
              <w:pStyle w:val="OtherTableBody"/>
            </w:pPr>
          </w:p>
        </w:tc>
        <w:tc>
          <w:tcPr>
            <w:tcW w:w="600" w:type="dxa"/>
          </w:tcPr>
          <w:p w14:paraId="489A3BB7" w14:textId="77777777" w:rsidR="00B50050" w:rsidRDefault="00B50050" w:rsidP="0088127C">
            <w:pPr>
              <w:pStyle w:val="OtherTableBody"/>
            </w:pPr>
            <w:r>
              <w:t>0913</w:t>
            </w:r>
          </w:p>
        </w:tc>
        <w:tc>
          <w:tcPr>
            <w:tcW w:w="2600" w:type="dxa"/>
          </w:tcPr>
          <w:p w14:paraId="5FF1AF8C" w14:textId="77777777" w:rsidR="00B50050" w:rsidRDefault="00B50050" w:rsidP="0088127C">
            <w:pPr>
              <w:pStyle w:val="OtherTableBody"/>
            </w:pPr>
          </w:p>
        </w:tc>
        <w:tc>
          <w:tcPr>
            <w:tcW w:w="1400" w:type="dxa"/>
          </w:tcPr>
          <w:p w14:paraId="55E8866B" w14:textId="77777777" w:rsidR="00B50050" w:rsidRDefault="00B50050" w:rsidP="0088127C">
            <w:pPr>
              <w:pStyle w:val="OtherTableBody"/>
            </w:pPr>
            <w:r>
              <w:t>...</w:t>
            </w:r>
          </w:p>
        </w:tc>
        <w:tc>
          <w:tcPr>
            <w:tcW w:w="4200" w:type="dxa"/>
          </w:tcPr>
          <w:p w14:paraId="54799AAD" w14:textId="77777777" w:rsidR="00B50050" w:rsidRDefault="00B50050" w:rsidP="0088127C">
            <w:pPr>
              <w:pStyle w:val="OtherTableBody"/>
            </w:pPr>
            <w:r>
              <w:t>use 3-character (alphabetic) form of ISO 4217</w:t>
            </w:r>
          </w:p>
        </w:tc>
      </w:tr>
      <w:tr w:rsidR="00B50050" w14:paraId="4BB8ECFB" w14:textId="77777777" w:rsidTr="00195548">
        <w:tc>
          <w:tcPr>
            <w:tcW w:w="600" w:type="dxa"/>
          </w:tcPr>
          <w:p w14:paraId="397C8D3B" w14:textId="77777777" w:rsidR="00B50050" w:rsidRDefault="00B50050" w:rsidP="0088127C">
            <w:pPr>
              <w:pStyle w:val="OtherTableBody"/>
            </w:pPr>
            <w:r>
              <w:t>User</w:t>
            </w:r>
          </w:p>
        </w:tc>
        <w:tc>
          <w:tcPr>
            <w:tcW w:w="600" w:type="dxa"/>
          </w:tcPr>
          <w:p w14:paraId="7A42EA1F" w14:textId="77777777" w:rsidR="00B50050" w:rsidRDefault="00B50050" w:rsidP="0088127C">
            <w:pPr>
              <w:pStyle w:val="OtherTableBody"/>
            </w:pPr>
          </w:p>
        </w:tc>
        <w:tc>
          <w:tcPr>
            <w:tcW w:w="2600" w:type="dxa"/>
          </w:tcPr>
          <w:p w14:paraId="741C915B" w14:textId="77777777" w:rsidR="00B50050" w:rsidRDefault="00B50050" w:rsidP="0088127C">
            <w:pPr>
              <w:pStyle w:val="OtherTableBody"/>
            </w:pPr>
            <w:r>
              <w:t>Root Cause</w:t>
            </w:r>
          </w:p>
        </w:tc>
        <w:tc>
          <w:tcPr>
            <w:tcW w:w="1400" w:type="dxa"/>
          </w:tcPr>
          <w:p w14:paraId="0701580F" w14:textId="77777777" w:rsidR="00B50050" w:rsidRDefault="00B50050" w:rsidP="0088127C">
            <w:pPr>
              <w:pStyle w:val="OtherTableBody"/>
            </w:pPr>
          </w:p>
        </w:tc>
        <w:tc>
          <w:tcPr>
            <w:tcW w:w="4200" w:type="dxa"/>
          </w:tcPr>
          <w:p w14:paraId="599BDEA3" w14:textId="77777777" w:rsidR="00B50050" w:rsidRDefault="00B50050" w:rsidP="0088127C">
            <w:pPr>
              <w:pStyle w:val="OtherTableBody"/>
            </w:pPr>
          </w:p>
        </w:tc>
      </w:tr>
      <w:tr w:rsidR="00B50050" w14:paraId="26AECE76" w14:textId="77777777" w:rsidTr="00195548">
        <w:tc>
          <w:tcPr>
            <w:tcW w:w="600" w:type="dxa"/>
          </w:tcPr>
          <w:p w14:paraId="106823E4" w14:textId="77777777" w:rsidR="00B50050" w:rsidRDefault="00B50050" w:rsidP="0088127C">
            <w:pPr>
              <w:pStyle w:val="OtherTableBody"/>
            </w:pPr>
          </w:p>
        </w:tc>
        <w:tc>
          <w:tcPr>
            <w:tcW w:w="600" w:type="dxa"/>
          </w:tcPr>
          <w:p w14:paraId="063598FB" w14:textId="77777777" w:rsidR="00B50050" w:rsidRDefault="00B50050" w:rsidP="0088127C">
            <w:pPr>
              <w:pStyle w:val="OtherTableBody"/>
            </w:pPr>
            <w:r>
              <w:t>0914</w:t>
            </w:r>
          </w:p>
        </w:tc>
        <w:tc>
          <w:tcPr>
            <w:tcW w:w="2600" w:type="dxa"/>
          </w:tcPr>
          <w:p w14:paraId="513A7CAC" w14:textId="77777777" w:rsidR="00B50050" w:rsidRDefault="00B50050" w:rsidP="0088127C">
            <w:pPr>
              <w:pStyle w:val="OtherTableBody"/>
            </w:pPr>
          </w:p>
        </w:tc>
        <w:tc>
          <w:tcPr>
            <w:tcW w:w="1400" w:type="dxa"/>
          </w:tcPr>
          <w:p w14:paraId="4BCDA1C2" w14:textId="77777777" w:rsidR="00B50050" w:rsidRDefault="00B50050" w:rsidP="0088127C">
            <w:pPr>
              <w:pStyle w:val="OtherTableBody"/>
            </w:pPr>
            <w:r>
              <w:t>AP</w:t>
            </w:r>
          </w:p>
        </w:tc>
        <w:tc>
          <w:tcPr>
            <w:tcW w:w="4200" w:type="dxa"/>
          </w:tcPr>
          <w:p w14:paraId="2AC37010" w14:textId="77777777" w:rsidR="00B50050" w:rsidRDefault="00B50050" w:rsidP="0088127C">
            <w:pPr>
              <w:pStyle w:val="OtherTableBody"/>
            </w:pPr>
            <w:r>
              <w:t>Analysis Process</w:t>
            </w:r>
          </w:p>
        </w:tc>
      </w:tr>
      <w:tr w:rsidR="00B50050" w14:paraId="2E7A9B22" w14:textId="77777777" w:rsidTr="00195548">
        <w:tc>
          <w:tcPr>
            <w:tcW w:w="600" w:type="dxa"/>
          </w:tcPr>
          <w:p w14:paraId="1B3344A2" w14:textId="77777777" w:rsidR="00B50050" w:rsidRDefault="00B50050" w:rsidP="0088127C">
            <w:pPr>
              <w:pStyle w:val="OtherTableBody"/>
            </w:pPr>
          </w:p>
        </w:tc>
        <w:tc>
          <w:tcPr>
            <w:tcW w:w="600" w:type="dxa"/>
          </w:tcPr>
          <w:p w14:paraId="18DCC46F" w14:textId="77777777" w:rsidR="00B50050" w:rsidRDefault="00B50050" w:rsidP="0088127C">
            <w:pPr>
              <w:pStyle w:val="OtherTableBody"/>
            </w:pPr>
            <w:r>
              <w:t>0914</w:t>
            </w:r>
          </w:p>
        </w:tc>
        <w:tc>
          <w:tcPr>
            <w:tcW w:w="2600" w:type="dxa"/>
          </w:tcPr>
          <w:p w14:paraId="68689809" w14:textId="77777777" w:rsidR="00B50050" w:rsidRDefault="00B50050" w:rsidP="0088127C">
            <w:pPr>
              <w:pStyle w:val="OtherTableBody"/>
            </w:pPr>
          </w:p>
        </w:tc>
        <w:tc>
          <w:tcPr>
            <w:tcW w:w="1400" w:type="dxa"/>
          </w:tcPr>
          <w:p w14:paraId="0F9D7693" w14:textId="77777777" w:rsidR="00B50050" w:rsidRDefault="00B50050" w:rsidP="0088127C">
            <w:pPr>
              <w:pStyle w:val="OtherTableBody"/>
            </w:pPr>
            <w:r>
              <w:t>IM</w:t>
            </w:r>
          </w:p>
        </w:tc>
        <w:tc>
          <w:tcPr>
            <w:tcW w:w="4200" w:type="dxa"/>
          </w:tcPr>
          <w:p w14:paraId="26DAAF0F" w14:textId="77777777" w:rsidR="00B50050" w:rsidRDefault="00B50050" w:rsidP="0088127C">
            <w:pPr>
              <w:pStyle w:val="OtherTableBody"/>
            </w:pPr>
            <w:r>
              <w:t>Information Management</w:t>
            </w:r>
          </w:p>
        </w:tc>
      </w:tr>
      <w:tr w:rsidR="00B50050" w14:paraId="42AC181A" w14:textId="77777777" w:rsidTr="00195548">
        <w:tc>
          <w:tcPr>
            <w:tcW w:w="600" w:type="dxa"/>
          </w:tcPr>
          <w:p w14:paraId="309E222C" w14:textId="77777777" w:rsidR="00B50050" w:rsidRDefault="00B50050" w:rsidP="0088127C">
            <w:pPr>
              <w:pStyle w:val="OtherTableBody"/>
            </w:pPr>
          </w:p>
        </w:tc>
        <w:tc>
          <w:tcPr>
            <w:tcW w:w="600" w:type="dxa"/>
          </w:tcPr>
          <w:p w14:paraId="3D91BC04" w14:textId="77777777" w:rsidR="00B50050" w:rsidRDefault="00B50050" w:rsidP="0088127C">
            <w:pPr>
              <w:pStyle w:val="OtherTableBody"/>
            </w:pPr>
            <w:r>
              <w:t>0914</w:t>
            </w:r>
          </w:p>
        </w:tc>
        <w:tc>
          <w:tcPr>
            <w:tcW w:w="2600" w:type="dxa"/>
          </w:tcPr>
          <w:p w14:paraId="1AE6AA9D" w14:textId="77777777" w:rsidR="00B50050" w:rsidRDefault="00B50050" w:rsidP="0088127C">
            <w:pPr>
              <w:pStyle w:val="OtherTableBody"/>
            </w:pPr>
          </w:p>
        </w:tc>
        <w:tc>
          <w:tcPr>
            <w:tcW w:w="1400" w:type="dxa"/>
          </w:tcPr>
          <w:p w14:paraId="1E2C159D" w14:textId="77777777" w:rsidR="00B50050" w:rsidRDefault="00B50050" w:rsidP="0088127C">
            <w:pPr>
              <w:pStyle w:val="OtherTableBody"/>
            </w:pPr>
            <w:r>
              <w:t>L</w:t>
            </w:r>
          </w:p>
        </w:tc>
        <w:tc>
          <w:tcPr>
            <w:tcW w:w="4200" w:type="dxa"/>
          </w:tcPr>
          <w:p w14:paraId="1C45F3F1" w14:textId="77777777" w:rsidR="00B50050" w:rsidRDefault="00B50050" w:rsidP="0088127C">
            <w:pPr>
              <w:pStyle w:val="OtherTableBody"/>
            </w:pPr>
            <w:r>
              <w:t>Laboratory</w:t>
            </w:r>
          </w:p>
        </w:tc>
      </w:tr>
      <w:tr w:rsidR="00B50050" w14:paraId="0CDED129" w14:textId="77777777" w:rsidTr="00195548">
        <w:tc>
          <w:tcPr>
            <w:tcW w:w="600" w:type="dxa"/>
          </w:tcPr>
          <w:p w14:paraId="5F257615" w14:textId="77777777" w:rsidR="00B50050" w:rsidRDefault="00B50050" w:rsidP="0088127C">
            <w:pPr>
              <w:pStyle w:val="OtherTableBody"/>
            </w:pPr>
          </w:p>
        </w:tc>
        <w:tc>
          <w:tcPr>
            <w:tcW w:w="600" w:type="dxa"/>
          </w:tcPr>
          <w:p w14:paraId="3B2FFF43" w14:textId="77777777" w:rsidR="00B50050" w:rsidRDefault="00B50050" w:rsidP="0088127C">
            <w:pPr>
              <w:pStyle w:val="OtherTableBody"/>
            </w:pPr>
            <w:r>
              <w:t>0914</w:t>
            </w:r>
          </w:p>
        </w:tc>
        <w:tc>
          <w:tcPr>
            <w:tcW w:w="2600" w:type="dxa"/>
          </w:tcPr>
          <w:p w14:paraId="3B607BF1" w14:textId="77777777" w:rsidR="00B50050" w:rsidRDefault="00B50050" w:rsidP="0088127C">
            <w:pPr>
              <w:pStyle w:val="OtherTableBody"/>
            </w:pPr>
          </w:p>
        </w:tc>
        <w:tc>
          <w:tcPr>
            <w:tcW w:w="1400" w:type="dxa"/>
          </w:tcPr>
          <w:p w14:paraId="7F7F94C7" w14:textId="77777777" w:rsidR="00B50050" w:rsidRDefault="00B50050" w:rsidP="0088127C">
            <w:pPr>
              <w:pStyle w:val="OtherTableBody"/>
            </w:pPr>
            <w:r>
              <w:t>NA</w:t>
            </w:r>
          </w:p>
        </w:tc>
        <w:tc>
          <w:tcPr>
            <w:tcW w:w="4200" w:type="dxa"/>
          </w:tcPr>
          <w:p w14:paraId="5C7B9A64" w14:textId="77777777" w:rsidR="00B50050" w:rsidRDefault="00B50050" w:rsidP="0088127C">
            <w:pPr>
              <w:pStyle w:val="OtherTableBody"/>
            </w:pPr>
            <w:r>
              <w:t>Not Applicable</w:t>
            </w:r>
          </w:p>
        </w:tc>
      </w:tr>
      <w:tr w:rsidR="00B50050" w14:paraId="644896FB" w14:textId="77777777" w:rsidTr="00195548">
        <w:tc>
          <w:tcPr>
            <w:tcW w:w="600" w:type="dxa"/>
          </w:tcPr>
          <w:p w14:paraId="5B0ADBC6" w14:textId="77777777" w:rsidR="00B50050" w:rsidRDefault="00B50050" w:rsidP="0088127C">
            <w:pPr>
              <w:pStyle w:val="OtherTableBody"/>
            </w:pPr>
          </w:p>
        </w:tc>
        <w:tc>
          <w:tcPr>
            <w:tcW w:w="600" w:type="dxa"/>
          </w:tcPr>
          <w:p w14:paraId="4A9E1884" w14:textId="77777777" w:rsidR="00B50050" w:rsidRDefault="00B50050" w:rsidP="0088127C">
            <w:pPr>
              <w:pStyle w:val="OtherTableBody"/>
            </w:pPr>
            <w:r>
              <w:t>0914</w:t>
            </w:r>
          </w:p>
        </w:tc>
        <w:tc>
          <w:tcPr>
            <w:tcW w:w="2600" w:type="dxa"/>
          </w:tcPr>
          <w:p w14:paraId="2E1F54C6" w14:textId="77777777" w:rsidR="00B50050" w:rsidRDefault="00B50050" w:rsidP="0088127C">
            <w:pPr>
              <w:pStyle w:val="OtherTableBody"/>
            </w:pPr>
          </w:p>
        </w:tc>
        <w:tc>
          <w:tcPr>
            <w:tcW w:w="1400" w:type="dxa"/>
          </w:tcPr>
          <w:p w14:paraId="0303FB16" w14:textId="77777777" w:rsidR="00B50050" w:rsidRDefault="00B50050" w:rsidP="0088127C">
            <w:pPr>
              <w:pStyle w:val="OtherTableBody"/>
            </w:pPr>
            <w:r>
              <w:t>PD</w:t>
            </w:r>
          </w:p>
        </w:tc>
        <w:tc>
          <w:tcPr>
            <w:tcW w:w="4200" w:type="dxa"/>
          </w:tcPr>
          <w:p w14:paraId="4AC43596" w14:textId="77777777" w:rsidR="00B50050" w:rsidRDefault="00B50050" w:rsidP="0088127C">
            <w:pPr>
              <w:pStyle w:val="OtherTableBody"/>
            </w:pPr>
            <w:r>
              <w:t>Placer Data</w:t>
            </w:r>
          </w:p>
        </w:tc>
      </w:tr>
      <w:tr w:rsidR="00B50050" w14:paraId="27D26D39" w14:textId="77777777" w:rsidTr="00195548">
        <w:tc>
          <w:tcPr>
            <w:tcW w:w="600" w:type="dxa"/>
          </w:tcPr>
          <w:p w14:paraId="4FD503B5" w14:textId="77777777" w:rsidR="00B50050" w:rsidRDefault="00B50050" w:rsidP="0088127C">
            <w:pPr>
              <w:pStyle w:val="OtherTableBody"/>
            </w:pPr>
            <w:r>
              <w:t>User</w:t>
            </w:r>
          </w:p>
        </w:tc>
        <w:tc>
          <w:tcPr>
            <w:tcW w:w="600" w:type="dxa"/>
          </w:tcPr>
          <w:p w14:paraId="39FC1F81" w14:textId="77777777" w:rsidR="00B50050" w:rsidRDefault="00B50050" w:rsidP="0088127C">
            <w:pPr>
              <w:pStyle w:val="OtherTableBody"/>
            </w:pPr>
          </w:p>
        </w:tc>
        <w:tc>
          <w:tcPr>
            <w:tcW w:w="2600" w:type="dxa"/>
          </w:tcPr>
          <w:p w14:paraId="18516F28" w14:textId="77777777" w:rsidR="00B50050" w:rsidRDefault="00B50050" w:rsidP="0088127C">
            <w:pPr>
              <w:pStyle w:val="OtherTableBody"/>
            </w:pPr>
            <w:r>
              <w:t>Process Control Code</w:t>
            </w:r>
          </w:p>
        </w:tc>
        <w:tc>
          <w:tcPr>
            <w:tcW w:w="1400" w:type="dxa"/>
          </w:tcPr>
          <w:p w14:paraId="07221C77" w14:textId="77777777" w:rsidR="00B50050" w:rsidRDefault="00B50050" w:rsidP="0088127C">
            <w:pPr>
              <w:pStyle w:val="OtherTableBody"/>
            </w:pPr>
          </w:p>
        </w:tc>
        <w:tc>
          <w:tcPr>
            <w:tcW w:w="4200" w:type="dxa"/>
          </w:tcPr>
          <w:p w14:paraId="42AAA6EB" w14:textId="77777777" w:rsidR="00B50050" w:rsidRDefault="00B50050" w:rsidP="0088127C">
            <w:pPr>
              <w:pStyle w:val="OtherTableBody"/>
            </w:pPr>
          </w:p>
        </w:tc>
      </w:tr>
      <w:tr w:rsidR="00B50050" w14:paraId="63F09167" w14:textId="77777777" w:rsidTr="00195548">
        <w:tc>
          <w:tcPr>
            <w:tcW w:w="600" w:type="dxa"/>
          </w:tcPr>
          <w:p w14:paraId="4EB4F41B" w14:textId="77777777" w:rsidR="00B50050" w:rsidRDefault="00B50050" w:rsidP="0088127C">
            <w:pPr>
              <w:pStyle w:val="OtherTableBody"/>
            </w:pPr>
          </w:p>
        </w:tc>
        <w:tc>
          <w:tcPr>
            <w:tcW w:w="600" w:type="dxa"/>
          </w:tcPr>
          <w:p w14:paraId="0F0585D4" w14:textId="77777777" w:rsidR="00B50050" w:rsidRDefault="00B50050" w:rsidP="0088127C">
            <w:pPr>
              <w:pStyle w:val="OtherTableBody"/>
            </w:pPr>
            <w:r>
              <w:t>0915</w:t>
            </w:r>
          </w:p>
        </w:tc>
        <w:tc>
          <w:tcPr>
            <w:tcW w:w="2600" w:type="dxa"/>
          </w:tcPr>
          <w:p w14:paraId="61EBDD92" w14:textId="77777777" w:rsidR="00B50050" w:rsidRDefault="00B50050" w:rsidP="0088127C">
            <w:pPr>
              <w:pStyle w:val="OtherTableBody"/>
            </w:pPr>
          </w:p>
        </w:tc>
        <w:tc>
          <w:tcPr>
            <w:tcW w:w="1400" w:type="dxa"/>
          </w:tcPr>
          <w:p w14:paraId="30A015CA" w14:textId="77777777" w:rsidR="00B50050" w:rsidRDefault="00B50050" w:rsidP="0088127C">
            <w:pPr>
              <w:pStyle w:val="OtherTableBody"/>
            </w:pPr>
            <w:r>
              <w:t>...</w:t>
            </w:r>
          </w:p>
        </w:tc>
        <w:tc>
          <w:tcPr>
            <w:tcW w:w="4200" w:type="dxa"/>
          </w:tcPr>
          <w:p w14:paraId="0870A181" w14:textId="77777777" w:rsidR="00B50050" w:rsidRDefault="00B50050" w:rsidP="0088127C">
            <w:pPr>
              <w:pStyle w:val="OtherTableBody"/>
            </w:pPr>
            <w:r>
              <w:t>No suggested values defined</w:t>
            </w:r>
          </w:p>
        </w:tc>
      </w:tr>
      <w:tr w:rsidR="00B50050" w14:paraId="5CE6969C" w14:textId="77777777" w:rsidTr="00195548">
        <w:tc>
          <w:tcPr>
            <w:tcW w:w="600" w:type="dxa"/>
          </w:tcPr>
          <w:p w14:paraId="1F06F775" w14:textId="77777777" w:rsidR="00B50050" w:rsidRDefault="00B50050" w:rsidP="0088127C">
            <w:pPr>
              <w:pStyle w:val="OtherTableBody"/>
            </w:pPr>
            <w:r>
              <w:t>User</w:t>
            </w:r>
          </w:p>
        </w:tc>
        <w:tc>
          <w:tcPr>
            <w:tcW w:w="600" w:type="dxa"/>
          </w:tcPr>
          <w:p w14:paraId="69501194" w14:textId="77777777" w:rsidR="00B50050" w:rsidRDefault="00B50050" w:rsidP="0088127C">
            <w:pPr>
              <w:pStyle w:val="OtherTableBody"/>
            </w:pPr>
          </w:p>
        </w:tc>
        <w:tc>
          <w:tcPr>
            <w:tcW w:w="2600" w:type="dxa"/>
          </w:tcPr>
          <w:p w14:paraId="3FBF3EF2" w14:textId="77777777" w:rsidR="00B50050" w:rsidRDefault="00B50050" w:rsidP="0088127C">
            <w:pPr>
              <w:pStyle w:val="OtherTableBody"/>
            </w:pPr>
            <w:r>
              <w:t>Relevant Clinicial Information</w:t>
            </w:r>
          </w:p>
        </w:tc>
        <w:tc>
          <w:tcPr>
            <w:tcW w:w="1400" w:type="dxa"/>
          </w:tcPr>
          <w:p w14:paraId="26DE9E23" w14:textId="77777777" w:rsidR="00B50050" w:rsidRDefault="00B50050" w:rsidP="0088127C">
            <w:pPr>
              <w:pStyle w:val="OtherTableBody"/>
            </w:pPr>
          </w:p>
        </w:tc>
        <w:tc>
          <w:tcPr>
            <w:tcW w:w="4200" w:type="dxa"/>
          </w:tcPr>
          <w:p w14:paraId="45655E7C" w14:textId="77777777" w:rsidR="00B50050" w:rsidRDefault="00B50050" w:rsidP="0088127C">
            <w:pPr>
              <w:pStyle w:val="OtherTableBody"/>
            </w:pPr>
          </w:p>
        </w:tc>
      </w:tr>
      <w:tr w:rsidR="00B50050" w14:paraId="52658FBA" w14:textId="77777777" w:rsidTr="00195548">
        <w:tc>
          <w:tcPr>
            <w:tcW w:w="600" w:type="dxa"/>
          </w:tcPr>
          <w:p w14:paraId="152CB72A" w14:textId="77777777" w:rsidR="00B50050" w:rsidRDefault="00B50050" w:rsidP="0088127C">
            <w:pPr>
              <w:pStyle w:val="OtherTableBody"/>
            </w:pPr>
          </w:p>
        </w:tc>
        <w:tc>
          <w:tcPr>
            <w:tcW w:w="600" w:type="dxa"/>
          </w:tcPr>
          <w:p w14:paraId="6F7B8D96" w14:textId="77777777" w:rsidR="00B50050" w:rsidRDefault="00B50050" w:rsidP="0088127C">
            <w:pPr>
              <w:pStyle w:val="OtherTableBody"/>
            </w:pPr>
            <w:r>
              <w:t>0916</w:t>
            </w:r>
          </w:p>
        </w:tc>
        <w:tc>
          <w:tcPr>
            <w:tcW w:w="2600" w:type="dxa"/>
          </w:tcPr>
          <w:p w14:paraId="71F3B0B2" w14:textId="77777777" w:rsidR="00B50050" w:rsidRDefault="00B50050" w:rsidP="0088127C">
            <w:pPr>
              <w:pStyle w:val="OtherTableBody"/>
            </w:pPr>
          </w:p>
        </w:tc>
        <w:tc>
          <w:tcPr>
            <w:tcW w:w="1400" w:type="dxa"/>
          </w:tcPr>
          <w:p w14:paraId="2CCE8A96" w14:textId="77777777" w:rsidR="00B50050" w:rsidRDefault="00B50050" w:rsidP="0088127C">
            <w:pPr>
              <w:pStyle w:val="OtherTableBody"/>
            </w:pPr>
            <w:r>
              <w:t>F</w:t>
            </w:r>
          </w:p>
        </w:tc>
        <w:tc>
          <w:tcPr>
            <w:tcW w:w="4200" w:type="dxa"/>
          </w:tcPr>
          <w:p w14:paraId="0AA761F4" w14:textId="77777777" w:rsidR="00B50050" w:rsidRDefault="00B50050" w:rsidP="0088127C">
            <w:pPr>
              <w:pStyle w:val="OtherTableBody"/>
            </w:pPr>
            <w:r>
              <w:t>Patient was fasting prior to the procedure.</w:t>
            </w:r>
          </w:p>
        </w:tc>
      </w:tr>
      <w:tr w:rsidR="00B50050" w14:paraId="6E09624B" w14:textId="77777777" w:rsidTr="00195548">
        <w:tc>
          <w:tcPr>
            <w:tcW w:w="600" w:type="dxa"/>
          </w:tcPr>
          <w:p w14:paraId="1D47B45B" w14:textId="77777777" w:rsidR="00B50050" w:rsidRDefault="00B50050" w:rsidP="0088127C">
            <w:pPr>
              <w:pStyle w:val="OtherTableBody"/>
            </w:pPr>
          </w:p>
        </w:tc>
        <w:tc>
          <w:tcPr>
            <w:tcW w:w="600" w:type="dxa"/>
          </w:tcPr>
          <w:p w14:paraId="62DEBC1B" w14:textId="77777777" w:rsidR="00B50050" w:rsidRDefault="00B50050" w:rsidP="0088127C">
            <w:pPr>
              <w:pStyle w:val="OtherTableBody"/>
            </w:pPr>
            <w:r>
              <w:t>0916</w:t>
            </w:r>
          </w:p>
        </w:tc>
        <w:tc>
          <w:tcPr>
            <w:tcW w:w="2600" w:type="dxa"/>
          </w:tcPr>
          <w:p w14:paraId="15E348BA" w14:textId="77777777" w:rsidR="00B50050" w:rsidRDefault="00B50050" w:rsidP="0088127C">
            <w:pPr>
              <w:pStyle w:val="OtherTableBody"/>
            </w:pPr>
          </w:p>
        </w:tc>
        <w:tc>
          <w:tcPr>
            <w:tcW w:w="1400" w:type="dxa"/>
          </w:tcPr>
          <w:p w14:paraId="4B69D725" w14:textId="77777777" w:rsidR="00B50050" w:rsidRDefault="00B50050" w:rsidP="0088127C">
            <w:pPr>
              <w:pStyle w:val="OtherTableBody"/>
            </w:pPr>
            <w:r>
              <w:t>NF</w:t>
            </w:r>
          </w:p>
        </w:tc>
        <w:tc>
          <w:tcPr>
            <w:tcW w:w="4200" w:type="dxa"/>
          </w:tcPr>
          <w:p w14:paraId="366F7C89" w14:textId="77777777" w:rsidR="00B50050" w:rsidRDefault="00B50050" w:rsidP="0088127C">
            <w:pPr>
              <w:pStyle w:val="OtherTableBody"/>
            </w:pPr>
            <w:r>
              <w:t>The patient indicated they did not fast prior to the procedure.</w:t>
            </w:r>
          </w:p>
        </w:tc>
      </w:tr>
      <w:tr w:rsidR="00B50050" w14:paraId="34CFB69F" w14:textId="77777777" w:rsidTr="00195548">
        <w:tc>
          <w:tcPr>
            <w:tcW w:w="600" w:type="dxa"/>
          </w:tcPr>
          <w:p w14:paraId="790CBEDE" w14:textId="77777777" w:rsidR="00B50050" w:rsidRDefault="00B50050" w:rsidP="0088127C">
            <w:pPr>
              <w:pStyle w:val="OtherTableBody"/>
            </w:pPr>
          </w:p>
        </w:tc>
        <w:tc>
          <w:tcPr>
            <w:tcW w:w="600" w:type="dxa"/>
          </w:tcPr>
          <w:p w14:paraId="790352F1" w14:textId="77777777" w:rsidR="00B50050" w:rsidRDefault="00B50050" w:rsidP="0088127C">
            <w:pPr>
              <w:pStyle w:val="OtherTableBody"/>
            </w:pPr>
            <w:r>
              <w:t>0916</w:t>
            </w:r>
          </w:p>
        </w:tc>
        <w:tc>
          <w:tcPr>
            <w:tcW w:w="2600" w:type="dxa"/>
          </w:tcPr>
          <w:p w14:paraId="0F91D0FA" w14:textId="77777777" w:rsidR="00B50050" w:rsidRDefault="00B50050" w:rsidP="0088127C">
            <w:pPr>
              <w:pStyle w:val="OtherTableBody"/>
            </w:pPr>
          </w:p>
        </w:tc>
        <w:tc>
          <w:tcPr>
            <w:tcW w:w="1400" w:type="dxa"/>
          </w:tcPr>
          <w:p w14:paraId="680AD02C" w14:textId="77777777" w:rsidR="00B50050" w:rsidRDefault="00B50050" w:rsidP="0088127C">
            <w:pPr>
              <w:pStyle w:val="OtherTableBody"/>
            </w:pPr>
            <w:r>
              <w:t>NG</w:t>
            </w:r>
          </w:p>
        </w:tc>
        <w:tc>
          <w:tcPr>
            <w:tcW w:w="4200" w:type="dxa"/>
          </w:tcPr>
          <w:p w14:paraId="01E12186" w14:textId="77777777" w:rsidR="00B50050" w:rsidRDefault="00B50050" w:rsidP="0088127C">
            <w:pPr>
              <w:pStyle w:val="OtherTableBody"/>
            </w:pPr>
            <w:r>
              <w:t>Not Given - Patient was not asked at the time of the procedure.</w:t>
            </w:r>
          </w:p>
        </w:tc>
      </w:tr>
      <w:tr w:rsidR="00B50050" w14:paraId="20F7AD9F" w14:textId="77777777" w:rsidTr="00195548">
        <w:tc>
          <w:tcPr>
            <w:tcW w:w="600" w:type="dxa"/>
          </w:tcPr>
          <w:p w14:paraId="1F9DBA4C" w14:textId="77777777" w:rsidR="00B50050" w:rsidRDefault="00B50050" w:rsidP="0088127C">
            <w:pPr>
              <w:pStyle w:val="OtherTableBody"/>
            </w:pPr>
            <w:r>
              <w:t>HL7</w:t>
            </w:r>
          </w:p>
        </w:tc>
        <w:tc>
          <w:tcPr>
            <w:tcW w:w="600" w:type="dxa"/>
          </w:tcPr>
          <w:p w14:paraId="0100B980" w14:textId="77777777" w:rsidR="00B50050" w:rsidRDefault="00B50050" w:rsidP="0088127C">
            <w:pPr>
              <w:pStyle w:val="OtherTableBody"/>
            </w:pPr>
          </w:p>
        </w:tc>
        <w:tc>
          <w:tcPr>
            <w:tcW w:w="2600" w:type="dxa"/>
          </w:tcPr>
          <w:p w14:paraId="13D90658" w14:textId="77777777" w:rsidR="00B50050" w:rsidRDefault="00B50050" w:rsidP="0088127C">
            <w:pPr>
              <w:pStyle w:val="OtherTableBody"/>
            </w:pPr>
            <w:r>
              <w:t>Bolus Type</w:t>
            </w:r>
          </w:p>
        </w:tc>
        <w:tc>
          <w:tcPr>
            <w:tcW w:w="1400" w:type="dxa"/>
          </w:tcPr>
          <w:p w14:paraId="07D52335" w14:textId="77777777" w:rsidR="00B50050" w:rsidRDefault="00B50050" w:rsidP="0088127C">
            <w:pPr>
              <w:pStyle w:val="OtherTableBody"/>
            </w:pPr>
          </w:p>
        </w:tc>
        <w:tc>
          <w:tcPr>
            <w:tcW w:w="4200" w:type="dxa"/>
          </w:tcPr>
          <w:p w14:paraId="16B460F1" w14:textId="77777777" w:rsidR="00B50050" w:rsidRDefault="00B50050" w:rsidP="0088127C">
            <w:pPr>
              <w:pStyle w:val="OtherTableBody"/>
            </w:pPr>
          </w:p>
        </w:tc>
      </w:tr>
      <w:tr w:rsidR="00B50050" w14:paraId="0EA5B2CE" w14:textId="77777777" w:rsidTr="00195548">
        <w:tc>
          <w:tcPr>
            <w:tcW w:w="600" w:type="dxa"/>
          </w:tcPr>
          <w:p w14:paraId="58CC6119" w14:textId="77777777" w:rsidR="00B50050" w:rsidRDefault="00B50050" w:rsidP="0088127C">
            <w:pPr>
              <w:pStyle w:val="OtherTableBody"/>
            </w:pPr>
          </w:p>
        </w:tc>
        <w:tc>
          <w:tcPr>
            <w:tcW w:w="600" w:type="dxa"/>
          </w:tcPr>
          <w:p w14:paraId="33B5E459" w14:textId="77777777" w:rsidR="00B50050" w:rsidRDefault="00B50050" w:rsidP="0088127C">
            <w:pPr>
              <w:pStyle w:val="OtherTableBody"/>
            </w:pPr>
            <w:r>
              <w:t>0917</w:t>
            </w:r>
          </w:p>
        </w:tc>
        <w:tc>
          <w:tcPr>
            <w:tcW w:w="2600" w:type="dxa"/>
          </w:tcPr>
          <w:p w14:paraId="6405E779" w14:textId="77777777" w:rsidR="00B50050" w:rsidRDefault="00B50050" w:rsidP="0088127C">
            <w:pPr>
              <w:pStyle w:val="OtherTableBody"/>
            </w:pPr>
          </w:p>
        </w:tc>
        <w:tc>
          <w:tcPr>
            <w:tcW w:w="1400" w:type="dxa"/>
          </w:tcPr>
          <w:p w14:paraId="518DEF30" w14:textId="77777777" w:rsidR="00B50050" w:rsidRDefault="00B50050" w:rsidP="0088127C">
            <w:pPr>
              <w:pStyle w:val="OtherTableBody"/>
            </w:pPr>
            <w:r>
              <w:t>C</w:t>
            </w:r>
          </w:p>
        </w:tc>
        <w:tc>
          <w:tcPr>
            <w:tcW w:w="4200" w:type="dxa"/>
          </w:tcPr>
          <w:p w14:paraId="4D1DE34C" w14:textId="77777777" w:rsidR="00B50050" w:rsidRDefault="00B50050" w:rsidP="0088127C">
            <w:pPr>
              <w:pStyle w:val="OtherTableBody"/>
            </w:pPr>
            <w:r>
              <w:t>Supplemental</w:t>
            </w:r>
          </w:p>
        </w:tc>
      </w:tr>
      <w:tr w:rsidR="00B50050" w14:paraId="0C959415" w14:textId="77777777" w:rsidTr="00195548">
        <w:tc>
          <w:tcPr>
            <w:tcW w:w="600" w:type="dxa"/>
          </w:tcPr>
          <w:p w14:paraId="05C9344C" w14:textId="77777777" w:rsidR="00B50050" w:rsidRDefault="00B50050" w:rsidP="0088127C">
            <w:pPr>
              <w:pStyle w:val="OtherTableBody"/>
            </w:pPr>
          </w:p>
        </w:tc>
        <w:tc>
          <w:tcPr>
            <w:tcW w:w="600" w:type="dxa"/>
          </w:tcPr>
          <w:p w14:paraId="12E80893" w14:textId="77777777" w:rsidR="00B50050" w:rsidRDefault="00B50050" w:rsidP="0088127C">
            <w:pPr>
              <w:pStyle w:val="OtherTableBody"/>
            </w:pPr>
            <w:r>
              <w:t>0917</w:t>
            </w:r>
          </w:p>
        </w:tc>
        <w:tc>
          <w:tcPr>
            <w:tcW w:w="2600" w:type="dxa"/>
          </w:tcPr>
          <w:p w14:paraId="6A9DB562" w14:textId="77777777" w:rsidR="00B50050" w:rsidRDefault="00B50050" w:rsidP="0088127C">
            <w:pPr>
              <w:pStyle w:val="OtherTableBody"/>
            </w:pPr>
          </w:p>
        </w:tc>
        <w:tc>
          <w:tcPr>
            <w:tcW w:w="1400" w:type="dxa"/>
          </w:tcPr>
          <w:p w14:paraId="3F446378" w14:textId="77777777" w:rsidR="00B50050" w:rsidRDefault="00B50050" w:rsidP="0088127C">
            <w:pPr>
              <w:pStyle w:val="OtherTableBody"/>
            </w:pPr>
            <w:r>
              <w:t>L</w:t>
            </w:r>
          </w:p>
        </w:tc>
        <w:tc>
          <w:tcPr>
            <w:tcW w:w="4200" w:type="dxa"/>
          </w:tcPr>
          <w:p w14:paraId="3DA8B787" w14:textId="77777777" w:rsidR="00B50050" w:rsidRDefault="00B50050" w:rsidP="0088127C">
            <w:pPr>
              <w:pStyle w:val="OtherTableBody"/>
            </w:pPr>
            <w:r>
              <w:t>Loading</w:t>
            </w:r>
          </w:p>
        </w:tc>
      </w:tr>
      <w:tr w:rsidR="00B50050" w14:paraId="3049BDF7" w14:textId="77777777" w:rsidTr="00195548">
        <w:tc>
          <w:tcPr>
            <w:tcW w:w="600" w:type="dxa"/>
          </w:tcPr>
          <w:p w14:paraId="615E9B88" w14:textId="77777777" w:rsidR="00B50050" w:rsidRDefault="00B50050" w:rsidP="0088127C">
            <w:pPr>
              <w:pStyle w:val="OtherTableBody"/>
            </w:pPr>
            <w:r>
              <w:t>HL7</w:t>
            </w:r>
          </w:p>
        </w:tc>
        <w:tc>
          <w:tcPr>
            <w:tcW w:w="600" w:type="dxa"/>
          </w:tcPr>
          <w:p w14:paraId="05818933" w14:textId="77777777" w:rsidR="00B50050" w:rsidRDefault="00B50050" w:rsidP="0088127C">
            <w:pPr>
              <w:pStyle w:val="OtherTableBody"/>
            </w:pPr>
          </w:p>
        </w:tc>
        <w:tc>
          <w:tcPr>
            <w:tcW w:w="2600" w:type="dxa"/>
          </w:tcPr>
          <w:p w14:paraId="5579265E" w14:textId="77777777" w:rsidR="00B50050" w:rsidRDefault="00B50050" w:rsidP="0088127C">
            <w:pPr>
              <w:pStyle w:val="OtherTableBody"/>
            </w:pPr>
            <w:r>
              <w:t>PCA Type</w:t>
            </w:r>
          </w:p>
        </w:tc>
        <w:tc>
          <w:tcPr>
            <w:tcW w:w="1400" w:type="dxa"/>
          </w:tcPr>
          <w:p w14:paraId="23C1D0DF" w14:textId="77777777" w:rsidR="00B50050" w:rsidRDefault="00B50050" w:rsidP="0088127C">
            <w:pPr>
              <w:pStyle w:val="OtherTableBody"/>
            </w:pPr>
          </w:p>
        </w:tc>
        <w:tc>
          <w:tcPr>
            <w:tcW w:w="4200" w:type="dxa"/>
          </w:tcPr>
          <w:p w14:paraId="5D76C3FE" w14:textId="77777777" w:rsidR="00B50050" w:rsidRDefault="00B50050" w:rsidP="0088127C">
            <w:pPr>
              <w:pStyle w:val="OtherTableBody"/>
            </w:pPr>
          </w:p>
        </w:tc>
      </w:tr>
      <w:tr w:rsidR="00B50050" w14:paraId="0E97ED98" w14:textId="77777777" w:rsidTr="00195548">
        <w:tc>
          <w:tcPr>
            <w:tcW w:w="600" w:type="dxa"/>
          </w:tcPr>
          <w:p w14:paraId="18098CA4" w14:textId="77777777" w:rsidR="00B50050" w:rsidRDefault="00B50050" w:rsidP="0088127C">
            <w:pPr>
              <w:pStyle w:val="OtherTableBody"/>
            </w:pPr>
          </w:p>
        </w:tc>
        <w:tc>
          <w:tcPr>
            <w:tcW w:w="600" w:type="dxa"/>
          </w:tcPr>
          <w:p w14:paraId="4165363C" w14:textId="77777777" w:rsidR="00B50050" w:rsidRDefault="00B50050" w:rsidP="0088127C">
            <w:pPr>
              <w:pStyle w:val="OtherTableBody"/>
            </w:pPr>
            <w:r>
              <w:t>0918</w:t>
            </w:r>
          </w:p>
        </w:tc>
        <w:tc>
          <w:tcPr>
            <w:tcW w:w="2600" w:type="dxa"/>
          </w:tcPr>
          <w:p w14:paraId="62DE80A6" w14:textId="77777777" w:rsidR="00B50050" w:rsidRDefault="00B50050" w:rsidP="0088127C">
            <w:pPr>
              <w:pStyle w:val="OtherTableBody"/>
            </w:pPr>
          </w:p>
        </w:tc>
        <w:tc>
          <w:tcPr>
            <w:tcW w:w="1400" w:type="dxa"/>
          </w:tcPr>
          <w:p w14:paraId="0CFA4CE1" w14:textId="77777777" w:rsidR="00B50050" w:rsidRDefault="00B50050" w:rsidP="0088127C">
            <w:pPr>
              <w:pStyle w:val="OtherTableBody"/>
            </w:pPr>
            <w:r>
              <w:t>C</w:t>
            </w:r>
          </w:p>
        </w:tc>
        <w:tc>
          <w:tcPr>
            <w:tcW w:w="4200" w:type="dxa"/>
          </w:tcPr>
          <w:p w14:paraId="79640EC7" w14:textId="77777777" w:rsidR="00B50050" w:rsidRDefault="00B50050" w:rsidP="0088127C">
            <w:pPr>
              <w:pStyle w:val="OtherTableBody"/>
            </w:pPr>
            <w:r>
              <w:t>Continuous</w:t>
            </w:r>
          </w:p>
        </w:tc>
      </w:tr>
      <w:tr w:rsidR="00B50050" w14:paraId="040CDA78" w14:textId="77777777" w:rsidTr="00195548">
        <w:tc>
          <w:tcPr>
            <w:tcW w:w="600" w:type="dxa"/>
          </w:tcPr>
          <w:p w14:paraId="75829916" w14:textId="77777777" w:rsidR="00B50050" w:rsidRDefault="00B50050" w:rsidP="0088127C">
            <w:pPr>
              <w:pStyle w:val="OtherTableBody"/>
            </w:pPr>
          </w:p>
        </w:tc>
        <w:tc>
          <w:tcPr>
            <w:tcW w:w="600" w:type="dxa"/>
          </w:tcPr>
          <w:p w14:paraId="2E37DC07" w14:textId="77777777" w:rsidR="00B50050" w:rsidRDefault="00B50050" w:rsidP="0088127C">
            <w:pPr>
              <w:pStyle w:val="OtherTableBody"/>
            </w:pPr>
            <w:r>
              <w:t>0918</w:t>
            </w:r>
          </w:p>
        </w:tc>
        <w:tc>
          <w:tcPr>
            <w:tcW w:w="2600" w:type="dxa"/>
          </w:tcPr>
          <w:p w14:paraId="3000B5E9" w14:textId="77777777" w:rsidR="00B50050" w:rsidRDefault="00B50050" w:rsidP="0088127C">
            <w:pPr>
              <w:pStyle w:val="OtherTableBody"/>
            </w:pPr>
          </w:p>
        </w:tc>
        <w:tc>
          <w:tcPr>
            <w:tcW w:w="1400" w:type="dxa"/>
          </w:tcPr>
          <w:p w14:paraId="264F7C6B" w14:textId="77777777" w:rsidR="00B50050" w:rsidRDefault="00B50050" w:rsidP="0088127C">
            <w:pPr>
              <w:pStyle w:val="OtherTableBody"/>
            </w:pPr>
            <w:r>
              <w:t>P</w:t>
            </w:r>
          </w:p>
        </w:tc>
        <w:tc>
          <w:tcPr>
            <w:tcW w:w="4200" w:type="dxa"/>
          </w:tcPr>
          <w:p w14:paraId="5264E75E" w14:textId="77777777" w:rsidR="00B50050" w:rsidRDefault="00B50050" w:rsidP="0088127C">
            <w:pPr>
              <w:pStyle w:val="OtherTableBody"/>
            </w:pPr>
            <w:r>
              <w:t>PCA Only</w:t>
            </w:r>
          </w:p>
        </w:tc>
      </w:tr>
      <w:tr w:rsidR="00B50050" w14:paraId="0D7A5A48" w14:textId="77777777" w:rsidTr="00195548">
        <w:tc>
          <w:tcPr>
            <w:tcW w:w="600" w:type="dxa"/>
          </w:tcPr>
          <w:p w14:paraId="7C25CE7C" w14:textId="77777777" w:rsidR="00B50050" w:rsidRDefault="00B50050" w:rsidP="0088127C">
            <w:pPr>
              <w:pStyle w:val="OtherTableBody"/>
            </w:pPr>
          </w:p>
        </w:tc>
        <w:tc>
          <w:tcPr>
            <w:tcW w:w="600" w:type="dxa"/>
          </w:tcPr>
          <w:p w14:paraId="516F6148" w14:textId="77777777" w:rsidR="00B50050" w:rsidRDefault="00B50050" w:rsidP="0088127C">
            <w:pPr>
              <w:pStyle w:val="OtherTableBody"/>
            </w:pPr>
            <w:r>
              <w:t>0918</w:t>
            </w:r>
          </w:p>
        </w:tc>
        <w:tc>
          <w:tcPr>
            <w:tcW w:w="2600" w:type="dxa"/>
          </w:tcPr>
          <w:p w14:paraId="38F3F946" w14:textId="77777777" w:rsidR="00B50050" w:rsidRDefault="00B50050" w:rsidP="0088127C">
            <w:pPr>
              <w:pStyle w:val="OtherTableBody"/>
            </w:pPr>
          </w:p>
        </w:tc>
        <w:tc>
          <w:tcPr>
            <w:tcW w:w="1400" w:type="dxa"/>
          </w:tcPr>
          <w:p w14:paraId="02AEBE69" w14:textId="77777777" w:rsidR="00B50050" w:rsidRDefault="00B50050" w:rsidP="0088127C">
            <w:pPr>
              <w:pStyle w:val="OtherTableBody"/>
            </w:pPr>
            <w:r>
              <w:t>PC</w:t>
            </w:r>
          </w:p>
        </w:tc>
        <w:tc>
          <w:tcPr>
            <w:tcW w:w="4200" w:type="dxa"/>
          </w:tcPr>
          <w:p w14:paraId="04CB7CAB" w14:textId="77777777" w:rsidR="00B50050" w:rsidRDefault="00B50050" w:rsidP="0088127C">
            <w:pPr>
              <w:pStyle w:val="OtherTableBody"/>
            </w:pPr>
            <w:r>
              <w:t>PCA + Continuous</w:t>
            </w:r>
          </w:p>
        </w:tc>
      </w:tr>
      <w:tr w:rsidR="00B50050" w14:paraId="6A540E13" w14:textId="77777777" w:rsidTr="00195548">
        <w:tc>
          <w:tcPr>
            <w:tcW w:w="600" w:type="dxa"/>
          </w:tcPr>
          <w:p w14:paraId="29E6426E" w14:textId="77777777" w:rsidR="00B50050" w:rsidRDefault="00B50050" w:rsidP="0088127C">
            <w:pPr>
              <w:pStyle w:val="OtherTableBody"/>
            </w:pPr>
            <w:r>
              <w:t>HL7</w:t>
            </w:r>
          </w:p>
        </w:tc>
        <w:tc>
          <w:tcPr>
            <w:tcW w:w="600" w:type="dxa"/>
          </w:tcPr>
          <w:p w14:paraId="018F4F18" w14:textId="77777777" w:rsidR="00B50050" w:rsidRDefault="00B50050" w:rsidP="0088127C">
            <w:pPr>
              <w:pStyle w:val="OtherTableBody"/>
            </w:pPr>
          </w:p>
        </w:tc>
        <w:tc>
          <w:tcPr>
            <w:tcW w:w="2600" w:type="dxa"/>
          </w:tcPr>
          <w:p w14:paraId="71D9EE5F" w14:textId="77777777" w:rsidR="00B50050" w:rsidRDefault="00B50050" w:rsidP="0088127C">
            <w:pPr>
              <w:pStyle w:val="OtherTableBody"/>
            </w:pPr>
            <w:r>
              <w:t>Exclusive Test</w:t>
            </w:r>
          </w:p>
        </w:tc>
        <w:tc>
          <w:tcPr>
            <w:tcW w:w="1400" w:type="dxa"/>
          </w:tcPr>
          <w:p w14:paraId="509A9FDF" w14:textId="77777777" w:rsidR="00B50050" w:rsidRDefault="00B50050" w:rsidP="0088127C">
            <w:pPr>
              <w:pStyle w:val="OtherTableBody"/>
            </w:pPr>
          </w:p>
        </w:tc>
        <w:tc>
          <w:tcPr>
            <w:tcW w:w="4200" w:type="dxa"/>
          </w:tcPr>
          <w:p w14:paraId="56F40441" w14:textId="77777777" w:rsidR="00B50050" w:rsidRDefault="00B50050" w:rsidP="0088127C">
            <w:pPr>
              <w:pStyle w:val="OtherTableBody"/>
            </w:pPr>
          </w:p>
        </w:tc>
      </w:tr>
      <w:tr w:rsidR="00B50050" w14:paraId="0E70ABFC" w14:textId="77777777" w:rsidTr="00195548">
        <w:tc>
          <w:tcPr>
            <w:tcW w:w="600" w:type="dxa"/>
          </w:tcPr>
          <w:p w14:paraId="35ACCE49" w14:textId="77777777" w:rsidR="00B50050" w:rsidRDefault="00B50050" w:rsidP="0088127C">
            <w:pPr>
              <w:pStyle w:val="OtherTableBody"/>
            </w:pPr>
          </w:p>
        </w:tc>
        <w:tc>
          <w:tcPr>
            <w:tcW w:w="600" w:type="dxa"/>
          </w:tcPr>
          <w:p w14:paraId="4172A920" w14:textId="77777777" w:rsidR="00B50050" w:rsidRDefault="00B50050" w:rsidP="0088127C">
            <w:pPr>
              <w:pStyle w:val="OtherTableBody"/>
            </w:pPr>
            <w:r>
              <w:t>0919</w:t>
            </w:r>
          </w:p>
        </w:tc>
        <w:tc>
          <w:tcPr>
            <w:tcW w:w="2600" w:type="dxa"/>
          </w:tcPr>
          <w:p w14:paraId="66CF0BF6" w14:textId="77777777" w:rsidR="00B50050" w:rsidRDefault="00B50050" w:rsidP="0088127C">
            <w:pPr>
              <w:pStyle w:val="OtherTableBody"/>
            </w:pPr>
          </w:p>
        </w:tc>
        <w:tc>
          <w:tcPr>
            <w:tcW w:w="1400" w:type="dxa"/>
          </w:tcPr>
          <w:p w14:paraId="300AC651" w14:textId="77777777" w:rsidR="00B50050" w:rsidRDefault="00B50050" w:rsidP="0088127C">
            <w:pPr>
              <w:pStyle w:val="OtherTableBody"/>
            </w:pPr>
            <w:r>
              <w:t>D</w:t>
            </w:r>
          </w:p>
        </w:tc>
        <w:tc>
          <w:tcPr>
            <w:tcW w:w="4200" w:type="dxa"/>
          </w:tcPr>
          <w:p w14:paraId="2866E51F" w14:textId="77777777" w:rsidR="00B50050" w:rsidRDefault="00B50050" w:rsidP="0088127C">
            <w:pPr>
              <w:pStyle w:val="OtherTableBody"/>
            </w:pPr>
            <w:r>
              <w:t>In some cases, this test should be only exclusively with like tests (examples are cyto or pathology)</w:t>
            </w:r>
          </w:p>
        </w:tc>
      </w:tr>
      <w:tr w:rsidR="00B50050" w14:paraId="67F6124A" w14:textId="77777777" w:rsidTr="00195548">
        <w:tc>
          <w:tcPr>
            <w:tcW w:w="600" w:type="dxa"/>
          </w:tcPr>
          <w:p w14:paraId="13828E3C" w14:textId="77777777" w:rsidR="00B50050" w:rsidRDefault="00B50050" w:rsidP="0088127C">
            <w:pPr>
              <w:pStyle w:val="OtherTableBody"/>
            </w:pPr>
          </w:p>
        </w:tc>
        <w:tc>
          <w:tcPr>
            <w:tcW w:w="600" w:type="dxa"/>
          </w:tcPr>
          <w:p w14:paraId="1297434E" w14:textId="77777777" w:rsidR="00B50050" w:rsidRDefault="00B50050" w:rsidP="0088127C">
            <w:pPr>
              <w:pStyle w:val="OtherTableBody"/>
            </w:pPr>
            <w:r>
              <w:t>0919</w:t>
            </w:r>
          </w:p>
        </w:tc>
        <w:tc>
          <w:tcPr>
            <w:tcW w:w="2600" w:type="dxa"/>
          </w:tcPr>
          <w:p w14:paraId="4FFDC0F5" w14:textId="77777777" w:rsidR="00B50050" w:rsidRDefault="00B50050" w:rsidP="0088127C">
            <w:pPr>
              <w:pStyle w:val="OtherTableBody"/>
            </w:pPr>
          </w:p>
        </w:tc>
        <w:tc>
          <w:tcPr>
            <w:tcW w:w="1400" w:type="dxa"/>
          </w:tcPr>
          <w:p w14:paraId="54E044A1" w14:textId="77777777" w:rsidR="00B50050" w:rsidRDefault="00B50050" w:rsidP="0088127C">
            <w:pPr>
              <w:pStyle w:val="OtherTableBody"/>
            </w:pPr>
            <w:r>
              <w:t>N</w:t>
            </w:r>
          </w:p>
        </w:tc>
        <w:tc>
          <w:tcPr>
            <w:tcW w:w="4200" w:type="dxa"/>
          </w:tcPr>
          <w:p w14:paraId="3AB5B539" w14:textId="77777777" w:rsidR="00B50050" w:rsidRDefault="00B50050" w:rsidP="0088127C">
            <w:pPr>
              <w:pStyle w:val="OtherTableBody"/>
            </w:pPr>
            <w:r>
              <w:t>This test can be included with any number of other tests</w:t>
            </w:r>
          </w:p>
        </w:tc>
      </w:tr>
      <w:tr w:rsidR="00B50050" w14:paraId="53458B4C" w14:textId="77777777" w:rsidTr="00195548">
        <w:tc>
          <w:tcPr>
            <w:tcW w:w="600" w:type="dxa"/>
          </w:tcPr>
          <w:p w14:paraId="66287EC4" w14:textId="77777777" w:rsidR="00B50050" w:rsidRDefault="00B50050" w:rsidP="0088127C">
            <w:pPr>
              <w:pStyle w:val="OtherTableBody"/>
            </w:pPr>
          </w:p>
        </w:tc>
        <w:tc>
          <w:tcPr>
            <w:tcW w:w="600" w:type="dxa"/>
          </w:tcPr>
          <w:p w14:paraId="3A9415E5" w14:textId="77777777" w:rsidR="00B50050" w:rsidRDefault="00B50050" w:rsidP="0088127C">
            <w:pPr>
              <w:pStyle w:val="OtherTableBody"/>
            </w:pPr>
            <w:r>
              <w:t>0919</w:t>
            </w:r>
          </w:p>
        </w:tc>
        <w:tc>
          <w:tcPr>
            <w:tcW w:w="2600" w:type="dxa"/>
          </w:tcPr>
          <w:p w14:paraId="5E18D339" w14:textId="77777777" w:rsidR="00B50050" w:rsidRDefault="00B50050" w:rsidP="0088127C">
            <w:pPr>
              <w:pStyle w:val="OtherTableBody"/>
            </w:pPr>
          </w:p>
        </w:tc>
        <w:tc>
          <w:tcPr>
            <w:tcW w:w="1400" w:type="dxa"/>
          </w:tcPr>
          <w:p w14:paraId="796C1429" w14:textId="77777777" w:rsidR="00B50050" w:rsidRDefault="00B50050" w:rsidP="0088127C">
            <w:pPr>
              <w:pStyle w:val="OtherTableBody"/>
            </w:pPr>
            <w:r>
              <w:t>Y</w:t>
            </w:r>
          </w:p>
        </w:tc>
        <w:tc>
          <w:tcPr>
            <w:tcW w:w="4200" w:type="dxa"/>
          </w:tcPr>
          <w:p w14:paraId="424E5CA9" w14:textId="77777777" w:rsidR="00B50050" w:rsidRDefault="00B50050" w:rsidP="0088127C">
            <w:pPr>
              <w:pStyle w:val="OtherTableBody"/>
            </w:pPr>
            <w:r>
              <w:t>This test should be exclusive</w:t>
            </w:r>
          </w:p>
        </w:tc>
      </w:tr>
      <w:tr w:rsidR="00B50050" w14:paraId="35C4F628" w14:textId="77777777" w:rsidTr="00195548">
        <w:tc>
          <w:tcPr>
            <w:tcW w:w="600" w:type="dxa"/>
          </w:tcPr>
          <w:p w14:paraId="2DFDBC86" w14:textId="77777777" w:rsidR="00B50050" w:rsidRDefault="00B50050" w:rsidP="0088127C">
            <w:pPr>
              <w:pStyle w:val="OtherTableBody"/>
            </w:pPr>
            <w:r>
              <w:t>HL7</w:t>
            </w:r>
          </w:p>
        </w:tc>
        <w:tc>
          <w:tcPr>
            <w:tcW w:w="600" w:type="dxa"/>
          </w:tcPr>
          <w:p w14:paraId="7A363951" w14:textId="77777777" w:rsidR="00B50050" w:rsidRDefault="00B50050" w:rsidP="0088127C">
            <w:pPr>
              <w:pStyle w:val="OtherTableBody"/>
            </w:pPr>
          </w:p>
        </w:tc>
        <w:tc>
          <w:tcPr>
            <w:tcW w:w="2600" w:type="dxa"/>
          </w:tcPr>
          <w:p w14:paraId="0D41D410" w14:textId="77777777" w:rsidR="00B50050" w:rsidRDefault="00B50050" w:rsidP="0088127C">
            <w:pPr>
              <w:pStyle w:val="OtherTableBody"/>
            </w:pPr>
            <w:r>
              <w:t>Preferred Specimen/Attribute Status</w:t>
            </w:r>
          </w:p>
        </w:tc>
        <w:tc>
          <w:tcPr>
            <w:tcW w:w="1400" w:type="dxa"/>
          </w:tcPr>
          <w:p w14:paraId="31711233" w14:textId="77777777" w:rsidR="00B50050" w:rsidRDefault="00B50050" w:rsidP="0088127C">
            <w:pPr>
              <w:pStyle w:val="OtherTableBody"/>
            </w:pPr>
          </w:p>
        </w:tc>
        <w:tc>
          <w:tcPr>
            <w:tcW w:w="4200" w:type="dxa"/>
          </w:tcPr>
          <w:p w14:paraId="59D404B2" w14:textId="77777777" w:rsidR="00B50050" w:rsidRDefault="00B50050" w:rsidP="0088127C">
            <w:pPr>
              <w:pStyle w:val="OtherTableBody"/>
            </w:pPr>
          </w:p>
        </w:tc>
      </w:tr>
      <w:tr w:rsidR="00B50050" w14:paraId="05E9C5E3" w14:textId="77777777" w:rsidTr="00195548">
        <w:tc>
          <w:tcPr>
            <w:tcW w:w="600" w:type="dxa"/>
          </w:tcPr>
          <w:p w14:paraId="60244009" w14:textId="77777777" w:rsidR="00B50050" w:rsidRDefault="00B50050" w:rsidP="0088127C">
            <w:pPr>
              <w:pStyle w:val="OtherTableBody"/>
            </w:pPr>
          </w:p>
        </w:tc>
        <w:tc>
          <w:tcPr>
            <w:tcW w:w="600" w:type="dxa"/>
          </w:tcPr>
          <w:p w14:paraId="69B97B80" w14:textId="77777777" w:rsidR="00B50050" w:rsidRDefault="00B50050" w:rsidP="0088127C">
            <w:pPr>
              <w:pStyle w:val="OtherTableBody"/>
            </w:pPr>
            <w:r>
              <w:t>0920</w:t>
            </w:r>
          </w:p>
        </w:tc>
        <w:tc>
          <w:tcPr>
            <w:tcW w:w="2600" w:type="dxa"/>
          </w:tcPr>
          <w:p w14:paraId="0BC3BC5D" w14:textId="77777777" w:rsidR="00B50050" w:rsidRDefault="00B50050" w:rsidP="0088127C">
            <w:pPr>
              <w:pStyle w:val="OtherTableBody"/>
            </w:pPr>
          </w:p>
        </w:tc>
        <w:tc>
          <w:tcPr>
            <w:tcW w:w="1400" w:type="dxa"/>
          </w:tcPr>
          <w:p w14:paraId="6F1DED9C" w14:textId="77777777" w:rsidR="00B50050" w:rsidRDefault="00B50050" w:rsidP="0088127C">
            <w:pPr>
              <w:pStyle w:val="OtherTableBody"/>
            </w:pPr>
            <w:r>
              <w:t>A</w:t>
            </w:r>
          </w:p>
        </w:tc>
        <w:tc>
          <w:tcPr>
            <w:tcW w:w="4200" w:type="dxa"/>
          </w:tcPr>
          <w:p w14:paraId="6A3171DB" w14:textId="77777777" w:rsidR="00B50050" w:rsidRDefault="00B50050" w:rsidP="0088127C">
            <w:pPr>
              <w:pStyle w:val="OtherTableBody"/>
            </w:pPr>
            <w:r>
              <w:t>Alternate</w:t>
            </w:r>
          </w:p>
        </w:tc>
      </w:tr>
      <w:tr w:rsidR="00B50050" w14:paraId="485A5649" w14:textId="77777777" w:rsidTr="00195548">
        <w:tc>
          <w:tcPr>
            <w:tcW w:w="600" w:type="dxa"/>
          </w:tcPr>
          <w:p w14:paraId="74595B72" w14:textId="77777777" w:rsidR="00B50050" w:rsidRDefault="00B50050" w:rsidP="0088127C">
            <w:pPr>
              <w:pStyle w:val="OtherTableBody"/>
            </w:pPr>
          </w:p>
        </w:tc>
        <w:tc>
          <w:tcPr>
            <w:tcW w:w="600" w:type="dxa"/>
          </w:tcPr>
          <w:p w14:paraId="23161748" w14:textId="77777777" w:rsidR="00B50050" w:rsidRDefault="00B50050" w:rsidP="0088127C">
            <w:pPr>
              <w:pStyle w:val="OtherTableBody"/>
            </w:pPr>
            <w:r>
              <w:t>0920</w:t>
            </w:r>
          </w:p>
        </w:tc>
        <w:tc>
          <w:tcPr>
            <w:tcW w:w="2600" w:type="dxa"/>
          </w:tcPr>
          <w:p w14:paraId="2187EA2B" w14:textId="77777777" w:rsidR="00B50050" w:rsidRDefault="00B50050" w:rsidP="0088127C">
            <w:pPr>
              <w:pStyle w:val="OtherTableBody"/>
            </w:pPr>
          </w:p>
        </w:tc>
        <w:tc>
          <w:tcPr>
            <w:tcW w:w="1400" w:type="dxa"/>
          </w:tcPr>
          <w:p w14:paraId="762F3242" w14:textId="77777777" w:rsidR="00B50050" w:rsidRDefault="00B50050" w:rsidP="0088127C">
            <w:pPr>
              <w:pStyle w:val="OtherTableBody"/>
            </w:pPr>
            <w:r>
              <w:t>P</w:t>
            </w:r>
          </w:p>
        </w:tc>
        <w:tc>
          <w:tcPr>
            <w:tcW w:w="4200" w:type="dxa"/>
          </w:tcPr>
          <w:p w14:paraId="0BA8087D" w14:textId="77777777" w:rsidR="00B50050" w:rsidRDefault="00B50050" w:rsidP="0088127C">
            <w:pPr>
              <w:pStyle w:val="OtherTableBody"/>
            </w:pPr>
            <w:r>
              <w:t>Preferred</w:t>
            </w:r>
          </w:p>
        </w:tc>
      </w:tr>
      <w:tr w:rsidR="00B50050" w14:paraId="5289D31F" w14:textId="77777777" w:rsidTr="00195548">
        <w:tc>
          <w:tcPr>
            <w:tcW w:w="600" w:type="dxa"/>
          </w:tcPr>
          <w:p w14:paraId="4CAD152C" w14:textId="77777777" w:rsidR="00B50050" w:rsidRDefault="00B50050" w:rsidP="0088127C">
            <w:pPr>
              <w:pStyle w:val="OtherTableBody"/>
            </w:pPr>
            <w:r>
              <w:t>User</w:t>
            </w:r>
          </w:p>
        </w:tc>
        <w:tc>
          <w:tcPr>
            <w:tcW w:w="600" w:type="dxa"/>
          </w:tcPr>
          <w:p w14:paraId="27120CFB" w14:textId="77777777" w:rsidR="00B50050" w:rsidRDefault="00B50050" w:rsidP="0088127C">
            <w:pPr>
              <w:pStyle w:val="OtherTableBody"/>
            </w:pPr>
          </w:p>
        </w:tc>
        <w:tc>
          <w:tcPr>
            <w:tcW w:w="2600" w:type="dxa"/>
          </w:tcPr>
          <w:p w14:paraId="7A88C469" w14:textId="77777777" w:rsidR="00B50050" w:rsidRDefault="00B50050" w:rsidP="0088127C">
            <w:pPr>
              <w:pStyle w:val="OtherTableBody"/>
            </w:pPr>
            <w:r>
              <w:t>Certification Type Code</w:t>
            </w:r>
          </w:p>
        </w:tc>
        <w:tc>
          <w:tcPr>
            <w:tcW w:w="1400" w:type="dxa"/>
          </w:tcPr>
          <w:p w14:paraId="6BE3D811" w14:textId="77777777" w:rsidR="00B50050" w:rsidRDefault="00B50050" w:rsidP="0088127C">
            <w:pPr>
              <w:pStyle w:val="OtherTableBody"/>
            </w:pPr>
          </w:p>
        </w:tc>
        <w:tc>
          <w:tcPr>
            <w:tcW w:w="4200" w:type="dxa"/>
          </w:tcPr>
          <w:p w14:paraId="1EE501FC" w14:textId="77777777" w:rsidR="00B50050" w:rsidRDefault="00B50050" w:rsidP="0088127C">
            <w:pPr>
              <w:pStyle w:val="OtherTableBody"/>
            </w:pPr>
          </w:p>
        </w:tc>
      </w:tr>
      <w:tr w:rsidR="00B50050" w14:paraId="61B2B1FB" w14:textId="77777777" w:rsidTr="00195548">
        <w:tc>
          <w:tcPr>
            <w:tcW w:w="600" w:type="dxa"/>
          </w:tcPr>
          <w:p w14:paraId="0C753D68" w14:textId="77777777" w:rsidR="00B50050" w:rsidRDefault="00B50050" w:rsidP="0088127C">
            <w:pPr>
              <w:pStyle w:val="OtherTableBody"/>
            </w:pPr>
          </w:p>
        </w:tc>
        <w:tc>
          <w:tcPr>
            <w:tcW w:w="600" w:type="dxa"/>
          </w:tcPr>
          <w:p w14:paraId="08C17CE7" w14:textId="77777777" w:rsidR="00B50050" w:rsidRDefault="00B50050" w:rsidP="0088127C">
            <w:pPr>
              <w:pStyle w:val="OtherTableBody"/>
            </w:pPr>
            <w:r>
              <w:t>0921</w:t>
            </w:r>
          </w:p>
        </w:tc>
        <w:tc>
          <w:tcPr>
            <w:tcW w:w="2600" w:type="dxa"/>
          </w:tcPr>
          <w:p w14:paraId="01E14D4A" w14:textId="77777777" w:rsidR="00B50050" w:rsidRDefault="00B50050" w:rsidP="0088127C">
            <w:pPr>
              <w:pStyle w:val="OtherTableBody"/>
            </w:pPr>
          </w:p>
        </w:tc>
        <w:tc>
          <w:tcPr>
            <w:tcW w:w="1400" w:type="dxa"/>
          </w:tcPr>
          <w:p w14:paraId="3B5EB92B" w14:textId="77777777" w:rsidR="00B50050" w:rsidRDefault="00B50050" w:rsidP="0088127C">
            <w:pPr>
              <w:pStyle w:val="OtherTableBody"/>
            </w:pPr>
            <w:r>
              <w:t>ADM</w:t>
            </w:r>
          </w:p>
        </w:tc>
        <w:tc>
          <w:tcPr>
            <w:tcW w:w="4200" w:type="dxa"/>
          </w:tcPr>
          <w:p w14:paraId="3BF283AF" w14:textId="77777777" w:rsidR="00B50050" w:rsidRDefault="00B50050" w:rsidP="0088127C">
            <w:pPr>
              <w:pStyle w:val="OtherTableBody"/>
            </w:pPr>
            <w:r>
              <w:t>Admitting</w:t>
            </w:r>
          </w:p>
        </w:tc>
      </w:tr>
      <w:tr w:rsidR="00B50050" w14:paraId="70FD9C32" w14:textId="77777777" w:rsidTr="00195548">
        <w:tc>
          <w:tcPr>
            <w:tcW w:w="600" w:type="dxa"/>
          </w:tcPr>
          <w:p w14:paraId="1F62C91F" w14:textId="77777777" w:rsidR="00B50050" w:rsidRDefault="00B50050" w:rsidP="0088127C">
            <w:pPr>
              <w:pStyle w:val="OtherTableBody"/>
            </w:pPr>
          </w:p>
        </w:tc>
        <w:tc>
          <w:tcPr>
            <w:tcW w:w="600" w:type="dxa"/>
          </w:tcPr>
          <w:p w14:paraId="2BCA630F" w14:textId="77777777" w:rsidR="00B50050" w:rsidRDefault="00B50050" w:rsidP="0088127C">
            <w:pPr>
              <w:pStyle w:val="OtherTableBody"/>
            </w:pPr>
            <w:r>
              <w:t>0921</w:t>
            </w:r>
          </w:p>
        </w:tc>
        <w:tc>
          <w:tcPr>
            <w:tcW w:w="2600" w:type="dxa"/>
          </w:tcPr>
          <w:p w14:paraId="0E470427" w14:textId="77777777" w:rsidR="00B50050" w:rsidRDefault="00B50050" w:rsidP="0088127C">
            <w:pPr>
              <w:pStyle w:val="OtherTableBody"/>
            </w:pPr>
          </w:p>
        </w:tc>
        <w:tc>
          <w:tcPr>
            <w:tcW w:w="1400" w:type="dxa"/>
          </w:tcPr>
          <w:p w14:paraId="55770D81" w14:textId="77777777" w:rsidR="00B50050" w:rsidRDefault="00B50050" w:rsidP="0088127C">
            <w:pPr>
              <w:pStyle w:val="OtherTableBody"/>
            </w:pPr>
            <w:r>
              <w:t>PROC</w:t>
            </w:r>
          </w:p>
        </w:tc>
        <w:tc>
          <w:tcPr>
            <w:tcW w:w="4200" w:type="dxa"/>
          </w:tcPr>
          <w:p w14:paraId="534DF6B0" w14:textId="77777777" w:rsidR="00B50050" w:rsidRDefault="00B50050" w:rsidP="0088127C">
            <w:pPr>
              <w:pStyle w:val="OtherTableBody"/>
            </w:pPr>
            <w:r>
              <w:t>Procedure</w:t>
            </w:r>
          </w:p>
        </w:tc>
      </w:tr>
      <w:tr w:rsidR="00B50050" w14:paraId="12B4AB2A" w14:textId="77777777" w:rsidTr="00195548">
        <w:tc>
          <w:tcPr>
            <w:tcW w:w="600" w:type="dxa"/>
          </w:tcPr>
          <w:p w14:paraId="4C5E1756" w14:textId="77777777" w:rsidR="00B50050" w:rsidRDefault="00B50050" w:rsidP="0088127C">
            <w:pPr>
              <w:pStyle w:val="OtherTableBody"/>
            </w:pPr>
          </w:p>
        </w:tc>
        <w:tc>
          <w:tcPr>
            <w:tcW w:w="600" w:type="dxa"/>
          </w:tcPr>
          <w:p w14:paraId="50B20ABE" w14:textId="77777777" w:rsidR="00B50050" w:rsidRDefault="00B50050" w:rsidP="0088127C">
            <w:pPr>
              <w:pStyle w:val="OtherTableBody"/>
            </w:pPr>
            <w:r>
              <w:t>0921</w:t>
            </w:r>
          </w:p>
        </w:tc>
        <w:tc>
          <w:tcPr>
            <w:tcW w:w="2600" w:type="dxa"/>
          </w:tcPr>
          <w:p w14:paraId="59530652" w14:textId="77777777" w:rsidR="00B50050" w:rsidRDefault="00B50050" w:rsidP="0088127C">
            <w:pPr>
              <w:pStyle w:val="OtherTableBody"/>
            </w:pPr>
          </w:p>
        </w:tc>
        <w:tc>
          <w:tcPr>
            <w:tcW w:w="1400" w:type="dxa"/>
          </w:tcPr>
          <w:p w14:paraId="612655D3" w14:textId="77777777" w:rsidR="00B50050" w:rsidRDefault="00B50050" w:rsidP="0088127C">
            <w:pPr>
              <w:pStyle w:val="OtherTableBody"/>
            </w:pPr>
            <w:r>
              <w:t>SERV</w:t>
            </w:r>
          </w:p>
        </w:tc>
        <w:tc>
          <w:tcPr>
            <w:tcW w:w="4200" w:type="dxa"/>
          </w:tcPr>
          <w:p w14:paraId="16B757EC" w14:textId="77777777" w:rsidR="00B50050" w:rsidRDefault="00B50050" w:rsidP="0088127C">
            <w:pPr>
              <w:pStyle w:val="OtherTableBody"/>
            </w:pPr>
            <w:r>
              <w:t>Service</w:t>
            </w:r>
          </w:p>
        </w:tc>
      </w:tr>
      <w:tr w:rsidR="00B50050" w14:paraId="6CDC0B49" w14:textId="77777777" w:rsidTr="00195548">
        <w:tc>
          <w:tcPr>
            <w:tcW w:w="600" w:type="dxa"/>
          </w:tcPr>
          <w:p w14:paraId="3817271A" w14:textId="77777777" w:rsidR="00B50050" w:rsidRDefault="00B50050" w:rsidP="0088127C">
            <w:pPr>
              <w:pStyle w:val="OtherTableBody"/>
            </w:pPr>
            <w:r>
              <w:t>User</w:t>
            </w:r>
          </w:p>
        </w:tc>
        <w:tc>
          <w:tcPr>
            <w:tcW w:w="600" w:type="dxa"/>
          </w:tcPr>
          <w:p w14:paraId="6B43D6CD" w14:textId="77777777" w:rsidR="00B50050" w:rsidRDefault="00B50050" w:rsidP="0088127C">
            <w:pPr>
              <w:pStyle w:val="OtherTableBody"/>
            </w:pPr>
          </w:p>
        </w:tc>
        <w:tc>
          <w:tcPr>
            <w:tcW w:w="2600" w:type="dxa"/>
          </w:tcPr>
          <w:p w14:paraId="249465D1" w14:textId="77777777" w:rsidR="00B50050" w:rsidRDefault="00B50050" w:rsidP="0088127C">
            <w:pPr>
              <w:pStyle w:val="OtherTableBody"/>
            </w:pPr>
            <w:r>
              <w:t>Certification Category Code</w:t>
            </w:r>
          </w:p>
        </w:tc>
        <w:tc>
          <w:tcPr>
            <w:tcW w:w="1400" w:type="dxa"/>
          </w:tcPr>
          <w:p w14:paraId="6C12D9C4" w14:textId="77777777" w:rsidR="00B50050" w:rsidRDefault="00B50050" w:rsidP="0088127C">
            <w:pPr>
              <w:pStyle w:val="OtherTableBody"/>
            </w:pPr>
          </w:p>
        </w:tc>
        <w:tc>
          <w:tcPr>
            <w:tcW w:w="4200" w:type="dxa"/>
          </w:tcPr>
          <w:p w14:paraId="2A39220D" w14:textId="77777777" w:rsidR="00B50050" w:rsidRDefault="00B50050" w:rsidP="0088127C">
            <w:pPr>
              <w:pStyle w:val="OtherTableBody"/>
            </w:pPr>
          </w:p>
        </w:tc>
      </w:tr>
      <w:tr w:rsidR="00B50050" w14:paraId="013842D4" w14:textId="77777777" w:rsidTr="00195548">
        <w:tc>
          <w:tcPr>
            <w:tcW w:w="600" w:type="dxa"/>
          </w:tcPr>
          <w:p w14:paraId="50A9E30F" w14:textId="77777777" w:rsidR="00B50050" w:rsidRDefault="00B50050" w:rsidP="0088127C">
            <w:pPr>
              <w:pStyle w:val="OtherTableBody"/>
            </w:pPr>
          </w:p>
        </w:tc>
        <w:tc>
          <w:tcPr>
            <w:tcW w:w="600" w:type="dxa"/>
          </w:tcPr>
          <w:p w14:paraId="207893E3" w14:textId="77777777" w:rsidR="00B50050" w:rsidRDefault="00B50050" w:rsidP="0088127C">
            <w:pPr>
              <w:pStyle w:val="OtherTableBody"/>
            </w:pPr>
            <w:r>
              <w:t>0922</w:t>
            </w:r>
          </w:p>
        </w:tc>
        <w:tc>
          <w:tcPr>
            <w:tcW w:w="2600" w:type="dxa"/>
          </w:tcPr>
          <w:p w14:paraId="4CCE3259" w14:textId="77777777" w:rsidR="00B50050" w:rsidRDefault="00B50050" w:rsidP="0088127C">
            <w:pPr>
              <w:pStyle w:val="OtherTableBody"/>
            </w:pPr>
          </w:p>
        </w:tc>
        <w:tc>
          <w:tcPr>
            <w:tcW w:w="1400" w:type="dxa"/>
          </w:tcPr>
          <w:p w14:paraId="1D6E53BB" w14:textId="77777777" w:rsidR="00B50050" w:rsidRDefault="00B50050" w:rsidP="0088127C">
            <w:pPr>
              <w:pStyle w:val="OtherTableBody"/>
            </w:pPr>
            <w:r>
              <w:t>IR</w:t>
            </w:r>
          </w:p>
        </w:tc>
        <w:tc>
          <w:tcPr>
            <w:tcW w:w="4200" w:type="dxa"/>
          </w:tcPr>
          <w:p w14:paraId="2C8EE6C8" w14:textId="77777777" w:rsidR="00B50050" w:rsidRDefault="00B50050" w:rsidP="0088127C">
            <w:pPr>
              <w:pStyle w:val="OtherTableBody"/>
            </w:pPr>
            <w:r>
              <w:t>Initial Request</w:t>
            </w:r>
          </w:p>
        </w:tc>
      </w:tr>
      <w:tr w:rsidR="00B50050" w14:paraId="03395683" w14:textId="77777777" w:rsidTr="00195548">
        <w:tc>
          <w:tcPr>
            <w:tcW w:w="600" w:type="dxa"/>
          </w:tcPr>
          <w:p w14:paraId="66686D05" w14:textId="77777777" w:rsidR="00B50050" w:rsidRDefault="00B50050" w:rsidP="0088127C">
            <w:pPr>
              <w:pStyle w:val="OtherTableBody"/>
            </w:pPr>
          </w:p>
        </w:tc>
        <w:tc>
          <w:tcPr>
            <w:tcW w:w="600" w:type="dxa"/>
          </w:tcPr>
          <w:p w14:paraId="4F2B46E3" w14:textId="77777777" w:rsidR="00B50050" w:rsidRDefault="00B50050" w:rsidP="0088127C">
            <w:pPr>
              <w:pStyle w:val="OtherTableBody"/>
            </w:pPr>
            <w:r>
              <w:t>0922</w:t>
            </w:r>
          </w:p>
        </w:tc>
        <w:tc>
          <w:tcPr>
            <w:tcW w:w="2600" w:type="dxa"/>
          </w:tcPr>
          <w:p w14:paraId="4A4B5140" w14:textId="77777777" w:rsidR="00B50050" w:rsidRDefault="00B50050" w:rsidP="0088127C">
            <w:pPr>
              <w:pStyle w:val="OtherTableBody"/>
            </w:pPr>
          </w:p>
        </w:tc>
        <w:tc>
          <w:tcPr>
            <w:tcW w:w="1400" w:type="dxa"/>
          </w:tcPr>
          <w:p w14:paraId="4678D579" w14:textId="77777777" w:rsidR="00B50050" w:rsidRDefault="00B50050" w:rsidP="0088127C">
            <w:pPr>
              <w:pStyle w:val="OtherTableBody"/>
            </w:pPr>
            <w:r>
              <w:t>RA</w:t>
            </w:r>
          </w:p>
        </w:tc>
        <w:tc>
          <w:tcPr>
            <w:tcW w:w="4200" w:type="dxa"/>
          </w:tcPr>
          <w:p w14:paraId="24A258E7" w14:textId="77777777" w:rsidR="00B50050" w:rsidRDefault="00B50050" w:rsidP="0088127C">
            <w:pPr>
              <w:pStyle w:val="OtherTableBody"/>
            </w:pPr>
            <w:r>
              <w:t>Request for Appeal</w:t>
            </w:r>
          </w:p>
        </w:tc>
      </w:tr>
      <w:tr w:rsidR="00B50050" w14:paraId="3D39CC63" w14:textId="77777777" w:rsidTr="00195548">
        <w:tc>
          <w:tcPr>
            <w:tcW w:w="600" w:type="dxa"/>
          </w:tcPr>
          <w:p w14:paraId="49B882BB" w14:textId="77777777" w:rsidR="00B50050" w:rsidRDefault="00B50050" w:rsidP="0088127C">
            <w:pPr>
              <w:pStyle w:val="OtherTableBody"/>
            </w:pPr>
          </w:p>
        </w:tc>
        <w:tc>
          <w:tcPr>
            <w:tcW w:w="600" w:type="dxa"/>
          </w:tcPr>
          <w:p w14:paraId="467C210B" w14:textId="77777777" w:rsidR="00B50050" w:rsidRDefault="00B50050" w:rsidP="0088127C">
            <w:pPr>
              <w:pStyle w:val="OtherTableBody"/>
            </w:pPr>
            <w:r>
              <w:t>0922</w:t>
            </w:r>
          </w:p>
        </w:tc>
        <w:tc>
          <w:tcPr>
            <w:tcW w:w="2600" w:type="dxa"/>
          </w:tcPr>
          <w:p w14:paraId="230C7D10" w14:textId="77777777" w:rsidR="00B50050" w:rsidRDefault="00B50050" w:rsidP="0088127C">
            <w:pPr>
              <w:pStyle w:val="OtherTableBody"/>
            </w:pPr>
          </w:p>
        </w:tc>
        <w:tc>
          <w:tcPr>
            <w:tcW w:w="1400" w:type="dxa"/>
          </w:tcPr>
          <w:p w14:paraId="31268F07" w14:textId="77777777" w:rsidR="00B50050" w:rsidRDefault="00B50050" w:rsidP="0088127C">
            <w:pPr>
              <w:pStyle w:val="OtherTableBody"/>
            </w:pPr>
            <w:r>
              <w:t>RE</w:t>
            </w:r>
          </w:p>
        </w:tc>
        <w:tc>
          <w:tcPr>
            <w:tcW w:w="4200" w:type="dxa"/>
          </w:tcPr>
          <w:p w14:paraId="2F49CC92" w14:textId="77777777" w:rsidR="00B50050" w:rsidRDefault="00B50050" w:rsidP="0088127C">
            <w:pPr>
              <w:pStyle w:val="OtherTableBody"/>
            </w:pPr>
            <w:r>
              <w:t>Request for Extension</w:t>
            </w:r>
          </w:p>
        </w:tc>
      </w:tr>
      <w:tr w:rsidR="00B50050" w14:paraId="47E80ECC" w14:textId="77777777" w:rsidTr="00195548">
        <w:tc>
          <w:tcPr>
            <w:tcW w:w="600" w:type="dxa"/>
          </w:tcPr>
          <w:p w14:paraId="6D62D983" w14:textId="77777777" w:rsidR="00B50050" w:rsidRDefault="00B50050" w:rsidP="0088127C">
            <w:pPr>
              <w:pStyle w:val="OtherTableBody"/>
            </w:pPr>
            <w:r>
              <w:t>User</w:t>
            </w:r>
          </w:p>
        </w:tc>
        <w:tc>
          <w:tcPr>
            <w:tcW w:w="600" w:type="dxa"/>
          </w:tcPr>
          <w:p w14:paraId="043F77D8" w14:textId="77777777" w:rsidR="00B50050" w:rsidRDefault="00B50050" w:rsidP="0088127C">
            <w:pPr>
              <w:pStyle w:val="OtherTableBody"/>
            </w:pPr>
          </w:p>
        </w:tc>
        <w:tc>
          <w:tcPr>
            <w:tcW w:w="2600" w:type="dxa"/>
          </w:tcPr>
          <w:p w14:paraId="11E559AF" w14:textId="77777777" w:rsidR="00B50050" w:rsidRDefault="00B50050" w:rsidP="0088127C">
            <w:pPr>
              <w:pStyle w:val="OtherTableBody"/>
            </w:pPr>
            <w:r>
              <w:t>Process Interruption</w:t>
            </w:r>
          </w:p>
        </w:tc>
        <w:tc>
          <w:tcPr>
            <w:tcW w:w="1400" w:type="dxa"/>
          </w:tcPr>
          <w:p w14:paraId="26AE5B9A" w14:textId="77777777" w:rsidR="00B50050" w:rsidRDefault="00B50050" w:rsidP="0088127C">
            <w:pPr>
              <w:pStyle w:val="OtherTableBody"/>
            </w:pPr>
          </w:p>
        </w:tc>
        <w:tc>
          <w:tcPr>
            <w:tcW w:w="4200" w:type="dxa"/>
          </w:tcPr>
          <w:p w14:paraId="09FCF24C" w14:textId="77777777" w:rsidR="00B50050" w:rsidRDefault="00B50050" w:rsidP="0088127C">
            <w:pPr>
              <w:pStyle w:val="OtherTableBody"/>
            </w:pPr>
          </w:p>
        </w:tc>
      </w:tr>
      <w:tr w:rsidR="00B50050" w14:paraId="46A05FA9" w14:textId="77777777" w:rsidTr="00195548">
        <w:tc>
          <w:tcPr>
            <w:tcW w:w="600" w:type="dxa"/>
          </w:tcPr>
          <w:p w14:paraId="2C8C8300" w14:textId="77777777" w:rsidR="00B50050" w:rsidRDefault="00B50050" w:rsidP="0088127C">
            <w:pPr>
              <w:pStyle w:val="OtherTableBody"/>
            </w:pPr>
          </w:p>
        </w:tc>
        <w:tc>
          <w:tcPr>
            <w:tcW w:w="600" w:type="dxa"/>
          </w:tcPr>
          <w:p w14:paraId="258A5724" w14:textId="77777777" w:rsidR="00B50050" w:rsidRDefault="00B50050" w:rsidP="0088127C">
            <w:pPr>
              <w:pStyle w:val="OtherTableBody"/>
            </w:pPr>
            <w:r>
              <w:t>0923</w:t>
            </w:r>
          </w:p>
        </w:tc>
        <w:tc>
          <w:tcPr>
            <w:tcW w:w="2600" w:type="dxa"/>
          </w:tcPr>
          <w:p w14:paraId="473DC623" w14:textId="77777777" w:rsidR="00B50050" w:rsidRDefault="00B50050" w:rsidP="0088127C">
            <w:pPr>
              <w:pStyle w:val="OtherTableBody"/>
            </w:pPr>
          </w:p>
        </w:tc>
        <w:tc>
          <w:tcPr>
            <w:tcW w:w="1400" w:type="dxa"/>
          </w:tcPr>
          <w:p w14:paraId="27E70030" w14:textId="77777777" w:rsidR="00B50050" w:rsidRDefault="00B50050" w:rsidP="0088127C">
            <w:pPr>
              <w:pStyle w:val="OtherTableBody"/>
            </w:pPr>
            <w:r>
              <w:t>ABR</w:t>
            </w:r>
          </w:p>
        </w:tc>
        <w:tc>
          <w:tcPr>
            <w:tcW w:w="4200" w:type="dxa"/>
          </w:tcPr>
          <w:p w14:paraId="63FEF240" w14:textId="77777777" w:rsidR="00B50050" w:rsidRDefault="00B50050" w:rsidP="0088127C">
            <w:pPr>
              <w:pStyle w:val="OtherTableBody"/>
            </w:pPr>
            <w:r>
              <w:t>Aborted Run: Process interrupted after the Phlebotomist inserts the needle in the Donor's arm</w:t>
            </w:r>
          </w:p>
        </w:tc>
      </w:tr>
      <w:tr w:rsidR="00B50050" w14:paraId="566366FD" w14:textId="77777777" w:rsidTr="00195548">
        <w:tc>
          <w:tcPr>
            <w:tcW w:w="600" w:type="dxa"/>
          </w:tcPr>
          <w:p w14:paraId="1182AB24" w14:textId="77777777" w:rsidR="00B50050" w:rsidRDefault="00B50050" w:rsidP="0088127C">
            <w:pPr>
              <w:pStyle w:val="OtherTableBody"/>
            </w:pPr>
          </w:p>
        </w:tc>
        <w:tc>
          <w:tcPr>
            <w:tcW w:w="600" w:type="dxa"/>
          </w:tcPr>
          <w:p w14:paraId="5CEC4843" w14:textId="77777777" w:rsidR="00B50050" w:rsidRDefault="00B50050" w:rsidP="0088127C">
            <w:pPr>
              <w:pStyle w:val="OtherTableBody"/>
            </w:pPr>
            <w:r>
              <w:t>0923</w:t>
            </w:r>
          </w:p>
        </w:tc>
        <w:tc>
          <w:tcPr>
            <w:tcW w:w="2600" w:type="dxa"/>
          </w:tcPr>
          <w:p w14:paraId="6F9D176A" w14:textId="77777777" w:rsidR="00B50050" w:rsidRDefault="00B50050" w:rsidP="0088127C">
            <w:pPr>
              <w:pStyle w:val="OtherTableBody"/>
            </w:pPr>
          </w:p>
        </w:tc>
        <w:tc>
          <w:tcPr>
            <w:tcW w:w="1400" w:type="dxa"/>
          </w:tcPr>
          <w:p w14:paraId="78983EFB" w14:textId="77777777" w:rsidR="00B50050" w:rsidRDefault="00B50050" w:rsidP="0088127C">
            <w:pPr>
              <w:pStyle w:val="OtherTableBody"/>
            </w:pPr>
            <w:r>
              <w:t>NIN</w:t>
            </w:r>
          </w:p>
        </w:tc>
        <w:tc>
          <w:tcPr>
            <w:tcW w:w="4200" w:type="dxa"/>
          </w:tcPr>
          <w:p w14:paraId="03B51E98" w14:textId="77777777" w:rsidR="00B50050" w:rsidRDefault="00B50050" w:rsidP="0088127C">
            <w:pPr>
              <w:pStyle w:val="OtherTableBody"/>
            </w:pPr>
            <w:r>
              <w:t>Process was not interrupted</w:t>
            </w:r>
          </w:p>
        </w:tc>
      </w:tr>
      <w:tr w:rsidR="00B50050" w14:paraId="516126C0" w14:textId="77777777" w:rsidTr="00195548">
        <w:tc>
          <w:tcPr>
            <w:tcW w:w="600" w:type="dxa"/>
          </w:tcPr>
          <w:p w14:paraId="3E72D379" w14:textId="77777777" w:rsidR="00B50050" w:rsidRDefault="00B50050" w:rsidP="0088127C">
            <w:pPr>
              <w:pStyle w:val="OtherTableBody"/>
            </w:pPr>
          </w:p>
        </w:tc>
        <w:tc>
          <w:tcPr>
            <w:tcW w:w="600" w:type="dxa"/>
          </w:tcPr>
          <w:p w14:paraId="5627A172" w14:textId="77777777" w:rsidR="00B50050" w:rsidRDefault="00B50050" w:rsidP="0088127C">
            <w:pPr>
              <w:pStyle w:val="OtherTableBody"/>
            </w:pPr>
            <w:r>
              <w:t>0923</w:t>
            </w:r>
          </w:p>
        </w:tc>
        <w:tc>
          <w:tcPr>
            <w:tcW w:w="2600" w:type="dxa"/>
          </w:tcPr>
          <w:p w14:paraId="4969801C" w14:textId="77777777" w:rsidR="00B50050" w:rsidRDefault="00B50050" w:rsidP="0088127C">
            <w:pPr>
              <w:pStyle w:val="OtherTableBody"/>
            </w:pPr>
          </w:p>
        </w:tc>
        <w:tc>
          <w:tcPr>
            <w:tcW w:w="1400" w:type="dxa"/>
          </w:tcPr>
          <w:p w14:paraId="6F648903" w14:textId="77777777" w:rsidR="00B50050" w:rsidRDefault="00B50050" w:rsidP="0088127C">
            <w:pPr>
              <w:pStyle w:val="OtherTableBody"/>
            </w:pPr>
            <w:r>
              <w:t>WOT</w:t>
            </w:r>
          </w:p>
        </w:tc>
        <w:tc>
          <w:tcPr>
            <w:tcW w:w="4200" w:type="dxa"/>
          </w:tcPr>
          <w:p w14:paraId="7EE925EE" w14:textId="77777777" w:rsidR="00B50050" w:rsidRDefault="00B50050" w:rsidP="0088127C">
            <w:pPr>
              <w:pStyle w:val="OtherTableBody"/>
            </w:pPr>
            <w:r>
              <w:t>Walk Out: Process interrupted before the Phlebotomist inserts the needle in the Donor's arm</w:t>
            </w:r>
          </w:p>
        </w:tc>
      </w:tr>
      <w:tr w:rsidR="00B50050" w14:paraId="4C80359D" w14:textId="77777777" w:rsidTr="00195548">
        <w:tc>
          <w:tcPr>
            <w:tcW w:w="600" w:type="dxa"/>
          </w:tcPr>
          <w:p w14:paraId="1718875E" w14:textId="77777777" w:rsidR="00B50050" w:rsidRDefault="00B50050" w:rsidP="0088127C">
            <w:pPr>
              <w:pStyle w:val="OtherTableBody"/>
            </w:pPr>
            <w:r>
              <w:t>User</w:t>
            </w:r>
          </w:p>
        </w:tc>
        <w:tc>
          <w:tcPr>
            <w:tcW w:w="600" w:type="dxa"/>
          </w:tcPr>
          <w:p w14:paraId="230DDF0B" w14:textId="77777777" w:rsidR="00B50050" w:rsidRDefault="00B50050" w:rsidP="0088127C">
            <w:pPr>
              <w:pStyle w:val="OtherTableBody"/>
            </w:pPr>
          </w:p>
        </w:tc>
        <w:tc>
          <w:tcPr>
            <w:tcW w:w="2600" w:type="dxa"/>
          </w:tcPr>
          <w:p w14:paraId="66325DD2" w14:textId="77777777" w:rsidR="00B50050" w:rsidRDefault="00B50050" w:rsidP="0088127C">
            <w:pPr>
              <w:pStyle w:val="OtherTableBody"/>
            </w:pPr>
            <w:r>
              <w:t>Cumulative Dosage Limit UoM</w:t>
            </w:r>
          </w:p>
        </w:tc>
        <w:tc>
          <w:tcPr>
            <w:tcW w:w="1400" w:type="dxa"/>
          </w:tcPr>
          <w:p w14:paraId="35461D4D" w14:textId="77777777" w:rsidR="00B50050" w:rsidRDefault="00B50050" w:rsidP="0088127C">
            <w:pPr>
              <w:pStyle w:val="OtherTableBody"/>
            </w:pPr>
          </w:p>
        </w:tc>
        <w:tc>
          <w:tcPr>
            <w:tcW w:w="4200" w:type="dxa"/>
          </w:tcPr>
          <w:p w14:paraId="5DDEEEE8" w14:textId="77777777" w:rsidR="00B50050" w:rsidRDefault="00B50050" w:rsidP="0088127C">
            <w:pPr>
              <w:pStyle w:val="OtherTableBody"/>
            </w:pPr>
          </w:p>
        </w:tc>
      </w:tr>
      <w:tr w:rsidR="00B50050" w14:paraId="4604B451" w14:textId="77777777" w:rsidTr="00195548">
        <w:tc>
          <w:tcPr>
            <w:tcW w:w="600" w:type="dxa"/>
          </w:tcPr>
          <w:p w14:paraId="6D95A11F" w14:textId="77777777" w:rsidR="00B50050" w:rsidRDefault="00B50050" w:rsidP="0088127C">
            <w:pPr>
              <w:pStyle w:val="OtherTableBody"/>
            </w:pPr>
          </w:p>
        </w:tc>
        <w:tc>
          <w:tcPr>
            <w:tcW w:w="600" w:type="dxa"/>
          </w:tcPr>
          <w:p w14:paraId="20532158" w14:textId="77777777" w:rsidR="00B50050" w:rsidRDefault="00B50050" w:rsidP="0088127C">
            <w:pPr>
              <w:pStyle w:val="OtherTableBody"/>
            </w:pPr>
            <w:r>
              <w:t>0924</w:t>
            </w:r>
          </w:p>
        </w:tc>
        <w:tc>
          <w:tcPr>
            <w:tcW w:w="2600" w:type="dxa"/>
          </w:tcPr>
          <w:p w14:paraId="3032E2D8" w14:textId="77777777" w:rsidR="00B50050" w:rsidRDefault="00B50050" w:rsidP="0088127C">
            <w:pPr>
              <w:pStyle w:val="OtherTableBody"/>
            </w:pPr>
          </w:p>
        </w:tc>
        <w:tc>
          <w:tcPr>
            <w:tcW w:w="1400" w:type="dxa"/>
          </w:tcPr>
          <w:p w14:paraId="2B3542F3" w14:textId="77777777" w:rsidR="00B50050" w:rsidRDefault="00B50050" w:rsidP="0088127C">
            <w:pPr>
              <w:pStyle w:val="OtherTableBody"/>
            </w:pPr>
            <w:r>
              <w:t>A</w:t>
            </w:r>
          </w:p>
        </w:tc>
        <w:tc>
          <w:tcPr>
            <w:tcW w:w="4200" w:type="dxa"/>
          </w:tcPr>
          <w:p w14:paraId="35562CE2" w14:textId="77777777" w:rsidR="00B50050" w:rsidRDefault="00B50050" w:rsidP="0088127C">
            <w:pPr>
              <w:pStyle w:val="OtherTableBody"/>
            </w:pPr>
            <w:r>
              <w:t>Annual</w:t>
            </w:r>
          </w:p>
        </w:tc>
      </w:tr>
      <w:tr w:rsidR="00B50050" w14:paraId="44192B8E" w14:textId="77777777" w:rsidTr="00195548">
        <w:tc>
          <w:tcPr>
            <w:tcW w:w="600" w:type="dxa"/>
          </w:tcPr>
          <w:p w14:paraId="3D865594" w14:textId="77777777" w:rsidR="00B50050" w:rsidRDefault="00B50050" w:rsidP="0088127C">
            <w:pPr>
              <w:pStyle w:val="OtherTableBody"/>
            </w:pPr>
          </w:p>
        </w:tc>
        <w:tc>
          <w:tcPr>
            <w:tcW w:w="600" w:type="dxa"/>
          </w:tcPr>
          <w:p w14:paraId="658DD38C" w14:textId="77777777" w:rsidR="00B50050" w:rsidRDefault="00B50050" w:rsidP="0088127C">
            <w:pPr>
              <w:pStyle w:val="OtherTableBody"/>
            </w:pPr>
            <w:r>
              <w:t>0924</w:t>
            </w:r>
          </w:p>
        </w:tc>
        <w:tc>
          <w:tcPr>
            <w:tcW w:w="2600" w:type="dxa"/>
          </w:tcPr>
          <w:p w14:paraId="0CF99853" w14:textId="77777777" w:rsidR="00B50050" w:rsidRDefault="00B50050" w:rsidP="0088127C">
            <w:pPr>
              <w:pStyle w:val="OtherTableBody"/>
            </w:pPr>
          </w:p>
        </w:tc>
        <w:tc>
          <w:tcPr>
            <w:tcW w:w="1400" w:type="dxa"/>
          </w:tcPr>
          <w:p w14:paraId="5E55624C" w14:textId="77777777" w:rsidR="00B50050" w:rsidRDefault="00B50050" w:rsidP="0088127C">
            <w:pPr>
              <w:pStyle w:val="OtherTableBody"/>
            </w:pPr>
            <w:r>
              <w:t>D</w:t>
            </w:r>
          </w:p>
        </w:tc>
        <w:tc>
          <w:tcPr>
            <w:tcW w:w="4200" w:type="dxa"/>
          </w:tcPr>
          <w:p w14:paraId="0CA8D5A7" w14:textId="77777777" w:rsidR="00B50050" w:rsidRDefault="00B50050" w:rsidP="0088127C">
            <w:pPr>
              <w:pStyle w:val="OtherTableBody"/>
            </w:pPr>
            <w:r>
              <w:t>Per Day</w:t>
            </w:r>
          </w:p>
        </w:tc>
      </w:tr>
      <w:tr w:rsidR="00B50050" w14:paraId="194E20C3" w14:textId="77777777" w:rsidTr="00195548">
        <w:tc>
          <w:tcPr>
            <w:tcW w:w="600" w:type="dxa"/>
          </w:tcPr>
          <w:p w14:paraId="14A8AFCB" w14:textId="77777777" w:rsidR="00B50050" w:rsidRDefault="00B50050" w:rsidP="0088127C">
            <w:pPr>
              <w:pStyle w:val="OtherTableBody"/>
            </w:pPr>
          </w:p>
        </w:tc>
        <w:tc>
          <w:tcPr>
            <w:tcW w:w="600" w:type="dxa"/>
          </w:tcPr>
          <w:p w14:paraId="266CC3FB" w14:textId="77777777" w:rsidR="00B50050" w:rsidRDefault="00B50050" w:rsidP="0088127C">
            <w:pPr>
              <w:pStyle w:val="OtherTableBody"/>
            </w:pPr>
            <w:r>
              <w:t>0924</w:t>
            </w:r>
          </w:p>
        </w:tc>
        <w:tc>
          <w:tcPr>
            <w:tcW w:w="2600" w:type="dxa"/>
          </w:tcPr>
          <w:p w14:paraId="35A747BB" w14:textId="77777777" w:rsidR="00B50050" w:rsidRDefault="00B50050" w:rsidP="0088127C">
            <w:pPr>
              <w:pStyle w:val="OtherTableBody"/>
            </w:pPr>
          </w:p>
        </w:tc>
        <w:tc>
          <w:tcPr>
            <w:tcW w:w="1400" w:type="dxa"/>
          </w:tcPr>
          <w:p w14:paraId="6D7798B6" w14:textId="77777777" w:rsidR="00B50050" w:rsidRDefault="00B50050" w:rsidP="0088127C">
            <w:pPr>
              <w:pStyle w:val="OtherTableBody"/>
            </w:pPr>
            <w:r>
              <w:t>M</w:t>
            </w:r>
          </w:p>
        </w:tc>
        <w:tc>
          <w:tcPr>
            <w:tcW w:w="4200" w:type="dxa"/>
          </w:tcPr>
          <w:p w14:paraId="202A7EC5" w14:textId="77777777" w:rsidR="00B50050" w:rsidRDefault="00B50050" w:rsidP="0088127C">
            <w:pPr>
              <w:pStyle w:val="OtherTableBody"/>
            </w:pPr>
            <w:r>
              <w:t>Per Month</w:t>
            </w:r>
          </w:p>
        </w:tc>
      </w:tr>
      <w:tr w:rsidR="00B50050" w14:paraId="22DAA5D4" w14:textId="77777777" w:rsidTr="00195548">
        <w:tc>
          <w:tcPr>
            <w:tcW w:w="600" w:type="dxa"/>
          </w:tcPr>
          <w:p w14:paraId="654BA078" w14:textId="77777777" w:rsidR="00B50050" w:rsidRDefault="00B50050" w:rsidP="0088127C">
            <w:pPr>
              <w:pStyle w:val="OtherTableBody"/>
            </w:pPr>
          </w:p>
        </w:tc>
        <w:tc>
          <w:tcPr>
            <w:tcW w:w="600" w:type="dxa"/>
          </w:tcPr>
          <w:p w14:paraId="21580E50" w14:textId="77777777" w:rsidR="00B50050" w:rsidRDefault="00B50050" w:rsidP="0088127C">
            <w:pPr>
              <w:pStyle w:val="OtherTableBody"/>
            </w:pPr>
            <w:r>
              <w:t>0924</w:t>
            </w:r>
          </w:p>
        </w:tc>
        <w:tc>
          <w:tcPr>
            <w:tcW w:w="2600" w:type="dxa"/>
          </w:tcPr>
          <w:p w14:paraId="4A29CA0F" w14:textId="77777777" w:rsidR="00B50050" w:rsidRDefault="00B50050" w:rsidP="0088127C">
            <w:pPr>
              <w:pStyle w:val="OtherTableBody"/>
            </w:pPr>
          </w:p>
        </w:tc>
        <w:tc>
          <w:tcPr>
            <w:tcW w:w="1400" w:type="dxa"/>
          </w:tcPr>
          <w:p w14:paraId="403987BA" w14:textId="77777777" w:rsidR="00B50050" w:rsidRDefault="00B50050" w:rsidP="0088127C">
            <w:pPr>
              <w:pStyle w:val="OtherTableBody"/>
            </w:pPr>
            <w:r>
              <w:t>O</w:t>
            </w:r>
          </w:p>
        </w:tc>
        <w:tc>
          <w:tcPr>
            <w:tcW w:w="4200" w:type="dxa"/>
          </w:tcPr>
          <w:p w14:paraId="7A18C215" w14:textId="77777777" w:rsidR="00B50050" w:rsidRDefault="00B50050" w:rsidP="0088127C">
            <w:pPr>
              <w:pStyle w:val="OtherTableBody"/>
            </w:pPr>
            <w:r>
              <w:t>Duration of the Order</w:t>
            </w:r>
          </w:p>
        </w:tc>
      </w:tr>
      <w:tr w:rsidR="00B50050" w14:paraId="27DE4D26" w14:textId="77777777" w:rsidTr="00195548">
        <w:tc>
          <w:tcPr>
            <w:tcW w:w="600" w:type="dxa"/>
          </w:tcPr>
          <w:p w14:paraId="391875C8" w14:textId="77777777" w:rsidR="00B50050" w:rsidRDefault="00B50050" w:rsidP="0088127C">
            <w:pPr>
              <w:pStyle w:val="OtherTableBody"/>
            </w:pPr>
          </w:p>
        </w:tc>
        <w:tc>
          <w:tcPr>
            <w:tcW w:w="600" w:type="dxa"/>
          </w:tcPr>
          <w:p w14:paraId="7A6B433C" w14:textId="77777777" w:rsidR="00B50050" w:rsidRDefault="00B50050" w:rsidP="0088127C">
            <w:pPr>
              <w:pStyle w:val="OtherTableBody"/>
            </w:pPr>
            <w:r>
              <w:t>0924</w:t>
            </w:r>
          </w:p>
        </w:tc>
        <w:tc>
          <w:tcPr>
            <w:tcW w:w="2600" w:type="dxa"/>
          </w:tcPr>
          <w:p w14:paraId="7FFF3CDE" w14:textId="77777777" w:rsidR="00B50050" w:rsidRDefault="00B50050" w:rsidP="0088127C">
            <w:pPr>
              <w:pStyle w:val="OtherTableBody"/>
            </w:pPr>
          </w:p>
        </w:tc>
        <w:tc>
          <w:tcPr>
            <w:tcW w:w="1400" w:type="dxa"/>
          </w:tcPr>
          <w:p w14:paraId="7DCF1C63" w14:textId="77777777" w:rsidR="00B50050" w:rsidRDefault="00B50050" w:rsidP="0088127C">
            <w:pPr>
              <w:pStyle w:val="OtherTableBody"/>
            </w:pPr>
            <w:r>
              <w:t>PL</w:t>
            </w:r>
          </w:p>
        </w:tc>
        <w:tc>
          <w:tcPr>
            <w:tcW w:w="4200" w:type="dxa"/>
          </w:tcPr>
          <w:p w14:paraId="0D80F908" w14:textId="77777777" w:rsidR="00B50050" w:rsidRDefault="00B50050" w:rsidP="0088127C">
            <w:pPr>
              <w:pStyle w:val="OtherTableBody"/>
            </w:pPr>
            <w:r>
              <w:t>Patients Lifetime</w:t>
            </w:r>
          </w:p>
        </w:tc>
      </w:tr>
      <w:tr w:rsidR="00B50050" w14:paraId="734CF777" w14:textId="77777777" w:rsidTr="00195548">
        <w:tc>
          <w:tcPr>
            <w:tcW w:w="600" w:type="dxa"/>
          </w:tcPr>
          <w:p w14:paraId="164268D9" w14:textId="77777777" w:rsidR="00B50050" w:rsidRDefault="00B50050" w:rsidP="0088127C">
            <w:pPr>
              <w:pStyle w:val="OtherTableBody"/>
            </w:pPr>
          </w:p>
        </w:tc>
        <w:tc>
          <w:tcPr>
            <w:tcW w:w="600" w:type="dxa"/>
          </w:tcPr>
          <w:p w14:paraId="0CBD0F99" w14:textId="77777777" w:rsidR="00B50050" w:rsidRDefault="00B50050" w:rsidP="0088127C">
            <w:pPr>
              <w:pStyle w:val="OtherTableBody"/>
            </w:pPr>
            <w:r>
              <w:t>0924</w:t>
            </w:r>
          </w:p>
        </w:tc>
        <w:tc>
          <w:tcPr>
            <w:tcW w:w="2600" w:type="dxa"/>
          </w:tcPr>
          <w:p w14:paraId="4C0C0DFD" w14:textId="77777777" w:rsidR="00B50050" w:rsidRDefault="00B50050" w:rsidP="0088127C">
            <w:pPr>
              <w:pStyle w:val="OtherTableBody"/>
            </w:pPr>
          </w:p>
        </w:tc>
        <w:tc>
          <w:tcPr>
            <w:tcW w:w="1400" w:type="dxa"/>
          </w:tcPr>
          <w:p w14:paraId="05817F9A" w14:textId="77777777" w:rsidR="00B50050" w:rsidRDefault="00B50050" w:rsidP="0088127C">
            <w:pPr>
              <w:pStyle w:val="OtherTableBody"/>
            </w:pPr>
            <w:r>
              <w:t>WK</w:t>
            </w:r>
          </w:p>
        </w:tc>
        <w:tc>
          <w:tcPr>
            <w:tcW w:w="4200" w:type="dxa"/>
          </w:tcPr>
          <w:p w14:paraId="5408DE82" w14:textId="77777777" w:rsidR="00B50050" w:rsidRDefault="00B50050" w:rsidP="0088127C">
            <w:pPr>
              <w:pStyle w:val="OtherTableBody"/>
            </w:pPr>
            <w:r>
              <w:t>Per Week</w:t>
            </w:r>
          </w:p>
        </w:tc>
      </w:tr>
      <w:tr w:rsidR="00B50050" w14:paraId="6F88043A" w14:textId="77777777" w:rsidTr="00195548">
        <w:tc>
          <w:tcPr>
            <w:tcW w:w="600" w:type="dxa"/>
          </w:tcPr>
          <w:p w14:paraId="6ABE930E" w14:textId="77777777" w:rsidR="00B50050" w:rsidRDefault="00B50050" w:rsidP="0088127C">
            <w:pPr>
              <w:pStyle w:val="OtherTableBody"/>
            </w:pPr>
            <w:r>
              <w:t>HL7</w:t>
            </w:r>
          </w:p>
        </w:tc>
        <w:tc>
          <w:tcPr>
            <w:tcW w:w="600" w:type="dxa"/>
          </w:tcPr>
          <w:p w14:paraId="2C1C5F9F" w14:textId="77777777" w:rsidR="00B50050" w:rsidRDefault="00B50050" w:rsidP="0088127C">
            <w:pPr>
              <w:pStyle w:val="OtherTableBody"/>
            </w:pPr>
          </w:p>
        </w:tc>
        <w:tc>
          <w:tcPr>
            <w:tcW w:w="2600" w:type="dxa"/>
          </w:tcPr>
          <w:p w14:paraId="578D20F1" w14:textId="77777777" w:rsidR="00B50050" w:rsidRDefault="00B50050" w:rsidP="0088127C">
            <w:pPr>
              <w:pStyle w:val="OtherTableBody"/>
            </w:pPr>
            <w:r>
              <w:t>Phlebotomy Issue</w:t>
            </w:r>
          </w:p>
        </w:tc>
        <w:tc>
          <w:tcPr>
            <w:tcW w:w="1400" w:type="dxa"/>
          </w:tcPr>
          <w:p w14:paraId="5C3590A5" w14:textId="77777777" w:rsidR="00B50050" w:rsidRDefault="00B50050" w:rsidP="0088127C">
            <w:pPr>
              <w:pStyle w:val="OtherTableBody"/>
            </w:pPr>
          </w:p>
        </w:tc>
        <w:tc>
          <w:tcPr>
            <w:tcW w:w="4200" w:type="dxa"/>
          </w:tcPr>
          <w:p w14:paraId="0DFAF4A5" w14:textId="77777777" w:rsidR="00B50050" w:rsidRDefault="00B50050" w:rsidP="0088127C">
            <w:pPr>
              <w:pStyle w:val="OtherTableBody"/>
            </w:pPr>
          </w:p>
        </w:tc>
      </w:tr>
      <w:tr w:rsidR="00B50050" w14:paraId="5DDB1F1E" w14:textId="77777777" w:rsidTr="00195548">
        <w:tc>
          <w:tcPr>
            <w:tcW w:w="600" w:type="dxa"/>
          </w:tcPr>
          <w:p w14:paraId="50171E4E" w14:textId="77777777" w:rsidR="00B50050" w:rsidRDefault="00B50050" w:rsidP="0088127C">
            <w:pPr>
              <w:pStyle w:val="OtherTableBody"/>
            </w:pPr>
          </w:p>
        </w:tc>
        <w:tc>
          <w:tcPr>
            <w:tcW w:w="600" w:type="dxa"/>
          </w:tcPr>
          <w:p w14:paraId="21F26C48" w14:textId="77777777" w:rsidR="00B50050" w:rsidRDefault="00B50050" w:rsidP="0088127C">
            <w:pPr>
              <w:pStyle w:val="OtherTableBody"/>
            </w:pPr>
            <w:r>
              <w:t>0925</w:t>
            </w:r>
          </w:p>
        </w:tc>
        <w:tc>
          <w:tcPr>
            <w:tcW w:w="2600" w:type="dxa"/>
          </w:tcPr>
          <w:p w14:paraId="6C30C6BE" w14:textId="77777777" w:rsidR="00B50050" w:rsidRDefault="00B50050" w:rsidP="0088127C">
            <w:pPr>
              <w:pStyle w:val="OtherTableBody"/>
            </w:pPr>
          </w:p>
        </w:tc>
        <w:tc>
          <w:tcPr>
            <w:tcW w:w="1400" w:type="dxa"/>
          </w:tcPr>
          <w:p w14:paraId="264556E5" w14:textId="77777777" w:rsidR="00B50050" w:rsidRDefault="00B50050" w:rsidP="0088127C">
            <w:pPr>
              <w:pStyle w:val="OtherTableBody"/>
            </w:pPr>
            <w:r>
              <w:t>ACN</w:t>
            </w:r>
          </w:p>
        </w:tc>
        <w:tc>
          <w:tcPr>
            <w:tcW w:w="4200" w:type="dxa"/>
          </w:tcPr>
          <w:p w14:paraId="4D234A02" w14:textId="77777777" w:rsidR="00B50050" w:rsidRDefault="00B50050" w:rsidP="0088127C">
            <w:pPr>
              <w:pStyle w:val="OtherTableBody"/>
            </w:pPr>
            <w:r>
              <w:t>Air Contamination</w:t>
            </w:r>
          </w:p>
        </w:tc>
      </w:tr>
      <w:tr w:rsidR="00B50050" w14:paraId="03E79CE7" w14:textId="77777777" w:rsidTr="00195548">
        <w:tc>
          <w:tcPr>
            <w:tcW w:w="600" w:type="dxa"/>
          </w:tcPr>
          <w:p w14:paraId="3A45AD6C" w14:textId="77777777" w:rsidR="00B50050" w:rsidRDefault="00B50050" w:rsidP="0088127C">
            <w:pPr>
              <w:pStyle w:val="OtherTableBody"/>
            </w:pPr>
          </w:p>
        </w:tc>
        <w:tc>
          <w:tcPr>
            <w:tcW w:w="600" w:type="dxa"/>
          </w:tcPr>
          <w:p w14:paraId="1E1AD4D0" w14:textId="77777777" w:rsidR="00B50050" w:rsidRDefault="00B50050" w:rsidP="0088127C">
            <w:pPr>
              <w:pStyle w:val="OtherTableBody"/>
            </w:pPr>
            <w:r>
              <w:t>0925</w:t>
            </w:r>
          </w:p>
        </w:tc>
        <w:tc>
          <w:tcPr>
            <w:tcW w:w="2600" w:type="dxa"/>
          </w:tcPr>
          <w:p w14:paraId="0662FB78" w14:textId="77777777" w:rsidR="00B50050" w:rsidRDefault="00B50050" w:rsidP="0088127C">
            <w:pPr>
              <w:pStyle w:val="OtherTableBody"/>
            </w:pPr>
          </w:p>
        </w:tc>
        <w:tc>
          <w:tcPr>
            <w:tcW w:w="1400" w:type="dxa"/>
          </w:tcPr>
          <w:p w14:paraId="1E55DE26" w14:textId="77777777" w:rsidR="00B50050" w:rsidRDefault="00B50050" w:rsidP="0088127C">
            <w:pPr>
              <w:pStyle w:val="OtherTableBody"/>
            </w:pPr>
            <w:r>
              <w:t>CLT</w:t>
            </w:r>
          </w:p>
        </w:tc>
        <w:tc>
          <w:tcPr>
            <w:tcW w:w="4200" w:type="dxa"/>
          </w:tcPr>
          <w:p w14:paraId="5F380A14" w14:textId="77777777" w:rsidR="00B50050" w:rsidRDefault="00B50050" w:rsidP="0088127C">
            <w:pPr>
              <w:pStyle w:val="OtherTableBody"/>
            </w:pPr>
            <w:r>
              <w:t>Clotted</w:t>
            </w:r>
          </w:p>
        </w:tc>
      </w:tr>
      <w:tr w:rsidR="00B50050" w14:paraId="5E4FED6E" w14:textId="77777777" w:rsidTr="00195548">
        <w:tc>
          <w:tcPr>
            <w:tcW w:w="600" w:type="dxa"/>
          </w:tcPr>
          <w:p w14:paraId="677AF227" w14:textId="77777777" w:rsidR="00B50050" w:rsidRDefault="00B50050" w:rsidP="0088127C">
            <w:pPr>
              <w:pStyle w:val="OtherTableBody"/>
            </w:pPr>
          </w:p>
        </w:tc>
        <w:tc>
          <w:tcPr>
            <w:tcW w:w="600" w:type="dxa"/>
          </w:tcPr>
          <w:p w14:paraId="72A8B0C2" w14:textId="77777777" w:rsidR="00B50050" w:rsidRDefault="00B50050" w:rsidP="0088127C">
            <w:pPr>
              <w:pStyle w:val="OtherTableBody"/>
            </w:pPr>
            <w:r>
              <w:t>0925</w:t>
            </w:r>
          </w:p>
        </w:tc>
        <w:tc>
          <w:tcPr>
            <w:tcW w:w="2600" w:type="dxa"/>
          </w:tcPr>
          <w:p w14:paraId="4C920693" w14:textId="77777777" w:rsidR="00B50050" w:rsidRDefault="00B50050" w:rsidP="0088127C">
            <w:pPr>
              <w:pStyle w:val="OtherTableBody"/>
            </w:pPr>
          </w:p>
        </w:tc>
        <w:tc>
          <w:tcPr>
            <w:tcW w:w="1400" w:type="dxa"/>
          </w:tcPr>
          <w:p w14:paraId="1913183C" w14:textId="77777777" w:rsidR="00B50050" w:rsidRDefault="00B50050" w:rsidP="0088127C">
            <w:pPr>
              <w:pStyle w:val="OtherTableBody"/>
            </w:pPr>
            <w:r>
              <w:t>COL</w:t>
            </w:r>
          </w:p>
        </w:tc>
        <w:tc>
          <w:tcPr>
            <w:tcW w:w="4200" w:type="dxa"/>
          </w:tcPr>
          <w:p w14:paraId="0C957FAE" w14:textId="77777777" w:rsidR="00B50050" w:rsidRDefault="00B50050" w:rsidP="0088127C">
            <w:pPr>
              <w:pStyle w:val="OtherTableBody"/>
            </w:pPr>
            <w:r>
              <w:t>Collapse</w:t>
            </w:r>
          </w:p>
        </w:tc>
      </w:tr>
      <w:tr w:rsidR="00B50050" w14:paraId="01FD6229" w14:textId="77777777" w:rsidTr="00195548">
        <w:tc>
          <w:tcPr>
            <w:tcW w:w="600" w:type="dxa"/>
          </w:tcPr>
          <w:p w14:paraId="3B549025" w14:textId="77777777" w:rsidR="00B50050" w:rsidRDefault="00B50050" w:rsidP="0088127C">
            <w:pPr>
              <w:pStyle w:val="OtherTableBody"/>
            </w:pPr>
          </w:p>
        </w:tc>
        <w:tc>
          <w:tcPr>
            <w:tcW w:w="600" w:type="dxa"/>
          </w:tcPr>
          <w:p w14:paraId="362AA698" w14:textId="77777777" w:rsidR="00B50050" w:rsidRDefault="00B50050" w:rsidP="0088127C">
            <w:pPr>
              <w:pStyle w:val="OtherTableBody"/>
            </w:pPr>
            <w:r>
              <w:t>0925</w:t>
            </w:r>
          </w:p>
        </w:tc>
        <w:tc>
          <w:tcPr>
            <w:tcW w:w="2600" w:type="dxa"/>
          </w:tcPr>
          <w:p w14:paraId="1D45F62E" w14:textId="77777777" w:rsidR="00B50050" w:rsidRDefault="00B50050" w:rsidP="0088127C">
            <w:pPr>
              <w:pStyle w:val="OtherTableBody"/>
            </w:pPr>
          </w:p>
        </w:tc>
        <w:tc>
          <w:tcPr>
            <w:tcW w:w="1400" w:type="dxa"/>
          </w:tcPr>
          <w:p w14:paraId="2001F7D6" w14:textId="77777777" w:rsidR="00B50050" w:rsidRDefault="00B50050" w:rsidP="0088127C">
            <w:pPr>
              <w:pStyle w:val="OtherTableBody"/>
            </w:pPr>
            <w:r>
              <w:t>DAK</w:t>
            </w:r>
          </w:p>
        </w:tc>
        <w:tc>
          <w:tcPr>
            <w:tcW w:w="4200" w:type="dxa"/>
          </w:tcPr>
          <w:p w14:paraId="068D9E45" w14:textId="77777777" w:rsidR="00B50050" w:rsidRDefault="00B50050" w:rsidP="0088127C">
            <w:pPr>
              <w:pStyle w:val="OtherTableBody"/>
            </w:pPr>
            <w:r>
              <w:t>Defective Apheresis Kit</w:t>
            </w:r>
          </w:p>
        </w:tc>
      </w:tr>
      <w:tr w:rsidR="00B50050" w14:paraId="1875704F" w14:textId="77777777" w:rsidTr="00195548">
        <w:tc>
          <w:tcPr>
            <w:tcW w:w="600" w:type="dxa"/>
          </w:tcPr>
          <w:p w14:paraId="70AB6EFF" w14:textId="77777777" w:rsidR="00B50050" w:rsidRDefault="00B50050" w:rsidP="0088127C">
            <w:pPr>
              <w:pStyle w:val="OtherTableBody"/>
            </w:pPr>
          </w:p>
        </w:tc>
        <w:tc>
          <w:tcPr>
            <w:tcW w:w="600" w:type="dxa"/>
          </w:tcPr>
          <w:p w14:paraId="7BCE1E01" w14:textId="77777777" w:rsidR="00B50050" w:rsidRDefault="00B50050" w:rsidP="0088127C">
            <w:pPr>
              <w:pStyle w:val="OtherTableBody"/>
            </w:pPr>
            <w:r>
              <w:t>0925</w:t>
            </w:r>
          </w:p>
        </w:tc>
        <w:tc>
          <w:tcPr>
            <w:tcW w:w="2600" w:type="dxa"/>
          </w:tcPr>
          <w:p w14:paraId="2D61F663" w14:textId="77777777" w:rsidR="00B50050" w:rsidRDefault="00B50050" w:rsidP="0088127C">
            <w:pPr>
              <w:pStyle w:val="OtherTableBody"/>
            </w:pPr>
          </w:p>
        </w:tc>
        <w:tc>
          <w:tcPr>
            <w:tcW w:w="1400" w:type="dxa"/>
          </w:tcPr>
          <w:p w14:paraId="22360EB5" w14:textId="77777777" w:rsidR="00B50050" w:rsidRDefault="00B50050" w:rsidP="0088127C">
            <w:pPr>
              <w:pStyle w:val="OtherTableBody"/>
            </w:pPr>
            <w:r>
              <w:t>DBG</w:t>
            </w:r>
          </w:p>
        </w:tc>
        <w:tc>
          <w:tcPr>
            <w:tcW w:w="4200" w:type="dxa"/>
          </w:tcPr>
          <w:p w14:paraId="0EDEE7F6" w14:textId="77777777" w:rsidR="00B50050" w:rsidRDefault="00B50050" w:rsidP="0088127C">
            <w:pPr>
              <w:pStyle w:val="OtherTableBody"/>
            </w:pPr>
            <w:r>
              <w:t>Defective Bag</w:t>
            </w:r>
          </w:p>
        </w:tc>
      </w:tr>
      <w:tr w:rsidR="00B50050" w14:paraId="73F458C1" w14:textId="77777777" w:rsidTr="00195548">
        <w:tc>
          <w:tcPr>
            <w:tcW w:w="600" w:type="dxa"/>
          </w:tcPr>
          <w:p w14:paraId="6C62330E" w14:textId="77777777" w:rsidR="00B50050" w:rsidRDefault="00B50050" w:rsidP="0088127C">
            <w:pPr>
              <w:pStyle w:val="OtherTableBody"/>
            </w:pPr>
          </w:p>
        </w:tc>
        <w:tc>
          <w:tcPr>
            <w:tcW w:w="600" w:type="dxa"/>
          </w:tcPr>
          <w:p w14:paraId="0E4D8E4F" w14:textId="77777777" w:rsidR="00B50050" w:rsidRDefault="00B50050" w:rsidP="0088127C">
            <w:pPr>
              <w:pStyle w:val="OtherTableBody"/>
            </w:pPr>
            <w:r>
              <w:t>0925</w:t>
            </w:r>
          </w:p>
        </w:tc>
        <w:tc>
          <w:tcPr>
            <w:tcW w:w="2600" w:type="dxa"/>
          </w:tcPr>
          <w:p w14:paraId="505927AB" w14:textId="77777777" w:rsidR="00B50050" w:rsidRDefault="00B50050" w:rsidP="0088127C">
            <w:pPr>
              <w:pStyle w:val="OtherTableBody"/>
            </w:pPr>
          </w:p>
        </w:tc>
        <w:tc>
          <w:tcPr>
            <w:tcW w:w="1400" w:type="dxa"/>
          </w:tcPr>
          <w:p w14:paraId="0753A317" w14:textId="77777777" w:rsidR="00B50050" w:rsidRDefault="00B50050" w:rsidP="0088127C">
            <w:pPr>
              <w:pStyle w:val="OtherTableBody"/>
            </w:pPr>
            <w:r>
              <w:t>DMT</w:t>
            </w:r>
          </w:p>
        </w:tc>
        <w:tc>
          <w:tcPr>
            <w:tcW w:w="4200" w:type="dxa"/>
          </w:tcPr>
          <w:p w14:paraId="2EA46646" w14:textId="77777777" w:rsidR="00B50050" w:rsidRDefault="00B50050" w:rsidP="0088127C">
            <w:pPr>
              <w:pStyle w:val="OtherTableBody"/>
            </w:pPr>
            <w:r>
              <w:t>Defective Instrument</w:t>
            </w:r>
          </w:p>
        </w:tc>
      </w:tr>
      <w:tr w:rsidR="00B50050" w14:paraId="6935C9D6" w14:textId="77777777" w:rsidTr="00195548">
        <w:tc>
          <w:tcPr>
            <w:tcW w:w="600" w:type="dxa"/>
          </w:tcPr>
          <w:p w14:paraId="7FFDCF55" w14:textId="77777777" w:rsidR="00B50050" w:rsidRDefault="00B50050" w:rsidP="0088127C">
            <w:pPr>
              <w:pStyle w:val="OtherTableBody"/>
            </w:pPr>
          </w:p>
        </w:tc>
        <w:tc>
          <w:tcPr>
            <w:tcW w:w="600" w:type="dxa"/>
          </w:tcPr>
          <w:p w14:paraId="4707ED62" w14:textId="77777777" w:rsidR="00B50050" w:rsidRDefault="00B50050" w:rsidP="0088127C">
            <w:pPr>
              <w:pStyle w:val="OtherTableBody"/>
            </w:pPr>
            <w:r>
              <w:t>0925</w:t>
            </w:r>
          </w:p>
        </w:tc>
        <w:tc>
          <w:tcPr>
            <w:tcW w:w="2600" w:type="dxa"/>
          </w:tcPr>
          <w:p w14:paraId="162AAC09" w14:textId="77777777" w:rsidR="00B50050" w:rsidRDefault="00B50050" w:rsidP="0088127C">
            <w:pPr>
              <w:pStyle w:val="OtherTableBody"/>
            </w:pPr>
          </w:p>
        </w:tc>
        <w:tc>
          <w:tcPr>
            <w:tcW w:w="1400" w:type="dxa"/>
          </w:tcPr>
          <w:p w14:paraId="7E168A2A" w14:textId="77777777" w:rsidR="00B50050" w:rsidRDefault="00B50050" w:rsidP="0088127C">
            <w:pPr>
              <w:pStyle w:val="OtherTableBody"/>
            </w:pPr>
            <w:r>
              <w:t>DND</w:t>
            </w:r>
          </w:p>
        </w:tc>
        <w:tc>
          <w:tcPr>
            <w:tcW w:w="4200" w:type="dxa"/>
          </w:tcPr>
          <w:p w14:paraId="41BF769A" w14:textId="77777777" w:rsidR="00B50050" w:rsidRDefault="00B50050" w:rsidP="0088127C">
            <w:pPr>
              <w:pStyle w:val="OtherTableBody"/>
            </w:pPr>
            <w:r>
              <w:t>Defective Needle</w:t>
            </w:r>
          </w:p>
        </w:tc>
      </w:tr>
      <w:tr w:rsidR="00B50050" w14:paraId="0F886E84" w14:textId="77777777" w:rsidTr="00195548">
        <w:tc>
          <w:tcPr>
            <w:tcW w:w="600" w:type="dxa"/>
          </w:tcPr>
          <w:p w14:paraId="4F8CF30E" w14:textId="77777777" w:rsidR="00B50050" w:rsidRDefault="00B50050" w:rsidP="0088127C">
            <w:pPr>
              <w:pStyle w:val="OtherTableBody"/>
            </w:pPr>
          </w:p>
        </w:tc>
        <w:tc>
          <w:tcPr>
            <w:tcW w:w="600" w:type="dxa"/>
          </w:tcPr>
          <w:p w14:paraId="6D553188" w14:textId="77777777" w:rsidR="00B50050" w:rsidRDefault="00B50050" w:rsidP="0088127C">
            <w:pPr>
              <w:pStyle w:val="OtherTableBody"/>
            </w:pPr>
            <w:r>
              <w:t>0925</w:t>
            </w:r>
          </w:p>
        </w:tc>
        <w:tc>
          <w:tcPr>
            <w:tcW w:w="2600" w:type="dxa"/>
          </w:tcPr>
          <w:p w14:paraId="785A1940" w14:textId="77777777" w:rsidR="00B50050" w:rsidRDefault="00B50050" w:rsidP="0088127C">
            <w:pPr>
              <w:pStyle w:val="OtherTableBody"/>
            </w:pPr>
          </w:p>
        </w:tc>
        <w:tc>
          <w:tcPr>
            <w:tcW w:w="1400" w:type="dxa"/>
          </w:tcPr>
          <w:p w14:paraId="3387AD5A" w14:textId="77777777" w:rsidR="00B50050" w:rsidRDefault="00B50050" w:rsidP="0088127C">
            <w:pPr>
              <w:pStyle w:val="OtherTableBody"/>
            </w:pPr>
            <w:r>
              <w:t>INF</w:t>
            </w:r>
          </w:p>
        </w:tc>
        <w:tc>
          <w:tcPr>
            <w:tcW w:w="4200" w:type="dxa"/>
          </w:tcPr>
          <w:p w14:paraId="77122E55" w14:textId="77777777" w:rsidR="00B50050" w:rsidRDefault="00B50050" w:rsidP="0088127C">
            <w:pPr>
              <w:pStyle w:val="OtherTableBody"/>
            </w:pPr>
            <w:r>
              <w:t>Infiltration</w:t>
            </w:r>
          </w:p>
        </w:tc>
      </w:tr>
      <w:tr w:rsidR="00B50050" w14:paraId="014D9777" w14:textId="77777777" w:rsidTr="00195548">
        <w:tc>
          <w:tcPr>
            <w:tcW w:w="600" w:type="dxa"/>
          </w:tcPr>
          <w:p w14:paraId="00046658" w14:textId="77777777" w:rsidR="00B50050" w:rsidRDefault="00B50050" w:rsidP="0088127C">
            <w:pPr>
              <w:pStyle w:val="OtherTableBody"/>
            </w:pPr>
          </w:p>
        </w:tc>
        <w:tc>
          <w:tcPr>
            <w:tcW w:w="600" w:type="dxa"/>
          </w:tcPr>
          <w:p w14:paraId="43D6EDC6" w14:textId="77777777" w:rsidR="00B50050" w:rsidRDefault="00B50050" w:rsidP="0088127C">
            <w:pPr>
              <w:pStyle w:val="OtherTableBody"/>
            </w:pPr>
            <w:r>
              <w:t>0925</w:t>
            </w:r>
          </w:p>
        </w:tc>
        <w:tc>
          <w:tcPr>
            <w:tcW w:w="2600" w:type="dxa"/>
          </w:tcPr>
          <w:p w14:paraId="276C9A6D" w14:textId="77777777" w:rsidR="00B50050" w:rsidRDefault="00B50050" w:rsidP="0088127C">
            <w:pPr>
              <w:pStyle w:val="OtherTableBody"/>
            </w:pPr>
          </w:p>
        </w:tc>
        <w:tc>
          <w:tcPr>
            <w:tcW w:w="1400" w:type="dxa"/>
          </w:tcPr>
          <w:p w14:paraId="0C6D129B" w14:textId="77777777" w:rsidR="00B50050" w:rsidRDefault="00B50050" w:rsidP="0088127C">
            <w:pPr>
              <w:pStyle w:val="OtherTableBody"/>
            </w:pPr>
            <w:r>
              <w:t>IPF</w:t>
            </w:r>
          </w:p>
        </w:tc>
        <w:tc>
          <w:tcPr>
            <w:tcW w:w="4200" w:type="dxa"/>
          </w:tcPr>
          <w:p w14:paraId="4F6F70F7" w14:textId="77777777" w:rsidR="00B50050" w:rsidRDefault="00B50050" w:rsidP="0088127C">
            <w:pPr>
              <w:pStyle w:val="OtherTableBody"/>
            </w:pPr>
            <w:r>
              <w:t>Instrument Power Failure</w:t>
            </w:r>
          </w:p>
        </w:tc>
      </w:tr>
      <w:tr w:rsidR="00B50050" w14:paraId="1C5EDC1D" w14:textId="77777777" w:rsidTr="00195548">
        <w:tc>
          <w:tcPr>
            <w:tcW w:w="600" w:type="dxa"/>
          </w:tcPr>
          <w:p w14:paraId="18B85AA5" w14:textId="77777777" w:rsidR="00B50050" w:rsidRDefault="00B50050" w:rsidP="0088127C">
            <w:pPr>
              <w:pStyle w:val="OtherTableBody"/>
            </w:pPr>
          </w:p>
        </w:tc>
        <w:tc>
          <w:tcPr>
            <w:tcW w:w="600" w:type="dxa"/>
          </w:tcPr>
          <w:p w14:paraId="737A1813" w14:textId="77777777" w:rsidR="00B50050" w:rsidRDefault="00B50050" w:rsidP="0088127C">
            <w:pPr>
              <w:pStyle w:val="OtherTableBody"/>
            </w:pPr>
            <w:r>
              <w:t>0925</w:t>
            </w:r>
          </w:p>
        </w:tc>
        <w:tc>
          <w:tcPr>
            <w:tcW w:w="2600" w:type="dxa"/>
          </w:tcPr>
          <w:p w14:paraId="2DFA75B8" w14:textId="77777777" w:rsidR="00B50050" w:rsidRDefault="00B50050" w:rsidP="0088127C">
            <w:pPr>
              <w:pStyle w:val="OtherTableBody"/>
            </w:pPr>
          </w:p>
        </w:tc>
        <w:tc>
          <w:tcPr>
            <w:tcW w:w="1400" w:type="dxa"/>
          </w:tcPr>
          <w:p w14:paraId="7C82E9C8" w14:textId="77777777" w:rsidR="00B50050" w:rsidRDefault="00B50050" w:rsidP="0088127C">
            <w:pPr>
              <w:pStyle w:val="OtherTableBody"/>
            </w:pPr>
            <w:r>
              <w:t>MIS</w:t>
            </w:r>
          </w:p>
        </w:tc>
        <w:tc>
          <w:tcPr>
            <w:tcW w:w="4200" w:type="dxa"/>
          </w:tcPr>
          <w:p w14:paraId="454FAAF9" w14:textId="77777777" w:rsidR="00B50050" w:rsidRDefault="00B50050" w:rsidP="0088127C">
            <w:pPr>
              <w:pStyle w:val="OtherTableBody"/>
            </w:pPr>
            <w:r>
              <w:t>Missed / in tissue</w:t>
            </w:r>
          </w:p>
        </w:tc>
      </w:tr>
      <w:tr w:rsidR="00B50050" w14:paraId="7CA27465" w14:textId="77777777" w:rsidTr="00195548">
        <w:tc>
          <w:tcPr>
            <w:tcW w:w="600" w:type="dxa"/>
          </w:tcPr>
          <w:p w14:paraId="7E2F0D36" w14:textId="77777777" w:rsidR="00B50050" w:rsidRDefault="00B50050" w:rsidP="0088127C">
            <w:pPr>
              <w:pStyle w:val="OtherTableBody"/>
            </w:pPr>
          </w:p>
        </w:tc>
        <w:tc>
          <w:tcPr>
            <w:tcW w:w="600" w:type="dxa"/>
          </w:tcPr>
          <w:p w14:paraId="6E1AD829" w14:textId="77777777" w:rsidR="00B50050" w:rsidRDefault="00B50050" w:rsidP="0088127C">
            <w:pPr>
              <w:pStyle w:val="OtherTableBody"/>
            </w:pPr>
            <w:r>
              <w:t>0925</w:t>
            </w:r>
          </w:p>
        </w:tc>
        <w:tc>
          <w:tcPr>
            <w:tcW w:w="2600" w:type="dxa"/>
          </w:tcPr>
          <w:p w14:paraId="16E38D5D" w14:textId="77777777" w:rsidR="00B50050" w:rsidRDefault="00B50050" w:rsidP="0088127C">
            <w:pPr>
              <w:pStyle w:val="OtherTableBody"/>
            </w:pPr>
          </w:p>
        </w:tc>
        <w:tc>
          <w:tcPr>
            <w:tcW w:w="1400" w:type="dxa"/>
          </w:tcPr>
          <w:p w14:paraId="32B2F4FD" w14:textId="77777777" w:rsidR="00B50050" w:rsidRDefault="00B50050" w:rsidP="0088127C">
            <w:pPr>
              <w:pStyle w:val="OtherTableBody"/>
            </w:pPr>
            <w:r>
              <w:t>NAD</w:t>
            </w:r>
          </w:p>
        </w:tc>
        <w:tc>
          <w:tcPr>
            <w:tcW w:w="4200" w:type="dxa"/>
          </w:tcPr>
          <w:p w14:paraId="166D5D56" w14:textId="77777777" w:rsidR="00B50050" w:rsidRDefault="00B50050" w:rsidP="0088127C">
            <w:pPr>
              <w:pStyle w:val="OtherTableBody"/>
            </w:pPr>
            <w:r>
              <w:t>Needle adjustment (this may not end a procedure, if successful will impact component production)</w:t>
            </w:r>
          </w:p>
        </w:tc>
      </w:tr>
      <w:tr w:rsidR="00B50050" w14:paraId="513F74AD" w14:textId="77777777" w:rsidTr="00195548">
        <w:tc>
          <w:tcPr>
            <w:tcW w:w="600" w:type="dxa"/>
          </w:tcPr>
          <w:p w14:paraId="7F5843D1" w14:textId="77777777" w:rsidR="00B50050" w:rsidRDefault="00B50050" w:rsidP="0088127C">
            <w:pPr>
              <w:pStyle w:val="OtherTableBody"/>
            </w:pPr>
          </w:p>
        </w:tc>
        <w:tc>
          <w:tcPr>
            <w:tcW w:w="600" w:type="dxa"/>
          </w:tcPr>
          <w:p w14:paraId="782EB650" w14:textId="77777777" w:rsidR="00B50050" w:rsidRDefault="00B50050" w:rsidP="0088127C">
            <w:pPr>
              <w:pStyle w:val="OtherTableBody"/>
            </w:pPr>
            <w:r>
              <w:t>0925</w:t>
            </w:r>
          </w:p>
        </w:tc>
        <w:tc>
          <w:tcPr>
            <w:tcW w:w="2600" w:type="dxa"/>
          </w:tcPr>
          <w:p w14:paraId="331511FA" w14:textId="77777777" w:rsidR="00B50050" w:rsidRDefault="00B50050" w:rsidP="0088127C">
            <w:pPr>
              <w:pStyle w:val="OtherTableBody"/>
            </w:pPr>
          </w:p>
        </w:tc>
        <w:tc>
          <w:tcPr>
            <w:tcW w:w="1400" w:type="dxa"/>
          </w:tcPr>
          <w:p w14:paraId="4A5F617C" w14:textId="77777777" w:rsidR="00B50050" w:rsidRDefault="00B50050" w:rsidP="0088127C">
            <w:pPr>
              <w:pStyle w:val="OtherTableBody"/>
            </w:pPr>
            <w:r>
              <w:t>PFL</w:t>
            </w:r>
          </w:p>
        </w:tc>
        <w:tc>
          <w:tcPr>
            <w:tcW w:w="4200" w:type="dxa"/>
          </w:tcPr>
          <w:p w14:paraId="482BBEB1" w14:textId="77777777" w:rsidR="00B50050" w:rsidRDefault="00B50050" w:rsidP="0088127C">
            <w:pPr>
              <w:pStyle w:val="OtherTableBody"/>
            </w:pPr>
            <w:r>
              <w:t>Poor flow</w:t>
            </w:r>
          </w:p>
        </w:tc>
      </w:tr>
      <w:tr w:rsidR="00B50050" w14:paraId="246EDFBA" w14:textId="77777777" w:rsidTr="00195548">
        <w:tc>
          <w:tcPr>
            <w:tcW w:w="600" w:type="dxa"/>
          </w:tcPr>
          <w:p w14:paraId="0A6BEBAA" w14:textId="77777777" w:rsidR="00B50050" w:rsidRDefault="00B50050" w:rsidP="0088127C">
            <w:pPr>
              <w:pStyle w:val="OtherTableBody"/>
            </w:pPr>
          </w:p>
        </w:tc>
        <w:tc>
          <w:tcPr>
            <w:tcW w:w="600" w:type="dxa"/>
          </w:tcPr>
          <w:p w14:paraId="693C91ED" w14:textId="77777777" w:rsidR="00B50050" w:rsidRDefault="00B50050" w:rsidP="0088127C">
            <w:pPr>
              <w:pStyle w:val="OtherTableBody"/>
            </w:pPr>
            <w:r>
              <w:t>0925</w:t>
            </w:r>
          </w:p>
        </w:tc>
        <w:tc>
          <w:tcPr>
            <w:tcW w:w="2600" w:type="dxa"/>
          </w:tcPr>
          <w:p w14:paraId="53B721A4" w14:textId="77777777" w:rsidR="00B50050" w:rsidRDefault="00B50050" w:rsidP="0088127C">
            <w:pPr>
              <w:pStyle w:val="OtherTableBody"/>
            </w:pPr>
          </w:p>
        </w:tc>
        <w:tc>
          <w:tcPr>
            <w:tcW w:w="1400" w:type="dxa"/>
          </w:tcPr>
          <w:p w14:paraId="339263AD" w14:textId="77777777" w:rsidR="00B50050" w:rsidRDefault="00B50050" w:rsidP="0088127C">
            <w:pPr>
              <w:pStyle w:val="OtherTableBody"/>
            </w:pPr>
            <w:r>
              <w:t>VSM</w:t>
            </w:r>
          </w:p>
        </w:tc>
        <w:tc>
          <w:tcPr>
            <w:tcW w:w="4200" w:type="dxa"/>
          </w:tcPr>
          <w:p w14:paraId="1206A82F" w14:textId="77777777" w:rsidR="00B50050" w:rsidRDefault="00B50050" w:rsidP="0088127C">
            <w:pPr>
              <w:pStyle w:val="OtherTableBody"/>
            </w:pPr>
            <w:r>
              <w:t>Vein Spasm</w:t>
            </w:r>
          </w:p>
        </w:tc>
      </w:tr>
      <w:tr w:rsidR="00B50050" w14:paraId="4A743010" w14:textId="77777777" w:rsidTr="00195548">
        <w:tc>
          <w:tcPr>
            <w:tcW w:w="600" w:type="dxa"/>
          </w:tcPr>
          <w:p w14:paraId="4C89B571" w14:textId="77777777" w:rsidR="00B50050" w:rsidRDefault="00B50050" w:rsidP="0088127C">
            <w:pPr>
              <w:pStyle w:val="OtherTableBody"/>
            </w:pPr>
            <w:r>
              <w:t>HL7</w:t>
            </w:r>
          </w:p>
        </w:tc>
        <w:tc>
          <w:tcPr>
            <w:tcW w:w="600" w:type="dxa"/>
          </w:tcPr>
          <w:p w14:paraId="5A0285D8" w14:textId="77777777" w:rsidR="00B50050" w:rsidRDefault="00B50050" w:rsidP="0088127C">
            <w:pPr>
              <w:pStyle w:val="OtherTableBody"/>
            </w:pPr>
          </w:p>
        </w:tc>
        <w:tc>
          <w:tcPr>
            <w:tcW w:w="2600" w:type="dxa"/>
          </w:tcPr>
          <w:p w14:paraId="2DD5887C" w14:textId="77777777" w:rsidR="00B50050" w:rsidRDefault="00B50050" w:rsidP="0088127C">
            <w:pPr>
              <w:pStyle w:val="OtherTableBody"/>
            </w:pPr>
            <w:r>
              <w:t>Phlebotomy Status</w:t>
            </w:r>
          </w:p>
        </w:tc>
        <w:tc>
          <w:tcPr>
            <w:tcW w:w="1400" w:type="dxa"/>
          </w:tcPr>
          <w:p w14:paraId="73E1CECA" w14:textId="77777777" w:rsidR="00B50050" w:rsidRDefault="00B50050" w:rsidP="0088127C">
            <w:pPr>
              <w:pStyle w:val="OtherTableBody"/>
            </w:pPr>
          </w:p>
        </w:tc>
        <w:tc>
          <w:tcPr>
            <w:tcW w:w="4200" w:type="dxa"/>
          </w:tcPr>
          <w:p w14:paraId="38C7221B" w14:textId="77777777" w:rsidR="00B50050" w:rsidRDefault="00B50050" w:rsidP="0088127C">
            <w:pPr>
              <w:pStyle w:val="OtherTableBody"/>
            </w:pPr>
          </w:p>
        </w:tc>
      </w:tr>
      <w:tr w:rsidR="00B50050" w14:paraId="3D45FF54" w14:textId="77777777" w:rsidTr="00195548">
        <w:tc>
          <w:tcPr>
            <w:tcW w:w="600" w:type="dxa"/>
          </w:tcPr>
          <w:p w14:paraId="6664AFE0" w14:textId="77777777" w:rsidR="00B50050" w:rsidRDefault="00B50050" w:rsidP="0088127C">
            <w:pPr>
              <w:pStyle w:val="OtherTableBody"/>
            </w:pPr>
          </w:p>
        </w:tc>
        <w:tc>
          <w:tcPr>
            <w:tcW w:w="600" w:type="dxa"/>
          </w:tcPr>
          <w:p w14:paraId="3FBC0AF4" w14:textId="77777777" w:rsidR="00B50050" w:rsidRDefault="00B50050" w:rsidP="0088127C">
            <w:pPr>
              <w:pStyle w:val="OtherTableBody"/>
            </w:pPr>
            <w:r>
              <w:t>0926</w:t>
            </w:r>
          </w:p>
        </w:tc>
        <w:tc>
          <w:tcPr>
            <w:tcW w:w="2600" w:type="dxa"/>
          </w:tcPr>
          <w:p w14:paraId="2BFCFFAB" w14:textId="77777777" w:rsidR="00B50050" w:rsidRDefault="00B50050" w:rsidP="0088127C">
            <w:pPr>
              <w:pStyle w:val="OtherTableBody"/>
            </w:pPr>
          </w:p>
        </w:tc>
        <w:tc>
          <w:tcPr>
            <w:tcW w:w="1400" w:type="dxa"/>
          </w:tcPr>
          <w:p w14:paraId="23E91279" w14:textId="77777777" w:rsidR="00B50050" w:rsidRDefault="00B50050" w:rsidP="0088127C">
            <w:pPr>
              <w:pStyle w:val="OtherTableBody"/>
            </w:pPr>
            <w:r>
              <w:t>NDR</w:t>
            </w:r>
          </w:p>
        </w:tc>
        <w:tc>
          <w:tcPr>
            <w:tcW w:w="4200" w:type="dxa"/>
          </w:tcPr>
          <w:p w14:paraId="3F766D25" w14:textId="77777777" w:rsidR="00B50050" w:rsidRDefault="00B50050" w:rsidP="0088127C">
            <w:pPr>
              <w:pStyle w:val="OtherTableBody"/>
            </w:pPr>
            <w:r>
              <w:t>Not Drawn</w:t>
            </w:r>
          </w:p>
        </w:tc>
      </w:tr>
      <w:tr w:rsidR="00B50050" w14:paraId="3CCDDF71" w14:textId="77777777" w:rsidTr="00195548">
        <w:tc>
          <w:tcPr>
            <w:tcW w:w="600" w:type="dxa"/>
          </w:tcPr>
          <w:p w14:paraId="41612005" w14:textId="77777777" w:rsidR="00B50050" w:rsidRDefault="00B50050" w:rsidP="0088127C">
            <w:pPr>
              <w:pStyle w:val="OtherTableBody"/>
            </w:pPr>
          </w:p>
        </w:tc>
        <w:tc>
          <w:tcPr>
            <w:tcW w:w="600" w:type="dxa"/>
          </w:tcPr>
          <w:p w14:paraId="461625E0" w14:textId="77777777" w:rsidR="00B50050" w:rsidRDefault="00B50050" w:rsidP="0088127C">
            <w:pPr>
              <w:pStyle w:val="OtherTableBody"/>
            </w:pPr>
            <w:r>
              <w:t>0926</w:t>
            </w:r>
          </w:p>
        </w:tc>
        <w:tc>
          <w:tcPr>
            <w:tcW w:w="2600" w:type="dxa"/>
          </w:tcPr>
          <w:p w14:paraId="5AB7D5D8" w14:textId="77777777" w:rsidR="00B50050" w:rsidRDefault="00B50050" w:rsidP="0088127C">
            <w:pPr>
              <w:pStyle w:val="OtherTableBody"/>
            </w:pPr>
          </w:p>
        </w:tc>
        <w:tc>
          <w:tcPr>
            <w:tcW w:w="1400" w:type="dxa"/>
          </w:tcPr>
          <w:p w14:paraId="5993A6A5" w14:textId="77777777" w:rsidR="00B50050" w:rsidRDefault="00B50050" w:rsidP="0088127C">
            <w:pPr>
              <w:pStyle w:val="OtherTableBody"/>
            </w:pPr>
            <w:r>
              <w:t>SUC</w:t>
            </w:r>
          </w:p>
        </w:tc>
        <w:tc>
          <w:tcPr>
            <w:tcW w:w="4200" w:type="dxa"/>
          </w:tcPr>
          <w:p w14:paraId="106CE65B" w14:textId="77777777" w:rsidR="00B50050" w:rsidRDefault="00B50050" w:rsidP="0088127C">
            <w:pPr>
              <w:pStyle w:val="OtherTableBody"/>
            </w:pPr>
            <w:r>
              <w:t>Successful</w:t>
            </w:r>
          </w:p>
        </w:tc>
      </w:tr>
      <w:tr w:rsidR="00B50050" w14:paraId="1B479F20" w14:textId="77777777" w:rsidTr="00195548">
        <w:tc>
          <w:tcPr>
            <w:tcW w:w="600" w:type="dxa"/>
          </w:tcPr>
          <w:p w14:paraId="4101B63C" w14:textId="77777777" w:rsidR="00B50050" w:rsidRDefault="00B50050" w:rsidP="0088127C">
            <w:pPr>
              <w:pStyle w:val="OtherTableBody"/>
            </w:pPr>
          </w:p>
        </w:tc>
        <w:tc>
          <w:tcPr>
            <w:tcW w:w="600" w:type="dxa"/>
          </w:tcPr>
          <w:p w14:paraId="79B900DF" w14:textId="77777777" w:rsidR="00B50050" w:rsidRDefault="00B50050" w:rsidP="0088127C">
            <w:pPr>
              <w:pStyle w:val="OtherTableBody"/>
            </w:pPr>
            <w:r>
              <w:t>0926</w:t>
            </w:r>
          </w:p>
        </w:tc>
        <w:tc>
          <w:tcPr>
            <w:tcW w:w="2600" w:type="dxa"/>
          </w:tcPr>
          <w:p w14:paraId="49636C7D" w14:textId="77777777" w:rsidR="00B50050" w:rsidRDefault="00B50050" w:rsidP="0088127C">
            <w:pPr>
              <w:pStyle w:val="OtherTableBody"/>
            </w:pPr>
          </w:p>
        </w:tc>
        <w:tc>
          <w:tcPr>
            <w:tcW w:w="1400" w:type="dxa"/>
          </w:tcPr>
          <w:p w14:paraId="0645CC75" w14:textId="77777777" w:rsidR="00B50050" w:rsidRDefault="00B50050" w:rsidP="0088127C">
            <w:pPr>
              <w:pStyle w:val="OtherTableBody"/>
            </w:pPr>
            <w:r>
              <w:t>UL5</w:t>
            </w:r>
          </w:p>
        </w:tc>
        <w:tc>
          <w:tcPr>
            <w:tcW w:w="4200" w:type="dxa"/>
          </w:tcPr>
          <w:p w14:paraId="3EC15E33" w14:textId="77777777" w:rsidR="00B50050" w:rsidRDefault="00B50050" w:rsidP="0088127C">
            <w:pPr>
              <w:pStyle w:val="OtherTableBody"/>
            </w:pPr>
            <w:r>
              <w:t>Unsuccessful Less than 50 ml drawn</w:t>
            </w:r>
          </w:p>
        </w:tc>
      </w:tr>
      <w:tr w:rsidR="00B50050" w14:paraId="0D14BE8C" w14:textId="77777777" w:rsidTr="00195548">
        <w:tc>
          <w:tcPr>
            <w:tcW w:w="600" w:type="dxa"/>
          </w:tcPr>
          <w:p w14:paraId="25B044E0" w14:textId="77777777" w:rsidR="00B50050" w:rsidRDefault="00B50050" w:rsidP="0088127C">
            <w:pPr>
              <w:pStyle w:val="OtherTableBody"/>
            </w:pPr>
            <w:r>
              <w:t>HL7</w:t>
            </w:r>
          </w:p>
        </w:tc>
        <w:tc>
          <w:tcPr>
            <w:tcW w:w="600" w:type="dxa"/>
          </w:tcPr>
          <w:p w14:paraId="764F0C54" w14:textId="77777777" w:rsidR="00B50050" w:rsidRDefault="00B50050" w:rsidP="0088127C">
            <w:pPr>
              <w:pStyle w:val="OtherTableBody"/>
            </w:pPr>
          </w:p>
        </w:tc>
        <w:tc>
          <w:tcPr>
            <w:tcW w:w="2600" w:type="dxa"/>
          </w:tcPr>
          <w:p w14:paraId="5198F33E" w14:textId="77777777" w:rsidR="00B50050" w:rsidRDefault="00B50050" w:rsidP="0088127C">
            <w:pPr>
              <w:pStyle w:val="OtherTableBody"/>
            </w:pPr>
            <w:r>
              <w:t>Arm Stick</w:t>
            </w:r>
          </w:p>
        </w:tc>
        <w:tc>
          <w:tcPr>
            <w:tcW w:w="1400" w:type="dxa"/>
          </w:tcPr>
          <w:p w14:paraId="73B86DC2" w14:textId="77777777" w:rsidR="00B50050" w:rsidRDefault="00B50050" w:rsidP="0088127C">
            <w:pPr>
              <w:pStyle w:val="OtherTableBody"/>
            </w:pPr>
          </w:p>
        </w:tc>
        <w:tc>
          <w:tcPr>
            <w:tcW w:w="4200" w:type="dxa"/>
          </w:tcPr>
          <w:p w14:paraId="05579C53" w14:textId="77777777" w:rsidR="00B50050" w:rsidRDefault="00B50050" w:rsidP="0088127C">
            <w:pPr>
              <w:pStyle w:val="OtherTableBody"/>
            </w:pPr>
          </w:p>
        </w:tc>
      </w:tr>
      <w:tr w:rsidR="00B50050" w14:paraId="6B044BF4" w14:textId="77777777" w:rsidTr="00195548">
        <w:tc>
          <w:tcPr>
            <w:tcW w:w="600" w:type="dxa"/>
          </w:tcPr>
          <w:p w14:paraId="6FDEC2A5" w14:textId="77777777" w:rsidR="00B50050" w:rsidRDefault="00B50050" w:rsidP="0088127C">
            <w:pPr>
              <w:pStyle w:val="OtherTableBody"/>
            </w:pPr>
          </w:p>
        </w:tc>
        <w:tc>
          <w:tcPr>
            <w:tcW w:w="600" w:type="dxa"/>
          </w:tcPr>
          <w:p w14:paraId="4FDE2036" w14:textId="77777777" w:rsidR="00B50050" w:rsidRDefault="00B50050" w:rsidP="0088127C">
            <w:pPr>
              <w:pStyle w:val="OtherTableBody"/>
            </w:pPr>
            <w:r>
              <w:t>0927</w:t>
            </w:r>
          </w:p>
        </w:tc>
        <w:tc>
          <w:tcPr>
            <w:tcW w:w="2600" w:type="dxa"/>
          </w:tcPr>
          <w:p w14:paraId="1786A397" w14:textId="77777777" w:rsidR="00B50050" w:rsidRDefault="00B50050" w:rsidP="0088127C">
            <w:pPr>
              <w:pStyle w:val="OtherTableBody"/>
            </w:pPr>
          </w:p>
        </w:tc>
        <w:tc>
          <w:tcPr>
            <w:tcW w:w="1400" w:type="dxa"/>
          </w:tcPr>
          <w:p w14:paraId="233EA7E2" w14:textId="77777777" w:rsidR="00B50050" w:rsidRDefault="00B50050" w:rsidP="0088127C">
            <w:pPr>
              <w:pStyle w:val="OtherTableBody"/>
            </w:pPr>
            <w:r>
              <w:t>B</w:t>
            </w:r>
          </w:p>
        </w:tc>
        <w:tc>
          <w:tcPr>
            <w:tcW w:w="4200" w:type="dxa"/>
          </w:tcPr>
          <w:p w14:paraId="35BB3C47" w14:textId="77777777" w:rsidR="00B50050" w:rsidRDefault="00B50050" w:rsidP="0088127C">
            <w:pPr>
              <w:pStyle w:val="OtherTableBody"/>
            </w:pPr>
            <w:r>
              <w:t>Both Arms</w:t>
            </w:r>
          </w:p>
        </w:tc>
      </w:tr>
      <w:tr w:rsidR="00B50050" w14:paraId="6262D518" w14:textId="77777777" w:rsidTr="00195548">
        <w:tc>
          <w:tcPr>
            <w:tcW w:w="600" w:type="dxa"/>
          </w:tcPr>
          <w:p w14:paraId="1EE2B984" w14:textId="77777777" w:rsidR="00B50050" w:rsidRDefault="00B50050" w:rsidP="0088127C">
            <w:pPr>
              <w:pStyle w:val="OtherTableBody"/>
            </w:pPr>
          </w:p>
        </w:tc>
        <w:tc>
          <w:tcPr>
            <w:tcW w:w="600" w:type="dxa"/>
          </w:tcPr>
          <w:p w14:paraId="7AF3C9C0" w14:textId="77777777" w:rsidR="00B50050" w:rsidRDefault="00B50050" w:rsidP="0088127C">
            <w:pPr>
              <w:pStyle w:val="OtherTableBody"/>
            </w:pPr>
            <w:r>
              <w:t>0927</w:t>
            </w:r>
          </w:p>
        </w:tc>
        <w:tc>
          <w:tcPr>
            <w:tcW w:w="2600" w:type="dxa"/>
          </w:tcPr>
          <w:p w14:paraId="758FD1EB" w14:textId="77777777" w:rsidR="00B50050" w:rsidRDefault="00B50050" w:rsidP="0088127C">
            <w:pPr>
              <w:pStyle w:val="OtherTableBody"/>
            </w:pPr>
          </w:p>
        </w:tc>
        <w:tc>
          <w:tcPr>
            <w:tcW w:w="1400" w:type="dxa"/>
          </w:tcPr>
          <w:p w14:paraId="29751849" w14:textId="77777777" w:rsidR="00B50050" w:rsidRDefault="00B50050" w:rsidP="0088127C">
            <w:pPr>
              <w:pStyle w:val="OtherTableBody"/>
            </w:pPr>
            <w:r>
              <w:t>L</w:t>
            </w:r>
          </w:p>
        </w:tc>
        <w:tc>
          <w:tcPr>
            <w:tcW w:w="4200" w:type="dxa"/>
          </w:tcPr>
          <w:p w14:paraId="0C31825D" w14:textId="77777777" w:rsidR="00B50050" w:rsidRDefault="00B50050" w:rsidP="0088127C">
            <w:pPr>
              <w:pStyle w:val="OtherTableBody"/>
            </w:pPr>
            <w:r>
              <w:t>Left Arm</w:t>
            </w:r>
          </w:p>
        </w:tc>
      </w:tr>
      <w:tr w:rsidR="00B50050" w14:paraId="0EACBB41" w14:textId="77777777" w:rsidTr="00195548">
        <w:tc>
          <w:tcPr>
            <w:tcW w:w="600" w:type="dxa"/>
          </w:tcPr>
          <w:p w14:paraId="0495D31D" w14:textId="77777777" w:rsidR="00B50050" w:rsidRDefault="00B50050" w:rsidP="0088127C">
            <w:pPr>
              <w:pStyle w:val="OtherTableBody"/>
            </w:pPr>
          </w:p>
        </w:tc>
        <w:tc>
          <w:tcPr>
            <w:tcW w:w="600" w:type="dxa"/>
          </w:tcPr>
          <w:p w14:paraId="02D0A767" w14:textId="77777777" w:rsidR="00B50050" w:rsidRDefault="00B50050" w:rsidP="0088127C">
            <w:pPr>
              <w:pStyle w:val="OtherTableBody"/>
            </w:pPr>
            <w:r>
              <w:t>0927</w:t>
            </w:r>
          </w:p>
        </w:tc>
        <w:tc>
          <w:tcPr>
            <w:tcW w:w="2600" w:type="dxa"/>
          </w:tcPr>
          <w:p w14:paraId="19B2BFCF" w14:textId="77777777" w:rsidR="00B50050" w:rsidRDefault="00B50050" w:rsidP="0088127C">
            <w:pPr>
              <w:pStyle w:val="OtherTableBody"/>
            </w:pPr>
          </w:p>
        </w:tc>
        <w:tc>
          <w:tcPr>
            <w:tcW w:w="1400" w:type="dxa"/>
          </w:tcPr>
          <w:p w14:paraId="7975342D" w14:textId="77777777" w:rsidR="00B50050" w:rsidRDefault="00B50050" w:rsidP="0088127C">
            <w:pPr>
              <w:pStyle w:val="OtherTableBody"/>
            </w:pPr>
            <w:r>
              <w:t>R</w:t>
            </w:r>
          </w:p>
        </w:tc>
        <w:tc>
          <w:tcPr>
            <w:tcW w:w="4200" w:type="dxa"/>
          </w:tcPr>
          <w:p w14:paraId="205F9A3C" w14:textId="77777777" w:rsidR="00B50050" w:rsidRDefault="00B50050" w:rsidP="0088127C">
            <w:pPr>
              <w:pStyle w:val="OtherTableBody"/>
            </w:pPr>
            <w:r>
              <w:t>Right Arm</w:t>
            </w:r>
          </w:p>
        </w:tc>
      </w:tr>
      <w:tr w:rsidR="00B50050" w14:paraId="54A8EB74" w14:textId="77777777" w:rsidTr="00195548">
        <w:tc>
          <w:tcPr>
            <w:tcW w:w="600" w:type="dxa"/>
          </w:tcPr>
          <w:p w14:paraId="13985CB8" w14:textId="77777777" w:rsidR="00B50050" w:rsidRDefault="00B50050" w:rsidP="0088127C">
            <w:pPr>
              <w:pStyle w:val="OtherTableBody"/>
            </w:pPr>
            <w:r>
              <w:t>HL7</w:t>
            </w:r>
          </w:p>
        </w:tc>
        <w:tc>
          <w:tcPr>
            <w:tcW w:w="600" w:type="dxa"/>
          </w:tcPr>
          <w:p w14:paraId="5729C9D9" w14:textId="77777777" w:rsidR="00B50050" w:rsidRDefault="00B50050" w:rsidP="0088127C">
            <w:pPr>
              <w:pStyle w:val="OtherTableBody"/>
            </w:pPr>
          </w:p>
        </w:tc>
        <w:tc>
          <w:tcPr>
            <w:tcW w:w="2600" w:type="dxa"/>
          </w:tcPr>
          <w:p w14:paraId="79315CD9" w14:textId="77777777" w:rsidR="00B50050" w:rsidRDefault="00B50050" w:rsidP="0088127C">
            <w:pPr>
              <w:pStyle w:val="OtherTableBody"/>
            </w:pPr>
            <w:r>
              <w:t>Weight Units</w:t>
            </w:r>
          </w:p>
        </w:tc>
        <w:tc>
          <w:tcPr>
            <w:tcW w:w="1400" w:type="dxa"/>
          </w:tcPr>
          <w:p w14:paraId="75C3FAEC" w14:textId="77777777" w:rsidR="00B50050" w:rsidRDefault="00B50050" w:rsidP="0088127C">
            <w:pPr>
              <w:pStyle w:val="OtherTableBody"/>
            </w:pPr>
          </w:p>
        </w:tc>
        <w:tc>
          <w:tcPr>
            <w:tcW w:w="4200" w:type="dxa"/>
          </w:tcPr>
          <w:p w14:paraId="7A7E26F1" w14:textId="77777777" w:rsidR="00B50050" w:rsidRDefault="00B50050" w:rsidP="0088127C">
            <w:pPr>
              <w:pStyle w:val="OtherTableBody"/>
            </w:pPr>
          </w:p>
        </w:tc>
      </w:tr>
      <w:tr w:rsidR="00B50050" w14:paraId="48162AAE" w14:textId="77777777" w:rsidTr="00195548">
        <w:tc>
          <w:tcPr>
            <w:tcW w:w="600" w:type="dxa"/>
          </w:tcPr>
          <w:p w14:paraId="6F5D9D60" w14:textId="77777777" w:rsidR="00B50050" w:rsidRDefault="00B50050" w:rsidP="0088127C">
            <w:pPr>
              <w:pStyle w:val="OtherTableBody"/>
            </w:pPr>
          </w:p>
        </w:tc>
        <w:tc>
          <w:tcPr>
            <w:tcW w:w="600" w:type="dxa"/>
          </w:tcPr>
          <w:p w14:paraId="756B5CB7" w14:textId="77777777" w:rsidR="00B50050" w:rsidRDefault="00B50050" w:rsidP="0088127C">
            <w:pPr>
              <w:pStyle w:val="OtherTableBody"/>
            </w:pPr>
            <w:r>
              <w:t>0929</w:t>
            </w:r>
          </w:p>
        </w:tc>
        <w:tc>
          <w:tcPr>
            <w:tcW w:w="2600" w:type="dxa"/>
          </w:tcPr>
          <w:p w14:paraId="32D0C79A" w14:textId="77777777" w:rsidR="00B50050" w:rsidRDefault="00B50050" w:rsidP="0088127C">
            <w:pPr>
              <w:pStyle w:val="OtherTableBody"/>
            </w:pPr>
          </w:p>
        </w:tc>
        <w:tc>
          <w:tcPr>
            <w:tcW w:w="1400" w:type="dxa"/>
          </w:tcPr>
          <w:p w14:paraId="0E8620D0" w14:textId="77777777" w:rsidR="00B50050" w:rsidRDefault="00B50050" w:rsidP="0088127C">
            <w:pPr>
              <w:pStyle w:val="OtherTableBody"/>
            </w:pPr>
            <w:r>
              <w:t>[lb_av]</w:t>
            </w:r>
          </w:p>
        </w:tc>
        <w:tc>
          <w:tcPr>
            <w:tcW w:w="4200" w:type="dxa"/>
          </w:tcPr>
          <w:p w14:paraId="4AA57213" w14:textId="77777777" w:rsidR="00B50050" w:rsidRDefault="00B50050" w:rsidP="0088127C">
            <w:pPr>
              <w:pStyle w:val="OtherTableBody"/>
            </w:pPr>
            <w:r>
              <w:t>Pound</w:t>
            </w:r>
          </w:p>
        </w:tc>
      </w:tr>
      <w:tr w:rsidR="00B50050" w14:paraId="711FEA9B" w14:textId="77777777" w:rsidTr="00195548">
        <w:tc>
          <w:tcPr>
            <w:tcW w:w="600" w:type="dxa"/>
          </w:tcPr>
          <w:p w14:paraId="15701EA5" w14:textId="77777777" w:rsidR="00B50050" w:rsidRDefault="00B50050" w:rsidP="0088127C">
            <w:pPr>
              <w:pStyle w:val="OtherTableBody"/>
            </w:pPr>
          </w:p>
        </w:tc>
        <w:tc>
          <w:tcPr>
            <w:tcW w:w="600" w:type="dxa"/>
          </w:tcPr>
          <w:p w14:paraId="095453B8" w14:textId="77777777" w:rsidR="00B50050" w:rsidRDefault="00B50050" w:rsidP="0088127C">
            <w:pPr>
              <w:pStyle w:val="OtherTableBody"/>
            </w:pPr>
            <w:r>
              <w:t>0929</w:t>
            </w:r>
          </w:p>
        </w:tc>
        <w:tc>
          <w:tcPr>
            <w:tcW w:w="2600" w:type="dxa"/>
          </w:tcPr>
          <w:p w14:paraId="031C8108" w14:textId="77777777" w:rsidR="00B50050" w:rsidRDefault="00B50050" w:rsidP="0088127C">
            <w:pPr>
              <w:pStyle w:val="OtherTableBody"/>
            </w:pPr>
          </w:p>
        </w:tc>
        <w:tc>
          <w:tcPr>
            <w:tcW w:w="1400" w:type="dxa"/>
          </w:tcPr>
          <w:p w14:paraId="778EB272" w14:textId="77777777" w:rsidR="00B50050" w:rsidRDefault="00B50050" w:rsidP="0088127C">
            <w:pPr>
              <w:pStyle w:val="OtherTableBody"/>
            </w:pPr>
            <w:r>
              <w:t>[oz_av]</w:t>
            </w:r>
          </w:p>
        </w:tc>
        <w:tc>
          <w:tcPr>
            <w:tcW w:w="4200" w:type="dxa"/>
          </w:tcPr>
          <w:p w14:paraId="3860B581" w14:textId="77777777" w:rsidR="00B50050" w:rsidRDefault="00B50050" w:rsidP="0088127C">
            <w:pPr>
              <w:pStyle w:val="OtherTableBody"/>
            </w:pPr>
            <w:r>
              <w:t>Ounce</w:t>
            </w:r>
          </w:p>
        </w:tc>
      </w:tr>
      <w:tr w:rsidR="00B50050" w14:paraId="0242A544" w14:textId="77777777" w:rsidTr="00195548">
        <w:tc>
          <w:tcPr>
            <w:tcW w:w="600" w:type="dxa"/>
          </w:tcPr>
          <w:p w14:paraId="707826DB" w14:textId="77777777" w:rsidR="00B50050" w:rsidRDefault="00B50050" w:rsidP="0088127C">
            <w:pPr>
              <w:pStyle w:val="OtherTableBody"/>
            </w:pPr>
          </w:p>
        </w:tc>
        <w:tc>
          <w:tcPr>
            <w:tcW w:w="600" w:type="dxa"/>
          </w:tcPr>
          <w:p w14:paraId="4C7784C9" w14:textId="77777777" w:rsidR="00B50050" w:rsidRDefault="00B50050" w:rsidP="0088127C">
            <w:pPr>
              <w:pStyle w:val="OtherTableBody"/>
            </w:pPr>
            <w:r>
              <w:t>0929</w:t>
            </w:r>
          </w:p>
        </w:tc>
        <w:tc>
          <w:tcPr>
            <w:tcW w:w="2600" w:type="dxa"/>
          </w:tcPr>
          <w:p w14:paraId="202DFC25" w14:textId="77777777" w:rsidR="00B50050" w:rsidRDefault="00B50050" w:rsidP="0088127C">
            <w:pPr>
              <w:pStyle w:val="OtherTableBody"/>
            </w:pPr>
          </w:p>
        </w:tc>
        <w:tc>
          <w:tcPr>
            <w:tcW w:w="1400" w:type="dxa"/>
          </w:tcPr>
          <w:p w14:paraId="1F2EEB37" w14:textId="77777777" w:rsidR="00B50050" w:rsidRDefault="00B50050" w:rsidP="0088127C">
            <w:pPr>
              <w:pStyle w:val="OtherTableBody"/>
            </w:pPr>
            <w:r>
              <w:t>g</w:t>
            </w:r>
          </w:p>
        </w:tc>
        <w:tc>
          <w:tcPr>
            <w:tcW w:w="4200" w:type="dxa"/>
          </w:tcPr>
          <w:p w14:paraId="6602534D" w14:textId="77777777" w:rsidR="00B50050" w:rsidRDefault="00B50050" w:rsidP="0088127C">
            <w:pPr>
              <w:pStyle w:val="OtherTableBody"/>
            </w:pPr>
            <w:r>
              <w:t>Gram</w:t>
            </w:r>
          </w:p>
        </w:tc>
      </w:tr>
      <w:tr w:rsidR="00B50050" w14:paraId="7F4CBB54" w14:textId="77777777" w:rsidTr="00195548">
        <w:tc>
          <w:tcPr>
            <w:tcW w:w="600" w:type="dxa"/>
          </w:tcPr>
          <w:p w14:paraId="51CAD195" w14:textId="77777777" w:rsidR="00B50050" w:rsidRDefault="00B50050" w:rsidP="0088127C">
            <w:pPr>
              <w:pStyle w:val="OtherTableBody"/>
            </w:pPr>
          </w:p>
        </w:tc>
        <w:tc>
          <w:tcPr>
            <w:tcW w:w="600" w:type="dxa"/>
          </w:tcPr>
          <w:p w14:paraId="6CD71D97" w14:textId="77777777" w:rsidR="00B50050" w:rsidRDefault="00B50050" w:rsidP="0088127C">
            <w:pPr>
              <w:pStyle w:val="OtherTableBody"/>
            </w:pPr>
            <w:r>
              <w:t>0929</w:t>
            </w:r>
          </w:p>
        </w:tc>
        <w:tc>
          <w:tcPr>
            <w:tcW w:w="2600" w:type="dxa"/>
          </w:tcPr>
          <w:p w14:paraId="1397203F" w14:textId="77777777" w:rsidR="00B50050" w:rsidRDefault="00B50050" w:rsidP="0088127C">
            <w:pPr>
              <w:pStyle w:val="OtherTableBody"/>
            </w:pPr>
          </w:p>
        </w:tc>
        <w:tc>
          <w:tcPr>
            <w:tcW w:w="1400" w:type="dxa"/>
          </w:tcPr>
          <w:p w14:paraId="27BCC411" w14:textId="77777777" w:rsidR="00B50050" w:rsidRDefault="00B50050" w:rsidP="0088127C">
            <w:pPr>
              <w:pStyle w:val="OtherTableBody"/>
            </w:pPr>
            <w:r>
              <w:t>kg</w:t>
            </w:r>
          </w:p>
        </w:tc>
        <w:tc>
          <w:tcPr>
            <w:tcW w:w="4200" w:type="dxa"/>
          </w:tcPr>
          <w:p w14:paraId="0FBA75FA" w14:textId="77777777" w:rsidR="00B50050" w:rsidRDefault="00B50050" w:rsidP="0088127C">
            <w:pPr>
              <w:pStyle w:val="OtherTableBody"/>
            </w:pPr>
            <w:r>
              <w:t>Kilogram</w:t>
            </w:r>
          </w:p>
        </w:tc>
      </w:tr>
      <w:tr w:rsidR="00B50050" w14:paraId="575223B8" w14:textId="77777777" w:rsidTr="00195548">
        <w:tc>
          <w:tcPr>
            <w:tcW w:w="600" w:type="dxa"/>
          </w:tcPr>
          <w:p w14:paraId="3DBB789B" w14:textId="77777777" w:rsidR="00B50050" w:rsidRDefault="00B50050" w:rsidP="0088127C">
            <w:pPr>
              <w:pStyle w:val="OtherTableBody"/>
            </w:pPr>
            <w:r>
              <w:t>HL7</w:t>
            </w:r>
          </w:p>
        </w:tc>
        <w:tc>
          <w:tcPr>
            <w:tcW w:w="600" w:type="dxa"/>
          </w:tcPr>
          <w:p w14:paraId="5C0EAC25" w14:textId="77777777" w:rsidR="00B50050" w:rsidRDefault="00B50050" w:rsidP="0088127C">
            <w:pPr>
              <w:pStyle w:val="OtherTableBody"/>
            </w:pPr>
          </w:p>
        </w:tc>
        <w:tc>
          <w:tcPr>
            <w:tcW w:w="2600" w:type="dxa"/>
          </w:tcPr>
          <w:p w14:paraId="39EEFF7A" w14:textId="77777777" w:rsidR="00B50050" w:rsidRDefault="00B50050" w:rsidP="0088127C">
            <w:pPr>
              <w:pStyle w:val="OtherTableBody"/>
            </w:pPr>
            <w:r>
              <w:t>Volume Units</w:t>
            </w:r>
          </w:p>
        </w:tc>
        <w:tc>
          <w:tcPr>
            <w:tcW w:w="1400" w:type="dxa"/>
          </w:tcPr>
          <w:p w14:paraId="20CBC4B6" w14:textId="77777777" w:rsidR="00B50050" w:rsidRDefault="00B50050" w:rsidP="0088127C">
            <w:pPr>
              <w:pStyle w:val="OtherTableBody"/>
            </w:pPr>
          </w:p>
        </w:tc>
        <w:tc>
          <w:tcPr>
            <w:tcW w:w="4200" w:type="dxa"/>
          </w:tcPr>
          <w:p w14:paraId="44464858" w14:textId="77777777" w:rsidR="00B50050" w:rsidRDefault="00B50050" w:rsidP="0088127C">
            <w:pPr>
              <w:pStyle w:val="OtherTableBody"/>
            </w:pPr>
          </w:p>
        </w:tc>
      </w:tr>
      <w:tr w:rsidR="00B50050" w14:paraId="6C9FF86C" w14:textId="77777777" w:rsidTr="00195548">
        <w:tc>
          <w:tcPr>
            <w:tcW w:w="600" w:type="dxa"/>
          </w:tcPr>
          <w:p w14:paraId="05313C30" w14:textId="77777777" w:rsidR="00B50050" w:rsidRDefault="00B50050" w:rsidP="0088127C">
            <w:pPr>
              <w:pStyle w:val="OtherTableBody"/>
            </w:pPr>
          </w:p>
        </w:tc>
        <w:tc>
          <w:tcPr>
            <w:tcW w:w="600" w:type="dxa"/>
          </w:tcPr>
          <w:p w14:paraId="4CDEB7F5" w14:textId="77777777" w:rsidR="00B50050" w:rsidRDefault="00B50050" w:rsidP="0088127C">
            <w:pPr>
              <w:pStyle w:val="OtherTableBody"/>
            </w:pPr>
            <w:r>
              <w:t>0930</w:t>
            </w:r>
          </w:p>
        </w:tc>
        <w:tc>
          <w:tcPr>
            <w:tcW w:w="2600" w:type="dxa"/>
          </w:tcPr>
          <w:p w14:paraId="17440687" w14:textId="77777777" w:rsidR="00B50050" w:rsidRDefault="00B50050" w:rsidP="0088127C">
            <w:pPr>
              <w:pStyle w:val="OtherTableBody"/>
            </w:pPr>
          </w:p>
        </w:tc>
        <w:tc>
          <w:tcPr>
            <w:tcW w:w="1400" w:type="dxa"/>
          </w:tcPr>
          <w:p w14:paraId="27BB1853" w14:textId="77777777" w:rsidR="00B50050" w:rsidRDefault="00B50050" w:rsidP="0088127C">
            <w:pPr>
              <w:pStyle w:val="OtherTableBody"/>
            </w:pPr>
            <w:r>
              <w:t>[pt_us]</w:t>
            </w:r>
          </w:p>
        </w:tc>
        <w:tc>
          <w:tcPr>
            <w:tcW w:w="4200" w:type="dxa"/>
          </w:tcPr>
          <w:p w14:paraId="4FA0F33B" w14:textId="77777777" w:rsidR="00B50050" w:rsidRDefault="00B50050" w:rsidP="0088127C">
            <w:pPr>
              <w:pStyle w:val="OtherTableBody"/>
            </w:pPr>
            <w:r>
              <w:t>Pint</w:t>
            </w:r>
          </w:p>
        </w:tc>
      </w:tr>
      <w:tr w:rsidR="00B50050" w14:paraId="7BB2A763" w14:textId="77777777" w:rsidTr="00195548">
        <w:tc>
          <w:tcPr>
            <w:tcW w:w="600" w:type="dxa"/>
          </w:tcPr>
          <w:p w14:paraId="500A26D8" w14:textId="77777777" w:rsidR="00B50050" w:rsidRDefault="00B50050" w:rsidP="0088127C">
            <w:pPr>
              <w:pStyle w:val="OtherTableBody"/>
            </w:pPr>
          </w:p>
        </w:tc>
        <w:tc>
          <w:tcPr>
            <w:tcW w:w="600" w:type="dxa"/>
          </w:tcPr>
          <w:p w14:paraId="3080FD9E" w14:textId="77777777" w:rsidR="00B50050" w:rsidRDefault="00B50050" w:rsidP="0088127C">
            <w:pPr>
              <w:pStyle w:val="OtherTableBody"/>
            </w:pPr>
            <w:r>
              <w:t>0930</w:t>
            </w:r>
          </w:p>
        </w:tc>
        <w:tc>
          <w:tcPr>
            <w:tcW w:w="2600" w:type="dxa"/>
          </w:tcPr>
          <w:p w14:paraId="5F8E655F" w14:textId="77777777" w:rsidR="00B50050" w:rsidRDefault="00B50050" w:rsidP="0088127C">
            <w:pPr>
              <w:pStyle w:val="OtherTableBody"/>
            </w:pPr>
          </w:p>
        </w:tc>
        <w:tc>
          <w:tcPr>
            <w:tcW w:w="1400" w:type="dxa"/>
          </w:tcPr>
          <w:p w14:paraId="74D3D895" w14:textId="77777777" w:rsidR="00B50050" w:rsidRDefault="00B50050" w:rsidP="0088127C">
            <w:pPr>
              <w:pStyle w:val="OtherTableBody"/>
            </w:pPr>
            <w:r>
              <w:t>l</w:t>
            </w:r>
          </w:p>
        </w:tc>
        <w:tc>
          <w:tcPr>
            <w:tcW w:w="4200" w:type="dxa"/>
          </w:tcPr>
          <w:p w14:paraId="7E28BB9E" w14:textId="77777777" w:rsidR="00B50050" w:rsidRDefault="00B50050" w:rsidP="0088127C">
            <w:pPr>
              <w:pStyle w:val="OtherTableBody"/>
            </w:pPr>
            <w:r>
              <w:t>Liter</w:t>
            </w:r>
          </w:p>
        </w:tc>
      </w:tr>
      <w:tr w:rsidR="00B50050" w14:paraId="7E36A3CC" w14:textId="77777777" w:rsidTr="00195548">
        <w:tc>
          <w:tcPr>
            <w:tcW w:w="600" w:type="dxa"/>
          </w:tcPr>
          <w:p w14:paraId="0FCC7F13" w14:textId="77777777" w:rsidR="00B50050" w:rsidRDefault="00B50050" w:rsidP="0088127C">
            <w:pPr>
              <w:pStyle w:val="OtherTableBody"/>
            </w:pPr>
          </w:p>
        </w:tc>
        <w:tc>
          <w:tcPr>
            <w:tcW w:w="600" w:type="dxa"/>
          </w:tcPr>
          <w:p w14:paraId="3333A3FD" w14:textId="77777777" w:rsidR="00B50050" w:rsidRDefault="00B50050" w:rsidP="0088127C">
            <w:pPr>
              <w:pStyle w:val="OtherTableBody"/>
            </w:pPr>
            <w:r>
              <w:t>0930</w:t>
            </w:r>
          </w:p>
        </w:tc>
        <w:tc>
          <w:tcPr>
            <w:tcW w:w="2600" w:type="dxa"/>
          </w:tcPr>
          <w:p w14:paraId="5F270191" w14:textId="77777777" w:rsidR="00B50050" w:rsidRDefault="00B50050" w:rsidP="0088127C">
            <w:pPr>
              <w:pStyle w:val="OtherTableBody"/>
            </w:pPr>
          </w:p>
        </w:tc>
        <w:tc>
          <w:tcPr>
            <w:tcW w:w="1400" w:type="dxa"/>
          </w:tcPr>
          <w:p w14:paraId="7673FDA6" w14:textId="77777777" w:rsidR="00B50050" w:rsidRDefault="00B50050" w:rsidP="0088127C">
            <w:pPr>
              <w:pStyle w:val="OtherTableBody"/>
            </w:pPr>
            <w:r>
              <w:t>ml</w:t>
            </w:r>
          </w:p>
        </w:tc>
        <w:tc>
          <w:tcPr>
            <w:tcW w:w="4200" w:type="dxa"/>
          </w:tcPr>
          <w:p w14:paraId="5AD6D1AC" w14:textId="77777777" w:rsidR="00B50050" w:rsidRDefault="00B50050" w:rsidP="0088127C">
            <w:pPr>
              <w:pStyle w:val="OtherTableBody"/>
            </w:pPr>
            <w:r>
              <w:t>Milliliters</w:t>
            </w:r>
          </w:p>
        </w:tc>
      </w:tr>
      <w:tr w:rsidR="00B50050" w14:paraId="0838F636" w14:textId="77777777" w:rsidTr="00195548">
        <w:tc>
          <w:tcPr>
            <w:tcW w:w="600" w:type="dxa"/>
          </w:tcPr>
          <w:p w14:paraId="1136D408" w14:textId="77777777" w:rsidR="00B50050" w:rsidRDefault="00B50050" w:rsidP="0088127C">
            <w:pPr>
              <w:pStyle w:val="OtherTableBody"/>
            </w:pPr>
            <w:r>
              <w:t>HL7</w:t>
            </w:r>
          </w:p>
        </w:tc>
        <w:tc>
          <w:tcPr>
            <w:tcW w:w="600" w:type="dxa"/>
          </w:tcPr>
          <w:p w14:paraId="7F70E163" w14:textId="77777777" w:rsidR="00B50050" w:rsidRDefault="00B50050" w:rsidP="0088127C">
            <w:pPr>
              <w:pStyle w:val="OtherTableBody"/>
            </w:pPr>
          </w:p>
        </w:tc>
        <w:tc>
          <w:tcPr>
            <w:tcW w:w="2600" w:type="dxa"/>
          </w:tcPr>
          <w:p w14:paraId="288392CB" w14:textId="77777777" w:rsidR="00B50050" w:rsidRDefault="00B50050" w:rsidP="0088127C">
            <w:pPr>
              <w:pStyle w:val="OtherTableBody"/>
            </w:pPr>
            <w:r>
              <w:t>Temperature Units</w:t>
            </w:r>
          </w:p>
        </w:tc>
        <w:tc>
          <w:tcPr>
            <w:tcW w:w="1400" w:type="dxa"/>
          </w:tcPr>
          <w:p w14:paraId="5AA34B17" w14:textId="77777777" w:rsidR="00B50050" w:rsidRDefault="00B50050" w:rsidP="0088127C">
            <w:pPr>
              <w:pStyle w:val="OtherTableBody"/>
            </w:pPr>
          </w:p>
        </w:tc>
        <w:tc>
          <w:tcPr>
            <w:tcW w:w="4200" w:type="dxa"/>
          </w:tcPr>
          <w:p w14:paraId="458486EC" w14:textId="77777777" w:rsidR="00B50050" w:rsidRDefault="00B50050" w:rsidP="0088127C">
            <w:pPr>
              <w:pStyle w:val="OtherTableBody"/>
            </w:pPr>
          </w:p>
        </w:tc>
      </w:tr>
      <w:tr w:rsidR="00B50050" w14:paraId="594965C3" w14:textId="77777777" w:rsidTr="00195548">
        <w:tc>
          <w:tcPr>
            <w:tcW w:w="600" w:type="dxa"/>
          </w:tcPr>
          <w:p w14:paraId="0C4A2D5E" w14:textId="77777777" w:rsidR="00B50050" w:rsidRDefault="00B50050" w:rsidP="0088127C">
            <w:pPr>
              <w:pStyle w:val="OtherTableBody"/>
            </w:pPr>
          </w:p>
        </w:tc>
        <w:tc>
          <w:tcPr>
            <w:tcW w:w="600" w:type="dxa"/>
          </w:tcPr>
          <w:p w14:paraId="14BB2806" w14:textId="77777777" w:rsidR="00B50050" w:rsidRDefault="00B50050" w:rsidP="0088127C">
            <w:pPr>
              <w:pStyle w:val="OtherTableBody"/>
            </w:pPr>
            <w:r>
              <w:t>0931</w:t>
            </w:r>
          </w:p>
        </w:tc>
        <w:tc>
          <w:tcPr>
            <w:tcW w:w="2600" w:type="dxa"/>
          </w:tcPr>
          <w:p w14:paraId="6AFB1C7C" w14:textId="77777777" w:rsidR="00B50050" w:rsidRDefault="00B50050" w:rsidP="0088127C">
            <w:pPr>
              <w:pStyle w:val="OtherTableBody"/>
            </w:pPr>
          </w:p>
        </w:tc>
        <w:tc>
          <w:tcPr>
            <w:tcW w:w="1400" w:type="dxa"/>
          </w:tcPr>
          <w:p w14:paraId="3E80A4A1" w14:textId="77777777" w:rsidR="00B50050" w:rsidRDefault="00B50050" w:rsidP="0088127C">
            <w:pPr>
              <w:pStyle w:val="OtherTableBody"/>
            </w:pPr>
            <w:r>
              <w:t>Cel</w:t>
            </w:r>
          </w:p>
        </w:tc>
        <w:tc>
          <w:tcPr>
            <w:tcW w:w="4200" w:type="dxa"/>
          </w:tcPr>
          <w:p w14:paraId="68387766" w14:textId="77777777" w:rsidR="00B50050" w:rsidRDefault="00B50050" w:rsidP="0088127C">
            <w:pPr>
              <w:pStyle w:val="OtherTableBody"/>
            </w:pPr>
            <w:r>
              <w:t>Degrees Celsius</w:t>
            </w:r>
          </w:p>
        </w:tc>
      </w:tr>
      <w:tr w:rsidR="00B50050" w14:paraId="465BB43B" w14:textId="77777777" w:rsidTr="00195548">
        <w:tc>
          <w:tcPr>
            <w:tcW w:w="600" w:type="dxa"/>
          </w:tcPr>
          <w:p w14:paraId="6FD1BE48" w14:textId="77777777" w:rsidR="00B50050" w:rsidRDefault="00B50050" w:rsidP="0088127C">
            <w:pPr>
              <w:pStyle w:val="OtherTableBody"/>
            </w:pPr>
          </w:p>
        </w:tc>
        <w:tc>
          <w:tcPr>
            <w:tcW w:w="600" w:type="dxa"/>
          </w:tcPr>
          <w:p w14:paraId="5C7DC531" w14:textId="77777777" w:rsidR="00B50050" w:rsidRDefault="00B50050" w:rsidP="0088127C">
            <w:pPr>
              <w:pStyle w:val="OtherTableBody"/>
            </w:pPr>
            <w:r>
              <w:t>0931</w:t>
            </w:r>
          </w:p>
        </w:tc>
        <w:tc>
          <w:tcPr>
            <w:tcW w:w="2600" w:type="dxa"/>
          </w:tcPr>
          <w:p w14:paraId="6002DE83" w14:textId="77777777" w:rsidR="00B50050" w:rsidRDefault="00B50050" w:rsidP="0088127C">
            <w:pPr>
              <w:pStyle w:val="OtherTableBody"/>
            </w:pPr>
          </w:p>
        </w:tc>
        <w:tc>
          <w:tcPr>
            <w:tcW w:w="1400" w:type="dxa"/>
          </w:tcPr>
          <w:p w14:paraId="691F2F23" w14:textId="77777777" w:rsidR="00B50050" w:rsidRDefault="00B50050" w:rsidP="0088127C">
            <w:pPr>
              <w:pStyle w:val="OtherTableBody"/>
            </w:pPr>
            <w:r>
              <w:t>degF</w:t>
            </w:r>
          </w:p>
        </w:tc>
        <w:tc>
          <w:tcPr>
            <w:tcW w:w="4200" w:type="dxa"/>
          </w:tcPr>
          <w:p w14:paraId="6C6052F7" w14:textId="77777777" w:rsidR="00B50050" w:rsidRDefault="00B50050" w:rsidP="0088127C">
            <w:pPr>
              <w:pStyle w:val="OtherTableBody"/>
            </w:pPr>
            <w:r>
              <w:t>Degrees Fahrenheit</w:t>
            </w:r>
          </w:p>
        </w:tc>
      </w:tr>
      <w:tr w:rsidR="00B50050" w14:paraId="18C3295F" w14:textId="77777777" w:rsidTr="00195548">
        <w:tc>
          <w:tcPr>
            <w:tcW w:w="600" w:type="dxa"/>
          </w:tcPr>
          <w:p w14:paraId="471E27DB" w14:textId="77777777" w:rsidR="00B50050" w:rsidRDefault="00B50050" w:rsidP="0088127C">
            <w:pPr>
              <w:pStyle w:val="OtherTableBody"/>
            </w:pPr>
            <w:r>
              <w:t>User</w:t>
            </w:r>
          </w:p>
        </w:tc>
        <w:tc>
          <w:tcPr>
            <w:tcW w:w="600" w:type="dxa"/>
          </w:tcPr>
          <w:p w14:paraId="6AEBD007" w14:textId="77777777" w:rsidR="00B50050" w:rsidRDefault="00B50050" w:rsidP="0088127C">
            <w:pPr>
              <w:pStyle w:val="OtherTableBody"/>
            </w:pPr>
          </w:p>
        </w:tc>
        <w:tc>
          <w:tcPr>
            <w:tcW w:w="2600" w:type="dxa"/>
          </w:tcPr>
          <w:p w14:paraId="739883B7" w14:textId="77777777" w:rsidR="00B50050" w:rsidRDefault="00B50050" w:rsidP="0088127C">
            <w:pPr>
              <w:pStyle w:val="OtherTableBody"/>
            </w:pPr>
            <w:r>
              <w:t>Donation Duration Units</w:t>
            </w:r>
          </w:p>
        </w:tc>
        <w:tc>
          <w:tcPr>
            <w:tcW w:w="1400" w:type="dxa"/>
          </w:tcPr>
          <w:p w14:paraId="3D020854" w14:textId="77777777" w:rsidR="00B50050" w:rsidRDefault="00B50050" w:rsidP="0088127C">
            <w:pPr>
              <w:pStyle w:val="OtherTableBody"/>
            </w:pPr>
          </w:p>
        </w:tc>
        <w:tc>
          <w:tcPr>
            <w:tcW w:w="4200" w:type="dxa"/>
          </w:tcPr>
          <w:p w14:paraId="12065A4E" w14:textId="77777777" w:rsidR="00B50050" w:rsidRDefault="00B50050" w:rsidP="0088127C">
            <w:pPr>
              <w:pStyle w:val="OtherTableBody"/>
            </w:pPr>
          </w:p>
        </w:tc>
      </w:tr>
      <w:tr w:rsidR="00B50050" w14:paraId="29D111DF" w14:textId="77777777" w:rsidTr="00195548">
        <w:tc>
          <w:tcPr>
            <w:tcW w:w="600" w:type="dxa"/>
          </w:tcPr>
          <w:p w14:paraId="1216DC7C" w14:textId="77777777" w:rsidR="00B50050" w:rsidRDefault="00B50050" w:rsidP="0088127C">
            <w:pPr>
              <w:pStyle w:val="OtherTableBody"/>
            </w:pPr>
          </w:p>
        </w:tc>
        <w:tc>
          <w:tcPr>
            <w:tcW w:w="600" w:type="dxa"/>
          </w:tcPr>
          <w:p w14:paraId="121532A7" w14:textId="77777777" w:rsidR="00B50050" w:rsidRDefault="00B50050" w:rsidP="0088127C">
            <w:pPr>
              <w:pStyle w:val="OtherTableBody"/>
            </w:pPr>
            <w:r>
              <w:t>0932</w:t>
            </w:r>
          </w:p>
        </w:tc>
        <w:tc>
          <w:tcPr>
            <w:tcW w:w="2600" w:type="dxa"/>
          </w:tcPr>
          <w:p w14:paraId="5244ED95" w14:textId="77777777" w:rsidR="00B50050" w:rsidRDefault="00B50050" w:rsidP="0088127C">
            <w:pPr>
              <w:pStyle w:val="OtherTableBody"/>
            </w:pPr>
          </w:p>
        </w:tc>
        <w:tc>
          <w:tcPr>
            <w:tcW w:w="1400" w:type="dxa"/>
          </w:tcPr>
          <w:p w14:paraId="395B60D2" w14:textId="77777777" w:rsidR="00B50050" w:rsidRDefault="00B50050" w:rsidP="0088127C">
            <w:pPr>
              <w:pStyle w:val="OtherTableBody"/>
            </w:pPr>
            <w:r>
              <w:t>min</w:t>
            </w:r>
          </w:p>
        </w:tc>
        <w:tc>
          <w:tcPr>
            <w:tcW w:w="4200" w:type="dxa"/>
          </w:tcPr>
          <w:p w14:paraId="019E1D27" w14:textId="77777777" w:rsidR="00B50050" w:rsidRDefault="00B50050" w:rsidP="0088127C">
            <w:pPr>
              <w:pStyle w:val="OtherTableBody"/>
            </w:pPr>
            <w:r>
              <w:t>Minutes</w:t>
            </w:r>
          </w:p>
        </w:tc>
      </w:tr>
      <w:tr w:rsidR="00B50050" w14:paraId="458851AF" w14:textId="77777777" w:rsidTr="00195548">
        <w:tc>
          <w:tcPr>
            <w:tcW w:w="600" w:type="dxa"/>
          </w:tcPr>
          <w:p w14:paraId="54A77466" w14:textId="77777777" w:rsidR="00B50050" w:rsidRDefault="00B50050" w:rsidP="0088127C">
            <w:pPr>
              <w:pStyle w:val="OtherTableBody"/>
            </w:pPr>
          </w:p>
        </w:tc>
        <w:tc>
          <w:tcPr>
            <w:tcW w:w="600" w:type="dxa"/>
          </w:tcPr>
          <w:p w14:paraId="372950F9" w14:textId="77777777" w:rsidR="00B50050" w:rsidRDefault="00B50050" w:rsidP="0088127C">
            <w:pPr>
              <w:pStyle w:val="OtherTableBody"/>
            </w:pPr>
            <w:r>
              <w:t>0932</w:t>
            </w:r>
          </w:p>
        </w:tc>
        <w:tc>
          <w:tcPr>
            <w:tcW w:w="2600" w:type="dxa"/>
          </w:tcPr>
          <w:p w14:paraId="47142F6E" w14:textId="77777777" w:rsidR="00B50050" w:rsidRDefault="00B50050" w:rsidP="0088127C">
            <w:pPr>
              <w:pStyle w:val="OtherTableBody"/>
            </w:pPr>
          </w:p>
        </w:tc>
        <w:tc>
          <w:tcPr>
            <w:tcW w:w="1400" w:type="dxa"/>
          </w:tcPr>
          <w:p w14:paraId="6C6C7A08" w14:textId="77777777" w:rsidR="00B50050" w:rsidRDefault="00B50050" w:rsidP="0088127C">
            <w:pPr>
              <w:pStyle w:val="OtherTableBody"/>
            </w:pPr>
            <w:r>
              <w:t>s</w:t>
            </w:r>
          </w:p>
        </w:tc>
        <w:tc>
          <w:tcPr>
            <w:tcW w:w="4200" w:type="dxa"/>
          </w:tcPr>
          <w:p w14:paraId="18927467" w14:textId="77777777" w:rsidR="00B50050" w:rsidRDefault="00B50050" w:rsidP="0088127C">
            <w:pPr>
              <w:pStyle w:val="OtherTableBody"/>
            </w:pPr>
            <w:r>
              <w:t>Seconds</w:t>
            </w:r>
          </w:p>
        </w:tc>
      </w:tr>
      <w:tr w:rsidR="00B50050" w14:paraId="3C611ADA" w14:textId="77777777" w:rsidTr="00195548">
        <w:tc>
          <w:tcPr>
            <w:tcW w:w="600" w:type="dxa"/>
          </w:tcPr>
          <w:p w14:paraId="19B27E3E" w14:textId="77777777" w:rsidR="00B50050" w:rsidRDefault="00B50050" w:rsidP="0088127C">
            <w:pPr>
              <w:pStyle w:val="OtherTableBody"/>
            </w:pPr>
            <w:r>
              <w:t>HL7</w:t>
            </w:r>
          </w:p>
        </w:tc>
        <w:tc>
          <w:tcPr>
            <w:tcW w:w="600" w:type="dxa"/>
          </w:tcPr>
          <w:p w14:paraId="6FA1D7ED" w14:textId="77777777" w:rsidR="00B50050" w:rsidRDefault="00B50050" w:rsidP="0088127C">
            <w:pPr>
              <w:pStyle w:val="OtherTableBody"/>
            </w:pPr>
          </w:p>
        </w:tc>
        <w:tc>
          <w:tcPr>
            <w:tcW w:w="2600" w:type="dxa"/>
          </w:tcPr>
          <w:p w14:paraId="2EE5A346" w14:textId="77777777" w:rsidR="00B50050" w:rsidRDefault="00B50050" w:rsidP="0088127C">
            <w:pPr>
              <w:pStyle w:val="OtherTableBody"/>
            </w:pPr>
            <w:r>
              <w:t>Intended Procedure Type</w:t>
            </w:r>
          </w:p>
        </w:tc>
        <w:tc>
          <w:tcPr>
            <w:tcW w:w="1400" w:type="dxa"/>
          </w:tcPr>
          <w:p w14:paraId="3AB577CA" w14:textId="77777777" w:rsidR="00B50050" w:rsidRDefault="00B50050" w:rsidP="0088127C">
            <w:pPr>
              <w:pStyle w:val="OtherTableBody"/>
            </w:pPr>
          </w:p>
        </w:tc>
        <w:tc>
          <w:tcPr>
            <w:tcW w:w="4200" w:type="dxa"/>
          </w:tcPr>
          <w:p w14:paraId="5EC16589" w14:textId="77777777" w:rsidR="00B50050" w:rsidRDefault="00B50050" w:rsidP="0088127C">
            <w:pPr>
              <w:pStyle w:val="OtherTableBody"/>
            </w:pPr>
          </w:p>
        </w:tc>
      </w:tr>
      <w:tr w:rsidR="00B50050" w14:paraId="51B53A6A" w14:textId="77777777" w:rsidTr="00195548">
        <w:tc>
          <w:tcPr>
            <w:tcW w:w="600" w:type="dxa"/>
          </w:tcPr>
          <w:p w14:paraId="744FEE1D" w14:textId="77777777" w:rsidR="00B50050" w:rsidRDefault="00B50050" w:rsidP="0088127C">
            <w:pPr>
              <w:pStyle w:val="OtherTableBody"/>
            </w:pPr>
          </w:p>
        </w:tc>
        <w:tc>
          <w:tcPr>
            <w:tcW w:w="600" w:type="dxa"/>
          </w:tcPr>
          <w:p w14:paraId="396ED555" w14:textId="77777777" w:rsidR="00B50050" w:rsidRDefault="00B50050" w:rsidP="0088127C">
            <w:pPr>
              <w:pStyle w:val="OtherTableBody"/>
            </w:pPr>
            <w:r>
              <w:t>0933</w:t>
            </w:r>
          </w:p>
        </w:tc>
        <w:tc>
          <w:tcPr>
            <w:tcW w:w="2600" w:type="dxa"/>
          </w:tcPr>
          <w:p w14:paraId="6BFAEF06" w14:textId="77777777" w:rsidR="00B50050" w:rsidRDefault="00B50050" w:rsidP="0088127C">
            <w:pPr>
              <w:pStyle w:val="OtherTableBody"/>
            </w:pPr>
          </w:p>
        </w:tc>
        <w:tc>
          <w:tcPr>
            <w:tcW w:w="1400" w:type="dxa"/>
          </w:tcPr>
          <w:p w14:paraId="14B0AE85" w14:textId="77777777" w:rsidR="00B50050" w:rsidRDefault="00B50050" w:rsidP="0088127C">
            <w:pPr>
              <w:pStyle w:val="OtherTableBody"/>
            </w:pPr>
            <w:r>
              <w:t>2RC</w:t>
            </w:r>
          </w:p>
        </w:tc>
        <w:tc>
          <w:tcPr>
            <w:tcW w:w="4200" w:type="dxa"/>
          </w:tcPr>
          <w:p w14:paraId="5923E92D" w14:textId="77777777" w:rsidR="00B50050" w:rsidRDefault="00B50050" w:rsidP="0088127C">
            <w:pPr>
              <w:pStyle w:val="OtherTableBody"/>
            </w:pPr>
            <w:r>
              <w:t>Double Red Cells</w:t>
            </w:r>
          </w:p>
        </w:tc>
      </w:tr>
      <w:tr w:rsidR="00B50050" w14:paraId="1673A61D" w14:textId="77777777" w:rsidTr="00195548">
        <w:tc>
          <w:tcPr>
            <w:tcW w:w="600" w:type="dxa"/>
          </w:tcPr>
          <w:p w14:paraId="308ED0E5" w14:textId="77777777" w:rsidR="00B50050" w:rsidRDefault="00B50050" w:rsidP="0088127C">
            <w:pPr>
              <w:pStyle w:val="OtherTableBody"/>
            </w:pPr>
          </w:p>
        </w:tc>
        <w:tc>
          <w:tcPr>
            <w:tcW w:w="600" w:type="dxa"/>
          </w:tcPr>
          <w:p w14:paraId="71F0B99B" w14:textId="77777777" w:rsidR="00B50050" w:rsidRDefault="00B50050" w:rsidP="0088127C">
            <w:pPr>
              <w:pStyle w:val="OtherTableBody"/>
            </w:pPr>
            <w:r>
              <w:t>0933</w:t>
            </w:r>
          </w:p>
        </w:tc>
        <w:tc>
          <w:tcPr>
            <w:tcW w:w="2600" w:type="dxa"/>
          </w:tcPr>
          <w:p w14:paraId="3B0D5609" w14:textId="77777777" w:rsidR="00B50050" w:rsidRDefault="00B50050" w:rsidP="0088127C">
            <w:pPr>
              <w:pStyle w:val="OtherTableBody"/>
            </w:pPr>
          </w:p>
        </w:tc>
        <w:tc>
          <w:tcPr>
            <w:tcW w:w="1400" w:type="dxa"/>
          </w:tcPr>
          <w:p w14:paraId="09AA7250" w14:textId="77777777" w:rsidR="00B50050" w:rsidRDefault="00B50050" w:rsidP="0088127C">
            <w:pPr>
              <w:pStyle w:val="OtherTableBody"/>
            </w:pPr>
            <w:r>
              <w:t>GRN</w:t>
            </w:r>
          </w:p>
        </w:tc>
        <w:tc>
          <w:tcPr>
            <w:tcW w:w="4200" w:type="dxa"/>
          </w:tcPr>
          <w:p w14:paraId="6AF00EC6" w14:textId="77777777" w:rsidR="00B50050" w:rsidRDefault="00B50050" w:rsidP="0088127C">
            <w:pPr>
              <w:pStyle w:val="OtherTableBody"/>
            </w:pPr>
            <w:r>
              <w:t>Granulocytes</w:t>
            </w:r>
          </w:p>
        </w:tc>
      </w:tr>
      <w:tr w:rsidR="00B50050" w14:paraId="56A1E672" w14:textId="77777777" w:rsidTr="00195548">
        <w:tc>
          <w:tcPr>
            <w:tcW w:w="600" w:type="dxa"/>
          </w:tcPr>
          <w:p w14:paraId="6DB85477" w14:textId="77777777" w:rsidR="00B50050" w:rsidRDefault="00B50050" w:rsidP="0088127C">
            <w:pPr>
              <w:pStyle w:val="OtherTableBody"/>
            </w:pPr>
          </w:p>
        </w:tc>
        <w:tc>
          <w:tcPr>
            <w:tcW w:w="600" w:type="dxa"/>
          </w:tcPr>
          <w:p w14:paraId="538D4055" w14:textId="77777777" w:rsidR="00B50050" w:rsidRDefault="00B50050" w:rsidP="0088127C">
            <w:pPr>
              <w:pStyle w:val="OtherTableBody"/>
            </w:pPr>
            <w:r>
              <w:t>0933</w:t>
            </w:r>
          </w:p>
        </w:tc>
        <w:tc>
          <w:tcPr>
            <w:tcW w:w="2600" w:type="dxa"/>
          </w:tcPr>
          <w:p w14:paraId="6CE9D451" w14:textId="77777777" w:rsidR="00B50050" w:rsidRDefault="00B50050" w:rsidP="0088127C">
            <w:pPr>
              <w:pStyle w:val="OtherTableBody"/>
            </w:pPr>
          </w:p>
        </w:tc>
        <w:tc>
          <w:tcPr>
            <w:tcW w:w="1400" w:type="dxa"/>
          </w:tcPr>
          <w:p w14:paraId="618326A7" w14:textId="77777777" w:rsidR="00B50050" w:rsidRDefault="00B50050" w:rsidP="0088127C">
            <w:pPr>
              <w:pStyle w:val="OtherTableBody"/>
            </w:pPr>
            <w:r>
              <w:t>HEM</w:t>
            </w:r>
          </w:p>
        </w:tc>
        <w:tc>
          <w:tcPr>
            <w:tcW w:w="4200" w:type="dxa"/>
          </w:tcPr>
          <w:p w14:paraId="7F6EBEFD" w14:textId="77777777" w:rsidR="00B50050" w:rsidRDefault="00B50050" w:rsidP="0088127C">
            <w:pPr>
              <w:pStyle w:val="OtherTableBody"/>
            </w:pPr>
            <w:r>
              <w:t>Hemachromatosis</w:t>
            </w:r>
          </w:p>
        </w:tc>
      </w:tr>
      <w:tr w:rsidR="00B50050" w14:paraId="1B23D3F9" w14:textId="77777777" w:rsidTr="00195548">
        <w:tc>
          <w:tcPr>
            <w:tcW w:w="600" w:type="dxa"/>
          </w:tcPr>
          <w:p w14:paraId="1C128B0B" w14:textId="77777777" w:rsidR="00B50050" w:rsidRDefault="00B50050" w:rsidP="0088127C">
            <w:pPr>
              <w:pStyle w:val="OtherTableBody"/>
            </w:pPr>
          </w:p>
        </w:tc>
        <w:tc>
          <w:tcPr>
            <w:tcW w:w="600" w:type="dxa"/>
          </w:tcPr>
          <w:p w14:paraId="0E6CE07E" w14:textId="77777777" w:rsidR="00B50050" w:rsidRDefault="00B50050" w:rsidP="0088127C">
            <w:pPr>
              <w:pStyle w:val="OtherTableBody"/>
            </w:pPr>
            <w:r>
              <w:t>0933</w:t>
            </w:r>
          </w:p>
        </w:tc>
        <w:tc>
          <w:tcPr>
            <w:tcW w:w="2600" w:type="dxa"/>
          </w:tcPr>
          <w:p w14:paraId="01ECFDCC" w14:textId="77777777" w:rsidR="00B50050" w:rsidRDefault="00B50050" w:rsidP="0088127C">
            <w:pPr>
              <w:pStyle w:val="OtherTableBody"/>
            </w:pPr>
          </w:p>
        </w:tc>
        <w:tc>
          <w:tcPr>
            <w:tcW w:w="1400" w:type="dxa"/>
          </w:tcPr>
          <w:p w14:paraId="7BD11B2D" w14:textId="77777777" w:rsidR="00B50050" w:rsidRDefault="00B50050" w:rsidP="0088127C">
            <w:pPr>
              <w:pStyle w:val="OtherTableBody"/>
            </w:pPr>
            <w:r>
              <w:t>HPC</w:t>
            </w:r>
          </w:p>
        </w:tc>
        <w:tc>
          <w:tcPr>
            <w:tcW w:w="4200" w:type="dxa"/>
          </w:tcPr>
          <w:p w14:paraId="200C83AA" w14:textId="77777777" w:rsidR="00B50050" w:rsidRDefault="00B50050" w:rsidP="0088127C">
            <w:pPr>
              <w:pStyle w:val="OtherTableBody"/>
            </w:pPr>
            <w:r>
              <w:t>Hematopoietic Progenitor Cells</w:t>
            </w:r>
          </w:p>
        </w:tc>
      </w:tr>
      <w:tr w:rsidR="00B50050" w14:paraId="1BF3928B" w14:textId="77777777" w:rsidTr="00195548">
        <w:tc>
          <w:tcPr>
            <w:tcW w:w="600" w:type="dxa"/>
          </w:tcPr>
          <w:p w14:paraId="4887A84F" w14:textId="77777777" w:rsidR="00B50050" w:rsidRDefault="00B50050" w:rsidP="0088127C">
            <w:pPr>
              <w:pStyle w:val="OtherTableBody"/>
            </w:pPr>
          </w:p>
        </w:tc>
        <w:tc>
          <w:tcPr>
            <w:tcW w:w="600" w:type="dxa"/>
          </w:tcPr>
          <w:p w14:paraId="1750C906" w14:textId="77777777" w:rsidR="00B50050" w:rsidRDefault="00B50050" w:rsidP="0088127C">
            <w:pPr>
              <w:pStyle w:val="OtherTableBody"/>
            </w:pPr>
            <w:r>
              <w:t>0933</w:t>
            </w:r>
          </w:p>
        </w:tc>
        <w:tc>
          <w:tcPr>
            <w:tcW w:w="2600" w:type="dxa"/>
          </w:tcPr>
          <w:p w14:paraId="113CBB5B" w14:textId="77777777" w:rsidR="00B50050" w:rsidRDefault="00B50050" w:rsidP="0088127C">
            <w:pPr>
              <w:pStyle w:val="OtherTableBody"/>
            </w:pPr>
          </w:p>
        </w:tc>
        <w:tc>
          <w:tcPr>
            <w:tcW w:w="1400" w:type="dxa"/>
          </w:tcPr>
          <w:p w14:paraId="61EC532B" w14:textId="77777777" w:rsidR="00B50050" w:rsidRDefault="00B50050" w:rsidP="0088127C">
            <w:pPr>
              <w:pStyle w:val="OtherTableBody"/>
            </w:pPr>
            <w:r>
              <w:t>LYM</w:t>
            </w:r>
          </w:p>
        </w:tc>
        <w:tc>
          <w:tcPr>
            <w:tcW w:w="4200" w:type="dxa"/>
          </w:tcPr>
          <w:p w14:paraId="423F92E7" w14:textId="77777777" w:rsidR="00B50050" w:rsidRDefault="00B50050" w:rsidP="0088127C">
            <w:pPr>
              <w:pStyle w:val="OtherTableBody"/>
            </w:pPr>
            <w:r>
              <w:t>Lymphocytes</w:t>
            </w:r>
          </w:p>
        </w:tc>
      </w:tr>
      <w:tr w:rsidR="00B50050" w14:paraId="73FA76CA" w14:textId="77777777" w:rsidTr="00195548">
        <w:tc>
          <w:tcPr>
            <w:tcW w:w="600" w:type="dxa"/>
          </w:tcPr>
          <w:p w14:paraId="6A49A42D" w14:textId="77777777" w:rsidR="00B50050" w:rsidRDefault="00B50050" w:rsidP="0088127C">
            <w:pPr>
              <w:pStyle w:val="OtherTableBody"/>
            </w:pPr>
          </w:p>
        </w:tc>
        <w:tc>
          <w:tcPr>
            <w:tcW w:w="600" w:type="dxa"/>
          </w:tcPr>
          <w:p w14:paraId="262C4FB4" w14:textId="77777777" w:rsidR="00B50050" w:rsidRDefault="00B50050" w:rsidP="0088127C">
            <w:pPr>
              <w:pStyle w:val="OtherTableBody"/>
            </w:pPr>
            <w:r>
              <w:t>0933</w:t>
            </w:r>
          </w:p>
        </w:tc>
        <w:tc>
          <w:tcPr>
            <w:tcW w:w="2600" w:type="dxa"/>
          </w:tcPr>
          <w:p w14:paraId="0CFA81D0" w14:textId="77777777" w:rsidR="00B50050" w:rsidRDefault="00B50050" w:rsidP="0088127C">
            <w:pPr>
              <w:pStyle w:val="OtherTableBody"/>
            </w:pPr>
          </w:p>
        </w:tc>
        <w:tc>
          <w:tcPr>
            <w:tcW w:w="1400" w:type="dxa"/>
          </w:tcPr>
          <w:p w14:paraId="0152BEBD" w14:textId="77777777" w:rsidR="00B50050" w:rsidRDefault="00B50050" w:rsidP="0088127C">
            <w:pPr>
              <w:pStyle w:val="OtherTableBody"/>
            </w:pPr>
            <w:r>
              <w:t>PLS</w:t>
            </w:r>
          </w:p>
        </w:tc>
        <w:tc>
          <w:tcPr>
            <w:tcW w:w="4200" w:type="dxa"/>
          </w:tcPr>
          <w:p w14:paraId="5E6C18A6" w14:textId="77777777" w:rsidR="00B50050" w:rsidRDefault="00B50050" w:rsidP="0088127C">
            <w:pPr>
              <w:pStyle w:val="OtherTableBody"/>
            </w:pPr>
            <w:r>
              <w:t>Plasma</w:t>
            </w:r>
          </w:p>
        </w:tc>
      </w:tr>
      <w:tr w:rsidR="00B50050" w14:paraId="60049B7D" w14:textId="77777777" w:rsidTr="00195548">
        <w:tc>
          <w:tcPr>
            <w:tcW w:w="600" w:type="dxa"/>
          </w:tcPr>
          <w:p w14:paraId="6AAC0A8F" w14:textId="77777777" w:rsidR="00B50050" w:rsidRDefault="00B50050" w:rsidP="0088127C">
            <w:pPr>
              <w:pStyle w:val="OtherTableBody"/>
            </w:pPr>
          </w:p>
        </w:tc>
        <w:tc>
          <w:tcPr>
            <w:tcW w:w="600" w:type="dxa"/>
          </w:tcPr>
          <w:p w14:paraId="651DEE6F" w14:textId="77777777" w:rsidR="00B50050" w:rsidRDefault="00B50050" w:rsidP="0088127C">
            <w:pPr>
              <w:pStyle w:val="OtherTableBody"/>
            </w:pPr>
            <w:r>
              <w:t>0933</w:t>
            </w:r>
          </w:p>
        </w:tc>
        <w:tc>
          <w:tcPr>
            <w:tcW w:w="2600" w:type="dxa"/>
          </w:tcPr>
          <w:p w14:paraId="4850F409" w14:textId="77777777" w:rsidR="00B50050" w:rsidRDefault="00B50050" w:rsidP="0088127C">
            <w:pPr>
              <w:pStyle w:val="OtherTableBody"/>
            </w:pPr>
          </w:p>
        </w:tc>
        <w:tc>
          <w:tcPr>
            <w:tcW w:w="1400" w:type="dxa"/>
          </w:tcPr>
          <w:p w14:paraId="64AEE3B2" w14:textId="77777777" w:rsidR="00B50050" w:rsidRDefault="00B50050" w:rsidP="0088127C">
            <w:pPr>
              <w:pStyle w:val="OtherTableBody"/>
            </w:pPr>
            <w:r>
              <w:t>PLT</w:t>
            </w:r>
          </w:p>
        </w:tc>
        <w:tc>
          <w:tcPr>
            <w:tcW w:w="4200" w:type="dxa"/>
          </w:tcPr>
          <w:p w14:paraId="2462091E" w14:textId="77777777" w:rsidR="00B50050" w:rsidRDefault="00B50050" w:rsidP="0088127C">
            <w:pPr>
              <w:pStyle w:val="OtherTableBody"/>
            </w:pPr>
            <w:r>
              <w:t>Platelets</w:t>
            </w:r>
          </w:p>
        </w:tc>
      </w:tr>
      <w:tr w:rsidR="00B50050" w14:paraId="6F327B11" w14:textId="77777777" w:rsidTr="00195548">
        <w:tc>
          <w:tcPr>
            <w:tcW w:w="600" w:type="dxa"/>
          </w:tcPr>
          <w:p w14:paraId="2BCDF137" w14:textId="77777777" w:rsidR="00B50050" w:rsidRDefault="00B50050" w:rsidP="0088127C">
            <w:pPr>
              <w:pStyle w:val="OtherTableBody"/>
            </w:pPr>
          </w:p>
        </w:tc>
        <w:tc>
          <w:tcPr>
            <w:tcW w:w="600" w:type="dxa"/>
          </w:tcPr>
          <w:p w14:paraId="16AB868D" w14:textId="77777777" w:rsidR="00B50050" w:rsidRDefault="00B50050" w:rsidP="0088127C">
            <w:pPr>
              <w:pStyle w:val="OtherTableBody"/>
            </w:pPr>
            <w:r>
              <w:t>0933</w:t>
            </w:r>
          </w:p>
        </w:tc>
        <w:tc>
          <w:tcPr>
            <w:tcW w:w="2600" w:type="dxa"/>
          </w:tcPr>
          <w:p w14:paraId="4D559235" w14:textId="77777777" w:rsidR="00B50050" w:rsidRDefault="00B50050" w:rsidP="0088127C">
            <w:pPr>
              <w:pStyle w:val="OtherTableBody"/>
            </w:pPr>
          </w:p>
        </w:tc>
        <w:tc>
          <w:tcPr>
            <w:tcW w:w="1400" w:type="dxa"/>
          </w:tcPr>
          <w:p w14:paraId="66D6E3ED" w14:textId="77777777" w:rsidR="00B50050" w:rsidRDefault="00B50050" w:rsidP="0088127C">
            <w:pPr>
              <w:pStyle w:val="OtherTableBody"/>
            </w:pPr>
            <w:r>
              <w:t>PNP</w:t>
            </w:r>
          </w:p>
        </w:tc>
        <w:tc>
          <w:tcPr>
            <w:tcW w:w="4200" w:type="dxa"/>
          </w:tcPr>
          <w:p w14:paraId="5CF2F1C8" w14:textId="77777777" w:rsidR="00B50050" w:rsidRDefault="00B50050" w:rsidP="0088127C">
            <w:pPr>
              <w:pStyle w:val="OtherTableBody"/>
            </w:pPr>
            <w:r>
              <w:t>Platelets and Plasma</w:t>
            </w:r>
          </w:p>
        </w:tc>
      </w:tr>
      <w:tr w:rsidR="00B50050" w14:paraId="44B2C36E" w14:textId="77777777" w:rsidTr="00195548">
        <w:tc>
          <w:tcPr>
            <w:tcW w:w="600" w:type="dxa"/>
          </w:tcPr>
          <w:p w14:paraId="7EA82D37" w14:textId="77777777" w:rsidR="00B50050" w:rsidRDefault="00B50050" w:rsidP="0088127C">
            <w:pPr>
              <w:pStyle w:val="OtherTableBody"/>
            </w:pPr>
          </w:p>
        </w:tc>
        <w:tc>
          <w:tcPr>
            <w:tcW w:w="600" w:type="dxa"/>
          </w:tcPr>
          <w:p w14:paraId="14DB8281" w14:textId="77777777" w:rsidR="00B50050" w:rsidRDefault="00B50050" w:rsidP="0088127C">
            <w:pPr>
              <w:pStyle w:val="OtherTableBody"/>
            </w:pPr>
            <w:r>
              <w:t>0933</w:t>
            </w:r>
          </w:p>
        </w:tc>
        <w:tc>
          <w:tcPr>
            <w:tcW w:w="2600" w:type="dxa"/>
          </w:tcPr>
          <w:p w14:paraId="442A5B84" w14:textId="77777777" w:rsidR="00B50050" w:rsidRDefault="00B50050" w:rsidP="0088127C">
            <w:pPr>
              <w:pStyle w:val="OtherTableBody"/>
            </w:pPr>
          </w:p>
        </w:tc>
        <w:tc>
          <w:tcPr>
            <w:tcW w:w="1400" w:type="dxa"/>
          </w:tcPr>
          <w:p w14:paraId="2805A9D3" w14:textId="77777777" w:rsidR="00B50050" w:rsidRDefault="00B50050" w:rsidP="0088127C">
            <w:pPr>
              <w:pStyle w:val="OtherTableBody"/>
            </w:pPr>
            <w:r>
              <w:t>PNR</w:t>
            </w:r>
          </w:p>
        </w:tc>
        <w:tc>
          <w:tcPr>
            <w:tcW w:w="4200" w:type="dxa"/>
          </w:tcPr>
          <w:p w14:paraId="7C50D971" w14:textId="77777777" w:rsidR="00B50050" w:rsidRDefault="00B50050" w:rsidP="0088127C">
            <w:pPr>
              <w:pStyle w:val="OtherTableBody"/>
            </w:pPr>
            <w:r>
              <w:t>Platelets and Red Cells</w:t>
            </w:r>
          </w:p>
        </w:tc>
      </w:tr>
      <w:tr w:rsidR="00B50050" w14:paraId="189DCF48" w14:textId="77777777" w:rsidTr="00195548">
        <w:tc>
          <w:tcPr>
            <w:tcW w:w="600" w:type="dxa"/>
          </w:tcPr>
          <w:p w14:paraId="190024B6" w14:textId="77777777" w:rsidR="00B50050" w:rsidRDefault="00B50050" w:rsidP="0088127C">
            <w:pPr>
              <w:pStyle w:val="OtherTableBody"/>
            </w:pPr>
          </w:p>
        </w:tc>
        <w:tc>
          <w:tcPr>
            <w:tcW w:w="600" w:type="dxa"/>
          </w:tcPr>
          <w:p w14:paraId="358D141D" w14:textId="77777777" w:rsidR="00B50050" w:rsidRDefault="00B50050" w:rsidP="0088127C">
            <w:pPr>
              <w:pStyle w:val="OtherTableBody"/>
            </w:pPr>
            <w:r>
              <w:t>0933</w:t>
            </w:r>
          </w:p>
        </w:tc>
        <w:tc>
          <w:tcPr>
            <w:tcW w:w="2600" w:type="dxa"/>
          </w:tcPr>
          <w:p w14:paraId="004966A5" w14:textId="77777777" w:rsidR="00B50050" w:rsidRDefault="00B50050" w:rsidP="0088127C">
            <w:pPr>
              <w:pStyle w:val="OtherTableBody"/>
            </w:pPr>
          </w:p>
        </w:tc>
        <w:tc>
          <w:tcPr>
            <w:tcW w:w="1400" w:type="dxa"/>
          </w:tcPr>
          <w:p w14:paraId="1AF36DB5" w14:textId="77777777" w:rsidR="00B50050" w:rsidRDefault="00B50050" w:rsidP="0088127C">
            <w:pPr>
              <w:pStyle w:val="OtherTableBody"/>
            </w:pPr>
            <w:r>
              <w:t>PPR</w:t>
            </w:r>
          </w:p>
        </w:tc>
        <w:tc>
          <w:tcPr>
            <w:tcW w:w="4200" w:type="dxa"/>
          </w:tcPr>
          <w:p w14:paraId="07C48137" w14:textId="77777777" w:rsidR="00B50050" w:rsidRDefault="00B50050" w:rsidP="0088127C">
            <w:pPr>
              <w:pStyle w:val="OtherTableBody"/>
            </w:pPr>
            <w:r>
              <w:t>Platelets, Plasma, and Red Cells</w:t>
            </w:r>
          </w:p>
        </w:tc>
      </w:tr>
      <w:tr w:rsidR="00B50050" w14:paraId="13A88360" w14:textId="77777777" w:rsidTr="00195548">
        <w:tc>
          <w:tcPr>
            <w:tcW w:w="600" w:type="dxa"/>
          </w:tcPr>
          <w:p w14:paraId="7925CEC0" w14:textId="77777777" w:rsidR="00B50050" w:rsidRDefault="00B50050" w:rsidP="0088127C">
            <w:pPr>
              <w:pStyle w:val="OtherTableBody"/>
            </w:pPr>
          </w:p>
        </w:tc>
        <w:tc>
          <w:tcPr>
            <w:tcW w:w="600" w:type="dxa"/>
          </w:tcPr>
          <w:p w14:paraId="3A799489" w14:textId="77777777" w:rsidR="00B50050" w:rsidRDefault="00B50050" w:rsidP="0088127C">
            <w:pPr>
              <w:pStyle w:val="OtherTableBody"/>
            </w:pPr>
            <w:r>
              <w:t>0933</w:t>
            </w:r>
          </w:p>
        </w:tc>
        <w:tc>
          <w:tcPr>
            <w:tcW w:w="2600" w:type="dxa"/>
          </w:tcPr>
          <w:p w14:paraId="65441E1D" w14:textId="77777777" w:rsidR="00B50050" w:rsidRDefault="00B50050" w:rsidP="0088127C">
            <w:pPr>
              <w:pStyle w:val="OtherTableBody"/>
            </w:pPr>
          </w:p>
        </w:tc>
        <w:tc>
          <w:tcPr>
            <w:tcW w:w="1400" w:type="dxa"/>
          </w:tcPr>
          <w:p w14:paraId="01443048" w14:textId="77777777" w:rsidR="00B50050" w:rsidRDefault="00B50050" w:rsidP="0088127C">
            <w:pPr>
              <w:pStyle w:val="OtherTableBody"/>
            </w:pPr>
            <w:r>
              <w:t>THA</w:t>
            </w:r>
          </w:p>
        </w:tc>
        <w:tc>
          <w:tcPr>
            <w:tcW w:w="4200" w:type="dxa"/>
          </w:tcPr>
          <w:p w14:paraId="2FFCE34B" w14:textId="77777777" w:rsidR="00B50050" w:rsidRDefault="00B50050" w:rsidP="0088127C">
            <w:pPr>
              <w:pStyle w:val="OtherTableBody"/>
            </w:pPr>
            <w:r>
              <w:t>Therapeutic Apheresis</w:t>
            </w:r>
          </w:p>
        </w:tc>
      </w:tr>
      <w:tr w:rsidR="00B50050" w14:paraId="4B3C6858" w14:textId="77777777" w:rsidTr="00195548">
        <w:tc>
          <w:tcPr>
            <w:tcW w:w="600" w:type="dxa"/>
          </w:tcPr>
          <w:p w14:paraId="42C4B1A9" w14:textId="77777777" w:rsidR="00B50050" w:rsidRDefault="00B50050" w:rsidP="0088127C">
            <w:pPr>
              <w:pStyle w:val="OtherTableBody"/>
            </w:pPr>
          </w:p>
        </w:tc>
        <w:tc>
          <w:tcPr>
            <w:tcW w:w="600" w:type="dxa"/>
          </w:tcPr>
          <w:p w14:paraId="0EE06FEF" w14:textId="77777777" w:rsidR="00B50050" w:rsidRDefault="00B50050" w:rsidP="0088127C">
            <w:pPr>
              <w:pStyle w:val="OtherTableBody"/>
            </w:pPr>
            <w:r>
              <w:t>0933</w:t>
            </w:r>
          </w:p>
        </w:tc>
        <w:tc>
          <w:tcPr>
            <w:tcW w:w="2600" w:type="dxa"/>
          </w:tcPr>
          <w:p w14:paraId="5332E336" w14:textId="77777777" w:rsidR="00B50050" w:rsidRDefault="00B50050" w:rsidP="0088127C">
            <w:pPr>
              <w:pStyle w:val="OtherTableBody"/>
            </w:pPr>
          </w:p>
        </w:tc>
        <w:tc>
          <w:tcPr>
            <w:tcW w:w="1400" w:type="dxa"/>
          </w:tcPr>
          <w:p w14:paraId="62438214" w14:textId="77777777" w:rsidR="00B50050" w:rsidRDefault="00B50050" w:rsidP="0088127C">
            <w:pPr>
              <w:pStyle w:val="OtherTableBody"/>
            </w:pPr>
            <w:r>
              <w:t>THW</w:t>
            </w:r>
          </w:p>
        </w:tc>
        <w:tc>
          <w:tcPr>
            <w:tcW w:w="4200" w:type="dxa"/>
          </w:tcPr>
          <w:p w14:paraId="52E235F2" w14:textId="77777777" w:rsidR="00B50050" w:rsidRDefault="00B50050" w:rsidP="0088127C">
            <w:pPr>
              <w:pStyle w:val="OtherTableBody"/>
            </w:pPr>
            <w:r>
              <w:t>Therapeutic Whole Blood</w:t>
            </w:r>
          </w:p>
        </w:tc>
      </w:tr>
      <w:tr w:rsidR="00B50050" w14:paraId="225A2D04" w14:textId="77777777" w:rsidTr="00195548">
        <w:tc>
          <w:tcPr>
            <w:tcW w:w="600" w:type="dxa"/>
          </w:tcPr>
          <w:p w14:paraId="677BD33B" w14:textId="77777777" w:rsidR="00B50050" w:rsidRDefault="00B50050" w:rsidP="0088127C">
            <w:pPr>
              <w:pStyle w:val="OtherTableBody"/>
            </w:pPr>
          </w:p>
        </w:tc>
        <w:tc>
          <w:tcPr>
            <w:tcW w:w="600" w:type="dxa"/>
          </w:tcPr>
          <w:p w14:paraId="1463616B" w14:textId="77777777" w:rsidR="00B50050" w:rsidRDefault="00B50050" w:rsidP="0088127C">
            <w:pPr>
              <w:pStyle w:val="OtherTableBody"/>
            </w:pPr>
            <w:r>
              <w:t>0933</w:t>
            </w:r>
          </w:p>
        </w:tc>
        <w:tc>
          <w:tcPr>
            <w:tcW w:w="2600" w:type="dxa"/>
          </w:tcPr>
          <w:p w14:paraId="439CF753" w14:textId="77777777" w:rsidR="00B50050" w:rsidRDefault="00B50050" w:rsidP="0088127C">
            <w:pPr>
              <w:pStyle w:val="OtherTableBody"/>
            </w:pPr>
          </w:p>
        </w:tc>
        <w:tc>
          <w:tcPr>
            <w:tcW w:w="1400" w:type="dxa"/>
          </w:tcPr>
          <w:p w14:paraId="77C9007E" w14:textId="77777777" w:rsidR="00B50050" w:rsidRDefault="00B50050" w:rsidP="0088127C">
            <w:pPr>
              <w:pStyle w:val="OtherTableBody"/>
            </w:pPr>
            <w:r>
              <w:t>WBL</w:t>
            </w:r>
          </w:p>
        </w:tc>
        <w:tc>
          <w:tcPr>
            <w:tcW w:w="4200" w:type="dxa"/>
          </w:tcPr>
          <w:p w14:paraId="7524DDB4" w14:textId="77777777" w:rsidR="00B50050" w:rsidRDefault="00B50050" w:rsidP="0088127C">
            <w:pPr>
              <w:pStyle w:val="OtherTableBody"/>
            </w:pPr>
            <w:r>
              <w:t>Whole Blood</w:t>
            </w:r>
          </w:p>
        </w:tc>
      </w:tr>
      <w:tr w:rsidR="00B50050" w14:paraId="6D5DBFEA" w14:textId="77777777" w:rsidTr="00195548">
        <w:tc>
          <w:tcPr>
            <w:tcW w:w="600" w:type="dxa"/>
          </w:tcPr>
          <w:p w14:paraId="787DB835" w14:textId="77777777" w:rsidR="00B50050" w:rsidRDefault="00B50050" w:rsidP="0088127C">
            <w:pPr>
              <w:pStyle w:val="OtherTableBody"/>
            </w:pPr>
            <w:r>
              <w:t>User</w:t>
            </w:r>
          </w:p>
        </w:tc>
        <w:tc>
          <w:tcPr>
            <w:tcW w:w="600" w:type="dxa"/>
          </w:tcPr>
          <w:p w14:paraId="0A10CD95" w14:textId="77777777" w:rsidR="00B50050" w:rsidRDefault="00B50050" w:rsidP="0088127C">
            <w:pPr>
              <w:pStyle w:val="OtherTableBody"/>
            </w:pPr>
          </w:p>
        </w:tc>
        <w:tc>
          <w:tcPr>
            <w:tcW w:w="2600" w:type="dxa"/>
          </w:tcPr>
          <w:p w14:paraId="41AB7837" w14:textId="77777777" w:rsidR="00B50050" w:rsidRDefault="00B50050" w:rsidP="0088127C">
            <w:pPr>
              <w:pStyle w:val="OtherTableBody"/>
            </w:pPr>
            <w:r>
              <w:t>Order Workflow Profile</w:t>
            </w:r>
          </w:p>
        </w:tc>
        <w:tc>
          <w:tcPr>
            <w:tcW w:w="1400" w:type="dxa"/>
          </w:tcPr>
          <w:p w14:paraId="6A2F9A76" w14:textId="77777777" w:rsidR="00B50050" w:rsidRDefault="00B50050" w:rsidP="0088127C">
            <w:pPr>
              <w:pStyle w:val="OtherTableBody"/>
            </w:pPr>
          </w:p>
        </w:tc>
        <w:tc>
          <w:tcPr>
            <w:tcW w:w="4200" w:type="dxa"/>
          </w:tcPr>
          <w:p w14:paraId="3F45A1D2" w14:textId="77777777" w:rsidR="00B50050" w:rsidRDefault="00B50050" w:rsidP="0088127C">
            <w:pPr>
              <w:pStyle w:val="OtherTableBody"/>
            </w:pPr>
          </w:p>
        </w:tc>
      </w:tr>
      <w:tr w:rsidR="00B50050" w14:paraId="67988A7B" w14:textId="77777777" w:rsidTr="00195548">
        <w:tc>
          <w:tcPr>
            <w:tcW w:w="600" w:type="dxa"/>
          </w:tcPr>
          <w:p w14:paraId="409870EA" w14:textId="77777777" w:rsidR="00B50050" w:rsidRDefault="00B50050" w:rsidP="0088127C">
            <w:pPr>
              <w:pStyle w:val="OtherTableBody"/>
            </w:pPr>
          </w:p>
        </w:tc>
        <w:tc>
          <w:tcPr>
            <w:tcW w:w="600" w:type="dxa"/>
          </w:tcPr>
          <w:p w14:paraId="3330930E" w14:textId="77777777" w:rsidR="00B50050" w:rsidRDefault="00B50050" w:rsidP="0088127C">
            <w:pPr>
              <w:pStyle w:val="OtherTableBody"/>
            </w:pPr>
            <w:r>
              <w:t>0934</w:t>
            </w:r>
          </w:p>
        </w:tc>
        <w:tc>
          <w:tcPr>
            <w:tcW w:w="2600" w:type="dxa"/>
          </w:tcPr>
          <w:p w14:paraId="698655F4" w14:textId="77777777" w:rsidR="00B50050" w:rsidRDefault="00B50050" w:rsidP="0088127C">
            <w:pPr>
              <w:pStyle w:val="OtherTableBody"/>
            </w:pPr>
          </w:p>
        </w:tc>
        <w:tc>
          <w:tcPr>
            <w:tcW w:w="1400" w:type="dxa"/>
          </w:tcPr>
          <w:p w14:paraId="619C519F" w14:textId="77777777" w:rsidR="00B50050" w:rsidRDefault="00B50050" w:rsidP="0088127C">
            <w:pPr>
              <w:pStyle w:val="OtherTableBody"/>
            </w:pPr>
            <w:r>
              <w:t>...</w:t>
            </w:r>
          </w:p>
        </w:tc>
        <w:tc>
          <w:tcPr>
            <w:tcW w:w="4200" w:type="dxa"/>
          </w:tcPr>
          <w:p w14:paraId="44F434C0" w14:textId="77777777" w:rsidR="00B50050" w:rsidRDefault="00B50050" w:rsidP="0088127C">
            <w:pPr>
              <w:pStyle w:val="OtherTableBody"/>
            </w:pPr>
            <w:r>
              <w:t>No suggested values defined</w:t>
            </w:r>
          </w:p>
        </w:tc>
      </w:tr>
      <w:tr w:rsidR="00B50050" w14:paraId="218AA034" w14:textId="77777777" w:rsidTr="00195548">
        <w:tc>
          <w:tcPr>
            <w:tcW w:w="600" w:type="dxa"/>
          </w:tcPr>
          <w:p w14:paraId="62057DA1" w14:textId="77777777" w:rsidR="00B50050" w:rsidRDefault="00B50050" w:rsidP="0088127C">
            <w:pPr>
              <w:pStyle w:val="OtherTableBody"/>
            </w:pPr>
            <w:r>
              <w:t>User</w:t>
            </w:r>
          </w:p>
        </w:tc>
        <w:tc>
          <w:tcPr>
            <w:tcW w:w="600" w:type="dxa"/>
          </w:tcPr>
          <w:p w14:paraId="07B16761" w14:textId="77777777" w:rsidR="00B50050" w:rsidRDefault="00B50050" w:rsidP="0088127C">
            <w:pPr>
              <w:pStyle w:val="OtherTableBody"/>
            </w:pPr>
          </w:p>
        </w:tc>
        <w:tc>
          <w:tcPr>
            <w:tcW w:w="2600" w:type="dxa"/>
          </w:tcPr>
          <w:p w14:paraId="3BD79834" w14:textId="77777777" w:rsidR="00B50050" w:rsidRDefault="00B50050" w:rsidP="0088127C">
            <w:pPr>
              <w:pStyle w:val="OtherTableBody"/>
            </w:pPr>
            <w:r>
              <w:t>Process Interruption Reason</w:t>
            </w:r>
          </w:p>
        </w:tc>
        <w:tc>
          <w:tcPr>
            <w:tcW w:w="1400" w:type="dxa"/>
          </w:tcPr>
          <w:p w14:paraId="58F6E3EC" w14:textId="77777777" w:rsidR="00B50050" w:rsidRDefault="00B50050" w:rsidP="0088127C">
            <w:pPr>
              <w:pStyle w:val="OtherTableBody"/>
            </w:pPr>
          </w:p>
        </w:tc>
        <w:tc>
          <w:tcPr>
            <w:tcW w:w="4200" w:type="dxa"/>
          </w:tcPr>
          <w:p w14:paraId="1292B731" w14:textId="77777777" w:rsidR="00B50050" w:rsidRDefault="00B50050" w:rsidP="0088127C">
            <w:pPr>
              <w:pStyle w:val="OtherTableBody"/>
            </w:pPr>
          </w:p>
        </w:tc>
      </w:tr>
      <w:tr w:rsidR="00B50050" w14:paraId="30628A9F" w14:textId="77777777" w:rsidTr="00195548">
        <w:tc>
          <w:tcPr>
            <w:tcW w:w="600" w:type="dxa"/>
          </w:tcPr>
          <w:p w14:paraId="5E30B6B7" w14:textId="77777777" w:rsidR="00B50050" w:rsidRDefault="00B50050" w:rsidP="0088127C">
            <w:pPr>
              <w:pStyle w:val="OtherTableBody"/>
            </w:pPr>
          </w:p>
        </w:tc>
        <w:tc>
          <w:tcPr>
            <w:tcW w:w="600" w:type="dxa"/>
          </w:tcPr>
          <w:p w14:paraId="0DDE83CB" w14:textId="77777777" w:rsidR="00B50050" w:rsidRDefault="00B50050" w:rsidP="0088127C">
            <w:pPr>
              <w:pStyle w:val="OtherTableBody"/>
            </w:pPr>
            <w:r>
              <w:t>0935</w:t>
            </w:r>
          </w:p>
        </w:tc>
        <w:tc>
          <w:tcPr>
            <w:tcW w:w="2600" w:type="dxa"/>
          </w:tcPr>
          <w:p w14:paraId="2C72B925" w14:textId="77777777" w:rsidR="00B50050" w:rsidRDefault="00B50050" w:rsidP="0088127C">
            <w:pPr>
              <w:pStyle w:val="OtherTableBody"/>
            </w:pPr>
          </w:p>
        </w:tc>
        <w:tc>
          <w:tcPr>
            <w:tcW w:w="1400" w:type="dxa"/>
          </w:tcPr>
          <w:p w14:paraId="48359556" w14:textId="77777777" w:rsidR="00B50050" w:rsidRDefault="00B50050" w:rsidP="0088127C">
            <w:pPr>
              <w:pStyle w:val="OtherTableBody"/>
            </w:pPr>
            <w:r>
              <w:t>ASC</w:t>
            </w:r>
          </w:p>
        </w:tc>
        <w:tc>
          <w:tcPr>
            <w:tcW w:w="4200" w:type="dxa"/>
          </w:tcPr>
          <w:p w14:paraId="4AAED65D" w14:textId="77777777" w:rsidR="00B50050" w:rsidRDefault="00B50050" w:rsidP="0088127C">
            <w:pPr>
              <w:pStyle w:val="OtherTableBody"/>
            </w:pPr>
            <w:r>
              <w:t>Apheresis Software Crash</w:t>
            </w:r>
          </w:p>
        </w:tc>
      </w:tr>
      <w:tr w:rsidR="00B50050" w14:paraId="25024D0D" w14:textId="77777777" w:rsidTr="00195548">
        <w:tc>
          <w:tcPr>
            <w:tcW w:w="600" w:type="dxa"/>
          </w:tcPr>
          <w:p w14:paraId="4F6CD1A0" w14:textId="77777777" w:rsidR="00B50050" w:rsidRDefault="00B50050" w:rsidP="0088127C">
            <w:pPr>
              <w:pStyle w:val="OtherTableBody"/>
            </w:pPr>
          </w:p>
        </w:tc>
        <w:tc>
          <w:tcPr>
            <w:tcW w:w="600" w:type="dxa"/>
          </w:tcPr>
          <w:p w14:paraId="1CB2B521" w14:textId="77777777" w:rsidR="00B50050" w:rsidRDefault="00B50050" w:rsidP="0088127C">
            <w:pPr>
              <w:pStyle w:val="OtherTableBody"/>
            </w:pPr>
            <w:r>
              <w:t>0935</w:t>
            </w:r>
          </w:p>
        </w:tc>
        <w:tc>
          <w:tcPr>
            <w:tcW w:w="2600" w:type="dxa"/>
          </w:tcPr>
          <w:p w14:paraId="0EDB69D7" w14:textId="77777777" w:rsidR="00B50050" w:rsidRDefault="00B50050" w:rsidP="0088127C">
            <w:pPr>
              <w:pStyle w:val="OtherTableBody"/>
            </w:pPr>
          </w:p>
        </w:tc>
        <w:tc>
          <w:tcPr>
            <w:tcW w:w="1400" w:type="dxa"/>
          </w:tcPr>
          <w:p w14:paraId="12780F16" w14:textId="77777777" w:rsidR="00B50050" w:rsidRDefault="00B50050" w:rsidP="0088127C">
            <w:pPr>
              <w:pStyle w:val="OtherTableBody"/>
            </w:pPr>
            <w:r>
              <w:t>BSC</w:t>
            </w:r>
          </w:p>
        </w:tc>
        <w:tc>
          <w:tcPr>
            <w:tcW w:w="4200" w:type="dxa"/>
          </w:tcPr>
          <w:p w14:paraId="22E77864" w14:textId="77777777" w:rsidR="00B50050" w:rsidRDefault="00B50050" w:rsidP="0088127C">
            <w:pPr>
              <w:pStyle w:val="OtherTableBody"/>
            </w:pPr>
            <w:r>
              <w:t>Manufacturing Software Crash</w:t>
            </w:r>
          </w:p>
        </w:tc>
      </w:tr>
      <w:tr w:rsidR="00B50050" w14:paraId="4115F62D" w14:textId="77777777" w:rsidTr="00195548">
        <w:tc>
          <w:tcPr>
            <w:tcW w:w="600" w:type="dxa"/>
          </w:tcPr>
          <w:p w14:paraId="6452B274" w14:textId="77777777" w:rsidR="00B50050" w:rsidRDefault="00B50050" w:rsidP="0088127C">
            <w:pPr>
              <w:pStyle w:val="OtherTableBody"/>
            </w:pPr>
          </w:p>
        </w:tc>
        <w:tc>
          <w:tcPr>
            <w:tcW w:w="600" w:type="dxa"/>
          </w:tcPr>
          <w:p w14:paraId="5394F7F6" w14:textId="77777777" w:rsidR="00B50050" w:rsidRDefault="00B50050" w:rsidP="0088127C">
            <w:pPr>
              <w:pStyle w:val="OtherTableBody"/>
            </w:pPr>
            <w:r>
              <w:t>0935</w:t>
            </w:r>
          </w:p>
        </w:tc>
        <w:tc>
          <w:tcPr>
            <w:tcW w:w="2600" w:type="dxa"/>
          </w:tcPr>
          <w:p w14:paraId="14F980D2" w14:textId="77777777" w:rsidR="00B50050" w:rsidRDefault="00B50050" w:rsidP="0088127C">
            <w:pPr>
              <w:pStyle w:val="OtherTableBody"/>
            </w:pPr>
          </w:p>
        </w:tc>
        <w:tc>
          <w:tcPr>
            <w:tcW w:w="1400" w:type="dxa"/>
          </w:tcPr>
          <w:p w14:paraId="42CFB3B5" w14:textId="77777777" w:rsidR="00B50050" w:rsidRDefault="00B50050" w:rsidP="0088127C">
            <w:pPr>
              <w:pStyle w:val="OtherTableBody"/>
            </w:pPr>
            <w:r>
              <w:t>CFT</w:t>
            </w:r>
          </w:p>
        </w:tc>
        <w:tc>
          <w:tcPr>
            <w:tcW w:w="4200" w:type="dxa"/>
          </w:tcPr>
          <w:p w14:paraId="352E022B" w14:textId="77777777" w:rsidR="00B50050" w:rsidRDefault="00B50050" w:rsidP="0088127C">
            <w:pPr>
              <w:pStyle w:val="OtherTableBody"/>
            </w:pPr>
            <w:r>
              <w:t>Couldn't follow through with donation (scared)</w:t>
            </w:r>
          </w:p>
        </w:tc>
      </w:tr>
      <w:tr w:rsidR="00B50050" w14:paraId="739F4DB1" w14:textId="77777777" w:rsidTr="00195548">
        <w:tc>
          <w:tcPr>
            <w:tcW w:w="600" w:type="dxa"/>
          </w:tcPr>
          <w:p w14:paraId="0291EBED" w14:textId="77777777" w:rsidR="00B50050" w:rsidRDefault="00B50050" w:rsidP="0088127C">
            <w:pPr>
              <w:pStyle w:val="OtherTableBody"/>
            </w:pPr>
          </w:p>
        </w:tc>
        <w:tc>
          <w:tcPr>
            <w:tcW w:w="600" w:type="dxa"/>
          </w:tcPr>
          <w:p w14:paraId="331492D4" w14:textId="77777777" w:rsidR="00B50050" w:rsidRDefault="00B50050" w:rsidP="0088127C">
            <w:pPr>
              <w:pStyle w:val="OtherTableBody"/>
            </w:pPr>
            <w:r>
              <w:t>0935</w:t>
            </w:r>
          </w:p>
        </w:tc>
        <w:tc>
          <w:tcPr>
            <w:tcW w:w="2600" w:type="dxa"/>
          </w:tcPr>
          <w:p w14:paraId="37519D8B" w14:textId="77777777" w:rsidR="00B50050" w:rsidRDefault="00B50050" w:rsidP="0088127C">
            <w:pPr>
              <w:pStyle w:val="OtherTableBody"/>
            </w:pPr>
          </w:p>
        </w:tc>
        <w:tc>
          <w:tcPr>
            <w:tcW w:w="1400" w:type="dxa"/>
          </w:tcPr>
          <w:p w14:paraId="5115B5C3" w14:textId="77777777" w:rsidR="00B50050" w:rsidRDefault="00B50050" w:rsidP="0088127C">
            <w:pPr>
              <w:pStyle w:val="OtherTableBody"/>
            </w:pPr>
            <w:r>
              <w:t>DBB</w:t>
            </w:r>
          </w:p>
        </w:tc>
        <w:tc>
          <w:tcPr>
            <w:tcW w:w="4200" w:type="dxa"/>
          </w:tcPr>
          <w:p w14:paraId="48EAD2A1" w14:textId="77777777" w:rsidR="00B50050" w:rsidRDefault="00B50050" w:rsidP="0088127C">
            <w:pPr>
              <w:pStyle w:val="OtherTableBody"/>
            </w:pPr>
            <w:r>
              <w:t>Bathroom</w:t>
            </w:r>
          </w:p>
        </w:tc>
      </w:tr>
      <w:tr w:rsidR="00B50050" w14:paraId="6D4B9F1F" w14:textId="77777777" w:rsidTr="00195548">
        <w:tc>
          <w:tcPr>
            <w:tcW w:w="600" w:type="dxa"/>
          </w:tcPr>
          <w:p w14:paraId="41746C06" w14:textId="77777777" w:rsidR="00B50050" w:rsidRDefault="00B50050" w:rsidP="0088127C">
            <w:pPr>
              <w:pStyle w:val="OtherTableBody"/>
            </w:pPr>
          </w:p>
        </w:tc>
        <w:tc>
          <w:tcPr>
            <w:tcW w:w="600" w:type="dxa"/>
          </w:tcPr>
          <w:p w14:paraId="2A60EB3D" w14:textId="77777777" w:rsidR="00B50050" w:rsidRDefault="00B50050" w:rsidP="0088127C">
            <w:pPr>
              <w:pStyle w:val="OtherTableBody"/>
            </w:pPr>
            <w:r>
              <w:t>0935</w:t>
            </w:r>
          </w:p>
        </w:tc>
        <w:tc>
          <w:tcPr>
            <w:tcW w:w="2600" w:type="dxa"/>
          </w:tcPr>
          <w:p w14:paraId="632D3A75" w14:textId="77777777" w:rsidR="00B50050" w:rsidRDefault="00B50050" w:rsidP="0088127C">
            <w:pPr>
              <w:pStyle w:val="OtherTableBody"/>
            </w:pPr>
          </w:p>
        </w:tc>
        <w:tc>
          <w:tcPr>
            <w:tcW w:w="1400" w:type="dxa"/>
          </w:tcPr>
          <w:p w14:paraId="5928764A" w14:textId="77777777" w:rsidR="00B50050" w:rsidRDefault="00B50050" w:rsidP="0088127C">
            <w:pPr>
              <w:pStyle w:val="OtherTableBody"/>
            </w:pPr>
            <w:r>
              <w:t>DCW</w:t>
            </w:r>
          </w:p>
        </w:tc>
        <w:tc>
          <w:tcPr>
            <w:tcW w:w="4200" w:type="dxa"/>
          </w:tcPr>
          <w:p w14:paraId="004EE248" w14:textId="77777777" w:rsidR="00B50050" w:rsidRDefault="00B50050" w:rsidP="0088127C">
            <w:pPr>
              <w:pStyle w:val="OtherTableBody"/>
            </w:pPr>
            <w:r>
              <w:t>Couldn't wait</w:t>
            </w:r>
          </w:p>
        </w:tc>
      </w:tr>
      <w:tr w:rsidR="00B50050" w14:paraId="2F4F0D5C" w14:textId="77777777" w:rsidTr="00195548">
        <w:tc>
          <w:tcPr>
            <w:tcW w:w="600" w:type="dxa"/>
          </w:tcPr>
          <w:p w14:paraId="09246699" w14:textId="77777777" w:rsidR="00B50050" w:rsidRDefault="00B50050" w:rsidP="0088127C">
            <w:pPr>
              <w:pStyle w:val="OtherTableBody"/>
            </w:pPr>
          </w:p>
        </w:tc>
        <w:tc>
          <w:tcPr>
            <w:tcW w:w="600" w:type="dxa"/>
          </w:tcPr>
          <w:p w14:paraId="5480A085" w14:textId="77777777" w:rsidR="00B50050" w:rsidRDefault="00B50050" w:rsidP="0088127C">
            <w:pPr>
              <w:pStyle w:val="OtherTableBody"/>
            </w:pPr>
            <w:r>
              <w:t>0935</w:t>
            </w:r>
          </w:p>
        </w:tc>
        <w:tc>
          <w:tcPr>
            <w:tcW w:w="2600" w:type="dxa"/>
          </w:tcPr>
          <w:p w14:paraId="659AFD35" w14:textId="77777777" w:rsidR="00B50050" w:rsidRDefault="00B50050" w:rsidP="0088127C">
            <w:pPr>
              <w:pStyle w:val="OtherTableBody"/>
            </w:pPr>
          </w:p>
        </w:tc>
        <w:tc>
          <w:tcPr>
            <w:tcW w:w="1400" w:type="dxa"/>
          </w:tcPr>
          <w:p w14:paraId="05F0D3DE" w14:textId="77777777" w:rsidR="00B50050" w:rsidRDefault="00B50050" w:rsidP="0088127C">
            <w:pPr>
              <w:pStyle w:val="OtherTableBody"/>
            </w:pPr>
            <w:r>
              <w:t>DNI</w:t>
            </w:r>
          </w:p>
        </w:tc>
        <w:tc>
          <w:tcPr>
            <w:tcW w:w="4200" w:type="dxa"/>
          </w:tcPr>
          <w:p w14:paraId="02FC978F" w14:textId="77777777" w:rsidR="00B50050" w:rsidRDefault="00B50050" w:rsidP="0088127C">
            <w:pPr>
              <w:pStyle w:val="OtherTableBody"/>
            </w:pPr>
            <w:r>
              <w:t>Phlebotomy Issue</w:t>
            </w:r>
          </w:p>
        </w:tc>
      </w:tr>
      <w:tr w:rsidR="00B50050" w14:paraId="13772815" w14:textId="77777777" w:rsidTr="00195548">
        <w:tc>
          <w:tcPr>
            <w:tcW w:w="600" w:type="dxa"/>
          </w:tcPr>
          <w:p w14:paraId="06C0560C" w14:textId="77777777" w:rsidR="00B50050" w:rsidRDefault="00B50050" w:rsidP="0088127C">
            <w:pPr>
              <w:pStyle w:val="OtherTableBody"/>
            </w:pPr>
          </w:p>
        </w:tc>
        <w:tc>
          <w:tcPr>
            <w:tcW w:w="600" w:type="dxa"/>
          </w:tcPr>
          <w:p w14:paraId="1BB1C9C0" w14:textId="77777777" w:rsidR="00B50050" w:rsidRDefault="00B50050" w:rsidP="0088127C">
            <w:pPr>
              <w:pStyle w:val="OtherTableBody"/>
            </w:pPr>
            <w:r>
              <w:t>0935</w:t>
            </w:r>
          </w:p>
        </w:tc>
        <w:tc>
          <w:tcPr>
            <w:tcW w:w="2600" w:type="dxa"/>
          </w:tcPr>
          <w:p w14:paraId="0E9597DB" w14:textId="77777777" w:rsidR="00B50050" w:rsidRDefault="00B50050" w:rsidP="0088127C">
            <w:pPr>
              <w:pStyle w:val="OtherTableBody"/>
            </w:pPr>
          </w:p>
        </w:tc>
        <w:tc>
          <w:tcPr>
            <w:tcW w:w="1400" w:type="dxa"/>
          </w:tcPr>
          <w:p w14:paraId="1BEF5C84" w14:textId="77777777" w:rsidR="00B50050" w:rsidRDefault="00B50050" w:rsidP="0088127C">
            <w:pPr>
              <w:pStyle w:val="OtherTableBody"/>
            </w:pPr>
            <w:r>
              <w:t>GFE</w:t>
            </w:r>
          </w:p>
        </w:tc>
        <w:tc>
          <w:tcPr>
            <w:tcW w:w="4200" w:type="dxa"/>
          </w:tcPr>
          <w:p w14:paraId="48BCF105" w14:textId="77777777" w:rsidR="00B50050" w:rsidRDefault="00B50050" w:rsidP="0088127C">
            <w:pPr>
              <w:pStyle w:val="OtherTableBody"/>
            </w:pPr>
            <w:r>
              <w:t>General Facility Emergency</w:t>
            </w:r>
          </w:p>
        </w:tc>
      </w:tr>
      <w:tr w:rsidR="00B50050" w14:paraId="79B09195" w14:textId="77777777" w:rsidTr="00195548">
        <w:tc>
          <w:tcPr>
            <w:tcW w:w="600" w:type="dxa"/>
          </w:tcPr>
          <w:p w14:paraId="5D496A3F" w14:textId="77777777" w:rsidR="00B50050" w:rsidRDefault="00B50050" w:rsidP="0088127C">
            <w:pPr>
              <w:pStyle w:val="OtherTableBody"/>
            </w:pPr>
          </w:p>
        </w:tc>
        <w:tc>
          <w:tcPr>
            <w:tcW w:w="600" w:type="dxa"/>
          </w:tcPr>
          <w:p w14:paraId="647DCAB3" w14:textId="77777777" w:rsidR="00B50050" w:rsidRDefault="00B50050" w:rsidP="0088127C">
            <w:pPr>
              <w:pStyle w:val="OtherTableBody"/>
            </w:pPr>
            <w:r>
              <w:t>0935</w:t>
            </w:r>
          </w:p>
        </w:tc>
        <w:tc>
          <w:tcPr>
            <w:tcW w:w="2600" w:type="dxa"/>
          </w:tcPr>
          <w:p w14:paraId="48D630BC" w14:textId="77777777" w:rsidR="00B50050" w:rsidRDefault="00B50050" w:rsidP="0088127C">
            <w:pPr>
              <w:pStyle w:val="OtherTableBody"/>
            </w:pPr>
          </w:p>
        </w:tc>
        <w:tc>
          <w:tcPr>
            <w:tcW w:w="1400" w:type="dxa"/>
          </w:tcPr>
          <w:p w14:paraId="5C1871DD" w14:textId="77777777" w:rsidR="00B50050" w:rsidRDefault="00B50050" w:rsidP="0088127C">
            <w:pPr>
              <w:pStyle w:val="OtherTableBody"/>
            </w:pPr>
            <w:r>
              <w:t>NRG</w:t>
            </w:r>
          </w:p>
        </w:tc>
        <w:tc>
          <w:tcPr>
            <w:tcW w:w="4200" w:type="dxa"/>
          </w:tcPr>
          <w:p w14:paraId="30D515C2" w14:textId="77777777" w:rsidR="00B50050" w:rsidRDefault="00B50050" w:rsidP="0088127C">
            <w:pPr>
              <w:pStyle w:val="OtherTableBody"/>
            </w:pPr>
            <w:r>
              <w:t>No reason given, donor decided to stop without giving a reason</w:t>
            </w:r>
          </w:p>
        </w:tc>
      </w:tr>
      <w:tr w:rsidR="00B50050" w14:paraId="66374554" w14:textId="77777777" w:rsidTr="00195548">
        <w:tc>
          <w:tcPr>
            <w:tcW w:w="600" w:type="dxa"/>
          </w:tcPr>
          <w:p w14:paraId="05CE06BB" w14:textId="77777777" w:rsidR="00B50050" w:rsidRDefault="00B50050" w:rsidP="0088127C">
            <w:pPr>
              <w:pStyle w:val="OtherTableBody"/>
            </w:pPr>
          </w:p>
        </w:tc>
        <w:tc>
          <w:tcPr>
            <w:tcW w:w="600" w:type="dxa"/>
          </w:tcPr>
          <w:p w14:paraId="4BE4E250" w14:textId="77777777" w:rsidR="00B50050" w:rsidRDefault="00B50050" w:rsidP="0088127C">
            <w:pPr>
              <w:pStyle w:val="OtherTableBody"/>
            </w:pPr>
            <w:r>
              <w:t>0935</w:t>
            </w:r>
          </w:p>
        </w:tc>
        <w:tc>
          <w:tcPr>
            <w:tcW w:w="2600" w:type="dxa"/>
          </w:tcPr>
          <w:p w14:paraId="26CB019D" w14:textId="77777777" w:rsidR="00B50050" w:rsidRDefault="00B50050" w:rsidP="0088127C">
            <w:pPr>
              <w:pStyle w:val="OtherTableBody"/>
            </w:pPr>
          </w:p>
        </w:tc>
        <w:tc>
          <w:tcPr>
            <w:tcW w:w="1400" w:type="dxa"/>
          </w:tcPr>
          <w:p w14:paraId="5509A2C0" w14:textId="77777777" w:rsidR="00B50050" w:rsidRDefault="00B50050" w:rsidP="0088127C">
            <w:pPr>
              <w:pStyle w:val="OtherTableBody"/>
            </w:pPr>
            <w:r>
              <w:t>PCD</w:t>
            </w:r>
          </w:p>
        </w:tc>
        <w:tc>
          <w:tcPr>
            <w:tcW w:w="4200" w:type="dxa"/>
          </w:tcPr>
          <w:p w14:paraId="6DB57ADC" w14:textId="77777777" w:rsidR="00B50050" w:rsidRDefault="00B50050" w:rsidP="0088127C">
            <w:pPr>
              <w:pStyle w:val="OtherTableBody"/>
            </w:pPr>
            <w:r>
              <w:t>Phone Call-Donor</w:t>
            </w:r>
          </w:p>
        </w:tc>
      </w:tr>
      <w:tr w:rsidR="00B50050" w14:paraId="1FE21ECD" w14:textId="77777777" w:rsidTr="00195548">
        <w:tc>
          <w:tcPr>
            <w:tcW w:w="600" w:type="dxa"/>
          </w:tcPr>
          <w:p w14:paraId="716B87A5" w14:textId="77777777" w:rsidR="00B50050" w:rsidRDefault="00B50050" w:rsidP="0088127C">
            <w:pPr>
              <w:pStyle w:val="OtherTableBody"/>
            </w:pPr>
            <w:r>
              <w:t>HL7</w:t>
            </w:r>
          </w:p>
        </w:tc>
        <w:tc>
          <w:tcPr>
            <w:tcW w:w="600" w:type="dxa"/>
          </w:tcPr>
          <w:p w14:paraId="453FC6DE" w14:textId="77777777" w:rsidR="00B50050" w:rsidRDefault="00B50050" w:rsidP="0088127C">
            <w:pPr>
              <w:pStyle w:val="OtherTableBody"/>
            </w:pPr>
          </w:p>
        </w:tc>
        <w:tc>
          <w:tcPr>
            <w:tcW w:w="2600" w:type="dxa"/>
          </w:tcPr>
          <w:p w14:paraId="3ABD0B4A" w14:textId="77777777" w:rsidR="00B50050" w:rsidRDefault="00B50050" w:rsidP="0088127C">
            <w:pPr>
              <w:pStyle w:val="OtherTableBody"/>
            </w:pPr>
            <w:r>
              <w:t>Observation Type</w:t>
            </w:r>
          </w:p>
        </w:tc>
        <w:tc>
          <w:tcPr>
            <w:tcW w:w="1400" w:type="dxa"/>
          </w:tcPr>
          <w:p w14:paraId="0166EB28" w14:textId="77777777" w:rsidR="00B50050" w:rsidRDefault="00B50050" w:rsidP="0088127C">
            <w:pPr>
              <w:pStyle w:val="OtherTableBody"/>
            </w:pPr>
          </w:p>
        </w:tc>
        <w:tc>
          <w:tcPr>
            <w:tcW w:w="4200" w:type="dxa"/>
          </w:tcPr>
          <w:p w14:paraId="645805C4" w14:textId="77777777" w:rsidR="00B50050" w:rsidRDefault="00B50050" w:rsidP="0088127C">
            <w:pPr>
              <w:pStyle w:val="OtherTableBody"/>
            </w:pPr>
          </w:p>
        </w:tc>
      </w:tr>
      <w:tr w:rsidR="00B50050" w14:paraId="5F57DACA" w14:textId="77777777" w:rsidTr="00195548">
        <w:tc>
          <w:tcPr>
            <w:tcW w:w="600" w:type="dxa"/>
          </w:tcPr>
          <w:p w14:paraId="40C4614F" w14:textId="77777777" w:rsidR="00B50050" w:rsidRDefault="00B50050" w:rsidP="0088127C">
            <w:pPr>
              <w:pStyle w:val="OtherTableBody"/>
            </w:pPr>
          </w:p>
        </w:tc>
        <w:tc>
          <w:tcPr>
            <w:tcW w:w="600" w:type="dxa"/>
          </w:tcPr>
          <w:p w14:paraId="48D5EE70" w14:textId="77777777" w:rsidR="00B50050" w:rsidRDefault="00B50050" w:rsidP="0088127C">
            <w:pPr>
              <w:pStyle w:val="OtherTableBody"/>
            </w:pPr>
            <w:r>
              <w:t>0936</w:t>
            </w:r>
          </w:p>
        </w:tc>
        <w:tc>
          <w:tcPr>
            <w:tcW w:w="2600" w:type="dxa"/>
          </w:tcPr>
          <w:p w14:paraId="52291741" w14:textId="77777777" w:rsidR="00B50050" w:rsidRDefault="00B50050" w:rsidP="0088127C">
            <w:pPr>
              <w:pStyle w:val="OtherTableBody"/>
            </w:pPr>
          </w:p>
        </w:tc>
        <w:tc>
          <w:tcPr>
            <w:tcW w:w="1400" w:type="dxa"/>
          </w:tcPr>
          <w:p w14:paraId="0D6DE6EB" w14:textId="77777777" w:rsidR="00B50050" w:rsidRDefault="00B50050" w:rsidP="0088127C">
            <w:pPr>
              <w:pStyle w:val="OtherTableBody"/>
            </w:pPr>
            <w:r>
              <w:t>QST</w:t>
            </w:r>
          </w:p>
        </w:tc>
        <w:tc>
          <w:tcPr>
            <w:tcW w:w="4200" w:type="dxa"/>
          </w:tcPr>
          <w:p w14:paraId="4C4071BA" w14:textId="77777777" w:rsidR="00B50050" w:rsidRDefault="00B50050" w:rsidP="0088127C">
            <w:pPr>
              <w:pStyle w:val="OtherTableBody"/>
            </w:pPr>
            <w:r>
              <w:t>Question</w:t>
            </w:r>
          </w:p>
        </w:tc>
      </w:tr>
      <w:tr w:rsidR="00B50050" w14:paraId="5333E283" w14:textId="77777777" w:rsidTr="00195548">
        <w:tc>
          <w:tcPr>
            <w:tcW w:w="600" w:type="dxa"/>
          </w:tcPr>
          <w:p w14:paraId="487158A4" w14:textId="77777777" w:rsidR="00B50050" w:rsidRDefault="00B50050" w:rsidP="0088127C">
            <w:pPr>
              <w:pStyle w:val="OtherTableBody"/>
            </w:pPr>
          </w:p>
        </w:tc>
        <w:tc>
          <w:tcPr>
            <w:tcW w:w="600" w:type="dxa"/>
          </w:tcPr>
          <w:p w14:paraId="3F625C93" w14:textId="77777777" w:rsidR="00B50050" w:rsidRDefault="00B50050" w:rsidP="0088127C">
            <w:pPr>
              <w:pStyle w:val="OtherTableBody"/>
            </w:pPr>
            <w:r>
              <w:t>0936</w:t>
            </w:r>
          </w:p>
        </w:tc>
        <w:tc>
          <w:tcPr>
            <w:tcW w:w="2600" w:type="dxa"/>
          </w:tcPr>
          <w:p w14:paraId="3B865ACE" w14:textId="77777777" w:rsidR="00B50050" w:rsidRDefault="00B50050" w:rsidP="0088127C">
            <w:pPr>
              <w:pStyle w:val="OtherTableBody"/>
            </w:pPr>
          </w:p>
        </w:tc>
        <w:tc>
          <w:tcPr>
            <w:tcW w:w="1400" w:type="dxa"/>
          </w:tcPr>
          <w:p w14:paraId="2C565DCA" w14:textId="77777777" w:rsidR="00B50050" w:rsidRDefault="00B50050" w:rsidP="0088127C">
            <w:pPr>
              <w:pStyle w:val="OtherTableBody"/>
            </w:pPr>
            <w:r>
              <w:t>RSLT</w:t>
            </w:r>
          </w:p>
        </w:tc>
        <w:tc>
          <w:tcPr>
            <w:tcW w:w="4200" w:type="dxa"/>
          </w:tcPr>
          <w:p w14:paraId="0858D6C4" w14:textId="77777777" w:rsidR="00B50050" w:rsidRDefault="00B50050" w:rsidP="0088127C">
            <w:pPr>
              <w:pStyle w:val="OtherTableBody"/>
            </w:pPr>
            <w:r>
              <w:t>Result</w:t>
            </w:r>
          </w:p>
        </w:tc>
      </w:tr>
      <w:tr w:rsidR="00B50050" w14:paraId="65206DFF" w14:textId="77777777" w:rsidTr="00195548">
        <w:tc>
          <w:tcPr>
            <w:tcW w:w="600" w:type="dxa"/>
          </w:tcPr>
          <w:p w14:paraId="0885961B" w14:textId="77777777" w:rsidR="00B50050" w:rsidRDefault="00B50050" w:rsidP="0088127C">
            <w:pPr>
              <w:pStyle w:val="OtherTableBody"/>
            </w:pPr>
          </w:p>
        </w:tc>
        <w:tc>
          <w:tcPr>
            <w:tcW w:w="600" w:type="dxa"/>
          </w:tcPr>
          <w:p w14:paraId="07DC4D79" w14:textId="77777777" w:rsidR="00B50050" w:rsidRDefault="00B50050" w:rsidP="0088127C">
            <w:pPr>
              <w:pStyle w:val="OtherTableBody"/>
            </w:pPr>
            <w:r>
              <w:t>0936</w:t>
            </w:r>
          </w:p>
        </w:tc>
        <w:tc>
          <w:tcPr>
            <w:tcW w:w="2600" w:type="dxa"/>
          </w:tcPr>
          <w:p w14:paraId="2994CF42" w14:textId="77777777" w:rsidR="00B50050" w:rsidRDefault="00B50050" w:rsidP="0088127C">
            <w:pPr>
              <w:pStyle w:val="OtherTableBody"/>
            </w:pPr>
          </w:p>
        </w:tc>
        <w:tc>
          <w:tcPr>
            <w:tcW w:w="1400" w:type="dxa"/>
          </w:tcPr>
          <w:p w14:paraId="4CDFE893" w14:textId="77777777" w:rsidR="00B50050" w:rsidRDefault="00B50050" w:rsidP="0088127C">
            <w:pPr>
              <w:pStyle w:val="OtherTableBody"/>
            </w:pPr>
            <w:r>
              <w:t>SCI</w:t>
            </w:r>
          </w:p>
        </w:tc>
        <w:tc>
          <w:tcPr>
            <w:tcW w:w="4200" w:type="dxa"/>
          </w:tcPr>
          <w:p w14:paraId="44EA21D3" w14:textId="77777777" w:rsidR="00B50050" w:rsidRDefault="00B50050" w:rsidP="0088127C">
            <w:pPr>
              <w:pStyle w:val="OtherTableBody"/>
            </w:pPr>
            <w:r>
              <w:t>Supporting Clinical Information</w:t>
            </w:r>
          </w:p>
        </w:tc>
      </w:tr>
      <w:tr w:rsidR="00B50050" w14:paraId="49CFD21B" w14:textId="77777777" w:rsidTr="00195548">
        <w:tc>
          <w:tcPr>
            <w:tcW w:w="600" w:type="dxa"/>
          </w:tcPr>
          <w:p w14:paraId="2828C161" w14:textId="77777777" w:rsidR="00B50050" w:rsidRDefault="00B50050" w:rsidP="0088127C">
            <w:pPr>
              <w:pStyle w:val="OtherTableBody"/>
            </w:pPr>
            <w:r>
              <w:t>HL7</w:t>
            </w:r>
          </w:p>
        </w:tc>
        <w:tc>
          <w:tcPr>
            <w:tcW w:w="600" w:type="dxa"/>
          </w:tcPr>
          <w:p w14:paraId="3E8F75BD" w14:textId="77777777" w:rsidR="00B50050" w:rsidRDefault="00B50050" w:rsidP="0088127C">
            <w:pPr>
              <w:pStyle w:val="OtherTableBody"/>
            </w:pPr>
          </w:p>
        </w:tc>
        <w:tc>
          <w:tcPr>
            <w:tcW w:w="2600" w:type="dxa"/>
          </w:tcPr>
          <w:p w14:paraId="20A4A2C9" w14:textId="77777777" w:rsidR="00B50050" w:rsidRDefault="00B50050" w:rsidP="0088127C">
            <w:pPr>
              <w:pStyle w:val="OtherTableBody"/>
            </w:pPr>
            <w:r>
              <w:t>Observation Sub-Type</w:t>
            </w:r>
          </w:p>
        </w:tc>
        <w:tc>
          <w:tcPr>
            <w:tcW w:w="1400" w:type="dxa"/>
          </w:tcPr>
          <w:p w14:paraId="6705CBAA" w14:textId="77777777" w:rsidR="00B50050" w:rsidRDefault="00B50050" w:rsidP="0088127C">
            <w:pPr>
              <w:pStyle w:val="OtherTableBody"/>
            </w:pPr>
          </w:p>
        </w:tc>
        <w:tc>
          <w:tcPr>
            <w:tcW w:w="4200" w:type="dxa"/>
          </w:tcPr>
          <w:p w14:paraId="64632002" w14:textId="77777777" w:rsidR="00B50050" w:rsidRDefault="00B50050" w:rsidP="0088127C">
            <w:pPr>
              <w:pStyle w:val="OtherTableBody"/>
            </w:pPr>
          </w:p>
        </w:tc>
      </w:tr>
      <w:tr w:rsidR="00B50050" w14:paraId="73FD1056" w14:textId="77777777" w:rsidTr="00195548">
        <w:tc>
          <w:tcPr>
            <w:tcW w:w="600" w:type="dxa"/>
          </w:tcPr>
          <w:p w14:paraId="44BC266E" w14:textId="77777777" w:rsidR="00B50050" w:rsidRDefault="00B50050" w:rsidP="0088127C">
            <w:pPr>
              <w:pStyle w:val="OtherTableBody"/>
            </w:pPr>
          </w:p>
        </w:tc>
        <w:tc>
          <w:tcPr>
            <w:tcW w:w="600" w:type="dxa"/>
          </w:tcPr>
          <w:p w14:paraId="011B34E3" w14:textId="77777777" w:rsidR="00B50050" w:rsidRDefault="00B50050" w:rsidP="0088127C">
            <w:pPr>
              <w:pStyle w:val="OtherTableBody"/>
            </w:pPr>
            <w:r>
              <w:t>0937</w:t>
            </w:r>
          </w:p>
        </w:tc>
        <w:tc>
          <w:tcPr>
            <w:tcW w:w="2600" w:type="dxa"/>
          </w:tcPr>
          <w:p w14:paraId="0BC8A3A9" w14:textId="77777777" w:rsidR="00B50050" w:rsidRDefault="00B50050" w:rsidP="0088127C">
            <w:pPr>
              <w:pStyle w:val="OtherTableBody"/>
            </w:pPr>
          </w:p>
        </w:tc>
        <w:tc>
          <w:tcPr>
            <w:tcW w:w="1400" w:type="dxa"/>
          </w:tcPr>
          <w:p w14:paraId="2B3B50E8" w14:textId="77777777" w:rsidR="00B50050" w:rsidRDefault="00B50050" w:rsidP="0088127C">
            <w:pPr>
              <w:pStyle w:val="OtherTableBody"/>
            </w:pPr>
            <w:r>
              <w:t>AOE</w:t>
            </w:r>
          </w:p>
        </w:tc>
        <w:tc>
          <w:tcPr>
            <w:tcW w:w="4200" w:type="dxa"/>
          </w:tcPr>
          <w:p w14:paraId="1D9B9057" w14:textId="77777777" w:rsidR="00B50050" w:rsidRDefault="00B50050" w:rsidP="0088127C">
            <w:pPr>
              <w:pStyle w:val="OtherTableBody"/>
            </w:pPr>
            <w:r>
              <w:t>Ask at Order Entry</w:t>
            </w:r>
          </w:p>
        </w:tc>
      </w:tr>
      <w:tr w:rsidR="00B50050" w14:paraId="0F6A71B4" w14:textId="77777777" w:rsidTr="00195548">
        <w:tc>
          <w:tcPr>
            <w:tcW w:w="600" w:type="dxa"/>
          </w:tcPr>
          <w:p w14:paraId="4E68BAAD" w14:textId="77777777" w:rsidR="00B50050" w:rsidRDefault="00B50050" w:rsidP="0088127C">
            <w:pPr>
              <w:pStyle w:val="OtherTableBody"/>
            </w:pPr>
          </w:p>
        </w:tc>
        <w:tc>
          <w:tcPr>
            <w:tcW w:w="600" w:type="dxa"/>
          </w:tcPr>
          <w:p w14:paraId="22CE51A5" w14:textId="77777777" w:rsidR="00B50050" w:rsidRDefault="00B50050" w:rsidP="0088127C">
            <w:pPr>
              <w:pStyle w:val="OtherTableBody"/>
            </w:pPr>
            <w:r>
              <w:t>0937</w:t>
            </w:r>
          </w:p>
        </w:tc>
        <w:tc>
          <w:tcPr>
            <w:tcW w:w="2600" w:type="dxa"/>
          </w:tcPr>
          <w:p w14:paraId="601EF5C4" w14:textId="77777777" w:rsidR="00B50050" w:rsidRDefault="00B50050" w:rsidP="0088127C">
            <w:pPr>
              <w:pStyle w:val="OtherTableBody"/>
            </w:pPr>
          </w:p>
        </w:tc>
        <w:tc>
          <w:tcPr>
            <w:tcW w:w="1400" w:type="dxa"/>
          </w:tcPr>
          <w:p w14:paraId="1EC73D57" w14:textId="77777777" w:rsidR="00B50050" w:rsidRDefault="00B50050" w:rsidP="0088127C">
            <w:pPr>
              <w:pStyle w:val="OtherTableBody"/>
            </w:pPr>
            <w:r>
              <w:t>ASC</w:t>
            </w:r>
          </w:p>
        </w:tc>
        <w:tc>
          <w:tcPr>
            <w:tcW w:w="4200" w:type="dxa"/>
          </w:tcPr>
          <w:p w14:paraId="5C8903FA" w14:textId="77777777" w:rsidR="00B50050" w:rsidRDefault="00B50050" w:rsidP="0088127C">
            <w:pPr>
              <w:pStyle w:val="OtherTableBody"/>
            </w:pPr>
            <w:r>
              <w:t>Ask at Specimen Collection</w:t>
            </w:r>
          </w:p>
        </w:tc>
      </w:tr>
      <w:tr w:rsidR="00B50050" w14:paraId="7D2F55B7" w14:textId="77777777" w:rsidTr="00195548">
        <w:tc>
          <w:tcPr>
            <w:tcW w:w="600" w:type="dxa"/>
          </w:tcPr>
          <w:p w14:paraId="0198BEBE" w14:textId="77777777" w:rsidR="00B50050" w:rsidRDefault="00B50050" w:rsidP="0088127C">
            <w:pPr>
              <w:pStyle w:val="OtherTableBody"/>
            </w:pPr>
          </w:p>
        </w:tc>
        <w:tc>
          <w:tcPr>
            <w:tcW w:w="600" w:type="dxa"/>
          </w:tcPr>
          <w:p w14:paraId="5BDA22EA" w14:textId="77777777" w:rsidR="00B50050" w:rsidRDefault="00B50050" w:rsidP="0088127C">
            <w:pPr>
              <w:pStyle w:val="OtherTableBody"/>
            </w:pPr>
            <w:r>
              <w:t>0937</w:t>
            </w:r>
          </w:p>
        </w:tc>
        <w:tc>
          <w:tcPr>
            <w:tcW w:w="2600" w:type="dxa"/>
          </w:tcPr>
          <w:p w14:paraId="5A7A4512" w14:textId="77777777" w:rsidR="00B50050" w:rsidRDefault="00B50050" w:rsidP="0088127C">
            <w:pPr>
              <w:pStyle w:val="OtherTableBody"/>
            </w:pPr>
          </w:p>
        </w:tc>
        <w:tc>
          <w:tcPr>
            <w:tcW w:w="1400" w:type="dxa"/>
          </w:tcPr>
          <w:p w14:paraId="1FB8B595" w14:textId="77777777" w:rsidR="00B50050" w:rsidRDefault="00B50050" w:rsidP="0088127C">
            <w:pPr>
              <w:pStyle w:val="OtherTableBody"/>
            </w:pPr>
            <w:r>
              <w:t>MCS</w:t>
            </w:r>
          </w:p>
        </w:tc>
        <w:tc>
          <w:tcPr>
            <w:tcW w:w="4200" w:type="dxa"/>
          </w:tcPr>
          <w:p w14:paraId="0C1ADA24" w14:textId="77777777" w:rsidR="00B50050" w:rsidRDefault="00B50050" w:rsidP="0088127C">
            <w:pPr>
              <w:pStyle w:val="OtherTableBody"/>
            </w:pPr>
            <w:r>
              <w:t>Sub-type of RSLT (Result) This term identifies observations that give overall culture outcome, when no specific organism is being named.</w:t>
            </w:r>
          </w:p>
        </w:tc>
      </w:tr>
      <w:tr w:rsidR="00B50050" w14:paraId="5F7F5E7F" w14:textId="77777777" w:rsidTr="00195548">
        <w:tc>
          <w:tcPr>
            <w:tcW w:w="600" w:type="dxa"/>
          </w:tcPr>
          <w:p w14:paraId="1BF847FE" w14:textId="77777777" w:rsidR="00B50050" w:rsidRDefault="00B50050" w:rsidP="0088127C">
            <w:pPr>
              <w:pStyle w:val="OtherTableBody"/>
            </w:pPr>
          </w:p>
        </w:tc>
        <w:tc>
          <w:tcPr>
            <w:tcW w:w="600" w:type="dxa"/>
          </w:tcPr>
          <w:p w14:paraId="1EEE8E27" w14:textId="77777777" w:rsidR="00B50050" w:rsidRDefault="00B50050" w:rsidP="0088127C">
            <w:pPr>
              <w:pStyle w:val="OtherTableBody"/>
            </w:pPr>
            <w:r>
              <w:t>0937</w:t>
            </w:r>
          </w:p>
        </w:tc>
        <w:tc>
          <w:tcPr>
            <w:tcW w:w="2600" w:type="dxa"/>
          </w:tcPr>
          <w:p w14:paraId="40D02E75" w14:textId="77777777" w:rsidR="00B50050" w:rsidRDefault="00B50050" w:rsidP="0088127C">
            <w:pPr>
              <w:pStyle w:val="OtherTableBody"/>
            </w:pPr>
          </w:p>
        </w:tc>
        <w:tc>
          <w:tcPr>
            <w:tcW w:w="1400" w:type="dxa"/>
          </w:tcPr>
          <w:p w14:paraId="0D931280" w14:textId="77777777" w:rsidR="00B50050" w:rsidRDefault="00B50050" w:rsidP="0088127C">
            <w:pPr>
              <w:pStyle w:val="OtherTableBody"/>
            </w:pPr>
            <w:r>
              <w:t>MID</w:t>
            </w:r>
          </w:p>
        </w:tc>
        <w:tc>
          <w:tcPr>
            <w:tcW w:w="4200" w:type="dxa"/>
          </w:tcPr>
          <w:p w14:paraId="5E3983BA" w14:textId="77777777" w:rsidR="00B50050" w:rsidRDefault="00B50050" w:rsidP="0088127C">
            <w:pPr>
              <w:pStyle w:val="OtherTableBody"/>
            </w:pPr>
            <w:r>
              <w:t>Sub-type of RSLT (Result) This term identifies any other observations about the isolate.</w:t>
            </w:r>
          </w:p>
        </w:tc>
      </w:tr>
      <w:tr w:rsidR="00B50050" w14:paraId="46614F8A" w14:textId="77777777" w:rsidTr="00195548">
        <w:tc>
          <w:tcPr>
            <w:tcW w:w="600" w:type="dxa"/>
          </w:tcPr>
          <w:p w14:paraId="34590581" w14:textId="77777777" w:rsidR="00B50050" w:rsidRDefault="00B50050" w:rsidP="0088127C">
            <w:pPr>
              <w:pStyle w:val="OtherTableBody"/>
            </w:pPr>
          </w:p>
        </w:tc>
        <w:tc>
          <w:tcPr>
            <w:tcW w:w="600" w:type="dxa"/>
          </w:tcPr>
          <w:p w14:paraId="5634F7C2" w14:textId="77777777" w:rsidR="00B50050" w:rsidRDefault="00B50050" w:rsidP="0088127C">
            <w:pPr>
              <w:pStyle w:val="OtherTableBody"/>
            </w:pPr>
            <w:r>
              <w:t>0937</w:t>
            </w:r>
          </w:p>
        </w:tc>
        <w:tc>
          <w:tcPr>
            <w:tcW w:w="2600" w:type="dxa"/>
          </w:tcPr>
          <w:p w14:paraId="4911BBC5" w14:textId="77777777" w:rsidR="00B50050" w:rsidRDefault="00B50050" w:rsidP="0088127C">
            <w:pPr>
              <w:pStyle w:val="OtherTableBody"/>
            </w:pPr>
          </w:p>
        </w:tc>
        <w:tc>
          <w:tcPr>
            <w:tcW w:w="1400" w:type="dxa"/>
          </w:tcPr>
          <w:p w14:paraId="485D5CCB" w14:textId="77777777" w:rsidR="00B50050" w:rsidRDefault="00B50050" w:rsidP="0088127C">
            <w:pPr>
              <w:pStyle w:val="OtherTableBody"/>
            </w:pPr>
            <w:r>
              <w:t>MIG</w:t>
            </w:r>
          </w:p>
        </w:tc>
        <w:tc>
          <w:tcPr>
            <w:tcW w:w="4200" w:type="dxa"/>
          </w:tcPr>
          <w:p w14:paraId="40BDA49F" w14:textId="77777777" w:rsidR="00B50050" w:rsidRDefault="00B50050" w:rsidP="0088127C">
            <w:pPr>
              <w:pStyle w:val="OtherTableBody"/>
            </w:pPr>
            <w:r>
              <w:t>Sub-type of RSLT (Result) This term identifies growth levels of an isolate – can be numeric or categorical.</w:t>
            </w:r>
          </w:p>
        </w:tc>
      </w:tr>
      <w:tr w:rsidR="00B50050" w14:paraId="274200F2" w14:textId="77777777" w:rsidTr="00195548">
        <w:tc>
          <w:tcPr>
            <w:tcW w:w="600" w:type="dxa"/>
          </w:tcPr>
          <w:p w14:paraId="1E352A91" w14:textId="77777777" w:rsidR="00B50050" w:rsidRDefault="00B50050" w:rsidP="0088127C">
            <w:pPr>
              <w:pStyle w:val="OtherTableBody"/>
            </w:pPr>
          </w:p>
        </w:tc>
        <w:tc>
          <w:tcPr>
            <w:tcW w:w="600" w:type="dxa"/>
          </w:tcPr>
          <w:p w14:paraId="78AEB073" w14:textId="77777777" w:rsidR="00B50050" w:rsidRDefault="00B50050" w:rsidP="0088127C">
            <w:pPr>
              <w:pStyle w:val="OtherTableBody"/>
            </w:pPr>
            <w:r>
              <w:t>0937</w:t>
            </w:r>
          </w:p>
        </w:tc>
        <w:tc>
          <w:tcPr>
            <w:tcW w:w="2600" w:type="dxa"/>
          </w:tcPr>
          <w:p w14:paraId="60B41952" w14:textId="77777777" w:rsidR="00B50050" w:rsidRDefault="00B50050" w:rsidP="0088127C">
            <w:pPr>
              <w:pStyle w:val="OtherTableBody"/>
            </w:pPr>
          </w:p>
        </w:tc>
        <w:tc>
          <w:tcPr>
            <w:tcW w:w="1400" w:type="dxa"/>
          </w:tcPr>
          <w:p w14:paraId="783C4E34" w14:textId="77777777" w:rsidR="00B50050" w:rsidRDefault="00B50050" w:rsidP="0088127C">
            <w:pPr>
              <w:pStyle w:val="OtherTableBody"/>
            </w:pPr>
            <w:r>
              <w:t>MIN</w:t>
            </w:r>
          </w:p>
        </w:tc>
        <w:tc>
          <w:tcPr>
            <w:tcW w:w="4200" w:type="dxa"/>
          </w:tcPr>
          <w:p w14:paraId="3C9124EA" w14:textId="77777777" w:rsidR="00B50050" w:rsidRDefault="00B50050" w:rsidP="0088127C">
            <w:pPr>
              <w:pStyle w:val="OtherTableBody"/>
            </w:pPr>
            <w:r>
              <w:t>Sub-type of RSLT (Result) This term identifies observations that name a specific organism either at the species or the genus level.</w:t>
            </w:r>
          </w:p>
        </w:tc>
      </w:tr>
      <w:tr w:rsidR="00B50050" w14:paraId="69573FC2" w14:textId="77777777" w:rsidTr="00195548">
        <w:tc>
          <w:tcPr>
            <w:tcW w:w="600" w:type="dxa"/>
          </w:tcPr>
          <w:p w14:paraId="2A2B18E2" w14:textId="77777777" w:rsidR="00B50050" w:rsidRDefault="00B50050" w:rsidP="0088127C">
            <w:pPr>
              <w:pStyle w:val="OtherTableBody"/>
            </w:pPr>
          </w:p>
        </w:tc>
        <w:tc>
          <w:tcPr>
            <w:tcW w:w="600" w:type="dxa"/>
          </w:tcPr>
          <w:p w14:paraId="52666F31" w14:textId="77777777" w:rsidR="00B50050" w:rsidRDefault="00B50050" w:rsidP="0088127C">
            <w:pPr>
              <w:pStyle w:val="OtherTableBody"/>
            </w:pPr>
            <w:r>
              <w:t>0937</w:t>
            </w:r>
          </w:p>
        </w:tc>
        <w:tc>
          <w:tcPr>
            <w:tcW w:w="2600" w:type="dxa"/>
          </w:tcPr>
          <w:p w14:paraId="3EC48384" w14:textId="77777777" w:rsidR="00B50050" w:rsidRDefault="00B50050" w:rsidP="0088127C">
            <w:pPr>
              <w:pStyle w:val="OtherTableBody"/>
            </w:pPr>
          </w:p>
        </w:tc>
        <w:tc>
          <w:tcPr>
            <w:tcW w:w="1400" w:type="dxa"/>
          </w:tcPr>
          <w:p w14:paraId="13F63B31" w14:textId="77777777" w:rsidR="00B50050" w:rsidRDefault="00B50050" w:rsidP="0088127C">
            <w:pPr>
              <w:pStyle w:val="OtherTableBody"/>
            </w:pPr>
            <w:r>
              <w:t>MIR</w:t>
            </w:r>
          </w:p>
        </w:tc>
        <w:tc>
          <w:tcPr>
            <w:tcW w:w="4200" w:type="dxa"/>
          </w:tcPr>
          <w:p w14:paraId="68499147" w14:textId="77777777" w:rsidR="00B50050" w:rsidRDefault="00B50050" w:rsidP="0088127C">
            <w:pPr>
              <w:pStyle w:val="OtherTableBody"/>
            </w:pPr>
            <w:r>
              <w:t>Micro Isolate Related</w:t>
            </w:r>
          </w:p>
        </w:tc>
      </w:tr>
      <w:tr w:rsidR="00B50050" w14:paraId="1AFF7DA0" w14:textId="77777777" w:rsidTr="00195548">
        <w:tc>
          <w:tcPr>
            <w:tcW w:w="600" w:type="dxa"/>
          </w:tcPr>
          <w:p w14:paraId="5335F60D" w14:textId="77777777" w:rsidR="00B50050" w:rsidRDefault="00B50050" w:rsidP="0088127C">
            <w:pPr>
              <w:pStyle w:val="OtherTableBody"/>
            </w:pPr>
          </w:p>
        </w:tc>
        <w:tc>
          <w:tcPr>
            <w:tcW w:w="600" w:type="dxa"/>
          </w:tcPr>
          <w:p w14:paraId="582D453C" w14:textId="77777777" w:rsidR="00B50050" w:rsidRDefault="00B50050" w:rsidP="0088127C">
            <w:pPr>
              <w:pStyle w:val="OtherTableBody"/>
            </w:pPr>
            <w:r>
              <w:t>0937</w:t>
            </w:r>
          </w:p>
        </w:tc>
        <w:tc>
          <w:tcPr>
            <w:tcW w:w="2600" w:type="dxa"/>
          </w:tcPr>
          <w:p w14:paraId="5BC5F9F1" w14:textId="77777777" w:rsidR="00B50050" w:rsidRDefault="00B50050" w:rsidP="0088127C">
            <w:pPr>
              <w:pStyle w:val="OtherTableBody"/>
            </w:pPr>
          </w:p>
        </w:tc>
        <w:tc>
          <w:tcPr>
            <w:tcW w:w="1400" w:type="dxa"/>
          </w:tcPr>
          <w:p w14:paraId="55128903" w14:textId="77777777" w:rsidR="00B50050" w:rsidRDefault="00B50050" w:rsidP="0088127C">
            <w:pPr>
              <w:pStyle w:val="OtherTableBody"/>
            </w:pPr>
            <w:r>
              <w:t>MIRM</w:t>
            </w:r>
          </w:p>
        </w:tc>
        <w:tc>
          <w:tcPr>
            <w:tcW w:w="4200" w:type="dxa"/>
          </w:tcPr>
          <w:p w14:paraId="431F1899" w14:textId="77777777" w:rsidR="00B50050" w:rsidRDefault="00B50050" w:rsidP="0088127C">
            <w:pPr>
              <w:pStyle w:val="OtherTableBody"/>
            </w:pPr>
            <w:r>
              <w:t>Micro Isolate Related Modifier</w:t>
            </w:r>
          </w:p>
        </w:tc>
      </w:tr>
      <w:tr w:rsidR="00B50050" w14:paraId="2130024D" w14:textId="77777777" w:rsidTr="00195548">
        <w:tc>
          <w:tcPr>
            <w:tcW w:w="600" w:type="dxa"/>
          </w:tcPr>
          <w:p w14:paraId="56832702" w14:textId="77777777" w:rsidR="00B50050" w:rsidRDefault="00B50050" w:rsidP="0088127C">
            <w:pPr>
              <w:pStyle w:val="OtherTableBody"/>
            </w:pPr>
          </w:p>
        </w:tc>
        <w:tc>
          <w:tcPr>
            <w:tcW w:w="600" w:type="dxa"/>
          </w:tcPr>
          <w:p w14:paraId="007C674D" w14:textId="77777777" w:rsidR="00B50050" w:rsidRDefault="00B50050" w:rsidP="0088127C">
            <w:pPr>
              <w:pStyle w:val="OtherTableBody"/>
            </w:pPr>
            <w:r>
              <w:t>0937</w:t>
            </w:r>
          </w:p>
        </w:tc>
        <w:tc>
          <w:tcPr>
            <w:tcW w:w="2600" w:type="dxa"/>
          </w:tcPr>
          <w:p w14:paraId="3F9393D8" w14:textId="77777777" w:rsidR="00B50050" w:rsidRDefault="00B50050" w:rsidP="0088127C">
            <w:pPr>
              <w:pStyle w:val="OtherTableBody"/>
            </w:pPr>
          </w:p>
        </w:tc>
        <w:tc>
          <w:tcPr>
            <w:tcW w:w="1400" w:type="dxa"/>
          </w:tcPr>
          <w:p w14:paraId="1B9B9904" w14:textId="77777777" w:rsidR="00B50050" w:rsidRDefault="00B50050" w:rsidP="0088127C">
            <w:pPr>
              <w:pStyle w:val="OtherTableBody"/>
            </w:pPr>
            <w:r>
              <w:t>MNIR</w:t>
            </w:r>
          </w:p>
        </w:tc>
        <w:tc>
          <w:tcPr>
            <w:tcW w:w="4200" w:type="dxa"/>
          </w:tcPr>
          <w:p w14:paraId="3B4A01B3" w14:textId="77777777" w:rsidR="00B50050" w:rsidRDefault="00B50050" w:rsidP="0088127C">
            <w:pPr>
              <w:pStyle w:val="OtherTableBody"/>
            </w:pPr>
            <w:r>
              <w:t>Micro Non-Isolate Related</w:t>
            </w:r>
          </w:p>
        </w:tc>
      </w:tr>
      <w:tr w:rsidR="00B50050" w14:paraId="6AAE8F53" w14:textId="77777777" w:rsidTr="00195548">
        <w:tc>
          <w:tcPr>
            <w:tcW w:w="600" w:type="dxa"/>
          </w:tcPr>
          <w:p w14:paraId="49D50862" w14:textId="77777777" w:rsidR="00B50050" w:rsidRDefault="00B50050" w:rsidP="0088127C">
            <w:pPr>
              <w:pStyle w:val="OtherTableBody"/>
            </w:pPr>
          </w:p>
        </w:tc>
        <w:tc>
          <w:tcPr>
            <w:tcW w:w="600" w:type="dxa"/>
          </w:tcPr>
          <w:p w14:paraId="0CAF6B3A" w14:textId="77777777" w:rsidR="00B50050" w:rsidRDefault="00B50050" w:rsidP="0088127C">
            <w:pPr>
              <w:pStyle w:val="OtherTableBody"/>
            </w:pPr>
            <w:r>
              <w:t>0937</w:t>
            </w:r>
          </w:p>
        </w:tc>
        <w:tc>
          <w:tcPr>
            <w:tcW w:w="2600" w:type="dxa"/>
          </w:tcPr>
          <w:p w14:paraId="40B13875" w14:textId="77777777" w:rsidR="00B50050" w:rsidRDefault="00B50050" w:rsidP="0088127C">
            <w:pPr>
              <w:pStyle w:val="OtherTableBody"/>
            </w:pPr>
          </w:p>
        </w:tc>
        <w:tc>
          <w:tcPr>
            <w:tcW w:w="1400" w:type="dxa"/>
          </w:tcPr>
          <w:p w14:paraId="69CFB6AB" w14:textId="77777777" w:rsidR="00B50050" w:rsidRDefault="00B50050" w:rsidP="0088127C">
            <w:pPr>
              <w:pStyle w:val="OtherTableBody"/>
            </w:pPr>
            <w:r>
              <w:t>MOD</w:t>
            </w:r>
          </w:p>
        </w:tc>
        <w:tc>
          <w:tcPr>
            <w:tcW w:w="4200" w:type="dxa"/>
          </w:tcPr>
          <w:p w14:paraId="609FB9FA" w14:textId="77777777" w:rsidR="00B50050" w:rsidRDefault="00B50050" w:rsidP="0088127C">
            <w:pPr>
              <w:pStyle w:val="OtherTableBody"/>
            </w:pPr>
            <w:r>
              <w:t>Sub-type of RSLT (Result) This term identifies observations that do not fit the culture status, but is not at the isolate level.</w:t>
            </w:r>
          </w:p>
        </w:tc>
      </w:tr>
      <w:tr w:rsidR="00B50050" w14:paraId="05B939AE" w14:textId="77777777" w:rsidTr="00195548">
        <w:tc>
          <w:tcPr>
            <w:tcW w:w="600" w:type="dxa"/>
          </w:tcPr>
          <w:p w14:paraId="45BD4562" w14:textId="77777777" w:rsidR="00B50050" w:rsidRDefault="00B50050" w:rsidP="0088127C">
            <w:pPr>
              <w:pStyle w:val="OtherTableBody"/>
            </w:pPr>
          </w:p>
        </w:tc>
        <w:tc>
          <w:tcPr>
            <w:tcW w:w="600" w:type="dxa"/>
          </w:tcPr>
          <w:p w14:paraId="091B9F77" w14:textId="77777777" w:rsidR="00B50050" w:rsidRDefault="00B50050" w:rsidP="0088127C">
            <w:pPr>
              <w:pStyle w:val="OtherTableBody"/>
            </w:pPr>
            <w:r>
              <w:t>0937</w:t>
            </w:r>
          </w:p>
        </w:tc>
        <w:tc>
          <w:tcPr>
            <w:tcW w:w="2600" w:type="dxa"/>
          </w:tcPr>
          <w:p w14:paraId="03C14A10" w14:textId="77777777" w:rsidR="00B50050" w:rsidRDefault="00B50050" w:rsidP="0088127C">
            <w:pPr>
              <w:pStyle w:val="OtherTableBody"/>
            </w:pPr>
          </w:p>
        </w:tc>
        <w:tc>
          <w:tcPr>
            <w:tcW w:w="1400" w:type="dxa"/>
          </w:tcPr>
          <w:p w14:paraId="2942F346" w14:textId="77777777" w:rsidR="00B50050" w:rsidRDefault="00B50050" w:rsidP="0088127C">
            <w:pPr>
              <w:pStyle w:val="OtherTableBody"/>
            </w:pPr>
            <w:r>
              <w:t>MSS</w:t>
            </w:r>
          </w:p>
        </w:tc>
        <w:tc>
          <w:tcPr>
            <w:tcW w:w="4200" w:type="dxa"/>
          </w:tcPr>
          <w:p w14:paraId="087B8565" w14:textId="77777777" w:rsidR="00B50050" w:rsidRDefault="00B50050" w:rsidP="0088127C">
            <w:pPr>
              <w:pStyle w:val="OtherTableBody"/>
            </w:pPr>
            <w:r>
              <w:t>Sub-type of RSLT (Result) This term identifies observations on gram stains (and other stains or smears) on the clinical sample.</w:t>
            </w:r>
          </w:p>
        </w:tc>
      </w:tr>
      <w:tr w:rsidR="00B50050" w14:paraId="775D9B7C" w14:textId="77777777" w:rsidTr="00195548">
        <w:tc>
          <w:tcPr>
            <w:tcW w:w="600" w:type="dxa"/>
          </w:tcPr>
          <w:p w14:paraId="2DE66E5A" w14:textId="77777777" w:rsidR="00B50050" w:rsidRDefault="00B50050" w:rsidP="0088127C">
            <w:pPr>
              <w:pStyle w:val="OtherTableBody"/>
            </w:pPr>
          </w:p>
        </w:tc>
        <w:tc>
          <w:tcPr>
            <w:tcW w:w="600" w:type="dxa"/>
          </w:tcPr>
          <w:p w14:paraId="7C2437A0" w14:textId="77777777" w:rsidR="00B50050" w:rsidRDefault="00B50050" w:rsidP="0088127C">
            <w:pPr>
              <w:pStyle w:val="OtherTableBody"/>
            </w:pPr>
            <w:r>
              <w:t>0937</w:t>
            </w:r>
          </w:p>
        </w:tc>
        <w:tc>
          <w:tcPr>
            <w:tcW w:w="2600" w:type="dxa"/>
          </w:tcPr>
          <w:p w14:paraId="1476F987" w14:textId="77777777" w:rsidR="00B50050" w:rsidRDefault="00B50050" w:rsidP="0088127C">
            <w:pPr>
              <w:pStyle w:val="OtherTableBody"/>
            </w:pPr>
          </w:p>
        </w:tc>
        <w:tc>
          <w:tcPr>
            <w:tcW w:w="1400" w:type="dxa"/>
          </w:tcPr>
          <w:p w14:paraId="334F6205" w14:textId="77777777" w:rsidR="00B50050" w:rsidRDefault="00B50050" w:rsidP="0088127C">
            <w:pPr>
              <w:pStyle w:val="OtherTableBody"/>
            </w:pPr>
            <w:r>
              <w:t>SUP</w:t>
            </w:r>
          </w:p>
        </w:tc>
        <w:tc>
          <w:tcPr>
            <w:tcW w:w="4200" w:type="dxa"/>
          </w:tcPr>
          <w:p w14:paraId="07703994" w14:textId="77777777" w:rsidR="00B50050" w:rsidRDefault="00B50050" w:rsidP="0088127C">
            <w:pPr>
              <w:pStyle w:val="OtherTableBody"/>
            </w:pPr>
            <w:r>
              <w:t>Supplemental Result</w:t>
            </w:r>
          </w:p>
        </w:tc>
      </w:tr>
      <w:tr w:rsidR="00B50050" w14:paraId="7BEE7EFB" w14:textId="77777777" w:rsidTr="00195548">
        <w:tc>
          <w:tcPr>
            <w:tcW w:w="600" w:type="dxa"/>
          </w:tcPr>
          <w:p w14:paraId="5D22D124" w14:textId="77777777" w:rsidR="00B50050" w:rsidRDefault="00B50050" w:rsidP="0088127C">
            <w:pPr>
              <w:pStyle w:val="OtherTableBody"/>
            </w:pPr>
          </w:p>
        </w:tc>
        <w:tc>
          <w:tcPr>
            <w:tcW w:w="600" w:type="dxa"/>
          </w:tcPr>
          <w:p w14:paraId="1BBE3DE7" w14:textId="77777777" w:rsidR="00B50050" w:rsidRDefault="00B50050" w:rsidP="0088127C">
            <w:pPr>
              <w:pStyle w:val="OtherTableBody"/>
            </w:pPr>
            <w:r>
              <w:t>0937</w:t>
            </w:r>
          </w:p>
        </w:tc>
        <w:tc>
          <w:tcPr>
            <w:tcW w:w="2600" w:type="dxa"/>
          </w:tcPr>
          <w:p w14:paraId="6C598901" w14:textId="77777777" w:rsidR="00B50050" w:rsidRDefault="00B50050" w:rsidP="0088127C">
            <w:pPr>
              <w:pStyle w:val="OtherTableBody"/>
            </w:pPr>
          </w:p>
        </w:tc>
        <w:tc>
          <w:tcPr>
            <w:tcW w:w="1400" w:type="dxa"/>
          </w:tcPr>
          <w:p w14:paraId="41E9CD25" w14:textId="77777777" w:rsidR="00B50050" w:rsidRDefault="00B50050" w:rsidP="0088127C">
            <w:pPr>
              <w:pStyle w:val="OtherTableBody"/>
            </w:pPr>
            <w:r>
              <w:t>SUR</w:t>
            </w:r>
          </w:p>
        </w:tc>
        <w:tc>
          <w:tcPr>
            <w:tcW w:w="4200" w:type="dxa"/>
          </w:tcPr>
          <w:p w14:paraId="416FDFEE" w14:textId="77777777" w:rsidR="00B50050" w:rsidRDefault="00B50050" w:rsidP="0088127C">
            <w:pPr>
              <w:pStyle w:val="OtherTableBody"/>
            </w:pPr>
            <w:r>
              <w:t>Susceptibility Related</w:t>
            </w:r>
          </w:p>
        </w:tc>
      </w:tr>
      <w:tr w:rsidR="00B50050" w14:paraId="63AF54FD" w14:textId="77777777" w:rsidTr="00195548">
        <w:tc>
          <w:tcPr>
            <w:tcW w:w="600" w:type="dxa"/>
          </w:tcPr>
          <w:p w14:paraId="078A5501" w14:textId="77777777" w:rsidR="00B50050" w:rsidRDefault="00B50050" w:rsidP="0088127C">
            <w:pPr>
              <w:pStyle w:val="OtherTableBody"/>
            </w:pPr>
          </w:p>
        </w:tc>
        <w:tc>
          <w:tcPr>
            <w:tcW w:w="600" w:type="dxa"/>
          </w:tcPr>
          <w:p w14:paraId="60EBB78A" w14:textId="77777777" w:rsidR="00B50050" w:rsidRDefault="00B50050" w:rsidP="0088127C">
            <w:pPr>
              <w:pStyle w:val="OtherTableBody"/>
            </w:pPr>
            <w:r>
              <w:t>0937</w:t>
            </w:r>
          </w:p>
        </w:tc>
        <w:tc>
          <w:tcPr>
            <w:tcW w:w="2600" w:type="dxa"/>
          </w:tcPr>
          <w:p w14:paraId="4DED2178" w14:textId="77777777" w:rsidR="00B50050" w:rsidRDefault="00B50050" w:rsidP="0088127C">
            <w:pPr>
              <w:pStyle w:val="OtherTableBody"/>
            </w:pPr>
          </w:p>
        </w:tc>
        <w:tc>
          <w:tcPr>
            <w:tcW w:w="1400" w:type="dxa"/>
          </w:tcPr>
          <w:p w14:paraId="1D29C77F" w14:textId="77777777" w:rsidR="00B50050" w:rsidRDefault="00B50050" w:rsidP="0088127C">
            <w:pPr>
              <w:pStyle w:val="OtherTableBody"/>
            </w:pPr>
            <w:r>
              <w:t>UNSP</w:t>
            </w:r>
          </w:p>
        </w:tc>
        <w:tc>
          <w:tcPr>
            <w:tcW w:w="4200" w:type="dxa"/>
          </w:tcPr>
          <w:p w14:paraId="66D710E0" w14:textId="77777777" w:rsidR="00B50050" w:rsidRDefault="00B50050" w:rsidP="0088127C">
            <w:pPr>
              <w:pStyle w:val="OtherTableBody"/>
            </w:pPr>
            <w:r>
              <w:t>Unspecified</w:t>
            </w:r>
          </w:p>
        </w:tc>
      </w:tr>
      <w:tr w:rsidR="00B50050" w14:paraId="4384959F" w14:textId="77777777" w:rsidTr="00195548">
        <w:tc>
          <w:tcPr>
            <w:tcW w:w="600" w:type="dxa"/>
          </w:tcPr>
          <w:p w14:paraId="585C522A" w14:textId="77777777" w:rsidR="00B50050" w:rsidRDefault="00B50050" w:rsidP="0088127C">
            <w:pPr>
              <w:pStyle w:val="OtherTableBody"/>
            </w:pPr>
            <w:r>
              <w:t>HL7</w:t>
            </w:r>
          </w:p>
        </w:tc>
        <w:tc>
          <w:tcPr>
            <w:tcW w:w="600" w:type="dxa"/>
          </w:tcPr>
          <w:p w14:paraId="68C8F072" w14:textId="77777777" w:rsidR="00B50050" w:rsidRDefault="00B50050" w:rsidP="0088127C">
            <w:pPr>
              <w:pStyle w:val="OtherTableBody"/>
            </w:pPr>
          </w:p>
        </w:tc>
        <w:tc>
          <w:tcPr>
            <w:tcW w:w="2600" w:type="dxa"/>
          </w:tcPr>
          <w:p w14:paraId="7FBD216C" w14:textId="77777777" w:rsidR="00B50050" w:rsidRDefault="00B50050" w:rsidP="0088127C">
            <w:pPr>
              <w:pStyle w:val="OtherTableBody"/>
            </w:pPr>
            <w:r>
              <w:t>Collection Event/Process Step Limit</w:t>
            </w:r>
          </w:p>
        </w:tc>
        <w:tc>
          <w:tcPr>
            <w:tcW w:w="1400" w:type="dxa"/>
          </w:tcPr>
          <w:p w14:paraId="15B82E8A" w14:textId="77777777" w:rsidR="00B50050" w:rsidRDefault="00B50050" w:rsidP="0088127C">
            <w:pPr>
              <w:pStyle w:val="OtherTableBody"/>
            </w:pPr>
          </w:p>
        </w:tc>
        <w:tc>
          <w:tcPr>
            <w:tcW w:w="4200" w:type="dxa"/>
          </w:tcPr>
          <w:p w14:paraId="55DE12D0" w14:textId="77777777" w:rsidR="00B50050" w:rsidRDefault="00B50050" w:rsidP="0088127C">
            <w:pPr>
              <w:pStyle w:val="OtherTableBody"/>
            </w:pPr>
          </w:p>
        </w:tc>
      </w:tr>
      <w:tr w:rsidR="00B50050" w14:paraId="62CC7003" w14:textId="77777777" w:rsidTr="00195548">
        <w:tc>
          <w:tcPr>
            <w:tcW w:w="600" w:type="dxa"/>
          </w:tcPr>
          <w:p w14:paraId="506CC95B" w14:textId="77777777" w:rsidR="00B50050" w:rsidRDefault="00B50050" w:rsidP="0088127C">
            <w:pPr>
              <w:pStyle w:val="OtherTableBody"/>
            </w:pPr>
          </w:p>
        </w:tc>
        <w:tc>
          <w:tcPr>
            <w:tcW w:w="600" w:type="dxa"/>
          </w:tcPr>
          <w:p w14:paraId="787584AB" w14:textId="77777777" w:rsidR="00B50050" w:rsidRDefault="00B50050" w:rsidP="0088127C">
            <w:pPr>
              <w:pStyle w:val="OtherTableBody"/>
            </w:pPr>
            <w:r>
              <w:t>0938</w:t>
            </w:r>
          </w:p>
        </w:tc>
        <w:tc>
          <w:tcPr>
            <w:tcW w:w="2600" w:type="dxa"/>
          </w:tcPr>
          <w:p w14:paraId="4F6F8171" w14:textId="77777777" w:rsidR="00B50050" w:rsidRDefault="00B50050" w:rsidP="0088127C">
            <w:pPr>
              <w:pStyle w:val="OtherTableBody"/>
            </w:pPr>
          </w:p>
        </w:tc>
        <w:tc>
          <w:tcPr>
            <w:tcW w:w="1400" w:type="dxa"/>
          </w:tcPr>
          <w:p w14:paraId="03C5A67E" w14:textId="77777777" w:rsidR="00B50050" w:rsidRDefault="00B50050" w:rsidP="0088127C">
            <w:pPr>
              <w:pStyle w:val="OtherTableBody"/>
            </w:pPr>
            <w:r>
              <w:t>DRW</w:t>
            </w:r>
          </w:p>
        </w:tc>
        <w:tc>
          <w:tcPr>
            <w:tcW w:w="4200" w:type="dxa"/>
          </w:tcPr>
          <w:p w14:paraId="5090EC77" w14:textId="77777777" w:rsidR="00B50050" w:rsidRDefault="00B50050" w:rsidP="0088127C">
            <w:pPr>
              <w:pStyle w:val="OtherTableBody"/>
            </w:pPr>
            <w:r>
              <w:t>Collecting the specimen</w:t>
            </w:r>
          </w:p>
        </w:tc>
      </w:tr>
      <w:tr w:rsidR="00B50050" w14:paraId="79087AFA" w14:textId="77777777" w:rsidTr="00195548">
        <w:tc>
          <w:tcPr>
            <w:tcW w:w="600" w:type="dxa"/>
          </w:tcPr>
          <w:p w14:paraId="57F21AAD" w14:textId="77777777" w:rsidR="00B50050" w:rsidRDefault="00B50050" w:rsidP="0088127C">
            <w:pPr>
              <w:pStyle w:val="OtherTableBody"/>
            </w:pPr>
          </w:p>
        </w:tc>
        <w:tc>
          <w:tcPr>
            <w:tcW w:w="600" w:type="dxa"/>
          </w:tcPr>
          <w:p w14:paraId="7DF634C9" w14:textId="77777777" w:rsidR="00B50050" w:rsidRDefault="00B50050" w:rsidP="0088127C">
            <w:pPr>
              <w:pStyle w:val="OtherTableBody"/>
            </w:pPr>
            <w:r>
              <w:t>0938</w:t>
            </w:r>
          </w:p>
        </w:tc>
        <w:tc>
          <w:tcPr>
            <w:tcW w:w="2600" w:type="dxa"/>
          </w:tcPr>
          <w:p w14:paraId="69541055" w14:textId="77777777" w:rsidR="00B50050" w:rsidRDefault="00B50050" w:rsidP="0088127C">
            <w:pPr>
              <w:pStyle w:val="OtherTableBody"/>
            </w:pPr>
          </w:p>
        </w:tc>
        <w:tc>
          <w:tcPr>
            <w:tcW w:w="1400" w:type="dxa"/>
          </w:tcPr>
          <w:p w14:paraId="59037CE5" w14:textId="77777777" w:rsidR="00B50050" w:rsidRDefault="00B50050" w:rsidP="0088127C">
            <w:pPr>
              <w:pStyle w:val="OtherTableBody"/>
            </w:pPr>
            <w:r>
              <w:t>ORD</w:t>
            </w:r>
          </w:p>
        </w:tc>
        <w:tc>
          <w:tcPr>
            <w:tcW w:w="4200" w:type="dxa"/>
          </w:tcPr>
          <w:p w14:paraId="75DB4C3B" w14:textId="77777777" w:rsidR="00B50050" w:rsidRDefault="00B50050" w:rsidP="0088127C">
            <w:pPr>
              <w:pStyle w:val="OtherTableBody"/>
            </w:pPr>
            <w:r>
              <w:t>Placing the order</w:t>
            </w:r>
          </w:p>
        </w:tc>
      </w:tr>
      <w:tr w:rsidR="00B50050" w14:paraId="40454C72" w14:textId="77777777" w:rsidTr="00195548">
        <w:tc>
          <w:tcPr>
            <w:tcW w:w="600" w:type="dxa"/>
          </w:tcPr>
          <w:p w14:paraId="5562B949" w14:textId="77777777" w:rsidR="00B50050" w:rsidRDefault="00B50050" w:rsidP="0088127C">
            <w:pPr>
              <w:pStyle w:val="OtherTableBody"/>
            </w:pPr>
            <w:r>
              <w:t>HL7</w:t>
            </w:r>
          </w:p>
        </w:tc>
        <w:tc>
          <w:tcPr>
            <w:tcW w:w="600" w:type="dxa"/>
          </w:tcPr>
          <w:p w14:paraId="476B1816" w14:textId="77777777" w:rsidR="00B50050" w:rsidRDefault="00B50050" w:rsidP="0088127C">
            <w:pPr>
              <w:pStyle w:val="OtherTableBody"/>
            </w:pPr>
          </w:p>
        </w:tc>
        <w:tc>
          <w:tcPr>
            <w:tcW w:w="2600" w:type="dxa"/>
          </w:tcPr>
          <w:p w14:paraId="7287D36A" w14:textId="77777777" w:rsidR="00B50050" w:rsidRDefault="00B50050" w:rsidP="0088127C">
            <w:pPr>
              <w:pStyle w:val="OtherTableBody"/>
            </w:pPr>
            <w:r>
              <w:t>Communication Location</w:t>
            </w:r>
          </w:p>
        </w:tc>
        <w:tc>
          <w:tcPr>
            <w:tcW w:w="1400" w:type="dxa"/>
          </w:tcPr>
          <w:p w14:paraId="5FC67807" w14:textId="77777777" w:rsidR="00B50050" w:rsidRDefault="00B50050" w:rsidP="0088127C">
            <w:pPr>
              <w:pStyle w:val="OtherTableBody"/>
            </w:pPr>
          </w:p>
        </w:tc>
        <w:tc>
          <w:tcPr>
            <w:tcW w:w="4200" w:type="dxa"/>
          </w:tcPr>
          <w:p w14:paraId="5BF77B62" w14:textId="77777777" w:rsidR="00B50050" w:rsidRDefault="00B50050" w:rsidP="0088127C">
            <w:pPr>
              <w:pStyle w:val="OtherTableBody"/>
            </w:pPr>
          </w:p>
        </w:tc>
      </w:tr>
      <w:tr w:rsidR="00B50050" w14:paraId="6DD08442" w14:textId="77777777" w:rsidTr="00195548">
        <w:tc>
          <w:tcPr>
            <w:tcW w:w="600" w:type="dxa"/>
          </w:tcPr>
          <w:p w14:paraId="3D929631" w14:textId="77777777" w:rsidR="00B50050" w:rsidRDefault="00B50050" w:rsidP="0088127C">
            <w:pPr>
              <w:pStyle w:val="OtherTableBody"/>
            </w:pPr>
          </w:p>
        </w:tc>
        <w:tc>
          <w:tcPr>
            <w:tcW w:w="600" w:type="dxa"/>
          </w:tcPr>
          <w:p w14:paraId="3B98BB67" w14:textId="77777777" w:rsidR="00B50050" w:rsidRDefault="00B50050" w:rsidP="0088127C">
            <w:pPr>
              <w:pStyle w:val="OtherTableBody"/>
            </w:pPr>
            <w:r>
              <w:t>0939</w:t>
            </w:r>
          </w:p>
        </w:tc>
        <w:tc>
          <w:tcPr>
            <w:tcW w:w="2600" w:type="dxa"/>
          </w:tcPr>
          <w:p w14:paraId="6D5A43F2" w14:textId="77777777" w:rsidR="00B50050" w:rsidRDefault="00B50050" w:rsidP="0088127C">
            <w:pPr>
              <w:pStyle w:val="OtherTableBody"/>
            </w:pPr>
          </w:p>
        </w:tc>
        <w:tc>
          <w:tcPr>
            <w:tcW w:w="1400" w:type="dxa"/>
          </w:tcPr>
          <w:p w14:paraId="3AED7979" w14:textId="77777777" w:rsidR="00B50050" w:rsidRDefault="00B50050" w:rsidP="0088127C">
            <w:pPr>
              <w:pStyle w:val="OtherTableBody"/>
            </w:pPr>
            <w:r>
              <w:t>DG1-3</w:t>
            </w:r>
          </w:p>
        </w:tc>
        <w:tc>
          <w:tcPr>
            <w:tcW w:w="4200" w:type="dxa"/>
          </w:tcPr>
          <w:p w14:paraId="4359F9CA" w14:textId="77777777" w:rsidR="00B50050" w:rsidRDefault="00B50050" w:rsidP="0088127C">
            <w:pPr>
              <w:pStyle w:val="OtherTableBody"/>
            </w:pPr>
            <w:r>
              <w:t>Diagnosis Code</w:t>
            </w:r>
          </w:p>
        </w:tc>
      </w:tr>
      <w:tr w:rsidR="00B50050" w14:paraId="5B2C8260" w14:textId="77777777" w:rsidTr="00195548">
        <w:tc>
          <w:tcPr>
            <w:tcW w:w="600" w:type="dxa"/>
          </w:tcPr>
          <w:p w14:paraId="736EDBEC" w14:textId="77777777" w:rsidR="00B50050" w:rsidRDefault="00B50050" w:rsidP="0088127C">
            <w:pPr>
              <w:pStyle w:val="OtherTableBody"/>
            </w:pPr>
          </w:p>
        </w:tc>
        <w:tc>
          <w:tcPr>
            <w:tcW w:w="600" w:type="dxa"/>
          </w:tcPr>
          <w:p w14:paraId="7EF7E7FD" w14:textId="77777777" w:rsidR="00B50050" w:rsidRDefault="00B50050" w:rsidP="0088127C">
            <w:pPr>
              <w:pStyle w:val="OtherTableBody"/>
            </w:pPr>
            <w:r>
              <w:t>0939</w:t>
            </w:r>
          </w:p>
        </w:tc>
        <w:tc>
          <w:tcPr>
            <w:tcW w:w="2600" w:type="dxa"/>
          </w:tcPr>
          <w:p w14:paraId="078BCD79" w14:textId="77777777" w:rsidR="00B50050" w:rsidRDefault="00B50050" w:rsidP="0088127C">
            <w:pPr>
              <w:pStyle w:val="OtherTableBody"/>
            </w:pPr>
          </w:p>
        </w:tc>
        <w:tc>
          <w:tcPr>
            <w:tcW w:w="1400" w:type="dxa"/>
          </w:tcPr>
          <w:p w14:paraId="1956587A" w14:textId="77777777" w:rsidR="00B50050" w:rsidRDefault="00B50050" w:rsidP="0088127C">
            <w:pPr>
              <w:pStyle w:val="OtherTableBody"/>
            </w:pPr>
            <w:r>
              <w:t>NK1-11</w:t>
            </w:r>
          </w:p>
        </w:tc>
        <w:tc>
          <w:tcPr>
            <w:tcW w:w="4200" w:type="dxa"/>
          </w:tcPr>
          <w:p w14:paraId="208CF8AB" w14:textId="77777777" w:rsidR="00B50050" w:rsidRDefault="00B50050" w:rsidP="0088127C">
            <w:pPr>
              <w:pStyle w:val="OtherTableBody"/>
            </w:pPr>
            <w:r>
              <w:t>Next of Kin / Associated Parties Job Code/Class</w:t>
            </w:r>
          </w:p>
        </w:tc>
      </w:tr>
      <w:tr w:rsidR="00B50050" w14:paraId="25B70925" w14:textId="77777777" w:rsidTr="00195548">
        <w:tc>
          <w:tcPr>
            <w:tcW w:w="600" w:type="dxa"/>
          </w:tcPr>
          <w:p w14:paraId="559276F0" w14:textId="77777777" w:rsidR="00B50050" w:rsidRDefault="00B50050" w:rsidP="0088127C">
            <w:pPr>
              <w:pStyle w:val="OtherTableBody"/>
            </w:pPr>
          </w:p>
        </w:tc>
        <w:tc>
          <w:tcPr>
            <w:tcW w:w="600" w:type="dxa"/>
          </w:tcPr>
          <w:p w14:paraId="6EE9BBC3" w14:textId="77777777" w:rsidR="00B50050" w:rsidRDefault="00B50050" w:rsidP="0088127C">
            <w:pPr>
              <w:pStyle w:val="OtherTableBody"/>
            </w:pPr>
            <w:r>
              <w:t>0939</w:t>
            </w:r>
          </w:p>
        </w:tc>
        <w:tc>
          <w:tcPr>
            <w:tcW w:w="2600" w:type="dxa"/>
          </w:tcPr>
          <w:p w14:paraId="17D51B3B" w14:textId="77777777" w:rsidR="00B50050" w:rsidRDefault="00B50050" w:rsidP="0088127C">
            <w:pPr>
              <w:pStyle w:val="OtherTableBody"/>
            </w:pPr>
          </w:p>
        </w:tc>
        <w:tc>
          <w:tcPr>
            <w:tcW w:w="1400" w:type="dxa"/>
          </w:tcPr>
          <w:p w14:paraId="658275C8" w14:textId="77777777" w:rsidR="00B50050" w:rsidRDefault="00B50050" w:rsidP="0088127C">
            <w:pPr>
              <w:pStyle w:val="OtherTableBody"/>
            </w:pPr>
            <w:r>
              <w:t>NK1-13</w:t>
            </w:r>
          </w:p>
        </w:tc>
        <w:tc>
          <w:tcPr>
            <w:tcW w:w="4200" w:type="dxa"/>
          </w:tcPr>
          <w:p w14:paraId="58ED6135" w14:textId="77777777" w:rsidR="00B50050" w:rsidRDefault="00B50050" w:rsidP="0088127C">
            <w:pPr>
              <w:pStyle w:val="OtherTableBody"/>
            </w:pPr>
            <w:r>
              <w:t>Organization Name - NK1</w:t>
            </w:r>
          </w:p>
        </w:tc>
      </w:tr>
      <w:tr w:rsidR="00B50050" w14:paraId="242D24F5" w14:textId="77777777" w:rsidTr="00195548">
        <w:tc>
          <w:tcPr>
            <w:tcW w:w="600" w:type="dxa"/>
          </w:tcPr>
          <w:p w14:paraId="79E69094" w14:textId="77777777" w:rsidR="00B50050" w:rsidRDefault="00B50050" w:rsidP="0088127C">
            <w:pPr>
              <w:pStyle w:val="OtherTableBody"/>
            </w:pPr>
          </w:p>
        </w:tc>
        <w:tc>
          <w:tcPr>
            <w:tcW w:w="600" w:type="dxa"/>
          </w:tcPr>
          <w:p w14:paraId="1D456A30" w14:textId="77777777" w:rsidR="00B50050" w:rsidRDefault="00B50050" w:rsidP="0088127C">
            <w:pPr>
              <w:pStyle w:val="OtherTableBody"/>
            </w:pPr>
            <w:r>
              <w:t>0939</w:t>
            </w:r>
          </w:p>
        </w:tc>
        <w:tc>
          <w:tcPr>
            <w:tcW w:w="2600" w:type="dxa"/>
          </w:tcPr>
          <w:p w14:paraId="0B0786FC" w14:textId="77777777" w:rsidR="00B50050" w:rsidRDefault="00B50050" w:rsidP="0088127C">
            <w:pPr>
              <w:pStyle w:val="OtherTableBody"/>
            </w:pPr>
          </w:p>
        </w:tc>
        <w:tc>
          <w:tcPr>
            <w:tcW w:w="1400" w:type="dxa"/>
          </w:tcPr>
          <w:p w14:paraId="3AD23954" w14:textId="77777777" w:rsidR="00B50050" w:rsidRDefault="00B50050" w:rsidP="0088127C">
            <w:pPr>
              <w:pStyle w:val="OtherTableBody"/>
            </w:pPr>
            <w:r>
              <w:t>NK1-28</w:t>
            </w:r>
          </w:p>
        </w:tc>
        <w:tc>
          <w:tcPr>
            <w:tcW w:w="4200" w:type="dxa"/>
          </w:tcPr>
          <w:p w14:paraId="2DEE25CE" w14:textId="77777777" w:rsidR="00B50050" w:rsidRDefault="00B50050" w:rsidP="0088127C">
            <w:pPr>
              <w:pStyle w:val="OtherTableBody"/>
            </w:pPr>
            <w:r>
              <w:t>Ethnic Group</w:t>
            </w:r>
          </w:p>
        </w:tc>
      </w:tr>
      <w:tr w:rsidR="00B50050" w14:paraId="13C04AA7" w14:textId="77777777" w:rsidTr="00195548">
        <w:tc>
          <w:tcPr>
            <w:tcW w:w="600" w:type="dxa"/>
          </w:tcPr>
          <w:p w14:paraId="72EF8BAA" w14:textId="77777777" w:rsidR="00B50050" w:rsidRDefault="00B50050" w:rsidP="0088127C">
            <w:pPr>
              <w:pStyle w:val="OtherTableBody"/>
            </w:pPr>
          </w:p>
        </w:tc>
        <w:tc>
          <w:tcPr>
            <w:tcW w:w="600" w:type="dxa"/>
          </w:tcPr>
          <w:p w14:paraId="6ACDEF98" w14:textId="77777777" w:rsidR="00B50050" w:rsidRDefault="00B50050" w:rsidP="0088127C">
            <w:pPr>
              <w:pStyle w:val="OtherTableBody"/>
            </w:pPr>
            <w:r>
              <w:t>0939</w:t>
            </w:r>
          </w:p>
        </w:tc>
        <w:tc>
          <w:tcPr>
            <w:tcW w:w="2600" w:type="dxa"/>
          </w:tcPr>
          <w:p w14:paraId="796D775A" w14:textId="77777777" w:rsidR="00B50050" w:rsidRDefault="00B50050" w:rsidP="0088127C">
            <w:pPr>
              <w:pStyle w:val="OtherTableBody"/>
            </w:pPr>
          </w:p>
        </w:tc>
        <w:tc>
          <w:tcPr>
            <w:tcW w:w="1400" w:type="dxa"/>
          </w:tcPr>
          <w:p w14:paraId="7788AF81" w14:textId="77777777" w:rsidR="00B50050" w:rsidRDefault="00B50050" w:rsidP="0088127C">
            <w:pPr>
              <w:pStyle w:val="OtherTableBody"/>
            </w:pPr>
            <w:r>
              <w:t>NK1-35</w:t>
            </w:r>
          </w:p>
        </w:tc>
        <w:tc>
          <w:tcPr>
            <w:tcW w:w="4200" w:type="dxa"/>
          </w:tcPr>
          <w:p w14:paraId="51C1D2C9" w14:textId="77777777" w:rsidR="00B50050" w:rsidRDefault="00B50050" w:rsidP="0088127C">
            <w:pPr>
              <w:pStyle w:val="OtherTableBody"/>
            </w:pPr>
            <w:r>
              <w:t>Race</w:t>
            </w:r>
          </w:p>
        </w:tc>
      </w:tr>
      <w:tr w:rsidR="00B50050" w14:paraId="5CA65FCB" w14:textId="77777777" w:rsidTr="00195548">
        <w:tc>
          <w:tcPr>
            <w:tcW w:w="600" w:type="dxa"/>
          </w:tcPr>
          <w:p w14:paraId="52FCB625" w14:textId="77777777" w:rsidR="00B50050" w:rsidRDefault="00B50050" w:rsidP="0088127C">
            <w:pPr>
              <w:pStyle w:val="OtherTableBody"/>
            </w:pPr>
          </w:p>
        </w:tc>
        <w:tc>
          <w:tcPr>
            <w:tcW w:w="600" w:type="dxa"/>
          </w:tcPr>
          <w:p w14:paraId="43E47C3D" w14:textId="77777777" w:rsidR="00B50050" w:rsidRDefault="00B50050" w:rsidP="0088127C">
            <w:pPr>
              <w:pStyle w:val="OtherTableBody"/>
            </w:pPr>
            <w:r>
              <w:t>0939</w:t>
            </w:r>
          </w:p>
        </w:tc>
        <w:tc>
          <w:tcPr>
            <w:tcW w:w="2600" w:type="dxa"/>
          </w:tcPr>
          <w:p w14:paraId="2F7EFEFC" w14:textId="77777777" w:rsidR="00B50050" w:rsidRDefault="00B50050" w:rsidP="0088127C">
            <w:pPr>
              <w:pStyle w:val="OtherTableBody"/>
            </w:pPr>
          </w:p>
        </w:tc>
        <w:tc>
          <w:tcPr>
            <w:tcW w:w="1400" w:type="dxa"/>
          </w:tcPr>
          <w:p w14:paraId="3608E6AF" w14:textId="77777777" w:rsidR="00B50050" w:rsidRDefault="00B50050" w:rsidP="0088127C">
            <w:pPr>
              <w:pStyle w:val="OtherTableBody"/>
            </w:pPr>
            <w:r>
              <w:t>OBR-13</w:t>
            </w:r>
          </w:p>
        </w:tc>
        <w:tc>
          <w:tcPr>
            <w:tcW w:w="4200" w:type="dxa"/>
          </w:tcPr>
          <w:p w14:paraId="0E8698F3" w14:textId="77777777" w:rsidR="00B50050" w:rsidRDefault="00B50050" w:rsidP="0088127C">
            <w:pPr>
              <w:pStyle w:val="OtherTableBody"/>
            </w:pPr>
            <w:r>
              <w:t>Relevant Clinical Information</w:t>
            </w:r>
          </w:p>
        </w:tc>
      </w:tr>
      <w:tr w:rsidR="00B50050" w14:paraId="272C1CFF" w14:textId="77777777" w:rsidTr="00195548">
        <w:tc>
          <w:tcPr>
            <w:tcW w:w="600" w:type="dxa"/>
          </w:tcPr>
          <w:p w14:paraId="75B5CD74" w14:textId="77777777" w:rsidR="00B50050" w:rsidRDefault="00B50050" w:rsidP="0088127C">
            <w:pPr>
              <w:pStyle w:val="OtherTableBody"/>
            </w:pPr>
          </w:p>
        </w:tc>
        <w:tc>
          <w:tcPr>
            <w:tcW w:w="600" w:type="dxa"/>
          </w:tcPr>
          <w:p w14:paraId="5A97CBC2" w14:textId="77777777" w:rsidR="00B50050" w:rsidRDefault="00B50050" w:rsidP="0088127C">
            <w:pPr>
              <w:pStyle w:val="OtherTableBody"/>
            </w:pPr>
            <w:r>
              <w:t>0939</w:t>
            </w:r>
          </w:p>
        </w:tc>
        <w:tc>
          <w:tcPr>
            <w:tcW w:w="2600" w:type="dxa"/>
          </w:tcPr>
          <w:p w14:paraId="0C70AB9E" w14:textId="77777777" w:rsidR="00B50050" w:rsidRDefault="00B50050" w:rsidP="0088127C">
            <w:pPr>
              <w:pStyle w:val="OtherTableBody"/>
            </w:pPr>
          </w:p>
        </w:tc>
        <w:tc>
          <w:tcPr>
            <w:tcW w:w="1400" w:type="dxa"/>
          </w:tcPr>
          <w:p w14:paraId="59749394" w14:textId="77777777" w:rsidR="00B50050" w:rsidRDefault="00B50050" w:rsidP="0088127C">
            <w:pPr>
              <w:pStyle w:val="OtherTableBody"/>
            </w:pPr>
            <w:r>
              <w:t>OBR-16</w:t>
            </w:r>
          </w:p>
        </w:tc>
        <w:tc>
          <w:tcPr>
            <w:tcW w:w="4200" w:type="dxa"/>
          </w:tcPr>
          <w:p w14:paraId="684E8408" w14:textId="77777777" w:rsidR="00B50050" w:rsidRDefault="00B50050" w:rsidP="0088127C">
            <w:pPr>
              <w:pStyle w:val="OtherTableBody"/>
            </w:pPr>
            <w:r>
              <w:t>Ordering Provider</w:t>
            </w:r>
          </w:p>
        </w:tc>
      </w:tr>
      <w:tr w:rsidR="00B50050" w14:paraId="18844535" w14:textId="77777777" w:rsidTr="00195548">
        <w:tc>
          <w:tcPr>
            <w:tcW w:w="600" w:type="dxa"/>
          </w:tcPr>
          <w:p w14:paraId="6261204D" w14:textId="77777777" w:rsidR="00B50050" w:rsidRDefault="00B50050" w:rsidP="0088127C">
            <w:pPr>
              <w:pStyle w:val="OtherTableBody"/>
            </w:pPr>
          </w:p>
        </w:tc>
        <w:tc>
          <w:tcPr>
            <w:tcW w:w="600" w:type="dxa"/>
          </w:tcPr>
          <w:p w14:paraId="4321169E" w14:textId="77777777" w:rsidR="00B50050" w:rsidRDefault="00B50050" w:rsidP="0088127C">
            <w:pPr>
              <w:pStyle w:val="OtherTableBody"/>
            </w:pPr>
            <w:r>
              <w:t>0939</w:t>
            </w:r>
          </w:p>
        </w:tc>
        <w:tc>
          <w:tcPr>
            <w:tcW w:w="2600" w:type="dxa"/>
          </w:tcPr>
          <w:p w14:paraId="676D93C5" w14:textId="77777777" w:rsidR="00B50050" w:rsidRDefault="00B50050" w:rsidP="0088127C">
            <w:pPr>
              <w:pStyle w:val="OtherTableBody"/>
            </w:pPr>
          </w:p>
        </w:tc>
        <w:tc>
          <w:tcPr>
            <w:tcW w:w="1400" w:type="dxa"/>
          </w:tcPr>
          <w:p w14:paraId="71CAEDBD" w14:textId="77777777" w:rsidR="00B50050" w:rsidRDefault="00B50050" w:rsidP="0088127C">
            <w:pPr>
              <w:pStyle w:val="OtherTableBody"/>
            </w:pPr>
            <w:r>
              <w:t>OBR-49</w:t>
            </w:r>
          </w:p>
        </w:tc>
        <w:tc>
          <w:tcPr>
            <w:tcW w:w="4200" w:type="dxa"/>
          </w:tcPr>
          <w:p w14:paraId="110F718F" w14:textId="77777777" w:rsidR="00B50050" w:rsidRDefault="00B50050" w:rsidP="0088127C">
            <w:pPr>
              <w:pStyle w:val="OtherTableBody"/>
            </w:pPr>
            <w:r>
              <w:t>Result Handling</w:t>
            </w:r>
          </w:p>
        </w:tc>
      </w:tr>
      <w:tr w:rsidR="00B50050" w14:paraId="19B94FFF" w14:textId="77777777" w:rsidTr="00195548">
        <w:tc>
          <w:tcPr>
            <w:tcW w:w="600" w:type="dxa"/>
          </w:tcPr>
          <w:p w14:paraId="255FB5F5" w14:textId="77777777" w:rsidR="00B50050" w:rsidRDefault="00B50050" w:rsidP="0088127C">
            <w:pPr>
              <w:pStyle w:val="OtherTableBody"/>
            </w:pPr>
          </w:p>
        </w:tc>
        <w:tc>
          <w:tcPr>
            <w:tcW w:w="600" w:type="dxa"/>
          </w:tcPr>
          <w:p w14:paraId="63D43837" w14:textId="77777777" w:rsidR="00B50050" w:rsidRDefault="00B50050" w:rsidP="0088127C">
            <w:pPr>
              <w:pStyle w:val="OtherTableBody"/>
            </w:pPr>
            <w:r>
              <w:t>0939</w:t>
            </w:r>
          </w:p>
        </w:tc>
        <w:tc>
          <w:tcPr>
            <w:tcW w:w="2600" w:type="dxa"/>
          </w:tcPr>
          <w:p w14:paraId="5F7D895E" w14:textId="77777777" w:rsidR="00B50050" w:rsidRDefault="00B50050" w:rsidP="0088127C">
            <w:pPr>
              <w:pStyle w:val="OtherTableBody"/>
            </w:pPr>
          </w:p>
        </w:tc>
        <w:tc>
          <w:tcPr>
            <w:tcW w:w="1400" w:type="dxa"/>
          </w:tcPr>
          <w:p w14:paraId="6E0BD0DC" w14:textId="77777777" w:rsidR="00B50050" w:rsidRDefault="00B50050" w:rsidP="0088127C">
            <w:pPr>
              <w:pStyle w:val="OtherTableBody"/>
            </w:pPr>
            <w:r>
              <w:t>OBR-OBX</w:t>
            </w:r>
          </w:p>
        </w:tc>
        <w:tc>
          <w:tcPr>
            <w:tcW w:w="4200" w:type="dxa"/>
          </w:tcPr>
          <w:p w14:paraId="56586F79" w14:textId="77777777" w:rsidR="00B50050" w:rsidRDefault="00B50050" w:rsidP="0088127C">
            <w:pPr>
              <w:pStyle w:val="OtherTableBody"/>
            </w:pPr>
            <w:r>
              <w:t>OBX segment following an OBR segment</w:t>
            </w:r>
          </w:p>
        </w:tc>
      </w:tr>
      <w:tr w:rsidR="00B50050" w14:paraId="76F84549" w14:textId="77777777" w:rsidTr="00195548">
        <w:tc>
          <w:tcPr>
            <w:tcW w:w="600" w:type="dxa"/>
          </w:tcPr>
          <w:p w14:paraId="753EB7B6" w14:textId="77777777" w:rsidR="00B50050" w:rsidRDefault="00B50050" w:rsidP="0088127C">
            <w:pPr>
              <w:pStyle w:val="OtherTableBody"/>
            </w:pPr>
          </w:p>
        </w:tc>
        <w:tc>
          <w:tcPr>
            <w:tcW w:w="600" w:type="dxa"/>
          </w:tcPr>
          <w:p w14:paraId="021AA54D" w14:textId="77777777" w:rsidR="00B50050" w:rsidRDefault="00B50050" w:rsidP="0088127C">
            <w:pPr>
              <w:pStyle w:val="OtherTableBody"/>
            </w:pPr>
            <w:r>
              <w:t>0939</w:t>
            </w:r>
          </w:p>
        </w:tc>
        <w:tc>
          <w:tcPr>
            <w:tcW w:w="2600" w:type="dxa"/>
          </w:tcPr>
          <w:p w14:paraId="534428E7" w14:textId="77777777" w:rsidR="00B50050" w:rsidRDefault="00B50050" w:rsidP="0088127C">
            <w:pPr>
              <w:pStyle w:val="OtherTableBody"/>
            </w:pPr>
          </w:p>
        </w:tc>
        <w:tc>
          <w:tcPr>
            <w:tcW w:w="1400" w:type="dxa"/>
          </w:tcPr>
          <w:p w14:paraId="78E20D05" w14:textId="77777777" w:rsidR="00B50050" w:rsidRDefault="00B50050" w:rsidP="0088127C">
            <w:pPr>
              <w:pStyle w:val="OtherTableBody"/>
            </w:pPr>
            <w:r>
              <w:t>PID-11</w:t>
            </w:r>
          </w:p>
        </w:tc>
        <w:tc>
          <w:tcPr>
            <w:tcW w:w="4200" w:type="dxa"/>
          </w:tcPr>
          <w:p w14:paraId="131A6744" w14:textId="77777777" w:rsidR="00B50050" w:rsidRDefault="00B50050" w:rsidP="0088127C">
            <w:pPr>
              <w:pStyle w:val="OtherTableBody"/>
            </w:pPr>
            <w:r>
              <w:t>Patient Address</w:t>
            </w:r>
          </w:p>
        </w:tc>
      </w:tr>
      <w:tr w:rsidR="00B50050" w14:paraId="6BDCBE16" w14:textId="77777777" w:rsidTr="00195548">
        <w:tc>
          <w:tcPr>
            <w:tcW w:w="600" w:type="dxa"/>
          </w:tcPr>
          <w:p w14:paraId="2D86FA75" w14:textId="77777777" w:rsidR="00B50050" w:rsidRDefault="00B50050" w:rsidP="0088127C">
            <w:pPr>
              <w:pStyle w:val="OtherTableBody"/>
            </w:pPr>
          </w:p>
        </w:tc>
        <w:tc>
          <w:tcPr>
            <w:tcW w:w="600" w:type="dxa"/>
          </w:tcPr>
          <w:p w14:paraId="2E431493" w14:textId="77777777" w:rsidR="00B50050" w:rsidRDefault="00B50050" w:rsidP="0088127C">
            <w:pPr>
              <w:pStyle w:val="OtherTableBody"/>
            </w:pPr>
            <w:r>
              <w:t>0939</w:t>
            </w:r>
          </w:p>
        </w:tc>
        <w:tc>
          <w:tcPr>
            <w:tcW w:w="2600" w:type="dxa"/>
          </w:tcPr>
          <w:p w14:paraId="5E791C79" w14:textId="77777777" w:rsidR="00B50050" w:rsidRDefault="00B50050" w:rsidP="0088127C">
            <w:pPr>
              <w:pStyle w:val="OtherTableBody"/>
            </w:pPr>
          </w:p>
        </w:tc>
        <w:tc>
          <w:tcPr>
            <w:tcW w:w="1400" w:type="dxa"/>
          </w:tcPr>
          <w:p w14:paraId="67463C53" w14:textId="77777777" w:rsidR="00B50050" w:rsidRDefault="00B50050" w:rsidP="0088127C">
            <w:pPr>
              <w:pStyle w:val="OtherTableBody"/>
            </w:pPr>
            <w:r>
              <w:t>PID-13</w:t>
            </w:r>
          </w:p>
        </w:tc>
        <w:tc>
          <w:tcPr>
            <w:tcW w:w="4200" w:type="dxa"/>
          </w:tcPr>
          <w:p w14:paraId="0C852B59" w14:textId="77777777" w:rsidR="00B50050" w:rsidRDefault="00B50050" w:rsidP="0088127C">
            <w:pPr>
              <w:pStyle w:val="OtherTableBody"/>
            </w:pPr>
            <w:r>
              <w:t>Phone Number - Home</w:t>
            </w:r>
          </w:p>
        </w:tc>
      </w:tr>
      <w:tr w:rsidR="00B50050" w14:paraId="3D598F11" w14:textId="77777777" w:rsidTr="00195548">
        <w:tc>
          <w:tcPr>
            <w:tcW w:w="600" w:type="dxa"/>
          </w:tcPr>
          <w:p w14:paraId="0E753A25" w14:textId="77777777" w:rsidR="00B50050" w:rsidRDefault="00B50050" w:rsidP="0088127C">
            <w:pPr>
              <w:pStyle w:val="OtherTableBody"/>
            </w:pPr>
          </w:p>
        </w:tc>
        <w:tc>
          <w:tcPr>
            <w:tcW w:w="600" w:type="dxa"/>
          </w:tcPr>
          <w:p w14:paraId="42446380" w14:textId="77777777" w:rsidR="00B50050" w:rsidRDefault="00B50050" w:rsidP="0088127C">
            <w:pPr>
              <w:pStyle w:val="OtherTableBody"/>
            </w:pPr>
            <w:r>
              <w:t>0939</w:t>
            </w:r>
          </w:p>
        </w:tc>
        <w:tc>
          <w:tcPr>
            <w:tcW w:w="2600" w:type="dxa"/>
          </w:tcPr>
          <w:p w14:paraId="54A9F8F8" w14:textId="77777777" w:rsidR="00B50050" w:rsidRDefault="00B50050" w:rsidP="0088127C">
            <w:pPr>
              <w:pStyle w:val="OtherTableBody"/>
            </w:pPr>
          </w:p>
        </w:tc>
        <w:tc>
          <w:tcPr>
            <w:tcW w:w="1400" w:type="dxa"/>
          </w:tcPr>
          <w:p w14:paraId="17C12946" w14:textId="77777777" w:rsidR="00B50050" w:rsidRDefault="00B50050" w:rsidP="0088127C">
            <w:pPr>
              <w:pStyle w:val="OtherTableBody"/>
            </w:pPr>
            <w:r>
              <w:t>PID-14</w:t>
            </w:r>
          </w:p>
        </w:tc>
        <w:tc>
          <w:tcPr>
            <w:tcW w:w="4200" w:type="dxa"/>
          </w:tcPr>
          <w:p w14:paraId="68591A79" w14:textId="77777777" w:rsidR="00B50050" w:rsidRDefault="00B50050" w:rsidP="0088127C">
            <w:pPr>
              <w:pStyle w:val="OtherTableBody"/>
            </w:pPr>
            <w:r>
              <w:t>Phone Number - Business</w:t>
            </w:r>
          </w:p>
        </w:tc>
      </w:tr>
      <w:tr w:rsidR="00B50050" w14:paraId="65BDC5E5" w14:textId="77777777" w:rsidTr="00195548">
        <w:tc>
          <w:tcPr>
            <w:tcW w:w="600" w:type="dxa"/>
          </w:tcPr>
          <w:p w14:paraId="2FD2435D" w14:textId="77777777" w:rsidR="00B50050" w:rsidRDefault="00B50050" w:rsidP="0088127C">
            <w:pPr>
              <w:pStyle w:val="OtherTableBody"/>
            </w:pPr>
          </w:p>
        </w:tc>
        <w:tc>
          <w:tcPr>
            <w:tcW w:w="600" w:type="dxa"/>
          </w:tcPr>
          <w:p w14:paraId="306F0580" w14:textId="77777777" w:rsidR="00B50050" w:rsidRDefault="00B50050" w:rsidP="0088127C">
            <w:pPr>
              <w:pStyle w:val="OtherTableBody"/>
            </w:pPr>
            <w:r>
              <w:t>0939</w:t>
            </w:r>
          </w:p>
        </w:tc>
        <w:tc>
          <w:tcPr>
            <w:tcW w:w="2600" w:type="dxa"/>
          </w:tcPr>
          <w:p w14:paraId="2E32DA9D" w14:textId="77777777" w:rsidR="00B50050" w:rsidRDefault="00B50050" w:rsidP="0088127C">
            <w:pPr>
              <w:pStyle w:val="OtherTableBody"/>
            </w:pPr>
          </w:p>
        </w:tc>
        <w:tc>
          <w:tcPr>
            <w:tcW w:w="1400" w:type="dxa"/>
          </w:tcPr>
          <w:p w14:paraId="6FF98E13" w14:textId="77777777" w:rsidR="00B50050" w:rsidRDefault="00B50050" w:rsidP="0088127C">
            <w:pPr>
              <w:pStyle w:val="OtherTableBody"/>
            </w:pPr>
            <w:r>
              <w:t>PID-3</w:t>
            </w:r>
          </w:p>
        </w:tc>
        <w:tc>
          <w:tcPr>
            <w:tcW w:w="4200" w:type="dxa"/>
          </w:tcPr>
          <w:p w14:paraId="53CC7553" w14:textId="77777777" w:rsidR="00B50050" w:rsidRDefault="00B50050" w:rsidP="0088127C">
            <w:pPr>
              <w:pStyle w:val="OtherTableBody"/>
            </w:pPr>
            <w:r>
              <w:t>Patient Identifier List</w:t>
            </w:r>
          </w:p>
        </w:tc>
      </w:tr>
      <w:tr w:rsidR="00B50050" w14:paraId="7CC0107D" w14:textId="77777777" w:rsidTr="00195548">
        <w:tc>
          <w:tcPr>
            <w:tcW w:w="600" w:type="dxa"/>
          </w:tcPr>
          <w:p w14:paraId="3C5DCCBD" w14:textId="77777777" w:rsidR="00B50050" w:rsidRDefault="00B50050" w:rsidP="0088127C">
            <w:pPr>
              <w:pStyle w:val="OtherTableBody"/>
            </w:pPr>
          </w:p>
        </w:tc>
        <w:tc>
          <w:tcPr>
            <w:tcW w:w="600" w:type="dxa"/>
          </w:tcPr>
          <w:p w14:paraId="758453BC" w14:textId="77777777" w:rsidR="00B50050" w:rsidRDefault="00B50050" w:rsidP="0088127C">
            <w:pPr>
              <w:pStyle w:val="OtherTableBody"/>
            </w:pPr>
            <w:r>
              <w:t>0939</w:t>
            </w:r>
          </w:p>
        </w:tc>
        <w:tc>
          <w:tcPr>
            <w:tcW w:w="2600" w:type="dxa"/>
          </w:tcPr>
          <w:p w14:paraId="708D54C5" w14:textId="77777777" w:rsidR="00B50050" w:rsidRDefault="00B50050" w:rsidP="0088127C">
            <w:pPr>
              <w:pStyle w:val="OtherTableBody"/>
            </w:pPr>
          </w:p>
        </w:tc>
        <w:tc>
          <w:tcPr>
            <w:tcW w:w="1400" w:type="dxa"/>
          </w:tcPr>
          <w:p w14:paraId="78FA04F8" w14:textId="77777777" w:rsidR="00B50050" w:rsidRDefault="00B50050" w:rsidP="0088127C">
            <w:pPr>
              <w:pStyle w:val="OtherTableBody"/>
            </w:pPr>
            <w:r>
              <w:t>PID-40</w:t>
            </w:r>
          </w:p>
        </w:tc>
        <w:tc>
          <w:tcPr>
            <w:tcW w:w="4200" w:type="dxa"/>
          </w:tcPr>
          <w:p w14:paraId="2A9DA497" w14:textId="77777777" w:rsidR="00B50050" w:rsidRDefault="00B50050" w:rsidP="0088127C">
            <w:pPr>
              <w:pStyle w:val="OtherTableBody"/>
            </w:pPr>
            <w:r>
              <w:t>Phone Number</w:t>
            </w:r>
          </w:p>
        </w:tc>
      </w:tr>
      <w:tr w:rsidR="00B50050" w14:paraId="7B7F1A46" w14:textId="77777777" w:rsidTr="00195548">
        <w:tc>
          <w:tcPr>
            <w:tcW w:w="600" w:type="dxa"/>
          </w:tcPr>
          <w:p w14:paraId="6F45913B" w14:textId="77777777" w:rsidR="00B50050" w:rsidRDefault="00B50050" w:rsidP="0088127C">
            <w:pPr>
              <w:pStyle w:val="OtherTableBody"/>
            </w:pPr>
          </w:p>
        </w:tc>
        <w:tc>
          <w:tcPr>
            <w:tcW w:w="600" w:type="dxa"/>
          </w:tcPr>
          <w:p w14:paraId="5AE16E28" w14:textId="77777777" w:rsidR="00B50050" w:rsidRDefault="00B50050" w:rsidP="0088127C">
            <w:pPr>
              <w:pStyle w:val="OtherTableBody"/>
            </w:pPr>
            <w:r>
              <w:t>0939</w:t>
            </w:r>
          </w:p>
        </w:tc>
        <w:tc>
          <w:tcPr>
            <w:tcW w:w="2600" w:type="dxa"/>
          </w:tcPr>
          <w:p w14:paraId="154BD9C3" w14:textId="77777777" w:rsidR="00B50050" w:rsidRDefault="00B50050" w:rsidP="0088127C">
            <w:pPr>
              <w:pStyle w:val="OtherTableBody"/>
            </w:pPr>
          </w:p>
        </w:tc>
        <w:tc>
          <w:tcPr>
            <w:tcW w:w="1400" w:type="dxa"/>
          </w:tcPr>
          <w:p w14:paraId="19EDD087" w14:textId="77777777" w:rsidR="00B50050" w:rsidRDefault="00B50050" w:rsidP="0088127C">
            <w:pPr>
              <w:pStyle w:val="OtherTableBody"/>
            </w:pPr>
            <w:r>
              <w:t>PID-5</w:t>
            </w:r>
          </w:p>
        </w:tc>
        <w:tc>
          <w:tcPr>
            <w:tcW w:w="4200" w:type="dxa"/>
          </w:tcPr>
          <w:p w14:paraId="536597D8" w14:textId="77777777" w:rsidR="00B50050" w:rsidRDefault="00B50050" w:rsidP="0088127C">
            <w:pPr>
              <w:pStyle w:val="OtherTableBody"/>
            </w:pPr>
            <w:r>
              <w:t>Patient Name</w:t>
            </w:r>
          </w:p>
        </w:tc>
      </w:tr>
      <w:tr w:rsidR="00B50050" w14:paraId="3421C0B2" w14:textId="77777777" w:rsidTr="00195548">
        <w:tc>
          <w:tcPr>
            <w:tcW w:w="600" w:type="dxa"/>
          </w:tcPr>
          <w:p w14:paraId="561FE358" w14:textId="77777777" w:rsidR="00B50050" w:rsidRDefault="00B50050" w:rsidP="0088127C">
            <w:pPr>
              <w:pStyle w:val="OtherTableBody"/>
            </w:pPr>
          </w:p>
        </w:tc>
        <w:tc>
          <w:tcPr>
            <w:tcW w:w="600" w:type="dxa"/>
          </w:tcPr>
          <w:p w14:paraId="206180CF" w14:textId="77777777" w:rsidR="00B50050" w:rsidRDefault="00B50050" w:rsidP="0088127C">
            <w:pPr>
              <w:pStyle w:val="OtherTableBody"/>
            </w:pPr>
            <w:r>
              <w:t>0939</w:t>
            </w:r>
          </w:p>
        </w:tc>
        <w:tc>
          <w:tcPr>
            <w:tcW w:w="2600" w:type="dxa"/>
          </w:tcPr>
          <w:p w14:paraId="579756DF" w14:textId="77777777" w:rsidR="00B50050" w:rsidRDefault="00B50050" w:rsidP="0088127C">
            <w:pPr>
              <w:pStyle w:val="OtherTableBody"/>
            </w:pPr>
          </w:p>
        </w:tc>
        <w:tc>
          <w:tcPr>
            <w:tcW w:w="1400" w:type="dxa"/>
          </w:tcPr>
          <w:p w14:paraId="63EC8266" w14:textId="77777777" w:rsidR="00B50050" w:rsidRDefault="00B50050" w:rsidP="0088127C">
            <w:pPr>
              <w:pStyle w:val="OtherTableBody"/>
            </w:pPr>
            <w:r>
              <w:t>PID-6</w:t>
            </w:r>
          </w:p>
        </w:tc>
        <w:tc>
          <w:tcPr>
            <w:tcW w:w="4200" w:type="dxa"/>
          </w:tcPr>
          <w:p w14:paraId="035377A6" w14:textId="77777777" w:rsidR="00B50050" w:rsidRDefault="00B50050" w:rsidP="0088127C">
            <w:pPr>
              <w:pStyle w:val="OtherTableBody"/>
            </w:pPr>
            <w:r>
              <w:t>Mother's Maiden Name</w:t>
            </w:r>
          </w:p>
        </w:tc>
      </w:tr>
      <w:tr w:rsidR="00B50050" w14:paraId="06F64CEA" w14:textId="77777777" w:rsidTr="00195548">
        <w:tc>
          <w:tcPr>
            <w:tcW w:w="600" w:type="dxa"/>
          </w:tcPr>
          <w:p w14:paraId="0DEA38A6" w14:textId="77777777" w:rsidR="00B50050" w:rsidRDefault="00B50050" w:rsidP="0088127C">
            <w:pPr>
              <w:pStyle w:val="OtherTableBody"/>
            </w:pPr>
          </w:p>
        </w:tc>
        <w:tc>
          <w:tcPr>
            <w:tcW w:w="600" w:type="dxa"/>
          </w:tcPr>
          <w:p w14:paraId="6D8BE376" w14:textId="77777777" w:rsidR="00B50050" w:rsidRDefault="00B50050" w:rsidP="0088127C">
            <w:pPr>
              <w:pStyle w:val="OtherTableBody"/>
            </w:pPr>
            <w:r>
              <w:t>0939</w:t>
            </w:r>
          </w:p>
        </w:tc>
        <w:tc>
          <w:tcPr>
            <w:tcW w:w="2600" w:type="dxa"/>
          </w:tcPr>
          <w:p w14:paraId="2AA217AF" w14:textId="77777777" w:rsidR="00B50050" w:rsidRDefault="00B50050" w:rsidP="0088127C">
            <w:pPr>
              <w:pStyle w:val="OtherTableBody"/>
            </w:pPr>
          </w:p>
        </w:tc>
        <w:tc>
          <w:tcPr>
            <w:tcW w:w="1400" w:type="dxa"/>
          </w:tcPr>
          <w:p w14:paraId="27736B1E" w14:textId="77777777" w:rsidR="00B50050" w:rsidRDefault="00B50050" w:rsidP="0088127C">
            <w:pPr>
              <w:pStyle w:val="OtherTableBody"/>
            </w:pPr>
            <w:r>
              <w:t>PID-7</w:t>
            </w:r>
          </w:p>
        </w:tc>
        <w:tc>
          <w:tcPr>
            <w:tcW w:w="4200" w:type="dxa"/>
          </w:tcPr>
          <w:p w14:paraId="11E12FE0" w14:textId="77777777" w:rsidR="00B50050" w:rsidRDefault="00B50050" w:rsidP="0088127C">
            <w:pPr>
              <w:pStyle w:val="OtherTableBody"/>
            </w:pPr>
            <w:r>
              <w:t>Date/Time of Birth</w:t>
            </w:r>
          </w:p>
        </w:tc>
      </w:tr>
      <w:tr w:rsidR="00B50050" w14:paraId="2BAF25FC" w14:textId="77777777" w:rsidTr="00195548">
        <w:tc>
          <w:tcPr>
            <w:tcW w:w="600" w:type="dxa"/>
          </w:tcPr>
          <w:p w14:paraId="31F16AC0" w14:textId="77777777" w:rsidR="00B50050" w:rsidRDefault="00B50050" w:rsidP="0088127C">
            <w:pPr>
              <w:pStyle w:val="OtherTableBody"/>
            </w:pPr>
          </w:p>
        </w:tc>
        <w:tc>
          <w:tcPr>
            <w:tcW w:w="600" w:type="dxa"/>
          </w:tcPr>
          <w:p w14:paraId="15991501" w14:textId="77777777" w:rsidR="00B50050" w:rsidRDefault="00B50050" w:rsidP="0088127C">
            <w:pPr>
              <w:pStyle w:val="OtherTableBody"/>
            </w:pPr>
            <w:r>
              <w:t>0939</w:t>
            </w:r>
          </w:p>
        </w:tc>
        <w:tc>
          <w:tcPr>
            <w:tcW w:w="2600" w:type="dxa"/>
          </w:tcPr>
          <w:p w14:paraId="2CC78541" w14:textId="77777777" w:rsidR="00B50050" w:rsidRDefault="00B50050" w:rsidP="0088127C">
            <w:pPr>
              <w:pStyle w:val="OtherTableBody"/>
            </w:pPr>
          </w:p>
        </w:tc>
        <w:tc>
          <w:tcPr>
            <w:tcW w:w="1400" w:type="dxa"/>
          </w:tcPr>
          <w:p w14:paraId="7D4FE9CC" w14:textId="77777777" w:rsidR="00B50050" w:rsidRDefault="00B50050" w:rsidP="0088127C">
            <w:pPr>
              <w:pStyle w:val="OtherTableBody"/>
            </w:pPr>
            <w:r>
              <w:t>PRT-5</w:t>
            </w:r>
          </w:p>
        </w:tc>
        <w:tc>
          <w:tcPr>
            <w:tcW w:w="4200" w:type="dxa"/>
          </w:tcPr>
          <w:p w14:paraId="7DC9397B" w14:textId="77777777" w:rsidR="00B50050" w:rsidRDefault="00B50050" w:rsidP="0088127C">
            <w:pPr>
              <w:pStyle w:val="OtherTableBody"/>
            </w:pPr>
            <w:r>
              <w:t>Participation Person</w:t>
            </w:r>
          </w:p>
        </w:tc>
      </w:tr>
      <w:tr w:rsidR="00B50050" w14:paraId="0B48E10E" w14:textId="77777777" w:rsidTr="00195548">
        <w:tc>
          <w:tcPr>
            <w:tcW w:w="600" w:type="dxa"/>
          </w:tcPr>
          <w:p w14:paraId="79510996" w14:textId="77777777" w:rsidR="00B50050" w:rsidRDefault="00B50050" w:rsidP="0088127C">
            <w:pPr>
              <w:pStyle w:val="OtherTableBody"/>
            </w:pPr>
          </w:p>
        </w:tc>
        <w:tc>
          <w:tcPr>
            <w:tcW w:w="600" w:type="dxa"/>
          </w:tcPr>
          <w:p w14:paraId="34E9C5EA" w14:textId="77777777" w:rsidR="00B50050" w:rsidRDefault="00B50050" w:rsidP="0088127C">
            <w:pPr>
              <w:pStyle w:val="OtherTableBody"/>
            </w:pPr>
            <w:r>
              <w:t>0939</w:t>
            </w:r>
          </w:p>
        </w:tc>
        <w:tc>
          <w:tcPr>
            <w:tcW w:w="2600" w:type="dxa"/>
          </w:tcPr>
          <w:p w14:paraId="075A76C1" w14:textId="77777777" w:rsidR="00B50050" w:rsidRDefault="00B50050" w:rsidP="0088127C">
            <w:pPr>
              <w:pStyle w:val="OtherTableBody"/>
            </w:pPr>
          </w:p>
        </w:tc>
        <w:tc>
          <w:tcPr>
            <w:tcW w:w="1400" w:type="dxa"/>
          </w:tcPr>
          <w:p w14:paraId="348A8E4D" w14:textId="77777777" w:rsidR="00B50050" w:rsidRDefault="00B50050" w:rsidP="0088127C">
            <w:pPr>
              <w:pStyle w:val="OtherTableBody"/>
            </w:pPr>
            <w:r>
              <w:t>SPM-4</w:t>
            </w:r>
          </w:p>
        </w:tc>
        <w:tc>
          <w:tcPr>
            <w:tcW w:w="4200" w:type="dxa"/>
          </w:tcPr>
          <w:p w14:paraId="4281DEB0" w14:textId="77777777" w:rsidR="00B50050" w:rsidRDefault="00B50050" w:rsidP="0088127C">
            <w:pPr>
              <w:pStyle w:val="OtherTableBody"/>
            </w:pPr>
            <w:r>
              <w:t>Specimen Type</w:t>
            </w:r>
          </w:p>
        </w:tc>
      </w:tr>
      <w:tr w:rsidR="00B50050" w14:paraId="7E86554D" w14:textId="77777777" w:rsidTr="00195548">
        <w:tc>
          <w:tcPr>
            <w:tcW w:w="600" w:type="dxa"/>
          </w:tcPr>
          <w:p w14:paraId="05EE84C5" w14:textId="77777777" w:rsidR="00B50050" w:rsidRDefault="00B50050" w:rsidP="0088127C">
            <w:pPr>
              <w:pStyle w:val="OtherTableBody"/>
            </w:pPr>
          </w:p>
        </w:tc>
        <w:tc>
          <w:tcPr>
            <w:tcW w:w="600" w:type="dxa"/>
          </w:tcPr>
          <w:p w14:paraId="2A683343" w14:textId="77777777" w:rsidR="00B50050" w:rsidRDefault="00B50050" w:rsidP="0088127C">
            <w:pPr>
              <w:pStyle w:val="OtherTableBody"/>
            </w:pPr>
            <w:r>
              <w:t>0939</w:t>
            </w:r>
          </w:p>
        </w:tc>
        <w:tc>
          <w:tcPr>
            <w:tcW w:w="2600" w:type="dxa"/>
          </w:tcPr>
          <w:p w14:paraId="7A8365EE" w14:textId="77777777" w:rsidR="00B50050" w:rsidRDefault="00B50050" w:rsidP="0088127C">
            <w:pPr>
              <w:pStyle w:val="OtherTableBody"/>
            </w:pPr>
          </w:p>
        </w:tc>
        <w:tc>
          <w:tcPr>
            <w:tcW w:w="1400" w:type="dxa"/>
          </w:tcPr>
          <w:p w14:paraId="1DEA5E70" w14:textId="77777777" w:rsidR="00B50050" w:rsidRDefault="00B50050" w:rsidP="0088127C">
            <w:pPr>
              <w:pStyle w:val="OtherTableBody"/>
            </w:pPr>
            <w:r>
              <w:t>SPM-8</w:t>
            </w:r>
          </w:p>
        </w:tc>
        <w:tc>
          <w:tcPr>
            <w:tcW w:w="4200" w:type="dxa"/>
          </w:tcPr>
          <w:p w14:paraId="4335B5A5" w14:textId="77777777" w:rsidR="00B50050" w:rsidRDefault="00B50050" w:rsidP="0088127C">
            <w:pPr>
              <w:pStyle w:val="OtherTableBody"/>
            </w:pPr>
            <w:r>
              <w:t>Specimen Source Site</w:t>
            </w:r>
          </w:p>
        </w:tc>
      </w:tr>
      <w:tr w:rsidR="00B50050" w14:paraId="2C96735F" w14:textId="77777777" w:rsidTr="00195548">
        <w:tc>
          <w:tcPr>
            <w:tcW w:w="600" w:type="dxa"/>
          </w:tcPr>
          <w:p w14:paraId="02836D6D" w14:textId="77777777" w:rsidR="00B50050" w:rsidRDefault="00B50050" w:rsidP="0088127C">
            <w:pPr>
              <w:pStyle w:val="OtherTableBody"/>
            </w:pPr>
          </w:p>
        </w:tc>
        <w:tc>
          <w:tcPr>
            <w:tcW w:w="600" w:type="dxa"/>
          </w:tcPr>
          <w:p w14:paraId="0709AB38" w14:textId="77777777" w:rsidR="00B50050" w:rsidRDefault="00B50050" w:rsidP="0088127C">
            <w:pPr>
              <w:pStyle w:val="OtherTableBody"/>
            </w:pPr>
            <w:r>
              <w:t>0939</w:t>
            </w:r>
          </w:p>
        </w:tc>
        <w:tc>
          <w:tcPr>
            <w:tcW w:w="2600" w:type="dxa"/>
          </w:tcPr>
          <w:p w14:paraId="18FA34CD" w14:textId="77777777" w:rsidR="00B50050" w:rsidRDefault="00B50050" w:rsidP="0088127C">
            <w:pPr>
              <w:pStyle w:val="OtherTableBody"/>
            </w:pPr>
          </w:p>
        </w:tc>
        <w:tc>
          <w:tcPr>
            <w:tcW w:w="1400" w:type="dxa"/>
          </w:tcPr>
          <w:p w14:paraId="51C86272" w14:textId="77777777" w:rsidR="00B50050" w:rsidRDefault="00B50050" w:rsidP="0088127C">
            <w:pPr>
              <w:pStyle w:val="OtherTableBody"/>
            </w:pPr>
            <w:r>
              <w:t>SPM-OBX</w:t>
            </w:r>
          </w:p>
        </w:tc>
        <w:tc>
          <w:tcPr>
            <w:tcW w:w="4200" w:type="dxa"/>
          </w:tcPr>
          <w:p w14:paraId="0F759309" w14:textId="77777777" w:rsidR="00B50050" w:rsidRDefault="00B50050" w:rsidP="0088127C">
            <w:pPr>
              <w:pStyle w:val="OtherTableBody"/>
            </w:pPr>
            <w:r>
              <w:t>OBX segment following an SPM segment</w:t>
            </w:r>
          </w:p>
        </w:tc>
      </w:tr>
      <w:tr w:rsidR="00B50050" w14:paraId="3362C520" w14:textId="77777777" w:rsidTr="00195548">
        <w:tc>
          <w:tcPr>
            <w:tcW w:w="600" w:type="dxa"/>
          </w:tcPr>
          <w:p w14:paraId="22D4D8B5" w14:textId="77777777" w:rsidR="00B50050" w:rsidRDefault="00B50050" w:rsidP="0088127C">
            <w:pPr>
              <w:pStyle w:val="OtherTableBody"/>
            </w:pPr>
            <w:r>
              <w:t>HL7</w:t>
            </w:r>
          </w:p>
        </w:tc>
        <w:tc>
          <w:tcPr>
            <w:tcW w:w="600" w:type="dxa"/>
          </w:tcPr>
          <w:p w14:paraId="5A8A5F62" w14:textId="77777777" w:rsidR="00B50050" w:rsidRDefault="00B50050" w:rsidP="0088127C">
            <w:pPr>
              <w:pStyle w:val="OtherTableBody"/>
            </w:pPr>
          </w:p>
        </w:tc>
        <w:tc>
          <w:tcPr>
            <w:tcW w:w="2600" w:type="dxa"/>
          </w:tcPr>
          <w:p w14:paraId="097A2552" w14:textId="77777777" w:rsidR="00B50050" w:rsidRDefault="00B50050" w:rsidP="0088127C">
            <w:pPr>
              <w:pStyle w:val="OtherTableBody"/>
            </w:pPr>
            <w:r>
              <w:t>Limitation Type Codes</w:t>
            </w:r>
          </w:p>
        </w:tc>
        <w:tc>
          <w:tcPr>
            <w:tcW w:w="1400" w:type="dxa"/>
          </w:tcPr>
          <w:p w14:paraId="2DF671CA" w14:textId="77777777" w:rsidR="00B50050" w:rsidRDefault="00B50050" w:rsidP="0088127C">
            <w:pPr>
              <w:pStyle w:val="OtherTableBody"/>
            </w:pPr>
          </w:p>
        </w:tc>
        <w:tc>
          <w:tcPr>
            <w:tcW w:w="4200" w:type="dxa"/>
          </w:tcPr>
          <w:p w14:paraId="6278124B" w14:textId="77777777" w:rsidR="00B50050" w:rsidRDefault="00B50050" w:rsidP="0088127C">
            <w:pPr>
              <w:pStyle w:val="OtherTableBody"/>
            </w:pPr>
          </w:p>
        </w:tc>
      </w:tr>
      <w:tr w:rsidR="00B50050" w14:paraId="545A4E2B" w14:textId="77777777" w:rsidTr="00195548">
        <w:tc>
          <w:tcPr>
            <w:tcW w:w="600" w:type="dxa"/>
          </w:tcPr>
          <w:p w14:paraId="6F313C75" w14:textId="77777777" w:rsidR="00B50050" w:rsidRDefault="00B50050" w:rsidP="0088127C">
            <w:pPr>
              <w:pStyle w:val="OtherTableBody"/>
            </w:pPr>
          </w:p>
        </w:tc>
        <w:tc>
          <w:tcPr>
            <w:tcW w:w="600" w:type="dxa"/>
          </w:tcPr>
          <w:p w14:paraId="4EE93A8E" w14:textId="77777777" w:rsidR="00B50050" w:rsidRDefault="00B50050" w:rsidP="0088127C">
            <w:pPr>
              <w:pStyle w:val="OtherTableBody"/>
            </w:pPr>
            <w:r>
              <w:t>0940</w:t>
            </w:r>
          </w:p>
        </w:tc>
        <w:tc>
          <w:tcPr>
            <w:tcW w:w="2600" w:type="dxa"/>
          </w:tcPr>
          <w:p w14:paraId="647842B5" w14:textId="77777777" w:rsidR="00B50050" w:rsidRDefault="00B50050" w:rsidP="0088127C">
            <w:pPr>
              <w:pStyle w:val="OtherTableBody"/>
            </w:pPr>
          </w:p>
        </w:tc>
        <w:tc>
          <w:tcPr>
            <w:tcW w:w="1400" w:type="dxa"/>
          </w:tcPr>
          <w:p w14:paraId="74A413E2" w14:textId="77777777" w:rsidR="00B50050" w:rsidRDefault="00B50050" w:rsidP="0088127C">
            <w:pPr>
              <w:pStyle w:val="OtherTableBody"/>
            </w:pPr>
            <w:r>
              <w:t>FLDP</w:t>
            </w:r>
          </w:p>
        </w:tc>
        <w:tc>
          <w:tcPr>
            <w:tcW w:w="4200" w:type="dxa"/>
          </w:tcPr>
          <w:p w14:paraId="559BC826" w14:textId="77777777" w:rsidR="00B50050" w:rsidRDefault="00B50050" w:rsidP="0088127C">
            <w:pPr>
              <w:pStyle w:val="OtherTableBody"/>
            </w:pPr>
            <w:r>
              <w:t>Frequency Limited Diagnostics Procedure</w:t>
            </w:r>
          </w:p>
        </w:tc>
      </w:tr>
      <w:tr w:rsidR="00B50050" w14:paraId="3602DA0A" w14:textId="77777777" w:rsidTr="00195548">
        <w:tc>
          <w:tcPr>
            <w:tcW w:w="600" w:type="dxa"/>
          </w:tcPr>
          <w:p w14:paraId="2775A4D5" w14:textId="77777777" w:rsidR="00B50050" w:rsidRDefault="00B50050" w:rsidP="0088127C">
            <w:pPr>
              <w:pStyle w:val="OtherTableBody"/>
            </w:pPr>
          </w:p>
        </w:tc>
        <w:tc>
          <w:tcPr>
            <w:tcW w:w="600" w:type="dxa"/>
          </w:tcPr>
          <w:p w14:paraId="674157B8" w14:textId="77777777" w:rsidR="00B50050" w:rsidRDefault="00B50050" w:rsidP="0088127C">
            <w:pPr>
              <w:pStyle w:val="OtherTableBody"/>
            </w:pPr>
            <w:r>
              <w:t>0940</w:t>
            </w:r>
          </w:p>
        </w:tc>
        <w:tc>
          <w:tcPr>
            <w:tcW w:w="2600" w:type="dxa"/>
          </w:tcPr>
          <w:p w14:paraId="50CF0D9A" w14:textId="77777777" w:rsidR="00B50050" w:rsidRDefault="00B50050" w:rsidP="0088127C">
            <w:pPr>
              <w:pStyle w:val="OtherTableBody"/>
            </w:pPr>
          </w:p>
        </w:tc>
        <w:tc>
          <w:tcPr>
            <w:tcW w:w="1400" w:type="dxa"/>
          </w:tcPr>
          <w:p w14:paraId="3249AC08" w14:textId="77777777" w:rsidR="00B50050" w:rsidRDefault="00B50050" w:rsidP="0088127C">
            <w:pPr>
              <w:pStyle w:val="OtherTableBody"/>
            </w:pPr>
            <w:r>
              <w:t>LCP</w:t>
            </w:r>
          </w:p>
        </w:tc>
        <w:tc>
          <w:tcPr>
            <w:tcW w:w="4200" w:type="dxa"/>
          </w:tcPr>
          <w:p w14:paraId="4F5975A3" w14:textId="77777777" w:rsidR="00B50050" w:rsidRDefault="00B50050" w:rsidP="0088127C">
            <w:pPr>
              <w:pStyle w:val="OtherTableBody"/>
            </w:pPr>
            <w:r>
              <w:t>Limited Coverage Policy</w:t>
            </w:r>
          </w:p>
        </w:tc>
      </w:tr>
      <w:tr w:rsidR="00B50050" w14:paraId="2F5E16AF" w14:textId="77777777" w:rsidTr="00195548">
        <w:tc>
          <w:tcPr>
            <w:tcW w:w="600" w:type="dxa"/>
          </w:tcPr>
          <w:p w14:paraId="267373B9" w14:textId="77777777" w:rsidR="00B50050" w:rsidRDefault="00B50050" w:rsidP="0088127C">
            <w:pPr>
              <w:pStyle w:val="OtherTableBody"/>
            </w:pPr>
          </w:p>
        </w:tc>
        <w:tc>
          <w:tcPr>
            <w:tcW w:w="600" w:type="dxa"/>
          </w:tcPr>
          <w:p w14:paraId="362B3BA0" w14:textId="77777777" w:rsidR="00B50050" w:rsidRDefault="00B50050" w:rsidP="0088127C">
            <w:pPr>
              <w:pStyle w:val="OtherTableBody"/>
            </w:pPr>
            <w:r>
              <w:t>0940</w:t>
            </w:r>
          </w:p>
        </w:tc>
        <w:tc>
          <w:tcPr>
            <w:tcW w:w="2600" w:type="dxa"/>
          </w:tcPr>
          <w:p w14:paraId="339B448A" w14:textId="77777777" w:rsidR="00B50050" w:rsidRDefault="00B50050" w:rsidP="0088127C">
            <w:pPr>
              <w:pStyle w:val="OtherTableBody"/>
            </w:pPr>
          </w:p>
        </w:tc>
        <w:tc>
          <w:tcPr>
            <w:tcW w:w="1400" w:type="dxa"/>
          </w:tcPr>
          <w:p w14:paraId="66A12CAF" w14:textId="77777777" w:rsidR="00B50050" w:rsidRDefault="00B50050" w:rsidP="0088127C">
            <w:pPr>
              <w:pStyle w:val="OtherTableBody"/>
            </w:pPr>
            <w:r>
              <w:t>NFDA</w:t>
            </w:r>
          </w:p>
        </w:tc>
        <w:tc>
          <w:tcPr>
            <w:tcW w:w="4200" w:type="dxa"/>
          </w:tcPr>
          <w:p w14:paraId="503C2B83" w14:textId="77777777" w:rsidR="00B50050" w:rsidRDefault="00B50050" w:rsidP="0088127C">
            <w:pPr>
              <w:pStyle w:val="OtherTableBody"/>
            </w:pPr>
            <w:r>
              <w:t>Non-FDA Approved Diagnositic Procedure</w:t>
            </w:r>
          </w:p>
        </w:tc>
      </w:tr>
      <w:tr w:rsidR="00B50050" w14:paraId="1A957544" w14:textId="77777777" w:rsidTr="00195548">
        <w:tc>
          <w:tcPr>
            <w:tcW w:w="600" w:type="dxa"/>
          </w:tcPr>
          <w:p w14:paraId="47990619" w14:textId="77777777" w:rsidR="00B50050" w:rsidRDefault="00B50050" w:rsidP="0088127C">
            <w:pPr>
              <w:pStyle w:val="OtherTableBody"/>
            </w:pPr>
          </w:p>
        </w:tc>
        <w:tc>
          <w:tcPr>
            <w:tcW w:w="600" w:type="dxa"/>
          </w:tcPr>
          <w:p w14:paraId="548BD4B5" w14:textId="77777777" w:rsidR="00B50050" w:rsidRDefault="00B50050" w:rsidP="0088127C">
            <w:pPr>
              <w:pStyle w:val="OtherTableBody"/>
            </w:pPr>
            <w:r>
              <w:t>0940</w:t>
            </w:r>
          </w:p>
        </w:tc>
        <w:tc>
          <w:tcPr>
            <w:tcW w:w="2600" w:type="dxa"/>
          </w:tcPr>
          <w:p w14:paraId="136C059D" w14:textId="77777777" w:rsidR="00B50050" w:rsidRDefault="00B50050" w:rsidP="0088127C">
            <w:pPr>
              <w:pStyle w:val="OtherTableBody"/>
            </w:pPr>
          </w:p>
        </w:tc>
        <w:tc>
          <w:tcPr>
            <w:tcW w:w="1400" w:type="dxa"/>
          </w:tcPr>
          <w:p w14:paraId="3220140E" w14:textId="77777777" w:rsidR="00B50050" w:rsidRDefault="00B50050" w:rsidP="0088127C">
            <w:pPr>
              <w:pStyle w:val="OtherTableBody"/>
            </w:pPr>
            <w:r>
              <w:t>NT</w:t>
            </w:r>
          </w:p>
        </w:tc>
        <w:tc>
          <w:tcPr>
            <w:tcW w:w="4200" w:type="dxa"/>
          </w:tcPr>
          <w:p w14:paraId="13AE2386" w14:textId="77777777" w:rsidR="00B50050" w:rsidRDefault="00B50050" w:rsidP="0088127C">
            <w:pPr>
              <w:pStyle w:val="OtherTableBody"/>
            </w:pPr>
            <w:r>
              <w:t>New Test - Limited Diagnostic History</w:t>
            </w:r>
          </w:p>
        </w:tc>
      </w:tr>
      <w:tr w:rsidR="00B50050" w14:paraId="381E2EF8" w14:textId="77777777" w:rsidTr="00195548">
        <w:tc>
          <w:tcPr>
            <w:tcW w:w="600" w:type="dxa"/>
          </w:tcPr>
          <w:p w14:paraId="72C08445" w14:textId="77777777" w:rsidR="00B50050" w:rsidRDefault="00B50050" w:rsidP="0088127C">
            <w:pPr>
              <w:pStyle w:val="OtherTableBody"/>
            </w:pPr>
            <w:r>
              <w:t>User</w:t>
            </w:r>
          </w:p>
        </w:tc>
        <w:tc>
          <w:tcPr>
            <w:tcW w:w="600" w:type="dxa"/>
          </w:tcPr>
          <w:p w14:paraId="5E9F51B6" w14:textId="77777777" w:rsidR="00B50050" w:rsidRDefault="00B50050" w:rsidP="0088127C">
            <w:pPr>
              <w:pStyle w:val="OtherTableBody"/>
            </w:pPr>
          </w:p>
        </w:tc>
        <w:tc>
          <w:tcPr>
            <w:tcW w:w="2600" w:type="dxa"/>
          </w:tcPr>
          <w:p w14:paraId="210E9CB2" w14:textId="77777777" w:rsidR="00B50050" w:rsidRDefault="00B50050" w:rsidP="0088127C">
            <w:pPr>
              <w:pStyle w:val="OtherTableBody"/>
            </w:pPr>
            <w:r>
              <w:t>Procedure Code</w:t>
            </w:r>
          </w:p>
        </w:tc>
        <w:tc>
          <w:tcPr>
            <w:tcW w:w="1400" w:type="dxa"/>
          </w:tcPr>
          <w:p w14:paraId="489E0984" w14:textId="77777777" w:rsidR="00B50050" w:rsidRDefault="00B50050" w:rsidP="0088127C">
            <w:pPr>
              <w:pStyle w:val="OtherTableBody"/>
            </w:pPr>
          </w:p>
        </w:tc>
        <w:tc>
          <w:tcPr>
            <w:tcW w:w="4200" w:type="dxa"/>
          </w:tcPr>
          <w:p w14:paraId="71DFF746" w14:textId="77777777" w:rsidR="00B50050" w:rsidRDefault="00B50050" w:rsidP="0088127C">
            <w:pPr>
              <w:pStyle w:val="OtherTableBody"/>
            </w:pPr>
          </w:p>
        </w:tc>
      </w:tr>
      <w:tr w:rsidR="00B50050" w14:paraId="4AE4825C" w14:textId="77777777" w:rsidTr="00195548">
        <w:tc>
          <w:tcPr>
            <w:tcW w:w="600" w:type="dxa"/>
          </w:tcPr>
          <w:p w14:paraId="78FCA15A" w14:textId="77777777" w:rsidR="00B50050" w:rsidRDefault="00B50050" w:rsidP="0088127C">
            <w:pPr>
              <w:pStyle w:val="OtherTableBody"/>
            </w:pPr>
          </w:p>
        </w:tc>
        <w:tc>
          <w:tcPr>
            <w:tcW w:w="600" w:type="dxa"/>
          </w:tcPr>
          <w:p w14:paraId="0EC701EB" w14:textId="77777777" w:rsidR="00B50050" w:rsidRDefault="00B50050" w:rsidP="0088127C">
            <w:pPr>
              <w:pStyle w:val="OtherTableBody"/>
            </w:pPr>
            <w:r>
              <w:t>0941</w:t>
            </w:r>
          </w:p>
        </w:tc>
        <w:tc>
          <w:tcPr>
            <w:tcW w:w="2600" w:type="dxa"/>
          </w:tcPr>
          <w:p w14:paraId="03A1508B" w14:textId="77777777" w:rsidR="00B50050" w:rsidRDefault="00B50050" w:rsidP="0088127C">
            <w:pPr>
              <w:pStyle w:val="OtherTableBody"/>
            </w:pPr>
          </w:p>
        </w:tc>
        <w:tc>
          <w:tcPr>
            <w:tcW w:w="1400" w:type="dxa"/>
          </w:tcPr>
          <w:p w14:paraId="5E9B9280" w14:textId="77777777" w:rsidR="00B50050" w:rsidRDefault="00B50050" w:rsidP="0088127C">
            <w:pPr>
              <w:pStyle w:val="OtherTableBody"/>
            </w:pPr>
            <w:r>
              <w:t>...</w:t>
            </w:r>
          </w:p>
        </w:tc>
        <w:tc>
          <w:tcPr>
            <w:tcW w:w="4200" w:type="dxa"/>
          </w:tcPr>
          <w:p w14:paraId="11502693" w14:textId="77777777" w:rsidR="00B50050" w:rsidRDefault="00B50050" w:rsidP="0088127C">
            <w:pPr>
              <w:pStyle w:val="OtherTableBody"/>
            </w:pPr>
            <w:r>
              <w:t>No suggested values defined</w:t>
            </w:r>
          </w:p>
        </w:tc>
      </w:tr>
      <w:tr w:rsidR="00B50050" w14:paraId="4032E8C8" w14:textId="77777777" w:rsidTr="00195548">
        <w:tc>
          <w:tcPr>
            <w:tcW w:w="600" w:type="dxa"/>
          </w:tcPr>
          <w:p w14:paraId="3B69DCA9" w14:textId="77777777" w:rsidR="00B50050" w:rsidRDefault="00B50050" w:rsidP="0088127C">
            <w:pPr>
              <w:pStyle w:val="OtherTableBody"/>
            </w:pPr>
            <w:r>
              <w:t>HL7</w:t>
            </w:r>
          </w:p>
        </w:tc>
        <w:tc>
          <w:tcPr>
            <w:tcW w:w="600" w:type="dxa"/>
          </w:tcPr>
          <w:p w14:paraId="6743260B" w14:textId="77777777" w:rsidR="00B50050" w:rsidRDefault="00B50050" w:rsidP="0088127C">
            <w:pPr>
              <w:pStyle w:val="OtherTableBody"/>
            </w:pPr>
          </w:p>
        </w:tc>
        <w:tc>
          <w:tcPr>
            <w:tcW w:w="2600" w:type="dxa"/>
          </w:tcPr>
          <w:p w14:paraId="16176E5B" w14:textId="77777777" w:rsidR="00B50050" w:rsidRDefault="00B50050" w:rsidP="0088127C">
            <w:pPr>
              <w:pStyle w:val="OtherTableBody"/>
            </w:pPr>
            <w:r>
              <w:t>Equipment State Indicator Type Code</w:t>
            </w:r>
          </w:p>
        </w:tc>
        <w:tc>
          <w:tcPr>
            <w:tcW w:w="1400" w:type="dxa"/>
          </w:tcPr>
          <w:p w14:paraId="1BF1644A" w14:textId="77777777" w:rsidR="00B50050" w:rsidRDefault="00B50050" w:rsidP="0088127C">
            <w:pPr>
              <w:pStyle w:val="OtherTableBody"/>
            </w:pPr>
          </w:p>
        </w:tc>
        <w:tc>
          <w:tcPr>
            <w:tcW w:w="4200" w:type="dxa"/>
          </w:tcPr>
          <w:p w14:paraId="16A12C73" w14:textId="77777777" w:rsidR="00B50050" w:rsidRDefault="00B50050" w:rsidP="0088127C">
            <w:pPr>
              <w:pStyle w:val="OtherTableBody"/>
            </w:pPr>
          </w:p>
        </w:tc>
      </w:tr>
      <w:tr w:rsidR="00B50050" w14:paraId="77090C7E" w14:textId="77777777" w:rsidTr="00195548">
        <w:tc>
          <w:tcPr>
            <w:tcW w:w="600" w:type="dxa"/>
          </w:tcPr>
          <w:p w14:paraId="7C19128D" w14:textId="77777777" w:rsidR="00B50050" w:rsidRDefault="00B50050" w:rsidP="0088127C">
            <w:pPr>
              <w:pStyle w:val="OtherTableBody"/>
            </w:pPr>
          </w:p>
        </w:tc>
        <w:tc>
          <w:tcPr>
            <w:tcW w:w="600" w:type="dxa"/>
          </w:tcPr>
          <w:p w14:paraId="68E99984" w14:textId="77777777" w:rsidR="00B50050" w:rsidRDefault="00B50050" w:rsidP="0088127C">
            <w:pPr>
              <w:pStyle w:val="OtherTableBody"/>
            </w:pPr>
            <w:r>
              <w:t>0942</w:t>
            </w:r>
          </w:p>
        </w:tc>
        <w:tc>
          <w:tcPr>
            <w:tcW w:w="2600" w:type="dxa"/>
          </w:tcPr>
          <w:p w14:paraId="64B3452D" w14:textId="77777777" w:rsidR="00B50050" w:rsidRDefault="00B50050" w:rsidP="0088127C">
            <w:pPr>
              <w:pStyle w:val="OtherTableBody"/>
            </w:pPr>
          </w:p>
        </w:tc>
        <w:tc>
          <w:tcPr>
            <w:tcW w:w="1400" w:type="dxa"/>
          </w:tcPr>
          <w:p w14:paraId="4C71C296" w14:textId="77777777" w:rsidR="00B50050" w:rsidRDefault="00B50050" w:rsidP="0088127C">
            <w:pPr>
              <w:pStyle w:val="OtherTableBody"/>
            </w:pPr>
            <w:r>
              <w:t>EB</w:t>
            </w:r>
          </w:p>
        </w:tc>
        <w:tc>
          <w:tcPr>
            <w:tcW w:w="4200" w:type="dxa"/>
          </w:tcPr>
          <w:p w14:paraId="4342DC45" w14:textId="77777777" w:rsidR="00B50050" w:rsidRDefault="00B50050" w:rsidP="0088127C">
            <w:pPr>
              <w:pStyle w:val="OtherTableBody"/>
            </w:pPr>
            <w:r>
              <w:t>Current capacity of an emergency input specimen buffer</w:t>
            </w:r>
          </w:p>
        </w:tc>
      </w:tr>
      <w:tr w:rsidR="00B50050" w14:paraId="539BD072" w14:textId="77777777" w:rsidTr="00195548">
        <w:tc>
          <w:tcPr>
            <w:tcW w:w="600" w:type="dxa"/>
          </w:tcPr>
          <w:p w14:paraId="31313E47" w14:textId="77777777" w:rsidR="00B50050" w:rsidRDefault="00B50050" w:rsidP="0088127C">
            <w:pPr>
              <w:pStyle w:val="OtherTableBody"/>
            </w:pPr>
          </w:p>
        </w:tc>
        <w:tc>
          <w:tcPr>
            <w:tcW w:w="600" w:type="dxa"/>
          </w:tcPr>
          <w:p w14:paraId="492EF10D" w14:textId="77777777" w:rsidR="00B50050" w:rsidRDefault="00B50050" w:rsidP="0088127C">
            <w:pPr>
              <w:pStyle w:val="OtherTableBody"/>
            </w:pPr>
            <w:r>
              <w:t>0942</w:t>
            </w:r>
          </w:p>
        </w:tc>
        <w:tc>
          <w:tcPr>
            <w:tcW w:w="2600" w:type="dxa"/>
          </w:tcPr>
          <w:p w14:paraId="28E24F99" w14:textId="77777777" w:rsidR="00B50050" w:rsidRDefault="00B50050" w:rsidP="0088127C">
            <w:pPr>
              <w:pStyle w:val="OtherTableBody"/>
            </w:pPr>
          </w:p>
        </w:tc>
        <w:tc>
          <w:tcPr>
            <w:tcW w:w="1400" w:type="dxa"/>
          </w:tcPr>
          <w:p w14:paraId="0D146C30" w14:textId="77777777" w:rsidR="00B50050" w:rsidRDefault="00B50050" w:rsidP="0088127C">
            <w:pPr>
              <w:pStyle w:val="OtherTableBody"/>
            </w:pPr>
            <w:r>
              <w:t>IB</w:t>
            </w:r>
          </w:p>
        </w:tc>
        <w:tc>
          <w:tcPr>
            <w:tcW w:w="4200" w:type="dxa"/>
          </w:tcPr>
          <w:p w14:paraId="63872B7A" w14:textId="77777777" w:rsidR="00B50050" w:rsidRDefault="00B50050" w:rsidP="0088127C">
            <w:pPr>
              <w:pStyle w:val="OtherTableBody"/>
            </w:pPr>
            <w:r>
              <w:t>Current capacity of a regular input specimen buffer</w:t>
            </w:r>
          </w:p>
        </w:tc>
      </w:tr>
      <w:tr w:rsidR="00B50050" w14:paraId="7DD054C1" w14:textId="77777777" w:rsidTr="00195548">
        <w:tc>
          <w:tcPr>
            <w:tcW w:w="600" w:type="dxa"/>
          </w:tcPr>
          <w:p w14:paraId="1B987930" w14:textId="77777777" w:rsidR="00B50050" w:rsidRDefault="00B50050" w:rsidP="0088127C">
            <w:pPr>
              <w:pStyle w:val="OtherTableBody"/>
            </w:pPr>
          </w:p>
        </w:tc>
        <w:tc>
          <w:tcPr>
            <w:tcW w:w="600" w:type="dxa"/>
          </w:tcPr>
          <w:p w14:paraId="436DDCC3" w14:textId="77777777" w:rsidR="00B50050" w:rsidRDefault="00B50050" w:rsidP="0088127C">
            <w:pPr>
              <w:pStyle w:val="OtherTableBody"/>
            </w:pPr>
            <w:r>
              <w:t>0942</w:t>
            </w:r>
          </w:p>
        </w:tc>
        <w:tc>
          <w:tcPr>
            <w:tcW w:w="2600" w:type="dxa"/>
          </w:tcPr>
          <w:p w14:paraId="68BAF2C3" w14:textId="77777777" w:rsidR="00B50050" w:rsidRDefault="00B50050" w:rsidP="0088127C">
            <w:pPr>
              <w:pStyle w:val="OtherTableBody"/>
            </w:pPr>
          </w:p>
        </w:tc>
        <w:tc>
          <w:tcPr>
            <w:tcW w:w="1400" w:type="dxa"/>
          </w:tcPr>
          <w:p w14:paraId="67001F72" w14:textId="77777777" w:rsidR="00B50050" w:rsidRDefault="00B50050" w:rsidP="0088127C">
            <w:pPr>
              <w:pStyle w:val="OtherTableBody"/>
            </w:pPr>
            <w:r>
              <w:t>IC</w:t>
            </w:r>
          </w:p>
        </w:tc>
        <w:tc>
          <w:tcPr>
            <w:tcW w:w="4200" w:type="dxa"/>
          </w:tcPr>
          <w:p w14:paraId="0AC334E1" w14:textId="77777777" w:rsidR="00B50050" w:rsidRDefault="00B50050" w:rsidP="0088127C">
            <w:pPr>
              <w:pStyle w:val="OtherTableBody"/>
            </w:pPr>
            <w:r>
              <w:t xml:space="preserve">Current processing capacity of the instrument </w:t>
            </w:r>
          </w:p>
        </w:tc>
      </w:tr>
      <w:tr w:rsidR="00B50050" w14:paraId="21A6D3D4" w14:textId="77777777" w:rsidTr="00195548">
        <w:tc>
          <w:tcPr>
            <w:tcW w:w="600" w:type="dxa"/>
          </w:tcPr>
          <w:p w14:paraId="3C507915" w14:textId="77777777" w:rsidR="00B50050" w:rsidRDefault="00B50050" w:rsidP="0088127C">
            <w:pPr>
              <w:pStyle w:val="OtherTableBody"/>
            </w:pPr>
          </w:p>
        </w:tc>
        <w:tc>
          <w:tcPr>
            <w:tcW w:w="600" w:type="dxa"/>
          </w:tcPr>
          <w:p w14:paraId="7641F5F7" w14:textId="77777777" w:rsidR="00B50050" w:rsidRDefault="00B50050" w:rsidP="0088127C">
            <w:pPr>
              <w:pStyle w:val="OtherTableBody"/>
            </w:pPr>
            <w:r>
              <w:t>0942</w:t>
            </w:r>
          </w:p>
        </w:tc>
        <w:tc>
          <w:tcPr>
            <w:tcW w:w="2600" w:type="dxa"/>
          </w:tcPr>
          <w:p w14:paraId="5B85EEAD" w14:textId="77777777" w:rsidR="00B50050" w:rsidRDefault="00B50050" w:rsidP="0088127C">
            <w:pPr>
              <w:pStyle w:val="OtherTableBody"/>
            </w:pPr>
          </w:p>
        </w:tc>
        <w:tc>
          <w:tcPr>
            <w:tcW w:w="1400" w:type="dxa"/>
          </w:tcPr>
          <w:p w14:paraId="3C225D0E" w14:textId="77777777" w:rsidR="00B50050" w:rsidRDefault="00B50050" w:rsidP="0088127C">
            <w:pPr>
              <w:pStyle w:val="OtherTableBody"/>
            </w:pPr>
            <w:r>
              <w:t>OB</w:t>
            </w:r>
          </w:p>
        </w:tc>
        <w:tc>
          <w:tcPr>
            <w:tcW w:w="4200" w:type="dxa"/>
          </w:tcPr>
          <w:p w14:paraId="0D58C5BE" w14:textId="77777777" w:rsidR="00B50050" w:rsidRDefault="00B50050" w:rsidP="0088127C">
            <w:pPr>
              <w:pStyle w:val="OtherTableBody"/>
            </w:pPr>
            <w:r>
              <w:t>Current capacity of an output specimen buffer</w:t>
            </w:r>
          </w:p>
        </w:tc>
      </w:tr>
      <w:tr w:rsidR="00B50050" w14:paraId="28BB37C7" w14:textId="77777777" w:rsidTr="00195548">
        <w:tc>
          <w:tcPr>
            <w:tcW w:w="600" w:type="dxa"/>
          </w:tcPr>
          <w:p w14:paraId="181942A3" w14:textId="77777777" w:rsidR="00B50050" w:rsidRDefault="00B50050" w:rsidP="0088127C">
            <w:pPr>
              <w:pStyle w:val="OtherTableBody"/>
            </w:pPr>
          </w:p>
        </w:tc>
        <w:tc>
          <w:tcPr>
            <w:tcW w:w="600" w:type="dxa"/>
          </w:tcPr>
          <w:p w14:paraId="1C1E19CB" w14:textId="77777777" w:rsidR="00B50050" w:rsidRDefault="00B50050" w:rsidP="0088127C">
            <w:pPr>
              <w:pStyle w:val="OtherTableBody"/>
            </w:pPr>
            <w:r>
              <w:t>0942</w:t>
            </w:r>
          </w:p>
        </w:tc>
        <w:tc>
          <w:tcPr>
            <w:tcW w:w="2600" w:type="dxa"/>
          </w:tcPr>
          <w:p w14:paraId="49D04B86" w14:textId="77777777" w:rsidR="00B50050" w:rsidRDefault="00B50050" w:rsidP="0088127C">
            <w:pPr>
              <w:pStyle w:val="OtherTableBody"/>
            </w:pPr>
          </w:p>
        </w:tc>
        <w:tc>
          <w:tcPr>
            <w:tcW w:w="1400" w:type="dxa"/>
          </w:tcPr>
          <w:p w14:paraId="56EE3828" w14:textId="77777777" w:rsidR="00B50050" w:rsidRDefault="00B50050" w:rsidP="0088127C">
            <w:pPr>
              <w:pStyle w:val="OtherTableBody"/>
            </w:pPr>
            <w:r>
              <w:t>TA</w:t>
            </w:r>
          </w:p>
        </w:tc>
        <w:tc>
          <w:tcPr>
            <w:tcW w:w="4200" w:type="dxa"/>
          </w:tcPr>
          <w:p w14:paraId="0BED46A1" w14:textId="77777777" w:rsidR="00B50050" w:rsidRDefault="00B50050" w:rsidP="0088127C">
            <w:pPr>
              <w:pStyle w:val="OtherTableBody"/>
            </w:pPr>
            <w:r>
              <w:t>Current test availability</w:t>
            </w:r>
          </w:p>
        </w:tc>
      </w:tr>
      <w:tr w:rsidR="00B50050" w14:paraId="0202145D" w14:textId="77777777" w:rsidTr="00195548">
        <w:tc>
          <w:tcPr>
            <w:tcW w:w="600" w:type="dxa"/>
          </w:tcPr>
          <w:p w14:paraId="315783FE" w14:textId="77777777" w:rsidR="00B50050" w:rsidRDefault="00B50050" w:rsidP="0088127C">
            <w:pPr>
              <w:pStyle w:val="OtherTableBody"/>
            </w:pPr>
            <w:r>
              <w:t>User</w:t>
            </w:r>
          </w:p>
        </w:tc>
        <w:tc>
          <w:tcPr>
            <w:tcW w:w="600" w:type="dxa"/>
          </w:tcPr>
          <w:p w14:paraId="056F71AE" w14:textId="77777777" w:rsidR="00B50050" w:rsidRDefault="00B50050" w:rsidP="0088127C">
            <w:pPr>
              <w:pStyle w:val="OtherTableBody"/>
            </w:pPr>
          </w:p>
        </w:tc>
        <w:tc>
          <w:tcPr>
            <w:tcW w:w="2600" w:type="dxa"/>
          </w:tcPr>
          <w:p w14:paraId="1F68E1DA" w14:textId="77777777" w:rsidR="00B50050" w:rsidRDefault="00B50050" w:rsidP="0088127C">
            <w:pPr>
              <w:pStyle w:val="OtherTableBody"/>
            </w:pPr>
            <w:r>
              <w:t>Transport Destination</w:t>
            </w:r>
          </w:p>
        </w:tc>
        <w:tc>
          <w:tcPr>
            <w:tcW w:w="1400" w:type="dxa"/>
          </w:tcPr>
          <w:p w14:paraId="15AD202B" w14:textId="77777777" w:rsidR="00B50050" w:rsidRDefault="00B50050" w:rsidP="0088127C">
            <w:pPr>
              <w:pStyle w:val="OtherTableBody"/>
            </w:pPr>
          </w:p>
        </w:tc>
        <w:tc>
          <w:tcPr>
            <w:tcW w:w="4200" w:type="dxa"/>
          </w:tcPr>
          <w:p w14:paraId="2DB7DF66" w14:textId="77777777" w:rsidR="00B50050" w:rsidRDefault="00B50050" w:rsidP="0088127C">
            <w:pPr>
              <w:pStyle w:val="OtherTableBody"/>
            </w:pPr>
          </w:p>
        </w:tc>
      </w:tr>
      <w:tr w:rsidR="00B50050" w14:paraId="2A9ED69C" w14:textId="77777777" w:rsidTr="00195548">
        <w:tc>
          <w:tcPr>
            <w:tcW w:w="600" w:type="dxa"/>
          </w:tcPr>
          <w:p w14:paraId="24D3F221" w14:textId="77777777" w:rsidR="00B50050" w:rsidRDefault="00B50050" w:rsidP="0088127C">
            <w:pPr>
              <w:pStyle w:val="OtherTableBody"/>
            </w:pPr>
          </w:p>
        </w:tc>
        <w:tc>
          <w:tcPr>
            <w:tcW w:w="600" w:type="dxa"/>
          </w:tcPr>
          <w:p w14:paraId="71FC9442" w14:textId="77777777" w:rsidR="00B50050" w:rsidRDefault="00B50050" w:rsidP="0088127C">
            <w:pPr>
              <w:pStyle w:val="OtherTableBody"/>
            </w:pPr>
            <w:r>
              <w:t>0943</w:t>
            </w:r>
          </w:p>
        </w:tc>
        <w:tc>
          <w:tcPr>
            <w:tcW w:w="2600" w:type="dxa"/>
          </w:tcPr>
          <w:p w14:paraId="01D0A8A2" w14:textId="77777777" w:rsidR="00B50050" w:rsidRDefault="00B50050" w:rsidP="0088127C">
            <w:pPr>
              <w:pStyle w:val="OtherTableBody"/>
            </w:pPr>
          </w:p>
        </w:tc>
        <w:tc>
          <w:tcPr>
            <w:tcW w:w="1400" w:type="dxa"/>
          </w:tcPr>
          <w:p w14:paraId="3CE1FDAF" w14:textId="77777777" w:rsidR="00B50050" w:rsidRDefault="00B50050" w:rsidP="0088127C">
            <w:pPr>
              <w:pStyle w:val="OtherTableBody"/>
            </w:pPr>
          </w:p>
        </w:tc>
        <w:tc>
          <w:tcPr>
            <w:tcW w:w="4200" w:type="dxa"/>
          </w:tcPr>
          <w:p w14:paraId="44CDEA35" w14:textId="77777777" w:rsidR="00B50050" w:rsidRDefault="00B50050" w:rsidP="0088127C">
            <w:pPr>
              <w:pStyle w:val="OtherTableBody"/>
            </w:pPr>
          </w:p>
        </w:tc>
      </w:tr>
      <w:tr w:rsidR="00B50050" w14:paraId="18BBE335" w14:textId="77777777" w:rsidTr="00195548">
        <w:tc>
          <w:tcPr>
            <w:tcW w:w="600" w:type="dxa"/>
          </w:tcPr>
          <w:p w14:paraId="2A9BF2F8" w14:textId="77777777" w:rsidR="00B50050" w:rsidRDefault="00B50050" w:rsidP="0088127C">
            <w:pPr>
              <w:pStyle w:val="OtherTableBody"/>
            </w:pPr>
            <w:r>
              <w:t>User</w:t>
            </w:r>
          </w:p>
        </w:tc>
        <w:tc>
          <w:tcPr>
            <w:tcW w:w="600" w:type="dxa"/>
          </w:tcPr>
          <w:p w14:paraId="3BC4D4D5" w14:textId="77777777" w:rsidR="00B50050" w:rsidRDefault="00B50050" w:rsidP="0088127C">
            <w:pPr>
              <w:pStyle w:val="OtherTableBody"/>
            </w:pPr>
          </w:p>
        </w:tc>
        <w:tc>
          <w:tcPr>
            <w:tcW w:w="2600" w:type="dxa"/>
          </w:tcPr>
          <w:p w14:paraId="0925C6D3" w14:textId="77777777" w:rsidR="00B50050" w:rsidRDefault="00B50050" w:rsidP="0088127C">
            <w:pPr>
              <w:pStyle w:val="OtherTableBody"/>
            </w:pPr>
            <w:r>
              <w:t>Transport Route</w:t>
            </w:r>
          </w:p>
        </w:tc>
        <w:tc>
          <w:tcPr>
            <w:tcW w:w="1400" w:type="dxa"/>
          </w:tcPr>
          <w:p w14:paraId="09493F28" w14:textId="77777777" w:rsidR="00B50050" w:rsidRDefault="00B50050" w:rsidP="0088127C">
            <w:pPr>
              <w:pStyle w:val="OtherTableBody"/>
            </w:pPr>
          </w:p>
        </w:tc>
        <w:tc>
          <w:tcPr>
            <w:tcW w:w="4200" w:type="dxa"/>
          </w:tcPr>
          <w:p w14:paraId="5A08A557" w14:textId="77777777" w:rsidR="00B50050" w:rsidRDefault="00B50050" w:rsidP="0088127C">
            <w:pPr>
              <w:pStyle w:val="OtherTableBody"/>
            </w:pPr>
          </w:p>
        </w:tc>
      </w:tr>
      <w:tr w:rsidR="00B50050" w14:paraId="2791E64A" w14:textId="77777777" w:rsidTr="00195548">
        <w:tc>
          <w:tcPr>
            <w:tcW w:w="600" w:type="dxa"/>
          </w:tcPr>
          <w:p w14:paraId="7B08319B" w14:textId="77777777" w:rsidR="00B50050" w:rsidRDefault="00B50050" w:rsidP="0088127C">
            <w:pPr>
              <w:pStyle w:val="OtherTableBody"/>
            </w:pPr>
          </w:p>
        </w:tc>
        <w:tc>
          <w:tcPr>
            <w:tcW w:w="600" w:type="dxa"/>
          </w:tcPr>
          <w:p w14:paraId="046400D9" w14:textId="77777777" w:rsidR="00B50050" w:rsidRDefault="00B50050" w:rsidP="0088127C">
            <w:pPr>
              <w:pStyle w:val="OtherTableBody"/>
            </w:pPr>
            <w:r>
              <w:t>0944</w:t>
            </w:r>
          </w:p>
        </w:tc>
        <w:tc>
          <w:tcPr>
            <w:tcW w:w="2600" w:type="dxa"/>
          </w:tcPr>
          <w:p w14:paraId="0B8129ED" w14:textId="77777777" w:rsidR="00B50050" w:rsidRDefault="00B50050" w:rsidP="0088127C">
            <w:pPr>
              <w:pStyle w:val="OtherTableBody"/>
            </w:pPr>
          </w:p>
        </w:tc>
        <w:tc>
          <w:tcPr>
            <w:tcW w:w="1400" w:type="dxa"/>
          </w:tcPr>
          <w:p w14:paraId="75321933" w14:textId="77777777" w:rsidR="00B50050" w:rsidRDefault="00B50050" w:rsidP="0088127C">
            <w:pPr>
              <w:pStyle w:val="OtherTableBody"/>
            </w:pPr>
          </w:p>
        </w:tc>
        <w:tc>
          <w:tcPr>
            <w:tcW w:w="4200" w:type="dxa"/>
          </w:tcPr>
          <w:p w14:paraId="1DFDAAE5" w14:textId="77777777" w:rsidR="00B50050" w:rsidRDefault="00B50050" w:rsidP="0088127C">
            <w:pPr>
              <w:pStyle w:val="OtherTableBody"/>
            </w:pPr>
          </w:p>
        </w:tc>
      </w:tr>
      <w:tr w:rsidR="00B50050" w14:paraId="59862020" w14:textId="77777777" w:rsidTr="00195548">
        <w:tc>
          <w:tcPr>
            <w:tcW w:w="600" w:type="dxa"/>
          </w:tcPr>
          <w:p w14:paraId="233C6938" w14:textId="77777777" w:rsidR="00B50050" w:rsidRDefault="00B50050" w:rsidP="0088127C">
            <w:pPr>
              <w:pStyle w:val="OtherTableBody"/>
            </w:pPr>
            <w:r>
              <w:t>User</w:t>
            </w:r>
          </w:p>
        </w:tc>
        <w:tc>
          <w:tcPr>
            <w:tcW w:w="600" w:type="dxa"/>
          </w:tcPr>
          <w:p w14:paraId="5F9D55FE" w14:textId="77777777" w:rsidR="00B50050" w:rsidRDefault="00B50050" w:rsidP="0088127C">
            <w:pPr>
              <w:pStyle w:val="OtherTableBody"/>
            </w:pPr>
          </w:p>
        </w:tc>
        <w:tc>
          <w:tcPr>
            <w:tcW w:w="2600" w:type="dxa"/>
          </w:tcPr>
          <w:p w14:paraId="31F8EA82" w14:textId="77777777" w:rsidR="00B50050" w:rsidRDefault="00B50050" w:rsidP="0088127C">
            <w:pPr>
              <w:pStyle w:val="OtherTableBody"/>
            </w:pPr>
            <w:r>
              <w:t>Auto-Dilution Type</w:t>
            </w:r>
          </w:p>
        </w:tc>
        <w:tc>
          <w:tcPr>
            <w:tcW w:w="1400" w:type="dxa"/>
          </w:tcPr>
          <w:p w14:paraId="35495305" w14:textId="77777777" w:rsidR="00B50050" w:rsidRDefault="00B50050" w:rsidP="0088127C">
            <w:pPr>
              <w:pStyle w:val="OtherTableBody"/>
            </w:pPr>
          </w:p>
        </w:tc>
        <w:tc>
          <w:tcPr>
            <w:tcW w:w="4200" w:type="dxa"/>
          </w:tcPr>
          <w:p w14:paraId="5902BFD4" w14:textId="77777777" w:rsidR="00B50050" w:rsidRDefault="00B50050" w:rsidP="0088127C">
            <w:pPr>
              <w:pStyle w:val="OtherTableBody"/>
            </w:pPr>
          </w:p>
        </w:tc>
      </w:tr>
      <w:tr w:rsidR="00B50050" w14:paraId="02F16509" w14:textId="77777777" w:rsidTr="00195548">
        <w:tc>
          <w:tcPr>
            <w:tcW w:w="600" w:type="dxa"/>
          </w:tcPr>
          <w:p w14:paraId="098B4BFD" w14:textId="77777777" w:rsidR="00B50050" w:rsidRDefault="00B50050" w:rsidP="0088127C">
            <w:pPr>
              <w:pStyle w:val="OtherTableBody"/>
            </w:pPr>
          </w:p>
        </w:tc>
        <w:tc>
          <w:tcPr>
            <w:tcW w:w="600" w:type="dxa"/>
          </w:tcPr>
          <w:p w14:paraId="3FEECCA7" w14:textId="77777777" w:rsidR="00B50050" w:rsidRDefault="00B50050" w:rsidP="0088127C">
            <w:pPr>
              <w:pStyle w:val="OtherTableBody"/>
            </w:pPr>
            <w:r>
              <w:t>0945</w:t>
            </w:r>
          </w:p>
        </w:tc>
        <w:tc>
          <w:tcPr>
            <w:tcW w:w="2600" w:type="dxa"/>
          </w:tcPr>
          <w:p w14:paraId="472DEECC" w14:textId="77777777" w:rsidR="00B50050" w:rsidRDefault="00B50050" w:rsidP="0088127C">
            <w:pPr>
              <w:pStyle w:val="OtherTableBody"/>
            </w:pPr>
          </w:p>
        </w:tc>
        <w:tc>
          <w:tcPr>
            <w:tcW w:w="1400" w:type="dxa"/>
          </w:tcPr>
          <w:p w14:paraId="482ED091" w14:textId="77777777" w:rsidR="00B50050" w:rsidRDefault="00B50050" w:rsidP="0088127C">
            <w:pPr>
              <w:pStyle w:val="OtherTableBody"/>
            </w:pPr>
            <w:r>
              <w:t>D1</w:t>
            </w:r>
          </w:p>
        </w:tc>
        <w:tc>
          <w:tcPr>
            <w:tcW w:w="4200" w:type="dxa"/>
          </w:tcPr>
          <w:p w14:paraId="470416F4" w14:textId="77777777" w:rsidR="00B50050" w:rsidRDefault="00B50050" w:rsidP="0088127C">
            <w:pPr>
              <w:pStyle w:val="OtherTableBody"/>
            </w:pPr>
            <w:r>
              <w:t>Specimen pre-diluted by factor 1.23 applied on the instrument</w:t>
            </w:r>
          </w:p>
        </w:tc>
      </w:tr>
      <w:tr w:rsidR="00B50050" w14:paraId="4018DA89" w14:textId="77777777" w:rsidTr="00195548">
        <w:tc>
          <w:tcPr>
            <w:tcW w:w="600" w:type="dxa"/>
          </w:tcPr>
          <w:p w14:paraId="01BDCE4F" w14:textId="77777777" w:rsidR="00B50050" w:rsidRDefault="00B50050" w:rsidP="0088127C">
            <w:pPr>
              <w:pStyle w:val="OtherTableBody"/>
            </w:pPr>
          </w:p>
        </w:tc>
        <w:tc>
          <w:tcPr>
            <w:tcW w:w="600" w:type="dxa"/>
          </w:tcPr>
          <w:p w14:paraId="69A05D7A" w14:textId="77777777" w:rsidR="00B50050" w:rsidRDefault="00B50050" w:rsidP="0088127C">
            <w:pPr>
              <w:pStyle w:val="OtherTableBody"/>
            </w:pPr>
            <w:r>
              <w:t>0945</w:t>
            </w:r>
          </w:p>
        </w:tc>
        <w:tc>
          <w:tcPr>
            <w:tcW w:w="2600" w:type="dxa"/>
          </w:tcPr>
          <w:p w14:paraId="482F0BAC" w14:textId="77777777" w:rsidR="00B50050" w:rsidRDefault="00B50050" w:rsidP="0088127C">
            <w:pPr>
              <w:pStyle w:val="OtherTableBody"/>
            </w:pPr>
          </w:p>
        </w:tc>
        <w:tc>
          <w:tcPr>
            <w:tcW w:w="1400" w:type="dxa"/>
          </w:tcPr>
          <w:p w14:paraId="4FDFAF6F" w14:textId="77777777" w:rsidR="00B50050" w:rsidRDefault="00B50050" w:rsidP="0088127C">
            <w:pPr>
              <w:pStyle w:val="OtherTableBody"/>
            </w:pPr>
            <w:r>
              <w:t>D2</w:t>
            </w:r>
          </w:p>
        </w:tc>
        <w:tc>
          <w:tcPr>
            <w:tcW w:w="4200" w:type="dxa"/>
          </w:tcPr>
          <w:p w14:paraId="535A0905" w14:textId="77777777" w:rsidR="00B50050" w:rsidRDefault="00B50050" w:rsidP="0088127C">
            <w:pPr>
              <w:pStyle w:val="OtherTableBody"/>
            </w:pPr>
            <w:r>
              <w:t>Specimen pre-diluted by factor 1.45 applied on the instrument</w:t>
            </w:r>
          </w:p>
        </w:tc>
      </w:tr>
      <w:tr w:rsidR="00B50050" w14:paraId="3EFBFE3B" w14:textId="77777777" w:rsidTr="00195548">
        <w:tc>
          <w:tcPr>
            <w:tcW w:w="600" w:type="dxa"/>
          </w:tcPr>
          <w:p w14:paraId="14848BD2" w14:textId="77777777" w:rsidR="00B50050" w:rsidRDefault="00B50050" w:rsidP="0088127C">
            <w:pPr>
              <w:pStyle w:val="OtherTableBody"/>
            </w:pPr>
          </w:p>
        </w:tc>
        <w:tc>
          <w:tcPr>
            <w:tcW w:w="600" w:type="dxa"/>
          </w:tcPr>
          <w:p w14:paraId="3BF4A6CB" w14:textId="77777777" w:rsidR="00B50050" w:rsidRDefault="00B50050" w:rsidP="0088127C">
            <w:pPr>
              <w:pStyle w:val="OtherTableBody"/>
            </w:pPr>
            <w:r>
              <w:t>0945</w:t>
            </w:r>
          </w:p>
        </w:tc>
        <w:tc>
          <w:tcPr>
            <w:tcW w:w="2600" w:type="dxa"/>
          </w:tcPr>
          <w:p w14:paraId="33AF99BB" w14:textId="77777777" w:rsidR="00B50050" w:rsidRDefault="00B50050" w:rsidP="0088127C">
            <w:pPr>
              <w:pStyle w:val="OtherTableBody"/>
            </w:pPr>
          </w:p>
        </w:tc>
        <w:tc>
          <w:tcPr>
            <w:tcW w:w="1400" w:type="dxa"/>
          </w:tcPr>
          <w:p w14:paraId="72A9688E" w14:textId="77777777" w:rsidR="00B50050" w:rsidRDefault="00B50050" w:rsidP="0088127C">
            <w:pPr>
              <w:pStyle w:val="OtherTableBody"/>
            </w:pPr>
            <w:r>
              <w:t>X2</w:t>
            </w:r>
          </w:p>
        </w:tc>
        <w:tc>
          <w:tcPr>
            <w:tcW w:w="4200" w:type="dxa"/>
          </w:tcPr>
          <w:p w14:paraId="681D16AE" w14:textId="77777777" w:rsidR="00B50050" w:rsidRDefault="00B50050" w:rsidP="0088127C">
            <w:pPr>
              <w:pStyle w:val="OtherTableBody"/>
            </w:pPr>
            <w:r>
              <w:t>Specimen pre-diluted by factor 2 applied on the instrument</w:t>
            </w:r>
          </w:p>
        </w:tc>
      </w:tr>
      <w:tr w:rsidR="00B50050" w14:paraId="0FE8B40F" w14:textId="77777777" w:rsidTr="00195548">
        <w:tc>
          <w:tcPr>
            <w:tcW w:w="600" w:type="dxa"/>
          </w:tcPr>
          <w:p w14:paraId="64550249" w14:textId="77777777" w:rsidR="00B50050" w:rsidRDefault="00B50050" w:rsidP="0088127C">
            <w:pPr>
              <w:pStyle w:val="OtherTableBody"/>
            </w:pPr>
          </w:p>
        </w:tc>
        <w:tc>
          <w:tcPr>
            <w:tcW w:w="600" w:type="dxa"/>
          </w:tcPr>
          <w:p w14:paraId="2C459718" w14:textId="77777777" w:rsidR="00B50050" w:rsidRDefault="00B50050" w:rsidP="0088127C">
            <w:pPr>
              <w:pStyle w:val="OtherTableBody"/>
            </w:pPr>
            <w:r>
              <w:t>0945</w:t>
            </w:r>
          </w:p>
        </w:tc>
        <w:tc>
          <w:tcPr>
            <w:tcW w:w="2600" w:type="dxa"/>
          </w:tcPr>
          <w:p w14:paraId="04C22EC4" w14:textId="77777777" w:rsidR="00B50050" w:rsidRDefault="00B50050" w:rsidP="0088127C">
            <w:pPr>
              <w:pStyle w:val="OtherTableBody"/>
            </w:pPr>
          </w:p>
        </w:tc>
        <w:tc>
          <w:tcPr>
            <w:tcW w:w="1400" w:type="dxa"/>
          </w:tcPr>
          <w:p w14:paraId="2888CDC7" w14:textId="77777777" w:rsidR="00B50050" w:rsidRDefault="00B50050" w:rsidP="0088127C">
            <w:pPr>
              <w:pStyle w:val="OtherTableBody"/>
            </w:pPr>
            <w:r>
              <w:t>X5</w:t>
            </w:r>
          </w:p>
        </w:tc>
        <w:tc>
          <w:tcPr>
            <w:tcW w:w="4200" w:type="dxa"/>
          </w:tcPr>
          <w:p w14:paraId="234B0417" w14:textId="77777777" w:rsidR="00B50050" w:rsidRDefault="00B50050" w:rsidP="0088127C">
            <w:pPr>
              <w:pStyle w:val="OtherTableBody"/>
            </w:pPr>
            <w:r>
              <w:t>Specimen pre-diluted by factor 5 applied on the instrument</w:t>
            </w:r>
          </w:p>
        </w:tc>
      </w:tr>
      <w:tr w:rsidR="00B50050" w14:paraId="27DB2450" w14:textId="77777777" w:rsidTr="00195548">
        <w:tc>
          <w:tcPr>
            <w:tcW w:w="600" w:type="dxa"/>
          </w:tcPr>
          <w:p w14:paraId="6D5064C9" w14:textId="77777777" w:rsidR="00B50050" w:rsidRDefault="00B50050" w:rsidP="0088127C">
            <w:pPr>
              <w:pStyle w:val="OtherTableBody"/>
            </w:pPr>
            <w:r>
              <w:t>User</w:t>
            </w:r>
          </w:p>
        </w:tc>
        <w:tc>
          <w:tcPr>
            <w:tcW w:w="600" w:type="dxa"/>
          </w:tcPr>
          <w:p w14:paraId="40375BD8" w14:textId="77777777" w:rsidR="00B50050" w:rsidRDefault="00B50050" w:rsidP="0088127C">
            <w:pPr>
              <w:pStyle w:val="OtherTableBody"/>
            </w:pPr>
          </w:p>
        </w:tc>
        <w:tc>
          <w:tcPr>
            <w:tcW w:w="2600" w:type="dxa"/>
          </w:tcPr>
          <w:p w14:paraId="26CB4BCE" w14:textId="77777777" w:rsidR="00B50050" w:rsidRDefault="00B50050" w:rsidP="0088127C">
            <w:pPr>
              <w:pStyle w:val="OtherTableBody"/>
            </w:pPr>
            <w:r>
              <w:t>Supplier Type</w:t>
            </w:r>
          </w:p>
        </w:tc>
        <w:tc>
          <w:tcPr>
            <w:tcW w:w="1400" w:type="dxa"/>
          </w:tcPr>
          <w:p w14:paraId="6027EB9C" w14:textId="77777777" w:rsidR="00B50050" w:rsidRDefault="00B50050" w:rsidP="0088127C">
            <w:pPr>
              <w:pStyle w:val="OtherTableBody"/>
            </w:pPr>
          </w:p>
        </w:tc>
        <w:tc>
          <w:tcPr>
            <w:tcW w:w="4200" w:type="dxa"/>
          </w:tcPr>
          <w:p w14:paraId="7686AE57" w14:textId="77777777" w:rsidR="00B50050" w:rsidRDefault="00B50050" w:rsidP="0088127C">
            <w:pPr>
              <w:pStyle w:val="OtherTableBody"/>
            </w:pPr>
          </w:p>
        </w:tc>
      </w:tr>
      <w:tr w:rsidR="00B50050" w14:paraId="5BDFFAC6" w14:textId="77777777" w:rsidTr="00195548">
        <w:tc>
          <w:tcPr>
            <w:tcW w:w="600" w:type="dxa"/>
          </w:tcPr>
          <w:p w14:paraId="1D0CC956" w14:textId="77777777" w:rsidR="00B50050" w:rsidRDefault="00B50050" w:rsidP="0088127C">
            <w:pPr>
              <w:pStyle w:val="OtherTableBody"/>
            </w:pPr>
          </w:p>
        </w:tc>
        <w:tc>
          <w:tcPr>
            <w:tcW w:w="600" w:type="dxa"/>
          </w:tcPr>
          <w:p w14:paraId="0E94AB88" w14:textId="77777777" w:rsidR="00B50050" w:rsidRDefault="00B50050" w:rsidP="0088127C">
            <w:pPr>
              <w:pStyle w:val="OtherTableBody"/>
            </w:pPr>
            <w:r>
              <w:t>0946</w:t>
            </w:r>
          </w:p>
        </w:tc>
        <w:tc>
          <w:tcPr>
            <w:tcW w:w="2600" w:type="dxa"/>
          </w:tcPr>
          <w:p w14:paraId="7885383A" w14:textId="77777777" w:rsidR="00B50050" w:rsidRDefault="00B50050" w:rsidP="0088127C">
            <w:pPr>
              <w:pStyle w:val="OtherTableBody"/>
            </w:pPr>
          </w:p>
        </w:tc>
        <w:tc>
          <w:tcPr>
            <w:tcW w:w="1400" w:type="dxa"/>
          </w:tcPr>
          <w:p w14:paraId="29CAEF46" w14:textId="77777777" w:rsidR="00B50050" w:rsidRDefault="00B50050" w:rsidP="0088127C">
            <w:pPr>
              <w:pStyle w:val="OtherTableBody"/>
            </w:pPr>
            <w:r>
              <w:t>D</w:t>
            </w:r>
          </w:p>
        </w:tc>
        <w:tc>
          <w:tcPr>
            <w:tcW w:w="4200" w:type="dxa"/>
          </w:tcPr>
          <w:p w14:paraId="694A20FA" w14:textId="77777777" w:rsidR="00B50050" w:rsidRDefault="00B50050" w:rsidP="0088127C">
            <w:pPr>
              <w:pStyle w:val="OtherTableBody"/>
            </w:pPr>
            <w:r>
              <w:t>When a vendor supplies  the medical supplies on this contract</w:t>
            </w:r>
          </w:p>
        </w:tc>
      </w:tr>
      <w:tr w:rsidR="00B50050" w14:paraId="33F92DAD" w14:textId="77777777" w:rsidTr="00195548">
        <w:tc>
          <w:tcPr>
            <w:tcW w:w="600" w:type="dxa"/>
          </w:tcPr>
          <w:p w14:paraId="3AA4639C" w14:textId="77777777" w:rsidR="00B50050" w:rsidRDefault="00B50050" w:rsidP="0088127C">
            <w:pPr>
              <w:pStyle w:val="OtherTableBody"/>
            </w:pPr>
          </w:p>
        </w:tc>
        <w:tc>
          <w:tcPr>
            <w:tcW w:w="600" w:type="dxa"/>
          </w:tcPr>
          <w:p w14:paraId="4F8E1DCE" w14:textId="77777777" w:rsidR="00B50050" w:rsidRDefault="00B50050" w:rsidP="0088127C">
            <w:pPr>
              <w:pStyle w:val="OtherTableBody"/>
            </w:pPr>
            <w:r>
              <w:t>0946</w:t>
            </w:r>
          </w:p>
        </w:tc>
        <w:tc>
          <w:tcPr>
            <w:tcW w:w="2600" w:type="dxa"/>
          </w:tcPr>
          <w:p w14:paraId="1A1A4247" w14:textId="77777777" w:rsidR="00B50050" w:rsidRDefault="00B50050" w:rsidP="0088127C">
            <w:pPr>
              <w:pStyle w:val="OtherTableBody"/>
            </w:pPr>
          </w:p>
        </w:tc>
        <w:tc>
          <w:tcPr>
            <w:tcW w:w="1400" w:type="dxa"/>
          </w:tcPr>
          <w:p w14:paraId="7C6D5A7B" w14:textId="77777777" w:rsidR="00B50050" w:rsidRDefault="00B50050" w:rsidP="0088127C">
            <w:pPr>
              <w:pStyle w:val="OtherTableBody"/>
            </w:pPr>
            <w:r>
              <w:t>M</w:t>
            </w:r>
          </w:p>
        </w:tc>
        <w:tc>
          <w:tcPr>
            <w:tcW w:w="4200" w:type="dxa"/>
          </w:tcPr>
          <w:p w14:paraId="0A3525D6" w14:textId="77777777" w:rsidR="00B50050" w:rsidRDefault="00B50050" w:rsidP="0088127C">
            <w:pPr>
              <w:pStyle w:val="OtherTableBody"/>
            </w:pPr>
            <w:r>
              <w:t>When the Manufacturer supplies the medical supplies on this contract</w:t>
            </w:r>
          </w:p>
        </w:tc>
      </w:tr>
      <w:tr w:rsidR="00B50050" w14:paraId="3A5D9250" w14:textId="77777777" w:rsidTr="00195548">
        <w:tc>
          <w:tcPr>
            <w:tcW w:w="600" w:type="dxa"/>
          </w:tcPr>
          <w:p w14:paraId="795A22C1" w14:textId="77777777" w:rsidR="00B50050" w:rsidRDefault="00B50050" w:rsidP="0088127C">
            <w:pPr>
              <w:pStyle w:val="OtherTableBody"/>
            </w:pPr>
            <w:r>
              <w:t>User</w:t>
            </w:r>
          </w:p>
        </w:tc>
        <w:tc>
          <w:tcPr>
            <w:tcW w:w="600" w:type="dxa"/>
          </w:tcPr>
          <w:p w14:paraId="11F44F4F" w14:textId="77777777" w:rsidR="00B50050" w:rsidRDefault="00B50050" w:rsidP="0088127C">
            <w:pPr>
              <w:pStyle w:val="OtherTableBody"/>
            </w:pPr>
          </w:p>
        </w:tc>
        <w:tc>
          <w:tcPr>
            <w:tcW w:w="2600" w:type="dxa"/>
          </w:tcPr>
          <w:p w14:paraId="649353A7" w14:textId="77777777" w:rsidR="00B50050" w:rsidRDefault="00B50050" w:rsidP="0088127C">
            <w:pPr>
              <w:pStyle w:val="OtherTableBody"/>
            </w:pPr>
            <w:r>
              <w:t>Class of Trade</w:t>
            </w:r>
          </w:p>
        </w:tc>
        <w:tc>
          <w:tcPr>
            <w:tcW w:w="1400" w:type="dxa"/>
          </w:tcPr>
          <w:p w14:paraId="02FD123A" w14:textId="77777777" w:rsidR="00B50050" w:rsidRDefault="00B50050" w:rsidP="0088127C">
            <w:pPr>
              <w:pStyle w:val="OtherTableBody"/>
            </w:pPr>
          </w:p>
        </w:tc>
        <w:tc>
          <w:tcPr>
            <w:tcW w:w="4200" w:type="dxa"/>
          </w:tcPr>
          <w:p w14:paraId="41B0E568" w14:textId="77777777" w:rsidR="00B50050" w:rsidRDefault="00B50050" w:rsidP="0088127C">
            <w:pPr>
              <w:pStyle w:val="OtherTableBody"/>
            </w:pPr>
          </w:p>
        </w:tc>
      </w:tr>
      <w:tr w:rsidR="00B50050" w14:paraId="163AC68D" w14:textId="77777777" w:rsidTr="00195548">
        <w:tc>
          <w:tcPr>
            <w:tcW w:w="600" w:type="dxa"/>
          </w:tcPr>
          <w:p w14:paraId="32C2D524" w14:textId="77777777" w:rsidR="00B50050" w:rsidRDefault="00B50050" w:rsidP="0088127C">
            <w:pPr>
              <w:pStyle w:val="OtherTableBody"/>
            </w:pPr>
          </w:p>
        </w:tc>
        <w:tc>
          <w:tcPr>
            <w:tcW w:w="600" w:type="dxa"/>
          </w:tcPr>
          <w:p w14:paraId="777783E4" w14:textId="77777777" w:rsidR="00B50050" w:rsidRDefault="00B50050" w:rsidP="0088127C">
            <w:pPr>
              <w:pStyle w:val="OtherTableBody"/>
            </w:pPr>
            <w:r>
              <w:t>0947</w:t>
            </w:r>
          </w:p>
        </w:tc>
        <w:tc>
          <w:tcPr>
            <w:tcW w:w="2600" w:type="dxa"/>
          </w:tcPr>
          <w:p w14:paraId="3F0BBC69" w14:textId="77777777" w:rsidR="00B50050" w:rsidRDefault="00B50050" w:rsidP="0088127C">
            <w:pPr>
              <w:pStyle w:val="OtherTableBody"/>
            </w:pPr>
          </w:p>
        </w:tc>
        <w:tc>
          <w:tcPr>
            <w:tcW w:w="1400" w:type="dxa"/>
          </w:tcPr>
          <w:p w14:paraId="4047E847" w14:textId="77777777" w:rsidR="00B50050" w:rsidRDefault="00B50050" w:rsidP="0088127C">
            <w:pPr>
              <w:pStyle w:val="OtherTableBody"/>
            </w:pPr>
          </w:p>
        </w:tc>
        <w:tc>
          <w:tcPr>
            <w:tcW w:w="4200" w:type="dxa"/>
          </w:tcPr>
          <w:p w14:paraId="21A6C75C" w14:textId="77777777" w:rsidR="00B50050" w:rsidRDefault="00B50050" w:rsidP="0088127C">
            <w:pPr>
              <w:pStyle w:val="OtherTableBody"/>
            </w:pPr>
          </w:p>
        </w:tc>
      </w:tr>
      <w:tr w:rsidR="00B50050" w14:paraId="1503F678" w14:textId="77777777" w:rsidTr="00195548">
        <w:tc>
          <w:tcPr>
            <w:tcW w:w="600" w:type="dxa"/>
          </w:tcPr>
          <w:p w14:paraId="67DFD68D" w14:textId="77777777" w:rsidR="00B50050" w:rsidRDefault="00B50050" w:rsidP="0088127C">
            <w:pPr>
              <w:pStyle w:val="OtherTableBody"/>
            </w:pPr>
            <w:r>
              <w:t>User</w:t>
            </w:r>
          </w:p>
        </w:tc>
        <w:tc>
          <w:tcPr>
            <w:tcW w:w="600" w:type="dxa"/>
          </w:tcPr>
          <w:p w14:paraId="1136DC6E" w14:textId="77777777" w:rsidR="00B50050" w:rsidRDefault="00B50050" w:rsidP="0088127C">
            <w:pPr>
              <w:pStyle w:val="OtherTableBody"/>
            </w:pPr>
          </w:p>
        </w:tc>
        <w:tc>
          <w:tcPr>
            <w:tcW w:w="2600" w:type="dxa"/>
          </w:tcPr>
          <w:p w14:paraId="00B32F72" w14:textId="77777777" w:rsidR="00B50050" w:rsidRDefault="00B50050" w:rsidP="0088127C">
            <w:pPr>
              <w:pStyle w:val="OtherTableBody"/>
            </w:pPr>
            <w:r>
              <w:t>Relationship Type</w:t>
            </w:r>
          </w:p>
        </w:tc>
        <w:tc>
          <w:tcPr>
            <w:tcW w:w="1400" w:type="dxa"/>
          </w:tcPr>
          <w:p w14:paraId="752FE6D4" w14:textId="77777777" w:rsidR="00B50050" w:rsidRDefault="00B50050" w:rsidP="0088127C">
            <w:pPr>
              <w:pStyle w:val="OtherTableBody"/>
            </w:pPr>
          </w:p>
        </w:tc>
        <w:tc>
          <w:tcPr>
            <w:tcW w:w="4200" w:type="dxa"/>
          </w:tcPr>
          <w:p w14:paraId="49B7389F" w14:textId="77777777" w:rsidR="00B50050" w:rsidRDefault="00B50050" w:rsidP="0088127C">
            <w:pPr>
              <w:pStyle w:val="OtherTableBody"/>
            </w:pPr>
          </w:p>
        </w:tc>
      </w:tr>
      <w:tr w:rsidR="00B50050" w14:paraId="5CF3E8DD" w14:textId="77777777" w:rsidTr="00195548">
        <w:tc>
          <w:tcPr>
            <w:tcW w:w="600" w:type="dxa"/>
          </w:tcPr>
          <w:p w14:paraId="541310BD" w14:textId="77777777" w:rsidR="00B50050" w:rsidRDefault="00B50050" w:rsidP="0088127C">
            <w:pPr>
              <w:pStyle w:val="OtherTableBody"/>
            </w:pPr>
          </w:p>
        </w:tc>
        <w:tc>
          <w:tcPr>
            <w:tcW w:w="600" w:type="dxa"/>
          </w:tcPr>
          <w:p w14:paraId="7A7616DF" w14:textId="77777777" w:rsidR="00B50050" w:rsidRDefault="00B50050" w:rsidP="0088127C">
            <w:pPr>
              <w:pStyle w:val="OtherTableBody"/>
            </w:pPr>
            <w:r>
              <w:t>0948</w:t>
            </w:r>
          </w:p>
        </w:tc>
        <w:tc>
          <w:tcPr>
            <w:tcW w:w="2600" w:type="dxa"/>
          </w:tcPr>
          <w:p w14:paraId="1F585EA7" w14:textId="77777777" w:rsidR="00B50050" w:rsidRDefault="00B50050" w:rsidP="0088127C">
            <w:pPr>
              <w:pStyle w:val="OtherTableBody"/>
            </w:pPr>
          </w:p>
        </w:tc>
        <w:tc>
          <w:tcPr>
            <w:tcW w:w="1400" w:type="dxa"/>
          </w:tcPr>
          <w:p w14:paraId="1C33E70A" w14:textId="77777777" w:rsidR="00B50050" w:rsidRDefault="00B50050" w:rsidP="0088127C">
            <w:pPr>
              <w:pStyle w:val="OtherTableBody"/>
            </w:pPr>
            <w:r>
              <w:t>CAUS</w:t>
            </w:r>
          </w:p>
        </w:tc>
        <w:tc>
          <w:tcPr>
            <w:tcW w:w="4200" w:type="dxa"/>
          </w:tcPr>
          <w:p w14:paraId="0E333138" w14:textId="77777777" w:rsidR="00B50050" w:rsidRDefault="00B50050" w:rsidP="0088127C">
            <w:pPr>
              <w:pStyle w:val="OtherTableBody"/>
            </w:pPr>
            <w:r>
              <w:t>Source universal service identifier causes/caused the outcome(s) on the target</w:t>
            </w:r>
          </w:p>
        </w:tc>
      </w:tr>
      <w:tr w:rsidR="00B50050" w14:paraId="75965CDF" w14:textId="77777777" w:rsidTr="00195548">
        <w:tc>
          <w:tcPr>
            <w:tcW w:w="600" w:type="dxa"/>
          </w:tcPr>
          <w:p w14:paraId="143956FB" w14:textId="77777777" w:rsidR="00B50050" w:rsidRDefault="00B50050" w:rsidP="0088127C">
            <w:pPr>
              <w:pStyle w:val="OtherTableBody"/>
            </w:pPr>
          </w:p>
        </w:tc>
        <w:tc>
          <w:tcPr>
            <w:tcW w:w="600" w:type="dxa"/>
          </w:tcPr>
          <w:p w14:paraId="76CA95D9" w14:textId="77777777" w:rsidR="00B50050" w:rsidRDefault="00B50050" w:rsidP="0088127C">
            <w:pPr>
              <w:pStyle w:val="OtherTableBody"/>
            </w:pPr>
            <w:r>
              <w:t>0948</w:t>
            </w:r>
          </w:p>
        </w:tc>
        <w:tc>
          <w:tcPr>
            <w:tcW w:w="2600" w:type="dxa"/>
          </w:tcPr>
          <w:p w14:paraId="54E3AEA6" w14:textId="77777777" w:rsidR="00B50050" w:rsidRDefault="00B50050" w:rsidP="0088127C">
            <w:pPr>
              <w:pStyle w:val="OtherTableBody"/>
            </w:pPr>
          </w:p>
        </w:tc>
        <w:tc>
          <w:tcPr>
            <w:tcW w:w="1400" w:type="dxa"/>
          </w:tcPr>
          <w:p w14:paraId="3DB00A38" w14:textId="77777777" w:rsidR="00B50050" w:rsidRDefault="00B50050" w:rsidP="0088127C">
            <w:pPr>
              <w:pStyle w:val="OtherTableBody"/>
            </w:pPr>
            <w:r>
              <w:t>COMP</w:t>
            </w:r>
          </w:p>
        </w:tc>
        <w:tc>
          <w:tcPr>
            <w:tcW w:w="4200" w:type="dxa"/>
          </w:tcPr>
          <w:p w14:paraId="2584E01C" w14:textId="77777777" w:rsidR="00B50050" w:rsidRDefault="00B50050" w:rsidP="0088127C">
            <w:pPr>
              <w:pStyle w:val="OtherTableBody"/>
            </w:pPr>
            <w:r>
              <w:t>Target universal service identifier is a component of source universal identifier</w:t>
            </w:r>
          </w:p>
        </w:tc>
      </w:tr>
      <w:tr w:rsidR="00B50050" w14:paraId="42756557" w14:textId="77777777" w:rsidTr="00195548">
        <w:tc>
          <w:tcPr>
            <w:tcW w:w="600" w:type="dxa"/>
          </w:tcPr>
          <w:p w14:paraId="2475DAE3" w14:textId="77777777" w:rsidR="00B50050" w:rsidRDefault="00B50050" w:rsidP="0088127C">
            <w:pPr>
              <w:pStyle w:val="OtherTableBody"/>
            </w:pPr>
          </w:p>
        </w:tc>
        <w:tc>
          <w:tcPr>
            <w:tcW w:w="600" w:type="dxa"/>
          </w:tcPr>
          <w:p w14:paraId="585B0450" w14:textId="77777777" w:rsidR="00B50050" w:rsidRDefault="00B50050" w:rsidP="0088127C">
            <w:pPr>
              <w:pStyle w:val="OtherTableBody"/>
            </w:pPr>
            <w:r>
              <w:t>0948</w:t>
            </w:r>
          </w:p>
        </w:tc>
        <w:tc>
          <w:tcPr>
            <w:tcW w:w="2600" w:type="dxa"/>
          </w:tcPr>
          <w:p w14:paraId="36C166B3" w14:textId="77777777" w:rsidR="00B50050" w:rsidRDefault="00B50050" w:rsidP="0088127C">
            <w:pPr>
              <w:pStyle w:val="OtherTableBody"/>
            </w:pPr>
          </w:p>
        </w:tc>
        <w:tc>
          <w:tcPr>
            <w:tcW w:w="1400" w:type="dxa"/>
          </w:tcPr>
          <w:p w14:paraId="348DC19C" w14:textId="77777777" w:rsidR="00B50050" w:rsidRDefault="00B50050" w:rsidP="0088127C">
            <w:pPr>
              <w:pStyle w:val="OtherTableBody"/>
            </w:pPr>
            <w:r>
              <w:t>CONCR</w:t>
            </w:r>
          </w:p>
        </w:tc>
        <w:tc>
          <w:tcPr>
            <w:tcW w:w="4200" w:type="dxa"/>
          </w:tcPr>
          <w:p w14:paraId="3D495CAE" w14:textId="77777777" w:rsidR="00B50050" w:rsidRDefault="00B50050" w:rsidP="0088127C">
            <w:pPr>
              <w:pStyle w:val="OtherTableBody"/>
            </w:pPr>
            <w:r>
              <w:t>Source and target universal service identifier should start concurrently</w:t>
            </w:r>
          </w:p>
        </w:tc>
      </w:tr>
      <w:tr w:rsidR="00B50050" w14:paraId="7AB243B7" w14:textId="77777777" w:rsidTr="00195548">
        <w:tc>
          <w:tcPr>
            <w:tcW w:w="600" w:type="dxa"/>
          </w:tcPr>
          <w:p w14:paraId="2CBD8430" w14:textId="77777777" w:rsidR="00B50050" w:rsidRDefault="00B50050" w:rsidP="0088127C">
            <w:pPr>
              <w:pStyle w:val="OtherTableBody"/>
            </w:pPr>
          </w:p>
        </w:tc>
        <w:tc>
          <w:tcPr>
            <w:tcW w:w="600" w:type="dxa"/>
          </w:tcPr>
          <w:p w14:paraId="7D84E725" w14:textId="77777777" w:rsidR="00B50050" w:rsidRDefault="00B50050" w:rsidP="0088127C">
            <w:pPr>
              <w:pStyle w:val="OtherTableBody"/>
            </w:pPr>
            <w:r>
              <w:t>0948</w:t>
            </w:r>
          </w:p>
        </w:tc>
        <w:tc>
          <w:tcPr>
            <w:tcW w:w="2600" w:type="dxa"/>
          </w:tcPr>
          <w:p w14:paraId="6EA4821B" w14:textId="77777777" w:rsidR="00B50050" w:rsidRDefault="00B50050" w:rsidP="0088127C">
            <w:pPr>
              <w:pStyle w:val="OtherTableBody"/>
            </w:pPr>
          </w:p>
        </w:tc>
        <w:tc>
          <w:tcPr>
            <w:tcW w:w="1400" w:type="dxa"/>
          </w:tcPr>
          <w:p w14:paraId="382035D4" w14:textId="77777777" w:rsidR="00B50050" w:rsidRDefault="00B50050" w:rsidP="0088127C">
            <w:pPr>
              <w:pStyle w:val="OtherTableBody"/>
            </w:pPr>
            <w:r>
              <w:t>EVID</w:t>
            </w:r>
          </w:p>
        </w:tc>
        <w:tc>
          <w:tcPr>
            <w:tcW w:w="4200" w:type="dxa"/>
          </w:tcPr>
          <w:p w14:paraId="46BDCEC5" w14:textId="77777777" w:rsidR="00B50050" w:rsidRDefault="00B50050" w:rsidP="0088127C">
            <w:pPr>
              <w:pStyle w:val="OtherTableBody"/>
            </w:pPr>
            <w:r>
              <w:t>Source universal service identifier provides evidence for target universal service identifier</w:t>
            </w:r>
          </w:p>
        </w:tc>
      </w:tr>
      <w:tr w:rsidR="00B50050" w14:paraId="6CC2F445" w14:textId="77777777" w:rsidTr="00195548">
        <w:tc>
          <w:tcPr>
            <w:tcW w:w="600" w:type="dxa"/>
          </w:tcPr>
          <w:p w14:paraId="23DCAFC1" w14:textId="77777777" w:rsidR="00B50050" w:rsidRDefault="00B50050" w:rsidP="0088127C">
            <w:pPr>
              <w:pStyle w:val="OtherTableBody"/>
            </w:pPr>
          </w:p>
        </w:tc>
        <w:tc>
          <w:tcPr>
            <w:tcW w:w="600" w:type="dxa"/>
          </w:tcPr>
          <w:p w14:paraId="644F44B8" w14:textId="77777777" w:rsidR="00B50050" w:rsidRDefault="00B50050" w:rsidP="0088127C">
            <w:pPr>
              <w:pStyle w:val="OtherTableBody"/>
            </w:pPr>
            <w:r>
              <w:t>0948</w:t>
            </w:r>
          </w:p>
        </w:tc>
        <w:tc>
          <w:tcPr>
            <w:tcW w:w="2600" w:type="dxa"/>
          </w:tcPr>
          <w:p w14:paraId="500C3D3B" w14:textId="77777777" w:rsidR="00B50050" w:rsidRDefault="00B50050" w:rsidP="0088127C">
            <w:pPr>
              <w:pStyle w:val="OtherTableBody"/>
            </w:pPr>
          </w:p>
        </w:tc>
        <w:tc>
          <w:tcPr>
            <w:tcW w:w="1400" w:type="dxa"/>
          </w:tcPr>
          <w:p w14:paraId="0095D9FA" w14:textId="77777777" w:rsidR="00B50050" w:rsidRDefault="00B50050" w:rsidP="0088127C">
            <w:pPr>
              <w:pStyle w:val="OtherTableBody"/>
            </w:pPr>
            <w:r>
              <w:t>INTF</w:t>
            </w:r>
          </w:p>
        </w:tc>
        <w:tc>
          <w:tcPr>
            <w:tcW w:w="4200" w:type="dxa"/>
          </w:tcPr>
          <w:p w14:paraId="0FD8019F" w14:textId="77777777" w:rsidR="00B50050" w:rsidRDefault="00B50050" w:rsidP="0088127C">
            <w:pPr>
              <w:pStyle w:val="OtherTableBody"/>
            </w:pPr>
            <w:r>
              <w:t>Source universal service identifier interferes / interfered with fulfilment of target universal service identifier</w:t>
            </w:r>
          </w:p>
        </w:tc>
      </w:tr>
      <w:tr w:rsidR="00B50050" w14:paraId="23F80D15" w14:textId="77777777" w:rsidTr="00195548">
        <w:tc>
          <w:tcPr>
            <w:tcW w:w="600" w:type="dxa"/>
          </w:tcPr>
          <w:p w14:paraId="0E21F9A9" w14:textId="77777777" w:rsidR="00B50050" w:rsidRDefault="00B50050" w:rsidP="0088127C">
            <w:pPr>
              <w:pStyle w:val="OtherTableBody"/>
            </w:pPr>
          </w:p>
        </w:tc>
        <w:tc>
          <w:tcPr>
            <w:tcW w:w="600" w:type="dxa"/>
          </w:tcPr>
          <w:p w14:paraId="48738A8E" w14:textId="77777777" w:rsidR="00B50050" w:rsidRDefault="00B50050" w:rsidP="0088127C">
            <w:pPr>
              <w:pStyle w:val="OtherTableBody"/>
            </w:pPr>
            <w:r>
              <w:t>0948</w:t>
            </w:r>
          </w:p>
        </w:tc>
        <w:tc>
          <w:tcPr>
            <w:tcW w:w="2600" w:type="dxa"/>
          </w:tcPr>
          <w:p w14:paraId="13975257" w14:textId="77777777" w:rsidR="00B50050" w:rsidRDefault="00B50050" w:rsidP="0088127C">
            <w:pPr>
              <w:pStyle w:val="OtherTableBody"/>
            </w:pPr>
          </w:p>
        </w:tc>
        <w:tc>
          <w:tcPr>
            <w:tcW w:w="1400" w:type="dxa"/>
          </w:tcPr>
          <w:p w14:paraId="2F3E8489" w14:textId="77777777" w:rsidR="00B50050" w:rsidRDefault="00B50050" w:rsidP="0088127C">
            <w:pPr>
              <w:pStyle w:val="OtherTableBody"/>
            </w:pPr>
            <w:r>
              <w:t>LIMIT</w:t>
            </w:r>
          </w:p>
        </w:tc>
        <w:tc>
          <w:tcPr>
            <w:tcW w:w="4200" w:type="dxa"/>
          </w:tcPr>
          <w:p w14:paraId="0C6F46B4" w14:textId="77777777" w:rsidR="00B50050" w:rsidRDefault="00B50050" w:rsidP="0088127C">
            <w:pPr>
              <w:pStyle w:val="OtherTableBody"/>
            </w:pPr>
            <w:r>
              <w:t>Source universal service identifier limits/limited the fulfillment of target universal service identifier</w:t>
            </w:r>
          </w:p>
        </w:tc>
      </w:tr>
      <w:tr w:rsidR="00B50050" w14:paraId="2E9A3BB6" w14:textId="77777777" w:rsidTr="00195548">
        <w:tc>
          <w:tcPr>
            <w:tcW w:w="600" w:type="dxa"/>
          </w:tcPr>
          <w:p w14:paraId="7E1AA01D" w14:textId="77777777" w:rsidR="00B50050" w:rsidRDefault="00B50050" w:rsidP="0088127C">
            <w:pPr>
              <w:pStyle w:val="OtherTableBody"/>
            </w:pPr>
          </w:p>
        </w:tc>
        <w:tc>
          <w:tcPr>
            <w:tcW w:w="600" w:type="dxa"/>
          </w:tcPr>
          <w:p w14:paraId="5E7D6F4C" w14:textId="77777777" w:rsidR="00B50050" w:rsidRDefault="00B50050" w:rsidP="0088127C">
            <w:pPr>
              <w:pStyle w:val="OtherTableBody"/>
            </w:pPr>
            <w:r>
              <w:t>0948</w:t>
            </w:r>
          </w:p>
        </w:tc>
        <w:tc>
          <w:tcPr>
            <w:tcW w:w="2600" w:type="dxa"/>
          </w:tcPr>
          <w:p w14:paraId="0D238CB5" w14:textId="77777777" w:rsidR="00B50050" w:rsidRDefault="00B50050" w:rsidP="0088127C">
            <w:pPr>
              <w:pStyle w:val="OtherTableBody"/>
            </w:pPr>
          </w:p>
        </w:tc>
        <w:tc>
          <w:tcPr>
            <w:tcW w:w="1400" w:type="dxa"/>
          </w:tcPr>
          <w:p w14:paraId="27D9A3EB" w14:textId="77777777" w:rsidR="00B50050" w:rsidRDefault="00B50050" w:rsidP="0088127C">
            <w:pPr>
              <w:pStyle w:val="OtherTableBody"/>
            </w:pPr>
            <w:r>
              <w:t>SUCCD</w:t>
            </w:r>
          </w:p>
        </w:tc>
        <w:tc>
          <w:tcPr>
            <w:tcW w:w="4200" w:type="dxa"/>
          </w:tcPr>
          <w:p w14:paraId="63722FA2" w14:textId="77777777" w:rsidR="00B50050" w:rsidRDefault="00B50050" w:rsidP="0088127C">
            <w:pPr>
              <w:pStyle w:val="OtherTableBody"/>
            </w:pPr>
            <w:r>
              <w:t>Target universal service identifier should succeed (starts after end of) source universal service identifier</w:t>
            </w:r>
          </w:p>
        </w:tc>
      </w:tr>
      <w:tr w:rsidR="00B50050" w14:paraId="5B88F4CC" w14:textId="77777777" w:rsidTr="00195548">
        <w:tc>
          <w:tcPr>
            <w:tcW w:w="600" w:type="dxa"/>
          </w:tcPr>
          <w:p w14:paraId="6DF17122" w14:textId="77777777" w:rsidR="00B50050" w:rsidRDefault="00B50050" w:rsidP="0088127C">
            <w:pPr>
              <w:pStyle w:val="OtherTableBody"/>
            </w:pPr>
          </w:p>
        </w:tc>
        <w:tc>
          <w:tcPr>
            <w:tcW w:w="600" w:type="dxa"/>
          </w:tcPr>
          <w:p w14:paraId="628E1225" w14:textId="77777777" w:rsidR="00B50050" w:rsidRDefault="00B50050" w:rsidP="0088127C">
            <w:pPr>
              <w:pStyle w:val="OtherTableBody"/>
            </w:pPr>
            <w:r>
              <w:t>0948</w:t>
            </w:r>
          </w:p>
        </w:tc>
        <w:tc>
          <w:tcPr>
            <w:tcW w:w="2600" w:type="dxa"/>
          </w:tcPr>
          <w:p w14:paraId="7F5B0BC0" w14:textId="77777777" w:rsidR="00B50050" w:rsidRDefault="00B50050" w:rsidP="0088127C">
            <w:pPr>
              <w:pStyle w:val="OtherTableBody"/>
            </w:pPr>
          </w:p>
        </w:tc>
        <w:tc>
          <w:tcPr>
            <w:tcW w:w="1400" w:type="dxa"/>
          </w:tcPr>
          <w:p w14:paraId="62DEBDAF" w14:textId="77777777" w:rsidR="00B50050" w:rsidRDefault="00B50050" w:rsidP="0088127C">
            <w:pPr>
              <w:pStyle w:val="OtherTableBody"/>
            </w:pPr>
            <w:r>
              <w:t>SVTGT</w:t>
            </w:r>
          </w:p>
        </w:tc>
        <w:tc>
          <w:tcPr>
            <w:tcW w:w="4200" w:type="dxa"/>
          </w:tcPr>
          <w:p w14:paraId="161FC303" w14:textId="77777777" w:rsidR="00B50050" w:rsidRDefault="00B50050" w:rsidP="0088127C">
            <w:pPr>
              <w:pStyle w:val="OtherTableBody"/>
            </w:pPr>
            <w:r>
              <w:t>Target universal service identifier is the object of the service identified by the source universal service identifier</w:t>
            </w:r>
          </w:p>
        </w:tc>
      </w:tr>
      <w:tr w:rsidR="00B50050" w14:paraId="605C1318" w14:textId="77777777" w:rsidTr="00195548">
        <w:tc>
          <w:tcPr>
            <w:tcW w:w="600" w:type="dxa"/>
          </w:tcPr>
          <w:p w14:paraId="3024247B" w14:textId="77777777" w:rsidR="00B50050" w:rsidRDefault="00B50050" w:rsidP="0088127C">
            <w:pPr>
              <w:pStyle w:val="OtherTableBody"/>
            </w:pPr>
          </w:p>
        </w:tc>
        <w:tc>
          <w:tcPr>
            <w:tcW w:w="600" w:type="dxa"/>
          </w:tcPr>
          <w:p w14:paraId="75984B83" w14:textId="77777777" w:rsidR="00B50050" w:rsidRDefault="00B50050" w:rsidP="0088127C">
            <w:pPr>
              <w:pStyle w:val="OtherTableBody"/>
            </w:pPr>
            <w:r>
              <w:t>0948</w:t>
            </w:r>
          </w:p>
        </w:tc>
        <w:tc>
          <w:tcPr>
            <w:tcW w:w="2600" w:type="dxa"/>
          </w:tcPr>
          <w:p w14:paraId="6E95CFB5" w14:textId="77777777" w:rsidR="00B50050" w:rsidRDefault="00B50050" w:rsidP="0088127C">
            <w:pPr>
              <w:pStyle w:val="OtherTableBody"/>
            </w:pPr>
          </w:p>
        </w:tc>
        <w:tc>
          <w:tcPr>
            <w:tcW w:w="1400" w:type="dxa"/>
          </w:tcPr>
          <w:p w14:paraId="044E3AFC" w14:textId="77777777" w:rsidR="00B50050" w:rsidRDefault="00B50050" w:rsidP="0088127C">
            <w:pPr>
              <w:pStyle w:val="OtherTableBody"/>
            </w:pPr>
            <w:r>
              <w:t>TRIG</w:t>
            </w:r>
          </w:p>
        </w:tc>
        <w:tc>
          <w:tcPr>
            <w:tcW w:w="4200" w:type="dxa"/>
          </w:tcPr>
          <w:p w14:paraId="48397C23" w14:textId="77777777" w:rsidR="00B50050" w:rsidRDefault="00B50050" w:rsidP="0088127C">
            <w:pPr>
              <w:pStyle w:val="OtherTableBody"/>
            </w:pPr>
            <w:r>
              <w:t>Source universal service identifier triggers action of target universal service identifier</w:t>
            </w:r>
          </w:p>
        </w:tc>
      </w:tr>
      <w:tr w:rsidR="00B50050" w14:paraId="126ED5F2" w14:textId="77777777" w:rsidTr="00195548">
        <w:tc>
          <w:tcPr>
            <w:tcW w:w="600" w:type="dxa"/>
          </w:tcPr>
          <w:p w14:paraId="47556B64" w14:textId="77777777" w:rsidR="00B50050" w:rsidRDefault="00B50050" w:rsidP="0088127C">
            <w:pPr>
              <w:pStyle w:val="OtherTableBody"/>
            </w:pPr>
            <w:r>
              <w:t>User</w:t>
            </w:r>
          </w:p>
        </w:tc>
        <w:tc>
          <w:tcPr>
            <w:tcW w:w="600" w:type="dxa"/>
          </w:tcPr>
          <w:p w14:paraId="3305B5D8" w14:textId="77777777" w:rsidR="00B50050" w:rsidRDefault="00B50050" w:rsidP="0088127C">
            <w:pPr>
              <w:pStyle w:val="OtherTableBody"/>
            </w:pPr>
          </w:p>
        </w:tc>
        <w:tc>
          <w:tcPr>
            <w:tcW w:w="2600" w:type="dxa"/>
          </w:tcPr>
          <w:p w14:paraId="7D1DE320" w14:textId="77777777" w:rsidR="00B50050" w:rsidRDefault="00B50050" w:rsidP="0088127C">
            <w:pPr>
              <w:pStyle w:val="OtherTableBody"/>
            </w:pPr>
            <w:r>
              <w:t>Order Control Code Reason</w:t>
            </w:r>
          </w:p>
        </w:tc>
        <w:tc>
          <w:tcPr>
            <w:tcW w:w="1400" w:type="dxa"/>
          </w:tcPr>
          <w:p w14:paraId="7E9F43A6" w14:textId="77777777" w:rsidR="00B50050" w:rsidRDefault="00B50050" w:rsidP="0088127C">
            <w:pPr>
              <w:pStyle w:val="OtherTableBody"/>
            </w:pPr>
          </w:p>
        </w:tc>
        <w:tc>
          <w:tcPr>
            <w:tcW w:w="4200" w:type="dxa"/>
          </w:tcPr>
          <w:p w14:paraId="3EF32F6A" w14:textId="77777777" w:rsidR="00B50050" w:rsidRDefault="00B50050" w:rsidP="0088127C">
            <w:pPr>
              <w:pStyle w:val="OtherTableBody"/>
            </w:pPr>
          </w:p>
        </w:tc>
      </w:tr>
      <w:tr w:rsidR="00B50050" w14:paraId="757F8579" w14:textId="77777777" w:rsidTr="00195548">
        <w:tc>
          <w:tcPr>
            <w:tcW w:w="600" w:type="dxa"/>
          </w:tcPr>
          <w:p w14:paraId="41124FA0" w14:textId="77777777" w:rsidR="00B50050" w:rsidRDefault="00B50050" w:rsidP="0088127C">
            <w:pPr>
              <w:pStyle w:val="OtherTableBody"/>
            </w:pPr>
          </w:p>
        </w:tc>
        <w:tc>
          <w:tcPr>
            <w:tcW w:w="600" w:type="dxa"/>
          </w:tcPr>
          <w:p w14:paraId="76857521" w14:textId="77777777" w:rsidR="00B50050" w:rsidRDefault="00B50050" w:rsidP="0088127C">
            <w:pPr>
              <w:pStyle w:val="OtherTableBody"/>
            </w:pPr>
            <w:r>
              <w:t>0949</w:t>
            </w:r>
          </w:p>
        </w:tc>
        <w:tc>
          <w:tcPr>
            <w:tcW w:w="2600" w:type="dxa"/>
          </w:tcPr>
          <w:p w14:paraId="78EB622E" w14:textId="77777777" w:rsidR="00B50050" w:rsidRDefault="00B50050" w:rsidP="0088127C">
            <w:pPr>
              <w:pStyle w:val="OtherTableBody"/>
            </w:pPr>
          </w:p>
        </w:tc>
        <w:tc>
          <w:tcPr>
            <w:tcW w:w="1400" w:type="dxa"/>
          </w:tcPr>
          <w:p w14:paraId="79226DD4" w14:textId="77777777" w:rsidR="00B50050" w:rsidRDefault="00B50050" w:rsidP="0088127C">
            <w:pPr>
              <w:pStyle w:val="OtherTableBody"/>
            </w:pPr>
            <w:r>
              <w:t>CO</w:t>
            </w:r>
          </w:p>
        </w:tc>
        <w:tc>
          <w:tcPr>
            <w:tcW w:w="4200" w:type="dxa"/>
          </w:tcPr>
          <w:p w14:paraId="38DC463E" w14:textId="77777777" w:rsidR="00B50050" w:rsidRDefault="00B50050" w:rsidP="0088127C">
            <w:pPr>
              <w:pStyle w:val="OtherTableBody"/>
            </w:pPr>
            <w:r>
              <w:t>Order changed based on cost</w:t>
            </w:r>
          </w:p>
        </w:tc>
      </w:tr>
      <w:tr w:rsidR="00B50050" w14:paraId="4DD57780" w14:textId="77777777" w:rsidTr="00195548">
        <w:tc>
          <w:tcPr>
            <w:tcW w:w="600" w:type="dxa"/>
          </w:tcPr>
          <w:p w14:paraId="383061B4" w14:textId="77777777" w:rsidR="00B50050" w:rsidRDefault="00B50050" w:rsidP="0088127C">
            <w:pPr>
              <w:pStyle w:val="OtherTableBody"/>
            </w:pPr>
          </w:p>
        </w:tc>
        <w:tc>
          <w:tcPr>
            <w:tcW w:w="600" w:type="dxa"/>
          </w:tcPr>
          <w:p w14:paraId="3320FBDA" w14:textId="77777777" w:rsidR="00B50050" w:rsidRDefault="00B50050" w:rsidP="0088127C">
            <w:pPr>
              <w:pStyle w:val="OtherTableBody"/>
            </w:pPr>
            <w:r>
              <w:t>0949</w:t>
            </w:r>
          </w:p>
        </w:tc>
        <w:tc>
          <w:tcPr>
            <w:tcW w:w="2600" w:type="dxa"/>
          </w:tcPr>
          <w:p w14:paraId="136A9C49" w14:textId="77777777" w:rsidR="00B50050" w:rsidRDefault="00B50050" w:rsidP="0088127C">
            <w:pPr>
              <w:pStyle w:val="OtherTableBody"/>
            </w:pPr>
          </w:p>
        </w:tc>
        <w:tc>
          <w:tcPr>
            <w:tcW w:w="1400" w:type="dxa"/>
          </w:tcPr>
          <w:p w14:paraId="7BFA57EF" w14:textId="77777777" w:rsidR="00B50050" w:rsidRDefault="00B50050" w:rsidP="0088127C">
            <w:pPr>
              <w:pStyle w:val="OtherTableBody"/>
            </w:pPr>
            <w:r>
              <w:t>ST</w:t>
            </w:r>
          </w:p>
        </w:tc>
        <w:tc>
          <w:tcPr>
            <w:tcW w:w="4200" w:type="dxa"/>
          </w:tcPr>
          <w:p w14:paraId="4E0C6D99" w14:textId="77777777" w:rsidR="00B50050" w:rsidRDefault="00B50050" w:rsidP="0088127C">
            <w:pPr>
              <w:pStyle w:val="OtherTableBody"/>
            </w:pPr>
            <w:r>
              <w:t>Incorrect specimen type submitted for the requested test</w:t>
            </w:r>
          </w:p>
        </w:tc>
      </w:tr>
      <w:tr w:rsidR="00B50050" w14:paraId="6114625D" w14:textId="77777777" w:rsidTr="00195548">
        <w:tc>
          <w:tcPr>
            <w:tcW w:w="600" w:type="dxa"/>
          </w:tcPr>
          <w:p w14:paraId="11563914" w14:textId="77777777" w:rsidR="00B50050" w:rsidRDefault="00B50050" w:rsidP="0088127C">
            <w:pPr>
              <w:pStyle w:val="OtherTableBody"/>
            </w:pPr>
          </w:p>
        </w:tc>
        <w:tc>
          <w:tcPr>
            <w:tcW w:w="600" w:type="dxa"/>
          </w:tcPr>
          <w:p w14:paraId="33D863FF" w14:textId="77777777" w:rsidR="00B50050" w:rsidRDefault="00B50050" w:rsidP="0088127C">
            <w:pPr>
              <w:pStyle w:val="OtherTableBody"/>
            </w:pPr>
            <w:r>
              <w:t>0949</w:t>
            </w:r>
          </w:p>
        </w:tc>
        <w:tc>
          <w:tcPr>
            <w:tcW w:w="2600" w:type="dxa"/>
          </w:tcPr>
          <w:p w14:paraId="0F80FC2A" w14:textId="77777777" w:rsidR="00B50050" w:rsidRDefault="00B50050" w:rsidP="0088127C">
            <w:pPr>
              <w:pStyle w:val="OtherTableBody"/>
            </w:pPr>
          </w:p>
        </w:tc>
        <w:tc>
          <w:tcPr>
            <w:tcW w:w="1400" w:type="dxa"/>
          </w:tcPr>
          <w:p w14:paraId="62569885" w14:textId="77777777" w:rsidR="00B50050" w:rsidRDefault="00B50050" w:rsidP="0088127C">
            <w:pPr>
              <w:pStyle w:val="OtherTableBody"/>
            </w:pPr>
            <w:r>
              <w:t>SV</w:t>
            </w:r>
          </w:p>
        </w:tc>
        <w:tc>
          <w:tcPr>
            <w:tcW w:w="4200" w:type="dxa"/>
          </w:tcPr>
          <w:p w14:paraId="2F26082D" w14:textId="77777777" w:rsidR="00B50050" w:rsidRDefault="00B50050" w:rsidP="0088127C">
            <w:pPr>
              <w:pStyle w:val="OtherTableBody"/>
            </w:pPr>
            <w:r>
              <w:t>Provided specimen volume inadequate for testing</w:t>
            </w:r>
          </w:p>
        </w:tc>
      </w:tr>
      <w:tr w:rsidR="00B50050" w14:paraId="4DA7CF75" w14:textId="77777777" w:rsidTr="00195548">
        <w:tc>
          <w:tcPr>
            <w:tcW w:w="600" w:type="dxa"/>
          </w:tcPr>
          <w:p w14:paraId="660E7694" w14:textId="77777777" w:rsidR="00B50050" w:rsidRDefault="00B50050" w:rsidP="0088127C">
            <w:pPr>
              <w:pStyle w:val="OtherTableBody"/>
            </w:pPr>
          </w:p>
        </w:tc>
        <w:tc>
          <w:tcPr>
            <w:tcW w:w="600" w:type="dxa"/>
          </w:tcPr>
          <w:p w14:paraId="53E80214" w14:textId="77777777" w:rsidR="00B50050" w:rsidRDefault="00B50050" w:rsidP="0088127C">
            <w:pPr>
              <w:pStyle w:val="OtherTableBody"/>
            </w:pPr>
            <w:r>
              <w:t>0949</w:t>
            </w:r>
          </w:p>
        </w:tc>
        <w:tc>
          <w:tcPr>
            <w:tcW w:w="2600" w:type="dxa"/>
          </w:tcPr>
          <w:p w14:paraId="06A48BD7" w14:textId="77777777" w:rsidR="00B50050" w:rsidRDefault="00B50050" w:rsidP="0088127C">
            <w:pPr>
              <w:pStyle w:val="OtherTableBody"/>
            </w:pPr>
          </w:p>
        </w:tc>
        <w:tc>
          <w:tcPr>
            <w:tcW w:w="1400" w:type="dxa"/>
          </w:tcPr>
          <w:p w14:paraId="71957106" w14:textId="77777777" w:rsidR="00B50050" w:rsidRDefault="00B50050" w:rsidP="0088127C">
            <w:pPr>
              <w:pStyle w:val="OtherTableBody"/>
            </w:pPr>
            <w:r>
              <w:t>UN</w:t>
            </w:r>
          </w:p>
        </w:tc>
        <w:tc>
          <w:tcPr>
            <w:tcW w:w="4200" w:type="dxa"/>
          </w:tcPr>
          <w:p w14:paraId="0D1DDCAF" w14:textId="77777777" w:rsidR="00B50050" w:rsidRDefault="00B50050" w:rsidP="0088127C">
            <w:pPr>
              <w:pStyle w:val="OtherTableBody"/>
            </w:pPr>
            <w:r>
              <w:t>Requested test not available</w:t>
            </w:r>
          </w:p>
        </w:tc>
      </w:tr>
      <w:tr w:rsidR="00B50050" w14:paraId="36F2B6BF" w14:textId="77777777" w:rsidTr="00195548">
        <w:tc>
          <w:tcPr>
            <w:tcW w:w="600" w:type="dxa"/>
          </w:tcPr>
          <w:p w14:paraId="39CEA9F3" w14:textId="77777777" w:rsidR="00B50050" w:rsidRDefault="00B50050" w:rsidP="0088127C">
            <w:pPr>
              <w:pStyle w:val="OtherTableBody"/>
            </w:pPr>
            <w:r>
              <w:t>User</w:t>
            </w:r>
          </w:p>
        </w:tc>
        <w:tc>
          <w:tcPr>
            <w:tcW w:w="600" w:type="dxa"/>
          </w:tcPr>
          <w:p w14:paraId="485A9F13" w14:textId="77777777" w:rsidR="00B50050" w:rsidRDefault="00B50050" w:rsidP="0088127C">
            <w:pPr>
              <w:pStyle w:val="OtherTableBody"/>
            </w:pPr>
          </w:p>
        </w:tc>
        <w:tc>
          <w:tcPr>
            <w:tcW w:w="2600" w:type="dxa"/>
          </w:tcPr>
          <w:p w14:paraId="579586E6" w14:textId="77777777" w:rsidR="00B50050" w:rsidRDefault="00B50050" w:rsidP="0088127C">
            <w:pPr>
              <w:pStyle w:val="OtherTableBody"/>
            </w:pPr>
            <w:r>
              <w:t>Order Status Modifier</w:t>
            </w:r>
          </w:p>
        </w:tc>
        <w:tc>
          <w:tcPr>
            <w:tcW w:w="1400" w:type="dxa"/>
          </w:tcPr>
          <w:p w14:paraId="1E650E15" w14:textId="77777777" w:rsidR="00B50050" w:rsidRDefault="00B50050" w:rsidP="0088127C">
            <w:pPr>
              <w:pStyle w:val="OtherTableBody"/>
            </w:pPr>
          </w:p>
        </w:tc>
        <w:tc>
          <w:tcPr>
            <w:tcW w:w="4200" w:type="dxa"/>
          </w:tcPr>
          <w:p w14:paraId="25D9FE04" w14:textId="77777777" w:rsidR="00B50050" w:rsidRDefault="00B50050" w:rsidP="0088127C">
            <w:pPr>
              <w:pStyle w:val="OtherTableBody"/>
            </w:pPr>
          </w:p>
        </w:tc>
      </w:tr>
      <w:tr w:rsidR="00B50050" w14:paraId="6F498B51" w14:textId="77777777" w:rsidTr="00195548">
        <w:tc>
          <w:tcPr>
            <w:tcW w:w="600" w:type="dxa"/>
          </w:tcPr>
          <w:p w14:paraId="18598851" w14:textId="77777777" w:rsidR="00B50050" w:rsidRDefault="00B50050" w:rsidP="0088127C">
            <w:pPr>
              <w:pStyle w:val="OtherTableBody"/>
            </w:pPr>
          </w:p>
        </w:tc>
        <w:tc>
          <w:tcPr>
            <w:tcW w:w="600" w:type="dxa"/>
          </w:tcPr>
          <w:p w14:paraId="3DCF577A" w14:textId="77777777" w:rsidR="00B50050" w:rsidRDefault="00B50050" w:rsidP="0088127C">
            <w:pPr>
              <w:pStyle w:val="OtherTableBody"/>
            </w:pPr>
            <w:r>
              <w:t>0950</w:t>
            </w:r>
          </w:p>
        </w:tc>
        <w:tc>
          <w:tcPr>
            <w:tcW w:w="2600" w:type="dxa"/>
          </w:tcPr>
          <w:p w14:paraId="565BCB2B" w14:textId="77777777" w:rsidR="00B50050" w:rsidRDefault="00B50050" w:rsidP="0088127C">
            <w:pPr>
              <w:pStyle w:val="OtherTableBody"/>
            </w:pPr>
          </w:p>
        </w:tc>
        <w:tc>
          <w:tcPr>
            <w:tcW w:w="1400" w:type="dxa"/>
          </w:tcPr>
          <w:p w14:paraId="1A8E2763" w14:textId="77777777" w:rsidR="00B50050" w:rsidRDefault="00B50050" w:rsidP="0088127C">
            <w:pPr>
              <w:pStyle w:val="OtherTableBody"/>
            </w:pPr>
            <w:r>
              <w:t>EOE</w:t>
            </w:r>
          </w:p>
        </w:tc>
        <w:tc>
          <w:tcPr>
            <w:tcW w:w="4200" w:type="dxa"/>
          </w:tcPr>
          <w:p w14:paraId="5A89B09E" w14:textId="77777777" w:rsidR="00B50050" w:rsidRDefault="00B50050" w:rsidP="0088127C">
            <w:pPr>
              <w:pStyle w:val="OtherTableBody"/>
            </w:pPr>
            <w:r>
              <w:t>The order status auto-expires when a specified event occurs</w:t>
            </w:r>
          </w:p>
        </w:tc>
      </w:tr>
      <w:tr w:rsidR="00B50050" w14:paraId="33DF2548" w14:textId="77777777" w:rsidTr="00195548">
        <w:tc>
          <w:tcPr>
            <w:tcW w:w="600" w:type="dxa"/>
          </w:tcPr>
          <w:p w14:paraId="73728E2B" w14:textId="77777777" w:rsidR="00B50050" w:rsidRDefault="00B50050" w:rsidP="0088127C">
            <w:pPr>
              <w:pStyle w:val="OtherTableBody"/>
            </w:pPr>
          </w:p>
        </w:tc>
        <w:tc>
          <w:tcPr>
            <w:tcW w:w="600" w:type="dxa"/>
          </w:tcPr>
          <w:p w14:paraId="0CC50F9F" w14:textId="77777777" w:rsidR="00B50050" w:rsidRDefault="00B50050" w:rsidP="0088127C">
            <w:pPr>
              <w:pStyle w:val="OtherTableBody"/>
            </w:pPr>
            <w:r>
              <w:t>0950</w:t>
            </w:r>
          </w:p>
        </w:tc>
        <w:tc>
          <w:tcPr>
            <w:tcW w:w="2600" w:type="dxa"/>
          </w:tcPr>
          <w:p w14:paraId="7EF4EDF2" w14:textId="77777777" w:rsidR="00B50050" w:rsidRDefault="00B50050" w:rsidP="0088127C">
            <w:pPr>
              <w:pStyle w:val="OtherTableBody"/>
            </w:pPr>
          </w:p>
        </w:tc>
        <w:tc>
          <w:tcPr>
            <w:tcW w:w="1400" w:type="dxa"/>
          </w:tcPr>
          <w:p w14:paraId="15595D0B" w14:textId="77777777" w:rsidR="00B50050" w:rsidRDefault="00B50050" w:rsidP="0088127C">
            <w:pPr>
              <w:pStyle w:val="OtherTableBody"/>
            </w:pPr>
            <w:r>
              <w:t>EOT</w:t>
            </w:r>
          </w:p>
        </w:tc>
        <w:tc>
          <w:tcPr>
            <w:tcW w:w="4200" w:type="dxa"/>
          </w:tcPr>
          <w:p w14:paraId="205339DA" w14:textId="77777777" w:rsidR="00B50050" w:rsidRDefault="00B50050" w:rsidP="0088127C">
            <w:pPr>
              <w:pStyle w:val="OtherTableBody"/>
            </w:pPr>
            <w:r>
              <w:t>The order status is timed and will auto-expire once the prescribed  time interval has passed</w:t>
            </w:r>
          </w:p>
        </w:tc>
      </w:tr>
      <w:tr w:rsidR="00B50050" w14:paraId="4105D815" w14:textId="77777777" w:rsidTr="00195548">
        <w:tc>
          <w:tcPr>
            <w:tcW w:w="600" w:type="dxa"/>
          </w:tcPr>
          <w:p w14:paraId="12A600C5" w14:textId="77777777" w:rsidR="00B50050" w:rsidRDefault="00B50050" w:rsidP="0088127C">
            <w:pPr>
              <w:pStyle w:val="OtherTableBody"/>
            </w:pPr>
            <w:r>
              <w:t>User</w:t>
            </w:r>
          </w:p>
        </w:tc>
        <w:tc>
          <w:tcPr>
            <w:tcW w:w="600" w:type="dxa"/>
          </w:tcPr>
          <w:p w14:paraId="05782F3B" w14:textId="77777777" w:rsidR="00B50050" w:rsidRDefault="00B50050" w:rsidP="0088127C">
            <w:pPr>
              <w:pStyle w:val="OtherTableBody"/>
            </w:pPr>
          </w:p>
        </w:tc>
        <w:tc>
          <w:tcPr>
            <w:tcW w:w="2600" w:type="dxa"/>
          </w:tcPr>
          <w:p w14:paraId="6EB89D9B" w14:textId="77777777" w:rsidR="00B50050" w:rsidRDefault="00B50050" w:rsidP="0088127C">
            <w:pPr>
              <w:pStyle w:val="OtherTableBody"/>
            </w:pPr>
            <w:r>
              <w:t>Reason for Study</w:t>
            </w:r>
          </w:p>
        </w:tc>
        <w:tc>
          <w:tcPr>
            <w:tcW w:w="1400" w:type="dxa"/>
          </w:tcPr>
          <w:p w14:paraId="3B8345D6" w14:textId="77777777" w:rsidR="00B50050" w:rsidRDefault="00B50050" w:rsidP="0088127C">
            <w:pPr>
              <w:pStyle w:val="OtherTableBody"/>
            </w:pPr>
          </w:p>
        </w:tc>
        <w:tc>
          <w:tcPr>
            <w:tcW w:w="4200" w:type="dxa"/>
          </w:tcPr>
          <w:p w14:paraId="361AE667" w14:textId="77777777" w:rsidR="00B50050" w:rsidRDefault="00B50050" w:rsidP="0088127C">
            <w:pPr>
              <w:pStyle w:val="OtherTableBody"/>
            </w:pPr>
          </w:p>
        </w:tc>
      </w:tr>
      <w:tr w:rsidR="00B50050" w14:paraId="7B78EF63" w14:textId="77777777" w:rsidTr="00195548">
        <w:tc>
          <w:tcPr>
            <w:tcW w:w="600" w:type="dxa"/>
          </w:tcPr>
          <w:p w14:paraId="183F6F3B" w14:textId="77777777" w:rsidR="00B50050" w:rsidRDefault="00B50050" w:rsidP="0088127C">
            <w:pPr>
              <w:pStyle w:val="OtherTableBody"/>
            </w:pPr>
          </w:p>
        </w:tc>
        <w:tc>
          <w:tcPr>
            <w:tcW w:w="600" w:type="dxa"/>
          </w:tcPr>
          <w:p w14:paraId="549AD67E" w14:textId="77777777" w:rsidR="00B50050" w:rsidRDefault="00B50050" w:rsidP="0088127C">
            <w:pPr>
              <w:pStyle w:val="OtherTableBody"/>
            </w:pPr>
            <w:r>
              <w:t>0951</w:t>
            </w:r>
          </w:p>
        </w:tc>
        <w:tc>
          <w:tcPr>
            <w:tcW w:w="2600" w:type="dxa"/>
          </w:tcPr>
          <w:p w14:paraId="5323721E" w14:textId="77777777" w:rsidR="00B50050" w:rsidRDefault="00B50050" w:rsidP="0088127C">
            <w:pPr>
              <w:pStyle w:val="OtherTableBody"/>
            </w:pPr>
          </w:p>
        </w:tc>
        <w:tc>
          <w:tcPr>
            <w:tcW w:w="1400" w:type="dxa"/>
          </w:tcPr>
          <w:p w14:paraId="11DDDAA5" w14:textId="77777777" w:rsidR="00B50050" w:rsidRDefault="00B50050" w:rsidP="0088127C">
            <w:pPr>
              <w:pStyle w:val="OtherTableBody"/>
            </w:pPr>
            <w:r>
              <w:t>BS</w:t>
            </w:r>
          </w:p>
        </w:tc>
        <w:tc>
          <w:tcPr>
            <w:tcW w:w="4200" w:type="dxa"/>
          </w:tcPr>
          <w:p w14:paraId="07199515" w14:textId="77777777" w:rsidR="00B50050" w:rsidRDefault="00B50050" w:rsidP="0088127C">
            <w:pPr>
              <w:pStyle w:val="OtherTableBody"/>
            </w:pPr>
            <w:r>
              <w:t>Requests that the specimen should be stored long term</w:t>
            </w:r>
          </w:p>
        </w:tc>
      </w:tr>
      <w:tr w:rsidR="00B50050" w14:paraId="3FE9E62A" w14:textId="77777777" w:rsidTr="00195548">
        <w:tc>
          <w:tcPr>
            <w:tcW w:w="600" w:type="dxa"/>
          </w:tcPr>
          <w:p w14:paraId="6984A1F9" w14:textId="77777777" w:rsidR="00B50050" w:rsidRDefault="00B50050" w:rsidP="0088127C">
            <w:pPr>
              <w:pStyle w:val="OtherTableBody"/>
            </w:pPr>
          </w:p>
        </w:tc>
        <w:tc>
          <w:tcPr>
            <w:tcW w:w="600" w:type="dxa"/>
          </w:tcPr>
          <w:p w14:paraId="2046B4C9" w14:textId="77777777" w:rsidR="00B50050" w:rsidRDefault="00B50050" w:rsidP="0088127C">
            <w:pPr>
              <w:pStyle w:val="OtherTableBody"/>
            </w:pPr>
            <w:r>
              <w:t>0951</w:t>
            </w:r>
          </w:p>
        </w:tc>
        <w:tc>
          <w:tcPr>
            <w:tcW w:w="2600" w:type="dxa"/>
          </w:tcPr>
          <w:p w14:paraId="53924900" w14:textId="77777777" w:rsidR="00B50050" w:rsidRDefault="00B50050" w:rsidP="0088127C">
            <w:pPr>
              <w:pStyle w:val="OtherTableBody"/>
            </w:pPr>
          </w:p>
        </w:tc>
        <w:tc>
          <w:tcPr>
            <w:tcW w:w="1400" w:type="dxa"/>
          </w:tcPr>
          <w:p w14:paraId="2E0777DE" w14:textId="77777777" w:rsidR="00B50050" w:rsidRDefault="00B50050" w:rsidP="0088127C">
            <w:pPr>
              <w:pStyle w:val="OtherTableBody"/>
            </w:pPr>
            <w:r>
              <w:t>CR</w:t>
            </w:r>
          </w:p>
        </w:tc>
        <w:tc>
          <w:tcPr>
            <w:tcW w:w="4200" w:type="dxa"/>
          </w:tcPr>
          <w:p w14:paraId="6F8E4494" w14:textId="77777777" w:rsidR="00B50050" w:rsidRDefault="00B50050" w:rsidP="0088127C">
            <w:pPr>
              <w:pStyle w:val="OtherTableBody"/>
            </w:pPr>
            <w:r>
              <w:t>Requests verification of previously reported results</w:t>
            </w:r>
          </w:p>
        </w:tc>
      </w:tr>
      <w:tr w:rsidR="00B50050" w14:paraId="2C0BE506" w14:textId="77777777" w:rsidTr="00195548">
        <w:tc>
          <w:tcPr>
            <w:tcW w:w="600" w:type="dxa"/>
          </w:tcPr>
          <w:p w14:paraId="0B2FB19A" w14:textId="77777777" w:rsidR="00B50050" w:rsidRDefault="00B50050" w:rsidP="0088127C">
            <w:pPr>
              <w:pStyle w:val="OtherTableBody"/>
            </w:pPr>
          </w:p>
        </w:tc>
        <w:tc>
          <w:tcPr>
            <w:tcW w:w="600" w:type="dxa"/>
          </w:tcPr>
          <w:p w14:paraId="3FBD1A57" w14:textId="77777777" w:rsidR="00B50050" w:rsidRDefault="00B50050" w:rsidP="0088127C">
            <w:pPr>
              <w:pStyle w:val="OtherTableBody"/>
            </w:pPr>
            <w:r>
              <w:t>0951</w:t>
            </w:r>
          </w:p>
        </w:tc>
        <w:tc>
          <w:tcPr>
            <w:tcW w:w="2600" w:type="dxa"/>
          </w:tcPr>
          <w:p w14:paraId="54A85AB0" w14:textId="77777777" w:rsidR="00B50050" w:rsidRDefault="00B50050" w:rsidP="0088127C">
            <w:pPr>
              <w:pStyle w:val="OtherTableBody"/>
            </w:pPr>
          </w:p>
        </w:tc>
        <w:tc>
          <w:tcPr>
            <w:tcW w:w="1400" w:type="dxa"/>
          </w:tcPr>
          <w:p w14:paraId="59ABFF08" w14:textId="77777777" w:rsidR="00B50050" w:rsidRDefault="00B50050" w:rsidP="0088127C">
            <w:pPr>
              <w:pStyle w:val="OtherTableBody"/>
            </w:pPr>
            <w:r>
              <w:t>FP</w:t>
            </w:r>
          </w:p>
        </w:tc>
        <w:tc>
          <w:tcPr>
            <w:tcW w:w="4200" w:type="dxa"/>
          </w:tcPr>
          <w:p w14:paraId="3663C1BB" w14:textId="77777777" w:rsidR="00B50050" w:rsidRDefault="00B50050" w:rsidP="0088127C">
            <w:pPr>
              <w:pStyle w:val="OtherTableBody"/>
            </w:pPr>
            <w:r>
              <w:t>Requests that the specimen should be saved for a short duration until follow up is completed</w:t>
            </w:r>
          </w:p>
        </w:tc>
      </w:tr>
      <w:tr w:rsidR="00B50050" w14:paraId="688BA69E" w14:textId="77777777" w:rsidTr="00195548">
        <w:tc>
          <w:tcPr>
            <w:tcW w:w="600" w:type="dxa"/>
          </w:tcPr>
          <w:p w14:paraId="5F5DD299" w14:textId="77777777" w:rsidR="00B50050" w:rsidRDefault="00B50050" w:rsidP="0088127C">
            <w:pPr>
              <w:pStyle w:val="OtherTableBody"/>
            </w:pPr>
          </w:p>
        </w:tc>
        <w:tc>
          <w:tcPr>
            <w:tcW w:w="600" w:type="dxa"/>
          </w:tcPr>
          <w:p w14:paraId="2D6512FF" w14:textId="77777777" w:rsidR="00B50050" w:rsidRDefault="00B50050" w:rsidP="0088127C">
            <w:pPr>
              <w:pStyle w:val="OtherTableBody"/>
            </w:pPr>
            <w:r>
              <w:t>0951</w:t>
            </w:r>
          </w:p>
        </w:tc>
        <w:tc>
          <w:tcPr>
            <w:tcW w:w="2600" w:type="dxa"/>
          </w:tcPr>
          <w:p w14:paraId="19968B31" w14:textId="77777777" w:rsidR="00B50050" w:rsidRDefault="00B50050" w:rsidP="0088127C">
            <w:pPr>
              <w:pStyle w:val="OtherTableBody"/>
            </w:pPr>
          </w:p>
        </w:tc>
        <w:tc>
          <w:tcPr>
            <w:tcW w:w="1400" w:type="dxa"/>
          </w:tcPr>
          <w:p w14:paraId="3F66A660" w14:textId="77777777" w:rsidR="00B50050" w:rsidRDefault="00B50050" w:rsidP="0088127C">
            <w:pPr>
              <w:pStyle w:val="OtherTableBody"/>
            </w:pPr>
            <w:r>
              <w:t>IN</w:t>
            </w:r>
          </w:p>
        </w:tc>
        <w:tc>
          <w:tcPr>
            <w:tcW w:w="4200" w:type="dxa"/>
          </w:tcPr>
          <w:p w14:paraId="600986F7" w14:textId="77777777" w:rsidR="00B50050" w:rsidRDefault="00B50050" w:rsidP="0088127C">
            <w:pPr>
              <w:pStyle w:val="OtherTableBody"/>
            </w:pPr>
            <w:r>
              <w:t>Requests interpretation of previously reported results</w:t>
            </w:r>
          </w:p>
        </w:tc>
      </w:tr>
      <w:tr w:rsidR="00B50050" w14:paraId="1C408B07" w14:textId="77777777" w:rsidTr="00195548">
        <w:tc>
          <w:tcPr>
            <w:tcW w:w="600" w:type="dxa"/>
          </w:tcPr>
          <w:p w14:paraId="5083E306" w14:textId="77777777" w:rsidR="00B50050" w:rsidRDefault="00B50050" w:rsidP="0088127C">
            <w:pPr>
              <w:pStyle w:val="OtherTableBody"/>
            </w:pPr>
          </w:p>
        </w:tc>
        <w:tc>
          <w:tcPr>
            <w:tcW w:w="600" w:type="dxa"/>
          </w:tcPr>
          <w:p w14:paraId="6EA93F09" w14:textId="77777777" w:rsidR="00B50050" w:rsidRDefault="00B50050" w:rsidP="0088127C">
            <w:pPr>
              <w:pStyle w:val="OtherTableBody"/>
            </w:pPr>
            <w:r>
              <w:t>0951</w:t>
            </w:r>
          </w:p>
        </w:tc>
        <w:tc>
          <w:tcPr>
            <w:tcW w:w="2600" w:type="dxa"/>
          </w:tcPr>
          <w:p w14:paraId="6DE41EA6" w14:textId="77777777" w:rsidR="00B50050" w:rsidRDefault="00B50050" w:rsidP="0088127C">
            <w:pPr>
              <w:pStyle w:val="OtherTableBody"/>
            </w:pPr>
          </w:p>
        </w:tc>
        <w:tc>
          <w:tcPr>
            <w:tcW w:w="1400" w:type="dxa"/>
          </w:tcPr>
          <w:p w14:paraId="6378B32C" w14:textId="77777777" w:rsidR="00B50050" w:rsidRDefault="00B50050" w:rsidP="0088127C">
            <w:pPr>
              <w:pStyle w:val="OtherTableBody"/>
            </w:pPr>
            <w:r>
              <w:t>IR</w:t>
            </w:r>
          </w:p>
        </w:tc>
        <w:tc>
          <w:tcPr>
            <w:tcW w:w="4200" w:type="dxa"/>
          </w:tcPr>
          <w:p w14:paraId="287E9C57" w14:textId="77777777" w:rsidR="00B50050" w:rsidRDefault="00B50050" w:rsidP="0088127C">
            <w:pPr>
              <w:pStyle w:val="OtherTableBody"/>
            </w:pPr>
            <w:r>
              <w:t>Requests comparison of previously reported results amongst themselves</w:t>
            </w:r>
          </w:p>
        </w:tc>
      </w:tr>
      <w:tr w:rsidR="00B50050" w14:paraId="69B801BE" w14:textId="77777777" w:rsidTr="00195548">
        <w:tc>
          <w:tcPr>
            <w:tcW w:w="600" w:type="dxa"/>
          </w:tcPr>
          <w:p w14:paraId="732241B7" w14:textId="77777777" w:rsidR="00B50050" w:rsidRDefault="00B50050" w:rsidP="0088127C">
            <w:pPr>
              <w:pStyle w:val="OtherTableBody"/>
            </w:pPr>
          </w:p>
        </w:tc>
        <w:tc>
          <w:tcPr>
            <w:tcW w:w="600" w:type="dxa"/>
          </w:tcPr>
          <w:p w14:paraId="043FEFD6" w14:textId="77777777" w:rsidR="00B50050" w:rsidRDefault="00B50050" w:rsidP="0088127C">
            <w:pPr>
              <w:pStyle w:val="OtherTableBody"/>
            </w:pPr>
            <w:r>
              <w:t>0951</w:t>
            </w:r>
          </w:p>
        </w:tc>
        <w:tc>
          <w:tcPr>
            <w:tcW w:w="2600" w:type="dxa"/>
          </w:tcPr>
          <w:p w14:paraId="23E09D04" w14:textId="77777777" w:rsidR="00B50050" w:rsidRDefault="00B50050" w:rsidP="0088127C">
            <w:pPr>
              <w:pStyle w:val="OtherTableBody"/>
            </w:pPr>
          </w:p>
        </w:tc>
        <w:tc>
          <w:tcPr>
            <w:tcW w:w="1400" w:type="dxa"/>
          </w:tcPr>
          <w:p w14:paraId="7AF465BC" w14:textId="77777777" w:rsidR="00B50050" w:rsidRDefault="00B50050" w:rsidP="0088127C">
            <w:pPr>
              <w:pStyle w:val="OtherTableBody"/>
            </w:pPr>
            <w:r>
              <w:t>IT</w:t>
            </w:r>
          </w:p>
        </w:tc>
        <w:tc>
          <w:tcPr>
            <w:tcW w:w="4200" w:type="dxa"/>
          </w:tcPr>
          <w:p w14:paraId="0CEFE1D9" w14:textId="77777777" w:rsidR="00B50050" w:rsidRDefault="00B50050" w:rsidP="0088127C">
            <w:pPr>
              <w:pStyle w:val="OtherTableBody"/>
            </w:pPr>
            <w:r>
              <w:t>For process improvement work this code can be used to identify when an incorrect test was performed for the target order</w:t>
            </w:r>
          </w:p>
        </w:tc>
      </w:tr>
      <w:tr w:rsidR="00B50050" w14:paraId="2B99C69A" w14:textId="77777777" w:rsidTr="00195548">
        <w:tc>
          <w:tcPr>
            <w:tcW w:w="600" w:type="dxa"/>
          </w:tcPr>
          <w:p w14:paraId="5327D3E7" w14:textId="77777777" w:rsidR="00B50050" w:rsidRDefault="00B50050" w:rsidP="0088127C">
            <w:pPr>
              <w:pStyle w:val="OtherTableBody"/>
            </w:pPr>
          </w:p>
        </w:tc>
        <w:tc>
          <w:tcPr>
            <w:tcW w:w="600" w:type="dxa"/>
          </w:tcPr>
          <w:p w14:paraId="39F924C0" w14:textId="77777777" w:rsidR="00B50050" w:rsidRDefault="00B50050" w:rsidP="0088127C">
            <w:pPr>
              <w:pStyle w:val="OtherTableBody"/>
            </w:pPr>
            <w:r>
              <w:t>0951</w:t>
            </w:r>
          </w:p>
        </w:tc>
        <w:tc>
          <w:tcPr>
            <w:tcW w:w="2600" w:type="dxa"/>
          </w:tcPr>
          <w:p w14:paraId="2603BFCE" w14:textId="77777777" w:rsidR="00B50050" w:rsidRDefault="00B50050" w:rsidP="0088127C">
            <w:pPr>
              <w:pStyle w:val="OtherTableBody"/>
            </w:pPr>
          </w:p>
        </w:tc>
        <w:tc>
          <w:tcPr>
            <w:tcW w:w="1400" w:type="dxa"/>
          </w:tcPr>
          <w:p w14:paraId="78E20472" w14:textId="77777777" w:rsidR="00B50050" w:rsidRDefault="00B50050" w:rsidP="0088127C">
            <w:pPr>
              <w:pStyle w:val="OtherTableBody"/>
            </w:pPr>
            <w:r>
              <w:t>OP</w:t>
            </w:r>
          </w:p>
        </w:tc>
        <w:tc>
          <w:tcPr>
            <w:tcW w:w="4200" w:type="dxa"/>
          </w:tcPr>
          <w:p w14:paraId="11D1759D" w14:textId="77777777" w:rsidR="00B50050" w:rsidRDefault="00B50050" w:rsidP="0088127C">
            <w:pPr>
              <w:pStyle w:val="OtherTableBody"/>
            </w:pPr>
            <w:r>
              <w:t>For process improvement work this code can be used to identify orders and the respective results, where problems occurred during ordering</w:t>
            </w:r>
          </w:p>
        </w:tc>
      </w:tr>
      <w:tr w:rsidR="00B50050" w14:paraId="4D3EDEE6" w14:textId="77777777" w:rsidTr="00195548">
        <w:tc>
          <w:tcPr>
            <w:tcW w:w="600" w:type="dxa"/>
          </w:tcPr>
          <w:p w14:paraId="4564CF1F" w14:textId="77777777" w:rsidR="00B50050" w:rsidRDefault="00B50050" w:rsidP="0088127C">
            <w:pPr>
              <w:pStyle w:val="OtherTableBody"/>
            </w:pPr>
          </w:p>
        </w:tc>
        <w:tc>
          <w:tcPr>
            <w:tcW w:w="600" w:type="dxa"/>
          </w:tcPr>
          <w:p w14:paraId="476AB58C" w14:textId="77777777" w:rsidR="00B50050" w:rsidRDefault="00B50050" w:rsidP="0088127C">
            <w:pPr>
              <w:pStyle w:val="OtherTableBody"/>
            </w:pPr>
            <w:r>
              <w:t>0951</w:t>
            </w:r>
          </w:p>
        </w:tc>
        <w:tc>
          <w:tcPr>
            <w:tcW w:w="2600" w:type="dxa"/>
          </w:tcPr>
          <w:p w14:paraId="63C39B2B" w14:textId="77777777" w:rsidR="00B50050" w:rsidRDefault="00B50050" w:rsidP="0088127C">
            <w:pPr>
              <w:pStyle w:val="OtherTableBody"/>
            </w:pPr>
          </w:p>
        </w:tc>
        <w:tc>
          <w:tcPr>
            <w:tcW w:w="1400" w:type="dxa"/>
          </w:tcPr>
          <w:p w14:paraId="62249C42" w14:textId="77777777" w:rsidR="00B50050" w:rsidRDefault="00B50050" w:rsidP="0088127C">
            <w:pPr>
              <w:pStyle w:val="OtherTableBody"/>
            </w:pPr>
            <w:r>
              <w:t>PI</w:t>
            </w:r>
          </w:p>
        </w:tc>
        <w:tc>
          <w:tcPr>
            <w:tcW w:w="4200" w:type="dxa"/>
          </w:tcPr>
          <w:p w14:paraId="318B6F70" w14:textId="77777777" w:rsidR="00B50050" w:rsidRDefault="00B50050" w:rsidP="0088127C">
            <w:pPr>
              <w:pStyle w:val="OtherTableBody"/>
            </w:pPr>
            <w:r>
              <w:t>For process improvement work this code can be used to identify when a patient identification issue has occurred on the target order</w:t>
            </w:r>
          </w:p>
        </w:tc>
      </w:tr>
      <w:tr w:rsidR="00B50050" w14:paraId="526B53FC" w14:textId="77777777" w:rsidTr="00195548">
        <w:tc>
          <w:tcPr>
            <w:tcW w:w="600" w:type="dxa"/>
          </w:tcPr>
          <w:p w14:paraId="7FF9F4C5" w14:textId="77777777" w:rsidR="00B50050" w:rsidRDefault="00B50050" w:rsidP="0088127C">
            <w:pPr>
              <w:pStyle w:val="OtherTableBody"/>
            </w:pPr>
          </w:p>
        </w:tc>
        <w:tc>
          <w:tcPr>
            <w:tcW w:w="600" w:type="dxa"/>
          </w:tcPr>
          <w:p w14:paraId="333013E4" w14:textId="77777777" w:rsidR="00B50050" w:rsidRDefault="00B50050" w:rsidP="0088127C">
            <w:pPr>
              <w:pStyle w:val="OtherTableBody"/>
            </w:pPr>
            <w:r>
              <w:t>0951</w:t>
            </w:r>
          </w:p>
        </w:tc>
        <w:tc>
          <w:tcPr>
            <w:tcW w:w="2600" w:type="dxa"/>
          </w:tcPr>
          <w:p w14:paraId="5677E213" w14:textId="77777777" w:rsidR="00B50050" w:rsidRDefault="00B50050" w:rsidP="0088127C">
            <w:pPr>
              <w:pStyle w:val="OtherTableBody"/>
            </w:pPr>
          </w:p>
        </w:tc>
        <w:tc>
          <w:tcPr>
            <w:tcW w:w="1400" w:type="dxa"/>
          </w:tcPr>
          <w:p w14:paraId="5028E159" w14:textId="77777777" w:rsidR="00B50050" w:rsidRDefault="00B50050" w:rsidP="0088127C">
            <w:pPr>
              <w:pStyle w:val="OtherTableBody"/>
            </w:pPr>
            <w:r>
              <w:t>SI</w:t>
            </w:r>
          </w:p>
        </w:tc>
        <w:tc>
          <w:tcPr>
            <w:tcW w:w="4200" w:type="dxa"/>
          </w:tcPr>
          <w:p w14:paraId="4B59E321" w14:textId="77777777" w:rsidR="00B50050" w:rsidRDefault="00B50050" w:rsidP="0088127C">
            <w:pPr>
              <w:pStyle w:val="OtherTableBody"/>
            </w:pPr>
            <w:r>
              <w:t>Requests verification of previously reported results due to suspected interference</w:t>
            </w:r>
          </w:p>
        </w:tc>
      </w:tr>
      <w:tr w:rsidR="00B50050" w14:paraId="26E552BA" w14:textId="77777777" w:rsidTr="00195548">
        <w:tc>
          <w:tcPr>
            <w:tcW w:w="600" w:type="dxa"/>
          </w:tcPr>
          <w:p w14:paraId="7A81D312" w14:textId="77777777" w:rsidR="00B50050" w:rsidRDefault="00B50050" w:rsidP="0088127C">
            <w:pPr>
              <w:pStyle w:val="OtherTableBody"/>
            </w:pPr>
          </w:p>
        </w:tc>
        <w:tc>
          <w:tcPr>
            <w:tcW w:w="600" w:type="dxa"/>
          </w:tcPr>
          <w:p w14:paraId="618B4249" w14:textId="77777777" w:rsidR="00B50050" w:rsidRDefault="00B50050" w:rsidP="0088127C">
            <w:pPr>
              <w:pStyle w:val="OtherTableBody"/>
            </w:pPr>
            <w:r>
              <w:t>0951</w:t>
            </w:r>
          </w:p>
        </w:tc>
        <w:tc>
          <w:tcPr>
            <w:tcW w:w="2600" w:type="dxa"/>
          </w:tcPr>
          <w:p w14:paraId="367AE853" w14:textId="77777777" w:rsidR="00B50050" w:rsidRDefault="00B50050" w:rsidP="0088127C">
            <w:pPr>
              <w:pStyle w:val="OtherTableBody"/>
            </w:pPr>
          </w:p>
        </w:tc>
        <w:tc>
          <w:tcPr>
            <w:tcW w:w="1400" w:type="dxa"/>
          </w:tcPr>
          <w:p w14:paraId="242F9105" w14:textId="77777777" w:rsidR="00B50050" w:rsidRDefault="00B50050" w:rsidP="0088127C">
            <w:pPr>
              <w:pStyle w:val="OtherTableBody"/>
            </w:pPr>
            <w:r>
              <w:t>SP</w:t>
            </w:r>
          </w:p>
        </w:tc>
        <w:tc>
          <w:tcPr>
            <w:tcW w:w="4200" w:type="dxa"/>
          </w:tcPr>
          <w:p w14:paraId="4FDB30A0" w14:textId="77777777" w:rsidR="00B50050" w:rsidRDefault="00B50050" w:rsidP="0088127C">
            <w:pPr>
              <w:pStyle w:val="OtherTableBody"/>
            </w:pPr>
            <w:r>
              <w:t>For process improvement work this code can be used to identify orders, where problems occurred during sample collection</w:t>
            </w:r>
          </w:p>
        </w:tc>
      </w:tr>
      <w:tr w:rsidR="00B50050" w14:paraId="19BA39CC" w14:textId="77777777" w:rsidTr="00195548">
        <w:tc>
          <w:tcPr>
            <w:tcW w:w="600" w:type="dxa"/>
          </w:tcPr>
          <w:p w14:paraId="46A372ED" w14:textId="77777777" w:rsidR="00B50050" w:rsidRDefault="00B50050" w:rsidP="0088127C">
            <w:pPr>
              <w:pStyle w:val="OtherTableBody"/>
            </w:pPr>
          </w:p>
        </w:tc>
        <w:tc>
          <w:tcPr>
            <w:tcW w:w="600" w:type="dxa"/>
          </w:tcPr>
          <w:p w14:paraId="077CC146" w14:textId="77777777" w:rsidR="00B50050" w:rsidRDefault="00B50050" w:rsidP="0088127C">
            <w:pPr>
              <w:pStyle w:val="OtherTableBody"/>
            </w:pPr>
            <w:r>
              <w:t>0951</w:t>
            </w:r>
          </w:p>
        </w:tc>
        <w:tc>
          <w:tcPr>
            <w:tcW w:w="2600" w:type="dxa"/>
          </w:tcPr>
          <w:p w14:paraId="580F3F5E" w14:textId="77777777" w:rsidR="00B50050" w:rsidRDefault="00B50050" w:rsidP="0088127C">
            <w:pPr>
              <w:pStyle w:val="OtherTableBody"/>
            </w:pPr>
          </w:p>
        </w:tc>
        <w:tc>
          <w:tcPr>
            <w:tcW w:w="1400" w:type="dxa"/>
          </w:tcPr>
          <w:p w14:paraId="5BFEE80A" w14:textId="77777777" w:rsidR="00B50050" w:rsidRDefault="00B50050" w:rsidP="0088127C">
            <w:pPr>
              <w:pStyle w:val="OtherTableBody"/>
            </w:pPr>
            <w:r>
              <w:t>TP</w:t>
            </w:r>
          </w:p>
        </w:tc>
        <w:tc>
          <w:tcPr>
            <w:tcW w:w="4200" w:type="dxa"/>
          </w:tcPr>
          <w:p w14:paraId="5D18C13D" w14:textId="77777777" w:rsidR="00B50050" w:rsidRDefault="00B50050" w:rsidP="0088127C">
            <w:pPr>
              <w:pStyle w:val="OtherTableBody"/>
            </w:pPr>
            <w:r>
              <w:t>For process improvement work this code can be used to identify orders, where problems occurred during sample transport</w:t>
            </w:r>
          </w:p>
        </w:tc>
      </w:tr>
      <w:tr w:rsidR="00B50050" w14:paraId="06402ABB" w14:textId="77777777" w:rsidTr="00195548">
        <w:tc>
          <w:tcPr>
            <w:tcW w:w="600" w:type="dxa"/>
          </w:tcPr>
          <w:p w14:paraId="18480B86" w14:textId="77777777" w:rsidR="00B50050" w:rsidRDefault="00B50050" w:rsidP="0088127C">
            <w:pPr>
              <w:pStyle w:val="OtherTableBody"/>
            </w:pPr>
          </w:p>
        </w:tc>
        <w:tc>
          <w:tcPr>
            <w:tcW w:w="600" w:type="dxa"/>
          </w:tcPr>
          <w:p w14:paraId="1EEEC0F0" w14:textId="77777777" w:rsidR="00B50050" w:rsidRDefault="00B50050" w:rsidP="0088127C">
            <w:pPr>
              <w:pStyle w:val="OtherTableBody"/>
            </w:pPr>
            <w:r>
              <w:t>0951</w:t>
            </w:r>
          </w:p>
        </w:tc>
        <w:tc>
          <w:tcPr>
            <w:tcW w:w="2600" w:type="dxa"/>
          </w:tcPr>
          <w:p w14:paraId="486C85F0" w14:textId="77777777" w:rsidR="00B50050" w:rsidRDefault="00B50050" w:rsidP="0088127C">
            <w:pPr>
              <w:pStyle w:val="OtherTableBody"/>
            </w:pPr>
          </w:p>
        </w:tc>
        <w:tc>
          <w:tcPr>
            <w:tcW w:w="1400" w:type="dxa"/>
          </w:tcPr>
          <w:p w14:paraId="065B1E5C" w14:textId="77777777" w:rsidR="00B50050" w:rsidRDefault="00B50050" w:rsidP="0088127C">
            <w:pPr>
              <w:pStyle w:val="OtherTableBody"/>
            </w:pPr>
            <w:r>
              <w:t>TT</w:t>
            </w:r>
          </w:p>
        </w:tc>
        <w:tc>
          <w:tcPr>
            <w:tcW w:w="4200" w:type="dxa"/>
          </w:tcPr>
          <w:p w14:paraId="70A85E8D" w14:textId="77777777" w:rsidR="00B50050" w:rsidRDefault="00B50050" w:rsidP="0088127C">
            <w:pPr>
              <w:pStyle w:val="OtherTableBody"/>
            </w:pPr>
            <w:r>
              <w:t>For process improvement work this code can be used to identify results with excessive reporting delay</w:t>
            </w:r>
          </w:p>
        </w:tc>
      </w:tr>
      <w:tr w:rsidR="00B50050" w14:paraId="55B816BB" w14:textId="77777777" w:rsidTr="00195548">
        <w:tc>
          <w:tcPr>
            <w:tcW w:w="600" w:type="dxa"/>
          </w:tcPr>
          <w:p w14:paraId="66B403CD" w14:textId="77777777" w:rsidR="00B50050" w:rsidRDefault="00B50050" w:rsidP="0088127C">
            <w:pPr>
              <w:pStyle w:val="OtherTableBody"/>
            </w:pPr>
          </w:p>
        </w:tc>
        <w:tc>
          <w:tcPr>
            <w:tcW w:w="600" w:type="dxa"/>
          </w:tcPr>
          <w:p w14:paraId="2302AE55" w14:textId="77777777" w:rsidR="00B50050" w:rsidRDefault="00B50050" w:rsidP="0088127C">
            <w:pPr>
              <w:pStyle w:val="OtherTableBody"/>
            </w:pPr>
            <w:r>
              <w:t>0951</w:t>
            </w:r>
          </w:p>
        </w:tc>
        <w:tc>
          <w:tcPr>
            <w:tcW w:w="2600" w:type="dxa"/>
          </w:tcPr>
          <w:p w14:paraId="38E6CB12" w14:textId="77777777" w:rsidR="00B50050" w:rsidRDefault="00B50050" w:rsidP="0088127C">
            <w:pPr>
              <w:pStyle w:val="OtherTableBody"/>
            </w:pPr>
          </w:p>
        </w:tc>
        <w:tc>
          <w:tcPr>
            <w:tcW w:w="1400" w:type="dxa"/>
          </w:tcPr>
          <w:p w14:paraId="0909435D" w14:textId="77777777" w:rsidR="00B50050" w:rsidRDefault="00B50050" w:rsidP="0088127C">
            <w:pPr>
              <w:pStyle w:val="OtherTableBody"/>
            </w:pPr>
            <w:r>
              <w:t>XR</w:t>
            </w:r>
          </w:p>
        </w:tc>
        <w:tc>
          <w:tcPr>
            <w:tcW w:w="4200" w:type="dxa"/>
          </w:tcPr>
          <w:p w14:paraId="436A07C0" w14:textId="77777777" w:rsidR="00B50050" w:rsidRDefault="00B50050" w:rsidP="0088127C">
            <w:pPr>
              <w:pStyle w:val="OtherTableBody"/>
            </w:pPr>
            <w:r>
              <w:t>For process improvement work this code can be used to identify when incorrect result were reported for the target order</w:t>
            </w:r>
          </w:p>
        </w:tc>
      </w:tr>
      <w:tr w:rsidR="00B50050" w14:paraId="3961F810" w14:textId="77777777" w:rsidTr="00195548">
        <w:tc>
          <w:tcPr>
            <w:tcW w:w="600" w:type="dxa"/>
          </w:tcPr>
          <w:p w14:paraId="124CF6CD" w14:textId="77777777" w:rsidR="00B50050" w:rsidRDefault="00B50050" w:rsidP="0088127C">
            <w:pPr>
              <w:pStyle w:val="OtherTableBody"/>
            </w:pPr>
            <w:r>
              <w:t>External</w:t>
            </w:r>
          </w:p>
        </w:tc>
        <w:tc>
          <w:tcPr>
            <w:tcW w:w="600" w:type="dxa"/>
          </w:tcPr>
          <w:p w14:paraId="2DA4DB68" w14:textId="77777777" w:rsidR="00B50050" w:rsidRDefault="00B50050" w:rsidP="0088127C">
            <w:pPr>
              <w:pStyle w:val="OtherTableBody"/>
            </w:pPr>
          </w:p>
        </w:tc>
        <w:tc>
          <w:tcPr>
            <w:tcW w:w="2600" w:type="dxa"/>
          </w:tcPr>
          <w:p w14:paraId="288202D1" w14:textId="77777777" w:rsidR="00B50050" w:rsidRDefault="00B50050" w:rsidP="0088127C">
            <w:pPr>
              <w:pStyle w:val="OtherTableBody"/>
            </w:pPr>
            <w:r>
              <w:t>Confidentiality Classification</w:t>
            </w:r>
          </w:p>
        </w:tc>
        <w:tc>
          <w:tcPr>
            <w:tcW w:w="1400" w:type="dxa"/>
          </w:tcPr>
          <w:p w14:paraId="1EB2E432" w14:textId="77777777" w:rsidR="00B50050" w:rsidRDefault="00B50050" w:rsidP="0088127C">
            <w:pPr>
              <w:pStyle w:val="OtherTableBody"/>
            </w:pPr>
          </w:p>
        </w:tc>
        <w:tc>
          <w:tcPr>
            <w:tcW w:w="4200" w:type="dxa"/>
          </w:tcPr>
          <w:p w14:paraId="4FE90497" w14:textId="77777777" w:rsidR="00B50050" w:rsidRDefault="00B50050" w:rsidP="0088127C">
            <w:pPr>
              <w:pStyle w:val="OtherTableBody"/>
            </w:pPr>
          </w:p>
        </w:tc>
      </w:tr>
      <w:tr w:rsidR="00B50050" w14:paraId="52886B6A" w14:textId="77777777" w:rsidTr="00195548">
        <w:tc>
          <w:tcPr>
            <w:tcW w:w="600" w:type="dxa"/>
          </w:tcPr>
          <w:p w14:paraId="7E76442B" w14:textId="77777777" w:rsidR="00B50050" w:rsidRDefault="00B50050" w:rsidP="0088127C">
            <w:pPr>
              <w:pStyle w:val="OtherTableBody"/>
            </w:pPr>
          </w:p>
        </w:tc>
        <w:tc>
          <w:tcPr>
            <w:tcW w:w="600" w:type="dxa"/>
          </w:tcPr>
          <w:p w14:paraId="1A2214F8" w14:textId="77777777" w:rsidR="00B50050" w:rsidRDefault="00B50050" w:rsidP="0088127C">
            <w:pPr>
              <w:pStyle w:val="OtherTableBody"/>
            </w:pPr>
            <w:r>
              <w:t>0952</w:t>
            </w:r>
          </w:p>
        </w:tc>
        <w:tc>
          <w:tcPr>
            <w:tcW w:w="2600" w:type="dxa"/>
          </w:tcPr>
          <w:p w14:paraId="288B1E93" w14:textId="77777777" w:rsidR="00B50050" w:rsidRDefault="00B50050" w:rsidP="0088127C">
            <w:pPr>
              <w:pStyle w:val="OtherTableBody"/>
            </w:pPr>
          </w:p>
        </w:tc>
        <w:tc>
          <w:tcPr>
            <w:tcW w:w="1400" w:type="dxa"/>
          </w:tcPr>
          <w:p w14:paraId="7C20B4E1" w14:textId="77777777" w:rsidR="00B50050" w:rsidRDefault="00B50050" w:rsidP="0088127C">
            <w:pPr>
              <w:pStyle w:val="OtherTableBody"/>
            </w:pPr>
          </w:p>
        </w:tc>
        <w:tc>
          <w:tcPr>
            <w:tcW w:w="4200" w:type="dxa"/>
          </w:tcPr>
          <w:p w14:paraId="0DC826E2" w14:textId="77777777" w:rsidR="00B50050" w:rsidRDefault="00B50050" w:rsidP="0088127C">
            <w:pPr>
              <w:pStyle w:val="OtherTableBody"/>
            </w:pPr>
          </w:p>
        </w:tc>
      </w:tr>
      <w:tr w:rsidR="00B50050" w14:paraId="177F361B" w14:textId="77777777" w:rsidTr="00195548">
        <w:tc>
          <w:tcPr>
            <w:tcW w:w="600" w:type="dxa"/>
          </w:tcPr>
          <w:p w14:paraId="568DAE01" w14:textId="77777777" w:rsidR="00B50050" w:rsidRDefault="00B50050" w:rsidP="0088127C">
            <w:pPr>
              <w:pStyle w:val="OtherTableBody"/>
            </w:pPr>
            <w:r>
              <w:t>HL7-EXT</w:t>
            </w:r>
          </w:p>
        </w:tc>
        <w:tc>
          <w:tcPr>
            <w:tcW w:w="600" w:type="dxa"/>
          </w:tcPr>
          <w:p w14:paraId="145936CE" w14:textId="77777777" w:rsidR="00B50050" w:rsidRDefault="00B50050" w:rsidP="0088127C">
            <w:pPr>
              <w:pStyle w:val="OtherTableBody"/>
            </w:pPr>
          </w:p>
        </w:tc>
        <w:tc>
          <w:tcPr>
            <w:tcW w:w="2600" w:type="dxa"/>
          </w:tcPr>
          <w:p w14:paraId="3D983987" w14:textId="77777777" w:rsidR="00B50050" w:rsidRDefault="00B50050" w:rsidP="0088127C">
            <w:pPr>
              <w:pStyle w:val="OtherTableBody"/>
            </w:pPr>
            <w:r>
              <w:t>Security Label Handling Instructions</w:t>
            </w:r>
          </w:p>
        </w:tc>
        <w:tc>
          <w:tcPr>
            <w:tcW w:w="1400" w:type="dxa"/>
          </w:tcPr>
          <w:p w14:paraId="13E3CED5" w14:textId="77777777" w:rsidR="00B50050" w:rsidRDefault="00B50050" w:rsidP="0088127C">
            <w:pPr>
              <w:pStyle w:val="OtherTableBody"/>
            </w:pPr>
          </w:p>
        </w:tc>
        <w:tc>
          <w:tcPr>
            <w:tcW w:w="4200" w:type="dxa"/>
          </w:tcPr>
          <w:p w14:paraId="25826C3D" w14:textId="77777777" w:rsidR="00B50050" w:rsidRDefault="00B50050" w:rsidP="0088127C">
            <w:pPr>
              <w:pStyle w:val="OtherTableBody"/>
            </w:pPr>
          </w:p>
        </w:tc>
      </w:tr>
      <w:tr w:rsidR="00B50050" w14:paraId="7828AA36" w14:textId="77777777" w:rsidTr="00195548">
        <w:tc>
          <w:tcPr>
            <w:tcW w:w="600" w:type="dxa"/>
          </w:tcPr>
          <w:p w14:paraId="064B6A67" w14:textId="77777777" w:rsidR="00B50050" w:rsidRDefault="00B50050" w:rsidP="0088127C">
            <w:pPr>
              <w:pStyle w:val="OtherTableBody"/>
            </w:pPr>
          </w:p>
        </w:tc>
        <w:tc>
          <w:tcPr>
            <w:tcW w:w="600" w:type="dxa"/>
          </w:tcPr>
          <w:p w14:paraId="163D9490" w14:textId="77777777" w:rsidR="00B50050" w:rsidRDefault="00B50050" w:rsidP="0088127C">
            <w:pPr>
              <w:pStyle w:val="OtherTableBody"/>
            </w:pPr>
            <w:r>
              <w:t>0953</w:t>
            </w:r>
          </w:p>
        </w:tc>
        <w:tc>
          <w:tcPr>
            <w:tcW w:w="2600" w:type="dxa"/>
          </w:tcPr>
          <w:p w14:paraId="5379130E" w14:textId="77777777" w:rsidR="00B50050" w:rsidRDefault="00B50050" w:rsidP="0088127C">
            <w:pPr>
              <w:pStyle w:val="OtherTableBody"/>
            </w:pPr>
          </w:p>
        </w:tc>
        <w:tc>
          <w:tcPr>
            <w:tcW w:w="1400" w:type="dxa"/>
          </w:tcPr>
          <w:p w14:paraId="66DCE982" w14:textId="77777777" w:rsidR="00B50050" w:rsidRDefault="00B50050" w:rsidP="0088127C">
            <w:pPr>
              <w:pStyle w:val="OtherTableBody"/>
            </w:pPr>
          </w:p>
        </w:tc>
        <w:tc>
          <w:tcPr>
            <w:tcW w:w="4200" w:type="dxa"/>
          </w:tcPr>
          <w:p w14:paraId="43F70FDF" w14:textId="77777777" w:rsidR="00B50050" w:rsidRDefault="00B50050" w:rsidP="0088127C">
            <w:pPr>
              <w:pStyle w:val="OtherTableBody"/>
            </w:pPr>
          </w:p>
        </w:tc>
      </w:tr>
      <w:tr w:rsidR="00B50050" w14:paraId="38AF806D" w14:textId="77777777" w:rsidTr="00195548">
        <w:tc>
          <w:tcPr>
            <w:tcW w:w="600" w:type="dxa"/>
          </w:tcPr>
          <w:p w14:paraId="4B16CF67" w14:textId="77777777" w:rsidR="00B50050" w:rsidRDefault="00B50050" w:rsidP="0088127C">
            <w:pPr>
              <w:pStyle w:val="OtherTableBody"/>
            </w:pPr>
            <w:r>
              <w:t>HL7-EXT</w:t>
            </w:r>
          </w:p>
        </w:tc>
        <w:tc>
          <w:tcPr>
            <w:tcW w:w="600" w:type="dxa"/>
          </w:tcPr>
          <w:p w14:paraId="451F90F0" w14:textId="77777777" w:rsidR="00B50050" w:rsidRDefault="00B50050" w:rsidP="0088127C">
            <w:pPr>
              <w:pStyle w:val="OtherTableBody"/>
            </w:pPr>
          </w:p>
        </w:tc>
        <w:tc>
          <w:tcPr>
            <w:tcW w:w="2600" w:type="dxa"/>
          </w:tcPr>
          <w:p w14:paraId="67081DF4" w14:textId="77777777" w:rsidR="00B50050" w:rsidRDefault="00B50050" w:rsidP="0088127C">
            <w:pPr>
              <w:pStyle w:val="OtherTableBody"/>
            </w:pPr>
            <w:r>
              <w:t>Work Schedule ODH</w:t>
            </w:r>
          </w:p>
        </w:tc>
        <w:tc>
          <w:tcPr>
            <w:tcW w:w="1400" w:type="dxa"/>
          </w:tcPr>
          <w:p w14:paraId="3D720085" w14:textId="77777777" w:rsidR="00B50050" w:rsidRDefault="00B50050" w:rsidP="0088127C">
            <w:pPr>
              <w:pStyle w:val="OtherTableBody"/>
            </w:pPr>
          </w:p>
        </w:tc>
        <w:tc>
          <w:tcPr>
            <w:tcW w:w="4200" w:type="dxa"/>
          </w:tcPr>
          <w:p w14:paraId="598AB0DA" w14:textId="77777777" w:rsidR="00B50050" w:rsidRDefault="00B50050" w:rsidP="0088127C">
            <w:pPr>
              <w:pStyle w:val="OtherTableBody"/>
            </w:pPr>
          </w:p>
        </w:tc>
      </w:tr>
      <w:tr w:rsidR="00B50050" w14:paraId="520BDDC0" w14:textId="77777777" w:rsidTr="00195548">
        <w:tc>
          <w:tcPr>
            <w:tcW w:w="600" w:type="dxa"/>
          </w:tcPr>
          <w:p w14:paraId="3FDE9849" w14:textId="77777777" w:rsidR="00B50050" w:rsidRDefault="00B50050" w:rsidP="0088127C">
            <w:pPr>
              <w:pStyle w:val="OtherTableBody"/>
            </w:pPr>
          </w:p>
        </w:tc>
        <w:tc>
          <w:tcPr>
            <w:tcW w:w="600" w:type="dxa"/>
          </w:tcPr>
          <w:p w14:paraId="5984F552" w14:textId="77777777" w:rsidR="00B50050" w:rsidRDefault="00B50050" w:rsidP="0088127C">
            <w:pPr>
              <w:pStyle w:val="OtherTableBody"/>
            </w:pPr>
            <w:r>
              <w:t>0954</w:t>
            </w:r>
          </w:p>
        </w:tc>
        <w:tc>
          <w:tcPr>
            <w:tcW w:w="2600" w:type="dxa"/>
          </w:tcPr>
          <w:p w14:paraId="5CC42B98" w14:textId="77777777" w:rsidR="00B50050" w:rsidRDefault="00B50050" w:rsidP="0088127C">
            <w:pPr>
              <w:pStyle w:val="OtherTableBody"/>
            </w:pPr>
          </w:p>
        </w:tc>
        <w:tc>
          <w:tcPr>
            <w:tcW w:w="1400" w:type="dxa"/>
          </w:tcPr>
          <w:p w14:paraId="6CC95A21" w14:textId="77777777" w:rsidR="00B50050" w:rsidRDefault="00B50050" w:rsidP="0088127C">
            <w:pPr>
              <w:pStyle w:val="OtherTableBody"/>
            </w:pPr>
          </w:p>
        </w:tc>
        <w:tc>
          <w:tcPr>
            <w:tcW w:w="4200" w:type="dxa"/>
          </w:tcPr>
          <w:p w14:paraId="0393A41F" w14:textId="77777777" w:rsidR="00B50050" w:rsidRDefault="00B50050" w:rsidP="0088127C">
            <w:pPr>
              <w:pStyle w:val="OtherTableBody"/>
            </w:pPr>
          </w:p>
        </w:tc>
      </w:tr>
      <w:tr w:rsidR="00B50050" w14:paraId="515197CF" w14:textId="77777777" w:rsidTr="00195548">
        <w:tc>
          <w:tcPr>
            <w:tcW w:w="600" w:type="dxa"/>
          </w:tcPr>
          <w:p w14:paraId="2C46FA33" w14:textId="77777777" w:rsidR="00B50050" w:rsidRDefault="00B50050" w:rsidP="0088127C">
            <w:pPr>
              <w:pStyle w:val="OtherTableBody"/>
            </w:pPr>
            <w:r>
              <w:t>External</w:t>
            </w:r>
          </w:p>
        </w:tc>
        <w:tc>
          <w:tcPr>
            <w:tcW w:w="600" w:type="dxa"/>
          </w:tcPr>
          <w:p w14:paraId="39F93C23" w14:textId="77777777" w:rsidR="00B50050" w:rsidRDefault="00B50050" w:rsidP="0088127C">
            <w:pPr>
              <w:pStyle w:val="OtherTableBody"/>
            </w:pPr>
          </w:p>
        </w:tc>
        <w:tc>
          <w:tcPr>
            <w:tcW w:w="2600" w:type="dxa"/>
          </w:tcPr>
          <w:p w14:paraId="2984DABD" w14:textId="77777777" w:rsidR="00B50050" w:rsidRDefault="00B50050" w:rsidP="0088127C">
            <w:pPr>
              <w:pStyle w:val="OtherTableBody"/>
            </w:pPr>
            <w:r>
              <w:t>Industry</w:t>
            </w:r>
          </w:p>
        </w:tc>
        <w:tc>
          <w:tcPr>
            <w:tcW w:w="1400" w:type="dxa"/>
          </w:tcPr>
          <w:p w14:paraId="68C85E33" w14:textId="77777777" w:rsidR="00B50050" w:rsidRDefault="00B50050" w:rsidP="0088127C">
            <w:pPr>
              <w:pStyle w:val="OtherTableBody"/>
            </w:pPr>
          </w:p>
        </w:tc>
        <w:tc>
          <w:tcPr>
            <w:tcW w:w="4200" w:type="dxa"/>
          </w:tcPr>
          <w:p w14:paraId="69D2A6B0" w14:textId="77777777" w:rsidR="00B50050" w:rsidRDefault="00B50050" w:rsidP="0088127C">
            <w:pPr>
              <w:pStyle w:val="OtherTableBody"/>
            </w:pPr>
          </w:p>
        </w:tc>
      </w:tr>
      <w:tr w:rsidR="00B50050" w14:paraId="5CD69BBB" w14:textId="77777777" w:rsidTr="00195548">
        <w:tc>
          <w:tcPr>
            <w:tcW w:w="600" w:type="dxa"/>
          </w:tcPr>
          <w:p w14:paraId="4239D34A" w14:textId="77777777" w:rsidR="00B50050" w:rsidRDefault="00B50050" w:rsidP="0088127C">
            <w:pPr>
              <w:pStyle w:val="OtherTableBody"/>
            </w:pPr>
          </w:p>
        </w:tc>
        <w:tc>
          <w:tcPr>
            <w:tcW w:w="600" w:type="dxa"/>
          </w:tcPr>
          <w:p w14:paraId="3F6B97B9" w14:textId="77777777" w:rsidR="00B50050" w:rsidRDefault="00B50050" w:rsidP="0088127C">
            <w:pPr>
              <w:pStyle w:val="OtherTableBody"/>
            </w:pPr>
            <w:r>
              <w:t>0955</w:t>
            </w:r>
          </w:p>
        </w:tc>
        <w:tc>
          <w:tcPr>
            <w:tcW w:w="2600" w:type="dxa"/>
          </w:tcPr>
          <w:p w14:paraId="1DA865E2" w14:textId="77777777" w:rsidR="00B50050" w:rsidRDefault="00B50050" w:rsidP="0088127C">
            <w:pPr>
              <w:pStyle w:val="OtherTableBody"/>
            </w:pPr>
          </w:p>
        </w:tc>
        <w:tc>
          <w:tcPr>
            <w:tcW w:w="1400" w:type="dxa"/>
          </w:tcPr>
          <w:p w14:paraId="60594220" w14:textId="77777777" w:rsidR="00B50050" w:rsidRDefault="00B50050" w:rsidP="0088127C">
            <w:pPr>
              <w:pStyle w:val="OtherTableBody"/>
            </w:pPr>
          </w:p>
        </w:tc>
        <w:tc>
          <w:tcPr>
            <w:tcW w:w="4200" w:type="dxa"/>
          </w:tcPr>
          <w:p w14:paraId="5B4ABA36" w14:textId="77777777" w:rsidR="00B50050" w:rsidRDefault="00B50050" w:rsidP="0088127C">
            <w:pPr>
              <w:pStyle w:val="OtherTableBody"/>
            </w:pPr>
          </w:p>
        </w:tc>
      </w:tr>
      <w:tr w:rsidR="00B50050" w14:paraId="55A120B7" w14:textId="77777777" w:rsidTr="00195548">
        <w:tc>
          <w:tcPr>
            <w:tcW w:w="600" w:type="dxa"/>
          </w:tcPr>
          <w:p w14:paraId="30214747" w14:textId="77777777" w:rsidR="00B50050" w:rsidRDefault="00B50050" w:rsidP="0088127C">
            <w:pPr>
              <w:pStyle w:val="OtherTableBody"/>
            </w:pPr>
            <w:r>
              <w:t>External</w:t>
            </w:r>
          </w:p>
        </w:tc>
        <w:tc>
          <w:tcPr>
            <w:tcW w:w="600" w:type="dxa"/>
          </w:tcPr>
          <w:p w14:paraId="07B82951" w14:textId="77777777" w:rsidR="00B50050" w:rsidRDefault="00B50050" w:rsidP="0088127C">
            <w:pPr>
              <w:pStyle w:val="OtherTableBody"/>
            </w:pPr>
          </w:p>
        </w:tc>
        <w:tc>
          <w:tcPr>
            <w:tcW w:w="2600" w:type="dxa"/>
          </w:tcPr>
          <w:p w14:paraId="3F15B695" w14:textId="77777777" w:rsidR="00B50050" w:rsidRDefault="00B50050" w:rsidP="0088127C">
            <w:pPr>
              <w:pStyle w:val="OtherTableBody"/>
            </w:pPr>
            <w:r>
              <w:t>Job Supervisory Level or Pay Grade</w:t>
            </w:r>
          </w:p>
        </w:tc>
        <w:tc>
          <w:tcPr>
            <w:tcW w:w="1400" w:type="dxa"/>
          </w:tcPr>
          <w:p w14:paraId="3F0A47C6" w14:textId="77777777" w:rsidR="00B50050" w:rsidRDefault="00B50050" w:rsidP="0088127C">
            <w:pPr>
              <w:pStyle w:val="OtherTableBody"/>
            </w:pPr>
          </w:p>
        </w:tc>
        <w:tc>
          <w:tcPr>
            <w:tcW w:w="4200" w:type="dxa"/>
          </w:tcPr>
          <w:p w14:paraId="08704203" w14:textId="77777777" w:rsidR="00B50050" w:rsidRDefault="00B50050" w:rsidP="0088127C">
            <w:pPr>
              <w:pStyle w:val="OtherTableBody"/>
            </w:pPr>
          </w:p>
        </w:tc>
      </w:tr>
      <w:tr w:rsidR="00B50050" w14:paraId="608386B7" w14:textId="77777777" w:rsidTr="00195548">
        <w:tc>
          <w:tcPr>
            <w:tcW w:w="600" w:type="dxa"/>
          </w:tcPr>
          <w:p w14:paraId="2170EC17" w14:textId="77777777" w:rsidR="00B50050" w:rsidRDefault="00B50050" w:rsidP="0088127C">
            <w:pPr>
              <w:pStyle w:val="OtherTableBody"/>
            </w:pPr>
          </w:p>
        </w:tc>
        <w:tc>
          <w:tcPr>
            <w:tcW w:w="600" w:type="dxa"/>
          </w:tcPr>
          <w:p w14:paraId="041DFF82" w14:textId="77777777" w:rsidR="00B50050" w:rsidRDefault="00B50050" w:rsidP="0088127C">
            <w:pPr>
              <w:pStyle w:val="OtherTableBody"/>
            </w:pPr>
            <w:r>
              <w:t>0956</w:t>
            </w:r>
          </w:p>
        </w:tc>
        <w:tc>
          <w:tcPr>
            <w:tcW w:w="2600" w:type="dxa"/>
          </w:tcPr>
          <w:p w14:paraId="0DDFC6D7" w14:textId="77777777" w:rsidR="00B50050" w:rsidRDefault="00B50050" w:rsidP="0088127C">
            <w:pPr>
              <w:pStyle w:val="OtherTableBody"/>
            </w:pPr>
          </w:p>
        </w:tc>
        <w:tc>
          <w:tcPr>
            <w:tcW w:w="1400" w:type="dxa"/>
          </w:tcPr>
          <w:p w14:paraId="5CDBEAD0" w14:textId="77777777" w:rsidR="00B50050" w:rsidRDefault="00B50050" w:rsidP="0088127C">
            <w:pPr>
              <w:pStyle w:val="OtherTableBody"/>
            </w:pPr>
          </w:p>
        </w:tc>
        <w:tc>
          <w:tcPr>
            <w:tcW w:w="4200" w:type="dxa"/>
          </w:tcPr>
          <w:p w14:paraId="7BCC1D0D" w14:textId="77777777" w:rsidR="00B50050" w:rsidRDefault="00B50050" w:rsidP="0088127C">
            <w:pPr>
              <w:pStyle w:val="OtherTableBody"/>
            </w:pPr>
          </w:p>
        </w:tc>
      </w:tr>
      <w:tr w:rsidR="00B50050" w14:paraId="2F8E0B8A" w14:textId="77777777" w:rsidTr="00195548">
        <w:tc>
          <w:tcPr>
            <w:tcW w:w="600" w:type="dxa"/>
          </w:tcPr>
          <w:p w14:paraId="30D3F239" w14:textId="77777777" w:rsidR="00B50050" w:rsidRDefault="00B50050" w:rsidP="0088127C">
            <w:pPr>
              <w:pStyle w:val="OtherTableBody"/>
            </w:pPr>
            <w:r>
              <w:t>HL7-EXT</w:t>
            </w:r>
          </w:p>
        </w:tc>
        <w:tc>
          <w:tcPr>
            <w:tcW w:w="600" w:type="dxa"/>
          </w:tcPr>
          <w:p w14:paraId="4E004315" w14:textId="77777777" w:rsidR="00B50050" w:rsidRDefault="00B50050" w:rsidP="0088127C">
            <w:pPr>
              <w:pStyle w:val="OtherTableBody"/>
            </w:pPr>
          </w:p>
        </w:tc>
        <w:tc>
          <w:tcPr>
            <w:tcW w:w="2600" w:type="dxa"/>
          </w:tcPr>
          <w:p w14:paraId="7B1A5651" w14:textId="77777777" w:rsidR="00B50050" w:rsidRDefault="00B50050" w:rsidP="0088127C">
            <w:pPr>
              <w:pStyle w:val="OtherTableBody"/>
            </w:pPr>
            <w:r>
              <w:t>Employment Status (ODH)</w:t>
            </w:r>
          </w:p>
        </w:tc>
        <w:tc>
          <w:tcPr>
            <w:tcW w:w="1400" w:type="dxa"/>
          </w:tcPr>
          <w:p w14:paraId="3C6E4B86" w14:textId="77777777" w:rsidR="00B50050" w:rsidRDefault="00B50050" w:rsidP="0088127C">
            <w:pPr>
              <w:pStyle w:val="OtherTableBody"/>
            </w:pPr>
          </w:p>
        </w:tc>
        <w:tc>
          <w:tcPr>
            <w:tcW w:w="4200" w:type="dxa"/>
          </w:tcPr>
          <w:p w14:paraId="6E54354F" w14:textId="77777777" w:rsidR="00B50050" w:rsidRDefault="00B50050" w:rsidP="0088127C">
            <w:pPr>
              <w:pStyle w:val="OtherTableBody"/>
            </w:pPr>
          </w:p>
        </w:tc>
      </w:tr>
      <w:tr w:rsidR="00B50050" w14:paraId="06275A9E" w14:textId="77777777" w:rsidTr="00195548">
        <w:tc>
          <w:tcPr>
            <w:tcW w:w="600" w:type="dxa"/>
          </w:tcPr>
          <w:p w14:paraId="775D8013" w14:textId="77777777" w:rsidR="00B50050" w:rsidRDefault="00B50050" w:rsidP="0088127C">
            <w:pPr>
              <w:pStyle w:val="OtherTableBody"/>
            </w:pPr>
          </w:p>
        </w:tc>
        <w:tc>
          <w:tcPr>
            <w:tcW w:w="600" w:type="dxa"/>
          </w:tcPr>
          <w:p w14:paraId="59075C07" w14:textId="77777777" w:rsidR="00B50050" w:rsidRDefault="00B50050" w:rsidP="0088127C">
            <w:pPr>
              <w:pStyle w:val="OtherTableBody"/>
            </w:pPr>
            <w:r>
              <w:t>0957</w:t>
            </w:r>
          </w:p>
        </w:tc>
        <w:tc>
          <w:tcPr>
            <w:tcW w:w="2600" w:type="dxa"/>
          </w:tcPr>
          <w:p w14:paraId="0A624D97" w14:textId="77777777" w:rsidR="00B50050" w:rsidRDefault="00B50050" w:rsidP="0088127C">
            <w:pPr>
              <w:pStyle w:val="OtherTableBody"/>
            </w:pPr>
          </w:p>
        </w:tc>
        <w:tc>
          <w:tcPr>
            <w:tcW w:w="1400" w:type="dxa"/>
          </w:tcPr>
          <w:p w14:paraId="7847538C" w14:textId="77777777" w:rsidR="00B50050" w:rsidRDefault="00B50050" w:rsidP="0088127C">
            <w:pPr>
              <w:pStyle w:val="OtherTableBody"/>
            </w:pPr>
          </w:p>
        </w:tc>
        <w:tc>
          <w:tcPr>
            <w:tcW w:w="4200" w:type="dxa"/>
          </w:tcPr>
          <w:p w14:paraId="635D1CD1" w14:textId="77777777" w:rsidR="00B50050" w:rsidRDefault="00B50050" w:rsidP="0088127C">
            <w:pPr>
              <w:pStyle w:val="OtherTableBody"/>
            </w:pPr>
          </w:p>
        </w:tc>
      </w:tr>
      <w:tr w:rsidR="00B50050" w14:paraId="4AE26041" w14:textId="77777777" w:rsidTr="00195548">
        <w:tc>
          <w:tcPr>
            <w:tcW w:w="600" w:type="dxa"/>
          </w:tcPr>
          <w:p w14:paraId="2ECC06F6" w14:textId="77777777" w:rsidR="00B50050" w:rsidRDefault="00B50050" w:rsidP="0088127C">
            <w:pPr>
              <w:pStyle w:val="OtherTableBody"/>
            </w:pPr>
            <w:r>
              <w:t>External</w:t>
            </w:r>
          </w:p>
        </w:tc>
        <w:tc>
          <w:tcPr>
            <w:tcW w:w="600" w:type="dxa"/>
          </w:tcPr>
          <w:p w14:paraId="6433E19C" w14:textId="77777777" w:rsidR="00B50050" w:rsidRDefault="00B50050" w:rsidP="0088127C">
            <w:pPr>
              <w:pStyle w:val="OtherTableBody"/>
            </w:pPr>
          </w:p>
        </w:tc>
        <w:tc>
          <w:tcPr>
            <w:tcW w:w="2600" w:type="dxa"/>
          </w:tcPr>
          <w:p w14:paraId="3562FA22" w14:textId="77777777" w:rsidR="00B50050" w:rsidRDefault="00B50050" w:rsidP="0088127C">
            <w:pPr>
              <w:pStyle w:val="OtherTableBody"/>
            </w:pPr>
            <w:r>
              <w:t>Occupation</w:t>
            </w:r>
          </w:p>
        </w:tc>
        <w:tc>
          <w:tcPr>
            <w:tcW w:w="1400" w:type="dxa"/>
          </w:tcPr>
          <w:p w14:paraId="3122C9BD" w14:textId="77777777" w:rsidR="00B50050" w:rsidRDefault="00B50050" w:rsidP="0088127C">
            <w:pPr>
              <w:pStyle w:val="OtherTableBody"/>
            </w:pPr>
          </w:p>
        </w:tc>
        <w:tc>
          <w:tcPr>
            <w:tcW w:w="4200" w:type="dxa"/>
          </w:tcPr>
          <w:p w14:paraId="1EA213E8" w14:textId="77777777" w:rsidR="00B50050" w:rsidRDefault="00B50050" w:rsidP="0088127C">
            <w:pPr>
              <w:pStyle w:val="OtherTableBody"/>
            </w:pPr>
          </w:p>
        </w:tc>
      </w:tr>
      <w:tr w:rsidR="00B50050" w14:paraId="5954EC47" w14:textId="77777777" w:rsidTr="00195548">
        <w:tc>
          <w:tcPr>
            <w:tcW w:w="600" w:type="dxa"/>
          </w:tcPr>
          <w:p w14:paraId="6993878F" w14:textId="77777777" w:rsidR="00B50050" w:rsidRDefault="00B50050" w:rsidP="0088127C">
            <w:pPr>
              <w:pStyle w:val="OtherTableBody"/>
            </w:pPr>
          </w:p>
        </w:tc>
        <w:tc>
          <w:tcPr>
            <w:tcW w:w="600" w:type="dxa"/>
          </w:tcPr>
          <w:p w14:paraId="5BC47302" w14:textId="77777777" w:rsidR="00B50050" w:rsidRDefault="00B50050" w:rsidP="0088127C">
            <w:pPr>
              <w:pStyle w:val="OtherTableBody"/>
            </w:pPr>
            <w:r>
              <w:t>0958</w:t>
            </w:r>
          </w:p>
        </w:tc>
        <w:tc>
          <w:tcPr>
            <w:tcW w:w="2600" w:type="dxa"/>
          </w:tcPr>
          <w:p w14:paraId="1A7CE972" w14:textId="77777777" w:rsidR="00B50050" w:rsidRDefault="00B50050" w:rsidP="0088127C">
            <w:pPr>
              <w:pStyle w:val="OtherTableBody"/>
            </w:pPr>
          </w:p>
        </w:tc>
        <w:tc>
          <w:tcPr>
            <w:tcW w:w="1400" w:type="dxa"/>
          </w:tcPr>
          <w:p w14:paraId="45148C76" w14:textId="77777777" w:rsidR="00B50050" w:rsidRDefault="00B50050" w:rsidP="0088127C">
            <w:pPr>
              <w:pStyle w:val="OtherTableBody"/>
            </w:pPr>
          </w:p>
        </w:tc>
        <w:tc>
          <w:tcPr>
            <w:tcW w:w="4200" w:type="dxa"/>
          </w:tcPr>
          <w:p w14:paraId="405D60BC" w14:textId="77777777" w:rsidR="00B50050" w:rsidRDefault="00B50050" w:rsidP="0088127C">
            <w:pPr>
              <w:pStyle w:val="OtherTableBody"/>
            </w:pPr>
          </w:p>
        </w:tc>
      </w:tr>
      <w:tr w:rsidR="00B50050" w14:paraId="40EE7E54" w14:textId="77777777" w:rsidTr="00195548">
        <w:tc>
          <w:tcPr>
            <w:tcW w:w="600" w:type="dxa"/>
          </w:tcPr>
          <w:p w14:paraId="29F953C9" w14:textId="77777777" w:rsidR="00B50050" w:rsidRDefault="00B50050" w:rsidP="0088127C">
            <w:pPr>
              <w:pStyle w:val="OtherTableBody"/>
            </w:pPr>
            <w:r>
              <w:t>HL7-EXT</w:t>
            </w:r>
          </w:p>
        </w:tc>
        <w:tc>
          <w:tcPr>
            <w:tcW w:w="600" w:type="dxa"/>
          </w:tcPr>
          <w:p w14:paraId="5D100063" w14:textId="77777777" w:rsidR="00B50050" w:rsidRDefault="00B50050" w:rsidP="0088127C">
            <w:pPr>
              <w:pStyle w:val="OtherTableBody"/>
            </w:pPr>
          </w:p>
        </w:tc>
        <w:tc>
          <w:tcPr>
            <w:tcW w:w="2600" w:type="dxa"/>
          </w:tcPr>
          <w:p w14:paraId="49EBC2E9" w14:textId="77777777" w:rsidR="00B50050" w:rsidRDefault="00B50050" w:rsidP="0088127C">
            <w:pPr>
              <w:pStyle w:val="OtherTableBody"/>
            </w:pPr>
            <w:r>
              <w:t>Work Classification ODH</w:t>
            </w:r>
          </w:p>
        </w:tc>
        <w:tc>
          <w:tcPr>
            <w:tcW w:w="1400" w:type="dxa"/>
          </w:tcPr>
          <w:p w14:paraId="74A14287" w14:textId="77777777" w:rsidR="00B50050" w:rsidRDefault="00B50050" w:rsidP="0088127C">
            <w:pPr>
              <w:pStyle w:val="OtherTableBody"/>
            </w:pPr>
          </w:p>
        </w:tc>
        <w:tc>
          <w:tcPr>
            <w:tcW w:w="4200" w:type="dxa"/>
          </w:tcPr>
          <w:p w14:paraId="698225BC" w14:textId="77777777" w:rsidR="00B50050" w:rsidRDefault="00B50050" w:rsidP="0088127C">
            <w:pPr>
              <w:pStyle w:val="OtherTableBody"/>
            </w:pPr>
          </w:p>
        </w:tc>
      </w:tr>
      <w:tr w:rsidR="00B50050" w14:paraId="34E3095D" w14:textId="77777777" w:rsidTr="00195548">
        <w:tc>
          <w:tcPr>
            <w:tcW w:w="600" w:type="dxa"/>
          </w:tcPr>
          <w:p w14:paraId="18713EF9" w14:textId="77777777" w:rsidR="00B50050" w:rsidRDefault="00B50050" w:rsidP="0088127C">
            <w:pPr>
              <w:pStyle w:val="OtherTableBody"/>
            </w:pPr>
          </w:p>
        </w:tc>
        <w:tc>
          <w:tcPr>
            <w:tcW w:w="600" w:type="dxa"/>
          </w:tcPr>
          <w:p w14:paraId="4B89A3DC" w14:textId="77777777" w:rsidR="00B50050" w:rsidRDefault="00B50050" w:rsidP="0088127C">
            <w:pPr>
              <w:pStyle w:val="OtherTableBody"/>
            </w:pPr>
            <w:r>
              <w:t>0959</w:t>
            </w:r>
          </w:p>
        </w:tc>
        <w:tc>
          <w:tcPr>
            <w:tcW w:w="2600" w:type="dxa"/>
          </w:tcPr>
          <w:p w14:paraId="7A5FFABF" w14:textId="77777777" w:rsidR="00B50050" w:rsidRDefault="00B50050" w:rsidP="0088127C">
            <w:pPr>
              <w:pStyle w:val="OtherTableBody"/>
            </w:pPr>
          </w:p>
        </w:tc>
        <w:tc>
          <w:tcPr>
            <w:tcW w:w="1400" w:type="dxa"/>
          </w:tcPr>
          <w:p w14:paraId="4F236AB2" w14:textId="77777777" w:rsidR="00B50050" w:rsidRDefault="00B50050" w:rsidP="0088127C">
            <w:pPr>
              <w:pStyle w:val="OtherTableBody"/>
            </w:pPr>
          </w:p>
        </w:tc>
        <w:tc>
          <w:tcPr>
            <w:tcW w:w="4200" w:type="dxa"/>
          </w:tcPr>
          <w:p w14:paraId="1CC10B81" w14:textId="77777777" w:rsidR="00B50050" w:rsidRDefault="00B50050" w:rsidP="0088127C">
            <w:pPr>
              <w:pStyle w:val="OtherTableBody"/>
            </w:pPr>
          </w:p>
        </w:tc>
      </w:tr>
      <w:tr w:rsidR="00B50050" w14:paraId="6B58B3E9" w14:textId="77777777" w:rsidTr="00195548">
        <w:tc>
          <w:tcPr>
            <w:tcW w:w="600" w:type="dxa"/>
          </w:tcPr>
          <w:p w14:paraId="04EB02CA" w14:textId="77777777" w:rsidR="00B50050" w:rsidRDefault="00B50050" w:rsidP="0088127C">
            <w:pPr>
              <w:pStyle w:val="OtherTableBody"/>
            </w:pPr>
            <w:r>
              <w:t>HL7-EXT</w:t>
            </w:r>
          </w:p>
        </w:tc>
        <w:tc>
          <w:tcPr>
            <w:tcW w:w="600" w:type="dxa"/>
          </w:tcPr>
          <w:p w14:paraId="46D6B63B" w14:textId="77777777" w:rsidR="00B50050" w:rsidRDefault="00B50050" w:rsidP="0088127C">
            <w:pPr>
              <w:pStyle w:val="OtherTableBody"/>
            </w:pPr>
          </w:p>
        </w:tc>
        <w:tc>
          <w:tcPr>
            <w:tcW w:w="2600" w:type="dxa"/>
          </w:tcPr>
          <w:p w14:paraId="3619CDC6" w14:textId="77777777" w:rsidR="00B50050" w:rsidRDefault="00B50050" w:rsidP="0088127C">
            <w:pPr>
              <w:pStyle w:val="OtherTableBody"/>
            </w:pPr>
            <w:r>
              <w:t>Data Absent Reason</w:t>
            </w:r>
          </w:p>
        </w:tc>
        <w:tc>
          <w:tcPr>
            <w:tcW w:w="1400" w:type="dxa"/>
          </w:tcPr>
          <w:p w14:paraId="16F804B1" w14:textId="77777777" w:rsidR="00B50050" w:rsidRDefault="00B50050" w:rsidP="0088127C">
            <w:pPr>
              <w:pStyle w:val="OtherTableBody"/>
            </w:pPr>
          </w:p>
        </w:tc>
        <w:tc>
          <w:tcPr>
            <w:tcW w:w="4200" w:type="dxa"/>
          </w:tcPr>
          <w:p w14:paraId="43D8B306" w14:textId="77777777" w:rsidR="00B50050" w:rsidRDefault="00B50050" w:rsidP="0088127C">
            <w:pPr>
              <w:pStyle w:val="OtherTableBody"/>
            </w:pPr>
          </w:p>
        </w:tc>
      </w:tr>
      <w:tr w:rsidR="00B50050" w14:paraId="17C0F7B8" w14:textId="77777777" w:rsidTr="00195548">
        <w:tc>
          <w:tcPr>
            <w:tcW w:w="600" w:type="dxa"/>
          </w:tcPr>
          <w:p w14:paraId="44FADD77" w14:textId="77777777" w:rsidR="00B50050" w:rsidRDefault="00B50050" w:rsidP="0088127C">
            <w:pPr>
              <w:pStyle w:val="OtherTableBody"/>
            </w:pPr>
          </w:p>
        </w:tc>
        <w:tc>
          <w:tcPr>
            <w:tcW w:w="600" w:type="dxa"/>
          </w:tcPr>
          <w:p w14:paraId="670F06C1" w14:textId="77777777" w:rsidR="00B50050" w:rsidRDefault="00B50050" w:rsidP="0088127C">
            <w:pPr>
              <w:pStyle w:val="OtherTableBody"/>
            </w:pPr>
            <w:r>
              <w:t>0960</w:t>
            </w:r>
          </w:p>
        </w:tc>
        <w:tc>
          <w:tcPr>
            <w:tcW w:w="2600" w:type="dxa"/>
          </w:tcPr>
          <w:p w14:paraId="468302DD" w14:textId="77777777" w:rsidR="00B50050" w:rsidRDefault="00B50050" w:rsidP="0088127C">
            <w:pPr>
              <w:pStyle w:val="OtherTableBody"/>
            </w:pPr>
          </w:p>
        </w:tc>
        <w:tc>
          <w:tcPr>
            <w:tcW w:w="1400" w:type="dxa"/>
          </w:tcPr>
          <w:p w14:paraId="2B11AF94" w14:textId="77777777" w:rsidR="00B50050" w:rsidRDefault="00B50050" w:rsidP="0088127C">
            <w:pPr>
              <w:pStyle w:val="OtherTableBody"/>
            </w:pPr>
          </w:p>
        </w:tc>
        <w:tc>
          <w:tcPr>
            <w:tcW w:w="4200" w:type="dxa"/>
          </w:tcPr>
          <w:p w14:paraId="60898BB1" w14:textId="77777777" w:rsidR="00B50050" w:rsidRDefault="00B50050" w:rsidP="0088127C">
            <w:pPr>
              <w:pStyle w:val="OtherTableBody"/>
            </w:pPr>
          </w:p>
        </w:tc>
      </w:tr>
      <w:tr w:rsidR="00B50050" w14:paraId="03404594" w14:textId="77777777" w:rsidTr="00195548">
        <w:tc>
          <w:tcPr>
            <w:tcW w:w="600" w:type="dxa"/>
          </w:tcPr>
          <w:p w14:paraId="60EC0F54" w14:textId="77777777" w:rsidR="00B50050" w:rsidRDefault="00B50050" w:rsidP="0088127C">
            <w:pPr>
              <w:pStyle w:val="OtherTableBody"/>
            </w:pPr>
            <w:r>
              <w:t>HL7-EXT</w:t>
            </w:r>
          </w:p>
        </w:tc>
        <w:tc>
          <w:tcPr>
            <w:tcW w:w="600" w:type="dxa"/>
          </w:tcPr>
          <w:p w14:paraId="5B150047" w14:textId="77777777" w:rsidR="00B50050" w:rsidRDefault="00B50050" w:rsidP="0088127C">
            <w:pPr>
              <w:pStyle w:val="OtherTableBody"/>
            </w:pPr>
          </w:p>
        </w:tc>
        <w:tc>
          <w:tcPr>
            <w:tcW w:w="2600" w:type="dxa"/>
          </w:tcPr>
          <w:p w14:paraId="4FB879CF" w14:textId="77777777" w:rsidR="00B50050" w:rsidRDefault="00B50050" w:rsidP="0088127C">
            <w:pPr>
              <w:pStyle w:val="OtherTableBody"/>
            </w:pPr>
            <w:r>
              <w:t>Device Type</w:t>
            </w:r>
          </w:p>
        </w:tc>
        <w:tc>
          <w:tcPr>
            <w:tcW w:w="1400" w:type="dxa"/>
          </w:tcPr>
          <w:p w14:paraId="7325E81E" w14:textId="77777777" w:rsidR="00B50050" w:rsidRDefault="00B50050" w:rsidP="0088127C">
            <w:pPr>
              <w:pStyle w:val="OtherTableBody"/>
            </w:pPr>
          </w:p>
        </w:tc>
        <w:tc>
          <w:tcPr>
            <w:tcW w:w="4200" w:type="dxa"/>
          </w:tcPr>
          <w:p w14:paraId="1046B2A6" w14:textId="77777777" w:rsidR="00B50050" w:rsidRDefault="00B50050" w:rsidP="0088127C">
            <w:pPr>
              <w:pStyle w:val="OtherTableBody"/>
            </w:pPr>
          </w:p>
        </w:tc>
      </w:tr>
      <w:tr w:rsidR="00B50050" w14:paraId="1D25CF18" w14:textId="77777777" w:rsidTr="00195548">
        <w:tc>
          <w:tcPr>
            <w:tcW w:w="600" w:type="dxa"/>
          </w:tcPr>
          <w:p w14:paraId="53B9E5E1" w14:textId="77777777" w:rsidR="00B50050" w:rsidRDefault="00B50050" w:rsidP="0088127C">
            <w:pPr>
              <w:pStyle w:val="OtherTableBody"/>
            </w:pPr>
          </w:p>
        </w:tc>
        <w:tc>
          <w:tcPr>
            <w:tcW w:w="600" w:type="dxa"/>
          </w:tcPr>
          <w:p w14:paraId="1DB4BB8A" w14:textId="77777777" w:rsidR="00B50050" w:rsidRDefault="00B50050" w:rsidP="0088127C">
            <w:pPr>
              <w:pStyle w:val="OtherTableBody"/>
            </w:pPr>
            <w:r>
              <w:t>0961</w:t>
            </w:r>
          </w:p>
        </w:tc>
        <w:tc>
          <w:tcPr>
            <w:tcW w:w="2600" w:type="dxa"/>
          </w:tcPr>
          <w:p w14:paraId="398B5C99" w14:textId="77777777" w:rsidR="00B50050" w:rsidRDefault="00B50050" w:rsidP="0088127C">
            <w:pPr>
              <w:pStyle w:val="OtherTableBody"/>
            </w:pPr>
          </w:p>
        </w:tc>
        <w:tc>
          <w:tcPr>
            <w:tcW w:w="1400" w:type="dxa"/>
          </w:tcPr>
          <w:p w14:paraId="326C2DA7" w14:textId="77777777" w:rsidR="00B50050" w:rsidRDefault="00B50050" w:rsidP="0088127C">
            <w:pPr>
              <w:pStyle w:val="OtherTableBody"/>
            </w:pPr>
          </w:p>
        </w:tc>
        <w:tc>
          <w:tcPr>
            <w:tcW w:w="4200" w:type="dxa"/>
          </w:tcPr>
          <w:p w14:paraId="7B2031DC" w14:textId="77777777" w:rsidR="00B50050" w:rsidRDefault="00B50050" w:rsidP="0088127C">
            <w:pPr>
              <w:pStyle w:val="OtherTableBody"/>
            </w:pPr>
          </w:p>
        </w:tc>
      </w:tr>
      <w:tr w:rsidR="00B50050" w14:paraId="10151CEB" w14:textId="77777777" w:rsidTr="00195548">
        <w:tc>
          <w:tcPr>
            <w:tcW w:w="600" w:type="dxa"/>
          </w:tcPr>
          <w:p w14:paraId="4E867D19" w14:textId="77777777" w:rsidR="00B50050" w:rsidRDefault="00B50050" w:rsidP="0088127C">
            <w:pPr>
              <w:pStyle w:val="OtherTableBody"/>
            </w:pPr>
            <w:r>
              <w:t>HL7-EXT</w:t>
            </w:r>
          </w:p>
        </w:tc>
        <w:tc>
          <w:tcPr>
            <w:tcW w:w="600" w:type="dxa"/>
          </w:tcPr>
          <w:p w14:paraId="1879F676" w14:textId="77777777" w:rsidR="00B50050" w:rsidRDefault="00B50050" w:rsidP="0088127C">
            <w:pPr>
              <w:pStyle w:val="OtherTableBody"/>
            </w:pPr>
          </w:p>
        </w:tc>
        <w:tc>
          <w:tcPr>
            <w:tcW w:w="2600" w:type="dxa"/>
          </w:tcPr>
          <w:p w14:paraId="19F0C032" w14:textId="77777777" w:rsidR="00B50050" w:rsidRDefault="00B50050" w:rsidP="0088127C">
            <w:pPr>
              <w:pStyle w:val="OtherTableBody"/>
            </w:pPr>
            <w:r>
              <w:t>Device Status</w:t>
            </w:r>
          </w:p>
        </w:tc>
        <w:tc>
          <w:tcPr>
            <w:tcW w:w="1400" w:type="dxa"/>
          </w:tcPr>
          <w:p w14:paraId="440A01E6" w14:textId="77777777" w:rsidR="00B50050" w:rsidRDefault="00B50050" w:rsidP="0088127C">
            <w:pPr>
              <w:pStyle w:val="OtherTableBody"/>
            </w:pPr>
          </w:p>
        </w:tc>
        <w:tc>
          <w:tcPr>
            <w:tcW w:w="4200" w:type="dxa"/>
          </w:tcPr>
          <w:p w14:paraId="4EF7B630" w14:textId="77777777" w:rsidR="00B50050" w:rsidRDefault="00B50050" w:rsidP="0088127C">
            <w:pPr>
              <w:pStyle w:val="OtherTableBody"/>
            </w:pPr>
          </w:p>
        </w:tc>
      </w:tr>
      <w:tr w:rsidR="00B50050" w14:paraId="20F0E6C5" w14:textId="77777777" w:rsidTr="00195548">
        <w:tc>
          <w:tcPr>
            <w:tcW w:w="600" w:type="dxa"/>
          </w:tcPr>
          <w:p w14:paraId="15030FCE" w14:textId="77777777" w:rsidR="00B50050" w:rsidRDefault="00B50050" w:rsidP="0088127C">
            <w:pPr>
              <w:pStyle w:val="OtherTableBody"/>
            </w:pPr>
          </w:p>
        </w:tc>
        <w:tc>
          <w:tcPr>
            <w:tcW w:w="600" w:type="dxa"/>
          </w:tcPr>
          <w:p w14:paraId="318220A9" w14:textId="77777777" w:rsidR="00B50050" w:rsidRDefault="00B50050" w:rsidP="0088127C">
            <w:pPr>
              <w:pStyle w:val="OtherTableBody"/>
            </w:pPr>
            <w:r>
              <w:t>0962</w:t>
            </w:r>
          </w:p>
        </w:tc>
        <w:tc>
          <w:tcPr>
            <w:tcW w:w="2600" w:type="dxa"/>
          </w:tcPr>
          <w:p w14:paraId="682BD087" w14:textId="77777777" w:rsidR="00B50050" w:rsidRDefault="00B50050" w:rsidP="0088127C">
            <w:pPr>
              <w:pStyle w:val="OtherTableBody"/>
            </w:pPr>
          </w:p>
        </w:tc>
        <w:tc>
          <w:tcPr>
            <w:tcW w:w="1400" w:type="dxa"/>
          </w:tcPr>
          <w:p w14:paraId="73EBC2C7" w14:textId="77777777" w:rsidR="00B50050" w:rsidRDefault="00B50050" w:rsidP="0088127C">
            <w:pPr>
              <w:pStyle w:val="OtherTableBody"/>
            </w:pPr>
          </w:p>
        </w:tc>
        <w:tc>
          <w:tcPr>
            <w:tcW w:w="4200" w:type="dxa"/>
          </w:tcPr>
          <w:p w14:paraId="369C302C" w14:textId="77777777" w:rsidR="00B50050" w:rsidRDefault="00B50050" w:rsidP="0088127C">
            <w:pPr>
              <w:pStyle w:val="OtherTableBody"/>
            </w:pPr>
          </w:p>
        </w:tc>
      </w:tr>
      <w:tr w:rsidR="00B50050" w14:paraId="4CCD100B" w14:textId="77777777" w:rsidTr="00195548">
        <w:tc>
          <w:tcPr>
            <w:tcW w:w="600" w:type="dxa"/>
          </w:tcPr>
          <w:p w14:paraId="54D1E4CA" w14:textId="77777777" w:rsidR="00B50050" w:rsidRDefault="00B50050" w:rsidP="0088127C">
            <w:pPr>
              <w:pStyle w:val="OtherTableBody"/>
            </w:pPr>
            <w:r>
              <w:t>HL7-EXT</w:t>
            </w:r>
          </w:p>
        </w:tc>
        <w:tc>
          <w:tcPr>
            <w:tcW w:w="600" w:type="dxa"/>
          </w:tcPr>
          <w:p w14:paraId="1342EF54" w14:textId="77777777" w:rsidR="00B50050" w:rsidRDefault="00B50050" w:rsidP="0088127C">
            <w:pPr>
              <w:pStyle w:val="OtherTableBody"/>
            </w:pPr>
          </w:p>
        </w:tc>
        <w:tc>
          <w:tcPr>
            <w:tcW w:w="2600" w:type="dxa"/>
          </w:tcPr>
          <w:p w14:paraId="09E42A1C" w14:textId="77777777" w:rsidR="00B50050" w:rsidRDefault="00B50050" w:rsidP="0088127C">
            <w:pPr>
              <w:pStyle w:val="OtherTableBody"/>
            </w:pPr>
            <w:r>
              <w:t>Device Safety</w:t>
            </w:r>
          </w:p>
        </w:tc>
        <w:tc>
          <w:tcPr>
            <w:tcW w:w="1400" w:type="dxa"/>
          </w:tcPr>
          <w:p w14:paraId="11301751" w14:textId="77777777" w:rsidR="00B50050" w:rsidRDefault="00B50050" w:rsidP="0088127C">
            <w:pPr>
              <w:pStyle w:val="OtherTableBody"/>
            </w:pPr>
          </w:p>
        </w:tc>
        <w:tc>
          <w:tcPr>
            <w:tcW w:w="4200" w:type="dxa"/>
          </w:tcPr>
          <w:p w14:paraId="7CFB392B" w14:textId="77777777" w:rsidR="00B50050" w:rsidRDefault="00B50050" w:rsidP="0088127C">
            <w:pPr>
              <w:pStyle w:val="OtherTableBody"/>
            </w:pPr>
          </w:p>
        </w:tc>
      </w:tr>
      <w:tr w:rsidR="00B50050" w14:paraId="5160F735" w14:textId="77777777" w:rsidTr="00195548">
        <w:tc>
          <w:tcPr>
            <w:tcW w:w="600" w:type="dxa"/>
          </w:tcPr>
          <w:p w14:paraId="71ED65B6" w14:textId="77777777" w:rsidR="00B50050" w:rsidRDefault="00B50050" w:rsidP="0088127C">
            <w:pPr>
              <w:pStyle w:val="OtherTableBody"/>
            </w:pPr>
          </w:p>
        </w:tc>
        <w:tc>
          <w:tcPr>
            <w:tcW w:w="600" w:type="dxa"/>
          </w:tcPr>
          <w:p w14:paraId="3B63F0A7" w14:textId="77777777" w:rsidR="00B50050" w:rsidRDefault="00B50050" w:rsidP="0088127C">
            <w:pPr>
              <w:pStyle w:val="OtherTableBody"/>
            </w:pPr>
            <w:r>
              <w:t>0963</w:t>
            </w:r>
          </w:p>
        </w:tc>
        <w:tc>
          <w:tcPr>
            <w:tcW w:w="2600" w:type="dxa"/>
          </w:tcPr>
          <w:p w14:paraId="04140220" w14:textId="77777777" w:rsidR="00B50050" w:rsidRDefault="00B50050" w:rsidP="0088127C">
            <w:pPr>
              <w:pStyle w:val="OtherTableBody"/>
            </w:pPr>
          </w:p>
        </w:tc>
        <w:tc>
          <w:tcPr>
            <w:tcW w:w="1400" w:type="dxa"/>
          </w:tcPr>
          <w:p w14:paraId="0EA235BB" w14:textId="77777777" w:rsidR="00B50050" w:rsidRDefault="00B50050" w:rsidP="0088127C">
            <w:pPr>
              <w:pStyle w:val="OtherTableBody"/>
            </w:pPr>
          </w:p>
        </w:tc>
        <w:tc>
          <w:tcPr>
            <w:tcW w:w="4200" w:type="dxa"/>
          </w:tcPr>
          <w:p w14:paraId="7FF411EF" w14:textId="77777777" w:rsidR="00B50050" w:rsidRDefault="00B50050" w:rsidP="0088127C">
            <w:pPr>
              <w:pStyle w:val="OtherTableBody"/>
            </w:pPr>
          </w:p>
        </w:tc>
      </w:tr>
      <w:tr w:rsidR="00B50050" w14:paraId="39F438E0" w14:textId="77777777" w:rsidTr="00195548">
        <w:tc>
          <w:tcPr>
            <w:tcW w:w="600" w:type="dxa"/>
          </w:tcPr>
          <w:p w14:paraId="0FF88FFD" w14:textId="77777777" w:rsidR="00B50050" w:rsidRDefault="00B50050" w:rsidP="0088127C">
            <w:pPr>
              <w:pStyle w:val="OtherTableBody"/>
            </w:pPr>
            <w:r>
              <w:t>User</w:t>
            </w:r>
          </w:p>
        </w:tc>
        <w:tc>
          <w:tcPr>
            <w:tcW w:w="600" w:type="dxa"/>
          </w:tcPr>
          <w:p w14:paraId="4DB88752" w14:textId="77777777" w:rsidR="00B50050" w:rsidRDefault="00B50050" w:rsidP="0088127C">
            <w:pPr>
              <w:pStyle w:val="OtherTableBody"/>
            </w:pPr>
          </w:p>
        </w:tc>
        <w:tc>
          <w:tcPr>
            <w:tcW w:w="2600" w:type="dxa"/>
          </w:tcPr>
          <w:p w14:paraId="3B2C2749" w14:textId="77777777" w:rsidR="00B50050" w:rsidRDefault="00B50050" w:rsidP="0088127C">
            <w:pPr>
              <w:pStyle w:val="OtherTableBody"/>
            </w:pPr>
            <w:r>
              <w:t>Service Reason</w:t>
            </w:r>
          </w:p>
        </w:tc>
        <w:tc>
          <w:tcPr>
            <w:tcW w:w="1400" w:type="dxa"/>
          </w:tcPr>
          <w:p w14:paraId="27EBF4D6" w14:textId="77777777" w:rsidR="00B50050" w:rsidRDefault="00B50050" w:rsidP="0088127C">
            <w:pPr>
              <w:pStyle w:val="OtherTableBody"/>
            </w:pPr>
          </w:p>
        </w:tc>
        <w:tc>
          <w:tcPr>
            <w:tcW w:w="4200" w:type="dxa"/>
          </w:tcPr>
          <w:p w14:paraId="221C7D00" w14:textId="77777777" w:rsidR="00B50050" w:rsidRDefault="00B50050" w:rsidP="0088127C">
            <w:pPr>
              <w:pStyle w:val="OtherTableBody"/>
            </w:pPr>
          </w:p>
        </w:tc>
      </w:tr>
      <w:tr w:rsidR="00B50050" w14:paraId="552DD497" w14:textId="77777777" w:rsidTr="00195548">
        <w:tc>
          <w:tcPr>
            <w:tcW w:w="600" w:type="dxa"/>
          </w:tcPr>
          <w:p w14:paraId="6936B4FA" w14:textId="77777777" w:rsidR="00B50050" w:rsidRDefault="00B50050" w:rsidP="0088127C">
            <w:pPr>
              <w:pStyle w:val="OtherTableBody"/>
            </w:pPr>
          </w:p>
        </w:tc>
        <w:tc>
          <w:tcPr>
            <w:tcW w:w="600" w:type="dxa"/>
          </w:tcPr>
          <w:p w14:paraId="72C9BF39" w14:textId="77777777" w:rsidR="00B50050" w:rsidRDefault="00B50050" w:rsidP="0088127C">
            <w:pPr>
              <w:pStyle w:val="OtherTableBody"/>
            </w:pPr>
            <w:r>
              <w:t>0964</w:t>
            </w:r>
          </w:p>
        </w:tc>
        <w:tc>
          <w:tcPr>
            <w:tcW w:w="2600" w:type="dxa"/>
          </w:tcPr>
          <w:p w14:paraId="40B9D6D5" w14:textId="77777777" w:rsidR="00B50050" w:rsidRDefault="00B50050" w:rsidP="0088127C">
            <w:pPr>
              <w:pStyle w:val="OtherTableBody"/>
            </w:pPr>
          </w:p>
        </w:tc>
        <w:tc>
          <w:tcPr>
            <w:tcW w:w="1400" w:type="dxa"/>
          </w:tcPr>
          <w:p w14:paraId="34737D3A" w14:textId="77777777" w:rsidR="00B50050" w:rsidRDefault="00B50050" w:rsidP="0088127C">
            <w:pPr>
              <w:pStyle w:val="OtherTableBody"/>
            </w:pPr>
          </w:p>
        </w:tc>
        <w:tc>
          <w:tcPr>
            <w:tcW w:w="4200" w:type="dxa"/>
          </w:tcPr>
          <w:p w14:paraId="4D97D75C" w14:textId="77777777" w:rsidR="00B50050" w:rsidRDefault="00B50050" w:rsidP="0088127C">
            <w:pPr>
              <w:pStyle w:val="OtherTableBody"/>
            </w:pPr>
          </w:p>
        </w:tc>
      </w:tr>
      <w:tr w:rsidR="00B50050" w14:paraId="2AD7BAD2" w14:textId="77777777" w:rsidTr="00195548">
        <w:tc>
          <w:tcPr>
            <w:tcW w:w="600" w:type="dxa"/>
          </w:tcPr>
          <w:p w14:paraId="5A417B79" w14:textId="77777777" w:rsidR="00B50050" w:rsidRDefault="00B50050" w:rsidP="0088127C">
            <w:pPr>
              <w:pStyle w:val="OtherTableBody"/>
            </w:pPr>
            <w:r>
              <w:t>User</w:t>
            </w:r>
          </w:p>
        </w:tc>
        <w:tc>
          <w:tcPr>
            <w:tcW w:w="600" w:type="dxa"/>
          </w:tcPr>
          <w:p w14:paraId="1D2AA9E6" w14:textId="77777777" w:rsidR="00B50050" w:rsidRDefault="00B50050" w:rsidP="0088127C">
            <w:pPr>
              <w:pStyle w:val="OtherTableBody"/>
            </w:pPr>
          </w:p>
        </w:tc>
        <w:tc>
          <w:tcPr>
            <w:tcW w:w="2600" w:type="dxa"/>
          </w:tcPr>
          <w:p w14:paraId="08C4A756" w14:textId="77777777" w:rsidR="00B50050" w:rsidRDefault="00B50050" w:rsidP="0088127C">
            <w:pPr>
              <w:pStyle w:val="OtherTableBody"/>
            </w:pPr>
            <w:r>
              <w:t>Contract Type</w:t>
            </w:r>
          </w:p>
        </w:tc>
        <w:tc>
          <w:tcPr>
            <w:tcW w:w="1400" w:type="dxa"/>
          </w:tcPr>
          <w:p w14:paraId="7B544C5B" w14:textId="77777777" w:rsidR="00B50050" w:rsidRDefault="00B50050" w:rsidP="0088127C">
            <w:pPr>
              <w:pStyle w:val="OtherTableBody"/>
            </w:pPr>
          </w:p>
        </w:tc>
        <w:tc>
          <w:tcPr>
            <w:tcW w:w="4200" w:type="dxa"/>
          </w:tcPr>
          <w:p w14:paraId="6C022F26" w14:textId="77777777" w:rsidR="00B50050" w:rsidRDefault="00B50050" w:rsidP="0088127C">
            <w:pPr>
              <w:pStyle w:val="OtherTableBody"/>
            </w:pPr>
          </w:p>
        </w:tc>
      </w:tr>
      <w:tr w:rsidR="00B50050" w14:paraId="02611358" w14:textId="77777777" w:rsidTr="00195548">
        <w:tc>
          <w:tcPr>
            <w:tcW w:w="600" w:type="dxa"/>
          </w:tcPr>
          <w:p w14:paraId="3126C110" w14:textId="77777777" w:rsidR="00B50050" w:rsidRDefault="00B50050" w:rsidP="0088127C">
            <w:pPr>
              <w:pStyle w:val="OtherTableBody"/>
            </w:pPr>
          </w:p>
        </w:tc>
        <w:tc>
          <w:tcPr>
            <w:tcW w:w="600" w:type="dxa"/>
          </w:tcPr>
          <w:p w14:paraId="36C9542F" w14:textId="77777777" w:rsidR="00B50050" w:rsidRDefault="00B50050" w:rsidP="0088127C">
            <w:pPr>
              <w:pStyle w:val="OtherTableBody"/>
            </w:pPr>
            <w:r>
              <w:t>0965</w:t>
            </w:r>
          </w:p>
        </w:tc>
        <w:tc>
          <w:tcPr>
            <w:tcW w:w="2600" w:type="dxa"/>
          </w:tcPr>
          <w:p w14:paraId="64AF72F4" w14:textId="77777777" w:rsidR="00B50050" w:rsidRDefault="00B50050" w:rsidP="0088127C">
            <w:pPr>
              <w:pStyle w:val="OtherTableBody"/>
            </w:pPr>
          </w:p>
        </w:tc>
        <w:tc>
          <w:tcPr>
            <w:tcW w:w="1400" w:type="dxa"/>
          </w:tcPr>
          <w:p w14:paraId="39D9D95A" w14:textId="77777777" w:rsidR="00B50050" w:rsidRDefault="00B50050" w:rsidP="0088127C">
            <w:pPr>
              <w:pStyle w:val="OtherTableBody"/>
            </w:pPr>
          </w:p>
        </w:tc>
        <w:tc>
          <w:tcPr>
            <w:tcW w:w="4200" w:type="dxa"/>
          </w:tcPr>
          <w:p w14:paraId="75741BF2" w14:textId="77777777" w:rsidR="00B50050" w:rsidRDefault="00B50050" w:rsidP="0088127C">
            <w:pPr>
              <w:pStyle w:val="OtherTableBody"/>
            </w:pPr>
          </w:p>
        </w:tc>
      </w:tr>
      <w:tr w:rsidR="00B50050" w14:paraId="13FB3AB4" w14:textId="77777777" w:rsidTr="00195548">
        <w:tc>
          <w:tcPr>
            <w:tcW w:w="600" w:type="dxa"/>
          </w:tcPr>
          <w:p w14:paraId="612FD755" w14:textId="77777777" w:rsidR="00B50050" w:rsidRDefault="00B50050" w:rsidP="0088127C">
            <w:pPr>
              <w:pStyle w:val="OtherTableBody"/>
            </w:pPr>
            <w:r>
              <w:t>User</w:t>
            </w:r>
          </w:p>
        </w:tc>
        <w:tc>
          <w:tcPr>
            <w:tcW w:w="600" w:type="dxa"/>
          </w:tcPr>
          <w:p w14:paraId="0364B2D9" w14:textId="77777777" w:rsidR="00B50050" w:rsidRDefault="00B50050" w:rsidP="0088127C">
            <w:pPr>
              <w:pStyle w:val="OtherTableBody"/>
            </w:pPr>
          </w:p>
        </w:tc>
        <w:tc>
          <w:tcPr>
            <w:tcW w:w="2600" w:type="dxa"/>
          </w:tcPr>
          <w:p w14:paraId="492DE694" w14:textId="77777777" w:rsidR="00B50050" w:rsidRDefault="00B50050" w:rsidP="0088127C">
            <w:pPr>
              <w:pStyle w:val="OtherTableBody"/>
            </w:pPr>
            <w:r>
              <w:t>Pricing Tier Level</w:t>
            </w:r>
          </w:p>
        </w:tc>
        <w:tc>
          <w:tcPr>
            <w:tcW w:w="1400" w:type="dxa"/>
          </w:tcPr>
          <w:p w14:paraId="00F39B01" w14:textId="77777777" w:rsidR="00B50050" w:rsidRDefault="00B50050" w:rsidP="0088127C">
            <w:pPr>
              <w:pStyle w:val="OtherTableBody"/>
            </w:pPr>
          </w:p>
        </w:tc>
        <w:tc>
          <w:tcPr>
            <w:tcW w:w="4200" w:type="dxa"/>
          </w:tcPr>
          <w:p w14:paraId="1C8E23AC" w14:textId="77777777" w:rsidR="00B50050" w:rsidRDefault="00B50050" w:rsidP="0088127C">
            <w:pPr>
              <w:pStyle w:val="OtherTableBody"/>
            </w:pPr>
          </w:p>
        </w:tc>
      </w:tr>
      <w:tr w:rsidR="00B50050" w14:paraId="61A82D8A" w14:textId="77777777" w:rsidTr="00195548">
        <w:tc>
          <w:tcPr>
            <w:tcW w:w="600" w:type="dxa"/>
          </w:tcPr>
          <w:p w14:paraId="2807D9BB" w14:textId="77777777" w:rsidR="00B50050" w:rsidRDefault="00B50050" w:rsidP="0088127C">
            <w:pPr>
              <w:pStyle w:val="OtherTableBody"/>
            </w:pPr>
          </w:p>
        </w:tc>
        <w:tc>
          <w:tcPr>
            <w:tcW w:w="600" w:type="dxa"/>
          </w:tcPr>
          <w:p w14:paraId="50389DF5" w14:textId="77777777" w:rsidR="00B50050" w:rsidRDefault="00B50050" w:rsidP="0088127C">
            <w:pPr>
              <w:pStyle w:val="OtherTableBody"/>
            </w:pPr>
            <w:r>
              <w:t>0966</w:t>
            </w:r>
          </w:p>
        </w:tc>
        <w:tc>
          <w:tcPr>
            <w:tcW w:w="2600" w:type="dxa"/>
          </w:tcPr>
          <w:p w14:paraId="271098FC" w14:textId="77777777" w:rsidR="00B50050" w:rsidRDefault="00B50050" w:rsidP="0088127C">
            <w:pPr>
              <w:pStyle w:val="OtherTableBody"/>
            </w:pPr>
          </w:p>
        </w:tc>
        <w:tc>
          <w:tcPr>
            <w:tcW w:w="1400" w:type="dxa"/>
          </w:tcPr>
          <w:p w14:paraId="42C9B697" w14:textId="77777777" w:rsidR="00B50050" w:rsidRDefault="00B50050" w:rsidP="0088127C">
            <w:pPr>
              <w:pStyle w:val="OtherTableBody"/>
            </w:pPr>
          </w:p>
        </w:tc>
        <w:tc>
          <w:tcPr>
            <w:tcW w:w="4200" w:type="dxa"/>
          </w:tcPr>
          <w:p w14:paraId="4F6E9DCA" w14:textId="77777777" w:rsidR="00B50050" w:rsidRDefault="00B50050" w:rsidP="0088127C">
            <w:pPr>
              <w:pStyle w:val="OtherTableBody"/>
            </w:pPr>
          </w:p>
        </w:tc>
      </w:tr>
      <w:tr w:rsidR="00B50050" w14:paraId="4A4B90C7" w14:textId="77777777" w:rsidTr="00195548">
        <w:tc>
          <w:tcPr>
            <w:tcW w:w="600" w:type="dxa"/>
          </w:tcPr>
          <w:p w14:paraId="0BE7FB33" w14:textId="77777777" w:rsidR="00B50050" w:rsidRDefault="00B50050" w:rsidP="0088127C">
            <w:pPr>
              <w:pStyle w:val="OtherTableBody"/>
            </w:pPr>
            <w:r>
              <w:t>User</w:t>
            </w:r>
          </w:p>
        </w:tc>
        <w:tc>
          <w:tcPr>
            <w:tcW w:w="600" w:type="dxa"/>
          </w:tcPr>
          <w:p w14:paraId="5D9C94DD" w14:textId="77777777" w:rsidR="00B50050" w:rsidRDefault="00B50050" w:rsidP="0088127C">
            <w:pPr>
              <w:pStyle w:val="OtherTableBody"/>
            </w:pPr>
          </w:p>
        </w:tc>
        <w:tc>
          <w:tcPr>
            <w:tcW w:w="2600" w:type="dxa"/>
          </w:tcPr>
          <w:p w14:paraId="5B07CB1C" w14:textId="77777777" w:rsidR="00B50050" w:rsidRDefault="00B50050" w:rsidP="0088127C">
            <w:pPr>
              <w:pStyle w:val="OtherTableBody"/>
            </w:pPr>
            <w:r>
              <w:t>Container Form</w:t>
            </w:r>
          </w:p>
        </w:tc>
        <w:tc>
          <w:tcPr>
            <w:tcW w:w="1400" w:type="dxa"/>
          </w:tcPr>
          <w:p w14:paraId="5507CF6E" w14:textId="77777777" w:rsidR="00B50050" w:rsidRDefault="00B50050" w:rsidP="0088127C">
            <w:pPr>
              <w:pStyle w:val="OtherTableBody"/>
            </w:pPr>
          </w:p>
        </w:tc>
        <w:tc>
          <w:tcPr>
            <w:tcW w:w="4200" w:type="dxa"/>
          </w:tcPr>
          <w:p w14:paraId="27AD9C22" w14:textId="77777777" w:rsidR="00B50050" w:rsidRDefault="00B50050" w:rsidP="0088127C">
            <w:pPr>
              <w:pStyle w:val="OtherTableBody"/>
            </w:pPr>
          </w:p>
        </w:tc>
      </w:tr>
      <w:tr w:rsidR="00B50050" w14:paraId="09AFEF63" w14:textId="77777777" w:rsidTr="00195548">
        <w:tc>
          <w:tcPr>
            <w:tcW w:w="600" w:type="dxa"/>
          </w:tcPr>
          <w:p w14:paraId="4FFE069F" w14:textId="77777777" w:rsidR="00B50050" w:rsidRDefault="00B50050" w:rsidP="0088127C">
            <w:pPr>
              <w:pStyle w:val="OtherTableBody"/>
            </w:pPr>
          </w:p>
        </w:tc>
        <w:tc>
          <w:tcPr>
            <w:tcW w:w="600" w:type="dxa"/>
          </w:tcPr>
          <w:p w14:paraId="5F50E3EB" w14:textId="77777777" w:rsidR="00B50050" w:rsidRDefault="00B50050" w:rsidP="0088127C">
            <w:pPr>
              <w:pStyle w:val="OtherTableBody"/>
            </w:pPr>
            <w:r>
              <w:t>0967</w:t>
            </w:r>
          </w:p>
        </w:tc>
        <w:tc>
          <w:tcPr>
            <w:tcW w:w="2600" w:type="dxa"/>
          </w:tcPr>
          <w:p w14:paraId="3D448643" w14:textId="77777777" w:rsidR="00B50050" w:rsidRDefault="00B50050" w:rsidP="0088127C">
            <w:pPr>
              <w:pStyle w:val="OtherTableBody"/>
            </w:pPr>
          </w:p>
        </w:tc>
        <w:tc>
          <w:tcPr>
            <w:tcW w:w="1400" w:type="dxa"/>
          </w:tcPr>
          <w:p w14:paraId="08DF94A8" w14:textId="77777777" w:rsidR="00B50050" w:rsidRDefault="00B50050" w:rsidP="0088127C">
            <w:pPr>
              <w:pStyle w:val="OtherTableBody"/>
            </w:pPr>
          </w:p>
        </w:tc>
        <w:tc>
          <w:tcPr>
            <w:tcW w:w="4200" w:type="dxa"/>
          </w:tcPr>
          <w:p w14:paraId="04569C1E" w14:textId="77777777" w:rsidR="00B50050" w:rsidRDefault="00B50050" w:rsidP="0088127C">
            <w:pPr>
              <w:pStyle w:val="OtherTableBody"/>
            </w:pPr>
          </w:p>
        </w:tc>
      </w:tr>
      <w:tr w:rsidR="00B50050" w14:paraId="2DF422AF" w14:textId="77777777" w:rsidTr="00195548">
        <w:tc>
          <w:tcPr>
            <w:tcW w:w="600" w:type="dxa"/>
          </w:tcPr>
          <w:p w14:paraId="3D7F5D31" w14:textId="77777777" w:rsidR="00B50050" w:rsidRDefault="00B50050" w:rsidP="0088127C">
            <w:pPr>
              <w:pStyle w:val="OtherTableBody"/>
            </w:pPr>
            <w:r>
              <w:t>User</w:t>
            </w:r>
          </w:p>
        </w:tc>
        <w:tc>
          <w:tcPr>
            <w:tcW w:w="600" w:type="dxa"/>
          </w:tcPr>
          <w:p w14:paraId="5A26EB6E" w14:textId="77777777" w:rsidR="00B50050" w:rsidRDefault="00B50050" w:rsidP="0088127C">
            <w:pPr>
              <w:pStyle w:val="OtherTableBody"/>
            </w:pPr>
          </w:p>
        </w:tc>
        <w:tc>
          <w:tcPr>
            <w:tcW w:w="2600" w:type="dxa"/>
          </w:tcPr>
          <w:p w14:paraId="2222B181" w14:textId="77777777" w:rsidR="00B50050" w:rsidRDefault="00B50050" w:rsidP="0088127C">
            <w:pPr>
              <w:pStyle w:val="OtherTableBody"/>
            </w:pPr>
            <w:r>
              <w:t>Container Material</w:t>
            </w:r>
          </w:p>
        </w:tc>
        <w:tc>
          <w:tcPr>
            <w:tcW w:w="1400" w:type="dxa"/>
          </w:tcPr>
          <w:p w14:paraId="280073D6" w14:textId="77777777" w:rsidR="00B50050" w:rsidRDefault="00B50050" w:rsidP="0088127C">
            <w:pPr>
              <w:pStyle w:val="OtherTableBody"/>
            </w:pPr>
          </w:p>
        </w:tc>
        <w:tc>
          <w:tcPr>
            <w:tcW w:w="4200" w:type="dxa"/>
          </w:tcPr>
          <w:p w14:paraId="3468A7A5" w14:textId="77777777" w:rsidR="00B50050" w:rsidRDefault="00B50050" w:rsidP="0088127C">
            <w:pPr>
              <w:pStyle w:val="OtherTableBody"/>
            </w:pPr>
          </w:p>
        </w:tc>
      </w:tr>
      <w:tr w:rsidR="00B50050" w14:paraId="3C7899BF" w14:textId="77777777" w:rsidTr="00195548">
        <w:tc>
          <w:tcPr>
            <w:tcW w:w="600" w:type="dxa"/>
          </w:tcPr>
          <w:p w14:paraId="09E360D4" w14:textId="77777777" w:rsidR="00B50050" w:rsidRDefault="00B50050" w:rsidP="0088127C">
            <w:pPr>
              <w:pStyle w:val="OtherTableBody"/>
            </w:pPr>
          </w:p>
        </w:tc>
        <w:tc>
          <w:tcPr>
            <w:tcW w:w="600" w:type="dxa"/>
          </w:tcPr>
          <w:p w14:paraId="730662E7" w14:textId="77777777" w:rsidR="00B50050" w:rsidRDefault="00B50050" w:rsidP="0088127C">
            <w:pPr>
              <w:pStyle w:val="OtherTableBody"/>
            </w:pPr>
            <w:r>
              <w:t>0968</w:t>
            </w:r>
          </w:p>
        </w:tc>
        <w:tc>
          <w:tcPr>
            <w:tcW w:w="2600" w:type="dxa"/>
          </w:tcPr>
          <w:p w14:paraId="570D3978" w14:textId="77777777" w:rsidR="00B50050" w:rsidRDefault="00B50050" w:rsidP="0088127C">
            <w:pPr>
              <w:pStyle w:val="OtherTableBody"/>
            </w:pPr>
          </w:p>
        </w:tc>
        <w:tc>
          <w:tcPr>
            <w:tcW w:w="1400" w:type="dxa"/>
          </w:tcPr>
          <w:p w14:paraId="31628CAF" w14:textId="77777777" w:rsidR="00B50050" w:rsidRDefault="00B50050" w:rsidP="0088127C">
            <w:pPr>
              <w:pStyle w:val="OtherTableBody"/>
            </w:pPr>
          </w:p>
        </w:tc>
        <w:tc>
          <w:tcPr>
            <w:tcW w:w="4200" w:type="dxa"/>
          </w:tcPr>
          <w:p w14:paraId="2CBBD21E" w14:textId="77777777" w:rsidR="00B50050" w:rsidRDefault="00B50050" w:rsidP="0088127C">
            <w:pPr>
              <w:pStyle w:val="OtherTableBody"/>
            </w:pPr>
          </w:p>
        </w:tc>
      </w:tr>
      <w:tr w:rsidR="00B50050" w14:paraId="1197BA60" w14:textId="77777777" w:rsidTr="00195548">
        <w:tc>
          <w:tcPr>
            <w:tcW w:w="600" w:type="dxa"/>
          </w:tcPr>
          <w:p w14:paraId="79AF0DD9" w14:textId="77777777" w:rsidR="00B50050" w:rsidRDefault="00B50050" w:rsidP="0088127C">
            <w:pPr>
              <w:pStyle w:val="OtherTableBody"/>
            </w:pPr>
            <w:r>
              <w:t>User</w:t>
            </w:r>
          </w:p>
        </w:tc>
        <w:tc>
          <w:tcPr>
            <w:tcW w:w="600" w:type="dxa"/>
          </w:tcPr>
          <w:p w14:paraId="4BB33963" w14:textId="77777777" w:rsidR="00B50050" w:rsidRDefault="00B50050" w:rsidP="0088127C">
            <w:pPr>
              <w:pStyle w:val="OtherTableBody"/>
            </w:pPr>
          </w:p>
        </w:tc>
        <w:tc>
          <w:tcPr>
            <w:tcW w:w="2600" w:type="dxa"/>
          </w:tcPr>
          <w:p w14:paraId="35AD7909" w14:textId="77777777" w:rsidR="00B50050" w:rsidRDefault="00B50050" w:rsidP="0088127C">
            <w:pPr>
              <w:pStyle w:val="OtherTableBody"/>
            </w:pPr>
            <w:r>
              <w:t>Container Common Name</w:t>
            </w:r>
          </w:p>
        </w:tc>
        <w:tc>
          <w:tcPr>
            <w:tcW w:w="1400" w:type="dxa"/>
          </w:tcPr>
          <w:p w14:paraId="5B092197" w14:textId="77777777" w:rsidR="00B50050" w:rsidRDefault="00B50050" w:rsidP="0088127C">
            <w:pPr>
              <w:pStyle w:val="OtherTableBody"/>
            </w:pPr>
          </w:p>
        </w:tc>
        <w:tc>
          <w:tcPr>
            <w:tcW w:w="4200" w:type="dxa"/>
          </w:tcPr>
          <w:p w14:paraId="085A7719" w14:textId="77777777" w:rsidR="00B50050" w:rsidRDefault="00B50050" w:rsidP="0088127C">
            <w:pPr>
              <w:pStyle w:val="OtherTableBody"/>
            </w:pPr>
          </w:p>
        </w:tc>
      </w:tr>
      <w:tr w:rsidR="00B50050" w14:paraId="76CE859F" w14:textId="77777777" w:rsidTr="00195548">
        <w:tc>
          <w:tcPr>
            <w:tcW w:w="600" w:type="dxa"/>
          </w:tcPr>
          <w:p w14:paraId="04D5A283" w14:textId="77777777" w:rsidR="00B50050" w:rsidRDefault="00B50050" w:rsidP="0088127C">
            <w:pPr>
              <w:pStyle w:val="OtherTableBody"/>
            </w:pPr>
          </w:p>
        </w:tc>
        <w:tc>
          <w:tcPr>
            <w:tcW w:w="600" w:type="dxa"/>
          </w:tcPr>
          <w:p w14:paraId="12C82075" w14:textId="77777777" w:rsidR="00B50050" w:rsidRDefault="00B50050" w:rsidP="0088127C">
            <w:pPr>
              <w:pStyle w:val="OtherTableBody"/>
            </w:pPr>
            <w:r>
              <w:t>0969</w:t>
            </w:r>
          </w:p>
        </w:tc>
        <w:tc>
          <w:tcPr>
            <w:tcW w:w="2600" w:type="dxa"/>
          </w:tcPr>
          <w:p w14:paraId="2291EA11" w14:textId="77777777" w:rsidR="00B50050" w:rsidRDefault="00B50050" w:rsidP="0088127C">
            <w:pPr>
              <w:pStyle w:val="OtherTableBody"/>
            </w:pPr>
          </w:p>
        </w:tc>
        <w:tc>
          <w:tcPr>
            <w:tcW w:w="1400" w:type="dxa"/>
          </w:tcPr>
          <w:p w14:paraId="52CD658B" w14:textId="77777777" w:rsidR="00B50050" w:rsidRDefault="00B50050" w:rsidP="0088127C">
            <w:pPr>
              <w:pStyle w:val="OtherTableBody"/>
            </w:pPr>
          </w:p>
        </w:tc>
        <w:tc>
          <w:tcPr>
            <w:tcW w:w="4200" w:type="dxa"/>
          </w:tcPr>
          <w:p w14:paraId="2CBD5765" w14:textId="77777777" w:rsidR="00B50050" w:rsidRDefault="00B50050" w:rsidP="0088127C">
            <w:pPr>
              <w:pStyle w:val="OtherTableBody"/>
            </w:pPr>
          </w:p>
        </w:tc>
      </w:tr>
      <w:tr w:rsidR="00B50050" w14:paraId="5C541742" w14:textId="77777777" w:rsidTr="00195548">
        <w:tc>
          <w:tcPr>
            <w:tcW w:w="600" w:type="dxa"/>
          </w:tcPr>
          <w:p w14:paraId="6BE90CFC" w14:textId="77777777" w:rsidR="00B50050" w:rsidRDefault="00B50050" w:rsidP="0088127C">
            <w:pPr>
              <w:pStyle w:val="OtherTableBody"/>
            </w:pPr>
            <w:r>
              <w:t>User</w:t>
            </w:r>
          </w:p>
        </w:tc>
        <w:tc>
          <w:tcPr>
            <w:tcW w:w="600" w:type="dxa"/>
          </w:tcPr>
          <w:p w14:paraId="66A412DC" w14:textId="77777777" w:rsidR="00B50050" w:rsidRDefault="00B50050" w:rsidP="0088127C">
            <w:pPr>
              <w:pStyle w:val="OtherTableBody"/>
            </w:pPr>
          </w:p>
        </w:tc>
        <w:tc>
          <w:tcPr>
            <w:tcW w:w="2600" w:type="dxa"/>
          </w:tcPr>
          <w:p w14:paraId="3F7470BE" w14:textId="77777777" w:rsidR="00B50050" w:rsidRDefault="00B50050" w:rsidP="0088127C">
            <w:pPr>
              <w:pStyle w:val="OtherTableBody"/>
            </w:pPr>
            <w:r>
              <w:t>Online Verification Result</w:t>
            </w:r>
          </w:p>
        </w:tc>
        <w:tc>
          <w:tcPr>
            <w:tcW w:w="1400" w:type="dxa"/>
          </w:tcPr>
          <w:p w14:paraId="7115F54C" w14:textId="77777777" w:rsidR="00B50050" w:rsidRDefault="00B50050" w:rsidP="0088127C">
            <w:pPr>
              <w:pStyle w:val="OtherTableBody"/>
            </w:pPr>
          </w:p>
        </w:tc>
        <w:tc>
          <w:tcPr>
            <w:tcW w:w="4200" w:type="dxa"/>
          </w:tcPr>
          <w:p w14:paraId="7270615D" w14:textId="77777777" w:rsidR="00B50050" w:rsidRDefault="00B50050" w:rsidP="0088127C">
            <w:pPr>
              <w:pStyle w:val="OtherTableBody"/>
            </w:pPr>
          </w:p>
        </w:tc>
      </w:tr>
      <w:tr w:rsidR="00B50050" w14:paraId="7DB8E329" w14:textId="77777777" w:rsidTr="00195548">
        <w:tc>
          <w:tcPr>
            <w:tcW w:w="600" w:type="dxa"/>
          </w:tcPr>
          <w:p w14:paraId="210D1D2A" w14:textId="77777777" w:rsidR="00B50050" w:rsidRDefault="00B50050" w:rsidP="0088127C">
            <w:pPr>
              <w:pStyle w:val="OtherTableBody"/>
            </w:pPr>
          </w:p>
        </w:tc>
        <w:tc>
          <w:tcPr>
            <w:tcW w:w="600" w:type="dxa"/>
          </w:tcPr>
          <w:p w14:paraId="0F24941A" w14:textId="77777777" w:rsidR="00B50050" w:rsidRDefault="00B50050" w:rsidP="0088127C">
            <w:pPr>
              <w:pStyle w:val="OtherTableBody"/>
            </w:pPr>
            <w:r>
              <w:t>0970</w:t>
            </w:r>
          </w:p>
        </w:tc>
        <w:tc>
          <w:tcPr>
            <w:tcW w:w="2600" w:type="dxa"/>
          </w:tcPr>
          <w:p w14:paraId="095253A2" w14:textId="77777777" w:rsidR="00B50050" w:rsidRDefault="00B50050" w:rsidP="0088127C">
            <w:pPr>
              <w:pStyle w:val="OtherTableBody"/>
            </w:pPr>
          </w:p>
        </w:tc>
        <w:tc>
          <w:tcPr>
            <w:tcW w:w="1400" w:type="dxa"/>
          </w:tcPr>
          <w:p w14:paraId="365F2B72" w14:textId="77777777" w:rsidR="00B50050" w:rsidRDefault="00B50050" w:rsidP="0088127C">
            <w:pPr>
              <w:pStyle w:val="OtherTableBody"/>
            </w:pPr>
            <w:r>
              <w:t>1</w:t>
            </w:r>
          </w:p>
        </w:tc>
        <w:tc>
          <w:tcPr>
            <w:tcW w:w="4200" w:type="dxa"/>
          </w:tcPr>
          <w:p w14:paraId="7C1273BA" w14:textId="77777777" w:rsidR="00B50050" w:rsidRDefault="00B50050" w:rsidP="0088127C">
            <w:pPr>
              <w:pStyle w:val="OtherTableBody"/>
            </w:pPr>
            <w:r>
              <w:t>English: Update of insurance information on card</w:t>
            </w:r>
          </w:p>
          <w:p w14:paraId="6AEE9310" w14:textId="77777777" w:rsidR="00B50050" w:rsidRDefault="00B50050" w:rsidP="0088127C">
            <w:pPr>
              <w:pStyle w:val="OtherTableBody"/>
            </w:pPr>
          </w:p>
          <w:p w14:paraId="5D8CCD9D" w14:textId="77777777" w:rsidR="00B50050" w:rsidRPr="001D2E85" w:rsidRDefault="00B50050" w:rsidP="0088127C">
            <w:pPr>
              <w:pStyle w:val="OtherTableBody"/>
              <w:rPr>
                <w:lang w:val="de-DE"/>
              </w:rPr>
            </w:pPr>
            <w:r w:rsidRPr="001D2E85">
              <w:rPr>
                <w:lang w:val="de-DE"/>
              </w:rPr>
              <w:t>German: Aktualisierung VSD auf eGK durchgeführt</w:t>
            </w:r>
          </w:p>
        </w:tc>
      </w:tr>
      <w:tr w:rsidR="00B50050" w14:paraId="1929998B" w14:textId="77777777" w:rsidTr="00195548">
        <w:tc>
          <w:tcPr>
            <w:tcW w:w="600" w:type="dxa"/>
          </w:tcPr>
          <w:p w14:paraId="38EFA803" w14:textId="77777777" w:rsidR="00B50050" w:rsidRPr="001D2E85" w:rsidRDefault="00B50050" w:rsidP="0088127C">
            <w:pPr>
              <w:pStyle w:val="OtherTableBody"/>
              <w:rPr>
                <w:lang w:val="de-DE"/>
              </w:rPr>
            </w:pPr>
          </w:p>
        </w:tc>
        <w:tc>
          <w:tcPr>
            <w:tcW w:w="600" w:type="dxa"/>
          </w:tcPr>
          <w:p w14:paraId="5D0D4857" w14:textId="77777777" w:rsidR="00B50050" w:rsidRDefault="00B50050" w:rsidP="0088127C">
            <w:pPr>
              <w:pStyle w:val="OtherTableBody"/>
            </w:pPr>
            <w:r>
              <w:t>0970</w:t>
            </w:r>
          </w:p>
        </w:tc>
        <w:tc>
          <w:tcPr>
            <w:tcW w:w="2600" w:type="dxa"/>
          </w:tcPr>
          <w:p w14:paraId="619D15DC" w14:textId="77777777" w:rsidR="00B50050" w:rsidRDefault="00B50050" w:rsidP="0088127C">
            <w:pPr>
              <w:pStyle w:val="OtherTableBody"/>
            </w:pPr>
          </w:p>
        </w:tc>
        <w:tc>
          <w:tcPr>
            <w:tcW w:w="1400" w:type="dxa"/>
          </w:tcPr>
          <w:p w14:paraId="625C741C" w14:textId="77777777" w:rsidR="00B50050" w:rsidRDefault="00B50050" w:rsidP="0088127C">
            <w:pPr>
              <w:pStyle w:val="OtherTableBody"/>
            </w:pPr>
            <w:r>
              <w:t>2</w:t>
            </w:r>
          </w:p>
        </w:tc>
        <w:tc>
          <w:tcPr>
            <w:tcW w:w="4200" w:type="dxa"/>
          </w:tcPr>
          <w:p w14:paraId="0FDF3230" w14:textId="77777777" w:rsidR="00B50050" w:rsidRDefault="00B50050" w:rsidP="0088127C">
            <w:pPr>
              <w:pStyle w:val="OtherTableBody"/>
            </w:pPr>
            <w:r>
              <w:t>English: update of insurance information on card not necessary</w:t>
            </w:r>
          </w:p>
          <w:p w14:paraId="00951104" w14:textId="77777777" w:rsidR="00B50050" w:rsidRDefault="00B50050" w:rsidP="0088127C">
            <w:pPr>
              <w:pStyle w:val="OtherTableBody"/>
            </w:pPr>
          </w:p>
          <w:p w14:paraId="71BA750E" w14:textId="77777777" w:rsidR="00B50050" w:rsidRPr="001D2E85" w:rsidRDefault="00B50050" w:rsidP="0088127C">
            <w:pPr>
              <w:pStyle w:val="OtherTableBody"/>
              <w:rPr>
                <w:lang w:val="de-DE"/>
              </w:rPr>
            </w:pPr>
            <w:r w:rsidRPr="001D2E85">
              <w:rPr>
                <w:lang w:val="de-DE"/>
              </w:rPr>
              <w:lastRenderedPageBreak/>
              <w:t>German: Keine Aktualisierung VSD auf eGK erforderlich</w:t>
            </w:r>
          </w:p>
        </w:tc>
      </w:tr>
      <w:tr w:rsidR="00B50050" w14:paraId="04C67BE2" w14:textId="77777777" w:rsidTr="00195548">
        <w:tc>
          <w:tcPr>
            <w:tcW w:w="600" w:type="dxa"/>
          </w:tcPr>
          <w:p w14:paraId="6BF42776" w14:textId="77777777" w:rsidR="00B50050" w:rsidRPr="001D2E85" w:rsidRDefault="00B50050" w:rsidP="0088127C">
            <w:pPr>
              <w:pStyle w:val="OtherTableBody"/>
              <w:rPr>
                <w:lang w:val="de-DE"/>
              </w:rPr>
            </w:pPr>
          </w:p>
        </w:tc>
        <w:tc>
          <w:tcPr>
            <w:tcW w:w="600" w:type="dxa"/>
          </w:tcPr>
          <w:p w14:paraId="109ABC07" w14:textId="77777777" w:rsidR="00B50050" w:rsidRDefault="00B50050" w:rsidP="0088127C">
            <w:pPr>
              <w:pStyle w:val="OtherTableBody"/>
            </w:pPr>
            <w:r>
              <w:t>0970</w:t>
            </w:r>
          </w:p>
        </w:tc>
        <w:tc>
          <w:tcPr>
            <w:tcW w:w="2600" w:type="dxa"/>
          </w:tcPr>
          <w:p w14:paraId="1B2C0A39" w14:textId="77777777" w:rsidR="00B50050" w:rsidRDefault="00B50050" w:rsidP="0088127C">
            <w:pPr>
              <w:pStyle w:val="OtherTableBody"/>
            </w:pPr>
          </w:p>
        </w:tc>
        <w:tc>
          <w:tcPr>
            <w:tcW w:w="1400" w:type="dxa"/>
          </w:tcPr>
          <w:p w14:paraId="0390F099" w14:textId="77777777" w:rsidR="00B50050" w:rsidRDefault="00B50050" w:rsidP="0088127C">
            <w:pPr>
              <w:pStyle w:val="OtherTableBody"/>
            </w:pPr>
            <w:r>
              <w:t>3</w:t>
            </w:r>
          </w:p>
        </w:tc>
        <w:tc>
          <w:tcPr>
            <w:tcW w:w="4200" w:type="dxa"/>
          </w:tcPr>
          <w:p w14:paraId="6A6AC06C" w14:textId="77777777" w:rsidR="00B50050" w:rsidRDefault="00B50050" w:rsidP="0088127C">
            <w:pPr>
              <w:pStyle w:val="OtherTableBody"/>
            </w:pPr>
            <w:r>
              <w:t>English: An unrecoverable error occurred during the update or verification of the insurance information</w:t>
            </w:r>
          </w:p>
          <w:p w14:paraId="1C64DAD5" w14:textId="77777777" w:rsidR="00B50050" w:rsidRDefault="00B50050" w:rsidP="0088127C">
            <w:pPr>
              <w:pStyle w:val="OtherTableBody"/>
            </w:pPr>
          </w:p>
          <w:p w14:paraId="642BF0EC" w14:textId="77777777" w:rsidR="00B50050" w:rsidRPr="001D2E85" w:rsidRDefault="00B50050" w:rsidP="0088127C">
            <w:pPr>
              <w:pStyle w:val="OtherTableBody"/>
              <w:rPr>
                <w:lang w:val="de-DE"/>
              </w:rPr>
            </w:pPr>
            <w:r w:rsidRPr="001D2E85">
              <w:rPr>
                <w:lang w:val="de-DE"/>
              </w:rPr>
              <w:t>German: Aktualisierung VSD auf eGK war nicht möglich</w:t>
            </w:r>
          </w:p>
        </w:tc>
      </w:tr>
      <w:tr w:rsidR="00B50050" w:rsidRPr="001D2E85" w14:paraId="03F7695B" w14:textId="77777777" w:rsidTr="00195548">
        <w:tc>
          <w:tcPr>
            <w:tcW w:w="600" w:type="dxa"/>
          </w:tcPr>
          <w:p w14:paraId="4D8B4107" w14:textId="77777777" w:rsidR="00B50050" w:rsidRDefault="00B50050" w:rsidP="0088127C">
            <w:pPr>
              <w:pStyle w:val="OtherTableBody"/>
            </w:pPr>
            <w:r>
              <w:t>User</w:t>
            </w:r>
          </w:p>
        </w:tc>
        <w:tc>
          <w:tcPr>
            <w:tcW w:w="600" w:type="dxa"/>
          </w:tcPr>
          <w:p w14:paraId="724A7EA9" w14:textId="77777777" w:rsidR="00B50050" w:rsidRDefault="00B50050" w:rsidP="0088127C">
            <w:pPr>
              <w:pStyle w:val="OtherTableBody"/>
            </w:pPr>
          </w:p>
        </w:tc>
        <w:tc>
          <w:tcPr>
            <w:tcW w:w="2600" w:type="dxa"/>
          </w:tcPr>
          <w:p w14:paraId="2EEA006C" w14:textId="77777777" w:rsidR="00B50050" w:rsidRDefault="00B50050" w:rsidP="0088127C">
            <w:pPr>
              <w:pStyle w:val="OtherTableBody"/>
            </w:pPr>
            <w:r>
              <w:t>Online Verification Result Error Code</w:t>
            </w:r>
          </w:p>
        </w:tc>
        <w:tc>
          <w:tcPr>
            <w:tcW w:w="1400" w:type="dxa"/>
          </w:tcPr>
          <w:p w14:paraId="621EFFC8" w14:textId="77777777" w:rsidR="00B50050" w:rsidRDefault="00B50050" w:rsidP="0088127C">
            <w:pPr>
              <w:pStyle w:val="OtherTableBody"/>
            </w:pPr>
          </w:p>
        </w:tc>
        <w:tc>
          <w:tcPr>
            <w:tcW w:w="4200" w:type="dxa"/>
          </w:tcPr>
          <w:p w14:paraId="5A477F9C" w14:textId="77777777" w:rsidR="00B50050" w:rsidRDefault="00B50050" w:rsidP="0088127C">
            <w:pPr>
              <w:pStyle w:val="OtherTableBody"/>
            </w:pPr>
          </w:p>
        </w:tc>
      </w:tr>
      <w:tr w:rsidR="00B50050" w:rsidRPr="00B50050" w14:paraId="1CF1EED0" w14:textId="77777777" w:rsidTr="00195548">
        <w:tc>
          <w:tcPr>
            <w:tcW w:w="600" w:type="dxa"/>
          </w:tcPr>
          <w:p w14:paraId="459167D4" w14:textId="77777777" w:rsidR="00B50050" w:rsidRDefault="00B50050" w:rsidP="0088127C">
            <w:pPr>
              <w:pStyle w:val="OtherTableBody"/>
            </w:pPr>
          </w:p>
        </w:tc>
        <w:tc>
          <w:tcPr>
            <w:tcW w:w="600" w:type="dxa"/>
          </w:tcPr>
          <w:p w14:paraId="76490A73" w14:textId="77777777" w:rsidR="00B50050" w:rsidRDefault="00B50050" w:rsidP="0088127C">
            <w:pPr>
              <w:pStyle w:val="OtherTableBody"/>
            </w:pPr>
            <w:r>
              <w:t>0971</w:t>
            </w:r>
          </w:p>
        </w:tc>
        <w:tc>
          <w:tcPr>
            <w:tcW w:w="2600" w:type="dxa"/>
          </w:tcPr>
          <w:p w14:paraId="6B22E732" w14:textId="77777777" w:rsidR="00B50050" w:rsidRDefault="00B50050" w:rsidP="0088127C">
            <w:pPr>
              <w:pStyle w:val="OtherTableBody"/>
            </w:pPr>
          </w:p>
        </w:tc>
        <w:tc>
          <w:tcPr>
            <w:tcW w:w="1400" w:type="dxa"/>
          </w:tcPr>
          <w:p w14:paraId="350C4819" w14:textId="77777777" w:rsidR="00B50050" w:rsidRDefault="00B50050" w:rsidP="0088127C">
            <w:pPr>
              <w:pStyle w:val="OtherTableBody"/>
            </w:pPr>
            <w:r>
              <w:t>1</w:t>
            </w:r>
          </w:p>
        </w:tc>
        <w:tc>
          <w:tcPr>
            <w:tcW w:w="4200" w:type="dxa"/>
          </w:tcPr>
          <w:p w14:paraId="3336C651" w14:textId="77777777" w:rsidR="00B50050" w:rsidRDefault="00B50050" w:rsidP="0088127C">
            <w:pPr>
              <w:pStyle w:val="OtherTableBody"/>
            </w:pPr>
            <w:r>
              <w:t>English: update of insurance date on card technically not possible</w:t>
            </w:r>
          </w:p>
          <w:p w14:paraId="5762E618" w14:textId="77777777" w:rsidR="00B50050" w:rsidRDefault="00B50050" w:rsidP="0088127C">
            <w:pPr>
              <w:pStyle w:val="OtherTableBody"/>
            </w:pPr>
          </w:p>
          <w:p w14:paraId="08220A4D" w14:textId="77777777" w:rsidR="00B50050" w:rsidRPr="001D2E85" w:rsidRDefault="00B50050" w:rsidP="0088127C">
            <w:pPr>
              <w:pStyle w:val="OtherTableBody"/>
              <w:rPr>
                <w:lang w:val="de-DE"/>
              </w:rPr>
            </w:pPr>
            <w:r w:rsidRPr="001D2E85">
              <w:rPr>
                <w:lang w:val="de-DE"/>
              </w:rPr>
              <w:t>German: Aktualisierung VSD auf eGK technisch nicht möglich</w:t>
            </w:r>
          </w:p>
        </w:tc>
      </w:tr>
      <w:tr w:rsidR="00B50050" w:rsidRPr="001D2E85" w14:paraId="5510584D" w14:textId="77777777" w:rsidTr="00195548">
        <w:tc>
          <w:tcPr>
            <w:tcW w:w="600" w:type="dxa"/>
          </w:tcPr>
          <w:p w14:paraId="086355F1" w14:textId="77777777" w:rsidR="00B50050" w:rsidRPr="001D2E85" w:rsidRDefault="00B50050" w:rsidP="0088127C">
            <w:pPr>
              <w:pStyle w:val="OtherTableBody"/>
              <w:rPr>
                <w:lang w:val="de-DE"/>
              </w:rPr>
            </w:pPr>
          </w:p>
        </w:tc>
        <w:tc>
          <w:tcPr>
            <w:tcW w:w="600" w:type="dxa"/>
          </w:tcPr>
          <w:p w14:paraId="65E4B0C0" w14:textId="77777777" w:rsidR="00B50050" w:rsidRDefault="00B50050" w:rsidP="0088127C">
            <w:pPr>
              <w:pStyle w:val="OtherTableBody"/>
            </w:pPr>
            <w:r>
              <w:t>0971</w:t>
            </w:r>
          </w:p>
        </w:tc>
        <w:tc>
          <w:tcPr>
            <w:tcW w:w="2600" w:type="dxa"/>
          </w:tcPr>
          <w:p w14:paraId="115DAA6B" w14:textId="77777777" w:rsidR="00B50050" w:rsidRDefault="00B50050" w:rsidP="0088127C">
            <w:pPr>
              <w:pStyle w:val="OtherTableBody"/>
            </w:pPr>
          </w:p>
        </w:tc>
        <w:tc>
          <w:tcPr>
            <w:tcW w:w="1400" w:type="dxa"/>
          </w:tcPr>
          <w:p w14:paraId="515F773A" w14:textId="77777777" w:rsidR="00B50050" w:rsidRDefault="00B50050" w:rsidP="0088127C">
            <w:pPr>
              <w:pStyle w:val="OtherTableBody"/>
            </w:pPr>
            <w:r>
              <w:t>2</w:t>
            </w:r>
          </w:p>
        </w:tc>
        <w:tc>
          <w:tcPr>
            <w:tcW w:w="4200" w:type="dxa"/>
          </w:tcPr>
          <w:p w14:paraId="566DDA4A" w14:textId="77777777" w:rsidR="00B50050" w:rsidRDefault="00B50050" w:rsidP="0088127C">
            <w:pPr>
              <w:pStyle w:val="OtherTableBody"/>
            </w:pPr>
            <w:r>
              <w:t>English: authentication certificate is invalid</w:t>
            </w:r>
          </w:p>
          <w:p w14:paraId="4F5C2A24" w14:textId="77777777" w:rsidR="00B50050" w:rsidRDefault="00B50050" w:rsidP="0088127C">
            <w:pPr>
              <w:pStyle w:val="OtherTableBody"/>
            </w:pPr>
          </w:p>
          <w:p w14:paraId="1DC97814" w14:textId="77777777" w:rsidR="00B50050" w:rsidRDefault="00B50050" w:rsidP="0088127C">
            <w:pPr>
              <w:pStyle w:val="OtherTableBody"/>
            </w:pPr>
            <w:r>
              <w:t>German: Authentifizierungszertifikat eGK ungültig</w:t>
            </w:r>
          </w:p>
        </w:tc>
      </w:tr>
      <w:tr w:rsidR="00B50050" w:rsidRPr="00B50050" w14:paraId="74E31523" w14:textId="77777777" w:rsidTr="00195548">
        <w:tc>
          <w:tcPr>
            <w:tcW w:w="600" w:type="dxa"/>
          </w:tcPr>
          <w:p w14:paraId="6F187549" w14:textId="77777777" w:rsidR="00B50050" w:rsidRDefault="00B50050" w:rsidP="0088127C">
            <w:pPr>
              <w:pStyle w:val="OtherTableBody"/>
            </w:pPr>
          </w:p>
        </w:tc>
        <w:tc>
          <w:tcPr>
            <w:tcW w:w="600" w:type="dxa"/>
          </w:tcPr>
          <w:p w14:paraId="18586044" w14:textId="77777777" w:rsidR="00B50050" w:rsidRDefault="00B50050" w:rsidP="0088127C">
            <w:pPr>
              <w:pStyle w:val="OtherTableBody"/>
            </w:pPr>
            <w:r>
              <w:t>0971</w:t>
            </w:r>
          </w:p>
        </w:tc>
        <w:tc>
          <w:tcPr>
            <w:tcW w:w="2600" w:type="dxa"/>
          </w:tcPr>
          <w:p w14:paraId="1171D62A" w14:textId="77777777" w:rsidR="00B50050" w:rsidRDefault="00B50050" w:rsidP="0088127C">
            <w:pPr>
              <w:pStyle w:val="OtherTableBody"/>
            </w:pPr>
          </w:p>
        </w:tc>
        <w:tc>
          <w:tcPr>
            <w:tcW w:w="1400" w:type="dxa"/>
          </w:tcPr>
          <w:p w14:paraId="5731CB58" w14:textId="77777777" w:rsidR="00B50050" w:rsidRDefault="00B50050" w:rsidP="0088127C">
            <w:pPr>
              <w:pStyle w:val="OtherTableBody"/>
            </w:pPr>
            <w:r>
              <w:t>3</w:t>
            </w:r>
          </w:p>
        </w:tc>
        <w:tc>
          <w:tcPr>
            <w:tcW w:w="4200" w:type="dxa"/>
          </w:tcPr>
          <w:p w14:paraId="2C52D0C0" w14:textId="77777777" w:rsidR="00B50050" w:rsidRDefault="00B50050" w:rsidP="0088127C">
            <w:pPr>
              <w:pStyle w:val="OtherTableBody"/>
            </w:pPr>
            <w:r>
              <w:t>English: online verification of authentication certificate is technically not possible</w:t>
            </w:r>
          </w:p>
          <w:p w14:paraId="001F312B" w14:textId="77777777" w:rsidR="00B50050" w:rsidRDefault="00B50050" w:rsidP="0088127C">
            <w:pPr>
              <w:pStyle w:val="OtherTableBody"/>
            </w:pPr>
          </w:p>
          <w:p w14:paraId="47ADE2D0" w14:textId="77777777" w:rsidR="00B50050" w:rsidRPr="001D2E85" w:rsidRDefault="00B50050" w:rsidP="0088127C">
            <w:pPr>
              <w:pStyle w:val="OtherTableBody"/>
              <w:rPr>
                <w:lang w:val="de-DE"/>
              </w:rPr>
            </w:pPr>
            <w:r w:rsidRPr="001D2E85">
              <w:rPr>
                <w:lang w:val="de-DE"/>
              </w:rPr>
              <w:t>German: Onlineprüfung des Authentifizierungszerti-fikats technisch nicht möglich</w:t>
            </w:r>
          </w:p>
        </w:tc>
      </w:tr>
      <w:tr w:rsidR="00B50050" w:rsidRPr="00195548" w14:paraId="344EE34A" w14:textId="77777777" w:rsidTr="00195548">
        <w:tc>
          <w:tcPr>
            <w:tcW w:w="600" w:type="dxa"/>
          </w:tcPr>
          <w:p w14:paraId="46AEC432" w14:textId="77777777" w:rsidR="00B50050" w:rsidRPr="001D2E85" w:rsidRDefault="00B50050" w:rsidP="0088127C">
            <w:pPr>
              <w:pStyle w:val="OtherTableBody"/>
              <w:rPr>
                <w:lang w:val="de-DE"/>
              </w:rPr>
            </w:pPr>
          </w:p>
        </w:tc>
        <w:tc>
          <w:tcPr>
            <w:tcW w:w="600" w:type="dxa"/>
          </w:tcPr>
          <w:p w14:paraId="39A97BF8" w14:textId="77777777" w:rsidR="00B50050" w:rsidRDefault="00B50050" w:rsidP="0088127C">
            <w:pPr>
              <w:pStyle w:val="OtherTableBody"/>
            </w:pPr>
            <w:r>
              <w:t>0971</w:t>
            </w:r>
          </w:p>
        </w:tc>
        <w:tc>
          <w:tcPr>
            <w:tcW w:w="2600" w:type="dxa"/>
          </w:tcPr>
          <w:p w14:paraId="3605AFB6" w14:textId="77777777" w:rsidR="00B50050" w:rsidRDefault="00B50050" w:rsidP="0088127C">
            <w:pPr>
              <w:pStyle w:val="OtherTableBody"/>
            </w:pPr>
          </w:p>
        </w:tc>
        <w:tc>
          <w:tcPr>
            <w:tcW w:w="1400" w:type="dxa"/>
          </w:tcPr>
          <w:p w14:paraId="1332B20F" w14:textId="77777777" w:rsidR="00B50050" w:rsidRDefault="00B50050" w:rsidP="0088127C">
            <w:pPr>
              <w:pStyle w:val="OtherTableBody"/>
            </w:pPr>
            <w:r>
              <w:t>4</w:t>
            </w:r>
          </w:p>
        </w:tc>
        <w:tc>
          <w:tcPr>
            <w:tcW w:w="4200" w:type="dxa"/>
          </w:tcPr>
          <w:p w14:paraId="1AE5B43B" w14:textId="77777777" w:rsidR="00B50050" w:rsidRDefault="00B50050" w:rsidP="0088127C">
            <w:pPr>
              <w:pStyle w:val="OtherTableBody"/>
            </w:pPr>
            <w:r>
              <w:t>English: update of insurance date is technically not possible due to maximum offline time exceeded</w:t>
            </w:r>
          </w:p>
          <w:p w14:paraId="793FF98C" w14:textId="77777777" w:rsidR="00B50050" w:rsidRDefault="00B50050" w:rsidP="0088127C">
            <w:pPr>
              <w:pStyle w:val="OtherTableBody"/>
            </w:pPr>
          </w:p>
          <w:p w14:paraId="26555FF4" w14:textId="77777777" w:rsidR="00B50050" w:rsidRPr="001D2E85" w:rsidRDefault="00B50050" w:rsidP="0088127C">
            <w:pPr>
              <w:pStyle w:val="OtherTableBody"/>
              <w:rPr>
                <w:lang w:val="de-DE"/>
              </w:rPr>
            </w:pPr>
            <w:r w:rsidRPr="001D2E85">
              <w:rPr>
                <w:lang w:val="de-DE"/>
              </w:rPr>
              <w:t>German: Aktualisierung VSD auf eGK technisch nicht möglich weil maximaler Offline-Zeitraum überschritten</w:t>
            </w:r>
          </w:p>
        </w:tc>
      </w:tr>
      <w:tr w:rsidR="00B50050" w14:paraId="6A5D1440" w14:textId="77777777" w:rsidTr="00195548">
        <w:tc>
          <w:tcPr>
            <w:tcW w:w="600" w:type="dxa"/>
          </w:tcPr>
          <w:p w14:paraId="51726AF1" w14:textId="77777777" w:rsidR="00B50050" w:rsidRDefault="00B50050" w:rsidP="0088127C">
            <w:pPr>
              <w:pStyle w:val="OtherTableBody"/>
            </w:pPr>
            <w:r>
              <w:t>HL7</w:t>
            </w:r>
          </w:p>
        </w:tc>
        <w:tc>
          <w:tcPr>
            <w:tcW w:w="600" w:type="dxa"/>
          </w:tcPr>
          <w:p w14:paraId="2D7D9052" w14:textId="77777777" w:rsidR="00B50050" w:rsidRDefault="00B50050" w:rsidP="0088127C">
            <w:pPr>
              <w:pStyle w:val="OtherTableBody"/>
            </w:pPr>
          </w:p>
        </w:tc>
        <w:tc>
          <w:tcPr>
            <w:tcW w:w="2600" w:type="dxa"/>
          </w:tcPr>
          <w:p w14:paraId="45165B6D" w14:textId="77777777" w:rsidR="00B50050" w:rsidRDefault="00B50050" w:rsidP="0088127C">
            <w:pPr>
              <w:pStyle w:val="OtherTableBody"/>
            </w:pPr>
            <w:r>
              <w:t>Placeholder Table Representation</w:t>
            </w:r>
          </w:p>
        </w:tc>
        <w:tc>
          <w:tcPr>
            <w:tcW w:w="1400" w:type="dxa"/>
          </w:tcPr>
          <w:p w14:paraId="05BE42F0" w14:textId="77777777" w:rsidR="00B50050" w:rsidRDefault="00B50050" w:rsidP="0088127C">
            <w:pPr>
              <w:pStyle w:val="OtherTableBody"/>
            </w:pPr>
          </w:p>
        </w:tc>
        <w:tc>
          <w:tcPr>
            <w:tcW w:w="4200" w:type="dxa"/>
          </w:tcPr>
          <w:p w14:paraId="6F1A9899" w14:textId="77777777" w:rsidR="00B50050" w:rsidRDefault="00B50050" w:rsidP="0088127C">
            <w:pPr>
              <w:pStyle w:val="OtherTableBody"/>
            </w:pPr>
          </w:p>
        </w:tc>
      </w:tr>
      <w:tr w:rsidR="00B50050" w14:paraId="40C11187" w14:textId="77777777" w:rsidTr="00195548">
        <w:tc>
          <w:tcPr>
            <w:tcW w:w="600" w:type="dxa"/>
          </w:tcPr>
          <w:p w14:paraId="0FDEC008" w14:textId="77777777" w:rsidR="00B50050" w:rsidRDefault="00B50050" w:rsidP="0088127C">
            <w:pPr>
              <w:pStyle w:val="OtherTableBody"/>
            </w:pPr>
          </w:p>
        </w:tc>
        <w:tc>
          <w:tcPr>
            <w:tcW w:w="600" w:type="dxa"/>
          </w:tcPr>
          <w:p w14:paraId="6F79B225" w14:textId="77777777" w:rsidR="00B50050" w:rsidRDefault="00B50050" w:rsidP="0088127C">
            <w:pPr>
              <w:pStyle w:val="OtherTableBody"/>
            </w:pPr>
            <w:r>
              <w:t>9999</w:t>
            </w:r>
          </w:p>
        </w:tc>
        <w:tc>
          <w:tcPr>
            <w:tcW w:w="2600" w:type="dxa"/>
          </w:tcPr>
          <w:p w14:paraId="2AB41AF9" w14:textId="77777777" w:rsidR="00B50050" w:rsidRDefault="00B50050" w:rsidP="0088127C">
            <w:pPr>
              <w:pStyle w:val="OtherTableBody"/>
            </w:pPr>
          </w:p>
        </w:tc>
        <w:tc>
          <w:tcPr>
            <w:tcW w:w="1400" w:type="dxa"/>
          </w:tcPr>
          <w:p w14:paraId="5A7B7ABA" w14:textId="77777777" w:rsidR="00B50050" w:rsidRDefault="00B50050" w:rsidP="0088127C">
            <w:pPr>
              <w:pStyle w:val="OtherTableBody"/>
            </w:pPr>
          </w:p>
        </w:tc>
        <w:tc>
          <w:tcPr>
            <w:tcW w:w="4200" w:type="dxa"/>
          </w:tcPr>
          <w:p w14:paraId="4E201B38" w14:textId="77777777" w:rsidR="00B50050" w:rsidRDefault="00B50050" w:rsidP="0088127C">
            <w:pPr>
              <w:pStyle w:val="OtherTableBody"/>
            </w:pPr>
          </w:p>
        </w:tc>
      </w:tr>
    </w:tbl>
    <w:p w14:paraId="72CFF359" w14:textId="2EB78269" w:rsidR="00B50050" w:rsidRDefault="00B50050" w:rsidP="00A03615"/>
    <w:p w14:paraId="5112D155" w14:textId="77777777" w:rsidR="00B50050" w:rsidRDefault="00B50050" w:rsidP="00A03615"/>
    <w:p w14:paraId="77179C23" w14:textId="298BDDF9" w:rsidR="00B50050" w:rsidRDefault="00B50050" w:rsidP="00B50050">
      <w:pPr>
        <w:pStyle w:val="berschrift2"/>
      </w:pPr>
      <w:bookmarkStart w:id="12" w:name="_Toc76113983"/>
      <w:r>
        <w:t>DAta ELement Names</w:t>
      </w:r>
      <w:bookmarkEnd w:id="12"/>
      <w:r>
        <w:fldChar w:fldCharType="begin"/>
      </w:r>
      <w:r>
        <w:instrText xml:space="preserve"> XE "</w:instrText>
      </w:r>
      <w:r>
        <w:instrText>Data Element Names</w:instrText>
      </w:r>
      <w:r>
        <w:instrText xml:space="preserve">" </w:instrText>
      </w:r>
      <w:r>
        <w:fldChar w:fldCharType="end"/>
      </w:r>
    </w:p>
    <w:p w14:paraId="5FCDF255" w14:textId="77777777" w:rsidR="00B50050" w:rsidRDefault="00B50050" w:rsidP="00B50050"/>
    <w:tbl>
      <w:tblPr>
        <w:tblW w:w="9400" w:type="dxa"/>
        <w:tblLayout w:type="fixed"/>
        <w:tblCellMar>
          <w:left w:w="70" w:type="dxa"/>
          <w:right w:w="70" w:type="dxa"/>
        </w:tblCellMar>
        <w:tblLook w:val="0000" w:firstRow="0" w:lastRow="0" w:firstColumn="0" w:lastColumn="0" w:noHBand="0" w:noVBand="0"/>
      </w:tblPr>
      <w:tblGrid>
        <w:gridCol w:w="3500"/>
        <w:gridCol w:w="700"/>
        <w:gridCol w:w="600"/>
        <w:gridCol w:w="600"/>
        <w:gridCol w:w="600"/>
        <w:gridCol w:w="600"/>
        <w:gridCol w:w="600"/>
        <w:gridCol w:w="700"/>
        <w:gridCol w:w="600"/>
        <w:gridCol w:w="900"/>
      </w:tblGrid>
      <w:tr w:rsidR="00B50050" w14:paraId="290908DF" w14:textId="77777777" w:rsidTr="00195548">
        <w:trPr>
          <w:tblHeader/>
        </w:trPr>
        <w:tc>
          <w:tcPr>
            <w:tcW w:w="3500" w:type="dxa"/>
          </w:tcPr>
          <w:p w14:paraId="2A6F02C4" w14:textId="77777777" w:rsidR="00B50050" w:rsidRDefault="00B50050" w:rsidP="00195548">
            <w:pPr>
              <w:pStyle w:val="OtherTableHeader"/>
              <w:jc w:val="left"/>
            </w:pPr>
            <w:r>
              <w:t>Description</w:t>
            </w:r>
          </w:p>
        </w:tc>
        <w:tc>
          <w:tcPr>
            <w:tcW w:w="700" w:type="dxa"/>
          </w:tcPr>
          <w:p w14:paraId="7FC9F0DE" w14:textId="77777777" w:rsidR="00B50050" w:rsidRDefault="00B50050" w:rsidP="00195548">
            <w:pPr>
              <w:pStyle w:val="OtherTableHeader"/>
              <w:jc w:val="left"/>
            </w:pPr>
            <w:r>
              <w:t>Item#</w:t>
            </w:r>
          </w:p>
        </w:tc>
        <w:tc>
          <w:tcPr>
            <w:tcW w:w="600" w:type="dxa"/>
          </w:tcPr>
          <w:p w14:paraId="012A626C" w14:textId="77777777" w:rsidR="00B50050" w:rsidRDefault="00B50050" w:rsidP="00195548">
            <w:pPr>
              <w:pStyle w:val="OtherTableHeader"/>
              <w:jc w:val="left"/>
            </w:pPr>
            <w:r>
              <w:t>Seg</w:t>
            </w:r>
          </w:p>
        </w:tc>
        <w:tc>
          <w:tcPr>
            <w:tcW w:w="600" w:type="dxa"/>
          </w:tcPr>
          <w:p w14:paraId="520E80C1" w14:textId="77777777" w:rsidR="00B50050" w:rsidRDefault="00B50050" w:rsidP="00195548">
            <w:pPr>
              <w:pStyle w:val="OtherTableHeader"/>
              <w:jc w:val="left"/>
            </w:pPr>
            <w:r>
              <w:t>Seq#</w:t>
            </w:r>
          </w:p>
        </w:tc>
        <w:tc>
          <w:tcPr>
            <w:tcW w:w="600" w:type="dxa"/>
          </w:tcPr>
          <w:p w14:paraId="116E5CCF" w14:textId="77777777" w:rsidR="00B50050" w:rsidRDefault="00B50050" w:rsidP="00195548">
            <w:pPr>
              <w:pStyle w:val="OtherTableHeader"/>
              <w:jc w:val="left"/>
            </w:pPr>
            <w:r>
              <w:t>Len</w:t>
            </w:r>
          </w:p>
        </w:tc>
        <w:tc>
          <w:tcPr>
            <w:tcW w:w="600" w:type="dxa"/>
          </w:tcPr>
          <w:p w14:paraId="51EB3755" w14:textId="77777777" w:rsidR="00B50050" w:rsidRDefault="00B50050" w:rsidP="00195548">
            <w:pPr>
              <w:pStyle w:val="OtherTableHeader"/>
              <w:jc w:val="left"/>
            </w:pPr>
            <w:r>
              <w:t>C.Len</w:t>
            </w:r>
          </w:p>
        </w:tc>
        <w:tc>
          <w:tcPr>
            <w:tcW w:w="600" w:type="dxa"/>
          </w:tcPr>
          <w:p w14:paraId="47B69251" w14:textId="77777777" w:rsidR="00B50050" w:rsidRDefault="00B50050" w:rsidP="00195548">
            <w:pPr>
              <w:pStyle w:val="OtherTableHeader"/>
              <w:jc w:val="left"/>
            </w:pPr>
            <w:r>
              <w:t>DT</w:t>
            </w:r>
          </w:p>
        </w:tc>
        <w:tc>
          <w:tcPr>
            <w:tcW w:w="700" w:type="dxa"/>
          </w:tcPr>
          <w:p w14:paraId="4218107B" w14:textId="77777777" w:rsidR="00B50050" w:rsidRDefault="00B50050" w:rsidP="00195548">
            <w:pPr>
              <w:pStyle w:val="OtherTableHeader"/>
              <w:jc w:val="left"/>
            </w:pPr>
            <w:r>
              <w:t>Rep</w:t>
            </w:r>
          </w:p>
        </w:tc>
        <w:tc>
          <w:tcPr>
            <w:tcW w:w="600" w:type="dxa"/>
          </w:tcPr>
          <w:p w14:paraId="303D1D78" w14:textId="77777777" w:rsidR="00B50050" w:rsidRDefault="00B50050" w:rsidP="00195548">
            <w:pPr>
              <w:pStyle w:val="OtherTableHeader"/>
              <w:jc w:val="left"/>
            </w:pPr>
            <w:r>
              <w:t>Table</w:t>
            </w:r>
          </w:p>
        </w:tc>
        <w:tc>
          <w:tcPr>
            <w:tcW w:w="900" w:type="dxa"/>
          </w:tcPr>
          <w:p w14:paraId="33A055D1" w14:textId="77777777" w:rsidR="00B50050" w:rsidRDefault="00B50050" w:rsidP="00195548">
            <w:pPr>
              <w:pStyle w:val="OtherTableHeader"/>
              <w:jc w:val="left"/>
            </w:pPr>
            <w:r>
              <w:t>Chapter</w:t>
            </w:r>
          </w:p>
        </w:tc>
      </w:tr>
      <w:tr w:rsidR="00B50050" w14:paraId="2436732F" w14:textId="77777777" w:rsidTr="00195548">
        <w:tc>
          <w:tcPr>
            <w:tcW w:w="3500" w:type="dxa"/>
          </w:tcPr>
          <w:p w14:paraId="5AA61399" w14:textId="77777777" w:rsidR="00B50050" w:rsidRPr="001D2E85" w:rsidRDefault="00B50050" w:rsidP="0088127C">
            <w:pPr>
              <w:pStyle w:val="OtherTableBody"/>
            </w:pPr>
            <w:r w:rsidRPr="001D2E85">
              <w:t>Abnormal Text/Codes for Categorical Observations</w:t>
            </w:r>
          </w:p>
        </w:tc>
        <w:tc>
          <w:tcPr>
            <w:tcW w:w="700" w:type="dxa"/>
          </w:tcPr>
          <w:p w14:paraId="304AC474" w14:textId="77777777" w:rsidR="00B50050" w:rsidRDefault="00B50050" w:rsidP="0088127C">
            <w:pPr>
              <w:pStyle w:val="OtherTableBody"/>
            </w:pPr>
            <w:r>
              <w:t>00639</w:t>
            </w:r>
          </w:p>
        </w:tc>
        <w:tc>
          <w:tcPr>
            <w:tcW w:w="600" w:type="dxa"/>
          </w:tcPr>
          <w:p w14:paraId="3F5F50E3" w14:textId="77777777" w:rsidR="00B50050" w:rsidRDefault="00B50050" w:rsidP="0088127C">
            <w:pPr>
              <w:pStyle w:val="OtherTableBody"/>
            </w:pPr>
            <w:r>
              <w:t>OM3</w:t>
            </w:r>
          </w:p>
        </w:tc>
        <w:tc>
          <w:tcPr>
            <w:tcW w:w="600" w:type="dxa"/>
          </w:tcPr>
          <w:p w14:paraId="46AED787" w14:textId="77777777" w:rsidR="00B50050" w:rsidRDefault="00B50050" w:rsidP="0088127C">
            <w:pPr>
              <w:pStyle w:val="OtherTableBody"/>
            </w:pPr>
            <w:r>
              <w:t>5</w:t>
            </w:r>
          </w:p>
        </w:tc>
        <w:tc>
          <w:tcPr>
            <w:tcW w:w="600" w:type="dxa"/>
          </w:tcPr>
          <w:p w14:paraId="3C8F1F53" w14:textId="77777777" w:rsidR="00B50050" w:rsidRDefault="00B50050" w:rsidP="0088127C">
            <w:pPr>
              <w:pStyle w:val="OtherTableBody"/>
            </w:pPr>
            <w:r>
              <w:t>..</w:t>
            </w:r>
          </w:p>
        </w:tc>
        <w:tc>
          <w:tcPr>
            <w:tcW w:w="600" w:type="dxa"/>
          </w:tcPr>
          <w:p w14:paraId="59B17F5A" w14:textId="77777777" w:rsidR="00B50050" w:rsidRDefault="00B50050" w:rsidP="0088127C">
            <w:pPr>
              <w:pStyle w:val="OtherTableBody"/>
            </w:pPr>
          </w:p>
        </w:tc>
        <w:tc>
          <w:tcPr>
            <w:tcW w:w="600" w:type="dxa"/>
          </w:tcPr>
          <w:p w14:paraId="096F957C" w14:textId="77777777" w:rsidR="00B50050" w:rsidRDefault="00B50050" w:rsidP="0088127C">
            <w:pPr>
              <w:pStyle w:val="OtherTableBody"/>
            </w:pPr>
            <w:r>
              <w:t>CWE</w:t>
            </w:r>
          </w:p>
        </w:tc>
        <w:tc>
          <w:tcPr>
            <w:tcW w:w="700" w:type="dxa"/>
          </w:tcPr>
          <w:p w14:paraId="18C67E35" w14:textId="77777777" w:rsidR="00B50050" w:rsidRDefault="00B50050" w:rsidP="0088127C">
            <w:pPr>
              <w:pStyle w:val="OtherTableBody"/>
            </w:pPr>
            <w:r>
              <w:t>Y</w:t>
            </w:r>
          </w:p>
        </w:tc>
        <w:tc>
          <w:tcPr>
            <w:tcW w:w="600" w:type="dxa"/>
          </w:tcPr>
          <w:p w14:paraId="11E467A9" w14:textId="77777777" w:rsidR="00B50050" w:rsidRDefault="00B50050" w:rsidP="0088127C">
            <w:pPr>
              <w:pStyle w:val="OtherTableBody"/>
            </w:pPr>
            <w:r>
              <w:t>0655</w:t>
            </w:r>
          </w:p>
        </w:tc>
        <w:tc>
          <w:tcPr>
            <w:tcW w:w="900" w:type="dxa"/>
          </w:tcPr>
          <w:p w14:paraId="02697EE9" w14:textId="77777777" w:rsidR="00B50050" w:rsidRDefault="00B50050" w:rsidP="0088127C">
            <w:pPr>
              <w:pStyle w:val="OtherTableBody"/>
            </w:pPr>
            <w:r>
              <w:t>8.8.11.5</w:t>
            </w:r>
          </w:p>
        </w:tc>
      </w:tr>
      <w:tr w:rsidR="00B50050" w14:paraId="71334FA3" w14:textId="77777777" w:rsidTr="00195548">
        <w:tc>
          <w:tcPr>
            <w:tcW w:w="3500" w:type="dxa"/>
          </w:tcPr>
          <w:p w14:paraId="57ED90F1" w14:textId="77777777" w:rsidR="00B50050" w:rsidRDefault="00B50050" w:rsidP="0088127C">
            <w:pPr>
              <w:pStyle w:val="OtherTableBody"/>
            </w:pPr>
            <w:r>
              <w:t>Abort Cycle</w:t>
            </w:r>
          </w:p>
        </w:tc>
        <w:tc>
          <w:tcPr>
            <w:tcW w:w="700" w:type="dxa"/>
          </w:tcPr>
          <w:p w14:paraId="4FDE473D" w14:textId="77777777" w:rsidR="00B50050" w:rsidRDefault="00B50050" w:rsidP="0088127C">
            <w:pPr>
              <w:pStyle w:val="OtherTableBody"/>
            </w:pPr>
            <w:r>
              <w:t>02122</w:t>
            </w:r>
          </w:p>
        </w:tc>
        <w:tc>
          <w:tcPr>
            <w:tcW w:w="600" w:type="dxa"/>
          </w:tcPr>
          <w:p w14:paraId="1D5FD943" w14:textId="77777777" w:rsidR="00B50050" w:rsidRDefault="00B50050" w:rsidP="0088127C">
            <w:pPr>
              <w:pStyle w:val="OtherTableBody"/>
            </w:pPr>
            <w:r>
              <w:t>SCD</w:t>
            </w:r>
          </w:p>
        </w:tc>
        <w:tc>
          <w:tcPr>
            <w:tcW w:w="600" w:type="dxa"/>
          </w:tcPr>
          <w:p w14:paraId="011E9A9D" w14:textId="77777777" w:rsidR="00B50050" w:rsidRDefault="00B50050" w:rsidP="0088127C">
            <w:pPr>
              <w:pStyle w:val="OtherTableBody"/>
            </w:pPr>
            <w:r>
              <w:t>19</w:t>
            </w:r>
          </w:p>
        </w:tc>
        <w:tc>
          <w:tcPr>
            <w:tcW w:w="600" w:type="dxa"/>
          </w:tcPr>
          <w:p w14:paraId="0E1E2027" w14:textId="77777777" w:rsidR="00B50050" w:rsidRDefault="00B50050" w:rsidP="0088127C">
            <w:pPr>
              <w:pStyle w:val="OtherTableBody"/>
            </w:pPr>
            <w:r>
              <w:t>..</w:t>
            </w:r>
          </w:p>
        </w:tc>
        <w:tc>
          <w:tcPr>
            <w:tcW w:w="600" w:type="dxa"/>
          </w:tcPr>
          <w:p w14:paraId="34C4249A" w14:textId="77777777" w:rsidR="00B50050" w:rsidRDefault="00B50050" w:rsidP="0088127C">
            <w:pPr>
              <w:pStyle w:val="OtherTableBody"/>
            </w:pPr>
          </w:p>
        </w:tc>
        <w:tc>
          <w:tcPr>
            <w:tcW w:w="600" w:type="dxa"/>
          </w:tcPr>
          <w:p w14:paraId="63BD0245" w14:textId="77777777" w:rsidR="00B50050" w:rsidRDefault="00B50050" w:rsidP="0088127C">
            <w:pPr>
              <w:pStyle w:val="OtherTableBody"/>
            </w:pPr>
            <w:r>
              <w:t>CNE</w:t>
            </w:r>
          </w:p>
        </w:tc>
        <w:tc>
          <w:tcPr>
            <w:tcW w:w="700" w:type="dxa"/>
          </w:tcPr>
          <w:p w14:paraId="650CFCD9" w14:textId="77777777" w:rsidR="00B50050" w:rsidRDefault="00B50050" w:rsidP="0088127C">
            <w:pPr>
              <w:pStyle w:val="OtherTableBody"/>
            </w:pPr>
          </w:p>
        </w:tc>
        <w:tc>
          <w:tcPr>
            <w:tcW w:w="600" w:type="dxa"/>
          </w:tcPr>
          <w:p w14:paraId="3E4D0904" w14:textId="77777777" w:rsidR="00B50050" w:rsidRDefault="00B50050" w:rsidP="0088127C">
            <w:pPr>
              <w:pStyle w:val="OtherTableBody"/>
            </w:pPr>
            <w:r>
              <w:t>0532</w:t>
            </w:r>
          </w:p>
        </w:tc>
        <w:tc>
          <w:tcPr>
            <w:tcW w:w="900" w:type="dxa"/>
          </w:tcPr>
          <w:p w14:paraId="2C5FC5C8" w14:textId="77777777" w:rsidR="00B50050" w:rsidRDefault="00B50050" w:rsidP="0088127C">
            <w:pPr>
              <w:pStyle w:val="OtherTableBody"/>
            </w:pPr>
            <w:r>
              <w:t>17.7.4.19</w:t>
            </w:r>
          </w:p>
        </w:tc>
      </w:tr>
      <w:tr w:rsidR="00B50050" w14:paraId="40E1111B" w14:textId="77777777" w:rsidTr="00195548">
        <w:tc>
          <w:tcPr>
            <w:tcW w:w="3500" w:type="dxa"/>
          </w:tcPr>
          <w:p w14:paraId="58831314" w14:textId="77777777" w:rsidR="00B50050" w:rsidRPr="001D2E85" w:rsidRDefault="00B50050" w:rsidP="0088127C">
            <w:pPr>
              <w:pStyle w:val="OtherTableBody"/>
            </w:pPr>
            <w:r w:rsidRPr="001D2E85">
              <w:t>Absolute Range for Ordinal and Continuous Observations</w:t>
            </w:r>
          </w:p>
        </w:tc>
        <w:tc>
          <w:tcPr>
            <w:tcW w:w="700" w:type="dxa"/>
          </w:tcPr>
          <w:p w14:paraId="377FD1A4" w14:textId="77777777" w:rsidR="00B50050" w:rsidRDefault="00B50050" w:rsidP="0088127C">
            <w:pPr>
              <w:pStyle w:val="OtherTableBody"/>
            </w:pPr>
            <w:r>
              <w:t>00633</w:t>
            </w:r>
          </w:p>
        </w:tc>
        <w:tc>
          <w:tcPr>
            <w:tcW w:w="600" w:type="dxa"/>
          </w:tcPr>
          <w:p w14:paraId="3D9A3F38" w14:textId="77777777" w:rsidR="00B50050" w:rsidRDefault="00B50050" w:rsidP="0088127C">
            <w:pPr>
              <w:pStyle w:val="OtherTableBody"/>
            </w:pPr>
            <w:r>
              <w:t>OM2</w:t>
            </w:r>
          </w:p>
        </w:tc>
        <w:tc>
          <w:tcPr>
            <w:tcW w:w="600" w:type="dxa"/>
          </w:tcPr>
          <w:p w14:paraId="61781B7D" w14:textId="77777777" w:rsidR="00B50050" w:rsidRDefault="00B50050" w:rsidP="0088127C">
            <w:pPr>
              <w:pStyle w:val="OtherTableBody"/>
            </w:pPr>
            <w:r>
              <w:t>8</w:t>
            </w:r>
          </w:p>
        </w:tc>
        <w:tc>
          <w:tcPr>
            <w:tcW w:w="600" w:type="dxa"/>
          </w:tcPr>
          <w:p w14:paraId="57C36393" w14:textId="77777777" w:rsidR="00B50050" w:rsidRDefault="00B50050" w:rsidP="0088127C">
            <w:pPr>
              <w:pStyle w:val="OtherTableBody"/>
            </w:pPr>
            <w:r>
              <w:t>..</w:t>
            </w:r>
          </w:p>
        </w:tc>
        <w:tc>
          <w:tcPr>
            <w:tcW w:w="600" w:type="dxa"/>
          </w:tcPr>
          <w:p w14:paraId="7DCFDE15" w14:textId="77777777" w:rsidR="00B50050" w:rsidRDefault="00B50050" w:rsidP="0088127C">
            <w:pPr>
              <w:pStyle w:val="OtherTableBody"/>
            </w:pPr>
          </w:p>
        </w:tc>
        <w:tc>
          <w:tcPr>
            <w:tcW w:w="600" w:type="dxa"/>
          </w:tcPr>
          <w:p w14:paraId="2A87CA1C" w14:textId="77777777" w:rsidR="00B50050" w:rsidRDefault="00B50050" w:rsidP="0088127C">
            <w:pPr>
              <w:pStyle w:val="OtherTableBody"/>
            </w:pPr>
            <w:r>
              <w:t>RFR</w:t>
            </w:r>
          </w:p>
        </w:tc>
        <w:tc>
          <w:tcPr>
            <w:tcW w:w="700" w:type="dxa"/>
          </w:tcPr>
          <w:p w14:paraId="36615F07" w14:textId="77777777" w:rsidR="00B50050" w:rsidRDefault="00B50050" w:rsidP="0088127C">
            <w:pPr>
              <w:pStyle w:val="OtherTableBody"/>
            </w:pPr>
          </w:p>
        </w:tc>
        <w:tc>
          <w:tcPr>
            <w:tcW w:w="600" w:type="dxa"/>
          </w:tcPr>
          <w:p w14:paraId="508754A0" w14:textId="77777777" w:rsidR="00B50050" w:rsidRDefault="00B50050" w:rsidP="0088127C">
            <w:pPr>
              <w:pStyle w:val="OtherTableBody"/>
            </w:pPr>
          </w:p>
        </w:tc>
        <w:tc>
          <w:tcPr>
            <w:tcW w:w="900" w:type="dxa"/>
          </w:tcPr>
          <w:p w14:paraId="72C66A18" w14:textId="77777777" w:rsidR="00B50050" w:rsidRDefault="00B50050" w:rsidP="0088127C">
            <w:pPr>
              <w:pStyle w:val="OtherTableBody"/>
            </w:pPr>
            <w:r>
              <w:t>8.8.10.8</w:t>
            </w:r>
          </w:p>
        </w:tc>
      </w:tr>
      <w:tr w:rsidR="00B50050" w14:paraId="2F9DD8FE" w14:textId="77777777" w:rsidTr="00195548">
        <w:tc>
          <w:tcPr>
            <w:tcW w:w="3500" w:type="dxa"/>
          </w:tcPr>
          <w:p w14:paraId="155A125A" w14:textId="77777777" w:rsidR="00B50050" w:rsidRDefault="00B50050" w:rsidP="0088127C">
            <w:pPr>
              <w:pStyle w:val="OtherTableBody"/>
            </w:pPr>
            <w:r>
              <w:t xml:space="preserve">Abstract Completion Date/Time </w:t>
            </w:r>
          </w:p>
        </w:tc>
        <w:tc>
          <w:tcPr>
            <w:tcW w:w="700" w:type="dxa"/>
          </w:tcPr>
          <w:p w14:paraId="3B7EBC7F" w14:textId="77777777" w:rsidR="00B50050" w:rsidRDefault="00B50050" w:rsidP="0088127C">
            <w:pPr>
              <w:pStyle w:val="OtherTableBody"/>
            </w:pPr>
            <w:r>
              <w:t>01520</w:t>
            </w:r>
          </w:p>
        </w:tc>
        <w:tc>
          <w:tcPr>
            <w:tcW w:w="600" w:type="dxa"/>
          </w:tcPr>
          <w:p w14:paraId="081217A7" w14:textId="77777777" w:rsidR="00B50050" w:rsidRDefault="00B50050" w:rsidP="0088127C">
            <w:pPr>
              <w:pStyle w:val="OtherTableBody"/>
            </w:pPr>
            <w:r>
              <w:t>ABS</w:t>
            </w:r>
          </w:p>
        </w:tc>
        <w:tc>
          <w:tcPr>
            <w:tcW w:w="600" w:type="dxa"/>
          </w:tcPr>
          <w:p w14:paraId="39220808" w14:textId="77777777" w:rsidR="00B50050" w:rsidRDefault="00B50050" w:rsidP="0088127C">
            <w:pPr>
              <w:pStyle w:val="OtherTableBody"/>
            </w:pPr>
            <w:r>
              <w:t>7</w:t>
            </w:r>
          </w:p>
        </w:tc>
        <w:tc>
          <w:tcPr>
            <w:tcW w:w="600" w:type="dxa"/>
          </w:tcPr>
          <w:p w14:paraId="699AF4BE" w14:textId="77777777" w:rsidR="00B50050" w:rsidRDefault="00B50050" w:rsidP="0088127C">
            <w:pPr>
              <w:pStyle w:val="OtherTableBody"/>
            </w:pPr>
            <w:r>
              <w:t>..</w:t>
            </w:r>
          </w:p>
        </w:tc>
        <w:tc>
          <w:tcPr>
            <w:tcW w:w="600" w:type="dxa"/>
          </w:tcPr>
          <w:p w14:paraId="78AC150E" w14:textId="77777777" w:rsidR="00B50050" w:rsidRDefault="00B50050" w:rsidP="0088127C">
            <w:pPr>
              <w:pStyle w:val="OtherTableBody"/>
            </w:pPr>
          </w:p>
        </w:tc>
        <w:tc>
          <w:tcPr>
            <w:tcW w:w="600" w:type="dxa"/>
          </w:tcPr>
          <w:p w14:paraId="7CB0B9D6" w14:textId="77777777" w:rsidR="00B50050" w:rsidRDefault="00B50050" w:rsidP="0088127C">
            <w:pPr>
              <w:pStyle w:val="OtherTableBody"/>
            </w:pPr>
            <w:r>
              <w:t>DTM</w:t>
            </w:r>
          </w:p>
        </w:tc>
        <w:tc>
          <w:tcPr>
            <w:tcW w:w="700" w:type="dxa"/>
          </w:tcPr>
          <w:p w14:paraId="22D63B68" w14:textId="77777777" w:rsidR="00B50050" w:rsidRDefault="00B50050" w:rsidP="0088127C">
            <w:pPr>
              <w:pStyle w:val="OtherTableBody"/>
            </w:pPr>
          </w:p>
        </w:tc>
        <w:tc>
          <w:tcPr>
            <w:tcW w:w="600" w:type="dxa"/>
          </w:tcPr>
          <w:p w14:paraId="0FB1D795" w14:textId="77777777" w:rsidR="00B50050" w:rsidRDefault="00B50050" w:rsidP="0088127C">
            <w:pPr>
              <w:pStyle w:val="OtherTableBody"/>
            </w:pPr>
          </w:p>
        </w:tc>
        <w:tc>
          <w:tcPr>
            <w:tcW w:w="900" w:type="dxa"/>
          </w:tcPr>
          <w:p w14:paraId="34A81797" w14:textId="77777777" w:rsidR="00B50050" w:rsidRDefault="00B50050" w:rsidP="0088127C">
            <w:pPr>
              <w:pStyle w:val="OtherTableBody"/>
            </w:pPr>
            <w:r>
              <w:t>6.5.12.7</w:t>
            </w:r>
          </w:p>
        </w:tc>
      </w:tr>
      <w:tr w:rsidR="00B50050" w14:paraId="32A4C60A" w14:textId="77777777" w:rsidTr="00195548">
        <w:tc>
          <w:tcPr>
            <w:tcW w:w="3500" w:type="dxa"/>
          </w:tcPr>
          <w:p w14:paraId="559A59A5" w14:textId="77777777" w:rsidR="00B50050" w:rsidRDefault="00B50050" w:rsidP="0088127C">
            <w:pPr>
              <w:pStyle w:val="OtherTableBody"/>
            </w:pPr>
            <w:r>
              <w:t>Abstracted By</w:t>
            </w:r>
          </w:p>
        </w:tc>
        <w:tc>
          <w:tcPr>
            <w:tcW w:w="700" w:type="dxa"/>
          </w:tcPr>
          <w:p w14:paraId="1D6DF2D3" w14:textId="77777777" w:rsidR="00B50050" w:rsidRDefault="00B50050" w:rsidP="0088127C">
            <w:pPr>
              <w:pStyle w:val="OtherTableBody"/>
            </w:pPr>
            <w:r>
              <w:t>01521</w:t>
            </w:r>
          </w:p>
        </w:tc>
        <w:tc>
          <w:tcPr>
            <w:tcW w:w="600" w:type="dxa"/>
          </w:tcPr>
          <w:p w14:paraId="1E094100" w14:textId="77777777" w:rsidR="00B50050" w:rsidRDefault="00B50050" w:rsidP="0088127C">
            <w:pPr>
              <w:pStyle w:val="OtherTableBody"/>
            </w:pPr>
            <w:r>
              <w:t>ABS</w:t>
            </w:r>
          </w:p>
        </w:tc>
        <w:tc>
          <w:tcPr>
            <w:tcW w:w="600" w:type="dxa"/>
          </w:tcPr>
          <w:p w14:paraId="640F6741" w14:textId="77777777" w:rsidR="00B50050" w:rsidRDefault="00B50050" w:rsidP="0088127C">
            <w:pPr>
              <w:pStyle w:val="OtherTableBody"/>
            </w:pPr>
            <w:r>
              <w:t>8</w:t>
            </w:r>
          </w:p>
        </w:tc>
        <w:tc>
          <w:tcPr>
            <w:tcW w:w="600" w:type="dxa"/>
          </w:tcPr>
          <w:p w14:paraId="3DF902AD" w14:textId="77777777" w:rsidR="00B50050" w:rsidRDefault="00B50050" w:rsidP="0088127C">
            <w:pPr>
              <w:pStyle w:val="OtherTableBody"/>
            </w:pPr>
            <w:r>
              <w:t>..</w:t>
            </w:r>
          </w:p>
        </w:tc>
        <w:tc>
          <w:tcPr>
            <w:tcW w:w="600" w:type="dxa"/>
          </w:tcPr>
          <w:p w14:paraId="14E88D6D" w14:textId="77777777" w:rsidR="00B50050" w:rsidRDefault="00B50050" w:rsidP="0088127C">
            <w:pPr>
              <w:pStyle w:val="OtherTableBody"/>
            </w:pPr>
          </w:p>
        </w:tc>
        <w:tc>
          <w:tcPr>
            <w:tcW w:w="600" w:type="dxa"/>
          </w:tcPr>
          <w:p w14:paraId="38865BA0" w14:textId="77777777" w:rsidR="00B50050" w:rsidRDefault="00B50050" w:rsidP="0088127C">
            <w:pPr>
              <w:pStyle w:val="OtherTableBody"/>
            </w:pPr>
            <w:r>
              <w:t>XCN</w:t>
            </w:r>
          </w:p>
        </w:tc>
        <w:tc>
          <w:tcPr>
            <w:tcW w:w="700" w:type="dxa"/>
          </w:tcPr>
          <w:p w14:paraId="1575D87A" w14:textId="77777777" w:rsidR="00B50050" w:rsidRDefault="00B50050" w:rsidP="0088127C">
            <w:pPr>
              <w:pStyle w:val="OtherTableBody"/>
            </w:pPr>
          </w:p>
        </w:tc>
        <w:tc>
          <w:tcPr>
            <w:tcW w:w="600" w:type="dxa"/>
          </w:tcPr>
          <w:p w14:paraId="64FE8182" w14:textId="77777777" w:rsidR="00B50050" w:rsidRDefault="00B50050" w:rsidP="0088127C">
            <w:pPr>
              <w:pStyle w:val="OtherTableBody"/>
            </w:pPr>
          </w:p>
        </w:tc>
        <w:tc>
          <w:tcPr>
            <w:tcW w:w="900" w:type="dxa"/>
          </w:tcPr>
          <w:p w14:paraId="12BB331E" w14:textId="77777777" w:rsidR="00B50050" w:rsidRDefault="00B50050" w:rsidP="0088127C">
            <w:pPr>
              <w:pStyle w:val="OtherTableBody"/>
            </w:pPr>
            <w:r>
              <w:t>6.5.12.8</w:t>
            </w:r>
          </w:p>
        </w:tc>
      </w:tr>
      <w:tr w:rsidR="00B50050" w14:paraId="21C43BA8" w14:textId="77777777" w:rsidTr="00195548">
        <w:tc>
          <w:tcPr>
            <w:tcW w:w="3500" w:type="dxa"/>
          </w:tcPr>
          <w:p w14:paraId="764E33B0" w14:textId="77777777" w:rsidR="00B50050" w:rsidRDefault="00B50050" w:rsidP="0088127C">
            <w:pPr>
              <w:pStyle w:val="OtherTableBody"/>
            </w:pPr>
            <w:r>
              <w:lastRenderedPageBreak/>
              <w:t>Academic Degree</w:t>
            </w:r>
          </w:p>
        </w:tc>
        <w:tc>
          <w:tcPr>
            <w:tcW w:w="700" w:type="dxa"/>
          </w:tcPr>
          <w:p w14:paraId="3121E0C6" w14:textId="77777777" w:rsidR="00B50050" w:rsidRDefault="00B50050" w:rsidP="0088127C">
            <w:pPr>
              <w:pStyle w:val="OtherTableBody"/>
            </w:pPr>
            <w:r>
              <w:t>01449</w:t>
            </w:r>
          </w:p>
        </w:tc>
        <w:tc>
          <w:tcPr>
            <w:tcW w:w="600" w:type="dxa"/>
          </w:tcPr>
          <w:p w14:paraId="7BB8CCE4" w14:textId="77777777" w:rsidR="00B50050" w:rsidRDefault="00B50050" w:rsidP="0088127C">
            <w:pPr>
              <w:pStyle w:val="OtherTableBody"/>
            </w:pPr>
            <w:r>
              <w:t>EDU</w:t>
            </w:r>
          </w:p>
        </w:tc>
        <w:tc>
          <w:tcPr>
            <w:tcW w:w="600" w:type="dxa"/>
          </w:tcPr>
          <w:p w14:paraId="7B99332C" w14:textId="77777777" w:rsidR="00B50050" w:rsidRDefault="00B50050" w:rsidP="0088127C">
            <w:pPr>
              <w:pStyle w:val="OtherTableBody"/>
            </w:pPr>
            <w:r>
              <w:t>2</w:t>
            </w:r>
          </w:p>
        </w:tc>
        <w:tc>
          <w:tcPr>
            <w:tcW w:w="600" w:type="dxa"/>
          </w:tcPr>
          <w:p w14:paraId="3F4D1200" w14:textId="77777777" w:rsidR="00B50050" w:rsidRDefault="00B50050" w:rsidP="0088127C">
            <w:pPr>
              <w:pStyle w:val="OtherTableBody"/>
            </w:pPr>
            <w:r>
              <w:t>..</w:t>
            </w:r>
          </w:p>
        </w:tc>
        <w:tc>
          <w:tcPr>
            <w:tcW w:w="600" w:type="dxa"/>
          </w:tcPr>
          <w:p w14:paraId="0AB85CF3" w14:textId="77777777" w:rsidR="00B50050" w:rsidRDefault="00B50050" w:rsidP="0088127C">
            <w:pPr>
              <w:pStyle w:val="OtherTableBody"/>
            </w:pPr>
          </w:p>
        </w:tc>
        <w:tc>
          <w:tcPr>
            <w:tcW w:w="600" w:type="dxa"/>
          </w:tcPr>
          <w:p w14:paraId="5DD28CAC" w14:textId="77777777" w:rsidR="00B50050" w:rsidRDefault="00B50050" w:rsidP="0088127C">
            <w:pPr>
              <w:pStyle w:val="OtherTableBody"/>
            </w:pPr>
            <w:r>
              <w:t>CWE</w:t>
            </w:r>
          </w:p>
        </w:tc>
        <w:tc>
          <w:tcPr>
            <w:tcW w:w="700" w:type="dxa"/>
          </w:tcPr>
          <w:p w14:paraId="716B9DBD" w14:textId="77777777" w:rsidR="00B50050" w:rsidRDefault="00B50050" w:rsidP="0088127C">
            <w:pPr>
              <w:pStyle w:val="OtherTableBody"/>
            </w:pPr>
          </w:p>
        </w:tc>
        <w:tc>
          <w:tcPr>
            <w:tcW w:w="600" w:type="dxa"/>
          </w:tcPr>
          <w:p w14:paraId="488F5425" w14:textId="77777777" w:rsidR="00B50050" w:rsidRDefault="00B50050" w:rsidP="0088127C">
            <w:pPr>
              <w:pStyle w:val="OtherTableBody"/>
            </w:pPr>
            <w:r>
              <w:t>0360</w:t>
            </w:r>
          </w:p>
        </w:tc>
        <w:tc>
          <w:tcPr>
            <w:tcW w:w="900" w:type="dxa"/>
          </w:tcPr>
          <w:p w14:paraId="3D9BEC47" w14:textId="77777777" w:rsidR="00B50050" w:rsidRDefault="00B50050" w:rsidP="0088127C">
            <w:pPr>
              <w:pStyle w:val="OtherTableBody"/>
            </w:pPr>
            <w:r>
              <w:t>15.4.3.2</w:t>
            </w:r>
          </w:p>
        </w:tc>
      </w:tr>
      <w:tr w:rsidR="00B50050" w14:paraId="61DBE579" w14:textId="77777777" w:rsidTr="00195548">
        <w:tc>
          <w:tcPr>
            <w:tcW w:w="3500" w:type="dxa"/>
          </w:tcPr>
          <w:p w14:paraId="00316A09" w14:textId="77777777" w:rsidR="00B50050" w:rsidRDefault="00B50050" w:rsidP="0088127C">
            <w:pPr>
              <w:pStyle w:val="OtherTableBody"/>
            </w:pPr>
            <w:r>
              <w:t>Academic Degree Granted Date</w:t>
            </w:r>
          </w:p>
        </w:tc>
        <w:tc>
          <w:tcPr>
            <w:tcW w:w="700" w:type="dxa"/>
          </w:tcPr>
          <w:p w14:paraId="02BD921F" w14:textId="77777777" w:rsidR="00B50050" w:rsidRDefault="00B50050" w:rsidP="0088127C">
            <w:pPr>
              <w:pStyle w:val="OtherTableBody"/>
            </w:pPr>
            <w:r>
              <w:t>01451</w:t>
            </w:r>
          </w:p>
        </w:tc>
        <w:tc>
          <w:tcPr>
            <w:tcW w:w="600" w:type="dxa"/>
          </w:tcPr>
          <w:p w14:paraId="3D9B613E" w14:textId="77777777" w:rsidR="00B50050" w:rsidRDefault="00B50050" w:rsidP="0088127C">
            <w:pPr>
              <w:pStyle w:val="OtherTableBody"/>
            </w:pPr>
            <w:r>
              <w:t>EDU</w:t>
            </w:r>
          </w:p>
        </w:tc>
        <w:tc>
          <w:tcPr>
            <w:tcW w:w="600" w:type="dxa"/>
          </w:tcPr>
          <w:p w14:paraId="0CEE4F4C" w14:textId="77777777" w:rsidR="00B50050" w:rsidRDefault="00B50050" w:rsidP="0088127C">
            <w:pPr>
              <w:pStyle w:val="OtherTableBody"/>
            </w:pPr>
            <w:r>
              <w:t>5</w:t>
            </w:r>
          </w:p>
        </w:tc>
        <w:tc>
          <w:tcPr>
            <w:tcW w:w="600" w:type="dxa"/>
          </w:tcPr>
          <w:p w14:paraId="2D64CA9C" w14:textId="77777777" w:rsidR="00B50050" w:rsidRDefault="00B50050" w:rsidP="0088127C">
            <w:pPr>
              <w:pStyle w:val="OtherTableBody"/>
            </w:pPr>
            <w:r>
              <w:t>..</w:t>
            </w:r>
          </w:p>
        </w:tc>
        <w:tc>
          <w:tcPr>
            <w:tcW w:w="600" w:type="dxa"/>
          </w:tcPr>
          <w:p w14:paraId="0EBD9EC3" w14:textId="77777777" w:rsidR="00B50050" w:rsidRDefault="00B50050" w:rsidP="0088127C">
            <w:pPr>
              <w:pStyle w:val="OtherTableBody"/>
            </w:pPr>
          </w:p>
        </w:tc>
        <w:tc>
          <w:tcPr>
            <w:tcW w:w="600" w:type="dxa"/>
          </w:tcPr>
          <w:p w14:paraId="1B805B62" w14:textId="77777777" w:rsidR="00B50050" w:rsidRDefault="00B50050" w:rsidP="0088127C">
            <w:pPr>
              <w:pStyle w:val="OtherTableBody"/>
            </w:pPr>
            <w:r>
              <w:t>DT</w:t>
            </w:r>
          </w:p>
        </w:tc>
        <w:tc>
          <w:tcPr>
            <w:tcW w:w="700" w:type="dxa"/>
          </w:tcPr>
          <w:p w14:paraId="263E8F73" w14:textId="77777777" w:rsidR="00B50050" w:rsidRDefault="00B50050" w:rsidP="0088127C">
            <w:pPr>
              <w:pStyle w:val="OtherTableBody"/>
            </w:pPr>
          </w:p>
        </w:tc>
        <w:tc>
          <w:tcPr>
            <w:tcW w:w="600" w:type="dxa"/>
          </w:tcPr>
          <w:p w14:paraId="4912083E" w14:textId="77777777" w:rsidR="00B50050" w:rsidRDefault="00B50050" w:rsidP="0088127C">
            <w:pPr>
              <w:pStyle w:val="OtherTableBody"/>
            </w:pPr>
          </w:p>
        </w:tc>
        <w:tc>
          <w:tcPr>
            <w:tcW w:w="900" w:type="dxa"/>
          </w:tcPr>
          <w:p w14:paraId="53D307B7" w14:textId="77777777" w:rsidR="00B50050" w:rsidRDefault="00B50050" w:rsidP="0088127C">
            <w:pPr>
              <w:pStyle w:val="OtherTableBody"/>
            </w:pPr>
            <w:r>
              <w:t>15.4.3.5</w:t>
            </w:r>
          </w:p>
        </w:tc>
      </w:tr>
      <w:tr w:rsidR="00B50050" w14:paraId="4BEFFF74" w14:textId="77777777" w:rsidTr="00195548">
        <w:tc>
          <w:tcPr>
            <w:tcW w:w="3500" w:type="dxa"/>
          </w:tcPr>
          <w:p w14:paraId="4BFF45AC" w14:textId="77777777" w:rsidR="00B50050" w:rsidRPr="001D2E85" w:rsidRDefault="00B50050" w:rsidP="0088127C">
            <w:pPr>
              <w:pStyle w:val="OtherTableBody"/>
            </w:pPr>
            <w:r w:rsidRPr="001D2E85">
              <w:t>Academic Degree Program Date Range</w:t>
            </w:r>
          </w:p>
        </w:tc>
        <w:tc>
          <w:tcPr>
            <w:tcW w:w="700" w:type="dxa"/>
          </w:tcPr>
          <w:p w14:paraId="1B20B4D9" w14:textId="77777777" w:rsidR="00B50050" w:rsidRDefault="00B50050" w:rsidP="0088127C">
            <w:pPr>
              <w:pStyle w:val="OtherTableBody"/>
            </w:pPr>
            <w:r>
              <w:t>01597</w:t>
            </w:r>
          </w:p>
        </w:tc>
        <w:tc>
          <w:tcPr>
            <w:tcW w:w="600" w:type="dxa"/>
          </w:tcPr>
          <w:p w14:paraId="50C6A8BF" w14:textId="77777777" w:rsidR="00B50050" w:rsidRDefault="00B50050" w:rsidP="0088127C">
            <w:pPr>
              <w:pStyle w:val="OtherTableBody"/>
            </w:pPr>
            <w:r>
              <w:t>EDU</w:t>
            </w:r>
          </w:p>
        </w:tc>
        <w:tc>
          <w:tcPr>
            <w:tcW w:w="600" w:type="dxa"/>
          </w:tcPr>
          <w:p w14:paraId="70447EE6" w14:textId="77777777" w:rsidR="00B50050" w:rsidRDefault="00B50050" w:rsidP="0088127C">
            <w:pPr>
              <w:pStyle w:val="OtherTableBody"/>
            </w:pPr>
            <w:r>
              <w:t>3</w:t>
            </w:r>
          </w:p>
        </w:tc>
        <w:tc>
          <w:tcPr>
            <w:tcW w:w="600" w:type="dxa"/>
          </w:tcPr>
          <w:p w14:paraId="0EC543C1" w14:textId="77777777" w:rsidR="00B50050" w:rsidRDefault="00B50050" w:rsidP="0088127C">
            <w:pPr>
              <w:pStyle w:val="OtherTableBody"/>
            </w:pPr>
            <w:r>
              <w:t>..</w:t>
            </w:r>
          </w:p>
        </w:tc>
        <w:tc>
          <w:tcPr>
            <w:tcW w:w="600" w:type="dxa"/>
          </w:tcPr>
          <w:p w14:paraId="40C502E1" w14:textId="77777777" w:rsidR="00B50050" w:rsidRDefault="00B50050" w:rsidP="0088127C">
            <w:pPr>
              <w:pStyle w:val="OtherTableBody"/>
            </w:pPr>
          </w:p>
        </w:tc>
        <w:tc>
          <w:tcPr>
            <w:tcW w:w="600" w:type="dxa"/>
          </w:tcPr>
          <w:p w14:paraId="610C3B51" w14:textId="77777777" w:rsidR="00B50050" w:rsidRDefault="00B50050" w:rsidP="0088127C">
            <w:pPr>
              <w:pStyle w:val="OtherTableBody"/>
            </w:pPr>
            <w:r>
              <w:t>DR</w:t>
            </w:r>
          </w:p>
        </w:tc>
        <w:tc>
          <w:tcPr>
            <w:tcW w:w="700" w:type="dxa"/>
          </w:tcPr>
          <w:p w14:paraId="2D4C7A81" w14:textId="77777777" w:rsidR="00B50050" w:rsidRDefault="00B50050" w:rsidP="0088127C">
            <w:pPr>
              <w:pStyle w:val="OtherTableBody"/>
            </w:pPr>
          </w:p>
        </w:tc>
        <w:tc>
          <w:tcPr>
            <w:tcW w:w="600" w:type="dxa"/>
          </w:tcPr>
          <w:p w14:paraId="6A0465CD" w14:textId="77777777" w:rsidR="00B50050" w:rsidRDefault="00B50050" w:rsidP="0088127C">
            <w:pPr>
              <w:pStyle w:val="OtherTableBody"/>
            </w:pPr>
          </w:p>
        </w:tc>
        <w:tc>
          <w:tcPr>
            <w:tcW w:w="900" w:type="dxa"/>
          </w:tcPr>
          <w:p w14:paraId="45C2597E" w14:textId="77777777" w:rsidR="00B50050" w:rsidRDefault="00B50050" w:rsidP="0088127C">
            <w:pPr>
              <w:pStyle w:val="OtherTableBody"/>
            </w:pPr>
            <w:r>
              <w:t>15.4.3.3</w:t>
            </w:r>
          </w:p>
        </w:tc>
      </w:tr>
      <w:tr w:rsidR="00B50050" w14:paraId="674D42F5" w14:textId="77777777" w:rsidTr="00195548">
        <w:tc>
          <w:tcPr>
            <w:tcW w:w="3500" w:type="dxa"/>
          </w:tcPr>
          <w:p w14:paraId="5127E652" w14:textId="77777777" w:rsidR="00B50050" w:rsidRPr="001D2E85" w:rsidRDefault="00B50050" w:rsidP="0088127C">
            <w:pPr>
              <w:pStyle w:val="OtherTableBody"/>
            </w:pPr>
            <w:r w:rsidRPr="001D2E85">
              <w:t>Academic Degree Program Participation Date Range</w:t>
            </w:r>
          </w:p>
        </w:tc>
        <w:tc>
          <w:tcPr>
            <w:tcW w:w="700" w:type="dxa"/>
          </w:tcPr>
          <w:p w14:paraId="02BBC830" w14:textId="77777777" w:rsidR="00B50050" w:rsidRDefault="00B50050" w:rsidP="0088127C">
            <w:pPr>
              <w:pStyle w:val="OtherTableBody"/>
            </w:pPr>
            <w:r>
              <w:t>01450</w:t>
            </w:r>
          </w:p>
        </w:tc>
        <w:tc>
          <w:tcPr>
            <w:tcW w:w="600" w:type="dxa"/>
          </w:tcPr>
          <w:p w14:paraId="78FB783B" w14:textId="77777777" w:rsidR="00B50050" w:rsidRDefault="00B50050" w:rsidP="0088127C">
            <w:pPr>
              <w:pStyle w:val="OtherTableBody"/>
            </w:pPr>
            <w:r>
              <w:t>EDU</w:t>
            </w:r>
          </w:p>
        </w:tc>
        <w:tc>
          <w:tcPr>
            <w:tcW w:w="600" w:type="dxa"/>
          </w:tcPr>
          <w:p w14:paraId="62406260" w14:textId="77777777" w:rsidR="00B50050" w:rsidRDefault="00B50050" w:rsidP="0088127C">
            <w:pPr>
              <w:pStyle w:val="OtherTableBody"/>
            </w:pPr>
            <w:r>
              <w:t>4</w:t>
            </w:r>
          </w:p>
        </w:tc>
        <w:tc>
          <w:tcPr>
            <w:tcW w:w="600" w:type="dxa"/>
          </w:tcPr>
          <w:p w14:paraId="5B0ADFDB" w14:textId="77777777" w:rsidR="00B50050" w:rsidRDefault="00B50050" w:rsidP="0088127C">
            <w:pPr>
              <w:pStyle w:val="OtherTableBody"/>
            </w:pPr>
            <w:r>
              <w:t>..</w:t>
            </w:r>
          </w:p>
        </w:tc>
        <w:tc>
          <w:tcPr>
            <w:tcW w:w="600" w:type="dxa"/>
          </w:tcPr>
          <w:p w14:paraId="4B3AAC60" w14:textId="77777777" w:rsidR="00B50050" w:rsidRDefault="00B50050" w:rsidP="0088127C">
            <w:pPr>
              <w:pStyle w:val="OtherTableBody"/>
            </w:pPr>
          </w:p>
        </w:tc>
        <w:tc>
          <w:tcPr>
            <w:tcW w:w="600" w:type="dxa"/>
          </w:tcPr>
          <w:p w14:paraId="24F3B438" w14:textId="77777777" w:rsidR="00B50050" w:rsidRDefault="00B50050" w:rsidP="0088127C">
            <w:pPr>
              <w:pStyle w:val="OtherTableBody"/>
            </w:pPr>
            <w:r>
              <w:t>DR</w:t>
            </w:r>
          </w:p>
        </w:tc>
        <w:tc>
          <w:tcPr>
            <w:tcW w:w="700" w:type="dxa"/>
          </w:tcPr>
          <w:p w14:paraId="34559DEA" w14:textId="77777777" w:rsidR="00B50050" w:rsidRDefault="00B50050" w:rsidP="0088127C">
            <w:pPr>
              <w:pStyle w:val="OtherTableBody"/>
            </w:pPr>
          </w:p>
        </w:tc>
        <w:tc>
          <w:tcPr>
            <w:tcW w:w="600" w:type="dxa"/>
          </w:tcPr>
          <w:p w14:paraId="5397DE1E" w14:textId="77777777" w:rsidR="00B50050" w:rsidRDefault="00B50050" w:rsidP="0088127C">
            <w:pPr>
              <w:pStyle w:val="OtherTableBody"/>
            </w:pPr>
          </w:p>
        </w:tc>
        <w:tc>
          <w:tcPr>
            <w:tcW w:w="900" w:type="dxa"/>
          </w:tcPr>
          <w:p w14:paraId="04310303" w14:textId="77777777" w:rsidR="00B50050" w:rsidRDefault="00B50050" w:rsidP="0088127C">
            <w:pPr>
              <w:pStyle w:val="OtherTableBody"/>
            </w:pPr>
            <w:r>
              <w:t>15.4.3.4</w:t>
            </w:r>
          </w:p>
        </w:tc>
      </w:tr>
      <w:tr w:rsidR="00B50050" w14:paraId="194CD0F7" w14:textId="77777777" w:rsidTr="00195548">
        <w:tc>
          <w:tcPr>
            <w:tcW w:w="3500" w:type="dxa"/>
          </w:tcPr>
          <w:p w14:paraId="1A0EAC0A" w14:textId="77777777" w:rsidR="00B50050" w:rsidRDefault="00B50050" w:rsidP="0088127C">
            <w:pPr>
              <w:pStyle w:val="OtherTableBody"/>
            </w:pPr>
            <w:r>
              <w:t xml:space="preserve">Accept Acknowledgment </w:t>
            </w:r>
          </w:p>
        </w:tc>
        <w:tc>
          <w:tcPr>
            <w:tcW w:w="700" w:type="dxa"/>
          </w:tcPr>
          <w:p w14:paraId="3FEAB8D9" w14:textId="77777777" w:rsidR="00B50050" w:rsidRDefault="00B50050" w:rsidP="0088127C">
            <w:pPr>
              <w:pStyle w:val="OtherTableBody"/>
            </w:pPr>
            <w:r>
              <w:t>00015</w:t>
            </w:r>
          </w:p>
        </w:tc>
        <w:tc>
          <w:tcPr>
            <w:tcW w:w="600" w:type="dxa"/>
          </w:tcPr>
          <w:p w14:paraId="2AC24608" w14:textId="77777777" w:rsidR="00B50050" w:rsidRDefault="00B50050" w:rsidP="0088127C">
            <w:pPr>
              <w:pStyle w:val="OtherTableBody"/>
            </w:pPr>
            <w:r>
              <w:t>MSH</w:t>
            </w:r>
          </w:p>
        </w:tc>
        <w:tc>
          <w:tcPr>
            <w:tcW w:w="600" w:type="dxa"/>
          </w:tcPr>
          <w:p w14:paraId="7A057BA4" w14:textId="77777777" w:rsidR="00B50050" w:rsidRDefault="00B50050" w:rsidP="0088127C">
            <w:pPr>
              <w:pStyle w:val="OtherTableBody"/>
            </w:pPr>
            <w:r>
              <w:t>15</w:t>
            </w:r>
          </w:p>
        </w:tc>
        <w:tc>
          <w:tcPr>
            <w:tcW w:w="600" w:type="dxa"/>
          </w:tcPr>
          <w:p w14:paraId="3F654182" w14:textId="77777777" w:rsidR="00B50050" w:rsidRDefault="00B50050" w:rsidP="0088127C">
            <w:pPr>
              <w:pStyle w:val="OtherTableBody"/>
            </w:pPr>
            <w:r>
              <w:t>2..2</w:t>
            </w:r>
          </w:p>
        </w:tc>
        <w:tc>
          <w:tcPr>
            <w:tcW w:w="600" w:type="dxa"/>
          </w:tcPr>
          <w:p w14:paraId="2A8EE6AE" w14:textId="77777777" w:rsidR="00B50050" w:rsidRDefault="00B50050" w:rsidP="0088127C">
            <w:pPr>
              <w:pStyle w:val="OtherTableBody"/>
            </w:pPr>
          </w:p>
        </w:tc>
        <w:tc>
          <w:tcPr>
            <w:tcW w:w="600" w:type="dxa"/>
          </w:tcPr>
          <w:p w14:paraId="47345B81" w14:textId="77777777" w:rsidR="00B50050" w:rsidRDefault="00B50050" w:rsidP="0088127C">
            <w:pPr>
              <w:pStyle w:val="OtherTableBody"/>
            </w:pPr>
            <w:r>
              <w:t>ID</w:t>
            </w:r>
          </w:p>
        </w:tc>
        <w:tc>
          <w:tcPr>
            <w:tcW w:w="700" w:type="dxa"/>
          </w:tcPr>
          <w:p w14:paraId="3EA749D7" w14:textId="77777777" w:rsidR="00B50050" w:rsidRDefault="00B50050" w:rsidP="0088127C">
            <w:pPr>
              <w:pStyle w:val="OtherTableBody"/>
            </w:pPr>
          </w:p>
        </w:tc>
        <w:tc>
          <w:tcPr>
            <w:tcW w:w="600" w:type="dxa"/>
          </w:tcPr>
          <w:p w14:paraId="32C89F1D" w14:textId="77777777" w:rsidR="00B50050" w:rsidRDefault="00B50050" w:rsidP="0088127C">
            <w:pPr>
              <w:pStyle w:val="OtherTableBody"/>
            </w:pPr>
            <w:r>
              <w:t>0155</w:t>
            </w:r>
          </w:p>
        </w:tc>
        <w:tc>
          <w:tcPr>
            <w:tcW w:w="900" w:type="dxa"/>
          </w:tcPr>
          <w:p w14:paraId="558CE57D" w14:textId="77777777" w:rsidR="00B50050" w:rsidRDefault="00B50050" w:rsidP="0088127C">
            <w:pPr>
              <w:pStyle w:val="OtherTableBody"/>
            </w:pPr>
            <w:r>
              <w:t>2.14.9.15</w:t>
            </w:r>
          </w:p>
        </w:tc>
      </w:tr>
      <w:tr w:rsidR="00B50050" w14:paraId="22B73AC1" w14:textId="77777777" w:rsidTr="00195548">
        <w:tc>
          <w:tcPr>
            <w:tcW w:w="3500" w:type="dxa"/>
          </w:tcPr>
          <w:p w14:paraId="32F9646E" w14:textId="77777777" w:rsidR="00B50050" w:rsidRDefault="00B50050" w:rsidP="0088127C">
            <w:pPr>
              <w:pStyle w:val="OtherTableBody"/>
            </w:pPr>
            <w:r>
              <w:t>Access Restriction Action Code</w:t>
            </w:r>
          </w:p>
        </w:tc>
        <w:tc>
          <w:tcPr>
            <w:tcW w:w="700" w:type="dxa"/>
          </w:tcPr>
          <w:p w14:paraId="248E9B7E" w14:textId="77777777" w:rsidR="00B50050" w:rsidRDefault="00B50050" w:rsidP="0088127C">
            <w:pPr>
              <w:pStyle w:val="OtherTableBody"/>
            </w:pPr>
            <w:r>
              <w:t>02144</w:t>
            </w:r>
          </w:p>
        </w:tc>
        <w:tc>
          <w:tcPr>
            <w:tcW w:w="600" w:type="dxa"/>
          </w:tcPr>
          <w:p w14:paraId="0DEFE7D9" w14:textId="77777777" w:rsidR="00B50050" w:rsidRDefault="00B50050" w:rsidP="0088127C">
            <w:pPr>
              <w:pStyle w:val="OtherTableBody"/>
            </w:pPr>
            <w:r>
              <w:t>ARV</w:t>
            </w:r>
          </w:p>
        </w:tc>
        <w:tc>
          <w:tcPr>
            <w:tcW w:w="600" w:type="dxa"/>
          </w:tcPr>
          <w:p w14:paraId="479E36B7" w14:textId="77777777" w:rsidR="00B50050" w:rsidRDefault="00B50050" w:rsidP="0088127C">
            <w:pPr>
              <w:pStyle w:val="OtherTableBody"/>
            </w:pPr>
            <w:r>
              <w:t>2</w:t>
            </w:r>
          </w:p>
        </w:tc>
        <w:tc>
          <w:tcPr>
            <w:tcW w:w="600" w:type="dxa"/>
          </w:tcPr>
          <w:p w14:paraId="1BA5DDE1" w14:textId="77777777" w:rsidR="00B50050" w:rsidRDefault="00B50050" w:rsidP="0088127C">
            <w:pPr>
              <w:pStyle w:val="OtherTableBody"/>
            </w:pPr>
            <w:r>
              <w:t>..</w:t>
            </w:r>
          </w:p>
        </w:tc>
        <w:tc>
          <w:tcPr>
            <w:tcW w:w="600" w:type="dxa"/>
          </w:tcPr>
          <w:p w14:paraId="453DBA95" w14:textId="77777777" w:rsidR="00B50050" w:rsidRDefault="00B50050" w:rsidP="0088127C">
            <w:pPr>
              <w:pStyle w:val="OtherTableBody"/>
            </w:pPr>
          </w:p>
        </w:tc>
        <w:tc>
          <w:tcPr>
            <w:tcW w:w="600" w:type="dxa"/>
          </w:tcPr>
          <w:p w14:paraId="6C2BC8A8" w14:textId="77777777" w:rsidR="00B50050" w:rsidRDefault="00B50050" w:rsidP="0088127C">
            <w:pPr>
              <w:pStyle w:val="OtherTableBody"/>
            </w:pPr>
            <w:r>
              <w:t>CNE</w:t>
            </w:r>
          </w:p>
        </w:tc>
        <w:tc>
          <w:tcPr>
            <w:tcW w:w="700" w:type="dxa"/>
          </w:tcPr>
          <w:p w14:paraId="66BDCFC3" w14:textId="77777777" w:rsidR="00B50050" w:rsidRDefault="00B50050" w:rsidP="0088127C">
            <w:pPr>
              <w:pStyle w:val="OtherTableBody"/>
            </w:pPr>
          </w:p>
        </w:tc>
        <w:tc>
          <w:tcPr>
            <w:tcW w:w="600" w:type="dxa"/>
          </w:tcPr>
          <w:p w14:paraId="1AD85A10" w14:textId="77777777" w:rsidR="00B50050" w:rsidRDefault="00B50050" w:rsidP="0088127C">
            <w:pPr>
              <w:pStyle w:val="OtherTableBody"/>
            </w:pPr>
            <w:r>
              <w:t>0206</w:t>
            </w:r>
          </w:p>
        </w:tc>
        <w:tc>
          <w:tcPr>
            <w:tcW w:w="900" w:type="dxa"/>
          </w:tcPr>
          <w:p w14:paraId="7903D2B4" w14:textId="77777777" w:rsidR="00B50050" w:rsidRDefault="00B50050" w:rsidP="0088127C">
            <w:pPr>
              <w:pStyle w:val="OtherTableBody"/>
            </w:pPr>
            <w:r>
              <w:t>3.4.14.2</w:t>
            </w:r>
          </w:p>
        </w:tc>
      </w:tr>
      <w:tr w:rsidR="00B50050" w14:paraId="58A92AF7" w14:textId="77777777" w:rsidTr="00195548">
        <w:tc>
          <w:tcPr>
            <w:tcW w:w="3500" w:type="dxa"/>
          </w:tcPr>
          <w:p w14:paraId="6A55BF39" w14:textId="77777777" w:rsidR="00B50050" w:rsidRDefault="00B50050" w:rsidP="0088127C">
            <w:pPr>
              <w:pStyle w:val="OtherTableBody"/>
            </w:pPr>
            <w:r>
              <w:t xml:space="preserve">Access Restriction Date Range </w:t>
            </w:r>
          </w:p>
        </w:tc>
        <w:tc>
          <w:tcPr>
            <w:tcW w:w="700" w:type="dxa"/>
          </w:tcPr>
          <w:p w14:paraId="7695E7FD" w14:textId="77777777" w:rsidR="00B50050" w:rsidRDefault="00B50050" w:rsidP="0088127C">
            <w:pPr>
              <w:pStyle w:val="OtherTableBody"/>
            </w:pPr>
            <w:r>
              <w:t>02148</w:t>
            </w:r>
          </w:p>
        </w:tc>
        <w:tc>
          <w:tcPr>
            <w:tcW w:w="600" w:type="dxa"/>
          </w:tcPr>
          <w:p w14:paraId="6FF1BF88" w14:textId="77777777" w:rsidR="00B50050" w:rsidRDefault="00B50050" w:rsidP="0088127C">
            <w:pPr>
              <w:pStyle w:val="OtherTableBody"/>
            </w:pPr>
            <w:r>
              <w:t>ARV</w:t>
            </w:r>
          </w:p>
        </w:tc>
        <w:tc>
          <w:tcPr>
            <w:tcW w:w="600" w:type="dxa"/>
          </w:tcPr>
          <w:p w14:paraId="284DB088" w14:textId="77777777" w:rsidR="00B50050" w:rsidRDefault="00B50050" w:rsidP="0088127C">
            <w:pPr>
              <w:pStyle w:val="OtherTableBody"/>
            </w:pPr>
            <w:r>
              <w:t>6</w:t>
            </w:r>
          </w:p>
        </w:tc>
        <w:tc>
          <w:tcPr>
            <w:tcW w:w="600" w:type="dxa"/>
          </w:tcPr>
          <w:p w14:paraId="477A0914" w14:textId="77777777" w:rsidR="00B50050" w:rsidRDefault="00B50050" w:rsidP="0088127C">
            <w:pPr>
              <w:pStyle w:val="OtherTableBody"/>
            </w:pPr>
            <w:r>
              <w:t>..</w:t>
            </w:r>
          </w:p>
        </w:tc>
        <w:tc>
          <w:tcPr>
            <w:tcW w:w="600" w:type="dxa"/>
          </w:tcPr>
          <w:p w14:paraId="2FBB1C88" w14:textId="77777777" w:rsidR="00B50050" w:rsidRDefault="00B50050" w:rsidP="0088127C">
            <w:pPr>
              <w:pStyle w:val="OtherTableBody"/>
            </w:pPr>
          </w:p>
        </w:tc>
        <w:tc>
          <w:tcPr>
            <w:tcW w:w="600" w:type="dxa"/>
          </w:tcPr>
          <w:p w14:paraId="38426632" w14:textId="77777777" w:rsidR="00B50050" w:rsidRDefault="00B50050" w:rsidP="0088127C">
            <w:pPr>
              <w:pStyle w:val="OtherTableBody"/>
            </w:pPr>
            <w:r>
              <w:t>DR</w:t>
            </w:r>
          </w:p>
        </w:tc>
        <w:tc>
          <w:tcPr>
            <w:tcW w:w="700" w:type="dxa"/>
          </w:tcPr>
          <w:p w14:paraId="66576F5E" w14:textId="77777777" w:rsidR="00B50050" w:rsidRDefault="00B50050" w:rsidP="0088127C">
            <w:pPr>
              <w:pStyle w:val="OtherTableBody"/>
            </w:pPr>
          </w:p>
        </w:tc>
        <w:tc>
          <w:tcPr>
            <w:tcW w:w="600" w:type="dxa"/>
          </w:tcPr>
          <w:p w14:paraId="435855DF" w14:textId="77777777" w:rsidR="00B50050" w:rsidRDefault="00B50050" w:rsidP="0088127C">
            <w:pPr>
              <w:pStyle w:val="OtherTableBody"/>
            </w:pPr>
          </w:p>
        </w:tc>
        <w:tc>
          <w:tcPr>
            <w:tcW w:w="900" w:type="dxa"/>
          </w:tcPr>
          <w:p w14:paraId="2EE314FE" w14:textId="77777777" w:rsidR="00B50050" w:rsidRDefault="00B50050" w:rsidP="0088127C">
            <w:pPr>
              <w:pStyle w:val="OtherTableBody"/>
            </w:pPr>
            <w:r>
              <w:t>3.4.14.6</w:t>
            </w:r>
          </w:p>
        </w:tc>
      </w:tr>
      <w:tr w:rsidR="00B50050" w14:paraId="45A5E304" w14:textId="77777777" w:rsidTr="00195548">
        <w:tc>
          <w:tcPr>
            <w:tcW w:w="3500" w:type="dxa"/>
          </w:tcPr>
          <w:p w14:paraId="6CE225A3" w14:textId="77777777" w:rsidR="00B50050" w:rsidRDefault="00B50050" w:rsidP="0088127C">
            <w:pPr>
              <w:pStyle w:val="OtherTableBody"/>
            </w:pPr>
            <w:r>
              <w:t>Access Restriction Instance Identifier</w:t>
            </w:r>
          </w:p>
        </w:tc>
        <w:tc>
          <w:tcPr>
            <w:tcW w:w="700" w:type="dxa"/>
          </w:tcPr>
          <w:p w14:paraId="3ACACB3C" w14:textId="77777777" w:rsidR="00B50050" w:rsidRDefault="00B50050" w:rsidP="0088127C">
            <w:pPr>
              <w:pStyle w:val="OtherTableBody"/>
            </w:pPr>
            <w:r>
              <w:t>02470</w:t>
            </w:r>
          </w:p>
        </w:tc>
        <w:tc>
          <w:tcPr>
            <w:tcW w:w="600" w:type="dxa"/>
          </w:tcPr>
          <w:p w14:paraId="10E3A1BA" w14:textId="77777777" w:rsidR="00B50050" w:rsidRDefault="00B50050" w:rsidP="0088127C">
            <w:pPr>
              <w:pStyle w:val="OtherTableBody"/>
            </w:pPr>
            <w:r>
              <w:t>ARV</w:t>
            </w:r>
          </w:p>
        </w:tc>
        <w:tc>
          <w:tcPr>
            <w:tcW w:w="600" w:type="dxa"/>
          </w:tcPr>
          <w:p w14:paraId="07C029C0" w14:textId="77777777" w:rsidR="00B50050" w:rsidRDefault="00B50050" w:rsidP="0088127C">
            <w:pPr>
              <w:pStyle w:val="OtherTableBody"/>
            </w:pPr>
            <w:r>
              <w:t>10</w:t>
            </w:r>
          </w:p>
        </w:tc>
        <w:tc>
          <w:tcPr>
            <w:tcW w:w="600" w:type="dxa"/>
          </w:tcPr>
          <w:p w14:paraId="720E61AB" w14:textId="77777777" w:rsidR="00B50050" w:rsidRDefault="00B50050" w:rsidP="0088127C">
            <w:pPr>
              <w:pStyle w:val="OtherTableBody"/>
            </w:pPr>
            <w:r>
              <w:t>..</w:t>
            </w:r>
          </w:p>
        </w:tc>
        <w:tc>
          <w:tcPr>
            <w:tcW w:w="600" w:type="dxa"/>
          </w:tcPr>
          <w:p w14:paraId="2CC5E2CB" w14:textId="77777777" w:rsidR="00B50050" w:rsidRDefault="00B50050" w:rsidP="0088127C">
            <w:pPr>
              <w:pStyle w:val="OtherTableBody"/>
            </w:pPr>
          </w:p>
        </w:tc>
        <w:tc>
          <w:tcPr>
            <w:tcW w:w="600" w:type="dxa"/>
          </w:tcPr>
          <w:p w14:paraId="3E9A6162" w14:textId="77777777" w:rsidR="00B50050" w:rsidRDefault="00B50050" w:rsidP="0088127C">
            <w:pPr>
              <w:pStyle w:val="OtherTableBody"/>
            </w:pPr>
            <w:r>
              <w:t>EI</w:t>
            </w:r>
          </w:p>
        </w:tc>
        <w:tc>
          <w:tcPr>
            <w:tcW w:w="700" w:type="dxa"/>
          </w:tcPr>
          <w:p w14:paraId="4396CC0F" w14:textId="77777777" w:rsidR="00B50050" w:rsidRDefault="00B50050" w:rsidP="0088127C">
            <w:pPr>
              <w:pStyle w:val="OtherTableBody"/>
            </w:pPr>
          </w:p>
        </w:tc>
        <w:tc>
          <w:tcPr>
            <w:tcW w:w="600" w:type="dxa"/>
          </w:tcPr>
          <w:p w14:paraId="0B1F4507" w14:textId="77777777" w:rsidR="00B50050" w:rsidRDefault="00B50050" w:rsidP="0088127C">
            <w:pPr>
              <w:pStyle w:val="OtherTableBody"/>
            </w:pPr>
          </w:p>
        </w:tc>
        <w:tc>
          <w:tcPr>
            <w:tcW w:w="900" w:type="dxa"/>
          </w:tcPr>
          <w:p w14:paraId="49A7CE65" w14:textId="77777777" w:rsidR="00B50050" w:rsidRDefault="00B50050" w:rsidP="0088127C">
            <w:pPr>
              <w:pStyle w:val="OtherTableBody"/>
            </w:pPr>
            <w:r>
              <w:t>3.4.14.10</w:t>
            </w:r>
          </w:p>
        </w:tc>
      </w:tr>
      <w:tr w:rsidR="00B50050" w14:paraId="6B3929B2" w14:textId="77777777" w:rsidTr="00195548">
        <w:tc>
          <w:tcPr>
            <w:tcW w:w="3500" w:type="dxa"/>
          </w:tcPr>
          <w:p w14:paraId="0802E0A1" w14:textId="77777777" w:rsidR="00B50050" w:rsidRDefault="00B50050" w:rsidP="0088127C">
            <w:pPr>
              <w:pStyle w:val="OtherTableBody"/>
            </w:pPr>
            <w:r>
              <w:t>Access Restriction Message Location</w:t>
            </w:r>
          </w:p>
        </w:tc>
        <w:tc>
          <w:tcPr>
            <w:tcW w:w="700" w:type="dxa"/>
          </w:tcPr>
          <w:p w14:paraId="71704199" w14:textId="77777777" w:rsidR="00B50050" w:rsidRDefault="00B50050" w:rsidP="0088127C">
            <w:pPr>
              <w:pStyle w:val="OtherTableBody"/>
            </w:pPr>
            <w:r>
              <w:t>03514</w:t>
            </w:r>
          </w:p>
        </w:tc>
        <w:tc>
          <w:tcPr>
            <w:tcW w:w="600" w:type="dxa"/>
          </w:tcPr>
          <w:p w14:paraId="7A9184DD" w14:textId="77777777" w:rsidR="00B50050" w:rsidRDefault="00B50050" w:rsidP="0088127C">
            <w:pPr>
              <w:pStyle w:val="OtherTableBody"/>
            </w:pPr>
            <w:r>
              <w:t>ARV</w:t>
            </w:r>
          </w:p>
        </w:tc>
        <w:tc>
          <w:tcPr>
            <w:tcW w:w="600" w:type="dxa"/>
          </w:tcPr>
          <w:p w14:paraId="3BA2FCE9" w14:textId="77777777" w:rsidR="00B50050" w:rsidRDefault="00B50050" w:rsidP="0088127C">
            <w:pPr>
              <w:pStyle w:val="OtherTableBody"/>
            </w:pPr>
            <w:r>
              <w:t>9</w:t>
            </w:r>
          </w:p>
        </w:tc>
        <w:tc>
          <w:tcPr>
            <w:tcW w:w="600" w:type="dxa"/>
          </w:tcPr>
          <w:p w14:paraId="76CD3C66" w14:textId="77777777" w:rsidR="00B50050" w:rsidRDefault="00B50050" w:rsidP="0088127C">
            <w:pPr>
              <w:pStyle w:val="OtherTableBody"/>
            </w:pPr>
            <w:r>
              <w:t>..</w:t>
            </w:r>
          </w:p>
        </w:tc>
        <w:tc>
          <w:tcPr>
            <w:tcW w:w="600" w:type="dxa"/>
          </w:tcPr>
          <w:p w14:paraId="3A931961" w14:textId="77777777" w:rsidR="00B50050" w:rsidRDefault="00B50050" w:rsidP="0088127C">
            <w:pPr>
              <w:pStyle w:val="OtherTableBody"/>
            </w:pPr>
          </w:p>
        </w:tc>
        <w:tc>
          <w:tcPr>
            <w:tcW w:w="600" w:type="dxa"/>
          </w:tcPr>
          <w:p w14:paraId="38416FB0" w14:textId="77777777" w:rsidR="00B50050" w:rsidRDefault="00B50050" w:rsidP="0088127C">
            <w:pPr>
              <w:pStyle w:val="OtherTableBody"/>
            </w:pPr>
            <w:r>
              <w:t>ERL</w:t>
            </w:r>
          </w:p>
        </w:tc>
        <w:tc>
          <w:tcPr>
            <w:tcW w:w="700" w:type="dxa"/>
          </w:tcPr>
          <w:p w14:paraId="4166776C" w14:textId="77777777" w:rsidR="00B50050" w:rsidRDefault="00B50050" w:rsidP="0088127C">
            <w:pPr>
              <w:pStyle w:val="OtherTableBody"/>
            </w:pPr>
            <w:r>
              <w:t>Y</w:t>
            </w:r>
          </w:p>
        </w:tc>
        <w:tc>
          <w:tcPr>
            <w:tcW w:w="600" w:type="dxa"/>
          </w:tcPr>
          <w:p w14:paraId="130044D3" w14:textId="77777777" w:rsidR="00B50050" w:rsidRDefault="00B50050" w:rsidP="0088127C">
            <w:pPr>
              <w:pStyle w:val="OtherTableBody"/>
            </w:pPr>
          </w:p>
        </w:tc>
        <w:tc>
          <w:tcPr>
            <w:tcW w:w="900" w:type="dxa"/>
          </w:tcPr>
          <w:p w14:paraId="0C5D1D49" w14:textId="77777777" w:rsidR="00B50050" w:rsidRDefault="00B50050" w:rsidP="0088127C">
            <w:pPr>
              <w:pStyle w:val="OtherTableBody"/>
            </w:pPr>
            <w:r>
              <w:t>3.4.14.9</w:t>
            </w:r>
          </w:p>
        </w:tc>
      </w:tr>
      <w:tr w:rsidR="00B50050" w14:paraId="5F35F032" w14:textId="77777777" w:rsidTr="00195548">
        <w:tc>
          <w:tcPr>
            <w:tcW w:w="3500" w:type="dxa"/>
          </w:tcPr>
          <w:p w14:paraId="0B018A01" w14:textId="77777777" w:rsidR="00B50050" w:rsidRDefault="00B50050" w:rsidP="0088127C">
            <w:pPr>
              <w:pStyle w:val="OtherTableBody"/>
            </w:pPr>
            <w:r>
              <w:t>Access Restriction Reason</w:t>
            </w:r>
          </w:p>
        </w:tc>
        <w:tc>
          <w:tcPr>
            <w:tcW w:w="700" w:type="dxa"/>
          </w:tcPr>
          <w:p w14:paraId="5517F10C" w14:textId="77777777" w:rsidR="00B50050" w:rsidRDefault="00B50050" w:rsidP="0088127C">
            <w:pPr>
              <w:pStyle w:val="OtherTableBody"/>
            </w:pPr>
            <w:r>
              <w:t>02146</w:t>
            </w:r>
          </w:p>
        </w:tc>
        <w:tc>
          <w:tcPr>
            <w:tcW w:w="600" w:type="dxa"/>
          </w:tcPr>
          <w:p w14:paraId="12874B67" w14:textId="77777777" w:rsidR="00B50050" w:rsidRDefault="00B50050" w:rsidP="0088127C">
            <w:pPr>
              <w:pStyle w:val="OtherTableBody"/>
            </w:pPr>
            <w:r>
              <w:t>ARV</w:t>
            </w:r>
          </w:p>
        </w:tc>
        <w:tc>
          <w:tcPr>
            <w:tcW w:w="600" w:type="dxa"/>
          </w:tcPr>
          <w:p w14:paraId="6B64736D" w14:textId="77777777" w:rsidR="00B50050" w:rsidRDefault="00B50050" w:rsidP="0088127C">
            <w:pPr>
              <w:pStyle w:val="OtherTableBody"/>
            </w:pPr>
            <w:r>
              <w:t>4</w:t>
            </w:r>
          </w:p>
        </w:tc>
        <w:tc>
          <w:tcPr>
            <w:tcW w:w="600" w:type="dxa"/>
          </w:tcPr>
          <w:p w14:paraId="07AD019B" w14:textId="77777777" w:rsidR="00B50050" w:rsidRDefault="00B50050" w:rsidP="0088127C">
            <w:pPr>
              <w:pStyle w:val="OtherTableBody"/>
            </w:pPr>
            <w:r>
              <w:t>..</w:t>
            </w:r>
          </w:p>
        </w:tc>
        <w:tc>
          <w:tcPr>
            <w:tcW w:w="600" w:type="dxa"/>
          </w:tcPr>
          <w:p w14:paraId="13234518" w14:textId="77777777" w:rsidR="00B50050" w:rsidRDefault="00B50050" w:rsidP="0088127C">
            <w:pPr>
              <w:pStyle w:val="OtherTableBody"/>
            </w:pPr>
          </w:p>
        </w:tc>
        <w:tc>
          <w:tcPr>
            <w:tcW w:w="600" w:type="dxa"/>
          </w:tcPr>
          <w:p w14:paraId="4B1E5C85" w14:textId="77777777" w:rsidR="00B50050" w:rsidRDefault="00B50050" w:rsidP="0088127C">
            <w:pPr>
              <w:pStyle w:val="OtherTableBody"/>
            </w:pPr>
            <w:r>
              <w:t>CWE</w:t>
            </w:r>
          </w:p>
        </w:tc>
        <w:tc>
          <w:tcPr>
            <w:tcW w:w="700" w:type="dxa"/>
          </w:tcPr>
          <w:p w14:paraId="66D039FF" w14:textId="77777777" w:rsidR="00B50050" w:rsidRDefault="00B50050" w:rsidP="0088127C">
            <w:pPr>
              <w:pStyle w:val="OtherTableBody"/>
            </w:pPr>
            <w:r>
              <w:t>Y</w:t>
            </w:r>
          </w:p>
        </w:tc>
        <w:tc>
          <w:tcPr>
            <w:tcW w:w="600" w:type="dxa"/>
          </w:tcPr>
          <w:p w14:paraId="5D4DEA1D" w14:textId="77777777" w:rsidR="00B50050" w:rsidRDefault="00B50050" w:rsidP="0088127C">
            <w:pPr>
              <w:pStyle w:val="OtherTableBody"/>
            </w:pPr>
            <w:r>
              <w:t>0719</w:t>
            </w:r>
          </w:p>
        </w:tc>
        <w:tc>
          <w:tcPr>
            <w:tcW w:w="900" w:type="dxa"/>
          </w:tcPr>
          <w:p w14:paraId="111B4BC1" w14:textId="77777777" w:rsidR="00B50050" w:rsidRDefault="00B50050" w:rsidP="0088127C">
            <w:pPr>
              <w:pStyle w:val="OtherTableBody"/>
            </w:pPr>
            <w:r>
              <w:t>3.4.14.4</w:t>
            </w:r>
          </w:p>
        </w:tc>
      </w:tr>
      <w:tr w:rsidR="00B50050" w14:paraId="124229BC" w14:textId="77777777" w:rsidTr="00195548">
        <w:tc>
          <w:tcPr>
            <w:tcW w:w="3500" w:type="dxa"/>
          </w:tcPr>
          <w:p w14:paraId="334C9A23" w14:textId="77777777" w:rsidR="00B50050" w:rsidRDefault="00B50050" w:rsidP="0088127C">
            <w:pPr>
              <w:pStyle w:val="OtherTableBody"/>
            </w:pPr>
            <w:r>
              <w:t>Access Restriction Value</w:t>
            </w:r>
          </w:p>
        </w:tc>
        <w:tc>
          <w:tcPr>
            <w:tcW w:w="700" w:type="dxa"/>
          </w:tcPr>
          <w:p w14:paraId="1CC200BE" w14:textId="77777777" w:rsidR="00B50050" w:rsidRDefault="00B50050" w:rsidP="0088127C">
            <w:pPr>
              <w:pStyle w:val="OtherTableBody"/>
            </w:pPr>
            <w:r>
              <w:t>02145</w:t>
            </w:r>
          </w:p>
        </w:tc>
        <w:tc>
          <w:tcPr>
            <w:tcW w:w="600" w:type="dxa"/>
          </w:tcPr>
          <w:p w14:paraId="59A32C33" w14:textId="77777777" w:rsidR="00B50050" w:rsidRDefault="00B50050" w:rsidP="0088127C">
            <w:pPr>
              <w:pStyle w:val="OtherTableBody"/>
            </w:pPr>
            <w:r>
              <w:t>ARV</w:t>
            </w:r>
          </w:p>
        </w:tc>
        <w:tc>
          <w:tcPr>
            <w:tcW w:w="600" w:type="dxa"/>
          </w:tcPr>
          <w:p w14:paraId="63E37CB0" w14:textId="77777777" w:rsidR="00B50050" w:rsidRDefault="00B50050" w:rsidP="0088127C">
            <w:pPr>
              <w:pStyle w:val="OtherTableBody"/>
            </w:pPr>
            <w:r>
              <w:t>3</w:t>
            </w:r>
          </w:p>
        </w:tc>
        <w:tc>
          <w:tcPr>
            <w:tcW w:w="600" w:type="dxa"/>
          </w:tcPr>
          <w:p w14:paraId="293355D0" w14:textId="77777777" w:rsidR="00B50050" w:rsidRDefault="00B50050" w:rsidP="0088127C">
            <w:pPr>
              <w:pStyle w:val="OtherTableBody"/>
            </w:pPr>
            <w:r>
              <w:t>..</w:t>
            </w:r>
          </w:p>
        </w:tc>
        <w:tc>
          <w:tcPr>
            <w:tcW w:w="600" w:type="dxa"/>
          </w:tcPr>
          <w:p w14:paraId="316FD94A" w14:textId="77777777" w:rsidR="00B50050" w:rsidRDefault="00B50050" w:rsidP="0088127C">
            <w:pPr>
              <w:pStyle w:val="OtherTableBody"/>
            </w:pPr>
          </w:p>
        </w:tc>
        <w:tc>
          <w:tcPr>
            <w:tcW w:w="600" w:type="dxa"/>
          </w:tcPr>
          <w:p w14:paraId="2AEFC5B9" w14:textId="77777777" w:rsidR="00B50050" w:rsidRDefault="00B50050" w:rsidP="0088127C">
            <w:pPr>
              <w:pStyle w:val="OtherTableBody"/>
            </w:pPr>
            <w:r>
              <w:t>CWE</w:t>
            </w:r>
          </w:p>
        </w:tc>
        <w:tc>
          <w:tcPr>
            <w:tcW w:w="700" w:type="dxa"/>
          </w:tcPr>
          <w:p w14:paraId="4B811BE1" w14:textId="77777777" w:rsidR="00B50050" w:rsidRDefault="00B50050" w:rsidP="0088127C">
            <w:pPr>
              <w:pStyle w:val="OtherTableBody"/>
            </w:pPr>
          </w:p>
        </w:tc>
        <w:tc>
          <w:tcPr>
            <w:tcW w:w="600" w:type="dxa"/>
          </w:tcPr>
          <w:p w14:paraId="33176021" w14:textId="77777777" w:rsidR="00B50050" w:rsidRDefault="00B50050" w:rsidP="0088127C">
            <w:pPr>
              <w:pStyle w:val="OtherTableBody"/>
            </w:pPr>
            <w:r>
              <w:t>0717</w:t>
            </w:r>
          </w:p>
        </w:tc>
        <w:tc>
          <w:tcPr>
            <w:tcW w:w="900" w:type="dxa"/>
          </w:tcPr>
          <w:p w14:paraId="22CFA037" w14:textId="77777777" w:rsidR="00B50050" w:rsidRDefault="00B50050" w:rsidP="0088127C">
            <w:pPr>
              <w:pStyle w:val="OtherTableBody"/>
            </w:pPr>
            <w:r>
              <w:t>3.4.14.3</w:t>
            </w:r>
          </w:p>
        </w:tc>
      </w:tr>
      <w:tr w:rsidR="00B50050" w14:paraId="39A27A6D" w14:textId="77777777" w:rsidTr="00195548">
        <w:tc>
          <w:tcPr>
            <w:tcW w:w="3500" w:type="dxa"/>
          </w:tcPr>
          <w:p w14:paraId="0F47DD47" w14:textId="77777777" w:rsidR="00B50050" w:rsidRDefault="00B50050" w:rsidP="0088127C">
            <w:pPr>
              <w:pStyle w:val="OtherTableBody"/>
            </w:pPr>
            <w:r>
              <w:t>Accession ID</w:t>
            </w:r>
          </w:p>
        </w:tc>
        <w:tc>
          <w:tcPr>
            <w:tcW w:w="700" w:type="dxa"/>
          </w:tcPr>
          <w:p w14:paraId="5300A750" w14:textId="77777777" w:rsidR="00B50050" w:rsidRDefault="00B50050" w:rsidP="0088127C">
            <w:pPr>
              <w:pStyle w:val="OtherTableBody"/>
            </w:pPr>
            <w:r>
              <w:t>02314</w:t>
            </w:r>
          </w:p>
        </w:tc>
        <w:tc>
          <w:tcPr>
            <w:tcW w:w="600" w:type="dxa"/>
          </w:tcPr>
          <w:p w14:paraId="5B1F7C95" w14:textId="77777777" w:rsidR="00B50050" w:rsidRDefault="00B50050" w:rsidP="0088127C">
            <w:pPr>
              <w:pStyle w:val="OtherTableBody"/>
            </w:pPr>
            <w:r>
              <w:t>SPM</w:t>
            </w:r>
          </w:p>
        </w:tc>
        <w:tc>
          <w:tcPr>
            <w:tcW w:w="600" w:type="dxa"/>
          </w:tcPr>
          <w:p w14:paraId="61FB35C5" w14:textId="77777777" w:rsidR="00B50050" w:rsidRDefault="00B50050" w:rsidP="0088127C">
            <w:pPr>
              <w:pStyle w:val="OtherTableBody"/>
            </w:pPr>
            <w:r>
              <w:t>30</w:t>
            </w:r>
          </w:p>
        </w:tc>
        <w:tc>
          <w:tcPr>
            <w:tcW w:w="600" w:type="dxa"/>
          </w:tcPr>
          <w:p w14:paraId="7D4AB801" w14:textId="77777777" w:rsidR="00B50050" w:rsidRDefault="00B50050" w:rsidP="0088127C">
            <w:pPr>
              <w:pStyle w:val="OtherTableBody"/>
            </w:pPr>
            <w:r>
              <w:t>..</w:t>
            </w:r>
          </w:p>
        </w:tc>
        <w:tc>
          <w:tcPr>
            <w:tcW w:w="600" w:type="dxa"/>
          </w:tcPr>
          <w:p w14:paraId="3681FEB7" w14:textId="77777777" w:rsidR="00B50050" w:rsidRDefault="00B50050" w:rsidP="0088127C">
            <w:pPr>
              <w:pStyle w:val="OtherTableBody"/>
            </w:pPr>
          </w:p>
        </w:tc>
        <w:tc>
          <w:tcPr>
            <w:tcW w:w="600" w:type="dxa"/>
          </w:tcPr>
          <w:p w14:paraId="3415922A" w14:textId="77777777" w:rsidR="00B50050" w:rsidRDefault="00B50050" w:rsidP="0088127C">
            <w:pPr>
              <w:pStyle w:val="OtherTableBody"/>
            </w:pPr>
            <w:r>
              <w:t>CX</w:t>
            </w:r>
          </w:p>
        </w:tc>
        <w:tc>
          <w:tcPr>
            <w:tcW w:w="700" w:type="dxa"/>
          </w:tcPr>
          <w:p w14:paraId="3A952D60" w14:textId="77777777" w:rsidR="00B50050" w:rsidRDefault="00B50050" w:rsidP="0088127C">
            <w:pPr>
              <w:pStyle w:val="OtherTableBody"/>
            </w:pPr>
            <w:r>
              <w:t>Y</w:t>
            </w:r>
          </w:p>
        </w:tc>
        <w:tc>
          <w:tcPr>
            <w:tcW w:w="600" w:type="dxa"/>
          </w:tcPr>
          <w:p w14:paraId="07FA86BB" w14:textId="77777777" w:rsidR="00B50050" w:rsidRDefault="00B50050" w:rsidP="0088127C">
            <w:pPr>
              <w:pStyle w:val="OtherTableBody"/>
            </w:pPr>
          </w:p>
        </w:tc>
        <w:tc>
          <w:tcPr>
            <w:tcW w:w="900" w:type="dxa"/>
          </w:tcPr>
          <w:p w14:paraId="310F7905" w14:textId="77777777" w:rsidR="00B50050" w:rsidRDefault="00B50050" w:rsidP="0088127C">
            <w:pPr>
              <w:pStyle w:val="OtherTableBody"/>
            </w:pPr>
            <w:r>
              <w:t>7.4.3.30</w:t>
            </w:r>
          </w:p>
        </w:tc>
      </w:tr>
      <w:tr w:rsidR="00B50050" w14:paraId="7AC94CD7" w14:textId="77777777" w:rsidTr="00195548">
        <w:tc>
          <w:tcPr>
            <w:tcW w:w="3500" w:type="dxa"/>
          </w:tcPr>
          <w:p w14:paraId="293F779F" w14:textId="77777777" w:rsidR="00B50050" w:rsidRDefault="00B50050" w:rsidP="0088127C">
            <w:pPr>
              <w:pStyle w:val="OtherTableBody"/>
            </w:pPr>
            <w:r>
              <w:t>Accession Identifier</w:t>
            </w:r>
          </w:p>
        </w:tc>
        <w:tc>
          <w:tcPr>
            <w:tcW w:w="700" w:type="dxa"/>
          </w:tcPr>
          <w:p w14:paraId="02DCE84E" w14:textId="77777777" w:rsidR="00B50050" w:rsidRDefault="00B50050" w:rsidP="0088127C">
            <w:pPr>
              <w:pStyle w:val="OtherTableBody"/>
            </w:pPr>
            <w:r>
              <w:t>01330</w:t>
            </w:r>
          </w:p>
        </w:tc>
        <w:tc>
          <w:tcPr>
            <w:tcW w:w="600" w:type="dxa"/>
          </w:tcPr>
          <w:p w14:paraId="6FC8AE22" w14:textId="77777777" w:rsidR="00B50050" w:rsidRDefault="00B50050" w:rsidP="0088127C">
            <w:pPr>
              <w:pStyle w:val="OtherTableBody"/>
            </w:pPr>
            <w:r>
              <w:t>SAC</w:t>
            </w:r>
          </w:p>
        </w:tc>
        <w:tc>
          <w:tcPr>
            <w:tcW w:w="600" w:type="dxa"/>
          </w:tcPr>
          <w:p w14:paraId="00CD383B" w14:textId="77777777" w:rsidR="00B50050" w:rsidRDefault="00B50050" w:rsidP="0088127C">
            <w:pPr>
              <w:pStyle w:val="OtherTableBody"/>
            </w:pPr>
            <w:r>
              <w:t>2</w:t>
            </w:r>
          </w:p>
        </w:tc>
        <w:tc>
          <w:tcPr>
            <w:tcW w:w="600" w:type="dxa"/>
          </w:tcPr>
          <w:p w14:paraId="5BF2ECCC" w14:textId="77777777" w:rsidR="00B50050" w:rsidRDefault="00B50050" w:rsidP="0088127C">
            <w:pPr>
              <w:pStyle w:val="OtherTableBody"/>
            </w:pPr>
            <w:r>
              <w:t>..</w:t>
            </w:r>
          </w:p>
        </w:tc>
        <w:tc>
          <w:tcPr>
            <w:tcW w:w="600" w:type="dxa"/>
          </w:tcPr>
          <w:p w14:paraId="11734540" w14:textId="77777777" w:rsidR="00B50050" w:rsidRDefault="00B50050" w:rsidP="0088127C">
            <w:pPr>
              <w:pStyle w:val="OtherTableBody"/>
            </w:pPr>
          </w:p>
        </w:tc>
        <w:tc>
          <w:tcPr>
            <w:tcW w:w="600" w:type="dxa"/>
          </w:tcPr>
          <w:p w14:paraId="0E345FDA" w14:textId="77777777" w:rsidR="00B50050" w:rsidRDefault="00B50050" w:rsidP="0088127C">
            <w:pPr>
              <w:pStyle w:val="OtherTableBody"/>
            </w:pPr>
            <w:r>
              <w:t>EI</w:t>
            </w:r>
          </w:p>
        </w:tc>
        <w:tc>
          <w:tcPr>
            <w:tcW w:w="700" w:type="dxa"/>
          </w:tcPr>
          <w:p w14:paraId="0A4DD922" w14:textId="77777777" w:rsidR="00B50050" w:rsidRDefault="00B50050" w:rsidP="0088127C">
            <w:pPr>
              <w:pStyle w:val="OtherTableBody"/>
            </w:pPr>
          </w:p>
        </w:tc>
        <w:tc>
          <w:tcPr>
            <w:tcW w:w="600" w:type="dxa"/>
          </w:tcPr>
          <w:p w14:paraId="678FA3E6" w14:textId="77777777" w:rsidR="00B50050" w:rsidRDefault="00B50050" w:rsidP="0088127C">
            <w:pPr>
              <w:pStyle w:val="OtherTableBody"/>
            </w:pPr>
          </w:p>
        </w:tc>
        <w:tc>
          <w:tcPr>
            <w:tcW w:w="900" w:type="dxa"/>
          </w:tcPr>
          <w:p w14:paraId="0C8F9163" w14:textId="77777777" w:rsidR="00B50050" w:rsidRDefault="00B50050" w:rsidP="0088127C">
            <w:pPr>
              <w:pStyle w:val="OtherTableBody"/>
            </w:pPr>
            <w:r>
              <w:t>13.4.3.2</w:t>
            </w:r>
          </w:p>
        </w:tc>
      </w:tr>
      <w:tr w:rsidR="00B50050" w14:paraId="10812B0D" w14:textId="77777777" w:rsidTr="00195548">
        <w:tc>
          <w:tcPr>
            <w:tcW w:w="3500" w:type="dxa"/>
          </w:tcPr>
          <w:p w14:paraId="1795D80F" w14:textId="77777777" w:rsidR="00B50050" w:rsidRDefault="00B50050" w:rsidP="0088127C">
            <w:pPr>
              <w:pStyle w:val="OtherTableBody"/>
            </w:pPr>
            <w:r>
              <w:t>Accession Identifier</w:t>
            </w:r>
          </w:p>
        </w:tc>
        <w:tc>
          <w:tcPr>
            <w:tcW w:w="700" w:type="dxa"/>
          </w:tcPr>
          <w:p w14:paraId="6A8E65FA" w14:textId="77777777" w:rsidR="00B50050" w:rsidRDefault="00B50050" w:rsidP="0088127C">
            <w:pPr>
              <w:pStyle w:val="OtherTableBody"/>
            </w:pPr>
            <w:r>
              <w:t>01330</w:t>
            </w:r>
          </w:p>
        </w:tc>
        <w:tc>
          <w:tcPr>
            <w:tcW w:w="600" w:type="dxa"/>
          </w:tcPr>
          <w:p w14:paraId="73EB204D" w14:textId="77777777" w:rsidR="00B50050" w:rsidRDefault="00B50050" w:rsidP="0088127C">
            <w:pPr>
              <w:pStyle w:val="OtherTableBody"/>
            </w:pPr>
            <w:r>
              <w:t>IPC</w:t>
            </w:r>
          </w:p>
        </w:tc>
        <w:tc>
          <w:tcPr>
            <w:tcW w:w="600" w:type="dxa"/>
          </w:tcPr>
          <w:p w14:paraId="1E432D2D" w14:textId="77777777" w:rsidR="00B50050" w:rsidRDefault="00B50050" w:rsidP="0088127C">
            <w:pPr>
              <w:pStyle w:val="OtherTableBody"/>
            </w:pPr>
            <w:r>
              <w:t>1</w:t>
            </w:r>
          </w:p>
        </w:tc>
        <w:tc>
          <w:tcPr>
            <w:tcW w:w="600" w:type="dxa"/>
          </w:tcPr>
          <w:p w14:paraId="1228CCED" w14:textId="77777777" w:rsidR="00B50050" w:rsidRDefault="00B50050" w:rsidP="0088127C">
            <w:pPr>
              <w:pStyle w:val="OtherTableBody"/>
            </w:pPr>
            <w:r>
              <w:t>..</w:t>
            </w:r>
          </w:p>
        </w:tc>
        <w:tc>
          <w:tcPr>
            <w:tcW w:w="600" w:type="dxa"/>
          </w:tcPr>
          <w:p w14:paraId="424A4EB4" w14:textId="77777777" w:rsidR="00B50050" w:rsidRDefault="00B50050" w:rsidP="0088127C">
            <w:pPr>
              <w:pStyle w:val="OtherTableBody"/>
            </w:pPr>
          </w:p>
        </w:tc>
        <w:tc>
          <w:tcPr>
            <w:tcW w:w="600" w:type="dxa"/>
          </w:tcPr>
          <w:p w14:paraId="37BA287B" w14:textId="77777777" w:rsidR="00B50050" w:rsidRDefault="00B50050" w:rsidP="0088127C">
            <w:pPr>
              <w:pStyle w:val="OtherTableBody"/>
            </w:pPr>
            <w:r>
              <w:t>EI</w:t>
            </w:r>
          </w:p>
        </w:tc>
        <w:tc>
          <w:tcPr>
            <w:tcW w:w="700" w:type="dxa"/>
          </w:tcPr>
          <w:p w14:paraId="7BAFCF65" w14:textId="77777777" w:rsidR="00B50050" w:rsidRDefault="00B50050" w:rsidP="0088127C">
            <w:pPr>
              <w:pStyle w:val="OtherTableBody"/>
            </w:pPr>
          </w:p>
        </w:tc>
        <w:tc>
          <w:tcPr>
            <w:tcW w:w="600" w:type="dxa"/>
          </w:tcPr>
          <w:p w14:paraId="22B4584B" w14:textId="77777777" w:rsidR="00B50050" w:rsidRDefault="00B50050" w:rsidP="0088127C">
            <w:pPr>
              <w:pStyle w:val="OtherTableBody"/>
            </w:pPr>
          </w:p>
        </w:tc>
        <w:tc>
          <w:tcPr>
            <w:tcW w:w="900" w:type="dxa"/>
          </w:tcPr>
          <w:p w14:paraId="7BABFFCC" w14:textId="77777777" w:rsidR="00B50050" w:rsidRDefault="00B50050" w:rsidP="0088127C">
            <w:pPr>
              <w:pStyle w:val="OtherTableBody"/>
            </w:pPr>
            <w:r>
              <w:t>4.5.6.1</w:t>
            </w:r>
          </w:p>
        </w:tc>
      </w:tr>
      <w:tr w:rsidR="00B50050" w14:paraId="0D1DD4F5" w14:textId="77777777" w:rsidTr="00195548">
        <w:tc>
          <w:tcPr>
            <w:tcW w:w="3500" w:type="dxa"/>
          </w:tcPr>
          <w:p w14:paraId="465D419A" w14:textId="77777777" w:rsidR="00B50050" w:rsidRDefault="00B50050" w:rsidP="0088127C">
            <w:pPr>
              <w:pStyle w:val="OtherTableBody"/>
            </w:pPr>
            <w:r>
              <w:t>Accident Address</w:t>
            </w:r>
          </w:p>
        </w:tc>
        <w:tc>
          <w:tcPr>
            <w:tcW w:w="700" w:type="dxa"/>
          </w:tcPr>
          <w:p w14:paraId="02AA8D69" w14:textId="77777777" w:rsidR="00B50050" w:rsidRDefault="00B50050" w:rsidP="0088127C">
            <w:pPr>
              <w:pStyle w:val="OtherTableBody"/>
            </w:pPr>
            <w:r>
              <w:t>01853</w:t>
            </w:r>
          </w:p>
        </w:tc>
        <w:tc>
          <w:tcPr>
            <w:tcW w:w="600" w:type="dxa"/>
          </w:tcPr>
          <w:p w14:paraId="63FFAE2A" w14:textId="77777777" w:rsidR="00B50050" w:rsidRDefault="00B50050" w:rsidP="0088127C">
            <w:pPr>
              <w:pStyle w:val="OtherTableBody"/>
            </w:pPr>
            <w:r>
              <w:t>ACC</w:t>
            </w:r>
          </w:p>
        </w:tc>
        <w:tc>
          <w:tcPr>
            <w:tcW w:w="600" w:type="dxa"/>
          </w:tcPr>
          <w:p w14:paraId="62C963DD" w14:textId="77777777" w:rsidR="00B50050" w:rsidRDefault="00B50050" w:rsidP="0088127C">
            <w:pPr>
              <w:pStyle w:val="OtherTableBody"/>
            </w:pPr>
            <w:r>
              <w:t>11</w:t>
            </w:r>
          </w:p>
        </w:tc>
        <w:tc>
          <w:tcPr>
            <w:tcW w:w="600" w:type="dxa"/>
          </w:tcPr>
          <w:p w14:paraId="630907A0" w14:textId="77777777" w:rsidR="00B50050" w:rsidRDefault="00B50050" w:rsidP="0088127C">
            <w:pPr>
              <w:pStyle w:val="OtherTableBody"/>
            </w:pPr>
            <w:r>
              <w:t>..</w:t>
            </w:r>
          </w:p>
        </w:tc>
        <w:tc>
          <w:tcPr>
            <w:tcW w:w="600" w:type="dxa"/>
          </w:tcPr>
          <w:p w14:paraId="6C766601" w14:textId="77777777" w:rsidR="00B50050" w:rsidRDefault="00B50050" w:rsidP="0088127C">
            <w:pPr>
              <w:pStyle w:val="OtherTableBody"/>
            </w:pPr>
          </w:p>
        </w:tc>
        <w:tc>
          <w:tcPr>
            <w:tcW w:w="600" w:type="dxa"/>
          </w:tcPr>
          <w:p w14:paraId="15342F40" w14:textId="77777777" w:rsidR="00B50050" w:rsidRDefault="00B50050" w:rsidP="0088127C">
            <w:pPr>
              <w:pStyle w:val="OtherTableBody"/>
            </w:pPr>
            <w:r>
              <w:t>XAD</w:t>
            </w:r>
          </w:p>
        </w:tc>
        <w:tc>
          <w:tcPr>
            <w:tcW w:w="700" w:type="dxa"/>
          </w:tcPr>
          <w:p w14:paraId="0E055988" w14:textId="77777777" w:rsidR="00B50050" w:rsidRDefault="00B50050" w:rsidP="0088127C">
            <w:pPr>
              <w:pStyle w:val="OtherTableBody"/>
            </w:pPr>
          </w:p>
        </w:tc>
        <w:tc>
          <w:tcPr>
            <w:tcW w:w="600" w:type="dxa"/>
          </w:tcPr>
          <w:p w14:paraId="7E48817B" w14:textId="77777777" w:rsidR="00B50050" w:rsidRDefault="00B50050" w:rsidP="0088127C">
            <w:pPr>
              <w:pStyle w:val="OtherTableBody"/>
            </w:pPr>
          </w:p>
        </w:tc>
        <w:tc>
          <w:tcPr>
            <w:tcW w:w="900" w:type="dxa"/>
          </w:tcPr>
          <w:p w14:paraId="3E9C4C09" w14:textId="77777777" w:rsidR="00B50050" w:rsidRDefault="00B50050" w:rsidP="0088127C">
            <w:pPr>
              <w:pStyle w:val="OtherTableBody"/>
            </w:pPr>
            <w:r>
              <w:t>6.5.9.11</w:t>
            </w:r>
          </w:p>
        </w:tc>
      </w:tr>
      <w:tr w:rsidR="00B50050" w14:paraId="33315D25" w14:textId="77777777" w:rsidTr="00195548">
        <w:tc>
          <w:tcPr>
            <w:tcW w:w="3500" w:type="dxa"/>
          </w:tcPr>
          <w:p w14:paraId="4C7F6CC2" w14:textId="77777777" w:rsidR="00B50050" w:rsidRDefault="00B50050" w:rsidP="0088127C">
            <w:pPr>
              <w:pStyle w:val="OtherTableBody"/>
            </w:pPr>
            <w:r>
              <w:t>Accident Code</w:t>
            </w:r>
          </w:p>
        </w:tc>
        <w:tc>
          <w:tcPr>
            <w:tcW w:w="700" w:type="dxa"/>
          </w:tcPr>
          <w:p w14:paraId="4F7C1954" w14:textId="77777777" w:rsidR="00B50050" w:rsidRDefault="00B50050" w:rsidP="0088127C">
            <w:pPr>
              <w:pStyle w:val="OtherTableBody"/>
            </w:pPr>
            <w:r>
              <w:t>00528</w:t>
            </w:r>
          </w:p>
        </w:tc>
        <w:tc>
          <w:tcPr>
            <w:tcW w:w="600" w:type="dxa"/>
          </w:tcPr>
          <w:p w14:paraId="66E496F6" w14:textId="77777777" w:rsidR="00B50050" w:rsidRDefault="00B50050" w:rsidP="0088127C">
            <w:pPr>
              <w:pStyle w:val="OtherTableBody"/>
            </w:pPr>
            <w:r>
              <w:t>ACC</w:t>
            </w:r>
          </w:p>
        </w:tc>
        <w:tc>
          <w:tcPr>
            <w:tcW w:w="600" w:type="dxa"/>
          </w:tcPr>
          <w:p w14:paraId="6A804756" w14:textId="77777777" w:rsidR="00B50050" w:rsidRDefault="00B50050" w:rsidP="0088127C">
            <w:pPr>
              <w:pStyle w:val="OtherTableBody"/>
            </w:pPr>
            <w:r>
              <w:t>2</w:t>
            </w:r>
          </w:p>
        </w:tc>
        <w:tc>
          <w:tcPr>
            <w:tcW w:w="600" w:type="dxa"/>
          </w:tcPr>
          <w:p w14:paraId="563DA4A1" w14:textId="77777777" w:rsidR="00B50050" w:rsidRDefault="00B50050" w:rsidP="0088127C">
            <w:pPr>
              <w:pStyle w:val="OtherTableBody"/>
            </w:pPr>
            <w:r>
              <w:t>..</w:t>
            </w:r>
          </w:p>
        </w:tc>
        <w:tc>
          <w:tcPr>
            <w:tcW w:w="600" w:type="dxa"/>
          </w:tcPr>
          <w:p w14:paraId="15E18E08" w14:textId="77777777" w:rsidR="00B50050" w:rsidRDefault="00B50050" w:rsidP="0088127C">
            <w:pPr>
              <w:pStyle w:val="OtherTableBody"/>
            </w:pPr>
          </w:p>
        </w:tc>
        <w:tc>
          <w:tcPr>
            <w:tcW w:w="600" w:type="dxa"/>
          </w:tcPr>
          <w:p w14:paraId="09127EB5" w14:textId="77777777" w:rsidR="00B50050" w:rsidRDefault="00B50050" w:rsidP="0088127C">
            <w:pPr>
              <w:pStyle w:val="OtherTableBody"/>
            </w:pPr>
            <w:r>
              <w:t>CWE</w:t>
            </w:r>
          </w:p>
        </w:tc>
        <w:tc>
          <w:tcPr>
            <w:tcW w:w="700" w:type="dxa"/>
          </w:tcPr>
          <w:p w14:paraId="2593A944" w14:textId="77777777" w:rsidR="00B50050" w:rsidRDefault="00B50050" w:rsidP="0088127C">
            <w:pPr>
              <w:pStyle w:val="OtherTableBody"/>
            </w:pPr>
          </w:p>
        </w:tc>
        <w:tc>
          <w:tcPr>
            <w:tcW w:w="600" w:type="dxa"/>
          </w:tcPr>
          <w:p w14:paraId="2CD1626E" w14:textId="77777777" w:rsidR="00B50050" w:rsidRDefault="00B50050" w:rsidP="0088127C">
            <w:pPr>
              <w:pStyle w:val="OtherTableBody"/>
            </w:pPr>
            <w:r>
              <w:t>0050</w:t>
            </w:r>
          </w:p>
        </w:tc>
        <w:tc>
          <w:tcPr>
            <w:tcW w:w="900" w:type="dxa"/>
          </w:tcPr>
          <w:p w14:paraId="77B9EFCC" w14:textId="77777777" w:rsidR="00B50050" w:rsidRDefault="00B50050" w:rsidP="0088127C">
            <w:pPr>
              <w:pStyle w:val="OtherTableBody"/>
            </w:pPr>
            <w:r>
              <w:t>6.5.9.2</w:t>
            </w:r>
          </w:p>
        </w:tc>
      </w:tr>
      <w:tr w:rsidR="00B50050" w14:paraId="1CC2C907" w14:textId="77777777" w:rsidTr="00195548">
        <w:tc>
          <w:tcPr>
            <w:tcW w:w="3500" w:type="dxa"/>
          </w:tcPr>
          <w:p w14:paraId="07CF2DFC" w14:textId="77777777" w:rsidR="00B50050" w:rsidRDefault="00B50050" w:rsidP="0088127C">
            <w:pPr>
              <w:pStyle w:val="OtherTableBody"/>
            </w:pPr>
            <w:r>
              <w:t>Accident Date/Time</w:t>
            </w:r>
          </w:p>
        </w:tc>
        <w:tc>
          <w:tcPr>
            <w:tcW w:w="700" w:type="dxa"/>
          </w:tcPr>
          <w:p w14:paraId="3223D259" w14:textId="77777777" w:rsidR="00B50050" w:rsidRDefault="00B50050" w:rsidP="0088127C">
            <w:pPr>
              <w:pStyle w:val="OtherTableBody"/>
            </w:pPr>
            <w:r>
              <w:t>00527</w:t>
            </w:r>
          </w:p>
        </w:tc>
        <w:tc>
          <w:tcPr>
            <w:tcW w:w="600" w:type="dxa"/>
          </w:tcPr>
          <w:p w14:paraId="234963D8" w14:textId="77777777" w:rsidR="00B50050" w:rsidRDefault="00B50050" w:rsidP="0088127C">
            <w:pPr>
              <w:pStyle w:val="OtherTableBody"/>
            </w:pPr>
            <w:r>
              <w:t>ACC</w:t>
            </w:r>
          </w:p>
        </w:tc>
        <w:tc>
          <w:tcPr>
            <w:tcW w:w="600" w:type="dxa"/>
          </w:tcPr>
          <w:p w14:paraId="51882232" w14:textId="77777777" w:rsidR="00B50050" w:rsidRDefault="00B50050" w:rsidP="0088127C">
            <w:pPr>
              <w:pStyle w:val="OtherTableBody"/>
            </w:pPr>
            <w:r>
              <w:t>1</w:t>
            </w:r>
          </w:p>
        </w:tc>
        <w:tc>
          <w:tcPr>
            <w:tcW w:w="600" w:type="dxa"/>
          </w:tcPr>
          <w:p w14:paraId="6E94B200" w14:textId="77777777" w:rsidR="00B50050" w:rsidRDefault="00B50050" w:rsidP="0088127C">
            <w:pPr>
              <w:pStyle w:val="OtherTableBody"/>
            </w:pPr>
            <w:r>
              <w:t>..</w:t>
            </w:r>
          </w:p>
        </w:tc>
        <w:tc>
          <w:tcPr>
            <w:tcW w:w="600" w:type="dxa"/>
          </w:tcPr>
          <w:p w14:paraId="597DA209" w14:textId="77777777" w:rsidR="00B50050" w:rsidRDefault="00B50050" w:rsidP="0088127C">
            <w:pPr>
              <w:pStyle w:val="OtherTableBody"/>
            </w:pPr>
          </w:p>
        </w:tc>
        <w:tc>
          <w:tcPr>
            <w:tcW w:w="600" w:type="dxa"/>
          </w:tcPr>
          <w:p w14:paraId="43BE0CCF" w14:textId="77777777" w:rsidR="00B50050" w:rsidRDefault="00B50050" w:rsidP="0088127C">
            <w:pPr>
              <w:pStyle w:val="OtherTableBody"/>
            </w:pPr>
            <w:r>
              <w:t>DTM</w:t>
            </w:r>
          </w:p>
        </w:tc>
        <w:tc>
          <w:tcPr>
            <w:tcW w:w="700" w:type="dxa"/>
          </w:tcPr>
          <w:p w14:paraId="6CFE3D5C" w14:textId="77777777" w:rsidR="00B50050" w:rsidRDefault="00B50050" w:rsidP="0088127C">
            <w:pPr>
              <w:pStyle w:val="OtherTableBody"/>
            </w:pPr>
          </w:p>
        </w:tc>
        <w:tc>
          <w:tcPr>
            <w:tcW w:w="600" w:type="dxa"/>
          </w:tcPr>
          <w:p w14:paraId="7084DC4B" w14:textId="77777777" w:rsidR="00B50050" w:rsidRDefault="00B50050" w:rsidP="0088127C">
            <w:pPr>
              <w:pStyle w:val="OtherTableBody"/>
            </w:pPr>
          </w:p>
        </w:tc>
        <w:tc>
          <w:tcPr>
            <w:tcW w:w="900" w:type="dxa"/>
          </w:tcPr>
          <w:p w14:paraId="34041C69" w14:textId="77777777" w:rsidR="00B50050" w:rsidRDefault="00B50050" w:rsidP="0088127C">
            <w:pPr>
              <w:pStyle w:val="OtherTableBody"/>
            </w:pPr>
            <w:r>
              <w:t>6.5.9.1</w:t>
            </w:r>
          </w:p>
        </w:tc>
      </w:tr>
      <w:tr w:rsidR="00B50050" w14:paraId="610092DA" w14:textId="77777777" w:rsidTr="00195548">
        <w:tc>
          <w:tcPr>
            <w:tcW w:w="3500" w:type="dxa"/>
          </w:tcPr>
          <w:p w14:paraId="77A6E60F" w14:textId="77777777" w:rsidR="00B50050" w:rsidRDefault="00B50050" w:rsidP="0088127C">
            <w:pPr>
              <w:pStyle w:val="OtherTableBody"/>
            </w:pPr>
            <w:r>
              <w:t>Accident Death Indicator</w:t>
            </w:r>
          </w:p>
        </w:tc>
        <w:tc>
          <w:tcPr>
            <w:tcW w:w="700" w:type="dxa"/>
          </w:tcPr>
          <w:p w14:paraId="58D4C974" w14:textId="77777777" w:rsidR="00B50050" w:rsidRDefault="00B50050" w:rsidP="0088127C">
            <w:pPr>
              <w:pStyle w:val="OtherTableBody"/>
            </w:pPr>
            <w:r>
              <w:t>00814</w:t>
            </w:r>
          </w:p>
        </w:tc>
        <w:tc>
          <w:tcPr>
            <w:tcW w:w="600" w:type="dxa"/>
          </w:tcPr>
          <w:p w14:paraId="764158A7" w14:textId="77777777" w:rsidR="00B50050" w:rsidRDefault="00B50050" w:rsidP="0088127C">
            <w:pPr>
              <w:pStyle w:val="OtherTableBody"/>
            </w:pPr>
            <w:r>
              <w:t>ACC</w:t>
            </w:r>
          </w:p>
        </w:tc>
        <w:tc>
          <w:tcPr>
            <w:tcW w:w="600" w:type="dxa"/>
          </w:tcPr>
          <w:p w14:paraId="43F305FD" w14:textId="77777777" w:rsidR="00B50050" w:rsidRDefault="00B50050" w:rsidP="0088127C">
            <w:pPr>
              <w:pStyle w:val="OtherTableBody"/>
            </w:pPr>
            <w:r>
              <w:t>6</w:t>
            </w:r>
          </w:p>
        </w:tc>
        <w:tc>
          <w:tcPr>
            <w:tcW w:w="600" w:type="dxa"/>
          </w:tcPr>
          <w:p w14:paraId="5D39968C" w14:textId="77777777" w:rsidR="00B50050" w:rsidRDefault="00B50050" w:rsidP="0088127C">
            <w:pPr>
              <w:pStyle w:val="OtherTableBody"/>
            </w:pPr>
            <w:r>
              <w:t>1..1</w:t>
            </w:r>
          </w:p>
        </w:tc>
        <w:tc>
          <w:tcPr>
            <w:tcW w:w="600" w:type="dxa"/>
          </w:tcPr>
          <w:p w14:paraId="05515852" w14:textId="77777777" w:rsidR="00B50050" w:rsidRDefault="00B50050" w:rsidP="0088127C">
            <w:pPr>
              <w:pStyle w:val="OtherTableBody"/>
            </w:pPr>
          </w:p>
        </w:tc>
        <w:tc>
          <w:tcPr>
            <w:tcW w:w="600" w:type="dxa"/>
          </w:tcPr>
          <w:p w14:paraId="1CB60501" w14:textId="77777777" w:rsidR="00B50050" w:rsidRDefault="00B50050" w:rsidP="0088127C">
            <w:pPr>
              <w:pStyle w:val="OtherTableBody"/>
            </w:pPr>
            <w:r>
              <w:t>ID</w:t>
            </w:r>
          </w:p>
        </w:tc>
        <w:tc>
          <w:tcPr>
            <w:tcW w:w="700" w:type="dxa"/>
          </w:tcPr>
          <w:p w14:paraId="0DEAA838" w14:textId="77777777" w:rsidR="00B50050" w:rsidRDefault="00B50050" w:rsidP="0088127C">
            <w:pPr>
              <w:pStyle w:val="OtherTableBody"/>
            </w:pPr>
          </w:p>
        </w:tc>
        <w:tc>
          <w:tcPr>
            <w:tcW w:w="600" w:type="dxa"/>
          </w:tcPr>
          <w:p w14:paraId="7E44304D" w14:textId="77777777" w:rsidR="00B50050" w:rsidRDefault="00B50050" w:rsidP="0088127C">
            <w:pPr>
              <w:pStyle w:val="OtherTableBody"/>
            </w:pPr>
            <w:r>
              <w:t>0136</w:t>
            </w:r>
          </w:p>
        </w:tc>
        <w:tc>
          <w:tcPr>
            <w:tcW w:w="900" w:type="dxa"/>
          </w:tcPr>
          <w:p w14:paraId="18FDF083" w14:textId="77777777" w:rsidR="00B50050" w:rsidRDefault="00B50050" w:rsidP="0088127C">
            <w:pPr>
              <w:pStyle w:val="OtherTableBody"/>
            </w:pPr>
            <w:r>
              <w:t>6.5.9.6</w:t>
            </w:r>
          </w:p>
        </w:tc>
      </w:tr>
      <w:tr w:rsidR="00B50050" w14:paraId="298F79DB" w14:textId="77777777" w:rsidTr="00195548">
        <w:tc>
          <w:tcPr>
            <w:tcW w:w="3500" w:type="dxa"/>
          </w:tcPr>
          <w:p w14:paraId="6E0E970D" w14:textId="77777777" w:rsidR="00B50050" w:rsidRDefault="00B50050" w:rsidP="0088127C">
            <w:pPr>
              <w:pStyle w:val="OtherTableBody"/>
            </w:pPr>
            <w:r>
              <w:t>Accident Description</w:t>
            </w:r>
          </w:p>
        </w:tc>
        <w:tc>
          <w:tcPr>
            <w:tcW w:w="700" w:type="dxa"/>
          </w:tcPr>
          <w:p w14:paraId="40C5B01B" w14:textId="77777777" w:rsidR="00B50050" w:rsidRDefault="00B50050" w:rsidP="0088127C">
            <w:pPr>
              <w:pStyle w:val="OtherTableBody"/>
            </w:pPr>
            <w:r>
              <w:t>01503</w:t>
            </w:r>
          </w:p>
        </w:tc>
        <w:tc>
          <w:tcPr>
            <w:tcW w:w="600" w:type="dxa"/>
          </w:tcPr>
          <w:p w14:paraId="7B01C250" w14:textId="77777777" w:rsidR="00B50050" w:rsidRDefault="00B50050" w:rsidP="0088127C">
            <w:pPr>
              <w:pStyle w:val="OtherTableBody"/>
            </w:pPr>
            <w:r>
              <w:t>ACC</w:t>
            </w:r>
          </w:p>
        </w:tc>
        <w:tc>
          <w:tcPr>
            <w:tcW w:w="600" w:type="dxa"/>
          </w:tcPr>
          <w:p w14:paraId="0D887459" w14:textId="77777777" w:rsidR="00B50050" w:rsidRDefault="00B50050" w:rsidP="0088127C">
            <w:pPr>
              <w:pStyle w:val="OtherTableBody"/>
            </w:pPr>
            <w:r>
              <w:t>8</w:t>
            </w:r>
          </w:p>
        </w:tc>
        <w:tc>
          <w:tcPr>
            <w:tcW w:w="600" w:type="dxa"/>
          </w:tcPr>
          <w:p w14:paraId="46E4226B" w14:textId="77777777" w:rsidR="00B50050" w:rsidRDefault="00B50050" w:rsidP="0088127C">
            <w:pPr>
              <w:pStyle w:val="OtherTableBody"/>
            </w:pPr>
            <w:r>
              <w:t>..</w:t>
            </w:r>
          </w:p>
        </w:tc>
        <w:tc>
          <w:tcPr>
            <w:tcW w:w="600" w:type="dxa"/>
          </w:tcPr>
          <w:p w14:paraId="39094388" w14:textId="77777777" w:rsidR="00B50050" w:rsidRDefault="00B50050" w:rsidP="0088127C">
            <w:pPr>
              <w:pStyle w:val="OtherTableBody"/>
            </w:pPr>
            <w:r>
              <w:t>1000=</w:t>
            </w:r>
          </w:p>
        </w:tc>
        <w:tc>
          <w:tcPr>
            <w:tcW w:w="600" w:type="dxa"/>
          </w:tcPr>
          <w:p w14:paraId="33707805" w14:textId="77777777" w:rsidR="00B50050" w:rsidRDefault="00B50050" w:rsidP="0088127C">
            <w:pPr>
              <w:pStyle w:val="OtherTableBody"/>
            </w:pPr>
            <w:r>
              <w:t>ST</w:t>
            </w:r>
          </w:p>
        </w:tc>
        <w:tc>
          <w:tcPr>
            <w:tcW w:w="700" w:type="dxa"/>
          </w:tcPr>
          <w:p w14:paraId="7CB939D2" w14:textId="77777777" w:rsidR="00B50050" w:rsidRDefault="00B50050" w:rsidP="0088127C">
            <w:pPr>
              <w:pStyle w:val="OtherTableBody"/>
            </w:pPr>
          </w:p>
        </w:tc>
        <w:tc>
          <w:tcPr>
            <w:tcW w:w="600" w:type="dxa"/>
          </w:tcPr>
          <w:p w14:paraId="68EC1D9B" w14:textId="77777777" w:rsidR="00B50050" w:rsidRDefault="00B50050" w:rsidP="0088127C">
            <w:pPr>
              <w:pStyle w:val="OtherTableBody"/>
            </w:pPr>
          </w:p>
        </w:tc>
        <w:tc>
          <w:tcPr>
            <w:tcW w:w="900" w:type="dxa"/>
          </w:tcPr>
          <w:p w14:paraId="4538A7F0" w14:textId="77777777" w:rsidR="00B50050" w:rsidRDefault="00B50050" w:rsidP="0088127C">
            <w:pPr>
              <w:pStyle w:val="OtherTableBody"/>
            </w:pPr>
            <w:r>
              <w:t>6.5.9.8</w:t>
            </w:r>
          </w:p>
        </w:tc>
      </w:tr>
      <w:tr w:rsidR="00B50050" w14:paraId="27946590" w14:textId="77777777" w:rsidTr="00195548">
        <w:tc>
          <w:tcPr>
            <w:tcW w:w="3500" w:type="dxa"/>
          </w:tcPr>
          <w:p w14:paraId="00428DF8" w14:textId="77777777" w:rsidR="00B50050" w:rsidRDefault="00B50050" w:rsidP="0088127C">
            <w:pPr>
              <w:pStyle w:val="OtherTableBody"/>
            </w:pPr>
            <w:r>
              <w:t>Accident Identifier</w:t>
            </w:r>
          </w:p>
        </w:tc>
        <w:tc>
          <w:tcPr>
            <w:tcW w:w="700" w:type="dxa"/>
          </w:tcPr>
          <w:p w14:paraId="144D1A8B" w14:textId="77777777" w:rsidR="00B50050" w:rsidRDefault="00B50050" w:rsidP="0088127C">
            <w:pPr>
              <w:pStyle w:val="OtherTableBody"/>
            </w:pPr>
            <w:r>
              <w:t>03338</w:t>
            </w:r>
          </w:p>
        </w:tc>
        <w:tc>
          <w:tcPr>
            <w:tcW w:w="600" w:type="dxa"/>
          </w:tcPr>
          <w:p w14:paraId="6D0009DB" w14:textId="77777777" w:rsidR="00B50050" w:rsidRDefault="00B50050" w:rsidP="0088127C">
            <w:pPr>
              <w:pStyle w:val="OtherTableBody"/>
            </w:pPr>
            <w:r>
              <w:t>ACC</w:t>
            </w:r>
          </w:p>
        </w:tc>
        <w:tc>
          <w:tcPr>
            <w:tcW w:w="600" w:type="dxa"/>
          </w:tcPr>
          <w:p w14:paraId="35870A15" w14:textId="77777777" w:rsidR="00B50050" w:rsidRDefault="00B50050" w:rsidP="0088127C">
            <w:pPr>
              <w:pStyle w:val="OtherTableBody"/>
            </w:pPr>
            <w:r>
              <w:t>13</w:t>
            </w:r>
          </w:p>
        </w:tc>
        <w:tc>
          <w:tcPr>
            <w:tcW w:w="600" w:type="dxa"/>
          </w:tcPr>
          <w:p w14:paraId="189A867F" w14:textId="77777777" w:rsidR="00B50050" w:rsidRDefault="00B50050" w:rsidP="0088127C">
            <w:pPr>
              <w:pStyle w:val="OtherTableBody"/>
            </w:pPr>
            <w:r>
              <w:t>..</w:t>
            </w:r>
          </w:p>
        </w:tc>
        <w:tc>
          <w:tcPr>
            <w:tcW w:w="600" w:type="dxa"/>
          </w:tcPr>
          <w:p w14:paraId="7B2678D2" w14:textId="77777777" w:rsidR="00B50050" w:rsidRDefault="00B50050" w:rsidP="0088127C">
            <w:pPr>
              <w:pStyle w:val="OtherTableBody"/>
            </w:pPr>
          </w:p>
        </w:tc>
        <w:tc>
          <w:tcPr>
            <w:tcW w:w="600" w:type="dxa"/>
          </w:tcPr>
          <w:p w14:paraId="0DF60375" w14:textId="77777777" w:rsidR="00B50050" w:rsidRDefault="00B50050" w:rsidP="0088127C">
            <w:pPr>
              <w:pStyle w:val="OtherTableBody"/>
            </w:pPr>
            <w:r>
              <w:t>EI</w:t>
            </w:r>
          </w:p>
        </w:tc>
        <w:tc>
          <w:tcPr>
            <w:tcW w:w="700" w:type="dxa"/>
          </w:tcPr>
          <w:p w14:paraId="31EF5A06" w14:textId="77777777" w:rsidR="00B50050" w:rsidRDefault="00B50050" w:rsidP="0088127C">
            <w:pPr>
              <w:pStyle w:val="OtherTableBody"/>
            </w:pPr>
            <w:r>
              <w:t>Y</w:t>
            </w:r>
          </w:p>
        </w:tc>
        <w:tc>
          <w:tcPr>
            <w:tcW w:w="600" w:type="dxa"/>
          </w:tcPr>
          <w:p w14:paraId="465D6CB3" w14:textId="77777777" w:rsidR="00B50050" w:rsidRDefault="00B50050" w:rsidP="0088127C">
            <w:pPr>
              <w:pStyle w:val="OtherTableBody"/>
            </w:pPr>
          </w:p>
        </w:tc>
        <w:tc>
          <w:tcPr>
            <w:tcW w:w="900" w:type="dxa"/>
          </w:tcPr>
          <w:p w14:paraId="091FE4AD" w14:textId="77777777" w:rsidR="00B50050" w:rsidRDefault="00B50050" w:rsidP="0088127C">
            <w:pPr>
              <w:pStyle w:val="OtherTableBody"/>
            </w:pPr>
            <w:r>
              <w:t>6.5.9.13</w:t>
            </w:r>
          </w:p>
        </w:tc>
      </w:tr>
      <w:tr w:rsidR="00B50050" w14:paraId="7CEEFF9A" w14:textId="77777777" w:rsidTr="00195548">
        <w:tc>
          <w:tcPr>
            <w:tcW w:w="3500" w:type="dxa"/>
          </w:tcPr>
          <w:p w14:paraId="03091F4E" w14:textId="77777777" w:rsidR="00B50050" w:rsidRDefault="00B50050" w:rsidP="0088127C">
            <w:pPr>
              <w:pStyle w:val="OtherTableBody"/>
            </w:pPr>
            <w:r>
              <w:t>Accident Job Related Indicator</w:t>
            </w:r>
          </w:p>
        </w:tc>
        <w:tc>
          <w:tcPr>
            <w:tcW w:w="700" w:type="dxa"/>
          </w:tcPr>
          <w:p w14:paraId="1002AC96" w14:textId="77777777" w:rsidR="00B50050" w:rsidRDefault="00B50050" w:rsidP="0088127C">
            <w:pPr>
              <w:pStyle w:val="OtherTableBody"/>
            </w:pPr>
            <w:r>
              <w:t>00813</w:t>
            </w:r>
          </w:p>
        </w:tc>
        <w:tc>
          <w:tcPr>
            <w:tcW w:w="600" w:type="dxa"/>
          </w:tcPr>
          <w:p w14:paraId="51A3A147" w14:textId="77777777" w:rsidR="00B50050" w:rsidRDefault="00B50050" w:rsidP="0088127C">
            <w:pPr>
              <w:pStyle w:val="OtherTableBody"/>
            </w:pPr>
            <w:r>
              <w:t>ACC</w:t>
            </w:r>
          </w:p>
        </w:tc>
        <w:tc>
          <w:tcPr>
            <w:tcW w:w="600" w:type="dxa"/>
          </w:tcPr>
          <w:p w14:paraId="0D6F06C6" w14:textId="77777777" w:rsidR="00B50050" w:rsidRDefault="00B50050" w:rsidP="0088127C">
            <w:pPr>
              <w:pStyle w:val="OtherTableBody"/>
            </w:pPr>
            <w:r>
              <w:t>5</w:t>
            </w:r>
          </w:p>
        </w:tc>
        <w:tc>
          <w:tcPr>
            <w:tcW w:w="600" w:type="dxa"/>
          </w:tcPr>
          <w:p w14:paraId="77639592" w14:textId="77777777" w:rsidR="00B50050" w:rsidRDefault="00B50050" w:rsidP="0088127C">
            <w:pPr>
              <w:pStyle w:val="OtherTableBody"/>
            </w:pPr>
            <w:r>
              <w:t>1..1</w:t>
            </w:r>
          </w:p>
        </w:tc>
        <w:tc>
          <w:tcPr>
            <w:tcW w:w="600" w:type="dxa"/>
          </w:tcPr>
          <w:p w14:paraId="426DF25B" w14:textId="77777777" w:rsidR="00B50050" w:rsidRDefault="00B50050" w:rsidP="0088127C">
            <w:pPr>
              <w:pStyle w:val="OtherTableBody"/>
            </w:pPr>
          </w:p>
        </w:tc>
        <w:tc>
          <w:tcPr>
            <w:tcW w:w="600" w:type="dxa"/>
          </w:tcPr>
          <w:p w14:paraId="0EF771B1" w14:textId="77777777" w:rsidR="00B50050" w:rsidRDefault="00B50050" w:rsidP="0088127C">
            <w:pPr>
              <w:pStyle w:val="OtherTableBody"/>
            </w:pPr>
            <w:r>
              <w:t>ID</w:t>
            </w:r>
          </w:p>
        </w:tc>
        <w:tc>
          <w:tcPr>
            <w:tcW w:w="700" w:type="dxa"/>
          </w:tcPr>
          <w:p w14:paraId="45D1449B" w14:textId="77777777" w:rsidR="00B50050" w:rsidRDefault="00B50050" w:rsidP="0088127C">
            <w:pPr>
              <w:pStyle w:val="OtherTableBody"/>
            </w:pPr>
          </w:p>
        </w:tc>
        <w:tc>
          <w:tcPr>
            <w:tcW w:w="600" w:type="dxa"/>
          </w:tcPr>
          <w:p w14:paraId="0841B5B8" w14:textId="77777777" w:rsidR="00B50050" w:rsidRDefault="00B50050" w:rsidP="0088127C">
            <w:pPr>
              <w:pStyle w:val="OtherTableBody"/>
            </w:pPr>
            <w:r>
              <w:t>0136</w:t>
            </w:r>
          </w:p>
        </w:tc>
        <w:tc>
          <w:tcPr>
            <w:tcW w:w="900" w:type="dxa"/>
          </w:tcPr>
          <w:p w14:paraId="5BE50B4A" w14:textId="77777777" w:rsidR="00B50050" w:rsidRDefault="00B50050" w:rsidP="0088127C">
            <w:pPr>
              <w:pStyle w:val="OtherTableBody"/>
            </w:pPr>
            <w:r>
              <w:t>6.5.9.5</w:t>
            </w:r>
          </w:p>
        </w:tc>
      </w:tr>
      <w:tr w:rsidR="00B50050" w14:paraId="6EC1B480" w14:textId="77777777" w:rsidTr="00195548">
        <w:tc>
          <w:tcPr>
            <w:tcW w:w="3500" w:type="dxa"/>
          </w:tcPr>
          <w:p w14:paraId="77D0C275" w14:textId="77777777" w:rsidR="00B50050" w:rsidRDefault="00B50050" w:rsidP="0088127C">
            <w:pPr>
              <w:pStyle w:val="OtherTableBody"/>
            </w:pPr>
            <w:r>
              <w:t>Accident Location</w:t>
            </w:r>
          </w:p>
        </w:tc>
        <w:tc>
          <w:tcPr>
            <w:tcW w:w="700" w:type="dxa"/>
          </w:tcPr>
          <w:p w14:paraId="1EC10B1A" w14:textId="77777777" w:rsidR="00B50050" w:rsidRDefault="00B50050" w:rsidP="0088127C">
            <w:pPr>
              <w:pStyle w:val="OtherTableBody"/>
            </w:pPr>
            <w:r>
              <w:t>00529</w:t>
            </w:r>
          </w:p>
        </w:tc>
        <w:tc>
          <w:tcPr>
            <w:tcW w:w="600" w:type="dxa"/>
          </w:tcPr>
          <w:p w14:paraId="6ED39D03" w14:textId="77777777" w:rsidR="00B50050" w:rsidRDefault="00B50050" w:rsidP="0088127C">
            <w:pPr>
              <w:pStyle w:val="OtherTableBody"/>
            </w:pPr>
            <w:r>
              <w:t>ACC</w:t>
            </w:r>
          </w:p>
        </w:tc>
        <w:tc>
          <w:tcPr>
            <w:tcW w:w="600" w:type="dxa"/>
          </w:tcPr>
          <w:p w14:paraId="473B819D" w14:textId="77777777" w:rsidR="00B50050" w:rsidRDefault="00B50050" w:rsidP="0088127C">
            <w:pPr>
              <w:pStyle w:val="OtherTableBody"/>
            </w:pPr>
            <w:r>
              <w:t>3</w:t>
            </w:r>
          </w:p>
        </w:tc>
        <w:tc>
          <w:tcPr>
            <w:tcW w:w="600" w:type="dxa"/>
          </w:tcPr>
          <w:p w14:paraId="50E831E3" w14:textId="77777777" w:rsidR="00B50050" w:rsidRDefault="00B50050" w:rsidP="0088127C">
            <w:pPr>
              <w:pStyle w:val="OtherTableBody"/>
            </w:pPr>
            <w:r>
              <w:t>..</w:t>
            </w:r>
          </w:p>
        </w:tc>
        <w:tc>
          <w:tcPr>
            <w:tcW w:w="600" w:type="dxa"/>
          </w:tcPr>
          <w:p w14:paraId="76CEA0BC" w14:textId="77777777" w:rsidR="00B50050" w:rsidRDefault="00B50050" w:rsidP="0088127C">
            <w:pPr>
              <w:pStyle w:val="OtherTableBody"/>
            </w:pPr>
            <w:r>
              <w:t>25#</w:t>
            </w:r>
          </w:p>
        </w:tc>
        <w:tc>
          <w:tcPr>
            <w:tcW w:w="600" w:type="dxa"/>
          </w:tcPr>
          <w:p w14:paraId="6FF9533D" w14:textId="77777777" w:rsidR="00B50050" w:rsidRDefault="00B50050" w:rsidP="0088127C">
            <w:pPr>
              <w:pStyle w:val="OtherTableBody"/>
            </w:pPr>
            <w:r>
              <w:t>ST</w:t>
            </w:r>
          </w:p>
        </w:tc>
        <w:tc>
          <w:tcPr>
            <w:tcW w:w="700" w:type="dxa"/>
          </w:tcPr>
          <w:p w14:paraId="4AFB509B" w14:textId="77777777" w:rsidR="00B50050" w:rsidRDefault="00B50050" w:rsidP="0088127C">
            <w:pPr>
              <w:pStyle w:val="OtherTableBody"/>
            </w:pPr>
          </w:p>
        </w:tc>
        <w:tc>
          <w:tcPr>
            <w:tcW w:w="600" w:type="dxa"/>
          </w:tcPr>
          <w:p w14:paraId="2650377B" w14:textId="77777777" w:rsidR="00B50050" w:rsidRDefault="00B50050" w:rsidP="0088127C">
            <w:pPr>
              <w:pStyle w:val="OtherTableBody"/>
            </w:pPr>
          </w:p>
        </w:tc>
        <w:tc>
          <w:tcPr>
            <w:tcW w:w="900" w:type="dxa"/>
          </w:tcPr>
          <w:p w14:paraId="6E6D361C" w14:textId="77777777" w:rsidR="00B50050" w:rsidRDefault="00B50050" w:rsidP="0088127C">
            <w:pPr>
              <w:pStyle w:val="OtherTableBody"/>
            </w:pPr>
            <w:r>
              <w:t>6.5.9.3</w:t>
            </w:r>
          </w:p>
        </w:tc>
      </w:tr>
      <w:tr w:rsidR="00B50050" w14:paraId="58E66687" w14:textId="77777777" w:rsidTr="00195548">
        <w:tc>
          <w:tcPr>
            <w:tcW w:w="3500" w:type="dxa"/>
          </w:tcPr>
          <w:p w14:paraId="183674BC" w14:textId="77777777" w:rsidR="00B50050" w:rsidRDefault="00B50050" w:rsidP="0088127C">
            <w:pPr>
              <w:pStyle w:val="OtherTableBody"/>
            </w:pPr>
            <w:r>
              <w:t>Accommodation Code</w:t>
            </w:r>
          </w:p>
        </w:tc>
        <w:tc>
          <w:tcPr>
            <w:tcW w:w="700" w:type="dxa"/>
          </w:tcPr>
          <w:p w14:paraId="7C2908DD" w14:textId="77777777" w:rsidR="00B50050" w:rsidRDefault="00B50050" w:rsidP="0088127C">
            <w:pPr>
              <w:pStyle w:val="OtherTableBody"/>
            </w:pPr>
            <w:r>
              <w:t>00182</w:t>
            </w:r>
          </w:p>
        </w:tc>
        <w:tc>
          <w:tcPr>
            <w:tcW w:w="600" w:type="dxa"/>
          </w:tcPr>
          <w:p w14:paraId="4D460BCF" w14:textId="77777777" w:rsidR="00B50050" w:rsidRDefault="00B50050" w:rsidP="0088127C">
            <w:pPr>
              <w:pStyle w:val="OtherTableBody"/>
            </w:pPr>
            <w:r>
              <w:t>PV2</w:t>
            </w:r>
          </w:p>
        </w:tc>
        <w:tc>
          <w:tcPr>
            <w:tcW w:w="600" w:type="dxa"/>
          </w:tcPr>
          <w:p w14:paraId="133FD20E" w14:textId="77777777" w:rsidR="00B50050" w:rsidRDefault="00B50050" w:rsidP="0088127C">
            <w:pPr>
              <w:pStyle w:val="OtherTableBody"/>
            </w:pPr>
            <w:r>
              <w:t>2</w:t>
            </w:r>
          </w:p>
        </w:tc>
        <w:tc>
          <w:tcPr>
            <w:tcW w:w="600" w:type="dxa"/>
          </w:tcPr>
          <w:p w14:paraId="126A0C00" w14:textId="77777777" w:rsidR="00B50050" w:rsidRDefault="00B50050" w:rsidP="0088127C">
            <w:pPr>
              <w:pStyle w:val="OtherTableBody"/>
            </w:pPr>
            <w:r>
              <w:t>..</w:t>
            </w:r>
          </w:p>
        </w:tc>
        <w:tc>
          <w:tcPr>
            <w:tcW w:w="600" w:type="dxa"/>
          </w:tcPr>
          <w:p w14:paraId="095B1639" w14:textId="77777777" w:rsidR="00B50050" w:rsidRDefault="00B50050" w:rsidP="0088127C">
            <w:pPr>
              <w:pStyle w:val="OtherTableBody"/>
            </w:pPr>
          </w:p>
        </w:tc>
        <w:tc>
          <w:tcPr>
            <w:tcW w:w="600" w:type="dxa"/>
          </w:tcPr>
          <w:p w14:paraId="0670415B" w14:textId="77777777" w:rsidR="00B50050" w:rsidRDefault="00B50050" w:rsidP="0088127C">
            <w:pPr>
              <w:pStyle w:val="OtherTableBody"/>
            </w:pPr>
            <w:r>
              <w:t>CWE</w:t>
            </w:r>
          </w:p>
        </w:tc>
        <w:tc>
          <w:tcPr>
            <w:tcW w:w="700" w:type="dxa"/>
          </w:tcPr>
          <w:p w14:paraId="1B87FFD3" w14:textId="77777777" w:rsidR="00B50050" w:rsidRDefault="00B50050" w:rsidP="0088127C">
            <w:pPr>
              <w:pStyle w:val="OtherTableBody"/>
            </w:pPr>
          </w:p>
        </w:tc>
        <w:tc>
          <w:tcPr>
            <w:tcW w:w="600" w:type="dxa"/>
          </w:tcPr>
          <w:p w14:paraId="4B6E0B3B" w14:textId="77777777" w:rsidR="00B50050" w:rsidRDefault="00B50050" w:rsidP="0088127C">
            <w:pPr>
              <w:pStyle w:val="OtherTableBody"/>
            </w:pPr>
            <w:r>
              <w:t>0129</w:t>
            </w:r>
          </w:p>
        </w:tc>
        <w:tc>
          <w:tcPr>
            <w:tcW w:w="900" w:type="dxa"/>
          </w:tcPr>
          <w:p w14:paraId="57B1BE82" w14:textId="77777777" w:rsidR="00B50050" w:rsidRDefault="00B50050" w:rsidP="0088127C">
            <w:pPr>
              <w:pStyle w:val="OtherTableBody"/>
            </w:pPr>
            <w:r>
              <w:t>3.4.4.2</w:t>
            </w:r>
          </w:p>
        </w:tc>
      </w:tr>
      <w:tr w:rsidR="00B50050" w14:paraId="2761598E" w14:textId="77777777" w:rsidTr="00195548">
        <w:tc>
          <w:tcPr>
            <w:tcW w:w="3500" w:type="dxa"/>
          </w:tcPr>
          <w:p w14:paraId="19F83910" w14:textId="77777777" w:rsidR="00B50050" w:rsidRDefault="00B50050" w:rsidP="0088127C">
            <w:pPr>
              <w:pStyle w:val="OtherTableBody"/>
            </w:pPr>
            <w:r>
              <w:t>Accommodation Type</w:t>
            </w:r>
          </w:p>
        </w:tc>
        <w:tc>
          <w:tcPr>
            <w:tcW w:w="700" w:type="dxa"/>
          </w:tcPr>
          <w:p w14:paraId="62B1E37E" w14:textId="77777777" w:rsidR="00B50050" w:rsidRDefault="00B50050" w:rsidP="0088127C">
            <w:pPr>
              <w:pStyle w:val="OtherTableBody"/>
            </w:pPr>
            <w:r>
              <w:t>00980</w:t>
            </w:r>
          </w:p>
        </w:tc>
        <w:tc>
          <w:tcPr>
            <w:tcW w:w="600" w:type="dxa"/>
          </w:tcPr>
          <w:p w14:paraId="5D7139F4" w14:textId="77777777" w:rsidR="00B50050" w:rsidRDefault="00B50050" w:rsidP="0088127C">
            <w:pPr>
              <w:pStyle w:val="OtherTableBody"/>
            </w:pPr>
            <w:r>
              <w:t>LCC</w:t>
            </w:r>
          </w:p>
        </w:tc>
        <w:tc>
          <w:tcPr>
            <w:tcW w:w="600" w:type="dxa"/>
          </w:tcPr>
          <w:p w14:paraId="5BC93608" w14:textId="77777777" w:rsidR="00B50050" w:rsidRDefault="00B50050" w:rsidP="0088127C">
            <w:pPr>
              <w:pStyle w:val="OtherTableBody"/>
            </w:pPr>
            <w:r>
              <w:t>3</w:t>
            </w:r>
          </w:p>
        </w:tc>
        <w:tc>
          <w:tcPr>
            <w:tcW w:w="600" w:type="dxa"/>
          </w:tcPr>
          <w:p w14:paraId="512ABC6D" w14:textId="77777777" w:rsidR="00B50050" w:rsidRDefault="00B50050" w:rsidP="0088127C">
            <w:pPr>
              <w:pStyle w:val="OtherTableBody"/>
            </w:pPr>
            <w:r>
              <w:t>..</w:t>
            </w:r>
          </w:p>
        </w:tc>
        <w:tc>
          <w:tcPr>
            <w:tcW w:w="600" w:type="dxa"/>
          </w:tcPr>
          <w:p w14:paraId="6F8B9489" w14:textId="77777777" w:rsidR="00B50050" w:rsidRDefault="00B50050" w:rsidP="0088127C">
            <w:pPr>
              <w:pStyle w:val="OtherTableBody"/>
            </w:pPr>
          </w:p>
        </w:tc>
        <w:tc>
          <w:tcPr>
            <w:tcW w:w="600" w:type="dxa"/>
          </w:tcPr>
          <w:p w14:paraId="58CE3E09" w14:textId="77777777" w:rsidR="00B50050" w:rsidRDefault="00B50050" w:rsidP="0088127C">
            <w:pPr>
              <w:pStyle w:val="OtherTableBody"/>
            </w:pPr>
            <w:r>
              <w:t>CWE</w:t>
            </w:r>
          </w:p>
        </w:tc>
        <w:tc>
          <w:tcPr>
            <w:tcW w:w="700" w:type="dxa"/>
          </w:tcPr>
          <w:p w14:paraId="7B2EB941" w14:textId="77777777" w:rsidR="00B50050" w:rsidRDefault="00B50050" w:rsidP="0088127C">
            <w:pPr>
              <w:pStyle w:val="OtherTableBody"/>
            </w:pPr>
            <w:r>
              <w:t>Y</w:t>
            </w:r>
          </w:p>
        </w:tc>
        <w:tc>
          <w:tcPr>
            <w:tcW w:w="600" w:type="dxa"/>
          </w:tcPr>
          <w:p w14:paraId="4A85F896" w14:textId="77777777" w:rsidR="00B50050" w:rsidRDefault="00B50050" w:rsidP="0088127C">
            <w:pPr>
              <w:pStyle w:val="OtherTableBody"/>
            </w:pPr>
            <w:r>
              <w:t>0129</w:t>
            </w:r>
          </w:p>
        </w:tc>
        <w:tc>
          <w:tcPr>
            <w:tcW w:w="900" w:type="dxa"/>
          </w:tcPr>
          <w:p w14:paraId="109E63A5" w14:textId="77777777" w:rsidR="00B50050" w:rsidRDefault="00B50050" w:rsidP="0088127C">
            <w:pPr>
              <w:pStyle w:val="OtherTableBody"/>
            </w:pPr>
            <w:r>
              <w:t>8.9.6.3</w:t>
            </w:r>
          </w:p>
        </w:tc>
      </w:tr>
      <w:tr w:rsidR="00B50050" w14:paraId="682735D6" w14:textId="77777777" w:rsidTr="00195548">
        <w:tc>
          <w:tcPr>
            <w:tcW w:w="3500" w:type="dxa"/>
          </w:tcPr>
          <w:p w14:paraId="5CB5614B" w14:textId="77777777" w:rsidR="00B50050" w:rsidRDefault="00B50050" w:rsidP="0088127C">
            <w:pPr>
              <w:pStyle w:val="OtherTableBody"/>
            </w:pPr>
            <w:r>
              <w:t>Account ID</w:t>
            </w:r>
          </w:p>
        </w:tc>
        <w:tc>
          <w:tcPr>
            <w:tcW w:w="700" w:type="dxa"/>
          </w:tcPr>
          <w:p w14:paraId="356269BE" w14:textId="77777777" w:rsidR="00B50050" w:rsidRDefault="00B50050" w:rsidP="0088127C">
            <w:pPr>
              <w:pStyle w:val="OtherTableBody"/>
            </w:pPr>
            <w:r>
              <w:t>00236</w:t>
            </w:r>
          </w:p>
        </w:tc>
        <w:tc>
          <w:tcPr>
            <w:tcW w:w="600" w:type="dxa"/>
          </w:tcPr>
          <w:p w14:paraId="1B7F5C4B" w14:textId="77777777" w:rsidR="00B50050" w:rsidRDefault="00B50050" w:rsidP="0088127C">
            <w:pPr>
              <w:pStyle w:val="OtherTableBody"/>
            </w:pPr>
            <w:r>
              <w:t>BLG</w:t>
            </w:r>
          </w:p>
        </w:tc>
        <w:tc>
          <w:tcPr>
            <w:tcW w:w="600" w:type="dxa"/>
          </w:tcPr>
          <w:p w14:paraId="00045A8E" w14:textId="77777777" w:rsidR="00B50050" w:rsidRDefault="00B50050" w:rsidP="0088127C">
            <w:pPr>
              <w:pStyle w:val="OtherTableBody"/>
            </w:pPr>
            <w:r>
              <w:t>3</w:t>
            </w:r>
          </w:p>
        </w:tc>
        <w:tc>
          <w:tcPr>
            <w:tcW w:w="600" w:type="dxa"/>
          </w:tcPr>
          <w:p w14:paraId="42129AA1" w14:textId="77777777" w:rsidR="00B50050" w:rsidRDefault="00B50050" w:rsidP="0088127C">
            <w:pPr>
              <w:pStyle w:val="OtherTableBody"/>
            </w:pPr>
            <w:r>
              <w:t>..</w:t>
            </w:r>
          </w:p>
        </w:tc>
        <w:tc>
          <w:tcPr>
            <w:tcW w:w="600" w:type="dxa"/>
          </w:tcPr>
          <w:p w14:paraId="5EC2F04C" w14:textId="77777777" w:rsidR="00B50050" w:rsidRDefault="00B50050" w:rsidP="0088127C">
            <w:pPr>
              <w:pStyle w:val="OtherTableBody"/>
            </w:pPr>
          </w:p>
        </w:tc>
        <w:tc>
          <w:tcPr>
            <w:tcW w:w="600" w:type="dxa"/>
          </w:tcPr>
          <w:p w14:paraId="77898B31" w14:textId="77777777" w:rsidR="00B50050" w:rsidRDefault="00B50050" w:rsidP="0088127C">
            <w:pPr>
              <w:pStyle w:val="OtherTableBody"/>
            </w:pPr>
            <w:r>
              <w:t>CX</w:t>
            </w:r>
          </w:p>
        </w:tc>
        <w:tc>
          <w:tcPr>
            <w:tcW w:w="700" w:type="dxa"/>
          </w:tcPr>
          <w:p w14:paraId="72ADD31B" w14:textId="77777777" w:rsidR="00B50050" w:rsidRDefault="00B50050" w:rsidP="0088127C">
            <w:pPr>
              <w:pStyle w:val="OtherTableBody"/>
            </w:pPr>
          </w:p>
        </w:tc>
        <w:tc>
          <w:tcPr>
            <w:tcW w:w="600" w:type="dxa"/>
          </w:tcPr>
          <w:p w14:paraId="118899D7" w14:textId="77777777" w:rsidR="00B50050" w:rsidRDefault="00B50050" w:rsidP="0088127C">
            <w:pPr>
              <w:pStyle w:val="OtherTableBody"/>
            </w:pPr>
          </w:p>
        </w:tc>
        <w:tc>
          <w:tcPr>
            <w:tcW w:w="900" w:type="dxa"/>
          </w:tcPr>
          <w:p w14:paraId="4082774A" w14:textId="77777777" w:rsidR="00B50050" w:rsidRDefault="00B50050" w:rsidP="0088127C">
            <w:pPr>
              <w:pStyle w:val="OtherTableBody"/>
            </w:pPr>
            <w:r>
              <w:t>4.5.2.3</w:t>
            </w:r>
          </w:p>
        </w:tc>
      </w:tr>
      <w:tr w:rsidR="00B50050" w14:paraId="4816C163" w14:textId="77777777" w:rsidTr="00195548">
        <w:tc>
          <w:tcPr>
            <w:tcW w:w="3500" w:type="dxa"/>
          </w:tcPr>
          <w:p w14:paraId="4349386C" w14:textId="77777777" w:rsidR="00B50050" w:rsidRDefault="00B50050" w:rsidP="0088127C">
            <w:pPr>
              <w:pStyle w:val="OtherTableBody"/>
            </w:pPr>
            <w:r>
              <w:t>Account Status</w:t>
            </w:r>
          </w:p>
        </w:tc>
        <w:tc>
          <w:tcPr>
            <w:tcW w:w="700" w:type="dxa"/>
          </w:tcPr>
          <w:p w14:paraId="6B064D5D" w14:textId="77777777" w:rsidR="00B50050" w:rsidRDefault="00B50050" w:rsidP="0088127C">
            <w:pPr>
              <w:pStyle w:val="OtherTableBody"/>
            </w:pPr>
            <w:r>
              <w:t>00171</w:t>
            </w:r>
          </w:p>
        </w:tc>
        <w:tc>
          <w:tcPr>
            <w:tcW w:w="600" w:type="dxa"/>
          </w:tcPr>
          <w:p w14:paraId="6BD2E996" w14:textId="77777777" w:rsidR="00B50050" w:rsidRDefault="00B50050" w:rsidP="0088127C">
            <w:pPr>
              <w:pStyle w:val="OtherTableBody"/>
            </w:pPr>
            <w:r>
              <w:t>PV1</w:t>
            </w:r>
          </w:p>
        </w:tc>
        <w:tc>
          <w:tcPr>
            <w:tcW w:w="600" w:type="dxa"/>
          </w:tcPr>
          <w:p w14:paraId="155802A0" w14:textId="77777777" w:rsidR="00B50050" w:rsidRDefault="00B50050" w:rsidP="0088127C">
            <w:pPr>
              <w:pStyle w:val="OtherTableBody"/>
            </w:pPr>
            <w:r>
              <w:t>41</w:t>
            </w:r>
          </w:p>
        </w:tc>
        <w:tc>
          <w:tcPr>
            <w:tcW w:w="600" w:type="dxa"/>
          </w:tcPr>
          <w:p w14:paraId="6C697396" w14:textId="77777777" w:rsidR="00B50050" w:rsidRDefault="00B50050" w:rsidP="0088127C">
            <w:pPr>
              <w:pStyle w:val="OtherTableBody"/>
            </w:pPr>
            <w:r>
              <w:t>..</w:t>
            </w:r>
          </w:p>
        </w:tc>
        <w:tc>
          <w:tcPr>
            <w:tcW w:w="600" w:type="dxa"/>
          </w:tcPr>
          <w:p w14:paraId="24843BED" w14:textId="77777777" w:rsidR="00B50050" w:rsidRDefault="00B50050" w:rsidP="0088127C">
            <w:pPr>
              <w:pStyle w:val="OtherTableBody"/>
            </w:pPr>
          </w:p>
        </w:tc>
        <w:tc>
          <w:tcPr>
            <w:tcW w:w="600" w:type="dxa"/>
          </w:tcPr>
          <w:p w14:paraId="7FFBC571" w14:textId="77777777" w:rsidR="00B50050" w:rsidRDefault="00B50050" w:rsidP="0088127C">
            <w:pPr>
              <w:pStyle w:val="OtherTableBody"/>
            </w:pPr>
            <w:r>
              <w:t>CWE</w:t>
            </w:r>
          </w:p>
        </w:tc>
        <w:tc>
          <w:tcPr>
            <w:tcW w:w="700" w:type="dxa"/>
          </w:tcPr>
          <w:p w14:paraId="78D271CA" w14:textId="77777777" w:rsidR="00B50050" w:rsidRDefault="00B50050" w:rsidP="0088127C">
            <w:pPr>
              <w:pStyle w:val="OtherTableBody"/>
            </w:pPr>
          </w:p>
        </w:tc>
        <w:tc>
          <w:tcPr>
            <w:tcW w:w="600" w:type="dxa"/>
          </w:tcPr>
          <w:p w14:paraId="3C644865" w14:textId="77777777" w:rsidR="00B50050" w:rsidRDefault="00B50050" w:rsidP="0088127C">
            <w:pPr>
              <w:pStyle w:val="OtherTableBody"/>
            </w:pPr>
            <w:r>
              <w:t>0117</w:t>
            </w:r>
          </w:p>
        </w:tc>
        <w:tc>
          <w:tcPr>
            <w:tcW w:w="900" w:type="dxa"/>
          </w:tcPr>
          <w:p w14:paraId="6E3A27D3" w14:textId="77777777" w:rsidR="00B50050" w:rsidRDefault="00B50050" w:rsidP="0088127C">
            <w:pPr>
              <w:pStyle w:val="OtherTableBody"/>
            </w:pPr>
            <w:r>
              <w:t>3.4.3.41</w:t>
            </w:r>
          </w:p>
        </w:tc>
      </w:tr>
      <w:tr w:rsidR="00B50050" w14:paraId="6712CB16" w14:textId="77777777" w:rsidTr="00195548">
        <w:tc>
          <w:tcPr>
            <w:tcW w:w="3500" w:type="dxa"/>
          </w:tcPr>
          <w:p w14:paraId="2C05D6FF" w14:textId="77777777" w:rsidR="00B50050" w:rsidRDefault="00B50050" w:rsidP="0088127C">
            <w:pPr>
              <w:pStyle w:val="OtherTableBody"/>
            </w:pPr>
            <w:r>
              <w:t>Acknowledgment Code</w:t>
            </w:r>
          </w:p>
        </w:tc>
        <w:tc>
          <w:tcPr>
            <w:tcW w:w="700" w:type="dxa"/>
          </w:tcPr>
          <w:p w14:paraId="7715BAEB" w14:textId="77777777" w:rsidR="00B50050" w:rsidRDefault="00B50050" w:rsidP="0088127C">
            <w:pPr>
              <w:pStyle w:val="OtherTableBody"/>
            </w:pPr>
            <w:r>
              <w:t>00018</w:t>
            </w:r>
          </w:p>
        </w:tc>
        <w:tc>
          <w:tcPr>
            <w:tcW w:w="600" w:type="dxa"/>
          </w:tcPr>
          <w:p w14:paraId="17B0B1C0" w14:textId="77777777" w:rsidR="00B50050" w:rsidRDefault="00B50050" w:rsidP="0088127C">
            <w:pPr>
              <w:pStyle w:val="OtherTableBody"/>
            </w:pPr>
            <w:r>
              <w:t>MSA</w:t>
            </w:r>
          </w:p>
        </w:tc>
        <w:tc>
          <w:tcPr>
            <w:tcW w:w="600" w:type="dxa"/>
          </w:tcPr>
          <w:p w14:paraId="709FC746" w14:textId="77777777" w:rsidR="00B50050" w:rsidRDefault="00B50050" w:rsidP="0088127C">
            <w:pPr>
              <w:pStyle w:val="OtherTableBody"/>
            </w:pPr>
            <w:r>
              <w:t>1</w:t>
            </w:r>
          </w:p>
        </w:tc>
        <w:tc>
          <w:tcPr>
            <w:tcW w:w="600" w:type="dxa"/>
          </w:tcPr>
          <w:p w14:paraId="3CACAEEF" w14:textId="77777777" w:rsidR="00B50050" w:rsidRDefault="00B50050" w:rsidP="0088127C">
            <w:pPr>
              <w:pStyle w:val="OtherTableBody"/>
            </w:pPr>
            <w:r>
              <w:t>2..2</w:t>
            </w:r>
          </w:p>
        </w:tc>
        <w:tc>
          <w:tcPr>
            <w:tcW w:w="600" w:type="dxa"/>
          </w:tcPr>
          <w:p w14:paraId="47BFCCE2" w14:textId="77777777" w:rsidR="00B50050" w:rsidRDefault="00B50050" w:rsidP="0088127C">
            <w:pPr>
              <w:pStyle w:val="OtherTableBody"/>
            </w:pPr>
          </w:p>
        </w:tc>
        <w:tc>
          <w:tcPr>
            <w:tcW w:w="600" w:type="dxa"/>
          </w:tcPr>
          <w:p w14:paraId="2423CD93" w14:textId="77777777" w:rsidR="00B50050" w:rsidRDefault="00B50050" w:rsidP="0088127C">
            <w:pPr>
              <w:pStyle w:val="OtherTableBody"/>
            </w:pPr>
            <w:r>
              <w:t>ID</w:t>
            </w:r>
          </w:p>
        </w:tc>
        <w:tc>
          <w:tcPr>
            <w:tcW w:w="700" w:type="dxa"/>
          </w:tcPr>
          <w:p w14:paraId="0C924138" w14:textId="77777777" w:rsidR="00B50050" w:rsidRDefault="00B50050" w:rsidP="0088127C">
            <w:pPr>
              <w:pStyle w:val="OtherTableBody"/>
            </w:pPr>
          </w:p>
        </w:tc>
        <w:tc>
          <w:tcPr>
            <w:tcW w:w="600" w:type="dxa"/>
          </w:tcPr>
          <w:p w14:paraId="61DCB963" w14:textId="77777777" w:rsidR="00B50050" w:rsidRDefault="00B50050" w:rsidP="0088127C">
            <w:pPr>
              <w:pStyle w:val="OtherTableBody"/>
            </w:pPr>
            <w:r>
              <w:t>0008</w:t>
            </w:r>
          </w:p>
        </w:tc>
        <w:tc>
          <w:tcPr>
            <w:tcW w:w="900" w:type="dxa"/>
          </w:tcPr>
          <w:p w14:paraId="6BC10612" w14:textId="77777777" w:rsidR="00B50050" w:rsidRDefault="00B50050" w:rsidP="0088127C">
            <w:pPr>
              <w:pStyle w:val="OtherTableBody"/>
            </w:pPr>
            <w:r>
              <w:t>2.14.8.1</w:t>
            </w:r>
          </w:p>
        </w:tc>
      </w:tr>
      <w:tr w:rsidR="00B50050" w14:paraId="1B7ADCE0" w14:textId="77777777" w:rsidTr="00195548">
        <w:tc>
          <w:tcPr>
            <w:tcW w:w="3500" w:type="dxa"/>
          </w:tcPr>
          <w:p w14:paraId="5705F038" w14:textId="77777777" w:rsidR="00B50050" w:rsidRDefault="00B50050" w:rsidP="0088127C">
            <w:pPr>
              <w:pStyle w:val="OtherTableBody"/>
            </w:pPr>
            <w:r>
              <w:t>Action By</w:t>
            </w:r>
          </w:p>
        </w:tc>
        <w:tc>
          <w:tcPr>
            <w:tcW w:w="700" w:type="dxa"/>
          </w:tcPr>
          <w:p w14:paraId="19DD7D65" w14:textId="77777777" w:rsidR="00B50050" w:rsidRDefault="00B50050" w:rsidP="0088127C">
            <w:pPr>
              <w:pStyle w:val="OtherTableBody"/>
            </w:pPr>
            <w:r>
              <w:t>00233</w:t>
            </w:r>
          </w:p>
        </w:tc>
        <w:tc>
          <w:tcPr>
            <w:tcW w:w="600" w:type="dxa"/>
          </w:tcPr>
          <w:p w14:paraId="6120587E" w14:textId="77777777" w:rsidR="00B50050" w:rsidRDefault="00B50050" w:rsidP="0088127C">
            <w:pPr>
              <w:pStyle w:val="OtherTableBody"/>
            </w:pPr>
            <w:r>
              <w:t>ORC</w:t>
            </w:r>
          </w:p>
        </w:tc>
        <w:tc>
          <w:tcPr>
            <w:tcW w:w="600" w:type="dxa"/>
          </w:tcPr>
          <w:p w14:paraId="30EFBA95" w14:textId="77777777" w:rsidR="00B50050" w:rsidRDefault="00B50050" w:rsidP="0088127C">
            <w:pPr>
              <w:pStyle w:val="OtherTableBody"/>
            </w:pPr>
            <w:r>
              <w:t>19</w:t>
            </w:r>
          </w:p>
        </w:tc>
        <w:tc>
          <w:tcPr>
            <w:tcW w:w="600" w:type="dxa"/>
          </w:tcPr>
          <w:p w14:paraId="77D5B3AD" w14:textId="77777777" w:rsidR="00B50050" w:rsidRDefault="00B50050" w:rsidP="0088127C">
            <w:pPr>
              <w:pStyle w:val="OtherTableBody"/>
            </w:pPr>
            <w:r>
              <w:t>..</w:t>
            </w:r>
          </w:p>
        </w:tc>
        <w:tc>
          <w:tcPr>
            <w:tcW w:w="600" w:type="dxa"/>
          </w:tcPr>
          <w:p w14:paraId="5C5AF3F9" w14:textId="77777777" w:rsidR="00B50050" w:rsidRDefault="00B50050" w:rsidP="0088127C">
            <w:pPr>
              <w:pStyle w:val="OtherTableBody"/>
            </w:pPr>
          </w:p>
        </w:tc>
        <w:tc>
          <w:tcPr>
            <w:tcW w:w="600" w:type="dxa"/>
          </w:tcPr>
          <w:p w14:paraId="284E88AD" w14:textId="77777777" w:rsidR="00B50050" w:rsidRDefault="00B50050" w:rsidP="0088127C">
            <w:pPr>
              <w:pStyle w:val="OtherTableBody"/>
            </w:pPr>
            <w:r>
              <w:t>-</w:t>
            </w:r>
          </w:p>
        </w:tc>
        <w:tc>
          <w:tcPr>
            <w:tcW w:w="700" w:type="dxa"/>
          </w:tcPr>
          <w:p w14:paraId="67DE19EE" w14:textId="77777777" w:rsidR="00B50050" w:rsidRDefault="00B50050" w:rsidP="0088127C">
            <w:pPr>
              <w:pStyle w:val="OtherTableBody"/>
            </w:pPr>
          </w:p>
        </w:tc>
        <w:tc>
          <w:tcPr>
            <w:tcW w:w="600" w:type="dxa"/>
          </w:tcPr>
          <w:p w14:paraId="4E95AB6F" w14:textId="77777777" w:rsidR="00B50050" w:rsidRDefault="00B50050" w:rsidP="0088127C">
            <w:pPr>
              <w:pStyle w:val="OtherTableBody"/>
            </w:pPr>
          </w:p>
        </w:tc>
        <w:tc>
          <w:tcPr>
            <w:tcW w:w="900" w:type="dxa"/>
          </w:tcPr>
          <w:p w14:paraId="5EDE9159" w14:textId="77777777" w:rsidR="00B50050" w:rsidRDefault="00B50050" w:rsidP="0088127C">
            <w:pPr>
              <w:pStyle w:val="OtherTableBody"/>
            </w:pPr>
            <w:r>
              <w:t>4.5.1.19</w:t>
            </w:r>
          </w:p>
        </w:tc>
      </w:tr>
      <w:tr w:rsidR="00B50050" w14:paraId="343C7355" w14:textId="77777777" w:rsidTr="00195548">
        <w:tc>
          <w:tcPr>
            <w:tcW w:w="3500" w:type="dxa"/>
          </w:tcPr>
          <w:p w14:paraId="5378332C" w14:textId="77777777" w:rsidR="00B50050" w:rsidRDefault="00B50050" w:rsidP="0088127C">
            <w:pPr>
              <w:pStyle w:val="OtherTableBody"/>
            </w:pPr>
            <w:r>
              <w:t>Action Code</w:t>
            </w:r>
          </w:p>
        </w:tc>
        <w:tc>
          <w:tcPr>
            <w:tcW w:w="700" w:type="dxa"/>
          </w:tcPr>
          <w:p w14:paraId="455008DC" w14:textId="77777777" w:rsidR="00B50050" w:rsidRDefault="00B50050" w:rsidP="0088127C">
            <w:pPr>
              <w:pStyle w:val="OtherTableBody"/>
            </w:pPr>
            <w:r>
              <w:t>00816</w:t>
            </w:r>
          </w:p>
        </w:tc>
        <w:tc>
          <w:tcPr>
            <w:tcW w:w="600" w:type="dxa"/>
          </w:tcPr>
          <w:p w14:paraId="2A70ACA6" w14:textId="77777777" w:rsidR="00B50050" w:rsidRDefault="00B50050" w:rsidP="0088127C">
            <w:pPr>
              <w:pStyle w:val="OtherTableBody"/>
            </w:pPr>
            <w:r>
              <w:t>SHP</w:t>
            </w:r>
          </w:p>
        </w:tc>
        <w:tc>
          <w:tcPr>
            <w:tcW w:w="600" w:type="dxa"/>
          </w:tcPr>
          <w:p w14:paraId="3F9C3625" w14:textId="77777777" w:rsidR="00B50050" w:rsidRDefault="00B50050" w:rsidP="0088127C">
            <w:pPr>
              <w:pStyle w:val="OtherTableBody"/>
            </w:pPr>
            <w:r>
              <w:t>12</w:t>
            </w:r>
          </w:p>
        </w:tc>
        <w:tc>
          <w:tcPr>
            <w:tcW w:w="600" w:type="dxa"/>
          </w:tcPr>
          <w:p w14:paraId="66D5FB1C" w14:textId="77777777" w:rsidR="00B50050" w:rsidRDefault="00B50050" w:rsidP="0088127C">
            <w:pPr>
              <w:pStyle w:val="OtherTableBody"/>
            </w:pPr>
            <w:r>
              <w:t>2..2</w:t>
            </w:r>
          </w:p>
        </w:tc>
        <w:tc>
          <w:tcPr>
            <w:tcW w:w="600" w:type="dxa"/>
          </w:tcPr>
          <w:p w14:paraId="3A0F60ED" w14:textId="77777777" w:rsidR="00B50050" w:rsidRDefault="00B50050" w:rsidP="0088127C">
            <w:pPr>
              <w:pStyle w:val="OtherTableBody"/>
            </w:pPr>
          </w:p>
        </w:tc>
        <w:tc>
          <w:tcPr>
            <w:tcW w:w="600" w:type="dxa"/>
          </w:tcPr>
          <w:p w14:paraId="7B063252" w14:textId="77777777" w:rsidR="00B50050" w:rsidRDefault="00B50050" w:rsidP="0088127C">
            <w:pPr>
              <w:pStyle w:val="OtherTableBody"/>
            </w:pPr>
            <w:r>
              <w:t>ID</w:t>
            </w:r>
          </w:p>
        </w:tc>
        <w:tc>
          <w:tcPr>
            <w:tcW w:w="700" w:type="dxa"/>
          </w:tcPr>
          <w:p w14:paraId="37C565E8" w14:textId="77777777" w:rsidR="00B50050" w:rsidRDefault="00B50050" w:rsidP="0088127C">
            <w:pPr>
              <w:pStyle w:val="OtherTableBody"/>
            </w:pPr>
          </w:p>
        </w:tc>
        <w:tc>
          <w:tcPr>
            <w:tcW w:w="600" w:type="dxa"/>
          </w:tcPr>
          <w:p w14:paraId="2AE34156" w14:textId="77777777" w:rsidR="00B50050" w:rsidRDefault="00B50050" w:rsidP="0088127C">
            <w:pPr>
              <w:pStyle w:val="OtherTableBody"/>
            </w:pPr>
          </w:p>
        </w:tc>
        <w:tc>
          <w:tcPr>
            <w:tcW w:w="900" w:type="dxa"/>
          </w:tcPr>
          <w:p w14:paraId="6B4E41BA" w14:textId="77777777" w:rsidR="00B50050" w:rsidRDefault="00B50050" w:rsidP="0088127C">
            <w:pPr>
              <w:pStyle w:val="OtherTableBody"/>
            </w:pPr>
            <w:r>
              <w:t>7.16.2.12</w:t>
            </w:r>
          </w:p>
        </w:tc>
      </w:tr>
      <w:tr w:rsidR="00B50050" w14:paraId="3610B4A7" w14:textId="77777777" w:rsidTr="00195548">
        <w:tc>
          <w:tcPr>
            <w:tcW w:w="3500" w:type="dxa"/>
          </w:tcPr>
          <w:p w14:paraId="0E2159FA" w14:textId="77777777" w:rsidR="00B50050" w:rsidRDefault="00B50050" w:rsidP="0088127C">
            <w:pPr>
              <w:pStyle w:val="OtherTableBody"/>
            </w:pPr>
            <w:r>
              <w:t>Action Code</w:t>
            </w:r>
          </w:p>
        </w:tc>
        <w:tc>
          <w:tcPr>
            <w:tcW w:w="700" w:type="dxa"/>
          </w:tcPr>
          <w:p w14:paraId="308573FC" w14:textId="77777777" w:rsidR="00B50050" w:rsidRDefault="00B50050" w:rsidP="0088127C">
            <w:pPr>
              <w:pStyle w:val="OtherTableBody"/>
            </w:pPr>
            <w:r>
              <w:t>00816</w:t>
            </w:r>
          </w:p>
        </w:tc>
        <w:tc>
          <w:tcPr>
            <w:tcW w:w="600" w:type="dxa"/>
          </w:tcPr>
          <w:p w14:paraId="0ABF4BD0" w14:textId="77777777" w:rsidR="00B50050" w:rsidRDefault="00B50050" w:rsidP="0088127C">
            <w:pPr>
              <w:pStyle w:val="OtherTableBody"/>
            </w:pPr>
            <w:r>
              <w:t>OH2</w:t>
            </w:r>
          </w:p>
        </w:tc>
        <w:tc>
          <w:tcPr>
            <w:tcW w:w="600" w:type="dxa"/>
          </w:tcPr>
          <w:p w14:paraId="67CC260E" w14:textId="77777777" w:rsidR="00B50050" w:rsidRDefault="00B50050" w:rsidP="0088127C">
            <w:pPr>
              <w:pStyle w:val="OtherTableBody"/>
            </w:pPr>
            <w:r>
              <w:t>2</w:t>
            </w:r>
          </w:p>
        </w:tc>
        <w:tc>
          <w:tcPr>
            <w:tcW w:w="600" w:type="dxa"/>
          </w:tcPr>
          <w:p w14:paraId="1DDCC978" w14:textId="77777777" w:rsidR="00B50050" w:rsidRDefault="00B50050" w:rsidP="0088127C">
            <w:pPr>
              <w:pStyle w:val="OtherTableBody"/>
            </w:pPr>
            <w:r>
              <w:t>2..2</w:t>
            </w:r>
          </w:p>
        </w:tc>
        <w:tc>
          <w:tcPr>
            <w:tcW w:w="600" w:type="dxa"/>
          </w:tcPr>
          <w:p w14:paraId="3A29C707" w14:textId="77777777" w:rsidR="00B50050" w:rsidRDefault="00B50050" w:rsidP="0088127C">
            <w:pPr>
              <w:pStyle w:val="OtherTableBody"/>
            </w:pPr>
          </w:p>
        </w:tc>
        <w:tc>
          <w:tcPr>
            <w:tcW w:w="600" w:type="dxa"/>
          </w:tcPr>
          <w:p w14:paraId="6FC5277D" w14:textId="77777777" w:rsidR="00B50050" w:rsidRDefault="00B50050" w:rsidP="0088127C">
            <w:pPr>
              <w:pStyle w:val="OtherTableBody"/>
            </w:pPr>
            <w:r>
              <w:t>ID</w:t>
            </w:r>
          </w:p>
        </w:tc>
        <w:tc>
          <w:tcPr>
            <w:tcW w:w="700" w:type="dxa"/>
          </w:tcPr>
          <w:p w14:paraId="7988DF57" w14:textId="77777777" w:rsidR="00B50050" w:rsidRDefault="00B50050" w:rsidP="0088127C">
            <w:pPr>
              <w:pStyle w:val="OtherTableBody"/>
            </w:pPr>
          </w:p>
        </w:tc>
        <w:tc>
          <w:tcPr>
            <w:tcW w:w="600" w:type="dxa"/>
          </w:tcPr>
          <w:p w14:paraId="12ED1368" w14:textId="77777777" w:rsidR="00B50050" w:rsidRDefault="00B50050" w:rsidP="0088127C">
            <w:pPr>
              <w:pStyle w:val="OtherTableBody"/>
            </w:pPr>
          </w:p>
        </w:tc>
        <w:tc>
          <w:tcPr>
            <w:tcW w:w="900" w:type="dxa"/>
          </w:tcPr>
          <w:p w14:paraId="2C0E2791" w14:textId="77777777" w:rsidR="00B50050" w:rsidRDefault="00B50050" w:rsidP="0088127C">
            <w:pPr>
              <w:pStyle w:val="OtherTableBody"/>
            </w:pPr>
            <w:r>
              <w:t>3.4.16.2</w:t>
            </w:r>
          </w:p>
        </w:tc>
      </w:tr>
      <w:tr w:rsidR="00B50050" w14:paraId="2A6DBE6D" w14:textId="77777777" w:rsidTr="00195548">
        <w:tc>
          <w:tcPr>
            <w:tcW w:w="3500" w:type="dxa"/>
          </w:tcPr>
          <w:p w14:paraId="39EF2F61" w14:textId="77777777" w:rsidR="00B50050" w:rsidRDefault="00B50050" w:rsidP="0088127C">
            <w:pPr>
              <w:pStyle w:val="OtherTableBody"/>
            </w:pPr>
            <w:r>
              <w:t>Action Code</w:t>
            </w:r>
          </w:p>
        </w:tc>
        <w:tc>
          <w:tcPr>
            <w:tcW w:w="700" w:type="dxa"/>
          </w:tcPr>
          <w:p w14:paraId="27F9655F" w14:textId="77777777" w:rsidR="00B50050" w:rsidRDefault="00B50050" w:rsidP="0088127C">
            <w:pPr>
              <w:pStyle w:val="OtherTableBody"/>
            </w:pPr>
            <w:r>
              <w:t>00816</w:t>
            </w:r>
          </w:p>
        </w:tc>
        <w:tc>
          <w:tcPr>
            <w:tcW w:w="600" w:type="dxa"/>
          </w:tcPr>
          <w:p w14:paraId="25B2ABC7" w14:textId="77777777" w:rsidR="00B50050" w:rsidRDefault="00B50050" w:rsidP="0088127C">
            <w:pPr>
              <w:pStyle w:val="OtherTableBody"/>
            </w:pPr>
            <w:r>
              <w:t>PTH</w:t>
            </w:r>
          </w:p>
        </w:tc>
        <w:tc>
          <w:tcPr>
            <w:tcW w:w="600" w:type="dxa"/>
          </w:tcPr>
          <w:p w14:paraId="5274C8F5" w14:textId="77777777" w:rsidR="00B50050" w:rsidRDefault="00B50050" w:rsidP="0088127C">
            <w:pPr>
              <w:pStyle w:val="OtherTableBody"/>
            </w:pPr>
            <w:r>
              <w:t>1</w:t>
            </w:r>
          </w:p>
        </w:tc>
        <w:tc>
          <w:tcPr>
            <w:tcW w:w="600" w:type="dxa"/>
          </w:tcPr>
          <w:p w14:paraId="654E4CC6" w14:textId="77777777" w:rsidR="00B50050" w:rsidRDefault="00B50050" w:rsidP="0088127C">
            <w:pPr>
              <w:pStyle w:val="OtherTableBody"/>
            </w:pPr>
            <w:r>
              <w:t>2..2</w:t>
            </w:r>
          </w:p>
        </w:tc>
        <w:tc>
          <w:tcPr>
            <w:tcW w:w="600" w:type="dxa"/>
          </w:tcPr>
          <w:p w14:paraId="07E425BE" w14:textId="77777777" w:rsidR="00B50050" w:rsidRDefault="00B50050" w:rsidP="0088127C">
            <w:pPr>
              <w:pStyle w:val="OtherTableBody"/>
            </w:pPr>
          </w:p>
        </w:tc>
        <w:tc>
          <w:tcPr>
            <w:tcW w:w="600" w:type="dxa"/>
          </w:tcPr>
          <w:p w14:paraId="5688AD62" w14:textId="77777777" w:rsidR="00B50050" w:rsidRDefault="00B50050" w:rsidP="0088127C">
            <w:pPr>
              <w:pStyle w:val="OtherTableBody"/>
            </w:pPr>
            <w:r>
              <w:t>ID</w:t>
            </w:r>
          </w:p>
        </w:tc>
        <w:tc>
          <w:tcPr>
            <w:tcW w:w="700" w:type="dxa"/>
          </w:tcPr>
          <w:p w14:paraId="54706DC1" w14:textId="77777777" w:rsidR="00B50050" w:rsidRDefault="00B50050" w:rsidP="0088127C">
            <w:pPr>
              <w:pStyle w:val="OtherTableBody"/>
            </w:pPr>
          </w:p>
        </w:tc>
        <w:tc>
          <w:tcPr>
            <w:tcW w:w="600" w:type="dxa"/>
          </w:tcPr>
          <w:p w14:paraId="782F6731" w14:textId="77777777" w:rsidR="00B50050" w:rsidRDefault="00B50050" w:rsidP="0088127C">
            <w:pPr>
              <w:pStyle w:val="OtherTableBody"/>
            </w:pPr>
          </w:p>
        </w:tc>
        <w:tc>
          <w:tcPr>
            <w:tcW w:w="900" w:type="dxa"/>
          </w:tcPr>
          <w:p w14:paraId="4D96BA16" w14:textId="77777777" w:rsidR="00B50050" w:rsidRDefault="00B50050" w:rsidP="0088127C">
            <w:pPr>
              <w:pStyle w:val="OtherTableBody"/>
            </w:pPr>
            <w:r>
              <w:t>12.4.3.1</w:t>
            </w:r>
          </w:p>
        </w:tc>
      </w:tr>
      <w:tr w:rsidR="00B50050" w14:paraId="3768F34D" w14:textId="77777777" w:rsidTr="00195548">
        <w:tc>
          <w:tcPr>
            <w:tcW w:w="3500" w:type="dxa"/>
          </w:tcPr>
          <w:p w14:paraId="4F2F2CAB" w14:textId="77777777" w:rsidR="00B50050" w:rsidRDefault="00B50050" w:rsidP="0088127C">
            <w:pPr>
              <w:pStyle w:val="OtherTableBody"/>
            </w:pPr>
            <w:r>
              <w:t>Action Code</w:t>
            </w:r>
          </w:p>
        </w:tc>
        <w:tc>
          <w:tcPr>
            <w:tcW w:w="700" w:type="dxa"/>
          </w:tcPr>
          <w:p w14:paraId="5FD18A7D" w14:textId="77777777" w:rsidR="00B50050" w:rsidRDefault="00B50050" w:rsidP="0088127C">
            <w:pPr>
              <w:pStyle w:val="OtherTableBody"/>
            </w:pPr>
            <w:r>
              <w:t>00816</w:t>
            </w:r>
          </w:p>
        </w:tc>
        <w:tc>
          <w:tcPr>
            <w:tcW w:w="600" w:type="dxa"/>
          </w:tcPr>
          <w:p w14:paraId="04BACC9C" w14:textId="77777777" w:rsidR="00B50050" w:rsidRDefault="00B50050" w:rsidP="0088127C">
            <w:pPr>
              <w:pStyle w:val="OtherTableBody"/>
            </w:pPr>
            <w:r>
              <w:t>OBX</w:t>
            </w:r>
          </w:p>
        </w:tc>
        <w:tc>
          <w:tcPr>
            <w:tcW w:w="600" w:type="dxa"/>
          </w:tcPr>
          <w:p w14:paraId="0D481F11" w14:textId="77777777" w:rsidR="00B50050" w:rsidRDefault="00B50050" w:rsidP="0088127C">
            <w:pPr>
              <w:pStyle w:val="OtherTableBody"/>
            </w:pPr>
            <w:r>
              <w:t>31</w:t>
            </w:r>
          </w:p>
        </w:tc>
        <w:tc>
          <w:tcPr>
            <w:tcW w:w="600" w:type="dxa"/>
          </w:tcPr>
          <w:p w14:paraId="22DC90F7" w14:textId="77777777" w:rsidR="00B50050" w:rsidRDefault="00B50050" w:rsidP="0088127C">
            <w:pPr>
              <w:pStyle w:val="OtherTableBody"/>
            </w:pPr>
            <w:r>
              <w:t>2..2</w:t>
            </w:r>
          </w:p>
        </w:tc>
        <w:tc>
          <w:tcPr>
            <w:tcW w:w="600" w:type="dxa"/>
          </w:tcPr>
          <w:p w14:paraId="02B219A5" w14:textId="77777777" w:rsidR="00B50050" w:rsidRDefault="00B50050" w:rsidP="0088127C">
            <w:pPr>
              <w:pStyle w:val="OtherTableBody"/>
            </w:pPr>
          </w:p>
        </w:tc>
        <w:tc>
          <w:tcPr>
            <w:tcW w:w="600" w:type="dxa"/>
          </w:tcPr>
          <w:p w14:paraId="058E6E1E" w14:textId="77777777" w:rsidR="00B50050" w:rsidRDefault="00B50050" w:rsidP="0088127C">
            <w:pPr>
              <w:pStyle w:val="OtherTableBody"/>
            </w:pPr>
            <w:r>
              <w:t>ID</w:t>
            </w:r>
          </w:p>
        </w:tc>
        <w:tc>
          <w:tcPr>
            <w:tcW w:w="700" w:type="dxa"/>
          </w:tcPr>
          <w:p w14:paraId="44231798" w14:textId="77777777" w:rsidR="00B50050" w:rsidRDefault="00B50050" w:rsidP="0088127C">
            <w:pPr>
              <w:pStyle w:val="OtherTableBody"/>
            </w:pPr>
          </w:p>
        </w:tc>
        <w:tc>
          <w:tcPr>
            <w:tcW w:w="600" w:type="dxa"/>
          </w:tcPr>
          <w:p w14:paraId="114CF083" w14:textId="77777777" w:rsidR="00B50050" w:rsidRDefault="00B50050" w:rsidP="0088127C">
            <w:pPr>
              <w:pStyle w:val="OtherTableBody"/>
            </w:pPr>
          </w:p>
        </w:tc>
        <w:tc>
          <w:tcPr>
            <w:tcW w:w="900" w:type="dxa"/>
          </w:tcPr>
          <w:p w14:paraId="4FB39506" w14:textId="77777777" w:rsidR="00B50050" w:rsidRDefault="00B50050" w:rsidP="0088127C">
            <w:pPr>
              <w:pStyle w:val="OtherTableBody"/>
            </w:pPr>
            <w:r>
              <w:t>7.4.2.31</w:t>
            </w:r>
          </w:p>
        </w:tc>
      </w:tr>
      <w:tr w:rsidR="00B50050" w14:paraId="4A540FB4" w14:textId="77777777" w:rsidTr="00195548">
        <w:tc>
          <w:tcPr>
            <w:tcW w:w="3500" w:type="dxa"/>
          </w:tcPr>
          <w:p w14:paraId="504AAEEF" w14:textId="77777777" w:rsidR="00B50050" w:rsidRDefault="00B50050" w:rsidP="0088127C">
            <w:pPr>
              <w:pStyle w:val="OtherTableBody"/>
            </w:pPr>
            <w:r>
              <w:t>Action Code</w:t>
            </w:r>
          </w:p>
        </w:tc>
        <w:tc>
          <w:tcPr>
            <w:tcW w:w="700" w:type="dxa"/>
          </w:tcPr>
          <w:p w14:paraId="5C25D81F" w14:textId="77777777" w:rsidR="00B50050" w:rsidRDefault="00B50050" w:rsidP="0088127C">
            <w:pPr>
              <w:pStyle w:val="OtherTableBody"/>
            </w:pPr>
            <w:r>
              <w:t>00816</w:t>
            </w:r>
          </w:p>
        </w:tc>
        <w:tc>
          <w:tcPr>
            <w:tcW w:w="600" w:type="dxa"/>
          </w:tcPr>
          <w:p w14:paraId="32E0FA2D" w14:textId="77777777" w:rsidR="00B50050" w:rsidRDefault="00B50050" w:rsidP="0088127C">
            <w:pPr>
              <w:pStyle w:val="OtherTableBody"/>
            </w:pPr>
            <w:r>
              <w:t>OBR</w:t>
            </w:r>
          </w:p>
        </w:tc>
        <w:tc>
          <w:tcPr>
            <w:tcW w:w="600" w:type="dxa"/>
          </w:tcPr>
          <w:p w14:paraId="7BEA4CD0" w14:textId="77777777" w:rsidR="00B50050" w:rsidRDefault="00B50050" w:rsidP="0088127C">
            <w:pPr>
              <w:pStyle w:val="OtherTableBody"/>
            </w:pPr>
            <w:r>
              <w:t>55</w:t>
            </w:r>
          </w:p>
        </w:tc>
        <w:tc>
          <w:tcPr>
            <w:tcW w:w="600" w:type="dxa"/>
          </w:tcPr>
          <w:p w14:paraId="6691B7CE" w14:textId="77777777" w:rsidR="00B50050" w:rsidRDefault="00B50050" w:rsidP="0088127C">
            <w:pPr>
              <w:pStyle w:val="OtherTableBody"/>
            </w:pPr>
            <w:r>
              <w:t>2..2</w:t>
            </w:r>
          </w:p>
        </w:tc>
        <w:tc>
          <w:tcPr>
            <w:tcW w:w="600" w:type="dxa"/>
          </w:tcPr>
          <w:p w14:paraId="7F453791" w14:textId="77777777" w:rsidR="00B50050" w:rsidRDefault="00B50050" w:rsidP="0088127C">
            <w:pPr>
              <w:pStyle w:val="OtherTableBody"/>
            </w:pPr>
          </w:p>
        </w:tc>
        <w:tc>
          <w:tcPr>
            <w:tcW w:w="600" w:type="dxa"/>
          </w:tcPr>
          <w:p w14:paraId="1D71BECC" w14:textId="77777777" w:rsidR="00B50050" w:rsidRDefault="00B50050" w:rsidP="0088127C">
            <w:pPr>
              <w:pStyle w:val="OtherTableBody"/>
            </w:pPr>
            <w:r>
              <w:t>ID</w:t>
            </w:r>
          </w:p>
        </w:tc>
        <w:tc>
          <w:tcPr>
            <w:tcW w:w="700" w:type="dxa"/>
          </w:tcPr>
          <w:p w14:paraId="2FB15B2C" w14:textId="77777777" w:rsidR="00B50050" w:rsidRDefault="00B50050" w:rsidP="0088127C">
            <w:pPr>
              <w:pStyle w:val="OtherTableBody"/>
            </w:pPr>
          </w:p>
        </w:tc>
        <w:tc>
          <w:tcPr>
            <w:tcW w:w="600" w:type="dxa"/>
          </w:tcPr>
          <w:p w14:paraId="42037044" w14:textId="77777777" w:rsidR="00B50050" w:rsidRDefault="00B50050" w:rsidP="0088127C">
            <w:pPr>
              <w:pStyle w:val="OtherTableBody"/>
            </w:pPr>
          </w:p>
        </w:tc>
        <w:tc>
          <w:tcPr>
            <w:tcW w:w="900" w:type="dxa"/>
          </w:tcPr>
          <w:p w14:paraId="18F6ACE8" w14:textId="77777777" w:rsidR="00B50050" w:rsidRDefault="00B50050" w:rsidP="0088127C">
            <w:pPr>
              <w:pStyle w:val="OtherTableBody"/>
            </w:pPr>
            <w:r>
              <w:t>4.5.3.55</w:t>
            </w:r>
          </w:p>
        </w:tc>
      </w:tr>
      <w:tr w:rsidR="00B50050" w14:paraId="425568E5" w14:textId="77777777" w:rsidTr="00195548">
        <w:tc>
          <w:tcPr>
            <w:tcW w:w="3500" w:type="dxa"/>
          </w:tcPr>
          <w:p w14:paraId="15EB5AEA" w14:textId="77777777" w:rsidR="00B50050" w:rsidRDefault="00B50050" w:rsidP="0088127C">
            <w:pPr>
              <w:pStyle w:val="OtherTableBody"/>
            </w:pPr>
            <w:r>
              <w:t>Action Code</w:t>
            </w:r>
          </w:p>
        </w:tc>
        <w:tc>
          <w:tcPr>
            <w:tcW w:w="700" w:type="dxa"/>
          </w:tcPr>
          <w:p w14:paraId="010B736A" w14:textId="77777777" w:rsidR="00B50050" w:rsidRDefault="00B50050" w:rsidP="0088127C">
            <w:pPr>
              <w:pStyle w:val="OtherTableBody"/>
            </w:pPr>
            <w:r>
              <w:t>00816</w:t>
            </w:r>
          </w:p>
        </w:tc>
        <w:tc>
          <w:tcPr>
            <w:tcW w:w="600" w:type="dxa"/>
          </w:tcPr>
          <w:p w14:paraId="2F576A06" w14:textId="77777777" w:rsidR="00B50050" w:rsidRDefault="00B50050" w:rsidP="0088127C">
            <w:pPr>
              <w:pStyle w:val="OtherTableBody"/>
            </w:pPr>
            <w:r>
              <w:t>RXV</w:t>
            </w:r>
          </w:p>
        </w:tc>
        <w:tc>
          <w:tcPr>
            <w:tcW w:w="600" w:type="dxa"/>
          </w:tcPr>
          <w:p w14:paraId="478B2AB8" w14:textId="77777777" w:rsidR="00B50050" w:rsidRDefault="00B50050" w:rsidP="0088127C">
            <w:pPr>
              <w:pStyle w:val="OtherTableBody"/>
            </w:pPr>
            <w:r>
              <w:t>22</w:t>
            </w:r>
          </w:p>
        </w:tc>
        <w:tc>
          <w:tcPr>
            <w:tcW w:w="600" w:type="dxa"/>
          </w:tcPr>
          <w:p w14:paraId="40F29F36" w14:textId="77777777" w:rsidR="00B50050" w:rsidRDefault="00B50050" w:rsidP="0088127C">
            <w:pPr>
              <w:pStyle w:val="OtherTableBody"/>
            </w:pPr>
            <w:r>
              <w:t>2..2</w:t>
            </w:r>
          </w:p>
        </w:tc>
        <w:tc>
          <w:tcPr>
            <w:tcW w:w="600" w:type="dxa"/>
          </w:tcPr>
          <w:p w14:paraId="36D2ABFD" w14:textId="77777777" w:rsidR="00B50050" w:rsidRDefault="00B50050" w:rsidP="0088127C">
            <w:pPr>
              <w:pStyle w:val="OtherTableBody"/>
            </w:pPr>
          </w:p>
        </w:tc>
        <w:tc>
          <w:tcPr>
            <w:tcW w:w="600" w:type="dxa"/>
          </w:tcPr>
          <w:p w14:paraId="4B1CECCA" w14:textId="77777777" w:rsidR="00B50050" w:rsidRDefault="00B50050" w:rsidP="0088127C">
            <w:pPr>
              <w:pStyle w:val="OtherTableBody"/>
            </w:pPr>
            <w:r>
              <w:t>ID</w:t>
            </w:r>
          </w:p>
        </w:tc>
        <w:tc>
          <w:tcPr>
            <w:tcW w:w="700" w:type="dxa"/>
          </w:tcPr>
          <w:p w14:paraId="2FB4E018" w14:textId="77777777" w:rsidR="00B50050" w:rsidRDefault="00B50050" w:rsidP="0088127C">
            <w:pPr>
              <w:pStyle w:val="OtherTableBody"/>
            </w:pPr>
          </w:p>
        </w:tc>
        <w:tc>
          <w:tcPr>
            <w:tcW w:w="600" w:type="dxa"/>
          </w:tcPr>
          <w:p w14:paraId="4905C2F9" w14:textId="77777777" w:rsidR="00B50050" w:rsidRDefault="00B50050" w:rsidP="0088127C">
            <w:pPr>
              <w:pStyle w:val="OtherTableBody"/>
            </w:pPr>
          </w:p>
        </w:tc>
        <w:tc>
          <w:tcPr>
            <w:tcW w:w="900" w:type="dxa"/>
          </w:tcPr>
          <w:p w14:paraId="7D15A484" w14:textId="77777777" w:rsidR="00B50050" w:rsidRDefault="00B50050" w:rsidP="0088127C">
            <w:pPr>
              <w:pStyle w:val="OtherTableBody"/>
            </w:pPr>
            <w:r>
              <w:t>4A.4.8.22</w:t>
            </w:r>
          </w:p>
        </w:tc>
      </w:tr>
      <w:tr w:rsidR="00B50050" w14:paraId="489849DB" w14:textId="77777777" w:rsidTr="00195548">
        <w:tc>
          <w:tcPr>
            <w:tcW w:w="3500" w:type="dxa"/>
          </w:tcPr>
          <w:p w14:paraId="61A5E64A" w14:textId="77777777" w:rsidR="00B50050" w:rsidRDefault="00B50050" w:rsidP="0088127C">
            <w:pPr>
              <w:pStyle w:val="OtherTableBody"/>
            </w:pPr>
            <w:r>
              <w:t>Action Code</w:t>
            </w:r>
          </w:p>
        </w:tc>
        <w:tc>
          <w:tcPr>
            <w:tcW w:w="700" w:type="dxa"/>
          </w:tcPr>
          <w:p w14:paraId="3480A191" w14:textId="77777777" w:rsidR="00B50050" w:rsidRDefault="00B50050" w:rsidP="0088127C">
            <w:pPr>
              <w:pStyle w:val="OtherTableBody"/>
            </w:pPr>
            <w:r>
              <w:t>00816</w:t>
            </w:r>
          </w:p>
        </w:tc>
        <w:tc>
          <w:tcPr>
            <w:tcW w:w="600" w:type="dxa"/>
          </w:tcPr>
          <w:p w14:paraId="45C2F4BE" w14:textId="77777777" w:rsidR="00B50050" w:rsidRDefault="00B50050" w:rsidP="0088127C">
            <w:pPr>
              <w:pStyle w:val="OtherTableBody"/>
            </w:pPr>
            <w:r>
              <w:t>ROL</w:t>
            </w:r>
          </w:p>
        </w:tc>
        <w:tc>
          <w:tcPr>
            <w:tcW w:w="600" w:type="dxa"/>
          </w:tcPr>
          <w:p w14:paraId="6333F849" w14:textId="77777777" w:rsidR="00B50050" w:rsidRDefault="00B50050" w:rsidP="0088127C">
            <w:pPr>
              <w:pStyle w:val="OtherTableBody"/>
            </w:pPr>
            <w:r>
              <w:t>2</w:t>
            </w:r>
          </w:p>
        </w:tc>
        <w:tc>
          <w:tcPr>
            <w:tcW w:w="600" w:type="dxa"/>
          </w:tcPr>
          <w:p w14:paraId="5BC8EB80" w14:textId="77777777" w:rsidR="00B50050" w:rsidRDefault="00B50050" w:rsidP="0088127C">
            <w:pPr>
              <w:pStyle w:val="OtherTableBody"/>
            </w:pPr>
            <w:r>
              <w:t>2..2</w:t>
            </w:r>
          </w:p>
        </w:tc>
        <w:tc>
          <w:tcPr>
            <w:tcW w:w="600" w:type="dxa"/>
          </w:tcPr>
          <w:p w14:paraId="45FF6551" w14:textId="77777777" w:rsidR="00B50050" w:rsidRDefault="00B50050" w:rsidP="0088127C">
            <w:pPr>
              <w:pStyle w:val="OtherTableBody"/>
            </w:pPr>
          </w:p>
        </w:tc>
        <w:tc>
          <w:tcPr>
            <w:tcW w:w="600" w:type="dxa"/>
          </w:tcPr>
          <w:p w14:paraId="71DEA9C4" w14:textId="77777777" w:rsidR="00B50050" w:rsidRDefault="00B50050" w:rsidP="0088127C">
            <w:pPr>
              <w:pStyle w:val="OtherTableBody"/>
            </w:pPr>
            <w:r>
              <w:t>ID</w:t>
            </w:r>
          </w:p>
        </w:tc>
        <w:tc>
          <w:tcPr>
            <w:tcW w:w="700" w:type="dxa"/>
          </w:tcPr>
          <w:p w14:paraId="0623C023" w14:textId="77777777" w:rsidR="00B50050" w:rsidRDefault="00B50050" w:rsidP="0088127C">
            <w:pPr>
              <w:pStyle w:val="OtherTableBody"/>
            </w:pPr>
          </w:p>
        </w:tc>
        <w:tc>
          <w:tcPr>
            <w:tcW w:w="600" w:type="dxa"/>
          </w:tcPr>
          <w:p w14:paraId="248EC2FA" w14:textId="77777777" w:rsidR="00B50050" w:rsidRDefault="00B50050" w:rsidP="0088127C">
            <w:pPr>
              <w:pStyle w:val="OtherTableBody"/>
            </w:pPr>
          </w:p>
        </w:tc>
        <w:tc>
          <w:tcPr>
            <w:tcW w:w="900" w:type="dxa"/>
          </w:tcPr>
          <w:p w14:paraId="13DAB682" w14:textId="77777777" w:rsidR="00B50050" w:rsidRDefault="00B50050" w:rsidP="0088127C">
            <w:pPr>
              <w:pStyle w:val="OtherTableBody"/>
            </w:pPr>
            <w:r>
              <w:t>15.4.7.2</w:t>
            </w:r>
          </w:p>
        </w:tc>
      </w:tr>
      <w:tr w:rsidR="00B50050" w14:paraId="357E6FF5" w14:textId="77777777" w:rsidTr="00195548">
        <w:tc>
          <w:tcPr>
            <w:tcW w:w="3500" w:type="dxa"/>
          </w:tcPr>
          <w:p w14:paraId="15562BFB" w14:textId="77777777" w:rsidR="00B50050" w:rsidRDefault="00B50050" w:rsidP="0088127C">
            <w:pPr>
              <w:pStyle w:val="OtherTableBody"/>
            </w:pPr>
            <w:r>
              <w:t>Action Code</w:t>
            </w:r>
          </w:p>
        </w:tc>
        <w:tc>
          <w:tcPr>
            <w:tcW w:w="700" w:type="dxa"/>
          </w:tcPr>
          <w:p w14:paraId="25E1F25C" w14:textId="77777777" w:rsidR="00B50050" w:rsidRDefault="00B50050" w:rsidP="0088127C">
            <w:pPr>
              <w:pStyle w:val="OtherTableBody"/>
            </w:pPr>
            <w:r>
              <w:t>00816</w:t>
            </w:r>
          </w:p>
        </w:tc>
        <w:tc>
          <w:tcPr>
            <w:tcW w:w="600" w:type="dxa"/>
          </w:tcPr>
          <w:p w14:paraId="681B7369" w14:textId="77777777" w:rsidR="00B50050" w:rsidRDefault="00B50050" w:rsidP="0088127C">
            <w:pPr>
              <w:pStyle w:val="OtherTableBody"/>
            </w:pPr>
            <w:r>
              <w:t>BTX</w:t>
            </w:r>
          </w:p>
        </w:tc>
        <w:tc>
          <w:tcPr>
            <w:tcW w:w="600" w:type="dxa"/>
          </w:tcPr>
          <w:p w14:paraId="002761A2" w14:textId="77777777" w:rsidR="00B50050" w:rsidRDefault="00B50050" w:rsidP="0088127C">
            <w:pPr>
              <w:pStyle w:val="OtherTableBody"/>
            </w:pPr>
            <w:r>
              <w:t>21</w:t>
            </w:r>
          </w:p>
        </w:tc>
        <w:tc>
          <w:tcPr>
            <w:tcW w:w="600" w:type="dxa"/>
          </w:tcPr>
          <w:p w14:paraId="01D93934" w14:textId="77777777" w:rsidR="00B50050" w:rsidRDefault="00B50050" w:rsidP="0088127C">
            <w:pPr>
              <w:pStyle w:val="OtherTableBody"/>
            </w:pPr>
            <w:r>
              <w:t>2..2</w:t>
            </w:r>
          </w:p>
        </w:tc>
        <w:tc>
          <w:tcPr>
            <w:tcW w:w="600" w:type="dxa"/>
          </w:tcPr>
          <w:p w14:paraId="05743FF6" w14:textId="77777777" w:rsidR="00B50050" w:rsidRDefault="00B50050" w:rsidP="0088127C">
            <w:pPr>
              <w:pStyle w:val="OtherTableBody"/>
            </w:pPr>
          </w:p>
        </w:tc>
        <w:tc>
          <w:tcPr>
            <w:tcW w:w="600" w:type="dxa"/>
          </w:tcPr>
          <w:p w14:paraId="57C66778" w14:textId="77777777" w:rsidR="00B50050" w:rsidRDefault="00B50050" w:rsidP="0088127C">
            <w:pPr>
              <w:pStyle w:val="OtherTableBody"/>
            </w:pPr>
            <w:r>
              <w:t>ID</w:t>
            </w:r>
          </w:p>
        </w:tc>
        <w:tc>
          <w:tcPr>
            <w:tcW w:w="700" w:type="dxa"/>
          </w:tcPr>
          <w:p w14:paraId="717C3980" w14:textId="77777777" w:rsidR="00B50050" w:rsidRDefault="00B50050" w:rsidP="0088127C">
            <w:pPr>
              <w:pStyle w:val="OtherTableBody"/>
            </w:pPr>
          </w:p>
        </w:tc>
        <w:tc>
          <w:tcPr>
            <w:tcW w:w="600" w:type="dxa"/>
          </w:tcPr>
          <w:p w14:paraId="45B6CFFF" w14:textId="77777777" w:rsidR="00B50050" w:rsidRDefault="00B50050" w:rsidP="0088127C">
            <w:pPr>
              <w:pStyle w:val="OtherTableBody"/>
            </w:pPr>
          </w:p>
        </w:tc>
        <w:tc>
          <w:tcPr>
            <w:tcW w:w="900" w:type="dxa"/>
          </w:tcPr>
          <w:p w14:paraId="11564414" w14:textId="77777777" w:rsidR="00B50050" w:rsidRDefault="00B50050" w:rsidP="0088127C">
            <w:pPr>
              <w:pStyle w:val="OtherTableBody"/>
            </w:pPr>
            <w:r>
              <w:t>4.14.3.21</w:t>
            </w:r>
          </w:p>
        </w:tc>
      </w:tr>
      <w:tr w:rsidR="00B50050" w14:paraId="07EB9079" w14:textId="77777777" w:rsidTr="00195548">
        <w:tc>
          <w:tcPr>
            <w:tcW w:w="3500" w:type="dxa"/>
          </w:tcPr>
          <w:p w14:paraId="4E99E8CA" w14:textId="77777777" w:rsidR="00B50050" w:rsidRDefault="00B50050" w:rsidP="0088127C">
            <w:pPr>
              <w:pStyle w:val="OtherTableBody"/>
            </w:pPr>
            <w:r>
              <w:t>Action Code</w:t>
            </w:r>
          </w:p>
        </w:tc>
        <w:tc>
          <w:tcPr>
            <w:tcW w:w="700" w:type="dxa"/>
          </w:tcPr>
          <w:p w14:paraId="01845E9C" w14:textId="77777777" w:rsidR="00B50050" w:rsidRDefault="00B50050" w:rsidP="0088127C">
            <w:pPr>
              <w:pStyle w:val="OtherTableBody"/>
            </w:pPr>
            <w:r>
              <w:t>00816</w:t>
            </w:r>
          </w:p>
        </w:tc>
        <w:tc>
          <w:tcPr>
            <w:tcW w:w="600" w:type="dxa"/>
          </w:tcPr>
          <w:p w14:paraId="4E2E3640" w14:textId="77777777" w:rsidR="00B50050" w:rsidRDefault="00B50050" w:rsidP="0088127C">
            <w:pPr>
              <w:pStyle w:val="OtherTableBody"/>
            </w:pPr>
            <w:r>
              <w:t>SPM</w:t>
            </w:r>
          </w:p>
        </w:tc>
        <w:tc>
          <w:tcPr>
            <w:tcW w:w="600" w:type="dxa"/>
          </w:tcPr>
          <w:p w14:paraId="5DE41C33" w14:textId="77777777" w:rsidR="00B50050" w:rsidRDefault="00B50050" w:rsidP="0088127C">
            <w:pPr>
              <w:pStyle w:val="OtherTableBody"/>
            </w:pPr>
            <w:r>
              <w:t>35</w:t>
            </w:r>
          </w:p>
        </w:tc>
        <w:tc>
          <w:tcPr>
            <w:tcW w:w="600" w:type="dxa"/>
          </w:tcPr>
          <w:p w14:paraId="131ACBDD" w14:textId="77777777" w:rsidR="00B50050" w:rsidRDefault="00B50050" w:rsidP="0088127C">
            <w:pPr>
              <w:pStyle w:val="OtherTableBody"/>
            </w:pPr>
            <w:r>
              <w:t>2..2</w:t>
            </w:r>
          </w:p>
        </w:tc>
        <w:tc>
          <w:tcPr>
            <w:tcW w:w="600" w:type="dxa"/>
          </w:tcPr>
          <w:p w14:paraId="060B9004" w14:textId="77777777" w:rsidR="00B50050" w:rsidRDefault="00B50050" w:rsidP="0088127C">
            <w:pPr>
              <w:pStyle w:val="OtherTableBody"/>
            </w:pPr>
          </w:p>
        </w:tc>
        <w:tc>
          <w:tcPr>
            <w:tcW w:w="600" w:type="dxa"/>
          </w:tcPr>
          <w:p w14:paraId="04A09BCF" w14:textId="77777777" w:rsidR="00B50050" w:rsidRDefault="00B50050" w:rsidP="0088127C">
            <w:pPr>
              <w:pStyle w:val="OtherTableBody"/>
            </w:pPr>
            <w:r>
              <w:t>ID</w:t>
            </w:r>
          </w:p>
        </w:tc>
        <w:tc>
          <w:tcPr>
            <w:tcW w:w="700" w:type="dxa"/>
          </w:tcPr>
          <w:p w14:paraId="20860A13" w14:textId="77777777" w:rsidR="00B50050" w:rsidRDefault="00B50050" w:rsidP="0088127C">
            <w:pPr>
              <w:pStyle w:val="OtherTableBody"/>
            </w:pPr>
          </w:p>
        </w:tc>
        <w:tc>
          <w:tcPr>
            <w:tcW w:w="600" w:type="dxa"/>
          </w:tcPr>
          <w:p w14:paraId="513D4561" w14:textId="77777777" w:rsidR="00B50050" w:rsidRDefault="00B50050" w:rsidP="0088127C">
            <w:pPr>
              <w:pStyle w:val="OtherTableBody"/>
            </w:pPr>
          </w:p>
        </w:tc>
        <w:tc>
          <w:tcPr>
            <w:tcW w:w="900" w:type="dxa"/>
          </w:tcPr>
          <w:p w14:paraId="369B8935" w14:textId="77777777" w:rsidR="00B50050" w:rsidRDefault="00B50050" w:rsidP="0088127C">
            <w:pPr>
              <w:pStyle w:val="OtherTableBody"/>
            </w:pPr>
            <w:r>
              <w:t>7.4.3.35</w:t>
            </w:r>
          </w:p>
        </w:tc>
      </w:tr>
      <w:tr w:rsidR="00B50050" w14:paraId="08EC93D5" w14:textId="77777777" w:rsidTr="00195548">
        <w:tc>
          <w:tcPr>
            <w:tcW w:w="3500" w:type="dxa"/>
          </w:tcPr>
          <w:p w14:paraId="731219BE" w14:textId="77777777" w:rsidR="00B50050" w:rsidRDefault="00B50050" w:rsidP="0088127C">
            <w:pPr>
              <w:pStyle w:val="OtherTableBody"/>
            </w:pPr>
            <w:r>
              <w:t>Action Code</w:t>
            </w:r>
          </w:p>
        </w:tc>
        <w:tc>
          <w:tcPr>
            <w:tcW w:w="700" w:type="dxa"/>
          </w:tcPr>
          <w:p w14:paraId="1872792C" w14:textId="77777777" w:rsidR="00B50050" w:rsidRDefault="00B50050" w:rsidP="0088127C">
            <w:pPr>
              <w:pStyle w:val="OtherTableBody"/>
            </w:pPr>
            <w:r>
              <w:t>00816</w:t>
            </w:r>
          </w:p>
        </w:tc>
        <w:tc>
          <w:tcPr>
            <w:tcW w:w="600" w:type="dxa"/>
          </w:tcPr>
          <w:p w14:paraId="7A9F5D3B" w14:textId="77777777" w:rsidR="00B50050" w:rsidRDefault="00B50050" w:rsidP="0088127C">
            <w:pPr>
              <w:pStyle w:val="OtherTableBody"/>
            </w:pPr>
            <w:r>
              <w:t>OH1</w:t>
            </w:r>
          </w:p>
        </w:tc>
        <w:tc>
          <w:tcPr>
            <w:tcW w:w="600" w:type="dxa"/>
          </w:tcPr>
          <w:p w14:paraId="4EC88EE1" w14:textId="77777777" w:rsidR="00B50050" w:rsidRDefault="00B50050" w:rsidP="0088127C">
            <w:pPr>
              <w:pStyle w:val="OtherTableBody"/>
            </w:pPr>
            <w:r>
              <w:t>2</w:t>
            </w:r>
          </w:p>
        </w:tc>
        <w:tc>
          <w:tcPr>
            <w:tcW w:w="600" w:type="dxa"/>
          </w:tcPr>
          <w:p w14:paraId="7F1E1DAF" w14:textId="77777777" w:rsidR="00B50050" w:rsidRDefault="00B50050" w:rsidP="0088127C">
            <w:pPr>
              <w:pStyle w:val="OtherTableBody"/>
            </w:pPr>
            <w:r>
              <w:t>2..2</w:t>
            </w:r>
          </w:p>
        </w:tc>
        <w:tc>
          <w:tcPr>
            <w:tcW w:w="600" w:type="dxa"/>
          </w:tcPr>
          <w:p w14:paraId="4165BB82" w14:textId="77777777" w:rsidR="00B50050" w:rsidRDefault="00B50050" w:rsidP="0088127C">
            <w:pPr>
              <w:pStyle w:val="OtherTableBody"/>
            </w:pPr>
          </w:p>
        </w:tc>
        <w:tc>
          <w:tcPr>
            <w:tcW w:w="600" w:type="dxa"/>
          </w:tcPr>
          <w:p w14:paraId="76D74AA8" w14:textId="77777777" w:rsidR="00B50050" w:rsidRDefault="00B50050" w:rsidP="0088127C">
            <w:pPr>
              <w:pStyle w:val="OtherTableBody"/>
            </w:pPr>
            <w:r>
              <w:t>ID</w:t>
            </w:r>
          </w:p>
        </w:tc>
        <w:tc>
          <w:tcPr>
            <w:tcW w:w="700" w:type="dxa"/>
          </w:tcPr>
          <w:p w14:paraId="3C580678" w14:textId="77777777" w:rsidR="00B50050" w:rsidRDefault="00B50050" w:rsidP="0088127C">
            <w:pPr>
              <w:pStyle w:val="OtherTableBody"/>
            </w:pPr>
          </w:p>
        </w:tc>
        <w:tc>
          <w:tcPr>
            <w:tcW w:w="600" w:type="dxa"/>
          </w:tcPr>
          <w:p w14:paraId="17FCF1C1" w14:textId="77777777" w:rsidR="00B50050" w:rsidRDefault="00B50050" w:rsidP="0088127C">
            <w:pPr>
              <w:pStyle w:val="OtherTableBody"/>
            </w:pPr>
          </w:p>
        </w:tc>
        <w:tc>
          <w:tcPr>
            <w:tcW w:w="900" w:type="dxa"/>
          </w:tcPr>
          <w:p w14:paraId="5DD32984" w14:textId="77777777" w:rsidR="00B50050" w:rsidRDefault="00B50050" w:rsidP="0088127C">
            <w:pPr>
              <w:pStyle w:val="OtherTableBody"/>
            </w:pPr>
            <w:r>
              <w:t>3.4.15.2</w:t>
            </w:r>
          </w:p>
        </w:tc>
      </w:tr>
      <w:tr w:rsidR="00B50050" w14:paraId="2C6FC75C" w14:textId="77777777" w:rsidTr="00195548">
        <w:tc>
          <w:tcPr>
            <w:tcW w:w="3500" w:type="dxa"/>
          </w:tcPr>
          <w:p w14:paraId="76F014EA" w14:textId="77777777" w:rsidR="00B50050" w:rsidRDefault="00B50050" w:rsidP="0088127C">
            <w:pPr>
              <w:pStyle w:val="OtherTableBody"/>
            </w:pPr>
            <w:r>
              <w:lastRenderedPageBreak/>
              <w:t>Action Code</w:t>
            </w:r>
          </w:p>
        </w:tc>
        <w:tc>
          <w:tcPr>
            <w:tcW w:w="700" w:type="dxa"/>
          </w:tcPr>
          <w:p w14:paraId="735F3A3C" w14:textId="77777777" w:rsidR="00B50050" w:rsidRDefault="00B50050" w:rsidP="0088127C">
            <w:pPr>
              <w:pStyle w:val="OtherTableBody"/>
            </w:pPr>
            <w:r>
              <w:t>03429</w:t>
            </w:r>
          </w:p>
        </w:tc>
        <w:tc>
          <w:tcPr>
            <w:tcW w:w="600" w:type="dxa"/>
          </w:tcPr>
          <w:p w14:paraId="2749F8EC" w14:textId="77777777" w:rsidR="00B50050" w:rsidRDefault="00B50050" w:rsidP="0088127C">
            <w:pPr>
              <w:pStyle w:val="OtherTableBody"/>
            </w:pPr>
            <w:r>
              <w:t>AUT</w:t>
            </w:r>
          </w:p>
        </w:tc>
        <w:tc>
          <w:tcPr>
            <w:tcW w:w="600" w:type="dxa"/>
          </w:tcPr>
          <w:p w14:paraId="5BDF4994" w14:textId="77777777" w:rsidR="00B50050" w:rsidRDefault="00B50050" w:rsidP="0088127C">
            <w:pPr>
              <w:pStyle w:val="OtherTableBody"/>
            </w:pPr>
            <w:r>
              <w:t>29</w:t>
            </w:r>
          </w:p>
        </w:tc>
        <w:tc>
          <w:tcPr>
            <w:tcW w:w="600" w:type="dxa"/>
          </w:tcPr>
          <w:p w14:paraId="2016966C" w14:textId="77777777" w:rsidR="00B50050" w:rsidRDefault="00B50050" w:rsidP="0088127C">
            <w:pPr>
              <w:pStyle w:val="OtherTableBody"/>
            </w:pPr>
            <w:r>
              <w:t>..</w:t>
            </w:r>
          </w:p>
        </w:tc>
        <w:tc>
          <w:tcPr>
            <w:tcW w:w="600" w:type="dxa"/>
          </w:tcPr>
          <w:p w14:paraId="1D95770B" w14:textId="77777777" w:rsidR="00B50050" w:rsidRDefault="00B50050" w:rsidP="0088127C">
            <w:pPr>
              <w:pStyle w:val="OtherTableBody"/>
            </w:pPr>
          </w:p>
        </w:tc>
        <w:tc>
          <w:tcPr>
            <w:tcW w:w="600" w:type="dxa"/>
          </w:tcPr>
          <w:p w14:paraId="0A049141" w14:textId="77777777" w:rsidR="00B50050" w:rsidRDefault="00B50050" w:rsidP="0088127C">
            <w:pPr>
              <w:pStyle w:val="OtherTableBody"/>
            </w:pPr>
            <w:r>
              <w:t>ID</w:t>
            </w:r>
          </w:p>
        </w:tc>
        <w:tc>
          <w:tcPr>
            <w:tcW w:w="700" w:type="dxa"/>
          </w:tcPr>
          <w:p w14:paraId="6C451D30" w14:textId="77777777" w:rsidR="00B50050" w:rsidRDefault="00B50050" w:rsidP="0088127C">
            <w:pPr>
              <w:pStyle w:val="OtherTableBody"/>
            </w:pPr>
          </w:p>
        </w:tc>
        <w:tc>
          <w:tcPr>
            <w:tcW w:w="600" w:type="dxa"/>
          </w:tcPr>
          <w:p w14:paraId="327DAB95" w14:textId="77777777" w:rsidR="00B50050" w:rsidRDefault="00B50050" w:rsidP="0088127C">
            <w:pPr>
              <w:pStyle w:val="OtherTableBody"/>
            </w:pPr>
            <w:r>
              <w:t>0206</w:t>
            </w:r>
          </w:p>
        </w:tc>
        <w:tc>
          <w:tcPr>
            <w:tcW w:w="900" w:type="dxa"/>
          </w:tcPr>
          <w:p w14:paraId="1A2C3166" w14:textId="77777777" w:rsidR="00B50050" w:rsidRDefault="00B50050" w:rsidP="0088127C">
            <w:pPr>
              <w:pStyle w:val="OtherTableBody"/>
            </w:pPr>
            <w:r>
              <w:t>11.8.2.29</w:t>
            </w:r>
          </w:p>
        </w:tc>
      </w:tr>
      <w:tr w:rsidR="00B50050" w14:paraId="09C825C1" w14:textId="77777777" w:rsidTr="00195548">
        <w:tc>
          <w:tcPr>
            <w:tcW w:w="3500" w:type="dxa"/>
          </w:tcPr>
          <w:p w14:paraId="573FDBD4" w14:textId="77777777" w:rsidR="00B50050" w:rsidRDefault="00B50050" w:rsidP="0088127C">
            <w:pPr>
              <w:pStyle w:val="OtherTableBody"/>
            </w:pPr>
            <w:r>
              <w:t>Action Code</w:t>
            </w:r>
          </w:p>
        </w:tc>
        <w:tc>
          <w:tcPr>
            <w:tcW w:w="700" w:type="dxa"/>
          </w:tcPr>
          <w:p w14:paraId="47E131D3" w14:textId="77777777" w:rsidR="00B50050" w:rsidRDefault="00B50050" w:rsidP="0088127C">
            <w:pPr>
              <w:pStyle w:val="OtherTableBody"/>
            </w:pPr>
            <w:r>
              <w:t>03412</w:t>
            </w:r>
          </w:p>
        </w:tc>
        <w:tc>
          <w:tcPr>
            <w:tcW w:w="600" w:type="dxa"/>
          </w:tcPr>
          <w:p w14:paraId="25415561" w14:textId="77777777" w:rsidR="00B50050" w:rsidRDefault="00B50050" w:rsidP="0088127C">
            <w:pPr>
              <w:pStyle w:val="OtherTableBody"/>
            </w:pPr>
            <w:r>
              <w:t>RF1</w:t>
            </w:r>
          </w:p>
        </w:tc>
        <w:tc>
          <w:tcPr>
            <w:tcW w:w="600" w:type="dxa"/>
          </w:tcPr>
          <w:p w14:paraId="56752907" w14:textId="77777777" w:rsidR="00B50050" w:rsidRDefault="00B50050" w:rsidP="0088127C">
            <w:pPr>
              <w:pStyle w:val="OtherTableBody"/>
            </w:pPr>
            <w:r>
              <w:t>25</w:t>
            </w:r>
          </w:p>
        </w:tc>
        <w:tc>
          <w:tcPr>
            <w:tcW w:w="600" w:type="dxa"/>
          </w:tcPr>
          <w:p w14:paraId="67B3D39F" w14:textId="77777777" w:rsidR="00B50050" w:rsidRDefault="00B50050" w:rsidP="0088127C">
            <w:pPr>
              <w:pStyle w:val="OtherTableBody"/>
            </w:pPr>
            <w:r>
              <w:t>..</w:t>
            </w:r>
          </w:p>
        </w:tc>
        <w:tc>
          <w:tcPr>
            <w:tcW w:w="600" w:type="dxa"/>
          </w:tcPr>
          <w:p w14:paraId="78CA720B" w14:textId="77777777" w:rsidR="00B50050" w:rsidRDefault="00B50050" w:rsidP="0088127C">
            <w:pPr>
              <w:pStyle w:val="OtherTableBody"/>
            </w:pPr>
          </w:p>
        </w:tc>
        <w:tc>
          <w:tcPr>
            <w:tcW w:w="600" w:type="dxa"/>
          </w:tcPr>
          <w:p w14:paraId="098616CC" w14:textId="77777777" w:rsidR="00B50050" w:rsidRDefault="00B50050" w:rsidP="0088127C">
            <w:pPr>
              <w:pStyle w:val="OtherTableBody"/>
            </w:pPr>
            <w:r>
              <w:t>ID</w:t>
            </w:r>
          </w:p>
        </w:tc>
        <w:tc>
          <w:tcPr>
            <w:tcW w:w="700" w:type="dxa"/>
          </w:tcPr>
          <w:p w14:paraId="78253AE4" w14:textId="77777777" w:rsidR="00B50050" w:rsidRDefault="00B50050" w:rsidP="0088127C">
            <w:pPr>
              <w:pStyle w:val="OtherTableBody"/>
            </w:pPr>
          </w:p>
        </w:tc>
        <w:tc>
          <w:tcPr>
            <w:tcW w:w="600" w:type="dxa"/>
          </w:tcPr>
          <w:p w14:paraId="4751322A" w14:textId="77777777" w:rsidR="00B50050" w:rsidRDefault="00B50050" w:rsidP="0088127C">
            <w:pPr>
              <w:pStyle w:val="OtherTableBody"/>
            </w:pPr>
            <w:r>
              <w:t>0206</w:t>
            </w:r>
          </w:p>
        </w:tc>
        <w:tc>
          <w:tcPr>
            <w:tcW w:w="900" w:type="dxa"/>
          </w:tcPr>
          <w:p w14:paraId="10FE607C" w14:textId="77777777" w:rsidR="00B50050" w:rsidRDefault="00B50050" w:rsidP="0088127C">
            <w:pPr>
              <w:pStyle w:val="OtherTableBody"/>
            </w:pPr>
            <w:r>
              <w:t>11.8.1.25</w:t>
            </w:r>
          </w:p>
        </w:tc>
      </w:tr>
      <w:tr w:rsidR="00B50050" w14:paraId="67083FFA" w14:textId="77777777" w:rsidTr="00195548">
        <w:tc>
          <w:tcPr>
            <w:tcW w:w="3500" w:type="dxa"/>
          </w:tcPr>
          <w:p w14:paraId="5E5D1323" w14:textId="77777777" w:rsidR="00B50050" w:rsidRDefault="00B50050" w:rsidP="0088127C">
            <w:pPr>
              <w:pStyle w:val="OtherTableBody"/>
            </w:pPr>
            <w:r>
              <w:t>Action Code</w:t>
            </w:r>
          </w:p>
        </w:tc>
        <w:tc>
          <w:tcPr>
            <w:tcW w:w="700" w:type="dxa"/>
          </w:tcPr>
          <w:p w14:paraId="33B3FE22" w14:textId="77777777" w:rsidR="00B50050" w:rsidRDefault="00B50050" w:rsidP="0088127C">
            <w:pPr>
              <w:pStyle w:val="OtherTableBody"/>
            </w:pPr>
            <w:r>
              <w:t>00816</w:t>
            </w:r>
          </w:p>
        </w:tc>
        <w:tc>
          <w:tcPr>
            <w:tcW w:w="600" w:type="dxa"/>
          </w:tcPr>
          <w:p w14:paraId="1B291EB8" w14:textId="77777777" w:rsidR="00B50050" w:rsidRDefault="00B50050" w:rsidP="0088127C">
            <w:pPr>
              <w:pStyle w:val="OtherTableBody"/>
            </w:pPr>
            <w:r>
              <w:t>PRB</w:t>
            </w:r>
          </w:p>
        </w:tc>
        <w:tc>
          <w:tcPr>
            <w:tcW w:w="600" w:type="dxa"/>
          </w:tcPr>
          <w:p w14:paraId="138C2D72" w14:textId="77777777" w:rsidR="00B50050" w:rsidRDefault="00B50050" w:rsidP="0088127C">
            <w:pPr>
              <w:pStyle w:val="OtherTableBody"/>
            </w:pPr>
            <w:r>
              <w:t>1</w:t>
            </w:r>
          </w:p>
        </w:tc>
        <w:tc>
          <w:tcPr>
            <w:tcW w:w="600" w:type="dxa"/>
          </w:tcPr>
          <w:p w14:paraId="03B83586" w14:textId="77777777" w:rsidR="00B50050" w:rsidRDefault="00B50050" w:rsidP="0088127C">
            <w:pPr>
              <w:pStyle w:val="OtherTableBody"/>
            </w:pPr>
            <w:r>
              <w:t>2..2</w:t>
            </w:r>
          </w:p>
        </w:tc>
        <w:tc>
          <w:tcPr>
            <w:tcW w:w="600" w:type="dxa"/>
          </w:tcPr>
          <w:p w14:paraId="4CEA179E" w14:textId="77777777" w:rsidR="00B50050" w:rsidRDefault="00B50050" w:rsidP="0088127C">
            <w:pPr>
              <w:pStyle w:val="OtherTableBody"/>
            </w:pPr>
          </w:p>
        </w:tc>
        <w:tc>
          <w:tcPr>
            <w:tcW w:w="600" w:type="dxa"/>
          </w:tcPr>
          <w:p w14:paraId="4B98DC3E" w14:textId="77777777" w:rsidR="00B50050" w:rsidRDefault="00B50050" w:rsidP="0088127C">
            <w:pPr>
              <w:pStyle w:val="OtherTableBody"/>
            </w:pPr>
            <w:r>
              <w:t>ID</w:t>
            </w:r>
          </w:p>
        </w:tc>
        <w:tc>
          <w:tcPr>
            <w:tcW w:w="700" w:type="dxa"/>
          </w:tcPr>
          <w:p w14:paraId="42461A2E" w14:textId="77777777" w:rsidR="00B50050" w:rsidRDefault="00B50050" w:rsidP="0088127C">
            <w:pPr>
              <w:pStyle w:val="OtherTableBody"/>
            </w:pPr>
          </w:p>
        </w:tc>
        <w:tc>
          <w:tcPr>
            <w:tcW w:w="600" w:type="dxa"/>
          </w:tcPr>
          <w:p w14:paraId="16672085" w14:textId="77777777" w:rsidR="00B50050" w:rsidRDefault="00B50050" w:rsidP="0088127C">
            <w:pPr>
              <w:pStyle w:val="OtherTableBody"/>
            </w:pPr>
          </w:p>
        </w:tc>
        <w:tc>
          <w:tcPr>
            <w:tcW w:w="900" w:type="dxa"/>
          </w:tcPr>
          <w:p w14:paraId="0D573E93" w14:textId="77777777" w:rsidR="00B50050" w:rsidRDefault="00B50050" w:rsidP="0088127C">
            <w:pPr>
              <w:pStyle w:val="OtherTableBody"/>
            </w:pPr>
            <w:r>
              <w:t>12.4.2.1</w:t>
            </w:r>
          </w:p>
        </w:tc>
      </w:tr>
      <w:tr w:rsidR="00B50050" w14:paraId="647E0710" w14:textId="77777777" w:rsidTr="00195548">
        <w:tc>
          <w:tcPr>
            <w:tcW w:w="3500" w:type="dxa"/>
          </w:tcPr>
          <w:p w14:paraId="428B4AF6" w14:textId="77777777" w:rsidR="00B50050" w:rsidRDefault="00B50050" w:rsidP="0088127C">
            <w:pPr>
              <w:pStyle w:val="OtherTableBody"/>
            </w:pPr>
            <w:r>
              <w:t>Action Code</w:t>
            </w:r>
          </w:p>
        </w:tc>
        <w:tc>
          <w:tcPr>
            <w:tcW w:w="700" w:type="dxa"/>
          </w:tcPr>
          <w:p w14:paraId="74C7A3D8" w14:textId="77777777" w:rsidR="00B50050" w:rsidRDefault="00B50050" w:rsidP="0088127C">
            <w:pPr>
              <w:pStyle w:val="OtherTableBody"/>
            </w:pPr>
            <w:r>
              <w:t>00816</w:t>
            </w:r>
          </w:p>
        </w:tc>
        <w:tc>
          <w:tcPr>
            <w:tcW w:w="600" w:type="dxa"/>
          </w:tcPr>
          <w:p w14:paraId="29E58590" w14:textId="77777777" w:rsidR="00B50050" w:rsidRDefault="00B50050" w:rsidP="0088127C">
            <w:pPr>
              <w:pStyle w:val="OtherTableBody"/>
            </w:pPr>
            <w:r>
              <w:t>OH3</w:t>
            </w:r>
          </w:p>
        </w:tc>
        <w:tc>
          <w:tcPr>
            <w:tcW w:w="600" w:type="dxa"/>
          </w:tcPr>
          <w:p w14:paraId="6541B4F6" w14:textId="77777777" w:rsidR="00B50050" w:rsidRDefault="00B50050" w:rsidP="0088127C">
            <w:pPr>
              <w:pStyle w:val="OtherTableBody"/>
            </w:pPr>
            <w:r>
              <w:t>2</w:t>
            </w:r>
          </w:p>
        </w:tc>
        <w:tc>
          <w:tcPr>
            <w:tcW w:w="600" w:type="dxa"/>
          </w:tcPr>
          <w:p w14:paraId="24C81E6E" w14:textId="77777777" w:rsidR="00B50050" w:rsidRDefault="00B50050" w:rsidP="0088127C">
            <w:pPr>
              <w:pStyle w:val="OtherTableBody"/>
            </w:pPr>
            <w:r>
              <w:t>2..2</w:t>
            </w:r>
          </w:p>
        </w:tc>
        <w:tc>
          <w:tcPr>
            <w:tcW w:w="600" w:type="dxa"/>
          </w:tcPr>
          <w:p w14:paraId="2C442C5E" w14:textId="77777777" w:rsidR="00B50050" w:rsidRDefault="00B50050" w:rsidP="0088127C">
            <w:pPr>
              <w:pStyle w:val="OtherTableBody"/>
            </w:pPr>
          </w:p>
        </w:tc>
        <w:tc>
          <w:tcPr>
            <w:tcW w:w="600" w:type="dxa"/>
          </w:tcPr>
          <w:p w14:paraId="4E66D3C9" w14:textId="77777777" w:rsidR="00B50050" w:rsidRDefault="00B50050" w:rsidP="0088127C">
            <w:pPr>
              <w:pStyle w:val="OtherTableBody"/>
            </w:pPr>
            <w:r>
              <w:t>ID</w:t>
            </w:r>
          </w:p>
        </w:tc>
        <w:tc>
          <w:tcPr>
            <w:tcW w:w="700" w:type="dxa"/>
          </w:tcPr>
          <w:p w14:paraId="59D7A45A" w14:textId="77777777" w:rsidR="00B50050" w:rsidRDefault="00B50050" w:rsidP="0088127C">
            <w:pPr>
              <w:pStyle w:val="OtherTableBody"/>
            </w:pPr>
          </w:p>
        </w:tc>
        <w:tc>
          <w:tcPr>
            <w:tcW w:w="600" w:type="dxa"/>
          </w:tcPr>
          <w:p w14:paraId="40C904D6" w14:textId="77777777" w:rsidR="00B50050" w:rsidRDefault="00B50050" w:rsidP="0088127C">
            <w:pPr>
              <w:pStyle w:val="OtherTableBody"/>
            </w:pPr>
          </w:p>
        </w:tc>
        <w:tc>
          <w:tcPr>
            <w:tcW w:w="900" w:type="dxa"/>
          </w:tcPr>
          <w:p w14:paraId="7ACB4E0B" w14:textId="77777777" w:rsidR="00B50050" w:rsidRDefault="00B50050" w:rsidP="0088127C">
            <w:pPr>
              <w:pStyle w:val="OtherTableBody"/>
            </w:pPr>
            <w:r>
              <w:t>3.4.17.2</w:t>
            </w:r>
          </w:p>
        </w:tc>
      </w:tr>
      <w:tr w:rsidR="00B50050" w14:paraId="469A2EBA" w14:textId="77777777" w:rsidTr="00195548">
        <w:tc>
          <w:tcPr>
            <w:tcW w:w="3500" w:type="dxa"/>
          </w:tcPr>
          <w:p w14:paraId="51E1CF72" w14:textId="77777777" w:rsidR="00B50050" w:rsidRDefault="00B50050" w:rsidP="0088127C">
            <w:pPr>
              <w:pStyle w:val="OtherTableBody"/>
            </w:pPr>
            <w:r>
              <w:t>Action Code</w:t>
            </w:r>
          </w:p>
        </w:tc>
        <w:tc>
          <w:tcPr>
            <w:tcW w:w="700" w:type="dxa"/>
          </w:tcPr>
          <w:p w14:paraId="5EE03210" w14:textId="77777777" w:rsidR="00B50050" w:rsidRDefault="00B50050" w:rsidP="0088127C">
            <w:pPr>
              <w:pStyle w:val="OtherTableBody"/>
            </w:pPr>
            <w:r>
              <w:t>00816</w:t>
            </w:r>
          </w:p>
        </w:tc>
        <w:tc>
          <w:tcPr>
            <w:tcW w:w="600" w:type="dxa"/>
          </w:tcPr>
          <w:p w14:paraId="59ED6DFF" w14:textId="77777777" w:rsidR="00B50050" w:rsidRDefault="00B50050" w:rsidP="0088127C">
            <w:pPr>
              <w:pStyle w:val="OtherTableBody"/>
            </w:pPr>
            <w:r>
              <w:t>CDO</w:t>
            </w:r>
          </w:p>
        </w:tc>
        <w:tc>
          <w:tcPr>
            <w:tcW w:w="600" w:type="dxa"/>
          </w:tcPr>
          <w:p w14:paraId="04A1B5D8" w14:textId="77777777" w:rsidR="00B50050" w:rsidRDefault="00B50050" w:rsidP="0088127C">
            <w:pPr>
              <w:pStyle w:val="OtherTableBody"/>
            </w:pPr>
            <w:r>
              <w:t>2</w:t>
            </w:r>
          </w:p>
        </w:tc>
        <w:tc>
          <w:tcPr>
            <w:tcW w:w="600" w:type="dxa"/>
          </w:tcPr>
          <w:p w14:paraId="4AC9C9A7" w14:textId="77777777" w:rsidR="00B50050" w:rsidRDefault="00B50050" w:rsidP="0088127C">
            <w:pPr>
              <w:pStyle w:val="OtherTableBody"/>
            </w:pPr>
            <w:r>
              <w:t>2..2</w:t>
            </w:r>
          </w:p>
        </w:tc>
        <w:tc>
          <w:tcPr>
            <w:tcW w:w="600" w:type="dxa"/>
          </w:tcPr>
          <w:p w14:paraId="3A49EF9F" w14:textId="77777777" w:rsidR="00B50050" w:rsidRDefault="00B50050" w:rsidP="0088127C">
            <w:pPr>
              <w:pStyle w:val="OtherTableBody"/>
            </w:pPr>
          </w:p>
        </w:tc>
        <w:tc>
          <w:tcPr>
            <w:tcW w:w="600" w:type="dxa"/>
          </w:tcPr>
          <w:p w14:paraId="417A8C71" w14:textId="77777777" w:rsidR="00B50050" w:rsidRDefault="00B50050" w:rsidP="0088127C">
            <w:pPr>
              <w:pStyle w:val="OtherTableBody"/>
            </w:pPr>
            <w:r>
              <w:t>ID</w:t>
            </w:r>
          </w:p>
        </w:tc>
        <w:tc>
          <w:tcPr>
            <w:tcW w:w="700" w:type="dxa"/>
          </w:tcPr>
          <w:p w14:paraId="156A9130" w14:textId="77777777" w:rsidR="00B50050" w:rsidRDefault="00B50050" w:rsidP="0088127C">
            <w:pPr>
              <w:pStyle w:val="OtherTableBody"/>
            </w:pPr>
          </w:p>
        </w:tc>
        <w:tc>
          <w:tcPr>
            <w:tcW w:w="600" w:type="dxa"/>
          </w:tcPr>
          <w:p w14:paraId="34509284" w14:textId="77777777" w:rsidR="00B50050" w:rsidRDefault="00B50050" w:rsidP="0088127C">
            <w:pPr>
              <w:pStyle w:val="OtherTableBody"/>
            </w:pPr>
          </w:p>
        </w:tc>
        <w:tc>
          <w:tcPr>
            <w:tcW w:w="900" w:type="dxa"/>
          </w:tcPr>
          <w:p w14:paraId="12118EA6" w14:textId="77777777" w:rsidR="00B50050" w:rsidRDefault="00B50050" w:rsidP="0088127C">
            <w:pPr>
              <w:pStyle w:val="OtherTableBody"/>
            </w:pPr>
            <w:r>
              <w:t>4A.4.9.2</w:t>
            </w:r>
          </w:p>
        </w:tc>
      </w:tr>
      <w:tr w:rsidR="00B50050" w14:paraId="1EB8F5F6" w14:textId="77777777" w:rsidTr="00195548">
        <w:tc>
          <w:tcPr>
            <w:tcW w:w="3500" w:type="dxa"/>
          </w:tcPr>
          <w:p w14:paraId="23FF66CB" w14:textId="77777777" w:rsidR="00B50050" w:rsidRDefault="00B50050" w:rsidP="0088127C">
            <w:pPr>
              <w:pStyle w:val="OtherTableBody"/>
            </w:pPr>
            <w:r>
              <w:t>Action Code</w:t>
            </w:r>
          </w:p>
        </w:tc>
        <w:tc>
          <w:tcPr>
            <w:tcW w:w="700" w:type="dxa"/>
          </w:tcPr>
          <w:p w14:paraId="18174FB1" w14:textId="77777777" w:rsidR="00B50050" w:rsidRDefault="00B50050" w:rsidP="0088127C">
            <w:pPr>
              <w:pStyle w:val="OtherTableBody"/>
            </w:pPr>
            <w:r>
              <w:t>00816</w:t>
            </w:r>
          </w:p>
        </w:tc>
        <w:tc>
          <w:tcPr>
            <w:tcW w:w="600" w:type="dxa"/>
          </w:tcPr>
          <w:p w14:paraId="5158F9E3" w14:textId="77777777" w:rsidR="00B50050" w:rsidRDefault="00B50050" w:rsidP="0088127C">
            <w:pPr>
              <w:pStyle w:val="OtherTableBody"/>
            </w:pPr>
            <w:r>
              <w:t>DEV</w:t>
            </w:r>
          </w:p>
        </w:tc>
        <w:tc>
          <w:tcPr>
            <w:tcW w:w="600" w:type="dxa"/>
          </w:tcPr>
          <w:p w14:paraId="5D776955" w14:textId="77777777" w:rsidR="00B50050" w:rsidRDefault="00B50050" w:rsidP="0088127C">
            <w:pPr>
              <w:pStyle w:val="OtherTableBody"/>
            </w:pPr>
            <w:r>
              <w:t>1</w:t>
            </w:r>
          </w:p>
        </w:tc>
        <w:tc>
          <w:tcPr>
            <w:tcW w:w="600" w:type="dxa"/>
          </w:tcPr>
          <w:p w14:paraId="4910C2FC" w14:textId="77777777" w:rsidR="00B50050" w:rsidRDefault="00B50050" w:rsidP="0088127C">
            <w:pPr>
              <w:pStyle w:val="OtherTableBody"/>
            </w:pPr>
            <w:r>
              <w:t>2..2</w:t>
            </w:r>
          </w:p>
        </w:tc>
        <w:tc>
          <w:tcPr>
            <w:tcW w:w="600" w:type="dxa"/>
          </w:tcPr>
          <w:p w14:paraId="231526F9" w14:textId="77777777" w:rsidR="00B50050" w:rsidRDefault="00B50050" w:rsidP="0088127C">
            <w:pPr>
              <w:pStyle w:val="OtherTableBody"/>
            </w:pPr>
          </w:p>
        </w:tc>
        <w:tc>
          <w:tcPr>
            <w:tcW w:w="600" w:type="dxa"/>
          </w:tcPr>
          <w:p w14:paraId="7D84E7BC" w14:textId="77777777" w:rsidR="00B50050" w:rsidRDefault="00B50050" w:rsidP="0088127C">
            <w:pPr>
              <w:pStyle w:val="OtherTableBody"/>
            </w:pPr>
            <w:r>
              <w:t>ID</w:t>
            </w:r>
          </w:p>
        </w:tc>
        <w:tc>
          <w:tcPr>
            <w:tcW w:w="700" w:type="dxa"/>
          </w:tcPr>
          <w:p w14:paraId="6EBB09DC" w14:textId="77777777" w:rsidR="00B50050" w:rsidRDefault="00B50050" w:rsidP="0088127C">
            <w:pPr>
              <w:pStyle w:val="OtherTableBody"/>
            </w:pPr>
          </w:p>
        </w:tc>
        <w:tc>
          <w:tcPr>
            <w:tcW w:w="600" w:type="dxa"/>
          </w:tcPr>
          <w:p w14:paraId="187632C9" w14:textId="77777777" w:rsidR="00B50050" w:rsidRDefault="00B50050" w:rsidP="0088127C">
            <w:pPr>
              <w:pStyle w:val="OtherTableBody"/>
            </w:pPr>
          </w:p>
        </w:tc>
        <w:tc>
          <w:tcPr>
            <w:tcW w:w="900" w:type="dxa"/>
          </w:tcPr>
          <w:p w14:paraId="09871839" w14:textId="77777777" w:rsidR="00B50050" w:rsidRDefault="00B50050" w:rsidP="0088127C">
            <w:pPr>
              <w:pStyle w:val="OtherTableBody"/>
            </w:pPr>
            <w:r>
              <w:t>17.8.1.1</w:t>
            </w:r>
          </w:p>
        </w:tc>
      </w:tr>
      <w:tr w:rsidR="00B50050" w14:paraId="3DD07D78" w14:textId="77777777" w:rsidTr="00195548">
        <w:tc>
          <w:tcPr>
            <w:tcW w:w="3500" w:type="dxa"/>
          </w:tcPr>
          <w:p w14:paraId="38C09B23" w14:textId="77777777" w:rsidR="00B50050" w:rsidRDefault="00B50050" w:rsidP="0088127C">
            <w:pPr>
              <w:pStyle w:val="OtherTableBody"/>
            </w:pPr>
            <w:r>
              <w:t>Action Code</w:t>
            </w:r>
          </w:p>
        </w:tc>
        <w:tc>
          <w:tcPr>
            <w:tcW w:w="700" w:type="dxa"/>
          </w:tcPr>
          <w:p w14:paraId="500C4D1B" w14:textId="77777777" w:rsidR="00B50050" w:rsidRDefault="00B50050" w:rsidP="0088127C">
            <w:pPr>
              <w:pStyle w:val="OtherTableBody"/>
            </w:pPr>
            <w:r>
              <w:t>00816</w:t>
            </w:r>
          </w:p>
        </w:tc>
        <w:tc>
          <w:tcPr>
            <w:tcW w:w="600" w:type="dxa"/>
          </w:tcPr>
          <w:p w14:paraId="02F6D1EA" w14:textId="77777777" w:rsidR="00B50050" w:rsidRDefault="00B50050" w:rsidP="0088127C">
            <w:pPr>
              <w:pStyle w:val="OtherTableBody"/>
            </w:pPr>
            <w:r>
              <w:t>OH4</w:t>
            </w:r>
          </w:p>
        </w:tc>
        <w:tc>
          <w:tcPr>
            <w:tcW w:w="600" w:type="dxa"/>
          </w:tcPr>
          <w:p w14:paraId="51DFADF6" w14:textId="77777777" w:rsidR="00B50050" w:rsidRDefault="00B50050" w:rsidP="0088127C">
            <w:pPr>
              <w:pStyle w:val="OtherTableBody"/>
            </w:pPr>
            <w:r>
              <w:t>2</w:t>
            </w:r>
          </w:p>
        </w:tc>
        <w:tc>
          <w:tcPr>
            <w:tcW w:w="600" w:type="dxa"/>
          </w:tcPr>
          <w:p w14:paraId="0D2199CE" w14:textId="77777777" w:rsidR="00B50050" w:rsidRDefault="00B50050" w:rsidP="0088127C">
            <w:pPr>
              <w:pStyle w:val="OtherTableBody"/>
            </w:pPr>
            <w:r>
              <w:t>2..2</w:t>
            </w:r>
          </w:p>
        </w:tc>
        <w:tc>
          <w:tcPr>
            <w:tcW w:w="600" w:type="dxa"/>
          </w:tcPr>
          <w:p w14:paraId="5D161960" w14:textId="77777777" w:rsidR="00B50050" w:rsidRDefault="00B50050" w:rsidP="0088127C">
            <w:pPr>
              <w:pStyle w:val="OtherTableBody"/>
            </w:pPr>
          </w:p>
        </w:tc>
        <w:tc>
          <w:tcPr>
            <w:tcW w:w="600" w:type="dxa"/>
          </w:tcPr>
          <w:p w14:paraId="33D851CA" w14:textId="77777777" w:rsidR="00B50050" w:rsidRDefault="00B50050" w:rsidP="0088127C">
            <w:pPr>
              <w:pStyle w:val="OtherTableBody"/>
            </w:pPr>
            <w:r>
              <w:t>ID</w:t>
            </w:r>
          </w:p>
        </w:tc>
        <w:tc>
          <w:tcPr>
            <w:tcW w:w="700" w:type="dxa"/>
          </w:tcPr>
          <w:p w14:paraId="0CC68B07" w14:textId="77777777" w:rsidR="00B50050" w:rsidRDefault="00B50050" w:rsidP="0088127C">
            <w:pPr>
              <w:pStyle w:val="OtherTableBody"/>
            </w:pPr>
          </w:p>
        </w:tc>
        <w:tc>
          <w:tcPr>
            <w:tcW w:w="600" w:type="dxa"/>
          </w:tcPr>
          <w:p w14:paraId="37D03A73" w14:textId="77777777" w:rsidR="00B50050" w:rsidRDefault="00B50050" w:rsidP="0088127C">
            <w:pPr>
              <w:pStyle w:val="OtherTableBody"/>
            </w:pPr>
          </w:p>
        </w:tc>
        <w:tc>
          <w:tcPr>
            <w:tcW w:w="900" w:type="dxa"/>
          </w:tcPr>
          <w:p w14:paraId="4A5F1C60" w14:textId="77777777" w:rsidR="00B50050" w:rsidRDefault="00B50050" w:rsidP="0088127C">
            <w:pPr>
              <w:pStyle w:val="OtherTableBody"/>
            </w:pPr>
            <w:r>
              <w:t>3.4.18.2</w:t>
            </w:r>
          </w:p>
        </w:tc>
      </w:tr>
      <w:tr w:rsidR="00B50050" w14:paraId="189CB715" w14:textId="77777777" w:rsidTr="00195548">
        <w:tc>
          <w:tcPr>
            <w:tcW w:w="3500" w:type="dxa"/>
          </w:tcPr>
          <w:p w14:paraId="026A4255" w14:textId="77777777" w:rsidR="00B50050" w:rsidRDefault="00B50050" w:rsidP="0088127C">
            <w:pPr>
              <w:pStyle w:val="OtherTableBody"/>
            </w:pPr>
            <w:r>
              <w:t>Action Code</w:t>
            </w:r>
          </w:p>
        </w:tc>
        <w:tc>
          <w:tcPr>
            <w:tcW w:w="700" w:type="dxa"/>
          </w:tcPr>
          <w:p w14:paraId="417F7345" w14:textId="77777777" w:rsidR="00B50050" w:rsidRDefault="00B50050" w:rsidP="0088127C">
            <w:pPr>
              <w:pStyle w:val="OtherTableBody"/>
            </w:pPr>
            <w:r>
              <w:t>00816</w:t>
            </w:r>
          </w:p>
        </w:tc>
        <w:tc>
          <w:tcPr>
            <w:tcW w:w="600" w:type="dxa"/>
          </w:tcPr>
          <w:p w14:paraId="51760758" w14:textId="77777777" w:rsidR="00B50050" w:rsidRDefault="00B50050" w:rsidP="0088127C">
            <w:pPr>
              <w:pStyle w:val="OtherTableBody"/>
            </w:pPr>
            <w:r>
              <w:t>CSR</w:t>
            </w:r>
          </w:p>
        </w:tc>
        <w:tc>
          <w:tcPr>
            <w:tcW w:w="600" w:type="dxa"/>
          </w:tcPr>
          <w:p w14:paraId="38048D51" w14:textId="77777777" w:rsidR="00B50050" w:rsidRDefault="00B50050" w:rsidP="0088127C">
            <w:pPr>
              <w:pStyle w:val="OtherTableBody"/>
            </w:pPr>
            <w:r>
              <w:t>17</w:t>
            </w:r>
          </w:p>
        </w:tc>
        <w:tc>
          <w:tcPr>
            <w:tcW w:w="600" w:type="dxa"/>
          </w:tcPr>
          <w:p w14:paraId="21AE27CE" w14:textId="77777777" w:rsidR="00B50050" w:rsidRDefault="00B50050" w:rsidP="0088127C">
            <w:pPr>
              <w:pStyle w:val="OtherTableBody"/>
            </w:pPr>
            <w:r>
              <w:t>2..2</w:t>
            </w:r>
          </w:p>
        </w:tc>
        <w:tc>
          <w:tcPr>
            <w:tcW w:w="600" w:type="dxa"/>
          </w:tcPr>
          <w:p w14:paraId="3139D956" w14:textId="77777777" w:rsidR="00B50050" w:rsidRDefault="00B50050" w:rsidP="0088127C">
            <w:pPr>
              <w:pStyle w:val="OtherTableBody"/>
            </w:pPr>
          </w:p>
        </w:tc>
        <w:tc>
          <w:tcPr>
            <w:tcW w:w="600" w:type="dxa"/>
          </w:tcPr>
          <w:p w14:paraId="1353875F" w14:textId="77777777" w:rsidR="00B50050" w:rsidRDefault="00B50050" w:rsidP="0088127C">
            <w:pPr>
              <w:pStyle w:val="OtherTableBody"/>
            </w:pPr>
            <w:r>
              <w:t>ID</w:t>
            </w:r>
          </w:p>
        </w:tc>
        <w:tc>
          <w:tcPr>
            <w:tcW w:w="700" w:type="dxa"/>
          </w:tcPr>
          <w:p w14:paraId="067CF3CC" w14:textId="77777777" w:rsidR="00B50050" w:rsidRDefault="00B50050" w:rsidP="0088127C">
            <w:pPr>
              <w:pStyle w:val="OtherTableBody"/>
            </w:pPr>
          </w:p>
        </w:tc>
        <w:tc>
          <w:tcPr>
            <w:tcW w:w="600" w:type="dxa"/>
          </w:tcPr>
          <w:p w14:paraId="02A19A00" w14:textId="77777777" w:rsidR="00B50050" w:rsidRDefault="00B50050" w:rsidP="0088127C">
            <w:pPr>
              <w:pStyle w:val="OtherTableBody"/>
            </w:pPr>
          </w:p>
        </w:tc>
        <w:tc>
          <w:tcPr>
            <w:tcW w:w="900" w:type="dxa"/>
          </w:tcPr>
          <w:p w14:paraId="0C9DB105" w14:textId="77777777" w:rsidR="00B50050" w:rsidRDefault="00B50050" w:rsidP="0088127C">
            <w:pPr>
              <w:pStyle w:val="OtherTableBody"/>
            </w:pPr>
            <w:r>
              <w:t>7.8.1.17</w:t>
            </w:r>
          </w:p>
        </w:tc>
      </w:tr>
      <w:tr w:rsidR="00B50050" w14:paraId="14F14BDF" w14:textId="77777777" w:rsidTr="00195548">
        <w:tc>
          <w:tcPr>
            <w:tcW w:w="3500" w:type="dxa"/>
          </w:tcPr>
          <w:p w14:paraId="4F2855D1" w14:textId="77777777" w:rsidR="00B50050" w:rsidRDefault="00B50050" w:rsidP="0088127C">
            <w:pPr>
              <w:pStyle w:val="OtherTableBody"/>
            </w:pPr>
            <w:r>
              <w:t>Action Code</w:t>
            </w:r>
          </w:p>
        </w:tc>
        <w:tc>
          <w:tcPr>
            <w:tcW w:w="700" w:type="dxa"/>
          </w:tcPr>
          <w:p w14:paraId="59712288" w14:textId="77777777" w:rsidR="00B50050" w:rsidRDefault="00B50050" w:rsidP="0088127C">
            <w:pPr>
              <w:pStyle w:val="OtherTableBody"/>
            </w:pPr>
            <w:r>
              <w:t>00816</w:t>
            </w:r>
          </w:p>
        </w:tc>
        <w:tc>
          <w:tcPr>
            <w:tcW w:w="600" w:type="dxa"/>
          </w:tcPr>
          <w:p w14:paraId="64469744" w14:textId="77777777" w:rsidR="00B50050" w:rsidRDefault="00B50050" w:rsidP="0088127C">
            <w:pPr>
              <w:pStyle w:val="OtherTableBody"/>
            </w:pPr>
            <w:r>
              <w:t>DON</w:t>
            </w:r>
          </w:p>
        </w:tc>
        <w:tc>
          <w:tcPr>
            <w:tcW w:w="600" w:type="dxa"/>
          </w:tcPr>
          <w:p w14:paraId="03260012" w14:textId="77777777" w:rsidR="00B50050" w:rsidRDefault="00B50050" w:rsidP="0088127C">
            <w:pPr>
              <w:pStyle w:val="OtherTableBody"/>
            </w:pPr>
            <w:r>
              <w:t>34</w:t>
            </w:r>
          </w:p>
        </w:tc>
        <w:tc>
          <w:tcPr>
            <w:tcW w:w="600" w:type="dxa"/>
          </w:tcPr>
          <w:p w14:paraId="63DD6962" w14:textId="77777777" w:rsidR="00B50050" w:rsidRDefault="00B50050" w:rsidP="0088127C">
            <w:pPr>
              <w:pStyle w:val="OtherTableBody"/>
            </w:pPr>
            <w:r>
              <w:t>2..2</w:t>
            </w:r>
          </w:p>
        </w:tc>
        <w:tc>
          <w:tcPr>
            <w:tcW w:w="600" w:type="dxa"/>
          </w:tcPr>
          <w:p w14:paraId="4020D34F" w14:textId="77777777" w:rsidR="00B50050" w:rsidRDefault="00B50050" w:rsidP="0088127C">
            <w:pPr>
              <w:pStyle w:val="OtherTableBody"/>
            </w:pPr>
          </w:p>
        </w:tc>
        <w:tc>
          <w:tcPr>
            <w:tcW w:w="600" w:type="dxa"/>
          </w:tcPr>
          <w:p w14:paraId="46574E19" w14:textId="77777777" w:rsidR="00B50050" w:rsidRDefault="00B50050" w:rsidP="0088127C">
            <w:pPr>
              <w:pStyle w:val="OtherTableBody"/>
            </w:pPr>
            <w:r>
              <w:t>ID</w:t>
            </w:r>
          </w:p>
        </w:tc>
        <w:tc>
          <w:tcPr>
            <w:tcW w:w="700" w:type="dxa"/>
          </w:tcPr>
          <w:p w14:paraId="1E5BEB1A" w14:textId="77777777" w:rsidR="00B50050" w:rsidRDefault="00B50050" w:rsidP="0088127C">
            <w:pPr>
              <w:pStyle w:val="OtherTableBody"/>
            </w:pPr>
          </w:p>
        </w:tc>
        <w:tc>
          <w:tcPr>
            <w:tcW w:w="600" w:type="dxa"/>
          </w:tcPr>
          <w:p w14:paraId="47570C00" w14:textId="77777777" w:rsidR="00B50050" w:rsidRDefault="00B50050" w:rsidP="0088127C">
            <w:pPr>
              <w:pStyle w:val="OtherTableBody"/>
            </w:pPr>
          </w:p>
        </w:tc>
        <w:tc>
          <w:tcPr>
            <w:tcW w:w="900" w:type="dxa"/>
          </w:tcPr>
          <w:p w14:paraId="717447BF" w14:textId="77777777" w:rsidR="00B50050" w:rsidRDefault="00B50050" w:rsidP="0088127C">
            <w:pPr>
              <w:pStyle w:val="OtherTableBody"/>
            </w:pPr>
            <w:r>
              <w:t>4.17.1.34</w:t>
            </w:r>
          </w:p>
        </w:tc>
      </w:tr>
      <w:tr w:rsidR="00B50050" w14:paraId="0421FD49" w14:textId="77777777" w:rsidTr="00195548">
        <w:tc>
          <w:tcPr>
            <w:tcW w:w="3500" w:type="dxa"/>
          </w:tcPr>
          <w:p w14:paraId="07F869A1" w14:textId="77777777" w:rsidR="00B50050" w:rsidRDefault="00B50050" w:rsidP="0088127C">
            <w:pPr>
              <w:pStyle w:val="OtherTableBody"/>
            </w:pPr>
            <w:r>
              <w:t>Action Code</w:t>
            </w:r>
          </w:p>
        </w:tc>
        <w:tc>
          <w:tcPr>
            <w:tcW w:w="700" w:type="dxa"/>
          </w:tcPr>
          <w:p w14:paraId="5FF90121" w14:textId="77777777" w:rsidR="00B50050" w:rsidRDefault="00B50050" w:rsidP="0088127C">
            <w:pPr>
              <w:pStyle w:val="OtherTableBody"/>
            </w:pPr>
            <w:r>
              <w:t>00816</w:t>
            </w:r>
          </w:p>
        </w:tc>
        <w:tc>
          <w:tcPr>
            <w:tcW w:w="600" w:type="dxa"/>
          </w:tcPr>
          <w:p w14:paraId="6EAD3F4E" w14:textId="77777777" w:rsidR="00B50050" w:rsidRDefault="00B50050" w:rsidP="0088127C">
            <w:pPr>
              <w:pStyle w:val="OtherTableBody"/>
            </w:pPr>
            <w:r>
              <w:t>ORC</w:t>
            </w:r>
          </w:p>
        </w:tc>
        <w:tc>
          <w:tcPr>
            <w:tcW w:w="600" w:type="dxa"/>
          </w:tcPr>
          <w:p w14:paraId="076277E5" w14:textId="77777777" w:rsidR="00B50050" w:rsidRDefault="00B50050" w:rsidP="0088127C">
            <w:pPr>
              <w:pStyle w:val="OtherTableBody"/>
            </w:pPr>
            <w:r>
              <w:t>35</w:t>
            </w:r>
          </w:p>
        </w:tc>
        <w:tc>
          <w:tcPr>
            <w:tcW w:w="600" w:type="dxa"/>
          </w:tcPr>
          <w:p w14:paraId="679E36AC" w14:textId="77777777" w:rsidR="00B50050" w:rsidRDefault="00B50050" w:rsidP="0088127C">
            <w:pPr>
              <w:pStyle w:val="OtherTableBody"/>
            </w:pPr>
            <w:r>
              <w:t>2..2</w:t>
            </w:r>
          </w:p>
        </w:tc>
        <w:tc>
          <w:tcPr>
            <w:tcW w:w="600" w:type="dxa"/>
          </w:tcPr>
          <w:p w14:paraId="3BA46450" w14:textId="77777777" w:rsidR="00B50050" w:rsidRDefault="00B50050" w:rsidP="0088127C">
            <w:pPr>
              <w:pStyle w:val="OtherTableBody"/>
            </w:pPr>
          </w:p>
        </w:tc>
        <w:tc>
          <w:tcPr>
            <w:tcW w:w="600" w:type="dxa"/>
          </w:tcPr>
          <w:p w14:paraId="2CA92642" w14:textId="77777777" w:rsidR="00B50050" w:rsidRDefault="00B50050" w:rsidP="0088127C">
            <w:pPr>
              <w:pStyle w:val="OtherTableBody"/>
            </w:pPr>
            <w:r>
              <w:t>ID</w:t>
            </w:r>
          </w:p>
        </w:tc>
        <w:tc>
          <w:tcPr>
            <w:tcW w:w="700" w:type="dxa"/>
          </w:tcPr>
          <w:p w14:paraId="702D799B" w14:textId="77777777" w:rsidR="00B50050" w:rsidRDefault="00B50050" w:rsidP="0088127C">
            <w:pPr>
              <w:pStyle w:val="OtherTableBody"/>
            </w:pPr>
          </w:p>
        </w:tc>
        <w:tc>
          <w:tcPr>
            <w:tcW w:w="600" w:type="dxa"/>
          </w:tcPr>
          <w:p w14:paraId="1B9F2207" w14:textId="77777777" w:rsidR="00B50050" w:rsidRDefault="00B50050" w:rsidP="0088127C">
            <w:pPr>
              <w:pStyle w:val="OtherTableBody"/>
            </w:pPr>
          </w:p>
        </w:tc>
        <w:tc>
          <w:tcPr>
            <w:tcW w:w="900" w:type="dxa"/>
          </w:tcPr>
          <w:p w14:paraId="42E91D9E" w14:textId="77777777" w:rsidR="00B50050" w:rsidRDefault="00B50050" w:rsidP="0088127C">
            <w:pPr>
              <w:pStyle w:val="OtherTableBody"/>
            </w:pPr>
            <w:r>
              <w:t>4.5.1.35</w:t>
            </w:r>
          </w:p>
        </w:tc>
      </w:tr>
      <w:tr w:rsidR="00B50050" w14:paraId="500945E6" w14:textId="77777777" w:rsidTr="00195548">
        <w:tc>
          <w:tcPr>
            <w:tcW w:w="3500" w:type="dxa"/>
          </w:tcPr>
          <w:p w14:paraId="26FE868E" w14:textId="77777777" w:rsidR="00B50050" w:rsidRDefault="00B50050" w:rsidP="0088127C">
            <w:pPr>
              <w:pStyle w:val="OtherTableBody"/>
            </w:pPr>
            <w:r>
              <w:t>Action Code</w:t>
            </w:r>
          </w:p>
        </w:tc>
        <w:tc>
          <w:tcPr>
            <w:tcW w:w="700" w:type="dxa"/>
          </w:tcPr>
          <w:p w14:paraId="0D7CAF6F" w14:textId="77777777" w:rsidR="00B50050" w:rsidRDefault="00B50050" w:rsidP="0088127C">
            <w:pPr>
              <w:pStyle w:val="OtherTableBody"/>
            </w:pPr>
            <w:r>
              <w:t>00816</w:t>
            </w:r>
          </w:p>
        </w:tc>
        <w:tc>
          <w:tcPr>
            <w:tcW w:w="600" w:type="dxa"/>
          </w:tcPr>
          <w:p w14:paraId="0362F17F" w14:textId="77777777" w:rsidR="00B50050" w:rsidRDefault="00B50050" w:rsidP="0088127C">
            <w:pPr>
              <w:pStyle w:val="OtherTableBody"/>
            </w:pPr>
            <w:r>
              <w:t>BPX</w:t>
            </w:r>
          </w:p>
        </w:tc>
        <w:tc>
          <w:tcPr>
            <w:tcW w:w="600" w:type="dxa"/>
          </w:tcPr>
          <w:p w14:paraId="05D74326" w14:textId="77777777" w:rsidR="00B50050" w:rsidRDefault="00B50050" w:rsidP="0088127C">
            <w:pPr>
              <w:pStyle w:val="OtherTableBody"/>
            </w:pPr>
            <w:r>
              <w:t>22</w:t>
            </w:r>
          </w:p>
        </w:tc>
        <w:tc>
          <w:tcPr>
            <w:tcW w:w="600" w:type="dxa"/>
          </w:tcPr>
          <w:p w14:paraId="2E37AA26" w14:textId="77777777" w:rsidR="00B50050" w:rsidRDefault="00B50050" w:rsidP="0088127C">
            <w:pPr>
              <w:pStyle w:val="OtherTableBody"/>
            </w:pPr>
            <w:r>
              <w:t>2..2</w:t>
            </w:r>
          </w:p>
        </w:tc>
        <w:tc>
          <w:tcPr>
            <w:tcW w:w="600" w:type="dxa"/>
          </w:tcPr>
          <w:p w14:paraId="28874720" w14:textId="77777777" w:rsidR="00B50050" w:rsidRDefault="00B50050" w:rsidP="0088127C">
            <w:pPr>
              <w:pStyle w:val="OtherTableBody"/>
            </w:pPr>
          </w:p>
        </w:tc>
        <w:tc>
          <w:tcPr>
            <w:tcW w:w="600" w:type="dxa"/>
          </w:tcPr>
          <w:p w14:paraId="68C06FDD" w14:textId="77777777" w:rsidR="00B50050" w:rsidRDefault="00B50050" w:rsidP="0088127C">
            <w:pPr>
              <w:pStyle w:val="OtherTableBody"/>
            </w:pPr>
            <w:r>
              <w:t>ID</w:t>
            </w:r>
          </w:p>
        </w:tc>
        <w:tc>
          <w:tcPr>
            <w:tcW w:w="700" w:type="dxa"/>
          </w:tcPr>
          <w:p w14:paraId="399057F0" w14:textId="77777777" w:rsidR="00B50050" w:rsidRDefault="00B50050" w:rsidP="0088127C">
            <w:pPr>
              <w:pStyle w:val="OtherTableBody"/>
            </w:pPr>
          </w:p>
        </w:tc>
        <w:tc>
          <w:tcPr>
            <w:tcW w:w="600" w:type="dxa"/>
          </w:tcPr>
          <w:p w14:paraId="718A662E" w14:textId="77777777" w:rsidR="00B50050" w:rsidRDefault="00B50050" w:rsidP="0088127C">
            <w:pPr>
              <w:pStyle w:val="OtherTableBody"/>
            </w:pPr>
          </w:p>
        </w:tc>
        <w:tc>
          <w:tcPr>
            <w:tcW w:w="900" w:type="dxa"/>
          </w:tcPr>
          <w:p w14:paraId="657EE44D" w14:textId="77777777" w:rsidR="00B50050" w:rsidRDefault="00B50050" w:rsidP="0088127C">
            <w:pPr>
              <w:pStyle w:val="OtherTableBody"/>
            </w:pPr>
            <w:r>
              <w:t>4.14.2.22</w:t>
            </w:r>
          </w:p>
        </w:tc>
      </w:tr>
      <w:tr w:rsidR="00B50050" w14:paraId="1E9A91E0" w14:textId="77777777" w:rsidTr="00195548">
        <w:tc>
          <w:tcPr>
            <w:tcW w:w="3500" w:type="dxa"/>
          </w:tcPr>
          <w:p w14:paraId="0ECB5FED" w14:textId="77777777" w:rsidR="00B50050" w:rsidRDefault="00B50050" w:rsidP="0088127C">
            <w:pPr>
              <w:pStyle w:val="OtherTableBody"/>
            </w:pPr>
            <w:r>
              <w:t>Action Code</w:t>
            </w:r>
          </w:p>
        </w:tc>
        <w:tc>
          <w:tcPr>
            <w:tcW w:w="700" w:type="dxa"/>
          </w:tcPr>
          <w:p w14:paraId="2B2BB2A2" w14:textId="77777777" w:rsidR="00B50050" w:rsidRDefault="00B50050" w:rsidP="0088127C">
            <w:pPr>
              <w:pStyle w:val="OtherTableBody"/>
            </w:pPr>
            <w:r>
              <w:t>00816</w:t>
            </w:r>
          </w:p>
        </w:tc>
        <w:tc>
          <w:tcPr>
            <w:tcW w:w="600" w:type="dxa"/>
          </w:tcPr>
          <w:p w14:paraId="4670B8C8" w14:textId="77777777" w:rsidR="00B50050" w:rsidRDefault="00B50050" w:rsidP="0088127C">
            <w:pPr>
              <w:pStyle w:val="OtherTableBody"/>
            </w:pPr>
            <w:r>
              <w:t>IPC</w:t>
            </w:r>
          </w:p>
        </w:tc>
        <w:tc>
          <w:tcPr>
            <w:tcW w:w="600" w:type="dxa"/>
          </w:tcPr>
          <w:p w14:paraId="6D6DB8E1" w14:textId="77777777" w:rsidR="00B50050" w:rsidRDefault="00B50050" w:rsidP="0088127C">
            <w:pPr>
              <w:pStyle w:val="OtherTableBody"/>
            </w:pPr>
            <w:r>
              <w:t>10</w:t>
            </w:r>
          </w:p>
        </w:tc>
        <w:tc>
          <w:tcPr>
            <w:tcW w:w="600" w:type="dxa"/>
          </w:tcPr>
          <w:p w14:paraId="255A82FB" w14:textId="77777777" w:rsidR="00B50050" w:rsidRDefault="00B50050" w:rsidP="0088127C">
            <w:pPr>
              <w:pStyle w:val="OtherTableBody"/>
            </w:pPr>
            <w:r>
              <w:t>2..2</w:t>
            </w:r>
          </w:p>
        </w:tc>
        <w:tc>
          <w:tcPr>
            <w:tcW w:w="600" w:type="dxa"/>
          </w:tcPr>
          <w:p w14:paraId="1C5F98C0" w14:textId="77777777" w:rsidR="00B50050" w:rsidRDefault="00B50050" w:rsidP="0088127C">
            <w:pPr>
              <w:pStyle w:val="OtherTableBody"/>
            </w:pPr>
          </w:p>
        </w:tc>
        <w:tc>
          <w:tcPr>
            <w:tcW w:w="600" w:type="dxa"/>
          </w:tcPr>
          <w:p w14:paraId="1A73AEC1" w14:textId="77777777" w:rsidR="00B50050" w:rsidRDefault="00B50050" w:rsidP="0088127C">
            <w:pPr>
              <w:pStyle w:val="OtherTableBody"/>
            </w:pPr>
            <w:r>
              <w:t>ID</w:t>
            </w:r>
          </w:p>
        </w:tc>
        <w:tc>
          <w:tcPr>
            <w:tcW w:w="700" w:type="dxa"/>
          </w:tcPr>
          <w:p w14:paraId="6303F402" w14:textId="77777777" w:rsidR="00B50050" w:rsidRDefault="00B50050" w:rsidP="0088127C">
            <w:pPr>
              <w:pStyle w:val="OtherTableBody"/>
            </w:pPr>
          </w:p>
        </w:tc>
        <w:tc>
          <w:tcPr>
            <w:tcW w:w="600" w:type="dxa"/>
          </w:tcPr>
          <w:p w14:paraId="29B4DF06" w14:textId="77777777" w:rsidR="00B50050" w:rsidRDefault="00B50050" w:rsidP="0088127C">
            <w:pPr>
              <w:pStyle w:val="OtherTableBody"/>
            </w:pPr>
          </w:p>
        </w:tc>
        <w:tc>
          <w:tcPr>
            <w:tcW w:w="900" w:type="dxa"/>
          </w:tcPr>
          <w:p w14:paraId="1ADCAB0B" w14:textId="77777777" w:rsidR="00B50050" w:rsidRDefault="00B50050" w:rsidP="0088127C">
            <w:pPr>
              <w:pStyle w:val="OtherTableBody"/>
            </w:pPr>
            <w:r>
              <w:t>4.5.6.10</w:t>
            </w:r>
          </w:p>
        </w:tc>
      </w:tr>
      <w:tr w:rsidR="00B50050" w14:paraId="24EA96B4" w14:textId="77777777" w:rsidTr="00195548">
        <w:tc>
          <w:tcPr>
            <w:tcW w:w="3500" w:type="dxa"/>
          </w:tcPr>
          <w:p w14:paraId="2ADAFFCA" w14:textId="77777777" w:rsidR="00B50050" w:rsidRDefault="00B50050" w:rsidP="0088127C">
            <w:pPr>
              <w:pStyle w:val="OtherTableBody"/>
            </w:pPr>
            <w:r>
              <w:t>Action Code</w:t>
            </w:r>
          </w:p>
        </w:tc>
        <w:tc>
          <w:tcPr>
            <w:tcW w:w="700" w:type="dxa"/>
          </w:tcPr>
          <w:p w14:paraId="2E93B1D0" w14:textId="77777777" w:rsidR="00B50050" w:rsidRDefault="00B50050" w:rsidP="0088127C">
            <w:pPr>
              <w:pStyle w:val="OtherTableBody"/>
            </w:pPr>
            <w:r>
              <w:t>00816</w:t>
            </w:r>
          </w:p>
        </w:tc>
        <w:tc>
          <w:tcPr>
            <w:tcW w:w="600" w:type="dxa"/>
          </w:tcPr>
          <w:p w14:paraId="731952B3" w14:textId="77777777" w:rsidR="00B50050" w:rsidRDefault="00B50050" w:rsidP="0088127C">
            <w:pPr>
              <w:pStyle w:val="OtherTableBody"/>
            </w:pPr>
            <w:r>
              <w:t>CTI</w:t>
            </w:r>
          </w:p>
        </w:tc>
        <w:tc>
          <w:tcPr>
            <w:tcW w:w="600" w:type="dxa"/>
          </w:tcPr>
          <w:p w14:paraId="2D868A93" w14:textId="77777777" w:rsidR="00B50050" w:rsidRDefault="00B50050" w:rsidP="0088127C">
            <w:pPr>
              <w:pStyle w:val="OtherTableBody"/>
            </w:pPr>
            <w:r>
              <w:t>4</w:t>
            </w:r>
          </w:p>
        </w:tc>
        <w:tc>
          <w:tcPr>
            <w:tcW w:w="600" w:type="dxa"/>
          </w:tcPr>
          <w:p w14:paraId="1D7EF276" w14:textId="77777777" w:rsidR="00B50050" w:rsidRDefault="00B50050" w:rsidP="0088127C">
            <w:pPr>
              <w:pStyle w:val="OtherTableBody"/>
            </w:pPr>
            <w:r>
              <w:t>2..2</w:t>
            </w:r>
          </w:p>
        </w:tc>
        <w:tc>
          <w:tcPr>
            <w:tcW w:w="600" w:type="dxa"/>
          </w:tcPr>
          <w:p w14:paraId="2A28502A" w14:textId="77777777" w:rsidR="00B50050" w:rsidRDefault="00B50050" w:rsidP="0088127C">
            <w:pPr>
              <w:pStyle w:val="OtherTableBody"/>
            </w:pPr>
          </w:p>
        </w:tc>
        <w:tc>
          <w:tcPr>
            <w:tcW w:w="600" w:type="dxa"/>
          </w:tcPr>
          <w:p w14:paraId="6798370B" w14:textId="77777777" w:rsidR="00B50050" w:rsidRDefault="00B50050" w:rsidP="0088127C">
            <w:pPr>
              <w:pStyle w:val="OtherTableBody"/>
            </w:pPr>
            <w:r>
              <w:t>ID</w:t>
            </w:r>
          </w:p>
        </w:tc>
        <w:tc>
          <w:tcPr>
            <w:tcW w:w="700" w:type="dxa"/>
          </w:tcPr>
          <w:p w14:paraId="55848E64" w14:textId="77777777" w:rsidR="00B50050" w:rsidRDefault="00B50050" w:rsidP="0088127C">
            <w:pPr>
              <w:pStyle w:val="OtherTableBody"/>
            </w:pPr>
          </w:p>
        </w:tc>
        <w:tc>
          <w:tcPr>
            <w:tcW w:w="600" w:type="dxa"/>
          </w:tcPr>
          <w:p w14:paraId="595773A9" w14:textId="77777777" w:rsidR="00B50050" w:rsidRDefault="00B50050" w:rsidP="0088127C">
            <w:pPr>
              <w:pStyle w:val="OtherTableBody"/>
            </w:pPr>
          </w:p>
        </w:tc>
        <w:tc>
          <w:tcPr>
            <w:tcW w:w="900" w:type="dxa"/>
          </w:tcPr>
          <w:p w14:paraId="0AFCF25D" w14:textId="77777777" w:rsidR="00B50050" w:rsidRDefault="00B50050" w:rsidP="0088127C">
            <w:pPr>
              <w:pStyle w:val="OtherTableBody"/>
            </w:pPr>
            <w:r>
              <w:t>7.8.4.4</w:t>
            </w:r>
          </w:p>
        </w:tc>
      </w:tr>
      <w:tr w:rsidR="00B50050" w14:paraId="14E7C14A" w14:textId="77777777" w:rsidTr="00195548">
        <w:tc>
          <w:tcPr>
            <w:tcW w:w="3500" w:type="dxa"/>
          </w:tcPr>
          <w:p w14:paraId="56A444B7" w14:textId="77777777" w:rsidR="00B50050" w:rsidRDefault="00B50050" w:rsidP="0088127C">
            <w:pPr>
              <w:pStyle w:val="OtherTableBody"/>
            </w:pPr>
            <w:r>
              <w:t>Action Code</w:t>
            </w:r>
          </w:p>
        </w:tc>
        <w:tc>
          <w:tcPr>
            <w:tcW w:w="700" w:type="dxa"/>
          </w:tcPr>
          <w:p w14:paraId="76ED0BB3" w14:textId="77777777" w:rsidR="00B50050" w:rsidRDefault="00B50050" w:rsidP="0088127C">
            <w:pPr>
              <w:pStyle w:val="OtherTableBody"/>
            </w:pPr>
            <w:r>
              <w:t>00816</w:t>
            </w:r>
          </w:p>
        </w:tc>
        <w:tc>
          <w:tcPr>
            <w:tcW w:w="600" w:type="dxa"/>
          </w:tcPr>
          <w:p w14:paraId="7EE6CF74" w14:textId="77777777" w:rsidR="00B50050" w:rsidRDefault="00B50050" w:rsidP="0088127C">
            <w:pPr>
              <w:pStyle w:val="OtherTableBody"/>
            </w:pPr>
            <w:r>
              <w:t>PAC</w:t>
            </w:r>
          </w:p>
        </w:tc>
        <w:tc>
          <w:tcPr>
            <w:tcW w:w="600" w:type="dxa"/>
          </w:tcPr>
          <w:p w14:paraId="77B1980A" w14:textId="77777777" w:rsidR="00B50050" w:rsidRDefault="00B50050" w:rsidP="0088127C">
            <w:pPr>
              <w:pStyle w:val="OtherTableBody"/>
            </w:pPr>
            <w:r>
              <w:t>9</w:t>
            </w:r>
          </w:p>
        </w:tc>
        <w:tc>
          <w:tcPr>
            <w:tcW w:w="600" w:type="dxa"/>
          </w:tcPr>
          <w:p w14:paraId="73229E0F" w14:textId="77777777" w:rsidR="00B50050" w:rsidRDefault="00B50050" w:rsidP="0088127C">
            <w:pPr>
              <w:pStyle w:val="OtherTableBody"/>
            </w:pPr>
            <w:r>
              <w:t>2..2</w:t>
            </w:r>
          </w:p>
        </w:tc>
        <w:tc>
          <w:tcPr>
            <w:tcW w:w="600" w:type="dxa"/>
          </w:tcPr>
          <w:p w14:paraId="12168AFB" w14:textId="77777777" w:rsidR="00B50050" w:rsidRDefault="00B50050" w:rsidP="0088127C">
            <w:pPr>
              <w:pStyle w:val="OtherTableBody"/>
            </w:pPr>
          </w:p>
        </w:tc>
        <w:tc>
          <w:tcPr>
            <w:tcW w:w="600" w:type="dxa"/>
          </w:tcPr>
          <w:p w14:paraId="05DE7775" w14:textId="77777777" w:rsidR="00B50050" w:rsidRDefault="00B50050" w:rsidP="0088127C">
            <w:pPr>
              <w:pStyle w:val="OtherTableBody"/>
            </w:pPr>
            <w:r>
              <w:t>ID</w:t>
            </w:r>
          </w:p>
        </w:tc>
        <w:tc>
          <w:tcPr>
            <w:tcW w:w="700" w:type="dxa"/>
          </w:tcPr>
          <w:p w14:paraId="429986CA" w14:textId="77777777" w:rsidR="00B50050" w:rsidRDefault="00B50050" w:rsidP="0088127C">
            <w:pPr>
              <w:pStyle w:val="OtherTableBody"/>
            </w:pPr>
          </w:p>
        </w:tc>
        <w:tc>
          <w:tcPr>
            <w:tcW w:w="600" w:type="dxa"/>
          </w:tcPr>
          <w:p w14:paraId="16D4D192" w14:textId="77777777" w:rsidR="00B50050" w:rsidRDefault="00B50050" w:rsidP="0088127C">
            <w:pPr>
              <w:pStyle w:val="OtherTableBody"/>
            </w:pPr>
          </w:p>
        </w:tc>
        <w:tc>
          <w:tcPr>
            <w:tcW w:w="900" w:type="dxa"/>
          </w:tcPr>
          <w:p w14:paraId="7D788DE0" w14:textId="77777777" w:rsidR="00B50050" w:rsidRDefault="00B50050" w:rsidP="0088127C">
            <w:pPr>
              <w:pStyle w:val="OtherTableBody"/>
            </w:pPr>
            <w:r>
              <w:t>7.16.3.9</w:t>
            </w:r>
          </w:p>
        </w:tc>
      </w:tr>
      <w:tr w:rsidR="00B50050" w14:paraId="06337955" w14:textId="77777777" w:rsidTr="00195548">
        <w:tc>
          <w:tcPr>
            <w:tcW w:w="3500" w:type="dxa"/>
          </w:tcPr>
          <w:p w14:paraId="19EEF18D" w14:textId="77777777" w:rsidR="00B50050" w:rsidRDefault="00B50050" w:rsidP="0088127C">
            <w:pPr>
              <w:pStyle w:val="OtherTableBody"/>
            </w:pPr>
            <w:r>
              <w:t>Action Code</w:t>
            </w:r>
          </w:p>
        </w:tc>
        <w:tc>
          <w:tcPr>
            <w:tcW w:w="700" w:type="dxa"/>
          </w:tcPr>
          <w:p w14:paraId="7EB57480" w14:textId="77777777" w:rsidR="00B50050" w:rsidRDefault="00B50050" w:rsidP="0088127C">
            <w:pPr>
              <w:pStyle w:val="OtherTableBody"/>
            </w:pPr>
            <w:r>
              <w:t>00816</w:t>
            </w:r>
          </w:p>
        </w:tc>
        <w:tc>
          <w:tcPr>
            <w:tcW w:w="600" w:type="dxa"/>
          </w:tcPr>
          <w:p w14:paraId="1243613E" w14:textId="77777777" w:rsidR="00B50050" w:rsidRDefault="00B50050" w:rsidP="0088127C">
            <w:pPr>
              <w:pStyle w:val="OtherTableBody"/>
            </w:pPr>
            <w:r>
              <w:t>PRT</w:t>
            </w:r>
          </w:p>
        </w:tc>
        <w:tc>
          <w:tcPr>
            <w:tcW w:w="600" w:type="dxa"/>
          </w:tcPr>
          <w:p w14:paraId="3DF63C0C" w14:textId="77777777" w:rsidR="00B50050" w:rsidRDefault="00B50050" w:rsidP="0088127C">
            <w:pPr>
              <w:pStyle w:val="OtherTableBody"/>
            </w:pPr>
            <w:r>
              <w:t>2</w:t>
            </w:r>
          </w:p>
        </w:tc>
        <w:tc>
          <w:tcPr>
            <w:tcW w:w="600" w:type="dxa"/>
          </w:tcPr>
          <w:p w14:paraId="2A6A7EDD" w14:textId="77777777" w:rsidR="00B50050" w:rsidRDefault="00B50050" w:rsidP="0088127C">
            <w:pPr>
              <w:pStyle w:val="OtherTableBody"/>
            </w:pPr>
            <w:r>
              <w:t>2..2</w:t>
            </w:r>
          </w:p>
        </w:tc>
        <w:tc>
          <w:tcPr>
            <w:tcW w:w="600" w:type="dxa"/>
          </w:tcPr>
          <w:p w14:paraId="5291AA58" w14:textId="77777777" w:rsidR="00B50050" w:rsidRDefault="00B50050" w:rsidP="0088127C">
            <w:pPr>
              <w:pStyle w:val="OtherTableBody"/>
            </w:pPr>
          </w:p>
        </w:tc>
        <w:tc>
          <w:tcPr>
            <w:tcW w:w="600" w:type="dxa"/>
          </w:tcPr>
          <w:p w14:paraId="3940C571" w14:textId="77777777" w:rsidR="00B50050" w:rsidRDefault="00B50050" w:rsidP="0088127C">
            <w:pPr>
              <w:pStyle w:val="OtherTableBody"/>
            </w:pPr>
            <w:r>
              <w:t>ID</w:t>
            </w:r>
          </w:p>
        </w:tc>
        <w:tc>
          <w:tcPr>
            <w:tcW w:w="700" w:type="dxa"/>
          </w:tcPr>
          <w:p w14:paraId="04E340DE" w14:textId="77777777" w:rsidR="00B50050" w:rsidRDefault="00B50050" w:rsidP="0088127C">
            <w:pPr>
              <w:pStyle w:val="OtherTableBody"/>
            </w:pPr>
          </w:p>
        </w:tc>
        <w:tc>
          <w:tcPr>
            <w:tcW w:w="600" w:type="dxa"/>
          </w:tcPr>
          <w:p w14:paraId="1D3C3CB2" w14:textId="77777777" w:rsidR="00B50050" w:rsidRDefault="00B50050" w:rsidP="0088127C">
            <w:pPr>
              <w:pStyle w:val="OtherTableBody"/>
            </w:pPr>
          </w:p>
        </w:tc>
        <w:tc>
          <w:tcPr>
            <w:tcW w:w="900" w:type="dxa"/>
          </w:tcPr>
          <w:p w14:paraId="2AF14D69" w14:textId="77777777" w:rsidR="00B50050" w:rsidRDefault="00B50050" w:rsidP="0088127C">
            <w:pPr>
              <w:pStyle w:val="OtherTableBody"/>
            </w:pPr>
            <w:r>
              <w:t>7.4.4.2</w:t>
            </w:r>
          </w:p>
        </w:tc>
      </w:tr>
      <w:tr w:rsidR="00B50050" w14:paraId="451E67BB" w14:textId="77777777" w:rsidTr="00195548">
        <w:tc>
          <w:tcPr>
            <w:tcW w:w="3500" w:type="dxa"/>
          </w:tcPr>
          <w:p w14:paraId="7FC27097" w14:textId="77777777" w:rsidR="00B50050" w:rsidRDefault="00B50050" w:rsidP="0088127C">
            <w:pPr>
              <w:pStyle w:val="OtherTableBody"/>
            </w:pPr>
            <w:r>
              <w:t>Action Code</w:t>
            </w:r>
          </w:p>
        </w:tc>
        <w:tc>
          <w:tcPr>
            <w:tcW w:w="700" w:type="dxa"/>
          </w:tcPr>
          <w:p w14:paraId="61665254" w14:textId="77777777" w:rsidR="00B50050" w:rsidRDefault="00B50050" w:rsidP="0088127C">
            <w:pPr>
              <w:pStyle w:val="OtherTableBody"/>
            </w:pPr>
            <w:r>
              <w:t>00816</w:t>
            </w:r>
          </w:p>
        </w:tc>
        <w:tc>
          <w:tcPr>
            <w:tcW w:w="600" w:type="dxa"/>
          </w:tcPr>
          <w:p w14:paraId="2D715BED" w14:textId="77777777" w:rsidR="00B50050" w:rsidRDefault="00B50050" w:rsidP="0088127C">
            <w:pPr>
              <w:pStyle w:val="OtherTableBody"/>
            </w:pPr>
            <w:r>
              <w:t>BUI</w:t>
            </w:r>
          </w:p>
        </w:tc>
        <w:tc>
          <w:tcPr>
            <w:tcW w:w="600" w:type="dxa"/>
          </w:tcPr>
          <w:p w14:paraId="70E04CCA" w14:textId="77777777" w:rsidR="00B50050" w:rsidRDefault="00B50050" w:rsidP="0088127C">
            <w:pPr>
              <w:pStyle w:val="OtherTableBody"/>
            </w:pPr>
            <w:r>
              <w:t>13</w:t>
            </w:r>
          </w:p>
        </w:tc>
        <w:tc>
          <w:tcPr>
            <w:tcW w:w="600" w:type="dxa"/>
          </w:tcPr>
          <w:p w14:paraId="67EEDC57" w14:textId="77777777" w:rsidR="00B50050" w:rsidRDefault="00B50050" w:rsidP="0088127C">
            <w:pPr>
              <w:pStyle w:val="OtherTableBody"/>
            </w:pPr>
            <w:r>
              <w:t>2..2</w:t>
            </w:r>
          </w:p>
        </w:tc>
        <w:tc>
          <w:tcPr>
            <w:tcW w:w="600" w:type="dxa"/>
          </w:tcPr>
          <w:p w14:paraId="5187D24B" w14:textId="77777777" w:rsidR="00B50050" w:rsidRDefault="00B50050" w:rsidP="0088127C">
            <w:pPr>
              <w:pStyle w:val="OtherTableBody"/>
            </w:pPr>
          </w:p>
        </w:tc>
        <w:tc>
          <w:tcPr>
            <w:tcW w:w="600" w:type="dxa"/>
          </w:tcPr>
          <w:p w14:paraId="629B552B" w14:textId="77777777" w:rsidR="00B50050" w:rsidRDefault="00B50050" w:rsidP="0088127C">
            <w:pPr>
              <w:pStyle w:val="OtherTableBody"/>
            </w:pPr>
            <w:r>
              <w:t>ID</w:t>
            </w:r>
          </w:p>
        </w:tc>
        <w:tc>
          <w:tcPr>
            <w:tcW w:w="700" w:type="dxa"/>
          </w:tcPr>
          <w:p w14:paraId="7C1F4F39" w14:textId="77777777" w:rsidR="00B50050" w:rsidRDefault="00B50050" w:rsidP="0088127C">
            <w:pPr>
              <w:pStyle w:val="OtherTableBody"/>
            </w:pPr>
          </w:p>
        </w:tc>
        <w:tc>
          <w:tcPr>
            <w:tcW w:w="600" w:type="dxa"/>
          </w:tcPr>
          <w:p w14:paraId="582F4088" w14:textId="77777777" w:rsidR="00B50050" w:rsidRDefault="00B50050" w:rsidP="0088127C">
            <w:pPr>
              <w:pStyle w:val="OtherTableBody"/>
            </w:pPr>
          </w:p>
        </w:tc>
        <w:tc>
          <w:tcPr>
            <w:tcW w:w="900" w:type="dxa"/>
          </w:tcPr>
          <w:p w14:paraId="27CB80F1" w14:textId="77777777" w:rsidR="00B50050" w:rsidRDefault="00B50050" w:rsidP="0088127C">
            <w:pPr>
              <w:pStyle w:val="OtherTableBody"/>
            </w:pPr>
            <w:r>
              <w:t>4.17.2.13</w:t>
            </w:r>
          </w:p>
        </w:tc>
      </w:tr>
      <w:tr w:rsidR="00B50050" w14:paraId="62EC9D7E" w14:textId="77777777" w:rsidTr="00195548">
        <w:tc>
          <w:tcPr>
            <w:tcW w:w="3500" w:type="dxa"/>
          </w:tcPr>
          <w:p w14:paraId="3A7E4408" w14:textId="77777777" w:rsidR="00B50050" w:rsidRDefault="00B50050" w:rsidP="0088127C">
            <w:pPr>
              <w:pStyle w:val="OtherTableBody"/>
            </w:pPr>
            <w:r>
              <w:t>Action Code</w:t>
            </w:r>
          </w:p>
        </w:tc>
        <w:tc>
          <w:tcPr>
            <w:tcW w:w="700" w:type="dxa"/>
          </w:tcPr>
          <w:p w14:paraId="1904AB3E" w14:textId="77777777" w:rsidR="00B50050" w:rsidRDefault="00B50050" w:rsidP="0088127C">
            <w:pPr>
              <w:pStyle w:val="OtherTableBody"/>
            </w:pPr>
            <w:r>
              <w:t>00816</w:t>
            </w:r>
          </w:p>
        </w:tc>
        <w:tc>
          <w:tcPr>
            <w:tcW w:w="600" w:type="dxa"/>
          </w:tcPr>
          <w:p w14:paraId="632A362C" w14:textId="77777777" w:rsidR="00B50050" w:rsidRDefault="00B50050" w:rsidP="0088127C">
            <w:pPr>
              <w:pStyle w:val="OtherTableBody"/>
            </w:pPr>
            <w:r>
              <w:t>GOL</w:t>
            </w:r>
          </w:p>
        </w:tc>
        <w:tc>
          <w:tcPr>
            <w:tcW w:w="600" w:type="dxa"/>
          </w:tcPr>
          <w:p w14:paraId="656D2F37" w14:textId="77777777" w:rsidR="00B50050" w:rsidRDefault="00B50050" w:rsidP="0088127C">
            <w:pPr>
              <w:pStyle w:val="OtherTableBody"/>
            </w:pPr>
            <w:r>
              <w:t>1</w:t>
            </w:r>
          </w:p>
        </w:tc>
        <w:tc>
          <w:tcPr>
            <w:tcW w:w="600" w:type="dxa"/>
          </w:tcPr>
          <w:p w14:paraId="28B94D23" w14:textId="77777777" w:rsidR="00B50050" w:rsidRDefault="00B50050" w:rsidP="0088127C">
            <w:pPr>
              <w:pStyle w:val="OtherTableBody"/>
            </w:pPr>
            <w:r>
              <w:t>2..2</w:t>
            </w:r>
          </w:p>
        </w:tc>
        <w:tc>
          <w:tcPr>
            <w:tcW w:w="600" w:type="dxa"/>
          </w:tcPr>
          <w:p w14:paraId="67D110BA" w14:textId="77777777" w:rsidR="00B50050" w:rsidRDefault="00B50050" w:rsidP="0088127C">
            <w:pPr>
              <w:pStyle w:val="OtherTableBody"/>
            </w:pPr>
          </w:p>
        </w:tc>
        <w:tc>
          <w:tcPr>
            <w:tcW w:w="600" w:type="dxa"/>
          </w:tcPr>
          <w:p w14:paraId="5A7BA7AE" w14:textId="77777777" w:rsidR="00B50050" w:rsidRDefault="00B50050" w:rsidP="0088127C">
            <w:pPr>
              <w:pStyle w:val="OtherTableBody"/>
            </w:pPr>
            <w:r>
              <w:t>ID</w:t>
            </w:r>
          </w:p>
        </w:tc>
        <w:tc>
          <w:tcPr>
            <w:tcW w:w="700" w:type="dxa"/>
          </w:tcPr>
          <w:p w14:paraId="54DC9E91" w14:textId="77777777" w:rsidR="00B50050" w:rsidRDefault="00B50050" w:rsidP="0088127C">
            <w:pPr>
              <w:pStyle w:val="OtherTableBody"/>
            </w:pPr>
          </w:p>
        </w:tc>
        <w:tc>
          <w:tcPr>
            <w:tcW w:w="600" w:type="dxa"/>
          </w:tcPr>
          <w:p w14:paraId="2EBC1125" w14:textId="77777777" w:rsidR="00B50050" w:rsidRDefault="00B50050" w:rsidP="0088127C">
            <w:pPr>
              <w:pStyle w:val="OtherTableBody"/>
            </w:pPr>
          </w:p>
        </w:tc>
        <w:tc>
          <w:tcPr>
            <w:tcW w:w="900" w:type="dxa"/>
          </w:tcPr>
          <w:p w14:paraId="7FEA8491" w14:textId="77777777" w:rsidR="00B50050" w:rsidRDefault="00B50050" w:rsidP="0088127C">
            <w:pPr>
              <w:pStyle w:val="OtherTableBody"/>
            </w:pPr>
            <w:r>
              <w:t>12.4.1.1</w:t>
            </w:r>
          </w:p>
        </w:tc>
      </w:tr>
      <w:tr w:rsidR="00B50050" w14:paraId="4E966445" w14:textId="77777777" w:rsidTr="00195548">
        <w:tc>
          <w:tcPr>
            <w:tcW w:w="3500" w:type="dxa"/>
          </w:tcPr>
          <w:p w14:paraId="2A62DD7E" w14:textId="77777777" w:rsidR="00B50050" w:rsidRDefault="00B50050" w:rsidP="0088127C">
            <w:pPr>
              <w:pStyle w:val="OtherTableBody"/>
            </w:pPr>
            <w:r>
              <w:t>Action Code - RXA</w:t>
            </w:r>
          </w:p>
        </w:tc>
        <w:tc>
          <w:tcPr>
            <w:tcW w:w="700" w:type="dxa"/>
          </w:tcPr>
          <w:p w14:paraId="2DD7E1C6" w14:textId="77777777" w:rsidR="00B50050" w:rsidRDefault="00B50050" w:rsidP="0088127C">
            <w:pPr>
              <w:pStyle w:val="OtherTableBody"/>
            </w:pPr>
            <w:r>
              <w:t>01224</w:t>
            </w:r>
          </w:p>
        </w:tc>
        <w:tc>
          <w:tcPr>
            <w:tcW w:w="600" w:type="dxa"/>
          </w:tcPr>
          <w:p w14:paraId="4DFD28D8" w14:textId="77777777" w:rsidR="00B50050" w:rsidRDefault="00B50050" w:rsidP="0088127C">
            <w:pPr>
              <w:pStyle w:val="OtherTableBody"/>
            </w:pPr>
            <w:r>
              <w:t>RXA</w:t>
            </w:r>
          </w:p>
        </w:tc>
        <w:tc>
          <w:tcPr>
            <w:tcW w:w="600" w:type="dxa"/>
          </w:tcPr>
          <w:p w14:paraId="0414BDFD" w14:textId="77777777" w:rsidR="00B50050" w:rsidRDefault="00B50050" w:rsidP="0088127C">
            <w:pPr>
              <w:pStyle w:val="OtherTableBody"/>
            </w:pPr>
            <w:r>
              <w:t>21</w:t>
            </w:r>
          </w:p>
        </w:tc>
        <w:tc>
          <w:tcPr>
            <w:tcW w:w="600" w:type="dxa"/>
          </w:tcPr>
          <w:p w14:paraId="2AC94C62" w14:textId="77777777" w:rsidR="00B50050" w:rsidRDefault="00B50050" w:rsidP="0088127C">
            <w:pPr>
              <w:pStyle w:val="OtherTableBody"/>
            </w:pPr>
            <w:r>
              <w:t>1..1</w:t>
            </w:r>
          </w:p>
        </w:tc>
        <w:tc>
          <w:tcPr>
            <w:tcW w:w="600" w:type="dxa"/>
          </w:tcPr>
          <w:p w14:paraId="07840B4B" w14:textId="77777777" w:rsidR="00B50050" w:rsidRDefault="00B50050" w:rsidP="0088127C">
            <w:pPr>
              <w:pStyle w:val="OtherTableBody"/>
            </w:pPr>
          </w:p>
        </w:tc>
        <w:tc>
          <w:tcPr>
            <w:tcW w:w="600" w:type="dxa"/>
          </w:tcPr>
          <w:p w14:paraId="6FB1FEDB" w14:textId="77777777" w:rsidR="00B50050" w:rsidRDefault="00B50050" w:rsidP="0088127C">
            <w:pPr>
              <w:pStyle w:val="OtherTableBody"/>
            </w:pPr>
            <w:r>
              <w:t>ID</w:t>
            </w:r>
          </w:p>
        </w:tc>
        <w:tc>
          <w:tcPr>
            <w:tcW w:w="700" w:type="dxa"/>
          </w:tcPr>
          <w:p w14:paraId="1A8B03C2" w14:textId="77777777" w:rsidR="00B50050" w:rsidRDefault="00B50050" w:rsidP="0088127C">
            <w:pPr>
              <w:pStyle w:val="OtherTableBody"/>
            </w:pPr>
          </w:p>
        </w:tc>
        <w:tc>
          <w:tcPr>
            <w:tcW w:w="600" w:type="dxa"/>
          </w:tcPr>
          <w:p w14:paraId="621BE80A" w14:textId="77777777" w:rsidR="00B50050" w:rsidRDefault="00B50050" w:rsidP="0088127C">
            <w:pPr>
              <w:pStyle w:val="OtherTableBody"/>
            </w:pPr>
            <w:r>
              <w:t>0206</w:t>
            </w:r>
          </w:p>
        </w:tc>
        <w:tc>
          <w:tcPr>
            <w:tcW w:w="900" w:type="dxa"/>
          </w:tcPr>
          <w:p w14:paraId="63A1BB2C" w14:textId="77777777" w:rsidR="00B50050" w:rsidRDefault="00B50050" w:rsidP="0088127C">
            <w:pPr>
              <w:pStyle w:val="OtherTableBody"/>
            </w:pPr>
            <w:r>
              <w:t>4A.4.7.21</w:t>
            </w:r>
          </w:p>
        </w:tc>
      </w:tr>
      <w:tr w:rsidR="00B50050" w14:paraId="27C92106" w14:textId="77777777" w:rsidTr="00195548">
        <w:tc>
          <w:tcPr>
            <w:tcW w:w="3500" w:type="dxa"/>
          </w:tcPr>
          <w:p w14:paraId="7A918A5F" w14:textId="77777777" w:rsidR="00B50050" w:rsidRDefault="00B50050" w:rsidP="0088127C">
            <w:pPr>
              <w:pStyle w:val="OtherTableBody"/>
            </w:pPr>
            <w:r>
              <w:t>Action Date/Time</w:t>
            </w:r>
          </w:p>
        </w:tc>
        <w:tc>
          <w:tcPr>
            <w:tcW w:w="700" w:type="dxa"/>
          </w:tcPr>
          <w:p w14:paraId="3C766083" w14:textId="77777777" w:rsidR="00B50050" w:rsidRDefault="00B50050" w:rsidP="0088127C">
            <w:pPr>
              <w:pStyle w:val="OtherTableBody"/>
            </w:pPr>
            <w:r>
              <w:t>00817</w:t>
            </w:r>
          </w:p>
        </w:tc>
        <w:tc>
          <w:tcPr>
            <w:tcW w:w="600" w:type="dxa"/>
          </w:tcPr>
          <w:p w14:paraId="24616120" w14:textId="77777777" w:rsidR="00B50050" w:rsidRDefault="00B50050" w:rsidP="0088127C">
            <w:pPr>
              <w:pStyle w:val="OtherTableBody"/>
            </w:pPr>
            <w:r>
              <w:t>GOL</w:t>
            </w:r>
          </w:p>
        </w:tc>
        <w:tc>
          <w:tcPr>
            <w:tcW w:w="600" w:type="dxa"/>
          </w:tcPr>
          <w:p w14:paraId="46D7D2CE" w14:textId="77777777" w:rsidR="00B50050" w:rsidRDefault="00B50050" w:rsidP="0088127C">
            <w:pPr>
              <w:pStyle w:val="OtherTableBody"/>
            </w:pPr>
            <w:r>
              <w:t>2</w:t>
            </w:r>
          </w:p>
        </w:tc>
        <w:tc>
          <w:tcPr>
            <w:tcW w:w="600" w:type="dxa"/>
          </w:tcPr>
          <w:p w14:paraId="60BEFBEE" w14:textId="77777777" w:rsidR="00B50050" w:rsidRDefault="00B50050" w:rsidP="0088127C">
            <w:pPr>
              <w:pStyle w:val="OtherTableBody"/>
            </w:pPr>
            <w:r>
              <w:t>..</w:t>
            </w:r>
          </w:p>
        </w:tc>
        <w:tc>
          <w:tcPr>
            <w:tcW w:w="600" w:type="dxa"/>
          </w:tcPr>
          <w:p w14:paraId="19D3C429" w14:textId="77777777" w:rsidR="00B50050" w:rsidRDefault="00B50050" w:rsidP="0088127C">
            <w:pPr>
              <w:pStyle w:val="OtherTableBody"/>
            </w:pPr>
          </w:p>
        </w:tc>
        <w:tc>
          <w:tcPr>
            <w:tcW w:w="600" w:type="dxa"/>
          </w:tcPr>
          <w:p w14:paraId="6C19258B" w14:textId="77777777" w:rsidR="00B50050" w:rsidRDefault="00B50050" w:rsidP="0088127C">
            <w:pPr>
              <w:pStyle w:val="OtherTableBody"/>
            </w:pPr>
            <w:r>
              <w:t>DTM</w:t>
            </w:r>
          </w:p>
        </w:tc>
        <w:tc>
          <w:tcPr>
            <w:tcW w:w="700" w:type="dxa"/>
          </w:tcPr>
          <w:p w14:paraId="1BC23EBC" w14:textId="77777777" w:rsidR="00B50050" w:rsidRDefault="00B50050" w:rsidP="0088127C">
            <w:pPr>
              <w:pStyle w:val="OtherTableBody"/>
            </w:pPr>
          </w:p>
        </w:tc>
        <w:tc>
          <w:tcPr>
            <w:tcW w:w="600" w:type="dxa"/>
          </w:tcPr>
          <w:p w14:paraId="05ED61E1" w14:textId="77777777" w:rsidR="00B50050" w:rsidRDefault="00B50050" w:rsidP="0088127C">
            <w:pPr>
              <w:pStyle w:val="OtherTableBody"/>
            </w:pPr>
          </w:p>
        </w:tc>
        <w:tc>
          <w:tcPr>
            <w:tcW w:w="900" w:type="dxa"/>
          </w:tcPr>
          <w:p w14:paraId="7ED0B553" w14:textId="77777777" w:rsidR="00B50050" w:rsidRDefault="00B50050" w:rsidP="0088127C">
            <w:pPr>
              <w:pStyle w:val="OtherTableBody"/>
            </w:pPr>
            <w:r>
              <w:t>12.4.1.2</w:t>
            </w:r>
          </w:p>
        </w:tc>
      </w:tr>
      <w:tr w:rsidR="00B50050" w14:paraId="40F18037" w14:textId="77777777" w:rsidTr="00195548">
        <w:tc>
          <w:tcPr>
            <w:tcW w:w="3500" w:type="dxa"/>
          </w:tcPr>
          <w:p w14:paraId="6A049DFF" w14:textId="77777777" w:rsidR="00B50050" w:rsidRDefault="00B50050" w:rsidP="0088127C">
            <w:pPr>
              <w:pStyle w:val="OtherTableBody"/>
            </w:pPr>
            <w:r>
              <w:t>Action Date/Time</w:t>
            </w:r>
          </w:p>
        </w:tc>
        <w:tc>
          <w:tcPr>
            <w:tcW w:w="700" w:type="dxa"/>
          </w:tcPr>
          <w:p w14:paraId="4E2E3007" w14:textId="77777777" w:rsidR="00B50050" w:rsidRDefault="00B50050" w:rsidP="0088127C">
            <w:pPr>
              <w:pStyle w:val="OtherTableBody"/>
            </w:pPr>
            <w:r>
              <w:t>00817</w:t>
            </w:r>
          </w:p>
        </w:tc>
        <w:tc>
          <w:tcPr>
            <w:tcW w:w="600" w:type="dxa"/>
          </w:tcPr>
          <w:p w14:paraId="5CF56810" w14:textId="77777777" w:rsidR="00B50050" w:rsidRDefault="00B50050" w:rsidP="0088127C">
            <w:pPr>
              <w:pStyle w:val="OtherTableBody"/>
            </w:pPr>
            <w:r>
              <w:t>PRB</w:t>
            </w:r>
          </w:p>
        </w:tc>
        <w:tc>
          <w:tcPr>
            <w:tcW w:w="600" w:type="dxa"/>
          </w:tcPr>
          <w:p w14:paraId="4DA620C1" w14:textId="77777777" w:rsidR="00B50050" w:rsidRDefault="00B50050" w:rsidP="0088127C">
            <w:pPr>
              <w:pStyle w:val="OtherTableBody"/>
            </w:pPr>
            <w:r>
              <w:t>2</w:t>
            </w:r>
          </w:p>
        </w:tc>
        <w:tc>
          <w:tcPr>
            <w:tcW w:w="600" w:type="dxa"/>
          </w:tcPr>
          <w:p w14:paraId="79435803" w14:textId="77777777" w:rsidR="00B50050" w:rsidRDefault="00B50050" w:rsidP="0088127C">
            <w:pPr>
              <w:pStyle w:val="OtherTableBody"/>
            </w:pPr>
            <w:r>
              <w:t>..</w:t>
            </w:r>
          </w:p>
        </w:tc>
        <w:tc>
          <w:tcPr>
            <w:tcW w:w="600" w:type="dxa"/>
          </w:tcPr>
          <w:p w14:paraId="27946B5E" w14:textId="77777777" w:rsidR="00B50050" w:rsidRDefault="00B50050" w:rsidP="0088127C">
            <w:pPr>
              <w:pStyle w:val="OtherTableBody"/>
            </w:pPr>
          </w:p>
        </w:tc>
        <w:tc>
          <w:tcPr>
            <w:tcW w:w="600" w:type="dxa"/>
          </w:tcPr>
          <w:p w14:paraId="03E7CDCB" w14:textId="77777777" w:rsidR="00B50050" w:rsidRDefault="00B50050" w:rsidP="0088127C">
            <w:pPr>
              <w:pStyle w:val="OtherTableBody"/>
            </w:pPr>
            <w:r>
              <w:t>DTM</w:t>
            </w:r>
          </w:p>
        </w:tc>
        <w:tc>
          <w:tcPr>
            <w:tcW w:w="700" w:type="dxa"/>
          </w:tcPr>
          <w:p w14:paraId="6ECE93A6" w14:textId="77777777" w:rsidR="00B50050" w:rsidRDefault="00B50050" w:rsidP="0088127C">
            <w:pPr>
              <w:pStyle w:val="OtherTableBody"/>
            </w:pPr>
          </w:p>
        </w:tc>
        <w:tc>
          <w:tcPr>
            <w:tcW w:w="600" w:type="dxa"/>
          </w:tcPr>
          <w:p w14:paraId="06033C46" w14:textId="77777777" w:rsidR="00B50050" w:rsidRDefault="00B50050" w:rsidP="0088127C">
            <w:pPr>
              <w:pStyle w:val="OtherTableBody"/>
            </w:pPr>
          </w:p>
        </w:tc>
        <w:tc>
          <w:tcPr>
            <w:tcW w:w="900" w:type="dxa"/>
          </w:tcPr>
          <w:p w14:paraId="452BEB5F" w14:textId="77777777" w:rsidR="00B50050" w:rsidRDefault="00B50050" w:rsidP="0088127C">
            <w:pPr>
              <w:pStyle w:val="OtherTableBody"/>
            </w:pPr>
            <w:r>
              <w:t>12.4.2.2</w:t>
            </w:r>
          </w:p>
        </w:tc>
      </w:tr>
      <w:tr w:rsidR="00B50050" w14:paraId="5218B4F8" w14:textId="77777777" w:rsidTr="00195548">
        <w:tc>
          <w:tcPr>
            <w:tcW w:w="3500" w:type="dxa"/>
          </w:tcPr>
          <w:p w14:paraId="0BD09C9E" w14:textId="77777777" w:rsidR="00B50050" w:rsidRDefault="00B50050" w:rsidP="0088127C">
            <w:pPr>
              <w:pStyle w:val="OtherTableBody"/>
            </w:pPr>
            <w:r>
              <w:t>Action Reason</w:t>
            </w:r>
          </w:p>
        </w:tc>
        <w:tc>
          <w:tcPr>
            <w:tcW w:w="700" w:type="dxa"/>
          </w:tcPr>
          <w:p w14:paraId="5D151CAF" w14:textId="77777777" w:rsidR="00B50050" w:rsidRDefault="00B50050" w:rsidP="0088127C">
            <w:pPr>
              <w:pStyle w:val="OtherTableBody"/>
            </w:pPr>
            <w:r>
              <w:t>02380</w:t>
            </w:r>
          </w:p>
        </w:tc>
        <w:tc>
          <w:tcPr>
            <w:tcW w:w="600" w:type="dxa"/>
          </w:tcPr>
          <w:p w14:paraId="0DFA43C3" w14:textId="77777777" w:rsidR="00B50050" w:rsidRDefault="00B50050" w:rsidP="0088127C">
            <w:pPr>
              <w:pStyle w:val="OtherTableBody"/>
            </w:pPr>
            <w:r>
              <w:t>PRT</w:t>
            </w:r>
          </w:p>
        </w:tc>
        <w:tc>
          <w:tcPr>
            <w:tcW w:w="600" w:type="dxa"/>
          </w:tcPr>
          <w:p w14:paraId="55064FAE" w14:textId="77777777" w:rsidR="00B50050" w:rsidRDefault="00B50050" w:rsidP="0088127C">
            <w:pPr>
              <w:pStyle w:val="OtherTableBody"/>
            </w:pPr>
            <w:r>
              <w:t>3</w:t>
            </w:r>
          </w:p>
        </w:tc>
        <w:tc>
          <w:tcPr>
            <w:tcW w:w="600" w:type="dxa"/>
          </w:tcPr>
          <w:p w14:paraId="6E2B96C2" w14:textId="77777777" w:rsidR="00B50050" w:rsidRDefault="00B50050" w:rsidP="0088127C">
            <w:pPr>
              <w:pStyle w:val="OtherTableBody"/>
            </w:pPr>
            <w:r>
              <w:t>..</w:t>
            </w:r>
          </w:p>
        </w:tc>
        <w:tc>
          <w:tcPr>
            <w:tcW w:w="600" w:type="dxa"/>
          </w:tcPr>
          <w:p w14:paraId="1943746F" w14:textId="77777777" w:rsidR="00B50050" w:rsidRDefault="00B50050" w:rsidP="0088127C">
            <w:pPr>
              <w:pStyle w:val="OtherTableBody"/>
            </w:pPr>
          </w:p>
        </w:tc>
        <w:tc>
          <w:tcPr>
            <w:tcW w:w="600" w:type="dxa"/>
          </w:tcPr>
          <w:p w14:paraId="4BD685CA" w14:textId="77777777" w:rsidR="00B50050" w:rsidRDefault="00B50050" w:rsidP="0088127C">
            <w:pPr>
              <w:pStyle w:val="OtherTableBody"/>
            </w:pPr>
            <w:r>
              <w:t>CWE</w:t>
            </w:r>
          </w:p>
        </w:tc>
        <w:tc>
          <w:tcPr>
            <w:tcW w:w="700" w:type="dxa"/>
          </w:tcPr>
          <w:p w14:paraId="7FD76A73" w14:textId="77777777" w:rsidR="00B50050" w:rsidRDefault="00B50050" w:rsidP="0088127C">
            <w:pPr>
              <w:pStyle w:val="OtherTableBody"/>
            </w:pPr>
          </w:p>
        </w:tc>
        <w:tc>
          <w:tcPr>
            <w:tcW w:w="600" w:type="dxa"/>
          </w:tcPr>
          <w:p w14:paraId="061BB657" w14:textId="77777777" w:rsidR="00B50050" w:rsidRDefault="00B50050" w:rsidP="0088127C">
            <w:pPr>
              <w:pStyle w:val="OtherTableBody"/>
            </w:pPr>
          </w:p>
        </w:tc>
        <w:tc>
          <w:tcPr>
            <w:tcW w:w="900" w:type="dxa"/>
          </w:tcPr>
          <w:p w14:paraId="702EE51E" w14:textId="77777777" w:rsidR="00B50050" w:rsidRDefault="00B50050" w:rsidP="0088127C">
            <w:pPr>
              <w:pStyle w:val="OtherTableBody"/>
            </w:pPr>
            <w:r>
              <w:t>7.4.4.3</w:t>
            </w:r>
          </w:p>
        </w:tc>
      </w:tr>
      <w:tr w:rsidR="00B50050" w14:paraId="09755AAE" w14:textId="77777777" w:rsidTr="00195548">
        <w:tc>
          <w:tcPr>
            <w:tcW w:w="3500" w:type="dxa"/>
          </w:tcPr>
          <w:p w14:paraId="18E37EB7" w14:textId="77777777" w:rsidR="00B50050" w:rsidRDefault="00B50050" w:rsidP="0088127C">
            <w:pPr>
              <w:pStyle w:val="OtherTableBody"/>
            </w:pPr>
            <w:r>
              <w:t>Action Reason</w:t>
            </w:r>
          </w:p>
        </w:tc>
        <w:tc>
          <w:tcPr>
            <w:tcW w:w="700" w:type="dxa"/>
          </w:tcPr>
          <w:p w14:paraId="6A80E62E" w14:textId="77777777" w:rsidR="00B50050" w:rsidRDefault="00B50050" w:rsidP="0088127C">
            <w:pPr>
              <w:pStyle w:val="OtherTableBody"/>
            </w:pPr>
            <w:r>
              <w:t>01553</w:t>
            </w:r>
          </w:p>
        </w:tc>
        <w:tc>
          <w:tcPr>
            <w:tcW w:w="600" w:type="dxa"/>
          </w:tcPr>
          <w:p w14:paraId="6E0B5949" w14:textId="77777777" w:rsidR="00B50050" w:rsidRDefault="00B50050" w:rsidP="0088127C">
            <w:pPr>
              <w:pStyle w:val="OtherTableBody"/>
            </w:pPr>
            <w:r>
              <w:t>IAM</w:t>
            </w:r>
          </w:p>
        </w:tc>
        <w:tc>
          <w:tcPr>
            <w:tcW w:w="600" w:type="dxa"/>
          </w:tcPr>
          <w:p w14:paraId="446D38E9" w14:textId="77777777" w:rsidR="00B50050" w:rsidRDefault="00B50050" w:rsidP="0088127C">
            <w:pPr>
              <w:pStyle w:val="OtherTableBody"/>
            </w:pPr>
            <w:r>
              <w:t>8</w:t>
            </w:r>
          </w:p>
        </w:tc>
        <w:tc>
          <w:tcPr>
            <w:tcW w:w="600" w:type="dxa"/>
          </w:tcPr>
          <w:p w14:paraId="2D2D11FF" w14:textId="77777777" w:rsidR="00B50050" w:rsidRDefault="00B50050" w:rsidP="0088127C">
            <w:pPr>
              <w:pStyle w:val="OtherTableBody"/>
            </w:pPr>
            <w:r>
              <w:t>..</w:t>
            </w:r>
          </w:p>
        </w:tc>
        <w:tc>
          <w:tcPr>
            <w:tcW w:w="600" w:type="dxa"/>
          </w:tcPr>
          <w:p w14:paraId="351824D3" w14:textId="77777777" w:rsidR="00B50050" w:rsidRDefault="00B50050" w:rsidP="0088127C">
            <w:pPr>
              <w:pStyle w:val="OtherTableBody"/>
            </w:pPr>
            <w:r>
              <w:t>60=</w:t>
            </w:r>
          </w:p>
        </w:tc>
        <w:tc>
          <w:tcPr>
            <w:tcW w:w="600" w:type="dxa"/>
          </w:tcPr>
          <w:p w14:paraId="7A498D8A" w14:textId="77777777" w:rsidR="00B50050" w:rsidRDefault="00B50050" w:rsidP="0088127C">
            <w:pPr>
              <w:pStyle w:val="OtherTableBody"/>
            </w:pPr>
            <w:r>
              <w:t>ST</w:t>
            </w:r>
          </w:p>
        </w:tc>
        <w:tc>
          <w:tcPr>
            <w:tcW w:w="700" w:type="dxa"/>
          </w:tcPr>
          <w:p w14:paraId="72C7CDA2" w14:textId="77777777" w:rsidR="00B50050" w:rsidRDefault="00B50050" w:rsidP="0088127C">
            <w:pPr>
              <w:pStyle w:val="OtherTableBody"/>
            </w:pPr>
          </w:p>
        </w:tc>
        <w:tc>
          <w:tcPr>
            <w:tcW w:w="600" w:type="dxa"/>
          </w:tcPr>
          <w:p w14:paraId="7628AC45" w14:textId="77777777" w:rsidR="00B50050" w:rsidRDefault="00B50050" w:rsidP="0088127C">
            <w:pPr>
              <w:pStyle w:val="OtherTableBody"/>
            </w:pPr>
          </w:p>
        </w:tc>
        <w:tc>
          <w:tcPr>
            <w:tcW w:w="900" w:type="dxa"/>
          </w:tcPr>
          <w:p w14:paraId="1165CCFA" w14:textId="77777777" w:rsidR="00B50050" w:rsidRDefault="00B50050" w:rsidP="0088127C">
            <w:pPr>
              <w:pStyle w:val="OtherTableBody"/>
            </w:pPr>
            <w:r>
              <w:t>3.4.7.8</w:t>
            </w:r>
          </w:p>
        </w:tc>
      </w:tr>
      <w:tr w:rsidR="00B50050" w14:paraId="6336433E" w14:textId="77777777" w:rsidTr="00195548">
        <w:tc>
          <w:tcPr>
            <w:tcW w:w="3500" w:type="dxa"/>
          </w:tcPr>
          <w:p w14:paraId="7624801A" w14:textId="77777777" w:rsidR="00B50050" w:rsidRDefault="00B50050" w:rsidP="0088127C">
            <w:pPr>
              <w:pStyle w:val="OtherTableBody"/>
            </w:pPr>
            <w:r>
              <w:t>Action Taken In Response To The Event</w:t>
            </w:r>
          </w:p>
        </w:tc>
        <w:tc>
          <w:tcPr>
            <w:tcW w:w="700" w:type="dxa"/>
          </w:tcPr>
          <w:p w14:paraId="71535CCE" w14:textId="77777777" w:rsidR="00B50050" w:rsidRDefault="00B50050" w:rsidP="0088127C">
            <w:pPr>
              <w:pStyle w:val="OtherTableBody"/>
            </w:pPr>
            <w:r>
              <w:t>01118</w:t>
            </w:r>
          </w:p>
        </w:tc>
        <w:tc>
          <w:tcPr>
            <w:tcW w:w="600" w:type="dxa"/>
          </w:tcPr>
          <w:p w14:paraId="261C3250" w14:textId="77777777" w:rsidR="00B50050" w:rsidRDefault="00B50050" w:rsidP="0088127C">
            <w:pPr>
              <w:pStyle w:val="OtherTableBody"/>
            </w:pPr>
            <w:r>
              <w:t>PCR</w:t>
            </w:r>
          </w:p>
        </w:tc>
        <w:tc>
          <w:tcPr>
            <w:tcW w:w="600" w:type="dxa"/>
          </w:tcPr>
          <w:p w14:paraId="22C2FB0F" w14:textId="77777777" w:rsidR="00B50050" w:rsidRDefault="00B50050" w:rsidP="0088127C">
            <w:pPr>
              <w:pStyle w:val="OtherTableBody"/>
            </w:pPr>
            <w:r>
              <w:t>21</w:t>
            </w:r>
          </w:p>
        </w:tc>
        <w:tc>
          <w:tcPr>
            <w:tcW w:w="600" w:type="dxa"/>
          </w:tcPr>
          <w:p w14:paraId="2D2639AE" w14:textId="77777777" w:rsidR="00B50050" w:rsidRDefault="00B50050" w:rsidP="0088127C">
            <w:pPr>
              <w:pStyle w:val="OtherTableBody"/>
            </w:pPr>
            <w:r>
              <w:t>1..2</w:t>
            </w:r>
          </w:p>
        </w:tc>
        <w:tc>
          <w:tcPr>
            <w:tcW w:w="600" w:type="dxa"/>
          </w:tcPr>
          <w:p w14:paraId="2E7F89C6" w14:textId="77777777" w:rsidR="00B50050" w:rsidRDefault="00B50050" w:rsidP="0088127C">
            <w:pPr>
              <w:pStyle w:val="OtherTableBody"/>
            </w:pPr>
          </w:p>
        </w:tc>
        <w:tc>
          <w:tcPr>
            <w:tcW w:w="600" w:type="dxa"/>
          </w:tcPr>
          <w:p w14:paraId="6DD5484B" w14:textId="77777777" w:rsidR="00B50050" w:rsidRDefault="00B50050" w:rsidP="0088127C">
            <w:pPr>
              <w:pStyle w:val="OtherTableBody"/>
            </w:pPr>
            <w:r>
              <w:t>ID</w:t>
            </w:r>
          </w:p>
        </w:tc>
        <w:tc>
          <w:tcPr>
            <w:tcW w:w="700" w:type="dxa"/>
          </w:tcPr>
          <w:p w14:paraId="2A435D82" w14:textId="77777777" w:rsidR="00B50050" w:rsidRDefault="00B50050" w:rsidP="0088127C">
            <w:pPr>
              <w:pStyle w:val="OtherTableBody"/>
            </w:pPr>
            <w:r>
              <w:t>Y</w:t>
            </w:r>
          </w:p>
        </w:tc>
        <w:tc>
          <w:tcPr>
            <w:tcW w:w="600" w:type="dxa"/>
          </w:tcPr>
          <w:p w14:paraId="75670C3B" w14:textId="77777777" w:rsidR="00B50050" w:rsidRDefault="00B50050" w:rsidP="0088127C">
            <w:pPr>
              <w:pStyle w:val="OtherTableBody"/>
            </w:pPr>
            <w:r>
              <w:t>0251</w:t>
            </w:r>
          </w:p>
        </w:tc>
        <w:tc>
          <w:tcPr>
            <w:tcW w:w="900" w:type="dxa"/>
          </w:tcPr>
          <w:p w14:paraId="0D4D22A1" w14:textId="77777777" w:rsidR="00B50050" w:rsidRDefault="00B50050" w:rsidP="0088127C">
            <w:pPr>
              <w:pStyle w:val="OtherTableBody"/>
            </w:pPr>
            <w:r>
              <w:t>7.12.3.21</w:t>
            </w:r>
          </w:p>
        </w:tc>
      </w:tr>
      <w:tr w:rsidR="00B50050" w14:paraId="5E6A52E5" w14:textId="77777777" w:rsidTr="00195548">
        <w:tc>
          <w:tcPr>
            <w:tcW w:w="3500" w:type="dxa"/>
          </w:tcPr>
          <w:p w14:paraId="33BE89AD" w14:textId="77777777" w:rsidR="00B50050" w:rsidRDefault="00B50050" w:rsidP="0088127C">
            <w:pPr>
              <w:pStyle w:val="OtherTableBody"/>
            </w:pPr>
            <w:r>
              <w:t>Activation Date</w:t>
            </w:r>
          </w:p>
        </w:tc>
        <w:tc>
          <w:tcPr>
            <w:tcW w:w="700" w:type="dxa"/>
          </w:tcPr>
          <w:p w14:paraId="2FB477C2" w14:textId="77777777" w:rsidR="00B50050" w:rsidRDefault="00B50050" w:rsidP="0088127C">
            <w:pPr>
              <w:pStyle w:val="OtherTableBody"/>
            </w:pPr>
            <w:r>
              <w:t>01878</w:t>
            </w:r>
          </w:p>
        </w:tc>
        <w:tc>
          <w:tcPr>
            <w:tcW w:w="600" w:type="dxa"/>
          </w:tcPr>
          <w:p w14:paraId="39631303" w14:textId="77777777" w:rsidR="00B50050" w:rsidRDefault="00B50050" w:rsidP="0088127C">
            <w:pPr>
              <w:pStyle w:val="OtherTableBody"/>
            </w:pPr>
            <w:r>
              <w:t>CER</w:t>
            </w:r>
          </w:p>
        </w:tc>
        <w:tc>
          <w:tcPr>
            <w:tcW w:w="600" w:type="dxa"/>
          </w:tcPr>
          <w:p w14:paraId="28DD2326" w14:textId="77777777" w:rsidR="00B50050" w:rsidRDefault="00B50050" w:rsidP="0088127C">
            <w:pPr>
              <w:pStyle w:val="OtherTableBody"/>
            </w:pPr>
            <w:r>
              <w:t>25</w:t>
            </w:r>
          </w:p>
        </w:tc>
        <w:tc>
          <w:tcPr>
            <w:tcW w:w="600" w:type="dxa"/>
          </w:tcPr>
          <w:p w14:paraId="469A201A" w14:textId="77777777" w:rsidR="00B50050" w:rsidRDefault="00B50050" w:rsidP="0088127C">
            <w:pPr>
              <w:pStyle w:val="OtherTableBody"/>
            </w:pPr>
            <w:r>
              <w:t>..</w:t>
            </w:r>
          </w:p>
        </w:tc>
        <w:tc>
          <w:tcPr>
            <w:tcW w:w="600" w:type="dxa"/>
          </w:tcPr>
          <w:p w14:paraId="21CE613C" w14:textId="77777777" w:rsidR="00B50050" w:rsidRDefault="00B50050" w:rsidP="0088127C">
            <w:pPr>
              <w:pStyle w:val="OtherTableBody"/>
            </w:pPr>
          </w:p>
        </w:tc>
        <w:tc>
          <w:tcPr>
            <w:tcW w:w="600" w:type="dxa"/>
          </w:tcPr>
          <w:p w14:paraId="057501D5" w14:textId="77777777" w:rsidR="00B50050" w:rsidRDefault="00B50050" w:rsidP="0088127C">
            <w:pPr>
              <w:pStyle w:val="OtherTableBody"/>
            </w:pPr>
            <w:r>
              <w:t>DTM</w:t>
            </w:r>
          </w:p>
        </w:tc>
        <w:tc>
          <w:tcPr>
            <w:tcW w:w="700" w:type="dxa"/>
          </w:tcPr>
          <w:p w14:paraId="74D40358" w14:textId="77777777" w:rsidR="00B50050" w:rsidRDefault="00B50050" w:rsidP="0088127C">
            <w:pPr>
              <w:pStyle w:val="OtherTableBody"/>
            </w:pPr>
          </w:p>
        </w:tc>
        <w:tc>
          <w:tcPr>
            <w:tcW w:w="600" w:type="dxa"/>
          </w:tcPr>
          <w:p w14:paraId="0491454D" w14:textId="77777777" w:rsidR="00B50050" w:rsidRDefault="00B50050" w:rsidP="0088127C">
            <w:pPr>
              <w:pStyle w:val="OtherTableBody"/>
            </w:pPr>
          </w:p>
        </w:tc>
        <w:tc>
          <w:tcPr>
            <w:tcW w:w="900" w:type="dxa"/>
          </w:tcPr>
          <w:p w14:paraId="541C580A" w14:textId="77777777" w:rsidR="00B50050" w:rsidRDefault="00B50050" w:rsidP="0088127C">
            <w:pPr>
              <w:pStyle w:val="OtherTableBody"/>
            </w:pPr>
            <w:r>
              <w:t>15.4.2.25</w:t>
            </w:r>
          </w:p>
        </w:tc>
      </w:tr>
      <w:tr w:rsidR="00B50050" w14:paraId="2460CDDE" w14:textId="77777777" w:rsidTr="00195548">
        <w:tc>
          <w:tcPr>
            <w:tcW w:w="3500" w:type="dxa"/>
          </w:tcPr>
          <w:p w14:paraId="2FFAFE2C" w14:textId="77777777" w:rsidR="00B50050" w:rsidRDefault="00B50050" w:rsidP="0088127C">
            <w:pPr>
              <w:pStyle w:val="OtherTableBody"/>
            </w:pPr>
            <w:r>
              <w:t>Activation Date - LDP</w:t>
            </w:r>
          </w:p>
        </w:tc>
        <w:tc>
          <w:tcPr>
            <w:tcW w:w="700" w:type="dxa"/>
          </w:tcPr>
          <w:p w14:paraId="4AF5B5CD" w14:textId="77777777" w:rsidR="00B50050" w:rsidRDefault="00B50050" w:rsidP="0088127C">
            <w:pPr>
              <w:pStyle w:val="OtherTableBody"/>
            </w:pPr>
            <w:r>
              <w:t>00969</w:t>
            </w:r>
          </w:p>
        </w:tc>
        <w:tc>
          <w:tcPr>
            <w:tcW w:w="600" w:type="dxa"/>
          </w:tcPr>
          <w:p w14:paraId="4F4C4ED1" w14:textId="77777777" w:rsidR="00B50050" w:rsidRDefault="00B50050" w:rsidP="0088127C">
            <w:pPr>
              <w:pStyle w:val="OtherTableBody"/>
            </w:pPr>
            <w:r>
              <w:t>LDP</w:t>
            </w:r>
          </w:p>
        </w:tc>
        <w:tc>
          <w:tcPr>
            <w:tcW w:w="600" w:type="dxa"/>
          </w:tcPr>
          <w:p w14:paraId="3D787D7F" w14:textId="77777777" w:rsidR="00B50050" w:rsidRDefault="00B50050" w:rsidP="0088127C">
            <w:pPr>
              <w:pStyle w:val="OtherTableBody"/>
            </w:pPr>
            <w:r>
              <w:t>7</w:t>
            </w:r>
          </w:p>
        </w:tc>
        <w:tc>
          <w:tcPr>
            <w:tcW w:w="600" w:type="dxa"/>
          </w:tcPr>
          <w:p w14:paraId="5273353F" w14:textId="77777777" w:rsidR="00B50050" w:rsidRDefault="00B50050" w:rsidP="0088127C">
            <w:pPr>
              <w:pStyle w:val="OtherTableBody"/>
            </w:pPr>
            <w:r>
              <w:t>..</w:t>
            </w:r>
          </w:p>
        </w:tc>
        <w:tc>
          <w:tcPr>
            <w:tcW w:w="600" w:type="dxa"/>
          </w:tcPr>
          <w:p w14:paraId="28CE9000" w14:textId="77777777" w:rsidR="00B50050" w:rsidRDefault="00B50050" w:rsidP="0088127C">
            <w:pPr>
              <w:pStyle w:val="OtherTableBody"/>
            </w:pPr>
          </w:p>
        </w:tc>
        <w:tc>
          <w:tcPr>
            <w:tcW w:w="600" w:type="dxa"/>
          </w:tcPr>
          <w:p w14:paraId="177708E0" w14:textId="77777777" w:rsidR="00B50050" w:rsidRDefault="00B50050" w:rsidP="0088127C">
            <w:pPr>
              <w:pStyle w:val="OtherTableBody"/>
            </w:pPr>
            <w:r>
              <w:t>DTM</w:t>
            </w:r>
          </w:p>
        </w:tc>
        <w:tc>
          <w:tcPr>
            <w:tcW w:w="700" w:type="dxa"/>
          </w:tcPr>
          <w:p w14:paraId="4C9C27AE" w14:textId="77777777" w:rsidR="00B50050" w:rsidRDefault="00B50050" w:rsidP="0088127C">
            <w:pPr>
              <w:pStyle w:val="OtherTableBody"/>
            </w:pPr>
          </w:p>
        </w:tc>
        <w:tc>
          <w:tcPr>
            <w:tcW w:w="600" w:type="dxa"/>
          </w:tcPr>
          <w:p w14:paraId="1DAB21CB" w14:textId="77777777" w:rsidR="00B50050" w:rsidRDefault="00B50050" w:rsidP="0088127C">
            <w:pPr>
              <w:pStyle w:val="OtherTableBody"/>
            </w:pPr>
          </w:p>
        </w:tc>
        <w:tc>
          <w:tcPr>
            <w:tcW w:w="900" w:type="dxa"/>
          </w:tcPr>
          <w:p w14:paraId="493C2B95" w14:textId="77777777" w:rsidR="00B50050" w:rsidRDefault="00B50050" w:rsidP="0088127C">
            <w:pPr>
              <w:pStyle w:val="OtherTableBody"/>
            </w:pPr>
            <w:r>
              <w:t>8.9.5.7</w:t>
            </w:r>
          </w:p>
        </w:tc>
      </w:tr>
      <w:tr w:rsidR="00B50050" w14:paraId="11C51AB5" w14:textId="77777777" w:rsidTr="00195548">
        <w:tc>
          <w:tcPr>
            <w:tcW w:w="3500" w:type="dxa"/>
          </w:tcPr>
          <w:p w14:paraId="30C69637" w14:textId="77777777" w:rsidR="00B50050" w:rsidRDefault="00B50050" w:rsidP="0088127C">
            <w:pPr>
              <w:pStyle w:val="OtherTableBody"/>
            </w:pPr>
            <w:r>
              <w:t>Active/Inactive Flag</w:t>
            </w:r>
          </w:p>
        </w:tc>
        <w:tc>
          <w:tcPr>
            <w:tcW w:w="700" w:type="dxa"/>
          </w:tcPr>
          <w:p w14:paraId="4D7D8A48" w14:textId="77777777" w:rsidR="00B50050" w:rsidRDefault="00B50050" w:rsidP="0088127C">
            <w:pPr>
              <w:pStyle w:val="OtherTableBody"/>
            </w:pPr>
            <w:r>
              <w:t>00675</w:t>
            </w:r>
          </w:p>
        </w:tc>
        <w:tc>
          <w:tcPr>
            <w:tcW w:w="600" w:type="dxa"/>
          </w:tcPr>
          <w:p w14:paraId="642EBEE0" w14:textId="77777777" w:rsidR="00B50050" w:rsidRDefault="00B50050" w:rsidP="0088127C">
            <w:pPr>
              <w:pStyle w:val="OtherTableBody"/>
            </w:pPr>
            <w:r>
              <w:t>CDM</w:t>
            </w:r>
          </w:p>
        </w:tc>
        <w:tc>
          <w:tcPr>
            <w:tcW w:w="600" w:type="dxa"/>
          </w:tcPr>
          <w:p w14:paraId="705D8598" w14:textId="77777777" w:rsidR="00B50050" w:rsidRDefault="00B50050" w:rsidP="0088127C">
            <w:pPr>
              <w:pStyle w:val="OtherTableBody"/>
            </w:pPr>
            <w:r>
              <w:t>8</w:t>
            </w:r>
          </w:p>
        </w:tc>
        <w:tc>
          <w:tcPr>
            <w:tcW w:w="600" w:type="dxa"/>
          </w:tcPr>
          <w:p w14:paraId="4EDAF97A" w14:textId="77777777" w:rsidR="00B50050" w:rsidRDefault="00B50050" w:rsidP="0088127C">
            <w:pPr>
              <w:pStyle w:val="OtherTableBody"/>
            </w:pPr>
            <w:r>
              <w:t>1..1</w:t>
            </w:r>
          </w:p>
        </w:tc>
        <w:tc>
          <w:tcPr>
            <w:tcW w:w="600" w:type="dxa"/>
          </w:tcPr>
          <w:p w14:paraId="41A18E78" w14:textId="77777777" w:rsidR="00B50050" w:rsidRDefault="00B50050" w:rsidP="0088127C">
            <w:pPr>
              <w:pStyle w:val="OtherTableBody"/>
            </w:pPr>
          </w:p>
        </w:tc>
        <w:tc>
          <w:tcPr>
            <w:tcW w:w="600" w:type="dxa"/>
          </w:tcPr>
          <w:p w14:paraId="6DE36091" w14:textId="77777777" w:rsidR="00B50050" w:rsidRDefault="00B50050" w:rsidP="0088127C">
            <w:pPr>
              <w:pStyle w:val="OtherTableBody"/>
            </w:pPr>
            <w:r>
              <w:t>ID</w:t>
            </w:r>
          </w:p>
        </w:tc>
        <w:tc>
          <w:tcPr>
            <w:tcW w:w="700" w:type="dxa"/>
          </w:tcPr>
          <w:p w14:paraId="46FC85C0" w14:textId="77777777" w:rsidR="00B50050" w:rsidRDefault="00B50050" w:rsidP="0088127C">
            <w:pPr>
              <w:pStyle w:val="OtherTableBody"/>
            </w:pPr>
          </w:p>
        </w:tc>
        <w:tc>
          <w:tcPr>
            <w:tcW w:w="600" w:type="dxa"/>
          </w:tcPr>
          <w:p w14:paraId="60A3DFF4" w14:textId="77777777" w:rsidR="00B50050" w:rsidRDefault="00B50050" w:rsidP="0088127C">
            <w:pPr>
              <w:pStyle w:val="OtherTableBody"/>
            </w:pPr>
            <w:r>
              <w:t>0183</w:t>
            </w:r>
          </w:p>
        </w:tc>
        <w:tc>
          <w:tcPr>
            <w:tcW w:w="900" w:type="dxa"/>
          </w:tcPr>
          <w:p w14:paraId="09D37F3E" w14:textId="77777777" w:rsidR="00B50050" w:rsidRDefault="00B50050" w:rsidP="0088127C">
            <w:pPr>
              <w:pStyle w:val="OtherTableBody"/>
            </w:pPr>
            <w:r>
              <w:t>8.10.2.8</w:t>
            </w:r>
          </w:p>
        </w:tc>
      </w:tr>
      <w:tr w:rsidR="00B50050" w14:paraId="5D1A61FF" w14:textId="77777777" w:rsidTr="00195548">
        <w:tc>
          <w:tcPr>
            <w:tcW w:w="3500" w:type="dxa"/>
          </w:tcPr>
          <w:p w14:paraId="519E5989" w14:textId="77777777" w:rsidR="00B50050" w:rsidRDefault="00B50050" w:rsidP="0088127C">
            <w:pPr>
              <w:pStyle w:val="OtherTableBody"/>
            </w:pPr>
            <w:r>
              <w:t>Active/Inactive Flag</w:t>
            </w:r>
          </w:p>
        </w:tc>
        <w:tc>
          <w:tcPr>
            <w:tcW w:w="700" w:type="dxa"/>
          </w:tcPr>
          <w:p w14:paraId="42DDB70F" w14:textId="77777777" w:rsidR="00B50050" w:rsidRDefault="00B50050" w:rsidP="0088127C">
            <w:pPr>
              <w:pStyle w:val="OtherTableBody"/>
            </w:pPr>
            <w:r>
              <w:t>00675</w:t>
            </w:r>
          </w:p>
        </w:tc>
        <w:tc>
          <w:tcPr>
            <w:tcW w:w="600" w:type="dxa"/>
          </w:tcPr>
          <w:p w14:paraId="4EC48F91" w14:textId="77777777" w:rsidR="00B50050" w:rsidRDefault="00B50050" w:rsidP="0088127C">
            <w:pPr>
              <w:pStyle w:val="OtherTableBody"/>
            </w:pPr>
            <w:r>
              <w:t>LDP</w:t>
            </w:r>
          </w:p>
        </w:tc>
        <w:tc>
          <w:tcPr>
            <w:tcW w:w="600" w:type="dxa"/>
          </w:tcPr>
          <w:p w14:paraId="65C494B3" w14:textId="77777777" w:rsidR="00B50050" w:rsidRDefault="00B50050" w:rsidP="0088127C">
            <w:pPr>
              <w:pStyle w:val="OtherTableBody"/>
            </w:pPr>
            <w:r>
              <w:t>6</w:t>
            </w:r>
          </w:p>
        </w:tc>
        <w:tc>
          <w:tcPr>
            <w:tcW w:w="600" w:type="dxa"/>
          </w:tcPr>
          <w:p w14:paraId="41898DDD" w14:textId="77777777" w:rsidR="00B50050" w:rsidRDefault="00B50050" w:rsidP="0088127C">
            <w:pPr>
              <w:pStyle w:val="OtherTableBody"/>
            </w:pPr>
            <w:r>
              <w:t>1..1</w:t>
            </w:r>
          </w:p>
        </w:tc>
        <w:tc>
          <w:tcPr>
            <w:tcW w:w="600" w:type="dxa"/>
          </w:tcPr>
          <w:p w14:paraId="55143445" w14:textId="77777777" w:rsidR="00B50050" w:rsidRDefault="00B50050" w:rsidP="0088127C">
            <w:pPr>
              <w:pStyle w:val="OtherTableBody"/>
            </w:pPr>
          </w:p>
        </w:tc>
        <w:tc>
          <w:tcPr>
            <w:tcW w:w="600" w:type="dxa"/>
          </w:tcPr>
          <w:p w14:paraId="032624DF" w14:textId="77777777" w:rsidR="00B50050" w:rsidRDefault="00B50050" w:rsidP="0088127C">
            <w:pPr>
              <w:pStyle w:val="OtherTableBody"/>
            </w:pPr>
            <w:r>
              <w:t>ID</w:t>
            </w:r>
          </w:p>
        </w:tc>
        <w:tc>
          <w:tcPr>
            <w:tcW w:w="700" w:type="dxa"/>
          </w:tcPr>
          <w:p w14:paraId="69611E68" w14:textId="77777777" w:rsidR="00B50050" w:rsidRDefault="00B50050" w:rsidP="0088127C">
            <w:pPr>
              <w:pStyle w:val="OtherTableBody"/>
            </w:pPr>
          </w:p>
        </w:tc>
        <w:tc>
          <w:tcPr>
            <w:tcW w:w="600" w:type="dxa"/>
          </w:tcPr>
          <w:p w14:paraId="4DD859BE" w14:textId="77777777" w:rsidR="00B50050" w:rsidRDefault="00B50050" w:rsidP="0088127C">
            <w:pPr>
              <w:pStyle w:val="OtherTableBody"/>
            </w:pPr>
            <w:r>
              <w:t>0183</w:t>
            </w:r>
          </w:p>
        </w:tc>
        <w:tc>
          <w:tcPr>
            <w:tcW w:w="900" w:type="dxa"/>
          </w:tcPr>
          <w:p w14:paraId="7FF7B652" w14:textId="77777777" w:rsidR="00B50050" w:rsidRDefault="00B50050" w:rsidP="0088127C">
            <w:pPr>
              <w:pStyle w:val="OtherTableBody"/>
            </w:pPr>
            <w:r>
              <w:t>8.9.5.6</w:t>
            </w:r>
          </w:p>
        </w:tc>
      </w:tr>
      <w:tr w:rsidR="00B50050" w14:paraId="0F7FF261" w14:textId="77777777" w:rsidTr="00195548">
        <w:tc>
          <w:tcPr>
            <w:tcW w:w="3500" w:type="dxa"/>
          </w:tcPr>
          <w:p w14:paraId="582E575D" w14:textId="77777777" w:rsidR="00B50050" w:rsidRDefault="00B50050" w:rsidP="0088127C">
            <w:pPr>
              <w:pStyle w:val="OtherTableBody"/>
            </w:pPr>
            <w:r>
              <w:t>Active/Inactive Flag</w:t>
            </w:r>
          </w:p>
        </w:tc>
        <w:tc>
          <w:tcPr>
            <w:tcW w:w="700" w:type="dxa"/>
          </w:tcPr>
          <w:p w14:paraId="04DA81ED" w14:textId="77777777" w:rsidR="00B50050" w:rsidRDefault="00B50050" w:rsidP="0088127C">
            <w:pPr>
              <w:pStyle w:val="OtherTableBody"/>
            </w:pPr>
            <w:r>
              <w:t>00675</w:t>
            </w:r>
          </w:p>
        </w:tc>
        <w:tc>
          <w:tcPr>
            <w:tcW w:w="600" w:type="dxa"/>
          </w:tcPr>
          <w:p w14:paraId="4DB70D3B" w14:textId="77777777" w:rsidR="00B50050" w:rsidRDefault="00B50050" w:rsidP="0088127C">
            <w:pPr>
              <w:pStyle w:val="OtherTableBody"/>
            </w:pPr>
            <w:r>
              <w:t>STF</w:t>
            </w:r>
          </w:p>
        </w:tc>
        <w:tc>
          <w:tcPr>
            <w:tcW w:w="600" w:type="dxa"/>
          </w:tcPr>
          <w:p w14:paraId="028369C1" w14:textId="77777777" w:rsidR="00B50050" w:rsidRDefault="00B50050" w:rsidP="0088127C">
            <w:pPr>
              <w:pStyle w:val="OtherTableBody"/>
            </w:pPr>
            <w:r>
              <w:t>7</w:t>
            </w:r>
          </w:p>
        </w:tc>
        <w:tc>
          <w:tcPr>
            <w:tcW w:w="600" w:type="dxa"/>
          </w:tcPr>
          <w:p w14:paraId="067CB203" w14:textId="77777777" w:rsidR="00B50050" w:rsidRDefault="00B50050" w:rsidP="0088127C">
            <w:pPr>
              <w:pStyle w:val="OtherTableBody"/>
            </w:pPr>
            <w:r>
              <w:t>1..1</w:t>
            </w:r>
          </w:p>
        </w:tc>
        <w:tc>
          <w:tcPr>
            <w:tcW w:w="600" w:type="dxa"/>
          </w:tcPr>
          <w:p w14:paraId="78C5C699" w14:textId="77777777" w:rsidR="00B50050" w:rsidRDefault="00B50050" w:rsidP="0088127C">
            <w:pPr>
              <w:pStyle w:val="OtherTableBody"/>
            </w:pPr>
          </w:p>
        </w:tc>
        <w:tc>
          <w:tcPr>
            <w:tcW w:w="600" w:type="dxa"/>
          </w:tcPr>
          <w:p w14:paraId="5660E48A" w14:textId="77777777" w:rsidR="00B50050" w:rsidRDefault="00B50050" w:rsidP="0088127C">
            <w:pPr>
              <w:pStyle w:val="OtherTableBody"/>
            </w:pPr>
            <w:r>
              <w:t>ID</w:t>
            </w:r>
          </w:p>
        </w:tc>
        <w:tc>
          <w:tcPr>
            <w:tcW w:w="700" w:type="dxa"/>
          </w:tcPr>
          <w:p w14:paraId="5E2C74B2" w14:textId="77777777" w:rsidR="00B50050" w:rsidRDefault="00B50050" w:rsidP="0088127C">
            <w:pPr>
              <w:pStyle w:val="OtherTableBody"/>
            </w:pPr>
          </w:p>
        </w:tc>
        <w:tc>
          <w:tcPr>
            <w:tcW w:w="600" w:type="dxa"/>
          </w:tcPr>
          <w:p w14:paraId="6A85C673" w14:textId="77777777" w:rsidR="00B50050" w:rsidRDefault="00B50050" w:rsidP="0088127C">
            <w:pPr>
              <w:pStyle w:val="OtherTableBody"/>
            </w:pPr>
            <w:r>
              <w:t>0183</w:t>
            </w:r>
          </w:p>
        </w:tc>
        <w:tc>
          <w:tcPr>
            <w:tcW w:w="900" w:type="dxa"/>
          </w:tcPr>
          <w:p w14:paraId="291B184C" w14:textId="77777777" w:rsidR="00B50050" w:rsidRDefault="00B50050" w:rsidP="0088127C">
            <w:pPr>
              <w:pStyle w:val="OtherTableBody"/>
            </w:pPr>
            <w:r>
              <w:t>15.4.8.7</w:t>
            </w:r>
          </w:p>
        </w:tc>
      </w:tr>
      <w:tr w:rsidR="00B50050" w14:paraId="59563FD5" w14:textId="77777777" w:rsidTr="00195548">
        <w:tc>
          <w:tcPr>
            <w:tcW w:w="3500" w:type="dxa"/>
          </w:tcPr>
          <w:p w14:paraId="3A8233C1" w14:textId="77777777" w:rsidR="00B50050" w:rsidRDefault="00B50050" w:rsidP="0088127C">
            <w:pPr>
              <w:pStyle w:val="OtherTableBody"/>
            </w:pPr>
            <w:r>
              <w:t>Active/Inactive Flag</w:t>
            </w:r>
          </w:p>
        </w:tc>
        <w:tc>
          <w:tcPr>
            <w:tcW w:w="700" w:type="dxa"/>
          </w:tcPr>
          <w:p w14:paraId="300835A7" w14:textId="77777777" w:rsidR="00B50050" w:rsidRDefault="00B50050" w:rsidP="0088127C">
            <w:pPr>
              <w:pStyle w:val="OtherTableBody"/>
            </w:pPr>
            <w:r>
              <w:t>00675</w:t>
            </w:r>
          </w:p>
        </w:tc>
        <w:tc>
          <w:tcPr>
            <w:tcW w:w="600" w:type="dxa"/>
          </w:tcPr>
          <w:p w14:paraId="45FF0688" w14:textId="77777777" w:rsidR="00B50050" w:rsidRDefault="00B50050" w:rsidP="0088127C">
            <w:pPr>
              <w:pStyle w:val="OtherTableBody"/>
            </w:pPr>
            <w:r>
              <w:t>PRC</w:t>
            </w:r>
          </w:p>
        </w:tc>
        <w:tc>
          <w:tcPr>
            <w:tcW w:w="600" w:type="dxa"/>
          </w:tcPr>
          <w:p w14:paraId="63AA7874" w14:textId="77777777" w:rsidR="00B50050" w:rsidRDefault="00B50050" w:rsidP="0088127C">
            <w:pPr>
              <w:pStyle w:val="OtherTableBody"/>
            </w:pPr>
            <w:r>
              <w:t>16</w:t>
            </w:r>
          </w:p>
        </w:tc>
        <w:tc>
          <w:tcPr>
            <w:tcW w:w="600" w:type="dxa"/>
          </w:tcPr>
          <w:p w14:paraId="1DDBED4F" w14:textId="77777777" w:rsidR="00B50050" w:rsidRDefault="00B50050" w:rsidP="0088127C">
            <w:pPr>
              <w:pStyle w:val="OtherTableBody"/>
            </w:pPr>
            <w:r>
              <w:t>1..1</w:t>
            </w:r>
          </w:p>
        </w:tc>
        <w:tc>
          <w:tcPr>
            <w:tcW w:w="600" w:type="dxa"/>
          </w:tcPr>
          <w:p w14:paraId="192BAA25" w14:textId="77777777" w:rsidR="00B50050" w:rsidRDefault="00B50050" w:rsidP="0088127C">
            <w:pPr>
              <w:pStyle w:val="OtherTableBody"/>
            </w:pPr>
          </w:p>
        </w:tc>
        <w:tc>
          <w:tcPr>
            <w:tcW w:w="600" w:type="dxa"/>
          </w:tcPr>
          <w:p w14:paraId="3B2B1AFE" w14:textId="77777777" w:rsidR="00B50050" w:rsidRDefault="00B50050" w:rsidP="0088127C">
            <w:pPr>
              <w:pStyle w:val="OtherTableBody"/>
            </w:pPr>
            <w:r>
              <w:t>ID</w:t>
            </w:r>
          </w:p>
        </w:tc>
        <w:tc>
          <w:tcPr>
            <w:tcW w:w="700" w:type="dxa"/>
          </w:tcPr>
          <w:p w14:paraId="7FB75C09" w14:textId="77777777" w:rsidR="00B50050" w:rsidRDefault="00B50050" w:rsidP="0088127C">
            <w:pPr>
              <w:pStyle w:val="OtherTableBody"/>
            </w:pPr>
          </w:p>
        </w:tc>
        <w:tc>
          <w:tcPr>
            <w:tcW w:w="600" w:type="dxa"/>
          </w:tcPr>
          <w:p w14:paraId="3852B656" w14:textId="77777777" w:rsidR="00B50050" w:rsidRDefault="00B50050" w:rsidP="0088127C">
            <w:pPr>
              <w:pStyle w:val="OtherTableBody"/>
            </w:pPr>
            <w:r>
              <w:t>0183</w:t>
            </w:r>
          </w:p>
        </w:tc>
        <w:tc>
          <w:tcPr>
            <w:tcW w:w="900" w:type="dxa"/>
          </w:tcPr>
          <w:p w14:paraId="5829DED4" w14:textId="77777777" w:rsidR="00B50050" w:rsidRDefault="00B50050" w:rsidP="0088127C">
            <w:pPr>
              <w:pStyle w:val="OtherTableBody"/>
            </w:pPr>
            <w:r>
              <w:t>8.10.3.16</w:t>
            </w:r>
          </w:p>
        </w:tc>
      </w:tr>
      <w:tr w:rsidR="00B50050" w14:paraId="11B2B415" w14:textId="77777777" w:rsidTr="00195548">
        <w:tc>
          <w:tcPr>
            <w:tcW w:w="3500" w:type="dxa"/>
          </w:tcPr>
          <w:p w14:paraId="5CDBBFE5" w14:textId="77777777" w:rsidR="00B50050" w:rsidRDefault="00B50050" w:rsidP="0088127C">
            <w:pPr>
              <w:pStyle w:val="OtherTableBody"/>
            </w:pPr>
            <w:r>
              <w:t>Activity Date/Time</w:t>
            </w:r>
          </w:p>
        </w:tc>
        <w:tc>
          <w:tcPr>
            <w:tcW w:w="700" w:type="dxa"/>
          </w:tcPr>
          <w:p w14:paraId="755D9525" w14:textId="77777777" w:rsidR="00B50050" w:rsidRDefault="00B50050" w:rsidP="0088127C">
            <w:pPr>
              <w:pStyle w:val="OtherTableBody"/>
            </w:pPr>
            <w:r>
              <w:t>00917</w:t>
            </w:r>
          </w:p>
        </w:tc>
        <w:tc>
          <w:tcPr>
            <w:tcW w:w="600" w:type="dxa"/>
          </w:tcPr>
          <w:p w14:paraId="222FAE4B" w14:textId="77777777" w:rsidR="00B50050" w:rsidRDefault="00B50050" w:rsidP="0088127C">
            <w:pPr>
              <w:pStyle w:val="OtherTableBody"/>
            </w:pPr>
            <w:r>
              <w:t>TXA</w:t>
            </w:r>
          </w:p>
        </w:tc>
        <w:tc>
          <w:tcPr>
            <w:tcW w:w="600" w:type="dxa"/>
          </w:tcPr>
          <w:p w14:paraId="1A3E44D8" w14:textId="77777777" w:rsidR="00B50050" w:rsidRDefault="00B50050" w:rsidP="0088127C">
            <w:pPr>
              <w:pStyle w:val="OtherTableBody"/>
            </w:pPr>
            <w:r>
              <w:t>4</w:t>
            </w:r>
          </w:p>
        </w:tc>
        <w:tc>
          <w:tcPr>
            <w:tcW w:w="600" w:type="dxa"/>
          </w:tcPr>
          <w:p w14:paraId="61E3E4E3" w14:textId="77777777" w:rsidR="00B50050" w:rsidRDefault="00B50050" w:rsidP="0088127C">
            <w:pPr>
              <w:pStyle w:val="OtherTableBody"/>
            </w:pPr>
            <w:r>
              <w:t>..</w:t>
            </w:r>
          </w:p>
        </w:tc>
        <w:tc>
          <w:tcPr>
            <w:tcW w:w="600" w:type="dxa"/>
          </w:tcPr>
          <w:p w14:paraId="7ED0D12C" w14:textId="77777777" w:rsidR="00B50050" w:rsidRDefault="00B50050" w:rsidP="0088127C">
            <w:pPr>
              <w:pStyle w:val="OtherTableBody"/>
            </w:pPr>
          </w:p>
        </w:tc>
        <w:tc>
          <w:tcPr>
            <w:tcW w:w="600" w:type="dxa"/>
          </w:tcPr>
          <w:p w14:paraId="2BF576BA" w14:textId="77777777" w:rsidR="00B50050" w:rsidRDefault="00B50050" w:rsidP="0088127C">
            <w:pPr>
              <w:pStyle w:val="OtherTableBody"/>
            </w:pPr>
            <w:r>
              <w:t>DTM</w:t>
            </w:r>
          </w:p>
        </w:tc>
        <w:tc>
          <w:tcPr>
            <w:tcW w:w="700" w:type="dxa"/>
          </w:tcPr>
          <w:p w14:paraId="02D88D39" w14:textId="77777777" w:rsidR="00B50050" w:rsidRDefault="00B50050" w:rsidP="0088127C">
            <w:pPr>
              <w:pStyle w:val="OtherTableBody"/>
            </w:pPr>
          </w:p>
        </w:tc>
        <w:tc>
          <w:tcPr>
            <w:tcW w:w="600" w:type="dxa"/>
          </w:tcPr>
          <w:p w14:paraId="48AE7A68" w14:textId="77777777" w:rsidR="00B50050" w:rsidRDefault="00B50050" w:rsidP="0088127C">
            <w:pPr>
              <w:pStyle w:val="OtherTableBody"/>
            </w:pPr>
          </w:p>
        </w:tc>
        <w:tc>
          <w:tcPr>
            <w:tcW w:w="900" w:type="dxa"/>
          </w:tcPr>
          <w:p w14:paraId="689AB22F" w14:textId="77777777" w:rsidR="00B50050" w:rsidRDefault="00B50050" w:rsidP="0088127C">
            <w:pPr>
              <w:pStyle w:val="OtherTableBody"/>
            </w:pPr>
            <w:r>
              <w:t>9.7.3.4</w:t>
            </w:r>
          </w:p>
        </w:tc>
      </w:tr>
      <w:tr w:rsidR="00B50050" w14:paraId="2DF98647" w14:textId="77777777" w:rsidTr="00195548">
        <w:tc>
          <w:tcPr>
            <w:tcW w:w="3500" w:type="dxa"/>
          </w:tcPr>
          <w:p w14:paraId="0FB3388A" w14:textId="77777777" w:rsidR="00B50050" w:rsidRDefault="00B50050" w:rsidP="0088127C">
            <w:pPr>
              <w:pStyle w:val="OtherTableBody"/>
            </w:pPr>
            <w:r>
              <w:t>Actual Dispense Amount</w:t>
            </w:r>
          </w:p>
        </w:tc>
        <w:tc>
          <w:tcPr>
            <w:tcW w:w="700" w:type="dxa"/>
          </w:tcPr>
          <w:p w14:paraId="698CAE5E" w14:textId="77777777" w:rsidR="00B50050" w:rsidRDefault="00B50050" w:rsidP="0088127C">
            <w:pPr>
              <w:pStyle w:val="OtherTableBody"/>
            </w:pPr>
            <w:r>
              <w:t>00337</w:t>
            </w:r>
          </w:p>
        </w:tc>
        <w:tc>
          <w:tcPr>
            <w:tcW w:w="600" w:type="dxa"/>
          </w:tcPr>
          <w:p w14:paraId="550A3ABE" w14:textId="77777777" w:rsidR="00B50050" w:rsidRDefault="00B50050" w:rsidP="0088127C">
            <w:pPr>
              <w:pStyle w:val="OtherTableBody"/>
            </w:pPr>
            <w:r>
              <w:t>RXD</w:t>
            </w:r>
          </w:p>
        </w:tc>
        <w:tc>
          <w:tcPr>
            <w:tcW w:w="600" w:type="dxa"/>
          </w:tcPr>
          <w:p w14:paraId="047C68C3" w14:textId="77777777" w:rsidR="00B50050" w:rsidRDefault="00B50050" w:rsidP="0088127C">
            <w:pPr>
              <w:pStyle w:val="OtherTableBody"/>
            </w:pPr>
            <w:r>
              <w:t>4</w:t>
            </w:r>
          </w:p>
        </w:tc>
        <w:tc>
          <w:tcPr>
            <w:tcW w:w="600" w:type="dxa"/>
          </w:tcPr>
          <w:p w14:paraId="33CBBD3C" w14:textId="77777777" w:rsidR="00B50050" w:rsidRDefault="00B50050" w:rsidP="0088127C">
            <w:pPr>
              <w:pStyle w:val="OtherTableBody"/>
            </w:pPr>
            <w:r>
              <w:t>..</w:t>
            </w:r>
          </w:p>
        </w:tc>
        <w:tc>
          <w:tcPr>
            <w:tcW w:w="600" w:type="dxa"/>
          </w:tcPr>
          <w:p w14:paraId="2A2769B6" w14:textId="77777777" w:rsidR="00B50050" w:rsidRDefault="00B50050" w:rsidP="0088127C">
            <w:pPr>
              <w:pStyle w:val="OtherTableBody"/>
            </w:pPr>
          </w:p>
        </w:tc>
        <w:tc>
          <w:tcPr>
            <w:tcW w:w="600" w:type="dxa"/>
          </w:tcPr>
          <w:p w14:paraId="450F2676" w14:textId="77777777" w:rsidR="00B50050" w:rsidRDefault="00B50050" w:rsidP="0088127C">
            <w:pPr>
              <w:pStyle w:val="OtherTableBody"/>
            </w:pPr>
            <w:r>
              <w:t>NM</w:t>
            </w:r>
          </w:p>
        </w:tc>
        <w:tc>
          <w:tcPr>
            <w:tcW w:w="700" w:type="dxa"/>
          </w:tcPr>
          <w:p w14:paraId="7143514F" w14:textId="77777777" w:rsidR="00B50050" w:rsidRDefault="00B50050" w:rsidP="0088127C">
            <w:pPr>
              <w:pStyle w:val="OtherTableBody"/>
            </w:pPr>
          </w:p>
        </w:tc>
        <w:tc>
          <w:tcPr>
            <w:tcW w:w="600" w:type="dxa"/>
          </w:tcPr>
          <w:p w14:paraId="3E9338BD" w14:textId="77777777" w:rsidR="00B50050" w:rsidRDefault="00B50050" w:rsidP="0088127C">
            <w:pPr>
              <w:pStyle w:val="OtherTableBody"/>
            </w:pPr>
          </w:p>
        </w:tc>
        <w:tc>
          <w:tcPr>
            <w:tcW w:w="900" w:type="dxa"/>
          </w:tcPr>
          <w:p w14:paraId="30F47A03" w14:textId="77777777" w:rsidR="00B50050" w:rsidRDefault="00B50050" w:rsidP="0088127C">
            <w:pPr>
              <w:pStyle w:val="OtherTableBody"/>
            </w:pPr>
            <w:r>
              <w:t>4A.4.5.4</w:t>
            </w:r>
          </w:p>
        </w:tc>
      </w:tr>
      <w:tr w:rsidR="00B50050" w14:paraId="0E27D45F" w14:textId="77777777" w:rsidTr="00195548">
        <w:tc>
          <w:tcPr>
            <w:tcW w:w="3500" w:type="dxa"/>
          </w:tcPr>
          <w:p w14:paraId="58A12CAE" w14:textId="77777777" w:rsidR="00B50050" w:rsidRDefault="00B50050" w:rsidP="0088127C">
            <w:pPr>
              <w:pStyle w:val="OtherTableBody"/>
            </w:pPr>
            <w:r>
              <w:t>Actual Dispense Units</w:t>
            </w:r>
          </w:p>
        </w:tc>
        <w:tc>
          <w:tcPr>
            <w:tcW w:w="700" w:type="dxa"/>
          </w:tcPr>
          <w:p w14:paraId="3A3BF5B7" w14:textId="77777777" w:rsidR="00B50050" w:rsidRDefault="00B50050" w:rsidP="0088127C">
            <w:pPr>
              <w:pStyle w:val="OtherTableBody"/>
            </w:pPr>
            <w:r>
              <w:t>00338</w:t>
            </w:r>
          </w:p>
        </w:tc>
        <w:tc>
          <w:tcPr>
            <w:tcW w:w="600" w:type="dxa"/>
          </w:tcPr>
          <w:p w14:paraId="294E338A" w14:textId="77777777" w:rsidR="00B50050" w:rsidRDefault="00B50050" w:rsidP="0088127C">
            <w:pPr>
              <w:pStyle w:val="OtherTableBody"/>
            </w:pPr>
            <w:r>
              <w:t>RXD</w:t>
            </w:r>
          </w:p>
        </w:tc>
        <w:tc>
          <w:tcPr>
            <w:tcW w:w="600" w:type="dxa"/>
          </w:tcPr>
          <w:p w14:paraId="381C089B" w14:textId="77777777" w:rsidR="00B50050" w:rsidRDefault="00B50050" w:rsidP="0088127C">
            <w:pPr>
              <w:pStyle w:val="OtherTableBody"/>
            </w:pPr>
            <w:r>
              <w:t>5</w:t>
            </w:r>
          </w:p>
        </w:tc>
        <w:tc>
          <w:tcPr>
            <w:tcW w:w="600" w:type="dxa"/>
          </w:tcPr>
          <w:p w14:paraId="2682E320" w14:textId="77777777" w:rsidR="00B50050" w:rsidRDefault="00B50050" w:rsidP="0088127C">
            <w:pPr>
              <w:pStyle w:val="OtherTableBody"/>
            </w:pPr>
            <w:r>
              <w:t>..</w:t>
            </w:r>
          </w:p>
        </w:tc>
        <w:tc>
          <w:tcPr>
            <w:tcW w:w="600" w:type="dxa"/>
          </w:tcPr>
          <w:p w14:paraId="064FFAAD" w14:textId="77777777" w:rsidR="00B50050" w:rsidRDefault="00B50050" w:rsidP="0088127C">
            <w:pPr>
              <w:pStyle w:val="OtherTableBody"/>
            </w:pPr>
          </w:p>
        </w:tc>
        <w:tc>
          <w:tcPr>
            <w:tcW w:w="600" w:type="dxa"/>
          </w:tcPr>
          <w:p w14:paraId="45506D3A" w14:textId="77777777" w:rsidR="00B50050" w:rsidRDefault="00B50050" w:rsidP="0088127C">
            <w:pPr>
              <w:pStyle w:val="OtherTableBody"/>
            </w:pPr>
            <w:r>
              <w:t>CWE</w:t>
            </w:r>
          </w:p>
        </w:tc>
        <w:tc>
          <w:tcPr>
            <w:tcW w:w="700" w:type="dxa"/>
          </w:tcPr>
          <w:p w14:paraId="397B349E" w14:textId="77777777" w:rsidR="00B50050" w:rsidRDefault="00B50050" w:rsidP="0088127C">
            <w:pPr>
              <w:pStyle w:val="OtherTableBody"/>
            </w:pPr>
          </w:p>
        </w:tc>
        <w:tc>
          <w:tcPr>
            <w:tcW w:w="600" w:type="dxa"/>
          </w:tcPr>
          <w:p w14:paraId="469E767A" w14:textId="77777777" w:rsidR="00B50050" w:rsidRDefault="00B50050" w:rsidP="0088127C">
            <w:pPr>
              <w:pStyle w:val="OtherTableBody"/>
            </w:pPr>
            <w:r>
              <w:t>0704</w:t>
            </w:r>
          </w:p>
        </w:tc>
        <w:tc>
          <w:tcPr>
            <w:tcW w:w="900" w:type="dxa"/>
          </w:tcPr>
          <w:p w14:paraId="4834016F" w14:textId="77777777" w:rsidR="00B50050" w:rsidRDefault="00B50050" w:rsidP="0088127C">
            <w:pPr>
              <w:pStyle w:val="OtherTableBody"/>
            </w:pPr>
            <w:r>
              <w:t>4A.4.5.5</w:t>
            </w:r>
          </w:p>
        </w:tc>
      </w:tr>
      <w:tr w:rsidR="00B50050" w14:paraId="069E1FDC" w14:textId="77777777" w:rsidTr="00195548">
        <w:tc>
          <w:tcPr>
            <w:tcW w:w="3500" w:type="dxa"/>
          </w:tcPr>
          <w:p w14:paraId="290AFA35" w14:textId="77777777" w:rsidR="00B50050" w:rsidRDefault="00B50050" w:rsidP="0088127C">
            <w:pPr>
              <w:pStyle w:val="OtherTableBody"/>
            </w:pPr>
            <w:r>
              <w:t>Actual Dosage Form</w:t>
            </w:r>
          </w:p>
        </w:tc>
        <w:tc>
          <w:tcPr>
            <w:tcW w:w="700" w:type="dxa"/>
          </w:tcPr>
          <w:p w14:paraId="252D97DA" w14:textId="77777777" w:rsidR="00B50050" w:rsidRDefault="00B50050" w:rsidP="0088127C">
            <w:pPr>
              <w:pStyle w:val="OtherTableBody"/>
            </w:pPr>
            <w:r>
              <w:t>00339</w:t>
            </w:r>
          </w:p>
        </w:tc>
        <w:tc>
          <w:tcPr>
            <w:tcW w:w="600" w:type="dxa"/>
          </w:tcPr>
          <w:p w14:paraId="61273C71" w14:textId="77777777" w:rsidR="00B50050" w:rsidRDefault="00B50050" w:rsidP="0088127C">
            <w:pPr>
              <w:pStyle w:val="OtherTableBody"/>
            </w:pPr>
            <w:r>
              <w:t>RXD</w:t>
            </w:r>
          </w:p>
        </w:tc>
        <w:tc>
          <w:tcPr>
            <w:tcW w:w="600" w:type="dxa"/>
          </w:tcPr>
          <w:p w14:paraId="3946A85F" w14:textId="77777777" w:rsidR="00B50050" w:rsidRDefault="00B50050" w:rsidP="0088127C">
            <w:pPr>
              <w:pStyle w:val="OtherTableBody"/>
            </w:pPr>
            <w:r>
              <w:t>6</w:t>
            </w:r>
          </w:p>
        </w:tc>
        <w:tc>
          <w:tcPr>
            <w:tcW w:w="600" w:type="dxa"/>
          </w:tcPr>
          <w:p w14:paraId="66B61EE0" w14:textId="77777777" w:rsidR="00B50050" w:rsidRDefault="00B50050" w:rsidP="0088127C">
            <w:pPr>
              <w:pStyle w:val="OtherTableBody"/>
            </w:pPr>
            <w:r>
              <w:t>..</w:t>
            </w:r>
          </w:p>
        </w:tc>
        <w:tc>
          <w:tcPr>
            <w:tcW w:w="600" w:type="dxa"/>
          </w:tcPr>
          <w:p w14:paraId="73CB5376" w14:textId="77777777" w:rsidR="00B50050" w:rsidRDefault="00B50050" w:rsidP="0088127C">
            <w:pPr>
              <w:pStyle w:val="OtherTableBody"/>
            </w:pPr>
          </w:p>
        </w:tc>
        <w:tc>
          <w:tcPr>
            <w:tcW w:w="600" w:type="dxa"/>
          </w:tcPr>
          <w:p w14:paraId="5A4DB8C5" w14:textId="77777777" w:rsidR="00B50050" w:rsidRDefault="00B50050" w:rsidP="0088127C">
            <w:pPr>
              <w:pStyle w:val="OtherTableBody"/>
            </w:pPr>
            <w:r>
              <w:t>CWE</w:t>
            </w:r>
          </w:p>
        </w:tc>
        <w:tc>
          <w:tcPr>
            <w:tcW w:w="700" w:type="dxa"/>
          </w:tcPr>
          <w:p w14:paraId="72B654C6" w14:textId="77777777" w:rsidR="00B50050" w:rsidRDefault="00B50050" w:rsidP="0088127C">
            <w:pPr>
              <w:pStyle w:val="OtherTableBody"/>
            </w:pPr>
          </w:p>
        </w:tc>
        <w:tc>
          <w:tcPr>
            <w:tcW w:w="600" w:type="dxa"/>
          </w:tcPr>
          <w:p w14:paraId="57DF2FC2" w14:textId="77777777" w:rsidR="00B50050" w:rsidRDefault="00B50050" w:rsidP="0088127C">
            <w:pPr>
              <w:pStyle w:val="OtherTableBody"/>
            </w:pPr>
            <w:r>
              <w:t>0705</w:t>
            </w:r>
          </w:p>
        </w:tc>
        <w:tc>
          <w:tcPr>
            <w:tcW w:w="900" w:type="dxa"/>
          </w:tcPr>
          <w:p w14:paraId="2837FAD2" w14:textId="77777777" w:rsidR="00B50050" w:rsidRDefault="00B50050" w:rsidP="0088127C">
            <w:pPr>
              <w:pStyle w:val="OtherTableBody"/>
            </w:pPr>
            <w:r>
              <w:t>4A.4.5.6</w:t>
            </w:r>
          </w:p>
        </w:tc>
      </w:tr>
      <w:tr w:rsidR="00B50050" w14:paraId="69AB643D" w14:textId="77777777" w:rsidTr="00195548">
        <w:tc>
          <w:tcPr>
            <w:tcW w:w="3500" w:type="dxa"/>
          </w:tcPr>
          <w:p w14:paraId="7B38FF07" w14:textId="77777777" w:rsidR="00B50050" w:rsidRDefault="00B50050" w:rsidP="0088127C">
            <w:pPr>
              <w:pStyle w:val="OtherTableBody"/>
            </w:pPr>
            <w:r>
              <w:t>Actual Drug Strength Volume</w:t>
            </w:r>
          </w:p>
        </w:tc>
        <w:tc>
          <w:tcPr>
            <w:tcW w:w="700" w:type="dxa"/>
          </w:tcPr>
          <w:p w14:paraId="549CB404" w14:textId="77777777" w:rsidR="00B50050" w:rsidRDefault="00B50050" w:rsidP="0088127C">
            <w:pPr>
              <w:pStyle w:val="OtherTableBody"/>
            </w:pPr>
            <w:r>
              <w:t>01686</w:t>
            </w:r>
          </w:p>
        </w:tc>
        <w:tc>
          <w:tcPr>
            <w:tcW w:w="600" w:type="dxa"/>
          </w:tcPr>
          <w:p w14:paraId="1AB2DCB1" w14:textId="77777777" w:rsidR="00B50050" w:rsidRDefault="00B50050" w:rsidP="0088127C">
            <w:pPr>
              <w:pStyle w:val="OtherTableBody"/>
            </w:pPr>
            <w:r>
              <w:t>RXD</w:t>
            </w:r>
          </w:p>
        </w:tc>
        <w:tc>
          <w:tcPr>
            <w:tcW w:w="600" w:type="dxa"/>
          </w:tcPr>
          <w:p w14:paraId="5AC9209B" w14:textId="77777777" w:rsidR="00B50050" w:rsidRDefault="00B50050" w:rsidP="0088127C">
            <w:pPr>
              <w:pStyle w:val="OtherTableBody"/>
            </w:pPr>
            <w:r>
              <w:t>28</w:t>
            </w:r>
          </w:p>
        </w:tc>
        <w:tc>
          <w:tcPr>
            <w:tcW w:w="600" w:type="dxa"/>
          </w:tcPr>
          <w:p w14:paraId="70F4BDE3" w14:textId="77777777" w:rsidR="00B50050" w:rsidRDefault="00B50050" w:rsidP="0088127C">
            <w:pPr>
              <w:pStyle w:val="OtherTableBody"/>
            </w:pPr>
            <w:r>
              <w:t>..</w:t>
            </w:r>
          </w:p>
        </w:tc>
        <w:tc>
          <w:tcPr>
            <w:tcW w:w="600" w:type="dxa"/>
          </w:tcPr>
          <w:p w14:paraId="782596A9" w14:textId="77777777" w:rsidR="00B50050" w:rsidRDefault="00B50050" w:rsidP="0088127C">
            <w:pPr>
              <w:pStyle w:val="OtherTableBody"/>
            </w:pPr>
            <w:r>
              <w:t>5=</w:t>
            </w:r>
          </w:p>
        </w:tc>
        <w:tc>
          <w:tcPr>
            <w:tcW w:w="600" w:type="dxa"/>
          </w:tcPr>
          <w:p w14:paraId="5511D27F" w14:textId="77777777" w:rsidR="00B50050" w:rsidRDefault="00B50050" w:rsidP="0088127C">
            <w:pPr>
              <w:pStyle w:val="OtherTableBody"/>
            </w:pPr>
            <w:r>
              <w:t>NM</w:t>
            </w:r>
          </w:p>
        </w:tc>
        <w:tc>
          <w:tcPr>
            <w:tcW w:w="700" w:type="dxa"/>
          </w:tcPr>
          <w:p w14:paraId="27C52AC7" w14:textId="77777777" w:rsidR="00B50050" w:rsidRDefault="00B50050" w:rsidP="0088127C">
            <w:pPr>
              <w:pStyle w:val="OtherTableBody"/>
            </w:pPr>
          </w:p>
        </w:tc>
        <w:tc>
          <w:tcPr>
            <w:tcW w:w="600" w:type="dxa"/>
          </w:tcPr>
          <w:p w14:paraId="5206E990" w14:textId="77777777" w:rsidR="00B50050" w:rsidRDefault="00B50050" w:rsidP="0088127C">
            <w:pPr>
              <w:pStyle w:val="OtherTableBody"/>
            </w:pPr>
          </w:p>
        </w:tc>
        <w:tc>
          <w:tcPr>
            <w:tcW w:w="900" w:type="dxa"/>
          </w:tcPr>
          <w:p w14:paraId="6E3B07E9" w14:textId="77777777" w:rsidR="00B50050" w:rsidRDefault="00B50050" w:rsidP="0088127C">
            <w:pPr>
              <w:pStyle w:val="OtherTableBody"/>
            </w:pPr>
            <w:r>
              <w:t>4A.4.5.28</w:t>
            </w:r>
          </w:p>
        </w:tc>
      </w:tr>
      <w:tr w:rsidR="00B50050" w14:paraId="2328286C" w14:textId="77777777" w:rsidTr="00195548">
        <w:tc>
          <w:tcPr>
            <w:tcW w:w="3500" w:type="dxa"/>
          </w:tcPr>
          <w:p w14:paraId="6F3155E5" w14:textId="77777777" w:rsidR="00B50050" w:rsidRDefault="00B50050" w:rsidP="0088127C">
            <w:pPr>
              <w:pStyle w:val="OtherTableBody"/>
            </w:pPr>
            <w:r>
              <w:t>Actual Drug Strength Volume Units</w:t>
            </w:r>
          </w:p>
        </w:tc>
        <w:tc>
          <w:tcPr>
            <w:tcW w:w="700" w:type="dxa"/>
          </w:tcPr>
          <w:p w14:paraId="52B914F2" w14:textId="77777777" w:rsidR="00B50050" w:rsidRDefault="00B50050" w:rsidP="0088127C">
            <w:pPr>
              <w:pStyle w:val="OtherTableBody"/>
            </w:pPr>
            <w:r>
              <w:t>01687</w:t>
            </w:r>
          </w:p>
        </w:tc>
        <w:tc>
          <w:tcPr>
            <w:tcW w:w="600" w:type="dxa"/>
          </w:tcPr>
          <w:p w14:paraId="21657157" w14:textId="77777777" w:rsidR="00B50050" w:rsidRDefault="00B50050" w:rsidP="0088127C">
            <w:pPr>
              <w:pStyle w:val="OtherTableBody"/>
            </w:pPr>
            <w:r>
              <w:t>RXD</w:t>
            </w:r>
          </w:p>
        </w:tc>
        <w:tc>
          <w:tcPr>
            <w:tcW w:w="600" w:type="dxa"/>
          </w:tcPr>
          <w:p w14:paraId="4BB9DFE3" w14:textId="77777777" w:rsidR="00B50050" w:rsidRDefault="00B50050" w:rsidP="0088127C">
            <w:pPr>
              <w:pStyle w:val="OtherTableBody"/>
            </w:pPr>
            <w:r>
              <w:t>29</w:t>
            </w:r>
          </w:p>
        </w:tc>
        <w:tc>
          <w:tcPr>
            <w:tcW w:w="600" w:type="dxa"/>
          </w:tcPr>
          <w:p w14:paraId="34CED3AB" w14:textId="77777777" w:rsidR="00B50050" w:rsidRDefault="00B50050" w:rsidP="0088127C">
            <w:pPr>
              <w:pStyle w:val="OtherTableBody"/>
            </w:pPr>
            <w:r>
              <w:t>..</w:t>
            </w:r>
          </w:p>
        </w:tc>
        <w:tc>
          <w:tcPr>
            <w:tcW w:w="600" w:type="dxa"/>
          </w:tcPr>
          <w:p w14:paraId="7D9B168B" w14:textId="77777777" w:rsidR="00B50050" w:rsidRDefault="00B50050" w:rsidP="0088127C">
            <w:pPr>
              <w:pStyle w:val="OtherTableBody"/>
            </w:pPr>
          </w:p>
        </w:tc>
        <w:tc>
          <w:tcPr>
            <w:tcW w:w="600" w:type="dxa"/>
          </w:tcPr>
          <w:p w14:paraId="41BCC104" w14:textId="77777777" w:rsidR="00B50050" w:rsidRDefault="00B50050" w:rsidP="0088127C">
            <w:pPr>
              <w:pStyle w:val="OtherTableBody"/>
            </w:pPr>
            <w:r>
              <w:t>CWE</w:t>
            </w:r>
          </w:p>
        </w:tc>
        <w:tc>
          <w:tcPr>
            <w:tcW w:w="700" w:type="dxa"/>
          </w:tcPr>
          <w:p w14:paraId="01458D4D" w14:textId="77777777" w:rsidR="00B50050" w:rsidRDefault="00B50050" w:rsidP="0088127C">
            <w:pPr>
              <w:pStyle w:val="OtherTableBody"/>
            </w:pPr>
          </w:p>
        </w:tc>
        <w:tc>
          <w:tcPr>
            <w:tcW w:w="600" w:type="dxa"/>
          </w:tcPr>
          <w:p w14:paraId="644A6417" w14:textId="77777777" w:rsidR="00B50050" w:rsidRDefault="00B50050" w:rsidP="0088127C">
            <w:pPr>
              <w:pStyle w:val="OtherTableBody"/>
            </w:pPr>
            <w:r>
              <w:t>0713</w:t>
            </w:r>
          </w:p>
        </w:tc>
        <w:tc>
          <w:tcPr>
            <w:tcW w:w="900" w:type="dxa"/>
          </w:tcPr>
          <w:p w14:paraId="14EEAB23" w14:textId="77777777" w:rsidR="00B50050" w:rsidRDefault="00B50050" w:rsidP="0088127C">
            <w:pPr>
              <w:pStyle w:val="OtherTableBody"/>
            </w:pPr>
            <w:r>
              <w:t>4A.4.5.29</w:t>
            </w:r>
          </w:p>
        </w:tc>
      </w:tr>
      <w:tr w:rsidR="00B50050" w14:paraId="691F44AD" w14:textId="77777777" w:rsidTr="00195548">
        <w:tc>
          <w:tcPr>
            <w:tcW w:w="3500" w:type="dxa"/>
          </w:tcPr>
          <w:p w14:paraId="56A36E61" w14:textId="77777777" w:rsidR="00B50050" w:rsidRDefault="00B50050" w:rsidP="0088127C">
            <w:pPr>
              <w:pStyle w:val="OtherTableBody"/>
            </w:pPr>
            <w:r>
              <w:t>Actual Length of Inpatient Stay</w:t>
            </w:r>
          </w:p>
        </w:tc>
        <w:tc>
          <w:tcPr>
            <w:tcW w:w="700" w:type="dxa"/>
          </w:tcPr>
          <w:p w14:paraId="56CE7373" w14:textId="77777777" w:rsidR="00B50050" w:rsidRDefault="00B50050" w:rsidP="0088127C">
            <w:pPr>
              <w:pStyle w:val="OtherTableBody"/>
            </w:pPr>
            <w:r>
              <w:t>00712</w:t>
            </w:r>
          </w:p>
        </w:tc>
        <w:tc>
          <w:tcPr>
            <w:tcW w:w="600" w:type="dxa"/>
          </w:tcPr>
          <w:p w14:paraId="492FF86A" w14:textId="77777777" w:rsidR="00B50050" w:rsidRDefault="00B50050" w:rsidP="0088127C">
            <w:pPr>
              <w:pStyle w:val="OtherTableBody"/>
            </w:pPr>
            <w:r>
              <w:t>PV2</w:t>
            </w:r>
          </w:p>
        </w:tc>
        <w:tc>
          <w:tcPr>
            <w:tcW w:w="600" w:type="dxa"/>
          </w:tcPr>
          <w:p w14:paraId="5059DB17" w14:textId="77777777" w:rsidR="00B50050" w:rsidRDefault="00B50050" w:rsidP="0088127C">
            <w:pPr>
              <w:pStyle w:val="OtherTableBody"/>
            </w:pPr>
            <w:r>
              <w:t>11</w:t>
            </w:r>
          </w:p>
        </w:tc>
        <w:tc>
          <w:tcPr>
            <w:tcW w:w="600" w:type="dxa"/>
          </w:tcPr>
          <w:p w14:paraId="2236E05E" w14:textId="77777777" w:rsidR="00B50050" w:rsidRDefault="00B50050" w:rsidP="0088127C">
            <w:pPr>
              <w:pStyle w:val="OtherTableBody"/>
            </w:pPr>
            <w:r>
              <w:t>..</w:t>
            </w:r>
          </w:p>
        </w:tc>
        <w:tc>
          <w:tcPr>
            <w:tcW w:w="600" w:type="dxa"/>
          </w:tcPr>
          <w:p w14:paraId="2E4A35EA" w14:textId="77777777" w:rsidR="00B50050" w:rsidRDefault="00B50050" w:rsidP="0088127C">
            <w:pPr>
              <w:pStyle w:val="OtherTableBody"/>
            </w:pPr>
            <w:r>
              <w:t>3=</w:t>
            </w:r>
          </w:p>
        </w:tc>
        <w:tc>
          <w:tcPr>
            <w:tcW w:w="600" w:type="dxa"/>
          </w:tcPr>
          <w:p w14:paraId="70031B96" w14:textId="77777777" w:rsidR="00B50050" w:rsidRDefault="00B50050" w:rsidP="0088127C">
            <w:pPr>
              <w:pStyle w:val="OtherTableBody"/>
            </w:pPr>
            <w:r>
              <w:t>NM</w:t>
            </w:r>
          </w:p>
        </w:tc>
        <w:tc>
          <w:tcPr>
            <w:tcW w:w="700" w:type="dxa"/>
          </w:tcPr>
          <w:p w14:paraId="42463191" w14:textId="77777777" w:rsidR="00B50050" w:rsidRDefault="00B50050" w:rsidP="0088127C">
            <w:pPr>
              <w:pStyle w:val="OtherTableBody"/>
            </w:pPr>
          </w:p>
        </w:tc>
        <w:tc>
          <w:tcPr>
            <w:tcW w:w="600" w:type="dxa"/>
          </w:tcPr>
          <w:p w14:paraId="19E86D0E" w14:textId="77777777" w:rsidR="00B50050" w:rsidRDefault="00B50050" w:rsidP="0088127C">
            <w:pPr>
              <w:pStyle w:val="OtherTableBody"/>
            </w:pPr>
          </w:p>
        </w:tc>
        <w:tc>
          <w:tcPr>
            <w:tcW w:w="900" w:type="dxa"/>
          </w:tcPr>
          <w:p w14:paraId="04AC82B6" w14:textId="77777777" w:rsidR="00B50050" w:rsidRDefault="00B50050" w:rsidP="0088127C">
            <w:pPr>
              <w:pStyle w:val="OtherTableBody"/>
            </w:pPr>
            <w:r>
              <w:t>3.4.4.11</w:t>
            </w:r>
          </w:p>
        </w:tc>
      </w:tr>
      <w:tr w:rsidR="00B50050" w14:paraId="4BFA6274" w14:textId="77777777" w:rsidTr="00195548">
        <w:tc>
          <w:tcPr>
            <w:tcW w:w="3500" w:type="dxa"/>
          </w:tcPr>
          <w:p w14:paraId="6F9A8267" w14:textId="77777777" w:rsidR="00B50050" w:rsidRDefault="00B50050" w:rsidP="0088127C">
            <w:pPr>
              <w:pStyle w:val="OtherTableBody"/>
            </w:pPr>
            <w:r>
              <w:t>Actual Markup</w:t>
            </w:r>
          </w:p>
        </w:tc>
        <w:tc>
          <w:tcPr>
            <w:tcW w:w="700" w:type="dxa"/>
          </w:tcPr>
          <w:p w14:paraId="1589964B" w14:textId="77777777" w:rsidR="00B50050" w:rsidRDefault="00B50050" w:rsidP="0088127C">
            <w:pPr>
              <w:pStyle w:val="OtherTableBody"/>
            </w:pPr>
            <w:r>
              <w:t>02406</w:t>
            </w:r>
          </w:p>
        </w:tc>
        <w:tc>
          <w:tcPr>
            <w:tcW w:w="600" w:type="dxa"/>
          </w:tcPr>
          <w:p w14:paraId="5A576BE0" w14:textId="77777777" w:rsidR="00B50050" w:rsidRDefault="00B50050" w:rsidP="0088127C">
            <w:pPr>
              <w:pStyle w:val="OtherTableBody"/>
            </w:pPr>
            <w:r>
              <w:t>CTR</w:t>
            </w:r>
          </w:p>
        </w:tc>
        <w:tc>
          <w:tcPr>
            <w:tcW w:w="600" w:type="dxa"/>
          </w:tcPr>
          <w:p w14:paraId="66D245CB" w14:textId="77777777" w:rsidR="00B50050" w:rsidRDefault="00B50050" w:rsidP="0088127C">
            <w:pPr>
              <w:pStyle w:val="OtherTableBody"/>
            </w:pPr>
            <w:r>
              <w:t>15</w:t>
            </w:r>
          </w:p>
        </w:tc>
        <w:tc>
          <w:tcPr>
            <w:tcW w:w="600" w:type="dxa"/>
          </w:tcPr>
          <w:p w14:paraId="2BCC5949" w14:textId="77777777" w:rsidR="00B50050" w:rsidRDefault="00B50050" w:rsidP="0088127C">
            <w:pPr>
              <w:pStyle w:val="OtherTableBody"/>
            </w:pPr>
            <w:r>
              <w:t>..</w:t>
            </w:r>
          </w:p>
        </w:tc>
        <w:tc>
          <w:tcPr>
            <w:tcW w:w="600" w:type="dxa"/>
          </w:tcPr>
          <w:p w14:paraId="598A0582" w14:textId="77777777" w:rsidR="00B50050" w:rsidRDefault="00B50050" w:rsidP="0088127C">
            <w:pPr>
              <w:pStyle w:val="OtherTableBody"/>
            </w:pPr>
          </w:p>
        </w:tc>
        <w:tc>
          <w:tcPr>
            <w:tcW w:w="600" w:type="dxa"/>
          </w:tcPr>
          <w:p w14:paraId="1F022AB7" w14:textId="77777777" w:rsidR="00B50050" w:rsidRDefault="00B50050" w:rsidP="0088127C">
            <w:pPr>
              <w:pStyle w:val="OtherTableBody"/>
            </w:pPr>
            <w:r>
              <w:t>MOP</w:t>
            </w:r>
          </w:p>
        </w:tc>
        <w:tc>
          <w:tcPr>
            <w:tcW w:w="700" w:type="dxa"/>
          </w:tcPr>
          <w:p w14:paraId="312D63D5" w14:textId="77777777" w:rsidR="00B50050" w:rsidRDefault="00B50050" w:rsidP="0088127C">
            <w:pPr>
              <w:pStyle w:val="OtherTableBody"/>
            </w:pPr>
          </w:p>
        </w:tc>
        <w:tc>
          <w:tcPr>
            <w:tcW w:w="600" w:type="dxa"/>
          </w:tcPr>
          <w:p w14:paraId="355BA272" w14:textId="77777777" w:rsidR="00B50050" w:rsidRDefault="00B50050" w:rsidP="0088127C">
            <w:pPr>
              <w:pStyle w:val="OtherTableBody"/>
            </w:pPr>
          </w:p>
        </w:tc>
        <w:tc>
          <w:tcPr>
            <w:tcW w:w="900" w:type="dxa"/>
          </w:tcPr>
          <w:p w14:paraId="1773AE82" w14:textId="77777777" w:rsidR="00B50050" w:rsidRDefault="00B50050" w:rsidP="0088127C">
            <w:pPr>
              <w:pStyle w:val="OtherTableBody"/>
            </w:pPr>
            <w:r>
              <w:t>8.14.2.15</w:t>
            </w:r>
          </w:p>
        </w:tc>
      </w:tr>
      <w:tr w:rsidR="00B50050" w14:paraId="088578EA" w14:textId="77777777" w:rsidTr="00195548">
        <w:tc>
          <w:tcPr>
            <w:tcW w:w="3500" w:type="dxa"/>
          </w:tcPr>
          <w:p w14:paraId="5F9FE2F1" w14:textId="77777777" w:rsidR="00B50050" w:rsidRDefault="00B50050" w:rsidP="0088127C">
            <w:pPr>
              <w:pStyle w:val="OtherTableBody"/>
            </w:pPr>
            <w:r>
              <w:t>Actual Problem Resolution Date/Time</w:t>
            </w:r>
          </w:p>
        </w:tc>
        <w:tc>
          <w:tcPr>
            <w:tcW w:w="700" w:type="dxa"/>
          </w:tcPr>
          <w:p w14:paraId="13D2197C" w14:textId="77777777" w:rsidR="00B50050" w:rsidRDefault="00B50050" w:rsidP="0088127C">
            <w:pPr>
              <w:pStyle w:val="OtherTableBody"/>
            </w:pPr>
            <w:r>
              <w:t>00844</w:t>
            </w:r>
          </w:p>
        </w:tc>
        <w:tc>
          <w:tcPr>
            <w:tcW w:w="600" w:type="dxa"/>
          </w:tcPr>
          <w:p w14:paraId="7E286D08" w14:textId="77777777" w:rsidR="00B50050" w:rsidRDefault="00B50050" w:rsidP="0088127C">
            <w:pPr>
              <w:pStyle w:val="OtherTableBody"/>
            </w:pPr>
            <w:r>
              <w:t>PRB</w:t>
            </w:r>
          </w:p>
        </w:tc>
        <w:tc>
          <w:tcPr>
            <w:tcW w:w="600" w:type="dxa"/>
          </w:tcPr>
          <w:p w14:paraId="6FEBB494" w14:textId="77777777" w:rsidR="00B50050" w:rsidRDefault="00B50050" w:rsidP="0088127C">
            <w:pPr>
              <w:pStyle w:val="OtherTableBody"/>
            </w:pPr>
            <w:r>
              <w:t>9</w:t>
            </w:r>
          </w:p>
        </w:tc>
        <w:tc>
          <w:tcPr>
            <w:tcW w:w="600" w:type="dxa"/>
          </w:tcPr>
          <w:p w14:paraId="407B8887" w14:textId="77777777" w:rsidR="00B50050" w:rsidRDefault="00B50050" w:rsidP="0088127C">
            <w:pPr>
              <w:pStyle w:val="OtherTableBody"/>
            </w:pPr>
            <w:r>
              <w:t>..</w:t>
            </w:r>
          </w:p>
        </w:tc>
        <w:tc>
          <w:tcPr>
            <w:tcW w:w="600" w:type="dxa"/>
          </w:tcPr>
          <w:p w14:paraId="5E317922" w14:textId="77777777" w:rsidR="00B50050" w:rsidRDefault="00B50050" w:rsidP="0088127C">
            <w:pPr>
              <w:pStyle w:val="OtherTableBody"/>
            </w:pPr>
          </w:p>
        </w:tc>
        <w:tc>
          <w:tcPr>
            <w:tcW w:w="600" w:type="dxa"/>
          </w:tcPr>
          <w:p w14:paraId="2B01023E" w14:textId="77777777" w:rsidR="00B50050" w:rsidRDefault="00B50050" w:rsidP="0088127C">
            <w:pPr>
              <w:pStyle w:val="OtherTableBody"/>
            </w:pPr>
            <w:r>
              <w:t>DTM</w:t>
            </w:r>
          </w:p>
        </w:tc>
        <w:tc>
          <w:tcPr>
            <w:tcW w:w="700" w:type="dxa"/>
          </w:tcPr>
          <w:p w14:paraId="60BFC5C9" w14:textId="77777777" w:rsidR="00B50050" w:rsidRDefault="00B50050" w:rsidP="0088127C">
            <w:pPr>
              <w:pStyle w:val="OtherTableBody"/>
            </w:pPr>
          </w:p>
        </w:tc>
        <w:tc>
          <w:tcPr>
            <w:tcW w:w="600" w:type="dxa"/>
          </w:tcPr>
          <w:p w14:paraId="381391E0" w14:textId="77777777" w:rsidR="00B50050" w:rsidRDefault="00B50050" w:rsidP="0088127C">
            <w:pPr>
              <w:pStyle w:val="OtherTableBody"/>
            </w:pPr>
          </w:p>
        </w:tc>
        <w:tc>
          <w:tcPr>
            <w:tcW w:w="900" w:type="dxa"/>
          </w:tcPr>
          <w:p w14:paraId="61D020C1" w14:textId="77777777" w:rsidR="00B50050" w:rsidRDefault="00B50050" w:rsidP="0088127C">
            <w:pPr>
              <w:pStyle w:val="OtherTableBody"/>
            </w:pPr>
            <w:r>
              <w:t>12.4.2.9</w:t>
            </w:r>
          </w:p>
        </w:tc>
      </w:tr>
      <w:tr w:rsidR="00B50050" w14:paraId="1F27C2FB" w14:textId="77777777" w:rsidTr="00195548">
        <w:tc>
          <w:tcPr>
            <w:tcW w:w="3500" w:type="dxa"/>
          </w:tcPr>
          <w:p w14:paraId="037C5299" w14:textId="77777777" w:rsidR="00B50050" w:rsidRDefault="00B50050" w:rsidP="0088127C">
            <w:pPr>
              <w:pStyle w:val="OtherTableBody"/>
            </w:pPr>
            <w:r>
              <w:t>Actual Procedure Type</w:t>
            </w:r>
          </w:p>
        </w:tc>
        <w:tc>
          <w:tcPr>
            <w:tcW w:w="700" w:type="dxa"/>
          </w:tcPr>
          <w:p w14:paraId="537963CA" w14:textId="77777777" w:rsidR="00B50050" w:rsidRDefault="00B50050" w:rsidP="0088127C">
            <w:pPr>
              <w:pStyle w:val="OtherTableBody"/>
            </w:pPr>
            <w:r>
              <w:t>03347</w:t>
            </w:r>
          </w:p>
        </w:tc>
        <w:tc>
          <w:tcPr>
            <w:tcW w:w="600" w:type="dxa"/>
          </w:tcPr>
          <w:p w14:paraId="72F61CAA" w14:textId="77777777" w:rsidR="00B50050" w:rsidRDefault="00B50050" w:rsidP="0088127C">
            <w:pPr>
              <w:pStyle w:val="OtherTableBody"/>
            </w:pPr>
            <w:r>
              <w:t>DON</w:t>
            </w:r>
          </w:p>
        </w:tc>
        <w:tc>
          <w:tcPr>
            <w:tcW w:w="600" w:type="dxa"/>
          </w:tcPr>
          <w:p w14:paraId="66B68F41" w14:textId="77777777" w:rsidR="00B50050" w:rsidRDefault="00B50050" w:rsidP="0088127C">
            <w:pPr>
              <w:pStyle w:val="OtherTableBody"/>
            </w:pPr>
            <w:r>
              <w:t>8</w:t>
            </w:r>
          </w:p>
        </w:tc>
        <w:tc>
          <w:tcPr>
            <w:tcW w:w="600" w:type="dxa"/>
          </w:tcPr>
          <w:p w14:paraId="04A2A73B" w14:textId="77777777" w:rsidR="00B50050" w:rsidRDefault="00B50050" w:rsidP="0088127C">
            <w:pPr>
              <w:pStyle w:val="OtherTableBody"/>
            </w:pPr>
            <w:r>
              <w:t>..</w:t>
            </w:r>
          </w:p>
        </w:tc>
        <w:tc>
          <w:tcPr>
            <w:tcW w:w="600" w:type="dxa"/>
          </w:tcPr>
          <w:p w14:paraId="6EF62426" w14:textId="77777777" w:rsidR="00B50050" w:rsidRDefault="00B50050" w:rsidP="0088127C">
            <w:pPr>
              <w:pStyle w:val="OtherTableBody"/>
            </w:pPr>
          </w:p>
        </w:tc>
        <w:tc>
          <w:tcPr>
            <w:tcW w:w="600" w:type="dxa"/>
          </w:tcPr>
          <w:p w14:paraId="73D5BBF7" w14:textId="77777777" w:rsidR="00B50050" w:rsidRDefault="00B50050" w:rsidP="0088127C">
            <w:pPr>
              <w:pStyle w:val="OtherTableBody"/>
            </w:pPr>
            <w:r>
              <w:t>CNE</w:t>
            </w:r>
          </w:p>
        </w:tc>
        <w:tc>
          <w:tcPr>
            <w:tcW w:w="700" w:type="dxa"/>
          </w:tcPr>
          <w:p w14:paraId="6998DDCD" w14:textId="77777777" w:rsidR="00B50050" w:rsidRDefault="00B50050" w:rsidP="0088127C">
            <w:pPr>
              <w:pStyle w:val="OtherTableBody"/>
            </w:pPr>
            <w:r>
              <w:t>Y</w:t>
            </w:r>
          </w:p>
        </w:tc>
        <w:tc>
          <w:tcPr>
            <w:tcW w:w="600" w:type="dxa"/>
          </w:tcPr>
          <w:p w14:paraId="2881F10B" w14:textId="77777777" w:rsidR="00B50050" w:rsidRDefault="00B50050" w:rsidP="0088127C">
            <w:pPr>
              <w:pStyle w:val="OtherTableBody"/>
            </w:pPr>
            <w:r>
              <w:t>0933</w:t>
            </w:r>
          </w:p>
        </w:tc>
        <w:tc>
          <w:tcPr>
            <w:tcW w:w="900" w:type="dxa"/>
          </w:tcPr>
          <w:p w14:paraId="1C08F83B" w14:textId="77777777" w:rsidR="00B50050" w:rsidRDefault="00B50050" w:rsidP="0088127C">
            <w:pPr>
              <w:pStyle w:val="OtherTableBody"/>
            </w:pPr>
            <w:r>
              <w:t>4.17.1.8</w:t>
            </w:r>
          </w:p>
        </w:tc>
      </w:tr>
      <w:tr w:rsidR="00B50050" w14:paraId="3DA4573D" w14:textId="77777777" w:rsidTr="00195548">
        <w:tc>
          <w:tcPr>
            <w:tcW w:w="3500" w:type="dxa"/>
          </w:tcPr>
          <w:p w14:paraId="536FDEF7" w14:textId="77777777" w:rsidR="00B50050" w:rsidRDefault="00B50050" w:rsidP="0088127C">
            <w:pPr>
              <w:pStyle w:val="OtherTableBody"/>
            </w:pPr>
            <w:r>
              <w:t>Actual Strength</w:t>
            </w:r>
          </w:p>
        </w:tc>
        <w:tc>
          <w:tcPr>
            <w:tcW w:w="700" w:type="dxa"/>
          </w:tcPr>
          <w:p w14:paraId="05C98406" w14:textId="77777777" w:rsidR="00B50050" w:rsidRDefault="00B50050" w:rsidP="0088127C">
            <w:pPr>
              <w:pStyle w:val="OtherTableBody"/>
            </w:pPr>
            <w:r>
              <w:t>01132</w:t>
            </w:r>
          </w:p>
        </w:tc>
        <w:tc>
          <w:tcPr>
            <w:tcW w:w="600" w:type="dxa"/>
          </w:tcPr>
          <w:p w14:paraId="1EDA88F0" w14:textId="77777777" w:rsidR="00B50050" w:rsidRDefault="00B50050" w:rsidP="0088127C">
            <w:pPr>
              <w:pStyle w:val="OtherTableBody"/>
            </w:pPr>
            <w:r>
              <w:t>RXD</w:t>
            </w:r>
          </w:p>
        </w:tc>
        <w:tc>
          <w:tcPr>
            <w:tcW w:w="600" w:type="dxa"/>
          </w:tcPr>
          <w:p w14:paraId="40C41FDA" w14:textId="77777777" w:rsidR="00B50050" w:rsidRDefault="00B50050" w:rsidP="0088127C">
            <w:pPr>
              <w:pStyle w:val="OtherTableBody"/>
            </w:pPr>
            <w:r>
              <w:t>16</w:t>
            </w:r>
          </w:p>
        </w:tc>
        <w:tc>
          <w:tcPr>
            <w:tcW w:w="600" w:type="dxa"/>
          </w:tcPr>
          <w:p w14:paraId="3F06BEAB" w14:textId="77777777" w:rsidR="00B50050" w:rsidRDefault="00B50050" w:rsidP="0088127C">
            <w:pPr>
              <w:pStyle w:val="OtherTableBody"/>
            </w:pPr>
            <w:r>
              <w:t>..</w:t>
            </w:r>
          </w:p>
        </w:tc>
        <w:tc>
          <w:tcPr>
            <w:tcW w:w="600" w:type="dxa"/>
          </w:tcPr>
          <w:p w14:paraId="00CD831C" w14:textId="77777777" w:rsidR="00B50050" w:rsidRDefault="00B50050" w:rsidP="0088127C">
            <w:pPr>
              <w:pStyle w:val="OtherTableBody"/>
            </w:pPr>
          </w:p>
        </w:tc>
        <w:tc>
          <w:tcPr>
            <w:tcW w:w="600" w:type="dxa"/>
          </w:tcPr>
          <w:p w14:paraId="672B8C9B" w14:textId="77777777" w:rsidR="00B50050" w:rsidRDefault="00B50050" w:rsidP="0088127C">
            <w:pPr>
              <w:pStyle w:val="OtherTableBody"/>
            </w:pPr>
            <w:r>
              <w:t>NM</w:t>
            </w:r>
          </w:p>
        </w:tc>
        <w:tc>
          <w:tcPr>
            <w:tcW w:w="700" w:type="dxa"/>
          </w:tcPr>
          <w:p w14:paraId="0CBE026F" w14:textId="77777777" w:rsidR="00B50050" w:rsidRDefault="00B50050" w:rsidP="0088127C">
            <w:pPr>
              <w:pStyle w:val="OtherTableBody"/>
            </w:pPr>
          </w:p>
        </w:tc>
        <w:tc>
          <w:tcPr>
            <w:tcW w:w="600" w:type="dxa"/>
          </w:tcPr>
          <w:p w14:paraId="70701F62" w14:textId="77777777" w:rsidR="00B50050" w:rsidRDefault="00B50050" w:rsidP="0088127C">
            <w:pPr>
              <w:pStyle w:val="OtherTableBody"/>
            </w:pPr>
          </w:p>
        </w:tc>
        <w:tc>
          <w:tcPr>
            <w:tcW w:w="900" w:type="dxa"/>
          </w:tcPr>
          <w:p w14:paraId="1870E23F" w14:textId="77777777" w:rsidR="00B50050" w:rsidRDefault="00B50050" w:rsidP="0088127C">
            <w:pPr>
              <w:pStyle w:val="OtherTableBody"/>
            </w:pPr>
            <w:r>
              <w:t>4A.4.5.16</w:t>
            </w:r>
          </w:p>
        </w:tc>
      </w:tr>
      <w:tr w:rsidR="00B50050" w14:paraId="35963A7F" w14:textId="77777777" w:rsidTr="00195548">
        <w:tc>
          <w:tcPr>
            <w:tcW w:w="3500" w:type="dxa"/>
          </w:tcPr>
          <w:p w14:paraId="64B39C85" w14:textId="77777777" w:rsidR="00B50050" w:rsidRDefault="00B50050" w:rsidP="0088127C">
            <w:pPr>
              <w:pStyle w:val="OtherTableBody"/>
            </w:pPr>
            <w:r>
              <w:lastRenderedPageBreak/>
              <w:t>Actual Strength Unit</w:t>
            </w:r>
          </w:p>
        </w:tc>
        <w:tc>
          <w:tcPr>
            <w:tcW w:w="700" w:type="dxa"/>
          </w:tcPr>
          <w:p w14:paraId="59888098" w14:textId="77777777" w:rsidR="00B50050" w:rsidRDefault="00B50050" w:rsidP="0088127C">
            <w:pPr>
              <w:pStyle w:val="OtherTableBody"/>
            </w:pPr>
            <w:r>
              <w:t>01133</w:t>
            </w:r>
          </w:p>
        </w:tc>
        <w:tc>
          <w:tcPr>
            <w:tcW w:w="600" w:type="dxa"/>
          </w:tcPr>
          <w:p w14:paraId="64BA1EBC" w14:textId="77777777" w:rsidR="00B50050" w:rsidRDefault="00B50050" w:rsidP="0088127C">
            <w:pPr>
              <w:pStyle w:val="OtherTableBody"/>
            </w:pPr>
            <w:r>
              <w:t>RXD</w:t>
            </w:r>
          </w:p>
        </w:tc>
        <w:tc>
          <w:tcPr>
            <w:tcW w:w="600" w:type="dxa"/>
          </w:tcPr>
          <w:p w14:paraId="5339F221" w14:textId="77777777" w:rsidR="00B50050" w:rsidRDefault="00B50050" w:rsidP="0088127C">
            <w:pPr>
              <w:pStyle w:val="OtherTableBody"/>
            </w:pPr>
            <w:r>
              <w:t>17</w:t>
            </w:r>
          </w:p>
        </w:tc>
        <w:tc>
          <w:tcPr>
            <w:tcW w:w="600" w:type="dxa"/>
          </w:tcPr>
          <w:p w14:paraId="710AC20A" w14:textId="77777777" w:rsidR="00B50050" w:rsidRDefault="00B50050" w:rsidP="0088127C">
            <w:pPr>
              <w:pStyle w:val="OtherTableBody"/>
            </w:pPr>
            <w:r>
              <w:t>..</w:t>
            </w:r>
          </w:p>
        </w:tc>
        <w:tc>
          <w:tcPr>
            <w:tcW w:w="600" w:type="dxa"/>
          </w:tcPr>
          <w:p w14:paraId="44C2E29B" w14:textId="77777777" w:rsidR="00B50050" w:rsidRDefault="00B50050" w:rsidP="0088127C">
            <w:pPr>
              <w:pStyle w:val="OtherTableBody"/>
            </w:pPr>
          </w:p>
        </w:tc>
        <w:tc>
          <w:tcPr>
            <w:tcW w:w="600" w:type="dxa"/>
          </w:tcPr>
          <w:p w14:paraId="037C4096" w14:textId="77777777" w:rsidR="00B50050" w:rsidRDefault="00B50050" w:rsidP="0088127C">
            <w:pPr>
              <w:pStyle w:val="OtherTableBody"/>
            </w:pPr>
            <w:r>
              <w:t>CWE</w:t>
            </w:r>
          </w:p>
        </w:tc>
        <w:tc>
          <w:tcPr>
            <w:tcW w:w="700" w:type="dxa"/>
          </w:tcPr>
          <w:p w14:paraId="50C659A9" w14:textId="77777777" w:rsidR="00B50050" w:rsidRDefault="00B50050" w:rsidP="0088127C">
            <w:pPr>
              <w:pStyle w:val="OtherTableBody"/>
            </w:pPr>
          </w:p>
        </w:tc>
        <w:tc>
          <w:tcPr>
            <w:tcW w:w="600" w:type="dxa"/>
          </w:tcPr>
          <w:p w14:paraId="646A97D0" w14:textId="77777777" w:rsidR="00B50050" w:rsidRDefault="00B50050" w:rsidP="0088127C">
            <w:pPr>
              <w:pStyle w:val="OtherTableBody"/>
            </w:pPr>
            <w:r>
              <w:t>0707</w:t>
            </w:r>
          </w:p>
        </w:tc>
        <w:tc>
          <w:tcPr>
            <w:tcW w:w="900" w:type="dxa"/>
          </w:tcPr>
          <w:p w14:paraId="684EE439" w14:textId="77777777" w:rsidR="00B50050" w:rsidRDefault="00B50050" w:rsidP="0088127C">
            <w:pPr>
              <w:pStyle w:val="OtherTableBody"/>
            </w:pPr>
            <w:r>
              <w:t>4A.4.5.17</w:t>
            </w:r>
          </w:p>
        </w:tc>
      </w:tr>
      <w:tr w:rsidR="00B50050" w14:paraId="1DE5AF63" w14:textId="77777777" w:rsidTr="00195548">
        <w:tc>
          <w:tcPr>
            <w:tcW w:w="3500" w:type="dxa"/>
          </w:tcPr>
          <w:p w14:paraId="5F4EE12B" w14:textId="77777777" w:rsidR="00B50050" w:rsidRDefault="00B50050" w:rsidP="0088127C">
            <w:pPr>
              <w:pStyle w:val="OtherTableBody"/>
            </w:pPr>
            <w:r>
              <w:t>Addendum Continuation Pointer</w:t>
            </w:r>
          </w:p>
        </w:tc>
        <w:tc>
          <w:tcPr>
            <w:tcW w:w="700" w:type="dxa"/>
          </w:tcPr>
          <w:p w14:paraId="70210FF3" w14:textId="77777777" w:rsidR="00B50050" w:rsidRDefault="00B50050" w:rsidP="0088127C">
            <w:pPr>
              <w:pStyle w:val="OtherTableBody"/>
            </w:pPr>
            <w:r>
              <w:t>00066</w:t>
            </w:r>
          </w:p>
        </w:tc>
        <w:tc>
          <w:tcPr>
            <w:tcW w:w="600" w:type="dxa"/>
          </w:tcPr>
          <w:p w14:paraId="3F6DDB9B" w14:textId="77777777" w:rsidR="00B50050" w:rsidRDefault="00B50050" w:rsidP="0088127C">
            <w:pPr>
              <w:pStyle w:val="OtherTableBody"/>
            </w:pPr>
            <w:r>
              <w:t>ADD</w:t>
            </w:r>
          </w:p>
        </w:tc>
        <w:tc>
          <w:tcPr>
            <w:tcW w:w="600" w:type="dxa"/>
          </w:tcPr>
          <w:p w14:paraId="748EACBC" w14:textId="77777777" w:rsidR="00B50050" w:rsidRDefault="00B50050" w:rsidP="0088127C">
            <w:pPr>
              <w:pStyle w:val="OtherTableBody"/>
            </w:pPr>
            <w:r>
              <w:t>1</w:t>
            </w:r>
          </w:p>
        </w:tc>
        <w:tc>
          <w:tcPr>
            <w:tcW w:w="600" w:type="dxa"/>
          </w:tcPr>
          <w:p w14:paraId="2085A9ED" w14:textId="77777777" w:rsidR="00B50050" w:rsidRDefault="00B50050" w:rsidP="0088127C">
            <w:pPr>
              <w:pStyle w:val="OtherTableBody"/>
            </w:pPr>
            <w:r>
              <w:t>..</w:t>
            </w:r>
          </w:p>
        </w:tc>
        <w:tc>
          <w:tcPr>
            <w:tcW w:w="600" w:type="dxa"/>
          </w:tcPr>
          <w:p w14:paraId="42D4A5DD" w14:textId="77777777" w:rsidR="00B50050" w:rsidRDefault="00B50050" w:rsidP="0088127C">
            <w:pPr>
              <w:pStyle w:val="OtherTableBody"/>
            </w:pPr>
          </w:p>
        </w:tc>
        <w:tc>
          <w:tcPr>
            <w:tcW w:w="600" w:type="dxa"/>
          </w:tcPr>
          <w:p w14:paraId="72EBF509" w14:textId="77777777" w:rsidR="00B50050" w:rsidRDefault="00B50050" w:rsidP="0088127C">
            <w:pPr>
              <w:pStyle w:val="OtherTableBody"/>
            </w:pPr>
            <w:r>
              <w:t>ST</w:t>
            </w:r>
          </w:p>
        </w:tc>
        <w:tc>
          <w:tcPr>
            <w:tcW w:w="700" w:type="dxa"/>
          </w:tcPr>
          <w:p w14:paraId="61244DBB" w14:textId="77777777" w:rsidR="00B50050" w:rsidRDefault="00B50050" w:rsidP="0088127C">
            <w:pPr>
              <w:pStyle w:val="OtherTableBody"/>
            </w:pPr>
          </w:p>
        </w:tc>
        <w:tc>
          <w:tcPr>
            <w:tcW w:w="600" w:type="dxa"/>
          </w:tcPr>
          <w:p w14:paraId="48C6FBB0" w14:textId="77777777" w:rsidR="00B50050" w:rsidRDefault="00B50050" w:rsidP="0088127C">
            <w:pPr>
              <w:pStyle w:val="OtherTableBody"/>
            </w:pPr>
          </w:p>
        </w:tc>
        <w:tc>
          <w:tcPr>
            <w:tcW w:w="900" w:type="dxa"/>
          </w:tcPr>
          <w:p w14:paraId="14B27957" w14:textId="77777777" w:rsidR="00B50050" w:rsidRDefault="00B50050" w:rsidP="0088127C">
            <w:pPr>
              <w:pStyle w:val="OtherTableBody"/>
            </w:pPr>
            <w:r>
              <w:t>2.14.1.1</w:t>
            </w:r>
          </w:p>
        </w:tc>
      </w:tr>
      <w:tr w:rsidR="00B50050" w14:paraId="24355FF8" w14:textId="77777777" w:rsidTr="00195548">
        <w:tc>
          <w:tcPr>
            <w:tcW w:w="3500" w:type="dxa"/>
          </w:tcPr>
          <w:p w14:paraId="0F8625F6" w14:textId="77777777" w:rsidR="00B50050" w:rsidRDefault="00B50050" w:rsidP="0088127C">
            <w:pPr>
              <w:pStyle w:val="OtherTableBody"/>
            </w:pPr>
            <w:r>
              <w:t>Additional Insured on Auto</w:t>
            </w:r>
          </w:p>
        </w:tc>
        <w:tc>
          <w:tcPr>
            <w:tcW w:w="700" w:type="dxa"/>
          </w:tcPr>
          <w:p w14:paraId="286AFC4D" w14:textId="77777777" w:rsidR="00B50050" w:rsidRDefault="00B50050" w:rsidP="0088127C">
            <w:pPr>
              <w:pStyle w:val="OtherTableBody"/>
            </w:pPr>
            <w:r>
              <w:t>01275</w:t>
            </w:r>
          </w:p>
        </w:tc>
        <w:tc>
          <w:tcPr>
            <w:tcW w:w="600" w:type="dxa"/>
          </w:tcPr>
          <w:p w14:paraId="2B5DD6B6" w14:textId="77777777" w:rsidR="00B50050" w:rsidRDefault="00B50050" w:rsidP="0088127C">
            <w:pPr>
              <w:pStyle w:val="OtherTableBody"/>
            </w:pPr>
            <w:r>
              <w:t>STF</w:t>
            </w:r>
          </w:p>
        </w:tc>
        <w:tc>
          <w:tcPr>
            <w:tcW w:w="600" w:type="dxa"/>
          </w:tcPr>
          <w:p w14:paraId="4A02DB8F" w14:textId="77777777" w:rsidR="00B50050" w:rsidRDefault="00B50050" w:rsidP="0088127C">
            <w:pPr>
              <w:pStyle w:val="OtherTableBody"/>
            </w:pPr>
            <w:r>
              <w:t>21</w:t>
            </w:r>
          </w:p>
        </w:tc>
        <w:tc>
          <w:tcPr>
            <w:tcW w:w="600" w:type="dxa"/>
          </w:tcPr>
          <w:p w14:paraId="6AADD5D0" w14:textId="77777777" w:rsidR="00B50050" w:rsidRDefault="00B50050" w:rsidP="0088127C">
            <w:pPr>
              <w:pStyle w:val="OtherTableBody"/>
            </w:pPr>
            <w:r>
              <w:t>1..1</w:t>
            </w:r>
          </w:p>
        </w:tc>
        <w:tc>
          <w:tcPr>
            <w:tcW w:w="600" w:type="dxa"/>
          </w:tcPr>
          <w:p w14:paraId="29F076BD" w14:textId="77777777" w:rsidR="00B50050" w:rsidRDefault="00B50050" w:rsidP="0088127C">
            <w:pPr>
              <w:pStyle w:val="OtherTableBody"/>
            </w:pPr>
          </w:p>
        </w:tc>
        <w:tc>
          <w:tcPr>
            <w:tcW w:w="600" w:type="dxa"/>
          </w:tcPr>
          <w:p w14:paraId="0907F2E7" w14:textId="77777777" w:rsidR="00B50050" w:rsidRDefault="00B50050" w:rsidP="0088127C">
            <w:pPr>
              <w:pStyle w:val="OtherTableBody"/>
            </w:pPr>
            <w:r>
              <w:t>ID</w:t>
            </w:r>
          </w:p>
        </w:tc>
        <w:tc>
          <w:tcPr>
            <w:tcW w:w="700" w:type="dxa"/>
          </w:tcPr>
          <w:p w14:paraId="10FE2AEA" w14:textId="77777777" w:rsidR="00B50050" w:rsidRDefault="00B50050" w:rsidP="0088127C">
            <w:pPr>
              <w:pStyle w:val="OtherTableBody"/>
            </w:pPr>
          </w:p>
        </w:tc>
        <w:tc>
          <w:tcPr>
            <w:tcW w:w="600" w:type="dxa"/>
          </w:tcPr>
          <w:p w14:paraId="01C0FFD2" w14:textId="77777777" w:rsidR="00B50050" w:rsidRDefault="00B50050" w:rsidP="0088127C">
            <w:pPr>
              <w:pStyle w:val="OtherTableBody"/>
            </w:pPr>
            <w:r>
              <w:t>0136</w:t>
            </w:r>
          </w:p>
        </w:tc>
        <w:tc>
          <w:tcPr>
            <w:tcW w:w="900" w:type="dxa"/>
          </w:tcPr>
          <w:p w14:paraId="6422C03A" w14:textId="77777777" w:rsidR="00B50050" w:rsidRDefault="00B50050" w:rsidP="0088127C">
            <w:pPr>
              <w:pStyle w:val="OtherTableBody"/>
            </w:pPr>
            <w:r>
              <w:t>15.4.8.21</w:t>
            </w:r>
          </w:p>
        </w:tc>
      </w:tr>
      <w:tr w:rsidR="00B50050" w14:paraId="38D9A111" w14:textId="77777777" w:rsidTr="00195548">
        <w:tc>
          <w:tcPr>
            <w:tcW w:w="3500" w:type="dxa"/>
          </w:tcPr>
          <w:p w14:paraId="2EAF70FB" w14:textId="77777777" w:rsidR="00B50050" w:rsidRDefault="00B50050" w:rsidP="0088127C">
            <w:pPr>
              <w:pStyle w:val="OtherTableBody"/>
            </w:pPr>
            <w:r>
              <w:t>Additive</w:t>
            </w:r>
          </w:p>
        </w:tc>
        <w:tc>
          <w:tcPr>
            <w:tcW w:w="700" w:type="dxa"/>
          </w:tcPr>
          <w:p w14:paraId="1B8E1664" w14:textId="77777777" w:rsidR="00B50050" w:rsidRDefault="00B50050" w:rsidP="0088127C">
            <w:pPr>
              <w:pStyle w:val="OtherTableBody"/>
            </w:pPr>
            <w:r>
              <w:t>00647</w:t>
            </w:r>
          </w:p>
        </w:tc>
        <w:tc>
          <w:tcPr>
            <w:tcW w:w="600" w:type="dxa"/>
          </w:tcPr>
          <w:p w14:paraId="34FDBF90" w14:textId="77777777" w:rsidR="00B50050" w:rsidRDefault="00B50050" w:rsidP="0088127C">
            <w:pPr>
              <w:pStyle w:val="OtherTableBody"/>
            </w:pPr>
            <w:r>
              <w:t>SAC</w:t>
            </w:r>
          </w:p>
        </w:tc>
        <w:tc>
          <w:tcPr>
            <w:tcW w:w="600" w:type="dxa"/>
          </w:tcPr>
          <w:p w14:paraId="05AACADD" w14:textId="77777777" w:rsidR="00B50050" w:rsidRDefault="00B50050" w:rsidP="0088127C">
            <w:pPr>
              <w:pStyle w:val="OtherTableBody"/>
            </w:pPr>
            <w:r>
              <w:t>27</w:t>
            </w:r>
          </w:p>
        </w:tc>
        <w:tc>
          <w:tcPr>
            <w:tcW w:w="600" w:type="dxa"/>
          </w:tcPr>
          <w:p w14:paraId="043521B5" w14:textId="77777777" w:rsidR="00B50050" w:rsidRDefault="00B50050" w:rsidP="0088127C">
            <w:pPr>
              <w:pStyle w:val="OtherTableBody"/>
            </w:pPr>
            <w:r>
              <w:t>..</w:t>
            </w:r>
          </w:p>
        </w:tc>
        <w:tc>
          <w:tcPr>
            <w:tcW w:w="600" w:type="dxa"/>
          </w:tcPr>
          <w:p w14:paraId="055AD0AF" w14:textId="77777777" w:rsidR="00B50050" w:rsidRDefault="00B50050" w:rsidP="0088127C">
            <w:pPr>
              <w:pStyle w:val="OtherTableBody"/>
            </w:pPr>
          </w:p>
        </w:tc>
        <w:tc>
          <w:tcPr>
            <w:tcW w:w="600" w:type="dxa"/>
          </w:tcPr>
          <w:p w14:paraId="08047855" w14:textId="77777777" w:rsidR="00B50050" w:rsidRDefault="00B50050" w:rsidP="0088127C">
            <w:pPr>
              <w:pStyle w:val="OtherTableBody"/>
            </w:pPr>
            <w:r>
              <w:t>CWE</w:t>
            </w:r>
          </w:p>
        </w:tc>
        <w:tc>
          <w:tcPr>
            <w:tcW w:w="700" w:type="dxa"/>
          </w:tcPr>
          <w:p w14:paraId="2E89158B" w14:textId="77777777" w:rsidR="00B50050" w:rsidRDefault="00B50050" w:rsidP="0088127C">
            <w:pPr>
              <w:pStyle w:val="OtherTableBody"/>
            </w:pPr>
            <w:r>
              <w:t>Y</w:t>
            </w:r>
          </w:p>
        </w:tc>
        <w:tc>
          <w:tcPr>
            <w:tcW w:w="600" w:type="dxa"/>
          </w:tcPr>
          <w:p w14:paraId="5C0C45F8" w14:textId="77777777" w:rsidR="00B50050" w:rsidRDefault="00B50050" w:rsidP="0088127C">
            <w:pPr>
              <w:pStyle w:val="OtherTableBody"/>
            </w:pPr>
            <w:r>
              <w:t>0371</w:t>
            </w:r>
          </w:p>
        </w:tc>
        <w:tc>
          <w:tcPr>
            <w:tcW w:w="900" w:type="dxa"/>
          </w:tcPr>
          <w:p w14:paraId="5DE51814" w14:textId="77777777" w:rsidR="00B50050" w:rsidRDefault="00B50050" w:rsidP="0088127C">
            <w:pPr>
              <w:pStyle w:val="OtherTableBody"/>
            </w:pPr>
            <w:r>
              <w:t>13.4.3.27</w:t>
            </w:r>
          </w:p>
        </w:tc>
      </w:tr>
      <w:tr w:rsidR="00B50050" w14:paraId="188E885A" w14:textId="77777777" w:rsidTr="00195548">
        <w:tc>
          <w:tcPr>
            <w:tcW w:w="3500" w:type="dxa"/>
          </w:tcPr>
          <w:p w14:paraId="1004CEF0" w14:textId="77777777" w:rsidR="00B50050" w:rsidRDefault="00B50050" w:rsidP="0088127C">
            <w:pPr>
              <w:pStyle w:val="OtherTableBody"/>
            </w:pPr>
            <w:r>
              <w:t>Additive</w:t>
            </w:r>
          </w:p>
        </w:tc>
        <w:tc>
          <w:tcPr>
            <w:tcW w:w="700" w:type="dxa"/>
          </w:tcPr>
          <w:p w14:paraId="238384C9" w14:textId="77777777" w:rsidR="00B50050" w:rsidRDefault="00B50050" w:rsidP="0088127C">
            <w:pPr>
              <w:pStyle w:val="OtherTableBody"/>
            </w:pPr>
            <w:r>
              <w:t>00647</w:t>
            </w:r>
          </w:p>
        </w:tc>
        <w:tc>
          <w:tcPr>
            <w:tcW w:w="600" w:type="dxa"/>
          </w:tcPr>
          <w:p w14:paraId="0789E452" w14:textId="77777777" w:rsidR="00B50050" w:rsidRDefault="00B50050" w:rsidP="0088127C">
            <w:pPr>
              <w:pStyle w:val="OtherTableBody"/>
            </w:pPr>
            <w:r>
              <w:t>OM4</w:t>
            </w:r>
          </w:p>
        </w:tc>
        <w:tc>
          <w:tcPr>
            <w:tcW w:w="600" w:type="dxa"/>
          </w:tcPr>
          <w:p w14:paraId="5008D456" w14:textId="77777777" w:rsidR="00B50050" w:rsidRDefault="00B50050" w:rsidP="0088127C">
            <w:pPr>
              <w:pStyle w:val="OtherTableBody"/>
            </w:pPr>
            <w:r>
              <w:t>7</w:t>
            </w:r>
          </w:p>
        </w:tc>
        <w:tc>
          <w:tcPr>
            <w:tcW w:w="600" w:type="dxa"/>
          </w:tcPr>
          <w:p w14:paraId="7DC6CA12" w14:textId="77777777" w:rsidR="00B50050" w:rsidRDefault="00B50050" w:rsidP="0088127C">
            <w:pPr>
              <w:pStyle w:val="OtherTableBody"/>
            </w:pPr>
            <w:r>
              <w:t>..</w:t>
            </w:r>
          </w:p>
        </w:tc>
        <w:tc>
          <w:tcPr>
            <w:tcW w:w="600" w:type="dxa"/>
          </w:tcPr>
          <w:p w14:paraId="4E4304C8" w14:textId="77777777" w:rsidR="00B50050" w:rsidRDefault="00B50050" w:rsidP="0088127C">
            <w:pPr>
              <w:pStyle w:val="OtherTableBody"/>
            </w:pPr>
          </w:p>
        </w:tc>
        <w:tc>
          <w:tcPr>
            <w:tcW w:w="600" w:type="dxa"/>
          </w:tcPr>
          <w:p w14:paraId="7C1B4A63" w14:textId="77777777" w:rsidR="00B50050" w:rsidRDefault="00B50050" w:rsidP="0088127C">
            <w:pPr>
              <w:pStyle w:val="OtherTableBody"/>
            </w:pPr>
            <w:r>
              <w:t>CWE</w:t>
            </w:r>
          </w:p>
        </w:tc>
        <w:tc>
          <w:tcPr>
            <w:tcW w:w="700" w:type="dxa"/>
          </w:tcPr>
          <w:p w14:paraId="3E01C116" w14:textId="77777777" w:rsidR="00B50050" w:rsidRDefault="00B50050" w:rsidP="0088127C">
            <w:pPr>
              <w:pStyle w:val="OtherTableBody"/>
            </w:pPr>
          </w:p>
        </w:tc>
        <w:tc>
          <w:tcPr>
            <w:tcW w:w="600" w:type="dxa"/>
          </w:tcPr>
          <w:p w14:paraId="64592C0D" w14:textId="77777777" w:rsidR="00B50050" w:rsidRDefault="00B50050" w:rsidP="0088127C">
            <w:pPr>
              <w:pStyle w:val="OtherTableBody"/>
            </w:pPr>
            <w:r>
              <w:t>0371</w:t>
            </w:r>
          </w:p>
        </w:tc>
        <w:tc>
          <w:tcPr>
            <w:tcW w:w="900" w:type="dxa"/>
          </w:tcPr>
          <w:p w14:paraId="4BFBDE5E" w14:textId="77777777" w:rsidR="00B50050" w:rsidRDefault="00B50050" w:rsidP="0088127C">
            <w:pPr>
              <w:pStyle w:val="OtherTableBody"/>
            </w:pPr>
            <w:r>
              <w:t>8.8.12.7</w:t>
            </w:r>
          </w:p>
        </w:tc>
      </w:tr>
      <w:tr w:rsidR="00B50050" w14:paraId="50D5C894" w14:textId="77777777" w:rsidTr="00195548">
        <w:tc>
          <w:tcPr>
            <w:tcW w:w="3500" w:type="dxa"/>
          </w:tcPr>
          <w:p w14:paraId="2F11B41F" w14:textId="77777777" w:rsidR="00B50050" w:rsidRDefault="00B50050" w:rsidP="0088127C">
            <w:pPr>
              <w:pStyle w:val="OtherTableBody"/>
            </w:pPr>
            <w:r>
              <w:t>Address</w:t>
            </w:r>
          </w:p>
        </w:tc>
        <w:tc>
          <w:tcPr>
            <w:tcW w:w="700" w:type="dxa"/>
          </w:tcPr>
          <w:p w14:paraId="5537D16B" w14:textId="77777777" w:rsidR="00B50050" w:rsidRDefault="00B50050" w:rsidP="0088127C">
            <w:pPr>
              <w:pStyle w:val="OtherTableBody"/>
            </w:pPr>
            <w:r>
              <w:t>02390</w:t>
            </w:r>
          </w:p>
        </w:tc>
        <w:tc>
          <w:tcPr>
            <w:tcW w:w="600" w:type="dxa"/>
          </w:tcPr>
          <w:p w14:paraId="5969CCA3" w14:textId="77777777" w:rsidR="00B50050" w:rsidRDefault="00B50050" w:rsidP="0088127C">
            <w:pPr>
              <w:pStyle w:val="OtherTableBody"/>
            </w:pPr>
            <w:r>
              <w:t>PRT</w:t>
            </w:r>
          </w:p>
        </w:tc>
        <w:tc>
          <w:tcPr>
            <w:tcW w:w="600" w:type="dxa"/>
          </w:tcPr>
          <w:p w14:paraId="4ADC7017" w14:textId="77777777" w:rsidR="00B50050" w:rsidRDefault="00B50050" w:rsidP="0088127C">
            <w:pPr>
              <w:pStyle w:val="OtherTableBody"/>
            </w:pPr>
            <w:r>
              <w:t>14</w:t>
            </w:r>
          </w:p>
        </w:tc>
        <w:tc>
          <w:tcPr>
            <w:tcW w:w="600" w:type="dxa"/>
          </w:tcPr>
          <w:p w14:paraId="05C50B42" w14:textId="77777777" w:rsidR="00B50050" w:rsidRDefault="00B50050" w:rsidP="0088127C">
            <w:pPr>
              <w:pStyle w:val="OtherTableBody"/>
            </w:pPr>
            <w:r>
              <w:t>..</w:t>
            </w:r>
          </w:p>
        </w:tc>
        <w:tc>
          <w:tcPr>
            <w:tcW w:w="600" w:type="dxa"/>
          </w:tcPr>
          <w:p w14:paraId="734DA1D7" w14:textId="77777777" w:rsidR="00B50050" w:rsidRDefault="00B50050" w:rsidP="0088127C">
            <w:pPr>
              <w:pStyle w:val="OtherTableBody"/>
            </w:pPr>
          </w:p>
        </w:tc>
        <w:tc>
          <w:tcPr>
            <w:tcW w:w="600" w:type="dxa"/>
          </w:tcPr>
          <w:p w14:paraId="04469E29" w14:textId="77777777" w:rsidR="00B50050" w:rsidRDefault="00B50050" w:rsidP="0088127C">
            <w:pPr>
              <w:pStyle w:val="OtherTableBody"/>
            </w:pPr>
            <w:r>
              <w:t>XAD</w:t>
            </w:r>
          </w:p>
        </w:tc>
        <w:tc>
          <w:tcPr>
            <w:tcW w:w="700" w:type="dxa"/>
          </w:tcPr>
          <w:p w14:paraId="242E317C" w14:textId="77777777" w:rsidR="00B50050" w:rsidRDefault="00B50050" w:rsidP="0088127C">
            <w:pPr>
              <w:pStyle w:val="OtherTableBody"/>
            </w:pPr>
            <w:r>
              <w:t>Y</w:t>
            </w:r>
          </w:p>
        </w:tc>
        <w:tc>
          <w:tcPr>
            <w:tcW w:w="600" w:type="dxa"/>
          </w:tcPr>
          <w:p w14:paraId="1B2D2A6E" w14:textId="77777777" w:rsidR="00B50050" w:rsidRDefault="00B50050" w:rsidP="0088127C">
            <w:pPr>
              <w:pStyle w:val="OtherTableBody"/>
            </w:pPr>
          </w:p>
        </w:tc>
        <w:tc>
          <w:tcPr>
            <w:tcW w:w="900" w:type="dxa"/>
          </w:tcPr>
          <w:p w14:paraId="2EC18345" w14:textId="77777777" w:rsidR="00B50050" w:rsidRDefault="00B50050" w:rsidP="0088127C">
            <w:pPr>
              <w:pStyle w:val="OtherTableBody"/>
            </w:pPr>
            <w:r>
              <w:t>7.4.4.14</w:t>
            </w:r>
          </w:p>
        </w:tc>
      </w:tr>
      <w:tr w:rsidR="00B50050" w14:paraId="62D28BBC" w14:textId="77777777" w:rsidTr="00195548">
        <w:tc>
          <w:tcPr>
            <w:tcW w:w="3500" w:type="dxa"/>
          </w:tcPr>
          <w:p w14:paraId="347CBFCA" w14:textId="77777777" w:rsidR="00B50050" w:rsidRDefault="00B50050" w:rsidP="0088127C">
            <w:pPr>
              <w:pStyle w:val="OtherTableBody"/>
            </w:pPr>
            <w:r>
              <w:t>Address</w:t>
            </w:r>
          </w:p>
        </w:tc>
        <w:tc>
          <w:tcPr>
            <w:tcW w:w="700" w:type="dxa"/>
          </w:tcPr>
          <w:p w14:paraId="30D6830C" w14:textId="77777777" w:rsidR="00B50050" w:rsidRDefault="00B50050" w:rsidP="0088127C">
            <w:pPr>
              <w:pStyle w:val="OtherTableBody"/>
            </w:pPr>
            <w:r>
              <w:t>00193</w:t>
            </w:r>
          </w:p>
        </w:tc>
        <w:tc>
          <w:tcPr>
            <w:tcW w:w="600" w:type="dxa"/>
          </w:tcPr>
          <w:p w14:paraId="306E34F5" w14:textId="77777777" w:rsidR="00B50050" w:rsidRDefault="00B50050" w:rsidP="0088127C">
            <w:pPr>
              <w:pStyle w:val="OtherTableBody"/>
            </w:pPr>
            <w:r>
              <w:t>NK1</w:t>
            </w:r>
          </w:p>
        </w:tc>
        <w:tc>
          <w:tcPr>
            <w:tcW w:w="600" w:type="dxa"/>
          </w:tcPr>
          <w:p w14:paraId="0EF26D6E" w14:textId="77777777" w:rsidR="00B50050" w:rsidRDefault="00B50050" w:rsidP="0088127C">
            <w:pPr>
              <w:pStyle w:val="OtherTableBody"/>
            </w:pPr>
            <w:r>
              <w:t>4</w:t>
            </w:r>
          </w:p>
        </w:tc>
        <w:tc>
          <w:tcPr>
            <w:tcW w:w="600" w:type="dxa"/>
          </w:tcPr>
          <w:p w14:paraId="055CC0F3" w14:textId="77777777" w:rsidR="00B50050" w:rsidRDefault="00B50050" w:rsidP="0088127C">
            <w:pPr>
              <w:pStyle w:val="OtherTableBody"/>
            </w:pPr>
            <w:r>
              <w:t>..</w:t>
            </w:r>
          </w:p>
        </w:tc>
        <w:tc>
          <w:tcPr>
            <w:tcW w:w="600" w:type="dxa"/>
          </w:tcPr>
          <w:p w14:paraId="5262CF4B" w14:textId="77777777" w:rsidR="00B50050" w:rsidRDefault="00B50050" w:rsidP="0088127C">
            <w:pPr>
              <w:pStyle w:val="OtherTableBody"/>
            </w:pPr>
          </w:p>
        </w:tc>
        <w:tc>
          <w:tcPr>
            <w:tcW w:w="600" w:type="dxa"/>
          </w:tcPr>
          <w:p w14:paraId="33B73FBF" w14:textId="77777777" w:rsidR="00B50050" w:rsidRDefault="00B50050" w:rsidP="0088127C">
            <w:pPr>
              <w:pStyle w:val="OtherTableBody"/>
            </w:pPr>
            <w:r>
              <w:t>XAD</w:t>
            </w:r>
          </w:p>
        </w:tc>
        <w:tc>
          <w:tcPr>
            <w:tcW w:w="700" w:type="dxa"/>
          </w:tcPr>
          <w:p w14:paraId="18155184" w14:textId="77777777" w:rsidR="00B50050" w:rsidRDefault="00B50050" w:rsidP="0088127C">
            <w:pPr>
              <w:pStyle w:val="OtherTableBody"/>
            </w:pPr>
            <w:r>
              <w:t>Y</w:t>
            </w:r>
          </w:p>
        </w:tc>
        <w:tc>
          <w:tcPr>
            <w:tcW w:w="600" w:type="dxa"/>
          </w:tcPr>
          <w:p w14:paraId="04E4E13D" w14:textId="77777777" w:rsidR="00B50050" w:rsidRDefault="00B50050" w:rsidP="0088127C">
            <w:pPr>
              <w:pStyle w:val="OtherTableBody"/>
            </w:pPr>
          </w:p>
        </w:tc>
        <w:tc>
          <w:tcPr>
            <w:tcW w:w="900" w:type="dxa"/>
          </w:tcPr>
          <w:p w14:paraId="5BA1A20C" w14:textId="77777777" w:rsidR="00B50050" w:rsidRDefault="00B50050" w:rsidP="0088127C">
            <w:pPr>
              <w:pStyle w:val="OtherTableBody"/>
            </w:pPr>
            <w:r>
              <w:t>3.4.5.4</w:t>
            </w:r>
          </w:p>
        </w:tc>
      </w:tr>
      <w:tr w:rsidR="00B50050" w14:paraId="12275E96" w14:textId="77777777" w:rsidTr="00195548">
        <w:tc>
          <w:tcPr>
            <w:tcW w:w="3500" w:type="dxa"/>
          </w:tcPr>
          <w:p w14:paraId="4247A248" w14:textId="77777777" w:rsidR="00B50050" w:rsidRDefault="00B50050" w:rsidP="0088127C">
            <w:pPr>
              <w:pStyle w:val="OtherTableBody"/>
            </w:pPr>
            <w:r>
              <w:t>Address of Outside Site(s)</w:t>
            </w:r>
          </w:p>
        </w:tc>
        <w:tc>
          <w:tcPr>
            <w:tcW w:w="700" w:type="dxa"/>
          </w:tcPr>
          <w:p w14:paraId="51298F14" w14:textId="77777777" w:rsidR="00B50050" w:rsidRDefault="00B50050" w:rsidP="0088127C">
            <w:pPr>
              <w:pStyle w:val="OtherTableBody"/>
            </w:pPr>
            <w:r>
              <w:t>00613</w:t>
            </w:r>
          </w:p>
        </w:tc>
        <w:tc>
          <w:tcPr>
            <w:tcW w:w="600" w:type="dxa"/>
          </w:tcPr>
          <w:p w14:paraId="4262D3D3" w14:textId="77777777" w:rsidR="00B50050" w:rsidRDefault="00B50050" w:rsidP="0088127C">
            <w:pPr>
              <w:pStyle w:val="OtherTableBody"/>
            </w:pPr>
            <w:r>
              <w:t>OM1</w:t>
            </w:r>
          </w:p>
        </w:tc>
        <w:tc>
          <w:tcPr>
            <w:tcW w:w="600" w:type="dxa"/>
          </w:tcPr>
          <w:p w14:paraId="64650C28" w14:textId="77777777" w:rsidR="00B50050" w:rsidRDefault="00B50050" w:rsidP="0088127C">
            <w:pPr>
              <w:pStyle w:val="OtherTableBody"/>
            </w:pPr>
            <w:r>
              <w:t>28</w:t>
            </w:r>
          </w:p>
        </w:tc>
        <w:tc>
          <w:tcPr>
            <w:tcW w:w="600" w:type="dxa"/>
          </w:tcPr>
          <w:p w14:paraId="139057D0" w14:textId="77777777" w:rsidR="00B50050" w:rsidRDefault="00B50050" w:rsidP="0088127C">
            <w:pPr>
              <w:pStyle w:val="OtherTableBody"/>
            </w:pPr>
            <w:r>
              <w:t>..</w:t>
            </w:r>
          </w:p>
        </w:tc>
        <w:tc>
          <w:tcPr>
            <w:tcW w:w="600" w:type="dxa"/>
          </w:tcPr>
          <w:p w14:paraId="23859504" w14:textId="77777777" w:rsidR="00B50050" w:rsidRDefault="00B50050" w:rsidP="0088127C">
            <w:pPr>
              <w:pStyle w:val="OtherTableBody"/>
            </w:pPr>
          </w:p>
        </w:tc>
        <w:tc>
          <w:tcPr>
            <w:tcW w:w="600" w:type="dxa"/>
          </w:tcPr>
          <w:p w14:paraId="56B274BF" w14:textId="77777777" w:rsidR="00B50050" w:rsidRDefault="00B50050" w:rsidP="0088127C">
            <w:pPr>
              <w:pStyle w:val="OtherTableBody"/>
            </w:pPr>
            <w:r>
              <w:t>XAD</w:t>
            </w:r>
          </w:p>
        </w:tc>
        <w:tc>
          <w:tcPr>
            <w:tcW w:w="700" w:type="dxa"/>
          </w:tcPr>
          <w:p w14:paraId="1735A95E" w14:textId="77777777" w:rsidR="00B50050" w:rsidRDefault="00B50050" w:rsidP="0088127C">
            <w:pPr>
              <w:pStyle w:val="OtherTableBody"/>
            </w:pPr>
            <w:r>
              <w:t>Y</w:t>
            </w:r>
          </w:p>
        </w:tc>
        <w:tc>
          <w:tcPr>
            <w:tcW w:w="600" w:type="dxa"/>
          </w:tcPr>
          <w:p w14:paraId="00AF36CC" w14:textId="77777777" w:rsidR="00B50050" w:rsidRDefault="00B50050" w:rsidP="0088127C">
            <w:pPr>
              <w:pStyle w:val="OtherTableBody"/>
            </w:pPr>
          </w:p>
        </w:tc>
        <w:tc>
          <w:tcPr>
            <w:tcW w:w="900" w:type="dxa"/>
          </w:tcPr>
          <w:p w14:paraId="5CD5D3B3" w14:textId="77777777" w:rsidR="00B50050" w:rsidRDefault="00B50050" w:rsidP="0088127C">
            <w:pPr>
              <w:pStyle w:val="OtherTableBody"/>
            </w:pPr>
            <w:r>
              <w:t>8.8.9.28</w:t>
            </w:r>
          </w:p>
        </w:tc>
      </w:tr>
      <w:tr w:rsidR="00B50050" w14:paraId="153C54CA" w14:textId="77777777" w:rsidTr="00195548">
        <w:tc>
          <w:tcPr>
            <w:tcW w:w="3500" w:type="dxa"/>
          </w:tcPr>
          <w:p w14:paraId="0B64564B" w14:textId="77777777" w:rsidR="00B50050" w:rsidRDefault="00B50050" w:rsidP="0088127C">
            <w:pPr>
              <w:pStyle w:val="OtherTableBody"/>
            </w:pPr>
            <w:r>
              <w:t>Adjudicate as Group</w:t>
            </w:r>
          </w:p>
        </w:tc>
        <w:tc>
          <w:tcPr>
            <w:tcW w:w="700" w:type="dxa"/>
          </w:tcPr>
          <w:p w14:paraId="234F3EC2" w14:textId="77777777" w:rsidR="00B50050" w:rsidRDefault="00B50050" w:rsidP="0088127C">
            <w:pPr>
              <w:pStyle w:val="OtherTableBody"/>
            </w:pPr>
            <w:r>
              <w:t>01953</w:t>
            </w:r>
          </w:p>
        </w:tc>
        <w:tc>
          <w:tcPr>
            <w:tcW w:w="600" w:type="dxa"/>
          </w:tcPr>
          <w:p w14:paraId="32276534" w14:textId="77777777" w:rsidR="00B50050" w:rsidRDefault="00B50050" w:rsidP="0088127C">
            <w:pPr>
              <w:pStyle w:val="OtherTableBody"/>
            </w:pPr>
            <w:r>
              <w:t>PSG</w:t>
            </w:r>
          </w:p>
        </w:tc>
        <w:tc>
          <w:tcPr>
            <w:tcW w:w="600" w:type="dxa"/>
          </w:tcPr>
          <w:p w14:paraId="2C6255BB" w14:textId="77777777" w:rsidR="00B50050" w:rsidRDefault="00B50050" w:rsidP="0088127C">
            <w:pPr>
              <w:pStyle w:val="OtherTableBody"/>
            </w:pPr>
            <w:r>
              <w:t>4</w:t>
            </w:r>
          </w:p>
        </w:tc>
        <w:tc>
          <w:tcPr>
            <w:tcW w:w="600" w:type="dxa"/>
          </w:tcPr>
          <w:p w14:paraId="537FB89B" w14:textId="77777777" w:rsidR="00B50050" w:rsidRDefault="00B50050" w:rsidP="0088127C">
            <w:pPr>
              <w:pStyle w:val="OtherTableBody"/>
            </w:pPr>
            <w:r>
              <w:t>1..1</w:t>
            </w:r>
          </w:p>
        </w:tc>
        <w:tc>
          <w:tcPr>
            <w:tcW w:w="600" w:type="dxa"/>
          </w:tcPr>
          <w:p w14:paraId="65D9EBB2" w14:textId="77777777" w:rsidR="00B50050" w:rsidRDefault="00B50050" w:rsidP="0088127C">
            <w:pPr>
              <w:pStyle w:val="OtherTableBody"/>
            </w:pPr>
          </w:p>
        </w:tc>
        <w:tc>
          <w:tcPr>
            <w:tcW w:w="600" w:type="dxa"/>
          </w:tcPr>
          <w:p w14:paraId="74340040" w14:textId="77777777" w:rsidR="00B50050" w:rsidRDefault="00B50050" w:rsidP="0088127C">
            <w:pPr>
              <w:pStyle w:val="OtherTableBody"/>
            </w:pPr>
            <w:r>
              <w:t>ID</w:t>
            </w:r>
          </w:p>
        </w:tc>
        <w:tc>
          <w:tcPr>
            <w:tcW w:w="700" w:type="dxa"/>
          </w:tcPr>
          <w:p w14:paraId="09FA895F" w14:textId="77777777" w:rsidR="00B50050" w:rsidRDefault="00B50050" w:rsidP="0088127C">
            <w:pPr>
              <w:pStyle w:val="OtherTableBody"/>
            </w:pPr>
          </w:p>
        </w:tc>
        <w:tc>
          <w:tcPr>
            <w:tcW w:w="600" w:type="dxa"/>
          </w:tcPr>
          <w:p w14:paraId="6B74A733" w14:textId="77777777" w:rsidR="00B50050" w:rsidRDefault="00B50050" w:rsidP="0088127C">
            <w:pPr>
              <w:pStyle w:val="OtherTableBody"/>
            </w:pPr>
            <w:r>
              <w:t>0136</w:t>
            </w:r>
          </w:p>
        </w:tc>
        <w:tc>
          <w:tcPr>
            <w:tcW w:w="900" w:type="dxa"/>
          </w:tcPr>
          <w:p w14:paraId="753F3760" w14:textId="77777777" w:rsidR="00B50050" w:rsidRDefault="00B50050" w:rsidP="0088127C">
            <w:pPr>
              <w:pStyle w:val="OtherTableBody"/>
            </w:pPr>
            <w:r>
              <w:t>16.4.5.4</w:t>
            </w:r>
          </w:p>
        </w:tc>
      </w:tr>
      <w:tr w:rsidR="00B50050" w14:paraId="54179DE8" w14:textId="77777777" w:rsidTr="00195548">
        <w:tc>
          <w:tcPr>
            <w:tcW w:w="3500" w:type="dxa"/>
          </w:tcPr>
          <w:p w14:paraId="468D870C" w14:textId="77777777" w:rsidR="00B50050" w:rsidRDefault="00B50050" w:rsidP="0088127C">
            <w:pPr>
              <w:pStyle w:val="OtherTableBody"/>
            </w:pPr>
            <w:r>
              <w:t>Adjudicated/Paid Amount</w:t>
            </w:r>
          </w:p>
        </w:tc>
        <w:tc>
          <w:tcPr>
            <w:tcW w:w="700" w:type="dxa"/>
          </w:tcPr>
          <w:p w14:paraId="3E82C401" w14:textId="77777777" w:rsidR="00B50050" w:rsidRDefault="00B50050" w:rsidP="0088127C">
            <w:pPr>
              <w:pStyle w:val="OtherTableBody"/>
            </w:pPr>
            <w:r>
              <w:t>02035</w:t>
            </w:r>
          </w:p>
        </w:tc>
        <w:tc>
          <w:tcPr>
            <w:tcW w:w="600" w:type="dxa"/>
          </w:tcPr>
          <w:p w14:paraId="39A642BD" w14:textId="77777777" w:rsidR="00B50050" w:rsidRDefault="00B50050" w:rsidP="0088127C">
            <w:pPr>
              <w:pStyle w:val="OtherTableBody"/>
            </w:pPr>
            <w:r>
              <w:t>IPR</w:t>
            </w:r>
          </w:p>
        </w:tc>
        <w:tc>
          <w:tcPr>
            <w:tcW w:w="600" w:type="dxa"/>
          </w:tcPr>
          <w:p w14:paraId="3A5B2779" w14:textId="77777777" w:rsidR="00B50050" w:rsidRDefault="00B50050" w:rsidP="0088127C">
            <w:pPr>
              <w:pStyle w:val="OtherTableBody"/>
            </w:pPr>
            <w:r>
              <w:t>6</w:t>
            </w:r>
          </w:p>
        </w:tc>
        <w:tc>
          <w:tcPr>
            <w:tcW w:w="600" w:type="dxa"/>
          </w:tcPr>
          <w:p w14:paraId="56062C7D" w14:textId="77777777" w:rsidR="00B50050" w:rsidRDefault="00B50050" w:rsidP="0088127C">
            <w:pPr>
              <w:pStyle w:val="OtherTableBody"/>
            </w:pPr>
            <w:r>
              <w:t>..</w:t>
            </w:r>
          </w:p>
        </w:tc>
        <w:tc>
          <w:tcPr>
            <w:tcW w:w="600" w:type="dxa"/>
          </w:tcPr>
          <w:p w14:paraId="45E5A7F4" w14:textId="77777777" w:rsidR="00B50050" w:rsidRDefault="00B50050" w:rsidP="0088127C">
            <w:pPr>
              <w:pStyle w:val="OtherTableBody"/>
            </w:pPr>
          </w:p>
        </w:tc>
        <w:tc>
          <w:tcPr>
            <w:tcW w:w="600" w:type="dxa"/>
          </w:tcPr>
          <w:p w14:paraId="16690EBD" w14:textId="77777777" w:rsidR="00B50050" w:rsidRDefault="00B50050" w:rsidP="0088127C">
            <w:pPr>
              <w:pStyle w:val="OtherTableBody"/>
            </w:pPr>
            <w:r>
              <w:t>CP</w:t>
            </w:r>
          </w:p>
        </w:tc>
        <w:tc>
          <w:tcPr>
            <w:tcW w:w="700" w:type="dxa"/>
          </w:tcPr>
          <w:p w14:paraId="57672CFE" w14:textId="77777777" w:rsidR="00B50050" w:rsidRDefault="00B50050" w:rsidP="0088127C">
            <w:pPr>
              <w:pStyle w:val="OtherTableBody"/>
            </w:pPr>
          </w:p>
        </w:tc>
        <w:tc>
          <w:tcPr>
            <w:tcW w:w="600" w:type="dxa"/>
          </w:tcPr>
          <w:p w14:paraId="2C35FF4A" w14:textId="77777777" w:rsidR="00B50050" w:rsidRDefault="00B50050" w:rsidP="0088127C">
            <w:pPr>
              <w:pStyle w:val="OtherTableBody"/>
            </w:pPr>
          </w:p>
        </w:tc>
        <w:tc>
          <w:tcPr>
            <w:tcW w:w="900" w:type="dxa"/>
          </w:tcPr>
          <w:p w14:paraId="2E8F8CC1" w14:textId="77777777" w:rsidR="00B50050" w:rsidRDefault="00B50050" w:rsidP="0088127C">
            <w:pPr>
              <w:pStyle w:val="OtherTableBody"/>
            </w:pPr>
            <w:r>
              <w:t>16.4.9.6</w:t>
            </w:r>
          </w:p>
        </w:tc>
      </w:tr>
      <w:tr w:rsidR="00B50050" w14:paraId="2AB6708F" w14:textId="77777777" w:rsidTr="00195548">
        <w:tc>
          <w:tcPr>
            <w:tcW w:w="3500" w:type="dxa"/>
          </w:tcPr>
          <w:p w14:paraId="2911A64C" w14:textId="77777777" w:rsidR="00B50050" w:rsidRDefault="00B50050" w:rsidP="0088127C">
            <w:pPr>
              <w:pStyle w:val="OtherTableBody"/>
            </w:pPr>
            <w:r>
              <w:t>Adjustment Action</w:t>
            </w:r>
          </w:p>
        </w:tc>
        <w:tc>
          <w:tcPr>
            <w:tcW w:w="700" w:type="dxa"/>
          </w:tcPr>
          <w:p w14:paraId="2525835C" w14:textId="77777777" w:rsidR="00B50050" w:rsidRDefault="00B50050" w:rsidP="0088127C">
            <w:pPr>
              <w:pStyle w:val="OtherTableBody"/>
            </w:pPr>
            <w:r>
              <w:t>02013</w:t>
            </w:r>
          </w:p>
        </w:tc>
        <w:tc>
          <w:tcPr>
            <w:tcW w:w="600" w:type="dxa"/>
          </w:tcPr>
          <w:p w14:paraId="2B2D1A6B" w14:textId="77777777" w:rsidR="00B50050" w:rsidRDefault="00B50050" w:rsidP="0088127C">
            <w:pPr>
              <w:pStyle w:val="OtherTableBody"/>
            </w:pPr>
            <w:r>
              <w:t>ADJ</w:t>
            </w:r>
          </w:p>
        </w:tc>
        <w:tc>
          <w:tcPr>
            <w:tcW w:w="600" w:type="dxa"/>
          </w:tcPr>
          <w:p w14:paraId="7C5B44F9" w14:textId="77777777" w:rsidR="00B50050" w:rsidRDefault="00B50050" w:rsidP="0088127C">
            <w:pPr>
              <w:pStyle w:val="OtherTableBody"/>
            </w:pPr>
            <w:r>
              <w:t>11</w:t>
            </w:r>
          </w:p>
        </w:tc>
        <w:tc>
          <w:tcPr>
            <w:tcW w:w="600" w:type="dxa"/>
          </w:tcPr>
          <w:p w14:paraId="5471F6F2" w14:textId="77777777" w:rsidR="00B50050" w:rsidRDefault="00B50050" w:rsidP="0088127C">
            <w:pPr>
              <w:pStyle w:val="OtherTableBody"/>
            </w:pPr>
            <w:r>
              <w:t>..</w:t>
            </w:r>
          </w:p>
        </w:tc>
        <w:tc>
          <w:tcPr>
            <w:tcW w:w="600" w:type="dxa"/>
          </w:tcPr>
          <w:p w14:paraId="331B90BC" w14:textId="77777777" w:rsidR="00B50050" w:rsidRDefault="00B50050" w:rsidP="0088127C">
            <w:pPr>
              <w:pStyle w:val="OtherTableBody"/>
            </w:pPr>
          </w:p>
        </w:tc>
        <w:tc>
          <w:tcPr>
            <w:tcW w:w="600" w:type="dxa"/>
          </w:tcPr>
          <w:p w14:paraId="438C4893" w14:textId="77777777" w:rsidR="00B50050" w:rsidRDefault="00B50050" w:rsidP="0088127C">
            <w:pPr>
              <w:pStyle w:val="OtherTableBody"/>
            </w:pPr>
            <w:r>
              <w:t>CWE</w:t>
            </w:r>
          </w:p>
        </w:tc>
        <w:tc>
          <w:tcPr>
            <w:tcW w:w="700" w:type="dxa"/>
          </w:tcPr>
          <w:p w14:paraId="77C905CB" w14:textId="77777777" w:rsidR="00B50050" w:rsidRDefault="00B50050" w:rsidP="0088127C">
            <w:pPr>
              <w:pStyle w:val="OtherTableBody"/>
            </w:pPr>
          </w:p>
        </w:tc>
        <w:tc>
          <w:tcPr>
            <w:tcW w:w="600" w:type="dxa"/>
          </w:tcPr>
          <w:p w14:paraId="75F02724" w14:textId="77777777" w:rsidR="00B50050" w:rsidRDefault="00B50050" w:rsidP="0088127C">
            <w:pPr>
              <w:pStyle w:val="OtherTableBody"/>
            </w:pPr>
            <w:r>
              <w:t>0569</w:t>
            </w:r>
          </w:p>
        </w:tc>
        <w:tc>
          <w:tcPr>
            <w:tcW w:w="900" w:type="dxa"/>
          </w:tcPr>
          <w:p w14:paraId="191A8D96" w14:textId="77777777" w:rsidR="00B50050" w:rsidRDefault="00B50050" w:rsidP="0088127C">
            <w:pPr>
              <w:pStyle w:val="OtherTableBody"/>
            </w:pPr>
            <w:r>
              <w:t>16.4.7.11</w:t>
            </w:r>
          </w:p>
        </w:tc>
      </w:tr>
      <w:tr w:rsidR="00B50050" w14:paraId="264545CF" w14:textId="77777777" w:rsidTr="00195548">
        <w:tc>
          <w:tcPr>
            <w:tcW w:w="3500" w:type="dxa"/>
          </w:tcPr>
          <w:p w14:paraId="3408F937" w14:textId="77777777" w:rsidR="00B50050" w:rsidRDefault="00B50050" w:rsidP="0088127C">
            <w:pPr>
              <w:pStyle w:val="OtherTableBody"/>
            </w:pPr>
            <w:r>
              <w:t>Adjustment Amount</w:t>
            </w:r>
          </w:p>
        </w:tc>
        <w:tc>
          <w:tcPr>
            <w:tcW w:w="700" w:type="dxa"/>
          </w:tcPr>
          <w:p w14:paraId="574D6F99" w14:textId="77777777" w:rsidR="00B50050" w:rsidRDefault="00B50050" w:rsidP="0088127C">
            <w:pPr>
              <w:pStyle w:val="OtherTableBody"/>
            </w:pPr>
            <w:r>
              <w:t>02007</w:t>
            </w:r>
          </w:p>
        </w:tc>
        <w:tc>
          <w:tcPr>
            <w:tcW w:w="600" w:type="dxa"/>
          </w:tcPr>
          <w:p w14:paraId="50BF1866" w14:textId="77777777" w:rsidR="00B50050" w:rsidRDefault="00B50050" w:rsidP="0088127C">
            <w:pPr>
              <w:pStyle w:val="OtherTableBody"/>
            </w:pPr>
            <w:r>
              <w:t>ADJ</w:t>
            </w:r>
          </w:p>
        </w:tc>
        <w:tc>
          <w:tcPr>
            <w:tcW w:w="600" w:type="dxa"/>
          </w:tcPr>
          <w:p w14:paraId="4E17D666" w14:textId="77777777" w:rsidR="00B50050" w:rsidRDefault="00B50050" w:rsidP="0088127C">
            <w:pPr>
              <w:pStyle w:val="OtherTableBody"/>
            </w:pPr>
            <w:r>
              <w:t>5</w:t>
            </w:r>
          </w:p>
        </w:tc>
        <w:tc>
          <w:tcPr>
            <w:tcW w:w="600" w:type="dxa"/>
          </w:tcPr>
          <w:p w14:paraId="0388DCA0" w14:textId="77777777" w:rsidR="00B50050" w:rsidRDefault="00B50050" w:rsidP="0088127C">
            <w:pPr>
              <w:pStyle w:val="OtherTableBody"/>
            </w:pPr>
            <w:r>
              <w:t>..</w:t>
            </w:r>
          </w:p>
        </w:tc>
        <w:tc>
          <w:tcPr>
            <w:tcW w:w="600" w:type="dxa"/>
          </w:tcPr>
          <w:p w14:paraId="3484AA3C" w14:textId="77777777" w:rsidR="00B50050" w:rsidRDefault="00B50050" w:rsidP="0088127C">
            <w:pPr>
              <w:pStyle w:val="OtherTableBody"/>
            </w:pPr>
          </w:p>
        </w:tc>
        <w:tc>
          <w:tcPr>
            <w:tcW w:w="600" w:type="dxa"/>
          </w:tcPr>
          <w:p w14:paraId="60839DE8" w14:textId="77777777" w:rsidR="00B50050" w:rsidRDefault="00B50050" w:rsidP="0088127C">
            <w:pPr>
              <w:pStyle w:val="OtherTableBody"/>
            </w:pPr>
            <w:r>
              <w:t>CP</w:t>
            </w:r>
          </w:p>
        </w:tc>
        <w:tc>
          <w:tcPr>
            <w:tcW w:w="700" w:type="dxa"/>
          </w:tcPr>
          <w:p w14:paraId="344DAC84" w14:textId="77777777" w:rsidR="00B50050" w:rsidRDefault="00B50050" w:rsidP="0088127C">
            <w:pPr>
              <w:pStyle w:val="OtherTableBody"/>
            </w:pPr>
          </w:p>
        </w:tc>
        <w:tc>
          <w:tcPr>
            <w:tcW w:w="600" w:type="dxa"/>
          </w:tcPr>
          <w:p w14:paraId="22E018A0" w14:textId="77777777" w:rsidR="00B50050" w:rsidRDefault="00B50050" w:rsidP="0088127C">
            <w:pPr>
              <w:pStyle w:val="OtherTableBody"/>
            </w:pPr>
          </w:p>
        </w:tc>
        <w:tc>
          <w:tcPr>
            <w:tcW w:w="900" w:type="dxa"/>
          </w:tcPr>
          <w:p w14:paraId="0A1D6F58" w14:textId="77777777" w:rsidR="00B50050" w:rsidRDefault="00B50050" w:rsidP="0088127C">
            <w:pPr>
              <w:pStyle w:val="OtherTableBody"/>
            </w:pPr>
            <w:r>
              <w:t>16.4.7.5</w:t>
            </w:r>
          </w:p>
        </w:tc>
      </w:tr>
      <w:tr w:rsidR="00B50050" w14:paraId="7BD065DD" w14:textId="77777777" w:rsidTr="00195548">
        <w:tc>
          <w:tcPr>
            <w:tcW w:w="3500" w:type="dxa"/>
          </w:tcPr>
          <w:p w14:paraId="4A93CA93" w14:textId="77777777" w:rsidR="00B50050" w:rsidRDefault="00B50050" w:rsidP="0088127C">
            <w:pPr>
              <w:pStyle w:val="OtherTableBody"/>
            </w:pPr>
            <w:r>
              <w:t>Adjustment Category</w:t>
            </w:r>
          </w:p>
        </w:tc>
        <w:tc>
          <w:tcPr>
            <w:tcW w:w="700" w:type="dxa"/>
          </w:tcPr>
          <w:p w14:paraId="22CF41F8" w14:textId="77777777" w:rsidR="00B50050" w:rsidRDefault="00B50050" w:rsidP="0088127C">
            <w:pPr>
              <w:pStyle w:val="OtherTableBody"/>
            </w:pPr>
            <w:r>
              <w:t>02006</w:t>
            </w:r>
          </w:p>
        </w:tc>
        <w:tc>
          <w:tcPr>
            <w:tcW w:w="600" w:type="dxa"/>
          </w:tcPr>
          <w:p w14:paraId="04229566" w14:textId="77777777" w:rsidR="00B50050" w:rsidRDefault="00B50050" w:rsidP="0088127C">
            <w:pPr>
              <w:pStyle w:val="OtherTableBody"/>
            </w:pPr>
            <w:r>
              <w:t>ADJ</w:t>
            </w:r>
          </w:p>
        </w:tc>
        <w:tc>
          <w:tcPr>
            <w:tcW w:w="600" w:type="dxa"/>
          </w:tcPr>
          <w:p w14:paraId="3DCA166A" w14:textId="77777777" w:rsidR="00B50050" w:rsidRDefault="00B50050" w:rsidP="0088127C">
            <w:pPr>
              <w:pStyle w:val="OtherTableBody"/>
            </w:pPr>
            <w:r>
              <w:t>4</w:t>
            </w:r>
          </w:p>
        </w:tc>
        <w:tc>
          <w:tcPr>
            <w:tcW w:w="600" w:type="dxa"/>
          </w:tcPr>
          <w:p w14:paraId="0CCAA85E" w14:textId="77777777" w:rsidR="00B50050" w:rsidRDefault="00B50050" w:rsidP="0088127C">
            <w:pPr>
              <w:pStyle w:val="OtherTableBody"/>
            </w:pPr>
            <w:r>
              <w:t>..</w:t>
            </w:r>
          </w:p>
        </w:tc>
        <w:tc>
          <w:tcPr>
            <w:tcW w:w="600" w:type="dxa"/>
          </w:tcPr>
          <w:p w14:paraId="55A9D90B" w14:textId="77777777" w:rsidR="00B50050" w:rsidRDefault="00B50050" w:rsidP="0088127C">
            <w:pPr>
              <w:pStyle w:val="OtherTableBody"/>
            </w:pPr>
          </w:p>
        </w:tc>
        <w:tc>
          <w:tcPr>
            <w:tcW w:w="600" w:type="dxa"/>
          </w:tcPr>
          <w:p w14:paraId="6FF84BFE" w14:textId="77777777" w:rsidR="00B50050" w:rsidRDefault="00B50050" w:rsidP="0088127C">
            <w:pPr>
              <w:pStyle w:val="OtherTableBody"/>
            </w:pPr>
            <w:r>
              <w:t>CWE</w:t>
            </w:r>
          </w:p>
        </w:tc>
        <w:tc>
          <w:tcPr>
            <w:tcW w:w="700" w:type="dxa"/>
          </w:tcPr>
          <w:p w14:paraId="238836AD" w14:textId="77777777" w:rsidR="00B50050" w:rsidRDefault="00B50050" w:rsidP="0088127C">
            <w:pPr>
              <w:pStyle w:val="OtherTableBody"/>
            </w:pPr>
          </w:p>
        </w:tc>
        <w:tc>
          <w:tcPr>
            <w:tcW w:w="600" w:type="dxa"/>
          </w:tcPr>
          <w:p w14:paraId="3BA657CD" w14:textId="77777777" w:rsidR="00B50050" w:rsidRDefault="00B50050" w:rsidP="0088127C">
            <w:pPr>
              <w:pStyle w:val="OtherTableBody"/>
            </w:pPr>
            <w:r>
              <w:t>0564</w:t>
            </w:r>
          </w:p>
        </w:tc>
        <w:tc>
          <w:tcPr>
            <w:tcW w:w="900" w:type="dxa"/>
          </w:tcPr>
          <w:p w14:paraId="77831BDA" w14:textId="77777777" w:rsidR="00B50050" w:rsidRDefault="00B50050" w:rsidP="0088127C">
            <w:pPr>
              <w:pStyle w:val="OtherTableBody"/>
            </w:pPr>
            <w:r>
              <w:t>16.4.7.4</w:t>
            </w:r>
          </w:p>
        </w:tc>
      </w:tr>
      <w:tr w:rsidR="00B50050" w14:paraId="0BADD876" w14:textId="77777777" w:rsidTr="00195548">
        <w:tc>
          <w:tcPr>
            <w:tcW w:w="3500" w:type="dxa"/>
          </w:tcPr>
          <w:p w14:paraId="04E0D03E" w14:textId="77777777" w:rsidR="00B50050" w:rsidRDefault="00B50050" w:rsidP="0088127C">
            <w:pPr>
              <w:pStyle w:val="OtherTableBody"/>
            </w:pPr>
            <w:r>
              <w:t>Adjustment Date</w:t>
            </w:r>
          </w:p>
        </w:tc>
        <w:tc>
          <w:tcPr>
            <w:tcW w:w="700" w:type="dxa"/>
          </w:tcPr>
          <w:p w14:paraId="3FA17EDD" w14:textId="77777777" w:rsidR="00B50050" w:rsidRDefault="00B50050" w:rsidP="0088127C">
            <w:pPr>
              <w:pStyle w:val="OtherTableBody"/>
            </w:pPr>
            <w:r>
              <w:t>02016</w:t>
            </w:r>
          </w:p>
        </w:tc>
        <w:tc>
          <w:tcPr>
            <w:tcW w:w="600" w:type="dxa"/>
          </w:tcPr>
          <w:p w14:paraId="318CC1CC" w14:textId="77777777" w:rsidR="00B50050" w:rsidRDefault="00B50050" w:rsidP="0088127C">
            <w:pPr>
              <w:pStyle w:val="OtherTableBody"/>
            </w:pPr>
            <w:r>
              <w:t>ADJ</w:t>
            </w:r>
          </w:p>
        </w:tc>
        <w:tc>
          <w:tcPr>
            <w:tcW w:w="600" w:type="dxa"/>
          </w:tcPr>
          <w:p w14:paraId="7FF37CF5" w14:textId="77777777" w:rsidR="00B50050" w:rsidRDefault="00B50050" w:rsidP="0088127C">
            <w:pPr>
              <w:pStyle w:val="OtherTableBody"/>
            </w:pPr>
            <w:r>
              <w:t>14</w:t>
            </w:r>
          </w:p>
        </w:tc>
        <w:tc>
          <w:tcPr>
            <w:tcW w:w="600" w:type="dxa"/>
          </w:tcPr>
          <w:p w14:paraId="3B0DB8A4" w14:textId="77777777" w:rsidR="00B50050" w:rsidRDefault="00B50050" w:rsidP="0088127C">
            <w:pPr>
              <w:pStyle w:val="OtherTableBody"/>
            </w:pPr>
            <w:r>
              <w:t>..</w:t>
            </w:r>
          </w:p>
        </w:tc>
        <w:tc>
          <w:tcPr>
            <w:tcW w:w="600" w:type="dxa"/>
          </w:tcPr>
          <w:p w14:paraId="18714C50" w14:textId="77777777" w:rsidR="00B50050" w:rsidRDefault="00B50050" w:rsidP="0088127C">
            <w:pPr>
              <w:pStyle w:val="OtherTableBody"/>
            </w:pPr>
          </w:p>
        </w:tc>
        <w:tc>
          <w:tcPr>
            <w:tcW w:w="600" w:type="dxa"/>
          </w:tcPr>
          <w:p w14:paraId="4D895FA5" w14:textId="77777777" w:rsidR="00B50050" w:rsidRDefault="00B50050" w:rsidP="0088127C">
            <w:pPr>
              <w:pStyle w:val="OtherTableBody"/>
            </w:pPr>
            <w:r>
              <w:t>DTM</w:t>
            </w:r>
          </w:p>
        </w:tc>
        <w:tc>
          <w:tcPr>
            <w:tcW w:w="700" w:type="dxa"/>
          </w:tcPr>
          <w:p w14:paraId="2A271AD4" w14:textId="77777777" w:rsidR="00B50050" w:rsidRDefault="00B50050" w:rsidP="0088127C">
            <w:pPr>
              <w:pStyle w:val="OtherTableBody"/>
            </w:pPr>
          </w:p>
        </w:tc>
        <w:tc>
          <w:tcPr>
            <w:tcW w:w="600" w:type="dxa"/>
          </w:tcPr>
          <w:p w14:paraId="393D0158" w14:textId="77777777" w:rsidR="00B50050" w:rsidRDefault="00B50050" w:rsidP="0088127C">
            <w:pPr>
              <w:pStyle w:val="OtherTableBody"/>
            </w:pPr>
          </w:p>
        </w:tc>
        <w:tc>
          <w:tcPr>
            <w:tcW w:w="900" w:type="dxa"/>
          </w:tcPr>
          <w:p w14:paraId="74696DFF" w14:textId="77777777" w:rsidR="00B50050" w:rsidRDefault="00B50050" w:rsidP="0088127C">
            <w:pPr>
              <w:pStyle w:val="OtherTableBody"/>
            </w:pPr>
            <w:r>
              <w:t>16.4.7.14</w:t>
            </w:r>
          </w:p>
        </w:tc>
      </w:tr>
      <w:tr w:rsidR="00B50050" w14:paraId="6C765BEC" w14:textId="77777777" w:rsidTr="00195548">
        <w:tc>
          <w:tcPr>
            <w:tcW w:w="3500" w:type="dxa"/>
          </w:tcPr>
          <w:p w14:paraId="2755CE0E" w14:textId="77777777" w:rsidR="00B50050" w:rsidRDefault="00B50050" w:rsidP="0088127C">
            <w:pPr>
              <w:pStyle w:val="OtherTableBody"/>
            </w:pPr>
            <w:r>
              <w:t>Adjustment Description</w:t>
            </w:r>
          </w:p>
        </w:tc>
        <w:tc>
          <w:tcPr>
            <w:tcW w:w="700" w:type="dxa"/>
          </w:tcPr>
          <w:p w14:paraId="21CEC8DA" w14:textId="77777777" w:rsidR="00B50050" w:rsidRDefault="00B50050" w:rsidP="0088127C">
            <w:pPr>
              <w:pStyle w:val="OtherTableBody"/>
            </w:pPr>
            <w:r>
              <w:t>02010</w:t>
            </w:r>
          </w:p>
        </w:tc>
        <w:tc>
          <w:tcPr>
            <w:tcW w:w="600" w:type="dxa"/>
          </w:tcPr>
          <w:p w14:paraId="14FC1DE7" w14:textId="77777777" w:rsidR="00B50050" w:rsidRDefault="00B50050" w:rsidP="0088127C">
            <w:pPr>
              <w:pStyle w:val="OtherTableBody"/>
            </w:pPr>
            <w:r>
              <w:t>ADJ</w:t>
            </w:r>
          </w:p>
        </w:tc>
        <w:tc>
          <w:tcPr>
            <w:tcW w:w="600" w:type="dxa"/>
          </w:tcPr>
          <w:p w14:paraId="2713DE11" w14:textId="77777777" w:rsidR="00B50050" w:rsidRDefault="00B50050" w:rsidP="0088127C">
            <w:pPr>
              <w:pStyle w:val="OtherTableBody"/>
            </w:pPr>
            <w:r>
              <w:t>8</w:t>
            </w:r>
          </w:p>
        </w:tc>
        <w:tc>
          <w:tcPr>
            <w:tcW w:w="600" w:type="dxa"/>
          </w:tcPr>
          <w:p w14:paraId="403B0007" w14:textId="77777777" w:rsidR="00B50050" w:rsidRDefault="00B50050" w:rsidP="0088127C">
            <w:pPr>
              <w:pStyle w:val="OtherTableBody"/>
            </w:pPr>
            <w:r>
              <w:t>..</w:t>
            </w:r>
          </w:p>
        </w:tc>
        <w:tc>
          <w:tcPr>
            <w:tcW w:w="600" w:type="dxa"/>
          </w:tcPr>
          <w:p w14:paraId="327CDBD1" w14:textId="77777777" w:rsidR="00B50050" w:rsidRDefault="00B50050" w:rsidP="0088127C">
            <w:pPr>
              <w:pStyle w:val="OtherTableBody"/>
            </w:pPr>
            <w:r>
              <w:t>250#</w:t>
            </w:r>
          </w:p>
        </w:tc>
        <w:tc>
          <w:tcPr>
            <w:tcW w:w="600" w:type="dxa"/>
          </w:tcPr>
          <w:p w14:paraId="7B09C181" w14:textId="77777777" w:rsidR="00B50050" w:rsidRDefault="00B50050" w:rsidP="0088127C">
            <w:pPr>
              <w:pStyle w:val="OtherTableBody"/>
            </w:pPr>
            <w:r>
              <w:t>ST</w:t>
            </w:r>
          </w:p>
        </w:tc>
        <w:tc>
          <w:tcPr>
            <w:tcW w:w="700" w:type="dxa"/>
          </w:tcPr>
          <w:p w14:paraId="4051773C" w14:textId="77777777" w:rsidR="00B50050" w:rsidRDefault="00B50050" w:rsidP="0088127C">
            <w:pPr>
              <w:pStyle w:val="OtherTableBody"/>
            </w:pPr>
          </w:p>
        </w:tc>
        <w:tc>
          <w:tcPr>
            <w:tcW w:w="600" w:type="dxa"/>
          </w:tcPr>
          <w:p w14:paraId="10581EED" w14:textId="77777777" w:rsidR="00B50050" w:rsidRDefault="00B50050" w:rsidP="0088127C">
            <w:pPr>
              <w:pStyle w:val="OtherTableBody"/>
            </w:pPr>
          </w:p>
        </w:tc>
        <w:tc>
          <w:tcPr>
            <w:tcW w:w="900" w:type="dxa"/>
          </w:tcPr>
          <w:p w14:paraId="1FA733AE" w14:textId="77777777" w:rsidR="00B50050" w:rsidRDefault="00B50050" w:rsidP="0088127C">
            <w:pPr>
              <w:pStyle w:val="OtherTableBody"/>
            </w:pPr>
            <w:r>
              <w:t>16.4.7.8</w:t>
            </w:r>
          </w:p>
        </w:tc>
      </w:tr>
      <w:tr w:rsidR="00B50050" w14:paraId="0E9561F7" w14:textId="77777777" w:rsidTr="00195548">
        <w:tc>
          <w:tcPr>
            <w:tcW w:w="3500" w:type="dxa"/>
          </w:tcPr>
          <w:p w14:paraId="13B1520A" w14:textId="77777777" w:rsidR="00B50050" w:rsidRDefault="00B50050" w:rsidP="0088127C">
            <w:pPr>
              <w:pStyle w:val="OtherTableBody"/>
            </w:pPr>
            <w:r>
              <w:t>Adjustment Quantity</w:t>
            </w:r>
          </w:p>
        </w:tc>
        <w:tc>
          <w:tcPr>
            <w:tcW w:w="700" w:type="dxa"/>
          </w:tcPr>
          <w:p w14:paraId="14A5134A" w14:textId="77777777" w:rsidR="00B50050" w:rsidRDefault="00B50050" w:rsidP="0088127C">
            <w:pPr>
              <w:pStyle w:val="OtherTableBody"/>
            </w:pPr>
            <w:r>
              <w:t>02008</w:t>
            </w:r>
          </w:p>
        </w:tc>
        <w:tc>
          <w:tcPr>
            <w:tcW w:w="600" w:type="dxa"/>
          </w:tcPr>
          <w:p w14:paraId="1BE1C691" w14:textId="77777777" w:rsidR="00B50050" w:rsidRDefault="00B50050" w:rsidP="0088127C">
            <w:pPr>
              <w:pStyle w:val="OtherTableBody"/>
            </w:pPr>
            <w:r>
              <w:t>ADJ</w:t>
            </w:r>
          </w:p>
        </w:tc>
        <w:tc>
          <w:tcPr>
            <w:tcW w:w="600" w:type="dxa"/>
          </w:tcPr>
          <w:p w14:paraId="3F8B637F" w14:textId="77777777" w:rsidR="00B50050" w:rsidRDefault="00B50050" w:rsidP="0088127C">
            <w:pPr>
              <w:pStyle w:val="OtherTableBody"/>
            </w:pPr>
            <w:r>
              <w:t>6</w:t>
            </w:r>
          </w:p>
        </w:tc>
        <w:tc>
          <w:tcPr>
            <w:tcW w:w="600" w:type="dxa"/>
          </w:tcPr>
          <w:p w14:paraId="6174C92A" w14:textId="77777777" w:rsidR="00B50050" w:rsidRDefault="00B50050" w:rsidP="0088127C">
            <w:pPr>
              <w:pStyle w:val="OtherTableBody"/>
            </w:pPr>
            <w:r>
              <w:t>..</w:t>
            </w:r>
          </w:p>
        </w:tc>
        <w:tc>
          <w:tcPr>
            <w:tcW w:w="600" w:type="dxa"/>
          </w:tcPr>
          <w:p w14:paraId="58563BC7" w14:textId="77777777" w:rsidR="00B50050" w:rsidRDefault="00B50050" w:rsidP="0088127C">
            <w:pPr>
              <w:pStyle w:val="OtherTableBody"/>
            </w:pPr>
          </w:p>
        </w:tc>
        <w:tc>
          <w:tcPr>
            <w:tcW w:w="600" w:type="dxa"/>
          </w:tcPr>
          <w:p w14:paraId="7F40343B" w14:textId="77777777" w:rsidR="00B50050" w:rsidRDefault="00B50050" w:rsidP="0088127C">
            <w:pPr>
              <w:pStyle w:val="OtherTableBody"/>
            </w:pPr>
            <w:r>
              <w:t>CQ</w:t>
            </w:r>
          </w:p>
        </w:tc>
        <w:tc>
          <w:tcPr>
            <w:tcW w:w="700" w:type="dxa"/>
          </w:tcPr>
          <w:p w14:paraId="5D20ADB3" w14:textId="77777777" w:rsidR="00B50050" w:rsidRDefault="00B50050" w:rsidP="0088127C">
            <w:pPr>
              <w:pStyle w:val="OtherTableBody"/>
            </w:pPr>
          </w:p>
        </w:tc>
        <w:tc>
          <w:tcPr>
            <w:tcW w:w="600" w:type="dxa"/>
          </w:tcPr>
          <w:p w14:paraId="49B48604" w14:textId="77777777" w:rsidR="00B50050" w:rsidRDefault="00B50050" w:rsidP="0088127C">
            <w:pPr>
              <w:pStyle w:val="OtherTableBody"/>
            </w:pPr>
            <w:r>
              <w:t>0560</w:t>
            </w:r>
          </w:p>
        </w:tc>
        <w:tc>
          <w:tcPr>
            <w:tcW w:w="900" w:type="dxa"/>
          </w:tcPr>
          <w:p w14:paraId="2D862710" w14:textId="77777777" w:rsidR="00B50050" w:rsidRDefault="00B50050" w:rsidP="0088127C">
            <w:pPr>
              <w:pStyle w:val="OtherTableBody"/>
            </w:pPr>
            <w:r>
              <w:t>16.4.7.6</w:t>
            </w:r>
          </w:p>
        </w:tc>
      </w:tr>
      <w:tr w:rsidR="00B50050" w14:paraId="09D7DF80" w14:textId="77777777" w:rsidTr="00195548">
        <w:tc>
          <w:tcPr>
            <w:tcW w:w="3500" w:type="dxa"/>
          </w:tcPr>
          <w:p w14:paraId="13DBE958" w14:textId="77777777" w:rsidR="00B50050" w:rsidRDefault="00B50050" w:rsidP="0088127C">
            <w:pPr>
              <w:pStyle w:val="OtherTableBody"/>
            </w:pPr>
            <w:r>
              <w:t>Adjustment Reason PA</w:t>
            </w:r>
          </w:p>
        </w:tc>
        <w:tc>
          <w:tcPr>
            <w:tcW w:w="700" w:type="dxa"/>
          </w:tcPr>
          <w:p w14:paraId="769399AD" w14:textId="77777777" w:rsidR="00B50050" w:rsidRDefault="00B50050" w:rsidP="0088127C">
            <w:pPr>
              <w:pStyle w:val="OtherTableBody"/>
            </w:pPr>
            <w:r>
              <w:t>02009</w:t>
            </w:r>
          </w:p>
        </w:tc>
        <w:tc>
          <w:tcPr>
            <w:tcW w:w="600" w:type="dxa"/>
          </w:tcPr>
          <w:p w14:paraId="177B7158" w14:textId="77777777" w:rsidR="00B50050" w:rsidRDefault="00B50050" w:rsidP="0088127C">
            <w:pPr>
              <w:pStyle w:val="OtherTableBody"/>
            </w:pPr>
            <w:r>
              <w:t>ADJ</w:t>
            </w:r>
          </w:p>
        </w:tc>
        <w:tc>
          <w:tcPr>
            <w:tcW w:w="600" w:type="dxa"/>
          </w:tcPr>
          <w:p w14:paraId="75B7FB3B" w14:textId="77777777" w:rsidR="00B50050" w:rsidRDefault="00B50050" w:rsidP="0088127C">
            <w:pPr>
              <w:pStyle w:val="OtherTableBody"/>
            </w:pPr>
            <w:r>
              <w:t>7</w:t>
            </w:r>
          </w:p>
        </w:tc>
        <w:tc>
          <w:tcPr>
            <w:tcW w:w="600" w:type="dxa"/>
          </w:tcPr>
          <w:p w14:paraId="2E2E0477" w14:textId="77777777" w:rsidR="00B50050" w:rsidRDefault="00B50050" w:rsidP="0088127C">
            <w:pPr>
              <w:pStyle w:val="OtherTableBody"/>
            </w:pPr>
            <w:r>
              <w:t>..</w:t>
            </w:r>
          </w:p>
        </w:tc>
        <w:tc>
          <w:tcPr>
            <w:tcW w:w="600" w:type="dxa"/>
          </w:tcPr>
          <w:p w14:paraId="366E10CA" w14:textId="77777777" w:rsidR="00B50050" w:rsidRDefault="00B50050" w:rsidP="0088127C">
            <w:pPr>
              <w:pStyle w:val="OtherTableBody"/>
            </w:pPr>
          </w:p>
        </w:tc>
        <w:tc>
          <w:tcPr>
            <w:tcW w:w="600" w:type="dxa"/>
          </w:tcPr>
          <w:p w14:paraId="3786DAC4" w14:textId="77777777" w:rsidR="00B50050" w:rsidRDefault="00B50050" w:rsidP="0088127C">
            <w:pPr>
              <w:pStyle w:val="OtherTableBody"/>
            </w:pPr>
            <w:r>
              <w:t>CWE</w:t>
            </w:r>
          </w:p>
        </w:tc>
        <w:tc>
          <w:tcPr>
            <w:tcW w:w="700" w:type="dxa"/>
          </w:tcPr>
          <w:p w14:paraId="4B8372AF" w14:textId="77777777" w:rsidR="00B50050" w:rsidRDefault="00B50050" w:rsidP="0088127C">
            <w:pPr>
              <w:pStyle w:val="OtherTableBody"/>
            </w:pPr>
          </w:p>
        </w:tc>
        <w:tc>
          <w:tcPr>
            <w:tcW w:w="600" w:type="dxa"/>
          </w:tcPr>
          <w:p w14:paraId="0CD3897B" w14:textId="77777777" w:rsidR="00B50050" w:rsidRDefault="00B50050" w:rsidP="0088127C">
            <w:pPr>
              <w:pStyle w:val="OtherTableBody"/>
            </w:pPr>
            <w:r>
              <w:t>0565</w:t>
            </w:r>
          </w:p>
        </w:tc>
        <w:tc>
          <w:tcPr>
            <w:tcW w:w="900" w:type="dxa"/>
          </w:tcPr>
          <w:p w14:paraId="2A4DE85C" w14:textId="77777777" w:rsidR="00B50050" w:rsidRDefault="00B50050" w:rsidP="0088127C">
            <w:pPr>
              <w:pStyle w:val="OtherTableBody"/>
            </w:pPr>
            <w:r>
              <w:t>16.4.7.7</w:t>
            </w:r>
          </w:p>
        </w:tc>
      </w:tr>
      <w:tr w:rsidR="00B50050" w14:paraId="46257E39" w14:textId="77777777" w:rsidTr="00195548">
        <w:tc>
          <w:tcPr>
            <w:tcW w:w="3500" w:type="dxa"/>
          </w:tcPr>
          <w:p w14:paraId="39A5EF51" w14:textId="77777777" w:rsidR="00B50050" w:rsidRDefault="00B50050" w:rsidP="0088127C">
            <w:pPr>
              <w:pStyle w:val="OtherTableBody"/>
            </w:pPr>
            <w:r>
              <w:t>Adjustment Sequence Number</w:t>
            </w:r>
          </w:p>
        </w:tc>
        <w:tc>
          <w:tcPr>
            <w:tcW w:w="700" w:type="dxa"/>
          </w:tcPr>
          <w:p w14:paraId="2DDACAA6" w14:textId="77777777" w:rsidR="00B50050" w:rsidRDefault="00B50050" w:rsidP="0088127C">
            <w:pPr>
              <w:pStyle w:val="OtherTableBody"/>
            </w:pPr>
            <w:r>
              <w:t>02005</w:t>
            </w:r>
          </w:p>
        </w:tc>
        <w:tc>
          <w:tcPr>
            <w:tcW w:w="600" w:type="dxa"/>
          </w:tcPr>
          <w:p w14:paraId="3D9CFC13" w14:textId="77777777" w:rsidR="00B50050" w:rsidRDefault="00B50050" w:rsidP="0088127C">
            <w:pPr>
              <w:pStyle w:val="OtherTableBody"/>
            </w:pPr>
            <w:r>
              <w:t>ADJ</w:t>
            </w:r>
          </w:p>
        </w:tc>
        <w:tc>
          <w:tcPr>
            <w:tcW w:w="600" w:type="dxa"/>
          </w:tcPr>
          <w:p w14:paraId="4A7F4077" w14:textId="77777777" w:rsidR="00B50050" w:rsidRDefault="00B50050" w:rsidP="0088127C">
            <w:pPr>
              <w:pStyle w:val="OtherTableBody"/>
            </w:pPr>
            <w:r>
              <w:t>3</w:t>
            </w:r>
          </w:p>
        </w:tc>
        <w:tc>
          <w:tcPr>
            <w:tcW w:w="600" w:type="dxa"/>
          </w:tcPr>
          <w:p w14:paraId="0ED8EDB9" w14:textId="77777777" w:rsidR="00B50050" w:rsidRDefault="00B50050" w:rsidP="0088127C">
            <w:pPr>
              <w:pStyle w:val="OtherTableBody"/>
            </w:pPr>
            <w:r>
              <w:t>1..4</w:t>
            </w:r>
          </w:p>
        </w:tc>
        <w:tc>
          <w:tcPr>
            <w:tcW w:w="600" w:type="dxa"/>
          </w:tcPr>
          <w:p w14:paraId="3324998A" w14:textId="77777777" w:rsidR="00B50050" w:rsidRDefault="00B50050" w:rsidP="0088127C">
            <w:pPr>
              <w:pStyle w:val="OtherTableBody"/>
            </w:pPr>
          </w:p>
        </w:tc>
        <w:tc>
          <w:tcPr>
            <w:tcW w:w="600" w:type="dxa"/>
          </w:tcPr>
          <w:p w14:paraId="1E2319FA" w14:textId="77777777" w:rsidR="00B50050" w:rsidRDefault="00B50050" w:rsidP="0088127C">
            <w:pPr>
              <w:pStyle w:val="OtherTableBody"/>
            </w:pPr>
            <w:r>
              <w:t>SI</w:t>
            </w:r>
          </w:p>
        </w:tc>
        <w:tc>
          <w:tcPr>
            <w:tcW w:w="700" w:type="dxa"/>
          </w:tcPr>
          <w:p w14:paraId="43A8534D" w14:textId="77777777" w:rsidR="00B50050" w:rsidRDefault="00B50050" w:rsidP="0088127C">
            <w:pPr>
              <w:pStyle w:val="OtherTableBody"/>
            </w:pPr>
          </w:p>
        </w:tc>
        <w:tc>
          <w:tcPr>
            <w:tcW w:w="600" w:type="dxa"/>
          </w:tcPr>
          <w:p w14:paraId="2B9095C1" w14:textId="77777777" w:rsidR="00B50050" w:rsidRDefault="00B50050" w:rsidP="0088127C">
            <w:pPr>
              <w:pStyle w:val="OtherTableBody"/>
            </w:pPr>
          </w:p>
        </w:tc>
        <w:tc>
          <w:tcPr>
            <w:tcW w:w="900" w:type="dxa"/>
          </w:tcPr>
          <w:p w14:paraId="64CDCC5A" w14:textId="77777777" w:rsidR="00B50050" w:rsidRDefault="00B50050" w:rsidP="0088127C">
            <w:pPr>
              <w:pStyle w:val="OtherTableBody"/>
            </w:pPr>
            <w:r>
              <w:t>16.4.7.3</w:t>
            </w:r>
          </w:p>
        </w:tc>
      </w:tr>
      <w:tr w:rsidR="00B50050" w14:paraId="744F0F75" w14:textId="77777777" w:rsidTr="00195548">
        <w:tc>
          <w:tcPr>
            <w:tcW w:w="3500" w:type="dxa"/>
          </w:tcPr>
          <w:p w14:paraId="27682F45" w14:textId="77777777" w:rsidR="00B50050" w:rsidRDefault="00B50050" w:rsidP="0088127C">
            <w:pPr>
              <w:pStyle w:val="OtherTableBody"/>
            </w:pPr>
            <w:r>
              <w:t>Administer-at</w:t>
            </w:r>
          </w:p>
        </w:tc>
        <w:tc>
          <w:tcPr>
            <w:tcW w:w="700" w:type="dxa"/>
          </w:tcPr>
          <w:p w14:paraId="62EA2662" w14:textId="77777777" w:rsidR="00B50050" w:rsidRDefault="00B50050" w:rsidP="0088127C">
            <w:pPr>
              <w:pStyle w:val="OtherTableBody"/>
            </w:pPr>
            <w:r>
              <w:t>02264</w:t>
            </w:r>
          </w:p>
        </w:tc>
        <w:tc>
          <w:tcPr>
            <w:tcW w:w="600" w:type="dxa"/>
          </w:tcPr>
          <w:p w14:paraId="4BCF5FE8" w14:textId="77777777" w:rsidR="00B50050" w:rsidRDefault="00B50050" w:rsidP="0088127C">
            <w:pPr>
              <w:pStyle w:val="OtherTableBody"/>
            </w:pPr>
            <w:r>
              <w:t>RXA</w:t>
            </w:r>
          </w:p>
        </w:tc>
        <w:tc>
          <w:tcPr>
            <w:tcW w:w="600" w:type="dxa"/>
          </w:tcPr>
          <w:p w14:paraId="6D9F2D1B" w14:textId="77777777" w:rsidR="00B50050" w:rsidRDefault="00B50050" w:rsidP="0088127C">
            <w:pPr>
              <w:pStyle w:val="OtherTableBody"/>
            </w:pPr>
            <w:r>
              <w:t>27</w:t>
            </w:r>
          </w:p>
        </w:tc>
        <w:tc>
          <w:tcPr>
            <w:tcW w:w="600" w:type="dxa"/>
          </w:tcPr>
          <w:p w14:paraId="0E925F3F" w14:textId="77777777" w:rsidR="00B50050" w:rsidRDefault="00B50050" w:rsidP="0088127C">
            <w:pPr>
              <w:pStyle w:val="OtherTableBody"/>
            </w:pPr>
            <w:r>
              <w:t>..</w:t>
            </w:r>
          </w:p>
        </w:tc>
        <w:tc>
          <w:tcPr>
            <w:tcW w:w="600" w:type="dxa"/>
          </w:tcPr>
          <w:p w14:paraId="205C9FDF" w14:textId="77777777" w:rsidR="00B50050" w:rsidRDefault="00B50050" w:rsidP="0088127C">
            <w:pPr>
              <w:pStyle w:val="OtherTableBody"/>
            </w:pPr>
          </w:p>
        </w:tc>
        <w:tc>
          <w:tcPr>
            <w:tcW w:w="600" w:type="dxa"/>
          </w:tcPr>
          <w:p w14:paraId="1C6DF964" w14:textId="77777777" w:rsidR="00B50050" w:rsidRDefault="00B50050" w:rsidP="0088127C">
            <w:pPr>
              <w:pStyle w:val="OtherTableBody"/>
            </w:pPr>
            <w:r>
              <w:t>PL</w:t>
            </w:r>
          </w:p>
        </w:tc>
        <w:tc>
          <w:tcPr>
            <w:tcW w:w="700" w:type="dxa"/>
          </w:tcPr>
          <w:p w14:paraId="420540D4" w14:textId="77777777" w:rsidR="00B50050" w:rsidRDefault="00B50050" w:rsidP="0088127C">
            <w:pPr>
              <w:pStyle w:val="OtherTableBody"/>
            </w:pPr>
          </w:p>
        </w:tc>
        <w:tc>
          <w:tcPr>
            <w:tcW w:w="600" w:type="dxa"/>
          </w:tcPr>
          <w:p w14:paraId="5E94D423" w14:textId="77777777" w:rsidR="00B50050" w:rsidRDefault="00B50050" w:rsidP="0088127C">
            <w:pPr>
              <w:pStyle w:val="OtherTableBody"/>
            </w:pPr>
          </w:p>
        </w:tc>
        <w:tc>
          <w:tcPr>
            <w:tcW w:w="900" w:type="dxa"/>
          </w:tcPr>
          <w:p w14:paraId="0E9B3BBA" w14:textId="77777777" w:rsidR="00B50050" w:rsidRDefault="00B50050" w:rsidP="0088127C">
            <w:pPr>
              <w:pStyle w:val="OtherTableBody"/>
            </w:pPr>
            <w:r>
              <w:t>4A.4.7.27</w:t>
            </w:r>
          </w:p>
        </w:tc>
      </w:tr>
      <w:tr w:rsidR="00B50050" w14:paraId="7155F51C" w14:textId="77777777" w:rsidTr="00195548">
        <w:tc>
          <w:tcPr>
            <w:tcW w:w="3500" w:type="dxa"/>
          </w:tcPr>
          <w:p w14:paraId="1810E0E2" w14:textId="77777777" w:rsidR="00B50050" w:rsidRDefault="00B50050" w:rsidP="0088127C">
            <w:pPr>
              <w:pStyle w:val="OtherTableBody"/>
            </w:pPr>
            <w:r>
              <w:t>Administered Amount</w:t>
            </w:r>
          </w:p>
        </w:tc>
        <w:tc>
          <w:tcPr>
            <w:tcW w:w="700" w:type="dxa"/>
          </w:tcPr>
          <w:p w14:paraId="5A900ECC" w14:textId="77777777" w:rsidR="00B50050" w:rsidRDefault="00B50050" w:rsidP="0088127C">
            <w:pPr>
              <w:pStyle w:val="OtherTableBody"/>
            </w:pPr>
            <w:r>
              <w:t>00348</w:t>
            </w:r>
          </w:p>
        </w:tc>
        <w:tc>
          <w:tcPr>
            <w:tcW w:w="600" w:type="dxa"/>
          </w:tcPr>
          <w:p w14:paraId="63949A00" w14:textId="77777777" w:rsidR="00B50050" w:rsidRDefault="00B50050" w:rsidP="0088127C">
            <w:pPr>
              <w:pStyle w:val="OtherTableBody"/>
            </w:pPr>
            <w:r>
              <w:t>RXA</w:t>
            </w:r>
          </w:p>
        </w:tc>
        <w:tc>
          <w:tcPr>
            <w:tcW w:w="600" w:type="dxa"/>
          </w:tcPr>
          <w:p w14:paraId="56E4CF6F" w14:textId="77777777" w:rsidR="00B50050" w:rsidRDefault="00B50050" w:rsidP="0088127C">
            <w:pPr>
              <w:pStyle w:val="OtherTableBody"/>
            </w:pPr>
            <w:r>
              <w:t>6</w:t>
            </w:r>
          </w:p>
        </w:tc>
        <w:tc>
          <w:tcPr>
            <w:tcW w:w="600" w:type="dxa"/>
          </w:tcPr>
          <w:p w14:paraId="22F6C292" w14:textId="77777777" w:rsidR="00B50050" w:rsidRDefault="00B50050" w:rsidP="0088127C">
            <w:pPr>
              <w:pStyle w:val="OtherTableBody"/>
            </w:pPr>
            <w:r>
              <w:t>..</w:t>
            </w:r>
          </w:p>
        </w:tc>
        <w:tc>
          <w:tcPr>
            <w:tcW w:w="600" w:type="dxa"/>
          </w:tcPr>
          <w:p w14:paraId="6F932E6F" w14:textId="77777777" w:rsidR="00B50050" w:rsidRDefault="00B50050" w:rsidP="0088127C">
            <w:pPr>
              <w:pStyle w:val="OtherTableBody"/>
            </w:pPr>
          </w:p>
        </w:tc>
        <w:tc>
          <w:tcPr>
            <w:tcW w:w="600" w:type="dxa"/>
          </w:tcPr>
          <w:p w14:paraId="7C693887" w14:textId="77777777" w:rsidR="00B50050" w:rsidRDefault="00B50050" w:rsidP="0088127C">
            <w:pPr>
              <w:pStyle w:val="OtherTableBody"/>
            </w:pPr>
            <w:r>
              <w:t>NM</w:t>
            </w:r>
          </w:p>
        </w:tc>
        <w:tc>
          <w:tcPr>
            <w:tcW w:w="700" w:type="dxa"/>
          </w:tcPr>
          <w:p w14:paraId="6BAA9BEF" w14:textId="77777777" w:rsidR="00B50050" w:rsidRDefault="00B50050" w:rsidP="0088127C">
            <w:pPr>
              <w:pStyle w:val="OtherTableBody"/>
            </w:pPr>
          </w:p>
        </w:tc>
        <w:tc>
          <w:tcPr>
            <w:tcW w:w="600" w:type="dxa"/>
          </w:tcPr>
          <w:p w14:paraId="0B2D1AA3" w14:textId="77777777" w:rsidR="00B50050" w:rsidRDefault="00B50050" w:rsidP="0088127C">
            <w:pPr>
              <w:pStyle w:val="OtherTableBody"/>
            </w:pPr>
          </w:p>
        </w:tc>
        <w:tc>
          <w:tcPr>
            <w:tcW w:w="900" w:type="dxa"/>
          </w:tcPr>
          <w:p w14:paraId="5C63879A" w14:textId="77777777" w:rsidR="00B50050" w:rsidRDefault="00B50050" w:rsidP="0088127C">
            <w:pPr>
              <w:pStyle w:val="OtherTableBody"/>
            </w:pPr>
            <w:r>
              <w:t>4A.4.7.6</w:t>
            </w:r>
          </w:p>
        </w:tc>
      </w:tr>
      <w:tr w:rsidR="00B50050" w14:paraId="52071F54" w14:textId="77777777" w:rsidTr="00195548">
        <w:tc>
          <w:tcPr>
            <w:tcW w:w="3500" w:type="dxa"/>
          </w:tcPr>
          <w:p w14:paraId="09A92F08" w14:textId="77777777" w:rsidR="00B50050" w:rsidRDefault="00B50050" w:rsidP="0088127C">
            <w:pPr>
              <w:pStyle w:val="OtherTableBody"/>
            </w:pPr>
            <w:r>
              <w:t>Administered Barcode Identifier</w:t>
            </w:r>
          </w:p>
        </w:tc>
        <w:tc>
          <w:tcPr>
            <w:tcW w:w="700" w:type="dxa"/>
          </w:tcPr>
          <w:p w14:paraId="3A7E0320" w14:textId="77777777" w:rsidR="00B50050" w:rsidRDefault="00B50050" w:rsidP="0088127C">
            <w:pPr>
              <w:pStyle w:val="OtherTableBody"/>
            </w:pPr>
            <w:r>
              <w:t>01698</w:t>
            </w:r>
          </w:p>
        </w:tc>
        <w:tc>
          <w:tcPr>
            <w:tcW w:w="600" w:type="dxa"/>
          </w:tcPr>
          <w:p w14:paraId="0F4AA577" w14:textId="77777777" w:rsidR="00B50050" w:rsidRDefault="00B50050" w:rsidP="0088127C">
            <w:pPr>
              <w:pStyle w:val="OtherTableBody"/>
            </w:pPr>
            <w:r>
              <w:t>RXA</w:t>
            </w:r>
          </w:p>
        </w:tc>
        <w:tc>
          <w:tcPr>
            <w:tcW w:w="600" w:type="dxa"/>
          </w:tcPr>
          <w:p w14:paraId="3DBA7A9B" w14:textId="77777777" w:rsidR="00B50050" w:rsidRDefault="00B50050" w:rsidP="0088127C">
            <w:pPr>
              <w:pStyle w:val="OtherTableBody"/>
            </w:pPr>
            <w:r>
              <w:t>25</w:t>
            </w:r>
          </w:p>
        </w:tc>
        <w:tc>
          <w:tcPr>
            <w:tcW w:w="600" w:type="dxa"/>
          </w:tcPr>
          <w:p w14:paraId="35FE64E0" w14:textId="77777777" w:rsidR="00B50050" w:rsidRDefault="00B50050" w:rsidP="0088127C">
            <w:pPr>
              <w:pStyle w:val="OtherTableBody"/>
            </w:pPr>
            <w:r>
              <w:t>..</w:t>
            </w:r>
          </w:p>
        </w:tc>
        <w:tc>
          <w:tcPr>
            <w:tcW w:w="600" w:type="dxa"/>
          </w:tcPr>
          <w:p w14:paraId="7B70B3AC" w14:textId="77777777" w:rsidR="00B50050" w:rsidRDefault="00B50050" w:rsidP="0088127C">
            <w:pPr>
              <w:pStyle w:val="OtherTableBody"/>
            </w:pPr>
          </w:p>
        </w:tc>
        <w:tc>
          <w:tcPr>
            <w:tcW w:w="600" w:type="dxa"/>
          </w:tcPr>
          <w:p w14:paraId="2DA9C692" w14:textId="77777777" w:rsidR="00B50050" w:rsidRDefault="00B50050" w:rsidP="0088127C">
            <w:pPr>
              <w:pStyle w:val="OtherTableBody"/>
            </w:pPr>
            <w:r>
              <w:t>CWE</w:t>
            </w:r>
          </w:p>
        </w:tc>
        <w:tc>
          <w:tcPr>
            <w:tcW w:w="700" w:type="dxa"/>
          </w:tcPr>
          <w:p w14:paraId="653396E5" w14:textId="77777777" w:rsidR="00B50050" w:rsidRDefault="00B50050" w:rsidP="0088127C">
            <w:pPr>
              <w:pStyle w:val="OtherTableBody"/>
            </w:pPr>
          </w:p>
        </w:tc>
        <w:tc>
          <w:tcPr>
            <w:tcW w:w="600" w:type="dxa"/>
          </w:tcPr>
          <w:p w14:paraId="0730B074" w14:textId="77777777" w:rsidR="00B50050" w:rsidRDefault="00B50050" w:rsidP="0088127C">
            <w:pPr>
              <w:pStyle w:val="OtherTableBody"/>
            </w:pPr>
            <w:r>
              <w:t>0696</w:t>
            </w:r>
          </w:p>
        </w:tc>
        <w:tc>
          <w:tcPr>
            <w:tcW w:w="900" w:type="dxa"/>
          </w:tcPr>
          <w:p w14:paraId="71EDFCC6" w14:textId="77777777" w:rsidR="00B50050" w:rsidRDefault="00B50050" w:rsidP="0088127C">
            <w:pPr>
              <w:pStyle w:val="OtherTableBody"/>
            </w:pPr>
            <w:r>
              <w:t>4A.4.7.25</w:t>
            </w:r>
          </w:p>
        </w:tc>
      </w:tr>
      <w:tr w:rsidR="00B50050" w14:paraId="22113DD9" w14:textId="77777777" w:rsidTr="00195548">
        <w:tc>
          <w:tcPr>
            <w:tcW w:w="3500" w:type="dxa"/>
          </w:tcPr>
          <w:p w14:paraId="7649CCD4" w14:textId="77777777" w:rsidR="00B50050" w:rsidRDefault="00B50050" w:rsidP="0088127C">
            <w:pPr>
              <w:pStyle w:val="OtherTableBody"/>
            </w:pPr>
            <w:r>
              <w:t>Administered Code</w:t>
            </w:r>
          </w:p>
        </w:tc>
        <w:tc>
          <w:tcPr>
            <w:tcW w:w="700" w:type="dxa"/>
          </w:tcPr>
          <w:p w14:paraId="0843CFC3" w14:textId="77777777" w:rsidR="00B50050" w:rsidRDefault="00B50050" w:rsidP="0088127C">
            <w:pPr>
              <w:pStyle w:val="OtherTableBody"/>
            </w:pPr>
            <w:r>
              <w:t>00347</w:t>
            </w:r>
          </w:p>
        </w:tc>
        <w:tc>
          <w:tcPr>
            <w:tcW w:w="600" w:type="dxa"/>
          </w:tcPr>
          <w:p w14:paraId="2C86314D" w14:textId="77777777" w:rsidR="00B50050" w:rsidRDefault="00B50050" w:rsidP="0088127C">
            <w:pPr>
              <w:pStyle w:val="OtherTableBody"/>
            </w:pPr>
            <w:r>
              <w:t>RXA</w:t>
            </w:r>
          </w:p>
        </w:tc>
        <w:tc>
          <w:tcPr>
            <w:tcW w:w="600" w:type="dxa"/>
          </w:tcPr>
          <w:p w14:paraId="331E190F" w14:textId="77777777" w:rsidR="00B50050" w:rsidRDefault="00B50050" w:rsidP="0088127C">
            <w:pPr>
              <w:pStyle w:val="OtherTableBody"/>
            </w:pPr>
            <w:r>
              <w:t>5</w:t>
            </w:r>
          </w:p>
        </w:tc>
        <w:tc>
          <w:tcPr>
            <w:tcW w:w="600" w:type="dxa"/>
          </w:tcPr>
          <w:p w14:paraId="24B4363C" w14:textId="77777777" w:rsidR="00B50050" w:rsidRDefault="00B50050" w:rsidP="0088127C">
            <w:pPr>
              <w:pStyle w:val="OtherTableBody"/>
            </w:pPr>
            <w:r>
              <w:t>..</w:t>
            </w:r>
          </w:p>
        </w:tc>
        <w:tc>
          <w:tcPr>
            <w:tcW w:w="600" w:type="dxa"/>
          </w:tcPr>
          <w:p w14:paraId="309150D9" w14:textId="77777777" w:rsidR="00B50050" w:rsidRDefault="00B50050" w:rsidP="0088127C">
            <w:pPr>
              <w:pStyle w:val="OtherTableBody"/>
            </w:pPr>
          </w:p>
        </w:tc>
        <w:tc>
          <w:tcPr>
            <w:tcW w:w="600" w:type="dxa"/>
          </w:tcPr>
          <w:p w14:paraId="51D75F63" w14:textId="77777777" w:rsidR="00B50050" w:rsidRDefault="00B50050" w:rsidP="0088127C">
            <w:pPr>
              <w:pStyle w:val="OtherTableBody"/>
            </w:pPr>
            <w:r>
              <w:t>CWE</w:t>
            </w:r>
          </w:p>
        </w:tc>
        <w:tc>
          <w:tcPr>
            <w:tcW w:w="700" w:type="dxa"/>
          </w:tcPr>
          <w:p w14:paraId="4E73288A" w14:textId="77777777" w:rsidR="00B50050" w:rsidRDefault="00B50050" w:rsidP="0088127C">
            <w:pPr>
              <w:pStyle w:val="OtherTableBody"/>
            </w:pPr>
          </w:p>
        </w:tc>
        <w:tc>
          <w:tcPr>
            <w:tcW w:w="600" w:type="dxa"/>
          </w:tcPr>
          <w:p w14:paraId="32E70C3A" w14:textId="77777777" w:rsidR="00B50050" w:rsidRDefault="00B50050" w:rsidP="0088127C">
            <w:pPr>
              <w:pStyle w:val="OtherTableBody"/>
            </w:pPr>
            <w:r>
              <w:t>0292</w:t>
            </w:r>
          </w:p>
        </w:tc>
        <w:tc>
          <w:tcPr>
            <w:tcW w:w="900" w:type="dxa"/>
          </w:tcPr>
          <w:p w14:paraId="64CCDB98" w14:textId="77777777" w:rsidR="00B50050" w:rsidRDefault="00B50050" w:rsidP="0088127C">
            <w:pPr>
              <w:pStyle w:val="OtherTableBody"/>
            </w:pPr>
            <w:r>
              <w:t>4A.4.7.5</w:t>
            </w:r>
          </w:p>
        </w:tc>
      </w:tr>
      <w:tr w:rsidR="00B50050" w14:paraId="433564E5" w14:textId="77777777" w:rsidTr="00195548">
        <w:tc>
          <w:tcPr>
            <w:tcW w:w="3500" w:type="dxa"/>
          </w:tcPr>
          <w:p w14:paraId="0A7E6954" w14:textId="77777777" w:rsidR="00B50050" w:rsidRDefault="00B50050" w:rsidP="0088127C">
            <w:pPr>
              <w:pStyle w:val="OtherTableBody"/>
            </w:pPr>
            <w:r>
              <w:t>Administered Dosage Form</w:t>
            </w:r>
          </w:p>
        </w:tc>
        <w:tc>
          <w:tcPr>
            <w:tcW w:w="700" w:type="dxa"/>
          </w:tcPr>
          <w:p w14:paraId="2E9B7789" w14:textId="77777777" w:rsidR="00B50050" w:rsidRDefault="00B50050" w:rsidP="0088127C">
            <w:pPr>
              <w:pStyle w:val="OtherTableBody"/>
            </w:pPr>
            <w:r>
              <w:t>00350</w:t>
            </w:r>
          </w:p>
        </w:tc>
        <w:tc>
          <w:tcPr>
            <w:tcW w:w="600" w:type="dxa"/>
          </w:tcPr>
          <w:p w14:paraId="1D458934" w14:textId="77777777" w:rsidR="00B50050" w:rsidRDefault="00B50050" w:rsidP="0088127C">
            <w:pPr>
              <w:pStyle w:val="OtherTableBody"/>
            </w:pPr>
            <w:r>
              <w:t>RXA</w:t>
            </w:r>
          </w:p>
        </w:tc>
        <w:tc>
          <w:tcPr>
            <w:tcW w:w="600" w:type="dxa"/>
          </w:tcPr>
          <w:p w14:paraId="0FAD5FD8" w14:textId="77777777" w:rsidR="00B50050" w:rsidRDefault="00B50050" w:rsidP="0088127C">
            <w:pPr>
              <w:pStyle w:val="OtherTableBody"/>
            </w:pPr>
            <w:r>
              <w:t>8</w:t>
            </w:r>
          </w:p>
        </w:tc>
        <w:tc>
          <w:tcPr>
            <w:tcW w:w="600" w:type="dxa"/>
          </w:tcPr>
          <w:p w14:paraId="09428DAE" w14:textId="77777777" w:rsidR="00B50050" w:rsidRDefault="00B50050" w:rsidP="0088127C">
            <w:pPr>
              <w:pStyle w:val="OtherTableBody"/>
            </w:pPr>
            <w:r>
              <w:t>..</w:t>
            </w:r>
          </w:p>
        </w:tc>
        <w:tc>
          <w:tcPr>
            <w:tcW w:w="600" w:type="dxa"/>
          </w:tcPr>
          <w:p w14:paraId="59420621" w14:textId="77777777" w:rsidR="00B50050" w:rsidRDefault="00B50050" w:rsidP="0088127C">
            <w:pPr>
              <w:pStyle w:val="OtherTableBody"/>
            </w:pPr>
          </w:p>
        </w:tc>
        <w:tc>
          <w:tcPr>
            <w:tcW w:w="600" w:type="dxa"/>
          </w:tcPr>
          <w:p w14:paraId="54F2097D" w14:textId="77777777" w:rsidR="00B50050" w:rsidRDefault="00B50050" w:rsidP="0088127C">
            <w:pPr>
              <w:pStyle w:val="OtherTableBody"/>
            </w:pPr>
            <w:r>
              <w:t>CWE</w:t>
            </w:r>
          </w:p>
        </w:tc>
        <w:tc>
          <w:tcPr>
            <w:tcW w:w="700" w:type="dxa"/>
          </w:tcPr>
          <w:p w14:paraId="6462D0A8" w14:textId="77777777" w:rsidR="00B50050" w:rsidRDefault="00B50050" w:rsidP="0088127C">
            <w:pPr>
              <w:pStyle w:val="OtherTableBody"/>
            </w:pPr>
          </w:p>
        </w:tc>
        <w:tc>
          <w:tcPr>
            <w:tcW w:w="600" w:type="dxa"/>
          </w:tcPr>
          <w:p w14:paraId="3DEBAB7A" w14:textId="77777777" w:rsidR="00B50050" w:rsidRDefault="00B50050" w:rsidP="0088127C">
            <w:pPr>
              <w:pStyle w:val="OtherTableBody"/>
            </w:pPr>
            <w:r>
              <w:t>0690</w:t>
            </w:r>
          </w:p>
        </w:tc>
        <w:tc>
          <w:tcPr>
            <w:tcW w:w="900" w:type="dxa"/>
          </w:tcPr>
          <w:p w14:paraId="151E371F" w14:textId="77777777" w:rsidR="00B50050" w:rsidRDefault="00B50050" w:rsidP="0088127C">
            <w:pPr>
              <w:pStyle w:val="OtherTableBody"/>
            </w:pPr>
            <w:r>
              <w:t>4A.4.7.8</w:t>
            </w:r>
          </w:p>
        </w:tc>
      </w:tr>
      <w:tr w:rsidR="00B50050" w14:paraId="68EDF090" w14:textId="77777777" w:rsidTr="00195548">
        <w:tc>
          <w:tcPr>
            <w:tcW w:w="3500" w:type="dxa"/>
          </w:tcPr>
          <w:p w14:paraId="726C8DB7" w14:textId="77777777" w:rsidR="00B50050" w:rsidRDefault="00B50050" w:rsidP="0088127C">
            <w:pPr>
              <w:pStyle w:val="OtherTableBody"/>
            </w:pPr>
            <w:r>
              <w:t>Administered Drug Strength Volume</w:t>
            </w:r>
          </w:p>
        </w:tc>
        <w:tc>
          <w:tcPr>
            <w:tcW w:w="700" w:type="dxa"/>
          </w:tcPr>
          <w:p w14:paraId="49858E3B" w14:textId="77777777" w:rsidR="00B50050" w:rsidRDefault="00B50050" w:rsidP="0088127C">
            <w:pPr>
              <w:pStyle w:val="OtherTableBody"/>
            </w:pPr>
            <w:r>
              <w:t>01696</w:t>
            </w:r>
          </w:p>
        </w:tc>
        <w:tc>
          <w:tcPr>
            <w:tcW w:w="600" w:type="dxa"/>
          </w:tcPr>
          <w:p w14:paraId="23AE44E1" w14:textId="77777777" w:rsidR="00B50050" w:rsidRDefault="00B50050" w:rsidP="0088127C">
            <w:pPr>
              <w:pStyle w:val="OtherTableBody"/>
            </w:pPr>
            <w:r>
              <w:t>RXA</w:t>
            </w:r>
          </w:p>
        </w:tc>
        <w:tc>
          <w:tcPr>
            <w:tcW w:w="600" w:type="dxa"/>
          </w:tcPr>
          <w:p w14:paraId="6F951E3D" w14:textId="77777777" w:rsidR="00B50050" w:rsidRDefault="00B50050" w:rsidP="0088127C">
            <w:pPr>
              <w:pStyle w:val="OtherTableBody"/>
            </w:pPr>
            <w:r>
              <w:t>23</w:t>
            </w:r>
          </w:p>
        </w:tc>
        <w:tc>
          <w:tcPr>
            <w:tcW w:w="600" w:type="dxa"/>
          </w:tcPr>
          <w:p w14:paraId="46B5F455" w14:textId="77777777" w:rsidR="00B50050" w:rsidRDefault="00B50050" w:rsidP="0088127C">
            <w:pPr>
              <w:pStyle w:val="OtherTableBody"/>
            </w:pPr>
            <w:r>
              <w:t>..</w:t>
            </w:r>
          </w:p>
        </w:tc>
        <w:tc>
          <w:tcPr>
            <w:tcW w:w="600" w:type="dxa"/>
          </w:tcPr>
          <w:p w14:paraId="4D6B498E" w14:textId="77777777" w:rsidR="00B50050" w:rsidRDefault="00B50050" w:rsidP="0088127C">
            <w:pPr>
              <w:pStyle w:val="OtherTableBody"/>
            </w:pPr>
            <w:r>
              <w:t>5=</w:t>
            </w:r>
          </w:p>
        </w:tc>
        <w:tc>
          <w:tcPr>
            <w:tcW w:w="600" w:type="dxa"/>
          </w:tcPr>
          <w:p w14:paraId="27F19CE9" w14:textId="77777777" w:rsidR="00B50050" w:rsidRDefault="00B50050" w:rsidP="0088127C">
            <w:pPr>
              <w:pStyle w:val="OtherTableBody"/>
            </w:pPr>
            <w:r>
              <w:t>NM</w:t>
            </w:r>
          </w:p>
        </w:tc>
        <w:tc>
          <w:tcPr>
            <w:tcW w:w="700" w:type="dxa"/>
          </w:tcPr>
          <w:p w14:paraId="7B1D65B1" w14:textId="77777777" w:rsidR="00B50050" w:rsidRDefault="00B50050" w:rsidP="0088127C">
            <w:pPr>
              <w:pStyle w:val="OtherTableBody"/>
            </w:pPr>
          </w:p>
        </w:tc>
        <w:tc>
          <w:tcPr>
            <w:tcW w:w="600" w:type="dxa"/>
          </w:tcPr>
          <w:p w14:paraId="31D32958" w14:textId="77777777" w:rsidR="00B50050" w:rsidRDefault="00B50050" w:rsidP="0088127C">
            <w:pPr>
              <w:pStyle w:val="OtherTableBody"/>
            </w:pPr>
          </w:p>
        </w:tc>
        <w:tc>
          <w:tcPr>
            <w:tcW w:w="900" w:type="dxa"/>
          </w:tcPr>
          <w:p w14:paraId="0CE5DA22" w14:textId="77777777" w:rsidR="00B50050" w:rsidRDefault="00B50050" w:rsidP="0088127C">
            <w:pPr>
              <w:pStyle w:val="OtherTableBody"/>
            </w:pPr>
            <w:r>
              <w:t>4A.4.7.23</w:t>
            </w:r>
          </w:p>
        </w:tc>
      </w:tr>
      <w:tr w:rsidR="00B50050" w14:paraId="7C76C8D0" w14:textId="77777777" w:rsidTr="00195548">
        <w:tc>
          <w:tcPr>
            <w:tcW w:w="3500" w:type="dxa"/>
          </w:tcPr>
          <w:p w14:paraId="0B32B695" w14:textId="77777777" w:rsidR="00B50050" w:rsidRDefault="00B50050" w:rsidP="0088127C">
            <w:pPr>
              <w:pStyle w:val="OtherTableBody"/>
            </w:pPr>
            <w:r>
              <w:t>Administered Drug Strength Volume Units</w:t>
            </w:r>
          </w:p>
        </w:tc>
        <w:tc>
          <w:tcPr>
            <w:tcW w:w="700" w:type="dxa"/>
          </w:tcPr>
          <w:p w14:paraId="339325AE" w14:textId="77777777" w:rsidR="00B50050" w:rsidRDefault="00B50050" w:rsidP="0088127C">
            <w:pPr>
              <w:pStyle w:val="OtherTableBody"/>
            </w:pPr>
            <w:r>
              <w:t>01697</w:t>
            </w:r>
          </w:p>
        </w:tc>
        <w:tc>
          <w:tcPr>
            <w:tcW w:w="600" w:type="dxa"/>
          </w:tcPr>
          <w:p w14:paraId="2F195CDA" w14:textId="77777777" w:rsidR="00B50050" w:rsidRDefault="00B50050" w:rsidP="0088127C">
            <w:pPr>
              <w:pStyle w:val="OtherTableBody"/>
            </w:pPr>
            <w:r>
              <w:t>RXA</w:t>
            </w:r>
          </w:p>
        </w:tc>
        <w:tc>
          <w:tcPr>
            <w:tcW w:w="600" w:type="dxa"/>
          </w:tcPr>
          <w:p w14:paraId="7B0BEC76" w14:textId="77777777" w:rsidR="00B50050" w:rsidRDefault="00B50050" w:rsidP="0088127C">
            <w:pPr>
              <w:pStyle w:val="OtherTableBody"/>
            </w:pPr>
            <w:r>
              <w:t>24</w:t>
            </w:r>
          </w:p>
        </w:tc>
        <w:tc>
          <w:tcPr>
            <w:tcW w:w="600" w:type="dxa"/>
          </w:tcPr>
          <w:p w14:paraId="137B5FD5" w14:textId="77777777" w:rsidR="00B50050" w:rsidRDefault="00B50050" w:rsidP="0088127C">
            <w:pPr>
              <w:pStyle w:val="OtherTableBody"/>
            </w:pPr>
            <w:r>
              <w:t>..</w:t>
            </w:r>
          </w:p>
        </w:tc>
        <w:tc>
          <w:tcPr>
            <w:tcW w:w="600" w:type="dxa"/>
          </w:tcPr>
          <w:p w14:paraId="7F1836AE" w14:textId="77777777" w:rsidR="00B50050" w:rsidRDefault="00B50050" w:rsidP="0088127C">
            <w:pPr>
              <w:pStyle w:val="OtherTableBody"/>
            </w:pPr>
          </w:p>
        </w:tc>
        <w:tc>
          <w:tcPr>
            <w:tcW w:w="600" w:type="dxa"/>
          </w:tcPr>
          <w:p w14:paraId="5EF6BC47" w14:textId="77777777" w:rsidR="00B50050" w:rsidRDefault="00B50050" w:rsidP="0088127C">
            <w:pPr>
              <w:pStyle w:val="OtherTableBody"/>
            </w:pPr>
            <w:r>
              <w:t>CWE</w:t>
            </w:r>
          </w:p>
        </w:tc>
        <w:tc>
          <w:tcPr>
            <w:tcW w:w="700" w:type="dxa"/>
          </w:tcPr>
          <w:p w14:paraId="3AA1CE6E" w14:textId="77777777" w:rsidR="00B50050" w:rsidRDefault="00B50050" w:rsidP="0088127C">
            <w:pPr>
              <w:pStyle w:val="OtherTableBody"/>
            </w:pPr>
          </w:p>
        </w:tc>
        <w:tc>
          <w:tcPr>
            <w:tcW w:w="600" w:type="dxa"/>
          </w:tcPr>
          <w:p w14:paraId="6C79153F" w14:textId="77777777" w:rsidR="00B50050" w:rsidRDefault="00B50050" w:rsidP="0088127C">
            <w:pPr>
              <w:pStyle w:val="OtherTableBody"/>
            </w:pPr>
            <w:r>
              <w:t>0695</w:t>
            </w:r>
          </w:p>
        </w:tc>
        <w:tc>
          <w:tcPr>
            <w:tcW w:w="900" w:type="dxa"/>
          </w:tcPr>
          <w:p w14:paraId="7C30F011" w14:textId="77777777" w:rsidR="00B50050" w:rsidRDefault="00B50050" w:rsidP="0088127C">
            <w:pPr>
              <w:pStyle w:val="OtherTableBody"/>
            </w:pPr>
            <w:r>
              <w:t>4A.4.7.24</w:t>
            </w:r>
          </w:p>
        </w:tc>
      </w:tr>
      <w:tr w:rsidR="00B50050" w14:paraId="1D665630" w14:textId="77777777" w:rsidTr="00195548">
        <w:tc>
          <w:tcPr>
            <w:tcW w:w="3500" w:type="dxa"/>
          </w:tcPr>
          <w:p w14:paraId="7402D184" w14:textId="77777777" w:rsidR="00B50050" w:rsidRDefault="00B50050" w:rsidP="0088127C">
            <w:pPr>
              <w:pStyle w:val="OtherTableBody"/>
            </w:pPr>
            <w:r>
              <w:t>Administered Per (Time Unit)</w:t>
            </w:r>
          </w:p>
        </w:tc>
        <w:tc>
          <w:tcPr>
            <w:tcW w:w="700" w:type="dxa"/>
          </w:tcPr>
          <w:p w14:paraId="2B2C9BD5" w14:textId="77777777" w:rsidR="00B50050" w:rsidRDefault="00B50050" w:rsidP="0088127C">
            <w:pPr>
              <w:pStyle w:val="OtherTableBody"/>
            </w:pPr>
            <w:r>
              <w:t>00354</w:t>
            </w:r>
          </w:p>
        </w:tc>
        <w:tc>
          <w:tcPr>
            <w:tcW w:w="600" w:type="dxa"/>
          </w:tcPr>
          <w:p w14:paraId="6962FCFD" w14:textId="77777777" w:rsidR="00B50050" w:rsidRDefault="00B50050" w:rsidP="0088127C">
            <w:pPr>
              <w:pStyle w:val="OtherTableBody"/>
            </w:pPr>
            <w:r>
              <w:t>RXA</w:t>
            </w:r>
          </w:p>
        </w:tc>
        <w:tc>
          <w:tcPr>
            <w:tcW w:w="600" w:type="dxa"/>
          </w:tcPr>
          <w:p w14:paraId="1590621C" w14:textId="77777777" w:rsidR="00B50050" w:rsidRDefault="00B50050" w:rsidP="0088127C">
            <w:pPr>
              <w:pStyle w:val="OtherTableBody"/>
            </w:pPr>
            <w:r>
              <w:t>12</w:t>
            </w:r>
          </w:p>
        </w:tc>
        <w:tc>
          <w:tcPr>
            <w:tcW w:w="600" w:type="dxa"/>
          </w:tcPr>
          <w:p w14:paraId="5F108ABC" w14:textId="77777777" w:rsidR="00B50050" w:rsidRDefault="00B50050" w:rsidP="0088127C">
            <w:pPr>
              <w:pStyle w:val="OtherTableBody"/>
            </w:pPr>
            <w:r>
              <w:t>..</w:t>
            </w:r>
          </w:p>
        </w:tc>
        <w:tc>
          <w:tcPr>
            <w:tcW w:w="600" w:type="dxa"/>
          </w:tcPr>
          <w:p w14:paraId="18A741D7" w14:textId="77777777" w:rsidR="00B50050" w:rsidRDefault="00B50050" w:rsidP="0088127C">
            <w:pPr>
              <w:pStyle w:val="OtherTableBody"/>
            </w:pPr>
            <w:r>
              <w:t>20=</w:t>
            </w:r>
          </w:p>
        </w:tc>
        <w:tc>
          <w:tcPr>
            <w:tcW w:w="600" w:type="dxa"/>
          </w:tcPr>
          <w:p w14:paraId="63958C07" w14:textId="77777777" w:rsidR="00B50050" w:rsidRDefault="00B50050" w:rsidP="0088127C">
            <w:pPr>
              <w:pStyle w:val="OtherTableBody"/>
            </w:pPr>
            <w:r>
              <w:t>ST</w:t>
            </w:r>
          </w:p>
        </w:tc>
        <w:tc>
          <w:tcPr>
            <w:tcW w:w="700" w:type="dxa"/>
          </w:tcPr>
          <w:p w14:paraId="7B29C7D9" w14:textId="77777777" w:rsidR="00B50050" w:rsidRDefault="00B50050" w:rsidP="0088127C">
            <w:pPr>
              <w:pStyle w:val="OtherTableBody"/>
            </w:pPr>
          </w:p>
        </w:tc>
        <w:tc>
          <w:tcPr>
            <w:tcW w:w="600" w:type="dxa"/>
          </w:tcPr>
          <w:p w14:paraId="0CE4D1D6" w14:textId="77777777" w:rsidR="00B50050" w:rsidRDefault="00B50050" w:rsidP="0088127C">
            <w:pPr>
              <w:pStyle w:val="OtherTableBody"/>
            </w:pPr>
          </w:p>
        </w:tc>
        <w:tc>
          <w:tcPr>
            <w:tcW w:w="900" w:type="dxa"/>
          </w:tcPr>
          <w:p w14:paraId="4152B7EA" w14:textId="77777777" w:rsidR="00B50050" w:rsidRDefault="00B50050" w:rsidP="0088127C">
            <w:pPr>
              <w:pStyle w:val="OtherTableBody"/>
            </w:pPr>
            <w:r>
              <w:t>4A.4.7.12</w:t>
            </w:r>
          </w:p>
        </w:tc>
      </w:tr>
      <w:tr w:rsidR="00B50050" w14:paraId="68777367" w14:textId="77777777" w:rsidTr="00195548">
        <w:tc>
          <w:tcPr>
            <w:tcW w:w="3500" w:type="dxa"/>
          </w:tcPr>
          <w:p w14:paraId="7A054288" w14:textId="77777777" w:rsidR="00B50050" w:rsidRDefault="00B50050" w:rsidP="0088127C">
            <w:pPr>
              <w:pStyle w:val="OtherTableBody"/>
            </w:pPr>
            <w:r>
              <w:t>Administered Strength</w:t>
            </w:r>
          </w:p>
        </w:tc>
        <w:tc>
          <w:tcPr>
            <w:tcW w:w="700" w:type="dxa"/>
          </w:tcPr>
          <w:p w14:paraId="36D6461B" w14:textId="77777777" w:rsidR="00B50050" w:rsidRDefault="00B50050" w:rsidP="0088127C">
            <w:pPr>
              <w:pStyle w:val="OtherTableBody"/>
            </w:pPr>
            <w:r>
              <w:t>01134</w:t>
            </w:r>
          </w:p>
        </w:tc>
        <w:tc>
          <w:tcPr>
            <w:tcW w:w="600" w:type="dxa"/>
          </w:tcPr>
          <w:p w14:paraId="554C4676" w14:textId="77777777" w:rsidR="00B50050" w:rsidRDefault="00B50050" w:rsidP="0088127C">
            <w:pPr>
              <w:pStyle w:val="OtherTableBody"/>
            </w:pPr>
            <w:r>
              <w:t>RXA</w:t>
            </w:r>
          </w:p>
        </w:tc>
        <w:tc>
          <w:tcPr>
            <w:tcW w:w="600" w:type="dxa"/>
          </w:tcPr>
          <w:p w14:paraId="6A37EFBC" w14:textId="77777777" w:rsidR="00B50050" w:rsidRDefault="00B50050" w:rsidP="0088127C">
            <w:pPr>
              <w:pStyle w:val="OtherTableBody"/>
            </w:pPr>
            <w:r>
              <w:t>13</w:t>
            </w:r>
          </w:p>
        </w:tc>
        <w:tc>
          <w:tcPr>
            <w:tcW w:w="600" w:type="dxa"/>
          </w:tcPr>
          <w:p w14:paraId="7EF4FB73" w14:textId="77777777" w:rsidR="00B50050" w:rsidRDefault="00B50050" w:rsidP="0088127C">
            <w:pPr>
              <w:pStyle w:val="OtherTableBody"/>
            </w:pPr>
            <w:r>
              <w:t>..</w:t>
            </w:r>
          </w:p>
        </w:tc>
        <w:tc>
          <w:tcPr>
            <w:tcW w:w="600" w:type="dxa"/>
          </w:tcPr>
          <w:p w14:paraId="175F6A29" w14:textId="77777777" w:rsidR="00B50050" w:rsidRDefault="00B50050" w:rsidP="0088127C">
            <w:pPr>
              <w:pStyle w:val="OtherTableBody"/>
            </w:pPr>
          </w:p>
        </w:tc>
        <w:tc>
          <w:tcPr>
            <w:tcW w:w="600" w:type="dxa"/>
          </w:tcPr>
          <w:p w14:paraId="42785247" w14:textId="77777777" w:rsidR="00B50050" w:rsidRDefault="00B50050" w:rsidP="0088127C">
            <w:pPr>
              <w:pStyle w:val="OtherTableBody"/>
            </w:pPr>
            <w:r>
              <w:t>NM</w:t>
            </w:r>
          </w:p>
        </w:tc>
        <w:tc>
          <w:tcPr>
            <w:tcW w:w="700" w:type="dxa"/>
          </w:tcPr>
          <w:p w14:paraId="1CF94E27" w14:textId="77777777" w:rsidR="00B50050" w:rsidRDefault="00B50050" w:rsidP="0088127C">
            <w:pPr>
              <w:pStyle w:val="OtherTableBody"/>
            </w:pPr>
          </w:p>
        </w:tc>
        <w:tc>
          <w:tcPr>
            <w:tcW w:w="600" w:type="dxa"/>
          </w:tcPr>
          <w:p w14:paraId="2337F846" w14:textId="77777777" w:rsidR="00B50050" w:rsidRDefault="00B50050" w:rsidP="0088127C">
            <w:pPr>
              <w:pStyle w:val="OtherTableBody"/>
            </w:pPr>
          </w:p>
        </w:tc>
        <w:tc>
          <w:tcPr>
            <w:tcW w:w="900" w:type="dxa"/>
          </w:tcPr>
          <w:p w14:paraId="353C618F" w14:textId="77777777" w:rsidR="00B50050" w:rsidRDefault="00B50050" w:rsidP="0088127C">
            <w:pPr>
              <w:pStyle w:val="OtherTableBody"/>
            </w:pPr>
            <w:r>
              <w:t>4A.4.7.13</w:t>
            </w:r>
          </w:p>
        </w:tc>
      </w:tr>
      <w:tr w:rsidR="00B50050" w14:paraId="37C436D4" w14:textId="77777777" w:rsidTr="00195548">
        <w:tc>
          <w:tcPr>
            <w:tcW w:w="3500" w:type="dxa"/>
          </w:tcPr>
          <w:p w14:paraId="4993290F" w14:textId="77777777" w:rsidR="00B50050" w:rsidRDefault="00B50050" w:rsidP="0088127C">
            <w:pPr>
              <w:pStyle w:val="OtherTableBody"/>
            </w:pPr>
            <w:r>
              <w:t>Administered Strength Units</w:t>
            </w:r>
          </w:p>
        </w:tc>
        <w:tc>
          <w:tcPr>
            <w:tcW w:w="700" w:type="dxa"/>
          </w:tcPr>
          <w:p w14:paraId="2D9AFAD8" w14:textId="77777777" w:rsidR="00B50050" w:rsidRDefault="00B50050" w:rsidP="0088127C">
            <w:pPr>
              <w:pStyle w:val="OtherTableBody"/>
            </w:pPr>
            <w:r>
              <w:t>01135</w:t>
            </w:r>
          </w:p>
        </w:tc>
        <w:tc>
          <w:tcPr>
            <w:tcW w:w="600" w:type="dxa"/>
          </w:tcPr>
          <w:p w14:paraId="2D95F481" w14:textId="77777777" w:rsidR="00B50050" w:rsidRDefault="00B50050" w:rsidP="0088127C">
            <w:pPr>
              <w:pStyle w:val="OtherTableBody"/>
            </w:pPr>
            <w:r>
              <w:t>RXA</w:t>
            </w:r>
          </w:p>
        </w:tc>
        <w:tc>
          <w:tcPr>
            <w:tcW w:w="600" w:type="dxa"/>
          </w:tcPr>
          <w:p w14:paraId="6CD1D001" w14:textId="77777777" w:rsidR="00B50050" w:rsidRDefault="00B50050" w:rsidP="0088127C">
            <w:pPr>
              <w:pStyle w:val="OtherTableBody"/>
            </w:pPr>
            <w:r>
              <w:t>14</w:t>
            </w:r>
          </w:p>
        </w:tc>
        <w:tc>
          <w:tcPr>
            <w:tcW w:w="600" w:type="dxa"/>
          </w:tcPr>
          <w:p w14:paraId="482599B8" w14:textId="77777777" w:rsidR="00B50050" w:rsidRDefault="00B50050" w:rsidP="0088127C">
            <w:pPr>
              <w:pStyle w:val="OtherTableBody"/>
            </w:pPr>
            <w:r>
              <w:t>..</w:t>
            </w:r>
          </w:p>
        </w:tc>
        <w:tc>
          <w:tcPr>
            <w:tcW w:w="600" w:type="dxa"/>
          </w:tcPr>
          <w:p w14:paraId="6586FC49" w14:textId="77777777" w:rsidR="00B50050" w:rsidRDefault="00B50050" w:rsidP="0088127C">
            <w:pPr>
              <w:pStyle w:val="OtherTableBody"/>
            </w:pPr>
          </w:p>
        </w:tc>
        <w:tc>
          <w:tcPr>
            <w:tcW w:w="600" w:type="dxa"/>
          </w:tcPr>
          <w:p w14:paraId="06897190" w14:textId="77777777" w:rsidR="00B50050" w:rsidRDefault="00B50050" w:rsidP="0088127C">
            <w:pPr>
              <w:pStyle w:val="OtherTableBody"/>
            </w:pPr>
            <w:r>
              <w:t>CWE</w:t>
            </w:r>
          </w:p>
        </w:tc>
        <w:tc>
          <w:tcPr>
            <w:tcW w:w="700" w:type="dxa"/>
          </w:tcPr>
          <w:p w14:paraId="61D64A26" w14:textId="77777777" w:rsidR="00B50050" w:rsidRDefault="00B50050" w:rsidP="0088127C">
            <w:pPr>
              <w:pStyle w:val="OtherTableBody"/>
            </w:pPr>
          </w:p>
        </w:tc>
        <w:tc>
          <w:tcPr>
            <w:tcW w:w="600" w:type="dxa"/>
          </w:tcPr>
          <w:p w14:paraId="74E76D6B" w14:textId="77777777" w:rsidR="00B50050" w:rsidRDefault="00B50050" w:rsidP="0088127C">
            <w:pPr>
              <w:pStyle w:val="OtherTableBody"/>
            </w:pPr>
            <w:r>
              <w:t>0692</w:t>
            </w:r>
          </w:p>
        </w:tc>
        <w:tc>
          <w:tcPr>
            <w:tcW w:w="900" w:type="dxa"/>
          </w:tcPr>
          <w:p w14:paraId="6D5D8500" w14:textId="77777777" w:rsidR="00B50050" w:rsidRDefault="00B50050" w:rsidP="0088127C">
            <w:pPr>
              <w:pStyle w:val="OtherTableBody"/>
            </w:pPr>
            <w:r>
              <w:t>4A.4.7.14</w:t>
            </w:r>
          </w:p>
        </w:tc>
      </w:tr>
      <w:tr w:rsidR="00B50050" w14:paraId="313B80CA" w14:textId="77777777" w:rsidTr="00195548">
        <w:tc>
          <w:tcPr>
            <w:tcW w:w="3500" w:type="dxa"/>
          </w:tcPr>
          <w:p w14:paraId="7D783728" w14:textId="77777777" w:rsidR="00B50050" w:rsidRDefault="00B50050" w:rsidP="0088127C">
            <w:pPr>
              <w:pStyle w:val="OtherTableBody"/>
            </w:pPr>
            <w:r>
              <w:t>Administered Tag Identifier</w:t>
            </w:r>
          </w:p>
        </w:tc>
        <w:tc>
          <w:tcPr>
            <w:tcW w:w="700" w:type="dxa"/>
          </w:tcPr>
          <w:p w14:paraId="07E8F910" w14:textId="77777777" w:rsidR="00B50050" w:rsidRDefault="00B50050" w:rsidP="0088127C">
            <w:pPr>
              <w:pStyle w:val="OtherTableBody"/>
            </w:pPr>
            <w:r>
              <w:t>03396</w:t>
            </w:r>
          </w:p>
        </w:tc>
        <w:tc>
          <w:tcPr>
            <w:tcW w:w="600" w:type="dxa"/>
          </w:tcPr>
          <w:p w14:paraId="0FA79449" w14:textId="77777777" w:rsidR="00B50050" w:rsidRDefault="00B50050" w:rsidP="0088127C">
            <w:pPr>
              <w:pStyle w:val="OtherTableBody"/>
            </w:pPr>
            <w:r>
              <w:t>RXA</w:t>
            </w:r>
          </w:p>
        </w:tc>
        <w:tc>
          <w:tcPr>
            <w:tcW w:w="600" w:type="dxa"/>
          </w:tcPr>
          <w:p w14:paraId="2AF07436" w14:textId="77777777" w:rsidR="00B50050" w:rsidRDefault="00B50050" w:rsidP="0088127C">
            <w:pPr>
              <w:pStyle w:val="OtherTableBody"/>
            </w:pPr>
            <w:r>
              <w:t>29</w:t>
            </w:r>
          </w:p>
        </w:tc>
        <w:tc>
          <w:tcPr>
            <w:tcW w:w="600" w:type="dxa"/>
          </w:tcPr>
          <w:p w14:paraId="65A6FE3A" w14:textId="77777777" w:rsidR="00B50050" w:rsidRDefault="00B50050" w:rsidP="0088127C">
            <w:pPr>
              <w:pStyle w:val="OtherTableBody"/>
            </w:pPr>
            <w:r>
              <w:t>..</w:t>
            </w:r>
          </w:p>
        </w:tc>
        <w:tc>
          <w:tcPr>
            <w:tcW w:w="600" w:type="dxa"/>
          </w:tcPr>
          <w:p w14:paraId="5273E344" w14:textId="77777777" w:rsidR="00B50050" w:rsidRDefault="00B50050" w:rsidP="0088127C">
            <w:pPr>
              <w:pStyle w:val="OtherTableBody"/>
            </w:pPr>
          </w:p>
        </w:tc>
        <w:tc>
          <w:tcPr>
            <w:tcW w:w="600" w:type="dxa"/>
          </w:tcPr>
          <w:p w14:paraId="42E28CA2" w14:textId="77777777" w:rsidR="00B50050" w:rsidRDefault="00B50050" w:rsidP="0088127C">
            <w:pPr>
              <w:pStyle w:val="OtherTableBody"/>
            </w:pPr>
            <w:r>
              <w:t>EI</w:t>
            </w:r>
          </w:p>
        </w:tc>
        <w:tc>
          <w:tcPr>
            <w:tcW w:w="700" w:type="dxa"/>
          </w:tcPr>
          <w:p w14:paraId="0839F008" w14:textId="77777777" w:rsidR="00B50050" w:rsidRDefault="00B50050" w:rsidP="0088127C">
            <w:pPr>
              <w:pStyle w:val="OtherTableBody"/>
            </w:pPr>
            <w:r>
              <w:t>Y</w:t>
            </w:r>
          </w:p>
        </w:tc>
        <w:tc>
          <w:tcPr>
            <w:tcW w:w="600" w:type="dxa"/>
          </w:tcPr>
          <w:p w14:paraId="31BA19D4" w14:textId="77777777" w:rsidR="00B50050" w:rsidRDefault="00B50050" w:rsidP="0088127C">
            <w:pPr>
              <w:pStyle w:val="OtherTableBody"/>
            </w:pPr>
          </w:p>
        </w:tc>
        <w:tc>
          <w:tcPr>
            <w:tcW w:w="900" w:type="dxa"/>
          </w:tcPr>
          <w:p w14:paraId="4B7DB953" w14:textId="77777777" w:rsidR="00B50050" w:rsidRDefault="00B50050" w:rsidP="0088127C">
            <w:pPr>
              <w:pStyle w:val="OtherTableBody"/>
            </w:pPr>
            <w:r>
              <w:t>4A.4.7.29</w:t>
            </w:r>
          </w:p>
        </w:tc>
      </w:tr>
      <w:tr w:rsidR="00B50050" w14:paraId="73393190" w14:textId="77777777" w:rsidTr="00195548">
        <w:tc>
          <w:tcPr>
            <w:tcW w:w="3500" w:type="dxa"/>
          </w:tcPr>
          <w:p w14:paraId="52C8A4D7" w14:textId="77777777" w:rsidR="00B50050" w:rsidRDefault="00B50050" w:rsidP="0088127C">
            <w:pPr>
              <w:pStyle w:val="OtherTableBody"/>
            </w:pPr>
            <w:r>
              <w:t>Administered Units</w:t>
            </w:r>
          </w:p>
        </w:tc>
        <w:tc>
          <w:tcPr>
            <w:tcW w:w="700" w:type="dxa"/>
          </w:tcPr>
          <w:p w14:paraId="7668B5AD" w14:textId="77777777" w:rsidR="00B50050" w:rsidRDefault="00B50050" w:rsidP="0088127C">
            <w:pPr>
              <w:pStyle w:val="OtherTableBody"/>
            </w:pPr>
            <w:r>
              <w:t>00349</w:t>
            </w:r>
          </w:p>
        </w:tc>
        <w:tc>
          <w:tcPr>
            <w:tcW w:w="600" w:type="dxa"/>
          </w:tcPr>
          <w:p w14:paraId="2A0EAB6E" w14:textId="77777777" w:rsidR="00B50050" w:rsidRDefault="00B50050" w:rsidP="0088127C">
            <w:pPr>
              <w:pStyle w:val="OtherTableBody"/>
            </w:pPr>
            <w:r>
              <w:t>RXA</w:t>
            </w:r>
          </w:p>
        </w:tc>
        <w:tc>
          <w:tcPr>
            <w:tcW w:w="600" w:type="dxa"/>
          </w:tcPr>
          <w:p w14:paraId="0FD35EED" w14:textId="77777777" w:rsidR="00B50050" w:rsidRDefault="00B50050" w:rsidP="0088127C">
            <w:pPr>
              <w:pStyle w:val="OtherTableBody"/>
            </w:pPr>
            <w:r>
              <w:t>7</w:t>
            </w:r>
          </w:p>
        </w:tc>
        <w:tc>
          <w:tcPr>
            <w:tcW w:w="600" w:type="dxa"/>
          </w:tcPr>
          <w:p w14:paraId="3AED53E9" w14:textId="77777777" w:rsidR="00B50050" w:rsidRDefault="00B50050" w:rsidP="0088127C">
            <w:pPr>
              <w:pStyle w:val="OtherTableBody"/>
            </w:pPr>
            <w:r>
              <w:t>..</w:t>
            </w:r>
          </w:p>
        </w:tc>
        <w:tc>
          <w:tcPr>
            <w:tcW w:w="600" w:type="dxa"/>
          </w:tcPr>
          <w:p w14:paraId="3DB8D2C2" w14:textId="77777777" w:rsidR="00B50050" w:rsidRDefault="00B50050" w:rsidP="0088127C">
            <w:pPr>
              <w:pStyle w:val="OtherTableBody"/>
            </w:pPr>
          </w:p>
        </w:tc>
        <w:tc>
          <w:tcPr>
            <w:tcW w:w="600" w:type="dxa"/>
          </w:tcPr>
          <w:p w14:paraId="767A3065" w14:textId="77777777" w:rsidR="00B50050" w:rsidRDefault="00B50050" w:rsidP="0088127C">
            <w:pPr>
              <w:pStyle w:val="OtherTableBody"/>
            </w:pPr>
            <w:r>
              <w:t>CWE</w:t>
            </w:r>
          </w:p>
        </w:tc>
        <w:tc>
          <w:tcPr>
            <w:tcW w:w="700" w:type="dxa"/>
          </w:tcPr>
          <w:p w14:paraId="489F7D50" w14:textId="77777777" w:rsidR="00B50050" w:rsidRDefault="00B50050" w:rsidP="0088127C">
            <w:pPr>
              <w:pStyle w:val="OtherTableBody"/>
            </w:pPr>
          </w:p>
        </w:tc>
        <w:tc>
          <w:tcPr>
            <w:tcW w:w="600" w:type="dxa"/>
          </w:tcPr>
          <w:p w14:paraId="29975230" w14:textId="77777777" w:rsidR="00B50050" w:rsidRDefault="00B50050" w:rsidP="0088127C">
            <w:pPr>
              <w:pStyle w:val="OtherTableBody"/>
            </w:pPr>
            <w:r>
              <w:t>0689</w:t>
            </w:r>
          </w:p>
        </w:tc>
        <w:tc>
          <w:tcPr>
            <w:tcW w:w="900" w:type="dxa"/>
          </w:tcPr>
          <w:p w14:paraId="2D38B309" w14:textId="77777777" w:rsidR="00B50050" w:rsidRDefault="00B50050" w:rsidP="0088127C">
            <w:pPr>
              <w:pStyle w:val="OtherTableBody"/>
            </w:pPr>
            <w:r>
              <w:t>4A.4.7.7</w:t>
            </w:r>
          </w:p>
        </w:tc>
      </w:tr>
      <w:tr w:rsidR="00B50050" w14:paraId="1F98BD07" w14:textId="77777777" w:rsidTr="00195548">
        <w:tc>
          <w:tcPr>
            <w:tcW w:w="3500" w:type="dxa"/>
          </w:tcPr>
          <w:p w14:paraId="742F6496" w14:textId="77777777" w:rsidR="00B50050" w:rsidRDefault="00B50050" w:rsidP="0088127C">
            <w:pPr>
              <w:pStyle w:val="OtherTableBody"/>
            </w:pPr>
            <w:r>
              <w:t>Administered-at Address</w:t>
            </w:r>
          </w:p>
        </w:tc>
        <w:tc>
          <w:tcPr>
            <w:tcW w:w="700" w:type="dxa"/>
          </w:tcPr>
          <w:p w14:paraId="5932B152" w14:textId="77777777" w:rsidR="00B50050" w:rsidRDefault="00B50050" w:rsidP="0088127C">
            <w:pPr>
              <w:pStyle w:val="OtherTableBody"/>
            </w:pPr>
            <w:r>
              <w:t>02265</w:t>
            </w:r>
          </w:p>
        </w:tc>
        <w:tc>
          <w:tcPr>
            <w:tcW w:w="600" w:type="dxa"/>
          </w:tcPr>
          <w:p w14:paraId="08C9871C" w14:textId="77777777" w:rsidR="00B50050" w:rsidRDefault="00B50050" w:rsidP="0088127C">
            <w:pPr>
              <w:pStyle w:val="OtherTableBody"/>
            </w:pPr>
            <w:r>
              <w:t>RXA</w:t>
            </w:r>
          </w:p>
        </w:tc>
        <w:tc>
          <w:tcPr>
            <w:tcW w:w="600" w:type="dxa"/>
          </w:tcPr>
          <w:p w14:paraId="3650FB5D" w14:textId="77777777" w:rsidR="00B50050" w:rsidRDefault="00B50050" w:rsidP="0088127C">
            <w:pPr>
              <w:pStyle w:val="OtherTableBody"/>
            </w:pPr>
            <w:r>
              <w:t>28</w:t>
            </w:r>
          </w:p>
        </w:tc>
        <w:tc>
          <w:tcPr>
            <w:tcW w:w="600" w:type="dxa"/>
          </w:tcPr>
          <w:p w14:paraId="5BC7EF7B" w14:textId="77777777" w:rsidR="00B50050" w:rsidRDefault="00B50050" w:rsidP="0088127C">
            <w:pPr>
              <w:pStyle w:val="OtherTableBody"/>
            </w:pPr>
            <w:r>
              <w:t>..</w:t>
            </w:r>
          </w:p>
        </w:tc>
        <w:tc>
          <w:tcPr>
            <w:tcW w:w="600" w:type="dxa"/>
          </w:tcPr>
          <w:p w14:paraId="203B3394" w14:textId="77777777" w:rsidR="00B50050" w:rsidRDefault="00B50050" w:rsidP="0088127C">
            <w:pPr>
              <w:pStyle w:val="OtherTableBody"/>
            </w:pPr>
          </w:p>
        </w:tc>
        <w:tc>
          <w:tcPr>
            <w:tcW w:w="600" w:type="dxa"/>
          </w:tcPr>
          <w:p w14:paraId="1A366BD7" w14:textId="77777777" w:rsidR="00B50050" w:rsidRDefault="00B50050" w:rsidP="0088127C">
            <w:pPr>
              <w:pStyle w:val="OtherTableBody"/>
            </w:pPr>
            <w:r>
              <w:t>XAD</w:t>
            </w:r>
          </w:p>
        </w:tc>
        <w:tc>
          <w:tcPr>
            <w:tcW w:w="700" w:type="dxa"/>
          </w:tcPr>
          <w:p w14:paraId="34D3DDFD" w14:textId="77777777" w:rsidR="00B50050" w:rsidRDefault="00B50050" w:rsidP="0088127C">
            <w:pPr>
              <w:pStyle w:val="OtherTableBody"/>
            </w:pPr>
          </w:p>
        </w:tc>
        <w:tc>
          <w:tcPr>
            <w:tcW w:w="600" w:type="dxa"/>
          </w:tcPr>
          <w:p w14:paraId="3EF8064E" w14:textId="77777777" w:rsidR="00B50050" w:rsidRDefault="00B50050" w:rsidP="0088127C">
            <w:pPr>
              <w:pStyle w:val="OtherTableBody"/>
            </w:pPr>
          </w:p>
        </w:tc>
        <w:tc>
          <w:tcPr>
            <w:tcW w:w="900" w:type="dxa"/>
          </w:tcPr>
          <w:p w14:paraId="4C16BE8B" w14:textId="77777777" w:rsidR="00B50050" w:rsidRDefault="00B50050" w:rsidP="0088127C">
            <w:pPr>
              <w:pStyle w:val="OtherTableBody"/>
            </w:pPr>
            <w:r>
              <w:t>4A.4.7.28</w:t>
            </w:r>
          </w:p>
        </w:tc>
      </w:tr>
      <w:tr w:rsidR="00B50050" w14:paraId="1D7C95F4" w14:textId="77777777" w:rsidTr="00195548">
        <w:tc>
          <w:tcPr>
            <w:tcW w:w="3500" w:type="dxa"/>
          </w:tcPr>
          <w:p w14:paraId="419889EA" w14:textId="77777777" w:rsidR="00B50050" w:rsidRDefault="00B50050" w:rsidP="0088127C">
            <w:pPr>
              <w:pStyle w:val="OtherTableBody"/>
            </w:pPr>
            <w:r>
              <w:t>Administered-at Location</w:t>
            </w:r>
          </w:p>
        </w:tc>
        <w:tc>
          <w:tcPr>
            <w:tcW w:w="700" w:type="dxa"/>
          </w:tcPr>
          <w:p w14:paraId="13EF9DB8" w14:textId="77777777" w:rsidR="00B50050" w:rsidRDefault="00B50050" w:rsidP="0088127C">
            <w:pPr>
              <w:pStyle w:val="OtherTableBody"/>
            </w:pPr>
            <w:r>
              <w:t>00353</w:t>
            </w:r>
          </w:p>
        </w:tc>
        <w:tc>
          <w:tcPr>
            <w:tcW w:w="600" w:type="dxa"/>
          </w:tcPr>
          <w:p w14:paraId="6A8248CC" w14:textId="77777777" w:rsidR="00B50050" w:rsidRDefault="00B50050" w:rsidP="0088127C">
            <w:pPr>
              <w:pStyle w:val="OtherTableBody"/>
            </w:pPr>
            <w:r>
              <w:t>RXA</w:t>
            </w:r>
          </w:p>
        </w:tc>
        <w:tc>
          <w:tcPr>
            <w:tcW w:w="600" w:type="dxa"/>
          </w:tcPr>
          <w:p w14:paraId="232FB9B7" w14:textId="77777777" w:rsidR="00B50050" w:rsidRDefault="00B50050" w:rsidP="0088127C">
            <w:pPr>
              <w:pStyle w:val="OtherTableBody"/>
            </w:pPr>
            <w:r>
              <w:t>11</w:t>
            </w:r>
          </w:p>
        </w:tc>
        <w:tc>
          <w:tcPr>
            <w:tcW w:w="600" w:type="dxa"/>
          </w:tcPr>
          <w:p w14:paraId="78F461C4" w14:textId="77777777" w:rsidR="00B50050" w:rsidRDefault="00B50050" w:rsidP="0088127C">
            <w:pPr>
              <w:pStyle w:val="OtherTableBody"/>
            </w:pPr>
            <w:r>
              <w:t>..</w:t>
            </w:r>
          </w:p>
        </w:tc>
        <w:tc>
          <w:tcPr>
            <w:tcW w:w="600" w:type="dxa"/>
          </w:tcPr>
          <w:p w14:paraId="5257968F" w14:textId="77777777" w:rsidR="00B50050" w:rsidRDefault="00B50050" w:rsidP="0088127C">
            <w:pPr>
              <w:pStyle w:val="OtherTableBody"/>
            </w:pPr>
          </w:p>
        </w:tc>
        <w:tc>
          <w:tcPr>
            <w:tcW w:w="600" w:type="dxa"/>
          </w:tcPr>
          <w:p w14:paraId="0537DD9F" w14:textId="77777777" w:rsidR="00B50050" w:rsidRDefault="00B50050" w:rsidP="0088127C">
            <w:pPr>
              <w:pStyle w:val="OtherTableBody"/>
            </w:pPr>
            <w:r>
              <w:t>-</w:t>
            </w:r>
          </w:p>
        </w:tc>
        <w:tc>
          <w:tcPr>
            <w:tcW w:w="700" w:type="dxa"/>
          </w:tcPr>
          <w:p w14:paraId="4B3DBEEE" w14:textId="77777777" w:rsidR="00B50050" w:rsidRDefault="00B50050" w:rsidP="0088127C">
            <w:pPr>
              <w:pStyle w:val="OtherTableBody"/>
            </w:pPr>
          </w:p>
        </w:tc>
        <w:tc>
          <w:tcPr>
            <w:tcW w:w="600" w:type="dxa"/>
          </w:tcPr>
          <w:p w14:paraId="1AD283B5" w14:textId="77777777" w:rsidR="00B50050" w:rsidRDefault="00B50050" w:rsidP="0088127C">
            <w:pPr>
              <w:pStyle w:val="OtherTableBody"/>
            </w:pPr>
          </w:p>
        </w:tc>
        <w:tc>
          <w:tcPr>
            <w:tcW w:w="900" w:type="dxa"/>
          </w:tcPr>
          <w:p w14:paraId="19138907" w14:textId="77777777" w:rsidR="00B50050" w:rsidRDefault="00B50050" w:rsidP="0088127C">
            <w:pPr>
              <w:pStyle w:val="OtherTableBody"/>
            </w:pPr>
            <w:r>
              <w:t>4A.4.7.11</w:t>
            </w:r>
          </w:p>
        </w:tc>
      </w:tr>
      <w:tr w:rsidR="00B50050" w14:paraId="2D7E7622" w14:textId="77777777" w:rsidTr="00195548">
        <w:tc>
          <w:tcPr>
            <w:tcW w:w="3500" w:type="dxa"/>
          </w:tcPr>
          <w:p w14:paraId="4F918543" w14:textId="77777777" w:rsidR="00B50050" w:rsidRDefault="00B50050" w:rsidP="0088127C">
            <w:pPr>
              <w:pStyle w:val="OtherTableBody"/>
            </w:pPr>
            <w:r>
              <w:t>Administering Provider</w:t>
            </w:r>
          </w:p>
        </w:tc>
        <w:tc>
          <w:tcPr>
            <w:tcW w:w="700" w:type="dxa"/>
          </w:tcPr>
          <w:p w14:paraId="1CB22A18" w14:textId="77777777" w:rsidR="00B50050" w:rsidRDefault="00B50050" w:rsidP="0088127C">
            <w:pPr>
              <w:pStyle w:val="OtherTableBody"/>
            </w:pPr>
            <w:r>
              <w:t>00352</w:t>
            </w:r>
          </w:p>
        </w:tc>
        <w:tc>
          <w:tcPr>
            <w:tcW w:w="600" w:type="dxa"/>
          </w:tcPr>
          <w:p w14:paraId="7A058A85" w14:textId="77777777" w:rsidR="00B50050" w:rsidRDefault="00B50050" w:rsidP="0088127C">
            <w:pPr>
              <w:pStyle w:val="OtherTableBody"/>
            </w:pPr>
            <w:r>
              <w:t>RXA</w:t>
            </w:r>
          </w:p>
        </w:tc>
        <w:tc>
          <w:tcPr>
            <w:tcW w:w="600" w:type="dxa"/>
          </w:tcPr>
          <w:p w14:paraId="41A00C2C" w14:textId="77777777" w:rsidR="00B50050" w:rsidRDefault="00B50050" w:rsidP="0088127C">
            <w:pPr>
              <w:pStyle w:val="OtherTableBody"/>
            </w:pPr>
            <w:r>
              <w:t>10</w:t>
            </w:r>
          </w:p>
        </w:tc>
        <w:tc>
          <w:tcPr>
            <w:tcW w:w="600" w:type="dxa"/>
          </w:tcPr>
          <w:p w14:paraId="33FFD791" w14:textId="77777777" w:rsidR="00B50050" w:rsidRDefault="00B50050" w:rsidP="0088127C">
            <w:pPr>
              <w:pStyle w:val="OtherTableBody"/>
            </w:pPr>
            <w:r>
              <w:t>..</w:t>
            </w:r>
          </w:p>
        </w:tc>
        <w:tc>
          <w:tcPr>
            <w:tcW w:w="600" w:type="dxa"/>
          </w:tcPr>
          <w:p w14:paraId="78FD9882" w14:textId="77777777" w:rsidR="00B50050" w:rsidRDefault="00B50050" w:rsidP="0088127C">
            <w:pPr>
              <w:pStyle w:val="OtherTableBody"/>
            </w:pPr>
          </w:p>
        </w:tc>
        <w:tc>
          <w:tcPr>
            <w:tcW w:w="600" w:type="dxa"/>
          </w:tcPr>
          <w:p w14:paraId="33D0B454" w14:textId="77777777" w:rsidR="00B50050" w:rsidRDefault="00B50050" w:rsidP="0088127C">
            <w:pPr>
              <w:pStyle w:val="OtherTableBody"/>
            </w:pPr>
            <w:r>
              <w:t>XCN</w:t>
            </w:r>
          </w:p>
        </w:tc>
        <w:tc>
          <w:tcPr>
            <w:tcW w:w="700" w:type="dxa"/>
          </w:tcPr>
          <w:p w14:paraId="68A2D327" w14:textId="77777777" w:rsidR="00B50050" w:rsidRDefault="00B50050" w:rsidP="0088127C">
            <w:pPr>
              <w:pStyle w:val="OtherTableBody"/>
            </w:pPr>
            <w:r>
              <w:t>Y</w:t>
            </w:r>
          </w:p>
        </w:tc>
        <w:tc>
          <w:tcPr>
            <w:tcW w:w="600" w:type="dxa"/>
          </w:tcPr>
          <w:p w14:paraId="498B7ACD" w14:textId="77777777" w:rsidR="00B50050" w:rsidRDefault="00B50050" w:rsidP="0088127C">
            <w:pPr>
              <w:pStyle w:val="OtherTableBody"/>
            </w:pPr>
          </w:p>
        </w:tc>
        <w:tc>
          <w:tcPr>
            <w:tcW w:w="900" w:type="dxa"/>
          </w:tcPr>
          <w:p w14:paraId="06F2D914" w14:textId="77777777" w:rsidR="00B50050" w:rsidRDefault="00B50050" w:rsidP="0088127C">
            <w:pPr>
              <w:pStyle w:val="OtherTableBody"/>
            </w:pPr>
            <w:r>
              <w:t>4A.4.7.10</w:t>
            </w:r>
          </w:p>
        </w:tc>
      </w:tr>
      <w:tr w:rsidR="00B50050" w14:paraId="7254F4FD" w14:textId="77777777" w:rsidTr="00195548">
        <w:tc>
          <w:tcPr>
            <w:tcW w:w="3500" w:type="dxa"/>
          </w:tcPr>
          <w:p w14:paraId="6786D416" w14:textId="77777777" w:rsidR="00B50050" w:rsidRDefault="00B50050" w:rsidP="0088127C">
            <w:pPr>
              <w:pStyle w:val="OtherTableBody"/>
            </w:pPr>
            <w:r>
              <w:t>Administration Device</w:t>
            </w:r>
          </w:p>
        </w:tc>
        <w:tc>
          <w:tcPr>
            <w:tcW w:w="700" w:type="dxa"/>
          </w:tcPr>
          <w:p w14:paraId="3A8332C0" w14:textId="77777777" w:rsidR="00B50050" w:rsidRDefault="00B50050" w:rsidP="0088127C">
            <w:pPr>
              <w:pStyle w:val="OtherTableBody"/>
            </w:pPr>
            <w:r>
              <w:t>00311</w:t>
            </w:r>
          </w:p>
        </w:tc>
        <w:tc>
          <w:tcPr>
            <w:tcW w:w="600" w:type="dxa"/>
          </w:tcPr>
          <w:p w14:paraId="563EB2A9" w14:textId="77777777" w:rsidR="00B50050" w:rsidRDefault="00B50050" w:rsidP="0088127C">
            <w:pPr>
              <w:pStyle w:val="OtherTableBody"/>
            </w:pPr>
            <w:r>
              <w:t>RXR</w:t>
            </w:r>
          </w:p>
        </w:tc>
        <w:tc>
          <w:tcPr>
            <w:tcW w:w="600" w:type="dxa"/>
          </w:tcPr>
          <w:p w14:paraId="3E58DF1A" w14:textId="77777777" w:rsidR="00B50050" w:rsidRDefault="00B50050" w:rsidP="0088127C">
            <w:pPr>
              <w:pStyle w:val="OtherTableBody"/>
            </w:pPr>
            <w:r>
              <w:t>3</w:t>
            </w:r>
          </w:p>
        </w:tc>
        <w:tc>
          <w:tcPr>
            <w:tcW w:w="600" w:type="dxa"/>
          </w:tcPr>
          <w:p w14:paraId="7273BCE3" w14:textId="77777777" w:rsidR="00B50050" w:rsidRDefault="00B50050" w:rsidP="0088127C">
            <w:pPr>
              <w:pStyle w:val="OtherTableBody"/>
            </w:pPr>
            <w:r>
              <w:t>..</w:t>
            </w:r>
          </w:p>
        </w:tc>
        <w:tc>
          <w:tcPr>
            <w:tcW w:w="600" w:type="dxa"/>
          </w:tcPr>
          <w:p w14:paraId="5D224580" w14:textId="77777777" w:rsidR="00B50050" w:rsidRDefault="00B50050" w:rsidP="0088127C">
            <w:pPr>
              <w:pStyle w:val="OtherTableBody"/>
            </w:pPr>
          </w:p>
        </w:tc>
        <w:tc>
          <w:tcPr>
            <w:tcW w:w="600" w:type="dxa"/>
          </w:tcPr>
          <w:p w14:paraId="06D13537" w14:textId="77777777" w:rsidR="00B50050" w:rsidRDefault="00B50050" w:rsidP="0088127C">
            <w:pPr>
              <w:pStyle w:val="OtherTableBody"/>
            </w:pPr>
            <w:r>
              <w:t>CWE</w:t>
            </w:r>
          </w:p>
        </w:tc>
        <w:tc>
          <w:tcPr>
            <w:tcW w:w="700" w:type="dxa"/>
          </w:tcPr>
          <w:p w14:paraId="22F3402C" w14:textId="77777777" w:rsidR="00B50050" w:rsidRDefault="00B50050" w:rsidP="0088127C">
            <w:pPr>
              <w:pStyle w:val="OtherTableBody"/>
            </w:pPr>
          </w:p>
        </w:tc>
        <w:tc>
          <w:tcPr>
            <w:tcW w:w="600" w:type="dxa"/>
          </w:tcPr>
          <w:p w14:paraId="68F18C82" w14:textId="77777777" w:rsidR="00B50050" w:rsidRDefault="00B50050" w:rsidP="0088127C">
            <w:pPr>
              <w:pStyle w:val="OtherTableBody"/>
            </w:pPr>
            <w:r>
              <w:t>0164</w:t>
            </w:r>
          </w:p>
        </w:tc>
        <w:tc>
          <w:tcPr>
            <w:tcW w:w="900" w:type="dxa"/>
          </w:tcPr>
          <w:p w14:paraId="15A83DBB" w14:textId="77777777" w:rsidR="00B50050" w:rsidRDefault="00B50050" w:rsidP="0088127C">
            <w:pPr>
              <w:pStyle w:val="OtherTableBody"/>
            </w:pPr>
            <w:r>
              <w:t>4A.4.2.3</w:t>
            </w:r>
          </w:p>
        </w:tc>
      </w:tr>
      <w:tr w:rsidR="00B50050" w14:paraId="05C5272A" w14:textId="77777777" w:rsidTr="00195548">
        <w:tc>
          <w:tcPr>
            <w:tcW w:w="3500" w:type="dxa"/>
          </w:tcPr>
          <w:p w14:paraId="404787BE" w14:textId="77777777" w:rsidR="00B50050" w:rsidRDefault="00B50050" w:rsidP="0088127C">
            <w:pPr>
              <w:pStyle w:val="OtherTableBody"/>
            </w:pPr>
            <w:r>
              <w:t>Administration Method</w:t>
            </w:r>
          </w:p>
        </w:tc>
        <w:tc>
          <w:tcPr>
            <w:tcW w:w="700" w:type="dxa"/>
          </w:tcPr>
          <w:p w14:paraId="132F6B5A" w14:textId="77777777" w:rsidR="00B50050" w:rsidRDefault="00B50050" w:rsidP="0088127C">
            <w:pPr>
              <w:pStyle w:val="OtherTableBody"/>
            </w:pPr>
            <w:r>
              <w:t>00312</w:t>
            </w:r>
          </w:p>
        </w:tc>
        <w:tc>
          <w:tcPr>
            <w:tcW w:w="600" w:type="dxa"/>
          </w:tcPr>
          <w:p w14:paraId="1D3621AE" w14:textId="77777777" w:rsidR="00B50050" w:rsidRDefault="00B50050" w:rsidP="0088127C">
            <w:pPr>
              <w:pStyle w:val="OtherTableBody"/>
            </w:pPr>
            <w:r>
              <w:t>RXR</w:t>
            </w:r>
          </w:p>
        </w:tc>
        <w:tc>
          <w:tcPr>
            <w:tcW w:w="600" w:type="dxa"/>
          </w:tcPr>
          <w:p w14:paraId="40B6DCB7" w14:textId="77777777" w:rsidR="00B50050" w:rsidRDefault="00B50050" w:rsidP="0088127C">
            <w:pPr>
              <w:pStyle w:val="OtherTableBody"/>
            </w:pPr>
            <w:r>
              <w:t>4</w:t>
            </w:r>
          </w:p>
        </w:tc>
        <w:tc>
          <w:tcPr>
            <w:tcW w:w="600" w:type="dxa"/>
          </w:tcPr>
          <w:p w14:paraId="423E1D6A" w14:textId="77777777" w:rsidR="00B50050" w:rsidRDefault="00B50050" w:rsidP="0088127C">
            <w:pPr>
              <w:pStyle w:val="OtherTableBody"/>
            </w:pPr>
            <w:r>
              <w:t>..</w:t>
            </w:r>
          </w:p>
        </w:tc>
        <w:tc>
          <w:tcPr>
            <w:tcW w:w="600" w:type="dxa"/>
          </w:tcPr>
          <w:p w14:paraId="63FB498A" w14:textId="77777777" w:rsidR="00B50050" w:rsidRDefault="00B50050" w:rsidP="0088127C">
            <w:pPr>
              <w:pStyle w:val="OtherTableBody"/>
            </w:pPr>
          </w:p>
        </w:tc>
        <w:tc>
          <w:tcPr>
            <w:tcW w:w="600" w:type="dxa"/>
          </w:tcPr>
          <w:p w14:paraId="3A4131C3" w14:textId="77777777" w:rsidR="00B50050" w:rsidRDefault="00B50050" w:rsidP="0088127C">
            <w:pPr>
              <w:pStyle w:val="OtherTableBody"/>
            </w:pPr>
            <w:r>
              <w:t>CWE</w:t>
            </w:r>
          </w:p>
        </w:tc>
        <w:tc>
          <w:tcPr>
            <w:tcW w:w="700" w:type="dxa"/>
          </w:tcPr>
          <w:p w14:paraId="721EDEA1" w14:textId="77777777" w:rsidR="00B50050" w:rsidRDefault="00B50050" w:rsidP="0088127C">
            <w:pPr>
              <w:pStyle w:val="OtherTableBody"/>
            </w:pPr>
          </w:p>
        </w:tc>
        <w:tc>
          <w:tcPr>
            <w:tcW w:w="600" w:type="dxa"/>
          </w:tcPr>
          <w:p w14:paraId="254FA9B2" w14:textId="77777777" w:rsidR="00B50050" w:rsidRDefault="00B50050" w:rsidP="0088127C">
            <w:pPr>
              <w:pStyle w:val="OtherTableBody"/>
            </w:pPr>
            <w:r>
              <w:t>0165</w:t>
            </w:r>
          </w:p>
        </w:tc>
        <w:tc>
          <w:tcPr>
            <w:tcW w:w="900" w:type="dxa"/>
          </w:tcPr>
          <w:p w14:paraId="7C2DD805" w14:textId="77777777" w:rsidR="00B50050" w:rsidRDefault="00B50050" w:rsidP="0088127C">
            <w:pPr>
              <w:pStyle w:val="OtherTableBody"/>
            </w:pPr>
            <w:r>
              <w:t>4A.4.2.4</w:t>
            </w:r>
          </w:p>
        </w:tc>
      </w:tr>
      <w:tr w:rsidR="00B50050" w14:paraId="41916D38" w14:textId="77777777" w:rsidTr="00195548">
        <w:tc>
          <w:tcPr>
            <w:tcW w:w="3500" w:type="dxa"/>
          </w:tcPr>
          <w:p w14:paraId="777C26BC" w14:textId="77777777" w:rsidR="00B50050" w:rsidRDefault="00B50050" w:rsidP="0088127C">
            <w:pPr>
              <w:pStyle w:val="OtherTableBody"/>
            </w:pPr>
            <w:r>
              <w:t>Administration Notes</w:t>
            </w:r>
          </w:p>
        </w:tc>
        <w:tc>
          <w:tcPr>
            <w:tcW w:w="700" w:type="dxa"/>
          </w:tcPr>
          <w:p w14:paraId="70E6E824" w14:textId="77777777" w:rsidR="00B50050" w:rsidRDefault="00B50050" w:rsidP="0088127C">
            <w:pPr>
              <w:pStyle w:val="OtherTableBody"/>
            </w:pPr>
            <w:r>
              <w:t>00351</w:t>
            </w:r>
          </w:p>
        </w:tc>
        <w:tc>
          <w:tcPr>
            <w:tcW w:w="600" w:type="dxa"/>
          </w:tcPr>
          <w:p w14:paraId="65649201" w14:textId="77777777" w:rsidR="00B50050" w:rsidRDefault="00B50050" w:rsidP="0088127C">
            <w:pPr>
              <w:pStyle w:val="OtherTableBody"/>
            </w:pPr>
            <w:r>
              <w:t>RXG</w:t>
            </w:r>
          </w:p>
        </w:tc>
        <w:tc>
          <w:tcPr>
            <w:tcW w:w="600" w:type="dxa"/>
          </w:tcPr>
          <w:p w14:paraId="5E4223FA" w14:textId="77777777" w:rsidR="00B50050" w:rsidRDefault="00B50050" w:rsidP="0088127C">
            <w:pPr>
              <w:pStyle w:val="OtherTableBody"/>
            </w:pPr>
            <w:r>
              <w:t>9</w:t>
            </w:r>
          </w:p>
        </w:tc>
        <w:tc>
          <w:tcPr>
            <w:tcW w:w="600" w:type="dxa"/>
          </w:tcPr>
          <w:p w14:paraId="2A6B1213" w14:textId="77777777" w:rsidR="00B50050" w:rsidRDefault="00B50050" w:rsidP="0088127C">
            <w:pPr>
              <w:pStyle w:val="OtherTableBody"/>
            </w:pPr>
            <w:r>
              <w:t>..</w:t>
            </w:r>
          </w:p>
        </w:tc>
        <w:tc>
          <w:tcPr>
            <w:tcW w:w="600" w:type="dxa"/>
          </w:tcPr>
          <w:p w14:paraId="68A13E17" w14:textId="77777777" w:rsidR="00B50050" w:rsidRDefault="00B50050" w:rsidP="0088127C">
            <w:pPr>
              <w:pStyle w:val="OtherTableBody"/>
            </w:pPr>
          </w:p>
        </w:tc>
        <w:tc>
          <w:tcPr>
            <w:tcW w:w="600" w:type="dxa"/>
          </w:tcPr>
          <w:p w14:paraId="0CD7D45F" w14:textId="77777777" w:rsidR="00B50050" w:rsidRDefault="00B50050" w:rsidP="0088127C">
            <w:pPr>
              <w:pStyle w:val="OtherTableBody"/>
            </w:pPr>
            <w:r>
              <w:t>CWE</w:t>
            </w:r>
          </w:p>
        </w:tc>
        <w:tc>
          <w:tcPr>
            <w:tcW w:w="700" w:type="dxa"/>
          </w:tcPr>
          <w:p w14:paraId="4EFAF616" w14:textId="77777777" w:rsidR="00B50050" w:rsidRDefault="00B50050" w:rsidP="0088127C">
            <w:pPr>
              <w:pStyle w:val="OtherTableBody"/>
            </w:pPr>
            <w:r>
              <w:t>Y</w:t>
            </w:r>
          </w:p>
        </w:tc>
        <w:tc>
          <w:tcPr>
            <w:tcW w:w="600" w:type="dxa"/>
          </w:tcPr>
          <w:p w14:paraId="0CBF7EF7" w14:textId="77777777" w:rsidR="00B50050" w:rsidRDefault="00B50050" w:rsidP="0088127C">
            <w:pPr>
              <w:pStyle w:val="OtherTableBody"/>
            </w:pPr>
            <w:r>
              <w:t>0691</w:t>
            </w:r>
          </w:p>
        </w:tc>
        <w:tc>
          <w:tcPr>
            <w:tcW w:w="900" w:type="dxa"/>
          </w:tcPr>
          <w:p w14:paraId="29767C75" w14:textId="77777777" w:rsidR="00B50050" w:rsidRDefault="00B50050" w:rsidP="0088127C">
            <w:pPr>
              <w:pStyle w:val="OtherTableBody"/>
            </w:pPr>
            <w:r>
              <w:t>4A.4.6.9</w:t>
            </w:r>
          </w:p>
        </w:tc>
      </w:tr>
      <w:tr w:rsidR="00B50050" w14:paraId="7DC5DAAA" w14:textId="77777777" w:rsidTr="00195548">
        <w:tc>
          <w:tcPr>
            <w:tcW w:w="3500" w:type="dxa"/>
          </w:tcPr>
          <w:p w14:paraId="0317D996" w14:textId="77777777" w:rsidR="00B50050" w:rsidRDefault="00B50050" w:rsidP="0088127C">
            <w:pPr>
              <w:pStyle w:val="OtherTableBody"/>
            </w:pPr>
            <w:r>
              <w:t>Administration Notes</w:t>
            </w:r>
          </w:p>
        </w:tc>
        <w:tc>
          <w:tcPr>
            <w:tcW w:w="700" w:type="dxa"/>
          </w:tcPr>
          <w:p w14:paraId="4502F39C" w14:textId="77777777" w:rsidR="00B50050" w:rsidRDefault="00B50050" w:rsidP="0088127C">
            <w:pPr>
              <w:pStyle w:val="OtherTableBody"/>
            </w:pPr>
            <w:r>
              <w:t>00351</w:t>
            </w:r>
          </w:p>
        </w:tc>
        <w:tc>
          <w:tcPr>
            <w:tcW w:w="600" w:type="dxa"/>
          </w:tcPr>
          <w:p w14:paraId="1D487048" w14:textId="77777777" w:rsidR="00B50050" w:rsidRDefault="00B50050" w:rsidP="0088127C">
            <w:pPr>
              <w:pStyle w:val="OtherTableBody"/>
            </w:pPr>
            <w:r>
              <w:t>RXA</w:t>
            </w:r>
          </w:p>
        </w:tc>
        <w:tc>
          <w:tcPr>
            <w:tcW w:w="600" w:type="dxa"/>
          </w:tcPr>
          <w:p w14:paraId="7F084502" w14:textId="77777777" w:rsidR="00B50050" w:rsidRDefault="00B50050" w:rsidP="0088127C">
            <w:pPr>
              <w:pStyle w:val="OtherTableBody"/>
            </w:pPr>
            <w:r>
              <w:t>9</w:t>
            </w:r>
          </w:p>
        </w:tc>
        <w:tc>
          <w:tcPr>
            <w:tcW w:w="600" w:type="dxa"/>
          </w:tcPr>
          <w:p w14:paraId="7B4C492C" w14:textId="77777777" w:rsidR="00B50050" w:rsidRDefault="00B50050" w:rsidP="0088127C">
            <w:pPr>
              <w:pStyle w:val="OtherTableBody"/>
            </w:pPr>
            <w:r>
              <w:t>..</w:t>
            </w:r>
          </w:p>
        </w:tc>
        <w:tc>
          <w:tcPr>
            <w:tcW w:w="600" w:type="dxa"/>
          </w:tcPr>
          <w:p w14:paraId="38A0091B" w14:textId="77777777" w:rsidR="00B50050" w:rsidRDefault="00B50050" w:rsidP="0088127C">
            <w:pPr>
              <w:pStyle w:val="OtherTableBody"/>
            </w:pPr>
          </w:p>
        </w:tc>
        <w:tc>
          <w:tcPr>
            <w:tcW w:w="600" w:type="dxa"/>
          </w:tcPr>
          <w:p w14:paraId="6E8A2ED7" w14:textId="77777777" w:rsidR="00B50050" w:rsidRDefault="00B50050" w:rsidP="0088127C">
            <w:pPr>
              <w:pStyle w:val="OtherTableBody"/>
            </w:pPr>
            <w:r>
              <w:t>CWE</w:t>
            </w:r>
          </w:p>
        </w:tc>
        <w:tc>
          <w:tcPr>
            <w:tcW w:w="700" w:type="dxa"/>
          </w:tcPr>
          <w:p w14:paraId="4633ECBC" w14:textId="77777777" w:rsidR="00B50050" w:rsidRDefault="00B50050" w:rsidP="0088127C">
            <w:pPr>
              <w:pStyle w:val="OtherTableBody"/>
            </w:pPr>
            <w:r>
              <w:t>Y</w:t>
            </w:r>
          </w:p>
        </w:tc>
        <w:tc>
          <w:tcPr>
            <w:tcW w:w="600" w:type="dxa"/>
          </w:tcPr>
          <w:p w14:paraId="510DC13C" w14:textId="77777777" w:rsidR="00B50050" w:rsidRDefault="00B50050" w:rsidP="0088127C">
            <w:pPr>
              <w:pStyle w:val="OtherTableBody"/>
            </w:pPr>
            <w:r>
              <w:t>0691</w:t>
            </w:r>
          </w:p>
        </w:tc>
        <w:tc>
          <w:tcPr>
            <w:tcW w:w="900" w:type="dxa"/>
          </w:tcPr>
          <w:p w14:paraId="17BB0BF1" w14:textId="77777777" w:rsidR="00B50050" w:rsidRDefault="00B50050" w:rsidP="0088127C">
            <w:pPr>
              <w:pStyle w:val="OtherTableBody"/>
            </w:pPr>
            <w:r>
              <w:t>4A.4.7.9</w:t>
            </w:r>
          </w:p>
        </w:tc>
      </w:tr>
      <w:tr w:rsidR="00B50050" w14:paraId="6B5B5491" w14:textId="77777777" w:rsidTr="00195548">
        <w:tc>
          <w:tcPr>
            <w:tcW w:w="3500" w:type="dxa"/>
          </w:tcPr>
          <w:p w14:paraId="2A629BDA" w14:textId="77777777" w:rsidR="00B50050" w:rsidRDefault="00B50050" w:rsidP="0088127C">
            <w:pPr>
              <w:pStyle w:val="OtherTableBody"/>
            </w:pPr>
            <w:r>
              <w:t>Administration Site</w:t>
            </w:r>
          </w:p>
        </w:tc>
        <w:tc>
          <w:tcPr>
            <w:tcW w:w="700" w:type="dxa"/>
          </w:tcPr>
          <w:p w14:paraId="2401C9D9" w14:textId="77777777" w:rsidR="00B50050" w:rsidRDefault="00B50050" w:rsidP="0088127C">
            <w:pPr>
              <w:pStyle w:val="OtherTableBody"/>
            </w:pPr>
            <w:r>
              <w:t>00310</w:t>
            </w:r>
          </w:p>
        </w:tc>
        <w:tc>
          <w:tcPr>
            <w:tcW w:w="600" w:type="dxa"/>
          </w:tcPr>
          <w:p w14:paraId="73A94087" w14:textId="77777777" w:rsidR="00B50050" w:rsidRDefault="00B50050" w:rsidP="0088127C">
            <w:pPr>
              <w:pStyle w:val="OtherTableBody"/>
            </w:pPr>
            <w:r>
              <w:t>RXR</w:t>
            </w:r>
          </w:p>
        </w:tc>
        <w:tc>
          <w:tcPr>
            <w:tcW w:w="600" w:type="dxa"/>
          </w:tcPr>
          <w:p w14:paraId="3F1D6BCF" w14:textId="77777777" w:rsidR="00B50050" w:rsidRDefault="00B50050" w:rsidP="0088127C">
            <w:pPr>
              <w:pStyle w:val="OtherTableBody"/>
            </w:pPr>
            <w:r>
              <w:t>2</w:t>
            </w:r>
          </w:p>
        </w:tc>
        <w:tc>
          <w:tcPr>
            <w:tcW w:w="600" w:type="dxa"/>
          </w:tcPr>
          <w:p w14:paraId="66BDCC46" w14:textId="77777777" w:rsidR="00B50050" w:rsidRDefault="00B50050" w:rsidP="0088127C">
            <w:pPr>
              <w:pStyle w:val="OtherTableBody"/>
            </w:pPr>
            <w:r>
              <w:t>..</w:t>
            </w:r>
          </w:p>
        </w:tc>
        <w:tc>
          <w:tcPr>
            <w:tcW w:w="600" w:type="dxa"/>
          </w:tcPr>
          <w:p w14:paraId="1A527EBC" w14:textId="77777777" w:rsidR="00B50050" w:rsidRDefault="00B50050" w:rsidP="0088127C">
            <w:pPr>
              <w:pStyle w:val="OtherTableBody"/>
            </w:pPr>
          </w:p>
        </w:tc>
        <w:tc>
          <w:tcPr>
            <w:tcW w:w="600" w:type="dxa"/>
          </w:tcPr>
          <w:p w14:paraId="69D4BBF3" w14:textId="77777777" w:rsidR="00B50050" w:rsidRDefault="00B50050" w:rsidP="0088127C">
            <w:pPr>
              <w:pStyle w:val="OtherTableBody"/>
            </w:pPr>
            <w:r>
              <w:t>CWE</w:t>
            </w:r>
          </w:p>
        </w:tc>
        <w:tc>
          <w:tcPr>
            <w:tcW w:w="700" w:type="dxa"/>
          </w:tcPr>
          <w:p w14:paraId="213B4853" w14:textId="77777777" w:rsidR="00B50050" w:rsidRDefault="00B50050" w:rsidP="0088127C">
            <w:pPr>
              <w:pStyle w:val="OtherTableBody"/>
            </w:pPr>
          </w:p>
        </w:tc>
        <w:tc>
          <w:tcPr>
            <w:tcW w:w="600" w:type="dxa"/>
          </w:tcPr>
          <w:p w14:paraId="7A5252F8" w14:textId="77777777" w:rsidR="00B50050" w:rsidRDefault="00B50050" w:rsidP="0088127C">
            <w:pPr>
              <w:pStyle w:val="OtherTableBody"/>
            </w:pPr>
            <w:r>
              <w:t>0550</w:t>
            </w:r>
          </w:p>
        </w:tc>
        <w:tc>
          <w:tcPr>
            <w:tcW w:w="900" w:type="dxa"/>
          </w:tcPr>
          <w:p w14:paraId="4345E47C" w14:textId="77777777" w:rsidR="00B50050" w:rsidRDefault="00B50050" w:rsidP="0088127C">
            <w:pPr>
              <w:pStyle w:val="OtherTableBody"/>
            </w:pPr>
            <w:r>
              <w:t>4A.4.2.2</w:t>
            </w:r>
          </w:p>
        </w:tc>
      </w:tr>
      <w:tr w:rsidR="00B50050" w14:paraId="5191A7BF" w14:textId="77777777" w:rsidTr="00195548">
        <w:tc>
          <w:tcPr>
            <w:tcW w:w="3500" w:type="dxa"/>
          </w:tcPr>
          <w:p w14:paraId="29C8319E" w14:textId="77777777" w:rsidR="00B50050" w:rsidRDefault="00B50050" w:rsidP="0088127C">
            <w:pPr>
              <w:pStyle w:val="OtherTableBody"/>
            </w:pPr>
            <w:r>
              <w:t>Administration Site Modifier</w:t>
            </w:r>
          </w:p>
        </w:tc>
        <w:tc>
          <w:tcPr>
            <w:tcW w:w="700" w:type="dxa"/>
          </w:tcPr>
          <w:p w14:paraId="00244674" w14:textId="77777777" w:rsidR="00B50050" w:rsidRDefault="00B50050" w:rsidP="0088127C">
            <w:pPr>
              <w:pStyle w:val="OtherTableBody"/>
            </w:pPr>
            <w:r>
              <w:t>01670</w:t>
            </w:r>
          </w:p>
        </w:tc>
        <w:tc>
          <w:tcPr>
            <w:tcW w:w="600" w:type="dxa"/>
          </w:tcPr>
          <w:p w14:paraId="0AAF91A2" w14:textId="77777777" w:rsidR="00B50050" w:rsidRDefault="00B50050" w:rsidP="0088127C">
            <w:pPr>
              <w:pStyle w:val="OtherTableBody"/>
            </w:pPr>
            <w:r>
              <w:t>RXR</w:t>
            </w:r>
          </w:p>
        </w:tc>
        <w:tc>
          <w:tcPr>
            <w:tcW w:w="600" w:type="dxa"/>
          </w:tcPr>
          <w:p w14:paraId="0C729DE4" w14:textId="77777777" w:rsidR="00B50050" w:rsidRDefault="00B50050" w:rsidP="0088127C">
            <w:pPr>
              <w:pStyle w:val="OtherTableBody"/>
            </w:pPr>
            <w:r>
              <w:t>6</w:t>
            </w:r>
          </w:p>
        </w:tc>
        <w:tc>
          <w:tcPr>
            <w:tcW w:w="600" w:type="dxa"/>
          </w:tcPr>
          <w:p w14:paraId="241FF1DD" w14:textId="77777777" w:rsidR="00B50050" w:rsidRDefault="00B50050" w:rsidP="0088127C">
            <w:pPr>
              <w:pStyle w:val="OtherTableBody"/>
            </w:pPr>
            <w:r>
              <w:t>..</w:t>
            </w:r>
          </w:p>
        </w:tc>
        <w:tc>
          <w:tcPr>
            <w:tcW w:w="600" w:type="dxa"/>
          </w:tcPr>
          <w:p w14:paraId="788E5EC9" w14:textId="77777777" w:rsidR="00B50050" w:rsidRDefault="00B50050" w:rsidP="0088127C">
            <w:pPr>
              <w:pStyle w:val="OtherTableBody"/>
            </w:pPr>
          </w:p>
        </w:tc>
        <w:tc>
          <w:tcPr>
            <w:tcW w:w="600" w:type="dxa"/>
          </w:tcPr>
          <w:p w14:paraId="08D7447A" w14:textId="77777777" w:rsidR="00B50050" w:rsidRDefault="00B50050" w:rsidP="0088127C">
            <w:pPr>
              <w:pStyle w:val="OtherTableBody"/>
            </w:pPr>
            <w:r>
              <w:t>CWE</w:t>
            </w:r>
          </w:p>
        </w:tc>
        <w:tc>
          <w:tcPr>
            <w:tcW w:w="700" w:type="dxa"/>
          </w:tcPr>
          <w:p w14:paraId="456AAEBF" w14:textId="77777777" w:rsidR="00B50050" w:rsidRDefault="00B50050" w:rsidP="0088127C">
            <w:pPr>
              <w:pStyle w:val="OtherTableBody"/>
            </w:pPr>
          </w:p>
        </w:tc>
        <w:tc>
          <w:tcPr>
            <w:tcW w:w="600" w:type="dxa"/>
          </w:tcPr>
          <w:p w14:paraId="28BEB898" w14:textId="77777777" w:rsidR="00B50050" w:rsidRDefault="00B50050" w:rsidP="0088127C">
            <w:pPr>
              <w:pStyle w:val="OtherTableBody"/>
            </w:pPr>
            <w:r>
              <w:t>0495</w:t>
            </w:r>
          </w:p>
        </w:tc>
        <w:tc>
          <w:tcPr>
            <w:tcW w:w="900" w:type="dxa"/>
          </w:tcPr>
          <w:p w14:paraId="37BC6594" w14:textId="77777777" w:rsidR="00B50050" w:rsidRDefault="00B50050" w:rsidP="0088127C">
            <w:pPr>
              <w:pStyle w:val="OtherTableBody"/>
            </w:pPr>
            <w:r>
              <w:t>4A.4.2.6</w:t>
            </w:r>
          </w:p>
        </w:tc>
      </w:tr>
      <w:tr w:rsidR="00B50050" w14:paraId="4623DD59" w14:textId="77777777" w:rsidTr="00195548">
        <w:tc>
          <w:tcPr>
            <w:tcW w:w="3500" w:type="dxa"/>
          </w:tcPr>
          <w:p w14:paraId="5BDD2114" w14:textId="77777777" w:rsidR="00B50050" w:rsidRDefault="00B50050" w:rsidP="0088127C">
            <w:pPr>
              <w:pStyle w:val="OtherTableBody"/>
            </w:pPr>
            <w:r>
              <w:t>Administration Sub-ID Counter</w:t>
            </w:r>
          </w:p>
        </w:tc>
        <w:tc>
          <w:tcPr>
            <w:tcW w:w="700" w:type="dxa"/>
          </w:tcPr>
          <w:p w14:paraId="4D4ADC2C" w14:textId="77777777" w:rsidR="00B50050" w:rsidRDefault="00B50050" w:rsidP="0088127C">
            <w:pPr>
              <w:pStyle w:val="OtherTableBody"/>
            </w:pPr>
            <w:r>
              <w:t>00344</w:t>
            </w:r>
          </w:p>
        </w:tc>
        <w:tc>
          <w:tcPr>
            <w:tcW w:w="600" w:type="dxa"/>
          </w:tcPr>
          <w:p w14:paraId="4BED7101" w14:textId="77777777" w:rsidR="00B50050" w:rsidRDefault="00B50050" w:rsidP="0088127C">
            <w:pPr>
              <w:pStyle w:val="OtherTableBody"/>
            </w:pPr>
            <w:r>
              <w:t>RXA</w:t>
            </w:r>
          </w:p>
        </w:tc>
        <w:tc>
          <w:tcPr>
            <w:tcW w:w="600" w:type="dxa"/>
          </w:tcPr>
          <w:p w14:paraId="6F151837" w14:textId="77777777" w:rsidR="00B50050" w:rsidRDefault="00B50050" w:rsidP="0088127C">
            <w:pPr>
              <w:pStyle w:val="OtherTableBody"/>
            </w:pPr>
            <w:r>
              <w:t>2</w:t>
            </w:r>
          </w:p>
        </w:tc>
        <w:tc>
          <w:tcPr>
            <w:tcW w:w="600" w:type="dxa"/>
          </w:tcPr>
          <w:p w14:paraId="174EE28E" w14:textId="77777777" w:rsidR="00B50050" w:rsidRDefault="00B50050" w:rsidP="0088127C">
            <w:pPr>
              <w:pStyle w:val="OtherTableBody"/>
            </w:pPr>
            <w:r>
              <w:t>..</w:t>
            </w:r>
          </w:p>
        </w:tc>
        <w:tc>
          <w:tcPr>
            <w:tcW w:w="600" w:type="dxa"/>
          </w:tcPr>
          <w:p w14:paraId="48561CB4" w14:textId="77777777" w:rsidR="00B50050" w:rsidRDefault="00B50050" w:rsidP="0088127C">
            <w:pPr>
              <w:pStyle w:val="OtherTableBody"/>
            </w:pPr>
            <w:r>
              <w:t>4=</w:t>
            </w:r>
          </w:p>
        </w:tc>
        <w:tc>
          <w:tcPr>
            <w:tcW w:w="600" w:type="dxa"/>
          </w:tcPr>
          <w:p w14:paraId="2A980B4B" w14:textId="77777777" w:rsidR="00B50050" w:rsidRDefault="00B50050" w:rsidP="0088127C">
            <w:pPr>
              <w:pStyle w:val="OtherTableBody"/>
            </w:pPr>
            <w:r>
              <w:t>NM</w:t>
            </w:r>
          </w:p>
        </w:tc>
        <w:tc>
          <w:tcPr>
            <w:tcW w:w="700" w:type="dxa"/>
          </w:tcPr>
          <w:p w14:paraId="25F61749" w14:textId="77777777" w:rsidR="00B50050" w:rsidRDefault="00B50050" w:rsidP="0088127C">
            <w:pPr>
              <w:pStyle w:val="OtherTableBody"/>
            </w:pPr>
          </w:p>
        </w:tc>
        <w:tc>
          <w:tcPr>
            <w:tcW w:w="600" w:type="dxa"/>
          </w:tcPr>
          <w:p w14:paraId="6CE81998" w14:textId="77777777" w:rsidR="00B50050" w:rsidRDefault="00B50050" w:rsidP="0088127C">
            <w:pPr>
              <w:pStyle w:val="OtherTableBody"/>
            </w:pPr>
          </w:p>
        </w:tc>
        <w:tc>
          <w:tcPr>
            <w:tcW w:w="900" w:type="dxa"/>
          </w:tcPr>
          <w:p w14:paraId="1F2AC066" w14:textId="77777777" w:rsidR="00B50050" w:rsidRDefault="00B50050" w:rsidP="0088127C">
            <w:pPr>
              <w:pStyle w:val="OtherTableBody"/>
            </w:pPr>
            <w:r>
              <w:t>4A.4.7.2</w:t>
            </w:r>
          </w:p>
        </w:tc>
      </w:tr>
      <w:tr w:rsidR="00B50050" w14:paraId="3E19EC60" w14:textId="77777777" w:rsidTr="00195548">
        <w:tc>
          <w:tcPr>
            <w:tcW w:w="3500" w:type="dxa"/>
          </w:tcPr>
          <w:p w14:paraId="68EF866E" w14:textId="77777777" w:rsidR="00B50050" w:rsidRDefault="00B50050" w:rsidP="0088127C">
            <w:pPr>
              <w:pStyle w:val="OtherTableBody"/>
            </w:pPr>
            <w:r>
              <w:lastRenderedPageBreak/>
              <w:t>Administrative Sex</w:t>
            </w:r>
          </w:p>
        </w:tc>
        <w:tc>
          <w:tcPr>
            <w:tcW w:w="700" w:type="dxa"/>
          </w:tcPr>
          <w:p w14:paraId="480527C4" w14:textId="77777777" w:rsidR="00B50050" w:rsidRDefault="00B50050" w:rsidP="0088127C">
            <w:pPr>
              <w:pStyle w:val="OtherTableBody"/>
            </w:pPr>
            <w:r>
              <w:t>00111</w:t>
            </w:r>
          </w:p>
        </w:tc>
        <w:tc>
          <w:tcPr>
            <w:tcW w:w="600" w:type="dxa"/>
          </w:tcPr>
          <w:p w14:paraId="08D36312" w14:textId="77777777" w:rsidR="00B50050" w:rsidRDefault="00B50050" w:rsidP="0088127C">
            <w:pPr>
              <w:pStyle w:val="OtherTableBody"/>
            </w:pPr>
            <w:r>
              <w:t>STF</w:t>
            </w:r>
          </w:p>
        </w:tc>
        <w:tc>
          <w:tcPr>
            <w:tcW w:w="600" w:type="dxa"/>
          </w:tcPr>
          <w:p w14:paraId="308C6D5A" w14:textId="77777777" w:rsidR="00B50050" w:rsidRDefault="00B50050" w:rsidP="0088127C">
            <w:pPr>
              <w:pStyle w:val="OtherTableBody"/>
            </w:pPr>
            <w:r>
              <w:t>5</w:t>
            </w:r>
          </w:p>
        </w:tc>
        <w:tc>
          <w:tcPr>
            <w:tcW w:w="600" w:type="dxa"/>
          </w:tcPr>
          <w:p w14:paraId="164BD7EF" w14:textId="77777777" w:rsidR="00B50050" w:rsidRDefault="00B50050" w:rsidP="0088127C">
            <w:pPr>
              <w:pStyle w:val="OtherTableBody"/>
            </w:pPr>
            <w:r>
              <w:t>..</w:t>
            </w:r>
          </w:p>
        </w:tc>
        <w:tc>
          <w:tcPr>
            <w:tcW w:w="600" w:type="dxa"/>
          </w:tcPr>
          <w:p w14:paraId="76A7B52D" w14:textId="77777777" w:rsidR="00B50050" w:rsidRDefault="00B50050" w:rsidP="0088127C">
            <w:pPr>
              <w:pStyle w:val="OtherTableBody"/>
            </w:pPr>
          </w:p>
        </w:tc>
        <w:tc>
          <w:tcPr>
            <w:tcW w:w="600" w:type="dxa"/>
          </w:tcPr>
          <w:p w14:paraId="1ADE78E2" w14:textId="77777777" w:rsidR="00B50050" w:rsidRDefault="00B50050" w:rsidP="0088127C">
            <w:pPr>
              <w:pStyle w:val="OtherTableBody"/>
            </w:pPr>
            <w:r>
              <w:t>CWE</w:t>
            </w:r>
          </w:p>
        </w:tc>
        <w:tc>
          <w:tcPr>
            <w:tcW w:w="700" w:type="dxa"/>
          </w:tcPr>
          <w:p w14:paraId="63D0418D" w14:textId="77777777" w:rsidR="00B50050" w:rsidRDefault="00B50050" w:rsidP="0088127C">
            <w:pPr>
              <w:pStyle w:val="OtherTableBody"/>
            </w:pPr>
          </w:p>
        </w:tc>
        <w:tc>
          <w:tcPr>
            <w:tcW w:w="600" w:type="dxa"/>
          </w:tcPr>
          <w:p w14:paraId="476FBB0E" w14:textId="77777777" w:rsidR="00B50050" w:rsidRDefault="00B50050" w:rsidP="0088127C">
            <w:pPr>
              <w:pStyle w:val="OtherTableBody"/>
            </w:pPr>
            <w:r>
              <w:t>0001</w:t>
            </w:r>
          </w:p>
        </w:tc>
        <w:tc>
          <w:tcPr>
            <w:tcW w:w="900" w:type="dxa"/>
          </w:tcPr>
          <w:p w14:paraId="2467D317" w14:textId="77777777" w:rsidR="00B50050" w:rsidRDefault="00B50050" w:rsidP="0088127C">
            <w:pPr>
              <w:pStyle w:val="OtherTableBody"/>
            </w:pPr>
            <w:r>
              <w:t>15.4.8.5</w:t>
            </w:r>
          </w:p>
        </w:tc>
      </w:tr>
      <w:tr w:rsidR="00B50050" w14:paraId="0F3A54C9" w14:textId="77777777" w:rsidTr="00195548">
        <w:tc>
          <w:tcPr>
            <w:tcW w:w="3500" w:type="dxa"/>
          </w:tcPr>
          <w:p w14:paraId="038E029C" w14:textId="77777777" w:rsidR="00B50050" w:rsidRDefault="00B50050" w:rsidP="0088127C">
            <w:pPr>
              <w:pStyle w:val="OtherTableBody"/>
            </w:pPr>
            <w:r>
              <w:t>Administrative Sex</w:t>
            </w:r>
          </w:p>
        </w:tc>
        <w:tc>
          <w:tcPr>
            <w:tcW w:w="700" w:type="dxa"/>
          </w:tcPr>
          <w:p w14:paraId="7A06C514" w14:textId="77777777" w:rsidR="00B50050" w:rsidRDefault="00B50050" w:rsidP="0088127C">
            <w:pPr>
              <w:pStyle w:val="OtherTableBody"/>
            </w:pPr>
            <w:r>
              <w:t>00111</w:t>
            </w:r>
          </w:p>
        </w:tc>
        <w:tc>
          <w:tcPr>
            <w:tcW w:w="600" w:type="dxa"/>
          </w:tcPr>
          <w:p w14:paraId="70C3891F" w14:textId="77777777" w:rsidR="00B50050" w:rsidRDefault="00B50050" w:rsidP="0088127C">
            <w:pPr>
              <w:pStyle w:val="OtherTableBody"/>
            </w:pPr>
            <w:r>
              <w:t>NK1</w:t>
            </w:r>
          </w:p>
        </w:tc>
        <w:tc>
          <w:tcPr>
            <w:tcW w:w="600" w:type="dxa"/>
          </w:tcPr>
          <w:p w14:paraId="18706A04" w14:textId="77777777" w:rsidR="00B50050" w:rsidRDefault="00B50050" w:rsidP="0088127C">
            <w:pPr>
              <w:pStyle w:val="OtherTableBody"/>
            </w:pPr>
            <w:r>
              <w:t>15</w:t>
            </w:r>
          </w:p>
        </w:tc>
        <w:tc>
          <w:tcPr>
            <w:tcW w:w="600" w:type="dxa"/>
          </w:tcPr>
          <w:p w14:paraId="2B9FE9C1" w14:textId="77777777" w:rsidR="00B50050" w:rsidRDefault="00B50050" w:rsidP="0088127C">
            <w:pPr>
              <w:pStyle w:val="OtherTableBody"/>
            </w:pPr>
            <w:r>
              <w:t>..</w:t>
            </w:r>
          </w:p>
        </w:tc>
        <w:tc>
          <w:tcPr>
            <w:tcW w:w="600" w:type="dxa"/>
          </w:tcPr>
          <w:p w14:paraId="30D763D6" w14:textId="77777777" w:rsidR="00B50050" w:rsidRDefault="00B50050" w:rsidP="0088127C">
            <w:pPr>
              <w:pStyle w:val="OtherTableBody"/>
            </w:pPr>
          </w:p>
        </w:tc>
        <w:tc>
          <w:tcPr>
            <w:tcW w:w="600" w:type="dxa"/>
          </w:tcPr>
          <w:p w14:paraId="521DD099" w14:textId="77777777" w:rsidR="00B50050" w:rsidRDefault="00B50050" w:rsidP="0088127C">
            <w:pPr>
              <w:pStyle w:val="OtherTableBody"/>
            </w:pPr>
            <w:r>
              <w:t>CWE</w:t>
            </w:r>
          </w:p>
        </w:tc>
        <w:tc>
          <w:tcPr>
            <w:tcW w:w="700" w:type="dxa"/>
          </w:tcPr>
          <w:p w14:paraId="5CD85ED6" w14:textId="77777777" w:rsidR="00B50050" w:rsidRDefault="00B50050" w:rsidP="0088127C">
            <w:pPr>
              <w:pStyle w:val="OtherTableBody"/>
            </w:pPr>
          </w:p>
        </w:tc>
        <w:tc>
          <w:tcPr>
            <w:tcW w:w="600" w:type="dxa"/>
          </w:tcPr>
          <w:p w14:paraId="73BB2F1A" w14:textId="77777777" w:rsidR="00B50050" w:rsidRDefault="00B50050" w:rsidP="0088127C">
            <w:pPr>
              <w:pStyle w:val="OtherTableBody"/>
            </w:pPr>
            <w:r>
              <w:t>0001</w:t>
            </w:r>
          </w:p>
        </w:tc>
        <w:tc>
          <w:tcPr>
            <w:tcW w:w="900" w:type="dxa"/>
          </w:tcPr>
          <w:p w14:paraId="6F0ADFD8" w14:textId="77777777" w:rsidR="00B50050" w:rsidRDefault="00B50050" w:rsidP="0088127C">
            <w:pPr>
              <w:pStyle w:val="OtherTableBody"/>
            </w:pPr>
            <w:r>
              <w:t>3.4.5.15</w:t>
            </w:r>
          </w:p>
        </w:tc>
      </w:tr>
      <w:tr w:rsidR="00B50050" w14:paraId="1949FBDA" w14:textId="77777777" w:rsidTr="00195548">
        <w:tc>
          <w:tcPr>
            <w:tcW w:w="3500" w:type="dxa"/>
          </w:tcPr>
          <w:p w14:paraId="4BD36B7A" w14:textId="77777777" w:rsidR="00B50050" w:rsidRDefault="00B50050" w:rsidP="0088127C">
            <w:pPr>
              <w:pStyle w:val="OtherTableBody"/>
            </w:pPr>
            <w:r>
              <w:t>Administrative Sex</w:t>
            </w:r>
          </w:p>
        </w:tc>
        <w:tc>
          <w:tcPr>
            <w:tcW w:w="700" w:type="dxa"/>
          </w:tcPr>
          <w:p w14:paraId="08CEF39A" w14:textId="77777777" w:rsidR="00B50050" w:rsidRDefault="00B50050" w:rsidP="0088127C">
            <w:pPr>
              <w:pStyle w:val="OtherTableBody"/>
            </w:pPr>
            <w:r>
              <w:t>00111</w:t>
            </w:r>
          </w:p>
        </w:tc>
        <w:tc>
          <w:tcPr>
            <w:tcW w:w="600" w:type="dxa"/>
          </w:tcPr>
          <w:p w14:paraId="06640AFA" w14:textId="77777777" w:rsidR="00B50050" w:rsidRDefault="00B50050" w:rsidP="0088127C">
            <w:pPr>
              <w:pStyle w:val="OtherTableBody"/>
            </w:pPr>
            <w:r>
              <w:t>PID</w:t>
            </w:r>
          </w:p>
        </w:tc>
        <w:tc>
          <w:tcPr>
            <w:tcW w:w="600" w:type="dxa"/>
          </w:tcPr>
          <w:p w14:paraId="4705DCDB" w14:textId="77777777" w:rsidR="00B50050" w:rsidRDefault="00B50050" w:rsidP="0088127C">
            <w:pPr>
              <w:pStyle w:val="OtherTableBody"/>
            </w:pPr>
            <w:r>
              <w:t>8</w:t>
            </w:r>
          </w:p>
        </w:tc>
        <w:tc>
          <w:tcPr>
            <w:tcW w:w="600" w:type="dxa"/>
          </w:tcPr>
          <w:p w14:paraId="46F694B3" w14:textId="77777777" w:rsidR="00B50050" w:rsidRDefault="00B50050" w:rsidP="0088127C">
            <w:pPr>
              <w:pStyle w:val="OtherTableBody"/>
            </w:pPr>
            <w:r>
              <w:t>..</w:t>
            </w:r>
          </w:p>
        </w:tc>
        <w:tc>
          <w:tcPr>
            <w:tcW w:w="600" w:type="dxa"/>
          </w:tcPr>
          <w:p w14:paraId="7CB37A61" w14:textId="77777777" w:rsidR="00B50050" w:rsidRDefault="00B50050" w:rsidP="0088127C">
            <w:pPr>
              <w:pStyle w:val="OtherTableBody"/>
            </w:pPr>
          </w:p>
        </w:tc>
        <w:tc>
          <w:tcPr>
            <w:tcW w:w="600" w:type="dxa"/>
          </w:tcPr>
          <w:p w14:paraId="0C6AD5E6" w14:textId="77777777" w:rsidR="00B50050" w:rsidRDefault="00B50050" w:rsidP="0088127C">
            <w:pPr>
              <w:pStyle w:val="OtherTableBody"/>
            </w:pPr>
            <w:r>
              <w:t>CWE</w:t>
            </w:r>
          </w:p>
        </w:tc>
        <w:tc>
          <w:tcPr>
            <w:tcW w:w="700" w:type="dxa"/>
          </w:tcPr>
          <w:p w14:paraId="799C995D" w14:textId="77777777" w:rsidR="00B50050" w:rsidRDefault="00B50050" w:rsidP="0088127C">
            <w:pPr>
              <w:pStyle w:val="OtherTableBody"/>
            </w:pPr>
          </w:p>
        </w:tc>
        <w:tc>
          <w:tcPr>
            <w:tcW w:w="600" w:type="dxa"/>
          </w:tcPr>
          <w:p w14:paraId="07B48990" w14:textId="77777777" w:rsidR="00B50050" w:rsidRDefault="00B50050" w:rsidP="0088127C">
            <w:pPr>
              <w:pStyle w:val="OtherTableBody"/>
            </w:pPr>
            <w:r>
              <w:t>0001</w:t>
            </w:r>
          </w:p>
        </w:tc>
        <w:tc>
          <w:tcPr>
            <w:tcW w:w="900" w:type="dxa"/>
          </w:tcPr>
          <w:p w14:paraId="340E07B2" w14:textId="77777777" w:rsidR="00B50050" w:rsidRDefault="00B50050" w:rsidP="0088127C">
            <w:pPr>
              <w:pStyle w:val="OtherTableBody"/>
            </w:pPr>
            <w:r>
              <w:t>3.4.2.8</w:t>
            </w:r>
          </w:p>
        </w:tc>
      </w:tr>
      <w:tr w:rsidR="00B50050" w14:paraId="07193E89" w14:textId="77777777" w:rsidTr="00195548">
        <w:tc>
          <w:tcPr>
            <w:tcW w:w="3500" w:type="dxa"/>
          </w:tcPr>
          <w:p w14:paraId="464F98E9" w14:textId="77777777" w:rsidR="00B50050" w:rsidRDefault="00B50050" w:rsidP="0088127C">
            <w:pPr>
              <w:pStyle w:val="OtherTableBody"/>
            </w:pPr>
            <w:r>
              <w:t>Admission Level of Care Code</w:t>
            </w:r>
          </w:p>
        </w:tc>
        <w:tc>
          <w:tcPr>
            <w:tcW w:w="700" w:type="dxa"/>
          </w:tcPr>
          <w:p w14:paraId="76A9FDC1" w14:textId="77777777" w:rsidR="00B50050" w:rsidRDefault="00B50050" w:rsidP="0088127C">
            <w:pPr>
              <w:pStyle w:val="OtherTableBody"/>
            </w:pPr>
            <w:r>
              <w:t>01545</w:t>
            </w:r>
          </w:p>
        </w:tc>
        <w:tc>
          <w:tcPr>
            <w:tcW w:w="600" w:type="dxa"/>
          </w:tcPr>
          <w:p w14:paraId="7278D084" w14:textId="77777777" w:rsidR="00B50050" w:rsidRDefault="00B50050" w:rsidP="0088127C">
            <w:pPr>
              <w:pStyle w:val="OtherTableBody"/>
            </w:pPr>
            <w:r>
              <w:t>PV2</w:t>
            </w:r>
          </w:p>
        </w:tc>
        <w:tc>
          <w:tcPr>
            <w:tcW w:w="600" w:type="dxa"/>
          </w:tcPr>
          <w:p w14:paraId="1FE45E74" w14:textId="77777777" w:rsidR="00B50050" w:rsidRDefault="00B50050" w:rsidP="0088127C">
            <w:pPr>
              <w:pStyle w:val="OtherTableBody"/>
            </w:pPr>
            <w:r>
              <w:t>40</w:t>
            </w:r>
          </w:p>
        </w:tc>
        <w:tc>
          <w:tcPr>
            <w:tcW w:w="600" w:type="dxa"/>
          </w:tcPr>
          <w:p w14:paraId="17083D6B" w14:textId="77777777" w:rsidR="00B50050" w:rsidRDefault="00B50050" w:rsidP="0088127C">
            <w:pPr>
              <w:pStyle w:val="OtherTableBody"/>
            </w:pPr>
            <w:r>
              <w:t>..</w:t>
            </w:r>
          </w:p>
        </w:tc>
        <w:tc>
          <w:tcPr>
            <w:tcW w:w="600" w:type="dxa"/>
          </w:tcPr>
          <w:p w14:paraId="3228EAF8" w14:textId="77777777" w:rsidR="00B50050" w:rsidRDefault="00B50050" w:rsidP="0088127C">
            <w:pPr>
              <w:pStyle w:val="OtherTableBody"/>
            </w:pPr>
          </w:p>
        </w:tc>
        <w:tc>
          <w:tcPr>
            <w:tcW w:w="600" w:type="dxa"/>
          </w:tcPr>
          <w:p w14:paraId="66CAEF4D" w14:textId="77777777" w:rsidR="00B50050" w:rsidRDefault="00B50050" w:rsidP="0088127C">
            <w:pPr>
              <w:pStyle w:val="OtherTableBody"/>
            </w:pPr>
            <w:r>
              <w:t>CWE</w:t>
            </w:r>
          </w:p>
        </w:tc>
        <w:tc>
          <w:tcPr>
            <w:tcW w:w="700" w:type="dxa"/>
          </w:tcPr>
          <w:p w14:paraId="124B5A8E" w14:textId="77777777" w:rsidR="00B50050" w:rsidRDefault="00B50050" w:rsidP="0088127C">
            <w:pPr>
              <w:pStyle w:val="OtherTableBody"/>
            </w:pPr>
          </w:p>
        </w:tc>
        <w:tc>
          <w:tcPr>
            <w:tcW w:w="600" w:type="dxa"/>
          </w:tcPr>
          <w:p w14:paraId="6FDDBD8B" w14:textId="77777777" w:rsidR="00B50050" w:rsidRDefault="00B50050" w:rsidP="0088127C">
            <w:pPr>
              <w:pStyle w:val="OtherTableBody"/>
            </w:pPr>
            <w:r>
              <w:t>0432</w:t>
            </w:r>
          </w:p>
        </w:tc>
        <w:tc>
          <w:tcPr>
            <w:tcW w:w="900" w:type="dxa"/>
          </w:tcPr>
          <w:p w14:paraId="28BD7409" w14:textId="77777777" w:rsidR="00B50050" w:rsidRDefault="00B50050" w:rsidP="0088127C">
            <w:pPr>
              <w:pStyle w:val="OtherTableBody"/>
            </w:pPr>
            <w:r>
              <w:t>3.4.4.40</w:t>
            </w:r>
          </w:p>
        </w:tc>
      </w:tr>
      <w:tr w:rsidR="00B50050" w14:paraId="281C7422" w14:textId="77777777" w:rsidTr="00195548">
        <w:tc>
          <w:tcPr>
            <w:tcW w:w="3500" w:type="dxa"/>
          </w:tcPr>
          <w:p w14:paraId="6E80C943" w14:textId="77777777" w:rsidR="00B50050" w:rsidRDefault="00B50050" w:rsidP="0088127C">
            <w:pPr>
              <w:pStyle w:val="OtherTableBody"/>
            </w:pPr>
            <w:r>
              <w:t>Admission Type</w:t>
            </w:r>
          </w:p>
        </w:tc>
        <w:tc>
          <w:tcPr>
            <w:tcW w:w="700" w:type="dxa"/>
          </w:tcPr>
          <w:p w14:paraId="5DB5F1B8" w14:textId="77777777" w:rsidR="00B50050" w:rsidRDefault="00B50050" w:rsidP="0088127C">
            <w:pPr>
              <w:pStyle w:val="OtherTableBody"/>
            </w:pPr>
            <w:r>
              <w:t>00134</w:t>
            </w:r>
          </w:p>
        </w:tc>
        <w:tc>
          <w:tcPr>
            <w:tcW w:w="600" w:type="dxa"/>
          </w:tcPr>
          <w:p w14:paraId="28070CB7" w14:textId="77777777" w:rsidR="00B50050" w:rsidRDefault="00B50050" w:rsidP="0088127C">
            <w:pPr>
              <w:pStyle w:val="OtherTableBody"/>
            </w:pPr>
            <w:r>
              <w:t>PV1</w:t>
            </w:r>
          </w:p>
        </w:tc>
        <w:tc>
          <w:tcPr>
            <w:tcW w:w="600" w:type="dxa"/>
          </w:tcPr>
          <w:p w14:paraId="317F9F66" w14:textId="77777777" w:rsidR="00B50050" w:rsidRDefault="00B50050" w:rsidP="0088127C">
            <w:pPr>
              <w:pStyle w:val="OtherTableBody"/>
            </w:pPr>
            <w:r>
              <w:t>4</w:t>
            </w:r>
          </w:p>
        </w:tc>
        <w:tc>
          <w:tcPr>
            <w:tcW w:w="600" w:type="dxa"/>
          </w:tcPr>
          <w:p w14:paraId="0812DA82" w14:textId="77777777" w:rsidR="00B50050" w:rsidRDefault="00B50050" w:rsidP="0088127C">
            <w:pPr>
              <w:pStyle w:val="OtherTableBody"/>
            </w:pPr>
            <w:r>
              <w:t>..</w:t>
            </w:r>
          </w:p>
        </w:tc>
        <w:tc>
          <w:tcPr>
            <w:tcW w:w="600" w:type="dxa"/>
          </w:tcPr>
          <w:p w14:paraId="56556785" w14:textId="77777777" w:rsidR="00B50050" w:rsidRDefault="00B50050" w:rsidP="0088127C">
            <w:pPr>
              <w:pStyle w:val="OtherTableBody"/>
            </w:pPr>
          </w:p>
        </w:tc>
        <w:tc>
          <w:tcPr>
            <w:tcW w:w="600" w:type="dxa"/>
          </w:tcPr>
          <w:p w14:paraId="25713F4C" w14:textId="77777777" w:rsidR="00B50050" w:rsidRDefault="00B50050" w:rsidP="0088127C">
            <w:pPr>
              <w:pStyle w:val="OtherTableBody"/>
            </w:pPr>
            <w:r>
              <w:t>CWE</w:t>
            </w:r>
          </w:p>
        </w:tc>
        <w:tc>
          <w:tcPr>
            <w:tcW w:w="700" w:type="dxa"/>
          </w:tcPr>
          <w:p w14:paraId="04960242" w14:textId="77777777" w:rsidR="00B50050" w:rsidRDefault="00B50050" w:rsidP="0088127C">
            <w:pPr>
              <w:pStyle w:val="OtherTableBody"/>
            </w:pPr>
          </w:p>
        </w:tc>
        <w:tc>
          <w:tcPr>
            <w:tcW w:w="600" w:type="dxa"/>
          </w:tcPr>
          <w:p w14:paraId="09E14192" w14:textId="77777777" w:rsidR="00B50050" w:rsidRDefault="00B50050" w:rsidP="0088127C">
            <w:pPr>
              <w:pStyle w:val="OtherTableBody"/>
            </w:pPr>
            <w:r>
              <w:t>0007</w:t>
            </w:r>
          </w:p>
        </w:tc>
        <w:tc>
          <w:tcPr>
            <w:tcW w:w="900" w:type="dxa"/>
          </w:tcPr>
          <w:p w14:paraId="219D3C3B" w14:textId="77777777" w:rsidR="00B50050" w:rsidRDefault="00B50050" w:rsidP="0088127C">
            <w:pPr>
              <w:pStyle w:val="OtherTableBody"/>
            </w:pPr>
            <w:r>
              <w:t>3.4.3.4</w:t>
            </w:r>
          </w:p>
        </w:tc>
      </w:tr>
      <w:tr w:rsidR="00B50050" w14:paraId="68309876" w14:textId="77777777" w:rsidTr="00195548">
        <w:tc>
          <w:tcPr>
            <w:tcW w:w="3500" w:type="dxa"/>
          </w:tcPr>
          <w:p w14:paraId="66A007E1" w14:textId="77777777" w:rsidR="00B50050" w:rsidRDefault="00B50050" w:rsidP="0088127C">
            <w:pPr>
              <w:pStyle w:val="OtherTableBody"/>
            </w:pPr>
            <w:r>
              <w:t>Admit Date/Time</w:t>
            </w:r>
          </w:p>
        </w:tc>
        <w:tc>
          <w:tcPr>
            <w:tcW w:w="700" w:type="dxa"/>
          </w:tcPr>
          <w:p w14:paraId="245B202D" w14:textId="77777777" w:rsidR="00B50050" w:rsidRDefault="00B50050" w:rsidP="0088127C">
            <w:pPr>
              <w:pStyle w:val="OtherTableBody"/>
            </w:pPr>
            <w:r>
              <w:t>00174</w:t>
            </w:r>
          </w:p>
        </w:tc>
        <w:tc>
          <w:tcPr>
            <w:tcW w:w="600" w:type="dxa"/>
          </w:tcPr>
          <w:p w14:paraId="56EE253B" w14:textId="77777777" w:rsidR="00B50050" w:rsidRDefault="00B50050" w:rsidP="0088127C">
            <w:pPr>
              <w:pStyle w:val="OtherTableBody"/>
            </w:pPr>
            <w:r>
              <w:t>PV1</w:t>
            </w:r>
          </w:p>
        </w:tc>
        <w:tc>
          <w:tcPr>
            <w:tcW w:w="600" w:type="dxa"/>
          </w:tcPr>
          <w:p w14:paraId="09171BD5" w14:textId="77777777" w:rsidR="00B50050" w:rsidRDefault="00B50050" w:rsidP="0088127C">
            <w:pPr>
              <w:pStyle w:val="OtherTableBody"/>
            </w:pPr>
            <w:r>
              <w:t>44</w:t>
            </w:r>
          </w:p>
        </w:tc>
        <w:tc>
          <w:tcPr>
            <w:tcW w:w="600" w:type="dxa"/>
          </w:tcPr>
          <w:p w14:paraId="56937439" w14:textId="77777777" w:rsidR="00B50050" w:rsidRDefault="00B50050" w:rsidP="0088127C">
            <w:pPr>
              <w:pStyle w:val="OtherTableBody"/>
            </w:pPr>
            <w:r>
              <w:t>..</w:t>
            </w:r>
          </w:p>
        </w:tc>
        <w:tc>
          <w:tcPr>
            <w:tcW w:w="600" w:type="dxa"/>
          </w:tcPr>
          <w:p w14:paraId="71DE913C" w14:textId="77777777" w:rsidR="00B50050" w:rsidRDefault="00B50050" w:rsidP="0088127C">
            <w:pPr>
              <w:pStyle w:val="OtherTableBody"/>
            </w:pPr>
          </w:p>
        </w:tc>
        <w:tc>
          <w:tcPr>
            <w:tcW w:w="600" w:type="dxa"/>
          </w:tcPr>
          <w:p w14:paraId="0276A589" w14:textId="77777777" w:rsidR="00B50050" w:rsidRDefault="00B50050" w:rsidP="0088127C">
            <w:pPr>
              <w:pStyle w:val="OtherTableBody"/>
            </w:pPr>
            <w:r>
              <w:t>DTM</w:t>
            </w:r>
          </w:p>
        </w:tc>
        <w:tc>
          <w:tcPr>
            <w:tcW w:w="700" w:type="dxa"/>
          </w:tcPr>
          <w:p w14:paraId="1CB91A44" w14:textId="77777777" w:rsidR="00B50050" w:rsidRDefault="00B50050" w:rsidP="0088127C">
            <w:pPr>
              <w:pStyle w:val="OtherTableBody"/>
            </w:pPr>
          </w:p>
        </w:tc>
        <w:tc>
          <w:tcPr>
            <w:tcW w:w="600" w:type="dxa"/>
          </w:tcPr>
          <w:p w14:paraId="04315D9A" w14:textId="77777777" w:rsidR="00B50050" w:rsidRDefault="00B50050" w:rsidP="0088127C">
            <w:pPr>
              <w:pStyle w:val="OtherTableBody"/>
            </w:pPr>
          </w:p>
        </w:tc>
        <w:tc>
          <w:tcPr>
            <w:tcW w:w="900" w:type="dxa"/>
          </w:tcPr>
          <w:p w14:paraId="74E09E94" w14:textId="77777777" w:rsidR="00B50050" w:rsidRDefault="00B50050" w:rsidP="0088127C">
            <w:pPr>
              <w:pStyle w:val="OtherTableBody"/>
            </w:pPr>
            <w:r>
              <w:t>3.4.3.44</w:t>
            </w:r>
          </w:p>
        </w:tc>
      </w:tr>
      <w:tr w:rsidR="00B50050" w14:paraId="4119D684" w14:textId="77777777" w:rsidTr="00195548">
        <w:tc>
          <w:tcPr>
            <w:tcW w:w="3500" w:type="dxa"/>
          </w:tcPr>
          <w:p w14:paraId="2B55DB15" w14:textId="77777777" w:rsidR="00B50050" w:rsidRDefault="00B50050" w:rsidP="0088127C">
            <w:pPr>
              <w:pStyle w:val="OtherTableBody"/>
            </w:pPr>
            <w:r>
              <w:t>Admit Reason</w:t>
            </w:r>
          </w:p>
        </w:tc>
        <w:tc>
          <w:tcPr>
            <w:tcW w:w="700" w:type="dxa"/>
          </w:tcPr>
          <w:p w14:paraId="17C283E8" w14:textId="77777777" w:rsidR="00B50050" w:rsidRDefault="00B50050" w:rsidP="0088127C">
            <w:pPr>
              <w:pStyle w:val="OtherTableBody"/>
            </w:pPr>
            <w:r>
              <w:t>00183</w:t>
            </w:r>
          </w:p>
        </w:tc>
        <w:tc>
          <w:tcPr>
            <w:tcW w:w="600" w:type="dxa"/>
          </w:tcPr>
          <w:p w14:paraId="1C4B1581" w14:textId="77777777" w:rsidR="00B50050" w:rsidRDefault="00B50050" w:rsidP="0088127C">
            <w:pPr>
              <w:pStyle w:val="OtherTableBody"/>
            </w:pPr>
            <w:r>
              <w:t>PV2</w:t>
            </w:r>
          </w:p>
        </w:tc>
        <w:tc>
          <w:tcPr>
            <w:tcW w:w="600" w:type="dxa"/>
          </w:tcPr>
          <w:p w14:paraId="0784AE83" w14:textId="77777777" w:rsidR="00B50050" w:rsidRDefault="00B50050" w:rsidP="0088127C">
            <w:pPr>
              <w:pStyle w:val="OtherTableBody"/>
            </w:pPr>
            <w:r>
              <w:t>3</w:t>
            </w:r>
          </w:p>
        </w:tc>
        <w:tc>
          <w:tcPr>
            <w:tcW w:w="600" w:type="dxa"/>
          </w:tcPr>
          <w:p w14:paraId="0827975C" w14:textId="77777777" w:rsidR="00B50050" w:rsidRDefault="00B50050" w:rsidP="0088127C">
            <w:pPr>
              <w:pStyle w:val="OtherTableBody"/>
            </w:pPr>
            <w:r>
              <w:t>..</w:t>
            </w:r>
          </w:p>
        </w:tc>
        <w:tc>
          <w:tcPr>
            <w:tcW w:w="600" w:type="dxa"/>
          </w:tcPr>
          <w:p w14:paraId="71E647A3" w14:textId="77777777" w:rsidR="00B50050" w:rsidRDefault="00B50050" w:rsidP="0088127C">
            <w:pPr>
              <w:pStyle w:val="OtherTableBody"/>
            </w:pPr>
          </w:p>
        </w:tc>
        <w:tc>
          <w:tcPr>
            <w:tcW w:w="600" w:type="dxa"/>
          </w:tcPr>
          <w:p w14:paraId="2A57204B" w14:textId="77777777" w:rsidR="00B50050" w:rsidRDefault="00B50050" w:rsidP="0088127C">
            <w:pPr>
              <w:pStyle w:val="OtherTableBody"/>
            </w:pPr>
            <w:r>
              <w:t>CWE</w:t>
            </w:r>
          </w:p>
        </w:tc>
        <w:tc>
          <w:tcPr>
            <w:tcW w:w="700" w:type="dxa"/>
          </w:tcPr>
          <w:p w14:paraId="6B7E9C42" w14:textId="77777777" w:rsidR="00B50050" w:rsidRDefault="00B50050" w:rsidP="0088127C">
            <w:pPr>
              <w:pStyle w:val="OtherTableBody"/>
            </w:pPr>
          </w:p>
        </w:tc>
        <w:tc>
          <w:tcPr>
            <w:tcW w:w="600" w:type="dxa"/>
          </w:tcPr>
          <w:p w14:paraId="733D86F6" w14:textId="77777777" w:rsidR="00B50050" w:rsidRDefault="00B50050" w:rsidP="0088127C">
            <w:pPr>
              <w:pStyle w:val="OtherTableBody"/>
            </w:pPr>
          </w:p>
        </w:tc>
        <w:tc>
          <w:tcPr>
            <w:tcW w:w="900" w:type="dxa"/>
          </w:tcPr>
          <w:p w14:paraId="1A6F764B" w14:textId="77777777" w:rsidR="00B50050" w:rsidRDefault="00B50050" w:rsidP="0088127C">
            <w:pPr>
              <w:pStyle w:val="OtherTableBody"/>
            </w:pPr>
            <w:r>
              <w:t>3.4.4.3</w:t>
            </w:r>
          </w:p>
        </w:tc>
      </w:tr>
      <w:tr w:rsidR="00B50050" w14:paraId="68E7BF74" w14:textId="77777777" w:rsidTr="00195548">
        <w:tc>
          <w:tcPr>
            <w:tcW w:w="3500" w:type="dxa"/>
          </w:tcPr>
          <w:p w14:paraId="1747536F" w14:textId="77777777" w:rsidR="00B50050" w:rsidRDefault="00B50050" w:rsidP="0088127C">
            <w:pPr>
              <w:pStyle w:val="OtherTableBody"/>
            </w:pPr>
            <w:r>
              <w:t>Admit Source</w:t>
            </w:r>
          </w:p>
        </w:tc>
        <w:tc>
          <w:tcPr>
            <w:tcW w:w="700" w:type="dxa"/>
          </w:tcPr>
          <w:p w14:paraId="265875C2" w14:textId="77777777" w:rsidR="00B50050" w:rsidRDefault="00B50050" w:rsidP="0088127C">
            <w:pPr>
              <w:pStyle w:val="OtherTableBody"/>
            </w:pPr>
            <w:r>
              <w:t>00144</w:t>
            </w:r>
          </w:p>
        </w:tc>
        <w:tc>
          <w:tcPr>
            <w:tcW w:w="600" w:type="dxa"/>
          </w:tcPr>
          <w:p w14:paraId="2AAA624E" w14:textId="77777777" w:rsidR="00B50050" w:rsidRDefault="00B50050" w:rsidP="0088127C">
            <w:pPr>
              <w:pStyle w:val="OtherTableBody"/>
            </w:pPr>
            <w:r>
              <w:t>PV1</w:t>
            </w:r>
          </w:p>
        </w:tc>
        <w:tc>
          <w:tcPr>
            <w:tcW w:w="600" w:type="dxa"/>
          </w:tcPr>
          <w:p w14:paraId="658A011B" w14:textId="77777777" w:rsidR="00B50050" w:rsidRDefault="00B50050" w:rsidP="0088127C">
            <w:pPr>
              <w:pStyle w:val="OtherTableBody"/>
            </w:pPr>
            <w:r>
              <w:t>14</w:t>
            </w:r>
          </w:p>
        </w:tc>
        <w:tc>
          <w:tcPr>
            <w:tcW w:w="600" w:type="dxa"/>
          </w:tcPr>
          <w:p w14:paraId="7A59608A" w14:textId="77777777" w:rsidR="00B50050" w:rsidRDefault="00B50050" w:rsidP="0088127C">
            <w:pPr>
              <w:pStyle w:val="OtherTableBody"/>
            </w:pPr>
            <w:r>
              <w:t>..</w:t>
            </w:r>
          </w:p>
        </w:tc>
        <w:tc>
          <w:tcPr>
            <w:tcW w:w="600" w:type="dxa"/>
          </w:tcPr>
          <w:p w14:paraId="51D99860" w14:textId="77777777" w:rsidR="00B50050" w:rsidRDefault="00B50050" w:rsidP="0088127C">
            <w:pPr>
              <w:pStyle w:val="OtherTableBody"/>
            </w:pPr>
          </w:p>
        </w:tc>
        <w:tc>
          <w:tcPr>
            <w:tcW w:w="600" w:type="dxa"/>
          </w:tcPr>
          <w:p w14:paraId="23B779A9" w14:textId="77777777" w:rsidR="00B50050" w:rsidRDefault="00B50050" w:rsidP="0088127C">
            <w:pPr>
              <w:pStyle w:val="OtherTableBody"/>
            </w:pPr>
            <w:r>
              <w:t>CWE</w:t>
            </w:r>
          </w:p>
        </w:tc>
        <w:tc>
          <w:tcPr>
            <w:tcW w:w="700" w:type="dxa"/>
          </w:tcPr>
          <w:p w14:paraId="50C3199E" w14:textId="77777777" w:rsidR="00B50050" w:rsidRDefault="00B50050" w:rsidP="0088127C">
            <w:pPr>
              <w:pStyle w:val="OtherTableBody"/>
            </w:pPr>
          </w:p>
        </w:tc>
        <w:tc>
          <w:tcPr>
            <w:tcW w:w="600" w:type="dxa"/>
          </w:tcPr>
          <w:p w14:paraId="67BA9857" w14:textId="77777777" w:rsidR="00B50050" w:rsidRDefault="00B50050" w:rsidP="0088127C">
            <w:pPr>
              <w:pStyle w:val="OtherTableBody"/>
            </w:pPr>
            <w:r>
              <w:t>0023</w:t>
            </w:r>
          </w:p>
        </w:tc>
        <w:tc>
          <w:tcPr>
            <w:tcW w:w="900" w:type="dxa"/>
          </w:tcPr>
          <w:p w14:paraId="7C73288E" w14:textId="77777777" w:rsidR="00B50050" w:rsidRDefault="00B50050" w:rsidP="0088127C">
            <w:pPr>
              <w:pStyle w:val="OtherTableBody"/>
            </w:pPr>
            <w:r>
              <w:t>3.4.3.14</w:t>
            </w:r>
          </w:p>
        </w:tc>
      </w:tr>
      <w:tr w:rsidR="00B50050" w14:paraId="6964D363" w14:textId="77777777" w:rsidTr="00195548">
        <w:tc>
          <w:tcPr>
            <w:tcW w:w="3500" w:type="dxa"/>
          </w:tcPr>
          <w:p w14:paraId="1DA8A653" w14:textId="77777777" w:rsidR="00B50050" w:rsidRDefault="00B50050" w:rsidP="0088127C">
            <w:pPr>
              <w:pStyle w:val="OtherTableBody"/>
            </w:pPr>
            <w:r>
              <w:t>Admitting Doctor</w:t>
            </w:r>
          </w:p>
        </w:tc>
        <w:tc>
          <w:tcPr>
            <w:tcW w:w="700" w:type="dxa"/>
          </w:tcPr>
          <w:p w14:paraId="6A01882E" w14:textId="77777777" w:rsidR="00B50050" w:rsidRDefault="00B50050" w:rsidP="0088127C">
            <w:pPr>
              <w:pStyle w:val="OtherTableBody"/>
            </w:pPr>
            <w:r>
              <w:t>00147</w:t>
            </w:r>
          </w:p>
        </w:tc>
        <w:tc>
          <w:tcPr>
            <w:tcW w:w="600" w:type="dxa"/>
          </w:tcPr>
          <w:p w14:paraId="57D2383B" w14:textId="77777777" w:rsidR="00B50050" w:rsidRDefault="00B50050" w:rsidP="0088127C">
            <w:pPr>
              <w:pStyle w:val="OtherTableBody"/>
            </w:pPr>
            <w:r>
              <w:t>PV1</w:t>
            </w:r>
          </w:p>
        </w:tc>
        <w:tc>
          <w:tcPr>
            <w:tcW w:w="600" w:type="dxa"/>
          </w:tcPr>
          <w:p w14:paraId="36C42260" w14:textId="77777777" w:rsidR="00B50050" w:rsidRDefault="00B50050" w:rsidP="0088127C">
            <w:pPr>
              <w:pStyle w:val="OtherTableBody"/>
            </w:pPr>
            <w:r>
              <w:t>17</w:t>
            </w:r>
          </w:p>
        </w:tc>
        <w:tc>
          <w:tcPr>
            <w:tcW w:w="600" w:type="dxa"/>
          </w:tcPr>
          <w:p w14:paraId="1D6788C8" w14:textId="77777777" w:rsidR="00B50050" w:rsidRDefault="00B50050" w:rsidP="0088127C">
            <w:pPr>
              <w:pStyle w:val="OtherTableBody"/>
            </w:pPr>
            <w:r>
              <w:t>..</w:t>
            </w:r>
          </w:p>
        </w:tc>
        <w:tc>
          <w:tcPr>
            <w:tcW w:w="600" w:type="dxa"/>
          </w:tcPr>
          <w:p w14:paraId="27F71435" w14:textId="77777777" w:rsidR="00B50050" w:rsidRDefault="00B50050" w:rsidP="0088127C">
            <w:pPr>
              <w:pStyle w:val="OtherTableBody"/>
            </w:pPr>
          </w:p>
        </w:tc>
        <w:tc>
          <w:tcPr>
            <w:tcW w:w="600" w:type="dxa"/>
          </w:tcPr>
          <w:p w14:paraId="4CCF0DE5" w14:textId="77777777" w:rsidR="00B50050" w:rsidRDefault="00B50050" w:rsidP="0088127C">
            <w:pPr>
              <w:pStyle w:val="OtherTableBody"/>
            </w:pPr>
            <w:r>
              <w:t>XCN</w:t>
            </w:r>
          </w:p>
        </w:tc>
        <w:tc>
          <w:tcPr>
            <w:tcW w:w="700" w:type="dxa"/>
          </w:tcPr>
          <w:p w14:paraId="3E54DF76" w14:textId="77777777" w:rsidR="00B50050" w:rsidRDefault="00B50050" w:rsidP="0088127C">
            <w:pPr>
              <w:pStyle w:val="OtherTableBody"/>
            </w:pPr>
            <w:r>
              <w:t>Y</w:t>
            </w:r>
          </w:p>
        </w:tc>
        <w:tc>
          <w:tcPr>
            <w:tcW w:w="600" w:type="dxa"/>
          </w:tcPr>
          <w:p w14:paraId="590D8077" w14:textId="77777777" w:rsidR="00B50050" w:rsidRDefault="00B50050" w:rsidP="0088127C">
            <w:pPr>
              <w:pStyle w:val="OtherTableBody"/>
            </w:pPr>
            <w:r>
              <w:t>0010</w:t>
            </w:r>
          </w:p>
        </w:tc>
        <w:tc>
          <w:tcPr>
            <w:tcW w:w="900" w:type="dxa"/>
          </w:tcPr>
          <w:p w14:paraId="760643D2" w14:textId="77777777" w:rsidR="00B50050" w:rsidRDefault="00B50050" w:rsidP="0088127C">
            <w:pPr>
              <w:pStyle w:val="OtherTableBody"/>
            </w:pPr>
            <w:r>
              <w:t>3.4.3.17</w:t>
            </w:r>
          </w:p>
        </w:tc>
      </w:tr>
      <w:tr w:rsidR="00B50050" w14:paraId="674C2837" w14:textId="77777777" w:rsidTr="00195548">
        <w:tc>
          <w:tcPr>
            <w:tcW w:w="3500" w:type="dxa"/>
          </w:tcPr>
          <w:p w14:paraId="5C0E5FCB" w14:textId="77777777" w:rsidR="00B50050" w:rsidRDefault="00B50050" w:rsidP="0088127C">
            <w:pPr>
              <w:pStyle w:val="OtherTableBody"/>
            </w:pPr>
            <w:r>
              <w:t>Advance Directive Code</w:t>
            </w:r>
          </w:p>
        </w:tc>
        <w:tc>
          <w:tcPr>
            <w:tcW w:w="700" w:type="dxa"/>
          </w:tcPr>
          <w:p w14:paraId="2E7DDEFD" w14:textId="77777777" w:rsidR="00B50050" w:rsidRDefault="00B50050" w:rsidP="0088127C">
            <w:pPr>
              <w:pStyle w:val="OtherTableBody"/>
            </w:pPr>
            <w:r>
              <w:t>01548</w:t>
            </w:r>
          </w:p>
        </w:tc>
        <w:tc>
          <w:tcPr>
            <w:tcW w:w="600" w:type="dxa"/>
          </w:tcPr>
          <w:p w14:paraId="2DE06D7F" w14:textId="77777777" w:rsidR="00B50050" w:rsidRDefault="00B50050" w:rsidP="0088127C">
            <w:pPr>
              <w:pStyle w:val="OtherTableBody"/>
            </w:pPr>
            <w:r>
              <w:t>PV2</w:t>
            </w:r>
          </w:p>
        </w:tc>
        <w:tc>
          <w:tcPr>
            <w:tcW w:w="600" w:type="dxa"/>
          </w:tcPr>
          <w:p w14:paraId="15D575F5" w14:textId="77777777" w:rsidR="00B50050" w:rsidRDefault="00B50050" w:rsidP="0088127C">
            <w:pPr>
              <w:pStyle w:val="OtherTableBody"/>
            </w:pPr>
            <w:r>
              <w:t>45</w:t>
            </w:r>
          </w:p>
        </w:tc>
        <w:tc>
          <w:tcPr>
            <w:tcW w:w="600" w:type="dxa"/>
          </w:tcPr>
          <w:p w14:paraId="391B0328" w14:textId="77777777" w:rsidR="00B50050" w:rsidRDefault="00B50050" w:rsidP="0088127C">
            <w:pPr>
              <w:pStyle w:val="OtherTableBody"/>
            </w:pPr>
            <w:r>
              <w:t>..</w:t>
            </w:r>
          </w:p>
        </w:tc>
        <w:tc>
          <w:tcPr>
            <w:tcW w:w="600" w:type="dxa"/>
          </w:tcPr>
          <w:p w14:paraId="5C54F67D" w14:textId="77777777" w:rsidR="00B50050" w:rsidRDefault="00B50050" w:rsidP="0088127C">
            <w:pPr>
              <w:pStyle w:val="OtherTableBody"/>
            </w:pPr>
          </w:p>
        </w:tc>
        <w:tc>
          <w:tcPr>
            <w:tcW w:w="600" w:type="dxa"/>
          </w:tcPr>
          <w:p w14:paraId="4280F4E6" w14:textId="77777777" w:rsidR="00B50050" w:rsidRDefault="00B50050" w:rsidP="0088127C">
            <w:pPr>
              <w:pStyle w:val="OtherTableBody"/>
            </w:pPr>
            <w:r>
              <w:t>CWE</w:t>
            </w:r>
          </w:p>
        </w:tc>
        <w:tc>
          <w:tcPr>
            <w:tcW w:w="700" w:type="dxa"/>
          </w:tcPr>
          <w:p w14:paraId="683FED13" w14:textId="77777777" w:rsidR="00B50050" w:rsidRDefault="00B50050" w:rsidP="0088127C">
            <w:pPr>
              <w:pStyle w:val="OtherTableBody"/>
            </w:pPr>
            <w:r>
              <w:t>Y</w:t>
            </w:r>
          </w:p>
        </w:tc>
        <w:tc>
          <w:tcPr>
            <w:tcW w:w="600" w:type="dxa"/>
          </w:tcPr>
          <w:p w14:paraId="7776E3B7" w14:textId="77777777" w:rsidR="00B50050" w:rsidRDefault="00B50050" w:rsidP="0088127C">
            <w:pPr>
              <w:pStyle w:val="OtherTableBody"/>
            </w:pPr>
            <w:r>
              <w:t>0435</w:t>
            </w:r>
          </w:p>
        </w:tc>
        <w:tc>
          <w:tcPr>
            <w:tcW w:w="900" w:type="dxa"/>
          </w:tcPr>
          <w:p w14:paraId="270AE050" w14:textId="77777777" w:rsidR="00B50050" w:rsidRDefault="00B50050" w:rsidP="0088127C">
            <w:pPr>
              <w:pStyle w:val="OtherTableBody"/>
            </w:pPr>
            <w:r>
              <w:t>3.4.4.45</w:t>
            </w:r>
          </w:p>
        </w:tc>
      </w:tr>
      <w:tr w:rsidR="00B50050" w14:paraId="14BCCA17" w14:textId="77777777" w:rsidTr="00195548">
        <w:tc>
          <w:tcPr>
            <w:tcW w:w="3500" w:type="dxa"/>
          </w:tcPr>
          <w:p w14:paraId="6FAFA6EF" w14:textId="77777777" w:rsidR="00B50050" w:rsidRDefault="00B50050" w:rsidP="0088127C">
            <w:pPr>
              <w:pStyle w:val="OtherTableBody"/>
            </w:pPr>
            <w:r>
              <w:t>Advance Directive Code</w:t>
            </w:r>
          </w:p>
        </w:tc>
        <w:tc>
          <w:tcPr>
            <w:tcW w:w="700" w:type="dxa"/>
          </w:tcPr>
          <w:p w14:paraId="40A420AD" w14:textId="77777777" w:rsidR="00B50050" w:rsidRDefault="00B50050" w:rsidP="0088127C">
            <w:pPr>
              <w:pStyle w:val="OtherTableBody"/>
            </w:pPr>
            <w:r>
              <w:t>01548</w:t>
            </w:r>
          </w:p>
        </w:tc>
        <w:tc>
          <w:tcPr>
            <w:tcW w:w="600" w:type="dxa"/>
          </w:tcPr>
          <w:p w14:paraId="73865E71" w14:textId="77777777" w:rsidR="00B50050" w:rsidRDefault="00B50050" w:rsidP="0088127C">
            <w:pPr>
              <w:pStyle w:val="OtherTableBody"/>
            </w:pPr>
            <w:r>
              <w:t>PD1</w:t>
            </w:r>
          </w:p>
        </w:tc>
        <w:tc>
          <w:tcPr>
            <w:tcW w:w="600" w:type="dxa"/>
          </w:tcPr>
          <w:p w14:paraId="04E20DD7" w14:textId="77777777" w:rsidR="00B50050" w:rsidRDefault="00B50050" w:rsidP="0088127C">
            <w:pPr>
              <w:pStyle w:val="OtherTableBody"/>
            </w:pPr>
            <w:r>
              <w:t>15</w:t>
            </w:r>
          </w:p>
        </w:tc>
        <w:tc>
          <w:tcPr>
            <w:tcW w:w="600" w:type="dxa"/>
          </w:tcPr>
          <w:p w14:paraId="6F399D16" w14:textId="77777777" w:rsidR="00B50050" w:rsidRDefault="00B50050" w:rsidP="0088127C">
            <w:pPr>
              <w:pStyle w:val="OtherTableBody"/>
            </w:pPr>
            <w:r>
              <w:t>..</w:t>
            </w:r>
          </w:p>
        </w:tc>
        <w:tc>
          <w:tcPr>
            <w:tcW w:w="600" w:type="dxa"/>
          </w:tcPr>
          <w:p w14:paraId="104C46BD" w14:textId="77777777" w:rsidR="00B50050" w:rsidRDefault="00B50050" w:rsidP="0088127C">
            <w:pPr>
              <w:pStyle w:val="OtherTableBody"/>
            </w:pPr>
          </w:p>
        </w:tc>
        <w:tc>
          <w:tcPr>
            <w:tcW w:w="600" w:type="dxa"/>
          </w:tcPr>
          <w:p w14:paraId="594269F2" w14:textId="77777777" w:rsidR="00B50050" w:rsidRDefault="00B50050" w:rsidP="0088127C">
            <w:pPr>
              <w:pStyle w:val="OtherTableBody"/>
            </w:pPr>
            <w:r>
              <w:t>CWE</w:t>
            </w:r>
          </w:p>
        </w:tc>
        <w:tc>
          <w:tcPr>
            <w:tcW w:w="700" w:type="dxa"/>
          </w:tcPr>
          <w:p w14:paraId="63E745F9" w14:textId="77777777" w:rsidR="00B50050" w:rsidRDefault="00B50050" w:rsidP="0088127C">
            <w:pPr>
              <w:pStyle w:val="OtherTableBody"/>
            </w:pPr>
            <w:r>
              <w:t>Y</w:t>
            </w:r>
          </w:p>
        </w:tc>
        <w:tc>
          <w:tcPr>
            <w:tcW w:w="600" w:type="dxa"/>
          </w:tcPr>
          <w:p w14:paraId="3A74523A" w14:textId="77777777" w:rsidR="00B50050" w:rsidRDefault="00B50050" w:rsidP="0088127C">
            <w:pPr>
              <w:pStyle w:val="OtherTableBody"/>
            </w:pPr>
            <w:r>
              <w:t>0435</w:t>
            </w:r>
          </w:p>
        </w:tc>
        <w:tc>
          <w:tcPr>
            <w:tcW w:w="900" w:type="dxa"/>
          </w:tcPr>
          <w:p w14:paraId="1B833CB6" w14:textId="77777777" w:rsidR="00B50050" w:rsidRDefault="00B50050" w:rsidP="0088127C">
            <w:pPr>
              <w:pStyle w:val="OtherTableBody"/>
            </w:pPr>
            <w:r>
              <w:t>3.4.11.15</w:t>
            </w:r>
          </w:p>
        </w:tc>
      </w:tr>
      <w:tr w:rsidR="00B50050" w14:paraId="67C6F982" w14:textId="77777777" w:rsidTr="00195548">
        <w:tc>
          <w:tcPr>
            <w:tcW w:w="3500" w:type="dxa"/>
          </w:tcPr>
          <w:p w14:paraId="29A1A222" w14:textId="77777777" w:rsidR="00B50050" w:rsidRDefault="00B50050" w:rsidP="0088127C">
            <w:pPr>
              <w:pStyle w:val="OtherTableBody"/>
            </w:pPr>
            <w:r>
              <w:t>Advance Directive Last Verified Date</w:t>
            </w:r>
          </w:p>
        </w:tc>
        <w:tc>
          <w:tcPr>
            <w:tcW w:w="700" w:type="dxa"/>
          </w:tcPr>
          <w:p w14:paraId="38D5BAA8" w14:textId="77777777" w:rsidR="00B50050" w:rsidRDefault="00B50050" w:rsidP="0088127C">
            <w:pPr>
              <w:pStyle w:val="OtherTableBody"/>
            </w:pPr>
            <w:r>
              <w:t>02141</w:t>
            </w:r>
          </w:p>
        </w:tc>
        <w:tc>
          <w:tcPr>
            <w:tcW w:w="600" w:type="dxa"/>
          </w:tcPr>
          <w:p w14:paraId="7A66A3BB" w14:textId="77777777" w:rsidR="00B50050" w:rsidRDefault="00B50050" w:rsidP="0088127C">
            <w:pPr>
              <w:pStyle w:val="OtherTableBody"/>
            </w:pPr>
            <w:r>
              <w:t>PD1</w:t>
            </w:r>
          </w:p>
        </w:tc>
        <w:tc>
          <w:tcPr>
            <w:tcW w:w="600" w:type="dxa"/>
          </w:tcPr>
          <w:p w14:paraId="4EA441EE" w14:textId="77777777" w:rsidR="00B50050" w:rsidRDefault="00B50050" w:rsidP="0088127C">
            <w:pPr>
              <w:pStyle w:val="OtherTableBody"/>
            </w:pPr>
            <w:r>
              <w:t>22</w:t>
            </w:r>
          </w:p>
        </w:tc>
        <w:tc>
          <w:tcPr>
            <w:tcW w:w="600" w:type="dxa"/>
          </w:tcPr>
          <w:p w14:paraId="0E823130" w14:textId="77777777" w:rsidR="00B50050" w:rsidRDefault="00B50050" w:rsidP="0088127C">
            <w:pPr>
              <w:pStyle w:val="OtherTableBody"/>
            </w:pPr>
            <w:r>
              <w:t>..</w:t>
            </w:r>
          </w:p>
        </w:tc>
        <w:tc>
          <w:tcPr>
            <w:tcW w:w="600" w:type="dxa"/>
          </w:tcPr>
          <w:p w14:paraId="33A5BD3A" w14:textId="77777777" w:rsidR="00B50050" w:rsidRDefault="00B50050" w:rsidP="0088127C">
            <w:pPr>
              <w:pStyle w:val="OtherTableBody"/>
            </w:pPr>
          </w:p>
        </w:tc>
        <w:tc>
          <w:tcPr>
            <w:tcW w:w="600" w:type="dxa"/>
          </w:tcPr>
          <w:p w14:paraId="78593C26" w14:textId="77777777" w:rsidR="00B50050" w:rsidRDefault="00B50050" w:rsidP="0088127C">
            <w:pPr>
              <w:pStyle w:val="OtherTableBody"/>
            </w:pPr>
            <w:r>
              <w:t>DT</w:t>
            </w:r>
          </w:p>
        </w:tc>
        <w:tc>
          <w:tcPr>
            <w:tcW w:w="700" w:type="dxa"/>
          </w:tcPr>
          <w:p w14:paraId="12657518" w14:textId="77777777" w:rsidR="00B50050" w:rsidRDefault="00B50050" w:rsidP="0088127C">
            <w:pPr>
              <w:pStyle w:val="OtherTableBody"/>
            </w:pPr>
          </w:p>
        </w:tc>
        <w:tc>
          <w:tcPr>
            <w:tcW w:w="600" w:type="dxa"/>
          </w:tcPr>
          <w:p w14:paraId="5949D3C9" w14:textId="77777777" w:rsidR="00B50050" w:rsidRDefault="00B50050" w:rsidP="0088127C">
            <w:pPr>
              <w:pStyle w:val="OtherTableBody"/>
            </w:pPr>
          </w:p>
        </w:tc>
        <w:tc>
          <w:tcPr>
            <w:tcW w:w="900" w:type="dxa"/>
          </w:tcPr>
          <w:p w14:paraId="004EBD76" w14:textId="77777777" w:rsidR="00B50050" w:rsidRDefault="00B50050" w:rsidP="0088127C">
            <w:pPr>
              <w:pStyle w:val="OtherTableBody"/>
            </w:pPr>
            <w:r>
              <w:t>3.4.11.22</w:t>
            </w:r>
          </w:p>
        </w:tc>
      </w:tr>
      <w:tr w:rsidR="00B50050" w14:paraId="6C92DA6C" w14:textId="77777777" w:rsidTr="00195548">
        <w:tc>
          <w:tcPr>
            <w:tcW w:w="3500" w:type="dxa"/>
          </w:tcPr>
          <w:p w14:paraId="575EDF6C" w14:textId="77777777" w:rsidR="00B50050" w:rsidRDefault="00B50050" w:rsidP="0088127C">
            <w:pPr>
              <w:pStyle w:val="OtherTableBody"/>
            </w:pPr>
            <w:r>
              <w:t>Advance Directive Last Verified Date</w:t>
            </w:r>
          </w:p>
        </w:tc>
        <w:tc>
          <w:tcPr>
            <w:tcW w:w="700" w:type="dxa"/>
          </w:tcPr>
          <w:p w14:paraId="6DAE0960" w14:textId="77777777" w:rsidR="00B50050" w:rsidRDefault="00B50050" w:rsidP="0088127C">
            <w:pPr>
              <w:pStyle w:val="OtherTableBody"/>
            </w:pPr>
            <w:r>
              <w:t>02141</w:t>
            </w:r>
          </w:p>
        </w:tc>
        <w:tc>
          <w:tcPr>
            <w:tcW w:w="600" w:type="dxa"/>
          </w:tcPr>
          <w:p w14:paraId="48AA8B3B" w14:textId="77777777" w:rsidR="00B50050" w:rsidRDefault="00B50050" w:rsidP="0088127C">
            <w:pPr>
              <w:pStyle w:val="OtherTableBody"/>
            </w:pPr>
            <w:r>
              <w:t>PV2</w:t>
            </w:r>
          </w:p>
        </w:tc>
        <w:tc>
          <w:tcPr>
            <w:tcW w:w="600" w:type="dxa"/>
          </w:tcPr>
          <w:p w14:paraId="51AC2AE1" w14:textId="77777777" w:rsidR="00B50050" w:rsidRDefault="00B50050" w:rsidP="0088127C">
            <w:pPr>
              <w:pStyle w:val="OtherTableBody"/>
            </w:pPr>
            <w:r>
              <w:t>50</w:t>
            </w:r>
          </w:p>
        </w:tc>
        <w:tc>
          <w:tcPr>
            <w:tcW w:w="600" w:type="dxa"/>
          </w:tcPr>
          <w:p w14:paraId="54F5C869" w14:textId="77777777" w:rsidR="00B50050" w:rsidRDefault="00B50050" w:rsidP="0088127C">
            <w:pPr>
              <w:pStyle w:val="OtherTableBody"/>
            </w:pPr>
            <w:r>
              <w:t>..</w:t>
            </w:r>
          </w:p>
        </w:tc>
        <w:tc>
          <w:tcPr>
            <w:tcW w:w="600" w:type="dxa"/>
          </w:tcPr>
          <w:p w14:paraId="741659B4" w14:textId="77777777" w:rsidR="00B50050" w:rsidRDefault="00B50050" w:rsidP="0088127C">
            <w:pPr>
              <w:pStyle w:val="OtherTableBody"/>
            </w:pPr>
          </w:p>
        </w:tc>
        <w:tc>
          <w:tcPr>
            <w:tcW w:w="600" w:type="dxa"/>
          </w:tcPr>
          <w:p w14:paraId="187C4E5F" w14:textId="77777777" w:rsidR="00B50050" w:rsidRDefault="00B50050" w:rsidP="0088127C">
            <w:pPr>
              <w:pStyle w:val="OtherTableBody"/>
            </w:pPr>
            <w:r>
              <w:t>DT</w:t>
            </w:r>
          </w:p>
        </w:tc>
        <w:tc>
          <w:tcPr>
            <w:tcW w:w="700" w:type="dxa"/>
          </w:tcPr>
          <w:p w14:paraId="73D74F47" w14:textId="77777777" w:rsidR="00B50050" w:rsidRDefault="00B50050" w:rsidP="0088127C">
            <w:pPr>
              <w:pStyle w:val="OtherTableBody"/>
            </w:pPr>
          </w:p>
        </w:tc>
        <w:tc>
          <w:tcPr>
            <w:tcW w:w="600" w:type="dxa"/>
          </w:tcPr>
          <w:p w14:paraId="26093C8C" w14:textId="77777777" w:rsidR="00B50050" w:rsidRDefault="00B50050" w:rsidP="0088127C">
            <w:pPr>
              <w:pStyle w:val="OtherTableBody"/>
            </w:pPr>
          </w:p>
        </w:tc>
        <w:tc>
          <w:tcPr>
            <w:tcW w:w="900" w:type="dxa"/>
          </w:tcPr>
          <w:p w14:paraId="4B64941C" w14:textId="77777777" w:rsidR="00B50050" w:rsidRDefault="00B50050" w:rsidP="0088127C">
            <w:pPr>
              <w:pStyle w:val="OtherTableBody"/>
            </w:pPr>
            <w:r>
              <w:t>3.4.4.50</w:t>
            </w:r>
          </w:p>
        </w:tc>
      </w:tr>
      <w:tr w:rsidR="00B50050" w14:paraId="4D68601A" w14:textId="77777777" w:rsidTr="00195548">
        <w:tc>
          <w:tcPr>
            <w:tcW w:w="3500" w:type="dxa"/>
          </w:tcPr>
          <w:p w14:paraId="58D262C9" w14:textId="77777777" w:rsidR="00B50050" w:rsidRDefault="00B50050" w:rsidP="0088127C">
            <w:pPr>
              <w:pStyle w:val="OtherTableBody"/>
            </w:pPr>
            <w:r>
              <w:t>Advanced Beneficiary Notice Code</w:t>
            </w:r>
          </w:p>
        </w:tc>
        <w:tc>
          <w:tcPr>
            <w:tcW w:w="700" w:type="dxa"/>
          </w:tcPr>
          <w:p w14:paraId="1A24951C" w14:textId="77777777" w:rsidR="00B50050" w:rsidRDefault="00B50050" w:rsidP="0088127C">
            <w:pPr>
              <w:pStyle w:val="OtherTableBody"/>
            </w:pPr>
            <w:r>
              <w:t>01310</w:t>
            </w:r>
          </w:p>
        </w:tc>
        <w:tc>
          <w:tcPr>
            <w:tcW w:w="600" w:type="dxa"/>
          </w:tcPr>
          <w:p w14:paraId="08790FB8" w14:textId="77777777" w:rsidR="00B50050" w:rsidRDefault="00B50050" w:rsidP="0088127C">
            <w:pPr>
              <w:pStyle w:val="OtherTableBody"/>
            </w:pPr>
            <w:r>
              <w:t>FT1</w:t>
            </w:r>
          </w:p>
        </w:tc>
        <w:tc>
          <w:tcPr>
            <w:tcW w:w="600" w:type="dxa"/>
          </w:tcPr>
          <w:p w14:paraId="275CB054" w14:textId="77777777" w:rsidR="00B50050" w:rsidRDefault="00B50050" w:rsidP="0088127C">
            <w:pPr>
              <w:pStyle w:val="OtherTableBody"/>
            </w:pPr>
            <w:r>
              <w:t>27</w:t>
            </w:r>
          </w:p>
        </w:tc>
        <w:tc>
          <w:tcPr>
            <w:tcW w:w="600" w:type="dxa"/>
          </w:tcPr>
          <w:p w14:paraId="29E55FFB" w14:textId="77777777" w:rsidR="00B50050" w:rsidRDefault="00B50050" w:rsidP="0088127C">
            <w:pPr>
              <w:pStyle w:val="OtherTableBody"/>
            </w:pPr>
            <w:r>
              <w:t>..</w:t>
            </w:r>
          </w:p>
        </w:tc>
        <w:tc>
          <w:tcPr>
            <w:tcW w:w="600" w:type="dxa"/>
          </w:tcPr>
          <w:p w14:paraId="5F9FF560" w14:textId="77777777" w:rsidR="00B50050" w:rsidRDefault="00B50050" w:rsidP="0088127C">
            <w:pPr>
              <w:pStyle w:val="OtherTableBody"/>
            </w:pPr>
          </w:p>
        </w:tc>
        <w:tc>
          <w:tcPr>
            <w:tcW w:w="600" w:type="dxa"/>
          </w:tcPr>
          <w:p w14:paraId="169551DF" w14:textId="77777777" w:rsidR="00B50050" w:rsidRDefault="00B50050" w:rsidP="0088127C">
            <w:pPr>
              <w:pStyle w:val="OtherTableBody"/>
            </w:pPr>
            <w:r>
              <w:t>CWE</w:t>
            </w:r>
          </w:p>
        </w:tc>
        <w:tc>
          <w:tcPr>
            <w:tcW w:w="700" w:type="dxa"/>
          </w:tcPr>
          <w:p w14:paraId="7972A45C" w14:textId="77777777" w:rsidR="00B50050" w:rsidRDefault="00B50050" w:rsidP="0088127C">
            <w:pPr>
              <w:pStyle w:val="OtherTableBody"/>
            </w:pPr>
          </w:p>
        </w:tc>
        <w:tc>
          <w:tcPr>
            <w:tcW w:w="600" w:type="dxa"/>
          </w:tcPr>
          <w:p w14:paraId="3E186125" w14:textId="77777777" w:rsidR="00B50050" w:rsidRDefault="00B50050" w:rsidP="0088127C">
            <w:pPr>
              <w:pStyle w:val="OtherTableBody"/>
            </w:pPr>
            <w:r>
              <w:t>0339</w:t>
            </w:r>
          </w:p>
        </w:tc>
        <w:tc>
          <w:tcPr>
            <w:tcW w:w="900" w:type="dxa"/>
          </w:tcPr>
          <w:p w14:paraId="4853AEDE" w14:textId="77777777" w:rsidR="00B50050" w:rsidRDefault="00B50050" w:rsidP="0088127C">
            <w:pPr>
              <w:pStyle w:val="OtherTableBody"/>
            </w:pPr>
            <w:r>
              <w:t>6.5.1.27</w:t>
            </w:r>
          </w:p>
        </w:tc>
      </w:tr>
      <w:tr w:rsidR="00B50050" w14:paraId="2F9D7C98" w14:textId="77777777" w:rsidTr="00195548">
        <w:tc>
          <w:tcPr>
            <w:tcW w:w="3500" w:type="dxa"/>
          </w:tcPr>
          <w:p w14:paraId="383B9D0A" w14:textId="77777777" w:rsidR="00B50050" w:rsidRDefault="00B50050" w:rsidP="0088127C">
            <w:pPr>
              <w:pStyle w:val="OtherTableBody"/>
            </w:pPr>
            <w:r>
              <w:t>Advanced Beneficiary Notice Code</w:t>
            </w:r>
          </w:p>
        </w:tc>
        <w:tc>
          <w:tcPr>
            <w:tcW w:w="700" w:type="dxa"/>
          </w:tcPr>
          <w:p w14:paraId="62044912" w14:textId="77777777" w:rsidR="00B50050" w:rsidRDefault="00B50050" w:rsidP="0088127C">
            <w:pPr>
              <w:pStyle w:val="OtherTableBody"/>
            </w:pPr>
            <w:r>
              <w:t>01310</w:t>
            </w:r>
          </w:p>
        </w:tc>
        <w:tc>
          <w:tcPr>
            <w:tcW w:w="600" w:type="dxa"/>
          </w:tcPr>
          <w:p w14:paraId="59741978" w14:textId="77777777" w:rsidR="00B50050" w:rsidRDefault="00B50050" w:rsidP="0088127C">
            <w:pPr>
              <w:pStyle w:val="OtherTableBody"/>
            </w:pPr>
            <w:r>
              <w:t>ORC</w:t>
            </w:r>
          </w:p>
        </w:tc>
        <w:tc>
          <w:tcPr>
            <w:tcW w:w="600" w:type="dxa"/>
          </w:tcPr>
          <w:p w14:paraId="5601F9F1" w14:textId="77777777" w:rsidR="00B50050" w:rsidRDefault="00B50050" w:rsidP="0088127C">
            <w:pPr>
              <w:pStyle w:val="OtherTableBody"/>
            </w:pPr>
            <w:r>
              <w:t>20</w:t>
            </w:r>
          </w:p>
        </w:tc>
        <w:tc>
          <w:tcPr>
            <w:tcW w:w="600" w:type="dxa"/>
          </w:tcPr>
          <w:p w14:paraId="24DE7B3A" w14:textId="77777777" w:rsidR="00B50050" w:rsidRDefault="00B50050" w:rsidP="0088127C">
            <w:pPr>
              <w:pStyle w:val="OtherTableBody"/>
            </w:pPr>
            <w:r>
              <w:t>..</w:t>
            </w:r>
          </w:p>
        </w:tc>
        <w:tc>
          <w:tcPr>
            <w:tcW w:w="600" w:type="dxa"/>
          </w:tcPr>
          <w:p w14:paraId="062A3066" w14:textId="77777777" w:rsidR="00B50050" w:rsidRDefault="00B50050" w:rsidP="0088127C">
            <w:pPr>
              <w:pStyle w:val="OtherTableBody"/>
            </w:pPr>
          </w:p>
        </w:tc>
        <w:tc>
          <w:tcPr>
            <w:tcW w:w="600" w:type="dxa"/>
          </w:tcPr>
          <w:p w14:paraId="1B8F61BE" w14:textId="77777777" w:rsidR="00B50050" w:rsidRDefault="00B50050" w:rsidP="0088127C">
            <w:pPr>
              <w:pStyle w:val="OtherTableBody"/>
            </w:pPr>
            <w:r>
              <w:t>CWE</w:t>
            </w:r>
          </w:p>
        </w:tc>
        <w:tc>
          <w:tcPr>
            <w:tcW w:w="700" w:type="dxa"/>
          </w:tcPr>
          <w:p w14:paraId="66A581B3" w14:textId="77777777" w:rsidR="00B50050" w:rsidRDefault="00B50050" w:rsidP="0088127C">
            <w:pPr>
              <w:pStyle w:val="OtherTableBody"/>
            </w:pPr>
          </w:p>
        </w:tc>
        <w:tc>
          <w:tcPr>
            <w:tcW w:w="600" w:type="dxa"/>
          </w:tcPr>
          <w:p w14:paraId="766D9B66" w14:textId="77777777" w:rsidR="00B50050" w:rsidRDefault="00B50050" w:rsidP="0088127C">
            <w:pPr>
              <w:pStyle w:val="OtherTableBody"/>
            </w:pPr>
            <w:r>
              <w:t>0339</w:t>
            </w:r>
          </w:p>
        </w:tc>
        <w:tc>
          <w:tcPr>
            <w:tcW w:w="900" w:type="dxa"/>
          </w:tcPr>
          <w:p w14:paraId="65EF7D0E" w14:textId="77777777" w:rsidR="00B50050" w:rsidRDefault="00B50050" w:rsidP="0088127C">
            <w:pPr>
              <w:pStyle w:val="OtherTableBody"/>
            </w:pPr>
            <w:r>
              <w:t>4.5.1.20</w:t>
            </w:r>
          </w:p>
        </w:tc>
      </w:tr>
      <w:tr w:rsidR="00B50050" w14:paraId="4213394E" w14:textId="77777777" w:rsidTr="00195548">
        <w:tc>
          <w:tcPr>
            <w:tcW w:w="3500" w:type="dxa"/>
          </w:tcPr>
          <w:p w14:paraId="47C1AC62" w14:textId="77777777" w:rsidR="00B50050" w:rsidRDefault="00B50050" w:rsidP="0088127C">
            <w:pPr>
              <w:pStyle w:val="OtherTableBody"/>
            </w:pPr>
            <w:r>
              <w:t>Advanced Beneficiary Notice Date</w:t>
            </w:r>
          </w:p>
        </w:tc>
        <w:tc>
          <w:tcPr>
            <w:tcW w:w="700" w:type="dxa"/>
          </w:tcPr>
          <w:p w14:paraId="6BFF0B48" w14:textId="77777777" w:rsidR="00B50050" w:rsidRDefault="00B50050" w:rsidP="0088127C">
            <w:pPr>
              <w:pStyle w:val="OtherTableBody"/>
            </w:pPr>
            <w:r>
              <w:t>02301</w:t>
            </w:r>
          </w:p>
        </w:tc>
        <w:tc>
          <w:tcPr>
            <w:tcW w:w="600" w:type="dxa"/>
          </w:tcPr>
          <w:p w14:paraId="3260C7A3" w14:textId="77777777" w:rsidR="00B50050" w:rsidRDefault="00B50050" w:rsidP="0088127C">
            <w:pPr>
              <w:pStyle w:val="OtherTableBody"/>
            </w:pPr>
            <w:r>
              <w:t>ORC</w:t>
            </w:r>
          </w:p>
        </w:tc>
        <w:tc>
          <w:tcPr>
            <w:tcW w:w="600" w:type="dxa"/>
          </w:tcPr>
          <w:p w14:paraId="45D78311" w14:textId="77777777" w:rsidR="00B50050" w:rsidRDefault="00B50050" w:rsidP="0088127C">
            <w:pPr>
              <w:pStyle w:val="OtherTableBody"/>
            </w:pPr>
            <w:r>
              <w:t>32</w:t>
            </w:r>
          </w:p>
        </w:tc>
        <w:tc>
          <w:tcPr>
            <w:tcW w:w="600" w:type="dxa"/>
          </w:tcPr>
          <w:p w14:paraId="77CC0E9F" w14:textId="77777777" w:rsidR="00B50050" w:rsidRDefault="00B50050" w:rsidP="0088127C">
            <w:pPr>
              <w:pStyle w:val="OtherTableBody"/>
            </w:pPr>
            <w:r>
              <w:t>..</w:t>
            </w:r>
          </w:p>
        </w:tc>
        <w:tc>
          <w:tcPr>
            <w:tcW w:w="600" w:type="dxa"/>
          </w:tcPr>
          <w:p w14:paraId="6A59D5BB" w14:textId="77777777" w:rsidR="00B50050" w:rsidRDefault="00B50050" w:rsidP="0088127C">
            <w:pPr>
              <w:pStyle w:val="OtherTableBody"/>
            </w:pPr>
          </w:p>
        </w:tc>
        <w:tc>
          <w:tcPr>
            <w:tcW w:w="600" w:type="dxa"/>
          </w:tcPr>
          <w:p w14:paraId="13695D66" w14:textId="77777777" w:rsidR="00B50050" w:rsidRDefault="00B50050" w:rsidP="0088127C">
            <w:pPr>
              <w:pStyle w:val="OtherTableBody"/>
            </w:pPr>
            <w:r>
              <w:t>DT</w:t>
            </w:r>
          </w:p>
        </w:tc>
        <w:tc>
          <w:tcPr>
            <w:tcW w:w="700" w:type="dxa"/>
          </w:tcPr>
          <w:p w14:paraId="4C30CC33" w14:textId="77777777" w:rsidR="00B50050" w:rsidRDefault="00B50050" w:rsidP="0088127C">
            <w:pPr>
              <w:pStyle w:val="OtherTableBody"/>
            </w:pPr>
          </w:p>
        </w:tc>
        <w:tc>
          <w:tcPr>
            <w:tcW w:w="600" w:type="dxa"/>
          </w:tcPr>
          <w:p w14:paraId="07169892" w14:textId="77777777" w:rsidR="00B50050" w:rsidRDefault="00B50050" w:rsidP="0088127C">
            <w:pPr>
              <w:pStyle w:val="OtherTableBody"/>
            </w:pPr>
          </w:p>
        </w:tc>
        <w:tc>
          <w:tcPr>
            <w:tcW w:w="900" w:type="dxa"/>
          </w:tcPr>
          <w:p w14:paraId="08E7DCEE" w14:textId="77777777" w:rsidR="00B50050" w:rsidRDefault="00B50050" w:rsidP="0088127C">
            <w:pPr>
              <w:pStyle w:val="OtherTableBody"/>
            </w:pPr>
            <w:r>
              <w:t>4.5.1.32</w:t>
            </w:r>
          </w:p>
        </w:tc>
      </w:tr>
      <w:tr w:rsidR="00B50050" w14:paraId="5F3B3467" w14:textId="77777777" w:rsidTr="00195548">
        <w:tc>
          <w:tcPr>
            <w:tcW w:w="3500" w:type="dxa"/>
          </w:tcPr>
          <w:p w14:paraId="768A2A91" w14:textId="77777777" w:rsidR="00B50050" w:rsidRDefault="00B50050" w:rsidP="0088127C">
            <w:pPr>
              <w:pStyle w:val="OtherTableBody"/>
            </w:pPr>
            <w:r>
              <w:t>Advanced Beneficiary Notice Override Reason</w:t>
            </w:r>
          </w:p>
        </w:tc>
        <w:tc>
          <w:tcPr>
            <w:tcW w:w="700" w:type="dxa"/>
          </w:tcPr>
          <w:p w14:paraId="2D8FF696" w14:textId="77777777" w:rsidR="00B50050" w:rsidRDefault="00B50050" w:rsidP="0088127C">
            <w:pPr>
              <w:pStyle w:val="OtherTableBody"/>
            </w:pPr>
            <w:r>
              <w:t>01641</w:t>
            </w:r>
          </w:p>
        </w:tc>
        <w:tc>
          <w:tcPr>
            <w:tcW w:w="600" w:type="dxa"/>
          </w:tcPr>
          <w:p w14:paraId="06F3A05A" w14:textId="77777777" w:rsidR="00B50050" w:rsidRDefault="00B50050" w:rsidP="0088127C">
            <w:pPr>
              <w:pStyle w:val="OtherTableBody"/>
            </w:pPr>
            <w:r>
              <w:t>ORC</w:t>
            </w:r>
          </w:p>
        </w:tc>
        <w:tc>
          <w:tcPr>
            <w:tcW w:w="600" w:type="dxa"/>
          </w:tcPr>
          <w:p w14:paraId="4B5B5797" w14:textId="77777777" w:rsidR="00B50050" w:rsidRDefault="00B50050" w:rsidP="0088127C">
            <w:pPr>
              <w:pStyle w:val="OtherTableBody"/>
            </w:pPr>
            <w:r>
              <w:t>26</w:t>
            </w:r>
          </w:p>
        </w:tc>
        <w:tc>
          <w:tcPr>
            <w:tcW w:w="600" w:type="dxa"/>
          </w:tcPr>
          <w:p w14:paraId="0A3C0CDB" w14:textId="77777777" w:rsidR="00B50050" w:rsidRDefault="00B50050" w:rsidP="0088127C">
            <w:pPr>
              <w:pStyle w:val="OtherTableBody"/>
            </w:pPr>
            <w:r>
              <w:t>..</w:t>
            </w:r>
          </w:p>
        </w:tc>
        <w:tc>
          <w:tcPr>
            <w:tcW w:w="600" w:type="dxa"/>
          </w:tcPr>
          <w:p w14:paraId="3CC5EE99" w14:textId="77777777" w:rsidR="00B50050" w:rsidRDefault="00B50050" w:rsidP="0088127C">
            <w:pPr>
              <w:pStyle w:val="OtherTableBody"/>
            </w:pPr>
          </w:p>
        </w:tc>
        <w:tc>
          <w:tcPr>
            <w:tcW w:w="600" w:type="dxa"/>
          </w:tcPr>
          <w:p w14:paraId="105F3089" w14:textId="77777777" w:rsidR="00B50050" w:rsidRDefault="00B50050" w:rsidP="0088127C">
            <w:pPr>
              <w:pStyle w:val="OtherTableBody"/>
            </w:pPr>
            <w:r>
              <w:t>CWE</w:t>
            </w:r>
          </w:p>
        </w:tc>
        <w:tc>
          <w:tcPr>
            <w:tcW w:w="700" w:type="dxa"/>
          </w:tcPr>
          <w:p w14:paraId="2ED5C027" w14:textId="77777777" w:rsidR="00B50050" w:rsidRDefault="00B50050" w:rsidP="0088127C">
            <w:pPr>
              <w:pStyle w:val="OtherTableBody"/>
            </w:pPr>
          </w:p>
        </w:tc>
        <w:tc>
          <w:tcPr>
            <w:tcW w:w="600" w:type="dxa"/>
          </w:tcPr>
          <w:p w14:paraId="59395D7A" w14:textId="77777777" w:rsidR="00B50050" w:rsidRDefault="00B50050" w:rsidP="0088127C">
            <w:pPr>
              <w:pStyle w:val="OtherTableBody"/>
            </w:pPr>
            <w:r>
              <w:t>0552</w:t>
            </w:r>
          </w:p>
        </w:tc>
        <w:tc>
          <w:tcPr>
            <w:tcW w:w="900" w:type="dxa"/>
          </w:tcPr>
          <w:p w14:paraId="08C3EBD6" w14:textId="77777777" w:rsidR="00B50050" w:rsidRDefault="00B50050" w:rsidP="0088127C">
            <w:pPr>
              <w:pStyle w:val="OtherTableBody"/>
            </w:pPr>
            <w:r>
              <w:t>4.5.1.26</w:t>
            </w:r>
          </w:p>
        </w:tc>
      </w:tr>
      <w:tr w:rsidR="00B50050" w14:paraId="31C2E6B3" w14:textId="77777777" w:rsidTr="00195548">
        <w:tc>
          <w:tcPr>
            <w:tcW w:w="3500" w:type="dxa"/>
          </w:tcPr>
          <w:p w14:paraId="7D562E14" w14:textId="77777777" w:rsidR="00B50050" w:rsidRDefault="00B50050" w:rsidP="0088127C">
            <w:pPr>
              <w:pStyle w:val="OtherTableBody"/>
            </w:pPr>
            <w:r>
              <w:t>Age Restriction</w:t>
            </w:r>
          </w:p>
        </w:tc>
        <w:tc>
          <w:tcPr>
            <w:tcW w:w="700" w:type="dxa"/>
          </w:tcPr>
          <w:p w14:paraId="6E32AD39" w14:textId="77777777" w:rsidR="00B50050" w:rsidRDefault="00B50050" w:rsidP="0088127C">
            <w:pPr>
              <w:pStyle w:val="OtherTableBody"/>
            </w:pPr>
            <w:r>
              <w:t>03440</w:t>
            </w:r>
          </w:p>
        </w:tc>
        <w:tc>
          <w:tcPr>
            <w:tcW w:w="600" w:type="dxa"/>
          </w:tcPr>
          <w:p w14:paraId="292C5C91" w14:textId="77777777" w:rsidR="00B50050" w:rsidRDefault="00B50050" w:rsidP="0088127C">
            <w:pPr>
              <w:pStyle w:val="OtherTableBody"/>
            </w:pPr>
            <w:r>
              <w:t>OM1</w:t>
            </w:r>
          </w:p>
        </w:tc>
        <w:tc>
          <w:tcPr>
            <w:tcW w:w="600" w:type="dxa"/>
          </w:tcPr>
          <w:p w14:paraId="25E80011" w14:textId="77777777" w:rsidR="00B50050" w:rsidRDefault="00B50050" w:rsidP="0088127C">
            <w:pPr>
              <w:pStyle w:val="OtherTableBody"/>
            </w:pPr>
            <w:r>
              <w:t>59</w:t>
            </w:r>
          </w:p>
        </w:tc>
        <w:tc>
          <w:tcPr>
            <w:tcW w:w="600" w:type="dxa"/>
          </w:tcPr>
          <w:p w14:paraId="50575A66" w14:textId="77777777" w:rsidR="00B50050" w:rsidRDefault="00B50050" w:rsidP="0088127C">
            <w:pPr>
              <w:pStyle w:val="OtherTableBody"/>
            </w:pPr>
            <w:r>
              <w:t>..</w:t>
            </w:r>
          </w:p>
        </w:tc>
        <w:tc>
          <w:tcPr>
            <w:tcW w:w="600" w:type="dxa"/>
          </w:tcPr>
          <w:p w14:paraId="4233ED2C" w14:textId="77777777" w:rsidR="00B50050" w:rsidRDefault="00B50050" w:rsidP="0088127C">
            <w:pPr>
              <w:pStyle w:val="OtherTableBody"/>
            </w:pPr>
          </w:p>
        </w:tc>
        <w:tc>
          <w:tcPr>
            <w:tcW w:w="600" w:type="dxa"/>
          </w:tcPr>
          <w:p w14:paraId="5D1E7CF6" w14:textId="77777777" w:rsidR="00B50050" w:rsidRDefault="00B50050" w:rsidP="0088127C">
            <w:pPr>
              <w:pStyle w:val="OtherTableBody"/>
            </w:pPr>
            <w:r>
              <w:t>NR</w:t>
            </w:r>
          </w:p>
        </w:tc>
        <w:tc>
          <w:tcPr>
            <w:tcW w:w="700" w:type="dxa"/>
          </w:tcPr>
          <w:p w14:paraId="75ACCA3F" w14:textId="77777777" w:rsidR="00B50050" w:rsidRDefault="00B50050" w:rsidP="0088127C">
            <w:pPr>
              <w:pStyle w:val="OtherTableBody"/>
            </w:pPr>
            <w:r>
              <w:t>Y</w:t>
            </w:r>
          </w:p>
        </w:tc>
        <w:tc>
          <w:tcPr>
            <w:tcW w:w="600" w:type="dxa"/>
          </w:tcPr>
          <w:p w14:paraId="00D7CDC6" w14:textId="77777777" w:rsidR="00B50050" w:rsidRDefault="00B50050" w:rsidP="0088127C">
            <w:pPr>
              <w:pStyle w:val="OtherTableBody"/>
            </w:pPr>
          </w:p>
        </w:tc>
        <w:tc>
          <w:tcPr>
            <w:tcW w:w="900" w:type="dxa"/>
          </w:tcPr>
          <w:p w14:paraId="71FDD435" w14:textId="77777777" w:rsidR="00B50050" w:rsidRDefault="00B50050" w:rsidP="0088127C">
            <w:pPr>
              <w:pStyle w:val="OtherTableBody"/>
            </w:pPr>
            <w:r>
              <w:t>8.8.9.59</w:t>
            </w:r>
          </w:p>
        </w:tc>
      </w:tr>
      <w:tr w:rsidR="00B50050" w14:paraId="304C7DFB" w14:textId="77777777" w:rsidTr="00195548">
        <w:tc>
          <w:tcPr>
            <w:tcW w:w="3500" w:type="dxa"/>
          </w:tcPr>
          <w:p w14:paraId="1D192032" w14:textId="77777777" w:rsidR="00B50050" w:rsidRDefault="00B50050" w:rsidP="0088127C">
            <w:pPr>
              <w:pStyle w:val="OtherTableBody"/>
            </w:pPr>
            <w:r>
              <w:t xml:space="preserve">Agreed Due Date/Time   </w:t>
            </w:r>
          </w:p>
        </w:tc>
        <w:tc>
          <w:tcPr>
            <w:tcW w:w="700" w:type="dxa"/>
          </w:tcPr>
          <w:p w14:paraId="67F4D65C" w14:textId="77777777" w:rsidR="00B50050" w:rsidRDefault="00B50050" w:rsidP="0088127C">
            <w:pPr>
              <w:pStyle w:val="OtherTableBody"/>
            </w:pPr>
            <w:r>
              <w:t>03302</w:t>
            </w:r>
          </w:p>
        </w:tc>
        <w:tc>
          <w:tcPr>
            <w:tcW w:w="600" w:type="dxa"/>
          </w:tcPr>
          <w:p w14:paraId="36D06A1A" w14:textId="77777777" w:rsidR="00B50050" w:rsidRDefault="00B50050" w:rsidP="0088127C">
            <w:pPr>
              <w:pStyle w:val="OtherTableBody"/>
            </w:pPr>
            <w:r>
              <w:t>TXA</w:t>
            </w:r>
          </w:p>
        </w:tc>
        <w:tc>
          <w:tcPr>
            <w:tcW w:w="600" w:type="dxa"/>
          </w:tcPr>
          <w:p w14:paraId="748349C0" w14:textId="77777777" w:rsidR="00B50050" w:rsidRDefault="00B50050" w:rsidP="0088127C">
            <w:pPr>
              <w:pStyle w:val="OtherTableBody"/>
            </w:pPr>
            <w:r>
              <w:t>26</w:t>
            </w:r>
          </w:p>
        </w:tc>
        <w:tc>
          <w:tcPr>
            <w:tcW w:w="600" w:type="dxa"/>
          </w:tcPr>
          <w:p w14:paraId="6BB13093" w14:textId="77777777" w:rsidR="00B50050" w:rsidRDefault="00B50050" w:rsidP="0088127C">
            <w:pPr>
              <w:pStyle w:val="OtherTableBody"/>
            </w:pPr>
            <w:r>
              <w:t>..</w:t>
            </w:r>
          </w:p>
        </w:tc>
        <w:tc>
          <w:tcPr>
            <w:tcW w:w="600" w:type="dxa"/>
          </w:tcPr>
          <w:p w14:paraId="07A171EA" w14:textId="77777777" w:rsidR="00B50050" w:rsidRDefault="00B50050" w:rsidP="0088127C">
            <w:pPr>
              <w:pStyle w:val="OtherTableBody"/>
            </w:pPr>
          </w:p>
        </w:tc>
        <w:tc>
          <w:tcPr>
            <w:tcW w:w="600" w:type="dxa"/>
          </w:tcPr>
          <w:p w14:paraId="579BD0E2" w14:textId="77777777" w:rsidR="00B50050" w:rsidRDefault="00B50050" w:rsidP="0088127C">
            <w:pPr>
              <w:pStyle w:val="OtherTableBody"/>
            </w:pPr>
            <w:r>
              <w:t>DTM</w:t>
            </w:r>
          </w:p>
        </w:tc>
        <w:tc>
          <w:tcPr>
            <w:tcW w:w="700" w:type="dxa"/>
          </w:tcPr>
          <w:p w14:paraId="0FA954C2" w14:textId="77777777" w:rsidR="00B50050" w:rsidRDefault="00B50050" w:rsidP="0088127C">
            <w:pPr>
              <w:pStyle w:val="OtherTableBody"/>
            </w:pPr>
          </w:p>
        </w:tc>
        <w:tc>
          <w:tcPr>
            <w:tcW w:w="600" w:type="dxa"/>
          </w:tcPr>
          <w:p w14:paraId="6E25441B" w14:textId="77777777" w:rsidR="00B50050" w:rsidRDefault="00B50050" w:rsidP="0088127C">
            <w:pPr>
              <w:pStyle w:val="OtherTableBody"/>
            </w:pPr>
          </w:p>
        </w:tc>
        <w:tc>
          <w:tcPr>
            <w:tcW w:w="900" w:type="dxa"/>
          </w:tcPr>
          <w:p w14:paraId="26B2B167" w14:textId="77777777" w:rsidR="00B50050" w:rsidRDefault="00B50050" w:rsidP="0088127C">
            <w:pPr>
              <w:pStyle w:val="OtherTableBody"/>
            </w:pPr>
            <w:r>
              <w:t>9.7.3.26</w:t>
            </w:r>
          </w:p>
        </w:tc>
      </w:tr>
      <w:tr w:rsidR="00B50050" w14:paraId="1D37F5DF" w14:textId="77777777" w:rsidTr="00195548">
        <w:tc>
          <w:tcPr>
            <w:tcW w:w="3500" w:type="dxa"/>
          </w:tcPr>
          <w:p w14:paraId="0189DD8E" w14:textId="77777777" w:rsidR="00B50050" w:rsidRDefault="00B50050" w:rsidP="0088127C">
            <w:pPr>
              <w:pStyle w:val="OtherTableBody"/>
            </w:pPr>
            <w:r>
              <w:t>Alarm</w:t>
            </w:r>
          </w:p>
        </w:tc>
        <w:tc>
          <w:tcPr>
            <w:tcW w:w="700" w:type="dxa"/>
          </w:tcPr>
          <w:p w14:paraId="21053C1F" w14:textId="77777777" w:rsidR="00B50050" w:rsidRDefault="00B50050" w:rsidP="0088127C">
            <w:pPr>
              <w:pStyle w:val="OtherTableBody"/>
            </w:pPr>
            <w:r>
              <w:t>02123</w:t>
            </w:r>
          </w:p>
        </w:tc>
        <w:tc>
          <w:tcPr>
            <w:tcW w:w="600" w:type="dxa"/>
          </w:tcPr>
          <w:p w14:paraId="60E03931" w14:textId="77777777" w:rsidR="00B50050" w:rsidRDefault="00B50050" w:rsidP="0088127C">
            <w:pPr>
              <w:pStyle w:val="OtherTableBody"/>
            </w:pPr>
            <w:r>
              <w:t>SCD</w:t>
            </w:r>
          </w:p>
        </w:tc>
        <w:tc>
          <w:tcPr>
            <w:tcW w:w="600" w:type="dxa"/>
          </w:tcPr>
          <w:p w14:paraId="14FF0088" w14:textId="77777777" w:rsidR="00B50050" w:rsidRDefault="00B50050" w:rsidP="0088127C">
            <w:pPr>
              <w:pStyle w:val="OtherTableBody"/>
            </w:pPr>
            <w:r>
              <w:t>20</w:t>
            </w:r>
          </w:p>
        </w:tc>
        <w:tc>
          <w:tcPr>
            <w:tcW w:w="600" w:type="dxa"/>
          </w:tcPr>
          <w:p w14:paraId="15C4169C" w14:textId="77777777" w:rsidR="00B50050" w:rsidRDefault="00B50050" w:rsidP="0088127C">
            <w:pPr>
              <w:pStyle w:val="OtherTableBody"/>
            </w:pPr>
            <w:r>
              <w:t>..</w:t>
            </w:r>
          </w:p>
        </w:tc>
        <w:tc>
          <w:tcPr>
            <w:tcW w:w="600" w:type="dxa"/>
          </w:tcPr>
          <w:p w14:paraId="1EA410CD" w14:textId="77777777" w:rsidR="00B50050" w:rsidRDefault="00B50050" w:rsidP="0088127C">
            <w:pPr>
              <w:pStyle w:val="OtherTableBody"/>
            </w:pPr>
          </w:p>
        </w:tc>
        <w:tc>
          <w:tcPr>
            <w:tcW w:w="600" w:type="dxa"/>
          </w:tcPr>
          <w:p w14:paraId="17254FCF" w14:textId="77777777" w:rsidR="00B50050" w:rsidRDefault="00B50050" w:rsidP="0088127C">
            <w:pPr>
              <w:pStyle w:val="OtherTableBody"/>
            </w:pPr>
            <w:r>
              <w:t>CNE</w:t>
            </w:r>
          </w:p>
        </w:tc>
        <w:tc>
          <w:tcPr>
            <w:tcW w:w="700" w:type="dxa"/>
          </w:tcPr>
          <w:p w14:paraId="0D7368AE" w14:textId="77777777" w:rsidR="00B50050" w:rsidRDefault="00B50050" w:rsidP="0088127C">
            <w:pPr>
              <w:pStyle w:val="OtherTableBody"/>
            </w:pPr>
          </w:p>
        </w:tc>
        <w:tc>
          <w:tcPr>
            <w:tcW w:w="600" w:type="dxa"/>
          </w:tcPr>
          <w:p w14:paraId="1F83A2B2" w14:textId="77777777" w:rsidR="00B50050" w:rsidRDefault="00B50050" w:rsidP="0088127C">
            <w:pPr>
              <w:pStyle w:val="OtherTableBody"/>
            </w:pPr>
            <w:r>
              <w:t>0532</w:t>
            </w:r>
          </w:p>
        </w:tc>
        <w:tc>
          <w:tcPr>
            <w:tcW w:w="900" w:type="dxa"/>
          </w:tcPr>
          <w:p w14:paraId="18054515" w14:textId="77777777" w:rsidR="00B50050" w:rsidRDefault="00B50050" w:rsidP="0088127C">
            <w:pPr>
              <w:pStyle w:val="OtherTableBody"/>
            </w:pPr>
            <w:r>
              <w:t>17.7.4.20</w:t>
            </w:r>
          </w:p>
        </w:tc>
      </w:tr>
      <w:tr w:rsidR="00B50050" w14:paraId="5CF61910" w14:textId="77777777" w:rsidTr="00195548">
        <w:tc>
          <w:tcPr>
            <w:tcW w:w="3500" w:type="dxa"/>
          </w:tcPr>
          <w:p w14:paraId="06E02B2E" w14:textId="77777777" w:rsidR="00B50050" w:rsidRDefault="00B50050" w:rsidP="0088127C">
            <w:pPr>
              <w:pStyle w:val="OtherTableBody"/>
            </w:pPr>
            <w:r>
              <w:t>Alert Device Code</w:t>
            </w:r>
          </w:p>
        </w:tc>
        <w:tc>
          <w:tcPr>
            <w:tcW w:w="700" w:type="dxa"/>
          </w:tcPr>
          <w:p w14:paraId="60E53BE8" w14:textId="77777777" w:rsidR="00B50050" w:rsidRDefault="00B50050" w:rsidP="0088127C">
            <w:pPr>
              <w:pStyle w:val="OtherTableBody"/>
            </w:pPr>
            <w:r>
              <w:t>01561</w:t>
            </w:r>
          </w:p>
        </w:tc>
        <w:tc>
          <w:tcPr>
            <w:tcW w:w="600" w:type="dxa"/>
          </w:tcPr>
          <w:p w14:paraId="553815F6" w14:textId="77777777" w:rsidR="00B50050" w:rsidRDefault="00B50050" w:rsidP="0088127C">
            <w:pPr>
              <w:pStyle w:val="OtherTableBody"/>
            </w:pPr>
            <w:r>
              <w:t>IAM</w:t>
            </w:r>
          </w:p>
        </w:tc>
        <w:tc>
          <w:tcPr>
            <w:tcW w:w="600" w:type="dxa"/>
          </w:tcPr>
          <w:p w14:paraId="63AF60AC" w14:textId="77777777" w:rsidR="00B50050" w:rsidRDefault="00B50050" w:rsidP="0088127C">
            <w:pPr>
              <w:pStyle w:val="OtherTableBody"/>
            </w:pPr>
            <w:r>
              <w:t>16</w:t>
            </w:r>
          </w:p>
        </w:tc>
        <w:tc>
          <w:tcPr>
            <w:tcW w:w="600" w:type="dxa"/>
          </w:tcPr>
          <w:p w14:paraId="5A1C8C50" w14:textId="77777777" w:rsidR="00B50050" w:rsidRDefault="00B50050" w:rsidP="0088127C">
            <w:pPr>
              <w:pStyle w:val="OtherTableBody"/>
            </w:pPr>
            <w:r>
              <w:t>..</w:t>
            </w:r>
          </w:p>
        </w:tc>
        <w:tc>
          <w:tcPr>
            <w:tcW w:w="600" w:type="dxa"/>
          </w:tcPr>
          <w:p w14:paraId="143FAD23" w14:textId="77777777" w:rsidR="00B50050" w:rsidRDefault="00B50050" w:rsidP="0088127C">
            <w:pPr>
              <w:pStyle w:val="OtherTableBody"/>
            </w:pPr>
          </w:p>
        </w:tc>
        <w:tc>
          <w:tcPr>
            <w:tcW w:w="600" w:type="dxa"/>
          </w:tcPr>
          <w:p w14:paraId="69E1C38C" w14:textId="77777777" w:rsidR="00B50050" w:rsidRDefault="00B50050" w:rsidP="0088127C">
            <w:pPr>
              <w:pStyle w:val="OtherTableBody"/>
            </w:pPr>
            <w:r>
              <w:t>CWE</w:t>
            </w:r>
          </w:p>
        </w:tc>
        <w:tc>
          <w:tcPr>
            <w:tcW w:w="700" w:type="dxa"/>
          </w:tcPr>
          <w:p w14:paraId="1517B5AB" w14:textId="77777777" w:rsidR="00B50050" w:rsidRDefault="00B50050" w:rsidP="0088127C">
            <w:pPr>
              <w:pStyle w:val="OtherTableBody"/>
            </w:pPr>
          </w:p>
        </w:tc>
        <w:tc>
          <w:tcPr>
            <w:tcW w:w="600" w:type="dxa"/>
          </w:tcPr>
          <w:p w14:paraId="49A11280" w14:textId="77777777" w:rsidR="00B50050" w:rsidRDefault="00B50050" w:rsidP="0088127C">
            <w:pPr>
              <w:pStyle w:val="OtherTableBody"/>
            </w:pPr>
            <w:r>
              <w:t>0437</w:t>
            </w:r>
          </w:p>
        </w:tc>
        <w:tc>
          <w:tcPr>
            <w:tcW w:w="900" w:type="dxa"/>
          </w:tcPr>
          <w:p w14:paraId="434F86E0" w14:textId="77777777" w:rsidR="00B50050" w:rsidRDefault="00B50050" w:rsidP="0088127C">
            <w:pPr>
              <w:pStyle w:val="OtherTableBody"/>
            </w:pPr>
            <w:r>
              <w:t>3.4.7.16</w:t>
            </w:r>
          </w:p>
        </w:tc>
      </w:tr>
      <w:tr w:rsidR="00B50050" w14:paraId="09DAFAAB" w14:textId="77777777" w:rsidTr="00195548">
        <w:tc>
          <w:tcPr>
            <w:tcW w:w="3500" w:type="dxa"/>
          </w:tcPr>
          <w:p w14:paraId="682C64E9" w14:textId="77777777" w:rsidR="00B50050" w:rsidRDefault="00B50050" w:rsidP="0088127C">
            <w:pPr>
              <w:pStyle w:val="OtherTableBody"/>
            </w:pPr>
            <w:r>
              <w:t>Alert Level</w:t>
            </w:r>
          </w:p>
        </w:tc>
        <w:tc>
          <w:tcPr>
            <w:tcW w:w="700" w:type="dxa"/>
          </w:tcPr>
          <w:p w14:paraId="0A282048" w14:textId="77777777" w:rsidR="00B50050" w:rsidRDefault="00B50050" w:rsidP="0088127C">
            <w:pPr>
              <w:pStyle w:val="OtherTableBody"/>
            </w:pPr>
            <w:r>
              <w:t>01325</w:t>
            </w:r>
          </w:p>
        </w:tc>
        <w:tc>
          <w:tcPr>
            <w:tcW w:w="600" w:type="dxa"/>
          </w:tcPr>
          <w:p w14:paraId="406B1145" w14:textId="77777777" w:rsidR="00B50050" w:rsidRDefault="00B50050" w:rsidP="0088127C">
            <w:pPr>
              <w:pStyle w:val="OtherTableBody"/>
            </w:pPr>
            <w:r>
              <w:t>EQU</w:t>
            </w:r>
          </w:p>
        </w:tc>
        <w:tc>
          <w:tcPr>
            <w:tcW w:w="600" w:type="dxa"/>
          </w:tcPr>
          <w:p w14:paraId="668256DC" w14:textId="77777777" w:rsidR="00B50050" w:rsidRDefault="00B50050" w:rsidP="0088127C">
            <w:pPr>
              <w:pStyle w:val="OtherTableBody"/>
            </w:pPr>
            <w:r>
              <w:t>5</w:t>
            </w:r>
          </w:p>
        </w:tc>
        <w:tc>
          <w:tcPr>
            <w:tcW w:w="600" w:type="dxa"/>
          </w:tcPr>
          <w:p w14:paraId="314B2B1C" w14:textId="77777777" w:rsidR="00B50050" w:rsidRDefault="00B50050" w:rsidP="0088127C">
            <w:pPr>
              <w:pStyle w:val="OtherTableBody"/>
            </w:pPr>
            <w:r>
              <w:t>..</w:t>
            </w:r>
          </w:p>
        </w:tc>
        <w:tc>
          <w:tcPr>
            <w:tcW w:w="600" w:type="dxa"/>
          </w:tcPr>
          <w:p w14:paraId="2BC1AE4F" w14:textId="77777777" w:rsidR="00B50050" w:rsidRDefault="00B50050" w:rsidP="0088127C">
            <w:pPr>
              <w:pStyle w:val="OtherTableBody"/>
            </w:pPr>
          </w:p>
        </w:tc>
        <w:tc>
          <w:tcPr>
            <w:tcW w:w="600" w:type="dxa"/>
          </w:tcPr>
          <w:p w14:paraId="4048DE12" w14:textId="77777777" w:rsidR="00B50050" w:rsidRDefault="00B50050" w:rsidP="0088127C">
            <w:pPr>
              <w:pStyle w:val="OtherTableBody"/>
            </w:pPr>
            <w:r>
              <w:t>CWE</w:t>
            </w:r>
          </w:p>
        </w:tc>
        <w:tc>
          <w:tcPr>
            <w:tcW w:w="700" w:type="dxa"/>
          </w:tcPr>
          <w:p w14:paraId="467C3C6B" w14:textId="77777777" w:rsidR="00B50050" w:rsidRDefault="00B50050" w:rsidP="0088127C">
            <w:pPr>
              <w:pStyle w:val="OtherTableBody"/>
            </w:pPr>
          </w:p>
        </w:tc>
        <w:tc>
          <w:tcPr>
            <w:tcW w:w="600" w:type="dxa"/>
          </w:tcPr>
          <w:p w14:paraId="2726B395" w14:textId="77777777" w:rsidR="00B50050" w:rsidRDefault="00B50050" w:rsidP="0088127C">
            <w:pPr>
              <w:pStyle w:val="OtherTableBody"/>
            </w:pPr>
            <w:r>
              <w:t>0367</w:t>
            </w:r>
          </w:p>
        </w:tc>
        <w:tc>
          <w:tcPr>
            <w:tcW w:w="900" w:type="dxa"/>
          </w:tcPr>
          <w:p w14:paraId="12C42563" w14:textId="77777777" w:rsidR="00B50050" w:rsidRDefault="00B50050" w:rsidP="0088127C">
            <w:pPr>
              <w:pStyle w:val="OtherTableBody"/>
            </w:pPr>
            <w:r>
              <w:t>13.4.1.5</w:t>
            </w:r>
          </w:p>
        </w:tc>
      </w:tr>
      <w:tr w:rsidR="00B50050" w14:paraId="72E7B96E" w14:textId="77777777" w:rsidTr="00195548">
        <w:tc>
          <w:tcPr>
            <w:tcW w:w="3500" w:type="dxa"/>
          </w:tcPr>
          <w:p w14:paraId="30CF3256" w14:textId="77777777" w:rsidR="00B50050" w:rsidRDefault="00B50050" w:rsidP="0088127C">
            <w:pPr>
              <w:pStyle w:val="OtherTableBody"/>
            </w:pPr>
            <w:r>
              <w:t>Algorithm Descriptor</w:t>
            </w:r>
          </w:p>
        </w:tc>
        <w:tc>
          <w:tcPr>
            <w:tcW w:w="700" w:type="dxa"/>
          </w:tcPr>
          <w:p w14:paraId="17CADA45" w14:textId="77777777" w:rsidR="00B50050" w:rsidRDefault="00B50050" w:rsidP="0088127C">
            <w:pPr>
              <w:pStyle w:val="OtherTableBody"/>
            </w:pPr>
            <w:r>
              <w:t>01438</w:t>
            </w:r>
          </w:p>
        </w:tc>
        <w:tc>
          <w:tcPr>
            <w:tcW w:w="600" w:type="dxa"/>
          </w:tcPr>
          <w:p w14:paraId="5C24586A" w14:textId="77777777" w:rsidR="00B50050" w:rsidRDefault="00B50050" w:rsidP="0088127C">
            <w:pPr>
              <w:pStyle w:val="OtherTableBody"/>
            </w:pPr>
            <w:r>
              <w:t>QRI</w:t>
            </w:r>
          </w:p>
        </w:tc>
        <w:tc>
          <w:tcPr>
            <w:tcW w:w="600" w:type="dxa"/>
          </w:tcPr>
          <w:p w14:paraId="7960C20E" w14:textId="77777777" w:rsidR="00B50050" w:rsidRDefault="00B50050" w:rsidP="0088127C">
            <w:pPr>
              <w:pStyle w:val="OtherTableBody"/>
            </w:pPr>
            <w:r>
              <w:t>3</w:t>
            </w:r>
          </w:p>
        </w:tc>
        <w:tc>
          <w:tcPr>
            <w:tcW w:w="600" w:type="dxa"/>
          </w:tcPr>
          <w:p w14:paraId="10019457" w14:textId="77777777" w:rsidR="00B50050" w:rsidRDefault="00B50050" w:rsidP="0088127C">
            <w:pPr>
              <w:pStyle w:val="OtherTableBody"/>
            </w:pPr>
            <w:r>
              <w:t>..</w:t>
            </w:r>
          </w:p>
        </w:tc>
        <w:tc>
          <w:tcPr>
            <w:tcW w:w="600" w:type="dxa"/>
          </w:tcPr>
          <w:p w14:paraId="27A48DD2" w14:textId="77777777" w:rsidR="00B50050" w:rsidRDefault="00B50050" w:rsidP="0088127C">
            <w:pPr>
              <w:pStyle w:val="OtherTableBody"/>
            </w:pPr>
          </w:p>
        </w:tc>
        <w:tc>
          <w:tcPr>
            <w:tcW w:w="600" w:type="dxa"/>
          </w:tcPr>
          <w:p w14:paraId="6EE17E50" w14:textId="77777777" w:rsidR="00B50050" w:rsidRDefault="00B50050" w:rsidP="0088127C">
            <w:pPr>
              <w:pStyle w:val="OtherTableBody"/>
            </w:pPr>
            <w:r>
              <w:t>CWE</w:t>
            </w:r>
          </w:p>
        </w:tc>
        <w:tc>
          <w:tcPr>
            <w:tcW w:w="700" w:type="dxa"/>
          </w:tcPr>
          <w:p w14:paraId="5BB7B8C6" w14:textId="77777777" w:rsidR="00B50050" w:rsidRDefault="00B50050" w:rsidP="0088127C">
            <w:pPr>
              <w:pStyle w:val="OtherTableBody"/>
            </w:pPr>
          </w:p>
        </w:tc>
        <w:tc>
          <w:tcPr>
            <w:tcW w:w="600" w:type="dxa"/>
          </w:tcPr>
          <w:p w14:paraId="32386B8F" w14:textId="77777777" w:rsidR="00B50050" w:rsidRDefault="00B50050" w:rsidP="0088127C">
            <w:pPr>
              <w:pStyle w:val="OtherTableBody"/>
            </w:pPr>
            <w:r>
              <w:t>0393</w:t>
            </w:r>
          </w:p>
        </w:tc>
        <w:tc>
          <w:tcPr>
            <w:tcW w:w="900" w:type="dxa"/>
          </w:tcPr>
          <w:p w14:paraId="39830871" w14:textId="77777777" w:rsidR="00B50050" w:rsidRDefault="00B50050" w:rsidP="0088127C">
            <w:pPr>
              <w:pStyle w:val="OtherTableBody"/>
            </w:pPr>
            <w:r>
              <w:t>5.5.5.3</w:t>
            </w:r>
          </w:p>
        </w:tc>
      </w:tr>
      <w:tr w:rsidR="00B50050" w14:paraId="033CC67A" w14:textId="77777777" w:rsidTr="00195548">
        <w:tc>
          <w:tcPr>
            <w:tcW w:w="3500" w:type="dxa"/>
          </w:tcPr>
          <w:p w14:paraId="3EC19DC2" w14:textId="77777777" w:rsidR="00B50050" w:rsidRDefault="00B50050" w:rsidP="0088127C">
            <w:pPr>
              <w:pStyle w:val="OtherTableBody"/>
            </w:pPr>
            <w:r>
              <w:t>Allergen Code/Mnemonic/Description</w:t>
            </w:r>
          </w:p>
        </w:tc>
        <w:tc>
          <w:tcPr>
            <w:tcW w:w="700" w:type="dxa"/>
          </w:tcPr>
          <w:p w14:paraId="24CDEB6D" w14:textId="77777777" w:rsidR="00B50050" w:rsidRDefault="00B50050" w:rsidP="0088127C">
            <w:pPr>
              <w:pStyle w:val="OtherTableBody"/>
            </w:pPr>
            <w:r>
              <w:t>00205</w:t>
            </w:r>
          </w:p>
        </w:tc>
        <w:tc>
          <w:tcPr>
            <w:tcW w:w="600" w:type="dxa"/>
          </w:tcPr>
          <w:p w14:paraId="0ACD872C" w14:textId="77777777" w:rsidR="00B50050" w:rsidRDefault="00B50050" w:rsidP="0088127C">
            <w:pPr>
              <w:pStyle w:val="OtherTableBody"/>
            </w:pPr>
            <w:r>
              <w:t>AL1</w:t>
            </w:r>
          </w:p>
        </w:tc>
        <w:tc>
          <w:tcPr>
            <w:tcW w:w="600" w:type="dxa"/>
          </w:tcPr>
          <w:p w14:paraId="09C75CE8" w14:textId="77777777" w:rsidR="00B50050" w:rsidRDefault="00B50050" w:rsidP="0088127C">
            <w:pPr>
              <w:pStyle w:val="OtherTableBody"/>
            </w:pPr>
            <w:r>
              <w:t>3</w:t>
            </w:r>
          </w:p>
        </w:tc>
        <w:tc>
          <w:tcPr>
            <w:tcW w:w="600" w:type="dxa"/>
          </w:tcPr>
          <w:p w14:paraId="4043F36B" w14:textId="77777777" w:rsidR="00B50050" w:rsidRDefault="00B50050" w:rsidP="0088127C">
            <w:pPr>
              <w:pStyle w:val="OtherTableBody"/>
            </w:pPr>
            <w:r>
              <w:t>..</w:t>
            </w:r>
          </w:p>
        </w:tc>
        <w:tc>
          <w:tcPr>
            <w:tcW w:w="600" w:type="dxa"/>
          </w:tcPr>
          <w:p w14:paraId="09DE201F" w14:textId="77777777" w:rsidR="00B50050" w:rsidRDefault="00B50050" w:rsidP="0088127C">
            <w:pPr>
              <w:pStyle w:val="OtherTableBody"/>
            </w:pPr>
          </w:p>
        </w:tc>
        <w:tc>
          <w:tcPr>
            <w:tcW w:w="600" w:type="dxa"/>
          </w:tcPr>
          <w:p w14:paraId="29830D58" w14:textId="77777777" w:rsidR="00B50050" w:rsidRDefault="00B50050" w:rsidP="0088127C">
            <w:pPr>
              <w:pStyle w:val="OtherTableBody"/>
            </w:pPr>
            <w:r>
              <w:t>CWE</w:t>
            </w:r>
          </w:p>
        </w:tc>
        <w:tc>
          <w:tcPr>
            <w:tcW w:w="700" w:type="dxa"/>
          </w:tcPr>
          <w:p w14:paraId="23A3B8C5" w14:textId="77777777" w:rsidR="00B50050" w:rsidRDefault="00B50050" w:rsidP="0088127C">
            <w:pPr>
              <w:pStyle w:val="OtherTableBody"/>
            </w:pPr>
          </w:p>
        </w:tc>
        <w:tc>
          <w:tcPr>
            <w:tcW w:w="600" w:type="dxa"/>
          </w:tcPr>
          <w:p w14:paraId="5AF42233" w14:textId="77777777" w:rsidR="00B50050" w:rsidRDefault="00B50050" w:rsidP="0088127C">
            <w:pPr>
              <w:pStyle w:val="OtherTableBody"/>
            </w:pPr>
          </w:p>
        </w:tc>
        <w:tc>
          <w:tcPr>
            <w:tcW w:w="900" w:type="dxa"/>
          </w:tcPr>
          <w:p w14:paraId="62D0E70D" w14:textId="77777777" w:rsidR="00B50050" w:rsidRDefault="00B50050" w:rsidP="0088127C">
            <w:pPr>
              <w:pStyle w:val="OtherTableBody"/>
            </w:pPr>
            <w:r>
              <w:t>3.4.6.3</w:t>
            </w:r>
          </w:p>
        </w:tc>
      </w:tr>
      <w:tr w:rsidR="00B50050" w14:paraId="6ECD2951" w14:textId="77777777" w:rsidTr="00195548">
        <w:tc>
          <w:tcPr>
            <w:tcW w:w="3500" w:type="dxa"/>
          </w:tcPr>
          <w:p w14:paraId="4D96E73F" w14:textId="77777777" w:rsidR="00B50050" w:rsidRDefault="00B50050" w:rsidP="0088127C">
            <w:pPr>
              <w:pStyle w:val="OtherTableBody"/>
            </w:pPr>
            <w:r>
              <w:t>Allergen Code/Mnemonic/Description</w:t>
            </w:r>
          </w:p>
        </w:tc>
        <w:tc>
          <w:tcPr>
            <w:tcW w:w="700" w:type="dxa"/>
          </w:tcPr>
          <w:p w14:paraId="31324D2F" w14:textId="77777777" w:rsidR="00B50050" w:rsidRDefault="00B50050" w:rsidP="0088127C">
            <w:pPr>
              <w:pStyle w:val="OtherTableBody"/>
            </w:pPr>
            <w:r>
              <w:t>00205</w:t>
            </w:r>
          </w:p>
        </w:tc>
        <w:tc>
          <w:tcPr>
            <w:tcW w:w="600" w:type="dxa"/>
          </w:tcPr>
          <w:p w14:paraId="71C7C0C3" w14:textId="77777777" w:rsidR="00B50050" w:rsidRDefault="00B50050" w:rsidP="0088127C">
            <w:pPr>
              <w:pStyle w:val="OtherTableBody"/>
            </w:pPr>
            <w:r>
              <w:t>IAM</w:t>
            </w:r>
          </w:p>
        </w:tc>
        <w:tc>
          <w:tcPr>
            <w:tcW w:w="600" w:type="dxa"/>
          </w:tcPr>
          <w:p w14:paraId="173AFDFE" w14:textId="77777777" w:rsidR="00B50050" w:rsidRDefault="00B50050" w:rsidP="0088127C">
            <w:pPr>
              <w:pStyle w:val="OtherTableBody"/>
            </w:pPr>
            <w:r>
              <w:t>3</w:t>
            </w:r>
          </w:p>
        </w:tc>
        <w:tc>
          <w:tcPr>
            <w:tcW w:w="600" w:type="dxa"/>
          </w:tcPr>
          <w:p w14:paraId="4D2EA435" w14:textId="77777777" w:rsidR="00B50050" w:rsidRDefault="00B50050" w:rsidP="0088127C">
            <w:pPr>
              <w:pStyle w:val="OtherTableBody"/>
            </w:pPr>
            <w:r>
              <w:t>..</w:t>
            </w:r>
          </w:p>
        </w:tc>
        <w:tc>
          <w:tcPr>
            <w:tcW w:w="600" w:type="dxa"/>
          </w:tcPr>
          <w:p w14:paraId="115E622B" w14:textId="77777777" w:rsidR="00B50050" w:rsidRDefault="00B50050" w:rsidP="0088127C">
            <w:pPr>
              <w:pStyle w:val="OtherTableBody"/>
            </w:pPr>
          </w:p>
        </w:tc>
        <w:tc>
          <w:tcPr>
            <w:tcW w:w="600" w:type="dxa"/>
          </w:tcPr>
          <w:p w14:paraId="6CE8C816" w14:textId="77777777" w:rsidR="00B50050" w:rsidRDefault="00B50050" w:rsidP="0088127C">
            <w:pPr>
              <w:pStyle w:val="OtherTableBody"/>
            </w:pPr>
            <w:r>
              <w:t>CWE</w:t>
            </w:r>
          </w:p>
        </w:tc>
        <w:tc>
          <w:tcPr>
            <w:tcW w:w="700" w:type="dxa"/>
          </w:tcPr>
          <w:p w14:paraId="3950E43C" w14:textId="77777777" w:rsidR="00B50050" w:rsidRDefault="00B50050" w:rsidP="0088127C">
            <w:pPr>
              <w:pStyle w:val="OtherTableBody"/>
            </w:pPr>
          </w:p>
        </w:tc>
        <w:tc>
          <w:tcPr>
            <w:tcW w:w="600" w:type="dxa"/>
          </w:tcPr>
          <w:p w14:paraId="6F50AF88" w14:textId="77777777" w:rsidR="00B50050" w:rsidRDefault="00B50050" w:rsidP="0088127C">
            <w:pPr>
              <w:pStyle w:val="OtherTableBody"/>
            </w:pPr>
          </w:p>
        </w:tc>
        <w:tc>
          <w:tcPr>
            <w:tcW w:w="900" w:type="dxa"/>
          </w:tcPr>
          <w:p w14:paraId="056AD72A" w14:textId="77777777" w:rsidR="00B50050" w:rsidRDefault="00B50050" w:rsidP="0088127C">
            <w:pPr>
              <w:pStyle w:val="OtherTableBody"/>
            </w:pPr>
            <w:r>
              <w:t>3.4.7.3</w:t>
            </w:r>
          </w:p>
        </w:tc>
      </w:tr>
      <w:tr w:rsidR="00B50050" w14:paraId="6DF72A9E" w14:textId="77777777" w:rsidTr="00195548">
        <w:tc>
          <w:tcPr>
            <w:tcW w:w="3500" w:type="dxa"/>
          </w:tcPr>
          <w:p w14:paraId="4FB6F811" w14:textId="77777777" w:rsidR="00B50050" w:rsidRDefault="00B50050" w:rsidP="0088127C">
            <w:pPr>
              <w:pStyle w:val="OtherTableBody"/>
            </w:pPr>
            <w:r>
              <w:t>Allergen Group Code/Mnemonic/Description</w:t>
            </w:r>
          </w:p>
        </w:tc>
        <w:tc>
          <w:tcPr>
            <w:tcW w:w="700" w:type="dxa"/>
          </w:tcPr>
          <w:p w14:paraId="395796E4" w14:textId="77777777" w:rsidR="00B50050" w:rsidRDefault="00B50050" w:rsidP="0088127C">
            <w:pPr>
              <w:pStyle w:val="OtherTableBody"/>
            </w:pPr>
            <w:r>
              <w:t>01555</w:t>
            </w:r>
          </w:p>
        </w:tc>
        <w:tc>
          <w:tcPr>
            <w:tcW w:w="600" w:type="dxa"/>
          </w:tcPr>
          <w:p w14:paraId="70448630" w14:textId="77777777" w:rsidR="00B50050" w:rsidRDefault="00B50050" w:rsidP="0088127C">
            <w:pPr>
              <w:pStyle w:val="OtherTableBody"/>
            </w:pPr>
            <w:r>
              <w:t>IAM</w:t>
            </w:r>
          </w:p>
        </w:tc>
        <w:tc>
          <w:tcPr>
            <w:tcW w:w="600" w:type="dxa"/>
          </w:tcPr>
          <w:p w14:paraId="0FDCC5B8" w14:textId="77777777" w:rsidR="00B50050" w:rsidRDefault="00B50050" w:rsidP="0088127C">
            <w:pPr>
              <w:pStyle w:val="OtherTableBody"/>
            </w:pPr>
            <w:r>
              <w:t>10</w:t>
            </w:r>
          </w:p>
        </w:tc>
        <w:tc>
          <w:tcPr>
            <w:tcW w:w="600" w:type="dxa"/>
          </w:tcPr>
          <w:p w14:paraId="2399D513" w14:textId="77777777" w:rsidR="00B50050" w:rsidRDefault="00B50050" w:rsidP="0088127C">
            <w:pPr>
              <w:pStyle w:val="OtherTableBody"/>
            </w:pPr>
            <w:r>
              <w:t>..</w:t>
            </w:r>
          </w:p>
        </w:tc>
        <w:tc>
          <w:tcPr>
            <w:tcW w:w="600" w:type="dxa"/>
          </w:tcPr>
          <w:p w14:paraId="5F8FFA57" w14:textId="77777777" w:rsidR="00B50050" w:rsidRDefault="00B50050" w:rsidP="0088127C">
            <w:pPr>
              <w:pStyle w:val="OtherTableBody"/>
            </w:pPr>
          </w:p>
        </w:tc>
        <w:tc>
          <w:tcPr>
            <w:tcW w:w="600" w:type="dxa"/>
          </w:tcPr>
          <w:p w14:paraId="3183BD8A" w14:textId="77777777" w:rsidR="00B50050" w:rsidRDefault="00B50050" w:rsidP="0088127C">
            <w:pPr>
              <w:pStyle w:val="OtherTableBody"/>
            </w:pPr>
            <w:r>
              <w:t>CWE</w:t>
            </w:r>
          </w:p>
        </w:tc>
        <w:tc>
          <w:tcPr>
            <w:tcW w:w="700" w:type="dxa"/>
          </w:tcPr>
          <w:p w14:paraId="260B1A1F" w14:textId="77777777" w:rsidR="00B50050" w:rsidRDefault="00B50050" w:rsidP="0088127C">
            <w:pPr>
              <w:pStyle w:val="OtherTableBody"/>
            </w:pPr>
          </w:p>
        </w:tc>
        <w:tc>
          <w:tcPr>
            <w:tcW w:w="600" w:type="dxa"/>
          </w:tcPr>
          <w:p w14:paraId="12F5D994" w14:textId="77777777" w:rsidR="00B50050" w:rsidRDefault="00B50050" w:rsidP="0088127C">
            <w:pPr>
              <w:pStyle w:val="OtherTableBody"/>
            </w:pPr>
          </w:p>
        </w:tc>
        <w:tc>
          <w:tcPr>
            <w:tcW w:w="900" w:type="dxa"/>
          </w:tcPr>
          <w:p w14:paraId="7CA8ACB9" w14:textId="77777777" w:rsidR="00B50050" w:rsidRDefault="00B50050" w:rsidP="0088127C">
            <w:pPr>
              <w:pStyle w:val="OtherTableBody"/>
            </w:pPr>
            <w:r>
              <w:t>3.4.7.10</w:t>
            </w:r>
          </w:p>
        </w:tc>
      </w:tr>
      <w:tr w:rsidR="00B50050" w14:paraId="57E605B0" w14:textId="77777777" w:rsidTr="00195548">
        <w:tc>
          <w:tcPr>
            <w:tcW w:w="3500" w:type="dxa"/>
          </w:tcPr>
          <w:p w14:paraId="3E2AE184" w14:textId="77777777" w:rsidR="00B50050" w:rsidRDefault="00B50050" w:rsidP="0088127C">
            <w:pPr>
              <w:pStyle w:val="OtherTableBody"/>
            </w:pPr>
            <w:r>
              <w:t>Allergen Type Code</w:t>
            </w:r>
          </w:p>
        </w:tc>
        <w:tc>
          <w:tcPr>
            <w:tcW w:w="700" w:type="dxa"/>
          </w:tcPr>
          <w:p w14:paraId="0E1A5102" w14:textId="77777777" w:rsidR="00B50050" w:rsidRDefault="00B50050" w:rsidP="0088127C">
            <w:pPr>
              <w:pStyle w:val="OtherTableBody"/>
            </w:pPr>
            <w:r>
              <w:t>00204</w:t>
            </w:r>
          </w:p>
        </w:tc>
        <w:tc>
          <w:tcPr>
            <w:tcW w:w="600" w:type="dxa"/>
          </w:tcPr>
          <w:p w14:paraId="22A27B37" w14:textId="77777777" w:rsidR="00B50050" w:rsidRDefault="00B50050" w:rsidP="0088127C">
            <w:pPr>
              <w:pStyle w:val="OtherTableBody"/>
            </w:pPr>
            <w:r>
              <w:t>AL1</w:t>
            </w:r>
          </w:p>
        </w:tc>
        <w:tc>
          <w:tcPr>
            <w:tcW w:w="600" w:type="dxa"/>
          </w:tcPr>
          <w:p w14:paraId="4E5DBD61" w14:textId="77777777" w:rsidR="00B50050" w:rsidRDefault="00B50050" w:rsidP="0088127C">
            <w:pPr>
              <w:pStyle w:val="OtherTableBody"/>
            </w:pPr>
            <w:r>
              <w:t>2</w:t>
            </w:r>
          </w:p>
        </w:tc>
        <w:tc>
          <w:tcPr>
            <w:tcW w:w="600" w:type="dxa"/>
          </w:tcPr>
          <w:p w14:paraId="7D370841" w14:textId="77777777" w:rsidR="00B50050" w:rsidRDefault="00B50050" w:rsidP="0088127C">
            <w:pPr>
              <w:pStyle w:val="OtherTableBody"/>
            </w:pPr>
            <w:r>
              <w:t>..</w:t>
            </w:r>
          </w:p>
        </w:tc>
        <w:tc>
          <w:tcPr>
            <w:tcW w:w="600" w:type="dxa"/>
          </w:tcPr>
          <w:p w14:paraId="43449389" w14:textId="77777777" w:rsidR="00B50050" w:rsidRDefault="00B50050" w:rsidP="0088127C">
            <w:pPr>
              <w:pStyle w:val="OtherTableBody"/>
            </w:pPr>
          </w:p>
        </w:tc>
        <w:tc>
          <w:tcPr>
            <w:tcW w:w="600" w:type="dxa"/>
          </w:tcPr>
          <w:p w14:paraId="38DCB43B" w14:textId="77777777" w:rsidR="00B50050" w:rsidRDefault="00B50050" w:rsidP="0088127C">
            <w:pPr>
              <w:pStyle w:val="OtherTableBody"/>
            </w:pPr>
            <w:r>
              <w:t>CWE</w:t>
            </w:r>
          </w:p>
        </w:tc>
        <w:tc>
          <w:tcPr>
            <w:tcW w:w="700" w:type="dxa"/>
          </w:tcPr>
          <w:p w14:paraId="05FAFD86" w14:textId="77777777" w:rsidR="00B50050" w:rsidRDefault="00B50050" w:rsidP="0088127C">
            <w:pPr>
              <w:pStyle w:val="OtherTableBody"/>
            </w:pPr>
          </w:p>
        </w:tc>
        <w:tc>
          <w:tcPr>
            <w:tcW w:w="600" w:type="dxa"/>
          </w:tcPr>
          <w:p w14:paraId="08DCB91A" w14:textId="77777777" w:rsidR="00B50050" w:rsidRDefault="00B50050" w:rsidP="0088127C">
            <w:pPr>
              <w:pStyle w:val="OtherTableBody"/>
            </w:pPr>
            <w:r>
              <w:t>0127</w:t>
            </w:r>
          </w:p>
        </w:tc>
        <w:tc>
          <w:tcPr>
            <w:tcW w:w="900" w:type="dxa"/>
          </w:tcPr>
          <w:p w14:paraId="16B5CF7F" w14:textId="77777777" w:rsidR="00B50050" w:rsidRDefault="00B50050" w:rsidP="0088127C">
            <w:pPr>
              <w:pStyle w:val="OtherTableBody"/>
            </w:pPr>
            <w:r>
              <w:t>3.4.6.2</w:t>
            </w:r>
          </w:p>
        </w:tc>
      </w:tr>
      <w:tr w:rsidR="00B50050" w14:paraId="1744BC94" w14:textId="77777777" w:rsidTr="00195548">
        <w:tc>
          <w:tcPr>
            <w:tcW w:w="3500" w:type="dxa"/>
          </w:tcPr>
          <w:p w14:paraId="2E7526E0" w14:textId="77777777" w:rsidR="00B50050" w:rsidRDefault="00B50050" w:rsidP="0088127C">
            <w:pPr>
              <w:pStyle w:val="OtherTableBody"/>
            </w:pPr>
            <w:r>
              <w:t>Allergen Type Code</w:t>
            </w:r>
          </w:p>
        </w:tc>
        <w:tc>
          <w:tcPr>
            <w:tcW w:w="700" w:type="dxa"/>
          </w:tcPr>
          <w:p w14:paraId="5F613577" w14:textId="77777777" w:rsidR="00B50050" w:rsidRDefault="00B50050" w:rsidP="0088127C">
            <w:pPr>
              <w:pStyle w:val="OtherTableBody"/>
            </w:pPr>
            <w:r>
              <w:t>00204</w:t>
            </w:r>
          </w:p>
        </w:tc>
        <w:tc>
          <w:tcPr>
            <w:tcW w:w="600" w:type="dxa"/>
          </w:tcPr>
          <w:p w14:paraId="2F4D0B1F" w14:textId="77777777" w:rsidR="00B50050" w:rsidRDefault="00B50050" w:rsidP="0088127C">
            <w:pPr>
              <w:pStyle w:val="OtherTableBody"/>
            </w:pPr>
            <w:r>
              <w:t>IAM</w:t>
            </w:r>
          </w:p>
        </w:tc>
        <w:tc>
          <w:tcPr>
            <w:tcW w:w="600" w:type="dxa"/>
          </w:tcPr>
          <w:p w14:paraId="39B06586" w14:textId="77777777" w:rsidR="00B50050" w:rsidRDefault="00B50050" w:rsidP="0088127C">
            <w:pPr>
              <w:pStyle w:val="OtherTableBody"/>
            </w:pPr>
            <w:r>
              <w:t>2</w:t>
            </w:r>
          </w:p>
        </w:tc>
        <w:tc>
          <w:tcPr>
            <w:tcW w:w="600" w:type="dxa"/>
          </w:tcPr>
          <w:p w14:paraId="3F33A789" w14:textId="77777777" w:rsidR="00B50050" w:rsidRDefault="00B50050" w:rsidP="0088127C">
            <w:pPr>
              <w:pStyle w:val="OtherTableBody"/>
            </w:pPr>
            <w:r>
              <w:t>..</w:t>
            </w:r>
          </w:p>
        </w:tc>
        <w:tc>
          <w:tcPr>
            <w:tcW w:w="600" w:type="dxa"/>
          </w:tcPr>
          <w:p w14:paraId="3BAF1527" w14:textId="77777777" w:rsidR="00B50050" w:rsidRDefault="00B50050" w:rsidP="0088127C">
            <w:pPr>
              <w:pStyle w:val="OtherTableBody"/>
            </w:pPr>
          </w:p>
        </w:tc>
        <w:tc>
          <w:tcPr>
            <w:tcW w:w="600" w:type="dxa"/>
          </w:tcPr>
          <w:p w14:paraId="46CB3F9A" w14:textId="77777777" w:rsidR="00B50050" w:rsidRDefault="00B50050" w:rsidP="0088127C">
            <w:pPr>
              <w:pStyle w:val="OtherTableBody"/>
            </w:pPr>
            <w:r>
              <w:t>CWE</w:t>
            </w:r>
          </w:p>
        </w:tc>
        <w:tc>
          <w:tcPr>
            <w:tcW w:w="700" w:type="dxa"/>
          </w:tcPr>
          <w:p w14:paraId="7E53C6E4" w14:textId="77777777" w:rsidR="00B50050" w:rsidRDefault="00B50050" w:rsidP="0088127C">
            <w:pPr>
              <w:pStyle w:val="OtherTableBody"/>
            </w:pPr>
          </w:p>
        </w:tc>
        <w:tc>
          <w:tcPr>
            <w:tcW w:w="600" w:type="dxa"/>
          </w:tcPr>
          <w:p w14:paraId="6F0211C3" w14:textId="77777777" w:rsidR="00B50050" w:rsidRDefault="00B50050" w:rsidP="0088127C">
            <w:pPr>
              <w:pStyle w:val="OtherTableBody"/>
            </w:pPr>
            <w:r>
              <w:t>0127</w:t>
            </w:r>
          </w:p>
        </w:tc>
        <w:tc>
          <w:tcPr>
            <w:tcW w:w="900" w:type="dxa"/>
          </w:tcPr>
          <w:p w14:paraId="3D704646" w14:textId="77777777" w:rsidR="00B50050" w:rsidRDefault="00B50050" w:rsidP="0088127C">
            <w:pPr>
              <w:pStyle w:val="OtherTableBody"/>
            </w:pPr>
            <w:r>
              <w:t>3.4.7.2</w:t>
            </w:r>
          </w:p>
        </w:tc>
      </w:tr>
      <w:tr w:rsidR="00B50050" w14:paraId="3E550C56" w14:textId="77777777" w:rsidTr="00195548">
        <w:tc>
          <w:tcPr>
            <w:tcW w:w="3500" w:type="dxa"/>
          </w:tcPr>
          <w:p w14:paraId="430348BD" w14:textId="77777777" w:rsidR="00B50050" w:rsidRDefault="00B50050" w:rsidP="0088127C">
            <w:pPr>
              <w:pStyle w:val="OtherTableBody"/>
            </w:pPr>
            <w:r>
              <w:t>Allergy Action Code</w:t>
            </w:r>
          </w:p>
        </w:tc>
        <w:tc>
          <w:tcPr>
            <w:tcW w:w="700" w:type="dxa"/>
          </w:tcPr>
          <w:p w14:paraId="700A65BB" w14:textId="77777777" w:rsidR="00B50050" w:rsidRDefault="00B50050" w:rsidP="0088127C">
            <w:pPr>
              <w:pStyle w:val="OtherTableBody"/>
            </w:pPr>
            <w:r>
              <w:t>01551</w:t>
            </w:r>
          </w:p>
        </w:tc>
        <w:tc>
          <w:tcPr>
            <w:tcW w:w="600" w:type="dxa"/>
          </w:tcPr>
          <w:p w14:paraId="59EDA66D" w14:textId="77777777" w:rsidR="00B50050" w:rsidRDefault="00B50050" w:rsidP="0088127C">
            <w:pPr>
              <w:pStyle w:val="OtherTableBody"/>
            </w:pPr>
            <w:r>
              <w:t>IAM</w:t>
            </w:r>
          </w:p>
        </w:tc>
        <w:tc>
          <w:tcPr>
            <w:tcW w:w="600" w:type="dxa"/>
          </w:tcPr>
          <w:p w14:paraId="0D16883B" w14:textId="77777777" w:rsidR="00B50050" w:rsidRDefault="00B50050" w:rsidP="0088127C">
            <w:pPr>
              <w:pStyle w:val="OtherTableBody"/>
            </w:pPr>
            <w:r>
              <w:t>6</w:t>
            </w:r>
          </w:p>
        </w:tc>
        <w:tc>
          <w:tcPr>
            <w:tcW w:w="600" w:type="dxa"/>
          </w:tcPr>
          <w:p w14:paraId="3474F0BD" w14:textId="77777777" w:rsidR="00B50050" w:rsidRDefault="00B50050" w:rsidP="0088127C">
            <w:pPr>
              <w:pStyle w:val="OtherTableBody"/>
            </w:pPr>
            <w:r>
              <w:t>..</w:t>
            </w:r>
          </w:p>
        </w:tc>
        <w:tc>
          <w:tcPr>
            <w:tcW w:w="600" w:type="dxa"/>
          </w:tcPr>
          <w:p w14:paraId="05444A12" w14:textId="77777777" w:rsidR="00B50050" w:rsidRDefault="00B50050" w:rsidP="0088127C">
            <w:pPr>
              <w:pStyle w:val="OtherTableBody"/>
            </w:pPr>
          </w:p>
        </w:tc>
        <w:tc>
          <w:tcPr>
            <w:tcW w:w="600" w:type="dxa"/>
          </w:tcPr>
          <w:p w14:paraId="27DA4BFD" w14:textId="77777777" w:rsidR="00B50050" w:rsidRDefault="00B50050" w:rsidP="0088127C">
            <w:pPr>
              <w:pStyle w:val="OtherTableBody"/>
            </w:pPr>
            <w:r>
              <w:t>CNE</w:t>
            </w:r>
          </w:p>
        </w:tc>
        <w:tc>
          <w:tcPr>
            <w:tcW w:w="700" w:type="dxa"/>
          </w:tcPr>
          <w:p w14:paraId="7CA1EC44" w14:textId="77777777" w:rsidR="00B50050" w:rsidRDefault="00B50050" w:rsidP="0088127C">
            <w:pPr>
              <w:pStyle w:val="OtherTableBody"/>
            </w:pPr>
          </w:p>
        </w:tc>
        <w:tc>
          <w:tcPr>
            <w:tcW w:w="600" w:type="dxa"/>
          </w:tcPr>
          <w:p w14:paraId="6AF1F838" w14:textId="77777777" w:rsidR="00B50050" w:rsidRDefault="00B50050" w:rsidP="0088127C">
            <w:pPr>
              <w:pStyle w:val="OtherTableBody"/>
            </w:pPr>
            <w:r>
              <w:t>0206</w:t>
            </w:r>
          </w:p>
        </w:tc>
        <w:tc>
          <w:tcPr>
            <w:tcW w:w="900" w:type="dxa"/>
          </w:tcPr>
          <w:p w14:paraId="5FCC5E93" w14:textId="77777777" w:rsidR="00B50050" w:rsidRDefault="00B50050" w:rsidP="0088127C">
            <w:pPr>
              <w:pStyle w:val="OtherTableBody"/>
            </w:pPr>
            <w:r>
              <w:t>3.4.7.6</w:t>
            </w:r>
          </w:p>
        </w:tc>
      </w:tr>
      <w:tr w:rsidR="00B50050" w14:paraId="68D132E2" w14:textId="77777777" w:rsidTr="00195548">
        <w:tc>
          <w:tcPr>
            <w:tcW w:w="3500" w:type="dxa"/>
          </w:tcPr>
          <w:p w14:paraId="5FC71E66" w14:textId="77777777" w:rsidR="00B50050" w:rsidRDefault="00B50050" w:rsidP="0088127C">
            <w:pPr>
              <w:pStyle w:val="OtherTableBody"/>
            </w:pPr>
            <w:r>
              <w:t>Allergy Clinical Status Code</w:t>
            </w:r>
          </w:p>
        </w:tc>
        <w:tc>
          <w:tcPr>
            <w:tcW w:w="700" w:type="dxa"/>
          </w:tcPr>
          <w:p w14:paraId="74E6231E" w14:textId="77777777" w:rsidR="00B50050" w:rsidRDefault="00B50050" w:rsidP="0088127C">
            <w:pPr>
              <w:pStyle w:val="OtherTableBody"/>
            </w:pPr>
            <w:r>
              <w:t>01562</w:t>
            </w:r>
          </w:p>
        </w:tc>
        <w:tc>
          <w:tcPr>
            <w:tcW w:w="600" w:type="dxa"/>
          </w:tcPr>
          <w:p w14:paraId="3BDE1D9A" w14:textId="77777777" w:rsidR="00B50050" w:rsidRDefault="00B50050" w:rsidP="0088127C">
            <w:pPr>
              <w:pStyle w:val="OtherTableBody"/>
            </w:pPr>
            <w:r>
              <w:t>IAM</w:t>
            </w:r>
          </w:p>
        </w:tc>
        <w:tc>
          <w:tcPr>
            <w:tcW w:w="600" w:type="dxa"/>
          </w:tcPr>
          <w:p w14:paraId="53225F68" w14:textId="77777777" w:rsidR="00B50050" w:rsidRDefault="00B50050" w:rsidP="0088127C">
            <w:pPr>
              <w:pStyle w:val="OtherTableBody"/>
            </w:pPr>
            <w:r>
              <w:t>17</w:t>
            </w:r>
          </w:p>
        </w:tc>
        <w:tc>
          <w:tcPr>
            <w:tcW w:w="600" w:type="dxa"/>
          </w:tcPr>
          <w:p w14:paraId="68B2F70A" w14:textId="77777777" w:rsidR="00B50050" w:rsidRDefault="00B50050" w:rsidP="0088127C">
            <w:pPr>
              <w:pStyle w:val="OtherTableBody"/>
            </w:pPr>
            <w:r>
              <w:t>..</w:t>
            </w:r>
          </w:p>
        </w:tc>
        <w:tc>
          <w:tcPr>
            <w:tcW w:w="600" w:type="dxa"/>
          </w:tcPr>
          <w:p w14:paraId="34BC27CE" w14:textId="77777777" w:rsidR="00B50050" w:rsidRDefault="00B50050" w:rsidP="0088127C">
            <w:pPr>
              <w:pStyle w:val="OtherTableBody"/>
            </w:pPr>
          </w:p>
        </w:tc>
        <w:tc>
          <w:tcPr>
            <w:tcW w:w="600" w:type="dxa"/>
          </w:tcPr>
          <w:p w14:paraId="314FD644" w14:textId="77777777" w:rsidR="00B50050" w:rsidRDefault="00B50050" w:rsidP="0088127C">
            <w:pPr>
              <w:pStyle w:val="OtherTableBody"/>
            </w:pPr>
            <w:r>
              <w:t>CWE</w:t>
            </w:r>
          </w:p>
        </w:tc>
        <w:tc>
          <w:tcPr>
            <w:tcW w:w="700" w:type="dxa"/>
          </w:tcPr>
          <w:p w14:paraId="5EDBACAB" w14:textId="77777777" w:rsidR="00B50050" w:rsidRDefault="00B50050" w:rsidP="0088127C">
            <w:pPr>
              <w:pStyle w:val="OtherTableBody"/>
            </w:pPr>
          </w:p>
        </w:tc>
        <w:tc>
          <w:tcPr>
            <w:tcW w:w="600" w:type="dxa"/>
          </w:tcPr>
          <w:p w14:paraId="2C7BFE47" w14:textId="77777777" w:rsidR="00B50050" w:rsidRDefault="00B50050" w:rsidP="0088127C">
            <w:pPr>
              <w:pStyle w:val="OtherTableBody"/>
            </w:pPr>
            <w:r>
              <w:t>0438</w:t>
            </w:r>
          </w:p>
        </w:tc>
        <w:tc>
          <w:tcPr>
            <w:tcW w:w="900" w:type="dxa"/>
          </w:tcPr>
          <w:p w14:paraId="2BD6C1AF" w14:textId="77777777" w:rsidR="00B50050" w:rsidRDefault="00B50050" w:rsidP="0088127C">
            <w:pPr>
              <w:pStyle w:val="OtherTableBody"/>
            </w:pPr>
            <w:r>
              <w:t>3.4.7.17</w:t>
            </w:r>
          </w:p>
        </w:tc>
      </w:tr>
      <w:tr w:rsidR="00B50050" w14:paraId="429B7924" w14:textId="77777777" w:rsidTr="00195548">
        <w:tc>
          <w:tcPr>
            <w:tcW w:w="3500" w:type="dxa"/>
          </w:tcPr>
          <w:p w14:paraId="3C99FFEA" w14:textId="77777777" w:rsidR="00B50050" w:rsidRDefault="00B50050" w:rsidP="0088127C">
            <w:pPr>
              <w:pStyle w:val="OtherTableBody"/>
            </w:pPr>
            <w:r>
              <w:t>Allergy Reaction Code</w:t>
            </w:r>
          </w:p>
        </w:tc>
        <w:tc>
          <w:tcPr>
            <w:tcW w:w="700" w:type="dxa"/>
          </w:tcPr>
          <w:p w14:paraId="7AFB787D" w14:textId="77777777" w:rsidR="00B50050" w:rsidRDefault="00B50050" w:rsidP="0088127C">
            <w:pPr>
              <w:pStyle w:val="OtherTableBody"/>
            </w:pPr>
            <w:r>
              <w:t>03296</w:t>
            </w:r>
          </w:p>
        </w:tc>
        <w:tc>
          <w:tcPr>
            <w:tcW w:w="600" w:type="dxa"/>
          </w:tcPr>
          <w:p w14:paraId="1C4A545D" w14:textId="77777777" w:rsidR="00B50050" w:rsidRDefault="00B50050" w:rsidP="0088127C">
            <w:pPr>
              <w:pStyle w:val="OtherTableBody"/>
            </w:pPr>
            <w:r>
              <w:t>IAR</w:t>
            </w:r>
          </w:p>
        </w:tc>
        <w:tc>
          <w:tcPr>
            <w:tcW w:w="600" w:type="dxa"/>
          </w:tcPr>
          <w:p w14:paraId="6A933E7D" w14:textId="77777777" w:rsidR="00B50050" w:rsidRDefault="00B50050" w:rsidP="0088127C">
            <w:pPr>
              <w:pStyle w:val="OtherTableBody"/>
            </w:pPr>
            <w:r>
              <w:t>1</w:t>
            </w:r>
          </w:p>
        </w:tc>
        <w:tc>
          <w:tcPr>
            <w:tcW w:w="600" w:type="dxa"/>
          </w:tcPr>
          <w:p w14:paraId="2DD11EEC" w14:textId="77777777" w:rsidR="00B50050" w:rsidRDefault="00B50050" w:rsidP="0088127C">
            <w:pPr>
              <w:pStyle w:val="OtherTableBody"/>
            </w:pPr>
            <w:r>
              <w:t>..</w:t>
            </w:r>
          </w:p>
        </w:tc>
        <w:tc>
          <w:tcPr>
            <w:tcW w:w="600" w:type="dxa"/>
          </w:tcPr>
          <w:p w14:paraId="4A9C1196" w14:textId="77777777" w:rsidR="00B50050" w:rsidRDefault="00B50050" w:rsidP="0088127C">
            <w:pPr>
              <w:pStyle w:val="OtherTableBody"/>
            </w:pPr>
          </w:p>
        </w:tc>
        <w:tc>
          <w:tcPr>
            <w:tcW w:w="600" w:type="dxa"/>
          </w:tcPr>
          <w:p w14:paraId="605B76C4" w14:textId="77777777" w:rsidR="00B50050" w:rsidRDefault="00B50050" w:rsidP="0088127C">
            <w:pPr>
              <w:pStyle w:val="OtherTableBody"/>
            </w:pPr>
            <w:r>
              <w:t>CWE</w:t>
            </w:r>
          </w:p>
        </w:tc>
        <w:tc>
          <w:tcPr>
            <w:tcW w:w="700" w:type="dxa"/>
          </w:tcPr>
          <w:p w14:paraId="2FE81DC9" w14:textId="77777777" w:rsidR="00B50050" w:rsidRDefault="00B50050" w:rsidP="0088127C">
            <w:pPr>
              <w:pStyle w:val="OtherTableBody"/>
            </w:pPr>
          </w:p>
        </w:tc>
        <w:tc>
          <w:tcPr>
            <w:tcW w:w="600" w:type="dxa"/>
          </w:tcPr>
          <w:p w14:paraId="76CB8707" w14:textId="77777777" w:rsidR="00B50050" w:rsidRDefault="00B50050" w:rsidP="0088127C">
            <w:pPr>
              <w:pStyle w:val="OtherTableBody"/>
            </w:pPr>
          </w:p>
        </w:tc>
        <w:tc>
          <w:tcPr>
            <w:tcW w:w="900" w:type="dxa"/>
          </w:tcPr>
          <w:p w14:paraId="7907FDAB" w14:textId="77777777" w:rsidR="00B50050" w:rsidRDefault="00B50050" w:rsidP="0088127C">
            <w:pPr>
              <w:pStyle w:val="OtherTableBody"/>
            </w:pPr>
            <w:r>
              <w:t>3.4.8.1</w:t>
            </w:r>
          </w:p>
        </w:tc>
      </w:tr>
      <w:tr w:rsidR="00B50050" w14:paraId="05DE78A4" w14:textId="77777777" w:rsidTr="00195548">
        <w:tc>
          <w:tcPr>
            <w:tcW w:w="3500" w:type="dxa"/>
          </w:tcPr>
          <w:p w14:paraId="618322D5" w14:textId="77777777" w:rsidR="00B50050" w:rsidRDefault="00B50050" w:rsidP="0088127C">
            <w:pPr>
              <w:pStyle w:val="OtherTableBody"/>
            </w:pPr>
            <w:r>
              <w:t>Allergy Reaction Code</w:t>
            </w:r>
          </w:p>
        </w:tc>
        <w:tc>
          <w:tcPr>
            <w:tcW w:w="700" w:type="dxa"/>
          </w:tcPr>
          <w:p w14:paraId="7EDC2D87" w14:textId="77777777" w:rsidR="00B50050" w:rsidRDefault="00B50050" w:rsidP="0088127C">
            <w:pPr>
              <w:pStyle w:val="OtherTableBody"/>
            </w:pPr>
            <w:r>
              <w:t>00207</w:t>
            </w:r>
          </w:p>
        </w:tc>
        <w:tc>
          <w:tcPr>
            <w:tcW w:w="600" w:type="dxa"/>
          </w:tcPr>
          <w:p w14:paraId="5FCB8050" w14:textId="77777777" w:rsidR="00B50050" w:rsidRDefault="00B50050" w:rsidP="0088127C">
            <w:pPr>
              <w:pStyle w:val="OtherTableBody"/>
            </w:pPr>
            <w:r>
              <w:t>AL1</w:t>
            </w:r>
          </w:p>
        </w:tc>
        <w:tc>
          <w:tcPr>
            <w:tcW w:w="600" w:type="dxa"/>
          </w:tcPr>
          <w:p w14:paraId="1D066909" w14:textId="77777777" w:rsidR="00B50050" w:rsidRDefault="00B50050" w:rsidP="0088127C">
            <w:pPr>
              <w:pStyle w:val="OtherTableBody"/>
            </w:pPr>
            <w:r>
              <w:t>5</w:t>
            </w:r>
          </w:p>
        </w:tc>
        <w:tc>
          <w:tcPr>
            <w:tcW w:w="600" w:type="dxa"/>
          </w:tcPr>
          <w:p w14:paraId="19F84E4C" w14:textId="77777777" w:rsidR="00B50050" w:rsidRDefault="00B50050" w:rsidP="0088127C">
            <w:pPr>
              <w:pStyle w:val="OtherTableBody"/>
            </w:pPr>
            <w:r>
              <w:t>..</w:t>
            </w:r>
          </w:p>
        </w:tc>
        <w:tc>
          <w:tcPr>
            <w:tcW w:w="600" w:type="dxa"/>
          </w:tcPr>
          <w:p w14:paraId="65E06CC9" w14:textId="77777777" w:rsidR="00B50050" w:rsidRDefault="00B50050" w:rsidP="0088127C">
            <w:pPr>
              <w:pStyle w:val="OtherTableBody"/>
            </w:pPr>
            <w:r>
              <w:t>15=</w:t>
            </w:r>
          </w:p>
        </w:tc>
        <w:tc>
          <w:tcPr>
            <w:tcW w:w="600" w:type="dxa"/>
          </w:tcPr>
          <w:p w14:paraId="6DBA372E" w14:textId="77777777" w:rsidR="00B50050" w:rsidRDefault="00B50050" w:rsidP="0088127C">
            <w:pPr>
              <w:pStyle w:val="OtherTableBody"/>
            </w:pPr>
            <w:r>
              <w:t>ST</w:t>
            </w:r>
          </w:p>
        </w:tc>
        <w:tc>
          <w:tcPr>
            <w:tcW w:w="700" w:type="dxa"/>
          </w:tcPr>
          <w:p w14:paraId="1BE3C996" w14:textId="77777777" w:rsidR="00B50050" w:rsidRDefault="00B50050" w:rsidP="0088127C">
            <w:pPr>
              <w:pStyle w:val="OtherTableBody"/>
            </w:pPr>
            <w:r>
              <w:t>Y</w:t>
            </w:r>
          </w:p>
        </w:tc>
        <w:tc>
          <w:tcPr>
            <w:tcW w:w="600" w:type="dxa"/>
          </w:tcPr>
          <w:p w14:paraId="0CB94C4C" w14:textId="77777777" w:rsidR="00B50050" w:rsidRDefault="00B50050" w:rsidP="0088127C">
            <w:pPr>
              <w:pStyle w:val="OtherTableBody"/>
            </w:pPr>
          </w:p>
        </w:tc>
        <w:tc>
          <w:tcPr>
            <w:tcW w:w="900" w:type="dxa"/>
          </w:tcPr>
          <w:p w14:paraId="3BB0BA0E" w14:textId="77777777" w:rsidR="00B50050" w:rsidRDefault="00B50050" w:rsidP="0088127C">
            <w:pPr>
              <w:pStyle w:val="OtherTableBody"/>
            </w:pPr>
            <w:r>
              <w:t>3.4.6.5</w:t>
            </w:r>
          </w:p>
        </w:tc>
      </w:tr>
      <w:tr w:rsidR="00B50050" w14:paraId="61D83E62" w14:textId="77777777" w:rsidTr="00195548">
        <w:tc>
          <w:tcPr>
            <w:tcW w:w="3500" w:type="dxa"/>
          </w:tcPr>
          <w:p w14:paraId="42C6DEFB" w14:textId="77777777" w:rsidR="00B50050" w:rsidRDefault="00B50050" w:rsidP="0088127C">
            <w:pPr>
              <w:pStyle w:val="OtherTableBody"/>
            </w:pPr>
            <w:r>
              <w:t>Allergy Reaction Code</w:t>
            </w:r>
          </w:p>
        </w:tc>
        <w:tc>
          <w:tcPr>
            <w:tcW w:w="700" w:type="dxa"/>
          </w:tcPr>
          <w:p w14:paraId="62650DE3" w14:textId="77777777" w:rsidR="00B50050" w:rsidRDefault="00B50050" w:rsidP="0088127C">
            <w:pPr>
              <w:pStyle w:val="OtherTableBody"/>
            </w:pPr>
            <w:r>
              <w:t>00207</w:t>
            </w:r>
          </w:p>
        </w:tc>
        <w:tc>
          <w:tcPr>
            <w:tcW w:w="600" w:type="dxa"/>
          </w:tcPr>
          <w:p w14:paraId="59D29AF9" w14:textId="77777777" w:rsidR="00B50050" w:rsidRDefault="00B50050" w:rsidP="0088127C">
            <w:pPr>
              <w:pStyle w:val="OtherTableBody"/>
            </w:pPr>
            <w:r>
              <w:t>IAM</w:t>
            </w:r>
          </w:p>
        </w:tc>
        <w:tc>
          <w:tcPr>
            <w:tcW w:w="600" w:type="dxa"/>
          </w:tcPr>
          <w:p w14:paraId="7F9036AB" w14:textId="77777777" w:rsidR="00B50050" w:rsidRDefault="00B50050" w:rsidP="0088127C">
            <w:pPr>
              <w:pStyle w:val="OtherTableBody"/>
            </w:pPr>
            <w:r>
              <w:t>5</w:t>
            </w:r>
          </w:p>
        </w:tc>
        <w:tc>
          <w:tcPr>
            <w:tcW w:w="600" w:type="dxa"/>
          </w:tcPr>
          <w:p w14:paraId="5A8E33C2" w14:textId="77777777" w:rsidR="00B50050" w:rsidRDefault="00B50050" w:rsidP="0088127C">
            <w:pPr>
              <w:pStyle w:val="OtherTableBody"/>
            </w:pPr>
            <w:r>
              <w:t>..</w:t>
            </w:r>
          </w:p>
        </w:tc>
        <w:tc>
          <w:tcPr>
            <w:tcW w:w="600" w:type="dxa"/>
          </w:tcPr>
          <w:p w14:paraId="1C647A36" w14:textId="77777777" w:rsidR="00B50050" w:rsidRDefault="00B50050" w:rsidP="0088127C">
            <w:pPr>
              <w:pStyle w:val="OtherTableBody"/>
            </w:pPr>
            <w:r>
              <w:t>15=</w:t>
            </w:r>
          </w:p>
        </w:tc>
        <w:tc>
          <w:tcPr>
            <w:tcW w:w="600" w:type="dxa"/>
          </w:tcPr>
          <w:p w14:paraId="55B13033" w14:textId="77777777" w:rsidR="00B50050" w:rsidRDefault="00B50050" w:rsidP="0088127C">
            <w:pPr>
              <w:pStyle w:val="OtherTableBody"/>
            </w:pPr>
            <w:r>
              <w:t>ST</w:t>
            </w:r>
          </w:p>
        </w:tc>
        <w:tc>
          <w:tcPr>
            <w:tcW w:w="700" w:type="dxa"/>
          </w:tcPr>
          <w:p w14:paraId="0992F26B" w14:textId="77777777" w:rsidR="00B50050" w:rsidRDefault="00B50050" w:rsidP="0088127C">
            <w:pPr>
              <w:pStyle w:val="OtherTableBody"/>
            </w:pPr>
            <w:r>
              <w:t>Y</w:t>
            </w:r>
          </w:p>
        </w:tc>
        <w:tc>
          <w:tcPr>
            <w:tcW w:w="600" w:type="dxa"/>
          </w:tcPr>
          <w:p w14:paraId="656A96D6" w14:textId="77777777" w:rsidR="00B50050" w:rsidRDefault="00B50050" w:rsidP="0088127C">
            <w:pPr>
              <w:pStyle w:val="OtherTableBody"/>
            </w:pPr>
          </w:p>
        </w:tc>
        <w:tc>
          <w:tcPr>
            <w:tcW w:w="900" w:type="dxa"/>
          </w:tcPr>
          <w:p w14:paraId="452970C6" w14:textId="77777777" w:rsidR="00B50050" w:rsidRDefault="00B50050" w:rsidP="0088127C">
            <w:pPr>
              <w:pStyle w:val="OtherTableBody"/>
            </w:pPr>
            <w:r>
              <w:t>3.4.7.5</w:t>
            </w:r>
          </w:p>
        </w:tc>
      </w:tr>
      <w:tr w:rsidR="00B50050" w14:paraId="44DE2F4F" w14:textId="77777777" w:rsidTr="00195548">
        <w:tc>
          <w:tcPr>
            <w:tcW w:w="3500" w:type="dxa"/>
          </w:tcPr>
          <w:p w14:paraId="3FDE295E" w14:textId="77777777" w:rsidR="00B50050" w:rsidRDefault="00B50050" w:rsidP="0088127C">
            <w:pPr>
              <w:pStyle w:val="OtherTableBody"/>
            </w:pPr>
            <w:r>
              <w:t>Allergy Severity Code</w:t>
            </w:r>
          </w:p>
        </w:tc>
        <w:tc>
          <w:tcPr>
            <w:tcW w:w="700" w:type="dxa"/>
          </w:tcPr>
          <w:p w14:paraId="48E5C6FA" w14:textId="77777777" w:rsidR="00B50050" w:rsidRDefault="00B50050" w:rsidP="0088127C">
            <w:pPr>
              <w:pStyle w:val="OtherTableBody"/>
            </w:pPr>
            <w:r>
              <w:t>03297</w:t>
            </w:r>
          </w:p>
        </w:tc>
        <w:tc>
          <w:tcPr>
            <w:tcW w:w="600" w:type="dxa"/>
          </w:tcPr>
          <w:p w14:paraId="320F37C4" w14:textId="77777777" w:rsidR="00B50050" w:rsidRDefault="00B50050" w:rsidP="0088127C">
            <w:pPr>
              <w:pStyle w:val="OtherTableBody"/>
            </w:pPr>
            <w:r>
              <w:t>IAR</w:t>
            </w:r>
          </w:p>
        </w:tc>
        <w:tc>
          <w:tcPr>
            <w:tcW w:w="600" w:type="dxa"/>
          </w:tcPr>
          <w:p w14:paraId="0CDB36F8" w14:textId="77777777" w:rsidR="00B50050" w:rsidRDefault="00B50050" w:rsidP="0088127C">
            <w:pPr>
              <w:pStyle w:val="OtherTableBody"/>
            </w:pPr>
            <w:r>
              <w:t>2</w:t>
            </w:r>
          </w:p>
        </w:tc>
        <w:tc>
          <w:tcPr>
            <w:tcW w:w="600" w:type="dxa"/>
          </w:tcPr>
          <w:p w14:paraId="50D876A0" w14:textId="77777777" w:rsidR="00B50050" w:rsidRDefault="00B50050" w:rsidP="0088127C">
            <w:pPr>
              <w:pStyle w:val="OtherTableBody"/>
            </w:pPr>
            <w:r>
              <w:t>..</w:t>
            </w:r>
          </w:p>
        </w:tc>
        <w:tc>
          <w:tcPr>
            <w:tcW w:w="600" w:type="dxa"/>
          </w:tcPr>
          <w:p w14:paraId="1B4BAA40" w14:textId="77777777" w:rsidR="00B50050" w:rsidRDefault="00B50050" w:rsidP="0088127C">
            <w:pPr>
              <w:pStyle w:val="OtherTableBody"/>
            </w:pPr>
          </w:p>
        </w:tc>
        <w:tc>
          <w:tcPr>
            <w:tcW w:w="600" w:type="dxa"/>
          </w:tcPr>
          <w:p w14:paraId="40CF0FB9" w14:textId="77777777" w:rsidR="00B50050" w:rsidRDefault="00B50050" w:rsidP="0088127C">
            <w:pPr>
              <w:pStyle w:val="OtherTableBody"/>
            </w:pPr>
            <w:r>
              <w:t>CWE</w:t>
            </w:r>
          </w:p>
        </w:tc>
        <w:tc>
          <w:tcPr>
            <w:tcW w:w="700" w:type="dxa"/>
          </w:tcPr>
          <w:p w14:paraId="629B0811" w14:textId="77777777" w:rsidR="00B50050" w:rsidRDefault="00B50050" w:rsidP="0088127C">
            <w:pPr>
              <w:pStyle w:val="OtherTableBody"/>
            </w:pPr>
          </w:p>
        </w:tc>
        <w:tc>
          <w:tcPr>
            <w:tcW w:w="600" w:type="dxa"/>
          </w:tcPr>
          <w:p w14:paraId="70916889" w14:textId="77777777" w:rsidR="00B50050" w:rsidRDefault="00B50050" w:rsidP="0088127C">
            <w:pPr>
              <w:pStyle w:val="OtherTableBody"/>
            </w:pPr>
            <w:r>
              <w:t>0128</w:t>
            </w:r>
          </w:p>
        </w:tc>
        <w:tc>
          <w:tcPr>
            <w:tcW w:w="900" w:type="dxa"/>
          </w:tcPr>
          <w:p w14:paraId="15645359" w14:textId="77777777" w:rsidR="00B50050" w:rsidRDefault="00B50050" w:rsidP="0088127C">
            <w:pPr>
              <w:pStyle w:val="OtherTableBody"/>
            </w:pPr>
            <w:r>
              <w:t>3.4.8.2</w:t>
            </w:r>
          </w:p>
        </w:tc>
      </w:tr>
      <w:tr w:rsidR="00B50050" w14:paraId="31DDB414" w14:textId="77777777" w:rsidTr="00195548">
        <w:tc>
          <w:tcPr>
            <w:tcW w:w="3500" w:type="dxa"/>
          </w:tcPr>
          <w:p w14:paraId="1AC9C976" w14:textId="77777777" w:rsidR="00B50050" w:rsidRDefault="00B50050" w:rsidP="0088127C">
            <w:pPr>
              <w:pStyle w:val="OtherTableBody"/>
            </w:pPr>
            <w:r>
              <w:t>Allergy Severity Code</w:t>
            </w:r>
          </w:p>
        </w:tc>
        <w:tc>
          <w:tcPr>
            <w:tcW w:w="700" w:type="dxa"/>
          </w:tcPr>
          <w:p w14:paraId="4A426C96" w14:textId="77777777" w:rsidR="00B50050" w:rsidRDefault="00B50050" w:rsidP="0088127C">
            <w:pPr>
              <w:pStyle w:val="OtherTableBody"/>
            </w:pPr>
            <w:r>
              <w:t>00206</w:t>
            </w:r>
          </w:p>
        </w:tc>
        <w:tc>
          <w:tcPr>
            <w:tcW w:w="600" w:type="dxa"/>
          </w:tcPr>
          <w:p w14:paraId="714CA396" w14:textId="77777777" w:rsidR="00B50050" w:rsidRDefault="00B50050" w:rsidP="0088127C">
            <w:pPr>
              <w:pStyle w:val="OtherTableBody"/>
            </w:pPr>
            <w:r>
              <w:t>IAM</w:t>
            </w:r>
          </w:p>
        </w:tc>
        <w:tc>
          <w:tcPr>
            <w:tcW w:w="600" w:type="dxa"/>
          </w:tcPr>
          <w:p w14:paraId="242C9D51" w14:textId="77777777" w:rsidR="00B50050" w:rsidRDefault="00B50050" w:rsidP="0088127C">
            <w:pPr>
              <w:pStyle w:val="OtherTableBody"/>
            </w:pPr>
            <w:r>
              <w:t>4</w:t>
            </w:r>
          </w:p>
        </w:tc>
        <w:tc>
          <w:tcPr>
            <w:tcW w:w="600" w:type="dxa"/>
          </w:tcPr>
          <w:p w14:paraId="5E9BEE96" w14:textId="77777777" w:rsidR="00B50050" w:rsidRDefault="00B50050" w:rsidP="0088127C">
            <w:pPr>
              <w:pStyle w:val="OtherTableBody"/>
            </w:pPr>
            <w:r>
              <w:t>..</w:t>
            </w:r>
          </w:p>
        </w:tc>
        <w:tc>
          <w:tcPr>
            <w:tcW w:w="600" w:type="dxa"/>
          </w:tcPr>
          <w:p w14:paraId="1F1CD93F" w14:textId="77777777" w:rsidR="00B50050" w:rsidRDefault="00B50050" w:rsidP="0088127C">
            <w:pPr>
              <w:pStyle w:val="OtherTableBody"/>
            </w:pPr>
          </w:p>
        </w:tc>
        <w:tc>
          <w:tcPr>
            <w:tcW w:w="600" w:type="dxa"/>
          </w:tcPr>
          <w:p w14:paraId="30C6F6D1" w14:textId="77777777" w:rsidR="00B50050" w:rsidRDefault="00B50050" w:rsidP="0088127C">
            <w:pPr>
              <w:pStyle w:val="OtherTableBody"/>
            </w:pPr>
            <w:r>
              <w:t>CWE</w:t>
            </w:r>
          </w:p>
        </w:tc>
        <w:tc>
          <w:tcPr>
            <w:tcW w:w="700" w:type="dxa"/>
          </w:tcPr>
          <w:p w14:paraId="5BF77ADA" w14:textId="77777777" w:rsidR="00B50050" w:rsidRDefault="00B50050" w:rsidP="0088127C">
            <w:pPr>
              <w:pStyle w:val="OtherTableBody"/>
            </w:pPr>
          </w:p>
        </w:tc>
        <w:tc>
          <w:tcPr>
            <w:tcW w:w="600" w:type="dxa"/>
          </w:tcPr>
          <w:p w14:paraId="4030EF9C" w14:textId="77777777" w:rsidR="00B50050" w:rsidRDefault="00B50050" w:rsidP="0088127C">
            <w:pPr>
              <w:pStyle w:val="OtherTableBody"/>
            </w:pPr>
            <w:r>
              <w:t>0128</w:t>
            </w:r>
          </w:p>
        </w:tc>
        <w:tc>
          <w:tcPr>
            <w:tcW w:w="900" w:type="dxa"/>
          </w:tcPr>
          <w:p w14:paraId="30651B86" w14:textId="77777777" w:rsidR="00B50050" w:rsidRDefault="00B50050" w:rsidP="0088127C">
            <w:pPr>
              <w:pStyle w:val="OtherTableBody"/>
            </w:pPr>
            <w:r>
              <w:t>3.4.7.4</w:t>
            </w:r>
          </w:p>
        </w:tc>
      </w:tr>
      <w:tr w:rsidR="00B50050" w14:paraId="4B72AA7D" w14:textId="77777777" w:rsidTr="00195548">
        <w:tc>
          <w:tcPr>
            <w:tcW w:w="3500" w:type="dxa"/>
          </w:tcPr>
          <w:p w14:paraId="21523949" w14:textId="77777777" w:rsidR="00B50050" w:rsidRDefault="00B50050" w:rsidP="0088127C">
            <w:pPr>
              <w:pStyle w:val="OtherTableBody"/>
            </w:pPr>
            <w:r>
              <w:t>Allergy Severity Code</w:t>
            </w:r>
          </w:p>
        </w:tc>
        <w:tc>
          <w:tcPr>
            <w:tcW w:w="700" w:type="dxa"/>
          </w:tcPr>
          <w:p w14:paraId="6A6C6D13" w14:textId="77777777" w:rsidR="00B50050" w:rsidRDefault="00B50050" w:rsidP="0088127C">
            <w:pPr>
              <w:pStyle w:val="OtherTableBody"/>
            </w:pPr>
            <w:r>
              <w:t>00206</w:t>
            </w:r>
          </w:p>
        </w:tc>
        <w:tc>
          <w:tcPr>
            <w:tcW w:w="600" w:type="dxa"/>
          </w:tcPr>
          <w:p w14:paraId="5CA15DA6" w14:textId="77777777" w:rsidR="00B50050" w:rsidRDefault="00B50050" w:rsidP="0088127C">
            <w:pPr>
              <w:pStyle w:val="OtherTableBody"/>
            </w:pPr>
            <w:r>
              <w:t>AL1</w:t>
            </w:r>
          </w:p>
        </w:tc>
        <w:tc>
          <w:tcPr>
            <w:tcW w:w="600" w:type="dxa"/>
          </w:tcPr>
          <w:p w14:paraId="35928ACA" w14:textId="77777777" w:rsidR="00B50050" w:rsidRDefault="00B50050" w:rsidP="0088127C">
            <w:pPr>
              <w:pStyle w:val="OtherTableBody"/>
            </w:pPr>
            <w:r>
              <w:t>4</w:t>
            </w:r>
          </w:p>
        </w:tc>
        <w:tc>
          <w:tcPr>
            <w:tcW w:w="600" w:type="dxa"/>
          </w:tcPr>
          <w:p w14:paraId="51E326EC" w14:textId="77777777" w:rsidR="00B50050" w:rsidRDefault="00B50050" w:rsidP="0088127C">
            <w:pPr>
              <w:pStyle w:val="OtherTableBody"/>
            </w:pPr>
            <w:r>
              <w:t>..</w:t>
            </w:r>
          </w:p>
        </w:tc>
        <w:tc>
          <w:tcPr>
            <w:tcW w:w="600" w:type="dxa"/>
          </w:tcPr>
          <w:p w14:paraId="125906C6" w14:textId="77777777" w:rsidR="00B50050" w:rsidRDefault="00B50050" w:rsidP="0088127C">
            <w:pPr>
              <w:pStyle w:val="OtherTableBody"/>
            </w:pPr>
          </w:p>
        </w:tc>
        <w:tc>
          <w:tcPr>
            <w:tcW w:w="600" w:type="dxa"/>
          </w:tcPr>
          <w:p w14:paraId="7C65A800" w14:textId="77777777" w:rsidR="00B50050" w:rsidRDefault="00B50050" w:rsidP="0088127C">
            <w:pPr>
              <w:pStyle w:val="OtherTableBody"/>
            </w:pPr>
            <w:r>
              <w:t>CWE</w:t>
            </w:r>
          </w:p>
        </w:tc>
        <w:tc>
          <w:tcPr>
            <w:tcW w:w="700" w:type="dxa"/>
          </w:tcPr>
          <w:p w14:paraId="62EB128A" w14:textId="77777777" w:rsidR="00B50050" w:rsidRDefault="00B50050" w:rsidP="0088127C">
            <w:pPr>
              <w:pStyle w:val="OtherTableBody"/>
            </w:pPr>
          </w:p>
        </w:tc>
        <w:tc>
          <w:tcPr>
            <w:tcW w:w="600" w:type="dxa"/>
          </w:tcPr>
          <w:p w14:paraId="6F3332CA" w14:textId="77777777" w:rsidR="00B50050" w:rsidRDefault="00B50050" w:rsidP="0088127C">
            <w:pPr>
              <w:pStyle w:val="OtherTableBody"/>
            </w:pPr>
            <w:r>
              <w:t>0128</w:t>
            </w:r>
          </w:p>
        </w:tc>
        <w:tc>
          <w:tcPr>
            <w:tcW w:w="900" w:type="dxa"/>
          </w:tcPr>
          <w:p w14:paraId="1A30567D" w14:textId="77777777" w:rsidR="00B50050" w:rsidRDefault="00B50050" w:rsidP="0088127C">
            <w:pPr>
              <w:pStyle w:val="OtherTableBody"/>
            </w:pPr>
            <w:r>
              <w:t>3.4.6.4</w:t>
            </w:r>
          </w:p>
        </w:tc>
      </w:tr>
      <w:tr w:rsidR="00B50050" w14:paraId="4B384F02" w14:textId="77777777" w:rsidTr="00195548">
        <w:tc>
          <w:tcPr>
            <w:tcW w:w="3500" w:type="dxa"/>
          </w:tcPr>
          <w:p w14:paraId="09035647" w14:textId="77777777" w:rsidR="00B50050" w:rsidRDefault="00B50050" w:rsidP="0088127C">
            <w:pPr>
              <w:pStyle w:val="OtherTableBody"/>
            </w:pPr>
            <w:r>
              <w:t>Allergy Unique Identifier</w:t>
            </w:r>
          </w:p>
        </w:tc>
        <w:tc>
          <w:tcPr>
            <w:tcW w:w="700" w:type="dxa"/>
          </w:tcPr>
          <w:p w14:paraId="6011A59A" w14:textId="77777777" w:rsidR="00B50050" w:rsidRDefault="00B50050" w:rsidP="0088127C">
            <w:pPr>
              <w:pStyle w:val="OtherTableBody"/>
            </w:pPr>
            <w:r>
              <w:t>01552</w:t>
            </w:r>
          </w:p>
        </w:tc>
        <w:tc>
          <w:tcPr>
            <w:tcW w:w="600" w:type="dxa"/>
          </w:tcPr>
          <w:p w14:paraId="200AED8C" w14:textId="77777777" w:rsidR="00B50050" w:rsidRDefault="00B50050" w:rsidP="0088127C">
            <w:pPr>
              <w:pStyle w:val="OtherTableBody"/>
            </w:pPr>
            <w:r>
              <w:t>IAM</w:t>
            </w:r>
          </w:p>
        </w:tc>
        <w:tc>
          <w:tcPr>
            <w:tcW w:w="600" w:type="dxa"/>
          </w:tcPr>
          <w:p w14:paraId="5E47DD36" w14:textId="77777777" w:rsidR="00B50050" w:rsidRDefault="00B50050" w:rsidP="0088127C">
            <w:pPr>
              <w:pStyle w:val="OtherTableBody"/>
            </w:pPr>
            <w:r>
              <w:t>7</w:t>
            </w:r>
          </w:p>
        </w:tc>
        <w:tc>
          <w:tcPr>
            <w:tcW w:w="600" w:type="dxa"/>
          </w:tcPr>
          <w:p w14:paraId="05FE5A28" w14:textId="77777777" w:rsidR="00B50050" w:rsidRDefault="00B50050" w:rsidP="0088127C">
            <w:pPr>
              <w:pStyle w:val="OtherTableBody"/>
            </w:pPr>
            <w:r>
              <w:t>..</w:t>
            </w:r>
          </w:p>
        </w:tc>
        <w:tc>
          <w:tcPr>
            <w:tcW w:w="600" w:type="dxa"/>
          </w:tcPr>
          <w:p w14:paraId="09D55579" w14:textId="77777777" w:rsidR="00B50050" w:rsidRDefault="00B50050" w:rsidP="0088127C">
            <w:pPr>
              <w:pStyle w:val="OtherTableBody"/>
            </w:pPr>
          </w:p>
        </w:tc>
        <w:tc>
          <w:tcPr>
            <w:tcW w:w="600" w:type="dxa"/>
          </w:tcPr>
          <w:p w14:paraId="583CCB7D" w14:textId="77777777" w:rsidR="00B50050" w:rsidRDefault="00B50050" w:rsidP="0088127C">
            <w:pPr>
              <w:pStyle w:val="OtherTableBody"/>
            </w:pPr>
            <w:r>
              <w:t>EI</w:t>
            </w:r>
          </w:p>
        </w:tc>
        <w:tc>
          <w:tcPr>
            <w:tcW w:w="700" w:type="dxa"/>
          </w:tcPr>
          <w:p w14:paraId="2F574DA8" w14:textId="77777777" w:rsidR="00B50050" w:rsidRDefault="00B50050" w:rsidP="0088127C">
            <w:pPr>
              <w:pStyle w:val="OtherTableBody"/>
            </w:pPr>
          </w:p>
        </w:tc>
        <w:tc>
          <w:tcPr>
            <w:tcW w:w="600" w:type="dxa"/>
          </w:tcPr>
          <w:p w14:paraId="434AF84D" w14:textId="77777777" w:rsidR="00B50050" w:rsidRDefault="00B50050" w:rsidP="0088127C">
            <w:pPr>
              <w:pStyle w:val="OtherTableBody"/>
            </w:pPr>
          </w:p>
        </w:tc>
        <w:tc>
          <w:tcPr>
            <w:tcW w:w="900" w:type="dxa"/>
          </w:tcPr>
          <w:p w14:paraId="2E248CBF" w14:textId="77777777" w:rsidR="00B50050" w:rsidRDefault="00B50050" w:rsidP="0088127C">
            <w:pPr>
              <w:pStyle w:val="OtherTableBody"/>
            </w:pPr>
            <w:r>
              <w:t>3.4.7.7</w:t>
            </w:r>
          </w:p>
        </w:tc>
      </w:tr>
      <w:tr w:rsidR="00B50050" w14:paraId="0372CC38" w14:textId="77777777" w:rsidTr="00195548">
        <w:tc>
          <w:tcPr>
            <w:tcW w:w="3500" w:type="dxa"/>
          </w:tcPr>
          <w:p w14:paraId="4A3BCE7A" w14:textId="77777777" w:rsidR="00B50050" w:rsidRDefault="00B50050" w:rsidP="0088127C">
            <w:pPr>
              <w:pStyle w:val="OtherTableBody"/>
            </w:pPr>
            <w:r>
              <w:t>Allow Substitution Code</w:t>
            </w:r>
          </w:p>
        </w:tc>
        <w:tc>
          <w:tcPr>
            <w:tcW w:w="700" w:type="dxa"/>
          </w:tcPr>
          <w:p w14:paraId="736CF47C" w14:textId="77777777" w:rsidR="00B50050" w:rsidRDefault="00B50050" w:rsidP="0088127C">
            <w:pPr>
              <w:pStyle w:val="OtherTableBody"/>
            </w:pPr>
            <w:r>
              <w:t>00895</w:t>
            </w:r>
          </w:p>
        </w:tc>
        <w:tc>
          <w:tcPr>
            <w:tcW w:w="600" w:type="dxa"/>
          </w:tcPr>
          <w:p w14:paraId="35EC34E7" w14:textId="77777777" w:rsidR="00B50050" w:rsidRDefault="00B50050" w:rsidP="0088127C">
            <w:pPr>
              <w:pStyle w:val="OtherTableBody"/>
            </w:pPr>
            <w:r>
              <w:t>AIP</w:t>
            </w:r>
          </w:p>
        </w:tc>
        <w:tc>
          <w:tcPr>
            <w:tcW w:w="600" w:type="dxa"/>
          </w:tcPr>
          <w:p w14:paraId="41B6657F" w14:textId="77777777" w:rsidR="00B50050" w:rsidRDefault="00B50050" w:rsidP="0088127C">
            <w:pPr>
              <w:pStyle w:val="OtherTableBody"/>
            </w:pPr>
            <w:r>
              <w:t>11</w:t>
            </w:r>
          </w:p>
        </w:tc>
        <w:tc>
          <w:tcPr>
            <w:tcW w:w="600" w:type="dxa"/>
          </w:tcPr>
          <w:p w14:paraId="0D60A257" w14:textId="77777777" w:rsidR="00B50050" w:rsidRDefault="00B50050" w:rsidP="0088127C">
            <w:pPr>
              <w:pStyle w:val="OtherTableBody"/>
            </w:pPr>
            <w:r>
              <w:t>..</w:t>
            </w:r>
          </w:p>
        </w:tc>
        <w:tc>
          <w:tcPr>
            <w:tcW w:w="600" w:type="dxa"/>
          </w:tcPr>
          <w:p w14:paraId="4F4097FB" w14:textId="77777777" w:rsidR="00B50050" w:rsidRDefault="00B50050" w:rsidP="0088127C">
            <w:pPr>
              <w:pStyle w:val="OtherTableBody"/>
            </w:pPr>
          </w:p>
        </w:tc>
        <w:tc>
          <w:tcPr>
            <w:tcW w:w="600" w:type="dxa"/>
          </w:tcPr>
          <w:p w14:paraId="7C1350BF" w14:textId="77777777" w:rsidR="00B50050" w:rsidRDefault="00B50050" w:rsidP="0088127C">
            <w:pPr>
              <w:pStyle w:val="OtherTableBody"/>
            </w:pPr>
            <w:r>
              <w:t>CWE</w:t>
            </w:r>
          </w:p>
        </w:tc>
        <w:tc>
          <w:tcPr>
            <w:tcW w:w="700" w:type="dxa"/>
          </w:tcPr>
          <w:p w14:paraId="0C0DA40E" w14:textId="77777777" w:rsidR="00B50050" w:rsidRDefault="00B50050" w:rsidP="0088127C">
            <w:pPr>
              <w:pStyle w:val="OtherTableBody"/>
            </w:pPr>
          </w:p>
        </w:tc>
        <w:tc>
          <w:tcPr>
            <w:tcW w:w="600" w:type="dxa"/>
          </w:tcPr>
          <w:p w14:paraId="025B5986" w14:textId="77777777" w:rsidR="00B50050" w:rsidRDefault="00B50050" w:rsidP="0088127C">
            <w:pPr>
              <w:pStyle w:val="OtherTableBody"/>
            </w:pPr>
            <w:r>
              <w:t>0279</w:t>
            </w:r>
          </w:p>
        </w:tc>
        <w:tc>
          <w:tcPr>
            <w:tcW w:w="900" w:type="dxa"/>
          </w:tcPr>
          <w:p w14:paraId="05861225" w14:textId="77777777" w:rsidR="00B50050" w:rsidRDefault="00B50050" w:rsidP="0088127C">
            <w:pPr>
              <w:pStyle w:val="OtherTableBody"/>
            </w:pPr>
            <w:r>
              <w:t>10.6.7.11</w:t>
            </w:r>
          </w:p>
        </w:tc>
      </w:tr>
      <w:tr w:rsidR="00B50050" w14:paraId="11978D46" w14:textId="77777777" w:rsidTr="00195548">
        <w:tc>
          <w:tcPr>
            <w:tcW w:w="3500" w:type="dxa"/>
          </w:tcPr>
          <w:p w14:paraId="66114258" w14:textId="77777777" w:rsidR="00B50050" w:rsidRDefault="00B50050" w:rsidP="0088127C">
            <w:pPr>
              <w:pStyle w:val="OtherTableBody"/>
            </w:pPr>
            <w:r>
              <w:t>Allow Substitution Code</w:t>
            </w:r>
          </w:p>
        </w:tc>
        <w:tc>
          <w:tcPr>
            <w:tcW w:w="700" w:type="dxa"/>
          </w:tcPr>
          <w:p w14:paraId="3F2B1BE3" w14:textId="77777777" w:rsidR="00B50050" w:rsidRDefault="00B50050" w:rsidP="0088127C">
            <w:pPr>
              <w:pStyle w:val="OtherTableBody"/>
            </w:pPr>
            <w:r>
              <w:t>00895</w:t>
            </w:r>
          </w:p>
        </w:tc>
        <w:tc>
          <w:tcPr>
            <w:tcW w:w="600" w:type="dxa"/>
          </w:tcPr>
          <w:p w14:paraId="73D9B851" w14:textId="77777777" w:rsidR="00B50050" w:rsidRDefault="00B50050" w:rsidP="0088127C">
            <w:pPr>
              <w:pStyle w:val="OtherTableBody"/>
            </w:pPr>
            <w:r>
              <w:t>AIG</w:t>
            </w:r>
          </w:p>
        </w:tc>
        <w:tc>
          <w:tcPr>
            <w:tcW w:w="600" w:type="dxa"/>
          </w:tcPr>
          <w:p w14:paraId="0280E800" w14:textId="77777777" w:rsidR="00B50050" w:rsidRDefault="00B50050" w:rsidP="0088127C">
            <w:pPr>
              <w:pStyle w:val="OtherTableBody"/>
            </w:pPr>
            <w:r>
              <w:t>13</w:t>
            </w:r>
          </w:p>
        </w:tc>
        <w:tc>
          <w:tcPr>
            <w:tcW w:w="600" w:type="dxa"/>
          </w:tcPr>
          <w:p w14:paraId="2651031F" w14:textId="77777777" w:rsidR="00B50050" w:rsidRDefault="00B50050" w:rsidP="0088127C">
            <w:pPr>
              <w:pStyle w:val="OtherTableBody"/>
            </w:pPr>
            <w:r>
              <w:t>..</w:t>
            </w:r>
          </w:p>
        </w:tc>
        <w:tc>
          <w:tcPr>
            <w:tcW w:w="600" w:type="dxa"/>
          </w:tcPr>
          <w:p w14:paraId="0CF17BCF" w14:textId="77777777" w:rsidR="00B50050" w:rsidRDefault="00B50050" w:rsidP="0088127C">
            <w:pPr>
              <w:pStyle w:val="OtherTableBody"/>
            </w:pPr>
          </w:p>
        </w:tc>
        <w:tc>
          <w:tcPr>
            <w:tcW w:w="600" w:type="dxa"/>
          </w:tcPr>
          <w:p w14:paraId="27275984" w14:textId="77777777" w:rsidR="00B50050" w:rsidRDefault="00B50050" w:rsidP="0088127C">
            <w:pPr>
              <w:pStyle w:val="OtherTableBody"/>
            </w:pPr>
            <w:r>
              <w:t>CWE</w:t>
            </w:r>
          </w:p>
        </w:tc>
        <w:tc>
          <w:tcPr>
            <w:tcW w:w="700" w:type="dxa"/>
          </w:tcPr>
          <w:p w14:paraId="2BA1E1F7" w14:textId="77777777" w:rsidR="00B50050" w:rsidRDefault="00B50050" w:rsidP="0088127C">
            <w:pPr>
              <w:pStyle w:val="OtherTableBody"/>
            </w:pPr>
          </w:p>
        </w:tc>
        <w:tc>
          <w:tcPr>
            <w:tcW w:w="600" w:type="dxa"/>
          </w:tcPr>
          <w:p w14:paraId="7C667F5E" w14:textId="77777777" w:rsidR="00B50050" w:rsidRDefault="00B50050" w:rsidP="0088127C">
            <w:pPr>
              <w:pStyle w:val="OtherTableBody"/>
            </w:pPr>
            <w:r>
              <w:t>0279</w:t>
            </w:r>
          </w:p>
        </w:tc>
        <w:tc>
          <w:tcPr>
            <w:tcW w:w="900" w:type="dxa"/>
          </w:tcPr>
          <w:p w14:paraId="033133A9" w14:textId="77777777" w:rsidR="00B50050" w:rsidRDefault="00B50050" w:rsidP="0088127C">
            <w:pPr>
              <w:pStyle w:val="OtherTableBody"/>
            </w:pPr>
            <w:r>
              <w:t>10.6.5.13</w:t>
            </w:r>
          </w:p>
        </w:tc>
      </w:tr>
      <w:tr w:rsidR="00B50050" w14:paraId="69C39CFE" w14:textId="77777777" w:rsidTr="00195548">
        <w:tc>
          <w:tcPr>
            <w:tcW w:w="3500" w:type="dxa"/>
          </w:tcPr>
          <w:p w14:paraId="7E1376B8" w14:textId="77777777" w:rsidR="00B50050" w:rsidRDefault="00B50050" w:rsidP="0088127C">
            <w:pPr>
              <w:pStyle w:val="OtherTableBody"/>
            </w:pPr>
            <w:r>
              <w:lastRenderedPageBreak/>
              <w:t>Allow Substitution Code</w:t>
            </w:r>
          </w:p>
        </w:tc>
        <w:tc>
          <w:tcPr>
            <w:tcW w:w="700" w:type="dxa"/>
          </w:tcPr>
          <w:p w14:paraId="4BBE5BD7" w14:textId="77777777" w:rsidR="00B50050" w:rsidRDefault="00B50050" w:rsidP="0088127C">
            <w:pPr>
              <w:pStyle w:val="OtherTableBody"/>
            </w:pPr>
            <w:r>
              <w:t>00895</w:t>
            </w:r>
          </w:p>
        </w:tc>
        <w:tc>
          <w:tcPr>
            <w:tcW w:w="600" w:type="dxa"/>
          </w:tcPr>
          <w:p w14:paraId="60D62FA1" w14:textId="77777777" w:rsidR="00B50050" w:rsidRDefault="00B50050" w:rsidP="0088127C">
            <w:pPr>
              <w:pStyle w:val="OtherTableBody"/>
            </w:pPr>
            <w:r>
              <w:t>AIL</w:t>
            </w:r>
          </w:p>
        </w:tc>
        <w:tc>
          <w:tcPr>
            <w:tcW w:w="600" w:type="dxa"/>
          </w:tcPr>
          <w:p w14:paraId="13EE1C3E" w14:textId="77777777" w:rsidR="00B50050" w:rsidRDefault="00B50050" w:rsidP="0088127C">
            <w:pPr>
              <w:pStyle w:val="OtherTableBody"/>
            </w:pPr>
            <w:r>
              <w:t>11</w:t>
            </w:r>
          </w:p>
        </w:tc>
        <w:tc>
          <w:tcPr>
            <w:tcW w:w="600" w:type="dxa"/>
          </w:tcPr>
          <w:p w14:paraId="30BE2774" w14:textId="77777777" w:rsidR="00B50050" w:rsidRDefault="00B50050" w:rsidP="0088127C">
            <w:pPr>
              <w:pStyle w:val="OtherTableBody"/>
            </w:pPr>
            <w:r>
              <w:t>..</w:t>
            </w:r>
          </w:p>
        </w:tc>
        <w:tc>
          <w:tcPr>
            <w:tcW w:w="600" w:type="dxa"/>
          </w:tcPr>
          <w:p w14:paraId="09FC5813" w14:textId="77777777" w:rsidR="00B50050" w:rsidRDefault="00B50050" w:rsidP="0088127C">
            <w:pPr>
              <w:pStyle w:val="OtherTableBody"/>
            </w:pPr>
          </w:p>
        </w:tc>
        <w:tc>
          <w:tcPr>
            <w:tcW w:w="600" w:type="dxa"/>
          </w:tcPr>
          <w:p w14:paraId="30CB7698" w14:textId="77777777" w:rsidR="00B50050" w:rsidRDefault="00B50050" w:rsidP="0088127C">
            <w:pPr>
              <w:pStyle w:val="OtherTableBody"/>
            </w:pPr>
            <w:r>
              <w:t>CWE</w:t>
            </w:r>
          </w:p>
        </w:tc>
        <w:tc>
          <w:tcPr>
            <w:tcW w:w="700" w:type="dxa"/>
          </w:tcPr>
          <w:p w14:paraId="089166B6" w14:textId="77777777" w:rsidR="00B50050" w:rsidRDefault="00B50050" w:rsidP="0088127C">
            <w:pPr>
              <w:pStyle w:val="OtherTableBody"/>
            </w:pPr>
          </w:p>
        </w:tc>
        <w:tc>
          <w:tcPr>
            <w:tcW w:w="600" w:type="dxa"/>
          </w:tcPr>
          <w:p w14:paraId="4D1DFE27" w14:textId="77777777" w:rsidR="00B50050" w:rsidRDefault="00B50050" w:rsidP="0088127C">
            <w:pPr>
              <w:pStyle w:val="OtherTableBody"/>
            </w:pPr>
            <w:r>
              <w:t>0279</w:t>
            </w:r>
          </w:p>
        </w:tc>
        <w:tc>
          <w:tcPr>
            <w:tcW w:w="900" w:type="dxa"/>
          </w:tcPr>
          <w:p w14:paraId="12ABF430" w14:textId="77777777" w:rsidR="00B50050" w:rsidRDefault="00B50050" w:rsidP="0088127C">
            <w:pPr>
              <w:pStyle w:val="OtherTableBody"/>
            </w:pPr>
            <w:r>
              <w:t>10.6.6.11</w:t>
            </w:r>
          </w:p>
        </w:tc>
      </w:tr>
      <w:tr w:rsidR="00B50050" w14:paraId="35153C5B" w14:textId="77777777" w:rsidTr="00195548">
        <w:tc>
          <w:tcPr>
            <w:tcW w:w="3500" w:type="dxa"/>
          </w:tcPr>
          <w:p w14:paraId="106AA806" w14:textId="77777777" w:rsidR="00B50050" w:rsidRDefault="00B50050" w:rsidP="0088127C">
            <w:pPr>
              <w:pStyle w:val="OtherTableBody"/>
            </w:pPr>
            <w:r>
              <w:t>Allow Substitution Code</w:t>
            </w:r>
          </w:p>
        </w:tc>
        <w:tc>
          <w:tcPr>
            <w:tcW w:w="700" w:type="dxa"/>
          </w:tcPr>
          <w:p w14:paraId="66BCA94C" w14:textId="77777777" w:rsidR="00B50050" w:rsidRDefault="00B50050" w:rsidP="0088127C">
            <w:pPr>
              <w:pStyle w:val="OtherTableBody"/>
            </w:pPr>
            <w:r>
              <w:t>00895</w:t>
            </w:r>
          </w:p>
        </w:tc>
        <w:tc>
          <w:tcPr>
            <w:tcW w:w="600" w:type="dxa"/>
          </w:tcPr>
          <w:p w14:paraId="6EB7AE82" w14:textId="77777777" w:rsidR="00B50050" w:rsidRDefault="00B50050" w:rsidP="0088127C">
            <w:pPr>
              <w:pStyle w:val="OtherTableBody"/>
            </w:pPr>
            <w:r>
              <w:t>AIS</w:t>
            </w:r>
          </w:p>
        </w:tc>
        <w:tc>
          <w:tcPr>
            <w:tcW w:w="600" w:type="dxa"/>
          </w:tcPr>
          <w:p w14:paraId="17AEB2A1" w14:textId="77777777" w:rsidR="00B50050" w:rsidRDefault="00B50050" w:rsidP="0088127C">
            <w:pPr>
              <w:pStyle w:val="OtherTableBody"/>
            </w:pPr>
            <w:r>
              <w:t>9</w:t>
            </w:r>
          </w:p>
        </w:tc>
        <w:tc>
          <w:tcPr>
            <w:tcW w:w="600" w:type="dxa"/>
          </w:tcPr>
          <w:p w14:paraId="240798A4" w14:textId="77777777" w:rsidR="00B50050" w:rsidRDefault="00B50050" w:rsidP="0088127C">
            <w:pPr>
              <w:pStyle w:val="OtherTableBody"/>
            </w:pPr>
            <w:r>
              <w:t>..</w:t>
            </w:r>
          </w:p>
        </w:tc>
        <w:tc>
          <w:tcPr>
            <w:tcW w:w="600" w:type="dxa"/>
          </w:tcPr>
          <w:p w14:paraId="5277905D" w14:textId="77777777" w:rsidR="00B50050" w:rsidRDefault="00B50050" w:rsidP="0088127C">
            <w:pPr>
              <w:pStyle w:val="OtherTableBody"/>
            </w:pPr>
          </w:p>
        </w:tc>
        <w:tc>
          <w:tcPr>
            <w:tcW w:w="600" w:type="dxa"/>
          </w:tcPr>
          <w:p w14:paraId="4FEA0FE2" w14:textId="77777777" w:rsidR="00B50050" w:rsidRDefault="00B50050" w:rsidP="0088127C">
            <w:pPr>
              <w:pStyle w:val="OtherTableBody"/>
            </w:pPr>
            <w:r>
              <w:t>CWE</w:t>
            </w:r>
          </w:p>
        </w:tc>
        <w:tc>
          <w:tcPr>
            <w:tcW w:w="700" w:type="dxa"/>
          </w:tcPr>
          <w:p w14:paraId="6170319C" w14:textId="77777777" w:rsidR="00B50050" w:rsidRDefault="00B50050" w:rsidP="0088127C">
            <w:pPr>
              <w:pStyle w:val="OtherTableBody"/>
            </w:pPr>
          </w:p>
        </w:tc>
        <w:tc>
          <w:tcPr>
            <w:tcW w:w="600" w:type="dxa"/>
          </w:tcPr>
          <w:p w14:paraId="282C05B7" w14:textId="77777777" w:rsidR="00B50050" w:rsidRDefault="00B50050" w:rsidP="0088127C">
            <w:pPr>
              <w:pStyle w:val="OtherTableBody"/>
            </w:pPr>
            <w:r>
              <w:t>0279</w:t>
            </w:r>
          </w:p>
        </w:tc>
        <w:tc>
          <w:tcPr>
            <w:tcW w:w="900" w:type="dxa"/>
          </w:tcPr>
          <w:p w14:paraId="3BE4015E" w14:textId="77777777" w:rsidR="00B50050" w:rsidRDefault="00B50050" w:rsidP="0088127C">
            <w:pPr>
              <w:pStyle w:val="OtherTableBody"/>
            </w:pPr>
            <w:r>
              <w:t>10.6.4.9</w:t>
            </w:r>
          </w:p>
        </w:tc>
      </w:tr>
      <w:tr w:rsidR="00B50050" w14:paraId="57B1AF39" w14:textId="77777777" w:rsidTr="00195548">
        <w:tc>
          <w:tcPr>
            <w:tcW w:w="3500" w:type="dxa"/>
          </w:tcPr>
          <w:p w14:paraId="0AB9344C" w14:textId="77777777" w:rsidR="00B50050" w:rsidRDefault="00B50050" w:rsidP="0088127C">
            <w:pPr>
              <w:pStyle w:val="OtherTableBody"/>
            </w:pPr>
            <w:r>
              <w:t>Allow Substitutions</w:t>
            </w:r>
          </w:p>
        </w:tc>
        <w:tc>
          <w:tcPr>
            <w:tcW w:w="700" w:type="dxa"/>
          </w:tcPr>
          <w:p w14:paraId="7E17F4CA" w14:textId="77777777" w:rsidR="00B50050" w:rsidRDefault="00B50050" w:rsidP="0088127C">
            <w:pPr>
              <w:pStyle w:val="OtherTableBody"/>
            </w:pPr>
            <w:r>
              <w:t>00300</w:t>
            </w:r>
          </w:p>
        </w:tc>
        <w:tc>
          <w:tcPr>
            <w:tcW w:w="600" w:type="dxa"/>
          </w:tcPr>
          <w:p w14:paraId="7816D786" w14:textId="77777777" w:rsidR="00B50050" w:rsidRDefault="00B50050" w:rsidP="0088127C">
            <w:pPr>
              <w:pStyle w:val="OtherTableBody"/>
            </w:pPr>
            <w:r>
              <w:t>RXO</w:t>
            </w:r>
          </w:p>
        </w:tc>
        <w:tc>
          <w:tcPr>
            <w:tcW w:w="600" w:type="dxa"/>
          </w:tcPr>
          <w:p w14:paraId="1F57307C" w14:textId="77777777" w:rsidR="00B50050" w:rsidRDefault="00B50050" w:rsidP="0088127C">
            <w:pPr>
              <w:pStyle w:val="OtherTableBody"/>
            </w:pPr>
            <w:r>
              <w:t>9</w:t>
            </w:r>
          </w:p>
        </w:tc>
        <w:tc>
          <w:tcPr>
            <w:tcW w:w="600" w:type="dxa"/>
          </w:tcPr>
          <w:p w14:paraId="6EEBC1D0" w14:textId="77777777" w:rsidR="00B50050" w:rsidRDefault="00B50050" w:rsidP="0088127C">
            <w:pPr>
              <w:pStyle w:val="OtherTableBody"/>
            </w:pPr>
            <w:r>
              <w:t>1..1</w:t>
            </w:r>
          </w:p>
        </w:tc>
        <w:tc>
          <w:tcPr>
            <w:tcW w:w="600" w:type="dxa"/>
          </w:tcPr>
          <w:p w14:paraId="65772E50" w14:textId="77777777" w:rsidR="00B50050" w:rsidRDefault="00B50050" w:rsidP="0088127C">
            <w:pPr>
              <w:pStyle w:val="OtherTableBody"/>
            </w:pPr>
          </w:p>
        </w:tc>
        <w:tc>
          <w:tcPr>
            <w:tcW w:w="600" w:type="dxa"/>
          </w:tcPr>
          <w:p w14:paraId="2838A6AE" w14:textId="77777777" w:rsidR="00B50050" w:rsidRDefault="00B50050" w:rsidP="0088127C">
            <w:pPr>
              <w:pStyle w:val="OtherTableBody"/>
            </w:pPr>
            <w:r>
              <w:t>ID</w:t>
            </w:r>
          </w:p>
        </w:tc>
        <w:tc>
          <w:tcPr>
            <w:tcW w:w="700" w:type="dxa"/>
          </w:tcPr>
          <w:p w14:paraId="205F1F1B" w14:textId="77777777" w:rsidR="00B50050" w:rsidRDefault="00B50050" w:rsidP="0088127C">
            <w:pPr>
              <w:pStyle w:val="OtherTableBody"/>
            </w:pPr>
          </w:p>
        </w:tc>
        <w:tc>
          <w:tcPr>
            <w:tcW w:w="600" w:type="dxa"/>
          </w:tcPr>
          <w:p w14:paraId="7C3903A1" w14:textId="77777777" w:rsidR="00B50050" w:rsidRDefault="00B50050" w:rsidP="0088127C">
            <w:pPr>
              <w:pStyle w:val="OtherTableBody"/>
            </w:pPr>
            <w:r>
              <w:t>0161</w:t>
            </w:r>
          </w:p>
        </w:tc>
        <w:tc>
          <w:tcPr>
            <w:tcW w:w="900" w:type="dxa"/>
          </w:tcPr>
          <w:p w14:paraId="324D39DD" w14:textId="77777777" w:rsidR="00B50050" w:rsidRDefault="00B50050" w:rsidP="0088127C">
            <w:pPr>
              <w:pStyle w:val="OtherTableBody"/>
            </w:pPr>
            <w:r>
              <w:t>4A.4.1.9</w:t>
            </w:r>
          </w:p>
        </w:tc>
      </w:tr>
      <w:tr w:rsidR="00B50050" w14:paraId="71C16721" w14:textId="77777777" w:rsidTr="00195548">
        <w:tc>
          <w:tcPr>
            <w:tcW w:w="3500" w:type="dxa"/>
          </w:tcPr>
          <w:p w14:paraId="569BF2AD" w14:textId="77777777" w:rsidR="00B50050" w:rsidRDefault="00B50050" w:rsidP="0088127C">
            <w:pPr>
              <w:pStyle w:val="OtherTableBody"/>
            </w:pPr>
            <w:r>
              <w:t>Alternate Character Set Handling Scheme</w:t>
            </w:r>
          </w:p>
        </w:tc>
        <w:tc>
          <w:tcPr>
            <w:tcW w:w="700" w:type="dxa"/>
          </w:tcPr>
          <w:p w14:paraId="37B9AFF0" w14:textId="77777777" w:rsidR="00B50050" w:rsidRDefault="00B50050" w:rsidP="0088127C">
            <w:pPr>
              <w:pStyle w:val="OtherTableBody"/>
            </w:pPr>
            <w:r>
              <w:t>01317</w:t>
            </w:r>
          </w:p>
        </w:tc>
        <w:tc>
          <w:tcPr>
            <w:tcW w:w="600" w:type="dxa"/>
          </w:tcPr>
          <w:p w14:paraId="699F62E6" w14:textId="77777777" w:rsidR="00B50050" w:rsidRDefault="00B50050" w:rsidP="0088127C">
            <w:pPr>
              <w:pStyle w:val="OtherTableBody"/>
            </w:pPr>
            <w:r>
              <w:t>MSH</w:t>
            </w:r>
          </w:p>
        </w:tc>
        <w:tc>
          <w:tcPr>
            <w:tcW w:w="600" w:type="dxa"/>
          </w:tcPr>
          <w:p w14:paraId="22A21428" w14:textId="77777777" w:rsidR="00B50050" w:rsidRDefault="00B50050" w:rsidP="0088127C">
            <w:pPr>
              <w:pStyle w:val="OtherTableBody"/>
            </w:pPr>
            <w:r>
              <w:t>20</w:t>
            </w:r>
          </w:p>
        </w:tc>
        <w:tc>
          <w:tcPr>
            <w:tcW w:w="600" w:type="dxa"/>
          </w:tcPr>
          <w:p w14:paraId="3EEC0D03" w14:textId="77777777" w:rsidR="00B50050" w:rsidRDefault="00B50050" w:rsidP="0088127C">
            <w:pPr>
              <w:pStyle w:val="OtherTableBody"/>
            </w:pPr>
            <w:r>
              <w:t>3..13</w:t>
            </w:r>
          </w:p>
        </w:tc>
        <w:tc>
          <w:tcPr>
            <w:tcW w:w="600" w:type="dxa"/>
          </w:tcPr>
          <w:p w14:paraId="00BBF4B3" w14:textId="77777777" w:rsidR="00B50050" w:rsidRDefault="00B50050" w:rsidP="0088127C">
            <w:pPr>
              <w:pStyle w:val="OtherTableBody"/>
            </w:pPr>
          </w:p>
        </w:tc>
        <w:tc>
          <w:tcPr>
            <w:tcW w:w="600" w:type="dxa"/>
          </w:tcPr>
          <w:p w14:paraId="45A72AE1" w14:textId="77777777" w:rsidR="00B50050" w:rsidRDefault="00B50050" w:rsidP="0088127C">
            <w:pPr>
              <w:pStyle w:val="OtherTableBody"/>
            </w:pPr>
            <w:r>
              <w:t>ID</w:t>
            </w:r>
          </w:p>
        </w:tc>
        <w:tc>
          <w:tcPr>
            <w:tcW w:w="700" w:type="dxa"/>
          </w:tcPr>
          <w:p w14:paraId="3924C7E4" w14:textId="77777777" w:rsidR="00B50050" w:rsidRDefault="00B50050" w:rsidP="0088127C">
            <w:pPr>
              <w:pStyle w:val="OtherTableBody"/>
            </w:pPr>
          </w:p>
        </w:tc>
        <w:tc>
          <w:tcPr>
            <w:tcW w:w="600" w:type="dxa"/>
          </w:tcPr>
          <w:p w14:paraId="53154613" w14:textId="77777777" w:rsidR="00B50050" w:rsidRDefault="00B50050" w:rsidP="0088127C">
            <w:pPr>
              <w:pStyle w:val="OtherTableBody"/>
            </w:pPr>
            <w:r>
              <w:t>0356</w:t>
            </w:r>
          </w:p>
        </w:tc>
        <w:tc>
          <w:tcPr>
            <w:tcW w:w="900" w:type="dxa"/>
          </w:tcPr>
          <w:p w14:paraId="722E3558" w14:textId="77777777" w:rsidR="00B50050" w:rsidRDefault="00B50050" w:rsidP="0088127C">
            <w:pPr>
              <w:pStyle w:val="OtherTableBody"/>
            </w:pPr>
            <w:r>
              <w:t>2.14.9.20</w:t>
            </w:r>
          </w:p>
        </w:tc>
      </w:tr>
      <w:tr w:rsidR="00B50050" w14:paraId="23119F0C" w14:textId="77777777" w:rsidTr="00195548">
        <w:tc>
          <w:tcPr>
            <w:tcW w:w="3500" w:type="dxa"/>
          </w:tcPr>
          <w:p w14:paraId="239E4810" w14:textId="77777777" w:rsidR="00B50050" w:rsidRDefault="00B50050" w:rsidP="0088127C">
            <w:pPr>
              <w:pStyle w:val="OtherTableBody"/>
            </w:pPr>
            <w:r>
              <w:t>Alternate Patient ID - CSR</w:t>
            </w:r>
          </w:p>
        </w:tc>
        <w:tc>
          <w:tcPr>
            <w:tcW w:w="700" w:type="dxa"/>
          </w:tcPr>
          <w:p w14:paraId="0A3F5705" w14:textId="77777777" w:rsidR="00B50050" w:rsidRDefault="00B50050" w:rsidP="0088127C">
            <w:pPr>
              <w:pStyle w:val="OtherTableBody"/>
            </w:pPr>
            <w:r>
              <w:t>01039</w:t>
            </w:r>
          </w:p>
        </w:tc>
        <w:tc>
          <w:tcPr>
            <w:tcW w:w="600" w:type="dxa"/>
          </w:tcPr>
          <w:p w14:paraId="3AFA200D" w14:textId="77777777" w:rsidR="00B50050" w:rsidRDefault="00B50050" w:rsidP="0088127C">
            <w:pPr>
              <w:pStyle w:val="OtherTableBody"/>
            </w:pPr>
            <w:r>
              <w:t>CSR</w:t>
            </w:r>
          </w:p>
        </w:tc>
        <w:tc>
          <w:tcPr>
            <w:tcW w:w="600" w:type="dxa"/>
          </w:tcPr>
          <w:p w14:paraId="28AC6645" w14:textId="77777777" w:rsidR="00B50050" w:rsidRDefault="00B50050" w:rsidP="0088127C">
            <w:pPr>
              <w:pStyle w:val="OtherTableBody"/>
            </w:pPr>
            <w:r>
              <w:t>5</w:t>
            </w:r>
          </w:p>
        </w:tc>
        <w:tc>
          <w:tcPr>
            <w:tcW w:w="600" w:type="dxa"/>
          </w:tcPr>
          <w:p w14:paraId="78DC2CD8" w14:textId="77777777" w:rsidR="00B50050" w:rsidRDefault="00B50050" w:rsidP="0088127C">
            <w:pPr>
              <w:pStyle w:val="OtherTableBody"/>
            </w:pPr>
            <w:r>
              <w:t>..</w:t>
            </w:r>
          </w:p>
        </w:tc>
        <w:tc>
          <w:tcPr>
            <w:tcW w:w="600" w:type="dxa"/>
          </w:tcPr>
          <w:p w14:paraId="31B15B1F" w14:textId="77777777" w:rsidR="00B50050" w:rsidRDefault="00B50050" w:rsidP="0088127C">
            <w:pPr>
              <w:pStyle w:val="OtherTableBody"/>
            </w:pPr>
          </w:p>
        </w:tc>
        <w:tc>
          <w:tcPr>
            <w:tcW w:w="600" w:type="dxa"/>
          </w:tcPr>
          <w:p w14:paraId="7C018974" w14:textId="77777777" w:rsidR="00B50050" w:rsidRDefault="00B50050" w:rsidP="0088127C">
            <w:pPr>
              <w:pStyle w:val="OtherTableBody"/>
            </w:pPr>
            <w:r>
              <w:t>CX</w:t>
            </w:r>
          </w:p>
        </w:tc>
        <w:tc>
          <w:tcPr>
            <w:tcW w:w="700" w:type="dxa"/>
          </w:tcPr>
          <w:p w14:paraId="62031522" w14:textId="77777777" w:rsidR="00B50050" w:rsidRDefault="00B50050" w:rsidP="0088127C">
            <w:pPr>
              <w:pStyle w:val="OtherTableBody"/>
            </w:pPr>
          </w:p>
        </w:tc>
        <w:tc>
          <w:tcPr>
            <w:tcW w:w="600" w:type="dxa"/>
          </w:tcPr>
          <w:p w14:paraId="2B4EAC12" w14:textId="77777777" w:rsidR="00B50050" w:rsidRDefault="00B50050" w:rsidP="0088127C">
            <w:pPr>
              <w:pStyle w:val="OtherTableBody"/>
            </w:pPr>
          </w:p>
        </w:tc>
        <w:tc>
          <w:tcPr>
            <w:tcW w:w="900" w:type="dxa"/>
          </w:tcPr>
          <w:p w14:paraId="042BE58A" w14:textId="77777777" w:rsidR="00B50050" w:rsidRDefault="00B50050" w:rsidP="0088127C">
            <w:pPr>
              <w:pStyle w:val="OtherTableBody"/>
            </w:pPr>
            <w:r>
              <w:t>7.8.1.5</w:t>
            </w:r>
          </w:p>
        </w:tc>
      </w:tr>
      <w:tr w:rsidR="00B50050" w14:paraId="2E3DF85D" w14:textId="77777777" w:rsidTr="00195548">
        <w:tc>
          <w:tcPr>
            <w:tcW w:w="3500" w:type="dxa"/>
          </w:tcPr>
          <w:p w14:paraId="760F66DF" w14:textId="77777777" w:rsidR="00B50050" w:rsidRDefault="00B50050" w:rsidP="0088127C">
            <w:pPr>
              <w:pStyle w:val="OtherTableBody"/>
            </w:pPr>
            <w:r>
              <w:t>Alternate Patient ID - PID</w:t>
            </w:r>
          </w:p>
        </w:tc>
        <w:tc>
          <w:tcPr>
            <w:tcW w:w="700" w:type="dxa"/>
          </w:tcPr>
          <w:p w14:paraId="47EA7F35" w14:textId="77777777" w:rsidR="00B50050" w:rsidRDefault="00B50050" w:rsidP="0088127C">
            <w:pPr>
              <w:pStyle w:val="OtherTableBody"/>
            </w:pPr>
            <w:r>
              <w:t>00107</w:t>
            </w:r>
          </w:p>
        </w:tc>
        <w:tc>
          <w:tcPr>
            <w:tcW w:w="600" w:type="dxa"/>
          </w:tcPr>
          <w:p w14:paraId="0A1EFA63" w14:textId="77777777" w:rsidR="00B50050" w:rsidRDefault="00B50050" w:rsidP="0088127C">
            <w:pPr>
              <w:pStyle w:val="OtherTableBody"/>
            </w:pPr>
            <w:r>
              <w:t>PID</w:t>
            </w:r>
          </w:p>
        </w:tc>
        <w:tc>
          <w:tcPr>
            <w:tcW w:w="600" w:type="dxa"/>
          </w:tcPr>
          <w:p w14:paraId="61784B2E" w14:textId="77777777" w:rsidR="00B50050" w:rsidRDefault="00B50050" w:rsidP="0088127C">
            <w:pPr>
              <w:pStyle w:val="OtherTableBody"/>
            </w:pPr>
            <w:r>
              <w:t>4</w:t>
            </w:r>
          </w:p>
        </w:tc>
        <w:tc>
          <w:tcPr>
            <w:tcW w:w="600" w:type="dxa"/>
          </w:tcPr>
          <w:p w14:paraId="5EE90BC9" w14:textId="77777777" w:rsidR="00B50050" w:rsidRDefault="00B50050" w:rsidP="0088127C">
            <w:pPr>
              <w:pStyle w:val="OtherTableBody"/>
            </w:pPr>
            <w:r>
              <w:t>..</w:t>
            </w:r>
          </w:p>
        </w:tc>
        <w:tc>
          <w:tcPr>
            <w:tcW w:w="600" w:type="dxa"/>
          </w:tcPr>
          <w:p w14:paraId="2D760353" w14:textId="77777777" w:rsidR="00B50050" w:rsidRDefault="00B50050" w:rsidP="0088127C">
            <w:pPr>
              <w:pStyle w:val="OtherTableBody"/>
            </w:pPr>
          </w:p>
        </w:tc>
        <w:tc>
          <w:tcPr>
            <w:tcW w:w="600" w:type="dxa"/>
          </w:tcPr>
          <w:p w14:paraId="236A50CF" w14:textId="77777777" w:rsidR="00B50050" w:rsidRDefault="00B50050" w:rsidP="0088127C">
            <w:pPr>
              <w:pStyle w:val="OtherTableBody"/>
            </w:pPr>
            <w:r>
              <w:t>-</w:t>
            </w:r>
          </w:p>
        </w:tc>
        <w:tc>
          <w:tcPr>
            <w:tcW w:w="700" w:type="dxa"/>
          </w:tcPr>
          <w:p w14:paraId="40AADDE1" w14:textId="77777777" w:rsidR="00B50050" w:rsidRDefault="00B50050" w:rsidP="0088127C">
            <w:pPr>
              <w:pStyle w:val="OtherTableBody"/>
            </w:pPr>
          </w:p>
        </w:tc>
        <w:tc>
          <w:tcPr>
            <w:tcW w:w="600" w:type="dxa"/>
          </w:tcPr>
          <w:p w14:paraId="760EE1EB" w14:textId="77777777" w:rsidR="00B50050" w:rsidRDefault="00B50050" w:rsidP="0088127C">
            <w:pPr>
              <w:pStyle w:val="OtherTableBody"/>
            </w:pPr>
          </w:p>
        </w:tc>
        <w:tc>
          <w:tcPr>
            <w:tcW w:w="900" w:type="dxa"/>
          </w:tcPr>
          <w:p w14:paraId="33FDE4C4" w14:textId="77777777" w:rsidR="00B50050" w:rsidRDefault="00B50050" w:rsidP="0088127C">
            <w:pPr>
              <w:pStyle w:val="OtherTableBody"/>
            </w:pPr>
            <w:r>
              <w:t>3.4.2.4</w:t>
            </w:r>
          </w:p>
        </w:tc>
      </w:tr>
      <w:tr w:rsidR="00B50050" w14:paraId="5A93AABC" w14:textId="77777777" w:rsidTr="00195548">
        <w:tc>
          <w:tcPr>
            <w:tcW w:w="3500" w:type="dxa"/>
          </w:tcPr>
          <w:p w14:paraId="1A6DD45D" w14:textId="77777777" w:rsidR="00B50050" w:rsidRDefault="00B50050" w:rsidP="0088127C">
            <w:pPr>
              <w:pStyle w:val="OtherTableBody"/>
            </w:pPr>
            <w:r>
              <w:t>Alternate Placer Order Group Number</w:t>
            </w:r>
          </w:p>
        </w:tc>
        <w:tc>
          <w:tcPr>
            <w:tcW w:w="700" w:type="dxa"/>
          </w:tcPr>
          <w:p w14:paraId="0278BFB1" w14:textId="77777777" w:rsidR="00B50050" w:rsidRDefault="00B50050" w:rsidP="0088127C">
            <w:pPr>
              <w:pStyle w:val="OtherTableBody"/>
            </w:pPr>
            <w:r>
              <w:t>03547</w:t>
            </w:r>
          </w:p>
        </w:tc>
        <w:tc>
          <w:tcPr>
            <w:tcW w:w="600" w:type="dxa"/>
          </w:tcPr>
          <w:p w14:paraId="6D5E9CD9" w14:textId="77777777" w:rsidR="00B50050" w:rsidRDefault="00B50050" w:rsidP="0088127C">
            <w:pPr>
              <w:pStyle w:val="OtherTableBody"/>
            </w:pPr>
            <w:r>
              <w:t>SCH</w:t>
            </w:r>
          </w:p>
        </w:tc>
        <w:tc>
          <w:tcPr>
            <w:tcW w:w="600" w:type="dxa"/>
          </w:tcPr>
          <w:p w14:paraId="61B42FD6" w14:textId="77777777" w:rsidR="00B50050" w:rsidRDefault="00B50050" w:rsidP="0088127C">
            <w:pPr>
              <w:pStyle w:val="OtherTableBody"/>
            </w:pPr>
            <w:r>
              <w:t>28</w:t>
            </w:r>
          </w:p>
        </w:tc>
        <w:tc>
          <w:tcPr>
            <w:tcW w:w="600" w:type="dxa"/>
          </w:tcPr>
          <w:p w14:paraId="589C1103" w14:textId="77777777" w:rsidR="00B50050" w:rsidRDefault="00B50050" w:rsidP="0088127C">
            <w:pPr>
              <w:pStyle w:val="OtherTableBody"/>
            </w:pPr>
            <w:r>
              <w:t>..</w:t>
            </w:r>
          </w:p>
        </w:tc>
        <w:tc>
          <w:tcPr>
            <w:tcW w:w="600" w:type="dxa"/>
          </w:tcPr>
          <w:p w14:paraId="76458BFC" w14:textId="77777777" w:rsidR="00B50050" w:rsidRDefault="00B50050" w:rsidP="0088127C">
            <w:pPr>
              <w:pStyle w:val="OtherTableBody"/>
            </w:pPr>
          </w:p>
        </w:tc>
        <w:tc>
          <w:tcPr>
            <w:tcW w:w="600" w:type="dxa"/>
          </w:tcPr>
          <w:p w14:paraId="651831F7" w14:textId="77777777" w:rsidR="00B50050" w:rsidRDefault="00B50050" w:rsidP="0088127C">
            <w:pPr>
              <w:pStyle w:val="OtherTableBody"/>
            </w:pPr>
            <w:r>
              <w:t>EIP</w:t>
            </w:r>
          </w:p>
        </w:tc>
        <w:tc>
          <w:tcPr>
            <w:tcW w:w="700" w:type="dxa"/>
          </w:tcPr>
          <w:p w14:paraId="6C41AE77" w14:textId="77777777" w:rsidR="00B50050" w:rsidRDefault="00B50050" w:rsidP="0088127C">
            <w:pPr>
              <w:pStyle w:val="OtherTableBody"/>
            </w:pPr>
          </w:p>
        </w:tc>
        <w:tc>
          <w:tcPr>
            <w:tcW w:w="600" w:type="dxa"/>
          </w:tcPr>
          <w:p w14:paraId="2ECEEDFD" w14:textId="77777777" w:rsidR="00B50050" w:rsidRDefault="00B50050" w:rsidP="0088127C">
            <w:pPr>
              <w:pStyle w:val="OtherTableBody"/>
            </w:pPr>
          </w:p>
        </w:tc>
        <w:tc>
          <w:tcPr>
            <w:tcW w:w="900" w:type="dxa"/>
          </w:tcPr>
          <w:p w14:paraId="538CC5F8" w14:textId="77777777" w:rsidR="00B50050" w:rsidRDefault="00B50050" w:rsidP="0088127C">
            <w:pPr>
              <w:pStyle w:val="OtherTableBody"/>
            </w:pPr>
            <w:r>
              <w:t>10.6.2.28</w:t>
            </w:r>
          </w:p>
        </w:tc>
      </w:tr>
      <w:tr w:rsidR="00B50050" w14:paraId="71FE991F" w14:textId="77777777" w:rsidTr="00195548">
        <w:tc>
          <w:tcPr>
            <w:tcW w:w="3500" w:type="dxa"/>
          </w:tcPr>
          <w:p w14:paraId="6E09E0DC" w14:textId="77777777" w:rsidR="00B50050" w:rsidRDefault="00B50050" w:rsidP="0088127C">
            <w:pPr>
              <w:pStyle w:val="OtherTableBody"/>
            </w:pPr>
            <w:r>
              <w:t>Alternate Placer Order Group Number</w:t>
            </w:r>
          </w:p>
        </w:tc>
        <w:tc>
          <w:tcPr>
            <w:tcW w:w="700" w:type="dxa"/>
          </w:tcPr>
          <w:p w14:paraId="0C044DB6" w14:textId="77777777" w:rsidR="00B50050" w:rsidRDefault="00B50050" w:rsidP="0088127C">
            <w:pPr>
              <w:pStyle w:val="OtherTableBody"/>
            </w:pPr>
            <w:r>
              <w:t>03547</w:t>
            </w:r>
          </w:p>
        </w:tc>
        <w:tc>
          <w:tcPr>
            <w:tcW w:w="600" w:type="dxa"/>
          </w:tcPr>
          <w:p w14:paraId="1C260747" w14:textId="77777777" w:rsidR="00B50050" w:rsidRDefault="00B50050" w:rsidP="0088127C">
            <w:pPr>
              <w:pStyle w:val="OtherTableBody"/>
            </w:pPr>
            <w:r>
              <w:t>ARQ</w:t>
            </w:r>
          </w:p>
        </w:tc>
        <w:tc>
          <w:tcPr>
            <w:tcW w:w="600" w:type="dxa"/>
          </w:tcPr>
          <w:p w14:paraId="79F1DF32" w14:textId="77777777" w:rsidR="00B50050" w:rsidRDefault="00B50050" w:rsidP="0088127C">
            <w:pPr>
              <w:pStyle w:val="OtherTableBody"/>
            </w:pPr>
            <w:r>
              <w:t>26</w:t>
            </w:r>
          </w:p>
        </w:tc>
        <w:tc>
          <w:tcPr>
            <w:tcW w:w="600" w:type="dxa"/>
          </w:tcPr>
          <w:p w14:paraId="4F0C680A" w14:textId="77777777" w:rsidR="00B50050" w:rsidRDefault="00B50050" w:rsidP="0088127C">
            <w:pPr>
              <w:pStyle w:val="OtherTableBody"/>
            </w:pPr>
            <w:r>
              <w:t>..</w:t>
            </w:r>
          </w:p>
        </w:tc>
        <w:tc>
          <w:tcPr>
            <w:tcW w:w="600" w:type="dxa"/>
          </w:tcPr>
          <w:p w14:paraId="2A00309C" w14:textId="77777777" w:rsidR="00B50050" w:rsidRDefault="00B50050" w:rsidP="0088127C">
            <w:pPr>
              <w:pStyle w:val="OtherTableBody"/>
            </w:pPr>
          </w:p>
        </w:tc>
        <w:tc>
          <w:tcPr>
            <w:tcW w:w="600" w:type="dxa"/>
          </w:tcPr>
          <w:p w14:paraId="64559681" w14:textId="77777777" w:rsidR="00B50050" w:rsidRDefault="00B50050" w:rsidP="0088127C">
            <w:pPr>
              <w:pStyle w:val="OtherTableBody"/>
            </w:pPr>
            <w:r>
              <w:t>EIP</w:t>
            </w:r>
          </w:p>
        </w:tc>
        <w:tc>
          <w:tcPr>
            <w:tcW w:w="700" w:type="dxa"/>
          </w:tcPr>
          <w:p w14:paraId="427BB7CB" w14:textId="77777777" w:rsidR="00B50050" w:rsidRDefault="00B50050" w:rsidP="0088127C">
            <w:pPr>
              <w:pStyle w:val="OtherTableBody"/>
            </w:pPr>
          </w:p>
        </w:tc>
        <w:tc>
          <w:tcPr>
            <w:tcW w:w="600" w:type="dxa"/>
          </w:tcPr>
          <w:p w14:paraId="1F46B3ED" w14:textId="77777777" w:rsidR="00B50050" w:rsidRDefault="00B50050" w:rsidP="0088127C">
            <w:pPr>
              <w:pStyle w:val="OtherTableBody"/>
            </w:pPr>
          </w:p>
        </w:tc>
        <w:tc>
          <w:tcPr>
            <w:tcW w:w="900" w:type="dxa"/>
          </w:tcPr>
          <w:p w14:paraId="76714204" w14:textId="77777777" w:rsidR="00B50050" w:rsidRDefault="00B50050" w:rsidP="0088127C">
            <w:pPr>
              <w:pStyle w:val="OtherTableBody"/>
            </w:pPr>
            <w:r>
              <w:t>10.6.1.26</w:t>
            </w:r>
          </w:p>
        </w:tc>
      </w:tr>
      <w:tr w:rsidR="00B50050" w14:paraId="725C2211" w14:textId="77777777" w:rsidTr="00195548">
        <w:tc>
          <w:tcPr>
            <w:tcW w:w="3500" w:type="dxa"/>
          </w:tcPr>
          <w:p w14:paraId="4F453C43" w14:textId="77777777" w:rsidR="00B50050" w:rsidRDefault="00B50050" w:rsidP="0088127C">
            <w:pPr>
              <w:pStyle w:val="OtherTableBody"/>
            </w:pPr>
            <w:r>
              <w:t>Alternate Placer Order Number</w:t>
            </w:r>
          </w:p>
        </w:tc>
        <w:tc>
          <w:tcPr>
            <w:tcW w:w="700" w:type="dxa"/>
          </w:tcPr>
          <w:p w14:paraId="2E25B5E0" w14:textId="77777777" w:rsidR="00B50050" w:rsidRDefault="00B50050" w:rsidP="0088127C">
            <w:pPr>
              <w:pStyle w:val="OtherTableBody"/>
            </w:pPr>
            <w:r>
              <w:t>03300</w:t>
            </w:r>
          </w:p>
        </w:tc>
        <w:tc>
          <w:tcPr>
            <w:tcW w:w="600" w:type="dxa"/>
          </w:tcPr>
          <w:p w14:paraId="77BF1C8D" w14:textId="77777777" w:rsidR="00B50050" w:rsidRDefault="00B50050" w:rsidP="0088127C">
            <w:pPr>
              <w:pStyle w:val="OtherTableBody"/>
            </w:pPr>
            <w:r>
              <w:t>ORC</w:t>
            </w:r>
          </w:p>
        </w:tc>
        <w:tc>
          <w:tcPr>
            <w:tcW w:w="600" w:type="dxa"/>
          </w:tcPr>
          <w:p w14:paraId="79B746AE" w14:textId="77777777" w:rsidR="00B50050" w:rsidRDefault="00B50050" w:rsidP="0088127C">
            <w:pPr>
              <w:pStyle w:val="OtherTableBody"/>
            </w:pPr>
            <w:r>
              <w:t>33</w:t>
            </w:r>
          </w:p>
        </w:tc>
        <w:tc>
          <w:tcPr>
            <w:tcW w:w="600" w:type="dxa"/>
          </w:tcPr>
          <w:p w14:paraId="071F6BFD" w14:textId="77777777" w:rsidR="00B50050" w:rsidRDefault="00B50050" w:rsidP="0088127C">
            <w:pPr>
              <w:pStyle w:val="OtherTableBody"/>
            </w:pPr>
            <w:r>
              <w:t>..</w:t>
            </w:r>
          </w:p>
        </w:tc>
        <w:tc>
          <w:tcPr>
            <w:tcW w:w="600" w:type="dxa"/>
          </w:tcPr>
          <w:p w14:paraId="5B7E763E" w14:textId="77777777" w:rsidR="00B50050" w:rsidRDefault="00B50050" w:rsidP="0088127C">
            <w:pPr>
              <w:pStyle w:val="OtherTableBody"/>
            </w:pPr>
          </w:p>
        </w:tc>
        <w:tc>
          <w:tcPr>
            <w:tcW w:w="600" w:type="dxa"/>
          </w:tcPr>
          <w:p w14:paraId="1D8AFE3E" w14:textId="77777777" w:rsidR="00B50050" w:rsidRDefault="00B50050" w:rsidP="0088127C">
            <w:pPr>
              <w:pStyle w:val="OtherTableBody"/>
            </w:pPr>
            <w:r>
              <w:t>CX</w:t>
            </w:r>
          </w:p>
        </w:tc>
        <w:tc>
          <w:tcPr>
            <w:tcW w:w="700" w:type="dxa"/>
          </w:tcPr>
          <w:p w14:paraId="78486291" w14:textId="77777777" w:rsidR="00B50050" w:rsidRDefault="00B50050" w:rsidP="0088127C">
            <w:pPr>
              <w:pStyle w:val="OtherTableBody"/>
            </w:pPr>
            <w:r>
              <w:t>Y</w:t>
            </w:r>
          </w:p>
        </w:tc>
        <w:tc>
          <w:tcPr>
            <w:tcW w:w="600" w:type="dxa"/>
          </w:tcPr>
          <w:p w14:paraId="0BFA50E9" w14:textId="77777777" w:rsidR="00B50050" w:rsidRDefault="00B50050" w:rsidP="0088127C">
            <w:pPr>
              <w:pStyle w:val="OtherTableBody"/>
            </w:pPr>
          </w:p>
        </w:tc>
        <w:tc>
          <w:tcPr>
            <w:tcW w:w="900" w:type="dxa"/>
          </w:tcPr>
          <w:p w14:paraId="1CFEB46B" w14:textId="77777777" w:rsidR="00B50050" w:rsidRDefault="00B50050" w:rsidP="0088127C">
            <w:pPr>
              <w:pStyle w:val="OtherTableBody"/>
            </w:pPr>
            <w:r>
              <w:t>4.5.1.33</w:t>
            </w:r>
          </w:p>
        </w:tc>
      </w:tr>
      <w:tr w:rsidR="00B50050" w14:paraId="30AD2B82" w14:textId="77777777" w:rsidTr="00195548">
        <w:tc>
          <w:tcPr>
            <w:tcW w:w="3500" w:type="dxa"/>
          </w:tcPr>
          <w:p w14:paraId="5393E507" w14:textId="77777777" w:rsidR="00B50050" w:rsidRDefault="00B50050" w:rsidP="0088127C">
            <w:pPr>
              <w:pStyle w:val="OtherTableBody"/>
            </w:pPr>
            <w:r>
              <w:t>Alternate Placer Order Number</w:t>
            </w:r>
          </w:p>
        </w:tc>
        <w:tc>
          <w:tcPr>
            <w:tcW w:w="700" w:type="dxa"/>
          </w:tcPr>
          <w:p w14:paraId="6BC62B50" w14:textId="77777777" w:rsidR="00B50050" w:rsidRDefault="00B50050" w:rsidP="0088127C">
            <w:pPr>
              <w:pStyle w:val="OtherTableBody"/>
            </w:pPr>
            <w:r>
              <w:t>03303</w:t>
            </w:r>
          </w:p>
        </w:tc>
        <w:tc>
          <w:tcPr>
            <w:tcW w:w="600" w:type="dxa"/>
          </w:tcPr>
          <w:p w14:paraId="2C7879E0" w14:textId="77777777" w:rsidR="00B50050" w:rsidRDefault="00B50050" w:rsidP="0088127C">
            <w:pPr>
              <w:pStyle w:val="OtherTableBody"/>
            </w:pPr>
            <w:r>
              <w:t>OBR</w:t>
            </w:r>
          </w:p>
        </w:tc>
        <w:tc>
          <w:tcPr>
            <w:tcW w:w="600" w:type="dxa"/>
          </w:tcPr>
          <w:p w14:paraId="24E849BD" w14:textId="77777777" w:rsidR="00B50050" w:rsidRDefault="00B50050" w:rsidP="0088127C">
            <w:pPr>
              <w:pStyle w:val="OtherTableBody"/>
            </w:pPr>
            <w:r>
              <w:t>53</w:t>
            </w:r>
          </w:p>
        </w:tc>
        <w:tc>
          <w:tcPr>
            <w:tcW w:w="600" w:type="dxa"/>
          </w:tcPr>
          <w:p w14:paraId="7E619672" w14:textId="77777777" w:rsidR="00B50050" w:rsidRDefault="00B50050" w:rsidP="0088127C">
            <w:pPr>
              <w:pStyle w:val="OtherTableBody"/>
            </w:pPr>
            <w:r>
              <w:t>..</w:t>
            </w:r>
          </w:p>
        </w:tc>
        <w:tc>
          <w:tcPr>
            <w:tcW w:w="600" w:type="dxa"/>
          </w:tcPr>
          <w:p w14:paraId="00D59BDD" w14:textId="77777777" w:rsidR="00B50050" w:rsidRDefault="00B50050" w:rsidP="0088127C">
            <w:pPr>
              <w:pStyle w:val="OtherTableBody"/>
            </w:pPr>
          </w:p>
        </w:tc>
        <w:tc>
          <w:tcPr>
            <w:tcW w:w="600" w:type="dxa"/>
          </w:tcPr>
          <w:p w14:paraId="1DC917EC" w14:textId="77777777" w:rsidR="00B50050" w:rsidRDefault="00B50050" w:rsidP="0088127C">
            <w:pPr>
              <w:pStyle w:val="OtherTableBody"/>
            </w:pPr>
            <w:r>
              <w:t>CX</w:t>
            </w:r>
          </w:p>
        </w:tc>
        <w:tc>
          <w:tcPr>
            <w:tcW w:w="700" w:type="dxa"/>
          </w:tcPr>
          <w:p w14:paraId="46A779C6" w14:textId="77777777" w:rsidR="00B50050" w:rsidRDefault="00B50050" w:rsidP="0088127C">
            <w:pPr>
              <w:pStyle w:val="OtherTableBody"/>
            </w:pPr>
            <w:r>
              <w:t>Y</w:t>
            </w:r>
          </w:p>
        </w:tc>
        <w:tc>
          <w:tcPr>
            <w:tcW w:w="600" w:type="dxa"/>
          </w:tcPr>
          <w:p w14:paraId="21F77962" w14:textId="77777777" w:rsidR="00B50050" w:rsidRDefault="00B50050" w:rsidP="0088127C">
            <w:pPr>
              <w:pStyle w:val="OtherTableBody"/>
            </w:pPr>
          </w:p>
        </w:tc>
        <w:tc>
          <w:tcPr>
            <w:tcW w:w="900" w:type="dxa"/>
          </w:tcPr>
          <w:p w14:paraId="2DF87BAB" w14:textId="77777777" w:rsidR="00B50050" w:rsidRDefault="00B50050" w:rsidP="0088127C">
            <w:pPr>
              <w:pStyle w:val="OtherTableBody"/>
            </w:pPr>
            <w:r>
              <w:t>4.5.3.53</w:t>
            </w:r>
          </w:p>
        </w:tc>
      </w:tr>
      <w:tr w:rsidR="00B50050" w14:paraId="7CD2D37D" w14:textId="77777777" w:rsidTr="00195548">
        <w:tc>
          <w:tcPr>
            <w:tcW w:w="3500" w:type="dxa"/>
          </w:tcPr>
          <w:p w14:paraId="7E6AF2A3" w14:textId="77777777" w:rsidR="00B50050" w:rsidRDefault="00B50050" w:rsidP="0088127C">
            <w:pPr>
              <w:pStyle w:val="OtherTableBody"/>
            </w:pPr>
            <w:r>
              <w:t>Alternate Study ID</w:t>
            </w:r>
          </w:p>
        </w:tc>
        <w:tc>
          <w:tcPr>
            <w:tcW w:w="700" w:type="dxa"/>
          </w:tcPr>
          <w:p w14:paraId="67EB644D" w14:textId="77777777" w:rsidR="00B50050" w:rsidRDefault="00B50050" w:rsidP="0088127C">
            <w:pPr>
              <w:pStyle w:val="OtherTableBody"/>
            </w:pPr>
            <w:r>
              <w:t>01036</w:t>
            </w:r>
          </w:p>
        </w:tc>
        <w:tc>
          <w:tcPr>
            <w:tcW w:w="600" w:type="dxa"/>
          </w:tcPr>
          <w:p w14:paraId="4C73DF60" w14:textId="77777777" w:rsidR="00B50050" w:rsidRDefault="00B50050" w:rsidP="0088127C">
            <w:pPr>
              <w:pStyle w:val="OtherTableBody"/>
            </w:pPr>
            <w:r>
              <w:t>CSR</w:t>
            </w:r>
          </w:p>
        </w:tc>
        <w:tc>
          <w:tcPr>
            <w:tcW w:w="600" w:type="dxa"/>
          </w:tcPr>
          <w:p w14:paraId="144D33F4" w14:textId="77777777" w:rsidR="00B50050" w:rsidRDefault="00B50050" w:rsidP="0088127C">
            <w:pPr>
              <w:pStyle w:val="OtherTableBody"/>
            </w:pPr>
            <w:r>
              <w:t>2</w:t>
            </w:r>
          </w:p>
        </w:tc>
        <w:tc>
          <w:tcPr>
            <w:tcW w:w="600" w:type="dxa"/>
          </w:tcPr>
          <w:p w14:paraId="70CED574" w14:textId="77777777" w:rsidR="00B50050" w:rsidRDefault="00B50050" w:rsidP="0088127C">
            <w:pPr>
              <w:pStyle w:val="OtherTableBody"/>
            </w:pPr>
            <w:r>
              <w:t>..</w:t>
            </w:r>
          </w:p>
        </w:tc>
        <w:tc>
          <w:tcPr>
            <w:tcW w:w="600" w:type="dxa"/>
          </w:tcPr>
          <w:p w14:paraId="49DFBDB9" w14:textId="77777777" w:rsidR="00B50050" w:rsidRDefault="00B50050" w:rsidP="0088127C">
            <w:pPr>
              <w:pStyle w:val="OtherTableBody"/>
            </w:pPr>
          </w:p>
        </w:tc>
        <w:tc>
          <w:tcPr>
            <w:tcW w:w="600" w:type="dxa"/>
          </w:tcPr>
          <w:p w14:paraId="277E4258" w14:textId="77777777" w:rsidR="00B50050" w:rsidRDefault="00B50050" w:rsidP="0088127C">
            <w:pPr>
              <w:pStyle w:val="OtherTableBody"/>
            </w:pPr>
            <w:r>
              <w:t>EI</w:t>
            </w:r>
          </w:p>
        </w:tc>
        <w:tc>
          <w:tcPr>
            <w:tcW w:w="700" w:type="dxa"/>
          </w:tcPr>
          <w:p w14:paraId="31C3DF2B" w14:textId="77777777" w:rsidR="00B50050" w:rsidRDefault="00B50050" w:rsidP="0088127C">
            <w:pPr>
              <w:pStyle w:val="OtherTableBody"/>
            </w:pPr>
          </w:p>
        </w:tc>
        <w:tc>
          <w:tcPr>
            <w:tcW w:w="600" w:type="dxa"/>
          </w:tcPr>
          <w:p w14:paraId="42554D1D" w14:textId="77777777" w:rsidR="00B50050" w:rsidRDefault="00B50050" w:rsidP="0088127C">
            <w:pPr>
              <w:pStyle w:val="OtherTableBody"/>
            </w:pPr>
          </w:p>
        </w:tc>
        <w:tc>
          <w:tcPr>
            <w:tcW w:w="900" w:type="dxa"/>
          </w:tcPr>
          <w:p w14:paraId="5D7C18DE" w14:textId="77777777" w:rsidR="00B50050" w:rsidRDefault="00B50050" w:rsidP="0088127C">
            <w:pPr>
              <w:pStyle w:val="OtherTableBody"/>
            </w:pPr>
            <w:r>
              <w:t>7.8.1.2</w:t>
            </w:r>
          </w:p>
        </w:tc>
      </w:tr>
      <w:tr w:rsidR="00B50050" w14:paraId="3F1B060C" w14:textId="77777777" w:rsidTr="00195548">
        <w:tc>
          <w:tcPr>
            <w:tcW w:w="3500" w:type="dxa"/>
          </w:tcPr>
          <w:p w14:paraId="3F085041" w14:textId="77777777" w:rsidR="00B50050" w:rsidRDefault="00B50050" w:rsidP="0088127C">
            <w:pPr>
              <w:pStyle w:val="OtherTableBody"/>
            </w:pPr>
            <w:r>
              <w:t>Alternate Study ID</w:t>
            </w:r>
          </w:p>
        </w:tc>
        <w:tc>
          <w:tcPr>
            <w:tcW w:w="700" w:type="dxa"/>
          </w:tcPr>
          <w:p w14:paraId="3CFBB28B" w14:textId="77777777" w:rsidR="00B50050" w:rsidRDefault="00B50050" w:rsidP="0088127C">
            <w:pPr>
              <w:pStyle w:val="OtherTableBody"/>
            </w:pPr>
            <w:r>
              <w:t>01036</w:t>
            </w:r>
          </w:p>
        </w:tc>
        <w:tc>
          <w:tcPr>
            <w:tcW w:w="600" w:type="dxa"/>
          </w:tcPr>
          <w:p w14:paraId="1EFD4BAD" w14:textId="77777777" w:rsidR="00B50050" w:rsidRDefault="00B50050" w:rsidP="0088127C">
            <w:pPr>
              <w:pStyle w:val="OtherTableBody"/>
            </w:pPr>
            <w:r>
              <w:t>CM0</w:t>
            </w:r>
          </w:p>
        </w:tc>
        <w:tc>
          <w:tcPr>
            <w:tcW w:w="600" w:type="dxa"/>
          </w:tcPr>
          <w:p w14:paraId="764CE2C4" w14:textId="77777777" w:rsidR="00B50050" w:rsidRDefault="00B50050" w:rsidP="0088127C">
            <w:pPr>
              <w:pStyle w:val="OtherTableBody"/>
            </w:pPr>
            <w:r>
              <w:t>3</w:t>
            </w:r>
          </w:p>
        </w:tc>
        <w:tc>
          <w:tcPr>
            <w:tcW w:w="600" w:type="dxa"/>
          </w:tcPr>
          <w:p w14:paraId="7EA47EDF" w14:textId="77777777" w:rsidR="00B50050" w:rsidRDefault="00B50050" w:rsidP="0088127C">
            <w:pPr>
              <w:pStyle w:val="OtherTableBody"/>
            </w:pPr>
            <w:r>
              <w:t>..</w:t>
            </w:r>
          </w:p>
        </w:tc>
        <w:tc>
          <w:tcPr>
            <w:tcW w:w="600" w:type="dxa"/>
          </w:tcPr>
          <w:p w14:paraId="07A43304" w14:textId="77777777" w:rsidR="00B50050" w:rsidRDefault="00B50050" w:rsidP="0088127C">
            <w:pPr>
              <w:pStyle w:val="OtherTableBody"/>
            </w:pPr>
          </w:p>
        </w:tc>
        <w:tc>
          <w:tcPr>
            <w:tcW w:w="600" w:type="dxa"/>
          </w:tcPr>
          <w:p w14:paraId="4145D9A0" w14:textId="77777777" w:rsidR="00B50050" w:rsidRDefault="00B50050" w:rsidP="0088127C">
            <w:pPr>
              <w:pStyle w:val="OtherTableBody"/>
            </w:pPr>
            <w:r>
              <w:t>EI</w:t>
            </w:r>
          </w:p>
        </w:tc>
        <w:tc>
          <w:tcPr>
            <w:tcW w:w="700" w:type="dxa"/>
          </w:tcPr>
          <w:p w14:paraId="2FBA994E" w14:textId="77777777" w:rsidR="00B50050" w:rsidRDefault="00B50050" w:rsidP="0088127C">
            <w:pPr>
              <w:pStyle w:val="OtherTableBody"/>
            </w:pPr>
            <w:r>
              <w:t>Y</w:t>
            </w:r>
          </w:p>
        </w:tc>
        <w:tc>
          <w:tcPr>
            <w:tcW w:w="600" w:type="dxa"/>
          </w:tcPr>
          <w:p w14:paraId="2498186F" w14:textId="77777777" w:rsidR="00B50050" w:rsidRDefault="00B50050" w:rsidP="0088127C">
            <w:pPr>
              <w:pStyle w:val="OtherTableBody"/>
            </w:pPr>
          </w:p>
        </w:tc>
        <w:tc>
          <w:tcPr>
            <w:tcW w:w="900" w:type="dxa"/>
          </w:tcPr>
          <w:p w14:paraId="79EE1EA8" w14:textId="77777777" w:rsidR="00B50050" w:rsidRDefault="00B50050" w:rsidP="0088127C">
            <w:pPr>
              <w:pStyle w:val="OtherTableBody"/>
            </w:pPr>
            <w:r>
              <w:t>8.11.2.3</w:t>
            </w:r>
          </w:p>
        </w:tc>
      </w:tr>
      <w:tr w:rsidR="00B50050" w14:paraId="0638A010" w14:textId="77777777" w:rsidTr="00195548">
        <w:tc>
          <w:tcPr>
            <w:tcW w:w="3500" w:type="dxa"/>
          </w:tcPr>
          <w:p w14:paraId="0AC3CD4F" w14:textId="77777777" w:rsidR="00B50050" w:rsidRDefault="00B50050" w:rsidP="0088127C">
            <w:pPr>
              <w:pStyle w:val="OtherTableBody"/>
            </w:pPr>
            <w:r>
              <w:t>Alternate Visit ID</w:t>
            </w:r>
          </w:p>
        </w:tc>
        <w:tc>
          <w:tcPr>
            <w:tcW w:w="700" w:type="dxa"/>
          </w:tcPr>
          <w:p w14:paraId="14A8061A" w14:textId="77777777" w:rsidR="00B50050" w:rsidRDefault="00B50050" w:rsidP="0088127C">
            <w:pPr>
              <w:pStyle w:val="OtherTableBody"/>
            </w:pPr>
            <w:r>
              <w:t>00180</w:t>
            </w:r>
          </w:p>
        </w:tc>
        <w:tc>
          <w:tcPr>
            <w:tcW w:w="600" w:type="dxa"/>
          </w:tcPr>
          <w:p w14:paraId="0CFEC1FB" w14:textId="77777777" w:rsidR="00B50050" w:rsidRDefault="00B50050" w:rsidP="0088127C">
            <w:pPr>
              <w:pStyle w:val="OtherTableBody"/>
            </w:pPr>
            <w:r>
              <w:t>PV1</w:t>
            </w:r>
          </w:p>
        </w:tc>
        <w:tc>
          <w:tcPr>
            <w:tcW w:w="600" w:type="dxa"/>
          </w:tcPr>
          <w:p w14:paraId="246465F2" w14:textId="77777777" w:rsidR="00B50050" w:rsidRDefault="00B50050" w:rsidP="0088127C">
            <w:pPr>
              <w:pStyle w:val="OtherTableBody"/>
            </w:pPr>
            <w:r>
              <w:t>50</w:t>
            </w:r>
          </w:p>
        </w:tc>
        <w:tc>
          <w:tcPr>
            <w:tcW w:w="600" w:type="dxa"/>
          </w:tcPr>
          <w:p w14:paraId="3AA7AB63" w14:textId="77777777" w:rsidR="00B50050" w:rsidRDefault="00B50050" w:rsidP="0088127C">
            <w:pPr>
              <w:pStyle w:val="OtherTableBody"/>
            </w:pPr>
            <w:r>
              <w:t>..</w:t>
            </w:r>
          </w:p>
        </w:tc>
        <w:tc>
          <w:tcPr>
            <w:tcW w:w="600" w:type="dxa"/>
          </w:tcPr>
          <w:p w14:paraId="4D66D0D4" w14:textId="77777777" w:rsidR="00B50050" w:rsidRDefault="00B50050" w:rsidP="0088127C">
            <w:pPr>
              <w:pStyle w:val="OtherTableBody"/>
            </w:pPr>
          </w:p>
        </w:tc>
        <w:tc>
          <w:tcPr>
            <w:tcW w:w="600" w:type="dxa"/>
          </w:tcPr>
          <w:p w14:paraId="7C662303" w14:textId="77777777" w:rsidR="00B50050" w:rsidRDefault="00B50050" w:rsidP="0088127C">
            <w:pPr>
              <w:pStyle w:val="OtherTableBody"/>
            </w:pPr>
            <w:r>
              <w:t>CX</w:t>
            </w:r>
          </w:p>
        </w:tc>
        <w:tc>
          <w:tcPr>
            <w:tcW w:w="700" w:type="dxa"/>
          </w:tcPr>
          <w:p w14:paraId="755A2DA9" w14:textId="77777777" w:rsidR="00B50050" w:rsidRDefault="00B50050" w:rsidP="0088127C">
            <w:pPr>
              <w:pStyle w:val="OtherTableBody"/>
            </w:pPr>
            <w:r>
              <w:t>Y</w:t>
            </w:r>
          </w:p>
        </w:tc>
        <w:tc>
          <w:tcPr>
            <w:tcW w:w="600" w:type="dxa"/>
          </w:tcPr>
          <w:p w14:paraId="1F96AB1A" w14:textId="77777777" w:rsidR="00B50050" w:rsidRDefault="00B50050" w:rsidP="0088127C">
            <w:pPr>
              <w:pStyle w:val="OtherTableBody"/>
            </w:pPr>
            <w:r>
              <w:t>0203</w:t>
            </w:r>
          </w:p>
        </w:tc>
        <w:tc>
          <w:tcPr>
            <w:tcW w:w="900" w:type="dxa"/>
          </w:tcPr>
          <w:p w14:paraId="722EBDEA" w14:textId="77777777" w:rsidR="00B50050" w:rsidRDefault="00B50050" w:rsidP="0088127C">
            <w:pPr>
              <w:pStyle w:val="OtherTableBody"/>
            </w:pPr>
            <w:r>
              <w:t>3.4.3.50</w:t>
            </w:r>
          </w:p>
        </w:tc>
      </w:tr>
      <w:tr w:rsidR="00B50050" w14:paraId="0A26385A" w14:textId="77777777" w:rsidTr="00195548">
        <w:tc>
          <w:tcPr>
            <w:tcW w:w="3500" w:type="dxa"/>
          </w:tcPr>
          <w:p w14:paraId="45614893" w14:textId="77777777" w:rsidR="00B50050" w:rsidRDefault="00B50050" w:rsidP="0088127C">
            <w:pPr>
              <w:pStyle w:val="OtherTableBody"/>
            </w:pPr>
            <w:r>
              <w:t xml:space="preserve">Ambulatory Payment Classification Code </w:t>
            </w:r>
          </w:p>
        </w:tc>
        <w:tc>
          <w:tcPr>
            <w:tcW w:w="700" w:type="dxa"/>
          </w:tcPr>
          <w:p w14:paraId="402A032C" w14:textId="77777777" w:rsidR="00B50050" w:rsidRDefault="00B50050" w:rsidP="0088127C">
            <w:pPr>
              <w:pStyle w:val="OtherTableBody"/>
            </w:pPr>
            <w:r>
              <w:t>01609</w:t>
            </w:r>
          </w:p>
        </w:tc>
        <w:tc>
          <w:tcPr>
            <w:tcW w:w="600" w:type="dxa"/>
          </w:tcPr>
          <w:p w14:paraId="26C88BAC" w14:textId="77777777" w:rsidR="00B50050" w:rsidRDefault="00B50050" w:rsidP="0088127C">
            <w:pPr>
              <w:pStyle w:val="OtherTableBody"/>
            </w:pPr>
            <w:r>
              <w:t>GP2</w:t>
            </w:r>
          </w:p>
        </w:tc>
        <w:tc>
          <w:tcPr>
            <w:tcW w:w="600" w:type="dxa"/>
          </w:tcPr>
          <w:p w14:paraId="76A31368" w14:textId="77777777" w:rsidR="00B50050" w:rsidRDefault="00B50050" w:rsidP="0088127C">
            <w:pPr>
              <w:pStyle w:val="OtherTableBody"/>
            </w:pPr>
            <w:r>
              <w:t>7</w:t>
            </w:r>
          </w:p>
        </w:tc>
        <w:tc>
          <w:tcPr>
            <w:tcW w:w="600" w:type="dxa"/>
          </w:tcPr>
          <w:p w14:paraId="692C7963" w14:textId="77777777" w:rsidR="00B50050" w:rsidRDefault="00B50050" w:rsidP="0088127C">
            <w:pPr>
              <w:pStyle w:val="OtherTableBody"/>
            </w:pPr>
            <w:r>
              <w:t>..</w:t>
            </w:r>
          </w:p>
        </w:tc>
        <w:tc>
          <w:tcPr>
            <w:tcW w:w="600" w:type="dxa"/>
          </w:tcPr>
          <w:p w14:paraId="6A39A780" w14:textId="77777777" w:rsidR="00B50050" w:rsidRDefault="00B50050" w:rsidP="0088127C">
            <w:pPr>
              <w:pStyle w:val="OtherTableBody"/>
            </w:pPr>
          </w:p>
        </w:tc>
        <w:tc>
          <w:tcPr>
            <w:tcW w:w="600" w:type="dxa"/>
          </w:tcPr>
          <w:p w14:paraId="40DBBFDA" w14:textId="77777777" w:rsidR="00B50050" w:rsidRDefault="00B50050" w:rsidP="0088127C">
            <w:pPr>
              <w:pStyle w:val="OtherTableBody"/>
            </w:pPr>
            <w:r>
              <w:t>CWE</w:t>
            </w:r>
          </w:p>
        </w:tc>
        <w:tc>
          <w:tcPr>
            <w:tcW w:w="700" w:type="dxa"/>
          </w:tcPr>
          <w:p w14:paraId="495BECAE" w14:textId="77777777" w:rsidR="00B50050" w:rsidRDefault="00B50050" w:rsidP="0088127C">
            <w:pPr>
              <w:pStyle w:val="OtherTableBody"/>
            </w:pPr>
          </w:p>
        </w:tc>
        <w:tc>
          <w:tcPr>
            <w:tcW w:w="600" w:type="dxa"/>
          </w:tcPr>
          <w:p w14:paraId="6693AAEC" w14:textId="77777777" w:rsidR="00B50050" w:rsidRDefault="00B50050" w:rsidP="0088127C">
            <w:pPr>
              <w:pStyle w:val="OtherTableBody"/>
            </w:pPr>
            <w:r>
              <w:t>0466</w:t>
            </w:r>
          </w:p>
        </w:tc>
        <w:tc>
          <w:tcPr>
            <w:tcW w:w="900" w:type="dxa"/>
          </w:tcPr>
          <w:p w14:paraId="4A110629" w14:textId="77777777" w:rsidR="00B50050" w:rsidRDefault="00B50050" w:rsidP="0088127C">
            <w:pPr>
              <w:pStyle w:val="OtherTableBody"/>
            </w:pPr>
            <w:r>
              <w:t>6.5.16.7</w:t>
            </w:r>
          </w:p>
        </w:tc>
      </w:tr>
      <w:tr w:rsidR="00B50050" w14:paraId="26647AB3" w14:textId="77777777" w:rsidTr="00195548">
        <w:tc>
          <w:tcPr>
            <w:tcW w:w="3500" w:type="dxa"/>
          </w:tcPr>
          <w:p w14:paraId="774C85EC" w14:textId="77777777" w:rsidR="00B50050" w:rsidRDefault="00B50050" w:rsidP="0088127C">
            <w:pPr>
              <w:pStyle w:val="OtherTableBody"/>
            </w:pPr>
            <w:r>
              <w:t>Ambulatory Status</w:t>
            </w:r>
          </w:p>
        </w:tc>
        <w:tc>
          <w:tcPr>
            <w:tcW w:w="700" w:type="dxa"/>
          </w:tcPr>
          <w:p w14:paraId="4DBA9589" w14:textId="77777777" w:rsidR="00B50050" w:rsidRDefault="00B50050" w:rsidP="0088127C">
            <w:pPr>
              <w:pStyle w:val="OtherTableBody"/>
            </w:pPr>
            <w:r>
              <w:t>00145</w:t>
            </w:r>
          </w:p>
        </w:tc>
        <w:tc>
          <w:tcPr>
            <w:tcW w:w="600" w:type="dxa"/>
          </w:tcPr>
          <w:p w14:paraId="0A078AB4" w14:textId="77777777" w:rsidR="00B50050" w:rsidRDefault="00B50050" w:rsidP="0088127C">
            <w:pPr>
              <w:pStyle w:val="OtherTableBody"/>
            </w:pPr>
            <w:r>
              <w:t>NK1</w:t>
            </w:r>
          </w:p>
        </w:tc>
        <w:tc>
          <w:tcPr>
            <w:tcW w:w="600" w:type="dxa"/>
          </w:tcPr>
          <w:p w14:paraId="5E60DE60" w14:textId="77777777" w:rsidR="00B50050" w:rsidRDefault="00B50050" w:rsidP="0088127C">
            <w:pPr>
              <w:pStyle w:val="OtherTableBody"/>
            </w:pPr>
            <w:r>
              <w:t>18</w:t>
            </w:r>
          </w:p>
        </w:tc>
        <w:tc>
          <w:tcPr>
            <w:tcW w:w="600" w:type="dxa"/>
          </w:tcPr>
          <w:p w14:paraId="453FF18D" w14:textId="77777777" w:rsidR="00B50050" w:rsidRDefault="00B50050" w:rsidP="0088127C">
            <w:pPr>
              <w:pStyle w:val="OtherTableBody"/>
            </w:pPr>
            <w:r>
              <w:t>..</w:t>
            </w:r>
          </w:p>
        </w:tc>
        <w:tc>
          <w:tcPr>
            <w:tcW w:w="600" w:type="dxa"/>
          </w:tcPr>
          <w:p w14:paraId="41227E8C" w14:textId="77777777" w:rsidR="00B50050" w:rsidRDefault="00B50050" w:rsidP="0088127C">
            <w:pPr>
              <w:pStyle w:val="OtherTableBody"/>
            </w:pPr>
          </w:p>
        </w:tc>
        <w:tc>
          <w:tcPr>
            <w:tcW w:w="600" w:type="dxa"/>
          </w:tcPr>
          <w:p w14:paraId="635D8FE8" w14:textId="77777777" w:rsidR="00B50050" w:rsidRDefault="00B50050" w:rsidP="0088127C">
            <w:pPr>
              <w:pStyle w:val="OtherTableBody"/>
            </w:pPr>
            <w:r>
              <w:t>CWE</w:t>
            </w:r>
          </w:p>
        </w:tc>
        <w:tc>
          <w:tcPr>
            <w:tcW w:w="700" w:type="dxa"/>
          </w:tcPr>
          <w:p w14:paraId="1766A953" w14:textId="77777777" w:rsidR="00B50050" w:rsidRDefault="00B50050" w:rsidP="0088127C">
            <w:pPr>
              <w:pStyle w:val="OtherTableBody"/>
            </w:pPr>
            <w:r>
              <w:t>Y</w:t>
            </w:r>
          </w:p>
        </w:tc>
        <w:tc>
          <w:tcPr>
            <w:tcW w:w="600" w:type="dxa"/>
          </w:tcPr>
          <w:p w14:paraId="587A9A29" w14:textId="77777777" w:rsidR="00B50050" w:rsidRDefault="00B50050" w:rsidP="0088127C">
            <w:pPr>
              <w:pStyle w:val="OtherTableBody"/>
            </w:pPr>
            <w:r>
              <w:t>0009</w:t>
            </w:r>
          </w:p>
        </w:tc>
        <w:tc>
          <w:tcPr>
            <w:tcW w:w="900" w:type="dxa"/>
          </w:tcPr>
          <w:p w14:paraId="7278FBE5" w14:textId="77777777" w:rsidR="00B50050" w:rsidRDefault="00B50050" w:rsidP="0088127C">
            <w:pPr>
              <w:pStyle w:val="OtherTableBody"/>
            </w:pPr>
            <w:r>
              <w:t>3.4.5.18</w:t>
            </w:r>
          </w:p>
        </w:tc>
      </w:tr>
      <w:tr w:rsidR="00B50050" w14:paraId="03E29171" w14:textId="77777777" w:rsidTr="00195548">
        <w:tc>
          <w:tcPr>
            <w:tcW w:w="3500" w:type="dxa"/>
          </w:tcPr>
          <w:p w14:paraId="77C3FE44" w14:textId="77777777" w:rsidR="00B50050" w:rsidRDefault="00B50050" w:rsidP="0088127C">
            <w:pPr>
              <w:pStyle w:val="OtherTableBody"/>
            </w:pPr>
            <w:r>
              <w:t>Ambulatory Status</w:t>
            </w:r>
          </w:p>
        </w:tc>
        <w:tc>
          <w:tcPr>
            <w:tcW w:w="700" w:type="dxa"/>
          </w:tcPr>
          <w:p w14:paraId="34FE5D5B" w14:textId="77777777" w:rsidR="00B50050" w:rsidRDefault="00B50050" w:rsidP="0088127C">
            <w:pPr>
              <w:pStyle w:val="OtherTableBody"/>
            </w:pPr>
            <w:r>
              <w:t>00145</w:t>
            </w:r>
          </w:p>
        </w:tc>
        <w:tc>
          <w:tcPr>
            <w:tcW w:w="600" w:type="dxa"/>
          </w:tcPr>
          <w:p w14:paraId="1D504035" w14:textId="77777777" w:rsidR="00B50050" w:rsidRDefault="00B50050" w:rsidP="0088127C">
            <w:pPr>
              <w:pStyle w:val="OtherTableBody"/>
            </w:pPr>
            <w:r>
              <w:t>PV1</w:t>
            </w:r>
          </w:p>
        </w:tc>
        <w:tc>
          <w:tcPr>
            <w:tcW w:w="600" w:type="dxa"/>
          </w:tcPr>
          <w:p w14:paraId="2ABBE40F" w14:textId="77777777" w:rsidR="00B50050" w:rsidRDefault="00B50050" w:rsidP="0088127C">
            <w:pPr>
              <w:pStyle w:val="OtherTableBody"/>
            </w:pPr>
            <w:r>
              <w:t>15</w:t>
            </w:r>
          </w:p>
        </w:tc>
        <w:tc>
          <w:tcPr>
            <w:tcW w:w="600" w:type="dxa"/>
          </w:tcPr>
          <w:p w14:paraId="0528CCC6" w14:textId="77777777" w:rsidR="00B50050" w:rsidRDefault="00B50050" w:rsidP="0088127C">
            <w:pPr>
              <w:pStyle w:val="OtherTableBody"/>
            </w:pPr>
            <w:r>
              <w:t>..</w:t>
            </w:r>
          </w:p>
        </w:tc>
        <w:tc>
          <w:tcPr>
            <w:tcW w:w="600" w:type="dxa"/>
          </w:tcPr>
          <w:p w14:paraId="094479B0" w14:textId="77777777" w:rsidR="00B50050" w:rsidRDefault="00B50050" w:rsidP="0088127C">
            <w:pPr>
              <w:pStyle w:val="OtherTableBody"/>
            </w:pPr>
          </w:p>
        </w:tc>
        <w:tc>
          <w:tcPr>
            <w:tcW w:w="600" w:type="dxa"/>
          </w:tcPr>
          <w:p w14:paraId="22FCF96E" w14:textId="77777777" w:rsidR="00B50050" w:rsidRDefault="00B50050" w:rsidP="0088127C">
            <w:pPr>
              <w:pStyle w:val="OtherTableBody"/>
            </w:pPr>
            <w:r>
              <w:t>CWE</w:t>
            </w:r>
          </w:p>
        </w:tc>
        <w:tc>
          <w:tcPr>
            <w:tcW w:w="700" w:type="dxa"/>
          </w:tcPr>
          <w:p w14:paraId="5DF9B60B" w14:textId="77777777" w:rsidR="00B50050" w:rsidRDefault="00B50050" w:rsidP="0088127C">
            <w:pPr>
              <w:pStyle w:val="OtherTableBody"/>
            </w:pPr>
            <w:r>
              <w:t>Y</w:t>
            </w:r>
          </w:p>
        </w:tc>
        <w:tc>
          <w:tcPr>
            <w:tcW w:w="600" w:type="dxa"/>
          </w:tcPr>
          <w:p w14:paraId="4FC9AFF8" w14:textId="77777777" w:rsidR="00B50050" w:rsidRDefault="00B50050" w:rsidP="0088127C">
            <w:pPr>
              <w:pStyle w:val="OtherTableBody"/>
            </w:pPr>
            <w:r>
              <w:t>0009</w:t>
            </w:r>
          </w:p>
        </w:tc>
        <w:tc>
          <w:tcPr>
            <w:tcW w:w="900" w:type="dxa"/>
          </w:tcPr>
          <w:p w14:paraId="07708D1F" w14:textId="77777777" w:rsidR="00B50050" w:rsidRDefault="00B50050" w:rsidP="0088127C">
            <w:pPr>
              <w:pStyle w:val="OtherTableBody"/>
            </w:pPr>
            <w:r>
              <w:t>3.4.3.15</w:t>
            </w:r>
          </w:p>
        </w:tc>
      </w:tr>
      <w:tr w:rsidR="00B50050" w14:paraId="66E2D565" w14:textId="77777777" w:rsidTr="00195548">
        <w:tc>
          <w:tcPr>
            <w:tcW w:w="3500" w:type="dxa"/>
          </w:tcPr>
          <w:p w14:paraId="25F251DA" w14:textId="77777777" w:rsidR="00B50050" w:rsidRDefault="00B50050" w:rsidP="0088127C">
            <w:pPr>
              <w:pStyle w:val="OtherTableBody"/>
            </w:pPr>
            <w:r>
              <w:t>Ambulatory Status</w:t>
            </w:r>
          </w:p>
        </w:tc>
        <w:tc>
          <w:tcPr>
            <w:tcW w:w="700" w:type="dxa"/>
          </w:tcPr>
          <w:p w14:paraId="5C3ADBB4" w14:textId="77777777" w:rsidR="00B50050" w:rsidRDefault="00B50050" w:rsidP="0088127C">
            <w:pPr>
              <w:pStyle w:val="OtherTableBody"/>
            </w:pPr>
            <w:r>
              <w:t>00145</w:t>
            </w:r>
          </w:p>
        </w:tc>
        <w:tc>
          <w:tcPr>
            <w:tcW w:w="600" w:type="dxa"/>
          </w:tcPr>
          <w:p w14:paraId="590B7B7B" w14:textId="77777777" w:rsidR="00B50050" w:rsidRDefault="00B50050" w:rsidP="0088127C">
            <w:pPr>
              <w:pStyle w:val="OtherTableBody"/>
            </w:pPr>
            <w:r>
              <w:t>IN2</w:t>
            </w:r>
          </w:p>
        </w:tc>
        <w:tc>
          <w:tcPr>
            <w:tcW w:w="600" w:type="dxa"/>
          </w:tcPr>
          <w:p w14:paraId="288CF786" w14:textId="77777777" w:rsidR="00B50050" w:rsidRDefault="00B50050" w:rsidP="0088127C">
            <w:pPr>
              <w:pStyle w:val="OtherTableBody"/>
            </w:pPr>
            <w:r>
              <w:t>32</w:t>
            </w:r>
          </w:p>
        </w:tc>
        <w:tc>
          <w:tcPr>
            <w:tcW w:w="600" w:type="dxa"/>
          </w:tcPr>
          <w:p w14:paraId="4300A15A" w14:textId="77777777" w:rsidR="00B50050" w:rsidRDefault="00B50050" w:rsidP="0088127C">
            <w:pPr>
              <w:pStyle w:val="OtherTableBody"/>
            </w:pPr>
            <w:r>
              <w:t>..</w:t>
            </w:r>
          </w:p>
        </w:tc>
        <w:tc>
          <w:tcPr>
            <w:tcW w:w="600" w:type="dxa"/>
          </w:tcPr>
          <w:p w14:paraId="0A3AD317" w14:textId="77777777" w:rsidR="00B50050" w:rsidRDefault="00B50050" w:rsidP="0088127C">
            <w:pPr>
              <w:pStyle w:val="OtherTableBody"/>
            </w:pPr>
          </w:p>
        </w:tc>
        <w:tc>
          <w:tcPr>
            <w:tcW w:w="600" w:type="dxa"/>
          </w:tcPr>
          <w:p w14:paraId="0DC0C139" w14:textId="77777777" w:rsidR="00B50050" w:rsidRDefault="00B50050" w:rsidP="0088127C">
            <w:pPr>
              <w:pStyle w:val="OtherTableBody"/>
            </w:pPr>
            <w:r>
              <w:t>CWE</w:t>
            </w:r>
          </w:p>
        </w:tc>
        <w:tc>
          <w:tcPr>
            <w:tcW w:w="700" w:type="dxa"/>
          </w:tcPr>
          <w:p w14:paraId="36C14D19" w14:textId="77777777" w:rsidR="00B50050" w:rsidRDefault="00B50050" w:rsidP="0088127C">
            <w:pPr>
              <w:pStyle w:val="OtherTableBody"/>
            </w:pPr>
            <w:r>
              <w:t>Y</w:t>
            </w:r>
          </w:p>
        </w:tc>
        <w:tc>
          <w:tcPr>
            <w:tcW w:w="600" w:type="dxa"/>
          </w:tcPr>
          <w:p w14:paraId="30B78410" w14:textId="77777777" w:rsidR="00B50050" w:rsidRDefault="00B50050" w:rsidP="0088127C">
            <w:pPr>
              <w:pStyle w:val="OtherTableBody"/>
            </w:pPr>
            <w:r>
              <w:t>0009</w:t>
            </w:r>
          </w:p>
        </w:tc>
        <w:tc>
          <w:tcPr>
            <w:tcW w:w="900" w:type="dxa"/>
          </w:tcPr>
          <w:p w14:paraId="0B521456" w14:textId="77777777" w:rsidR="00B50050" w:rsidRDefault="00B50050" w:rsidP="0088127C">
            <w:pPr>
              <w:pStyle w:val="OtherTableBody"/>
            </w:pPr>
            <w:r>
              <w:t>6.5.7.32</w:t>
            </w:r>
          </w:p>
        </w:tc>
      </w:tr>
      <w:tr w:rsidR="00B50050" w14:paraId="332B3434" w14:textId="77777777" w:rsidTr="00195548">
        <w:tc>
          <w:tcPr>
            <w:tcW w:w="3500" w:type="dxa"/>
          </w:tcPr>
          <w:p w14:paraId="27217FB3" w14:textId="77777777" w:rsidR="00B50050" w:rsidRDefault="00B50050" w:rsidP="0088127C">
            <w:pPr>
              <w:pStyle w:val="OtherTableBody"/>
            </w:pPr>
            <w:r>
              <w:t>Ambulatory Status</w:t>
            </w:r>
          </w:p>
        </w:tc>
        <w:tc>
          <w:tcPr>
            <w:tcW w:w="700" w:type="dxa"/>
          </w:tcPr>
          <w:p w14:paraId="4B2CC11B" w14:textId="77777777" w:rsidR="00B50050" w:rsidRDefault="00B50050" w:rsidP="0088127C">
            <w:pPr>
              <w:pStyle w:val="OtherTableBody"/>
            </w:pPr>
            <w:r>
              <w:t>00145</w:t>
            </w:r>
          </w:p>
        </w:tc>
        <w:tc>
          <w:tcPr>
            <w:tcW w:w="600" w:type="dxa"/>
          </w:tcPr>
          <w:p w14:paraId="0EF902CD" w14:textId="77777777" w:rsidR="00B50050" w:rsidRDefault="00B50050" w:rsidP="0088127C">
            <w:pPr>
              <w:pStyle w:val="OtherTableBody"/>
            </w:pPr>
            <w:r>
              <w:t>GT1</w:t>
            </w:r>
          </w:p>
        </w:tc>
        <w:tc>
          <w:tcPr>
            <w:tcW w:w="600" w:type="dxa"/>
          </w:tcPr>
          <w:p w14:paraId="01ED2BB9" w14:textId="77777777" w:rsidR="00B50050" w:rsidRDefault="00B50050" w:rsidP="0088127C">
            <w:pPr>
              <w:pStyle w:val="OtherTableBody"/>
            </w:pPr>
            <w:r>
              <w:t>34</w:t>
            </w:r>
          </w:p>
        </w:tc>
        <w:tc>
          <w:tcPr>
            <w:tcW w:w="600" w:type="dxa"/>
          </w:tcPr>
          <w:p w14:paraId="02B302FF" w14:textId="77777777" w:rsidR="00B50050" w:rsidRDefault="00B50050" w:rsidP="0088127C">
            <w:pPr>
              <w:pStyle w:val="OtherTableBody"/>
            </w:pPr>
            <w:r>
              <w:t>..</w:t>
            </w:r>
          </w:p>
        </w:tc>
        <w:tc>
          <w:tcPr>
            <w:tcW w:w="600" w:type="dxa"/>
          </w:tcPr>
          <w:p w14:paraId="28869941" w14:textId="77777777" w:rsidR="00B50050" w:rsidRDefault="00B50050" w:rsidP="0088127C">
            <w:pPr>
              <w:pStyle w:val="OtherTableBody"/>
            </w:pPr>
          </w:p>
        </w:tc>
        <w:tc>
          <w:tcPr>
            <w:tcW w:w="600" w:type="dxa"/>
          </w:tcPr>
          <w:p w14:paraId="4EB207F5" w14:textId="77777777" w:rsidR="00B50050" w:rsidRDefault="00B50050" w:rsidP="0088127C">
            <w:pPr>
              <w:pStyle w:val="OtherTableBody"/>
            </w:pPr>
            <w:r>
              <w:t>CWE</w:t>
            </w:r>
          </w:p>
        </w:tc>
        <w:tc>
          <w:tcPr>
            <w:tcW w:w="700" w:type="dxa"/>
          </w:tcPr>
          <w:p w14:paraId="1EE820CA" w14:textId="77777777" w:rsidR="00B50050" w:rsidRDefault="00B50050" w:rsidP="0088127C">
            <w:pPr>
              <w:pStyle w:val="OtherTableBody"/>
            </w:pPr>
            <w:r>
              <w:t>Y</w:t>
            </w:r>
          </w:p>
        </w:tc>
        <w:tc>
          <w:tcPr>
            <w:tcW w:w="600" w:type="dxa"/>
          </w:tcPr>
          <w:p w14:paraId="4A3EB69B" w14:textId="77777777" w:rsidR="00B50050" w:rsidRDefault="00B50050" w:rsidP="0088127C">
            <w:pPr>
              <w:pStyle w:val="OtherTableBody"/>
            </w:pPr>
            <w:r>
              <w:t>0009</w:t>
            </w:r>
          </w:p>
        </w:tc>
        <w:tc>
          <w:tcPr>
            <w:tcW w:w="900" w:type="dxa"/>
          </w:tcPr>
          <w:p w14:paraId="62F02E40" w14:textId="77777777" w:rsidR="00B50050" w:rsidRDefault="00B50050" w:rsidP="0088127C">
            <w:pPr>
              <w:pStyle w:val="OtherTableBody"/>
            </w:pPr>
            <w:r>
              <w:t>6.5.5.34</w:t>
            </w:r>
          </w:p>
        </w:tc>
      </w:tr>
      <w:tr w:rsidR="00B50050" w14:paraId="21B65E8C" w14:textId="77777777" w:rsidTr="00195548">
        <w:tc>
          <w:tcPr>
            <w:tcW w:w="3500" w:type="dxa"/>
          </w:tcPr>
          <w:p w14:paraId="1B7E7866" w14:textId="77777777" w:rsidR="00B50050" w:rsidRDefault="00B50050" w:rsidP="0088127C">
            <w:pPr>
              <w:pStyle w:val="OtherTableBody"/>
            </w:pPr>
            <w:r>
              <w:t>Amount for Doctors Treatment</w:t>
            </w:r>
          </w:p>
        </w:tc>
        <w:tc>
          <w:tcPr>
            <w:tcW w:w="700" w:type="dxa"/>
          </w:tcPr>
          <w:p w14:paraId="5DDD9BCC" w14:textId="77777777" w:rsidR="00B50050" w:rsidRDefault="00B50050" w:rsidP="0088127C">
            <w:pPr>
              <w:pStyle w:val="OtherTableBody"/>
            </w:pPr>
            <w:r>
              <w:t>01931</w:t>
            </w:r>
          </w:p>
        </w:tc>
        <w:tc>
          <w:tcPr>
            <w:tcW w:w="600" w:type="dxa"/>
          </w:tcPr>
          <w:p w14:paraId="19AECA89" w14:textId="77777777" w:rsidR="00B50050" w:rsidRDefault="00B50050" w:rsidP="0088127C">
            <w:pPr>
              <w:pStyle w:val="OtherTableBody"/>
            </w:pPr>
            <w:r>
              <w:t>IVC</w:t>
            </w:r>
          </w:p>
        </w:tc>
        <w:tc>
          <w:tcPr>
            <w:tcW w:w="600" w:type="dxa"/>
          </w:tcPr>
          <w:p w14:paraId="619CB30C" w14:textId="77777777" w:rsidR="00B50050" w:rsidRDefault="00B50050" w:rsidP="0088127C">
            <w:pPr>
              <w:pStyle w:val="OtherTableBody"/>
            </w:pPr>
            <w:r>
              <w:t>18</w:t>
            </w:r>
          </w:p>
        </w:tc>
        <w:tc>
          <w:tcPr>
            <w:tcW w:w="600" w:type="dxa"/>
          </w:tcPr>
          <w:p w14:paraId="538DC5ED" w14:textId="77777777" w:rsidR="00B50050" w:rsidRDefault="00B50050" w:rsidP="0088127C">
            <w:pPr>
              <w:pStyle w:val="OtherTableBody"/>
            </w:pPr>
            <w:r>
              <w:t>..</w:t>
            </w:r>
          </w:p>
        </w:tc>
        <w:tc>
          <w:tcPr>
            <w:tcW w:w="600" w:type="dxa"/>
          </w:tcPr>
          <w:p w14:paraId="00EEE487" w14:textId="77777777" w:rsidR="00B50050" w:rsidRDefault="00B50050" w:rsidP="0088127C">
            <w:pPr>
              <w:pStyle w:val="OtherTableBody"/>
            </w:pPr>
          </w:p>
        </w:tc>
        <w:tc>
          <w:tcPr>
            <w:tcW w:w="600" w:type="dxa"/>
          </w:tcPr>
          <w:p w14:paraId="67C1B0D5" w14:textId="77777777" w:rsidR="00B50050" w:rsidRDefault="00B50050" w:rsidP="0088127C">
            <w:pPr>
              <w:pStyle w:val="OtherTableBody"/>
            </w:pPr>
            <w:r>
              <w:t>CP</w:t>
            </w:r>
          </w:p>
        </w:tc>
        <w:tc>
          <w:tcPr>
            <w:tcW w:w="700" w:type="dxa"/>
          </w:tcPr>
          <w:p w14:paraId="0CA9D884" w14:textId="77777777" w:rsidR="00B50050" w:rsidRDefault="00B50050" w:rsidP="0088127C">
            <w:pPr>
              <w:pStyle w:val="OtherTableBody"/>
            </w:pPr>
          </w:p>
        </w:tc>
        <w:tc>
          <w:tcPr>
            <w:tcW w:w="600" w:type="dxa"/>
          </w:tcPr>
          <w:p w14:paraId="6AE3E591" w14:textId="77777777" w:rsidR="00B50050" w:rsidRDefault="00B50050" w:rsidP="0088127C">
            <w:pPr>
              <w:pStyle w:val="OtherTableBody"/>
            </w:pPr>
          </w:p>
        </w:tc>
        <w:tc>
          <w:tcPr>
            <w:tcW w:w="900" w:type="dxa"/>
          </w:tcPr>
          <w:p w14:paraId="43EACC8F" w14:textId="77777777" w:rsidR="00B50050" w:rsidRDefault="00B50050" w:rsidP="0088127C">
            <w:pPr>
              <w:pStyle w:val="OtherTableBody"/>
            </w:pPr>
            <w:r>
              <w:t>16.4.2.18</w:t>
            </w:r>
          </w:p>
        </w:tc>
      </w:tr>
      <w:tr w:rsidR="00B50050" w14:paraId="143DC723" w14:textId="77777777" w:rsidTr="00195548">
        <w:tc>
          <w:tcPr>
            <w:tcW w:w="3500" w:type="dxa"/>
          </w:tcPr>
          <w:p w14:paraId="6C55D71B" w14:textId="77777777" w:rsidR="00B50050" w:rsidRDefault="00B50050" w:rsidP="0088127C">
            <w:pPr>
              <w:pStyle w:val="OtherTableBody"/>
            </w:pPr>
            <w:r>
              <w:t>Amount PP</w:t>
            </w:r>
          </w:p>
        </w:tc>
        <w:tc>
          <w:tcPr>
            <w:tcW w:w="700" w:type="dxa"/>
          </w:tcPr>
          <w:p w14:paraId="342A1421" w14:textId="77777777" w:rsidR="00B50050" w:rsidRDefault="00B50050" w:rsidP="0088127C">
            <w:pPr>
              <w:pStyle w:val="OtherTableBody"/>
            </w:pPr>
            <w:r>
              <w:t>01992</w:t>
            </w:r>
          </w:p>
        </w:tc>
        <w:tc>
          <w:tcPr>
            <w:tcW w:w="600" w:type="dxa"/>
          </w:tcPr>
          <w:p w14:paraId="4D53106D" w14:textId="77777777" w:rsidR="00B50050" w:rsidRDefault="00B50050" w:rsidP="0088127C">
            <w:pPr>
              <w:pStyle w:val="OtherTableBody"/>
            </w:pPr>
            <w:r>
              <w:t>PSL</w:t>
            </w:r>
          </w:p>
        </w:tc>
        <w:tc>
          <w:tcPr>
            <w:tcW w:w="600" w:type="dxa"/>
          </w:tcPr>
          <w:p w14:paraId="06AA08A8" w14:textId="77777777" w:rsidR="00B50050" w:rsidRDefault="00B50050" w:rsidP="0088127C">
            <w:pPr>
              <w:pStyle w:val="OtherTableBody"/>
            </w:pPr>
            <w:r>
              <w:t>38</w:t>
            </w:r>
          </w:p>
        </w:tc>
        <w:tc>
          <w:tcPr>
            <w:tcW w:w="600" w:type="dxa"/>
          </w:tcPr>
          <w:p w14:paraId="441ACD74" w14:textId="77777777" w:rsidR="00B50050" w:rsidRDefault="00B50050" w:rsidP="0088127C">
            <w:pPr>
              <w:pStyle w:val="OtherTableBody"/>
            </w:pPr>
            <w:r>
              <w:t>..</w:t>
            </w:r>
          </w:p>
        </w:tc>
        <w:tc>
          <w:tcPr>
            <w:tcW w:w="600" w:type="dxa"/>
          </w:tcPr>
          <w:p w14:paraId="5348AC5D" w14:textId="77777777" w:rsidR="00B50050" w:rsidRDefault="00B50050" w:rsidP="0088127C">
            <w:pPr>
              <w:pStyle w:val="OtherTableBody"/>
            </w:pPr>
          </w:p>
        </w:tc>
        <w:tc>
          <w:tcPr>
            <w:tcW w:w="600" w:type="dxa"/>
          </w:tcPr>
          <w:p w14:paraId="260941BB" w14:textId="77777777" w:rsidR="00B50050" w:rsidRDefault="00B50050" w:rsidP="0088127C">
            <w:pPr>
              <w:pStyle w:val="OtherTableBody"/>
            </w:pPr>
            <w:r>
              <w:t>CP</w:t>
            </w:r>
          </w:p>
        </w:tc>
        <w:tc>
          <w:tcPr>
            <w:tcW w:w="700" w:type="dxa"/>
          </w:tcPr>
          <w:p w14:paraId="4C2B6385" w14:textId="77777777" w:rsidR="00B50050" w:rsidRDefault="00B50050" w:rsidP="0088127C">
            <w:pPr>
              <w:pStyle w:val="OtherTableBody"/>
            </w:pPr>
          </w:p>
        </w:tc>
        <w:tc>
          <w:tcPr>
            <w:tcW w:w="600" w:type="dxa"/>
          </w:tcPr>
          <w:p w14:paraId="3795D52F" w14:textId="77777777" w:rsidR="00B50050" w:rsidRDefault="00B50050" w:rsidP="0088127C">
            <w:pPr>
              <w:pStyle w:val="OtherTableBody"/>
            </w:pPr>
          </w:p>
        </w:tc>
        <w:tc>
          <w:tcPr>
            <w:tcW w:w="900" w:type="dxa"/>
          </w:tcPr>
          <w:p w14:paraId="0A204D2F" w14:textId="77777777" w:rsidR="00B50050" w:rsidRDefault="00B50050" w:rsidP="0088127C">
            <w:pPr>
              <w:pStyle w:val="OtherTableBody"/>
            </w:pPr>
            <w:r>
              <w:t>16.4.6.38</w:t>
            </w:r>
          </w:p>
        </w:tc>
      </w:tr>
      <w:tr w:rsidR="00B50050" w14:paraId="679D13B8" w14:textId="77777777" w:rsidTr="00195548">
        <w:tc>
          <w:tcPr>
            <w:tcW w:w="3500" w:type="dxa"/>
          </w:tcPr>
          <w:p w14:paraId="210D52FF" w14:textId="77777777" w:rsidR="00B50050" w:rsidRDefault="00B50050" w:rsidP="0088127C">
            <w:pPr>
              <w:pStyle w:val="OtherTableBody"/>
            </w:pPr>
            <w:r>
              <w:t>Amount Technical Part</w:t>
            </w:r>
          </w:p>
        </w:tc>
        <w:tc>
          <w:tcPr>
            <w:tcW w:w="700" w:type="dxa"/>
          </w:tcPr>
          <w:p w14:paraId="1735CCD7" w14:textId="77777777" w:rsidR="00B50050" w:rsidRDefault="00B50050" w:rsidP="0088127C">
            <w:pPr>
              <w:pStyle w:val="OtherTableBody"/>
            </w:pPr>
            <w:r>
              <w:t>01997</w:t>
            </w:r>
          </w:p>
        </w:tc>
        <w:tc>
          <w:tcPr>
            <w:tcW w:w="600" w:type="dxa"/>
          </w:tcPr>
          <w:p w14:paraId="06002389" w14:textId="77777777" w:rsidR="00B50050" w:rsidRDefault="00B50050" w:rsidP="0088127C">
            <w:pPr>
              <w:pStyle w:val="OtherTableBody"/>
            </w:pPr>
            <w:r>
              <w:t>PSL</w:t>
            </w:r>
          </w:p>
        </w:tc>
        <w:tc>
          <w:tcPr>
            <w:tcW w:w="600" w:type="dxa"/>
          </w:tcPr>
          <w:p w14:paraId="4E5FE090" w14:textId="77777777" w:rsidR="00B50050" w:rsidRDefault="00B50050" w:rsidP="0088127C">
            <w:pPr>
              <w:pStyle w:val="OtherTableBody"/>
            </w:pPr>
            <w:r>
              <w:t>43</w:t>
            </w:r>
          </w:p>
        </w:tc>
        <w:tc>
          <w:tcPr>
            <w:tcW w:w="600" w:type="dxa"/>
          </w:tcPr>
          <w:p w14:paraId="4F36CB14" w14:textId="77777777" w:rsidR="00B50050" w:rsidRDefault="00B50050" w:rsidP="0088127C">
            <w:pPr>
              <w:pStyle w:val="OtherTableBody"/>
            </w:pPr>
            <w:r>
              <w:t>..</w:t>
            </w:r>
          </w:p>
        </w:tc>
        <w:tc>
          <w:tcPr>
            <w:tcW w:w="600" w:type="dxa"/>
          </w:tcPr>
          <w:p w14:paraId="0419A525" w14:textId="77777777" w:rsidR="00B50050" w:rsidRDefault="00B50050" w:rsidP="0088127C">
            <w:pPr>
              <w:pStyle w:val="OtherTableBody"/>
            </w:pPr>
          </w:p>
        </w:tc>
        <w:tc>
          <w:tcPr>
            <w:tcW w:w="600" w:type="dxa"/>
          </w:tcPr>
          <w:p w14:paraId="66E13EFA" w14:textId="77777777" w:rsidR="00B50050" w:rsidRDefault="00B50050" w:rsidP="0088127C">
            <w:pPr>
              <w:pStyle w:val="OtherTableBody"/>
            </w:pPr>
            <w:r>
              <w:t>CP</w:t>
            </w:r>
          </w:p>
        </w:tc>
        <w:tc>
          <w:tcPr>
            <w:tcW w:w="700" w:type="dxa"/>
          </w:tcPr>
          <w:p w14:paraId="6A39E20C" w14:textId="77777777" w:rsidR="00B50050" w:rsidRDefault="00B50050" w:rsidP="0088127C">
            <w:pPr>
              <w:pStyle w:val="OtherTableBody"/>
            </w:pPr>
          </w:p>
        </w:tc>
        <w:tc>
          <w:tcPr>
            <w:tcW w:w="600" w:type="dxa"/>
          </w:tcPr>
          <w:p w14:paraId="49A1CF69" w14:textId="77777777" w:rsidR="00B50050" w:rsidRDefault="00B50050" w:rsidP="0088127C">
            <w:pPr>
              <w:pStyle w:val="OtherTableBody"/>
            </w:pPr>
          </w:p>
        </w:tc>
        <w:tc>
          <w:tcPr>
            <w:tcW w:w="900" w:type="dxa"/>
          </w:tcPr>
          <w:p w14:paraId="5F9EBBF2" w14:textId="77777777" w:rsidR="00B50050" w:rsidRDefault="00B50050" w:rsidP="0088127C">
            <w:pPr>
              <w:pStyle w:val="OtherTableBody"/>
            </w:pPr>
            <w:r>
              <w:t>16.4.6.43</w:t>
            </w:r>
          </w:p>
        </w:tc>
      </w:tr>
      <w:tr w:rsidR="00B50050" w14:paraId="22AC0615" w14:textId="77777777" w:rsidTr="00195548">
        <w:tc>
          <w:tcPr>
            <w:tcW w:w="3500" w:type="dxa"/>
          </w:tcPr>
          <w:p w14:paraId="100A6DC3" w14:textId="77777777" w:rsidR="00B50050" w:rsidRDefault="00B50050" w:rsidP="0088127C">
            <w:pPr>
              <w:pStyle w:val="OtherTableBody"/>
            </w:pPr>
            <w:r>
              <w:t>Analyte Repeat Status</w:t>
            </w:r>
          </w:p>
        </w:tc>
        <w:tc>
          <w:tcPr>
            <w:tcW w:w="700" w:type="dxa"/>
          </w:tcPr>
          <w:p w14:paraId="7B21853D" w14:textId="77777777" w:rsidR="00B50050" w:rsidRDefault="00B50050" w:rsidP="0088127C">
            <w:pPr>
              <w:pStyle w:val="OtherTableBody"/>
            </w:pPr>
            <w:r>
              <w:t>01425</w:t>
            </w:r>
          </w:p>
        </w:tc>
        <w:tc>
          <w:tcPr>
            <w:tcW w:w="600" w:type="dxa"/>
          </w:tcPr>
          <w:p w14:paraId="5001663A" w14:textId="77777777" w:rsidR="00B50050" w:rsidRDefault="00B50050" w:rsidP="0088127C">
            <w:pPr>
              <w:pStyle w:val="OtherTableBody"/>
            </w:pPr>
            <w:r>
              <w:t>TCD</w:t>
            </w:r>
          </w:p>
        </w:tc>
        <w:tc>
          <w:tcPr>
            <w:tcW w:w="600" w:type="dxa"/>
          </w:tcPr>
          <w:p w14:paraId="60BB9CA7" w14:textId="77777777" w:rsidR="00B50050" w:rsidRDefault="00B50050" w:rsidP="0088127C">
            <w:pPr>
              <w:pStyle w:val="OtherTableBody"/>
            </w:pPr>
            <w:r>
              <w:t>8</w:t>
            </w:r>
          </w:p>
        </w:tc>
        <w:tc>
          <w:tcPr>
            <w:tcW w:w="600" w:type="dxa"/>
          </w:tcPr>
          <w:p w14:paraId="1875ADDA" w14:textId="77777777" w:rsidR="00B50050" w:rsidRDefault="00B50050" w:rsidP="0088127C">
            <w:pPr>
              <w:pStyle w:val="OtherTableBody"/>
            </w:pPr>
            <w:r>
              <w:t>..</w:t>
            </w:r>
          </w:p>
        </w:tc>
        <w:tc>
          <w:tcPr>
            <w:tcW w:w="600" w:type="dxa"/>
          </w:tcPr>
          <w:p w14:paraId="759B4F58" w14:textId="77777777" w:rsidR="00B50050" w:rsidRDefault="00B50050" w:rsidP="0088127C">
            <w:pPr>
              <w:pStyle w:val="OtherTableBody"/>
            </w:pPr>
          </w:p>
        </w:tc>
        <w:tc>
          <w:tcPr>
            <w:tcW w:w="600" w:type="dxa"/>
          </w:tcPr>
          <w:p w14:paraId="623FEA4A" w14:textId="77777777" w:rsidR="00B50050" w:rsidRDefault="00B50050" w:rsidP="0088127C">
            <w:pPr>
              <w:pStyle w:val="OtherTableBody"/>
            </w:pPr>
            <w:r>
              <w:t>CWE</w:t>
            </w:r>
          </w:p>
        </w:tc>
        <w:tc>
          <w:tcPr>
            <w:tcW w:w="700" w:type="dxa"/>
          </w:tcPr>
          <w:p w14:paraId="490BF485" w14:textId="77777777" w:rsidR="00B50050" w:rsidRDefault="00B50050" w:rsidP="0088127C">
            <w:pPr>
              <w:pStyle w:val="OtherTableBody"/>
            </w:pPr>
          </w:p>
        </w:tc>
        <w:tc>
          <w:tcPr>
            <w:tcW w:w="600" w:type="dxa"/>
          </w:tcPr>
          <w:p w14:paraId="6AB071C6" w14:textId="77777777" w:rsidR="00B50050" w:rsidRDefault="00B50050" w:rsidP="0088127C">
            <w:pPr>
              <w:pStyle w:val="OtherTableBody"/>
            </w:pPr>
            <w:r>
              <w:t>0389</w:t>
            </w:r>
          </w:p>
        </w:tc>
        <w:tc>
          <w:tcPr>
            <w:tcW w:w="900" w:type="dxa"/>
          </w:tcPr>
          <w:p w14:paraId="0E09A282" w14:textId="77777777" w:rsidR="00B50050" w:rsidRDefault="00B50050" w:rsidP="0088127C">
            <w:pPr>
              <w:pStyle w:val="OtherTableBody"/>
            </w:pPr>
            <w:r>
              <w:t>13.4.10.8</w:t>
            </w:r>
          </w:p>
        </w:tc>
      </w:tr>
      <w:tr w:rsidR="00B50050" w14:paraId="645F002F" w14:textId="77777777" w:rsidTr="00195548">
        <w:tc>
          <w:tcPr>
            <w:tcW w:w="3500" w:type="dxa"/>
          </w:tcPr>
          <w:p w14:paraId="3C721797" w14:textId="77777777" w:rsidR="00B50050" w:rsidRDefault="00B50050" w:rsidP="0088127C">
            <w:pPr>
              <w:pStyle w:val="OtherTableBody"/>
            </w:pPr>
            <w:r>
              <w:t>Anesthesia Code</w:t>
            </w:r>
          </w:p>
        </w:tc>
        <w:tc>
          <w:tcPr>
            <w:tcW w:w="700" w:type="dxa"/>
          </w:tcPr>
          <w:p w14:paraId="7FFFCC06" w14:textId="77777777" w:rsidR="00B50050" w:rsidRDefault="00B50050" w:rsidP="0088127C">
            <w:pPr>
              <w:pStyle w:val="OtherTableBody"/>
            </w:pPr>
            <w:r>
              <w:t>00399</w:t>
            </w:r>
          </w:p>
        </w:tc>
        <w:tc>
          <w:tcPr>
            <w:tcW w:w="600" w:type="dxa"/>
          </w:tcPr>
          <w:p w14:paraId="13431006" w14:textId="77777777" w:rsidR="00B50050" w:rsidRDefault="00B50050" w:rsidP="0088127C">
            <w:pPr>
              <w:pStyle w:val="OtherTableBody"/>
            </w:pPr>
            <w:r>
              <w:t>PR1</w:t>
            </w:r>
          </w:p>
        </w:tc>
        <w:tc>
          <w:tcPr>
            <w:tcW w:w="600" w:type="dxa"/>
          </w:tcPr>
          <w:p w14:paraId="0ECA63D0" w14:textId="77777777" w:rsidR="00B50050" w:rsidRDefault="00B50050" w:rsidP="0088127C">
            <w:pPr>
              <w:pStyle w:val="OtherTableBody"/>
            </w:pPr>
            <w:r>
              <w:t>9</w:t>
            </w:r>
          </w:p>
        </w:tc>
        <w:tc>
          <w:tcPr>
            <w:tcW w:w="600" w:type="dxa"/>
          </w:tcPr>
          <w:p w14:paraId="0563EDCB" w14:textId="77777777" w:rsidR="00B50050" w:rsidRDefault="00B50050" w:rsidP="0088127C">
            <w:pPr>
              <w:pStyle w:val="OtherTableBody"/>
            </w:pPr>
            <w:r>
              <w:t>..</w:t>
            </w:r>
          </w:p>
        </w:tc>
        <w:tc>
          <w:tcPr>
            <w:tcW w:w="600" w:type="dxa"/>
          </w:tcPr>
          <w:p w14:paraId="65A6464E" w14:textId="77777777" w:rsidR="00B50050" w:rsidRDefault="00B50050" w:rsidP="0088127C">
            <w:pPr>
              <w:pStyle w:val="OtherTableBody"/>
            </w:pPr>
          </w:p>
        </w:tc>
        <w:tc>
          <w:tcPr>
            <w:tcW w:w="600" w:type="dxa"/>
          </w:tcPr>
          <w:p w14:paraId="36E41C11" w14:textId="77777777" w:rsidR="00B50050" w:rsidRDefault="00B50050" w:rsidP="0088127C">
            <w:pPr>
              <w:pStyle w:val="OtherTableBody"/>
            </w:pPr>
            <w:r>
              <w:t>CWE</w:t>
            </w:r>
          </w:p>
        </w:tc>
        <w:tc>
          <w:tcPr>
            <w:tcW w:w="700" w:type="dxa"/>
          </w:tcPr>
          <w:p w14:paraId="68158A12" w14:textId="77777777" w:rsidR="00B50050" w:rsidRDefault="00B50050" w:rsidP="0088127C">
            <w:pPr>
              <w:pStyle w:val="OtherTableBody"/>
            </w:pPr>
          </w:p>
        </w:tc>
        <w:tc>
          <w:tcPr>
            <w:tcW w:w="600" w:type="dxa"/>
          </w:tcPr>
          <w:p w14:paraId="1D5EC2D6" w14:textId="77777777" w:rsidR="00B50050" w:rsidRDefault="00B50050" w:rsidP="0088127C">
            <w:pPr>
              <w:pStyle w:val="OtherTableBody"/>
            </w:pPr>
            <w:r>
              <w:t>0019</w:t>
            </w:r>
          </w:p>
        </w:tc>
        <w:tc>
          <w:tcPr>
            <w:tcW w:w="900" w:type="dxa"/>
          </w:tcPr>
          <w:p w14:paraId="57654D9A" w14:textId="77777777" w:rsidR="00B50050" w:rsidRDefault="00B50050" w:rsidP="0088127C">
            <w:pPr>
              <w:pStyle w:val="OtherTableBody"/>
            </w:pPr>
            <w:r>
              <w:t>6.5.4.9</w:t>
            </w:r>
          </w:p>
        </w:tc>
      </w:tr>
      <w:tr w:rsidR="00B50050" w14:paraId="1B3C5823" w14:textId="77777777" w:rsidTr="00195548">
        <w:tc>
          <w:tcPr>
            <w:tcW w:w="3500" w:type="dxa"/>
          </w:tcPr>
          <w:p w14:paraId="2B96F2DA" w14:textId="77777777" w:rsidR="00B50050" w:rsidRDefault="00B50050" w:rsidP="0088127C">
            <w:pPr>
              <w:pStyle w:val="OtherTableBody"/>
            </w:pPr>
            <w:r>
              <w:t>Anesthesia Minutes</w:t>
            </w:r>
          </w:p>
        </w:tc>
        <w:tc>
          <w:tcPr>
            <w:tcW w:w="700" w:type="dxa"/>
          </w:tcPr>
          <w:p w14:paraId="58EF5EA0" w14:textId="77777777" w:rsidR="00B50050" w:rsidRDefault="00B50050" w:rsidP="0088127C">
            <w:pPr>
              <w:pStyle w:val="OtherTableBody"/>
            </w:pPr>
            <w:r>
              <w:t>00400</w:t>
            </w:r>
          </w:p>
        </w:tc>
        <w:tc>
          <w:tcPr>
            <w:tcW w:w="600" w:type="dxa"/>
          </w:tcPr>
          <w:p w14:paraId="720DFA43" w14:textId="77777777" w:rsidR="00B50050" w:rsidRDefault="00B50050" w:rsidP="0088127C">
            <w:pPr>
              <w:pStyle w:val="OtherTableBody"/>
            </w:pPr>
            <w:r>
              <w:t>PR1</w:t>
            </w:r>
          </w:p>
        </w:tc>
        <w:tc>
          <w:tcPr>
            <w:tcW w:w="600" w:type="dxa"/>
          </w:tcPr>
          <w:p w14:paraId="1D46C9E3" w14:textId="77777777" w:rsidR="00B50050" w:rsidRDefault="00B50050" w:rsidP="0088127C">
            <w:pPr>
              <w:pStyle w:val="OtherTableBody"/>
            </w:pPr>
            <w:r>
              <w:t>10</w:t>
            </w:r>
          </w:p>
        </w:tc>
        <w:tc>
          <w:tcPr>
            <w:tcW w:w="600" w:type="dxa"/>
          </w:tcPr>
          <w:p w14:paraId="3FBBD285" w14:textId="77777777" w:rsidR="00B50050" w:rsidRDefault="00B50050" w:rsidP="0088127C">
            <w:pPr>
              <w:pStyle w:val="OtherTableBody"/>
            </w:pPr>
            <w:r>
              <w:t>..</w:t>
            </w:r>
          </w:p>
        </w:tc>
        <w:tc>
          <w:tcPr>
            <w:tcW w:w="600" w:type="dxa"/>
          </w:tcPr>
          <w:p w14:paraId="238815FB" w14:textId="77777777" w:rsidR="00B50050" w:rsidRDefault="00B50050" w:rsidP="0088127C">
            <w:pPr>
              <w:pStyle w:val="OtherTableBody"/>
            </w:pPr>
            <w:r>
              <w:t>4=</w:t>
            </w:r>
          </w:p>
        </w:tc>
        <w:tc>
          <w:tcPr>
            <w:tcW w:w="600" w:type="dxa"/>
          </w:tcPr>
          <w:p w14:paraId="36BFF39C" w14:textId="77777777" w:rsidR="00B50050" w:rsidRDefault="00B50050" w:rsidP="0088127C">
            <w:pPr>
              <w:pStyle w:val="OtherTableBody"/>
            </w:pPr>
            <w:r>
              <w:t>NM</w:t>
            </w:r>
          </w:p>
        </w:tc>
        <w:tc>
          <w:tcPr>
            <w:tcW w:w="700" w:type="dxa"/>
          </w:tcPr>
          <w:p w14:paraId="7CF16EB3" w14:textId="77777777" w:rsidR="00B50050" w:rsidRDefault="00B50050" w:rsidP="0088127C">
            <w:pPr>
              <w:pStyle w:val="OtherTableBody"/>
            </w:pPr>
          </w:p>
        </w:tc>
        <w:tc>
          <w:tcPr>
            <w:tcW w:w="600" w:type="dxa"/>
          </w:tcPr>
          <w:p w14:paraId="5530D0B9" w14:textId="77777777" w:rsidR="00B50050" w:rsidRDefault="00B50050" w:rsidP="0088127C">
            <w:pPr>
              <w:pStyle w:val="OtherTableBody"/>
            </w:pPr>
          </w:p>
        </w:tc>
        <w:tc>
          <w:tcPr>
            <w:tcW w:w="900" w:type="dxa"/>
          </w:tcPr>
          <w:p w14:paraId="4CC4213F" w14:textId="77777777" w:rsidR="00B50050" w:rsidRDefault="00B50050" w:rsidP="0088127C">
            <w:pPr>
              <w:pStyle w:val="OtherTableBody"/>
            </w:pPr>
            <w:r>
              <w:t>6.5.4.10</w:t>
            </w:r>
          </w:p>
        </w:tc>
      </w:tr>
      <w:tr w:rsidR="00B50050" w14:paraId="10E7AFB8" w14:textId="77777777" w:rsidTr="00195548">
        <w:tc>
          <w:tcPr>
            <w:tcW w:w="3500" w:type="dxa"/>
          </w:tcPr>
          <w:p w14:paraId="750DFFEB" w14:textId="77777777" w:rsidR="00B50050" w:rsidRDefault="00B50050" w:rsidP="0088127C">
            <w:pPr>
              <w:pStyle w:val="OtherTableBody"/>
            </w:pPr>
            <w:r>
              <w:t>Anesthesiologist</w:t>
            </w:r>
          </w:p>
        </w:tc>
        <w:tc>
          <w:tcPr>
            <w:tcW w:w="700" w:type="dxa"/>
          </w:tcPr>
          <w:p w14:paraId="351FC5F8" w14:textId="77777777" w:rsidR="00B50050" w:rsidRDefault="00B50050" w:rsidP="0088127C">
            <w:pPr>
              <w:pStyle w:val="OtherTableBody"/>
            </w:pPr>
            <w:r>
              <w:t>00398</w:t>
            </w:r>
          </w:p>
        </w:tc>
        <w:tc>
          <w:tcPr>
            <w:tcW w:w="600" w:type="dxa"/>
          </w:tcPr>
          <w:p w14:paraId="1EFA8EA4" w14:textId="77777777" w:rsidR="00B50050" w:rsidRDefault="00B50050" w:rsidP="0088127C">
            <w:pPr>
              <w:pStyle w:val="OtherTableBody"/>
            </w:pPr>
            <w:r>
              <w:t>PR1</w:t>
            </w:r>
          </w:p>
        </w:tc>
        <w:tc>
          <w:tcPr>
            <w:tcW w:w="600" w:type="dxa"/>
          </w:tcPr>
          <w:p w14:paraId="0D3EF15D" w14:textId="77777777" w:rsidR="00B50050" w:rsidRDefault="00B50050" w:rsidP="0088127C">
            <w:pPr>
              <w:pStyle w:val="OtherTableBody"/>
            </w:pPr>
            <w:r>
              <w:t>8</w:t>
            </w:r>
          </w:p>
        </w:tc>
        <w:tc>
          <w:tcPr>
            <w:tcW w:w="600" w:type="dxa"/>
          </w:tcPr>
          <w:p w14:paraId="42BE30B6" w14:textId="77777777" w:rsidR="00B50050" w:rsidRDefault="00B50050" w:rsidP="0088127C">
            <w:pPr>
              <w:pStyle w:val="OtherTableBody"/>
            </w:pPr>
            <w:r>
              <w:t>..</w:t>
            </w:r>
          </w:p>
        </w:tc>
        <w:tc>
          <w:tcPr>
            <w:tcW w:w="600" w:type="dxa"/>
          </w:tcPr>
          <w:p w14:paraId="155F8B3D" w14:textId="77777777" w:rsidR="00B50050" w:rsidRDefault="00B50050" w:rsidP="0088127C">
            <w:pPr>
              <w:pStyle w:val="OtherTableBody"/>
            </w:pPr>
          </w:p>
        </w:tc>
        <w:tc>
          <w:tcPr>
            <w:tcW w:w="600" w:type="dxa"/>
          </w:tcPr>
          <w:p w14:paraId="0D6D63D4" w14:textId="77777777" w:rsidR="00B50050" w:rsidRDefault="00B50050" w:rsidP="0088127C">
            <w:pPr>
              <w:pStyle w:val="OtherTableBody"/>
            </w:pPr>
            <w:r>
              <w:t>-</w:t>
            </w:r>
          </w:p>
        </w:tc>
        <w:tc>
          <w:tcPr>
            <w:tcW w:w="700" w:type="dxa"/>
          </w:tcPr>
          <w:p w14:paraId="389B6620" w14:textId="77777777" w:rsidR="00B50050" w:rsidRDefault="00B50050" w:rsidP="0088127C">
            <w:pPr>
              <w:pStyle w:val="OtherTableBody"/>
            </w:pPr>
          </w:p>
        </w:tc>
        <w:tc>
          <w:tcPr>
            <w:tcW w:w="600" w:type="dxa"/>
          </w:tcPr>
          <w:p w14:paraId="3CA9B69D" w14:textId="77777777" w:rsidR="00B50050" w:rsidRDefault="00B50050" w:rsidP="0088127C">
            <w:pPr>
              <w:pStyle w:val="OtherTableBody"/>
            </w:pPr>
          </w:p>
        </w:tc>
        <w:tc>
          <w:tcPr>
            <w:tcW w:w="900" w:type="dxa"/>
          </w:tcPr>
          <w:p w14:paraId="55CF6878" w14:textId="77777777" w:rsidR="00B50050" w:rsidRDefault="00B50050" w:rsidP="0088127C">
            <w:pPr>
              <w:pStyle w:val="OtherTableBody"/>
            </w:pPr>
            <w:r>
              <w:t>6.5.4.8</w:t>
            </w:r>
          </w:p>
        </w:tc>
      </w:tr>
      <w:tr w:rsidR="00B50050" w14:paraId="5C2962CE" w14:textId="77777777" w:rsidTr="00195548">
        <w:tc>
          <w:tcPr>
            <w:tcW w:w="3500" w:type="dxa"/>
          </w:tcPr>
          <w:p w14:paraId="234CDD71" w14:textId="77777777" w:rsidR="00B50050" w:rsidRDefault="00B50050" w:rsidP="0088127C">
            <w:pPr>
              <w:pStyle w:val="OtherTableBody"/>
            </w:pPr>
            <w:r>
              <w:t>Answer Choices</w:t>
            </w:r>
          </w:p>
        </w:tc>
        <w:tc>
          <w:tcPr>
            <w:tcW w:w="700" w:type="dxa"/>
          </w:tcPr>
          <w:p w14:paraId="56D80959" w14:textId="77777777" w:rsidR="00B50050" w:rsidRDefault="00B50050" w:rsidP="0088127C">
            <w:pPr>
              <w:pStyle w:val="OtherTableBody"/>
            </w:pPr>
            <w:r>
              <w:t>03451</w:t>
            </w:r>
          </w:p>
        </w:tc>
        <w:tc>
          <w:tcPr>
            <w:tcW w:w="600" w:type="dxa"/>
          </w:tcPr>
          <w:p w14:paraId="38EB783E" w14:textId="77777777" w:rsidR="00B50050" w:rsidRDefault="00B50050" w:rsidP="0088127C">
            <w:pPr>
              <w:pStyle w:val="OtherTableBody"/>
            </w:pPr>
            <w:r>
              <w:t>OMC</w:t>
            </w:r>
          </w:p>
        </w:tc>
        <w:tc>
          <w:tcPr>
            <w:tcW w:w="600" w:type="dxa"/>
          </w:tcPr>
          <w:p w14:paraId="3C70C55B" w14:textId="77777777" w:rsidR="00B50050" w:rsidRDefault="00B50050" w:rsidP="0088127C">
            <w:pPr>
              <w:pStyle w:val="OtherTableBody"/>
            </w:pPr>
            <w:r>
              <w:t>11</w:t>
            </w:r>
          </w:p>
        </w:tc>
        <w:tc>
          <w:tcPr>
            <w:tcW w:w="600" w:type="dxa"/>
          </w:tcPr>
          <w:p w14:paraId="4D4FFDF0" w14:textId="77777777" w:rsidR="00B50050" w:rsidRDefault="00B50050" w:rsidP="0088127C">
            <w:pPr>
              <w:pStyle w:val="OtherTableBody"/>
            </w:pPr>
            <w:r>
              <w:t>..</w:t>
            </w:r>
          </w:p>
        </w:tc>
        <w:tc>
          <w:tcPr>
            <w:tcW w:w="600" w:type="dxa"/>
          </w:tcPr>
          <w:p w14:paraId="10CDBDC7" w14:textId="77777777" w:rsidR="00B50050" w:rsidRDefault="00B50050" w:rsidP="0088127C">
            <w:pPr>
              <w:pStyle w:val="OtherTableBody"/>
            </w:pPr>
          </w:p>
        </w:tc>
        <w:tc>
          <w:tcPr>
            <w:tcW w:w="600" w:type="dxa"/>
          </w:tcPr>
          <w:p w14:paraId="3FF629C0" w14:textId="77777777" w:rsidR="00B50050" w:rsidRDefault="00B50050" w:rsidP="0088127C">
            <w:pPr>
              <w:pStyle w:val="OtherTableBody"/>
            </w:pPr>
            <w:r>
              <w:t>CWE</w:t>
            </w:r>
          </w:p>
        </w:tc>
        <w:tc>
          <w:tcPr>
            <w:tcW w:w="700" w:type="dxa"/>
          </w:tcPr>
          <w:p w14:paraId="61AC75E7" w14:textId="77777777" w:rsidR="00B50050" w:rsidRDefault="00B50050" w:rsidP="0088127C">
            <w:pPr>
              <w:pStyle w:val="OtherTableBody"/>
            </w:pPr>
            <w:r>
              <w:t>Y</w:t>
            </w:r>
          </w:p>
        </w:tc>
        <w:tc>
          <w:tcPr>
            <w:tcW w:w="600" w:type="dxa"/>
          </w:tcPr>
          <w:p w14:paraId="3033FFE0" w14:textId="77777777" w:rsidR="00B50050" w:rsidRDefault="00B50050" w:rsidP="0088127C">
            <w:pPr>
              <w:pStyle w:val="OtherTableBody"/>
            </w:pPr>
            <w:r>
              <w:t>0665</w:t>
            </w:r>
          </w:p>
        </w:tc>
        <w:tc>
          <w:tcPr>
            <w:tcW w:w="900" w:type="dxa"/>
          </w:tcPr>
          <w:p w14:paraId="55EC0FDD" w14:textId="77777777" w:rsidR="00B50050" w:rsidRDefault="00B50050" w:rsidP="0088127C">
            <w:pPr>
              <w:pStyle w:val="OtherTableBody"/>
            </w:pPr>
            <w:r>
              <w:t>8.8.16.11</w:t>
            </w:r>
          </w:p>
        </w:tc>
      </w:tr>
      <w:tr w:rsidR="00B50050" w14:paraId="5FC91C2D" w14:textId="77777777" w:rsidTr="00195548">
        <w:tc>
          <w:tcPr>
            <w:tcW w:w="3500" w:type="dxa"/>
          </w:tcPr>
          <w:p w14:paraId="3AC06AA7" w14:textId="77777777" w:rsidR="00B50050" w:rsidRDefault="00B50050" w:rsidP="0088127C">
            <w:pPr>
              <w:pStyle w:val="OtherTableBody"/>
            </w:pPr>
            <w:r>
              <w:t>Answer Required</w:t>
            </w:r>
          </w:p>
        </w:tc>
        <w:tc>
          <w:tcPr>
            <w:tcW w:w="700" w:type="dxa"/>
          </w:tcPr>
          <w:p w14:paraId="02C85F24" w14:textId="77777777" w:rsidR="00B50050" w:rsidRDefault="00B50050" w:rsidP="0088127C">
            <w:pPr>
              <w:pStyle w:val="OtherTableBody"/>
            </w:pPr>
            <w:r>
              <w:t>03447</w:t>
            </w:r>
          </w:p>
        </w:tc>
        <w:tc>
          <w:tcPr>
            <w:tcW w:w="600" w:type="dxa"/>
          </w:tcPr>
          <w:p w14:paraId="5BF68CB7" w14:textId="77777777" w:rsidR="00B50050" w:rsidRDefault="00B50050" w:rsidP="0088127C">
            <w:pPr>
              <w:pStyle w:val="OtherTableBody"/>
            </w:pPr>
            <w:r>
              <w:t>OMC</w:t>
            </w:r>
          </w:p>
        </w:tc>
        <w:tc>
          <w:tcPr>
            <w:tcW w:w="600" w:type="dxa"/>
          </w:tcPr>
          <w:p w14:paraId="1C8141DE" w14:textId="77777777" w:rsidR="00B50050" w:rsidRDefault="00B50050" w:rsidP="0088127C">
            <w:pPr>
              <w:pStyle w:val="OtherTableBody"/>
            </w:pPr>
            <w:r>
              <w:t>7</w:t>
            </w:r>
          </w:p>
        </w:tc>
        <w:tc>
          <w:tcPr>
            <w:tcW w:w="600" w:type="dxa"/>
          </w:tcPr>
          <w:p w14:paraId="25C8B605" w14:textId="77777777" w:rsidR="00B50050" w:rsidRDefault="00B50050" w:rsidP="0088127C">
            <w:pPr>
              <w:pStyle w:val="OtherTableBody"/>
            </w:pPr>
            <w:r>
              <w:t>..</w:t>
            </w:r>
          </w:p>
        </w:tc>
        <w:tc>
          <w:tcPr>
            <w:tcW w:w="600" w:type="dxa"/>
          </w:tcPr>
          <w:p w14:paraId="1FFBA586" w14:textId="77777777" w:rsidR="00B50050" w:rsidRDefault="00B50050" w:rsidP="0088127C">
            <w:pPr>
              <w:pStyle w:val="OtherTableBody"/>
            </w:pPr>
          </w:p>
        </w:tc>
        <w:tc>
          <w:tcPr>
            <w:tcW w:w="600" w:type="dxa"/>
          </w:tcPr>
          <w:p w14:paraId="1409D901" w14:textId="77777777" w:rsidR="00B50050" w:rsidRDefault="00B50050" w:rsidP="0088127C">
            <w:pPr>
              <w:pStyle w:val="OtherTableBody"/>
            </w:pPr>
            <w:r>
              <w:t>ID</w:t>
            </w:r>
          </w:p>
        </w:tc>
        <w:tc>
          <w:tcPr>
            <w:tcW w:w="700" w:type="dxa"/>
          </w:tcPr>
          <w:p w14:paraId="58D6AE3D" w14:textId="77777777" w:rsidR="00B50050" w:rsidRDefault="00B50050" w:rsidP="0088127C">
            <w:pPr>
              <w:pStyle w:val="OtherTableBody"/>
            </w:pPr>
          </w:p>
        </w:tc>
        <w:tc>
          <w:tcPr>
            <w:tcW w:w="600" w:type="dxa"/>
          </w:tcPr>
          <w:p w14:paraId="3EE740D0" w14:textId="77777777" w:rsidR="00B50050" w:rsidRDefault="00B50050" w:rsidP="0088127C">
            <w:pPr>
              <w:pStyle w:val="OtherTableBody"/>
            </w:pPr>
            <w:r>
              <w:t>0136</w:t>
            </w:r>
          </w:p>
        </w:tc>
        <w:tc>
          <w:tcPr>
            <w:tcW w:w="900" w:type="dxa"/>
          </w:tcPr>
          <w:p w14:paraId="48AE3F8F" w14:textId="77777777" w:rsidR="00B50050" w:rsidRDefault="00B50050" w:rsidP="0088127C">
            <w:pPr>
              <w:pStyle w:val="OtherTableBody"/>
            </w:pPr>
            <w:r>
              <w:t>8.8.16.7</w:t>
            </w:r>
          </w:p>
        </w:tc>
      </w:tr>
      <w:tr w:rsidR="00B50050" w14:paraId="046D33FA" w14:textId="77777777" w:rsidTr="00195548">
        <w:tc>
          <w:tcPr>
            <w:tcW w:w="3500" w:type="dxa"/>
          </w:tcPr>
          <w:p w14:paraId="414AD246" w14:textId="77777777" w:rsidR="00B50050" w:rsidRDefault="00B50050" w:rsidP="0088127C">
            <w:pPr>
              <w:pStyle w:val="OtherTableBody"/>
            </w:pPr>
            <w:r>
              <w:t>Anticipated Price</w:t>
            </w:r>
          </w:p>
        </w:tc>
        <w:tc>
          <w:tcPr>
            <w:tcW w:w="700" w:type="dxa"/>
          </w:tcPr>
          <w:p w14:paraId="6E719ECB" w14:textId="77777777" w:rsidR="00B50050" w:rsidRDefault="00B50050" w:rsidP="0088127C">
            <w:pPr>
              <w:pStyle w:val="OtherTableBody"/>
            </w:pPr>
            <w:r>
              <w:t>00285</w:t>
            </w:r>
          </w:p>
        </w:tc>
        <w:tc>
          <w:tcPr>
            <w:tcW w:w="600" w:type="dxa"/>
          </w:tcPr>
          <w:p w14:paraId="17E5CA02" w14:textId="77777777" w:rsidR="00B50050" w:rsidRDefault="00B50050" w:rsidP="0088127C">
            <w:pPr>
              <w:pStyle w:val="OtherTableBody"/>
            </w:pPr>
            <w:r>
              <w:t>RQ1</w:t>
            </w:r>
          </w:p>
        </w:tc>
        <w:tc>
          <w:tcPr>
            <w:tcW w:w="600" w:type="dxa"/>
          </w:tcPr>
          <w:p w14:paraId="658376BB" w14:textId="77777777" w:rsidR="00B50050" w:rsidRDefault="00B50050" w:rsidP="0088127C">
            <w:pPr>
              <w:pStyle w:val="OtherTableBody"/>
            </w:pPr>
            <w:r>
              <w:t>1</w:t>
            </w:r>
          </w:p>
        </w:tc>
        <w:tc>
          <w:tcPr>
            <w:tcW w:w="600" w:type="dxa"/>
          </w:tcPr>
          <w:p w14:paraId="7F6ED320" w14:textId="77777777" w:rsidR="00B50050" w:rsidRDefault="00B50050" w:rsidP="0088127C">
            <w:pPr>
              <w:pStyle w:val="OtherTableBody"/>
            </w:pPr>
            <w:r>
              <w:t>..</w:t>
            </w:r>
          </w:p>
        </w:tc>
        <w:tc>
          <w:tcPr>
            <w:tcW w:w="600" w:type="dxa"/>
          </w:tcPr>
          <w:p w14:paraId="59A661BE" w14:textId="77777777" w:rsidR="00B50050" w:rsidRDefault="00B50050" w:rsidP="0088127C">
            <w:pPr>
              <w:pStyle w:val="OtherTableBody"/>
            </w:pPr>
            <w:r>
              <w:t>10=</w:t>
            </w:r>
          </w:p>
        </w:tc>
        <w:tc>
          <w:tcPr>
            <w:tcW w:w="600" w:type="dxa"/>
          </w:tcPr>
          <w:p w14:paraId="5F009E3F" w14:textId="77777777" w:rsidR="00B50050" w:rsidRDefault="00B50050" w:rsidP="0088127C">
            <w:pPr>
              <w:pStyle w:val="OtherTableBody"/>
            </w:pPr>
            <w:r>
              <w:t>ST</w:t>
            </w:r>
          </w:p>
        </w:tc>
        <w:tc>
          <w:tcPr>
            <w:tcW w:w="700" w:type="dxa"/>
          </w:tcPr>
          <w:p w14:paraId="35C3CA21" w14:textId="77777777" w:rsidR="00B50050" w:rsidRDefault="00B50050" w:rsidP="0088127C">
            <w:pPr>
              <w:pStyle w:val="OtherTableBody"/>
            </w:pPr>
          </w:p>
        </w:tc>
        <w:tc>
          <w:tcPr>
            <w:tcW w:w="600" w:type="dxa"/>
          </w:tcPr>
          <w:p w14:paraId="332E1567" w14:textId="77777777" w:rsidR="00B50050" w:rsidRDefault="00B50050" w:rsidP="0088127C">
            <w:pPr>
              <w:pStyle w:val="OtherTableBody"/>
            </w:pPr>
          </w:p>
        </w:tc>
        <w:tc>
          <w:tcPr>
            <w:tcW w:w="900" w:type="dxa"/>
          </w:tcPr>
          <w:p w14:paraId="09F7D9DA" w14:textId="77777777" w:rsidR="00B50050" w:rsidRDefault="00B50050" w:rsidP="0088127C">
            <w:pPr>
              <w:pStyle w:val="OtherTableBody"/>
            </w:pPr>
            <w:r>
              <w:t>4.11.2.1</w:t>
            </w:r>
          </w:p>
        </w:tc>
      </w:tr>
      <w:tr w:rsidR="00B50050" w14:paraId="4F14126B" w14:textId="77777777" w:rsidTr="00195548">
        <w:tc>
          <w:tcPr>
            <w:tcW w:w="3500" w:type="dxa"/>
          </w:tcPr>
          <w:p w14:paraId="6C6F9EA3" w14:textId="77777777" w:rsidR="00B50050" w:rsidRDefault="00B50050" w:rsidP="0088127C">
            <w:pPr>
              <w:pStyle w:val="OtherTableBody"/>
            </w:pPr>
            <w:r>
              <w:t>Anticipated Problem Resolution Date/Time</w:t>
            </w:r>
          </w:p>
        </w:tc>
        <w:tc>
          <w:tcPr>
            <w:tcW w:w="700" w:type="dxa"/>
          </w:tcPr>
          <w:p w14:paraId="1125C27D" w14:textId="77777777" w:rsidR="00B50050" w:rsidRDefault="00B50050" w:rsidP="0088127C">
            <w:pPr>
              <w:pStyle w:val="OtherTableBody"/>
            </w:pPr>
            <w:r>
              <w:t>00843</w:t>
            </w:r>
          </w:p>
        </w:tc>
        <w:tc>
          <w:tcPr>
            <w:tcW w:w="600" w:type="dxa"/>
          </w:tcPr>
          <w:p w14:paraId="70A2DED8" w14:textId="77777777" w:rsidR="00B50050" w:rsidRDefault="00B50050" w:rsidP="0088127C">
            <w:pPr>
              <w:pStyle w:val="OtherTableBody"/>
            </w:pPr>
            <w:r>
              <w:t>PRB</w:t>
            </w:r>
          </w:p>
        </w:tc>
        <w:tc>
          <w:tcPr>
            <w:tcW w:w="600" w:type="dxa"/>
          </w:tcPr>
          <w:p w14:paraId="334BEF78" w14:textId="77777777" w:rsidR="00B50050" w:rsidRDefault="00B50050" w:rsidP="0088127C">
            <w:pPr>
              <w:pStyle w:val="OtherTableBody"/>
            </w:pPr>
            <w:r>
              <w:t>8</w:t>
            </w:r>
          </w:p>
        </w:tc>
        <w:tc>
          <w:tcPr>
            <w:tcW w:w="600" w:type="dxa"/>
          </w:tcPr>
          <w:p w14:paraId="032E90C2" w14:textId="77777777" w:rsidR="00B50050" w:rsidRDefault="00B50050" w:rsidP="0088127C">
            <w:pPr>
              <w:pStyle w:val="OtherTableBody"/>
            </w:pPr>
            <w:r>
              <w:t>..</w:t>
            </w:r>
          </w:p>
        </w:tc>
        <w:tc>
          <w:tcPr>
            <w:tcW w:w="600" w:type="dxa"/>
          </w:tcPr>
          <w:p w14:paraId="2C7424DD" w14:textId="77777777" w:rsidR="00B50050" w:rsidRDefault="00B50050" w:rsidP="0088127C">
            <w:pPr>
              <w:pStyle w:val="OtherTableBody"/>
            </w:pPr>
          </w:p>
        </w:tc>
        <w:tc>
          <w:tcPr>
            <w:tcW w:w="600" w:type="dxa"/>
          </w:tcPr>
          <w:p w14:paraId="7EB70993" w14:textId="77777777" w:rsidR="00B50050" w:rsidRDefault="00B50050" w:rsidP="0088127C">
            <w:pPr>
              <w:pStyle w:val="OtherTableBody"/>
            </w:pPr>
            <w:r>
              <w:t>DTM</w:t>
            </w:r>
          </w:p>
        </w:tc>
        <w:tc>
          <w:tcPr>
            <w:tcW w:w="700" w:type="dxa"/>
          </w:tcPr>
          <w:p w14:paraId="4EF754B2" w14:textId="77777777" w:rsidR="00B50050" w:rsidRDefault="00B50050" w:rsidP="0088127C">
            <w:pPr>
              <w:pStyle w:val="OtherTableBody"/>
            </w:pPr>
          </w:p>
        </w:tc>
        <w:tc>
          <w:tcPr>
            <w:tcW w:w="600" w:type="dxa"/>
          </w:tcPr>
          <w:p w14:paraId="01791A18" w14:textId="77777777" w:rsidR="00B50050" w:rsidRDefault="00B50050" w:rsidP="0088127C">
            <w:pPr>
              <w:pStyle w:val="OtherTableBody"/>
            </w:pPr>
          </w:p>
        </w:tc>
        <w:tc>
          <w:tcPr>
            <w:tcW w:w="900" w:type="dxa"/>
          </w:tcPr>
          <w:p w14:paraId="1DEAADA3" w14:textId="77777777" w:rsidR="00B50050" w:rsidRDefault="00B50050" w:rsidP="0088127C">
            <w:pPr>
              <w:pStyle w:val="OtherTableBody"/>
            </w:pPr>
            <w:r>
              <w:t>12.4.2.8</w:t>
            </w:r>
          </w:p>
        </w:tc>
      </w:tr>
      <w:tr w:rsidR="00B50050" w14:paraId="03A9B265" w14:textId="77777777" w:rsidTr="00195548">
        <w:tc>
          <w:tcPr>
            <w:tcW w:w="3500" w:type="dxa"/>
          </w:tcPr>
          <w:p w14:paraId="50136DCC" w14:textId="77777777" w:rsidR="00B50050" w:rsidRDefault="00B50050" w:rsidP="0088127C">
            <w:pPr>
              <w:pStyle w:val="OtherTableBody"/>
            </w:pPr>
            <w:r>
              <w:t>Aphaeresis Machine Serial Number</w:t>
            </w:r>
          </w:p>
        </w:tc>
        <w:tc>
          <w:tcPr>
            <w:tcW w:w="700" w:type="dxa"/>
          </w:tcPr>
          <w:p w14:paraId="146801E1" w14:textId="77777777" w:rsidR="00B50050" w:rsidRDefault="00B50050" w:rsidP="0088127C">
            <w:pPr>
              <w:pStyle w:val="OtherTableBody"/>
            </w:pPr>
            <w:r>
              <w:t>03365</w:t>
            </w:r>
          </w:p>
        </w:tc>
        <w:tc>
          <w:tcPr>
            <w:tcW w:w="600" w:type="dxa"/>
          </w:tcPr>
          <w:p w14:paraId="751CD540" w14:textId="77777777" w:rsidR="00B50050" w:rsidRDefault="00B50050" w:rsidP="0088127C">
            <w:pPr>
              <w:pStyle w:val="OtherTableBody"/>
            </w:pPr>
            <w:r>
              <w:t>DON</w:t>
            </w:r>
          </w:p>
        </w:tc>
        <w:tc>
          <w:tcPr>
            <w:tcW w:w="600" w:type="dxa"/>
          </w:tcPr>
          <w:p w14:paraId="6E2DE126" w14:textId="77777777" w:rsidR="00B50050" w:rsidRDefault="00B50050" w:rsidP="0088127C">
            <w:pPr>
              <w:pStyle w:val="OtherTableBody"/>
            </w:pPr>
            <w:r>
              <w:t>26</w:t>
            </w:r>
          </w:p>
        </w:tc>
        <w:tc>
          <w:tcPr>
            <w:tcW w:w="600" w:type="dxa"/>
          </w:tcPr>
          <w:p w14:paraId="71235408" w14:textId="77777777" w:rsidR="00B50050" w:rsidRDefault="00B50050" w:rsidP="0088127C">
            <w:pPr>
              <w:pStyle w:val="OtherTableBody"/>
            </w:pPr>
            <w:r>
              <w:t>..</w:t>
            </w:r>
          </w:p>
        </w:tc>
        <w:tc>
          <w:tcPr>
            <w:tcW w:w="600" w:type="dxa"/>
          </w:tcPr>
          <w:p w14:paraId="735BA007" w14:textId="77777777" w:rsidR="00B50050" w:rsidRDefault="00B50050" w:rsidP="0088127C">
            <w:pPr>
              <w:pStyle w:val="OtherTableBody"/>
            </w:pPr>
            <w:r>
              <w:t>25#</w:t>
            </w:r>
          </w:p>
        </w:tc>
        <w:tc>
          <w:tcPr>
            <w:tcW w:w="600" w:type="dxa"/>
          </w:tcPr>
          <w:p w14:paraId="1D1726C1" w14:textId="77777777" w:rsidR="00B50050" w:rsidRDefault="00B50050" w:rsidP="0088127C">
            <w:pPr>
              <w:pStyle w:val="OtherTableBody"/>
            </w:pPr>
            <w:r>
              <w:t>ST</w:t>
            </w:r>
          </w:p>
        </w:tc>
        <w:tc>
          <w:tcPr>
            <w:tcW w:w="700" w:type="dxa"/>
          </w:tcPr>
          <w:p w14:paraId="1C36777B" w14:textId="77777777" w:rsidR="00B50050" w:rsidRDefault="00B50050" w:rsidP="0088127C">
            <w:pPr>
              <w:pStyle w:val="OtherTableBody"/>
            </w:pPr>
          </w:p>
        </w:tc>
        <w:tc>
          <w:tcPr>
            <w:tcW w:w="600" w:type="dxa"/>
          </w:tcPr>
          <w:p w14:paraId="70927A74" w14:textId="77777777" w:rsidR="00B50050" w:rsidRDefault="00B50050" w:rsidP="0088127C">
            <w:pPr>
              <w:pStyle w:val="OtherTableBody"/>
            </w:pPr>
          </w:p>
        </w:tc>
        <w:tc>
          <w:tcPr>
            <w:tcW w:w="900" w:type="dxa"/>
          </w:tcPr>
          <w:p w14:paraId="3E70AD00" w14:textId="77777777" w:rsidR="00B50050" w:rsidRDefault="00B50050" w:rsidP="0088127C">
            <w:pPr>
              <w:pStyle w:val="OtherTableBody"/>
            </w:pPr>
            <w:r>
              <w:t>4.17.1.26</w:t>
            </w:r>
          </w:p>
        </w:tc>
      </w:tr>
      <w:tr w:rsidR="00B50050" w14:paraId="5A66C985" w14:textId="77777777" w:rsidTr="00195548">
        <w:tc>
          <w:tcPr>
            <w:tcW w:w="3500" w:type="dxa"/>
          </w:tcPr>
          <w:p w14:paraId="202D748E" w14:textId="77777777" w:rsidR="00B50050" w:rsidRDefault="00B50050" w:rsidP="0088127C">
            <w:pPr>
              <w:pStyle w:val="OtherTableBody"/>
            </w:pPr>
            <w:r>
              <w:t>Aphaeresis Type Machine</w:t>
            </w:r>
          </w:p>
        </w:tc>
        <w:tc>
          <w:tcPr>
            <w:tcW w:w="700" w:type="dxa"/>
          </w:tcPr>
          <w:p w14:paraId="0ADD3758" w14:textId="77777777" w:rsidR="00B50050" w:rsidRDefault="00B50050" w:rsidP="0088127C">
            <w:pPr>
              <w:pStyle w:val="OtherTableBody"/>
            </w:pPr>
            <w:r>
              <w:t>03364</w:t>
            </w:r>
          </w:p>
        </w:tc>
        <w:tc>
          <w:tcPr>
            <w:tcW w:w="600" w:type="dxa"/>
          </w:tcPr>
          <w:p w14:paraId="63A0D095" w14:textId="77777777" w:rsidR="00B50050" w:rsidRDefault="00B50050" w:rsidP="0088127C">
            <w:pPr>
              <w:pStyle w:val="OtherTableBody"/>
            </w:pPr>
            <w:r>
              <w:t>DON</w:t>
            </w:r>
          </w:p>
        </w:tc>
        <w:tc>
          <w:tcPr>
            <w:tcW w:w="600" w:type="dxa"/>
          </w:tcPr>
          <w:p w14:paraId="2B6EC503" w14:textId="77777777" w:rsidR="00B50050" w:rsidRDefault="00B50050" w:rsidP="0088127C">
            <w:pPr>
              <w:pStyle w:val="OtherTableBody"/>
            </w:pPr>
            <w:r>
              <w:t>25</w:t>
            </w:r>
          </w:p>
        </w:tc>
        <w:tc>
          <w:tcPr>
            <w:tcW w:w="600" w:type="dxa"/>
          </w:tcPr>
          <w:p w14:paraId="5388D89C" w14:textId="77777777" w:rsidR="00B50050" w:rsidRDefault="00B50050" w:rsidP="0088127C">
            <w:pPr>
              <w:pStyle w:val="OtherTableBody"/>
            </w:pPr>
            <w:r>
              <w:t>..</w:t>
            </w:r>
          </w:p>
        </w:tc>
        <w:tc>
          <w:tcPr>
            <w:tcW w:w="600" w:type="dxa"/>
          </w:tcPr>
          <w:p w14:paraId="43EAAE51" w14:textId="77777777" w:rsidR="00B50050" w:rsidRDefault="00B50050" w:rsidP="0088127C">
            <w:pPr>
              <w:pStyle w:val="OtherTableBody"/>
            </w:pPr>
            <w:r>
              <w:t>75#</w:t>
            </w:r>
          </w:p>
        </w:tc>
        <w:tc>
          <w:tcPr>
            <w:tcW w:w="600" w:type="dxa"/>
          </w:tcPr>
          <w:p w14:paraId="1D2E2482" w14:textId="77777777" w:rsidR="00B50050" w:rsidRDefault="00B50050" w:rsidP="0088127C">
            <w:pPr>
              <w:pStyle w:val="OtherTableBody"/>
            </w:pPr>
            <w:r>
              <w:t>ST</w:t>
            </w:r>
          </w:p>
        </w:tc>
        <w:tc>
          <w:tcPr>
            <w:tcW w:w="700" w:type="dxa"/>
          </w:tcPr>
          <w:p w14:paraId="0E3B42DB" w14:textId="77777777" w:rsidR="00B50050" w:rsidRDefault="00B50050" w:rsidP="0088127C">
            <w:pPr>
              <w:pStyle w:val="OtherTableBody"/>
            </w:pPr>
          </w:p>
        </w:tc>
        <w:tc>
          <w:tcPr>
            <w:tcW w:w="600" w:type="dxa"/>
          </w:tcPr>
          <w:p w14:paraId="128084CF" w14:textId="77777777" w:rsidR="00B50050" w:rsidRDefault="00B50050" w:rsidP="0088127C">
            <w:pPr>
              <w:pStyle w:val="OtherTableBody"/>
            </w:pPr>
          </w:p>
        </w:tc>
        <w:tc>
          <w:tcPr>
            <w:tcW w:w="900" w:type="dxa"/>
          </w:tcPr>
          <w:p w14:paraId="6773A3FB" w14:textId="77777777" w:rsidR="00B50050" w:rsidRDefault="00B50050" w:rsidP="0088127C">
            <w:pPr>
              <w:pStyle w:val="OtherTableBody"/>
            </w:pPr>
            <w:r>
              <w:t>4.17.1.25</w:t>
            </w:r>
          </w:p>
        </w:tc>
      </w:tr>
      <w:tr w:rsidR="00B50050" w14:paraId="4A2B5FA8" w14:textId="77777777" w:rsidTr="00195548">
        <w:tc>
          <w:tcPr>
            <w:tcW w:w="3500" w:type="dxa"/>
          </w:tcPr>
          <w:p w14:paraId="344DDE64" w14:textId="77777777" w:rsidR="00B50050" w:rsidRDefault="00B50050" w:rsidP="0088127C">
            <w:pPr>
              <w:pStyle w:val="OtherTableBody"/>
            </w:pPr>
            <w:r>
              <w:t>Appeal Reason</w:t>
            </w:r>
          </w:p>
        </w:tc>
        <w:tc>
          <w:tcPr>
            <w:tcW w:w="700" w:type="dxa"/>
          </w:tcPr>
          <w:p w14:paraId="2A596B76" w14:textId="77777777" w:rsidR="00B50050" w:rsidRDefault="00B50050" w:rsidP="0088127C">
            <w:pPr>
              <w:pStyle w:val="OtherTableBody"/>
            </w:pPr>
            <w:r>
              <w:t>00518</w:t>
            </w:r>
          </w:p>
        </w:tc>
        <w:tc>
          <w:tcPr>
            <w:tcW w:w="600" w:type="dxa"/>
          </w:tcPr>
          <w:p w14:paraId="437C4C22" w14:textId="77777777" w:rsidR="00B50050" w:rsidRDefault="00B50050" w:rsidP="0088127C">
            <w:pPr>
              <w:pStyle w:val="OtherTableBody"/>
            </w:pPr>
            <w:r>
              <w:t>IN3</w:t>
            </w:r>
          </w:p>
        </w:tc>
        <w:tc>
          <w:tcPr>
            <w:tcW w:w="600" w:type="dxa"/>
          </w:tcPr>
          <w:p w14:paraId="12818C05" w14:textId="77777777" w:rsidR="00B50050" w:rsidRDefault="00B50050" w:rsidP="0088127C">
            <w:pPr>
              <w:pStyle w:val="OtherTableBody"/>
            </w:pPr>
            <w:r>
              <w:t>17</w:t>
            </w:r>
          </w:p>
        </w:tc>
        <w:tc>
          <w:tcPr>
            <w:tcW w:w="600" w:type="dxa"/>
          </w:tcPr>
          <w:p w14:paraId="0EE5633A" w14:textId="77777777" w:rsidR="00B50050" w:rsidRDefault="00B50050" w:rsidP="0088127C">
            <w:pPr>
              <w:pStyle w:val="OtherTableBody"/>
            </w:pPr>
            <w:r>
              <w:t>..</w:t>
            </w:r>
          </w:p>
        </w:tc>
        <w:tc>
          <w:tcPr>
            <w:tcW w:w="600" w:type="dxa"/>
          </w:tcPr>
          <w:p w14:paraId="111C5F85" w14:textId="77777777" w:rsidR="00B50050" w:rsidRDefault="00B50050" w:rsidP="0088127C">
            <w:pPr>
              <w:pStyle w:val="OtherTableBody"/>
            </w:pPr>
          </w:p>
        </w:tc>
        <w:tc>
          <w:tcPr>
            <w:tcW w:w="600" w:type="dxa"/>
          </w:tcPr>
          <w:p w14:paraId="088934AE" w14:textId="77777777" w:rsidR="00B50050" w:rsidRDefault="00B50050" w:rsidP="0088127C">
            <w:pPr>
              <w:pStyle w:val="OtherTableBody"/>
            </w:pPr>
            <w:r>
              <w:t>CWE</w:t>
            </w:r>
          </w:p>
        </w:tc>
        <w:tc>
          <w:tcPr>
            <w:tcW w:w="700" w:type="dxa"/>
          </w:tcPr>
          <w:p w14:paraId="12B6B601" w14:textId="77777777" w:rsidR="00B50050" w:rsidRDefault="00B50050" w:rsidP="0088127C">
            <w:pPr>
              <w:pStyle w:val="OtherTableBody"/>
            </w:pPr>
          </w:p>
        </w:tc>
        <w:tc>
          <w:tcPr>
            <w:tcW w:w="600" w:type="dxa"/>
          </w:tcPr>
          <w:p w14:paraId="06710016" w14:textId="77777777" w:rsidR="00B50050" w:rsidRDefault="00B50050" w:rsidP="0088127C">
            <w:pPr>
              <w:pStyle w:val="OtherTableBody"/>
            </w:pPr>
            <w:r>
              <w:t>0345</w:t>
            </w:r>
          </w:p>
        </w:tc>
        <w:tc>
          <w:tcPr>
            <w:tcW w:w="900" w:type="dxa"/>
          </w:tcPr>
          <w:p w14:paraId="381CF68D" w14:textId="77777777" w:rsidR="00B50050" w:rsidRDefault="00B50050" w:rsidP="0088127C">
            <w:pPr>
              <w:pStyle w:val="OtherTableBody"/>
            </w:pPr>
            <w:r>
              <w:t>6.5.8.17</w:t>
            </w:r>
          </w:p>
        </w:tc>
      </w:tr>
      <w:tr w:rsidR="00B50050" w14:paraId="0EBD0C96" w14:textId="77777777" w:rsidTr="00195548">
        <w:tc>
          <w:tcPr>
            <w:tcW w:w="3500" w:type="dxa"/>
          </w:tcPr>
          <w:p w14:paraId="7D01811A" w14:textId="77777777" w:rsidR="00B50050" w:rsidRDefault="00B50050" w:rsidP="0088127C">
            <w:pPr>
              <w:pStyle w:val="OtherTableBody"/>
            </w:pPr>
            <w:r>
              <w:t>Application Acknowledgment Type</w:t>
            </w:r>
          </w:p>
        </w:tc>
        <w:tc>
          <w:tcPr>
            <w:tcW w:w="700" w:type="dxa"/>
          </w:tcPr>
          <w:p w14:paraId="3DC2B0D1" w14:textId="77777777" w:rsidR="00B50050" w:rsidRDefault="00B50050" w:rsidP="0088127C">
            <w:pPr>
              <w:pStyle w:val="OtherTableBody"/>
            </w:pPr>
            <w:r>
              <w:t>00016</w:t>
            </w:r>
          </w:p>
        </w:tc>
        <w:tc>
          <w:tcPr>
            <w:tcW w:w="600" w:type="dxa"/>
          </w:tcPr>
          <w:p w14:paraId="71060AD4" w14:textId="77777777" w:rsidR="00B50050" w:rsidRDefault="00B50050" w:rsidP="0088127C">
            <w:pPr>
              <w:pStyle w:val="OtherTableBody"/>
            </w:pPr>
            <w:r>
              <w:t>MSH</w:t>
            </w:r>
          </w:p>
        </w:tc>
        <w:tc>
          <w:tcPr>
            <w:tcW w:w="600" w:type="dxa"/>
          </w:tcPr>
          <w:p w14:paraId="0FDA5D1B" w14:textId="77777777" w:rsidR="00B50050" w:rsidRDefault="00B50050" w:rsidP="0088127C">
            <w:pPr>
              <w:pStyle w:val="OtherTableBody"/>
            </w:pPr>
            <w:r>
              <w:t>16</w:t>
            </w:r>
          </w:p>
        </w:tc>
        <w:tc>
          <w:tcPr>
            <w:tcW w:w="600" w:type="dxa"/>
          </w:tcPr>
          <w:p w14:paraId="47329279" w14:textId="77777777" w:rsidR="00B50050" w:rsidRDefault="00B50050" w:rsidP="0088127C">
            <w:pPr>
              <w:pStyle w:val="OtherTableBody"/>
            </w:pPr>
            <w:r>
              <w:t>2..2</w:t>
            </w:r>
          </w:p>
        </w:tc>
        <w:tc>
          <w:tcPr>
            <w:tcW w:w="600" w:type="dxa"/>
          </w:tcPr>
          <w:p w14:paraId="7A2A189A" w14:textId="77777777" w:rsidR="00B50050" w:rsidRDefault="00B50050" w:rsidP="0088127C">
            <w:pPr>
              <w:pStyle w:val="OtherTableBody"/>
            </w:pPr>
          </w:p>
        </w:tc>
        <w:tc>
          <w:tcPr>
            <w:tcW w:w="600" w:type="dxa"/>
          </w:tcPr>
          <w:p w14:paraId="3BFEB452" w14:textId="77777777" w:rsidR="00B50050" w:rsidRDefault="00B50050" w:rsidP="0088127C">
            <w:pPr>
              <w:pStyle w:val="OtherTableBody"/>
            </w:pPr>
            <w:r>
              <w:t>ID</w:t>
            </w:r>
          </w:p>
        </w:tc>
        <w:tc>
          <w:tcPr>
            <w:tcW w:w="700" w:type="dxa"/>
          </w:tcPr>
          <w:p w14:paraId="355888AE" w14:textId="77777777" w:rsidR="00B50050" w:rsidRDefault="00B50050" w:rsidP="0088127C">
            <w:pPr>
              <w:pStyle w:val="OtherTableBody"/>
            </w:pPr>
          </w:p>
        </w:tc>
        <w:tc>
          <w:tcPr>
            <w:tcW w:w="600" w:type="dxa"/>
          </w:tcPr>
          <w:p w14:paraId="20803B5A" w14:textId="77777777" w:rsidR="00B50050" w:rsidRDefault="00B50050" w:rsidP="0088127C">
            <w:pPr>
              <w:pStyle w:val="OtherTableBody"/>
            </w:pPr>
            <w:r>
              <w:t>0155</w:t>
            </w:r>
          </w:p>
        </w:tc>
        <w:tc>
          <w:tcPr>
            <w:tcW w:w="900" w:type="dxa"/>
          </w:tcPr>
          <w:p w14:paraId="7271B1C0" w14:textId="77777777" w:rsidR="00B50050" w:rsidRDefault="00B50050" w:rsidP="0088127C">
            <w:pPr>
              <w:pStyle w:val="OtherTableBody"/>
            </w:pPr>
            <w:r>
              <w:t>2.14.9.16</w:t>
            </w:r>
          </w:p>
        </w:tc>
      </w:tr>
      <w:tr w:rsidR="00B50050" w14:paraId="38ACC5D5" w14:textId="77777777" w:rsidTr="00195548">
        <w:tc>
          <w:tcPr>
            <w:tcW w:w="3500" w:type="dxa"/>
          </w:tcPr>
          <w:p w14:paraId="05989775" w14:textId="77777777" w:rsidR="00B50050" w:rsidRDefault="00B50050" w:rsidP="0088127C">
            <w:pPr>
              <w:pStyle w:val="OtherTableBody"/>
            </w:pPr>
            <w:r>
              <w:t>Application Change Type</w:t>
            </w:r>
          </w:p>
        </w:tc>
        <w:tc>
          <w:tcPr>
            <w:tcW w:w="700" w:type="dxa"/>
          </w:tcPr>
          <w:p w14:paraId="49F7297D" w14:textId="77777777" w:rsidR="00B50050" w:rsidRDefault="00B50050" w:rsidP="0088127C">
            <w:pPr>
              <w:pStyle w:val="OtherTableBody"/>
            </w:pPr>
            <w:r>
              <w:t>01188</w:t>
            </w:r>
          </w:p>
        </w:tc>
        <w:tc>
          <w:tcPr>
            <w:tcW w:w="600" w:type="dxa"/>
          </w:tcPr>
          <w:p w14:paraId="29FF6CEA" w14:textId="77777777" w:rsidR="00B50050" w:rsidRDefault="00B50050" w:rsidP="0088127C">
            <w:pPr>
              <w:pStyle w:val="OtherTableBody"/>
            </w:pPr>
            <w:r>
              <w:t>NSC</w:t>
            </w:r>
          </w:p>
        </w:tc>
        <w:tc>
          <w:tcPr>
            <w:tcW w:w="600" w:type="dxa"/>
          </w:tcPr>
          <w:p w14:paraId="470211F1" w14:textId="77777777" w:rsidR="00B50050" w:rsidRDefault="00B50050" w:rsidP="0088127C">
            <w:pPr>
              <w:pStyle w:val="OtherTableBody"/>
            </w:pPr>
            <w:r>
              <w:t>1</w:t>
            </w:r>
          </w:p>
        </w:tc>
        <w:tc>
          <w:tcPr>
            <w:tcW w:w="600" w:type="dxa"/>
          </w:tcPr>
          <w:p w14:paraId="35772896" w14:textId="77777777" w:rsidR="00B50050" w:rsidRDefault="00B50050" w:rsidP="0088127C">
            <w:pPr>
              <w:pStyle w:val="OtherTableBody"/>
            </w:pPr>
            <w:r>
              <w:t>..</w:t>
            </w:r>
          </w:p>
        </w:tc>
        <w:tc>
          <w:tcPr>
            <w:tcW w:w="600" w:type="dxa"/>
          </w:tcPr>
          <w:p w14:paraId="375CDAC2" w14:textId="77777777" w:rsidR="00B50050" w:rsidRDefault="00B50050" w:rsidP="0088127C">
            <w:pPr>
              <w:pStyle w:val="OtherTableBody"/>
            </w:pPr>
          </w:p>
        </w:tc>
        <w:tc>
          <w:tcPr>
            <w:tcW w:w="600" w:type="dxa"/>
          </w:tcPr>
          <w:p w14:paraId="00411D45" w14:textId="77777777" w:rsidR="00B50050" w:rsidRDefault="00B50050" w:rsidP="0088127C">
            <w:pPr>
              <w:pStyle w:val="OtherTableBody"/>
            </w:pPr>
            <w:r>
              <w:t>CWE</w:t>
            </w:r>
          </w:p>
        </w:tc>
        <w:tc>
          <w:tcPr>
            <w:tcW w:w="700" w:type="dxa"/>
          </w:tcPr>
          <w:p w14:paraId="5D0C9CE8" w14:textId="77777777" w:rsidR="00B50050" w:rsidRDefault="00B50050" w:rsidP="0088127C">
            <w:pPr>
              <w:pStyle w:val="OtherTableBody"/>
            </w:pPr>
          </w:p>
        </w:tc>
        <w:tc>
          <w:tcPr>
            <w:tcW w:w="600" w:type="dxa"/>
          </w:tcPr>
          <w:p w14:paraId="47EC5D01" w14:textId="77777777" w:rsidR="00B50050" w:rsidRDefault="00B50050" w:rsidP="0088127C">
            <w:pPr>
              <w:pStyle w:val="OtherTableBody"/>
            </w:pPr>
            <w:r>
              <w:t>0409</w:t>
            </w:r>
          </w:p>
        </w:tc>
        <w:tc>
          <w:tcPr>
            <w:tcW w:w="900" w:type="dxa"/>
          </w:tcPr>
          <w:p w14:paraId="51B8C6BB" w14:textId="77777777" w:rsidR="00B50050" w:rsidRDefault="00B50050" w:rsidP="0088127C">
            <w:pPr>
              <w:pStyle w:val="OtherTableBody"/>
            </w:pPr>
            <w:r>
              <w:t>14.4.2.1</w:t>
            </w:r>
          </w:p>
        </w:tc>
      </w:tr>
      <w:tr w:rsidR="00B50050" w14:paraId="35E0777E" w14:textId="77777777" w:rsidTr="00195548">
        <w:tc>
          <w:tcPr>
            <w:tcW w:w="3500" w:type="dxa"/>
          </w:tcPr>
          <w:p w14:paraId="572E444F" w14:textId="77777777" w:rsidR="00B50050" w:rsidRDefault="00B50050" w:rsidP="0088127C">
            <w:pPr>
              <w:pStyle w:val="OtherTableBody"/>
            </w:pPr>
            <w:r>
              <w:t>Application control-level Errors</w:t>
            </w:r>
          </w:p>
        </w:tc>
        <w:tc>
          <w:tcPr>
            <w:tcW w:w="700" w:type="dxa"/>
          </w:tcPr>
          <w:p w14:paraId="24FF72ED" w14:textId="77777777" w:rsidR="00B50050" w:rsidRDefault="00B50050" w:rsidP="0088127C">
            <w:pPr>
              <w:pStyle w:val="OtherTableBody"/>
            </w:pPr>
            <w:r>
              <w:t>01187</w:t>
            </w:r>
          </w:p>
        </w:tc>
        <w:tc>
          <w:tcPr>
            <w:tcW w:w="600" w:type="dxa"/>
          </w:tcPr>
          <w:p w14:paraId="76E8BAF9" w14:textId="77777777" w:rsidR="00B50050" w:rsidRDefault="00B50050" w:rsidP="0088127C">
            <w:pPr>
              <w:pStyle w:val="OtherTableBody"/>
            </w:pPr>
            <w:r>
              <w:t>NST</w:t>
            </w:r>
          </w:p>
        </w:tc>
        <w:tc>
          <w:tcPr>
            <w:tcW w:w="600" w:type="dxa"/>
          </w:tcPr>
          <w:p w14:paraId="5959CA3B" w14:textId="77777777" w:rsidR="00B50050" w:rsidRDefault="00B50050" w:rsidP="0088127C">
            <w:pPr>
              <w:pStyle w:val="OtherTableBody"/>
            </w:pPr>
            <w:r>
              <w:t>15</w:t>
            </w:r>
          </w:p>
        </w:tc>
        <w:tc>
          <w:tcPr>
            <w:tcW w:w="600" w:type="dxa"/>
          </w:tcPr>
          <w:p w14:paraId="64B0294D" w14:textId="77777777" w:rsidR="00B50050" w:rsidRDefault="00B50050" w:rsidP="0088127C">
            <w:pPr>
              <w:pStyle w:val="OtherTableBody"/>
            </w:pPr>
            <w:r>
              <w:t>..</w:t>
            </w:r>
          </w:p>
        </w:tc>
        <w:tc>
          <w:tcPr>
            <w:tcW w:w="600" w:type="dxa"/>
          </w:tcPr>
          <w:p w14:paraId="552D5014" w14:textId="77777777" w:rsidR="00B50050" w:rsidRDefault="00B50050" w:rsidP="0088127C">
            <w:pPr>
              <w:pStyle w:val="OtherTableBody"/>
            </w:pPr>
          </w:p>
        </w:tc>
        <w:tc>
          <w:tcPr>
            <w:tcW w:w="600" w:type="dxa"/>
          </w:tcPr>
          <w:p w14:paraId="4665F8B1" w14:textId="77777777" w:rsidR="00B50050" w:rsidRDefault="00B50050" w:rsidP="0088127C">
            <w:pPr>
              <w:pStyle w:val="OtherTableBody"/>
            </w:pPr>
            <w:r>
              <w:t>NM</w:t>
            </w:r>
          </w:p>
        </w:tc>
        <w:tc>
          <w:tcPr>
            <w:tcW w:w="700" w:type="dxa"/>
          </w:tcPr>
          <w:p w14:paraId="51026794" w14:textId="77777777" w:rsidR="00B50050" w:rsidRDefault="00B50050" w:rsidP="0088127C">
            <w:pPr>
              <w:pStyle w:val="OtherTableBody"/>
            </w:pPr>
          </w:p>
        </w:tc>
        <w:tc>
          <w:tcPr>
            <w:tcW w:w="600" w:type="dxa"/>
          </w:tcPr>
          <w:p w14:paraId="644C8B54" w14:textId="77777777" w:rsidR="00B50050" w:rsidRDefault="00B50050" w:rsidP="0088127C">
            <w:pPr>
              <w:pStyle w:val="OtherTableBody"/>
            </w:pPr>
          </w:p>
        </w:tc>
        <w:tc>
          <w:tcPr>
            <w:tcW w:w="900" w:type="dxa"/>
          </w:tcPr>
          <w:p w14:paraId="678A0B4D" w14:textId="77777777" w:rsidR="00B50050" w:rsidRDefault="00B50050" w:rsidP="0088127C">
            <w:pPr>
              <w:pStyle w:val="OtherTableBody"/>
            </w:pPr>
            <w:r>
              <w:t>14.4.3.15</w:t>
            </w:r>
          </w:p>
        </w:tc>
      </w:tr>
      <w:tr w:rsidR="00B50050" w14:paraId="7F5FDA0E" w14:textId="77777777" w:rsidTr="00195548">
        <w:tc>
          <w:tcPr>
            <w:tcW w:w="3500" w:type="dxa"/>
          </w:tcPr>
          <w:p w14:paraId="7F54F389" w14:textId="77777777" w:rsidR="00B50050" w:rsidRDefault="00B50050" w:rsidP="0088127C">
            <w:pPr>
              <w:pStyle w:val="OtherTableBody"/>
            </w:pPr>
            <w:r>
              <w:t>Application Error Code</w:t>
            </w:r>
          </w:p>
        </w:tc>
        <w:tc>
          <w:tcPr>
            <w:tcW w:w="700" w:type="dxa"/>
          </w:tcPr>
          <w:p w14:paraId="790FDC02" w14:textId="77777777" w:rsidR="00B50050" w:rsidRDefault="00B50050" w:rsidP="0088127C">
            <w:pPr>
              <w:pStyle w:val="OtherTableBody"/>
            </w:pPr>
            <w:r>
              <w:t>01815</w:t>
            </w:r>
          </w:p>
        </w:tc>
        <w:tc>
          <w:tcPr>
            <w:tcW w:w="600" w:type="dxa"/>
          </w:tcPr>
          <w:p w14:paraId="707821B3" w14:textId="77777777" w:rsidR="00B50050" w:rsidRDefault="00B50050" w:rsidP="0088127C">
            <w:pPr>
              <w:pStyle w:val="OtherTableBody"/>
            </w:pPr>
            <w:r>
              <w:t>ERR</w:t>
            </w:r>
          </w:p>
        </w:tc>
        <w:tc>
          <w:tcPr>
            <w:tcW w:w="600" w:type="dxa"/>
          </w:tcPr>
          <w:p w14:paraId="4BB1BC4C" w14:textId="77777777" w:rsidR="00B50050" w:rsidRDefault="00B50050" w:rsidP="0088127C">
            <w:pPr>
              <w:pStyle w:val="OtherTableBody"/>
            </w:pPr>
            <w:r>
              <w:t>5</w:t>
            </w:r>
          </w:p>
        </w:tc>
        <w:tc>
          <w:tcPr>
            <w:tcW w:w="600" w:type="dxa"/>
          </w:tcPr>
          <w:p w14:paraId="7C919B94" w14:textId="77777777" w:rsidR="00B50050" w:rsidRDefault="00B50050" w:rsidP="0088127C">
            <w:pPr>
              <w:pStyle w:val="OtherTableBody"/>
            </w:pPr>
            <w:r>
              <w:t>..</w:t>
            </w:r>
          </w:p>
        </w:tc>
        <w:tc>
          <w:tcPr>
            <w:tcW w:w="600" w:type="dxa"/>
          </w:tcPr>
          <w:p w14:paraId="790A7326" w14:textId="77777777" w:rsidR="00B50050" w:rsidRDefault="00B50050" w:rsidP="0088127C">
            <w:pPr>
              <w:pStyle w:val="OtherTableBody"/>
            </w:pPr>
          </w:p>
        </w:tc>
        <w:tc>
          <w:tcPr>
            <w:tcW w:w="600" w:type="dxa"/>
          </w:tcPr>
          <w:p w14:paraId="20F078B6" w14:textId="77777777" w:rsidR="00B50050" w:rsidRDefault="00B50050" w:rsidP="0088127C">
            <w:pPr>
              <w:pStyle w:val="OtherTableBody"/>
            </w:pPr>
            <w:r>
              <w:t>CWE</w:t>
            </w:r>
          </w:p>
        </w:tc>
        <w:tc>
          <w:tcPr>
            <w:tcW w:w="700" w:type="dxa"/>
          </w:tcPr>
          <w:p w14:paraId="445393FE" w14:textId="77777777" w:rsidR="00B50050" w:rsidRDefault="00B50050" w:rsidP="0088127C">
            <w:pPr>
              <w:pStyle w:val="OtherTableBody"/>
            </w:pPr>
          </w:p>
        </w:tc>
        <w:tc>
          <w:tcPr>
            <w:tcW w:w="600" w:type="dxa"/>
          </w:tcPr>
          <w:p w14:paraId="556141C0" w14:textId="77777777" w:rsidR="00B50050" w:rsidRDefault="00B50050" w:rsidP="0088127C">
            <w:pPr>
              <w:pStyle w:val="OtherTableBody"/>
            </w:pPr>
            <w:r>
              <w:t>0533</w:t>
            </w:r>
          </w:p>
        </w:tc>
        <w:tc>
          <w:tcPr>
            <w:tcW w:w="900" w:type="dxa"/>
          </w:tcPr>
          <w:p w14:paraId="0F2451B9" w14:textId="77777777" w:rsidR="00B50050" w:rsidRDefault="00B50050" w:rsidP="0088127C">
            <w:pPr>
              <w:pStyle w:val="OtherTableBody"/>
            </w:pPr>
            <w:r>
              <w:t>2.14.5.5</w:t>
            </w:r>
          </w:p>
        </w:tc>
      </w:tr>
      <w:tr w:rsidR="00B50050" w14:paraId="09F38B2C" w14:textId="77777777" w:rsidTr="00195548">
        <w:tc>
          <w:tcPr>
            <w:tcW w:w="3500" w:type="dxa"/>
          </w:tcPr>
          <w:p w14:paraId="1B3D3F9A" w14:textId="77777777" w:rsidR="00B50050" w:rsidRDefault="00B50050" w:rsidP="0088127C">
            <w:pPr>
              <w:pStyle w:val="OtherTableBody"/>
            </w:pPr>
            <w:r>
              <w:t>Application Error Parameter</w:t>
            </w:r>
          </w:p>
        </w:tc>
        <w:tc>
          <w:tcPr>
            <w:tcW w:w="700" w:type="dxa"/>
          </w:tcPr>
          <w:p w14:paraId="17BDBBCF" w14:textId="77777777" w:rsidR="00B50050" w:rsidRDefault="00B50050" w:rsidP="0088127C">
            <w:pPr>
              <w:pStyle w:val="OtherTableBody"/>
            </w:pPr>
            <w:r>
              <w:t>01816</w:t>
            </w:r>
          </w:p>
        </w:tc>
        <w:tc>
          <w:tcPr>
            <w:tcW w:w="600" w:type="dxa"/>
          </w:tcPr>
          <w:p w14:paraId="64DAA4E7" w14:textId="77777777" w:rsidR="00B50050" w:rsidRDefault="00B50050" w:rsidP="0088127C">
            <w:pPr>
              <w:pStyle w:val="OtherTableBody"/>
            </w:pPr>
            <w:r>
              <w:t>ERR</w:t>
            </w:r>
          </w:p>
        </w:tc>
        <w:tc>
          <w:tcPr>
            <w:tcW w:w="600" w:type="dxa"/>
          </w:tcPr>
          <w:p w14:paraId="32F50E4E" w14:textId="77777777" w:rsidR="00B50050" w:rsidRDefault="00B50050" w:rsidP="0088127C">
            <w:pPr>
              <w:pStyle w:val="OtherTableBody"/>
            </w:pPr>
            <w:r>
              <w:t>6</w:t>
            </w:r>
          </w:p>
        </w:tc>
        <w:tc>
          <w:tcPr>
            <w:tcW w:w="600" w:type="dxa"/>
          </w:tcPr>
          <w:p w14:paraId="7E329EBF" w14:textId="77777777" w:rsidR="00B50050" w:rsidRDefault="00B50050" w:rsidP="0088127C">
            <w:pPr>
              <w:pStyle w:val="OtherTableBody"/>
            </w:pPr>
            <w:r>
              <w:t>..</w:t>
            </w:r>
          </w:p>
        </w:tc>
        <w:tc>
          <w:tcPr>
            <w:tcW w:w="600" w:type="dxa"/>
          </w:tcPr>
          <w:p w14:paraId="77011279" w14:textId="77777777" w:rsidR="00B50050" w:rsidRDefault="00B50050" w:rsidP="0088127C">
            <w:pPr>
              <w:pStyle w:val="OtherTableBody"/>
            </w:pPr>
            <w:r>
              <w:t>80#</w:t>
            </w:r>
          </w:p>
        </w:tc>
        <w:tc>
          <w:tcPr>
            <w:tcW w:w="600" w:type="dxa"/>
          </w:tcPr>
          <w:p w14:paraId="7F2EAD5B" w14:textId="77777777" w:rsidR="00B50050" w:rsidRDefault="00B50050" w:rsidP="0088127C">
            <w:pPr>
              <w:pStyle w:val="OtherTableBody"/>
            </w:pPr>
            <w:r>
              <w:t>ST</w:t>
            </w:r>
          </w:p>
        </w:tc>
        <w:tc>
          <w:tcPr>
            <w:tcW w:w="700" w:type="dxa"/>
          </w:tcPr>
          <w:p w14:paraId="3CBD7093" w14:textId="77777777" w:rsidR="00B50050" w:rsidRDefault="00B50050" w:rsidP="0088127C">
            <w:pPr>
              <w:pStyle w:val="OtherTableBody"/>
            </w:pPr>
            <w:r>
              <w:t>Y</w:t>
            </w:r>
          </w:p>
        </w:tc>
        <w:tc>
          <w:tcPr>
            <w:tcW w:w="600" w:type="dxa"/>
          </w:tcPr>
          <w:p w14:paraId="4A947C43" w14:textId="77777777" w:rsidR="00B50050" w:rsidRDefault="00B50050" w:rsidP="0088127C">
            <w:pPr>
              <w:pStyle w:val="OtherTableBody"/>
            </w:pPr>
          </w:p>
        </w:tc>
        <w:tc>
          <w:tcPr>
            <w:tcW w:w="900" w:type="dxa"/>
          </w:tcPr>
          <w:p w14:paraId="3D6FED68" w14:textId="77777777" w:rsidR="00B50050" w:rsidRDefault="00B50050" w:rsidP="0088127C">
            <w:pPr>
              <w:pStyle w:val="OtherTableBody"/>
            </w:pPr>
            <w:r>
              <w:t>2.14.5.6</w:t>
            </w:r>
          </w:p>
        </w:tc>
      </w:tr>
      <w:tr w:rsidR="00B50050" w14:paraId="7842BC1D" w14:textId="77777777" w:rsidTr="00195548">
        <w:tc>
          <w:tcPr>
            <w:tcW w:w="3500" w:type="dxa"/>
          </w:tcPr>
          <w:p w14:paraId="5F2EC909" w14:textId="77777777" w:rsidR="00B50050" w:rsidRDefault="00B50050" w:rsidP="0088127C">
            <w:pPr>
              <w:pStyle w:val="OtherTableBody"/>
            </w:pPr>
            <w:r>
              <w:t>Application/Method Identifier</w:t>
            </w:r>
          </w:p>
        </w:tc>
        <w:tc>
          <w:tcPr>
            <w:tcW w:w="700" w:type="dxa"/>
          </w:tcPr>
          <w:p w14:paraId="20E34500" w14:textId="77777777" w:rsidR="00B50050" w:rsidRDefault="00B50050" w:rsidP="0088127C">
            <w:pPr>
              <w:pStyle w:val="OtherTableBody"/>
            </w:pPr>
            <w:r>
              <w:t>01426</w:t>
            </w:r>
          </w:p>
        </w:tc>
        <w:tc>
          <w:tcPr>
            <w:tcW w:w="600" w:type="dxa"/>
          </w:tcPr>
          <w:p w14:paraId="49DAC599" w14:textId="77777777" w:rsidR="00B50050" w:rsidRDefault="00B50050" w:rsidP="0088127C">
            <w:pPr>
              <w:pStyle w:val="OtherTableBody"/>
            </w:pPr>
            <w:r>
              <w:t>SID</w:t>
            </w:r>
          </w:p>
        </w:tc>
        <w:tc>
          <w:tcPr>
            <w:tcW w:w="600" w:type="dxa"/>
          </w:tcPr>
          <w:p w14:paraId="68DB6C0D" w14:textId="77777777" w:rsidR="00B50050" w:rsidRDefault="00B50050" w:rsidP="0088127C">
            <w:pPr>
              <w:pStyle w:val="OtherTableBody"/>
            </w:pPr>
            <w:r>
              <w:t>1</w:t>
            </w:r>
          </w:p>
        </w:tc>
        <w:tc>
          <w:tcPr>
            <w:tcW w:w="600" w:type="dxa"/>
          </w:tcPr>
          <w:p w14:paraId="44CD1706" w14:textId="77777777" w:rsidR="00B50050" w:rsidRDefault="00B50050" w:rsidP="0088127C">
            <w:pPr>
              <w:pStyle w:val="OtherTableBody"/>
            </w:pPr>
            <w:r>
              <w:t>..</w:t>
            </w:r>
          </w:p>
        </w:tc>
        <w:tc>
          <w:tcPr>
            <w:tcW w:w="600" w:type="dxa"/>
          </w:tcPr>
          <w:p w14:paraId="0AF91507" w14:textId="77777777" w:rsidR="00B50050" w:rsidRDefault="00B50050" w:rsidP="0088127C">
            <w:pPr>
              <w:pStyle w:val="OtherTableBody"/>
            </w:pPr>
          </w:p>
        </w:tc>
        <w:tc>
          <w:tcPr>
            <w:tcW w:w="600" w:type="dxa"/>
          </w:tcPr>
          <w:p w14:paraId="10A86AD6" w14:textId="77777777" w:rsidR="00B50050" w:rsidRDefault="00B50050" w:rsidP="0088127C">
            <w:pPr>
              <w:pStyle w:val="OtherTableBody"/>
            </w:pPr>
            <w:r>
              <w:t>CWE</w:t>
            </w:r>
          </w:p>
        </w:tc>
        <w:tc>
          <w:tcPr>
            <w:tcW w:w="700" w:type="dxa"/>
          </w:tcPr>
          <w:p w14:paraId="28175D8C" w14:textId="77777777" w:rsidR="00B50050" w:rsidRDefault="00B50050" w:rsidP="0088127C">
            <w:pPr>
              <w:pStyle w:val="OtherTableBody"/>
            </w:pPr>
          </w:p>
        </w:tc>
        <w:tc>
          <w:tcPr>
            <w:tcW w:w="600" w:type="dxa"/>
          </w:tcPr>
          <w:p w14:paraId="236C9A7B" w14:textId="77777777" w:rsidR="00B50050" w:rsidRDefault="00B50050" w:rsidP="0088127C">
            <w:pPr>
              <w:pStyle w:val="OtherTableBody"/>
            </w:pPr>
            <w:r>
              <w:t>0783</w:t>
            </w:r>
          </w:p>
        </w:tc>
        <w:tc>
          <w:tcPr>
            <w:tcW w:w="900" w:type="dxa"/>
          </w:tcPr>
          <w:p w14:paraId="186F1343" w14:textId="77777777" w:rsidR="00B50050" w:rsidRDefault="00B50050" w:rsidP="0088127C">
            <w:pPr>
              <w:pStyle w:val="OtherTableBody"/>
            </w:pPr>
            <w:r>
              <w:t>13.4.11.1</w:t>
            </w:r>
          </w:p>
        </w:tc>
      </w:tr>
      <w:tr w:rsidR="00B50050" w14:paraId="7D6A2E71" w14:textId="77777777" w:rsidTr="00195548">
        <w:tc>
          <w:tcPr>
            <w:tcW w:w="3500" w:type="dxa"/>
          </w:tcPr>
          <w:p w14:paraId="3337AF61" w14:textId="77777777" w:rsidR="00B50050" w:rsidRDefault="00B50050" w:rsidP="0088127C">
            <w:pPr>
              <w:pStyle w:val="OtherTableBody"/>
            </w:pPr>
            <w:r>
              <w:t>Appointment Duration</w:t>
            </w:r>
          </w:p>
        </w:tc>
        <w:tc>
          <w:tcPr>
            <w:tcW w:w="700" w:type="dxa"/>
          </w:tcPr>
          <w:p w14:paraId="7A4FE60A" w14:textId="77777777" w:rsidR="00B50050" w:rsidRDefault="00B50050" w:rsidP="0088127C">
            <w:pPr>
              <w:pStyle w:val="OtherTableBody"/>
            </w:pPr>
            <w:r>
              <w:t>00868</w:t>
            </w:r>
          </w:p>
        </w:tc>
        <w:tc>
          <w:tcPr>
            <w:tcW w:w="600" w:type="dxa"/>
          </w:tcPr>
          <w:p w14:paraId="66390A9C" w14:textId="77777777" w:rsidR="00B50050" w:rsidRDefault="00B50050" w:rsidP="0088127C">
            <w:pPr>
              <w:pStyle w:val="OtherTableBody"/>
            </w:pPr>
            <w:r>
              <w:t>SCH</w:t>
            </w:r>
          </w:p>
        </w:tc>
        <w:tc>
          <w:tcPr>
            <w:tcW w:w="600" w:type="dxa"/>
          </w:tcPr>
          <w:p w14:paraId="355901FA" w14:textId="77777777" w:rsidR="00B50050" w:rsidRDefault="00B50050" w:rsidP="0088127C">
            <w:pPr>
              <w:pStyle w:val="OtherTableBody"/>
            </w:pPr>
            <w:r>
              <w:t>9</w:t>
            </w:r>
          </w:p>
        </w:tc>
        <w:tc>
          <w:tcPr>
            <w:tcW w:w="600" w:type="dxa"/>
          </w:tcPr>
          <w:p w14:paraId="32AD9E9A" w14:textId="77777777" w:rsidR="00B50050" w:rsidRDefault="00B50050" w:rsidP="0088127C">
            <w:pPr>
              <w:pStyle w:val="OtherTableBody"/>
            </w:pPr>
            <w:r>
              <w:t>..</w:t>
            </w:r>
          </w:p>
        </w:tc>
        <w:tc>
          <w:tcPr>
            <w:tcW w:w="600" w:type="dxa"/>
          </w:tcPr>
          <w:p w14:paraId="49AA3810" w14:textId="77777777" w:rsidR="00B50050" w:rsidRDefault="00B50050" w:rsidP="0088127C">
            <w:pPr>
              <w:pStyle w:val="OtherTableBody"/>
            </w:pPr>
            <w:r>
              <w:t>5=</w:t>
            </w:r>
          </w:p>
        </w:tc>
        <w:tc>
          <w:tcPr>
            <w:tcW w:w="600" w:type="dxa"/>
          </w:tcPr>
          <w:p w14:paraId="2235878B" w14:textId="77777777" w:rsidR="00B50050" w:rsidRDefault="00B50050" w:rsidP="0088127C">
            <w:pPr>
              <w:pStyle w:val="OtherTableBody"/>
            </w:pPr>
            <w:r>
              <w:t>NM</w:t>
            </w:r>
          </w:p>
        </w:tc>
        <w:tc>
          <w:tcPr>
            <w:tcW w:w="700" w:type="dxa"/>
          </w:tcPr>
          <w:p w14:paraId="7A9DAF24" w14:textId="77777777" w:rsidR="00B50050" w:rsidRDefault="00B50050" w:rsidP="0088127C">
            <w:pPr>
              <w:pStyle w:val="OtherTableBody"/>
            </w:pPr>
          </w:p>
        </w:tc>
        <w:tc>
          <w:tcPr>
            <w:tcW w:w="600" w:type="dxa"/>
          </w:tcPr>
          <w:p w14:paraId="0E54FB81" w14:textId="77777777" w:rsidR="00B50050" w:rsidRDefault="00B50050" w:rsidP="0088127C">
            <w:pPr>
              <w:pStyle w:val="OtherTableBody"/>
            </w:pPr>
          </w:p>
        </w:tc>
        <w:tc>
          <w:tcPr>
            <w:tcW w:w="900" w:type="dxa"/>
          </w:tcPr>
          <w:p w14:paraId="6D414E6A" w14:textId="77777777" w:rsidR="00B50050" w:rsidRDefault="00B50050" w:rsidP="0088127C">
            <w:pPr>
              <w:pStyle w:val="OtherTableBody"/>
            </w:pPr>
            <w:r>
              <w:t>10.6.2.9</w:t>
            </w:r>
          </w:p>
        </w:tc>
      </w:tr>
      <w:tr w:rsidR="00B50050" w14:paraId="2C69D76C" w14:textId="77777777" w:rsidTr="00195548">
        <w:tc>
          <w:tcPr>
            <w:tcW w:w="3500" w:type="dxa"/>
          </w:tcPr>
          <w:p w14:paraId="6D84A1A7" w14:textId="77777777" w:rsidR="00B50050" w:rsidRDefault="00B50050" w:rsidP="0088127C">
            <w:pPr>
              <w:pStyle w:val="OtherTableBody"/>
            </w:pPr>
            <w:r>
              <w:t>Appointment Duration</w:t>
            </w:r>
          </w:p>
        </w:tc>
        <w:tc>
          <w:tcPr>
            <w:tcW w:w="700" w:type="dxa"/>
          </w:tcPr>
          <w:p w14:paraId="143A8692" w14:textId="77777777" w:rsidR="00B50050" w:rsidRDefault="00B50050" w:rsidP="0088127C">
            <w:pPr>
              <w:pStyle w:val="OtherTableBody"/>
            </w:pPr>
            <w:r>
              <w:t>00868</w:t>
            </w:r>
          </w:p>
        </w:tc>
        <w:tc>
          <w:tcPr>
            <w:tcW w:w="600" w:type="dxa"/>
          </w:tcPr>
          <w:p w14:paraId="24494F1B" w14:textId="77777777" w:rsidR="00B50050" w:rsidRDefault="00B50050" w:rsidP="0088127C">
            <w:pPr>
              <w:pStyle w:val="OtherTableBody"/>
            </w:pPr>
            <w:r>
              <w:t>ARQ</w:t>
            </w:r>
          </w:p>
        </w:tc>
        <w:tc>
          <w:tcPr>
            <w:tcW w:w="600" w:type="dxa"/>
          </w:tcPr>
          <w:p w14:paraId="2B6C7DE6" w14:textId="77777777" w:rsidR="00B50050" w:rsidRDefault="00B50050" w:rsidP="0088127C">
            <w:pPr>
              <w:pStyle w:val="OtherTableBody"/>
            </w:pPr>
            <w:r>
              <w:t>9</w:t>
            </w:r>
          </w:p>
        </w:tc>
        <w:tc>
          <w:tcPr>
            <w:tcW w:w="600" w:type="dxa"/>
          </w:tcPr>
          <w:p w14:paraId="7C26B824" w14:textId="77777777" w:rsidR="00B50050" w:rsidRDefault="00B50050" w:rsidP="0088127C">
            <w:pPr>
              <w:pStyle w:val="OtherTableBody"/>
            </w:pPr>
            <w:r>
              <w:t>..</w:t>
            </w:r>
          </w:p>
        </w:tc>
        <w:tc>
          <w:tcPr>
            <w:tcW w:w="600" w:type="dxa"/>
          </w:tcPr>
          <w:p w14:paraId="74734A3D" w14:textId="77777777" w:rsidR="00B50050" w:rsidRDefault="00B50050" w:rsidP="0088127C">
            <w:pPr>
              <w:pStyle w:val="OtherTableBody"/>
            </w:pPr>
            <w:r>
              <w:t>5=</w:t>
            </w:r>
          </w:p>
        </w:tc>
        <w:tc>
          <w:tcPr>
            <w:tcW w:w="600" w:type="dxa"/>
          </w:tcPr>
          <w:p w14:paraId="05F40E75" w14:textId="77777777" w:rsidR="00B50050" w:rsidRDefault="00B50050" w:rsidP="0088127C">
            <w:pPr>
              <w:pStyle w:val="OtherTableBody"/>
            </w:pPr>
            <w:r>
              <w:t>NM</w:t>
            </w:r>
          </w:p>
        </w:tc>
        <w:tc>
          <w:tcPr>
            <w:tcW w:w="700" w:type="dxa"/>
          </w:tcPr>
          <w:p w14:paraId="7EDB6190" w14:textId="77777777" w:rsidR="00B50050" w:rsidRDefault="00B50050" w:rsidP="0088127C">
            <w:pPr>
              <w:pStyle w:val="OtherTableBody"/>
            </w:pPr>
          </w:p>
        </w:tc>
        <w:tc>
          <w:tcPr>
            <w:tcW w:w="600" w:type="dxa"/>
          </w:tcPr>
          <w:p w14:paraId="413AC0F5" w14:textId="77777777" w:rsidR="00B50050" w:rsidRDefault="00B50050" w:rsidP="0088127C">
            <w:pPr>
              <w:pStyle w:val="OtherTableBody"/>
            </w:pPr>
          </w:p>
        </w:tc>
        <w:tc>
          <w:tcPr>
            <w:tcW w:w="900" w:type="dxa"/>
          </w:tcPr>
          <w:p w14:paraId="0609435C" w14:textId="77777777" w:rsidR="00B50050" w:rsidRDefault="00B50050" w:rsidP="0088127C">
            <w:pPr>
              <w:pStyle w:val="OtherTableBody"/>
            </w:pPr>
            <w:r>
              <w:t>10.6.1.9</w:t>
            </w:r>
          </w:p>
        </w:tc>
      </w:tr>
      <w:tr w:rsidR="00B50050" w14:paraId="2851A405" w14:textId="77777777" w:rsidTr="00195548">
        <w:tc>
          <w:tcPr>
            <w:tcW w:w="3500" w:type="dxa"/>
          </w:tcPr>
          <w:p w14:paraId="737A0A25" w14:textId="77777777" w:rsidR="00B50050" w:rsidRDefault="00B50050" w:rsidP="0088127C">
            <w:pPr>
              <w:pStyle w:val="OtherTableBody"/>
            </w:pPr>
            <w:r>
              <w:lastRenderedPageBreak/>
              <w:t>Appointment Duration Units</w:t>
            </w:r>
          </w:p>
        </w:tc>
        <w:tc>
          <w:tcPr>
            <w:tcW w:w="700" w:type="dxa"/>
          </w:tcPr>
          <w:p w14:paraId="2BE42B53" w14:textId="77777777" w:rsidR="00B50050" w:rsidRDefault="00B50050" w:rsidP="0088127C">
            <w:pPr>
              <w:pStyle w:val="OtherTableBody"/>
            </w:pPr>
            <w:r>
              <w:t>00869</w:t>
            </w:r>
          </w:p>
        </w:tc>
        <w:tc>
          <w:tcPr>
            <w:tcW w:w="600" w:type="dxa"/>
          </w:tcPr>
          <w:p w14:paraId="6B5EC89F" w14:textId="77777777" w:rsidR="00B50050" w:rsidRDefault="00B50050" w:rsidP="0088127C">
            <w:pPr>
              <w:pStyle w:val="OtherTableBody"/>
            </w:pPr>
            <w:r>
              <w:t>ARQ</w:t>
            </w:r>
          </w:p>
        </w:tc>
        <w:tc>
          <w:tcPr>
            <w:tcW w:w="600" w:type="dxa"/>
          </w:tcPr>
          <w:p w14:paraId="2E4361D1" w14:textId="77777777" w:rsidR="00B50050" w:rsidRDefault="00B50050" w:rsidP="0088127C">
            <w:pPr>
              <w:pStyle w:val="OtherTableBody"/>
            </w:pPr>
            <w:r>
              <w:t>10</w:t>
            </w:r>
          </w:p>
        </w:tc>
        <w:tc>
          <w:tcPr>
            <w:tcW w:w="600" w:type="dxa"/>
          </w:tcPr>
          <w:p w14:paraId="6A0C51AF" w14:textId="77777777" w:rsidR="00B50050" w:rsidRDefault="00B50050" w:rsidP="0088127C">
            <w:pPr>
              <w:pStyle w:val="OtherTableBody"/>
            </w:pPr>
            <w:r>
              <w:t>..</w:t>
            </w:r>
          </w:p>
        </w:tc>
        <w:tc>
          <w:tcPr>
            <w:tcW w:w="600" w:type="dxa"/>
          </w:tcPr>
          <w:p w14:paraId="75A6A0B4" w14:textId="77777777" w:rsidR="00B50050" w:rsidRDefault="00B50050" w:rsidP="0088127C">
            <w:pPr>
              <w:pStyle w:val="OtherTableBody"/>
            </w:pPr>
          </w:p>
        </w:tc>
        <w:tc>
          <w:tcPr>
            <w:tcW w:w="600" w:type="dxa"/>
          </w:tcPr>
          <w:p w14:paraId="14701C71" w14:textId="77777777" w:rsidR="00B50050" w:rsidRDefault="00B50050" w:rsidP="0088127C">
            <w:pPr>
              <w:pStyle w:val="OtherTableBody"/>
            </w:pPr>
            <w:r>
              <w:t>CNE</w:t>
            </w:r>
          </w:p>
        </w:tc>
        <w:tc>
          <w:tcPr>
            <w:tcW w:w="700" w:type="dxa"/>
          </w:tcPr>
          <w:p w14:paraId="2BFFE90D" w14:textId="77777777" w:rsidR="00B50050" w:rsidRDefault="00B50050" w:rsidP="0088127C">
            <w:pPr>
              <w:pStyle w:val="OtherTableBody"/>
            </w:pPr>
          </w:p>
        </w:tc>
        <w:tc>
          <w:tcPr>
            <w:tcW w:w="600" w:type="dxa"/>
          </w:tcPr>
          <w:p w14:paraId="139C74F0" w14:textId="77777777" w:rsidR="00B50050" w:rsidRDefault="00B50050" w:rsidP="0088127C">
            <w:pPr>
              <w:pStyle w:val="OtherTableBody"/>
            </w:pPr>
          </w:p>
        </w:tc>
        <w:tc>
          <w:tcPr>
            <w:tcW w:w="900" w:type="dxa"/>
          </w:tcPr>
          <w:p w14:paraId="743ECD29" w14:textId="77777777" w:rsidR="00B50050" w:rsidRDefault="00B50050" w:rsidP="0088127C">
            <w:pPr>
              <w:pStyle w:val="OtherTableBody"/>
            </w:pPr>
            <w:r>
              <w:t>10.6.1.10</w:t>
            </w:r>
          </w:p>
        </w:tc>
      </w:tr>
      <w:tr w:rsidR="00B50050" w14:paraId="2249820B" w14:textId="77777777" w:rsidTr="00195548">
        <w:tc>
          <w:tcPr>
            <w:tcW w:w="3500" w:type="dxa"/>
          </w:tcPr>
          <w:p w14:paraId="5F0E0CAF" w14:textId="77777777" w:rsidR="00B50050" w:rsidRDefault="00B50050" w:rsidP="0088127C">
            <w:pPr>
              <w:pStyle w:val="OtherTableBody"/>
            </w:pPr>
            <w:r>
              <w:t>Appointment Duration Units</w:t>
            </w:r>
          </w:p>
        </w:tc>
        <w:tc>
          <w:tcPr>
            <w:tcW w:w="700" w:type="dxa"/>
          </w:tcPr>
          <w:p w14:paraId="3909909B" w14:textId="77777777" w:rsidR="00B50050" w:rsidRDefault="00B50050" w:rsidP="0088127C">
            <w:pPr>
              <w:pStyle w:val="OtherTableBody"/>
            </w:pPr>
            <w:r>
              <w:t>00869</w:t>
            </w:r>
          </w:p>
        </w:tc>
        <w:tc>
          <w:tcPr>
            <w:tcW w:w="600" w:type="dxa"/>
          </w:tcPr>
          <w:p w14:paraId="3EFD6DE4" w14:textId="77777777" w:rsidR="00B50050" w:rsidRDefault="00B50050" w:rsidP="0088127C">
            <w:pPr>
              <w:pStyle w:val="OtherTableBody"/>
            </w:pPr>
            <w:r>
              <w:t>SCH</w:t>
            </w:r>
          </w:p>
        </w:tc>
        <w:tc>
          <w:tcPr>
            <w:tcW w:w="600" w:type="dxa"/>
          </w:tcPr>
          <w:p w14:paraId="1B6D86AB" w14:textId="77777777" w:rsidR="00B50050" w:rsidRDefault="00B50050" w:rsidP="0088127C">
            <w:pPr>
              <w:pStyle w:val="OtherTableBody"/>
            </w:pPr>
            <w:r>
              <w:t>10</w:t>
            </w:r>
          </w:p>
        </w:tc>
        <w:tc>
          <w:tcPr>
            <w:tcW w:w="600" w:type="dxa"/>
          </w:tcPr>
          <w:p w14:paraId="53D4027F" w14:textId="77777777" w:rsidR="00B50050" w:rsidRDefault="00B50050" w:rsidP="0088127C">
            <w:pPr>
              <w:pStyle w:val="OtherTableBody"/>
            </w:pPr>
            <w:r>
              <w:t>..</w:t>
            </w:r>
          </w:p>
        </w:tc>
        <w:tc>
          <w:tcPr>
            <w:tcW w:w="600" w:type="dxa"/>
          </w:tcPr>
          <w:p w14:paraId="07709AB5" w14:textId="77777777" w:rsidR="00B50050" w:rsidRDefault="00B50050" w:rsidP="0088127C">
            <w:pPr>
              <w:pStyle w:val="OtherTableBody"/>
            </w:pPr>
          </w:p>
        </w:tc>
        <w:tc>
          <w:tcPr>
            <w:tcW w:w="600" w:type="dxa"/>
          </w:tcPr>
          <w:p w14:paraId="05EBB9B2" w14:textId="77777777" w:rsidR="00B50050" w:rsidRDefault="00B50050" w:rsidP="0088127C">
            <w:pPr>
              <w:pStyle w:val="OtherTableBody"/>
            </w:pPr>
            <w:r>
              <w:t>CNE</w:t>
            </w:r>
          </w:p>
        </w:tc>
        <w:tc>
          <w:tcPr>
            <w:tcW w:w="700" w:type="dxa"/>
          </w:tcPr>
          <w:p w14:paraId="3F3F8E06" w14:textId="77777777" w:rsidR="00B50050" w:rsidRDefault="00B50050" w:rsidP="0088127C">
            <w:pPr>
              <w:pStyle w:val="OtherTableBody"/>
            </w:pPr>
          </w:p>
        </w:tc>
        <w:tc>
          <w:tcPr>
            <w:tcW w:w="600" w:type="dxa"/>
          </w:tcPr>
          <w:p w14:paraId="0438440A" w14:textId="77777777" w:rsidR="00B50050" w:rsidRDefault="00B50050" w:rsidP="0088127C">
            <w:pPr>
              <w:pStyle w:val="OtherTableBody"/>
            </w:pPr>
          </w:p>
        </w:tc>
        <w:tc>
          <w:tcPr>
            <w:tcW w:w="900" w:type="dxa"/>
          </w:tcPr>
          <w:p w14:paraId="7D96EE86" w14:textId="77777777" w:rsidR="00B50050" w:rsidRDefault="00B50050" w:rsidP="0088127C">
            <w:pPr>
              <w:pStyle w:val="OtherTableBody"/>
            </w:pPr>
            <w:r>
              <w:t>10.6.2.10</w:t>
            </w:r>
          </w:p>
        </w:tc>
      </w:tr>
      <w:tr w:rsidR="00B50050" w14:paraId="3D1C69E5" w14:textId="77777777" w:rsidTr="00195548">
        <w:tc>
          <w:tcPr>
            <w:tcW w:w="3500" w:type="dxa"/>
          </w:tcPr>
          <w:p w14:paraId="790EA11B" w14:textId="77777777" w:rsidR="00B50050" w:rsidRDefault="00B50050" w:rsidP="0088127C">
            <w:pPr>
              <w:pStyle w:val="OtherTableBody"/>
            </w:pPr>
            <w:r>
              <w:t>Appointment Reason</w:t>
            </w:r>
          </w:p>
        </w:tc>
        <w:tc>
          <w:tcPr>
            <w:tcW w:w="700" w:type="dxa"/>
          </w:tcPr>
          <w:p w14:paraId="41478318" w14:textId="77777777" w:rsidR="00B50050" w:rsidRDefault="00B50050" w:rsidP="0088127C">
            <w:pPr>
              <w:pStyle w:val="OtherTableBody"/>
            </w:pPr>
            <w:r>
              <w:t>00866</w:t>
            </w:r>
          </w:p>
        </w:tc>
        <w:tc>
          <w:tcPr>
            <w:tcW w:w="600" w:type="dxa"/>
          </w:tcPr>
          <w:p w14:paraId="6F7CF3FA" w14:textId="77777777" w:rsidR="00B50050" w:rsidRDefault="00B50050" w:rsidP="0088127C">
            <w:pPr>
              <w:pStyle w:val="OtherTableBody"/>
            </w:pPr>
            <w:r>
              <w:t>SCH</w:t>
            </w:r>
          </w:p>
        </w:tc>
        <w:tc>
          <w:tcPr>
            <w:tcW w:w="600" w:type="dxa"/>
          </w:tcPr>
          <w:p w14:paraId="27A8A9DE" w14:textId="77777777" w:rsidR="00B50050" w:rsidRDefault="00B50050" w:rsidP="0088127C">
            <w:pPr>
              <w:pStyle w:val="OtherTableBody"/>
            </w:pPr>
            <w:r>
              <w:t>7</w:t>
            </w:r>
          </w:p>
        </w:tc>
        <w:tc>
          <w:tcPr>
            <w:tcW w:w="600" w:type="dxa"/>
          </w:tcPr>
          <w:p w14:paraId="0C8980CB" w14:textId="77777777" w:rsidR="00B50050" w:rsidRDefault="00B50050" w:rsidP="0088127C">
            <w:pPr>
              <w:pStyle w:val="OtherTableBody"/>
            </w:pPr>
            <w:r>
              <w:t>..</w:t>
            </w:r>
          </w:p>
        </w:tc>
        <w:tc>
          <w:tcPr>
            <w:tcW w:w="600" w:type="dxa"/>
          </w:tcPr>
          <w:p w14:paraId="121EA8BE" w14:textId="77777777" w:rsidR="00B50050" w:rsidRDefault="00B50050" w:rsidP="0088127C">
            <w:pPr>
              <w:pStyle w:val="OtherTableBody"/>
            </w:pPr>
          </w:p>
        </w:tc>
        <w:tc>
          <w:tcPr>
            <w:tcW w:w="600" w:type="dxa"/>
          </w:tcPr>
          <w:p w14:paraId="3D3C2EF4" w14:textId="77777777" w:rsidR="00B50050" w:rsidRDefault="00B50050" w:rsidP="0088127C">
            <w:pPr>
              <w:pStyle w:val="OtherTableBody"/>
            </w:pPr>
            <w:r>
              <w:t>CWE</w:t>
            </w:r>
          </w:p>
        </w:tc>
        <w:tc>
          <w:tcPr>
            <w:tcW w:w="700" w:type="dxa"/>
          </w:tcPr>
          <w:p w14:paraId="48E22DBE" w14:textId="77777777" w:rsidR="00B50050" w:rsidRDefault="00B50050" w:rsidP="0088127C">
            <w:pPr>
              <w:pStyle w:val="OtherTableBody"/>
            </w:pPr>
          </w:p>
        </w:tc>
        <w:tc>
          <w:tcPr>
            <w:tcW w:w="600" w:type="dxa"/>
          </w:tcPr>
          <w:p w14:paraId="2801A977" w14:textId="77777777" w:rsidR="00B50050" w:rsidRDefault="00B50050" w:rsidP="0088127C">
            <w:pPr>
              <w:pStyle w:val="OtherTableBody"/>
            </w:pPr>
            <w:r>
              <w:t>0276</w:t>
            </w:r>
          </w:p>
        </w:tc>
        <w:tc>
          <w:tcPr>
            <w:tcW w:w="900" w:type="dxa"/>
          </w:tcPr>
          <w:p w14:paraId="62CF1318" w14:textId="77777777" w:rsidR="00B50050" w:rsidRDefault="00B50050" w:rsidP="0088127C">
            <w:pPr>
              <w:pStyle w:val="OtherTableBody"/>
            </w:pPr>
            <w:r>
              <w:t>10.6.2.7</w:t>
            </w:r>
          </w:p>
        </w:tc>
      </w:tr>
      <w:tr w:rsidR="00B50050" w14:paraId="0B4070C7" w14:textId="77777777" w:rsidTr="00195548">
        <w:tc>
          <w:tcPr>
            <w:tcW w:w="3500" w:type="dxa"/>
          </w:tcPr>
          <w:p w14:paraId="0617386F" w14:textId="77777777" w:rsidR="00B50050" w:rsidRDefault="00B50050" w:rsidP="0088127C">
            <w:pPr>
              <w:pStyle w:val="OtherTableBody"/>
            </w:pPr>
            <w:r>
              <w:t>Appointment Reason</w:t>
            </w:r>
          </w:p>
        </w:tc>
        <w:tc>
          <w:tcPr>
            <w:tcW w:w="700" w:type="dxa"/>
          </w:tcPr>
          <w:p w14:paraId="43DC9D51" w14:textId="77777777" w:rsidR="00B50050" w:rsidRDefault="00B50050" w:rsidP="0088127C">
            <w:pPr>
              <w:pStyle w:val="OtherTableBody"/>
            </w:pPr>
            <w:r>
              <w:t>00866</w:t>
            </w:r>
          </w:p>
        </w:tc>
        <w:tc>
          <w:tcPr>
            <w:tcW w:w="600" w:type="dxa"/>
          </w:tcPr>
          <w:p w14:paraId="018BFF9A" w14:textId="77777777" w:rsidR="00B50050" w:rsidRDefault="00B50050" w:rsidP="0088127C">
            <w:pPr>
              <w:pStyle w:val="OtherTableBody"/>
            </w:pPr>
            <w:r>
              <w:t>ARQ</w:t>
            </w:r>
          </w:p>
        </w:tc>
        <w:tc>
          <w:tcPr>
            <w:tcW w:w="600" w:type="dxa"/>
          </w:tcPr>
          <w:p w14:paraId="72D95BE2" w14:textId="77777777" w:rsidR="00B50050" w:rsidRDefault="00B50050" w:rsidP="0088127C">
            <w:pPr>
              <w:pStyle w:val="OtherTableBody"/>
            </w:pPr>
            <w:r>
              <w:t>7</w:t>
            </w:r>
          </w:p>
        </w:tc>
        <w:tc>
          <w:tcPr>
            <w:tcW w:w="600" w:type="dxa"/>
          </w:tcPr>
          <w:p w14:paraId="17A6DC00" w14:textId="77777777" w:rsidR="00B50050" w:rsidRDefault="00B50050" w:rsidP="0088127C">
            <w:pPr>
              <w:pStyle w:val="OtherTableBody"/>
            </w:pPr>
            <w:r>
              <w:t>..</w:t>
            </w:r>
          </w:p>
        </w:tc>
        <w:tc>
          <w:tcPr>
            <w:tcW w:w="600" w:type="dxa"/>
          </w:tcPr>
          <w:p w14:paraId="7752A46B" w14:textId="77777777" w:rsidR="00B50050" w:rsidRDefault="00B50050" w:rsidP="0088127C">
            <w:pPr>
              <w:pStyle w:val="OtherTableBody"/>
            </w:pPr>
          </w:p>
        </w:tc>
        <w:tc>
          <w:tcPr>
            <w:tcW w:w="600" w:type="dxa"/>
          </w:tcPr>
          <w:p w14:paraId="387A9475" w14:textId="77777777" w:rsidR="00B50050" w:rsidRDefault="00B50050" w:rsidP="0088127C">
            <w:pPr>
              <w:pStyle w:val="OtherTableBody"/>
            </w:pPr>
            <w:r>
              <w:t>CWE</w:t>
            </w:r>
          </w:p>
        </w:tc>
        <w:tc>
          <w:tcPr>
            <w:tcW w:w="700" w:type="dxa"/>
          </w:tcPr>
          <w:p w14:paraId="519E2272" w14:textId="77777777" w:rsidR="00B50050" w:rsidRDefault="00B50050" w:rsidP="0088127C">
            <w:pPr>
              <w:pStyle w:val="OtherTableBody"/>
            </w:pPr>
          </w:p>
        </w:tc>
        <w:tc>
          <w:tcPr>
            <w:tcW w:w="600" w:type="dxa"/>
          </w:tcPr>
          <w:p w14:paraId="3A9C565E" w14:textId="77777777" w:rsidR="00B50050" w:rsidRDefault="00B50050" w:rsidP="0088127C">
            <w:pPr>
              <w:pStyle w:val="OtherTableBody"/>
            </w:pPr>
            <w:r>
              <w:t>0276</w:t>
            </w:r>
          </w:p>
        </w:tc>
        <w:tc>
          <w:tcPr>
            <w:tcW w:w="900" w:type="dxa"/>
          </w:tcPr>
          <w:p w14:paraId="1AAA1DA8" w14:textId="77777777" w:rsidR="00B50050" w:rsidRDefault="00B50050" w:rsidP="0088127C">
            <w:pPr>
              <w:pStyle w:val="OtherTableBody"/>
            </w:pPr>
            <w:r>
              <w:t>10.6.1.7</w:t>
            </w:r>
          </w:p>
        </w:tc>
      </w:tr>
      <w:tr w:rsidR="00B50050" w14:paraId="395EBFEB" w14:textId="77777777" w:rsidTr="00195548">
        <w:tc>
          <w:tcPr>
            <w:tcW w:w="3500" w:type="dxa"/>
          </w:tcPr>
          <w:p w14:paraId="4233455B" w14:textId="77777777" w:rsidR="00B50050" w:rsidRDefault="00B50050" w:rsidP="0088127C">
            <w:pPr>
              <w:pStyle w:val="OtherTableBody"/>
            </w:pPr>
            <w:r>
              <w:t>Appointment Timing Quantity</w:t>
            </w:r>
          </w:p>
        </w:tc>
        <w:tc>
          <w:tcPr>
            <w:tcW w:w="700" w:type="dxa"/>
          </w:tcPr>
          <w:p w14:paraId="43F87D57" w14:textId="77777777" w:rsidR="00B50050" w:rsidRDefault="00B50050" w:rsidP="0088127C">
            <w:pPr>
              <w:pStyle w:val="OtherTableBody"/>
            </w:pPr>
            <w:r>
              <w:t>00884</w:t>
            </w:r>
          </w:p>
        </w:tc>
        <w:tc>
          <w:tcPr>
            <w:tcW w:w="600" w:type="dxa"/>
          </w:tcPr>
          <w:p w14:paraId="2EED3ECF" w14:textId="77777777" w:rsidR="00B50050" w:rsidRDefault="00B50050" w:rsidP="0088127C">
            <w:pPr>
              <w:pStyle w:val="OtherTableBody"/>
            </w:pPr>
            <w:r>
              <w:t>SCH</w:t>
            </w:r>
          </w:p>
        </w:tc>
        <w:tc>
          <w:tcPr>
            <w:tcW w:w="600" w:type="dxa"/>
          </w:tcPr>
          <w:p w14:paraId="5E8F5A9F" w14:textId="77777777" w:rsidR="00B50050" w:rsidRDefault="00B50050" w:rsidP="0088127C">
            <w:pPr>
              <w:pStyle w:val="OtherTableBody"/>
            </w:pPr>
            <w:r>
              <w:t>11</w:t>
            </w:r>
          </w:p>
        </w:tc>
        <w:tc>
          <w:tcPr>
            <w:tcW w:w="600" w:type="dxa"/>
          </w:tcPr>
          <w:p w14:paraId="3C947448" w14:textId="77777777" w:rsidR="00B50050" w:rsidRDefault="00B50050" w:rsidP="0088127C">
            <w:pPr>
              <w:pStyle w:val="OtherTableBody"/>
            </w:pPr>
            <w:r>
              <w:t>..</w:t>
            </w:r>
          </w:p>
        </w:tc>
        <w:tc>
          <w:tcPr>
            <w:tcW w:w="600" w:type="dxa"/>
          </w:tcPr>
          <w:p w14:paraId="263DC4ED" w14:textId="77777777" w:rsidR="00B50050" w:rsidRDefault="00B50050" w:rsidP="0088127C">
            <w:pPr>
              <w:pStyle w:val="OtherTableBody"/>
            </w:pPr>
          </w:p>
        </w:tc>
        <w:tc>
          <w:tcPr>
            <w:tcW w:w="600" w:type="dxa"/>
          </w:tcPr>
          <w:p w14:paraId="2AB8789D" w14:textId="77777777" w:rsidR="00B50050" w:rsidRDefault="00B50050" w:rsidP="0088127C">
            <w:pPr>
              <w:pStyle w:val="OtherTableBody"/>
            </w:pPr>
            <w:r>
              <w:t>-</w:t>
            </w:r>
          </w:p>
        </w:tc>
        <w:tc>
          <w:tcPr>
            <w:tcW w:w="700" w:type="dxa"/>
          </w:tcPr>
          <w:p w14:paraId="01F7E193" w14:textId="77777777" w:rsidR="00B50050" w:rsidRDefault="00B50050" w:rsidP="0088127C">
            <w:pPr>
              <w:pStyle w:val="OtherTableBody"/>
            </w:pPr>
          </w:p>
        </w:tc>
        <w:tc>
          <w:tcPr>
            <w:tcW w:w="600" w:type="dxa"/>
          </w:tcPr>
          <w:p w14:paraId="1D958345" w14:textId="77777777" w:rsidR="00B50050" w:rsidRDefault="00B50050" w:rsidP="0088127C">
            <w:pPr>
              <w:pStyle w:val="OtherTableBody"/>
            </w:pPr>
          </w:p>
        </w:tc>
        <w:tc>
          <w:tcPr>
            <w:tcW w:w="900" w:type="dxa"/>
          </w:tcPr>
          <w:p w14:paraId="0BD9B0C2" w14:textId="77777777" w:rsidR="00B50050" w:rsidRDefault="00B50050" w:rsidP="0088127C">
            <w:pPr>
              <w:pStyle w:val="OtherTableBody"/>
            </w:pPr>
            <w:r>
              <w:t>10.6.2.11</w:t>
            </w:r>
          </w:p>
        </w:tc>
      </w:tr>
      <w:tr w:rsidR="00B50050" w14:paraId="64DDDA47" w14:textId="77777777" w:rsidTr="00195548">
        <w:tc>
          <w:tcPr>
            <w:tcW w:w="3500" w:type="dxa"/>
          </w:tcPr>
          <w:p w14:paraId="02F5721E" w14:textId="77777777" w:rsidR="00B50050" w:rsidRDefault="00B50050" w:rsidP="0088127C">
            <w:pPr>
              <w:pStyle w:val="OtherTableBody"/>
            </w:pPr>
            <w:r>
              <w:t>Appointment Type</w:t>
            </w:r>
          </w:p>
        </w:tc>
        <w:tc>
          <w:tcPr>
            <w:tcW w:w="700" w:type="dxa"/>
          </w:tcPr>
          <w:p w14:paraId="1D2790EA" w14:textId="77777777" w:rsidR="00B50050" w:rsidRDefault="00B50050" w:rsidP="0088127C">
            <w:pPr>
              <w:pStyle w:val="OtherTableBody"/>
            </w:pPr>
            <w:r>
              <w:t>00867</w:t>
            </w:r>
          </w:p>
        </w:tc>
        <w:tc>
          <w:tcPr>
            <w:tcW w:w="600" w:type="dxa"/>
          </w:tcPr>
          <w:p w14:paraId="11EF1457" w14:textId="77777777" w:rsidR="00B50050" w:rsidRDefault="00B50050" w:rsidP="0088127C">
            <w:pPr>
              <w:pStyle w:val="OtherTableBody"/>
            </w:pPr>
            <w:r>
              <w:t>ARQ</w:t>
            </w:r>
          </w:p>
        </w:tc>
        <w:tc>
          <w:tcPr>
            <w:tcW w:w="600" w:type="dxa"/>
          </w:tcPr>
          <w:p w14:paraId="1BEC01FC" w14:textId="77777777" w:rsidR="00B50050" w:rsidRDefault="00B50050" w:rsidP="0088127C">
            <w:pPr>
              <w:pStyle w:val="OtherTableBody"/>
            </w:pPr>
            <w:r>
              <w:t>8</w:t>
            </w:r>
          </w:p>
        </w:tc>
        <w:tc>
          <w:tcPr>
            <w:tcW w:w="600" w:type="dxa"/>
          </w:tcPr>
          <w:p w14:paraId="4814D2C0" w14:textId="77777777" w:rsidR="00B50050" w:rsidRDefault="00B50050" w:rsidP="0088127C">
            <w:pPr>
              <w:pStyle w:val="OtherTableBody"/>
            </w:pPr>
            <w:r>
              <w:t>..</w:t>
            </w:r>
          </w:p>
        </w:tc>
        <w:tc>
          <w:tcPr>
            <w:tcW w:w="600" w:type="dxa"/>
          </w:tcPr>
          <w:p w14:paraId="61E5DE0C" w14:textId="77777777" w:rsidR="00B50050" w:rsidRDefault="00B50050" w:rsidP="0088127C">
            <w:pPr>
              <w:pStyle w:val="OtherTableBody"/>
            </w:pPr>
          </w:p>
        </w:tc>
        <w:tc>
          <w:tcPr>
            <w:tcW w:w="600" w:type="dxa"/>
          </w:tcPr>
          <w:p w14:paraId="4A846B71" w14:textId="77777777" w:rsidR="00B50050" w:rsidRDefault="00B50050" w:rsidP="0088127C">
            <w:pPr>
              <w:pStyle w:val="OtherTableBody"/>
            </w:pPr>
            <w:r>
              <w:t>CWE</w:t>
            </w:r>
          </w:p>
        </w:tc>
        <w:tc>
          <w:tcPr>
            <w:tcW w:w="700" w:type="dxa"/>
          </w:tcPr>
          <w:p w14:paraId="551ABC45" w14:textId="77777777" w:rsidR="00B50050" w:rsidRDefault="00B50050" w:rsidP="0088127C">
            <w:pPr>
              <w:pStyle w:val="OtherTableBody"/>
            </w:pPr>
          </w:p>
        </w:tc>
        <w:tc>
          <w:tcPr>
            <w:tcW w:w="600" w:type="dxa"/>
          </w:tcPr>
          <w:p w14:paraId="7DB58452" w14:textId="77777777" w:rsidR="00B50050" w:rsidRDefault="00B50050" w:rsidP="0088127C">
            <w:pPr>
              <w:pStyle w:val="OtherTableBody"/>
            </w:pPr>
            <w:r>
              <w:t>0277</w:t>
            </w:r>
          </w:p>
        </w:tc>
        <w:tc>
          <w:tcPr>
            <w:tcW w:w="900" w:type="dxa"/>
          </w:tcPr>
          <w:p w14:paraId="37A23527" w14:textId="77777777" w:rsidR="00B50050" w:rsidRDefault="00B50050" w:rsidP="0088127C">
            <w:pPr>
              <w:pStyle w:val="OtherTableBody"/>
            </w:pPr>
            <w:r>
              <w:t>10.6.1.8</w:t>
            </w:r>
          </w:p>
        </w:tc>
      </w:tr>
      <w:tr w:rsidR="00B50050" w14:paraId="3B2EA5F1" w14:textId="77777777" w:rsidTr="00195548">
        <w:tc>
          <w:tcPr>
            <w:tcW w:w="3500" w:type="dxa"/>
          </w:tcPr>
          <w:p w14:paraId="2E0BD014" w14:textId="77777777" w:rsidR="00B50050" w:rsidRDefault="00B50050" w:rsidP="0088127C">
            <w:pPr>
              <w:pStyle w:val="OtherTableBody"/>
            </w:pPr>
            <w:r>
              <w:t>Appointment Type</w:t>
            </w:r>
          </w:p>
        </w:tc>
        <w:tc>
          <w:tcPr>
            <w:tcW w:w="700" w:type="dxa"/>
          </w:tcPr>
          <w:p w14:paraId="163A5387" w14:textId="77777777" w:rsidR="00B50050" w:rsidRDefault="00B50050" w:rsidP="0088127C">
            <w:pPr>
              <w:pStyle w:val="OtherTableBody"/>
            </w:pPr>
            <w:r>
              <w:t>00867</w:t>
            </w:r>
          </w:p>
        </w:tc>
        <w:tc>
          <w:tcPr>
            <w:tcW w:w="600" w:type="dxa"/>
          </w:tcPr>
          <w:p w14:paraId="56A327BA" w14:textId="77777777" w:rsidR="00B50050" w:rsidRDefault="00B50050" w:rsidP="0088127C">
            <w:pPr>
              <w:pStyle w:val="OtherTableBody"/>
            </w:pPr>
            <w:r>
              <w:t>SCH</w:t>
            </w:r>
          </w:p>
        </w:tc>
        <w:tc>
          <w:tcPr>
            <w:tcW w:w="600" w:type="dxa"/>
          </w:tcPr>
          <w:p w14:paraId="4C37E190" w14:textId="77777777" w:rsidR="00B50050" w:rsidRDefault="00B50050" w:rsidP="0088127C">
            <w:pPr>
              <w:pStyle w:val="OtherTableBody"/>
            </w:pPr>
            <w:r>
              <w:t>8</w:t>
            </w:r>
          </w:p>
        </w:tc>
        <w:tc>
          <w:tcPr>
            <w:tcW w:w="600" w:type="dxa"/>
          </w:tcPr>
          <w:p w14:paraId="16D526BC" w14:textId="77777777" w:rsidR="00B50050" w:rsidRDefault="00B50050" w:rsidP="0088127C">
            <w:pPr>
              <w:pStyle w:val="OtherTableBody"/>
            </w:pPr>
            <w:r>
              <w:t>..</w:t>
            </w:r>
          </w:p>
        </w:tc>
        <w:tc>
          <w:tcPr>
            <w:tcW w:w="600" w:type="dxa"/>
          </w:tcPr>
          <w:p w14:paraId="0A3BB079" w14:textId="77777777" w:rsidR="00B50050" w:rsidRDefault="00B50050" w:rsidP="0088127C">
            <w:pPr>
              <w:pStyle w:val="OtherTableBody"/>
            </w:pPr>
          </w:p>
        </w:tc>
        <w:tc>
          <w:tcPr>
            <w:tcW w:w="600" w:type="dxa"/>
          </w:tcPr>
          <w:p w14:paraId="2EEDD1F2" w14:textId="77777777" w:rsidR="00B50050" w:rsidRDefault="00B50050" w:rsidP="0088127C">
            <w:pPr>
              <w:pStyle w:val="OtherTableBody"/>
            </w:pPr>
            <w:r>
              <w:t>CWE</w:t>
            </w:r>
          </w:p>
        </w:tc>
        <w:tc>
          <w:tcPr>
            <w:tcW w:w="700" w:type="dxa"/>
          </w:tcPr>
          <w:p w14:paraId="749C0F65" w14:textId="77777777" w:rsidR="00B50050" w:rsidRDefault="00B50050" w:rsidP="0088127C">
            <w:pPr>
              <w:pStyle w:val="OtherTableBody"/>
            </w:pPr>
          </w:p>
        </w:tc>
        <w:tc>
          <w:tcPr>
            <w:tcW w:w="600" w:type="dxa"/>
          </w:tcPr>
          <w:p w14:paraId="220797C5" w14:textId="77777777" w:rsidR="00B50050" w:rsidRDefault="00B50050" w:rsidP="0088127C">
            <w:pPr>
              <w:pStyle w:val="OtherTableBody"/>
            </w:pPr>
            <w:r>
              <w:t>0277</w:t>
            </w:r>
          </w:p>
        </w:tc>
        <w:tc>
          <w:tcPr>
            <w:tcW w:w="900" w:type="dxa"/>
          </w:tcPr>
          <w:p w14:paraId="185620A2" w14:textId="77777777" w:rsidR="00B50050" w:rsidRDefault="00B50050" w:rsidP="0088127C">
            <w:pPr>
              <w:pStyle w:val="OtherTableBody"/>
            </w:pPr>
            <w:r>
              <w:t>10.6.2.8</w:t>
            </w:r>
          </w:p>
        </w:tc>
      </w:tr>
      <w:tr w:rsidR="00B50050" w14:paraId="1CE169E0" w14:textId="77777777" w:rsidTr="00195548">
        <w:tc>
          <w:tcPr>
            <w:tcW w:w="3500" w:type="dxa"/>
          </w:tcPr>
          <w:p w14:paraId="07A0E625" w14:textId="77777777" w:rsidR="00B50050" w:rsidRDefault="00B50050" w:rsidP="0088127C">
            <w:pPr>
              <w:pStyle w:val="OtherTableBody"/>
            </w:pPr>
            <w:r>
              <w:t>Approval Status</w:t>
            </w:r>
          </w:p>
        </w:tc>
        <w:tc>
          <w:tcPr>
            <w:tcW w:w="700" w:type="dxa"/>
          </w:tcPr>
          <w:p w14:paraId="42A9D9E1" w14:textId="77777777" w:rsidR="00B50050" w:rsidRDefault="00B50050" w:rsidP="0088127C">
            <w:pPr>
              <w:pStyle w:val="OtherTableBody"/>
            </w:pPr>
            <w:r>
              <w:t>03414</w:t>
            </w:r>
          </w:p>
        </w:tc>
        <w:tc>
          <w:tcPr>
            <w:tcW w:w="600" w:type="dxa"/>
          </w:tcPr>
          <w:p w14:paraId="09186EAC" w14:textId="77777777" w:rsidR="00B50050" w:rsidRDefault="00B50050" w:rsidP="0088127C">
            <w:pPr>
              <w:pStyle w:val="OtherTableBody"/>
            </w:pPr>
            <w:r>
              <w:t>AUT</w:t>
            </w:r>
          </w:p>
        </w:tc>
        <w:tc>
          <w:tcPr>
            <w:tcW w:w="600" w:type="dxa"/>
          </w:tcPr>
          <w:p w14:paraId="095A7F79" w14:textId="77777777" w:rsidR="00B50050" w:rsidRDefault="00B50050" w:rsidP="0088127C">
            <w:pPr>
              <w:pStyle w:val="OtherTableBody"/>
            </w:pPr>
            <w:r>
              <w:t>14</w:t>
            </w:r>
          </w:p>
        </w:tc>
        <w:tc>
          <w:tcPr>
            <w:tcW w:w="600" w:type="dxa"/>
          </w:tcPr>
          <w:p w14:paraId="6FD90744" w14:textId="77777777" w:rsidR="00B50050" w:rsidRDefault="00B50050" w:rsidP="0088127C">
            <w:pPr>
              <w:pStyle w:val="OtherTableBody"/>
            </w:pPr>
            <w:r>
              <w:t>..</w:t>
            </w:r>
          </w:p>
        </w:tc>
        <w:tc>
          <w:tcPr>
            <w:tcW w:w="600" w:type="dxa"/>
          </w:tcPr>
          <w:p w14:paraId="73F8B263" w14:textId="77777777" w:rsidR="00B50050" w:rsidRDefault="00B50050" w:rsidP="0088127C">
            <w:pPr>
              <w:pStyle w:val="OtherTableBody"/>
            </w:pPr>
          </w:p>
        </w:tc>
        <w:tc>
          <w:tcPr>
            <w:tcW w:w="600" w:type="dxa"/>
          </w:tcPr>
          <w:p w14:paraId="26E07561" w14:textId="77777777" w:rsidR="00B50050" w:rsidRDefault="00B50050" w:rsidP="0088127C">
            <w:pPr>
              <w:pStyle w:val="OtherTableBody"/>
            </w:pPr>
            <w:r>
              <w:t>CWE</w:t>
            </w:r>
          </w:p>
        </w:tc>
        <w:tc>
          <w:tcPr>
            <w:tcW w:w="700" w:type="dxa"/>
          </w:tcPr>
          <w:p w14:paraId="0C03D5FF" w14:textId="77777777" w:rsidR="00B50050" w:rsidRDefault="00B50050" w:rsidP="0088127C">
            <w:pPr>
              <w:pStyle w:val="OtherTableBody"/>
            </w:pPr>
          </w:p>
        </w:tc>
        <w:tc>
          <w:tcPr>
            <w:tcW w:w="600" w:type="dxa"/>
          </w:tcPr>
          <w:p w14:paraId="0A353D41" w14:textId="77777777" w:rsidR="00B50050" w:rsidRDefault="00B50050" w:rsidP="0088127C">
            <w:pPr>
              <w:pStyle w:val="OtherTableBody"/>
            </w:pPr>
            <w:r>
              <w:t>0563</w:t>
            </w:r>
          </w:p>
        </w:tc>
        <w:tc>
          <w:tcPr>
            <w:tcW w:w="900" w:type="dxa"/>
          </w:tcPr>
          <w:p w14:paraId="377BA122" w14:textId="77777777" w:rsidR="00B50050" w:rsidRDefault="00B50050" w:rsidP="0088127C">
            <w:pPr>
              <w:pStyle w:val="OtherTableBody"/>
            </w:pPr>
            <w:r>
              <w:t>11.8.2.14</w:t>
            </w:r>
          </w:p>
        </w:tc>
      </w:tr>
      <w:tr w:rsidR="00B50050" w14:paraId="64FC2AE8" w14:textId="77777777" w:rsidTr="00195548">
        <w:tc>
          <w:tcPr>
            <w:tcW w:w="3500" w:type="dxa"/>
          </w:tcPr>
          <w:p w14:paraId="0EA765A8" w14:textId="77777777" w:rsidR="00B50050" w:rsidRDefault="00B50050" w:rsidP="0088127C">
            <w:pPr>
              <w:pStyle w:val="OtherTableBody"/>
            </w:pPr>
            <w:r>
              <w:t xml:space="preserve">Approved To Buy Price </w:t>
            </w:r>
          </w:p>
        </w:tc>
        <w:tc>
          <w:tcPr>
            <w:tcW w:w="700" w:type="dxa"/>
          </w:tcPr>
          <w:p w14:paraId="46F3A91C" w14:textId="77777777" w:rsidR="00B50050" w:rsidRDefault="00B50050" w:rsidP="0088127C">
            <w:pPr>
              <w:pStyle w:val="OtherTableBody"/>
            </w:pPr>
            <w:r>
              <w:t>02204</w:t>
            </w:r>
          </w:p>
        </w:tc>
        <w:tc>
          <w:tcPr>
            <w:tcW w:w="600" w:type="dxa"/>
          </w:tcPr>
          <w:p w14:paraId="0CAB712A" w14:textId="77777777" w:rsidR="00B50050" w:rsidRDefault="00B50050" w:rsidP="0088127C">
            <w:pPr>
              <w:pStyle w:val="OtherTableBody"/>
            </w:pPr>
            <w:r>
              <w:t>ITM</w:t>
            </w:r>
          </w:p>
        </w:tc>
        <w:tc>
          <w:tcPr>
            <w:tcW w:w="600" w:type="dxa"/>
          </w:tcPr>
          <w:p w14:paraId="28211181" w14:textId="77777777" w:rsidR="00B50050" w:rsidRDefault="00B50050" w:rsidP="0088127C">
            <w:pPr>
              <w:pStyle w:val="OtherTableBody"/>
            </w:pPr>
            <w:r>
              <w:t>21</w:t>
            </w:r>
          </w:p>
        </w:tc>
        <w:tc>
          <w:tcPr>
            <w:tcW w:w="600" w:type="dxa"/>
          </w:tcPr>
          <w:p w14:paraId="17A95303" w14:textId="77777777" w:rsidR="00B50050" w:rsidRDefault="00B50050" w:rsidP="0088127C">
            <w:pPr>
              <w:pStyle w:val="OtherTableBody"/>
            </w:pPr>
            <w:r>
              <w:t>..</w:t>
            </w:r>
          </w:p>
        </w:tc>
        <w:tc>
          <w:tcPr>
            <w:tcW w:w="600" w:type="dxa"/>
          </w:tcPr>
          <w:p w14:paraId="55E26910" w14:textId="77777777" w:rsidR="00B50050" w:rsidRDefault="00B50050" w:rsidP="0088127C">
            <w:pPr>
              <w:pStyle w:val="OtherTableBody"/>
            </w:pPr>
          </w:p>
        </w:tc>
        <w:tc>
          <w:tcPr>
            <w:tcW w:w="600" w:type="dxa"/>
          </w:tcPr>
          <w:p w14:paraId="69E575E2" w14:textId="77777777" w:rsidR="00B50050" w:rsidRDefault="00B50050" w:rsidP="0088127C">
            <w:pPr>
              <w:pStyle w:val="OtherTableBody"/>
            </w:pPr>
            <w:r>
              <w:t>MO</w:t>
            </w:r>
          </w:p>
        </w:tc>
        <w:tc>
          <w:tcPr>
            <w:tcW w:w="700" w:type="dxa"/>
          </w:tcPr>
          <w:p w14:paraId="22E84E99" w14:textId="77777777" w:rsidR="00B50050" w:rsidRDefault="00B50050" w:rsidP="0088127C">
            <w:pPr>
              <w:pStyle w:val="OtherTableBody"/>
            </w:pPr>
          </w:p>
        </w:tc>
        <w:tc>
          <w:tcPr>
            <w:tcW w:w="600" w:type="dxa"/>
          </w:tcPr>
          <w:p w14:paraId="451C01D9" w14:textId="77777777" w:rsidR="00B50050" w:rsidRDefault="00B50050" w:rsidP="0088127C">
            <w:pPr>
              <w:pStyle w:val="OtherTableBody"/>
            </w:pPr>
          </w:p>
        </w:tc>
        <w:tc>
          <w:tcPr>
            <w:tcW w:w="900" w:type="dxa"/>
          </w:tcPr>
          <w:p w14:paraId="5E7FB97F" w14:textId="77777777" w:rsidR="00B50050" w:rsidRDefault="00B50050" w:rsidP="0088127C">
            <w:pPr>
              <w:pStyle w:val="OtherTableBody"/>
            </w:pPr>
            <w:r>
              <w:t>17.4.2.21</w:t>
            </w:r>
          </w:p>
        </w:tc>
      </w:tr>
      <w:tr w:rsidR="00B50050" w14:paraId="0E827BC5" w14:textId="77777777" w:rsidTr="00195548">
        <w:tc>
          <w:tcPr>
            <w:tcW w:w="3500" w:type="dxa"/>
          </w:tcPr>
          <w:p w14:paraId="3906E418" w14:textId="77777777" w:rsidR="00B50050" w:rsidRDefault="00B50050" w:rsidP="0088127C">
            <w:pPr>
              <w:pStyle w:val="OtherTableBody"/>
            </w:pPr>
            <w:r>
              <w:t>Approved To Buy Quantity</w:t>
            </w:r>
          </w:p>
        </w:tc>
        <w:tc>
          <w:tcPr>
            <w:tcW w:w="700" w:type="dxa"/>
          </w:tcPr>
          <w:p w14:paraId="58693014" w14:textId="77777777" w:rsidR="00B50050" w:rsidRDefault="00B50050" w:rsidP="0088127C">
            <w:pPr>
              <w:pStyle w:val="OtherTableBody"/>
            </w:pPr>
            <w:r>
              <w:t>02203</w:t>
            </w:r>
          </w:p>
        </w:tc>
        <w:tc>
          <w:tcPr>
            <w:tcW w:w="600" w:type="dxa"/>
          </w:tcPr>
          <w:p w14:paraId="5666546B" w14:textId="77777777" w:rsidR="00B50050" w:rsidRDefault="00B50050" w:rsidP="0088127C">
            <w:pPr>
              <w:pStyle w:val="OtherTableBody"/>
            </w:pPr>
            <w:r>
              <w:t>ITM</w:t>
            </w:r>
          </w:p>
        </w:tc>
        <w:tc>
          <w:tcPr>
            <w:tcW w:w="600" w:type="dxa"/>
          </w:tcPr>
          <w:p w14:paraId="2EC16EF4" w14:textId="77777777" w:rsidR="00B50050" w:rsidRDefault="00B50050" w:rsidP="0088127C">
            <w:pPr>
              <w:pStyle w:val="OtherTableBody"/>
            </w:pPr>
            <w:r>
              <w:t>20</w:t>
            </w:r>
          </w:p>
        </w:tc>
        <w:tc>
          <w:tcPr>
            <w:tcW w:w="600" w:type="dxa"/>
          </w:tcPr>
          <w:p w14:paraId="4DCA5790" w14:textId="77777777" w:rsidR="00B50050" w:rsidRDefault="00B50050" w:rsidP="0088127C">
            <w:pPr>
              <w:pStyle w:val="OtherTableBody"/>
            </w:pPr>
            <w:r>
              <w:t>..</w:t>
            </w:r>
          </w:p>
        </w:tc>
        <w:tc>
          <w:tcPr>
            <w:tcW w:w="600" w:type="dxa"/>
          </w:tcPr>
          <w:p w14:paraId="668E0FBE" w14:textId="77777777" w:rsidR="00B50050" w:rsidRDefault="00B50050" w:rsidP="0088127C">
            <w:pPr>
              <w:pStyle w:val="OtherTableBody"/>
            </w:pPr>
            <w:r>
              <w:t>6#</w:t>
            </w:r>
          </w:p>
        </w:tc>
        <w:tc>
          <w:tcPr>
            <w:tcW w:w="600" w:type="dxa"/>
          </w:tcPr>
          <w:p w14:paraId="72FEE375" w14:textId="77777777" w:rsidR="00B50050" w:rsidRDefault="00B50050" w:rsidP="0088127C">
            <w:pPr>
              <w:pStyle w:val="OtherTableBody"/>
            </w:pPr>
            <w:r>
              <w:t>NM</w:t>
            </w:r>
          </w:p>
        </w:tc>
        <w:tc>
          <w:tcPr>
            <w:tcW w:w="700" w:type="dxa"/>
          </w:tcPr>
          <w:p w14:paraId="3768EDE0" w14:textId="77777777" w:rsidR="00B50050" w:rsidRDefault="00B50050" w:rsidP="0088127C">
            <w:pPr>
              <w:pStyle w:val="OtherTableBody"/>
            </w:pPr>
          </w:p>
        </w:tc>
        <w:tc>
          <w:tcPr>
            <w:tcW w:w="600" w:type="dxa"/>
          </w:tcPr>
          <w:p w14:paraId="4F7A7348" w14:textId="77777777" w:rsidR="00B50050" w:rsidRDefault="00B50050" w:rsidP="0088127C">
            <w:pPr>
              <w:pStyle w:val="OtherTableBody"/>
            </w:pPr>
          </w:p>
        </w:tc>
        <w:tc>
          <w:tcPr>
            <w:tcW w:w="900" w:type="dxa"/>
          </w:tcPr>
          <w:p w14:paraId="27A560E2" w14:textId="77777777" w:rsidR="00B50050" w:rsidRDefault="00B50050" w:rsidP="0088127C">
            <w:pPr>
              <w:pStyle w:val="OtherTableBody"/>
            </w:pPr>
            <w:r>
              <w:t>17.4.2.20</w:t>
            </w:r>
          </w:p>
        </w:tc>
      </w:tr>
      <w:tr w:rsidR="00B50050" w14:paraId="664CECA1" w14:textId="77777777" w:rsidTr="00195548">
        <w:tc>
          <w:tcPr>
            <w:tcW w:w="3500" w:type="dxa"/>
          </w:tcPr>
          <w:p w14:paraId="3ED2FAD9" w14:textId="77777777" w:rsidR="00B50050" w:rsidRDefault="00B50050" w:rsidP="0088127C">
            <w:pPr>
              <w:pStyle w:val="OtherTableBody"/>
            </w:pPr>
            <w:r>
              <w:t xml:space="preserve">Approving Regulatory Agency </w:t>
            </w:r>
          </w:p>
        </w:tc>
        <w:tc>
          <w:tcPr>
            <w:tcW w:w="700" w:type="dxa"/>
          </w:tcPr>
          <w:p w14:paraId="3EEE3F35" w14:textId="77777777" w:rsidR="00B50050" w:rsidRDefault="00B50050" w:rsidP="0088127C">
            <w:pPr>
              <w:pStyle w:val="OtherTableBody"/>
            </w:pPr>
            <w:r>
              <w:t>02199</w:t>
            </w:r>
          </w:p>
        </w:tc>
        <w:tc>
          <w:tcPr>
            <w:tcW w:w="600" w:type="dxa"/>
          </w:tcPr>
          <w:p w14:paraId="54FBAF11" w14:textId="77777777" w:rsidR="00B50050" w:rsidRDefault="00B50050" w:rsidP="0088127C">
            <w:pPr>
              <w:pStyle w:val="OtherTableBody"/>
            </w:pPr>
            <w:r>
              <w:t>ITM</w:t>
            </w:r>
          </w:p>
        </w:tc>
        <w:tc>
          <w:tcPr>
            <w:tcW w:w="600" w:type="dxa"/>
          </w:tcPr>
          <w:p w14:paraId="5677FEB5" w14:textId="77777777" w:rsidR="00B50050" w:rsidRDefault="00B50050" w:rsidP="0088127C">
            <w:pPr>
              <w:pStyle w:val="OtherTableBody"/>
            </w:pPr>
            <w:r>
              <w:t>16</w:t>
            </w:r>
          </w:p>
        </w:tc>
        <w:tc>
          <w:tcPr>
            <w:tcW w:w="600" w:type="dxa"/>
          </w:tcPr>
          <w:p w14:paraId="5473564C" w14:textId="77777777" w:rsidR="00B50050" w:rsidRDefault="00B50050" w:rsidP="0088127C">
            <w:pPr>
              <w:pStyle w:val="OtherTableBody"/>
            </w:pPr>
            <w:r>
              <w:t>..</w:t>
            </w:r>
          </w:p>
        </w:tc>
        <w:tc>
          <w:tcPr>
            <w:tcW w:w="600" w:type="dxa"/>
          </w:tcPr>
          <w:p w14:paraId="67C274B4" w14:textId="77777777" w:rsidR="00B50050" w:rsidRDefault="00B50050" w:rsidP="0088127C">
            <w:pPr>
              <w:pStyle w:val="OtherTableBody"/>
            </w:pPr>
          </w:p>
        </w:tc>
        <w:tc>
          <w:tcPr>
            <w:tcW w:w="600" w:type="dxa"/>
          </w:tcPr>
          <w:p w14:paraId="2A040817" w14:textId="77777777" w:rsidR="00B50050" w:rsidRDefault="00B50050" w:rsidP="0088127C">
            <w:pPr>
              <w:pStyle w:val="OtherTableBody"/>
            </w:pPr>
            <w:r>
              <w:t>XON</w:t>
            </w:r>
          </w:p>
        </w:tc>
        <w:tc>
          <w:tcPr>
            <w:tcW w:w="700" w:type="dxa"/>
          </w:tcPr>
          <w:p w14:paraId="77B72701" w14:textId="77777777" w:rsidR="00B50050" w:rsidRDefault="00B50050" w:rsidP="0088127C">
            <w:pPr>
              <w:pStyle w:val="OtherTableBody"/>
            </w:pPr>
            <w:r>
              <w:t>Y</w:t>
            </w:r>
          </w:p>
        </w:tc>
        <w:tc>
          <w:tcPr>
            <w:tcW w:w="600" w:type="dxa"/>
          </w:tcPr>
          <w:p w14:paraId="48604A99" w14:textId="77777777" w:rsidR="00B50050" w:rsidRDefault="00B50050" w:rsidP="0088127C">
            <w:pPr>
              <w:pStyle w:val="OtherTableBody"/>
            </w:pPr>
            <w:r>
              <w:t>0790</w:t>
            </w:r>
          </w:p>
        </w:tc>
        <w:tc>
          <w:tcPr>
            <w:tcW w:w="900" w:type="dxa"/>
          </w:tcPr>
          <w:p w14:paraId="311AA587" w14:textId="77777777" w:rsidR="00B50050" w:rsidRDefault="00B50050" w:rsidP="0088127C">
            <w:pPr>
              <w:pStyle w:val="OtherTableBody"/>
            </w:pPr>
            <w:r>
              <w:t>17.4.2.16</w:t>
            </w:r>
          </w:p>
        </w:tc>
      </w:tr>
      <w:tr w:rsidR="00B50050" w14:paraId="13260719" w14:textId="77777777" w:rsidTr="00195548">
        <w:tc>
          <w:tcPr>
            <w:tcW w:w="3500" w:type="dxa"/>
          </w:tcPr>
          <w:p w14:paraId="301ECC5C" w14:textId="77777777" w:rsidR="00B50050" w:rsidRDefault="00B50050" w:rsidP="0088127C">
            <w:pPr>
              <w:pStyle w:val="OtherTableBody"/>
            </w:pPr>
            <w:r>
              <w:t>Arm Stick</w:t>
            </w:r>
          </w:p>
        </w:tc>
        <w:tc>
          <w:tcPr>
            <w:tcW w:w="700" w:type="dxa"/>
          </w:tcPr>
          <w:p w14:paraId="2892A02B" w14:textId="77777777" w:rsidR="00B50050" w:rsidRDefault="00B50050" w:rsidP="0088127C">
            <w:pPr>
              <w:pStyle w:val="OtherTableBody"/>
            </w:pPr>
            <w:r>
              <w:t>03361</w:t>
            </w:r>
          </w:p>
        </w:tc>
        <w:tc>
          <w:tcPr>
            <w:tcW w:w="600" w:type="dxa"/>
          </w:tcPr>
          <w:p w14:paraId="1C1754AF" w14:textId="77777777" w:rsidR="00B50050" w:rsidRDefault="00B50050" w:rsidP="0088127C">
            <w:pPr>
              <w:pStyle w:val="OtherTableBody"/>
            </w:pPr>
            <w:r>
              <w:t>DON</w:t>
            </w:r>
          </w:p>
        </w:tc>
        <w:tc>
          <w:tcPr>
            <w:tcW w:w="600" w:type="dxa"/>
          </w:tcPr>
          <w:p w14:paraId="461886DB" w14:textId="77777777" w:rsidR="00B50050" w:rsidRDefault="00B50050" w:rsidP="0088127C">
            <w:pPr>
              <w:pStyle w:val="OtherTableBody"/>
            </w:pPr>
            <w:r>
              <w:t>22</w:t>
            </w:r>
          </w:p>
        </w:tc>
        <w:tc>
          <w:tcPr>
            <w:tcW w:w="600" w:type="dxa"/>
          </w:tcPr>
          <w:p w14:paraId="35FA4BC3" w14:textId="77777777" w:rsidR="00B50050" w:rsidRDefault="00B50050" w:rsidP="0088127C">
            <w:pPr>
              <w:pStyle w:val="OtherTableBody"/>
            </w:pPr>
            <w:r>
              <w:t>..</w:t>
            </w:r>
          </w:p>
        </w:tc>
        <w:tc>
          <w:tcPr>
            <w:tcW w:w="600" w:type="dxa"/>
          </w:tcPr>
          <w:p w14:paraId="5E394743" w14:textId="77777777" w:rsidR="00B50050" w:rsidRDefault="00B50050" w:rsidP="0088127C">
            <w:pPr>
              <w:pStyle w:val="OtherTableBody"/>
            </w:pPr>
          </w:p>
        </w:tc>
        <w:tc>
          <w:tcPr>
            <w:tcW w:w="600" w:type="dxa"/>
          </w:tcPr>
          <w:p w14:paraId="566FC3DC" w14:textId="77777777" w:rsidR="00B50050" w:rsidRDefault="00B50050" w:rsidP="0088127C">
            <w:pPr>
              <w:pStyle w:val="OtherTableBody"/>
            </w:pPr>
            <w:r>
              <w:t>CNE</w:t>
            </w:r>
          </w:p>
        </w:tc>
        <w:tc>
          <w:tcPr>
            <w:tcW w:w="700" w:type="dxa"/>
          </w:tcPr>
          <w:p w14:paraId="18B9A5B1" w14:textId="77777777" w:rsidR="00B50050" w:rsidRDefault="00B50050" w:rsidP="0088127C">
            <w:pPr>
              <w:pStyle w:val="OtherTableBody"/>
            </w:pPr>
          </w:p>
        </w:tc>
        <w:tc>
          <w:tcPr>
            <w:tcW w:w="600" w:type="dxa"/>
          </w:tcPr>
          <w:p w14:paraId="251637D1" w14:textId="77777777" w:rsidR="00B50050" w:rsidRDefault="00B50050" w:rsidP="0088127C">
            <w:pPr>
              <w:pStyle w:val="OtherTableBody"/>
            </w:pPr>
            <w:r>
              <w:t>0927</w:t>
            </w:r>
          </w:p>
        </w:tc>
        <w:tc>
          <w:tcPr>
            <w:tcW w:w="900" w:type="dxa"/>
          </w:tcPr>
          <w:p w14:paraId="60680F76" w14:textId="77777777" w:rsidR="00B50050" w:rsidRDefault="00B50050" w:rsidP="0088127C">
            <w:pPr>
              <w:pStyle w:val="OtherTableBody"/>
            </w:pPr>
            <w:r>
              <w:t>4.17.1.22</w:t>
            </w:r>
          </w:p>
        </w:tc>
      </w:tr>
      <w:tr w:rsidR="00B50050" w14:paraId="73241A2F" w14:textId="77777777" w:rsidTr="00195548">
        <w:tc>
          <w:tcPr>
            <w:tcW w:w="3500" w:type="dxa"/>
          </w:tcPr>
          <w:p w14:paraId="34EB0CC5" w14:textId="77777777" w:rsidR="00B50050" w:rsidRDefault="00B50050" w:rsidP="0088127C">
            <w:pPr>
              <w:pStyle w:val="OtherTableBody"/>
            </w:pPr>
            <w:r>
              <w:t>Artificial Blood</w:t>
            </w:r>
          </w:p>
        </w:tc>
        <w:tc>
          <w:tcPr>
            <w:tcW w:w="700" w:type="dxa"/>
          </w:tcPr>
          <w:p w14:paraId="3855AE5E" w14:textId="77777777" w:rsidR="00B50050" w:rsidRDefault="00B50050" w:rsidP="0088127C">
            <w:pPr>
              <w:pStyle w:val="OtherTableBody"/>
            </w:pPr>
            <w:r>
              <w:t>01369</w:t>
            </w:r>
          </w:p>
        </w:tc>
        <w:tc>
          <w:tcPr>
            <w:tcW w:w="600" w:type="dxa"/>
          </w:tcPr>
          <w:p w14:paraId="4A0F2CF5" w14:textId="77777777" w:rsidR="00B50050" w:rsidRDefault="00B50050" w:rsidP="0088127C">
            <w:pPr>
              <w:pStyle w:val="OtherTableBody"/>
            </w:pPr>
            <w:r>
              <w:t>SAC</w:t>
            </w:r>
          </w:p>
        </w:tc>
        <w:tc>
          <w:tcPr>
            <w:tcW w:w="600" w:type="dxa"/>
          </w:tcPr>
          <w:p w14:paraId="433C808E" w14:textId="77777777" w:rsidR="00B50050" w:rsidRDefault="00B50050" w:rsidP="0088127C">
            <w:pPr>
              <w:pStyle w:val="OtherTableBody"/>
            </w:pPr>
            <w:r>
              <w:t>42</w:t>
            </w:r>
          </w:p>
        </w:tc>
        <w:tc>
          <w:tcPr>
            <w:tcW w:w="600" w:type="dxa"/>
          </w:tcPr>
          <w:p w14:paraId="031CA15B" w14:textId="77777777" w:rsidR="00B50050" w:rsidRDefault="00B50050" w:rsidP="0088127C">
            <w:pPr>
              <w:pStyle w:val="OtherTableBody"/>
            </w:pPr>
            <w:r>
              <w:t>..</w:t>
            </w:r>
          </w:p>
        </w:tc>
        <w:tc>
          <w:tcPr>
            <w:tcW w:w="600" w:type="dxa"/>
          </w:tcPr>
          <w:p w14:paraId="7C66C465" w14:textId="77777777" w:rsidR="00B50050" w:rsidRDefault="00B50050" w:rsidP="0088127C">
            <w:pPr>
              <w:pStyle w:val="OtherTableBody"/>
            </w:pPr>
          </w:p>
        </w:tc>
        <w:tc>
          <w:tcPr>
            <w:tcW w:w="600" w:type="dxa"/>
          </w:tcPr>
          <w:p w14:paraId="0D895A92" w14:textId="77777777" w:rsidR="00B50050" w:rsidRDefault="00B50050" w:rsidP="0088127C">
            <w:pPr>
              <w:pStyle w:val="OtherTableBody"/>
            </w:pPr>
            <w:r>
              <w:t>CWE</w:t>
            </w:r>
          </w:p>
        </w:tc>
        <w:tc>
          <w:tcPr>
            <w:tcW w:w="700" w:type="dxa"/>
          </w:tcPr>
          <w:p w14:paraId="6964519A" w14:textId="77777777" w:rsidR="00B50050" w:rsidRDefault="00B50050" w:rsidP="0088127C">
            <w:pPr>
              <w:pStyle w:val="OtherTableBody"/>
            </w:pPr>
          </w:p>
        </w:tc>
        <w:tc>
          <w:tcPr>
            <w:tcW w:w="600" w:type="dxa"/>
          </w:tcPr>
          <w:p w14:paraId="489B747C" w14:textId="77777777" w:rsidR="00B50050" w:rsidRDefault="00B50050" w:rsidP="0088127C">
            <w:pPr>
              <w:pStyle w:val="OtherTableBody"/>
            </w:pPr>
            <w:r>
              <w:t>0375</w:t>
            </w:r>
          </w:p>
        </w:tc>
        <w:tc>
          <w:tcPr>
            <w:tcW w:w="900" w:type="dxa"/>
          </w:tcPr>
          <w:p w14:paraId="0ED09656" w14:textId="77777777" w:rsidR="00B50050" w:rsidRDefault="00B50050" w:rsidP="0088127C">
            <w:pPr>
              <w:pStyle w:val="OtherTableBody"/>
            </w:pPr>
            <w:r>
              <w:t>13.4.3.42</w:t>
            </w:r>
          </w:p>
        </w:tc>
      </w:tr>
      <w:tr w:rsidR="00B50050" w14:paraId="5530A078" w14:textId="77777777" w:rsidTr="00195548">
        <w:tc>
          <w:tcPr>
            <w:tcW w:w="3500" w:type="dxa"/>
          </w:tcPr>
          <w:p w14:paraId="4B0D7F13" w14:textId="77777777" w:rsidR="00B50050" w:rsidRDefault="00B50050" w:rsidP="0088127C">
            <w:pPr>
              <w:pStyle w:val="OtherTableBody"/>
            </w:pPr>
            <w:r>
              <w:t>Asserting Entity Instance ID</w:t>
            </w:r>
          </w:p>
        </w:tc>
        <w:tc>
          <w:tcPr>
            <w:tcW w:w="700" w:type="dxa"/>
          </w:tcPr>
          <w:p w14:paraId="5FD0DB6F" w14:textId="77777777" w:rsidR="00B50050" w:rsidRDefault="00B50050" w:rsidP="0088127C">
            <w:pPr>
              <w:pStyle w:val="OtherTableBody"/>
            </w:pPr>
            <w:r>
              <w:t>02245</w:t>
            </w:r>
          </w:p>
        </w:tc>
        <w:tc>
          <w:tcPr>
            <w:tcW w:w="600" w:type="dxa"/>
          </w:tcPr>
          <w:p w14:paraId="6A7F21DD" w14:textId="77777777" w:rsidR="00B50050" w:rsidRDefault="00B50050" w:rsidP="0088127C">
            <w:pPr>
              <w:pStyle w:val="OtherTableBody"/>
            </w:pPr>
            <w:r>
              <w:t>REL</w:t>
            </w:r>
          </w:p>
        </w:tc>
        <w:tc>
          <w:tcPr>
            <w:tcW w:w="600" w:type="dxa"/>
          </w:tcPr>
          <w:p w14:paraId="2A4314BF" w14:textId="77777777" w:rsidR="00B50050" w:rsidRDefault="00B50050" w:rsidP="0088127C">
            <w:pPr>
              <w:pStyle w:val="OtherTableBody"/>
            </w:pPr>
            <w:r>
              <w:t>6</w:t>
            </w:r>
          </w:p>
        </w:tc>
        <w:tc>
          <w:tcPr>
            <w:tcW w:w="600" w:type="dxa"/>
          </w:tcPr>
          <w:p w14:paraId="6A7FA7B8" w14:textId="77777777" w:rsidR="00B50050" w:rsidRDefault="00B50050" w:rsidP="0088127C">
            <w:pPr>
              <w:pStyle w:val="OtherTableBody"/>
            </w:pPr>
            <w:r>
              <w:t>..</w:t>
            </w:r>
          </w:p>
        </w:tc>
        <w:tc>
          <w:tcPr>
            <w:tcW w:w="600" w:type="dxa"/>
          </w:tcPr>
          <w:p w14:paraId="3E5230DC" w14:textId="77777777" w:rsidR="00B50050" w:rsidRDefault="00B50050" w:rsidP="0088127C">
            <w:pPr>
              <w:pStyle w:val="OtherTableBody"/>
            </w:pPr>
          </w:p>
        </w:tc>
        <w:tc>
          <w:tcPr>
            <w:tcW w:w="600" w:type="dxa"/>
          </w:tcPr>
          <w:p w14:paraId="72293ACA" w14:textId="77777777" w:rsidR="00B50050" w:rsidRDefault="00B50050" w:rsidP="0088127C">
            <w:pPr>
              <w:pStyle w:val="OtherTableBody"/>
            </w:pPr>
            <w:r>
              <w:t>EI</w:t>
            </w:r>
          </w:p>
        </w:tc>
        <w:tc>
          <w:tcPr>
            <w:tcW w:w="700" w:type="dxa"/>
          </w:tcPr>
          <w:p w14:paraId="32C1538A" w14:textId="77777777" w:rsidR="00B50050" w:rsidRDefault="00B50050" w:rsidP="0088127C">
            <w:pPr>
              <w:pStyle w:val="OtherTableBody"/>
            </w:pPr>
          </w:p>
        </w:tc>
        <w:tc>
          <w:tcPr>
            <w:tcW w:w="600" w:type="dxa"/>
          </w:tcPr>
          <w:p w14:paraId="3DAEAE39" w14:textId="77777777" w:rsidR="00B50050" w:rsidRDefault="00B50050" w:rsidP="0088127C">
            <w:pPr>
              <w:pStyle w:val="OtherTableBody"/>
            </w:pPr>
          </w:p>
        </w:tc>
        <w:tc>
          <w:tcPr>
            <w:tcW w:w="900" w:type="dxa"/>
          </w:tcPr>
          <w:p w14:paraId="715E996B" w14:textId="77777777" w:rsidR="00B50050" w:rsidRDefault="00B50050" w:rsidP="0088127C">
            <w:pPr>
              <w:pStyle w:val="OtherTableBody"/>
            </w:pPr>
            <w:r>
              <w:t>12.4.5.6</w:t>
            </w:r>
          </w:p>
        </w:tc>
      </w:tr>
      <w:tr w:rsidR="00B50050" w14:paraId="05781AB7" w14:textId="77777777" w:rsidTr="00195548">
        <w:tc>
          <w:tcPr>
            <w:tcW w:w="3500" w:type="dxa"/>
          </w:tcPr>
          <w:p w14:paraId="45890C83" w14:textId="77777777" w:rsidR="00B50050" w:rsidRDefault="00B50050" w:rsidP="0088127C">
            <w:pPr>
              <w:pStyle w:val="OtherTableBody"/>
            </w:pPr>
            <w:r>
              <w:t>Asserting Organization</w:t>
            </w:r>
          </w:p>
        </w:tc>
        <w:tc>
          <w:tcPr>
            <w:tcW w:w="700" w:type="dxa"/>
          </w:tcPr>
          <w:p w14:paraId="35B1CD2A" w14:textId="77777777" w:rsidR="00B50050" w:rsidRDefault="00B50050" w:rsidP="0088127C">
            <w:pPr>
              <w:pStyle w:val="OtherTableBody"/>
            </w:pPr>
            <w:r>
              <w:t>02247</w:t>
            </w:r>
          </w:p>
        </w:tc>
        <w:tc>
          <w:tcPr>
            <w:tcW w:w="600" w:type="dxa"/>
          </w:tcPr>
          <w:p w14:paraId="01189A5B" w14:textId="77777777" w:rsidR="00B50050" w:rsidRDefault="00B50050" w:rsidP="0088127C">
            <w:pPr>
              <w:pStyle w:val="OtherTableBody"/>
            </w:pPr>
            <w:r>
              <w:t>REL</w:t>
            </w:r>
          </w:p>
        </w:tc>
        <w:tc>
          <w:tcPr>
            <w:tcW w:w="600" w:type="dxa"/>
          </w:tcPr>
          <w:p w14:paraId="27E63D39" w14:textId="77777777" w:rsidR="00B50050" w:rsidRDefault="00B50050" w:rsidP="0088127C">
            <w:pPr>
              <w:pStyle w:val="OtherTableBody"/>
            </w:pPr>
            <w:r>
              <w:t>8</w:t>
            </w:r>
          </w:p>
        </w:tc>
        <w:tc>
          <w:tcPr>
            <w:tcW w:w="600" w:type="dxa"/>
          </w:tcPr>
          <w:p w14:paraId="46C774F8" w14:textId="77777777" w:rsidR="00B50050" w:rsidRDefault="00B50050" w:rsidP="0088127C">
            <w:pPr>
              <w:pStyle w:val="OtherTableBody"/>
            </w:pPr>
            <w:r>
              <w:t>..</w:t>
            </w:r>
          </w:p>
        </w:tc>
        <w:tc>
          <w:tcPr>
            <w:tcW w:w="600" w:type="dxa"/>
          </w:tcPr>
          <w:p w14:paraId="6CDF3B73" w14:textId="77777777" w:rsidR="00B50050" w:rsidRDefault="00B50050" w:rsidP="0088127C">
            <w:pPr>
              <w:pStyle w:val="OtherTableBody"/>
            </w:pPr>
          </w:p>
        </w:tc>
        <w:tc>
          <w:tcPr>
            <w:tcW w:w="600" w:type="dxa"/>
          </w:tcPr>
          <w:p w14:paraId="4AF89BC5" w14:textId="77777777" w:rsidR="00B50050" w:rsidRDefault="00B50050" w:rsidP="0088127C">
            <w:pPr>
              <w:pStyle w:val="OtherTableBody"/>
            </w:pPr>
            <w:r>
              <w:t>XON</w:t>
            </w:r>
          </w:p>
        </w:tc>
        <w:tc>
          <w:tcPr>
            <w:tcW w:w="700" w:type="dxa"/>
          </w:tcPr>
          <w:p w14:paraId="3E7CAB1C" w14:textId="77777777" w:rsidR="00B50050" w:rsidRDefault="00B50050" w:rsidP="0088127C">
            <w:pPr>
              <w:pStyle w:val="OtherTableBody"/>
            </w:pPr>
          </w:p>
        </w:tc>
        <w:tc>
          <w:tcPr>
            <w:tcW w:w="600" w:type="dxa"/>
          </w:tcPr>
          <w:p w14:paraId="4FBD2325" w14:textId="77777777" w:rsidR="00B50050" w:rsidRDefault="00B50050" w:rsidP="0088127C">
            <w:pPr>
              <w:pStyle w:val="OtherTableBody"/>
            </w:pPr>
          </w:p>
        </w:tc>
        <w:tc>
          <w:tcPr>
            <w:tcW w:w="900" w:type="dxa"/>
          </w:tcPr>
          <w:p w14:paraId="25FA1158" w14:textId="77777777" w:rsidR="00B50050" w:rsidRDefault="00B50050" w:rsidP="0088127C">
            <w:pPr>
              <w:pStyle w:val="OtherTableBody"/>
            </w:pPr>
            <w:r>
              <w:t>12.4.5.8</w:t>
            </w:r>
          </w:p>
        </w:tc>
      </w:tr>
      <w:tr w:rsidR="00B50050" w14:paraId="709719E3" w14:textId="77777777" w:rsidTr="00195548">
        <w:tc>
          <w:tcPr>
            <w:tcW w:w="3500" w:type="dxa"/>
          </w:tcPr>
          <w:p w14:paraId="6BA5855E" w14:textId="77777777" w:rsidR="00B50050" w:rsidRDefault="00B50050" w:rsidP="0088127C">
            <w:pPr>
              <w:pStyle w:val="OtherTableBody"/>
            </w:pPr>
            <w:r>
              <w:t>Asserting Person</w:t>
            </w:r>
          </w:p>
        </w:tc>
        <w:tc>
          <w:tcPr>
            <w:tcW w:w="700" w:type="dxa"/>
          </w:tcPr>
          <w:p w14:paraId="47FA4B67" w14:textId="77777777" w:rsidR="00B50050" w:rsidRDefault="00B50050" w:rsidP="0088127C">
            <w:pPr>
              <w:pStyle w:val="OtherTableBody"/>
            </w:pPr>
            <w:r>
              <w:t>02246</w:t>
            </w:r>
          </w:p>
        </w:tc>
        <w:tc>
          <w:tcPr>
            <w:tcW w:w="600" w:type="dxa"/>
          </w:tcPr>
          <w:p w14:paraId="682B89C1" w14:textId="77777777" w:rsidR="00B50050" w:rsidRDefault="00B50050" w:rsidP="0088127C">
            <w:pPr>
              <w:pStyle w:val="OtherTableBody"/>
            </w:pPr>
            <w:r>
              <w:t>REL</w:t>
            </w:r>
          </w:p>
        </w:tc>
        <w:tc>
          <w:tcPr>
            <w:tcW w:w="600" w:type="dxa"/>
          </w:tcPr>
          <w:p w14:paraId="69509B0F" w14:textId="77777777" w:rsidR="00B50050" w:rsidRDefault="00B50050" w:rsidP="0088127C">
            <w:pPr>
              <w:pStyle w:val="OtherTableBody"/>
            </w:pPr>
            <w:r>
              <w:t>7</w:t>
            </w:r>
          </w:p>
        </w:tc>
        <w:tc>
          <w:tcPr>
            <w:tcW w:w="600" w:type="dxa"/>
          </w:tcPr>
          <w:p w14:paraId="54598882" w14:textId="77777777" w:rsidR="00B50050" w:rsidRDefault="00B50050" w:rsidP="0088127C">
            <w:pPr>
              <w:pStyle w:val="OtherTableBody"/>
            </w:pPr>
            <w:r>
              <w:t>..</w:t>
            </w:r>
          </w:p>
        </w:tc>
        <w:tc>
          <w:tcPr>
            <w:tcW w:w="600" w:type="dxa"/>
          </w:tcPr>
          <w:p w14:paraId="09D6B8F3" w14:textId="77777777" w:rsidR="00B50050" w:rsidRDefault="00B50050" w:rsidP="0088127C">
            <w:pPr>
              <w:pStyle w:val="OtherTableBody"/>
            </w:pPr>
          </w:p>
        </w:tc>
        <w:tc>
          <w:tcPr>
            <w:tcW w:w="600" w:type="dxa"/>
          </w:tcPr>
          <w:p w14:paraId="0D81EDF7" w14:textId="77777777" w:rsidR="00B50050" w:rsidRDefault="00B50050" w:rsidP="0088127C">
            <w:pPr>
              <w:pStyle w:val="OtherTableBody"/>
            </w:pPr>
            <w:r>
              <w:t>XCN</w:t>
            </w:r>
          </w:p>
        </w:tc>
        <w:tc>
          <w:tcPr>
            <w:tcW w:w="700" w:type="dxa"/>
          </w:tcPr>
          <w:p w14:paraId="4C92CC3C" w14:textId="77777777" w:rsidR="00B50050" w:rsidRDefault="00B50050" w:rsidP="0088127C">
            <w:pPr>
              <w:pStyle w:val="OtherTableBody"/>
            </w:pPr>
          </w:p>
        </w:tc>
        <w:tc>
          <w:tcPr>
            <w:tcW w:w="600" w:type="dxa"/>
          </w:tcPr>
          <w:p w14:paraId="36B1F9C8" w14:textId="77777777" w:rsidR="00B50050" w:rsidRDefault="00B50050" w:rsidP="0088127C">
            <w:pPr>
              <w:pStyle w:val="OtherTableBody"/>
            </w:pPr>
          </w:p>
        </w:tc>
        <w:tc>
          <w:tcPr>
            <w:tcW w:w="900" w:type="dxa"/>
          </w:tcPr>
          <w:p w14:paraId="64C83B48" w14:textId="77777777" w:rsidR="00B50050" w:rsidRDefault="00B50050" w:rsidP="0088127C">
            <w:pPr>
              <w:pStyle w:val="OtherTableBody"/>
            </w:pPr>
            <w:r>
              <w:t>12.4.5.7</w:t>
            </w:r>
          </w:p>
        </w:tc>
      </w:tr>
      <w:tr w:rsidR="00B50050" w14:paraId="198C4725" w14:textId="77777777" w:rsidTr="00195548">
        <w:tc>
          <w:tcPr>
            <w:tcW w:w="3500" w:type="dxa"/>
          </w:tcPr>
          <w:p w14:paraId="6FC90668" w14:textId="77777777" w:rsidR="00B50050" w:rsidRDefault="00B50050" w:rsidP="0088127C">
            <w:pPr>
              <w:pStyle w:val="OtherTableBody"/>
            </w:pPr>
            <w:r>
              <w:t>Assertion Date Range</w:t>
            </w:r>
          </w:p>
        </w:tc>
        <w:tc>
          <w:tcPr>
            <w:tcW w:w="700" w:type="dxa"/>
          </w:tcPr>
          <w:p w14:paraId="0E07C82F" w14:textId="77777777" w:rsidR="00B50050" w:rsidRDefault="00B50050" w:rsidP="0088127C">
            <w:pPr>
              <w:pStyle w:val="OtherTableBody"/>
            </w:pPr>
            <w:r>
              <w:t>02250</w:t>
            </w:r>
          </w:p>
        </w:tc>
        <w:tc>
          <w:tcPr>
            <w:tcW w:w="600" w:type="dxa"/>
          </w:tcPr>
          <w:p w14:paraId="5B97650D" w14:textId="77777777" w:rsidR="00B50050" w:rsidRDefault="00B50050" w:rsidP="0088127C">
            <w:pPr>
              <w:pStyle w:val="OtherTableBody"/>
            </w:pPr>
            <w:r>
              <w:t>REL</w:t>
            </w:r>
          </w:p>
        </w:tc>
        <w:tc>
          <w:tcPr>
            <w:tcW w:w="600" w:type="dxa"/>
          </w:tcPr>
          <w:p w14:paraId="5A0C837B" w14:textId="77777777" w:rsidR="00B50050" w:rsidRDefault="00B50050" w:rsidP="0088127C">
            <w:pPr>
              <w:pStyle w:val="OtherTableBody"/>
            </w:pPr>
            <w:r>
              <w:t>11</w:t>
            </w:r>
          </w:p>
        </w:tc>
        <w:tc>
          <w:tcPr>
            <w:tcW w:w="600" w:type="dxa"/>
          </w:tcPr>
          <w:p w14:paraId="2D1CE4C5" w14:textId="77777777" w:rsidR="00B50050" w:rsidRDefault="00B50050" w:rsidP="0088127C">
            <w:pPr>
              <w:pStyle w:val="OtherTableBody"/>
            </w:pPr>
            <w:r>
              <w:t>..</w:t>
            </w:r>
          </w:p>
        </w:tc>
        <w:tc>
          <w:tcPr>
            <w:tcW w:w="600" w:type="dxa"/>
          </w:tcPr>
          <w:p w14:paraId="4881204C" w14:textId="77777777" w:rsidR="00B50050" w:rsidRDefault="00B50050" w:rsidP="0088127C">
            <w:pPr>
              <w:pStyle w:val="OtherTableBody"/>
            </w:pPr>
          </w:p>
        </w:tc>
        <w:tc>
          <w:tcPr>
            <w:tcW w:w="600" w:type="dxa"/>
          </w:tcPr>
          <w:p w14:paraId="1CC0EF6F" w14:textId="77777777" w:rsidR="00B50050" w:rsidRDefault="00B50050" w:rsidP="0088127C">
            <w:pPr>
              <w:pStyle w:val="OtherTableBody"/>
            </w:pPr>
            <w:r>
              <w:t>DR</w:t>
            </w:r>
          </w:p>
        </w:tc>
        <w:tc>
          <w:tcPr>
            <w:tcW w:w="700" w:type="dxa"/>
          </w:tcPr>
          <w:p w14:paraId="30AE376A" w14:textId="77777777" w:rsidR="00B50050" w:rsidRDefault="00B50050" w:rsidP="0088127C">
            <w:pPr>
              <w:pStyle w:val="OtherTableBody"/>
            </w:pPr>
          </w:p>
        </w:tc>
        <w:tc>
          <w:tcPr>
            <w:tcW w:w="600" w:type="dxa"/>
          </w:tcPr>
          <w:p w14:paraId="269098EE" w14:textId="77777777" w:rsidR="00B50050" w:rsidRDefault="00B50050" w:rsidP="0088127C">
            <w:pPr>
              <w:pStyle w:val="OtherTableBody"/>
            </w:pPr>
          </w:p>
        </w:tc>
        <w:tc>
          <w:tcPr>
            <w:tcW w:w="900" w:type="dxa"/>
          </w:tcPr>
          <w:p w14:paraId="14479783" w14:textId="77777777" w:rsidR="00B50050" w:rsidRDefault="00B50050" w:rsidP="0088127C">
            <w:pPr>
              <w:pStyle w:val="OtherTableBody"/>
            </w:pPr>
            <w:r>
              <w:t>12.4.5.11</w:t>
            </w:r>
          </w:p>
        </w:tc>
      </w:tr>
      <w:tr w:rsidR="00B50050" w14:paraId="527F546A" w14:textId="77777777" w:rsidTr="00195548">
        <w:tc>
          <w:tcPr>
            <w:tcW w:w="3500" w:type="dxa"/>
          </w:tcPr>
          <w:p w14:paraId="35922604" w14:textId="77777777" w:rsidR="00B50050" w:rsidRDefault="00B50050" w:rsidP="0088127C">
            <w:pPr>
              <w:pStyle w:val="OtherTableBody"/>
            </w:pPr>
            <w:r>
              <w:t>Assertor Address</w:t>
            </w:r>
          </w:p>
        </w:tc>
        <w:tc>
          <w:tcPr>
            <w:tcW w:w="700" w:type="dxa"/>
          </w:tcPr>
          <w:p w14:paraId="42C93D8C" w14:textId="77777777" w:rsidR="00B50050" w:rsidRDefault="00B50050" w:rsidP="0088127C">
            <w:pPr>
              <w:pStyle w:val="OtherTableBody"/>
            </w:pPr>
            <w:r>
              <w:t>02248</w:t>
            </w:r>
          </w:p>
        </w:tc>
        <w:tc>
          <w:tcPr>
            <w:tcW w:w="600" w:type="dxa"/>
          </w:tcPr>
          <w:p w14:paraId="3D4AF262" w14:textId="77777777" w:rsidR="00B50050" w:rsidRDefault="00B50050" w:rsidP="0088127C">
            <w:pPr>
              <w:pStyle w:val="OtherTableBody"/>
            </w:pPr>
            <w:r>
              <w:t>REL</w:t>
            </w:r>
          </w:p>
        </w:tc>
        <w:tc>
          <w:tcPr>
            <w:tcW w:w="600" w:type="dxa"/>
          </w:tcPr>
          <w:p w14:paraId="7F418139" w14:textId="77777777" w:rsidR="00B50050" w:rsidRDefault="00B50050" w:rsidP="0088127C">
            <w:pPr>
              <w:pStyle w:val="OtherTableBody"/>
            </w:pPr>
            <w:r>
              <w:t>9</w:t>
            </w:r>
          </w:p>
        </w:tc>
        <w:tc>
          <w:tcPr>
            <w:tcW w:w="600" w:type="dxa"/>
          </w:tcPr>
          <w:p w14:paraId="0F076FEE" w14:textId="77777777" w:rsidR="00B50050" w:rsidRDefault="00B50050" w:rsidP="0088127C">
            <w:pPr>
              <w:pStyle w:val="OtherTableBody"/>
            </w:pPr>
            <w:r>
              <w:t>..</w:t>
            </w:r>
          </w:p>
        </w:tc>
        <w:tc>
          <w:tcPr>
            <w:tcW w:w="600" w:type="dxa"/>
          </w:tcPr>
          <w:p w14:paraId="2B5DB9A1" w14:textId="77777777" w:rsidR="00B50050" w:rsidRDefault="00B50050" w:rsidP="0088127C">
            <w:pPr>
              <w:pStyle w:val="OtherTableBody"/>
            </w:pPr>
          </w:p>
        </w:tc>
        <w:tc>
          <w:tcPr>
            <w:tcW w:w="600" w:type="dxa"/>
          </w:tcPr>
          <w:p w14:paraId="45A729DC" w14:textId="77777777" w:rsidR="00B50050" w:rsidRDefault="00B50050" w:rsidP="0088127C">
            <w:pPr>
              <w:pStyle w:val="OtherTableBody"/>
            </w:pPr>
            <w:r>
              <w:t>XAD</w:t>
            </w:r>
          </w:p>
        </w:tc>
        <w:tc>
          <w:tcPr>
            <w:tcW w:w="700" w:type="dxa"/>
          </w:tcPr>
          <w:p w14:paraId="38FDA4A1" w14:textId="77777777" w:rsidR="00B50050" w:rsidRDefault="00B50050" w:rsidP="0088127C">
            <w:pPr>
              <w:pStyle w:val="OtherTableBody"/>
            </w:pPr>
          </w:p>
        </w:tc>
        <w:tc>
          <w:tcPr>
            <w:tcW w:w="600" w:type="dxa"/>
          </w:tcPr>
          <w:p w14:paraId="75A187CE" w14:textId="77777777" w:rsidR="00B50050" w:rsidRDefault="00B50050" w:rsidP="0088127C">
            <w:pPr>
              <w:pStyle w:val="OtherTableBody"/>
            </w:pPr>
          </w:p>
        </w:tc>
        <w:tc>
          <w:tcPr>
            <w:tcW w:w="900" w:type="dxa"/>
          </w:tcPr>
          <w:p w14:paraId="50E3E970" w14:textId="77777777" w:rsidR="00B50050" w:rsidRDefault="00B50050" w:rsidP="0088127C">
            <w:pPr>
              <w:pStyle w:val="OtherTableBody"/>
            </w:pPr>
            <w:r>
              <w:t>12.4.5.9</w:t>
            </w:r>
          </w:p>
        </w:tc>
      </w:tr>
      <w:tr w:rsidR="00B50050" w14:paraId="2F1D356E" w14:textId="77777777" w:rsidTr="00195548">
        <w:tc>
          <w:tcPr>
            <w:tcW w:w="3500" w:type="dxa"/>
          </w:tcPr>
          <w:p w14:paraId="79D64178" w14:textId="77777777" w:rsidR="00B50050" w:rsidRDefault="00B50050" w:rsidP="0088127C">
            <w:pPr>
              <w:pStyle w:val="OtherTableBody"/>
            </w:pPr>
            <w:r>
              <w:t>Assertor Contact</w:t>
            </w:r>
          </w:p>
        </w:tc>
        <w:tc>
          <w:tcPr>
            <w:tcW w:w="700" w:type="dxa"/>
          </w:tcPr>
          <w:p w14:paraId="2B9A8611" w14:textId="77777777" w:rsidR="00B50050" w:rsidRDefault="00B50050" w:rsidP="0088127C">
            <w:pPr>
              <w:pStyle w:val="OtherTableBody"/>
            </w:pPr>
            <w:r>
              <w:t>02249</w:t>
            </w:r>
          </w:p>
        </w:tc>
        <w:tc>
          <w:tcPr>
            <w:tcW w:w="600" w:type="dxa"/>
          </w:tcPr>
          <w:p w14:paraId="6215FC30" w14:textId="77777777" w:rsidR="00B50050" w:rsidRDefault="00B50050" w:rsidP="0088127C">
            <w:pPr>
              <w:pStyle w:val="OtherTableBody"/>
            </w:pPr>
            <w:r>
              <w:t>REL</w:t>
            </w:r>
          </w:p>
        </w:tc>
        <w:tc>
          <w:tcPr>
            <w:tcW w:w="600" w:type="dxa"/>
          </w:tcPr>
          <w:p w14:paraId="00789841" w14:textId="77777777" w:rsidR="00B50050" w:rsidRDefault="00B50050" w:rsidP="0088127C">
            <w:pPr>
              <w:pStyle w:val="OtherTableBody"/>
            </w:pPr>
            <w:r>
              <w:t>10</w:t>
            </w:r>
          </w:p>
        </w:tc>
        <w:tc>
          <w:tcPr>
            <w:tcW w:w="600" w:type="dxa"/>
          </w:tcPr>
          <w:p w14:paraId="2D75AEC9" w14:textId="77777777" w:rsidR="00B50050" w:rsidRDefault="00B50050" w:rsidP="0088127C">
            <w:pPr>
              <w:pStyle w:val="OtherTableBody"/>
            </w:pPr>
            <w:r>
              <w:t>..</w:t>
            </w:r>
          </w:p>
        </w:tc>
        <w:tc>
          <w:tcPr>
            <w:tcW w:w="600" w:type="dxa"/>
          </w:tcPr>
          <w:p w14:paraId="16BF1F34" w14:textId="77777777" w:rsidR="00B50050" w:rsidRDefault="00B50050" w:rsidP="0088127C">
            <w:pPr>
              <w:pStyle w:val="OtherTableBody"/>
            </w:pPr>
          </w:p>
        </w:tc>
        <w:tc>
          <w:tcPr>
            <w:tcW w:w="600" w:type="dxa"/>
          </w:tcPr>
          <w:p w14:paraId="3D1CC620" w14:textId="77777777" w:rsidR="00B50050" w:rsidRDefault="00B50050" w:rsidP="0088127C">
            <w:pPr>
              <w:pStyle w:val="OtherTableBody"/>
            </w:pPr>
            <w:r>
              <w:t>XTN</w:t>
            </w:r>
          </w:p>
        </w:tc>
        <w:tc>
          <w:tcPr>
            <w:tcW w:w="700" w:type="dxa"/>
          </w:tcPr>
          <w:p w14:paraId="13E98C9C" w14:textId="77777777" w:rsidR="00B50050" w:rsidRDefault="00B50050" w:rsidP="0088127C">
            <w:pPr>
              <w:pStyle w:val="OtherTableBody"/>
            </w:pPr>
          </w:p>
        </w:tc>
        <w:tc>
          <w:tcPr>
            <w:tcW w:w="600" w:type="dxa"/>
          </w:tcPr>
          <w:p w14:paraId="01C409B4" w14:textId="77777777" w:rsidR="00B50050" w:rsidRDefault="00B50050" w:rsidP="0088127C">
            <w:pPr>
              <w:pStyle w:val="OtherTableBody"/>
            </w:pPr>
          </w:p>
        </w:tc>
        <w:tc>
          <w:tcPr>
            <w:tcW w:w="900" w:type="dxa"/>
          </w:tcPr>
          <w:p w14:paraId="58B4E760" w14:textId="77777777" w:rsidR="00B50050" w:rsidRDefault="00B50050" w:rsidP="0088127C">
            <w:pPr>
              <w:pStyle w:val="OtherTableBody"/>
            </w:pPr>
            <w:r>
              <w:t>12.4.5.10</w:t>
            </w:r>
          </w:p>
        </w:tc>
      </w:tr>
      <w:tr w:rsidR="00B50050" w14:paraId="55D86531" w14:textId="77777777" w:rsidTr="00195548">
        <w:tc>
          <w:tcPr>
            <w:tcW w:w="3500" w:type="dxa"/>
          </w:tcPr>
          <w:p w14:paraId="0E97887E" w14:textId="77777777" w:rsidR="00B50050" w:rsidRDefault="00B50050" w:rsidP="0088127C">
            <w:pPr>
              <w:pStyle w:val="OtherTableBody"/>
            </w:pPr>
            <w:r>
              <w:t>Assigned Document Authenticator</w:t>
            </w:r>
          </w:p>
        </w:tc>
        <w:tc>
          <w:tcPr>
            <w:tcW w:w="700" w:type="dxa"/>
          </w:tcPr>
          <w:p w14:paraId="665C00D8" w14:textId="77777777" w:rsidR="00B50050" w:rsidRDefault="00B50050" w:rsidP="0088127C">
            <w:pPr>
              <w:pStyle w:val="OtherTableBody"/>
            </w:pPr>
            <w:r>
              <w:t>00923</w:t>
            </w:r>
          </w:p>
        </w:tc>
        <w:tc>
          <w:tcPr>
            <w:tcW w:w="600" w:type="dxa"/>
          </w:tcPr>
          <w:p w14:paraId="72994BB6" w14:textId="77777777" w:rsidR="00B50050" w:rsidRDefault="00B50050" w:rsidP="0088127C">
            <w:pPr>
              <w:pStyle w:val="OtherTableBody"/>
            </w:pPr>
            <w:r>
              <w:t>TXA</w:t>
            </w:r>
          </w:p>
        </w:tc>
        <w:tc>
          <w:tcPr>
            <w:tcW w:w="600" w:type="dxa"/>
          </w:tcPr>
          <w:p w14:paraId="7DFA7EDF" w14:textId="77777777" w:rsidR="00B50050" w:rsidRDefault="00B50050" w:rsidP="0088127C">
            <w:pPr>
              <w:pStyle w:val="OtherTableBody"/>
            </w:pPr>
            <w:r>
              <w:t>10</w:t>
            </w:r>
          </w:p>
        </w:tc>
        <w:tc>
          <w:tcPr>
            <w:tcW w:w="600" w:type="dxa"/>
          </w:tcPr>
          <w:p w14:paraId="0DE237A9" w14:textId="77777777" w:rsidR="00B50050" w:rsidRDefault="00B50050" w:rsidP="0088127C">
            <w:pPr>
              <w:pStyle w:val="OtherTableBody"/>
            </w:pPr>
            <w:r>
              <w:t>..</w:t>
            </w:r>
          </w:p>
        </w:tc>
        <w:tc>
          <w:tcPr>
            <w:tcW w:w="600" w:type="dxa"/>
          </w:tcPr>
          <w:p w14:paraId="3A7E119B" w14:textId="77777777" w:rsidR="00B50050" w:rsidRDefault="00B50050" w:rsidP="0088127C">
            <w:pPr>
              <w:pStyle w:val="OtherTableBody"/>
            </w:pPr>
          </w:p>
        </w:tc>
        <w:tc>
          <w:tcPr>
            <w:tcW w:w="600" w:type="dxa"/>
          </w:tcPr>
          <w:p w14:paraId="11763E87" w14:textId="77777777" w:rsidR="00B50050" w:rsidRDefault="00B50050" w:rsidP="0088127C">
            <w:pPr>
              <w:pStyle w:val="OtherTableBody"/>
            </w:pPr>
            <w:r>
              <w:t>XCN</w:t>
            </w:r>
          </w:p>
        </w:tc>
        <w:tc>
          <w:tcPr>
            <w:tcW w:w="700" w:type="dxa"/>
          </w:tcPr>
          <w:p w14:paraId="00498502" w14:textId="77777777" w:rsidR="00B50050" w:rsidRDefault="00B50050" w:rsidP="0088127C">
            <w:pPr>
              <w:pStyle w:val="OtherTableBody"/>
            </w:pPr>
            <w:r>
              <w:t>Y</w:t>
            </w:r>
          </w:p>
        </w:tc>
        <w:tc>
          <w:tcPr>
            <w:tcW w:w="600" w:type="dxa"/>
          </w:tcPr>
          <w:p w14:paraId="1F80478A" w14:textId="77777777" w:rsidR="00B50050" w:rsidRDefault="00B50050" w:rsidP="0088127C">
            <w:pPr>
              <w:pStyle w:val="OtherTableBody"/>
            </w:pPr>
          </w:p>
        </w:tc>
        <w:tc>
          <w:tcPr>
            <w:tcW w:w="900" w:type="dxa"/>
          </w:tcPr>
          <w:p w14:paraId="17453A40" w14:textId="77777777" w:rsidR="00B50050" w:rsidRDefault="00B50050" w:rsidP="0088127C">
            <w:pPr>
              <w:pStyle w:val="OtherTableBody"/>
            </w:pPr>
            <w:r>
              <w:t>9.7.3.10</w:t>
            </w:r>
          </w:p>
        </w:tc>
      </w:tr>
      <w:tr w:rsidR="00B50050" w14:paraId="0A777C63" w14:textId="77777777" w:rsidTr="00195548">
        <w:tc>
          <w:tcPr>
            <w:tcW w:w="3500" w:type="dxa"/>
          </w:tcPr>
          <w:p w14:paraId="69AEEEA0" w14:textId="77777777" w:rsidR="00B50050" w:rsidRDefault="00B50050" w:rsidP="0088127C">
            <w:pPr>
              <w:pStyle w:val="OtherTableBody"/>
            </w:pPr>
            <w:r>
              <w:t>Assigned Patient Location</w:t>
            </w:r>
          </w:p>
        </w:tc>
        <w:tc>
          <w:tcPr>
            <w:tcW w:w="700" w:type="dxa"/>
          </w:tcPr>
          <w:p w14:paraId="77056A8E" w14:textId="77777777" w:rsidR="00B50050" w:rsidRDefault="00B50050" w:rsidP="0088127C">
            <w:pPr>
              <w:pStyle w:val="OtherTableBody"/>
            </w:pPr>
            <w:r>
              <w:t>00133</w:t>
            </w:r>
          </w:p>
        </w:tc>
        <w:tc>
          <w:tcPr>
            <w:tcW w:w="600" w:type="dxa"/>
          </w:tcPr>
          <w:p w14:paraId="25D5C226" w14:textId="77777777" w:rsidR="00B50050" w:rsidRDefault="00B50050" w:rsidP="0088127C">
            <w:pPr>
              <w:pStyle w:val="OtherTableBody"/>
            </w:pPr>
            <w:r>
              <w:t>PV1</w:t>
            </w:r>
          </w:p>
        </w:tc>
        <w:tc>
          <w:tcPr>
            <w:tcW w:w="600" w:type="dxa"/>
          </w:tcPr>
          <w:p w14:paraId="1485E953" w14:textId="77777777" w:rsidR="00B50050" w:rsidRDefault="00B50050" w:rsidP="0088127C">
            <w:pPr>
              <w:pStyle w:val="OtherTableBody"/>
            </w:pPr>
            <w:r>
              <w:t>3</w:t>
            </w:r>
          </w:p>
        </w:tc>
        <w:tc>
          <w:tcPr>
            <w:tcW w:w="600" w:type="dxa"/>
          </w:tcPr>
          <w:p w14:paraId="7054CD7F" w14:textId="77777777" w:rsidR="00B50050" w:rsidRDefault="00B50050" w:rsidP="0088127C">
            <w:pPr>
              <w:pStyle w:val="OtherTableBody"/>
            </w:pPr>
            <w:r>
              <w:t>..</w:t>
            </w:r>
          </w:p>
        </w:tc>
        <w:tc>
          <w:tcPr>
            <w:tcW w:w="600" w:type="dxa"/>
          </w:tcPr>
          <w:p w14:paraId="005C71C2" w14:textId="77777777" w:rsidR="00B50050" w:rsidRDefault="00B50050" w:rsidP="0088127C">
            <w:pPr>
              <w:pStyle w:val="OtherTableBody"/>
            </w:pPr>
          </w:p>
        </w:tc>
        <w:tc>
          <w:tcPr>
            <w:tcW w:w="600" w:type="dxa"/>
          </w:tcPr>
          <w:p w14:paraId="7584D340" w14:textId="77777777" w:rsidR="00B50050" w:rsidRDefault="00B50050" w:rsidP="0088127C">
            <w:pPr>
              <w:pStyle w:val="OtherTableBody"/>
            </w:pPr>
            <w:r>
              <w:t>PL</w:t>
            </w:r>
          </w:p>
        </w:tc>
        <w:tc>
          <w:tcPr>
            <w:tcW w:w="700" w:type="dxa"/>
          </w:tcPr>
          <w:p w14:paraId="03A92BCD" w14:textId="77777777" w:rsidR="00B50050" w:rsidRDefault="00B50050" w:rsidP="0088127C">
            <w:pPr>
              <w:pStyle w:val="OtherTableBody"/>
            </w:pPr>
          </w:p>
        </w:tc>
        <w:tc>
          <w:tcPr>
            <w:tcW w:w="600" w:type="dxa"/>
          </w:tcPr>
          <w:p w14:paraId="0C020868" w14:textId="77777777" w:rsidR="00B50050" w:rsidRDefault="00B50050" w:rsidP="0088127C">
            <w:pPr>
              <w:pStyle w:val="OtherTableBody"/>
            </w:pPr>
          </w:p>
        </w:tc>
        <w:tc>
          <w:tcPr>
            <w:tcW w:w="900" w:type="dxa"/>
          </w:tcPr>
          <w:p w14:paraId="45092259" w14:textId="77777777" w:rsidR="00B50050" w:rsidRDefault="00B50050" w:rsidP="0088127C">
            <w:pPr>
              <w:pStyle w:val="OtherTableBody"/>
            </w:pPr>
            <w:r>
              <w:t>3.4.3.3</w:t>
            </w:r>
          </w:p>
        </w:tc>
      </w:tr>
      <w:tr w:rsidR="00B50050" w14:paraId="5FC05C84" w14:textId="77777777" w:rsidTr="00195548">
        <w:tc>
          <w:tcPr>
            <w:tcW w:w="3500" w:type="dxa"/>
          </w:tcPr>
          <w:p w14:paraId="24EBA374" w14:textId="77777777" w:rsidR="00B50050" w:rsidRDefault="00B50050" w:rsidP="0088127C">
            <w:pPr>
              <w:pStyle w:val="OtherTableBody"/>
            </w:pPr>
            <w:r>
              <w:t>Assigned Patient Location</w:t>
            </w:r>
          </w:p>
        </w:tc>
        <w:tc>
          <w:tcPr>
            <w:tcW w:w="700" w:type="dxa"/>
          </w:tcPr>
          <w:p w14:paraId="7EEA6989" w14:textId="77777777" w:rsidR="00B50050" w:rsidRDefault="00B50050" w:rsidP="0088127C">
            <w:pPr>
              <w:pStyle w:val="OtherTableBody"/>
            </w:pPr>
            <w:r>
              <w:t>00133</w:t>
            </w:r>
          </w:p>
        </w:tc>
        <w:tc>
          <w:tcPr>
            <w:tcW w:w="600" w:type="dxa"/>
          </w:tcPr>
          <w:p w14:paraId="01DFA928" w14:textId="77777777" w:rsidR="00B50050" w:rsidRDefault="00B50050" w:rsidP="0088127C">
            <w:pPr>
              <w:pStyle w:val="OtherTableBody"/>
            </w:pPr>
            <w:r>
              <w:t>FT1</w:t>
            </w:r>
          </w:p>
        </w:tc>
        <w:tc>
          <w:tcPr>
            <w:tcW w:w="600" w:type="dxa"/>
          </w:tcPr>
          <w:p w14:paraId="7C6904B9" w14:textId="77777777" w:rsidR="00B50050" w:rsidRDefault="00B50050" w:rsidP="0088127C">
            <w:pPr>
              <w:pStyle w:val="OtherTableBody"/>
            </w:pPr>
            <w:r>
              <w:t>16</w:t>
            </w:r>
          </w:p>
        </w:tc>
        <w:tc>
          <w:tcPr>
            <w:tcW w:w="600" w:type="dxa"/>
          </w:tcPr>
          <w:p w14:paraId="63E718F4" w14:textId="77777777" w:rsidR="00B50050" w:rsidRDefault="00B50050" w:rsidP="0088127C">
            <w:pPr>
              <w:pStyle w:val="OtherTableBody"/>
            </w:pPr>
            <w:r>
              <w:t>..</w:t>
            </w:r>
          </w:p>
        </w:tc>
        <w:tc>
          <w:tcPr>
            <w:tcW w:w="600" w:type="dxa"/>
          </w:tcPr>
          <w:p w14:paraId="33B54134" w14:textId="77777777" w:rsidR="00B50050" w:rsidRDefault="00B50050" w:rsidP="0088127C">
            <w:pPr>
              <w:pStyle w:val="OtherTableBody"/>
            </w:pPr>
          </w:p>
        </w:tc>
        <w:tc>
          <w:tcPr>
            <w:tcW w:w="600" w:type="dxa"/>
          </w:tcPr>
          <w:p w14:paraId="4B932555" w14:textId="77777777" w:rsidR="00B50050" w:rsidRDefault="00B50050" w:rsidP="0088127C">
            <w:pPr>
              <w:pStyle w:val="OtherTableBody"/>
            </w:pPr>
            <w:r>
              <w:t>PL</w:t>
            </w:r>
          </w:p>
        </w:tc>
        <w:tc>
          <w:tcPr>
            <w:tcW w:w="700" w:type="dxa"/>
          </w:tcPr>
          <w:p w14:paraId="670C059E" w14:textId="77777777" w:rsidR="00B50050" w:rsidRDefault="00B50050" w:rsidP="0088127C">
            <w:pPr>
              <w:pStyle w:val="OtherTableBody"/>
            </w:pPr>
          </w:p>
        </w:tc>
        <w:tc>
          <w:tcPr>
            <w:tcW w:w="600" w:type="dxa"/>
          </w:tcPr>
          <w:p w14:paraId="53407323" w14:textId="77777777" w:rsidR="00B50050" w:rsidRDefault="00B50050" w:rsidP="0088127C">
            <w:pPr>
              <w:pStyle w:val="OtherTableBody"/>
            </w:pPr>
          </w:p>
        </w:tc>
        <w:tc>
          <w:tcPr>
            <w:tcW w:w="900" w:type="dxa"/>
          </w:tcPr>
          <w:p w14:paraId="6A8DDF67" w14:textId="77777777" w:rsidR="00B50050" w:rsidRDefault="00B50050" w:rsidP="0088127C">
            <w:pPr>
              <w:pStyle w:val="OtherTableBody"/>
            </w:pPr>
            <w:r>
              <w:t>6.5.1.16</w:t>
            </w:r>
          </w:p>
        </w:tc>
      </w:tr>
      <w:tr w:rsidR="00B50050" w14:paraId="2E256C1E" w14:textId="77777777" w:rsidTr="00195548">
        <w:tc>
          <w:tcPr>
            <w:tcW w:w="3500" w:type="dxa"/>
          </w:tcPr>
          <w:p w14:paraId="71AA1595" w14:textId="77777777" w:rsidR="00B50050" w:rsidRDefault="00B50050" w:rsidP="0088127C">
            <w:pPr>
              <w:pStyle w:val="OtherTableBody"/>
            </w:pPr>
            <w:r>
              <w:t>Assignment Of Benefits</w:t>
            </w:r>
          </w:p>
        </w:tc>
        <w:tc>
          <w:tcPr>
            <w:tcW w:w="700" w:type="dxa"/>
          </w:tcPr>
          <w:p w14:paraId="250AE8F8" w14:textId="77777777" w:rsidR="00B50050" w:rsidRDefault="00B50050" w:rsidP="0088127C">
            <w:pPr>
              <w:pStyle w:val="OtherTableBody"/>
            </w:pPr>
            <w:r>
              <w:t>00445</w:t>
            </w:r>
          </w:p>
        </w:tc>
        <w:tc>
          <w:tcPr>
            <w:tcW w:w="600" w:type="dxa"/>
          </w:tcPr>
          <w:p w14:paraId="2E98450A" w14:textId="77777777" w:rsidR="00B50050" w:rsidRDefault="00B50050" w:rsidP="0088127C">
            <w:pPr>
              <w:pStyle w:val="OtherTableBody"/>
            </w:pPr>
            <w:r>
              <w:t>IN1</w:t>
            </w:r>
          </w:p>
        </w:tc>
        <w:tc>
          <w:tcPr>
            <w:tcW w:w="600" w:type="dxa"/>
          </w:tcPr>
          <w:p w14:paraId="229D6D65" w14:textId="77777777" w:rsidR="00B50050" w:rsidRDefault="00B50050" w:rsidP="0088127C">
            <w:pPr>
              <w:pStyle w:val="OtherTableBody"/>
            </w:pPr>
            <w:r>
              <w:t>20</w:t>
            </w:r>
          </w:p>
        </w:tc>
        <w:tc>
          <w:tcPr>
            <w:tcW w:w="600" w:type="dxa"/>
          </w:tcPr>
          <w:p w14:paraId="0C7A9097" w14:textId="77777777" w:rsidR="00B50050" w:rsidRDefault="00B50050" w:rsidP="0088127C">
            <w:pPr>
              <w:pStyle w:val="OtherTableBody"/>
            </w:pPr>
            <w:r>
              <w:t>..</w:t>
            </w:r>
          </w:p>
        </w:tc>
        <w:tc>
          <w:tcPr>
            <w:tcW w:w="600" w:type="dxa"/>
          </w:tcPr>
          <w:p w14:paraId="55099C9D" w14:textId="77777777" w:rsidR="00B50050" w:rsidRDefault="00B50050" w:rsidP="0088127C">
            <w:pPr>
              <w:pStyle w:val="OtherTableBody"/>
            </w:pPr>
          </w:p>
        </w:tc>
        <w:tc>
          <w:tcPr>
            <w:tcW w:w="600" w:type="dxa"/>
          </w:tcPr>
          <w:p w14:paraId="6CCA0FDE" w14:textId="77777777" w:rsidR="00B50050" w:rsidRDefault="00B50050" w:rsidP="0088127C">
            <w:pPr>
              <w:pStyle w:val="OtherTableBody"/>
            </w:pPr>
            <w:r>
              <w:t>CWE</w:t>
            </w:r>
          </w:p>
        </w:tc>
        <w:tc>
          <w:tcPr>
            <w:tcW w:w="700" w:type="dxa"/>
          </w:tcPr>
          <w:p w14:paraId="1ECFB9E0" w14:textId="77777777" w:rsidR="00B50050" w:rsidRDefault="00B50050" w:rsidP="0088127C">
            <w:pPr>
              <w:pStyle w:val="OtherTableBody"/>
            </w:pPr>
          </w:p>
        </w:tc>
        <w:tc>
          <w:tcPr>
            <w:tcW w:w="600" w:type="dxa"/>
          </w:tcPr>
          <w:p w14:paraId="221A9487" w14:textId="77777777" w:rsidR="00B50050" w:rsidRDefault="00B50050" w:rsidP="0088127C">
            <w:pPr>
              <w:pStyle w:val="OtherTableBody"/>
            </w:pPr>
            <w:r>
              <w:t>0135</w:t>
            </w:r>
          </w:p>
        </w:tc>
        <w:tc>
          <w:tcPr>
            <w:tcW w:w="900" w:type="dxa"/>
          </w:tcPr>
          <w:p w14:paraId="70C0C3D3" w14:textId="77777777" w:rsidR="00B50050" w:rsidRDefault="00B50050" w:rsidP="0088127C">
            <w:pPr>
              <w:pStyle w:val="OtherTableBody"/>
            </w:pPr>
            <w:r>
              <w:t>6.5.6.20</w:t>
            </w:r>
          </w:p>
        </w:tc>
      </w:tr>
      <w:tr w:rsidR="00B50050" w14:paraId="1951676E" w14:textId="77777777" w:rsidTr="00195548">
        <w:tc>
          <w:tcPr>
            <w:tcW w:w="3500" w:type="dxa"/>
          </w:tcPr>
          <w:p w14:paraId="6CB1751E" w14:textId="77777777" w:rsidR="00B50050" w:rsidRDefault="00B50050" w:rsidP="0088127C">
            <w:pPr>
              <w:pStyle w:val="OtherTableBody"/>
            </w:pPr>
            <w:r>
              <w:t xml:space="preserve">Assistant Result Interpreter + </w:t>
            </w:r>
          </w:p>
        </w:tc>
        <w:tc>
          <w:tcPr>
            <w:tcW w:w="700" w:type="dxa"/>
          </w:tcPr>
          <w:p w14:paraId="6EE6DEE8" w14:textId="77777777" w:rsidR="00B50050" w:rsidRDefault="00B50050" w:rsidP="0088127C">
            <w:pPr>
              <w:pStyle w:val="OtherTableBody"/>
            </w:pPr>
            <w:r>
              <w:t>00265</w:t>
            </w:r>
          </w:p>
        </w:tc>
        <w:tc>
          <w:tcPr>
            <w:tcW w:w="600" w:type="dxa"/>
          </w:tcPr>
          <w:p w14:paraId="2A025069" w14:textId="77777777" w:rsidR="00B50050" w:rsidRDefault="00B50050" w:rsidP="0088127C">
            <w:pPr>
              <w:pStyle w:val="OtherTableBody"/>
            </w:pPr>
            <w:r>
              <w:t>OBR</w:t>
            </w:r>
          </w:p>
        </w:tc>
        <w:tc>
          <w:tcPr>
            <w:tcW w:w="600" w:type="dxa"/>
          </w:tcPr>
          <w:p w14:paraId="35D395CD" w14:textId="77777777" w:rsidR="00B50050" w:rsidRDefault="00B50050" w:rsidP="0088127C">
            <w:pPr>
              <w:pStyle w:val="OtherTableBody"/>
            </w:pPr>
            <w:r>
              <w:t>33</w:t>
            </w:r>
          </w:p>
        </w:tc>
        <w:tc>
          <w:tcPr>
            <w:tcW w:w="600" w:type="dxa"/>
          </w:tcPr>
          <w:p w14:paraId="1126A228" w14:textId="77777777" w:rsidR="00B50050" w:rsidRDefault="00B50050" w:rsidP="0088127C">
            <w:pPr>
              <w:pStyle w:val="OtherTableBody"/>
            </w:pPr>
            <w:r>
              <w:t>..</w:t>
            </w:r>
          </w:p>
        </w:tc>
        <w:tc>
          <w:tcPr>
            <w:tcW w:w="600" w:type="dxa"/>
          </w:tcPr>
          <w:p w14:paraId="1227935A" w14:textId="77777777" w:rsidR="00B50050" w:rsidRDefault="00B50050" w:rsidP="0088127C">
            <w:pPr>
              <w:pStyle w:val="OtherTableBody"/>
            </w:pPr>
          </w:p>
        </w:tc>
        <w:tc>
          <w:tcPr>
            <w:tcW w:w="600" w:type="dxa"/>
          </w:tcPr>
          <w:p w14:paraId="134CADBA" w14:textId="77777777" w:rsidR="00B50050" w:rsidRDefault="00B50050" w:rsidP="0088127C">
            <w:pPr>
              <w:pStyle w:val="OtherTableBody"/>
            </w:pPr>
            <w:r>
              <w:t>-</w:t>
            </w:r>
          </w:p>
        </w:tc>
        <w:tc>
          <w:tcPr>
            <w:tcW w:w="700" w:type="dxa"/>
          </w:tcPr>
          <w:p w14:paraId="7FB17DBA" w14:textId="77777777" w:rsidR="00B50050" w:rsidRDefault="00B50050" w:rsidP="0088127C">
            <w:pPr>
              <w:pStyle w:val="OtherTableBody"/>
            </w:pPr>
          </w:p>
        </w:tc>
        <w:tc>
          <w:tcPr>
            <w:tcW w:w="600" w:type="dxa"/>
          </w:tcPr>
          <w:p w14:paraId="57313B82" w14:textId="77777777" w:rsidR="00B50050" w:rsidRDefault="00B50050" w:rsidP="0088127C">
            <w:pPr>
              <w:pStyle w:val="OtherTableBody"/>
            </w:pPr>
          </w:p>
        </w:tc>
        <w:tc>
          <w:tcPr>
            <w:tcW w:w="900" w:type="dxa"/>
          </w:tcPr>
          <w:p w14:paraId="16C4DCA5" w14:textId="77777777" w:rsidR="00B50050" w:rsidRDefault="00B50050" w:rsidP="0088127C">
            <w:pPr>
              <w:pStyle w:val="OtherTableBody"/>
            </w:pPr>
            <w:r>
              <w:t>4.5.3.33</w:t>
            </w:r>
          </w:p>
        </w:tc>
      </w:tr>
      <w:tr w:rsidR="00B50050" w14:paraId="132A636D" w14:textId="77777777" w:rsidTr="00195548">
        <w:tc>
          <w:tcPr>
            <w:tcW w:w="3500" w:type="dxa"/>
          </w:tcPr>
          <w:p w14:paraId="62F9B75B" w14:textId="77777777" w:rsidR="00B50050" w:rsidRDefault="00B50050" w:rsidP="0088127C">
            <w:pPr>
              <w:pStyle w:val="OtherTableBody"/>
            </w:pPr>
            <w:r>
              <w:t>Associated Contract ID</w:t>
            </w:r>
          </w:p>
        </w:tc>
        <w:tc>
          <w:tcPr>
            <w:tcW w:w="700" w:type="dxa"/>
          </w:tcPr>
          <w:p w14:paraId="20FC1A71" w14:textId="77777777" w:rsidR="00B50050" w:rsidRDefault="00B50050" w:rsidP="0088127C">
            <w:pPr>
              <w:pStyle w:val="OtherTableBody"/>
            </w:pPr>
            <w:r>
              <w:t>02423</w:t>
            </w:r>
          </w:p>
        </w:tc>
        <w:tc>
          <w:tcPr>
            <w:tcW w:w="600" w:type="dxa"/>
          </w:tcPr>
          <w:p w14:paraId="028F289D" w14:textId="77777777" w:rsidR="00B50050" w:rsidRDefault="00B50050" w:rsidP="0088127C">
            <w:pPr>
              <w:pStyle w:val="OtherTableBody"/>
            </w:pPr>
            <w:r>
              <w:t>VND</w:t>
            </w:r>
          </w:p>
        </w:tc>
        <w:tc>
          <w:tcPr>
            <w:tcW w:w="600" w:type="dxa"/>
          </w:tcPr>
          <w:p w14:paraId="4915AE0E" w14:textId="77777777" w:rsidR="00B50050" w:rsidRDefault="00B50050" w:rsidP="0088127C">
            <w:pPr>
              <w:pStyle w:val="OtherTableBody"/>
            </w:pPr>
            <w:r>
              <w:t>9</w:t>
            </w:r>
          </w:p>
        </w:tc>
        <w:tc>
          <w:tcPr>
            <w:tcW w:w="600" w:type="dxa"/>
          </w:tcPr>
          <w:p w14:paraId="5FC33092" w14:textId="77777777" w:rsidR="00B50050" w:rsidRDefault="00B50050" w:rsidP="0088127C">
            <w:pPr>
              <w:pStyle w:val="OtherTableBody"/>
            </w:pPr>
            <w:r>
              <w:t>..</w:t>
            </w:r>
          </w:p>
        </w:tc>
        <w:tc>
          <w:tcPr>
            <w:tcW w:w="600" w:type="dxa"/>
          </w:tcPr>
          <w:p w14:paraId="5E2B2794" w14:textId="77777777" w:rsidR="00B50050" w:rsidRDefault="00B50050" w:rsidP="0088127C">
            <w:pPr>
              <w:pStyle w:val="OtherTableBody"/>
            </w:pPr>
          </w:p>
        </w:tc>
        <w:tc>
          <w:tcPr>
            <w:tcW w:w="600" w:type="dxa"/>
          </w:tcPr>
          <w:p w14:paraId="389A511A" w14:textId="77777777" w:rsidR="00B50050" w:rsidRDefault="00B50050" w:rsidP="0088127C">
            <w:pPr>
              <w:pStyle w:val="OtherTableBody"/>
            </w:pPr>
            <w:r>
              <w:t>EI</w:t>
            </w:r>
          </w:p>
        </w:tc>
        <w:tc>
          <w:tcPr>
            <w:tcW w:w="700" w:type="dxa"/>
          </w:tcPr>
          <w:p w14:paraId="13262159" w14:textId="77777777" w:rsidR="00B50050" w:rsidRDefault="00B50050" w:rsidP="0088127C">
            <w:pPr>
              <w:pStyle w:val="OtherTableBody"/>
            </w:pPr>
            <w:r>
              <w:t>Y</w:t>
            </w:r>
          </w:p>
        </w:tc>
        <w:tc>
          <w:tcPr>
            <w:tcW w:w="600" w:type="dxa"/>
          </w:tcPr>
          <w:p w14:paraId="38DA1113" w14:textId="77777777" w:rsidR="00B50050" w:rsidRDefault="00B50050" w:rsidP="0088127C">
            <w:pPr>
              <w:pStyle w:val="OtherTableBody"/>
            </w:pPr>
          </w:p>
        </w:tc>
        <w:tc>
          <w:tcPr>
            <w:tcW w:w="900" w:type="dxa"/>
          </w:tcPr>
          <w:p w14:paraId="20CDD328" w14:textId="77777777" w:rsidR="00B50050" w:rsidRDefault="00B50050" w:rsidP="0088127C">
            <w:pPr>
              <w:pStyle w:val="OtherTableBody"/>
            </w:pPr>
            <w:r>
              <w:t>17.4.4.9</w:t>
            </w:r>
          </w:p>
        </w:tc>
      </w:tr>
      <w:tr w:rsidR="00B50050" w14:paraId="2A664ABD" w14:textId="77777777" w:rsidTr="00195548">
        <w:tc>
          <w:tcPr>
            <w:tcW w:w="3500" w:type="dxa"/>
          </w:tcPr>
          <w:p w14:paraId="5C35016C" w14:textId="77777777" w:rsidR="00B50050" w:rsidRDefault="00B50050" w:rsidP="0088127C">
            <w:pPr>
              <w:pStyle w:val="OtherTableBody"/>
            </w:pPr>
            <w:r>
              <w:t>Associated Contract ID</w:t>
            </w:r>
          </w:p>
        </w:tc>
        <w:tc>
          <w:tcPr>
            <w:tcW w:w="700" w:type="dxa"/>
          </w:tcPr>
          <w:p w14:paraId="7884683E" w14:textId="77777777" w:rsidR="00B50050" w:rsidRDefault="00B50050" w:rsidP="0088127C">
            <w:pPr>
              <w:pStyle w:val="OtherTableBody"/>
            </w:pPr>
            <w:r>
              <w:t>02412</w:t>
            </w:r>
          </w:p>
        </w:tc>
        <w:tc>
          <w:tcPr>
            <w:tcW w:w="600" w:type="dxa"/>
          </w:tcPr>
          <w:p w14:paraId="0AA014D4" w14:textId="77777777" w:rsidR="00B50050" w:rsidRDefault="00B50050" w:rsidP="0088127C">
            <w:pPr>
              <w:pStyle w:val="OtherTableBody"/>
            </w:pPr>
            <w:r>
              <w:t>CTR</w:t>
            </w:r>
          </w:p>
        </w:tc>
        <w:tc>
          <w:tcPr>
            <w:tcW w:w="600" w:type="dxa"/>
          </w:tcPr>
          <w:p w14:paraId="3A4BB7B2" w14:textId="77777777" w:rsidR="00B50050" w:rsidRDefault="00B50050" w:rsidP="0088127C">
            <w:pPr>
              <w:pStyle w:val="OtherTableBody"/>
            </w:pPr>
            <w:r>
              <w:t>21</w:t>
            </w:r>
          </w:p>
        </w:tc>
        <w:tc>
          <w:tcPr>
            <w:tcW w:w="600" w:type="dxa"/>
          </w:tcPr>
          <w:p w14:paraId="05D307BA" w14:textId="77777777" w:rsidR="00B50050" w:rsidRDefault="00B50050" w:rsidP="0088127C">
            <w:pPr>
              <w:pStyle w:val="OtherTableBody"/>
            </w:pPr>
            <w:r>
              <w:t>..</w:t>
            </w:r>
          </w:p>
        </w:tc>
        <w:tc>
          <w:tcPr>
            <w:tcW w:w="600" w:type="dxa"/>
          </w:tcPr>
          <w:p w14:paraId="0BDC18CE" w14:textId="77777777" w:rsidR="00B50050" w:rsidRDefault="00B50050" w:rsidP="0088127C">
            <w:pPr>
              <w:pStyle w:val="OtherTableBody"/>
            </w:pPr>
          </w:p>
        </w:tc>
        <w:tc>
          <w:tcPr>
            <w:tcW w:w="600" w:type="dxa"/>
          </w:tcPr>
          <w:p w14:paraId="15B04D16" w14:textId="77777777" w:rsidR="00B50050" w:rsidRDefault="00B50050" w:rsidP="0088127C">
            <w:pPr>
              <w:pStyle w:val="OtherTableBody"/>
            </w:pPr>
            <w:r>
              <w:t>EI</w:t>
            </w:r>
          </w:p>
        </w:tc>
        <w:tc>
          <w:tcPr>
            <w:tcW w:w="700" w:type="dxa"/>
          </w:tcPr>
          <w:p w14:paraId="278A0BF3" w14:textId="77777777" w:rsidR="00B50050" w:rsidRDefault="00B50050" w:rsidP="0088127C">
            <w:pPr>
              <w:pStyle w:val="OtherTableBody"/>
            </w:pPr>
          </w:p>
        </w:tc>
        <w:tc>
          <w:tcPr>
            <w:tcW w:w="600" w:type="dxa"/>
          </w:tcPr>
          <w:p w14:paraId="75F943A3" w14:textId="77777777" w:rsidR="00B50050" w:rsidRDefault="00B50050" w:rsidP="0088127C">
            <w:pPr>
              <w:pStyle w:val="OtherTableBody"/>
            </w:pPr>
          </w:p>
        </w:tc>
        <w:tc>
          <w:tcPr>
            <w:tcW w:w="900" w:type="dxa"/>
          </w:tcPr>
          <w:p w14:paraId="76A4C6A9" w14:textId="77777777" w:rsidR="00B50050" w:rsidRDefault="00B50050" w:rsidP="0088127C">
            <w:pPr>
              <w:pStyle w:val="OtherTableBody"/>
            </w:pPr>
            <w:r>
              <w:t>8.14.2.21</w:t>
            </w:r>
          </w:p>
        </w:tc>
      </w:tr>
      <w:tr w:rsidR="00B50050" w14:paraId="2AC086F6" w14:textId="77777777" w:rsidTr="00195548">
        <w:tc>
          <w:tcPr>
            <w:tcW w:w="3500" w:type="dxa"/>
          </w:tcPr>
          <w:p w14:paraId="314E0C8D" w14:textId="77777777" w:rsidR="00B50050" w:rsidRDefault="00B50050" w:rsidP="0088127C">
            <w:pPr>
              <w:pStyle w:val="OtherTableBody"/>
            </w:pPr>
            <w:r>
              <w:t>Associated Diagnosis Code</w:t>
            </w:r>
          </w:p>
        </w:tc>
        <w:tc>
          <w:tcPr>
            <w:tcW w:w="700" w:type="dxa"/>
          </w:tcPr>
          <w:p w14:paraId="1A445989" w14:textId="77777777" w:rsidR="00B50050" w:rsidRDefault="00B50050" w:rsidP="0088127C">
            <w:pPr>
              <w:pStyle w:val="OtherTableBody"/>
            </w:pPr>
            <w:r>
              <w:t>00772</w:t>
            </w:r>
          </w:p>
        </w:tc>
        <w:tc>
          <w:tcPr>
            <w:tcW w:w="600" w:type="dxa"/>
          </w:tcPr>
          <w:p w14:paraId="4B2BAE37" w14:textId="77777777" w:rsidR="00B50050" w:rsidRDefault="00B50050" w:rsidP="0088127C">
            <w:pPr>
              <w:pStyle w:val="OtherTableBody"/>
            </w:pPr>
            <w:r>
              <w:t>PR1</w:t>
            </w:r>
          </w:p>
        </w:tc>
        <w:tc>
          <w:tcPr>
            <w:tcW w:w="600" w:type="dxa"/>
          </w:tcPr>
          <w:p w14:paraId="65C75ED4" w14:textId="77777777" w:rsidR="00B50050" w:rsidRDefault="00B50050" w:rsidP="0088127C">
            <w:pPr>
              <w:pStyle w:val="OtherTableBody"/>
            </w:pPr>
            <w:r>
              <w:t>15</w:t>
            </w:r>
          </w:p>
        </w:tc>
        <w:tc>
          <w:tcPr>
            <w:tcW w:w="600" w:type="dxa"/>
          </w:tcPr>
          <w:p w14:paraId="2C8DC59B" w14:textId="77777777" w:rsidR="00B50050" w:rsidRDefault="00B50050" w:rsidP="0088127C">
            <w:pPr>
              <w:pStyle w:val="OtherTableBody"/>
            </w:pPr>
            <w:r>
              <w:t>..</w:t>
            </w:r>
          </w:p>
        </w:tc>
        <w:tc>
          <w:tcPr>
            <w:tcW w:w="600" w:type="dxa"/>
          </w:tcPr>
          <w:p w14:paraId="55E295F0" w14:textId="77777777" w:rsidR="00B50050" w:rsidRDefault="00B50050" w:rsidP="0088127C">
            <w:pPr>
              <w:pStyle w:val="OtherTableBody"/>
            </w:pPr>
          </w:p>
        </w:tc>
        <w:tc>
          <w:tcPr>
            <w:tcW w:w="600" w:type="dxa"/>
          </w:tcPr>
          <w:p w14:paraId="709EEEBA" w14:textId="77777777" w:rsidR="00B50050" w:rsidRDefault="00B50050" w:rsidP="0088127C">
            <w:pPr>
              <w:pStyle w:val="OtherTableBody"/>
            </w:pPr>
            <w:r>
              <w:t>CWE</w:t>
            </w:r>
          </w:p>
        </w:tc>
        <w:tc>
          <w:tcPr>
            <w:tcW w:w="700" w:type="dxa"/>
          </w:tcPr>
          <w:p w14:paraId="1C394DE8" w14:textId="77777777" w:rsidR="00B50050" w:rsidRDefault="00B50050" w:rsidP="0088127C">
            <w:pPr>
              <w:pStyle w:val="OtherTableBody"/>
            </w:pPr>
          </w:p>
        </w:tc>
        <w:tc>
          <w:tcPr>
            <w:tcW w:w="600" w:type="dxa"/>
          </w:tcPr>
          <w:p w14:paraId="5D6E8C54" w14:textId="77777777" w:rsidR="00B50050" w:rsidRDefault="00B50050" w:rsidP="0088127C">
            <w:pPr>
              <w:pStyle w:val="OtherTableBody"/>
            </w:pPr>
            <w:r>
              <w:t>0051</w:t>
            </w:r>
          </w:p>
        </w:tc>
        <w:tc>
          <w:tcPr>
            <w:tcW w:w="900" w:type="dxa"/>
          </w:tcPr>
          <w:p w14:paraId="750A648E" w14:textId="77777777" w:rsidR="00B50050" w:rsidRDefault="00B50050" w:rsidP="0088127C">
            <w:pPr>
              <w:pStyle w:val="OtherTableBody"/>
            </w:pPr>
            <w:r>
              <w:t>6.5.4.15</w:t>
            </w:r>
          </w:p>
        </w:tc>
      </w:tr>
      <w:tr w:rsidR="00B50050" w14:paraId="0FA2B8A7" w14:textId="77777777" w:rsidTr="00195548">
        <w:tc>
          <w:tcPr>
            <w:tcW w:w="3500" w:type="dxa"/>
          </w:tcPr>
          <w:p w14:paraId="37064A15" w14:textId="77777777" w:rsidR="00B50050" w:rsidRDefault="00B50050" w:rsidP="0088127C">
            <w:pPr>
              <w:pStyle w:val="OtherTableBody"/>
            </w:pPr>
            <w:r>
              <w:t>Attending Doctor</w:t>
            </w:r>
          </w:p>
        </w:tc>
        <w:tc>
          <w:tcPr>
            <w:tcW w:w="700" w:type="dxa"/>
          </w:tcPr>
          <w:p w14:paraId="0754E2BF" w14:textId="77777777" w:rsidR="00B50050" w:rsidRDefault="00B50050" w:rsidP="0088127C">
            <w:pPr>
              <w:pStyle w:val="OtherTableBody"/>
            </w:pPr>
            <w:r>
              <w:t>00137</w:t>
            </w:r>
          </w:p>
        </w:tc>
        <w:tc>
          <w:tcPr>
            <w:tcW w:w="600" w:type="dxa"/>
          </w:tcPr>
          <w:p w14:paraId="5E8B6811" w14:textId="77777777" w:rsidR="00B50050" w:rsidRDefault="00B50050" w:rsidP="0088127C">
            <w:pPr>
              <w:pStyle w:val="OtherTableBody"/>
            </w:pPr>
            <w:r>
              <w:t>PV1</w:t>
            </w:r>
          </w:p>
        </w:tc>
        <w:tc>
          <w:tcPr>
            <w:tcW w:w="600" w:type="dxa"/>
          </w:tcPr>
          <w:p w14:paraId="2524343C" w14:textId="77777777" w:rsidR="00B50050" w:rsidRDefault="00B50050" w:rsidP="0088127C">
            <w:pPr>
              <w:pStyle w:val="OtherTableBody"/>
            </w:pPr>
            <w:r>
              <w:t>7</w:t>
            </w:r>
          </w:p>
        </w:tc>
        <w:tc>
          <w:tcPr>
            <w:tcW w:w="600" w:type="dxa"/>
          </w:tcPr>
          <w:p w14:paraId="78F4B663" w14:textId="77777777" w:rsidR="00B50050" w:rsidRDefault="00B50050" w:rsidP="0088127C">
            <w:pPr>
              <w:pStyle w:val="OtherTableBody"/>
            </w:pPr>
            <w:r>
              <w:t>..</w:t>
            </w:r>
          </w:p>
        </w:tc>
        <w:tc>
          <w:tcPr>
            <w:tcW w:w="600" w:type="dxa"/>
          </w:tcPr>
          <w:p w14:paraId="5F05F6F0" w14:textId="77777777" w:rsidR="00B50050" w:rsidRDefault="00B50050" w:rsidP="0088127C">
            <w:pPr>
              <w:pStyle w:val="OtherTableBody"/>
            </w:pPr>
          </w:p>
        </w:tc>
        <w:tc>
          <w:tcPr>
            <w:tcW w:w="600" w:type="dxa"/>
          </w:tcPr>
          <w:p w14:paraId="02DF4283" w14:textId="77777777" w:rsidR="00B50050" w:rsidRDefault="00B50050" w:rsidP="0088127C">
            <w:pPr>
              <w:pStyle w:val="OtherTableBody"/>
            </w:pPr>
            <w:r>
              <w:t>XCN</w:t>
            </w:r>
          </w:p>
        </w:tc>
        <w:tc>
          <w:tcPr>
            <w:tcW w:w="700" w:type="dxa"/>
          </w:tcPr>
          <w:p w14:paraId="4A074F97" w14:textId="77777777" w:rsidR="00B50050" w:rsidRDefault="00B50050" w:rsidP="0088127C">
            <w:pPr>
              <w:pStyle w:val="OtherTableBody"/>
            </w:pPr>
            <w:r>
              <w:t>Y</w:t>
            </w:r>
          </w:p>
        </w:tc>
        <w:tc>
          <w:tcPr>
            <w:tcW w:w="600" w:type="dxa"/>
          </w:tcPr>
          <w:p w14:paraId="15852FF3" w14:textId="77777777" w:rsidR="00B50050" w:rsidRDefault="00B50050" w:rsidP="0088127C">
            <w:pPr>
              <w:pStyle w:val="OtherTableBody"/>
            </w:pPr>
            <w:r>
              <w:t>0010</w:t>
            </w:r>
          </w:p>
        </w:tc>
        <w:tc>
          <w:tcPr>
            <w:tcW w:w="900" w:type="dxa"/>
          </w:tcPr>
          <w:p w14:paraId="318D2A76" w14:textId="77777777" w:rsidR="00B50050" w:rsidRDefault="00B50050" w:rsidP="0088127C">
            <w:pPr>
              <w:pStyle w:val="OtherTableBody"/>
            </w:pPr>
            <w:r>
              <w:t>3.4.3.7</w:t>
            </w:r>
          </w:p>
        </w:tc>
      </w:tr>
      <w:tr w:rsidR="00B50050" w14:paraId="4DA6710C" w14:textId="77777777" w:rsidTr="00195548">
        <w:tc>
          <w:tcPr>
            <w:tcW w:w="3500" w:type="dxa"/>
          </w:tcPr>
          <w:p w14:paraId="70929297" w14:textId="77777777" w:rsidR="00B50050" w:rsidRDefault="00B50050" w:rsidP="0088127C">
            <w:pPr>
              <w:pStyle w:val="OtherTableBody"/>
            </w:pPr>
            <w:r>
              <w:t>Attending Doctor</w:t>
            </w:r>
          </w:p>
        </w:tc>
        <w:tc>
          <w:tcPr>
            <w:tcW w:w="700" w:type="dxa"/>
          </w:tcPr>
          <w:p w14:paraId="420EA656" w14:textId="77777777" w:rsidR="00B50050" w:rsidRDefault="00B50050" w:rsidP="0088127C">
            <w:pPr>
              <w:pStyle w:val="OtherTableBody"/>
            </w:pPr>
            <w:r>
              <w:t>00137</w:t>
            </w:r>
          </w:p>
        </w:tc>
        <w:tc>
          <w:tcPr>
            <w:tcW w:w="600" w:type="dxa"/>
          </w:tcPr>
          <w:p w14:paraId="47101845" w14:textId="77777777" w:rsidR="00B50050" w:rsidRDefault="00B50050" w:rsidP="0088127C">
            <w:pPr>
              <w:pStyle w:val="OtherTableBody"/>
            </w:pPr>
            <w:r>
              <w:t>SCD</w:t>
            </w:r>
          </w:p>
        </w:tc>
        <w:tc>
          <w:tcPr>
            <w:tcW w:w="600" w:type="dxa"/>
          </w:tcPr>
          <w:p w14:paraId="4F7FDF8A" w14:textId="77777777" w:rsidR="00B50050" w:rsidRDefault="00B50050" w:rsidP="0088127C">
            <w:pPr>
              <w:pStyle w:val="OtherTableBody"/>
            </w:pPr>
            <w:r>
              <w:t>34</w:t>
            </w:r>
          </w:p>
        </w:tc>
        <w:tc>
          <w:tcPr>
            <w:tcW w:w="600" w:type="dxa"/>
          </w:tcPr>
          <w:p w14:paraId="77AF8E1E" w14:textId="77777777" w:rsidR="00B50050" w:rsidRDefault="00B50050" w:rsidP="0088127C">
            <w:pPr>
              <w:pStyle w:val="OtherTableBody"/>
            </w:pPr>
            <w:r>
              <w:t>..</w:t>
            </w:r>
          </w:p>
        </w:tc>
        <w:tc>
          <w:tcPr>
            <w:tcW w:w="600" w:type="dxa"/>
          </w:tcPr>
          <w:p w14:paraId="24EBFEB3" w14:textId="77777777" w:rsidR="00B50050" w:rsidRDefault="00B50050" w:rsidP="0088127C">
            <w:pPr>
              <w:pStyle w:val="OtherTableBody"/>
            </w:pPr>
          </w:p>
        </w:tc>
        <w:tc>
          <w:tcPr>
            <w:tcW w:w="600" w:type="dxa"/>
          </w:tcPr>
          <w:p w14:paraId="0C96DECA" w14:textId="77777777" w:rsidR="00B50050" w:rsidRDefault="00B50050" w:rsidP="0088127C">
            <w:pPr>
              <w:pStyle w:val="OtherTableBody"/>
            </w:pPr>
            <w:r>
              <w:t>XCN</w:t>
            </w:r>
          </w:p>
        </w:tc>
        <w:tc>
          <w:tcPr>
            <w:tcW w:w="700" w:type="dxa"/>
          </w:tcPr>
          <w:p w14:paraId="12EDA2FC" w14:textId="77777777" w:rsidR="00B50050" w:rsidRDefault="00B50050" w:rsidP="0088127C">
            <w:pPr>
              <w:pStyle w:val="OtherTableBody"/>
            </w:pPr>
          </w:p>
        </w:tc>
        <w:tc>
          <w:tcPr>
            <w:tcW w:w="600" w:type="dxa"/>
          </w:tcPr>
          <w:p w14:paraId="4192487B" w14:textId="77777777" w:rsidR="00B50050" w:rsidRDefault="00B50050" w:rsidP="0088127C">
            <w:pPr>
              <w:pStyle w:val="OtherTableBody"/>
            </w:pPr>
            <w:r>
              <w:t>0010</w:t>
            </w:r>
          </w:p>
        </w:tc>
        <w:tc>
          <w:tcPr>
            <w:tcW w:w="900" w:type="dxa"/>
          </w:tcPr>
          <w:p w14:paraId="23F37399" w14:textId="77777777" w:rsidR="00B50050" w:rsidRDefault="00B50050" w:rsidP="0088127C">
            <w:pPr>
              <w:pStyle w:val="OtherTableBody"/>
            </w:pPr>
            <w:r>
              <w:t>17.7.4.34</w:t>
            </w:r>
          </w:p>
        </w:tc>
      </w:tr>
      <w:tr w:rsidR="00B50050" w14:paraId="0EAB001D" w14:textId="77777777" w:rsidTr="00195548">
        <w:tc>
          <w:tcPr>
            <w:tcW w:w="3500" w:type="dxa"/>
          </w:tcPr>
          <w:p w14:paraId="054BC99B" w14:textId="77777777" w:rsidR="00B50050" w:rsidRDefault="00B50050" w:rsidP="0088127C">
            <w:pPr>
              <w:pStyle w:val="OtherTableBody"/>
            </w:pPr>
            <w:r>
              <w:t>Attention</w:t>
            </w:r>
          </w:p>
        </w:tc>
        <w:tc>
          <w:tcPr>
            <w:tcW w:w="700" w:type="dxa"/>
          </w:tcPr>
          <w:p w14:paraId="4781F688" w14:textId="77777777" w:rsidR="00B50050" w:rsidRDefault="00B50050" w:rsidP="0088127C">
            <w:pPr>
              <w:pStyle w:val="OtherTableBody"/>
            </w:pPr>
            <w:r>
              <w:t>01925</w:t>
            </w:r>
          </w:p>
        </w:tc>
        <w:tc>
          <w:tcPr>
            <w:tcW w:w="600" w:type="dxa"/>
          </w:tcPr>
          <w:p w14:paraId="5FDB9439" w14:textId="77777777" w:rsidR="00B50050" w:rsidRDefault="00B50050" w:rsidP="0088127C">
            <w:pPr>
              <w:pStyle w:val="OtherTableBody"/>
            </w:pPr>
            <w:r>
              <w:t>IVC</w:t>
            </w:r>
          </w:p>
        </w:tc>
        <w:tc>
          <w:tcPr>
            <w:tcW w:w="600" w:type="dxa"/>
          </w:tcPr>
          <w:p w14:paraId="05D2403A" w14:textId="77777777" w:rsidR="00B50050" w:rsidRDefault="00B50050" w:rsidP="0088127C">
            <w:pPr>
              <w:pStyle w:val="OtherTableBody"/>
            </w:pPr>
            <w:r>
              <w:t>12</w:t>
            </w:r>
          </w:p>
        </w:tc>
        <w:tc>
          <w:tcPr>
            <w:tcW w:w="600" w:type="dxa"/>
          </w:tcPr>
          <w:p w14:paraId="6DF6ABA9" w14:textId="77777777" w:rsidR="00B50050" w:rsidRDefault="00B50050" w:rsidP="0088127C">
            <w:pPr>
              <w:pStyle w:val="OtherTableBody"/>
            </w:pPr>
            <w:r>
              <w:t>..</w:t>
            </w:r>
          </w:p>
        </w:tc>
        <w:tc>
          <w:tcPr>
            <w:tcW w:w="600" w:type="dxa"/>
          </w:tcPr>
          <w:p w14:paraId="2B24743F" w14:textId="77777777" w:rsidR="00B50050" w:rsidRDefault="00B50050" w:rsidP="0088127C">
            <w:pPr>
              <w:pStyle w:val="OtherTableBody"/>
            </w:pPr>
          </w:p>
        </w:tc>
        <w:tc>
          <w:tcPr>
            <w:tcW w:w="600" w:type="dxa"/>
          </w:tcPr>
          <w:p w14:paraId="308C667C" w14:textId="77777777" w:rsidR="00B50050" w:rsidRDefault="00B50050" w:rsidP="0088127C">
            <w:pPr>
              <w:pStyle w:val="OtherTableBody"/>
            </w:pPr>
            <w:r>
              <w:t>XCN</w:t>
            </w:r>
          </w:p>
        </w:tc>
        <w:tc>
          <w:tcPr>
            <w:tcW w:w="700" w:type="dxa"/>
          </w:tcPr>
          <w:p w14:paraId="15447579" w14:textId="77777777" w:rsidR="00B50050" w:rsidRDefault="00B50050" w:rsidP="0088127C">
            <w:pPr>
              <w:pStyle w:val="OtherTableBody"/>
            </w:pPr>
          </w:p>
        </w:tc>
        <w:tc>
          <w:tcPr>
            <w:tcW w:w="600" w:type="dxa"/>
          </w:tcPr>
          <w:p w14:paraId="7E5B4EF0" w14:textId="77777777" w:rsidR="00B50050" w:rsidRDefault="00B50050" w:rsidP="0088127C">
            <w:pPr>
              <w:pStyle w:val="OtherTableBody"/>
            </w:pPr>
          </w:p>
        </w:tc>
        <w:tc>
          <w:tcPr>
            <w:tcW w:w="900" w:type="dxa"/>
          </w:tcPr>
          <w:p w14:paraId="0FF03EEF" w14:textId="77777777" w:rsidR="00B50050" w:rsidRDefault="00B50050" w:rsidP="0088127C">
            <w:pPr>
              <w:pStyle w:val="OtherTableBody"/>
            </w:pPr>
            <w:r>
              <w:t>16.4.2.12</w:t>
            </w:r>
          </w:p>
        </w:tc>
      </w:tr>
      <w:tr w:rsidR="00B50050" w14:paraId="0F704E19" w14:textId="77777777" w:rsidTr="00195548">
        <w:tc>
          <w:tcPr>
            <w:tcW w:w="3500" w:type="dxa"/>
          </w:tcPr>
          <w:p w14:paraId="51300F3B" w14:textId="77777777" w:rsidR="00B50050" w:rsidRDefault="00B50050" w:rsidP="0088127C">
            <w:pPr>
              <w:pStyle w:val="OtherTableBody"/>
            </w:pPr>
            <w:r>
              <w:t>Attestation Date/Time</w:t>
            </w:r>
          </w:p>
        </w:tc>
        <w:tc>
          <w:tcPr>
            <w:tcW w:w="700" w:type="dxa"/>
          </w:tcPr>
          <w:p w14:paraId="3BC53B34" w14:textId="77777777" w:rsidR="00B50050" w:rsidRDefault="00B50050" w:rsidP="0088127C">
            <w:pPr>
              <w:pStyle w:val="OtherTableBody"/>
            </w:pPr>
            <w:r>
              <w:t>00768</w:t>
            </w:r>
          </w:p>
        </w:tc>
        <w:tc>
          <w:tcPr>
            <w:tcW w:w="600" w:type="dxa"/>
          </w:tcPr>
          <w:p w14:paraId="187CFB88" w14:textId="77777777" w:rsidR="00B50050" w:rsidRDefault="00B50050" w:rsidP="0088127C">
            <w:pPr>
              <w:pStyle w:val="OtherTableBody"/>
            </w:pPr>
            <w:r>
              <w:t>DG1</w:t>
            </w:r>
          </w:p>
        </w:tc>
        <w:tc>
          <w:tcPr>
            <w:tcW w:w="600" w:type="dxa"/>
          </w:tcPr>
          <w:p w14:paraId="0DCA4862" w14:textId="77777777" w:rsidR="00B50050" w:rsidRDefault="00B50050" w:rsidP="0088127C">
            <w:pPr>
              <w:pStyle w:val="OtherTableBody"/>
            </w:pPr>
            <w:r>
              <w:t>19</w:t>
            </w:r>
          </w:p>
        </w:tc>
        <w:tc>
          <w:tcPr>
            <w:tcW w:w="600" w:type="dxa"/>
          </w:tcPr>
          <w:p w14:paraId="24477F04" w14:textId="77777777" w:rsidR="00B50050" w:rsidRDefault="00B50050" w:rsidP="0088127C">
            <w:pPr>
              <w:pStyle w:val="OtherTableBody"/>
            </w:pPr>
            <w:r>
              <w:t>..</w:t>
            </w:r>
          </w:p>
        </w:tc>
        <w:tc>
          <w:tcPr>
            <w:tcW w:w="600" w:type="dxa"/>
          </w:tcPr>
          <w:p w14:paraId="65E084C2" w14:textId="77777777" w:rsidR="00B50050" w:rsidRDefault="00B50050" w:rsidP="0088127C">
            <w:pPr>
              <w:pStyle w:val="OtherTableBody"/>
            </w:pPr>
          </w:p>
        </w:tc>
        <w:tc>
          <w:tcPr>
            <w:tcW w:w="600" w:type="dxa"/>
          </w:tcPr>
          <w:p w14:paraId="7151EB2D" w14:textId="77777777" w:rsidR="00B50050" w:rsidRDefault="00B50050" w:rsidP="0088127C">
            <w:pPr>
              <w:pStyle w:val="OtherTableBody"/>
            </w:pPr>
            <w:r>
              <w:t>DTM</w:t>
            </w:r>
          </w:p>
        </w:tc>
        <w:tc>
          <w:tcPr>
            <w:tcW w:w="700" w:type="dxa"/>
          </w:tcPr>
          <w:p w14:paraId="6EB82258" w14:textId="77777777" w:rsidR="00B50050" w:rsidRDefault="00B50050" w:rsidP="0088127C">
            <w:pPr>
              <w:pStyle w:val="OtherTableBody"/>
            </w:pPr>
          </w:p>
        </w:tc>
        <w:tc>
          <w:tcPr>
            <w:tcW w:w="600" w:type="dxa"/>
          </w:tcPr>
          <w:p w14:paraId="290A73B2" w14:textId="77777777" w:rsidR="00B50050" w:rsidRDefault="00B50050" w:rsidP="0088127C">
            <w:pPr>
              <w:pStyle w:val="OtherTableBody"/>
            </w:pPr>
          </w:p>
        </w:tc>
        <w:tc>
          <w:tcPr>
            <w:tcW w:w="900" w:type="dxa"/>
          </w:tcPr>
          <w:p w14:paraId="11053288" w14:textId="77777777" w:rsidR="00B50050" w:rsidRDefault="00B50050" w:rsidP="0088127C">
            <w:pPr>
              <w:pStyle w:val="OtherTableBody"/>
            </w:pPr>
            <w:r>
              <w:t>6.5.2.19</w:t>
            </w:r>
          </w:p>
        </w:tc>
      </w:tr>
      <w:tr w:rsidR="00B50050" w14:paraId="7446CB6B" w14:textId="77777777" w:rsidTr="00195548">
        <w:tc>
          <w:tcPr>
            <w:tcW w:w="3500" w:type="dxa"/>
          </w:tcPr>
          <w:p w14:paraId="6270BB85" w14:textId="77777777" w:rsidR="00B50050" w:rsidRDefault="00B50050" w:rsidP="0088127C">
            <w:pPr>
              <w:pStyle w:val="OtherTableBody"/>
            </w:pPr>
            <w:r>
              <w:t>Attested By</w:t>
            </w:r>
          </w:p>
        </w:tc>
        <w:tc>
          <w:tcPr>
            <w:tcW w:w="700" w:type="dxa"/>
          </w:tcPr>
          <w:p w14:paraId="19D6BE20" w14:textId="77777777" w:rsidR="00B50050" w:rsidRDefault="00B50050" w:rsidP="0088127C">
            <w:pPr>
              <w:pStyle w:val="OtherTableBody"/>
            </w:pPr>
            <w:r>
              <w:t>01518</w:t>
            </w:r>
          </w:p>
        </w:tc>
        <w:tc>
          <w:tcPr>
            <w:tcW w:w="600" w:type="dxa"/>
          </w:tcPr>
          <w:p w14:paraId="5E489F2D" w14:textId="77777777" w:rsidR="00B50050" w:rsidRDefault="00B50050" w:rsidP="0088127C">
            <w:pPr>
              <w:pStyle w:val="OtherTableBody"/>
            </w:pPr>
            <w:r>
              <w:t>ABS</w:t>
            </w:r>
          </w:p>
        </w:tc>
        <w:tc>
          <w:tcPr>
            <w:tcW w:w="600" w:type="dxa"/>
          </w:tcPr>
          <w:p w14:paraId="230F5B1D" w14:textId="77777777" w:rsidR="00B50050" w:rsidRDefault="00B50050" w:rsidP="0088127C">
            <w:pPr>
              <w:pStyle w:val="OtherTableBody"/>
            </w:pPr>
            <w:r>
              <w:t>5</w:t>
            </w:r>
          </w:p>
        </w:tc>
        <w:tc>
          <w:tcPr>
            <w:tcW w:w="600" w:type="dxa"/>
          </w:tcPr>
          <w:p w14:paraId="1F27323E" w14:textId="77777777" w:rsidR="00B50050" w:rsidRDefault="00B50050" w:rsidP="0088127C">
            <w:pPr>
              <w:pStyle w:val="OtherTableBody"/>
            </w:pPr>
            <w:r>
              <w:t>..</w:t>
            </w:r>
          </w:p>
        </w:tc>
        <w:tc>
          <w:tcPr>
            <w:tcW w:w="600" w:type="dxa"/>
          </w:tcPr>
          <w:p w14:paraId="3DBF2BAC" w14:textId="77777777" w:rsidR="00B50050" w:rsidRDefault="00B50050" w:rsidP="0088127C">
            <w:pPr>
              <w:pStyle w:val="OtherTableBody"/>
            </w:pPr>
          </w:p>
        </w:tc>
        <w:tc>
          <w:tcPr>
            <w:tcW w:w="600" w:type="dxa"/>
          </w:tcPr>
          <w:p w14:paraId="69FB3355" w14:textId="77777777" w:rsidR="00B50050" w:rsidRDefault="00B50050" w:rsidP="0088127C">
            <w:pPr>
              <w:pStyle w:val="OtherTableBody"/>
            </w:pPr>
            <w:r>
              <w:t>XCN</w:t>
            </w:r>
          </w:p>
        </w:tc>
        <w:tc>
          <w:tcPr>
            <w:tcW w:w="700" w:type="dxa"/>
          </w:tcPr>
          <w:p w14:paraId="64ED3984" w14:textId="77777777" w:rsidR="00B50050" w:rsidRDefault="00B50050" w:rsidP="0088127C">
            <w:pPr>
              <w:pStyle w:val="OtherTableBody"/>
            </w:pPr>
          </w:p>
        </w:tc>
        <w:tc>
          <w:tcPr>
            <w:tcW w:w="600" w:type="dxa"/>
          </w:tcPr>
          <w:p w14:paraId="7BC45D88" w14:textId="77777777" w:rsidR="00B50050" w:rsidRDefault="00B50050" w:rsidP="0088127C">
            <w:pPr>
              <w:pStyle w:val="OtherTableBody"/>
            </w:pPr>
          </w:p>
        </w:tc>
        <w:tc>
          <w:tcPr>
            <w:tcW w:w="900" w:type="dxa"/>
          </w:tcPr>
          <w:p w14:paraId="37452FC8" w14:textId="77777777" w:rsidR="00B50050" w:rsidRDefault="00B50050" w:rsidP="0088127C">
            <w:pPr>
              <w:pStyle w:val="OtherTableBody"/>
            </w:pPr>
            <w:r>
              <w:t>6.5.12.5</w:t>
            </w:r>
          </w:p>
        </w:tc>
      </w:tr>
      <w:tr w:rsidR="00B50050" w14:paraId="593E8A3F" w14:textId="77777777" w:rsidTr="00195548">
        <w:tc>
          <w:tcPr>
            <w:tcW w:w="3500" w:type="dxa"/>
          </w:tcPr>
          <w:p w14:paraId="5AF6B7D0" w14:textId="77777777" w:rsidR="00B50050" w:rsidRDefault="00B50050" w:rsidP="0088127C">
            <w:pPr>
              <w:pStyle w:val="OtherTableBody"/>
            </w:pPr>
            <w:r>
              <w:t xml:space="preserve">Authentication Person, Time Stamp (set) </w:t>
            </w:r>
          </w:p>
        </w:tc>
        <w:tc>
          <w:tcPr>
            <w:tcW w:w="700" w:type="dxa"/>
          </w:tcPr>
          <w:p w14:paraId="45F68ECA" w14:textId="77777777" w:rsidR="00B50050" w:rsidRDefault="00B50050" w:rsidP="0088127C">
            <w:pPr>
              <w:pStyle w:val="OtherTableBody"/>
            </w:pPr>
            <w:r>
              <w:t>00934</w:t>
            </w:r>
          </w:p>
        </w:tc>
        <w:tc>
          <w:tcPr>
            <w:tcW w:w="600" w:type="dxa"/>
          </w:tcPr>
          <w:p w14:paraId="1ED0A843" w14:textId="77777777" w:rsidR="00B50050" w:rsidRDefault="00B50050" w:rsidP="0088127C">
            <w:pPr>
              <w:pStyle w:val="OtherTableBody"/>
            </w:pPr>
            <w:r>
              <w:t>TXA</w:t>
            </w:r>
          </w:p>
        </w:tc>
        <w:tc>
          <w:tcPr>
            <w:tcW w:w="600" w:type="dxa"/>
          </w:tcPr>
          <w:p w14:paraId="45D3D3C1" w14:textId="77777777" w:rsidR="00B50050" w:rsidRDefault="00B50050" w:rsidP="0088127C">
            <w:pPr>
              <w:pStyle w:val="OtherTableBody"/>
            </w:pPr>
            <w:r>
              <w:t>22</w:t>
            </w:r>
          </w:p>
        </w:tc>
        <w:tc>
          <w:tcPr>
            <w:tcW w:w="600" w:type="dxa"/>
          </w:tcPr>
          <w:p w14:paraId="6A6F5C8A" w14:textId="77777777" w:rsidR="00B50050" w:rsidRDefault="00B50050" w:rsidP="0088127C">
            <w:pPr>
              <w:pStyle w:val="OtherTableBody"/>
            </w:pPr>
            <w:r>
              <w:t>..</w:t>
            </w:r>
          </w:p>
        </w:tc>
        <w:tc>
          <w:tcPr>
            <w:tcW w:w="600" w:type="dxa"/>
          </w:tcPr>
          <w:p w14:paraId="4D3E1AA2" w14:textId="77777777" w:rsidR="00B50050" w:rsidRDefault="00B50050" w:rsidP="0088127C">
            <w:pPr>
              <w:pStyle w:val="OtherTableBody"/>
            </w:pPr>
          </w:p>
        </w:tc>
        <w:tc>
          <w:tcPr>
            <w:tcW w:w="600" w:type="dxa"/>
          </w:tcPr>
          <w:p w14:paraId="6290A665" w14:textId="77777777" w:rsidR="00B50050" w:rsidRDefault="00B50050" w:rsidP="0088127C">
            <w:pPr>
              <w:pStyle w:val="OtherTableBody"/>
            </w:pPr>
            <w:r>
              <w:t>PPN</w:t>
            </w:r>
          </w:p>
        </w:tc>
        <w:tc>
          <w:tcPr>
            <w:tcW w:w="700" w:type="dxa"/>
          </w:tcPr>
          <w:p w14:paraId="624C5FF5" w14:textId="77777777" w:rsidR="00B50050" w:rsidRDefault="00B50050" w:rsidP="0088127C">
            <w:pPr>
              <w:pStyle w:val="OtherTableBody"/>
            </w:pPr>
            <w:r>
              <w:t>Y</w:t>
            </w:r>
          </w:p>
        </w:tc>
        <w:tc>
          <w:tcPr>
            <w:tcW w:w="600" w:type="dxa"/>
          </w:tcPr>
          <w:p w14:paraId="270A3018" w14:textId="77777777" w:rsidR="00B50050" w:rsidRDefault="00B50050" w:rsidP="0088127C">
            <w:pPr>
              <w:pStyle w:val="OtherTableBody"/>
            </w:pPr>
          </w:p>
        </w:tc>
        <w:tc>
          <w:tcPr>
            <w:tcW w:w="900" w:type="dxa"/>
          </w:tcPr>
          <w:p w14:paraId="4CE3C662" w14:textId="77777777" w:rsidR="00B50050" w:rsidRDefault="00B50050" w:rsidP="0088127C">
            <w:pPr>
              <w:pStyle w:val="OtherTableBody"/>
            </w:pPr>
            <w:r>
              <w:t>9.7.3.22</w:t>
            </w:r>
          </w:p>
        </w:tc>
      </w:tr>
      <w:tr w:rsidR="00B50050" w14:paraId="0BC7913E" w14:textId="77777777" w:rsidTr="00195548">
        <w:tc>
          <w:tcPr>
            <w:tcW w:w="3500" w:type="dxa"/>
          </w:tcPr>
          <w:p w14:paraId="4F4A7B43" w14:textId="77777777" w:rsidR="00B50050" w:rsidRDefault="00B50050" w:rsidP="0088127C">
            <w:pPr>
              <w:pStyle w:val="OtherTableBody"/>
            </w:pPr>
            <w:r>
              <w:t>Authority Key Identifier</w:t>
            </w:r>
          </w:p>
        </w:tc>
        <w:tc>
          <w:tcPr>
            <w:tcW w:w="700" w:type="dxa"/>
          </w:tcPr>
          <w:p w14:paraId="77679426" w14:textId="77777777" w:rsidR="00B50050" w:rsidRDefault="00B50050" w:rsidP="0088127C">
            <w:pPr>
              <w:pStyle w:val="OtherTableBody"/>
            </w:pPr>
            <w:r>
              <w:t>01870</w:t>
            </w:r>
          </w:p>
        </w:tc>
        <w:tc>
          <w:tcPr>
            <w:tcW w:w="600" w:type="dxa"/>
          </w:tcPr>
          <w:p w14:paraId="5BAB7BB3" w14:textId="77777777" w:rsidR="00B50050" w:rsidRDefault="00B50050" w:rsidP="0088127C">
            <w:pPr>
              <w:pStyle w:val="OtherTableBody"/>
            </w:pPr>
            <w:r>
              <w:t>CER</w:t>
            </w:r>
          </w:p>
        </w:tc>
        <w:tc>
          <w:tcPr>
            <w:tcW w:w="600" w:type="dxa"/>
          </w:tcPr>
          <w:p w14:paraId="5CB572A5" w14:textId="77777777" w:rsidR="00B50050" w:rsidRDefault="00B50050" w:rsidP="0088127C">
            <w:pPr>
              <w:pStyle w:val="OtherTableBody"/>
            </w:pPr>
            <w:r>
              <w:t>16</w:t>
            </w:r>
          </w:p>
        </w:tc>
        <w:tc>
          <w:tcPr>
            <w:tcW w:w="600" w:type="dxa"/>
          </w:tcPr>
          <w:p w14:paraId="37FBFE02" w14:textId="77777777" w:rsidR="00B50050" w:rsidRDefault="00B50050" w:rsidP="0088127C">
            <w:pPr>
              <w:pStyle w:val="OtherTableBody"/>
            </w:pPr>
            <w:r>
              <w:t>..</w:t>
            </w:r>
          </w:p>
        </w:tc>
        <w:tc>
          <w:tcPr>
            <w:tcW w:w="600" w:type="dxa"/>
          </w:tcPr>
          <w:p w14:paraId="594C52F0" w14:textId="77777777" w:rsidR="00B50050" w:rsidRDefault="00B50050" w:rsidP="0088127C">
            <w:pPr>
              <w:pStyle w:val="OtherTableBody"/>
            </w:pPr>
          </w:p>
        </w:tc>
        <w:tc>
          <w:tcPr>
            <w:tcW w:w="600" w:type="dxa"/>
          </w:tcPr>
          <w:p w14:paraId="6016B493" w14:textId="77777777" w:rsidR="00B50050" w:rsidRDefault="00B50050" w:rsidP="0088127C">
            <w:pPr>
              <w:pStyle w:val="OtherTableBody"/>
            </w:pPr>
            <w:r>
              <w:t>CWE</w:t>
            </w:r>
          </w:p>
        </w:tc>
        <w:tc>
          <w:tcPr>
            <w:tcW w:w="700" w:type="dxa"/>
          </w:tcPr>
          <w:p w14:paraId="621A611D" w14:textId="77777777" w:rsidR="00B50050" w:rsidRDefault="00B50050" w:rsidP="0088127C">
            <w:pPr>
              <w:pStyle w:val="OtherTableBody"/>
            </w:pPr>
          </w:p>
        </w:tc>
        <w:tc>
          <w:tcPr>
            <w:tcW w:w="600" w:type="dxa"/>
          </w:tcPr>
          <w:p w14:paraId="290C7D16" w14:textId="77777777" w:rsidR="00B50050" w:rsidRDefault="00B50050" w:rsidP="0088127C">
            <w:pPr>
              <w:pStyle w:val="OtherTableBody"/>
            </w:pPr>
          </w:p>
        </w:tc>
        <w:tc>
          <w:tcPr>
            <w:tcW w:w="900" w:type="dxa"/>
          </w:tcPr>
          <w:p w14:paraId="5F278FE1" w14:textId="77777777" w:rsidR="00B50050" w:rsidRDefault="00B50050" w:rsidP="0088127C">
            <w:pPr>
              <w:pStyle w:val="OtherTableBody"/>
            </w:pPr>
            <w:r>
              <w:t>15.4.2.16</w:t>
            </w:r>
          </w:p>
        </w:tc>
      </w:tr>
      <w:tr w:rsidR="00B50050" w14:paraId="02D806D5" w14:textId="77777777" w:rsidTr="00195548">
        <w:tc>
          <w:tcPr>
            <w:tcW w:w="3500" w:type="dxa"/>
          </w:tcPr>
          <w:p w14:paraId="021BBD96" w14:textId="77777777" w:rsidR="00B50050" w:rsidRDefault="00B50050" w:rsidP="0088127C">
            <w:pPr>
              <w:pStyle w:val="OtherTableBody"/>
            </w:pPr>
            <w:r>
              <w:t>Authorization Effective Date</w:t>
            </w:r>
          </w:p>
        </w:tc>
        <w:tc>
          <w:tcPr>
            <w:tcW w:w="700" w:type="dxa"/>
          </w:tcPr>
          <w:p w14:paraId="7D44D098" w14:textId="77777777" w:rsidR="00B50050" w:rsidRDefault="00B50050" w:rsidP="0088127C">
            <w:pPr>
              <w:pStyle w:val="OtherTableBody"/>
            </w:pPr>
            <w:r>
              <w:t>01149</w:t>
            </w:r>
          </w:p>
        </w:tc>
        <w:tc>
          <w:tcPr>
            <w:tcW w:w="600" w:type="dxa"/>
          </w:tcPr>
          <w:p w14:paraId="540364C2" w14:textId="77777777" w:rsidR="00B50050" w:rsidRDefault="00B50050" w:rsidP="0088127C">
            <w:pPr>
              <w:pStyle w:val="OtherTableBody"/>
            </w:pPr>
            <w:r>
              <w:t>AUT</w:t>
            </w:r>
          </w:p>
        </w:tc>
        <w:tc>
          <w:tcPr>
            <w:tcW w:w="600" w:type="dxa"/>
          </w:tcPr>
          <w:p w14:paraId="213D5BE4" w14:textId="77777777" w:rsidR="00B50050" w:rsidRDefault="00B50050" w:rsidP="0088127C">
            <w:pPr>
              <w:pStyle w:val="OtherTableBody"/>
            </w:pPr>
            <w:r>
              <w:t>4</w:t>
            </w:r>
          </w:p>
        </w:tc>
        <w:tc>
          <w:tcPr>
            <w:tcW w:w="600" w:type="dxa"/>
          </w:tcPr>
          <w:p w14:paraId="49FB0581" w14:textId="77777777" w:rsidR="00B50050" w:rsidRDefault="00B50050" w:rsidP="0088127C">
            <w:pPr>
              <w:pStyle w:val="OtherTableBody"/>
            </w:pPr>
            <w:r>
              <w:t>..</w:t>
            </w:r>
          </w:p>
        </w:tc>
        <w:tc>
          <w:tcPr>
            <w:tcW w:w="600" w:type="dxa"/>
          </w:tcPr>
          <w:p w14:paraId="3E0F113C" w14:textId="77777777" w:rsidR="00B50050" w:rsidRDefault="00B50050" w:rsidP="0088127C">
            <w:pPr>
              <w:pStyle w:val="OtherTableBody"/>
            </w:pPr>
          </w:p>
        </w:tc>
        <w:tc>
          <w:tcPr>
            <w:tcW w:w="600" w:type="dxa"/>
          </w:tcPr>
          <w:p w14:paraId="63150FCC" w14:textId="77777777" w:rsidR="00B50050" w:rsidRDefault="00B50050" w:rsidP="0088127C">
            <w:pPr>
              <w:pStyle w:val="OtherTableBody"/>
            </w:pPr>
            <w:r>
              <w:t>DTM</w:t>
            </w:r>
          </w:p>
        </w:tc>
        <w:tc>
          <w:tcPr>
            <w:tcW w:w="700" w:type="dxa"/>
          </w:tcPr>
          <w:p w14:paraId="3A0BFF9E" w14:textId="77777777" w:rsidR="00B50050" w:rsidRDefault="00B50050" w:rsidP="0088127C">
            <w:pPr>
              <w:pStyle w:val="OtherTableBody"/>
            </w:pPr>
          </w:p>
        </w:tc>
        <w:tc>
          <w:tcPr>
            <w:tcW w:w="600" w:type="dxa"/>
          </w:tcPr>
          <w:p w14:paraId="795A298F" w14:textId="77777777" w:rsidR="00B50050" w:rsidRDefault="00B50050" w:rsidP="0088127C">
            <w:pPr>
              <w:pStyle w:val="OtherTableBody"/>
            </w:pPr>
          </w:p>
        </w:tc>
        <w:tc>
          <w:tcPr>
            <w:tcW w:w="900" w:type="dxa"/>
          </w:tcPr>
          <w:p w14:paraId="12F95900" w14:textId="77777777" w:rsidR="00B50050" w:rsidRDefault="00B50050" w:rsidP="0088127C">
            <w:pPr>
              <w:pStyle w:val="OtherTableBody"/>
            </w:pPr>
            <w:r>
              <w:t>11.8.2.4</w:t>
            </w:r>
          </w:p>
        </w:tc>
      </w:tr>
      <w:tr w:rsidR="00B50050" w14:paraId="314AE224" w14:textId="77777777" w:rsidTr="00195548">
        <w:tc>
          <w:tcPr>
            <w:tcW w:w="3500" w:type="dxa"/>
          </w:tcPr>
          <w:p w14:paraId="348AC4D7" w14:textId="77777777" w:rsidR="00B50050" w:rsidRDefault="00B50050" w:rsidP="0088127C">
            <w:pPr>
              <w:pStyle w:val="OtherTableBody"/>
            </w:pPr>
            <w:r>
              <w:t>Authorization Expiration Date</w:t>
            </w:r>
          </w:p>
        </w:tc>
        <w:tc>
          <w:tcPr>
            <w:tcW w:w="700" w:type="dxa"/>
          </w:tcPr>
          <w:p w14:paraId="4AAE2D12" w14:textId="77777777" w:rsidR="00B50050" w:rsidRDefault="00B50050" w:rsidP="0088127C">
            <w:pPr>
              <w:pStyle w:val="OtherTableBody"/>
            </w:pPr>
            <w:r>
              <w:t>01150</w:t>
            </w:r>
          </w:p>
        </w:tc>
        <w:tc>
          <w:tcPr>
            <w:tcW w:w="600" w:type="dxa"/>
          </w:tcPr>
          <w:p w14:paraId="1703E887" w14:textId="77777777" w:rsidR="00B50050" w:rsidRDefault="00B50050" w:rsidP="0088127C">
            <w:pPr>
              <w:pStyle w:val="OtherTableBody"/>
            </w:pPr>
            <w:r>
              <w:t>AUT</w:t>
            </w:r>
          </w:p>
        </w:tc>
        <w:tc>
          <w:tcPr>
            <w:tcW w:w="600" w:type="dxa"/>
          </w:tcPr>
          <w:p w14:paraId="0BFC467B" w14:textId="77777777" w:rsidR="00B50050" w:rsidRDefault="00B50050" w:rsidP="0088127C">
            <w:pPr>
              <w:pStyle w:val="OtherTableBody"/>
            </w:pPr>
            <w:r>
              <w:t>5</w:t>
            </w:r>
          </w:p>
        </w:tc>
        <w:tc>
          <w:tcPr>
            <w:tcW w:w="600" w:type="dxa"/>
          </w:tcPr>
          <w:p w14:paraId="6828A271" w14:textId="77777777" w:rsidR="00B50050" w:rsidRDefault="00B50050" w:rsidP="0088127C">
            <w:pPr>
              <w:pStyle w:val="OtherTableBody"/>
            </w:pPr>
            <w:r>
              <w:t>..</w:t>
            </w:r>
          </w:p>
        </w:tc>
        <w:tc>
          <w:tcPr>
            <w:tcW w:w="600" w:type="dxa"/>
          </w:tcPr>
          <w:p w14:paraId="79ECA702" w14:textId="77777777" w:rsidR="00B50050" w:rsidRDefault="00B50050" w:rsidP="0088127C">
            <w:pPr>
              <w:pStyle w:val="OtherTableBody"/>
            </w:pPr>
          </w:p>
        </w:tc>
        <w:tc>
          <w:tcPr>
            <w:tcW w:w="600" w:type="dxa"/>
          </w:tcPr>
          <w:p w14:paraId="06CFEF64" w14:textId="77777777" w:rsidR="00B50050" w:rsidRDefault="00B50050" w:rsidP="0088127C">
            <w:pPr>
              <w:pStyle w:val="OtherTableBody"/>
            </w:pPr>
            <w:r>
              <w:t>DTM</w:t>
            </w:r>
          </w:p>
        </w:tc>
        <w:tc>
          <w:tcPr>
            <w:tcW w:w="700" w:type="dxa"/>
          </w:tcPr>
          <w:p w14:paraId="721F85F3" w14:textId="77777777" w:rsidR="00B50050" w:rsidRDefault="00B50050" w:rsidP="0088127C">
            <w:pPr>
              <w:pStyle w:val="OtherTableBody"/>
            </w:pPr>
          </w:p>
        </w:tc>
        <w:tc>
          <w:tcPr>
            <w:tcW w:w="600" w:type="dxa"/>
          </w:tcPr>
          <w:p w14:paraId="3E62A514" w14:textId="77777777" w:rsidR="00B50050" w:rsidRDefault="00B50050" w:rsidP="0088127C">
            <w:pPr>
              <w:pStyle w:val="OtherTableBody"/>
            </w:pPr>
          </w:p>
        </w:tc>
        <w:tc>
          <w:tcPr>
            <w:tcW w:w="900" w:type="dxa"/>
          </w:tcPr>
          <w:p w14:paraId="6963B606" w14:textId="77777777" w:rsidR="00B50050" w:rsidRDefault="00B50050" w:rsidP="0088127C">
            <w:pPr>
              <w:pStyle w:val="OtherTableBody"/>
            </w:pPr>
            <w:r>
              <w:t>11.8.2.5</w:t>
            </w:r>
          </w:p>
        </w:tc>
      </w:tr>
      <w:tr w:rsidR="00B50050" w14:paraId="2D88054E" w14:textId="77777777" w:rsidTr="00195548">
        <w:tc>
          <w:tcPr>
            <w:tcW w:w="3500" w:type="dxa"/>
          </w:tcPr>
          <w:p w14:paraId="20D25061" w14:textId="77777777" w:rsidR="00B50050" w:rsidRDefault="00B50050" w:rsidP="0088127C">
            <w:pPr>
              <w:pStyle w:val="OtherTableBody"/>
            </w:pPr>
            <w:r>
              <w:t>Authorization Identifier</w:t>
            </w:r>
          </w:p>
        </w:tc>
        <w:tc>
          <w:tcPr>
            <w:tcW w:w="700" w:type="dxa"/>
          </w:tcPr>
          <w:p w14:paraId="3F624FC9" w14:textId="77777777" w:rsidR="00B50050" w:rsidRDefault="00B50050" w:rsidP="0088127C">
            <w:pPr>
              <w:pStyle w:val="OtherTableBody"/>
            </w:pPr>
            <w:r>
              <w:t>01151</w:t>
            </w:r>
          </w:p>
        </w:tc>
        <w:tc>
          <w:tcPr>
            <w:tcW w:w="600" w:type="dxa"/>
          </w:tcPr>
          <w:p w14:paraId="399BB4DA" w14:textId="77777777" w:rsidR="00B50050" w:rsidRDefault="00B50050" w:rsidP="0088127C">
            <w:pPr>
              <w:pStyle w:val="OtherTableBody"/>
            </w:pPr>
            <w:r>
              <w:t>AUT</w:t>
            </w:r>
          </w:p>
        </w:tc>
        <w:tc>
          <w:tcPr>
            <w:tcW w:w="600" w:type="dxa"/>
          </w:tcPr>
          <w:p w14:paraId="2575D914" w14:textId="77777777" w:rsidR="00B50050" w:rsidRDefault="00B50050" w:rsidP="0088127C">
            <w:pPr>
              <w:pStyle w:val="OtherTableBody"/>
            </w:pPr>
            <w:r>
              <w:t>6</w:t>
            </w:r>
          </w:p>
        </w:tc>
        <w:tc>
          <w:tcPr>
            <w:tcW w:w="600" w:type="dxa"/>
          </w:tcPr>
          <w:p w14:paraId="35158B7D" w14:textId="77777777" w:rsidR="00B50050" w:rsidRDefault="00B50050" w:rsidP="0088127C">
            <w:pPr>
              <w:pStyle w:val="OtherTableBody"/>
            </w:pPr>
            <w:r>
              <w:t>..</w:t>
            </w:r>
          </w:p>
        </w:tc>
        <w:tc>
          <w:tcPr>
            <w:tcW w:w="600" w:type="dxa"/>
          </w:tcPr>
          <w:p w14:paraId="16950F3B" w14:textId="77777777" w:rsidR="00B50050" w:rsidRDefault="00B50050" w:rsidP="0088127C">
            <w:pPr>
              <w:pStyle w:val="OtherTableBody"/>
            </w:pPr>
          </w:p>
        </w:tc>
        <w:tc>
          <w:tcPr>
            <w:tcW w:w="600" w:type="dxa"/>
          </w:tcPr>
          <w:p w14:paraId="6F761596" w14:textId="77777777" w:rsidR="00B50050" w:rsidRDefault="00B50050" w:rsidP="0088127C">
            <w:pPr>
              <w:pStyle w:val="OtherTableBody"/>
            </w:pPr>
            <w:r>
              <w:t>EI</w:t>
            </w:r>
          </w:p>
        </w:tc>
        <w:tc>
          <w:tcPr>
            <w:tcW w:w="700" w:type="dxa"/>
          </w:tcPr>
          <w:p w14:paraId="2026FC74" w14:textId="77777777" w:rsidR="00B50050" w:rsidRDefault="00B50050" w:rsidP="0088127C">
            <w:pPr>
              <w:pStyle w:val="OtherTableBody"/>
            </w:pPr>
          </w:p>
        </w:tc>
        <w:tc>
          <w:tcPr>
            <w:tcW w:w="600" w:type="dxa"/>
          </w:tcPr>
          <w:p w14:paraId="12AFA36B" w14:textId="77777777" w:rsidR="00B50050" w:rsidRDefault="00B50050" w:rsidP="0088127C">
            <w:pPr>
              <w:pStyle w:val="OtherTableBody"/>
            </w:pPr>
          </w:p>
        </w:tc>
        <w:tc>
          <w:tcPr>
            <w:tcW w:w="900" w:type="dxa"/>
          </w:tcPr>
          <w:p w14:paraId="771CF8F7" w14:textId="77777777" w:rsidR="00B50050" w:rsidRDefault="00B50050" w:rsidP="0088127C">
            <w:pPr>
              <w:pStyle w:val="OtherTableBody"/>
            </w:pPr>
            <w:r>
              <w:t>11.8.2.6</w:t>
            </w:r>
          </w:p>
        </w:tc>
      </w:tr>
      <w:tr w:rsidR="00B50050" w14:paraId="378A4202" w14:textId="77777777" w:rsidTr="00195548">
        <w:tc>
          <w:tcPr>
            <w:tcW w:w="3500" w:type="dxa"/>
          </w:tcPr>
          <w:p w14:paraId="564058A0" w14:textId="77777777" w:rsidR="00B50050" w:rsidRDefault="00B50050" w:rsidP="0088127C">
            <w:pPr>
              <w:pStyle w:val="OtherTableBody"/>
            </w:pPr>
            <w:r>
              <w:t>Authorization Information</w:t>
            </w:r>
          </w:p>
        </w:tc>
        <w:tc>
          <w:tcPr>
            <w:tcW w:w="700" w:type="dxa"/>
          </w:tcPr>
          <w:p w14:paraId="7D94E36A" w14:textId="77777777" w:rsidR="00B50050" w:rsidRDefault="00B50050" w:rsidP="0088127C">
            <w:pPr>
              <w:pStyle w:val="OtherTableBody"/>
            </w:pPr>
            <w:r>
              <w:t>00439</w:t>
            </w:r>
          </w:p>
        </w:tc>
        <w:tc>
          <w:tcPr>
            <w:tcW w:w="600" w:type="dxa"/>
          </w:tcPr>
          <w:p w14:paraId="53E54BEC" w14:textId="77777777" w:rsidR="00B50050" w:rsidRDefault="00B50050" w:rsidP="0088127C">
            <w:pPr>
              <w:pStyle w:val="OtherTableBody"/>
            </w:pPr>
            <w:r>
              <w:t>IN1</w:t>
            </w:r>
          </w:p>
        </w:tc>
        <w:tc>
          <w:tcPr>
            <w:tcW w:w="600" w:type="dxa"/>
          </w:tcPr>
          <w:p w14:paraId="1E9E84AA" w14:textId="77777777" w:rsidR="00B50050" w:rsidRDefault="00B50050" w:rsidP="0088127C">
            <w:pPr>
              <w:pStyle w:val="OtherTableBody"/>
            </w:pPr>
            <w:r>
              <w:t>14</w:t>
            </w:r>
          </w:p>
        </w:tc>
        <w:tc>
          <w:tcPr>
            <w:tcW w:w="600" w:type="dxa"/>
          </w:tcPr>
          <w:p w14:paraId="42541EC3" w14:textId="77777777" w:rsidR="00B50050" w:rsidRDefault="00B50050" w:rsidP="0088127C">
            <w:pPr>
              <w:pStyle w:val="OtherTableBody"/>
            </w:pPr>
            <w:r>
              <w:t>..</w:t>
            </w:r>
          </w:p>
        </w:tc>
        <w:tc>
          <w:tcPr>
            <w:tcW w:w="600" w:type="dxa"/>
          </w:tcPr>
          <w:p w14:paraId="302CF0BD" w14:textId="77777777" w:rsidR="00B50050" w:rsidRDefault="00B50050" w:rsidP="0088127C">
            <w:pPr>
              <w:pStyle w:val="OtherTableBody"/>
            </w:pPr>
          </w:p>
        </w:tc>
        <w:tc>
          <w:tcPr>
            <w:tcW w:w="600" w:type="dxa"/>
          </w:tcPr>
          <w:p w14:paraId="471C4A97" w14:textId="77777777" w:rsidR="00B50050" w:rsidRDefault="00B50050" w:rsidP="0088127C">
            <w:pPr>
              <w:pStyle w:val="OtherTableBody"/>
            </w:pPr>
            <w:r>
              <w:t>AUI</w:t>
            </w:r>
          </w:p>
        </w:tc>
        <w:tc>
          <w:tcPr>
            <w:tcW w:w="700" w:type="dxa"/>
          </w:tcPr>
          <w:p w14:paraId="23666B15" w14:textId="77777777" w:rsidR="00B50050" w:rsidRDefault="00B50050" w:rsidP="0088127C">
            <w:pPr>
              <w:pStyle w:val="OtherTableBody"/>
            </w:pPr>
          </w:p>
        </w:tc>
        <w:tc>
          <w:tcPr>
            <w:tcW w:w="600" w:type="dxa"/>
          </w:tcPr>
          <w:p w14:paraId="2B26D182" w14:textId="77777777" w:rsidR="00B50050" w:rsidRDefault="00B50050" w:rsidP="0088127C">
            <w:pPr>
              <w:pStyle w:val="OtherTableBody"/>
            </w:pPr>
          </w:p>
        </w:tc>
        <w:tc>
          <w:tcPr>
            <w:tcW w:w="900" w:type="dxa"/>
          </w:tcPr>
          <w:p w14:paraId="0B4029A4" w14:textId="77777777" w:rsidR="00B50050" w:rsidRDefault="00B50050" w:rsidP="0088127C">
            <w:pPr>
              <w:pStyle w:val="OtherTableBody"/>
            </w:pPr>
            <w:r>
              <w:t>6.5.6.14</w:t>
            </w:r>
          </w:p>
        </w:tc>
      </w:tr>
      <w:tr w:rsidR="00B50050" w14:paraId="6CB0F050" w14:textId="77777777" w:rsidTr="00195548">
        <w:tc>
          <w:tcPr>
            <w:tcW w:w="3500" w:type="dxa"/>
          </w:tcPr>
          <w:p w14:paraId="4E1320DD" w14:textId="77777777" w:rsidR="00B50050" w:rsidRDefault="00B50050" w:rsidP="0088127C">
            <w:pPr>
              <w:pStyle w:val="OtherTableBody"/>
            </w:pPr>
            <w:r>
              <w:t>Authorization Number</w:t>
            </w:r>
          </w:p>
        </w:tc>
        <w:tc>
          <w:tcPr>
            <w:tcW w:w="700" w:type="dxa"/>
          </w:tcPr>
          <w:p w14:paraId="4EE0ABD4" w14:textId="77777777" w:rsidR="00B50050" w:rsidRDefault="00B50050" w:rsidP="0088127C">
            <w:pPr>
              <w:pStyle w:val="OtherTableBody"/>
            </w:pPr>
            <w:r>
              <w:t>02368</w:t>
            </w:r>
          </w:p>
        </w:tc>
        <w:tc>
          <w:tcPr>
            <w:tcW w:w="600" w:type="dxa"/>
          </w:tcPr>
          <w:p w14:paraId="1C2CD349" w14:textId="77777777" w:rsidR="00B50050" w:rsidRDefault="00B50050" w:rsidP="0088127C">
            <w:pPr>
              <w:pStyle w:val="OtherTableBody"/>
            </w:pPr>
            <w:r>
              <w:t>FT1</w:t>
            </w:r>
          </w:p>
        </w:tc>
        <w:tc>
          <w:tcPr>
            <w:tcW w:w="600" w:type="dxa"/>
          </w:tcPr>
          <w:p w14:paraId="7EB2673D" w14:textId="77777777" w:rsidR="00B50050" w:rsidRDefault="00B50050" w:rsidP="0088127C">
            <w:pPr>
              <w:pStyle w:val="OtherTableBody"/>
            </w:pPr>
            <w:r>
              <w:t>39</w:t>
            </w:r>
          </w:p>
        </w:tc>
        <w:tc>
          <w:tcPr>
            <w:tcW w:w="600" w:type="dxa"/>
          </w:tcPr>
          <w:p w14:paraId="1D2F998E" w14:textId="77777777" w:rsidR="00B50050" w:rsidRDefault="00B50050" w:rsidP="0088127C">
            <w:pPr>
              <w:pStyle w:val="OtherTableBody"/>
            </w:pPr>
            <w:r>
              <w:t>..</w:t>
            </w:r>
          </w:p>
        </w:tc>
        <w:tc>
          <w:tcPr>
            <w:tcW w:w="600" w:type="dxa"/>
          </w:tcPr>
          <w:p w14:paraId="4622A2F2" w14:textId="77777777" w:rsidR="00B50050" w:rsidRDefault="00B50050" w:rsidP="0088127C">
            <w:pPr>
              <w:pStyle w:val="OtherTableBody"/>
            </w:pPr>
          </w:p>
        </w:tc>
        <w:tc>
          <w:tcPr>
            <w:tcW w:w="600" w:type="dxa"/>
          </w:tcPr>
          <w:p w14:paraId="39D1E6E5" w14:textId="77777777" w:rsidR="00B50050" w:rsidRDefault="00B50050" w:rsidP="0088127C">
            <w:pPr>
              <w:pStyle w:val="OtherTableBody"/>
            </w:pPr>
            <w:r>
              <w:t>CX</w:t>
            </w:r>
          </w:p>
        </w:tc>
        <w:tc>
          <w:tcPr>
            <w:tcW w:w="700" w:type="dxa"/>
          </w:tcPr>
          <w:p w14:paraId="4493B5E2" w14:textId="77777777" w:rsidR="00B50050" w:rsidRDefault="00B50050" w:rsidP="0088127C">
            <w:pPr>
              <w:pStyle w:val="OtherTableBody"/>
            </w:pPr>
          </w:p>
        </w:tc>
        <w:tc>
          <w:tcPr>
            <w:tcW w:w="600" w:type="dxa"/>
          </w:tcPr>
          <w:p w14:paraId="71B57F02" w14:textId="77777777" w:rsidR="00B50050" w:rsidRDefault="00B50050" w:rsidP="0088127C">
            <w:pPr>
              <w:pStyle w:val="OtherTableBody"/>
            </w:pPr>
          </w:p>
        </w:tc>
        <w:tc>
          <w:tcPr>
            <w:tcW w:w="900" w:type="dxa"/>
          </w:tcPr>
          <w:p w14:paraId="5AD65CBF" w14:textId="77777777" w:rsidR="00B50050" w:rsidRDefault="00B50050" w:rsidP="0088127C">
            <w:pPr>
              <w:pStyle w:val="OtherTableBody"/>
            </w:pPr>
            <w:r>
              <w:t>6.5.1.39</w:t>
            </w:r>
          </w:p>
        </w:tc>
      </w:tr>
      <w:tr w:rsidR="00B50050" w14:paraId="3DDF3EA4" w14:textId="77777777" w:rsidTr="00195548">
        <w:tc>
          <w:tcPr>
            <w:tcW w:w="3500" w:type="dxa"/>
          </w:tcPr>
          <w:p w14:paraId="5B00209A" w14:textId="77777777" w:rsidR="00B50050" w:rsidRDefault="00B50050" w:rsidP="0088127C">
            <w:pPr>
              <w:pStyle w:val="OtherTableBody"/>
            </w:pPr>
            <w:r>
              <w:t>Authorization Referral Type</w:t>
            </w:r>
          </w:p>
        </w:tc>
        <w:tc>
          <w:tcPr>
            <w:tcW w:w="700" w:type="dxa"/>
          </w:tcPr>
          <w:p w14:paraId="2EEF9162" w14:textId="77777777" w:rsidR="00B50050" w:rsidRDefault="00B50050" w:rsidP="0088127C">
            <w:pPr>
              <w:pStyle w:val="OtherTableBody"/>
            </w:pPr>
            <w:r>
              <w:t>03413</w:t>
            </w:r>
          </w:p>
        </w:tc>
        <w:tc>
          <w:tcPr>
            <w:tcW w:w="600" w:type="dxa"/>
          </w:tcPr>
          <w:p w14:paraId="37A9237C" w14:textId="77777777" w:rsidR="00B50050" w:rsidRDefault="00B50050" w:rsidP="0088127C">
            <w:pPr>
              <w:pStyle w:val="OtherTableBody"/>
            </w:pPr>
            <w:r>
              <w:t>AUT</w:t>
            </w:r>
          </w:p>
        </w:tc>
        <w:tc>
          <w:tcPr>
            <w:tcW w:w="600" w:type="dxa"/>
          </w:tcPr>
          <w:p w14:paraId="6EC31F71" w14:textId="77777777" w:rsidR="00B50050" w:rsidRDefault="00B50050" w:rsidP="0088127C">
            <w:pPr>
              <w:pStyle w:val="OtherTableBody"/>
            </w:pPr>
            <w:r>
              <w:t>13</w:t>
            </w:r>
          </w:p>
        </w:tc>
        <w:tc>
          <w:tcPr>
            <w:tcW w:w="600" w:type="dxa"/>
          </w:tcPr>
          <w:p w14:paraId="4E9A1242" w14:textId="77777777" w:rsidR="00B50050" w:rsidRDefault="00B50050" w:rsidP="0088127C">
            <w:pPr>
              <w:pStyle w:val="OtherTableBody"/>
            </w:pPr>
            <w:r>
              <w:t>..</w:t>
            </w:r>
          </w:p>
        </w:tc>
        <w:tc>
          <w:tcPr>
            <w:tcW w:w="600" w:type="dxa"/>
          </w:tcPr>
          <w:p w14:paraId="07BB5083" w14:textId="77777777" w:rsidR="00B50050" w:rsidRDefault="00B50050" w:rsidP="0088127C">
            <w:pPr>
              <w:pStyle w:val="OtherTableBody"/>
            </w:pPr>
          </w:p>
        </w:tc>
        <w:tc>
          <w:tcPr>
            <w:tcW w:w="600" w:type="dxa"/>
          </w:tcPr>
          <w:p w14:paraId="380C5F99" w14:textId="77777777" w:rsidR="00B50050" w:rsidRDefault="00B50050" w:rsidP="0088127C">
            <w:pPr>
              <w:pStyle w:val="OtherTableBody"/>
            </w:pPr>
            <w:r>
              <w:t>CWE</w:t>
            </w:r>
          </w:p>
        </w:tc>
        <w:tc>
          <w:tcPr>
            <w:tcW w:w="700" w:type="dxa"/>
          </w:tcPr>
          <w:p w14:paraId="4DBC384A" w14:textId="77777777" w:rsidR="00B50050" w:rsidRDefault="00B50050" w:rsidP="0088127C">
            <w:pPr>
              <w:pStyle w:val="OtherTableBody"/>
            </w:pPr>
          </w:p>
        </w:tc>
        <w:tc>
          <w:tcPr>
            <w:tcW w:w="600" w:type="dxa"/>
          </w:tcPr>
          <w:p w14:paraId="48C84234" w14:textId="77777777" w:rsidR="00B50050" w:rsidRDefault="00B50050" w:rsidP="0088127C">
            <w:pPr>
              <w:pStyle w:val="OtherTableBody"/>
            </w:pPr>
            <w:r>
              <w:t>0551</w:t>
            </w:r>
          </w:p>
        </w:tc>
        <w:tc>
          <w:tcPr>
            <w:tcW w:w="900" w:type="dxa"/>
          </w:tcPr>
          <w:p w14:paraId="45A09E21" w14:textId="77777777" w:rsidR="00B50050" w:rsidRDefault="00B50050" w:rsidP="0088127C">
            <w:pPr>
              <w:pStyle w:val="OtherTableBody"/>
            </w:pPr>
            <w:r>
              <w:t>11.8.2.13</w:t>
            </w:r>
          </w:p>
        </w:tc>
      </w:tr>
      <w:tr w:rsidR="00B50050" w14:paraId="33BD741E" w14:textId="77777777" w:rsidTr="00195548">
        <w:tc>
          <w:tcPr>
            <w:tcW w:w="3500" w:type="dxa"/>
          </w:tcPr>
          <w:p w14:paraId="3872ED93" w14:textId="77777777" w:rsidR="00B50050" w:rsidRDefault="00B50050" w:rsidP="0088127C">
            <w:pPr>
              <w:pStyle w:val="OtherTableBody"/>
            </w:pPr>
            <w:r>
              <w:lastRenderedPageBreak/>
              <w:t>Authorized Discipline(s)</w:t>
            </w:r>
          </w:p>
        </w:tc>
        <w:tc>
          <w:tcPr>
            <w:tcW w:w="700" w:type="dxa"/>
          </w:tcPr>
          <w:p w14:paraId="2C10EBA2" w14:textId="77777777" w:rsidR="00B50050" w:rsidRDefault="00B50050" w:rsidP="0088127C">
            <w:pPr>
              <w:pStyle w:val="OtherTableBody"/>
            </w:pPr>
            <w:r>
              <w:t>02376</w:t>
            </w:r>
          </w:p>
        </w:tc>
        <w:tc>
          <w:tcPr>
            <w:tcW w:w="600" w:type="dxa"/>
          </w:tcPr>
          <w:p w14:paraId="202C676B" w14:textId="77777777" w:rsidR="00B50050" w:rsidRDefault="00B50050" w:rsidP="0088127C">
            <w:pPr>
              <w:pStyle w:val="OtherTableBody"/>
            </w:pPr>
            <w:r>
              <w:t>AUT</w:t>
            </w:r>
          </w:p>
        </w:tc>
        <w:tc>
          <w:tcPr>
            <w:tcW w:w="600" w:type="dxa"/>
          </w:tcPr>
          <w:p w14:paraId="628824DF" w14:textId="77777777" w:rsidR="00B50050" w:rsidRDefault="00B50050" w:rsidP="0088127C">
            <w:pPr>
              <w:pStyle w:val="OtherTableBody"/>
            </w:pPr>
            <w:r>
              <w:t>12</w:t>
            </w:r>
          </w:p>
        </w:tc>
        <w:tc>
          <w:tcPr>
            <w:tcW w:w="600" w:type="dxa"/>
          </w:tcPr>
          <w:p w14:paraId="1BFB7746" w14:textId="77777777" w:rsidR="00B50050" w:rsidRDefault="00B50050" w:rsidP="0088127C">
            <w:pPr>
              <w:pStyle w:val="OtherTableBody"/>
            </w:pPr>
            <w:r>
              <w:t>..</w:t>
            </w:r>
          </w:p>
        </w:tc>
        <w:tc>
          <w:tcPr>
            <w:tcW w:w="600" w:type="dxa"/>
          </w:tcPr>
          <w:p w14:paraId="191B805D" w14:textId="77777777" w:rsidR="00B50050" w:rsidRDefault="00B50050" w:rsidP="0088127C">
            <w:pPr>
              <w:pStyle w:val="OtherTableBody"/>
            </w:pPr>
          </w:p>
        </w:tc>
        <w:tc>
          <w:tcPr>
            <w:tcW w:w="600" w:type="dxa"/>
          </w:tcPr>
          <w:p w14:paraId="4F1831A6" w14:textId="77777777" w:rsidR="00B50050" w:rsidRDefault="00B50050" w:rsidP="0088127C">
            <w:pPr>
              <w:pStyle w:val="OtherTableBody"/>
            </w:pPr>
            <w:r>
              <w:t>CWE</w:t>
            </w:r>
          </w:p>
        </w:tc>
        <w:tc>
          <w:tcPr>
            <w:tcW w:w="700" w:type="dxa"/>
          </w:tcPr>
          <w:p w14:paraId="6E357A2E" w14:textId="77777777" w:rsidR="00B50050" w:rsidRDefault="00B50050" w:rsidP="0088127C">
            <w:pPr>
              <w:pStyle w:val="OtherTableBody"/>
            </w:pPr>
            <w:r>
              <w:t>Y</w:t>
            </w:r>
          </w:p>
        </w:tc>
        <w:tc>
          <w:tcPr>
            <w:tcW w:w="600" w:type="dxa"/>
          </w:tcPr>
          <w:p w14:paraId="149D1E7D" w14:textId="77777777" w:rsidR="00B50050" w:rsidRDefault="00B50050" w:rsidP="0088127C">
            <w:pPr>
              <w:pStyle w:val="OtherTableBody"/>
            </w:pPr>
            <w:r>
              <w:t>0546</w:t>
            </w:r>
          </w:p>
        </w:tc>
        <w:tc>
          <w:tcPr>
            <w:tcW w:w="900" w:type="dxa"/>
          </w:tcPr>
          <w:p w14:paraId="6AA76AEA" w14:textId="77777777" w:rsidR="00B50050" w:rsidRDefault="00B50050" w:rsidP="0088127C">
            <w:pPr>
              <w:pStyle w:val="OtherTableBody"/>
            </w:pPr>
            <w:r>
              <w:t>11.8.2.12</w:t>
            </w:r>
          </w:p>
        </w:tc>
      </w:tr>
      <w:tr w:rsidR="00B50050" w14:paraId="4F5E6C65" w14:textId="77777777" w:rsidTr="00195548">
        <w:tc>
          <w:tcPr>
            <w:tcW w:w="3500" w:type="dxa"/>
          </w:tcPr>
          <w:p w14:paraId="061C65F7" w14:textId="77777777" w:rsidR="00B50050" w:rsidRDefault="00B50050" w:rsidP="0088127C">
            <w:pPr>
              <w:pStyle w:val="OtherTableBody"/>
            </w:pPr>
            <w:r>
              <w:t>Authorized Health Professional</w:t>
            </w:r>
          </w:p>
        </w:tc>
        <w:tc>
          <w:tcPr>
            <w:tcW w:w="700" w:type="dxa"/>
          </w:tcPr>
          <w:p w14:paraId="0A8057A7" w14:textId="77777777" w:rsidR="00B50050" w:rsidRDefault="00B50050" w:rsidP="0088127C">
            <w:pPr>
              <w:pStyle w:val="OtherTableBody"/>
            </w:pPr>
            <w:r>
              <w:t>03424</w:t>
            </w:r>
          </w:p>
        </w:tc>
        <w:tc>
          <w:tcPr>
            <w:tcW w:w="600" w:type="dxa"/>
          </w:tcPr>
          <w:p w14:paraId="78AF4781" w14:textId="77777777" w:rsidR="00B50050" w:rsidRDefault="00B50050" w:rsidP="0088127C">
            <w:pPr>
              <w:pStyle w:val="OtherTableBody"/>
            </w:pPr>
            <w:r>
              <w:t>AUT</w:t>
            </w:r>
          </w:p>
        </w:tc>
        <w:tc>
          <w:tcPr>
            <w:tcW w:w="600" w:type="dxa"/>
          </w:tcPr>
          <w:p w14:paraId="775715A6" w14:textId="77777777" w:rsidR="00B50050" w:rsidRDefault="00B50050" w:rsidP="0088127C">
            <w:pPr>
              <w:pStyle w:val="OtherTableBody"/>
            </w:pPr>
            <w:r>
              <w:t>24</w:t>
            </w:r>
          </w:p>
        </w:tc>
        <w:tc>
          <w:tcPr>
            <w:tcW w:w="600" w:type="dxa"/>
          </w:tcPr>
          <w:p w14:paraId="62E66FD2" w14:textId="77777777" w:rsidR="00B50050" w:rsidRDefault="00B50050" w:rsidP="0088127C">
            <w:pPr>
              <w:pStyle w:val="OtherTableBody"/>
            </w:pPr>
            <w:r>
              <w:t>..</w:t>
            </w:r>
          </w:p>
        </w:tc>
        <w:tc>
          <w:tcPr>
            <w:tcW w:w="600" w:type="dxa"/>
          </w:tcPr>
          <w:p w14:paraId="3D5CC87F" w14:textId="77777777" w:rsidR="00B50050" w:rsidRDefault="00B50050" w:rsidP="0088127C">
            <w:pPr>
              <w:pStyle w:val="OtherTableBody"/>
            </w:pPr>
          </w:p>
        </w:tc>
        <w:tc>
          <w:tcPr>
            <w:tcW w:w="600" w:type="dxa"/>
          </w:tcPr>
          <w:p w14:paraId="2B84779F" w14:textId="77777777" w:rsidR="00B50050" w:rsidRDefault="00B50050" w:rsidP="0088127C">
            <w:pPr>
              <w:pStyle w:val="OtherTableBody"/>
            </w:pPr>
            <w:r>
              <w:t>XCN</w:t>
            </w:r>
          </w:p>
        </w:tc>
        <w:tc>
          <w:tcPr>
            <w:tcW w:w="700" w:type="dxa"/>
          </w:tcPr>
          <w:p w14:paraId="13EDCD2E" w14:textId="77777777" w:rsidR="00B50050" w:rsidRDefault="00B50050" w:rsidP="0088127C">
            <w:pPr>
              <w:pStyle w:val="OtherTableBody"/>
            </w:pPr>
          </w:p>
        </w:tc>
        <w:tc>
          <w:tcPr>
            <w:tcW w:w="600" w:type="dxa"/>
          </w:tcPr>
          <w:p w14:paraId="24E51CF4" w14:textId="77777777" w:rsidR="00B50050" w:rsidRDefault="00B50050" w:rsidP="0088127C">
            <w:pPr>
              <w:pStyle w:val="OtherTableBody"/>
            </w:pPr>
          </w:p>
        </w:tc>
        <w:tc>
          <w:tcPr>
            <w:tcW w:w="900" w:type="dxa"/>
          </w:tcPr>
          <w:p w14:paraId="04947BCF" w14:textId="77777777" w:rsidR="00B50050" w:rsidRDefault="00B50050" w:rsidP="0088127C">
            <w:pPr>
              <w:pStyle w:val="OtherTableBody"/>
            </w:pPr>
            <w:r>
              <w:t>11.8.2.24</w:t>
            </w:r>
          </w:p>
        </w:tc>
      </w:tr>
      <w:tr w:rsidR="00B50050" w14:paraId="759A11A3" w14:textId="77777777" w:rsidTr="00195548">
        <w:tc>
          <w:tcPr>
            <w:tcW w:w="3500" w:type="dxa"/>
          </w:tcPr>
          <w:p w14:paraId="7471415E" w14:textId="77777777" w:rsidR="00B50050" w:rsidRDefault="00B50050" w:rsidP="0088127C">
            <w:pPr>
              <w:pStyle w:val="OtherTableBody"/>
            </w:pPr>
            <w:r>
              <w:t>Authorized Health Professional</w:t>
            </w:r>
          </w:p>
        </w:tc>
        <w:tc>
          <w:tcPr>
            <w:tcW w:w="700" w:type="dxa"/>
          </w:tcPr>
          <w:p w14:paraId="37E5BBD2" w14:textId="77777777" w:rsidR="00B50050" w:rsidRDefault="00B50050" w:rsidP="0088127C">
            <w:pPr>
              <w:pStyle w:val="OtherTableBody"/>
            </w:pPr>
            <w:r>
              <w:t>03407</w:t>
            </w:r>
          </w:p>
        </w:tc>
        <w:tc>
          <w:tcPr>
            <w:tcW w:w="600" w:type="dxa"/>
          </w:tcPr>
          <w:p w14:paraId="036326C2" w14:textId="77777777" w:rsidR="00B50050" w:rsidRDefault="00B50050" w:rsidP="0088127C">
            <w:pPr>
              <w:pStyle w:val="OtherTableBody"/>
            </w:pPr>
            <w:r>
              <w:t>RF1</w:t>
            </w:r>
          </w:p>
        </w:tc>
        <w:tc>
          <w:tcPr>
            <w:tcW w:w="600" w:type="dxa"/>
          </w:tcPr>
          <w:p w14:paraId="0DD28E30" w14:textId="77777777" w:rsidR="00B50050" w:rsidRDefault="00B50050" w:rsidP="0088127C">
            <w:pPr>
              <w:pStyle w:val="OtherTableBody"/>
            </w:pPr>
            <w:r>
              <w:t>20</w:t>
            </w:r>
          </w:p>
        </w:tc>
        <w:tc>
          <w:tcPr>
            <w:tcW w:w="600" w:type="dxa"/>
          </w:tcPr>
          <w:p w14:paraId="61A57345" w14:textId="77777777" w:rsidR="00B50050" w:rsidRDefault="00B50050" w:rsidP="0088127C">
            <w:pPr>
              <w:pStyle w:val="OtherTableBody"/>
            </w:pPr>
            <w:r>
              <w:t>..</w:t>
            </w:r>
          </w:p>
        </w:tc>
        <w:tc>
          <w:tcPr>
            <w:tcW w:w="600" w:type="dxa"/>
          </w:tcPr>
          <w:p w14:paraId="234401DF" w14:textId="77777777" w:rsidR="00B50050" w:rsidRDefault="00B50050" w:rsidP="0088127C">
            <w:pPr>
              <w:pStyle w:val="OtherTableBody"/>
            </w:pPr>
          </w:p>
        </w:tc>
        <w:tc>
          <w:tcPr>
            <w:tcW w:w="600" w:type="dxa"/>
          </w:tcPr>
          <w:p w14:paraId="03089FC2" w14:textId="77777777" w:rsidR="00B50050" w:rsidRDefault="00B50050" w:rsidP="0088127C">
            <w:pPr>
              <w:pStyle w:val="OtherTableBody"/>
            </w:pPr>
            <w:r>
              <w:t>XCN</w:t>
            </w:r>
          </w:p>
        </w:tc>
        <w:tc>
          <w:tcPr>
            <w:tcW w:w="700" w:type="dxa"/>
          </w:tcPr>
          <w:p w14:paraId="7CE57D7C" w14:textId="77777777" w:rsidR="00B50050" w:rsidRDefault="00B50050" w:rsidP="0088127C">
            <w:pPr>
              <w:pStyle w:val="OtherTableBody"/>
            </w:pPr>
          </w:p>
        </w:tc>
        <w:tc>
          <w:tcPr>
            <w:tcW w:w="600" w:type="dxa"/>
          </w:tcPr>
          <w:p w14:paraId="0B0BFE1B" w14:textId="77777777" w:rsidR="00B50050" w:rsidRDefault="00B50050" w:rsidP="0088127C">
            <w:pPr>
              <w:pStyle w:val="OtherTableBody"/>
            </w:pPr>
          </w:p>
        </w:tc>
        <w:tc>
          <w:tcPr>
            <w:tcW w:w="900" w:type="dxa"/>
          </w:tcPr>
          <w:p w14:paraId="6620062E" w14:textId="77777777" w:rsidR="00B50050" w:rsidRDefault="00B50050" w:rsidP="0088127C">
            <w:pPr>
              <w:pStyle w:val="OtherTableBody"/>
            </w:pPr>
            <w:r>
              <w:t>11.8.1.20</w:t>
            </w:r>
          </w:p>
        </w:tc>
      </w:tr>
      <w:tr w:rsidR="00B50050" w14:paraId="28D17341" w14:textId="77777777" w:rsidTr="00195548">
        <w:tc>
          <w:tcPr>
            <w:tcW w:w="3500" w:type="dxa"/>
          </w:tcPr>
          <w:p w14:paraId="32A38EE1" w14:textId="77777777" w:rsidR="00B50050" w:rsidRDefault="00B50050" w:rsidP="0088127C">
            <w:pPr>
              <w:pStyle w:val="OtherTableBody"/>
            </w:pPr>
            <w:r>
              <w:t>Authorized Number of Treatments</w:t>
            </w:r>
          </w:p>
        </w:tc>
        <w:tc>
          <w:tcPr>
            <w:tcW w:w="700" w:type="dxa"/>
          </w:tcPr>
          <w:p w14:paraId="47AD2089" w14:textId="77777777" w:rsidR="00B50050" w:rsidRDefault="00B50050" w:rsidP="0088127C">
            <w:pPr>
              <w:pStyle w:val="OtherTableBody"/>
            </w:pPr>
            <w:r>
              <w:t>01154</w:t>
            </w:r>
          </w:p>
        </w:tc>
        <w:tc>
          <w:tcPr>
            <w:tcW w:w="600" w:type="dxa"/>
          </w:tcPr>
          <w:p w14:paraId="57C5F698" w14:textId="77777777" w:rsidR="00B50050" w:rsidRDefault="00B50050" w:rsidP="0088127C">
            <w:pPr>
              <w:pStyle w:val="OtherTableBody"/>
            </w:pPr>
            <w:r>
              <w:t>AUT</w:t>
            </w:r>
          </w:p>
        </w:tc>
        <w:tc>
          <w:tcPr>
            <w:tcW w:w="600" w:type="dxa"/>
          </w:tcPr>
          <w:p w14:paraId="6092025A" w14:textId="77777777" w:rsidR="00B50050" w:rsidRDefault="00B50050" w:rsidP="0088127C">
            <w:pPr>
              <w:pStyle w:val="OtherTableBody"/>
            </w:pPr>
            <w:r>
              <w:t>9</w:t>
            </w:r>
          </w:p>
        </w:tc>
        <w:tc>
          <w:tcPr>
            <w:tcW w:w="600" w:type="dxa"/>
          </w:tcPr>
          <w:p w14:paraId="5C712E6E" w14:textId="77777777" w:rsidR="00B50050" w:rsidRDefault="00B50050" w:rsidP="0088127C">
            <w:pPr>
              <w:pStyle w:val="OtherTableBody"/>
            </w:pPr>
            <w:r>
              <w:t>..</w:t>
            </w:r>
          </w:p>
        </w:tc>
        <w:tc>
          <w:tcPr>
            <w:tcW w:w="600" w:type="dxa"/>
          </w:tcPr>
          <w:p w14:paraId="7D0F15D6" w14:textId="77777777" w:rsidR="00B50050" w:rsidRDefault="00B50050" w:rsidP="0088127C">
            <w:pPr>
              <w:pStyle w:val="OtherTableBody"/>
            </w:pPr>
          </w:p>
        </w:tc>
        <w:tc>
          <w:tcPr>
            <w:tcW w:w="600" w:type="dxa"/>
          </w:tcPr>
          <w:p w14:paraId="46C5B7D1" w14:textId="77777777" w:rsidR="00B50050" w:rsidRDefault="00B50050" w:rsidP="0088127C">
            <w:pPr>
              <w:pStyle w:val="OtherTableBody"/>
            </w:pPr>
            <w:r>
              <w:t>CQ</w:t>
            </w:r>
          </w:p>
        </w:tc>
        <w:tc>
          <w:tcPr>
            <w:tcW w:w="700" w:type="dxa"/>
          </w:tcPr>
          <w:p w14:paraId="2A29972E" w14:textId="77777777" w:rsidR="00B50050" w:rsidRDefault="00B50050" w:rsidP="0088127C">
            <w:pPr>
              <w:pStyle w:val="OtherTableBody"/>
            </w:pPr>
          </w:p>
        </w:tc>
        <w:tc>
          <w:tcPr>
            <w:tcW w:w="600" w:type="dxa"/>
          </w:tcPr>
          <w:p w14:paraId="189999C7" w14:textId="77777777" w:rsidR="00B50050" w:rsidRDefault="00B50050" w:rsidP="0088127C">
            <w:pPr>
              <w:pStyle w:val="OtherTableBody"/>
            </w:pPr>
          </w:p>
        </w:tc>
        <w:tc>
          <w:tcPr>
            <w:tcW w:w="900" w:type="dxa"/>
          </w:tcPr>
          <w:p w14:paraId="57AD2781" w14:textId="77777777" w:rsidR="00B50050" w:rsidRDefault="00B50050" w:rsidP="0088127C">
            <w:pPr>
              <w:pStyle w:val="OtherTableBody"/>
            </w:pPr>
            <w:r>
              <w:t>11.8.2.9</w:t>
            </w:r>
          </w:p>
        </w:tc>
      </w:tr>
      <w:tr w:rsidR="00B50050" w14:paraId="41A37D44" w14:textId="77777777" w:rsidTr="00195548">
        <w:tc>
          <w:tcPr>
            <w:tcW w:w="3500" w:type="dxa"/>
          </w:tcPr>
          <w:p w14:paraId="063F53F7" w14:textId="77777777" w:rsidR="00B50050" w:rsidRDefault="00B50050" w:rsidP="0088127C">
            <w:pPr>
              <w:pStyle w:val="OtherTableBody"/>
            </w:pPr>
            <w:r>
              <w:t>Authorized Provider</w:t>
            </w:r>
          </w:p>
        </w:tc>
        <w:tc>
          <w:tcPr>
            <w:tcW w:w="700" w:type="dxa"/>
          </w:tcPr>
          <w:p w14:paraId="4684EBEB" w14:textId="77777777" w:rsidR="00B50050" w:rsidRDefault="00B50050" w:rsidP="0088127C">
            <w:pPr>
              <w:pStyle w:val="OtherTableBody"/>
            </w:pPr>
            <w:r>
              <w:t>03423</w:t>
            </w:r>
          </w:p>
        </w:tc>
        <w:tc>
          <w:tcPr>
            <w:tcW w:w="600" w:type="dxa"/>
          </w:tcPr>
          <w:p w14:paraId="745B7142" w14:textId="77777777" w:rsidR="00B50050" w:rsidRDefault="00B50050" w:rsidP="0088127C">
            <w:pPr>
              <w:pStyle w:val="OtherTableBody"/>
            </w:pPr>
            <w:r>
              <w:t>AUT</w:t>
            </w:r>
          </w:p>
        </w:tc>
        <w:tc>
          <w:tcPr>
            <w:tcW w:w="600" w:type="dxa"/>
          </w:tcPr>
          <w:p w14:paraId="7314D77A" w14:textId="77777777" w:rsidR="00B50050" w:rsidRDefault="00B50050" w:rsidP="0088127C">
            <w:pPr>
              <w:pStyle w:val="OtherTableBody"/>
            </w:pPr>
            <w:r>
              <w:t>23</w:t>
            </w:r>
          </w:p>
        </w:tc>
        <w:tc>
          <w:tcPr>
            <w:tcW w:w="600" w:type="dxa"/>
          </w:tcPr>
          <w:p w14:paraId="019B4FBF" w14:textId="77777777" w:rsidR="00B50050" w:rsidRDefault="00B50050" w:rsidP="0088127C">
            <w:pPr>
              <w:pStyle w:val="OtherTableBody"/>
            </w:pPr>
            <w:r>
              <w:t>..</w:t>
            </w:r>
          </w:p>
        </w:tc>
        <w:tc>
          <w:tcPr>
            <w:tcW w:w="600" w:type="dxa"/>
          </w:tcPr>
          <w:p w14:paraId="3E4EFF92" w14:textId="77777777" w:rsidR="00B50050" w:rsidRDefault="00B50050" w:rsidP="0088127C">
            <w:pPr>
              <w:pStyle w:val="OtherTableBody"/>
            </w:pPr>
          </w:p>
        </w:tc>
        <w:tc>
          <w:tcPr>
            <w:tcW w:w="600" w:type="dxa"/>
          </w:tcPr>
          <w:p w14:paraId="77AF4BD2" w14:textId="77777777" w:rsidR="00B50050" w:rsidRDefault="00B50050" w:rsidP="0088127C">
            <w:pPr>
              <w:pStyle w:val="OtherTableBody"/>
            </w:pPr>
            <w:r>
              <w:t>XON</w:t>
            </w:r>
          </w:p>
        </w:tc>
        <w:tc>
          <w:tcPr>
            <w:tcW w:w="700" w:type="dxa"/>
          </w:tcPr>
          <w:p w14:paraId="1AFC9D0B" w14:textId="77777777" w:rsidR="00B50050" w:rsidRDefault="00B50050" w:rsidP="0088127C">
            <w:pPr>
              <w:pStyle w:val="OtherTableBody"/>
            </w:pPr>
          </w:p>
        </w:tc>
        <w:tc>
          <w:tcPr>
            <w:tcW w:w="600" w:type="dxa"/>
          </w:tcPr>
          <w:p w14:paraId="68217C3F" w14:textId="77777777" w:rsidR="00B50050" w:rsidRDefault="00B50050" w:rsidP="0088127C">
            <w:pPr>
              <w:pStyle w:val="OtherTableBody"/>
            </w:pPr>
          </w:p>
        </w:tc>
        <w:tc>
          <w:tcPr>
            <w:tcW w:w="900" w:type="dxa"/>
          </w:tcPr>
          <w:p w14:paraId="67A86124" w14:textId="77777777" w:rsidR="00B50050" w:rsidRDefault="00B50050" w:rsidP="0088127C">
            <w:pPr>
              <w:pStyle w:val="OtherTableBody"/>
            </w:pPr>
            <w:r>
              <w:t>11.8.2.23</w:t>
            </w:r>
          </w:p>
        </w:tc>
      </w:tr>
      <w:tr w:rsidR="00B50050" w14:paraId="3989B507" w14:textId="77777777" w:rsidTr="00195548">
        <w:tc>
          <w:tcPr>
            <w:tcW w:w="3500" w:type="dxa"/>
          </w:tcPr>
          <w:p w14:paraId="380975B7" w14:textId="77777777" w:rsidR="00B50050" w:rsidRDefault="00B50050" w:rsidP="0088127C">
            <w:pPr>
              <w:pStyle w:val="OtherTableBody"/>
            </w:pPr>
            <w:r>
              <w:t>Authorized Provider</w:t>
            </w:r>
          </w:p>
        </w:tc>
        <w:tc>
          <w:tcPr>
            <w:tcW w:w="700" w:type="dxa"/>
          </w:tcPr>
          <w:p w14:paraId="5DF5C96A" w14:textId="77777777" w:rsidR="00B50050" w:rsidRDefault="00B50050" w:rsidP="0088127C">
            <w:pPr>
              <w:pStyle w:val="OtherTableBody"/>
            </w:pPr>
            <w:r>
              <w:t>03406</w:t>
            </w:r>
          </w:p>
        </w:tc>
        <w:tc>
          <w:tcPr>
            <w:tcW w:w="600" w:type="dxa"/>
          </w:tcPr>
          <w:p w14:paraId="393CE2D7" w14:textId="77777777" w:rsidR="00B50050" w:rsidRDefault="00B50050" w:rsidP="0088127C">
            <w:pPr>
              <w:pStyle w:val="OtherTableBody"/>
            </w:pPr>
            <w:r>
              <w:t>RF1</w:t>
            </w:r>
          </w:p>
        </w:tc>
        <w:tc>
          <w:tcPr>
            <w:tcW w:w="600" w:type="dxa"/>
          </w:tcPr>
          <w:p w14:paraId="6FD72B31" w14:textId="77777777" w:rsidR="00B50050" w:rsidRDefault="00B50050" w:rsidP="0088127C">
            <w:pPr>
              <w:pStyle w:val="OtherTableBody"/>
            </w:pPr>
            <w:r>
              <w:t>19</w:t>
            </w:r>
          </w:p>
        </w:tc>
        <w:tc>
          <w:tcPr>
            <w:tcW w:w="600" w:type="dxa"/>
          </w:tcPr>
          <w:p w14:paraId="2CA0F5E1" w14:textId="77777777" w:rsidR="00B50050" w:rsidRDefault="00B50050" w:rsidP="0088127C">
            <w:pPr>
              <w:pStyle w:val="OtherTableBody"/>
            </w:pPr>
            <w:r>
              <w:t>..</w:t>
            </w:r>
          </w:p>
        </w:tc>
        <w:tc>
          <w:tcPr>
            <w:tcW w:w="600" w:type="dxa"/>
          </w:tcPr>
          <w:p w14:paraId="360594FA" w14:textId="77777777" w:rsidR="00B50050" w:rsidRDefault="00B50050" w:rsidP="0088127C">
            <w:pPr>
              <w:pStyle w:val="OtherTableBody"/>
            </w:pPr>
          </w:p>
        </w:tc>
        <w:tc>
          <w:tcPr>
            <w:tcW w:w="600" w:type="dxa"/>
          </w:tcPr>
          <w:p w14:paraId="0F31054D" w14:textId="77777777" w:rsidR="00B50050" w:rsidRDefault="00B50050" w:rsidP="0088127C">
            <w:pPr>
              <w:pStyle w:val="OtherTableBody"/>
            </w:pPr>
            <w:r>
              <w:t>XON</w:t>
            </w:r>
          </w:p>
        </w:tc>
        <w:tc>
          <w:tcPr>
            <w:tcW w:w="700" w:type="dxa"/>
          </w:tcPr>
          <w:p w14:paraId="66A52393" w14:textId="77777777" w:rsidR="00B50050" w:rsidRDefault="00B50050" w:rsidP="0088127C">
            <w:pPr>
              <w:pStyle w:val="OtherTableBody"/>
            </w:pPr>
          </w:p>
        </w:tc>
        <w:tc>
          <w:tcPr>
            <w:tcW w:w="600" w:type="dxa"/>
          </w:tcPr>
          <w:p w14:paraId="6852BEFA" w14:textId="77777777" w:rsidR="00B50050" w:rsidRDefault="00B50050" w:rsidP="0088127C">
            <w:pPr>
              <w:pStyle w:val="OtherTableBody"/>
            </w:pPr>
          </w:p>
        </w:tc>
        <w:tc>
          <w:tcPr>
            <w:tcW w:w="900" w:type="dxa"/>
          </w:tcPr>
          <w:p w14:paraId="49757155" w14:textId="77777777" w:rsidR="00B50050" w:rsidRDefault="00B50050" w:rsidP="0088127C">
            <w:pPr>
              <w:pStyle w:val="OtherTableBody"/>
            </w:pPr>
            <w:r>
              <w:t>11.8.1.19</w:t>
            </w:r>
          </w:p>
        </w:tc>
      </w:tr>
      <w:tr w:rsidR="00B50050" w14:paraId="5F2BA51A" w14:textId="77777777" w:rsidTr="00195548">
        <w:tc>
          <w:tcPr>
            <w:tcW w:w="3500" w:type="dxa"/>
          </w:tcPr>
          <w:p w14:paraId="72F29DA3" w14:textId="77777777" w:rsidR="00B50050" w:rsidRDefault="00B50050" w:rsidP="0088127C">
            <w:pPr>
              <w:pStyle w:val="OtherTableBody"/>
            </w:pPr>
            <w:r>
              <w:t>Authorizing Payor, Company ID</w:t>
            </w:r>
          </w:p>
        </w:tc>
        <w:tc>
          <w:tcPr>
            <w:tcW w:w="700" w:type="dxa"/>
          </w:tcPr>
          <w:p w14:paraId="60967D16" w14:textId="77777777" w:rsidR="00B50050" w:rsidRDefault="00B50050" w:rsidP="0088127C">
            <w:pPr>
              <w:pStyle w:val="OtherTableBody"/>
            </w:pPr>
            <w:r>
              <w:t>01147</w:t>
            </w:r>
          </w:p>
        </w:tc>
        <w:tc>
          <w:tcPr>
            <w:tcW w:w="600" w:type="dxa"/>
          </w:tcPr>
          <w:p w14:paraId="08498D09" w14:textId="77777777" w:rsidR="00B50050" w:rsidRDefault="00B50050" w:rsidP="0088127C">
            <w:pPr>
              <w:pStyle w:val="OtherTableBody"/>
            </w:pPr>
            <w:r>
              <w:t>AUT</w:t>
            </w:r>
          </w:p>
        </w:tc>
        <w:tc>
          <w:tcPr>
            <w:tcW w:w="600" w:type="dxa"/>
          </w:tcPr>
          <w:p w14:paraId="08B45629" w14:textId="77777777" w:rsidR="00B50050" w:rsidRDefault="00B50050" w:rsidP="0088127C">
            <w:pPr>
              <w:pStyle w:val="OtherTableBody"/>
            </w:pPr>
            <w:r>
              <w:t>2</w:t>
            </w:r>
          </w:p>
        </w:tc>
        <w:tc>
          <w:tcPr>
            <w:tcW w:w="600" w:type="dxa"/>
          </w:tcPr>
          <w:p w14:paraId="095A05BD" w14:textId="77777777" w:rsidR="00B50050" w:rsidRDefault="00B50050" w:rsidP="0088127C">
            <w:pPr>
              <w:pStyle w:val="OtherTableBody"/>
            </w:pPr>
            <w:r>
              <w:t>..</w:t>
            </w:r>
          </w:p>
        </w:tc>
        <w:tc>
          <w:tcPr>
            <w:tcW w:w="600" w:type="dxa"/>
          </w:tcPr>
          <w:p w14:paraId="5D9AE8E4" w14:textId="77777777" w:rsidR="00B50050" w:rsidRDefault="00B50050" w:rsidP="0088127C">
            <w:pPr>
              <w:pStyle w:val="OtherTableBody"/>
            </w:pPr>
          </w:p>
        </w:tc>
        <w:tc>
          <w:tcPr>
            <w:tcW w:w="600" w:type="dxa"/>
          </w:tcPr>
          <w:p w14:paraId="1AE56CBD" w14:textId="77777777" w:rsidR="00B50050" w:rsidRDefault="00B50050" w:rsidP="0088127C">
            <w:pPr>
              <w:pStyle w:val="OtherTableBody"/>
            </w:pPr>
            <w:r>
              <w:t>CWE</w:t>
            </w:r>
          </w:p>
        </w:tc>
        <w:tc>
          <w:tcPr>
            <w:tcW w:w="700" w:type="dxa"/>
          </w:tcPr>
          <w:p w14:paraId="6E895670" w14:textId="77777777" w:rsidR="00B50050" w:rsidRDefault="00B50050" w:rsidP="0088127C">
            <w:pPr>
              <w:pStyle w:val="OtherTableBody"/>
            </w:pPr>
          </w:p>
        </w:tc>
        <w:tc>
          <w:tcPr>
            <w:tcW w:w="600" w:type="dxa"/>
          </w:tcPr>
          <w:p w14:paraId="25C60757" w14:textId="77777777" w:rsidR="00B50050" w:rsidRDefault="00B50050" w:rsidP="0088127C">
            <w:pPr>
              <w:pStyle w:val="OtherTableBody"/>
            </w:pPr>
            <w:r>
              <w:t>0285</w:t>
            </w:r>
          </w:p>
        </w:tc>
        <w:tc>
          <w:tcPr>
            <w:tcW w:w="900" w:type="dxa"/>
          </w:tcPr>
          <w:p w14:paraId="391469CD" w14:textId="77777777" w:rsidR="00B50050" w:rsidRDefault="00B50050" w:rsidP="0088127C">
            <w:pPr>
              <w:pStyle w:val="OtherTableBody"/>
            </w:pPr>
            <w:r>
              <w:t>11.8.2.2</w:t>
            </w:r>
          </w:p>
        </w:tc>
      </w:tr>
      <w:tr w:rsidR="00B50050" w14:paraId="3E50FEBE" w14:textId="77777777" w:rsidTr="00195548">
        <w:tc>
          <w:tcPr>
            <w:tcW w:w="3500" w:type="dxa"/>
          </w:tcPr>
          <w:p w14:paraId="2869C92A" w14:textId="77777777" w:rsidR="00B50050" w:rsidRDefault="00B50050" w:rsidP="0088127C">
            <w:pPr>
              <w:pStyle w:val="OtherTableBody"/>
            </w:pPr>
            <w:r>
              <w:t>Authorizing Payor, Company Name</w:t>
            </w:r>
          </w:p>
        </w:tc>
        <w:tc>
          <w:tcPr>
            <w:tcW w:w="700" w:type="dxa"/>
          </w:tcPr>
          <w:p w14:paraId="7D570740" w14:textId="77777777" w:rsidR="00B50050" w:rsidRDefault="00B50050" w:rsidP="0088127C">
            <w:pPr>
              <w:pStyle w:val="OtherTableBody"/>
            </w:pPr>
            <w:r>
              <w:t>01148</w:t>
            </w:r>
          </w:p>
        </w:tc>
        <w:tc>
          <w:tcPr>
            <w:tcW w:w="600" w:type="dxa"/>
          </w:tcPr>
          <w:p w14:paraId="0EBE2EE5" w14:textId="77777777" w:rsidR="00B50050" w:rsidRDefault="00B50050" w:rsidP="0088127C">
            <w:pPr>
              <w:pStyle w:val="OtherTableBody"/>
            </w:pPr>
            <w:r>
              <w:t>AUT</w:t>
            </w:r>
          </w:p>
        </w:tc>
        <w:tc>
          <w:tcPr>
            <w:tcW w:w="600" w:type="dxa"/>
          </w:tcPr>
          <w:p w14:paraId="3119B86C" w14:textId="77777777" w:rsidR="00B50050" w:rsidRDefault="00B50050" w:rsidP="0088127C">
            <w:pPr>
              <w:pStyle w:val="OtherTableBody"/>
            </w:pPr>
            <w:r>
              <w:t>3</w:t>
            </w:r>
          </w:p>
        </w:tc>
        <w:tc>
          <w:tcPr>
            <w:tcW w:w="600" w:type="dxa"/>
          </w:tcPr>
          <w:p w14:paraId="42C4C7AC" w14:textId="77777777" w:rsidR="00B50050" w:rsidRDefault="00B50050" w:rsidP="0088127C">
            <w:pPr>
              <w:pStyle w:val="OtherTableBody"/>
            </w:pPr>
            <w:r>
              <w:t>..</w:t>
            </w:r>
          </w:p>
        </w:tc>
        <w:tc>
          <w:tcPr>
            <w:tcW w:w="600" w:type="dxa"/>
          </w:tcPr>
          <w:p w14:paraId="122CF36B" w14:textId="77777777" w:rsidR="00B50050" w:rsidRDefault="00B50050" w:rsidP="0088127C">
            <w:pPr>
              <w:pStyle w:val="OtherTableBody"/>
            </w:pPr>
            <w:r>
              <w:t>45#</w:t>
            </w:r>
          </w:p>
        </w:tc>
        <w:tc>
          <w:tcPr>
            <w:tcW w:w="600" w:type="dxa"/>
          </w:tcPr>
          <w:p w14:paraId="618312DB" w14:textId="77777777" w:rsidR="00B50050" w:rsidRDefault="00B50050" w:rsidP="0088127C">
            <w:pPr>
              <w:pStyle w:val="OtherTableBody"/>
            </w:pPr>
            <w:r>
              <w:t>ST</w:t>
            </w:r>
          </w:p>
        </w:tc>
        <w:tc>
          <w:tcPr>
            <w:tcW w:w="700" w:type="dxa"/>
          </w:tcPr>
          <w:p w14:paraId="7C77443B" w14:textId="77777777" w:rsidR="00B50050" w:rsidRDefault="00B50050" w:rsidP="0088127C">
            <w:pPr>
              <w:pStyle w:val="OtherTableBody"/>
            </w:pPr>
          </w:p>
        </w:tc>
        <w:tc>
          <w:tcPr>
            <w:tcW w:w="600" w:type="dxa"/>
          </w:tcPr>
          <w:p w14:paraId="06818220" w14:textId="77777777" w:rsidR="00B50050" w:rsidRDefault="00B50050" w:rsidP="0088127C">
            <w:pPr>
              <w:pStyle w:val="OtherTableBody"/>
            </w:pPr>
          </w:p>
        </w:tc>
        <w:tc>
          <w:tcPr>
            <w:tcW w:w="900" w:type="dxa"/>
          </w:tcPr>
          <w:p w14:paraId="3169AE50" w14:textId="77777777" w:rsidR="00B50050" w:rsidRDefault="00B50050" w:rsidP="0088127C">
            <w:pPr>
              <w:pStyle w:val="OtherTableBody"/>
            </w:pPr>
            <w:r>
              <w:t>11.8.2.3</w:t>
            </w:r>
          </w:p>
        </w:tc>
      </w:tr>
      <w:tr w:rsidR="00B50050" w14:paraId="31802C0B" w14:textId="77777777" w:rsidTr="00195548">
        <w:tc>
          <w:tcPr>
            <w:tcW w:w="3500" w:type="dxa"/>
          </w:tcPr>
          <w:p w14:paraId="44498408" w14:textId="77777777" w:rsidR="00B50050" w:rsidRDefault="00B50050" w:rsidP="0088127C">
            <w:pPr>
              <w:pStyle w:val="OtherTableBody"/>
            </w:pPr>
            <w:r>
              <w:t>Authorizing Payor, Plan ID</w:t>
            </w:r>
          </w:p>
        </w:tc>
        <w:tc>
          <w:tcPr>
            <w:tcW w:w="700" w:type="dxa"/>
          </w:tcPr>
          <w:p w14:paraId="535B0BE9" w14:textId="77777777" w:rsidR="00B50050" w:rsidRDefault="00B50050" w:rsidP="0088127C">
            <w:pPr>
              <w:pStyle w:val="OtherTableBody"/>
            </w:pPr>
            <w:r>
              <w:t>01146</w:t>
            </w:r>
          </w:p>
        </w:tc>
        <w:tc>
          <w:tcPr>
            <w:tcW w:w="600" w:type="dxa"/>
          </w:tcPr>
          <w:p w14:paraId="66E4BDC9" w14:textId="77777777" w:rsidR="00B50050" w:rsidRDefault="00B50050" w:rsidP="0088127C">
            <w:pPr>
              <w:pStyle w:val="OtherTableBody"/>
            </w:pPr>
            <w:r>
              <w:t>AUT</w:t>
            </w:r>
          </w:p>
        </w:tc>
        <w:tc>
          <w:tcPr>
            <w:tcW w:w="600" w:type="dxa"/>
          </w:tcPr>
          <w:p w14:paraId="7051C78B" w14:textId="77777777" w:rsidR="00B50050" w:rsidRDefault="00B50050" w:rsidP="0088127C">
            <w:pPr>
              <w:pStyle w:val="OtherTableBody"/>
            </w:pPr>
            <w:r>
              <w:t>1</w:t>
            </w:r>
          </w:p>
        </w:tc>
        <w:tc>
          <w:tcPr>
            <w:tcW w:w="600" w:type="dxa"/>
          </w:tcPr>
          <w:p w14:paraId="0C61258C" w14:textId="77777777" w:rsidR="00B50050" w:rsidRDefault="00B50050" w:rsidP="0088127C">
            <w:pPr>
              <w:pStyle w:val="OtherTableBody"/>
            </w:pPr>
            <w:r>
              <w:t>..</w:t>
            </w:r>
          </w:p>
        </w:tc>
        <w:tc>
          <w:tcPr>
            <w:tcW w:w="600" w:type="dxa"/>
          </w:tcPr>
          <w:p w14:paraId="05EA1DB1" w14:textId="77777777" w:rsidR="00B50050" w:rsidRDefault="00B50050" w:rsidP="0088127C">
            <w:pPr>
              <w:pStyle w:val="OtherTableBody"/>
            </w:pPr>
          </w:p>
        </w:tc>
        <w:tc>
          <w:tcPr>
            <w:tcW w:w="600" w:type="dxa"/>
          </w:tcPr>
          <w:p w14:paraId="0181BAC3" w14:textId="77777777" w:rsidR="00B50050" w:rsidRDefault="00B50050" w:rsidP="0088127C">
            <w:pPr>
              <w:pStyle w:val="OtherTableBody"/>
            </w:pPr>
            <w:r>
              <w:t>CWE</w:t>
            </w:r>
          </w:p>
        </w:tc>
        <w:tc>
          <w:tcPr>
            <w:tcW w:w="700" w:type="dxa"/>
          </w:tcPr>
          <w:p w14:paraId="68E68BCD" w14:textId="77777777" w:rsidR="00B50050" w:rsidRDefault="00B50050" w:rsidP="0088127C">
            <w:pPr>
              <w:pStyle w:val="OtherTableBody"/>
            </w:pPr>
          </w:p>
        </w:tc>
        <w:tc>
          <w:tcPr>
            <w:tcW w:w="600" w:type="dxa"/>
          </w:tcPr>
          <w:p w14:paraId="6F8E23D1" w14:textId="77777777" w:rsidR="00B50050" w:rsidRDefault="00B50050" w:rsidP="0088127C">
            <w:pPr>
              <w:pStyle w:val="OtherTableBody"/>
            </w:pPr>
            <w:r>
              <w:t>0072</w:t>
            </w:r>
          </w:p>
        </w:tc>
        <w:tc>
          <w:tcPr>
            <w:tcW w:w="900" w:type="dxa"/>
          </w:tcPr>
          <w:p w14:paraId="3B010741" w14:textId="77777777" w:rsidR="00B50050" w:rsidRDefault="00B50050" w:rsidP="0088127C">
            <w:pPr>
              <w:pStyle w:val="OtherTableBody"/>
            </w:pPr>
            <w:r>
              <w:t>11.8.2.1</w:t>
            </w:r>
          </w:p>
        </w:tc>
      </w:tr>
      <w:tr w:rsidR="00B50050" w14:paraId="42D7D2BB" w14:textId="77777777" w:rsidTr="00195548">
        <w:tc>
          <w:tcPr>
            <w:tcW w:w="3500" w:type="dxa"/>
          </w:tcPr>
          <w:p w14:paraId="1D267D43" w14:textId="77777777" w:rsidR="00B50050" w:rsidRDefault="00B50050" w:rsidP="0088127C">
            <w:pPr>
              <w:pStyle w:val="OtherTableBody"/>
            </w:pPr>
            <w:r>
              <w:t>Auto Accident State</w:t>
            </w:r>
          </w:p>
        </w:tc>
        <w:tc>
          <w:tcPr>
            <w:tcW w:w="700" w:type="dxa"/>
          </w:tcPr>
          <w:p w14:paraId="68A02FF4" w14:textId="77777777" w:rsidR="00B50050" w:rsidRDefault="00B50050" w:rsidP="0088127C">
            <w:pPr>
              <w:pStyle w:val="OtherTableBody"/>
            </w:pPr>
            <w:r>
              <w:t>00812</w:t>
            </w:r>
          </w:p>
        </w:tc>
        <w:tc>
          <w:tcPr>
            <w:tcW w:w="600" w:type="dxa"/>
          </w:tcPr>
          <w:p w14:paraId="645CA1D1" w14:textId="77777777" w:rsidR="00B50050" w:rsidRDefault="00B50050" w:rsidP="0088127C">
            <w:pPr>
              <w:pStyle w:val="OtherTableBody"/>
            </w:pPr>
            <w:r>
              <w:t>ACC</w:t>
            </w:r>
          </w:p>
        </w:tc>
        <w:tc>
          <w:tcPr>
            <w:tcW w:w="600" w:type="dxa"/>
          </w:tcPr>
          <w:p w14:paraId="50B8CAA2" w14:textId="77777777" w:rsidR="00B50050" w:rsidRDefault="00B50050" w:rsidP="0088127C">
            <w:pPr>
              <w:pStyle w:val="OtherTableBody"/>
            </w:pPr>
            <w:r>
              <w:t>4</w:t>
            </w:r>
          </w:p>
        </w:tc>
        <w:tc>
          <w:tcPr>
            <w:tcW w:w="600" w:type="dxa"/>
          </w:tcPr>
          <w:p w14:paraId="5C427E6B" w14:textId="77777777" w:rsidR="00B50050" w:rsidRDefault="00B50050" w:rsidP="0088127C">
            <w:pPr>
              <w:pStyle w:val="OtherTableBody"/>
            </w:pPr>
            <w:r>
              <w:t>..</w:t>
            </w:r>
          </w:p>
        </w:tc>
        <w:tc>
          <w:tcPr>
            <w:tcW w:w="600" w:type="dxa"/>
          </w:tcPr>
          <w:p w14:paraId="7DF8B957" w14:textId="77777777" w:rsidR="00B50050" w:rsidRDefault="00B50050" w:rsidP="0088127C">
            <w:pPr>
              <w:pStyle w:val="OtherTableBody"/>
            </w:pPr>
          </w:p>
        </w:tc>
        <w:tc>
          <w:tcPr>
            <w:tcW w:w="600" w:type="dxa"/>
          </w:tcPr>
          <w:p w14:paraId="49EB4314" w14:textId="77777777" w:rsidR="00B50050" w:rsidRDefault="00B50050" w:rsidP="0088127C">
            <w:pPr>
              <w:pStyle w:val="OtherTableBody"/>
            </w:pPr>
            <w:r>
              <w:t>CWE</w:t>
            </w:r>
          </w:p>
        </w:tc>
        <w:tc>
          <w:tcPr>
            <w:tcW w:w="700" w:type="dxa"/>
          </w:tcPr>
          <w:p w14:paraId="6179357F" w14:textId="77777777" w:rsidR="00B50050" w:rsidRDefault="00B50050" w:rsidP="0088127C">
            <w:pPr>
              <w:pStyle w:val="OtherTableBody"/>
            </w:pPr>
          </w:p>
        </w:tc>
        <w:tc>
          <w:tcPr>
            <w:tcW w:w="600" w:type="dxa"/>
          </w:tcPr>
          <w:p w14:paraId="0206442C" w14:textId="77777777" w:rsidR="00B50050" w:rsidRDefault="00B50050" w:rsidP="0088127C">
            <w:pPr>
              <w:pStyle w:val="OtherTableBody"/>
            </w:pPr>
            <w:r>
              <w:t>0347</w:t>
            </w:r>
          </w:p>
        </w:tc>
        <w:tc>
          <w:tcPr>
            <w:tcW w:w="900" w:type="dxa"/>
          </w:tcPr>
          <w:p w14:paraId="45720933" w14:textId="77777777" w:rsidR="00B50050" w:rsidRDefault="00B50050" w:rsidP="0088127C">
            <w:pPr>
              <w:pStyle w:val="OtherTableBody"/>
            </w:pPr>
            <w:r>
              <w:t>6.5.9.4</w:t>
            </w:r>
          </w:p>
        </w:tc>
      </w:tr>
      <w:tr w:rsidR="00B50050" w14:paraId="73AE2AA8" w14:textId="77777777" w:rsidTr="00195548">
        <w:tc>
          <w:tcPr>
            <w:tcW w:w="3500" w:type="dxa"/>
          </w:tcPr>
          <w:p w14:paraId="6CBC1B4F" w14:textId="77777777" w:rsidR="00B50050" w:rsidRDefault="00B50050" w:rsidP="0088127C">
            <w:pPr>
              <w:pStyle w:val="OtherTableBody"/>
            </w:pPr>
            <w:r>
              <w:t>Auto Ins Expires</w:t>
            </w:r>
          </w:p>
        </w:tc>
        <w:tc>
          <w:tcPr>
            <w:tcW w:w="700" w:type="dxa"/>
          </w:tcPr>
          <w:p w14:paraId="07709B91" w14:textId="77777777" w:rsidR="00B50050" w:rsidRDefault="00B50050" w:rsidP="0088127C">
            <w:pPr>
              <w:pStyle w:val="OtherTableBody"/>
            </w:pPr>
            <w:r>
              <w:t>01232</w:t>
            </w:r>
          </w:p>
        </w:tc>
        <w:tc>
          <w:tcPr>
            <w:tcW w:w="600" w:type="dxa"/>
          </w:tcPr>
          <w:p w14:paraId="060CB284" w14:textId="77777777" w:rsidR="00B50050" w:rsidRDefault="00B50050" w:rsidP="0088127C">
            <w:pPr>
              <w:pStyle w:val="OtherTableBody"/>
            </w:pPr>
            <w:r>
              <w:t>STF</w:t>
            </w:r>
          </w:p>
        </w:tc>
        <w:tc>
          <w:tcPr>
            <w:tcW w:w="600" w:type="dxa"/>
          </w:tcPr>
          <w:p w14:paraId="30292535" w14:textId="77777777" w:rsidR="00B50050" w:rsidRDefault="00B50050" w:rsidP="0088127C">
            <w:pPr>
              <w:pStyle w:val="OtherTableBody"/>
            </w:pPr>
            <w:r>
              <w:t>24</w:t>
            </w:r>
          </w:p>
        </w:tc>
        <w:tc>
          <w:tcPr>
            <w:tcW w:w="600" w:type="dxa"/>
          </w:tcPr>
          <w:p w14:paraId="35851F06" w14:textId="77777777" w:rsidR="00B50050" w:rsidRDefault="00B50050" w:rsidP="0088127C">
            <w:pPr>
              <w:pStyle w:val="OtherTableBody"/>
            </w:pPr>
            <w:r>
              <w:t>..</w:t>
            </w:r>
          </w:p>
        </w:tc>
        <w:tc>
          <w:tcPr>
            <w:tcW w:w="600" w:type="dxa"/>
          </w:tcPr>
          <w:p w14:paraId="4F03E892" w14:textId="77777777" w:rsidR="00B50050" w:rsidRDefault="00B50050" w:rsidP="0088127C">
            <w:pPr>
              <w:pStyle w:val="OtherTableBody"/>
            </w:pPr>
          </w:p>
        </w:tc>
        <w:tc>
          <w:tcPr>
            <w:tcW w:w="600" w:type="dxa"/>
          </w:tcPr>
          <w:p w14:paraId="63FDF623" w14:textId="77777777" w:rsidR="00B50050" w:rsidRDefault="00B50050" w:rsidP="0088127C">
            <w:pPr>
              <w:pStyle w:val="OtherTableBody"/>
            </w:pPr>
            <w:r>
              <w:t>DT</w:t>
            </w:r>
          </w:p>
        </w:tc>
        <w:tc>
          <w:tcPr>
            <w:tcW w:w="700" w:type="dxa"/>
          </w:tcPr>
          <w:p w14:paraId="20D89966" w14:textId="77777777" w:rsidR="00B50050" w:rsidRDefault="00B50050" w:rsidP="0088127C">
            <w:pPr>
              <w:pStyle w:val="OtherTableBody"/>
            </w:pPr>
          </w:p>
        </w:tc>
        <w:tc>
          <w:tcPr>
            <w:tcW w:w="600" w:type="dxa"/>
          </w:tcPr>
          <w:p w14:paraId="30819B1F" w14:textId="77777777" w:rsidR="00B50050" w:rsidRDefault="00B50050" w:rsidP="0088127C">
            <w:pPr>
              <w:pStyle w:val="OtherTableBody"/>
            </w:pPr>
          </w:p>
        </w:tc>
        <w:tc>
          <w:tcPr>
            <w:tcW w:w="900" w:type="dxa"/>
          </w:tcPr>
          <w:p w14:paraId="7728CF85" w14:textId="77777777" w:rsidR="00B50050" w:rsidRDefault="00B50050" w:rsidP="0088127C">
            <w:pPr>
              <w:pStyle w:val="OtherTableBody"/>
            </w:pPr>
            <w:r>
              <w:t>15.4.8.24</w:t>
            </w:r>
          </w:p>
        </w:tc>
      </w:tr>
      <w:tr w:rsidR="00B50050" w14:paraId="2C3DF767" w14:textId="77777777" w:rsidTr="00195548">
        <w:tc>
          <w:tcPr>
            <w:tcW w:w="3500" w:type="dxa"/>
          </w:tcPr>
          <w:p w14:paraId="7BA76D48" w14:textId="77777777" w:rsidR="00B50050" w:rsidRDefault="00B50050" w:rsidP="0088127C">
            <w:pPr>
              <w:pStyle w:val="OtherTableBody"/>
            </w:pPr>
            <w:r>
              <w:t xml:space="preserve">Auto-Dilution Factor </w:t>
            </w:r>
          </w:p>
        </w:tc>
        <w:tc>
          <w:tcPr>
            <w:tcW w:w="700" w:type="dxa"/>
          </w:tcPr>
          <w:p w14:paraId="611865E8" w14:textId="77777777" w:rsidR="00B50050" w:rsidRDefault="00B50050" w:rsidP="0088127C">
            <w:pPr>
              <w:pStyle w:val="OtherTableBody"/>
            </w:pPr>
            <w:r>
              <w:t>01420</w:t>
            </w:r>
          </w:p>
        </w:tc>
        <w:tc>
          <w:tcPr>
            <w:tcW w:w="600" w:type="dxa"/>
          </w:tcPr>
          <w:p w14:paraId="000A4DC7" w14:textId="77777777" w:rsidR="00B50050" w:rsidRDefault="00B50050" w:rsidP="0088127C">
            <w:pPr>
              <w:pStyle w:val="OtherTableBody"/>
            </w:pPr>
            <w:r>
              <w:t>TCD</w:t>
            </w:r>
          </w:p>
        </w:tc>
        <w:tc>
          <w:tcPr>
            <w:tcW w:w="600" w:type="dxa"/>
          </w:tcPr>
          <w:p w14:paraId="26566C43" w14:textId="77777777" w:rsidR="00B50050" w:rsidRDefault="00B50050" w:rsidP="0088127C">
            <w:pPr>
              <w:pStyle w:val="OtherTableBody"/>
            </w:pPr>
            <w:r>
              <w:t>2</w:t>
            </w:r>
          </w:p>
        </w:tc>
        <w:tc>
          <w:tcPr>
            <w:tcW w:w="600" w:type="dxa"/>
          </w:tcPr>
          <w:p w14:paraId="5C841D2F" w14:textId="77777777" w:rsidR="00B50050" w:rsidRDefault="00B50050" w:rsidP="0088127C">
            <w:pPr>
              <w:pStyle w:val="OtherTableBody"/>
            </w:pPr>
            <w:r>
              <w:t>..</w:t>
            </w:r>
          </w:p>
        </w:tc>
        <w:tc>
          <w:tcPr>
            <w:tcW w:w="600" w:type="dxa"/>
          </w:tcPr>
          <w:p w14:paraId="53606931" w14:textId="77777777" w:rsidR="00B50050" w:rsidRDefault="00B50050" w:rsidP="0088127C">
            <w:pPr>
              <w:pStyle w:val="OtherTableBody"/>
            </w:pPr>
          </w:p>
        </w:tc>
        <w:tc>
          <w:tcPr>
            <w:tcW w:w="600" w:type="dxa"/>
          </w:tcPr>
          <w:p w14:paraId="34B063D4" w14:textId="77777777" w:rsidR="00B50050" w:rsidRDefault="00B50050" w:rsidP="0088127C">
            <w:pPr>
              <w:pStyle w:val="OtherTableBody"/>
            </w:pPr>
            <w:r>
              <w:t>SN</w:t>
            </w:r>
          </w:p>
        </w:tc>
        <w:tc>
          <w:tcPr>
            <w:tcW w:w="700" w:type="dxa"/>
          </w:tcPr>
          <w:p w14:paraId="6DF28C7C" w14:textId="77777777" w:rsidR="00B50050" w:rsidRDefault="00B50050" w:rsidP="0088127C">
            <w:pPr>
              <w:pStyle w:val="OtherTableBody"/>
            </w:pPr>
          </w:p>
        </w:tc>
        <w:tc>
          <w:tcPr>
            <w:tcW w:w="600" w:type="dxa"/>
          </w:tcPr>
          <w:p w14:paraId="0D047466" w14:textId="77777777" w:rsidR="00B50050" w:rsidRDefault="00B50050" w:rsidP="0088127C">
            <w:pPr>
              <w:pStyle w:val="OtherTableBody"/>
            </w:pPr>
          </w:p>
        </w:tc>
        <w:tc>
          <w:tcPr>
            <w:tcW w:w="900" w:type="dxa"/>
          </w:tcPr>
          <w:p w14:paraId="7EF23090" w14:textId="77777777" w:rsidR="00B50050" w:rsidRDefault="00B50050" w:rsidP="0088127C">
            <w:pPr>
              <w:pStyle w:val="OtherTableBody"/>
            </w:pPr>
            <w:r>
              <w:t>13.4.10.2</w:t>
            </w:r>
          </w:p>
        </w:tc>
      </w:tr>
      <w:tr w:rsidR="00B50050" w14:paraId="30814B34" w14:textId="77777777" w:rsidTr="00195548">
        <w:tc>
          <w:tcPr>
            <w:tcW w:w="3500" w:type="dxa"/>
          </w:tcPr>
          <w:p w14:paraId="60490441" w14:textId="77777777" w:rsidR="00B50050" w:rsidRDefault="00B50050" w:rsidP="0088127C">
            <w:pPr>
              <w:pStyle w:val="OtherTableBody"/>
            </w:pPr>
            <w:r>
              <w:t>Auto-Dilution Factor Default</w:t>
            </w:r>
          </w:p>
        </w:tc>
        <w:tc>
          <w:tcPr>
            <w:tcW w:w="700" w:type="dxa"/>
          </w:tcPr>
          <w:p w14:paraId="6C3529A5" w14:textId="77777777" w:rsidR="00B50050" w:rsidRDefault="00B50050" w:rsidP="0088127C">
            <w:pPr>
              <w:pStyle w:val="OtherTableBody"/>
            </w:pPr>
            <w:r>
              <w:t>01410</w:t>
            </w:r>
          </w:p>
        </w:tc>
        <w:tc>
          <w:tcPr>
            <w:tcW w:w="600" w:type="dxa"/>
          </w:tcPr>
          <w:p w14:paraId="4E8B9EB2" w14:textId="77777777" w:rsidR="00B50050" w:rsidRDefault="00B50050" w:rsidP="0088127C">
            <w:pPr>
              <w:pStyle w:val="OtherTableBody"/>
            </w:pPr>
            <w:r>
              <w:t>TCC</w:t>
            </w:r>
          </w:p>
        </w:tc>
        <w:tc>
          <w:tcPr>
            <w:tcW w:w="600" w:type="dxa"/>
          </w:tcPr>
          <w:p w14:paraId="5D53E0F6" w14:textId="77777777" w:rsidR="00B50050" w:rsidRDefault="00B50050" w:rsidP="0088127C">
            <w:pPr>
              <w:pStyle w:val="OtherTableBody"/>
            </w:pPr>
            <w:r>
              <w:t>4</w:t>
            </w:r>
          </w:p>
        </w:tc>
        <w:tc>
          <w:tcPr>
            <w:tcW w:w="600" w:type="dxa"/>
          </w:tcPr>
          <w:p w14:paraId="75EA3673" w14:textId="77777777" w:rsidR="00B50050" w:rsidRDefault="00B50050" w:rsidP="0088127C">
            <w:pPr>
              <w:pStyle w:val="OtherTableBody"/>
            </w:pPr>
            <w:r>
              <w:t>..</w:t>
            </w:r>
          </w:p>
        </w:tc>
        <w:tc>
          <w:tcPr>
            <w:tcW w:w="600" w:type="dxa"/>
          </w:tcPr>
          <w:p w14:paraId="3537C7FF" w14:textId="77777777" w:rsidR="00B50050" w:rsidRDefault="00B50050" w:rsidP="0088127C">
            <w:pPr>
              <w:pStyle w:val="OtherTableBody"/>
            </w:pPr>
          </w:p>
        </w:tc>
        <w:tc>
          <w:tcPr>
            <w:tcW w:w="600" w:type="dxa"/>
          </w:tcPr>
          <w:p w14:paraId="380062F8" w14:textId="77777777" w:rsidR="00B50050" w:rsidRDefault="00B50050" w:rsidP="0088127C">
            <w:pPr>
              <w:pStyle w:val="OtherTableBody"/>
            </w:pPr>
            <w:r>
              <w:t>SN</w:t>
            </w:r>
          </w:p>
        </w:tc>
        <w:tc>
          <w:tcPr>
            <w:tcW w:w="700" w:type="dxa"/>
          </w:tcPr>
          <w:p w14:paraId="01E19C10" w14:textId="77777777" w:rsidR="00B50050" w:rsidRDefault="00B50050" w:rsidP="0088127C">
            <w:pPr>
              <w:pStyle w:val="OtherTableBody"/>
            </w:pPr>
          </w:p>
        </w:tc>
        <w:tc>
          <w:tcPr>
            <w:tcW w:w="600" w:type="dxa"/>
          </w:tcPr>
          <w:p w14:paraId="472CCEBB" w14:textId="77777777" w:rsidR="00B50050" w:rsidRDefault="00B50050" w:rsidP="0088127C">
            <w:pPr>
              <w:pStyle w:val="OtherTableBody"/>
            </w:pPr>
          </w:p>
        </w:tc>
        <w:tc>
          <w:tcPr>
            <w:tcW w:w="900" w:type="dxa"/>
          </w:tcPr>
          <w:p w14:paraId="1D03A944" w14:textId="77777777" w:rsidR="00B50050" w:rsidRDefault="00B50050" w:rsidP="0088127C">
            <w:pPr>
              <w:pStyle w:val="OtherTableBody"/>
            </w:pPr>
            <w:r>
              <w:t>13.4.9.4</w:t>
            </w:r>
          </w:p>
        </w:tc>
      </w:tr>
      <w:tr w:rsidR="00B50050" w14:paraId="633C7760" w14:textId="77777777" w:rsidTr="00195548">
        <w:tc>
          <w:tcPr>
            <w:tcW w:w="3500" w:type="dxa"/>
          </w:tcPr>
          <w:p w14:paraId="6B2ED7E3" w14:textId="77777777" w:rsidR="00B50050" w:rsidRDefault="00B50050" w:rsidP="0088127C">
            <w:pPr>
              <w:pStyle w:val="OtherTableBody"/>
            </w:pPr>
            <w:r>
              <w:t>Auto-Dilution Type</w:t>
            </w:r>
          </w:p>
        </w:tc>
        <w:tc>
          <w:tcPr>
            <w:tcW w:w="700" w:type="dxa"/>
          </w:tcPr>
          <w:p w14:paraId="7F1D2309" w14:textId="77777777" w:rsidR="00B50050" w:rsidRDefault="00B50050" w:rsidP="0088127C">
            <w:pPr>
              <w:pStyle w:val="OtherTableBody"/>
            </w:pPr>
            <w:r>
              <w:t>03494</w:t>
            </w:r>
          </w:p>
        </w:tc>
        <w:tc>
          <w:tcPr>
            <w:tcW w:w="600" w:type="dxa"/>
          </w:tcPr>
          <w:p w14:paraId="1BD60EFA" w14:textId="77777777" w:rsidR="00B50050" w:rsidRDefault="00B50050" w:rsidP="0088127C">
            <w:pPr>
              <w:pStyle w:val="OtherTableBody"/>
            </w:pPr>
            <w:r>
              <w:t>TCD</w:t>
            </w:r>
          </w:p>
        </w:tc>
        <w:tc>
          <w:tcPr>
            <w:tcW w:w="600" w:type="dxa"/>
          </w:tcPr>
          <w:p w14:paraId="7E094649" w14:textId="77777777" w:rsidR="00B50050" w:rsidRDefault="00B50050" w:rsidP="0088127C">
            <w:pPr>
              <w:pStyle w:val="OtherTableBody"/>
            </w:pPr>
            <w:r>
              <w:t>11</w:t>
            </w:r>
          </w:p>
        </w:tc>
        <w:tc>
          <w:tcPr>
            <w:tcW w:w="600" w:type="dxa"/>
          </w:tcPr>
          <w:p w14:paraId="44DA6AEF" w14:textId="77777777" w:rsidR="00B50050" w:rsidRDefault="00B50050" w:rsidP="0088127C">
            <w:pPr>
              <w:pStyle w:val="OtherTableBody"/>
            </w:pPr>
            <w:r>
              <w:t>..</w:t>
            </w:r>
          </w:p>
        </w:tc>
        <w:tc>
          <w:tcPr>
            <w:tcW w:w="600" w:type="dxa"/>
          </w:tcPr>
          <w:p w14:paraId="0A453BF4" w14:textId="77777777" w:rsidR="00B50050" w:rsidRDefault="00B50050" w:rsidP="0088127C">
            <w:pPr>
              <w:pStyle w:val="OtherTableBody"/>
            </w:pPr>
          </w:p>
        </w:tc>
        <w:tc>
          <w:tcPr>
            <w:tcW w:w="600" w:type="dxa"/>
          </w:tcPr>
          <w:p w14:paraId="1D19AD0D" w14:textId="77777777" w:rsidR="00B50050" w:rsidRDefault="00B50050" w:rsidP="0088127C">
            <w:pPr>
              <w:pStyle w:val="OtherTableBody"/>
            </w:pPr>
            <w:r>
              <w:t>CWE</w:t>
            </w:r>
          </w:p>
        </w:tc>
        <w:tc>
          <w:tcPr>
            <w:tcW w:w="700" w:type="dxa"/>
          </w:tcPr>
          <w:p w14:paraId="7D10820B" w14:textId="77777777" w:rsidR="00B50050" w:rsidRDefault="00B50050" w:rsidP="0088127C">
            <w:pPr>
              <w:pStyle w:val="OtherTableBody"/>
            </w:pPr>
          </w:p>
        </w:tc>
        <w:tc>
          <w:tcPr>
            <w:tcW w:w="600" w:type="dxa"/>
          </w:tcPr>
          <w:p w14:paraId="7D59D448" w14:textId="77777777" w:rsidR="00B50050" w:rsidRDefault="00B50050" w:rsidP="0088127C">
            <w:pPr>
              <w:pStyle w:val="OtherTableBody"/>
            </w:pPr>
            <w:r>
              <w:t>0945</w:t>
            </w:r>
          </w:p>
        </w:tc>
        <w:tc>
          <w:tcPr>
            <w:tcW w:w="900" w:type="dxa"/>
          </w:tcPr>
          <w:p w14:paraId="7A31CAC2" w14:textId="77777777" w:rsidR="00B50050" w:rsidRDefault="00B50050" w:rsidP="0088127C">
            <w:pPr>
              <w:pStyle w:val="OtherTableBody"/>
            </w:pPr>
            <w:r>
              <w:t>13.4.10.11</w:t>
            </w:r>
          </w:p>
        </w:tc>
      </w:tr>
      <w:tr w:rsidR="00B50050" w14:paraId="37ED8314" w14:textId="77777777" w:rsidTr="00195548">
        <w:tc>
          <w:tcPr>
            <w:tcW w:w="3500" w:type="dxa"/>
          </w:tcPr>
          <w:p w14:paraId="21BC844E" w14:textId="77777777" w:rsidR="00B50050" w:rsidRDefault="00B50050" w:rsidP="0088127C">
            <w:pPr>
              <w:pStyle w:val="OtherTableBody"/>
            </w:pPr>
            <w:r>
              <w:t>Automatic Reflex Allowed</w:t>
            </w:r>
          </w:p>
        </w:tc>
        <w:tc>
          <w:tcPr>
            <w:tcW w:w="700" w:type="dxa"/>
          </w:tcPr>
          <w:p w14:paraId="582C636D" w14:textId="77777777" w:rsidR="00B50050" w:rsidRDefault="00B50050" w:rsidP="0088127C">
            <w:pPr>
              <w:pStyle w:val="OtherTableBody"/>
            </w:pPr>
            <w:r>
              <w:t>01417</w:t>
            </w:r>
          </w:p>
        </w:tc>
        <w:tc>
          <w:tcPr>
            <w:tcW w:w="600" w:type="dxa"/>
          </w:tcPr>
          <w:p w14:paraId="39EF2431" w14:textId="77777777" w:rsidR="00B50050" w:rsidRDefault="00B50050" w:rsidP="0088127C">
            <w:pPr>
              <w:pStyle w:val="OtherTableBody"/>
            </w:pPr>
            <w:r>
              <w:t>TCC</w:t>
            </w:r>
          </w:p>
        </w:tc>
        <w:tc>
          <w:tcPr>
            <w:tcW w:w="600" w:type="dxa"/>
          </w:tcPr>
          <w:p w14:paraId="264C2C3E" w14:textId="77777777" w:rsidR="00B50050" w:rsidRDefault="00B50050" w:rsidP="0088127C">
            <w:pPr>
              <w:pStyle w:val="OtherTableBody"/>
            </w:pPr>
            <w:r>
              <w:t>11</w:t>
            </w:r>
          </w:p>
        </w:tc>
        <w:tc>
          <w:tcPr>
            <w:tcW w:w="600" w:type="dxa"/>
          </w:tcPr>
          <w:p w14:paraId="534A0217" w14:textId="77777777" w:rsidR="00B50050" w:rsidRDefault="00B50050" w:rsidP="0088127C">
            <w:pPr>
              <w:pStyle w:val="OtherTableBody"/>
            </w:pPr>
            <w:r>
              <w:t>1..1</w:t>
            </w:r>
          </w:p>
        </w:tc>
        <w:tc>
          <w:tcPr>
            <w:tcW w:w="600" w:type="dxa"/>
          </w:tcPr>
          <w:p w14:paraId="593F15B4" w14:textId="77777777" w:rsidR="00B50050" w:rsidRDefault="00B50050" w:rsidP="0088127C">
            <w:pPr>
              <w:pStyle w:val="OtherTableBody"/>
            </w:pPr>
          </w:p>
        </w:tc>
        <w:tc>
          <w:tcPr>
            <w:tcW w:w="600" w:type="dxa"/>
          </w:tcPr>
          <w:p w14:paraId="64308310" w14:textId="77777777" w:rsidR="00B50050" w:rsidRDefault="00B50050" w:rsidP="0088127C">
            <w:pPr>
              <w:pStyle w:val="OtherTableBody"/>
            </w:pPr>
            <w:r>
              <w:t>ID</w:t>
            </w:r>
          </w:p>
        </w:tc>
        <w:tc>
          <w:tcPr>
            <w:tcW w:w="700" w:type="dxa"/>
          </w:tcPr>
          <w:p w14:paraId="3420F380" w14:textId="77777777" w:rsidR="00B50050" w:rsidRDefault="00B50050" w:rsidP="0088127C">
            <w:pPr>
              <w:pStyle w:val="OtherTableBody"/>
            </w:pPr>
          </w:p>
        </w:tc>
        <w:tc>
          <w:tcPr>
            <w:tcW w:w="600" w:type="dxa"/>
          </w:tcPr>
          <w:p w14:paraId="6F2A448C" w14:textId="77777777" w:rsidR="00B50050" w:rsidRDefault="00B50050" w:rsidP="0088127C">
            <w:pPr>
              <w:pStyle w:val="OtherTableBody"/>
            </w:pPr>
            <w:r>
              <w:t>0136</w:t>
            </w:r>
          </w:p>
        </w:tc>
        <w:tc>
          <w:tcPr>
            <w:tcW w:w="900" w:type="dxa"/>
          </w:tcPr>
          <w:p w14:paraId="4394A0E6" w14:textId="77777777" w:rsidR="00B50050" w:rsidRDefault="00B50050" w:rsidP="0088127C">
            <w:pPr>
              <w:pStyle w:val="OtherTableBody"/>
            </w:pPr>
            <w:r>
              <w:t>13.4.9.11</w:t>
            </w:r>
          </w:p>
        </w:tc>
      </w:tr>
      <w:tr w:rsidR="00B50050" w14:paraId="163D3432" w14:textId="77777777" w:rsidTr="00195548">
        <w:tc>
          <w:tcPr>
            <w:tcW w:w="3500" w:type="dxa"/>
          </w:tcPr>
          <w:p w14:paraId="2DCA62D8" w14:textId="77777777" w:rsidR="00B50050" w:rsidRDefault="00B50050" w:rsidP="0088127C">
            <w:pPr>
              <w:pStyle w:val="OtherTableBody"/>
            </w:pPr>
            <w:r>
              <w:t>Automatic Repeat Allowed</w:t>
            </w:r>
          </w:p>
        </w:tc>
        <w:tc>
          <w:tcPr>
            <w:tcW w:w="700" w:type="dxa"/>
          </w:tcPr>
          <w:p w14:paraId="483EC45F" w14:textId="77777777" w:rsidR="00B50050" w:rsidRDefault="00B50050" w:rsidP="0088127C">
            <w:pPr>
              <w:pStyle w:val="OtherTableBody"/>
            </w:pPr>
            <w:r>
              <w:t>01416</w:t>
            </w:r>
          </w:p>
        </w:tc>
        <w:tc>
          <w:tcPr>
            <w:tcW w:w="600" w:type="dxa"/>
          </w:tcPr>
          <w:p w14:paraId="2B004A6D" w14:textId="77777777" w:rsidR="00B50050" w:rsidRDefault="00B50050" w:rsidP="0088127C">
            <w:pPr>
              <w:pStyle w:val="OtherTableBody"/>
            </w:pPr>
            <w:r>
              <w:t>TCD</w:t>
            </w:r>
          </w:p>
        </w:tc>
        <w:tc>
          <w:tcPr>
            <w:tcW w:w="600" w:type="dxa"/>
          </w:tcPr>
          <w:p w14:paraId="4534103D" w14:textId="77777777" w:rsidR="00B50050" w:rsidRDefault="00B50050" w:rsidP="0088127C">
            <w:pPr>
              <w:pStyle w:val="OtherTableBody"/>
            </w:pPr>
            <w:r>
              <w:t>6</w:t>
            </w:r>
          </w:p>
        </w:tc>
        <w:tc>
          <w:tcPr>
            <w:tcW w:w="600" w:type="dxa"/>
          </w:tcPr>
          <w:p w14:paraId="795FC96D" w14:textId="77777777" w:rsidR="00B50050" w:rsidRDefault="00B50050" w:rsidP="0088127C">
            <w:pPr>
              <w:pStyle w:val="OtherTableBody"/>
            </w:pPr>
            <w:r>
              <w:t>1..1</w:t>
            </w:r>
          </w:p>
        </w:tc>
        <w:tc>
          <w:tcPr>
            <w:tcW w:w="600" w:type="dxa"/>
          </w:tcPr>
          <w:p w14:paraId="6ABF4F8F" w14:textId="77777777" w:rsidR="00B50050" w:rsidRDefault="00B50050" w:rsidP="0088127C">
            <w:pPr>
              <w:pStyle w:val="OtherTableBody"/>
            </w:pPr>
          </w:p>
        </w:tc>
        <w:tc>
          <w:tcPr>
            <w:tcW w:w="600" w:type="dxa"/>
          </w:tcPr>
          <w:p w14:paraId="485C0F9E" w14:textId="77777777" w:rsidR="00B50050" w:rsidRDefault="00B50050" w:rsidP="0088127C">
            <w:pPr>
              <w:pStyle w:val="OtherTableBody"/>
            </w:pPr>
            <w:r>
              <w:t>ID</w:t>
            </w:r>
          </w:p>
        </w:tc>
        <w:tc>
          <w:tcPr>
            <w:tcW w:w="700" w:type="dxa"/>
          </w:tcPr>
          <w:p w14:paraId="0ED0051B" w14:textId="77777777" w:rsidR="00B50050" w:rsidRDefault="00B50050" w:rsidP="0088127C">
            <w:pPr>
              <w:pStyle w:val="OtherTableBody"/>
            </w:pPr>
          </w:p>
        </w:tc>
        <w:tc>
          <w:tcPr>
            <w:tcW w:w="600" w:type="dxa"/>
          </w:tcPr>
          <w:p w14:paraId="5D609514" w14:textId="77777777" w:rsidR="00B50050" w:rsidRDefault="00B50050" w:rsidP="0088127C">
            <w:pPr>
              <w:pStyle w:val="OtherTableBody"/>
            </w:pPr>
            <w:r>
              <w:t>0136</w:t>
            </w:r>
          </w:p>
        </w:tc>
        <w:tc>
          <w:tcPr>
            <w:tcW w:w="900" w:type="dxa"/>
          </w:tcPr>
          <w:p w14:paraId="5D4409EA" w14:textId="77777777" w:rsidR="00B50050" w:rsidRDefault="00B50050" w:rsidP="0088127C">
            <w:pPr>
              <w:pStyle w:val="OtherTableBody"/>
            </w:pPr>
            <w:r>
              <w:t>13.4.10.6</w:t>
            </w:r>
          </w:p>
        </w:tc>
      </w:tr>
      <w:tr w:rsidR="00B50050" w14:paraId="2E0ED524" w14:textId="77777777" w:rsidTr="00195548">
        <w:tc>
          <w:tcPr>
            <w:tcW w:w="3500" w:type="dxa"/>
          </w:tcPr>
          <w:p w14:paraId="45082201" w14:textId="77777777" w:rsidR="00B50050" w:rsidRDefault="00B50050" w:rsidP="0088127C">
            <w:pPr>
              <w:pStyle w:val="OtherTableBody"/>
            </w:pPr>
            <w:r>
              <w:t>Automatic Repeat Allowed</w:t>
            </w:r>
          </w:p>
        </w:tc>
        <w:tc>
          <w:tcPr>
            <w:tcW w:w="700" w:type="dxa"/>
          </w:tcPr>
          <w:p w14:paraId="640D50E9" w14:textId="77777777" w:rsidR="00B50050" w:rsidRDefault="00B50050" w:rsidP="0088127C">
            <w:pPr>
              <w:pStyle w:val="OtherTableBody"/>
            </w:pPr>
            <w:r>
              <w:t>01416</w:t>
            </w:r>
          </w:p>
        </w:tc>
        <w:tc>
          <w:tcPr>
            <w:tcW w:w="600" w:type="dxa"/>
          </w:tcPr>
          <w:p w14:paraId="6DE5DE99" w14:textId="77777777" w:rsidR="00B50050" w:rsidRDefault="00B50050" w:rsidP="0088127C">
            <w:pPr>
              <w:pStyle w:val="OtherTableBody"/>
            </w:pPr>
            <w:r>
              <w:t>TCC</w:t>
            </w:r>
          </w:p>
        </w:tc>
        <w:tc>
          <w:tcPr>
            <w:tcW w:w="600" w:type="dxa"/>
          </w:tcPr>
          <w:p w14:paraId="26997943" w14:textId="77777777" w:rsidR="00B50050" w:rsidRDefault="00B50050" w:rsidP="0088127C">
            <w:pPr>
              <w:pStyle w:val="OtherTableBody"/>
            </w:pPr>
            <w:r>
              <w:t>10</w:t>
            </w:r>
          </w:p>
        </w:tc>
        <w:tc>
          <w:tcPr>
            <w:tcW w:w="600" w:type="dxa"/>
          </w:tcPr>
          <w:p w14:paraId="68CDC58C" w14:textId="77777777" w:rsidR="00B50050" w:rsidRDefault="00B50050" w:rsidP="0088127C">
            <w:pPr>
              <w:pStyle w:val="OtherTableBody"/>
            </w:pPr>
            <w:r>
              <w:t>1..1</w:t>
            </w:r>
          </w:p>
        </w:tc>
        <w:tc>
          <w:tcPr>
            <w:tcW w:w="600" w:type="dxa"/>
          </w:tcPr>
          <w:p w14:paraId="39206D44" w14:textId="77777777" w:rsidR="00B50050" w:rsidRDefault="00B50050" w:rsidP="0088127C">
            <w:pPr>
              <w:pStyle w:val="OtherTableBody"/>
            </w:pPr>
          </w:p>
        </w:tc>
        <w:tc>
          <w:tcPr>
            <w:tcW w:w="600" w:type="dxa"/>
          </w:tcPr>
          <w:p w14:paraId="2C0CA8A4" w14:textId="77777777" w:rsidR="00B50050" w:rsidRDefault="00B50050" w:rsidP="0088127C">
            <w:pPr>
              <w:pStyle w:val="OtherTableBody"/>
            </w:pPr>
            <w:r>
              <w:t>ID</w:t>
            </w:r>
          </w:p>
        </w:tc>
        <w:tc>
          <w:tcPr>
            <w:tcW w:w="700" w:type="dxa"/>
          </w:tcPr>
          <w:p w14:paraId="7CAE545F" w14:textId="77777777" w:rsidR="00B50050" w:rsidRDefault="00B50050" w:rsidP="0088127C">
            <w:pPr>
              <w:pStyle w:val="OtherTableBody"/>
            </w:pPr>
          </w:p>
        </w:tc>
        <w:tc>
          <w:tcPr>
            <w:tcW w:w="600" w:type="dxa"/>
          </w:tcPr>
          <w:p w14:paraId="46E7B493" w14:textId="77777777" w:rsidR="00B50050" w:rsidRDefault="00B50050" w:rsidP="0088127C">
            <w:pPr>
              <w:pStyle w:val="OtherTableBody"/>
            </w:pPr>
            <w:r>
              <w:t>0136</w:t>
            </w:r>
          </w:p>
        </w:tc>
        <w:tc>
          <w:tcPr>
            <w:tcW w:w="900" w:type="dxa"/>
          </w:tcPr>
          <w:p w14:paraId="4207532E" w14:textId="77777777" w:rsidR="00B50050" w:rsidRDefault="00B50050" w:rsidP="0088127C">
            <w:pPr>
              <w:pStyle w:val="OtherTableBody"/>
            </w:pPr>
            <w:r>
              <w:t>13.4.9.10</w:t>
            </w:r>
          </w:p>
        </w:tc>
      </w:tr>
      <w:tr w:rsidR="00B50050" w14:paraId="2CD162B7" w14:textId="77777777" w:rsidTr="00195548">
        <w:tc>
          <w:tcPr>
            <w:tcW w:w="3500" w:type="dxa"/>
          </w:tcPr>
          <w:p w14:paraId="0A13A038" w14:textId="77777777" w:rsidR="00B50050" w:rsidRDefault="00B50050" w:rsidP="0088127C">
            <w:pPr>
              <w:pStyle w:val="OtherTableBody"/>
            </w:pPr>
            <w:r>
              <w:t>Automatic Rerun Allowed</w:t>
            </w:r>
          </w:p>
        </w:tc>
        <w:tc>
          <w:tcPr>
            <w:tcW w:w="700" w:type="dxa"/>
          </w:tcPr>
          <w:p w14:paraId="2DF64B87" w14:textId="77777777" w:rsidR="00B50050" w:rsidRDefault="00B50050" w:rsidP="0088127C">
            <w:pPr>
              <w:pStyle w:val="OtherTableBody"/>
            </w:pPr>
            <w:r>
              <w:t>01415</w:t>
            </w:r>
          </w:p>
        </w:tc>
        <w:tc>
          <w:tcPr>
            <w:tcW w:w="600" w:type="dxa"/>
          </w:tcPr>
          <w:p w14:paraId="5CBC42F2" w14:textId="77777777" w:rsidR="00B50050" w:rsidRDefault="00B50050" w:rsidP="0088127C">
            <w:pPr>
              <w:pStyle w:val="OtherTableBody"/>
            </w:pPr>
            <w:r>
              <w:t>TCC</w:t>
            </w:r>
          </w:p>
        </w:tc>
        <w:tc>
          <w:tcPr>
            <w:tcW w:w="600" w:type="dxa"/>
          </w:tcPr>
          <w:p w14:paraId="3D613400" w14:textId="77777777" w:rsidR="00B50050" w:rsidRDefault="00B50050" w:rsidP="0088127C">
            <w:pPr>
              <w:pStyle w:val="OtherTableBody"/>
            </w:pPr>
            <w:r>
              <w:t>9</w:t>
            </w:r>
          </w:p>
        </w:tc>
        <w:tc>
          <w:tcPr>
            <w:tcW w:w="600" w:type="dxa"/>
          </w:tcPr>
          <w:p w14:paraId="5514C807" w14:textId="77777777" w:rsidR="00B50050" w:rsidRDefault="00B50050" w:rsidP="0088127C">
            <w:pPr>
              <w:pStyle w:val="OtherTableBody"/>
            </w:pPr>
            <w:r>
              <w:t>1..1</w:t>
            </w:r>
          </w:p>
        </w:tc>
        <w:tc>
          <w:tcPr>
            <w:tcW w:w="600" w:type="dxa"/>
          </w:tcPr>
          <w:p w14:paraId="194AA131" w14:textId="77777777" w:rsidR="00B50050" w:rsidRDefault="00B50050" w:rsidP="0088127C">
            <w:pPr>
              <w:pStyle w:val="OtherTableBody"/>
            </w:pPr>
          </w:p>
        </w:tc>
        <w:tc>
          <w:tcPr>
            <w:tcW w:w="600" w:type="dxa"/>
          </w:tcPr>
          <w:p w14:paraId="5F1696D0" w14:textId="77777777" w:rsidR="00B50050" w:rsidRDefault="00B50050" w:rsidP="0088127C">
            <w:pPr>
              <w:pStyle w:val="OtherTableBody"/>
            </w:pPr>
            <w:r>
              <w:t>ID</w:t>
            </w:r>
          </w:p>
        </w:tc>
        <w:tc>
          <w:tcPr>
            <w:tcW w:w="700" w:type="dxa"/>
          </w:tcPr>
          <w:p w14:paraId="00A48461" w14:textId="77777777" w:rsidR="00B50050" w:rsidRDefault="00B50050" w:rsidP="0088127C">
            <w:pPr>
              <w:pStyle w:val="OtherTableBody"/>
            </w:pPr>
          </w:p>
        </w:tc>
        <w:tc>
          <w:tcPr>
            <w:tcW w:w="600" w:type="dxa"/>
          </w:tcPr>
          <w:p w14:paraId="42773669" w14:textId="77777777" w:rsidR="00B50050" w:rsidRDefault="00B50050" w:rsidP="0088127C">
            <w:pPr>
              <w:pStyle w:val="OtherTableBody"/>
            </w:pPr>
            <w:r>
              <w:t>0136</w:t>
            </w:r>
          </w:p>
        </w:tc>
        <w:tc>
          <w:tcPr>
            <w:tcW w:w="900" w:type="dxa"/>
          </w:tcPr>
          <w:p w14:paraId="726F2452" w14:textId="77777777" w:rsidR="00B50050" w:rsidRDefault="00B50050" w:rsidP="0088127C">
            <w:pPr>
              <w:pStyle w:val="OtherTableBody"/>
            </w:pPr>
            <w:r>
              <w:t>13.4.9.9</w:t>
            </w:r>
          </w:p>
        </w:tc>
      </w:tr>
      <w:tr w:rsidR="00B50050" w14:paraId="561AA3A8" w14:textId="77777777" w:rsidTr="00195548">
        <w:tc>
          <w:tcPr>
            <w:tcW w:w="3500" w:type="dxa"/>
          </w:tcPr>
          <w:p w14:paraId="77C4C2F2" w14:textId="77777777" w:rsidR="00B50050" w:rsidRDefault="00B50050" w:rsidP="0088127C">
            <w:pPr>
              <w:pStyle w:val="OtherTableBody"/>
            </w:pPr>
            <w:r>
              <w:t>Autopsy Indicator</w:t>
            </w:r>
          </w:p>
        </w:tc>
        <w:tc>
          <w:tcPr>
            <w:tcW w:w="700" w:type="dxa"/>
          </w:tcPr>
          <w:p w14:paraId="5277AE28" w14:textId="77777777" w:rsidR="00B50050" w:rsidRDefault="00B50050" w:rsidP="0088127C">
            <w:pPr>
              <w:pStyle w:val="OtherTableBody"/>
            </w:pPr>
            <w:r>
              <w:t>01579</w:t>
            </w:r>
          </w:p>
        </w:tc>
        <w:tc>
          <w:tcPr>
            <w:tcW w:w="600" w:type="dxa"/>
          </w:tcPr>
          <w:p w14:paraId="54611244" w14:textId="77777777" w:rsidR="00B50050" w:rsidRDefault="00B50050" w:rsidP="0088127C">
            <w:pPr>
              <w:pStyle w:val="OtherTableBody"/>
            </w:pPr>
            <w:r>
              <w:t>PDA</w:t>
            </w:r>
          </w:p>
        </w:tc>
        <w:tc>
          <w:tcPr>
            <w:tcW w:w="600" w:type="dxa"/>
          </w:tcPr>
          <w:p w14:paraId="2B069D76" w14:textId="77777777" w:rsidR="00B50050" w:rsidRDefault="00B50050" w:rsidP="0088127C">
            <w:pPr>
              <w:pStyle w:val="OtherTableBody"/>
            </w:pPr>
            <w:r>
              <w:t>6</w:t>
            </w:r>
          </w:p>
        </w:tc>
        <w:tc>
          <w:tcPr>
            <w:tcW w:w="600" w:type="dxa"/>
          </w:tcPr>
          <w:p w14:paraId="37D37AC7" w14:textId="77777777" w:rsidR="00B50050" w:rsidRDefault="00B50050" w:rsidP="0088127C">
            <w:pPr>
              <w:pStyle w:val="OtherTableBody"/>
            </w:pPr>
            <w:r>
              <w:t>1..1</w:t>
            </w:r>
          </w:p>
        </w:tc>
        <w:tc>
          <w:tcPr>
            <w:tcW w:w="600" w:type="dxa"/>
          </w:tcPr>
          <w:p w14:paraId="471A0600" w14:textId="77777777" w:rsidR="00B50050" w:rsidRDefault="00B50050" w:rsidP="0088127C">
            <w:pPr>
              <w:pStyle w:val="OtherTableBody"/>
            </w:pPr>
          </w:p>
        </w:tc>
        <w:tc>
          <w:tcPr>
            <w:tcW w:w="600" w:type="dxa"/>
          </w:tcPr>
          <w:p w14:paraId="4C650272" w14:textId="77777777" w:rsidR="00B50050" w:rsidRDefault="00B50050" w:rsidP="0088127C">
            <w:pPr>
              <w:pStyle w:val="OtherTableBody"/>
            </w:pPr>
            <w:r>
              <w:t>ID</w:t>
            </w:r>
          </w:p>
        </w:tc>
        <w:tc>
          <w:tcPr>
            <w:tcW w:w="700" w:type="dxa"/>
          </w:tcPr>
          <w:p w14:paraId="5A1B9E16" w14:textId="77777777" w:rsidR="00B50050" w:rsidRDefault="00B50050" w:rsidP="0088127C">
            <w:pPr>
              <w:pStyle w:val="OtherTableBody"/>
            </w:pPr>
          </w:p>
        </w:tc>
        <w:tc>
          <w:tcPr>
            <w:tcW w:w="600" w:type="dxa"/>
          </w:tcPr>
          <w:p w14:paraId="708CA78D" w14:textId="77777777" w:rsidR="00B50050" w:rsidRDefault="00B50050" w:rsidP="0088127C">
            <w:pPr>
              <w:pStyle w:val="OtherTableBody"/>
            </w:pPr>
            <w:r>
              <w:t>0136</w:t>
            </w:r>
          </w:p>
        </w:tc>
        <w:tc>
          <w:tcPr>
            <w:tcW w:w="900" w:type="dxa"/>
          </w:tcPr>
          <w:p w14:paraId="5F04CC33" w14:textId="77777777" w:rsidR="00B50050" w:rsidRDefault="00B50050" w:rsidP="0088127C">
            <w:pPr>
              <w:pStyle w:val="OtherTableBody"/>
            </w:pPr>
            <w:r>
              <w:t>3.4.13.6</w:t>
            </w:r>
          </w:p>
        </w:tc>
      </w:tr>
      <w:tr w:rsidR="00B50050" w14:paraId="5FFF6B3E" w14:textId="77777777" w:rsidTr="00195548">
        <w:tc>
          <w:tcPr>
            <w:tcW w:w="3500" w:type="dxa"/>
          </w:tcPr>
          <w:p w14:paraId="570549C8" w14:textId="77777777" w:rsidR="00B50050" w:rsidRDefault="00B50050" w:rsidP="0088127C">
            <w:pPr>
              <w:pStyle w:val="OtherTableBody"/>
            </w:pPr>
            <w:r>
              <w:t>Autopsy Performed By</w:t>
            </w:r>
          </w:p>
        </w:tc>
        <w:tc>
          <w:tcPr>
            <w:tcW w:w="700" w:type="dxa"/>
          </w:tcPr>
          <w:p w14:paraId="00EC7120" w14:textId="77777777" w:rsidR="00B50050" w:rsidRDefault="00B50050" w:rsidP="0088127C">
            <w:pPr>
              <w:pStyle w:val="OtherTableBody"/>
            </w:pPr>
            <w:r>
              <w:t>01581</w:t>
            </w:r>
          </w:p>
        </w:tc>
        <w:tc>
          <w:tcPr>
            <w:tcW w:w="600" w:type="dxa"/>
          </w:tcPr>
          <w:p w14:paraId="09BC8895" w14:textId="77777777" w:rsidR="00B50050" w:rsidRDefault="00B50050" w:rsidP="0088127C">
            <w:pPr>
              <w:pStyle w:val="OtherTableBody"/>
            </w:pPr>
            <w:r>
              <w:t>PDA</w:t>
            </w:r>
          </w:p>
        </w:tc>
        <w:tc>
          <w:tcPr>
            <w:tcW w:w="600" w:type="dxa"/>
          </w:tcPr>
          <w:p w14:paraId="20D07933" w14:textId="77777777" w:rsidR="00B50050" w:rsidRDefault="00B50050" w:rsidP="0088127C">
            <w:pPr>
              <w:pStyle w:val="OtherTableBody"/>
            </w:pPr>
            <w:r>
              <w:t>8</w:t>
            </w:r>
          </w:p>
        </w:tc>
        <w:tc>
          <w:tcPr>
            <w:tcW w:w="600" w:type="dxa"/>
          </w:tcPr>
          <w:p w14:paraId="78C659ED" w14:textId="77777777" w:rsidR="00B50050" w:rsidRDefault="00B50050" w:rsidP="0088127C">
            <w:pPr>
              <w:pStyle w:val="OtherTableBody"/>
            </w:pPr>
            <w:r>
              <w:t>..</w:t>
            </w:r>
          </w:p>
        </w:tc>
        <w:tc>
          <w:tcPr>
            <w:tcW w:w="600" w:type="dxa"/>
          </w:tcPr>
          <w:p w14:paraId="6C74CAB9" w14:textId="77777777" w:rsidR="00B50050" w:rsidRDefault="00B50050" w:rsidP="0088127C">
            <w:pPr>
              <w:pStyle w:val="OtherTableBody"/>
            </w:pPr>
          </w:p>
        </w:tc>
        <w:tc>
          <w:tcPr>
            <w:tcW w:w="600" w:type="dxa"/>
          </w:tcPr>
          <w:p w14:paraId="579219E9" w14:textId="77777777" w:rsidR="00B50050" w:rsidRDefault="00B50050" w:rsidP="0088127C">
            <w:pPr>
              <w:pStyle w:val="OtherTableBody"/>
            </w:pPr>
            <w:r>
              <w:t>XCN</w:t>
            </w:r>
          </w:p>
        </w:tc>
        <w:tc>
          <w:tcPr>
            <w:tcW w:w="700" w:type="dxa"/>
          </w:tcPr>
          <w:p w14:paraId="1AF8DF7B" w14:textId="77777777" w:rsidR="00B50050" w:rsidRDefault="00B50050" w:rsidP="0088127C">
            <w:pPr>
              <w:pStyle w:val="OtherTableBody"/>
            </w:pPr>
          </w:p>
        </w:tc>
        <w:tc>
          <w:tcPr>
            <w:tcW w:w="600" w:type="dxa"/>
          </w:tcPr>
          <w:p w14:paraId="58A2315F" w14:textId="77777777" w:rsidR="00B50050" w:rsidRDefault="00B50050" w:rsidP="0088127C">
            <w:pPr>
              <w:pStyle w:val="OtherTableBody"/>
            </w:pPr>
          </w:p>
        </w:tc>
        <w:tc>
          <w:tcPr>
            <w:tcW w:w="900" w:type="dxa"/>
          </w:tcPr>
          <w:p w14:paraId="614CF27C" w14:textId="77777777" w:rsidR="00B50050" w:rsidRDefault="00B50050" w:rsidP="0088127C">
            <w:pPr>
              <w:pStyle w:val="OtherTableBody"/>
            </w:pPr>
            <w:r>
              <w:t>3.4.13.8</w:t>
            </w:r>
          </w:p>
        </w:tc>
      </w:tr>
      <w:tr w:rsidR="00B50050" w14:paraId="7D5247C2" w14:textId="77777777" w:rsidTr="00195548">
        <w:tc>
          <w:tcPr>
            <w:tcW w:w="3500" w:type="dxa"/>
          </w:tcPr>
          <w:p w14:paraId="64C20E73" w14:textId="77777777" w:rsidR="00B50050" w:rsidRDefault="00B50050" w:rsidP="0088127C">
            <w:pPr>
              <w:pStyle w:val="OtherTableBody"/>
            </w:pPr>
            <w:r>
              <w:t>Autopsy Start and End Date/Time</w:t>
            </w:r>
          </w:p>
        </w:tc>
        <w:tc>
          <w:tcPr>
            <w:tcW w:w="700" w:type="dxa"/>
          </w:tcPr>
          <w:p w14:paraId="03B14552" w14:textId="77777777" w:rsidR="00B50050" w:rsidRDefault="00B50050" w:rsidP="0088127C">
            <w:pPr>
              <w:pStyle w:val="OtherTableBody"/>
            </w:pPr>
            <w:r>
              <w:t>01580</w:t>
            </w:r>
          </w:p>
        </w:tc>
        <w:tc>
          <w:tcPr>
            <w:tcW w:w="600" w:type="dxa"/>
          </w:tcPr>
          <w:p w14:paraId="42BD11B6" w14:textId="77777777" w:rsidR="00B50050" w:rsidRDefault="00B50050" w:rsidP="0088127C">
            <w:pPr>
              <w:pStyle w:val="OtherTableBody"/>
            </w:pPr>
            <w:r>
              <w:t>PDA</w:t>
            </w:r>
          </w:p>
        </w:tc>
        <w:tc>
          <w:tcPr>
            <w:tcW w:w="600" w:type="dxa"/>
          </w:tcPr>
          <w:p w14:paraId="6A5D526C" w14:textId="77777777" w:rsidR="00B50050" w:rsidRDefault="00B50050" w:rsidP="0088127C">
            <w:pPr>
              <w:pStyle w:val="OtherTableBody"/>
            </w:pPr>
            <w:r>
              <w:t>7</w:t>
            </w:r>
          </w:p>
        </w:tc>
        <w:tc>
          <w:tcPr>
            <w:tcW w:w="600" w:type="dxa"/>
          </w:tcPr>
          <w:p w14:paraId="192FFB3D" w14:textId="77777777" w:rsidR="00B50050" w:rsidRDefault="00B50050" w:rsidP="0088127C">
            <w:pPr>
              <w:pStyle w:val="OtherTableBody"/>
            </w:pPr>
            <w:r>
              <w:t>..</w:t>
            </w:r>
          </w:p>
        </w:tc>
        <w:tc>
          <w:tcPr>
            <w:tcW w:w="600" w:type="dxa"/>
          </w:tcPr>
          <w:p w14:paraId="60C60C41" w14:textId="77777777" w:rsidR="00B50050" w:rsidRDefault="00B50050" w:rsidP="0088127C">
            <w:pPr>
              <w:pStyle w:val="OtherTableBody"/>
            </w:pPr>
          </w:p>
        </w:tc>
        <w:tc>
          <w:tcPr>
            <w:tcW w:w="600" w:type="dxa"/>
          </w:tcPr>
          <w:p w14:paraId="28D10330" w14:textId="77777777" w:rsidR="00B50050" w:rsidRDefault="00B50050" w:rsidP="0088127C">
            <w:pPr>
              <w:pStyle w:val="OtherTableBody"/>
            </w:pPr>
            <w:r>
              <w:t>DR</w:t>
            </w:r>
          </w:p>
        </w:tc>
        <w:tc>
          <w:tcPr>
            <w:tcW w:w="700" w:type="dxa"/>
          </w:tcPr>
          <w:p w14:paraId="75741FA7" w14:textId="77777777" w:rsidR="00B50050" w:rsidRDefault="00B50050" w:rsidP="0088127C">
            <w:pPr>
              <w:pStyle w:val="OtherTableBody"/>
            </w:pPr>
          </w:p>
        </w:tc>
        <w:tc>
          <w:tcPr>
            <w:tcW w:w="600" w:type="dxa"/>
          </w:tcPr>
          <w:p w14:paraId="02EF33FF" w14:textId="77777777" w:rsidR="00B50050" w:rsidRDefault="00B50050" w:rsidP="0088127C">
            <w:pPr>
              <w:pStyle w:val="OtherTableBody"/>
            </w:pPr>
          </w:p>
        </w:tc>
        <w:tc>
          <w:tcPr>
            <w:tcW w:w="900" w:type="dxa"/>
          </w:tcPr>
          <w:p w14:paraId="2DAA6786" w14:textId="77777777" w:rsidR="00B50050" w:rsidRDefault="00B50050" w:rsidP="0088127C">
            <w:pPr>
              <w:pStyle w:val="OtherTableBody"/>
            </w:pPr>
            <w:r>
              <w:t>3.4.13.7</w:t>
            </w:r>
          </w:p>
        </w:tc>
      </w:tr>
      <w:tr w:rsidR="00B50050" w14:paraId="595C8744" w14:textId="77777777" w:rsidTr="00195548">
        <w:tc>
          <w:tcPr>
            <w:tcW w:w="3500" w:type="dxa"/>
          </w:tcPr>
          <w:p w14:paraId="5897EAA4" w14:textId="77777777" w:rsidR="00B50050" w:rsidRDefault="00B50050" w:rsidP="0088127C">
            <w:pPr>
              <w:pStyle w:val="OtherTableBody"/>
            </w:pPr>
            <w:r>
              <w:t>Available Quantity</w:t>
            </w:r>
          </w:p>
        </w:tc>
        <w:tc>
          <w:tcPr>
            <w:tcW w:w="700" w:type="dxa"/>
          </w:tcPr>
          <w:p w14:paraId="57117782" w14:textId="77777777" w:rsidR="00B50050" w:rsidRDefault="00B50050" w:rsidP="0088127C">
            <w:pPr>
              <w:pStyle w:val="OtherTableBody"/>
            </w:pPr>
            <w:r>
              <w:t>01380</w:t>
            </w:r>
          </w:p>
        </w:tc>
        <w:tc>
          <w:tcPr>
            <w:tcW w:w="600" w:type="dxa"/>
          </w:tcPr>
          <w:p w14:paraId="54229F93" w14:textId="77777777" w:rsidR="00B50050" w:rsidRDefault="00B50050" w:rsidP="0088127C">
            <w:pPr>
              <w:pStyle w:val="OtherTableBody"/>
            </w:pPr>
            <w:r>
              <w:t>INV</w:t>
            </w:r>
          </w:p>
        </w:tc>
        <w:tc>
          <w:tcPr>
            <w:tcW w:w="600" w:type="dxa"/>
          </w:tcPr>
          <w:p w14:paraId="4F50B314" w14:textId="77777777" w:rsidR="00B50050" w:rsidRDefault="00B50050" w:rsidP="0088127C">
            <w:pPr>
              <w:pStyle w:val="OtherTableBody"/>
            </w:pPr>
            <w:r>
              <w:t>9</w:t>
            </w:r>
          </w:p>
        </w:tc>
        <w:tc>
          <w:tcPr>
            <w:tcW w:w="600" w:type="dxa"/>
          </w:tcPr>
          <w:p w14:paraId="65F2D696" w14:textId="77777777" w:rsidR="00B50050" w:rsidRDefault="00B50050" w:rsidP="0088127C">
            <w:pPr>
              <w:pStyle w:val="OtherTableBody"/>
            </w:pPr>
            <w:r>
              <w:t>..</w:t>
            </w:r>
          </w:p>
        </w:tc>
        <w:tc>
          <w:tcPr>
            <w:tcW w:w="600" w:type="dxa"/>
          </w:tcPr>
          <w:p w14:paraId="301F2DE8" w14:textId="77777777" w:rsidR="00B50050" w:rsidRDefault="00B50050" w:rsidP="0088127C">
            <w:pPr>
              <w:pStyle w:val="OtherTableBody"/>
            </w:pPr>
            <w:r>
              <w:t>10#</w:t>
            </w:r>
          </w:p>
        </w:tc>
        <w:tc>
          <w:tcPr>
            <w:tcW w:w="600" w:type="dxa"/>
          </w:tcPr>
          <w:p w14:paraId="3730E8F6" w14:textId="77777777" w:rsidR="00B50050" w:rsidRDefault="00B50050" w:rsidP="0088127C">
            <w:pPr>
              <w:pStyle w:val="OtherTableBody"/>
            </w:pPr>
            <w:r>
              <w:t>NM</w:t>
            </w:r>
          </w:p>
        </w:tc>
        <w:tc>
          <w:tcPr>
            <w:tcW w:w="700" w:type="dxa"/>
          </w:tcPr>
          <w:p w14:paraId="6A65EA60" w14:textId="77777777" w:rsidR="00B50050" w:rsidRDefault="00B50050" w:rsidP="0088127C">
            <w:pPr>
              <w:pStyle w:val="OtherTableBody"/>
            </w:pPr>
          </w:p>
        </w:tc>
        <w:tc>
          <w:tcPr>
            <w:tcW w:w="600" w:type="dxa"/>
          </w:tcPr>
          <w:p w14:paraId="62DD49E0" w14:textId="77777777" w:rsidR="00B50050" w:rsidRDefault="00B50050" w:rsidP="0088127C">
            <w:pPr>
              <w:pStyle w:val="OtherTableBody"/>
            </w:pPr>
          </w:p>
        </w:tc>
        <w:tc>
          <w:tcPr>
            <w:tcW w:w="900" w:type="dxa"/>
          </w:tcPr>
          <w:p w14:paraId="5E6810E2" w14:textId="77777777" w:rsidR="00B50050" w:rsidRDefault="00B50050" w:rsidP="0088127C">
            <w:pPr>
              <w:pStyle w:val="OtherTableBody"/>
            </w:pPr>
            <w:r>
              <w:t>13.4.4.9</w:t>
            </w:r>
          </w:p>
        </w:tc>
      </w:tr>
      <w:tr w:rsidR="00B50050" w14:paraId="4A86809B" w14:textId="77777777" w:rsidTr="00195548">
        <w:tc>
          <w:tcPr>
            <w:tcW w:w="3500" w:type="dxa"/>
          </w:tcPr>
          <w:p w14:paraId="4DBE1B63" w14:textId="77777777" w:rsidR="00B50050" w:rsidRDefault="00B50050" w:rsidP="0088127C">
            <w:pPr>
              <w:pStyle w:val="OtherTableBody"/>
            </w:pPr>
            <w:r>
              <w:t>Available Specimen Volume</w:t>
            </w:r>
          </w:p>
        </w:tc>
        <w:tc>
          <w:tcPr>
            <w:tcW w:w="700" w:type="dxa"/>
          </w:tcPr>
          <w:p w14:paraId="112D7D15" w14:textId="77777777" w:rsidR="00B50050" w:rsidRDefault="00B50050" w:rsidP="0088127C">
            <w:pPr>
              <w:pStyle w:val="OtherTableBody"/>
            </w:pPr>
            <w:r>
              <w:t>01349</w:t>
            </w:r>
          </w:p>
        </w:tc>
        <w:tc>
          <w:tcPr>
            <w:tcW w:w="600" w:type="dxa"/>
          </w:tcPr>
          <w:p w14:paraId="1924597C" w14:textId="77777777" w:rsidR="00B50050" w:rsidRDefault="00B50050" w:rsidP="0088127C">
            <w:pPr>
              <w:pStyle w:val="OtherTableBody"/>
            </w:pPr>
            <w:r>
              <w:t>SAC</w:t>
            </w:r>
          </w:p>
        </w:tc>
        <w:tc>
          <w:tcPr>
            <w:tcW w:w="600" w:type="dxa"/>
          </w:tcPr>
          <w:p w14:paraId="2289AF22" w14:textId="77777777" w:rsidR="00B50050" w:rsidRDefault="00B50050" w:rsidP="0088127C">
            <w:pPr>
              <w:pStyle w:val="OtherTableBody"/>
            </w:pPr>
            <w:r>
              <w:t>22</w:t>
            </w:r>
          </w:p>
        </w:tc>
        <w:tc>
          <w:tcPr>
            <w:tcW w:w="600" w:type="dxa"/>
          </w:tcPr>
          <w:p w14:paraId="171070F6" w14:textId="77777777" w:rsidR="00B50050" w:rsidRDefault="00B50050" w:rsidP="0088127C">
            <w:pPr>
              <w:pStyle w:val="OtherTableBody"/>
            </w:pPr>
            <w:r>
              <w:t>..</w:t>
            </w:r>
          </w:p>
        </w:tc>
        <w:tc>
          <w:tcPr>
            <w:tcW w:w="600" w:type="dxa"/>
          </w:tcPr>
          <w:p w14:paraId="6CCA5D63" w14:textId="77777777" w:rsidR="00B50050" w:rsidRDefault="00B50050" w:rsidP="0088127C">
            <w:pPr>
              <w:pStyle w:val="OtherTableBody"/>
            </w:pPr>
            <w:r>
              <w:t>10#</w:t>
            </w:r>
          </w:p>
        </w:tc>
        <w:tc>
          <w:tcPr>
            <w:tcW w:w="600" w:type="dxa"/>
          </w:tcPr>
          <w:p w14:paraId="2A6D9EDE" w14:textId="77777777" w:rsidR="00B50050" w:rsidRDefault="00B50050" w:rsidP="0088127C">
            <w:pPr>
              <w:pStyle w:val="OtherTableBody"/>
            </w:pPr>
            <w:r>
              <w:t>NM</w:t>
            </w:r>
          </w:p>
        </w:tc>
        <w:tc>
          <w:tcPr>
            <w:tcW w:w="700" w:type="dxa"/>
          </w:tcPr>
          <w:p w14:paraId="4A7486E3" w14:textId="77777777" w:rsidR="00B50050" w:rsidRDefault="00B50050" w:rsidP="0088127C">
            <w:pPr>
              <w:pStyle w:val="OtherTableBody"/>
            </w:pPr>
          </w:p>
        </w:tc>
        <w:tc>
          <w:tcPr>
            <w:tcW w:w="600" w:type="dxa"/>
          </w:tcPr>
          <w:p w14:paraId="73677CF1" w14:textId="77777777" w:rsidR="00B50050" w:rsidRDefault="00B50050" w:rsidP="0088127C">
            <w:pPr>
              <w:pStyle w:val="OtherTableBody"/>
            </w:pPr>
          </w:p>
        </w:tc>
        <w:tc>
          <w:tcPr>
            <w:tcW w:w="900" w:type="dxa"/>
          </w:tcPr>
          <w:p w14:paraId="64311885" w14:textId="77777777" w:rsidR="00B50050" w:rsidRDefault="00B50050" w:rsidP="0088127C">
            <w:pPr>
              <w:pStyle w:val="OtherTableBody"/>
            </w:pPr>
            <w:r>
              <w:t>13.4.3.22</w:t>
            </w:r>
          </w:p>
        </w:tc>
      </w:tr>
      <w:tr w:rsidR="00B50050" w14:paraId="0C81F932" w14:textId="77777777" w:rsidTr="00195548">
        <w:tc>
          <w:tcPr>
            <w:tcW w:w="3500" w:type="dxa"/>
          </w:tcPr>
          <w:p w14:paraId="25008F6E" w14:textId="77777777" w:rsidR="00B50050" w:rsidRDefault="00B50050" w:rsidP="0088127C">
            <w:pPr>
              <w:pStyle w:val="OtherTableBody"/>
            </w:pPr>
            <w:r>
              <w:t>Average Days Worked per Week</w:t>
            </w:r>
          </w:p>
        </w:tc>
        <w:tc>
          <w:tcPr>
            <w:tcW w:w="700" w:type="dxa"/>
          </w:tcPr>
          <w:p w14:paraId="218B2FA0" w14:textId="77777777" w:rsidR="00B50050" w:rsidRDefault="00B50050" w:rsidP="0088127C">
            <w:pPr>
              <w:pStyle w:val="OtherTableBody"/>
            </w:pPr>
            <w:r>
              <w:t>03530</w:t>
            </w:r>
          </w:p>
        </w:tc>
        <w:tc>
          <w:tcPr>
            <w:tcW w:w="600" w:type="dxa"/>
          </w:tcPr>
          <w:p w14:paraId="73AEDD98" w14:textId="77777777" w:rsidR="00B50050" w:rsidRDefault="00B50050" w:rsidP="0088127C">
            <w:pPr>
              <w:pStyle w:val="OtherTableBody"/>
            </w:pPr>
            <w:r>
              <w:t>OH2</w:t>
            </w:r>
          </w:p>
        </w:tc>
        <w:tc>
          <w:tcPr>
            <w:tcW w:w="600" w:type="dxa"/>
          </w:tcPr>
          <w:p w14:paraId="16781392" w14:textId="77777777" w:rsidR="00B50050" w:rsidRDefault="00B50050" w:rsidP="0088127C">
            <w:pPr>
              <w:pStyle w:val="OtherTableBody"/>
            </w:pPr>
            <w:r>
              <w:t>11</w:t>
            </w:r>
          </w:p>
        </w:tc>
        <w:tc>
          <w:tcPr>
            <w:tcW w:w="600" w:type="dxa"/>
          </w:tcPr>
          <w:p w14:paraId="17938B8D" w14:textId="77777777" w:rsidR="00B50050" w:rsidRDefault="00B50050" w:rsidP="0088127C">
            <w:pPr>
              <w:pStyle w:val="OtherTableBody"/>
            </w:pPr>
            <w:r>
              <w:t>..</w:t>
            </w:r>
          </w:p>
        </w:tc>
        <w:tc>
          <w:tcPr>
            <w:tcW w:w="600" w:type="dxa"/>
          </w:tcPr>
          <w:p w14:paraId="125D6CF4" w14:textId="77777777" w:rsidR="00B50050" w:rsidRDefault="00B50050" w:rsidP="0088127C">
            <w:pPr>
              <w:pStyle w:val="OtherTableBody"/>
            </w:pPr>
          </w:p>
        </w:tc>
        <w:tc>
          <w:tcPr>
            <w:tcW w:w="600" w:type="dxa"/>
          </w:tcPr>
          <w:p w14:paraId="2529801E" w14:textId="77777777" w:rsidR="00B50050" w:rsidRDefault="00B50050" w:rsidP="0088127C">
            <w:pPr>
              <w:pStyle w:val="OtherTableBody"/>
            </w:pPr>
            <w:r>
              <w:t>NM</w:t>
            </w:r>
          </w:p>
        </w:tc>
        <w:tc>
          <w:tcPr>
            <w:tcW w:w="700" w:type="dxa"/>
          </w:tcPr>
          <w:p w14:paraId="4424D092" w14:textId="77777777" w:rsidR="00B50050" w:rsidRDefault="00B50050" w:rsidP="0088127C">
            <w:pPr>
              <w:pStyle w:val="OtherTableBody"/>
            </w:pPr>
          </w:p>
        </w:tc>
        <w:tc>
          <w:tcPr>
            <w:tcW w:w="600" w:type="dxa"/>
          </w:tcPr>
          <w:p w14:paraId="53624A6D" w14:textId="77777777" w:rsidR="00B50050" w:rsidRDefault="00B50050" w:rsidP="0088127C">
            <w:pPr>
              <w:pStyle w:val="OtherTableBody"/>
            </w:pPr>
          </w:p>
        </w:tc>
        <w:tc>
          <w:tcPr>
            <w:tcW w:w="900" w:type="dxa"/>
          </w:tcPr>
          <w:p w14:paraId="7CCE2C2F" w14:textId="77777777" w:rsidR="00B50050" w:rsidRDefault="00B50050" w:rsidP="0088127C">
            <w:pPr>
              <w:pStyle w:val="OtherTableBody"/>
            </w:pPr>
            <w:r>
              <w:t>3.4.16.11</w:t>
            </w:r>
          </w:p>
        </w:tc>
      </w:tr>
      <w:tr w:rsidR="00B50050" w14:paraId="246C50B5" w14:textId="77777777" w:rsidTr="00195548">
        <w:tc>
          <w:tcPr>
            <w:tcW w:w="3500" w:type="dxa"/>
          </w:tcPr>
          <w:p w14:paraId="714198DA" w14:textId="77777777" w:rsidR="00B50050" w:rsidRDefault="00B50050" w:rsidP="0088127C">
            <w:pPr>
              <w:pStyle w:val="OtherTableBody"/>
            </w:pPr>
            <w:r>
              <w:t>Average Hours worked per Day</w:t>
            </w:r>
          </w:p>
        </w:tc>
        <w:tc>
          <w:tcPr>
            <w:tcW w:w="700" w:type="dxa"/>
          </w:tcPr>
          <w:p w14:paraId="7C91CB0B" w14:textId="77777777" w:rsidR="00B50050" w:rsidRDefault="00B50050" w:rsidP="0088127C">
            <w:pPr>
              <w:pStyle w:val="OtherTableBody"/>
            </w:pPr>
            <w:r>
              <w:t>03529</w:t>
            </w:r>
          </w:p>
        </w:tc>
        <w:tc>
          <w:tcPr>
            <w:tcW w:w="600" w:type="dxa"/>
          </w:tcPr>
          <w:p w14:paraId="00275BE9" w14:textId="77777777" w:rsidR="00B50050" w:rsidRDefault="00B50050" w:rsidP="0088127C">
            <w:pPr>
              <w:pStyle w:val="OtherTableBody"/>
            </w:pPr>
            <w:r>
              <w:t>OH2</w:t>
            </w:r>
          </w:p>
        </w:tc>
        <w:tc>
          <w:tcPr>
            <w:tcW w:w="600" w:type="dxa"/>
          </w:tcPr>
          <w:p w14:paraId="00FDB751" w14:textId="77777777" w:rsidR="00B50050" w:rsidRDefault="00B50050" w:rsidP="0088127C">
            <w:pPr>
              <w:pStyle w:val="OtherTableBody"/>
            </w:pPr>
            <w:r>
              <w:t>10</w:t>
            </w:r>
          </w:p>
        </w:tc>
        <w:tc>
          <w:tcPr>
            <w:tcW w:w="600" w:type="dxa"/>
          </w:tcPr>
          <w:p w14:paraId="206E3E59" w14:textId="77777777" w:rsidR="00B50050" w:rsidRDefault="00B50050" w:rsidP="0088127C">
            <w:pPr>
              <w:pStyle w:val="OtherTableBody"/>
            </w:pPr>
            <w:r>
              <w:t>..</w:t>
            </w:r>
          </w:p>
        </w:tc>
        <w:tc>
          <w:tcPr>
            <w:tcW w:w="600" w:type="dxa"/>
          </w:tcPr>
          <w:p w14:paraId="405AACB8" w14:textId="77777777" w:rsidR="00B50050" w:rsidRDefault="00B50050" w:rsidP="0088127C">
            <w:pPr>
              <w:pStyle w:val="OtherTableBody"/>
            </w:pPr>
          </w:p>
        </w:tc>
        <w:tc>
          <w:tcPr>
            <w:tcW w:w="600" w:type="dxa"/>
          </w:tcPr>
          <w:p w14:paraId="71A0D978" w14:textId="77777777" w:rsidR="00B50050" w:rsidRDefault="00B50050" w:rsidP="0088127C">
            <w:pPr>
              <w:pStyle w:val="OtherTableBody"/>
            </w:pPr>
            <w:r>
              <w:t>NM</w:t>
            </w:r>
          </w:p>
        </w:tc>
        <w:tc>
          <w:tcPr>
            <w:tcW w:w="700" w:type="dxa"/>
          </w:tcPr>
          <w:p w14:paraId="42C3CD80" w14:textId="77777777" w:rsidR="00B50050" w:rsidRDefault="00B50050" w:rsidP="0088127C">
            <w:pPr>
              <w:pStyle w:val="OtherTableBody"/>
            </w:pPr>
          </w:p>
        </w:tc>
        <w:tc>
          <w:tcPr>
            <w:tcW w:w="600" w:type="dxa"/>
          </w:tcPr>
          <w:p w14:paraId="6CAF798B" w14:textId="77777777" w:rsidR="00B50050" w:rsidRDefault="00B50050" w:rsidP="0088127C">
            <w:pPr>
              <w:pStyle w:val="OtherTableBody"/>
            </w:pPr>
          </w:p>
        </w:tc>
        <w:tc>
          <w:tcPr>
            <w:tcW w:w="900" w:type="dxa"/>
          </w:tcPr>
          <w:p w14:paraId="22D6C5BB" w14:textId="77777777" w:rsidR="00B50050" w:rsidRDefault="00B50050" w:rsidP="0088127C">
            <w:pPr>
              <w:pStyle w:val="OtherTableBody"/>
            </w:pPr>
            <w:r>
              <w:t>3.4.16.10</w:t>
            </w:r>
          </w:p>
        </w:tc>
      </w:tr>
      <w:tr w:rsidR="00B50050" w14:paraId="5DCA21B8" w14:textId="77777777" w:rsidTr="00195548">
        <w:tc>
          <w:tcPr>
            <w:tcW w:w="3500" w:type="dxa"/>
          </w:tcPr>
          <w:p w14:paraId="6A60E4F3" w14:textId="77777777" w:rsidR="00B50050" w:rsidRDefault="00B50050" w:rsidP="0088127C">
            <w:pPr>
              <w:pStyle w:val="OtherTableBody"/>
            </w:pPr>
            <w:r>
              <w:t>Average Length of Stay</w:t>
            </w:r>
          </w:p>
        </w:tc>
        <w:tc>
          <w:tcPr>
            <w:tcW w:w="700" w:type="dxa"/>
          </w:tcPr>
          <w:p w14:paraId="223C3D22" w14:textId="77777777" w:rsidR="00B50050" w:rsidRDefault="00B50050" w:rsidP="0088127C">
            <w:pPr>
              <w:pStyle w:val="OtherTableBody"/>
            </w:pPr>
            <w:r>
              <w:t>02232</w:t>
            </w:r>
          </w:p>
        </w:tc>
        <w:tc>
          <w:tcPr>
            <w:tcW w:w="600" w:type="dxa"/>
          </w:tcPr>
          <w:p w14:paraId="7C0208AE" w14:textId="77777777" w:rsidR="00B50050" w:rsidRDefault="00B50050" w:rsidP="0088127C">
            <w:pPr>
              <w:pStyle w:val="OtherTableBody"/>
            </w:pPr>
            <w:r>
              <w:t>DMI</w:t>
            </w:r>
          </w:p>
        </w:tc>
        <w:tc>
          <w:tcPr>
            <w:tcW w:w="600" w:type="dxa"/>
          </w:tcPr>
          <w:p w14:paraId="7513F86A" w14:textId="77777777" w:rsidR="00B50050" w:rsidRDefault="00B50050" w:rsidP="0088127C">
            <w:pPr>
              <w:pStyle w:val="OtherTableBody"/>
            </w:pPr>
            <w:r>
              <w:t>4</w:t>
            </w:r>
          </w:p>
        </w:tc>
        <w:tc>
          <w:tcPr>
            <w:tcW w:w="600" w:type="dxa"/>
          </w:tcPr>
          <w:p w14:paraId="1A2DE86E" w14:textId="77777777" w:rsidR="00B50050" w:rsidRDefault="00B50050" w:rsidP="0088127C">
            <w:pPr>
              <w:pStyle w:val="OtherTableBody"/>
            </w:pPr>
            <w:r>
              <w:t>..</w:t>
            </w:r>
          </w:p>
        </w:tc>
        <w:tc>
          <w:tcPr>
            <w:tcW w:w="600" w:type="dxa"/>
          </w:tcPr>
          <w:p w14:paraId="6E3A896B" w14:textId="77777777" w:rsidR="00B50050" w:rsidRDefault="00B50050" w:rsidP="0088127C">
            <w:pPr>
              <w:pStyle w:val="OtherTableBody"/>
            </w:pPr>
            <w:r>
              <w:t>5#</w:t>
            </w:r>
          </w:p>
        </w:tc>
        <w:tc>
          <w:tcPr>
            <w:tcW w:w="600" w:type="dxa"/>
          </w:tcPr>
          <w:p w14:paraId="56B6B652" w14:textId="77777777" w:rsidR="00B50050" w:rsidRDefault="00B50050" w:rsidP="0088127C">
            <w:pPr>
              <w:pStyle w:val="OtherTableBody"/>
            </w:pPr>
            <w:r>
              <w:t>NM</w:t>
            </w:r>
          </w:p>
        </w:tc>
        <w:tc>
          <w:tcPr>
            <w:tcW w:w="700" w:type="dxa"/>
          </w:tcPr>
          <w:p w14:paraId="3A7D49B9" w14:textId="77777777" w:rsidR="00B50050" w:rsidRDefault="00B50050" w:rsidP="0088127C">
            <w:pPr>
              <w:pStyle w:val="OtherTableBody"/>
            </w:pPr>
          </w:p>
        </w:tc>
        <w:tc>
          <w:tcPr>
            <w:tcW w:w="600" w:type="dxa"/>
          </w:tcPr>
          <w:p w14:paraId="73820131" w14:textId="77777777" w:rsidR="00B50050" w:rsidRDefault="00B50050" w:rsidP="0088127C">
            <w:pPr>
              <w:pStyle w:val="OtherTableBody"/>
            </w:pPr>
          </w:p>
        </w:tc>
        <w:tc>
          <w:tcPr>
            <w:tcW w:w="900" w:type="dxa"/>
          </w:tcPr>
          <w:p w14:paraId="5D749D79" w14:textId="77777777" w:rsidR="00B50050" w:rsidRDefault="00B50050" w:rsidP="0088127C">
            <w:pPr>
              <w:pStyle w:val="OtherTableBody"/>
            </w:pPr>
            <w:r>
              <w:t>8.13.2.4</w:t>
            </w:r>
          </w:p>
        </w:tc>
      </w:tr>
      <w:tr w:rsidR="00B50050" w14:paraId="24296F82" w14:textId="77777777" w:rsidTr="00195548">
        <w:tc>
          <w:tcPr>
            <w:tcW w:w="3500" w:type="dxa"/>
          </w:tcPr>
          <w:p w14:paraId="2E7C65DD" w14:textId="77777777" w:rsidR="00B50050" w:rsidRDefault="00B50050" w:rsidP="0088127C">
            <w:pPr>
              <w:pStyle w:val="OtherTableBody"/>
            </w:pPr>
            <w:r>
              <w:t>Baby Coverage</w:t>
            </w:r>
          </w:p>
        </w:tc>
        <w:tc>
          <w:tcPr>
            <w:tcW w:w="700" w:type="dxa"/>
          </w:tcPr>
          <w:p w14:paraId="755C96D7" w14:textId="77777777" w:rsidR="00B50050" w:rsidRDefault="00B50050" w:rsidP="0088127C">
            <w:pPr>
              <w:pStyle w:val="OtherTableBody"/>
            </w:pPr>
            <w:r>
              <w:t>00490</w:t>
            </w:r>
          </w:p>
        </w:tc>
        <w:tc>
          <w:tcPr>
            <w:tcW w:w="600" w:type="dxa"/>
          </w:tcPr>
          <w:p w14:paraId="7C13A1D9" w14:textId="77777777" w:rsidR="00B50050" w:rsidRDefault="00B50050" w:rsidP="0088127C">
            <w:pPr>
              <w:pStyle w:val="OtherTableBody"/>
            </w:pPr>
            <w:r>
              <w:t>IN2</w:t>
            </w:r>
          </w:p>
        </w:tc>
        <w:tc>
          <w:tcPr>
            <w:tcW w:w="600" w:type="dxa"/>
          </w:tcPr>
          <w:p w14:paraId="183509D4" w14:textId="77777777" w:rsidR="00B50050" w:rsidRDefault="00B50050" w:rsidP="0088127C">
            <w:pPr>
              <w:pStyle w:val="OtherTableBody"/>
            </w:pPr>
            <w:r>
              <w:t>19</w:t>
            </w:r>
          </w:p>
        </w:tc>
        <w:tc>
          <w:tcPr>
            <w:tcW w:w="600" w:type="dxa"/>
          </w:tcPr>
          <w:p w14:paraId="45C6D791" w14:textId="77777777" w:rsidR="00B50050" w:rsidRDefault="00B50050" w:rsidP="0088127C">
            <w:pPr>
              <w:pStyle w:val="OtherTableBody"/>
            </w:pPr>
            <w:r>
              <w:t>1..1</w:t>
            </w:r>
          </w:p>
        </w:tc>
        <w:tc>
          <w:tcPr>
            <w:tcW w:w="600" w:type="dxa"/>
          </w:tcPr>
          <w:p w14:paraId="7848AF70" w14:textId="77777777" w:rsidR="00B50050" w:rsidRDefault="00B50050" w:rsidP="0088127C">
            <w:pPr>
              <w:pStyle w:val="OtherTableBody"/>
            </w:pPr>
          </w:p>
        </w:tc>
        <w:tc>
          <w:tcPr>
            <w:tcW w:w="600" w:type="dxa"/>
          </w:tcPr>
          <w:p w14:paraId="177F4CC2" w14:textId="77777777" w:rsidR="00B50050" w:rsidRDefault="00B50050" w:rsidP="0088127C">
            <w:pPr>
              <w:pStyle w:val="OtherTableBody"/>
            </w:pPr>
            <w:r>
              <w:t>ID</w:t>
            </w:r>
          </w:p>
        </w:tc>
        <w:tc>
          <w:tcPr>
            <w:tcW w:w="700" w:type="dxa"/>
          </w:tcPr>
          <w:p w14:paraId="09B065B4" w14:textId="77777777" w:rsidR="00B50050" w:rsidRDefault="00B50050" w:rsidP="0088127C">
            <w:pPr>
              <w:pStyle w:val="OtherTableBody"/>
            </w:pPr>
          </w:p>
        </w:tc>
        <w:tc>
          <w:tcPr>
            <w:tcW w:w="600" w:type="dxa"/>
          </w:tcPr>
          <w:p w14:paraId="4F3A58D8" w14:textId="77777777" w:rsidR="00B50050" w:rsidRDefault="00B50050" w:rsidP="0088127C">
            <w:pPr>
              <w:pStyle w:val="OtherTableBody"/>
            </w:pPr>
            <w:r>
              <w:t>0136</w:t>
            </w:r>
          </w:p>
        </w:tc>
        <w:tc>
          <w:tcPr>
            <w:tcW w:w="900" w:type="dxa"/>
          </w:tcPr>
          <w:p w14:paraId="0C6F47FD" w14:textId="77777777" w:rsidR="00B50050" w:rsidRDefault="00B50050" w:rsidP="0088127C">
            <w:pPr>
              <w:pStyle w:val="OtherTableBody"/>
            </w:pPr>
            <w:r>
              <w:t>6.5.7.19</w:t>
            </w:r>
          </w:p>
        </w:tc>
      </w:tr>
      <w:tr w:rsidR="00B50050" w14:paraId="0F4EB374" w14:textId="77777777" w:rsidTr="00195548">
        <w:tc>
          <w:tcPr>
            <w:tcW w:w="3500" w:type="dxa"/>
          </w:tcPr>
          <w:p w14:paraId="64A78359" w14:textId="77777777" w:rsidR="00B50050" w:rsidRDefault="00B50050" w:rsidP="0088127C">
            <w:pPr>
              <w:pStyle w:val="OtherTableBody"/>
            </w:pPr>
            <w:r>
              <w:t>Baby Detained Indicator</w:t>
            </w:r>
          </w:p>
        </w:tc>
        <w:tc>
          <w:tcPr>
            <w:tcW w:w="700" w:type="dxa"/>
          </w:tcPr>
          <w:p w14:paraId="0966E539" w14:textId="77777777" w:rsidR="00B50050" w:rsidRDefault="00B50050" w:rsidP="0088127C">
            <w:pPr>
              <w:pStyle w:val="OtherTableBody"/>
            </w:pPr>
            <w:r>
              <w:t>00738</w:t>
            </w:r>
          </w:p>
        </w:tc>
        <w:tc>
          <w:tcPr>
            <w:tcW w:w="600" w:type="dxa"/>
          </w:tcPr>
          <w:p w14:paraId="4B7460CC" w14:textId="77777777" w:rsidR="00B50050" w:rsidRDefault="00B50050" w:rsidP="0088127C">
            <w:pPr>
              <w:pStyle w:val="OtherTableBody"/>
            </w:pPr>
            <w:r>
              <w:t>PV2</w:t>
            </w:r>
          </w:p>
        </w:tc>
        <w:tc>
          <w:tcPr>
            <w:tcW w:w="600" w:type="dxa"/>
          </w:tcPr>
          <w:p w14:paraId="4AB24894" w14:textId="77777777" w:rsidR="00B50050" w:rsidRDefault="00B50050" w:rsidP="0088127C">
            <w:pPr>
              <w:pStyle w:val="OtherTableBody"/>
            </w:pPr>
            <w:r>
              <w:t>37</w:t>
            </w:r>
          </w:p>
        </w:tc>
        <w:tc>
          <w:tcPr>
            <w:tcW w:w="600" w:type="dxa"/>
          </w:tcPr>
          <w:p w14:paraId="349720C5" w14:textId="77777777" w:rsidR="00B50050" w:rsidRDefault="00B50050" w:rsidP="0088127C">
            <w:pPr>
              <w:pStyle w:val="OtherTableBody"/>
            </w:pPr>
            <w:r>
              <w:t>1..1</w:t>
            </w:r>
          </w:p>
        </w:tc>
        <w:tc>
          <w:tcPr>
            <w:tcW w:w="600" w:type="dxa"/>
          </w:tcPr>
          <w:p w14:paraId="24D0F897" w14:textId="77777777" w:rsidR="00B50050" w:rsidRDefault="00B50050" w:rsidP="0088127C">
            <w:pPr>
              <w:pStyle w:val="OtherTableBody"/>
            </w:pPr>
          </w:p>
        </w:tc>
        <w:tc>
          <w:tcPr>
            <w:tcW w:w="600" w:type="dxa"/>
          </w:tcPr>
          <w:p w14:paraId="7FDD7638" w14:textId="77777777" w:rsidR="00B50050" w:rsidRDefault="00B50050" w:rsidP="0088127C">
            <w:pPr>
              <w:pStyle w:val="OtherTableBody"/>
            </w:pPr>
            <w:r>
              <w:t>ID</w:t>
            </w:r>
          </w:p>
        </w:tc>
        <w:tc>
          <w:tcPr>
            <w:tcW w:w="700" w:type="dxa"/>
          </w:tcPr>
          <w:p w14:paraId="6E0D397A" w14:textId="77777777" w:rsidR="00B50050" w:rsidRDefault="00B50050" w:rsidP="0088127C">
            <w:pPr>
              <w:pStyle w:val="OtherTableBody"/>
            </w:pPr>
          </w:p>
        </w:tc>
        <w:tc>
          <w:tcPr>
            <w:tcW w:w="600" w:type="dxa"/>
          </w:tcPr>
          <w:p w14:paraId="0C62F655" w14:textId="77777777" w:rsidR="00B50050" w:rsidRDefault="00B50050" w:rsidP="0088127C">
            <w:pPr>
              <w:pStyle w:val="OtherTableBody"/>
            </w:pPr>
            <w:r>
              <w:t>0136</w:t>
            </w:r>
          </w:p>
        </w:tc>
        <w:tc>
          <w:tcPr>
            <w:tcW w:w="900" w:type="dxa"/>
          </w:tcPr>
          <w:p w14:paraId="4B90DBD7" w14:textId="77777777" w:rsidR="00B50050" w:rsidRDefault="00B50050" w:rsidP="0088127C">
            <w:pPr>
              <w:pStyle w:val="OtherTableBody"/>
            </w:pPr>
            <w:r>
              <w:t>3.4.4.37</w:t>
            </w:r>
          </w:p>
        </w:tc>
      </w:tr>
      <w:tr w:rsidR="00B50050" w14:paraId="5ECD3BF7" w14:textId="77777777" w:rsidTr="00195548">
        <w:tc>
          <w:tcPr>
            <w:tcW w:w="3500" w:type="dxa"/>
          </w:tcPr>
          <w:p w14:paraId="594735A4" w14:textId="77777777" w:rsidR="00B50050" w:rsidRDefault="00B50050" w:rsidP="0088127C">
            <w:pPr>
              <w:pStyle w:val="OtherTableBody"/>
            </w:pPr>
            <w:r>
              <w:t>Backup Person ID</w:t>
            </w:r>
          </w:p>
        </w:tc>
        <w:tc>
          <w:tcPr>
            <w:tcW w:w="700" w:type="dxa"/>
          </w:tcPr>
          <w:p w14:paraId="1BE1BFE1" w14:textId="77777777" w:rsidR="00B50050" w:rsidRDefault="00B50050" w:rsidP="0088127C">
            <w:pPr>
              <w:pStyle w:val="OtherTableBody"/>
            </w:pPr>
            <w:r>
              <w:t>00682</w:t>
            </w:r>
          </w:p>
        </w:tc>
        <w:tc>
          <w:tcPr>
            <w:tcW w:w="600" w:type="dxa"/>
          </w:tcPr>
          <w:p w14:paraId="3E8AD269" w14:textId="77777777" w:rsidR="00B50050" w:rsidRDefault="00B50050" w:rsidP="0088127C">
            <w:pPr>
              <w:pStyle w:val="OtherTableBody"/>
            </w:pPr>
            <w:r>
              <w:t>STF</w:t>
            </w:r>
          </w:p>
        </w:tc>
        <w:tc>
          <w:tcPr>
            <w:tcW w:w="600" w:type="dxa"/>
          </w:tcPr>
          <w:p w14:paraId="6EB6DE68" w14:textId="77777777" w:rsidR="00B50050" w:rsidRDefault="00B50050" w:rsidP="0088127C">
            <w:pPr>
              <w:pStyle w:val="OtherTableBody"/>
            </w:pPr>
            <w:r>
              <w:t>14</w:t>
            </w:r>
          </w:p>
        </w:tc>
        <w:tc>
          <w:tcPr>
            <w:tcW w:w="600" w:type="dxa"/>
          </w:tcPr>
          <w:p w14:paraId="787F3AEE" w14:textId="77777777" w:rsidR="00B50050" w:rsidRDefault="00B50050" w:rsidP="0088127C">
            <w:pPr>
              <w:pStyle w:val="OtherTableBody"/>
            </w:pPr>
            <w:r>
              <w:t>..</w:t>
            </w:r>
          </w:p>
        </w:tc>
        <w:tc>
          <w:tcPr>
            <w:tcW w:w="600" w:type="dxa"/>
          </w:tcPr>
          <w:p w14:paraId="4404C61B" w14:textId="77777777" w:rsidR="00B50050" w:rsidRDefault="00B50050" w:rsidP="0088127C">
            <w:pPr>
              <w:pStyle w:val="OtherTableBody"/>
            </w:pPr>
          </w:p>
        </w:tc>
        <w:tc>
          <w:tcPr>
            <w:tcW w:w="600" w:type="dxa"/>
          </w:tcPr>
          <w:p w14:paraId="0630C737" w14:textId="77777777" w:rsidR="00B50050" w:rsidRDefault="00B50050" w:rsidP="0088127C">
            <w:pPr>
              <w:pStyle w:val="OtherTableBody"/>
            </w:pPr>
            <w:r>
              <w:t>CWE</w:t>
            </w:r>
          </w:p>
        </w:tc>
        <w:tc>
          <w:tcPr>
            <w:tcW w:w="700" w:type="dxa"/>
          </w:tcPr>
          <w:p w14:paraId="18572E73" w14:textId="77777777" w:rsidR="00B50050" w:rsidRDefault="00B50050" w:rsidP="0088127C">
            <w:pPr>
              <w:pStyle w:val="OtherTableBody"/>
            </w:pPr>
            <w:r>
              <w:t>Y</w:t>
            </w:r>
          </w:p>
        </w:tc>
        <w:tc>
          <w:tcPr>
            <w:tcW w:w="600" w:type="dxa"/>
          </w:tcPr>
          <w:p w14:paraId="639D9E5C" w14:textId="77777777" w:rsidR="00B50050" w:rsidRDefault="00B50050" w:rsidP="0088127C">
            <w:pPr>
              <w:pStyle w:val="OtherTableBody"/>
            </w:pPr>
          </w:p>
        </w:tc>
        <w:tc>
          <w:tcPr>
            <w:tcW w:w="900" w:type="dxa"/>
          </w:tcPr>
          <w:p w14:paraId="30D10C2F" w14:textId="77777777" w:rsidR="00B50050" w:rsidRDefault="00B50050" w:rsidP="0088127C">
            <w:pPr>
              <w:pStyle w:val="OtherTableBody"/>
            </w:pPr>
            <w:r>
              <w:t>15.4.8.14</w:t>
            </w:r>
          </w:p>
        </w:tc>
      </w:tr>
      <w:tr w:rsidR="00B50050" w14:paraId="0E00A7EA" w14:textId="77777777" w:rsidTr="00195548">
        <w:tc>
          <w:tcPr>
            <w:tcW w:w="3500" w:type="dxa"/>
          </w:tcPr>
          <w:p w14:paraId="02826B38" w14:textId="77777777" w:rsidR="00B50050" w:rsidRDefault="00B50050" w:rsidP="0088127C">
            <w:pPr>
              <w:pStyle w:val="OtherTableBody"/>
            </w:pPr>
            <w:r>
              <w:t>Bad Debt Agency Code</w:t>
            </w:r>
          </w:p>
        </w:tc>
        <w:tc>
          <w:tcPr>
            <w:tcW w:w="700" w:type="dxa"/>
          </w:tcPr>
          <w:p w14:paraId="6057F9D1" w14:textId="77777777" w:rsidR="00B50050" w:rsidRDefault="00B50050" w:rsidP="0088127C">
            <w:pPr>
              <w:pStyle w:val="OtherTableBody"/>
            </w:pPr>
            <w:r>
              <w:t>00161</w:t>
            </w:r>
          </w:p>
        </w:tc>
        <w:tc>
          <w:tcPr>
            <w:tcW w:w="600" w:type="dxa"/>
          </w:tcPr>
          <w:p w14:paraId="2A17A2CB" w14:textId="77777777" w:rsidR="00B50050" w:rsidRDefault="00B50050" w:rsidP="0088127C">
            <w:pPr>
              <w:pStyle w:val="OtherTableBody"/>
            </w:pPr>
            <w:r>
              <w:t>PV1</w:t>
            </w:r>
          </w:p>
        </w:tc>
        <w:tc>
          <w:tcPr>
            <w:tcW w:w="600" w:type="dxa"/>
          </w:tcPr>
          <w:p w14:paraId="67CD0462" w14:textId="77777777" w:rsidR="00B50050" w:rsidRDefault="00B50050" w:rsidP="0088127C">
            <w:pPr>
              <w:pStyle w:val="OtherTableBody"/>
            </w:pPr>
            <w:r>
              <w:t>31</w:t>
            </w:r>
          </w:p>
        </w:tc>
        <w:tc>
          <w:tcPr>
            <w:tcW w:w="600" w:type="dxa"/>
          </w:tcPr>
          <w:p w14:paraId="3F2E1E1C" w14:textId="77777777" w:rsidR="00B50050" w:rsidRDefault="00B50050" w:rsidP="0088127C">
            <w:pPr>
              <w:pStyle w:val="OtherTableBody"/>
            </w:pPr>
            <w:r>
              <w:t>..</w:t>
            </w:r>
          </w:p>
        </w:tc>
        <w:tc>
          <w:tcPr>
            <w:tcW w:w="600" w:type="dxa"/>
          </w:tcPr>
          <w:p w14:paraId="6745F156" w14:textId="77777777" w:rsidR="00B50050" w:rsidRDefault="00B50050" w:rsidP="0088127C">
            <w:pPr>
              <w:pStyle w:val="OtherTableBody"/>
            </w:pPr>
          </w:p>
        </w:tc>
        <w:tc>
          <w:tcPr>
            <w:tcW w:w="600" w:type="dxa"/>
          </w:tcPr>
          <w:p w14:paraId="01484FEE" w14:textId="77777777" w:rsidR="00B50050" w:rsidRDefault="00B50050" w:rsidP="0088127C">
            <w:pPr>
              <w:pStyle w:val="OtherTableBody"/>
            </w:pPr>
            <w:r>
              <w:t>CWE</w:t>
            </w:r>
          </w:p>
        </w:tc>
        <w:tc>
          <w:tcPr>
            <w:tcW w:w="700" w:type="dxa"/>
          </w:tcPr>
          <w:p w14:paraId="4E2F0F36" w14:textId="77777777" w:rsidR="00B50050" w:rsidRDefault="00B50050" w:rsidP="0088127C">
            <w:pPr>
              <w:pStyle w:val="OtherTableBody"/>
            </w:pPr>
          </w:p>
        </w:tc>
        <w:tc>
          <w:tcPr>
            <w:tcW w:w="600" w:type="dxa"/>
          </w:tcPr>
          <w:p w14:paraId="7E677BD5" w14:textId="77777777" w:rsidR="00B50050" w:rsidRDefault="00B50050" w:rsidP="0088127C">
            <w:pPr>
              <w:pStyle w:val="OtherTableBody"/>
            </w:pPr>
            <w:r>
              <w:t>0021</w:t>
            </w:r>
          </w:p>
        </w:tc>
        <w:tc>
          <w:tcPr>
            <w:tcW w:w="900" w:type="dxa"/>
          </w:tcPr>
          <w:p w14:paraId="6306914A" w14:textId="77777777" w:rsidR="00B50050" w:rsidRDefault="00B50050" w:rsidP="0088127C">
            <w:pPr>
              <w:pStyle w:val="OtherTableBody"/>
            </w:pPr>
            <w:r>
              <w:t>3.4.3.31</w:t>
            </w:r>
          </w:p>
        </w:tc>
      </w:tr>
      <w:tr w:rsidR="00B50050" w14:paraId="4465B47A" w14:textId="77777777" w:rsidTr="00195548">
        <w:tc>
          <w:tcPr>
            <w:tcW w:w="3500" w:type="dxa"/>
          </w:tcPr>
          <w:p w14:paraId="4A36824A" w14:textId="77777777" w:rsidR="00B50050" w:rsidRDefault="00B50050" w:rsidP="0088127C">
            <w:pPr>
              <w:pStyle w:val="OtherTableBody"/>
            </w:pPr>
            <w:r>
              <w:t>Bad Debt Recovery Amount</w:t>
            </w:r>
          </w:p>
        </w:tc>
        <w:tc>
          <w:tcPr>
            <w:tcW w:w="700" w:type="dxa"/>
          </w:tcPr>
          <w:p w14:paraId="28313942" w14:textId="77777777" w:rsidR="00B50050" w:rsidRDefault="00B50050" w:rsidP="0088127C">
            <w:pPr>
              <w:pStyle w:val="OtherTableBody"/>
            </w:pPr>
            <w:r>
              <w:t>00163</w:t>
            </w:r>
          </w:p>
        </w:tc>
        <w:tc>
          <w:tcPr>
            <w:tcW w:w="600" w:type="dxa"/>
          </w:tcPr>
          <w:p w14:paraId="036E73CB" w14:textId="77777777" w:rsidR="00B50050" w:rsidRDefault="00B50050" w:rsidP="0088127C">
            <w:pPr>
              <w:pStyle w:val="OtherTableBody"/>
            </w:pPr>
            <w:r>
              <w:t>PV1</w:t>
            </w:r>
          </w:p>
        </w:tc>
        <w:tc>
          <w:tcPr>
            <w:tcW w:w="600" w:type="dxa"/>
          </w:tcPr>
          <w:p w14:paraId="3F5CEBEB" w14:textId="77777777" w:rsidR="00B50050" w:rsidRDefault="00B50050" w:rsidP="0088127C">
            <w:pPr>
              <w:pStyle w:val="OtherTableBody"/>
            </w:pPr>
            <w:r>
              <w:t>33</w:t>
            </w:r>
          </w:p>
        </w:tc>
        <w:tc>
          <w:tcPr>
            <w:tcW w:w="600" w:type="dxa"/>
          </w:tcPr>
          <w:p w14:paraId="6AD3608C" w14:textId="77777777" w:rsidR="00B50050" w:rsidRDefault="00B50050" w:rsidP="0088127C">
            <w:pPr>
              <w:pStyle w:val="OtherTableBody"/>
            </w:pPr>
            <w:r>
              <w:t>..</w:t>
            </w:r>
          </w:p>
        </w:tc>
        <w:tc>
          <w:tcPr>
            <w:tcW w:w="600" w:type="dxa"/>
          </w:tcPr>
          <w:p w14:paraId="4A2BD451" w14:textId="77777777" w:rsidR="00B50050" w:rsidRDefault="00B50050" w:rsidP="0088127C">
            <w:pPr>
              <w:pStyle w:val="OtherTableBody"/>
            </w:pPr>
            <w:r>
              <w:t>12=</w:t>
            </w:r>
          </w:p>
        </w:tc>
        <w:tc>
          <w:tcPr>
            <w:tcW w:w="600" w:type="dxa"/>
          </w:tcPr>
          <w:p w14:paraId="0E7D1234" w14:textId="77777777" w:rsidR="00B50050" w:rsidRDefault="00B50050" w:rsidP="0088127C">
            <w:pPr>
              <w:pStyle w:val="OtherTableBody"/>
            </w:pPr>
            <w:r>
              <w:t>NM</w:t>
            </w:r>
          </w:p>
        </w:tc>
        <w:tc>
          <w:tcPr>
            <w:tcW w:w="700" w:type="dxa"/>
          </w:tcPr>
          <w:p w14:paraId="6F300225" w14:textId="77777777" w:rsidR="00B50050" w:rsidRDefault="00B50050" w:rsidP="0088127C">
            <w:pPr>
              <w:pStyle w:val="OtherTableBody"/>
            </w:pPr>
          </w:p>
        </w:tc>
        <w:tc>
          <w:tcPr>
            <w:tcW w:w="600" w:type="dxa"/>
          </w:tcPr>
          <w:p w14:paraId="1FCF3A8E" w14:textId="77777777" w:rsidR="00B50050" w:rsidRDefault="00B50050" w:rsidP="0088127C">
            <w:pPr>
              <w:pStyle w:val="OtherTableBody"/>
            </w:pPr>
          </w:p>
        </w:tc>
        <w:tc>
          <w:tcPr>
            <w:tcW w:w="900" w:type="dxa"/>
          </w:tcPr>
          <w:p w14:paraId="6C062FD3" w14:textId="77777777" w:rsidR="00B50050" w:rsidRDefault="00B50050" w:rsidP="0088127C">
            <w:pPr>
              <w:pStyle w:val="OtherTableBody"/>
            </w:pPr>
            <w:r>
              <w:t>3.4.3.33</w:t>
            </w:r>
          </w:p>
        </w:tc>
      </w:tr>
      <w:tr w:rsidR="00B50050" w14:paraId="765B6093" w14:textId="77777777" w:rsidTr="00195548">
        <w:tc>
          <w:tcPr>
            <w:tcW w:w="3500" w:type="dxa"/>
          </w:tcPr>
          <w:p w14:paraId="0CC98BDB" w14:textId="77777777" w:rsidR="00B50050" w:rsidRDefault="00B50050" w:rsidP="0088127C">
            <w:pPr>
              <w:pStyle w:val="OtherTableBody"/>
            </w:pPr>
            <w:r>
              <w:t>Bad Debt Transfer Amount</w:t>
            </w:r>
          </w:p>
        </w:tc>
        <w:tc>
          <w:tcPr>
            <w:tcW w:w="700" w:type="dxa"/>
          </w:tcPr>
          <w:p w14:paraId="2B071ABD" w14:textId="77777777" w:rsidR="00B50050" w:rsidRDefault="00B50050" w:rsidP="0088127C">
            <w:pPr>
              <w:pStyle w:val="OtherTableBody"/>
            </w:pPr>
            <w:r>
              <w:t>00162</w:t>
            </w:r>
          </w:p>
        </w:tc>
        <w:tc>
          <w:tcPr>
            <w:tcW w:w="600" w:type="dxa"/>
          </w:tcPr>
          <w:p w14:paraId="4A9997C1" w14:textId="77777777" w:rsidR="00B50050" w:rsidRDefault="00B50050" w:rsidP="0088127C">
            <w:pPr>
              <w:pStyle w:val="OtherTableBody"/>
            </w:pPr>
            <w:r>
              <w:t>PV1</w:t>
            </w:r>
          </w:p>
        </w:tc>
        <w:tc>
          <w:tcPr>
            <w:tcW w:w="600" w:type="dxa"/>
          </w:tcPr>
          <w:p w14:paraId="015FB1D1" w14:textId="77777777" w:rsidR="00B50050" w:rsidRDefault="00B50050" w:rsidP="0088127C">
            <w:pPr>
              <w:pStyle w:val="OtherTableBody"/>
            </w:pPr>
            <w:r>
              <w:t>32</w:t>
            </w:r>
          </w:p>
        </w:tc>
        <w:tc>
          <w:tcPr>
            <w:tcW w:w="600" w:type="dxa"/>
          </w:tcPr>
          <w:p w14:paraId="4F354537" w14:textId="77777777" w:rsidR="00B50050" w:rsidRDefault="00B50050" w:rsidP="0088127C">
            <w:pPr>
              <w:pStyle w:val="OtherTableBody"/>
            </w:pPr>
            <w:r>
              <w:t>..</w:t>
            </w:r>
          </w:p>
        </w:tc>
        <w:tc>
          <w:tcPr>
            <w:tcW w:w="600" w:type="dxa"/>
          </w:tcPr>
          <w:p w14:paraId="49AD21DA" w14:textId="77777777" w:rsidR="00B50050" w:rsidRDefault="00B50050" w:rsidP="0088127C">
            <w:pPr>
              <w:pStyle w:val="OtherTableBody"/>
            </w:pPr>
            <w:r>
              <w:t>12=</w:t>
            </w:r>
          </w:p>
        </w:tc>
        <w:tc>
          <w:tcPr>
            <w:tcW w:w="600" w:type="dxa"/>
          </w:tcPr>
          <w:p w14:paraId="11F88975" w14:textId="77777777" w:rsidR="00B50050" w:rsidRDefault="00B50050" w:rsidP="0088127C">
            <w:pPr>
              <w:pStyle w:val="OtherTableBody"/>
            </w:pPr>
            <w:r>
              <w:t>NM</w:t>
            </w:r>
          </w:p>
        </w:tc>
        <w:tc>
          <w:tcPr>
            <w:tcW w:w="700" w:type="dxa"/>
          </w:tcPr>
          <w:p w14:paraId="06BDF824" w14:textId="77777777" w:rsidR="00B50050" w:rsidRDefault="00B50050" w:rsidP="0088127C">
            <w:pPr>
              <w:pStyle w:val="OtherTableBody"/>
            </w:pPr>
          </w:p>
        </w:tc>
        <w:tc>
          <w:tcPr>
            <w:tcW w:w="600" w:type="dxa"/>
          </w:tcPr>
          <w:p w14:paraId="40E53E1E" w14:textId="77777777" w:rsidR="00B50050" w:rsidRDefault="00B50050" w:rsidP="0088127C">
            <w:pPr>
              <w:pStyle w:val="OtherTableBody"/>
            </w:pPr>
          </w:p>
        </w:tc>
        <w:tc>
          <w:tcPr>
            <w:tcW w:w="900" w:type="dxa"/>
          </w:tcPr>
          <w:p w14:paraId="358CD1DA" w14:textId="77777777" w:rsidR="00B50050" w:rsidRDefault="00B50050" w:rsidP="0088127C">
            <w:pPr>
              <w:pStyle w:val="OtherTableBody"/>
            </w:pPr>
            <w:r>
              <w:t>3.4.3.32</w:t>
            </w:r>
          </w:p>
        </w:tc>
      </w:tr>
      <w:tr w:rsidR="00B50050" w14:paraId="515F4014" w14:textId="77777777" w:rsidTr="00195548">
        <w:tc>
          <w:tcPr>
            <w:tcW w:w="3500" w:type="dxa"/>
          </w:tcPr>
          <w:p w14:paraId="2A94D313" w14:textId="77777777" w:rsidR="00B50050" w:rsidRDefault="00B50050" w:rsidP="0088127C">
            <w:pPr>
              <w:pStyle w:val="OtherTableBody"/>
            </w:pPr>
            <w:r>
              <w:t>Bar Code</w:t>
            </w:r>
          </w:p>
        </w:tc>
        <w:tc>
          <w:tcPr>
            <w:tcW w:w="700" w:type="dxa"/>
          </w:tcPr>
          <w:p w14:paraId="2A725A7E" w14:textId="77777777" w:rsidR="00B50050" w:rsidRDefault="00B50050" w:rsidP="0088127C">
            <w:pPr>
              <w:pStyle w:val="OtherTableBody"/>
            </w:pPr>
            <w:r>
              <w:t>02097</w:t>
            </w:r>
          </w:p>
        </w:tc>
        <w:tc>
          <w:tcPr>
            <w:tcW w:w="600" w:type="dxa"/>
          </w:tcPr>
          <w:p w14:paraId="00065E68" w14:textId="77777777" w:rsidR="00B50050" w:rsidRDefault="00B50050" w:rsidP="0088127C">
            <w:pPr>
              <w:pStyle w:val="OtherTableBody"/>
            </w:pPr>
            <w:r>
              <w:t>SLT</w:t>
            </w:r>
          </w:p>
        </w:tc>
        <w:tc>
          <w:tcPr>
            <w:tcW w:w="600" w:type="dxa"/>
          </w:tcPr>
          <w:p w14:paraId="0F606BF7" w14:textId="77777777" w:rsidR="00B50050" w:rsidRDefault="00B50050" w:rsidP="0088127C">
            <w:pPr>
              <w:pStyle w:val="OtherTableBody"/>
            </w:pPr>
            <w:r>
              <w:t>5</w:t>
            </w:r>
          </w:p>
        </w:tc>
        <w:tc>
          <w:tcPr>
            <w:tcW w:w="600" w:type="dxa"/>
          </w:tcPr>
          <w:p w14:paraId="011A8E58" w14:textId="77777777" w:rsidR="00B50050" w:rsidRDefault="00B50050" w:rsidP="0088127C">
            <w:pPr>
              <w:pStyle w:val="OtherTableBody"/>
            </w:pPr>
            <w:r>
              <w:t>..</w:t>
            </w:r>
          </w:p>
        </w:tc>
        <w:tc>
          <w:tcPr>
            <w:tcW w:w="600" w:type="dxa"/>
          </w:tcPr>
          <w:p w14:paraId="72D37C28" w14:textId="77777777" w:rsidR="00B50050" w:rsidRDefault="00B50050" w:rsidP="0088127C">
            <w:pPr>
              <w:pStyle w:val="OtherTableBody"/>
            </w:pPr>
            <w:r>
              <w:t>30=</w:t>
            </w:r>
          </w:p>
        </w:tc>
        <w:tc>
          <w:tcPr>
            <w:tcW w:w="600" w:type="dxa"/>
          </w:tcPr>
          <w:p w14:paraId="364F0F66" w14:textId="77777777" w:rsidR="00B50050" w:rsidRDefault="00B50050" w:rsidP="0088127C">
            <w:pPr>
              <w:pStyle w:val="OtherTableBody"/>
            </w:pPr>
            <w:r>
              <w:t>ST</w:t>
            </w:r>
          </w:p>
        </w:tc>
        <w:tc>
          <w:tcPr>
            <w:tcW w:w="700" w:type="dxa"/>
          </w:tcPr>
          <w:p w14:paraId="120E9B71" w14:textId="77777777" w:rsidR="00B50050" w:rsidRDefault="00B50050" w:rsidP="0088127C">
            <w:pPr>
              <w:pStyle w:val="OtherTableBody"/>
            </w:pPr>
          </w:p>
        </w:tc>
        <w:tc>
          <w:tcPr>
            <w:tcW w:w="600" w:type="dxa"/>
          </w:tcPr>
          <w:p w14:paraId="556DFA4B" w14:textId="77777777" w:rsidR="00B50050" w:rsidRDefault="00B50050" w:rsidP="0088127C">
            <w:pPr>
              <w:pStyle w:val="OtherTableBody"/>
            </w:pPr>
          </w:p>
        </w:tc>
        <w:tc>
          <w:tcPr>
            <w:tcW w:w="900" w:type="dxa"/>
          </w:tcPr>
          <w:p w14:paraId="7727EA95" w14:textId="77777777" w:rsidR="00B50050" w:rsidRDefault="00B50050" w:rsidP="0088127C">
            <w:pPr>
              <w:pStyle w:val="OtherTableBody"/>
            </w:pPr>
            <w:r>
              <w:t>17.7.2.5</w:t>
            </w:r>
          </w:p>
        </w:tc>
      </w:tr>
      <w:tr w:rsidR="00B50050" w14:paraId="5A04B7B2" w14:textId="77777777" w:rsidTr="00195548">
        <w:tc>
          <w:tcPr>
            <w:tcW w:w="3500" w:type="dxa"/>
          </w:tcPr>
          <w:p w14:paraId="4E2A131C" w14:textId="77777777" w:rsidR="00B50050" w:rsidRDefault="00B50050" w:rsidP="0088127C">
            <w:pPr>
              <w:pStyle w:val="OtherTableBody"/>
            </w:pPr>
            <w:r>
              <w:t>Barrier Delta</w:t>
            </w:r>
          </w:p>
        </w:tc>
        <w:tc>
          <w:tcPr>
            <w:tcW w:w="700" w:type="dxa"/>
          </w:tcPr>
          <w:p w14:paraId="3F2BFCD4" w14:textId="77777777" w:rsidR="00B50050" w:rsidRDefault="00B50050" w:rsidP="0088127C">
            <w:pPr>
              <w:pStyle w:val="OtherTableBody"/>
            </w:pPr>
            <w:r>
              <w:t>01345</w:t>
            </w:r>
          </w:p>
        </w:tc>
        <w:tc>
          <w:tcPr>
            <w:tcW w:w="600" w:type="dxa"/>
          </w:tcPr>
          <w:p w14:paraId="158F1AD3" w14:textId="77777777" w:rsidR="00B50050" w:rsidRDefault="00B50050" w:rsidP="0088127C">
            <w:pPr>
              <w:pStyle w:val="OtherTableBody"/>
            </w:pPr>
            <w:r>
              <w:t>SAC</w:t>
            </w:r>
          </w:p>
        </w:tc>
        <w:tc>
          <w:tcPr>
            <w:tcW w:w="600" w:type="dxa"/>
          </w:tcPr>
          <w:p w14:paraId="2E04C0E8" w14:textId="77777777" w:rsidR="00B50050" w:rsidRDefault="00B50050" w:rsidP="0088127C">
            <w:pPr>
              <w:pStyle w:val="OtherTableBody"/>
            </w:pPr>
            <w:r>
              <w:t>18</w:t>
            </w:r>
          </w:p>
        </w:tc>
        <w:tc>
          <w:tcPr>
            <w:tcW w:w="600" w:type="dxa"/>
          </w:tcPr>
          <w:p w14:paraId="07695D3A" w14:textId="77777777" w:rsidR="00B50050" w:rsidRDefault="00B50050" w:rsidP="0088127C">
            <w:pPr>
              <w:pStyle w:val="OtherTableBody"/>
            </w:pPr>
            <w:r>
              <w:t>..</w:t>
            </w:r>
          </w:p>
        </w:tc>
        <w:tc>
          <w:tcPr>
            <w:tcW w:w="600" w:type="dxa"/>
          </w:tcPr>
          <w:p w14:paraId="702A1E7C" w14:textId="77777777" w:rsidR="00B50050" w:rsidRDefault="00B50050" w:rsidP="0088127C">
            <w:pPr>
              <w:pStyle w:val="OtherTableBody"/>
            </w:pPr>
            <w:r>
              <w:t>10#</w:t>
            </w:r>
          </w:p>
        </w:tc>
        <w:tc>
          <w:tcPr>
            <w:tcW w:w="600" w:type="dxa"/>
          </w:tcPr>
          <w:p w14:paraId="1AE05F87" w14:textId="77777777" w:rsidR="00B50050" w:rsidRDefault="00B50050" w:rsidP="0088127C">
            <w:pPr>
              <w:pStyle w:val="OtherTableBody"/>
            </w:pPr>
            <w:r>
              <w:t>NM</w:t>
            </w:r>
          </w:p>
        </w:tc>
        <w:tc>
          <w:tcPr>
            <w:tcW w:w="700" w:type="dxa"/>
          </w:tcPr>
          <w:p w14:paraId="2CBD87D9" w14:textId="77777777" w:rsidR="00B50050" w:rsidRDefault="00B50050" w:rsidP="0088127C">
            <w:pPr>
              <w:pStyle w:val="OtherTableBody"/>
            </w:pPr>
          </w:p>
        </w:tc>
        <w:tc>
          <w:tcPr>
            <w:tcW w:w="600" w:type="dxa"/>
          </w:tcPr>
          <w:p w14:paraId="7E116672" w14:textId="77777777" w:rsidR="00B50050" w:rsidRDefault="00B50050" w:rsidP="0088127C">
            <w:pPr>
              <w:pStyle w:val="OtherTableBody"/>
            </w:pPr>
          </w:p>
        </w:tc>
        <w:tc>
          <w:tcPr>
            <w:tcW w:w="900" w:type="dxa"/>
          </w:tcPr>
          <w:p w14:paraId="7C9422B7" w14:textId="77777777" w:rsidR="00B50050" w:rsidRDefault="00B50050" w:rsidP="0088127C">
            <w:pPr>
              <w:pStyle w:val="OtherTableBody"/>
            </w:pPr>
            <w:r>
              <w:t>13.4.3.18</w:t>
            </w:r>
          </w:p>
        </w:tc>
      </w:tr>
      <w:tr w:rsidR="00B50050" w14:paraId="50ADCF5A" w14:textId="77777777" w:rsidTr="00195548">
        <w:tc>
          <w:tcPr>
            <w:tcW w:w="3500" w:type="dxa"/>
          </w:tcPr>
          <w:p w14:paraId="02081331" w14:textId="77777777" w:rsidR="00B50050" w:rsidRDefault="00B50050" w:rsidP="0088127C">
            <w:pPr>
              <w:pStyle w:val="OtherTableBody"/>
            </w:pPr>
            <w:r>
              <w:t>Basic Charge</w:t>
            </w:r>
          </w:p>
        </w:tc>
        <w:tc>
          <w:tcPr>
            <w:tcW w:w="700" w:type="dxa"/>
          </w:tcPr>
          <w:p w14:paraId="0AD4E505" w14:textId="77777777" w:rsidR="00B50050" w:rsidRDefault="00B50050" w:rsidP="0088127C">
            <w:pPr>
              <w:pStyle w:val="OtherTableBody"/>
            </w:pPr>
            <w:r>
              <w:t>02165</w:t>
            </w:r>
          </w:p>
        </w:tc>
        <w:tc>
          <w:tcPr>
            <w:tcW w:w="600" w:type="dxa"/>
          </w:tcPr>
          <w:p w14:paraId="2462965C" w14:textId="77777777" w:rsidR="00B50050" w:rsidRDefault="00B50050" w:rsidP="0088127C">
            <w:pPr>
              <w:pStyle w:val="OtherTableBody"/>
            </w:pPr>
            <w:r>
              <w:t>DRG</w:t>
            </w:r>
          </w:p>
        </w:tc>
        <w:tc>
          <w:tcPr>
            <w:tcW w:w="600" w:type="dxa"/>
          </w:tcPr>
          <w:p w14:paraId="752F11F7" w14:textId="77777777" w:rsidR="00B50050" w:rsidRDefault="00B50050" w:rsidP="0088127C">
            <w:pPr>
              <w:pStyle w:val="OtherTableBody"/>
            </w:pPr>
            <w:r>
              <w:t>22</w:t>
            </w:r>
          </w:p>
        </w:tc>
        <w:tc>
          <w:tcPr>
            <w:tcW w:w="600" w:type="dxa"/>
          </w:tcPr>
          <w:p w14:paraId="29D1176C" w14:textId="77777777" w:rsidR="00B50050" w:rsidRDefault="00B50050" w:rsidP="0088127C">
            <w:pPr>
              <w:pStyle w:val="OtherTableBody"/>
            </w:pPr>
            <w:r>
              <w:t>..</w:t>
            </w:r>
          </w:p>
        </w:tc>
        <w:tc>
          <w:tcPr>
            <w:tcW w:w="600" w:type="dxa"/>
          </w:tcPr>
          <w:p w14:paraId="557C4EA5" w14:textId="77777777" w:rsidR="00B50050" w:rsidRDefault="00B50050" w:rsidP="0088127C">
            <w:pPr>
              <w:pStyle w:val="OtherTableBody"/>
            </w:pPr>
          </w:p>
        </w:tc>
        <w:tc>
          <w:tcPr>
            <w:tcW w:w="600" w:type="dxa"/>
          </w:tcPr>
          <w:p w14:paraId="1CE1E390" w14:textId="77777777" w:rsidR="00B50050" w:rsidRDefault="00B50050" w:rsidP="0088127C">
            <w:pPr>
              <w:pStyle w:val="OtherTableBody"/>
            </w:pPr>
            <w:r>
              <w:t>MO</w:t>
            </w:r>
          </w:p>
        </w:tc>
        <w:tc>
          <w:tcPr>
            <w:tcW w:w="700" w:type="dxa"/>
          </w:tcPr>
          <w:p w14:paraId="20E3DA10" w14:textId="77777777" w:rsidR="00B50050" w:rsidRDefault="00B50050" w:rsidP="0088127C">
            <w:pPr>
              <w:pStyle w:val="OtherTableBody"/>
            </w:pPr>
          </w:p>
        </w:tc>
        <w:tc>
          <w:tcPr>
            <w:tcW w:w="600" w:type="dxa"/>
          </w:tcPr>
          <w:p w14:paraId="60316DFA" w14:textId="77777777" w:rsidR="00B50050" w:rsidRDefault="00B50050" w:rsidP="0088127C">
            <w:pPr>
              <w:pStyle w:val="OtherTableBody"/>
            </w:pPr>
          </w:p>
        </w:tc>
        <w:tc>
          <w:tcPr>
            <w:tcW w:w="900" w:type="dxa"/>
          </w:tcPr>
          <w:p w14:paraId="63550BAD" w14:textId="77777777" w:rsidR="00B50050" w:rsidRDefault="00B50050" w:rsidP="0088127C">
            <w:pPr>
              <w:pStyle w:val="OtherTableBody"/>
            </w:pPr>
            <w:r>
              <w:t>6.5.3.22</w:t>
            </w:r>
          </w:p>
        </w:tc>
      </w:tr>
      <w:tr w:rsidR="00B50050" w14:paraId="4B45C687" w14:textId="77777777" w:rsidTr="00195548">
        <w:tc>
          <w:tcPr>
            <w:tcW w:w="3500" w:type="dxa"/>
          </w:tcPr>
          <w:p w14:paraId="36F891ED" w14:textId="77777777" w:rsidR="00B50050" w:rsidRDefault="00B50050" w:rsidP="0088127C">
            <w:pPr>
              <w:pStyle w:val="OtherTableBody"/>
            </w:pPr>
            <w:r>
              <w:t>Basic Constraint</w:t>
            </w:r>
          </w:p>
        </w:tc>
        <w:tc>
          <w:tcPr>
            <w:tcW w:w="700" w:type="dxa"/>
          </w:tcPr>
          <w:p w14:paraId="79030FF4" w14:textId="77777777" w:rsidR="00B50050" w:rsidRDefault="00B50050" w:rsidP="0088127C">
            <w:pPr>
              <w:pStyle w:val="OtherTableBody"/>
            </w:pPr>
            <w:r>
              <w:t>01871</w:t>
            </w:r>
          </w:p>
        </w:tc>
        <w:tc>
          <w:tcPr>
            <w:tcW w:w="600" w:type="dxa"/>
          </w:tcPr>
          <w:p w14:paraId="05880233" w14:textId="77777777" w:rsidR="00B50050" w:rsidRDefault="00B50050" w:rsidP="0088127C">
            <w:pPr>
              <w:pStyle w:val="OtherTableBody"/>
            </w:pPr>
            <w:r>
              <w:t>CER</w:t>
            </w:r>
          </w:p>
        </w:tc>
        <w:tc>
          <w:tcPr>
            <w:tcW w:w="600" w:type="dxa"/>
          </w:tcPr>
          <w:p w14:paraId="4DC90A0F" w14:textId="77777777" w:rsidR="00B50050" w:rsidRDefault="00B50050" w:rsidP="0088127C">
            <w:pPr>
              <w:pStyle w:val="OtherTableBody"/>
            </w:pPr>
            <w:r>
              <w:t>17</w:t>
            </w:r>
          </w:p>
        </w:tc>
        <w:tc>
          <w:tcPr>
            <w:tcW w:w="600" w:type="dxa"/>
          </w:tcPr>
          <w:p w14:paraId="3493CFBF" w14:textId="77777777" w:rsidR="00B50050" w:rsidRDefault="00B50050" w:rsidP="0088127C">
            <w:pPr>
              <w:pStyle w:val="OtherTableBody"/>
            </w:pPr>
            <w:r>
              <w:t>1..1</w:t>
            </w:r>
          </w:p>
        </w:tc>
        <w:tc>
          <w:tcPr>
            <w:tcW w:w="600" w:type="dxa"/>
          </w:tcPr>
          <w:p w14:paraId="25959440" w14:textId="77777777" w:rsidR="00B50050" w:rsidRDefault="00B50050" w:rsidP="0088127C">
            <w:pPr>
              <w:pStyle w:val="OtherTableBody"/>
            </w:pPr>
          </w:p>
        </w:tc>
        <w:tc>
          <w:tcPr>
            <w:tcW w:w="600" w:type="dxa"/>
          </w:tcPr>
          <w:p w14:paraId="76652820" w14:textId="77777777" w:rsidR="00B50050" w:rsidRDefault="00B50050" w:rsidP="0088127C">
            <w:pPr>
              <w:pStyle w:val="OtherTableBody"/>
            </w:pPr>
            <w:r>
              <w:t>ID</w:t>
            </w:r>
          </w:p>
        </w:tc>
        <w:tc>
          <w:tcPr>
            <w:tcW w:w="700" w:type="dxa"/>
          </w:tcPr>
          <w:p w14:paraId="21C13B67" w14:textId="77777777" w:rsidR="00B50050" w:rsidRDefault="00B50050" w:rsidP="0088127C">
            <w:pPr>
              <w:pStyle w:val="OtherTableBody"/>
            </w:pPr>
          </w:p>
        </w:tc>
        <w:tc>
          <w:tcPr>
            <w:tcW w:w="600" w:type="dxa"/>
          </w:tcPr>
          <w:p w14:paraId="0D10A7ED" w14:textId="77777777" w:rsidR="00B50050" w:rsidRDefault="00B50050" w:rsidP="0088127C">
            <w:pPr>
              <w:pStyle w:val="OtherTableBody"/>
            </w:pPr>
            <w:r>
              <w:t>0136</w:t>
            </w:r>
          </w:p>
        </w:tc>
        <w:tc>
          <w:tcPr>
            <w:tcW w:w="900" w:type="dxa"/>
          </w:tcPr>
          <w:p w14:paraId="5306E9D7" w14:textId="77777777" w:rsidR="00B50050" w:rsidRDefault="00B50050" w:rsidP="0088127C">
            <w:pPr>
              <w:pStyle w:val="OtherTableBody"/>
            </w:pPr>
            <w:r>
              <w:t>15.4.2.17</w:t>
            </w:r>
          </w:p>
        </w:tc>
      </w:tr>
      <w:tr w:rsidR="00B50050" w14:paraId="45FD2C52" w14:textId="77777777" w:rsidTr="00195548">
        <w:tc>
          <w:tcPr>
            <w:tcW w:w="3500" w:type="dxa"/>
          </w:tcPr>
          <w:p w14:paraId="4EDE18AF" w14:textId="77777777" w:rsidR="00B50050" w:rsidRDefault="00B50050" w:rsidP="0088127C">
            <w:pPr>
              <w:pStyle w:val="OtherTableBody"/>
            </w:pPr>
            <w:r>
              <w:t>Batch Comment</w:t>
            </w:r>
          </w:p>
        </w:tc>
        <w:tc>
          <w:tcPr>
            <w:tcW w:w="700" w:type="dxa"/>
          </w:tcPr>
          <w:p w14:paraId="3965E424" w14:textId="77777777" w:rsidR="00B50050" w:rsidRDefault="00B50050" w:rsidP="0088127C">
            <w:pPr>
              <w:pStyle w:val="OtherTableBody"/>
            </w:pPr>
            <w:r>
              <w:t>00090</w:t>
            </w:r>
          </w:p>
        </w:tc>
        <w:tc>
          <w:tcPr>
            <w:tcW w:w="600" w:type="dxa"/>
          </w:tcPr>
          <w:p w14:paraId="14EE0881" w14:textId="77777777" w:rsidR="00B50050" w:rsidRDefault="00B50050" w:rsidP="0088127C">
            <w:pPr>
              <w:pStyle w:val="OtherTableBody"/>
            </w:pPr>
            <w:r>
              <w:t>BHS</w:t>
            </w:r>
          </w:p>
        </w:tc>
        <w:tc>
          <w:tcPr>
            <w:tcW w:w="600" w:type="dxa"/>
          </w:tcPr>
          <w:p w14:paraId="0AC90506" w14:textId="77777777" w:rsidR="00B50050" w:rsidRDefault="00B50050" w:rsidP="0088127C">
            <w:pPr>
              <w:pStyle w:val="OtherTableBody"/>
            </w:pPr>
            <w:r>
              <w:t>10</w:t>
            </w:r>
          </w:p>
        </w:tc>
        <w:tc>
          <w:tcPr>
            <w:tcW w:w="600" w:type="dxa"/>
          </w:tcPr>
          <w:p w14:paraId="5CD26795" w14:textId="77777777" w:rsidR="00B50050" w:rsidRDefault="00B50050" w:rsidP="0088127C">
            <w:pPr>
              <w:pStyle w:val="OtherTableBody"/>
            </w:pPr>
            <w:r>
              <w:t>..</w:t>
            </w:r>
          </w:p>
        </w:tc>
        <w:tc>
          <w:tcPr>
            <w:tcW w:w="600" w:type="dxa"/>
          </w:tcPr>
          <w:p w14:paraId="0EDCA602" w14:textId="77777777" w:rsidR="00B50050" w:rsidRDefault="00B50050" w:rsidP="0088127C">
            <w:pPr>
              <w:pStyle w:val="OtherTableBody"/>
            </w:pPr>
            <w:r>
              <w:t>80#</w:t>
            </w:r>
          </w:p>
        </w:tc>
        <w:tc>
          <w:tcPr>
            <w:tcW w:w="600" w:type="dxa"/>
          </w:tcPr>
          <w:p w14:paraId="41D95D43" w14:textId="77777777" w:rsidR="00B50050" w:rsidRDefault="00B50050" w:rsidP="0088127C">
            <w:pPr>
              <w:pStyle w:val="OtherTableBody"/>
            </w:pPr>
            <w:r>
              <w:t>ST</w:t>
            </w:r>
          </w:p>
        </w:tc>
        <w:tc>
          <w:tcPr>
            <w:tcW w:w="700" w:type="dxa"/>
          </w:tcPr>
          <w:p w14:paraId="4ADBB891" w14:textId="77777777" w:rsidR="00B50050" w:rsidRDefault="00B50050" w:rsidP="0088127C">
            <w:pPr>
              <w:pStyle w:val="OtherTableBody"/>
            </w:pPr>
          </w:p>
        </w:tc>
        <w:tc>
          <w:tcPr>
            <w:tcW w:w="600" w:type="dxa"/>
          </w:tcPr>
          <w:p w14:paraId="6A447BB9" w14:textId="77777777" w:rsidR="00B50050" w:rsidRDefault="00B50050" w:rsidP="0088127C">
            <w:pPr>
              <w:pStyle w:val="OtherTableBody"/>
            </w:pPr>
          </w:p>
        </w:tc>
        <w:tc>
          <w:tcPr>
            <w:tcW w:w="900" w:type="dxa"/>
          </w:tcPr>
          <w:p w14:paraId="604B5B5F" w14:textId="77777777" w:rsidR="00B50050" w:rsidRDefault="00B50050" w:rsidP="0088127C">
            <w:pPr>
              <w:pStyle w:val="OtherTableBody"/>
            </w:pPr>
            <w:r>
              <w:t>2.14.2.10</w:t>
            </w:r>
          </w:p>
        </w:tc>
      </w:tr>
      <w:tr w:rsidR="00B50050" w14:paraId="259311DE" w14:textId="77777777" w:rsidTr="00195548">
        <w:tc>
          <w:tcPr>
            <w:tcW w:w="3500" w:type="dxa"/>
          </w:tcPr>
          <w:p w14:paraId="1C9A1358" w14:textId="77777777" w:rsidR="00B50050" w:rsidRDefault="00B50050" w:rsidP="0088127C">
            <w:pPr>
              <w:pStyle w:val="OtherTableBody"/>
            </w:pPr>
            <w:r>
              <w:t>Batch Comment</w:t>
            </w:r>
          </w:p>
        </w:tc>
        <w:tc>
          <w:tcPr>
            <w:tcW w:w="700" w:type="dxa"/>
          </w:tcPr>
          <w:p w14:paraId="5DE4CA5E" w14:textId="77777777" w:rsidR="00B50050" w:rsidRDefault="00B50050" w:rsidP="0088127C">
            <w:pPr>
              <w:pStyle w:val="OtherTableBody"/>
            </w:pPr>
            <w:r>
              <w:t>00090</w:t>
            </w:r>
          </w:p>
        </w:tc>
        <w:tc>
          <w:tcPr>
            <w:tcW w:w="600" w:type="dxa"/>
          </w:tcPr>
          <w:p w14:paraId="2D346937" w14:textId="77777777" w:rsidR="00B50050" w:rsidRDefault="00B50050" w:rsidP="0088127C">
            <w:pPr>
              <w:pStyle w:val="OtherTableBody"/>
            </w:pPr>
            <w:r>
              <w:t>BTS</w:t>
            </w:r>
          </w:p>
        </w:tc>
        <w:tc>
          <w:tcPr>
            <w:tcW w:w="600" w:type="dxa"/>
          </w:tcPr>
          <w:p w14:paraId="4EB5407E" w14:textId="77777777" w:rsidR="00B50050" w:rsidRDefault="00B50050" w:rsidP="0088127C">
            <w:pPr>
              <w:pStyle w:val="OtherTableBody"/>
            </w:pPr>
            <w:r>
              <w:t>2</w:t>
            </w:r>
          </w:p>
        </w:tc>
        <w:tc>
          <w:tcPr>
            <w:tcW w:w="600" w:type="dxa"/>
          </w:tcPr>
          <w:p w14:paraId="1A77EFA0" w14:textId="77777777" w:rsidR="00B50050" w:rsidRDefault="00B50050" w:rsidP="0088127C">
            <w:pPr>
              <w:pStyle w:val="OtherTableBody"/>
            </w:pPr>
            <w:r>
              <w:t>..</w:t>
            </w:r>
          </w:p>
        </w:tc>
        <w:tc>
          <w:tcPr>
            <w:tcW w:w="600" w:type="dxa"/>
          </w:tcPr>
          <w:p w14:paraId="06309C67" w14:textId="77777777" w:rsidR="00B50050" w:rsidRDefault="00B50050" w:rsidP="0088127C">
            <w:pPr>
              <w:pStyle w:val="OtherTableBody"/>
            </w:pPr>
            <w:r>
              <w:t>80#</w:t>
            </w:r>
          </w:p>
        </w:tc>
        <w:tc>
          <w:tcPr>
            <w:tcW w:w="600" w:type="dxa"/>
          </w:tcPr>
          <w:p w14:paraId="11ECD5A4" w14:textId="77777777" w:rsidR="00B50050" w:rsidRDefault="00B50050" w:rsidP="0088127C">
            <w:pPr>
              <w:pStyle w:val="OtherTableBody"/>
            </w:pPr>
            <w:r>
              <w:t>ST</w:t>
            </w:r>
          </w:p>
        </w:tc>
        <w:tc>
          <w:tcPr>
            <w:tcW w:w="700" w:type="dxa"/>
          </w:tcPr>
          <w:p w14:paraId="45CCAD39" w14:textId="77777777" w:rsidR="00B50050" w:rsidRDefault="00B50050" w:rsidP="0088127C">
            <w:pPr>
              <w:pStyle w:val="OtherTableBody"/>
            </w:pPr>
          </w:p>
        </w:tc>
        <w:tc>
          <w:tcPr>
            <w:tcW w:w="600" w:type="dxa"/>
          </w:tcPr>
          <w:p w14:paraId="581E49D5" w14:textId="77777777" w:rsidR="00B50050" w:rsidRDefault="00B50050" w:rsidP="0088127C">
            <w:pPr>
              <w:pStyle w:val="OtherTableBody"/>
            </w:pPr>
          </w:p>
        </w:tc>
        <w:tc>
          <w:tcPr>
            <w:tcW w:w="900" w:type="dxa"/>
          </w:tcPr>
          <w:p w14:paraId="1D036053" w14:textId="77777777" w:rsidR="00B50050" w:rsidRDefault="00B50050" w:rsidP="0088127C">
            <w:pPr>
              <w:pStyle w:val="OtherTableBody"/>
            </w:pPr>
            <w:r>
              <w:t>2.14.3.2</w:t>
            </w:r>
          </w:p>
        </w:tc>
      </w:tr>
      <w:tr w:rsidR="00B50050" w14:paraId="3F2916E7" w14:textId="77777777" w:rsidTr="00195548">
        <w:tc>
          <w:tcPr>
            <w:tcW w:w="3500" w:type="dxa"/>
          </w:tcPr>
          <w:p w14:paraId="16213097" w14:textId="77777777" w:rsidR="00B50050" w:rsidRDefault="00B50050" w:rsidP="0088127C">
            <w:pPr>
              <w:pStyle w:val="OtherTableBody"/>
            </w:pPr>
            <w:r>
              <w:t>Batch Control ID</w:t>
            </w:r>
          </w:p>
        </w:tc>
        <w:tc>
          <w:tcPr>
            <w:tcW w:w="700" w:type="dxa"/>
          </w:tcPr>
          <w:p w14:paraId="1251DA83" w14:textId="77777777" w:rsidR="00B50050" w:rsidRDefault="00B50050" w:rsidP="0088127C">
            <w:pPr>
              <w:pStyle w:val="OtherTableBody"/>
            </w:pPr>
            <w:r>
              <w:t>00091</w:t>
            </w:r>
          </w:p>
        </w:tc>
        <w:tc>
          <w:tcPr>
            <w:tcW w:w="600" w:type="dxa"/>
          </w:tcPr>
          <w:p w14:paraId="69389C45" w14:textId="77777777" w:rsidR="00B50050" w:rsidRDefault="00B50050" w:rsidP="0088127C">
            <w:pPr>
              <w:pStyle w:val="OtherTableBody"/>
            </w:pPr>
            <w:r>
              <w:t>BHS</w:t>
            </w:r>
          </w:p>
        </w:tc>
        <w:tc>
          <w:tcPr>
            <w:tcW w:w="600" w:type="dxa"/>
          </w:tcPr>
          <w:p w14:paraId="3BCFE440" w14:textId="77777777" w:rsidR="00B50050" w:rsidRDefault="00B50050" w:rsidP="0088127C">
            <w:pPr>
              <w:pStyle w:val="OtherTableBody"/>
            </w:pPr>
            <w:r>
              <w:t>11</w:t>
            </w:r>
          </w:p>
        </w:tc>
        <w:tc>
          <w:tcPr>
            <w:tcW w:w="600" w:type="dxa"/>
          </w:tcPr>
          <w:p w14:paraId="31743548" w14:textId="77777777" w:rsidR="00B50050" w:rsidRDefault="00B50050" w:rsidP="0088127C">
            <w:pPr>
              <w:pStyle w:val="OtherTableBody"/>
            </w:pPr>
            <w:r>
              <w:t>..</w:t>
            </w:r>
          </w:p>
        </w:tc>
        <w:tc>
          <w:tcPr>
            <w:tcW w:w="600" w:type="dxa"/>
          </w:tcPr>
          <w:p w14:paraId="522CD050" w14:textId="77777777" w:rsidR="00B50050" w:rsidRDefault="00B50050" w:rsidP="0088127C">
            <w:pPr>
              <w:pStyle w:val="OtherTableBody"/>
            </w:pPr>
            <w:r>
              <w:t>20=</w:t>
            </w:r>
          </w:p>
        </w:tc>
        <w:tc>
          <w:tcPr>
            <w:tcW w:w="600" w:type="dxa"/>
          </w:tcPr>
          <w:p w14:paraId="1C408001" w14:textId="77777777" w:rsidR="00B50050" w:rsidRDefault="00B50050" w:rsidP="0088127C">
            <w:pPr>
              <w:pStyle w:val="OtherTableBody"/>
            </w:pPr>
            <w:r>
              <w:t>ST</w:t>
            </w:r>
          </w:p>
        </w:tc>
        <w:tc>
          <w:tcPr>
            <w:tcW w:w="700" w:type="dxa"/>
          </w:tcPr>
          <w:p w14:paraId="717B7243" w14:textId="77777777" w:rsidR="00B50050" w:rsidRDefault="00B50050" w:rsidP="0088127C">
            <w:pPr>
              <w:pStyle w:val="OtherTableBody"/>
            </w:pPr>
          </w:p>
        </w:tc>
        <w:tc>
          <w:tcPr>
            <w:tcW w:w="600" w:type="dxa"/>
          </w:tcPr>
          <w:p w14:paraId="27DB749E" w14:textId="77777777" w:rsidR="00B50050" w:rsidRDefault="00B50050" w:rsidP="0088127C">
            <w:pPr>
              <w:pStyle w:val="OtherTableBody"/>
            </w:pPr>
          </w:p>
        </w:tc>
        <w:tc>
          <w:tcPr>
            <w:tcW w:w="900" w:type="dxa"/>
          </w:tcPr>
          <w:p w14:paraId="2915AA0A" w14:textId="77777777" w:rsidR="00B50050" w:rsidRDefault="00B50050" w:rsidP="0088127C">
            <w:pPr>
              <w:pStyle w:val="OtherTableBody"/>
            </w:pPr>
            <w:r>
              <w:t>2.14.2.11</w:t>
            </w:r>
          </w:p>
        </w:tc>
      </w:tr>
      <w:tr w:rsidR="00B50050" w14:paraId="27A16A45" w14:textId="77777777" w:rsidTr="00195548">
        <w:tc>
          <w:tcPr>
            <w:tcW w:w="3500" w:type="dxa"/>
          </w:tcPr>
          <w:p w14:paraId="26606A85" w14:textId="77777777" w:rsidR="00B50050" w:rsidRDefault="00B50050" w:rsidP="0088127C">
            <w:pPr>
              <w:pStyle w:val="OtherTableBody"/>
            </w:pPr>
            <w:r>
              <w:lastRenderedPageBreak/>
              <w:t>Batch Creation Date/Time</w:t>
            </w:r>
          </w:p>
        </w:tc>
        <w:tc>
          <w:tcPr>
            <w:tcW w:w="700" w:type="dxa"/>
          </w:tcPr>
          <w:p w14:paraId="5BE3388C" w14:textId="77777777" w:rsidR="00B50050" w:rsidRDefault="00B50050" w:rsidP="0088127C">
            <w:pPr>
              <w:pStyle w:val="OtherTableBody"/>
            </w:pPr>
            <w:r>
              <w:t>00087</w:t>
            </w:r>
          </w:p>
        </w:tc>
        <w:tc>
          <w:tcPr>
            <w:tcW w:w="600" w:type="dxa"/>
          </w:tcPr>
          <w:p w14:paraId="36FD3098" w14:textId="77777777" w:rsidR="00B50050" w:rsidRDefault="00B50050" w:rsidP="0088127C">
            <w:pPr>
              <w:pStyle w:val="OtherTableBody"/>
            </w:pPr>
            <w:r>
              <w:t>BHS</w:t>
            </w:r>
          </w:p>
        </w:tc>
        <w:tc>
          <w:tcPr>
            <w:tcW w:w="600" w:type="dxa"/>
          </w:tcPr>
          <w:p w14:paraId="2A3E19FA" w14:textId="77777777" w:rsidR="00B50050" w:rsidRDefault="00B50050" w:rsidP="0088127C">
            <w:pPr>
              <w:pStyle w:val="OtherTableBody"/>
            </w:pPr>
            <w:r>
              <w:t>7</w:t>
            </w:r>
          </w:p>
        </w:tc>
        <w:tc>
          <w:tcPr>
            <w:tcW w:w="600" w:type="dxa"/>
          </w:tcPr>
          <w:p w14:paraId="2B774EBC" w14:textId="77777777" w:rsidR="00B50050" w:rsidRDefault="00B50050" w:rsidP="0088127C">
            <w:pPr>
              <w:pStyle w:val="OtherTableBody"/>
            </w:pPr>
            <w:r>
              <w:t>..</w:t>
            </w:r>
          </w:p>
        </w:tc>
        <w:tc>
          <w:tcPr>
            <w:tcW w:w="600" w:type="dxa"/>
          </w:tcPr>
          <w:p w14:paraId="1B143DA5" w14:textId="77777777" w:rsidR="00B50050" w:rsidRDefault="00B50050" w:rsidP="0088127C">
            <w:pPr>
              <w:pStyle w:val="OtherTableBody"/>
            </w:pPr>
          </w:p>
        </w:tc>
        <w:tc>
          <w:tcPr>
            <w:tcW w:w="600" w:type="dxa"/>
          </w:tcPr>
          <w:p w14:paraId="728D9105" w14:textId="77777777" w:rsidR="00B50050" w:rsidRDefault="00B50050" w:rsidP="0088127C">
            <w:pPr>
              <w:pStyle w:val="OtherTableBody"/>
            </w:pPr>
            <w:r>
              <w:t>DTM</w:t>
            </w:r>
          </w:p>
        </w:tc>
        <w:tc>
          <w:tcPr>
            <w:tcW w:w="700" w:type="dxa"/>
          </w:tcPr>
          <w:p w14:paraId="3C0161DB" w14:textId="77777777" w:rsidR="00B50050" w:rsidRDefault="00B50050" w:rsidP="0088127C">
            <w:pPr>
              <w:pStyle w:val="OtherTableBody"/>
            </w:pPr>
          </w:p>
        </w:tc>
        <w:tc>
          <w:tcPr>
            <w:tcW w:w="600" w:type="dxa"/>
          </w:tcPr>
          <w:p w14:paraId="1C13DDE9" w14:textId="77777777" w:rsidR="00B50050" w:rsidRDefault="00B50050" w:rsidP="0088127C">
            <w:pPr>
              <w:pStyle w:val="OtherTableBody"/>
            </w:pPr>
          </w:p>
        </w:tc>
        <w:tc>
          <w:tcPr>
            <w:tcW w:w="900" w:type="dxa"/>
          </w:tcPr>
          <w:p w14:paraId="4134F4D5" w14:textId="77777777" w:rsidR="00B50050" w:rsidRDefault="00B50050" w:rsidP="0088127C">
            <w:pPr>
              <w:pStyle w:val="OtherTableBody"/>
            </w:pPr>
            <w:r>
              <w:t>2.14.2.7</w:t>
            </w:r>
          </w:p>
        </w:tc>
      </w:tr>
      <w:tr w:rsidR="00B50050" w14:paraId="437588AF" w14:textId="77777777" w:rsidTr="00195548">
        <w:tc>
          <w:tcPr>
            <w:tcW w:w="3500" w:type="dxa"/>
          </w:tcPr>
          <w:p w14:paraId="76769934" w14:textId="77777777" w:rsidR="00B50050" w:rsidRDefault="00B50050" w:rsidP="0088127C">
            <w:pPr>
              <w:pStyle w:val="OtherTableBody"/>
            </w:pPr>
            <w:r>
              <w:t>Batch Encoding Characters</w:t>
            </w:r>
          </w:p>
        </w:tc>
        <w:tc>
          <w:tcPr>
            <w:tcW w:w="700" w:type="dxa"/>
          </w:tcPr>
          <w:p w14:paraId="3EE04C50" w14:textId="77777777" w:rsidR="00B50050" w:rsidRDefault="00B50050" w:rsidP="0088127C">
            <w:pPr>
              <w:pStyle w:val="OtherTableBody"/>
            </w:pPr>
            <w:r>
              <w:t>00082</w:t>
            </w:r>
          </w:p>
        </w:tc>
        <w:tc>
          <w:tcPr>
            <w:tcW w:w="600" w:type="dxa"/>
          </w:tcPr>
          <w:p w14:paraId="3DDC6C9C" w14:textId="77777777" w:rsidR="00B50050" w:rsidRDefault="00B50050" w:rsidP="0088127C">
            <w:pPr>
              <w:pStyle w:val="OtherTableBody"/>
            </w:pPr>
            <w:r>
              <w:t>BHS</w:t>
            </w:r>
          </w:p>
        </w:tc>
        <w:tc>
          <w:tcPr>
            <w:tcW w:w="600" w:type="dxa"/>
          </w:tcPr>
          <w:p w14:paraId="4C3F6474" w14:textId="77777777" w:rsidR="00B50050" w:rsidRDefault="00B50050" w:rsidP="0088127C">
            <w:pPr>
              <w:pStyle w:val="OtherTableBody"/>
            </w:pPr>
            <w:r>
              <w:t>2</w:t>
            </w:r>
          </w:p>
        </w:tc>
        <w:tc>
          <w:tcPr>
            <w:tcW w:w="600" w:type="dxa"/>
          </w:tcPr>
          <w:p w14:paraId="36FD906E" w14:textId="77777777" w:rsidR="00B50050" w:rsidRDefault="00B50050" w:rsidP="0088127C">
            <w:pPr>
              <w:pStyle w:val="OtherTableBody"/>
            </w:pPr>
            <w:r>
              <w:t>4..5</w:t>
            </w:r>
          </w:p>
        </w:tc>
        <w:tc>
          <w:tcPr>
            <w:tcW w:w="600" w:type="dxa"/>
          </w:tcPr>
          <w:p w14:paraId="389AA115" w14:textId="77777777" w:rsidR="00B50050" w:rsidRDefault="00B50050" w:rsidP="0088127C">
            <w:pPr>
              <w:pStyle w:val="OtherTableBody"/>
            </w:pPr>
          </w:p>
        </w:tc>
        <w:tc>
          <w:tcPr>
            <w:tcW w:w="600" w:type="dxa"/>
          </w:tcPr>
          <w:p w14:paraId="1F22634B" w14:textId="77777777" w:rsidR="00B50050" w:rsidRDefault="00B50050" w:rsidP="0088127C">
            <w:pPr>
              <w:pStyle w:val="OtherTableBody"/>
            </w:pPr>
            <w:r>
              <w:t>ST</w:t>
            </w:r>
          </w:p>
        </w:tc>
        <w:tc>
          <w:tcPr>
            <w:tcW w:w="700" w:type="dxa"/>
          </w:tcPr>
          <w:p w14:paraId="054804B9" w14:textId="77777777" w:rsidR="00B50050" w:rsidRDefault="00B50050" w:rsidP="0088127C">
            <w:pPr>
              <w:pStyle w:val="OtherTableBody"/>
            </w:pPr>
          </w:p>
        </w:tc>
        <w:tc>
          <w:tcPr>
            <w:tcW w:w="600" w:type="dxa"/>
          </w:tcPr>
          <w:p w14:paraId="36E9E3D5" w14:textId="77777777" w:rsidR="00B50050" w:rsidRDefault="00B50050" w:rsidP="0088127C">
            <w:pPr>
              <w:pStyle w:val="OtherTableBody"/>
            </w:pPr>
          </w:p>
        </w:tc>
        <w:tc>
          <w:tcPr>
            <w:tcW w:w="900" w:type="dxa"/>
          </w:tcPr>
          <w:p w14:paraId="45D625D0" w14:textId="77777777" w:rsidR="00B50050" w:rsidRDefault="00B50050" w:rsidP="0088127C">
            <w:pPr>
              <w:pStyle w:val="OtherTableBody"/>
            </w:pPr>
            <w:r>
              <w:t>2.14.2.2</w:t>
            </w:r>
          </w:p>
        </w:tc>
      </w:tr>
      <w:tr w:rsidR="00B50050" w14:paraId="441FA9B6" w14:textId="77777777" w:rsidTr="00195548">
        <w:tc>
          <w:tcPr>
            <w:tcW w:w="3500" w:type="dxa"/>
          </w:tcPr>
          <w:p w14:paraId="0F097F8A" w14:textId="77777777" w:rsidR="00B50050" w:rsidRDefault="00B50050" w:rsidP="0088127C">
            <w:pPr>
              <w:pStyle w:val="OtherTableBody"/>
            </w:pPr>
            <w:r>
              <w:t>Batch Field Separator</w:t>
            </w:r>
          </w:p>
        </w:tc>
        <w:tc>
          <w:tcPr>
            <w:tcW w:w="700" w:type="dxa"/>
          </w:tcPr>
          <w:p w14:paraId="7A6E7C10" w14:textId="77777777" w:rsidR="00B50050" w:rsidRDefault="00B50050" w:rsidP="0088127C">
            <w:pPr>
              <w:pStyle w:val="OtherTableBody"/>
            </w:pPr>
            <w:r>
              <w:t>00081</w:t>
            </w:r>
          </w:p>
        </w:tc>
        <w:tc>
          <w:tcPr>
            <w:tcW w:w="600" w:type="dxa"/>
          </w:tcPr>
          <w:p w14:paraId="7B9A7515" w14:textId="77777777" w:rsidR="00B50050" w:rsidRDefault="00B50050" w:rsidP="0088127C">
            <w:pPr>
              <w:pStyle w:val="OtherTableBody"/>
            </w:pPr>
            <w:r>
              <w:t>BHS</w:t>
            </w:r>
          </w:p>
        </w:tc>
        <w:tc>
          <w:tcPr>
            <w:tcW w:w="600" w:type="dxa"/>
          </w:tcPr>
          <w:p w14:paraId="6F8AAFD2" w14:textId="77777777" w:rsidR="00B50050" w:rsidRDefault="00B50050" w:rsidP="0088127C">
            <w:pPr>
              <w:pStyle w:val="OtherTableBody"/>
            </w:pPr>
            <w:r>
              <w:t>1</w:t>
            </w:r>
          </w:p>
        </w:tc>
        <w:tc>
          <w:tcPr>
            <w:tcW w:w="600" w:type="dxa"/>
          </w:tcPr>
          <w:p w14:paraId="3687FB9C" w14:textId="77777777" w:rsidR="00B50050" w:rsidRDefault="00B50050" w:rsidP="0088127C">
            <w:pPr>
              <w:pStyle w:val="OtherTableBody"/>
            </w:pPr>
            <w:r>
              <w:t>1..1</w:t>
            </w:r>
          </w:p>
        </w:tc>
        <w:tc>
          <w:tcPr>
            <w:tcW w:w="600" w:type="dxa"/>
          </w:tcPr>
          <w:p w14:paraId="19CC4DF1" w14:textId="77777777" w:rsidR="00B50050" w:rsidRDefault="00B50050" w:rsidP="0088127C">
            <w:pPr>
              <w:pStyle w:val="OtherTableBody"/>
            </w:pPr>
          </w:p>
        </w:tc>
        <w:tc>
          <w:tcPr>
            <w:tcW w:w="600" w:type="dxa"/>
          </w:tcPr>
          <w:p w14:paraId="4DD6C7DA" w14:textId="77777777" w:rsidR="00B50050" w:rsidRDefault="00B50050" w:rsidP="0088127C">
            <w:pPr>
              <w:pStyle w:val="OtherTableBody"/>
            </w:pPr>
            <w:r>
              <w:t>ST</w:t>
            </w:r>
          </w:p>
        </w:tc>
        <w:tc>
          <w:tcPr>
            <w:tcW w:w="700" w:type="dxa"/>
          </w:tcPr>
          <w:p w14:paraId="43BDE3F7" w14:textId="77777777" w:rsidR="00B50050" w:rsidRDefault="00B50050" w:rsidP="0088127C">
            <w:pPr>
              <w:pStyle w:val="OtherTableBody"/>
            </w:pPr>
          </w:p>
        </w:tc>
        <w:tc>
          <w:tcPr>
            <w:tcW w:w="600" w:type="dxa"/>
          </w:tcPr>
          <w:p w14:paraId="66DF588A" w14:textId="77777777" w:rsidR="00B50050" w:rsidRDefault="00B50050" w:rsidP="0088127C">
            <w:pPr>
              <w:pStyle w:val="OtherTableBody"/>
            </w:pPr>
          </w:p>
        </w:tc>
        <w:tc>
          <w:tcPr>
            <w:tcW w:w="900" w:type="dxa"/>
          </w:tcPr>
          <w:p w14:paraId="21548FDC" w14:textId="77777777" w:rsidR="00B50050" w:rsidRDefault="00B50050" w:rsidP="0088127C">
            <w:pPr>
              <w:pStyle w:val="OtherTableBody"/>
            </w:pPr>
            <w:r>
              <w:t>2.14.2.1</w:t>
            </w:r>
          </w:p>
        </w:tc>
      </w:tr>
      <w:tr w:rsidR="00B50050" w14:paraId="105D5C35" w14:textId="77777777" w:rsidTr="00195548">
        <w:tc>
          <w:tcPr>
            <w:tcW w:w="3500" w:type="dxa"/>
          </w:tcPr>
          <w:p w14:paraId="0DBE8D34" w14:textId="77777777" w:rsidR="00B50050" w:rsidRDefault="00B50050" w:rsidP="0088127C">
            <w:pPr>
              <w:pStyle w:val="OtherTableBody"/>
            </w:pPr>
            <w:r>
              <w:t>Batch Message Count</w:t>
            </w:r>
          </w:p>
        </w:tc>
        <w:tc>
          <w:tcPr>
            <w:tcW w:w="700" w:type="dxa"/>
          </w:tcPr>
          <w:p w14:paraId="623BAE73" w14:textId="77777777" w:rsidR="00B50050" w:rsidRDefault="00B50050" w:rsidP="0088127C">
            <w:pPr>
              <w:pStyle w:val="OtherTableBody"/>
            </w:pPr>
            <w:r>
              <w:t>00093</w:t>
            </w:r>
          </w:p>
        </w:tc>
        <w:tc>
          <w:tcPr>
            <w:tcW w:w="600" w:type="dxa"/>
          </w:tcPr>
          <w:p w14:paraId="26A05236" w14:textId="77777777" w:rsidR="00B50050" w:rsidRDefault="00B50050" w:rsidP="0088127C">
            <w:pPr>
              <w:pStyle w:val="OtherTableBody"/>
            </w:pPr>
            <w:r>
              <w:t>BTS</w:t>
            </w:r>
          </w:p>
        </w:tc>
        <w:tc>
          <w:tcPr>
            <w:tcW w:w="600" w:type="dxa"/>
          </w:tcPr>
          <w:p w14:paraId="6F7EB2B0" w14:textId="77777777" w:rsidR="00B50050" w:rsidRDefault="00B50050" w:rsidP="0088127C">
            <w:pPr>
              <w:pStyle w:val="OtherTableBody"/>
            </w:pPr>
            <w:r>
              <w:t>1</w:t>
            </w:r>
          </w:p>
        </w:tc>
        <w:tc>
          <w:tcPr>
            <w:tcW w:w="600" w:type="dxa"/>
          </w:tcPr>
          <w:p w14:paraId="6A99F84E" w14:textId="77777777" w:rsidR="00B50050" w:rsidRDefault="00B50050" w:rsidP="0088127C">
            <w:pPr>
              <w:pStyle w:val="OtherTableBody"/>
            </w:pPr>
            <w:r>
              <w:t>..</w:t>
            </w:r>
          </w:p>
        </w:tc>
        <w:tc>
          <w:tcPr>
            <w:tcW w:w="600" w:type="dxa"/>
          </w:tcPr>
          <w:p w14:paraId="2FD7B79B" w14:textId="77777777" w:rsidR="00B50050" w:rsidRDefault="00B50050" w:rsidP="0088127C">
            <w:pPr>
              <w:pStyle w:val="OtherTableBody"/>
            </w:pPr>
            <w:r>
              <w:t>10=</w:t>
            </w:r>
          </w:p>
        </w:tc>
        <w:tc>
          <w:tcPr>
            <w:tcW w:w="600" w:type="dxa"/>
          </w:tcPr>
          <w:p w14:paraId="01AB8509" w14:textId="77777777" w:rsidR="00B50050" w:rsidRDefault="00B50050" w:rsidP="0088127C">
            <w:pPr>
              <w:pStyle w:val="OtherTableBody"/>
            </w:pPr>
            <w:r>
              <w:t>ST</w:t>
            </w:r>
          </w:p>
        </w:tc>
        <w:tc>
          <w:tcPr>
            <w:tcW w:w="700" w:type="dxa"/>
          </w:tcPr>
          <w:p w14:paraId="2C1B67F0" w14:textId="77777777" w:rsidR="00B50050" w:rsidRDefault="00B50050" w:rsidP="0088127C">
            <w:pPr>
              <w:pStyle w:val="OtherTableBody"/>
            </w:pPr>
          </w:p>
        </w:tc>
        <w:tc>
          <w:tcPr>
            <w:tcW w:w="600" w:type="dxa"/>
          </w:tcPr>
          <w:p w14:paraId="326F2879" w14:textId="77777777" w:rsidR="00B50050" w:rsidRDefault="00B50050" w:rsidP="0088127C">
            <w:pPr>
              <w:pStyle w:val="OtherTableBody"/>
            </w:pPr>
          </w:p>
        </w:tc>
        <w:tc>
          <w:tcPr>
            <w:tcW w:w="900" w:type="dxa"/>
          </w:tcPr>
          <w:p w14:paraId="6D7082F8" w14:textId="77777777" w:rsidR="00B50050" w:rsidRDefault="00B50050" w:rsidP="0088127C">
            <w:pPr>
              <w:pStyle w:val="OtherTableBody"/>
            </w:pPr>
            <w:r>
              <w:t>2.14.3.1</w:t>
            </w:r>
          </w:p>
        </w:tc>
      </w:tr>
      <w:tr w:rsidR="00B50050" w14:paraId="3EC8EE00" w14:textId="77777777" w:rsidTr="00195548">
        <w:tc>
          <w:tcPr>
            <w:tcW w:w="3500" w:type="dxa"/>
          </w:tcPr>
          <w:p w14:paraId="68A71752" w14:textId="77777777" w:rsidR="00B50050" w:rsidRDefault="00B50050" w:rsidP="0088127C">
            <w:pPr>
              <w:pStyle w:val="OtherTableBody"/>
            </w:pPr>
            <w:r>
              <w:t>Batch Name/ID/Type</w:t>
            </w:r>
          </w:p>
        </w:tc>
        <w:tc>
          <w:tcPr>
            <w:tcW w:w="700" w:type="dxa"/>
          </w:tcPr>
          <w:p w14:paraId="6D369C39" w14:textId="77777777" w:rsidR="00B50050" w:rsidRDefault="00B50050" w:rsidP="0088127C">
            <w:pPr>
              <w:pStyle w:val="OtherTableBody"/>
            </w:pPr>
            <w:r>
              <w:t>00089</w:t>
            </w:r>
          </w:p>
        </w:tc>
        <w:tc>
          <w:tcPr>
            <w:tcW w:w="600" w:type="dxa"/>
          </w:tcPr>
          <w:p w14:paraId="63142513" w14:textId="77777777" w:rsidR="00B50050" w:rsidRDefault="00B50050" w:rsidP="0088127C">
            <w:pPr>
              <w:pStyle w:val="OtherTableBody"/>
            </w:pPr>
            <w:r>
              <w:t>BHS</w:t>
            </w:r>
          </w:p>
        </w:tc>
        <w:tc>
          <w:tcPr>
            <w:tcW w:w="600" w:type="dxa"/>
          </w:tcPr>
          <w:p w14:paraId="16DF392C" w14:textId="77777777" w:rsidR="00B50050" w:rsidRDefault="00B50050" w:rsidP="0088127C">
            <w:pPr>
              <w:pStyle w:val="OtherTableBody"/>
            </w:pPr>
            <w:r>
              <w:t>9</w:t>
            </w:r>
          </w:p>
        </w:tc>
        <w:tc>
          <w:tcPr>
            <w:tcW w:w="600" w:type="dxa"/>
          </w:tcPr>
          <w:p w14:paraId="0CA11CB6" w14:textId="77777777" w:rsidR="00B50050" w:rsidRDefault="00B50050" w:rsidP="0088127C">
            <w:pPr>
              <w:pStyle w:val="OtherTableBody"/>
            </w:pPr>
            <w:r>
              <w:t>..</w:t>
            </w:r>
          </w:p>
        </w:tc>
        <w:tc>
          <w:tcPr>
            <w:tcW w:w="600" w:type="dxa"/>
          </w:tcPr>
          <w:p w14:paraId="1BD72FC9" w14:textId="77777777" w:rsidR="00B50050" w:rsidRDefault="00B50050" w:rsidP="0088127C">
            <w:pPr>
              <w:pStyle w:val="OtherTableBody"/>
            </w:pPr>
            <w:r>
              <w:t>40=</w:t>
            </w:r>
          </w:p>
        </w:tc>
        <w:tc>
          <w:tcPr>
            <w:tcW w:w="600" w:type="dxa"/>
          </w:tcPr>
          <w:p w14:paraId="2950F84E" w14:textId="77777777" w:rsidR="00B50050" w:rsidRDefault="00B50050" w:rsidP="0088127C">
            <w:pPr>
              <w:pStyle w:val="OtherTableBody"/>
            </w:pPr>
            <w:r>
              <w:t>ST</w:t>
            </w:r>
          </w:p>
        </w:tc>
        <w:tc>
          <w:tcPr>
            <w:tcW w:w="700" w:type="dxa"/>
          </w:tcPr>
          <w:p w14:paraId="22528A5A" w14:textId="77777777" w:rsidR="00B50050" w:rsidRDefault="00B50050" w:rsidP="0088127C">
            <w:pPr>
              <w:pStyle w:val="OtherTableBody"/>
            </w:pPr>
          </w:p>
        </w:tc>
        <w:tc>
          <w:tcPr>
            <w:tcW w:w="600" w:type="dxa"/>
          </w:tcPr>
          <w:p w14:paraId="53925325" w14:textId="77777777" w:rsidR="00B50050" w:rsidRDefault="00B50050" w:rsidP="0088127C">
            <w:pPr>
              <w:pStyle w:val="OtherTableBody"/>
            </w:pPr>
          </w:p>
        </w:tc>
        <w:tc>
          <w:tcPr>
            <w:tcW w:w="900" w:type="dxa"/>
          </w:tcPr>
          <w:p w14:paraId="2F8C91FA" w14:textId="77777777" w:rsidR="00B50050" w:rsidRDefault="00B50050" w:rsidP="0088127C">
            <w:pPr>
              <w:pStyle w:val="OtherTableBody"/>
            </w:pPr>
            <w:r>
              <w:t>2.14.2.9</w:t>
            </w:r>
          </w:p>
        </w:tc>
      </w:tr>
      <w:tr w:rsidR="00B50050" w14:paraId="521ED477" w14:textId="77777777" w:rsidTr="00195548">
        <w:tc>
          <w:tcPr>
            <w:tcW w:w="3500" w:type="dxa"/>
          </w:tcPr>
          <w:p w14:paraId="3D5F4919" w14:textId="77777777" w:rsidR="00B50050" w:rsidRDefault="00B50050" w:rsidP="0088127C">
            <w:pPr>
              <w:pStyle w:val="OtherTableBody"/>
            </w:pPr>
            <w:r>
              <w:t>Batch Receiving Application</w:t>
            </w:r>
          </w:p>
        </w:tc>
        <w:tc>
          <w:tcPr>
            <w:tcW w:w="700" w:type="dxa"/>
          </w:tcPr>
          <w:p w14:paraId="0B84086C" w14:textId="77777777" w:rsidR="00B50050" w:rsidRDefault="00B50050" w:rsidP="0088127C">
            <w:pPr>
              <w:pStyle w:val="OtherTableBody"/>
            </w:pPr>
            <w:r>
              <w:t>00085</w:t>
            </w:r>
          </w:p>
        </w:tc>
        <w:tc>
          <w:tcPr>
            <w:tcW w:w="600" w:type="dxa"/>
          </w:tcPr>
          <w:p w14:paraId="6343BD85" w14:textId="77777777" w:rsidR="00B50050" w:rsidRDefault="00B50050" w:rsidP="0088127C">
            <w:pPr>
              <w:pStyle w:val="OtherTableBody"/>
            </w:pPr>
            <w:r>
              <w:t>BHS</w:t>
            </w:r>
          </w:p>
        </w:tc>
        <w:tc>
          <w:tcPr>
            <w:tcW w:w="600" w:type="dxa"/>
          </w:tcPr>
          <w:p w14:paraId="38CA908D" w14:textId="77777777" w:rsidR="00B50050" w:rsidRDefault="00B50050" w:rsidP="0088127C">
            <w:pPr>
              <w:pStyle w:val="OtherTableBody"/>
            </w:pPr>
            <w:r>
              <w:t>5</w:t>
            </w:r>
          </w:p>
        </w:tc>
        <w:tc>
          <w:tcPr>
            <w:tcW w:w="600" w:type="dxa"/>
          </w:tcPr>
          <w:p w14:paraId="4E184704" w14:textId="77777777" w:rsidR="00B50050" w:rsidRDefault="00B50050" w:rsidP="0088127C">
            <w:pPr>
              <w:pStyle w:val="OtherTableBody"/>
            </w:pPr>
            <w:r>
              <w:t>..</w:t>
            </w:r>
          </w:p>
        </w:tc>
        <w:tc>
          <w:tcPr>
            <w:tcW w:w="600" w:type="dxa"/>
          </w:tcPr>
          <w:p w14:paraId="14693D79" w14:textId="77777777" w:rsidR="00B50050" w:rsidRDefault="00B50050" w:rsidP="0088127C">
            <w:pPr>
              <w:pStyle w:val="OtherTableBody"/>
            </w:pPr>
          </w:p>
        </w:tc>
        <w:tc>
          <w:tcPr>
            <w:tcW w:w="600" w:type="dxa"/>
          </w:tcPr>
          <w:p w14:paraId="2467F658" w14:textId="77777777" w:rsidR="00B50050" w:rsidRDefault="00B50050" w:rsidP="0088127C">
            <w:pPr>
              <w:pStyle w:val="OtherTableBody"/>
            </w:pPr>
            <w:r>
              <w:t>HD</w:t>
            </w:r>
          </w:p>
        </w:tc>
        <w:tc>
          <w:tcPr>
            <w:tcW w:w="700" w:type="dxa"/>
          </w:tcPr>
          <w:p w14:paraId="436247F7" w14:textId="77777777" w:rsidR="00B50050" w:rsidRDefault="00B50050" w:rsidP="0088127C">
            <w:pPr>
              <w:pStyle w:val="OtherTableBody"/>
            </w:pPr>
          </w:p>
        </w:tc>
        <w:tc>
          <w:tcPr>
            <w:tcW w:w="600" w:type="dxa"/>
          </w:tcPr>
          <w:p w14:paraId="2C6F98D6" w14:textId="77777777" w:rsidR="00B50050" w:rsidRDefault="00B50050" w:rsidP="0088127C">
            <w:pPr>
              <w:pStyle w:val="OtherTableBody"/>
            </w:pPr>
          </w:p>
        </w:tc>
        <w:tc>
          <w:tcPr>
            <w:tcW w:w="900" w:type="dxa"/>
          </w:tcPr>
          <w:p w14:paraId="504715DE" w14:textId="77777777" w:rsidR="00B50050" w:rsidRDefault="00B50050" w:rsidP="0088127C">
            <w:pPr>
              <w:pStyle w:val="OtherTableBody"/>
            </w:pPr>
            <w:r>
              <w:t>2.14.2.5</w:t>
            </w:r>
          </w:p>
        </w:tc>
      </w:tr>
      <w:tr w:rsidR="00B50050" w14:paraId="2DB2524B" w14:textId="77777777" w:rsidTr="00195548">
        <w:tc>
          <w:tcPr>
            <w:tcW w:w="3500" w:type="dxa"/>
          </w:tcPr>
          <w:p w14:paraId="03C9CBE0" w14:textId="77777777" w:rsidR="00B50050" w:rsidRDefault="00B50050" w:rsidP="0088127C">
            <w:pPr>
              <w:pStyle w:val="OtherTableBody"/>
            </w:pPr>
            <w:r>
              <w:t>Batch Receiving Facility</w:t>
            </w:r>
          </w:p>
        </w:tc>
        <w:tc>
          <w:tcPr>
            <w:tcW w:w="700" w:type="dxa"/>
          </w:tcPr>
          <w:p w14:paraId="6F9F0067" w14:textId="77777777" w:rsidR="00B50050" w:rsidRDefault="00B50050" w:rsidP="0088127C">
            <w:pPr>
              <w:pStyle w:val="OtherTableBody"/>
            </w:pPr>
            <w:r>
              <w:t>00086</w:t>
            </w:r>
          </w:p>
        </w:tc>
        <w:tc>
          <w:tcPr>
            <w:tcW w:w="600" w:type="dxa"/>
          </w:tcPr>
          <w:p w14:paraId="41DF59D1" w14:textId="77777777" w:rsidR="00B50050" w:rsidRDefault="00B50050" w:rsidP="0088127C">
            <w:pPr>
              <w:pStyle w:val="OtherTableBody"/>
            </w:pPr>
            <w:r>
              <w:t>BHS</w:t>
            </w:r>
          </w:p>
        </w:tc>
        <w:tc>
          <w:tcPr>
            <w:tcW w:w="600" w:type="dxa"/>
          </w:tcPr>
          <w:p w14:paraId="30857E12" w14:textId="77777777" w:rsidR="00B50050" w:rsidRDefault="00B50050" w:rsidP="0088127C">
            <w:pPr>
              <w:pStyle w:val="OtherTableBody"/>
            </w:pPr>
            <w:r>
              <w:t>6</w:t>
            </w:r>
          </w:p>
        </w:tc>
        <w:tc>
          <w:tcPr>
            <w:tcW w:w="600" w:type="dxa"/>
          </w:tcPr>
          <w:p w14:paraId="0C423589" w14:textId="77777777" w:rsidR="00B50050" w:rsidRDefault="00B50050" w:rsidP="0088127C">
            <w:pPr>
              <w:pStyle w:val="OtherTableBody"/>
            </w:pPr>
            <w:r>
              <w:t>..</w:t>
            </w:r>
          </w:p>
        </w:tc>
        <w:tc>
          <w:tcPr>
            <w:tcW w:w="600" w:type="dxa"/>
          </w:tcPr>
          <w:p w14:paraId="630C76B3" w14:textId="77777777" w:rsidR="00B50050" w:rsidRDefault="00B50050" w:rsidP="0088127C">
            <w:pPr>
              <w:pStyle w:val="OtherTableBody"/>
            </w:pPr>
          </w:p>
        </w:tc>
        <w:tc>
          <w:tcPr>
            <w:tcW w:w="600" w:type="dxa"/>
          </w:tcPr>
          <w:p w14:paraId="70329820" w14:textId="77777777" w:rsidR="00B50050" w:rsidRDefault="00B50050" w:rsidP="0088127C">
            <w:pPr>
              <w:pStyle w:val="OtherTableBody"/>
            </w:pPr>
            <w:r>
              <w:t>HD</w:t>
            </w:r>
          </w:p>
        </w:tc>
        <w:tc>
          <w:tcPr>
            <w:tcW w:w="700" w:type="dxa"/>
          </w:tcPr>
          <w:p w14:paraId="6003016E" w14:textId="77777777" w:rsidR="00B50050" w:rsidRDefault="00B50050" w:rsidP="0088127C">
            <w:pPr>
              <w:pStyle w:val="OtherTableBody"/>
            </w:pPr>
          </w:p>
        </w:tc>
        <w:tc>
          <w:tcPr>
            <w:tcW w:w="600" w:type="dxa"/>
          </w:tcPr>
          <w:p w14:paraId="6E5AB1E6" w14:textId="77777777" w:rsidR="00B50050" w:rsidRDefault="00B50050" w:rsidP="0088127C">
            <w:pPr>
              <w:pStyle w:val="OtherTableBody"/>
            </w:pPr>
          </w:p>
        </w:tc>
        <w:tc>
          <w:tcPr>
            <w:tcW w:w="900" w:type="dxa"/>
          </w:tcPr>
          <w:p w14:paraId="2867B5B3" w14:textId="77777777" w:rsidR="00B50050" w:rsidRDefault="00B50050" w:rsidP="0088127C">
            <w:pPr>
              <w:pStyle w:val="OtherTableBody"/>
            </w:pPr>
            <w:r>
              <w:t>2.14.2.6</w:t>
            </w:r>
          </w:p>
        </w:tc>
      </w:tr>
      <w:tr w:rsidR="00B50050" w14:paraId="0B6969C3" w14:textId="77777777" w:rsidTr="00195548">
        <w:tc>
          <w:tcPr>
            <w:tcW w:w="3500" w:type="dxa"/>
          </w:tcPr>
          <w:p w14:paraId="2D0BDEEA" w14:textId="77777777" w:rsidR="00B50050" w:rsidRDefault="00B50050" w:rsidP="0088127C">
            <w:pPr>
              <w:pStyle w:val="OtherTableBody"/>
            </w:pPr>
            <w:r>
              <w:t>Batch Receiving Network Address</w:t>
            </w:r>
          </w:p>
        </w:tc>
        <w:tc>
          <w:tcPr>
            <w:tcW w:w="700" w:type="dxa"/>
          </w:tcPr>
          <w:p w14:paraId="3B737E6A" w14:textId="77777777" w:rsidR="00B50050" w:rsidRDefault="00B50050" w:rsidP="0088127C">
            <w:pPr>
              <w:pStyle w:val="OtherTableBody"/>
            </w:pPr>
            <w:r>
              <w:t>02272</w:t>
            </w:r>
          </w:p>
        </w:tc>
        <w:tc>
          <w:tcPr>
            <w:tcW w:w="600" w:type="dxa"/>
          </w:tcPr>
          <w:p w14:paraId="58C58651" w14:textId="77777777" w:rsidR="00B50050" w:rsidRDefault="00B50050" w:rsidP="0088127C">
            <w:pPr>
              <w:pStyle w:val="OtherTableBody"/>
            </w:pPr>
            <w:r>
              <w:t>BHS</w:t>
            </w:r>
          </w:p>
        </w:tc>
        <w:tc>
          <w:tcPr>
            <w:tcW w:w="600" w:type="dxa"/>
          </w:tcPr>
          <w:p w14:paraId="2CBEBB27" w14:textId="77777777" w:rsidR="00B50050" w:rsidRDefault="00B50050" w:rsidP="0088127C">
            <w:pPr>
              <w:pStyle w:val="OtherTableBody"/>
            </w:pPr>
            <w:r>
              <w:t>14</w:t>
            </w:r>
          </w:p>
        </w:tc>
        <w:tc>
          <w:tcPr>
            <w:tcW w:w="600" w:type="dxa"/>
          </w:tcPr>
          <w:p w14:paraId="2C1E85F6" w14:textId="77777777" w:rsidR="00B50050" w:rsidRDefault="00B50050" w:rsidP="0088127C">
            <w:pPr>
              <w:pStyle w:val="OtherTableBody"/>
            </w:pPr>
            <w:r>
              <w:t>..</w:t>
            </w:r>
          </w:p>
        </w:tc>
        <w:tc>
          <w:tcPr>
            <w:tcW w:w="600" w:type="dxa"/>
          </w:tcPr>
          <w:p w14:paraId="2A05EA16" w14:textId="77777777" w:rsidR="00B50050" w:rsidRDefault="00B50050" w:rsidP="0088127C">
            <w:pPr>
              <w:pStyle w:val="OtherTableBody"/>
            </w:pPr>
          </w:p>
        </w:tc>
        <w:tc>
          <w:tcPr>
            <w:tcW w:w="600" w:type="dxa"/>
          </w:tcPr>
          <w:p w14:paraId="3FF21EEA" w14:textId="77777777" w:rsidR="00B50050" w:rsidRDefault="00B50050" w:rsidP="0088127C">
            <w:pPr>
              <w:pStyle w:val="OtherTableBody"/>
            </w:pPr>
            <w:r>
              <w:t>HD</w:t>
            </w:r>
          </w:p>
        </w:tc>
        <w:tc>
          <w:tcPr>
            <w:tcW w:w="700" w:type="dxa"/>
          </w:tcPr>
          <w:p w14:paraId="4698D771" w14:textId="77777777" w:rsidR="00B50050" w:rsidRDefault="00B50050" w:rsidP="0088127C">
            <w:pPr>
              <w:pStyle w:val="OtherTableBody"/>
            </w:pPr>
          </w:p>
        </w:tc>
        <w:tc>
          <w:tcPr>
            <w:tcW w:w="600" w:type="dxa"/>
          </w:tcPr>
          <w:p w14:paraId="708DDB1F" w14:textId="77777777" w:rsidR="00B50050" w:rsidRDefault="00B50050" w:rsidP="0088127C">
            <w:pPr>
              <w:pStyle w:val="OtherTableBody"/>
            </w:pPr>
          </w:p>
        </w:tc>
        <w:tc>
          <w:tcPr>
            <w:tcW w:w="900" w:type="dxa"/>
          </w:tcPr>
          <w:p w14:paraId="0D1C22A2" w14:textId="77777777" w:rsidR="00B50050" w:rsidRDefault="00B50050" w:rsidP="0088127C">
            <w:pPr>
              <w:pStyle w:val="OtherTableBody"/>
            </w:pPr>
            <w:r>
              <w:t>2.14.2.14</w:t>
            </w:r>
          </w:p>
        </w:tc>
      </w:tr>
      <w:tr w:rsidR="00B50050" w14:paraId="36B61863" w14:textId="77777777" w:rsidTr="00195548">
        <w:tc>
          <w:tcPr>
            <w:tcW w:w="3500" w:type="dxa"/>
          </w:tcPr>
          <w:p w14:paraId="660B0733" w14:textId="77777777" w:rsidR="00B50050" w:rsidRDefault="00B50050" w:rsidP="0088127C">
            <w:pPr>
              <w:pStyle w:val="OtherTableBody"/>
            </w:pPr>
            <w:r>
              <w:t>Batch Security</w:t>
            </w:r>
          </w:p>
        </w:tc>
        <w:tc>
          <w:tcPr>
            <w:tcW w:w="700" w:type="dxa"/>
          </w:tcPr>
          <w:p w14:paraId="5020138E" w14:textId="77777777" w:rsidR="00B50050" w:rsidRDefault="00B50050" w:rsidP="0088127C">
            <w:pPr>
              <w:pStyle w:val="OtherTableBody"/>
            </w:pPr>
            <w:r>
              <w:t>00088</w:t>
            </w:r>
          </w:p>
        </w:tc>
        <w:tc>
          <w:tcPr>
            <w:tcW w:w="600" w:type="dxa"/>
          </w:tcPr>
          <w:p w14:paraId="799B1B3B" w14:textId="77777777" w:rsidR="00B50050" w:rsidRDefault="00B50050" w:rsidP="0088127C">
            <w:pPr>
              <w:pStyle w:val="OtherTableBody"/>
            </w:pPr>
            <w:r>
              <w:t>BHS</w:t>
            </w:r>
          </w:p>
        </w:tc>
        <w:tc>
          <w:tcPr>
            <w:tcW w:w="600" w:type="dxa"/>
          </w:tcPr>
          <w:p w14:paraId="4E708ECF" w14:textId="77777777" w:rsidR="00B50050" w:rsidRDefault="00B50050" w:rsidP="0088127C">
            <w:pPr>
              <w:pStyle w:val="OtherTableBody"/>
            </w:pPr>
            <w:r>
              <w:t>8</w:t>
            </w:r>
          </w:p>
        </w:tc>
        <w:tc>
          <w:tcPr>
            <w:tcW w:w="600" w:type="dxa"/>
          </w:tcPr>
          <w:p w14:paraId="4F237616" w14:textId="77777777" w:rsidR="00B50050" w:rsidRDefault="00B50050" w:rsidP="0088127C">
            <w:pPr>
              <w:pStyle w:val="OtherTableBody"/>
            </w:pPr>
            <w:r>
              <w:t>..</w:t>
            </w:r>
          </w:p>
        </w:tc>
        <w:tc>
          <w:tcPr>
            <w:tcW w:w="600" w:type="dxa"/>
          </w:tcPr>
          <w:p w14:paraId="1E76107F" w14:textId="77777777" w:rsidR="00B50050" w:rsidRDefault="00B50050" w:rsidP="0088127C">
            <w:pPr>
              <w:pStyle w:val="OtherTableBody"/>
            </w:pPr>
            <w:r>
              <w:t>40=</w:t>
            </w:r>
          </w:p>
        </w:tc>
        <w:tc>
          <w:tcPr>
            <w:tcW w:w="600" w:type="dxa"/>
          </w:tcPr>
          <w:p w14:paraId="32639E32" w14:textId="77777777" w:rsidR="00B50050" w:rsidRDefault="00B50050" w:rsidP="0088127C">
            <w:pPr>
              <w:pStyle w:val="OtherTableBody"/>
            </w:pPr>
            <w:r>
              <w:t>ST</w:t>
            </w:r>
          </w:p>
        </w:tc>
        <w:tc>
          <w:tcPr>
            <w:tcW w:w="700" w:type="dxa"/>
          </w:tcPr>
          <w:p w14:paraId="32B8B7A3" w14:textId="77777777" w:rsidR="00B50050" w:rsidRDefault="00B50050" w:rsidP="0088127C">
            <w:pPr>
              <w:pStyle w:val="OtherTableBody"/>
            </w:pPr>
          </w:p>
        </w:tc>
        <w:tc>
          <w:tcPr>
            <w:tcW w:w="600" w:type="dxa"/>
          </w:tcPr>
          <w:p w14:paraId="7369A906" w14:textId="77777777" w:rsidR="00B50050" w:rsidRDefault="00B50050" w:rsidP="0088127C">
            <w:pPr>
              <w:pStyle w:val="OtherTableBody"/>
            </w:pPr>
          </w:p>
        </w:tc>
        <w:tc>
          <w:tcPr>
            <w:tcW w:w="900" w:type="dxa"/>
          </w:tcPr>
          <w:p w14:paraId="37864FF4" w14:textId="77777777" w:rsidR="00B50050" w:rsidRDefault="00B50050" w:rsidP="0088127C">
            <w:pPr>
              <w:pStyle w:val="OtherTableBody"/>
            </w:pPr>
            <w:r>
              <w:t>2.14.2.8</w:t>
            </w:r>
          </w:p>
        </w:tc>
      </w:tr>
      <w:tr w:rsidR="00B50050" w14:paraId="412A20BA" w14:textId="77777777" w:rsidTr="00195548">
        <w:tc>
          <w:tcPr>
            <w:tcW w:w="3500" w:type="dxa"/>
          </w:tcPr>
          <w:p w14:paraId="02D25227" w14:textId="77777777" w:rsidR="00B50050" w:rsidRDefault="00B50050" w:rsidP="0088127C">
            <w:pPr>
              <w:pStyle w:val="OtherTableBody"/>
            </w:pPr>
            <w:r>
              <w:t>Batch Sending Application</w:t>
            </w:r>
          </w:p>
        </w:tc>
        <w:tc>
          <w:tcPr>
            <w:tcW w:w="700" w:type="dxa"/>
          </w:tcPr>
          <w:p w14:paraId="59A660E2" w14:textId="77777777" w:rsidR="00B50050" w:rsidRDefault="00B50050" w:rsidP="0088127C">
            <w:pPr>
              <w:pStyle w:val="OtherTableBody"/>
            </w:pPr>
            <w:r>
              <w:t>00083</w:t>
            </w:r>
          </w:p>
        </w:tc>
        <w:tc>
          <w:tcPr>
            <w:tcW w:w="600" w:type="dxa"/>
          </w:tcPr>
          <w:p w14:paraId="5EDF9937" w14:textId="77777777" w:rsidR="00B50050" w:rsidRDefault="00B50050" w:rsidP="0088127C">
            <w:pPr>
              <w:pStyle w:val="OtherTableBody"/>
            </w:pPr>
            <w:r>
              <w:t>BHS</w:t>
            </w:r>
          </w:p>
        </w:tc>
        <w:tc>
          <w:tcPr>
            <w:tcW w:w="600" w:type="dxa"/>
          </w:tcPr>
          <w:p w14:paraId="4305BF07" w14:textId="77777777" w:rsidR="00B50050" w:rsidRDefault="00B50050" w:rsidP="0088127C">
            <w:pPr>
              <w:pStyle w:val="OtherTableBody"/>
            </w:pPr>
            <w:r>
              <w:t>3</w:t>
            </w:r>
          </w:p>
        </w:tc>
        <w:tc>
          <w:tcPr>
            <w:tcW w:w="600" w:type="dxa"/>
          </w:tcPr>
          <w:p w14:paraId="4E7E4689" w14:textId="77777777" w:rsidR="00B50050" w:rsidRDefault="00B50050" w:rsidP="0088127C">
            <w:pPr>
              <w:pStyle w:val="OtherTableBody"/>
            </w:pPr>
            <w:r>
              <w:t>..</w:t>
            </w:r>
          </w:p>
        </w:tc>
        <w:tc>
          <w:tcPr>
            <w:tcW w:w="600" w:type="dxa"/>
          </w:tcPr>
          <w:p w14:paraId="5D64CB30" w14:textId="77777777" w:rsidR="00B50050" w:rsidRDefault="00B50050" w:rsidP="0088127C">
            <w:pPr>
              <w:pStyle w:val="OtherTableBody"/>
            </w:pPr>
          </w:p>
        </w:tc>
        <w:tc>
          <w:tcPr>
            <w:tcW w:w="600" w:type="dxa"/>
          </w:tcPr>
          <w:p w14:paraId="7ED3CCF8" w14:textId="77777777" w:rsidR="00B50050" w:rsidRDefault="00B50050" w:rsidP="0088127C">
            <w:pPr>
              <w:pStyle w:val="OtherTableBody"/>
            </w:pPr>
            <w:r>
              <w:t>HD</w:t>
            </w:r>
          </w:p>
        </w:tc>
        <w:tc>
          <w:tcPr>
            <w:tcW w:w="700" w:type="dxa"/>
          </w:tcPr>
          <w:p w14:paraId="1E6B52D0" w14:textId="77777777" w:rsidR="00B50050" w:rsidRDefault="00B50050" w:rsidP="0088127C">
            <w:pPr>
              <w:pStyle w:val="OtherTableBody"/>
            </w:pPr>
          </w:p>
        </w:tc>
        <w:tc>
          <w:tcPr>
            <w:tcW w:w="600" w:type="dxa"/>
          </w:tcPr>
          <w:p w14:paraId="1654ADD6" w14:textId="77777777" w:rsidR="00B50050" w:rsidRDefault="00B50050" w:rsidP="0088127C">
            <w:pPr>
              <w:pStyle w:val="OtherTableBody"/>
            </w:pPr>
          </w:p>
        </w:tc>
        <w:tc>
          <w:tcPr>
            <w:tcW w:w="900" w:type="dxa"/>
          </w:tcPr>
          <w:p w14:paraId="499DAE07" w14:textId="77777777" w:rsidR="00B50050" w:rsidRDefault="00B50050" w:rsidP="0088127C">
            <w:pPr>
              <w:pStyle w:val="OtherTableBody"/>
            </w:pPr>
            <w:r>
              <w:t>2.14.2.3</w:t>
            </w:r>
          </w:p>
        </w:tc>
      </w:tr>
      <w:tr w:rsidR="00B50050" w14:paraId="41D5A066" w14:textId="77777777" w:rsidTr="00195548">
        <w:tc>
          <w:tcPr>
            <w:tcW w:w="3500" w:type="dxa"/>
          </w:tcPr>
          <w:p w14:paraId="083665C7" w14:textId="77777777" w:rsidR="00B50050" w:rsidRDefault="00B50050" w:rsidP="0088127C">
            <w:pPr>
              <w:pStyle w:val="OtherTableBody"/>
            </w:pPr>
            <w:r>
              <w:t>Batch Sending Facility</w:t>
            </w:r>
          </w:p>
        </w:tc>
        <w:tc>
          <w:tcPr>
            <w:tcW w:w="700" w:type="dxa"/>
          </w:tcPr>
          <w:p w14:paraId="29EB2D7B" w14:textId="77777777" w:rsidR="00B50050" w:rsidRDefault="00B50050" w:rsidP="0088127C">
            <w:pPr>
              <w:pStyle w:val="OtherTableBody"/>
            </w:pPr>
            <w:r>
              <w:t>00084</w:t>
            </w:r>
          </w:p>
        </w:tc>
        <w:tc>
          <w:tcPr>
            <w:tcW w:w="600" w:type="dxa"/>
          </w:tcPr>
          <w:p w14:paraId="3E3C8546" w14:textId="77777777" w:rsidR="00B50050" w:rsidRDefault="00B50050" w:rsidP="0088127C">
            <w:pPr>
              <w:pStyle w:val="OtherTableBody"/>
            </w:pPr>
            <w:r>
              <w:t>BHS</w:t>
            </w:r>
          </w:p>
        </w:tc>
        <w:tc>
          <w:tcPr>
            <w:tcW w:w="600" w:type="dxa"/>
          </w:tcPr>
          <w:p w14:paraId="32D1B41C" w14:textId="77777777" w:rsidR="00B50050" w:rsidRDefault="00B50050" w:rsidP="0088127C">
            <w:pPr>
              <w:pStyle w:val="OtherTableBody"/>
            </w:pPr>
            <w:r>
              <w:t>4</w:t>
            </w:r>
          </w:p>
        </w:tc>
        <w:tc>
          <w:tcPr>
            <w:tcW w:w="600" w:type="dxa"/>
          </w:tcPr>
          <w:p w14:paraId="31F75C4E" w14:textId="77777777" w:rsidR="00B50050" w:rsidRDefault="00B50050" w:rsidP="0088127C">
            <w:pPr>
              <w:pStyle w:val="OtherTableBody"/>
            </w:pPr>
            <w:r>
              <w:t>..</w:t>
            </w:r>
          </w:p>
        </w:tc>
        <w:tc>
          <w:tcPr>
            <w:tcW w:w="600" w:type="dxa"/>
          </w:tcPr>
          <w:p w14:paraId="799CF6C5" w14:textId="77777777" w:rsidR="00B50050" w:rsidRDefault="00B50050" w:rsidP="0088127C">
            <w:pPr>
              <w:pStyle w:val="OtherTableBody"/>
            </w:pPr>
          </w:p>
        </w:tc>
        <w:tc>
          <w:tcPr>
            <w:tcW w:w="600" w:type="dxa"/>
          </w:tcPr>
          <w:p w14:paraId="15B3ECFD" w14:textId="77777777" w:rsidR="00B50050" w:rsidRDefault="00B50050" w:rsidP="0088127C">
            <w:pPr>
              <w:pStyle w:val="OtherTableBody"/>
            </w:pPr>
            <w:r>
              <w:t>HD</w:t>
            </w:r>
          </w:p>
        </w:tc>
        <w:tc>
          <w:tcPr>
            <w:tcW w:w="700" w:type="dxa"/>
          </w:tcPr>
          <w:p w14:paraId="32975E7B" w14:textId="77777777" w:rsidR="00B50050" w:rsidRDefault="00B50050" w:rsidP="0088127C">
            <w:pPr>
              <w:pStyle w:val="OtherTableBody"/>
            </w:pPr>
          </w:p>
        </w:tc>
        <w:tc>
          <w:tcPr>
            <w:tcW w:w="600" w:type="dxa"/>
          </w:tcPr>
          <w:p w14:paraId="741073D7" w14:textId="77777777" w:rsidR="00B50050" w:rsidRDefault="00B50050" w:rsidP="0088127C">
            <w:pPr>
              <w:pStyle w:val="OtherTableBody"/>
            </w:pPr>
          </w:p>
        </w:tc>
        <w:tc>
          <w:tcPr>
            <w:tcW w:w="900" w:type="dxa"/>
          </w:tcPr>
          <w:p w14:paraId="3638F32C" w14:textId="77777777" w:rsidR="00B50050" w:rsidRDefault="00B50050" w:rsidP="0088127C">
            <w:pPr>
              <w:pStyle w:val="OtherTableBody"/>
            </w:pPr>
            <w:r>
              <w:t>2.14.2.4</w:t>
            </w:r>
          </w:p>
        </w:tc>
      </w:tr>
      <w:tr w:rsidR="00B50050" w14:paraId="5717F56B" w14:textId="77777777" w:rsidTr="00195548">
        <w:tc>
          <w:tcPr>
            <w:tcW w:w="3500" w:type="dxa"/>
          </w:tcPr>
          <w:p w14:paraId="3B77327C" w14:textId="77777777" w:rsidR="00B50050" w:rsidRDefault="00B50050" w:rsidP="0088127C">
            <w:pPr>
              <w:pStyle w:val="OtherTableBody"/>
            </w:pPr>
            <w:r>
              <w:t>Batch Sending Network Address</w:t>
            </w:r>
          </w:p>
        </w:tc>
        <w:tc>
          <w:tcPr>
            <w:tcW w:w="700" w:type="dxa"/>
          </w:tcPr>
          <w:p w14:paraId="66D8992F" w14:textId="77777777" w:rsidR="00B50050" w:rsidRDefault="00B50050" w:rsidP="0088127C">
            <w:pPr>
              <w:pStyle w:val="OtherTableBody"/>
            </w:pPr>
            <w:r>
              <w:t>02271</w:t>
            </w:r>
          </w:p>
        </w:tc>
        <w:tc>
          <w:tcPr>
            <w:tcW w:w="600" w:type="dxa"/>
          </w:tcPr>
          <w:p w14:paraId="1E798D9F" w14:textId="77777777" w:rsidR="00B50050" w:rsidRDefault="00B50050" w:rsidP="0088127C">
            <w:pPr>
              <w:pStyle w:val="OtherTableBody"/>
            </w:pPr>
            <w:r>
              <w:t>BHS</w:t>
            </w:r>
          </w:p>
        </w:tc>
        <w:tc>
          <w:tcPr>
            <w:tcW w:w="600" w:type="dxa"/>
          </w:tcPr>
          <w:p w14:paraId="383AD5AB" w14:textId="77777777" w:rsidR="00B50050" w:rsidRDefault="00B50050" w:rsidP="0088127C">
            <w:pPr>
              <w:pStyle w:val="OtherTableBody"/>
            </w:pPr>
            <w:r>
              <w:t>13</w:t>
            </w:r>
          </w:p>
        </w:tc>
        <w:tc>
          <w:tcPr>
            <w:tcW w:w="600" w:type="dxa"/>
          </w:tcPr>
          <w:p w14:paraId="4423D0D8" w14:textId="77777777" w:rsidR="00B50050" w:rsidRDefault="00B50050" w:rsidP="0088127C">
            <w:pPr>
              <w:pStyle w:val="OtherTableBody"/>
            </w:pPr>
            <w:r>
              <w:t>..</w:t>
            </w:r>
          </w:p>
        </w:tc>
        <w:tc>
          <w:tcPr>
            <w:tcW w:w="600" w:type="dxa"/>
          </w:tcPr>
          <w:p w14:paraId="2D0FD280" w14:textId="77777777" w:rsidR="00B50050" w:rsidRDefault="00B50050" w:rsidP="0088127C">
            <w:pPr>
              <w:pStyle w:val="OtherTableBody"/>
            </w:pPr>
          </w:p>
        </w:tc>
        <w:tc>
          <w:tcPr>
            <w:tcW w:w="600" w:type="dxa"/>
          </w:tcPr>
          <w:p w14:paraId="530B3EC8" w14:textId="77777777" w:rsidR="00B50050" w:rsidRDefault="00B50050" w:rsidP="0088127C">
            <w:pPr>
              <w:pStyle w:val="OtherTableBody"/>
            </w:pPr>
            <w:r>
              <w:t>HD</w:t>
            </w:r>
          </w:p>
        </w:tc>
        <w:tc>
          <w:tcPr>
            <w:tcW w:w="700" w:type="dxa"/>
          </w:tcPr>
          <w:p w14:paraId="71746707" w14:textId="77777777" w:rsidR="00B50050" w:rsidRDefault="00B50050" w:rsidP="0088127C">
            <w:pPr>
              <w:pStyle w:val="OtherTableBody"/>
            </w:pPr>
          </w:p>
        </w:tc>
        <w:tc>
          <w:tcPr>
            <w:tcW w:w="600" w:type="dxa"/>
          </w:tcPr>
          <w:p w14:paraId="19A178B9" w14:textId="77777777" w:rsidR="00B50050" w:rsidRDefault="00B50050" w:rsidP="0088127C">
            <w:pPr>
              <w:pStyle w:val="OtherTableBody"/>
            </w:pPr>
          </w:p>
        </w:tc>
        <w:tc>
          <w:tcPr>
            <w:tcW w:w="900" w:type="dxa"/>
          </w:tcPr>
          <w:p w14:paraId="62A10A60" w14:textId="77777777" w:rsidR="00B50050" w:rsidRDefault="00B50050" w:rsidP="0088127C">
            <w:pPr>
              <w:pStyle w:val="OtherTableBody"/>
            </w:pPr>
            <w:r>
              <w:t>2.14.2.13</w:t>
            </w:r>
          </w:p>
        </w:tc>
      </w:tr>
      <w:tr w:rsidR="00B50050" w14:paraId="0D0727F0" w14:textId="77777777" w:rsidTr="00195548">
        <w:tc>
          <w:tcPr>
            <w:tcW w:w="3500" w:type="dxa"/>
          </w:tcPr>
          <w:p w14:paraId="4D2EDCF7" w14:textId="77777777" w:rsidR="00B50050" w:rsidRDefault="00B50050" w:rsidP="0088127C">
            <w:pPr>
              <w:pStyle w:val="OtherTableBody"/>
            </w:pPr>
            <w:r>
              <w:t>Batch Totals</w:t>
            </w:r>
          </w:p>
        </w:tc>
        <w:tc>
          <w:tcPr>
            <w:tcW w:w="700" w:type="dxa"/>
          </w:tcPr>
          <w:p w14:paraId="19DFDA6E" w14:textId="77777777" w:rsidR="00B50050" w:rsidRDefault="00B50050" w:rsidP="0088127C">
            <w:pPr>
              <w:pStyle w:val="OtherTableBody"/>
            </w:pPr>
            <w:r>
              <w:t>00095</w:t>
            </w:r>
          </w:p>
        </w:tc>
        <w:tc>
          <w:tcPr>
            <w:tcW w:w="600" w:type="dxa"/>
          </w:tcPr>
          <w:p w14:paraId="3BCB7A9D" w14:textId="77777777" w:rsidR="00B50050" w:rsidRDefault="00B50050" w:rsidP="0088127C">
            <w:pPr>
              <w:pStyle w:val="OtherTableBody"/>
            </w:pPr>
            <w:r>
              <w:t>BTS</w:t>
            </w:r>
          </w:p>
        </w:tc>
        <w:tc>
          <w:tcPr>
            <w:tcW w:w="600" w:type="dxa"/>
          </w:tcPr>
          <w:p w14:paraId="082BABE9" w14:textId="77777777" w:rsidR="00B50050" w:rsidRDefault="00B50050" w:rsidP="0088127C">
            <w:pPr>
              <w:pStyle w:val="OtherTableBody"/>
            </w:pPr>
            <w:r>
              <w:t>3</w:t>
            </w:r>
          </w:p>
        </w:tc>
        <w:tc>
          <w:tcPr>
            <w:tcW w:w="600" w:type="dxa"/>
          </w:tcPr>
          <w:p w14:paraId="0E6EB914" w14:textId="77777777" w:rsidR="00B50050" w:rsidRDefault="00B50050" w:rsidP="0088127C">
            <w:pPr>
              <w:pStyle w:val="OtherTableBody"/>
            </w:pPr>
            <w:r>
              <w:t>..</w:t>
            </w:r>
          </w:p>
        </w:tc>
        <w:tc>
          <w:tcPr>
            <w:tcW w:w="600" w:type="dxa"/>
          </w:tcPr>
          <w:p w14:paraId="48BEE6EB" w14:textId="77777777" w:rsidR="00B50050" w:rsidRDefault="00B50050" w:rsidP="0088127C">
            <w:pPr>
              <w:pStyle w:val="OtherTableBody"/>
            </w:pPr>
          </w:p>
        </w:tc>
        <w:tc>
          <w:tcPr>
            <w:tcW w:w="600" w:type="dxa"/>
          </w:tcPr>
          <w:p w14:paraId="5EAD971E" w14:textId="77777777" w:rsidR="00B50050" w:rsidRDefault="00B50050" w:rsidP="0088127C">
            <w:pPr>
              <w:pStyle w:val="OtherTableBody"/>
            </w:pPr>
            <w:r>
              <w:t>NM</w:t>
            </w:r>
          </w:p>
        </w:tc>
        <w:tc>
          <w:tcPr>
            <w:tcW w:w="700" w:type="dxa"/>
          </w:tcPr>
          <w:p w14:paraId="448B3A42" w14:textId="77777777" w:rsidR="00B50050" w:rsidRDefault="00B50050" w:rsidP="0088127C">
            <w:pPr>
              <w:pStyle w:val="OtherTableBody"/>
            </w:pPr>
            <w:r>
              <w:t>Y</w:t>
            </w:r>
          </w:p>
        </w:tc>
        <w:tc>
          <w:tcPr>
            <w:tcW w:w="600" w:type="dxa"/>
          </w:tcPr>
          <w:p w14:paraId="2C46C015" w14:textId="77777777" w:rsidR="00B50050" w:rsidRDefault="00B50050" w:rsidP="0088127C">
            <w:pPr>
              <w:pStyle w:val="OtherTableBody"/>
            </w:pPr>
          </w:p>
        </w:tc>
        <w:tc>
          <w:tcPr>
            <w:tcW w:w="900" w:type="dxa"/>
          </w:tcPr>
          <w:p w14:paraId="3143B1C2" w14:textId="77777777" w:rsidR="00B50050" w:rsidRDefault="00B50050" w:rsidP="0088127C">
            <w:pPr>
              <w:pStyle w:val="OtherTableBody"/>
            </w:pPr>
            <w:r>
              <w:t>2.14.3.3</w:t>
            </w:r>
          </w:p>
        </w:tc>
      </w:tr>
      <w:tr w:rsidR="00B50050" w14:paraId="6EB85D73" w14:textId="77777777" w:rsidTr="00195548">
        <w:tc>
          <w:tcPr>
            <w:tcW w:w="3500" w:type="dxa"/>
          </w:tcPr>
          <w:p w14:paraId="6693C819" w14:textId="77777777" w:rsidR="00B50050" w:rsidRDefault="00B50050" w:rsidP="0088127C">
            <w:pPr>
              <w:pStyle w:val="OtherTableBody"/>
            </w:pPr>
            <w:r>
              <w:t>BC Blood Group</w:t>
            </w:r>
          </w:p>
        </w:tc>
        <w:tc>
          <w:tcPr>
            <w:tcW w:w="700" w:type="dxa"/>
          </w:tcPr>
          <w:p w14:paraId="4E7063D6" w14:textId="77777777" w:rsidR="00B50050" w:rsidRDefault="00B50050" w:rsidP="0088127C">
            <w:pPr>
              <w:pStyle w:val="OtherTableBody"/>
            </w:pPr>
            <w:r>
              <w:t>01738</w:t>
            </w:r>
          </w:p>
        </w:tc>
        <w:tc>
          <w:tcPr>
            <w:tcW w:w="600" w:type="dxa"/>
          </w:tcPr>
          <w:p w14:paraId="48B2F324" w14:textId="77777777" w:rsidR="00B50050" w:rsidRDefault="00B50050" w:rsidP="0088127C">
            <w:pPr>
              <w:pStyle w:val="OtherTableBody"/>
            </w:pPr>
            <w:r>
              <w:t>BTX</w:t>
            </w:r>
          </w:p>
        </w:tc>
        <w:tc>
          <w:tcPr>
            <w:tcW w:w="600" w:type="dxa"/>
          </w:tcPr>
          <w:p w14:paraId="14268339" w14:textId="77777777" w:rsidR="00B50050" w:rsidRDefault="00B50050" w:rsidP="0088127C">
            <w:pPr>
              <w:pStyle w:val="OtherTableBody"/>
            </w:pPr>
            <w:r>
              <w:t>4</w:t>
            </w:r>
          </w:p>
        </w:tc>
        <w:tc>
          <w:tcPr>
            <w:tcW w:w="600" w:type="dxa"/>
          </w:tcPr>
          <w:p w14:paraId="2484DEB3" w14:textId="77777777" w:rsidR="00B50050" w:rsidRDefault="00B50050" w:rsidP="0088127C">
            <w:pPr>
              <w:pStyle w:val="OtherTableBody"/>
            </w:pPr>
            <w:r>
              <w:t>..</w:t>
            </w:r>
          </w:p>
        </w:tc>
        <w:tc>
          <w:tcPr>
            <w:tcW w:w="600" w:type="dxa"/>
          </w:tcPr>
          <w:p w14:paraId="18604D53" w14:textId="77777777" w:rsidR="00B50050" w:rsidRDefault="00B50050" w:rsidP="0088127C">
            <w:pPr>
              <w:pStyle w:val="OtherTableBody"/>
            </w:pPr>
          </w:p>
        </w:tc>
        <w:tc>
          <w:tcPr>
            <w:tcW w:w="600" w:type="dxa"/>
          </w:tcPr>
          <w:p w14:paraId="418329E4" w14:textId="77777777" w:rsidR="00B50050" w:rsidRDefault="00B50050" w:rsidP="0088127C">
            <w:pPr>
              <w:pStyle w:val="OtherTableBody"/>
            </w:pPr>
            <w:r>
              <w:t>CNE</w:t>
            </w:r>
          </w:p>
        </w:tc>
        <w:tc>
          <w:tcPr>
            <w:tcW w:w="700" w:type="dxa"/>
          </w:tcPr>
          <w:p w14:paraId="5FEAE745" w14:textId="77777777" w:rsidR="00B50050" w:rsidRDefault="00B50050" w:rsidP="0088127C">
            <w:pPr>
              <w:pStyle w:val="OtherTableBody"/>
            </w:pPr>
          </w:p>
        </w:tc>
        <w:tc>
          <w:tcPr>
            <w:tcW w:w="600" w:type="dxa"/>
          </w:tcPr>
          <w:p w14:paraId="51B71AEE" w14:textId="77777777" w:rsidR="00B50050" w:rsidRDefault="00B50050" w:rsidP="0088127C">
            <w:pPr>
              <w:pStyle w:val="OtherTableBody"/>
            </w:pPr>
            <w:r>
              <w:t>0583</w:t>
            </w:r>
          </w:p>
        </w:tc>
        <w:tc>
          <w:tcPr>
            <w:tcW w:w="900" w:type="dxa"/>
          </w:tcPr>
          <w:p w14:paraId="789106A2" w14:textId="77777777" w:rsidR="00B50050" w:rsidRDefault="00B50050" w:rsidP="0088127C">
            <w:pPr>
              <w:pStyle w:val="OtherTableBody"/>
            </w:pPr>
            <w:r>
              <w:t>4.14.3.4</w:t>
            </w:r>
          </w:p>
        </w:tc>
      </w:tr>
      <w:tr w:rsidR="00B50050" w14:paraId="0078E5EA" w14:textId="77777777" w:rsidTr="00195548">
        <w:tc>
          <w:tcPr>
            <w:tcW w:w="3500" w:type="dxa"/>
          </w:tcPr>
          <w:p w14:paraId="31E5F47F" w14:textId="77777777" w:rsidR="00B50050" w:rsidRDefault="00B50050" w:rsidP="0088127C">
            <w:pPr>
              <w:pStyle w:val="OtherTableBody"/>
            </w:pPr>
            <w:r>
              <w:t xml:space="preserve">BC Component </w:t>
            </w:r>
          </w:p>
        </w:tc>
        <w:tc>
          <w:tcPr>
            <w:tcW w:w="700" w:type="dxa"/>
          </w:tcPr>
          <w:p w14:paraId="5DE17F61" w14:textId="77777777" w:rsidR="00B50050" w:rsidRDefault="00B50050" w:rsidP="0088127C">
            <w:pPr>
              <w:pStyle w:val="OtherTableBody"/>
            </w:pPr>
            <w:r>
              <w:t>01737</w:t>
            </w:r>
          </w:p>
        </w:tc>
        <w:tc>
          <w:tcPr>
            <w:tcW w:w="600" w:type="dxa"/>
          </w:tcPr>
          <w:p w14:paraId="2EE0A4E0" w14:textId="77777777" w:rsidR="00B50050" w:rsidRDefault="00B50050" w:rsidP="0088127C">
            <w:pPr>
              <w:pStyle w:val="OtherTableBody"/>
            </w:pPr>
            <w:r>
              <w:t>BTX</w:t>
            </w:r>
          </w:p>
        </w:tc>
        <w:tc>
          <w:tcPr>
            <w:tcW w:w="600" w:type="dxa"/>
          </w:tcPr>
          <w:p w14:paraId="7B21E9C8" w14:textId="77777777" w:rsidR="00B50050" w:rsidRDefault="00B50050" w:rsidP="0088127C">
            <w:pPr>
              <w:pStyle w:val="OtherTableBody"/>
            </w:pPr>
            <w:r>
              <w:t>3</w:t>
            </w:r>
          </w:p>
        </w:tc>
        <w:tc>
          <w:tcPr>
            <w:tcW w:w="600" w:type="dxa"/>
          </w:tcPr>
          <w:p w14:paraId="5F1297A3" w14:textId="77777777" w:rsidR="00B50050" w:rsidRDefault="00B50050" w:rsidP="0088127C">
            <w:pPr>
              <w:pStyle w:val="OtherTableBody"/>
            </w:pPr>
            <w:r>
              <w:t>..</w:t>
            </w:r>
          </w:p>
        </w:tc>
        <w:tc>
          <w:tcPr>
            <w:tcW w:w="600" w:type="dxa"/>
          </w:tcPr>
          <w:p w14:paraId="67503D53" w14:textId="77777777" w:rsidR="00B50050" w:rsidRDefault="00B50050" w:rsidP="0088127C">
            <w:pPr>
              <w:pStyle w:val="OtherTableBody"/>
            </w:pPr>
          </w:p>
        </w:tc>
        <w:tc>
          <w:tcPr>
            <w:tcW w:w="600" w:type="dxa"/>
          </w:tcPr>
          <w:p w14:paraId="0C4D95B0" w14:textId="77777777" w:rsidR="00B50050" w:rsidRDefault="00B50050" w:rsidP="0088127C">
            <w:pPr>
              <w:pStyle w:val="OtherTableBody"/>
            </w:pPr>
            <w:r>
              <w:t>CNE</w:t>
            </w:r>
          </w:p>
        </w:tc>
        <w:tc>
          <w:tcPr>
            <w:tcW w:w="700" w:type="dxa"/>
          </w:tcPr>
          <w:p w14:paraId="17743012" w14:textId="77777777" w:rsidR="00B50050" w:rsidRDefault="00B50050" w:rsidP="0088127C">
            <w:pPr>
              <w:pStyle w:val="OtherTableBody"/>
            </w:pPr>
          </w:p>
        </w:tc>
        <w:tc>
          <w:tcPr>
            <w:tcW w:w="600" w:type="dxa"/>
          </w:tcPr>
          <w:p w14:paraId="5F64DFAE" w14:textId="77777777" w:rsidR="00B50050" w:rsidRDefault="00B50050" w:rsidP="0088127C">
            <w:pPr>
              <w:pStyle w:val="OtherTableBody"/>
            </w:pPr>
            <w:r>
              <w:t>0582</w:t>
            </w:r>
          </w:p>
        </w:tc>
        <w:tc>
          <w:tcPr>
            <w:tcW w:w="900" w:type="dxa"/>
          </w:tcPr>
          <w:p w14:paraId="3BE5F871" w14:textId="77777777" w:rsidR="00B50050" w:rsidRDefault="00B50050" w:rsidP="0088127C">
            <w:pPr>
              <w:pStyle w:val="OtherTableBody"/>
            </w:pPr>
            <w:r>
              <w:t>4.14.3.3</w:t>
            </w:r>
          </w:p>
        </w:tc>
      </w:tr>
      <w:tr w:rsidR="00B50050" w14:paraId="0FA05FA2" w14:textId="77777777" w:rsidTr="00195548">
        <w:tc>
          <w:tcPr>
            <w:tcW w:w="3500" w:type="dxa"/>
          </w:tcPr>
          <w:p w14:paraId="3918F3D6" w14:textId="77777777" w:rsidR="00B50050" w:rsidRDefault="00B50050" w:rsidP="0088127C">
            <w:pPr>
              <w:pStyle w:val="OtherTableBody"/>
            </w:pPr>
            <w:r>
              <w:t xml:space="preserve">BC Component </w:t>
            </w:r>
          </w:p>
        </w:tc>
        <w:tc>
          <w:tcPr>
            <w:tcW w:w="700" w:type="dxa"/>
          </w:tcPr>
          <w:p w14:paraId="0D4F2A92" w14:textId="77777777" w:rsidR="00B50050" w:rsidRDefault="00B50050" w:rsidP="0088127C">
            <w:pPr>
              <w:pStyle w:val="OtherTableBody"/>
            </w:pPr>
            <w:r>
              <w:t>01719</w:t>
            </w:r>
          </w:p>
        </w:tc>
        <w:tc>
          <w:tcPr>
            <w:tcW w:w="600" w:type="dxa"/>
          </w:tcPr>
          <w:p w14:paraId="3120C91B" w14:textId="77777777" w:rsidR="00B50050" w:rsidRDefault="00B50050" w:rsidP="0088127C">
            <w:pPr>
              <w:pStyle w:val="OtherTableBody"/>
            </w:pPr>
            <w:r>
              <w:t>BPX</w:t>
            </w:r>
          </w:p>
        </w:tc>
        <w:tc>
          <w:tcPr>
            <w:tcW w:w="600" w:type="dxa"/>
          </w:tcPr>
          <w:p w14:paraId="51CFCEC6" w14:textId="77777777" w:rsidR="00B50050" w:rsidRDefault="00B50050" w:rsidP="0088127C">
            <w:pPr>
              <w:pStyle w:val="OtherTableBody"/>
            </w:pPr>
            <w:r>
              <w:t>6</w:t>
            </w:r>
          </w:p>
        </w:tc>
        <w:tc>
          <w:tcPr>
            <w:tcW w:w="600" w:type="dxa"/>
          </w:tcPr>
          <w:p w14:paraId="2C3C6416" w14:textId="77777777" w:rsidR="00B50050" w:rsidRDefault="00B50050" w:rsidP="0088127C">
            <w:pPr>
              <w:pStyle w:val="OtherTableBody"/>
            </w:pPr>
            <w:r>
              <w:t>..</w:t>
            </w:r>
          </w:p>
        </w:tc>
        <w:tc>
          <w:tcPr>
            <w:tcW w:w="600" w:type="dxa"/>
          </w:tcPr>
          <w:p w14:paraId="23D877E3" w14:textId="77777777" w:rsidR="00B50050" w:rsidRDefault="00B50050" w:rsidP="0088127C">
            <w:pPr>
              <w:pStyle w:val="OtherTableBody"/>
            </w:pPr>
          </w:p>
        </w:tc>
        <w:tc>
          <w:tcPr>
            <w:tcW w:w="600" w:type="dxa"/>
          </w:tcPr>
          <w:p w14:paraId="427BF56A" w14:textId="77777777" w:rsidR="00B50050" w:rsidRDefault="00B50050" w:rsidP="0088127C">
            <w:pPr>
              <w:pStyle w:val="OtherTableBody"/>
            </w:pPr>
            <w:r>
              <w:t>CNE</w:t>
            </w:r>
          </w:p>
        </w:tc>
        <w:tc>
          <w:tcPr>
            <w:tcW w:w="700" w:type="dxa"/>
          </w:tcPr>
          <w:p w14:paraId="2882B4F5" w14:textId="77777777" w:rsidR="00B50050" w:rsidRDefault="00B50050" w:rsidP="0088127C">
            <w:pPr>
              <w:pStyle w:val="OtherTableBody"/>
            </w:pPr>
          </w:p>
        </w:tc>
        <w:tc>
          <w:tcPr>
            <w:tcW w:w="600" w:type="dxa"/>
          </w:tcPr>
          <w:p w14:paraId="3964DF7D" w14:textId="77777777" w:rsidR="00B50050" w:rsidRDefault="00B50050" w:rsidP="0088127C">
            <w:pPr>
              <w:pStyle w:val="OtherTableBody"/>
            </w:pPr>
            <w:r>
              <w:t>0577</w:t>
            </w:r>
          </w:p>
        </w:tc>
        <w:tc>
          <w:tcPr>
            <w:tcW w:w="900" w:type="dxa"/>
          </w:tcPr>
          <w:p w14:paraId="6DDE98FF" w14:textId="77777777" w:rsidR="00B50050" w:rsidRDefault="00B50050" w:rsidP="0088127C">
            <w:pPr>
              <w:pStyle w:val="OtherTableBody"/>
            </w:pPr>
            <w:r>
              <w:t>4.14.2.6</w:t>
            </w:r>
          </w:p>
        </w:tc>
      </w:tr>
      <w:tr w:rsidR="00B50050" w14:paraId="0A533FAE" w14:textId="77777777" w:rsidTr="00195548">
        <w:tc>
          <w:tcPr>
            <w:tcW w:w="3500" w:type="dxa"/>
          </w:tcPr>
          <w:p w14:paraId="16817A09" w14:textId="77777777" w:rsidR="00B50050" w:rsidRDefault="00B50050" w:rsidP="0088127C">
            <w:pPr>
              <w:pStyle w:val="OtherTableBody"/>
            </w:pPr>
            <w:r>
              <w:t xml:space="preserve">BC Donation ID </w:t>
            </w:r>
          </w:p>
        </w:tc>
        <w:tc>
          <w:tcPr>
            <w:tcW w:w="700" w:type="dxa"/>
          </w:tcPr>
          <w:p w14:paraId="003356E2" w14:textId="77777777" w:rsidR="00B50050" w:rsidRDefault="00B50050" w:rsidP="0088127C">
            <w:pPr>
              <w:pStyle w:val="OtherTableBody"/>
            </w:pPr>
            <w:r>
              <w:t>01718</w:t>
            </w:r>
          </w:p>
        </w:tc>
        <w:tc>
          <w:tcPr>
            <w:tcW w:w="600" w:type="dxa"/>
          </w:tcPr>
          <w:p w14:paraId="4C98C4A3" w14:textId="77777777" w:rsidR="00B50050" w:rsidRDefault="00B50050" w:rsidP="0088127C">
            <w:pPr>
              <w:pStyle w:val="OtherTableBody"/>
            </w:pPr>
            <w:r>
              <w:t>BPX</w:t>
            </w:r>
          </w:p>
        </w:tc>
        <w:tc>
          <w:tcPr>
            <w:tcW w:w="600" w:type="dxa"/>
          </w:tcPr>
          <w:p w14:paraId="1BBC8553" w14:textId="77777777" w:rsidR="00B50050" w:rsidRDefault="00B50050" w:rsidP="0088127C">
            <w:pPr>
              <w:pStyle w:val="OtherTableBody"/>
            </w:pPr>
            <w:r>
              <w:t>5</w:t>
            </w:r>
          </w:p>
        </w:tc>
        <w:tc>
          <w:tcPr>
            <w:tcW w:w="600" w:type="dxa"/>
          </w:tcPr>
          <w:p w14:paraId="2A53766E" w14:textId="77777777" w:rsidR="00B50050" w:rsidRDefault="00B50050" w:rsidP="0088127C">
            <w:pPr>
              <w:pStyle w:val="OtherTableBody"/>
            </w:pPr>
            <w:r>
              <w:t>..</w:t>
            </w:r>
          </w:p>
        </w:tc>
        <w:tc>
          <w:tcPr>
            <w:tcW w:w="600" w:type="dxa"/>
          </w:tcPr>
          <w:p w14:paraId="5EF3130E" w14:textId="77777777" w:rsidR="00B50050" w:rsidRDefault="00B50050" w:rsidP="0088127C">
            <w:pPr>
              <w:pStyle w:val="OtherTableBody"/>
            </w:pPr>
          </w:p>
        </w:tc>
        <w:tc>
          <w:tcPr>
            <w:tcW w:w="600" w:type="dxa"/>
          </w:tcPr>
          <w:p w14:paraId="2E2EE9A9" w14:textId="77777777" w:rsidR="00B50050" w:rsidRDefault="00B50050" w:rsidP="0088127C">
            <w:pPr>
              <w:pStyle w:val="OtherTableBody"/>
            </w:pPr>
            <w:r>
              <w:t>EI</w:t>
            </w:r>
          </w:p>
        </w:tc>
        <w:tc>
          <w:tcPr>
            <w:tcW w:w="700" w:type="dxa"/>
          </w:tcPr>
          <w:p w14:paraId="58C6CF9C" w14:textId="77777777" w:rsidR="00B50050" w:rsidRDefault="00B50050" w:rsidP="0088127C">
            <w:pPr>
              <w:pStyle w:val="OtherTableBody"/>
            </w:pPr>
          </w:p>
        </w:tc>
        <w:tc>
          <w:tcPr>
            <w:tcW w:w="600" w:type="dxa"/>
          </w:tcPr>
          <w:p w14:paraId="5E177DFE" w14:textId="77777777" w:rsidR="00B50050" w:rsidRDefault="00B50050" w:rsidP="0088127C">
            <w:pPr>
              <w:pStyle w:val="OtherTableBody"/>
            </w:pPr>
          </w:p>
        </w:tc>
        <w:tc>
          <w:tcPr>
            <w:tcW w:w="900" w:type="dxa"/>
          </w:tcPr>
          <w:p w14:paraId="46496FCF" w14:textId="77777777" w:rsidR="00B50050" w:rsidRDefault="00B50050" w:rsidP="0088127C">
            <w:pPr>
              <w:pStyle w:val="OtherTableBody"/>
            </w:pPr>
            <w:r>
              <w:t>4.14.2.5</w:t>
            </w:r>
          </w:p>
        </w:tc>
      </w:tr>
      <w:tr w:rsidR="00B50050" w14:paraId="43907C8A" w14:textId="77777777" w:rsidTr="00195548">
        <w:tc>
          <w:tcPr>
            <w:tcW w:w="3500" w:type="dxa"/>
          </w:tcPr>
          <w:p w14:paraId="36BEA3C5" w14:textId="77777777" w:rsidR="00B50050" w:rsidRDefault="00B50050" w:rsidP="0088127C">
            <w:pPr>
              <w:pStyle w:val="OtherTableBody"/>
            </w:pPr>
            <w:r>
              <w:t xml:space="preserve">BC Donation ID </w:t>
            </w:r>
          </w:p>
        </w:tc>
        <w:tc>
          <w:tcPr>
            <w:tcW w:w="700" w:type="dxa"/>
          </w:tcPr>
          <w:p w14:paraId="4A9D80D3" w14:textId="77777777" w:rsidR="00B50050" w:rsidRDefault="00B50050" w:rsidP="0088127C">
            <w:pPr>
              <w:pStyle w:val="OtherTableBody"/>
            </w:pPr>
            <w:r>
              <w:t>01736</w:t>
            </w:r>
          </w:p>
        </w:tc>
        <w:tc>
          <w:tcPr>
            <w:tcW w:w="600" w:type="dxa"/>
          </w:tcPr>
          <w:p w14:paraId="17640AB4" w14:textId="77777777" w:rsidR="00B50050" w:rsidRDefault="00B50050" w:rsidP="0088127C">
            <w:pPr>
              <w:pStyle w:val="OtherTableBody"/>
            </w:pPr>
            <w:r>
              <w:t>BTX</w:t>
            </w:r>
          </w:p>
        </w:tc>
        <w:tc>
          <w:tcPr>
            <w:tcW w:w="600" w:type="dxa"/>
          </w:tcPr>
          <w:p w14:paraId="73FB4C04" w14:textId="77777777" w:rsidR="00B50050" w:rsidRDefault="00B50050" w:rsidP="0088127C">
            <w:pPr>
              <w:pStyle w:val="OtherTableBody"/>
            </w:pPr>
            <w:r>
              <w:t>2</w:t>
            </w:r>
          </w:p>
        </w:tc>
        <w:tc>
          <w:tcPr>
            <w:tcW w:w="600" w:type="dxa"/>
          </w:tcPr>
          <w:p w14:paraId="0AA0313D" w14:textId="77777777" w:rsidR="00B50050" w:rsidRDefault="00B50050" w:rsidP="0088127C">
            <w:pPr>
              <w:pStyle w:val="OtherTableBody"/>
            </w:pPr>
            <w:r>
              <w:t>..</w:t>
            </w:r>
          </w:p>
        </w:tc>
        <w:tc>
          <w:tcPr>
            <w:tcW w:w="600" w:type="dxa"/>
          </w:tcPr>
          <w:p w14:paraId="3E8DA755" w14:textId="77777777" w:rsidR="00B50050" w:rsidRDefault="00B50050" w:rsidP="0088127C">
            <w:pPr>
              <w:pStyle w:val="OtherTableBody"/>
            </w:pPr>
          </w:p>
        </w:tc>
        <w:tc>
          <w:tcPr>
            <w:tcW w:w="600" w:type="dxa"/>
          </w:tcPr>
          <w:p w14:paraId="5B594E3B" w14:textId="77777777" w:rsidR="00B50050" w:rsidRDefault="00B50050" w:rsidP="0088127C">
            <w:pPr>
              <w:pStyle w:val="OtherTableBody"/>
            </w:pPr>
            <w:r>
              <w:t>EI</w:t>
            </w:r>
          </w:p>
        </w:tc>
        <w:tc>
          <w:tcPr>
            <w:tcW w:w="700" w:type="dxa"/>
          </w:tcPr>
          <w:p w14:paraId="0C1B0BEC" w14:textId="77777777" w:rsidR="00B50050" w:rsidRDefault="00B50050" w:rsidP="0088127C">
            <w:pPr>
              <w:pStyle w:val="OtherTableBody"/>
            </w:pPr>
          </w:p>
        </w:tc>
        <w:tc>
          <w:tcPr>
            <w:tcW w:w="600" w:type="dxa"/>
          </w:tcPr>
          <w:p w14:paraId="04A51216" w14:textId="77777777" w:rsidR="00B50050" w:rsidRDefault="00B50050" w:rsidP="0088127C">
            <w:pPr>
              <w:pStyle w:val="OtherTableBody"/>
            </w:pPr>
          </w:p>
        </w:tc>
        <w:tc>
          <w:tcPr>
            <w:tcW w:w="900" w:type="dxa"/>
          </w:tcPr>
          <w:p w14:paraId="4BB3960E" w14:textId="77777777" w:rsidR="00B50050" w:rsidRDefault="00B50050" w:rsidP="0088127C">
            <w:pPr>
              <w:pStyle w:val="OtherTableBody"/>
            </w:pPr>
            <w:r>
              <w:t>4.14.3.2</w:t>
            </w:r>
          </w:p>
        </w:tc>
      </w:tr>
      <w:tr w:rsidR="00B50050" w14:paraId="219EF453" w14:textId="77777777" w:rsidTr="00195548">
        <w:tc>
          <w:tcPr>
            <w:tcW w:w="3500" w:type="dxa"/>
          </w:tcPr>
          <w:p w14:paraId="190691BA" w14:textId="77777777" w:rsidR="00B50050" w:rsidRDefault="00B50050" w:rsidP="0088127C">
            <w:pPr>
              <w:pStyle w:val="OtherTableBody"/>
            </w:pPr>
            <w:r>
              <w:t xml:space="preserve">BC Donation Type / Intended Use </w:t>
            </w:r>
          </w:p>
        </w:tc>
        <w:tc>
          <w:tcPr>
            <w:tcW w:w="700" w:type="dxa"/>
          </w:tcPr>
          <w:p w14:paraId="2C114D03" w14:textId="77777777" w:rsidR="00B50050" w:rsidRDefault="00B50050" w:rsidP="0088127C">
            <w:pPr>
              <w:pStyle w:val="OtherTableBody"/>
            </w:pPr>
            <w:r>
              <w:t>01720</w:t>
            </w:r>
          </w:p>
        </w:tc>
        <w:tc>
          <w:tcPr>
            <w:tcW w:w="600" w:type="dxa"/>
          </w:tcPr>
          <w:p w14:paraId="2EC427A9" w14:textId="77777777" w:rsidR="00B50050" w:rsidRDefault="00B50050" w:rsidP="0088127C">
            <w:pPr>
              <w:pStyle w:val="OtherTableBody"/>
            </w:pPr>
            <w:r>
              <w:t>BPX</w:t>
            </w:r>
          </w:p>
        </w:tc>
        <w:tc>
          <w:tcPr>
            <w:tcW w:w="600" w:type="dxa"/>
          </w:tcPr>
          <w:p w14:paraId="36324162" w14:textId="77777777" w:rsidR="00B50050" w:rsidRDefault="00B50050" w:rsidP="0088127C">
            <w:pPr>
              <w:pStyle w:val="OtherTableBody"/>
            </w:pPr>
            <w:r>
              <w:t>7</w:t>
            </w:r>
          </w:p>
        </w:tc>
        <w:tc>
          <w:tcPr>
            <w:tcW w:w="600" w:type="dxa"/>
          </w:tcPr>
          <w:p w14:paraId="41030EEA" w14:textId="77777777" w:rsidR="00B50050" w:rsidRDefault="00B50050" w:rsidP="0088127C">
            <w:pPr>
              <w:pStyle w:val="OtherTableBody"/>
            </w:pPr>
            <w:r>
              <w:t>..</w:t>
            </w:r>
          </w:p>
        </w:tc>
        <w:tc>
          <w:tcPr>
            <w:tcW w:w="600" w:type="dxa"/>
          </w:tcPr>
          <w:p w14:paraId="2D5FF755" w14:textId="77777777" w:rsidR="00B50050" w:rsidRDefault="00B50050" w:rsidP="0088127C">
            <w:pPr>
              <w:pStyle w:val="OtherTableBody"/>
            </w:pPr>
          </w:p>
        </w:tc>
        <w:tc>
          <w:tcPr>
            <w:tcW w:w="600" w:type="dxa"/>
          </w:tcPr>
          <w:p w14:paraId="55A046ED" w14:textId="77777777" w:rsidR="00B50050" w:rsidRDefault="00B50050" w:rsidP="0088127C">
            <w:pPr>
              <w:pStyle w:val="OtherTableBody"/>
            </w:pPr>
            <w:r>
              <w:t>CNE</w:t>
            </w:r>
          </w:p>
        </w:tc>
        <w:tc>
          <w:tcPr>
            <w:tcW w:w="700" w:type="dxa"/>
          </w:tcPr>
          <w:p w14:paraId="00CDE425" w14:textId="77777777" w:rsidR="00B50050" w:rsidRDefault="00B50050" w:rsidP="0088127C">
            <w:pPr>
              <w:pStyle w:val="OtherTableBody"/>
            </w:pPr>
          </w:p>
        </w:tc>
        <w:tc>
          <w:tcPr>
            <w:tcW w:w="600" w:type="dxa"/>
          </w:tcPr>
          <w:p w14:paraId="75B5FE16" w14:textId="77777777" w:rsidR="00B50050" w:rsidRDefault="00B50050" w:rsidP="0088127C">
            <w:pPr>
              <w:pStyle w:val="OtherTableBody"/>
            </w:pPr>
            <w:r>
              <w:t>0578</w:t>
            </w:r>
          </w:p>
        </w:tc>
        <w:tc>
          <w:tcPr>
            <w:tcW w:w="900" w:type="dxa"/>
          </w:tcPr>
          <w:p w14:paraId="61E176FF" w14:textId="77777777" w:rsidR="00B50050" w:rsidRDefault="00B50050" w:rsidP="0088127C">
            <w:pPr>
              <w:pStyle w:val="OtherTableBody"/>
            </w:pPr>
            <w:r>
              <w:t>4.14.2.7</w:t>
            </w:r>
          </w:p>
        </w:tc>
      </w:tr>
      <w:tr w:rsidR="00B50050" w14:paraId="01C919BC" w14:textId="77777777" w:rsidTr="00195548">
        <w:tc>
          <w:tcPr>
            <w:tcW w:w="3500" w:type="dxa"/>
          </w:tcPr>
          <w:p w14:paraId="6A0FC5E7" w14:textId="77777777" w:rsidR="00B50050" w:rsidRDefault="00B50050" w:rsidP="0088127C">
            <w:pPr>
              <w:pStyle w:val="OtherTableBody"/>
            </w:pPr>
            <w:r>
              <w:t xml:space="preserve">BC Special Testing </w:t>
            </w:r>
          </w:p>
        </w:tc>
        <w:tc>
          <w:tcPr>
            <w:tcW w:w="700" w:type="dxa"/>
          </w:tcPr>
          <w:p w14:paraId="7A282022" w14:textId="77777777" w:rsidR="00B50050" w:rsidRDefault="00B50050" w:rsidP="0088127C">
            <w:pPr>
              <w:pStyle w:val="OtherTableBody"/>
            </w:pPr>
            <w:r>
              <w:t>01725</w:t>
            </w:r>
          </w:p>
        </w:tc>
        <w:tc>
          <w:tcPr>
            <w:tcW w:w="600" w:type="dxa"/>
          </w:tcPr>
          <w:p w14:paraId="7065A3CC" w14:textId="77777777" w:rsidR="00B50050" w:rsidRDefault="00B50050" w:rsidP="0088127C">
            <w:pPr>
              <w:pStyle w:val="OtherTableBody"/>
            </w:pPr>
            <w:r>
              <w:t>BPX</w:t>
            </w:r>
          </w:p>
        </w:tc>
        <w:tc>
          <w:tcPr>
            <w:tcW w:w="600" w:type="dxa"/>
          </w:tcPr>
          <w:p w14:paraId="0649B53C" w14:textId="77777777" w:rsidR="00B50050" w:rsidRDefault="00B50050" w:rsidP="0088127C">
            <w:pPr>
              <w:pStyle w:val="OtherTableBody"/>
            </w:pPr>
            <w:r>
              <w:t>12</w:t>
            </w:r>
          </w:p>
        </w:tc>
        <w:tc>
          <w:tcPr>
            <w:tcW w:w="600" w:type="dxa"/>
          </w:tcPr>
          <w:p w14:paraId="54BA7678" w14:textId="77777777" w:rsidR="00B50050" w:rsidRDefault="00B50050" w:rsidP="0088127C">
            <w:pPr>
              <w:pStyle w:val="OtherTableBody"/>
            </w:pPr>
            <w:r>
              <w:t>..</w:t>
            </w:r>
          </w:p>
        </w:tc>
        <w:tc>
          <w:tcPr>
            <w:tcW w:w="600" w:type="dxa"/>
          </w:tcPr>
          <w:p w14:paraId="105FB1DD" w14:textId="77777777" w:rsidR="00B50050" w:rsidRDefault="00B50050" w:rsidP="0088127C">
            <w:pPr>
              <w:pStyle w:val="OtherTableBody"/>
            </w:pPr>
          </w:p>
        </w:tc>
        <w:tc>
          <w:tcPr>
            <w:tcW w:w="600" w:type="dxa"/>
          </w:tcPr>
          <w:p w14:paraId="42371DB6" w14:textId="77777777" w:rsidR="00B50050" w:rsidRDefault="00B50050" w:rsidP="0088127C">
            <w:pPr>
              <w:pStyle w:val="OtherTableBody"/>
            </w:pPr>
            <w:r>
              <w:t>CNE</w:t>
            </w:r>
          </w:p>
        </w:tc>
        <w:tc>
          <w:tcPr>
            <w:tcW w:w="700" w:type="dxa"/>
          </w:tcPr>
          <w:p w14:paraId="577BB252" w14:textId="77777777" w:rsidR="00B50050" w:rsidRDefault="00B50050" w:rsidP="0088127C">
            <w:pPr>
              <w:pStyle w:val="OtherTableBody"/>
            </w:pPr>
            <w:r>
              <w:t>Y</w:t>
            </w:r>
          </w:p>
        </w:tc>
        <w:tc>
          <w:tcPr>
            <w:tcW w:w="600" w:type="dxa"/>
          </w:tcPr>
          <w:p w14:paraId="3F74E083" w14:textId="77777777" w:rsidR="00B50050" w:rsidRDefault="00B50050" w:rsidP="0088127C">
            <w:pPr>
              <w:pStyle w:val="OtherTableBody"/>
            </w:pPr>
            <w:r>
              <w:t>0580</w:t>
            </w:r>
          </w:p>
        </w:tc>
        <w:tc>
          <w:tcPr>
            <w:tcW w:w="900" w:type="dxa"/>
          </w:tcPr>
          <w:p w14:paraId="01D5CA93" w14:textId="77777777" w:rsidR="00B50050" w:rsidRDefault="00B50050" w:rsidP="0088127C">
            <w:pPr>
              <w:pStyle w:val="OtherTableBody"/>
            </w:pPr>
            <w:r>
              <w:t>4.14.2.12</w:t>
            </w:r>
          </w:p>
        </w:tc>
      </w:tr>
      <w:tr w:rsidR="00B50050" w14:paraId="2CC4B980" w14:textId="77777777" w:rsidTr="00195548">
        <w:tc>
          <w:tcPr>
            <w:tcW w:w="3500" w:type="dxa"/>
          </w:tcPr>
          <w:p w14:paraId="1AECFAD9" w14:textId="77777777" w:rsidR="00B50050" w:rsidRDefault="00B50050" w:rsidP="0088127C">
            <w:pPr>
              <w:pStyle w:val="OtherTableBody"/>
            </w:pPr>
            <w:r>
              <w:t>Bed Location</w:t>
            </w:r>
          </w:p>
        </w:tc>
        <w:tc>
          <w:tcPr>
            <w:tcW w:w="700" w:type="dxa"/>
          </w:tcPr>
          <w:p w14:paraId="10600E21" w14:textId="77777777" w:rsidR="00B50050" w:rsidRDefault="00B50050" w:rsidP="0088127C">
            <w:pPr>
              <w:pStyle w:val="OtherTableBody"/>
            </w:pPr>
            <w:r>
              <w:t>00209</w:t>
            </w:r>
          </w:p>
        </w:tc>
        <w:tc>
          <w:tcPr>
            <w:tcW w:w="600" w:type="dxa"/>
          </w:tcPr>
          <w:p w14:paraId="500AB5C5" w14:textId="77777777" w:rsidR="00B50050" w:rsidRDefault="00B50050" w:rsidP="0088127C">
            <w:pPr>
              <w:pStyle w:val="OtherTableBody"/>
            </w:pPr>
            <w:r>
              <w:t>NPU</w:t>
            </w:r>
          </w:p>
        </w:tc>
        <w:tc>
          <w:tcPr>
            <w:tcW w:w="600" w:type="dxa"/>
          </w:tcPr>
          <w:p w14:paraId="45EC1FBB" w14:textId="77777777" w:rsidR="00B50050" w:rsidRDefault="00B50050" w:rsidP="0088127C">
            <w:pPr>
              <w:pStyle w:val="OtherTableBody"/>
            </w:pPr>
            <w:r>
              <w:t>1</w:t>
            </w:r>
          </w:p>
        </w:tc>
        <w:tc>
          <w:tcPr>
            <w:tcW w:w="600" w:type="dxa"/>
          </w:tcPr>
          <w:p w14:paraId="0E8A289F" w14:textId="77777777" w:rsidR="00B50050" w:rsidRDefault="00B50050" w:rsidP="0088127C">
            <w:pPr>
              <w:pStyle w:val="OtherTableBody"/>
            </w:pPr>
            <w:r>
              <w:t>..</w:t>
            </w:r>
          </w:p>
        </w:tc>
        <w:tc>
          <w:tcPr>
            <w:tcW w:w="600" w:type="dxa"/>
          </w:tcPr>
          <w:p w14:paraId="65450D83" w14:textId="77777777" w:rsidR="00B50050" w:rsidRDefault="00B50050" w:rsidP="0088127C">
            <w:pPr>
              <w:pStyle w:val="OtherTableBody"/>
            </w:pPr>
          </w:p>
        </w:tc>
        <w:tc>
          <w:tcPr>
            <w:tcW w:w="600" w:type="dxa"/>
          </w:tcPr>
          <w:p w14:paraId="25244BCF" w14:textId="77777777" w:rsidR="00B50050" w:rsidRDefault="00B50050" w:rsidP="0088127C">
            <w:pPr>
              <w:pStyle w:val="OtherTableBody"/>
            </w:pPr>
            <w:r>
              <w:t>PL</w:t>
            </w:r>
          </w:p>
        </w:tc>
        <w:tc>
          <w:tcPr>
            <w:tcW w:w="700" w:type="dxa"/>
          </w:tcPr>
          <w:p w14:paraId="7C7D0948" w14:textId="77777777" w:rsidR="00B50050" w:rsidRDefault="00B50050" w:rsidP="0088127C">
            <w:pPr>
              <w:pStyle w:val="OtherTableBody"/>
            </w:pPr>
          </w:p>
        </w:tc>
        <w:tc>
          <w:tcPr>
            <w:tcW w:w="600" w:type="dxa"/>
          </w:tcPr>
          <w:p w14:paraId="63D9FB20" w14:textId="77777777" w:rsidR="00B50050" w:rsidRDefault="00B50050" w:rsidP="0088127C">
            <w:pPr>
              <w:pStyle w:val="OtherTableBody"/>
            </w:pPr>
          </w:p>
        </w:tc>
        <w:tc>
          <w:tcPr>
            <w:tcW w:w="900" w:type="dxa"/>
          </w:tcPr>
          <w:p w14:paraId="3C83F116" w14:textId="77777777" w:rsidR="00B50050" w:rsidRDefault="00B50050" w:rsidP="0088127C">
            <w:pPr>
              <w:pStyle w:val="OtherTableBody"/>
            </w:pPr>
            <w:r>
              <w:t>3.4.9.1</w:t>
            </w:r>
          </w:p>
        </w:tc>
      </w:tr>
      <w:tr w:rsidR="00B50050" w14:paraId="4525903E" w14:textId="77777777" w:rsidTr="00195548">
        <w:tc>
          <w:tcPr>
            <w:tcW w:w="3500" w:type="dxa"/>
          </w:tcPr>
          <w:p w14:paraId="120D3B8B" w14:textId="77777777" w:rsidR="00B50050" w:rsidRDefault="00B50050" w:rsidP="0088127C">
            <w:pPr>
              <w:pStyle w:val="OtherTableBody"/>
            </w:pPr>
            <w:r>
              <w:t>Bed Status</w:t>
            </w:r>
          </w:p>
        </w:tc>
        <w:tc>
          <w:tcPr>
            <w:tcW w:w="700" w:type="dxa"/>
          </w:tcPr>
          <w:p w14:paraId="20B20762" w14:textId="77777777" w:rsidR="00B50050" w:rsidRDefault="00B50050" w:rsidP="0088127C">
            <w:pPr>
              <w:pStyle w:val="OtherTableBody"/>
            </w:pPr>
            <w:r>
              <w:t>00170</w:t>
            </w:r>
          </w:p>
        </w:tc>
        <w:tc>
          <w:tcPr>
            <w:tcW w:w="600" w:type="dxa"/>
          </w:tcPr>
          <w:p w14:paraId="68D203CE" w14:textId="77777777" w:rsidR="00B50050" w:rsidRDefault="00B50050" w:rsidP="0088127C">
            <w:pPr>
              <w:pStyle w:val="OtherTableBody"/>
            </w:pPr>
            <w:r>
              <w:t>NPU</w:t>
            </w:r>
          </w:p>
        </w:tc>
        <w:tc>
          <w:tcPr>
            <w:tcW w:w="600" w:type="dxa"/>
          </w:tcPr>
          <w:p w14:paraId="5BE8E16E" w14:textId="77777777" w:rsidR="00B50050" w:rsidRDefault="00B50050" w:rsidP="0088127C">
            <w:pPr>
              <w:pStyle w:val="OtherTableBody"/>
            </w:pPr>
            <w:r>
              <w:t>2</w:t>
            </w:r>
          </w:p>
        </w:tc>
        <w:tc>
          <w:tcPr>
            <w:tcW w:w="600" w:type="dxa"/>
          </w:tcPr>
          <w:p w14:paraId="101D32DF" w14:textId="77777777" w:rsidR="00B50050" w:rsidRDefault="00B50050" w:rsidP="0088127C">
            <w:pPr>
              <w:pStyle w:val="OtherTableBody"/>
            </w:pPr>
            <w:r>
              <w:t>..</w:t>
            </w:r>
          </w:p>
        </w:tc>
        <w:tc>
          <w:tcPr>
            <w:tcW w:w="600" w:type="dxa"/>
          </w:tcPr>
          <w:p w14:paraId="4B355CCB" w14:textId="77777777" w:rsidR="00B50050" w:rsidRDefault="00B50050" w:rsidP="0088127C">
            <w:pPr>
              <w:pStyle w:val="OtherTableBody"/>
            </w:pPr>
          </w:p>
        </w:tc>
        <w:tc>
          <w:tcPr>
            <w:tcW w:w="600" w:type="dxa"/>
          </w:tcPr>
          <w:p w14:paraId="5935B209" w14:textId="77777777" w:rsidR="00B50050" w:rsidRDefault="00B50050" w:rsidP="0088127C">
            <w:pPr>
              <w:pStyle w:val="OtherTableBody"/>
            </w:pPr>
            <w:r>
              <w:t>CWE</w:t>
            </w:r>
          </w:p>
        </w:tc>
        <w:tc>
          <w:tcPr>
            <w:tcW w:w="700" w:type="dxa"/>
          </w:tcPr>
          <w:p w14:paraId="7BFBD862" w14:textId="77777777" w:rsidR="00B50050" w:rsidRDefault="00B50050" w:rsidP="0088127C">
            <w:pPr>
              <w:pStyle w:val="OtherTableBody"/>
            </w:pPr>
          </w:p>
        </w:tc>
        <w:tc>
          <w:tcPr>
            <w:tcW w:w="600" w:type="dxa"/>
          </w:tcPr>
          <w:p w14:paraId="07A934FF" w14:textId="77777777" w:rsidR="00B50050" w:rsidRDefault="00B50050" w:rsidP="0088127C">
            <w:pPr>
              <w:pStyle w:val="OtherTableBody"/>
            </w:pPr>
            <w:r>
              <w:t>0116</w:t>
            </w:r>
          </w:p>
        </w:tc>
        <w:tc>
          <w:tcPr>
            <w:tcW w:w="900" w:type="dxa"/>
          </w:tcPr>
          <w:p w14:paraId="0162C4D3" w14:textId="77777777" w:rsidR="00B50050" w:rsidRDefault="00B50050" w:rsidP="0088127C">
            <w:pPr>
              <w:pStyle w:val="OtherTableBody"/>
            </w:pPr>
            <w:r>
              <w:t>3.4.9.2</w:t>
            </w:r>
          </w:p>
        </w:tc>
      </w:tr>
      <w:tr w:rsidR="00B50050" w14:paraId="766B6ABA" w14:textId="77777777" w:rsidTr="00195548">
        <w:tc>
          <w:tcPr>
            <w:tcW w:w="3500" w:type="dxa"/>
          </w:tcPr>
          <w:p w14:paraId="4D1B8034" w14:textId="77777777" w:rsidR="00B50050" w:rsidRDefault="00B50050" w:rsidP="0088127C">
            <w:pPr>
              <w:pStyle w:val="OtherTableBody"/>
            </w:pPr>
            <w:r>
              <w:t>Bed Status</w:t>
            </w:r>
          </w:p>
        </w:tc>
        <w:tc>
          <w:tcPr>
            <w:tcW w:w="700" w:type="dxa"/>
          </w:tcPr>
          <w:p w14:paraId="33121C7D" w14:textId="77777777" w:rsidR="00B50050" w:rsidRDefault="00B50050" w:rsidP="0088127C">
            <w:pPr>
              <w:pStyle w:val="OtherTableBody"/>
            </w:pPr>
            <w:r>
              <w:t>00170</w:t>
            </w:r>
          </w:p>
        </w:tc>
        <w:tc>
          <w:tcPr>
            <w:tcW w:w="600" w:type="dxa"/>
          </w:tcPr>
          <w:p w14:paraId="58DBB9D5" w14:textId="77777777" w:rsidR="00B50050" w:rsidRDefault="00B50050" w:rsidP="0088127C">
            <w:pPr>
              <w:pStyle w:val="OtherTableBody"/>
            </w:pPr>
            <w:r>
              <w:t>PV1</w:t>
            </w:r>
          </w:p>
        </w:tc>
        <w:tc>
          <w:tcPr>
            <w:tcW w:w="600" w:type="dxa"/>
          </w:tcPr>
          <w:p w14:paraId="0074F2BB" w14:textId="77777777" w:rsidR="00B50050" w:rsidRDefault="00B50050" w:rsidP="0088127C">
            <w:pPr>
              <w:pStyle w:val="OtherTableBody"/>
            </w:pPr>
            <w:r>
              <w:t>40</w:t>
            </w:r>
          </w:p>
        </w:tc>
        <w:tc>
          <w:tcPr>
            <w:tcW w:w="600" w:type="dxa"/>
          </w:tcPr>
          <w:p w14:paraId="219094F3" w14:textId="77777777" w:rsidR="00B50050" w:rsidRDefault="00B50050" w:rsidP="0088127C">
            <w:pPr>
              <w:pStyle w:val="OtherTableBody"/>
            </w:pPr>
            <w:r>
              <w:t>..</w:t>
            </w:r>
          </w:p>
        </w:tc>
        <w:tc>
          <w:tcPr>
            <w:tcW w:w="600" w:type="dxa"/>
          </w:tcPr>
          <w:p w14:paraId="42AEFDC7" w14:textId="77777777" w:rsidR="00B50050" w:rsidRDefault="00B50050" w:rsidP="0088127C">
            <w:pPr>
              <w:pStyle w:val="OtherTableBody"/>
            </w:pPr>
          </w:p>
        </w:tc>
        <w:tc>
          <w:tcPr>
            <w:tcW w:w="600" w:type="dxa"/>
          </w:tcPr>
          <w:p w14:paraId="4E4A95EB" w14:textId="77777777" w:rsidR="00B50050" w:rsidRDefault="00B50050" w:rsidP="0088127C">
            <w:pPr>
              <w:pStyle w:val="OtherTableBody"/>
            </w:pPr>
            <w:r>
              <w:t>CWE</w:t>
            </w:r>
          </w:p>
        </w:tc>
        <w:tc>
          <w:tcPr>
            <w:tcW w:w="700" w:type="dxa"/>
          </w:tcPr>
          <w:p w14:paraId="1E6639A1" w14:textId="77777777" w:rsidR="00B50050" w:rsidRDefault="00B50050" w:rsidP="0088127C">
            <w:pPr>
              <w:pStyle w:val="OtherTableBody"/>
            </w:pPr>
          </w:p>
        </w:tc>
        <w:tc>
          <w:tcPr>
            <w:tcW w:w="600" w:type="dxa"/>
          </w:tcPr>
          <w:p w14:paraId="52BDA67C" w14:textId="77777777" w:rsidR="00B50050" w:rsidRDefault="00B50050" w:rsidP="0088127C">
            <w:pPr>
              <w:pStyle w:val="OtherTableBody"/>
            </w:pPr>
            <w:r>
              <w:t>0116</w:t>
            </w:r>
          </w:p>
        </w:tc>
        <w:tc>
          <w:tcPr>
            <w:tcW w:w="900" w:type="dxa"/>
          </w:tcPr>
          <w:p w14:paraId="50A8CA72" w14:textId="77777777" w:rsidR="00B50050" w:rsidRDefault="00B50050" w:rsidP="0088127C">
            <w:pPr>
              <w:pStyle w:val="OtherTableBody"/>
            </w:pPr>
            <w:r>
              <w:t>3.4.3.40</w:t>
            </w:r>
          </w:p>
        </w:tc>
      </w:tr>
      <w:tr w:rsidR="00B50050" w14:paraId="56FEF7DD" w14:textId="77777777" w:rsidTr="00195548">
        <w:tc>
          <w:tcPr>
            <w:tcW w:w="3500" w:type="dxa"/>
          </w:tcPr>
          <w:p w14:paraId="11EA5051" w14:textId="77777777" w:rsidR="00B50050" w:rsidRDefault="00B50050" w:rsidP="0088127C">
            <w:pPr>
              <w:pStyle w:val="OtherTableBody"/>
            </w:pPr>
            <w:r>
              <w:t>Begin Date/Time (arrival time)</w:t>
            </w:r>
          </w:p>
        </w:tc>
        <w:tc>
          <w:tcPr>
            <w:tcW w:w="700" w:type="dxa"/>
          </w:tcPr>
          <w:p w14:paraId="6517F8E2" w14:textId="77777777" w:rsidR="00B50050" w:rsidRDefault="00B50050" w:rsidP="0088127C">
            <w:pPr>
              <w:pStyle w:val="OtherTableBody"/>
            </w:pPr>
            <w:r>
              <w:t>02387</w:t>
            </w:r>
          </w:p>
        </w:tc>
        <w:tc>
          <w:tcPr>
            <w:tcW w:w="600" w:type="dxa"/>
          </w:tcPr>
          <w:p w14:paraId="63B3DE8D" w14:textId="77777777" w:rsidR="00B50050" w:rsidRDefault="00B50050" w:rsidP="0088127C">
            <w:pPr>
              <w:pStyle w:val="OtherTableBody"/>
            </w:pPr>
            <w:r>
              <w:t>PRT</w:t>
            </w:r>
          </w:p>
        </w:tc>
        <w:tc>
          <w:tcPr>
            <w:tcW w:w="600" w:type="dxa"/>
          </w:tcPr>
          <w:p w14:paraId="066DA902" w14:textId="77777777" w:rsidR="00B50050" w:rsidRDefault="00B50050" w:rsidP="0088127C">
            <w:pPr>
              <w:pStyle w:val="OtherTableBody"/>
            </w:pPr>
            <w:r>
              <w:t>11</w:t>
            </w:r>
          </w:p>
        </w:tc>
        <w:tc>
          <w:tcPr>
            <w:tcW w:w="600" w:type="dxa"/>
          </w:tcPr>
          <w:p w14:paraId="37F966C7" w14:textId="77777777" w:rsidR="00B50050" w:rsidRDefault="00B50050" w:rsidP="0088127C">
            <w:pPr>
              <w:pStyle w:val="OtherTableBody"/>
            </w:pPr>
            <w:r>
              <w:t>..</w:t>
            </w:r>
          </w:p>
        </w:tc>
        <w:tc>
          <w:tcPr>
            <w:tcW w:w="600" w:type="dxa"/>
          </w:tcPr>
          <w:p w14:paraId="75E8AAD8" w14:textId="77777777" w:rsidR="00B50050" w:rsidRDefault="00B50050" w:rsidP="0088127C">
            <w:pPr>
              <w:pStyle w:val="OtherTableBody"/>
            </w:pPr>
          </w:p>
        </w:tc>
        <w:tc>
          <w:tcPr>
            <w:tcW w:w="600" w:type="dxa"/>
          </w:tcPr>
          <w:p w14:paraId="79EF1667" w14:textId="77777777" w:rsidR="00B50050" w:rsidRDefault="00B50050" w:rsidP="0088127C">
            <w:pPr>
              <w:pStyle w:val="OtherTableBody"/>
            </w:pPr>
            <w:r>
              <w:t>DTM</w:t>
            </w:r>
          </w:p>
        </w:tc>
        <w:tc>
          <w:tcPr>
            <w:tcW w:w="700" w:type="dxa"/>
          </w:tcPr>
          <w:p w14:paraId="643B6A06" w14:textId="77777777" w:rsidR="00B50050" w:rsidRDefault="00B50050" w:rsidP="0088127C">
            <w:pPr>
              <w:pStyle w:val="OtherTableBody"/>
            </w:pPr>
          </w:p>
        </w:tc>
        <w:tc>
          <w:tcPr>
            <w:tcW w:w="600" w:type="dxa"/>
          </w:tcPr>
          <w:p w14:paraId="565F44B7" w14:textId="77777777" w:rsidR="00B50050" w:rsidRDefault="00B50050" w:rsidP="0088127C">
            <w:pPr>
              <w:pStyle w:val="OtherTableBody"/>
            </w:pPr>
          </w:p>
        </w:tc>
        <w:tc>
          <w:tcPr>
            <w:tcW w:w="900" w:type="dxa"/>
          </w:tcPr>
          <w:p w14:paraId="1FDC06D6" w14:textId="77777777" w:rsidR="00B50050" w:rsidRDefault="00B50050" w:rsidP="0088127C">
            <w:pPr>
              <w:pStyle w:val="OtherTableBody"/>
            </w:pPr>
            <w:r>
              <w:t>7.4.4.11</w:t>
            </w:r>
          </w:p>
        </w:tc>
      </w:tr>
      <w:tr w:rsidR="00B50050" w14:paraId="68101DE0" w14:textId="77777777" w:rsidTr="00195548">
        <w:tc>
          <w:tcPr>
            <w:tcW w:w="3500" w:type="dxa"/>
          </w:tcPr>
          <w:p w14:paraId="0E77B500" w14:textId="77777777" w:rsidR="00B50050" w:rsidRDefault="00B50050" w:rsidP="0088127C">
            <w:pPr>
              <w:pStyle w:val="OtherTableBody"/>
            </w:pPr>
            <w:r>
              <w:t>Benefit Group</w:t>
            </w:r>
          </w:p>
        </w:tc>
        <w:tc>
          <w:tcPr>
            <w:tcW w:w="700" w:type="dxa"/>
          </w:tcPr>
          <w:p w14:paraId="21678111" w14:textId="77777777" w:rsidR="00B50050" w:rsidRDefault="00B50050" w:rsidP="0088127C">
            <w:pPr>
              <w:pStyle w:val="OtherTableBody"/>
            </w:pPr>
            <w:r>
              <w:t>01938</w:t>
            </w:r>
          </w:p>
        </w:tc>
        <w:tc>
          <w:tcPr>
            <w:tcW w:w="600" w:type="dxa"/>
          </w:tcPr>
          <w:p w14:paraId="1ACF2845" w14:textId="77777777" w:rsidR="00B50050" w:rsidRDefault="00B50050" w:rsidP="0088127C">
            <w:pPr>
              <w:pStyle w:val="OtherTableBody"/>
            </w:pPr>
            <w:r>
              <w:t>IVC</w:t>
            </w:r>
          </w:p>
        </w:tc>
        <w:tc>
          <w:tcPr>
            <w:tcW w:w="600" w:type="dxa"/>
          </w:tcPr>
          <w:p w14:paraId="1848904C" w14:textId="77777777" w:rsidR="00B50050" w:rsidRDefault="00B50050" w:rsidP="0088127C">
            <w:pPr>
              <w:pStyle w:val="OtherTableBody"/>
            </w:pPr>
            <w:r>
              <w:t>25</w:t>
            </w:r>
          </w:p>
        </w:tc>
        <w:tc>
          <w:tcPr>
            <w:tcW w:w="600" w:type="dxa"/>
          </w:tcPr>
          <w:p w14:paraId="32D4740D" w14:textId="77777777" w:rsidR="00B50050" w:rsidRDefault="00B50050" w:rsidP="0088127C">
            <w:pPr>
              <w:pStyle w:val="OtherTableBody"/>
            </w:pPr>
            <w:r>
              <w:t>..</w:t>
            </w:r>
          </w:p>
        </w:tc>
        <w:tc>
          <w:tcPr>
            <w:tcW w:w="600" w:type="dxa"/>
          </w:tcPr>
          <w:p w14:paraId="1B74D24B" w14:textId="77777777" w:rsidR="00B50050" w:rsidRDefault="00B50050" w:rsidP="0088127C">
            <w:pPr>
              <w:pStyle w:val="OtherTableBody"/>
            </w:pPr>
          </w:p>
        </w:tc>
        <w:tc>
          <w:tcPr>
            <w:tcW w:w="600" w:type="dxa"/>
          </w:tcPr>
          <w:p w14:paraId="6BB44A3B" w14:textId="77777777" w:rsidR="00B50050" w:rsidRDefault="00B50050" w:rsidP="0088127C">
            <w:pPr>
              <w:pStyle w:val="OtherTableBody"/>
            </w:pPr>
            <w:r>
              <w:t>CWE</w:t>
            </w:r>
          </w:p>
        </w:tc>
        <w:tc>
          <w:tcPr>
            <w:tcW w:w="700" w:type="dxa"/>
          </w:tcPr>
          <w:p w14:paraId="7E90A21B" w14:textId="77777777" w:rsidR="00B50050" w:rsidRDefault="00B50050" w:rsidP="0088127C">
            <w:pPr>
              <w:pStyle w:val="OtherTableBody"/>
            </w:pPr>
          </w:p>
        </w:tc>
        <w:tc>
          <w:tcPr>
            <w:tcW w:w="600" w:type="dxa"/>
          </w:tcPr>
          <w:p w14:paraId="0DA7DC93" w14:textId="77777777" w:rsidR="00B50050" w:rsidRDefault="00B50050" w:rsidP="0088127C">
            <w:pPr>
              <w:pStyle w:val="OtherTableBody"/>
            </w:pPr>
            <w:r>
              <w:t>0556</w:t>
            </w:r>
          </w:p>
        </w:tc>
        <w:tc>
          <w:tcPr>
            <w:tcW w:w="900" w:type="dxa"/>
          </w:tcPr>
          <w:p w14:paraId="7BC5A321" w14:textId="77777777" w:rsidR="00B50050" w:rsidRDefault="00B50050" w:rsidP="0088127C">
            <w:pPr>
              <w:pStyle w:val="OtherTableBody"/>
            </w:pPr>
            <w:r>
              <w:t>16.4.2.25</w:t>
            </w:r>
          </w:p>
        </w:tc>
      </w:tr>
      <w:tr w:rsidR="00B50050" w14:paraId="1DADA388" w14:textId="77777777" w:rsidTr="00195548">
        <w:tc>
          <w:tcPr>
            <w:tcW w:w="3500" w:type="dxa"/>
          </w:tcPr>
          <w:p w14:paraId="4D570200" w14:textId="77777777" w:rsidR="00B50050" w:rsidRDefault="00B50050" w:rsidP="0088127C">
            <w:pPr>
              <w:pStyle w:val="OtherTableBody"/>
            </w:pPr>
            <w:r>
              <w:t>Bill Type Required</w:t>
            </w:r>
          </w:p>
        </w:tc>
        <w:tc>
          <w:tcPr>
            <w:tcW w:w="700" w:type="dxa"/>
          </w:tcPr>
          <w:p w14:paraId="1DF49BDC" w14:textId="77777777" w:rsidR="00B50050" w:rsidRDefault="00B50050" w:rsidP="0088127C">
            <w:pPr>
              <w:pStyle w:val="OtherTableBody"/>
            </w:pPr>
            <w:r>
              <w:t>03464</w:t>
            </w:r>
          </w:p>
        </w:tc>
        <w:tc>
          <w:tcPr>
            <w:tcW w:w="600" w:type="dxa"/>
          </w:tcPr>
          <w:p w14:paraId="4C0C02F0" w14:textId="77777777" w:rsidR="00B50050" w:rsidRDefault="00B50050" w:rsidP="0088127C">
            <w:pPr>
              <w:pStyle w:val="OtherTableBody"/>
            </w:pPr>
            <w:r>
              <w:t>PM1</w:t>
            </w:r>
          </w:p>
        </w:tc>
        <w:tc>
          <w:tcPr>
            <w:tcW w:w="600" w:type="dxa"/>
          </w:tcPr>
          <w:p w14:paraId="03D99DFD" w14:textId="77777777" w:rsidR="00B50050" w:rsidRDefault="00B50050" w:rsidP="0088127C">
            <w:pPr>
              <w:pStyle w:val="OtherTableBody"/>
            </w:pPr>
            <w:r>
              <w:t>21</w:t>
            </w:r>
          </w:p>
        </w:tc>
        <w:tc>
          <w:tcPr>
            <w:tcW w:w="600" w:type="dxa"/>
          </w:tcPr>
          <w:p w14:paraId="4E8E9C7F" w14:textId="77777777" w:rsidR="00B50050" w:rsidRDefault="00B50050" w:rsidP="0088127C">
            <w:pPr>
              <w:pStyle w:val="OtherTableBody"/>
            </w:pPr>
            <w:r>
              <w:t>..</w:t>
            </w:r>
          </w:p>
        </w:tc>
        <w:tc>
          <w:tcPr>
            <w:tcW w:w="600" w:type="dxa"/>
          </w:tcPr>
          <w:p w14:paraId="501686B5" w14:textId="77777777" w:rsidR="00B50050" w:rsidRDefault="00B50050" w:rsidP="0088127C">
            <w:pPr>
              <w:pStyle w:val="OtherTableBody"/>
            </w:pPr>
          </w:p>
        </w:tc>
        <w:tc>
          <w:tcPr>
            <w:tcW w:w="600" w:type="dxa"/>
          </w:tcPr>
          <w:p w14:paraId="0B3AAE0A" w14:textId="77777777" w:rsidR="00B50050" w:rsidRDefault="00B50050" w:rsidP="0088127C">
            <w:pPr>
              <w:pStyle w:val="OtherTableBody"/>
            </w:pPr>
            <w:r>
              <w:t>ID</w:t>
            </w:r>
          </w:p>
        </w:tc>
        <w:tc>
          <w:tcPr>
            <w:tcW w:w="700" w:type="dxa"/>
          </w:tcPr>
          <w:p w14:paraId="653378C4" w14:textId="77777777" w:rsidR="00B50050" w:rsidRDefault="00B50050" w:rsidP="0088127C">
            <w:pPr>
              <w:pStyle w:val="OtherTableBody"/>
            </w:pPr>
          </w:p>
        </w:tc>
        <w:tc>
          <w:tcPr>
            <w:tcW w:w="600" w:type="dxa"/>
          </w:tcPr>
          <w:p w14:paraId="02ACEDD2" w14:textId="77777777" w:rsidR="00B50050" w:rsidRDefault="00B50050" w:rsidP="0088127C">
            <w:pPr>
              <w:pStyle w:val="OtherTableBody"/>
            </w:pPr>
            <w:r>
              <w:t>0136</w:t>
            </w:r>
          </w:p>
        </w:tc>
        <w:tc>
          <w:tcPr>
            <w:tcW w:w="900" w:type="dxa"/>
          </w:tcPr>
          <w:p w14:paraId="3F2C3302" w14:textId="77777777" w:rsidR="00B50050" w:rsidRDefault="00B50050" w:rsidP="0088127C">
            <w:pPr>
              <w:pStyle w:val="OtherTableBody"/>
            </w:pPr>
            <w:r>
              <w:t>8.8.17.21</w:t>
            </w:r>
          </w:p>
        </w:tc>
      </w:tr>
      <w:tr w:rsidR="00B50050" w14:paraId="742DB5C1" w14:textId="77777777" w:rsidTr="00195548">
        <w:tc>
          <w:tcPr>
            <w:tcW w:w="3500" w:type="dxa"/>
          </w:tcPr>
          <w:p w14:paraId="29674DAF" w14:textId="77777777" w:rsidR="00B50050" w:rsidRDefault="00B50050" w:rsidP="0088127C">
            <w:pPr>
              <w:pStyle w:val="OtherTableBody"/>
            </w:pPr>
            <w:r>
              <w:t>Billed Amount</w:t>
            </w:r>
          </w:p>
        </w:tc>
        <w:tc>
          <w:tcPr>
            <w:tcW w:w="700" w:type="dxa"/>
          </w:tcPr>
          <w:p w14:paraId="7B1BEBAB" w14:textId="77777777" w:rsidR="00B50050" w:rsidRDefault="00B50050" w:rsidP="0088127C">
            <w:pPr>
              <w:pStyle w:val="OtherTableBody"/>
            </w:pPr>
            <w:r>
              <w:t>01949</w:t>
            </w:r>
          </w:p>
        </w:tc>
        <w:tc>
          <w:tcPr>
            <w:tcW w:w="600" w:type="dxa"/>
          </w:tcPr>
          <w:p w14:paraId="792CE8B1" w14:textId="77777777" w:rsidR="00B50050" w:rsidRDefault="00B50050" w:rsidP="0088127C">
            <w:pPr>
              <w:pStyle w:val="OtherTableBody"/>
            </w:pPr>
            <w:r>
              <w:t>PSS</w:t>
            </w:r>
          </w:p>
        </w:tc>
        <w:tc>
          <w:tcPr>
            <w:tcW w:w="600" w:type="dxa"/>
          </w:tcPr>
          <w:p w14:paraId="4AE7CBF5" w14:textId="77777777" w:rsidR="00B50050" w:rsidRDefault="00B50050" w:rsidP="0088127C">
            <w:pPr>
              <w:pStyle w:val="OtherTableBody"/>
            </w:pPr>
            <w:r>
              <w:t>4</w:t>
            </w:r>
          </w:p>
        </w:tc>
        <w:tc>
          <w:tcPr>
            <w:tcW w:w="600" w:type="dxa"/>
          </w:tcPr>
          <w:p w14:paraId="39884102" w14:textId="77777777" w:rsidR="00B50050" w:rsidRDefault="00B50050" w:rsidP="0088127C">
            <w:pPr>
              <w:pStyle w:val="OtherTableBody"/>
            </w:pPr>
            <w:r>
              <w:t>..</w:t>
            </w:r>
          </w:p>
        </w:tc>
        <w:tc>
          <w:tcPr>
            <w:tcW w:w="600" w:type="dxa"/>
          </w:tcPr>
          <w:p w14:paraId="3B32BCBF" w14:textId="77777777" w:rsidR="00B50050" w:rsidRDefault="00B50050" w:rsidP="0088127C">
            <w:pPr>
              <w:pStyle w:val="OtherTableBody"/>
            </w:pPr>
          </w:p>
        </w:tc>
        <w:tc>
          <w:tcPr>
            <w:tcW w:w="600" w:type="dxa"/>
          </w:tcPr>
          <w:p w14:paraId="247FCF1E" w14:textId="77777777" w:rsidR="00B50050" w:rsidRDefault="00B50050" w:rsidP="0088127C">
            <w:pPr>
              <w:pStyle w:val="OtherTableBody"/>
            </w:pPr>
            <w:r>
              <w:t>CP</w:t>
            </w:r>
          </w:p>
        </w:tc>
        <w:tc>
          <w:tcPr>
            <w:tcW w:w="700" w:type="dxa"/>
          </w:tcPr>
          <w:p w14:paraId="563982AC" w14:textId="77777777" w:rsidR="00B50050" w:rsidRDefault="00B50050" w:rsidP="0088127C">
            <w:pPr>
              <w:pStyle w:val="OtherTableBody"/>
            </w:pPr>
          </w:p>
        </w:tc>
        <w:tc>
          <w:tcPr>
            <w:tcW w:w="600" w:type="dxa"/>
          </w:tcPr>
          <w:p w14:paraId="7756D2FA" w14:textId="77777777" w:rsidR="00B50050" w:rsidRDefault="00B50050" w:rsidP="0088127C">
            <w:pPr>
              <w:pStyle w:val="OtherTableBody"/>
            </w:pPr>
          </w:p>
        </w:tc>
        <w:tc>
          <w:tcPr>
            <w:tcW w:w="900" w:type="dxa"/>
          </w:tcPr>
          <w:p w14:paraId="58E8C07F" w14:textId="77777777" w:rsidR="00B50050" w:rsidRDefault="00B50050" w:rsidP="0088127C">
            <w:pPr>
              <w:pStyle w:val="OtherTableBody"/>
            </w:pPr>
            <w:r>
              <w:t>16.4.4.4</w:t>
            </w:r>
          </w:p>
        </w:tc>
      </w:tr>
      <w:tr w:rsidR="00B50050" w14:paraId="0FE1A97E" w14:textId="77777777" w:rsidTr="00195548">
        <w:tc>
          <w:tcPr>
            <w:tcW w:w="3500" w:type="dxa"/>
          </w:tcPr>
          <w:p w14:paraId="18A2A35A" w14:textId="77777777" w:rsidR="00B50050" w:rsidRDefault="00B50050" w:rsidP="0088127C">
            <w:pPr>
              <w:pStyle w:val="OtherTableBody"/>
            </w:pPr>
            <w:r>
              <w:t>Billing Category</w:t>
            </w:r>
          </w:p>
        </w:tc>
        <w:tc>
          <w:tcPr>
            <w:tcW w:w="700" w:type="dxa"/>
          </w:tcPr>
          <w:p w14:paraId="32617F73" w14:textId="77777777" w:rsidR="00B50050" w:rsidRDefault="00B50050" w:rsidP="0088127C">
            <w:pPr>
              <w:pStyle w:val="OtherTableBody"/>
            </w:pPr>
            <w:r>
              <w:t>01007</w:t>
            </w:r>
          </w:p>
        </w:tc>
        <w:tc>
          <w:tcPr>
            <w:tcW w:w="600" w:type="dxa"/>
          </w:tcPr>
          <w:p w14:paraId="61632AC1" w14:textId="77777777" w:rsidR="00B50050" w:rsidRDefault="00B50050" w:rsidP="0088127C">
            <w:pPr>
              <w:pStyle w:val="OtherTableBody"/>
            </w:pPr>
            <w:r>
              <w:t>PRC</w:t>
            </w:r>
          </w:p>
        </w:tc>
        <w:tc>
          <w:tcPr>
            <w:tcW w:w="600" w:type="dxa"/>
          </w:tcPr>
          <w:p w14:paraId="346C0EFF" w14:textId="77777777" w:rsidR="00B50050" w:rsidRDefault="00B50050" w:rsidP="0088127C">
            <w:pPr>
              <w:pStyle w:val="OtherTableBody"/>
            </w:pPr>
            <w:r>
              <w:t>14</w:t>
            </w:r>
          </w:p>
        </w:tc>
        <w:tc>
          <w:tcPr>
            <w:tcW w:w="600" w:type="dxa"/>
          </w:tcPr>
          <w:p w14:paraId="30882128" w14:textId="77777777" w:rsidR="00B50050" w:rsidRDefault="00B50050" w:rsidP="0088127C">
            <w:pPr>
              <w:pStyle w:val="OtherTableBody"/>
            </w:pPr>
            <w:r>
              <w:t>..</w:t>
            </w:r>
          </w:p>
        </w:tc>
        <w:tc>
          <w:tcPr>
            <w:tcW w:w="600" w:type="dxa"/>
          </w:tcPr>
          <w:p w14:paraId="716CD12C" w14:textId="77777777" w:rsidR="00B50050" w:rsidRDefault="00B50050" w:rsidP="0088127C">
            <w:pPr>
              <w:pStyle w:val="OtherTableBody"/>
            </w:pPr>
          </w:p>
        </w:tc>
        <w:tc>
          <w:tcPr>
            <w:tcW w:w="600" w:type="dxa"/>
          </w:tcPr>
          <w:p w14:paraId="76A1766C" w14:textId="77777777" w:rsidR="00B50050" w:rsidRDefault="00B50050" w:rsidP="0088127C">
            <w:pPr>
              <w:pStyle w:val="OtherTableBody"/>
            </w:pPr>
            <w:r>
              <w:t>CWE</w:t>
            </w:r>
          </w:p>
        </w:tc>
        <w:tc>
          <w:tcPr>
            <w:tcW w:w="700" w:type="dxa"/>
          </w:tcPr>
          <w:p w14:paraId="2B490DBD" w14:textId="77777777" w:rsidR="00B50050" w:rsidRDefault="00B50050" w:rsidP="0088127C">
            <w:pPr>
              <w:pStyle w:val="OtherTableBody"/>
            </w:pPr>
            <w:r>
              <w:t>Y</w:t>
            </w:r>
          </w:p>
        </w:tc>
        <w:tc>
          <w:tcPr>
            <w:tcW w:w="600" w:type="dxa"/>
          </w:tcPr>
          <w:p w14:paraId="2CA0D2EB" w14:textId="77777777" w:rsidR="00B50050" w:rsidRDefault="00B50050" w:rsidP="0088127C">
            <w:pPr>
              <w:pStyle w:val="OtherTableBody"/>
            </w:pPr>
            <w:r>
              <w:t>0293</w:t>
            </w:r>
          </w:p>
        </w:tc>
        <w:tc>
          <w:tcPr>
            <w:tcW w:w="900" w:type="dxa"/>
          </w:tcPr>
          <w:p w14:paraId="30C8513F" w14:textId="77777777" w:rsidR="00B50050" w:rsidRDefault="00B50050" w:rsidP="0088127C">
            <w:pPr>
              <w:pStyle w:val="OtherTableBody"/>
            </w:pPr>
            <w:r>
              <w:t>8.10.3.14</w:t>
            </w:r>
          </w:p>
        </w:tc>
      </w:tr>
      <w:tr w:rsidR="00B50050" w14:paraId="65BC556E" w14:textId="77777777" w:rsidTr="00195548">
        <w:tc>
          <w:tcPr>
            <w:tcW w:w="3500" w:type="dxa"/>
          </w:tcPr>
          <w:p w14:paraId="5F3004D0" w14:textId="77777777" w:rsidR="00B50050" w:rsidRDefault="00B50050" w:rsidP="0088127C">
            <w:pPr>
              <w:pStyle w:val="OtherTableBody"/>
            </w:pPr>
            <w:r>
              <w:t>Billing Media Code</w:t>
            </w:r>
          </w:p>
        </w:tc>
        <w:tc>
          <w:tcPr>
            <w:tcW w:w="700" w:type="dxa"/>
          </w:tcPr>
          <w:p w14:paraId="503588B0" w14:textId="77777777" w:rsidR="00B50050" w:rsidRDefault="00B50050" w:rsidP="0088127C">
            <w:pPr>
              <w:pStyle w:val="OtherTableBody"/>
            </w:pPr>
            <w:r>
              <w:t>00733</w:t>
            </w:r>
          </w:p>
        </w:tc>
        <w:tc>
          <w:tcPr>
            <w:tcW w:w="600" w:type="dxa"/>
          </w:tcPr>
          <w:p w14:paraId="30C99BB5" w14:textId="77777777" w:rsidR="00B50050" w:rsidRDefault="00B50050" w:rsidP="0088127C">
            <w:pPr>
              <w:pStyle w:val="OtherTableBody"/>
            </w:pPr>
            <w:r>
              <w:t>PV2</w:t>
            </w:r>
          </w:p>
        </w:tc>
        <w:tc>
          <w:tcPr>
            <w:tcW w:w="600" w:type="dxa"/>
          </w:tcPr>
          <w:p w14:paraId="41674B71" w14:textId="77777777" w:rsidR="00B50050" w:rsidRDefault="00B50050" w:rsidP="0088127C">
            <w:pPr>
              <w:pStyle w:val="OtherTableBody"/>
            </w:pPr>
            <w:r>
              <w:t>32</w:t>
            </w:r>
          </w:p>
        </w:tc>
        <w:tc>
          <w:tcPr>
            <w:tcW w:w="600" w:type="dxa"/>
          </w:tcPr>
          <w:p w14:paraId="32C5FBFA" w14:textId="77777777" w:rsidR="00B50050" w:rsidRDefault="00B50050" w:rsidP="0088127C">
            <w:pPr>
              <w:pStyle w:val="OtherTableBody"/>
            </w:pPr>
            <w:r>
              <w:t>1..1</w:t>
            </w:r>
          </w:p>
        </w:tc>
        <w:tc>
          <w:tcPr>
            <w:tcW w:w="600" w:type="dxa"/>
          </w:tcPr>
          <w:p w14:paraId="70607C0F" w14:textId="77777777" w:rsidR="00B50050" w:rsidRDefault="00B50050" w:rsidP="0088127C">
            <w:pPr>
              <w:pStyle w:val="OtherTableBody"/>
            </w:pPr>
          </w:p>
        </w:tc>
        <w:tc>
          <w:tcPr>
            <w:tcW w:w="600" w:type="dxa"/>
          </w:tcPr>
          <w:p w14:paraId="40844E46" w14:textId="77777777" w:rsidR="00B50050" w:rsidRDefault="00B50050" w:rsidP="0088127C">
            <w:pPr>
              <w:pStyle w:val="OtherTableBody"/>
            </w:pPr>
            <w:r>
              <w:t>ID</w:t>
            </w:r>
          </w:p>
        </w:tc>
        <w:tc>
          <w:tcPr>
            <w:tcW w:w="700" w:type="dxa"/>
          </w:tcPr>
          <w:p w14:paraId="2EBBB2F7" w14:textId="77777777" w:rsidR="00B50050" w:rsidRDefault="00B50050" w:rsidP="0088127C">
            <w:pPr>
              <w:pStyle w:val="OtherTableBody"/>
            </w:pPr>
          </w:p>
        </w:tc>
        <w:tc>
          <w:tcPr>
            <w:tcW w:w="600" w:type="dxa"/>
          </w:tcPr>
          <w:p w14:paraId="71CD77E8" w14:textId="77777777" w:rsidR="00B50050" w:rsidRDefault="00B50050" w:rsidP="0088127C">
            <w:pPr>
              <w:pStyle w:val="OtherTableBody"/>
            </w:pPr>
            <w:r>
              <w:t>0136</w:t>
            </w:r>
          </w:p>
        </w:tc>
        <w:tc>
          <w:tcPr>
            <w:tcW w:w="900" w:type="dxa"/>
          </w:tcPr>
          <w:p w14:paraId="727DF8BD" w14:textId="77777777" w:rsidR="00B50050" w:rsidRDefault="00B50050" w:rsidP="0088127C">
            <w:pPr>
              <w:pStyle w:val="OtherTableBody"/>
            </w:pPr>
            <w:r>
              <w:t>3.4.4.32</w:t>
            </w:r>
          </w:p>
        </w:tc>
      </w:tr>
      <w:tr w:rsidR="00B50050" w14:paraId="2C4BDC90" w14:textId="77777777" w:rsidTr="00195548">
        <w:tc>
          <w:tcPr>
            <w:tcW w:w="3500" w:type="dxa"/>
          </w:tcPr>
          <w:p w14:paraId="05265706" w14:textId="77777777" w:rsidR="00B50050" w:rsidRDefault="00B50050" w:rsidP="0088127C">
            <w:pPr>
              <w:pStyle w:val="OtherTableBody"/>
            </w:pPr>
            <w:r>
              <w:t>Billing Period</w:t>
            </w:r>
          </w:p>
        </w:tc>
        <w:tc>
          <w:tcPr>
            <w:tcW w:w="700" w:type="dxa"/>
          </w:tcPr>
          <w:p w14:paraId="2AE53089" w14:textId="77777777" w:rsidR="00B50050" w:rsidRDefault="00B50050" w:rsidP="0088127C">
            <w:pPr>
              <w:pStyle w:val="OtherTableBody"/>
            </w:pPr>
            <w:r>
              <w:t>01980</w:t>
            </w:r>
          </w:p>
        </w:tc>
        <w:tc>
          <w:tcPr>
            <w:tcW w:w="600" w:type="dxa"/>
          </w:tcPr>
          <w:p w14:paraId="3583C9D1" w14:textId="77777777" w:rsidR="00B50050" w:rsidRDefault="00B50050" w:rsidP="0088127C">
            <w:pPr>
              <w:pStyle w:val="OtherTableBody"/>
            </w:pPr>
            <w:r>
              <w:t>PSL</w:t>
            </w:r>
          </w:p>
        </w:tc>
        <w:tc>
          <w:tcPr>
            <w:tcW w:w="600" w:type="dxa"/>
          </w:tcPr>
          <w:p w14:paraId="1BE22CCC" w14:textId="77777777" w:rsidR="00B50050" w:rsidRDefault="00B50050" w:rsidP="0088127C">
            <w:pPr>
              <w:pStyle w:val="OtherTableBody"/>
            </w:pPr>
            <w:r>
              <w:t>26</w:t>
            </w:r>
          </w:p>
        </w:tc>
        <w:tc>
          <w:tcPr>
            <w:tcW w:w="600" w:type="dxa"/>
          </w:tcPr>
          <w:p w14:paraId="4EDD47BB" w14:textId="77777777" w:rsidR="00B50050" w:rsidRDefault="00B50050" w:rsidP="0088127C">
            <w:pPr>
              <w:pStyle w:val="OtherTableBody"/>
            </w:pPr>
            <w:r>
              <w:t>..</w:t>
            </w:r>
          </w:p>
        </w:tc>
        <w:tc>
          <w:tcPr>
            <w:tcW w:w="600" w:type="dxa"/>
          </w:tcPr>
          <w:p w14:paraId="1A159E90" w14:textId="77777777" w:rsidR="00B50050" w:rsidRDefault="00B50050" w:rsidP="0088127C">
            <w:pPr>
              <w:pStyle w:val="OtherTableBody"/>
            </w:pPr>
          </w:p>
        </w:tc>
        <w:tc>
          <w:tcPr>
            <w:tcW w:w="600" w:type="dxa"/>
          </w:tcPr>
          <w:p w14:paraId="4A70B4AE" w14:textId="77777777" w:rsidR="00B50050" w:rsidRDefault="00B50050" w:rsidP="0088127C">
            <w:pPr>
              <w:pStyle w:val="OtherTableBody"/>
            </w:pPr>
            <w:r>
              <w:t>DR</w:t>
            </w:r>
          </w:p>
        </w:tc>
        <w:tc>
          <w:tcPr>
            <w:tcW w:w="700" w:type="dxa"/>
          </w:tcPr>
          <w:p w14:paraId="60D06428" w14:textId="77777777" w:rsidR="00B50050" w:rsidRDefault="00B50050" w:rsidP="0088127C">
            <w:pPr>
              <w:pStyle w:val="OtherTableBody"/>
            </w:pPr>
          </w:p>
        </w:tc>
        <w:tc>
          <w:tcPr>
            <w:tcW w:w="600" w:type="dxa"/>
          </w:tcPr>
          <w:p w14:paraId="359F306B" w14:textId="77777777" w:rsidR="00B50050" w:rsidRDefault="00B50050" w:rsidP="0088127C">
            <w:pPr>
              <w:pStyle w:val="OtherTableBody"/>
            </w:pPr>
          </w:p>
        </w:tc>
        <w:tc>
          <w:tcPr>
            <w:tcW w:w="900" w:type="dxa"/>
          </w:tcPr>
          <w:p w14:paraId="37114333" w14:textId="77777777" w:rsidR="00B50050" w:rsidRDefault="00B50050" w:rsidP="0088127C">
            <w:pPr>
              <w:pStyle w:val="OtherTableBody"/>
            </w:pPr>
            <w:r>
              <w:t>16.4.6.26</w:t>
            </w:r>
          </w:p>
        </w:tc>
      </w:tr>
      <w:tr w:rsidR="00B50050" w14:paraId="134AD82E" w14:textId="77777777" w:rsidTr="00195548">
        <w:tc>
          <w:tcPr>
            <w:tcW w:w="3500" w:type="dxa"/>
          </w:tcPr>
          <w:p w14:paraId="75593C67" w14:textId="77777777" w:rsidR="00B50050" w:rsidRDefault="00B50050" w:rsidP="0088127C">
            <w:pPr>
              <w:pStyle w:val="OtherTableBody"/>
            </w:pPr>
            <w:r>
              <w:t>Billing Status</w:t>
            </w:r>
          </w:p>
        </w:tc>
        <w:tc>
          <w:tcPr>
            <w:tcW w:w="700" w:type="dxa"/>
          </w:tcPr>
          <w:p w14:paraId="7B6F2F2E" w14:textId="77777777" w:rsidR="00B50050" w:rsidRDefault="00B50050" w:rsidP="0088127C">
            <w:pPr>
              <w:pStyle w:val="OtherTableBody"/>
            </w:pPr>
            <w:r>
              <w:t>00457</w:t>
            </w:r>
          </w:p>
        </w:tc>
        <w:tc>
          <w:tcPr>
            <w:tcW w:w="600" w:type="dxa"/>
          </w:tcPr>
          <w:p w14:paraId="7371E9F9" w14:textId="77777777" w:rsidR="00B50050" w:rsidRDefault="00B50050" w:rsidP="0088127C">
            <w:pPr>
              <w:pStyle w:val="OtherTableBody"/>
            </w:pPr>
            <w:r>
              <w:t>IN1</w:t>
            </w:r>
          </w:p>
        </w:tc>
        <w:tc>
          <w:tcPr>
            <w:tcW w:w="600" w:type="dxa"/>
          </w:tcPr>
          <w:p w14:paraId="7429F5CE" w14:textId="77777777" w:rsidR="00B50050" w:rsidRDefault="00B50050" w:rsidP="0088127C">
            <w:pPr>
              <w:pStyle w:val="OtherTableBody"/>
            </w:pPr>
            <w:r>
              <w:t>32</w:t>
            </w:r>
          </w:p>
        </w:tc>
        <w:tc>
          <w:tcPr>
            <w:tcW w:w="600" w:type="dxa"/>
          </w:tcPr>
          <w:p w14:paraId="08C7E5E3" w14:textId="77777777" w:rsidR="00B50050" w:rsidRDefault="00B50050" w:rsidP="0088127C">
            <w:pPr>
              <w:pStyle w:val="OtherTableBody"/>
            </w:pPr>
            <w:r>
              <w:t>..</w:t>
            </w:r>
          </w:p>
        </w:tc>
        <w:tc>
          <w:tcPr>
            <w:tcW w:w="600" w:type="dxa"/>
          </w:tcPr>
          <w:p w14:paraId="77CAE74A" w14:textId="77777777" w:rsidR="00B50050" w:rsidRDefault="00B50050" w:rsidP="0088127C">
            <w:pPr>
              <w:pStyle w:val="OtherTableBody"/>
            </w:pPr>
          </w:p>
        </w:tc>
        <w:tc>
          <w:tcPr>
            <w:tcW w:w="600" w:type="dxa"/>
          </w:tcPr>
          <w:p w14:paraId="3E17FA11" w14:textId="77777777" w:rsidR="00B50050" w:rsidRDefault="00B50050" w:rsidP="0088127C">
            <w:pPr>
              <w:pStyle w:val="OtherTableBody"/>
            </w:pPr>
            <w:r>
              <w:t>CWE</w:t>
            </w:r>
          </w:p>
        </w:tc>
        <w:tc>
          <w:tcPr>
            <w:tcW w:w="700" w:type="dxa"/>
          </w:tcPr>
          <w:p w14:paraId="38E14581" w14:textId="77777777" w:rsidR="00B50050" w:rsidRDefault="00B50050" w:rsidP="0088127C">
            <w:pPr>
              <w:pStyle w:val="OtherTableBody"/>
            </w:pPr>
          </w:p>
        </w:tc>
        <w:tc>
          <w:tcPr>
            <w:tcW w:w="600" w:type="dxa"/>
          </w:tcPr>
          <w:p w14:paraId="35342BD9" w14:textId="77777777" w:rsidR="00B50050" w:rsidRDefault="00B50050" w:rsidP="0088127C">
            <w:pPr>
              <w:pStyle w:val="OtherTableBody"/>
            </w:pPr>
            <w:r>
              <w:t>0022</w:t>
            </w:r>
          </w:p>
        </w:tc>
        <w:tc>
          <w:tcPr>
            <w:tcW w:w="900" w:type="dxa"/>
          </w:tcPr>
          <w:p w14:paraId="2D82F056" w14:textId="77777777" w:rsidR="00B50050" w:rsidRDefault="00B50050" w:rsidP="0088127C">
            <w:pPr>
              <w:pStyle w:val="OtherTableBody"/>
            </w:pPr>
            <w:r>
              <w:t>6.5.6.32</w:t>
            </w:r>
          </w:p>
        </w:tc>
      </w:tr>
      <w:tr w:rsidR="00B50050" w14:paraId="739D39C6" w14:textId="77777777" w:rsidTr="00195548">
        <w:tc>
          <w:tcPr>
            <w:tcW w:w="3500" w:type="dxa"/>
          </w:tcPr>
          <w:p w14:paraId="39541462" w14:textId="77777777" w:rsidR="00B50050" w:rsidRDefault="00B50050" w:rsidP="0088127C">
            <w:pPr>
              <w:pStyle w:val="OtherTableBody"/>
            </w:pPr>
            <w:r>
              <w:t xml:space="preserve">Bin Location Identifier </w:t>
            </w:r>
          </w:p>
        </w:tc>
        <w:tc>
          <w:tcPr>
            <w:tcW w:w="700" w:type="dxa"/>
          </w:tcPr>
          <w:p w14:paraId="699ECBDD" w14:textId="77777777" w:rsidR="00B50050" w:rsidRDefault="00B50050" w:rsidP="0088127C">
            <w:pPr>
              <w:pStyle w:val="OtherTableBody"/>
            </w:pPr>
            <w:r>
              <w:t>02066</w:t>
            </w:r>
          </w:p>
        </w:tc>
        <w:tc>
          <w:tcPr>
            <w:tcW w:w="600" w:type="dxa"/>
          </w:tcPr>
          <w:p w14:paraId="0BFFDC71" w14:textId="77777777" w:rsidR="00B50050" w:rsidRDefault="00B50050" w:rsidP="0088127C">
            <w:pPr>
              <w:pStyle w:val="OtherTableBody"/>
            </w:pPr>
            <w:r>
              <w:t>IVT</w:t>
            </w:r>
          </w:p>
        </w:tc>
        <w:tc>
          <w:tcPr>
            <w:tcW w:w="600" w:type="dxa"/>
          </w:tcPr>
          <w:p w14:paraId="71B897E4" w14:textId="77777777" w:rsidR="00B50050" w:rsidRDefault="00B50050" w:rsidP="0088127C">
            <w:pPr>
              <w:pStyle w:val="OtherTableBody"/>
            </w:pPr>
            <w:r>
              <w:t>7</w:t>
            </w:r>
          </w:p>
        </w:tc>
        <w:tc>
          <w:tcPr>
            <w:tcW w:w="600" w:type="dxa"/>
          </w:tcPr>
          <w:p w14:paraId="51A7F28C" w14:textId="77777777" w:rsidR="00B50050" w:rsidRDefault="00B50050" w:rsidP="0088127C">
            <w:pPr>
              <w:pStyle w:val="OtherTableBody"/>
            </w:pPr>
            <w:r>
              <w:t>..</w:t>
            </w:r>
          </w:p>
        </w:tc>
        <w:tc>
          <w:tcPr>
            <w:tcW w:w="600" w:type="dxa"/>
          </w:tcPr>
          <w:p w14:paraId="3310D447" w14:textId="77777777" w:rsidR="00B50050" w:rsidRDefault="00B50050" w:rsidP="0088127C">
            <w:pPr>
              <w:pStyle w:val="OtherTableBody"/>
            </w:pPr>
          </w:p>
        </w:tc>
        <w:tc>
          <w:tcPr>
            <w:tcW w:w="600" w:type="dxa"/>
          </w:tcPr>
          <w:p w14:paraId="27AC8575" w14:textId="77777777" w:rsidR="00B50050" w:rsidRDefault="00B50050" w:rsidP="0088127C">
            <w:pPr>
              <w:pStyle w:val="OtherTableBody"/>
            </w:pPr>
            <w:r>
              <w:t>EI</w:t>
            </w:r>
          </w:p>
        </w:tc>
        <w:tc>
          <w:tcPr>
            <w:tcW w:w="700" w:type="dxa"/>
          </w:tcPr>
          <w:p w14:paraId="20888EEE" w14:textId="77777777" w:rsidR="00B50050" w:rsidRDefault="00B50050" w:rsidP="0088127C">
            <w:pPr>
              <w:pStyle w:val="OtherTableBody"/>
            </w:pPr>
            <w:r>
              <w:t>Y</w:t>
            </w:r>
          </w:p>
        </w:tc>
        <w:tc>
          <w:tcPr>
            <w:tcW w:w="600" w:type="dxa"/>
          </w:tcPr>
          <w:p w14:paraId="31E0077F" w14:textId="77777777" w:rsidR="00B50050" w:rsidRDefault="00B50050" w:rsidP="0088127C">
            <w:pPr>
              <w:pStyle w:val="OtherTableBody"/>
            </w:pPr>
          </w:p>
        </w:tc>
        <w:tc>
          <w:tcPr>
            <w:tcW w:w="900" w:type="dxa"/>
          </w:tcPr>
          <w:p w14:paraId="7A8C4E1A" w14:textId="77777777" w:rsidR="00B50050" w:rsidRDefault="00B50050" w:rsidP="0088127C">
            <w:pPr>
              <w:pStyle w:val="OtherTableBody"/>
            </w:pPr>
            <w:r>
              <w:t>17.4.7.7</w:t>
            </w:r>
          </w:p>
        </w:tc>
      </w:tr>
      <w:tr w:rsidR="00B50050" w14:paraId="68803247" w14:textId="77777777" w:rsidTr="00195548">
        <w:tc>
          <w:tcPr>
            <w:tcW w:w="3500" w:type="dxa"/>
          </w:tcPr>
          <w:p w14:paraId="71BE445B" w14:textId="77777777" w:rsidR="00B50050" w:rsidRDefault="00B50050" w:rsidP="0088127C">
            <w:pPr>
              <w:pStyle w:val="OtherTableBody"/>
            </w:pPr>
            <w:r>
              <w:t>Birth Order</w:t>
            </w:r>
          </w:p>
        </w:tc>
        <w:tc>
          <w:tcPr>
            <w:tcW w:w="700" w:type="dxa"/>
          </w:tcPr>
          <w:p w14:paraId="2B5158C3" w14:textId="77777777" w:rsidR="00B50050" w:rsidRDefault="00B50050" w:rsidP="0088127C">
            <w:pPr>
              <w:pStyle w:val="OtherTableBody"/>
            </w:pPr>
            <w:r>
              <w:t>00128</w:t>
            </w:r>
          </w:p>
        </w:tc>
        <w:tc>
          <w:tcPr>
            <w:tcW w:w="600" w:type="dxa"/>
          </w:tcPr>
          <w:p w14:paraId="6AC6F47F" w14:textId="77777777" w:rsidR="00B50050" w:rsidRDefault="00B50050" w:rsidP="0088127C">
            <w:pPr>
              <w:pStyle w:val="OtherTableBody"/>
            </w:pPr>
            <w:r>
              <w:t>PID</w:t>
            </w:r>
          </w:p>
        </w:tc>
        <w:tc>
          <w:tcPr>
            <w:tcW w:w="600" w:type="dxa"/>
          </w:tcPr>
          <w:p w14:paraId="6D9EAD29" w14:textId="77777777" w:rsidR="00B50050" w:rsidRDefault="00B50050" w:rsidP="0088127C">
            <w:pPr>
              <w:pStyle w:val="OtherTableBody"/>
            </w:pPr>
            <w:r>
              <w:t>25</w:t>
            </w:r>
          </w:p>
        </w:tc>
        <w:tc>
          <w:tcPr>
            <w:tcW w:w="600" w:type="dxa"/>
          </w:tcPr>
          <w:p w14:paraId="7B65F600" w14:textId="77777777" w:rsidR="00B50050" w:rsidRDefault="00B50050" w:rsidP="0088127C">
            <w:pPr>
              <w:pStyle w:val="OtherTableBody"/>
            </w:pPr>
            <w:r>
              <w:t>..</w:t>
            </w:r>
          </w:p>
        </w:tc>
        <w:tc>
          <w:tcPr>
            <w:tcW w:w="600" w:type="dxa"/>
          </w:tcPr>
          <w:p w14:paraId="119B64CD" w14:textId="77777777" w:rsidR="00B50050" w:rsidRDefault="00B50050" w:rsidP="0088127C">
            <w:pPr>
              <w:pStyle w:val="OtherTableBody"/>
            </w:pPr>
            <w:r>
              <w:t>2=</w:t>
            </w:r>
          </w:p>
        </w:tc>
        <w:tc>
          <w:tcPr>
            <w:tcW w:w="600" w:type="dxa"/>
          </w:tcPr>
          <w:p w14:paraId="1176B743" w14:textId="77777777" w:rsidR="00B50050" w:rsidRDefault="00B50050" w:rsidP="0088127C">
            <w:pPr>
              <w:pStyle w:val="OtherTableBody"/>
            </w:pPr>
            <w:r>
              <w:t>NM</w:t>
            </w:r>
          </w:p>
        </w:tc>
        <w:tc>
          <w:tcPr>
            <w:tcW w:w="700" w:type="dxa"/>
          </w:tcPr>
          <w:p w14:paraId="12612DF4" w14:textId="77777777" w:rsidR="00B50050" w:rsidRDefault="00B50050" w:rsidP="0088127C">
            <w:pPr>
              <w:pStyle w:val="OtherTableBody"/>
            </w:pPr>
          </w:p>
        </w:tc>
        <w:tc>
          <w:tcPr>
            <w:tcW w:w="600" w:type="dxa"/>
          </w:tcPr>
          <w:p w14:paraId="352CAE5A" w14:textId="77777777" w:rsidR="00B50050" w:rsidRDefault="00B50050" w:rsidP="0088127C">
            <w:pPr>
              <w:pStyle w:val="OtherTableBody"/>
            </w:pPr>
          </w:p>
        </w:tc>
        <w:tc>
          <w:tcPr>
            <w:tcW w:w="900" w:type="dxa"/>
          </w:tcPr>
          <w:p w14:paraId="0E297BD4" w14:textId="77777777" w:rsidR="00B50050" w:rsidRDefault="00B50050" w:rsidP="0088127C">
            <w:pPr>
              <w:pStyle w:val="OtherTableBody"/>
            </w:pPr>
            <w:r>
              <w:t>3.4.2.25</w:t>
            </w:r>
          </w:p>
        </w:tc>
      </w:tr>
      <w:tr w:rsidR="00B50050" w14:paraId="00BA7FFE" w14:textId="77777777" w:rsidTr="00195548">
        <w:tc>
          <w:tcPr>
            <w:tcW w:w="3500" w:type="dxa"/>
          </w:tcPr>
          <w:p w14:paraId="1915CBD3" w14:textId="77777777" w:rsidR="00B50050" w:rsidRDefault="00B50050" w:rsidP="0088127C">
            <w:pPr>
              <w:pStyle w:val="OtherTableBody"/>
            </w:pPr>
            <w:r>
              <w:t>Birth Place</w:t>
            </w:r>
          </w:p>
        </w:tc>
        <w:tc>
          <w:tcPr>
            <w:tcW w:w="700" w:type="dxa"/>
          </w:tcPr>
          <w:p w14:paraId="7439250E" w14:textId="77777777" w:rsidR="00B50050" w:rsidRDefault="00B50050" w:rsidP="0088127C">
            <w:pPr>
              <w:pStyle w:val="OtherTableBody"/>
            </w:pPr>
            <w:r>
              <w:t>00126</w:t>
            </w:r>
          </w:p>
        </w:tc>
        <w:tc>
          <w:tcPr>
            <w:tcW w:w="600" w:type="dxa"/>
          </w:tcPr>
          <w:p w14:paraId="4F4F8E42" w14:textId="77777777" w:rsidR="00B50050" w:rsidRDefault="00B50050" w:rsidP="0088127C">
            <w:pPr>
              <w:pStyle w:val="OtherTableBody"/>
            </w:pPr>
            <w:r>
              <w:t>PID</w:t>
            </w:r>
          </w:p>
        </w:tc>
        <w:tc>
          <w:tcPr>
            <w:tcW w:w="600" w:type="dxa"/>
          </w:tcPr>
          <w:p w14:paraId="3A1163B3" w14:textId="77777777" w:rsidR="00B50050" w:rsidRDefault="00B50050" w:rsidP="0088127C">
            <w:pPr>
              <w:pStyle w:val="OtherTableBody"/>
            </w:pPr>
            <w:r>
              <w:t>23</w:t>
            </w:r>
          </w:p>
        </w:tc>
        <w:tc>
          <w:tcPr>
            <w:tcW w:w="600" w:type="dxa"/>
          </w:tcPr>
          <w:p w14:paraId="482AAF2E" w14:textId="77777777" w:rsidR="00B50050" w:rsidRDefault="00B50050" w:rsidP="0088127C">
            <w:pPr>
              <w:pStyle w:val="OtherTableBody"/>
            </w:pPr>
            <w:r>
              <w:t>..</w:t>
            </w:r>
          </w:p>
        </w:tc>
        <w:tc>
          <w:tcPr>
            <w:tcW w:w="600" w:type="dxa"/>
          </w:tcPr>
          <w:p w14:paraId="288F59CB" w14:textId="77777777" w:rsidR="00B50050" w:rsidRDefault="00B50050" w:rsidP="0088127C">
            <w:pPr>
              <w:pStyle w:val="OtherTableBody"/>
            </w:pPr>
            <w:r>
              <w:t>250#</w:t>
            </w:r>
          </w:p>
        </w:tc>
        <w:tc>
          <w:tcPr>
            <w:tcW w:w="600" w:type="dxa"/>
          </w:tcPr>
          <w:p w14:paraId="1E7491AC" w14:textId="77777777" w:rsidR="00B50050" w:rsidRDefault="00B50050" w:rsidP="0088127C">
            <w:pPr>
              <w:pStyle w:val="OtherTableBody"/>
            </w:pPr>
            <w:r>
              <w:t>ST</w:t>
            </w:r>
          </w:p>
        </w:tc>
        <w:tc>
          <w:tcPr>
            <w:tcW w:w="700" w:type="dxa"/>
          </w:tcPr>
          <w:p w14:paraId="79052D8D" w14:textId="77777777" w:rsidR="00B50050" w:rsidRDefault="00B50050" w:rsidP="0088127C">
            <w:pPr>
              <w:pStyle w:val="OtherTableBody"/>
            </w:pPr>
          </w:p>
        </w:tc>
        <w:tc>
          <w:tcPr>
            <w:tcW w:w="600" w:type="dxa"/>
          </w:tcPr>
          <w:p w14:paraId="56B171A8" w14:textId="77777777" w:rsidR="00B50050" w:rsidRDefault="00B50050" w:rsidP="0088127C">
            <w:pPr>
              <w:pStyle w:val="OtherTableBody"/>
            </w:pPr>
          </w:p>
        </w:tc>
        <w:tc>
          <w:tcPr>
            <w:tcW w:w="900" w:type="dxa"/>
          </w:tcPr>
          <w:p w14:paraId="7062288C" w14:textId="77777777" w:rsidR="00B50050" w:rsidRDefault="00B50050" w:rsidP="0088127C">
            <w:pPr>
              <w:pStyle w:val="OtherTableBody"/>
            </w:pPr>
            <w:r>
              <w:t>3.4.2.23</w:t>
            </w:r>
          </w:p>
        </w:tc>
      </w:tr>
      <w:tr w:rsidR="00B50050" w14:paraId="40AD28D7" w14:textId="77777777" w:rsidTr="00195548">
        <w:tc>
          <w:tcPr>
            <w:tcW w:w="3500" w:type="dxa"/>
          </w:tcPr>
          <w:p w14:paraId="0DCCF3F1" w14:textId="77777777" w:rsidR="00B50050" w:rsidRDefault="00B50050" w:rsidP="0088127C">
            <w:pPr>
              <w:pStyle w:val="OtherTableBody"/>
            </w:pPr>
            <w:r>
              <w:t>Bleed End Phlebotomist</w:t>
            </w:r>
          </w:p>
        </w:tc>
        <w:tc>
          <w:tcPr>
            <w:tcW w:w="700" w:type="dxa"/>
          </w:tcPr>
          <w:p w14:paraId="0AB70EAA" w14:textId="77777777" w:rsidR="00B50050" w:rsidRDefault="00B50050" w:rsidP="0088127C">
            <w:pPr>
              <w:pStyle w:val="OtherTableBody"/>
            </w:pPr>
            <w:r>
              <w:t>03363</w:t>
            </w:r>
          </w:p>
        </w:tc>
        <w:tc>
          <w:tcPr>
            <w:tcW w:w="600" w:type="dxa"/>
          </w:tcPr>
          <w:p w14:paraId="2BBA51E2" w14:textId="77777777" w:rsidR="00B50050" w:rsidRDefault="00B50050" w:rsidP="0088127C">
            <w:pPr>
              <w:pStyle w:val="OtherTableBody"/>
            </w:pPr>
            <w:r>
              <w:t>DON</w:t>
            </w:r>
          </w:p>
        </w:tc>
        <w:tc>
          <w:tcPr>
            <w:tcW w:w="600" w:type="dxa"/>
          </w:tcPr>
          <w:p w14:paraId="25E41D30" w14:textId="77777777" w:rsidR="00B50050" w:rsidRDefault="00B50050" w:rsidP="0088127C">
            <w:pPr>
              <w:pStyle w:val="OtherTableBody"/>
            </w:pPr>
            <w:r>
              <w:t>24</w:t>
            </w:r>
          </w:p>
        </w:tc>
        <w:tc>
          <w:tcPr>
            <w:tcW w:w="600" w:type="dxa"/>
          </w:tcPr>
          <w:p w14:paraId="3B40809C" w14:textId="77777777" w:rsidR="00B50050" w:rsidRDefault="00B50050" w:rsidP="0088127C">
            <w:pPr>
              <w:pStyle w:val="OtherTableBody"/>
            </w:pPr>
            <w:r>
              <w:t>..</w:t>
            </w:r>
          </w:p>
        </w:tc>
        <w:tc>
          <w:tcPr>
            <w:tcW w:w="600" w:type="dxa"/>
          </w:tcPr>
          <w:p w14:paraId="3492AB6A" w14:textId="77777777" w:rsidR="00B50050" w:rsidRDefault="00B50050" w:rsidP="0088127C">
            <w:pPr>
              <w:pStyle w:val="OtherTableBody"/>
            </w:pPr>
          </w:p>
        </w:tc>
        <w:tc>
          <w:tcPr>
            <w:tcW w:w="600" w:type="dxa"/>
          </w:tcPr>
          <w:p w14:paraId="79C6CF48" w14:textId="77777777" w:rsidR="00B50050" w:rsidRDefault="00B50050" w:rsidP="0088127C">
            <w:pPr>
              <w:pStyle w:val="OtherTableBody"/>
            </w:pPr>
            <w:r>
              <w:t>XPN</w:t>
            </w:r>
          </w:p>
        </w:tc>
        <w:tc>
          <w:tcPr>
            <w:tcW w:w="700" w:type="dxa"/>
          </w:tcPr>
          <w:p w14:paraId="5B0AEBD3" w14:textId="77777777" w:rsidR="00B50050" w:rsidRDefault="00B50050" w:rsidP="0088127C">
            <w:pPr>
              <w:pStyle w:val="OtherTableBody"/>
            </w:pPr>
          </w:p>
        </w:tc>
        <w:tc>
          <w:tcPr>
            <w:tcW w:w="600" w:type="dxa"/>
          </w:tcPr>
          <w:p w14:paraId="4D05E26E" w14:textId="77777777" w:rsidR="00B50050" w:rsidRDefault="00B50050" w:rsidP="0088127C">
            <w:pPr>
              <w:pStyle w:val="OtherTableBody"/>
            </w:pPr>
          </w:p>
        </w:tc>
        <w:tc>
          <w:tcPr>
            <w:tcW w:w="900" w:type="dxa"/>
          </w:tcPr>
          <w:p w14:paraId="75CC7B90" w14:textId="77777777" w:rsidR="00B50050" w:rsidRDefault="00B50050" w:rsidP="0088127C">
            <w:pPr>
              <w:pStyle w:val="OtherTableBody"/>
            </w:pPr>
            <w:r>
              <w:t>4.17.1.24</w:t>
            </w:r>
          </w:p>
        </w:tc>
      </w:tr>
      <w:tr w:rsidR="00B50050" w14:paraId="600FABC4" w14:textId="77777777" w:rsidTr="00195548">
        <w:tc>
          <w:tcPr>
            <w:tcW w:w="3500" w:type="dxa"/>
          </w:tcPr>
          <w:p w14:paraId="4E049EBD" w14:textId="77777777" w:rsidR="00B50050" w:rsidRDefault="00B50050" w:rsidP="0088127C">
            <w:pPr>
              <w:pStyle w:val="OtherTableBody"/>
            </w:pPr>
            <w:r>
              <w:t>Bleed Start Phlebotomist</w:t>
            </w:r>
          </w:p>
        </w:tc>
        <w:tc>
          <w:tcPr>
            <w:tcW w:w="700" w:type="dxa"/>
          </w:tcPr>
          <w:p w14:paraId="224AA250" w14:textId="77777777" w:rsidR="00B50050" w:rsidRDefault="00B50050" w:rsidP="0088127C">
            <w:pPr>
              <w:pStyle w:val="OtherTableBody"/>
            </w:pPr>
            <w:r>
              <w:t>03362</w:t>
            </w:r>
          </w:p>
        </w:tc>
        <w:tc>
          <w:tcPr>
            <w:tcW w:w="600" w:type="dxa"/>
          </w:tcPr>
          <w:p w14:paraId="24418EE3" w14:textId="77777777" w:rsidR="00B50050" w:rsidRDefault="00B50050" w:rsidP="0088127C">
            <w:pPr>
              <w:pStyle w:val="OtherTableBody"/>
            </w:pPr>
            <w:r>
              <w:t>DON</w:t>
            </w:r>
          </w:p>
        </w:tc>
        <w:tc>
          <w:tcPr>
            <w:tcW w:w="600" w:type="dxa"/>
          </w:tcPr>
          <w:p w14:paraId="02135A4F" w14:textId="77777777" w:rsidR="00B50050" w:rsidRDefault="00B50050" w:rsidP="0088127C">
            <w:pPr>
              <w:pStyle w:val="OtherTableBody"/>
            </w:pPr>
            <w:r>
              <w:t>23</w:t>
            </w:r>
          </w:p>
        </w:tc>
        <w:tc>
          <w:tcPr>
            <w:tcW w:w="600" w:type="dxa"/>
          </w:tcPr>
          <w:p w14:paraId="3B7C32E2" w14:textId="77777777" w:rsidR="00B50050" w:rsidRDefault="00B50050" w:rsidP="0088127C">
            <w:pPr>
              <w:pStyle w:val="OtherTableBody"/>
            </w:pPr>
            <w:r>
              <w:t>..</w:t>
            </w:r>
          </w:p>
        </w:tc>
        <w:tc>
          <w:tcPr>
            <w:tcW w:w="600" w:type="dxa"/>
          </w:tcPr>
          <w:p w14:paraId="26B8EC0F" w14:textId="77777777" w:rsidR="00B50050" w:rsidRDefault="00B50050" w:rsidP="0088127C">
            <w:pPr>
              <w:pStyle w:val="OtherTableBody"/>
            </w:pPr>
          </w:p>
        </w:tc>
        <w:tc>
          <w:tcPr>
            <w:tcW w:w="600" w:type="dxa"/>
          </w:tcPr>
          <w:p w14:paraId="1F44D1C5" w14:textId="77777777" w:rsidR="00B50050" w:rsidRDefault="00B50050" w:rsidP="0088127C">
            <w:pPr>
              <w:pStyle w:val="OtherTableBody"/>
            </w:pPr>
            <w:r>
              <w:t>XPN</w:t>
            </w:r>
          </w:p>
        </w:tc>
        <w:tc>
          <w:tcPr>
            <w:tcW w:w="700" w:type="dxa"/>
          </w:tcPr>
          <w:p w14:paraId="2E302FA2" w14:textId="77777777" w:rsidR="00B50050" w:rsidRDefault="00B50050" w:rsidP="0088127C">
            <w:pPr>
              <w:pStyle w:val="OtherTableBody"/>
            </w:pPr>
          </w:p>
        </w:tc>
        <w:tc>
          <w:tcPr>
            <w:tcW w:w="600" w:type="dxa"/>
          </w:tcPr>
          <w:p w14:paraId="09A0351E" w14:textId="77777777" w:rsidR="00B50050" w:rsidRDefault="00B50050" w:rsidP="0088127C">
            <w:pPr>
              <w:pStyle w:val="OtherTableBody"/>
            </w:pPr>
          </w:p>
        </w:tc>
        <w:tc>
          <w:tcPr>
            <w:tcW w:w="900" w:type="dxa"/>
          </w:tcPr>
          <w:p w14:paraId="62227C83" w14:textId="77777777" w:rsidR="00B50050" w:rsidRDefault="00B50050" w:rsidP="0088127C">
            <w:pPr>
              <w:pStyle w:val="OtherTableBody"/>
            </w:pPr>
            <w:r>
              <w:t>4.17.1.23</w:t>
            </w:r>
          </w:p>
        </w:tc>
      </w:tr>
      <w:tr w:rsidR="00B50050" w14:paraId="7E900A9F" w14:textId="77777777" w:rsidTr="00195548">
        <w:tc>
          <w:tcPr>
            <w:tcW w:w="3500" w:type="dxa"/>
          </w:tcPr>
          <w:p w14:paraId="543D79E9" w14:textId="77777777" w:rsidR="00B50050" w:rsidRDefault="00B50050" w:rsidP="0088127C">
            <w:pPr>
              <w:pStyle w:val="OtherTableBody"/>
            </w:pPr>
            <w:r>
              <w:t>Blood Amount</w:t>
            </w:r>
          </w:p>
        </w:tc>
        <w:tc>
          <w:tcPr>
            <w:tcW w:w="700" w:type="dxa"/>
          </w:tcPr>
          <w:p w14:paraId="557AB536" w14:textId="77777777" w:rsidR="00B50050" w:rsidRDefault="00B50050" w:rsidP="0088127C">
            <w:pPr>
              <w:pStyle w:val="OtherTableBody"/>
            </w:pPr>
            <w:r>
              <w:t>01529</w:t>
            </w:r>
          </w:p>
        </w:tc>
        <w:tc>
          <w:tcPr>
            <w:tcW w:w="600" w:type="dxa"/>
          </w:tcPr>
          <w:p w14:paraId="5F86C317" w14:textId="77777777" w:rsidR="00B50050" w:rsidRDefault="00B50050" w:rsidP="0088127C">
            <w:pPr>
              <w:pStyle w:val="OtherTableBody"/>
            </w:pPr>
            <w:r>
              <w:t>BLC</w:t>
            </w:r>
          </w:p>
        </w:tc>
        <w:tc>
          <w:tcPr>
            <w:tcW w:w="600" w:type="dxa"/>
          </w:tcPr>
          <w:p w14:paraId="4FF72777" w14:textId="77777777" w:rsidR="00B50050" w:rsidRDefault="00B50050" w:rsidP="0088127C">
            <w:pPr>
              <w:pStyle w:val="OtherTableBody"/>
            </w:pPr>
            <w:r>
              <w:t>2</w:t>
            </w:r>
          </w:p>
        </w:tc>
        <w:tc>
          <w:tcPr>
            <w:tcW w:w="600" w:type="dxa"/>
          </w:tcPr>
          <w:p w14:paraId="57B1DF77" w14:textId="77777777" w:rsidR="00B50050" w:rsidRDefault="00B50050" w:rsidP="0088127C">
            <w:pPr>
              <w:pStyle w:val="OtherTableBody"/>
            </w:pPr>
            <w:r>
              <w:t>..</w:t>
            </w:r>
          </w:p>
        </w:tc>
        <w:tc>
          <w:tcPr>
            <w:tcW w:w="600" w:type="dxa"/>
          </w:tcPr>
          <w:p w14:paraId="5DD6ACE6" w14:textId="77777777" w:rsidR="00B50050" w:rsidRDefault="00B50050" w:rsidP="0088127C">
            <w:pPr>
              <w:pStyle w:val="OtherTableBody"/>
            </w:pPr>
          </w:p>
        </w:tc>
        <w:tc>
          <w:tcPr>
            <w:tcW w:w="600" w:type="dxa"/>
          </w:tcPr>
          <w:p w14:paraId="0FB3D723" w14:textId="77777777" w:rsidR="00B50050" w:rsidRDefault="00B50050" w:rsidP="0088127C">
            <w:pPr>
              <w:pStyle w:val="OtherTableBody"/>
            </w:pPr>
            <w:r>
              <w:t>CQ</w:t>
            </w:r>
          </w:p>
        </w:tc>
        <w:tc>
          <w:tcPr>
            <w:tcW w:w="700" w:type="dxa"/>
          </w:tcPr>
          <w:p w14:paraId="01511C8E" w14:textId="77777777" w:rsidR="00B50050" w:rsidRDefault="00B50050" w:rsidP="0088127C">
            <w:pPr>
              <w:pStyle w:val="OtherTableBody"/>
            </w:pPr>
          </w:p>
        </w:tc>
        <w:tc>
          <w:tcPr>
            <w:tcW w:w="600" w:type="dxa"/>
          </w:tcPr>
          <w:p w14:paraId="1FC127F7" w14:textId="77777777" w:rsidR="00B50050" w:rsidRDefault="00B50050" w:rsidP="0088127C">
            <w:pPr>
              <w:pStyle w:val="OtherTableBody"/>
            </w:pPr>
          </w:p>
        </w:tc>
        <w:tc>
          <w:tcPr>
            <w:tcW w:w="900" w:type="dxa"/>
          </w:tcPr>
          <w:p w14:paraId="5026E0EF" w14:textId="77777777" w:rsidR="00B50050" w:rsidRDefault="00B50050" w:rsidP="0088127C">
            <w:pPr>
              <w:pStyle w:val="OtherTableBody"/>
            </w:pPr>
            <w:r>
              <w:t>6.5.13.2</w:t>
            </w:r>
          </w:p>
        </w:tc>
      </w:tr>
      <w:tr w:rsidR="00B50050" w14:paraId="617A3581" w14:textId="77777777" w:rsidTr="00195548">
        <w:tc>
          <w:tcPr>
            <w:tcW w:w="3500" w:type="dxa"/>
          </w:tcPr>
          <w:p w14:paraId="76F47D87" w14:textId="77777777" w:rsidR="00B50050" w:rsidRDefault="00B50050" w:rsidP="0088127C">
            <w:pPr>
              <w:pStyle w:val="OtherTableBody"/>
            </w:pPr>
            <w:r>
              <w:t>Blood Deductible</w:t>
            </w:r>
          </w:p>
        </w:tc>
        <w:tc>
          <w:tcPr>
            <w:tcW w:w="700" w:type="dxa"/>
          </w:tcPr>
          <w:p w14:paraId="1C80A958" w14:textId="77777777" w:rsidR="00B50050" w:rsidRDefault="00B50050" w:rsidP="0088127C">
            <w:pPr>
              <w:pStyle w:val="OtherTableBody"/>
            </w:pPr>
            <w:r>
              <w:t>00492</w:t>
            </w:r>
          </w:p>
        </w:tc>
        <w:tc>
          <w:tcPr>
            <w:tcW w:w="600" w:type="dxa"/>
          </w:tcPr>
          <w:p w14:paraId="0EED4DD8" w14:textId="77777777" w:rsidR="00B50050" w:rsidRDefault="00B50050" w:rsidP="0088127C">
            <w:pPr>
              <w:pStyle w:val="OtherTableBody"/>
            </w:pPr>
            <w:r>
              <w:t>IN2</w:t>
            </w:r>
          </w:p>
        </w:tc>
        <w:tc>
          <w:tcPr>
            <w:tcW w:w="600" w:type="dxa"/>
          </w:tcPr>
          <w:p w14:paraId="40D005C6" w14:textId="77777777" w:rsidR="00B50050" w:rsidRDefault="00B50050" w:rsidP="0088127C">
            <w:pPr>
              <w:pStyle w:val="OtherTableBody"/>
            </w:pPr>
            <w:r>
              <w:t>21</w:t>
            </w:r>
          </w:p>
        </w:tc>
        <w:tc>
          <w:tcPr>
            <w:tcW w:w="600" w:type="dxa"/>
          </w:tcPr>
          <w:p w14:paraId="077A6083" w14:textId="77777777" w:rsidR="00B50050" w:rsidRDefault="00B50050" w:rsidP="0088127C">
            <w:pPr>
              <w:pStyle w:val="OtherTableBody"/>
            </w:pPr>
            <w:r>
              <w:t>..</w:t>
            </w:r>
          </w:p>
        </w:tc>
        <w:tc>
          <w:tcPr>
            <w:tcW w:w="600" w:type="dxa"/>
          </w:tcPr>
          <w:p w14:paraId="7CD5446C" w14:textId="77777777" w:rsidR="00B50050" w:rsidRDefault="00B50050" w:rsidP="0088127C">
            <w:pPr>
              <w:pStyle w:val="OtherTableBody"/>
            </w:pPr>
            <w:r>
              <w:t>1=</w:t>
            </w:r>
          </w:p>
        </w:tc>
        <w:tc>
          <w:tcPr>
            <w:tcW w:w="600" w:type="dxa"/>
          </w:tcPr>
          <w:p w14:paraId="1CAEE457" w14:textId="77777777" w:rsidR="00B50050" w:rsidRDefault="00B50050" w:rsidP="0088127C">
            <w:pPr>
              <w:pStyle w:val="OtherTableBody"/>
            </w:pPr>
            <w:r>
              <w:t>ST</w:t>
            </w:r>
          </w:p>
        </w:tc>
        <w:tc>
          <w:tcPr>
            <w:tcW w:w="700" w:type="dxa"/>
          </w:tcPr>
          <w:p w14:paraId="7C7A8FE1" w14:textId="77777777" w:rsidR="00B50050" w:rsidRDefault="00B50050" w:rsidP="0088127C">
            <w:pPr>
              <w:pStyle w:val="OtherTableBody"/>
            </w:pPr>
          </w:p>
        </w:tc>
        <w:tc>
          <w:tcPr>
            <w:tcW w:w="600" w:type="dxa"/>
          </w:tcPr>
          <w:p w14:paraId="04EEA660" w14:textId="77777777" w:rsidR="00B50050" w:rsidRDefault="00B50050" w:rsidP="0088127C">
            <w:pPr>
              <w:pStyle w:val="OtherTableBody"/>
            </w:pPr>
          </w:p>
        </w:tc>
        <w:tc>
          <w:tcPr>
            <w:tcW w:w="900" w:type="dxa"/>
          </w:tcPr>
          <w:p w14:paraId="52715943" w14:textId="77777777" w:rsidR="00B50050" w:rsidRDefault="00B50050" w:rsidP="0088127C">
            <w:pPr>
              <w:pStyle w:val="OtherTableBody"/>
            </w:pPr>
            <w:r>
              <w:t>6.5.7.21</w:t>
            </w:r>
          </w:p>
        </w:tc>
      </w:tr>
      <w:tr w:rsidR="00B50050" w14:paraId="5463D074" w14:textId="77777777" w:rsidTr="00195548">
        <w:tc>
          <w:tcPr>
            <w:tcW w:w="3500" w:type="dxa"/>
          </w:tcPr>
          <w:p w14:paraId="286391B9" w14:textId="77777777" w:rsidR="00B50050" w:rsidRDefault="00B50050" w:rsidP="0088127C">
            <w:pPr>
              <w:pStyle w:val="OtherTableBody"/>
            </w:pPr>
            <w:r>
              <w:t>Blood Deductible</w:t>
            </w:r>
          </w:p>
        </w:tc>
        <w:tc>
          <w:tcPr>
            <w:tcW w:w="700" w:type="dxa"/>
          </w:tcPr>
          <w:p w14:paraId="0EDA235A" w14:textId="77777777" w:rsidR="00B50050" w:rsidRDefault="00B50050" w:rsidP="0088127C">
            <w:pPr>
              <w:pStyle w:val="OtherTableBody"/>
            </w:pPr>
            <w:r>
              <w:t>00531</w:t>
            </w:r>
          </w:p>
        </w:tc>
        <w:tc>
          <w:tcPr>
            <w:tcW w:w="600" w:type="dxa"/>
          </w:tcPr>
          <w:p w14:paraId="618AEF90" w14:textId="77777777" w:rsidR="00B50050" w:rsidRDefault="00B50050" w:rsidP="0088127C">
            <w:pPr>
              <w:pStyle w:val="OtherTableBody"/>
            </w:pPr>
            <w:r>
              <w:t>UB1</w:t>
            </w:r>
          </w:p>
        </w:tc>
        <w:tc>
          <w:tcPr>
            <w:tcW w:w="600" w:type="dxa"/>
          </w:tcPr>
          <w:p w14:paraId="2A15462C" w14:textId="77777777" w:rsidR="00B50050" w:rsidRDefault="00B50050" w:rsidP="0088127C">
            <w:pPr>
              <w:pStyle w:val="OtherTableBody"/>
            </w:pPr>
            <w:r>
              <w:t>2</w:t>
            </w:r>
          </w:p>
        </w:tc>
        <w:tc>
          <w:tcPr>
            <w:tcW w:w="600" w:type="dxa"/>
          </w:tcPr>
          <w:p w14:paraId="0D31DE2E" w14:textId="77777777" w:rsidR="00B50050" w:rsidRDefault="00B50050" w:rsidP="0088127C">
            <w:pPr>
              <w:pStyle w:val="OtherTableBody"/>
            </w:pPr>
            <w:r>
              <w:t>..</w:t>
            </w:r>
          </w:p>
        </w:tc>
        <w:tc>
          <w:tcPr>
            <w:tcW w:w="600" w:type="dxa"/>
          </w:tcPr>
          <w:p w14:paraId="4D25362B" w14:textId="77777777" w:rsidR="00B50050" w:rsidRDefault="00B50050" w:rsidP="0088127C">
            <w:pPr>
              <w:pStyle w:val="OtherTableBody"/>
            </w:pPr>
          </w:p>
        </w:tc>
        <w:tc>
          <w:tcPr>
            <w:tcW w:w="600" w:type="dxa"/>
          </w:tcPr>
          <w:p w14:paraId="279BF6F3" w14:textId="77777777" w:rsidR="00B50050" w:rsidRDefault="00B50050" w:rsidP="0088127C">
            <w:pPr>
              <w:pStyle w:val="OtherTableBody"/>
            </w:pPr>
            <w:r>
              <w:t>-</w:t>
            </w:r>
          </w:p>
        </w:tc>
        <w:tc>
          <w:tcPr>
            <w:tcW w:w="700" w:type="dxa"/>
          </w:tcPr>
          <w:p w14:paraId="255D8E43" w14:textId="77777777" w:rsidR="00B50050" w:rsidRDefault="00B50050" w:rsidP="0088127C">
            <w:pPr>
              <w:pStyle w:val="OtherTableBody"/>
            </w:pPr>
          </w:p>
        </w:tc>
        <w:tc>
          <w:tcPr>
            <w:tcW w:w="600" w:type="dxa"/>
          </w:tcPr>
          <w:p w14:paraId="11276CD8" w14:textId="77777777" w:rsidR="00B50050" w:rsidRDefault="00B50050" w:rsidP="0088127C">
            <w:pPr>
              <w:pStyle w:val="OtherTableBody"/>
            </w:pPr>
          </w:p>
        </w:tc>
        <w:tc>
          <w:tcPr>
            <w:tcW w:w="900" w:type="dxa"/>
          </w:tcPr>
          <w:p w14:paraId="30875F67" w14:textId="77777777" w:rsidR="00B50050" w:rsidRDefault="00B50050" w:rsidP="0088127C">
            <w:pPr>
              <w:pStyle w:val="OtherTableBody"/>
            </w:pPr>
            <w:r>
              <w:t>6.5.10.2</w:t>
            </w:r>
          </w:p>
        </w:tc>
      </w:tr>
      <w:tr w:rsidR="00B50050" w14:paraId="10746E79" w14:textId="77777777" w:rsidTr="00195548">
        <w:tc>
          <w:tcPr>
            <w:tcW w:w="3500" w:type="dxa"/>
          </w:tcPr>
          <w:p w14:paraId="1440CA69" w14:textId="77777777" w:rsidR="00B50050" w:rsidRDefault="00B50050" w:rsidP="0088127C">
            <w:pPr>
              <w:pStyle w:val="OtherTableBody"/>
            </w:pPr>
            <w:r>
              <w:t>Blood Furnished-Pints</w:t>
            </w:r>
          </w:p>
        </w:tc>
        <w:tc>
          <w:tcPr>
            <w:tcW w:w="700" w:type="dxa"/>
          </w:tcPr>
          <w:p w14:paraId="14A1D093" w14:textId="77777777" w:rsidR="00B50050" w:rsidRDefault="00B50050" w:rsidP="0088127C">
            <w:pPr>
              <w:pStyle w:val="OtherTableBody"/>
            </w:pPr>
            <w:r>
              <w:t>00532</w:t>
            </w:r>
          </w:p>
        </w:tc>
        <w:tc>
          <w:tcPr>
            <w:tcW w:w="600" w:type="dxa"/>
          </w:tcPr>
          <w:p w14:paraId="1ECB543F" w14:textId="77777777" w:rsidR="00B50050" w:rsidRDefault="00B50050" w:rsidP="0088127C">
            <w:pPr>
              <w:pStyle w:val="OtherTableBody"/>
            </w:pPr>
            <w:r>
              <w:t>UB1</w:t>
            </w:r>
          </w:p>
        </w:tc>
        <w:tc>
          <w:tcPr>
            <w:tcW w:w="600" w:type="dxa"/>
          </w:tcPr>
          <w:p w14:paraId="796BBB3E" w14:textId="77777777" w:rsidR="00B50050" w:rsidRDefault="00B50050" w:rsidP="0088127C">
            <w:pPr>
              <w:pStyle w:val="OtherTableBody"/>
            </w:pPr>
            <w:r>
              <w:t>3</w:t>
            </w:r>
          </w:p>
        </w:tc>
        <w:tc>
          <w:tcPr>
            <w:tcW w:w="600" w:type="dxa"/>
          </w:tcPr>
          <w:p w14:paraId="34FB28DE" w14:textId="77777777" w:rsidR="00B50050" w:rsidRDefault="00B50050" w:rsidP="0088127C">
            <w:pPr>
              <w:pStyle w:val="OtherTableBody"/>
            </w:pPr>
            <w:r>
              <w:t>..</w:t>
            </w:r>
          </w:p>
        </w:tc>
        <w:tc>
          <w:tcPr>
            <w:tcW w:w="600" w:type="dxa"/>
          </w:tcPr>
          <w:p w14:paraId="225BA37E" w14:textId="77777777" w:rsidR="00B50050" w:rsidRDefault="00B50050" w:rsidP="0088127C">
            <w:pPr>
              <w:pStyle w:val="OtherTableBody"/>
            </w:pPr>
          </w:p>
        </w:tc>
        <w:tc>
          <w:tcPr>
            <w:tcW w:w="600" w:type="dxa"/>
          </w:tcPr>
          <w:p w14:paraId="309BE042" w14:textId="77777777" w:rsidR="00B50050" w:rsidRDefault="00B50050" w:rsidP="0088127C">
            <w:pPr>
              <w:pStyle w:val="OtherTableBody"/>
            </w:pPr>
            <w:r>
              <w:t>-</w:t>
            </w:r>
          </w:p>
        </w:tc>
        <w:tc>
          <w:tcPr>
            <w:tcW w:w="700" w:type="dxa"/>
          </w:tcPr>
          <w:p w14:paraId="66F70264" w14:textId="77777777" w:rsidR="00B50050" w:rsidRDefault="00B50050" w:rsidP="0088127C">
            <w:pPr>
              <w:pStyle w:val="OtherTableBody"/>
            </w:pPr>
          </w:p>
        </w:tc>
        <w:tc>
          <w:tcPr>
            <w:tcW w:w="600" w:type="dxa"/>
          </w:tcPr>
          <w:p w14:paraId="2D239BEF" w14:textId="77777777" w:rsidR="00B50050" w:rsidRDefault="00B50050" w:rsidP="0088127C">
            <w:pPr>
              <w:pStyle w:val="OtherTableBody"/>
            </w:pPr>
          </w:p>
        </w:tc>
        <w:tc>
          <w:tcPr>
            <w:tcW w:w="900" w:type="dxa"/>
          </w:tcPr>
          <w:p w14:paraId="4A21DEFD" w14:textId="77777777" w:rsidR="00B50050" w:rsidRDefault="00B50050" w:rsidP="0088127C">
            <w:pPr>
              <w:pStyle w:val="OtherTableBody"/>
            </w:pPr>
            <w:r>
              <w:t>6.5.10.3</w:t>
            </w:r>
          </w:p>
        </w:tc>
      </w:tr>
      <w:tr w:rsidR="00B50050" w14:paraId="6AA1CC02" w14:textId="77777777" w:rsidTr="00195548">
        <w:tc>
          <w:tcPr>
            <w:tcW w:w="3500" w:type="dxa"/>
          </w:tcPr>
          <w:p w14:paraId="5DBED446" w14:textId="77777777" w:rsidR="00B50050" w:rsidRDefault="00B50050" w:rsidP="0088127C">
            <w:pPr>
              <w:pStyle w:val="OtherTableBody"/>
            </w:pPr>
            <w:r>
              <w:lastRenderedPageBreak/>
              <w:t>Blood Not Replaced-Pints</w:t>
            </w:r>
          </w:p>
        </w:tc>
        <w:tc>
          <w:tcPr>
            <w:tcW w:w="700" w:type="dxa"/>
          </w:tcPr>
          <w:p w14:paraId="7CE263BB" w14:textId="77777777" w:rsidR="00B50050" w:rsidRDefault="00B50050" w:rsidP="0088127C">
            <w:pPr>
              <w:pStyle w:val="OtherTableBody"/>
            </w:pPr>
            <w:r>
              <w:t>00534</w:t>
            </w:r>
          </w:p>
        </w:tc>
        <w:tc>
          <w:tcPr>
            <w:tcW w:w="600" w:type="dxa"/>
          </w:tcPr>
          <w:p w14:paraId="14190921" w14:textId="77777777" w:rsidR="00B50050" w:rsidRDefault="00B50050" w:rsidP="0088127C">
            <w:pPr>
              <w:pStyle w:val="OtherTableBody"/>
            </w:pPr>
            <w:r>
              <w:t>UB1</w:t>
            </w:r>
          </w:p>
        </w:tc>
        <w:tc>
          <w:tcPr>
            <w:tcW w:w="600" w:type="dxa"/>
          </w:tcPr>
          <w:p w14:paraId="1F7FE4C6" w14:textId="77777777" w:rsidR="00B50050" w:rsidRDefault="00B50050" w:rsidP="0088127C">
            <w:pPr>
              <w:pStyle w:val="OtherTableBody"/>
            </w:pPr>
            <w:r>
              <w:t>5</w:t>
            </w:r>
          </w:p>
        </w:tc>
        <w:tc>
          <w:tcPr>
            <w:tcW w:w="600" w:type="dxa"/>
          </w:tcPr>
          <w:p w14:paraId="087832BC" w14:textId="77777777" w:rsidR="00B50050" w:rsidRDefault="00B50050" w:rsidP="0088127C">
            <w:pPr>
              <w:pStyle w:val="OtherTableBody"/>
            </w:pPr>
            <w:r>
              <w:t>..</w:t>
            </w:r>
          </w:p>
        </w:tc>
        <w:tc>
          <w:tcPr>
            <w:tcW w:w="600" w:type="dxa"/>
          </w:tcPr>
          <w:p w14:paraId="063F0F9F" w14:textId="77777777" w:rsidR="00B50050" w:rsidRDefault="00B50050" w:rsidP="0088127C">
            <w:pPr>
              <w:pStyle w:val="OtherTableBody"/>
            </w:pPr>
          </w:p>
        </w:tc>
        <w:tc>
          <w:tcPr>
            <w:tcW w:w="600" w:type="dxa"/>
          </w:tcPr>
          <w:p w14:paraId="3C46F884" w14:textId="77777777" w:rsidR="00B50050" w:rsidRDefault="00B50050" w:rsidP="0088127C">
            <w:pPr>
              <w:pStyle w:val="OtherTableBody"/>
            </w:pPr>
            <w:r>
              <w:t>-</w:t>
            </w:r>
          </w:p>
        </w:tc>
        <w:tc>
          <w:tcPr>
            <w:tcW w:w="700" w:type="dxa"/>
          </w:tcPr>
          <w:p w14:paraId="09B8AACF" w14:textId="77777777" w:rsidR="00B50050" w:rsidRDefault="00B50050" w:rsidP="0088127C">
            <w:pPr>
              <w:pStyle w:val="OtherTableBody"/>
            </w:pPr>
          </w:p>
        </w:tc>
        <w:tc>
          <w:tcPr>
            <w:tcW w:w="600" w:type="dxa"/>
          </w:tcPr>
          <w:p w14:paraId="0C7D8C49" w14:textId="77777777" w:rsidR="00B50050" w:rsidRDefault="00B50050" w:rsidP="0088127C">
            <w:pPr>
              <w:pStyle w:val="OtherTableBody"/>
            </w:pPr>
          </w:p>
        </w:tc>
        <w:tc>
          <w:tcPr>
            <w:tcW w:w="900" w:type="dxa"/>
          </w:tcPr>
          <w:p w14:paraId="477B9221" w14:textId="77777777" w:rsidR="00B50050" w:rsidRDefault="00B50050" w:rsidP="0088127C">
            <w:pPr>
              <w:pStyle w:val="OtherTableBody"/>
            </w:pPr>
            <w:r>
              <w:t>6.5.10.5</w:t>
            </w:r>
          </w:p>
        </w:tc>
      </w:tr>
      <w:tr w:rsidR="00B50050" w14:paraId="2513873A" w14:textId="77777777" w:rsidTr="00195548">
        <w:tc>
          <w:tcPr>
            <w:tcW w:w="3500" w:type="dxa"/>
          </w:tcPr>
          <w:p w14:paraId="5C1C68A1" w14:textId="77777777" w:rsidR="00B50050" w:rsidRDefault="00B50050" w:rsidP="0088127C">
            <w:pPr>
              <w:pStyle w:val="OtherTableBody"/>
            </w:pPr>
            <w:r>
              <w:t>Blood Product Code</w:t>
            </w:r>
          </w:p>
        </w:tc>
        <w:tc>
          <w:tcPr>
            <w:tcW w:w="700" w:type="dxa"/>
          </w:tcPr>
          <w:p w14:paraId="48E6C4A6" w14:textId="77777777" w:rsidR="00B50050" w:rsidRDefault="00B50050" w:rsidP="0088127C">
            <w:pPr>
              <w:pStyle w:val="OtherTableBody"/>
            </w:pPr>
            <w:r>
              <w:t>01528</w:t>
            </w:r>
          </w:p>
        </w:tc>
        <w:tc>
          <w:tcPr>
            <w:tcW w:w="600" w:type="dxa"/>
          </w:tcPr>
          <w:p w14:paraId="5812FE2D" w14:textId="77777777" w:rsidR="00B50050" w:rsidRDefault="00B50050" w:rsidP="0088127C">
            <w:pPr>
              <w:pStyle w:val="OtherTableBody"/>
            </w:pPr>
            <w:r>
              <w:t>BLC</w:t>
            </w:r>
          </w:p>
        </w:tc>
        <w:tc>
          <w:tcPr>
            <w:tcW w:w="600" w:type="dxa"/>
          </w:tcPr>
          <w:p w14:paraId="6BADF76F" w14:textId="77777777" w:rsidR="00B50050" w:rsidRDefault="00B50050" w:rsidP="0088127C">
            <w:pPr>
              <w:pStyle w:val="OtherTableBody"/>
            </w:pPr>
            <w:r>
              <w:t>1</w:t>
            </w:r>
          </w:p>
        </w:tc>
        <w:tc>
          <w:tcPr>
            <w:tcW w:w="600" w:type="dxa"/>
          </w:tcPr>
          <w:p w14:paraId="0BFA5D88" w14:textId="77777777" w:rsidR="00B50050" w:rsidRDefault="00B50050" w:rsidP="0088127C">
            <w:pPr>
              <w:pStyle w:val="OtherTableBody"/>
            </w:pPr>
            <w:r>
              <w:t>..</w:t>
            </w:r>
          </w:p>
        </w:tc>
        <w:tc>
          <w:tcPr>
            <w:tcW w:w="600" w:type="dxa"/>
          </w:tcPr>
          <w:p w14:paraId="1EE2D5CB" w14:textId="77777777" w:rsidR="00B50050" w:rsidRDefault="00B50050" w:rsidP="0088127C">
            <w:pPr>
              <w:pStyle w:val="OtherTableBody"/>
            </w:pPr>
          </w:p>
        </w:tc>
        <w:tc>
          <w:tcPr>
            <w:tcW w:w="600" w:type="dxa"/>
          </w:tcPr>
          <w:p w14:paraId="7F3086BD" w14:textId="77777777" w:rsidR="00B50050" w:rsidRDefault="00B50050" w:rsidP="0088127C">
            <w:pPr>
              <w:pStyle w:val="OtherTableBody"/>
            </w:pPr>
            <w:r>
              <w:t>CWE</w:t>
            </w:r>
          </w:p>
        </w:tc>
        <w:tc>
          <w:tcPr>
            <w:tcW w:w="700" w:type="dxa"/>
          </w:tcPr>
          <w:p w14:paraId="03ADF122" w14:textId="77777777" w:rsidR="00B50050" w:rsidRDefault="00B50050" w:rsidP="0088127C">
            <w:pPr>
              <w:pStyle w:val="OtherTableBody"/>
            </w:pPr>
          </w:p>
        </w:tc>
        <w:tc>
          <w:tcPr>
            <w:tcW w:w="600" w:type="dxa"/>
          </w:tcPr>
          <w:p w14:paraId="43084B31" w14:textId="77777777" w:rsidR="00B50050" w:rsidRDefault="00B50050" w:rsidP="0088127C">
            <w:pPr>
              <w:pStyle w:val="OtherTableBody"/>
            </w:pPr>
            <w:r>
              <w:t>0426</w:t>
            </w:r>
          </w:p>
        </w:tc>
        <w:tc>
          <w:tcPr>
            <w:tcW w:w="900" w:type="dxa"/>
          </w:tcPr>
          <w:p w14:paraId="3039663A" w14:textId="77777777" w:rsidR="00B50050" w:rsidRDefault="00B50050" w:rsidP="0088127C">
            <w:pPr>
              <w:pStyle w:val="OtherTableBody"/>
            </w:pPr>
            <w:r>
              <w:t>6.5.13.1</w:t>
            </w:r>
          </w:p>
        </w:tc>
      </w:tr>
      <w:tr w:rsidR="00B50050" w14:paraId="3A3A76E5" w14:textId="77777777" w:rsidTr="00195548">
        <w:tc>
          <w:tcPr>
            <w:tcW w:w="3500" w:type="dxa"/>
          </w:tcPr>
          <w:p w14:paraId="793792D6" w14:textId="77777777" w:rsidR="00B50050" w:rsidRDefault="00B50050" w:rsidP="0088127C">
            <w:pPr>
              <w:pStyle w:val="OtherTableBody"/>
            </w:pPr>
            <w:r>
              <w:t>Blood Replaced-Pints</w:t>
            </w:r>
          </w:p>
        </w:tc>
        <w:tc>
          <w:tcPr>
            <w:tcW w:w="700" w:type="dxa"/>
          </w:tcPr>
          <w:p w14:paraId="6409029E" w14:textId="77777777" w:rsidR="00B50050" w:rsidRDefault="00B50050" w:rsidP="0088127C">
            <w:pPr>
              <w:pStyle w:val="OtherTableBody"/>
            </w:pPr>
            <w:r>
              <w:t>00533</w:t>
            </w:r>
          </w:p>
        </w:tc>
        <w:tc>
          <w:tcPr>
            <w:tcW w:w="600" w:type="dxa"/>
          </w:tcPr>
          <w:p w14:paraId="48B6505F" w14:textId="77777777" w:rsidR="00B50050" w:rsidRDefault="00B50050" w:rsidP="0088127C">
            <w:pPr>
              <w:pStyle w:val="OtherTableBody"/>
            </w:pPr>
            <w:r>
              <w:t>UB1</w:t>
            </w:r>
          </w:p>
        </w:tc>
        <w:tc>
          <w:tcPr>
            <w:tcW w:w="600" w:type="dxa"/>
          </w:tcPr>
          <w:p w14:paraId="153638B6" w14:textId="77777777" w:rsidR="00B50050" w:rsidRDefault="00B50050" w:rsidP="0088127C">
            <w:pPr>
              <w:pStyle w:val="OtherTableBody"/>
            </w:pPr>
            <w:r>
              <w:t>4</w:t>
            </w:r>
          </w:p>
        </w:tc>
        <w:tc>
          <w:tcPr>
            <w:tcW w:w="600" w:type="dxa"/>
          </w:tcPr>
          <w:p w14:paraId="5C2A5CAE" w14:textId="77777777" w:rsidR="00B50050" w:rsidRDefault="00B50050" w:rsidP="0088127C">
            <w:pPr>
              <w:pStyle w:val="OtherTableBody"/>
            </w:pPr>
            <w:r>
              <w:t>..</w:t>
            </w:r>
          </w:p>
        </w:tc>
        <w:tc>
          <w:tcPr>
            <w:tcW w:w="600" w:type="dxa"/>
          </w:tcPr>
          <w:p w14:paraId="603272C0" w14:textId="77777777" w:rsidR="00B50050" w:rsidRDefault="00B50050" w:rsidP="0088127C">
            <w:pPr>
              <w:pStyle w:val="OtherTableBody"/>
            </w:pPr>
          </w:p>
        </w:tc>
        <w:tc>
          <w:tcPr>
            <w:tcW w:w="600" w:type="dxa"/>
          </w:tcPr>
          <w:p w14:paraId="0A690D0A" w14:textId="77777777" w:rsidR="00B50050" w:rsidRDefault="00B50050" w:rsidP="0088127C">
            <w:pPr>
              <w:pStyle w:val="OtherTableBody"/>
            </w:pPr>
            <w:r>
              <w:t>-</w:t>
            </w:r>
          </w:p>
        </w:tc>
        <w:tc>
          <w:tcPr>
            <w:tcW w:w="700" w:type="dxa"/>
          </w:tcPr>
          <w:p w14:paraId="7B25F193" w14:textId="77777777" w:rsidR="00B50050" w:rsidRDefault="00B50050" w:rsidP="0088127C">
            <w:pPr>
              <w:pStyle w:val="OtherTableBody"/>
            </w:pPr>
          </w:p>
        </w:tc>
        <w:tc>
          <w:tcPr>
            <w:tcW w:w="600" w:type="dxa"/>
          </w:tcPr>
          <w:p w14:paraId="79B19666" w14:textId="77777777" w:rsidR="00B50050" w:rsidRDefault="00B50050" w:rsidP="0088127C">
            <w:pPr>
              <w:pStyle w:val="OtherTableBody"/>
            </w:pPr>
          </w:p>
        </w:tc>
        <w:tc>
          <w:tcPr>
            <w:tcW w:w="900" w:type="dxa"/>
          </w:tcPr>
          <w:p w14:paraId="2CE3CCF4" w14:textId="77777777" w:rsidR="00B50050" w:rsidRDefault="00B50050" w:rsidP="0088127C">
            <w:pPr>
              <w:pStyle w:val="OtherTableBody"/>
            </w:pPr>
            <w:r>
              <w:t>6.5.10.4</w:t>
            </w:r>
          </w:p>
        </w:tc>
      </w:tr>
      <w:tr w:rsidR="00B50050" w14:paraId="4EA236AC" w14:textId="77777777" w:rsidTr="00195548">
        <w:tc>
          <w:tcPr>
            <w:tcW w:w="3500" w:type="dxa"/>
          </w:tcPr>
          <w:p w14:paraId="6FF00941" w14:textId="77777777" w:rsidR="00B50050" w:rsidRDefault="00B50050" w:rsidP="0088127C">
            <w:pPr>
              <w:pStyle w:val="OtherTableBody"/>
            </w:pPr>
            <w:r>
              <w:t>Blood Unit Identifier</w:t>
            </w:r>
          </w:p>
        </w:tc>
        <w:tc>
          <w:tcPr>
            <w:tcW w:w="700" w:type="dxa"/>
          </w:tcPr>
          <w:p w14:paraId="669FE930" w14:textId="77777777" w:rsidR="00B50050" w:rsidRDefault="00B50050" w:rsidP="0088127C">
            <w:pPr>
              <w:pStyle w:val="OtherTableBody"/>
            </w:pPr>
            <w:r>
              <w:t>03374</w:t>
            </w:r>
          </w:p>
        </w:tc>
        <w:tc>
          <w:tcPr>
            <w:tcW w:w="600" w:type="dxa"/>
          </w:tcPr>
          <w:p w14:paraId="1FC1C9E7" w14:textId="77777777" w:rsidR="00B50050" w:rsidRDefault="00B50050" w:rsidP="0088127C">
            <w:pPr>
              <w:pStyle w:val="OtherTableBody"/>
            </w:pPr>
            <w:r>
              <w:t>BUI</w:t>
            </w:r>
          </w:p>
        </w:tc>
        <w:tc>
          <w:tcPr>
            <w:tcW w:w="600" w:type="dxa"/>
          </w:tcPr>
          <w:p w14:paraId="686B793C" w14:textId="77777777" w:rsidR="00B50050" w:rsidRDefault="00B50050" w:rsidP="0088127C">
            <w:pPr>
              <w:pStyle w:val="OtherTableBody"/>
            </w:pPr>
            <w:r>
              <w:t>2</w:t>
            </w:r>
          </w:p>
        </w:tc>
        <w:tc>
          <w:tcPr>
            <w:tcW w:w="600" w:type="dxa"/>
          </w:tcPr>
          <w:p w14:paraId="7E16D639" w14:textId="77777777" w:rsidR="00B50050" w:rsidRDefault="00B50050" w:rsidP="0088127C">
            <w:pPr>
              <w:pStyle w:val="OtherTableBody"/>
            </w:pPr>
            <w:r>
              <w:t>..</w:t>
            </w:r>
          </w:p>
        </w:tc>
        <w:tc>
          <w:tcPr>
            <w:tcW w:w="600" w:type="dxa"/>
          </w:tcPr>
          <w:p w14:paraId="4D254A55" w14:textId="77777777" w:rsidR="00B50050" w:rsidRDefault="00B50050" w:rsidP="0088127C">
            <w:pPr>
              <w:pStyle w:val="OtherTableBody"/>
            </w:pPr>
          </w:p>
        </w:tc>
        <w:tc>
          <w:tcPr>
            <w:tcW w:w="600" w:type="dxa"/>
          </w:tcPr>
          <w:p w14:paraId="2AA18203" w14:textId="77777777" w:rsidR="00B50050" w:rsidRDefault="00B50050" w:rsidP="0088127C">
            <w:pPr>
              <w:pStyle w:val="OtherTableBody"/>
            </w:pPr>
            <w:r>
              <w:t>EI</w:t>
            </w:r>
          </w:p>
        </w:tc>
        <w:tc>
          <w:tcPr>
            <w:tcW w:w="700" w:type="dxa"/>
          </w:tcPr>
          <w:p w14:paraId="11056C7B" w14:textId="77777777" w:rsidR="00B50050" w:rsidRDefault="00B50050" w:rsidP="0088127C">
            <w:pPr>
              <w:pStyle w:val="OtherTableBody"/>
            </w:pPr>
          </w:p>
        </w:tc>
        <w:tc>
          <w:tcPr>
            <w:tcW w:w="600" w:type="dxa"/>
          </w:tcPr>
          <w:p w14:paraId="181F77CA" w14:textId="77777777" w:rsidR="00B50050" w:rsidRDefault="00B50050" w:rsidP="0088127C">
            <w:pPr>
              <w:pStyle w:val="OtherTableBody"/>
            </w:pPr>
          </w:p>
        </w:tc>
        <w:tc>
          <w:tcPr>
            <w:tcW w:w="900" w:type="dxa"/>
          </w:tcPr>
          <w:p w14:paraId="0A433057" w14:textId="77777777" w:rsidR="00B50050" w:rsidRDefault="00B50050" w:rsidP="0088127C">
            <w:pPr>
              <w:pStyle w:val="OtherTableBody"/>
            </w:pPr>
            <w:r>
              <w:t>4.17.2.2</w:t>
            </w:r>
          </w:p>
        </w:tc>
      </w:tr>
      <w:tr w:rsidR="00B50050" w14:paraId="6F76165D" w14:textId="77777777" w:rsidTr="00195548">
        <w:tc>
          <w:tcPr>
            <w:tcW w:w="3500" w:type="dxa"/>
          </w:tcPr>
          <w:p w14:paraId="40183FBF" w14:textId="77777777" w:rsidR="00B50050" w:rsidRDefault="00B50050" w:rsidP="0088127C">
            <w:pPr>
              <w:pStyle w:val="OtherTableBody"/>
            </w:pPr>
            <w:r>
              <w:t>Blood Unit Type</w:t>
            </w:r>
          </w:p>
        </w:tc>
        <w:tc>
          <w:tcPr>
            <w:tcW w:w="700" w:type="dxa"/>
          </w:tcPr>
          <w:p w14:paraId="7D52655D" w14:textId="77777777" w:rsidR="00B50050" w:rsidRDefault="00B50050" w:rsidP="0088127C">
            <w:pPr>
              <w:pStyle w:val="OtherTableBody"/>
            </w:pPr>
            <w:r>
              <w:t>03375</w:t>
            </w:r>
          </w:p>
        </w:tc>
        <w:tc>
          <w:tcPr>
            <w:tcW w:w="600" w:type="dxa"/>
          </w:tcPr>
          <w:p w14:paraId="5D079EF7" w14:textId="77777777" w:rsidR="00B50050" w:rsidRDefault="00B50050" w:rsidP="0088127C">
            <w:pPr>
              <w:pStyle w:val="OtherTableBody"/>
            </w:pPr>
            <w:r>
              <w:t>BUI</w:t>
            </w:r>
          </w:p>
        </w:tc>
        <w:tc>
          <w:tcPr>
            <w:tcW w:w="600" w:type="dxa"/>
          </w:tcPr>
          <w:p w14:paraId="086A3F14" w14:textId="77777777" w:rsidR="00B50050" w:rsidRDefault="00B50050" w:rsidP="0088127C">
            <w:pPr>
              <w:pStyle w:val="OtherTableBody"/>
            </w:pPr>
            <w:r>
              <w:t>3</w:t>
            </w:r>
          </w:p>
        </w:tc>
        <w:tc>
          <w:tcPr>
            <w:tcW w:w="600" w:type="dxa"/>
          </w:tcPr>
          <w:p w14:paraId="6F029178" w14:textId="77777777" w:rsidR="00B50050" w:rsidRDefault="00B50050" w:rsidP="0088127C">
            <w:pPr>
              <w:pStyle w:val="OtherTableBody"/>
            </w:pPr>
            <w:r>
              <w:t>..</w:t>
            </w:r>
          </w:p>
        </w:tc>
        <w:tc>
          <w:tcPr>
            <w:tcW w:w="600" w:type="dxa"/>
          </w:tcPr>
          <w:p w14:paraId="50939311" w14:textId="77777777" w:rsidR="00B50050" w:rsidRDefault="00B50050" w:rsidP="0088127C">
            <w:pPr>
              <w:pStyle w:val="OtherTableBody"/>
            </w:pPr>
          </w:p>
        </w:tc>
        <w:tc>
          <w:tcPr>
            <w:tcW w:w="600" w:type="dxa"/>
          </w:tcPr>
          <w:p w14:paraId="487DD15C" w14:textId="77777777" w:rsidR="00B50050" w:rsidRDefault="00B50050" w:rsidP="0088127C">
            <w:pPr>
              <w:pStyle w:val="OtherTableBody"/>
            </w:pPr>
            <w:r>
              <w:t>CWE</w:t>
            </w:r>
          </w:p>
        </w:tc>
        <w:tc>
          <w:tcPr>
            <w:tcW w:w="700" w:type="dxa"/>
          </w:tcPr>
          <w:p w14:paraId="1DD59CA0" w14:textId="77777777" w:rsidR="00B50050" w:rsidRDefault="00B50050" w:rsidP="0088127C">
            <w:pPr>
              <w:pStyle w:val="OtherTableBody"/>
            </w:pPr>
          </w:p>
        </w:tc>
        <w:tc>
          <w:tcPr>
            <w:tcW w:w="600" w:type="dxa"/>
          </w:tcPr>
          <w:p w14:paraId="26E676AD" w14:textId="77777777" w:rsidR="00B50050" w:rsidRDefault="00B50050" w:rsidP="0088127C">
            <w:pPr>
              <w:pStyle w:val="OtherTableBody"/>
            </w:pPr>
            <w:r>
              <w:t>0566</w:t>
            </w:r>
          </w:p>
        </w:tc>
        <w:tc>
          <w:tcPr>
            <w:tcW w:w="900" w:type="dxa"/>
          </w:tcPr>
          <w:p w14:paraId="72638870" w14:textId="77777777" w:rsidR="00B50050" w:rsidRDefault="00B50050" w:rsidP="0088127C">
            <w:pPr>
              <w:pStyle w:val="OtherTableBody"/>
            </w:pPr>
            <w:r>
              <w:t>4.17.2.3</w:t>
            </w:r>
          </w:p>
        </w:tc>
      </w:tr>
      <w:tr w:rsidR="00B50050" w14:paraId="355C8337" w14:textId="77777777" w:rsidTr="00195548">
        <w:tc>
          <w:tcPr>
            <w:tcW w:w="3500" w:type="dxa"/>
          </w:tcPr>
          <w:p w14:paraId="2044DA5C" w14:textId="77777777" w:rsidR="00B50050" w:rsidRDefault="00B50050" w:rsidP="0088127C">
            <w:pPr>
              <w:pStyle w:val="OtherTableBody"/>
            </w:pPr>
            <w:r>
              <w:t>Blood Unit Volume</w:t>
            </w:r>
          </w:p>
        </w:tc>
        <w:tc>
          <w:tcPr>
            <w:tcW w:w="700" w:type="dxa"/>
          </w:tcPr>
          <w:p w14:paraId="0C79B68B" w14:textId="77777777" w:rsidR="00B50050" w:rsidRDefault="00B50050" w:rsidP="0088127C">
            <w:pPr>
              <w:pStyle w:val="OtherTableBody"/>
            </w:pPr>
            <w:r>
              <w:t>03378</w:t>
            </w:r>
          </w:p>
        </w:tc>
        <w:tc>
          <w:tcPr>
            <w:tcW w:w="600" w:type="dxa"/>
          </w:tcPr>
          <w:p w14:paraId="345CB209" w14:textId="77777777" w:rsidR="00B50050" w:rsidRDefault="00B50050" w:rsidP="0088127C">
            <w:pPr>
              <w:pStyle w:val="OtherTableBody"/>
            </w:pPr>
            <w:r>
              <w:t>BUI</w:t>
            </w:r>
          </w:p>
        </w:tc>
        <w:tc>
          <w:tcPr>
            <w:tcW w:w="600" w:type="dxa"/>
          </w:tcPr>
          <w:p w14:paraId="6326DE4E" w14:textId="77777777" w:rsidR="00B50050" w:rsidRDefault="00B50050" w:rsidP="0088127C">
            <w:pPr>
              <w:pStyle w:val="OtherTableBody"/>
            </w:pPr>
            <w:r>
              <w:t>6</w:t>
            </w:r>
          </w:p>
        </w:tc>
        <w:tc>
          <w:tcPr>
            <w:tcW w:w="600" w:type="dxa"/>
          </w:tcPr>
          <w:p w14:paraId="652B4AC6" w14:textId="77777777" w:rsidR="00B50050" w:rsidRDefault="00B50050" w:rsidP="0088127C">
            <w:pPr>
              <w:pStyle w:val="OtherTableBody"/>
            </w:pPr>
            <w:r>
              <w:t>..</w:t>
            </w:r>
          </w:p>
        </w:tc>
        <w:tc>
          <w:tcPr>
            <w:tcW w:w="600" w:type="dxa"/>
          </w:tcPr>
          <w:p w14:paraId="48E0721C" w14:textId="77777777" w:rsidR="00B50050" w:rsidRDefault="00B50050" w:rsidP="0088127C">
            <w:pPr>
              <w:pStyle w:val="OtherTableBody"/>
            </w:pPr>
          </w:p>
        </w:tc>
        <w:tc>
          <w:tcPr>
            <w:tcW w:w="600" w:type="dxa"/>
          </w:tcPr>
          <w:p w14:paraId="65867064" w14:textId="77777777" w:rsidR="00B50050" w:rsidRDefault="00B50050" w:rsidP="0088127C">
            <w:pPr>
              <w:pStyle w:val="OtherTableBody"/>
            </w:pPr>
            <w:r>
              <w:t>NM</w:t>
            </w:r>
          </w:p>
        </w:tc>
        <w:tc>
          <w:tcPr>
            <w:tcW w:w="700" w:type="dxa"/>
          </w:tcPr>
          <w:p w14:paraId="71928C75" w14:textId="77777777" w:rsidR="00B50050" w:rsidRDefault="00B50050" w:rsidP="0088127C">
            <w:pPr>
              <w:pStyle w:val="OtherTableBody"/>
            </w:pPr>
          </w:p>
        </w:tc>
        <w:tc>
          <w:tcPr>
            <w:tcW w:w="600" w:type="dxa"/>
          </w:tcPr>
          <w:p w14:paraId="1E23666F" w14:textId="77777777" w:rsidR="00B50050" w:rsidRDefault="00B50050" w:rsidP="0088127C">
            <w:pPr>
              <w:pStyle w:val="OtherTableBody"/>
            </w:pPr>
          </w:p>
        </w:tc>
        <w:tc>
          <w:tcPr>
            <w:tcW w:w="900" w:type="dxa"/>
          </w:tcPr>
          <w:p w14:paraId="4F1D629A" w14:textId="77777777" w:rsidR="00B50050" w:rsidRDefault="00B50050" w:rsidP="0088127C">
            <w:pPr>
              <w:pStyle w:val="OtherTableBody"/>
            </w:pPr>
            <w:r>
              <w:t>4.17.2.6</w:t>
            </w:r>
          </w:p>
        </w:tc>
      </w:tr>
      <w:tr w:rsidR="00B50050" w14:paraId="39CF05AE" w14:textId="77777777" w:rsidTr="00195548">
        <w:tc>
          <w:tcPr>
            <w:tcW w:w="3500" w:type="dxa"/>
          </w:tcPr>
          <w:p w14:paraId="3922A395" w14:textId="77777777" w:rsidR="00B50050" w:rsidRDefault="00B50050" w:rsidP="0088127C">
            <w:pPr>
              <w:pStyle w:val="OtherTableBody"/>
            </w:pPr>
            <w:r>
              <w:t>Blood Unit Weight</w:t>
            </w:r>
          </w:p>
        </w:tc>
        <w:tc>
          <w:tcPr>
            <w:tcW w:w="700" w:type="dxa"/>
          </w:tcPr>
          <w:p w14:paraId="00EA535D" w14:textId="77777777" w:rsidR="00B50050" w:rsidRDefault="00B50050" w:rsidP="0088127C">
            <w:pPr>
              <w:pStyle w:val="OtherTableBody"/>
            </w:pPr>
            <w:r>
              <w:t>03376</w:t>
            </w:r>
          </w:p>
        </w:tc>
        <w:tc>
          <w:tcPr>
            <w:tcW w:w="600" w:type="dxa"/>
          </w:tcPr>
          <w:p w14:paraId="388CCE28" w14:textId="77777777" w:rsidR="00B50050" w:rsidRDefault="00B50050" w:rsidP="0088127C">
            <w:pPr>
              <w:pStyle w:val="OtherTableBody"/>
            </w:pPr>
            <w:r>
              <w:t>BUI</w:t>
            </w:r>
          </w:p>
        </w:tc>
        <w:tc>
          <w:tcPr>
            <w:tcW w:w="600" w:type="dxa"/>
          </w:tcPr>
          <w:p w14:paraId="0CCDB74B" w14:textId="77777777" w:rsidR="00B50050" w:rsidRDefault="00B50050" w:rsidP="0088127C">
            <w:pPr>
              <w:pStyle w:val="OtherTableBody"/>
            </w:pPr>
            <w:r>
              <w:t>4</w:t>
            </w:r>
          </w:p>
        </w:tc>
        <w:tc>
          <w:tcPr>
            <w:tcW w:w="600" w:type="dxa"/>
          </w:tcPr>
          <w:p w14:paraId="4AFD6042" w14:textId="77777777" w:rsidR="00B50050" w:rsidRDefault="00B50050" w:rsidP="0088127C">
            <w:pPr>
              <w:pStyle w:val="OtherTableBody"/>
            </w:pPr>
            <w:r>
              <w:t>..</w:t>
            </w:r>
          </w:p>
        </w:tc>
        <w:tc>
          <w:tcPr>
            <w:tcW w:w="600" w:type="dxa"/>
          </w:tcPr>
          <w:p w14:paraId="75629DAA" w14:textId="77777777" w:rsidR="00B50050" w:rsidRDefault="00B50050" w:rsidP="0088127C">
            <w:pPr>
              <w:pStyle w:val="OtherTableBody"/>
            </w:pPr>
          </w:p>
        </w:tc>
        <w:tc>
          <w:tcPr>
            <w:tcW w:w="600" w:type="dxa"/>
          </w:tcPr>
          <w:p w14:paraId="63476CDB" w14:textId="77777777" w:rsidR="00B50050" w:rsidRDefault="00B50050" w:rsidP="0088127C">
            <w:pPr>
              <w:pStyle w:val="OtherTableBody"/>
            </w:pPr>
            <w:r>
              <w:t>NM</w:t>
            </w:r>
          </w:p>
        </w:tc>
        <w:tc>
          <w:tcPr>
            <w:tcW w:w="700" w:type="dxa"/>
          </w:tcPr>
          <w:p w14:paraId="4627EF31" w14:textId="77777777" w:rsidR="00B50050" w:rsidRDefault="00B50050" w:rsidP="0088127C">
            <w:pPr>
              <w:pStyle w:val="OtherTableBody"/>
            </w:pPr>
          </w:p>
        </w:tc>
        <w:tc>
          <w:tcPr>
            <w:tcW w:w="600" w:type="dxa"/>
          </w:tcPr>
          <w:p w14:paraId="050FF848" w14:textId="77777777" w:rsidR="00B50050" w:rsidRDefault="00B50050" w:rsidP="0088127C">
            <w:pPr>
              <w:pStyle w:val="OtherTableBody"/>
            </w:pPr>
          </w:p>
        </w:tc>
        <w:tc>
          <w:tcPr>
            <w:tcW w:w="900" w:type="dxa"/>
          </w:tcPr>
          <w:p w14:paraId="50B48E97" w14:textId="77777777" w:rsidR="00B50050" w:rsidRDefault="00B50050" w:rsidP="0088127C">
            <w:pPr>
              <w:pStyle w:val="OtherTableBody"/>
            </w:pPr>
            <w:r>
              <w:t>4.17.2.4</w:t>
            </w:r>
          </w:p>
        </w:tc>
      </w:tr>
      <w:tr w:rsidR="00B50050" w14:paraId="448A2458" w14:textId="77777777" w:rsidTr="00195548">
        <w:tc>
          <w:tcPr>
            <w:tcW w:w="3500" w:type="dxa"/>
          </w:tcPr>
          <w:p w14:paraId="5619C159" w14:textId="77777777" w:rsidR="00B50050" w:rsidRDefault="00B50050" w:rsidP="0088127C">
            <w:pPr>
              <w:pStyle w:val="OtherTableBody"/>
            </w:pPr>
            <w:r>
              <w:t>Board Approval Indicator</w:t>
            </w:r>
          </w:p>
        </w:tc>
        <w:tc>
          <w:tcPr>
            <w:tcW w:w="700" w:type="dxa"/>
          </w:tcPr>
          <w:p w14:paraId="351B44B5" w14:textId="77777777" w:rsidR="00B50050" w:rsidRDefault="00B50050" w:rsidP="0088127C">
            <w:pPr>
              <w:pStyle w:val="OtherTableBody"/>
            </w:pPr>
            <w:r>
              <w:t>01467</w:t>
            </w:r>
          </w:p>
        </w:tc>
        <w:tc>
          <w:tcPr>
            <w:tcW w:w="600" w:type="dxa"/>
          </w:tcPr>
          <w:p w14:paraId="72279144" w14:textId="77777777" w:rsidR="00B50050" w:rsidRDefault="00B50050" w:rsidP="0088127C">
            <w:pPr>
              <w:pStyle w:val="OtherTableBody"/>
            </w:pPr>
            <w:r>
              <w:t>ORG</w:t>
            </w:r>
          </w:p>
        </w:tc>
        <w:tc>
          <w:tcPr>
            <w:tcW w:w="600" w:type="dxa"/>
          </w:tcPr>
          <w:p w14:paraId="72FCE2C6" w14:textId="77777777" w:rsidR="00B50050" w:rsidRDefault="00B50050" w:rsidP="0088127C">
            <w:pPr>
              <w:pStyle w:val="OtherTableBody"/>
            </w:pPr>
            <w:r>
              <w:t>11</w:t>
            </w:r>
          </w:p>
        </w:tc>
        <w:tc>
          <w:tcPr>
            <w:tcW w:w="600" w:type="dxa"/>
          </w:tcPr>
          <w:p w14:paraId="6A94B68B" w14:textId="77777777" w:rsidR="00B50050" w:rsidRDefault="00B50050" w:rsidP="0088127C">
            <w:pPr>
              <w:pStyle w:val="OtherTableBody"/>
            </w:pPr>
            <w:r>
              <w:t>1..1</w:t>
            </w:r>
          </w:p>
        </w:tc>
        <w:tc>
          <w:tcPr>
            <w:tcW w:w="600" w:type="dxa"/>
          </w:tcPr>
          <w:p w14:paraId="662BF2FF" w14:textId="77777777" w:rsidR="00B50050" w:rsidRDefault="00B50050" w:rsidP="0088127C">
            <w:pPr>
              <w:pStyle w:val="OtherTableBody"/>
            </w:pPr>
          </w:p>
        </w:tc>
        <w:tc>
          <w:tcPr>
            <w:tcW w:w="600" w:type="dxa"/>
          </w:tcPr>
          <w:p w14:paraId="3F160E2F" w14:textId="77777777" w:rsidR="00B50050" w:rsidRDefault="00B50050" w:rsidP="0088127C">
            <w:pPr>
              <w:pStyle w:val="OtherTableBody"/>
            </w:pPr>
            <w:r>
              <w:t>ID</w:t>
            </w:r>
          </w:p>
        </w:tc>
        <w:tc>
          <w:tcPr>
            <w:tcW w:w="700" w:type="dxa"/>
          </w:tcPr>
          <w:p w14:paraId="4C2AE9FB" w14:textId="77777777" w:rsidR="00B50050" w:rsidRDefault="00B50050" w:rsidP="0088127C">
            <w:pPr>
              <w:pStyle w:val="OtherTableBody"/>
            </w:pPr>
          </w:p>
        </w:tc>
        <w:tc>
          <w:tcPr>
            <w:tcW w:w="600" w:type="dxa"/>
          </w:tcPr>
          <w:p w14:paraId="255F11E9" w14:textId="77777777" w:rsidR="00B50050" w:rsidRDefault="00B50050" w:rsidP="0088127C">
            <w:pPr>
              <w:pStyle w:val="OtherTableBody"/>
            </w:pPr>
            <w:r>
              <w:t>0136</w:t>
            </w:r>
          </w:p>
        </w:tc>
        <w:tc>
          <w:tcPr>
            <w:tcW w:w="900" w:type="dxa"/>
          </w:tcPr>
          <w:p w14:paraId="4B3ED54F" w14:textId="77777777" w:rsidR="00B50050" w:rsidRDefault="00B50050" w:rsidP="0088127C">
            <w:pPr>
              <w:pStyle w:val="OtherTableBody"/>
            </w:pPr>
            <w:r>
              <w:t>15.4.5.11</w:t>
            </w:r>
          </w:p>
        </w:tc>
      </w:tr>
      <w:tr w:rsidR="00B50050" w14:paraId="465B1082" w14:textId="77777777" w:rsidTr="00195548">
        <w:tc>
          <w:tcPr>
            <w:tcW w:w="3500" w:type="dxa"/>
          </w:tcPr>
          <w:p w14:paraId="02A12C59" w14:textId="77777777" w:rsidR="00B50050" w:rsidRDefault="00B50050" w:rsidP="0088127C">
            <w:pPr>
              <w:pStyle w:val="OtherTableBody"/>
            </w:pPr>
            <w:r>
              <w:t>Bolus Dose Amount</w:t>
            </w:r>
          </w:p>
        </w:tc>
        <w:tc>
          <w:tcPr>
            <w:tcW w:w="700" w:type="dxa"/>
          </w:tcPr>
          <w:p w14:paraId="7C2F06C7" w14:textId="77777777" w:rsidR="00B50050" w:rsidRDefault="00B50050" w:rsidP="0088127C">
            <w:pPr>
              <w:pStyle w:val="OtherTableBody"/>
            </w:pPr>
            <w:r>
              <w:t>03320</w:t>
            </w:r>
          </w:p>
        </w:tc>
        <w:tc>
          <w:tcPr>
            <w:tcW w:w="600" w:type="dxa"/>
          </w:tcPr>
          <w:p w14:paraId="33240631" w14:textId="77777777" w:rsidR="00B50050" w:rsidRDefault="00B50050" w:rsidP="0088127C">
            <w:pPr>
              <w:pStyle w:val="OtherTableBody"/>
            </w:pPr>
            <w:r>
              <w:t>RXV</w:t>
            </w:r>
          </w:p>
        </w:tc>
        <w:tc>
          <w:tcPr>
            <w:tcW w:w="600" w:type="dxa"/>
          </w:tcPr>
          <w:p w14:paraId="080E66FD" w14:textId="77777777" w:rsidR="00B50050" w:rsidRDefault="00B50050" w:rsidP="0088127C">
            <w:pPr>
              <w:pStyle w:val="OtherTableBody"/>
            </w:pPr>
            <w:r>
              <w:t>3</w:t>
            </w:r>
          </w:p>
        </w:tc>
        <w:tc>
          <w:tcPr>
            <w:tcW w:w="600" w:type="dxa"/>
          </w:tcPr>
          <w:p w14:paraId="2B919B94" w14:textId="77777777" w:rsidR="00B50050" w:rsidRDefault="00B50050" w:rsidP="0088127C">
            <w:pPr>
              <w:pStyle w:val="OtherTableBody"/>
            </w:pPr>
            <w:r>
              <w:t>..</w:t>
            </w:r>
          </w:p>
        </w:tc>
        <w:tc>
          <w:tcPr>
            <w:tcW w:w="600" w:type="dxa"/>
          </w:tcPr>
          <w:p w14:paraId="0C0A41EE" w14:textId="77777777" w:rsidR="00B50050" w:rsidRDefault="00B50050" w:rsidP="0088127C">
            <w:pPr>
              <w:pStyle w:val="OtherTableBody"/>
            </w:pPr>
          </w:p>
        </w:tc>
        <w:tc>
          <w:tcPr>
            <w:tcW w:w="600" w:type="dxa"/>
          </w:tcPr>
          <w:p w14:paraId="008FEDAE" w14:textId="77777777" w:rsidR="00B50050" w:rsidRDefault="00B50050" w:rsidP="0088127C">
            <w:pPr>
              <w:pStyle w:val="OtherTableBody"/>
            </w:pPr>
            <w:r>
              <w:t>NM</w:t>
            </w:r>
          </w:p>
        </w:tc>
        <w:tc>
          <w:tcPr>
            <w:tcW w:w="700" w:type="dxa"/>
          </w:tcPr>
          <w:p w14:paraId="2C9DD1C0" w14:textId="77777777" w:rsidR="00B50050" w:rsidRDefault="00B50050" w:rsidP="0088127C">
            <w:pPr>
              <w:pStyle w:val="OtherTableBody"/>
            </w:pPr>
          </w:p>
        </w:tc>
        <w:tc>
          <w:tcPr>
            <w:tcW w:w="600" w:type="dxa"/>
          </w:tcPr>
          <w:p w14:paraId="3D848CAA" w14:textId="77777777" w:rsidR="00B50050" w:rsidRDefault="00B50050" w:rsidP="0088127C">
            <w:pPr>
              <w:pStyle w:val="OtherTableBody"/>
            </w:pPr>
          </w:p>
        </w:tc>
        <w:tc>
          <w:tcPr>
            <w:tcW w:w="900" w:type="dxa"/>
          </w:tcPr>
          <w:p w14:paraId="211539E7" w14:textId="77777777" w:rsidR="00B50050" w:rsidRDefault="00B50050" w:rsidP="0088127C">
            <w:pPr>
              <w:pStyle w:val="OtherTableBody"/>
            </w:pPr>
            <w:r>
              <w:t>4A.4.8.3</w:t>
            </w:r>
          </w:p>
        </w:tc>
      </w:tr>
      <w:tr w:rsidR="00B50050" w14:paraId="64C790C7" w14:textId="77777777" w:rsidTr="00195548">
        <w:tc>
          <w:tcPr>
            <w:tcW w:w="3500" w:type="dxa"/>
          </w:tcPr>
          <w:p w14:paraId="2E9530E8" w14:textId="77777777" w:rsidR="00B50050" w:rsidRDefault="00B50050" w:rsidP="0088127C">
            <w:pPr>
              <w:pStyle w:val="OtherTableBody"/>
            </w:pPr>
            <w:r>
              <w:t>Bolus Dose Amount Units</w:t>
            </w:r>
          </w:p>
        </w:tc>
        <w:tc>
          <w:tcPr>
            <w:tcW w:w="700" w:type="dxa"/>
          </w:tcPr>
          <w:p w14:paraId="2C81FA6A" w14:textId="77777777" w:rsidR="00B50050" w:rsidRDefault="00B50050" w:rsidP="0088127C">
            <w:pPr>
              <w:pStyle w:val="OtherTableBody"/>
            </w:pPr>
            <w:r>
              <w:t>03321</w:t>
            </w:r>
          </w:p>
        </w:tc>
        <w:tc>
          <w:tcPr>
            <w:tcW w:w="600" w:type="dxa"/>
          </w:tcPr>
          <w:p w14:paraId="11708EF3" w14:textId="77777777" w:rsidR="00B50050" w:rsidRDefault="00B50050" w:rsidP="0088127C">
            <w:pPr>
              <w:pStyle w:val="OtherTableBody"/>
            </w:pPr>
            <w:r>
              <w:t>RXV</w:t>
            </w:r>
          </w:p>
        </w:tc>
        <w:tc>
          <w:tcPr>
            <w:tcW w:w="600" w:type="dxa"/>
          </w:tcPr>
          <w:p w14:paraId="2628BCF9" w14:textId="77777777" w:rsidR="00B50050" w:rsidRDefault="00B50050" w:rsidP="0088127C">
            <w:pPr>
              <w:pStyle w:val="OtherTableBody"/>
            </w:pPr>
            <w:r>
              <w:t>4</w:t>
            </w:r>
          </w:p>
        </w:tc>
        <w:tc>
          <w:tcPr>
            <w:tcW w:w="600" w:type="dxa"/>
          </w:tcPr>
          <w:p w14:paraId="03E654E2" w14:textId="77777777" w:rsidR="00B50050" w:rsidRDefault="00B50050" w:rsidP="0088127C">
            <w:pPr>
              <w:pStyle w:val="OtherTableBody"/>
            </w:pPr>
            <w:r>
              <w:t>..</w:t>
            </w:r>
          </w:p>
        </w:tc>
        <w:tc>
          <w:tcPr>
            <w:tcW w:w="600" w:type="dxa"/>
          </w:tcPr>
          <w:p w14:paraId="36530CF6" w14:textId="77777777" w:rsidR="00B50050" w:rsidRDefault="00B50050" w:rsidP="0088127C">
            <w:pPr>
              <w:pStyle w:val="OtherTableBody"/>
            </w:pPr>
          </w:p>
        </w:tc>
        <w:tc>
          <w:tcPr>
            <w:tcW w:w="600" w:type="dxa"/>
          </w:tcPr>
          <w:p w14:paraId="2B250F50" w14:textId="77777777" w:rsidR="00B50050" w:rsidRDefault="00B50050" w:rsidP="0088127C">
            <w:pPr>
              <w:pStyle w:val="OtherTableBody"/>
            </w:pPr>
            <w:r>
              <w:t>CWE</w:t>
            </w:r>
          </w:p>
        </w:tc>
        <w:tc>
          <w:tcPr>
            <w:tcW w:w="700" w:type="dxa"/>
          </w:tcPr>
          <w:p w14:paraId="47C930A7" w14:textId="77777777" w:rsidR="00B50050" w:rsidRDefault="00B50050" w:rsidP="0088127C">
            <w:pPr>
              <w:pStyle w:val="OtherTableBody"/>
            </w:pPr>
          </w:p>
        </w:tc>
        <w:tc>
          <w:tcPr>
            <w:tcW w:w="600" w:type="dxa"/>
          </w:tcPr>
          <w:p w14:paraId="0C5C402D" w14:textId="77777777" w:rsidR="00B50050" w:rsidRDefault="00B50050" w:rsidP="0088127C">
            <w:pPr>
              <w:pStyle w:val="OtherTableBody"/>
            </w:pPr>
            <w:r>
              <w:t>0767</w:t>
            </w:r>
          </w:p>
        </w:tc>
        <w:tc>
          <w:tcPr>
            <w:tcW w:w="900" w:type="dxa"/>
          </w:tcPr>
          <w:p w14:paraId="4A16B917" w14:textId="77777777" w:rsidR="00B50050" w:rsidRDefault="00B50050" w:rsidP="0088127C">
            <w:pPr>
              <w:pStyle w:val="OtherTableBody"/>
            </w:pPr>
            <w:r>
              <w:t>4A.4.8.4</w:t>
            </w:r>
          </w:p>
        </w:tc>
      </w:tr>
      <w:tr w:rsidR="00B50050" w14:paraId="20EEDBA2" w14:textId="77777777" w:rsidTr="00195548">
        <w:tc>
          <w:tcPr>
            <w:tcW w:w="3500" w:type="dxa"/>
          </w:tcPr>
          <w:p w14:paraId="570A11EF" w14:textId="77777777" w:rsidR="00B50050" w:rsidRDefault="00B50050" w:rsidP="0088127C">
            <w:pPr>
              <w:pStyle w:val="OtherTableBody"/>
            </w:pPr>
            <w:r>
              <w:t>Bolus Dose Volume</w:t>
            </w:r>
          </w:p>
        </w:tc>
        <w:tc>
          <w:tcPr>
            <w:tcW w:w="700" w:type="dxa"/>
          </w:tcPr>
          <w:p w14:paraId="385EF064" w14:textId="77777777" w:rsidR="00B50050" w:rsidRDefault="00B50050" w:rsidP="0088127C">
            <w:pPr>
              <w:pStyle w:val="OtherTableBody"/>
            </w:pPr>
            <w:r>
              <w:t>03322</w:t>
            </w:r>
          </w:p>
        </w:tc>
        <w:tc>
          <w:tcPr>
            <w:tcW w:w="600" w:type="dxa"/>
          </w:tcPr>
          <w:p w14:paraId="2D38FBC1" w14:textId="77777777" w:rsidR="00B50050" w:rsidRDefault="00B50050" w:rsidP="0088127C">
            <w:pPr>
              <w:pStyle w:val="OtherTableBody"/>
            </w:pPr>
            <w:r>
              <w:t>RXV</w:t>
            </w:r>
          </w:p>
        </w:tc>
        <w:tc>
          <w:tcPr>
            <w:tcW w:w="600" w:type="dxa"/>
          </w:tcPr>
          <w:p w14:paraId="7E1EE344" w14:textId="77777777" w:rsidR="00B50050" w:rsidRDefault="00B50050" w:rsidP="0088127C">
            <w:pPr>
              <w:pStyle w:val="OtherTableBody"/>
            </w:pPr>
            <w:r>
              <w:t>5</w:t>
            </w:r>
          </w:p>
        </w:tc>
        <w:tc>
          <w:tcPr>
            <w:tcW w:w="600" w:type="dxa"/>
          </w:tcPr>
          <w:p w14:paraId="0201A4D6" w14:textId="77777777" w:rsidR="00B50050" w:rsidRDefault="00B50050" w:rsidP="0088127C">
            <w:pPr>
              <w:pStyle w:val="OtherTableBody"/>
            </w:pPr>
            <w:r>
              <w:t>..</w:t>
            </w:r>
          </w:p>
        </w:tc>
        <w:tc>
          <w:tcPr>
            <w:tcW w:w="600" w:type="dxa"/>
          </w:tcPr>
          <w:p w14:paraId="141D6669" w14:textId="77777777" w:rsidR="00B50050" w:rsidRDefault="00B50050" w:rsidP="0088127C">
            <w:pPr>
              <w:pStyle w:val="OtherTableBody"/>
            </w:pPr>
            <w:r>
              <w:t>20=</w:t>
            </w:r>
          </w:p>
        </w:tc>
        <w:tc>
          <w:tcPr>
            <w:tcW w:w="600" w:type="dxa"/>
          </w:tcPr>
          <w:p w14:paraId="46EE7442" w14:textId="77777777" w:rsidR="00B50050" w:rsidRDefault="00B50050" w:rsidP="0088127C">
            <w:pPr>
              <w:pStyle w:val="OtherTableBody"/>
            </w:pPr>
            <w:r>
              <w:t>NM</w:t>
            </w:r>
          </w:p>
        </w:tc>
        <w:tc>
          <w:tcPr>
            <w:tcW w:w="700" w:type="dxa"/>
          </w:tcPr>
          <w:p w14:paraId="44EED59A" w14:textId="77777777" w:rsidR="00B50050" w:rsidRDefault="00B50050" w:rsidP="0088127C">
            <w:pPr>
              <w:pStyle w:val="OtherTableBody"/>
            </w:pPr>
          </w:p>
        </w:tc>
        <w:tc>
          <w:tcPr>
            <w:tcW w:w="600" w:type="dxa"/>
          </w:tcPr>
          <w:p w14:paraId="198555AE" w14:textId="77777777" w:rsidR="00B50050" w:rsidRDefault="00B50050" w:rsidP="0088127C">
            <w:pPr>
              <w:pStyle w:val="OtherTableBody"/>
            </w:pPr>
          </w:p>
        </w:tc>
        <w:tc>
          <w:tcPr>
            <w:tcW w:w="900" w:type="dxa"/>
          </w:tcPr>
          <w:p w14:paraId="2B34BACC" w14:textId="77777777" w:rsidR="00B50050" w:rsidRDefault="00B50050" w:rsidP="0088127C">
            <w:pPr>
              <w:pStyle w:val="OtherTableBody"/>
            </w:pPr>
            <w:r>
              <w:t>4A.4.8.5</w:t>
            </w:r>
          </w:p>
        </w:tc>
      </w:tr>
      <w:tr w:rsidR="00B50050" w14:paraId="4DF63543" w14:textId="77777777" w:rsidTr="00195548">
        <w:tc>
          <w:tcPr>
            <w:tcW w:w="3500" w:type="dxa"/>
          </w:tcPr>
          <w:p w14:paraId="066CA02F" w14:textId="77777777" w:rsidR="00B50050" w:rsidRDefault="00B50050" w:rsidP="0088127C">
            <w:pPr>
              <w:pStyle w:val="OtherTableBody"/>
            </w:pPr>
            <w:r>
              <w:t>Bolus Dose Volume Units</w:t>
            </w:r>
          </w:p>
        </w:tc>
        <w:tc>
          <w:tcPr>
            <w:tcW w:w="700" w:type="dxa"/>
          </w:tcPr>
          <w:p w14:paraId="1049E5BF" w14:textId="77777777" w:rsidR="00B50050" w:rsidRDefault="00B50050" w:rsidP="0088127C">
            <w:pPr>
              <w:pStyle w:val="OtherTableBody"/>
            </w:pPr>
            <w:r>
              <w:t>03323</w:t>
            </w:r>
          </w:p>
        </w:tc>
        <w:tc>
          <w:tcPr>
            <w:tcW w:w="600" w:type="dxa"/>
          </w:tcPr>
          <w:p w14:paraId="7DFF8C7A" w14:textId="77777777" w:rsidR="00B50050" w:rsidRDefault="00B50050" w:rsidP="0088127C">
            <w:pPr>
              <w:pStyle w:val="OtherTableBody"/>
            </w:pPr>
            <w:r>
              <w:t>RXV</w:t>
            </w:r>
          </w:p>
        </w:tc>
        <w:tc>
          <w:tcPr>
            <w:tcW w:w="600" w:type="dxa"/>
          </w:tcPr>
          <w:p w14:paraId="4FBD1815" w14:textId="77777777" w:rsidR="00B50050" w:rsidRDefault="00B50050" w:rsidP="0088127C">
            <w:pPr>
              <w:pStyle w:val="OtherTableBody"/>
            </w:pPr>
            <w:r>
              <w:t>6</w:t>
            </w:r>
          </w:p>
        </w:tc>
        <w:tc>
          <w:tcPr>
            <w:tcW w:w="600" w:type="dxa"/>
          </w:tcPr>
          <w:p w14:paraId="2451CFE6" w14:textId="77777777" w:rsidR="00B50050" w:rsidRDefault="00B50050" w:rsidP="0088127C">
            <w:pPr>
              <w:pStyle w:val="OtherTableBody"/>
            </w:pPr>
            <w:r>
              <w:t>..</w:t>
            </w:r>
          </w:p>
        </w:tc>
        <w:tc>
          <w:tcPr>
            <w:tcW w:w="600" w:type="dxa"/>
          </w:tcPr>
          <w:p w14:paraId="71A15E1A" w14:textId="77777777" w:rsidR="00B50050" w:rsidRDefault="00B50050" w:rsidP="0088127C">
            <w:pPr>
              <w:pStyle w:val="OtherTableBody"/>
            </w:pPr>
          </w:p>
        </w:tc>
        <w:tc>
          <w:tcPr>
            <w:tcW w:w="600" w:type="dxa"/>
          </w:tcPr>
          <w:p w14:paraId="56A40A73" w14:textId="77777777" w:rsidR="00B50050" w:rsidRDefault="00B50050" w:rsidP="0088127C">
            <w:pPr>
              <w:pStyle w:val="OtherTableBody"/>
            </w:pPr>
            <w:r>
              <w:t>CWE</w:t>
            </w:r>
          </w:p>
        </w:tc>
        <w:tc>
          <w:tcPr>
            <w:tcW w:w="700" w:type="dxa"/>
          </w:tcPr>
          <w:p w14:paraId="6E31B31E" w14:textId="77777777" w:rsidR="00B50050" w:rsidRDefault="00B50050" w:rsidP="0088127C">
            <w:pPr>
              <w:pStyle w:val="OtherTableBody"/>
            </w:pPr>
          </w:p>
        </w:tc>
        <w:tc>
          <w:tcPr>
            <w:tcW w:w="600" w:type="dxa"/>
          </w:tcPr>
          <w:p w14:paraId="03B181D5" w14:textId="77777777" w:rsidR="00B50050" w:rsidRDefault="00B50050" w:rsidP="0088127C">
            <w:pPr>
              <w:pStyle w:val="OtherTableBody"/>
            </w:pPr>
            <w:r>
              <w:t>0768</w:t>
            </w:r>
          </w:p>
        </w:tc>
        <w:tc>
          <w:tcPr>
            <w:tcW w:w="900" w:type="dxa"/>
          </w:tcPr>
          <w:p w14:paraId="4BCE8CA3" w14:textId="77777777" w:rsidR="00B50050" w:rsidRDefault="00B50050" w:rsidP="0088127C">
            <w:pPr>
              <w:pStyle w:val="OtherTableBody"/>
            </w:pPr>
            <w:r>
              <w:t>4A.4.8.6</w:t>
            </w:r>
          </w:p>
        </w:tc>
      </w:tr>
      <w:tr w:rsidR="00B50050" w14:paraId="43D04EAC" w14:textId="77777777" w:rsidTr="00195548">
        <w:tc>
          <w:tcPr>
            <w:tcW w:w="3500" w:type="dxa"/>
          </w:tcPr>
          <w:p w14:paraId="79662254" w14:textId="77777777" w:rsidR="00B50050" w:rsidRDefault="00B50050" w:rsidP="0088127C">
            <w:pPr>
              <w:pStyle w:val="OtherTableBody"/>
            </w:pPr>
            <w:r>
              <w:t>Bolus Type</w:t>
            </w:r>
          </w:p>
        </w:tc>
        <w:tc>
          <w:tcPr>
            <w:tcW w:w="700" w:type="dxa"/>
          </w:tcPr>
          <w:p w14:paraId="5E3FEC4C" w14:textId="77777777" w:rsidR="00B50050" w:rsidRDefault="00B50050" w:rsidP="0088127C">
            <w:pPr>
              <w:pStyle w:val="OtherTableBody"/>
            </w:pPr>
            <w:r>
              <w:t>03319</w:t>
            </w:r>
          </w:p>
        </w:tc>
        <w:tc>
          <w:tcPr>
            <w:tcW w:w="600" w:type="dxa"/>
          </w:tcPr>
          <w:p w14:paraId="5558FC25" w14:textId="77777777" w:rsidR="00B50050" w:rsidRDefault="00B50050" w:rsidP="0088127C">
            <w:pPr>
              <w:pStyle w:val="OtherTableBody"/>
            </w:pPr>
            <w:r>
              <w:t>RXV</w:t>
            </w:r>
          </w:p>
        </w:tc>
        <w:tc>
          <w:tcPr>
            <w:tcW w:w="600" w:type="dxa"/>
          </w:tcPr>
          <w:p w14:paraId="51CDFDCB" w14:textId="77777777" w:rsidR="00B50050" w:rsidRDefault="00B50050" w:rsidP="0088127C">
            <w:pPr>
              <w:pStyle w:val="OtherTableBody"/>
            </w:pPr>
            <w:r>
              <w:t>2</w:t>
            </w:r>
          </w:p>
        </w:tc>
        <w:tc>
          <w:tcPr>
            <w:tcW w:w="600" w:type="dxa"/>
          </w:tcPr>
          <w:p w14:paraId="668E333B" w14:textId="77777777" w:rsidR="00B50050" w:rsidRDefault="00B50050" w:rsidP="0088127C">
            <w:pPr>
              <w:pStyle w:val="OtherTableBody"/>
            </w:pPr>
            <w:r>
              <w:t>1..1</w:t>
            </w:r>
          </w:p>
        </w:tc>
        <w:tc>
          <w:tcPr>
            <w:tcW w:w="600" w:type="dxa"/>
          </w:tcPr>
          <w:p w14:paraId="78503A25" w14:textId="77777777" w:rsidR="00B50050" w:rsidRDefault="00B50050" w:rsidP="0088127C">
            <w:pPr>
              <w:pStyle w:val="OtherTableBody"/>
            </w:pPr>
          </w:p>
        </w:tc>
        <w:tc>
          <w:tcPr>
            <w:tcW w:w="600" w:type="dxa"/>
          </w:tcPr>
          <w:p w14:paraId="38D383DF" w14:textId="77777777" w:rsidR="00B50050" w:rsidRDefault="00B50050" w:rsidP="0088127C">
            <w:pPr>
              <w:pStyle w:val="OtherTableBody"/>
            </w:pPr>
            <w:r>
              <w:t>ID</w:t>
            </w:r>
          </w:p>
        </w:tc>
        <w:tc>
          <w:tcPr>
            <w:tcW w:w="700" w:type="dxa"/>
          </w:tcPr>
          <w:p w14:paraId="2576C12E" w14:textId="77777777" w:rsidR="00B50050" w:rsidRDefault="00B50050" w:rsidP="0088127C">
            <w:pPr>
              <w:pStyle w:val="OtherTableBody"/>
            </w:pPr>
          </w:p>
        </w:tc>
        <w:tc>
          <w:tcPr>
            <w:tcW w:w="600" w:type="dxa"/>
          </w:tcPr>
          <w:p w14:paraId="57DDB9E8" w14:textId="77777777" w:rsidR="00B50050" w:rsidRDefault="00B50050" w:rsidP="0088127C">
            <w:pPr>
              <w:pStyle w:val="OtherTableBody"/>
            </w:pPr>
            <w:r>
              <w:t>0917</w:t>
            </w:r>
          </w:p>
        </w:tc>
        <w:tc>
          <w:tcPr>
            <w:tcW w:w="900" w:type="dxa"/>
          </w:tcPr>
          <w:p w14:paraId="7031DBF6" w14:textId="77777777" w:rsidR="00B50050" w:rsidRDefault="00B50050" w:rsidP="0088127C">
            <w:pPr>
              <w:pStyle w:val="OtherTableBody"/>
            </w:pPr>
            <w:r>
              <w:t>4A.4.8.2</w:t>
            </w:r>
          </w:p>
        </w:tc>
      </w:tr>
      <w:tr w:rsidR="00B50050" w14:paraId="69FD7414" w14:textId="77777777" w:rsidTr="00195548">
        <w:tc>
          <w:tcPr>
            <w:tcW w:w="3500" w:type="dxa"/>
          </w:tcPr>
          <w:p w14:paraId="29670250" w14:textId="77777777" w:rsidR="00B50050" w:rsidRDefault="00B50050" w:rsidP="0088127C">
            <w:pPr>
              <w:pStyle w:val="OtherTableBody"/>
            </w:pPr>
            <w:r>
              <w:t>Bottom Delta</w:t>
            </w:r>
          </w:p>
        </w:tc>
        <w:tc>
          <w:tcPr>
            <w:tcW w:w="700" w:type="dxa"/>
          </w:tcPr>
          <w:p w14:paraId="6FD08B21" w14:textId="77777777" w:rsidR="00B50050" w:rsidRDefault="00B50050" w:rsidP="0088127C">
            <w:pPr>
              <w:pStyle w:val="OtherTableBody"/>
            </w:pPr>
            <w:r>
              <w:t>01346</w:t>
            </w:r>
          </w:p>
        </w:tc>
        <w:tc>
          <w:tcPr>
            <w:tcW w:w="600" w:type="dxa"/>
          </w:tcPr>
          <w:p w14:paraId="2E76698D" w14:textId="77777777" w:rsidR="00B50050" w:rsidRDefault="00B50050" w:rsidP="0088127C">
            <w:pPr>
              <w:pStyle w:val="OtherTableBody"/>
            </w:pPr>
            <w:r>
              <w:t>SAC</w:t>
            </w:r>
          </w:p>
        </w:tc>
        <w:tc>
          <w:tcPr>
            <w:tcW w:w="600" w:type="dxa"/>
          </w:tcPr>
          <w:p w14:paraId="0FBC03BE" w14:textId="77777777" w:rsidR="00B50050" w:rsidRDefault="00B50050" w:rsidP="0088127C">
            <w:pPr>
              <w:pStyle w:val="OtherTableBody"/>
            </w:pPr>
            <w:r>
              <w:t>19</w:t>
            </w:r>
          </w:p>
        </w:tc>
        <w:tc>
          <w:tcPr>
            <w:tcW w:w="600" w:type="dxa"/>
          </w:tcPr>
          <w:p w14:paraId="3AE8485F" w14:textId="77777777" w:rsidR="00B50050" w:rsidRDefault="00B50050" w:rsidP="0088127C">
            <w:pPr>
              <w:pStyle w:val="OtherTableBody"/>
            </w:pPr>
            <w:r>
              <w:t>..</w:t>
            </w:r>
          </w:p>
        </w:tc>
        <w:tc>
          <w:tcPr>
            <w:tcW w:w="600" w:type="dxa"/>
          </w:tcPr>
          <w:p w14:paraId="7C2D2EC3" w14:textId="77777777" w:rsidR="00B50050" w:rsidRDefault="00B50050" w:rsidP="0088127C">
            <w:pPr>
              <w:pStyle w:val="OtherTableBody"/>
            </w:pPr>
            <w:r>
              <w:t>10#</w:t>
            </w:r>
          </w:p>
        </w:tc>
        <w:tc>
          <w:tcPr>
            <w:tcW w:w="600" w:type="dxa"/>
          </w:tcPr>
          <w:p w14:paraId="6C67EF44" w14:textId="77777777" w:rsidR="00B50050" w:rsidRDefault="00B50050" w:rsidP="0088127C">
            <w:pPr>
              <w:pStyle w:val="OtherTableBody"/>
            </w:pPr>
            <w:r>
              <w:t>NM</w:t>
            </w:r>
          </w:p>
        </w:tc>
        <w:tc>
          <w:tcPr>
            <w:tcW w:w="700" w:type="dxa"/>
          </w:tcPr>
          <w:p w14:paraId="6A52EA6D" w14:textId="77777777" w:rsidR="00B50050" w:rsidRDefault="00B50050" w:rsidP="0088127C">
            <w:pPr>
              <w:pStyle w:val="OtherTableBody"/>
            </w:pPr>
          </w:p>
        </w:tc>
        <w:tc>
          <w:tcPr>
            <w:tcW w:w="600" w:type="dxa"/>
          </w:tcPr>
          <w:p w14:paraId="09F85901" w14:textId="77777777" w:rsidR="00B50050" w:rsidRDefault="00B50050" w:rsidP="0088127C">
            <w:pPr>
              <w:pStyle w:val="OtherTableBody"/>
            </w:pPr>
          </w:p>
        </w:tc>
        <w:tc>
          <w:tcPr>
            <w:tcW w:w="900" w:type="dxa"/>
          </w:tcPr>
          <w:p w14:paraId="177B2314" w14:textId="77777777" w:rsidR="00B50050" w:rsidRDefault="00B50050" w:rsidP="0088127C">
            <w:pPr>
              <w:pStyle w:val="OtherTableBody"/>
            </w:pPr>
            <w:r>
              <w:t>13.4.3.19</w:t>
            </w:r>
          </w:p>
        </w:tc>
      </w:tr>
      <w:tr w:rsidR="00B50050" w14:paraId="165723E5" w14:textId="77777777" w:rsidTr="00195548">
        <w:tc>
          <w:tcPr>
            <w:tcW w:w="3500" w:type="dxa"/>
          </w:tcPr>
          <w:p w14:paraId="3B5B1DD9" w14:textId="77777777" w:rsidR="00B50050" w:rsidRDefault="00B50050" w:rsidP="0088127C">
            <w:pPr>
              <w:pStyle w:val="OtherTableBody"/>
            </w:pPr>
            <w:r>
              <w:t>BP  Processing Requirements</w:t>
            </w:r>
          </w:p>
        </w:tc>
        <w:tc>
          <w:tcPr>
            <w:tcW w:w="700" w:type="dxa"/>
          </w:tcPr>
          <w:p w14:paraId="3194EDF7" w14:textId="77777777" w:rsidR="00B50050" w:rsidRDefault="00B50050" w:rsidP="0088127C">
            <w:pPr>
              <w:pStyle w:val="OtherTableBody"/>
            </w:pPr>
            <w:r>
              <w:t>01702</w:t>
            </w:r>
          </w:p>
        </w:tc>
        <w:tc>
          <w:tcPr>
            <w:tcW w:w="600" w:type="dxa"/>
          </w:tcPr>
          <w:p w14:paraId="3979F84B" w14:textId="77777777" w:rsidR="00B50050" w:rsidRDefault="00B50050" w:rsidP="0088127C">
            <w:pPr>
              <w:pStyle w:val="OtherTableBody"/>
            </w:pPr>
            <w:r>
              <w:t>BPO</w:t>
            </w:r>
          </w:p>
        </w:tc>
        <w:tc>
          <w:tcPr>
            <w:tcW w:w="600" w:type="dxa"/>
          </w:tcPr>
          <w:p w14:paraId="17372DBD" w14:textId="77777777" w:rsidR="00B50050" w:rsidRDefault="00B50050" w:rsidP="0088127C">
            <w:pPr>
              <w:pStyle w:val="OtherTableBody"/>
            </w:pPr>
            <w:r>
              <w:t>3</w:t>
            </w:r>
          </w:p>
        </w:tc>
        <w:tc>
          <w:tcPr>
            <w:tcW w:w="600" w:type="dxa"/>
          </w:tcPr>
          <w:p w14:paraId="3AE272FE" w14:textId="77777777" w:rsidR="00B50050" w:rsidRDefault="00B50050" w:rsidP="0088127C">
            <w:pPr>
              <w:pStyle w:val="OtherTableBody"/>
            </w:pPr>
            <w:r>
              <w:t>..</w:t>
            </w:r>
          </w:p>
        </w:tc>
        <w:tc>
          <w:tcPr>
            <w:tcW w:w="600" w:type="dxa"/>
          </w:tcPr>
          <w:p w14:paraId="1C62511E" w14:textId="77777777" w:rsidR="00B50050" w:rsidRDefault="00B50050" w:rsidP="0088127C">
            <w:pPr>
              <w:pStyle w:val="OtherTableBody"/>
            </w:pPr>
          </w:p>
        </w:tc>
        <w:tc>
          <w:tcPr>
            <w:tcW w:w="600" w:type="dxa"/>
          </w:tcPr>
          <w:p w14:paraId="02CEB362" w14:textId="77777777" w:rsidR="00B50050" w:rsidRDefault="00B50050" w:rsidP="0088127C">
            <w:pPr>
              <w:pStyle w:val="OtherTableBody"/>
            </w:pPr>
            <w:r>
              <w:t>CWE</w:t>
            </w:r>
          </w:p>
        </w:tc>
        <w:tc>
          <w:tcPr>
            <w:tcW w:w="700" w:type="dxa"/>
          </w:tcPr>
          <w:p w14:paraId="4EC47504" w14:textId="77777777" w:rsidR="00B50050" w:rsidRDefault="00B50050" w:rsidP="0088127C">
            <w:pPr>
              <w:pStyle w:val="OtherTableBody"/>
            </w:pPr>
            <w:r>
              <w:t>Y</w:t>
            </w:r>
          </w:p>
        </w:tc>
        <w:tc>
          <w:tcPr>
            <w:tcW w:w="600" w:type="dxa"/>
          </w:tcPr>
          <w:p w14:paraId="61CA000E" w14:textId="77777777" w:rsidR="00B50050" w:rsidRDefault="00B50050" w:rsidP="0088127C">
            <w:pPr>
              <w:pStyle w:val="OtherTableBody"/>
            </w:pPr>
            <w:r>
              <w:t>0508</w:t>
            </w:r>
          </w:p>
        </w:tc>
        <w:tc>
          <w:tcPr>
            <w:tcW w:w="900" w:type="dxa"/>
          </w:tcPr>
          <w:p w14:paraId="1D71159F" w14:textId="77777777" w:rsidR="00B50050" w:rsidRDefault="00B50050" w:rsidP="0088127C">
            <w:pPr>
              <w:pStyle w:val="OtherTableBody"/>
            </w:pPr>
            <w:r>
              <w:t>4.14.1.3</w:t>
            </w:r>
          </w:p>
        </w:tc>
      </w:tr>
      <w:tr w:rsidR="00B50050" w14:paraId="1A867FDB" w14:textId="77777777" w:rsidTr="00195548">
        <w:tc>
          <w:tcPr>
            <w:tcW w:w="3500" w:type="dxa"/>
          </w:tcPr>
          <w:p w14:paraId="2808C556" w14:textId="77777777" w:rsidR="00B50050" w:rsidRDefault="00B50050" w:rsidP="0088127C">
            <w:pPr>
              <w:pStyle w:val="OtherTableBody"/>
            </w:pPr>
            <w:r>
              <w:t>BP Actual Dispensed To Address</w:t>
            </w:r>
          </w:p>
        </w:tc>
        <w:tc>
          <w:tcPr>
            <w:tcW w:w="700" w:type="dxa"/>
          </w:tcPr>
          <w:p w14:paraId="7387301B" w14:textId="77777777" w:rsidR="00B50050" w:rsidRDefault="00B50050" w:rsidP="0088127C">
            <w:pPr>
              <w:pStyle w:val="OtherTableBody"/>
            </w:pPr>
            <w:r>
              <w:t>01732</w:t>
            </w:r>
          </w:p>
        </w:tc>
        <w:tc>
          <w:tcPr>
            <w:tcW w:w="600" w:type="dxa"/>
          </w:tcPr>
          <w:p w14:paraId="244D8108" w14:textId="77777777" w:rsidR="00B50050" w:rsidRDefault="00B50050" w:rsidP="0088127C">
            <w:pPr>
              <w:pStyle w:val="OtherTableBody"/>
            </w:pPr>
            <w:r>
              <w:t>BPX</w:t>
            </w:r>
          </w:p>
        </w:tc>
        <w:tc>
          <w:tcPr>
            <w:tcW w:w="600" w:type="dxa"/>
          </w:tcPr>
          <w:p w14:paraId="4C5BE83F" w14:textId="77777777" w:rsidR="00B50050" w:rsidRDefault="00B50050" w:rsidP="0088127C">
            <w:pPr>
              <w:pStyle w:val="OtherTableBody"/>
            </w:pPr>
            <w:r>
              <w:t>19</w:t>
            </w:r>
          </w:p>
        </w:tc>
        <w:tc>
          <w:tcPr>
            <w:tcW w:w="600" w:type="dxa"/>
          </w:tcPr>
          <w:p w14:paraId="7CE998A4" w14:textId="77777777" w:rsidR="00B50050" w:rsidRDefault="00B50050" w:rsidP="0088127C">
            <w:pPr>
              <w:pStyle w:val="OtherTableBody"/>
            </w:pPr>
            <w:r>
              <w:t>..</w:t>
            </w:r>
          </w:p>
        </w:tc>
        <w:tc>
          <w:tcPr>
            <w:tcW w:w="600" w:type="dxa"/>
          </w:tcPr>
          <w:p w14:paraId="2891D107" w14:textId="77777777" w:rsidR="00B50050" w:rsidRDefault="00B50050" w:rsidP="0088127C">
            <w:pPr>
              <w:pStyle w:val="OtherTableBody"/>
            </w:pPr>
          </w:p>
        </w:tc>
        <w:tc>
          <w:tcPr>
            <w:tcW w:w="600" w:type="dxa"/>
          </w:tcPr>
          <w:p w14:paraId="7D0CC059" w14:textId="77777777" w:rsidR="00B50050" w:rsidRDefault="00B50050" w:rsidP="0088127C">
            <w:pPr>
              <w:pStyle w:val="OtherTableBody"/>
            </w:pPr>
            <w:r>
              <w:t>XAD</w:t>
            </w:r>
          </w:p>
        </w:tc>
        <w:tc>
          <w:tcPr>
            <w:tcW w:w="700" w:type="dxa"/>
          </w:tcPr>
          <w:p w14:paraId="6D3C091F" w14:textId="77777777" w:rsidR="00B50050" w:rsidRDefault="00B50050" w:rsidP="0088127C">
            <w:pPr>
              <w:pStyle w:val="OtherTableBody"/>
            </w:pPr>
          </w:p>
        </w:tc>
        <w:tc>
          <w:tcPr>
            <w:tcW w:w="600" w:type="dxa"/>
          </w:tcPr>
          <w:p w14:paraId="3336CE98" w14:textId="77777777" w:rsidR="00B50050" w:rsidRDefault="00B50050" w:rsidP="0088127C">
            <w:pPr>
              <w:pStyle w:val="OtherTableBody"/>
            </w:pPr>
          </w:p>
        </w:tc>
        <w:tc>
          <w:tcPr>
            <w:tcW w:w="900" w:type="dxa"/>
          </w:tcPr>
          <w:p w14:paraId="58A05916" w14:textId="77777777" w:rsidR="00B50050" w:rsidRDefault="00B50050" w:rsidP="0088127C">
            <w:pPr>
              <w:pStyle w:val="OtherTableBody"/>
            </w:pPr>
            <w:r>
              <w:t>4.14.2.19</w:t>
            </w:r>
          </w:p>
        </w:tc>
      </w:tr>
      <w:tr w:rsidR="00B50050" w14:paraId="41901814" w14:textId="77777777" w:rsidTr="00195548">
        <w:tc>
          <w:tcPr>
            <w:tcW w:w="3500" w:type="dxa"/>
          </w:tcPr>
          <w:p w14:paraId="34E3A663" w14:textId="77777777" w:rsidR="00B50050" w:rsidRDefault="00B50050" w:rsidP="0088127C">
            <w:pPr>
              <w:pStyle w:val="OtherTableBody"/>
            </w:pPr>
            <w:r>
              <w:t>BP Actual Dispensed To Location</w:t>
            </w:r>
          </w:p>
        </w:tc>
        <w:tc>
          <w:tcPr>
            <w:tcW w:w="700" w:type="dxa"/>
          </w:tcPr>
          <w:p w14:paraId="1C72F5CA" w14:textId="77777777" w:rsidR="00B50050" w:rsidRDefault="00B50050" w:rsidP="0088127C">
            <w:pPr>
              <w:pStyle w:val="OtherTableBody"/>
            </w:pPr>
            <w:r>
              <w:t>01731</w:t>
            </w:r>
          </w:p>
        </w:tc>
        <w:tc>
          <w:tcPr>
            <w:tcW w:w="600" w:type="dxa"/>
          </w:tcPr>
          <w:p w14:paraId="014C075A" w14:textId="77777777" w:rsidR="00B50050" w:rsidRDefault="00B50050" w:rsidP="0088127C">
            <w:pPr>
              <w:pStyle w:val="OtherTableBody"/>
            </w:pPr>
            <w:r>
              <w:t>BPX</w:t>
            </w:r>
          </w:p>
        </w:tc>
        <w:tc>
          <w:tcPr>
            <w:tcW w:w="600" w:type="dxa"/>
          </w:tcPr>
          <w:p w14:paraId="5CC2A750" w14:textId="77777777" w:rsidR="00B50050" w:rsidRDefault="00B50050" w:rsidP="0088127C">
            <w:pPr>
              <w:pStyle w:val="OtherTableBody"/>
            </w:pPr>
            <w:r>
              <w:t>18</w:t>
            </w:r>
          </w:p>
        </w:tc>
        <w:tc>
          <w:tcPr>
            <w:tcW w:w="600" w:type="dxa"/>
          </w:tcPr>
          <w:p w14:paraId="32999AEE" w14:textId="77777777" w:rsidR="00B50050" w:rsidRDefault="00B50050" w:rsidP="0088127C">
            <w:pPr>
              <w:pStyle w:val="OtherTableBody"/>
            </w:pPr>
            <w:r>
              <w:t>..</w:t>
            </w:r>
          </w:p>
        </w:tc>
        <w:tc>
          <w:tcPr>
            <w:tcW w:w="600" w:type="dxa"/>
          </w:tcPr>
          <w:p w14:paraId="49D96CDC" w14:textId="77777777" w:rsidR="00B50050" w:rsidRDefault="00B50050" w:rsidP="0088127C">
            <w:pPr>
              <w:pStyle w:val="OtherTableBody"/>
            </w:pPr>
          </w:p>
        </w:tc>
        <w:tc>
          <w:tcPr>
            <w:tcW w:w="600" w:type="dxa"/>
          </w:tcPr>
          <w:p w14:paraId="353209F1" w14:textId="77777777" w:rsidR="00B50050" w:rsidRDefault="00B50050" w:rsidP="0088127C">
            <w:pPr>
              <w:pStyle w:val="OtherTableBody"/>
            </w:pPr>
            <w:r>
              <w:t>PL</w:t>
            </w:r>
          </w:p>
        </w:tc>
        <w:tc>
          <w:tcPr>
            <w:tcW w:w="700" w:type="dxa"/>
          </w:tcPr>
          <w:p w14:paraId="5BB42A1B" w14:textId="77777777" w:rsidR="00B50050" w:rsidRDefault="00B50050" w:rsidP="0088127C">
            <w:pPr>
              <w:pStyle w:val="OtherTableBody"/>
            </w:pPr>
          </w:p>
        </w:tc>
        <w:tc>
          <w:tcPr>
            <w:tcW w:w="600" w:type="dxa"/>
          </w:tcPr>
          <w:p w14:paraId="29C0398F" w14:textId="77777777" w:rsidR="00B50050" w:rsidRDefault="00B50050" w:rsidP="0088127C">
            <w:pPr>
              <w:pStyle w:val="OtherTableBody"/>
            </w:pPr>
          </w:p>
        </w:tc>
        <w:tc>
          <w:tcPr>
            <w:tcW w:w="900" w:type="dxa"/>
          </w:tcPr>
          <w:p w14:paraId="4E6CDE11" w14:textId="77777777" w:rsidR="00B50050" w:rsidRDefault="00B50050" w:rsidP="0088127C">
            <w:pPr>
              <w:pStyle w:val="OtherTableBody"/>
            </w:pPr>
            <w:r>
              <w:t>4.14.2.18</w:t>
            </w:r>
          </w:p>
        </w:tc>
      </w:tr>
      <w:tr w:rsidR="00B50050" w14:paraId="06DD5037" w14:textId="77777777" w:rsidTr="00195548">
        <w:tc>
          <w:tcPr>
            <w:tcW w:w="3500" w:type="dxa"/>
          </w:tcPr>
          <w:p w14:paraId="4FF8924E" w14:textId="77777777" w:rsidR="00B50050" w:rsidRDefault="00B50050" w:rsidP="0088127C">
            <w:pPr>
              <w:pStyle w:val="OtherTableBody"/>
            </w:pPr>
            <w:r>
              <w:t>BP Adverse Reaction Type</w:t>
            </w:r>
          </w:p>
        </w:tc>
        <w:tc>
          <w:tcPr>
            <w:tcW w:w="700" w:type="dxa"/>
          </w:tcPr>
          <w:p w14:paraId="0E11886A" w14:textId="77777777" w:rsidR="00B50050" w:rsidRDefault="00B50050" w:rsidP="0088127C">
            <w:pPr>
              <w:pStyle w:val="OtherTableBody"/>
            </w:pPr>
            <w:r>
              <w:t>01752</w:t>
            </w:r>
          </w:p>
        </w:tc>
        <w:tc>
          <w:tcPr>
            <w:tcW w:w="600" w:type="dxa"/>
          </w:tcPr>
          <w:p w14:paraId="51AB0853" w14:textId="77777777" w:rsidR="00B50050" w:rsidRDefault="00B50050" w:rsidP="0088127C">
            <w:pPr>
              <w:pStyle w:val="OtherTableBody"/>
            </w:pPr>
            <w:r>
              <w:t>BTX</w:t>
            </w:r>
          </w:p>
        </w:tc>
        <w:tc>
          <w:tcPr>
            <w:tcW w:w="600" w:type="dxa"/>
          </w:tcPr>
          <w:p w14:paraId="296B2C60" w14:textId="77777777" w:rsidR="00B50050" w:rsidRDefault="00B50050" w:rsidP="0088127C">
            <w:pPr>
              <w:pStyle w:val="OtherTableBody"/>
            </w:pPr>
            <w:r>
              <w:t>18</w:t>
            </w:r>
          </w:p>
        </w:tc>
        <w:tc>
          <w:tcPr>
            <w:tcW w:w="600" w:type="dxa"/>
          </w:tcPr>
          <w:p w14:paraId="0F9218A6" w14:textId="77777777" w:rsidR="00B50050" w:rsidRDefault="00B50050" w:rsidP="0088127C">
            <w:pPr>
              <w:pStyle w:val="OtherTableBody"/>
            </w:pPr>
            <w:r>
              <w:t>..</w:t>
            </w:r>
          </w:p>
        </w:tc>
        <w:tc>
          <w:tcPr>
            <w:tcW w:w="600" w:type="dxa"/>
          </w:tcPr>
          <w:p w14:paraId="72C84D80" w14:textId="77777777" w:rsidR="00B50050" w:rsidRDefault="00B50050" w:rsidP="0088127C">
            <w:pPr>
              <w:pStyle w:val="OtherTableBody"/>
            </w:pPr>
          </w:p>
        </w:tc>
        <w:tc>
          <w:tcPr>
            <w:tcW w:w="600" w:type="dxa"/>
          </w:tcPr>
          <w:p w14:paraId="0952265B" w14:textId="77777777" w:rsidR="00B50050" w:rsidRDefault="00B50050" w:rsidP="0088127C">
            <w:pPr>
              <w:pStyle w:val="OtherTableBody"/>
            </w:pPr>
            <w:r>
              <w:t>CWE</w:t>
            </w:r>
          </w:p>
        </w:tc>
        <w:tc>
          <w:tcPr>
            <w:tcW w:w="700" w:type="dxa"/>
          </w:tcPr>
          <w:p w14:paraId="2F963877" w14:textId="77777777" w:rsidR="00B50050" w:rsidRDefault="00B50050" w:rsidP="0088127C">
            <w:pPr>
              <w:pStyle w:val="OtherTableBody"/>
            </w:pPr>
            <w:r>
              <w:t>Y</w:t>
            </w:r>
          </w:p>
        </w:tc>
        <w:tc>
          <w:tcPr>
            <w:tcW w:w="600" w:type="dxa"/>
          </w:tcPr>
          <w:p w14:paraId="31010B0B" w14:textId="77777777" w:rsidR="00B50050" w:rsidRDefault="00B50050" w:rsidP="0088127C">
            <w:pPr>
              <w:pStyle w:val="OtherTableBody"/>
            </w:pPr>
            <w:r>
              <w:t>0514</w:t>
            </w:r>
          </w:p>
        </w:tc>
        <w:tc>
          <w:tcPr>
            <w:tcW w:w="900" w:type="dxa"/>
          </w:tcPr>
          <w:p w14:paraId="1011685C" w14:textId="77777777" w:rsidR="00B50050" w:rsidRDefault="00B50050" w:rsidP="0088127C">
            <w:pPr>
              <w:pStyle w:val="OtherTableBody"/>
            </w:pPr>
            <w:r>
              <w:t>4.14.3.18</w:t>
            </w:r>
          </w:p>
        </w:tc>
      </w:tr>
      <w:tr w:rsidR="00B50050" w14:paraId="67E13180" w14:textId="77777777" w:rsidTr="00195548">
        <w:tc>
          <w:tcPr>
            <w:tcW w:w="3500" w:type="dxa"/>
          </w:tcPr>
          <w:p w14:paraId="735B09B2" w14:textId="77777777" w:rsidR="00B50050" w:rsidRDefault="00B50050" w:rsidP="0088127C">
            <w:pPr>
              <w:pStyle w:val="OtherTableBody"/>
            </w:pPr>
            <w:r>
              <w:t>BP Amount</w:t>
            </w:r>
          </w:p>
        </w:tc>
        <w:tc>
          <w:tcPr>
            <w:tcW w:w="700" w:type="dxa"/>
          </w:tcPr>
          <w:p w14:paraId="068FE8F4" w14:textId="77777777" w:rsidR="00B50050" w:rsidRDefault="00B50050" w:rsidP="0088127C">
            <w:pPr>
              <w:pStyle w:val="OtherTableBody"/>
            </w:pPr>
            <w:r>
              <w:t>01704</w:t>
            </w:r>
          </w:p>
        </w:tc>
        <w:tc>
          <w:tcPr>
            <w:tcW w:w="600" w:type="dxa"/>
          </w:tcPr>
          <w:p w14:paraId="59E892B5" w14:textId="77777777" w:rsidR="00B50050" w:rsidRDefault="00B50050" w:rsidP="0088127C">
            <w:pPr>
              <w:pStyle w:val="OtherTableBody"/>
            </w:pPr>
            <w:r>
              <w:t>BPO</w:t>
            </w:r>
          </w:p>
        </w:tc>
        <w:tc>
          <w:tcPr>
            <w:tcW w:w="600" w:type="dxa"/>
          </w:tcPr>
          <w:p w14:paraId="4A512130" w14:textId="77777777" w:rsidR="00B50050" w:rsidRDefault="00B50050" w:rsidP="0088127C">
            <w:pPr>
              <w:pStyle w:val="OtherTableBody"/>
            </w:pPr>
            <w:r>
              <w:t>5</w:t>
            </w:r>
          </w:p>
        </w:tc>
        <w:tc>
          <w:tcPr>
            <w:tcW w:w="600" w:type="dxa"/>
          </w:tcPr>
          <w:p w14:paraId="25731CCF" w14:textId="77777777" w:rsidR="00B50050" w:rsidRDefault="00B50050" w:rsidP="0088127C">
            <w:pPr>
              <w:pStyle w:val="OtherTableBody"/>
            </w:pPr>
            <w:r>
              <w:t>..</w:t>
            </w:r>
          </w:p>
        </w:tc>
        <w:tc>
          <w:tcPr>
            <w:tcW w:w="600" w:type="dxa"/>
          </w:tcPr>
          <w:p w14:paraId="4C24FA07" w14:textId="77777777" w:rsidR="00B50050" w:rsidRDefault="00B50050" w:rsidP="0088127C">
            <w:pPr>
              <w:pStyle w:val="OtherTableBody"/>
            </w:pPr>
            <w:r>
              <w:t>5=</w:t>
            </w:r>
          </w:p>
        </w:tc>
        <w:tc>
          <w:tcPr>
            <w:tcW w:w="600" w:type="dxa"/>
          </w:tcPr>
          <w:p w14:paraId="4198CDA9" w14:textId="77777777" w:rsidR="00B50050" w:rsidRDefault="00B50050" w:rsidP="0088127C">
            <w:pPr>
              <w:pStyle w:val="OtherTableBody"/>
            </w:pPr>
            <w:r>
              <w:t>NM</w:t>
            </w:r>
          </w:p>
        </w:tc>
        <w:tc>
          <w:tcPr>
            <w:tcW w:w="700" w:type="dxa"/>
          </w:tcPr>
          <w:p w14:paraId="1E16B48C" w14:textId="77777777" w:rsidR="00B50050" w:rsidRDefault="00B50050" w:rsidP="0088127C">
            <w:pPr>
              <w:pStyle w:val="OtherTableBody"/>
            </w:pPr>
          </w:p>
        </w:tc>
        <w:tc>
          <w:tcPr>
            <w:tcW w:w="600" w:type="dxa"/>
          </w:tcPr>
          <w:p w14:paraId="681924C4" w14:textId="77777777" w:rsidR="00B50050" w:rsidRDefault="00B50050" w:rsidP="0088127C">
            <w:pPr>
              <w:pStyle w:val="OtherTableBody"/>
            </w:pPr>
          </w:p>
        </w:tc>
        <w:tc>
          <w:tcPr>
            <w:tcW w:w="900" w:type="dxa"/>
          </w:tcPr>
          <w:p w14:paraId="27A45F1A" w14:textId="77777777" w:rsidR="00B50050" w:rsidRDefault="00B50050" w:rsidP="0088127C">
            <w:pPr>
              <w:pStyle w:val="OtherTableBody"/>
            </w:pPr>
            <w:r>
              <w:t>4.14.1.5</w:t>
            </w:r>
          </w:p>
        </w:tc>
      </w:tr>
      <w:tr w:rsidR="00B50050" w14:paraId="11B31BD6" w14:textId="77777777" w:rsidTr="00195548">
        <w:tc>
          <w:tcPr>
            <w:tcW w:w="3500" w:type="dxa"/>
          </w:tcPr>
          <w:p w14:paraId="4534D929" w14:textId="77777777" w:rsidR="00B50050" w:rsidRDefault="00B50050" w:rsidP="0088127C">
            <w:pPr>
              <w:pStyle w:val="OtherTableBody"/>
            </w:pPr>
            <w:r>
              <w:t>BP Amount</w:t>
            </w:r>
          </w:p>
        </w:tc>
        <w:tc>
          <w:tcPr>
            <w:tcW w:w="700" w:type="dxa"/>
          </w:tcPr>
          <w:p w14:paraId="177BD5AF" w14:textId="77777777" w:rsidR="00B50050" w:rsidRDefault="00B50050" w:rsidP="0088127C">
            <w:pPr>
              <w:pStyle w:val="OtherTableBody"/>
            </w:pPr>
            <w:r>
              <w:t>01728</w:t>
            </w:r>
          </w:p>
        </w:tc>
        <w:tc>
          <w:tcPr>
            <w:tcW w:w="600" w:type="dxa"/>
          </w:tcPr>
          <w:p w14:paraId="04C1619C" w14:textId="77777777" w:rsidR="00B50050" w:rsidRDefault="00B50050" w:rsidP="0088127C">
            <w:pPr>
              <w:pStyle w:val="OtherTableBody"/>
            </w:pPr>
            <w:r>
              <w:t>BPX</w:t>
            </w:r>
          </w:p>
        </w:tc>
        <w:tc>
          <w:tcPr>
            <w:tcW w:w="600" w:type="dxa"/>
          </w:tcPr>
          <w:p w14:paraId="09CA58A5" w14:textId="77777777" w:rsidR="00B50050" w:rsidRDefault="00B50050" w:rsidP="0088127C">
            <w:pPr>
              <w:pStyle w:val="OtherTableBody"/>
            </w:pPr>
            <w:r>
              <w:t>15</w:t>
            </w:r>
          </w:p>
        </w:tc>
        <w:tc>
          <w:tcPr>
            <w:tcW w:w="600" w:type="dxa"/>
          </w:tcPr>
          <w:p w14:paraId="32B7638C" w14:textId="77777777" w:rsidR="00B50050" w:rsidRDefault="00B50050" w:rsidP="0088127C">
            <w:pPr>
              <w:pStyle w:val="OtherTableBody"/>
            </w:pPr>
            <w:r>
              <w:t>..</w:t>
            </w:r>
          </w:p>
        </w:tc>
        <w:tc>
          <w:tcPr>
            <w:tcW w:w="600" w:type="dxa"/>
          </w:tcPr>
          <w:p w14:paraId="4072AEC7" w14:textId="77777777" w:rsidR="00B50050" w:rsidRDefault="00B50050" w:rsidP="0088127C">
            <w:pPr>
              <w:pStyle w:val="OtherTableBody"/>
            </w:pPr>
            <w:r>
              <w:t>5=</w:t>
            </w:r>
          </w:p>
        </w:tc>
        <w:tc>
          <w:tcPr>
            <w:tcW w:w="600" w:type="dxa"/>
          </w:tcPr>
          <w:p w14:paraId="0AA7D59F" w14:textId="77777777" w:rsidR="00B50050" w:rsidRDefault="00B50050" w:rsidP="0088127C">
            <w:pPr>
              <w:pStyle w:val="OtherTableBody"/>
            </w:pPr>
            <w:r>
              <w:t>NM</w:t>
            </w:r>
          </w:p>
        </w:tc>
        <w:tc>
          <w:tcPr>
            <w:tcW w:w="700" w:type="dxa"/>
          </w:tcPr>
          <w:p w14:paraId="63BAF99E" w14:textId="77777777" w:rsidR="00B50050" w:rsidRDefault="00B50050" w:rsidP="0088127C">
            <w:pPr>
              <w:pStyle w:val="OtherTableBody"/>
            </w:pPr>
          </w:p>
        </w:tc>
        <w:tc>
          <w:tcPr>
            <w:tcW w:w="600" w:type="dxa"/>
          </w:tcPr>
          <w:p w14:paraId="17071FD5" w14:textId="77777777" w:rsidR="00B50050" w:rsidRDefault="00B50050" w:rsidP="0088127C">
            <w:pPr>
              <w:pStyle w:val="OtherTableBody"/>
            </w:pPr>
          </w:p>
        </w:tc>
        <w:tc>
          <w:tcPr>
            <w:tcW w:w="900" w:type="dxa"/>
          </w:tcPr>
          <w:p w14:paraId="075CE468" w14:textId="77777777" w:rsidR="00B50050" w:rsidRDefault="00B50050" w:rsidP="0088127C">
            <w:pPr>
              <w:pStyle w:val="OtherTableBody"/>
            </w:pPr>
            <w:r>
              <w:t>4.14.2.15</w:t>
            </w:r>
          </w:p>
        </w:tc>
      </w:tr>
      <w:tr w:rsidR="00B50050" w14:paraId="67280ADC" w14:textId="77777777" w:rsidTr="00195548">
        <w:tc>
          <w:tcPr>
            <w:tcW w:w="3500" w:type="dxa"/>
          </w:tcPr>
          <w:p w14:paraId="1F3FA11C" w14:textId="77777777" w:rsidR="00B50050" w:rsidRDefault="00B50050" w:rsidP="0088127C">
            <w:pPr>
              <w:pStyle w:val="OtherTableBody"/>
            </w:pPr>
            <w:r>
              <w:t>BP Amount</w:t>
            </w:r>
          </w:p>
        </w:tc>
        <w:tc>
          <w:tcPr>
            <w:tcW w:w="700" w:type="dxa"/>
          </w:tcPr>
          <w:p w14:paraId="671463C5" w14:textId="77777777" w:rsidR="00B50050" w:rsidRDefault="00B50050" w:rsidP="0088127C">
            <w:pPr>
              <w:pStyle w:val="OtherTableBody"/>
            </w:pPr>
            <w:r>
              <w:t>01743</w:t>
            </w:r>
          </w:p>
        </w:tc>
        <w:tc>
          <w:tcPr>
            <w:tcW w:w="600" w:type="dxa"/>
          </w:tcPr>
          <w:p w14:paraId="14446A0A" w14:textId="77777777" w:rsidR="00B50050" w:rsidRDefault="00B50050" w:rsidP="0088127C">
            <w:pPr>
              <w:pStyle w:val="OtherTableBody"/>
            </w:pPr>
            <w:r>
              <w:t>BTX</w:t>
            </w:r>
          </w:p>
        </w:tc>
        <w:tc>
          <w:tcPr>
            <w:tcW w:w="600" w:type="dxa"/>
          </w:tcPr>
          <w:p w14:paraId="1FA4C392" w14:textId="77777777" w:rsidR="00B50050" w:rsidRDefault="00B50050" w:rsidP="0088127C">
            <w:pPr>
              <w:pStyle w:val="OtherTableBody"/>
            </w:pPr>
            <w:r>
              <w:t>9</w:t>
            </w:r>
          </w:p>
        </w:tc>
        <w:tc>
          <w:tcPr>
            <w:tcW w:w="600" w:type="dxa"/>
          </w:tcPr>
          <w:p w14:paraId="0EEF8BE3" w14:textId="77777777" w:rsidR="00B50050" w:rsidRDefault="00B50050" w:rsidP="0088127C">
            <w:pPr>
              <w:pStyle w:val="OtherTableBody"/>
            </w:pPr>
            <w:r>
              <w:t>..</w:t>
            </w:r>
          </w:p>
        </w:tc>
        <w:tc>
          <w:tcPr>
            <w:tcW w:w="600" w:type="dxa"/>
          </w:tcPr>
          <w:p w14:paraId="16D640C2" w14:textId="77777777" w:rsidR="00B50050" w:rsidRDefault="00B50050" w:rsidP="0088127C">
            <w:pPr>
              <w:pStyle w:val="OtherTableBody"/>
            </w:pPr>
            <w:r>
              <w:t>5=</w:t>
            </w:r>
          </w:p>
        </w:tc>
        <w:tc>
          <w:tcPr>
            <w:tcW w:w="600" w:type="dxa"/>
          </w:tcPr>
          <w:p w14:paraId="347F1C48" w14:textId="77777777" w:rsidR="00B50050" w:rsidRDefault="00B50050" w:rsidP="0088127C">
            <w:pPr>
              <w:pStyle w:val="OtherTableBody"/>
            </w:pPr>
            <w:r>
              <w:t>NM</w:t>
            </w:r>
          </w:p>
        </w:tc>
        <w:tc>
          <w:tcPr>
            <w:tcW w:w="700" w:type="dxa"/>
          </w:tcPr>
          <w:p w14:paraId="0B6CCCC7" w14:textId="77777777" w:rsidR="00B50050" w:rsidRDefault="00B50050" w:rsidP="0088127C">
            <w:pPr>
              <w:pStyle w:val="OtherTableBody"/>
            </w:pPr>
          </w:p>
        </w:tc>
        <w:tc>
          <w:tcPr>
            <w:tcW w:w="600" w:type="dxa"/>
          </w:tcPr>
          <w:p w14:paraId="67F8A0DE" w14:textId="77777777" w:rsidR="00B50050" w:rsidRDefault="00B50050" w:rsidP="0088127C">
            <w:pPr>
              <w:pStyle w:val="OtherTableBody"/>
            </w:pPr>
          </w:p>
        </w:tc>
        <w:tc>
          <w:tcPr>
            <w:tcW w:w="900" w:type="dxa"/>
          </w:tcPr>
          <w:p w14:paraId="484055CA" w14:textId="77777777" w:rsidR="00B50050" w:rsidRDefault="00B50050" w:rsidP="0088127C">
            <w:pPr>
              <w:pStyle w:val="OtherTableBody"/>
            </w:pPr>
            <w:r>
              <w:t>4.14.3.9</w:t>
            </w:r>
          </w:p>
        </w:tc>
      </w:tr>
      <w:tr w:rsidR="00B50050" w14:paraId="40CC21A4" w14:textId="77777777" w:rsidTr="00195548">
        <w:tc>
          <w:tcPr>
            <w:tcW w:w="3500" w:type="dxa"/>
          </w:tcPr>
          <w:p w14:paraId="06358A05" w14:textId="77777777" w:rsidR="00B50050" w:rsidRDefault="00B50050" w:rsidP="0088127C">
            <w:pPr>
              <w:pStyle w:val="OtherTableBody"/>
            </w:pPr>
            <w:r>
              <w:t xml:space="preserve">BP Blood Group </w:t>
            </w:r>
          </w:p>
        </w:tc>
        <w:tc>
          <w:tcPr>
            <w:tcW w:w="700" w:type="dxa"/>
          </w:tcPr>
          <w:p w14:paraId="4EFC8B1A" w14:textId="77777777" w:rsidR="00B50050" w:rsidRDefault="00B50050" w:rsidP="0088127C">
            <w:pPr>
              <w:pStyle w:val="OtherTableBody"/>
            </w:pPr>
            <w:r>
              <w:t>01724</w:t>
            </w:r>
          </w:p>
        </w:tc>
        <w:tc>
          <w:tcPr>
            <w:tcW w:w="600" w:type="dxa"/>
          </w:tcPr>
          <w:p w14:paraId="49714182" w14:textId="77777777" w:rsidR="00B50050" w:rsidRDefault="00B50050" w:rsidP="0088127C">
            <w:pPr>
              <w:pStyle w:val="OtherTableBody"/>
            </w:pPr>
            <w:r>
              <w:t>BPX</w:t>
            </w:r>
          </w:p>
        </w:tc>
        <w:tc>
          <w:tcPr>
            <w:tcW w:w="600" w:type="dxa"/>
          </w:tcPr>
          <w:p w14:paraId="18EAE2A2" w14:textId="77777777" w:rsidR="00B50050" w:rsidRDefault="00B50050" w:rsidP="0088127C">
            <w:pPr>
              <w:pStyle w:val="OtherTableBody"/>
            </w:pPr>
            <w:r>
              <w:t>11</w:t>
            </w:r>
          </w:p>
        </w:tc>
        <w:tc>
          <w:tcPr>
            <w:tcW w:w="600" w:type="dxa"/>
          </w:tcPr>
          <w:p w14:paraId="0605227E" w14:textId="77777777" w:rsidR="00B50050" w:rsidRDefault="00B50050" w:rsidP="0088127C">
            <w:pPr>
              <w:pStyle w:val="OtherTableBody"/>
            </w:pPr>
            <w:r>
              <w:t>..</w:t>
            </w:r>
          </w:p>
        </w:tc>
        <w:tc>
          <w:tcPr>
            <w:tcW w:w="600" w:type="dxa"/>
          </w:tcPr>
          <w:p w14:paraId="0E08F3C0" w14:textId="77777777" w:rsidR="00B50050" w:rsidRDefault="00B50050" w:rsidP="0088127C">
            <w:pPr>
              <w:pStyle w:val="OtherTableBody"/>
            </w:pPr>
          </w:p>
        </w:tc>
        <w:tc>
          <w:tcPr>
            <w:tcW w:w="600" w:type="dxa"/>
          </w:tcPr>
          <w:p w14:paraId="087BB42A" w14:textId="77777777" w:rsidR="00B50050" w:rsidRDefault="00B50050" w:rsidP="0088127C">
            <w:pPr>
              <w:pStyle w:val="OtherTableBody"/>
            </w:pPr>
            <w:r>
              <w:t>CNE</w:t>
            </w:r>
          </w:p>
        </w:tc>
        <w:tc>
          <w:tcPr>
            <w:tcW w:w="700" w:type="dxa"/>
          </w:tcPr>
          <w:p w14:paraId="0CBB7791" w14:textId="77777777" w:rsidR="00B50050" w:rsidRDefault="00B50050" w:rsidP="0088127C">
            <w:pPr>
              <w:pStyle w:val="OtherTableBody"/>
            </w:pPr>
          </w:p>
        </w:tc>
        <w:tc>
          <w:tcPr>
            <w:tcW w:w="600" w:type="dxa"/>
          </w:tcPr>
          <w:p w14:paraId="0EE6B405" w14:textId="77777777" w:rsidR="00B50050" w:rsidRDefault="00B50050" w:rsidP="0088127C">
            <w:pPr>
              <w:pStyle w:val="OtherTableBody"/>
            </w:pPr>
            <w:r>
              <w:t>0579</w:t>
            </w:r>
          </w:p>
        </w:tc>
        <w:tc>
          <w:tcPr>
            <w:tcW w:w="900" w:type="dxa"/>
          </w:tcPr>
          <w:p w14:paraId="4394DC16" w14:textId="77777777" w:rsidR="00B50050" w:rsidRDefault="00B50050" w:rsidP="0088127C">
            <w:pPr>
              <w:pStyle w:val="OtherTableBody"/>
            </w:pPr>
            <w:r>
              <w:t>4.14.2.11</w:t>
            </w:r>
          </w:p>
        </w:tc>
      </w:tr>
      <w:tr w:rsidR="00B50050" w14:paraId="06140C43" w14:textId="77777777" w:rsidTr="00195548">
        <w:tc>
          <w:tcPr>
            <w:tcW w:w="3500" w:type="dxa"/>
          </w:tcPr>
          <w:p w14:paraId="72336EC3" w14:textId="77777777" w:rsidR="00B50050" w:rsidRDefault="00B50050" w:rsidP="0088127C">
            <w:pPr>
              <w:pStyle w:val="OtherTableBody"/>
            </w:pPr>
            <w:r>
              <w:t>BP Date/Time of Status</w:t>
            </w:r>
          </w:p>
        </w:tc>
        <w:tc>
          <w:tcPr>
            <w:tcW w:w="700" w:type="dxa"/>
          </w:tcPr>
          <w:p w14:paraId="3A2D150B" w14:textId="77777777" w:rsidR="00B50050" w:rsidRDefault="00B50050" w:rsidP="0088127C">
            <w:pPr>
              <w:pStyle w:val="OtherTableBody"/>
            </w:pPr>
            <w:r>
              <w:t>01747</w:t>
            </w:r>
          </w:p>
        </w:tc>
        <w:tc>
          <w:tcPr>
            <w:tcW w:w="600" w:type="dxa"/>
          </w:tcPr>
          <w:p w14:paraId="6E8D178B" w14:textId="77777777" w:rsidR="00B50050" w:rsidRDefault="00B50050" w:rsidP="0088127C">
            <w:pPr>
              <w:pStyle w:val="OtherTableBody"/>
            </w:pPr>
            <w:r>
              <w:t>BTX</w:t>
            </w:r>
          </w:p>
        </w:tc>
        <w:tc>
          <w:tcPr>
            <w:tcW w:w="600" w:type="dxa"/>
          </w:tcPr>
          <w:p w14:paraId="35CD1374" w14:textId="77777777" w:rsidR="00B50050" w:rsidRDefault="00B50050" w:rsidP="0088127C">
            <w:pPr>
              <w:pStyle w:val="OtherTableBody"/>
            </w:pPr>
            <w:r>
              <w:t>13</w:t>
            </w:r>
          </w:p>
        </w:tc>
        <w:tc>
          <w:tcPr>
            <w:tcW w:w="600" w:type="dxa"/>
          </w:tcPr>
          <w:p w14:paraId="1770089C" w14:textId="77777777" w:rsidR="00B50050" w:rsidRDefault="00B50050" w:rsidP="0088127C">
            <w:pPr>
              <w:pStyle w:val="OtherTableBody"/>
            </w:pPr>
            <w:r>
              <w:t>..</w:t>
            </w:r>
          </w:p>
        </w:tc>
        <w:tc>
          <w:tcPr>
            <w:tcW w:w="600" w:type="dxa"/>
          </w:tcPr>
          <w:p w14:paraId="4006F661" w14:textId="77777777" w:rsidR="00B50050" w:rsidRDefault="00B50050" w:rsidP="0088127C">
            <w:pPr>
              <w:pStyle w:val="OtherTableBody"/>
            </w:pPr>
          </w:p>
        </w:tc>
        <w:tc>
          <w:tcPr>
            <w:tcW w:w="600" w:type="dxa"/>
          </w:tcPr>
          <w:p w14:paraId="6626B96F" w14:textId="77777777" w:rsidR="00B50050" w:rsidRDefault="00B50050" w:rsidP="0088127C">
            <w:pPr>
              <w:pStyle w:val="OtherTableBody"/>
            </w:pPr>
            <w:r>
              <w:t>DTM</w:t>
            </w:r>
          </w:p>
        </w:tc>
        <w:tc>
          <w:tcPr>
            <w:tcW w:w="700" w:type="dxa"/>
          </w:tcPr>
          <w:p w14:paraId="76A4BB20" w14:textId="77777777" w:rsidR="00B50050" w:rsidRDefault="00B50050" w:rsidP="0088127C">
            <w:pPr>
              <w:pStyle w:val="OtherTableBody"/>
            </w:pPr>
          </w:p>
        </w:tc>
        <w:tc>
          <w:tcPr>
            <w:tcW w:w="600" w:type="dxa"/>
          </w:tcPr>
          <w:p w14:paraId="28ABB8BB" w14:textId="77777777" w:rsidR="00B50050" w:rsidRDefault="00B50050" w:rsidP="0088127C">
            <w:pPr>
              <w:pStyle w:val="OtherTableBody"/>
            </w:pPr>
          </w:p>
        </w:tc>
        <w:tc>
          <w:tcPr>
            <w:tcW w:w="900" w:type="dxa"/>
          </w:tcPr>
          <w:p w14:paraId="5EDAAC62" w14:textId="77777777" w:rsidR="00B50050" w:rsidRDefault="00B50050" w:rsidP="0088127C">
            <w:pPr>
              <w:pStyle w:val="OtherTableBody"/>
            </w:pPr>
            <w:r>
              <w:t>4.14.3.13</w:t>
            </w:r>
          </w:p>
        </w:tc>
      </w:tr>
      <w:tr w:rsidR="00B50050" w14:paraId="362ADA76" w14:textId="77777777" w:rsidTr="00195548">
        <w:tc>
          <w:tcPr>
            <w:tcW w:w="3500" w:type="dxa"/>
          </w:tcPr>
          <w:p w14:paraId="4A2725F4" w14:textId="77777777" w:rsidR="00B50050" w:rsidRDefault="00B50050" w:rsidP="0088127C">
            <w:pPr>
              <w:pStyle w:val="OtherTableBody"/>
            </w:pPr>
            <w:r>
              <w:t>BP Date/Time of Status</w:t>
            </w:r>
          </w:p>
        </w:tc>
        <w:tc>
          <w:tcPr>
            <w:tcW w:w="700" w:type="dxa"/>
          </w:tcPr>
          <w:p w14:paraId="5AE7E3A5" w14:textId="77777777" w:rsidR="00B50050" w:rsidRDefault="00B50050" w:rsidP="0088127C">
            <w:pPr>
              <w:pStyle w:val="OtherTableBody"/>
            </w:pPr>
            <w:r>
              <w:t>01717</w:t>
            </w:r>
          </w:p>
        </w:tc>
        <w:tc>
          <w:tcPr>
            <w:tcW w:w="600" w:type="dxa"/>
          </w:tcPr>
          <w:p w14:paraId="0D152143" w14:textId="77777777" w:rsidR="00B50050" w:rsidRDefault="00B50050" w:rsidP="0088127C">
            <w:pPr>
              <w:pStyle w:val="OtherTableBody"/>
            </w:pPr>
            <w:r>
              <w:t>BPX</w:t>
            </w:r>
          </w:p>
        </w:tc>
        <w:tc>
          <w:tcPr>
            <w:tcW w:w="600" w:type="dxa"/>
          </w:tcPr>
          <w:p w14:paraId="7EA9C587" w14:textId="77777777" w:rsidR="00B50050" w:rsidRDefault="00B50050" w:rsidP="0088127C">
            <w:pPr>
              <w:pStyle w:val="OtherTableBody"/>
            </w:pPr>
            <w:r>
              <w:t>4</w:t>
            </w:r>
          </w:p>
        </w:tc>
        <w:tc>
          <w:tcPr>
            <w:tcW w:w="600" w:type="dxa"/>
          </w:tcPr>
          <w:p w14:paraId="520BC31A" w14:textId="77777777" w:rsidR="00B50050" w:rsidRDefault="00B50050" w:rsidP="0088127C">
            <w:pPr>
              <w:pStyle w:val="OtherTableBody"/>
            </w:pPr>
            <w:r>
              <w:t>..</w:t>
            </w:r>
          </w:p>
        </w:tc>
        <w:tc>
          <w:tcPr>
            <w:tcW w:w="600" w:type="dxa"/>
          </w:tcPr>
          <w:p w14:paraId="2848AE6A" w14:textId="77777777" w:rsidR="00B50050" w:rsidRDefault="00B50050" w:rsidP="0088127C">
            <w:pPr>
              <w:pStyle w:val="OtherTableBody"/>
            </w:pPr>
          </w:p>
        </w:tc>
        <w:tc>
          <w:tcPr>
            <w:tcW w:w="600" w:type="dxa"/>
          </w:tcPr>
          <w:p w14:paraId="0757D68D" w14:textId="77777777" w:rsidR="00B50050" w:rsidRDefault="00B50050" w:rsidP="0088127C">
            <w:pPr>
              <w:pStyle w:val="OtherTableBody"/>
            </w:pPr>
            <w:r>
              <w:t>DTM</w:t>
            </w:r>
          </w:p>
        </w:tc>
        <w:tc>
          <w:tcPr>
            <w:tcW w:w="700" w:type="dxa"/>
          </w:tcPr>
          <w:p w14:paraId="4FCEA1FC" w14:textId="77777777" w:rsidR="00B50050" w:rsidRDefault="00B50050" w:rsidP="0088127C">
            <w:pPr>
              <w:pStyle w:val="OtherTableBody"/>
            </w:pPr>
          </w:p>
        </w:tc>
        <w:tc>
          <w:tcPr>
            <w:tcW w:w="600" w:type="dxa"/>
          </w:tcPr>
          <w:p w14:paraId="45291451" w14:textId="77777777" w:rsidR="00B50050" w:rsidRDefault="00B50050" w:rsidP="0088127C">
            <w:pPr>
              <w:pStyle w:val="OtherTableBody"/>
            </w:pPr>
          </w:p>
        </w:tc>
        <w:tc>
          <w:tcPr>
            <w:tcW w:w="900" w:type="dxa"/>
          </w:tcPr>
          <w:p w14:paraId="53FD441C" w14:textId="77777777" w:rsidR="00B50050" w:rsidRDefault="00B50050" w:rsidP="0088127C">
            <w:pPr>
              <w:pStyle w:val="OtherTableBody"/>
            </w:pPr>
            <w:r>
              <w:t>4.14.2.4</w:t>
            </w:r>
          </w:p>
        </w:tc>
      </w:tr>
      <w:tr w:rsidR="00B50050" w14:paraId="526E6EEF" w14:textId="77777777" w:rsidTr="00195548">
        <w:tc>
          <w:tcPr>
            <w:tcW w:w="3500" w:type="dxa"/>
          </w:tcPr>
          <w:p w14:paraId="250BB71D" w14:textId="77777777" w:rsidR="00B50050" w:rsidRDefault="00B50050" w:rsidP="0088127C">
            <w:pPr>
              <w:pStyle w:val="OtherTableBody"/>
            </w:pPr>
            <w:r>
              <w:t>BP Dispense Status</w:t>
            </w:r>
          </w:p>
        </w:tc>
        <w:tc>
          <w:tcPr>
            <w:tcW w:w="700" w:type="dxa"/>
          </w:tcPr>
          <w:p w14:paraId="4D7C89A2" w14:textId="77777777" w:rsidR="00B50050" w:rsidRDefault="00B50050" w:rsidP="0088127C">
            <w:pPr>
              <w:pStyle w:val="OtherTableBody"/>
            </w:pPr>
            <w:r>
              <w:t>01715</w:t>
            </w:r>
          </w:p>
        </w:tc>
        <w:tc>
          <w:tcPr>
            <w:tcW w:w="600" w:type="dxa"/>
          </w:tcPr>
          <w:p w14:paraId="3DB8EB3C" w14:textId="77777777" w:rsidR="00B50050" w:rsidRDefault="00B50050" w:rsidP="0088127C">
            <w:pPr>
              <w:pStyle w:val="OtherTableBody"/>
            </w:pPr>
            <w:r>
              <w:t>BPX</w:t>
            </w:r>
          </w:p>
        </w:tc>
        <w:tc>
          <w:tcPr>
            <w:tcW w:w="600" w:type="dxa"/>
          </w:tcPr>
          <w:p w14:paraId="7A253F66" w14:textId="77777777" w:rsidR="00B50050" w:rsidRDefault="00B50050" w:rsidP="0088127C">
            <w:pPr>
              <w:pStyle w:val="OtherTableBody"/>
            </w:pPr>
            <w:r>
              <w:t>2</w:t>
            </w:r>
          </w:p>
        </w:tc>
        <w:tc>
          <w:tcPr>
            <w:tcW w:w="600" w:type="dxa"/>
          </w:tcPr>
          <w:p w14:paraId="01FE2DC2" w14:textId="77777777" w:rsidR="00B50050" w:rsidRDefault="00B50050" w:rsidP="0088127C">
            <w:pPr>
              <w:pStyle w:val="OtherTableBody"/>
            </w:pPr>
            <w:r>
              <w:t>..</w:t>
            </w:r>
          </w:p>
        </w:tc>
        <w:tc>
          <w:tcPr>
            <w:tcW w:w="600" w:type="dxa"/>
          </w:tcPr>
          <w:p w14:paraId="0F2E2F24" w14:textId="77777777" w:rsidR="00B50050" w:rsidRDefault="00B50050" w:rsidP="0088127C">
            <w:pPr>
              <w:pStyle w:val="OtherTableBody"/>
            </w:pPr>
          </w:p>
        </w:tc>
        <w:tc>
          <w:tcPr>
            <w:tcW w:w="600" w:type="dxa"/>
          </w:tcPr>
          <w:p w14:paraId="79D32C61" w14:textId="77777777" w:rsidR="00B50050" w:rsidRDefault="00B50050" w:rsidP="0088127C">
            <w:pPr>
              <w:pStyle w:val="OtherTableBody"/>
            </w:pPr>
            <w:r>
              <w:t>CWE</w:t>
            </w:r>
          </w:p>
        </w:tc>
        <w:tc>
          <w:tcPr>
            <w:tcW w:w="700" w:type="dxa"/>
          </w:tcPr>
          <w:p w14:paraId="355A6DD7" w14:textId="77777777" w:rsidR="00B50050" w:rsidRDefault="00B50050" w:rsidP="0088127C">
            <w:pPr>
              <w:pStyle w:val="OtherTableBody"/>
            </w:pPr>
          </w:p>
        </w:tc>
        <w:tc>
          <w:tcPr>
            <w:tcW w:w="600" w:type="dxa"/>
          </w:tcPr>
          <w:p w14:paraId="69349A75" w14:textId="77777777" w:rsidR="00B50050" w:rsidRDefault="00B50050" w:rsidP="0088127C">
            <w:pPr>
              <w:pStyle w:val="OtherTableBody"/>
            </w:pPr>
            <w:r>
              <w:t>0510</w:t>
            </w:r>
          </w:p>
        </w:tc>
        <w:tc>
          <w:tcPr>
            <w:tcW w:w="900" w:type="dxa"/>
          </w:tcPr>
          <w:p w14:paraId="2216740A" w14:textId="77777777" w:rsidR="00B50050" w:rsidRDefault="00B50050" w:rsidP="0088127C">
            <w:pPr>
              <w:pStyle w:val="OtherTableBody"/>
            </w:pPr>
            <w:r>
              <w:t>4.14.2.2</w:t>
            </w:r>
          </w:p>
        </w:tc>
      </w:tr>
      <w:tr w:rsidR="00B50050" w14:paraId="3E0EFADE" w14:textId="77777777" w:rsidTr="00195548">
        <w:tc>
          <w:tcPr>
            <w:tcW w:w="3500" w:type="dxa"/>
          </w:tcPr>
          <w:p w14:paraId="71A2B5B7" w14:textId="77777777" w:rsidR="00B50050" w:rsidRDefault="00B50050" w:rsidP="0088127C">
            <w:pPr>
              <w:pStyle w:val="OtherTableBody"/>
            </w:pPr>
            <w:r>
              <w:t>BP Dispensed to Receiver</w:t>
            </w:r>
          </w:p>
        </w:tc>
        <w:tc>
          <w:tcPr>
            <w:tcW w:w="700" w:type="dxa"/>
          </w:tcPr>
          <w:p w14:paraId="0A222718" w14:textId="77777777" w:rsidR="00B50050" w:rsidRDefault="00B50050" w:rsidP="0088127C">
            <w:pPr>
              <w:pStyle w:val="OtherTableBody"/>
            </w:pPr>
            <w:r>
              <w:t>01733</w:t>
            </w:r>
          </w:p>
        </w:tc>
        <w:tc>
          <w:tcPr>
            <w:tcW w:w="600" w:type="dxa"/>
          </w:tcPr>
          <w:p w14:paraId="5B426FB3" w14:textId="77777777" w:rsidR="00B50050" w:rsidRDefault="00B50050" w:rsidP="0088127C">
            <w:pPr>
              <w:pStyle w:val="OtherTableBody"/>
            </w:pPr>
            <w:r>
              <w:t>BPX</w:t>
            </w:r>
          </w:p>
        </w:tc>
        <w:tc>
          <w:tcPr>
            <w:tcW w:w="600" w:type="dxa"/>
          </w:tcPr>
          <w:p w14:paraId="1EC417C5" w14:textId="77777777" w:rsidR="00B50050" w:rsidRDefault="00B50050" w:rsidP="0088127C">
            <w:pPr>
              <w:pStyle w:val="OtherTableBody"/>
            </w:pPr>
            <w:r>
              <w:t>20</w:t>
            </w:r>
          </w:p>
        </w:tc>
        <w:tc>
          <w:tcPr>
            <w:tcW w:w="600" w:type="dxa"/>
          </w:tcPr>
          <w:p w14:paraId="63D0B010" w14:textId="77777777" w:rsidR="00B50050" w:rsidRDefault="00B50050" w:rsidP="0088127C">
            <w:pPr>
              <w:pStyle w:val="OtherTableBody"/>
            </w:pPr>
            <w:r>
              <w:t>..</w:t>
            </w:r>
          </w:p>
        </w:tc>
        <w:tc>
          <w:tcPr>
            <w:tcW w:w="600" w:type="dxa"/>
          </w:tcPr>
          <w:p w14:paraId="57FF4B4D" w14:textId="77777777" w:rsidR="00B50050" w:rsidRDefault="00B50050" w:rsidP="0088127C">
            <w:pPr>
              <w:pStyle w:val="OtherTableBody"/>
            </w:pPr>
          </w:p>
        </w:tc>
        <w:tc>
          <w:tcPr>
            <w:tcW w:w="600" w:type="dxa"/>
          </w:tcPr>
          <w:p w14:paraId="77F89B9E" w14:textId="77777777" w:rsidR="00B50050" w:rsidRDefault="00B50050" w:rsidP="0088127C">
            <w:pPr>
              <w:pStyle w:val="OtherTableBody"/>
            </w:pPr>
            <w:r>
              <w:t>XCN</w:t>
            </w:r>
          </w:p>
        </w:tc>
        <w:tc>
          <w:tcPr>
            <w:tcW w:w="700" w:type="dxa"/>
          </w:tcPr>
          <w:p w14:paraId="1776E3A7" w14:textId="77777777" w:rsidR="00B50050" w:rsidRDefault="00B50050" w:rsidP="0088127C">
            <w:pPr>
              <w:pStyle w:val="OtherTableBody"/>
            </w:pPr>
          </w:p>
        </w:tc>
        <w:tc>
          <w:tcPr>
            <w:tcW w:w="600" w:type="dxa"/>
          </w:tcPr>
          <w:p w14:paraId="47083CD5" w14:textId="77777777" w:rsidR="00B50050" w:rsidRDefault="00B50050" w:rsidP="0088127C">
            <w:pPr>
              <w:pStyle w:val="OtherTableBody"/>
            </w:pPr>
          </w:p>
        </w:tc>
        <w:tc>
          <w:tcPr>
            <w:tcW w:w="900" w:type="dxa"/>
          </w:tcPr>
          <w:p w14:paraId="221295F1" w14:textId="77777777" w:rsidR="00B50050" w:rsidRDefault="00B50050" w:rsidP="0088127C">
            <w:pPr>
              <w:pStyle w:val="OtherTableBody"/>
            </w:pPr>
            <w:r>
              <w:t>4.14.2.20</w:t>
            </w:r>
          </w:p>
        </w:tc>
      </w:tr>
      <w:tr w:rsidR="00B50050" w14:paraId="0F660660" w14:textId="77777777" w:rsidTr="00195548">
        <w:tc>
          <w:tcPr>
            <w:tcW w:w="3500" w:type="dxa"/>
          </w:tcPr>
          <w:p w14:paraId="5FBAF8F4" w14:textId="77777777" w:rsidR="00B50050" w:rsidRDefault="00B50050" w:rsidP="0088127C">
            <w:pPr>
              <w:pStyle w:val="OtherTableBody"/>
            </w:pPr>
            <w:r>
              <w:t>BP Dispensing Individual</w:t>
            </w:r>
          </w:p>
        </w:tc>
        <w:tc>
          <w:tcPr>
            <w:tcW w:w="700" w:type="dxa"/>
          </w:tcPr>
          <w:p w14:paraId="22ED8E78" w14:textId="77777777" w:rsidR="00B50050" w:rsidRDefault="00B50050" w:rsidP="0088127C">
            <w:pPr>
              <w:pStyle w:val="OtherTableBody"/>
            </w:pPr>
            <w:r>
              <w:t>01734</w:t>
            </w:r>
          </w:p>
        </w:tc>
        <w:tc>
          <w:tcPr>
            <w:tcW w:w="600" w:type="dxa"/>
          </w:tcPr>
          <w:p w14:paraId="0E7F65AB" w14:textId="77777777" w:rsidR="00B50050" w:rsidRDefault="00B50050" w:rsidP="0088127C">
            <w:pPr>
              <w:pStyle w:val="OtherTableBody"/>
            </w:pPr>
            <w:r>
              <w:t>BPX</w:t>
            </w:r>
          </w:p>
        </w:tc>
        <w:tc>
          <w:tcPr>
            <w:tcW w:w="600" w:type="dxa"/>
          </w:tcPr>
          <w:p w14:paraId="486BFCF4" w14:textId="77777777" w:rsidR="00B50050" w:rsidRDefault="00B50050" w:rsidP="0088127C">
            <w:pPr>
              <w:pStyle w:val="OtherTableBody"/>
            </w:pPr>
            <w:r>
              <w:t>21</w:t>
            </w:r>
          </w:p>
        </w:tc>
        <w:tc>
          <w:tcPr>
            <w:tcW w:w="600" w:type="dxa"/>
          </w:tcPr>
          <w:p w14:paraId="71D40071" w14:textId="77777777" w:rsidR="00B50050" w:rsidRDefault="00B50050" w:rsidP="0088127C">
            <w:pPr>
              <w:pStyle w:val="OtherTableBody"/>
            </w:pPr>
            <w:r>
              <w:t>..</w:t>
            </w:r>
          </w:p>
        </w:tc>
        <w:tc>
          <w:tcPr>
            <w:tcW w:w="600" w:type="dxa"/>
          </w:tcPr>
          <w:p w14:paraId="6D21ED27" w14:textId="77777777" w:rsidR="00B50050" w:rsidRDefault="00B50050" w:rsidP="0088127C">
            <w:pPr>
              <w:pStyle w:val="OtherTableBody"/>
            </w:pPr>
          </w:p>
        </w:tc>
        <w:tc>
          <w:tcPr>
            <w:tcW w:w="600" w:type="dxa"/>
          </w:tcPr>
          <w:p w14:paraId="4993E5FB" w14:textId="77777777" w:rsidR="00B50050" w:rsidRDefault="00B50050" w:rsidP="0088127C">
            <w:pPr>
              <w:pStyle w:val="OtherTableBody"/>
            </w:pPr>
            <w:r>
              <w:t>XCN</w:t>
            </w:r>
          </w:p>
        </w:tc>
        <w:tc>
          <w:tcPr>
            <w:tcW w:w="700" w:type="dxa"/>
          </w:tcPr>
          <w:p w14:paraId="49EAAEEA" w14:textId="77777777" w:rsidR="00B50050" w:rsidRDefault="00B50050" w:rsidP="0088127C">
            <w:pPr>
              <w:pStyle w:val="OtherTableBody"/>
            </w:pPr>
          </w:p>
        </w:tc>
        <w:tc>
          <w:tcPr>
            <w:tcW w:w="600" w:type="dxa"/>
          </w:tcPr>
          <w:p w14:paraId="4B4533F4" w14:textId="77777777" w:rsidR="00B50050" w:rsidRDefault="00B50050" w:rsidP="0088127C">
            <w:pPr>
              <w:pStyle w:val="OtherTableBody"/>
            </w:pPr>
          </w:p>
        </w:tc>
        <w:tc>
          <w:tcPr>
            <w:tcW w:w="900" w:type="dxa"/>
          </w:tcPr>
          <w:p w14:paraId="38E6F587" w14:textId="77777777" w:rsidR="00B50050" w:rsidRDefault="00B50050" w:rsidP="0088127C">
            <w:pPr>
              <w:pStyle w:val="OtherTableBody"/>
            </w:pPr>
            <w:r>
              <w:t>4.14.2.21</w:t>
            </w:r>
          </w:p>
        </w:tc>
      </w:tr>
      <w:tr w:rsidR="00B50050" w14:paraId="1779227E" w14:textId="77777777" w:rsidTr="00195548">
        <w:tc>
          <w:tcPr>
            <w:tcW w:w="3500" w:type="dxa"/>
          </w:tcPr>
          <w:p w14:paraId="580F4B8B" w14:textId="77777777" w:rsidR="00B50050" w:rsidRDefault="00B50050" w:rsidP="0088127C">
            <w:pPr>
              <w:pStyle w:val="OtherTableBody"/>
            </w:pPr>
            <w:r>
              <w:t>BP Expiration Date/Time</w:t>
            </w:r>
          </w:p>
        </w:tc>
        <w:tc>
          <w:tcPr>
            <w:tcW w:w="700" w:type="dxa"/>
          </w:tcPr>
          <w:p w14:paraId="5DD1F5F3" w14:textId="77777777" w:rsidR="00B50050" w:rsidRDefault="00B50050" w:rsidP="0088127C">
            <w:pPr>
              <w:pStyle w:val="OtherTableBody"/>
            </w:pPr>
            <w:r>
              <w:t>01726</w:t>
            </w:r>
          </w:p>
        </w:tc>
        <w:tc>
          <w:tcPr>
            <w:tcW w:w="600" w:type="dxa"/>
          </w:tcPr>
          <w:p w14:paraId="5AD55F0A" w14:textId="77777777" w:rsidR="00B50050" w:rsidRDefault="00B50050" w:rsidP="0088127C">
            <w:pPr>
              <w:pStyle w:val="OtherTableBody"/>
            </w:pPr>
            <w:r>
              <w:t>BPX</w:t>
            </w:r>
          </w:p>
        </w:tc>
        <w:tc>
          <w:tcPr>
            <w:tcW w:w="600" w:type="dxa"/>
          </w:tcPr>
          <w:p w14:paraId="46ABF4D3" w14:textId="77777777" w:rsidR="00B50050" w:rsidRDefault="00B50050" w:rsidP="0088127C">
            <w:pPr>
              <w:pStyle w:val="OtherTableBody"/>
            </w:pPr>
            <w:r>
              <w:t>13</w:t>
            </w:r>
          </w:p>
        </w:tc>
        <w:tc>
          <w:tcPr>
            <w:tcW w:w="600" w:type="dxa"/>
          </w:tcPr>
          <w:p w14:paraId="4DDC1599" w14:textId="77777777" w:rsidR="00B50050" w:rsidRDefault="00B50050" w:rsidP="0088127C">
            <w:pPr>
              <w:pStyle w:val="OtherTableBody"/>
            </w:pPr>
            <w:r>
              <w:t>..</w:t>
            </w:r>
          </w:p>
        </w:tc>
        <w:tc>
          <w:tcPr>
            <w:tcW w:w="600" w:type="dxa"/>
          </w:tcPr>
          <w:p w14:paraId="0F356B59" w14:textId="77777777" w:rsidR="00B50050" w:rsidRDefault="00B50050" w:rsidP="0088127C">
            <w:pPr>
              <w:pStyle w:val="OtherTableBody"/>
            </w:pPr>
          </w:p>
        </w:tc>
        <w:tc>
          <w:tcPr>
            <w:tcW w:w="600" w:type="dxa"/>
          </w:tcPr>
          <w:p w14:paraId="0F63E3DE" w14:textId="77777777" w:rsidR="00B50050" w:rsidRDefault="00B50050" w:rsidP="0088127C">
            <w:pPr>
              <w:pStyle w:val="OtherTableBody"/>
            </w:pPr>
            <w:r>
              <w:t>DTM</w:t>
            </w:r>
          </w:p>
        </w:tc>
        <w:tc>
          <w:tcPr>
            <w:tcW w:w="700" w:type="dxa"/>
          </w:tcPr>
          <w:p w14:paraId="06296769" w14:textId="77777777" w:rsidR="00B50050" w:rsidRDefault="00B50050" w:rsidP="0088127C">
            <w:pPr>
              <w:pStyle w:val="OtherTableBody"/>
            </w:pPr>
          </w:p>
        </w:tc>
        <w:tc>
          <w:tcPr>
            <w:tcW w:w="600" w:type="dxa"/>
          </w:tcPr>
          <w:p w14:paraId="7D70DD9D" w14:textId="77777777" w:rsidR="00B50050" w:rsidRDefault="00B50050" w:rsidP="0088127C">
            <w:pPr>
              <w:pStyle w:val="OtherTableBody"/>
            </w:pPr>
          </w:p>
        </w:tc>
        <w:tc>
          <w:tcPr>
            <w:tcW w:w="900" w:type="dxa"/>
          </w:tcPr>
          <w:p w14:paraId="6DF2D242" w14:textId="77777777" w:rsidR="00B50050" w:rsidRDefault="00B50050" w:rsidP="0088127C">
            <w:pPr>
              <w:pStyle w:val="OtherTableBody"/>
            </w:pPr>
            <w:r>
              <w:t>4.14.2.13</w:t>
            </w:r>
          </w:p>
        </w:tc>
      </w:tr>
      <w:tr w:rsidR="00B50050" w14:paraId="4FB3EC84" w14:textId="77777777" w:rsidTr="00195548">
        <w:tc>
          <w:tcPr>
            <w:tcW w:w="3500" w:type="dxa"/>
          </w:tcPr>
          <w:p w14:paraId="1D2D00A3" w14:textId="77777777" w:rsidR="00B50050" w:rsidRDefault="00B50050" w:rsidP="0088127C">
            <w:pPr>
              <w:pStyle w:val="OtherTableBody"/>
            </w:pPr>
            <w:r>
              <w:t>BP Indication for Use</w:t>
            </w:r>
          </w:p>
        </w:tc>
        <w:tc>
          <w:tcPr>
            <w:tcW w:w="700" w:type="dxa"/>
          </w:tcPr>
          <w:p w14:paraId="627E1DEB" w14:textId="77777777" w:rsidR="00B50050" w:rsidRDefault="00B50050" w:rsidP="0088127C">
            <w:pPr>
              <w:pStyle w:val="OtherTableBody"/>
            </w:pPr>
            <w:r>
              <w:t>01712</w:t>
            </w:r>
          </w:p>
        </w:tc>
        <w:tc>
          <w:tcPr>
            <w:tcW w:w="600" w:type="dxa"/>
          </w:tcPr>
          <w:p w14:paraId="1B4E9CC3" w14:textId="77777777" w:rsidR="00B50050" w:rsidRDefault="00B50050" w:rsidP="0088127C">
            <w:pPr>
              <w:pStyle w:val="OtherTableBody"/>
            </w:pPr>
            <w:r>
              <w:t>BPO</w:t>
            </w:r>
          </w:p>
        </w:tc>
        <w:tc>
          <w:tcPr>
            <w:tcW w:w="600" w:type="dxa"/>
          </w:tcPr>
          <w:p w14:paraId="31E096E5" w14:textId="77777777" w:rsidR="00B50050" w:rsidRDefault="00B50050" w:rsidP="0088127C">
            <w:pPr>
              <w:pStyle w:val="OtherTableBody"/>
            </w:pPr>
            <w:r>
              <w:t>13</w:t>
            </w:r>
          </w:p>
        </w:tc>
        <w:tc>
          <w:tcPr>
            <w:tcW w:w="600" w:type="dxa"/>
          </w:tcPr>
          <w:p w14:paraId="10098F8F" w14:textId="77777777" w:rsidR="00B50050" w:rsidRDefault="00B50050" w:rsidP="0088127C">
            <w:pPr>
              <w:pStyle w:val="OtherTableBody"/>
            </w:pPr>
            <w:r>
              <w:t>..</w:t>
            </w:r>
          </w:p>
        </w:tc>
        <w:tc>
          <w:tcPr>
            <w:tcW w:w="600" w:type="dxa"/>
          </w:tcPr>
          <w:p w14:paraId="59D5158C" w14:textId="77777777" w:rsidR="00B50050" w:rsidRDefault="00B50050" w:rsidP="0088127C">
            <w:pPr>
              <w:pStyle w:val="OtherTableBody"/>
            </w:pPr>
          </w:p>
        </w:tc>
        <w:tc>
          <w:tcPr>
            <w:tcW w:w="600" w:type="dxa"/>
          </w:tcPr>
          <w:p w14:paraId="5EA88954" w14:textId="77777777" w:rsidR="00B50050" w:rsidRDefault="00B50050" w:rsidP="0088127C">
            <w:pPr>
              <w:pStyle w:val="OtherTableBody"/>
            </w:pPr>
            <w:r>
              <w:t>CWE</w:t>
            </w:r>
          </w:p>
        </w:tc>
        <w:tc>
          <w:tcPr>
            <w:tcW w:w="700" w:type="dxa"/>
          </w:tcPr>
          <w:p w14:paraId="02A943D2" w14:textId="77777777" w:rsidR="00B50050" w:rsidRDefault="00B50050" w:rsidP="0088127C">
            <w:pPr>
              <w:pStyle w:val="OtherTableBody"/>
            </w:pPr>
            <w:r>
              <w:t>Y</w:t>
            </w:r>
          </w:p>
        </w:tc>
        <w:tc>
          <w:tcPr>
            <w:tcW w:w="600" w:type="dxa"/>
          </w:tcPr>
          <w:p w14:paraId="329B7CC6" w14:textId="77777777" w:rsidR="00B50050" w:rsidRDefault="00B50050" w:rsidP="0088127C">
            <w:pPr>
              <w:pStyle w:val="OtherTableBody"/>
            </w:pPr>
            <w:r>
              <w:t>0509</w:t>
            </w:r>
          </w:p>
        </w:tc>
        <w:tc>
          <w:tcPr>
            <w:tcW w:w="900" w:type="dxa"/>
          </w:tcPr>
          <w:p w14:paraId="120E753A" w14:textId="77777777" w:rsidR="00B50050" w:rsidRDefault="00B50050" w:rsidP="0088127C">
            <w:pPr>
              <w:pStyle w:val="OtherTableBody"/>
            </w:pPr>
            <w:r>
              <w:t>4.14.1.13</w:t>
            </w:r>
          </w:p>
        </w:tc>
      </w:tr>
      <w:tr w:rsidR="00B50050" w14:paraId="40044EF6" w14:textId="77777777" w:rsidTr="00195548">
        <w:tc>
          <w:tcPr>
            <w:tcW w:w="3500" w:type="dxa"/>
          </w:tcPr>
          <w:p w14:paraId="44855181" w14:textId="77777777" w:rsidR="00B50050" w:rsidRDefault="00B50050" w:rsidP="0088127C">
            <w:pPr>
              <w:pStyle w:val="OtherTableBody"/>
            </w:pPr>
            <w:r>
              <w:t>BP Informed Consent Indicator</w:t>
            </w:r>
          </w:p>
        </w:tc>
        <w:tc>
          <w:tcPr>
            <w:tcW w:w="700" w:type="dxa"/>
          </w:tcPr>
          <w:p w14:paraId="49949BA1" w14:textId="77777777" w:rsidR="00B50050" w:rsidRDefault="00B50050" w:rsidP="0088127C">
            <w:pPr>
              <w:pStyle w:val="OtherTableBody"/>
            </w:pPr>
            <w:r>
              <w:t>01713</w:t>
            </w:r>
          </w:p>
        </w:tc>
        <w:tc>
          <w:tcPr>
            <w:tcW w:w="600" w:type="dxa"/>
          </w:tcPr>
          <w:p w14:paraId="65233A31" w14:textId="77777777" w:rsidR="00B50050" w:rsidRDefault="00B50050" w:rsidP="0088127C">
            <w:pPr>
              <w:pStyle w:val="OtherTableBody"/>
            </w:pPr>
            <w:r>
              <w:t>BPO</w:t>
            </w:r>
          </w:p>
        </w:tc>
        <w:tc>
          <w:tcPr>
            <w:tcW w:w="600" w:type="dxa"/>
          </w:tcPr>
          <w:p w14:paraId="137C4750" w14:textId="77777777" w:rsidR="00B50050" w:rsidRDefault="00B50050" w:rsidP="0088127C">
            <w:pPr>
              <w:pStyle w:val="OtherTableBody"/>
            </w:pPr>
            <w:r>
              <w:t>14</w:t>
            </w:r>
          </w:p>
        </w:tc>
        <w:tc>
          <w:tcPr>
            <w:tcW w:w="600" w:type="dxa"/>
          </w:tcPr>
          <w:p w14:paraId="21C895EA" w14:textId="77777777" w:rsidR="00B50050" w:rsidRDefault="00B50050" w:rsidP="0088127C">
            <w:pPr>
              <w:pStyle w:val="OtherTableBody"/>
            </w:pPr>
            <w:r>
              <w:t>1..1</w:t>
            </w:r>
          </w:p>
        </w:tc>
        <w:tc>
          <w:tcPr>
            <w:tcW w:w="600" w:type="dxa"/>
          </w:tcPr>
          <w:p w14:paraId="272C0149" w14:textId="77777777" w:rsidR="00B50050" w:rsidRDefault="00B50050" w:rsidP="0088127C">
            <w:pPr>
              <w:pStyle w:val="OtherTableBody"/>
            </w:pPr>
          </w:p>
        </w:tc>
        <w:tc>
          <w:tcPr>
            <w:tcW w:w="600" w:type="dxa"/>
          </w:tcPr>
          <w:p w14:paraId="5E3A07BD" w14:textId="77777777" w:rsidR="00B50050" w:rsidRDefault="00B50050" w:rsidP="0088127C">
            <w:pPr>
              <w:pStyle w:val="OtherTableBody"/>
            </w:pPr>
            <w:r>
              <w:t>ID</w:t>
            </w:r>
          </w:p>
        </w:tc>
        <w:tc>
          <w:tcPr>
            <w:tcW w:w="700" w:type="dxa"/>
          </w:tcPr>
          <w:p w14:paraId="7347BCAB" w14:textId="77777777" w:rsidR="00B50050" w:rsidRDefault="00B50050" w:rsidP="0088127C">
            <w:pPr>
              <w:pStyle w:val="OtherTableBody"/>
            </w:pPr>
          </w:p>
        </w:tc>
        <w:tc>
          <w:tcPr>
            <w:tcW w:w="600" w:type="dxa"/>
          </w:tcPr>
          <w:p w14:paraId="221DD240" w14:textId="77777777" w:rsidR="00B50050" w:rsidRDefault="00B50050" w:rsidP="0088127C">
            <w:pPr>
              <w:pStyle w:val="OtherTableBody"/>
            </w:pPr>
            <w:r>
              <w:t>0136</w:t>
            </w:r>
          </w:p>
        </w:tc>
        <w:tc>
          <w:tcPr>
            <w:tcW w:w="900" w:type="dxa"/>
          </w:tcPr>
          <w:p w14:paraId="6D17AAE7" w14:textId="77777777" w:rsidR="00B50050" w:rsidRDefault="00B50050" w:rsidP="0088127C">
            <w:pPr>
              <w:pStyle w:val="OtherTableBody"/>
            </w:pPr>
            <w:r>
              <w:t>4.14.1.14</w:t>
            </w:r>
          </w:p>
        </w:tc>
      </w:tr>
      <w:tr w:rsidR="00B50050" w14:paraId="73ED75B3" w14:textId="77777777" w:rsidTr="00195548">
        <w:tc>
          <w:tcPr>
            <w:tcW w:w="3500" w:type="dxa"/>
          </w:tcPr>
          <w:p w14:paraId="005614B4" w14:textId="77777777" w:rsidR="00B50050" w:rsidRDefault="00B50050" w:rsidP="0088127C">
            <w:pPr>
              <w:pStyle w:val="OtherTableBody"/>
            </w:pPr>
            <w:r>
              <w:t>BP Intended Dispense From Address</w:t>
            </w:r>
          </w:p>
        </w:tc>
        <w:tc>
          <w:tcPr>
            <w:tcW w:w="700" w:type="dxa"/>
          </w:tcPr>
          <w:p w14:paraId="0164EEFF" w14:textId="77777777" w:rsidR="00B50050" w:rsidRDefault="00B50050" w:rsidP="0088127C">
            <w:pPr>
              <w:pStyle w:val="OtherTableBody"/>
            </w:pPr>
            <w:r>
              <w:t>01708</w:t>
            </w:r>
          </w:p>
        </w:tc>
        <w:tc>
          <w:tcPr>
            <w:tcW w:w="600" w:type="dxa"/>
          </w:tcPr>
          <w:p w14:paraId="1831698F" w14:textId="77777777" w:rsidR="00B50050" w:rsidRDefault="00B50050" w:rsidP="0088127C">
            <w:pPr>
              <w:pStyle w:val="OtherTableBody"/>
            </w:pPr>
            <w:r>
              <w:t>BPO</w:t>
            </w:r>
          </w:p>
        </w:tc>
        <w:tc>
          <w:tcPr>
            <w:tcW w:w="600" w:type="dxa"/>
          </w:tcPr>
          <w:p w14:paraId="3AAB4849" w14:textId="77777777" w:rsidR="00B50050" w:rsidRDefault="00B50050" w:rsidP="0088127C">
            <w:pPr>
              <w:pStyle w:val="OtherTableBody"/>
            </w:pPr>
            <w:r>
              <w:t>9</w:t>
            </w:r>
          </w:p>
        </w:tc>
        <w:tc>
          <w:tcPr>
            <w:tcW w:w="600" w:type="dxa"/>
          </w:tcPr>
          <w:p w14:paraId="5800F38E" w14:textId="77777777" w:rsidR="00B50050" w:rsidRDefault="00B50050" w:rsidP="0088127C">
            <w:pPr>
              <w:pStyle w:val="OtherTableBody"/>
            </w:pPr>
            <w:r>
              <w:t>..</w:t>
            </w:r>
          </w:p>
        </w:tc>
        <w:tc>
          <w:tcPr>
            <w:tcW w:w="600" w:type="dxa"/>
          </w:tcPr>
          <w:p w14:paraId="378C8306" w14:textId="77777777" w:rsidR="00B50050" w:rsidRDefault="00B50050" w:rsidP="0088127C">
            <w:pPr>
              <w:pStyle w:val="OtherTableBody"/>
            </w:pPr>
          </w:p>
        </w:tc>
        <w:tc>
          <w:tcPr>
            <w:tcW w:w="600" w:type="dxa"/>
          </w:tcPr>
          <w:p w14:paraId="248B615C" w14:textId="77777777" w:rsidR="00B50050" w:rsidRDefault="00B50050" w:rsidP="0088127C">
            <w:pPr>
              <w:pStyle w:val="OtherTableBody"/>
            </w:pPr>
            <w:r>
              <w:t>XAD</w:t>
            </w:r>
          </w:p>
        </w:tc>
        <w:tc>
          <w:tcPr>
            <w:tcW w:w="700" w:type="dxa"/>
          </w:tcPr>
          <w:p w14:paraId="1222DAA5" w14:textId="77777777" w:rsidR="00B50050" w:rsidRDefault="00B50050" w:rsidP="0088127C">
            <w:pPr>
              <w:pStyle w:val="OtherTableBody"/>
            </w:pPr>
          </w:p>
        </w:tc>
        <w:tc>
          <w:tcPr>
            <w:tcW w:w="600" w:type="dxa"/>
          </w:tcPr>
          <w:p w14:paraId="5E2AA5B6" w14:textId="77777777" w:rsidR="00B50050" w:rsidRDefault="00B50050" w:rsidP="0088127C">
            <w:pPr>
              <w:pStyle w:val="OtherTableBody"/>
            </w:pPr>
          </w:p>
        </w:tc>
        <w:tc>
          <w:tcPr>
            <w:tcW w:w="900" w:type="dxa"/>
          </w:tcPr>
          <w:p w14:paraId="252412AE" w14:textId="77777777" w:rsidR="00B50050" w:rsidRDefault="00B50050" w:rsidP="0088127C">
            <w:pPr>
              <w:pStyle w:val="OtherTableBody"/>
            </w:pPr>
            <w:r>
              <w:t>4.14.1.9</w:t>
            </w:r>
          </w:p>
        </w:tc>
      </w:tr>
      <w:tr w:rsidR="00B50050" w14:paraId="74EC28C1" w14:textId="77777777" w:rsidTr="00195548">
        <w:tc>
          <w:tcPr>
            <w:tcW w:w="3500" w:type="dxa"/>
          </w:tcPr>
          <w:p w14:paraId="77C941B8" w14:textId="77777777" w:rsidR="00B50050" w:rsidRDefault="00B50050" w:rsidP="0088127C">
            <w:pPr>
              <w:pStyle w:val="OtherTableBody"/>
            </w:pPr>
            <w:r>
              <w:t>BP Intended Dispense From Location</w:t>
            </w:r>
          </w:p>
        </w:tc>
        <w:tc>
          <w:tcPr>
            <w:tcW w:w="700" w:type="dxa"/>
          </w:tcPr>
          <w:p w14:paraId="7EEB2D0C" w14:textId="77777777" w:rsidR="00B50050" w:rsidRDefault="00B50050" w:rsidP="0088127C">
            <w:pPr>
              <w:pStyle w:val="OtherTableBody"/>
            </w:pPr>
            <w:r>
              <w:t>01707</w:t>
            </w:r>
          </w:p>
        </w:tc>
        <w:tc>
          <w:tcPr>
            <w:tcW w:w="600" w:type="dxa"/>
          </w:tcPr>
          <w:p w14:paraId="1F2C1348" w14:textId="77777777" w:rsidR="00B50050" w:rsidRDefault="00B50050" w:rsidP="0088127C">
            <w:pPr>
              <w:pStyle w:val="OtherTableBody"/>
            </w:pPr>
            <w:r>
              <w:t>BPO</w:t>
            </w:r>
          </w:p>
        </w:tc>
        <w:tc>
          <w:tcPr>
            <w:tcW w:w="600" w:type="dxa"/>
          </w:tcPr>
          <w:p w14:paraId="78EC769D" w14:textId="77777777" w:rsidR="00B50050" w:rsidRDefault="00B50050" w:rsidP="0088127C">
            <w:pPr>
              <w:pStyle w:val="OtherTableBody"/>
            </w:pPr>
            <w:r>
              <w:t>8</w:t>
            </w:r>
          </w:p>
        </w:tc>
        <w:tc>
          <w:tcPr>
            <w:tcW w:w="600" w:type="dxa"/>
          </w:tcPr>
          <w:p w14:paraId="228F4D7D" w14:textId="77777777" w:rsidR="00B50050" w:rsidRDefault="00B50050" w:rsidP="0088127C">
            <w:pPr>
              <w:pStyle w:val="OtherTableBody"/>
            </w:pPr>
            <w:r>
              <w:t>..</w:t>
            </w:r>
          </w:p>
        </w:tc>
        <w:tc>
          <w:tcPr>
            <w:tcW w:w="600" w:type="dxa"/>
          </w:tcPr>
          <w:p w14:paraId="6E9C6FFA" w14:textId="77777777" w:rsidR="00B50050" w:rsidRDefault="00B50050" w:rsidP="0088127C">
            <w:pPr>
              <w:pStyle w:val="OtherTableBody"/>
            </w:pPr>
          </w:p>
        </w:tc>
        <w:tc>
          <w:tcPr>
            <w:tcW w:w="600" w:type="dxa"/>
          </w:tcPr>
          <w:p w14:paraId="0280B32C" w14:textId="77777777" w:rsidR="00B50050" w:rsidRDefault="00B50050" w:rsidP="0088127C">
            <w:pPr>
              <w:pStyle w:val="OtherTableBody"/>
            </w:pPr>
            <w:r>
              <w:t>PL</w:t>
            </w:r>
          </w:p>
        </w:tc>
        <w:tc>
          <w:tcPr>
            <w:tcW w:w="700" w:type="dxa"/>
          </w:tcPr>
          <w:p w14:paraId="1E666173" w14:textId="77777777" w:rsidR="00B50050" w:rsidRDefault="00B50050" w:rsidP="0088127C">
            <w:pPr>
              <w:pStyle w:val="OtherTableBody"/>
            </w:pPr>
          </w:p>
        </w:tc>
        <w:tc>
          <w:tcPr>
            <w:tcW w:w="600" w:type="dxa"/>
          </w:tcPr>
          <w:p w14:paraId="58B530AD" w14:textId="77777777" w:rsidR="00B50050" w:rsidRDefault="00B50050" w:rsidP="0088127C">
            <w:pPr>
              <w:pStyle w:val="OtherTableBody"/>
            </w:pPr>
          </w:p>
        </w:tc>
        <w:tc>
          <w:tcPr>
            <w:tcW w:w="900" w:type="dxa"/>
          </w:tcPr>
          <w:p w14:paraId="3A193AA9" w14:textId="77777777" w:rsidR="00B50050" w:rsidRDefault="00B50050" w:rsidP="0088127C">
            <w:pPr>
              <w:pStyle w:val="OtherTableBody"/>
            </w:pPr>
            <w:r>
              <w:t>4.14.1.8</w:t>
            </w:r>
          </w:p>
        </w:tc>
      </w:tr>
      <w:tr w:rsidR="00B50050" w14:paraId="5BAC5725" w14:textId="77777777" w:rsidTr="00195548">
        <w:tc>
          <w:tcPr>
            <w:tcW w:w="3500" w:type="dxa"/>
          </w:tcPr>
          <w:p w14:paraId="22E45945" w14:textId="77777777" w:rsidR="00B50050" w:rsidRDefault="00B50050" w:rsidP="0088127C">
            <w:pPr>
              <w:pStyle w:val="OtherTableBody"/>
            </w:pPr>
            <w:r>
              <w:t>BP Intended Use Date/Time</w:t>
            </w:r>
          </w:p>
        </w:tc>
        <w:tc>
          <w:tcPr>
            <w:tcW w:w="700" w:type="dxa"/>
          </w:tcPr>
          <w:p w14:paraId="2D4167F0" w14:textId="77777777" w:rsidR="00B50050" w:rsidRDefault="00B50050" w:rsidP="0088127C">
            <w:pPr>
              <w:pStyle w:val="OtherTableBody"/>
            </w:pPr>
            <w:r>
              <w:t>01706</w:t>
            </w:r>
          </w:p>
        </w:tc>
        <w:tc>
          <w:tcPr>
            <w:tcW w:w="600" w:type="dxa"/>
          </w:tcPr>
          <w:p w14:paraId="413D1AAF" w14:textId="77777777" w:rsidR="00B50050" w:rsidRDefault="00B50050" w:rsidP="0088127C">
            <w:pPr>
              <w:pStyle w:val="OtherTableBody"/>
            </w:pPr>
            <w:r>
              <w:t>BPO</w:t>
            </w:r>
          </w:p>
        </w:tc>
        <w:tc>
          <w:tcPr>
            <w:tcW w:w="600" w:type="dxa"/>
          </w:tcPr>
          <w:p w14:paraId="603583C3" w14:textId="77777777" w:rsidR="00B50050" w:rsidRDefault="00B50050" w:rsidP="0088127C">
            <w:pPr>
              <w:pStyle w:val="OtherTableBody"/>
            </w:pPr>
            <w:r>
              <w:t>7</w:t>
            </w:r>
          </w:p>
        </w:tc>
        <w:tc>
          <w:tcPr>
            <w:tcW w:w="600" w:type="dxa"/>
          </w:tcPr>
          <w:p w14:paraId="000CC807" w14:textId="77777777" w:rsidR="00B50050" w:rsidRDefault="00B50050" w:rsidP="0088127C">
            <w:pPr>
              <w:pStyle w:val="OtherTableBody"/>
            </w:pPr>
            <w:r>
              <w:t>..</w:t>
            </w:r>
          </w:p>
        </w:tc>
        <w:tc>
          <w:tcPr>
            <w:tcW w:w="600" w:type="dxa"/>
          </w:tcPr>
          <w:p w14:paraId="05627582" w14:textId="77777777" w:rsidR="00B50050" w:rsidRDefault="00B50050" w:rsidP="0088127C">
            <w:pPr>
              <w:pStyle w:val="OtherTableBody"/>
            </w:pPr>
          </w:p>
        </w:tc>
        <w:tc>
          <w:tcPr>
            <w:tcW w:w="600" w:type="dxa"/>
          </w:tcPr>
          <w:p w14:paraId="2D42C236" w14:textId="77777777" w:rsidR="00B50050" w:rsidRDefault="00B50050" w:rsidP="0088127C">
            <w:pPr>
              <w:pStyle w:val="OtherTableBody"/>
            </w:pPr>
            <w:r>
              <w:t>DTM</w:t>
            </w:r>
          </w:p>
        </w:tc>
        <w:tc>
          <w:tcPr>
            <w:tcW w:w="700" w:type="dxa"/>
          </w:tcPr>
          <w:p w14:paraId="75216BC6" w14:textId="77777777" w:rsidR="00B50050" w:rsidRDefault="00B50050" w:rsidP="0088127C">
            <w:pPr>
              <w:pStyle w:val="OtherTableBody"/>
            </w:pPr>
          </w:p>
        </w:tc>
        <w:tc>
          <w:tcPr>
            <w:tcW w:w="600" w:type="dxa"/>
          </w:tcPr>
          <w:p w14:paraId="1E30709C" w14:textId="77777777" w:rsidR="00B50050" w:rsidRDefault="00B50050" w:rsidP="0088127C">
            <w:pPr>
              <w:pStyle w:val="OtherTableBody"/>
            </w:pPr>
          </w:p>
        </w:tc>
        <w:tc>
          <w:tcPr>
            <w:tcW w:w="900" w:type="dxa"/>
          </w:tcPr>
          <w:p w14:paraId="435CD6E1" w14:textId="77777777" w:rsidR="00B50050" w:rsidRDefault="00B50050" w:rsidP="0088127C">
            <w:pPr>
              <w:pStyle w:val="OtherTableBody"/>
            </w:pPr>
            <w:r>
              <w:t>4.14.1.7</w:t>
            </w:r>
          </w:p>
        </w:tc>
      </w:tr>
      <w:tr w:rsidR="00B50050" w14:paraId="68A98095" w14:textId="77777777" w:rsidTr="00195548">
        <w:tc>
          <w:tcPr>
            <w:tcW w:w="3500" w:type="dxa"/>
          </w:tcPr>
          <w:p w14:paraId="7D98055F" w14:textId="77777777" w:rsidR="00B50050" w:rsidRDefault="00B50050" w:rsidP="0088127C">
            <w:pPr>
              <w:pStyle w:val="OtherTableBody"/>
            </w:pPr>
            <w:r>
              <w:t>BP Message Status</w:t>
            </w:r>
          </w:p>
        </w:tc>
        <w:tc>
          <w:tcPr>
            <w:tcW w:w="700" w:type="dxa"/>
          </w:tcPr>
          <w:p w14:paraId="4C131309" w14:textId="77777777" w:rsidR="00B50050" w:rsidRDefault="00B50050" w:rsidP="0088127C">
            <w:pPr>
              <w:pStyle w:val="OtherTableBody"/>
            </w:pPr>
            <w:r>
              <w:t>01746</w:t>
            </w:r>
          </w:p>
        </w:tc>
        <w:tc>
          <w:tcPr>
            <w:tcW w:w="600" w:type="dxa"/>
          </w:tcPr>
          <w:p w14:paraId="12CE0E20" w14:textId="77777777" w:rsidR="00B50050" w:rsidRDefault="00B50050" w:rsidP="0088127C">
            <w:pPr>
              <w:pStyle w:val="OtherTableBody"/>
            </w:pPr>
            <w:r>
              <w:t>BTX</w:t>
            </w:r>
          </w:p>
        </w:tc>
        <w:tc>
          <w:tcPr>
            <w:tcW w:w="600" w:type="dxa"/>
          </w:tcPr>
          <w:p w14:paraId="06008A8A" w14:textId="77777777" w:rsidR="00B50050" w:rsidRDefault="00B50050" w:rsidP="0088127C">
            <w:pPr>
              <w:pStyle w:val="OtherTableBody"/>
            </w:pPr>
            <w:r>
              <w:t>12</w:t>
            </w:r>
          </w:p>
        </w:tc>
        <w:tc>
          <w:tcPr>
            <w:tcW w:w="600" w:type="dxa"/>
          </w:tcPr>
          <w:p w14:paraId="5DCF8A5A" w14:textId="77777777" w:rsidR="00B50050" w:rsidRDefault="00B50050" w:rsidP="0088127C">
            <w:pPr>
              <w:pStyle w:val="OtherTableBody"/>
            </w:pPr>
            <w:r>
              <w:t>1..1</w:t>
            </w:r>
          </w:p>
        </w:tc>
        <w:tc>
          <w:tcPr>
            <w:tcW w:w="600" w:type="dxa"/>
          </w:tcPr>
          <w:p w14:paraId="7DFB7DB3" w14:textId="77777777" w:rsidR="00B50050" w:rsidRDefault="00B50050" w:rsidP="0088127C">
            <w:pPr>
              <w:pStyle w:val="OtherTableBody"/>
            </w:pPr>
          </w:p>
        </w:tc>
        <w:tc>
          <w:tcPr>
            <w:tcW w:w="600" w:type="dxa"/>
          </w:tcPr>
          <w:p w14:paraId="34124885" w14:textId="77777777" w:rsidR="00B50050" w:rsidRDefault="00B50050" w:rsidP="0088127C">
            <w:pPr>
              <w:pStyle w:val="OtherTableBody"/>
            </w:pPr>
            <w:r>
              <w:t>ID</w:t>
            </w:r>
          </w:p>
        </w:tc>
        <w:tc>
          <w:tcPr>
            <w:tcW w:w="700" w:type="dxa"/>
          </w:tcPr>
          <w:p w14:paraId="3C74DFF9" w14:textId="77777777" w:rsidR="00B50050" w:rsidRDefault="00B50050" w:rsidP="0088127C">
            <w:pPr>
              <w:pStyle w:val="OtherTableBody"/>
            </w:pPr>
          </w:p>
        </w:tc>
        <w:tc>
          <w:tcPr>
            <w:tcW w:w="600" w:type="dxa"/>
          </w:tcPr>
          <w:p w14:paraId="6AC11C23" w14:textId="77777777" w:rsidR="00B50050" w:rsidRDefault="00B50050" w:rsidP="0088127C">
            <w:pPr>
              <w:pStyle w:val="OtherTableBody"/>
            </w:pPr>
            <w:r>
              <w:t>0511</w:t>
            </w:r>
          </w:p>
        </w:tc>
        <w:tc>
          <w:tcPr>
            <w:tcW w:w="900" w:type="dxa"/>
          </w:tcPr>
          <w:p w14:paraId="0D614BE6" w14:textId="77777777" w:rsidR="00B50050" w:rsidRDefault="00B50050" w:rsidP="0088127C">
            <w:pPr>
              <w:pStyle w:val="OtherTableBody"/>
            </w:pPr>
            <w:r>
              <w:t>4.14.3.12</w:t>
            </w:r>
          </w:p>
        </w:tc>
      </w:tr>
      <w:tr w:rsidR="00B50050" w14:paraId="502B8A6C" w14:textId="77777777" w:rsidTr="00195548">
        <w:tc>
          <w:tcPr>
            <w:tcW w:w="3500" w:type="dxa"/>
          </w:tcPr>
          <w:p w14:paraId="49B6BFA7" w14:textId="77777777" w:rsidR="00B50050" w:rsidRDefault="00B50050" w:rsidP="0088127C">
            <w:pPr>
              <w:pStyle w:val="OtherTableBody"/>
            </w:pPr>
            <w:r>
              <w:t>BP Quantity</w:t>
            </w:r>
          </w:p>
        </w:tc>
        <w:tc>
          <w:tcPr>
            <w:tcW w:w="700" w:type="dxa"/>
          </w:tcPr>
          <w:p w14:paraId="02E33640" w14:textId="77777777" w:rsidR="00B50050" w:rsidRDefault="00B50050" w:rsidP="0088127C">
            <w:pPr>
              <w:pStyle w:val="OtherTableBody"/>
            </w:pPr>
            <w:r>
              <w:t>01703</w:t>
            </w:r>
          </w:p>
        </w:tc>
        <w:tc>
          <w:tcPr>
            <w:tcW w:w="600" w:type="dxa"/>
          </w:tcPr>
          <w:p w14:paraId="61A4DACA" w14:textId="77777777" w:rsidR="00B50050" w:rsidRDefault="00B50050" w:rsidP="0088127C">
            <w:pPr>
              <w:pStyle w:val="OtherTableBody"/>
            </w:pPr>
            <w:r>
              <w:t>BPO</w:t>
            </w:r>
          </w:p>
        </w:tc>
        <w:tc>
          <w:tcPr>
            <w:tcW w:w="600" w:type="dxa"/>
          </w:tcPr>
          <w:p w14:paraId="0C6A514D" w14:textId="77777777" w:rsidR="00B50050" w:rsidRDefault="00B50050" w:rsidP="0088127C">
            <w:pPr>
              <w:pStyle w:val="OtherTableBody"/>
            </w:pPr>
            <w:r>
              <w:t>4</w:t>
            </w:r>
          </w:p>
        </w:tc>
        <w:tc>
          <w:tcPr>
            <w:tcW w:w="600" w:type="dxa"/>
          </w:tcPr>
          <w:p w14:paraId="65BDC040" w14:textId="77777777" w:rsidR="00B50050" w:rsidRDefault="00B50050" w:rsidP="0088127C">
            <w:pPr>
              <w:pStyle w:val="OtherTableBody"/>
            </w:pPr>
            <w:r>
              <w:t>..</w:t>
            </w:r>
          </w:p>
        </w:tc>
        <w:tc>
          <w:tcPr>
            <w:tcW w:w="600" w:type="dxa"/>
          </w:tcPr>
          <w:p w14:paraId="3B8549D1" w14:textId="77777777" w:rsidR="00B50050" w:rsidRDefault="00B50050" w:rsidP="0088127C">
            <w:pPr>
              <w:pStyle w:val="OtherTableBody"/>
            </w:pPr>
            <w:r>
              <w:t>5=</w:t>
            </w:r>
          </w:p>
        </w:tc>
        <w:tc>
          <w:tcPr>
            <w:tcW w:w="600" w:type="dxa"/>
          </w:tcPr>
          <w:p w14:paraId="036DA65B" w14:textId="77777777" w:rsidR="00B50050" w:rsidRDefault="00B50050" w:rsidP="0088127C">
            <w:pPr>
              <w:pStyle w:val="OtherTableBody"/>
            </w:pPr>
            <w:r>
              <w:t>NM</w:t>
            </w:r>
          </w:p>
        </w:tc>
        <w:tc>
          <w:tcPr>
            <w:tcW w:w="700" w:type="dxa"/>
          </w:tcPr>
          <w:p w14:paraId="209392DA" w14:textId="77777777" w:rsidR="00B50050" w:rsidRDefault="00B50050" w:rsidP="0088127C">
            <w:pPr>
              <w:pStyle w:val="OtherTableBody"/>
            </w:pPr>
          </w:p>
        </w:tc>
        <w:tc>
          <w:tcPr>
            <w:tcW w:w="600" w:type="dxa"/>
          </w:tcPr>
          <w:p w14:paraId="58758BF6" w14:textId="77777777" w:rsidR="00B50050" w:rsidRDefault="00B50050" w:rsidP="0088127C">
            <w:pPr>
              <w:pStyle w:val="OtherTableBody"/>
            </w:pPr>
          </w:p>
        </w:tc>
        <w:tc>
          <w:tcPr>
            <w:tcW w:w="900" w:type="dxa"/>
          </w:tcPr>
          <w:p w14:paraId="3087433F" w14:textId="77777777" w:rsidR="00B50050" w:rsidRDefault="00B50050" w:rsidP="0088127C">
            <w:pPr>
              <w:pStyle w:val="OtherTableBody"/>
            </w:pPr>
            <w:r>
              <w:t>4.14.1.4</w:t>
            </w:r>
          </w:p>
        </w:tc>
      </w:tr>
      <w:tr w:rsidR="00B50050" w14:paraId="56D6D790" w14:textId="77777777" w:rsidTr="00195548">
        <w:tc>
          <w:tcPr>
            <w:tcW w:w="3500" w:type="dxa"/>
          </w:tcPr>
          <w:p w14:paraId="316A3677" w14:textId="77777777" w:rsidR="00B50050" w:rsidRDefault="00B50050" w:rsidP="0088127C">
            <w:pPr>
              <w:pStyle w:val="OtherTableBody"/>
            </w:pPr>
            <w:r>
              <w:t>BP Quantity</w:t>
            </w:r>
          </w:p>
        </w:tc>
        <w:tc>
          <w:tcPr>
            <w:tcW w:w="700" w:type="dxa"/>
          </w:tcPr>
          <w:p w14:paraId="52B835EA" w14:textId="77777777" w:rsidR="00B50050" w:rsidRDefault="00B50050" w:rsidP="0088127C">
            <w:pPr>
              <w:pStyle w:val="OtherTableBody"/>
            </w:pPr>
            <w:r>
              <w:t>01727</w:t>
            </w:r>
          </w:p>
        </w:tc>
        <w:tc>
          <w:tcPr>
            <w:tcW w:w="600" w:type="dxa"/>
          </w:tcPr>
          <w:p w14:paraId="7FF9452B" w14:textId="77777777" w:rsidR="00B50050" w:rsidRDefault="00B50050" w:rsidP="0088127C">
            <w:pPr>
              <w:pStyle w:val="OtherTableBody"/>
            </w:pPr>
            <w:r>
              <w:t>BPX</w:t>
            </w:r>
          </w:p>
        </w:tc>
        <w:tc>
          <w:tcPr>
            <w:tcW w:w="600" w:type="dxa"/>
          </w:tcPr>
          <w:p w14:paraId="18DF89CB" w14:textId="77777777" w:rsidR="00B50050" w:rsidRDefault="00B50050" w:rsidP="0088127C">
            <w:pPr>
              <w:pStyle w:val="OtherTableBody"/>
            </w:pPr>
            <w:r>
              <w:t>14</w:t>
            </w:r>
          </w:p>
        </w:tc>
        <w:tc>
          <w:tcPr>
            <w:tcW w:w="600" w:type="dxa"/>
          </w:tcPr>
          <w:p w14:paraId="52B5FE4C" w14:textId="77777777" w:rsidR="00B50050" w:rsidRDefault="00B50050" w:rsidP="0088127C">
            <w:pPr>
              <w:pStyle w:val="OtherTableBody"/>
            </w:pPr>
            <w:r>
              <w:t>..</w:t>
            </w:r>
          </w:p>
        </w:tc>
        <w:tc>
          <w:tcPr>
            <w:tcW w:w="600" w:type="dxa"/>
          </w:tcPr>
          <w:p w14:paraId="2AE98360" w14:textId="77777777" w:rsidR="00B50050" w:rsidRDefault="00B50050" w:rsidP="0088127C">
            <w:pPr>
              <w:pStyle w:val="OtherTableBody"/>
            </w:pPr>
            <w:r>
              <w:t>5=</w:t>
            </w:r>
          </w:p>
        </w:tc>
        <w:tc>
          <w:tcPr>
            <w:tcW w:w="600" w:type="dxa"/>
          </w:tcPr>
          <w:p w14:paraId="5B61C494" w14:textId="77777777" w:rsidR="00B50050" w:rsidRDefault="00B50050" w:rsidP="0088127C">
            <w:pPr>
              <w:pStyle w:val="OtherTableBody"/>
            </w:pPr>
            <w:r>
              <w:t>NM</w:t>
            </w:r>
          </w:p>
        </w:tc>
        <w:tc>
          <w:tcPr>
            <w:tcW w:w="700" w:type="dxa"/>
          </w:tcPr>
          <w:p w14:paraId="50BF3F47" w14:textId="77777777" w:rsidR="00B50050" w:rsidRDefault="00B50050" w:rsidP="0088127C">
            <w:pPr>
              <w:pStyle w:val="OtherTableBody"/>
            </w:pPr>
          </w:p>
        </w:tc>
        <w:tc>
          <w:tcPr>
            <w:tcW w:w="600" w:type="dxa"/>
          </w:tcPr>
          <w:p w14:paraId="53EB54A4" w14:textId="77777777" w:rsidR="00B50050" w:rsidRDefault="00B50050" w:rsidP="0088127C">
            <w:pPr>
              <w:pStyle w:val="OtherTableBody"/>
            </w:pPr>
          </w:p>
        </w:tc>
        <w:tc>
          <w:tcPr>
            <w:tcW w:w="900" w:type="dxa"/>
          </w:tcPr>
          <w:p w14:paraId="061B0D38" w14:textId="77777777" w:rsidR="00B50050" w:rsidRDefault="00B50050" w:rsidP="0088127C">
            <w:pPr>
              <w:pStyle w:val="OtherTableBody"/>
            </w:pPr>
            <w:r>
              <w:t>4.14.2.14</w:t>
            </w:r>
          </w:p>
        </w:tc>
      </w:tr>
      <w:tr w:rsidR="00B50050" w14:paraId="585D9151" w14:textId="77777777" w:rsidTr="00195548">
        <w:tc>
          <w:tcPr>
            <w:tcW w:w="3500" w:type="dxa"/>
          </w:tcPr>
          <w:p w14:paraId="0B188E53" w14:textId="77777777" w:rsidR="00B50050" w:rsidRDefault="00B50050" w:rsidP="0088127C">
            <w:pPr>
              <w:pStyle w:val="OtherTableBody"/>
            </w:pPr>
            <w:r>
              <w:t>BP Quantity</w:t>
            </w:r>
          </w:p>
        </w:tc>
        <w:tc>
          <w:tcPr>
            <w:tcW w:w="700" w:type="dxa"/>
          </w:tcPr>
          <w:p w14:paraId="4818C5EB" w14:textId="77777777" w:rsidR="00B50050" w:rsidRDefault="00B50050" w:rsidP="0088127C">
            <w:pPr>
              <w:pStyle w:val="OtherTableBody"/>
            </w:pPr>
            <w:r>
              <w:t>01742</w:t>
            </w:r>
          </w:p>
        </w:tc>
        <w:tc>
          <w:tcPr>
            <w:tcW w:w="600" w:type="dxa"/>
          </w:tcPr>
          <w:p w14:paraId="796D91F3" w14:textId="77777777" w:rsidR="00B50050" w:rsidRDefault="00B50050" w:rsidP="0088127C">
            <w:pPr>
              <w:pStyle w:val="OtherTableBody"/>
            </w:pPr>
            <w:r>
              <w:t>BTX</w:t>
            </w:r>
          </w:p>
        </w:tc>
        <w:tc>
          <w:tcPr>
            <w:tcW w:w="600" w:type="dxa"/>
          </w:tcPr>
          <w:p w14:paraId="7B84FF59" w14:textId="77777777" w:rsidR="00B50050" w:rsidRDefault="00B50050" w:rsidP="0088127C">
            <w:pPr>
              <w:pStyle w:val="OtherTableBody"/>
            </w:pPr>
            <w:r>
              <w:t>8</w:t>
            </w:r>
          </w:p>
        </w:tc>
        <w:tc>
          <w:tcPr>
            <w:tcW w:w="600" w:type="dxa"/>
          </w:tcPr>
          <w:p w14:paraId="38450513" w14:textId="77777777" w:rsidR="00B50050" w:rsidRDefault="00B50050" w:rsidP="0088127C">
            <w:pPr>
              <w:pStyle w:val="OtherTableBody"/>
            </w:pPr>
            <w:r>
              <w:t>..</w:t>
            </w:r>
          </w:p>
        </w:tc>
        <w:tc>
          <w:tcPr>
            <w:tcW w:w="600" w:type="dxa"/>
          </w:tcPr>
          <w:p w14:paraId="4AE07A9A" w14:textId="77777777" w:rsidR="00B50050" w:rsidRDefault="00B50050" w:rsidP="0088127C">
            <w:pPr>
              <w:pStyle w:val="OtherTableBody"/>
            </w:pPr>
            <w:r>
              <w:t>5=</w:t>
            </w:r>
          </w:p>
        </w:tc>
        <w:tc>
          <w:tcPr>
            <w:tcW w:w="600" w:type="dxa"/>
          </w:tcPr>
          <w:p w14:paraId="20CC317A" w14:textId="77777777" w:rsidR="00B50050" w:rsidRDefault="00B50050" w:rsidP="0088127C">
            <w:pPr>
              <w:pStyle w:val="OtherTableBody"/>
            </w:pPr>
            <w:r>
              <w:t>NM</w:t>
            </w:r>
          </w:p>
        </w:tc>
        <w:tc>
          <w:tcPr>
            <w:tcW w:w="700" w:type="dxa"/>
          </w:tcPr>
          <w:p w14:paraId="5492CC64" w14:textId="77777777" w:rsidR="00B50050" w:rsidRDefault="00B50050" w:rsidP="0088127C">
            <w:pPr>
              <w:pStyle w:val="OtherTableBody"/>
            </w:pPr>
          </w:p>
        </w:tc>
        <w:tc>
          <w:tcPr>
            <w:tcW w:w="600" w:type="dxa"/>
          </w:tcPr>
          <w:p w14:paraId="1EB80593" w14:textId="77777777" w:rsidR="00B50050" w:rsidRDefault="00B50050" w:rsidP="0088127C">
            <w:pPr>
              <w:pStyle w:val="OtherTableBody"/>
            </w:pPr>
          </w:p>
        </w:tc>
        <w:tc>
          <w:tcPr>
            <w:tcW w:w="900" w:type="dxa"/>
          </w:tcPr>
          <w:p w14:paraId="14BAABCD" w14:textId="77777777" w:rsidR="00B50050" w:rsidRDefault="00B50050" w:rsidP="0088127C">
            <w:pPr>
              <w:pStyle w:val="OtherTableBody"/>
            </w:pPr>
            <w:r>
              <w:t>4.14.3.8</w:t>
            </w:r>
          </w:p>
        </w:tc>
      </w:tr>
      <w:tr w:rsidR="00B50050" w14:paraId="257451A5" w14:textId="77777777" w:rsidTr="00195548">
        <w:tc>
          <w:tcPr>
            <w:tcW w:w="3500" w:type="dxa"/>
          </w:tcPr>
          <w:p w14:paraId="189CB2F6" w14:textId="77777777" w:rsidR="00B50050" w:rsidRDefault="00B50050" w:rsidP="0088127C">
            <w:pPr>
              <w:pStyle w:val="OtherTableBody"/>
            </w:pPr>
            <w:r>
              <w:t>BP Requested Dispense Date/Time</w:t>
            </w:r>
          </w:p>
        </w:tc>
        <w:tc>
          <w:tcPr>
            <w:tcW w:w="700" w:type="dxa"/>
          </w:tcPr>
          <w:p w14:paraId="4E8A355F" w14:textId="77777777" w:rsidR="00B50050" w:rsidRDefault="00B50050" w:rsidP="0088127C">
            <w:pPr>
              <w:pStyle w:val="OtherTableBody"/>
            </w:pPr>
            <w:r>
              <w:t>01709</w:t>
            </w:r>
          </w:p>
        </w:tc>
        <w:tc>
          <w:tcPr>
            <w:tcW w:w="600" w:type="dxa"/>
          </w:tcPr>
          <w:p w14:paraId="272E6B95" w14:textId="77777777" w:rsidR="00B50050" w:rsidRDefault="00B50050" w:rsidP="0088127C">
            <w:pPr>
              <w:pStyle w:val="OtherTableBody"/>
            </w:pPr>
            <w:r>
              <w:t>BPO</w:t>
            </w:r>
          </w:p>
        </w:tc>
        <w:tc>
          <w:tcPr>
            <w:tcW w:w="600" w:type="dxa"/>
          </w:tcPr>
          <w:p w14:paraId="3AE20673" w14:textId="77777777" w:rsidR="00B50050" w:rsidRDefault="00B50050" w:rsidP="0088127C">
            <w:pPr>
              <w:pStyle w:val="OtherTableBody"/>
            </w:pPr>
            <w:r>
              <w:t>10</w:t>
            </w:r>
          </w:p>
        </w:tc>
        <w:tc>
          <w:tcPr>
            <w:tcW w:w="600" w:type="dxa"/>
          </w:tcPr>
          <w:p w14:paraId="0C1E4305" w14:textId="77777777" w:rsidR="00B50050" w:rsidRDefault="00B50050" w:rsidP="0088127C">
            <w:pPr>
              <w:pStyle w:val="OtherTableBody"/>
            </w:pPr>
            <w:r>
              <w:t>..</w:t>
            </w:r>
          </w:p>
        </w:tc>
        <w:tc>
          <w:tcPr>
            <w:tcW w:w="600" w:type="dxa"/>
          </w:tcPr>
          <w:p w14:paraId="7FFDD71A" w14:textId="77777777" w:rsidR="00B50050" w:rsidRDefault="00B50050" w:rsidP="0088127C">
            <w:pPr>
              <w:pStyle w:val="OtherTableBody"/>
            </w:pPr>
          </w:p>
        </w:tc>
        <w:tc>
          <w:tcPr>
            <w:tcW w:w="600" w:type="dxa"/>
          </w:tcPr>
          <w:p w14:paraId="4831FACE" w14:textId="77777777" w:rsidR="00B50050" w:rsidRDefault="00B50050" w:rsidP="0088127C">
            <w:pPr>
              <w:pStyle w:val="OtherTableBody"/>
            </w:pPr>
            <w:r>
              <w:t>DTM</w:t>
            </w:r>
          </w:p>
        </w:tc>
        <w:tc>
          <w:tcPr>
            <w:tcW w:w="700" w:type="dxa"/>
          </w:tcPr>
          <w:p w14:paraId="406F7C24" w14:textId="77777777" w:rsidR="00B50050" w:rsidRDefault="00B50050" w:rsidP="0088127C">
            <w:pPr>
              <w:pStyle w:val="OtherTableBody"/>
            </w:pPr>
          </w:p>
        </w:tc>
        <w:tc>
          <w:tcPr>
            <w:tcW w:w="600" w:type="dxa"/>
          </w:tcPr>
          <w:p w14:paraId="0FFA399D" w14:textId="77777777" w:rsidR="00B50050" w:rsidRDefault="00B50050" w:rsidP="0088127C">
            <w:pPr>
              <w:pStyle w:val="OtherTableBody"/>
            </w:pPr>
          </w:p>
        </w:tc>
        <w:tc>
          <w:tcPr>
            <w:tcW w:w="900" w:type="dxa"/>
          </w:tcPr>
          <w:p w14:paraId="0D80E8EC" w14:textId="77777777" w:rsidR="00B50050" w:rsidRDefault="00B50050" w:rsidP="0088127C">
            <w:pPr>
              <w:pStyle w:val="OtherTableBody"/>
            </w:pPr>
            <w:r>
              <w:t>4.14.1.10</w:t>
            </w:r>
          </w:p>
        </w:tc>
      </w:tr>
      <w:tr w:rsidR="00B50050" w14:paraId="0B05D8E5" w14:textId="77777777" w:rsidTr="00195548">
        <w:tc>
          <w:tcPr>
            <w:tcW w:w="3500" w:type="dxa"/>
          </w:tcPr>
          <w:p w14:paraId="7A6CEB59" w14:textId="77777777" w:rsidR="00B50050" w:rsidRDefault="00B50050" w:rsidP="0088127C">
            <w:pPr>
              <w:pStyle w:val="OtherTableBody"/>
            </w:pPr>
            <w:r>
              <w:t>BP Requested Dispense To Address</w:t>
            </w:r>
          </w:p>
        </w:tc>
        <w:tc>
          <w:tcPr>
            <w:tcW w:w="700" w:type="dxa"/>
          </w:tcPr>
          <w:p w14:paraId="3F8DAF51" w14:textId="77777777" w:rsidR="00B50050" w:rsidRDefault="00B50050" w:rsidP="0088127C">
            <w:pPr>
              <w:pStyle w:val="OtherTableBody"/>
            </w:pPr>
            <w:r>
              <w:t>01711</w:t>
            </w:r>
          </w:p>
        </w:tc>
        <w:tc>
          <w:tcPr>
            <w:tcW w:w="600" w:type="dxa"/>
          </w:tcPr>
          <w:p w14:paraId="398B852D" w14:textId="77777777" w:rsidR="00B50050" w:rsidRDefault="00B50050" w:rsidP="0088127C">
            <w:pPr>
              <w:pStyle w:val="OtherTableBody"/>
            </w:pPr>
            <w:r>
              <w:t>BPO</w:t>
            </w:r>
          </w:p>
        </w:tc>
        <w:tc>
          <w:tcPr>
            <w:tcW w:w="600" w:type="dxa"/>
          </w:tcPr>
          <w:p w14:paraId="3880E584" w14:textId="77777777" w:rsidR="00B50050" w:rsidRDefault="00B50050" w:rsidP="0088127C">
            <w:pPr>
              <w:pStyle w:val="OtherTableBody"/>
            </w:pPr>
            <w:r>
              <w:t>12</w:t>
            </w:r>
          </w:p>
        </w:tc>
        <w:tc>
          <w:tcPr>
            <w:tcW w:w="600" w:type="dxa"/>
          </w:tcPr>
          <w:p w14:paraId="43F1CE72" w14:textId="77777777" w:rsidR="00B50050" w:rsidRDefault="00B50050" w:rsidP="0088127C">
            <w:pPr>
              <w:pStyle w:val="OtherTableBody"/>
            </w:pPr>
            <w:r>
              <w:t>..</w:t>
            </w:r>
          </w:p>
        </w:tc>
        <w:tc>
          <w:tcPr>
            <w:tcW w:w="600" w:type="dxa"/>
          </w:tcPr>
          <w:p w14:paraId="2E89CEEC" w14:textId="77777777" w:rsidR="00B50050" w:rsidRDefault="00B50050" w:rsidP="0088127C">
            <w:pPr>
              <w:pStyle w:val="OtherTableBody"/>
            </w:pPr>
          </w:p>
        </w:tc>
        <w:tc>
          <w:tcPr>
            <w:tcW w:w="600" w:type="dxa"/>
          </w:tcPr>
          <w:p w14:paraId="77D3EF99" w14:textId="77777777" w:rsidR="00B50050" w:rsidRDefault="00B50050" w:rsidP="0088127C">
            <w:pPr>
              <w:pStyle w:val="OtherTableBody"/>
            </w:pPr>
            <w:r>
              <w:t>XAD</w:t>
            </w:r>
          </w:p>
        </w:tc>
        <w:tc>
          <w:tcPr>
            <w:tcW w:w="700" w:type="dxa"/>
          </w:tcPr>
          <w:p w14:paraId="189BC5CF" w14:textId="77777777" w:rsidR="00B50050" w:rsidRDefault="00B50050" w:rsidP="0088127C">
            <w:pPr>
              <w:pStyle w:val="OtherTableBody"/>
            </w:pPr>
          </w:p>
        </w:tc>
        <w:tc>
          <w:tcPr>
            <w:tcW w:w="600" w:type="dxa"/>
          </w:tcPr>
          <w:p w14:paraId="2B00482E" w14:textId="77777777" w:rsidR="00B50050" w:rsidRDefault="00B50050" w:rsidP="0088127C">
            <w:pPr>
              <w:pStyle w:val="OtherTableBody"/>
            </w:pPr>
          </w:p>
        </w:tc>
        <w:tc>
          <w:tcPr>
            <w:tcW w:w="900" w:type="dxa"/>
          </w:tcPr>
          <w:p w14:paraId="44DDC61B" w14:textId="77777777" w:rsidR="00B50050" w:rsidRDefault="00B50050" w:rsidP="0088127C">
            <w:pPr>
              <w:pStyle w:val="OtherTableBody"/>
            </w:pPr>
            <w:r>
              <w:t>4.14.1.12</w:t>
            </w:r>
          </w:p>
        </w:tc>
      </w:tr>
      <w:tr w:rsidR="00B50050" w14:paraId="732BFE59" w14:textId="77777777" w:rsidTr="00195548">
        <w:tc>
          <w:tcPr>
            <w:tcW w:w="3500" w:type="dxa"/>
          </w:tcPr>
          <w:p w14:paraId="7A5E8FEC" w14:textId="77777777" w:rsidR="00B50050" w:rsidRDefault="00B50050" w:rsidP="0088127C">
            <w:pPr>
              <w:pStyle w:val="OtherTableBody"/>
            </w:pPr>
            <w:r>
              <w:t>BP Requested Dispense To Location</w:t>
            </w:r>
          </w:p>
        </w:tc>
        <w:tc>
          <w:tcPr>
            <w:tcW w:w="700" w:type="dxa"/>
          </w:tcPr>
          <w:p w14:paraId="18C43C8F" w14:textId="77777777" w:rsidR="00B50050" w:rsidRDefault="00B50050" w:rsidP="0088127C">
            <w:pPr>
              <w:pStyle w:val="OtherTableBody"/>
            </w:pPr>
            <w:r>
              <w:t>01710</w:t>
            </w:r>
          </w:p>
        </w:tc>
        <w:tc>
          <w:tcPr>
            <w:tcW w:w="600" w:type="dxa"/>
          </w:tcPr>
          <w:p w14:paraId="3B53FC1D" w14:textId="77777777" w:rsidR="00B50050" w:rsidRDefault="00B50050" w:rsidP="0088127C">
            <w:pPr>
              <w:pStyle w:val="OtherTableBody"/>
            </w:pPr>
            <w:r>
              <w:t>BPO</w:t>
            </w:r>
          </w:p>
        </w:tc>
        <w:tc>
          <w:tcPr>
            <w:tcW w:w="600" w:type="dxa"/>
          </w:tcPr>
          <w:p w14:paraId="1FFBA6ED" w14:textId="77777777" w:rsidR="00B50050" w:rsidRDefault="00B50050" w:rsidP="0088127C">
            <w:pPr>
              <w:pStyle w:val="OtherTableBody"/>
            </w:pPr>
            <w:r>
              <w:t>11</w:t>
            </w:r>
          </w:p>
        </w:tc>
        <w:tc>
          <w:tcPr>
            <w:tcW w:w="600" w:type="dxa"/>
          </w:tcPr>
          <w:p w14:paraId="143F8307" w14:textId="77777777" w:rsidR="00B50050" w:rsidRDefault="00B50050" w:rsidP="0088127C">
            <w:pPr>
              <w:pStyle w:val="OtherTableBody"/>
            </w:pPr>
            <w:r>
              <w:t>..</w:t>
            </w:r>
          </w:p>
        </w:tc>
        <w:tc>
          <w:tcPr>
            <w:tcW w:w="600" w:type="dxa"/>
          </w:tcPr>
          <w:p w14:paraId="63926E78" w14:textId="77777777" w:rsidR="00B50050" w:rsidRDefault="00B50050" w:rsidP="0088127C">
            <w:pPr>
              <w:pStyle w:val="OtherTableBody"/>
            </w:pPr>
          </w:p>
        </w:tc>
        <w:tc>
          <w:tcPr>
            <w:tcW w:w="600" w:type="dxa"/>
          </w:tcPr>
          <w:p w14:paraId="03A4E403" w14:textId="77777777" w:rsidR="00B50050" w:rsidRDefault="00B50050" w:rsidP="0088127C">
            <w:pPr>
              <w:pStyle w:val="OtherTableBody"/>
            </w:pPr>
            <w:r>
              <w:t>PL</w:t>
            </w:r>
          </w:p>
        </w:tc>
        <w:tc>
          <w:tcPr>
            <w:tcW w:w="700" w:type="dxa"/>
          </w:tcPr>
          <w:p w14:paraId="67CC0893" w14:textId="77777777" w:rsidR="00B50050" w:rsidRDefault="00B50050" w:rsidP="0088127C">
            <w:pPr>
              <w:pStyle w:val="OtherTableBody"/>
            </w:pPr>
          </w:p>
        </w:tc>
        <w:tc>
          <w:tcPr>
            <w:tcW w:w="600" w:type="dxa"/>
          </w:tcPr>
          <w:p w14:paraId="1971E62B" w14:textId="77777777" w:rsidR="00B50050" w:rsidRDefault="00B50050" w:rsidP="0088127C">
            <w:pPr>
              <w:pStyle w:val="OtherTableBody"/>
            </w:pPr>
          </w:p>
        </w:tc>
        <w:tc>
          <w:tcPr>
            <w:tcW w:w="900" w:type="dxa"/>
          </w:tcPr>
          <w:p w14:paraId="4197AF47" w14:textId="77777777" w:rsidR="00B50050" w:rsidRDefault="00B50050" w:rsidP="0088127C">
            <w:pPr>
              <w:pStyle w:val="OtherTableBody"/>
            </w:pPr>
            <w:r>
              <w:t>4.14.1.11</w:t>
            </w:r>
          </w:p>
        </w:tc>
      </w:tr>
      <w:tr w:rsidR="00B50050" w14:paraId="15776476" w14:textId="77777777" w:rsidTr="00195548">
        <w:tc>
          <w:tcPr>
            <w:tcW w:w="3500" w:type="dxa"/>
          </w:tcPr>
          <w:p w14:paraId="79C98813" w14:textId="77777777" w:rsidR="00B50050" w:rsidRDefault="00B50050" w:rsidP="0088127C">
            <w:pPr>
              <w:pStyle w:val="OtherTableBody"/>
            </w:pPr>
            <w:r>
              <w:lastRenderedPageBreak/>
              <w:t>BP Status</w:t>
            </w:r>
          </w:p>
        </w:tc>
        <w:tc>
          <w:tcPr>
            <w:tcW w:w="700" w:type="dxa"/>
          </w:tcPr>
          <w:p w14:paraId="437648E6" w14:textId="77777777" w:rsidR="00B50050" w:rsidRDefault="00B50050" w:rsidP="0088127C">
            <w:pPr>
              <w:pStyle w:val="OtherTableBody"/>
            </w:pPr>
            <w:r>
              <w:t>01716</w:t>
            </w:r>
          </w:p>
        </w:tc>
        <w:tc>
          <w:tcPr>
            <w:tcW w:w="600" w:type="dxa"/>
          </w:tcPr>
          <w:p w14:paraId="2BD76D1B" w14:textId="77777777" w:rsidR="00B50050" w:rsidRDefault="00B50050" w:rsidP="0088127C">
            <w:pPr>
              <w:pStyle w:val="OtherTableBody"/>
            </w:pPr>
            <w:r>
              <w:t>BPX</w:t>
            </w:r>
          </w:p>
        </w:tc>
        <w:tc>
          <w:tcPr>
            <w:tcW w:w="600" w:type="dxa"/>
          </w:tcPr>
          <w:p w14:paraId="02817E94" w14:textId="77777777" w:rsidR="00B50050" w:rsidRDefault="00B50050" w:rsidP="0088127C">
            <w:pPr>
              <w:pStyle w:val="OtherTableBody"/>
            </w:pPr>
            <w:r>
              <w:t>3</w:t>
            </w:r>
          </w:p>
        </w:tc>
        <w:tc>
          <w:tcPr>
            <w:tcW w:w="600" w:type="dxa"/>
          </w:tcPr>
          <w:p w14:paraId="3CE1981B" w14:textId="77777777" w:rsidR="00B50050" w:rsidRDefault="00B50050" w:rsidP="0088127C">
            <w:pPr>
              <w:pStyle w:val="OtherTableBody"/>
            </w:pPr>
            <w:r>
              <w:t>1..1</w:t>
            </w:r>
          </w:p>
        </w:tc>
        <w:tc>
          <w:tcPr>
            <w:tcW w:w="600" w:type="dxa"/>
          </w:tcPr>
          <w:p w14:paraId="35952153" w14:textId="77777777" w:rsidR="00B50050" w:rsidRDefault="00B50050" w:rsidP="0088127C">
            <w:pPr>
              <w:pStyle w:val="OtherTableBody"/>
            </w:pPr>
          </w:p>
        </w:tc>
        <w:tc>
          <w:tcPr>
            <w:tcW w:w="600" w:type="dxa"/>
          </w:tcPr>
          <w:p w14:paraId="352C2BA5" w14:textId="77777777" w:rsidR="00B50050" w:rsidRDefault="00B50050" w:rsidP="0088127C">
            <w:pPr>
              <w:pStyle w:val="OtherTableBody"/>
            </w:pPr>
            <w:r>
              <w:t>ID</w:t>
            </w:r>
          </w:p>
        </w:tc>
        <w:tc>
          <w:tcPr>
            <w:tcW w:w="700" w:type="dxa"/>
          </w:tcPr>
          <w:p w14:paraId="7A931F25" w14:textId="77777777" w:rsidR="00B50050" w:rsidRDefault="00B50050" w:rsidP="0088127C">
            <w:pPr>
              <w:pStyle w:val="OtherTableBody"/>
            </w:pPr>
          </w:p>
        </w:tc>
        <w:tc>
          <w:tcPr>
            <w:tcW w:w="600" w:type="dxa"/>
          </w:tcPr>
          <w:p w14:paraId="791ED635" w14:textId="77777777" w:rsidR="00B50050" w:rsidRDefault="00B50050" w:rsidP="0088127C">
            <w:pPr>
              <w:pStyle w:val="OtherTableBody"/>
            </w:pPr>
            <w:r>
              <w:t>0511</w:t>
            </w:r>
          </w:p>
        </w:tc>
        <w:tc>
          <w:tcPr>
            <w:tcW w:w="900" w:type="dxa"/>
          </w:tcPr>
          <w:p w14:paraId="2F0CB48D" w14:textId="77777777" w:rsidR="00B50050" w:rsidRDefault="00B50050" w:rsidP="0088127C">
            <w:pPr>
              <w:pStyle w:val="OtherTableBody"/>
            </w:pPr>
            <w:r>
              <w:t>4.14.2.3</w:t>
            </w:r>
          </w:p>
        </w:tc>
      </w:tr>
      <w:tr w:rsidR="00B50050" w14:paraId="6D27F91F" w14:textId="77777777" w:rsidTr="00195548">
        <w:tc>
          <w:tcPr>
            <w:tcW w:w="3500" w:type="dxa"/>
          </w:tcPr>
          <w:p w14:paraId="2055B12D" w14:textId="77777777" w:rsidR="00B50050" w:rsidRDefault="00B50050" w:rsidP="0088127C">
            <w:pPr>
              <w:pStyle w:val="OtherTableBody"/>
            </w:pPr>
            <w:r>
              <w:t>BP Transfusion Administrator</w:t>
            </w:r>
          </w:p>
        </w:tc>
        <w:tc>
          <w:tcPr>
            <w:tcW w:w="700" w:type="dxa"/>
          </w:tcPr>
          <w:p w14:paraId="127AC891" w14:textId="77777777" w:rsidR="00B50050" w:rsidRDefault="00B50050" w:rsidP="0088127C">
            <w:pPr>
              <w:pStyle w:val="OtherTableBody"/>
            </w:pPr>
            <w:r>
              <w:t>01748</w:t>
            </w:r>
          </w:p>
        </w:tc>
        <w:tc>
          <w:tcPr>
            <w:tcW w:w="600" w:type="dxa"/>
          </w:tcPr>
          <w:p w14:paraId="0B6D2584" w14:textId="77777777" w:rsidR="00B50050" w:rsidRDefault="00B50050" w:rsidP="0088127C">
            <w:pPr>
              <w:pStyle w:val="OtherTableBody"/>
            </w:pPr>
            <w:r>
              <w:t>BTX</w:t>
            </w:r>
          </w:p>
        </w:tc>
        <w:tc>
          <w:tcPr>
            <w:tcW w:w="600" w:type="dxa"/>
          </w:tcPr>
          <w:p w14:paraId="7544ED53" w14:textId="77777777" w:rsidR="00B50050" w:rsidRDefault="00B50050" w:rsidP="0088127C">
            <w:pPr>
              <w:pStyle w:val="OtherTableBody"/>
            </w:pPr>
            <w:r>
              <w:t>14</w:t>
            </w:r>
          </w:p>
        </w:tc>
        <w:tc>
          <w:tcPr>
            <w:tcW w:w="600" w:type="dxa"/>
          </w:tcPr>
          <w:p w14:paraId="70518814" w14:textId="77777777" w:rsidR="00B50050" w:rsidRDefault="00B50050" w:rsidP="0088127C">
            <w:pPr>
              <w:pStyle w:val="OtherTableBody"/>
            </w:pPr>
            <w:r>
              <w:t>..</w:t>
            </w:r>
          </w:p>
        </w:tc>
        <w:tc>
          <w:tcPr>
            <w:tcW w:w="600" w:type="dxa"/>
          </w:tcPr>
          <w:p w14:paraId="02DE5C15" w14:textId="77777777" w:rsidR="00B50050" w:rsidRDefault="00B50050" w:rsidP="0088127C">
            <w:pPr>
              <w:pStyle w:val="OtherTableBody"/>
            </w:pPr>
          </w:p>
        </w:tc>
        <w:tc>
          <w:tcPr>
            <w:tcW w:w="600" w:type="dxa"/>
          </w:tcPr>
          <w:p w14:paraId="277F4C00" w14:textId="77777777" w:rsidR="00B50050" w:rsidRDefault="00B50050" w:rsidP="0088127C">
            <w:pPr>
              <w:pStyle w:val="OtherTableBody"/>
            </w:pPr>
            <w:r>
              <w:t>XCN</w:t>
            </w:r>
          </w:p>
        </w:tc>
        <w:tc>
          <w:tcPr>
            <w:tcW w:w="700" w:type="dxa"/>
          </w:tcPr>
          <w:p w14:paraId="59936295" w14:textId="77777777" w:rsidR="00B50050" w:rsidRDefault="00B50050" w:rsidP="0088127C">
            <w:pPr>
              <w:pStyle w:val="OtherTableBody"/>
            </w:pPr>
          </w:p>
        </w:tc>
        <w:tc>
          <w:tcPr>
            <w:tcW w:w="600" w:type="dxa"/>
          </w:tcPr>
          <w:p w14:paraId="0639E305" w14:textId="77777777" w:rsidR="00B50050" w:rsidRDefault="00B50050" w:rsidP="0088127C">
            <w:pPr>
              <w:pStyle w:val="OtherTableBody"/>
            </w:pPr>
          </w:p>
        </w:tc>
        <w:tc>
          <w:tcPr>
            <w:tcW w:w="900" w:type="dxa"/>
          </w:tcPr>
          <w:p w14:paraId="75C6F813" w14:textId="77777777" w:rsidR="00B50050" w:rsidRDefault="00B50050" w:rsidP="0088127C">
            <w:pPr>
              <w:pStyle w:val="OtherTableBody"/>
            </w:pPr>
            <w:r>
              <w:t>4.14.3.14</w:t>
            </w:r>
          </w:p>
        </w:tc>
      </w:tr>
      <w:tr w:rsidR="00B50050" w14:paraId="67B838B0" w14:textId="77777777" w:rsidTr="00195548">
        <w:tc>
          <w:tcPr>
            <w:tcW w:w="3500" w:type="dxa"/>
          </w:tcPr>
          <w:p w14:paraId="318CFCCB" w14:textId="77777777" w:rsidR="00B50050" w:rsidRDefault="00B50050" w:rsidP="0088127C">
            <w:pPr>
              <w:pStyle w:val="OtherTableBody"/>
            </w:pPr>
            <w:r>
              <w:t>BP Transfusion End Date/Time of Status</w:t>
            </w:r>
          </w:p>
        </w:tc>
        <w:tc>
          <w:tcPr>
            <w:tcW w:w="700" w:type="dxa"/>
          </w:tcPr>
          <w:p w14:paraId="08CACC32" w14:textId="77777777" w:rsidR="00B50050" w:rsidRDefault="00B50050" w:rsidP="0088127C">
            <w:pPr>
              <w:pStyle w:val="OtherTableBody"/>
            </w:pPr>
            <w:r>
              <w:t>01751</w:t>
            </w:r>
          </w:p>
        </w:tc>
        <w:tc>
          <w:tcPr>
            <w:tcW w:w="600" w:type="dxa"/>
          </w:tcPr>
          <w:p w14:paraId="67084279" w14:textId="77777777" w:rsidR="00B50050" w:rsidRDefault="00B50050" w:rsidP="0088127C">
            <w:pPr>
              <w:pStyle w:val="OtherTableBody"/>
            </w:pPr>
            <w:r>
              <w:t>BTX</w:t>
            </w:r>
          </w:p>
        </w:tc>
        <w:tc>
          <w:tcPr>
            <w:tcW w:w="600" w:type="dxa"/>
          </w:tcPr>
          <w:p w14:paraId="42EB1185" w14:textId="77777777" w:rsidR="00B50050" w:rsidRDefault="00B50050" w:rsidP="0088127C">
            <w:pPr>
              <w:pStyle w:val="OtherTableBody"/>
            </w:pPr>
            <w:r>
              <w:t>17</w:t>
            </w:r>
          </w:p>
        </w:tc>
        <w:tc>
          <w:tcPr>
            <w:tcW w:w="600" w:type="dxa"/>
          </w:tcPr>
          <w:p w14:paraId="4F0BF4EE" w14:textId="77777777" w:rsidR="00B50050" w:rsidRDefault="00B50050" w:rsidP="0088127C">
            <w:pPr>
              <w:pStyle w:val="OtherTableBody"/>
            </w:pPr>
            <w:r>
              <w:t>..</w:t>
            </w:r>
          </w:p>
        </w:tc>
        <w:tc>
          <w:tcPr>
            <w:tcW w:w="600" w:type="dxa"/>
          </w:tcPr>
          <w:p w14:paraId="18C03198" w14:textId="77777777" w:rsidR="00B50050" w:rsidRDefault="00B50050" w:rsidP="0088127C">
            <w:pPr>
              <w:pStyle w:val="OtherTableBody"/>
            </w:pPr>
          </w:p>
        </w:tc>
        <w:tc>
          <w:tcPr>
            <w:tcW w:w="600" w:type="dxa"/>
          </w:tcPr>
          <w:p w14:paraId="203B539C" w14:textId="77777777" w:rsidR="00B50050" w:rsidRDefault="00B50050" w:rsidP="0088127C">
            <w:pPr>
              <w:pStyle w:val="OtherTableBody"/>
            </w:pPr>
            <w:r>
              <w:t>DTM</w:t>
            </w:r>
          </w:p>
        </w:tc>
        <w:tc>
          <w:tcPr>
            <w:tcW w:w="700" w:type="dxa"/>
          </w:tcPr>
          <w:p w14:paraId="1F0354C7" w14:textId="77777777" w:rsidR="00B50050" w:rsidRDefault="00B50050" w:rsidP="0088127C">
            <w:pPr>
              <w:pStyle w:val="OtherTableBody"/>
            </w:pPr>
          </w:p>
        </w:tc>
        <w:tc>
          <w:tcPr>
            <w:tcW w:w="600" w:type="dxa"/>
          </w:tcPr>
          <w:p w14:paraId="5DD8063F" w14:textId="77777777" w:rsidR="00B50050" w:rsidRDefault="00B50050" w:rsidP="0088127C">
            <w:pPr>
              <w:pStyle w:val="OtherTableBody"/>
            </w:pPr>
          </w:p>
        </w:tc>
        <w:tc>
          <w:tcPr>
            <w:tcW w:w="900" w:type="dxa"/>
          </w:tcPr>
          <w:p w14:paraId="43748251" w14:textId="77777777" w:rsidR="00B50050" w:rsidRDefault="00B50050" w:rsidP="0088127C">
            <w:pPr>
              <w:pStyle w:val="OtherTableBody"/>
            </w:pPr>
            <w:r>
              <w:t>4.14.3.17</w:t>
            </w:r>
          </w:p>
        </w:tc>
      </w:tr>
      <w:tr w:rsidR="00B50050" w14:paraId="4DEB61A4" w14:textId="77777777" w:rsidTr="00195548">
        <w:tc>
          <w:tcPr>
            <w:tcW w:w="3500" w:type="dxa"/>
          </w:tcPr>
          <w:p w14:paraId="21639AEC" w14:textId="77777777" w:rsidR="00B50050" w:rsidRDefault="00B50050" w:rsidP="0088127C">
            <w:pPr>
              <w:pStyle w:val="OtherTableBody"/>
            </w:pPr>
            <w:r>
              <w:t>BP Transfusion Interrupted Reason</w:t>
            </w:r>
          </w:p>
        </w:tc>
        <w:tc>
          <w:tcPr>
            <w:tcW w:w="700" w:type="dxa"/>
          </w:tcPr>
          <w:p w14:paraId="053B0131" w14:textId="77777777" w:rsidR="00B50050" w:rsidRDefault="00B50050" w:rsidP="0088127C">
            <w:pPr>
              <w:pStyle w:val="OtherTableBody"/>
            </w:pPr>
            <w:r>
              <w:t>01753</w:t>
            </w:r>
          </w:p>
        </w:tc>
        <w:tc>
          <w:tcPr>
            <w:tcW w:w="600" w:type="dxa"/>
          </w:tcPr>
          <w:p w14:paraId="43A963C8" w14:textId="77777777" w:rsidR="00B50050" w:rsidRDefault="00B50050" w:rsidP="0088127C">
            <w:pPr>
              <w:pStyle w:val="OtherTableBody"/>
            </w:pPr>
            <w:r>
              <w:t>BTX</w:t>
            </w:r>
          </w:p>
        </w:tc>
        <w:tc>
          <w:tcPr>
            <w:tcW w:w="600" w:type="dxa"/>
          </w:tcPr>
          <w:p w14:paraId="5465C539" w14:textId="77777777" w:rsidR="00B50050" w:rsidRDefault="00B50050" w:rsidP="0088127C">
            <w:pPr>
              <w:pStyle w:val="OtherTableBody"/>
            </w:pPr>
            <w:r>
              <w:t>19</w:t>
            </w:r>
          </w:p>
        </w:tc>
        <w:tc>
          <w:tcPr>
            <w:tcW w:w="600" w:type="dxa"/>
          </w:tcPr>
          <w:p w14:paraId="5F4C062E" w14:textId="77777777" w:rsidR="00B50050" w:rsidRDefault="00B50050" w:rsidP="0088127C">
            <w:pPr>
              <w:pStyle w:val="OtherTableBody"/>
            </w:pPr>
            <w:r>
              <w:t>..</w:t>
            </w:r>
          </w:p>
        </w:tc>
        <w:tc>
          <w:tcPr>
            <w:tcW w:w="600" w:type="dxa"/>
          </w:tcPr>
          <w:p w14:paraId="0295F0D3" w14:textId="77777777" w:rsidR="00B50050" w:rsidRDefault="00B50050" w:rsidP="0088127C">
            <w:pPr>
              <w:pStyle w:val="OtherTableBody"/>
            </w:pPr>
          </w:p>
        </w:tc>
        <w:tc>
          <w:tcPr>
            <w:tcW w:w="600" w:type="dxa"/>
          </w:tcPr>
          <w:p w14:paraId="4D448786" w14:textId="77777777" w:rsidR="00B50050" w:rsidRDefault="00B50050" w:rsidP="0088127C">
            <w:pPr>
              <w:pStyle w:val="OtherTableBody"/>
            </w:pPr>
            <w:r>
              <w:t>CWE</w:t>
            </w:r>
          </w:p>
        </w:tc>
        <w:tc>
          <w:tcPr>
            <w:tcW w:w="700" w:type="dxa"/>
          </w:tcPr>
          <w:p w14:paraId="590FF45A" w14:textId="77777777" w:rsidR="00B50050" w:rsidRDefault="00B50050" w:rsidP="0088127C">
            <w:pPr>
              <w:pStyle w:val="OtherTableBody"/>
            </w:pPr>
          </w:p>
        </w:tc>
        <w:tc>
          <w:tcPr>
            <w:tcW w:w="600" w:type="dxa"/>
          </w:tcPr>
          <w:p w14:paraId="541DF4EA" w14:textId="77777777" w:rsidR="00B50050" w:rsidRDefault="00B50050" w:rsidP="0088127C">
            <w:pPr>
              <w:pStyle w:val="OtherTableBody"/>
            </w:pPr>
            <w:r>
              <w:t>0515</w:t>
            </w:r>
          </w:p>
        </w:tc>
        <w:tc>
          <w:tcPr>
            <w:tcW w:w="900" w:type="dxa"/>
          </w:tcPr>
          <w:p w14:paraId="1C499525" w14:textId="77777777" w:rsidR="00B50050" w:rsidRDefault="00B50050" w:rsidP="0088127C">
            <w:pPr>
              <w:pStyle w:val="OtherTableBody"/>
            </w:pPr>
            <w:r>
              <w:t>4.14.3.19</w:t>
            </w:r>
          </w:p>
        </w:tc>
      </w:tr>
      <w:tr w:rsidR="00B50050" w14:paraId="2FED7F9D" w14:textId="77777777" w:rsidTr="00195548">
        <w:tc>
          <w:tcPr>
            <w:tcW w:w="3500" w:type="dxa"/>
          </w:tcPr>
          <w:p w14:paraId="5A0DA911" w14:textId="77777777" w:rsidR="00B50050" w:rsidRDefault="00B50050" w:rsidP="0088127C">
            <w:pPr>
              <w:pStyle w:val="OtherTableBody"/>
            </w:pPr>
            <w:r>
              <w:t>BP Transfusion Start Date/Time of Status</w:t>
            </w:r>
          </w:p>
        </w:tc>
        <w:tc>
          <w:tcPr>
            <w:tcW w:w="700" w:type="dxa"/>
          </w:tcPr>
          <w:p w14:paraId="591BDEDF" w14:textId="77777777" w:rsidR="00B50050" w:rsidRDefault="00B50050" w:rsidP="0088127C">
            <w:pPr>
              <w:pStyle w:val="OtherTableBody"/>
            </w:pPr>
            <w:r>
              <w:t>01750</w:t>
            </w:r>
          </w:p>
        </w:tc>
        <w:tc>
          <w:tcPr>
            <w:tcW w:w="600" w:type="dxa"/>
          </w:tcPr>
          <w:p w14:paraId="1D41E7DB" w14:textId="77777777" w:rsidR="00B50050" w:rsidRDefault="00B50050" w:rsidP="0088127C">
            <w:pPr>
              <w:pStyle w:val="OtherTableBody"/>
            </w:pPr>
            <w:r>
              <w:t>BTX</w:t>
            </w:r>
          </w:p>
        </w:tc>
        <w:tc>
          <w:tcPr>
            <w:tcW w:w="600" w:type="dxa"/>
          </w:tcPr>
          <w:p w14:paraId="0468840B" w14:textId="77777777" w:rsidR="00B50050" w:rsidRDefault="00B50050" w:rsidP="0088127C">
            <w:pPr>
              <w:pStyle w:val="OtherTableBody"/>
            </w:pPr>
            <w:r>
              <w:t>16</w:t>
            </w:r>
          </w:p>
        </w:tc>
        <w:tc>
          <w:tcPr>
            <w:tcW w:w="600" w:type="dxa"/>
          </w:tcPr>
          <w:p w14:paraId="389E586A" w14:textId="77777777" w:rsidR="00B50050" w:rsidRDefault="00B50050" w:rsidP="0088127C">
            <w:pPr>
              <w:pStyle w:val="OtherTableBody"/>
            </w:pPr>
            <w:r>
              <w:t>..</w:t>
            </w:r>
          </w:p>
        </w:tc>
        <w:tc>
          <w:tcPr>
            <w:tcW w:w="600" w:type="dxa"/>
          </w:tcPr>
          <w:p w14:paraId="2DB299C0" w14:textId="77777777" w:rsidR="00B50050" w:rsidRDefault="00B50050" w:rsidP="0088127C">
            <w:pPr>
              <w:pStyle w:val="OtherTableBody"/>
            </w:pPr>
          </w:p>
        </w:tc>
        <w:tc>
          <w:tcPr>
            <w:tcW w:w="600" w:type="dxa"/>
          </w:tcPr>
          <w:p w14:paraId="37C119EA" w14:textId="77777777" w:rsidR="00B50050" w:rsidRDefault="00B50050" w:rsidP="0088127C">
            <w:pPr>
              <w:pStyle w:val="OtherTableBody"/>
            </w:pPr>
            <w:r>
              <w:t>DTM</w:t>
            </w:r>
          </w:p>
        </w:tc>
        <w:tc>
          <w:tcPr>
            <w:tcW w:w="700" w:type="dxa"/>
          </w:tcPr>
          <w:p w14:paraId="060C0492" w14:textId="77777777" w:rsidR="00B50050" w:rsidRDefault="00B50050" w:rsidP="0088127C">
            <w:pPr>
              <w:pStyle w:val="OtherTableBody"/>
            </w:pPr>
          </w:p>
        </w:tc>
        <w:tc>
          <w:tcPr>
            <w:tcW w:w="600" w:type="dxa"/>
          </w:tcPr>
          <w:p w14:paraId="1618115C" w14:textId="77777777" w:rsidR="00B50050" w:rsidRDefault="00B50050" w:rsidP="0088127C">
            <w:pPr>
              <w:pStyle w:val="OtherTableBody"/>
            </w:pPr>
          </w:p>
        </w:tc>
        <w:tc>
          <w:tcPr>
            <w:tcW w:w="900" w:type="dxa"/>
          </w:tcPr>
          <w:p w14:paraId="345EB25E" w14:textId="77777777" w:rsidR="00B50050" w:rsidRDefault="00B50050" w:rsidP="0088127C">
            <w:pPr>
              <w:pStyle w:val="OtherTableBody"/>
            </w:pPr>
            <w:r>
              <w:t>4.14.3.16</w:t>
            </w:r>
          </w:p>
        </w:tc>
      </w:tr>
      <w:tr w:rsidR="00B50050" w14:paraId="64E23C3D" w14:textId="77777777" w:rsidTr="00195548">
        <w:tc>
          <w:tcPr>
            <w:tcW w:w="3500" w:type="dxa"/>
          </w:tcPr>
          <w:p w14:paraId="45457E1B" w14:textId="77777777" w:rsidR="00B50050" w:rsidRDefault="00B50050" w:rsidP="0088127C">
            <w:pPr>
              <w:pStyle w:val="OtherTableBody"/>
            </w:pPr>
            <w:r>
              <w:t xml:space="preserve">BP Transfusion Verifier </w:t>
            </w:r>
          </w:p>
        </w:tc>
        <w:tc>
          <w:tcPr>
            <w:tcW w:w="700" w:type="dxa"/>
          </w:tcPr>
          <w:p w14:paraId="1603A402" w14:textId="77777777" w:rsidR="00B50050" w:rsidRDefault="00B50050" w:rsidP="0088127C">
            <w:pPr>
              <w:pStyle w:val="OtherTableBody"/>
            </w:pPr>
            <w:r>
              <w:t>01749</w:t>
            </w:r>
          </w:p>
        </w:tc>
        <w:tc>
          <w:tcPr>
            <w:tcW w:w="600" w:type="dxa"/>
          </w:tcPr>
          <w:p w14:paraId="24B79E2B" w14:textId="77777777" w:rsidR="00B50050" w:rsidRDefault="00B50050" w:rsidP="0088127C">
            <w:pPr>
              <w:pStyle w:val="OtherTableBody"/>
            </w:pPr>
            <w:r>
              <w:t>BTX</w:t>
            </w:r>
          </w:p>
        </w:tc>
        <w:tc>
          <w:tcPr>
            <w:tcW w:w="600" w:type="dxa"/>
          </w:tcPr>
          <w:p w14:paraId="333BAF5D" w14:textId="77777777" w:rsidR="00B50050" w:rsidRDefault="00B50050" w:rsidP="0088127C">
            <w:pPr>
              <w:pStyle w:val="OtherTableBody"/>
            </w:pPr>
            <w:r>
              <w:t>15</w:t>
            </w:r>
          </w:p>
        </w:tc>
        <w:tc>
          <w:tcPr>
            <w:tcW w:w="600" w:type="dxa"/>
          </w:tcPr>
          <w:p w14:paraId="13C3512A" w14:textId="77777777" w:rsidR="00B50050" w:rsidRDefault="00B50050" w:rsidP="0088127C">
            <w:pPr>
              <w:pStyle w:val="OtherTableBody"/>
            </w:pPr>
            <w:r>
              <w:t>..</w:t>
            </w:r>
          </w:p>
        </w:tc>
        <w:tc>
          <w:tcPr>
            <w:tcW w:w="600" w:type="dxa"/>
          </w:tcPr>
          <w:p w14:paraId="470D6B95" w14:textId="77777777" w:rsidR="00B50050" w:rsidRDefault="00B50050" w:rsidP="0088127C">
            <w:pPr>
              <w:pStyle w:val="OtherTableBody"/>
            </w:pPr>
          </w:p>
        </w:tc>
        <w:tc>
          <w:tcPr>
            <w:tcW w:w="600" w:type="dxa"/>
          </w:tcPr>
          <w:p w14:paraId="68E51D3A" w14:textId="77777777" w:rsidR="00B50050" w:rsidRDefault="00B50050" w:rsidP="0088127C">
            <w:pPr>
              <w:pStyle w:val="OtherTableBody"/>
            </w:pPr>
            <w:r>
              <w:t>XCN</w:t>
            </w:r>
          </w:p>
        </w:tc>
        <w:tc>
          <w:tcPr>
            <w:tcW w:w="700" w:type="dxa"/>
          </w:tcPr>
          <w:p w14:paraId="389F1BB4" w14:textId="77777777" w:rsidR="00B50050" w:rsidRDefault="00B50050" w:rsidP="0088127C">
            <w:pPr>
              <w:pStyle w:val="OtherTableBody"/>
            </w:pPr>
          </w:p>
        </w:tc>
        <w:tc>
          <w:tcPr>
            <w:tcW w:w="600" w:type="dxa"/>
          </w:tcPr>
          <w:p w14:paraId="4AF695DE" w14:textId="77777777" w:rsidR="00B50050" w:rsidRDefault="00B50050" w:rsidP="0088127C">
            <w:pPr>
              <w:pStyle w:val="OtherTableBody"/>
            </w:pPr>
          </w:p>
        </w:tc>
        <w:tc>
          <w:tcPr>
            <w:tcW w:w="900" w:type="dxa"/>
          </w:tcPr>
          <w:p w14:paraId="70E03871" w14:textId="77777777" w:rsidR="00B50050" w:rsidRDefault="00B50050" w:rsidP="0088127C">
            <w:pPr>
              <w:pStyle w:val="OtherTableBody"/>
            </w:pPr>
            <w:r>
              <w:t>4.14.3.15</w:t>
            </w:r>
          </w:p>
        </w:tc>
      </w:tr>
      <w:tr w:rsidR="00B50050" w14:paraId="58FF50FA" w14:textId="77777777" w:rsidTr="00195548">
        <w:tc>
          <w:tcPr>
            <w:tcW w:w="3500" w:type="dxa"/>
          </w:tcPr>
          <w:p w14:paraId="562DCD4C" w14:textId="77777777" w:rsidR="00B50050" w:rsidRDefault="00B50050" w:rsidP="0088127C">
            <w:pPr>
              <w:pStyle w:val="OtherTableBody"/>
            </w:pPr>
            <w:r>
              <w:t>BP Transfusion/Disposition Status</w:t>
            </w:r>
          </w:p>
        </w:tc>
        <w:tc>
          <w:tcPr>
            <w:tcW w:w="700" w:type="dxa"/>
          </w:tcPr>
          <w:p w14:paraId="3629ADFC" w14:textId="77777777" w:rsidR="00B50050" w:rsidRDefault="00B50050" w:rsidP="0088127C">
            <w:pPr>
              <w:pStyle w:val="OtherTableBody"/>
            </w:pPr>
            <w:r>
              <w:t>01745</w:t>
            </w:r>
          </w:p>
        </w:tc>
        <w:tc>
          <w:tcPr>
            <w:tcW w:w="600" w:type="dxa"/>
          </w:tcPr>
          <w:p w14:paraId="78045A0F" w14:textId="77777777" w:rsidR="00B50050" w:rsidRDefault="00B50050" w:rsidP="0088127C">
            <w:pPr>
              <w:pStyle w:val="OtherTableBody"/>
            </w:pPr>
            <w:r>
              <w:t>BTX</w:t>
            </w:r>
          </w:p>
        </w:tc>
        <w:tc>
          <w:tcPr>
            <w:tcW w:w="600" w:type="dxa"/>
          </w:tcPr>
          <w:p w14:paraId="59FFF685" w14:textId="77777777" w:rsidR="00B50050" w:rsidRDefault="00B50050" w:rsidP="0088127C">
            <w:pPr>
              <w:pStyle w:val="OtherTableBody"/>
            </w:pPr>
            <w:r>
              <w:t>11</w:t>
            </w:r>
          </w:p>
        </w:tc>
        <w:tc>
          <w:tcPr>
            <w:tcW w:w="600" w:type="dxa"/>
          </w:tcPr>
          <w:p w14:paraId="4BA13CEF" w14:textId="77777777" w:rsidR="00B50050" w:rsidRDefault="00B50050" w:rsidP="0088127C">
            <w:pPr>
              <w:pStyle w:val="OtherTableBody"/>
            </w:pPr>
            <w:r>
              <w:t>..</w:t>
            </w:r>
          </w:p>
        </w:tc>
        <w:tc>
          <w:tcPr>
            <w:tcW w:w="600" w:type="dxa"/>
          </w:tcPr>
          <w:p w14:paraId="03AB76E4" w14:textId="77777777" w:rsidR="00B50050" w:rsidRDefault="00B50050" w:rsidP="0088127C">
            <w:pPr>
              <w:pStyle w:val="OtherTableBody"/>
            </w:pPr>
          </w:p>
        </w:tc>
        <w:tc>
          <w:tcPr>
            <w:tcW w:w="600" w:type="dxa"/>
          </w:tcPr>
          <w:p w14:paraId="63FCC90A" w14:textId="77777777" w:rsidR="00B50050" w:rsidRDefault="00B50050" w:rsidP="0088127C">
            <w:pPr>
              <w:pStyle w:val="OtherTableBody"/>
            </w:pPr>
            <w:r>
              <w:t>CWE</w:t>
            </w:r>
          </w:p>
        </w:tc>
        <w:tc>
          <w:tcPr>
            <w:tcW w:w="700" w:type="dxa"/>
          </w:tcPr>
          <w:p w14:paraId="73B97805" w14:textId="77777777" w:rsidR="00B50050" w:rsidRDefault="00B50050" w:rsidP="0088127C">
            <w:pPr>
              <w:pStyle w:val="OtherTableBody"/>
            </w:pPr>
          </w:p>
        </w:tc>
        <w:tc>
          <w:tcPr>
            <w:tcW w:w="600" w:type="dxa"/>
          </w:tcPr>
          <w:p w14:paraId="2D3E4D88" w14:textId="77777777" w:rsidR="00B50050" w:rsidRDefault="00B50050" w:rsidP="0088127C">
            <w:pPr>
              <w:pStyle w:val="OtherTableBody"/>
            </w:pPr>
            <w:r>
              <w:t>0513</w:t>
            </w:r>
          </w:p>
        </w:tc>
        <w:tc>
          <w:tcPr>
            <w:tcW w:w="900" w:type="dxa"/>
          </w:tcPr>
          <w:p w14:paraId="4A311BAB" w14:textId="77777777" w:rsidR="00B50050" w:rsidRDefault="00B50050" w:rsidP="0088127C">
            <w:pPr>
              <w:pStyle w:val="OtherTableBody"/>
            </w:pPr>
            <w:r>
              <w:t>4.14.3.11</w:t>
            </w:r>
          </w:p>
        </w:tc>
      </w:tr>
      <w:tr w:rsidR="00B50050" w14:paraId="324940C3" w14:textId="77777777" w:rsidTr="00195548">
        <w:tc>
          <w:tcPr>
            <w:tcW w:w="3500" w:type="dxa"/>
          </w:tcPr>
          <w:p w14:paraId="55D26933" w14:textId="77777777" w:rsidR="00B50050" w:rsidRDefault="00B50050" w:rsidP="0088127C">
            <w:pPr>
              <w:pStyle w:val="OtherTableBody"/>
            </w:pPr>
            <w:r>
              <w:t>BP Unique ID</w:t>
            </w:r>
          </w:p>
        </w:tc>
        <w:tc>
          <w:tcPr>
            <w:tcW w:w="700" w:type="dxa"/>
          </w:tcPr>
          <w:p w14:paraId="041AB654" w14:textId="77777777" w:rsidR="00B50050" w:rsidRDefault="00B50050" w:rsidP="0088127C">
            <w:pPr>
              <w:pStyle w:val="OtherTableBody"/>
            </w:pPr>
            <w:r>
              <w:t>01730</w:t>
            </w:r>
          </w:p>
        </w:tc>
        <w:tc>
          <w:tcPr>
            <w:tcW w:w="600" w:type="dxa"/>
          </w:tcPr>
          <w:p w14:paraId="0FD15E1B" w14:textId="77777777" w:rsidR="00B50050" w:rsidRDefault="00B50050" w:rsidP="0088127C">
            <w:pPr>
              <w:pStyle w:val="OtherTableBody"/>
            </w:pPr>
            <w:r>
              <w:t>BPX</w:t>
            </w:r>
          </w:p>
        </w:tc>
        <w:tc>
          <w:tcPr>
            <w:tcW w:w="600" w:type="dxa"/>
          </w:tcPr>
          <w:p w14:paraId="6E13DE04" w14:textId="77777777" w:rsidR="00B50050" w:rsidRDefault="00B50050" w:rsidP="0088127C">
            <w:pPr>
              <w:pStyle w:val="OtherTableBody"/>
            </w:pPr>
            <w:r>
              <w:t>17</w:t>
            </w:r>
          </w:p>
        </w:tc>
        <w:tc>
          <w:tcPr>
            <w:tcW w:w="600" w:type="dxa"/>
          </w:tcPr>
          <w:p w14:paraId="0B391FBD" w14:textId="77777777" w:rsidR="00B50050" w:rsidRDefault="00B50050" w:rsidP="0088127C">
            <w:pPr>
              <w:pStyle w:val="OtherTableBody"/>
            </w:pPr>
            <w:r>
              <w:t>..</w:t>
            </w:r>
          </w:p>
        </w:tc>
        <w:tc>
          <w:tcPr>
            <w:tcW w:w="600" w:type="dxa"/>
          </w:tcPr>
          <w:p w14:paraId="298358DF" w14:textId="77777777" w:rsidR="00B50050" w:rsidRDefault="00B50050" w:rsidP="0088127C">
            <w:pPr>
              <w:pStyle w:val="OtherTableBody"/>
            </w:pPr>
          </w:p>
        </w:tc>
        <w:tc>
          <w:tcPr>
            <w:tcW w:w="600" w:type="dxa"/>
          </w:tcPr>
          <w:p w14:paraId="2EF53A3B" w14:textId="77777777" w:rsidR="00B50050" w:rsidRDefault="00B50050" w:rsidP="0088127C">
            <w:pPr>
              <w:pStyle w:val="OtherTableBody"/>
            </w:pPr>
            <w:r>
              <w:t>EI</w:t>
            </w:r>
          </w:p>
        </w:tc>
        <w:tc>
          <w:tcPr>
            <w:tcW w:w="700" w:type="dxa"/>
          </w:tcPr>
          <w:p w14:paraId="10C7AD66" w14:textId="77777777" w:rsidR="00B50050" w:rsidRDefault="00B50050" w:rsidP="0088127C">
            <w:pPr>
              <w:pStyle w:val="OtherTableBody"/>
            </w:pPr>
          </w:p>
        </w:tc>
        <w:tc>
          <w:tcPr>
            <w:tcW w:w="600" w:type="dxa"/>
          </w:tcPr>
          <w:p w14:paraId="5753CBDD" w14:textId="77777777" w:rsidR="00B50050" w:rsidRDefault="00B50050" w:rsidP="0088127C">
            <w:pPr>
              <w:pStyle w:val="OtherTableBody"/>
            </w:pPr>
          </w:p>
        </w:tc>
        <w:tc>
          <w:tcPr>
            <w:tcW w:w="900" w:type="dxa"/>
          </w:tcPr>
          <w:p w14:paraId="44C0C4C3" w14:textId="77777777" w:rsidR="00B50050" w:rsidRDefault="00B50050" w:rsidP="0088127C">
            <w:pPr>
              <w:pStyle w:val="OtherTableBody"/>
            </w:pPr>
            <w:r>
              <w:t>4.14.2.17</w:t>
            </w:r>
          </w:p>
        </w:tc>
      </w:tr>
      <w:tr w:rsidR="00B50050" w14:paraId="708247F9" w14:textId="77777777" w:rsidTr="00195548">
        <w:tc>
          <w:tcPr>
            <w:tcW w:w="3500" w:type="dxa"/>
          </w:tcPr>
          <w:p w14:paraId="3F463D1A" w14:textId="77777777" w:rsidR="00B50050" w:rsidRDefault="00B50050" w:rsidP="0088127C">
            <w:pPr>
              <w:pStyle w:val="OtherTableBody"/>
            </w:pPr>
            <w:r>
              <w:t>BP Unique ID</w:t>
            </w:r>
          </w:p>
        </w:tc>
        <w:tc>
          <w:tcPr>
            <w:tcW w:w="700" w:type="dxa"/>
          </w:tcPr>
          <w:p w14:paraId="04A2D422" w14:textId="77777777" w:rsidR="00B50050" w:rsidRDefault="00B50050" w:rsidP="0088127C">
            <w:pPr>
              <w:pStyle w:val="OtherTableBody"/>
            </w:pPr>
            <w:r>
              <w:t>03391</w:t>
            </w:r>
          </w:p>
        </w:tc>
        <w:tc>
          <w:tcPr>
            <w:tcW w:w="600" w:type="dxa"/>
          </w:tcPr>
          <w:p w14:paraId="75B0CCFA" w14:textId="77777777" w:rsidR="00B50050" w:rsidRDefault="00B50050" w:rsidP="0088127C">
            <w:pPr>
              <w:pStyle w:val="OtherTableBody"/>
            </w:pPr>
            <w:r>
              <w:t>BTX</w:t>
            </w:r>
          </w:p>
        </w:tc>
        <w:tc>
          <w:tcPr>
            <w:tcW w:w="600" w:type="dxa"/>
          </w:tcPr>
          <w:p w14:paraId="1AB48E9B" w14:textId="77777777" w:rsidR="00B50050" w:rsidRDefault="00B50050" w:rsidP="0088127C">
            <w:pPr>
              <w:pStyle w:val="OtherTableBody"/>
            </w:pPr>
            <w:r>
              <w:t>20</w:t>
            </w:r>
          </w:p>
        </w:tc>
        <w:tc>
          <w:tcPr>
            <w:tcW w:w="600" w:type="dxa"/>
          </w:tcPr>
          <w:p w14:paraId="1BCF867C" w14:textId="77777777" w:rsidR="00B50050" w:rsidRDefault="00B50050" w:rsidP="0088127C">
            <w:pPr>
              <w:pStyle w:val="OtherTableBody"/>
            </w:pPr>
            <w:r>
              <w:t>..</w:t>
            </w:r>
          </w:p>
        </w:tc>
        <w:tc>
          <w:tcPr>
            <w:tcW w:w="600" w:type="dxa"/>
          </w:tcPr>
          <w:p w14:paraId="0367030A" w14:textId="77777777" w:rsidR="00B50050" w:rsidRDefault="00B50050" w:rsidP="0088127C">
            <w:pPr>
              <w:pStyle w:val="OtherTableBody"/>
            </w:pPr>
          </w:p>
        </w:tc>
        <w:tc>
          <w:tcPr>
            <w:tcW w:w="600" w:type="dxa"/>
          </w:tcPr>
          <w:p w14:paraId="21EC4EC2" w14:textId="77777777" w:rsidR="00B50050" w:rsidRDefault="00B50050" w:rsidP="0088127C">
            <w:pPr>
              <w:pStyle w:val="OtherTableBody"/>
            </w:pPr>
            <w:r>
              <w:t>EI</w:t>
            </w:r>
          </w:p>
        </w:tc>
        <w:tc>
          <w:tcPr>
            <w:tcW w:w="700" w:type="dxa"/>
          </w:tcPr>
          <w:p w14:paraId="01961DD4" w14:textId="77777777" w:rsidR="00B50050" w:rsidRDefault="00B50050" w:rsidP="0088127C">
            <w:pPr>
              <w:pStyle w:val="OtherTableBody"/>
            </w:pPr>
          </w:p>
        </w:tc>
        <w:tc>
          <w:tcPr>
            <w:tcW w:w="600" w:type="dxa"/>
          </w:tcPr>
          <w:p w14:paraId="77030E14" w14:textId="77777777" w:rsidR="00B50050" w:rsidRDefault="00B50050" w:rsidP="0088127C">
            <w:pPr>
              <w:pStyle w:val="OtherTableBody"/>
            </w:pPr>
          </w:p>
        </w:tc>
        <w:tc>
          <w:tcPr>
            <w:tcW w:w="900" w:type="dxa"/>
          </w:tcPr>
          <w:p w14:paraId="4B3FFAB8" w14:textId="77777777" w:rsidR="00B50050" w:rsidRDefault="00B50050" w:rsidP="0088127C">
            <w:pPr>
              <w:pStyle w:val="OtherTableBody"/>
            </w:pPr>
            <w:r>
              <w:t>4.14.3.20</w:t>
            </w:r>
          </w:p>
        </w:tc>
      </w:tr>
      <w:tr w:rsidR="00B50050" w14:paraId="71E145C7" w14:textId="77777777" w:rsidTr="00195548">
        <w:tc>
          <w:tcPr>
            <w:tcW w:w="3500" w:type="dxa"/>
          </w:tcPr>
          <w:p w14:paraId="51100135" w14:textId="77777777" w:rsidR="00B50050" w:rsidRDefault="00B50050" w:rsidP="0088127C">
            <w:pPr>
              <w:pStyle w:val="OtherTableBody"/>
            </w:pPr>
            <w:r>
              <w:t>BP Units</w:t>
            </w:r>
          </w:p>
        </w:tc>
        <w:tc>
          <w:tcPr>
            <w:tcW w:w="700" w:type="dxa"/>
          </w:tcPr>
          <w:p w14:paraId="6E0B41DE" w14:textId="77777777" w:rsidR="00B50050" w:rsidRDefault="00B50050" w:rsidP="0088127C">
            <w:pPr>
              <w:pStyle w:val="OtherTableBody"/>
            </w:pPr>
            <w:r>
              <w:t>01744</w:t>
            </w:r>
          </w:p>
        </w:tc>
        <w:tc>
          <w:tcPr>
            <w:tcW w:w="600" w:type="dxa"/>
          </w:tcPr>
          <w:p w14:paraId="40EAC5E7" w14:textId="77777777" w:rsidR="00B50050" w:rsidRDefault="00B50050" w:rsidP="0088127C">
            <w:pPr>
              <w:pStyle w:val="OtherTableBody"/>
            </w:pPr>
            <w:r>
              <w:t>BTX</w:t>
            </w:r>
          </w:p>
        </w:tc>
        <w:tc>
          <w:tcPr>
            <w:tcW w:w="600" w:type="dxa"/>
          </w:tcPr>
          <w:p w14:paraId="09B70A42" w14:textId="77777777" w:rsidR="00B50050" w:rsidRDefault="00B50050" w:rsidP="0088127C">
            <w:pPr>
              <w:pStyle w:val="OtherTableBody"/>
            </w:pPr>
            <w:r>
              <w:t>10</w:t>
            </w:r>
          </w:p>
        </w:tc>
        <w:tc>
          <w:tcPr>
            <w:tcW w:w="600" w:type="dxa"/>
          </w:tcPr>
          <w:p w14:paraId="4E114990" w14:textId="77777777" w:rsidR="00B50050" w:rsidRDefault="00B50050" w:rsidP="0088127C">
            <w:pPr>
              <w:pStyle w:val="OtherTableBody"/>
            </w:pPr>
            <w:r>
              <w:t>..</w:t>
            </w:r>
          </w:p>
        </w:tc>
        <w:tc>
          <w:tcPr>
            <w:tcW w:w="600" w:type="dxa"/>
          </w:tcPr>
          <w:p w14:paraId="083FED03" w14:textId="77777777" w:rsidR="00B50050" w:rsidRDefault="00B50050" w:rsidP="0088127C">
            <w:pPr>
              <w:pStyle w:val="OtherTableBody"/>
            </w:pPr>
          </w:p>
        </w:tc>
        <w:tc>
          <w:tcPr>
            <w:tcW w:w="600" w:type="dxa"/>
          </w:tcPr>
          <w:p w14:paraId="17743B73" w14:textId="77777777" w:rsidR="00B50050" w:rsidRDefault="00B50050" w:rsidP="0088127C">
            <w:pPr>
              <w:pStyle w:val="OtherTableBody"/>
            </w:pPr>
            <w:r>
              <w:t>CWE</w:t>
            </w:r>
          </w:p>
        </w:tc>
        <w:tc>
          <w:tcPr>
            <w:tcW w:w="700" w:type="dxa"/>
          </w:tcPr>
          <w:p w14:paraId="61195675" w14:textId="77777777" w:rsidR="00B50050" w:rsidRDefault="00B50050" w:rsidP="0088127C">
            <w:pPr>
              <w:pStyle w:val="OtherTableBody"/>
            </w:pPr>
          </w:p>
        </w:tc>
        <w:tc>
          <w:tcPr>
            <w:tcW w:w="600" w:type="dxa"/>
          </w:tcPr>
          <w:p w14:paraId="2416C2BD" w14:textId="77777777" w:rsidR="00B50050" w:rsidRDefault="00B50050" w:rsidP="0088127C">
            <w:pPr>
              <w:pStyle w:val="OtherTableBody"/>
            </w:pPr>
            <w:r>
              <w:t>0584</w:t>
            </w:r>
          </w:p>
        </w:tc>
        <w:tc>
          <w:tcPr>
            <w:tcW w:w="900" w:type="dxa"/>
          </w:tcPr>
          <w:p w14:paraId="18398648" w14:textId="77777777" w:rsidR="00B50050" w:rsidRDefault="00B50050" w:rsidP="0088127C">
            <w:pPr>
              <w:pStyle w:val="OtherTableBody"/>
            </w:pPr>
            <w:r>
              <w:t>4.14.3.10</w:t>
            </w:r>
          </w:p>
        </w:tc>
      </w:tr>
      <w:tr w:rsidR="00B50050" w14:paraId="3917EFF8" w14:textId="77777777" w:rsidTr="00195548">
        <w:tc>
          <w:tcPr>
            <w:tcW w:w="3500" w:type="dxa"/>
          </w:tcPr>
          <w:p w14:paraId="6A3EEA63" w14:textId="77777777" w:rsidR="00B50050" w:rsidRDefault="00B50050" w:rsidP="0088127C">
            <w:pPr>
              <w:pStyle w:val="OtherTableBody"/>
            </w:pPr>
            <w:r>
              <w:t>BP Units</w:t>
            </w:r>
          </w:p>
        </w:tc>
        <w:tc>
          <w:tcPr>
            <w:tcW w:w="700" w:type="dxa"/>
          </w:tcPr>
          <w:p w14:paraId="0AB2C4FD" w14:textId="77777777" w:rsidR="00B50050" w:rsidRDefault="00B50050" w:rsidP="0088127C">
            <w:pPr>
              <w:pStyle w:val="OtherTableBody"/>
            </w:pPr>
            <w:r>
              <w:t>01729</w:t>
            </w:r>
          </w:p>
        </w:tc>
        <w:tc>
          <w:tcPr>
            <w:tcW w:w="600" w:type="dxa"/>
          </w:tcPr>
          <w:p w14:paraId="073BDC67" w14:textId="77777777" w:rsidR="00B50050" w:rsidRDefault="00B50050" w:rsidP="0088127C">
            <w:pPr>
              <w:pStyle w:val="OtherTableBody"/>
            </w:pPr>
            <w:r>
              <w:t>BPX</w:t>
            </w:r>
          </w:p>
        </w:tc>
        <w:tc>
          <w:tcPr>
            <w:tcW w:w="600" w:type="dxa"/>
          </w:tcPr>
          <w:p w14:paraId="1E8321A1" w14:textId="77777777" w:rsidR="00B50050" w:rsidRDefault="00B50050" w:rsidP="0088127C">
            <w:pPr>
              <w:pStyle w:val="OtherTableBody"/>
            </w:pPr>
            <w:r>
              <w:t>16</w:t>
            </w:r>
          </w:p>
        </w:tc>
        <w:tc>
          <w:tcPr>
            <w:tcW w:w="600" w:type="dxa"/>
          </w:tcPr>
          <w:p w14:paraId="27ADD889" w14:textId="77777777" w:rsidR="00B50050" w:rsidRDefault="00B50050" w:rsidP="0088127C">
            <w:pPr>
              <w:pStyle w:val="OtherTableBody"/>
            </w:pPr>
            <w:r>
              <w:t>..</w:t>
            </w:r>
          </w:p>
        </w:tc>
        <w:tc>
          <w:tcPr>
            <w:tcW w:w="600" w:type="dxa"/>
          </w:tcPr>
          <w:p w14:paraId="5358B857" w14:textId="77777777" w:rsidR="00B50050" w:rsidRDefault="00B50050" w:rsidP="0088127C">
            <w:pPr>
              <w:pStyle w:val="OtherTableBody"/>
            </w:pPr>
          </w:p>
        </w:tc>
        <w:tc>
          <w:tcPr>
            <w:tcW w:w="600" w:type="dxa"/>
          </w:tcPr>
          <w:p w14:paraId="0DA4C0C5" w14:textId="77777777" w:rsidR="00B50050" w:rsidRDefault="00B50050" w:rsidP="0088127C">
            <w:pPr>
              <w:pStyle w:val="OtherTableBody"/>
            </w:pPr>
            <w:r>
              <w:t>CWE</w:t>
            </w:r>
          </w:p>
        </w:tc>
        <w:tc>
          <w:tcPr>
            <w:tcW w:w="700" w:type="dxa"/>
          </w:tcPr>
          <w:p w14:paraId="0483ECE8" w14:textId="77777777" w:rsidR="00B50050" w:rsidRDefault="00B50050" w:rsidP="0088127C">
            <w:pPr>
              <w:pStyle w:val="OtherTableBody"/>
            </w:pPr>
          </w:p>
        </w:tc>
        <w:tc>
          <w:tcPr>
            <w:tcW w:w="600" w:type="dxa"/>
          </w:tcPr>
          <w:p w14:paraId="5424419E" w14:textId="77777777" w:rsidR="00B50050" w:rsidRDefault="00B50050" w:rsidP="0088127C">
            <w:pPr>
              <w:pStyle w:val="OtherTableBody"/>
            </w:pPr>
            <w:r>
              <w:t>0581</w:t>
            </w:r>
          </w:p>
        </w:tc>
        <w:tc>
          <w:tcPr>
            <w:tcW w:w="900" w:type="dxa"/>
          </w:tcPr>
          <w:p w14:paraId="0DF6333A" w14:textId="77777777" w:rsidR="00B50050" w:rsidRDefault="00B50050" w:rsidP="0088127C">
            <w:pPr>
              <w:pStyle w:val="OtherTableBody"/>
            </w:pPr>
            <w:r>
              <w:t>4.14.2.16</w:t>
            </w:r>
          </w:p>
        </w:tc>
      </w:tr>
      <w:tr w:rsidR="00B50050" w14:paraId="016D1054" w14:textId="77777777" w:rsidTr="00195548">
        <w:tc>
          <w:tcPr>
            <w:tcW w:w="3500" w:type="dxa"/>
          </w:tcPr>
          <w:p w14:paraId="665DC3E6" w14:textId="77777777" w:rsidR="00B50050" w:rsidRDefault="00B50050" w:rsidP="0088127C">
            <w:pPr>
              <w:pStyle w:val="OtherTableBody"/>
            </w:pPr>
            <w:r>
              <w:t>BP Units</w:t>
            </w:r>
          </w:p>
        </w:tc>
        <w:tc>
          <w:tcPr>
            <w:tcW w:w="700" w:type="dxa"/>
          </w:tcPr>
          <w:p w14:paraId="36314159" w14:textId="77777777" w:rsidR="00B50050" w:rsidRDefault="00B50050" w:rsidP="0088127C">
            <w:pPr>
              <w:pStyle w:val="OtherTableBody"/>
            </w:pPr>
            <w:r>
              <w:t>01705</w:t>
            </w:r>
          </w:p>
        </w:tc>
        <w:tc>
          <w:tcPr>
            <w:tcW w:w="600" w:type="dxa"/>
          </w:tcPr>
          <w:p w14:paraId="1AA4B14D" w14:textId="77777777" w:rsidR="00B50050" w:rsidRDefault="00B50050" w:rsidP="0088127C">
            <w:pPr>
              <w:pStyle w:val="OtherTableBody"/>
            </w:pPr>
            <w:r>
              <w:t>BPO</w:t>
            </w:r>
          </w:p>
        </w:tc>
        <w:tc>
          <w:tcPr>
            <w:tcW w:w="600" w:type="dxa"/>
          </w:tcPr>
          <w:p w14:paraId="3B3292C4" w14:textId="77777777" w:rsidR="00B50050" w:rsidRDefault="00B50050" w:rsidP="0088127C">
            <w:pPr>
              <w:pStyle w:val="OtherTableBody"/>
            </w:pPr>
            <w:r>
              <w:t>6</w:t>
            </w:r>
          </w:p>
        </w:tc>
        <w:tc>
          <w:tcPr>
            <w:tcW w:w="600" w:type="dxa"/>
          </w:tcPr>
          <w:p w14:paraId="1E354119" w14:textId="77777777" w:rsidR="00B50050" w:rsidRDefault="00B50050" w:rsidP="0088127C">
            <w:pPr>
              <w:pStyle w:val="OtherTableBody"/>
            </w:pPr>
            <w:r>
              <w:t>..</w:t>
            </w:r>
          </w:p>
        </w:tc>
        <w:tc>
          <w:tcPr>
            <w:tcW w:w="600" w:type="dxa"/>
          </w:tcPr>
          <w:p w14:paraId="7C0F1207" w14:textId="77777777" w:rsidR="00B50050" w:rsidRDefault="00B50050" w:rsidP="0088127C">
            <w:pPr>
              <w:pStyle w:val="OtherTableBody"/>
            </w:pPr>
          </w:p>
        </w:tc>
        <w:tc>
          <w:tcPr>
            <w:tcW w:w="600" w:type="dxa"/>
          </w:tcPr>
          <w:p w14:paraId="69338E5A" w14:textId="77777777" w:rsidR="00B50050" w:rsidRDefault="00B50050" w:rsidP="0088127C">
            <w:pPr>
              <w:pStyle w:val="OtherTableBody"/>
            </w:pPr>
            <w:r>
              <w:t>CWE</w:t>
            </w:r>
          </w:p>
        </w:tc>
        <w:tc>
          <w:tcPr>
            <w:tcW w:w="700" w:type="dxa"/>
          </w:tcPr>
          <w:p w14:paraId="79E8FD9D" w14:textId="77777777" w:rsidR="00B50050" w:rsidRDefault="00B50050" w:rsidP="0088127C">
            <w:pPr>
              <w:pStyle w:val="OtherTableBody"/>
            </w:pPr>
          </w:p>
        </w:tc>
        <w:tc>
          <w:tcPr>
            <w:tcW w:w="600" w:type="dxa"/>
          </w:tcPr>
          <w:p w14:paraId="7A5677F4" w14:textId="77777777" w:rsidR="00B50050" w:rsidRDefault="00B50050" w:rsidP="0088127C">
            <w:pPr>
              <w:pStyle w:val="OtherTableBody"/>
            </w:pPr>
            <w:r>
              <w:t>0576</w:t>
            </w:r>
          </w:p>
        </w:tc>
        <w:tc>
          <w:tcPr>
            <w:tcW w:w="900" w:type="dxa"/>
          </w:tcPr>
          <w:p w14:paraId="6244B8A9" w14:textId="77777777" w:rsidR="00B50050" w:rsidRDefault="00B50050" w:rsidP="0088127C">
            <w:pPr>
              <w:pStyle w:val="OtherTableBody"/>
            </w:pPr>
            <w:r>
              <w:t>4.14.1.6</w:t>
            </w:r>
          </w:p>
        </w:tc>
      </w:tr>
      <w:tr w:rsidR="00B50050" w14:paraId="46A1A30C" w14:textId="77777777" w:rsidTr="00195548">
        <w:tc>
          <w:tcPr>
            <w:tcW w:w="3500" w:type="dxa"/>
          </w:tcPr>
          <w:p w14:paraId="50180D54" w14:textId="77777777" w:rsidR="00B50050" w:rsidRDefault="00B50050" w:rsidP="0088127C">
            <w:pPr>
              <w:pStyle w:val="OtherTableBody"/>
            </w:pPr>
            <w:r>
              <w:t>BP Universal Service Identifier</w:t>
            </w:r>
          </w:p>
        </w:tc>
        <w:tc>
          <w:tcPr>
            <w:tcW w:w="700" w:type="dxa"/>
          </w:tcPr>
          <w:p w14:paraId="45C42CCD" w14:textId="77777777" w:rsidR="00B50050" w:rsidRDefault="00B50050" w:rsidP="0088127C">
            <w:pPr>
              <w:pStyle w:val="OtherTableBody"/>
            </w:pPr>
            <w:r>
              <w:t>01701</w:t>
            </w:r>
          </w:p>
        </w:tc>
        <w:tc>
          <w:tcPr>
            <w:tcW w:w="600" w:type="dxa"/>
          </w:tcPr>
          <w:p w14:paraId="11F79F40" w14:textId="77777777" w:rsidR="00B50050" w:rsidRDefault="00B50050" w:rsidP="0088127C">
            <w:pPr>
              <w:pStyle w:val="OtherTableBody"/>
            </w:pPr>
            <w:r>
              <w:t>BPO</w:t>
            </w:r>
          </w:p>
        </w:tc>
        <w:tc>
          <w:tcPr>
            <w:tcW w:w="600" w:type="dxa"/>
          </w:tcPr>
          <w:p w14:paraId="63A50781" w14:textId="77777777" w:rsidR="00B50050" w:rsidRDefault="00B50050" w:rsidP="0088127C">
            <w:pPr>
              <w:pStyle w:val="OtherTableBody"/>
            </w:pPr>
            <w:r>
              <w:t>2</w:t>
            </w:r>
          </w:p>
        </w:tc>
        <w:tc>
          <w:tcPr>
            <w:tcW w:w="600" w:type="dxa"/>
          </w:tcPr>
          <w:p w14:paraId="4D1DD4FA" w14:textId="77777777" w:rsidR="00B50050" w:rsidRDefault="00B50050" w:rsidP="0088127C">
            <w:pPr>
              <w:pStyle w:val="OtherTableBody"/>
            </w:pPr>
            <w:r>
              <w:t>..</w:t>
            </w:r>
          </w:p>
        </w:tc>
        <w:tc>
          <w:tcPr>
            <w:tcW w:w="600" w:type="dxa"/>
          </w:tcPr>
          <w:p w14:paraId="0C8050FE" w14:textId="77777777" w:rsidR="00B50050" w:rsidRDefault="00B50050" w:rsidP="0088127C">
            <w:pPr>
              <w:pStyle w:val="OtherTableBody"/>
            </w:pPr>
          </w:p>
        </w:tc>
        <w:tc>
          <w:tcPr>
            <w:tcW w:w="600" w:type="dxa"/>
          </w:tcPr>
          <w:p w14:paraId="31AFCF68" w14:textId="77777777" w:rsidR="00B50050" w:rsidRDefault="00B50050" w:rsidP="0088127C">
            <w:pPr>
              <w:pStyle w:val="OtherTableBody"/>
            </w:pPr>
            <w:r>
              <w:t>CWE</w:t>
            </w:r>
          </w:p>
        </w:tc>
        <w:tc>
          <w:tcPr>
            <w:tcW w:w="700" w:type="dxa"/>
          </w:tcPr>
          <w:p w14:paraId="40B485EC" w14:textId="77777777" w:rsidR="00B50050" w:rsidRDefault="00B50050" w:rsidP="0088127C">
            <w:pPr>
              <w:pStyle w:val="OtherTableBody"/>
            </w:pPr>
          </w:p>
        </w:tc>
        <w:tc>
          <w:tcPr>
            <w:tcW w:w="600" w:type="dxa"/>
          </w:tcPr>
          <w:p w14:paraId="688290F7" w14:textId="77777777" w:rsidR="00B50050" w:rsidRDefault="00B50050" w:rsidP="0088127C">
            <w:pPr>
              <w:pStyle w:val="OtherTableBody"/>
            </w:pPr>
            <w:r>
              <w:t>0575</w:t>
            </w:r>
          </w:p>
        </w:tc>
        <w:tc>
          <w:tcPr>
            <w:tcW w:w="900" w:type="dxa"/>
          </w:tcPr>
          <w:p w14:paraId="74003296" w14:textId="77777777" w:rsidR="00B50050" w:rsidRDefault="00B50050" w:rsidP="0088127C">
            <w:pPr>
              <w:pStyle w:val="OtherTableBody"/>
            </w:pPr>
            <w:r>
              <w:t>4.14.1.2</w:t>
            </w:r>
          </w:p>
        </w:tc>
      </w:tr>
      <w:tr w:rsidR="00B50050" w14:paraId="4F950285" w14:textId="77777777" w:rsidTr="00195548">
        <w:tc>
          <w:tcPr>
            <w:tcW w:w="3500" w:type="dxa"/>
          </w:tcPr>
          <w:p w14:paraId="41F8D542" w14:textId="77777777" w:rsidR="00B50050" w:rsidRDefault="00B50050" w:rsidP="0088127C">
            <w:pPr>
              <w:pStyle w:val="OtherTableBody"/>
            </w:pPr>
            <w:r>
              <w:t>Brand Name</w:t>
            </w:r>
          </w:p>
        </w:tc>
        <w:tc>
          <w:tcPr>
            <w:tcW w:w="700" w:type="dxa"/>
          </w:tcPr>
          <w:p w14:paraId="021A0CE9" w14:textId="77777777" w:rsidR="00B50050" w:rsidRDefault="00B50050" w:rsidP="0088127C">
            <w:pPr>
              <w:pStyle w:val="OtherTableBody"/>
            </w:pPr>
            <w:r>
              <w:t>01249</w:t>
            </w:r>
          </w:p>
        </w:tc>
        <w:tc>
          <w:tcPr>
            <w:tcW w:w="600" w:type="dxa"/>
          </w:tcPr>
          <w:p w14:paraId="3C6E0882" w14:textId="77777777" w:rsidR="00B50050" w:rsidRDefault="00B50050" w:rsidP="0088127C">
            <w:pPr>
              <w:pStyle w:val="OtherTableBody"/>
            </w:pPr>
            <w:r>
              <w:t>PDC</w:t>
            </w:r>
          </w:p>
        </w:tc>
        <w:tc>
          <w:tcPr>
            <w:tcW w:w="600" w:type="dxa"/>
          </w:tcPr>
          <w:p w14:paraId="6449301A" w14:textId="77777777" w:rsidR="00B50050" w:rsidRDefault="00B50050" w:rsidP="0088127C">
            <w:pPr>
              <w:pStyle w:val="OtherTableBody"/>
            </w:pPr>
            <w:r>
              <w:t>3</w:t>
            </w:r>
          </w:p>
        </w:tc>
        <w:tc>
          <w:tcPr>
            <w:tcW w:w="600" w:type="dxa"/>
          </w:tcPr>
          <w:p w14:paraId="66C75439" w14:textId="77777777" w:rsidR="00B50050" w:rsidRDefault="00B50050" w:rsidP="0088127C">
            <w:pPr>
              <w:pStyle w:val="OtherTableBody"/>
            </w:pPr>
            <w:r>
              <w:t>..</w:t>
            </w:r>
          </w:p>
        </w:tc>
        <w:tc>
          <w:tcPr>
            <w:tcW w:w="600" w:type="dxa"/>
          </w:tcPr>
          <w:p w14:paraId="07F6F570" w14:textId="77777777" w:rsidR="00B50050" w:rsidRDefault="00B50050" w:rsidP="0088127C">
            <w:pPr>
              <w:pStyle w:val="OtherTableBody"/>
            </w:pPr>
            <w:r>
              <w:t>60=</w:t>
            </w:r>
          </w:p>
        </w:tc>
        <w:tc>
          <w:tcPr>
            <w:tcW w:w="600" w:type="dxa"/>
          </w:tcPr>
          <w:p w14:paraId="28327E4A" w14:textId="77777777" w:rsidR="00B50050" w:rsidRDefault="00B50050" w:rsidP="0088127C">
            <w:pPr>
              <w:pStyle w:val="OtherTableBody"/>
            </w:pPr>
            <w:r>
              <w:t>ST</w:t>
            </w:r>
          </w:p>
        </w:tc>
        <w:tc>
          <w:tcPr>
            <w:tcW w:w="700" w:type="dxa"/>
          </w:tcPr>
          <w:p w14:paraId="3423A3FE" w14:textId="77777777" w:rsidR="00B50050" w:rsidRDefault="00B50050" w:rsidP="0088127C">
            <w:pPr>
              <w:pStyle w:val="OtherTableBody"/>
            </w:pPr>
          </w:p>
        </w:tc>
        <w:tc>
          <w:tcPr>
            <w:tcW w:w="600" w:type="dxa"/>
          </w:tcPr>
          <w:p w14:paraId="56570936" w14:textId="77777777" w:rsidR="00B50050" w:rsidRDefault="00B50050" w:rsidP="0088127C">
            <w:pPr>
              <w:pStyle w:val="OtherTableBody"/>
            </w:pPr>
          </w:p>
        </w:tc>
        <w:tc>
          <w:tcPr>
            <w:tcW w:w="900" w:type="dxa"/>
          </w:tcPr>
          <w:p w14:paraId="64093076" w14:textId="77777777" w:rsidR="00B50050" w:rsidRDefault="00B50050" w:rsidP="0088127C">
            <w:pPr>
              <w:pStyle w:val="OtherTableBody"/>
            </w:pPr>
            <w:r>
              <w:t>7.12.5.3</w:t>
            </w:r>
          </w:p>
        </w:tc>
      </w:tr>
      <w:tr w:rsidR="00B50050" w14:paraId="302043E7" w14:textId="77777777" w:rsidTr="00195548">
        <w:tc>
          <w:tcPr>
            <w:tcW w:w="3500" w:type="dxa"/>
          </w:tcPr>
          <w:p w14:paraId="228E987C" w14:textId="77777777" w:rsidR="00B50050" w:rsidRDefault="00B50050" w:rsidP="0088127C">
            <w:pPr>
              <w:pStyle w:val="OtherTableBody"/>
            </w:pPr>
            <w:r>
              <w:t>Brand Name</w:t>
            </w:r>
          </w:p>
        </w:tc>
        <w:tc>
          <w:tcPr>
            <w:tcW w:w="700" w:type="dxa"/>
          </w:tcPr>
          <w:p w14:paraId="537CA3AA" w14:textId="77777777" w:rsidR="00B50050" w:rsidRDefault="00B50050" w:rsidP="0088127C">
            <w:pPr>
              <w:pStyle w:val="OtherTableBody"/>
            </w:pPr>
            <w:r>
              <w:t>01249</w:t>
            </w:r>
          </w:p>
        </w:tc>
        <w:tc>
          <w:tcPr>
            <w:tcW w:w="600" w:type="dxa"/>
          </w:tcPr>
          <w:p w14:paraId="6F9F89B2" w14:textId="77777777" w:rsidR="00B50050" w:rsidRDefault="00B50050" w:rsidP="0088127C">
            <w:pPr>
              <w:pStyle w:val="OtherTableBody"/>
            </w:pPr>
            <w:r>
              <w:t>DEV</w:t>
            </w:r>
          </w:p>
        </w:tc>
        <w:tc>
          <w:tcPr>
            <w:tcW w:w="600" w:type="dxa"/>
          </w:tcPr>
          <w:p w14:paraId="567262CE" w14:textId="77777777" w:rsidR="00B50050" w:rsidRDefault="00B50050" w:rsidP="0088127C">
            <w:pPr>
              <w:pStyle w:val="OtherTableBody"/>
            </w:pPr>
            <w:r>
              <w:t>6</w:t>
            </w:r>
          </w:p>
        </w:tc>
        <w:tc>
          <w:tcPr>
            <w:tcW w:w="600" w:type="dxa"/>
          </w:tcPr>
          <w:p w14:paraId="7D455D76" w14:textId="77777777" w:rsidR="00B50050" w:rsidRDefault="00B50050" w:rsidP="0088127C">
            <w:pPr>
              <w:pStyle w:val="OtherTableBody"/>
            </w:pPr>
            <w:r>
              <w:t>..</w:t>
            </w:r>
          </w:p>
        </w:tc>
        <w:tc>
          <w:tcPr>
            <w:tcW w:w="600" w:type="dxa"/>
          </w:tcPr>
          <w:p w14:paraId="691F75E5" w14:textId="77777777" w:rsidR="00B50050" w:rsidRDefault="00B50050" w:rsidP="0088127C">
            <w:pPr>
              <w:pStyle w:val="OtherTableBody"/>
            </w:pPr>
            <w:r>
              <w:t>60=</w:t>
            </w:r>
          </w:p>
        </w:tc>
        <w:tc>
          <w:tcPr>
            <w:tcW w:w="600" w:type="dxa"/>
          </w:tcPr>
          <w:p w14:paraId="76FAC01C" w14:textId="77777777" w:rsidR="00B50050" w:rsidRDefault="00B50050" w:rsidP="0088127C">
            <w:pPr>
              <w:pStyle w:val="OtherTableBody"/>
            </w:pPr>
            <w:r>
              <w:t>ST</w:t>
            </w:r>
          </w:p>
        </w:tc>
        <w:tc>
          <w:tcPr>
            <w:tcW w:w="700" w:type="dxa"/>
          </w:tcPr>
          <w:p w14:paraId="0CA8DDEC" w14:textId="77777777" w:rsidR="00B50050" w:rsidRDefault="00B50050" w:rsidP="0088127C">
            <w:pPr>
              <w:pStyle w:val="OtherTableBody"/>
            </w:pPr>
          </w:p>
        </w:tc>
        <w:tc>
          <w:tcPr>
            <w:tcW w:w="600" w:type="dxa"/>
          </w:tcPr>
          <w:p w14:paraId="45566201" w14:textId="77777777" w:rsidR="00B50050" w:rsidRDefault="00B50050" w:rsidP="0088127C">
            <w:pPr>
              <w:pStyle w:val="OtherTableBody"/>
            </w:pPr>
          </w:p>
        </w:tc>
        <w:tc>
          <w:tcPr>
            <w:tcW w:w="900" w:type="dxa"/>
          </w:tcPr>
          <w:p w14:paraId="1DFA8DD7" w14:textId="77777777" w:rsidR="00B50050" w:rsidRDefault="00B50050" w:rsidP="0088127C">
            <w:pPr>
              <w:pStyle w:val="OtherTableBody"/>
            </w:pPr>
            <w:r>
              <w:t>17.8.1.6</w:t>
            </w:r>
          </w:p>
        </w:tc>
      </w:tr>
      <w:tr w:rsidR="00B50050" w14:paraId="475188B3" w14:textId="77777777" w:rsidTr="00195548">
        <w:tc>
          <w:tcPr>
            <w:tcW w:w="3500" w:type="dxa"/>
          </w:tcPr>
          <w:p w14:paraId="60D9C3BE" w14:textId="77777777" w:rsidR="00B50050" w:rsidRDefault="00B50050" w:rsidP="0088127C">
            <w:pPr>
              <w:pStyle w:val="OtherTableBody"/>
            </w:pPr>
            <w:r>
              <w:t>Breed Code</w:t>
            </w:r>
          </w:p>
        </w:tc>
        <w:tc>
          <w:tcPr>
            <w:tcW w:w="700" w:type="dxa"/>
          </w:tcPr>
          <w:p w14:paraId="1D372D29" w14:textId="77777777" w:rsidR="00B50050" w:rsidRDefault="00B50050" w:rsidP="0088127C">
            <w:pPr>
              <w:pStyle w:val="OtherTableBody"/>
            </w:pPr>
            <w:r>
              <w:t>01540</w:t>
            </w:r>
          </w:p>
        </w:tc>
        <w:tc>
          <w:tcPr>
            <w:tcW w:w="600" w:type="dxa"/>
          </w:tcPr>
          <w:p w14:paraId="68CC4F44" w14:textId="77777777" w:rsidR="00B50050" w:rsidRDefault="00B50050" w:rsidP="0088127C">
            <w:pPr>
              <w:pStyle w:val="OtherTableBody"/>
            </w:pPr>
            <w:r>
              <w:t>PID</w:t>
            </w:r>
          </w:p>
        </w:tc>
        <w:tc>
          <w:tcPr>
            <w:tcW w:w="600" w:type="dxa"/>
          </w:tcPr>
          <w:p w14:paraId="0109C796" w14:textId="77777777" w:rsidR="00B50050" w:rsidRDefault="00B50050" w:rsidP="0088127C">
            <w:pPr>
              <w:pStyle w:val="OtherTableBody"/>
            </w:pPr>
            <w:r>
              <w:t>36</w:t>
            </w:r>
          </w:p>
        </w:tc>
        <w:tc>
          <w:tcPr>
            <w:tcW w:w="600" w:type="dxa"/>
          </w:tcPr>
          <w:p w14:paraId="6F3A7DD6" w14:textId="77777777" w:rsidR="00B50050" w:rsidRDefault="00B50050" w:rsidP="0088127C">
            <w:pPr>
              <w:pStyle w:val="OtherTableBody"/>
            </w:pPr>
            <w:r>
              <w:t>..</w:t>
            </w:r>
          </w:p>
        </w:tc>
        <w:tc>
          <w:tcPr>
            <w:tcW w:w="600" w:type="dxa"/>
          </w:tcPr>
          <w:p w14:paraId="31FA6B5D" w14:textId="77777777" w:rsidR="00B50050" w:rsidRDefault="00B50050" w:rsidP="0088127C">
            <w:pPr>
              <w:pStyle w:val="OtherTableBody"/>
            </w:pPr>
          </w:p>
        </w:tc>
        <w:tc>
          <w:tcPr>
            <w:tcW w:w="600" w:type="dxa"/>
          </w:tcPr>
          <w:p w14:paraId="6EF58E19" w14:textId="77777777" w:rsidR="00B50050" w:rsidRDefault="00B50050" w:rsidP="0088127C">
            <w:pPr>
              <w:pStyle w:val="OtherTableBody"/>
            </w:pPr>
            <w:r>
              <w:t>CWE</w:t>
            </w:r>
          </w:p>
        </w:tc>
        <w:tc>
          <w:tcPr>
            <w:tcW w:w="700" w:type="dxa"/>
          </w:tcPr>
          <w:p w14:paraId="5D594194" w14:textId="77777777" w:rsidR="00B50050" w:rsidRDefault="00B50050" w:rsidP="0088127C">
            <w:pPr>
              <w:pStyle w:val="OtherTableBody"/>
            </w:pPr>
          </w:p>
        </w:tc>
        <w:tc>
          <w:tcPr>
            <w:tcW w:w="600" w:type="dxa"/>
          </w:tcPr>
          <w:p w14:paraId="4435A534" w14:textId="77777777" w:rsidR="00B50050" w:rsidRDefault="00B50050" w:rsidP="0088127C">
            <w:pPr>
              <w:pStyle w:val="OtherTableBody"/>
            </w:pPr>
            <w:r>
              <w:t>0447</w:t>
            </w:r>
          </w:p>
        </w:tc>
        <w:tc>
          <w:tcPr>
            <w:tcW w:w="900" w:type="dxa"/>
          </w:tcPr>
          <w:p w14:paraId="590F9EF2" w14:textId="77777777" w:rsidR="00B50050" w:rsidRDefault="00B50050" w:rsidP="0088127C">
            <w:pPr>
              <w:pStyle w:val="OtherTableBody"/>
            </w:pPr>
            <w:r>
              <w:t>3.4.2.36</w:t>
            </w:r>
          </w:p>
        </w:tc>
      </w:tr>
      <w:tr w:rsidR="00B50050" w14:paraId="5D469636" w14:textId="77777777" w:rsidTr="00195548">
        <w:tc>
          <w:tcPr>
            <w:tcW w:w="3500" w:type="dxa"/>
          </w:tcPr>
          <w:p w14:paraId="1DF60C41" w14:textId="77777777" w:rsidR="00B50050" w:rsidRDefault="00B50050" w:rsidP="0088127C">
            <w:pPr>
              <w:pStyle w:val="OtherTableBody"/>
            </w:pPr>
            <w:r>
              <w:t>Brought In By</w:t>
            </w:r>
          </w:p>
        </w:tc>
        <w:tc>
          <w:tcPr>
            <w:tcW w:w="700" w:type="dxa"/>
          </w:tcPr>
          <w:p w14:paraId="0340C932" w14:textId="77777777" w:rsidR="00B50050" w:rsidRDefault="00B50050" w:rsidP="0088127C">
            <w:pPr>
              <w:pStyle w:val="OtherTableBody"/>
            </w:pPr>
            <w:r>
              <w:t>01504</w:t>
            </w:r>
          </w:p>
        </w:tc>
        <w:tc>
          <w:tcPr>
            <w:tcW w:w="600" w:type="dxa"/>
          </w:tcPr>
          <w:p w14:paraId="677343C0" w14:textId="77777777" w:rsidR="00B50050" w:rsidRDefault="00B50050" w:rsidP="0088127C">
            <w:pPr>
              <w:pStyle w:val="OtherTableBody"/>
            </w:pPr>
            <w:r>
              <w:t>ACC</w:t>
            </w:r>
          </w:p>
        </w:tc>
        <w:tc>
          <w:tcPr>
            <w:tcW w:w="600" w:type="dxa"/>
          </w:tcPr>
          <w:p w14:paraId="4BFB0C9F" w14:textId="77777777" w:rsidR="00B50050" w:rsidRDefault="00B50050" w:rsidP="0088127C">
            <w:pPr>
              <w:pStyle w:val="OtherTableBody"/>
            </w:pPr>
            <w:r>
              <w:t>9</w:t>
            </w:r>
          </w:p>
        </w:tc>
        <w:tc>
          <w:tcPr>
            <w:tcW w:w="600" w:type="dxa"/>
          </w:tcPr>
          <w:p w14:paraId="79200181" w14:textId="77777777" w:rsidR="00B50050" w:rsidRDefault="00B50050" w:rsidP="0088127C">
            <w:pPr>
              <w:pStyle w:val="OtherTableBody"/>
            </w:pPr>
            <w:r>
              <w:t>..</w:t>
            </w:r>
          </w:p>
        </w:tc>
        <w:tc>
          <w:tcPr>
            <w:tcW w:w="600" w:type="dxa"/>
          </w:tcPr>
          <w:p w14:paraId="5BE6B895" w14:textId="77777777" w:rsidR="00B50050" w:rsidRDefault="00B50050" w:rsidP="0088127C">
            <w:pPr>
              <w:pStyle w:val="OtherTableBody"/>
            </w:pPr>
            <w:r>
              <w:t>80=</w:t>
            </w:r>
          </w:p>
        </w:tc>
        <w:tc>
          <w:tcPr>
            <w:tcW w:w="600" w:type="dxa"/>
          </w:tcPr>
          <w:p w14:paraId="3D441CBF" w14:textId="77777777" w:rsidR="00B50050" w:rsidRDefault="00B50050" w:rsidP="0088127C">
            <w:pPr>
              <w:pStyle w:val="OtherTableBody"/>
            </w:pPr>
            <w:r>
              <w:t>ST</w:t>
            </w:r>
          </w:p>
        </w:tc>
        <w:tc>
          <w:tcPr>
            <w:tcW w:w="700" w:type="dxa"/>
          </w:tcPr>
          <w:p w14:paraId="790FA573" w14:textId="77777777" w:rsidR="00B50050" w:rsidRDefault="00B50050" w:rsidP="0088127C">
            <w:pPr>
              <w:pStyle w:val="OtherTableBody"/>
            </w:pPr>
          </w:p>
        </w:tc>
        <w:tc>
          <w:tcPr>
            <w:tcW w:w="600" w:type="dxa"/>
          </w:tcPr>
          <w:p w14:paraId="684B135A" w14:textId="77777777" w:rsidR="00B50050" w:rsidRDefault="00B50050" w:rsidP="0088127C">
            <w:pPr>
              <w:pStyle w:val="OtherTableBody"/>
            </w:pPr>
          </w:p>
        </w:tc>
        <w:tc>
          <w:tcPr>
            <w:tcW w:w="900" w:type="dxa"/>
          </w:tcPr>
          <w:p w14:paraId="23325729" w14:textId="77777777" w:rsidR="00B50050" w:rsidRDefault="00B50050" w:rsidP="0088127C">
            <w:pPr>
              <w:pStyle w:val="OtherTableBody"/>
            </w:pPr>
            <w:r>
              <w:t>6.5.9.9</w:t>
            </w:r>
          </w:p>
        </w:tc>
      </w:tr>
      <w:tr w:rsidR="00B50050" w14:paraId="3F433D14" w14:textId="77777777" w:rsidTr="00195548">
        <w:tc>
          <w:tcPr>
            <w:tcW w:w="3500" w:type="dxa"/>
          </w:tcPr>
          <w:p w14:paraId="77FD790B" w14:textId="77777777" w:rsidR="00B50050" w:rsidRDefault="00B50050" w:rsidP="0088127C">
            <w:pPr>
              <w:pStyle w:val="OtherTableBody"/>
            </w:pPr>
            <w:r>
              <w:t>Business Phone Number</w:t>
            </w:r>
          </w:p>
        </w:tc>
        <w:tc>
          <w:tcPr>
            <w:tcW w:w="700" w:type="dxa"/>
          </w:tcPr>
          <w:p w14:paraId="52199C9F" w14:textId="77777777" w:rsidR="00B50050" w:rsidRDefault="00B50050" w:rsidP="0088127C">
            <w:pPr>
              <w:pStyle w:val="OtherTableBody"/>
            </w:pPr>
            <w:r>
              <w:t>00195</w:t>
            </w:r>
          </w:p>
        </w:tc>
        <w:tc>
          <w:tcPr>
            <w:tcW w:w="600" w:type="dxa"/>
          </w:tcPr>
          <w:p w14:paraId="3B9A62E4" w14:textId="77777777" w:rsidR="00B50050" w:rsidRDefault="00B50050" w:rsidP="0088127C">
            <w:pPr>
              <w:pStyle w:val="OtherTableBody"/>
            </w:pPr>
            <w:r>
              <w:t>NK1</w:t>
            </w:r>
          </w:p>
        </w:tc>
        <w:tc>
          <w:tcPr>
            <w:tcW w:w="600" w:type="dxa"/>
          </w:tcPr>
          <w:p w14:paraId="2CD0AA95" w14:textId="77777777" w:rsidR="00B50050" w:rsidRDefault="00B50050" w:rsidP="0088127C">
            <w:pPr>
              <w:pStyle w:val="OtherTableBody"/>
            </w:pPr>
            <w:r>
              <w:t>6</w:t>
            </w:r>
          </w:p>
        </w:tc>
        <w:tc>
          <w:tcPr>
            <w:tcW w:w="600" w:type="dxa"/>
          </w:tcPr>
          <w:p w14:paraId="5C2CE33B" w14:textId="77777777" w:rsidR="00B50050" w:rsidRDefault="00B50050" w:rsidP="0088127C">
            <w:pPr>
              <w:pStyle w:val="OtherTableBody"/>
            </w:pPr>
            <w:r>
              <w:t>..</w:t>
            </w:r>
          </w:p>
        </w:tc>
        <w:tc>
          <w:tcPr>
            <w:tcW w:w="600" w:type="dxa"/>
          </w:tcPr>
          <w:p w14:paraId="411624C0" w14:textId="77777777" w:rsidR="00B50050" w:rsidRDefault="00B50050" w:rsidP="0088127C">
            <w:pPr>
              <w:pStyle w:val="OtherTableBody"/>
            </w:pPr>
          </w:p>
        </w:tc>
        <w:tc>
          <w:tcPr>
            <w:tcW w:w="600" w:type="dxa"/>
          </w:tcPr>
          <w:p w14:paraId="098CBD2F" w14:textId="77777777" w:rsidR="00B50050" w:rsidRDefault="00B50050" w:rsidP="0088127C">
            <w:pPr>
              <w:pStyle w:val="OtherTableBody"/>
            </w:pPr>
            <w:r>
              <w:t>XTN</w:t>
            </w:r>
          </w:p>
        </w:tc>
        <w:tc>
          <w:tcPr>
            <w:tcW w:w="700" w:type="dxa"/>
          </w:tcPr>
          <w:p w14:paraId="774268F8" w14:textId="77777777" w:rsidR="00B50050" w:rsidRDefault="00B50050" w:rsidP="0088127C">
            <w:pPr>
              <w:pStyle w:val="OtherTableBody"/>
            </w:pPr>
            <w:r>
              <w:t>Y</w:t>
            </w:r>
          </w:p>
        </w:tc>
        <w:tc>
          <w:tcPr>
            <w:tcW w:w="600" w:type="dxa"/>
          </w:tcPr>
          <w:p w14:paraId="49C1FB70" w14:textId="77777777" w:rsidR="00B50050" w:rsidRDefault="00B50050" w:rsidP="0088127C">
            <w:pPr>
              <w:pStyle w:val="OtherTableBody"/>
            </w:pPr>
          </w:p>
        </w:tc>
        <w:tc>
          <w:tcPr>
            <w:tcW w:w="900" w:type="dxa"/>
          </w:tcPr>
          <w:p w14:paraId="31D7CF94" w14:textId="77777777" w:rsidR="00B50050" w:rsidRDefault="00B50050" w:rsidP="0088127C">
            <w:pPr>
              <w:pStyle w:val="OtherTableBody"/>
            </w:pPr>
            <w:r>
              <w:t>3.4.5.6</w:t>
            </w:r>
          </w:p>
        </w:tc>
      </w:tr>
      <w:tr w:rsidR="00B50050" w14:paraId="6837D839" w14:textId="77777777" w:rsidTr="00195548">
        <w:tc>
          <w:tcPr>
            <w:tcW w:w="3500" w:type="dxa"/>
          </w:tcPr>
          <w:p w14:paraId="118AF9B7" w14:textId="77777777" w:rsidR="00B50050" w:rsidRDefault="00B50050" w:rsidP="0088127C">
            <w:pPr>
              <w:pStyle w:val="OtherTableBody"/>
            </w:pPr>
            <w:r>
              <w:t>Business Rule Override Code</w:t>
            </w:r>
          </w:p>
        </w:tc>
        <w:tc>
          <w:tcPr>
            <w:tcW w:w="700" w:type="dxa"/>
          </w:tcPr>
          <w:p w14:paraId="1B9AA5F8" w14:textId="77777777" w:rsidR="00B50050" w:rsidRDefault="00B50050" w:rsidP="0088127C">
            <w:pPr>
              <w:pStyle w:val="OtherTableBody"/>
            </w:pPr>
            <w:r>
              <w:t>01830</w:t>
            </w:r>
          </w:p>
        </w:tc>
        <w:tc>
          <w:tcPr>
            <w:tcW w:w="600" w:type="dxa"/>
          </w:tcPr>
          <w:p w14:paraId="16DDCF52" w14:textId="77777777" w:rsidR="00B50050" w:rsidRDefault="00B50050" w:rsidP="0088127C">
            <w:pPr>
              <w:pStyle w:val="OtherTableBody"/>
            </w:pPr>
            <w:r>
              <w:t>OVR</w:t>
            </w:r>
          </w:p>
        </w:tc>
        <w:tc>
          <w:tcPr>
            <w:tcW w:w="600" w:type="dxa"/>
          </w:tcPr>
          <w:p w14:paraId="5667476B" w14:textId="77777777" w:rsidR="00B50050" w:rsidRDefault="00B50050" w:rsidP="0088127C">
            <w:pPr>
              <w:pStyle w:val="OtherTableBody"/>
            </w:pPr>
            <w:r>
              <w:t>2</w:t>
            </w:r>
          </w:p>
        </w:tc>
        <w:tc>
          <w:tcPr>
            <w:tcW w:w="600" w:type="dxa"/>
          </w:tcPr>
          <w:p w14:paraId="532BAA6A" w14:textId="77777777" w:rsidR="00B50050" w:rsidRDefault="00B50050" w:rsidP="0088127C">
            <w:pPr>
              <w:pStyle w:val="OtherTableBody"/>
            </w:pPr>
            <w:r>
              <w:t>..</w:t>
            </w:r>
          </w:p>
        </w:tc>
        <w:tc>
          <w:tcPr>
            <w:tcW w:w="600" w:type="dxa"/>
          </w:tcPr>
          <w:p w14:paraId="4D35767B" w14:textId="77777777" w:rsidR="00B50050" w:rsidRDefault="00B50050" w:rsidP="0088127C">
            <w:pPr>
              <w:pStyle w:val="OtherTableBody"/>
            </w:pPr>
          </w:p>
        </w:tc>
        <w:tc>
          <w:tcPr>
            <w:tcW w:w="600" w:type="dxa"/>
          </w:tcPr>
          <w:p w14:paraId="170F1B96" w14:textId="77777777" w:rsidR="00B50050" w:rsidRDefault="00B50050" w:rsidP="0088127C">
            <w:pPr>
              <w:pStyle w:val="OtherTableBody"/>
            </w:pPr>
            <w:r>
              <w:t>CWE</w:t>
            </w:r>
          </w:p>
        </w:tc>
        <w:tc>
          <w:tcPr>
            <w:tcW w:w="700" w:type="dxa"/>
          </w:tcPr>
          <w:p w14:paraId="39A2073C" w14:textId="77777777" w:rsidR="00B50050" w:rsidRDefault="00B50050" w:rsidP="0088127C">
            <w:pPr>
              <w:pStyle w:val="OtherTableBody"/>
            </w:pPr>
          </w:p>
        </w:tc>
        <w:tc>
          <w:tcPr>
            <w:tcW w:w="600" w:type="dxa"/>
          </w:tcPr>
          <w:p w14:paraId="17FC560D" w14:textId="77777777" w:rsidR="00B50050" w:rsidRDefault="00B50050" w:rsidP="0088127C">
            <w:pPr>
              <w:pStyle w:val="OtherTableBody"/>
            </w:pPr>
            <w:r>
              <w:t>0521</w:t>
            </w:r>
          </w:p>
        </w:tc>
        <w:tc>
          <w:tcPr>
            <w:tcW w:w="900" w:type="dxa"/>
          </w:tcPr>
          <w:p w14:paraId="467DEE9D" w14:textId="77777777" w:rsidR="00B50050" w:rsidRDefault="00B50050" w:rsidP="0088127C">
            <w:pPr>
              <w:pStyle w:val="OtherTableBody"/>
            </w:pPr>
            <w:r>
              <w:t>2.14.11.2</w:t>
            </w:r>
          </w:p>
        </w:tc>
      </w:tr>
      <w:tr w:rsidR="00B50050" w14:paraId="24D6B5E0" w14:textId="77777777" w:rsidTr="00195548">
        <w:tc>
          <w:tcPr>
            <w:tcW w:w="3500" w:type="dxa"/>
          </w:tcPr>
          <w:p w14:paraId="416EDEB8" w14:textId="77777777" w:rsidR="00B50050" w:rsidRDefault="00B50050" w:rsidP="0088127C">
            <w:pPr>
              <w:pStyle w:val="OtherTableBody"/>
            </w:pPr>
            <w:r>
              <w:t>Business Rule Override Type</w:t>
            </w:r>
          </w:p>
        </w:tc>
        <w:tc>
          <w:tcPr>
            <w:tcW w:w="700" w:type="dxa"/>
          </w:tcPr>
          <w:p w14:paraId="556314C8" w14:textId="77777777" w:rsidR="00B50050" w:rsidRDefault="00B50050" w:rsidP="0088127C">
            <w:pPr>
              <w:pStyle w:val="OtherTableBody"/>
            </w:pPr>
            <w:r>
              <w:t>01829</w:t>
            </w:r>
          </w:p>
        </w:tc>
        <w:tc>
          <w:tcPr>
            <w:tcW w:w="600" w:type="dxa"/>
          </w:tcPr>
          <w:p w14:paraId="552111A0" w14:textId="77777777" w:rsidR="00B50050" w:rsidRDefault="00B50050" w:rsidP="0088127C">
            <w:pPr>
              <w:pStyle w:val="OtherTableBody"/>
            </w:pPr>
            <w:r>
              <w:t>OVR</w:t>
            </w:r>
          </w:p>
        </w:tc>
        <w:tc>
          <w:tcPr>
            <w:tcW w:w="600" w:type="dxa"/>
          </w:tcPr>
          <w:p w14:paraId="70AE0036" w14:textId="77777777" w:rsidR="00B50050" w:rsidRDefault="00B50050" w:rsidP="0088127C">
            <w:pPr>
              <w:pStyle w:val="OtherTableBody"/>
            </w:pPr>
            <w:r>
              <w:t>1</w:t>
            </w:r>
          </w:p>
        </w:tc>
        <w:tc>
          <w:tcPr>
            <w:tcW w:w="600" w:type="dxa"/>
          </w:tcPr>
          <w:p w14:paraId="5E4B16B2" w14:textId="77777777" w:rsidR="00B50050" w:rsidRDefault="00B50050" w:rsidP="0088127C">
            <w:pPr>
              <w:pStyle w:val="OtherTableBody"/>
            </w:pPr>
            <w:r>
              <w:t>..</w:t>
            </w:r>
          </w:p>
        </w:tc>
        <w:tc>
          <w:tcPr>
            <w:tcW w:w="600" w:type="dxa"/>
          </w:tcPr>
          <w:p w14:paraId="01B286E8" w14:textId="77777777" w:rsidR="00B50050" w:rsidRDefault="00B50050" w:rsidP="0088127C">
            <w:pPr>
              <w:pStyle w:val="OtherTableBody"/>
            </w:pPr>
          </w:p>
        </w:tc>
        <w:tc>
          <w:tcPr>
            <w:tcW w:w="600" w:type="dxa"/>
          </w:tcPr>
          <w:p w14:paraId="38EE1666" w14:textId="77777777" w:rsidR="00B50050" w:rsidRDefault="00B50050" w:rsidP="0088127C">
            <w:pPr>
              <w:pStyle w:val="OtherTableBody"/>
            </w:pPr>
            <w:r>
              <w:t>CWE</w:t>
            </w:r>
          </w:p>
        </w:tc>
        <w:tc>
          <w:tcPr>
            <w:tcW w:w="700" w:type="dxa"/>
          </w:tcPr>
          <w:p w14:paraId="20DE0FAA" w14:textId="77777777" w:rsidR="00B50050" w:rsidRDefault="00B50050" w:rsidP="0088127C">
            <w:pPr>
              <w:pStyle w:val="OtherTableBody"/>
            </w:pPr>
          </w:p>
        </w:tc>
        <w:tc>
          <w:tcPr>
            <w:tcW w:w="600" w:type="dxa"/>
          </w:tcPr>
          <w:p w14:paraId="020BB79E" w14:textId="77777777" w:rsidR="00B50050" w:rsidRDefault="00B50050" w:rsidP="0088127C">
            <w:pPr>
              <w:pStyle w:val="OtherTableBody"/>
            </w:pPr>
            <w:r>
              <w:t>0518</w:t>
            </w:r>
          </w:p>
        </w:tc>
        <w:tc>
          <w:tcPr>
            <w:tcW w:w="900" w:type="dxa"/>
          </w:tcPr>
          <w:p w14:paraId="168FC71F" w14:textId="77777777" w:rsidR="00B50050" w:rsidRDefault="00B50050" w:rsidP="0088127C">
            <w:pPr>
              <w:pStyle w:val="OtherTableBody"/>
            </w:pPr>
            <w:r>
              <w:t>2.14.11.1</w:t>
            </w:r>
          </w:p>
        </w:tc>
      </w:tr>
      <w:tr w:rsidR="00B50050" w14:paraId="084DCCC5" w14:textId="77777777" w:rsidTr="00195548">
        <w:tc>
          <w:tcPr>
            <w:tcW w:w="3500" w:type="dxa"/>
          </w:tcPr>
          <w:p w14:paraId="5C0C1309" w14:textId="77777777" w:rsidR="00B50050" w:rsidRDefault="00B50050" w:rsidP="0088127C">
            <w:pPr>
              <w:pStyle w:val="OtherTableBody"/>
            </w:pPr>
            <w:r>
              <w:t>Caesarian Section Indicator</w:t>
            </w:r>
          </w:p>
        </w:tc>
        <w:tc>
          <w:tcPr>
            <w:tcW w:w="700" w:type="dxa"/>
          </w:tcPr>
          <w:p w14:paraId="5643371B" w14:textId="77777777" w:rsidR="00B50050" w:rsidRDefault="00B50050" w:rsidP="0088127C">
            <w:pPr>
              <w:pStyle w:val="OtherTableBody"/>
            </w:pPr>
            <w:r>
              <w:t>01523</w:t>
            </w:r>
          </w:p>
        </w:tc>
        <w:tc>
          <w:tcPr>
            <w:tcW w:w="600" w:type="dxa"/>
          </w:tcPr>
          <w:p w14:paraId="6BA5E3CB" w14:textId="77777777" w:rsidR="00B50050" w:rsidRDefault="00B50050" w:rsidP="0088127C">
            <w:pPr>
              <w:pStyle w:val="OtherTableBody"/>
            </w:pPr>
            <w:r>
              <w:t>ABS</w:t>
            </w:r>
          </w:p>
        </w:tc>
        <w:tc>
          <w:tcPr>
            <w:tcW w:w="600" w:type="dxa"/>
          </w:tcPr>
          <w:p w14:paraId="5620CC8B" w14:textId="77777777" w:rsidR="00B50050" w:rsidRDefault="00B50050" w:rsidP="0088127C">
            <w:pPr>
              <w:pStyle w:val="OtherTableBody"/>
            </w:pPr>
            <w:r>
              <w:t>10</w:t>
            </w:r>
          </w:p>
        </w:tc>
        <w:tc>
          <w:tcPr>
            <w:tcW w:w="600" w:type="dxa"/>
          </w:tcPr>
          <w:p w14:paraId="4353DC9E" w14:textId="77777777" w:rsidR="00B50050" w:rsidRDefault="00B50050" w:rsidP="0088127C">
            <w:pPr>
              <w:pStyle w:val="OtherTableBody"/>
            </w:pPr>
            <w:r>
              <w:t>1..1</w:t>
            </w:r>
          </w:p>
        </w:tc>
        <w:tc>
          <w:tcPr>
            <w:tcW w:w="600" w:type="dxa"/>
          </w:tcPr>
          <w:p w14:paraId="0343775D" w14:textId="77777777" w:rsidR="00B50050" w:rsidRDefault="00B50050" w:rsidP="0088127C">
            <w:pPr>
              <w:pStyle w:val="OtherTableBody"/>
            </w:pPr>
          </w:p>
        </w:tc>
        <w:tc>
          <w:tcPr>
            <w:tcW w:w="600" w:type="dxa"/>
          </w:tcPr>
          <w:p w14:paraId="4E46D5B8" w14:textId="77777777" w:rsidR="00B50050" w:rsidRDefault="00B50050" w:rsidP="0088127C">
            <w:pPr>
              <w:pStyle w:val="OtherTableBody"/>
            </w:pPr>
            <w:r>
              <w:t>ID</w:t>
            </w:r>
          </w:p>
        </w:tc>
        <w:tc>
          <w:tcPr>
            <w:tcW w:w="700" w:type="dxa"/>
          </w:tcPr>
          <w:p w14:paraId="0E81D0C3" w14:textId="77777777" w:rsidR="00B50050" w:rsidRDefault="00B50050" w:rsidP="0088127C">
            <w:pPr>
              <w:pStyle w:val="OtherTableBody"/>
            </w:pPr>
          </w:p>
        </w:tc>
        <w:tc>
          <w:tcPr>
            <w:tcW w:w="600" w:type="dxa"/>
          </w:tcPr>
          <w:p w14:paraId="253275F3" w14:textId="77777777" w:rsidR="00B50050" w:rsidRDefault="00B50050" w:rsidP="0088127C">
            <w:pPr>
              <w:pStyle w:val="OtherTableBody"/>
            </w:pPr>
            <w:r>
              <w:t>0136</w:t>
            </w:r>
          </w:p>
        </w:tc>
        <w:tc>
          <w:tcPr>
            <w:tcW w:w="900" w:type="dxa"/>
          </w:tcPr>
          <w:p w14:paraId="1BE3AC18" w14:textId="77777777" w:rsidR="00B50050" w:rsidRDefault="00B50050" w:rsidP="0088127C">
            <w:pPr>
              <w:pStyle w:val="OtherTableBody"/>
            </w:pPr>
            <w:r>
              <w:t>6.5.12.10</w:t>
            </w:r>
          </w:p>
        </w:tc>
      </w:tr>
      <w:tr w:rsidR="00B50050" w14:paraId="5BA0F8EE" w14:textId="77777777" w:rsidTr="00195548">
        <w:tc>
          <w:tcPr>
            <w:tcW w:w="3500" w:type="dxa"/>
          </w:tcPr>
          <w:p w14:paraId="2BB54FF3" w14:textId="77777777" w:rsidR="00B50050" w:rsidRDefault="00B50050" w:rsidP="0088127C">
            <w:pPr>
              <w:pStyle w:val="OtherTableBody"/>
            </w:pPr>
            <w:r>
              <w:t>Calculated Days</w:t>
            </w:r>
          </w:p>
        </w:tc>
        <w:tc>
          <w:tcPr>
            <w:tcW w:w="700" w:type="dxa"/>
          </w:tcPr>
          <w:p w14:paraId="65C8E176" w14:textId="77777777" w:rsidR="00B50050" w:rsidRDefault="00B50050" w:rsidP="0088127C">
            <w:pPr>
              <w:pStyle w:val="OtherTableBody"/>
            </w:pPr>
            <w:r>
              <w:t>02168</w:t>
            </w:r>
          </w:p>
        </w:tc>
        <w:tc>
          <w:tcPr>
            <w:tcW w:w="600" w:type="dxa"/>
          </w:tcPr>
          <w:p w14:paraId="667E50F2" w14:textId="77777777" w:rsidR="00B50050" w:rsidRDefault="00B50050" w:rsidP="0088127C">
            <w:pPr>
              <w:pStyle w:val="OtherTableBody"/>
            </w:pPr>
            <w:r>
              <w:t>DRG</w:t>
            </w:r>
          </w:p>
        </w:tc>
        <w:tc>
          <w:tcPr>
            <w:tcW w:w="600" w:type="dxa"/>
          </w:tcPr>
          <w:p w14:paraId="16F42F08" w14:textId="77777777" w:rsidR="00B50050" w:rsidRDefault="00B50050" w:rsidP="0088127C">
            <w:pPr>
              <w:pStyle w:val="OtherTableBody"/>
            </w:pPr>
            <w:r>
              <w:t>25</w:t>
            </w:r>
          </w:p>
        </w:tc>
        <w:tc>
          <w:tcPr>
            <w:tcW w:w="600" w:type="dxa"/>
          </w:tcPr>
          <w:p w14:paraId="30BCF496" w14:textId="77777777" w:rsidR="00B50050" w:rsidRDefault="00B50050" w:rsidP="0088127C">
            <w:pPr>
              <w:pStyle w:val="OtherTableBody"/>
            </w:pPr>
            <w:r>
              <w:t>..</w:t>
            </w:r>
          </w:p>
        </w:tc>
        <w:tc>
          <w:tcPr>
            <w:tcW w:w="600" w:type="dxa"/>
          </w:tcPr>
          <w:p w14:paraId="5BFFFE8D" w14:textId="77777777" w:rsidR="00B50050" w:rsidRDefault="00B50050" w:rsidP="0088127C">
            <w:pPr>
              <w:pStyle w:val="OtherTableBody"/>
            </w:pPr>
            <w:r>
              <w:t>5=</w:t>
            </w:r>
          </w:p>
        </w:tc>
        <w:tc>
          <w:tcPr>
            <w:tcW w:w="600" w:type="dxa"/>
          </w:tcPr>
          <w:p w14:paraId="06D53BD2" w14:textId="77777777" w:rsidR="00B50050" w:rsidRDefault="00B50050" w:rsidP="0088127C">
            <w:pPr>
              <w:pStyle w:val="OtherTableBody"/>
            </w:pPr>
            <w:r>
              <w:t>NM</w:t>
            </w:r>
          </w:p>
        </w:tc>
        <w:tc>
          <w:tcPr>
            <w:tcW w:w="700" w:type="dxa"/>
          </w:tcPr>
          <w:p w14:paraId="3D649D8A" w14:textId="77777777" w:rsidR="00B50050" w:rsidRDefault="00B50050" w:rsidP="0088127C">
            <w:pPr>
              <w:pStyle w:val="OtherTableBody"/>
            </w:pPr>
          </w:p>
        </w:tc>
        <w:tc>
          <w:tcPr>
            <w:tcW w:w="600" w:type="dxa"/>
          </w:tcPr>
          <w:p w14:paraId="57FC7E17" w14:textId="77777777" w:rsidR="00B50050" w:rsidRDefault="00B50050" w:rsidP="0088127C">
            <w:pPr>
              <w:pStyle w:val="OtherTableBody"/>
            </w:pPr>
          </w:p>
        </w:tc>
        <w:tc>
          <w:tcPr>
            <w:tcW w:w="900" w:type="dxa"/>
          </w:tcPr>
          <w:p w14:paraId="0C7E12B9" w14:textId="77777777" w:rsidR="00B50050" w:rsidRDefault="00B50050" w:rsidP="0088127C">
            <w:pPr>
              <w:pStyle w:val="OtherTableBody"/>
            </w:pPr>
            <w:r>
              <w:t>6.5.3.25</w:t>
            </w:r>
          </w:p>
        </w:tc>
      </w:tr>
      <w:tr w:rsidR="00B50050" w14:paraId="54FAB6FF" w14:textId="77777777" w:rsidTr="00195548">
        <w:tc>
          <w:tcPr>
            <w:tcW w:w="3500" w:type="dxa"/>
          </w:tcPr>
          <w:p w14:paraId="497AA55E" w14:textId="77777777" w:rsidR="00B50050" w:rsidRDefault="00B50050" w:rsidP="0088127C">
            <w:pPr>
              <w:pStyle w:val="OtherTableBody"/>
            </w:pPr>
            <w:r>
              <w:t>Call Back Phone Number</w:t>
            </w:r>
          </w:p>
        </w:tc>
        <w:tc>
          <w:tcPr>
            <w:tcW w:w="700" w:type="dxa"/>
          </w:tcPr>
          <w:p w14:paraId="0126D800" w14:textId="77777777" w:rsidR="00B50050" w:rsidRDefault="00B50050" w:rsidP="0088127C">
            <w:pPr>
              <w:pStyle w:val="OtherTableBody"/>
            </w:pPr>
            <w:r>
              <w:t>00228</w:t>
            </w:r>
          </w:p>
        </w:tc>
        <w:tc>
          <w:tcPr>
            <w:tcW w:w="600" w:type="dxa"/>
          </w:tcPr>
          <w:p w14:paraId="4A392B1A" w14:textId="77777777" w:rsidR="00B50050" w:rsidRDefault="00B50050" w:rsidP="0088127C">
            <w:pPr>
              <w:pStyle w:val="OtherTableBody"/>
            </w:pPr>
            <w:r>
              <w:t>ORC</w:t>
            </w:r>
          </w:p>
        </w:tc>
        <w:tc>
          <w:tcPr>
            <w:tcW w:w="600" w:type="dxa"/>
          </w:tcPr>
          <w:p w14:paraId="0E3759A5" w14:textId="77777777" w:rsidR="00B50050" w:rsidRDefault="00B50050" w:rsidP="0088127C">
            <w:pPr>
              <w:pStyle w:val="OtherTableBody"/>
            </w:pPr>
            <w:r>
              <w:t>14</w:t>
            </w:r>
          </w:p>
        </w:tc>
        <w:tc>
          <w:tcPr>
            <w:tcW w:w="600" w:type="dxa"/>
          </w:tcPr>
          <w:p w14:paraId="7C76BBAC" w14:textId="77777777" w:rsidR="00B50050" w:rsidRDefault="00B50050" w:rsidP="0088127C">
            <w:pPr>
              <w:pStyle w:val="OtherTableBody"/>
            </w:pPr>
            <w:r>
              <w:t>..</w:t>
            </w:r>
          </w:p>
        </w:tc>
        <w:tc>
          <w:tcPr>
            <w:tcW w:w="600" w:type="dxa"/>
          </w:tcPr>
          <w:p w14:paraId="720AA02E" w14:textId="77777777" w:rsidR="00B50050" w:rsidRDefault="00B50050" w:rsidP="0088127C">
            <w:pPr>
              <w:pStyle w:val="OtherTableBody"/>
            </w:pPr>
          </w:p>
        </w:tc>
        <w:tc>
          <w:tcPr>
            <w:tcW w:w="600" w:type="dxa"/>
          </w:tcPr>
          <w:p w14:paraId="1CAFF7BA" w14:textId="77777777" w:rsidR="00B50050" w:rsidRDefault="00B50050" w:rsidP="0088127C">
            <w:pPr>
              <w:pStyle w:val="OtherTableBody"/>
            </w:pPr>
            <w:r>
              <w:t>XTN</w:t>
            </w:r>
          </w:p>
        </w:tc>
        <w:tc>
          <w:tcPr>
            <w:tcW w:w="700" w:type="dxa"/>
          </w:tcPr>
          <w:p w14:paraId="25BF6D85" w14:textId="77777777" w:rsidR="00B50050" w:rsidRDefault="00B50050" w:rsidP="0088127C">
            <w:pPr>
              <w:pStyle w:val="OtherTableBody"/>
            </w:pPr>
            <w:r>
              <w:t>Y</w:t>
            </w:r>
          </w:p>
        </w:tc>
        <w:tc>
          <w:tcPr>
            <w:tcW w:w="600" w:type="dxa"/>
          </w:tcPr>
          <w:p w14:paraId="3BD93DB7" w14:textId="77777777" w:rsidR="00B50050" w:rsidRDefault="00B50050" w:rsidP="0088127C">
            <w:pPr>
              <w:pStyle w:val="OtherTableBody"/>
            </w:pPr>
          </w:p>
        </w:tc>
        <w:tc>
          <w:tcPr>
            <w:tcW w:w="900" w:type="dxa"/>
          </w:tcPr>
          <w:p w14:paraId="18216A61" w14:textId="77777777" w:rsidR="00B50050" w:rsidRDefault="00B50050" w:rsidP="0088127C">
            <w:pPr>
              <w:pStyle w:val="OtherTableBody"/>
            </w:pPr>
            <w:r>
              <w:t>4.5.1.14</w:t>
            </w:r>
          </w:p>
        </w:tc>
      </w:tr>
      <w:tr w:rsidR="00B50050" w14:paraId="600D111F" w14:textId="77777777" w:rsidTr="00195548">
        <w:tc>
          <w:tcPr>
            <w:tcW w:w="3500" w:type="dxa"/>
          </w:tcPr>
          <w:p w14:paraId="314B3179" w14:textId="77777777" w:rsidR="00B50050" w:rsidRDefault="00B50050" w:rsidP="0088127C">
            <w:pPr>
              <w:pStyle w:val="OtherTableBody"/>
            </w:pPr>
            <w:r>
              <w:t>Candidate Confidence</w:t>
            </w:r>
          </w:p>
        </w:tc>
        <w:tc>
          <w:tcPr>
            <w:tcW w:w="700" w:type="dxa"/>
          </w:tcPr>
          <w:p w14:paraId="2CB5CAD2" w14:textId="77777777" w:rsidR="00B50050" w:rsidRDefault="00B50050" w:rsidP="0088127C">
            <w:pPr>
              <w:pStyle w:val="OtherTableBody"/>
            </w:pPr>
            <w:r>
              <w:t>01436</w:t>
            </w:r>
          </w:p>
        </w:tc>
        <w:tc>
          <w:tcPr>
            <w:tcW w:w="600" w:type="dxa"/>
          </w:tcPr>
          <w:p w14:paraId="5532A84A" w14:textId="77777777" w:rsidR="00B50050" w:rsidRDefault="00B50050" w:rsidP="0088127C">
            <w:pPr>
              <w:pStyle w:val="OtherTableBody"/>
            </w:pPr>
            <w:r>
              <w:t>QRI</w:t>
            </w:r>
          </w:p>
        </w:tc>
        <w:tc>
          <w:tcPr>
            <w:tcW w:w="600" w:type="dxa"/>
          </w:tcPr>
          <w:p w14:paraId="136EFC19" w14:textId="77777777" w:rsidR="00B50050" w:rsidRDefault="00B50050" w:rsidP="0088127C">
            <w:pPr>
              <w:pStyle w:val="OtherTableBody"/>
            </w:pPr>
            <w:r>
              <w:t>1</w:t>
            </w:r>
          </w:p>
        </w:tc>
        <w:tc>
          <w:tcPr>
            <w:tcW w:w="600" w:type="dxa"/>
          </w:tcPr>
          <w:p w14:paraId="23C9FD10" w14:textId="77777777" w:rsidR="00B50050" w:rsidRDefault="00B50050" w:rsidP="0088127C">
            <w:pPr>
              <w:pStyle w:val="OtherTableBody"/>
            </w:pPr>
            <w:r>
              <w:t>..</w:t>
            </w:r>
          </w:p>
        </w:tc>
        <w:tc>
          <w:tcPr>
            <w:tcW w:w="600" w:type="dxa"/>
          </w:tcPr>
          <w:p w14:paraId="16FE0836" w14:textId="77777777" w:rsidR="00B50050" w:rsidRDefault="00B50050" w:rsidP="0088127C">
            <w:pPr>
              <w:pStyle w:val="OtherTableBody"/>
            </w:pPr>
            <w:r>
              <w:t>10#</w:t>
            </w:r>
          </w:p>
        </w:tc>
        <w:tc>
          <w:tcPr>
            <w:tcW w:w="600" w:type="dxa"/>
          </w:tcPr>
          <w:p w14:paraId="2A8DB857" w14:textId="77777777" w:rsidR="00B50050" w:rsidRDefault="00B50050" w:rsidP="0088127C">
            <w:pPr>
              <w:pStyle w:val="OtherTableBody"/>
            </w:pPr>
            <w:r>
              <w:t>NM</w:t>
            </w:r>
          </w:p>
        </w:tc>
        <w:tc>
          <w:tcPr>
            <w:tcW w:w="700" w:type="dxa"/>
          </w:tcPr>
          <w:p w14:paraId="19E5A857" w14:textId="77777777" w:rsidR="00B50050" w:rsidRDefault="00B50050" w:rsidP="0088127C">
            <w:pPr>
              <w:pStyle w:val="OtherTableBody"/>
            </w:pPr>
          </w:p>
        </w:tc>
        <w:tc>
          <w:tcPr>
            <w:tcW w:w="600" w:type="dxa"/>
          </w:tcPr>
          <w:p w14:paraId="1A77D711" w14:textId="77777777" w:rsidR="00B50050" w:rsidRDefault="00B50050" w:rsidP="0088127C">
            <w:pPr>
              <w:pStyle w:val="OtherTableBody"/>
            </w:pPr>
          </w:p>
        </w:tc>
        <w:tc>
          <w:tcPr>
            <w:tcW w:w="900" w:type="dxa"/>
          </w:tcPr>
          <w:p w14:paraId="02826944" w14:textId="77777777" w:rsidR="00B50050" w:rsidRDefault="00B50050" w:rsidP="0088127C">
            <w:pPr>
              <w:pStyle w:val="OtherTableBody"/>
            </w:pPr>
            <w:r>
              <w:t>5.5.5.1</w:t>
            </w:r>
          </w:p>
        </w:tc>
      </w:tr>
      <w:tr w:rsidR="00B50050" w14:paraId="78E64CA2" w14:textId="77777777" w:rsidTr="00195548">
        <w:tc>
          <w:tcPr>
            <w:tcW w:w="3500" w:type="dxa"/>
          </w:tcPr>
          <w:p w14:paraId="7056ADAD" w14:textId="77777777" w:rsidR="00B50050" w:rsidRDefault="00B50050" w:rsidP="0088127C">
            <w:pPr>
              <w:pStyle w:val="OtherTableBody"/>
            </w:pPr>
            <w:r>
              <w:t>Cap Type</w:t>
            </w:r>
          </w:p>
        </w:tc>
        <w:tc>
          <w:tcPr>
            <w:tcW w:w="700" w:type="dxa"/>
          </w:tcPr>
          <w:p w14:paraId="4851A767" w14:textId="77777777" w:rsidR="00B50050" w:rsidRDefault="00B50050" w:rsidP="0088127C">
            <w:pPr>
              <w:pStyle w:val="OtherTableBody"/>
            </w:pPr>
            <w:r>
              <w:t>01353</w:t>
            </w:r>
          </w:p>
        </w:tc>
        <w:tc>
          <w:tcPr>
            <w:tcW w:w="600" w:type="dxa"/>
          </w:tcPr>
          <w:p w14:paraId="7F90076F" w14:textId="77777777" w:rsidR="00B50050" w:rsidRDefault="00B50050" w:rsidP="0088127C">
            <w:pPr>
              <w:pStyle w:val="OtherTableBody"/>
            </w:pPr>
            <w:r>
              <w:t>SAC</w:t>
            </w:r>
          </w:p>
        </w:tc>
        <w:tc>
          <w:tcPr>
            <w:tcW w:w="600" w:type="dxa"/>
          </w:tcPr>
          <w:p w14:paraId="537A388A" w14:textId="77777777" w:rsidR="00B50050" w:rsidRDefault="00B50050" w:rsidP="0088127C">
            <w:pPr>
              <w:pStyle w:val="OtherTableBody"/>
            </w:pPr>
            <w:r>
              <w:t>26</w:t>
            </w:r>
          </w:p>
        </w:tc>
        <w:tc>
          <w:tcPr>
            <w:tcW w:w="600" w:type="dxa"/>
          </w:tcPr>
          <w:p w14:paraId="12D7F2DB" w14:textId="77777777" w:rsidR="00B50050" w:rsidRDefault="00B50050" w:rsidP="0088127C">
            <w:pPr>
              <w:pStyle w:val="OtherTableBody"/>
            </w:pPr>
            <w:r>
              <w:t>..</w:t>
            </w:r>
          </w:p>
        </w:tc>
        <w:tc>
          <w:tcPr>
            <w:tcW w:w="600" w:type="dxa"/>
          </w:tcPr>
          <w:p w14:paraId="018C848B" w14:textId="77777777" w:rsidR="00B50050" w:rsidRDefault="00B50050" w:rsidP="0088127C">
            <w:pPr>
              <w:pStyle w:val="OtherTableBody"/>
            </w:pPr>
          </w:p>
        </w:tc>
        <w:tc>
          <w:tcPr>
            <w:tcW w:w="600" w:type="dxa"/>
          </w:tcPr>
          <w:p w14:paraId="06C578D4" w14:textId="77777777" w:rsidR="00B50050" w:rsidRDefault="00B50050" w:rsidP="0088127C">
            <w:pPr>
              <w:pStyle w:val="OtherTableBody"/>
            </w:pPr>
            <w:r>
              <w:t>CWE</w:t>
            </w:r>
          </w:p>
        </w:tc>
        <w:tc>
          <w:tcPr>
            <w:tcW w:w="700" w:type="dxa"/>
          </w:tcPr>
          <w:p w14:paraId="60B9168F" w14:textId="77777777" w:rsidR="00B50050" w:rsidRDefault="00B50050" w:rsidP="0088127C">
            <w:pPr>
              <w:pStyle w:val="OtherTableBody"/>
            </w:pPr>
          </w:p>
        </w:tc>
        <w:tc>
          <w:tcPr>
            <w:tcW w:w="600" w:type="dxa"/>
          </w:tcPr>
          <w:p w14:paraId="37A36479" w14:textId="77777777" w:rsidR="00B50050" w:rsidRDefault="00B50050" w:rsidP="0088127C">
            <w:pPr>
              <w:pStyle w:val="OtherTableBody"/>
            </w:pPr>
            <w:r>
              <w:t>0381</w:t>
            </w:r>
          </w:p>
        </w:tc>
        <w:tc>
          <w:tcPr>
            <w:tcW w:w="900" w:type="dxa"/>
          </w:tcPr>
          <w:p w14:paraId="12524323" w14:textId="77777777" w:rsidR="00B50050" w:rsidRDefault="00B50050" w:rsidP="0088127C">
            <w:pPr>
              <w:pStyle w:val="OtherTableBody"/>
            </w:pPr>
            <w:r>
              <w:t>13.4.3.26</w:t>
            </w:r>
          </w:p>
        </w:tc>
      </w:tr>
      <w:tr w:rsidR="00B50050" w14:paraId="38635D4F" w14:textId="77777777" w:rsidTr="00195548">
        <w:tc>
          <w:tcPr>
            <w:tcW w:w="3500" w:type="dxa"/>
          </w:tcPr>
          <w:p w14:paraId="3616E886" w14:textId="77777777" w:rsidR="00B50050" w:rsidRDefault="00B50050" w:rsidP="0088127C">
            <w:pPr>
              <w:pStyle w:val="OtherTableBody"/>
            </w:pPr>
            <w:r>
              <w:t>Carrier Identifier</w:t>
            </w:r>
          </w:p>
        </w:tc>
        <w:tc>
          <w:tcPr>
            <w:tcW w:w="700" w:type="dxa"/>
          </w:tcPr>
          <w:p w14:paraId="27E33852" w14:textId="77777777" w:rsidR="00B50050" w:rsidRDefault="00B50050" w:rsidP="0088127C">
            <w:pPr>
              <w:pStyle w:val="OtherTableBody"/>
            </w:pPr>
            <w:r>
              <w:t>01337</w:t>
            </w:r>
          </w:p>
        </w:tc>
        <w:tc>
          <w:tcPr>
            <w:tcW w:w="600" w:type="dxa"/>
          </w:tcPr>
          <w:p w14:paraId="52F45AE2" w14:textId="77777777" w:rsidR="00B50050" w:rsidRDefault="00B50050" w:rsidP="0088127C">
            <w:pPr>
              <w:pStyle w:val="OtherTableBody"/>
            </w:pPr>
            <w:r>
              <w:t>SAC</w:t>
            </w:r>
          </w:p>
        </w:tc>
        <w:tc>
          <w:tcPr>
            <w:tcW w:w="600" w:type="dxa"/>
          </w:tcPr>
          <w:p w14:paraId="034F79AE" w14:textId="77777777" w:rsidR="00B50050" w:rsidRDefault="00B50050" w:rsidP="0088127C">
            <w:pPr>
              <w:pStyle w:val="OtherTableBody"/>
            </w:pPr>
            <w:r>
              <w:t>10</w:t>
            </w:r>
          </w:p>
        </w:tc>
        <w:tc>
          <w:tcPr>
            <w:tcW w:w="600" w:type="dxa"/>
          </w:tcPr>
          <w:p w14:paraId="1AFBB911" w14:textId="77777777" w:rsidR="00B50050" w:rsidRDefault="00B50050" w:rsidP="0088127C">
            <w:pPr>
              <w:pStyle w:val="OtherTableBody"/>
            </w:pPr>
            <w:r>
              <w:t>..</w:t>
            </w:r>
          </w:p>
        </w:tc>
        <w:tc>
          <w:tcPr>
            <w:tcW w:w="600" w:type="dxa"/>
          </w:tcPr>
          <w:p w14:paraId="45F78523" w14:textId="77777777" w:rsidR="00B50050" w:rsidRDefault="00B50050" w:rsidP="0088127C">
            <w:pPr>
              <w:pStyle w:val="OtherTableBody"/>
            </w:pPr>
          </w:p>
        </w:tc>
        <w:tc>
          <w:tcPr>
            <w:tcW w:w="600" w:type="dxa"/>
          </w:tcPr>
          <w:p w14:paraId="43BB76E4" w14:textId="77777777" w:rsidR="00B50050" w:rsidRDefault="00B50050" w:rsidP="0088127C">
            <w:pPr>
              <w:pStyle w:val="OtherTableBody"/>
            </w:pPr>
            <w:r>
              <w:t>EI</w:t>
            </w:r>
          </w:p>
        </w:tc>
        <w:tc>
          <w:tcPr>
            <w:tcW w:w="700" w:type="dxa"/>
          </w:tcPr>
          <w:p w14:paraId="09CCE73E" w14:textId="77777777" w:rsidR="00B50050" w:rsidRDefault="00B50050" w:rsidP="0088127C">
            <w:pPr>
              <w:pStyle w:val="OtherTableBody"/>
            </w:pPr>
          </w:p>
        </w:tc>
        <w:tc>
          <w:tcPr>
            <w:tcW w:w="600" w:type="dxa"/>
          </w:tcPr>
          <w:p w14:paraId="14CFE3E8" w14:textId="77777777" w:rsidR="00B50050" w:rsidRDefault="00B50050" w:rsidP="0088127C">
            <w:pPr>
              <w:pStyle w:val="OtherTableBody"/>
            </w:pPr>
          </w:p>
        </w:tc>
        <w:tc>
          <w:tcPr>
            <w:tcW w:w="900" w:type="dxa"/>
          </w:tcPr>
          <w:p w14:paraId="0666FF78" w14:textId="77777777" w:rsidR="00B50050" w:rsidRDefault="00B50050" w:rsidP="0088127C">
            <w:pPr>
              <w:pStyle w:val="OtherTableBody"/>
            </w:pPr>
            <w:r>
              <w:t>13.4.3.10</w:t>
            </w:r>
          </w:p>
        </w:tc>
      </w:tr>
      <w:tr w:rsidR="00B50050" w14:paraId="27E4787F" w14:textId="77777777" w:rsidTr="00195548">
        <w:tc>
          <w:tcPr>
            <w:tcW w:w="3500" w:type="dxa"/>
          </w:tcPr>
          <w:p w14:paraId="56FF7AD0" w14:textId="77777777" w:rsidR="00B50050" w:rsidRDefault="00B50050" w:rsidP="0088127C">
            <w:pPr>
              <w:pStyle w:val="OtherTableBody"/>
            </w:pPr>
            <w:r>
              <w:t>Carrier Type</w:t>
            </w:r>
          </w:p>
        </w:tc>
        <w:tc>
          <w:tcPr>
            <w:tcW w:w="700" w:type="dxa"/>
          </w:tcPr>
          <w:p w14:paraId="2217529C" w14:textId="77777777" w:rsidR="00B50050" w:rsidRDefault="00B50050" w:rsidP="0088127C">
            <w:pPr>
              <w:pStyle w:val="OtherTableBody"/>
            </w:pPr>
            <w:r>
              <w:t>01336</w:t>
            </w:r>
          </w:p>
        </w:tc>
        <w:tc>
          <w:tcPr>
            <w:tcW w:w="600" w:type="dxa"/>
          </w:tcPr>
          <w:p w14:paraId="73C8E45D" w14:textId="77777777" w:rsidR="00B50050" w:rsidRDefault="00B50050" w:rsidP="0088127C">
            <w:pPr>
              <w:pStyle w:val="OtherTableBody"/>
            </w:pPr>
            <w:r>
              <w:t>SAC</w:t>
            </w:r>
          </w:p>
        </w:tc>
        <w:tc>
          <w:tcPr>
            <w:tcW w:w="600" w:type="dxa"/>
          </w:tcPr>
          <w:p w14:paraId="7CEDBEBD" w14:textId="77777777" w:rsidR="00B50050" w:rsidRDefault="00B50050" w:rsidP="0088127C">
            <w:pPr>
              <w:pStyle w:val="OtherTableBody"/>
            </w:pPr>
            <w:r>
              <w:t>9</w:t>
            </w:r>
          </w:p>
        </w:tc>
        <w:tc>
          <w:tcPr>
            <w:tcW w:w="600" w:type="dxa"/>
          </w:tcPr>
          <w:p w14:paraId="47BB5BB6" w14:textId="77777777" w:rsidR="00B50050" w:rsidRDefault="00B50050" w:rsidP="0088127C">
            <w:pPr>
              <w:pStyle w:val="OtherTableBody"/>
            </w:pPr>
            <w:r>
              <w:t>..</w:t>
            </w:r>
          </w:p>
        </w:tc>
        <w:tc>
          <w:tcPr>
            <w:tcW w:w="600" w:type="dxa"/>
          </w:tcPr>
          <w:p w14:paraId="79BA231D" w14:textId="77777777" w:rsidR="00B50050" w:rsidRDefault="00B50050" w:rsidP="0088127C">
            <w:pPr>
              <w:pStyle w:val="OtherTableBody"/>
            </w:pPr>
          </w:p>
        </w:tc>
        <w:tc>
          <w:tcPr>
            <w:tcW w:w="600" w:type="dxa"/>
          </w:tcPr>
          <w:p w14:paraId="74E2131B" w14:textId="77777777" w:rsidR="00B50050" w:rsidRDefault="00B50050" w:rsidP="0088127C">
            <w:pPr>
              <w:pStyle w:val="OtherTableBody"/>
            </w:pPr>
            <w:r>
              <w:t>CWE</w:t>
            </w:r>
          </w:p>
        </w:tc>
        <w:tc>
          <w:tcPr>
            <w:tcW w:w="700" w:type="dxa"/>
          </w:tcPr>
          <w:p w14:paraId="2003F184" w14:textId="77777777" w:rsidR="00B50050" w:rsidRDefault="00B50050" w:rsidP="0088127C">
            <w:pPr>
              <w:pStyle w:val="OtherTableBody"/>
            </w:pPr>
          </w:p>
        </w:tc>
        <w:tc>
          <w:tcPr>
            <w:tcW w:w="600" w:type="dxa"/>
          </w:tcPr>
          <w:p w14:paraId="52550E6C" w14:textId="77777777" w:rsidR="00B50050" w:rsidRDefault="00B50050" w:rsidP="0088127C">
            <w:pPr>
              <w:pStyle w:val="OtherTableBody"/>
            </w:pPr>
            <w:r>
              <w:t>0378</w:t>
            </w:r>
          </w:p>
        </w:tc>
        <w:tc>
          <w:tcPr>
            <w:tcW w:w="900" w:type="dxa"/>
          </w:tcPr>
          <w:p w14:paraId="24172B4A" w14:textId="77777777" w:rsidR="00B50050" w:rsidRDefault="00B50050" w:rsidP="0088127C">
            <w:pPr>
              <w:pStyle w:val="OtherTableBody"/>
            </w:pPr>
            <w:r>
              <w:t>13.4.3.9</w:t>
            </w:r>
          </w:p>
        </w:tc>
      </w:tr>
      <w:tr w:rsidR="00B50050" w14:paraId="25532B48" w14:textId="77777777" w:rsidTr="00195548">
        <w:tc>
          <w:tcPr>
            <w:tcW w:w="3500" w:type="dxa"/>
          </w:tcPr>
          <w:p w14:paraId="02EF65F9" w14:textId="77777777" w:rsidR="00B50050" w:rsidRDefault="00B50050" w:rsidP="0088127C">
            <w:pPr>
              <w:pStyle w:val="OtherTableBody"/>
            </w:pPr>
            <w:r>
              <w:t>Case Category Code</w:t>
            </w:r>
          </w:p>
        </w:tc>
        <w:tc>
          <w:tcPr>
            <w:tcW w:w="700" w:type="dxa"/>
          </w:tcPr>
          <w:p w14:paraId="3527C006" w14:textId="77777777" w:rsidR="00B50050" w:rsidRDefault="00B50050" w:rsidP="0088127C">
            <w:pPr>
              <w:pStyle w:val="OtherTableBody"/>
            </w:pPr>
            <w:r>
              <w:t>01522</w:t>
            </w:r>
          </w:p>
        </w:tc>
        <w:tc>
          <w:tcPr>
            <w:tcW w:w="600" w:type="dxa"/>
          </w:tcPr>
          <w:p w14:paraId="50FE735C" w14:textId="77777777" w:rsidR="00B50050" w:rsidRDefault="00B50050" w:rsidP="0088127C">
            <w:pPr>
              <w:pStyle w:val="OtherTableBody"/>
            </w:pPr>
            <w:r>
              <w:t>ABS</w:t>
            </w:r>
          </w:p>
        </w:tc>
        <w:tc>
          <w:tcPr>
            <w:tcW w:w="600" w:type="dxa"/>
          </w:tcPr>
          <w:p w14:paraId="4C9C5E59" w14:textId="77777777" w:rsidR="00B50050" w:rsidRDefault="00B50050" w:rsidP="0088127C">
            <w:pPr>
              <w:pStyle w:val="OtherTableBody"/>
            </w:pPr>
            <w:r>
              <w:t>9</w:t>
            </w:r>
          </w:p>
        </w:tc>
        <w:tc>
          <w:tcPr>
            <w:tcW w:w="600" w:type="dxa"/>
          </w:tcPr>
          <w:p w14:paraId="25DC5294" w14:textId="77777777" w:rsidR="00B50050" w:rsidRDefault="00B50050" w:rsidP="0088127C">
            <w:pPr>
              <w:pStyle w:val="OtherTableBody"/>
            </w:pPr>
            <w:r>
              <w:t>..</w:t>
            </w:r>
          </w:p>
        </w:tc>
        <w:tc>
          <w:tcPr>
            <w:tcW w:w="600" w:type="dxa"/>
          </w:tcPr>
          <w:p w14:paraId="1058ADDE" w14:textId="77777777" w:rsidR="00B50050" w:rsidRDefault="00B50050" w:rsidP="0088127C">
            <w:pPr>
              <w:pStyle w:val="OtherTableBody"/>
            </w:pPr>
          </w:p>
        </w:tc>
        <w:tc>
          <w:tcPr>
            <w:tcW w:w="600" w:type="dxa"/>
          </w:tcPr>
          <w:p w14:paraId="3512D6AB" w14:textId="77777777" w:rsidR="00B50050" w:rsidRDefault="00B50050" w:rsidP="0088127C">
            <w:pPr>
              <w:pStyle w:val="OtherTableBody"/>
            </w:pPr>
            <w:r>
              <w:t>CWE</w:t>
            </w:r>
          </w:p>
        </w:tc>
        <w:tc>
          <w:tcPr>
            <w:tcW w:w="700" w:type="dxa"/>
          </w:tcPr>
          <w:p w14:paraId="2EC240BA" w14:textId="77777777" w:rsidR="00B50050" w:rsidRDefault="00B50050" w:rsidP="0088127C">
            <w:pPr>
              <w:pStyle w:val="OtherTableBody"/>
            </w:pPr>
          </w:p>
        </w:tc>
        <w:tc>
          <w:tcPr>
            <w:tcW w:w="600" w:type="dxa"/>
          </w:tcPr>
          <w:p w14:paraId="6D39FAE8" w14:textId="77777777" w:rsidR="00B50050" w:rsidRDefault="00B50050" w:rsidP="0088127C">
            <w:pPr>
              <w:pStyle w:val="OtherTableBody"/>
            </w:pPr>
            <w:r>
              <w:t>0423</w:t>
            </w:r>
          </w:p>
        </w:tc>
        <w:tc>
          <w:tcPr>
            <w:tcW w:w="900" w:type="dxa"/>
          </w:tcPr>
          <w:p w14:paraId="645B803A" w14:textId="77777777" w:rsidR="00B50050" w:rsidRDefault="00B50050" w:rsidP="0088127C">
            <w:pPr>
              <w:pStyle w:val="OtherTableBody"/>
            </w:pPr>
            <w:r>
              <w:t>6.5.12.9</w:t>
            </w:r>
          </w:p>
        </w:tc>
      </w:tr>
      <w:tr w:rsidR="00B50050" w14:paraId="79793AC9" w14:textId="77777777" w:rsidTr="00195548">
        <w:tc>
          <w:tcPr>
            <w:tcW w:w="3500" w:type="dxa"/>
          </w:tcPr>
          <w:p w14:paraId="02B02674" w14:textId="77777777" w:rsidR="00B50050" w:rsidRDefault="00B50050" w:rsidP="0088127C">
            <w:pPr>
              <w:pStyle w:val="OtherTableBody"/>
            </w:pPr>
            <w:r>
              <w:t>Case Manager</w:t>
            </w:r>
          </w:p>
        </w:tc>
        <w:tc>
          <w:tcPr>
            <w:tcW w:w="700" w:type="dxa"/>
          </w:tcPr>
          <w:p w14:paraId="3ABFD395" w14:textId="77777777" w:rsidR="00B50050" w:rsidRDefault="00B50050" w:rsidP="0088127C">
            <w:pPr>
              <w:pStyle w:val="OtherTableBody"/>
            </w:pPr>
            <w:r>
              <w:t>00522</w:t>
            </w:r>
          </w:p>
        </w:tc>
        <w:tc>
          <w:tcPr>
            <w:tcW w:w="600" w:type="dxa"/>
          </w:tcPr>
          <w:p w14:paraId="6C24D1BF" w14:textId="77777777" w:rsidR="00B50050" w:rsidRDefault="00B50050" w:rsidP="0088127C">
            <w:pPr>
              <w:pStyle w:val="OtherTableBody"/>
            </w:pPr>
            <w:r>
              <w:t>IN3</w:t>
            </w:r>
          </w:p>
        </w:tc>
        <w:tc>
          <w:tcPr>
            <w:tcW w:w="600" w:type="dxa"/>
          </w:tcPr>
          <w:p w14:paraId="5B8F7C54" w14:textId="77777777" w:rsidR="00B50050" w:rsidRDefault="00B50050" w:rsidP="0088127C">
            <w:pPr>
              <w:pStyle w:val="OtherTableBody"/>
            </w:pPr>
            <w:r>
              <w:t>21</w:t>
            </w:r>
          </w:p>
        </w:tc>
        <w:tc>
          <w:tcPr>
            <w:tcW w:w="600" w:type="dxa"/>
          </w:tcPr>
          <w:p w14:paraId="2AA18ABE" w14:textId="77777777" w:rsidR="00B50050" w:rsidRDefault="00B50050" w:rsidP="0088127C">
            <w:pPr>
              <w:pStyle w:val="OtherTableBody"/>
            </w:pPr>
            <w:r>
              <w:t>..</w:t>
            </w:r>
          </w:p>
        </w:tc>
        <w:tc>
          <w:tcPr>
            <w:tcW w:w="600" w:type="dxa"/>
          </w:tcPr>
          <w:p w14:paraId="125467E7" w14:textId="77777777" w:rsidR="00B50050" w:rsidRDefault="00B50050" w:rsidP="0088127C">
            <w:pPr>
              <w:pStyle w:val="OtherTableBody"/>
            </w:pPr>
            <w:r>
              <w:t>48#</w:t>
            </w:r>
          </w:p>
        </w:tc>
        <w:tc>
          <w:tcPr>
            <w:tcW w:w="600" w:type="dxa"/>
          </w:tcPr>
          <w:p w14:paraId="4B22CA54" w14:textId="77777777" w:rsidR="00B50050" w:rsidRDefault="00B50050" w:rsidP="0088127C">
            <w:pPr>
              <w:pStyle w:val="OtherTableBody"/>
            </w:pPr>
            <w:r>
              <w:t>ST</w:t>
            </w:r>
          </w:p>
        </w:tc>
        <w:tc>
          <w:tcPr>
            <w:tcW w:w="700" w:type="dxa"/>
          </w:tcPr>
          <w:p w14:paraId="10B8E850" w14:textId="77777777" w:rsidR="00B50050" w:rsidRDefault="00B50050" w:rsidP="0088127C">
            <w:pPr>
              <w:pStyle w:val="OtherTableBody"/>
            </w:pPr>
          </w:p>
        </w:tc>
        <w:tc>
          <w:tcPr>
            <w:tcW w:w="600" w:type="dxa"/>
          </w:tcPr>
          <w:p w14:paraId="20B4F8D7" w14:textId="77777777" w:rsidR="00B50050" w:rsidRDefault="00B50050" w:rsidP="0088127C">
            <w:pPr>
              <w:pStyle w:val="OtherTableBody"/>
            </w:pPr>
          </w:p>
        </w:tc>
        <w:tc>
          <w:tcPr>
            <w:tcW w:w="900" w:type="dxa"/>
          </w:tcPr>
          <w:p w14:paraId="59BB1749" w14:textId="77777777" w:rsidR="00B50050" w:rsidRDefault="00B50050" w:rsidP="0088127C">
            <w:pPr>
              <w:pStyle w:val="OtherTableBody"/>
            </w:pPr>
            <w:r>
              <w:t>6.5.8.21</w:t>
            </w:r>
          </w:p>
        </w:tc>
      </w:tr>
      <w:tr w:rsidR="00B50050" w14:paraId="3E1B5189" w14:textId="77777777" w:rsidTr="00195548">
        <w:tc>
          <w:tcPr>
            <w:tcW w:w="3500" w:type="dxa"/>
          </w:tcPr>
          <w:p w14:paraId="3AD1271B" w14:textId="77777777" w:rsidR="00B50050" w:rsidRDefault="00B50050" w:rsidP="0088127C">
            <w:pPr>
              <w:pStyle w:val="OtherTableBody"/>
            </w:pPr>
            <w:r>
              <w:t>Catalogue Identifier</w:t>
            </w:r>
          </w:p>
        </w:tc>
        <w:tc>
          <w:tcPr>
            <w:tcW w:w="700" w:type="dxa"/>
          </w:tcPr>
          <w:p w14:paraId="04D61AD8" w14:textId="77777777" w:rsidR="00B50050" w:rsidRDefault="00B50050" w:rsidP="0088127C">
            <w:pPr>
              <w:pStyle w:val="OtherTableBody"/>
            </w:pPr>
            <w:r>
              <w:t>01253</w:t>
            </w:r>
          </w:p>
        </w:tc>
        <w:tc>
          <w:tcPr>
            <w:tcW w:w="600" w:type="dxa"/>
          </w:tcPr>
          <w:p w14:paraId="24D07064" w14:textId="77777777" w:rsidR="00B50050" w:rsidRDefault="00B50050" w:rsidP="0088127C">
            <w:pPr>
              <w:pStyle w:val="OtherTableBody"/>
            </w:pPr>
            <w:r>
              <w:t>PDC</w:t>
            </w:r>
          </w:p>
        </w:tc>
        <w:tc>
          <w:tcPr>
            <w:tcW w:w="600" w:type="dxa"/>
          </w:tcPr>
          <w:p w14:paraId="6B746E56" w14:textId="77777777" w:rsidR="00B50050" w:rsidRDefault="00B50050" w:rsidP="0088127C">
            <w:pPr>
              <w:pStyle w:val="OtherTableBody"/>
            </w:pPr>
            <w:r>
              <w:t>7</w:t>
            </w:r>
          </w:p>
        </w:tc>
        <w:tc>
          <w:tcPr>
            <w:tcW w:w="600" w:type="dxa"/>
          </w:tcPr>
          <w:p w14:paraId="6CB9DA6B" w14:textId="77777777" w:rsidR="00B50050" w:rsidRDefault="00B50050" w:rsidP="0088127C">
            <w:pPr>
              <w:pStyle w:val="OtherTableBody"/>
            </w:pPr>
            <w:r>
              <w:t>..</w:t>
            </w:r>
          </w:p>
        </w:tc>
        <w:tc>
          <w:tcPr>
            <w:tcW w:w="600" w:type="dxa"/>
          </w:tcPr>
          <w:p w14:paraId="30FD1A68" w14:textId="77777777" w:rsidR="00B50050" w:rsidRDefault="00B50050" w:rsidP="0088127C">
            <w:pPr>
              <w:pStyle w:val="OtherTableBody"/>
            </w:pPr>
            <w:r>
              <w:t>60=</w:t>
            </w:r>
          </w:p>
        </w:tc>
        <w:tc>
          <w:tcPr>
            <w:tcW w:w="600" w:type="dxa"/>
          </w:tcPr>
          <w:p w14:paraId="78EAD208" w14:textId="77777777" w:rsidR="00B50050" w:rsidRDefault="00B50050" w:rsidP="0088127C">
            <w:pPr>
              <w:pStyle w:val="OtherTableBody"/>
            </w:pPr>
            <w:r>
              <w:t>ST</w:t>
            </w:r>
          </w:p>
        </w:tc>
        <w:tc>
          <w:tcPr>
            <w:tcW w:w="700" w:type="dxa"/>
          </w:tcPr>
          <w:p w14:paraId="63887D55" w14:textId="77777777" w:rsidR="00B50050" w:rsidRDefault="00B50050" w:rsidP="0088127C">
            <w:pPr>
              <w:pStyle w:val="OtherTableBody"/>
            </w:pPr>
          </w:p>
        </w:tc>
        <w:tc>
          <w:tcPr>
            <w:tcW w:w="600" w:type="dxa"/>
          </w:tcPr>
          <w:p w14:paraId="063D0C9C" w14:textId="77777777" w:rsidR="00B50050" w:rsidRDefault="00B50050" w:rsidP="0088127C">
            <w:pPr>
              <w:pStyle w:val="OtherTableBody"/>
            </w:pPr>
          </w:p>
        </w:tc>
        <w:tc>
          <w:tcPr>
            <w:tcW w:w="900" w:type="dxa"/>
          </w:tcPr>
          <w:p w14:paraId="6F197145" w14:textId="77777777" w:rsidR="00B50050" w:rsidRDefault="00B50050" w:rsidP="0088127C">
            <w:pPr>
              <w:pStyle w:val="OtherTableBody"/>
            </w:pPr>
            <w:r>
              <w:t>7.12.5.7</w:t>
            </w:r>
          </w:p>
        </w:tc>
      </w:tr>
      <w:tr w:rsidR="00B50050" w14:paraId="786A9002" w14:textId="77777777" w:rsidTr="00195548">
        <w:tc>
          <w:tcPr>
            <w:tcW w:w="3500" w:type="dxa"/>
          </w:tcPr>
          <w:p w14:paraId="3913DD25" w14:textId="77777777" w:rsidR="00B50050" w:rsidRDefault="00B50050" w:rsidP="0088127C">
            <w:pPr>
              <w:pStyle w:val="OtherTableBody"/>
            </w:pPr>
            <w:r>
              <w:t>Catalogue Identifier</w:t>
            </w:r>
          </w:p>
        </w:tc>
        <w:tc>
          <w:tcPr>
            <w:tcW w:w="700" w:type="dxa"/>
          </w:tcPr>
          <w:p w14:paraId="4A17AF41" w14:textId="77777777" w:rsidR="00B50050" w:rsidRDefault="00B50050" w:rsidP="0088127C">
            <w:pPr>
              <w:pStyle w:val="OtherTableBody"/>
            </w:pPr>
            <w:r>
              <w:t>01253</w:t>
            </w:r>
          </w:p>
        </w:tc>
        <w:tc>
          <w:tcPr>
            <w:tcW w:w="600" w:type="dxa"/>
          </w:tcPr>
          <w:p w14:paraId="09AB3027" w14:textId="77777777" w:rsidR="00B50050" w:rsidRDefault="00B50050" w:rsidP="0088127C">
            <w:pPr>
              <w:pStyle w:val="OtherTableBody"/>
            </w:pPr>
            <w:r>
              <w:t>DEV</w:t>
            </w:r>
          </w:p>
        </w:tc>
        <w:tc>
          <w:tcPr>
            <w:tcW w:w="600" w:type="dxa"/>
          </w:tcPr>
          <w:p w14:paraId="0762EBFD" w14:textId="77777777" w:rsidR="00B50050" w:rsidRDefault="00B50050" w:rsidP="0088127C">
            <w:pPr>
              <w:pStyle w:val="OtherTableBody"/>
            </w:pPr>
            <w:r>
              <w:t>8</w:t>
            </w:r>
          </w:p>
        </w:tc>
        <w:tc>
          <w:tcPr>
            <w:tcW w:w="600" w:type="dxa"/>
          </w:tcPr>
          <w:p w14:paraId="7903F5A4" w14:textId="77777777" w:rsidR="00B50050" w:rsidRDefault="00B50050" w:rsidP="0088127C">
            <w:pPr>
              <w:pStyle w:val="OtherTableBody"/>
            </w:pPr>
            <w:r>
              <w:t>..</w:t>
            </w:r>
          </w:p>
        </w:tc>
        <w:tc>
          <w:tcPr>
            <w:tcW w:w="600" w:type="dxa"/>
          </w:tcPr>
          <w:p w14:paraId="27F37F47" w14:textId="77777777" w:rsidR="00B50050" w:rsidRDefault="00B50050" w:rsidP="0088127C">
            <w:pPr>
              <w:pStyle w:val="OtherTableBody"/>
            </w:pPr>
            <w:r>
              <w:t>60=</w:t>
            </w:r>
          </w:p>
        </w:tc>
        <w:tc>
          <w:tcPr>
            <w:tcW w:w="600" w:type="dxa"/>
          </w:tcPr>
          <w:p w14:paraId="43669372" w14:textId="77777777" w:rsidR="00B50050" w:rsidRDefault="00B50050" w:rsidP="0088127C">
            <w:pPr>
              <w:pStyle w:val="OtherTableBody"/>
            </w:pPr>
            <w:r>
              <w:t>ST</w:t>
            </w:r>
          </w:p>
        </w:tc>
        <w:tc>
          <w:tcPr>
            <w:tcW w:w="700" w:type="dxa"/>
          </w:tcPr>
          <w:p w14:paraId="51334F49" w14:textId="77777777" w:rsidR="00B50050" w:rsidRDefault="00B50050" w:rsidP="0088127C">
            <w:pPr>
              <w:pStyle w:val="OtherTableBody"/>
            </w:pPr>
          </w:p>
        </w:tc>
        <w:tc>
          <w:tcPr>
            <w:tcW w:w="600" w:type="dxa"/>
          </w:tcPr>
          <w:p w14:paraId="38757950" w14:textId="77777777" w:rsidR="00B50050" w:rsidRDefault="00B50050" w:rsidP="0088127C">
            <w:pPr>
              <w:pStyle w:val="OtherTableBody"/>
            </w:pPr>
          </w:p>
        </w:tc>
        <w:tc>
          <w:tcPr>
            <w:tcW w:w="900" w:type="dxa"/>
          </w:tcPr>
          <w:p w14:paraId="0DBBCB15" w14:textId="77777777" w:rsidR="00B50050" w:rsidRDefault="00B50050" w:rsidP="0088127C">
            <w:pPr>
              <w:pStyle w:val="OtherTableBody"/>
            </w:pPr>
            <w:r>
              <w:t>17.8.1.8</w:t>
            </w:r>
          </w:p>
        </w:tc>
      </w:tr>
      <w:tr w:rsidR="00B50050" w14:paraId="45AF6AF0" w14:textId="77777777" w:rsidTr="00195548">
        <w:tc>
          <w:tcPr>
            <w:tcW w:w="3500" w:type="dxa"/>
          </w:tcPr>
          <w:p w14:paraId="2B23A373" w14:textId="77777777" w:rsidR="00B50050" w:rsidRDefault="00B50050" w:rsidP="0088127C">
            <w:pPr>
              <w:pStyle w:val="OtherTableBody"/>
            </w:pPr>
            <w:r>
              <w:t>Category Description</w:t>
            </w:r>
          </w:p>
        </w:tc>
        <w:tc>
          <w:tcPr>
            <w:tcW w:w="700" w:type="dxa"/>
          </w:tcPr>
          <w:p w14:paraId="11423D09" w14:textId="77777777" w:rsidR="00B50050" w:rsidRDefault="00B50050" w:rsidP="0088127C">
            <w:pPr>
              <w:pStyle w:val="OtherTableBody"/>
            </w:pPr>
            <w:r>
              <w:t>01482</w:t>
            </w:r>
          </w:p>
        </w:tc>
        <w:tc>
          <w:tcPr>
            <w:tcW w:w="600" w:type="dxa"/>
          </w:tcPr>
          <w:p w14:paraId="352C35F9" w14:textId="77777777" w:rsidR="00B50050" w:rsidRDefault="00B50050" w:rsidP="0088127C">
            <w:pPr>
              <w:pStyle w:val="OtherTableBody"/>
            </w:pPr>
            <w:r>
              <w:t>OM7</w:t>
            </w:r>
          </w:p>
        </w:tc>
        <w:tc>
          <w:tcPr>
            <w:tcW w:w="600" w:type="dxa"/>
          </w:tcPr>
          <w:p w14:paraId="7C1F51AB" w14:textId="77777777" w:rsidR="00B50050" w:rsidRDefault="00B50050" w:rsidP="0088127C">
            <w:pPr>
              <w:pStyle w:val="OtherTableBody"/>
            </w:pPr>
            <w:r>
              <w:t>4</w:t>
            </w:r>
          </w:p>
        </w:tc>
        <w:tc>
          <w:tcPr>
            <w:tcW w:w="600" w:type="dxa"/>
          </w:tcPr>
          <w:p w14:paraId="588D0082" w14:textId="77777777" w:rsidR="00B50050" w:rsidRDefault="00B50050" w:rsidP="0088127C">
            <w:pPr>
              <w:pStyle w:val="OtherTableBody"/>
            </w:pPr>
            <w:r>
              <w:t>..</w:t>
            </w:r>
          </w:p>
        </w:tc>
        <w:tc>
          <w:tcPr>
            <w:tcW w:w="600" w:type="dxa"/>
          </w:tcPr>
          <w:p w14:paraId="345970F1" w14:textId="77777777" w:rsidR="00B50050" w:rsidRDefault="00B50050" w:rsidP="0088127C">
            <w:pPr>
              <w:pStyle w:val="OtherTableBody"/>
            </w:pPr>
            <w:r>
              <w:t>200=</w:t>
            </w:r>
          </w:p>
        </w:tc>
        <w:tc>
          <w:tcPr>
            <w:tcW w:w="600" w:type="dxa"/>
          </w:tcPr>
          <w:p w14:paraId="664E8EBD" w14:textId="77777777" w:rsidR="00B50050" w:rsidRDefault="00B50050" w:rsidP="0088127C">
            <w:pPr>
              <w:pStyle w:val="OtherTableBody"/>
            </w:pPr>
            <w:r>
              <w:t>TX</w:t>
            </w:r>
          </w:p>
        </w:tc>
        <w:tc>
          <w:tcPr>
            <w:tcW w:w="700" w:type="dxa"/>
          </w:tcPr>
          <w:p w14:paraId="6EC6C38C" w14:textId="77777777" w:rsidR="00B50050" w:rsidRDefault="00B50050" w:rsidP="0088127C">
            <w:pPr>
              <w:pStyle w:val="OtherTableBody"/>
            </w:pPr>
          </w:p>
        </w:tc>
        <w:tc>
          <w:tcPr>
            <w:tcW w:w="600" w:type="dxa"/>
          </w:tcPr>
          <w:p w14:paraId="5A48B85C" w14:textId="77777777" w:rsidR="00B50050" w:rsidRDefault="00B50050" w:rsidP="0088127C">
            <w:pPr>
              <w:pStyle w:val="OtherTableBody"/>
            </w:pPr>
          </w:p>
        </w:tc>
        <w:tc>
          <w:tcPr>
            <w:tcW w:w="900" w:type="dxa"/>
          </w:tcPr>
          <w:p w14:paraId="32D58DD8" w14:textId="77777777" w:rsidR="00B50050" w:rsidRDefault="00B50050" w:rsidP="0088127C">
            <w:pPr>
              <w:pStyle w:val="OtherTableBody"/>
            </w:pPr>
            <w:r>
              <w:t>8.8.15.4</w:t>
            </w:r>
          </w:p>
        </w:tc>
      </w:tr>
      <w:tr w:rsidR="00B50050" w14:paraId="10D33102" w14:textId="77777777" w:rsidTr="00195548">
        <w:tc>
          <w:tcPr>
            <w:tcW w:w="3500" w:type="dxa"/>
          </w:tcPr>
          <w:p w14:paraId="75A6605C" w14:textId="77777777" w:rsidR="00B50050" w:rsidRDefault="00B50050" w:rsidP="0088127C">
            <w:pPr>
              <w:pStyle w:val="OtherTableBody"/>
            </w:pPr>
            <w:r>
              <w:t>Category Identifier</w:t>
            </w:r>
          </w:p>
        </w:tc>
        <w:tc>
          <w:tcPr>
            <w:tcW w:w="700" w:type="dxa"/>
          </w:tcPr>
          <w:p w14:paraId="0ACBAE33" w14:textId="77777777" w:rsidR="00B50050" w:rsidRDefault="00B50050" w:rsidP="0088127C">
            <w:pPr>
              <w:pStyle w:val="OtherTableBody"/>
            </w:pPr>
            <w:r>
              <w:t>01481</w:t>
            </w:r>
          </w:p>
        </w:tc>
        <w:tc>
          <w:tcPr>
            <w:tcW w:w="600" w:type="dxa"/>
          </w:tcPr>
          <w:p w14:paraId="42E688E8" w14:textId="77777777" w:rsidR="00B50050" w:rsidRDefault="00B50050" w:rsidP="0088127C">
            <w:pPr>
              <w:pStyle w:val="OtherTableBody"/>
            </w:pPr>
            <w:r>
              <w:t>OM7</w:t>
            </w:r>
          </w:p>
        </w:tc>
        <w:tc>
          <w:tcPr>
            <w:tcW w:w="600" w:type="dxa"/>
          </w:tcPr>
          <w:p w14:paraId="211F16D5" w14:textId="77777777" w:rsidR="00B50050" w:rsidRDefault="00B50050" w:rsidP="0088127C">
            <w:pPr>
              <w:pStyle w:val="OtherTableBody"/>
            </w:pPr>
            <w:r>
              <w:t>3</w:t>
            </w:r>
          </w:p>
        </w:tc>
        <w:tc>
          <w:tcPr>
            <w:tcW w:w="600" w:type="dxa"/>
          </w:tcPr>
          <w:p w14:paraId="40BBA818" w14:textId="77777777" w:rsidR="00B50050" w:rsidRDefault="00B50050" w:rsidP="0088127C">
            <w:pPr>
              <w:pStyle w:val="OtherTableBody"/>
            </w:pPr>
            <w:r>
              <w:t>..</w:t>
            </w:r>
          </w:p>
        </w:tc>
        <w:tc>
          <w:tcPr>
            <w:tcW w:w="600" w:type="dxa"/>
          </w:tcPr>
          <w:p w14:paraId="7A2C7BD4" w14:textId="77777777" w:rsidR="00B50050" w:rsidRDefault="00B50050" w:rsidP="0088127C">
            <w:pPr>
              <w:pStyle w:val="OtherTableBody"/>
            </w:pPr>
          </w:p>
        </w:tc>
        <w:tc>
          <w:tcPr>
            <w:tcW w:w="600" w:type="dxa"/>
          </w:tcPr>
          <w:p w14:paraId="17976F6D" w14:textId="77777777" w:rsidR="00B50050" w:rsidRDefault="00B50050" w:rsidP="0088127C">
            <w:pPr>
              <w:pStyle w:val="OtherTableBody"/>
            </w:pPr>
            <w:r>
              <w:t>CWE</w:t>
            </w:r>
          </w:p>
        </w:tc>
        <w:tc>
          <w:tcPr>
            <w:tcW w:w="700" w:type="dxa"/>
          </w:tcPr>
          <w:p w14:paraId="279A625F" w14:textId="77777777" w:rsidR="00B50050" w:rsidRDefault="00B50050" w:rsidP="0088127C">
            <w:pPr>
              <w:pStyle w:val="OtherTableBody"/>
            </w:pPr>
            <w:r>
              <w:t>Y</w:t>
            </w:r>
          </w:p>
        </w:tc>
        <w:tc>
          <w:tcPr>
            <w:tcW w:w="600" w:type="dxa"/>
          </w:tcPr>
          <w:p w14:paraId="68BC8BB5" w14:textId="77777777" w:rsidR="00B50050" w:rsidRDefault="00B50050" w:rsidP="0088127C">
            <w:pPr>
              <w:pStyle w:val="OtherTableBody"/>
            </w:pPr>
            <w:r>
              <w:t>0412</w:t>
            </w:r>
          </w:p>
        </w:tc>
        <w:tc>
          <w:tcPr>
            <w:tcW w:w="900" w:type="dxa"/>
          </w:tcPr>
          <w:p w14:paraId="24489D9C" w14:textId="77777777" w:rsidR="00B50050" w:rsidRDefault="00B50050" w:rsidP="0088127C">
            <w:pPr>
              <w:pStyle w:val="OtherTableBody"/>
            </w:pPr>
            <w:r>
              <w:t>8.8.15.3</w:t>
            </w:r>
          </w:p>
        </w:tc>
      </w:tr>
      <w:tr w:rsidR="00B50050" w14:paraId="39832BE7" w14:textId="77777777" w:rsidTr="00195548">
        <w:tc>
          <w:tcPr>
            <w:tcW w:w="3500" w:type="dxa"/>
          </w:tcPr>
          <w:p w14:paraId="110BCA35" w14:textId="77777777" w:rsidR="00B50050" w:rsidRDefault="00B50050" w:rsidP="0088127C">
            <w:pPr>
              <w:pStyle w:val="OtherTableBody"/>
            </w:pPr>
            <w:r>
              <w:t>Category Synonym</w:t>
            </w:r>
          </w:p>
        </w:tc>
        <w:tc>
          <w:tcPr>
            <w:tcW w:w="700" w:type="dxa"/>
          </w:tcPr>
          <w:p w14:paraId="0C591ABD" w14:textId="77777777" w:rsidR="00B50050" w:rsidRDefault="00B50050" w:rsidP="0088127C">
            <w:pPr>
              <w:pStyle w:val="OtherTableBody"/>
            </w:pPr>
            <w:r>
              <w:t>01483</w:t>
            </w:r>
          </w:p>
        </w:tc>
        <w:tc>
          <w:tcPr>
            <w:tcW w:w="600" w:type="dxa"/>
          </w:tcPr>
          <w:p w14:paraId="51638313" w14:textId="77777777" w:rsidR="00B50050" w:rsidRDefault="00B50050" w:rsidP="0088127C">
            <w:pPr>
              <w:pStyle w:val="OtherTableBody"/>
            </w:pPr>
            <w:r>
              <w:t>OM7</w:t>
            </w:r>
          </w:p>
        </w:tc>
        <w:tc>
          <w:tcPr>
            <w:tcW w:w="600" w:type="dxa"/>
          </w:tcPr>
          <w:p w14:paraId="71A85581" w14:textId="77777777" w:rsidR="00B50050" w:rsidRDefault="00B50050" w:rsidP="0088127C">
            <w:pPr>
              <w:pStyle w:val="OtherTableBody"/>
            </w:pPr>
            <w:r>
              <w:t>5</w:t>
            </w:r>
          </w:p>
        </w:tc>
        <w:tc>
          <w:tcPr>
            <w:tcW w:w="600" w:type="dxa"/>
          </w:tcPr>
          <w:p w14:paraId="61E51B64" w14:textId="77777777" w:rsidR="00B50050" w:rsidRDefault="00B50050" w:rsidP="0088127C">
            <w:pPr>
              <w:pStyle w:val="OtherTableBody"/>
            </w:pPr>
            <w:r>
              <w:t>..</w:t>
            </w:r>
          </w:p>
        </w:tc>
        <w:tc>
          <w:tcPr>
            <w:tcW w:w="600" w:type="dxa"/>
          </w:tcPr>
          <w:p w14:paraId="2D58A9F7" w14:textId="77777777" w:rsidR="00B50050" w:rsidRDefault="00B50050" w:rsidP="0088127C">
            <w:pPr>
              <w:pStyle w:val="OtherTableBody"/>
            </w:pPr>
            <w:r>
              <w:t>200#</w:t>
            </w:r>
          </w:p>
        </w:tc>
        <w:tc>
          <w:tcPr>
            <w:tcW w:w="600" w:type="dxa"/>
          </w:tcPr>
          <w:p w14:paraId="3D7D2C04" w14:textId="77777777" w:rsidR="00B50050" w:rsidRDefault="00B50050" w:rsidP="0088127C">
            <w:pPr>
              <w:pStyle w:val="OtherTableBody"/>
            </w:pPr>
            <w:r>
              <w:t>ST</w:t>
            </w:r>
          </w:p>
        </w:tc>
        <w:tc>
          <w:tcPr>
            <w:tcW w:w="700" w:type="dxa"/>
          </w:tcPr>
          <w:p w14:paraId="060E73A4" w14:textId="77777777" w:rsidR="00B50050" w:rsidRDefault="00B50050" w:rsidP="0088127C">
            <w:pPr>
              <w:pStyle w:val="OtherTableBody"/>
            </w:pPr>
            <w:r>
              <w:t>Y</w:t>
            </w:r>
          </w:p>
        </w:tc>
        <w:tc>
          <w:tcPr>
            <w:tcW w:w="600" w:type="dxa"/>
          </w:tcPr>
          <w:p w14:paraId="73771A6A" w14:textId="77777777" w:rsidR="00B50050" w:rsidRDefault="00B50050" w:rsidP="0088127C">
            <w:pPr>
              <w:pStyle w:val="OtherTableBody"/>
            </w:pPr>
          </w:p>
        </w:tc>
        <w:tc>
          <w:tcPr>
            <w:tcW w:w="900" w:type="dxa"/>
          </w:tcPr>
          <w:p w14:paraId="3B3D4B6B" w14:textId="77777777" w:rsidR="00B50050" w:rsidRDefault="00B50050" w:rsidP="0088127C">
            <w:pPr>
              <w:pStyle w:val="OtherTableBody"/>
            </w:pPr>
            <w:r>
              <w:t>8.8.15.5</w:t>
            </w:r>
          </w:p>
        </w:tc>
      </w:tr>
      <w:tr w:rsidR="00B50050" w14:paraId="6705DBA8" w14:textId="77777777" w:rsidTr="00195548">
        <w:tc>
          <w:tcPr>
            <w:tcW w:w="3500" w:type="dxa"/>
          </w:tcPr>
          <w:p w14:paraId="78380333" w14:textId="77777777" w:rsidR="00B50050" w:rsidRDefault="00B50050" w:rsidP="0088127C">
            <w:pPr>
              <w:pStyle w:val="OtherTableBody"/>
            </w:pPr>
            <w:r>
              <w:t>Cause Of Death</w:t>
            </w:r>
          </w:p>
        </w:tc>
        <w:tc>
          <w:tcPr>
            <w:tcW w:w="700" w:type="dxa"/>
          </w:tcPr>
          <w:p w14:paraId="17DFA3E8" w14:textId="77777777" w:rsidR="00B50050" w:rsidRDefault="00B50050" w:rsidP="0088127C">
            <w:pPr>
              <w:pStyle w:val="OtherTableBody"/>
            </w:pPr>
            <w:r>
              <w:t>01090</w:t>
            </w:r>
          </w:p>
        </w:tc>
        <w:tc>
          <w:tcPr>
            <w:tcW w:w="600" w:type="dxa"/>
          </w:tcPr>
          <w:p w14:paraId="799FAFCE" w14:textId="77777777" w:rsidR="00B50050" w:rsidRDefault="00B50050" w:rsidP="0088127C">
            <w:pPr>
              <w:pStyle w:val="OtherTableBody"/>
            </w:pPr>
            <w:r>
              <w:t>PEO</w:t>
            </w:r>
          </w:p>
        </w:tc>
        <w:tc>
          <w:tcPr>
            <w:tcW w:w="600" w:type="dxa"/>
          </w:tcPr>
          <w:p w14:paraId="7E285856" w14:textId="77777777" w:rsidR="00B50050" w:rsidRDefault="00B50050" w:rsidP="0088127C">
            <w:pPr>
              <w:pStyle w:val="OtherTableBody"/>
            </w:pPr>
            <w:r>
              <w:t>18</w:t>
            </w:r>
          </w:p>
        </w:tc>
        <w:tc>
          <w:tcPr>
            <w:tcW w:w="600" w:type="dxa"/>
          </w:tcPr>
          <w:p w14:paraId="6CD1C7A9" w14:textId="77777777" w:rsidR="00B50050" w:rsidRDefault="00B50050" w:rsidP="0088127C">
            <w:pPr>
              <w:pStyle w:val="OtherTableBody"/>
            </w:pPr>
            <w:r>
              <w:t>..</w:t>
            </w:r>
          </w:p>
        </w:tc>
        <w:tc>
          <w:tcPr>
            <w:tcW w:w="600" w:type="dxa"/>
          </w:tcPr>
          <w:p w14:paraId="46E5984E" w14:textId="77777777" w:rsidR="00B50050" w:rsidRDefault="00B50050" w:rsidP="0088127C">
            <w:pPr>
              <w:pStyle w:val="OtherTableBody"/>
            </w:pPr>
          </w:p>
        </w:tc>
        <w:tc>
          <w:tcPr>
            <w:tcW w:w="600" w:type="dxa"/>
          </w:tcPr>
          <w:p w14:paraId="7110B031" w14:textId="77777777" w:rsidR="00B50050" w:rsidRDefault="00B50050" w:rsidP="0088127C">
            <w:pPr>
              <w:pStyle w:val="OtherTableBody"/>
            </w:pPr>
            <w:r>
              <w:t>CWE</w:t>
            </w:r>
          </w:p>
        </w:tc>
        <w:tc>
          <w:tcPr>
            <w:tcW w:w="700" w:type="dxa"/>
          </w:tcPr>
          <w:p w14:paraId="2844290F" w14:textId="77777777" w:rsidR="00B50050" w:rsidRDefault="00B50050" w:rsidP="0088127C">
            <w:pPr>
              <w:pStyle w:val="OtherTableBody"/>
            </w:pPr>
            <w:r>
              <w:t>Y</w:t>
            </w:r>
          </w:p>
        </w:tc>
        <w:tc>
          <w:tcPr>
            <w:tcW w:w="600" w:type="dxa"/>
          </w:tcPr>
          <w:p w14:paraId="59E7F598" w14:textId="77777777" w:rsidR="00B50050" w:rsidRDefault="00B50050" w:rsidP="0088127C">
            <w:pPr>
              <w:pStyle w:val="OtherTableBody"/>
            </w:pPr>
            <w:r>
              <w:t>0680</w:t>
            </w:r>
          </w:p>
        </w:tc>
        <w:tc>
          <w:tcPr>
            <w:tcW w:w="900" w:type="dxa"/>
          </w:tcPr>
          <w:p w14:paraId="32C5BD8F" w14:textId="77777777" w:rsidR="00B50050" w:rsidRDefault="00B50050" w:rsidP="0088127C">
            <w:pPr>
              <w:pStyle w:val="OtherTableBody"/>
            </w:pPr>
            <w:r>
              <w:t>7.12.2.18</w:t>
            </w:r>
          </w:p>
        </w:tc>
      </w:tr>
      <w:tr w:rsidR="00B50050" w14:paraId="118AEB28" w14:textId="77777777" w:rsidTr="00195548">
        <w:tc>
          <w:tcPr>
            <w:tcW w:w="3500" w:type="dxa"/>
          </w:tcPr>
          <w:p w14:paraId="66C8AB86" w14:textId="77777777" w:rsidR="00B50050" w:rsidRDefault="00B50050" w:rsidP="0088127C">
            <w:pPr>
              <w:pStyle w:val="OtherTableBody"/>
            </w:pPr>
            <w:r>
              <w:t>Certainty of Problem</w:t>
            </w:r>
          </w:p>
        </w:tc>
        <w:tc>
          <w:tcPr>
            <w:tcW w:w="700" w:type="dxa"/>
          </w:tcPr>
          <w:p w14:paraId="3B69184F" w14:textId="77777777" w:rsidR="00B50050" w:rsidRDefault="00B50050" w:rsidP="0088127C">
            <w:pPr>
              <w:pStyle w:val="OtherTableBody"/>
            </w:pPr>
            <w:r>
              <w:t>00854</w:t>
            </w:r>
          </w:p>
        </w:tc>
        <w:tc>
          <w:tcPr>
            <w:tcW w:w="600" w:type="dxa"/>
          </w:tcPr>
          <w:p w14:paraId="49D6665D" w14:textId="77777777" w:rsidR="00B50050" w:rsidRDefault="00B50050" w:rsidP="0088127C">
            <w:pPr>
              <w:pStyle w:val="OtherTableBody"/>
            </w:pPr>
            <w:r>
              <w:t>PRB</w:t>
            </w:r>
          </w:p>
        </w:tc>
        <w:tc>
          <w:tcPr>
            <w:tcW w:w="600" w:type="dxa"/>
          </w:tcPr>
          <w:p w14:paraId="4121EB8E" w14:textId="77777777" w:rsidR="00B50050" w:rsidRDefault="00B50050" w:rsidP="0088127C">
            <w:pPr>
              <w:pStyle w:val="OtherTableBody"/>
            </w:pPr>
            <w:r>
              <w:t>19</w:t>
            </w:r>
          </w:p>
        </w:tc>
        <w:tc>
          <w:tcPr>
            <w:tcW w:w="600" w:type="dxa"/>
          </w:tcPr>
          <w:p w14:paraId="4D568465" w14:textId="77777777" w:rsidR="00B50050" w:rsidRDefault="00B50050" w:rsidP="0088127C">
            <w:pPr>
              <w:pStyle w:val="OtherTableBody"/>
            </w:pPr>
            <w:r>
              <w:t>..</w:t>
            </w:r>
          </w:p>
        </w:tc>
        <w:tc>
          <w:tcPr>
            <w:tcW w:w="600" w:type="dxa"/>
          </w:tcPr>
          <w:p w14:paraId="0B22006B" w14:textId="77777777" w:rsidR="00B50050" w:rsidRDefault="00B50050" w:rsidP="0088127C">
            <w:pPr>
              <w:pStyle w:val="OtherTableBody"/>
            </w:pPr>
          </w:p>
        </w:tc>
        <w:tc>
          <w:tcPr>
            <w:tcW w:w="600" w:type="dxa"/>
          </w:tcPr>
          <w:p w14:paraId="3276C7AA" w14:textId="77777777" w:rsidR="00B50050" w:rsidRDefault="00B50050" w:rsidP="0088127C">
            <w:pPr>
              <w:pStyle w:val="OtherTableBody"/>
            </w:pPr>
            <w:r>
              <w:t>CWE</w:t>
            </w:r>
          </w:p>
        </w:tc>
        <w:tc>
          <w:tcPr>
            <w:tcW w:w="700" w:type="dxa"/>
          </w:tcPr>
          <w:p w14:paraId="11D6807B" w14:textId="77777777" w:rsidR="00B50050" w:rsidRDefault="00B50050" w:rsidP="0088127C">
            <w:pPr>
              <w:pStyle w:val="OtherTableBody"/>
            </w:pPr>
          </w:p>
        </w:tc>
        <w:tc>
          <w:tcPr>
            <w:tcW w:w="600" w:type="dxa"/>
          </w:tcPr>
          <w:p w14:paraId="6D0B993E" w14:textId="77777777" w:rsidR="00B50050" w:rsidRDefault="00B50050" w:rsidP="0088127C">
            <w:pPr>
              <w:pStyle w:val="OtherTableBody"/>
            </w:pPr>
          </w:p>
        </w:tc>
        <w:tc>
          <w:tcPr>
            <w:tcW w:w="900" w:type="dxa"/>
          </w:tcPr>
          <w:p w14:paraId="7102BFF4" w14:textId="77777777" w:rsidR="00B50050" w:rsidRDefault="00B50050" w:rsidP="0088127C">
            <w:pPr>
              <w:pStyle w:val="OtherTableBody"/>
            </w:pPr>
            <w:r>
              <w:t>12.4.2.19</w:t>
            </w:r>
          </w:p>
        </w:tc>
      </w:tr>
      <w:tr w:rsidR="00B50050" w14:paraId="65AAC882" w14:textId="77777777" w:rsidTr="00195548">
        <w:tc>
          <w:tcPr>
            <w:tcW w:w="3500" w:type="dxa"/>
          </w:tcPr>
          <w:p w14:paraId="196C0638" w14:textId="77777777" w:rsidR="00B50050" w:rsidRDefault="00B50050" w:rsidP="0088127C">
            <w:pPr>
              <w:pStyle w:val="OtherTableBody"/>
            </w:pPr>
            <w:r>
              <w:t>Certainty of Relationship</w:t>
            </w:r>
          </w:p>
        </w:tc>
        <w:tc>
          <w:tcPr>
            <w:tcW w:w="700" w:type="dxa"/>
          </w:tcPr>
          <w:p w14:paraId="60375E05" w14:textId="77777777" w:rsidR="00B50050" w:rsidRDefault="00B50050" w:rsidP="0088127C">
            <w:pPr>
              <w:pStyle w:val="OtherTableBody"/>
            </w:pPr>
            <w:r>
              <w:t>02252</w:t>
            </w:r>
          </w:p>
        </w:tc>
        <w:tc>
          <w:tcPr>
            <w:tcW w:w="600" w:type="dxa"/>
          </w:tcPr>
          <w:p w14:paraId="471ED130" w14:textId="77777777" w:rsidR="00B50050" w:rsidRDefault="00B50050" w:rsidP="0088127C">
            <w:pPr>
              <w:pStyle w:val="OtherTableBody"/>
            </w:pPr>
            <w:r>
              <w:t>REL</w:t>
            </w:r>
          </w:p>
        </w:tc>
        <w:tc>
          <w:tcPr>
            <w:tcW w:w="600" w:type="dxa"/>
          </w:tcPr>
          <w:p w14:paraId="044C0372" w14:textId="77777777" w:rsidR="00B50050" w:rsidRDefault="00B50050" w:rsidP="0088127C">
            <w:pPr>
              <w:pStyle w:val="OtherTableBody"/>
            </w:pPr>
            <w:r>
              <w:t>13</w:t>
            </w:r>
          </w:p>
        </w:tc>
        <w:tc>
          <w:tcPr>
            <w:tcW w:w="600" w:type="dxa"/>
          </w:tcPr>
          <w:p w14:paraId="732CDA31" w14:textId="77777777" w:rsidR="00B50050" w:rsidRDefault="00B50050" w:rsidP="0088127C">
            <w:pPr>
              <w:pStyle w:val="OtherTableBody"/>
            </w:pPr>
            <w:r>
              <w:t>..</w:t>
            </w:r>
          </w:p>
        </w:tc>
        <w:tc>
          <w:tcPr>
            <w:tcW w:w="600" w:type="dxa"/>
          </w:tcPr>
          <w:p w14:paraId="1ABB8955" w14:textId="77777777" w:rsidR="00B50050" w:rsidRDefault="00B50050" w:rsidP="0088127C">
            <w:pPr>
              <w:pStyle w:val="OtherTableBody"/>
            </w:pPr>
          </w:p>
        </w:tc>
        <w:tc>
          <w:tcPr>
            <w:tcW w:w="600" w:type="dxa"/>
          </w:tcPr>
          <w:p w14:paraId="27903B5A" w14:textId="77777777" w:rsidR="00B50050" w:rsidRDefault="00B50050" w:rsidP="0088127C">
            <w:pPr>
              <w:pStyle w:val="OtherTableBody"/>
            </w:pPr>
            <w:r>
              <w:t>CWE</w:t>
            </w:r>
          </w:p>
        </w:tc>
        <w:tc>
          <w:tcPr>
            <w:tcW w:w="700" w:type="dxa"/>
          </w:tcPr>
          <w:p w14:paraId="6341AB62" w14:textId="77777777" w:rsidR="00B50050" w:rsidRDefault="00B50050" w:rsidP="0088127C">
            <w:pPr>
              <w:pStyle w:val="OtherTableBody"/>
            </w:pPr>
          </w:p>
        </w:tc>
        <w:tc>
          <w:tcPr>
            <w:tcW w:w="600" w:type="dxa"/>
          </w:tcPr>
          <w:p w14:paraId="6958B793" w14:textId="77777777" w:rsidR="00B50050" w:rsidRDefault="00B50050" w:rsidP="0088127C">
            <w:pPr>
              <w:pStyle w:val="OtherTableBody"/>
            </w:pPr>
          </w:p>
        </w:tc>
        <w:tc>
          <w:tcPr>
            <w:tcW w:w="900" w:type="dxa"/>
          </w:tcPr>
          <w:p w14:paraId="0B876E9A" w14:textId="77777777" w:rsidR="00B50050" w:rsidRDefault="00B50050" w:rsidP="0088127C">
            <w:pPr>
              <w:pStyle w:val="OtherTableBody"/>
            </w:pPr>
            <w:r>
              <w:t>12.4.5.13</w:t>
            </w:r>
          </w:p>
        </w:tc>
      </w:tr>
      <w:tr w:rsidR="00B50050" w14:paraId="1E963AA9" w14:textId="77777777" w:rsidTr="00195548">
        <w:tc>
          <w:tcPr>
            <w:tcW w:w="3500" w:type="dxa"/>
          </w:tcPr>
          <w:p w14:paraId="63DB16C4" w14:textId="77777777" w:rsidR="00B50050" w:rsidRDefault="00B50050" w:rsidP="0088127C">
            <w:pPr>
              <w:pStyle w:val="OtherTableBody"/>
            </w:pPr>
            <w:r>
              <w:t>Certificate Domain</w:t>
            </w:r>
          </w:p>
        </w:tc>
        <w:tc>
          <w:tcPr>
            <w:tcW w:w="700" w:type="dxa"/>
          </w:tcPr>
          <w:p w14:paraId="67053A7D" w14:textId="77777777" w:rsidR="00B50050" w:rsidRDefault="00B50050" w:rsidP="0088127C">
            <w:pPr>
              <w:pStyle w:val="OtherTableBody"/>
            </w:pPr>
            <w:r>
              <w:t>01866</w:t>
            </w:r>
          </w:p>
        </w:tc>
        <w:tc>
          <w:tcPr>
            <w:tcW w:w="600" w:type="dxa"/>
          </w:tcPr>
          <w:p w14:paraId="4EA1ACB8" w14:textId="77777777" w:rsidR="00B50050" w:rsidRDefault="00B50050" w:rsidP="0088127C">
            <w:pPr>
              <w:pStyle w:val="OtherTableBody"/>
            </w:pPr>
            <w:r>
              <w:t>CER</w:t>
            </w:r>
          </w:p>
        </w:tc>
        <w:tc>
          <w:tcPr>
            <w:tcW w:w="600" w:type="dxa"/>
          </w:tcPr>
          <w:p w14:paraId="2B6BEA7C" w14:textId="77777777" w:rsidR="00B50050" w:rsidRDefault="00B50050" w:rsidP="0088127C">
            <w:pPr>
              <w:pStyle w:val="OtherTableBody"/>
            </w:pPr>
            <w:r>
              <w:t>11</w:t>
            </w:r>
          </w:p>
        </w:tc>
        <w:tc>
          <w:tcPr>
            <w:tcW w:w="600" w:type="dxa"/>
          </w:tcPr>
          <w:p w14:paraId="660F5024" w14:textId="77777777" w:rsidR="00B50050" w:rsidRDefault="00B50050" w:rsidP="0088127C">
            <w:pPr>
              <w:pStyle w:val="OtherTableBody"/>
            </w:pPr>
            <w:r>
              <w:t>..</w:t>
            </w:r>
          </w:p>
        </w:tc>
        <w:tc>
          <w:tcPr>
            <w:tcW w:w="600" w:type="dxa"/>
          </w:tcPr>
          <w:p w14:paraId="74825EA6" w14:textId="77777777" w:rsidR="00B50050" w:rsidRDefault="00B50050" w:rsidP="0088127C">
            <w:pPr>
              <w:pStyle w:val="OtherTableBody"/>
            </w:pPr>
          </w:p>
        </w:tc>
        <w:tc>
          <w:tcPr>
            <w:tcW w:w="600" w:type="dxa"/>
          </w:tcPr>
          <w:p w14:paraId="487603E2" w14:textId="77777777" w:rsidR="00B50050" w:rsidRDefault="00B50050" w:rsidP="0088127C">
            <w:pPr>
              <w:pStyle w:val="OtherTableBody"/>
            </w:pPr>
            <w:r>
              <w:t>CWE</w:t>
            </w:r>
          </w:p>
        </w:tc>
        <w:tc>
          <w:tcPr>
            <w:tcW w:w="700" w:type="dxa"/>
          </w:tcPr>
          <w:p w14:paraId="727FDF6C" w14:textId="77777777" w:rsidR="00B50050" w:rsidRDefault="00B50050" w:rsidP="0088127C">
            <w:pPr>
              <w:pStyle w:val="OtherTableBody"/>
            </w:pPr>
          </w:p>
        </w:tc>
        <w:tc>
          <w:tcPr>
            <w:tcW w:w="600" w:type="dxa"/>
          </w:tcPr>
          <w:p w14:paraId="2EAB28C6" w14:textId="77777777" w:rsidR="00B50050" w:rsidRDefault="00B50050" w:rsidP="0088127C">
            <w:pPr>
              <w:pStyle w:val="OtherTableBody"/>
            </w:pPr>
          </w:p>
        </w:tc>
        <w:tc>
          <w:tcPr>
            <w:tcW w:w="900" w:type="dxa"/>
          </w:tcPr>
          <w:p w14:paraId="7747F530" w14:textId="77777777" w:rsidR="00B50050" w:rsidRDefault="00B50050" w:rsidP="0088127C">
            <w:pPr>
              <w:pStyle w:val="OtherTableBody"/>
            </w:pPr>
            <w:r>
              <w:t>15.4.2.11</w:t>
            </w:r>
          </w:p>
        </w:tc>
      </w:tr>
      <w:tr w:rsidR="00B50050" w14:paraId="5AD28003" w14:textId="77777777" w:rsidTr="00195548">
        <w:tc>
          <w:tcPr>
            <w:tcW w:w="3500" w:type="dxa"/>
          </w:tcPr>
          <w:p w14:paraId="04552191" w14:textId="77777777" w:rsidR="00B50050" w:rsidRDefault="00B50050" w:rsidP="0088127C">
            <w:pPr>
              <w:pStyle w:val="OtherTableBody"/>
            </w:pPr>
            <w:r>
              <w:t>Certificate Status Code</w:t>
            </w:r>
          </w:p>
        </w:tc>
        <w:tc>
          <w:tcPr>
            <w:tcW w:w="700" w:type="dxa"/>
          </w:tcPr>
          <w:p w14:paraId="50F565AE" w14:textId="77777777" w:rsidR="00B50050" w:rsidRDefault="00B50050" w:rsidP="0088127C">
            <w:pPr>
              <w:pStyle w:val="OtherTableBody"/>
            </w:pPr>
            <w:r>
              <w:t>01884</w:t>
            </w:r>
          </w:p>
        </w:tc>
        <w:tc>
          <w:tcPr>
            <w:tcW w:w="600" w:type="dxa"/>
          </w:tcPr>
          <w:p w14:paraId="714AB247" w14:textId="77777777" w:rsidR="00B50050" w:rsidRDefault="00B50050" w:rsidP="0088127C">
            <w:pPr>
              <w:pStyle w:val="OtherTableBody"/>
            </w:pPr>
            <w:r>
              <w:t>CER</w:t>
            </w:r>
          </w:p>
        </w:tc>
        <w:tc>
          <w:tcPr>
            <w:tcW w:w="600" w:type="dxa"/>
          </w:tcPr>
          <w:p w14:paraId="59A6477A" w14:textId="77777777" w:rsidR="00B50050" w:rsidRDefault="00B50050" w:rsidP="0088127C">
            <w:pPr>
              <w:pStyle w:val="OtherTableBody"/>
            </w:pPr>
            <w:r>
              <w:t>31</w:t>
            </w:r>
          </w:p>
        </w:tc>
        <w:tc>
          <w:tcPr>
            <w:tcW w:w="600" w:type="dxa"/>
          </w:tcPr>
          <w:p w14:paraId="5B10EC8F" w14:textId="77777777" w:rsidR="00B50050" w:rsidRDefault="00B50050" w:rsidP="0088127C">
            <w:pPr>
              <w:pStyle w:val="OtherTableBody"/>
            </w:pPr>
            <w:r>
              <w:t>..</w:t>
            </w:r>
          </w:p>
        </w:tc>
        <w:tc>
          <w:tcPr>
            <w:tcW w:w="600" w:type="dxa"/>
          </w:tcPr>
          <w:p w14:paraId="3350109A" w14:textId="77777777" w:rsidR="00B50050" w:rsidRDefault="00B50050" w:rsidP="0088127C">
            <w:pPr>
              <w:pStyle w:val="OtherTableBody"/>
            </w:pPr>
          </w:p>
        </w:tc>
        <w:tc>
          <w:tcPr>
            <w:tcW w:w="600" w:type="dxa"/>
          </w:tcPr>
          <w:p w14:paraId="2199B7F1" w14:textId="77777777" w:rsidR="00B50050" w:rsidRDefault="00B50050" w:rsidP="0088127C">
            <w:pPr>
              <w:pStyle w:val="OtherTableBody"/>
            </w:pPr>
            <w:r>
              <w:t>CWE</w:t>
            </w:r>
          </w:p>
        </w:tc>
        <w:tc>
          <w:tcPr>
            <w:tcW w:w="700" w:type="dxa"/>
          </w:tcPr>
          <w:p w14:paraId="213263C8" w14:textId="77777777" w:rsidR="00B50050" w:rsidRDefault="00B50050" w:rsidP="0088127C">
            <w:pPr>
              <w:pStyle w:val="OtherTableBody"/>
            </w:pPr>
          </w:p>
        </w:tc>
        <w:tc>
          <w:tcPr>
            <w:tcW w:w="600" w:type="dxa"/>
          </w:tcPr>
          <w:p w14:paraId="252AB138" w14:textId="77777777" w:rsidR="00B50050" w:rsidRDefault="00B50050" w:rsidP="0088127C">
            <w:pPr>
              <w:pStyle w:val="OtherTableBody"/>
            </w:pPr>
            <w:r>
              <w:t>0536</w:t>
            </w:r>
          </w:p>
        </w:tc>
        <w:tc>
          <w:tcPr>
            <w:tcW w:w="900" w:type="dxa"/>
          </w:tcPr>
          <w:p w14:paraId="71DD88B5" w14:textId="77777777" w:rsidR="00B50050" w:rsidRDefault="00B50050" w:rsidP="0088127C">
            <w:pPr>
              <w:pStyle w:val="OtherTableBody"/>
            </w:pPr>
            <w:r>
              <w:t>15.4.2.31</w:t>
            </w:r>
          </w:p>
        </w:tc>
      </w:tr>
      <w:tr w:rsidR="00B50050" w14:paraId="714F8622" w14:textId="77777777" w:rsidTr="00195548">
        <w:tc>
          <w:tcPr>
            <w:tcW w:w="3500" w:type="dxa"/>
          </w:tcPr>
          <w:p w14:paraId="5885E175" w14:textId="77777777" w:rsidR="00B50050" w:rsidRDefault="00B50050" w:rsidP="0088127C">
            <w:pPr>
              <w:pStyle w:val="OtherTableBody"/>
            </w:pPr>
            <w:r>
              <w:t>Certificate Type</w:t>
            </w:r>
          </w:p>
        </w:tc>
        <w:tc>
          <w:tcPr>
            <w:tcW w:w="700" w:type="dxa"/>
          </w:tcPr>
          <w:p w14:paraId="232734B3" w14:textId="77777777" w:rsidR="00B50050" w:rsidRDefault="00B50050" w:rsidP="0088127C">
            <w:pPr>
              <w:pStyle w:val="OtherTableBody"/>
            </w:pPr>
            <w:r>
              <w:t>01865</w:t>
            </w:r>
          </w:p>
        </w:tc>
        <w:tc>
          <w:tcPr>
            <w:tcW w:w="600" w:type="dxa"/>
          </w:tcPr>
          <w:p w14:paraId="321D7FC9" w14:textId="77777777" w:rsidR="00B50050" w:rsidRDefault="00B50050" w:rsidP="0088127C">
            <w:pPr>
              <w:pStyle w:val="OtherTableBody"/>
            </w:pPr>
            <w:r>
              <w:t>CER</w:t>
            </w:r>
          </w:p>
        </w:tc>
        <w:tc>
          <w:tcPr>
            <w:tcW w:w="600" w:type="dxa"/>
          </w:tcPr>
          <w:p w14:paraId="30BC03CF" w14:textId="77777777" w:rsidR="00B50050" w:rsidRDefault="00B50050" w:rsidP="0088127C">
            <w:pPr>
              <w:pStyle w:val="OtherTableBody"/>
            </w:pPr>
            <w:r>
              <w:t>10</w:t>
            </w:r>
          </w:p>
        </w:tc>
        <w:tc>
          <w:tcPr>
            <w:tcW w:w="600" w:type="dxa"/>
          </w:tcPr>
          <w:p w14:paraId="37EAE21C" w14:textId="77777777" w:rsidR="00B50050" w:rsidRDefault="00B50050" w:rsidP="0088127C">
            <w:pPr>
              <w:pStyle w:val="OtherTableBody"/>
            </w:pPr>
            <w:r>
              <w:t>..</w:t>
            </w:r>
          </w:p>
        </w:tc>
        <w:tc>
          <w:tcPr>
            <w:tcW w:w="600" w:type="dxa"/>
          </w:tcPr>
          <w:p w14:paraId="48F111B5" w14:textId="77777777" w:rsidR="00B50050" w:rsidRDefault="00B50050" w:rsidP="0088127C">
            <w:pPr>
              <w:pStyle w:val="OtherTableBody"/>
            </w:pPr>
          </w:p>
        </w:tc>
        <w:tc>
          <w:tcPr>
            <w:tcW w:w="600" w:type="dxa"/>
          </w:tcPr>
          <w:p w14:paraId="634115CF" w14:textId="77777777" w:rsidR="00B50050" w:rsidRDefault="00B50050" w:rsidP="0088127C">
            <w:pPr>
              <w:pStyle w:val="OtherTableBody"/>
            </w:pPr>
            <w:r>
              <w:t>CWE</w:t>
            </w:r>
          </w:p>
        </w:tc>
        <w:tc>
          <w:tcPr>
            <w:tcW w:w="700" w:type="dxa"/>
          </w:tcPr>
          <w:p w14:paraId="52EE83DC" w14:textId="77777777" w:rsidR="00B50050" w:rsidRDefault="00B50050" w:rsidP="0088127C">
            <w:pPr>
              <w:pStyle w:val="OtherTableBody"/>
            </w:pPr>
          </w:p>
        </w:tc>
        <w:tc>
          <w:tcPr>
            <w:tcW w:w="600" w:type="dxa"/>
          </w:tcPr>
          <w:p w14:paraId="23456AB6" w14:textId="77777777" w:rsidR="00B50050" w:rsidRDefault="00B50050" w:rsidP="0088127C">
            <w:pPr>
              <w:pStyle w:val="OtherTableBody"/>
            </w:pPr>
          </w:p>
        </w:tc>
        <w:tc>
          <w:tcPr>
            <w:tcW w:w="900" w:type="dxa"/>
          </w:tcPr>
          <w:p w14:paraId="391B8F26" w14:textId="77777777" w:rsidR="00B50050" w:rsidRDefault="00B50050" w:rsidP="0088127C">
            <w:pPr>
              <w:pStyle w:val="OtherTableBody"/>
            </w:pPr>
            <w:r>
              <w:t>15.4.2.10</w:t>
            </w:r>
          </w:p>
        </w:tc>
      </w:tr>
      <w:tr w:rsidR="00B50050" w14:paraId="3013443F" w14:textId="77777777" w:rsidTr="00195548">
        <w:tc>
          <w:tcPr>
            <w:tcW w:w="3500" w:type="dxa"/>
          </w:tcPr>
          <w:p w14:paraId="12D9C4AF" w14:textId="77777777" w:rsidR="00B50050" w:rsidRDefault="00B50050" w:rsidP="0088127C">
            <w:pPr>
              <w:pStyle w:val="OtherTableBody"/>
            </w:pPr>
            <w:r>
              <w:lastRenderedPageBreak/>
              <w:t>Certification Agency</w:t>
            </w:r>
          </w:p>
        </w:tc>
        <w:tc>
          <w:tcPr>
            <w:tcW w:w="700" w:type="dxa"/>
          </w:tcPr>
          <w:p w14:paraId="475B2AA4" w14:textId="77777777" w:rsidR="00B50050" w:rsidRDefault="00B50050" w:rsidP="0088127C">
            <w:pPr>
              <w:pStyle w:val="OtherTableBody"/>
            </w:pPr>
            <w:r>
              <w:t>00519</w:t>
            </w:r>
          </w:p>
        </w:tc>
        <w:tc>
          <w:tcPr>
            <w:tcW w:w="600" w:type="dxa"/>
          </w:tcPr>
          <w:p w14:paraId="0F7FB0D8" w14:textId="77777777" w:rsidR="00B50050" w:rsidRDefault="00B50050" w:rsidP="0088127C">
            <w:pPr>
              <w:pStyle w:val="OtherTableBody"/>
            </w:pPr>
            <w:r>
              <w:t>IN3</w:t>
            </w:r>
          </w:p>
        </w:tc>
        <w:tc>
          <w:tcPr>
            <w:tcW w:w="600" w:type="dxa"/>
          </w:tcPr>
          <w:p w14:paraId="30B00B16" w14:textId="77777777" w:rsidR="00B50050" w:rsidRDefault="00B50050" w:rsidP="0088127C">
            <w:pPr>
              <w:pStyle w:val="OtherTableBody"/>
            </w:pPr>
            <w:r>
              <w:t>18</w:t>
            </w:r>
          </w:p>
        </w:tc>
        <w:tc>
          <w:tcPr>
            <w:tcW w:w="600" w:type="dxa"/>
          </w:tcPr>
          <w:p w14:paraId="6CA622CE" w14:textId="77777777" w:rsidR="00B50050" w:rsidRDefault="00B50050" w:rsidP="0088127C">
            <w:pPr>
              <w:pStyle w:val="OtherTableBody"/>
            </w:pPr>
            <w:r>
              <w:t>..</w:t>
            </w:r>
          </w:p>
        </w:tc>
        <w:tc>
          <w:tcPr>
            <w:tcW w:w="600" w:type="dxa"/>
          </w:tcPr>
          <w:p w14:paraId="3C92348B" w14:textId="77777777" w:rsidR="00B50050" w:rsidRDefault="00B50050" w:rsidP="0088127C">
            <w:pPr>
              <w:pStyle w:val="OtherTableBody"/>
            </w:pPr>
          </w:p>
        </w:tc>
        <w:tc>
          <w:tcPr>
            <w:tcW w:w="600" w:type="dxa"/>
          </w:tcPr>
          <w:p w14:paraId="4FF68E23" w14:textId="77777777" w:rsidR="00B50050" w:rsidRDefault="00B50050" w:rsidP="0088127C">
            <w:pPr>
              <w:pStyle w:val="OtherTableBody"/>
            </w:pPr>
            <w:r>
              <w:t>CWE</w:t>
            </w:r>
          </w:p>
        </w:tc>
        <w:tc>
          <w:tcPr>
            <w:tcW w:w="700" w:type="dxa"/>
          </w:tcPr>
          <w:p w14:paraId="40B7C628" w14:textId="77777777" w:rsidR="00B50050" w:rsidRDefault="00B50050" w:rsidP="0088127C">
            <w:pPr>
              <w:pStyle w:val="OtherTableBody"/>
            </w:pPr>
          </w:p>
        </w:tc>
        <w:tc>
          <w:tcPr>
            <w:tcW w:w="600" w:type="dxa"/>
          </w:tcPr>
          <w:p w14:paraId="6539C685" w14:textId="77777777" w:rsidR="00B50050" w:rsidRDefault="00B50050" w:rsidP="0088127C">
            <w:pPr>
              <w:pStyle w:val="OtherTableBody"/>
            </w:pPr>
            <w:r>
              <w:t>0346</w:t>
            </w:r>
          </w:p>
        </w:tc>
        <w:tc>
          <w:tcPr>
            <w:tcW w:w="900" w:type="dxa"/>
          </w:tcPr>
          <w:p w14:paraId="7481BBEC" w14:textId="77777777" w:rsidR="00B50050" w:rsidRDefault="00B50050" w:rsidP="0088127C">
            <w:pPr>
              <w:pStyle w:val="OtherTableBody"/>
            </w:pPr>
            <w:r>
              <w:t>6.5.8.18</w:t>
            </w:r>
          </w:p>
        </w:tc>
      </w:tr>
      <w:tr w:rsidR="00B50050" w14:paraId="54B77AEA" w14:textId="77777777" w:rsidTr="00195548">
        <w:tc>
          <w:tcPr>
            <w:tcW w:w="3500" w:type="dxa"/>
          </w:tcPr>
          <w:p w14:paraId="6E2DF3EF" w14:textId="77777777" w:rsidR="00B50050" w:rsidRDefault="00B50050" w:rsidP="0088127C">
            <w:pPr>
              <w:pStyle w:val="OtherTableBody"/>
            </w:pPr>
            <w:r>
              <w:t>Certification Agency Phone Number</w:t>
            </w:r>
          </w:p>
        </w:tc>
        <w:tc>
          <w:tcPr>
            <w:tcW w:w="700" w:type="dxa"/>
          </w:tcPr>
          <w:p w14:paraId="73F409DD" w14:textId="77777777" w:rsidR="00B50050" w:rsidRDefault="00B50050" w:rsidP="0088127C">
            <w:pPr>
              <w:pStyle w:val="OtherTableBody"/>
            </w:pPr>
            <w:r>
              <w:t>00520</w:t>
            </w:r>
          </w:p>
        </w:tc>
        <w:tc>
          <w:tcPr>
            <w:tcW w:w="600" w:type="dxa"/>
          </w:tcPr>
          <w:p w14:paraId="742B4ECE" w14:textId="77777777" w:rsidR="00B50050" w:rsidRDefault="00B50050" w:rsidP="0088127C">
            <w:pPr>
              <w:pStyle w:val="OtherTableBody"/>
            </w:pPr>
            <w:r>
              <w:t>IN3</w:t>
            </w:r>
          </w:p>
        </w:tc>
        <w:tc>
          <w:tcPr>
            <w:tcW w:w="600" w:type="dxa"/>
          </w:tcPr>
          <w:p w14:paraId="3C7B27DA" w14:textId="77777777" w:rsidR="00B50050" w:rsidRDefault="00B50050" w:rsidP="0088127C">
            <w:pPr>
              <w:pStyle w:val="OtherTableBody"/>
            </w:pPr>
            <w:r>
              <w:t>19</w:t>
            </w:r>
          </w:p>
        </w:tc>
        <w:tc>
          <w:tcPr>
            <w:tcW w:w="600" w:type="dxa"/>
          </w:tcPr>
          <w:p w14:paraId="5BB4A924" w14:textId="77777777" w:rsidR="00B50050" w:rsidRDefault="00B50050" w:rsidP="0088127C">
            <w:pPr>
              <w:pStyle w:val="OtherTableBody"/>
            </w:pPr>
            <w:r>
              <w:t>..</w:t>
            </w:r>
          </w:p>
        </w:tc>
        <w:tc>
          <w:tcPr>
            <w:tcW w:w="600" w:type="dxa"/>
          </w:tcPr>
          <w:p w14:paraId="3CC9A6D7" w14:textId="77777777" w:rsidR="00B50050" w:rsidRDefault="00B50050" w:rsidP="0088127C">
            <w:pPr>
              <w:pStyle w:val="OtherTableBody"/>
            </w:pPr>
          </w:p>
        </w:tc>
        <w:tc>
          <w:tcPr>
            <w:tcW w:w="600" w:type="dxa"/>
          </w:tcPr>
          <w:p w14:paraId="1F125B00" w14:textId="77777777" w:rsidR="00B50050" w:rsidRDefault="00B50050" w:rsidP="0088127C">
            <w:pPr>
              <w:pStyle w:val="OtherTableBody"/>
            </w:pPr>
            <w:r>
              <w:t>XTN</w:t>
            </w:r>
          </w:p>
        </w:tc>
        <w:tc>
          <w:tcPr>
            <w:tcW w:w="700" w:type="dxa"/>
          </w:tcPr>
          <w:p w14:paraId="1E39E120" w14:textId="77777777" w:rsidR="00B50050" w:rsidRDefault="00B50050" w:rsidP="0088127C">
            <w:pPr>
              <w:pStyle w:val="OtherTableBody"/>
            </w:pPr>
            <w:r>
              <w:t>Y</w:t>
            </w:r>
          </w:p>
        </w:tc>
        <w:tc>
          <w:tcPr>
            <w:tcW w:w="600" w:type="dxa"/>
          </w:tcPr>
          <w:p w14:paraId="2D7E3F19" w14:textId="77777777" w:rsidR="00B50050" w:rsidRDefault="00B50050" w:rsidP="0088127C">
            <w:pPr>
              <w:pStyle w:val="OtherTableBody"/>
            </w:pPr>
          </w:p>
        </w:tc>
        <w:tc>
          <w:tcPr>
            <w:tcW w:w="900" w:type="dxa"/>
          </w:tcPr>
          <w:p w14:paraId="5F477DF1" w14:textId="77777777" w:rsidR="00B50050" w:rsidRDefault="00B50050" w:rsidP="0088127C">
            <w:pPr>
              <w:pStyle w:val="OtherTableBody"/>
            </w:pPr>
            <w:r>
              <w:t>6.5.8.19</w:t>
            </w:r>
          </w:p>
        </w:tc>
      </w:tr>
      <w:tr w:rsidR="00B50050" w14:paraId="271CA046" w14:textId="77777777" w:rsidTr="00195548">
        <w:tc>
          <w:tcPr>
            <w:tcW w:w="3500" w:type="dxa"/>
          </w:tcPr>
          <w:p w14:paraId="1DF34039" w14:textId="77777777" w:rsidR="00B50050" w:rsidRDefault="00B50050" w:rsidP="0088127C">
            <w:pPr>
              <w:pStyle w:val="OtherTableBody"/>
            </w:pPr>
            <w:r>
              <w:t>Certification Begin Date</w:t>
            </w:r>
          </w:p>
        </w:tc>
        <w:tc>
          <w:tcPr>
            <w:tcW w:w="700" w:type="dxa"/>
          </w:tcPr>
          <w:p w14:paraId="17F37CB0" w14:textId="77777777" w:rsidR="00B50050" w:rsidRDefault="00B50050" w:rsidP="0088127C">
            <w:pPr>
              <w:pStyle w:val="OtherTableBody"/>
            </w:pPr>
            <w:r>
              <w:t>00510</w:t>
            </w:r>
          </w:p>
        </w:tc>
        <w:tc>
          <w:tcPr>
            <w:tcW w:w="600" w:type="dxa"/>
          </w:tcPr>
          <w:p w14:paraId="73032554" w14:textId="77777777" w:rsidR="00B50050" w:rsidRDefault="00B50050" w:rsidP="0088127C">
            <w:pPr>
              <w:pStyle w:val="OtherTableBody"/>
            </w:pPr>
            <w:r>
              <w:t>IN3</w:t>
            </w:r>
          </w:p>
        </w:tc>
        <w:tc>
          <w:tcPr>
            <w:tcW w:w="600" w:type="dxa"/>
          </w:tcPr>
          <w:p w14:paraId="5ABC0CF6" w14:textId="77777777" w:rsidR="00B50050" w:rsidRDefault="00B50050" w:rsidP="0088127C">
            <w:pPr>
              <w:pStyle w:val="OtherTableBody"/>
            </w:pPr>
            <w:r>
              <w:t>9</w:t>
            </w:r>
          </w:p>
        </w:tc>
        <w:tc>
          <w:tcPr>
            <w:tcW w:w="600" w:type="dxa"/>
          </w:tcPr>
          <w:p w14:paraId="7B4A2689" w14:textId="77777777" w:rsidR="00B50050" w:rsidRDefault="00B50050" w:rsidP="0088127C">
            <w:pPr>
              <w:pStyle w:val="OtherTableBody"/>
            </w:pPr>
            <w:r>
              <w:t>..</w:t>
            </w:r>
          </w:p>
        </w:tc>
        <w:tc>
          <w:tcPr>
            <w:tcW w:w="600" w:type="dxa"/>
          </w:tcPr>
          <w:p w14:paraId="66B5488F" w14:textId="77777777" w:rsidR="00B50050" w:rsidRDefault="00B50050" w:rsidP="0088127C">
            <w:pPr>
              <w:pStyle w:val="OtherTableBody"/>
            </w:pPr>
          </w:p>
        </w:tc>
        <w:tc>
          <w:tcPr>
            <w:tcW w:w="600" w:type="dxa"/>
          </w:tcPr>
          <w:p w14:paraId="53AD7A47" w14:textId="77777777" w:rsidR="00B50050" w:rsidRDefault="00B50050" w:rsidP="0088127C">
            <w:pPr>
              <w:pStyle w:val="OtherTableBody"/>
            </w:pPr>
            <w:r>
              <w:t>DT</w:t>
            </w:r>
          </w:p>
        </w:tc>
        <w:tc>
          <w:tcPr>
            <w:tcW w:w="700" w:type="dxa"/>
          </w:tcPr>
          <w:p w14:paraId="4138D7F3" w14:textId="77777777" w:rsidR="00B50050" w:rsidRDefault="00B50050" w:rsidP="0088127C">
            <w:pPr>
              <w:pStyle w:val="OtherTableBody"/>
            </w:pPr>
          </w:p>
        </w:tc>
        <w:tc>
          <w:tcPr>
            <w:tcW w:w="600" w:type="dxa"/>
          </w:tcPr>
          <w:p w14:paraId="3CC15D2B" w14:textId="77777777" w:rsidR="00B50050" w:rsidRDefault="00B50050" w:rsidP="0088127C">
            <w:pPr>
              <w:pStyle w:val="OtherTableBody"/>
            </w:pPr>
          </w:p>
        </w:tc>
        <w:tc>
          <w:tcPr>
            <w:tcW w:w="900" w:type="dxa"/>
          </w:tcPr>
          <w:p w14:paraId="612016EE" w14:textId="77777777" w:rsidR="00B50050" w:rsidRDefault="00B50050" w:rsidP="0088127C">
            <w:pPr>
              <w:pStyle w:val="OtherTableBody"/>
            </w:pPr>
            <w:r>
              <w:t>6.5.8.9</w:t>
            </w:r>
          </w:p>
        </w:tc>
      </w:tr>
      <w:tr w:rsidR="00B50050" w14:paraId="5DDD9E63" w14:textId="77777777" w:rsidTr="00195548">
        <w:tc>
          <w:tcPr>
            <w:tcW w:w="3500" w:type="dxa"/>
          </w:tcPr>
          <w:p w14:paraId="103D61EB" w14:textId="77777777" w:rsidR="00B50050" w:rsidRDefault="00B50050" w:rsidP="0088127C">
            <w:pPr>
              <w:pStyle w:val="OtherTableBody"/>
            </w:pPr>
            <w:r>
              <w:t>Certification Category</w:t>
            </w:r>
          </w:p>
        </w:tc>
        <w:tc>
          <w:tcPr>
            <w:tcW w:w="700" w:type="dxa"/>
          </w:tcPr>
          <w:p w14:paraId="1DE22899" w14:textId="77777777" w:rsidR="00B50050" w:rsidRDefault="00B50050" w:rsidP="0088127C">
            <w:pPr>
              <w:pStyle w:val="OtherTableBody"/>
            </w:pPr>
            <w:r>
              <w:t>03337</w:t>
            </w:r>
          </w:p>
        </w:tc>
        <w:tc>
          <w:tcPr>
            <w:tcW w:w="600" w:type="dxa"/>
          </w:tcPr>
          <w:p w14:paraId="083C4037" w14:textId="77777777" w:rsidR="00B50050" w:rsidRDefault="00B50050" w:rsidP="0088127C">
            <w:pPr>
              <w:pStyle w:val="OtherTableBody"/>
            </w:pPr>
            <w:r>
              <w:t>IN3</w:t>
            </w:r>
          </w:p>
        </w:tc>
        <w:tc>
          <w:tcPr>
            <w:tcW w:w="600" w:type="dxa"/>
          </w:tcPr>
          <w:p w14:paraId="0A782E2A" w14:textId="77777777" w:rsidR="00B50050" w:rsidRDefault="00B50050" w:rsidP="0088127C">
            <w:pPr>
              <w:pStyle w:val="OtherTableBody"/>
            </w:pPr>
            <w:r>
              <w:t>27</w:t>
            </w:r>
          </w:p>
        </w:tc>
        <w:tc>
          <w:tcPr>
            <w:tcW w:w="600" w:type="dxa"/>
          </w:tcPr>
          <w:p w14:paraId="3F8FACDE" w14:textId="77777777" w:rsidR="00B50050" w:rsidRDefault="00B50050" w:rsidP="0088127C">
            <w:pPr>
              <w:pStyle w:val="OtherTableBody"/>
            </w:pPr>
            <w:r>
              <w:t>..</w:t>
            </w:r>
          </w:p>
        </w:tc>
        <w:tc>
          <w:tcPr>
            <w:tcW w:w="600" w:type="dxa"/>
          </w:tcPr>
          <w:p w14:paraId="05E78F8D" w14:textId="77777777" w:rsidR="00B50050" w:rsidRDefault="00B50050" w:rsidP="0088127C">
            <w:pPr>
              <w:pStyle w:val="OtherTableBody"/>
            </w:pPr>
          </w:p>
        </w:tc>
        <w:tc>
          <w:tcPr>
            <w:tcW w:w="600" w:type="dxa"/>
          </w:tcPr>
          <w:p w14:paraId="1F7AD1F7" w14:textId="77777777" w:rsidR="00B50050" w:rsidRDefault="00B50050" w:rsidP="0088127C">
            <w:pPr>
              <w:pStyle w:val="OtherTableBody"/>
            </w:pPr>
            <w:r>
              <w:t>CWE</w:t>
            </w:r>
          </w:p>
        </w:tc>
        <w:tc>
          <w:tcPr>
            <w:tcW w:w="700" w:type="dxa"/>
          </w:tcPr>
          <w:p w14:paraId="45D5BDFB" w14:textId="77777777" w:rsidR="00B50050" w:rsidRDefault="00B50050" w:rsidP="0088127C">
            <w:pPr>
              <w:pStyle w:val="OtherTableBody"/>
            </w:pPr>
          </w:p>
        </w:tc>
        <w:tc>
          <w:tcPr>
            <w:tcW w:w="600" w:type="dxa"/>
          </w:tcPr>
          <w:p w14:paraId="33E62A70" w14:textId="77777777" w:rsidR="00B50050" w:rsidRDefault="00B50050" w:rsidP="0088127C">
            <w:pPr>
              <w:pStyle w:val="OtherTableBody"/>
            </w:pPr>
            <w:r>
              <w:t>0922</w:t>
            </w:r>
          </w:p>
        </w:tc>
        <w:tc>
          <w:tcPr>
            <w:tcW w:w="900" w:type="dxa"/>
          </w:tcPr>
          <w:p w14:paraId="1FF6E5E1" w14:textId="77777777" w:rsidR="00B50050" w:rsidRDefault="00B50050" w:rsidP="0088127C">
            <w:pPr>
              <w:pStyle w:val="OtherTableBody"/>
            </w:pPr>
            <w:r>
              <w:t>6.5.8.27</w:t>
            </w:r>
          </w:p>
        </w:tc>
      </w:tr>
      <w:tr w:rsidR="00B50050" w14:paraId="09567E86" w14:textId="77777777" w:rsidTr="00195548">
        <w:tc>
          <w:tcPr>
            <w:tcW w:w="3500" w:type="dxa"/>
          </w:tcPr>
          <w:p w14:paraId="1A1217E8" w14:textId="77777777" w:rsidR="00B50050" w:rsidRDefault="00B50050" w:rsidP="0088127C">
            <w:pPr>
              <w:pStyle w:val="OtherTableBody"/>
            </w:pPr>
            <w:r>
              <w:t>Certification Contact</w:t>
            </w:r>
          </w:p>
        </w:tc>
        <w:tc>
          <w:tcPr>
            <w:tcW w:w="700" w:type="dxa"/>
          </w:tcPr>
          <w:p w14:paraId="432BCDE3" w14:textId="77777777" w:rsidR="00B50050" w:rsidRDefault="00B50050" w:rsidP="0088127C">
            <w:pPr>
              <w:pStyle w:val="OtherTableBody"/>
            </w:pPr>
            <w:r>
              <w:t>00516</w:t>
            </w:r>
          </w:p>
        </w:tc>
        <w:tc>
          <w:tcPr>
            <w:tcW w:w="600" w:type="dxa"/>
          </w:tcPr>
          <w:p w14:paraId="0286568F" w14:textId="77777777" w:rsidR="00B50050" w:rsidRDefault="00B50050" w:rsidP="0088127C">
            <w:pPr>
              <w:pStyle w:val="OtherTableBody"/>
            </w:pPr>
            <w:r>
              <w:t>IN3</w:t>
            </w:r>
          </w:p>
        </w:tc>
        <w:tc>
          <w:tcPr>
            <w:tcW w:w="600" w:type="dxa"/>
          </w:tcPr>
          <w:p w14:paraId="76B35E4C" w14:textId="77777777" w:rsidR="00B50050" w:rsidRDefault="00B50050" w:rsidP="0088127C">
            <w:pPr>
              <w:pStyle w:val="OtherTableBody"/>
            </w:pPr>
            <w:r>
              <w:t>15</w:t>
            </w:r>
          </w:p>
        </w:tc>
        <w:tc>
          <w:tcPr>
            <w:tcW w:w="600" w:type="dxa"/>
          </w:tcPr>
          <w:p w14:paraId="5A358C36" w14:textId="77777777" w:rsidR="00B50050" w:rsidRDefault="00B50050" w:rsidP="0088127C">
            <w:pPr>
              <w:pStyle w:val="OtherTableBody"/>
            </w:pPr>
            <w:r>
              <w:t>..</w:t>
            </w:r>
          </w:p>
        </w:tc>
        <w:tc>
          <w:tcPr>
            <w:tcW w:w="600" w:type="dxa"/>
          </w:tcPr>
          <w:p w14:paraId="5350D519" w14:textId="77777777" w:rsidR="00B50050" w:rsidRDefault="00B50050" w:rsidP="0088127C">
            <w:pPr>
              <w:pStyle w:val="OtherTableBody"/>
            </w:pPr>
            <w:r>
              <w:t>48#</w:t>
            </w:r>
          </w:p>
        </w:tc>
        <w:tc>
          <w:tcPr>
            <w:tcW w:w="600" w:type="dxa"/>
          </w:tcPr>
          <w:p w14:paraId="5F0C05FC" w14:textId="77777777" w:rsidR="00B50050" w:rsidRDefault="00B50050" w:rsidP="0088127C">
            <w:pPr>
              <w:pStyle w:val="OtherTableBody"/>
            </w:pPr>
            <w:r>
              <w:t>ST</w:t>
            </w:r>
          </w:p>
        </w:tc>
        <w:tc>
          <w:tcPr>
            <w:tcW w:w="700" w:type="dxa"/>
          </w:tcPr>
          <w:p w14:paraId="6B4E6F95" w14:textId="77777777" w:rsidR="00B50050" w:rsidRDefault="00B50050" w:rsidP="0088127C">
            <w:pPr>
              <w:pStyle w:val="OtherTableBody"/>
            </w:pPr>
          </w:p>
        </w:tc>
        <w:tc>
          <w:tcPr>
            <w:tcW w:w="600" w:type="dxa"/>
          </w:tcPr>
          <w:p w14:paraId="3B1B9B91" w14:textId="77777777" w:rsidR="00B50050" w:rsidRDefault="00B50050" w:rsidP="0088127C">
            <w:pPr>
              <w:pStyle w:val="OtherTableBody"/>
            </w:pPr>
          </w:p>
        </w:tc>
        <w:tc>
          <w:tcPr>
            <w:tcW w:w="900" w:type="dxa"/>
          </w:tcPr>
          <w:p w14:paraId="2D2BEE02" w14:textId="77777777" w:rsidR="00B50050" w:rsidRDefault="00B50050" w:rsidP="0088127C">
            <w:pPr>
              <w:pStyle w:val="OtherTableBody"/>
            </w:pPr>
            <w:r>
              <w:t>6.5.8.15</w:t>
            </w:r>
          </w:p>
        </w:tc>
      </w:tr>
      <w:tr w:rsidR="00B50050" w14:paraId="08968716" w14:textId="77777777" w:rsidTr="00195548">
        <w:tc>
          <w:tcPr>
            <w:tcW w:w="3500" w:type="dxa"/>
          </w:tcPr>
          <w:p w14:paraId="56408C35" w14:textId="77777777" w:rsidR="00B50050" w:rsidRDefault="00B50050" w:rsidP="0088127C">
            <w:pPr>
              <w:pStyle w:val="OtherTableBody"/>
            </w:pPr>
            <w:r>
              <w:t>Certification Contact Phone Number</w:t>
            </w:r>
          </w:p>
        </w:tc>
        <w:tc>
          <w:tcPr>
            <w:tcW w:w="700" w:type="dxa"/>
          </w:tcPr>
          <w:p w14:paraId="054FA992" w14:textId="77777777" w:rsidR="00B50050" w:rsidRDefault="00B50050" w:rsidP="0088127C">
            <w:pPr>
              <w:pStyle w:val="OtherTableBody"/>
            </w:pPr>
            <w:r>
              <w:t>00517</w:t>
            </w:r>
          </w:p>
        </w:tc>
        <w:tc>
          <w:tcPr>
            <w:tcW w:w="600" w:type="dxa"/>
          </w:tcPr>
          <w:p w14:paraId="5C28F11F" w14:textId="77777777" w:rsidR="00B50050" w:rsidRDefault="00B50050" w:rsidP="0088127C">
            <w:pPr>
              <w:pStyle w:val="OtherTableBody"/>
            </w:pPr>
            <w:r>
              <w:t>IN3</w:t>
            </w:r>
          </w:p>
        </w:tc>
        <w:tc>
          <w:tcPr>
            <w:tcW w:w="600" w:type="dxa"/>
          </w:tcPr>
          <w:p w14:paraId="29B71D1C" w14:textId="77777777" w:rsidR="00B50050" w:rsidRDefault="00B50050" w:rsidP="0088127C">
            <w:pPr>
              <w:pStyle w:val="OtherTableBody"/>
            </w:pPr>
            <w:r>
              <w:t>16</w:t>
            </w:r>
          </w:p>
        </w:tc>
        <w:tc>
          <w:tcPr>
            <w:tcW w:w="600" w:type="dxa"/>
          </w:tcPr>
          <w:p w14:paraId="70E495C2" w14:textId="77777777" w:rsidR="00B50050" w:rsidRDefault="00B50050" w:rsidP="0088127C">
            <w:pPr>
              <w:pStyle w:val="OtherTableBody"/>
            </w:pPr>
            <w:r>
              <w:t>..</w:t>
            </w:r>
          </w:p>
        </w:tc>
        <w:tc>
          <w:tcPr>
            <w:tcW w:w="600" w:type="dxa"/>
          </w:tcPr>
          <w:p w14:paraId="0C522479" w14:textId="77777777" w:rsidR="00B50050" w:rsidRDefault="00B50050" w:rsidP="0088127C">
            <w:pPr>
              <w:pStyle w:val="OtherTableBody"/>
            </w:pPr>
          </w:p>
        </w:tc>
        <w:tc>
          <w:tcPr>
            <w:tcW w:w="600" w:type="dxa"/>
          </w:tcPr>
          <w:p w14:paraId="464DE623" w14:textId="77777777" w:rsidR="00B50050" w:rsidRDefault="00B50050" w:rsidP="0088127C">
            <w:pPr>
              <w:pStyle w:val="OtherTableBody"/>
            </w:pPr>
            <w:r>
              <w:t>XTN</w:t>
            </w:r>
          </w:p>
        </w:tc>
        <w:tc>
          <w:tcPr>
            <w:tcW w:w="700" w:type="dxa"/>
          </w:tcPr>
          <w:p w14:paraId="35829EB0" w14:textId="77777777" w:rsidR="00B50050" w:rsidRDefault="00B50050" w:rsidP="0088127C">
            <w:pPr>
              <w:pStyle w:val="OtherTableBody"/>
            </w:pPr>
            <w:r>
              <w:t>Y</w:t>
            </w:r>
          </w:p>
        </w:tc>
        <w:tc>
          <w:tcPr>
            <w:tcW w:w="600" w:type="dxa"/>
          </w:tcPr>
          <w:p w14:paraId="6F0E94D6" w14:textId="77777777" w:rsidR="00B50050" w:rsidRDefault="00B50050" w:rsidP="0088127C">
            <w:pPr>
              <w:pStyle w:val="OtherTableBody"/>
            </w:pPr>
          </w:p>
        </w:tc>
        <w:tc>
          <w:tcPr>
            <w:tcW w:w="900" w:type="dxa"/>
          </w:tcPr>
          <w:p w14:paraId="1D70B9D9" w14:textId="77777777" w:rsidR="00B50050" w:rsidRDefault="00B50050" w:rsidP="0088127C">
            <w:pPr>
              <w:pStyle w:val="OtherTableBody"/>
            </w:pPr>
            <w:r>
              <w:t>6.5.8.16</w:t>
            </w:r>
          </w:p>
        </w:tc>
      </w:tr>
      <w:tr w:rsidR="00B50050" w14:paraId="4BCAA947" w14:textId="77777777" w:rsidTr="00195548">
        <w:tc>
          <w:tcPr>
            <w:tcW w:w="3500" w:type="dxa"/>
          </w:tcPr>
          <w:p w14:paraId="11C914E3" w14:textId="77777777" w:rsidR="00B50050" w:rsidRDefault="00B50050" w:rsidP="0088127C">
            <w:pPr>
              <w:pStyle w:val="OtherTableBody"/>
            </w:pPr>
            <w:r>
              <w:t>Certification Date/Time</w:t>
            </w:r>
          </w:p>
        </w:tc>
        <w:tc>
          <w:tcPr>
            <w:tcW w:w="700" w:type="dxa"/>
          </w:tcPr>
          <w:p w14:paraId="6A32FD49" w14:textId="77777777" w:rsidR="00B50050" w:rsidRDefault="00B50050" w:rsidP="0088127C">
            <w:pPr>
              <w:pStyle w:val="OtherTableBody"/>
            </w:pPr>
            <w:r>
              <w:t>00507</w:t>
            </w:r>
          </w:p>
        </w:tc>
        <w:tc>
          <w:tcPr>
            <w:tcW w:w="600" w:type="dxa"/>
          </w:tcPr>
          <w:p w14:paraId="412BDBE5" w14:textId="77777777" w:rsidR="00B50050" w:rsidRDefault="00B50050" w:rsidP="0088127C">
            <w:pPr>
              <w:pStyle w:val="OtherTableBody"/>
            </w:pPr>
            <w:r>
              <w:t>IN3</w:t>
            </w:r>
          </w:p>
        </w:tc>
        <w:tc>
          <w:tcPr>
            <w:tcW w:w="600" w:type="dxa"/>
          </w:tcPr>
          <w:p w14:paraId="4A9FBC21" w14:textId="77777777" w:rsidR="00B50050" w:rsidRDefault="00B50050" w:rsidP="0088127C">
            <w:pPr>
              <w:pStyle w:val="OtherTableBody"/>
            </w:pPr>
            <w:r>
              <w:t>6</w:t>
            </w:r>
          </w:p>
        </w:tc>
        <w:tc>
          <w:tcPr>
            <w:tcW w:w="600" w:type="dxa"/>
          </w:tcPr>
          <w:p w14:paraId="6D0112F4" w14:textId="77777777" w:rsidR="00B50050" w:rsidRDefault="00B50050" w:rsidP="0088127C">
            <w:pPr>
              <w:pStyle w:val="OtherTableBody"/>
            </w:pPr>
            <w:r>
              <w:t>..</w:t>
            </w:r>
          </w:p>
        </w:tc>
        <w:tc>
          <w:tcPr>
            <w:tcW w:w="600" w:type="dxa"/>
          </w:tcPr>
          <w:p w14:paraId="5D411A18" w14:textId="77777777" w:rsidR="00B50050" w:rsidRDefault="00B50050" w:rsidP="0088127C">
            <w:pPr>
              <w:pStyle w:val="OtherTableBody"/>
            </w:pPr>
          </w:p>
        </w:tc>
        <w:tc>
          <w:tcPr>
            <w:tcW w:w="600" w:type="dxa"/>
          </w:tcPr>
          <w:p w14:paraId="2592E383" w14:textId="77777777" w:rsidR="00B50050" w:rsidRDefault="00B50050" w:rsidP="0088127C">
            <w:pPr>
              <w:pStyle w:val="OtherTableBody"/>
            </w:pPr>
            <w:r>
              <w:t>DTM</w:t>
            </w:r>
          </w:p>
        </w:tc>
        <w:tc>
          <w:tcPr>
            <w:tcW w:w="700" w:type="dxa"/>
          </w:tcPr>
          <w:p w14:paraId="0F2ED56F" w14:textId="77777777" w:rsidR="00B50050" w:rsidRDefault="00B50050" w:rsidP="0088127C">
            <w:pPr>
              <w:pStyle w:val="OtherTableBody"/>
            </w:pPr>
          </w:p>
        </w:tc>
        <w:tc>
          <w:tcPr>
            <w:tcW w:w="600" w:type="dxa"/>
          </w:tcPr>
          <w:p w14:paraId="12BEC9AF" w14:textId="77777777" w:rsidR="00B50050" w:rsidRDefault="00B50050" w:rsidP="0088127C">
            <w:pPr>
              <w:pStyle w:val="OtherTableBody"/>
            </w:pPr>
          </w:p>
        </w:tc>
        <w:tc>
          <w:tcPr>
            <w:tcW w:w="900" w:type="dxa"/>
          </w:tcPr>
          <w:p w14:paraId="3C4C078E" w14:textId="77777777" w:rsidR="00B50050" w:rsidRDefault="00B50050" w:rsidP="0088127C">
            <w:pPr>
              <w:pStyle w:val="OtherTableBody"/>
            </w:pPr>
            <w:r>
              <w:t>6.5.8.6</w:t>
            </w:r>
          </w:p>
        </w:tc>
      </w:tr>
      <w:tr w:rsidR="00B50050" w14:paraId="5E1A3913" w14:textId="77777777" w:rsidTr="00195548">
        <w:tc>
          <w:tcPr>
            <w:tcW w:w="3500" w:type="dxa"/>
          </w:tcPr>
          <w:p w14:paraId="38CCE8B4" w14:textId="77777777" w:rsidR="00B50050" w:rsidRDefault="00B50050" w:rsidP="0088127C">
            <w:pPr>
              <w:pStyle w:val="OtherTableBody"/>
            </w:pPr>
            <w:r>
              <w:t>Certification End Date</w:t>
            </w:r>
          </w:p>
        </w:tc>
        <w:tc>
          <w:tcPr>
            <w:tcW w:w="700" w:type="dxa"/>
          </w:tcPr>
          <w:p w14:paraId="2808080D" w14:textId="77777777" w:rsidR="00B50050" w:rsidRDefault="00B50050" w:rsidP="0088127C">
            <w:pPr>
              <w:pStyle w:val="OtherTableBody"/>
            </w:pPr>
            <w:r>
              <w:t>00511</w:t>
            </w:r>
          </w:p>
        </w:tc>
        <w:tc>
          <w:tcPr>
            <w:tcW w:w="600" w:type="dxa"/>
          </w:tcPr>
          <w:p w14:paraId="57299936" w14:textId="77777777" w:rsidR="00B50050" w:rsidRDefault="00B50050" w:rsidP="0088127C">
            <w:pPr>
              <w:pStyle w:val="OtherTableBody"/>
            </w:pPr>
            <w:r>
              <w:t>IN3</w:t>
            </w:r>
          </w:p>
        </w:tc>
        <w:tc>
          <w:tcPr>
            <w:tcW w:w="600" w:type="dxa"/>
          </w:tcPr>
          <w:p w14:paraId="71E79930" w14:textId="77777777" w:rsidR="00B50050" w:rsidRDefault="00B50050" w:rsidP="0088127C">
            <w:pPr>
              <w:pStyle w:val="OtherTableBody"/>
            </w:pPr>
            <w:r>
              <w:t>10</w:t>
            </w:r>
          </w:p>
        </w:tc>
        <w:tc>
          <w:tcPr>
            <w:tcW w:w="600" w:type="dxa"/>
          </w:tcPr>
          <w:p w14:paraId="5CECA7D8" w14:textId="77777777" w:rsidR="00B50050" w:rsidRDefault="00B50050" w:rsidP="0088127C">
            <w:pPr>
              <w:pStyle w:val="OtherTableBody"/>
            </w:pPr>
            <w:r>
              <w:t>..</w:t>
            </w:r>
          </w:p>
        </w:tc>
        <w:tc>
          <w:tcPr>
            <w:tcW w:w="600" w:type="dxa"/>
          </w:tcPr>
          <w:p w14:paraId="7DEFE866" w14:textId="77777777" w:rsidR="00B50050" w:rsidRDefault="00B50050" w:rsidP="0088127C">
            <w:pPr>
              <w:pStyle w:val="OtherTableBody"/>
            </w:pPr>
          </w:p>
        </w:tc>
        <w:tc>
          <w:tcPr>
            <w:tcW w:w="600" w:type="dxa"/>
          </w:tcPr>
          <w:p w14:paraId="77B39693" w14:textId="77777777" w:rsidR="00B50050" w:rsidRDefault="00B50050" w:rsidP="0088127C">
            <w:pPr>
              <w:pStyle w:val="OtherTableBody"/>
            </w:pPr>
            <w:r>
              <w:t>DT</w:t>
            </w:r>
          </w:p>
        </w:tc>
        <w:tc>
          <w:tcPr>
            <w:tcW w:w="700" w:type="dxa"/>
          </w:tcPr>
          <w:p w14:paraId="3FA4799E" w14:textId="77777777" w:rsidR="00B50050" w:rsidRDefault="00B50050" w:rsidP="0088127C">
            <w:pPr>
              <w:pStyle w:val="OtherTableBody"/>
            </w:pPr>
          </w:p>
        </w:tc>
        <w:tc>
          <w:tcPr>
            <w:tcW w:w="600" w:type="dxa"/>
          </w:tcPr>
          <w:p w14:paraId="23DA71C0" w14:textId="77777777" w:rsidR="00B50050" w:rsidRDefault="00B50050" w:rsidP="0088127C">
            <w:pPr>
              <w:pStyle w:val="OtherTableBody"/>
            </w:pPr>
          </w:p>
        </w:tc>
        <w:tc>
          <w:tcPr>
            <w:tcW w:w="900" w:type="dxa"/>
          </w:tcPr>
          <w:p w14:paraId="0E4A93F1" w14:textId="77777777" w:rsidR="00B50050" w:rsidRDefault="00B50050" w:rsidP="0088127C">
            <w:pPr>
              <w:pStyle w:val="OtherTableBody"/>
            </w:pPr>
            <w:r>
              <w:t>6.5.8.10</w:t>
            </w:r>
          </w:p>
        </w:tc>
      </w:tr>
      <w:tr w:rsidR="00B50050" w14:paraId="3AE8F3CE" w14:textId="77777777" w:rsidTr="00195548">
        <w:tc>
          <w:tcPr>
            <w:tcW w:w="3500" w:type="dxa"/>
          </w:tcPr>
          <w:p w14:paraId="2F0C7468" w14:textId="77777777" w:rsidR="00B50050" w:rsidRDefault="00B50050" w:rsidP="0088127C">
            <w:pPr>
              <w:pStyle w:val="OtherTableBody"/>
            </w:pPr>
            <w:r>
              <w:t>Certification Modify Date/Time</w:t>
            </w:r>
          </w:p>
        </w:tc>
        <w:tc>
          <w:tcPr>
            <w:tcW w:w="700" w:type="dxa"/>
          </w:tcPr>
          <w:p w14:paraId="0BDA7FD8" w14:textId="77777777" w:rsidR="00B50050" w:rsidRDefault="00B50050" w:rsidP="0088127C">
            <w:pPr>
              <w:pStyle w:val="OtherTableBody"/>
            </w:pPr>
            <w:r>
              <w:t>00508</w:t>
            </w:r>
          </w:p>
        </w:tc>
        <w:tc>
          <w:tcPr>
            <w:tcW w:w="600" w:type="dxa"/>
          </w:tcPr>
          <w:p w14:paraId="58672E93" w14:textId="77777777" w:rsidR="00B50050" w:rsidRDefault="00B50050" w:rsidP="0088127C">
            <w:pPr>
              <w:pStyle w:val="OtherTableBody"/>
            </w:pPr>
            <w:r>
              <w:t>IN3</w:t>
            </w:r>
          </w:p>
        </w:tc>
        <w:tc>
          <w:tcPr>
            <w:tcW w:w="600" w:type="dxa"/>
          </w:tcPr>
          <w:p w14:paraId="0972A495" w14:textId="77777777" w:rsidR="00B50050" w:rsidRDefault="00B50050" w:rsidP="0088127C">
            <w:pPr>
              <w:pStyle w:val="OtherTableBody"/>
            </w:pPr>
            <w:r>
              <w:t>7</w:t>
            </w:r>
          </w:p>
        </w:tc>
        <w:tc>
          <w:tcPr>
            <w:tcW w:w="600" w:type="dxa"/>
          </w:tcPr>
          <w:p w14:paraId="0E20A02E" w14:textId="77777777" w:rsidR="00B50050" w:rsidRDefault="00B50050" w:rsidP="0088127C">
            <w:pPr>
              <w:pStyle w:val="OtherTableBody"/>
            </w:pPr>
            <w:r>
              <w:t>..</w:t>
            </w:r>
          </w:p>
        </w:tc>
        <w:tc>
          <w:tcPr>
            <w:tcW w:w="600" w:type="dxa"/>
          </w:tcPr>
          <w:p w14:paraId="14ADB318" w14:textId="77777777" w:rsidR="00B50050" w:rsidRDefault="00B50050" w:rsidP="0088127C">
            <w:pPr>
              <w:pStyle w:val="OtherTableBody"/>
            </w:pPr>
          </w:p>
        </w:tc>
        <w:tc>
          <w:tcPr>
            <w:tcW w:w="600" w:type="dxa"/>
          </w:tcPr>
          <w:p w14:paraId="66BC63E7" w14:textId="77777777" w:rsidR="00B50050" w:rsidRDefault="00B50050" w:rsidP="0088127C">
            <w:pPr>
              <w:pStyle w:val="OtherTableBody"/>
            </w:pPr>
            <w:r>
              <w:t>DTM</w:t>
            </w:r>
          </w:p>
        </w:tc>
        <w:tc>
          <w:tcPr>
            <w:tcW w:w="700" w:type="dxa"/>
          </w:tcPr>
          <w:p w14:paraId="645179FF" w14:textId="77777777" w:rsidR="00B50050" w:rsidRDefault="00B50050" w:rsidP="0088127C">
            <w:pPr>
              <w:pStyle w:val="OtherTableBody"/>
            </w:pPr>
          </w:p>
        </w:tc>
        <w:tc>
          <w:tcPr>
            <w:tcW w:w="600" w:type="dxa"/>
          </w:tcPr>
          <w:p w14:paraId="24C206C0" w14:textId="77777777" w:rsidR="00B50050" w:rsidRDefault="00B50050" w:rsidP="0088127C">
            <w:pPr>
              <w:pStyle w:val="OtherTableBody"/>
            </w:pPr>
          </w:p>
        </w:tc>
        <w:tc>
          <w:tcPr>
            <w:tcW w:w="900" w:type="dxa"/>
          </w:tcPr>
          <w:p w14:paraId="4289C8CB" w14:textId="77777777" w:rsidR="00B50050" w:rsidRDefault="00B50050" w:rsidP="0088127C">
            <w:pPr>
              <w:pStyle w:val="OtherTableBody"/>
            </w:pPr>
            <w:r>
              <w:t>6.5.8.7</w:t>
            </w:r>
          </w:p>
        </w:tc>
      </w:tr>
      <w:tr w:rsidR="00B50050" w14:paraId="1707F597" w14:textId="77777777" w:rsidTr="00195548">
        <w:tc>
          <w:tcPr>
            <w:tcW w:w="3500" w:type="dxa"/>
          </w:tcPr>
          <w:p w14:paraId="15DDFA6F" w14:textId="77777777" w:rsidR="00B50050" w:rsidRDefault="00B50050" w:rsidP="0088127C">
            <w:pPr>
              <w:pStyle w:val="OtherTableBody"/>
            </w:pPr>
            <w:r>
              <w:t>Certification Number</w:t>
            </w:r>
          </w:p>
        </w:tc>
        <w:tc>
          <w:tcPr>
            <w:tcW w:w="700" w:type="dxa"/>
          </w:tcPr>
          <w:p w14:paraId="7FDD2A92" w14:textId="77777777" w:rsidR="00B50050" w:rsidRDefault="00B50050" w:rsidP="0088127C">
            <w:pPr>
              <w:pStyle w:val="OtherTableBody"/>
            </w:pPr>
            <w:r>
              <w:t>00503</w:t>
            </w:r>
          </w:p>
        </w:tc>
        <w:tc>
          <w:tcPr>
            <w:tcW w:w="600" w:type="dxa"/>
          </w:tcPr>
          <w:p w14:paraId="62B7105C" w14:textId="77777777" w:rsidR="00B50050" w:rsidRDefault="00B50050" w:rsidP="0088127C">
            <w:pPr>
              <w:pStyle w:val="OtherTableBody"/>
            </w:pPr>
            <w:r>
              <w:t>IN3</w:t>
            </w:r>
          </w:p>
        </w:tc>
        <w:tc>
          <w:tcPr>
            <w:tcW w:w="600" w:type="dxa"/>
          </w:tcPr>
          <w:p w14:paraId="23FB73DD" w14:textId="77777777" w:rsidR="00B50050" w:rsidRDefault="00B50050" w:rsidP="0088127C">
            <w:pPr>
              <w:pStyle w:val="OtherTableBody"/>
            </w:pPr>
            <w:r>
              <w:t>2</w:t>
            </w:r>
          </w:p>
        </w:tc>
        <w:tc>
          <w:tcPr>
            <w:tcW w:w="600" w:type="dxa"/>
          </w:tcPr>
          <w:p w14:paraId="0098A1FB" w14:textId="77777777" w:rsidR="00B50050" w:rsidRDefault="00B50050" w:rsidP="0088127C">
            <w:pPr>
              <w:pStyle w:val="OtherTableBody"/>
            </w:pPr>
            <w:r>
              <w:t>..</w:t>
            </w:r>
          </w:p>
        </w:tc>
        <w:tc>
          <w:tcPr>
            <w:tcW w:w="600" w:type="dxa"/>
          </w:tcPr>
          <w:p w14:paraId="7A8AD29A" w14:textId="77777777" w:rsidR="00B50050" w:rsidRDefault="00B50050" w:rsidP="0088127C">
            <w:pPr>
              <w:pStyle w:val="OtherTableBody"/>
            </w:pPr>
          </w:p>
        </w:tc>
        <w:tc>
          <w:tcPr>
            <w:tcW w:w="600" w:type="dxa"/>
          </w:tcPr>
          <w:p w14:paraId="3ABE5588" w14:textId="77777777" w:rsidR="00B50050" w:rsidRDefault="00B50050" w:rsidP="0088127C">
            <w:pPr>
              <w:pStyle w:val="OtherTableBody"/>
            </w:pPr>
            <w:r>
              <w:t>CX</w:t>
            </w:r>
          </w:p>
        </w:tc>
        <w:tc>
          <w:tcPr>
            <w:tcW w:w="700" w:type="dxa"/>
          </w:tcPr>
          <w:p w14:paraId="32E423E4" w14:textId="77777777" w:rsidR="00B50050" w:rsidRDefault="00B50050" w:rsidP="0088127C">
            <w:pPr>
              <w:pStyle w:val="OtherTableBody"/>
            </w:pPr>
          </w:p>
        </w:tc>
        <w:tc>
          <w:tcPr>
            <w:tcW w:w="600" w:type="dxa"/>
          </w:tcPr>
          <w:p w14:paraId="7541A15D" w14:textId="77777777" w:rsidR="00B50050" w:rsidRDefault="00B50050" w:rsidP="0088127C">
            <w:pPr>
              <w:pStyle w:val="OtherTableBody"/>
            </w:pPr>
          </w:p>
        </w:tc>
        <w:tc>
          <w:tcPr>
            <w:tcW w:w="900" w:type="dxa"/>
          </w:tcPr>
          <w:p w14:paraId="71D86E2F" w14:textId="77777777" w:rsidR="00B50050" w:rsidRDefault="00B50050" w:rsidP="0088127C">
            <w:pPr>
              <w:pStyle w:val="OtherTableBody"/>
            </w:pPr>
            <w:r>
              <w:t>6.5.8.2</w:t>
            </w:r>
          </w:p>
        </w:tc>
      </w:tr>
      <w:tr w:rsidR="00B50050" w14:paraId="6289B9F0" w14:textId="77777777" w:rsidTr="00195548">
        <w:tc>
          <w:tcPr>
            <w:tcW w:w="3500" w:type="dxa"/>
          </w:tcPr>
          <w:p w14:paraId="276566B7" w14:textId="77777777" w:rsidR="00B50050" w:rsidRDefault="00B50050" w:rsidP="0088127C">
            <w:pPr>
              <w:pStyle w:val="OtherTableBody"/>
            </w:pPr>
            <w:r>
              <w:t>Certification Required</w:t>
            </w:r>
          </w:p>
        </w:tc>
        <w:tc>
          <w:tcPr>
            <w:tcW w:w="700" w:type="dxa"/>
          </w:tcPr>
          <w:p w14:paraId="7822518B" w14:textId="77777777" w:rsidR="00B50050" w:rsidRDefault="00B50050" w:rsidP="0088127C">
            <w:pPr>
              <w:pStyle w:val="OtherTableBody"/>
            </w:pPr>
            <w:r>
              <w:t>00505</w:t>
            </w:r>
          </w:p>
        </w:tc>
        <w:tc>
          <w:tcPr>
            <w:tcW w:w="600" w:type="dxa"/>
          </w:tcPr>
          <w:p w14:paraId="579F443F" w14:textId="77777777" w:rsidR="00B50050" w:rsidRDefault="00B50050" w:rsidP="0088127C">
            <w:pPr>
              <w:pStyle w:val="OtherTableBody"/>
            </w:pPr>
            <w:r>
              <w:t>IN3</w:t>
            </w:r>
          </w:p>
        </w:tc>
        <w:tc>
          <w:tcPr>
            <w:tcW w:w="600" w:type="dxa"/>
          </w:tcPr>
          <w:p w14:paraId="1409FD61" w14:textId="77777777" w:rsidR="00B50050" w:rsidRDefault="00B50050" w:rsidP="0088127C">
            <w:pPr>
              <w:pStyle w:val="OtherTableBody"/>
            </w:pPr>
            <w:r>
              <w:t>4</w:t>
            </w:r>
          </w:p>
        </w:tc>
        <w:tc>
          <w:tcPr>
            <w:tcW w:w="600" w:type="dxa"/>
          </w:tcPr>
          <w:p w14:paraId="5E4A3992" w14:textId="77777777" w:rsidR="00B50050" w:rsidRDefault="00B50050" w:rsidP="0088127C">
            <w:pPr>
              <w:pStyle w:val="OtherTableBody"/>
            </w:pPr>
            <w:r>
              <w:t>1..1</w:t>
            </w:r>
          </w:p>
        </w:tc>
        <w:tc>
          <w:tcPr>
            <w:tcW w:w="600" w:type="dxa"/>
          </w:tcPr>
          <w:p w14:paraId="608F6CE1" w14:textId="77777777" w:rsidR="00B50050" w:rsidRDefault="00B50050" w:rsidP="0088127C">
            <w:pPr>
              <w:pStyle w:val="OtherTableBody"/>
            </w:pPr>
          </w:p>
        </w:tc>
        <w:tc>
          <w:tcPr>
            <w:tcW w:w="600" w:type="dxa"/>
          </w:tcPr>
          <w:p w14:paraId="7950E194" w14:textId="77777777" w:rsidR="00B50050" w:rsidRDefault="00B50050" w:rsidP="0088127C">
            <w:pPr>
              <w:pStyle w:val="OtherTableBody"/>
            </w:pPr>
            <w:r>
              <w:t>ID</w:t>
            </w:r>
          </w:p>
        </w:tc>
        <w:tc>
          <w:tcPr>
            <w:tcW w:w="700" w:type="dxa"/>
          </w:tcPr>
          <w:p w14:paraId="2EEAF5E9" w14:textId="77777777" w:rsidR="00B50050" w:rsidRDefault="00B50050" w:rsidP="0088127C">
            <w:pPr>
              <w:pStyle w:val="OtherTableBody"/>
            </w:pPr>
          </w:p>
        </w:tc>
        <w:tc>
          <w:tcPr>
            <w:tcW w:w="600" w:type="dxa"/>
          </w:tcPr>
          <w:p w14:paraId="06E8AAF6" w14:textId="77777777" w:rsidR="00B50050" w:rsidRDefault="00B50050" w:rsidP="0088127C">
            <w:pPr>
              <w:pStyle w:val="OtherTableBody"/>
            </w:pPr>
            <w:r>
              <w:t>0136</w:t>
            </w:r>
          </w:p>
        </w:tc>
        <w:tc>
          <w:tcPr>
            <w:tcW w:w="900" w:type="dxa"/>
          </w:tcPr>
          <w:p w14:paraId="26F36580" w14:textId="77777777" w:rsidR="00B50050" w:rsidRDefault="00B50050" w:rsidP="0088127C">
            <w:pPr>
              <w:pStyle w:val="OtherTableBody"/>
            </w:pPr>
            <w:r>
              <w:t>6.5.8.4</w:t>
            </w:r>
          </w:p>
        </w:tc>
      </w:tr>
      <w:tr w:rsidR="00B50050" w14:paraId="49F92C76" w14:textId="77777777" w:rsidTr="00195548">
        <w:tc>
          <w:tcPr>
            <w:tcW w:w="3500" w:type="dxa"/>
          </w:tcPr>
          <w:p w14:paraId="58AF0F3E" w14:textId="77777777" w:rsidR="00B50050" w:rsidRDefault="00B50050" w:rsidP="0088127C">
            <w:pPr>
              <w:pStyle w:val="OtherTableBody"/>
            </w:pPr>
            <w:r>
              <w:t>Certification Type</w:t>
            </w:r>
          </w:p>
        </w:tc>
        <w:tc>
          <w:tcPr>
            <w:tcW w:w="700" w:type="dxa"/>
          </w:tcPr>
          <w:p w14:paraId="4EE89C4F" w14:textId="77777777" w:rsidR="00B50050" w:rsidRDefault="00B50050" w:rsidP="0088127C">
            <w:pPr>
              <w:pStyle w:val="OtherTableBody"/>
            </w:pPr>
            <w:r>
              <w:t>03336</w:t>
            </w:r>
          </w:p>
        </w:tc>
        <w:tc>
          <w:tcPr>
            <w:tcW w:w="600" w:type="dxa"/>
          </w:tcPr>
          <w:p w14:paraId="4CC153EC" w14:textId="77777777" w:rsidR="00B50050" w:rsidRDefault="00B50050" w:rsidP="0088127C">
            <w:pPr>
              <w:pStyle w:val="OtherTableBody"/>
            </w:pPr>
            <w:r>
              <w:t>IN3</w:t>
            </w:r>
          </w:p>
        </w:tc>
        <w:tc>
          <w:tcPr>
            <w:tcW w:w="600" w:type="dxa"/>
          </w:tcPr>
          <w:p w14:paraId="2FBD5AAE" w14:textId="77777777" w:rsidR="00B50050" w:rsidRDefault="00B50050" w:rsidP="0088127C">
            <w:pPr>
              <w:pStyle w:val="OtherTableBody"/>
            </w:pPr>
            <w:r>
              <w:t>26</w:t>
            </w:r>
          </w:p>
        </w:tc>
        <w:tc>
          <w:tcPr>
            <w:tcW w:w="600" w:type="dxa"/>
          </w:tcPr>
          <w:p w14:paraId="0E4C85CD" w14:textId="77777777" w:rsidR="00B50050" w:rsidRDefault="00B50050" w:rsidP="0088127C">
            <w:pPr>
              <w:pStyle w:val="OtherTableBody"/>
            </w:pPr>
            <w:r>
              <w:t>..</w:t>
            </w:r>
          </w:p>
        </w:tc>
        <w:tc>
          <w:tcPr>
            <w:tcW w:w="600" w:type="dxa"/>
          </w:tcPr>
          <w:p w14:paraId="28B5D2FB" w14:textId="77777777" w:rsidR="00B50050" w:rsidRDefault="00B50050" w:rsidP="0088127C">
            <w:pPr>
              <w:pStyle w:val="OtherTableBody"/>
            </w:pPr>
          </w:p>
        </w:tc>
        <w:tc>
          <w:tcPr>
            <w:tcW w:w="600" w:type="dxa"/>
          </w:tcPr>
          <w:p w14:paraId="626BA1ED" w14:textId="77777777" w:rsidR="00B50050" w:rsidRDefault="00B50050" w:rsidP="0088127C">
            <w:pPr>
              <w:pStyle w:val="OtherTableBody"/>
            </w:pPr>
            <w:r>
              <w:t>CWE</w:t>
            </w:r>
          </w:p>
        </w:tc>
        <w:tc>
          <w:tcPr>
            <w:tcW w:w="700" w:type="dxa"/>
          </w:tcPr>
          <w:p w14:paraId="562FEA85" w14:textId="77777777" w:rsidR="00B50050" w:rsidRDefault="00B50050" w:rsidP="0088127C">
            <w:pPr>
              <w:pStyle w:val="OtherTableBody"/>
            </w:pPr>
          </w:p>
        </w:tc>
        <w:tc>
          <w:tcPr>
            <w:tcW w:w="600" w:type="dxa"/>
          </w:tcPr>
          <w:p w14:paraId="0744DFF7" w14:textId="77777777" w:rsidR="00B50050" w:rsidRDefault="00B50050" w:rsidP="0088127C">
            <w:pPr>
              <w:pStyle w:val="OtherTableBody"/>
            </w:pPr>
            <w:r>
              <w:t>0921</w:t>
            </w:r>
          </w:p>
        </w:tc>
        <w:tc>
          <w:tcPr>
            <w:tcW w:w="900" w:type="dxa"/>
          </w:tcPr>
          <w:p w14:paraId="7850AC91" w14:textId="77777777" w:rsidR="00B50050" w:rsidRDefault="00B50050" w:rsidP="0088127C">
            <w:pPr>
              <w:pStyle w:val="OtherTableBody"/>
            </w:pPr>
            <w:r>
              <w:t>6.5.8.26</w:t>
            </w:r>
          </w:p>
        </w:tc>
      </w:tr>
      <w:tr w:rsidR="00B50050" w14:paraId="252BC9D4" w14:textId="77777777" w:rsidTr="00195548">
        <w:tc>
          <w:tcPr>
            <w:tcW w:w="3500" w:type="dxa"/>
          </w:tcPr>
          <w:p w14:paraId="772B9962" w14:textId="77777777" w:rsidR="00B50050" w:rsidRDefault="00B50050" w:rsidP="0088127C">
            <w:pPr>
              <w:pStyle w:val="OtherTableBody"/>
            </w:pPr>
            <w:r>
              <w:t>Certified By</w:t>
            </w:r>
          </w:p>
        </w:tc>
        <w:tc>
          <w:tcPr>
            <w:tcW w:w="700" w:type="dxa"/>
          </w:tcPr>
          <w:p w14:paraId="5EA841BB" w14:textId="77777777" w:rsidR="00B50050" w:rsidRDefault="00B50050" w:rsidP="0088127C">
            <w:pPr>
              <w:pStyle w:val="OtherTableBody"/>
            </w:pPr>
            <w:r>
              <w:t>00504</w:t>
            </w:r>
          </w:p>
        </w:tc>
        <w:tc>
          <w:tcPr>
            <w:tcW w:w="600" w:type="dxa"/>
          </w:tcPr>
          <w:p w14:paraId="77EE89F5" w14:textId="77777777" w:rsidR="00B50050" w:rsidRDefault="00B50050" w:rsidP="0088127C">
            <w:pPr>
              <w:pStyle w:val="OtherTableBody"/>
            </w:pPr>
            <w:r>
              <w:t>IN3</w:t>
            </w:r>
          </w:p>
        </w:tc>
        <w:tc>
          <w:tcPr>
            <w:tcW w:w="600" w:type="dxa"/>
          </w:tcPr>
          <w:p w14:paraId="152F72D8" w14:textId="77777777" w:rsidR="00B50050" w:rsidRDefault="00B50050" w:rsidP="0088127C">
            <w:pPr>
              <w:pStyle w:val="OtherTableBody"/>
            </w:pPr>
            <w:r>
              <w:t>3</w:t>
            </w:r>
          </w:p>
        </w:tc>
        <w:tc>
          <w:tcPr>
            <w:tcW w:w="600" w:type="dxa"/>
          </w:tcPr>
          <w:p w14:paraId="58557F3D" w14:textId="77777777" w:rsidR="00B50050" w:rsidRDefault="00B50050" w:rsidP="0088127C">
            <w:pPr>
              <w:pStyle w:val="OtherTableBody"/>
            </w:pPr>
            <w:r>
              <w:t>..</w:t>
            </w:r>
          </w:p>
        </w:tc>
        <w:tc>
          <w:tcPr>
            <w:tcW w:w="600" w:type="dxa"/>
          </w:tcPr>
          <w:p w14:paraId="62FF3EE5" w14:textId="77777777" w:rsidR="00B50050" w:rsidRDefault="00B50050" w:rsidP="0088127C">
            <w:pPr>
              <w:pStyle w:val="OtherTableBody"/>
            </w:pPr>
          </w:p>
        </w:tc>
        <w:tc>
          <w:tcPr>
            <w:tcW w:w="600" w:type="dxa"/>
          </w:tcPr>
          <w:p w14:paraId="751CBB11" w14:textId="77777777" w:rsidR="00B50050" w:rsidRDefault="00B50050" w:rsidP="0088127C">
            <w:pPr>
              <w:pStyle w:val="OtherTableBody"/>
            </w:pPr>
            <w:r>
              <w:t>XCN</w:t>
            </w:r>
          </w:p>
        </w:tc>
        <w:tc>
          <w:tcPr>
            <w:tcW w:w="700" w:type="dxa"/>
          </w:tcPr>
          <w:p w14:paraId="6A41803F" w14:textId="77777777" w:rsidR="00B50050" w:rsidRDefault="00B50050" w:rsidP="0088127C">
            <w:pPr>
              <w:pStyle w:val="OtherTableBody"/>
            </w:pPr>
            <w:r>
              <w:t>Y</w:t>
            </w:r>
          </w:p>
        </w:tc>
        <w:tc>
          <w:tcPr>
            <w:tcW w:w="600" w:type="dxa"/>
          </w:tcPr>
          <w:p w14:paraId="6DE1E180" w14:textId="77777777" w:rsidR="00B50050" w:rsidRDefault="00B50050" w:rsidP="0088127C">
            <w:pPr>
              <w:pStyle w:val="OtherTableBody"/>
            </w:pPr>
          </w:p>
        </w:tc>
        <w:tc>
          <w:tcPr>
            <w:tcW w:w="900" w:type="dxa"/>
          </w:tcPr>
          <w:p w14:paraId="0D94EBEE" w14:textId="77777777" w:rsidR="00B50050" w:rsidRDefault="00B50050" w:rsidP="0088127C">
            <w:pPr>
              <w:pStyle w:val="OtherTableBody"/>
            </w:pPr>
            <w:r>
              <w:t>6.5.8.3</w:t>
            </w:r>
          </w:p>
        </w:tc>
      </w:tr>
      <w:tr w:rsidR="00B50050" w14:paraId="4422A4F7" w14:textId="77777777" w:rsidTr="00195548">
        <w:tc>
          <w:tcPr>
            <w:tcW w:w="3500" w:type="dxa"/>
          </w:tcPr>
          <w:p w14:paraId="1BEA7E9E" w14:textId="77777777" w:rsidR="00B50050" w:rsidRDefault="00B50050" w:rsidP="0088127C">
            <w:pPr>
              <w:pStyle w:val="OtherTableBody"/>
            </w:pPr>
            <w:r>
              <w:t>Chairman of Study</w:t>
            </w:r>
          </w:p>
        </w:tc>
        <w:tc>
          <w:tcPr>
            <w:tcW w:w="700" w:type="dxa"/>
          </w:tcPr>
          <w:p w14:paraId="0E083A82" w14:textId="77777777" w:rsidR="00B50050" w:rsidRDefault="00B50050" w:rsidP="0088127C">
            <w:pPr>
              <w:pStyle w:val="OtherTableBody"/>
            </w:pPr>
            <w:r>
              <w:t>01014</w:t>
            </w:r>
          </w:p>
        </w:tc>
        <w:tc>
          <w:tcPr>
            <w:tcW w:w="600" w:type="dxa"/>
          </w:tcPr>
          <w:p w14:paraId="6CB94F29" w14:textId="77777777" w:rsidR="00B50050" w:rsidRDefault="00B50050" w:rsidP="0088127C">
            <w:pPr>
              <w:pStyle w:val="OtherTableBody"/>
            </w:pPr>
            <w:r>
              <w:t>CM0</w:t>
            </w:r>
          </w:p>
        </w:tc>
        <w:tc>
          <w:tcPr>
            <w:tcW w:w="600" w:type="dxa"/>
          </w:tcPr>
          <w:p w14:paraId="1C1ED21B" w14:textId="77777777" w:rsidR="00B50050" w:rsidRDefault="00B50050" w:rsidP="0088127C">
            <w:pPr>
              <w:pStyle w:val="OtherTableBody"/>
            </w:pPr>
            <w:r>
              <w:t>5</w:t>
            </w:r>
          </w:p>
        </w:tc>
        <w:tc>
          <w:tcPr>
            <w:tcW w:w="600" w:type="dxa"/>
          </w:tcPr>
          <w:p w14:paraId="656F132C" w14:textId="77777777" w:rsidR="00B50050" w:rsidRDefault="00B50050" w:rsidP="0088127C">
            <w:pPr>
              <w:pStyle w:val="OtherTableBody"/>
            </w:pPr>
            <w:r>
              <w:t>..</w:t>
            </w:r>
          </w:p>
        </w:tc>
        <w:tc>
          <w:tcPr>
            <w:tcW w:w="600" w:type="dxa"/>
          </w:tcPr>
          <w:p w14:paraId="713F761E" w14:textId="77777777" w:rsidR="00B50050" w:rsidRDefault="00B50050" w:rsidP="0088127C">
            <w:pPr>
              <w:pStyle w:val="OtherTableBody"/>
            </w:pPr>
          </w:p>
        </w:tc>
        <w:tc>
          <w:tcPr>
            <w:tcW w:w="600" w:type="dxa"/>
          </w:tcPr>
          <w:p w14:paraId="2AA355C2" w14:textId="77777777" w:rsidR="00B50050" w:rsidRDefault="00B50050" w:rsidP="0088127C">
            <w:pPr>
              <w:pStyle w:val="OtherTableBody"/>
            </w:pPr>
            <w:r>
              <w:t>XCN</w:t>
            </w:r>
          </w:p>
        </w:tc>
        <w:tc>
          <w:tcPr>
            <w:tcW w:w="700" w:type="dxa"/>
          </w:tcPr>
          <w:p w14:paraId="571DCCDD" w14:textId="77777777" w:rsidR="00B50050" w:rsidRDefault="00B50050" w:rsidP="0088127C">
            <w:pPr>
              <w:pStyle w:val="OtherTableBody"/>
            </w:pPr>
            <w:r>
              <w:t>Y</w:t>
            </w:r>
          </w:p>
        </w:tc>
        <w:tc>
          <w:tcPr>
            <w:tcW w:w="600" w:type="dxa"/>
          </w:tcPr>
          <w:p w14:paraId="2D492EE0" w14:textId="77777777" w:rsidR="00B50050" w:rsidRDefault="00B50050" w:rsidP="0088127C">
            <w:pPr>
              <w:pStyle w:val="OtherTableBody"/>
            </w:pPr>
          </w:p>
        </w:tc>
        <w:tc>
          <w:tcPr>
            <w:tcW w:w="900" w:type="dxa"/>
          </w:tcPr>
          <w:p w14:paraId="6B981320" w14:textId="77777777" w:rsidR="00B50050" w:rsidRDefault="00B50050" w:rsidP="0088127C">
            <w:pPr>
              <w:pStyle w:val="OtherTableBody"/>
            </w:pPr>
            <w:r>
              <w:t>8.11.2.5</w:t>
            </w:r>
          </w:p>
        </w:tc>
      </w:tr>
      <w:tr w:rsidR="00B50050" w14:paraId="0E09878C" w14:textId="77777777" w:rsidTr="00195548">
        <w:tc>
          <w:tcPr>
            <w:tcW w:w="3500" w:type="dxa"/>
          </w:tcPr>
          <w:p w14:paraId="001F78C4" w14:textId="77777777" w:rsidR="00B50050" w:rsidRDefault="00B50050" w:rsidP="0088127C">
            <w:pPr>
              <w:pStyle w:val="OtherTableBody"/>
            </w:pPr>
            <w:r>
              <w:t>Challenge Information</w:t>
            </w:r>
          </w:p>
        </w:tc>
        <w:tc>
          <w:tcPr>
            <w:tcW w:w="700" w:type="dxa"/>
          </w:tcPr>
          <w:p w14:paraId="5268B34B" w14:textId="77777777" w:rsidR="00B50050" w:rsidRDefault="00B50050" w:rsidP="0088127C">
            <w:pPr>
              <w:pStyle w:val="OtherTableBody"/>
            </w:pPr>
            <w:r>
              <w:t>00939</w:t>
            </w:r>
          </w:p>
        </w:tc>
        <w:tc>
          <w:tcPr>
            <w:tcW w:w="600" w:type="dxa"/>
          </w:tcPr>
          <w:p w14:paraId="15B33804" w14:textId="77777777" w:rsidR="00B50050" w:rsidRDefault="00B50050" w:rsidP="0088127C">
            <w:pPr>
              <w:pStyle w:val="OtherTableBody"/>
            </w:pPr>
            <w:r>
              <w:t>OM1</w:t>
            </w:r>
          </w:p>
        </w:tc>
        <w:tc>
          <w:tcPr>
            <w:tcW w:w="600" w:type="dxa"/>
          </w:tcPr>
          <w:p w14:paraId="1778A54E" w14:textId="77777777" w:rsidR="00B50050" w:rsidRDefault="00B50050" w:rsidP="0088127C">
            <w:pPr>
              <w:pStyle w:val="OtherTableBody"/>
            </w:pPr>
            <w:r>
              <w:t>44</w:t>
            </w:r>
          </w:p>
        </w:tc>
        <w:tc>
          <w:tcPr>
            <w:tcW w:w="600" w:type="dxa"/>
          </w:tcPr>
          <w:p w14:paraId="0A6A6F7D" w14:textId="77777777" w:rsidR="00B50050" w:rsidRDefault="00B50050" w:rsidP="0088127C">
            <w:pPr>
              <w:pStyle w:val="OtherTableBody"/>
            </w:pPr>
            <w:r>
              <w:t>..</w:t>
            </w:r>
          </w:p>
        </w:tc>
        <w:tc>
          <w:tcPr>
            <w:tcW w:w="600" w:type="dxa"/>
          </w:tcPr>
          <w:p w14:paraId="3043D332" w14:textId="77777777" w:rsidR="00B50050" w:rsidRDefault="00B50050" w:rsidP="0088127C">
            <w:pPr>
              <w:pStyle w:val="OtherTableBody"/>
            </w:pPr>
            <w:r>
              <w:t>200=</w:t>
            </w:r>
          </w:p>
        </w:tc>
        <w:tc>
          <w:tcPr>
            <w:tcW w:w="600" w:type="dxa"/>
          </w:tcPr>
          <w:p w14:paraId="3509F543" w14:textId="77777777" w:rsidR="00B50050" w:rsidRDefault="00B50050" w:rsidP="0088127C">
            <w:pPr>
              <w:pStyle w:val="OtherTableBody"/>
            </w:pPr>
            <w:r>
              <w:t>TX</w:t>
            </w:r>
          </w:p>
        </w:tc>
        <w:tc>
          <w:tcPr>
            <w:tcW w:w="700" w:type="dxa"/>
          </w:tcPr>
          <w:p w14:paraId="5A12EBD9" w14:textId="77777777" w:rsidR="00B50050" w:rsidRDefault="00B50050" w:rsidP="0088127C">
            <w:pPr>
              <w:pStyle w:val="OtherTableBody"/>
            </w:pPr>
          </w:p>
        </w:tc>
        <w:tc>
          <w:tcPr>
            <w:tcW w:w="600" w:type="dxa"/>
          </w:tcPr>
          <w:p w14:paraId="22EEBBE0" w14:textId="77777777" w:rsidR="00B50050" w:rsidRDefault="00B50050" w:rsidP="0088127C">
            <w:pPr>
              <w:pStyle w:val="OtherTableBody"/>
            </w:pPr>
            <w:r>
              <w:t>0256</w:t>
            </w:r>
          </w:p>
        </w:tc>
        <w:tc>
          <w:tcPr>
            <w:tcW w:w="900" w:type="dxa"/>
          </w:tcPr>
          <w:p w14:paraId="3BAA4443" w14:textId="77777777" w:rsidR="00B50050" w:rsidRDefault="00B50050" w:rsidP="0088127C">
            <w:pPr>
              <w:pStyle w:val="OtherTableBody"/>
            </w:pPr>
            <w:r>
              <w:t>8.8.9.44</w:t>
            </w:r>
          </w:p>
        </w:tc>
      </w:tr>
      <w:tr w:rsidR="00B50050" w14:paraId="3F7E5791" w14:textId="77777777" w:rsidTr="00195548">
        <w:tc>
          <w:tcPr>
            <w:tcW w:w="3500" w:type="dxa"/>
          </w:tcPr>
          <w:p w14:paraId="1EA1CB18" w14:textId="77777777" w:rsidR="00B50050" w:rsidRDefault="00B50050" w:rsidP="0088127C">
            <w:pPr>
              <w:pStyle w:val="OtherTableBody"/>
            </w:pPr>
            <w:r>
              <w:t>Change Pathway Life Cycle Status Date/Time</w:t>
            </w:r>
          </w:p>
        </w:tc>
        <w:tc>
          <w:tcPr>
            <w:tcW w:w="700" w:type="dxa"/>
          </w:tcPr>
          <w:p w14:paraId="3FF92B44" w14:textId="77777777" w:rsidR="00B50050" w:rsidRDefault="00B50050" w:rsidP="0088127C">
            <w:pPr>
              <w:pStyle w:val="OtherTableBody"/>
            </w:pPr>
            <w:r>
              <w:t>01211</w:t>
            </w:r>
          </w:p>
        </w:tc>
        <w:tc>
          <w:tcPr>
            <w:tcW w:w="600" w:type="dxa"/>
          </w:tcPr>
          <w:p w14:paraId="54FD977C" w14:textId="77777777" w:rsidR="00B50050" w:rsidRDefault="00B50050" w:rsidP="0088127C">
            <w:pPr>
              <w:pStyle w:val="OtherTableBody"/>
            </w:pPr>
            <w:r>
              <w:t>PTH</w:t>
            </w:r>
          </w:p>
        </w:tc>
        <w:tc>
          <w:tcPr>
            <w:tcW w:w="600" w:type="dxa"/>
          </w:tcPr>
          <w:p w14:paraId="1FA94A56" w14:textId="77777777" w:rsidR="00B50050" w:rsidRDefault="00B50050" w:rsidP="0088127C">
            <w:pPr>
              <w:pStyle w:val="OtherTableBody"/>
            </w:pPr>
            <w:r>
              <w:t>6</w:t>
            </w:r>
          </w:p>
        </w:tc>
        <w:tc>
          <w:tcPr>
            <w:tcW w:w="600" w:type="dxa"/>
          </w:tcPr>
          <w:p w14:paraId="3C959A5C" w14:textId="77777777" w:rsidR="00B50050" w:rsidRDefault="00B50050" w:rsidP="0088127C">
            <w:pPr>
              <w:pStyle w:val="OtherTableBody"/>
            </w:pPr>
            <w:r>
              <w:t>..</w:t>
            </w:r>
          </w:p>
        </w:tc>
        <w:tc>
          <w:tcPr>
            <w:tcW w:w="600" w:type="dxa"/>
          </w:tcPr>
          <w:p w14:paraId="524FA273" w14:textId="77777777" w:rsidR="00B50050" w:rsidRDefault="00B50050" w:rsidP="0088127C">
            <w:pPr>
              <w:pStyle w:val="OtherTableBody"/>
            </w:pPr>
          </w:p>
        </w:tc>
        <w:tc>
          <w:tcPr>
            <w:tcW w:w="600" w:type="dxa"/>
          </w:tcPr>
          <w:p w14:paraId="5417E640" w14:textId="77777777" w:rsidR="00B50050" w:rsidRDefault="00B50050" w:rsidP="0088127C">
            <w:pPr>
              <w:pStyle w:val="OtherTableBody"/>
            </w:pPr>
            <w:r>
              <w:t>DTM</w:t>
            </w:r>
          </w:p>
        </w:tc>
        <w:tc>
          <w:tcPr>
            <w:tcW w:w="700" w:type="dxa"/>
          </w:tcPr>
          <w:p w14:paraId="33E9023D" w14:textId="77777777" w:rsidR="00B50050" w:rsidRDefault="00B50050" w:rsidP="0088127C">
            <w:pPr>
              <w:pStyle w:val="OtherTableBody"/>
            </w:pPr>
          </w:p>
        </w:tc>
        <w:tc>
          <w:tcPr>
            <w:tcW w:w="600" w:type="dxa"/>
          </w:tcPr>
          <w:p w14:paraId="0D07A199" w14:textId="77777777" w:rsidR="00B50050" w:rsidRDefault="00B50050" w:rsidP="0088127C">
            <w:pPr>
              <w:pStyle w:val="OtherTableBody"/>
            </w:pPr>
          </w:p>
        </w:tc>
        <w:tc>
          <w:tcPr>
            <w:tcW w:w="900" w:type="dxa"/>
          </w:tcPr>
          <w:p w14:paraId="78CF3056" w14:textId="77777777" w:rsidR="00B50050" w:rsidRDefault="00B50050" w:rsidP="0088127C">
            <w:pPr>
              <w:pStyle w:val="OtherTableBody"/>
            </w:pPr>
            <w:r>
              <w:t>12.4.3.6</w:t>
            </w:r>
          </w:p>
        </w:tc>
      </w:tr>
      <w:tr w:rsidR="00B50050" w14:paraId="01DF6F33" w14:textId="77777777" w:rsidTr="00195548">
        <w:tc>
          <w:tcPr>
            <w:tcW w:w="3500" w:type="dxa"/>
          </w:tcPr>
          <w:p w14:paraId="6CF2271F" w14:textId="77777777" w:rsidR="00B50050" w:rsidRDefault="00B50050" w:rsidP="0088127C">
            <w:pPr>
              <w:pStyle w:val="OtherTableBody"/>
            </w:pPr>
            <w:r>
              <w:t>Character Limit</w:t>
            </w:r>
          </w:p>
        </w:tc>
        <w:tc>
          <w:tcPr>
            <w:tcW w:w="700" w:type="dxa"/>
          </w:tcPr>
          <w:p w14:paraId="20D3BB1D" w14:textId="77777777" w:rsidR="00B50050" w:rsidRDefault="00B50050" w:rsidP="0088127C">
            <w:pPr>
              <w:pStyle w:val="OtherTableBody"/>
            </w:pPr>
            <w:r>
              <w:t>03452</w:t>
            </w:r>
          </w:p>
        </w:tc>
        <w:tc>
          <w:tcPr>
            <w:tcW w:w="600" w:type="dxa"/>
          </w:tcPr>
          <w:p w14:paraId="75BDFBE8" w14:textId="77777777" w:rsidR="00B50050" w:rsidRDefault="00B50050" w:rsidP="0088127C">
            <w:pPr>
              <w:pStyle w:val="OtherTableBody"/>
            </w:pPr>
            <w:r>
              <w:t>OMC</w:t>
            </w:r>
          </w:p>
        </w:tc>
        <w:tc>
          <w:tcPr>
            <w:tcW w:w="600" w:type="dxa"/>
          </w:tcPr>
          <w:p w14:paraId="1475F236" w14:textId="77777777" w:rsidR="00B50050" w:rsidRDefault="00B50050" w:rsidP="0088127C">
            <w:pPr>
              <w:pStyle w:val="OtherTableBody"/>
            </w:pPr>
            <w:r>
              <w:t>12</w:t>
            </w:r>
          </w:p>
        </w:tc>
        <w:tc>
          <w:tcPr>
            <w:tcW w:w="600" w:type="dxa"/>
          </w:tcPr>
          <w:p w14:paraId="0BD9D012" w14:textId="77777777" w:rsidR="00B50050" w:rsidRDefault="00B50050" w:rsidP="0088127C">
            <w:pPr>
              <w:pStyle w:val="OtherTableBody"/>
            </w:pPr>
            <w:r>
              <w:t>..</w:t>
            </w:r>
          </w:p>
        </w:tc>
        <w:tc>
          <w:tcPr>
            <w:tcW w:w="600" w:type="dxa"/>
          </w:tcPr>
          <w:p w14:paraId="3E0FFCD5" w14:textId="77777777" w:rsidR="00B50050" w:rsidRDefault="00B50050" w:rsidP="0088127C">
            <w:pPr>
              <w:pStyle w:val="OtherTableBody"/>
            </w:pPr>
          </w:p>
        </w:tc>
        <w:tc>
          <w:tcPr>
            <w:tcW w:w="600" w:type="dxa"/>
          </w:tcPr>
          <w:p w14:paraId="06635D5C" w14:textId="77777777" w:rsidR="00B50050" w:rsidRDefault="00B50050" w:rsidP="0088127C">
            <w:pPr>
              <w:pStyle w:val="OtherTableBody"/>
            </w:pPr>
            <w:r>
              <w:t>NM</w:t>
            </w:r>
          </w:p>
        </w:tc>
        <w:tc>
          <w:tcPr>
            <w:tcW w:w="700" w:type="dxa"/>
          </w:tcPr>
          <w:p w14:paraId="2D014E11" w14:textId="77777777" w:rsidR="00B50050" w:rsidRDefault="00B50050" w:rsidP="0088127C">
            <w:pPr>
              <w:pStyle w:val="OtherTableBody"/>
            </w:pPr>
          </w:p>
        </w:tc>
        <w:tc>
          <w:tcPr>
            <w:tcW w:w="600" w:type="dxa"/>
          </w:tcPr>
          <w:p w14:paraId="261CAC22" w14:textId="77777777" w:rsidR="00B50050" w:rsidRDefault="00B50050" w:rsidP="0088127C">
            <w:pPr>
              <w:pStyle w:val="OtherTableBody"/>
            </w:pPr>
          </w:p>
        </w:tc>
        <w:tc>
          <w:tcPr>
            <w:tcW w:w="900" w:type="dxa"/>
          </w:tcPr>
          <w:p w14:paraId="3504528B" w14:textId="77777777" w:rsidR="00B50050" w:rsidRDefault="00B50050" w:rsidP="0088127C">
            <w:pPr>
              <w:pStyle w:val="OtherTableBody"/>
            </w:pPr>
            <w:r>
              <w:t>8.8.16.12</w:t>
            </w:r>
          </w:p>
        </w:tc>
      </w:tr>
      <w:tr w:rsidR="00B50050" w14:paraId="48CC8D02" w14:textId="77777777" w:rsidTr="00195548">
        <w:tc>
          <w:tcPr>
            <w:tcW w:w="3500" w:type="dxa"/>
          </w:tcPr>
          <w:p w14:paraId="73B99CB0" w14:textId="77777777" w:rsidR="00B50050" w:rsidRDefault="00B50050" w:rsidP="0088127C">
            <w:pPr>
              <w:pStyle w:val="OtherTableBody"/>
            </w:pPr>
            <w:r>
              <w:t>Character Set</w:t>
            </w:r>
          </w:p>
        </w:tc>
        <w:tc>
          <w:tcPr>
            <w:tcW w:w="700" w:type="dxa"/>
          </w:tcPr>
          <w:p w14:paraId="32BD0FBD" w14:textId="77777777" w:rsidR="00B50050" w:rsidRDefault="00B50050" w:rsidP="0088127C">
            <w:pPr>
              <w:pStyle w:val="OtherTableBody"/>
            </w:pPr>
            <w:r>
              <w:t>00692</w:t>
            </w:r>
          </w:p>
        </w:tc>
        <w:tc>
          <w:tcPr>
            <w:tcW w:w="600" w:type="dxa"/>
          </w:tcPr>
          <w:p w14:paraId="1A11A38C" w14:textId="77777777" w:rsidR="00B50050" w:rsidRDefault="00B50050" w:rsidP="0088127C">
            <w:pPr>
              <w:pStyle w:val="OtherTableBody"/>
            </w:pPr>
            <w:r>
              <w:t>MSH</w:t>
            </w:r>
          </w:p>
        </w:tc>
        <w:tc>
          <w:tcPr>
            <w:tcW w:w="600" w:type="dxa"/>
          </w:tcPr>
          <w:p w14:paraId="31BBFC30" w14:textId="77777777" w:rsidR="00B50050" w:rsidRDefault="00B50050" w:rsidP="0088127C">
            <w:pPr>
              <w:pStyle w:val="OtherTableBody"/>
            </w:pPr>
            <w:r>
              <w:t>18</w:t>
            </w:r>
          </w:p>
        </w:tc>
        <w:tc>
          <w:tcPr>
            <w:tcW w:w="600" w:type="dxa"/>
          </w:tcPr>
          <w:p w14:paraId="13C69E79" w14:textId="77777777" w:rsidR="00B50050" w:rsidRDefault="00B50050" w:rsidP="0088127C">
            <w:pPr>
              <w:pStyle w:val="OtherTableBody"/>
            </w:pPr>
            <w:r>
              <w:t>5..15</w:t>
            </w:r>
          </w:p>
        </w:tc>
        <w:tc>
          <w:tcPr>
            <w:tcW w:w="600" w:type="dxa"/>
          </w:tcPr>
          <w:p w14:paraId="45BA440D" w14:textId="77777777" w:rsidR="00B50050" w:rsidRDefault="00B50050" w:rsidP="0088127C">
            <w:pPr>
              <w:pStyle w:val="OtherTableBody"/>
            </w:pPr>
          </w:p>
        </w:tc>
        <w:tc>
          <w:tcPr>
            <w:tcW w:w="600" w:type="dxa"/>
          </w:tcPr>
          <w:p w14:paraId="15D17420" w14:textId="77777777" w:rsidR="00B50050" w:rsidRDefault="00B50050" w:rsidP="0088127C">
            <w:pPr>
              <w:pStyle w:val="OtherTableBody"/>
            </w:pPr>
            <w:r>
              <w:t>ID</w:t>
            </w:r>
          </w:p>
        </w:tc>
        <w:tc>
          <w:tcPr>
            <w:tcW w:w="700" w:type="dxa"/>
          </w:tcPr>
          <w:p w14:paraId="1F60BB74" w14:textId="77777777" w:rsidR="00B50050" w:rsidRDefault="00B50050" w:rsidP="0088127C">
            <w:pPr>
              <w:pStyle w:val="OtherTableBody"/>
            </w:pPr>
            <w:r>
              <w:t>Y</w:t>
            </w:r>
          </w:p>
        </w:tc>
        <w:tc>
          <w:tcPr>
            <w:tcW w:w="600" w:type="dxa"/>
          </w:tcPr>
          <w:p w14:paraId="5D042416" w14:textId="77777777" w:rsidR="00B50050" w:rsidRDefault="00B50050" w:rsidP="0088127C">
            <w:pPr>
              <w:pStyle w:val="OtherTableBody"/>
            </w:pPr>
            <w:r>
              <w:t>0211</w:t>
            </w:r>
          </w:p>
        </w:tc>
        <w:tc>
          <w:tcPr>
            <w:tcW w:w="900" w:type="dxa"/>
          </w:tcPr>
          <w:p w14:paraId="02E93CC2" w14:textId="77777777" w:rsidR="00B50050" w:rsidRDefault="00B50050" w:rsidP="0088127C">
            <w:pPr>
              <w:pStyle w:val="OtherTableBody"/>
            </w:pPr>
            <w:r>
              <w:t>2.14.9.18</w:t>
            </w:r>
          </w:p>
        </w:tc>
      </w:tr>
      <w:tr w:rsidR="00B50050" w14:paraId="6E7A5B25" w14:textId="77777777" w:rsidTr="00195548">
        <w:tc>
          <w:tcPr>
            <w:tcW w:w="3500" w:type="dxa"/>
          </w:tcPr>
          <w:p w14:paraId="6A4A57D9" w14:textId="77777777" w:rsidR="00B50050" w:rsidRDefault="00B50050" w:rsidP="0088127C">
            <w:pPr>
              <w:pStyle w:val="OtherTableBody"/>
            </w:pPr>
            <w:r>
              <w:t>Charge</w:t>
            </w:r>
          </w:p>
        </w:tc>
        <w:tc>
          <w:tcPr>
            <w:tcW w:w="700" w:type="dxa"/>
          </w:tcPr>
          <w:p w14:paraId="411913AC" w14:textId="77777777" w:rsidR="00B50050" w:rsidRDefault="00B50050" w:rsidP="0088127C">
            <w:pPr>
              <w:pStyle w:val="OtherTableBody"/>
            </w:pPr>
            <w:r>
              <w:t>01605</w:t>
            </w:r>
          </w:p>
        </w:tc>
        <w:tc>
          <w:tcPr>
            <w:tcW w:w="600" w:type="dxa"/>
          </w:tcPr>
          <w:p w14:paraId="7A148047" w14:textId="77777777" w:rsidR="00B50050" w:rsidRDefault="00B50050" w:rsidP="0088127C">
            <w:pPr>
              <w:pStyle w:val="OtherTableBody"/>
            </w:pPr>
            <w:r>
              <w:t>GP2</w:t>
            </w:r>
          </w:p>
        </w:tc>
        <w:tc>
          <w:tcPr>
            <w:tcW w:w="600" w:type="dxa"/>
          </w:tcPr>
          <w:p w14:paraId="7F8A18FA" w14:textId="77777777" w:rsidR="00B50050" w:rsidRDefault="00B50050" w:rsidP="0088127C">
            <w:pPr>
              <w:pStyle w:val="OtherTableBody"/>
            </w:pPr>
            <w:r>
              <w:t>3</w:t>
            </w:r>
          </w:p>
        </w:tc>
        <w:tc>
          <w:tcPr>
            <w:tcW w:w="600" w:type="dxa"/>
          </w:tcPr>
          <w:p w14:paraId="6FED3251" w14:textId="77777777" w:rsidR="00B50050" w:rsidRDefault="00B50050" w:rsidP="0088127C">
            <w:pPr>
              <w:pStyle w:val="OtherTableBody"/>
            </w:pPr>
            <w:r>
              <w:t>..</w:t>
            </w:r>
          </w:p>
        </w:tc>
        <w:tc>
          <w:tcPr>
            <w:tcW w:w="600" w:type="dxa"/>
          </w:tcPr>
          <w:p w14:paraId="79B0453C" w14:textId="77777777" w:rsidR="00B50050" w:rsidRDefault="00B50050" w:rsidP="0088127C">
            <w:pPr>
              <w:pStyle w:val="OtherTableBody"/>
            </w:pPr>
          </w:p>
        </w:tc>
        <w:tc>
          <w:tcPr>
            <w:tcW w:w="600" w:type="dxa"/>
          </w:tcPr>
          <w:p w14:paraId="7A5CF9B7" w14:textId="77777777" w:rsidR="00B50050" w:rsidRDefault="00B50050" w:rsidP="0088127C">
            <w:pPr>
              <w:pStyle w:val="OtherTableBody"/>
            </w:pPr>
            <w:r>
              <w:t>CP</w:t>
            </w:r>
          </w:p>
        </w:tc>
        <w:tc>
          <w:tcPr>
            <w:tcW w:w="700" w:type="dxa"/>
          </w:tcPr>
          <w:p w14:paraId="5BE4E979" w14:textId="77777777" w:rsidR="00B50050" w:rsidRDefault="00B50050" w:rsidP="0088127C">
            <w:pPr>
              <w:pStyle w:val="OtherTableBody"/>
            </w:pPr>
          </w:p>
        </w:tc>
        <w:tc>
          <w:tcPr>
            <w:tcW w:w="600" w:type="dxa"/>
          </w:tcPr>
          <w:p w14:paraId="77DDBADE" w14:textId="77777777" w:rsidR="00B50050" w:rsidRDefault="00B50050" w:rsidP="0088127C">
            <w:pPr>
              <w:pStyle w:val="OtherTableBody"/>
            </w:pPr>
          </w:p>
        </w:tc>
        <w:tc>
          <w:tcPr>
            <w:tcW w:w="900" w:type="dxa"/>
          </w:tcPr>
          <w:p w14:paraId="1056D6C7" w14:textId="77777777" w:rsidR="00B50050" w:rsidRDefault="00B50050" w:rsidP="0088127C">
            <w:pPr>
              <w:pStyle w:val="OtherTableBody"/>
            </w:pPr>
            <w:r>
              <w:t>6.5.16.3</w:t>
            </w:r>
          </w:p>
        </w:tc>
      </w:tr>
      <w:tr w:rsidR="00B50050" w14:paraId="78ACA1C2" w14:textId="77777777" w:rsidTr="00195548">
        <w:tc>
          <w:tcPr>
            <w:tcW w:w="3500" w:type="dxa"/>
          </w:tcPr>
          <w:p w14:paraId="670785E3" w14:textId="77777777" w:rsidR="00B50050" w:rsidRDefault="00B50050" w:rsidP="0088127C">
            <w:pPr>
              <w:pStyle w:val="OtherTableBody"/>
            </w:pPr>
            <w:r>
              <w:t>Charge Code</w:t>
            </w:r>
          </w:p>
        </w:tc>
        <w:tc>
          <w:tcPr>
            <w:tcW w:w="700" w:type="dxa"/>
          </w:tcPr>
          <w:p w14:paraId="26A84197" w14:textId="77777777" w:rsidR="00B50050" w:rsidRDefault="00B50050" w:rsidP="0088127C">
            <w:pPr>
              <w:pStyle w:val="OtherTableBody"/>
            </w:pPr>
            <w:r>
              <w:t>00981</w:t>
            </w:r>
          </w:p>
        </w:tc>
        <w:tc>
          <w:tcPr>
            <w:tcW w:w="600" w:type="dxa"/>
          </w:tcPr>
          <w:p w14:paraId="1FE8F574" w14:textId="77777777" w:rsidR="00B50050" w:rsidRDefault="00B50050" w:rsidP="0088127C">
            <w:pPr>
              <w:pStyle w:val="OtherTableBody"/>
            </w:pPr>
            <w:r>
              <w:t>LCC</w:t>
            </w:r>
          </w:p>
        </w:tc>
        <w:tc>
          <w:tcPr>
            <w:tcW w:w="600" w:type="dxa"/>
          </w:tcPr>
          <w:p w14:paraId="471D3470" w14:textId="77777777" w:rsidR="00B50050" w:rsidRDefault="00B50050" w:rsidP="0088127C">
            <w:pPr>
              <w:pStyle w:val="OtherTableBody"/>
            </w:pPr>
            <w:r>
              <w:t>4</w:t>
            </w:r>
          </w:p>
        </w:tc>
        <w:tc>
          <w:tcPr>
            <w:tcW w:w="600" w:type="dxa"/>
          </w:tcPr>
          <w:p w14:paraId="46718999" w14:textId="77777777" w:rsidR="00B50050" w:rsidRDefault="00B50050" w:rsidP="0088127C">
            <w:pPr>
              <w:pStyle w:val="OtherTableBody"/>
            </w:pPr>
            <w:r>
              <w:t>..</w:t>
            </w:r>
          </w:p>
        </w:tc>
        <w:tc>
          <w:tcPr>
            <w:tcW w:w="600" w:type="dxa"/>
          </w:tcPr>
          <w:p w14:paraId="0CB8956A" w14:textId="77777777" w:rsidR="00B50050" w:rsidRDefault="00B50050" w:rsidP="0088127C">
            <w:pPr>
              <w:pStyle w:val="OtherTableBody"/>
            </w:pPr>
          </w:p>
        </w:tc>
        <w:tc>
          <w:tcPr>
            <w:tcW w:w="600" w:type="dxa"/>
          </w:tcPr>
          <w:p w14:paraId="2048CD64" w14:textId="77777777" w:rsidR="00B50050" w:rsidRDefault="00B50050" w:rsidP="0088127C">
            <w:pPr>
              <w:pStyle w:val="OtherTableBody"/>
            </w:pPr>
            <w:r>
              <w:t>CWE</w:t>
            </w:r>
          </w:p>
        </w:tc>
        <w:tc>
          <w:tcPr>
            <w:tcW w:w="700" w:type="dxa"/>
          </w:tcPr>
          <w:p w14:paraId="23FC2C8D" w14:textId="77777777" w:rsidR="00B50050" w:rsidRDefault="00B50050" w:rsidP="0088127C">
            <w:pPr>
              <w:pStyle w:val="OtherTableBody"/>
            </w:pPr>
            <w:r>
              <w:t>Y</w:t>
            </w:r>
          </w:p>
        </w:tc>
        <w:tc>
          <w:tcPr>
            <w:tcW w:w="600" w:type="dxa"/>
          </w:tcPr>
          <w:p w14:paraId="1C45F20B" w14:textId="77777777" w:rsidR="00B50050" w:rsidRDefault="00B50050" w:rsidP="0088127C">
            <w:pPr>
              <w:pStyle w:val="OtherTableBody"/>
            </w:pPr>
            <w:r>
              <w:t>0132</w:t>
            </w:r>
          </w:p>
        </w:tc>
        <w:tc>
          <w:tcPr>
            <w:tcW w:w="900" w:type="dxa"/>
          </w:tcPr>
          <w:p w14:paraId="42635B26" w14:textId="77777777" w:rsidR="00B50050" w:rsidRDefault="00B50050" w:rsidP="0088127C">
            <w:pPr>
              <w:pStyle w:val="OtherTableBody"/>
            </w:pPr>
            <w:r>
              <w:t>8.9.6.4</w:t>
            </w:r>
          </w:p>
        </w:tc>
      </w:tr>
      <w:tr w:rsidR="00B50050" w14:paraId="502095F8" w14:textId="77777777" w:rsidTr="00195548">
        <w:tc>
          <w:tcPr>
            <w:tcW w:w="3500" w:type="dxa"/>
          </w:tcPr>
          <w:p w14:paraId="11C69155" w14:textId="77777777" w:rsidR="00B50050" w:rsidRDefault="00B50050" w:rsidP="0088127C">
            <w:pPr>
              <w:pStyle w:val="OtherTableBody"/>
            </w:pPr>
            <w:r>
              <w:t>Charge Code Alias</w:t>
            </w:r>
          </w:p>
        </w:tc>
        <w:tc>
          <w:tcPr>
            <w:tcW w:w="700" w:type="dxa"/>
          </w:tcPr>
          <w:p w14:paraId="09C2151E" w14:textId="77777777" w:rsidR="00B50050" w:rsidRDefault="00B50050" w:rsidP="0088127C">
            <w:pPr>
              <w:pStyle w:val="OtherTableBody"/>
            </w:pPr>
            <w:r>
              <w:t>00983</w:t>
            </w:r>
          </w:p>
        </w:tc>
        <w:tc>
          <w:tcPr>
            <w:tcW w:w="600" w:type="dxa"/>
          </w:tcPr>
          <w:p w14:paraId="75B0CBF4" w14:textId="77777777" w:rsidR="00B50050" w:rsidRDefault="00B50050" w:rsidP="0088127C">
            <w:pPr>
              <w:pStyle w:val="OtherTableBody"/>
            </w:pPr>
            <w:r>
              <w:t>CDM</w:t>
            </w:r>
          </w:p>
        </w:tc>
        <w:tc>
          <w:tcPr>
            <w:tcW w:w="600" w:type="dxa"/>
          </w:tcPr>
          <w:p w14:paraId="1A8D485A" w14:textId="77777777" w:rsidR="00B50050" w:rsidRDefault="00B50050" w:rsidP="0088127C">
            <w:pPr>
              <w:pStyle w:val="OtherTableBody"/>
            </w:pPr>
            <w:r>
              <w:t>2</w:t>
            </w:r>
          </w:p>
        </w:tc>
        <w:tc>
          <w:tcPr>
            <w:tcW w:w="600" w:type="dxa"/>
          </w:tcPr>
          <w:p w14:paraId="391D7026" w14:textId="77777777" w:rsidR="00B50050" w:rsidRDefault="00B50050" w:rsidP="0088127C">
            <w:pPr>
              <w:pStyle w:val="OtherTableBody"/>
            </w:pPr>
            <w:r>
              <w:t>..</w:t>
            </w:r>
          </w:p>
        </w:tc>
        <w:tc>
          <w:tcPr>
            <w:tcW w:w="600" w:type="dxa"/>
          </w:tcPr>
          <w:p w14:paraId="39643846" w14:textId="77777777" w:rsidR="00B50050" w:rsidRDefault="00B50050" w:rsidP="0088127C">
            <w:pPr>
              <w:pStyle w:val="OtherTableBody"/>
            </w:pPr>
          </w:p>
        </w:tc>
        <w:tc>
          <w:tcPr>
            <w:tcW w:w="600" w:type="dxa"/>
          </w:tcPr>
          <w:p w14:paraId="54CFA06F" w14:textId="77777777" w:rsidR="00B50050" w:rsidRDefault="00B50050" w:rsidP="0088127C">
            <w:pPr>
              <w:pStyle w:val="OtherTableBody"/>
            </w:pPr>
            <w:r>
              <w:t>CWE</w:t>
            </w:r>
          </w:p>
        </w:tc>
        <w:tc>
          <w:tcPr>
            <w:tcW w:w="700" w:type="dxa"/>
          </w:tcPr>
          <w:p w14:paraId="3C4A9558" w14:textId="77777777" w:rsidR="00B50050" w:rsidRDefault="00B50050" w:rsidP="0088127C">
            <w:pPr>
              <w:pStyle w:val="OtherTableBody"/>
            </w:pPr>
            <w:r>
              <w:t>Y</w:t>
            </w:r>
          </w:p>
        </w:tc>
        <w:tc>
          <w:tcPr>
            <w:tcW w:w="600" w:type="dxa"/>
          </w:tcPr>
          <w:p w14:paraId="145034B4" w14:textId="77777777" w:rsidR="00B50050" w:rsidRDefault="00B50050" w:rsidP="0088127C">
            <w:pPr>
              <w:pStyle w:val="OtherTableBody"/>
            </w:pPr>
            <w:r>
              <w:t>0132</w:t>
            </w:r>
          </w:p>
        </w:tc>
        <w:tc>
          <w:tcPr>
            <w:tcW w:w="900" w:type="dxa"/>
          </w:tcPr>
          <w:p w14:paraId="640287CC" w14:textId="77777777" w:rsidR="00B50050" w:rsidRDefault="00B50050" w:rsidP="0088127C">
            <w:pPr>
              <w:pStyle w:val="OtherTableBody"/>
            </w:pPr>
            <w:r>
              <w:t>8.10.2.2</w:t>
            </w:r>
          </w:p>
        </w:tc>
      </w:tr>
      <w:tr w:rsidR="00B50050" w14:paraId="2AD7DEE6" w14:textId="77777777" w:rsidTr="00195548">
        <w:tc>
          <w:tcPr>
            <w:tcW w:w="3500" w:type="dxa"/>
          </w:tcPr>
          <w:p w14:paraId="0D262469" w14:textId="77777777" w:rsidR="00B50050" w:rsidRDefault="00B50050" w:rsidP="0088127C">
            <w:pPr>
              <w:pStyle w:val="OtherTableBody"/>
            </w:pPr>
            <w:r>
              <w:t>Charge Description Long</w:t>
            </w:r>
          </w:p>
        </w:tc>
        <w:tc>
          <w:tcPr>
            <w:tcW w:w="700" w:type="dxa"/>
          </w:tcPr>
          <w:p w14:paraId="0B4F9768" w14:textId="77777777" w:rsidR="00B50050" w:rsidRDefault="00B50050" w:rsidP="0088127C">
            <w:pPr>
              <w:pStyle w:val="OtherTableBody"/>
            </w:pPr>
            <w:r>
              <w:t>00985</w:t>
            </w:r>
          </w:p>
        </w:tc>
        <w:tc>
          <w:tcPr>
            <w:tcW w:w="600" w:type="dxa"/>
          </w:tcPr>
          <w:p w14:paraId="07701A4C" w14:textId="77777777" w:rsidR="00B50050" w:rsidRDefault="00B50050" w:rsidP="0088127C">
            <w:pPr>
              <w:pStyle w:val="OtherTableBody"/>
            </w:pPr>
            <w:r>
              <w:t>CDM</w:t>
            </w:r>
          </w:p>
        </w:tc>
        <w:tc>
          <w:tcPr>
            <w:tcW w:w="600" w:type="dxa"/>
          </w:tcPr>
          <w:p w14:paraId="72AD7AD9" w14:textId="77777777" w:rsidR="00B50050" w:rsidRDefault="00B50050" w:rsidP="0088127C">
            <w:pPr>
              <w:pStyle w:val="OtherTableBody"/>
            </w:pPr>
            <w:r>
              <w:t>4</w:t>
            </w:r>
          </w:p>
        </w:tc>
        <w:tc>
          <w:tcPr>
            <w:tcW w:w="600" w:type="dxa"/>
          </w:tcPr>
          <w:p w14:paraId="044EBB3D" w14:textId="77777777" w:rsidR="00B50050" w:rsidRDefault="00B50050" w:rsidP="0088127C">
            <w:pPr>
              <w:pStyle w:val="OtherTableBody"/>
            </w:pPr>
            <w:r>
              <w:t>..</w:t>
            </w:r>
          </w:p>
        </w:tc>
        <w:tc>
          <w:tcPr>
            <w:tcW w:w="600" w:type="dxa"/>
          </w:tcPr>
          <w:p w14:paraId="5B71D5EB" w14:textId="77777777" w:rsidR="00B50050" w:rsidRDefault="00B50050" w:rsidP="0088127C">
            <w:pPr>
              <w:pStyle w:val="OtherTableBody"/>
            </w:pPr>
            <w:r>
              <w:t>250#</w:t>
            </w:r>
          </w:p>
        </w:tc>
        <w:tc>
          <w:tcPr>
            <w:tcW w:w="600" w:type="dxa"/>
          </w:tcPr>
          <w:p w14:paraId="39289281" w14:textId="77777777" w:rsidR="00B50050" w:rsidRDefault="00B50050" w:rsidP="0088127C">
            <w:pPr>
              <w:pStyle w:val="OtherTableBody"/>
            </w:pPr>
            <w:r>
              <w:t>ST</w:t>
            </w:r>
          </w:p>
        </w:tc>
        <w:tc>
          <w:tcPr>
            <w:tcW w:w="700" w:type="dxa"/>
          </w:tcPr>
          <w:p w14:paraId="64893B8C" w14:textId="77777777" w:rsidR="00B50050" w:rsidRDefault="00B50050" w:rsidP="0088127C">
            <w:pPr>
              <w:pStyle w:val="OtherTableBody"/>
            </w:pPr>
          </w:p>
        </w:tc>
        <w:tc>
          <w:tcPr>
            <w:tcW w:w="600" w:type="dxa"/>
          </w:tcPr>
          <w:p w14:paraId="7FBE5E25" w14:textId="77777777" w:rsidR="00B50050" w:rsidRDefault="00B50050" w:rsidP="0088127C">
            <w:pPr>
              <w:pStyle w:val="OtherTableBody"/>
            </w:pPr>
          </w:p>
        </w:tc>
        <w:tc>
          <w:tcPr>
            <w:tcW w:w="900" w:type="dxa"/>
          </w:tcPr>
          <w:p w14:paraId="452EAE0C" w14:textId="77777777" w:rsidR="00B50050" w:rsidRDefault="00B50050" w:rsidP="0088127C">
            <w:pPr>
              <w:pStyle w:val="OtherTableBody"/>
            </w:pPr>
            <w:r>
              <w:t>8.10.2.4</w:t>
            </w:r>
          </w:p>
        </w:tc>
      </w:tr>
      <w:tr w:rsidR="00B50050" w14:paraId="34E0AF25" w14:textId="77777777" w:rsidTr="00195548">
        <w:tc>
          <w:tcPr>
            <w:tcW w:w="3500" w:type="dxa"/>
          </w:tcPr>
          <w:p w14:paraId="368EDD8B" w14:textId="77777777" w:rsidR="00B50050" w:rsidRDefault="00B50050" w:rsidP="0088127C">
            <w:pPr>
              <w:pStyle w:val="OtherTableBody"/>
            </w:pPr>
            <w:r>
              <w:t>Charge Description Short</w:t>
            </w:r>
          </w:p>
        </w:tc>
        <w:tc>
          <w:tcPr>
            <w:tcW w:w="700" w:type="dxa"/>
          </w:tcPr>
          <w:p w14:paraId="21D5FBFC" w14:textId="77777777" w:rsidR="00B50050" w:rsidRDefault="00B50050" w:rsidP="0088127C">
            <w:pPr>
              <w:pStyle w:val="OtherTableBody"/>
            </w:pPr>
            <w:r>
              <w:t>00984</w:t>
            </w:r>
          </w:p>
        </w:tc>
        <w:tc>
          <w:tcPr>
            <w:tcW w:w="600" w:type="dxa"/>
          </w:tcPr>
          <w:p w14:paraId="2930A7E6" w14:textId="77777777" w:rsidR="00B50050" w:rsidRDefault="00B50050" w:rsidP="0088127C">
            <w:pPr>
              <w:pStyle w:val="OtherTableBody"/>
            </w:pPr>
            <w:r>
              <w:t>CDM</w:t>
            </w:r>
          </w:p>
        </w:tc>
        <w:tc>
          <w:tcPr>
            <w:tcW w:w="600" w:type="dxa"/>
          </w:tcPr>
          <w:p w14:paraId="4AA5E29E" w14:textId="77777777" w:rsidR="00B50050" w:rsidRDefault="00B50050" w:rsidP="0088127C">
            <w:pPr>
              <w:pStyle w:val="OtherTableBody"/>
            </w:pPr>
            <w:r>
              <w:t>3</w:t>
            </w:r>
          </w:p>
        </w:tc>
        <w:tc>
          <w:tcPr>
            <w:tcW w:w="600" w:type="dxa"/>
          </w:tcPr>
          <w:p w14:paraId="58F3ACDA" w14:textId="77777777" w:rsidR="00B50050" w:rsidRDefault="00B50050" w:rsidP="0088127C">
            <w:pPr>
              <w:pStyle w:val="OtherTableBody"/>
            </w:pPr>
            <w:r>
              <w:t>..</w:t>
            </w:r>
          </w:p>
        </w:tc>
        <w:tc>
          <w:tcPr>
            <w:tcW w:w="600" w:type="dxa"/>
          </w:tcPr>
          <w:p w14:paraId="173AFECA" w14:textId="77777777" w:rsidR="00B50050" w:rsidRDefault="00B50050" w:rsidP="0088127C">
            <w:pPr>
              <w:pStyle w:val="OtherTableBody"/>
            </w:pPr>
            <w:r>
              <w:t>20#</w:t>
            </w:r>
          </w:p>
        </w:tc>
        <w:tc>
          <w:tcPr>
            <w:tcW w:w="600" w:type="dxa"/>
          </w:tcPr>
          <w:p w14:paraId="4D4D4BD2" w14:textId="77777777" w:rsidR="00B50050" w:rsidRDefault="00B50050" w:rsidP="0088127C">
            <w:pPr>
              <w:pStyle w:val="OtherTableBody"/>
            </w:pPr>
            <w:r>
              <w:t>ST</w:t>
            </w:r>
          </w:p>
        </w:tc>
        <w:tc>
          <w:tcPr>
            <w:tcW w:w="700" w:type="dxa"/>
          </w:tcPr>
          <w:p w14:paraId="29629939" w14:textId="77777777" w:rsidR="00B50050" w:rsidRDefault="00B50050" w:rsidP="0088127C">
            <w:pPr>
              <w:pStyle w:val="OtherTableBody"/>
            </w:pPr>
          </w:p>
        </w:tc>
        <w:tc>
          <w:tcPr>
            <w:tcW w:w="600" w:type="dxa"/>
          </w:tcPr>
          <w:p w14:paraId="469CE2B1" w14:textId="77777777" w:rsidR="00B50050" w:rsidRDefault="00B50050" w:rsidP="0088127C">
            <w:pPr>
              <w:pStyle w:val="OtherTableBody"/>
            </w:pPr>
          </w:p>
        </w:tc>
        <w:tc>
          <w:tcPr>
            <w:tcW w:w="900" w:type="dxa"/>
          </w:tcPr>
          <w:p w14:paraId="0BB188FB" w14:textId="77777777" w:rsidR="00B50050" w:rsidRDefault="00B50050" w:rsidP="0088127C">
            <w:pPr>
              <w:pStyle w:val="OtherTableBody"/>
            </w:pPr>
            <w:r>
              <w:t>8.10.2.3</w:t>
            </w:r>
          </w:p>
        </w:tc>
      </w:tr>
      <w:tr w:rsidR="00B50050" w14:paraId="7302B7AF" w14:textId="77777777" w:rsidTr="00195548">
        <w:tc>
          <w:tcPr>
            <w:tcW w:w="3500" w:type="dxa"/>
          </w:tcPr>
          <w:p w14:paraId="2AABED7E" w14:textId="77777777" w:rsidR="00B50050" w:rsidRDefault="00B50050" w:rsidP="0088127C">
            <w:pPr>
              <w:pStyle w:val="OtherTableBody"/>
            </w:pPr>
            <w:r>
              <w:t>Charge on Indicator</w:t>
            </w:r>
          </w:p>
        </w:tc>
        <w:tc>
          <w:tcPr>
            <w:tcW w:w="700" w:type="dxa"/>
          </w:tcPr>
          <w:p w14:paraId="20C2C674" w14:textId="77777777" w:rsidR="00B50050" w:rsidRDefault="00B50050" w:rsidP="0088127C">
            <w:pPr>
              <w:pStyle w:val="OtherTableBody"/>
            </w:pPr>
            <w:r>
              <w:t>01009</w:t>
            </w:r>
          </w:p>
        </w:tc>
        <w:tc>
          <w:tcPr>
            <w:tcW w:w="600" w:type="dxa"/>
          </w:tcPr>
          <w:p w14:paraId="6B441526" w14:textId="77777777" w:rsidR="00B50050" w:rsidRDefault="00B50050" w:rsidP="0088127C">
            <w:pPr>
              <w:pStyle w:val="OtherTableBody"/>
            </w:pPr>
            <w:r>
              <w:t>PRC</w:t>
            </w:r>
          </w:p>
        </w:tc>
        <w:tc>
          <w:tcPr>
            <w:tcW w:w="600" w:type="dxa"/>
          </w:tcPr>
          <w:p w14:paraId="2DEC37CF" w14:textId="77777777" w:rsidR="00B50050" w:rsidRDefault="00B50050" w:rsidP="0088127C">
            <w:pPr>
              <w:pStyle w:val="OtherTableBody"/>
            </w:pPr>
            <w:r>
              <w:t>18</w:t>
            </w:r>
          </w:p>
        </w:tc>
        <w:tc>
          <w:tcPr>
            <w:tcW w:w="600" w:type="dxa"/>
          </w:tcPr>
          <w:p w14:paraId="5A25D458" w14:textId="77777777" w:rsidR="00B50050" w:rsidRDefault="00B50050" w:rsidP="0088127C">
            <w:pPr>
              <w:pStyle w:val="OtherTableBody"/>
            </w:pPr>
            <w:r>
              <w:t>..</w:t>
            </w:r>
          </w:p>
        </w:tc>
        <w:tc>
          <w:tcPr>
            <w:tcW w:w="600" w:type="dxa"/>
          </w:tcPr>
          <w:p w14:paraId="78500D21" w14:textId="77777777" w:rsidR="00B50050" w:rsidRDefault="00B50050" w:rsidP="0088127C">
            <w:pPr>
              <w:pStyle w:val="OtherTableBody"/>
            </w:pPr>
            <w:r>
              <w:t>1=</w:t>
            </w:r>
          </w:p>
        </w:tc>
        <w:tc>
          <w:tcPr>
            <w:tcW w:w="600" w:type="dxa"/>
          </w:tcPr>
          <w:p w14:paraId="3214B109" w14:textId="77777777" w:rsidR="00B50050" w:rsidRDefault="00B50050" w:rsidP="0088127C">
            <w:pPr>
              <w:pStyle w:val="OtherTableBody"/>
            </w:pPr>
            <w:r>
              <w:t>CWE</w:t>
            </w:r>
          </w:p>
        </w:tc>
        <w:tc>
          <w:tcPr>
            <w:tcW w:w="700" w:type="dxa"/>
          </w:tcPr>
          <w:p w14:paraId="5ED87E75" w14:textId="77777777" w:rsidR="00B50050" w:rsidRDefault="00B50050" w:rsidP="0088127C">
            <w:pPr>
              <w:pStyle w:val="OtherTableBody"/>
            </w:pPr>
          </w:p>
        </w:tc>
        <w:tc>
          <w:tcPr>
            <w:tcW w:w="600" w:type="dxa"/>
          </w:tcPr>
          <w:p w14:paraId="327846B1" w14:textId="77777777" w:rsidR="00B50050" w:rsidRDefault="00B50050" w:rsidP="0088127C">
            <w:pPr>
              <w:pStyle w:val="OtherTableBody"/>
            </w:pPr>
            <w:r>
              <w:t>0269</w:t>
            </w:r>
          </w:p>
        </w:tc>
        <w:tc>
          <w:tcPr>
            <w:tcW w:w="900" w:type="dxa"/>
          </w:tcPr>
          <w:p w14:paraId="4B3CB543" w14:textId="77777777" w:rsidR="00B50050" w:rsidRDefault="00B50050" w:rsidP="0088127C">
            <w:pPr>
              <w:pStyle w:val="OtherTableBody"/>
            </w:pPr>
            <w:r>
              <w:t>8.10.3.18</w:t>
            </w:r>
          </w:p>
        </w:tc>
      </w:tr>
      <w:tr w:rsidR="00B50050" w14:paraId="2337C4A8" w14:textId="77777777" w:rsidTr="00195548">
        <w:tc>
          <w:tcPr>
            <w:tcW w:w="3500" w:type="dxa"/>
          </w:tcPr>
          <w:p w14:paraId="4A4DA770" w14:textId="77777777" w:rsidR="00B50050" w:rsidRDefault="00B50050" w:rsidP="0088127C">
            <w:pPr>
              <w:pStyle w:val="OtherTableBody"/>
            </w:pPr>
            <w:r>
              <w:t>Charge Price Indicator</w:t>
            </w:r>
          </w:p>
        </w:tc>
        <w:tc>
          <w:tcPr>
            <w:tcW w:w="700" w:type="dxa"/>
          </w:tcPr>
          <w:p w14:paraId="201D5F10" w14:textId="77777777" w:rsidR="00B50050" w:rsidRDefault="00B50050" w:rsidP="0088127C">
            <w:pPr>
              <w:pStyle w:val="OtherTableBody"/>
            </w:pPr>
            <w:r>
              <w:t>00151</w:t>
            </w:r>
          </w:p>
        </w:tc>
        <w:tc>
          <w:tcPr>
            <w:tcW w:w="600" w:type="dxa"/>
          </w:tcPr>
          <w:p w14:paraId="21D4A774" w14:textId="77777777" w:rsidR="00B50050" w:rsidRDefault="00B50050" w:rsidP="0088127C">
            <w:pPr>
              <w:pStyle w:val="OtherTableBody"/>
            </w:pPr>
            <w:r>
              <w:t>PV1</w:t>
            </w:r>
          </w:p>
        </w:tc>
        <w:tc>
          <w:tcPr>
            <w:tcW w:w="600" w:type="dxa"/>
          </w:tcPr>
          <w:p w14:paraId="7628E148" w14:textId="77777777" w:rsidR="00B50050" w:rsidRDefault="00B50050" w:rsidP="0088127C">
            <w:pPr>
              <w:pStyle w:val="OtherTableBody"/>
            </w:pPr>
            <w:r>
              <w:t>21</w:t>
            </w:r>
          </w:p>
        </w:tc>
        <w:tc>
          <w:tcPr>
            <w:tcW w:w="600" w:type="dxa"/>
          </w:tcPr>
          <w:p w14:paraId="195786B0" w14:textId="77777777" w:rsidR="00B50050" w:rsidRDefault="00B50050" w:rsidP="0088127C">
            <w:pPr>
              <w:pStyle w:val="OtherTableBody"/>
            </w:pPr>
            <w:r>
              <w:t>..</w:t>
            </w:r>
          </w:p>
        </w:tc>
        <w:tc>
          <w:tcPr>
            <w:tcW w:w="600" w:type="dxa"/>
          </w:tcPr>
          <w:p w14:paraId="4DD6C768" w14:textId="77777777" w:rsidR="00B50050" w:rsidRDefault="00B50050" w:rsidP="0088127C">
            <w:pPr>
              <w:pStyle w:val="OtherTableBody"/>
            </w:pPr>
          </w:p>
        </w:tc>
        <w:tc>
          <w:tcPr>
            <w:tcW w:w="600" w:type="dxa"/>
          </w:tcPr>
          <w:p w14:paraId="43ACC6D5" w14:textId="77777777" w:rsidR="00B50050" w:rsidRDefault="00B50050" w:rsidP="0088127C">
            <w:pPr>
              <w:pStyle w:val="OtherTableBody"/>
            </w:pPr>
            <w:r>
              <w:t>CWE</w:t>
            </w:r>
          </w:p>
        </w:tc>
        <w:tc>
          <w:tcPr>
            <w:tcW w:w="700" w:type="dxa"/>
          </w:tcPr>
          <w:p w14:paraId="5654C25A" w14:textId="77777777" w:rsidR="00B50050" w:rsidRDefault="00B50050" w:rsidP="0088127C">
            <w:pPr>
              <w:pStyle w:val="OtherTableBody"/>
            </w:pPr>
          </w:p>
        </w:tc>
        <w:tc>
          <w:tcPr>
            <w:tcW w:w="600" w:type="dxa"/>
          </w:tcPr>
          <w:p w14:paraId="0CB0E2E5" w14:textId="77777777" w:rsidR="00B50050" w:rsidRDefault="00B50050" w:rsidP="0088127C">
            <w:pPr>
              <w:pStyle w:val="OtherTableBody"/>
            </w:pPr>
            <w:r>
              <w:t>0032</w:t>
            </w:r>
          </w:p>
        </w:tc>
        <w:tc>
          <w:tcPr>
            <w:tcW w:w="900" w:type="dxa"/>
          </w:tcPr>
          <w:p w14:paraId="78FD29C1" w14:textId="77777777" w:rsidR="00B50050" w:rsidRDefault="00B50050" w:rsidP="0088127C">
            <w:pPr>
              <w:pStyle w:val="OtherTableBody"/>
            </w:pPr>
            <w:r>
              <w:t>3.4.3.21</w:t>
            </w:r>
          </w:p>
        </w:tc>
      </w:tr>
      <w:tr w:rsidR="00B50050" w14:paraId="102B96AB" w14:textId="77777777" w:rsidTr="00195548">
        <w:tc>
          <w:tcPr>
            <w:tcW w:w="3500" w:type="dxa"/>
          </w:tcPr>
          <w:p w14:paraId="2D80181B" w14:textId="77777777" w:rsidR="00B50050" w:rsidRDefault="00B50050" w:rsidP="0088127C">
            <w:pPr>
              <w:pStyle w:val="OtherTableBody"/>
            </w:pPr>
            <w:r>
              <w:t>Charge to Practice +</w:t>
            </w:r>
          </w:p>
        </w:tc>
        <w:tc>
          <w:tcPr>
            <w:tcW w:w="700" w:type="dxa"/>
          </w:tcPr>
          <w:p w14:paraId="26298AB1" w14:textId="77777777" w:rsidR="00B50050" w:rsidRDefault="00B50050" w:rsidP="0088127C">
            <w:pPr>
              <w:pStyle w:val="OtherTableBody"/>
            </w:pPr>
            <w:r>
              <w:t>00256</w:t>
            </w:r>
          </w:p>
        </w:tc>
        <w:tc>
          <w:tcPr>
            <w:tcW w:w="600" w:type="dxa"/>
          </w:tcPr>
          <w:p w14:paraId="22BA7BB3" w14:textId="77777777" w:rsidR="00B50050" w:rsidRDefault="00B50050" w:rsidP="0088127C">
            <w:pPr>
              <w:pStyle w:val="OtherTableBody"/>
            </w:pPr>
            <w:r>
              <w:t>OBR</w:t>
            </w:r>
          </w:p>
        </w:tc>
        <w:tc>
          <w:tcPr>
            <w:tcW w:w="600" w:type="dxa"/>
          </w:tcPr>
          <w:p w14:paraId="67283BDF" w14:textId="77777777" w:rsidR="00B50050" w:rsidRDefault="00B50050" w:rsidP="0088127C">
            <w:pPr>
              <w:pStyle w:val="OtherTableBody"/>
            </w:pPr>
            <w:r>
              <w:t>23</w:t>
            </w:r>
          </w:p>
        </w:tc>
        <w:tc>
          <w:tcPr>
            <w:tcW w:w="600" w:type="dxa"/>
          </w:tcPr>
          <w:p w14:paraId="0D8DBC8C" w14:textId="77777777" w:rsidR="00B50050" w:rsidRDefault="00B50050" w:rsidP="0088127C">
            <w:pPr>
              <w:pStyle w:val="OtherTableBody"/>
            </w:pPr>
            <w:r>
              <w:t>..</w:t>
            </w:r>
          </w:p>
        </w:tc>
        <w:tc>
          <w:tcPr>
            <w:tcW w:w="600" w:type="dxa"/>
          </w:tcPr>
          <w:p w14:paraId="1186F4DE" w14:textId="77777777" w:rsidR="00B50050" w:rsidRDefault="00B50050" w:rsidP="0088127C">
            <w:pPr>
              <w:pStyle w:val="OtherTableBody"/>
            </w:pPr>
          </w:p>
        </w:tc>
        <w:tc>
          <w:tcPr>
            <w:tcW w:w="600" w:type="dxa"/>
          </w:tcPr>
          <w:p w14:paraId="016CB05C" w14:textId="77777777" w:rsidR="00B50050" w:rsidRDefault="00B50050" w:rsidP="0088127C">
            <w:pPr>
              <w:pStyle w:val="OtherTableBody"/>
            </w:pPr>
            <w:r>
              <w:t>MOC</w:t>
            </w:r>
          </w:p>
        </w:tc>
        <w:tc>
          <w:tcPr>
            <w:tcW w:w="700" w:type="dxa"/>
          </w:tcPr>
          <w:p w14:paraId="41B66661" w14:textId="77777777" w:rsidR="00B50050" w:rsidRDefault="00B50050" w:rsidP="0088127C">
            <w:pPr>
              <w:pStyle w:val="OtherTableBody"/>
            </w:pPr>
          </w:p>
        </w:tc>
        <w:tc>
          <w:tcPr>
            <w:tcW w:w="600" w:type="dxa"/>
          </w:tcPr>
          <w:p w14:paraId="0D82707C" w14:textId="77777777" w:rsidR="00B50050" w:rsidRDefault="00B50050" w:rsidP="0088127C">
            <w:pPr>
              <w:pStyle w:val="OtherTableBody"/>
            </w:pPr>
          </w:p>
        </w:tc>
        <w:tc>
          <w:tcPr>
            <w:tcW w:w="900" w:type="dxa"/>
          </w:tcPr>
          <w:p w14:paraId="6021EA6F" w14:textId="77777777" w:rsidR="00B50050" w:rsidRDefault="00B50050" w:rsidP="0088127C">
            <w:pPr>
              <w:pStyle w:val="OtherTableBody"/>
            </w:pPr>
            <w:r>
              <w:t>4.5.3.23</w:t>
            </w:r>
          </w:p>
        </w:tc>
      </w:tr>
      <w:tr w:rsidR="00B50050" w14:paraId="3786D917" w14:textId="77777777" w:rsidTr="00195548">
        <w:tc>
          <w:tcPr>
            <w:tcW w:w="3500" w:type="dxa"/>
          </w:tcPr>
          <w:p w14:paraId="733FD8A3" w14:textId="77777777" w:rsidR="00B50050" w:rsidRDefault="00B50050" w:rsidP="0088127C">
            <w:pPr>
              <w:pStyle w:val="OtherTableBody"/>
            </w:pPr>
            <w:r>
              <w:t>Charge Type</w:t>
            </w:r>
          </w:p>
        </w:tc>
        <w:tc>
          <w:tcPr>
            <w:tcW w:w="700" w:type="dxa"/>
          </w:tcPr>
          <w:p w14:paraId="7366E018" w14:textId="77777777" w:rsidR="00B50050" w:rsidRDefault="00B50050" w:rsidP="0088127C">
            <w:pPr>
              <w:pStyle w:val="OtherTableBody"/>
            </w:pPr>
            <w:r>
              <w:t>00235</w:t>
            </w:r>
          </w:p>
        </w:tc>
        <w:tc>
          <w:tcPr>
            <w:tcW w:w="600" w:type="dxa"/>
          </w:tcPr>
          <w:p w14:paraId="4CAFF4BA" w14:textId="77777777" w:rsidR="00B50050" w:rsidRDefault="00B50050" w:rsidP="0088127C">
            <w:pPr>
              <w:pStyle w:val="OtherTableBody"/>
            </w:pPr>
            <w:r>
              <w:t>BLG</w:t>
            </w:r>
          </w:p>
        </w:tc>
        <w:tc>
          <w:tcPr>
            <w:tcW w:w="600" w:type="dxa"/>
          </w:tcPr>
          <w:p w14:paraId="154C4EBA" w14:textId="77777777" w:rsidR="00B50050" w:rsidRDefault="00B50050" w:rsidP="0088127C">
            <w:pPr>
              <w:pStyle w:val="OtherTableBody"/>
            </w:pPr>
            <w:r>
              <w:t>2</w:t>
            </w:r>
          </w:p>
        </w:tc>
        <w:tc>
          <w:tcPr>
            <w:tcW w:w="600" w:type="dxa"/>
          </w:tcPr>
          <w:p w14:paraId="2B74F02A" w14:textId="77777777" w:rsidR="00B50050" w:rsidRDefault="00B50050" w:rsidP="0088127C">
            <w:pPr>
              <w:pStyle w:val="OtherTableBody"/>
            </w:pPr>
            <w:r>
              <w:t>2..2</w:t>
            </w:r>
          </w:p>
        </w:tc>
        <w:tc>
          <w:tcPr>
            <w:tcW w:w="600" w:type="dxa"/>
          </w:tcPr>
          <w:p w14:paraId="402E56BF" w14:textId="77777777" w:rsidR="00B50050" w:rsidRDefault="00B50050" w:rsidP="0088127C">
            <w:pPr>
              <w:pStyle w:val="OtherTableBody"/>
            </w:pPr>
          </w:p>
        </w:tc>
        <w:tc>
          <w:tcPr>
            <w:tcW w:w="600" w:type="dxa"/>
          </w:tcPr>
          <w:p w14:paraId="4CC2AEE9" w14:textId="77777777" w:rsidR="00B50050" w:rsidRDefault="00B50050" w:rsidP="0088127C">
            <w:pPr>
              <w:pStyle w:val="OtherTableBody"/>
            </w:pPr>
            <w:r>
              <w:t>ID</w:t>
            </w:r>
          </w:p>
        </w:tc>
        <w:tc>
          <w:tcPr>
            <w:tcW w:w="700" w:type="dxa"/>
          </w:tcPr>
          <w:p w14:paraId="63BCEC18" w14:textId="77777777" w:rsidR="00B50050" w:rsidRDefault="00B50050" w:rsidP="0088127C">
            <w:pPr>
              <w:pStyle w:val="OtherTableBody"/>
            </w:pPr>
          </w:p>
        </w:tc>
        <w:tc>
          <w:tcPr>
            <w:tcW w:w="600" w:type="dxa"/>
          </w:tcPr>
          <w:p w14:paraId="61BA518C" w14:textId="77777777" w:rsidR="00B50050" w:rsidRDefault="00B50050" w:rsidP="0088127C">
            <w:pPr>
              <w:pStyle w:val="OtherTableBody"/>
            </w:pPr>
            <w:r>
              <w:t>0122</w:t>
            </w:r>
          </w:p>
        </w:tc>
        <w:tc>
          <w:tcPr>
            <w:tcW w:w="900" w:type="dxa"/>
          </w:tcPr>
          <w:p w14:paraId="43D7593A" w14:textId="77777777" w:rsidR="00B50050" w:rsidRDefault="00B50050" w:rsidP="0088127C">
            <w:pPr>
              <w:pStyle w:val="OtherTableBody"/>
            </w:pPr>
            <w:r>
              <w:t>4.5.2.2</w:t>
            </w:r>
          </w:p>
        </w:tc>
      </w:tr>
      <w:tr w:rsidR="00B50050" w14:paraId="6F88C772" w14:textId="77777777" w:rsidTr="00195548">
        <w:tc>
          <w:tcPr>
            <w:tcW w:w="3500" w:type="dxa"/>
          </w:tcPr>
          <w:p w14:paraId="4B432B16" w14:textId="77777777" w:rsidR="00B50050" w:rsidRDefault="00B50050" w:rsidP="0088127C">
            <w:pPr>
              <w:pStyle w:val="OtherTableBody"/>
            </w:pPr>
            <w:r>
              <w:t>Charge Type Reason</w:t>
            </w:r>
          </w:p>
        </w:tc>
        <w:tc>
          <w:tcPr>
            <w:tcW w:w="700" w:type="dxa"/>
          </w:tcPr>
          <w:p w14:paraId="6AD8BBC3" w14:textId="77777777" w:rsidR="00B50050" w:rsidRDefault="00B50050" w:rsidP="0088127C">
            <w:pPr>
              <w:pStyle w:val="OtherTableBody"/>
            </w:pPr>
            <w:r>
              <w:t>01645</w:t>
            </w:r>
          </w:p>
        </w:tc>
        <w:tc>
          <w:tcPr>
            <w:tcW w:w="600" w:type="dxa"/>
          </w:tcPr>
          <w:p w14:paraId="17A820B4" w14:textId="77777777" w:rsidR="00B50050" w:rsidRDefault="00B50050" w:rsidP="0088127C">
            <w:pPr>
              <w:pStyle w:val="OtherTableBody"/>
            </w:pPr>
            <w:r>
              <w:t>BLG</w:t>
            </w:r>
          </w:p>
        </w:tc>
        <w:tc>
          <w:tcPr>
            <w:tcW w:w="600" w:type="dxa"/>
          </w:tcPr>
          <w:p w14:paraId="27FB4C6B" w14:textId="77777777" w:rsidR="00B50050" w:rsidRDefault="00B50050" w:rsidP="0088127C">
            <w:pPr>
              <w:pStyle w:val="OtherTableBody"/>
            </w:pPr>
            <w:r>
              <w:t>4</w:t>
            </w:r>
          </w:p>
        </w:tc>
        <w:tc>
          <w:tcPr>
            <w:tcW w:w="600" w:type="dxa"/>
          </w:tcPr>
          <w:p w14:paraId="6EAF7318" w14:textId="77777777" w:rsidR="00B50050" w:rsidRDefault="00B50050" w:rsidP="0088127C">
            <w:pPr>
              <w:pStyle w:val="OtherTableBody"/>
            </w:pPr>
            <w:r>
              <w:t>..</w:t>
            </w:r>
          </w:p>
        </w:tc>
        <w:tc>
          <w:tcPr>
            <w:tcW w:w="600" w:type="dxa"/>
          </w:tcPr>
          <w:p w14:paraId="5BDF51D5" w14:textId="77777777" w:rsidR="00B50050" w:rsidRDefault="00B50050" w:rsidP="0088127C">
            <w:pPr>
              <w:pStyle w:val="OtherTableBody"/>
            </w:pPr>
          </w:p>
        </w:tc>
        <w:tc>
          <w:tcPr>
            <w:tcW w:w="600" w:type="dxa"/>
          </w:tcPr>
          <w:p w14:paraId="21534ACC" w14:textId="77777777" w:rsidR="00B50050" w:rsidRDefault="00B50050" w:rsidP="0088127C">
            <w:pPr>
              <w:pStyle w:val="OtherTableBody"/>
            </w:pPr>
            <w:r>
              <w:t>CWE</w:t>
            </w:r>
          </w:p>
        </w:tc>
        <w:tc>
          <w:tcPr>
            <w:tcW w:w="700" w:type="dxa"/>
          </w:tcPr>
          <w:p w14:paraId="1369359A" w14:textId="77777777" w:rsidR="00B50050" w:rsidRDefault="00B50050" w:rsidP="0088127C">
            <w:pPr>
              <w:pStyle w:val="OtherTableBody"/>
            </w:pPr>
          </w:p>
        </w:tc>
        <w:tc>
          <w:tcPr>
            <w:tcW w:w="600" w:type="dxa"/>
          </w:tcPr>
          <w:p w14:paraId="4639FEFB" w14:textId="77777777" w:rsidR="00B50050" w:rsidRDefault="00B50050" w:rsidP="0088127C">
            <w:pPr>
              <w:pStyle w:val="OtherTableBody"/>
            </w:pPr>
            <w:r>
              <w:t>0475</w:t>
            </w:r>
          </w:p>
        </w:tc>
        <w:tc>
          <w:tcPr>
            <w:tcW w:w="900" w:type="dxa"/>
          </w:tcPr>
          <w:p w14:paraId="39F7B934" w14:textId="77777777" w:rsidR="00B50050" w:rsidRDefault="00B50050" w:rsidP="0088127C">
            <w:pPr>
              <w:pStyle w:val="OtherTableBody"/>
            </w:pPr>
            <w:r>
              <w:t>4.5.2.4</w:t>
            </w:r>
          </w:p>
        </w:tc>
      </w:tr>
      <w:tr w:rsidR="00B50050" w14:paraId="196D62EB" w14:textId="77777777" w:rsidTr="00195548">
        <w:tc>
          <w:tcPr>
            <w:tcW w:w="3500" w:type="dxa"/>
          </w:tcPr>
          <w:p w14:paraId="6D584C29" w14:textId="77777777" w:rsidR="00B50050" w:rsidRDefault="00B50050" w:rsidP="0088127C">
            <w:pPr>
              <w:pStyle w:val="OtherTableBody"/>
            </w:pPr>
            <w:r>
              <w:t>Chargeable Flag</w:t>
            </w:r>
          </w:p>
        </w:tc>
        <w:tc>
          <w:tcPr>
            <w:tcW w:w="700" w:type="dxa"/>
          </w:tcPr>
          <w:p w14:paraId="6F6EA286" w14:textId="77777777" w:rsidR="00B50050" w:rsidRDefault="00B50050" w:rsidP="0088127C">
            <w:pPr>
              <w:pStyle w:val="OtherTableBody"/>
            </w:pPr>
            <w:r>
              <w:t>01008</w:t>
            </w:r>
          </w:p>
        </w:tc>
        <w:tc>
          <w:tcPr>
            <w:tcW w:w="600" w:type="dxa"/>
          </w:tcPr>
          <w:p w14:paraId="025DE299" w14:textId="77777777" w:rsidR="00B50050" w:rsidRDefault="00B50050" w:rsidP="0088127C">
            <w:pPr>
              <w:pStyle w:val="OtherTableBody"/>
            </w:pPr>
            <w:r>
              <w:t>PRC</w:t>
            </w:r>
          </w:p>
        </w:tc>
        <w:tc>
          <w:tcPr>
            <w:tcW w:w="600" w:type="dxa"/>
          </w:tcPr>
          <w:p w14:paraId="66CABB0E" w14:textId="77777777" w:rsidR="00B50050" w:rsidRDefault="00B50050" w:rsidP="0088127C">
            <w:pPr>
              <w:pStyle w:val="OtherTableBody"/>
            </w:pPr>
            <w:r>
              <w:t>15</w:t>
            </w:r>
          </w:p>
        </w:tc>
        <w:tc>
          <w:tcPr>
            <w:tcW w:w="600" w:type="dxa"/>
          </w:tcPr>
          <w:p w14:paraId="0A770021" w14:textId="77777777" w:rsidR="00B50050" w:rsidRDefault="00B50050" w:rsidP="0088127C">
            <w:pPr>
              <w:pStyle w:val="OtherTableBody"/>
            </w:pPr>
            <w:r>
              <w:t>1..1</w:t>
            </w:r>
          </w:p>
        </w:tc>
        <w:tc>
          <w:tcPr>
            <w:tcW w:w="600" w:type="dxa"/>
          </w:tcPr>
          <w:p w14:paraId="124C95A8" w14:textId="77777777" w:rsidR="00B50050" w:rsidRDefault="00B50050" w:rsidP="0088127C">
            <w:pPr>
              <w:pStyle w:val="OtherTableBody"/>
            </w:pPr>
          </w:p>
        </w:tc>
        <w:tc>
          <w:tcPr>
            <w:tcW w:w="600" w:type="dxa"/>
          </w:tcPr>
          <w:p w14:paraId="1F161331" w14:textId="77777777" w:rsidR="00B50050" w:rsidRDefault="00B50050" w:rsidP="0088127C">
            <w:pPr>
              <w:pStyle w:val="OtherTableBody"/>
            </w:pPr>
            <w:r>
              <w:t>ID</w:t>
            </w:r>
          </w:p>
        </w:tc>
        <w:tc>
          <w:tcPr>
            <w:tcW w:w="700" w:type="dxa"/>
          </w:tcPr>
          <w:p w14:paraId="2CEB0B61" w14:textId="77777777" w:rsidR="00B50050" w:rsidRDefault="00B50050" w:rsidP="0088127C">
            <w:pPr>
              <w:pStyle w:val="OtherTableBody"/>
            </w:pPr>
          </w:p>
        </w:tc>
        <w:tc>
          <w:tcPr>
            <w:tcW w:w="600" w:type="dxa"/>
          </w:tcPr>
          <w:p w14:paraId="50205424" w14:textId="77777777" w:rsidR="00B50050" w:rsidRDefault="00B50050" w:rsidP="0088127C">
            <w:pPr>
              <w:pStyle w:val="OtherTableBody"/>
            </w:pPr>
            <w:r>
              <w:t>0136</w:t>
            </w:r>
          </w:p>
        </w:tc>
        <w:tc>
          <w:tcPr>
            <w:tcW w:w="900" w:type="dxa"/>
          </w:tcPr>
          <w:p w14:paraId="0348C2FF" w14:textId="77777777" w:rsidR="00B50050" w:rsidRDefault="00B50050" w:rsidP="0088127C">
            <w:pPr>
              <w:pStyle w:val="OtherTableBody"/>
            </w:pPr>
            <w:r>
              <w:t>8.10.3.15</w:t>
            </w:r>
          </w:p>
        </w:tc>
      </w:tr>
      <w:tr w:rsidR="00B50050" w14:paraId="178230A6" w14:textId="77777777" w:rsidTr="00195548">
        <w:tc>
          <w:tcPr>
            <w:tcW w:w="3500" w:type="dxa"/>
          </w:tcPr>
          <w:p w14:paraId="14788048" w14:textId="77777777" w:rsidR="00B50050" w:rsidRDefault="00B50050" w:rsidP="0088127C">
            <w:pPr>
              <w:pStyle w:val="OtherTableBody"/>
            </w:pPr>
            <w:r>
              <w:t>Check Number</w:t>
            </w:r>
          </w:p>
        </w:tc>
        <w:tc>
          <w:tcPr>
            <w:tcW w:w="700" w:type="dxa"/>
          </w:tcPr>
          <w:p w14:paraId="6DDE0965" w14:textId="77777777" w:rsidR="00B50050" w:rsidRDefault="00B50050" w:rsidP="0088127C">
            <w:pPr>
              <w:pStyle w:val="OtherTableBody"/>
            </w:pPr>
            <w:r>
              <w:t>02024</w:t>
            </w:r>
          </w:p>
        </w:tc>
        <w:tc>
          <w:tcPr>
            <w:tcW w:w="600" w:type="dxa"/>
          </w:tcPr>
          <w:p w14:paraId="7A1B4D37" w14:textId="77777777" w:rsidR="00B50050" w:rsidRDefault="00B50050" w:rsidP="0088127C">
            <w:pPr>
              <w:pStyle w:val="OtherTableBody"/>
            </w:pPr>
            <w:r>
              <w:t>PMT</w:t>
            </w:r>
          </w:p>
        </w:tc>
        <w:tc>
          <w:tcPr>
            <w:tcW w:w="600" w:type="dxa"/>
          </w:tcPr>
          <w:p w14:paraId="046E3BFB" w14:textId="77777777" w:rsidR="00B50050" w:rsidRDefault="00B50050" w:rsidP="0088127C">
            <w:pPr>
              <w:pStyle w:val="OtherTableBody"/>
            </w:pPr>
            <w:r>
              <w:t>7</w:t>
            </w:r>
          </w:p>
        </w:tc>
        <w:tc>
          <w:tcPr>
            <w:tcW w:w="600" w:type="dxa"/>
          </w:tcPr>
          <w:p w14:paraId="13FFCF8C" w14:textId="77777777" w:rsidR="00B50050" w:rsidRDefault="00B50050" w:rsidP="0088127C">
            <w:pPr>
              <w:pStyle w:val="OtherTableBody"/>
            </w:pPr>
            <w:r>
              <w:t>..</w:t>
            </w:r>
          </w:p>
        </w:tc>
        <w:tc>
          <w:tcPr>
            <w:tcW w:w="600" w:type="dxa"/>
          </w:tcPr>
          <w:p w14:paraId="57C9ECA6" w14:textId="77777777" w:rsidR="00B50050" w:rsidRDefault="00B50050" w:rsidP="0088127C">
            <w:pPr>
              <w:pStyle w:val="OtherTableBody"/>
            </w:pPr>
          </w:p>
        </w:tc>
        <w:tc>
          <w:tcPr>
            <w:tcW w:w="600" w:type="dxa"/>
          </w:tcPr>
          <w:p w14:paraId="78887E62" w14:textId="77777777" w:rsidR="00B50050" w:rsidRDefault="00B50050" w:rsidP="0088127C">
            <w:pPr>
              <w:pStyle w:val="OtherTableBody"/>
            </w:pPr>
            <w:r>
              <w:t>EI</w:t>
            </w:r>
          </w:p>
        </w:tc>
        <w:tc>
          <w:tcPr>
            <w:tcW w:w="700" w:type="dxa"/>
          </w:tcPr>
          <w:p w14:paraId="27656CE4" w14:textId="77777777" w:rsidR="00B50050" w:rsidRDefault="00B50050" w:rsidP="0088127C">
            <w:pPr>
              <w:pStyle w:val="OtherTableBody"/>
            </w:pPr>
          </w:p>
        </w:tc>
        <w:tc>
          <w:tcPr>
            <w:tcW w:w="600" w:type="dxa"/>
          </w:tcPr>
          <w:p w14:paraId="790F20E5" w14:textId="77777777" w:rsidR="00B50050" w:rsidRDefault="00B50050" w:rsidP="0088127C">
            <w:pPr>
              <w:pStyle w:val="OtherTableBody"/>
            </w:pPr>
          </w:p>
        </w:tc>
        <w:tc>
          <w:tcPr>
            <w:tcW w:w="900" w:type="dxa"/>
          </w:tcPr>
          <w:p w14:paraId="546DE8A0" w14:textId="77777777" w:rsidR="00B50050" w:rsidRDefault="00B50050" w:rsidP="0088127C">
            <w:pPr>
              <w:pStyle w:val="OtherTableBody"/>
            </w:pPr>
            <w:r>
              <w:t>16.4.8.7</w:t>
            </w:r>
          </w:p>
        </w:tc>
      </w:tr>
      <w:tr w:rsidR="00B50050" w14:paraId="37EE6B3B" w14:textId="77777777" w:rsidTr="00195548">
        <w:tc>
          <w:tcPr>
            <w:tcW w:w="3500" w:type="dxa"/>
          </w:tcPr>
          <w:p w14:paraId="789100B5" w14:textId="77777777" w:rsidR="00B50050" w:rsidRDefault="00B50050" w:rsidP="0088127C">
            <w:pPr>
              <w:pStyle w:val="OtherTableBody"/>
            </w:pPr>
            <w:r>
              <w:t>Checksum Errors Received</w:t>
            </w:r>
          </w:p>
        </w:tc>
        <w:tc>
          <w:tcPr>
            <w:tcW w:w="700" w:type="dxa"/>
          </w:tcPr>
          <w:p w14:paraId="6DD506A1" w14:textId="77777777" w:rsidR="00B50050" w:rsidRDefault="00B50050" w:rsidP="0088127C">
            <w:pPr>
              <w:pStyle w:val="OtherTableBody"/>
            </w:pPr>
            <w:r>
              <w:t>01182</w:t>
            </w:r>
          </w:p>
        </w:tc>
        <w:tc>
          <w:tcPr>
            <w:tcW w:w="600" w:type="dxa"/>
          </w:tcPr>
          <w:p w14:paraId="206C3777" w14:textId="77777777" w:rsidR="00B50050" w:rsidRDefault="00B50050" w:rsidP="0088127C">
            <w:pPr>
              <w:pStyle w:val="OtherTableBody"/>
            </w:pPr>
            <w:r>
              <w:t>NST</w:t>
            </w:r>
          </w:p>
        </w:tc>
        <w:tc>
          <w:tcPr>
            <w:tcW w:w="600" w:type="dxa"/>
          </w:tcPr>
          <w:p w14:paraId="72989623" w14:textId="77777777" w:rsidR="00B50050" w:rsidRDefault="00B50050" w:rsidP="0088127C">
            <w:pPr>
              <w:pStyle w:val="OtherTableBody"/>
            </w:pPr>
            <w:r>
              <w:t>10</w:t>
            </w:r>
          </w:p>
        </w:tc>
        <w:tc>
          <w:tcPr>
            <w:tcW w:w="600" w:type="dxa"/>
          </w:tcPr>
          <w:p w14:paraId="62C4A89C" w14:textId="77777777" w:rsidR="00B50050" w:rsidRDefault="00B50050" w:rsidP="0088127C">
            <w:pPr>
              <w:pStyle w:val="OtherTableBody"/>
            </w:pPr>
            <w:r>
              <w:t>..</w:t>
            </w:r>
          </w:p>
        </w:tc>
        <w:tc>
          <w:tcPr>
            <w:tcW w:w="600" w:type="dxa"/>
          </w:tcPr>
          <w:p w14:paraId="2D855817" w14:textId="77777777" w:rsidR="00B50050" w:rsidRDefault="00B50050" w:rsidP="0088127C">
            <w:pPr>
              <w:pStyle w:val="OtherTableBody"/>
            </w:pPr>
          </w:p>
        </w:tc>
        <w:tc>
          <w:tcPr>
            <w:tcW w:w="600" w:type="dxa"/>
          </w:tcPr>
          <w:p w14:paraId="6F914803" w14:textId="77777777" w:rsidR="00B50050" w:rsidRDefault="00B50050" w:rsidP="0088127C">
            <w:pPr>
              <w:pStyle w:val="OtherTableBody"/>
            </w:pPr>
            <w:r>
              <w:t>NM</w:t>
            </w:r>
          </w:p>
        </w:tc>
        <w:tc>
          <w:tcPr>
            <w:tcW w:w="700" w:type="dxa"/>
          </w:tcPr>
          <w:p w14:paraId="33849D3E" w14:textId="77777777" w:rsidR="00B50050" w:rsidRDefault="00B50050" w:rsidP="0088127C">
            <w:pPr>
              <w:pStyle w:val="OtherTableBody"/>
            </w:pPr>
          </w:p>
        </w:tc>
        <w:tc>
          <w:tcPr>
            <w:tcW w:w="600" w:type="dxa"/>
          </w:tcPr>
          <w:p w14:paraId="01911AA2" w14:textId="77777777" w:rsidR="00B50050" w:rsidRDefault="00B50050" w:rsidP="0088127C">
            <w:pPr>
              <w:pStyle w:val="OtherTableBody"/>
            </w:pPr>
          </w:p>
        </w:tc>
        <w:tc>
          <w:tcPr>
            <w:tcW w:w="900" w:type="dxa"/>
          </w:tcPr>
          <w:p w14:paraId="36B77ACA" w14:textId="77777777" w:rsidR="00B50050" w:rsidRDefault="00B50050" w:rsidP="0088127C">
            <w:pPr>
              <w:pStyle w:val="OtherTableBody"/>
            </w:pPr>
            <w:r>
              <w:t>14.4.3.10</w:t>
            </w:r>
          </w:p>
        </w:tc>
      </w:tr>
      <w:tr w:rsidR="00B50050" w14:paraId="03695113" w14:textId="77777777" w:rsidTr="00195548">
        <w:tc>
          <w:tcPr>
            <w:tcW w:w="3500" w:type="dxa"/>
          </w:tcPr>
          <w:p w14:paraId="50947F30" w14:textId="77777777" w:rsidR="00B50050" w:rsidRDefault="00B50050" w:rsidP="0088127C">
            <w:pPr>
              <w:pStyle w:val="OtherTableBody"/>
            </w:pPr>
            <w:r>
              <w:t>Citizenship</w:t>
            </w:r>
          </w:p>
        </w:tc>
        <w:tc>
          <w:tcPr>
            <w:tcW w:w="700" w:type="dxa"/>
          </w:tcPr>
          <w:p w14:paraId="6BE03C96" w14:textId="77777777" w:rsidR="00B50050" w:rsidRDefault="00B50050" w:rsidP="0088127C">
            <w:pPr>
              <w:pStyle w:val="OtherTableBody"/>
            </w:pPr>
            <w:r>
              <w:t>00129</w:t>
            </w:r>
          </w:p>
        </w:tc>
        <w:tc>
          <w:tcPr>
            <w:tcW w:w="600" w:type="dxa"/>
          </w:tcPr>
          <w:p w14:paraId="148132C4" w14:textId="77777777" w:rsidR="00B50050" w:rsidRDefault="00B50050" w:rsidP="0088127C">
            <w:pPr>
              <w:pStyle w:val="OtherTableBody"/>
            </w:pPr>
            <w:r>
              <w:t>IN2</w:t>
            </w:r>
          </w:p>
        </w:tc>
        <w:tc>
          <w:tcPr>
            <w:tcW w:w="600" w:type="dxa"/>
          </w:tcPr>
          <w:p w14:paraId="3B854ED0" w14:textId="77777777" w:rsidR="00B50050" w:rsidRDefault="00B50050" w:rsidP="0088127C">
            <w:pPr>
              <w:pStyle w:val="OtherTableBody"/>
            </w:pPr>
            <w:r>
              <w:t>33</w:t>
            </w:r>
          </w:p>
        </w:tc>
        <w:tc>
          <w:tcPr>
            <w:tcW w:w="600" w:type="dxa"/>
          </w:tcPr>
          <w:p w14:paraId="042D5197" w14:textId="77777777" w:rsidR="00B50050" w:rsidRDefault="00B50050" w:rsidP="0088127C">
            <w:pPr>
              <w:pStyle w:val="OtherTableBody"/>
            </w:pPr>
            <w:r>
              <w:t>..</w:t>
            </w:r>
          </w:p>
        </w:tc>
        <w:tc>
          <w:tcPr>
            <w:tcW w:w="600" w:type="dxa"/>
          </w:tcPr>
          <w:p w14:paraId="599FC108" w14:textId="77777777" w:rsidR="00B50050" w:rsidRDefault="00B50050" w:rsidP="0088127C">
            <w:pPr>
              <w:pStyle w:val="OtherTableBody"/>
            </w:pPr>
          </w:p>
        </w:tc>
        <w:tc>
          <w:tcPr>
            <w:tcW w:w="600" w:type="dxa"/>
          </w:tcPr>
          <w:p w14:paraId="60BD2C11" w14:textId="77777777" w:rsidR="00B50050" w:rsidRDefault="00B50050" w:rsidP="0088127C">
            <w:pPr>
              <w:pStyle w:val="OtherTableBody"/>
            </w:pPr>
            <w:r>
              <w:t>CWE</w:t>
            </w:r>
          </w:p>
        </w:tc>
        <w:tc>
          <w:tcPr>
            <w:tcW w:w="700" w:type="dxa"/>
          </w:tcPr>
          <w:p w14:paraId="5450720C" w14:textId="77777777" w:rsidR="00B50050" w:rsidRDefault="00B50050" w:rsidP="0088127C">
            <w:pPr>
              <w:pStyle w:val="OtherTableBody"/>
            </w:pPr>
            <w:r>
              <w:t>Y</w:t>
            </w:r>
          </w:p>
        </w:tc>
        <w:tc>
          <w:tcPr>
            <w:tcW w:w="600" w:type="dxa"/>
          </w:tcPr>
          <w:p w14:paraId="2D342973" w14:textId="77777777" w:rsidR="00B50050" w:rsidRDefault="00B50050" w:rsidP="0088127C">
            <w:pPr>
              <w:pStyle w:val="OtherTableBody"/>
            </w:pPr>
            <w:r>
              <w:t>0171</w:t>
            </w:r>
          </w:p>
        </w:tc>
        <w:tc>
          <w:tcPr>
            <w:tcW w:w="900" w:type="dxa"/>
          </w:tcPr>
          <w:p w14:paraId="4526FA9E" w14:textId="77777777" w:rsidR="00B50050" w:rsidRDefault="00B50050" w:rsidP="0088127C">
            <w:pPr>
              <w:pStyle w:val="OtherTableBody"/>
            </w:pPr>
            <w:r>
              <w:t>6.5.7.33</w:t>
            </w:r>
          </w:p>
        </w:tc>
      </w:tr>
      <w:tr w:rsidR="00B50050" w14:paraId="523F934F" w14:textId="77777777" w:rsidTr="00195548">
        <w:tc>
          <w:tcPr>
            <w:tcW w:w="3500" w:type="dxa"/>
          </w:tcPr>
          <w:p w14:paraId="7A57F8ED" w14:textId="77777777" w:rsidR="00B50050" w:rsidRDefault="00B50050" w:rsidP="0088127C">
            <w:pPr>
              <w:pStyle w:val="OtherTableBody"/>
            </w:pPr>
            <w:r>
              <w:t>Citizenship</w:t>
            </w:r>
          </w:p>
        </w:tc>
        <w:tc>
          <w:tcPr>
            <w:tcW w:w="700" w:type="dxa"/>
          </w:tcPr>
          <w:p w14:paraId="1BF590B0" w14:textId="77777777" w:rsidR="00B50050" w:rsidRDefault="00B50050" w:rsidP="0088127C">
            <w:pPr>
              <w:pStyle w:val="OtherTableBody"/>
            </w:pPr>
            <w:r>
              <w:t>00129</w:t>
            </w:r>
          </w:p>
        </w:tc>
        <w:tc>
          <w:tcPr>
            <w:tcW w:w="600" w:type="dxa"/>
          </w:tcPr>
          <w:p w14:paraId="36BC7BB1" w14:textId="77777777" w:rsidR="00B50050" w:rsidRDefault="00B50050" w:rsidP="0088127C">
            <w:pPr>
              <w:pStyle w:val="OtherTableBody"/>
            </w:pPr>
            <w:r>
              <w:t>STF</w:t>
            </w:r>
          </w:p>
        </w:tc>
        <w:tc>
          <w:tcPr>
            <w:tcW w:w="600" w:type="dxa"/>
          </w:tcPr>
          <w:p w14:paraId="77E20146" w14:textId="77777777" w:rsidR="00B50050" w:rsidRDefault="00B50050" w:rsidP="0088127C">
            <w:pPr>
              <w:pStyle w:val="OtherTableBody"/>
            </w:pPr>
            <w:r>
              <w:t>30</w:t>
            </w:r>
          </w:p>
        </w:tc>
        <w:tc>
          <w:tcPr>
            <w:tcW w:w="600" w:type="dxa"/>
          </w:tcPr>
          <w:p w14:paraId="3457E1AD" w14:textId="77777777" w:rsidR="00B50050" w:rsidRDefault="00B50050" w:rsidP="0088127C">
            <w:pPr>
              <w:pStyle w:val="OtherTableBody"/>
            </w:pPr>
            <w:r>
              <w:t>..</w:t>
            </w:r>
          </w:p>
        </w:tc>
        <w:tc>
          <w:tcPr>
            <w:tcW w:w="600" w:type="dxa"/>
          </w:tcPr>
          <w:p w14:paraId="2A797E71" w14:textId="77777777" w:rsidR="00B50050" w:rsidRDefault="00B50050" w:rsidP="0088127C">
            <w:pPr>
              <w:pStyle w:val="OtherTableBody"/>
            </w:pPr>
          </w:p>
        </w:tc>
        <w:tc>
          <w:tcPr>
            <w:tcW w:w="600" w:type="dxa"/>
          </w:tcPr>
          <w:p w14:paraId="11F491AA" w14:textId="77777777" w:rsidR="00B50050" w:rsidRDefault="00B50050" w:rsidP="0088127C">
            <w:pPr>
              <w:pStyle w:val="OtherTableBody"/>
            </w:pPr>
            <w:r>
              <w:t>CWE</w:t>
            </w:r>
          </w:p>
        </w:tc>
        <w:tc>
          <w:tcPr>
            <w:tcW w:w="700" w:type="dxa"/>
          </w:tcPr>
          <w:p w14:paraId="6E84EDB6" w14:textId="77777777" w:rsidR="00B50050" w:rsidRDefault="00B50050" w:rsidP="0088127C">
            <w:pPr>
              <w:pStyle w:val="OtherTableBody"/>
            </w:pPr>
            <w:r>
              <w:t>Y</w:t>
            </w:r>
          </w:p>
        </w:tc>
        <w:tc>
          <w:tcPr>
            <w:tcW w:w="600" w:type="dxa"/>
          </w:tcPr>
          <w:p w14:paraId="7CA05FD7" w14:textId="77777777" w:rsidR="00B50050" w:rsidRDefault="00B50050" w:rsidP="0088127C">
            <w:pPr>
              <w:pStyle w:val="OtherTableBody"/>
            </w:pPr>
            <w:r>
              <w:t>0171</w:t>
            </w:r>
          </w:p>
        </w:tc>
        <w:tc>
          <w:tcPr>
            <w:tcW w:w="900" w:type="dxa"/>
          </w:tcPr>
          <w:p w14:paraId="2F89BDB5" w14:textId="77777777" w:rsidR="00B50050" w:rsidRDefault="00B50050" w:rsidP="0088127C">
            <w:pPr>
              <w:pStyle w:val="OtherTableBody"/>
            </w:pPr>
            <w:r>
              <w:t>15.4.8.30</w:t>
            </w:r>
          </w:p>
        </w:tc>
      </w:tr>
      <w:tr w:rsidR="00B50050" w14:paraId="261117B5" w14:textId="77777777" w:rsidTr="00195548">
        <w:tc>
          <w:tcPr>
            <w:tcW w:w="3500" w:type="dxa"/>
          </w:tcPr>
          <w:p w14:paraId="6C030D45" w14:textId="77777777" w:rsidR="00B50050" w:rsidRDefault="00B50050" w:rsidP="0088127C">
            <w:pPr>
              <w:pStyle w:val="OtherTableBody"/>
            </w:pPr>
            <w:r>
              <w:t>Citizenship</w:t>
            </w:r>
          </w:p>
        </w:tc>
        <w:tc>
          <w:tcPr>
            <w:tcW w:w="700" w:type="dxa"/>
          </w:tcPr>
          <w:p w14:paraId="4C210C86" w14:textId="77777777" w:rsidR="00B50050" w:rsidRDefault="00B50050" w:rsidP="0088127C">
            <w:pPr>
              <w:pStyle w:val="OtherTableBody"/>
            </w:pPr>
            <w:r>
              <w:t>00129</w:t>
            </w:r>
          </w:p>
        </w:tc>
        <w:tc>
          <w:tcPr>
            <w:tcW w:w="600" w:type="dxa"/>
          </w:tcPr>
          <w:p w14:paraId="2AEA3F48" w14:textId="77777777" w:rsidR="00B50050" w:rsidRDefault="00B50050" w:rsidP="0088127C">
            <w:pPr>
              <w:pStyle w:val="OtherTableBody"/>
            </w:pPr>
            <w:r>
              <w:t>GT1</w:t>
            </w:r>
          </w:p>
        </w:tc>
        <w:tc>
          <w:tcPr>
            <w:tcW w:w="600" w:type="dxa"/>
          </w:tcPr>
          <w:p w14:paraId="778A7562" w14:textId="77777777" w:rsidR="00B50050" w:rsidRDefault="00B50050" w:rsidP="0088127C">
            <w:pPr>
              <w:pStyle w:val="OtherTableBody"/>
            </w:pPr>
            <w:r>
              <w:t>35</w:t>
            </w:r>
          </w:p>
        </w:tc>
        <w:tc>
          <w:tcPr>
            <w:tcW w:w="600" w:type="dxa"/>
          </w:tcPr>
          <w:p w14:paraId="15C634B4" w14:textId="77777777" w:rsidR="00B50050" w:rsidRDefault="00B50050" w:rsidP="0088127C">
            <w:pPr>
              <w:pStyle w:val="OtherTableBody"/>
            </w:pPr>
            <w:r>
              <w:t>..</w:t>
            </w:r>
          </w:p>
        </w:tc>
        <w:tc>
          <w:tcPr>
            <w:tcW w:w="600" w:type="dxa"/>
          </w:tcPr>
          <w:p w14:paraId="6FE099DB" w14:textId="77777777" w:rsidR="00B50050" w:rsidRDefault="00B50050" w:rsidP="0088127C">
            <w:pPr>
              <w:pStyle w:val="OtherTableBody"/>
            </w:pPr>
          </w:p>
        </w:tc>
        <w:tc>
          <w:tcPr>
            <w:tcW w:w="600" w:type="dxa"/>
          </w:tcPr>
          <w:p w14:paraId="167B56CE" w14:textId="77777777" w:rsidR="00B50050" w:rsidRDefault="00B50050" w:rsidP="0088127C">
            <w:pPr>
              <w:pStyle w:val="OtherTableBody"/>
            </w:pPr>
            <w:r>
              <w:t>CWE</w:t>
            </w:r>
          </w:p>
        </w:tc>
        <w:tc>
          <w:tcPr>
            <w:tcW w:w="700" w:type="dxa"/>
          </w:tcPr>
          <w:p w14:paraId="14BDD436" w14:textId="77777777" w:rsidR="00B50050" w:rsidRDefault="00B50050" w:rsidP="0088127C">
            <w:pPr>
              <w:pStyle w:val="OtherTableBody"/>
            </w:pPr>
            <w:r>
              <w:t>Y</w:t>
            </w:r>
          </w:p>
        </w:tc>
        <w:tc>
          <w:tcPr>
            <w:tcW w:w="600" w:type="dxa"/>
          </w:tcPr>
          <w:p w14:paraId="5182D802" w14:textId="77777777" w:rsidR="00B50050" w:rsidRDefault="00B50050" w:rsidP="0088127C">
            <w:pPr>
              <w:pStyle w:val="OtherTableBody"/>
            </w:pPr>
            <w:r>
              <w:t>0171</w:t>
            </w:r>
          </w:p>
        </w:tc>
        <w:tc>
          <w:tcPr>
            <w:tcW w:w="900" w:type="dxa"/>
          </w:tcPr>
          <w:p w14:paraId="23A5AE01" w14:textId="77777777" w:rsidR="00B50050" w:rsidRDefault="00B50050" w:rsidP="0088127C">
            <w:pPr>
              <w:pStyle w:val="OtherTableBody"/>
            </w:pPr>
            <w:r>
              <w:t>6.5.5.35</w:t>
            </w:r>
          </w:p>
        </w:tc>
      </w:tr>
      <w:tr w:rsidR="00B50050" w14:paraId="04C6DC45" w14:textId="77777777" w:rsidTr="00195548">
        <w:tc>
          <w:tcPr>
            <w:tcW w:w="3500" w:type="dxa"/>
          </w:tcPr>
          <w:p w14:paraId="78C74F32" w14:textId="77777777" w:rsidR="00B50050" w:rsidRDefault="00B50050" w:rsidP="0088127C">
            <w:pPr>
              <w:pStyle w:val="OtherTableBody"/>
            </w:pPr>
            <w:r>
              <w:t>Citizenship</w:t>
            </w:r>
          </w:p>
        </w:tc>
        <w:tc>
          <w:tcPr>
            <w:tcW w:w="700" w:type="dxa"/>
          </w:tcPr>
          <w:p w14:paraId="11362635" w14:textId="77777777" w:rsidR="00B50050" w:rsidRDefault="00B50050" w:rsidP="0088127C">
            <w:pPr>
              <w:pStyle w:val="OtherTableBody"/>
            </w:pPr>
            <w:r>
              <w:t>00129</w:t>
            </w:r>
          </w:p>
        </w:tc>
        <w:tc>
          <w:tcPr>
            <w:tcW w:w="600" w:type="dxa"/>
          </w:tcPr>
          <w:p w14:paraId="6564683D" w14:textId="77777777" w:rsidR="00B50050" w:rsidRDefault="00B50050" w:rsidP="0088127C">
            <w:pPr>
              <w:pStyle w:val="OtherTableBody"/>
            </w:pPr>
            <w:r>
              <w:t>NK1</w:t>
            </w:r>
          </w:p>
        </w:tc>
        <w:tc>
          <w:tcPr>
            <w:tcW w:w="600" w:type="dxa"/>
          </w:tcPr>
          <w:p w14:paraId="57FFD3B6" w14:textId="77777777" w:rsidR="00B50050" w:rsidRDefault="00B50050" w:rsidP="0088127C">
            <w:pPr>
              <w:pStyle w:val="OtherTableBody"/>
            </w:pPr>
            <w:r>
              <w:t>19</w:t>
            </w:r>
          </w:p>
        </w:tc>
        <w:tc>
          <w:tcPr>
            <w:tcW w:w="600" w:type="dxa"/>
          </w:tcPr>
          <w:p w14:paraId="0C69C802" w14:textId="77777777" w:rsidR="00B50050" w:rsidRDefault="00B50050" w:rsidP="0088127C">
            <w:pPr>
              <w:pStyle w:val="OtherTableBody"/>
            </w:pPr>
            <w:r>
              <w:t>..</w:t>
            </w:r>
          </w:p>
        </w:tc>
        <w:tc>
          <w:tcPr>
            <w:tcW w:w="600" w:type="dxa"/>
          </w:tcPr>
          <w:p w14:paraId="512AB4DD" w14:textId="77777777" w:rsidR="00B50050" w:rsidRDefault="00B50050" w:rsidP="0088127C">
            <w:pPr>
              <w:pStyle w:val="OtherTableBody"/>
            </w:pPr>
          </w:p>
        </w:tc>
        <w:tc>
          <w:tcPr>
            <w:tcW w:w="600" w:type="dxa"/>
          </w:tcPr>
          <w:p w14:paraId="6E696EB4" w14:textId="77777777" w:rsidR="00B50050" w:rsidRDefault="00B50050" w:rsidP="0088127C">
            <w:pPr>
              <w:pStyle w:val="OtherTableBody"/>
            </w:pPr>
            <w:r>
              <w:t>CWE</w:t>
            </w:r>
          </w:p>
        </w:tc>
        <w:tc>
          <w:tcPr>
            <w:tcW w:w="700" w:type="dxa"/>
          </w:tcPr>
          <w:p w14:paraId="5DC8E939" w14:textId="77777777" w:rsidR="00B50050" w:rsidRDefault="00B50050" w:rsidP="0088127C">
            <w:pPr>
              <w:pStyle w:val="OtherTableBody"/>
            </w:pPr>
            <w:r>
              <w:t>Y</w:t>
            </w:r>
          </w:p>
        </w:tc>
        <w:tc>
          <w:tcPr>
            <w:tcW w:w="600" w:type="dxa"/>
          </w:tcPr>
          <w:p w14:paraId="7FA81708" w14:textId="77777777" w:rsidR="00B50050" w:rsidRDefault="00B50050" w:rsidP="0088127C">
            <w:pPr>
              <w:pStyle w:val="OtherTableBody"/>
            </w:pPr>
            <w:r>
              <w:t>0171</w:t>
            </w:r>
          </w:p>
        </w:tc>
        <w:tc>
          <w:tcPr>
            <w:tcW w:w="900" w:type="dxa"/>
          </w:tcPr>
          <w:p w14:paraId="6E887A40" w14:textId="77777777" w:rsidR="00B50050" w:rsidRDefault="00B50050" w:rsidP="0088127C">
            <w:pPr>
              <w:pStyle w:val="OtherTableBody"/>
            </w:pPr>
            <w:r>
              <w:t>3.4.5.19</w:t>
            </w:r>
          </w:p>
        </w:tc>
      </w:tr>
      <w:tr w:rsidR="00B50050" w14:paraId="5E7E5E49" w14:textId="77777777" w:rsidTr="00195548">
        <w:tc>
          <w:tcPr>
            <w:tcW w:w="3500" w:type="dxa"/>
          </w:tcPr>
          <w:p w14:paraId="5BFCEFA6" w14:textId="77777777" w:rsidR="00B50050" w:rsidRDefault="00B50050" w:rsidP="0088127C">
            <w:pPr>
              <w:pStyle w:val="OtherTableBody"/>
            </w:pPr>
            <w:r>
              <w:t>Citizenship</w:t>
            </w:r>
          </w:p>
        </w:tc>
        <w:tc>
          <w:tcPr>
            <w:tcW w:w="700" w:type="dxa"/>
          </w:tcPr>
          <w:p w14:paraId="11829012" w14:textId="77777777" w:rsidR="00B50050" w:rsidRDefault="00B50050" w:rsidP="0088127C">
            <w:pPr>
              <w:pStyle w:val="OtherTableBody"/>
            </w:pPr>
            <w:r>
              <w:t>00129</w:t>
            </w:r>
          </w:p>
        </w:tc>
        <w:tc>
          <w:tcPr>
            <w:tcW w:w="600" w:type="dxa"/>
          </w:tcPr>
          <w:p w14:paraId="58DDB111" w14:textId="77777777" w:rsidR="00B50050" w:rsidRDefault="00B50050" w:rsidP="0088127C">
            <w:pPr>
              <w:pStyle w:val="OtherTableBody"/>
            </w:pPr>
            <w:r>
              <w:t>PID</w:t>
            </w:r>
          </w:p>
        </w:tc>
        <w:tc>
          <w:tcPr>
            <w:tcW w:w="600" w:type="dxa"/>
          </w:tcPr>
          <w:p w14:paraId="4BDED1A9" w14:textId="77777777" w:rsidR="00B50050" w:rsidRDefault="00B50050" w:rsidP="0088127C">
            <w:pPr>
              <w:pStyle w:val="OtherTableBody"/>
            </w:pPr>
            <w:r>
              <w:t>26</w:t>
            </w:r>
          </w:p>
        </w:tc>
        <w:tc>
          <w:tcPr>
            <w:tcW w:w="600" w:type="dxa"/>
          </w:tcPr>
          <w:p w14:paraId="3E1E1D3B" w14:textId="77777777" w:rsidR="00B50050" w:rsidRDefault="00B50050" w:rsidP="0088127C">
            <w:pPr>
              <w:pStyle w:val="OtherTableBody"/>
            </w:pPr>
            <w:r>
              <w:t>..</w:t>
            </w:r>
          </w:p>
        </w:tc>
        <w:tc>
          <w:tcPr>
            <w:tcW w:w="600" w:type="dxa"/>
          </w:tcPr>
          <w:p w14:paraId="24543C4C" w14:textId="77777777" w:rsidR="00B50050" w:rsidRDefault="00B50050" w:rsidP="0088127C">
            <w:pPr>
              <w:pStyle w:val="OtherTableBody"/>
            </w:pPr>
          </w:p>
        </w:tc>
        <w:tc>
          <w:tcPr>
            <w:tcW w:w="600" w:type="dxa"/>
          </w:tcPr>
          <w:p w14:paraId="4E99FD9C" w14:textId="77777777" w:rsidR="00B50050" w:rsidRDefault="00B50050" w:rsidP="0088127C">
            <w:pPr>
              <w:pStyle w:val="OtherTableBody"/>
            </w:pPr>
            <w:r>
              <w:t>CWE</w:t>
            </w:r>
          </w:p>
        </w:tc>
        <w:tc>
          <w:tcPr>
            <w:tcW w:w="700" w:type="dxa"/>
          </w:tcPr>
          <w:p w14:paraId="04A326E3" w14:textId="77777777" w:rsidR="00B50050" w:rsidRDefault="00B50050" w:rsidP="0088127C">
            <w:pPr>
              <w:pStyle w:val="OtherTableBody"/>
            </w:pPr>
            <w:r>
              <w:t>Y</w:t>
            </w:r>
          </w:p>
        </w:tc>
        <w:tc>
          <w:tcPr>
            <w:tcW w:w="600" w:type="dxa"/>
          </w:tcPr>
          <w:p w14:paraId="02178472" w14:textId="77777777" w:rsidR="00B50050" w:rsidRDefault="00B50050" w:rsidP="0088127C">
            <w:pPr>
              <w:pStyle w:val="OtherTableBody"/>
            </w:pPr>
            <w:r>
              <w:t>0171</w:t>
            </w:r>
          </w:p>
        </w:tc>
        <w:tc>
          <w:tcPr>
            <w:tcW w:w="900" w:type="dxa"/>
          </w:tcPr>
          <w:p w14:paraId="5B40C2CF" w14:textId="77777777" w:rsidR="00B50050" w:rsidRDefault="00B50050" w:rsidP="0088127C">
            <w:pPr>
              <w:pStyle w:val="OtherTableBody"/>
            </w:pPr>
            <w:r>
              <w:t>3.4.2.26</w:t>
            </w:r>
          </w:p>
        </w:tc>
      </w:tr>
      <w:tr w:rsidR="00B50050" w14:paraId="3DED632B" w14:textId="77777777" w:rsidTr="00195548">
        <w:tc>
          <w:tcPr>
            <w:tcW w:w="3500" w:type="dxa"/>
          </w:tcPr>
          <w:p w14:paraId="30F3F442" w14:textId="77777777" w:rsidR="00B50050" w:rsidRDefault="00B50050" w:rsidP="0088127C">
            <w:pPr>
              <w:pStyle w:val="OtherTableBody"/>
            </w:pPr>
            <w:r>
              <w:t>Class of Trade</w:t>
            </w:r>
          </w:p>
        </w:tc>
        <w:tc>
          <w:tcPr>
            <w:tcW w:w="700" w:type="dxa"/>
          </w:tcPr>
          <w:p w14:paraId="19EE445F" w14:textId="77777777" w:rsidR="00B50050" w:rsidRDefault="00B50050" w:rsidP="0088127C">
            <w:pPr>
              <w:pStyle w:val="OtherTableBody"/>
            </w:pPr>
            <w:r>
              <w:t>02418</w:t>
            </w:r>
          </w:p>
        </w:tc>
        <w:tc>
          <w:tcPr>
            <w:tcW w:w="600" w:type="dxa"/>
          </w:tcPr>
          <w:p w14:paraId="64C1B36C" w14:textId="77777777" w:rsidR="00B50050" w:rsidRDefault="00B50050" w:rsidP="0088127C">
            <w:pPr>
              <w:pStyle w:val="OtherTableBody"/>
            </w:pPr>
            <w:r>
              <w:t>ITM</w:t>
            </w:r>
          </w:p>
        </w:tc>
        <w:tc>
          <w:tcPr>
            <w:tcW w:w="600" w:type="dxa"/>
          </w:tcPr>
          <w:p w14:paraId="760D17F0" w14:textId="77777777" w:rsidR="00B50050" w:rsidRDefault="00B50050" w:rsidP="0088127C">
            <w:pPr>
              <w:pStyle w:val="OtherTableBody"/>
            </w:pPr>
            <w:r>
              <w:t>37</w:t>
            </w:r>
          </w:p>
        </w:tc>
        <w:tc>
          <w:tcPr>
            <w:tcW w:w="600" w:type="dxa"/>
          </w:tcPr>
          <w:p w14:paraId="6F5C4CFE" w14:textId="77777777" w:rsidR="00B50050" w:rsidRDefault="00B50050" w:rsidP="0088127C">
            <w:pPr>
              <w:pStyle w:val="OtherTableBody"/>
            </w:pPr>
            <w:r>
              <w:t>..</w:t>
            </w:r>
          </w:p>
        </w:tc>
        <w:tc>
          <w:tcPr>
            <w:tcW w:w="600" w:type="dxa"/>
          </w:tcPr>
          <w:p w14:paraId="4302A163" w14:textId="77777777" w:rsidR="00B50050" w:rsidRDefault="00B50050" w:rsidP="0088127C">
            <w:pPr>
              <w:pStyle w:val="OtherTableBody"/>
            </w:pPr>
          </w:p>
        </w:tc>
        <w:tc>
          <w:tcPr>
            <w:tcW w:w="600" w:type="dxa"/>
          </w:tcPr>
          <w:p w14:paraId="56F62935" w14:textId="77777777" w:rsidR="00B50050" w:rsidRDefault="00B50050" w:rsidP="0088127C">
            <w:pPr>
              <w:pStyle w:val="OtherTableBody"/>
            </w:pPr>
            <w:r>
              <w:t>ST</w:t>
            </w:r>
          </w:p>
        </w:tc>
        <w:tc>
          <w:tcPr>
            <w:tcW w:w="700" w:type="dxa"/>
          </w:tcPr>
          <w:p w14:paraId="3C97B2B7" w14:textId="77777777" w:rsidR="00B50050" w:rsidRDefault="00B50050" w:rsidP="0088127C">
            <w:pPr>
              <w:pStyle w:val="OtherTableBody"/>
            </w:pPr>
          </w:p>
        </w:tc>
        <w:tc>
          <w:tcPr>
            <w:tcW w:w="600" w:type="dxa"/>
          </w:tcPr>
          <w:p w14:paraId="22AFF5DE" w14:textId="77777777" w:rsidR="00B50050" w:rsidRDefault="00B50050" w:rsidP="0088127C">
            <w:pPr>
              <w:pStyle w:val="OtherTableBody"/>
            </w:pPr>
          </w:p>
        </w:tc>
        <w:tc>
          <w:tcPr>
            <w:tcW w:w="900" w:type="dxa"/>
          </w:tcPr>
          <w:p w14:paraId="537801E4" w14:textId="77777777" w:rsidR="00B50050" w:rsidRDefault="00B50050" w:rsidP="0088127C">
            <w:pPr>
              <w:pStyle w:val="OtherTableBody"/>
            </w:pPr>
            <w:r>
              <w:t>17.4.2.37</w:t>
            </w:r>
          </w:p>
        </w:tc>
      </w:tr>
      <w:tr w:rsidR="00B50050" w14:paraId="0DC523C9" w14:textId="77777777" w:rsidTr="00195548">
        <w:tc>
          <w:tcPr>
            <w:tcW w:w="3500" w:type="dxa"/>
          </w:tcPr>
          <w:p w14:paraId="57022C35" w14:textId="77777777" w:rsidR="00B50050" w:rsidRDefault="00B50050" w:rsidP="0088127C">
            <w:pPr>
              <w:pStyle w:val="OtherTableBody"/>
            </w:pPr>
            <w:r>
              <w:t>Class of Trade</w:t>
            </w:r>
          </w:p>
        </w:tc>
        <w:tc>
          <w:tcPr>
            <w:tcW w:w="700" w:type="dxa"/>
          </w:tcPr>
          <w:p w14:paraId="0966C0F4" w14:textId="77777777" w:rsidR="00B50050" w:rsidRDefault="00B50050" w:rsidP="0088127C">
            <w:pPr>
              <w:pStyle w:val="OtherTableBody"/>
            </w:pPr>
            <w:r>
              <w:t>02411</w:t>
            </w:r>
          </w:p>
        </w:tc>
        <w:tc>
          <w:tcPr>
            <w:tcW w:w="600" w:type="dxa"/>
          </w:tcPr>
          <w:p w14:paraId="4604FFFF" w14:textId="77777777" w:rsidR="00B50050" w:rsidRDefault="00B50050" w:rsidP="0088127C">
            <w:pPr>
              <w:pStyle w:val="OtherTableBody"/>
            </w:pPr>
            <w:r>
              <w:t>CTR</w:t>
            </w:r>
          </w:p>
        </w:tc>
        <w:tc>
          <w:tcPr>
            <w:tcW w:w="600" w:type="dxa"/>
          </w:tcPr>
          <w:p w14:paraId="48DDABAF" w14:textId="77777777" w:rsidR="00B50050" w:rsidRDefault="00B50050" w:rsidP="0088127C">
            <w:pPr>
              <w:pStyle w:val="OtherTableBody"/>
            </w:pPr>
            <w:r>
              <w:t>20</w:t>
            </w:r>
          </w:p>
        </w:tc>
        <w:tc>
          <w:tcPr>
            <w:tcW w:w="600" w:type="dxa"/>
          </w:tcPr>
          <w:p w14:paraId="7B102E70" w14:textId="77777777" w:rsidR="00B50050" w:rsidRDefault="00B50050" w:rsidP="0088127C">
            <w:pPr>
              <w:pStyle w:val="OtherTableBody"/>
            </w:pPr>
            <w:r>
              <w:t>..</w:t>
            </w:r>
          </w:p>
        </w:tc>
        <w:tc>
          <w:tcPr>
            <w:tcW w:w="600" w:type="dxa"/>
          </w:tcPr>
          <w:p w14:paraId="36D28509" w14:textId="77777777" w:rsidR="00B50050" w:rsidRDefault="00B50050" w:rsidP="0088127C">
            <w:pPr>
              <w:pStyle w:val="OtherTableBody"/>
            </w:pPr>
          </w:p>
        </w:tc>
        <w:tc>
          <w:tcPr>
            <w:tcW w:w="600" w:type="dxa"/>
          </w:tcPr>
          <w:p w14:paraId="454677F8" w14:textId="77777777" w:rsidR="00B50050" w:rsidRDefault="00B50050" w:rsidP="0088127C">
            <w:pPr>
              <w:pStyle w:val="OtherTableBody"/>
            </w:pPr>
            <w:r>
              <w:t>CWE</w:t>
            </w:r>
          </w:p>
        </w:tc>
        <w:tc>
          <w:tcPr>
            <w:tcW w:w="700" w:type="dxa"/>
          </w:tcPr>
          <w:p w14:paraId="3B754CCC" w14:textId="77777777" w:rsidR="00B50050" w:rsidRDefault="00B50050" w:rsidP="0088127C">
            <w:pPr>
              <w:pStyle w:val="OtherTableBody"/>
            </w:pPr>
          </w:p>
        </w:tc>
        <w:tc>
          <w:tcPr>
            <w:tcW w:w="600" w:type="dxa"/>
          </w:tcPr>
          <w:p w14:paraId="1E0FF093" w14:textId="77777777" w:rsidR="00B50050" w:rsidRDefault="00B50050" w:rsidP="0088127C">
            <w:pPr>
              <w:pStyle w:val="OtherTableBody"/>
            </w:pPr>
            <w:r>
              <w:t>0947</w:t>
            </w:r>
          </w:p>
        </w:tc>
        <w:tc>
          <w:tcPr>
            <w:tcW w:w="900" w:type="dxa"/>
          </w:tcPr>
          <w:p w14:paraId="648CEF4C" w14:textId="77777777" w:rsidR="00B50050" w:rsidRDefault="00B50050" w:rsidP="0088127C">
            <w:pPr>
              <w:pStyle w:val="OtherTableBody"/>
            </w:pPr>
            <w:r>
              <w:t>8.14.2.20</w:t>
            </w:r>
          </w:p>
        </w:tc>
      </w:tr>
      <w:tr w:rsidR="00B50050" w14:paraId="256A00D4" w14:textId="77777777" w:rsidTr="00195548">
        <w:tc>
          <w:tcPr>
            <w:tcW w:w="3500" w:type="dxa"/>
          </w:tcPr>
          <w:p w14:paraId="5EFA7C15" w14:textId="77777777" w:rsidR="00B50050" w:rsidRDefault="00B50050" w:rsidP="0088127C">
            <w:pPr>
              <w:pStyle w:val="OtherTableBody"/>
            </w:pPr>
            <w:r>
              <w:t>Class of Trade</w:t>
            </w:r>
          </w:p>
        </w:tc>
        <w:tc>
          <w:tcPr>
            <w:tcW w:w="700" w:type="dxa"/>
          </w:tcPr>
          <w:p w14:paraId="4A7715F5" w14:textId="77777777" w:rsidR="00B50050" w:rsidRDefault="00B50050" w:rsidP="0088127C">
            <w:pPr>
              <w:pStyle w:val="OtherTableBody"/>
            </w:pPr>
            <w:r>
              <w:t>02424</w:t>
            </w:r>
          </w:p>
        </w:tc>
        <w:tc>
          <w:tcPr>
            <w:tcW w:w="600" w:type="dxa"/>
          </w:tcPr>
          <w:p w14:paraId="55923A29" w14:textId="77777777" w:rsidR="00B50050" w:rsidRDefault="00B50050" w:rsidP="0088127C">
            <w:pPr>
              <w:pStyle w:val="OtherTableBody"/>
            </w:pPr>
            <w:r>
              <w:t>VND</w:t>
            </w:r>
          </w:p>
        </w:tc>
        <w:tc>
          <w:tcPr>
            <w:tcW w:w="600" w:type="dxa"/>
          </w:tcPr>
          <w:p w14:paraId="65CE0EC9" w14:textId="77777777" w:rsidR="00B50050" w:rsidRDefault="00B50050" w:rsidP="0088127C">
            <w:pPr>
              <w:pStyle w:val="OtherTableBody"/>
            </w:pPr>
            <w:r>
              <w:t>10</w:t>
            </w:r>
          </w:p>
        </w:tc>
        <w:tc>
          <w:tcPr>
            <w:tcW w:w="600" w:type="dxa"/>
          </w:tcPr>
          <w:p w14:paraId="2D1A1155" w14:textId="77777777" w:rsidR="00B50050" w:rsidRDefault="00B50050" w:rsidP="0088127C">
            <w:pPr>
              <w:pStyle w:val="OtherTableBody"/>
            </w:pPr>
            <w:r>
              <w:t>..</w:t>
            </w:r>
          </w:p>
        </w:tc>
        <w:tc>
          <w:tcPr>
            <w:tcW w:w="600" w:type="dxa"/>
          </w:tcPr>
          <w:p w14:paraId="5C17BB53" w14:textId="77777777" w:rsidR="00B50050" w:rsidRDefault="00B50050" w:rsidP="0088127C">
            <w:pPr>
              <w:pStyle w:val="OtherTableBody"/>
            </w:pPr>
          </w:p>
        </w:tc>
        <w:tc>
          <w:tcPr>
            <w:tcW w:w="600" w:type="dxa"/>
          </w:tcPr>
          <w:p w14:paraId="157A4A01" w14:textId="77777777" w:rsidR="00B50050" w:rsidRDefault="00B50050" w:rsidP="0088127C">
            <w:pPr>
              <w:pStyle w:val="OtherTableBody"/>
            </w:pPr>
            <w:r>
              <w:t>ST</w:t>
            </w:r>
          </w:p>
        </w:tc>
        <w:tc>
          <w:tcPr>
            <w:tcW w:w="700" w:type="dxa"/>
          </w:tcPr>
          <w:p w14:paraId="0F75BC97" w14:textId="77777777" w:rsidR="00B50050" w:rsidRDefault="00B50050" w:rsidP="0088127C">
            <w:pPr>
              <w:pStyle w:val="OtherTableBody"/>
            </w:pPr>
            <w:r>
              <w:t>Y</w:t>
            </w:r>
          </w:p>
        </w:tc>
        <w:tc>
          <w:tcPr>
            <w:tcW w:w="600" w:type="dxa"/>
          </w:tcPr>
          <w:p w14:paraId="32D0B77C" w14:textId="77777777" w:rsidR="00B50050" w:rsidRDefault="00B50050" w:rsidP="0088127C">
            <w:pPr>
              <w:pStyle w:val="OtherTableBody"/>
            </w:pPr>
          </w:p>
        </w:tc>
        <w:tc>
          <w:tcPr>
            <w:tcW w:w="900" w:type="dxa"/>
          </w:tcPr>
          <w:p w14:paraId="0C1BE698" w14:textId="77777777" w:rsidR="00B50050" w:rsidRDefault="00B50050" w:rsidP="0088127C">
            <w:pPr>
              <w:pStyle w:val="OtherTableBody"/>
            </w:pPr>
            <w:r>
              <w:t>17.4.4.10</w:t>
            </w:r>
          </w:p>
        </w:tc>
      </w:tr>
      <w:tr w:rsidR="00B50050" w14:paraId="06CBA7C5" w14:textId="77777777" w:rsidTr="00195548">
        <w:tc>
          <w:tcPr>
            <w:tcW w:w="3500" w:type="dxa"/>
          </w:tcPr>
          <w:p w14:paraId="6EAE93EA" w14:textId="77777777" w:rsidR="00B50050" w:rsidRDefault="00B50050" w:rsidP="0088127C">
            <w:pPr>
              <w:pStyle w:val="OtherTableBody"/>
            </w:pPr>
            <w:r>
              <w:t>Clinic Code</w:t>
            </w:r>
          </w:p>
        </w:tc>
        <w:tc>
          <w:tcPr>
            <w:tcW w:w="700" w:type="dxa"/>
          </w:tcPr>
          <w:p w14:paraId="3A6D5C1D" w14:textId="77777777" w:rsidR="00B50050" w:rsidRDefault="00B50050" w:rsidP="0088127C">
            <w:pPr>
              <w:pStyle w:val="OtherTableBody"/>
            </w:pPr>
            <w:r>
              <w:t>02366</w:t>
            </w:r>
          </w:p>
        </w:tc>
        <w:tc>
          <w:tcPr>
            <w:tcW w:w="600" w:type="dxa"/>
          </w:tcPr>
          <w:p w14:paraId="107391CA" w14:textId="77777777" w:rsidR="00B50050" w:rsidRDefault="00B50050" w:rsidP="0088127C">
            <w:pPr>
              <w:pStyle w:val="OtherTableBody"/>
            </w:pPr>
            <w:r>
              <w:t>FT1</w:t>
            </w:r>
          </w:p>
        </w:tc>
        <w:tc>
          <w:tcPr>
            <w:tcW w:w="600" w:type="dxa"/>
          </w:tcPr>
          <w:p w14:paraId="3CACB046" w14:textId="77777777" w:rsidR="00B50050" w:rsidRDefault="00B50050" w:rsidP="0088127C">
            <w:pPr>
              <w:pStyle w:val="OtherTableBody"/>
            </w:pPr>
            <w:r>
              <w:t>37</w:t>
            </w:r>
          </w:p>
        </w:tc>
        <w:tc>
          <w:tcPr>
            <w:tcW w:w="600" w:type="dxa"/>
          </w:tcPr>
          <w:p w14:paraId="47F3489E" w14:textId="77777777" w:rsidR="00B50050" w:rsidRDefault="00B50050" w:rsidP="0088127C">
            <w:pPr>
              <w:pStyle w:val="OtherTableBody"/>
            </w:pPr>
            <w:r>
              <w:t>..</w:t>
            </w:r>
          </w:p>
        </w:tc>
        <w:tc>
          <w:tcPr>
            <w:tcW w:w="600" w:type="dxa"/>
          </w:tcPr>
          <w:p w14:paraId="5B35B169" w14:textId="77777777" w:rsidR="00B50050" w:rsidRDefault="00B50050" w:rsidP="0088127C">
            <w:pPr>
              <w:pStyle w:val="OtherTableBody"/>
            </w:pPr>
          </w:p>
        </w:tc>
        <w:tc>
          <w:tcPr>
            <w:tcW w:w="600" w:type="dxa"/>
          </w:tcPr>
          <w:p w14:paraId="35E3E515" w14:textId="77777777" w:rsidR="00B50050" w:rsidRDefault="00B50050" w:rsidP="0088127C">
            <w:pPr>
              <w:pStyle w:val="OtherTableBody"/>
            </w:pPr>
            <w:r>
              <w:t>CWE</w:t>
            </w:r>
          </w:p>
        </w:tc>
        <w:tc>
          <w:tcPr>
            <w:tcW w:w="700" w:type="dxa"/>
          </w:tcPr>
          <w:p w14:paraId="02D82B9A" w14:textId="77777777" w:rsidR="00B50050" w:rsidRDefault="00B50050" w:rsidP="0088127C">
            <w:pPr>
              <w:pStyle w:val="OtherTableBody"/>
            </w:pPr>
          </w:p>
        </w:tc>
        <w:tc>
          <w:tcPr>
            <w:tcW w:w="600" w:type="dxa"/>
          </w:tcPr>
          <w:p w14:paraId="3A0D65AC" w14:textId="77777777" w:rsidR="00B50050" w:rsidRDefault="00B50050" w:rsidP="0088127C">
            <w:pPr>
              <w:pStyle w:val="OtherTableBody"/>
            </w:pPr>
          </w:p>
        </w:tc>
        <w:tc>
          <w:tcPr>
            <w:tcW w:w="900" w:type="dxa"/>
          </w:tcPr>
          <w:p w14:paraId="2F025034" w14:textId="77777777" w:rsidR="00B50050" w:rsidRDefault="00B50050" w:rsidP="0088127C">
            <w:pPr>
              <w:pStyle w:val="OtherTableBody"/>
            </w:pPr>
            <w:r>
              <w:t>6.5.1.37</w:t>
            </w:r>
          </w:p>
        </w:tc>
      </w:tr>
      <w:tr w:rsidR="00B50050" w14:paraId="4854EF7E" w14:textId="77777777" w:rsidTr="00195548">
        <w:tc>
          <w:tcPr>
            <w:tcW w:w="3500" w:type="dxa"/>
          </w:tcPr>
          <w:p w14:paraId="4DEFF1FA" w14:textId="77777777" w:rsidR="00B50050" w:rsidRDefault="00B50050" w:rsidP="0088127C">
            <w:pPr>
              <w:pStyle w:val="OtherTableBody"/>
            </w:pPr>
            <w:r>
              <w:lastRenderedPageBreak/>
              <w:t>Clinic Organization Name</w:t>
            </w:r>
          </w:p>
        </w:tc>
        <w:tc>
          <w:tcPr>
            <w:tcW w:w="700" w:type="dxa"/>
          </w:tcPr>
          <w:p w14:paraId="0922F39E" w14:textId="77777777" w:rsidR="00B50050" w:rsidRDefault="00B50050" w:rsidP="0088127C">
            <w:pPr>
              <w:pStyle w:val="OtherTableBody"/>
            </w:pPr>
            <w:r>
              <w:t>00724</w:t>
            </w:r>
          </w:p>
        </w:tc>
        <w:tc>
          <w:tcPr>
            <w:tcW w:w="600" w:type="dxa"/>
          </w:tcPr>
          <w:p w14:paraId="1CE8A82D" w14:textId="77777777" w:rsidR="00B50050" w:rsidRDefault="00B50050" w:rsidP="0088127C">
            <w:pPr>
              <w:pStyle w:val="OtherTableBody"/>
            </w:pPr>
            <w:r>
              <w:t>PV2</w:t>
            </w:r>
          </w:p>
        </w:tc>
        <w:tc>
          <w:tcPr>
            <w:tcW w:w="600" w:type="dxa"/>
          </w:tcPr>
          <w:p w14:paraId="24888D88" w14:textId="77777777" w:rsidR="00B50050" w:rsidRDefault="00B50050" w:rsidP="0088127C">
            <w:pPr>
              <w:pStyle w:val="OtherTableBody"/>
            </w:pPr>
            <w:r>
              <w:t>23</w:t>
            </w:r>
          </w:p>
        </w:tc>
        <w:tc>
          <w:tcPr>
            <w:tcW w:w="600" w:type="dxa"/>
          </w:tcPr>
          <w:p w14:paraId="25AA6350" w14:textId="77777777" w:rsidR="00B50050" w:rsidRDefault="00B50050" w:rsidP="0088127C">
            <w:pPr>
              <w:pStyle w:val="OtherTableBody"/>
            </w:pPr>
            <w:r>
              <w:t>..</w:t>
            </w:r>
          </w:p>
        </w:tc>
        <w:tc>
          <w:tcPr>
            <w:tcW w:w="600" w:type="dxa"/>
          </w:tcPr>
          <w:p w14:paraId="14B0C3CA" w14:textId="77777777" w:rsidR="00B50050" w:rsidRDefault="00B50050" w:rsidP="0088127C">
            <w:pPr>
              <w:pStyle w:val="OtherTableBody"/>
            </w:pPr>
          </w:p>
        </w:tc>
        <w:tc>
          <w:tcPr>
            <w:tcW w:w="600" w:type="dxa"/>
          </w:tcPr>
          <w:p w14:paraId="5C53DA0C" w14:textId="77777777" w:rsidR="00B50050" w:rsidRDefault="00B50050" w:rsidP="0088127C">
            <w:pPr>
              <w:pStyle w:val="OtherTableBody"/>
            </w:pPr>
            <w:r>
              <w:t>XON</w:t>
            </w:r>
          </w:p>
        </w:tc>
        <w:tc>
          <w:tcPr>
            <w:tcW w:w="700" w:type="dxa"/>
          </w:tcPr>
          <w:p w14:paraId="17E0EB02" w14:textId="77777777" w:rsidR="00B50050" w:rsidRDefault="00B50050" w:rsidP="0088127C">
            <w:pPr>
              <w:pStyle w:val="OtherTableBody"/>
            </w:pPr>
            <w:r>
              <w:t>Y</w:t>
            </w:r>
          </w:p>
        </w:tc>
        <w:tc>
          <w:tcPr>
            <w:tcW w:w="600" w:type="dxa"/>
          </w:tcPr>
          <w:p w14:paraId="2AA46DBD" w14:textId="77777777" w:rsidR="00B50050" w:rsidRDefault="00B50050" w:rsidP="0088127C">
            <w:pPr>
              <w:pStyle w:val="OtherTableBody"/>
            </w:pPr>
          </w:p>
        </w:tc>
        <w:tc>
          <w:tcPr>
            <w:tcW w:w="900" w:type="dxa"/>
          </w:tcPr>
          <w:p w14:paraId="0112C67A" w14:textId="77777777" w:rsidR="00B50050" w:rsidRDefault="00B50050" w:rsidP="0088127C">
            <w:pPr>
              <w:pStyle w:val="OtherTableBody"/>
            </w:pPr>
            <w:r>
              <w:t>3.4.4.23</w:t>
            </w:r>
          </w:p>
        </w:tc>
      </w:tr>
      <w:tr w:rsidR="00B50050" w14:paraId="57105905" w14:textId="77777777" w:rsidTr="00195548">
        <w:tc>
          <w:tcPr>
            <w:tcW w:w="3500" w:type="dxa"/>
          </w:tcPr>
          <w:p w14:paraId="7D747EF3" w14:textId="77777777" w:rsidR="00B50050" w:rsidRDefault="00B50050" w:rsidP="0088127C">
            <w:pPr>
              <w:pStyle w:val="OtherTableBody"/>
            </w:pPr>
            <w:r>
              <w:t>Clinical Information Request</w:t>
            </w:r>
          </w:p>
        </w:tc>
        <w:tc>
          <w:tcPr>
            <w:tcW w:w="700" w:type="dxa"/>
          </w:tcPr>
          <w:p w14:paraId="79373532" w14:textId="77777777" w:rsidR="00B50050" w:rsidRDefault="00B50050" w:rsidP="0088127C">
            <w:pPr>
              <w:pStyle w:val="OtherTableBody"/>
            </w:pPr>
            <w:r>
              <w:t>03444</w:t>
            </w:r>
          </w:p>
        </w:tc>
        <w:tc>
          <w:tcPr>
            <w:tcW w:w="600" w:type="dxa"/>
          </w:tcPr>
          <w:p w14:paraId="5600C85B" w14:textId="77777777" w:rsidR="00B50050" w:rsidRDefault="00B50050" w:rsidP="0088127C">
            <w:pPr>
              <w:pStyle w:val="OtherTableBody"/>
            </w:pPr>
            <w:r>
              <w:t>OMC</w:t>
            </w:r>
          </w:p>
        </w:tc>
        <w:tc>
          <w:tcPr>
            <w:tcW w:w="600" w:type="dxa"/>
          </w:tcPr>
          <w:p w14:paraId="77133B60" w14:textId="77777777" w:rsidR="00B50050" w:rsidRDefault="00B50050" w:rsidP="0088127C">
            <w:pPr>
              <w:pStyle w:val="OtherTableBody"/>
            </w:pPr>
            <w:r>
              <w:t>4</w:t>
            </w:r>
          </w:p>
        </w:tc>
        <w:tc>
          <w:tcPr>
            <w:tcW w:w="600" w:type="dxa"/>
          </w:tcPr>
          <w:p w14:paraId="37D9B66E" w14:textId="77777777" w:rsidR="00B50050" w:rsidRDefault="00B50050" w:rsidP="0088127C">
            <w:pPr>
              <w:pStyle w:val="OtherTableBody"/>
            </w:pPr>
            <w:r>
              <w:t>..</w:t>
            </w:r>
          </w:p>
        </w:tc>
        <w:tc>
          <w:tcPr>
            <w:tcW w:w="600" w:type="dxa"/>
          </w:tcPr>
          <w:p w14:paraId="36386ACF" w14:textId="77777777" w:rsidR="00B50050" w:rsidRDefault="00B50050" w:rsidP="0088127C">
            <w:pPr>
              <w:pStyle w:val="OtherTableBody"/>
            </w:pPr>
          </w:p>
        </w:tc>
        <w:tc>
          <w:tcPr>
            <w:tcW w:w="600" w:type="dxa"/>
          </w:tcPr>
          <w:p w14:paraId="2D6660AA" w14:textId="77777777" w:rsidR="00B50050" w:rsidRDefault="00B50050" w:rsidP="0088127C">
            <w:pPr>
              <w:pStyle w:val="OtherTableBody"/>
            </w:pPr>
            <w:r>
              <w:t>CWE</w:t>
            </w:r>
          </w:p>
        </w:tc>
        <w:tc>
          <w:tcPr>
            <w:tcW w:w="700" w:type="dxa"/>
          </w:tcPr>
          <w:p w14:paraId="4B972EF3" w14:textId="77777777" w:rsidR="00B50050" w:rsidRDefault="00B50050" w:rsidP="0088127C">
            <w:pPr>
              <w:pStyle w:val="OtherTableBody"/>
            </w:pPr>
          </w:p>
        </w:tc>
        <w:tc>
          <w:tcPr>
            <w:tcW w:w="600" w:type="dxa"/>
          </w:tcPr>
          <w:p w14:paraId="01F10E47" w14:textId="77777777" w:rsidR="00B50050" w:rsidRDefault="00B50050" w:rsidP="0088127C">
            <w:pPr>
              <w:pStyle w:val="OtherTableBody"/>
            </w:pPr>
            <w:r>
              <w:t>0664</w:t>
            </w:r>
          </w:p>
        </w:tc>
        <w:tc>
          <w:tcPr>
            <w:tcW w:w="900" w:type="dxa"/>
          </w:tcPr>
          <w:p w14:paraId="17BD5FC9" w14:textId="77777777" w:rsidR="00B50050" w:rsidRDefault="00B50050" w:rsidP="0088127C">
            <w:pPr>
              <w:pStyle w:val="OtherTableBody"/>
            </w:pPr>
            <w:r>
              <w:t>8.8.16.4</w:t>
            </w:r>
          </w:p>
        </w:tc>
      </w:tr>
      <w:tr w:rsidR="00B50050" w14:paraId="69B8F318" w14:textId="77777777" w:rsidTr="00195548">
        <w:tc>
          <w:tcPr>
            <w:tcW w:w="3500" w:type="dxa"/>
          </w:tcPr>
          <w:p w14:paraId="2933EBBC" w14:textId="77777777" w:rsidR="00B50050" w:rsidRDefault="00B50050" w:rsidP="0088127C">
            <w:pPr>
              <w:pStyle w:val="OtherTableBody"/>
            </w:pPr>
            <w:r>
              <w:t>Clinical Service</w:t>
            </w:r>
          </w:p>
        </w:tc>
        <w:tc>
          <w:tcPr>
            <w:tcW w:w="700" w:type="dxa"/>
          </w:tcPr>
          <w:p w14:paraId="47E759BF" w14:textId="77777777" w:rsidR="00B50050" w:rsidRDefault="00B50050" w:rsidP="0088127C">
            <w:pPr>
              <w:pStyle w:val="OtherTableBody"/>
            </w:pPr>
            <w:r>
              <w:t>03416</w:t>
            </w:r>
          </w:p>
        </w:tc>
        <w:tc>
          <w:tcPr>
            <w:tcW w:w="600" w:type="dxa"/>
          </w:tcPr>
          <w:p w14:paraId="116AD50C" w14:textId="77777777" w:rsidR="00B50050" w:rsidRDefault="00B50050" w:rsidP="0088127C">
            <w:pPr>
              <w:pStyle w:val="OtherTableBody"/>
            </w:pPr>
            <w:r>
              <w:t>AUT</w:t>
            </w:r>
          </w:p>
        </w:tc>
        <w:tc>
          <w:tcPr>
            <w:tcW w:w="600" w:type="dxa"/>
          </w:tcPr>
          <w:p w14:paraId="4A7BECF9" w14:textId="77777777" w:rsidR="00B50050" w:rsidRDefault="00B50050" w:rsidP="0088127C">
            <w:pPr>
              <w:pStyle w:val="OtherTableBody"/>
            </w:pPr>
            <w:r>
              <w:t>16</w:t>
            </w:r>
          </w:p>
        </w:tc>
        <w:tc>
          <w:tcPr>
            <w:tcW w:w="600" w:type="dxa"/>
          </w:tcPr>
          <w:p w14:paraId="0F3EEE77" w14:textId="77777777" w:rsidR="00B50050" w:rsidRDefault="00B50050" w:rsidP="0088127C">
            <w:pPr>
              <w:pStyle w:val="OtherTableBody"/>
            </w:pPr>
            <w:r>
              <w:t>..</w:t>
            </w:r>
          </w:p>
        </w:tc>
        <w:tc>
          <w:tcPr>
            <w:tcW w:w="600" w:type="dxa"/>
          </w:tcPr>
          <w:p w14:paraId="7C4F152E" w14:textId="77777777" w:rsidR="00B50050" w:rsidRDefault="00B50050" w:rsidP="0088127C">
            <w:pPr>
              <w:pStyle w:val="OtherTableBody"/>
            </w:pPr>
          </w:p>
        </w:tc>
        <w:tc>
          <w:tcPr>
            <w:tcW w:w="600" w:type="dxa"/>
          </w:tcPr>
          <w:p w14:paraId="00EC90A2" w14:textId="77777777" w:rsidR="00B50050" w:rsidRDefault="00B50050" w:rsidP="0088127C">
            <w:pPr>
              <w:pStyle w:val="OtherTableBody"/>
            </w:pPr>
            <w:r>
              <w:t>CWE</w:t>
            </w:r>
          </w:p>
        </w:tc>
        <w:tc>
          <w:tcPr>
            <w:tcW w:w="700" w:type="dxa"/>
          </w:tcPr>
          <w:p w14:paraId="0E754157" w14:textId="77777777" w:rsidR="00B50050" w:rsidRDefault="00B50050" w:rsidP="0088127C">
            <w:pPr>
              <w:pStyle w:val="OtherTableBody"/>
            </w:pPr>
          </w:p>
        </w:tc>
        <w:tc>
          <w:tcPr>
            <w:tcW w:w="600" w:type="dxa"/>
          </w:tcPr>
          <w:p w14:paraId="435859B5" w14:textId="77777777" w:rsidR="00B50050" w:rsidRDefault="00B50050" w:rsidP="0088127C">
            <w:pPr>
              <w:pStyle w:val="OtherTableBody"/>
            </w:pPr>
            <w:r>
              <w:t>0573</w:t>
            </w:r>
          </w:p>
        </w:tc>
        <w:tc>
          <w:tcPr>
            <w:tcW w:w="900" w:type="dxa"/>
          </w:tcPr>
          <w:p w14:paraId="2F765573" w14:textId="77777777" w:rsidR="00B50050" w:rsidRDefault="00B50050" w:rsidP="0088127C">
            <w:pPr>
              <w:pStyle w:val="OtherTableBody"/>
            </w:pPr>
            <w:r>
              <w:t>11.8.2.16</w:t>
            </w:r>
          </w:p>
        </w:tc>
      </w:tr>
      <w:tr w:rsidR="00B50050" w14:paraId="7A2ED00C" w14:textId="77777777" w:rsidTr="00195548">
        <w:tc>
          <w:tcPr>
            <w:tcW w:w="3500" w:type="dxa"/>
          </w:tcPr>
          <w:p w14:paraId="7752C325" w14:textId="77777777" w:rsidR="00B50050" w:rsidRDefault="00B50050" w:rsidP="0088127C">
            <w:pPr>
              <w:pStyle w:val="OtherTableBody"/>
            </w:pPr>
            <w:r>
              <w:t>Clinician Identified Code</w:t>
            </w:r>
          </w:p>
        </w:tc>
        <w:tc>
          <w:tcPr>
            <w:tcW w:w="700" w:type="dxa"/>
          </w:tcPr>
          <w:p w14:paraId="3D156411" w14:textId="77777777" w:rsidR="00B50050" w:rsidRDefault="00B50050" w:rsidP="0088127C">
            <w:pPr>
              <w:pStyle w:val="OtherTableBody"/>
            </w:pPr>
            <w:r>
              <w:t>02300</w:t>
            </w:r>
          </w:p>
        </w:tc>
        <w:tc>
          <w:tcPr>
            <w:tcW w:w="600" w:type="dxa"/>
          </w:tcPr>
          <w:p w14:paraId="78ACC34E" w14:textId="77777777" w:rsidR="00B50050" w:rsidRDefault="00B50050" w:rsidP="0088127C">
            <w:pPr>
              <w:pStyle w:val="OtherTableBody"/>
            </w:pPr>
            <w:r>
              <w:t>IAM</w:t>
            </w:r>
          </w:p>
        </w:tc>
        <w:tc>
          <w:tcPr>
            <w:tcW w:w="600" w:type="dxa"/>
          </w:tcPr>
          <w:p w14:paraId="16CD6D17" w14:textId="77777777" w:rsidR="00B50050" w:rsidRDefault="00B50050" w:rsidP="0088127C">
            <w:pPr>
              <w:pStyle w:val="OtherTableBody"/>
            </w:pPr>
            <w:r>
              <w:t>27</w:t>
            </w:r>
          </w:p>
        </w:tc>
        <w:tc>
          <w:tcPr>
            <w:tcW w:w="600" w:type="dxa"/>
          </w:tcPr>
          <w:p w14:paraId="61DED89B" w14:textId="77777777" w:rsidR="00B50050" w:rsidRDefault="00B50050" w:rsidP="0088127C">
            <w:pPr>
              <w:pStyle w:val="OtherTableBody"/>
            </w:pPr>
            <w:r>
              <w:t>..</w:t>
            </w:r>
          </w:p>
        </w:tc>
        <w:tc>
          <w:tcPr>
            <w:tcW w:w="600" w:type="dxa"/>
          </w:tcPr>
          <w:p w14:paraId="3D289690" w14:textId="77777777" w:rsidR="00B50050" w:rsidRDefault="00B50050" w:rsidP="0088127C">
            <w:pPr>
              <w:pStyle w:val="OtherTableBody"/>
            </w:pPr>
          </w:p>
        </w:tc>
        <w:tc>
          <w:tcPr>
            <w:tcW w:w="600" w:type="dxa"/>
          </w:tcPr>
          <w:p w14:paraId="5924ED80" w14:textId="77777777" w:rsidR="00B50050" w:rsidRDefault="00B50050" w:rsidP="0088127C">
            <w:pPr>
              <w:pStyle w:val="OtherTableBody"/>
            </w:pPr>
            <w:r>
              <w:t>CWE</w:t>
            </w:r>
          </w:p>
        </w:tc>
        <w:tc>
          <w:tcPr>
            <w:tcW w:w="700" w:type="dxa"/>
          </w:tcPr>
          <w:p w14:paraId="78B82382" w14:textId="77777777" w:rsidR="00B50050" w:rsidRDefault="00B50050" w:rsidP="0088127C">
            <w:pPr>
              <w:pStyle w:val="OtherTableBody"/>
            </w:pPr>
          </w:p>
        </w:tc>
        <w:tc>
          <w:tcPr>
            <w:tcW w:w="600" w:type="dxa"/>
          </w:tcPr>
          <w:p w14:paraId="4B373487" w14:textId="77777777" w:rsidR="00B50050" w:rsidRDefault="00B50050" w:rsidP="0088127C">
            <w:pPr>
              <w:pStyle w:val="OtherTableBody"/>
            </w:pPr>
          </w:p>
        </w:tc>
        <w:tc>
          <w:tcPr>
            <w:tcW w:w="900" w:type="dxa"/>
          </w:tcPr>
          <w:p w14:paraId="1FE6F417" w14:textId="77777777" w:rsidR="00B50050" w:rsidRDefault="00B50050" w:rsidP="0088127C">
            <w:pPr>
              <w:pStyle w:val="OtherTableBody"/>
            </w:pPr>
            <w:r>
              <w:t>3.4.7.27</w:t>
            </w:r>
          </w:p>
        </w:tc>
      </w:tr>
      <w:tr w:rsidR="00B50050" w14:paraId="40C44DE4" w14:textId="77777777" w:rsidTr="00195548">
        <w:tc>
          <w:tcPr>
            <w:tcW w:w="3500" w:type="dxa"/>
          </w:tcPr>
          <w:p w14:paraId="70F05750" w14:textId="77777777" w:rsidR="00B50050" w:rsidRDefault="00B50050" w:rsidP="0088127C">
            <w:pPr>
              <w:pStyle w:val="OtherTableBody"/>
            </w:pPr>
            <w:r>
              <w:t>Coded Comment</w:t>
            </w:r>
          </w:p>
        </w:tc>
        <w:tc>
          <w:tcPr>
            <w:tcW w:w="700" w:type="dxa"/>
          </w:tcPr>
          <w:p w14:paraId="4F529B1D" w14:textId="77777777" w:rsidR="00B50050" w:rsidRDefault="00B50050" w:rsidP="0088127C">
            <w:pPr>
              <w:pStyle w:val="OtherTableBody"/>
            </w:pPr>
            <w:r>
              <w:t>03495</w:t>
            </w:r>
          </w:p>
        </w:tc>
        <w:tc>
          <w:tcPr>
            <w:tcW w:w="600" w:type="dxa"/>
          </w:tcPr>
          <w:p w14:paraId="2F157589" w14:textId="77777777" w:rsidR="00B50050" w:rsidRDefault="00B50050" w:rsidP="0088127C">
            <w:pPr>
              <w:pStyle w:val="OtherTableBody"/>
            </w:pPr>
            <w:r>
              <w:t>NTE</w:t>
            </w:r>
          </w:p>
        </w:tc>
        <w:tc>
          <w:tcPr>
            <w:tcW w:w="600" w:type="dxa"/>
          </w:tcPr>
          <w:p w14:paraId="654AE5FA" w14:textId="77777777" w:rsidR="00B50050" w:rsidRDefault="00B50050" w:rsidP="0088127C">
            <w:pPr>
              <w:pStyle w:val="OtherTableBody"/>
            </w:pPr>
            <w:r>
              <w:t>9</w:t>
            </w:r>
          </w:p>
        </w:tc>
        <w:tc>
          <w:tcPr>
            <w:tcW w:w="600" w:type="dxa"/>
          </w:tcPr>
          <w:p w14:paraId="0565A687" w14:textId="77777777" w:rsidR="00B50050" w:rsidRDefault="00B50050" w:rsidP="0088127C">
            <w:pPr>
              <w:pStyle w:val="OtherTableBody"/>
            </w:pPr>
            <w:r>
              <w:t>..</w:t>
            </w:r>
          </w:p>
        </w:tc>
        <w:tc>
          <w:tcPr>
            <w:tcW w:w="600" w:type="dxa"/>
          </w:tcPr>
          <w:p w14:paraId="27B24271" w14:textId="77777777" w:rsidR="00B50050" w:rsidRDefault="00B50050" w:rsidP="0088127C">
            <w:pPr>
              <w:pStyle w:val="OtherTableBody"/>
            </w:pPr>
          </w:p>
        </w:tc>
        <w:tc>
          <w:tcPr>
            <w:tcW w:w="600" w:type="dxa"/>
          </w:tcPr>
          <w:p w14:paraId="7CABA1C5" w14:textId="77777777" w:rsidR="00B50050" w:rsidRDefault="00B50050" w:rsidP="0088127C">
            <w:pPr>
              <w:pStyle w:val="OtherTableBody"/>
            </w:pPr>
            <w:r>
              <w:t>CWE</w:t>
            </w:r>
          </w:p>
        </w:tc>
        <w:tc>
          <w:tcPr>
            <w:tcW w:w="700" w:type="dxa"/>
          </w:tcPr>
          <w:p w14:paraId="5F69EFA9" w14:textId="77777777" w:rsidR="00B50050" w:rsidRDefault="00B50050" w:rsidP="0088127C">
            <w:pPr>
              <w:pStyle w:val="OtherTableBody"/>
            </w:pPr>
            <w:r>
              <w:t>Y</w:t>
            </w:r>
          </w:p>
        </w:tc>
        <w:tc>
          <w:tcPr>
            <w:tcW w:w="600" w:type="dxa"/>
          </w:tcPr>
          <w:p w14:paraId="7E1C1236" w14:textId="77777777" w:rsidR="00B50050" w:rsidRDefault="00B50050" w:rsidP="0088127C">
            <w:pPr>
              <w:pStyle w:val="OtherTableBody"/>
            </w:pPr>
            <w:r>
              <w:t>0611</w:t>
            </w:r>
          </w:p>
        </w:tc>
        <w:tc>
          <w:tcPr>
            <w:tcW w:w="900" w:type="dxa"/>
          </w:tcPr>
          <w:p w14:paraId="15F3B06F" w14:textId="77777777" w:rsidR="00B50050" w:rsidRDefault="00B50050" w:rsidP="0088127C">
            <w:pPr>
              <w:pStyle w:val="OtherTableBody"/>
            </w:pPr>
            <w:r>
              <w:t>2.14.10.9</w:t>
            </w:r>
          </w:p>
        </w:tc>
      </w:tr>
      <w:tr w:rsidR="00B50050" w14:paraId="15040E24" w14:textId="77777777" w:rsidTr="00195548">
        <w:tc>
          <w:tcPr>
            <w:tcW w:w="3500" w:type="dxa"/>
          </w:tcPr>
          <w:p w14:paraId="45ED0D2D" w14:textId="77777777" w:rsidR="00B50050" w:rsidRDefault="00B50050" w:rsidP="0088127C">
            <w:pPr>
              <w:pStyle w:val="OtherTableBody"/>
            </w:pPr>
            <w:r>
              <w:t>Coded Representation of Method</w:t>
            </w:r>
          </w:p>
        </w:tc>
        <w:tc>
          <w:tcPr>
            <w:tcW w:w="700" w:type="dxa"/>
          </w:tcPr>
          <w:p w14:paraId="321F6006" w14:textId="77777777" w:rsidR="00B50050" w:rsidRDefault="00B50050" w:rsidP="0088127C">
            <w:pPr>
              <w:pStyle w:val="OtherTableBody"/>
            </w:pPr>
            <w:r>
              <w:t>00599</w:t>
            </w:r>
          </w:p>
        </w:tc>
        <w:tc>
          <w:tcPr>
            <w:tcW w:w="600" w:type="dxa"/>
          </w:tcPr>
          <w:p w14:paraId="78B39680" w14:textId="77777777" w:rsidR="00B50050" w:rsidRDefault="00B50050" w:rsidP="0088127C">
            <w:pPr>
              <w:pStyle w:val="OtherTableBody"/>
            </w:pPr>
            <w:r>
              <w:t>OM1</w:t>
            </w:r>
          </w:p>
        </w:tc>
        <w:tc>
          <w:tcPr>
            <w:tcW w:w="600" w:type="dxa"/>
          </w:tcPr>
          <w:p w14:paraId="1CA1A1EA" w14:textId="77777777" w:rsidR="00B50050" w:rsidRDefault="00B50050" w:rsidP="0088127C">
            <w:pPr>
              <w:pStyle w:val="OtherTableBody"/>
            </w:pPr>
            <w:r>
              <w:t>14</w:t>
            </w:r>
          </w:p>
        </w:tc>
        <w:tc>
          <w:tcPr>
            <w:tcW w:w="600" w:type="dxa"/>
          </w:tcPr>
          <w:p w14:paraId="7FCD59C2" w14:textId="77777777" w:rsidR="00B50050" w:rsidRDefault="00B50050" w:rsidP="0088127C">
            <w:pPr>
              <w:pStyle w:val="OtherTableBody"/>
            </w:pPr>
            <w:r>
              <w:t>..</w:t>
            </w:r>
          </w:p>
        </w:tc>
        <w:tc>
          <w:tcPr>
            <w:tcW w:w="600" w:type="dxa"/>
          </w:tcPr>
          <w:p w14:paraId="03F959D2" w14:textId="77777777" w:rsidR="00B50050" w:rsidRDefault="00B50050" w:rsidP="0088127C">
            <w:pPr>
              <w:pStyle w:val="OtherTableBody"/>
            </w:pPr>
          </w:p>
        </w:tc>
        <w:tc>
          <w:tcPr>
            <w:tcW w:w="600" w:type="dxa"/>
          </w:tcPr>
          <w:p w14:paraId="0FF787F6" w14:textId="77777777" w:rsidR="00B50050" w:rsidRDefault="00B50050" w:rsidP="0088127C">
            <w:pPr>
              <w:pStyle w:val="OtherTableBody"/>
            </w:pPr>
            <w:r>
              <w:t>CWE</w:t>
            </w:r>
          </w:p>
        </w:tc>
        <w:tc>
          <w:tcPr>
            <w:tcW w:w="700" w:type="dxa"/>
          </w:tcPr>
          <w:p w14:paraId="2627A476" w14:textId="77777777" w:rsidR="00B50050" w:rsidRDefault="00B50050" w:rsidP="0088127C">
            <w:pPr>
              <w:pStyle w:val="OtherTableBody"/>
            </w:pPr>
            <w:r>
              <w:t>Y</w:t>
            </w:r>
          </w:p>
        </w:tc>
        <w:tc>
          <w:tcPr>
            <w:tcW w:w="600" w:type="dxa"/>
          </w:tcPr>
          <w:p w14:paraId="59DD1044" w14:textId="77777777" w:rsidR="00B50050" w:rsidRDefault="00B50050" w:rsidP="0088127C">
            <w:pPr>
              <w:pStyle w:val="OtherTableBody"/>
            </w:pPr>
            <w:r>
              <w:t>0635</w:t>
            </w:r>
          </w:p>
        </w:tc>
        <w:tc>
          <w:tcPr>
            <w:tcW w:w="900" w:type="dxa"/>
          </w:tcPr>
          <w:p w14:paraId="10C5F2E6" w14:textId="77777777" w:rsidR="00B50050" w:rsidRDefault="00B50050" w:rsidP="0088127C">
            <w:pPr>
              <w:pStyle w:val="OtherTableBody"/>
            </w:pPr>
            <w:r>
              <w:t>8.8.9.14</w:t>
            </w:r>
          </w:p>
        </w:tc>
      </w:tr>
      <w:tr w:rsidR="00B50050" w14:paraId="48BBBF74" w14:textId="77777777" w:rsidTr="00195548">
        <w:tc>
          <w:tcPr>
            <w:tcW w:w="3500" w:type="dxa"/>
          </w:tcPr>
          <w:p w14:paraId="579F317A" w14:textId="77777777" w:rsidR="00B50050" w:rsidRDefault="00B50050" w:rsidP="0088127C">
            <w:pPr>
              <w:pStyle w:val="OtherTableBody"/>
            </w:pPr>
            <w:r>
              <w:t>Co-Insurance Days</w:t>
            </w:r>
          </w:p>
        </w:tc>
        <w:tc>
          <w:tcPr>
            <w:tcW w:w="700" w:type="dxa"/>
          </w:tcPr>
          <w:p w14:paraId="1139EA38" w14:textId="77777777" w:rsidR="00B50050" w:rsidRDefault="00B50050" w:rsidP="0088127C">
            <w:pPr>
              <w:pStyle w:val="OtherTableBody"/>
            </w:pPr>
            <w:r>
              <w:t>00535</w:t>
            </w:r>
          </w:p>
        </w:tc>
        <w:tc>
          <w:tcPr>
            <w:tcW w:w="600" w:type="dxa"/>
          </w:tcPr>
          <w:p w14:paraId="75DB1219" w14:textId="77777777" w:rsidR="00B50050" w:rsidRDefault="00B50050" w:rsidP="0088127C">
            <w:pPr>
              <w:pStyle w:val="OtherTableBody"/>
            </w:pPr>
            <w:r>
              <w:t>UB1</w:t>
            </w:r>
          </w:p>
        </w:tc>
        <w:tc>
          <w:tcPr>
            <w:tcW w:w="600" w:type="dxa"/>
          </w:tcPr>
          <w:p w14:paraId="70524C47" w14:textId="77777777" w:rsidR="00B50050" w:rsidRDefault="00B50050" w:rsidP="0088127C">
            <w:pPr>
              <w:pStyle w:val="OtherTableBody"/>
            </w:pPr>
            <w:r>
              <w:t>6</w:t>
            </w:r>
          </w:p>
        </w:tc>
        <w:tc>
          <w:tcPr>
            <w:tcW w:w="600" w:type="dxa"/>
          </w:tcPr>
          <w:p w14:paraId="20454218" w14:textId="77777777" w:rsidR="00B50050" w:rsidRDefault="00B50050" w:rsidP="0088127C">
            <w:pPr>
              <w:pStyle w:val="OtherTableBody"/>
            </w:pPr>
            <w:r>
              <w:t>..</w:t>
            </w:r>
          </w:p>
        </w:tc>
        <w:tc>
          <w:tcPr>
            <w:tcW w:w="600" w:type="dxa"/>
          </w:tcPr>
          <w:p w14:paraId="1C0567C4" w14:textId="77777777" w:rsidR="00B50050" w:rsidRDefault="00B50050" w:rsidP="0088127C">
            <w:pPr>
              <w:pStyle w:val="OtherTableBody"/>
            </w:pPr>
          </w:p>
        </w:tc>
        <w:tc>
          <w:tcPr>
            <w:tcW w:w="600" w:type="dxa"/>
          </w:tcPr>
          <w:p w14:paraId="166A83E7" w14:textId="77777777" w:rsidR="00B50050" w:rsidRDefault="00B50050" w:rsidP="0088127C">
            <w:pPr>
              <w:pStyle w:val="OtherTableBody"/>
            </w:pPr>
            <w:r>
              <w:t>-</w:t>
            </w:r>
          </w:p>
        </w:tc>
        <w:tc>
          <w:tcPr>
            <w:tcW w:w="700" w:type="dxa"/>
          </w:tcPr>
          <w:p w14:paraId="0F52E327" w14:textId="77777777" w:rsidR="00B50050" w:rsidRDefault="00B50050" w:rsidP="0088127C">
            <w:pPr>
              <w:pStyle w:val="OtherTableBody"/>
            </w:pPr>
          </w:p>
        </w:tc>
        <w:tc>
          <w:tcPr>
            <w:tcW w:w="600" w:type="dxa"/>
          </w:tcPr>
          <w:p w14:paraId="79E1056A" w14:textId="77777777" w:rsidR="00B50050" w:rsidRDefault="00B50050" w:rsidP="0088127C">
            <w:pPr>
              <w:pStyle w:val="OtherTableBody"/>
            </w:pPr>
          </w:p>
        </w:tc>
        <w:tc>
          <w:tcPr>
            <w:tcW w:w="900" w:type="dxa"/>
          </w:tcPr>
          <w:p w14:paraId="4899A0D4" w14:textId="77777777" w:rsidR="00B50050" w:rsidRDefault="00B50050" w:rsidP="0088127C">
            <w:pPr>
              <w:pStyle w:val="OtherTableBody"/>
            </w:pPr>
            <w:r>
              <w:t>6.5.10.6</w:t>
            </w:r>
          </w:p>
        </w:tc>
      </w:tr>
      <w:tr w:rsidR="00B50050" w14:paraId="130C848B" w14:textId="77777777" w:rsidTr="00195548">
        <w:tc>
          <w:tcPr>
            <w:tcW w:w="3500" w:type="dxa"/>
          </w:tcPr>
          <w:p w14:paraId="65ACA832" w14:textId="77777777" w:rsidR="00B50050" w:rsidRDefault="00B50050" w:rsidP="0088127C">
            <w:pPr>
              <w:pStyle w:val="OtherTableBody"/>
            </w:pPr>
            <w:r>
              <w:t>Co-Insurance Days (9)</w:t>
            </w:r>
          </w:p>
        </w:tc>
        <w:tc>
          <w:tcPr>
            <w:tcW w:w="700" w:type="dxa"/>
          </w:tcPr>
          <w:p w14:paraId="2BBD64F3" w14:textId="77777777" w:rsidR="00B50050" w:rsidRDefault="00B50050" w:rsidP="0088127C">
            <w:pPr>
              <w:pStyle w:val="OtherTableBody"/>
            </w:pPr>
            <w:r>
              <w:t>00554</w:t>
            </w:r>
          </w:p>
        </w:tc>
        <w:tc>
          <w:tcPr>
            <w:tcW w:w="600" w:type="dxa"/>
          </w:tcPr>
          <w:p w14:paraId="1BD68F81" w14:textId="77777777" w:rsidR="00B50050" w:rsidRDefault="00B50050" w:rsidP="0088127C">
            <w:pPr>
              <w:pStyle w:val="OtherTableBody"/>
            </w:pPr>
            <w:r>
              <w:t>UB2</w:t>
            </w:r>
          </w:p>
        </w:tc>
        <w:tc>
          <w:tcPr>
            <w:tcW w:w="600" w:type="dxa"/>
          </w:tcPr>
          <w:p w14:paraId="114BF772" w14:textId="77777777" w:rsidR="00B50050" w:rsidRDefault="00B50050" w:rsidP="0088127C">
            <w:pPr>
              <w:pStyle w:val="OtherTableBody"/>
            </w:pPr>
            <w:r>
              <w:t>2</w:t>
            </w:r>
          </w:p>
        </w:tc>
        <w:tc>
          <w:tcPr>
            <w:tcW w:w="600" w:type="dxa"/>
          </w:tcPr>
          <w:p w14:paraId="2A609101" w14:textId="77777777" w:rsidR="00B50050" w:rsidRDefault="00B50050" w:rsidP="0088127C">
            <w:pPr>
              <w:pStyle w:val="OtherTableBody"/>
            </w:pPr>
            <w:r>
              <w:t>1..3</w:t>
            </w:r>
          </w:p>
        </w:tc>
        <w:tc>
          <w:tcPr>
            <w:tcW w:w="600" w:type="dxa"/>
          </w:tcPr>
          <w:p w14:paraId="55A79CDE" w14:textId="77777777" w:rsidR="00B50050" w:rsidRDefault="00B50050" w:rsidP="0088127C">
            <w:pPr>
              <w:pStyle w:val="OtherTableBody"/>
            </w:pPr>
          </w:p>
        </w:tc>
        <w:tc>
          <w:tcPr>
            <w:tcW w:w="600" w:type="dxa"/>
          </w:tcPr>
          <w:p w14:paraId="1A39D1C2" w14:textId="77777777" w:rsidR="00B50050" w:rsidRDefault="00B50050" w:rsidP="0088127C">
            <w:pPr>
              <w:pStyle w:val="OtherTableBody"/>
            </w:pPr>
            <w:r>
              <w:t>ST</w:t>
            </w:r>
          </w:p>
        </w:tc>
        <w:tc>
          <w:tcPr>
            <w:tcW w:w="700" w:type="dxa"/>
          </w:tcPr>
          <w:p w14:paraId="3730C28A" w14:textId="77777777" w:rsidR="00B50050" w:rsidRDefault="00B50050" w:rsidP="0088127C">
            <w:pPr>
              <w:pStyle w:val="OtherTableBody"/>
            </w:pPr>
          </w:p>
        </w:tc>
        <w:tc>
          <w:tcPr>
            <w:tcW w:w="600" w:type="dxa"/>
          </w:tcPr>
          <w:p w14:paraId="64A3F169" w14:textId="77777777" w:rsidR="00B50050" w:rsidRDefault="00B50050" w:rsidP="0088127C">
            <w:pPr>
              <w:pStyle w:val="OtherTableBody"/>
            </w:pPr>
          </w:p>
        </w:tc>
        <w:tc>
          <w:tcPr>
            <w:tcW w:w="900" w:type="dxa"/>
          </w:tcPr>
          <w:p w14:paraId="00713BB7" w14:textId="77777777" w:rsidR="00B50050" w:rsidRDefault="00B50050" w:rsidP="0088127C">
            <w:pPr>
              <w:pStyle w:val="OtherTableBody"/>
            </w:pPr>
            <w:r>
              <w:t>6.5.11.2</w:t>
            </w:r>
          </w:p>
        </w:tc>
      </w:tr>
      <w:tr w:rsidR="00B50050" w14:paraId="32211CBD" w14:textId="77777777" w:rsidTr="00195548">
        <w:tc>
          <w:tcPr>
            <w:tcW w:w="3500" w:type="dxa"/>
          </w:tcPr>
          <w:p w14:paraId="624590A7" w14:textId="77777777" w:rsidR="00B50050" w:rsidRDefault="00B50050" w:rsidP="0088127C">
            <w:pPr>
              <w:pStyle w:val="OtherTableBody"/>
            </w:pPr>
            <w:r>
              <w:t>Collection Event/Process Step</w:t>
            </w:r>
          </w:p>
        </w:tc>
        <w:tc>
          <w:tcPr>
            <w:tcW w:w="700" w:type="dxa"/>
          </w:tcPr>
          <w:p w14:paraId="21CB38F0" w14:textId="77777777" w:rsidR="00B50050" w:rsidRDefault="00B50050" w:rsidP="0088127C">
            <w:pPr>
              <w:pStyle w:val="OtherTableBody"/>
            </w:pPr>
            <w:r>
              <w:t>03445</w:t>
            </w:r>
          </w:p>
        </w:tc>
        <w:tc>
          <w:tcPr>
            <w:tcW w:w="600" w:type="dxa"/>
          </w:tcPr>
          <w:p w14:paraId="0C541E51" w14:textId="77777777" w:rsidR="00B50050" w:rsidRDefault="00B50050" w:rsidP="0088127C">
            <w:pPr>
              <w:pStyle w:val="OtherTableBody"/>
            </w:pPr>
            <w:r>
              <w:t>OMC</w:t>
            </w:r>
          </w:p>
        </w:tc>
        <w:tc>
          <w:tcPr>
            <w:tcW w:w="600" w:type="dxa"/>
          </w:tcPr>
          <w:p w14:paraId="121BB5B6" w14:textId="77777777" w:rsidR="00B50050" w:rsidRDefault="00B50050" w:rsidP="0088127C">
            <w:pPr>
              <w:pStyle w:val="OtherTableBody"/>
            </w:pPr>
            <w:r>
              <w:t>5</w:t>
            </w:r>
          </w:p>
        </w:tc>
        <w:tc>
          <w:tcPr>
            <w:tcW w:w="600" w:type="dxa"/>
          </w:tcPr>
          <w:p w14:paraId="4C16C801" w14:textId="77777777" w:rsidR="00B50050" w:rsidRDefault="00B50050" w:rsidP="0088127C">
            <w:pPr>
              <w:pStyle w:val="OtherTableBody"/>
            </w:pPr>
            <w:r>
              <w:t>..</w:t>
            </w:r>
          </w:p>
        </w:tc>
        <w:tc>
          <w:tcPr>
            <w:tcW w:w="600" w:type="dxa"/>
          </w:tcPr>
          <w:p w14:paraId="2103B3BE" w14:textId="77777777" w:rsidR="00B50050" w:rsidRDefault="00B50050" w:rsidP="0088127C">
            <w:pPr>
              <w:pStyle w:val="OtherTableBody"/>
            </w:pPr>
          </w:p>
        </w:tc>
        <w:tc>
          <w:tcPr>
            <w:tcW w:w="600" w:type="dxa"/>
          </w:tcPr>
          <w:p w14:paraId="261350A6" w14:textId="77777777" w:rsidR="00B50050" w:rsidRDefault="00B50050" w:rsidP="0088127C">
            <w:pPr>
              <w:pStyle w:val="OtherTableBody"/>
            </w:pPr>
            <w:r>
              <w:t>CWE</w:t>
            </w:r>
          </w:p>
        </w:tc>
        <w:tc>
          <w:tcPr>
            <w:tcW w:w="700" w:type="dxa"/>
          </w:tcPr>
          <w:p w14:paraId="4E09B4DD" w14:textId="77777777" w:rsidR="00B50050" w:rsidRDefault="00B50050" w:rsidP="0088127C">
            <w:pPr>
              <w:pStyle w:val="OtherTableBody"/>
            </w:pPr>
            <w:r>
              <w:t>Y</w:t>
            </w:r>
          </w:p>
        </w:tc>
        <w:tc>
          <w:tcPr>
            <w:tcW w:w="600" w:type="dxa"/>
          </w:tcPr>
          <w:p w14:paraId="656C63D7" w14:textId="77777777" w:rsidR="00B50050" w:rsidRDefault="00B50050" w:rsidP="0088127C">
            <w:pPr>
              <w:pStyle w:val="OtherTableBody"/>
            </w:pPr>
            <w:r>
              <w:t>0938</w:t>
            </w:r>
          </w:p>
        </w:tc>
        <w:tc>
          <w:tcPr>
            <w:tcW w:w="900" w:type="dxa"/>
          </w:tcPr>
          <w:p w14:paraId="0A3F1BFB" w14:textId="77777777" w:rsidR="00B50050" w:rsidRDefault="00B50050" w:rsidP="0088127C">
            <w:pPr>
              <w:pStyle w:val="OtherTableBody"/>
            </w:pPr>
            <w:r>
              <w:t>8.8.16.5</w:t>
            </w:r>
          </w:p>
        </w:tc>
      </w:tr>
      <w:tr w:rsidR="00B50050" w14:paraId="4E05C540" w14:textId="77777777" w:rsidTr="00195548">
        <w:tc>
          <w:tcPr>
            <w:tcW w:w="3500" w:type="dxa"/>
          </w:tcPr>
          <w:p w14:paraId="3B584D1C" w14:textId="77777777" w:rsidR="00B50050" w:rsidRDefault="00B50050" w:rsidP="0088127C">
            <w:pPr>
              <w:pStyle w:val="OtherTableBody"/>
            </w:pPr>
            <w:r>
              <w:t>Collection Volume *</w:t>
            </w:r>
          </w:p>
        </w:tc>
        <w:tc>
          <w:tcPr>
            <w:tcW w:w="700" w:type="dxa"/>
          </w:tcPr>
          <w:p w14:paraId="45930BD4" w14:textId="77777777" w:rsidR="00B50050" w:rsidRDefault="00B50050" w:rsidP="0088127C">
            <w:pPr>
              <w:pStyle w:val="OtherTableBody"/>
            </w:pPr>
            <w:r>
              <w:t>00243</w:t>
            </w:r>
          </w:p>
        </w:tc>
        <w:tc>
          <w:tcPr>
            <w:tcW w:w="600" w:type="dxa"/>
          </w:tcPr>
          <w:p w14:paraId="3539A9FE" w14:textId="77777777" w:rsidR="00B50050" w:rsidRDefault="00B50050" w:rsidP="0088127C">
            <w:pPr>
              <w:pStyle w:val="OtherTableBody"/>
            </w:pPr>
            <w:r>
              <w:t>OBR</w:t>
            </w:r>
          </w:p>
        </w:tc>
        <w:tc>
          <w:tcPr>
            <w:tcW w:w="600" w:type="dxa"/>
          </w:tcPr>
          <w:p w14:paraId="003B5749" w14:textId="77777777" w:rsidR="00B50050" w:rsidRDefault="00B50050" w:rsidP="0088127C">
            <w:pPr>
              <w:pStyle w:val="OtherTableBody"/>
            </w:pPr>
            <w:r>
              <w:t>9</w:t>
            </w:r>
          </w:p>
        </w:tc>
        <w:tc>
          <w:tcPr>
            <w:tcW w:w="600" w:type="dxa"/>
          </w:tcPr>
          <w:p w14:paraId="7F902F1B" w14:textId="77777777" w:rsidR="00B50050" w:rsidRDefault="00B50050" w:rsidP="0088127C">
            <w:pPr>
              <w:pStyle w:val="OtherTableBody"/>
            </w:pPr>
            <w:r>
              <w:t>..</w:t>
            </w:r>
          </w:p>
        </w:tc>
        <w:tc>
          <w:tcPr>
            <w:tcW w:w="600" w:type="dxa"/>
          </w:tcPr>
          <w:p w14:paraId="596C29BA" w14:textId="77777777" w:rsidR="00B50050" w:rsidRDefault="00B50050" w:rsidP="0088127C">
            <w:pPr>
              <w:pStyle w:val="OtherTableBody"/>
            </w:pPr>
          </w:p>
        </w:tc>
        <w:tc>
          <w:tcPr>
            <w:tcW w:w="600" w:type="dxa"/>
          </w:tcPr>
          <w:p w14:paraId="2589A3A8" w14:textId="77777777" w:rsidR="00B50050" w:rsidRDefault="00B50050" w:rsidP="0088127C">
            <w:pPr>
              <w:pStyle w:val="OtherTableBody"/>
            </w:pPr>
            <w:r>
              <w:t>CQ</w:t>
            </w:r>
          </w:p>
        </w:tc>
        <w:tc>
          <w:tcPr>
            <w:tcW w:w="700" w:type="dxa"/>
          </w:tcPr>
          <w:p w14:paraId="2C582AC4" w14:textId="77777777" w:rsidR="00B50050" w:rsidRDefault="00B50050" w:rsidP="0088127C">
            <w:pPr>
              <w:pStyle w:val="OtherTableBody"/>
            </w:pPr>
          </w:p>
        </w:tc>
        <w:tc>
          <w:tcPr>
            <w:tcW w:w="600" w:type="dxa"/>
          </w:tcPr>
          <w:p w14:paraId="4D6D66A9" w14:textId="77777777" w:rsidR="00B50050" w:rsidRDefault="00B50050" w:rsidP="0088127C">
            <w:pPr>
              <w:pStyle w:val="OtherTableBody"/>
            </w:pPr>
          </w:p>
        </w:tc>
        <w:tc>
          <w:tcPr>
            <w:tcW w:w="900" w:type="dxa"/>
          </w:tcPr>
          <w:p w14:paraId="790849D7" w14:textId="77777777" w:rsidR="00B50050" w:rsidRDefault="00B50050" w:rsidP="0088127C">
            <w:pPr>
              <w:pStyle w:val="OtherTableBody"/>
            </w:pPr>
            <w:r>
              <w:t>4.5.3.9</w:t>
            </w:r>
          </w:p>
        </w:tc>
      </w:tr>
      <w:tr w:rsidR="00B50050" w14:paraId="757BEAAC" w14:textId="77777777" w:rsidTr="00195548">
        <w:tc>
          <w:tcPr>
            <w:tcW w:w="3500" w:type="dxa"/>
          </w:tcPr>
          <w:p w14:paraId="4E6D03BD" w14:textId="77777777" w:rsidR="00B50050" w:rsidRDefault="00B50050" w:rsidP="0088127C">
            <w:pPr>
              <w:pStyle w:val="OtherTableBody"/>
            </w:pPr>
            <w:r>
              <w:t>Collector Identifier *</w:t>
            </w:r>
          </w:p>
        </w:tc>
        <w:tc>
          <w:tcPr>
            <w:tcW w:w="700" w:type="dxa"/>
          </w:tcPr>
          <w:p w14:paraId="47353B2F" w14:textId="77777777" w:rsidR="00B50050" w:rsidRDefault="00B50050" w:rsidP="0088127C">
            <w:pPr>
              <w:pStyle w:val="OtherTableBody"/>
            </w:pPr>
            <w:r>
              <w:t>00244</w:t>
            </w:r>
          </w:p>
        </w:tc>
        <w:tc>
          <w:tcPr>
            <w:tcW w:w="600" w:type="dxa"/>
          </w:tcPr>
          <w:p w14:paraId="602C4586" w14:textId="77777777" w:rsidR="00B50050" w:rsidRDefault="00B50050" w:rsidP="0088127C">
            <w:pPr>
              <w:pStyle w:val="OtherTableBody"/>
            </w:pPr>
            <w:r>
              <w:t>OBR</w:t>
            </w:r>
          </w:p>
        </w:tc>
        <w:tc>
          <w:tcPr>
            <w:tcW w:w="600" w:type="dxa"/>
          </w:tcPr>
          <w:p w14:paraId="1D742283" w14:textId="77777777" w:rsidR="00B50050" w:rsidRDefault="00B50050" w:rsidP="0088127C">
            <w:pPr>
              <w:pStyle w:val="OtherTableBody"/>
            </w:pPr>
            <w:r>
              <w:t>10</w:t>
            </w:r>
          </w:p>
        </w:tc>
        <w:tc>
          <w:tcPr>
            <w:tcW w:w="600" w:type="dxa"/>
          </w:tcPr>
          <w:p w14:paraId="0B5CC699" w14:textId="77777777" w:rsidR="00B50050" w:rsidRDefault="00B50050" w:rsidP="0088127C">
            <w:pPr>
              <w:pStyle w:val="OtherTableBody"/>
            </w:pPr>
            <w:r>
              <w:t>..</w:t>
            </w:r>
          </w:p>
        </w:tc>
        <w:tc>
          <w:tcPr>
            <w:tcW w:w="600" w:type="dxa"/>
          </w:tcPr>
          <w:p w14:paraId="013B883E" w14:textId="77777777" w:rsidR="00B50050" w:rsidRDefault="00B50050" w:rsidP="0088127C">
            <w:pPr>
              <w:pStyle w:val="OtherTableBody"/>
            </w:pPr>
          </w:p>
        </w:tc>
        <w:tc>
          <w:tcPr>
            <w:tcW w:w="600" w:type="dxa"/>
          </w:tcPr>
          <w:p w14:paraId="63E66FE3" w14:textId="77777777" w:rsidR="00B50050" w:rsidRDefault="00B50050" w:rsidP="0088127C">
            <w:pPr>
              <w:pStyle w:val="OtherTableBody"/>
            </w:pPr>
            <w:r>
              <w:t>XCN</w:t>
            </w:r>
          </w:p>
        </w:tc>
        <w:tc>
          <w:tcPr>
            <w:tcW w:w="700" w:type="dxa"/>
          </w:tcPr>
          <w:p w14:paraId="1A5F4E9B" w14:textId="77777777" w:rsidR="00B50050" w:rsidRDefault="00B50050" w:rsidP="0088127C">
            <w:pPr>
              <w:pStyle w:val="OtherTableBody"/>
            </w:pPr>
            <w:r>
              <w:t>Y</w:t>
            </w:r>
          </w:p>
        </w:tc>
        <w:tc>
          <w:tcPr>
            <w:tcW w:w="600" w:type="dxa"/>
          </w:tcPr>
          <w:p w14:paraId="555747E8" w14:textId="77777777" w:rsidR="00B50050" w:rsidRDefault="00B50050" w:rsidP="0088127C">
            <w:pPr>
              <w:pStyle w:val="OtherTableBody"/>
            </w:pPr>
          </w:p>
        </w:tc>
        <w:tc>
          <w:tcPr>
            <w:tcW w:w="900" w:type="dxa"/>
          </w:tcPr>
          <w:p w14:paraId="106E6095" w14:textId="77777777" w:rsidR="00B50050" w:rsidRDefault="00B50050" w:rsidP="0088127C">
            <w:pPr>
              <w:pStyle w:val="OtherTableBody"/>
            </w:pPr>
            <w:r>
              <w:t>4.5.3.10</w:t>
            </w:r>
          </w:p>
        </w:tc>
      </w:tr>
      <w:tr w:rsidR="00B50050" w14:paraId="35D41F43" w14:textId="77777777" w:rsidTr="00195548">
        <w:tc>
          <w:tcPr>
            <w:tcW w:w="3500" w:type="dxa"/>
          </w:tcPr>
          <w:p w14:paraId="2DE6D1AE" w14:textId="77777777" w:rsidR="00B50050" w:rsidRDefault="00B50050" w:rsidP="0088127C">
            <w:pPr>
              <w:pStyle w:val="OtherTableBody"/>
            </w:pPr>
            <w:r>
              <w:t>Collector's Comment *</w:t>
            </w:r>
          </w:p>
        </w:tc>
        <w:tc>
          <w:tcPr>
            <w:tcW w:w="700" w:type="dxa"/>
          </w:tcPr>
          <w:p w14:paraId="0B06CA2B" w14:textId="77777777" w:rsidR="00B50050" w:rsidRDefault="00B50050" w:rsidP="0088127C">
            <w:pPr>
              <w:pStyle w:val="OtherTableBody"/>
            </w:pPr>
            <w:r>
              <w:t>01030</w:t>
            </w:r>
          </w:p>
        </w:tc>
        <w:tc>
          <w:tcPr>
            <w:tcW w:w="600" w:type="dxa"/>
          </w:tcPr>
          <w:p w14:paraId="1E8691D0" w14:textId="77777777" w:rsidR="00B50050" w:rsidRDefault="00B50050" w:rsidP="0088127C">
            <w:pPr>
              <w:pStyle w:val="OtherTableBody"/>
            </w:pPr>
            <w:r>
              <w:t>OBR</w:t>
            </w:r>
          </w:p>
        </w:tc>
        <w:tc>
          <w:tcPr>
            <w:tcW w:w="600" w:type="dxa"/>
          </w:tcPr>
          <w:p w14:paraId="2B94A943" w14:textId="77777777" w:rsidR="00B50050" w:rsidRDefault="00B50050" w:rsidP="0088127C">
            <w:pPr>
              <w:pStyle w:val="OtherTableBody"/>
            </w:pPr>
            <w:r>
              <w:t>39</w:t>
            </w:r>
          </w:p>
        </w:tc>
        <w:tc>
          <w:tcPr>
            <w:tcW w:w="600" w:type="dxa"/>
          </w:tcPr>
          <w:p w14:paraId="012E3ADF" w14:textId="77777777" w:rsidR="00B50050" w:rsidRDefault="00B50050" w:rsidP="0088127C">
            <w:pPr>
              <w:pStyle w:val="OtherTableBody"/>
            </w:pPr>
            <w:r>
              <w:t>..</w:t>
            </w:r>
          </w:p>
        </w:tc>
        <w:tc>
          <w:tcPr>
            <w:tcW w:w="600" w:type="dxa"/>
          </w:tcPr>
          <w:p w14:paraId="65953415" w14:textId="77777777" w:rsidR="00B50050" w:rsidRDefault="00B50050" w:rsidP="0088127C">
            <w:pPr>
              <w:pStyle w:val="OtherTableBody"/>
            </w:pPr>
          </w:p>
        </w:tc>
        <w:tc>
          <w:tcPr>
            <w:tcW w:w="600" w:type="dxa"/>
          </w:tcPr>
          <w:p w14:paraId="27FBF6E1" w14:textId="77777777" w:rsidR="00B50050" w:rsidRDefault="00B50050" w:rsidP="0088127C">
            <w:pPr>
              <w:pStyle w:val="OtherTableBody"/>
            </w:pPr>
            <w:r>
              <w:t>CWE</w:t>
            </w:r>
          </w:p>
        </w:tc>
        <w:tc>
          <w:tcPr>
            <w:tcW w:w="700" w:type="dxa"/>
          </w:tcPr>
          <w:p w14:paraId="083ACE3D" w14:textId="77777777" w:rsidR="00B50050" w:rsidRDefault="00B50050" w:rsidP="0088127C">
            <w:pPr>
              <w:pStyle w:val="OtherTableBody"/>
            </w:pPr>
            <w:r>
              <w:t>Y</w:t>
            </w:r>
          </w:p>
        </w:tc>
        <w:tc>
          <w:tcPr>
            <w:tcW w:w="600" w:type="dxa"/>
          </w:tcPr>
          <w:p w14:paraId="5306ABFD" w14:textId="77777777" w:rsidR="00B50050" w:rsidRDefault="00B50050" w:rsidP="0088127C">
            <w:pPr>
              <w:pStyle w:val="OtherTableBody"/>
            </w:pPr>
            <w:r>
              <w:t>0619</w:t>
            </w:r>
          </w:p>
        </w:tc>
        <w:tc>
          <w:tcPr>
            <w:tcW w:w="900" w:type="dxa"/>
          </w:tcPr>
          <w:p w14:paraId="4200DABB" w14:textId="77777777" w:rsidR="00B50050" w:rsidRDefault="00B50050" w:rsidP="0088127C">
            <w:pPr>
              <w:pStyle w:val="OtherTableBody"/>
            </w:pPr>
            <w:r>
              <w:t>4.5.3.39</w:t>
            </w:r>
          </w:p>
        </w:tc>
      </w:tr>
      <w:tr w:rsidR="00B50050" w14:paraId="4ECCEF8A" w14:textId="77777777" w:rsidTr="00195548">
        <w:tc>
          <w:tcPr>
            <w:tcW w:w="3500" w:type="dxa"/>
          </w:tcPr>
          <w:p w14:paraId="25C01353" w14:textId="77777777" w:rsidR="00B50050" w:rsidRDefault="00B50050" w:rsidP="0088127C">
            <w:pPr>
              <w:pStyle w:val="OtherTableBody"/>
            </w:pPr>
            <w:r>
              <w:t>Column Description</w:t>
            </w:r>
          </w:p>
        </w:tc>
        <w:tc>
          <w:tcPr>
            <w:tcW w:w="700" w:type="dxa"/>
          </w:tcPr>
          <w:p w14:paraId="54B223A7" w14:textId="77777777" w:rsidR="00B50050" w:rsidRDefault="00B50050" w:rsidP="0088127C">
            <w:pPr>
              <w:pStyle w:val="OtherTableBody"/>
            </w:pPr>
            <w:r>
              <w:t>00702</w:t>
            </w:r>
          </w:p>
        </w:tc>
        <w:tc>
          <w:tcPr>
            <w:tcW w:w="600" w:type="dxa"/>
          </w:tcPr>
          <w:p w14:paraId="510EA8F7" w14:textId="77777777" w:rsidR="00B50050" w:rsidRDefault="00B50050" w:rsidP="0088127C">
            <w:pPr>
              <w:pStyle w:val="OtherTableBody"/>
            </w:pPr>
            <w:r>
              <w:t>RDF</w:t>
            </w:r>
          </w:p>
        </w:tc>
        <w:tc>
          <w:tcPr>
            <w:tcW w:w="600" w:type="dxa"/>
          </w:tcPr>
          <w:p w14:paraId="3A74E9C4" w14:textId="77777777" w:rsidR="00B50050" w:rsidRDefault="00B50050" w:rsidP="0088127C">
            <w:pPr>
              <w:pStyle w:val="OtherTableBody"/>
            </w:pPr>
            <w:r>
              <w:t>2</w:t>
            </w:r>
          </w:p>
        </w:tc>
        <w:tc>
          <w:tcPr>
            <w:tcW w:w="600" w:type="dxa"/>
          </w:tcPr>
          <w:p w14:paraId="3238DC78" w14:textId="77777777" w:rsidR="00B50050" w:rsidRDefault="00B50050" w:rsidP="0088127C">
            <w:pPr>
              <w:pStyle w:val="OtherTableBody"/>
            </w:pPr>
            <w:r>
              <w:t>..</w:t>
            </w:r>
          </w:p>
        </w:tc>
        <w:tc>
          <w:tcPr>
            <w:tcW w:w="600" w:type="dxa"/>
          </w:tcPr>
          <w:p w14:paraId="4A6EC062" w14:textId="77777777" w:rsidR="00B50050" w:rsidRDefault="00B50050" w:rsidP="0088127C">
            <w:pPr>
              <w:pStyle w:val="OtherTableBody"/>
            </w:pPr>
          </w:p>
        </w:tc>
        <w:tc>
          <w:tcPr>
            <w:tcW w:w="600" w:type="dxa"/>
          </w:tcPr>
          <w:p w14:paraId="15D752CF" w14:textId="77777777" w:rsidR="00B50050" w:rsidRDefault="00B50050" w:rsidP="0088127C">
            <w:pPr>
              <w:pStyle w:val="OtherTableBody"/>
            </w:pPr>
            <w:r>
              <w:t xml:space="preserve">RCD </w:t>
            </w:r>
          </w:p>
        </w:tc>
        <w:tc>
          <w:tcPr>
            <w:tcW w:w="700" w:type="dxa"/>
          </w:tcPr>
          <w:p w14:paraId="00909590" w14:textId="77777777" w:rsidR="00B50050" w:rsidRDefault="00B50050" w:rsidP="0088127C">
            <w:pPr>
              <w:pStyle w:val="OtherTableBody"/>
            </w:pPr>
            <w:r>
              <w:t>Y</w:t>
            </w:r>
          </w:p>
        </w:tc>
        <w:tc>
          <w:tcPr>
            <w:tcW w:w="600" w:type="dxa"/>
          </w:tcPr>
          <w:p w14:paraId="45C657EE" w14:textId="77777777" w:rsidR="00B50050" w:rsidRDefault="00B50050" w:rsidP="0088127C">
            <w:pPr>
              <w:pStyle w:val="OtherTableBody"/>
            </w:pPr>
            <w:r>
              <w:t>0440</w:t>
            </w:r>
          </w:p>
        </w:tc>
        <w:tc>
          <w:tcPr>
            <w:tcW w:w="900" w:type="dxa"/>
          </w:tcPr>
          <w:p w14:paraId="65281C27" w14:textId="77777777" w:rsidR="00B50050" w:rsidRDefault="00B50050" w:rsidP="0088127C">
            <w:pPr>
              <w:pStyle w:val="OtherTableBody"/>
            </w:pPr>
            <w:r>
              <w:t>5.5.7.2</w:t>
            </w:r>
          </w:p>
        </w:tc>
      </w:tr>
      <w:tr w:rsidR="00B50050" w14:paraId="5A01879E" w14:textId="77777777" w:rsidTr="00195548">
        <w:tc>
          <w:tcPr>
            <w:tcW w:w="3500" w:type="dxa"/>
          </w:tcPr>
          <w:p w14:paraId="270E6623" w14:textId="77777777" w:rsidR="00B50050" w:rsidRDefault="00B50050" w:rsidP="0088127C">
            <w:pPr>
              <w:pStyle w:val="OtherTableBody"/>
            </w:pPr>
            <w:r>
              <w:t>Column Value</w:t>
            </w:r>
          </w:p>
        </w:tc>
        <w:tc>
          <w:tcPr>
            <w:tcW w:w="700" w:type="dxa"/>
          </w:tcPr>
          <w:p w14:paraId="6E7120DB" w14:textId="77777777" w:rsidR="00B50050" w:rsidRDefault="00B50050" w:rsidP="0088127C">
            <w:pPr>
              <w:pStyle w:val="OtherTableBody"/>
            </w:pPr>
            <w:r>
              <w:t>00703</w:t>
            </w:r>
          </w:p>
        </w:tc>
        <w:tc>
          <w:tcPr>
            <w:tcW w:w="600" w:type="dxa"/>
          </w:tcPr>
          <w:p w14:paraId="05067117" w14:textId="77777777" w:rsidR="00B50050" w:rsidRDefault="00B50050" w:rsidP="0088127C">
            <w:pPr>
              <w:pStyle w:val="OtherTableBody"/>
            </w:pPr>
            <w:r>
              <w:t>RDT</w:t>
            </w:r>
          </w:p>
        </w:tc>
        <w:tc>
          <w:tcPr>
            <w:tcW w:w="600" w:type="dxa"/>
          </w:tcPr>
          <w:p w14:paraId="632D38D3" w14:textId="77777777" w:rsidR="00B50050" w:rsidRDefault="00B50050" w:rsidP="0088127C">
            <w:pPr>
              <w:pStyle w:val="OtherTableBody"/>
            </w:pPr>
            <w:r>
              <w:t>1</w:t>
            </w:r>
          </w:p>
        </w:tc>
        <w:tc>
          <w:tcPr>
            <w:tcW w:w="600" w:type="dxa"/>
          </w:tcPr>
          <w:p w14:paraId="58E9DCB4" w14:textId="77777777" w:rsidR="00B50050" w:rsidRDefault="00B50050" w:rsidP="0088127C">
            <w:pPr>
              <w:pStyle w:val="OtherTableBody"/>
            </w:pPr>
            <w:r>
              <w:t>..</w:t>
            </w:r>
          </w:p>
        </w:tc>
        <w:tc>
          <w:tcPr>
            <w:tcW w:w="600" w:type="dxa"/>
          </w:tcPr>
          <w:p w14:paraId="1EC4CE5E" w14:textId="77777777" w:rsidR="00B50050" w:rsidRDefault="00B50050" w:rsidP="0088127C">
            <w:pPr>
              <w:pStyle w:val="OtherTableBody"/>
            </w:pPr>
          </w:p>
        </w:tc>
        <w:tc>
          <w:tcPr>
            <w:tcW w:w="600" w:type="dxa"/>
          </w:tcPr>
          <w:p w14:paraId="7F2DB1FA" w14:textId="77777777" w:rsidR="00B50050" w:rsidRDefault="00B50050" w:rsidP="0088127C">
            <w:pPr>
              <w:pStyle w:val="OtherTableBody"/>
            </w:pPr>
            <w:r>
              <w:t>varies</w:t>
            </w:r>
          </w:p>
        </w:tc>
        <w:tc>
          <w:tcPr>
            <w:tcW w:w="700" w:type="dxa"/>
          </w:tcPr>
          <w:p w14:paraId="1711CF1D" w14:textId="77777777" w:rsidR="00B50050" w:rsidRDefault="00B50050" w:rsidP="0088127C">
            <w:pPr>
              <w:pStyle w:val="OtherTableBody"/>
            </w:pPr>
          </w:p>
        </w:tc>
        <w:tc>
          <w:tcPr>
            <w:tcW w:w="600" w:type="dxa"/>
          </w:tcPr>
          <w:p w14:paraId="214358CA" w14:textId="77777777" w:rsidR="00B50050" w:rsidRDefault="00B50050" w:rsidP="0088127C">
            <w:pPr>
              <w:pStyle w:val="OtherTableBody"/>
            </w:pPr>
          </w:p>
        </w:tc>
        <w:tc>
          <w:tcPr>
            <w:tcW w:w="900" w:type="dxa"/>
          </w:tcPr>
          <w:p w14:paraId="2FB1FB46" w14:textId="77777777" w:rsidR="00B50050" w:rsidRDefault="00B50050" w:rsidP="0088127C">
            <w:pPr>
              <w:pStyle w:val="OtherTableBody"/>
            </w:pPr>
            <w:r>
              <w:t>5.5.8.1</w:t>
            </w:r>
          </w:p>
        </w:tc>
      </w:tr>
      <w:tr w:rsidR="00B50050" w14:paraId="62E90230" w14:textId="77777777" w:rsidTr="00195548">
        <w:tc>
          <w:tcPr>
            <w:tcW w:w="3500" w:type="dxa"/>
          </w:tcPr>
          <w:p w14:paraId="07BC946A" w14:textId="77777777" w:rsidR="00B50050" w:rsidRDefault="00B50050" w:rsidP="0088127C">
            <w:pPr>
              <w:pStyle w:val="OtherTableBody"/>
            </w:pPr>
            <w:r>
              <w:t>Combat Zone  End Date</w:t>
            </w:r>
          </w:p>
        </w:tc>
        <w:tc>
          <w:tcPr>
            <w:tcW w:w="700" w:type="dxa"/>
          </w:tcPr>
          <w:p w14:paraId="68965C14" w14:textId="77777777" w:rsidR="00B50050" w:rsidRDefault="00B50050" w:rsidP="0088127C">
            <w:pPr>
              <w:pStyle w:val="OtherTableBody"/>
            </w:pPr>
            <w:r>
              <w:t>03545</w:t>
            </w:r>
          </w:p>
        </w:tc>
        <w:tc>
          <w:tcPr>
            <w:tcW w:w="600" w:type="dxa"/>
          </w:tcPr>
          <w:p w14:paraId="6B576698" w14:textId="77777777" w:rsidR="00B50050" w:rsidRDefault="00B50050" w:rsidP="0088127C">
            <w:pPr>
              <w:pStyle w:val="OtherTableBody"/>
            </w:pPr>
            <w:r>
              <w:t>OH4</w:t>
            </w:r>
          </w:p>
        </w:tc>
        <w:tc>
          <w:tcPr>
            <w:tcW w:w="600" w:type="dxa"/>
          </w:tcPr>
          <w:p w14:paraId="1307D4AD" w14:textId="77777777" w:rsidR="00B50050" w:rsidRDefault="00B50050" w:rsidP="0088127C">
            <w:pPr>
              <w:pStyle w:val="OtherTableBody"/>
            </w:pPr>
            <w:r>
              <w:t>4</w:t>
            </w:r>
          </w:p>
        </w:tc>
        <w:tc>
          <w:tcPr>
            <w:tcW w:w="600" w:type="dxa"/>
          </w:tcPr>
          <w:p w14:paraId="2E76A347" w14:textId="77777777" w:rsidR="00B50050" w:rsidRDefault="00B50050" w:rsidP="0088127C">
            <w:pPr>
              <w:pStyle w:val="OtherTableBody"/>
            </w:pPr>
            <w:r>
              <w:t>..</w:t>
            </w:r>
          </w:p>
        </w:tc>
        <w:tc>
          <w:tcPr>
            <w:tcW w:w="600" w:type="dxa"/>
          </w:tcPr>
          <w:p w14:paraId="186297A3" w14:textId="77777777" w:rsidR="00B50050" w:rsidRDefault="00B50050" w:rsidP="0088127C">
            <w:pPr>
              <w:pStyle w:val="OtherTableBody"/>
            </w:pPr>
          </w:p>
        </w:tc>
        <w:tc>
          <w:tcPr>
            <w:tcW w:w="600" w:type="dxa"/>
          </w:tcPr>
          <w:p w14:paraId="19600E93" w14:textId="77777777" w:rsidR="00B50050" w:rsidRDefault="00B50050" w:rsidP="0088127C">
            <w:pPr>
              <w:pStyle w:val="OtherTableBody"/>
            </w:pPr>
            <w:r>
              <w:t>DT</w:t>
            </w:r>
          </w:p>
        </w:tc>
        <w:tc>
          <w:tcPr>
            <w:tcW w:w="700" w:type="dxa"/>
          </w:tcPr>
          <w:p w14:paraId="151BE663" w14:textId="77777777" w:rsidR="00B50050" w:rsidRDefault="00B50050" w:rsidP="0088127C">
            <w:pPr>
              <w:pStyle w:val="OtherTableBody"/>
            </w:pPr>
          </w:p>
        </w:tc>
        <w:tc>
          <w:tcPr>
            <w:tcW w:w="600" w:type="dxa"/>
          </w:tcPr>
          <w:p w14:paraId="6A62144B" w14:textId="77777777" w:rsidR="00B50050" w:rsidRDefault="00B50050" w:rsidP="0088127C">
            <w:pPr>
              <w:pStyle w:val="OtherTableBody"/>
            </w:pPr>
          </w:p>
        </w:tc>
        <w:tc>
          <w:tcPr>
            <w:tcW w:w="900" w:type="dxa"/>
          </w:tcPr>
          <w:p w14:paraId="4FB16127" w14:textId="77777777" w:rsidR="00B50050" w:rsidRDefault="00B50050" w:rsidP="0088127C">
            <w:pPr>
              <w:pStyle w:val="OtherTableBody"/>
            </w:pPr>
            <w:r>
              <w:t>3.4.18.4</w:t>
            </w:r>
          </w:p>
        </w:tc>
      </w:tr>
      <w:tr w:rsidR="00B50050" w14:paraId="5EE7B5DC" w14:textId="77777777" w:rsidTr="00195548">
        <w:tc>
          <w:tcPr>
            <w:tcW w:w="3500" w:type="dxa"/>
          </w:tcPr>
          <w:p w14:paraId="2005D04B" w14:textId="77777777" w:rsidR="00B50050" w:rsidRDefault="00B50050" w:rsidP="0088127C">
            <w:pPr>
              <w:pStyle w:val="OtherTableBody"/>
            </w:pPr>
            <w:r>
              <w:t>Combat Zone Start Date</w:t>
            </w:r>
          </w:p>
        </w:tc>
        <w:tc>
          <w:tcPr>
            <w:tcW w:w="700" w:type="dxa"/>
          </w:tcPr>
          <w:p w14:paraId="1A149375" w14:textId="77777777" w:rsidR="00B50050" w:rsidRDefault="00B50050" w:rsidP="0088127C">
            <w:pPr>
              <w:pStyle w:val="OtherTableBody"/>
            </w:pPr>
            <w:r>
              <w:t>03544</w:t>
            </w:r>
          </w:p>
        </w:tc>
        <w:tc>
          <w:tcPr>
            <w:tcW w:w="600" w:type="dxa"/>
          </w:tcPr>
          <w:p w14:paraId="2269AA8D" w14:textId="77777777" w:rsidR="00B50050" w:rsidRDefault="00B50050" w:rsidP="0088127C">
            <w:pPr>
              <w:pStyle w:val="OtherTableBody"/>
            </w:pPr>
            <w:r>
              <w:t>OH4</w:t>
            </w:r>
          </w:p>
        </w:tc>
        <w:tc>
          <w:tcPr>
            <w:tcW w:w="600" w:type="dxa"/>
          </w:tcPr>
          <w:p w14:paraId="4AC09BCB" w14:textId="77777777" w:rsidR="00B50050" w:rsidRDefault="00B50050" w:rsidP="0088127C">
            <w:pPr>
              <w:pStyle w:val="OtherTableBody"/>
            </w:pPr>
            <w:r>
              <w:t>3</w:t>
            </w:r>
          </w:p>
        </w:tc>
        <w:tc>
          <w:tcPr>
            <w:tcW w:w="600" w:type="dxa"/>
          </w:tcPr>
          <w:p w14:paraId="5A2599E7" w14:textId="77777777" w:rsidR="00B50050" w:rsidRDefault="00B50050" w:rsidP="0088127C">
            <w:pPr>
              <w:pStyle w:val="OtherTableBody"/>
            </w:pPr>
            <w:r>
              <w:t>..</w:t>
            </w:r>
          </w:p>
        </w:tc>
        <w:tc>
          <w:tcPr>
            <w:tcW w:w="600" w:type="dxa"/>
          </w:tcPr>
          <w:p w14:paraId="6F8E26FB" w14:textId="77777777" w:rsidR="00B50050" w:rsidRDefault="00B50050" w:rsidP="0088127C">
            <w:pPr>
              <w:pStyle w:val="OtherTableBody"/>
            </w:pPr>
          </w:p>
        </w:tc>
        <w:tc>
          <w:tcPr>
            <w:tcW w:w="600" w:type="dxa"/>
          </w:tcPr>
          <w:p w14:paraId="3B7A52E3" w14:textId="77777777" w:rsidR="00B50050" w:rsidRDefault="00B50050" w:rsidP="0088127C">
            <w:pPr>
              <w:pStyle w:val="OtherTableBody"/>
            </w:pPr>
            <w:r>
              <w:t>DT</w:t>
            </w:r>
          </w:p>
        </w:tc>
        <w:tc>
          <w:tcPr>
            <w:tcW w:w="700" w:type="dxa"/>
          </w:tcPr>
          <w:p w14:paraId="5ECA90ED" w14:textId="77777777" w:rsidR="00B50050" w:rsidRDefault="00B50050" w:rsidP="0088127C">
            <w:pPr>
              <w:pStyle w:val="OtherTableBody"/>
            </w:pPr>
          </w:p>
        </w:tc>
        <w:tc>
          <w:tcPr>
            <w:tcW w:w="600" w:type="dxa"/>
          </w:tcPr>
          <w:p w14:paraId="1C26B25C" w14:textId="77777777" w:rsidR="00B50050" w:rsidRDefault="00B50050" w:rsidP="0088127C">
            <w:pPr>
              <w:pStyle w:val="OtherTableBody"/>
            </w:pPr>
          </w:p>
        </w:tc>
        <w:tc>
          <w:tcPr>
            <w:tcW w:w="900" w:type="dxa"/>
          </w:tcPr>
          <w:p w14:paraId="13953A3B" w14:textId="77777777" w:rsidR="00B50050" w:rsidRDefault="00B50050" w:rsidP="0088127C">
            <w:pPr>
              <w:pStyle w:val="OtherTableBody"/>
            </w:pPr>
            <w:r>
              <w:t>3.4.18.3</w:t>
            </w:r>
          </w:p>
        </w:tc>
      </w:tr>
      <w:tr w:rsidR="00B50050" w14:paraId="5E095E8C" w14:textId="77777777" w:rsidTr="00195548">
        <w:tc>
          <w:tcPr>
            <w:tcW w:w="3500" w:type="dxa"/>
          </w:tcPr>
          <w:p w14:paraId="7A389D3F" w14:textId="77777777" w:rsidR="00B50050" w:rsidRDefault="00B50050" w:rsidP="0088127C">
            <w:pPr>
              <w:pStyle w:val="OtherTableBody"/>
            </w:pPr>
            <w:r>
              <w:t>Combat Zone Unique Identifier</w:t>
            </w:r>
          </w:p>
        </w:tc>
        <w:tc>
          <w:tcPr>
            <w:tcW w:w="700" w:type="dxa"/>
          </w:tcPr>
          <w:p w14:paraId="68F58267" w14:textId="77777777" w:rsidR="00B50050" w:rsidRDefault="00B50050" w:rsidP="0088127C">
            <w:pPr>
              <w:pStyle w:val="OtherTableBody"/>
            </w:pPr>
            <w:r>
              <w:t>02449</w:t>
            </w:r>
          </w:p>
        </w:tc>
        <w:tc>
          <w:tcPr>
            <w:tcW w:w="600" w:type="dxa"/>
          </w:tcPr>
          <w:p w14:paraId="2D98A7D3" w14:textId="77777777" w:rsidR="00B50050" w:rsidRDefault="00B50050" w:rsidP="0088127C">
            <w:pPr>
              <w:pStyle w:val="OtherTableBody"/>
            </w:pPr>
            <w:r>
              <w:t>OH4</w:t>
            </w:r>
          </w:p>
        </w:tc>
        <w:tc>
          <w:tcPr>
            <w:tcW w:w="600" w:type="dxa"/>
          </w:tcPr>
          <w:p w14:paraId="546B0D89" w14:textId="77777777" w:rsidR="00B50050" w:rsidRDefault="00B50050" w:rsidP="0088127C">
            <w:pPr>
              <w:pStyle w:val="OtherTableBody"/>
            </w:pPr>
            <w:r>
              <w:t>6</w:t>
            </w:r>
          </w:p>
        </w:tc>
        <w:tc>
          <w:tcPr>
            <w:tcW w:w="600" w:type="dxa"/>
          </w:tcPr>
          <w:p w14:paraId="29F33057" w14:textId="77777777" w:rsidR="00B50050" w:rsidRDefault="00B50050" w:rsidP="0088127C">
            <w:pPr>
              <w:pStyle w:val="OtherTableBody"/>
            </w:pPr>
            <w:r>
              <w:t>..</w:t>
            </w:r>
          </w:p>
        </w:tc>
        <w:tc>
          <w:tcPr>
            <w:tcW w:w="600" w:type="dxa"/>
          </w:tcPr>
          <w:p w14:paraId="71923ED6" w14:textId="77777777" w:rsidR="00B50050" w:rsidRDefault="00B50050" w:rsidP="0088127C">
            <w:pPr>
              <w:pStyle w:val="OtherTableBody"/>
            </w:pPr>
          </w:p>
        </w:tc>
        <w:tc>
          <w:tcPr>
            <w:tcW w:w="600" w:type="dxa"/>
          </w:tcPr>
          <w:p w14:paraId="128191A7" w14:textId="77777777" w:rsidR="00B50050" w:rsidRDefault="00B50050" w:rsidP="0088127C">
            <w:pPr>
              <w:pStyle w:val="OtherTableBody"/>
            </w:pPr>
            <w:r>
              <w:t>EI</w:t>
            </w:r>
          </w:p>
        </w:tc>
        <w:tc>
          <w:tcPr>
            <w:tcW w:w="700" w:type="dxa"/>
          </w:tcPr>
          <w:p w14:paraId="0FBD7B87" w14:textId="77777777" w:rsidR="00B50050" w:rsidRDefault="00B50050" w:rsidP="0088127C">
            <w:pPr>
              <w:pStyle w:val="OtherTableBody"/>
            </w:pPr>
          </w:p>
        </w:tc>
        <w:tc>
          <w:tcPr>
            <w:tcW w:w="600" w:type="dxa"/>
          </w:tcPr>
          <w:p w14:paraId="7338A4EF" w14:textId="77777777" w:rsidR="00B50050" w:rsidRDefault="00B50050" w:rsidP="0088127C">
            <w:pPr>
              <w:pStyle w:val="OtherTableBody"/>
            </w:pPr>
          </w:p>
        </w:tc>
        <w:tc>
          <w:tcPr>
            <w:tcW w:w="900" w:type="dxa"/>
          </w:tcPr>
          <w:p w14:paraId="5F1C5C2F" w14:textId="77777777" w:rsidR="00B50050" w:rsidRDefault="00B50050" w:rsidP="0088127C">
            <w:pPr>
              <w:pStyle w:val="OtherTableBody"/>
            </w:pPr>
            <w:r>
              <w:t>3.4.18.6</w:t>
            </w:r>
          </w:p>
        </w:tc>
      </w:tr>
      <w:tr w:rsidR="00B50050" w14:paraId="3560A346" w14:textId="77777777" w:rsidTr="00195548">
        <w:tc>
          <w:tcPr>
            <w:tcW w:w="3500" w:type="dxa"/>
          </w:tcPr>
          <w:p w14:paraId="287D1B25" w14:textId="77777777" w:rsidR="00B50050" w:rsidRDefault="00B50050" w:rsidP="0088127C">
            <w:pPr>
              <w:pStyle w:val="OtherTableBody"/>
            </w:pPr>
            <w:r>
              <w:t>Combine Baby Bill</w:t>
            </w:r>
          </w:p>
        </w:tc>
        <w:tc>
          <w:tcPr>
            <w:tcW w:w="700" w:type="dxa"/>
          </w:tcPr>
          <w:p w14:paraId="62871EB3" w14:textId="77777777" w:rsidR="00B50050" w:rsidRDefault="00B50050" w:rsidP="0088127C">
            <w:pPr>
              <w:pStyle w:val="OtherTableBody"/>
            </w:pPr>
            <w:r>
              <w:t>00491</w:t>
            </w:r>
          </w:p>
        </w:tc>
        <w:tc>
          <w:tcPr>
            <w:tcW w:w="600" w:type="dxa"/>
          </w:tcPr>
          <w:p w14:paraId="74B1A512" w14:textId="77777777" w:rsidR="00B50050" w:rsidRDefault="00B50050" w:rsidP="0088127C">
            <w:pPr>
              <w:pStyle w:val="OtherTableBody"/>
            </w:pPr>
            <w:r>
              <w:t>IN2</w:t>
            </w:r>
          </w:p>
        </w:tc>
        <w:tc>
          <w:tcPr>
            <w:tcW w:w="600" w:type="dxa"/>
          </w:tcPr>
          <w:p w14:paraId="5E16A0E5" w14:textId="77777777" w:rsidR="00B50050" w:rsidRDefault="00B50050" w:rsidP="0088127C">
            <w:pPr>
              <w:pStyle w:val="OtherTableBody"/>
            </w:pPr>
            <w:r>
              <w:t>20</w:t>
            </w:r>
          </w:p>
        </w:tc>
        <w:tc>
          <w:tcPr>
            <w:tcW w:w="600" w:type="dxa"/>
          </w:tcPr>
          <w:p w14:paraId="252746B0" w14:textId="77777777" w:rsidR="00B50050" w:rsidRDefault="00B50050" w:rsidP="0088127C">
            <w:pPr>
              <w:pStyle w:val="OtherTableBody"/>
            </w:pPr>
            <w:r>
              <w:t>1..1</w:t>
            </w:r>
          </w:p>
        </w:tc>
        <w:tc>
          <w:tcPr>
            <w:tcW w:w="600" w:type="dxa"/>
          </w:tcPr>
          <w:p w14:paraId="6ECF8B14" w14:textId="77777777" w:rsidR="00B50050" w:rsidRDefault="00B50050" w:rsidP="0088127C">
            <w:pPr>
              <w:pStyle w:val="OtherTableBody"/>
            </w:pPr>
          </w:p>
        </w:tc>
        <w:tc>
          <w:tcPr>
            <w:tcW w:w="600" w:type="dxa"/>
          </w:tcPr>
          <w:p w14:paraId="2B176080" w14:textId="77777777" w:rsidR="00B50050" w:rsidRDefault="00B50050" w:rsidP="0088127C">
            <w:pPr>
              <w:pStyle w:val="OtherTableBody"/>
            </w:pPr>
            <w:r>
              <w:t>ID</w:t>
            </w:r>
          </w:p>
        </w:tc>
        <w:tc>
          <w:tcPr>
            <w:tcW w:w="700" w:type="dxa"/>
          </w:tcPr>
          <w:p w14:paraId="3ADDC712" w14:textId="77777777" w:rsidR="00B50050" w:rsidRDefault="00B50050" w:rsidP="0088127C">
            <w:pPr>
              <w:pStyle w:val="OtherTableBody"/>
            </w:pPr>
          </w:p>
        </w:tc>
        <w:tc>
          <w:tcPr>
            <w:tcW w:w="600" w:type="dxa"/>
          </w:tcPr>
          <w:p w14:paraId="692ADCB2" w14:textId="77777777" w:rsidR="00B50050" w:rsidRDefault="00B50050" w:rsidP="0088127C">
            <w:pPr>
              <w:pStyle w:val="OtherTableBody"/>
            </w:pPr>
            <w:r>
              <w:t>0136</w:t>
            </w:r>
          </w:p>
        </w:tc>
        <w:tc>
          <w:tcPr>
            <w:tcW w:w="900" w:type="dxa"/>
          </w:tcPr>
          <w:p w14:paraId="2C618CBB" w14:textId="77777777" w:rsidR="00B50050" w:rsidRDefault="00B50050" w:rsidP="0088127C">
            <w:pPr>
              <w:pStyle w:val="OtherTableBody"/>
            </w:pPr>
            <w:r>
              <w:t>6.5.7.20</w:t>
            </w:r>
          </w:p>
        </w:tc>
      </w:tr>
      <w:tr w:rsidR="00B50050" w14:paraId="2D50AA39" w14:textId="77777777" w:rsidTr="00195548">
        <w:tc>
          <w:tcPr>
            <w:tcW w:w="3500" w:type="dxa"/>
          </w:tcPr>
          <w:p w14:paraId="576476E4" w14:textId="77777777" w:rsidR="00B50050" w:rsidRDefault="00B50050" w:rsidP="0088127C">
            <w:pPr>
              <w:pStyle w:val="OtherTableBody"/>
            </w:pPr>
            <w:r>
              <w:t>Command Response</w:t>
            </w:r>
          </w:p>
        </w:tc>
        <w:tc>
          <w:tcPr>
            <w:tcW w:w="700" w:type="dxa"/>
          </w:tcPr>
          <w:p w14:paraId="4431E717" w14:textId="77777777" w:rsidR="00B50050" w:rsidRDefault="00B50050" w:rsidP="0088127C">
            <w:pPr>
              <w:pStyle w:val="OtherTableBody"/>
            </w:pPr>
            <w:r>
              <w:t>01395</w:t>
            </w:r>
          </w:p>
        </w:tc>
        <w:tc>
          <w:tcPr>
            <w:tcW w:w="600" w:type="dxa"/>
          </w:tcPr>
          <w:p w14:paraId="497B242A" w14:textId="77777777" w:rsidR="00B50050" w:rsidRDefault="00B50050" w:rsidP="0088127C">
            <w:pPr>
              <w:pStyle w:val="OtherTableBody"/>
            </w:pPr>
            <w:r>
              <w:t>ECR</w:t>
            </w:r>
          </w:p>
        </w:tc>
        <w:tc>
          <w:tcPr>
            <w:tcW w:w="600" w:type="dxa"/>
          </w:tcPr>
          <w:p w14:paraId="14272BB0" w14:textId="77777777" w:rsidR="00B50050" w:rsidRDefault="00B50050" w:rsidP="0088127C">
            <w:pPr>
              <w:pStyle w:val="OtherTableBody"/>
            </w:pPr>
            <w:r>
              <w:t>1</w:t>
            </w:r>
          </w:p>
        </w:tc>
        <w:tc>
          <w:tcPr>
            <w:tcW w:w="600" w:type="dxa"/>
          </w:tcPr>
          <w:p w14:paraId="3DC3BCE7" w14:textId="77777777" w:rsidR="00B50050" w:rsidRDefault="00B50050" w:rsidP="0088127C">
            <w:pPr>
              <w:pStyle w:val="OtherTableBody"/>
            </w:pPr>
            <w:r>
              <w:t>..</w:t>
            </w:r>
          </w:p>
        </w:tc>
        <w:tc>
          <w:tcPr>
            <w:tcW w:w="600" w:type="dxa"/>
          </w:tcPr>
          <w:p w14:paraId="1932CC14" w14:textId="77777777" w:rsidR="00B50050" w:rsidRDefault="00B50050" w:rsidP="0088127C">
            <w:pPr>
              <w:pStyle w:val="OtherTableBody"/>
            </w:pPr>
          </w:p>
        </w:tc>
        <w:tc>
          <w:tcPr>
            <w:tcW w:w="600" w:type="dxa"/>
          </w:tcPr>
          <w:p w14:paraId="4CCBCCCB" w14:textId="77777777" w:rsidR="00B50050" w:rsidRDefault="00B50050" w:rsidP="0088127C">
            <w:pPr>
              <w:pStyle w:val="OtherTableBody"/>
            </w:pPr>
            <w:r>
              <w:t>CWE</w:t>
            </w:r>
          </w:p>
        </w:tc>
        <w:tc>
          <w:tcPr>
            <w:tcW w:w="700" w:type="dxa"/>
          </w:tcPr>
          <w:p w14:paraId="417C640F" w14:textId="77777777" w:rsidR="00B50050" w:rsidRDefault="00B50050" w:rsidP="0088127C">
            <w:pPr>
              <w:pStyle w:val="OtherTableBody"/>
            </w:pPr>
          </w:p>
        </w:tc>
        <w:tc>
          <w:tcPr>
            <w:tcW w:w="600" w:type="dxa"/>
          </w:tcPr>
          <w:p w14:paraId="5C1764E5" w14:textId="77777777" w:rsidR="00B50050" w:rsidRDefault="00B50050" w:rsidP="0088127C">
            <w:pPr>
              <w:pStyle w:val="OtherTableBody"/>
            </w:pPr>
            <w:r>
              <w:t>0387</w:t>
            </w:r>
          </w:p>
        </w:tc>
        <w:tc>
          <w:tcPr>
            <w:tcW w:w="900" w:type="dxa"/>
          </w:tcPr>
          <w:p w14:paraId="0886900B" w14:textId="77777777" w:rsidR="00B50050" w:rsidRDefault="00B50050" w:rsidP="0088127C">
            <w:pPr>
              <w:pStyle w:val="OtherTableBody"/>
            </w:pPr>
            <w:r>
              <w:t>13.4.6.1</w:t>
            </w:r>
          </w:p>
        </w:tc>
      </w:tr>
      <w:tr w:rsidR="00B50050" w14:paraId="2E5BB474" w14:textId="77777777" w:rsidTr="00195548">
        <w:tc>
          <w:tcPr>
            <w:tcW w:w="3500" w:type="dxa"/>
          </w:tcPr>
          <w:p w14:paraId="0A9F1757" w14:textId="77777777" w:rsidR="00B50050" w:rsidRDefault="00B50050" w:rsidP="0088127C">
            <w:pPr>
              <w:pStyle w:val="OtherTableBody"/>
            </w:pPr>
            <w:r>
              <w:t>Command Response Parameters</w:t>
            </w:r>
          </w:p>
        </w:tc>
        <w:tc>
          <w:tcPr>
            <w:tcW w:w="700" w:type="dxa"/>
          </w:tcPr>
          <w:p w14:paraId="144F14CA" w14:textId="77777777" w:rsidR="00B50050" w:rsidRDefault="00B50050" w:rsidP="0088127C">
            <w:pPr>
              <w:pStyle w:val="OtherTableBody"/>
            </w:pPr>
            <w:r>
              <w:t>01397</w:t>
            </w:r>
          </w:p>
        </w:tc>
        <w:tc>
          <w:tcPr>
            <w:tcW w:w="600" w:type="dxa"/>
          </w:tcPr>
          <w:p w14:paraId="38DD34FE" w14:textId="77777777" w:rsidR="00B50050" w:rsidRDefault="00B50050" w:rsidP="0088127C">
            <w:pPr>
              <w:pStyle w:val="OtherTableBody"/>
            </w:pPr>
            <w:r>
              <w:t>ECR</w:t>
            </w:r>
          </w:p>
        </w:tc>
        <w:tc>
          <w:tcPr>
            <w:tcW w:w="600" w:type="dxa"/>
          </w:tcPr>
          <w:p w14:paraId="1946C32D" w14:textId="77777777" w:rsidR="00B50050" w:rsidRDefault="00B50050" w:rsidP="0088127C">
            <w:pPr>
              <w:pStyle w:val="OtherTableBody"/>
            </w:pPr>
            <w:r>
              <w:t>3</w:t>
            </w:r>
          </w:p>
        </w:tc>
        <w:tc>
          <w:tcPr>
            <w:tcW w:w="600" w:type="dxa"/>
          </w:tcPr>
          <w:p w14:paraId="4ABA5317" w14:textId="77777777" w:rsidR="00B50050" w:rsidRDefault="00B50050" w:rsidP="0088127C">
            <w:pPr>
              <w:pStyle w:val="OtherTableBody"/>
            </w:pPr>
            <w:r>
              <w:t>..</w:t>
            </w:r>
          </w:p>
        </w:tc>
        <w:tc>
          <w:tcPr>
            <w:tcW w:w="600" w:type="dxa"/>
          </w:tcPr>
          <w:p w14:paraId="6912669B" w14:textId="77777777" w:rsidR="00B50050" w:rsidRDefault="00B50050" w:rsidP="0088127C">
            <w:pPr>
              <w:pStyle w:val="OtherTableBody"/>
            </w:pPr>
          </w:p>
        </w:tc>
        <w:tc>
          <w:tcPr>
            <w:tcW w:w="600" w:type="dxa"/>
          </w:tcPr>
          <w:p w14:paraId="01F72C91" w14:textId="77777777" w:rsidR="00B50050" w:rsidRDefault="00B50050" w:rsidP="0088127C">
            <w:pPr>
              <w:pStyle w:val="OtherTableBody"/>
            </w:pPr>
            <w:r>
              <w:t>TX</w:t>
            </w:r>
          </w:p>
        </w:tc>
        <w:tc>
          <w:tcPr>
            <w:tcW w:w="700" w:type="dxa"/>
          </w:tcPr>
          <w:p w14:paraId="02756B81" w14:textId="77777777" w:rsidR="00B50050" w:rsidRDefault="00B50050" w:rsidP="0088127C">
            <w:pPr>
              <w:pStyle w:val="OtherTableBody"/>
            </w:pPr>
            <w:r>
              <w:t>Y</w:t>
            </w:r>
          </w:p>
        </w:tc>
        <w:tc>
          <w:tcPr>
            <w:tcW w:w="600" w:type="dxa"/>
          </w:tcPr>
          <w:p w14:paraId="6DA9E983" w14:textId="77777777" w:rsidR="00B50050" w:rsidRDefault="00B50050" w:rsidP="0088127C">
            <w:pPr>
              <w:pStyle w:val="OtherTableBody"/>
            </w:pPr>
          </w:p>
        </w:tc>
        <w:tc>
          <w:tcPr>
            <w:tcW w:w="900" w:type="dxa"/>
          </w:tcPr>
          <w:p w14:paraId="2A703987" w14:textId="77777777" w:rsidR="00B50050" w:rsidRDefault="00B50050" w:rsidP="0088127C">
            <w:pPr>
              <w:pStyle w:val="OtherTableBody"/>
            </w:pPr>
            <w:r>
              <w:t>13.4.6.3</w:t>
            </w:r>
          </w:p>
        </w:tc>
      </w:tr>
      <w:tr w:rsidR="00B50050" w14:paraId="71B84E46" w14:textId="77777777" w:rsidTr="00195548">
        <w:tc>
          <w:tcPr>
            <w:tcW w:w="3500" w:type="dxa"/>
          </w:tcPr>
          <w:p w14:paraId="0F2699C4" w14:textId="77777777" w:rsidR="00B50050" w:rsidRDefault="00B50050" w:rsidP="0088127C">
            <w:pPr>
              <w:pStyle w:val="OtherTableBody"/>
            </w:pPr>
            <w:r>
              <w:t>Comment</w:t>
            </w:r>
          </w:p>
        </w:tc>
        <w:tc>
          <w:tcPr>
            <w:tcW w:w="700" w:type="dxa"/>
          </w:tcPr>
          <w:p w14:paraId="56E59C97" w14:textId="77777777" w:rsidR="00B50050" w:rsidRDefault="00B50050" w:rsidP="0088127C">
            <w:pPr>
              <w:pStyle w:val="OtherTableBody"/>
            </w:pPr>
            <w:r>
              <w:t>00098</w:t>
            </w:r>
          </w:p>
        </w:tc>
        <w:tc>
          <w:tcPr>
            <w:tcW w:w="600" w:type="dxa"/>
          </w:tcPr>
          <w:p w14:paraId="41B52306" w14:textId="77777777" w:rsidR="00B50050" w:rsidRDefault="00B50050" w:rsidP="0088127C">
            <w:pPr>
              <w:pStyle w:val="OtherTableBody"/>
            </w:pPr>
            <w:r>
              <w:t>NTE</w:t>
            </w:r>
          </w:p>
        </w:tc>
        <w:tc>
          <w:tcPr>
            <w:tcW w:w="600" w:type="dxa"/>
          </w:tcPr>
          <w:p w14:paraId="5D0D72AC" w14:textId="77777777" w:rsidR="00B50050" w:rsidRDefault="00B50050" w:rsidP="0088127C">
            <w:pPr>
              <w:pStyle w:val="OtherTableBody"/>
            </w:pPr>
            <w:r>
              <w:t>3</w:t>
            </w:r>
          </w:p>
        </w:tc>
        <w:tc>
          <w:tcPr>
            <w:tcW w:w="600" w:type="dxa"/>
          </w:tcPr>
          <w:p w14:paraId="67F513FD" w14:textId="77777777" w:rsidR="00B50050" w:rsidRDefault="00B50050" w:rsidP="0088127C">
            <w:pPr>
              <w:pStyle w:val="OtherTableBody"/>
            </w:pPr>
            <w:r>
              <w:t>..</w:t>
            </w:r>
          </w:p>
        </w:tc>
        <w:tc>
          <w:tcPr>
            <w:tcW w:w="600" w:type="dxa"/>
          </w:tcPr>
          <w:p w14:paraId="400CB324" w14:textId="77777777" w:rsidR="00B50050" w:rsidRDefault="00B50050" w:rsidP="0088127C">
            <w:pPr>
              <w:pStyle w:val="OtherTableBody"/>
            </w:pPr>
          </w:p>
        </w:tc>
        <w:tc>
          <w:tcPr>
            <w:tcW w:w="600" w:type="dxa"/>
          </w:tcPr>
          <w:p w14:paraId="42414AF0" w14:textId="77777777" w:rsidR="00B50050" w:rsidRDefault="00B50050" w:rsidP="0088127C">
            <w:pPr>
              <w:pStyle w:val="OtherTableBody"/>
            </w:pPr>
            <w:r>
              <w:t>FT</w:t>
            </w:r>
          </w:p>
        </w:tc>
        <w:tc>
          <w:tcPr>
            <w:tcW w:w="700" w:type="dxa"/>
          </w:tcPr>
          <w:p w14:paraId="5DE4B160" w14:textId="77777777" w:rsidR="00B50050" w:rsidRDefault="00B50050" w:rsidP="0088127C">
            <w:pPr>
              <w:pStyle w:val="OtherTableBody"/>
            </w:pPr>
            <w:r>
              <w:t>Y</w:t>
            </w:r>
          </w:p>
        </w:tc>
        <w:tc>
          <w:tcPr>
            <w:tcW w:w="600" w:type="dxa"/>
          </w:tcPr>
          <w:p w14:paraId="2975A810" w14:textId="77777777" w:rsidR="00B50050" w:rsidRDefault="00B50050" w:rsidP="0088127C">
            <w:pPr>
              <w:pStyle w:val="OtherTableBody"/>
            </w:pPr>
          </w:p>
        </w:tc>
        <w:tc>
          <w:tcPr>
            <w:tcW w:w="900" w:type="dxa"/>
          </w:tcPr>
          <w:p w14:paraId="21BD2EC7" w14:textId="77777777" w:rsidR="00B50050" w:rsidRDefault="00B50050" w:rsidP="0088127C">
            <w:pPr>
              <w:pStyle w:val="OtherTableBody"/>
            </w:pPr>
            <w:r>
              <w:t>2.14.10.3</w:t>
            </w:r>
          </w:p>
        </w:tc>
      </w:tr>
      <w:tr w:rsidR="00B50050" w14:paraId="690C9F08" w14:textId="77777777" w:rsidTr="00195548">
        <w:tc>
          <w:tcPr>
            <w:tcW w:w="3500" w:type="dxa"/>
          </w:tcPr>
          <w:p w14:paraId="469FC64B" w14:textId="77777777" w:rsidR="00B50050" w:rsidRDefault="00B50050" w:rsidP="0088127C">
            <w:pPr>
              <w:pStyle w:val="OtherTableBody"/>
            </w:pPr>
            <w:r>
              <w:t>Comment</w:t>
            </w:r>
          </w:p>
        </w:tc>
        <w:tc>
          <w:tcPr>
            <w:tcW w:w="700" w:type="dxa"/>
          </w:tcPr>
          <w:p w14:paraId="7A87169D" w14:textId="77777777" w:rsidR="00B50050" w:rsidRDefault="00B50050" w:rsidP="0088127C">
            <w:pPr>
              <w:pStyle w:val="OtherTableBody"/>
            </w:pPr>
            <w:r>
              <w:t>03428</w:t>
            </w:r>
          </w:p>
        </w:tc>
        <w:tc>
          <w:tcPr>
            <w:tcW w:w="600" w:type="dxa"/>
          </w:tcPr>
          <w:p w14:paraId="2B7B9067" w14:textId="77777777" w:rsidR="00B50050" w:rsidRDefault="00B50050" w:rsidP="0088127C">
            <w:pPr>
              <w:pStyle w:val="OtherTableBody"/>
            </w:pPr>
            <w:r>
              <w:t>AUT</w:t>
            </w:r>
          </w:p>
        </w:tc>
        <w:tc>
          <w:tcPr>
            <w:tcW w:w="600" w:type="dxa"/>
          </w:tcPr>
          <w:p w14:paraId="3E5F9390" w14:textId="77777777" w:rsidR="00B50050" w:rsidRDefault="00B50050" w:rsidP="0088127C">
            <w:pPr>
              <w:pStyle w:val="OtherTableBody"/>
            </w:pPr>
            <w:r>
              <w:t>28</w:t>
            </w:r>
          </w:p>
        </w:tc>
        <w:tc>
          <w:tcPr>
            <w:tcW w:w="600" w:type="dxa"/>
          </w:tcPr>
          <w:p w14:paraId="73ACD479" w14:textId="77777777" w:rsidR="00B50050" w:rsidRDefault="00B50050" w:rsidP="0088127C">
            <w:pPr>
              <w:pStyle w:val="OtherTableBody"/>
            </w:pPr>
            <w:r>
              <w:t>..</w:t>
            </w:r>
          </w:p>
        </w:tc>
        <w:tc>
          <w:tcPr>
            <w:tcW w:w="600" w:type="dxa"/>
          </w:tcPr>
          <w:p w14:paraId="48602C01" w14:textId="77777777" w:rsidR="00B50050" w:rsidRDefault="00B50050" w:rsidP="0088127C">
            <w:pPr>
              <w:pStyle w:val="OtherTableBody"/>
            </w:pPr>
          </w:p>
        </w:tc>
        <w:tc>
          <w:tcPr>
            <w:tcW w:w="600" w:type="dxa"/>
          </w:tcPr>
          <w:p w14:paraId="2C84FA8E" w14:textId="77777777" w:rsidR="00B50050" w:rsidRDefault="00B50050" w:rsidP="0088127C">
            <w:pPr>
              <w:pStyle w:val="OtherTableBody"/>
            </w:pPr>
            <w:r>
              <w:t>ST</w:t>
            </w:r>
          </w:p>
        </w:tc>
        <w:tc>
          <w:tcPr>
            <w:tcW w:w="700" w:type="dxa"/>
          </w:tcPr>
          <w:p w14:paraId="048CEB69" w14:textId="77777777" w:rsidR="00B50050" w:rsidRDefault="00B50050" w:rsidP="0088127C">
            <w:pPr>
              <w:pStyle w:val="OtherTableBody"/>
            </w:pPr>
          </w:p>
        </w:tc>
        <w:tc>
          <w:tcPr>
            <w:tcW w:w="600" w:type="dxa"/>
          </w:tcPr>
          <w:p w14:paraId="2D2FDC1C" w14:textId="77777777" w:rsidR="00B50050" w:rsidRDefault="00B50050" w:rsidP="0088127C">
            <w:pPr>
              <w:pStyle w:val="OtherTableBody"/>
            </w:pPr>
          </w:p>
        </w:tc>
        <w:tc>
          <w:tcPr>
            <w:tcW w:w="900" w:type="dxa"/>
          </w:tcPr>
          <w:p w14:paraId="201BE428" w14:textId="77777777" w:rsidR="00B50050" w:rsidRDefault="00B50050" w:rsidP="0088127C">
            <w:pPr>
              <w:pStyle w:val="OtherTableBody"/>
            </w:pPr>
            <w:r>
              <w:t>11.8.2.28</w:t>
            </w:r>
          </w:p>
        </w:tc>
      </w:tr>
      <w:tr w:rsidR="00B50050" w14:paraId="0C732988" w14:textId="77777777" w:rsidTr="00195548">
        <w:tc>
          <w:tcPr>
            <w:tcW w:w="3500" w:type="dxa"/>
          </w:tcPr>
          <w:p w14:paraId="243DE135" w14:textId="77777777" w:rsidR="00B50050" w:rsidRDefault="00B50050" w:rsidP="0088127C">
            <w:pPr>
              <w:pStyle w:val="OtherTableBody"/>
            </w:pPr>
            <w:r>
              <w:t>Comment</w:t>
            </w:r>
          </w:p>
        </w:tc>
        <w:tc>
          <w:tcPr>
            <w:tcW w:w="700" w:type="dxa"/>
          </w:tcPr>
          <w:p w14:paraId="74F565EC" w14:textId="77777777" w:rsidR="00B50050" w:rsidRDefault="00B50050" w:rsidP="0088127C">
            <w:pPr>
              <w:pStyle w:val="OtherTableBody"/>
            </w:pPr>
            <w:r>
              <w:t>03411</w:t>
            </w:r>
          </w:p>
        </w:tc>
        <w:tc>
          <w:tcPr>
            <w:tcW w:w="600" w:type="dxa"/>
          </w:tcPr>
          <w:p w14:paraId="05540D5E" w14:textId="77777777" w:rsidR="00B50050" w:rsidRDefault="00B50050" w:rsidP="0088127C">
            <w:pPr>
              <w:pStyle w:val="OtherTableBody"/>
            </w:pPr>
            <w:r>
              <w:t>RF1</w:t>
            </w:r>
          </w:p>
        </w:tc>
        <w:tc>
          <w:tcPr>
            <w:tcW w:w="600" w:type="dxa"/>
          </w:tcPr>
          <w:p w14:paraId="049181BB" w14:textId="77777777" w:rsidR="00B50050" w:rsidRDefault="00B50050" w:rsidP="0088127C">
            <w:pPr>
              <w:pStyle w:val="OtherTableBody"/>
            </w:pPr>
            <w:r>
              <w:t>24</w:t>
            </w:r>
          </w:p>
        </w:tc>
        <w:tc>
          <w:tcPr>
            <w:tcW w:w="600" w:type="dxa"/>
          </w:tcPr>
          <w:p w14:paraId="5D2A8759" w14:textId="77777777" w:rsidR="00B50050" w:rsidRDefault="00B50050" w:rsidP="0088127C">
            <w:pPr>
              <w:pStyle w:val="OtherTableBody"/>
            </w:pPr>
            <w:r>
              <w:t>..</w:t>
            </w:r>
          </w:p>
        </w:tc>
        <w:tc>
          <w:tcPr>
            <w:tcW w:w="600" w:type="dxa"/>
          </w:tcPr>
          <w:p w14:paraId="439745D0" w14:textId="77777777" w:rsidR="00B50050" w:rsidRDefault="00B50050" w:rsidP="0088127C">
            <w:pPr>
              <w:pStyle w:val="OtherTableBody"/>
            </w:pPr>
          </w:p>
        </w:tc>
        <w:tc>
          <w:tcPr>
            <w:tcW w:w="600" w:type="dxa"/>
          </w:tcPr>
          <w:p w14:paraId="1D5E064B" w14:textId="77777777" w:rsidR="00B50050" w:rsidRDefault="00B50050" w:rsidP="0088127C">
            <w:pPr>
              <w:pStyle w:val="OtherTableBody"/>
            </w:pPr>
            <w:r>
              <w:t>ST</w:t>
            </w:r>
          </w:p>
        </w:tc>
        <w:tc>
          <w:tcPr>
            <w:tcW w:w="700" w:type="dxa"/>
          </w:tcPr>
          <w:p w14:paraId="3B243AE5" w14:textId="77777777" w:rsidR="00B50050" w:rsidRDefault="00B50050" w:rsidP="0088127C">
            <w:pPr>
              <w:pStyle w:val="OtherTableBody"/>
            </w:pPr>
          </w:p>
        </w:tc>
        <w:tc>
          <w:tcPr>
            <w:tcW w:w="600" w:type="dxa"/>
          </w:tcPr>
          <w:p w14:paraId="77F44040" w14:textId="77777777" w:rsidR="00B50050" w:rsidRDefault="00B50050" w:rsidP="0088127C">
            <w:pPr>
              <w:pStyle w:val="OtherTableBody"/>
            </w:pPr>
          </w:p>
        </w:tc>
        <w:tc>
          <w:tcPr>
            <w:tcW w:w="900" w:type="dxa"/>
          </w:tcPr>
          <w:p w14:paraId="7051C804" w14:textId="77777777" w:rsidR="00B50050" w:rsidRDefault="00B50050" w:rsidP="0088127C">
            <w:pPr>
              <w:pStyle w:val="OtherTableBody"/>
            </w:pPr>
            <w:r>
              <w:t>11.8.1.24</w:t>
            </w:r>
          </w:p>
        </w:tc>
      </w:tr>
      <w:tr w:rsidR="00B50050" w14:paraId="188729AF" w14:textId="77777777" w:rsidTr="00195548">
        <w:tc>
          <w:tcPr>
            <w:tcW w:w="3500" w:type="dxa"/>
          </w:tcPr>
          <w:p w14:paraId="390D056C" w14:textId="77777777" w:rsidR="00B50050" w:rsidRDefault="00B50050" w:rsidP="0088127C">
            <w:pPr>
              <w:pStyle w:val="OtherTableBody"/>
            </w:pPr>
            <w:r>
              <w:t>Comment</w:t>
            </w:r>
          </w:p>
        </w:tc>
        <w:tc>
          <w:tcPr>
            <w:tcW w:w="700" w:type="dxa"/>
          </w:tcPr>
          <w:p w14:paraId="4395D0DB" w14:textId="77777777" w:rsidR="00B50050" w:rsidRDefault="00B50050" w:rsidP="0088127C">
            <w:pPr>
              <w:pStyle w:val="OtherTableBody"/>
            </w:pPr>
            <w:r>
              <w:t>02002</w:t>
            </w:r>
          </w:p>
        </w:tc>
        <w:tc>
          <w:tcPr>
            <w:tcW w:w="600" w:type="dxa"/>
          </w:tcPr>
          <w:p w14:paraId="657A4C7B" w14:textId="77777777" w:rsidR="00B50050" w:rsidRDefault="00B50050" w:rsidP="0088127C">
            <w:pPr>
              <w:pStyle w:val="OtherTableBody"/>
            </w:pPr>
            <w:r>
              <w:t>PSL</w:t>
            </w:r>
          </w:p>
        </w:tc>
        <w:tc>
          <w:tcPr>
            <w:tcW w:w="600" w:type="dxa"/>
          </w:tcPr>
          <w:p w14:paraId="1FD4EC3E" w14:textId="77777777" w:rsidR="00B50050" w:rsidRDefault="00B50050" w:rsidP="0088127C">
            <w:pPr>
              <w:pStyle w:val="OtherTableBody"/>
            </w:pPr>
            <w:r>
              <w:t>48</w:t>
            </w:r>
          </w:p>
        </w:tc>
        <w:tc>
          <w:tcPr>
            <w:tcW w:w="600" w:type="dxa"/>
          </w:tcPr>
          <w:p w14:paraId="4677CD08" w14:textId="77777777" w:rsidR="00B50050" w:rsidRDefault="00B50050" w:rsidP="0088127C">
            <w:pPr>
              <w:pStyle w:val="OtherTableBody"/>
            </w:pPr>
            <w:r>
              <w:t>..</w:t>
            </w:r>
          </w:p>
        </w:tc>
        <w:tc>
          <w:tcPr>
            <w:tcW w:w="600" w:type="dxa"/>
          </w:tcPr>
          <w:p w14:paraId="7D0182D2" w14:textId="77777777" w:rsidR="00B50050" w:rsidRDefault="00B50050" w:rsidP="0088127C">
            <w:pPr>
              <w:pStyle w:val="OtherTableBody"/>
            </w:pPr>
            <w:r>
              <w:t>255=</w:t>
            </w:r>
          </w:p>
        </w:tc>
        <w:tc>
          <w:tcPr>
            <w:tcW w:w="600" w:type="dxa"/>
          </w:tcPr>
          <w:p w14:paraId="3E04A71A" w14:textId="77777777" w:rsidR="00B50050" w:rsidRDefault="00B50050" w:rsidP="0088127C">
            <w:pPr>
              <w:pStyle w:val="OtherTableBody"/>
            </w:pPr>
            <w:r>
              <w:t>ST</w:t>
            </w:r>
          </w:p>
        </w:tc>
        <w:tc>
          <w:tcPr>
            <w:tcW w:w="700" w:type="dxa"/>
          </w:tcPr>
          <w:p w14:paraId="538B712D" w14:textId="77777777" w:rsidR="00B50050" w:rsidRDefault="00B50050" w:rsidP="0088127C">
            <w:pPr>
              <w:pStyle w:val="OtherTableBody"/>
            </w:pPr>
          </w:p>
        </w:tc>
        <w:tc>
          <w:tcPr>
            <w:tcW w:w="600" w:type="dxa"/>
          </w:tcPr>
          <w:p w14:paraId="2781B84C" w14:textId="77777777" w:rsidR="00B50050" w:rsidRDefault="00B50050" w:rsidP="0088127C">
            <w:pPr>
              <w:pStyle w:val="OtherTableBody"/>
            </w:pPr>
          </w:p>
        </w:tc>
        <w:tc>
          <w:tcPr>
            <w:tcW w:w="900" w:type="dxa"/>
          </w:tcPr>
          <w:p w14:paraId="3687F322" w14:textId="77777777" w:rsidR="00B50050" w:rsidRDefault="00B50050" w:rsidP="0088127C">
            <w:pPr>
              <w:pStyle w:val="OtherTableBody"/>
            </w:pPr>
            <w:r>
              <w:t>16.4.6.48</w:t>
            </w:r>
          </w:p>
        </w:tc>
      </w:tr>
      <w:tr w:rsidR="00B50050" w14:paraId="539B29C2" w14:textId="77777777" w:rsidTr="00195548">
        <w:tc>
          <w:tcPr>
            <w:tcW w:w="3500" w:type="dxa"/>
          </w:tcPr>
          <w:p w14:paraId="1456D93F" w14:textId="77777777" w:rsidR="00B50050" w:rsidRDefault="00B50050" w:rsidP="0088127C">
            <w:pPr>
              <w:pStyle w:val="OtherTableBody"/>
            </w:pPr>
            <w:r>
              <w:t>Comment Type</w:t>
            </w:r>
          </w:p>
        </w:tc>
        <w:tc>
          <w:tcPr>
            <w:tcW w:w="700" w:type="dxa"/>
          </w:tcPr>
          <w:p w14:paraId="62D901FA" w14:textId="77777777" w:rsidR="00B50050" w:rsidRDefault="00B50050" w:rsidP="0088127C">
            <w:pPr>
              <w:pStyle w:val="OtherTableBody"/>
            </w:pPr>
            <w:r>
              <w:t>01318</w:t>
            </w:r>
          </w:p>
        </w:tc>
        <w:tc>
          <w:tcPr>
            <w:tcW w:w="600" w:type="dxa"/>
          </w:tcPr>
          <w:p w14:paraId="3A2DC796" w14:textId="77777777" w:rsidR="00B50050" w:rsidRDefault="00B50050" w:rsidP="0088127C">
            <w:pPr>
              <w:pStyle w:val="OtherTableBody"/>
            </w:pPr>
            <w:r>
              <w:t>NTE</w:t>
            </w:r>
          </w:p>
        </w:tc>
        <w:tc>
          <w:tcPr>
            <w:tcW w:w="600" w:type="dxa"/>
          </w:tcPr>
          <w:p w14:paraId="094E9153" w14:textId="77777777" w:rsidR="00B50050" w:rsidRDefault="00B50050" w:rsidP="0088127C">
            <w:pPr>
              <w:pStyle w:val="OtherTableBody"/>
            </w:pPr>
            <w:r>
              <w:t>4</w:t>
            </w:r>
          </w:p>
        </w:tc>
        <w:tc>
          <w:tcPr>
            <w:tcW w:w="600" w:type="dxa"/>
          </w:tcPr>
          <w:p w14:paraId="2629C9BD" w14:textId="77777777" w:rsidR="00B50050" w:rsidRDefault="00B50050" w:rsidP="0088127C">
            <w:pPr>
              <w:pStyle w:val="OtherTableBody"/>
            </w:pPr>
            <w:r>
              <w:t>..</w:t>
            </w:r>
          </w:p>
        </w:tc>
        <w:tc>
          <w:tcPr>
            <w:tcW w:w="600" w:type="dxa"/>
          </w:tcPr>
          <w:p w14:paraId="2C2D0E0F" w14:textId="77777777" w:rsidR="00B50050" w:rsidRDefault="00B50050" w:rsidP="0088127C">
            <w:pPr>
              <w:pStyle w:val="OtherTableBody"/>
            </w:pPr>
          </w:p>
        </w:tc>
        <w:tc>
          <w:tcPr>
            <w:tcW w:w="600" w:type="dxa"/>
          </w:tcPr>
          <w:p w14:paraId="57812A58" w14:textId="77777777" w:rsidR="00B50050" w:rsidRDefault="00B50050" w:rsidP="0088127C">
            <w:pPr>
              <w:pStyle w:val="OtherTableBody"/>
            </w:pPr>
            <w:r>
              <w:t>CWE</w:t>
            </w:r>
          </w:p>
        </w:tc>
        <w:tc>
          <w:tcPr>
            <w:tcW w:w="700" w:type="dxa"/>
          </w:tcPr>
          <w:p w14:paraId="11424418" w14:textId="77777777" w:rsidR="00B50050" w:rsidRDefault="00B50050" w:rsidP="0088127C">
            <w:pPr>
              <w:pStyle w:val="OtherTableBody"/>
            </w:pPr>
          </w:p>
        </w:tc>
        <w:tc>
          <w:tcPr>
            <w:tcW w:w="600" w:type="dxa"/>
          </w:tcPr>
          <w:p w14:paraId="363B0331" w14:textId="77777777" w:rsidR="00B50050" w:rsidRDefault="00B50050" w:rsidP="0088127C">
            <w:pPr>
              <w:pStyle w:val="OtherTableBody"/>
            </w:pPr>
            <w:r>
              <w:t>0364</w:t>
            </w:r>
          </w:p>
        </w:tc>
        <w:tc>
          <w:tcPr>
            <w:tcW w:w="900" w:type="dxa"/>
          </w:tcPr>
          <w:p w14:paraId="10F64AAB" w14:textId="77777777" w:rsidR="00B50050" w:rsidRDefault="00B50050" w:rsidP="0088127C">
            <w:pPr>
              <w:pStyle w:val="OtherTableBody"/>
            </w:pPr>
            <w:r>
              <w:t>2.14.10.4</w:t>
            </w:r>
          </w:p>
        </w:tc>
      </w:tr>
      <w:tr w:rsidR="00B50050" w14:paraId="25A15A0F" w14:textId="77777777" w:rsidTr="00195548">
        <w:tc>
          <w:tcPr>
            <w:tcW w:w="3500" w:type="dxa"/>
          </w:tcPr>
          <w:p w14:paraId="029DD4B1" w14:textId="77777777" w:rsidR="00B50050" w:rsidRDefault="00B50050" w:rsidP="0088127C">
            <w:pPr>
              <w:pStyle w:val="OtherTableBody"/>
            </w:pPr>
            <w:r>
              <w:t>Commercial Carrier Name and Address Required</w:t>
            </w:r>
          </w:p>
        </w:tc>
        <w:tc>
          <w:tcPr>
            <w:tcW w:w="700" w:type="dxa"/>
          </w:tcPr>
          <w:p w14:paraId="7BF53C46" w14:textId="77777777" w:rsidR="00B50050" w:rsidRDefault="00B50050" w:rsidP="0088127C">
            <w:pPr>
              <w:pStyle w:val="OtherTableBody"/>
            </w:pPr>
            <w:r>
              <w:t>03465</w:t>
            </w:r>
          </w:p>
        </w:tc>
        <w:tc>
          <w:tcPr>
            <w:tcW w:w="600" w:type="dxa"/>
          </w:tcPr>
          <w:p w14:paraId="0A164F8F" w14:textId="77777777" w:rsidR="00B50050" w:rsidRDefault="00B50050" w:rsidP="0088127C">
            <w:pPr>
              <w:pStyle w:val="OtherTableBody"/>
            </w:pPr>
            <w:r>
              <w:t>PM1</w:t>
            </w:r>
          </w:p>
        </w:tc>
        <w:tc>
          <w:tcPr>
            <w:tcW w:w="600" w:type="dxa"/>
          </w:tcPr>
          <w:p w14:paraId="14F6CA63" w14:textId="77777777" w:rsidR="00B50050" w:rsidRDefault="00B50050" w:rsidP="0088127C">
            <w:pPr>
              <w:pStyle w:val="OtherTableBody"/>
            </w:pPr>
            <w:r>
              <w:t>22</w:t>
            </w:r>
          </w:p>
        </w:tc>
        <w:tc>
          <w:tcPr>
            <w:tcW w:w="600" w:type="dxa"/>
          </w:tcPr>
          <w:p w14:paraId="5ABEFC99" w14:textId="77777777" w:rsidR="00B50050" w:rsidRDefault="00B50050" w:rsidP="0088127C">
            <w:pPr>
              <w:pStyle w:val="OtherTableBody"/>
            </w:pPr>
            <w:r>
              <w:t>..</w:t>
            </w:r>
          </w:p>
        </w:tc>
        <w:tc>
          <w:tcPr>
            <w:tcW w:w="600" w:type="dxa"/>
          </w:tcPr>
          <w:p w14:paraId="6BED621B" w14:textId="77777777" w:rsidR="00B50050" w:rsidRDefault="00B50050" w:rsidP="0088127C">
            <w:pPr>
              <w:pStyle w:val="OtherTableBody"/>
            </w:pPr>
          </w:p>
        </w:tc>
        <w:tc>
          <w:tcPr>
            <w:tcW w:w="600" w:type="dxa"/>
          </w:tcPr>
          <w:p w14:paraId="0CD98E90" w14:textId="77777777" w:rsidR="00B50050" w:rsidRDefault="00B50050" w:rsidP="0088127C">
            <w:pPr>
              <w:pStyle w:val="OtherTableBody"/>
            </w:pPr>
            <w:r>
              <w:t>ID</w:t>
            </w:r>
          </w:p>
        </w:tc>
        <w:tc>
          <w:tcPr>
            <w:tcW w:w="700" w:type="dxa"/>
          </w:tcPr>
          <w:p w14:paraId="113EDB65" w14:textId="77777777" w:rsidR="00B50050" w:rsidRDefault="00B50050" w:rsidP="0088127C">
            <w:pPr>
              <w:pStyle w:val="OtherTableBody"/>
            </w:pPr>
          </w:p>
        </w:tc>
        <w:tc>
          <w:tcPr>
            <w:tcW w:w="600" w:type="dxa"/>
          </w:tcPr>
          <w:p w14:paraId="33736432" w14:textId="77777777" w:rsidR="00B50050" w:rsidRDefault="00B50050" w:rsidP="0088127C">
            <w:pPr>
              <w:pStyle w:val="OtherTableBody"/>
            </w:pPr>
            <w:r>
              <w:t>0136</w:t>
            </w:r>
          </w:p>
        </w:tc>
        <w:tc>
          <w:tcPr>
            <w:tcW w:w="900" w:type="dxa"/>
          </w:tcPr>
          <w:p w14:paraId="6CD795F9" w14:textId="77777777" w:rsidR="00B50050" w:rsidRDefault="00B50050" w:rsidP="0088127C">
            <w:pPr>
              <w:pStyle w:val="OtherTableBody"/>
            </w:pPr>
            <w:r>
              <w:t>8.8.17.22</w:t>
            </w:r>
          </w:p>
        </w:tc>
      </w:tr>
      <w:tr w:rsidR="00B50050" w14:paraId="381519C3" w14:textId="77777777" w:rsidTr="00195548">
        <w:tc>
          <w:tcPr>
            <w:tcW w:w="3500" w:type="dxa"/>
          </w:tcPr>
          <w:p w14:paraId="3A08BACE" w14:textId="77777777" w:rsidR="00B50050" w:rsidRDefault="00B50050" w:rsidP="0088127C">
            <w:pPr>
              <w:pStyle w:val="OtherTableBody"/>
            </w:pPr>
            <w:r>
              <w:t>Communication Location</w:t>
            </w:r>
          </w:p>
        </w:tc>
        <w:tc>
          <w:tcPr>
            <w:tcW w:w="700" w:type="dxa"/>
          </w:tcPr>
          <w:p w14:paraId="7BF34401" w14:textId="77777777" w:rsidR="00B50050" w:rsidRDefault="00B50050" w:rsidP="0088127C">
            <w:pPr>
              <w:pStyle w:val="OtherTableBody"/>
            </w:pPr>
            <w:r>
              <w:t>03446</w:t>
            </w:r>
          </w:p>
        </w:tc>
        <w:tc>
          <w:tcPr>
            <w:tcW w:w="600" w:type="dxa"/>
          </w:tcPr>
          <w:p w14:paraId="3E84CC08" w14:textId="77777777" w:rsidR="00B50050" w:rsidRDefault="00B50050" w:rsidP="0088127C">
            <w:pPr>
              <w:pStyle w:val="OtherTableBody"/>
            </w:pPr>
            <w:r>
              <w:t>OMC</w:t>
            </w:r>
          </w:p>
        </w:tc>
        <w:tc>
          <w:tcPr>
            <w:tcW w:w="600" w:type="dxa"/>
          </w:tcPr>
          <w:p w14:paraId="07941784" w14:textId="77777777" w:rsidR="00B50050" w:rsidRDefault="00B50050" w:rsidP="0088127C">
            <w:pPr>
              <w:pStyle w:val="OtherTableBody"/>
            </w:pPr>
            <w:r>
              <w:t>6</w:t>
            </w:r>
          </w:p>
        </w:tc>
        <w:tc>
          <w:tcPr>
            <w:tcW w:w="600" w:type="dxa"/>
          </w:tcPr>
          <w:p w14:paraId="5756D6CD" w14:textId="77777777" w:rsidR="00B50050" w:rsidRDefault="00B50050" w:rsidP="0088127C">
            <w:pPr>
              <w:pStyle w:val="OtherTableBody"/>
            </w:pPr>
            <w:r>
              <w:t>..</w:t>
            </w:r>
          </w:p>
        </w:tc>
        <w:tc>
          <w:tcPr>
            <w:tcW w:w="600" w:type="dxa"/>
          </w:tcPr>
          <w:p w14:paraId="397B6AFD" w14:textId="77777777" w:rsidR="00B50050" w:rsidRDefault="00B50050" w:rsidP="0088127C">
            <w:pPr>
              <w:pStyle w:val="OtherTableBody"/>
            </w:pPr>
          </w:p>
        </w:tc>
        <w:tc>
          <w:tcPr>
            <w:tcW w:w="600" w:type="dxa"/>
          </w:tcPr>
          <w:p w14:paraId="4EC430B2" w14:textId="77777777" w:rsidR="00B50050" w:rsidRDefault="00B50050" w:rsidP="0088127C">
            <w:pPr>
              <w:pStyle w:val="OtherTableBody"/>
            </w:pPr>
            <w:r>
              <w:t>CWE</w:t>
            </w:r>
          </w:p>
        </w:tc>
        <w:tc>
          <w:tcPr>
            <w:tcW w:w="700" w:type="dxa"/>
          </w:tcPr>
          <w:p w14:paraId="578CECC3" w14:textId="77777777" w:rsidR="00B50050" w:rsidRDefault="00B50050" w:rsidP="0088127C">
            <w:pPr>
              <w:pStyle w:val="OtherTableBody"/>
            </w:pPr>
          </w:p>
        </w:tc>
        <w:tc>
          <w:tcPr>
            <w:tcW w:w="600" w:type="dxa"/>
          </w:tcPr>
          <w:p w14:paraId="5463D559" w14:textId="77777777" w:rsidR="00B50050" w:rsidRDefault="00B50050" w:rsidP="0088127C">
            <w:pPr>
              <w:pStyle w:val="OtherTableBody"/>
            </w:pPr>
            <w:r>
              <w:t>0939</w:t>
            </w:r>
          </w:p>
        </w:tc>
        <w:tc>
          <w:tcPr>
            <w:tcW w:w="900" w:type="dxa"/>
          </w:tcPr>
          <w:p w14:paraId="14FC8F60" w14:textId="77777777" w:rsidR="00B50050" w:rsidRDefault="00B50050" w:rsidP="0088127C">
            <w:pPr>
              <w:pStyle w:val="OtherTableBody"/>
            </w:pPr>
            <w:r>
              <w:t>8.8.16.6</w:t>
            </w:r>
          </w:p>
        </w:tc>
      </w:tr>
      <w:tr w:rsidR="00B50050" w14:paraId="72D5F894" w14:textId="77777777" w:rsidTr="00195548">
        <w:tc>
          <w:tcPr>
            <w:tcW w:w="3500" w:type="dxa"/>
          </w:tcPr>
          <w:p w14:paraId="1C8A170C" w14:textId="77777777" w:rsidR="00B50050" w:rsidRDefault="00B50050" w:rsidP="0088127C">
            <w:pPr>
              <w:pStyle w:val="OtherTableBody"/>
            </w:pPr>
            <w:r>
              <w:t>Company Plan Code</w:t>
            </w:r>
          </w:p>
        </w:tc>
        <w:tc>
          <w:tcPr>
            <w:tcW w:w="700" w:type="dxa"/>
          </w:tcPr>
          <w:p w14:paraId="78A2EC97" w14:textId="77777777" w:rsidR="00B50050" w:rsidRDefault="00B50050" w:rsidP="0088127C">
            <w:pPr>
              <w:pStyle w:val="OtherTableBody"/>
            </w:pPr>
            <w:r>
              <w:t>00460</w:t>
            </w:r>
          </w:p>
        </w:tc>
        <w:tc>
          <w:tcPr>
            <w:tcW w:w="600" w:type="dxa"/>
          </w:tcPr>
          <w:p w14:paraId="1D5B56C4" w14:textId="77777777" w:rsidR="00B50050" w:rsidRDefault="00B50050" w:rsidP="0088127C">
            <w:pPr>
              <w:pStyle w:val="OtherTableBody"/>
            </w:pPr>
            <w:r>
              <w:t>IN1</w:t>
            </w:r>
          </w:p>
        </w:tc>
        <w:tc>
          <w:tcPr>
            <w:tcW w:w="600" w:type="dxa"/>
          </w:tcPr>
          <w:p w14:paraId="541C650F" w14:textId="77777777" w:rsidR="00B50050" w:rsidRDefault="00B50050" w:rsidP="0088127C">
            <w:pPr>
              <w:pStyle w:val="OtherTableBody"/>
            </w:pPr>
            <w:r>
              <w:t>35</w:t>
            </w:r>
          </w:p>
        </w:tc>
        <w:tc>
          <w:tcPr>
            <w:tcW w:w="600" w:type="dxa"/>
          </w:tcPr>
          <w:p w14:paraId="605DD1B4" w14:textId="77777777" w:rsidR="00B50050" w:rsidRDefault="00B50050" w:rsidP="0088127C">
            <w:pPr>
              <w:pStyle w:val="OtherTableBody"/>
            </w:pPr>
            <w:r>
              <w:t>..</w:t>
            </w:r>
          </w:p>
        </w:tc>
        <w:tc>
          <w:tcPr>
            <w:tcW w:w="600" w:type="dxa"/>
          </w:tcPr>
          <w:p w14:paraId="0A42DDC1" w14:textId="77777777" w:rsidR="00B50050" w:rsidRDefault="00B50050" w:rsidP="0088127C">
            <w:pPr>
              <w:pStyle w:val="OtherTableBody"/>
            </w:pPr>
          </w:p>
        </w:tc>
        <w:tc>
          <w:tcPr>
            <w:tcW w:w="600" w:type="dxa"/>
          </w:tcPr>
          <w:p w14:paraId="4241F627" w14:textId="77777777" w:rsidR="00B50050" w:rsidRDefault="00B50050" w:rsidP="0088127C">
            <w:pPr>
              <w:pStyle w:val="OtherTableBody"/>
            </w:pPr>
            <w:r>
              <w:t>CWE</w:t>
            </w:r>
          </w:p>
        </w:tc>
        <w:tc>
          <w:tcPr>
            <w:tcW w:w="700" w:type="dxa"/>
          </w:tcPr>
          <w:p w14:paraId="778D031E" w14:textId="77777777" w:rsidR="00B50050" w:rsidRDefault="00B50050" w:rsidP="0088127C">
            <w:pPr>
              <w:pStyle w:val="OtherTableBody"/>
            </w:pPr>
          </w:p>
        </w:tc>
        <w:tc>
          <w:tcPr>
            <w:tcW w:w="600" w:type="dxa"/>
          </w:tcPr>
          <w:p w14:paraId="77BD84A4" w14:textId="77777777" w:rsidR="00B50050" w:rsidRDefault="00B50050" w:rsidP="0088127C">
            <w:pPr>
              <w:pStyle w:val="OtherTableBody"/>
            </w:pPr>
            <w:r>
              <w:t>0042</w:t>
            </w:r>
          </w:p>
        </w:tc>
        <w:tc>
          <w:tcPr>
            <w:tcW w:w="900" w:type="dxa"/>
          </w:tcPr>
          <w:p w14:paraId="3C967367" w14:textId="77777777" w:rsidR="00B50050" w:rsidRDefault="00B50050" w:rsidP="0088127C">
            <w:pPr>
              <w:pStyle w:val="OtherTableBody"/>
            </w:pPr>
            <w:r>
              <w:t>6.5.6.35</w:t>
            </w:r>
          </w:p>
        </w:tc>
      </w:tr>
      <w:tr w:rsidR="00B50050" w14:paraId="4F9735E1" w14:textId="77777777" w:rsidTr="00195548">
        <w:tc>
          <w:tcPr>
            <w:tcW w:w="3500" w:type="dxa"/>
          </w:tcPr>
          <w:p w14:paraId="15AE2E85" w14:textId="77777777" w:rsidR="00B50050" w:rsidRDefault="00B50050" w:rsidP="0088127C">
            <w:pPr>
              <w:pStyle w:val="OtherTableBody"/>
            </w:pPr>
            <w:r>
              <w:t>Completion Status</w:t>
            </w:r>
          </w:p>
        </w:tc>
        <w:tc>
          <w:tcPr>
            <w:tcW w:w="700" w:type="dxa"/>
          </w:tcPr>
          <w:p w14:paraId="563B5565" w14:textId="77777777" w:rsidR="00B50050" w:rsidRDefault="00B50050" w:rsidP="0088127C">
            <w:pPr>
              <w:pStyle w:val="OtherTableBody"/>
            </w:pPr>
            <w:r>
              <w:t>01223</w:t>
            </w:r>
          </w:p>
        </w:tc>
        <w:tc>
          <w:tcPr>
            <w:tcW w:w="600" w:type="dxa"/>
          </w:tcPr>
          <w:p w14:paraId="3D47DC8F" w14:textId="77777777" w:rsidR="00B50050" w:rsidRDefault="00B50050" w:rsidP="0088127C">
            <w:pPr>
              <w:pStyle w:val="OtherTableBody"/>
            </w:pPr>
            <w:r>
              <w:t>RXA</w:t>
            </w:r>
          </w:p>
        </w:tc>
        <w:tc>
          <w:tcPr>
            <w:tcW w:w="600" w:type="dxa"/>
          </w:tcPr>
          <w:p w14:paraId="08E51DC3" w14:textId="77777777" w:rsidR="00B50050" w:rsidRDefault="00B50050" w:rsidP="0088127C">
            <w:pPr>
              <w:pStyle w:val="OtherTableBody"/>
            </w:pPr>
            <w:r>
              <w:t>20</w:t>
            </w:r>
          </w:p>
        </w:tc>
        <w:tc>
          <w:tcPr>
            <w:tcW w:w="600" w:type="dxa"/>
          </w:tcPr>
          <w:p w14:paraId="58B38413" w14:textId="77777777" w:rsidR="00B50050" w:rsidRDefault="00B50050" w:rsidP="0088127C">
            <w:pPr>
              <w:pStyle w:val="OtherTableBody"/>
            </w:pPr>
            <w:r>
              <w:t>2..2</w:t>
            </w:r>
          </w:p>
        </w:tc>
        <w:tc>
          <w:tcPr>
            <w:tcW w:w="600" w:type="dxa"/>
          </w:tcPr>
          <w:p w14:paraId="79DEBC9E" w14:textId="77777777" w:rsidR="00B50050" w:rsidRDefault="00B50050" w:rsidP="0088127C">
            <w:pPr>
              <w:pStyle w:val="OtherTableBody"/>
            </w:pPr>
          </w:p>
        </w:tc>
        <w:tc>
          <w:tcPr>
            <w:tcW w:w="600" w:type="dxa"/>
          </w:tcPr>
          <w:p w14:paraId="70F6F2EE" w14:textId="77777777" w:rsidR="00B50050" w:rsidRDefault="00B50050" w:rsidP="0088127C">
            <w:pPr>
              <w:pStyle w:val="OtherTableBody"/>
            </w:pPr>
            <w:r>
              <w:t>ID</w:t>
            </w:r>
          </w:p>
        </w:tc>
        <w:tc>
          <w:tcPr>
            <w:tcW w:w="700" w:type="dxa"/>
          </w:tcPr>
          <w:p w14:paraId="4CD28647" w14:textId="77777777" w:rsidR="00B50050" w:rsidRDefault="00B50050" w:rsidP="0088127C">
            <w:pPr>
              <w:pStyle w:val="OtherTableBody"/>
            </w:pPr>
          </w:p>
        </w:tc>
        <w:tc>
          <w:tcPr>
            <w:tcW w:w="600" w:type="dxa"/>
          </w:tcPr>
          <w:p w14:paraId="43762856" w14:textId="77777777" w:rsidR="00B50050" w:rsidRDefault="00B50050" w:rsidP="0088127C">
            <w:pPr>
              <w:pStyle w:val="OtherTableBody"/>
            </w:pPr>
            <w:r>
              <w:t>0322</w:t>
            </w:r>
          </w:p>
        </w:tc>
        <w:tc>
          <w:tcPr>
            <w:tcW w:w="900" w:type="dxa"/>
          </w:tcPr>
          <w:p w14:paraId="26F63D37" w14:textId="77777777" w:rsidR="00B50050" w:rsidRDefault="00B50050" w:rsidP="0088127C">
            <w:pPr>
              <w:pStyle w:val="OtherTableBody"/>
            </w:pPr>
            <w:r>
              <w:t>4A.4.7.20</w:t>
            </w:r>
          </w:p>
        </w:tc>
      </w:tr>
      <w:tr w:rsidR="00B50050" w14:paraId="1C4A0D5C" w14:textId="77777777" w:rsidTr="00195548">
        <w:tc>
          <w:tcPr>
            <w:tcW w:w="3500" w:type="dxa"/>
          </w:tcPr>
          <w:p w14:paraId="76FADCD7" w14:textId="77777777" w:rsidR="00B50050" w:rsidRDefault="00B50050" w:rsidP="0088127C">
            <w:pPr>
              <w:pStyle w:val="OtherTableBody"/>
            </w:pPr>
            <w:r>
              <w:t>Component Amount</w:t>
            </w:r>
          </w:p>
        </w:tc>
        <w:tc>
          <w:tcPr>
            <w:tcW w:w="700" w:type="dxa"/>
          </w:tcPr>
          <w:p w14:paraId="10F717B9" w14:textId="77777777" w:rsidR="00B50050" w:rsidRDefault="00B50050" w:rsidP="0088127C">
            <w:pPr>
              <w:pStyle w:val="OtherTableBody"/>
            </w:pPr>
            <w:r>
              <w:t>00315</w:t>
            </w:r>
          </w:p>
        </w:tc>
        <w:tc>
          <w:tcPr>
            <w:tcW w:w="600" w:type="dxa"/>
          </w:tcPr>
          <w:p w14:paraId="7255D22C" w14:textId="77777777" w:rsidR="00B50050" w:rsidRDefault="00B50050" w:rsidP="0088127C">
            <w:pPr>
              <w:pStyle w:val="OtherTableBody"/>
            </w:pPr>
            <w:r>
              <w:t>RXC</w:t>
            </w:r>
          </w:p>
        </w:tc>
        <w:tc>
          <w:tcPr>
            <w:tcW w:w="600" w:type="dxa"/>
          </w:tcPr>
          <w:p w14:paraId="616CC424" w14:textId="77777777" w:rsidR="00B50050" w:rsidRDefault="00B50050" w:rsidP="0088127C">
            <w:pPr>
              <w:pStyle w:val="OtherTableBody"/>
            </w:pPr>
            <w:r>
              <w:t>3</w:t>
            </w:r>
          </w:p>
        </w:tc>
        <w:tc>
          <w:tcPr>
            <w:tcW w:w="600" w:type="dxa"/>
          </w:tcPr>
          <w:p w14:paraId="24AD711F" w14:textId="77777777" w:rsidR="00B50050" w:rsidRDefault="00B50050" w:rsidP="0088127C">
            <w:pPr>
              <w:pStyle w:val="OtherTableBody"/>
            </w:pPr>
            <w:r>
              <w:t>..</w:t>
            </w:r>
          </w:p>
        </w:tc>
        <w:tc>
          <w:tcPr>
            <w:tcW w:w="600" w:type="dxa"/>
          </w:tcPr>
          <w:p w14:paraId="2CD97626" w14:textId="77777777" w:rsidR="00B50050" w:rsidRDefault="00B50050" w:rsidP="0088127C">
            <w:pPr>
              <w:pStyle w:val="OtherTableBody"/>
            </w:pPr>
          </w:p>
        </w:tc>
        <w:tc>
          <w:tcPr>
            <w:tcW w:w="600" w:type="dxa"/>
          </w:tcPr>
          <w:p w14:paraId="2D965903" w14:textId="77777777" w:rsidR="00B50050" w:rsidRDefault="00B50050" w:rsidP="0088127C">
            <w:pPr>
              <w:pStyle w:val="OtherTableBody"/>
            </w:pPr>
            <w:r>
              <w:t>NM</w:t>
            </w:r>
          </w:p>
        </w:tc>
        <w:tc>
          <w:tcPr>
            <w:tcW w:w="700" w:type="dxa"/>
          </w:tcPr>
          <w:p w14:paraId="7BE18D52" w14:textId="77777777" w:rsidR="00B50050" w:rsidRDefault="00B50050" w:rsidP="0088127C">
            <w:pPr>
              <w:pStyle w:val="OtherTableBody"/>
            </w:pPr>
          </w:p>
        </w:tc>
        <w:tc>
          <w:tcPr>
            <w:tcW w:w="600" w:type="dxa"/>
          </w:tcPr>
          <w:p w14:paraId="16F77CB3" w14:textId="77777777" w:rsidR="00B50050" w:rsidRDefault="00B50050" w:rsidP="0088127C">
            <w:pPr>
              <w:pStyle w:val="OtherTableBody"/>
            </w:pPr>
          </w:p>
        </w:tc>
        <w:tc>
          <w:tcPr>
            <w:tcW w:w="900" w:type="dxa"/>
          </w:tcPr>
          <w:p w14:paraId="2F77A6E3" w14:textId="77777777" w:rsidR="00B50050" w:rsidRDefault="00B50050" w:rsidP="0088127C">
            <w:pPr>
              <w:pStyle w:val="OtherTableBody"/>
            </w:pPr>
            <w:r>
              <w:t>4A.4.3.3</w:t>
            </w:r>
          </w:p>
        </w:tc>
      </w:tr>
      <w:tr w:rsidR="00B50050" w14:paraId="50906197" w14:textId="77777777" w:rsidTr="00195548">
        <w:tc>
          <w:tcPr>
            <w:tcW w:w="3500" w:type="dxa"/>
          </w:tcPr>
          <w:p w14:paraId="5FEF536B" w14:textId="77777777" w:rsidR="00B50050" w:rsidRDefault="00B50050" w:rsidP="0088127C">
            <w:pPr>
              <w:pStyle w:val="OtherTableBody"/>
            </w:pPr>
            <w:r>
              <w:t>Component Code</w:t>
            </w:r>
          </w:p>
        </w:tc>
        <w:tc>
          <w:tcPr>
            <w:tcW w:w="700" w:type="dxa"/>
          </w:tcPr>
          <w:p w14:paraId="7B601745" w14:textId="77777777" w:rsidR="00B50050" w:rsidRDefault="00B50050" w:rsidP="0088127C">
            <w:pPr>
              <w:pStyle w:val="OtherTableBody"/>
            </w:pPr>
            <w:r>
              <w:t>00314</w:t>
            </w:r>
          </w:p>
        </w:tc>
        <w:tc>
          <w:tcPr>
            <w:tcW w:w="600" w:type="dxa"/>
          </w:tcPr>
          <w:p w14:paraId="3069A562" w14:textId="77777777" w:rsidR="00B50050" w:rsidRDefault="00B50050" w:rsidP="0088127C">
            <w:pPr>
              <w:pStyle w:val="OtherTableBody"/>
            </w:pPr>
            <w:r>
              <w:t>RXC</w:t>
            </w:r>
          </w:p>
        </w:tc>
        <w:tc>
          <w:tcPr>
            <w:tcW w:w="600" w:type="dxa"/>
          </w:tcPr>
          <w:p w14:paraId="5FFA690E" w14:textId="77777777" w:rsidR="00B50050" w:rsidRDefault="00B50050" w:rsidP="0088127C">
            <w:pPr>
              <w:pStyle w:val="OtherTableBody"/>
            </w:pPr>
            <w:r>
              <w:t>2</w:t>
            </w:r>
          </w:p>
        </w:tc>
        <w:tc>
          <w:tcPr>
            <w:tcW w:w="600" w:type="dxa"/>
          </w:tcPr>
          <w:p w14:paraId="249D30BA" w14:textId="77777777" w:rsidR="00B50050" w:rsidRDefault="00B50050" w:rsidP="0088127C">
            <w:pPr>
              <w:pStyle w:val="OtherTableBody"/>
            </w:pPr>
            <w:r>
              <w:t>..</w:t>
            </w:r>
          </w:p>
        </w:tc>
        <w:tc>
          <w:tcPr>
            <w:tcW w:w="600" w:type="dxa"/>
          </w:tcPr>
          <w:p w14:paraId="3D6325F7" w14:textId="77777777" w:rsidR="00B50050" w:rsidRDefault="00B50050" w:rsidP="0088127C">
            <w:pPr>
              <w:pStyle w:val="OtherTableBody"/>
            </w:pPr>
          </w:p>
        </w:tc>
        <w:tc>
          <w:tcPr>
            <w:tcW w:w="600" w:type="dxa"/>
          </w:tcPr>
          <w:p w14:paraId="1FB438C5" w14:textId="77777777" w:rsidR="00B50050" w:rsidRDefault="00B50050" w:rsidP="0088127C">
            <w:pPr>
              <w:pStyle w:val="OtherTableBody"/>
            </w:pPr>
            <w:r>
              <w:t>CWE</w:t>
            </w:r>
          </w:p>
        </w:tc>
        <w:tc>
          <w:tcPr>
            <w:tcW w:w="700" w:type="dxa"/>
          </w:tcPr>
          <w:p w14:paraId="5FF28E58" w14:textId="77777777" w:rsidR="00B50050" w:rsidRDefault="00B50050" w:rsidP="0088127C">
            <w:pPr>
              <w:pStyle w:val="OtherTableBody"/>
            </w:pPr>
          </w:p>
        </w:tc>
        <w:tc>
          <w:tcPr>
            <w:tcW w:w="600" w:type="dxa"/>
          </w:tcPr>
          <w:p w14:paraId="774BA952" w14:textId="77777777" w:rsidR="00B50050" w:rsidRDefault="00B50050" w:rsidP="0088127C">
            <w:pPr>
              <w:pStyle w:val="OtherTableBody"/>
            </w:pPr>
            <w:r>
              <w:t>0697</w:t>
            </w:r>
          </w:p>
        </w:tc>
        <w:tc>
          <w:tcPr>
            <w:tcW w:w="900" w:type="dxa"/>
          </w:tcPr>
          <w:p w14:paraId="2CABA973" w14:textId="77777777" w:rsidR="00B50050" w:rsidRDefault="00B50050" w:rsidP="0088127C">
            <w:pPr>
              <w:pStyle w:val="OtherTableBody"/>
            </w:pPr>
            <w:r>
              <w:t>4A.4.3.2</w:t>
            </w:r>
          </w:p>
        </w:tc>
      </w:tr>
      <w:tr w:rsidR="00B50050" w14:paraId="73C8E838" w14:textId="77777777" w:rsidTr="00195548">
        <w:tc>
          <w:tcPr>
            <w:tcW w:w="3500" w:type="dxa"/>
          </w:tcPr>
          <w:p w14:paraId="4DFCBC44" w14:textId="77777777" w:rsidR="00B50050" w:rsidRDefault="00B50050" w:rsidP="0088127C">
            <w:pPr>
              <w:pStyle w:val="OtherTableBody"/>
            </w:pPr>
            <w:r>
              <w:t>Component Drug Strength Volume</w:t>
            </w:r>
          </w:p>
        </w:tc>
        <w:tc>
          <w:tcPr>
            <w:tcW w:w="700" w:type="dxa"/>
          </w:tcPr>
          <w:p w14:paraId="73CF5172" w14:textId="77777777" w:rsidR="00B50050" w:rsidRDefault="00B50050" w:rsidP="0088127C">
            <w:pPr>
              <w:pStyle w:val="OtherTableBody"/>
            </w:pPr>
            <w:r>
              <w:t>01671</w:t>
            </w:r>
          </w:p>
        </w:tc>
        <w:tc>
          <w:tcPr>
            <w:tcW w:w="600" w:type="dxa"/>
          </w:tcPr>
          <w:p w14:paraId="73746CF6" w14:textId="77777777" w:rsidR="00B50050" w:rsidRDefault="00B50050" w:rsidP="0088127C">
            <w:pPr>
              <w:pStyle w:val="OtherTableBody"/>
            </w:pPr>
            <w:r>
              <w:t>RXC</w:t>
            </w:r>
          </w:p>
        </w:tc>
        <w:tc>
          <w:tcPr>
            <w:tcW w:w="600" w:type="dxa"/>
          </w:tcPr>
          <w:p w14:paraId="5484FE98" w14:textId="77777777" w:rsidR="00B50050" w:rsidRDefault="00B50050" w:rsidP="0088127C">
            <w:pPr>
              <w:pStyle w:val="OtherTableBody"/>
            </w:pPr>
            <w:r>
              <w:t>8</w:t>
            </w:r>
          </w:p>
        </w:tc>
        <w:tc>
          <w:tcPr>
            <w:tcW w:w="600" w:type="dxa"/>
          </w:tcPr>
          <w:p w14:paraId="0D27F659" w14:textId="77777777" w:rsidR="00B50050" w:rsidRDefault="00B50050" w:rsidP="0088127C">
            <w:pPr>
              <w:pStyle w:val="OtherTableBody"/>
            </w:pPr>
            <w:r>
              <w:t>..</w:t>
            </w:r>
          </w:p>
        </w:tc>
        <w:tc>
          <w:tcPr>
            <w:tcW w:w="600" w:type="dxa"/>
          </w:tcPr>
          <w:p w14:paraId="512261BD" w14:textId="77777777" w:rsidR="00B50050" w:rsidRDefault="00B50050" w:rsidP="0088127C">
            <w:pPr>
              <w:pStyle w:val="OtherTableBody"/>
            </w:pPr>
            <w:r>
              <w:t>5#</w:t>
            </w:r>
          </w:p>
        </w:tc>
        <w:tc>
          <w:tcPr>
            <w:tcW w:w="600" w:type="dxa"/>
          </w:tcPr>
          <w:p w14:paraId="2F0C6C59" w14:textId="77777777" w:rsidR="00B50050" w:rsidRDefault="00B50050" w:rsidP="0088127C">
            <w:pPr>
              <w:pStyle w:val="OtherTableBody"/>
            </w:pPr>
            <w:r>
              <w:t>NM</w:t>
            </w:r>
          </w:p>
        </w:tc>
        <w:tc>
          <w:tcPr>
            <w:tcW w:w="700" w:type="dxa"/>
          </w:tcPr>
          <w:p w14:paraId="0AA56043" w14:textId="77777777" w:rsidR="00B50050" w:rsidRDefault="00B50050" w:rsidP="0088127C">
            <w:pPr>
              <w:pStyle w:val="OtherTableBody"/>
            </w:pPr>
          </w:p>
        </w:tc>
        <w:tc>
          <w:tcPr>
            <w:tcW w:w="600" w:type="dxa"/>
          </w:tcPr>
          <w:p w14:paraId="056A9A39" w14:textId="77777777" w:rsidR="00B50050" w:rsidRDefault="00B50050" w:rsidP="0088127C">
            <w:pPr>
              <w:pStyle w:val="OtherTableBody"/>
            </w:pPr>
          </w:p>
        </w:tc>
        <w:tc>
          <w:tcPr>
            <w:tcW w:w="900" w:type="dxa"/>
          </w:tcPr>
          <w:p w14:paraId="65AB32CE" w14:textId="77777777" w:rsidR="00B50050" w:rsidRDefault="00B50050" w:rsidP="0088127C">
            <w:pPr>
              <w:pStyle w:val="OtherTableBody"/>
            </w:pPr>
            <w:r>
              <w:t>4A.4.3.8</w:t>
            </w:r>
          </w:p>
        </w:tc>
      </w:tr>
      <w:tr w:rsidR="00B50050" w14:paraId="6444A072" w14:textId="77777777" w:rsidTr="00195548">
        <w:tc>
          <w:tcPr>
            <w:tcW w:w="3500" w:type="dxa"/>
          </w:tcPr>
          <w:p w14:paraId="7D818EF2" w14:textId="77777777" w:rsidR="00B50050" w:rsidRDefault="00B50050" w:rsidP="0088127C">
            <w:pPr>
              <w:pStyle w:val="OtherTableBody"/>
            </w:pPr>
            <w:r>
              <w:t>Component Drug Strength Volume Units</w:t>
            </w:r>
          </w:p>
        </w:tc>
        <w:tc>
          <w:tcPr>
            <w:tcW w:w="700" w:type="dxa"/>
          </w:tcPr>
          <w:p w14:paraId="6E55DB9D" w14:textId="77777777" w:rsidR="00B50050" w:rsidRDefault="00B50050" w:rsidP="0088127C">
            <w:pPr>
              <w:pStyle w:val="OtherTableBody"/>
            </w:pPr>
            <w:r>
              <w:t>01672</w:t>
            </w:r>
          </w:p>
        </w:tc>
        <w:tc>
          <w:tcPr>
            <w:tcW w:w="600" w:type="dxa"/>
          </w:tcPr>
          <w:p w14:paraId="6ED7000E" w14:textId="77777777" w:rsidR="00B50050" w:rsidRDefault="00B50050" w:rsidP="0088127C">
            <w:pPr>
              <w:pStyle w:val="OtherTableBody"/>
            </w:pPr>
            <w:r>
              <w:t>RXC</w:t>
            </w:r>
          </w:p>
        </w:tc>
        <w:tc>
          <w:tcPr>
            <w:tcW w:w="600" w:type="dxa"/>
          </w:tcPr>
          <w:p w14:paraId="492A1A30" w14:textId="77777777" w:rsidR="00B50050" w:rsidRDefault="00B50050" w:rsidP="0088127C">
            <w:pPr>
              <w:pStyle w:val="OtherTableBody"/>
            </w:pPr>
            <w:r>
              <w:t>9</w:t>
            </w:r>
          </w:p>
        </w:tc>
        <w:tc>
          <w:tcPr>
            <w:tcW w:w="600" w:type="dxa"/>
          </w:tcPr>
          <w:p w14:paraId="6F3B7C13" w14:textId="77777777" w:rsidR="00B50050" w:rsidRDefault="00B50050" w:rsidP="0088127C">
            <w:pPr>
              <w:pStyle w:val="OtherTableBody"/>
            </w:pPr>
            <w:r>
              <w:t>..</w:t>
            </w:r>
          </w:p>
        </w:tc>
        <w:tc>
          <w:tcPr>
            <w:tcW w:w="600" w:type="dxa"/>
          </w:tcPr>
          <w:p w14:paraId="5813E088" w14:textId="77777777" w:rsidR="00B50050" w:rsidRDefault="00B50050" w:rsidP="0088127C">
            <w:pPr>
              <w:pStyle w:val="OtherTableBody"/>
            </w:pPr>
          </w:p>
        </w:tc>
        <w:tc>
          <w:tcPr>
            <w:tcW w:w="600" w:type="dxa"/>
          </w:tcPr>
          <w:p w14:paraId="0D99B686" w14:textId="77777777" w:rsidR="00B50050" w:rsidRDefault="00B50050" w:rsidP="0088127C">
            <w:pPr>
              <w:pStyle w:val="OtherTableBody"/>
            </w:pPr>
            <w:r>
              <w:t>CWE</w:t>
            </w:r>
          </w:p>
        </w:tc>
        <w:tc>
          <w:tcPr>
            <w:tcW w:w="700" w:type="dxa"/>
          </w:tcPr>
          <w:p w14:paraId="5CFBE27C" w14:textId="77777777" w:rsidR="00B50050" w:rsidRDefault="00B50050" w:rsidP="0088127C">
            <w:pPr>
              <w:pStyle w:val="OtherTableBody"/>
            </w:pPr>
          </w:p>
        </w:tc>
        <w:tc>
          <w:tcPr>
            <w:tcW w:w="600" w:type="dxa"/>
          </w:tcPr>
          <w:p w14:paraId="462C848A" w14:textId="77777777" w:rsidR="00B50050" w:rsidRDefault="00B50050" w:rsidP="0088127C">
            <w:pPr>
              <w:pStyle w:val="OtherTableBody"/>
            </w:pPr>
            <w:r>
              <w:t>0701</w:t>
            </w:r>
          </w:p>
        </w:tc>
        <w:tc>
          <w:tcPr>
            <w:tcW w:w="900" w:type="dxa"/>
          </w:tcPr>
          <w:p w14:paraId="34E585A3" w14:textId="77777777" w:rsidR="00B50050" w:rsidRDefault="00B50050" w:rsidP="0088127C">
            <w:pPr>
              <w:pStyle w:val="OtherTableBody"/>
            </w:pPr>
            <w:r>
              <w:t>4A.4.3.9</w:t>
            </w:r>
          </w:p>
        </w:tc>
      </w:tr>
      <w:tr w:rsidR="00B50050" w14:paraId="39D88AE9" w14:textId="77777777" w:rsidTr="00195548">
        <w:tc>
          <w:tcPr>
            <w:tcW w:w="3500" w:type="dxa"/>
          </w:tcPr>
          <w:p w14:paraId="37CC1446" w14:textId="77777777" w:rsidR="00B50050" w:rsidRDefault="00B50050" w:rsidP="0088127C">
            <w:pPr>
              <w:pStyle w:val="OtherTableBody"/>
            </w:pPr>
            <w:r>
              <w:t>Component Strength</w:t>
            </w:r>
          </w:p>
        </w:tc>
        <w:tc>
          <w:tcPr>
            <w:tcW w:w="700" w:type="dxa"/>
          </w:tcPr>
          <w:p w14:paraId="2B32999F" w14:textId="77777777" w:rsidR="00B50050" w:rsidRDefault="00B50050" w:rsidP="0088127C">
            <w:pPr>
              <w:pStyle w:val="OtherTableBody"/>
            </w:pPr>
            <w:r>
              <w:t>01124</w:t>
            </w:r>
          </w:p>
        </w:tc>
        <w:tc>
          <w:tcPr>
            <w:tcW w:w="600" w:type="dxa"/>
          </w:tcPr>
          <w:p w14:paraId="4F3C3A95" w14:textId="77777777" w:rsidR="00B50050" w:rsidRDefault="00B50050" w:rsidP="0088127C">
            <w:pPr>
              <w:pStyle w:val="OtherTableBody"/>
            </w:pPr>
            <w:r>
              <w:t>RXC</w:t>
            </w:r>
          </w:p>
        </w:tc>
        <w:tc>
          <w:tcPr>
            <w:tcW w:w="600" w:type="dxa"/>
          </w:tcPr>
          <w:p w14:paraId="54A04D74" w14:textId="77777777" w:rsidR="00B50050" w:rsidRDefault="00B50050" w:rsidP="0088127C">
            <w:pPr>
              <w:pStyle w:val="OtherTableBody"/>
            </w:pPr>
            <w:r>
              <w:t>5</w:t>
            </w:r>
          </w:p>
        </w:tc>
        <w:tc>
          <w:tcPr>
            <w:tcW w:w="600" w:type="dxa"/>
          </w:tcPr>
          <w:p w14:paraId="24C8477D" w14:textId="77777777" w:rsidR="00B50050" w:rsidRDefault="00B50050" w:rsidP="0088127C">
            <w:pPr>
              <w:pStyle w:val="OtherTableBody"/>
            </w:pPr>
            <w:r>
              <w:t>..</w:t>
            </w:r>
          </w:p>
        </w:tc>
        <w:tc>
          <w:tcPr>
            <w:tcW w:w="600" w:type="dxa"/>
          </w:tcPr>
          <w:p w14:paraId="326B52EA" w14:textId="77777777" w:rsidR="00B50050" w:rsidRDefault="00B50050" w:rsidP="0088127C">
            <w:pPr>
              <w:pStyle w:val="OtherTableBody"/>
            </w:pPr>
          </w:p>
        </w:tc>
        <w:tc>
          <w:tcPr>
            <w:tcW w:w="600" w:type="dxa"/>
          </w:tcPr>
          <w:p w14:paraId="5A589FF1" w14:textId="77777777" w:rsidR="00B50050" w:rsidRDefault="00B50050" w:rsidP="0088127C">
            <w:pPr>
              <w:pStyle w:val="OtherTableBody"/>
            </w:pPr>
            <w:r>
              <w:t>NM</w:t>
            </w:r>
          </w:p>
        </w:tc>
        <w:tc>
          <w:tcPr>
            <w:tcW w:w="700" w:type="dxa"/>
          </w:tcPr>
          <w:p w14:paraId="14FCBE97" w14:textId="77777777" w:rsidR="00B50050" w:rsidRDefault="00B50050" w:rsidP="0088127C">
            <w:pPr>
              <w:pStyle w:val="OtherTableBody"/>
            </w:pPr>
          </w:p>
        </w:tc>
        <w:tc>
          <w:tcPr>
            <w:tcW w:w="600" w:type="dxa"/>
          </w:tcPr>
          <w:p w14:paraId="3F2858C2" w14:textId="77777777" w:rsidR="00B50050" w:rsidRDefault="00B50050" w:rsidP="0088127C">
            <w:pPr>
              <w:pStyle w:val="OtherTableBody"/>
            </w:pPr>
          </w:p>
        </w:tc>
        <w:tc>
          <w:tcPr>
            <w:tcW w:w="900" w:type="dxa"/>
          </w:tcPr>
          <w:p w14:paraId="09E1E345" w14:textId="77777777" w:rsidR="00B50050" w:rsidRDefault="00B50050" w:rsidP="0088127C">
            <w:pPr>
              <w:pStyle w:val="OtherTableBody"/>
            </w:pPr>
            <w:r>
              <w:t>4A.4.3.5</w:t>
            </w:r>
          </w:p>
        </w:tc>
      </w:tr>
      <w:tr w:rsidR="00B50050" w14:paraId="04C81E1F" w14:textId="77777777" w:rsidTr="00195548">
        <w:tc>
          <w:tcPr>
            <w:tcW w:w="3500" w:type="dxa"/>
          </w:tcPr>
          <w:p w14:paraId="4355D301" w14:textId="77777777" w:rsidR="00B50050" w:rsidRDefault="00B50050" w:rsidP="0088127C">
            <w:pPr>
              <w:pStyle w:val="OtherTableBody"/>
            </w:pPr>
            <w:r>
              <w:t>Component Strength Units</w:t>
            </w:r>
          </w:p>
        </w:tc>
        <w:tc>
          <w:tcPr>
            <w:tcW w:w="700" w:type="dxa"/>
          </w:tcPr>
          <w:p w14:paraId="4E8C9658" w14:textId="77777777" w:rsidR="00B50050" w:rsidRDefault="00B50050" w:rsidP="0088127C">
            <w:pPr>
              <w:pStyle w:val="OtherTableBody"/>
            </w:pPr>
            <w:r>
              <w:t>01125</w:t>
            </w:r>
          </w:p>
        </w:tc>
        <w:tc>
          <w:tcPr>
            <w:tcW w:w="600" w:type="dxa"/>
          </w:tcPr>
          <w:p w14:paraId="027084AA" w14:textId="77777777" w:rsidR="00B50050" w:rsidRDefault="00B50050" w:rsidP="0088127C">
            <w:pPr>
              <w:pStyle w:val="OtherTableBody"/>
            </w:pPr>
            <w:r>
              <w:t>RXC</w:t>
            </w:r>
          </w:p>
        </w:tc>
        <w:tc>
          <w:tcPr>
            <w:tcW w:w="600" w:type="dxa"/>
          </w:tcPr>
          <w:p w14:paraId="319E274E" w14:textId="77777777" w:rsidR="00B50050" w:rsidRDefault="00B50050" w:rsidP="0088127C">
            <w:pPr>
              <w:pStyle w:val="OtherTableBody"/>
            </w:pPr>
            <w:r>
              <w:t>6</w:t>
            </w:r>
          </w:p>
        </w:tc>
        <w:tc>
          <w:tcPr>
            <w:tcW w:w="600" w:type="dxa"/>
          </w:tcPr>
          <w:p w14:paraId="1B56A200" w14:textId="77777777" w:rsidR="00B50050" w:rsidRDefault="00B50050" w:rsidP="0088127C">
            <w:pPr>
              <w:pStyle w:val="OtherTableBody"/>
            </w:pPr>
            <w:r>
              <w:t>..</w:t>
            </w:r>
          </w:p>
        </w:tc>
        <w:tc>
          <w:tcPr>
            <w:tcW w:w="600" w:type="dxa"/>
          </w:tcPr>
          <w:p w14:paraId="65918921" w14:textId="77777777" w:rsidR="00B50050" w:rsidRDefault="00B50050" w:rsidP="0088127C">
            <w:pPr>
              <w:pStyle w:val="OtherTableBody"/>
            </w:pPr>
          </w:p>
        </w:tc>
        <w:tc>
          <w:tcPr>
            <w:tcW w:w="600" w:type="dxa"/>
          </w:tcPr>
          <w:p w14:paraId="1B469A7F" w14:textId="77777777" w:rsidR="00B50050" w:rsidRDefault="00B50050" w:rsidP="0088127C">
            <w:pPr>
              <w:pStyle w:val="OtherTableBody"/>
            </w:pPr>
            <w:r>
              <w:t>CWE</w:t>
            </w:r>
          </w:p>
        </w:tc>
        <w:tc>
          <w:tcPr>
            <w:tcW w:w="700" w:type="dxa"/>
          </w:tcPr>
          <w:p w14:paraId="7EA1B600" w14:textId="77777777" w:rsidR="00B50050" w:rsidRDefault="00B50050" w:rsidP="0088127C">
            <w:pPr>
              <w:pStyle w:val="OtherTableBody"/>
            </w:pPr>
          </w:p>
        </w:tc>
        <w:tc>
          <w:tcPr>
            <w:tcW w:w="600" w:type="dxa"/>
          </w:tcPr>
          <w:p w14:paraId="1CD0233A" w14:textId="77777777" w:rsidR="00B50050" w:rsidRDefault="00B50050" w:rsidP="0088127C">
            <w:pPr>
              <w:pStyle w:val="OtherTableBody"/>
            </w:pPr>
            <w:r>
              <w:t>0699</w:t>
            </w:r>
          </w:p>
        </w:tc>
        <w:tc>
          <w:tcPr>
            <w:tcW w:w="900" w:type="dxa"/>
          </w:tcPr>
          <w:p w14:paraId="77E41A0B" w14:textId="77777777" w:rsidR="00B50050" w:rsidRDefault="00B50050" w:rsidP="0088127C">
            <w:pPr>
              <w:pStyle w:val="OtherTableBody"/>
            </w:pPr>
            <w:r>
              <w:t>4A.4.3.6</w:t>
            </w:r>
          </w:p>
        </w:tc>
      </w:tr>
      <w:tr w:rsidR="00B50050" w14:paraId="2837C601" w14:textId="77777777" w:rsidTr="00195548">
        <w:tc>
          <w:tcPr>
            <w:tcW w:w="3500" w:type="dxa"/>
          </w:tcPr>
          <w:p w14:paraId="0C384423" w14:textId="77777777" w:rsidR="00B50050" w:rsidRDefault="00B50050" w:rsidP="0088127C">
            <w:pPr>
              <w:pStyle w:val="OtherTableBody"/>
            </w:pPr>
            <w:r>
              <w:t>Component Units</w:t>
            </w:r>
          </w:p>
        </w:tc>
        <w:tc>
          <w:tcPr>
            <w:tcW w:w="700" w:type="dxa"/>
          </w:tcPr>
          <w:p w14:paraId="659AA105" w14:textId="77777777" w:rsidR="00B50050" w:rsidRDefault="00B50050" w:rsidP="0088127C">
            <w:pPr>
              <w:pStyle w:val="OtherTableBody"/>
            </w:pPr>
            <w:r>
              <w:t>00316</w:t>
            </w:r>
          </w:p>
        </w:tc>
        <w:tc>
          <w:tcPr>
            <w:tcW w:w="600" w:type="dxa"/>
          </w:tcPr>
          <w:p w14:paraId="78202065" w14:textId="77777777" w:rsidR="00B50050" w:rsidRDefault="00B50050" w:rsidP="0088127C">
            <w:pPr>
              <w:pStyle w:val="OtherTableBody"/>
            </w:pPr>
            <w:r>
              <w:t>RXC</w:t>
            </w:r>
          </w:p>
        </w:tc>
        <w:tc>
          <w:tcPr>
            <w:tcW w:w="600" w:type="dxa"/>
          </w:tcPr>
          <w:p w14:paraId="0387ABE5" w14:textId="77777777" w:rsidR="00B50050" w:rsidRDefault="00B50050" w:rsidP="0088127C">
            <w:pPr>
              <w:pStyle w:val="OtherTableBody"/>
            </w:pPr>
            <w:r>
              <w:t>4</w:t>
            </w:r>
          </w:p>
        </w:tc>
        <w:tc>
          <w:tcPr>
            <w:tcW w:w="600" w:type="dxa"/>
          </w:tcPr>
          <w:p w14:paraId="06DA2492" w14:textId="77777777" w:rsidR="00B50050" w:rsidRDefault="00B50050" w:rsidP="0088127C">
            <w:pPr>
              <w:pStyle w:val="OtherTableBody"/>
            </w:pPr>
            <w:r>
              <w:t>..</w:t>
            </w:r>
          </w:p>
        </w:tc>
        <w:tc>
          <w:tcPr>
            <w:tcW w:w="600" w:type="dxa"/>
          </w:tcPr>
          <w:p w14:paraId="79B9A73D" w14:textId="77777777" w:rsidR="00B50050" w:rsidRDefault="00B50050" w:rsidP="0088127C">
            <w:pPr>
              <w:pStyle w:val="OtherTableBody"/>
            </w:pPr>
          </w:p>
        </w:tc>
        <w:tc>
          <w:tcPr>
            <w:tcW w:w="600" w:type="dxa"/>
          </w:tcPr>
          <w:p w14:paraId="6251C3D2" w14:textId="77777777" w:rsidR="00B50050" w:rsidRDefault="00B50050" w:rsidP="0088127C">
            <w:pPr>
              <w:pStyle w:val="OtherTableBody"/>
            </w:pPr>
            <w:r>
              <w:t>CWE</w:t>
            </w:r>
          </w:p>
        </w:tc>
        <w:tc>
          <w:tcPr>
            <w:tcW w:w="700" w:type="dxa"/>
          </w:tcPr>
          <w:p w14:paraId="75D24872" w14:textId="77777777" w:rsidR="00B50050" w:rsidRDefault="00B50050" w:rsidP="0088127C">
            <w:pPr>
              <w:pStyle w:val="OtherTableBody"/>
            </w:pPr>
          </w:p>
        </w:tc>
        <w:tc>
          <w:tcPr>
            <w:tcW w:w="600" w:type="dxa"/>
          </w:tcPr>
          <w:p w14:paraId="1F32329B" w14:textId="77777777" w:rsidR="00B50050" w:rsidRDefault="00B50050" w:rsidP="0088127C">
            <w:pPr>
              <w:pStyle w:val="OtherTableBody"/>
            </w:pPr>
            <w:r>
              <w:t>0698</w:t>
            </w:r>
          </w:p>
        </w:tc>
        <w:tc>
          <w:tcPr>
            <w:tcW w:w="900" w:type="dxa"/>
          </w:tcPr>
          <w:p w14:paraId="63CC1B14" w14:textId="77777777" w:rsidR="00B50050" w:rsidRDefault="00B50050" w:rsidP="0088127C">
            <w:pPr>
              <w:pStyle w:val="OtherTableBody"/>
            </w:pPr>
            <w:r>
              <w:t>4A.4.3.4</w:t>
            </w:r>
          </w:p>
        </w:tc>
      </w:tr>
      <w:tr w:rsidR="00B50050" w14:paraId="77D3DBFE" w14:textId="77777777" w:rsidTr="00195548">
        <w:tc>
          <w:tcPr>
            <w:tcW w:w="3500" w:type="dxa"/>
          </w:tcPr>
          <w:p w14:paraId="7EB3D1E0" w14:textId="77777777" w:rsidR="00B50050" w:rsidRDefault="00B50050" w:rsidP="0088127C">
            <w:pPr>
              <w:pStyle w:val="OtherTableBody"/>
            </w:pPr>
            <w:r>
              <w:t>Condition Code</w:t>
            </w:r>
          </w:p>
        </w:tc>
        <w:tc>
          <w:tcPr>
            <w:tcW w:w="700" w:type="dxa"/>
          </w:tcPr>
          <w:p w14:paraId="53878372" w14:textId="77777777" w:rsidR="00B50050" w:rsidRDefault="00B50050" w:rsidP="0088127C">
            <w:pPr>
              <w:pStyle w:val="OtherTableBody"/>
            </w:pPr>
            <w:r>
              <w:t>00536</w:t>
            </w:r>
          </w:p>
        </w:tc>
        <w:tc>
          <w:tcPr>
            <w:tcW w:w="600" w:type="dxa"/>
          </w:tcPr>
          <w:p w14:paraId="10CA9D09" w14:textId="77777777" w:rsidR="00B50050" w:rsidRDefault="00B50050" w:rsidP="0088127C">
            <w:pPr>
              <w:pStyle w:val="OtherTableBody"/>
            </w:pPr>
            <w:r>
              <w:t>UB1</w:t>
            </w:r>
          </w:p>
        </w:tc>
        <w:tc>
          <w:tcPr>
            <w:tcW w:w="600" w:type="dxa"/>
          </w:tcPr>
          <w:p w14:paraId="47F715F8" w14:textId="77777777" w:rsidR="00B50050" w:rsidRDefault="00B50050" w:rsidP="0088127C">
            <w:pPr>
              <w:pStyle w:val="OtherTableBody"/>
            </w:pPr>
            <w:r>
              <w:t>7</w:t>
            </w:r>
          </w:p>
        </w:tc>
        <w:tc>
          <w:tcPr>
            <w:tcW w:w="600" w:type="dxa"/>
          </w:tcPr>
          <w:p w14:paraId="6D12B1AB" w14:textId="77777777" w:rsidR="00B50050" w:rsidRDefault="00B50050" w:rsidP="0088127C">
            <w:pPr>
              <w:pStyle w:val="OtherTableBody"/>
            </w:pPr>
            <w:r>
              <w:t>..</w:t>
            </w:r>
          </w:p>
        </w:tc>
        <w:tc>
          <w:tcPr>
            <w:tcW w:w="600" w:type="dxa"/>
          </w:tcPr>
          <w:p w14:paraId="0136E084" w14:textId="77777777" w:rsidR="00B50050" w:rsidRDefault="00B50050" w:rsidP="0088127C">
            <w:pPr>
              <w:pStyle w:val="OtherTableBody"/>
            </w:pPr>
          </w:p>
        </w:tc>
        <w:tc>
          <w:tcPr>
            <w:tcW w:w="600" w:type="dxa"/>
          </w:tcPr>
          <w:p w14:paraId="314FD0F1" w14:textId="77777777" w:rsidR="00B50050" w:rsidRDefault="00B50050" w:rsidP="0088127C">
            <w:pPr>
              <w:pStyle w:val="OtherTableBody"/>
            </w:pPr>
            <w:r>
              <w:t>-</w:t>
            </w:r>
          </w:p>
        </w:tc>
        <w:tc>
          <w:tcPr>
            <w:tcW w:w="700" w:type="dxa"/>
          </w:tcPr>
          <w:p w14:paraId="5E0F6EBD" w14:textId="77777777" w:rsidR="00B50050" w:rsidRDefault="00B50050" w:rsidP="0088127C">
            <w:pPr>
              <w:pStyle w:val="OtherTableBody"/>
            </w:pPr>
            <w:r>
              <w:t>Y</w:t>
            </w:r>
          </w:p>
        </w:tc>
        <w:tc>
          <w:tcPr>
            <w:tcW w:w="600" w:type="dxa"/>
          </w:tcPr>
          <w:p w14:paraId="11182F0E" w14:textId="77777777" w:rsidR="00B50050" w:rsidRDefault="00B50050" w:rsidP="0088127C">
            <w:pPr>
              <w:pStyle w:val="OtherTableBody"/>
            </w:pPr>
          </w:p>
        </w:tc>
        <w:tc>
          <w:tcPr>
            <w:tcW w:w="900" w:type="dxa"/>
          </w:tcPr>
          <w:p w14:paraId="67D1D48C" w14:textId="77777777" w:rsidR="00B50050" w:rsidRDefault="00B50050" w:rsidP="0088127C">
            <w:pPr>
              <w:pStyle w:val="OtherTableBody"/>
            </w:pPr>
            <w:r>
              <w:t>6.5.10.7</w:t>
            </w:r>
          </w:p>
        </w:tc>
      </w:tr>
      <w:tr w:rsidR="00B50050" w14:paraId="1F052B0E" w14:textId="77777777" w:rsidTr="00195548">
        <w:tc>
          <w:tcPr>
            <w:tcW w:w="3500" w:type="dxa"/>
          </w:tcPr>
          <w:p w14:paraId="15AB9703" w14:textId="77777777" w:rsidR="00B50050" w:rsidRDefault="00B50050" w:rsidP="0088127C">
            <w:pPr>
              <w:pStyle w:val="OtherTableBody"/>
            </w:pPr>
            <w:r>
              <w:t>Condition Code (24-30)</w:t>
            </w:r>
          </w:p>
        </w:tc>
        <w:tc>
          <w:tcPr>
            <w:tcW w:w="700" w:type="dxa"/>
          </w:tcPr>
          <w:p w14:paraId="72CD0BC1" w14:textId="77777777" w:rsidR="00B50050" w:rsidRDefault="00B50050" w:rsidP="0088127C">
            <w:pPr>
              <w:pStyle w:val="OtherTableBody"/>
            </w:pPr>
            <w:r>
              <w:t>00555</w:t>
            </w:r>
          </w:p>
        </w:tc>
        <w:tc>
          <w:tcPr>
            <w:tcW w:w="600" w:type="dxa"/>
          </w:tcPr>
          <w:p w14:paraId="3F48D7C2" w14:textId="77777777" w:rsidR="00B50050" w:rsidRDefault="00B50050" w:rsidP="0088127C">
            <w:pPr>
              <w:pStyle w:val="OtherTableBody"/>
            </w:pPr>
            <w:r>
              <w:t>UB2</w:t>
            </w:r>
          </w:p>
        </w:tc>
        <w:tc>
          <w:tcPr>
            <w:tcW w:w="600" w:type="dxa"/>
          </w:tcPr>
          <w:p w14:paraId="688A1600" w14:textId="77777777" w:rsidR="00B50050" w:rsidRDefault="00B50050" w:rsidP="0088127C">
            <w:pPr>
              <w:pStyle w:val="OtherTableBody"/>
            </w:pPr>
            <w:r>
              <w:t>3</w:t>
            </w:r>
          </w:p>
        </w:tc>
        <w:tc>
          <w:tcPr>
            <w:tcW w:w="600" w:type="dxa"/>
          </w:tcPr>
          <w:p w14:paraId="147AE6C1" w14:textId="77777777" w:rsidR="00B50050" w:rsidRDefault="00B50050" w:rsidP="0088127C">
            <w:pPr>
              <w:pStyle w:val="OtherTableBody"/>
            </w:pPr>
            <w:r>
              <w:t>..</w:t>
            </w:r>
          </w:p>
        </w:tc>
        <w:tc>
          <w:tcPr>
            <w:tcW w:w="600" w:type="dxa"/>
          </w:tcPr>
          <w:p w14:paraId="49F32B0B" w14:textId="77777777" w:rsidR="00B50050" w:rsidRDefault="00B50050" w:rsidP="0088127C">
            <w:pPr>
              <w:pStyle w:val="OtherTableBody"/>
            </w:pPr>
          </w:p>
        </w:tc>
        <w:tc>
          <w:tcPr>
            <w:tcW w:w="600" w:type="dxa"/>
          </w:tcPr>
          <w:p w14:paraId="10C70FED" w14:textId="77777777" w:rsidR="00B50050" w:rsidRDefault="00B50050" w:rsidP="0088127C">
            <w:pPr>
              <w:pStyle w:val="OtherTableBody"/>
            </w:pPr>
            <w:r>
              <w:t>CWE</w:t>
            </w:r>
          </w:p>
        </w:tc>
        <w:tc>
          <w:tcPr>
            <w:tcW w:w="700" w:type="dxa"/>
          </w:tcPr>
          <w:p w14:paraId="3FBAC326" w14:textId="77777777" w:rsidR="00B50050" w:rsidRDefault="00B50050" w:rsidP="0088127C">
            <w:pPr>
              <w:pStyle w:val="OtherTableBody"/>
            </w:pPr>
            <w:r>
              <w:t>Y</w:t>
            </w:r>
          </w:p>
        </w:tc>
        <w:tc>
          <w:tcPr>
            <w:tcW w:w="600" w:type="dxa"/>
          </w:tcPr>
          <w:p w14:paraId="7ADD70A7" w14:textId="77777777" w:rsidR="00B50050" w:rsidRDefault="00B50050" w:rsidP="0088127C">
            <w:pPr>
              <w:pStyle w:val="OtherTableBody"/>
            </w:pPr>
            <w:r>
              <w:t>0043</w:t>
            </w:r>
          </w:p>
        </w:tc>
        <w:tc>
          <w:tcPr>
            <w:tcW w:w="900" w:type="dxa"/>
          </w:tcPr>
          <w:p w14:paraId="1C37AD6F" w14:textId="77777777" w:rsidR="00B50050" w:rsidRDefault="00B50050" w:rsidP="0088127C">
            <w:pPr>
              <w:pStyle w:val="OtherTableBody"/>
            </w:pPr>
            <w:r>
              <w:t>6.5.11.3</w:t>
            </w:r>
          </w:p>
        </w:tc>
      </w:tr>
      <w:tr w:rsidR="00B50050" w14:paraId="200A9C1E" w14:textId="77777777" w:rsidTr="00195548">
        <w:tc>
          <w:tcPr>
            <w:tcW w:w="3500" w:type="dxa"/>
          </w:tcPr>
          <w:p w14:paraId="2451869D" w14:textId="77777777" w:rsidR="00B50050" w:rsidRDefault="00B50050" w:rsidP="0088127C">
            <w:pPr>
              <w:pStyle w:val="OtherTableBody"/>
            </w:pPr>
            <w:r>
              <w:t>Condition text</w:t>
            </w:r>
          </w:p>
        </w:tc>
        <w:tc>
          <w:tcPr>
            <w:tcW w:w="700" w:type="dxa"/>
          </w:tcPr>
          <w:p w14:paraId="66A5F64C" w14:textId="77777777" w:rsidR="00B50050" w:rsidRDefault="00B50050" w:rsidP="0088127C">
            <w:pPr>
              <w:pStyle w:val="OtherTableBody"/>
            </w:pPr>
            <w:r>
              <w:t>01636</w:t>
            </w:r>
          </w:p>
        </w:tc>
        <w:tc>
          <w:tcPr>
            <w:tcW w:w="600" w:type="dxa"/>
          </w:tcPr>
          <w:p w14:paraId="07E6A378" w14:textId="77777777" w:rsidR="00B50050" w:rsidRDefault="00B50050" w:rsidP="0088127C">
            <w:pPr>
              <w:pStyle w:val="OtherTableBody"/>
            </w:pPr>
            <w:r>
              <w:t>TQ1</w:t>
            </w:r>
          </w:p>
        </w:tc>
        <w:tc>
          <w:tcPr>
            <w:tcW w:w="600" w:type="dxa"/>
          </w:tcPr>
          <w:p w14:paraId="3619EE9D" w14:textId="77777777" w:rsidR="00B50050" w:rsidRDefault="00B50050" w:rsidP="0088127C">
            <w:pPr>
              <w:pStyle w:val="OtherTableBody"/>
            </w:pPr>
            <w:r>
              <w:t>10</w:t>
            </w:r>
          </w:p>
        </w:tc>
        <w:tc>
          <w:tcPr>
            <w:tcW w:w="600" w:type="dxa"/>
          </w:tcPr>
          <w:p w14:paraId="1BE3C378" w14:textId="77777777" w:rsidR="00B50050" w:rsidRDefault="00B50050" w:rsidP="0088127C">
            <w:pPr>
              <w:pStyle w:val="OtherTableBody"/>
            </w:pPr>
            <w:r>
              <w:t>..</w:t>
            </w:r>
          </w:p>
        </w:tc>
        <w:tc>
          <w:tcPr>
            <w:tcW w:w="600" w:type="dxa"/>
          </w:tcPr>
          <w:p w14:paraId="0BCEA28C" w14:textId="77777777" w:rsidR="00B50050" w:rsidRDefault="00B50050" w:rsidP="0088127C">
            <w:pPr>
              <w:pStyle w:val="OtherTableBody"/>
            </w:pPr>
            <w:r>
              <w:t>250=</w:t>
            </w:r>
          </w:p>
        </w:tc>
        <w:tc>
          <w:tcPr>
            <w:tcW w:w="600" w:type="dxa"/>
          </w:tcPr>
          <w:p w14:paraId="113E8112" w14:textId="77777777" w:rsidR="00B50050" w:rsidRDefault="00B50050" w:rsidP="0088127C">
            <w:pPr>
              <w:pStyle w:val="OtherTableBody"/>
            </w:pPr>
            <w:r>
              <w:t>TX</w:t>
            </w:r>
          </w:p>
        </w:tc>
        <w:tc>
          <w:tcPr>
            <w:tcW w:w="700" w:type="dxa"/>
          </w:tcPr>
          <w:p w14:paraId="25EA4976" w14:textId="77777777" w:rsidR="00B50050" w:rsidRDefault="00B50050" w:rsidP="0088127C">
            <w:pPr>
              <w:pStyle w:val="OtherTableBody"/>
            </w:pPr>
          </w:p>
        </w:tc>
        <w:tc>
          <w:tcPr>
            <w:tcW w:w="600" w:type="dxa"/>
          </w:tcPr>
          <w:p w14:paraId="2810F701" w14:textId="77777777" w:rsidR="00B50050" w:rsidRDefault="00B50050" w:rsidP="0088127C">
            <w:pPr>
              <w:pStyle w:val="OtherTableBody"/>
            </w:pPr>
          </w:p>
        </w:tc>
        <w:tc>
          <w:tcPr>
            <w:tcW w:w="900" w:type="dxa"/>
          </w:tcPr>
          <w:p w14:paraId="2DE0B19D" w14:textId="77777777" w:rsidR="00B50050" w:rsidRDefault="00B50050" w:rsidP="0088127C">
            <w:pPr>
              <w:pStyle w:val="OtherTableBody"/>
            </w:pPr>
            <w:r>
              <w:t>4.5.4.10</w:t>
            </w:r>
          </w:p>
        </w:tc>
      </w:tr>
      <w:tr w:rsidR="00B50050" w14:paraId="6DB00C88" w14:textId="77777777" w:rsidTr="00195548">
        <w:tc>
          <w:tcPr>
            <w:tcW w:w="3500" w:type="dxa"/>
          </w:tcPr>
          <w:p w14:paraId="5213FAB2" w14:textId="77777777" w:rsidR="00B50050" w:rsidRDefault="00B50050" w:rsidP="0088127C">
            <w:pPr>
              <w:pStyle w:val="OtherTableBody"/>
            </w:pPr>
            <w:r>
              <w:lastRenderedPageBreak/>
              <w:t xml:space="preserve">Condition Time </w:t>
            </w:r>
          </w:p>
        </w:tc>
        <w:tc>
          <w:tcPr>
            <w:tcW w:w="700" w:type="dxa"/>
          </w:tcPr>
          <w:p w14:paraId="638569A9" w14:textId="77777777" w:rsidR="00B50050" w:rsidRDefault="00B50050" w:rsidP="0088127C">
            <w:pPr>
              <w:pStyle w:val="OtherTableBody"/>
            </w:pPr>
            <w:r>
              <w:t>02109</w:t>
            </w:r>
          </w:p>
        </w:tc>
        <w:tc>
          <w:tcPr>
            <w:tcW w:w="600" w:type="dxa"/>
          </w:tcPr>
          <w:p w14:paraId="103360EC" w14:textId="77777777" w:rsidR="00B50050" w:rsidRDefault="00B50050" w:rsidP="0088127C">
            <w:pPr>
              <w:pStyle w:val="OtherTableBody"/>
            </w:pPr>
            <w:r>
              <w:t>SCD</w:t>
            </w:r>
          </w:p>
        </w:tc>
        <w:tc>
          <w:tcPr>
            <w:tcW w:w="600" w:type="dxa"/>
          </w:tcPr>
          <w:p w14:paraId="1E1A0020" w14:textId="77777777" w:rsidR="00B50050" w:rsidRDefault="00B50050" w:rsidP="0088127C">
            <w:pPr>
              <w:pStyle w:val="OtherTableBody"/>
            </w:pPr>
            <w:r>
              <w:t>6</w:t>
            </w:r>
          </w:p>
        </w:tc>
        <w:tc>
          <w:tcPr>
            <w:tcW w:w="600" w:type="dxa"/>
          </w:tcPr>
          <w:p w14:paraId="66837C8D" w14:textId="77777777" w:rsidR="00B50050" w:rsidRDefault="00B50050" w:rsidP="0088127C">
            <w:pPr>
              <w:pStyle w:val="OtherTableBody"/>
            </w:pPr>
            <w:r>
              <w:t>..</w:t>
            </w:r>
          </w:p>
        </w:tc>
        <w:tc>
          <w:tcPr>
            <w:tcW w:w="600" w:type="dxa"/>
          </w:tcPr>
          <w:p w14:paraId="5D4E1E83" w14:textId="77777777" w:rsidR="00B50050" w:rsidRDefault="00B50050" w:rsidP="0088127C">
            <w:pPr>
              <w:pStyle w:val="OtherTableBody"/>
            </w:pPr>
          </w:p>
        </w:tc>
        <w:tc>
          <w:tcPr>
            <w:tcW w:w="600" w:type="dxa"/>
          </w:tcPr>
          <w:p w14:paraId="18F57A02" w14:textId="77777777" w:rsidR="00B50050" w:rsidRDefault="00B50050" w:rsidP="0088127C">
            <w:pPr>
              <w:pStyle w:val="OtherTableBody"/>
            </w:pPr>
            <w:r>
              <w:t>CQ</w:t>
            </w:r>
          </w:p>
        </w:tc>
        <w:tc>
          <w:tcPr>
            <w:tcW w:w="700" w:type="dxa"/>
          </w:tcPr>
          <w:p w14:paraId="1C566037" w14:textId="77777777" w:rsidR="00B50050" w:rsidRDefault="00B50050" w:rsidP="0088127C">
            <w:pPr>
              <w:pStyle w:val="OtherTableBody"/>
            </w:pPr>
          </w:p>
        </w:tc>
        <w:tc>
          <w:tcPr>
            <w:tcW w:w="600" w:type="dxa"/>
          </w:tcPr>
          <w:p w14:paraId="38B5EE61" w14:textId="77777777" w:rsidR="00B50050" w:rsidRDefault="00B50050" w:rsidP="0088127C">
            <w:pPr>
              <w:pStyle w:val="OtherTableBody"/>
            </w:pPr>
          </w:p>
        </w:tc>
        <w:tc>
          <w:tcPr>
            <w:tcW w:w="900" w:type="dxa"/>
          </w:tcPr>
          <w:p w14:paraId="3686D542" w14:textId="77777777" w:rsidR="00B50050" w:rsidRDefault="00B50050" w:rsidP="0088127C">
            <w:pPr>
              <w:pStyle w:val="OtherTableBody"/>
            </w:pPr>
            <w:r>
              <w:t>17.7.4.6</w:t>
            </w:r>
          </w:p>
        </w:tc>
      </w:tr>
      <w:tr w:rsidR="00B50050" w14:paraId="0912B1C2" w14:textId="77777777" w:rsidTr="00195548">
        <w:tc>
          <w:tcPr>
            <w:tcW w:w="3500" w:type="dxa"/>
          </w:tcPr>
          <w:p w14:paraId="15DDA928" w14:textId="77777777" w:rsidR="00B50050" w:rsidRDefault="00B50050" w:rsidP="0088127C">
            <w:pPr>
              <w:pStyle w:val="OtherTableBody"/>
            </w:pPr>
            <w:r>
              <w:t>Confidential Indicator</w:t>
            </w:r>
          </w:p>
        </w:tc>
        <w:tc>
          <w:tcPr>
            <w:tcW w:w="700" w:type="dxa"/>
          </w:tcPr>
          <w:p w14:paraId="73AF1ECC" w14:textId="77777777" w:rsidR="00B50050" w:rsidRDefault="00B50050" w:rsidP="0088127C">
            <w:pPr>
              <w:pStyle w:val="OtherTableBody"/>
            </w:pPr>
            <w:r>
              <w:t>00767</w:t>
            </w:r>
          </w:p>
        </w:tc>
        <w:tc>
          <w:tcPr>
            <w:tcW w:w="600" w:type="dxa"/>
          </w:tcPr>
          <w:p w14:paraId="203D6BF3" w14:textId="77777777" w:rsidR="00B50050" w:rsidRDefault="00B50050" w:rsidP="0088127C">
            <w:pPr>
              <w:pStyle w:val="OtherTableBody"/>
            </w:pPr>
            <w:r>
              <w:t>DG1</w:t>
            </w:r>
          </w:p>
        </w:tc>
        <w:tc>
          <w:tcPr>
            <w:tcW w:w="600" w:type="dxa"/>
          </w:tcPr>
          <w:p w14:paraId="6F631C38" w14:textId="77777777" w:rsidR="00B50050" w:rsidRDefault="00B50050" w:rsidP="0088127C">
            <w:pPr>
              <w:pStyle w:val="OtherTableBody"/>
            </w:pPr>
            <w:r>
              <w:t>18</w:t>
            </w:r>
          </w:p>
        </w:tc>
        <w:tc>
          <w:tcPr>
            <w:tcW w:w="600" w:type="dxa"/>
          </w:tcPr>
          <w:p w14:paraId="483E9378" w14:textId="77777777" w:rsidR="00B50050" w:rsidRDefault="00B50050" w:rsidP="0088127C">
            <w:pPr>
              <w:pStyle w:val="OtherTableBody"/>
            </w:pPr>
            <w:r>
              <w:t>1..1</w:t>
            </w:r>
          </w:p>
        </w:tc>
        <w:tc>
          <w:tcPr>
            <w:tcW w:w="600" w:type="dxa"/>
          </w:tcPr>
          <w:p w14:paraId="23AC37A4" w14:textId="77777777" w:rsidR="00B50050" w:rsidRDefault="00B50050" w:rsidP="0088127C">
            <w:pPr>
              <w:pStyle w:val="OtherTableBody"/>
            </w:pPr>
          </w:p>
        </w:tc>
        <w:tc>
          <w:tcPr>
            <w:tcW w:w="600" w:type="dxa"/>
          </w:tcPr>
          <w:p w14:paraId="20DF4846" w14:textId="77777777" w:rsidR="00B50050" w:rsidRDefault="00B50050" w:rsidP="0088127C">
            <w:pPr>
              <w:pStyle w:val="OtherTableBody"/>
            </w:pPr>
            <w:r>
              <w:t>ID</w:t>
            </w:r>
          </w:p>
        </w:tc>
        <w:tc>
          <w:tcPr>
            <w:tcW w:w="700" w:type="dxa"/>
          </w:tcPr>
          <w:p w14:paraId="30E47A06" w14:textId="77777777" w:rsidR="00B50050" w:rsidRDefault="00B50050" w:rsidP="0088127C">
            <w:pPr>
              <w:pStyle w:val="OtherTableBody"/>
            </w:pPr>
          </w:p>
        </w:tc>
        <w:tc>
          <w:tcPr>
            <w:tcW w:w="600" w:type="dxa"/>
          </w:tcPr>
          <w:p w14:paraId="482A14CA" w14:textId="77777777" w:rsidR="00B50050" w:rsidRDefault="00B50050" w:rsidP="0088127C">
            <w:pPr>
              <w:pStyle w:val="OtherTableBody"/>
            </w:pPr>
            <w:r>
              <w:t>0136</w:t>
            </w:r>
          </w:p>
        </w:tc>
        <w:tc>
          <w:tcPr>
            <w:tcW w:w="900" w:type="dxa"/>
          </w:tcPr>
          <w:p w14:paraId="116C76B5" w14:textId="77777777" w:rsidR="00B50050" w:rsidRDefault="00B50050" w:rsidP="0088127C">
            <w:pPr>
              <w:pStyle w:val="OtherTableBody"/>
            </w:pPr>
            <w:r>
              <w:t>6.5.2.18</w:t>
            </w:r>
          </w:p>
        </w:tc>
      </w:tr>
      <w:tr w:rsidR="00B50050" w14:paraId="2AE3EEE2" w14:textId="77777777" w:rsidTr="00195548">
        <w:tc>
          <w:tcPr>
            <w:tcW w:w="3500" w:type="dxa"/>
          </w:tcPr>
          <w:p w14:paraId="2D3A1534" w14:textId="77777777" w:rsidR="00B50050" w:rsidRDefault="00B50050" w:rsidP="0088127C">
            <w:pPr>
              <w:pStyle w:val="OtherTableBody"/>
            </w:pPr>
            <w:r>
              <w:t>Confidential Indicator</w:t>
            </w:r>
          </w:p>
        </w:tc>
        <w:tc>
          <w:tcPr>
            <w:tcW w:w="700" w:type="dxa"/>
          </w:tcPr>
          <w:p w14:paraId="284C286F" w14:textId="77777777" w:rsidR="00B50050" w:rsidRDefault="00B50050" w:rsidP="0088127C">
            <w:pPr>
              <w:pStyle w:val="OtherTableBody"/>
            </w:pPr>
            <w:r>
              <w:t>00767</w:t>
            </w:r>
          </w:p>
        </w:tc>
        <w:tc>
          <w:tcPr>
            <w:tcW w:w="600" w:type="dxa"/>
          </w:tcPr>
          <w:p w14:paraId="0CB7FB2D" w14:textId="77777777" w:rsidR="00B50050" w:rsidRDefault="00B50050" w:rsidP="0088127C">
            <w:pPr>
              <w:pStyle w:val="OtherTableBody"/>
            </w:pPr>
            <w:r>
              <w:t>DRG</w:t>
            </w:r>
          </w:p>
        </w:tc>
        <w:tc>
          <w:tcPr>
            <w:tcW w:w="600" w:type="dxa"/>
          </w:tcPr>
          <w:p w14:paraId="092BA074" w14:textId="77777777" w:rsidR="00B50050" w:rsidRDefault="00B50050" w:rsidP="0088127C">
            <w:pPr>
              <w:pStyle w:val="OtherTableBody"/>
            </w:pPr>
            <w:r>
              <w:t>10</w:t>
            </w:r>
          </w:p>
        </w:tc>
        <w:tc>
          <w:tcPr>
            <w:tcW w:w="600" w:type="dxa"/>
          </w:tcPr>
          <w:p w14:paraId="69B730F8" w14:textId="77777777" w:rsidR="00B50050" w:rsidRDefault="00B50050" w:rsidP="0088127C">
            <w:pPr>
              <w:pStyle w:val="OtherTableBody"/>
            </w:pPr>
            <w:r>
              <w:t>1..1</w:t>
            </w:r>
          </w:p>
        </w:tc>
        <w:tc>
          <w:tcPr>
            <w:tcW w:w="600" w:type="dxa"/>
          </w:tcPr>
          <w:p w14:paraId="33DE8817" w14:textId="77777777" w:rsidR="00B50050" w:rsidRDefault="00B50050" w:rsidP="0088127C">
            <w:pPr>
              <w:pStyle w:val="OtherTableBody"/>
            </w:pPr>
          </w:p>
        </w:tc>
        <w:tc>
          <w:tcPr>
            <w:tcW w:w="600" w:type="dxa"/>
          </w:tcPr>
          <w:p w14:paraId="7B17A6B4" w14:textId="77777777" w:rsidR="00B50050" w:rsidRDefault="00B50050" w:rsidP="0088127C">
            <w:pPr>
              <w:pStyle w:val="OtherTableBody"/>
            </w:pPr>
            <w:r>
              <w:t>ID</w:t>
            </w:r>
          </w:p>
        </w:tc>
        <w:tc>
          <w:tcPr>
            <w:tcW w:w="700" w:type="dxa"/>
          </w:tcPr>
          <w:p w14:paraId="55634B1D" w14:textId="77777777" w:rsidR="00B50050" w:rsidRDefault="00B50050" w:rsidP="0088127C">
            <w:pPr>
              <w:pStyle w:val="OtherTableBody"/>
            </w:pPr>
          </w:p>
        </w:tc>
        <w:tc>
          <w:tcPr>
            <w:tcW w:w="600" w:type="dxa"/>
          </w:tcPr>
          <w:p w14:paraId="5D457DF6" w14:textId="77777777" w:rsidR="00B50050" w:rsidRDefault="00B50050" w:rsidP="0088127C">
            <w:pPr>
              <w:pStyle w:val="OtherTableBody"/>
            </w:pPr>
            <w:r>
              <w:t>0136</w:t>
            </w:r>
          </w:p>
        </w:tc>
        <w:tc>
          <w:tcPr>
            <w:tcW w:w="900" w:type="dxa"/>
          </w:tcPr>
          <w:p w14:paraId="4DFE2BD2" w14:textId="77777777" w:rsidR="00B50050" w:rsidRDefault="00B50050" w:rsidP="0088127C">
            <w:pPr>
              <w:pStyle w:val="OtherTableBody"/>
            </w:pPr>
            <w:r>
              <w:t>6.5.3.10</w:t>
            </w:r>
          </w:p>
        </w:tc>
      </w:tr>
      <w:tr w:rsidR="00B50050" w14:paraId="615A6272" w14:textId="77777777" w:rsidTr="00195548">
        <w:tc>
          <w:tcPr>
            <w:tcW w:w="3500" w:type="dxa"/>
          </w:tcPr>
          <w:p w14:paraId="0550148B" w14:textId="77777777" w:rsidR="00B50050" w:rsidRDefault="00B50050" w:rsidP="0088127C">
            <w:pPr>
              <w:pStyle w:val="OtherTableBody"/>
            </w:pPr>
            <w:r>
              <w:t>Confidentiality Code</w:t>
            </w:r>
          </w:p>
        </w:tc>
        <w:tc>
          <w:tcPr>
            <w:tcW w:w="700" w:type="dxa"/>
          </w:tcPr>
          <w:p w14:paraId="6C30D410" w14:textId="77777777" w:rsidR="00B50050" w:rsidRDefault="00B50050" w:rsidP="0088127C">
            <w:pPr>
              <w:pStyle w:val="OtherTableBody"/>
            </w:pPr>
            <w:r>
              <w:t>00615</w:t>
            </w:r>
          </w:p>
        </w:tc>
        <w:tc>
          <w:tcPr>
            <w:tcW w:w="600" w:type="dxa"/>
          </w:tcPr>
          <w:p w14:paraId="2844532A" w14:textId="77777777" w:rsidR="00B50050" w:rsidRDefault="00B50050" w:rsidP="0088127C">
            <w:pPr>
              <w:pStyle w:val="OtherTableBody"/>
            </w:pPr>
            <w:r>
              <w:t>ORC</w:t>
            </w:r>
          </w:p>
        </w:tc>
        <w:tc>
          <w:tcPr>
            <w:tcW w:w="600" w:type="dxa"/>
          </w:tcPr>
          <w:p w14:paraId="603734B8" w14:textId="77777777" w:rsidR="00B50050" w:rsidRDefault="00B50050" w:rsidP="0088127C">
            <w:pPr>
              <w:pStyle w:val="OtherTableBody"/>
            </w:pPr>
            <w:r>
              <w:t>28</w:t>
            </w:r>
          </w:p>
        </w:tc>
        <w:tc>
          <w:tcPr>
            <w:tcW w:w="600" w:type="dxa"/>
          </w:tcPr>
          <w:p w14:paraId="40EE551B" w14:textId="77777777" w:rsidR="00B50050" w:rsidRDefault="00B50050" w:rsidP="0088127C">
            <w:pPr>
              <w:pStyle w:val="OtherTableBody"/>
            </w:pPr>
            <w:r>
              <w:t>..</w:t>
            </w:r>
          </w:p>
        </w:tc>
        <w:tc>
          <w:tcPr>
            <w:tcW w:w="600" w:type="dxa"/>
          </w:tcPr>
          <w:p w14:paraId="1243B39E" w14:textId="77777777" w:rsidR="00B50050" w:rsidRDefault="00B50050" w:rsidP="0088127C">
            <w:pPr>
              <w:pStyle w:val="OtherTableBody"/>
            </w:pPr>
          </w:p>
        </w:tc>
        <w:tc>
          <w:tcPr>
            <w:tcW w:w="600" w:type="dxa"/>
          </w:tcPr>
          <w:p w14:paraId="4A4E80D3" w14:textId="77777777" w:rsidR="00B50050" w:rsidRDefault="00B50050" w:rsidP="0088127C">
            <w:pPr>
              <w:pStyle w:val="OtherTableBody"/>
            </w:pPr>
            <w:r>
              <w:t>CWE</w:t>
            </w:r>
          </w:p>
        </w:tc>
        <w:tc>
          <w:tcPr>
            <w:tcW w:w="700" w:type="dxa"/>
          </w:tcPr>
          <w:p w14:paraId="40B102FB" w14:textId="77777777" w:rsidR="00B50050" w:rsidRDefault="00B50050" w:rsidP="0088127C">
            <w:pPr>
              <w:pStyle w:val="OtherTableBody"/>
            </w:pPr>
          </w:p>
        </w:tc>
        <w:tc>
          <w:tcPr>
            <w:tcW w:w="600" w:type="dxa"/>
          </w:tcPr>
          <w:p w14:paraId="61CC3957" w14:textId="77777777" w:rsidR="00B50050" w:rsidRDefault="00B50050" w:rsidP="0088127C">
            <w:pPr>
              <w:pStyle w:val="OtherTableBody"/>
            </w:pPr>
            <w:r>
              <w:t>0177</w:t>
            </w:r>
          </w:p>
        </w:tc>
        <w:tc>
          <w:tcPr>
            <w:tcW w:w="900" w:type="dxa"/>
          </w:tcPr>
          <w:p w14:paraId="72C0967E" w14:textId="77777777" w:rsidR="00B50050" w:rsidRDefault="00B50050" w:rsidP="0088127C">
            <w:pPr>
              <w:pStyle w:val="OtherTableBody"/>
            </w:pPr>
            <w:r>
              <w:t>4.5.1.28</w:t>
            </w:r>
          </w:p>
        </w:tc>
      </w:tr>
      <w:tr w:rsidR="00B50050" w14:paraId="710E5BF3" w14:textId="77777777" w:rsidTr="00195548">
        <w:tc>
          <w:tcPr>
            <w:tcW w:w="3500" w:type="dxa"/>
          </w:tcPr>
          <w:p w14:paraId="637FA739" w14:textId="77777777" w:rsidR="00B50050" w:rsidRDefault="00B50050" w:rsidP="0088127C">
            <w:pPr>
              <w:pStyle w:val="OtherTableBody"/>
            </w:pPr>
            <w:r>
              <w:t>Confidentiality Code</w:t>
            </w:r>
          </w:p>
        </w:tc>
        <w:tc>
          <w:tcPr>
            <w:tcW w:w="700" w:type="dxa"/>
          </w:tcPr>
          <w:p w14:paraId="333F208E" w14:textId="77777777" w:rsidR="00B50050" w:rsidRDefault="00B50050" w:rsidP="0088127C">
            <w:pPr>
              <w:pStyle w:val="OtherTableBody"/>
            </w:pPr>
            <w:r>
              <w:t>00615</w:t>
            </w:r>
          </w:p>
        </w:tc>
        <w:tc>
          <w:tcPr>
            <w:tcW w:w="600" w:type="dxa"/>
          </w:tcPr>
          <w:p w14:paraId="17D0C22D" w14:textId="77777777" w:rsidR="00B50050" w:rsidRDefault="00B50050" w:rsidP="0088127C">
            <w:pPr>
              <w:pStyle w:val="OtherTableBody"/>
            </w:pPr>
            <w:r>
              <w:t>OM1</w:t>
            </w:r>
          </w:p>
        </w:tc>
        <w:tc>
          <w:tcPr>
            <w:tcW w:w="600" w:type="dxa"/>
          </w:tcPr>
          <w:p w14:paraId="3EB602FA" w14:textId="77777777" w:rsidR="00B50050" w:rsidRDefault="00B50050" w:rsidP="0088127C">
            <w:pPr>
              <w:pStyle w:val="OtherTableBody"/>
            </w:pPr>
            <w:r>
              <w:t>30</w:t>
            </w:r>
          </w:p>
        </w:tc>
        <w:tc>
          <w:tcPr>
            <w:tcW w:w="600" w:type="dxa"/>
          </w:tcPr>
          <w:p w14:paraId="679D075C" w14:textId="77777777" w:rsidR="00B50050" w:rsidRDefault="00B50050" w:rsidP="0088127C">
            <w:pPr>
              <w:pStyle w:val="OtherTableBody"/>
            </w:pPr>
            <w:r>
              <w:t>..</w:t>
            </w:r>
          </w:p>
        </w:tc>
        <w:tc>
          <w:tcPr>
            <w:tcW w:w="600" w:type="dxa"/>
          </w:tcPr>
          <w:p w14:paraId="0E304CC3" w14:textId="77777777" w:rsidR="00B50050" w:rsidRDefault="00B50050" w:rsidP="0088127C">
            <w:pPr>
              <w:pStyle w:val="OtherTableBody"/>
            </w:pPr>
          </w:p>
        </w:tc>
        <w:tc>
          <w:tcPr>
            <w:tcW w:w="600" w:type="dxa"/>
          </w:tcPr>
          <w:p w14:paraId="6DFD7D60" w14:textId="77777777" w:rsidR="00B50050" w:rsidRDefault="00B50050" w:rsidP="0088127C">
            <w:pPr>
              <w:pStyle w:val="OtherTableBody"/>
            </w:pPr>
            <w:r>
              <w:t>CWE</w:t>
            </w:r>
          </w:p>
        </w:tc>
        <w:tc>
          <w:tcPr>
            <w:tcW w:w="700" w:type="dxa"/>
          </w:tcPr>
          <w:p w14:paraId="30BFAFFB" w14:textId="77777777" w:rsidR="00B50050" w:rsidRDefault="00B50050" w:rsidP="0088127C">
            <w:pPr>
              <w:pStyle w:val="OtherTableBody"/>
            </w:pPr>
          </w:p>
        </w:tc>
        <w:tc>
          <w:tcPr>
            <w:tcW w:w="600" w:type="dxa"/>
          </w:tcPr>
          <w:p w14:paraId="44CEFD6F" w14:textId="77777777" w:rsidR="00B50050" w:rsidRDefault="00B50050" w:rsidP="0088127C">
            <w:pPr>
              <w:pStyle w:val="OtherTableBody"/>
            </w:pPr>
            <w:r>
              <w:t>0177</w:t>
            </w:r>
          </w:p>
        </w:tc>
        <w:tc>
          <w:tcPr>
            <w:tcW w:w="900" w:type="dxa"/>
          </w:tcPr>
          <w:p w14:paraId="53DD6F94" w14:textId="77777777" w:rsidR="00B50050" w:rsidRDefault="00B50050" w:rsidP="0088127C">
            <w:pPr>
              <w:pStyle w:val="OtherTableBody"/>
            </w:pPr>
            <w:r>
              <w:t>8.8.9.30</w:t>
            </w:r>
          </w:p>
        </w:tc>
      </w:tr>
      <w:tr w:rsidR="00B50050" w14:paraId="460CB49E" w14:textId="77777777" w:rsidTr="00195548">
        <w:tc>
          <w:tcPr>
            <w:tcW w:w="3500" w:type="dxa"/>
          </w:tcPr>
          <w:p w14:paraId="4EEA7BA7" w14:textId="77777777" w:rsidR="00B50050" w:rsidRDefault="00B50050" w:rsidP="0088127C">
            <w:pPr>
              <w:pStyle w:val="OtherTableBody"/>
            </w:pPr>
            <w:r>
              <w:t>Confirmation Provided By</w:t>
            </w:r>
          </w:p>
        </w:tc>
        <w:tc>
          <w:tcPr>
            <w:tcW w:w="700" w:type="dxa"/>
          </w:tcPr>
          <w:p w14:paraId="1496919C" w14:textId="77777777" w:rsidR="00B50050" w:rsidRDefault="00B50050" w:rsidP="0088127C">
            <w:pPr>
              <w:pStyle w:val="OtherTableBody"/>
            </w:pPr>
            <w:r>
              <w:t>01095</w:t>
            </w:r>
          </w:p>
        </w:tc>
        <w:tc>
          <w:tcPr>
            <w:tcW w:w="600" w:type="dxa"/>
          </w:tcPr>
          <w:p w14:paraId="6F5CBC46" w14:textId="77777777" w:rsidR="00B50050" w:rsidRDefault="00B50050" w:rsidP="0088127C">
            <w:pPr>
              <w:pStyle w:val="OtherTableBody"/>
            </w:pPr>
            <w:r>
              <w:t>PEO</w:t>
            </w:r>
          </w:p>
        </w:tc>
        <w:tc>
          <w:tcPr>
            <w:tcW w:w="600" w:type="dxa"/>
          </w:tcPr>
          <w:p w14:paraId="53AFC8E2" w14:textId="77777777" w:rsidR="00B50050" w:rsidRDefault="00B50050" w:rsidP="0088127C">
            <w:pPr>
              <w:pStyle w:val="OtherTableBody"/>
            </w:pPr>
            <w:r>
              <w:t>23</w:t>
            </w:r>
          </w:p>
        </w:tc>
        <w:tc>
          <w:tcPr>
            <w:tcW w:w="600" w:type="dxa"/>
          </w:tcPr>
          <w:p w14:paraId="19BA5EE5" w14:textId="77777777" w:rsidR="00B50050" w:rsidRDefault="00B50050" w:rsidP="0088127C">
            <w:pPr>
              <w:pStyle w:val="OtherTableBody"/>
            </w:pPr>
            <w:r>
              <w:t>1..1</w:t>
            </w:r>
          </w:p>
        </w:tc>
        <w:tc>
          <w:tcPr>
            <w:tcW w:w="600" w:type="dxa"/>
          </w:tcPr>
          <w:p w14:paraId="1DD73409" w14:textId="77777777" w:rsidR="00B50050" w:rsidRDefault="00B50050" w:rsidP="0088127C">
            <w:pPr>
              <w:pStyle w:val="OtherTableBody"/>
            </w:pPr>
          </w:p>
        </w:tc>
        <w:tc>
          <w:tcPr>
            <w:tcW w:w="600" w:type="dxa"/>
          </w:tcPr>
          <w:p w14:paraId="63F403A0" w14:textId="77777777" w:rsidR="00B50050" w:rsidRDefault="00B50050" w:rsidP="0088127C">
            <w:pPr>
              <w:pStyle w:val="OtherTableBody"/>
            </w:pPr>
            <w:r>
              <w:t>ID</w:t>
            </w:r>
          </w:p>
        </w:tc>
        <w:tc>
          <w:tcPr>
            <w:tcW w:w="700" w:type="dxa"/>
          </w:tcPr>
          <w:p w14:paraId="233C0078" w14:textId="77777777" w:rsidR="00B50050" w:rsidRDefault="00B50050" w:rsidP="0088127C">
            <w:pPr>
              <w:pStyle w:val="OtherTableBody"/>
            </w:pPr>
          </w:p>
        </w:tc>
        <w:tc>
          <w:tcPr>
            <w:tcW w:w="600" w:type="dxa"/>
          </w:tcPr>
          <w:p w14:paraId="4FEAD249" w14:textId="77777777" w:rsidR="00B50050" w:rsidRDefault="00B50050" w:rsidP="0088127C">
            <w:pPr>
              <w:pStyle w:val="OtherTableBody"/>
            </w:pPr>
            <w:r>
              <w:t>0242</w:t>
            </w:r>
          </w:p>
        </w:tc>
        <w:tc>
          <w:tcPr>
            <w:tcW w:w="900" w:type="dxa"/>
          </w:tcPr>
          <w:p w14:paraId="7E921A6D" w14:textId="77777777" w:rsidR="00B50050" w:rsidRDefault="00B50050" w:rsidP="0088127C">
            <w:pPr>
              <w:pStyle w:val="OtherTableBody"/>
            </w:pPr>
            <w:r>
              <w:t>7.12.2.23</w:t>
            </w:r>
          </w:p>
        </w:tc>
      </w:tr>
      <w:tr w:rsidR="00B50050" w14:paraId="299AE882" w14:textId="77777777" w:rsidTr="00195548">
        <w:tc>
          <w:tcPr>
            <w:tcW w:w="3500" w:type="dxa"/>
          </w:tcPr>
          <w:p w14:paraId="7079F653" w14:textId="77777777" w:rsidR="00B50050" w:rsidRDefault="00B50050" w:rsidP="0088127C">
            <w:pPr>
              <w:pStyle w:val="OtherTableBody"/>
            </w:pPr>
            <w:r>
              <w:t>Conjunction</w:t>
            </w:r>
          </w:p>
        </w:tc>
        <w:tc>
          <w:tcPr>
            <w:tcW w:w="700" w:type="dxa"/>
          </w:tcPr>
          <w:p w14:paraId="11EBC1B2" w14:textId="77777777" w:rsidR="00B50050" w:rsidRDefault="00B50050" w:rsidP="0088127C">
            <w:pPr>
              <w:pStyle w:val="OtherTableBody"/>
            </w:pPr>
            <w:r>
              <w:t>01638</w:t>
            </w:r>
          </w:p>
        </w:tc>
        <w:tc>
          <w:tcPr>
            <w:tcW w:w="600" w:type="dxa"/>
          </w:tcPr>
          <w:p w14:paraId="1C7280BD" w14:textId="77777777" w:rsidR="00B50050" w:rsidRDefault="00B50050" w:rsidP="0088127C">
            <w:pPr>
              <w:pStyle w:val="OtherTableBody"/>
            </w:pPr>
            <w:r>
              <w:t>TQ1</w:t>
            </w:r>
          </w:p>
        </w:tc>
        <w:tc>
          <w:tcPr>
            <w:tcW w:w="600" w:type="dxa"/>
          </w:tcPr>
          <w:p w14:paraId="6FC1998A" w14:textId="77777777" w:rsidR="00B50050" w:rsidRDefault="00B50050" w:rsidP="0088127C">
            <w:pPr>
              <w:pStyle w:val="OtherTableBody"/>
            </w:pPr>
            <w:r>
              <w:t>12</w:t>
            </w:r>
          </w:p>
        </w:tc>
        <w:tc>
          <w:tcPr>
            <w:tcW w:w="600" w:type="dxa"/>
          </w:tcPr>
          <w:p w14:paraId="712C3CE3" w14:textId="77777777" w:rsidR="00B50050" w:rsidRDefault="00B50050" w:rsidP="0088127C">
            <w:pPr>
              <w:pStyle w:val="OtherTableBody"/>
            </w:pPr>
            <w:r>
              <w:t>1..1</w:t>
            </w:r>
          </w:p>
        </w:tc>
        <w:tc>
          <w:tcPr>
            <w:tcW w:w="600" w:type="dxa"/>
          </w:tcPr>
          <w:p w14:paraId="4928D71C" w14:textId="77777777" w:rsidR="00B50050" w:rsidRDefault="00B50050" w:rsidP="0088127C">
            <w:pPr>
              <w:pStyle w:val="OtherTableBody"/>
            </w:pPr>
          </w:p>
        </w:tc>
        <w:tc>
          <w:tcPr>
            <w:tcW w:w="600" w:type="dxa"/>
          </w:tcPr>
          <w:p w14:paraId="3ED136BF" w14:textId="77777777" w:rsidR="00B50050" w:rsidRDefault="00B50050" w:rsidP="0088127C">
            <w:pPr>
              <w:pStyle w:val="OtherTableBody"/>
            </w:pPr>
            <w:r>
              <w:t>ID</w:t>
            </w:r>
          </w:p>
        </w:tc>
        <w:tc>
          <w:tcPr>
            <w:tcW w:w="700" w:type="dxa"/>
          </w:tcPr>
          <w:p w14:paraId="7B2E149A" w14:textId="77777777" w:rsidR="00B50050" w:rsidRDefault="00B50050" w:rsidP="0088127C">
            <w:pPr>
              <w:pStyle w:val="OtherTableBody"/>
            </w:pPr>
          </w:p>
        </w:tc>
        <w:tc>
          <w:tcPr>
            <w:tcW w:w="600" w:type="dxa"/>
          </w:tcPr>
          <w:p w14:paraId="31D94245" w14:textId="77777777" w:rsidR="00B50050" w:rsidRDefault="00B50050" w:rsidP="0088127C">
            <w:pPr>
              <w:pStyle w:val="OtherTableBody"/>
            </w:pPr>
            <w:r>
              <w:t>0472</w:t>
            </w:r>
          </w:p>
        </w:tc>
        <w:tc>
          <w:tcPr>
            <w:tcW w:w="900" w:type="dxa"/>
          </w:tcPr>
          <w:p w14:paraId="76D02150" w14:textId="77777777" w:rsidR="00B50050" w:rsidRDefault="00B50050" w:rsidP="0088127C">
            <w:pPr>
              <w:pStyle w:val="OtherTableBody"/>
            </w:pPr>
            <w:r>
              <w:t>4.5.4.12</w:t>
            </w:r>
          </w:p>
        </w:tc>
      </w:tr>
      <w:tr w:rsidR="00B50050" w14:paraId="47AB4533" w14:textId="77777777" w:rsidTr="00195548">
        <w:tc>
          <w:tcPr>
            <w:tcW w:w="3500" w:type="dxa"/>
          </w:tcPr>
          <w:p w14:paraId="36D6932D" w14:textId="77777777" w:rsidR="00B50050" w:rsidRDefault="00B50050" w:rsidP="0088127C">
            <w:pPr>
              <w:pStyle w:val="OtherTableBody"/>
            </w:pPr>
            <w:r>
              <w:t>Connect Timeouts</w:t>
            </w:r>
          </w:p>
        </w:tc>
        <w:tc>
          <w:tcPr>
            <w:tcW w:w="700" w:type="dxa"/>
          </w:tcPr>
          <w:p w14:paraId="60D8F7EB" w14:textId="77777777" w:rsidR="00B50050" w:rsidRDefault="00B50050" w:rsidP="0088127C">
            <w:pPr>
              <w:pStyle w:val="OtherTableBody"/>
            </w:pPr>
            <w:r>
              <w:t>01185</w:t>
            </w:r>
          </w:p>
        </w:tc>
        <w:tc>
          <w:tcPr>
            <w:tcW w:w="600" w:type="dxa"/>
          </w:tcPr>
          <w:p w14:paraId="7EABD2A7" w14:textId="77777777" w:rsidR="00B50050" w:rsidRDefault="00B50050" w:rsidP="0088127C">
            <w:pPr>
              <w:pStyle w:val="OtherTableBody"/>
            </w:pPr>
            <w:r>
              <w:t>NST</w:t>
            </w:r>
          </w:p>
        </w:tc>
        <w:tc>
          <w:tcPr>
            <w:tcW w:w="600" w:type="dxa"/>
          </w:tcPr>
          <w:p w14:paraId="20BD3A2B" w14:textId="77777777" w:rsidR="00B50050" w:rsidRDefault="00B50050" w:rsidP="0088127C">
            <w:pPr>
              <w:pStyle w:val="OtherTableBody"/>
            </w:pPr>
            <w:r>
              <w:t>13</w:t>
            </w:r>
          </w:p>
        </w:tc>
        <w:tc>
          <w:tcPr>
            <w:tcW w:w="600" w:type="dxa"/>
          </w:tcPr>
          <w:p w14:paraId="166D53DF" w14:textId="77777777" w:rsidR="00B50050" w:rsidRDefault="00B50050" w:rsidP="0088127C">
            <w:pPr>
              <w:pStyle w:val="OtherTableBody"/>
            </w:pPr>
            <w:r>
              <w:t>..</w:t>
            </w:r>
          </w:p>
        </w:tc>
        <w:tc>
          <w:tcPr>
            <w:tcW w:w="600" w:type="dxa"/>
          </w:tcPr>
          <w:p w14:paraId="7B375A17" w14:textId="77777777" w:rsidR="00B50050" w:rsidRDefault="00B50050" w:rsidP="0088127C">
            <w:pPr>
              <w:pStyle w:val="OtherTableBody"/>
            </w:pPr>
          </w:p>
        </w:tc>
        <w:tc>
          <w:tcPr>
            <w:tcW w:w="600" w:type="dxa"/>
          </w:tcPr>
          <w:p w14:paraId="15881A85" w14:textId="77777777" w:rsidR="00B50050" w:rsidRDefault="00B50050" w:rsidP="0088127C">
            <w:pPr>
              <w:pStyle w:val="OtherTableBody"/>
            </w:pPr>
            <w:r>
              <w:t>NM</w:t>
            </w:r>
          </w:p>
        </w:tc>
        <w:tc>
          <w:tcPr>
            <w:tcW w:w="700" w:type="dxa"/>
          </w:tcPr>
          <w:p w14:paraId="216E2507" w14:textId="77777777" w:rsidR="00B50050" w:rsidRDefault="00B50050" w:rsidP="0088127C">
            <w:pPr>
              <w:pStyle w:val="OtherTableBody"/>
            </w:pPr>
          </w:p>
        </w:tc>
        <w:tc>
          <w:tcPr>
            <w:tcW w:w="600" w:type="dxa"/>
          </w:tcPr>
          <w:p w14:paraId="198F46AD" w14:textId="77777777" w:rsidR="00B50050" w:rsidRDefault="00B50050" w:rsidP="0088127C">
            <w:pPr>
              <w:pStyle w:val="OtherTableBody"/>
            </w:pPr>
          </w:p>
        </w:tc>
        <w:tc>
          <w:tcPr>
            <w:tcW w:w="900" w:type="dxa"/>
          </w:tcPr>
          <w:p w14:paraId="2897191D" w14:textId="77777777" w:rsidR="00B50050" w:rsidRDefault="00B50050" w:rsidP="0088127C">
            <w:pPr>
              <w:pStyle w:val="OtherTableBody"/>
            </w:pPr>
            <w:r>
              <w:t>14.4.3.13</w:t>
            </w:r>
          </w:p>
        </w:tc>
      </w:tr>
      <w:tr w:rsidR="00B50050" w14:paraId="7DD6CAB5" w14:textId="77777777" w:rsidTr="00195548">
        <w:tc>
          <w:tcPr>
            <w:tcW w:w="3500" w:type="dxa"/>
          </w:tcPr>
          <w:p w14:paraId="108AA34D" w14:textId="77777777" w:rsidR="00B50050" w:rsidRDefault="00B50050" w:rsidP="0088127C">
            <w:pPr>
              <w:pStyle w:val="OtherTableBody"/>
            </w:pPr>
            <w:r>
              <w:t>Consent Background Information</w:t>
            </w:r>
          </w:p>
        </w:tc>
        <w:tc>
          <w:tcPr>
            <w:tcW w:w="700" w:type="dxa"/>
          </w:tcPr>
          <w:p w14:paraId="31A7786C" w14:textId="77777777" w:rsidR="00B50050" w:rsidRDefault="00B50050" w:rsidP="0088127C">
            <w:pPr>
              <w:pStyle w:val="OtherTableBody"/>
            </w:pPr>
            <w:r>
              <w:t>01782</w:t>
            </w:r>
          </w:p>
        </w:tc>
        <w:tc>
          <w:tcPr>
            <w:tcW w:w="600" w:type="dxa"/>
          </w:tcPr>
          <w:p w14:paraId="00C38A99" w14:textId="77777777" w:rsidR="00B50050" w:rsidRDefault="00B50050" w:rsidP="0088127C">
            <w:pPr>
              <w:pStyle w:val="OtherTableBody"/>
            </w:pPr>
            <w:r>
              <w:t>CON</w:t>
            </w:r>
          </w:p>
        </w:tc>
        <w:tc>
          <w:tcPr>
            <w:tcW w:w="600" w:type="dxa"/>
          </w:tcPr>
          <w:p w14:paraId="68A8CE5F" w14:textId="77777777" w:rsidR="00B50050" w:rsidRDefault="00B50050" w:rsidP="0088127C">
            <w:pPr>
              <w:pStyle w:val="OtherTableBody"/>
            </w:pPr>
            <w:r>
              <w:t>7</w:t>
            </w:r>
          </w:p>
        </w:tc>
        <w:tc>
          <w:tcPr>
            <w:tcW w:w="600" w:type="dxa"/>
          </w:tcPr>
          <w:p w14:paraId="2F01F498" w14:textId="77777777" w:rsidR="00B50050" w:rsidRDefault="00B50050" w:rsidP="0088127C">
            <w:pPr>
              <w:pStyle w:val="OtherTableBody"/>
            </w:pPr>
            <w:r>
              <w:t>..</w:t>
            </w:r>
          </w:p>
        </w:tc>
        <w:tc>
          <w:tcPr>
            <w:tcW w:w="600" w:type="dxa"/>
          </w:tcPr>
          <w:p w14:paraId="7911479A" w14:textId="77777777" w:rsidR="00B50050" w:rsidRDefault="00B50050" w:rsidP="0088127C">
            <w:pPr>
              <w:pStyle w:val="OtherTableBody"/>
            </w:pPr>
          </w:p>
        </w:tc>
        <w:tc>
          <w:tcPr>
            <w:tcW w:w="600" w:type="dxa"/>
          </w:tcPr>
          <w:p w14:paraId="26F4DDBA" w14:textId="77777777" w:rsidR="00B50050" w:rsidRDefault="00B50050" w:rsidP="0088127C">
            <w:pPr>
              <w:pStyle w:val="OtherTableBody"/>
            </w:pPr>
            <w:r>
              <w:t>FT</w:t>
            </w:r>
          </w:p>
        </w:tc>
        <w:tc>
          <w:tcPr>
            <w:tcW w:w="700" w:type="dxa"/>
          </w:tcPr>
          <w:p w14:paraId="1AEAE8F0" w14:textId="77777777" w:rsidR="00B50050" w:rsidRDefault="00B50050" w:rsidP="0088127C">
            <w:pPr>
              <w:pStyle w:val="OtherTableBody"/>
            </w:pPr>
            <w:r>
              <w:t>Y</w:t>
            </w:r>
          </w:p>
        </w:tc>
        <w:tc>
          <w:tcPr>
            <w:tcW w:w="600" w:type="dxa"/>
          </w:tcPr>
          <w:p w14:paraId="40F6F3CA" w14:textId="77777777" w:rsidR="00B50050" w:rsidRDefault="00B50050" w:rsidP="0088127C">
            <w:pPr>
              <w:pStyle w:val="OtherTableBody"/>
            </w:pPr>
          </w:p>
        </w:tc>
        <w:tc>
          <w:tcPr>
            <w:tcW w:w="900" w:type="dxa"/>
          </w:tcPr>
          <w:p w14:paraId="5CF3537D" w14:textId="77777777" w:rsidR="00B50050" w:rsidRDefault="00B50050" w:rsidP="0088127C">
            <w:pPr>
              <w:pStyle w:val="OtherTableBody"/>
            </w:pPr>
            <w:r>
              <w:t>9.7.1.7</w:t>
            </w:r>
          </w:p>
        </w:tc>
      </w:tr>
      <w:tr w:rsidR="00B50050" w14:paraId="590192E0" w14:textId="77777777" w:rsidTr="00195548">
        <w:tc>
          <w:tcPr>
            <w:tcW w:w="3500" w:type="dxa"/>
          </w:tcPr>
          <w:p w14:paraId="342B7BF7" w14:textId="77777777" w:rsidR="00B50050" w:rsidRDefault="00B50050" w:rsidP="0088127C">
            <w:pPr>
              <w:pStyle w:val="OtherTableBody"/>
            </w:pPr>
            <w:r>
              <w:t>Consent Bypass Reason</w:t>
            </w:r>
          </w:p>
        </w:tc>
        <w:tc>
          <w:tcPr>
            <w:tcW w:w="700" w:type="dxa"/>
          </w:tcPr>
          <w:p w14:paraId="033F701A" w14:textId="77777777" w:rsidR="00B50050" w:rsidRDefault="00B50050" w:rsidP="0088127C">
            <w:pPr>
              <w:pStyle w:val="OtherTableBody"/>
            </w:pPr>
            <w:r>
              <w:t>01795</w:t>
            </w:r>
          </w:p>
        </w:tc>
        <w:tc>
          <w:tcPr>
            <w:tcW w:w="600" w:type="dxa"/>
          </w:tcPr>
          <w:p w14:paraId="33BC3FDB" w14:textId="77777777" w:rsidR="00B50050" w:rsidRDefault="00B50050" w:rsidP="0088127C">
            <w:pPr>
              <w:pStyle w:val="OtherTableBody"/>
            </w:pPr>
            <w:r>
              <w:t>CON</w:t>
            </w:r>
          </w:p>
        </w:tc>
        <w:tc>
          <w:tcPr>
            <w:tcW w:w="600" w:type="dxa"/>
          </w:tcPr>
          <w:p w14:paraId="57EA870E" w14:textId="77777777" w:rsidR="00B50050" w:rsidRDefault="00B50050" w:rsidP="0088127C">
            <w:pPr>
              <w:pStyle w:val="OtherTableBody"/>
            </w:pPr>
            <w:r>
              <w:t>20</w:t>
            </w:r>
          </w:p>
        </w:tc>
        <w:tc>
          <w:tcPr>
            <w:tcW w:w="600" w:type="dxa"/>
          </w:tcPr>
          <w:p w14:paraId="5B4C1467" w14:textId="77777777" w:rsidR="00B50050" w:rsidRDefault="00B50050" w:rsidP="0088127C">
            <w:pPr>
              <w:pStyle w:val="OtherTableBody"/>
            </w:pPr>
            <w:r>
              <w:t>..</w:t>
            </w:r>
          </w:p>
        </w:tc>
        <w:tc>
          <w:tcPr>
            <w:tcW w:w="600" w:type="dxa"/>
          </w:tcPr>
          <w:p w14:paraId="10B797FA" w14:textId="77777777" w:rsidR="00B50050" w:rsidRDefault="00B50050" w:rsidP="0088127C">
            <w:pPr>
              <w:pStyle w:val="OtherTableBody"/>
            </w:pPr>
          </w:p>
        </w:tc>
        <w:tc>
          <w:tcPr>
            <w:tcW w:w="600" w:type="dxa"/>
          </w:tcPr>
          <w:p w14:paraId="6E4DFC27" w14:textId="77777777" w:rsidR="00B50050" w:rsidRDefault="00B50050" w:rsidP="0088127C">
            <w:pPr>
              <w:pStyle w:val="OtherTableBody"/>
            </w:pPr>
            <w:r>
              <w:t>CWE</w:t>
            </w:r>
          </w:p>
        </w:tc>
        <w:tc>
          <w:tcPr>
            <w:tcW w:w="700" w:type="dxa"/>
          </w:tcPr>
          <w:p w14:paraId="40CF560F" w14:textId="77777777" w:rsidR="00B50050" w:rsidRDefault="00B50050" w:rsidP="0088127C">
            <w:pPr>
              <w:pStyle w:val="OtherTableBody"/>
            </w:pPr>
          </w:p>
        </w:tc>
        <w:tc>
          <w:tcPr>
            <w:tcW w:w="600" w:type="dxa"/>
          </w:tcPr>
          <w:p w14:paraId="6D255AE2" w14:textId="77777777" w:rsidR="00B50050" w:rsidRDefault="00B50050" w:rsidP="0088127C">
            <w:pPr>
              <w:pStyle w:val="OtherTableBody"/>
            </w:pPr>
            <w:r>
              <w:t>0499</w:t>
            </w:r>
          </w:p>
        </w:tc>
        <w:tc>
          <w:tcPr>
            <w:tcW w:w="900" w:type="dxa"/>
          </w:tcPr>
          <w:p w14:paraId="4D1C7D59" w14:textId="77777777" w:rsidR="00B50050" w:rsidRDefault="00B50050" w:rsidP="0088127C">
            <w:pPr>
              <w:pStyle w:val="OtherTableBody"/>
            </w:pPr>
            <w:r>
              <w:t>9.7.1.20</w:t>
            </w:r>
          </w:p>
        </w:tc>
      </w:tr>
      <w:tr w:rsidR="00B50050" w14:paraId="7806A36E" w14:textId="77777777" w:rsidTr="00195548">
        <w:tc>
          <w:tcPr>
            <w:tcW w:w="3500" w:type="dxa"/>
          </w:tcPr>
          <w:p w14:paraId="2C6C8985" w14:textId="77777777" w:rsidR="00B50050" w:rsidRDefault="00B50050" w:rsidP="0088127C">
            <w:pPr>
              <w:pStyle w:val="OtherTableBody"/>
            </w:pPr>
            <w:r>
              <w:t>Consent Code</w:t>
            </w:r>
          </w:p>
        </w:tc>
        <w:tc>
          <w:tcPr>
            <w:tcW w:w="700" w:type="dxa"/>
          </w:tcPr>
          <w:p w14:paraId="5AE48D9B" w14:textId="77777777" w:rsidR="00B50050" w:rsidRDefault="00B50050" w:rsidP="0088127C">
            <w:pPr>
              <w:pStyle w:val="OtherTableBody"/>
            </w:pPr>
            <w:r>
              <w:t>00403</w:t>
            </w:r>
          </w:p>
        </w:tc>
        <w:tc>
          <w:tcPr>
            <w:tcW w:w="600" w:type="dxa"/>
          </w:tcPr>
          <w:p w14:paraId="0D19486E" w14:textId="77777777" w:rsidR="00B50050" w:rsidRDefault="00B50050" w:rsidP="0088127C">
            <w:pPr>
              <w:pStyle w:val="OtherTableBody"/>
            </w:pPr>
            <w:r>
              <w:t>PR1</w:t>
            </w:r>
          </w:p>
        </w:tc>
        <w:tc>
          <w:tcPr>
            <w:tcW w:w="600" w:type="dxa"/>
          </w:tcPr>
          <w:p w14:paraId="1DFC64A0" w14:textId="77777777" w:rsidR="00B50050" w:rsidRDefault="00B50050" w:rsidP="0088127C">
            <w:pPr>
              <w:pStyle w:val="OtherTableBody"/>
            </w:pPr>
            <w:r>
              <w:t>13</w:t>
            </w:r>
          </w:p>
        </w:tc>
        <w:tc>
          <w:tcPr>
            <w:tcW w:w="600" w:type="dxa"/>
          </w:tcPr>
          <w:p w14:paraId="76AD1E98" w14:textId="77777777" w:rsidR="00B50050" w:rsidRDefault="00B50050" w:rsidP="0088127C">
            <w:pPr>
              <w:pStyle w:val="OtherTableBody"/>
            </w:pPr>
            <w:r>
              <w:t>..</w:t>
            </w:r>
          </w:p>
        </w:tc>
        <w:tc>
          <w:tcPr>
            <w:tcW w:w="600" w:type="dxa"/>
          </w:tcPr>
          <w:p w14:paraId="6A7BB091" w14:textId="77777777" w:rsidR="00B50050" w:rsidRDefault="00B50050" w:rsidP="0088127C">
            <w:pPr>
              <w:pStyle w:val="OtherTableBody"/>
            </w:pPr>
          </w:p>
        </w:tc>
        <w:tc>
          <w:tcPr>
            <w:tcW w:w="600" w:type="dxa"/>
          </w:tcPr>
          <w:p w14:paraId="2631948D" w14:textId="77777777" w:rsidR="00B50050" w:rsidRDefault="00B50050" w:rsidP="0088127C">
            <w:pPr>
              <w:pStyle w:val="OtherTableBody"/>
            </w:pPr>
            <w:r>
              <w:t>CWE</w:t>
            </w:r>
          </w:p>
        </w:tc>
        <w:tc>
          <w:tcPr>
            <w:tcW w:w="700" w:type="dxa"/>
          </w:tcPr>
          <w:p w14:paraId="571CB1F3" w14:textId="77777777" w:rsidR="00B50050" w:rsidRDefault="00B50050" w:rsidP="0088127C">
            <w:pPr>
              <w:pStyle w:val="OtherTableBody"/>
            </w:pPr>
          </w:p>
        </w:tc>
        <w:tc>
          <w:tcPr>
            <w:tcW w:w="600" w:type="dxa"/>
          </w:tcPr>
          <w:p w14:paraId="02E3911F" w14:textId="77777777" w:rsidR="00B50050" w:rsidRDefault="00B50050" w:rsidP="0088127C">
            <w:pPr>
              <w:pStyle w:val="OtherTableBody"/>
            </w:pPr>
            <w:r>
              <w:t>0059</w:t>
            </w:r>
          </w:p>
        </w:tc>
        <w:tc>
          <w:tcPr>
            <w:tcW w:w="900" w:type="dxa"/>
          </w:tcPr>
          <w:p w14:paraId="6F42FD91" w14:textId="77777777" w:rsidR="00B50050" w:rsidRDefault="00B50050" w:rsidP="0088127C">
            <w:pPr>
              <w:pStyle w:val="OtherTableBody"/>
            </w:pPr>
            <w:r>
              <w:t>6.5.4.13</w:t>
            </w:r>
          </w:p>
        </w:tc>
      </w:tr>
      <w:tr w:rsidR="00B50050" w14:paraId="7E0C4766" w14:textId="77777777" w:rsidTr="00195548">
        <w:tc>
          <w:tcPr>
            <w:tcW w:w="3500" w:type="dxa"/>
          </w:tcPr>
          <w:p w14:paraId="31B89831" w14:textId="77777777" w:rsidR="00B50050" w:rsidRDefault="00B50050" w:rsidP="0088127C">
            <w:pPr>
              <w:pStyle w:val="OtherTableBody"/>
            </w:pPr>
            <w:r>
              <w:t>Consent Decision Date/Time</w:t>
            </w:r>
          </w:p>
        </w:tc>
        <w:tc>
          <w:tcPr>
            <w:tcW w:w="700" w:type="dxa"/>
          </w:tcPr>
          <w:p w14:paraId="11B35291" w14:textId="77777777" w:rsidR="00B50050" w:rsidRDefault="00B50050" w:rsidP="0088127C">
            <w:pPr>
              <w:pStyle w:val="OtherTableBody"/>
            </w:pPr>
            <w:r>
              <w:t>01788</w:t>
            </w:r>
          </w:p>
        </w:tc>
        <w:tc>
          <w:tcPr>
            <w:tcW w:w="600" w:type="dxa"/>
          </w:tcPr>
          <w:p w14:paraId="27733216" w14:textId="77777777" w:rsidR="00B50050" w:rsidRDefault="00B50050" w:rsidP="0088127C">
            <w:pPr>
              <w:pStyle w:val="OtherTableBody"/>
            </w:pPr>
            <w:r>
              <w:t>CON</w:t>
            </w:r>
          </w:p>
        </w:tc>
        <w:tc>
          <w:tcPr>
            <w:tcW w:w="600" w:type="dxa"/>
          </w:tcPr>
          <w:p w14:paraId="09552C52" w14:textId="77777777" w:rsidR="00B50050" w:rsidRDefault="00B50050" w:rsidP="0088127C">
            <w:pPr>
              <w:pStyle w:val="OtherTableBody"/>
            </w:pPr>
            <w:r>
              <w:t>13</w:t>
            </w:r>
          </w:p>
        </w:tc>
        <w:tc>
          <w:tcPr>
            <w:tcW w:w="600" w:type="dxa"/>
          </w:tcPr>
          <w:p w14:paraId="2391ED5A" w14:textId="77777777" w:rsidR="00B50050" w:rsidRDefault="00B50050" w:rsidP="0088127C">
            <w:pPr>
              <w:pStyle w:val="OtherTableBody"/>
            </w:pPr>
            <w:r>
              <w:t>..</w:t>
            </w:r>
          </w:p>
        </w:tc>
        <w:tc>
          <w:tcPr>
            <w:tcW w:w="600" w:type="dxa"/>
          </w:tcPr>
          <w:p w14:paraId="304B6BF0" w14:textId="77777777" w:rsidR="00B50050" w:rsidRDefault="00B50050" w:rsidP="0088127C">
            <w:pPr>
              <w:pStyle w:val="OtherTableBody"/>
            </w:pPr>
          </w:p>
        </w:tc>
        <w:tc>
          <w:tcPr>
            <w:tcW w:w="600" w:type="dxa"/>
          </w:tcPr>
          <w:p w14:paraId="5878B2A6" w14:textId="77777777" w:rsidR="00B50050" w:rsidRDefault="00B50050" w:rsidP="0088127C">
            <w:pPr>
              <w:pStyle w:val="OtherTableBody"/>
            </w:pPr>
            <w:r>
              <w:t>DTM</w:t>
            </w:r>
          </w:p>
        </w:tc>
        <w:tc>
          <w:tcPr>
            <w:tcW w:w="700" w:type="dxa"/>
          </w:tcPr>
          <w:p w14:paraId="296A69B1" w14:textId="77777777" w:rsidR="00B50050" w:rsidRDefault="00B50050" w:rsidP="0088127C">
            <w:pPr>
              <w:pStyle w:val="OtherTableBody"/>
            </w:pPr>
          </w:p>
        </w:tc>
        <w:tc>
          <w:tcPr>
            <w:tcW w:w="600" w:type="dxa"/>
          </w:tcPr>
          <w:p w14:paraId="7265678A" w14:textId="77777777" w:rsidR="00B50050" w:rsidRDefault="00B50050" w:rsidP="0088127C">
            <w:pPr>
              <w:pStyle w:val="OtherTableBody"/>
            </w:pPr>
          </w:p>
        </w:tc>
        <w:tc>
          <w:tcPr>
            <w:tcW w:w="900" w:type="dxa"/>
          </w:tcPr>
          <w:p w14:paraId="37421AD6" w14:textId="77777777" w:rsidR="00B50050" w:rsidRDefault="00B50050" w:rsidP="0088127C">
            <w:pPr>
              <w:pStyle w:val="OtherTableBody"/>
            </w:pPr>
            <w:r>
              <w:t>9.7.1.13</w:t>
            </w:r>
          </w:p>
        </w:tc>
      </w:tr>
      <w:tr w:rsidR="00B50050" w14:paraId="21C52152" w14:textId="77777777" w:rsidTr="00195548">
        <w:tc>
          <w:tcPr>
            <w:tcW w:w="3500" w:type="dxa"/>
          </w:tcPr>
          <w:p w14:paraId="381C1515" w14:textId="77777777" w:rsidR="00B50050" w:rsidRDefault="00B50050" w:rsidP="0088127C">
            <w:pPr>
              <w:pStyle w:val="OtherTableBody"/>
            </w:pPr>
            <w:r>
              <w:t>Consent Disclosure Level</w:t>
            </w:r>
          </w:p>
        </w:tc>
        <w:tc>
          <w:tcPr>
            <w:tcW w:w="700" w:type="dxa"/>
          </w:tcPr>
          <w:p w14:paraId="28619861" w14:textId="77777777" w:rsidR="00B50050" w:rsidRDefault="00B50050" w:rsidP="0088127C">
            <w:pPr>
              <w:pStyle w:val="OtherTableBody"/>
            </w:pPr>
            <w:r>
              <w:t>01796</w:t>
            </w:r>
          </w:p>
        </w:tc>
        <w:tc>
          <w:tcPr>
            <w:tcW w:w="600" w:type="dxa"/>
          </w:tcPr>
          <w:p w14:paraId="431F7B3C" w14:textId="77777777" w:rsidR="00B50050" w:rsidRDefault="00B50050" w:rsidP="0088127C">
            <w:pPr>
              <w:pStyle w:val="OtherTableBody"/>
            </w:pPr>
            <w:r>
              <w:t>CON</w:t>
            </w:r>
          </w:p>
        </w:tc>
        <w:tc>
          <w:tcPr>
            <w:tcW w:w="600" w:type="dxa"/>
          </w:tcPr>
          <w:p w14:paraId="29C776E7" w14:textId="77777777" w:rsidR="00B50050" w:rsidRDefault="00B50050" w:rsidP="0088127C">
            <w:pPr>
              <w:pStyle w:val="OtherTableBody"/>
            </w:pPr>
            <w:r>
              <w:t>21</w:t>
            </w:r>
          </w:p>
        </w:tc>
        <w:tc>
          <w:tcPr>
            <w:tcW w:w="600" w:type="dxa"/>
          </w:tcPr>
          <w:p w14:paraId="6429480B" w14:textId="77777777" w:rsidR="00B50050" w:rsidRDefault="00B50050" w:rsidP="0088127C">
            <w:pPr>
              <w:pStyle w:val="OtherTableBody"/>
            </w:pPr>
            <w:r>
              <w:t>1..1</w:t>
            </w:r>
          </w:p>
        </w:tc>
        <w:tc>
          <w:tcPr>
            <w:tcW w:w="600" w:type="dxa"/>
          </w:tcPr>
          <w:p w14:paraId="1EBDBCD1" w14:textId="77777777" w:rsidR="00B50050" w:rsidRDefault="00B50050" w:rsidP="0088127C">
            <w:pPr>
              <w:pStyle w:val="OtherTableBody"/>
            </w:pPr>
          </w:p>
        </w:tc>
        <w:tc>
          <w:tcPr>
            <w:tcW w:w="600" w:type="dxa"/>
          </w:tcPr>
          <w:p w14:paraId="70016A33" w14:textId="77777777" w:rsidR="00B50050" w:rsidRDefault="00B50050" w:rsidP="0088127C">
            <w:pPr>
              <w:pStyle w:val="OtherTableBody"/>
            </w:pPr>
            <w:r>
              <w:t>ID</w:t>
            </w:r>
          </w:p>
        </w:tc>
        <w:tc>
          <w:tcPr>
            <w:tcW w:w="700" w:type="dxa"/>
          </w:tcPr>
          <w:p w14:paraId="01542349" w14:textId="77777777" w:rsidR="00B50050" w:rsidRDefault="00B50050" w:rsidP="0088127C">
            <w:pPr>
              <w:pStyle w:val="OtherTableBody"/>
            </w:pPr>
          </w:p>
        </w:tc>
        <w:tc>
          <w:tcPr>
            <w:tcW w:w="600" w:type="dxa"/>
          </w:tcPr>
          <w:p w14:paraId="13DA6BA2" w14:textId="77777777" w:rsidR="00B50050" w:rsidRDefault="00B50050" w:rsidP="0088127C">
            <w:pPr>
              <w:pStyle w:val="OtherTableBody"/>
            </w:pPr>
            <w:r>
              <w:t>0500</w:t>
            </w:r>
          </w:p>
        </w:tc>
        <w:tc>
          <w:tcPr>
            <w:tcW w:w="900" w:type="dxa"/>
          </w:tcPr>
          <w:p w14:paraId="3D5FDD9A" w14:textId="77777777" w:rsidR="00B50050" w:rsidRDefault="00B50050" w:rsidP="0088127C">
            <w:pPr>
              <w:pStyle w:val="OtherTableBody"/>
            </w:pPr>
            <w:r>
              <w:t>9.7.1.21</w:t>
            </w:r>
          </w:p>
        </w:tc>
      </w:tr>
      <w:tr w:rsidR="00B50050" w14:paraId="75C61175" w14:textId="77777777" w:rsidTr="00195548">
        <w:tc>
          <w:tcPr>
            <w:tcW w:w="3500" w:type="dxa"/>
          </w:tcPr>
          <w:p w14:paraId="229C03C8" w14:textId="77777777" w:rsidR="00B50050" w:rsidRDefault="00B50050" w:rsidP="0088127C">
            <w:pPr>
              <w:pStyle w:val="OtherTableBody"/>
            </w:pPr>
            <w:r>
              <w:t>Consent Discussion Date/Time</w:t>
            </w:r>
          </w:p>
        </w:tc>
        <w:tc>
          <w:tcPr>
            <w:tcW w:w="700" w:type="dxa"/>
          </w:tcPr>
          <w:p w14:paraId="5649E3F3" w14:textId="77777777" w:rsidR="00B50050" w:rsidRDefault="00B50050" w:rsidP="0088127C">
            <w:pPr>
              <w:pStyle w:val="OtherTableBody"/>
            </w:pPr>
            <w:r>
              <w:t>01787</w:t>
            </w:r>
          </w:p>
        </w:tc>
        <w:tc>
          <w:tcPr>
            <w:tcW w:w="600" w:type="dxa"/>
          </w:tcPr>
          <w:p w14:paraId="6BBAC860" w14:textId="77777777" w:rsidR="00B50050" w:rsidRDefault="00B50050" w:rsidP="0088127C">
            <w:pPr>
              <w:pStyle w:val="OtherTableBody"/>
            </w:pPr>
            <w:r>
              <w:t>CON</w:t>
            </w:r>
          </w:p>
        </w:tc>
        <w:tc>
          <w:tcPr>
            <w:tcW w:w="600" w:type="dxa"/>
          </w:tcPr>
          <w:p w14:paraId="77A608AD" w14:textId="77777777" w:rsidR="00B50050" w:rsidRDefault="00B50050" w:rsidP="0088127C">
            <w:pPr>
              <w:pStyle w:val="OtherTableBody"/>
            </w:pPr>
            <w:r>
              <w:t>12</w:t>
            </w:r>
          </w:p>
        </w:tc>
        <w:tc>
          <w:tcPr>
            <w:tcW w:w="600" w:type="dxa"/>
          </w:tcPr>
          <w:p w14:paraId="37A7D427" w14:textId="77777777" w:rsidR="00B50050" w:rsidRDefault="00B50050" w:rsidP="0088127C">
            <w:pPr>
              <w:pStyle w:val="OtherTableBody"/>
            </w:pPr>
            <w:r>
              <w:t>..</w:t>
            </w:r>
          </w:p>
        </w:tc>
        <w:tc>
          <w:tcPr>
            <w:tcW w:w="600" w:type="dxa"/>
          </w:tcPr>
          <w:p w14:paraId="3C82A706" w14:textId="77777777" w:rsidR="00B50050" w:rsidRDefault="00B50050" w:rsidP="0088127C">
            <w:pPr>
              <w:pStyle w:val="OtherTableBody"/>
            </w:pPr>
          </w:p>
        </w:tc>
        <w:tc>
          <w:tcPr>
            <w:tcW w:w="600" w:type="dxa"/>
          </w:tcPr>
          <w:p w14:paraId="7B4E5643" w14:textId="77777777" w:rsidR="00B50050" w:rsidRDefault="00B50050" w:rsidP="0088127C">
            <w:pPr>
              <w:pStyle w:val="OtherTableBody"/>
            </w:pPr>
            <w:r>
              <w:t>DTM</w:t>
            </w:r>
          </w:p>
        </w:tc>
        <w:tc>
          <w:tcPr>
            <w:tcW w:w="700" w:type="dxa"/>
          </w:tcPr>
          <w:p w14:paraId="07503451" w14:textId="77777777" w:rsidR="00B50050" w:rsidRDefault="00B50050" w:rsidP="0088127C">
            <w:pPr>
              <w:pStyle w:val="OtherTableBody"/>
            </w:pPr>
          </w:p>
        </w:tc>
        <w:tc>
          <w:tcPr>
            <w:tcW w:w="600" w:type="dxa"/>
          </w:tcPr>
          <w:p w14:paraId="2AF3B12A" w14:textId="77777777" w:rsidR="00B50050" w:rsidRDefault="00B50050" w:rsidP="0088127C">
            <w:pPr>
              <w:pStyle w:val="OtherTableBody"/>
            </w:pPr>
          </w:p>
        </w:tc>
        <w:tc>
          <w:tcPr>
            <w:tcW w:w="900" w:type="dxa"/>
          </w:tcPr>
          <w:p w14:paraId="61E05267" w14:textId="77777777" w:rsidR="00B50050" w:rsidRDefault="00B50050" w:rsidP="0088127C">
            <w:pPr>
              <w:pStyle w:val="OtherTableBody"/>
            </w:pPr>
            <w:r>
              <w:t>9.7.1.12</w:t>
            </w:r>
          </w:p>
        </w:tc>
      </w:tr>
      <w:tr w:rsidR="00B50050" w14:paraId="20CF1278" w14:textId="77777777" w:rsidTr="00195548">
        <w:tc>
          <w:tcPr>
            <w:tcW w:w="3500" w:type="dxa"/>
          </w:tcPr>
          <w:p w14:paraId="4A989FC0" w14:textId="77777777" w:rsidR="00B50050" w:rsidRDefault="00B50050" w:rsidP="0088127C">
            <w:pPr>
              <w:pStyle w:val="OtherTableBody"/>
            </w:pPr>
            <w:r>
              <w:t>Consent Effective Date/Time</w:t>
            </w:r>
          </w:p>
        </w:tc>
        <w:tc>
          <w:tcPr>
            <w:tcW w:w="700" w:type="dxa"/>
          </w:tcPr>
          <w:p w14:paraId="5C357877" w14:textId="77777777" w:rsidR="00B50050" w:rsidRDefault="00B50050" w:rsidP="0088127C">
            <w:pPr>
              <w:pStyle w:val="OtherTableBody"/>
            </w:pPr>
            <w:r>
              <w:t>01789</w:t>
            </w:r>
          </w:p>
        </w:tc>
        <w:tc>
          <w:tcPr>
            <w:tcW w:w="600" w:type="dxa"/>
          </w:tcPr>
          <w:p w14:paraId="0A5B66C5" w14:textId="77777777" w:rsidR="00B50050" w:rsidRDefault="00B50050" w:rsidP="0088127C">
            <w:pPr>
              <w:pStyle w:val="OtherTableBody"/>
            </w:pPr>
            <w:r>
              <w:t>CON</w:t>
            </w:r>
          </w:p>
        </w:tc>
        <w:tc>
          <w:tcPr>
            <w:tcW w:w="600" w:type="dxa"/>
          </w:tcPr>
          <w:p w14:paraId="6F823881" w14:textId="77777777" w:rsidR="00B50050" w:rsidRDefault="00B50050" w:rsidP="0088127C">
            <w:pPr>
              <w:pStyle w:val="OtherTableBody"/>
            </w:pPr>
            <w:r>
              <w:t>14</w:t>
            </w:r>
          </w:p>
        </w:tc>
        <w:tc>
          <w:tcPr>
            <w:tcW w:w="600" w:type="dxa"/>
          </w:tcPr>
          <w:p w14:paraId="71BE9BC1" w14:textId="77777777" w:rsidR="00B50050" w:rsidRDefault="00B50050" w:rsidP="0088127C">
            <w:pPr>
              <w:pStyle w:val="OtherTableBody"/>
            </w:pPr>
            <w:r>
              <w:t>..</w:t>
            </w:r>
          </w:p>
        </w:tc>
        <w:tc>
          <w:tcPr>
            <w:tcW w:w="600" w:type="dxa"/>
          </w:tcPr>
          <w:p w14:paraId="386A34B9" w14:textId="77777777" w:rsidR="00B50050" w:rsidRDefault="00B50050" w:rsidP="0088127C">
            <w:pPr>
              <w:pStyle w:val="OtherTableBody"/>
            </w:pPr>
          </w:p>
        </w:tc>
        <w:tc>
          <w:tcPr>
            <w:tcW w:w="600" w:type="dxa"/>
          </w:tcPr>
          <w:p w14:paraId="5D756F8D" w14:textId="77777777" w:rsidR="00B50050" w:rsidRDefault="00B50050" w:rsidP="0088127C">
            <w:pPr>
              <w:pStyle w:val="OtherTableBody"/>
            </w:pPr>
            <w:r>
              <w:t>DTM</w:t>
            </w:r>
          </w:p>
        </w:tc>
        <w:tc>
          <w:tcPr>
            <w:tcW w:w="700" w:type="dxa"/>
          </w:tcPr>
          <w:p w14:paraId="7D4565F6" w14:textId="77777777" w:rsidR="00B50050" w:rsidRDefault="00B50050" w:rsidP="0088127C">
            <w:pPr>
              <w:pStyle w:val="OtherTableBody"/>
            </w:pPr>
          </w:p>
        </w:tc>
        <w:tc>
          <w:tcPr>
            <w:tcW w:w="600" w:type="dxa"/>
          </w:tcPr>
          <w:p w14:paraId="6A65843A" w14:textId="77777777" w:rsidR="00B50050" w:rsidRDefault="00B50050" w:rsidP="0088127C">
            <w:pPr>
              <w:pStyle w:val="OtherTableBody"/>
            </w:pPr>
          </w:p>
        </w:tc>
        <w:tc>
          <w:tcPr>
            <w:tcW w:w="900" w:type="dxa"/>
          </w:tcPr>
          <w:p w14:paraId="538E9AA2" w14:textId="77777777" w:rsidR="00B50050" w:rsidRDefault="00B50050" w:rsidP="0088127C">
            <w:pPr>
              <w:pStyle w:val="OtherTableBody"/>
            </w:pPr>
            <w:r>
              <w:t>9.7.1.14</w:t>
            </w:r>
          </w:p>
        </w:tc>
      </w:tr>
      <w:tr w:rsidR="00B50050" w14:paraId="6818C95E" w14:textId="77777777" w:rsidTr="00195548">
        <w:tc>
          <w:tcPr>
            <w:tcW w:w="3500" w:type="dxa"/>
          </w:tcPr>
          <w:p w14:paraId="4304425C" w14:textId="77777777" w:rsidR="00B50050" w:rsidRDefault="00B50050" w:rsidP="0088127C">
            <w:pPr>
              <w:pStyle w:val="OtherTableBody"/>
            </w:pPr>
            <w:r>
              <w:t>Consent Effective End Date/Time</w:t>
            </w:r>
          </w:p>
        </w:tc>
        <w:tc>
          <w:tcPr>
            <w:tcW w:w="700" w:type="dxa"/>
          </w:tcPr>
          <w:p w14:paraId="1572A92D" w14:textId="77777777" w:rsidR="00B50050" w:rsidRDefault="00B50050" w:rsidP="0088127C">
            <w:pPr>
              <w:pStyle w:val="OtherTableBody"/>
            </w:pPr>
            <w:r>
              <w:t>01492</w:t>
            </w:r>
          </w:p>
        </w:tc>
        <w:tc>
          <w:tcPr>
            <w:tcW w:w="600" w:type="dxa"/>
          </w:tcPr>
          <w:p w14:paraId="6AD0F072" w14:textId="77777777" w:rsidR="00B50050" w:rsidRDefault="00B50050" w:rsidP="0088127C">
            <w:pPr>
              <w:pStyle w:val="OtherTableBody"/>
            </w:pPr>
            <w:r>
              <w:t>OM7</w:t>
            </w:r>
          </w:p>
        </w:tc>
        <w:tc>
          <w:tcPr>
            <w:tcW w:w="600" w:type="dxa"/>
          </w:tcPr>
          <w:p w14:paraId="6CA54218" w14:textId="77777777" w:rsidR="00B50050" w:rsidRDefault="00B50050" w:rsidP="0088127C">
            <w:pPr>
              <w:pStyle w:val="OtherTableBody"/>
            </w:pPr>
            <w:r>
              <w:t>14</w:t>
            </w:r>
          </w:p>
        </w:tc>
        <w:tc>
          <w:tcPr>
            <w:tcW w:w="600" w:type="dxa"/>
          </w:tcPr>
          <w:p w14:paraId="1AE57627" w14:textId="77777777" w:rsidR="00B50050" w:rsidRDefault="00B50050" w:rsidP="0088127C">
            <w:pPr>
              <w:pStyle w:val="OtherTableBody"/>
            </w:pPr>
            <w:r>
              <w:t>..</w:t>
            </w:r>
          </w:p>
        </w:tc>
        <w:tc>
          <w:tcPr>
            <w:tcW w:w="600" w:type="dxa"/>
          </w:tcPr>
          <w:p w14:paraId="6FF26B24" w14:textId="77777777" w:rsidR="00B50050" w:rsidRDefault="00B50050" w:rsidP="0088127C">
            <w:pPr>
              <w:pStyle w:val="OtherTableBody"/>
            </w:pPr>
          </w:p>
        </w:tc>
        <w:tc>
          <w:tcPr>
            <w:tcW w:w="600" w:type="dxa"/>
          </w:tcPr>
          <w:p w14:paraId="42052E07" w14:textId="77777777" w:rsidR="00B50050" w:rsidRDefault="00B50050" w:rsidP="0088127C">
            <w:pPr>
              <w:pStyle w:val="OtherTableBody"/>
            </w:pPr>
            <w:r>
              <w:t>DTM</w:t>
            </w:r>
          </w:p>
        </w:tc>
        <w:tc>
          <w:tcPr>
            <w:tcW w:w="700" w:type="dxa"/>
          </w:tcPr>
          <w:p w14:paraId="5BC39663" w14:textId="77777777" w:rsidR="00B50050" w:rsidRDefault="00B50050" w:rsidP="0088127C">
            <w:pPr>
              <w:pStyle w:val="OtherTableBody"/>
            </w:pPr>
          </w:p>
        </w:tc>
        <w:tc>
          <w:tcPr>
            <w:tcW w:w="600" w:type="dxa"/>
          </w:tcPr>
          <w:p w14:paraId="796D379E" w14:textId="77777777" w:rsidR="00B50050" w:rsidRDefault="00B50050" w:rsidP="0088127C">
            <w:pPr>
              <w:pStyle w:val="OtherTableBody"/>
            </w:pPr>
          </w:p>
        </w:tc>
        <w:tc>
          <w:tcPr>
            <w:tcW w:w="900" w:type="dxa"/>
          </w:tcPr>
          <w:p w14:paraId="6DFB9890" w14:textId="77777777" w:rsidR="00B50050" w:rsidRDefault="00B50050" w:rsidP="0088127C">
            <w:pPr>
              <w:pStyle w:val="OtherTableBody"/>
            </w:pPr>
            <w:r>
              <w:t>8.8.15.14</w:t>
            </w:r>
          </w:p>
        </w:tc>
      </w:tr>
      <w:tr w:rsidR="00B50050" w14:paraId="57271D08" w14:textId="77777777" w:rsidTr="00195548">
        <w:tc>
          <w:tcPr>
            <w:tcW w:w="3500" w:type="dxa"/>
          </w:tcPr>
          <w:p w14:paraId="19F1FB22" w14:textId="77777777" w:rsidR="00B50050" w:rsidRDefault="00B50050" w:rsidP="0088127C">
            <w:pPr>
              <w:pStyle w:val="OtherTableBody"/>
            </w:pPr>
            <w:r>
              <w:t>Consent Effective Start Date/Time</w:t>
            </w:r>
          </w:p>
        </w:tc>
        <w:tc>
          <w:tcPr>
            <w:tcW w:w="700" w:type="dxa"/>
          </w:tcPr>
          <w:p w14:paraId="733C14F9" w14:textId="77777777" w:rsidR="00B50050" w:rsidRDefault="00B50050" w:rsidP="0088127C">
            <w:pPr>
              <w:pStyle w:val="OtherTableBody"/>
            </w:pPr>
            <w:r>
              <w:t>01491</w:t>
            </w:r>
          </w:p>
        </w:tc>
        <w:tc>
          <w:tcPr>
            <w:tcW w:w="600" w:type="dxa"/>
          </w:tcPr>
          <w:p w14:paraId="62FD9B8D" w14:textId="77777777" w:rsidR="00B50050" w:rsidRDefault="00B50050" w:rsidP="0088127C">
            <w:pPr>
              <w:pStyle w:val="OtherTableBody"/>
            </w:pPr>
            <w:r>
              <w:t>OM7</w:t>
            </w:r>
          </w:p>
        </w:tc>
        <w:tc>
          <w:tcPr>
            <w:tcW w:w="600" w:type="dxa"/>
          </w:tcPr>
          <w:p w14:paraId="36455D3F" w14:textId="77777777" w:rsidR="00B50050" w:rsidRDefault="00B50050" w:rsidP="0088127C">
            <w:pPr>
              <w:pStyle w:val="OtherTableBody"/>
            </w:pPr>
            <w:r>
              <w:t>13</w:t>
            </w:r>
          </w:p>
        </w:tc>
        <w:tc>
          <w:tcPr>
            <w:tcW w:w="600" w:type="dxa"/>
          </w:tcPr>
          <w:p w14:paraId="1E16F861" w14:textId="77777777" w:rsidR="00B50050" w:rsidRDefault="00B50050" w:rsidP="0088127C">
            <w:pPr>
              <w:pStyle w:val="OtherTableBody"/>
            </w:pPr>
            <w:r>
              <w:t>..</w:t>
            </w:r>
          </w:p>
        </w:tc>
        <w:tc>
          <w:tcPr>
            <w:tcW w:w="600" w:type="dxa"/>
          </w:tcPr>
          <w:p w14:paraId="72436771" w14:textId="77777777" w:rsidR="00B50050" w:rsidRDefault="00B50050" w:rsidP="0088127C">
            <w:pPr>
              <w:pStyle w:val="OtherTableBody"/>
            </w:pPr>
          </w:p>
        </w:tc>
        <w:tc>
          <w:tcPr>
            <w:tcW w:w="600" w:type="dxa"/>
          </w:tcPr>
          <w:p w14:paraId="1EE461D3" w14:textId="77777777" w:rsidR="00B50050" w:rsidRDefault="00B50050" w:rsidP="0088127C">
            <w:pPr>
              <w:pStyle w:val="OtherTableBody"/>
            </w:pPr>
            <w:r>
              <w:t>DTM</w:t>
            </w:r>
          </w:p>
        </w:tc>
        <w:tc>
          <w:tcPr>
            <w:tcW w:w="700" w:type="dxa"/>
          </w:tcPr>
          <w:p w14:paraId="3A899439" w14:textId="77777777" w:rsidR="00B50050" w:rsidRDefault="00B50050" w:rsidP="0088127C">
            <w:pPr>
              <w:pStyle w:val="OtherTableBody"/>
            </w:pPr>
          </w:p>
        </w:tc>
        <w:tc>
          <w:tcPr>
            <w:tcW w:w="600" w:type="dxa"/>
          </w:tcPr>
          <w:p w14:paraId="4B082DDE" w14:textId="77777777" w:rsidR="00B50050" w:rsidRDefault="00B50050" w:rsidP="0088127C">
            <w:pPr>
              <w:pStyle w:val="OtherTableBody"/>
            </w:pPr>
          </w:p>
        </w:tc>
        <w:tc>
          <w:tcPr>
            <w:tcW w:w="900" w:type="dxa"/>
          </w:tcPr>
          <w:p w14:paraId="13D46B5A" w14:textId="77777777" w:rsidR="00B50050" w:rsidRDefault="00B50050" w:rsidP="0088127C">
            <w:pPr>
              <w:pStyle w:val="OtherTableBody"/>
            </w:pPr>
            <w:r>
              <w:t>8.8.15.13</w:t>
            </w:r>
          </w:p>
        </w:tc>
      </w:tr>
      <w:tr w:rsidR="00B50050" w14:paraId="2ABE09F2" w14:textId="77777777" w:rsidTr="00195548">
        <w:tc>
          <w:tcPr>
            <w:tcW w:w="3500" w:type="dxa"/>
          </w:tcPr>
          <w:p w14:paraId="1291A4BC" w14:textId="77777777" w:rsidR="00B50050" w:rsidRDefault="00B50050" w:rsidP="0088127C">
            <w:pPr>
              <w:pStyle w:val="OtherTableBody"/>
            </w:pPr>
            <w:r>
              <w:t>Consent End Date/Time</w:t>
            </w:r>
          </w:p>
        </w:tc>
        <w:tc>
          <w:tcPr>
            <w:tcW w:w="700" w:type="dxa"/>
          </w:tcPr>
          <w:p w14:paraId="78697831" w14:textId="77777777" w:rsidR="00B50050" w:rsidRDefault="00B50050" w:rsidP="0088127C">
            <w:pPr>
              <w:pStyle w:val="OtherTableBody"/>
            </w:pPr>
            <w:r>
              <w:t>01790</w:t>
            </w:r>
          </w:p>
        </w:tc>
        <w:tc>
          <w:tcPr>
            <w:tcW w:w="600" w:type="dxa"/>
          </w:tcPr>
          <w:p w14:paraId="0134DCFA" w14:textId="77777777" w:rsidR="00B50050" w:rsidRDefault="00B50050" w:rsidP="0088127C">
            <w:pPr>
              <w:pStyle w:val="OtherTableBody"/>
            </w:pPr>
            <w:r>
              <w:t>CON</w:t>
            </w:r>
          </w:p>
        </w:tc>
        <w:tc>
          <w:tcPr>
            <w:tcW w:w="600" w:type="dxa"/>
          </w:tcPr>
          <w:p w14:paraId="640E08F5" w14:textId="77777777" w:rsidR="00B50050" w:rsidRDefault="00B50050" w:rsidP="0088127C">
            <w:pPr>
              <w:pStyle w:val="OtherTableBody"/>
            </w:pPr>
            <w:r>
              <w:t>15</w:t>
            </w:r>
          </w:p>
        </w:tc>
        <w:tc>
          <w:tcPr>
            <w:tcW w:w="600" w:type="dxa"/>
          </w:tcPr>
          <w:p w14:paraId="097A8A4E" w14:textId="77777777" w:rsidR="00B50050" w:rsidRDefault="00B50050" w:rsidP="0088127C">
            <w:pPr>
              <w:pStyle w:val="OtherTableBody"/>
            </w:pPr>
            <w:r>
              <w:t>..</w:t>
            </w:r>
          </w:p>
        </w:tc>
        <w:tc>
          <w:tcPr>
            <w:tcW w:w="600" w:type="dxa"/>
          </w:tcPr>
          <w:p w14:paraId="3D189579" w14:textId="77777777" w:rsidR="00B50050" w:rsidRDefault="00B50050" w:rsidP="0088127C">
            <w:pPr>
              <w:pStyle w:val="OtherTableBody"/>
            </w:pPr>
          </w:p>
        </w:tc>
        <w:tc>
          <w:tcPr>
            <w:tcW w:w="600" w:type="dxa"/>
          </w:tcPr>
          <w:p w14:paraId="732B1334" w14:textId="77777777" w:rsidR="00B50050" w:rsidRDefault="00B50050" w:rsidP="0088127C">
            <w:pPr>
              <w:pStyle w:val="OtherTableBody"/>
            </w:pPr>
            <w:r>
              <w:t>DTM</w:t>
            </w:r>
          </w:p>
        </w:tc>
        <w:tc>
          <w:tcPr>
            <w:tcW w:w="700" w:type="dxa"/>
          </w:tcPr>
          <w:p w14:paraId="568CA055" w14:textId="77777777" w:rsidR="00B50050" w:rsidRDefault="00B50050" w:rsidP="0088127C">
            <w:pPr>
              <w:pStyle w:val="OtherTableBody"/>
            </w:pPr>
          </w:p>
        </w:tc>
        <w:tc>
          <w:tcPr>
            <w:tcW w:w="600" w:type="dxa"/>
          </w:tcPr>
          <w:p w14:paraId="6BEFD330" w14:textId="77777777" w:rsidR="00B50050" w:rsidRDefault="00B50050" w:rsidP="0088127C">
            <w:pPr>
              <w:pStyle w:val="OtherTableBody"/>
            </w:pPr>
          </w:p>
        </w:tc>
        <w:tc>
          <w:tcPr>
            <w:tcW w:w="900" w:type="dxa"/>
          </w:tcPr>
          <w:p w14:paraId="6A85D15F" w14:textId="77777777" w:rsidR="00B50050" w:rsidRDefault="00B50050" w:rsidP="0088127C">
            <w:pPr>
              <w:pStyle w:val="OtherTableBody"/>
            </w:pPr>
            <w:r>
              <w:t>9.7.1.15</w:t>
            </w:r>
          </w:p>
        </w:tc>
      </w:tr>
      <w:tr w:rsidR="00B50050" w14:paraId="0DA678DA" w14:textId="77777777" w:rsidTr="00195548">
        <w:tc>
          <w:tcPr>
            <w:tcW w:w="3500" w:type="dxa"/>
          </w:tcPr>
          <w:p w14:paraId="579059FC" w14:textId="77777777" w:rsidR="00B50050" w:rsidRDefault="00B50050" w:rsidP="0088127C">
            <w:pPr>
              <w:pStyle w:val="OtherTableBody"/>
            </w:pPr>
            <w:r>
              <w:t>Consent Form ID and Version</w:t>
            </w:r>
          </w:p>
        </w:tc>
        <w:tc>
          <w:tcPr>
            <w:tcW w:w="700" w:type="dxa"/>
          </w:tcPr>
          <w:p w14:paraId="57D906EA" w14:textId="77777777" w:rsidR="00B50050" w:rsidRDefault="00B50050" w:rsidP="0088127C">
            <w:pPr>
              <w:pStyle w:val="OtherTableBody"/>
            </w:pPr>
            <w:r>
              <w:t>01778</w:t>
            </w:r>
          </w:p>
        </w:tc>
        <w:tc>
          <w:tcPr>
            <w:tcW w:w="600" w:type="dxa"/>
          </w:tcPr>
          <w:p w14:paraId="3BEB2E34" w14:textId="77777777" w:rsidR="00B50050" w:rsidRDefault="00B50050" w:rsidP="0088127C">
            <w:pPr>
              <w:pStyle w:val="OtherTableBody"/>
            </w:pPr>
            <w:r>
              <w:t>CON</w:t>
            </w:r>
          </w:p>
        </w:tc>
        <w:tc>
          <w:tcPr>
            <w:tcW w:w="600" w:type="dxa"/>
          </w:tcPr>
          <w:p w14:paraId="485849A5" w14:textId="77777777" w:rsidR="00B50050" w:rsidRDefault="00B50050" w:rsidP="0088127C">
            <w:pPr>
              <w:pStyle w:val="OtherTableBody"/>
            </w:pPr>
            <w:r>
              <w:t>3</w:t>
            </w:r>
          </w:p>
        </w:tc>
        <w:tc>
          <w:tcPr>
            <w:tcW w:w="600" w:type="dxa"/>
          </w:tcPr>
          <w:p w14:paraId="7E0E2717" w14:textId="77777777" w:rsidR="00B50050" w:rsidRDefault="00B50050" w:rsidP="0088127C">
            <w:pPr>
              <w:pStyle w:val="OtherTableBody"/>
            </w:pPr>
            <w:r>
              <w:t>..</w:t>
            </w:r>
          </w:p>
        </w:tc>
        <w:tc>
          <w:tcPr>
            <w:tcW w:w="600" w:type="dxa"/>
          </w:tcPr>
          <w:p w14:paraId="7FFE89A0" w14:textId="77777777" w:rsidR="00B50050" w:rsidRDefault="00B50050" w:rsidP="0088127C">
            <w:pPr>
              <w:pStyle w:val="OtherTableBody"/>
            </w:pPr>
          </w:p>
        </w:tc>
        <w:tc>
          <w:tcPr>
            <w:tcW w:w="600" w:type="dxa"/>
          </w:tcPr>
          <w:p w14:paraId="62F2AB18" w14:textId="77777777" w:rsidR="00B50050" w:rsidRDefault="00B50050" w:rsidP="0088127C">
            <w:pPr>
              <w:pStyle w:val="OtherTableBody"/>
            </w:pPr>
            <w:r>
              <w:t>ST</w:t>
            </w:r>
          </w:p>
        </w:tc>
        <w:tc>
          <w:tcPr>
            <w:tcW w:w="700" w:type="dxa"/>
          </w:tcPr>
          <w:p w14:paraId="129AAE2F" w14:textId="77777777" w:rsidR="00B50050" w:rsidRDefault="00B50050" w:rsidP="0088127C">
            <w:pPr>
              <w:pStyle w:val="OtherTableBody"/>
            </w:pPr>
          </w:p>
        </w:tc>
        <w:tc>
          <w:tcPr>
            <w:tcW w:w="600" w:type="dxa"/>
          </w:tcPr>
          <w:p w14:paraId="5318FB38" w14:textId="77777777" w:rsidR="00B50050" w:rsidRDefault="00B50050" w:rsidP="0088127C">
            <w:pPr>
              <w:pStyle w:val="OtherTableBody"/>
            </w:pPr>
          </w:p>
        </w:tc>
        <w:tc>
          <w:tcPr>
            <w:tcW w:w="900" w:type="dxa"/>
          </w:tcPr>
          <w:p w14:paraId="006A6B64" w14:textId="77777777" w:rsidR="00B50050" w:rsidRDefault="00B50050" w:rsidP="0088127C">
            <w:pPr>
              <w:pStyle w:val="OtherTableBody"/>
            </w:pPr>
            <w:r>
              <w:t>9.7.1.3</w:t>
            </w:r>
          </w:p>
        </w:tc>
      </w:tr>
      <w:tr w:rsidR="00B50050" w14:paraId="35FB373E" w14:textId="77777777" w:rsidTr="00195548">
        <w:tc>
          <w:tcPr>
            <w:tcW w:w="3500" w:type="dxa"/>
          </w:tcPr>
          <w:p w14:paraId="46770C67" w14:textId="77777777" w:rsidR="00B50050" w:rsidRDefault="00B50050" w:rsidP="0088127C">
            <w:pPr>
              <w:pStyle w:val="OtherTableBody"/>
            </w:pPr>
            <w:r>
              <w:t>Consent Form Number</w:t>
            </w:r>
          </w:p>
        </w:tc>
        <w:tc>
          <w:tcPr>
            <w:tcW w:w="700" w:type="dxa"/>
          </w:tcPr>
          <w:p w14:paraId="60239C27" w14:textId="77777777" w:rsidR="00B50050" w:rsidRDefault="00B50050" w:rsidP="0088127C">
            <w:pPr>
              <w:pStyle w:val="OtherTableBody"/>
            </w:pPr>
            <w:r>
              <w:t>01779</w:t>
            </w:r>
          </w:p>
        </w:tc>
        <w:tc>
          <w:tcPr>
            <w:tcW w:w="600" w:type="dxa"/>
          </w:tcPr>
          <w:p w14:paraId="512A6653" w14:textId="77777777" w:rsidR="00B50050" w:rsidRDefault="00B50050" w:rsidP="0088127C">
            <w:pPr>
              <w:pStyle w:val="OtherTableBody"/>
            </w:pPr>
            <w:r>
              <w:t>CON</w:t>
            </w:r>
          </w:p>
        </w:tc>
        <w:tc>
          <w:tcPr>
            <w:tcW w:w="600" w:type="dxa"/>
          </w:tcPr>
          <w:p w14:paraId="62A4560B" w14:textId="77777777" w:rsidR="00B50050" w:rsidRDefault="00B50050" w:rsidP="0088127C">
            <w:pPr>
              <w:pStyle w:val="OtherTableBody"/>
            </w:pPr>
            <w:r>
              <w:t>4</w:t>
            </w:r>
          </w:p>
        </w:tc>
        <w:tc>
          <w:tcPr>
            <w:tcW w:w="600" w:type="dxa"/>
          </w:tcPr>
          <w:p w14:paraId="5585C04F" w14:textId="77777777" w:rsidR="00B50050" w:rsidRDefault="00B50050" w:rsidP="0088127C">
            <w:pPr>
              <w:pStyle w:val="OtherTableBody"/>
            </w:pPr>
            <w:r>
              <w:t>..</w:t>
            </w:r>
          </w:p>
        </w:tc>
        <w:tc>
          <w:tcPr>
            <w:tcW w:w="600" w:type="dxa"/>
          </w:tcPr>
          <w:p w14:paraId="072F6826" w14:textId="77777777" w:rsidR="00B50050" w:rsidRDefault="00B50050" w:rsidP="0088127C">
            <w:pPr>
              <w:pStyle w:val="OtherTableBody"/>
            </w:pPr>
          </w:p>
        </w:tc>
        <w:tc>
          <w:tcPr>
            <w:tcW w:w="600" w:type="dxa"/>
          </w:tcPr>
          <w:p w14:paraId="40BB3E4A" w14:textId="77777777" w:rsidR="00B50050" w:rsidRDefault="00B50050" w:rsidP="0088127C">
            <w:pPr>
              <w:pStyle w:val="OtherTableBody"/>
            </w:pPr>
            <w:r>
              <w:t>EI</w:t>
            </w:r>
          </w:p>
        </w:tc>
        <w:tc>
          <w:tcPr>
            <w:tcW w:w="700" w:type="dxa"/>
          </w:tcPr>
          <w:p w14:paraId="6A517778" w14:textId="77777777" w:rsidR="00B50050" w:rsidRDefault="00B50050" w:rsidP="0088127C">
            <w:pPr>
              <w:pStyle w:val="OtherTableBody"/>
            </w:pPr>
          </w:p>
        </w:tc>
        <w:tc>
          <w:tcPr>
            <w:tcW w:w="600" w:type="dxa"/>
          </w:tcPr>
          <w:p w14:paraId="52612796" w14:textId="77777777" w:rsidR="00B50050" w:rsidRDefault="00B50050" w:rsidP="0088127C">
            <w:pPr>
              <w:pStyle w:val="OtherTableBody"/>
            </w:pPr>
          </w:p>
        </w:tc>
        <w:tc>
          <w:tcPr>
            <w:tcW w:w="900" w:type="dxa"/>
          </w:tcPr>
          <w:p w14:paraId="74387C08" w14:textId="77777777" w:rsidR="00B50050" w:rsidRDefault="00B50050" w:rsidP="0088127C">
            <w:pPr>
              <w:pStyle w:val="OtherTableBody"/>
            </w:pPr>
            <w:r>
              <w:t>9.7.1.4</w:t>
            </w:r>
          </w:p>
        </w:tc>
      </w:tr>
      <w:tr w:rsidR="00B50050" w14:paraId="3E1C221C" w14:textId="77777777" w:rsidTr="00195548">
        <w:tc>
          <w:tcPr>
            <w:tcW w:w="3500" w:type="dxa"/>
          </w:tcPr>
          <w:p w14:paraId="01831494" w14:textId="77777777" w:rsidR="00B50050" w:rsidRDefault="00B50050" w:rsidP="0088127C">
            <w:pPr>
              <w:pStyle w:val="OtherTableBody"/>
            </w:pPr>
            <w:r>
              <w:t>Consent Identifier</w:t>
            </w:r>
          </w:p>
        </w:tc>
        <w:tc>
          <w:tcPr>
            <w:tcW w:w="700" w:type="dxa"/>
          </w:tcPr>
          <w:p w14:paraId="1CB91715" w14:textId="77777777" w:rsidR="00B50050" w:rsidRDefault="00B50050" w:rsidP="0088127C">
            <w:pPr>
              <w:pStyle w:val="OtherTableBody"/>
            </w:pPr>
            <w:r>
              <w:t>01490</w:t>
            </w:r>
          </w:p>
        </w:tc>
        <w:tc>
          <w:tcPr>
            <w:tcW w:w="600" w:type="dxa"/>
          </w:tcPr>
          <w:p w14:paraId="03B745A5" w14:textId="77777777" w:rsidR="00B50050" w:rsidRDefault="00B50050" w:rsidP="0088127C">
            <w:pPr>
              <w:pStyle w:val="OtherTableBody"/>
            </w:pPr>
            <w:r>
              <w:t>OM7</w:t>
            </w:r>
          </w:p>
        </w:tc>
        <w:tc>
          <w:tcPr>
            <w:tcW w:w="600" w:type="dxa"/>
          </w:tcPr>
          <w:p w14:paraId="28F76EB9" w14:textId="77777777" w:rsidR="00B50050" w:rsidRDefault="00B50050" w:rsidP="0088127C">
            <w:pPr>
              <w:pStyle w:val="OtherTableBody"/>
            </w:pPr>
            <w:r>
              <w:t>12</w:t>
            </w:r>
          </w:p>
        </w:tc>
        <w:tc>
          <w:tcPr>
            <w:tcW w:w="600" w:type="dxa"/>
          </w:tcPr>
          <w:p w14:paraId="375F6BA3" w14:textId="77777777" w:rsidR="00B50050" w:rsidRDefault="00B50050" w:rsidP="0088127C">
            <w:pPr>
              <w:pStyle w:val="OtherTableBody"/>
            </w:pPr>
            <w:r>
              <w:t>..</w:t>
            </w:r>
          </w:p>
        </w:tc>
        <w:tc>
          <w:tcPr>
            <w:tcW w:w="600" w:type="dxa"/>
          </w:tcPr>
          <w:p w14:paraId="62B125CA" w14:textId="77777777" w:rsidR="00B50050" w:rsidRDefault="00B50050" w:rsidP="0088127C">
            <w:pPr>
              <w:pStyle w:val="OtherTableBody"/>
            </w:pPr>
          </w:p>
        </w:tc>
        <w:tc>
          <w:tcPr>
            <w:tcW w:w="600" w:type="dxa"/>
          </w:tcPr>
          <w:p w14:paraId="4103A92C" w14:textId="77777777" w:rsidR="00B50050" w:rsidRDefault="00B50050" w:rsidP="0088127C">
            <w:pPr>
              <w:pStyle w:val="OtherTableBody"/>
            </w:pPr>
            <w:r>
              <w:t>CWE</w:t>
            </w:r>
          </w:p>
        </w:tc>
        <w:tc>
          <w:tcPr>
            <w:tcW w:w="700" w:type="dxa"/>
          </w:tcPr>
          <w:p w14:paraId="447DE150" w14:textId="77777777" w:rsidR="00B50050" w:rsidRDefault="00B50050" w:rsidP="0088127C">
            <w:pPr>
              <w:pStyle w:val="OtherTableBody"/>
            </w:pPr>
          </w:p>
        </w:tc>
        <w:tc>
          <w:tcPr>
            <w:tcW w:w="600" w:type="dxa"/>
          </w:tcPr>
          <w:p w14:paraId="2C399C38" w14:textId="77777777" w:rsidR="00B50050" w:rsidRDefault="00B50050" w:rsidP="0088127C">
            <w:pPr>
              <w:pStyle w:val="OtherTableBody"/>
            </w:pPr>
            <w:r>
              <w:t>0413</w:t>
            </w:r>
          </w:p>
        </w:tc>
        <w:tc>
          <w:tcPr>
            <w:tcW w:w="900" w:type="dxa"/>
          </w:tcPr>
          <w:p w14:paraId="392AE83C" w14:textId="77777777" w:rsidR="00B50050" w:rsidRDefault="00B50050" w:rsidP="0088127C">
            <w:pPr>
              <w:pStyle w:val="OtherTableBody"/>
            </w:pPr>
            <w:r>
              <w:t>8.8.15.12</w:t>
            </w:r>
          </w:p>
        </w:tc>
      </w:tr>
      <w:tr w:rsidR="00B50050" w14:paraId="37D00A61" w14:textId="77777777" w:rsidTr="00195548">
        <w:tc>
          <w:tcPr>
            <w:tcW w:w="3500" w:type="dxa"/>
          </w:tcPr>
          <w:p w14:paraId="58555D9E" w14:textId="77777777" w:rsidR="00B50050" w:rsidRDefault="00B50050" w:rsidP="0088127C">
            <w:pPr>
              <w:pStyle w:val="OtherTableBody"/>
            </w:pPr>
            <w:r>
              <w:t>Consent Indicator</w:t>
            </w:r>
          </w:p>
        </w:tc>
        <w:tc>
          <w:tcPr>
            <w:tcW w:w="700" w:type="dxa"/>
          </w:tcPr>
          <w:p w14:paraId="5DF5613F" w14:textId="77777777" w:rsidR="00B50050" w:rsidRDefault="00B50050" w:rsidP="0088127C">
            <w:pPr>
              <w:pStyle w:val="OtherTableBody"/>
            </w:pPr>
            <w:r>
              <w:t>01489</w:t>
            </w:r>
          </w:p>
        </w:tc>
        <w:tc>
          <w:tcPr>
            <w:tcW w:w="600" w:type="dxa"/>
          </w:tcPr>
          <w:p w14:paraId="29A0887A" w14:textId="77777777" w:rsidR="00B50050" w:rsidRDefault="00B50050" w:rsidP="0088127C">
            <w:pPr>
              <w:pStyle w:val="OtherTableBody"/>
            </w:pPr>
            <w:r>
              <w:t>OM7</w:t>
            </w:r>
          </w:p>
        </w:tc>
        <w:tc>
          <w:tcPr>
            <w:tcW w:w="600" w:type="dxa"/>
          </w:tcPr>
          <w:p w14:paraId="0EA07AF4" w14:textId="77777777" w:rsidR="00B50050" w:rsidRDefault="00B50050" w:rsidP="0088127C">
            <w:pPr>
              <w:pStyle w:val="OtherTableBody"/>
            </w:pPr>
            <w:r>
              <w:t>11</w:t>
            </w:r>
          </w:p>
        </w:tc>
        <w:tc>
          <w:tcPr>
            <w:tcW w:w="600" w:type="dxa"/>
          </w:tcPr>
          <w:p w14:paraId="3D9992D2" w14:textId="77777777" w:rsidR="00B50050" w:rsidRDefault="00B50050" w:rsidP="0088127C">
            <w:pPr>
              <w:pStyle w:val="OtherTableBody"/>
            </w:pPr>
            <w:r>
              <w:t>1..1</w:t>
            </w:r>
          </w:p>
        </w:tc>
        <w:tc>
          <w:tcPr>
            <w:tcW w:w="600" w:type="dxa"/>
          </w:tcPr>
          <w:p w14:paraId="47A25443" w14:textId="77777777" w:rsidR="00B50050" w:rsidRDefault="00B50050" w:rsidP="0088127C">
            <w:pPr>
              <w:pStyle w:val="OtherTableBody"/>
            </w:pPr>
          </w:p>
        </w:tc>
        <w:tc>
          <w:tcPr>
            <w:tcW w:w="600" w:type="dxa"/>
          </w:tcPr>
          <w:p w14:paraId="39875D3D" w14:textId="77777777" w:rsidR="00B50050" w:rsidRDefault="00B50050" w:rsidP="0088127C">
            <w:pPr>
              <w:pStyle w:val="OtherTableBody"/>
            </w:pPr>
            <w:r>
              <w:t>ID</w:t>
            </w:r>
          </w:p>
        </w:tc>
        <w:tc>
          <w:tcPr>
            <w:tcW w:w="700" w:type="dxa"/>
          </w:tcPr>
          <w:p w14:paraId="1910D144" w14:textId="77777777" w:rsidR="00B50050" w:rsidRDefault="00B50050" w:rsidP="0088127C">
            <w:pPr>
              <w:pStyle w:val="OtherTableBody"/>
            </w:pPr>
          </w:p>
        </w:tc>
        <w:tc>
          <w:tcPr>
            <w:tcW w:w="600" w:type="dxa"/>
          </w:tcPr>
          <w:p w14:paraId="3538EAF5" w14:textId="77777777" w:rsidR="00B50050" w:rsidRDefault="00B50050" w:rsidP="0088127C">
            <w:pPr>
              <w:pStyle w:val="OtherTableBody"/>
            </w:pPr>
            <w:r>
              <w:t>0136</w:t>
            </w:r>
          </w:p>
        </w:tc>
        <w:tc>
          <w:tcPr>
            <w:tcW w:w="900" w:type="dxa"/>
          </w:tcPr>
          <w:p w14:paraId="639A76E5" w14:textId="77777777" w:rsidR="00B50050" w:rsidRDefault="00B50050" w:rsidP="0088127C">
            <w:pPr>
              <w:pStyle w:val="OtherTableBody"/>
            </w:pPr>
            <w:r>
              <w:t>8.8.15.11</w:t>
            </w:r>
          </w:p>
        </w:tc>
      </w:tr>
      <w:tr w:rsidR="00B50050" w14:paraId="44E96DE7" w14:textId="77777777" w:rsidTr="00195548">
        <w:tc>
          <w:tcPr>
            <w:tcW w:w="3500" w:type="dxa"/>
          </w:tcPr>
          <w:p w14:paraId="432B0740" w14:textId="77777777" w:rsidR="00B50050" w:rsidRDefault="00B50050" w:rsidP="0088127C">
            <w:pPr>
              <w:pStyle w:val="OtherTableBody"/>
            </w:pPr>
            <w:r>
              <w:t>Consent Interval Quantity</w:t>
            </w:r>
          </w:p>
        </w:tc>
        <w:tc>
          <w:tcPr>
            <w:tcW w:w="700" w:type="dxa"/>
          </w:tcPr>
          <w:p w14:paraId="64C1FE2F" w14:textId="77777777" w:rsidR="00B50050" w:rsidRDefault="00B50050" w:rsidP="0088127C">
            <w:pPr>
              <w:pStyle w:val="OtherTableBody"/>
            </w:pPr>
            <w:r>
              <w:t>01493</w:t>
            </w:r>
          </w:p>
        </w:tc>
        <w:tc>
          <w:tcPr>
            <w:tcW w:w="600" w:type="dxa"/>
          </w:tcPr>
          <w:p w14:paraId="01414C69" w14:textId="77777777" w:rsidR="00B50050" w:rsidRDefault="00B50050" w:rsidP="0088127C">
            <w:pPr>
              <w:pStyle w:val="OtherTableBody"/>
            </w:pPr>
            <w:r>
              <w:t>OM7</w:t>
            </w:r>
          </w:p>
        </w:tc>
        <w:tc>
          <w:tcPr>
            <w:tcW w:w="600" w:type="dxa"/>
          </w:tcPr>
          <w:p w14:paraId="411D0ADF" w14:textId="77777777" w:rsidR="00B50050" w:rsidRDefault="00B50050" w:rsidP="0088127C">
            <w:pPr>
              <w:pStyle w:val="OtherTableBody"/>
            </w:pPr>
            <w:r>
              <w:t>15</w:t>
            </w:r>
          </w:p>
        </w:tc>
        <w:tc>
          <w:tcPr>
            <w:tcW w:w="600" w:type="dxa"/>
          </w:tcPr>
          <w:p w14:paraId="1236E5BB" w14:textId="77777777" w:rsidR="00B50050" w:rsidRDefault="00B50050" w:rsidP="0088127C">
            <w:pPr>
              <w:pStyle w:val="OtherTableBody"/>
            </w:pPr>
            <w:r>
              <w:t>..</w:t>
            </w:r>
          </w:p>
        </w:tc>
        <w:tc>
          <w:tcPr>
            <w:tcW w:w="600" w:type="dxa"/>
          </w:tcPr>
          <w:p w14:paraId="5F17F845" w14:textId="77777777" w:rsidR="00B50050" w:rsidRDefault="00B50050" w:rsidP="0088127C">
            <w:pPr>
              <w:pStyle w:val="OtherTableBody"/>
            </w:pPr>
            <w:r>
              <w:t>5#</w:t>
            </w:r>
          </w:p>
        </w:tc>
        <w:tc>
          <w:tcPr>
            <w:tcW w:w="600" w:type="dxa"/>
          </w:tcPr>
          <w:p w14:paraId="359C57E4" w14:textId="77777777" w:rsidR="00B50050" w:rsidRDefault="00B50050" w:rsidP="0088127C">
            <w:pPr>
              <w:pStyle w:val="OtherTableBody"/>
            </w:pPr>
            <w:r>
              <w:t>NM</w:t>
            </w:r>
          </w:p>
        </w:tc>
        <w:tc>
          <w:tcPr>
            <w:tcW w:w="700" w:type="dxa"/>
          </w:tcPr>
          <w:p w14:paraId="49E4A416" w14:textId="77777777" w:rsidR="00B50050" w:rsidRDefault="00B50050" w:rsidP="0088127C">
            <w:pPr>
              <w:pStyle w:val="OtherTableBody"/>
            </w:pPr>
          </w:p>
        </w:tc>
        <w:tc>
          <w:tcPr>
            <w:tcW w:w="600" w:type="dxa"/>
          </w:tcPr>
          <w:p w14:paraId="6377CD29" w14:textId="77777777" w:rsidR="00B50050" w:rsidRDefault="00B50050" w:rsidP="0088127C">
            <w:pPr>
              <w:pStyle w:val="OtherTableBody"/>
            </w:pPr>
          </w:p>
        </w:tc>
        <w:tc>
          <w:tcPr>
            <w:tcW w:w="900" w:type="dxa"/>
          </w:tcPr>
          <w:p w14:paraId="060690B0" w14:textId="77777777" w:rsidR="00B50050" w:rsidRDefault="00B50050" w:rsidP="0088127C">
            <w:pPr>
              <w:pStyle w:val="OtherTableBody"/>
            </w:pPr>
            <w:r>
              <w:t>8.8.15.15</w:t>
            </w:r>
          </w:p>
        </w:tc>
      </w:tr>
      <w:tr w:rsidR="00B50050" w14:paraId="6DA50E61" w14:textId="77777777" w:rsidTr="00195548">
        <w:tc>
          <w:tcPr>
            <w:tcW w:w="3500" w:type="dxa"/>
          </w:tcPr>
          <w:p w14:paraId="4A2A1913" w14:textId="77777777" w:rsidR="00B50050" w:rsidRDefault="00B50050" w:rsidP="0088127C">
            <w:pPr>
              <w:pStyle w:val="OtherTableBody"/>
            </w:pPr>
            <w:r>
              <w:t>Consent Interval Units</w:t>
            </w:r>
          </w:p>
        </w:tc>
        <w:tc>
          <w:tcPr>
            <w:tcW w:w="700" w:type="dxa"/>
          </w:tcPr>
          <w:p w14:paraId="4C10C5CB" w14:textId="77777777" w:rsidR="00B50050" w:rsidRDefault="00B50050" w:rsidP="0088127C">
            <w:pPr>
              <w:pStyle w:val="OtherTableBody"/>
            </w:pPr>
            <w:r>
              <w:t>01494</w:t>
            </w:r>
          </w:p>
        </w:tc>
        <w:tc>
          <w:tcPr>
            <w:tcW w:w="600" w:type="dxa"/>
          </w:tcPr>
          <w:p w14:paraId="3A80D90F" w14:textId="77777777" w:rsidR="00B50050" w:rsidRDefault="00B50050" w:rsidP="0088127C">
            <w:pPr>
              <w:pStyle w:val="OtherTableBody"/>
            </w:pPr>
            <w:r>
              <w:t>OM7</w:t>
            </w:r>
          </w:p>
        </w:tc>
        <w:tc>
          <w:tcPr>
            <w:tcW w:w="600" w:type="dxa"/>
          </w:tcPr>
          <w:p w14:paraId="7C13E5E5" w14:textId="77777777" w:rsidR="00B50050" w:rsidRDefault="00B50050" w:rsidP="0088127C">
            <w:pPr>
              <w:pStyle w:val="OtherTableBody"/>
            </w:pPr>
            <w:r>
              <w:t>16</w:t>
            </w:r>
          </w:p>
        </w:tc>
        <w:tc>
          <w:tcPr>
            <w:tcW w:w="600" w:type="dxa"/>
          </w:tcPr>
          <w:p w14:paraId="22676D0B" w14:textId="77777777" w:rsidR="00B50050" w:rsidRDefault="00B50050" w:rsidP="0088127C">
            <w:pPr>
              <w:pStyle w:val="OtherTableBody"/>
            </w:pPr>
            <w:r>
              <w:t>..</w:t>
            </w:r>
          </w:p>
        </w:tc>
        <w:tc>
          <w:tcPr>
            <w:tcW w:w="600" w:type="dxa"/>
          </w:tcPr>
          <w:p w14:paraId="74CEF35E" w14:textId="77777777" w:rsidR="00B50050" w:rsidRDefault="00B50050" w:rsidP="0088127C">
            <w:pPr>
              <w:pStyle w:val="OtherTableBody"/>
            </w:pPr>
          </w:p>
        </w:tc>
        <w:tc>
          <w:tcPr>
            <w:tcW w:w="600" w:type="dxa"/>
          </w:tcPr>
          <w:p w14:paraId="425B5C14" w14:textId="77777777" w:rsidR="00B50050" w:rsidRDefault="00B50050" w:rsidP="0088127C">
            <w:pPr>
              <w:pStyle w:val="OtherTableBody"/>
            </w:pPr>
            <w:r>
              <w:t>CWE</w:t>
            </w:r>
          </w:p>
        </w:tc>
        <w:tc>
          <w:tcPr>
            <w:tcW w:w="700" w:type="dxa"/>
          </w:tcPr>
          <w:p w14:paraId="45E839B7" w14:textId="77777777" w:rsidR="00B50050" w:rsidRDefault="00B50050" w:rsidP="0088127C">
            <w:pPr>
              <w:pStyle w:val="OtherTableBody"/>
            </w:pPr>
          </w:p>
        </w:tc>
        <w:tc>
          <w:tcPr>
            <w:tcW w:w="600" w:type="dxa"/>
          </w:tcPr>
          <w:p w14:paraId="78FB0223" w14:textId="77777777" w:rsidR="00B50050" w:rsidRDefault="00B50050" w:rsidP="0088127C">
            <w:pPr>
              <w:pStyle w:val="OtherTableBody"/>
            </w:pPr>
            <w:r>
              <w:t>0414</w:t>
            </w:r>
          </w:p>
        </w:tc>
        <w:tc>
          <w:tcPr>
            <w:tcW w:w="900" w:type="dxa"/>
          </w:tcPr>
          <w:p w14:paraId="508DDEB1" w14:textId="77777777" w:rsidR="00B50050" w:rsidRDefault="00B50050" w:rsidP="0088127C">
            <w:pPr>
              <w:pStyle w:val="OtherTableBody"/>
            </w:pPr>
            <w:r>
              <w:t>8.8.15.16</w:t>
            </w:r>
          </w:p>
        </w:tc>
      </w:tr>
      <w:tr w:rsidR="00B50050" w14:paraId="2F10262D" w14:textId="77777777" w:rsidTr="00195548">
        <w:tc>
          <w:tcPr>
            <w:tcW w:w="3500" w:type="dxa"/>
          </w:tcPr>
          <w:p w14:paraId="70259686" w14:textId="77777777" w:rsidR="00B50050" w:rsidRDefault="00B50050" w:rsidP="0088127C">
            <w:pPr>
              <w:pStyle w:val="OtherTableBody"/>
            </w:pPr>
            <w:r>
              <w:t>Consent Mode</w:t>
            </w:r>
          </w:p>
        </w:tc>
        <w:tc>
          <w:tcPr>
            <w:tcW w:w="700" w:type="dxa"/>
          </w:tcPr>
          <w:p w14:paraId="6D0C731C" w14:textId="77777777" w:rsidR="00B50050" w:rsidRDefault="00B50050" w:rsidP="0088127C">
            <w:pPr>
              <w:pStyle w:val="OtherTableBody"/>
            </w:pPr>
            <w:r>
              <w:t>01785</w:t>
            </w:r>
          </w:p>
        </w:tc>
        <w:tc>
          <w:tcPr>
            <w:tcW w:w="600" w:type="dxa"/>
          </w:tcPr>
          <w:p w14:paraId="11A8F0B0" w14:textId="77777777" w:rsidR="00B50050" w:rsidRDefault="00B50050" w:rsidP="0088127C">
            <w:pPr>
              <w:pStyle w:val="OtherTableBody"/>
            </w:pPr>
            <w:r>
              <w:t>CON</w:t>
            </w:r>
          </w:p>
        </w:tc>
        <w:tc>
          <w:tcPr>
            <w:tcW w:w="600" w:type="dxa"/>
          </w:tcPr>
          <w:p w14:paraId="192638A0" w14:textId="77777777" w:rsidR="00B50050" w:rsidRDefault="00B50050" w:rsidP="0088127C">
            <w:pPr>
              <w:pStyle w:val="OtherTableBody"/>
            </w:pPr>
            <w:r>
              <w:t>10</w:t>
            </w:r>
          </w:p>
        </w:tc>
        <w:tc>
          <w:tcPr>
            <w:tcW w:w="600" w:type="dxa"/>
          </w:tcPr>
          <w:p w14:paraId="6A571DCD" w14:textId="77777777" w:rsidR="00B50050" w:rsidRDefault="00B50050" w:rsidP="0088127C">
            <w:pPr>
              <w:pStyle w:val="OtherTableBody"/>
            </w:pPr>
            <w:r>
              <w:t>..</w:t>
            </w:r>
          </w:p>
        </w:tc>
        <w:tc>
          <w:tcPr>
            <w:tcW w:w="600" w:type="dxa"/>
          </w:tcPr>
          <w:p w14:paraId="2B1F2CD9" w14:textId="77777777" w:rsidR="00B50050" w:rsidRDefault="00B50050" w:rsidP="0088127C">
            <w:pPr>
              <w:pStyle w:val="OtherTableBody"/>
            </w:pPr>
          </w:p>
        </w:tc>
        <w:tc>
          <w:tcPr>
            <w:tcW w:w="600" w:type="dxa"/>
          </w:tcPr>
          <w:p w14:paraId="66083F78" w14:textId="77777777" w:rsidR="00B50050" w:rsidRDefault="00B50050" w:rsidP="0088127C">
            <w:pPr>
              <w:pStyle w:val="OtherTableBody"/>
            </w:pPr>
            <w:r>
              <w:t>CNE</w:t>
            </w:r>
          </w:p>
        </w:tc>
        <w:tc>
          <w:tcPr>
            <w:tcW w:w="700" w:type="dxa"/>
          </w:tcPr>
          <w:p w14:paraId="6577D919" w14:textId="77777777" w:rsidR="00B50050" w:rsidRDefault="00B50050" w:rsidP="0088127C">
            <w:pPr>
              <w:pStyle w:val="OtherTableBody"/>
            </w:pPr>
          </w:p>
        </w:tc>
        <w:tc>
          <w:tcPr>
            <w:tcW w:w="600" w:type="dxa"/>
          </w:tcPr>
          <w:p w14:paraId="41D0939C" w14:textId="77777777" w:rsidR="00B50050" w:rsidRDefault="00B50050" w:rsidP="0088127C">
            <w:pPr>
              <w:pStyle w:val="OtherTableBody"/>
            </w:pPr>
            <w:r>
              <w:t>0497</w:t>
            </w:r>
          </w:p>
        </w:tc>
        <w:tc>
          <w:tcPr>
            <w:tcW w:w="900" w:type="dxa"/>
          </w:tcPr>
          <w:p w14:paraId="79BBA75A" w14:textId="77777777" w:rsidR="00B50050" w:rsidRDefault="00B50050" w:rsidP="0088127C">
            <w:pPr>
              <w:pStyle w:val="OtherTableBody"/>
            </w:pPr>
            <w:r>
              <w:t>9.7.1.10</w:t>
            </w:r>
          </w:p>
        </w:tc>
      </w:tr>
      <w:tr w:rsidR="00B50050" w14:paraId="4FB27E34" w14:textId="77777777" w:rsidTr="00195548">
        <w:tc>
          <w:tcPr>
            <w:tcW w:w="3500" w:type="dxa"/>
          </w:tcPr>
          <w:p w14:paraId="19955734" w14:textId="77777777" w:rsidR="00B50050" w:rsidRDefault="00B50050" w:rsidP="0088127C">
            <w:pPr>
              <w:pStyle w:val="OtherTableBody"/>
            </w:pPr>
            <w:r>
              <w:t>Consent Non-disclosure Reason</w:t>
            </w:r>
          </w:p>
        </w:tc>
        <w:tc>
          <w:tcPr>
            <w:tcW w:w="700" w:type="dxa"/>
          </w:tcPr>
          <w:p w14:paraId="113F2AFA" w14:textId="77777777" w:rsidR="00B50050" w:rsidRDefault="00B50050" w:rsidP="0088127C">
            <w:pPr>
              <w:pStyle w:val="OtherTableBody"/>
            </w:pPr>
            <w:r>
              <w:t>01797</w:t>
            </w:r>
          </w:p>
        </w:tc>
        <w:tc>
          <w:tcPr>
            <w:tcW w:w="600" w:type="dxa"/>
          </w:tcPr>
          <w:p w14:paraId="3F607E6E" w14:textId="77777777" w:rsidR="00B50050" w:rsidRDefault="00B50050" w:rsidP="0088127C">
            <w:pPr>
              <w:pStyle w:val="OtherTableBody"/>
            </w:pPr>
            <w:r>
              <w:t>CON</w:t>
            </w:r>
          </w:p>
        </w:tc>
        <w:tc>
          <w:tcPr>
            <w:tcW w:w="600" w:type="dxa"/>
          </w:tcPr>
          <w:p w14:paraId="73DF11FB" w14:textId="77777777" w:rsidR="00B50050" w:rsidRDefault="00B50050" w:rsidP="0088127C">
            <w:pPr>
              <w:pStyle w:val="OtherTableBody"/>
            </w:pPr>
            <w:r>
              <w:t>22</w:t>
            </w:r>
          </w:p>
        </w:tc>
        <w:tc>
          <w:tcPr>
            <w:tcW w:w="600" w:type="dxa"/>
          </w:tcPr>
          <w:p w14:paraId="4FC1CA16" w14:textId="77777777" w:rsidR="00B50050" w:rsidRDefault="00B50050" w:rsidP="0088127C">
            <w:pPr>
              <w:pStyle w:val="OtherTableBody"/>
            </w:pPr>
            <w:r>
              <w:t>..</w:t>
            </w:r>
          </w:p>
        </w:tc>
        <w:tc>
          <w:tcPr>
            <w:tcW w:w="600" w:type="dxa"/>
          </w:tcPr>
          <w:p w14:paraId="58728A3A" w14:textId="77777777" w:rsidR="00B50050" w:rsidRDefault="00B50050" w:rsidP="0088127C">
            <w:pPr>
              <w:pStyle w:val="OtherTableBody"/>
            </w:pPr>
          </w:p>
        </w:tc>
        <w:tc>
          <w:tcPr>
            <w:tcW w:w="600" w:type="dxa"/>
          </w:tcPr>
          <w:p w14:paraId="3D2DC3EA" w14:textId="77777777" w:rsidR="00B50050" w:rsidRDefault="00B50050" w:rsidP="0088127C">
            <w:pPr>
              <w:pStyle w:val="OtherTableBody"/>
            </w:pPr>
            <w:r>
              <w:t>CWE</w:t>
            </w:r>
          </w:p>
        </w:tc>
        <w:tc>
          <w:tcPr>
            <w:tcW w:w="700" w:type="dxa"/>
          </w:tcPr>
          <w:p w14:paraId="1FC1B09E" w14:textId="77777777" w:rsidR="00B50050" w:rsidRDefault="00B50050" w:rsidP="0088127C">
            <w:pPr>
              <w:pStyle w:val="OtherTableBody"/>
            </w:pPr>
          </w:p>
        </w:tc>
        <w:tc>
          <w:tcPr>
            <w:tcW w:w="600" w:type="dxa"/>
          </w:tcPr>
          <w:p w14:paraId="64A1513F" w14:textId="77777777" w:rsidR="00B50050" w:rsidRDefault="00B50050" w:rsidP="0088127C">
            <w:pPr>
              <w:pStyle w:val="OtherTableBody"/>
            </w:pPr>
            <w:r>
              <w:t>0501</w:t>
            </w:r>
          </w:p>
        </w:tc>
        <w:tc>
          <w:tcPr>
            <w:tcW w:w="900" w:type="dxa"/>
          </w:tcPr>
          <w:p w14:paraId="1BB6D267" w14:textId="77777777" w:rsidR="00B50050" w:rsidRDefault="00B50050" w:rsidP="0088127C">
            <w:pPr>
              <w:pStyle w:val="OtherTableBody"/>
            </w:pPr>
            <w:r>
              <w:t>9.7.1.22</w:t>
            </w:r>
          </w:p>
        </w:tc>
      </w:tr>
      <w:tr w:rsidR="00B50050" w14:paraId="2519A2A5" w14:textId="77777777" w:rsidTr="00195548">
        <w:tc>
          <w:tcPr>
            <w:tcW w:w="3500" w:type="dxa"/>
          </w:tcPr>
          <w:p w14:paraId="0DA060FE" w14:textId="77777777" w:rsidR="00B50050" w:rsidRDefault="00B50050" w:rsidP="0088127C">
            <w:pPr>
              <w:pStyle w:val="OtherTableBody"/>
            </w:pPr>
            <w:r>
              <w:t>Consent Status</w:t>
            </w:r>
          </w:p>
        </w:tc>
        <w:tc>
          <w:tcPr>
            <w:tcW w:w="700" w:type="dxa"/>
          </w:tcPr>
          <w:p w14:paraId="5CB5AA6B" w14:textId="77777777" w:rsidR="00B50050" w:rsidRDefault="00B50050" w:rsidP="0088127C">
            <w:pPr>
              <w:pStyle w:val="OtherTableBody"/>
            </w:pPr>
            <w:r>
              <w:t>01786</w:t>
            </w:r>
          </w:p>
        </w:tc>
        <w:tc>
          <w:tcPr>
            <w:tcW w:w="600" w:type="dxa"/>
          </w:tcPr>
          <w:p w14:paraId="4057A2EA" w14:textId="77777777" w:rsidR="00B50050" w:rsidRDefault="00B50050" w:rsidP="0088127C">
            <w:pPr>
              <w:pStyle w:val="OtherTableBody"/>
            </w:pPr>
            <w:r>
              <w:t>CON</w:t>
            </w:r>
          </w:p>
        </w:tc>
        <w:tc>
          <w:tcPr>
            <w:tcW w:w="600" w:type="dxa"/>
          </w:tcPr>
          <w:p w14:paraId="7D11AEE4" w14:textId="77777777" w:rsidR="00B50050" w:rsidRDefault="00B50050" w:rsidP="0088127C">
            <w:pPr>
              <w:pStyle w:val="OtherTableBody"/>
            </w:pPr>
            <w:r>
              <w:t>11</w:t>
            </w:r>
          </w:p>
        </w:tc>
        <w:tc>
          <w:tcPr>
            <w:tcW w:w="600" w:type="dxa"/>
          </w:tcPr>
          <w:p w14:paraId="2A6F5066" w14:textId="77777777" w:rsidR="00B50050" w:rsidRDefault="00B50050" w:rsidP="0088127C">
            <w:pPr>
              <w:pStyle w:val="OtherTableBody"/>
            </w:pPr>
            <w:r>
              <w:t>..</w:t>
            </w:r>
          </w:p>
        </w:tc>
        <w:tc>
          <w:tcPr>
            <w:tcW w:w="600" w:type="dxa"/>
          </w:tcPr>
          <w:p w14:paraId="0B6C1E5E" w14:textId="77777777" w:rsidR="00B50050" w:rsidRDefault="00B50050" w:rsidP="0088127C">
            <w:pPr>
              <w:pStyle w:val="OtherTableBody"/>
            </w:pPr>
          </w:p>
        </w:tc>
        <w:tc>
          <w:tcPr>
            <w:tcW w:w="600" w:type="dxa"/>
          </w:tcPr>
          <w:p w14:paraId="4DD5B04C" w14:textId="77777777" w:rsidR="00B50050" w:rsidRDefault="00B50050" w:rsidP="0088127C">
            <w:pPr>
              <w:pStyle w:val="OtherTableBody"/>
            </w:pPr>
            <w:r>
              <w:t>CNE</w:t>
            </w:r>
          </w:p>
        </w:tc>
        <w:tc>
          <w:tcPr>
            <w:tcW w:w="700" w:type="dxa"/>
          </w:tcPr>
          <w:p w14:paraId="19D93DA3" w14:textId="77777777" w:rsidR="00B50050" w:rsidRDefault="00B50050" w:rsidP="0088127C">
            <w:pPr>
              <w:pStyle w:val="OtherTableBody"/>
            </w:pPr>
          </w:p>
        </w:tc>
        <w:tc>
          <w:tcPr>
            <w:tcW w:w="600" w:type="dxa"/>
          </w:tcPr>
          <w:p w14:paraId="3E1E4A84" w14:textId="77777777" w:rsidR="00B50050" w:rsidRDefault="00B50050" w:rsidP="0088127C">
            <w:pPr>
              <w:pStyle w:val="OtherTableBody"/>
            </w:pPr>
            <w:r>
              <w:t>0498</w:t>
            </w:r>
          </w:p>
        </w:tc>
        <w:tc>
          <w:tcPr>
            <w:tcW w:w="900" w:type="dxa"/>
          </w:tcPr>
          <w:p w14:paraId="2B1D7B8D" w14:textId="77777777" w:rsidR="00B50050" w:rsidRDefault="00B50050" w:rsidP="0088127C">
            <w:pPr>
              <w:pStyle w:val="OtherTableBody"/>
            </w:pPr>
            <w:r>
              <w:t>9.7.1.11</w:t>
            </w:r>
          </w:p>
        </w:tc>
      </w:tr>
      <w:tr w:rsidR="00B50050" w14:paraId="29AF122E" w14:textId="77777777" w:rsidTr="00195548">
        <w:tc>
          <w:tcPr>
            <w:tcW w:w="3500" w:type="dxa"/>
          </w:tcPr>
          <w:p w14:paraId="63816649" w14:textId="77777777" w:rsidR="00B50050" w:rsidRDefault="00B50050" w:rsidP="0088127C">
            <w:pPr>
              <w:pStyle w:val="OtherTableBody"/>
            </w:pPr>
            <w:r>
              <w:t>Consent Text</w:t>
            </w:r>
          </w:p>
        </w:tc>
        <w:tc>
          <w:tcPr>
            <w:tcW w:w="700" w:type="dxa"/>
          </w:tcPr>
          <w:p w14:paraId="763DF042" w14:textId="77777777" w:rsidR="00B50050" w:rsidRDefault="00B50050" w:rsidP="0088127C">
            <w:pPr>
              <w:pStyle w:val="OtherTableBody"/>
            </w:pPr>
            <w:r>
              <w:t>01780</w:t>
            </w:r>
          </w:p>
        </w:tc>
        <w:tc>
          <w:tcPr>
            <w:tcW w:w="600" w:type="dxa"/>
          </w:tcPr>
          <w:p w14:paraId="413709D7" w14:textId="77777777" w:rsidR="00B50050" w:rsidRDefault="00B50050" w:rsidP="0088127C">
            <w:pPr>
              <w:pStyle w:val="OtherTableBody"/>
            </w:pPr>
            <w:r>
              <w:t>CON</w:t>
            </w:r>
          </w:p>
        </w:tc>
        <w:tc>
          <w:tcPr>
            <w:tcW w:w="600" w:type="dxa"/>
          </w:tcPr>
          <w:p w14:paraId="77814C4D" w14:textId="77777777" w:rsidR="00B50050" w:rsidRDefault="00B50050" w:rsidP="0088127C">
            <w:pPr>
              <w:pStyle w:val="OtherTableBody"/>
            </w:pPr>
            <w:r>
              <w:t>5</w:t>
            </w:r>
          </w:p>
        </w:tc>
        <w:tc>
          <w:tcPr>
            <w:tcW w:w="600" w:type="dxa"/>
          </w:tcPr>
          <w:p w14:paraId="365925F3" w14:textId="77777777" w:rsidR="00B50050" w:rsidRDefault="00B50050" w:rsidP="0088127C">
            <w:pPr>
              <w:pStyle w:val="OtherTableBody"/>
            </w:pPr>
            <w:r>
              <w:t>..</w:t>
            </w:r>
          </w:p>
        </w:tc>
        <w:tc>
          <w:tcPr>
            <w:tcW w:w="600" w:type="dxa"/>
          </w:tcPr>
          <w:p w14:paraId="1511BE69" w14:textId="77777777" w:rsidR="00B50050" w:rsidRDefault="00B50050" w:rsidP="0088127C">
            <w:pPr>
              <w:pStyle w:val="OtherTableBody"/>
            </w:pPr>
          </w:p>
        </w:tc>
        <w:tc>
          <w:tcPr>
            <w:tcW w:w="600" w:type="dxa"/>
          </w:tcPr>
          <w:p w14:paraId="64C28188" w14:textId="77777777" w:rsidR="00B50050" w:rsidRDefault="00B50050" w:rsidP="0088127C">
            <w:pPr>
              <w:pStyle w:val="OtherTableBody"/>
            </w:pPr>
            <w:r>
              <w:t>FT</w:t>
            </w:r>
          </w:p>
        </w:tc>
        <w:tc>
          <w:tcPr>
            <w:tcW w:w="700" w:type="dxa"/>
          </w:tcPr>
          <w:p w14:paraId="14F031E0" w14:textId="77777777" w:rsidR="00B50050" w:rsidRDefault="00B50050" w:rsidP="0088127C">
            <w:pPr>
              <w:pStyle w:val="OtherTableBody"/>
            </w:pPr>
            <w:r>
              <w:t>Y</w:t>
            </w:r>
          </w:p>
        </w:tc>
        <w:tc>
          <w:tcPr>
            <w:tcW w:w="600" w:type="dxa"/>
          </w:tcPr>
          <w:p w14:paraId="5DB60E54" w14:textId="77777777" w:rsidR="00B50050" w:rsidRDefault="00B50050" w:rsidP="0088127C">
            <w:pPr>
              <w:pStyle w:val="OtherTableBody"/>
            </w:pPr>
          </w:p>
        </w:tc>
        <w:tc>
          <w:tcPr>
            <w:tcW w:w="900" w:type="dxa"/>
          </w:tcPr>
          <w:p w14:paraId="2C508FF2" w14:textId="77777777" w:rsidR="00B50050" w:rsidRDefault="00B50050" w:rsidP="0088127C">
            <w:pPr>
              <w:pStyle w:val="OtherTableBody"/>
            </w:pPr>
            <w:r>
              <w:t>9.7.1.5</w:t>
            </w:r>
          </w:p>
        </w:tc>
      </w:tr>
      <w:tr w:rsidR="00B50050" w14:paraId="039E4B47" w14:textId="77777777" w:rsidTr="00195548">
        <w:tc>
          <w:tcPr>
            <w:tcW w:w="3500" w:type="dxa"/>
          </w:tcPr>
          <w:p w14:paraId="3C592B54" w14:textId="77777777" w:rsidR="00B50050" w:rsidRDefault="00B50050" w:rsidP="0088127C">
            <w:pPr>
              <w:pStyle w:val="OtherTableBody"/>
            </w:pPr>
            <w:r>
              <w:t>Consent Type</w:t>
            </w:r>
          </w:p>
        </w:tc>
        <w:tc>
          <w:tcPr>
            <w:tcW w:w="700" w:type="dxa"/>
          </w:tcPr>
          <w:p w14:paraId="43E00D55" w14:textId="77777777" w:rsidR="00B50050" w:rsidRDefault="00B50050" w:rsidP="0088127C">
            <w:pPr>
              <w:pStyle w:val="OtherTableBody"/>
            </w:pPr>
            <w:r>
              <w:t>01777</w:t>
            </w:r>
          </w:p>
        </w:tc>
        <w:tc>
          <w:tcPr>
            <w:tcW w:w="600" w:type="dxa"/>
          </w:tcPr>
          <w:p w14:paraId="056C4B3A" w14:textId="77777777" w:rsidR="00B50050" w:rsidRDefault="00B50050" w:rsidP="0088127C">
            <w:pPr>
              <w:pStyle w:val="OtherTableBody"/>
            </w:pPr>
            <w:r>
              <w:t>CON</w:t>
            </w:r>
          </w:p>
        </w:tc>
        <w:tc>
          <w:tcPr>
            <w:tcW w:w="600" w:type="dxa"/>
          </w:tcPr>
          <w:p w14:paraId="268E9F47" w14:textId="77777777" w:rsidR="00B50050" w:rsidRDefault="00B50050" w:rsidP="0088127C">
            <w:pPr>
              <w:pStyle w:val="OtherTableBody"/>
            </w:pPr>
            <w:r>
              <w:t>2</w:t>
            </w:r>
          </w:p>
        </w:tc>
        <w:tc>
          <w:tcPr>
            <w:tcW w:w="600" w:type="dxa"/>
          </w:tcPr>
          <w:p w14:paraId="48812AE7" w14:textId="77777777" w:rsidR="00B50050" w:rsidRDefault="00B50050" w:rsidP="0088127C">
            <w:pPr>
              <w:pStyle w:val="OtherTableBody"/>
            </w:pPr>
            <w:r>
              <w:t>..</w:t>
            </w:r>
          </w:p>
        </w:tc>
        <w:tc>
          <w:tcPr>
            <w:tcW w:w="600" w:type="dxa"/>
          </w:tcPr>
          <w:p w14:paraId="1E57BE08" w14:textId="77777777" w:rsidR="00B50050" w:rsidRDefault="00B50050" w:rsidP="0088127C">
            <w:pPr>
              <w:pStyle w:val="OtherTableBody"/>
            </w:pPr>
          </w:p>
        </w:tc>
        <w:tc>
          <w:tcPr>
            <w:tcW w:w="600" w:type="dxa"/>
          </w:tcPr>
          <w:p w14:paraId="2721F1C7" w14:textId="77777777" w:rsidR="00B50050" w:rsidRDefault="00B50050" w:rsidP="0088127C">
            <w:pPr>
              <w:pStyle w:val="OtherTableBody"/>
            </w:pPr>
            <w:r>
              <w:t>CWE</w:t>
            </w:r>
          </w:p>
        </w:tc>
        <w:tc>
          <w:tcPr>
            <w:tcW w:w="700" w:type="dxa"/>
          </w:tcPr>
          <w:p w14:paraId="5C4533F6" w14:textId="77777777" w:rsidR="00B50050" w:rsidRDefault="00B50050" w:rsidP="0088127C">
            <w:pPr>
              <w:pStyle w:val="OtherTableBody"/>
            </w:pPr>
          </w:p>
        </w:tc>
        <w:tc>
          <w:tcPr>
            <w:tcW w:w="600" w:type="dxa"/>
          </w:tcPr>
          <w:p w14:paraId="65E747F2" w14:textId="77777777" w:rsidR="00B50050" w:rsidRDefault="00B50050" w:rsidP="0088127C">
            <w:pPr>
              <w:pStyle w:val="OtherTableBody"/>
            </w:pPr>
            <w:r>
              <w:t>0496</w:t>
            </w:r>
          </w:p>
        </w:tc>
        <w:tc>
          <w:tcPr>
            <w:tcW w:w="900" w:type="dxa"/>
          </w:tcPr>
          <w:p w14:paraId="74BFF81C" w14:textId="77777777" w:rsidR="00B50050" w:rsidRDefault="00B50050" w:rsidP="0088127C">
            <w:pPr>
              <w:pStyle w:val="OtherTableBody"/>
            </w:pPr>
            <w:r>
              <w:t>9.7.1.2</w:t>
            </w:r>
          </w:p>
        </w:tc>
      </w:tr>
      <w:tr w:rsidR="00B50050" w14:paraId="5890DC0A" w14:textId="77777777" w:rsidTr="00195548">
        <w:tc>
          <w:tcPr>
            <w:tcW w:w="3500" w:type="dxa"/>
          </w:tcPr>
          <w:p w14:paraId="6ABA9511" w14:textId="77777777" w:rsidR="00B50050" w:rsidRDefault="00B50050" w:rsidP="0088127C">
            <w:pPr>
              <w:pStyle w:val="OtherTableBody"/>
            </w:pPr>
            <w:r>
              <w:t>Consent Waiting Period Quantity</w:t>
            </w:r>
          </w:p>
        </w:tc>
        <w:tc>
          <w:tcPr>
            <w:tcW w:w="700" w:type="dxa"/>
          </w:tcPr>
          <w:p w14:paraId="12F5A8CF" w14:textId="77777777" w:rsidR="00B50050" w:rsidRDefault="00B50050" w:rsidP="0088127C">
            <w:pPr>
              <w:pStyle w:val="OtherTableBody"/>
            </w:pPr>
            <w:r>
              <w:t>01495</w:t>
            </w:r>
          </w:p>
        </w:tc>
        <w:tc>
          <w:tcPr>
            <w:tcW w:w="600" w:type="dxa"/>
          </w:tcPr>
          <w:p w14:paraId="7559DBCC" w14:textId="77777777" w:rsidR="00B50050" w:rsidRDefault="00B50050" w:rsidP="0088127C">
            <w:pPr>
              <w:pStyle w:val="OtherTableBody"/>
            </w:pPr>
            <w:r>
              <w:t>OM7</w:t>
            </w:r>
          </w:p>
        </w:tc>
        <w:tc>
          <w:tcPr>
            <w:tcW w:w="600" w:type="dxa"/>
          </w:tcPr>
          <w:p w14:paraId="13520FB5" w14:textId="77777777" w:rsidR="00B50050" w:rsidRDefault="00B50050" w:rsidP="0088127C">
            <w:pPr>
              <w:pStyle w:val="OtherTableBody"/>
            </w:pPr>
            <w:r>
              <w:t>17</w:t>
            </w:r>
          </w:p>
        </w:tc>
        <w:tc>
          <w:tcPr>
            <w:tcW w:w="600" w:type="dxa"/>
          </w:tcPr>
          <w:p w14:paraId="4E314A20" w14:textId="77777777" w:rsidR="00B50050" w:rsidRDefault="00B50050" w:rsidP="0088127C">
            <w:pPr>
              <w:pStyle w:val="OtherTableBody"/>
            </w:pPr>
            <w:r>
              <w:t>..</w:t>
            </w:r>
          </w:p>
        </w:tc>
        <w:tc>
          <w:tcPr>
            <w:tcW w:w="600" w:type="dxa"/>
          </w:tcPr>
          <w:p w14:paraId="53F59061" w14:textId="77777777" w:rsidR="00B50050" w:rsidRDefault="00B50050" w:rsidP="0088127C">
            <w:pPr>
              <w:pStyle w:val="OtherTableBody"/>
            </w:pPr>
            <w:r>
              <w:t>5#</w:t>
            </w:r>
          </w:p>
        </w:tc>
        <w:tc>
          <w:tcPr>
            <w:tcW w:w="600" w:type="dxa"/>
          </w:tcPr>
          <w:p w14:paraId="0EB0C284" w14:textId="77777777" w:rsidR="00B50050" w:rsidRDefault="00B50050" w:rsidP="0088127C">
            <w:pPr>
              <w:pStyle w:val="OtherTableBody"/>
            </w:pPr>
            <w:r>
              <w:t>NM</w:t>
            </w:r>
          </w:p>
        </w:tc>
        <w:tc>
          <w:tcPr>
            <w:tcW w:w="700" w:type="dxa"/>
          </w:tcPr>
          <w:p w14:paraId="2E22FD4C" w14:textId="77777777" w:rsidR="00B50050" w:rsidRDefault="00B50050" w:rsidP="0088127C">
            <w:pPr>
              <w:pStyle w:val="OtherTableBody"/>
            </w:pPr>
          </w:p>
        </w:tc>
        <w:tc>
          <w:tcPr>
            <w:tcW w:w="600" w:type="dxa"/>
          </w:tcPr>
          <w:p w14:paraId="0F5C210F" w14:textId="77777777" w:rsidR="00B50050" w:rsidRDefault="00B50050" w:rsidP="0088127C">
            <w:pPr>
              <w:pStyle w:val="OtherTableBody"/>
            </w:pPr>
          </w:p>
        </w:tc>
        <w:tc>
          <w:tcPr>
            <w:tcW w:w="900" w:type="dxa"/>
          </w:tcPr>
          <w:p w14:paraId="5C6CE4C2" w14:textId="77777777" w:rsidR="00B50050" w:rsidRDefault="00B50050" w:rsidP="0088127C">
            <w:pPr>
              <w:pStyle w:val="OtherTableBody"/>
            </w:pPr>
            <w:r>
              <w:t>8.8.15.17</w:t>
            </w:r>
          </w:p>
        </w:tc>
      </w:tr>
      <w:tr w:rsidR="00B50050" w14:paraId="35359973" w14:textId="77777777" w:rsidTr="00195548">
        <w:tc>
          <w:tcPr>
            <w:tcW w:w="3500" w:type="dxa"/>
          </w:tcPr>
          <w:p w14:paraId="4856453F" w14:textId="77777777" w:rsidR="00B50050" w:rsidRDefault="00B50050" w:rsidP="0088127C">
            <w:pPr>
              <w:pStyle w:val="OtherTableBody"/>
            </w:pPr>
            <w:r>
              <w:t>Consent Waiting Period Units</w:t>
            </w:r>
          </w:p>
        </w:tc>
        <w:tc>
          <w:tcPr>
            <w:tcW w:w="700" w:type="dxa"/>
          </w:tcPr>
          <w:p w14:paraId="30AB6505" w14:textId="77777777" w:rsidR="00B50050" w:rsidRDefault="00B50050" w:rsidP="0088127C">
            <w:pPr>
              <w:pStyle w:val="OtherTableBody"/>
            </w:pPr>
            <w:r>
              <w:t>01496</w:t>
            </w:r>
          </w:p>
        </w:tc>
        <w:tc>
          <w:tcPr>
            <w:tcW w:w="600" w:type="dxa"/>
          </w:tcPr>
          <w:p w14:paraId="3A4F3035" w14:textId="77777777" w:rsidR="00B50050" w:rsidRDefault="00B50050" w:rsidP="0088127C">
            <w:pPr>
              <w:pStyle w:val="OtherTableBody"/>
            </w:pPr>
            <w:r>
              <w:t>OM7</w:t>
            </w:r>
          </w:p>
        </w:tc>
        <w:tc>
          <w:tcPr>
            <w:tcW w:w="600" w:type="dxa"/>
          </w:tcPr>
          <w:p w14:paraId="0AF92E5C" w14:textId="77777777" w:rsidR="00B50050" w:rsidRDefault="00B50050" w:rsidP="0088127C">
            <w:pPr>
              <w:pStyle w:val="OtherTableBody"/>
            </w:pPr>
            <w:r>
              <w:t>18</w:t>
            </w:r>
          </w:p>
        </w:tc>
        <w:tc>
          <w:tcPr>
            <w:tcW w:w="600" w:type="dxa"/>
          </w:tcPr>
          <w:p w14:paraId="14742F61" w14:textId="77777777" w:rsidR="00B50050" w:rsidRDefault="00B50050" w:rsidP="0088127C">
            <w:pPr>
              <w:pStyle w:val="OtherTableBody"/>
            </w:pPr>
            <w:r>
              <w:t>..</w:t>
            </w:r>
          </w:p>
        </w:tc>
        <w:tc>
          <w:tcPr>
            <w:tcW w:w="600" w:type="dxa"/>
          </w:tcPr>
          <w:p w14:paraId="484A594E" w14:textId="77777777" w:rsidR="00B50050" w:rsidRDefault="00B50050" w:rsidP="0088127C">
            <w:pPr>
              <w:pStyle w:val="OtherTableBody"/>
            </w:pPr>
          </w:p>
        </w:tc>
        <w:tc>
          <w:tcPr>
            <w:tcW w:w="600" w:type="dxa"/>
          </w:tcPr>
          <w:p w14:paraId="6750E099" w14:textId="77777777" w:rsidR="00B50050" w:rsidRDefault="00B50050" w:rsidP="0088127C">
            <w:pPr>
              <w:pStyle w:val="OtherTableBody"/>
            </w:pPr>
            <w:r>
              <w:t>CWE</w:t>
            </w:r>
          </w:p>
        </w:tc>
        <w:tc>
          <w:tcPr>
            <w:tcW w:w="700" w:type="dxa"/>
          </w:tcPr>
          <w:p w14:paraId="24C53090" w14:textId="77777777" w:rsidR="00B50050" w:rsidRDefault="00B50050" w:rsidP="0088127C">
            <w:pPr>
              <w:pStyle w:val="OtherTableBody"/>
            </w:pPr>
          </w:p>
        </w:tc>
        <w:tc>
          <w:tcPr>
            <w:tcW w:w="600" w:type="dxa"/>
          </w:tcPr>
          <w:p w14:paraId="3BE4DC21" w14:textId="77777777" w:rsidR="00B50050" w:rsidRDefault="00B50050" w:rsidP="0088127C">
            <w:pPr>
              <w:pStyle w:val="OtherTableBody"/>
            </w:pPr>
            <w:r>
              <w:t>0414</w:t>
            </w:r>
          </w:p>
        </w:tc>
        <w:tc>
          <w:tcPr>
            <w:tcW w:w="900" w:type="dxa"/>
          </w:tcPr>
          <w:p w14:paraId="55DDB355" w14:textId="77777777" w:rsidR="00B50050" w:rsidRDefault="00B50050" w:rsidP="0088127C">
            <w:pPr>
              <w:pStyle w:val="OtherTableBody"/>
            </w:pPr>
            <w:r>
              <w:t>8.8.15.18</w:t>
            </w:r>
          </w:p>
        </w:tc>
      </w:tr>
      <w:tr w:rsidR="00B50050" w14:paraId="6614AEC4" w14:textId="77777777" w:rsidTr="00195548">
        <w:tc>
          <w:tcPr>
            <w:tcW w:w="3500" w:type="dxa"/>
          </w:tcPr>
          <w:p w14:paraId="644C94E3" w14:textId="77777777" w:rsidR="00B50050" w:rsidRDefault="00B50050" w:rsidP="0088127C">
            <w:pPr>
              <w:pStyle w:val="OtherTableBody"/>
            </w:pPr>
            <w:r>
              <w:t>Consenter ID</w:t>
            </w:r>
          </w:p>
        </w:tc>
        <w:tc>
          <w:tcPr>
            <w:tcW w:w="700" w:type="dxa"/>
          </w:tcPr>
          <w:p w14:paraId="68F8A693" w14:textId="77777777" w:rsidR="00B50050" w:rsidRDefault="00B50050" w:rsidP="0088127C">
            <w:pPr>
              <w:pStyle w:val="OtherTableBody"/>
            </w:pPr>
            <w:r>
              <w:t>01909</w:t>
            </w:r>
          </w:p>
        </w:tc>
        <w:tc>
          <w:tcPr>
            <w:tcW w:w="600" w:type="dxa"/>
          </w:tcPr>
          <w:p w14:paraId="261B34A3" w14:textId="77777777" w:rsidR="00B50050" w:rsidRDefault="00B50050" w:rsidP="0088127C">
            <w:pPr>
              <w:pStyle w:val="OtherTableBody"/>
            </w:pPr>
            <w:r>
              <w:t>CON</w:t>
            </w:r>
          </w:p>
        </w:tc>
        <w:tc>
          <w:tcPr>
            <w:tcW w:w="600" w:type="dxa"/>
          </w:tcPr>
          <w:p w14:paraId="7CBF25E1" w14:textId="77777777" w:rsidR="00B50050" w:rsidRDefault="00B50050" w:rsidP="0088127C">
            <w:pPr>
              <w:pStyle w:val="OtherTableBody"/>
            </w:pPr>
            <w:r>
              <w:t>24</w:t>
            </w:r>
          </w:p>
        </w:tc>
        <w:tc>
          <w:tcPr>
            <w:tcW w:w="600" w:type="dxa"/>
          </w:tcPr>
          <w:p w14:paraId="4C1D32AE" w14:textId="77777777" w:rsidR="00B50050" w:rsidRDefault="00B50050" w:rsidP="0088127C">
            <w:pPr>
              <w:pStyle w:val="OtherTableBody"/>
            </w:pPr>
            <w:r>
              <w:t>..</w:t>
            </w:r>
          </w:p>
        </w:tc>
        <w:tc>
          <w:tcPr>
            <w:tcW w:w="600" w:type="dxa"/>
          </w:tcPr>
          <w:p w14:paraId="172E267D" w14:textId="77777777" w:rsidR="00B50050" w:rsidRDefault="00B50050" w:rsidP="0088127C">
            <w:pPr>
              <w:pStyle w:val="OtherTableBody"/>
            </w:pPr>
          </w:p>
        </w:tc>
        <w:tc>
          <w:tcPr>
            <w:tcW w:w="600" w:type="dxa"/>
          </w:tcPr>
          <w:p w14:paraId="608744C0" w14:textId="77777777" w:rsidR="00B50050" w:rsidRDefault="00B50050" w:rsidP="0088127C">
            <w:pPr>
              <w:pStyle w:val="OtherTableBody"/>
            </w:pPr>
            <w:r>
              <w:t>XPN</w:t>
            </w:r>
          </w:p>
        </w:tc>
        <w:tc>
          <w:tcPr>
            <w:tcW w:w="700" w:type="dxa"/>
          </w:tcPr>
          <w:p w14:paraId="4065748F" w14:textId="77777777" w:rsidR="00B50050" w:rsidRDefault="00B50050" w:rsidP="0088127C">
            <w:pPr>
              <w:pStyle w:val="OtherTableBody"/>
            </w:pPr>
            <w:r>
              <w:t>Y</w:t>
            </w:r>
          </w:p>
        </w:tc>
        <w:tc>
          <w:tcPr>
            <w:tcW w:w="600" w:type="dxa"/>
          </w:tcPr>
          <w:p w14:paraId="0F3560A1" w14:textId="77777777" w:rsidR="00B50050" w:rsidRDefault="00B50050" w:rsidP="0088127C">
            <w:pPr>
              <w:pStyle w:val="OtherTableBody"/>
            </w:pPr>
          </w:p>
        </w:tc>
        <w:tc>
          <w:tcPr>
            <w:tcW w:w="900" w:type="dxa"/>
          </w:tcPr>
          <w:p w14:paraId="0DC8A954" w14:textId="77777777" w:rsidR="00B50050" w:rsidRDefault="00B50050" w:rsidP="0088127C">
            <w:pPr>
              <w:pStyle w:val="OtherTableBody"/>
            </w:pPr>
            <w:r>
              <w:t>9.7.1.24</w:t>
            </w:r>
          </w:p>
        </w:tc>
      </w:tr>
      <w:tr w:rsidR="00B50050" w14:paraId="1398111C" w14:textId="77777777" w:rsidTr="00195548">
        <w:tc>
          <w:tcPr>
            <w:tcW w:w="3500" w:type="dxa"/>
          </w:tcPr>
          <w:p w14:paraId="42817855" w14:textId="77777777" w:rsidR="00B50050" w:rsidRDefault="00B50050" w:rsidP="0088127C">
            <w:pPr>
              <w:pStyle w:val="OtherTableBody"/>
            </w:pPr>
            <w:r>
              <w:t>Consenter-imposed limitations</w:t>
            </w:r>
          </w:p>
        </w:tc>
        <w:tc>
          <w:tcPr>
            <w:tcW w:w="700" w:type="dxa"/>
          </w:tcPr>
          <w:p w14:paraId="7BF23AA1" w14:textId="77777777" w:rsidR="00B50050" w:rsidRDefault="00B50050" w:rsidP="0088127C">
            <w:pPr>
              <w:pStyle w:val="OtherTableBody"/>
            </w:pPr>
            <w:r>
              <w:t>01784</w:t>
            </w:r>
          </w:p>
        </w:tc>
        <w:tc>
          <w:tcPr>
            <w:tcW w:w="600" w:type="dxa"/>
          </w:tcPr>
          <w:p w14:paraId="16C025F5" w14:textId="77777777" w:rsidR="00B50050" w:rsidRDefault="00B50050" w:rsidP="0088127C">
            <w:pPr>
              <w:pStyle w:val="OtherTableBody"/>
            </w:pPr>
            <w:r>
              <w:t>CON</w:t>
            </w:r>
          </w:p>
        </w:tc>
        <w:tc>
          <w:tcPr>
            <w:tcW w:w="600" w:type="dxa"/>
          </w:tcPr>
          <w:p w14:paraId="647CD808" w14:textId="77777777" w:rsidR="00B50050" w:rsidRDefault="00B50050" w:rsidP="0088127C">
            <w:pPr>
              <w:pStyle w:val="OtherTableBody"/>
            </w:pPr>
            <w:r>
              <w:t>9</w:t>
            </w:r>
          </w:p>
        </w:tc>
        <w:tc>
          <w:tcPr>
            <w:tcW w:w="600" w:type="dxa"/>
          </w:tcPr>
          <w:p w14:paraId="2478954E" w14:textId="77777777" w:rsidR="00B50050" w:rsidRDefault="00B50050" w:rsidP="0088127C">
            <w:pPr>
              <w:pStyle w:val="OtherTableBody"/>
            </w:pPr>
            <w:r>
              <w:t>..</w:t>
            </w:r>
          </w:p>
        </w:tc>
        <w:tc>
          <w:tcPr>
            <w:tcW w:w="600" w:type="dxa"/>
          </w:tcPr>
          <w:p w14:paraId="4104A87A" w14:textId="77777777" w:rsidR="00B50050" w:rsidRDefault="00B50050" w:rsidP="0088127C">
            <w:pPr>
              <w:pStyle w:val="OtherTableBody"/>
            </w:pPr>
          </w:p>
        </w:tc>
        <w:tc>
          <w:tcPr>
            <w:tcW w:w="600" w:type="dxa"/>
          </w:tcPr>
          <w:p w14:paraId="6AC033AC" w14:textId="77777777" w:rsidR="00B50050" w:rsidRDefault="00B50050" w:rsidP="0088127C">
            <w:pPr>
              <w:pStyle w:val="OtherTableBody"/>
            </w:pPr>
            <w:r>
              <w:t>FT</w:t>
            </w:r>
          </w:p>
        </w:tc>
        <w:tc>
          <w:tcPr>
            <w:tcW w:w="700" w:type="dxa"/>
          </w:tcPr>
          <w:p w14:paraId="6A8B4824" w14:textId="77777777" w:rsidR="00B50050" w:rsidRDefault="00B50050" w:rsidP="0088127C">
            <w:pPr>
              <w:pStyle w:val="OtherTableBody"/>
            </w:pPr>
            <w:r>
              <w:t>Y</w:t>
            </w:r>
          </w:p>
        </w:tc>
        <w:tc>
          <w:tcPr>
            <w:tcW w:w="600" w:type="dxa"/>
          </w:tcPr>
          <w:p w14:paraId="7C5B742D" w14:textId="77777777" w:rsidR="00B50050" w:rsidRDefault="00B50050" w:rsidP="0088127C">
            <w:pPr>
              <w:pStyle w:val="OtherTableBody"/>
            </w:pPr>
          </w:p>
        </w:tc>
        <w:tc>
          <w:tcPr>
            <w:tcW w:w="900" w:type="dxa"/>
          </w:tcPr>
          <w:p w14:paraId="5B84E027" w14:textId="77777777" w:rsidR="00B50050" w:rsidRDefault="00B50050" w:rsidP="0088127C">
            <w:pPr>
              <w:pStyle w:val="OtherTableBody"/>
            </w:pPr>
            <w:r>
              <w:t>9.7.1.9</w:t>
            </w:r>
          </w:p>
        </w:tc>
      </w:tr>
      <w:tr w:rsidR="00B50050" w14:paraId="247929A6" w14:textId="77777777" w:rsidTr="00195548">
        <w:tc>
          <w:tcPr>
            <w:tcW w:w="3500" w:type="dxa"/>
          </w:tcPr>
          <w:p w14:paraId="4BD529F3" w14:textId="77777777" w:rsidR="00B50050" w:rsidRDefault="00B50050" w:rsidP="0088127C">
            <w:pPr>
              <w:pStyle w:val="OtherTableBody"/>
            </w:pPr>
            <w:r>
              <w:t>Consignment Item Indicator</w:t>
            </w:r>
          </w:p>
        </w:tc>
        <w:tc>
          <w:tcPr>
            <w:tcW w:w="700" w:type="dxa"/>
          </w:tcPr>
          <w:p w14:paraId="4BB733C1" w14:textId="77777777" w:rsidR="00B50050" w:rsidRDefault="00B50050" w:rsidP="0088127C">
            <w:pPr>
              <w:pStyle w:val="OtherTableBody"/>
            </w:pPr>
            <w:r>
              <w:t>02075</w:t>
            </w:r>
          </w:p>
        </w:tc>
        <w:tc>
          <w:tcPr>
            <w:tcW w:w="600" w:type="dxa"/>
          </w:tcPr>
          <w:p w14:paraId="4E496335" w14:textId="77777777" w:rsidR="00B50050" w:rsidRDefault="00B50050" w:rsidP="0088127C">
            <w:pPr>
              <w:pStyle w:val="OtherTableBody"/>
            </w:pPr>
            <w:r>
              <w:t>IVT</w:t>
            </w:r>
          </w:p>
        </w:tc>
        <w:tc>
          <w:tcPr>
            <w:tcW w:w="600" w:type="dxa"/>
          </w:tcPr>
          <w:p w14:paraId="706FB7E6" w14:textId="77777777" w:rsidR="00B50050" w:rsidRDefault="00B50050" w:rsidP="0088127C">
            <w:pPr>
              <w:pStyle w:val="OtherTableBody"/>
            </w:pPr>
            <w:r>
              <w:t>16</w:t>
            </w:r>
          </w:p>
        </w:tc>
        <w:tc>
          <w:tcPr>
            <w:tcW w:w="600" w:type="dxa"/>
          </w:tcPr>
          <w:p w14:paraId="08EEF5FC" w14:textId="77777777" w:rsidR="00B50050" w:rsidRDefault="00B50050" w:rsidP="0088127C">
            <w:pPr>
              <w:pStyle w:val="OtherTableBody"/>
            </w:pPr>
            <w:r>
              <w:t>..</w:t>
            </w:r>
          </w:p>
        </w:tc>
        <w:tc>
          <w:tcPr>
            <w:tcW w:w="600" w:type="dxa"/>
          </w:tcPr>
          <w:p w14:paraId="525F68BD" w14:textId="77777777" w:rsidR="00B50050" w:rsidRDefault="00B50050" w:rsidP="0088127C">
            <w:pPr>
              <w:pStyle w:val="OtherTableBody"/>
            </w:pPr>
          </w:p>
        </w:tc>
        <w:tc>
          <w:tcPr>
            <w:tcW w:w="600" w:type="dxa"/>
          </w:tcPr>
          <w:p w14:paraId="3141EA3C" w14:textId="77777777" w:rsidR="00B50050" w:rsidRDefault="00B50050" w:rsidP="0088127C">
            <w:pPr>
              <w:pStyle w:val="OtherTableBody"/>
            </w:pPr>
            <w:r>
              <w:t>CNE</w:t>
            </w:r>
          </w:p>
        </w:tc>
        <w:tc>
          <w:tcPr>
            <w:tcW w:w="700" w:type="dxa"/>
          </w:tcPr>
          <w:p w14:paraId="48C3D5E4" w14:textId="77777777" w:rsidR="00B50050" w:rsidRDefault="00B50050" w:rsidP="0088127C">
            <w:pPr>
              <w:pStyle w:val="OtherTableBody"/>
            </w:pPr>
          </w:p>
        </w:tc>
        <w:tc>
          <w:tcPr>
            <w:tcW w:w="600" w:type="dxa"/>
          </w:tcPr>
          <w:p w14:paraId="1BF15A5B" w14:textId="77777777" w:rsidR="00B50050" w:rsidRDefault="00B50050" w:rsidP="0088127C">
            <w:pPr>
              <w:pStyle w:val="OtherTableBody"/>
            </w:pPr>
            <w:r>
              <w:t>0532</w:t>
            </w:r>
          </w:p>
        </w:tc>
        <w:tc>
          <w:tcPr>
            <w:tcW w:w="900" w:type="dxa"/>
          </w:tcPr>
          <w:p w14:paraId="15241653" w14:textId="77777777" w:rsidR="00B50050" w:rsidRDefault="00B50050" w:rsidP="0088127C">
            <w:pPr>
              <w:pStyle w:val="OtherTableBody"/>
            </w:pPr>
            <w:r>
              <w:t>17.4.7.16</w:t>
            </w:r>
          </w:p>
        </w:tc>
      </w:tr>
      <w:tr w:rsidR="00B50050" w14:paraId="08F22F71" w14:textId="77777777" w:rsidTr="00195548">
        <w:tc>
          <w:tcPr>
            <w:tcW w:w="3500" w:type="dxa"/>
          </w:tcPr>
          <w:p w14:paraId="573F8152" w14:textId="77777777" w:rsidR="00B50050" w:rsidRDefault="00B50050" w:rsidP="0088127C">
            <w:pPr>
              <w:pStyle w:val="OtherTableBody"/>
            </w:pPr>
            <w:r>
              <w:t>Consulting Doctor</w:t>
            </w:r>
          </w:p>
        </w:tc>
        <w:tc>
          <w:tcPr>
            <w:tcW w:w="700" w:type="dxa"/>
          </w:tcPr>
          <w:p w14:paraId="3A511396" w14:textId="77777777" w:rsidR="00B50050" w:rsidRDefault="00B50050" w:rsidP="0088127C">
            <w:pPr>
              <w:pStyle w:val="OtherTableBody"/>
            </w:pPr>
            <w:r>
              <w:t>00139</w:t>
            </w:r>
          </w:p>
        </w:tc>
        <w:tc>
          <w:tcPr>
            <w:tcW w:w="600" w:type="dxa"/>
          </w:tcPr>
          <w:p w14:paraId="53693171" w14:textId="77777777" w:rsidR="00B50050" w:rsidRDefault="00B50050" w:rsidP="0088127C">
            <w:pPr>
              <w:pStyle w:val="OtherTableBody"/>
            </w:pPr>
            <w:r>
              <w:t>PV1</w:t>
            </w:r>
          </w:p>
        </w:tc>
        <w:tc>
          <w:tcPr>
            <w:tcW w:w="600" w:type="dxa"/>
          </w:tcPr>
          <w:p w14:paraId="059A8EA0" w14:textId="77777777" w:rsidR="00B50050" w:rsidRDefault="00B50050" w:rsidP="0088127C">
            <w:pPr>
              <w:pStyle w:val="OtherTableBody"/>
            </w:pPr>
            <w:r>
              <w:t>9</w:t>
            </w:r>
          </w:p>
        </w:tc>
        <w:tc>
          <w:tcPr>
            <w:tcW w:w="600" w:type="dxa"/>
          </w:tcPr>
          <w:p w14:paraId="155E4A0C" w14:textId="77777777" w:rsidR="00B50050" w:rsidRDefault="00B50050" w:rsidP="0088127C">
            <w:pPr>
              <w:pStyle w:val="OtherTableBody"/>
            </w:pPr>
            <w:r>
              <w:t>..</w:t>
            </w:r>
          </w:p>
        </w:tc>
        <w:tc>
          <w:tcPr>
            <w:tcW w:w="600" w:type="dxa"/>
          </w:tcPr>
          <w:p w14:paraId="5D4B717E" w14:textId="77777777" w:rsidR="00B50050" w:rsidRDefault="00B50050" w:rsidP="0088127C">
            <w:pPr>
              <w:pStyle w:val="OtherTableBody"/>
            </w:pPr>
          </w:p>
        </w:tc>
        <w:tc>
          <w:tcPr>
            <w:tcW w:w="600" w:type="dxa"/>
          </w:tcPr>
          <w:p w14:paraId="324DE563" w14:textId="77777777" w:rsidR="00B50050" w:rsidRDefault="00B50050" w:rsidP="0088127C">
            <w:pPr>
              <w:pStyle w:val="OtherTableBody"/>
            </w:pPr>
            <w:r>
              <w:t>XCN</w:t>
            </w:r>
          </w:p>
        </w:tc>
        <w:tc>
          <w:tcPr>
            <w:tcW w:w="700" w:type="dxa"/>
          </w:tcPr>
          <w:p w14:paraId="7165CF0B" w14:textId="77777777" w:rsidR="00B50050" w:rsidRDefault="00B50050" w:rsidP="0088127C">
            <w:pPr>
              <w:pStyle w:val="OtherTableBody"/>
            </w:pPr>
            <w:r>
              <w:t>Y</w:t>
            </w:r>
          </w:p>
        </w:tc>
        <w:tc>
          <w:tcPr>
            <w:tcW w:w="600" w:type="dxa"/>
          </w:tcPr>
          <w:p w14:paraId="69C4CF28" w14:textId="77777777" w:rsidR="00B50050" w:rsidRDefault="00B50050" w:rsidP="0088127C">
            <w:pPr>
              <w:pStyle w:val="OtherTableBody"/>
            </w:pPr>
          </w:p>
        </w:tc>
        <w:tc>
          <w:tcPr>
            <w:tcW w:w="900" w:type="dxa"/>
          </w:tcPr>
          <w:p w14:paraId="3E4C1C9B" w14:textId="77777777" w:rsidR="00B50050" w:rsidRDefault="00B50050" w:rsidP="0088127C">
            <w:pPr>
              <w:pStyle w:val="OtherTableBody"/>
            </w:pPr>
            <w:r>
              <w:t>3.4.3.9</w:t>
            </w:r>
          </w:p>
        </w:tc>
      </w:tr>
      <w:tr w:rsidR="00B50050" w14:paraId="7AA8F53D" w14:textId="77777777" w:rsidTr="00195548">
        <w:tc>
          <w:tcPr>
            <w:tcW w:w="3500" w:type="dxa"/>
          </w:tcPr>
          <w:p w14:paraId="4E12C051" w14:textId="77777777" w:rsidR="00B50050" w:rsidRDefault="00B50050" w:rsidP="0088127C">
            <w:pPr>
              <w:pStyle w:val="OtherTableBody"/>
            </w:pPr>
            <w:r>
              <w:t>Consumption Quantity</w:t>
            </w:r>
          </w:p>
        </w:tc>
        <w:tc>
          <w:tcPr>
            <w:tcW w:w="700" w:type="dxa"/>
          </w:tcPr>
          <w:p w14:paraId="4068BB18" w14:textId="77777777" w:rsidR="00B50050" w:rsidRDefault="00B50050" w:rsidP="0088127C">
            <w:pPr>
              <w:pStyle w:val="OtherTableBody"/>
            </w:pPr>
            <w:r>
              <w:t>01381</w:t>
            </w:r>
          </w:p>
        </w:tc>
        <w:tc>
          <w:tcPr>
            <w:tcW w:w="600" w:type="dxa"/>
          </w:tcPr>
          <w:p w14:paraId="0CDE4F21" w14:textId="77777777" w:rsidR="00B50050" w:rsidRDefault="00B50050" w:rsidP="0088127C">
            <w:pPr>
              <w:pStyle w:val="OtherTableBody"/>
            </w:pPr>
            <w:r>
              <w:t>INV</w:t>
            </w:r>
          </w:p>
        </w:tc>
        <w:tc>
          <w:tcPr>
            <w:tcW w:w="600" w:type="dxa"/>
          </w:tcPr>
          <w:p w14:paraId="478E5C6F" w14:textId="77777777" w:rsidR="00B50050" w:rsidRDefault="00B50050" w:rsidP="0088127C">
            <w:pPr>
              <w:pStyle w:val="OtherTableBody"/>
            </w:pPr>
            <w:r>
              <w:t>10</w:t>
            </w:r>
          </w:p>
        </w:tc>
        <w:tc>
          <w:tcPr>
            <w:tcW w:w="600" w:type="dxa"/>
          </w:tcPr>
          <w:p w14:paraId="3B7CF80C" w14:textId="77777777" w:rsidR="00B50050" w:rsidRDefault="00B50050" w:rsidP="0088127C">
            <w:pPr>
              <w:pStyle w:val="OtherTableBody"/>
            </w:pPr>
            <w:r>
              <w:t>..</w:t>
            </w:r>
          </w:p>
        </w:tc>
        <w:tc>
          <w:tcPr>
            <w:tcW w:w="600" w:type="dxa"/>
          </w:tcPr>
          <w:p w14:paraId="4444C983" w14:textId="77777777" w:rsidR="00B50050" w:rsidRDefault="00B50050" w:rsidP="0088127C">
            <w:pPr>
              <w:pStyle w:val="OtherTableBody"/>
            </w:pPr>
            <w:r>
              <w:t>10#</w:t>
            </w:r>
          </w:p>
        </w:tc>
        <w:tc>
          <w:tcPr>
            <w:tcW w:w="600" w:type="dxa"/>
          </w:tcPr>
          <w:p w14:paraId="1DF388AC" w14:textId="77777777" w:rsidR="00B50050" w:rsidRDefault="00B50050" w:rsidP="0088127C">
            <w:pPr>
              <w:pStyle w:val="OtherTableBody"/>
            </w:pPr>
            <w:r>
              <w:t>NM</w:t>
            </w:r>
          </w:p>
        </w:tc>
        <w:tc>
          <w:tcPr>
            <w:tcW w:w="700" w:type="dxa"/>
          </w:tcPr>
          <w:p w14:paraId="22CEFF69" w14:textId="77777777" w:rsidR="00B50050" w:rsidRDefault="00B50050" w:rsidP="0088127C">
            <w:pPr>
              <w:pStyle w:val="OtherTableBody"/>
            </w:pPr>
          </w:p>
        </w:tc>
        <w:tc>
          <w:tcPr>
            <w:tcW w:w="600" w:type="dxa"/>
          </w:tcPr>
          <w:p w14:paraId="7A291936" w14:textId="77777777" w:rsidR="00B50050" w:rsidRDefault="00B50050" w:rsidP="0088127C">
            <w:pPr>
              <w:pStyle w:val="OtherTableBody"/>
            </w:pPr>
          </w:p>
        </w:tc>
        <w:tc>
          <w:tcPr>
            <w:tcW w:w="900" w:type="dxa"/>
          </w:tcPr>
          <w:p w14:paraId="15B9240E" w14:textId="77777777" w:rsidR="00B50050" w:rsidRDefault="00B50050" w:rsidP="0088127C">
            <w:pPr>
              <w:pStyle w:val="OtherTableBody"/>
            </w:pPr>
            <w:r>
              <w:t>13.4.4.10</w:t>
            </w:r>
          </w:p>
        </w:tc>
      </w:tr>
      <w:tr w:rsidR="00B50050" w14:paraId="1F3D3CAF" w14:textId="77777777" w:rsidTr="00195548">
        <w:tc>
          <w:tcPr>
            <w:tcW w:w="3500" w:type="dxa"/>
          </w:tcPr>
          <w:p w14:paraId="3ED5224A" w14:textId="77777777" w:rsidR="00B50050" w:rsidRDefault="00B50050" w:rsidP="0088127C">
            <w:pPr>
              <w:pStyle w:val="OtherTableBody"/>
            </w:pPr>
            <w:r>
              <w:t>Contact Address</w:t>
            </w:r>
          </w:p>
        </w:tc>
        <w:tc>
          <w:tcPr>
            <w:tcW w:w="700" w:type="dxa"/>
          </w:tcPr>
          <w:p w14:paraId="119157EA" w14:textId="77777777" w:rsidR="00B50050" w:rsidRDefault="00B50050" w:rsidP="0088127C">
            <w:pPr>
              <w:pStyle w:val="OtherTableBody"/>
            </w:pPr>
            <w:r>
              <w:t>01166</w:t>
            </w:r>
          </w:p>
        </w:tc>
        <w:tc>
          <w:tcPr>
            <w:tcW w:w="600" w:type="dxa"/>
          </w:tcPr>
          <w:p w14:paraId="0FE6561F" w14:textId="77777777" w:rsidR="00B50050" w:rsidRDefault="00B50050" w:rsidP="0088127C">
            <w:pPr>
              <w:pStyle w:val="OtherTableBody"/>
            </w:pPr>
            <w:r>
              <w:t>FAC</w:t>
            </w:r>
          </w:p>
        </w:tc>
        <w:tc>
          <w:tcPr>
            <w:tcW w:w="600" w:type="dxa"/>
          </w:tcPr>
          <w:p w14:paraId="128299E3" w14:textId="77777777" w:rsidR="00B50050" w:rsidRDefault="00B50050" w:rsidP="0088127C">
            <w:pPr>
              <w:pStyle w:val="OtherTableBody"/>
            </w:pPr>
            <w:r>
              <w:t>7</w:t>
            </w:r>
          </w:p>
        </w:tc>
        <w:tc>
          <w:tcPr>
            <w:tcW w:w="600" w:type="dxa"/>
          </w:tcPr>
          <w:p w14:paraId="37565CE7" w14:textId="77777777" w:rsidR="00B50050" w:rsidRDefault="00B50050" w:rsidP="0088127C">
            <w:pPr>
              <w:pStyle w:val="OtherTableBody"/>
            </w:pPr>
            <w:r>
              <w:t>..</w:t>
            </w:r>
          </w:p>
        </w:tc>
        <w:tc>
          <w:tcPr>
            <w:tcW w:w="600" w:type="dxa"/>
          </w:tcPr>
          <w:p w14:paraId="0736CFAE" w14:textId="77777777" w:rsidR="00B50050" w:rsidRDefault="00B50050" w:rsidP="0088127C">
            <w:pPr>
              <w:pStyle w:val="OtherTableBody"/>
            </w:pPr>
          </w:p>
        </w:tc>
        <w:tc>
          <w:tcPr>
            <w:tcW w:w="600" w:type="dxa"/>
          </w:tcPr>
          <w:p w14:paraId="5CC9FDCE" w14:textId="77777777" w:rsidR="00B50050" w:rsidRDefault="00B50050" w:rsidP="0088127C">
            <w:pPr>
              <w:pStyle w:val="OtherTableBody"/>
            </w:pPr>
            <w:r>
              <w:t>XAD</w:t>
            </w:r>
          </w:p>
        </w:tc>
        <w:tc>
          <w:tcPr>
            <w:tcW w:w="700" w:type="dxa"/>
          </w:tcPr>
          <w:p w14:paraId="4C1ABF7F" w14:textId="77777777" w:rsidR="00B50050" w:rsidRDefault="00B50050" w:rsidP="0088127C">
            <w:pPr>
              <w:pStyle w:val="OtherTableBody"/>
            </w:pPr>
            <w:r>
              <w:t>Y</w:t>
            </w:r>
          </w:p>
        </w:tc>
        <w:tc>
          <w:tcPr>
            <w:tcW w:w="600" w:type="dxa"/>
          </w:tcPr>
          <w:p w14:paraId="3931480C" w14:textId="77777777" w:rsidR="00B50050" w:rsidRDefault="00B50050" w:rsidP="0088127C">
            <w:pPr>
              <w:pStyle w:val="OtherTableBody"/>
            </w:pPr>
          </w:p>
        </w:tc>
        <w:tc>
          <w:tcPr>
            <w:tcW w:w="900" w:type="dxa"/>
          </w:tcPr>
          <w:p w14:paraId="32A5D731" w14:textId="77777777" w:rsidR="00B50050" w:rsidRDefault="00B50050" w:rsidP="0088127C">
            <w:pPr>
              <w:pStyle w:val="OtherTableBody"/>
            </w:pPr>
            <w:r>
              <w:t>7.12.6.7</w:t>
            </w:r>
          </w:p>
        </w:tc>
      </w:tr>
      <w:tr w:rsidR="00B50050" w14:paraId="0F146ACA" w14:textId="77777777" w:rsidTr="00195548">
        <w:tc>
          <w:tcPr>
            <w:tcW w:w="3500" w:type="dxa"/>
          </w:tcPr>
          <w:p w14:paraId="0B4DBCCD" w14:textId="77777777" w:rsidR="00B50050" w:rsidRDefault="00B50050" w:rsidP="0088127C">
            <w:pPr>
              <w:pStyle w:val="OtherTableBody"/>
            </w:pPr>
            <w:r>
              <w:t>Contact Address</w:t>
            </w:r>
          </w:p>
        </w:tc>
        <w:tc>
          <w:tcPr>
            <w:tcW w:w="700" w:type="dxa"/>
          </w:tcPr>
          <w:p w14:paraId="4050B2EE" w14:textId="77777777" w:rsidR="00B50050" w:rsidRDefault="00B50050" w:rsidP="0088127C">
            <w:pPr>
              <w:pStyle w:val="OtherTableBody"/>
            </w:pPr>
            <w:r>
              <w:t>01166</w:t>
            </w:r>
          </w:p>
        </w:tc>
        <w:tc>
          <w:tcPr>
            <w:tcW w:w="600" w:type="dxa"/>
          </w:tcPr>
          <w:p w14:paraId="72ED1F9C" w14:textId="77777777" w:rsidR="00B50050" w:rsidRDefault="00B50050" w:rsidP="0088127C">
            <w:pPr>
              <w:pStyle w:val="OtherTableBody"/>
            </w:pPr>
            <w:r>
              <w:t>CTD</w:t>
            </w:r>
          </w:p>
        </w:tc>
        <w:tc>
          <w:tcPr>
            <w:tcW w:w="600" w:type="dxa"/>
          </w:tcPr>
          <w:p w14:paraId="0DE2AAFF" w14:textId="77777777" w:rsidR="00B50050" w:rsidRDefault="00B50050" w:rsidP="0088127C">
            <w:pPr>
              <w:pStyle w:val="OtherTableBody"/>
            </w:pPr>
            <w:r>
              <w:t>3</w:t>
            </w:r>
          </w:p>
        </w:tc>
        <w:tc>
          <w:tcPr>
            <w:tcW w:w="600" w:type="dxa"/>
          </w:tcPr>
          <w:p w14:paraId="4BC6ADE9" w14:textId="77777777" w:rsidR="00B50050" w:rsidRDefault="00B50050" w:rsidP="0088127C">
            <w:pPr>
              <w:pStyle w:val="OtherTableBody"/>
            </w:pPr>
            <w:r>
              <w:t>..</w:t>
            </w:r>
          </w:p>
        </w:tc>
        <w:tc>
          <w:tcPr>
            <w:tcW w:w="600" w:type="dxa"/>
          </w:tcPr>
          <w:p w14:paraId="200AA31B" w14:textId="77777777" w:rsidR="00B50050" w:rsidRDefault="00B50050" w:rsidP="0088127C">
            <w:pPr>
              <w:pStyle w:val="OtherTableBody"/>
            </w:pPr>
          </w:p>
        </w:tc>
        <w:tc>
          <w:tcPr>
            <w:tcW w:w="600" w:type="dxa"/>
          </w:tcPr>
          <w:p w14:paraId="53200605" w14:textId="77777777" w:rsidR="00B50050" w:rsidRDefault="00B50050" w:rsidP="0088127C">
            <w:pPr>
              <w:pStyle w:val="OtherTableBody"/>
            </w:pPr>
            <w:r>
              <w:t>XAD</w:t>
            </w:r>
          </w:p>
        </w:tc>
        <w:tc>
          <w:tcPr>
            <w:tcW w:w="700" w:type="dxa"/>
          </w:tcPr>
          <w:p w14:paraId="0E93C509" w14:textId="77777777" w:rsidR="00B50050" w:rsidRDefault="00B50050" w:rsidP="0088127C">
            <w:pPr>
              <w:pStyle w:val="OtherTableBody"/>
            </w:pPr>
            <w:r>
              <w:t>Y</w:t>
            </w:r>
          </w:p>
        </w:tc>
        <w:tc>
          <w:tcPr>
            <w:tcW w:w="600" w:type="dxa"/>
          </w:tcPr>
          <w:p w14:paraId="55FAAE3A" w14:textId="77777777" w:rsidR="00B50050" w:rsidRDefault="00B50050" w:rsidP="0088127C">
            <w:pPr>
              <w:pStyle w:val="OtherTableBody"/>
            </w:pPr>
          </w:p>
        </w:tc>
        <w:tc>
          <w:tcPr>
            <w:tcW w:w="900" w:type="dxa"/>
          </w:tcPr>
          <w:p w14:paraId="0CFADD9C" w14:textId="77777777" w:rsidR="00B50050" w:rsidRDefault="00B50050" w:rsidP="0088127C">
            <w:pPr>
              <w:pStyle w:val="OtherTableBody"/>
            </w:pPr>
            <w:r>
              <w:t>11.8.4.3</w:t>
            </w:r>
          </w:p>
        </w:tc>
      </w:tr>
      <w:tr w:rsidR="00B50050" w14:paraId="5389CBBD" w14:textId="77777777" w:rsidTr="00195548">
        <w:tc>
          <w:tcPr>
            <w:tcW w:w="3500" w:type="dxa"/>
          </w:tcPr>
          <w:p w14:paraId="1D5174F1" w14:textId="77777777" w:rsidR="00B50050" w:rsidRDefault="00B50050" w:rsidP="0088127C">
            <w:pPr>
              <w:pStyle w:val="OtherTableBody"/>
            </w:pPr>
            <w:r>
              <w:t>Contact Communication Information</w:t>
            </w:r>
          </w:p>
        </w:tc>
        <w:tc>
          <w:tcPr>
            <w:tcW w:w="700" w:type="dxa"/>
          </w:tcPr>
          <w:p w14:paraId="590005CF" w14:textId="77777777" w:rsidR="00B50050" w:rsidRDefault="00B50050" w:rsidP="0088127C">
            <w:pPr>
              <w:pStyle w:val="OtherTableBody"/>
            </w:pPr>
            <w:r>
              <w:t>01168</w:t>
            </w:r>
          </w:p>
        </w:tc>
        <w:tc>
          <w:tcPr>
            <w:tcW w:w="600" w:type="dxa"/>
          </w:tcPr>
          <w:p w14:paraId="70EBC23E" w14:textId="77777777" w:rsidR="00B50050" w:rsidRDefault="00B50050" w:rsidP="0088127C">
            <w:pPr>
              <w:pStyle w:val="OtherTableBody"/>
            </w:pPr>
            <w:r>
              <w:t>CTD</w:t>
            </w:r>
          </w:p>
        </w:tc>
        <w:tc>
          <w:tcPr>
            <w:tcW w:w="600" w:type="dxa"/>
          </w:tcPr>
          <w:p w14:paraId="1F87C1E1" w14:textId="77777777" w:rsidR="00B50050" w:rsidRDefault="00B50050" w:rsidP="0088127C">
            <w:pPr>
              <w:pStyle w:val="OtherTableBody"/>
            </w:pPr>
            <w:r>
              <w:t>5</w:t>
            </w:r>
          </w:p>
        </w:tc>
        <w:tc>
          <w:tcPr>
            <w:tcW w:w="600" w:type="dxa"/>
          </w:tcPr>
          <w:p w14:paraId="3625AA3B" w14:textId="77777777" w:rsidR="00B50050" w:rsidRDefault="00B50050" w:rsidP="0088127C">
            <w:pPr>
              <w:pStyle w:val="OtherTableBody"/>
            </w:pPr>
            <w:r>
              <w:t>..</w:t>
            </w:r>
          </w:p>
        </w:tc>
        <w:tc>
          <w:tcPr>
            <w:tcW w:w="600" w:type="dxa"/>
          </w:tcPr>
          <w:p w14:paraId="5E007CF0" w14:textId="77777777" w:rsidR="00B50050" w:rsidRDefault="00B50050" w:rsidP="0088127C">
            <w:pPr>
              <w:pStyle w:val="OtherTableBody"/>
            </w:pPr>
          </w:p>
        </w:tc>
        <w:tc>
          <w:tcPr>
            <w:tcW w:w="600" w:type="dxa"/>
          </w:tcPr>
          <w:p w14:paraId="53C5E56B" w14:textId="77777777" w:rsidR="00B50050" w:rsidRDefault="00B50050" w:rsidP="0088127C">
            <w:pPr>
              <w:pStyle w:val="OtherTableBody"/>
            </w:pPr>
            <w:r>
              <w:t>XTN</w:t>
            </w:r>
          </w:p>
        </w:tc>
        <w:tc>
          <w:tcPr>
            <w:tcW w:w="700" w:type="dxa"/>
          </w:tcPr>
          <w:p w14:paraId="69FF18BA" w14:textId="77777777" w:rsidR="00B50050" w:rsidRDefault="00B50050" w:rsidP="0088127C">
            <w:pPr>
              <w:pStyle w:val="OtherTableBody"/>
            </w:pPr>
            <w:r>
              <w:t>Y</w:t>
            </w:r>
          </w:p>
        </w:tc>
        <w:tc>
          <w:tcPr>
            <w:tcW w:w="600" w:type="dxa"/>
          </w:tcPr>
          <w:p w14:paraId="7A64961F" w14:textId="77777777" w:rsidR="00B50050" w:rsidRDefault="00B50050" w:rsidP="0088127C">
            <w:pPr>
              <w:pStyle w:val="OtherTableBody"/>
            </w:pPr>
          </w:p>
        </w:tc>
        <w:tc>
          <w:tcPr>
            <w:tcW w:w="900" w:type="dxa"/>
          </w:tcPr>
          <w:p w14:paraId="7FE01B71" w14:textId="77777777" w:rsidR="00B50050" w:rsidRDefault="00B50050" w:rsidP="0088127C">
            <w:pPr>
              <w:pStyle w:val="OtherTableBody"/>
            </w:pPr>
            <w:r>
              <w:t>11.8.4.5</w:t>
            </w:r>
          </w:p>
        </w:tc>
      </w:tr>
      <w:tr w:rsidR="00B50050" w14:paraId="1BED1AF4" w14:textId="77777777" w:rsidTr="00195548">
        <w:tc>
          <w:tcPr>
            <w:tcW w:w="3500" w:type="dxa"/>
          </w:tcPr>
          <w:p w14:paraId="6859FE14" w14:textId="77777777" w:rsidR="00B50050" w:rsidRDefault="00B50050" w:rsidP="0088127C">
            <w:pPr>
              <w:pStyle w:val="OtherTableBody"/>
            </w:pPr>
            <w:r>
              <w:t>Contact for Study</w:t>
            </w:r>
          </w:p>
        </w:tc>
        <w:tc>
          <w:tcPr>
            <w:tcW w:w="700" w:type="dxa"/>
          </w:tcPr>
          <w:p w14:paraId="5F753F19" w14:textId="77777777" w:rsidR="00B50050" w:rsidRDefault="00B50050" w:rsidP="0088127C">
            <w:pPr>
              <w:pStyle w:val="OtherTableBody"/>
            </w:pPr>
            <w:r>
              <w:t>01018</w:t>
            </w:r>
          </w:p>
        </w:tc>
        <w:tc>
          <w:tcPr>
            <w:tcW w:w="600" w:type="dxa"/>
          </w:tcPr>
          <w:p w14:paraId="30028942" w14:textId="77777777" w:rsidR="00B50050" w:rsidRDefault="00B50050" w:rsidP="0088127C">
            <w:pPr>
              <w:pStyle w:val="OtherTableBody"/>
            </w:pPr>
            <w:r>
              <w:t>CM0</w:t>
            </w:r>
          </w:p>
        </w:tc>
        <w:tc>
          <w:tcPr>
            <w:tcW w:w="600" w:type="dxa"/>
          </w:tcPr>
          <w:p w14:paraId="6C588762" w14:textId="77777777" w:rsidR="00B50050" w:rsidRDefault="00B50050" w:rsidP="0088127C">
            <w:pPr>
              <w:pStyle w:val="OtherTableBody"/>
            </w:pPr>
            <w:r>
              <w:t>9</w:t>
            </w:r>
          </w:p>
        </w:tc>
        <w:tc>
          <w:tcPr>
            <w:tcW w:w="600" w:type="dxa"/>
          </w:tcPr>
          <w:p w14:paraId="1B4EB5B6" w14:textId="77777777" w:rsidR="00B50050" w:rsidRDefault="00B50050" w:rsidP="0088127C">
            <w:pPr>
              <w:pStyle w:val="OtherTableBody"/>
            </w:pPr>
            <w:r>
              <w:t>..</w:t>
            </w:r>
          </w:p>
        </w:tc>
        <w:tc>
          <w:tcPr>
            <w:tcW w:w="600" w:type="dxa"/>
          </w:tcPr>
          <w:p w14:paraId="359DCB61" w14:textId="77777777" w:rsidR="00B50050" w:rsidRDefault="00B50050" w:rsidP="0088127C">
            <w:pPr>
              <w:pStyle w:val="OtherTableBody"/>
            </w:pPr>
          </w:p>
        </w:tc>
        <w:tc>
          <w:tcPr>
            <w:tcW w:w="600" w:type="dxa"/>
          </w:tcPr>
          <w:p w14:paraId="01900DED" w14:textId="77777777" w:rsidR="00B50050" w:rsidRDefault="00B50050" w:rsidP="0088127C">
            <w:pPr>
              <w:pStyle w:val="OtherTableBody"/>
            </w:pPr>
            <w:r>
              <w:t>XCN</w:t>
            </w:r>
          </w:p>
        </w:tc>
        <w:tc>
          <w:tcPr>
            <w:tcW w:w="700" w:type="dxa"/>
          </w:tcPr>
          <w:p w14:paraId="0E72EDBB" w14:textId="77777777" w:rsidR="00B50050" w:rsidRDefault="00B50050" w:rsidP="0088127C">
            <w:pPr>
              <w:pStyle w:val="OtherTableBody"/>
            </w:pPr>
            <w:r>
              <w:t>Y</w:t>
            </w:r>
          </w:p>
        </w:tc>
        <w:tc>
          <w:tcPr>
            <w:tcW w:w="600" w:type="dxa"/>
          </w:tcPr>
          <w:p w14:paraId="6A16CDFD" w14:textId="77777777" w:rsidR="00B50050" w:rsidRDefault="00B50050" w:rsidP="0088127C">
            <w:pPr>
              <w:pStyle w:val="OtherTableBody"/>
            </w:pPr>
          </w:p>
        </w:tc>
        <w:tc>
          <w:tcPr>
            <w:tcW w:w="900" w:type="dxa"/>
          </w:tcPr>
          <w:p w14:paraId="07E94AF4" w14:textId="77777777" w:rsidR="00B50050" w:rsidRDefault="00B50050" w:rsidP="0088127C">
            <w:pPr>
              <w:pStyle w:val="OtherTableBody"/>
            </w:pPr>
            <w:r>
              <w:t>8.11.2.9</w:t>
            </w:r>
          </w:p>
        </w:tc>
      </w:tr>
      <w:tr w:rsidR="00B50050" w14:paraId="3A2543E1" w14:textId="77777777" w:rsidTr="00195548">
        <w:tc>
          <w:tcPr>
            <w:tcW w:w="3500" w:type="dxa"/>
          </w:tcPr>
          <w:p w14:paraId="722FD1D6" w14:textId="77777777" w:rsidR="00B50050" w:rsidRDefault="00B50050" w:rsidP="0088127C">
            <w:pPr>
              <w:pStyle w:val="OtherTableBody"/>
            </w:pPr>
            <w:r>
              <w:lastRenderedPageBreak/>
              <w:t>Contact Identifiers</w:t>
            </w:r>
          </w:p>
        </w:tc>
        <w:tc>
          <w:tcPr>
            <w:tcW w:w="700" w:type="dxa"/>
          </w:tcPr>
          <w:p w14:paraId="2F91FEB9" w14:textId="77777777" w:rsidR="00B50050" w:rsidRDefault="00B50050" w:rsidP="0088127C">
            <w:pPr>
              <w:pStyle w:val="OtherTableBody"/>
            </w:pPr>
            <w:r>
              <w:t>01171</w:t>
            </w:r>
          </w:p>
        </w:tc>
        <w:tc>
          <w:tcPr>
            <w:tcW w:w="600" w:type="dxa"/>
          </w:tcPr>
          <w:p w14:paraId="0EE5BBFA" w14:textId="77777777" w:rsidR="00B50050" w:rsidRDefault="00B50050" w:rsidP="0088127C">
            <w:pPr>
              <w:pStyle w:val="OtherTableBody"/>
            </w:pPr>
            <w:r>
              <w:t>PRT</w:t>
            </w:r>
          </w:p>
        </w:tc>
        <w:tc>
          <w:tcPr>
            <w:tcW w:w="600" w:type="dxa"/>
          </w:tcPr>
          <w:p w14:paraId="1E692536" w14:textId="77777777" w:rsidR="00B50050" w:rsidRDefault="00B50050" w:rsidP="0088127C">
            <w:pPr>
              <w:pStyle w:val="OtherTableBody"/>
            </w:pPr>
            <w:r>
              <w:t>24</w:t>
            </w:r>
          </w:p>
        </w:tc>
        <w:tc>
          <w:tcPr>
            <w:tcW w:w="600" w:type="dxa"/>
          </w:tcPr>
          <w:p w14:paraId="42C555B8" w14:textId="77777777" w:rsidR="00B50050" w:rsidRDefault="00B50050" w:rsidP="0088127C">
            <w:pPr>
              <w:pStyle w:val="OtherTableBody"/>
            </w:pPr>
            <w:r>
              <w:t>..</w:t>
            </w:r>
          </w:p>
        </w:tc>
        <w:tc>
          <w:tcPr>
            <w:tcW w:w="600" w:type="dxa"/>
          </w:tcPr>
          <w:p w14:paraId="27764A2A" w14:textId="77777777" w:rsidR="00B50050" w:rsidRDefault="00B50050" w:rsidP="0088127C">
            <w:pPr>
              <w:pStyle w:val="OtherTableBody"/>
            </w:pPr>
          </w:p>
        </w:tc>
        <w:tc>
          <w:tcPr>
            <w:tcW w:w="600" w:type="dxa"/>
          </w:tcPr>
          <w:p w14:paraId="0007EA54" w14:textId="77777777" w:rsidR="00B50050" w:rsidRDefault="00B50050" w:rsidP="0088127C">
            <w:pPr>
              <w:pStyle w:val="OtherTableBody"/>
            </w:pPr>
            <w:r>
              <w:t>PLN</w:t>
            </w:r>
          </w:p>
        </w:tc>
        <w:tc>
          <w:tcPr>
            <w:tcW w:w="700" w:type="dxa"/>
          </w:tcPr>
          <w:p w14:paraId="4AB54D6A" w14:textId="77777777" w:rsidR="00B50050" w:rsidRDefault="00B50050" w:rsidP="0088127C">
            <w:pPr>
              <w:pStyle w:val="OtherTableBody"/>
            </w:pPr>
            <w:r>
              <w:t>Y</w:t>
            </w:r>
          </w:p>
        </w:tc>
        <w:tc>
          <w:tcPr>
            <w:tcW w:w="600" w:type="dxa"/>
          </w:tcPr>
          <w:p w14:paraId="2867BE7E" w14:textId="77777777" w:rsidR="00B50050" w:rsidRDefault="00B50050" w:rsidP="0088127C">
            <w:pPr>
              <w:pStyle w:val="OtherTableBody"/>
            </w:pPr>
            <w:r>
              <w:t>0338</w:t>
            </w:r>
          </w:p>
        </w:tc>
        <w:tc>
          <w:tcPr>
            <w:tcW w:w="900" w:type="dxa"/>
          </w:tcPr>
          <w:p w14:paraId="2F03A6DD" w14:textId="77777777" w:rsidR="00B50050" w:rsidRDefault="00B50050" w:rsidP="0088127C">
            <w:pPr>
              <w:pStyle w:val="OtherTableBody"/>
            </w:pPr>
            <w:r>
              <w:t>7.4.4.24</w:t>
            </w:r>
          </w:p>
        </w:tc>
      </w:tr>
      <w:tr w:rsidR="00B50050" w14:paraId="639AD847" w14:textId="77777777" w:rsidTr="00195548">
        <w:tc>
          <w:tcPr>
            <w:tcW w:w="3500" w:type="dxa"/>
          </w:tcPr>
          <w:p w14:paraId="42A9CF2D" w14:textId="77777777" w:rsidR="00B50050" w:rsidRDefault="00B50050" w:rsidP="0088127C">
            <w:pPr>
              <w:pStyle w:val="OtherTableBody"/>
            </w:pPr>
            <w:r>
              <w:t>Contact Identifiers</w:t>
            </w:r>
          </w:p>
        </w:tc>
        <w:tc>
          <w:tcPr>
            <w:tcW w:w="700" w:type="dxa"/>
          </w:tcPr>
          <w:p w14:paraId="077DD348" w14:textId="77777777" w:rsidR="00B50050" w:rsidRDefault="00B50050" w:rsidP="0088127C">
            <w:pPr>
              <w:pStyle w:val="OtherTableBody"/>
            </w:pPr>
            <w:r>
              <w:t>01171</w:t>
            </w:r>
          </w:p>
        </w:tc>
        <w:tc>
          <w:tcPr>
            <w:tcW w:w="600" w:type="dxa"/>
          </w:tcPr>
          <w:p w14:paraId="011F3425" w14:textId="77777777" w:rsidR="00B50050" w:rsidRDefault="00B50050" w:rsidP="0088127C">
            <w:pPr>
              <w:pStyle w:val="OtherTableBody"/>
            </w:pPr>
            <w:r>
              <w:t>CTD</w:t>
            </w:r>
          </w:p>
        </w:tc>
        <w:tc>
          <w:tcPr>
            <w:tcW w:w="600" w:type="dxa"/>
          </w:tcPr>
          <w:p w14:paraId="252031C1" w14:textId="77777777" w:rsidR="00B50050" w:rsidRDefault="00B50050" w:rsidP="0088127C">
            <w:pPr>
              <w:pStyle w:val="OtherTableBody"/>
            </w:pPr>
            <w:r>
              <w:t>7</w:t>
            </w:r>
          </w:p>
        </w:tc>
        <w:tc>
          <w:tcPr>
            <w:tcW w:w="600" w:type="dxa"/>
          </w:tcPr>
          <w:p w14:paraId="5F218970" w14:textId="77777777" w:rsidR="00B50050" w:rsidRDefault="00B50050" w:rsidP="0088127C">
            <w:pPr>
              <w:pStyle w:val="OtherTableBody"/>
            </w:pPr>
            <w:r>
              <w:t>..</w:t>
            </w:r>
          </w:p>
        </w:tc>
        <w:tc>
          <w:tcPr>
            <w:tcW w:w="600" w:type="dxa"/>
          </w:tcPr>
          <w:p w14:paraId="24A2683E" w14:textId="77777777" w:rsidR="00B50050" w:rsidRDefault="00B50050" w:rsidP="0088127C">
            <w:pPr>
              <w:pStyle w:val="OtherTableBody"/>
            </w:pPr>
          </w:p>
        </w:tc>
        <w:tc>
          <w:tcPr>
            <w:tcW w:w="600" w:type="dxa"/>
          </w:tcPr>
          <w:p w14:paraId="0585C687" w14:textId="77777777" w:rsidR="00B50050" w:rsidRDefault="00B50050" w:rsidP="0088127C">
            <w:pPr>
              <w:pStyle w:val="OtherTableBody"/>
            </w:pPr>
            <w:r>
              <w:t>PLN</w:t>
            </w:r>
          </w:p>
        </w:tc>
        <w:tc>
          <w:tcPr>
            <w:tcW w:w="700" w:type="dxa"/>
          </w:tcPr>
          <w:p w14:paraId="781DDEC3" w14:textId="77777777" w:rsidR="00B50050" w:rsidRDefault="00B50050" w:rsidP="0088127C">
            <w:pPr>
              <w:pStyle w:val="OtherTableBody"/>
            </w:pPr>
            <w:r>
              <w:t>Y</w:t>
            </w:r>
          </w:p>
        </w:tc>
        <w:tc>
          <w:tcPr>
            <w:tcW w:w="600" w:type="dxa"/>
          </w:tcPr>
          <w:p w14:paraId="2CF7E81C" w14:textId="77777777" w:rsidR="00B50050" w:rsidRDefault="00B50050" w:rsidP="0088127C">
            <w:pPr>
              <w:pStyle w:val="OtherTableBody"/>
            </w:pPr>
            <w:r>
              <w:t>0338</w:t>
            </w:r>
          </w:p>
        </w:tc>
        <w:tc>
          <w:tcPr>
            <w:tcW w:w="900" w:type="dxa"/>
          </w:tcPr>
          <w:p w14:paraId="3D904B05" w14:textId="77777777" w:rsidR="00B50050" w:rsidRDefault="00B50050" w:rsidP="0088127C">
            <w:pPr>
              <w:pStyle w:val="OtherTableBody"/>
            </w:pPr>
            <w:r>
              <w:t>11.8.4.7</w:t>
            </w:r>
          </w:p>
        </w:tc>
      </w:tr>
      <w:tr w:rsidR="00B50050" w14:paraId="79E2450B" w14:textId="77777777" w:rsidTr="00195548">
        <w:tc>
          <w:tcPr>
            <w:tcW w:w="3500" w:type="dxa"/>
          </w:tcPr>
          <w:p w14:paraId="4668175A" w14:textId="77777777" w:rsidR="00B50050" w:rsidRDefault="00B50050" w:rsidP="0088127C">
            <w:pPr>
              <w:pStyle w:val="OtherTableBody"/>
            </w:pPr>
            <w:r>
              <w:t>Contact Location</w:t>
            </w:r>
          </w:p>
        </w:tc>
        <w:tc>
          <w:tcPr>
            <w:tcW w:w="700" w:type="dxa"/>
          </w:tcPr>
          <w:p w14:paraId="22549F54" w14:textId="77777777" w:rsidR="00B50050" w:rsidRDefault="00B50050" w:rsidP="0088127C">
            <w:pPr>
              <w:pStyle w:val="OtherTableBody"/>
            </w:pPr>
            <w:r>
              <w:t>01167</w:t>
            </w:r>
          </w:p>
        </w:tc>
        <w:tc>
          <w:tcPr>
            <w:tcW w:w="600" w:type="dxa"/>
          </w:tcPr>
          <w:p w14:paraId="237125DF" w14:textId="77777777" w:rsidR="00B50050" w:rsidRDefault="00B50050" w:rsidP="0088127C">
            <w:pPr>
              <w:pStyle w:val="OtherTableBody"/>
            </w:pPr>
            <w:r>
              <w:t>CTD</w:t>
            </w:r>
          </w:p>
        </w:tc>
        <w:tc>
          <w:tcPr>
            <w:tcW w:w="600" w:type="dxa"/>
          </w:tcPr>
          <w:p w14:paraId="46C69302" w14:textId="77777777" w:rsidR="00B50050" w:rsidRDefault="00B50050" w:rsidP="0088127C">
            <w:pPr>
              <w:pStyle w:val="OtherTableBody"/>
            </w:pPr>
            <w:r>
              <w:t>4</w:t>
            </w:r>
          </w:p>
        </w:tc>
        <w:tc>
          <w:tcPr>
            <w:tcW w:w="600" w:type="dxa"/>
          </w:tcPr>
          <w:p w14:paraId="4B029A01" w14:textId="77777777" w:rsidR="00B50050" w:rsidRDefault="00B50050" w:rsidP="0088127C">
            <w:pPr>
              <w:pStyle w:val="OtherTableBody"/>
            </w:pPr>
            <w:r>
              <w:t>..</w:t>
            </w:r>
          </w:p>
        </w:tc>
        <w:tc>
          <w:tcPr>
            <w:tcW w:w="600" w:type="dxa"/>
          </w:tcPr>
          <w:p w14:paraId="3DDAEFE1" w14:textId="77777777" w:rsidR="00B50050" w:rsidRDefault="00B50050" w:rsidP="0088127C">
            <w:pPr>
              <w:pStyle w:val="OtherTableBody"/>
            </w:pPr>
          </w:p>
        </w:tc>
        <w:tc>
          <w:tcPr>
            <w:tcW w:w="600" w:type="dxa"/>
          </w:tcPr>
          <w:p w14:paraId="13316A93" w14:textId="77777777" w:rsidR="00B50050" w:rsidRDefault="00B50050" w:rsidP="0088127C">
            <w:pPr>
              <w:pStyle w:val="OtherTableBody"/>
            </w:pPr>
            <w:r>
              <w:t>PL</w:t>
            </w:r>
          </w:p>
        </w:tc>
        <w:tc>
          <w:tcPr>
            <w:tcW w:w="700" w:type="dxa"/>
          </w:tcPr>
          <w:p w14:paraId="69D24917" w14:textId="77777777" w:rsidR="00B50050" w:rsidRDefault="00B50050" w:rsidP="0088127C">
            <w:pPr>
              <w:pStyle w:val="OtherTableBody"/>
            </w:pPr>
          </w:p>
        </w:tc>
        <w:tc>
          <w:tcPr>
            <w:tcW w:w="600" w:type="dxa"/>
          </w:tcPr>
          <w:p w14:paraId="434AE055" w14:textId="77777777" w:rsidR="00B50050" w:rsidRDefault="00B50050" w:rsidP="0088127C">
            <w:pPr>
              <w:pStyle w:val="OtherTableBody"/>
            </w:pPr>
          </w:p>
        </w:tc>
        <w:tc>
          <w:tcPr>
            <w:tcW w:w="900" w:type="dxa"/>
          </w:tcPr>
          <w:p w14:paraId="2A8CE2B7" w14:textId="77777777" w:rsidR="00B50050" w:rsidRDefault="00B50050" w:rsidP="0088127C">
            <w:pPr>
              <w:pStyle w:val="OtherTableBody"/>
            </w:pPr>
            <w:r>
              <w:t>11.8.4.4</w:t>
            </w:r>
          </w:p>
        </w:tc>
      </w:tr>
      <w:tr w:rsidR="00B50050" w14:paraId="41ADE4AB" w14:textId="77777777" w:rsidTr="00195548">
        <w:tc>
          <w:tcPr>
            <w:tcW w:w="3500" w:type="dxa"/>
          </w:tcPr>
          <w:p w14:paraId="787FAA88" w14:textId="77777777" w:rsidR="00B50050" w:rsidRDefault="00B50050" w:rsidP="0088127C">
            <w:pPr>
              <w:pStyle w:val="OtherTableBody"/>
            </w:pPr>
            <w:r>
              <w:t>Contact Name</w:t>
            </w:r>
          </w:p>
        </w:tc>
        <w:tc>
          <w:tcPr>
            <w:tcW w:w="700" w:type="dxa"/>
          </w:tcPr>
          <w:p w14:paraId="54BE2734" w14:textId="77777777" w:rsidR="00B50050" w:rsidRDefault="00B50050" w:rsidP="0088127C">
            <w:pPr>
              <w:pStyle w:val="OtherTableBody"/>
            </w:pPr>
            <w:r>
              <w:t>01165</w:t>
            </w:r>
          </w:p>
        </w:tc>
        <w:tc>
          <w:tcPr>
            <w:tcW w:w="600" w:type="dxa"/>
          </w:tcPr>
          <w:p w14:paraId="1DF2E337" w14:textId="77777777" w:rsidR="00B50050" w:rsidRDefault="00B50050" w:rsidP="0088127C">
            <w:pPr>
              <w:pStyle w:val="OtherTableBody"/>
            </w:pPr>
            <w:r>
              <w:t>CTD</w:t>
            </w:r>
          </w:p>
        </w:tc>
        <w:tc>
          <w:tcPr>
            <w:tcW w:w="600" w:type="dxa"/>
          </w:tcPr>
          <w:p w14:paraId="0A0368FC" w14:textId="77777777" w:rsidR="00B50050" w:rsidRDefault="00B50050" w:rsidP="0088127C">
            <w:pPr>
              <w:pStyle w:val="OtherTableBody"/>
            </w:pPr>
            <w:r>
              <w:t>2</w:t>
            </w:r>
          </w:p>
        </w:tc>
        <w:tc>
          <w:tcPr>
            <w:tcW w:w="600" w:type="dxa"/>
          </w:tcPr>
          <w:p w14:paraId="3FDF4145" w14:textId="77777777" w:rsidR="00B50050" w:rsidRDefault="00B50050" w:rsidP="0088127C">
            <w:pPr>
              <w:pStyle w:val="OtherTableBody"/>
            </w:pPr>
            <w:r>
              <w:t>..</w:t>
            </w:r>
          </w:p>
        </w:tc>
        <w:tc>
          <w:tcPr>
            <w:tcW w:w="600" w:type="dxa"/>
          </w:tcPr>
          <w:p w14:paraId="72D7D6F8" w14:textId="77777777" w:rsidR="00B50050" w:rsidRDefault="00B50050" w:rsidP="0088127C">
            <w:pPr>
              <w:pStyle w:val="OtherTableBody"/>
            </w:pPr>
          </w:p>
        </w:tc>
        <w:tc>
          <w:tcPr>
            <w:tcW w:w="600" w:type="dxa"/>
          </w:tcPr>
          <w:p w14:paraId="5D5EDF4E" w14:textId="77777777" w:rsidR="00B50050" w:rsidRDefault="00B50050" w:rsidP="0088127C">
            <w:pPr>
              <w:pStyle w:val="OtherTableBody"/>
            </w:pPr>
            <w:r>
              <w:t>XPN</w:t>
            </w:r>
          </w:p>
        </w:tc>
        <w:tc>
          <w:tcPr>
            <w:tcW w:w="700" w:type="dxa"/>
          </w:tcPr>
          <w:p w14:paraId="1BA98CE1" w14:textId="77777777" w:rsidR="00B50050" w:rsidRDefault="00B50050" w:rsidP="0088127C">
            <w:pPr>
              <w:pStyle w:val="OtherTableBody"/>
            </w:pPr>
            <w:r>
              <w:t>Y</w:t>
            </w:r>
          </w:p>
        </w:tc>
        <w:tc>
          <w:tcPr>
            <w:tcW w:w="600" w:type="dxa"/>
          </w:tcPr>
          <w:p w14:paraId="528E4989" w14:textId="77777777" w:rsidR="00B50050" w:rsidRDefault="00B50050" w:rsidP="0088127C">
            <w:pPr>
              <w:pStyle w:val="OtherTableBody"/>
            </w:pPr>
          </w:p>
        </w:tc>
        <w:tc>
          <w:tcPr>
            <w:tcW w:w="900" w:type="dxa"/>
          </w:tcPr>
          <w:p w14:paraId="37A7F6A5" w14:textId="77777777" w:rsidR="00B50050" w:rsidRDefault="00B50050" w:rsidP="0088127C">
            <w:pPr>
              <w:pStyle w:val="OtherTableBody"/>
            </w:pPr>
            <w:r>
              <w:t>11.8.4.2</w:t>
            </w:r>
          </w:p>
        </w:tc>
      </w:tr>
      <w:tr w:rsidR="00B50050" w14:paraId="590DC6BC" w14:textId="77777777" w:rsidTr="00195548">
        <w:tc>
          <w:tcPr>
            <w:tcW w:w="3500" w:type="dxa"/>
          </w:tcPr>
          <w:p w14:paraId="472A4DF6" w14:textId="77777777" w:rsidR="00B50050" w:rsidRDefault="00B50050" w:rsidP="0088127C">
            <w:pPr>
              <w:pStyle w:val="OtherTableBody"/>
            </w:pPr>
            <w:r>
              <w:t>Contact Person</w:t>
            </w:r>
          </w:p>
        </w:tc>
        <w:tc>
          <w:tcPr>
            <w:tcW w:w="700" w:type="dxa"/>
          </w:tcPr>
          <w:p w14:paraId="3CFDA80A" w14:textId="77777777" w:rsidR="00B50050" w:rsidRDefault="00B50050" w:rsidP="0088127C">
            <w:pPr>
              <w:pStyle w:val="OtherTableBody"/>
            </w:pPr>
            <w:r>
              <w:t>01266</w:t>
            </w:r>
          </w:p>
        </w:tc>
        <w:tc>
          <w:tcPr>
            <w:tcW w:w="600" w:type="dxa"/>
          </w:tcPr>
          <w:p w14:paraId="6A246105" w14:textId="77777777" w:rsidR="00B50050" w:rsidRDefault="00B50050" w:rsidP="0088127C">
            <w:pPr>
              <w:pStyle w:val="OtherTableBody"/>
            </w:pPr>
            <w:r>
              <w:t>FAC</w:t>
            </w:r>
          </w:p>
        </w:tc>
        <w:tc>
          <w:tcPr>
            <w:tcW w:w="600" w:type="dxa"/>
          </w:tcPr>
          <w:p w14:paraId="10AAF168" w14:textId="77777777" w:rsidR="00B50050" w:rsidRDefault="00B50050" w:rsidP="0088127C">
            <w:pPr>
              <w:pStyle w:val="OtherTableBody"/>
            </w:pPr>
            <w:r>
              <w:t>5</w:t>
            </w:r>
          </w:p>
        </w:tc>
        <w:tc>
          <w:tcPr>
            <w:tcW w:w="600" w:type="dxa"/>
          </w:tcPr>
          <w:p w14:paraId="08FBEE8A" w14:textId="77777777" w:rsidR="00B50050" w:rsidRDefault="00B50050" w:rsidP="0088127C">
            <w:pPr>
              <w:pStyle w:val="OtherTableBody"/>
            </w:pPr>
            <w:r>
              <w:t>..</w:t>
            </w:r>
          </w:p>
        </w:tc>
        <w:tc>
          <w:tcPr>
            <w:tcW w:w="600" w:type="dxa"/>
          </w:tcPr>
          <w:p w14:paraId="43FAC9BF" w14:textId="77777777" w:rsidR="00B50050" w:rsidRDefault="00B50050" w:rsidP="0088127C">
            <w:pPr>
              <w:pStyle w:val="OtherTableBody"/>
            </w:pPr>
          </w:p>
        </w:tc>
        <w:tc>
          <w:tcPr>
            <w:tcW w:w="600" w:type="dxa"/>
          </w:tcPr>
          <w:p w14:paraId="071A8546" w14:textId="77777777" w:rsidR="00B50050" w:rsidRDefault="00B50050" w:rsidP="0088127C">
            <w:pPr>
              <w:pStyle w:val="OtherTableBody"/>
            </w:pPr>
            <w:r>
              <w:t>XCN</w:t>
            </w:r>
          </w:p>
        </w:tc>
        <w:tc>
          <w:tcPr>
            <w:tcW w:w="700" w:type="dxa"/>
          </w:tcPr>
          <w:p w14:paraId="1F777C96" w14:textId="77777777" w:rsidR="00B50050" w:rsidRDefault="00B50050" w:rsidP="0088127C">
            <w:pPr>
              <w:pStyle w:val="OtherTableBody"/>
            </w:pPr>
            <w:r>
              <w:t>Y</w:t>
            </w:r>
          </w:p>
        </w:tc>
        <w:tc>
          <w:tcPr>
            <w:tcW w:w="600" w:type="dxa"/>
          </w:tcPr>
          <w:p w14:paraId="45F35C23" w14:textId="77777777" w:rsidR="00B50050" w:rsidRDefault="00B50050" w:rsidP="0088127C">
            <w:pPr>
              <w:pStyle w:val="OtherTableBody"/>
            </w:pPr>
          </w:p>
        </w:tc>
        <w:tc>
          <w:tcPr>
            <w:tcW w:w="900" w:type="dxa"/>
          </w:tcPr>
          <w:p w14:paraId="242275CC" w14:textId="77777777" w:rsidR="00B50050" w:rsidRDefault="00B50050" w:rsidP="0088127C">
            <w:pPr>
              <w:pStyle w:val="OtherTableBody"/>
            </w:pPr>
            <w:r>
              <w:t>7.12.6.5</w:t>
            </w:r>
          </w:p>
        </w:tc>
      </w:tr>
      <w:tr w:rsidR="00B50050" w14:paraId="7631C4E6" w14:textId="77777777" w:rsidTr="00195548">
        <w:tc>
          <w:tcPr>
            <w:tcW w:w="3500" w:type="dxa"/>
          </w:tcPr>
          <w:p w14:paraId="008DF9E9" w14:textId="77777777" w:rsidR="00B50050" w:rsidRDefault="00B50050" w:rsidP="0088127C">
            <w:pPr>
              <w:pStyle w:val="OtherTableBody"/>
            </w:pPr>
            <w:r>
              <w:t>Contact Person Social Security Number</w:t>
            </w:r>
          </w:p>
        </w:tc>
        <w:tc>
          <w:tcPr>
            <w:tcW w:w="700" w:type="dxa"/>
          </w:tcPr>
          <w:p w14:paraId="61B90A6D" w14:textId="77777777" w:rsidR="00B50050" w:rsidRDefault="00B50050" w:rsidP="0088127C">
            <w:pPr>
              <w:pStyle w:val="OtherTableBody"/>
            </w:pPr>
            <w:r>
              <w:t>00754</w:t>
            </w:r>
          </w:p>
        </w:tc>
        <w:tc>
          <w:tcPr>
            <w:tcW w:w="600" w:type="dxa"/>
          </w:tcPr>
          <w:p w14:paraId="12D1ECF1" w14:textId="77777777" w:rsidR="00B50050" w:rsidRDefault="00B50050" w:rsidP="0088127C">
            <w:pPr>
              <w:pStyle w:val="OtherTableBody"/>
            </w:pPr>
            <w:r>
              <w:t>NK1</w:t>
            </w:r>
          </w:p>
        </w:tc>
        <w:tc>
          <w:tcPr>
            <w:tcW w:w="600" w:type="dxa"/>
          </w:tcPr>
          <w:p w14:paraId="1A7B835D" w14:textId="77777777" w:rsidR="00B50050" w:rsidRDefault="00B50050" w:rsidP="0088127C">
            <w:pPr>
              <w:pStyle w:val="OtherTableBody"/>
            </w:pPr>
            <w:r>
              <w:t>37</w:t>
            </w:r>
          </w:p>
        </w:tc>
        <w:tc>
          <w:tcPr>
            <w:tcW w:w="600" w:type="dxa"/>
          </w:tcPr>
          <w:p w14:paraId="0F6B47E7" w14:textId="77777777" w:rsidR="00B50050" w:rsidRDefault="00B50050" w:rsidP="0088127C">
            <w:pPr>
              <w:pStyle w:val="OtherTableBody"/>
            </w:pPr>
            <w:r>
              <w:t>..</w:t>
            </w:r>
          </w:p>
        </w:tc>
        <w:tc>
          <w:tcPr>
            <w:tcW w:w="600" w:type="dxa"/>
          </w:tcPr>
          <w:p w14:paraId="21B2167A" w14:textId="77777777" w:rsidR="00B50050" w:rsidRDefault="00B50050" w:rsidP="0088127C">
            <w:pPr>
              <w:pStyle w:val="OtherTableBody"/>
            </w:pPr>
            <w:r>
              <w:t>16#</w:t>
            </w:r>
          </w:p>
        </w:tc>
        <w:tc>
          <w:tcPr>
            <w:tcW w:w="600" w:type="dxa"/>
          </w:tcPr>
          <w:p w14:paraId="48150A94" w14:textId="77777777" w:rsidR="00B50050" w:rsidRDefault="00B50050" w:rsidP="0088127C">
            <w:pPr>
              <w:pStyle w:val="OtherTableBody"/>
            </w:pPr>
            <w:r>
              <w:t>ST</w:t>
            </w:r>
          </w:p>
        </w:tc>
        <w:tc>
          <w:tcPr>
            <w:tcW w:w="700" w:type="dxa"/>
          </w:tcPr>
          <w:p w14:paraId="6A43BBCF" w14:textId="77777777" w:rsidR="00B50050" w:rsidRDefault="00B50050" w:rsidP="0088127C">
            <w:pPr>
              <w:pStyle w:val="OtherTableBody"/>
            </w:pPr>
          </w:p>
        </w:tc>
        <w:tc>
          <w:tcPr>
            <w:tcW w:w="600" w:type="dxa"/>
          </w:tcPr>
          <w:p w14:paraId="4388F18E" w14:textId="77777777" w:rsidR="00B50050" w:rsidRDefault="00B50050" w:rsidP="0088127C">
            <w:pPr>
              <w:pStyle w:val="OtherTableBody"/>
            </w:pPr>
          </w:p>
        </w:tc>
        <w:tc>
          <w:tcPr>
            <w:tcW w:w="900" w:type="dxa"/>
          </w:tcPr>
          <w:p w14:paraId="77A7AA00" w14:textId="77777777" w:rsidR="00B50050" w:rsidRDefault="00B50050" w:rsidP="0088127C">
            <w:pPr>
              <w:pStyle w:val="OtherTableBody"/>
            </w:pPr>
            <w:r>
              <w:t>3.4.5.37</w:t>
            </w:r>
          </w:p>
        </w:tc>
      </w:tr>
      <w:tr w:rsidR="00B50050" w14:paraId="5CAEFB91" w14:textId="77777777" w:rsidTr="00195548">
        <w:tc>
          <w:tcPr>
            <w:tcW w:w="3500" w:type="dxa"/>
          </w:tcPr>
          <w:p w14:paraId="6E5B91FB" w14:textId="77777777" w:rsidR="00B50050" w:rsidRDefault="00B50050" w:rsidP="0088127C">
            <w:pPr>
              <w:pStyle w:val="OtherTableBody"/>
            </w:pPr>
            <w:r>
              <w:t>Contact Person's Address</w:t>
            </w:r>
          </w:p>
        </w:tc>
        <w:tc>
          <w:tcPr>
            <w:tcW w:w="700" w:type="dxa"/>
          </w:tcPr>
          <w:p w14:paraId="49FC2FB6" w14:textId="77777777" w:rsidR="00B50050" w:rsidRDefault="00B50050" w:rsidP="0088127C">
            <w:pPr>
              <w:pStyle w:val="OtherTableBody"/>
            </w:pPr>
            <w:r>
              <w:t>00750</w:t>
            </w:r>
          </w:p>
        </w:tc>
        <w:tc>
          <w:tcPr>
            <w:tcW w:w="600" w:type="dxa"/>
          </w:tcPr>
          <w:p w14:paraId="6ABF37C0" w14:textId="77777777" w:rsidR="00B50050" w:rsidRDefault="00B50050" w:rsidP="0088127C">
            <w:pPr>
              <w:pStyle w:val="OtherTableBody"/>
            </w:pPr>
            <w:r>
              <w:t>NK1</w:t>
            </w:r>
          </w:p>
        </w:tc>
        <w:tc>
          <w:tcPr>
            <w:tcW w:w="600" w:type="dxa"/>
          </w:tcPr>
          <w:p w14:paraId="44CAAA66" w14:textId="77777777" w:rsidR="00B50050" w:rsidRDefault="00B50050" w:rsidP="0088127C">
            <w:pPr>
              <w:pStyle w:val="OtherTableBody"/>
            </w:pPr>
            <w:r>
              <w:t>32</w:t>
            </w:r>
          </w:p>
        </w:tc>
        <w:tc>
          <w:tcPr>
            <w:tcW w:w="600" w:type="dxa"/>
          </w:tcPr>
          <w:p w14:paraId="2DF7E93E" w14:textId="77777777" w:rsidR="00B50050" w:rsidRDefault="00B50050" w:rsidP="0088127C">
            <w:pPr>
              <w:pStyle w:val="OtherTableBody"/>
            </w:pPr>
            <w:r>
              <w:t>..</w:t>
            </w:r>
          </w:p>
        </w:tc>
        <w:tc>
          <w:tcPr>
            <w:tcW w:w="600" w:type="dxa"/>
          </w:tcPr>
          <w:p w14:paraId="1ABBAF5D" w14:textId="77777777" w:rsidR="00B50050" w:rsidRDefault="00B50050" w:rsidP="0088127C">
            <w:pPr>
              <w:pStyle w:val="OtherTableBody"/>
            </w:pPr>
          </w:p>
        </w:tc>
        <w:tc>
          <w:tcPr>
            <w:tcW w:w="600" w:type="dxa"/>
          </w:tcPr>
          <w:p w14:paraId="2D435356" w14:textId="77777777" w:rsidR="00B50050" w:rsidRDefault="00B50050" w:rsidP="0088127C">
            <w:pPr>
              <w:pStyle w:val="OtherTableBody"/>
            </w:pPr>
            <w:r>
              <w:t>XAD</w:t>
            </w:r>
          </w:p>
        </w:tc>
        <w:tc>
          <w:tcPr>
            <w:tcW w:w="700" w:type="dxa"/>
          </w:tcPr>
          <w:p w14:paraId="0AE0C7D6" w14:textId="77777777" w:rsidR="00B50050" w:rsidRDefault="00B50050" w:rsidP="0088127C">
            <w:pPr>
              <w:pStyle w:val="OtherTableBody"/>
            </w:pPr>
            <w:r>
              <w:t>Y</w:t>
            </w:r>
          </w:p>
        </w:tc>
        <w:tc>
          <w:tcPr>
            <w:tcW w:w="600" w:type="dxa"/>
          </w:tcPr>
          <w:p w14:paraId="6C5F1C0E" w14:textId="77777777" w:rsidR="00B50050" w:rsidRDefault="00B50050" w:rsidP="0088127C">
            <w:pPr>
              <w:pStyle w:val="OtherTableBody"/>
            </w:pPr>
          </w:p>
        </w:tc>
        <w:tc>
          <w:tcPr>
            <w:tcW w:w="900" w:type="dxa"/>
          </w:tcPr>
          <w:p w14:paraId="17C43196" w14:textId="77777777" w:rsidR="00B50050" w:rsidRDefault="00B50050" w:rsidP="0088127C">
            <w:pPr>
              <w:pStyle w:val="OtherTableBody"/>
            </w:pPr>
            <w:r>
              <w:t>3.4.5.32</w:t>
            </w:r>
          </w:p>
        </w:tc>
      </w:tr>
      <w:tr w:rsidR="00B50050" w14:paraId="1DAD4969" w14:textId="77777777" w:rsidTr="00195548">
        <w:tc>
          <w:tcPr>
            <w:tcW w:w="3500" w:type="dxa"/>
          </w:tcPr>
          <w:p w14:paraId="3FF5CCBB" w14:textId="77777777" w:rsidR="00B50050" w:rsidRDefault="00B50050" w:rsidP="0088127C">
            <w:pPr>
              <w:pStyle w:val="OtherTableBody"/>
            </w:pPr>
            <w:r>
              <w:t>Contact Person's Name</w:t>
            </w:r>
          </w:p>
        </w:tc>
        <w:tc>
          <w:tcPr>
            <w:tcW w:w="700" w:type="dxa"/>
          </w:tcPr>
          <w:p w14:paraId="53BC00B8" w14:textId="77777777" w:rsidR="00B50050" w:rsidRDefault="00B50050" w:rsidP="0088127C">
            <w:pPr>
              <w:pStyle w:val="OtherTableBody"/>
            </w:pPr>
            <w:r>
              <w:t>00748</w:t>
            </w:r>
          </w:p>
        </w:tc>
        <w:tc>
          <w:tcPr>
            <w:tcW w:w="600" w:type="dxa"/>
          </w:tcPr>
          <w:p w14:paraId="6E746410" w14:textId="77777777" w:rsidR="00B50050" w:rsidRDefault="00B50050" w:rsidP="0088127C">
            <w:pPr>
              <w:pStyle w:val="OtherTableBody"/>
            </w:pPr>
            <w:r>
              <w:t>NK1</w:t>
            </w:r>
          </w:p>
        </w:tc>
        <w:tc>
          <w:tcPr>
            <w:tcW w:w="600" w:type="dxa"/>
          </w:tcPr>
          <w:p w14:paraId="022FB61F" w14:textId="77777777" w:rsidR="00B50050" w:rsidRDefault="00B50050" w:rsidP="0088127C">
            <w:pPr>
              <w:pStyle w:val="OtherTableBody"/>
            </w:pPr>
            <w:r>
              <w:t>30</w:t>
            </w:r>
          </w:p>
        </w:tc>
        <w:tc>
          <w:tcPr>
            <w:tcW w:w="600" w:type="dxa"/>
          </w:tcPr>
          <w:p w14:paraId="7B6A83EC" w14:textId="77777777" w:rsidR="00B50050" w:rsidRDefault="00B50050" w:rsidP="0088127C">
            <w:pPr>
              <w:pStyle w:val="OtherTableBody"/>
            </w:pPr>
            <w:r>
              <w:t>..</w:t>
            </w:r>
          </w:p>
        </w:tc>
        <w:tc>
          <w:tcPr>
            <w:tcW w:w="600" w:type="dxa"/>
          </w:tcPr>
          <w:p w14:paraId="4053EB93" w14:textId="77777777" w:rsidR="00B50050" w:rsidRDefault="00B50050" w:rsidP="0088127C">
            <w:pPr>
              <w:pStyle w:val="OtherTableBody"/>
            </w:pPr>
          </w:p>
        </w:tc>
        <w:tc>
          <w:tcPr>
            <w:tcW w:w="600" w:type="dxa"/>
          </w:tcPr>
          <w:p w14:paraId="6E81341A" w14:textId="77777777" w:rsidR="00B50050" w:rsidRDefault="00B50050" w:rsidP="0088127C">
            <w:pPr>
              <w:pStyle w:val="OtherTableBody"/>
            </w:pPr>
            <w:r>
              <w:t>XPN</w:t>
            </w:r>
          </w:p>
        </w:tc>
        <w:tc>
          <w:tcPr>
            <w:tcW w:w="700" w:type="dxa"/>
          </w:tcPr>
          <w:p w14:paraId="6DB8B125" w14:textId="77777777" w:rsidR="00B50050" w:rsidRDefault="00B50050" w:rsidP="0088127C">
            <w:pPr>
              <w:pStyle w:val="OtherTableBody"/>
            </w:pPr>
            <w:r>
              <w:t>Y</w:t>
            </w:r>
          </w:p>
        </w:tc>
        <w:tc>
          <w:tcPr>
            <w:tcW w:w="600" w:type="dxa"/>
          </w:tcPr>
          <w:p w14:paraId="6170C144" w14:textId="77777777" w:rsidR="00B50050" w:rsidRDefault="00B50050" w:rsidP="0088127C">
            <w:pPr>
              <w:pStyle w:val="OtherTableBody"/>
            </w:pPr>
          </w:p>
        </w:tc>
        <w:tc>
          <w:tcPr>
            <w:tcW w:w="900" w:type="dxa"/>
          </w:tcPr>
          <w:p w14:paraId="3DB32C0A" w14:textId="77777777" w:rsidR="00B50050" w:rsidRDefault="00B50050" w:rsidP="0088127C">
            <w:pPr>
              <w:pStyle w:val="OtherTableBody"/>
            </w:pPr>
            <w:r>
              <w:t>3.4.5.30</w:t>
            </w:r>
          </w:p>
        </w:tc>
      </w:tr>
      <w:tr w:rsidR="00B50050" w14:paraId="0E5234C3" w14:textId="77777777" w:rsidTr="00195548">
        <w:tc>
          <w:tcPr>
            <w:tcW w:w="3500" w:type="dxa"/>
          </w:tcPr>
          <w:p w14:paraId="1BE60974" w14:textId="77777777" w:rsidR="00B50050" w:rsidRDefault="00B50050" w:rsidP="0088127C">
            <w:pPr>
              <w:pStyle w:val="OtherTableBody"/>
            </w:pPr>
            <w:r>
              <w:t>Contact Person's Name</w:t>
            </w:r>
          </w:p>
        </w:tc>
        <w:tc>
          <w:tcPr>
            <w:tcW w:w="700" w:type="dxa"/>
          </w:tcPr>
          <w:p w14:paraId="6305657B" w14:textId="77777777" w:rsidR="00B50050" w:rsidRDefault="00B50050" w:rsidP="0088127C">
            <w:pPr>
              <w:pStyle w:val="OtherTableBody"/>
            </w:pPr>
            <w:r>
              <w:t>00748</w:t>
            </w:r>
          </w:p>
        </w:tc>
        <w:tc>
          <w:tcPr>
            <w:tcW w:w="600" w:type="dxa"/>
          </w:tcPr>
          <w:p w14:paraId="6112FE51" w14:textId="77777777" w:rsidR="00B50050" w:rsidRDefault="00B50050" w:rsidP="0088127C">
            <w:pPr>
              <w:pStyle w:val="OtherTableBody"/>
            </w:pPr>
            <w:r>
              <w:t>GT1</w:t>
            </w:r>
          </w:p>
        </w:tc>
        <w:tc>
          <w:tcPr>
            <w:tcW w:w="600" w:type="dxa"/>
          </w:tcPr>
          <w:p w14:paraId="30B35313" w14:textId="77777777" w:rsidR="00B50050" w:rsidRDefault="00B50050" w:rsidP="0088127C">
            <w:pPr>
              <w:pStyle w:val="OtherTableBody"/>
            </w:pPr>
            <w:r>
              <w:t>45</w:t>
            </w:r>
          </w:p>
        </w:tc>
        <w:tc>
          <w:tcPr>
            <w:tcW w:w="600" w:type="dxa"/>
          </w:tcPr>
          <w:p w14:paraId="6A86DE16" w14:textId="77777777" w:rsidR="00B50050" w:rsidRDefault="00B50050" w:rsidP="0088127C">
            <w:pPr>
              <w:pStyle w:val="OtherTableBody"/>
            </w:pPr>
            <w:r>
              <w:t>..</w:t>
            </w:r>
          </w:p>
        </w:tc>
        <w:tc>
          <w:tcPr>
            <w:tcW w:w="600" w:type="dxa"/>
          </w:tcPr>
          <w:p w14:paraId="5302D832" w14:textId="77777777" w:rsidR="00B50050" w:rsidRDefault="00B50050" w:rsidP="0088127C">
            <w:pPr>
              <w:pStyle w:val="OtherTableBody"/>
            </w:pPr>
          </w:p>
        </w:tc>
        <w:tc>
          <w:tcPr>
            <w:tcW w:w="600" w:type="dxa"/>
          </w:tcPr>
          <w:p w14:paraId="2F2CC6B7" w14:textId="77777777" w:rsidR="00B50050" w:rsidRDefault="00B50050" w:rsidP="0088127C">
            <w:pPr>
              <w:pStyle w:val="OtherTableBody"/>
            </w:pPr>
            <w:r>
              <w:t>XPN</w:t>
            </w:r>
          </w:p>
        </w:tc>
        <w:tc>
          <w:tcPr>
            <w:tcW w:w="700" w:type="dxa"/>
          </w:tcPr>
          <w:p w14:paraId="63D01812" w14:textId="77777777" w:rsidR="00B50050" w:rsidRDefault="00B50050" w:rsidP="0088127C">
            <w:pPr>
              <w:pStyle w:val="OtherTableBody"/>
            </w:pPr>
            <w:r>
              <w:t>Y</w:t>
            </w:r>
          </w:p>
        </w:tc>
        <w:tc>
          <w:tcPr>
            <w:tcW w:w="600" w:type="dxa"/>
          </w:tcPr>
          <w:p w14:paraId="41385038" w14:textId="77777777" w:rsidR="00B50050" w:rsidRDefault="00B50050" w:rsidP="0088127C">
            <w:pPr>
              <w:pStyle w:val="OtherTableBody"/>
            </w:pPr>
          </w:p>
        </w:tc>
        <w:tc>
          <w:tcPr>
            <w:tcW w:w="900" w:type="dxa"/>
          </w:tcPr>
          <w:p w14:paraId="286A3A7A" w14:textId="77777777" w:rsidR="00B50050" w:rsidRDefault="00B50050" w:rsidP="0088127C">
            <w:pPr>
              <w:pStyle w:val="OtherTableBody"/>
            </w:pPr>
            <w:r>
              <w:t>6.5.5.45</w:t>
            </w:r>
          </w:p>
        </w:tc>
      </w:tr>
      <w:tr w:rsidR="00B50050" w14:paraId="58436F21" w14:textId="77777777" w:rsidTr="00195548">
        <w:tc>
          <w:tcPr>
            <w:tcW w:w="3500" w:type="dxa"/>
          </w:tcPr>
          <w:p w14:paraId="02BED989" w14:textId="77777777" w:rsidR="00B50050" w:rsidRDefault="00B50050" w:rsidP="0088127C">
            <w:pPr>
              <w:pStyle w:val="OtherTableBody"/>
            </w:pPr>
            <w:r>
              <w:t>Contact Person's Telecommunication Information</w:t>
            </w:r>
          </w:p>
        </w:tc>
        <w:tc>
          <w:tcPr>
            <w:tcW w:w="700" w:type="dxa"/>
          </w:tcPr>
          <w:p w14:paraId="6EAC1530" w14:textId="77777777" w:rsidR="00B50050" w:rsidRDefault="00B50050" w:rsidP="0088127C">
            <w:pPr>
              <w:pStyle w:val="OtherTableBody"/>
            </w:pPr>
            <w:r>
              <w:t>02293</w:t>
            </w:r>
          </w:p>
        </w:tc>
        <w:tc>
          <w:tcPr>
            <w:tcW w:w="600" w:type="dxa"/>
          </w:tcPr>
          <w:p w14:paraId="5AB5CA06" w14:textId="77777777" w:rsidR="00B50050" w:rsidRDefault="00B50050" w:rsidP="0088127C">
            <w:pPr>
              <w:pStyle w:val="OtherTableBody"/>
            </w:pPr>
            <w:r>
              <w:t>NK1</w:t>
            </w:r>
          </w:p>
        </w:tc>
        <w:tc>
          <w:tcPr>
            <w:tcW w:w="600" w:type="dxa"/>
          </w:tcPr>
          <w:p w14:paraId="0B143534" w14:textId="77777777" w:rsidR="00B50050" w:rsidRDefault="00B50050" w:rsidP="0088127C">
            <w:pPr>
              <w:pStyle w:val="OtherTableBody"/>
            </w:pPr>
            <w:r>
              <w:t>41</w:t>
            </w:r>
          </w:p>
        </w:tc>
        <w:tc>
          <w:tcPr>
            <w:tcW w:w="600" w:type="dxa"/>
          </w:tcPr>
          <w:p w14:paraId="2149CA62" w14:textId="77777777" w:rsidR="00B50050" w:rsidRDefault="00B50050" w:rsidP="0088127C">
            <w:pPr>
              <w:pStyle w:val="OtherTableBody"/>
            </w:pPr>
            <w:r>
              <w:t>..</w:t>
            </w:r>
          </w:p>
        </w:tc>
        <w:tc>
          <w:tcPr>
            <w:tcW w:w="600" w:type="dxa"/>
          </w:tcPr>
          <w:p w14:paraId="26E5D7D0" w14:textId="77777777" w:rsidR="00B50050" w:rsidRDefault="00B50050" w:rsidP="0088127C">
            <w:pPr>
              <w:pStyle w:val="OtherTableBody"/>
            </w:pPr>
          </w:p>
        </w:tc>
        <w:tc>
          <w:tcPr>
            <w:tcW w:w="600" w:type="dxa"/>
          </w:tcPr>
          <w:p w14:paraId="5A95019B" w14:textId="77777777" w:rsidR="00B50050" w:rsidRDefault="00B50050" w:rsidP="0088127C">
            <w:pPr>
              <w:pStyle w:val="OtherTableBody"/>
            </w:pPr>
            <w:r>
              <w:t>XTN</w:t>
            </w:r>
          </w:p>
        </w:tc>
        <w:tc>
          <w:tcPr>
            <w:tcW w:w="700" w:type="dxa"/>
          </w:tcPr>
          <w:p w14:paraId="216B763F" w14:textId="77777777" w:rsidR="00B50050" w:rsidRDefault="00B50050" w:rsidP="0088127C">
            <w:pPr>
              <w:pStyle w:val="OtherTableBody"/>
            </w:pPr>
          </w:p>
        </w:tc>
        <w:tc>
          <w:tcPr>
            <w:tcW w:w="600" w:type="dxa"/>
          </w:tcPr>
          <w:p w14:paraId="32A407AF" w14:textId="77777777" w:rsidR="00B50050" w:rsidRDefault="00B50050" w:rsidP="0088127C">
            <w:pPr>
              <w:pStyle w:val="OtherTableBody"/>
            </w:pPr>
          </w:p>
        </w:tc>
        <w:tc>
          <w:tcPr>
            <w:tcW w:w="900" w:type="dxa"/>
          </w:tcPr>
          <w:p w14:paraId="59C79246" w14:textId="77777777" w:rsidR="00B50050" w:rsidRDefault="00B50050" w:rsidP="0088127C">
            <w:pPr>
              <w:pStyle w:val="OtherTableBody"/>
            </w:pPr>
            <w:r>
              <w:t>3.4.5.41</w:t>
            </w:r>
          </w:p>
        </w:tc>
      </w:tr>
      <w:tr w:rsidR="00B50050" w14:paraId="021C5059" w14:textId="77777777" w:rsidTr="00195548">
        <w:tc>
          <w:tcPr>
            <w:tcW w:w="3500" w:type="dxa"/>
          </w:tcPr>
          <w:p w14:paraId="2E0B2DD0" w14:textId="77777777" w:rsidR="00B50050" w:rsidRDefault="00B50050" w:rsidP="0088127C">
            <w:pPr>
              <w:pStyle w:val="OtherTableBody"/>
            </w:pPr>
            <w:r>
              <w:t>Contact Person's Telephone Number</w:t>
            </w:r>
          </w:p>
        </w:tc>
        <w:tc>
          <w:tcPr>
            <w:tcW w:w="700" w:type="dxa"/>
          </w:tcPr>
          <w:p w14:paraId="7DE962D2" w14:textId="77777777" w:rsidR="00B50050" w:rsidRDefault="00B50050" w:rsidP="0088127C">
            <w:pPr>
              <w:pStyle w:val="OtherTableBody"/>
            </w:pPr>
            <w:r>
              <w:t>00749</w:t>
            </w:r>
          </w:p>
        </w:tc>
        <w:tc>
          <w:tcPr>
            <w:tcW w:w="600" w:type="dxa"/>
          </w:tcPr>
          <w:p w14:paraId="7D80FF75" w14:textId="77777777" w:rsidR="00B50050" w:rsidRDefault="00B50050" w:rsidP="0088127C">
            <w:pPr>
              <w:pStyle w:val="OtherTableBody"/>
            </w:pPr>
            <w:r>
              <w:t>NK1</w:t>
            </w:r>
          </w:p>
        </w:tc>
        <w:tc>
          <w:tcPr>
            <w:tcW w:w="600" w:type="dxa"/>
          </w:tcPr>
          <w:p w14:paraId="58D51E5E" w14:textId="77777777" w:rsidR="00B50050" w:rsidRDefault="00B50050" w:rsidP="0088127C">
            <w:pPr>
              <w:pStyle w:val="OtherTableBody"/>
            </w:pPr>
            <w:r>
              <w:t>31</w:t>
            </w:r>
          </w:p>
        </w:tc>
        <w:tc>
          <w:tcPr>
            <w:tcW w:w="600" w:type="dxa"/>
          </w:tcPr>
          <w:p w14:paraId="02FAE786" w14:textId="77777777" w:rsidR="00B50050" w:rsidRDefault="00B50050" w:rsidP="0088127C">
            <w:pPr>
              <w:pStyle w:val="OtherTableBody"/>
            </w:pPr>
            <w:r>
              <w:t>..</w:t>
            </w:r>
          </w:p>
        </w:tc>
        <w:tc>
          <w:tcPr>
            <w:tcW w:w="600" w:type="dxa"/>
          </w:tcPr>
          <w:p w14:paraId="6E90BE51" w14:textId="77777777" w:rsidR="00B50050" w:rsidRDefault="00B50050" w:rsidP="0088127C">
            <w:pPr>
              <w:pStyle w:val="OtherTableBody"/>
            </w:pPr>
          </w:p>
        </w:tc>
        <w:tc>
          <w:tcPr>
            <w:tcW w:w="600" w:type="dxa"/>
          </w:tcPr>
          <w:p w14:paraId="41E223F0" w14:textId="77777777" w:rsidR="00B50050" w:rsidRDefault="00B50050" w:rsidP="0088127C">
            <w:pPr>
              <w:pStyle w:val="OtherTableBody"/>
            </w:pPr>
            <w:r>
              <w:t>XTN</w:t>
            </w:r>
          </w:p>
        </w:tc>
        <w:tc>
          <w:tcPr>
            <w:tcW w:w="700" w:type="dxa"/>
          </w:tcPr>
          <w:p w14:paraId="1B8977FF" w14:textId="77777777" w:rsidR="00B50050" w:rsidRDefault="00B50050" w:rsidP="0088127C">
            <w:pPr>
              <w:pStyle w:val="OtherTableBody"/>
            </w:pPr>
            <w:r>
              <w:t>Y</w:t>
            </w:r>
          </w:p>
        </w:tc>
        <w:tc>
          <w:tcPr>
            <w:tcW w:w="600" w:type="dxa"/>
          </w:tcPr>
          <w:p w14:paraId="03CD21E5" w14:textId="77777777" w:rsidR="00B50050" w:rsidRDefault="00B50050" w:rsidP="0088127C">
            <w:pPr>
              <w:pStyle w:val="OtherTableBody"/>
            </w:pPr>
          </w:p>
        </w:tc>
        <w:tc>
          <w:tcPr>
            <w:tcW w:w="900" w:type="dxa"/>
          </w:tcPr>
          <w:p w14:paraId="6F9A00C4" w14:textId="77777777" w:rsidR="00B50050" w:rsidRDefault="00B50050" w:rsidP="0088127C">
            <w:pPr>
              <w:pStyle w:val="OtherTableBody"/>
            </w:pPr>
            <w:r>
              <w:t>3.4.5.31</w:t>
            </w:r>
          </w:p>
        </w:tc>
      </w:tr>
      <w:tr w:rsidR="00B50050" w14:paraId="15A6885F" w14:textId="77777777" w:rsidTr="00195548">
        <w:tc>
          <w:tcPr>
            <w:tcW w:w="3500" w:type="dxa"/>
          </w:tcPr>
          <w:p w14:paraId="1343249A" w14:textId="77777777" w:rsidR="00B50050" w:rsidRDefault="00B50050" w:rsidP="0088127C">
            <w:pPr>
              <w:pStyle w:val="OtherTableBody"/>
            </w:pPr>
            <w:r>
              <w:t>Contact Person's Telephone Number</w:t>
            </w:r>
          </w:p>
        </w:tc>
        <w:tc>
          <w:tcPr>
            <w:tcW w:w="700" w:type="dxa"/>
          </w:tcPr>
          <w:p w14:paraId="11DFD941" w14:textId="77777777" w:rsidR="00B50050" w:rsidRDefault="00B50050" w:rsidP="0088127C">
            <w:pPr>
              <w:pStyle w:val="OtherTableBody"/>
            </w:pPr>
            <w:r>
              <w:t>00749</w:t>
            </w:r>
          </w:p>
        </w:tc>
        <w:tc>
          <w:tcPr>
            <w:tcW w:w="600" w:type="dxa"/>
          </w:tcPr>
          <w:p w14:paraId="539E4AA9" w14:textId="77777777" w:rsidR="00B50050" w:rsidRDefault="00B50050" w:rsidP="0088127C">
            <w:pPr>
              <w:pStyle w:val="OtherTableBody"/>
            </w:pPr>
            <w:r>
              <w:t>GT1</w:t>
            </w:r>
          </w:p>
        </w:tc>
        <w:tc>
          <w:tcPr>
            <w:tcW w:w="600" w:type="dxa"/>
          </w:tcPr>
          <w:p w14:paraId="7AA30A23" w14:textId="77777777" w:rsidR="00B50050" w:rsidRDefault="00B50050" w:rsidP="0088127C">
            <w:pPr>
              <w:pStyle w:val="OtherTableBody"/>
            </w:pPr>
            <w:r>
              <w:t>46</w:t>
            </w:r>
          </w:p>
        </w:tc>
        <w:tc>
          <w:tcPr>
            <w:tcW w:w="600" w:type="dxa"/>
          </w:tcPr>
          <w:p w14:paraId="5BC8CB43" w14:textId="77777777" w:rsidR="00B50050" w:rsidRDefault="00B50050" w:rsidP="0088127C">
            <w:pPr>
              <w:pStyle w:val="OtherTableBody"/>
            </w:pPr>
            <w:r>
              <w:t>..</w:t>
            </w:r>
          </w:p>
        </w:tc>
        <w:tc>
          <w:tcPr>
            <w:tcW w:w="600" w:type="dxa"/>
          </w:tcPr>
          <w:p w14:paraId="412AAE91" w14:textId="77777777" w:rsidR="00B50050" w:rsidRDefault="00B50050" w:rsidP="0088127C">
            <w:pPr>
              <w:pStyle w:val="OtherTableBody"/>
            </w:pPr>
          </w:p>
        </w:tc>
        <w:tc>
          <w:tcPr>
            <w:tcW w:w="600" w:type="dxa"/>
          </w:tcPr>
          <w:p w14:paraId="1D77D9BA" w14:textId="77777777" w:rsidR="00B50050" w:rsidRDefault="00B50050" w:rsidP="0088127C">
            <w:pPr>
              <w:pStyle w:val="OtherTableBody"/>
            </w:pPr>
            <w:r>
              <w:t>XTN</w:t>
            </w:r>
          </w:p>
        </w:tc>
        <w:tc>
          <w:tcPr>
            <w:tcW w:w="700" w:type="dxa"/>
          </w:tcPr>
          <w:p w14:paraId="19E88160" w14:textId="77777777" w:rsidR="00B50050" w:rsidRDefault="00B50050" w:rsidP="0088127C">
            <w:pPr>
              <w:pStyle w:val="OtherTableBody"/>
            </w:pPr>
            <w:r>
              <w:t>Y</w:t>
            </w:r>
          </w:p>
        </w:tc>
        <w:tc>
          <w:tcPr>
            <w:tcW w:w="600" w:type="dxa"/>
          </w:tcPr>
          <w:p w14:paraId="07B7FA53" w14:textId="77777777" w:rsidR="00B50050" w:rsidRDefault="00B50050" w:rsidP="0088127C">
            <w:pPr>
              <w:pStyle w:val="OtherTableBody"/>
            </w:pPr>
          </w:p>
        </w:tc>
        <w:tc>
          <w:tcPr>
            <w:tcW w:w="900" w:type="dxa"/>
          </w:tcPr>
          <w:p w14:paraId="380AE957" w14:textId="77777777" w:rsidR="00B50050" w:rsidRDefault="00B50050" w:rsidP="0088127C">
            <w:pPr>
              <w:pStyle w:val="OtherTableBody"/>
            </w:pPr>
            <w:r>
              <w:t>6.5.5.46</w:t>
            </w:r>
          </w:p>
        </w:tc>
      </w:tr>
      <w:tr w:rsidR="00B50050" w14:paraId="028C5084" w14:textId="77777777" w:rsidTr="00195548">
        <w:tc>
          <w:tcPr>
            <w:tcW w:w="3500" w:type="dxa"/>
          </w:tcPr>
          <w:p w14:paraId="30CA6F37" w14:textId="77777777" w:rsidR="00B50050" w:rsidRDefault="00B50050" w:rsidP="0088127C">
            <w:pPr>
              <w:pStyle w:val="OtherTableBody"/>
            </w:pPr>
            <w:r>
              <w:t>Contact Phone</w:t>
            </w:r>
          </w:p>
        </w:tc>
        <w:tc>
          <w:tcPr>
            <w:tcW w:w="700" w:type="dxa"/>
          </w:tcPr>
          <w:p w14:paraId="61196E7D" w14:textId="77777777" w:rsidR="00B50050" w:rsidRDefault="00B50050" w:rsidP="0088127C">
            <w:pPr>
              <w:pStyle w:val="OtherTableBody"/>
            </w:pPr>
            <w:r>
              <w:t>00978</w:t>
            </w:r>
          </w:p>
        </w:tc>
        <w:tc>
          <w:tcPr>
            <w:tcW w:w="600" w:type="dxa"/>
          </w:tcPr>
          <w:p w14:paraId="27B0A5A0" w14:textId="77777777" w:rsidR="00B50050" w:rsidRDefault="00B50050" w:rsidP="0088127C">
            <w:pPr>
              <w:pStyle w:val="OtherTableBody"/>
            </w:pPr>
            <w:r>
              <w:t>LDP</w:t>
            </w:r>
          </w:p>
        </w:tc>
        <w:tc>
          <w:tcPr>
            <w:tcW w:w="600" w:type="dxa"/>
          </w:tcPr>
          <w:p w14:paraId="3ECEBA66" w14:textId="77777777" w:rsidR="00B50050" w:rsidRDefault="00B50050" w:rsidP="0088127C">
            <w:pPr>
              <w:pStyle w:val="OtherTableBody"/>
            </w:pPr>
            <w:r>
              <w:t>11</w:t>
            </w:r>
          </w:p>
        </w:tc>
        <w:tc>
          <w:tcPr>
            <w:tcW w:w="600" w:type="dxa"/>
          </w:tcPr>
          <w:p w14:paraId="1BD1BBA4" w14:textId="77777777" w:rsidR="00B50050" w:rsidRDefault="00B50050" w:rsidP="0088127C">
            <w:pPr>
              <w:pStyle w:val="OtherTableBody"/>
            </w:pPr>
            <w:r>
              <w:t>..</w:t>
            </w:r>
          </w:p>
        </w:tc>
        <w:tc>
          <w:tcPr>
            <w:tcW w:w="600" w:type="dxa"/>
          </w:tcPr>
          <w:p w14:paraId="58183B39" w14:textId="77777777" w:rsidR="00B50050" w:rsidRDefault="00B50050" w:rsidP="0088127C">
            <w:pPr>
              <w:pStyle w:val="OtherTableBody"/>
            </w:pPr>
          </w:p>
        </w:tc>
        <w:tc>
          <w:tcPr>
            <w:tcW w:w="600" w:type="dxa"/>
          </w:tcPr>
          <w:p w14:paraId="34A4DFD6" w14:textId="77777777" w:rsidR="00B50050" w:rsidRDefault="00B50050" w:rsidP="0088127C">
            <w:pPr>
              <w:pStyle w:val="OtherTableBody"/>
            </w:pPr>
            <w:r>
              <w:t>XTN</w:t>
            </w:r>
          </w:p>
        </w:tc>
        <w:tc>
          <w:tcPr>
            <w:tcW w:w="700" w:type="dxa"/>
          </w:tcPr>
          <w:p w14:paraId="342BDE53" w14:textId="77777777" w:rsidR="00B50050" w:rsidRDefault="00B50050" w:rsidP="0088127C">
            <w:pPr>
              <w:pStyle w:val="OtherTableBody"/>
            </w:pPr>
          </w:p>
        </w:tc>
        <w:tc>
          <w:tcPr>
            <w:tcW w:w="600" w:type="dxa"/>
          </w:tcPr>
          <w:p w14:paraId="11FCD7DE" w14:textId="77777777" w:rsidR="00B50050" w:rsidRDefault="00B50050" w:rsidP="0088127C">
            <w:pPr>
              <w:pStyle w:val="OtherTableBody"/>
            </w:pPr>
          </w:p>
        </w:tc>
        <w:tc>
          <w:tcPr>
            <w:tcW w:w="900" w:type="dxa"/>
          </w:tcPr>
          <w:p w14:paraId="2BF21E97" w14:textId="77777777" w:rsidR="00B50050" w:rsidRDefault="00B50050" w:rsidP="0088127C">
            <w:pPr>
              <w:pStyle w:val="OtherTableBody"/>
            </w:pPr>
            <w:r>
              <w:t>8.9.5.11</w:t>
            </w:r>
          </w:p>
        </w:tc>
      </w:tr>
      <w:tr w:rsidR="00B50050" w14:paraId="071FDA7C" w14:textId="77777777" w:rsidTr="00195548">
        <w:tc>
          <w:tcPr>
            <w:tcW w:w="3500" w:type="dxa"/>
          </w:tcPr>
          <w:p w14:paraId="5BF97A45" w14:textId="77777777" w:rsidR="00B50050" w:rsidRDefault="00B50050" w:rsidP="0088127C">
            <w:pPr>
              <w:pStyle w:val="OtherTableBody"/>
            </w:pPr>
            <w:r>
              <w:t>Contact Reason</w:t>
            </w:r>
          </w:p>
        </w:tc>
        <w:tc>
          <w:tcPr>
            <w:tcW w:w="700" w:type="dxa"/>
          </w:tcPr>
          <w:p w14:paraId="0CD48A41" w14:textId="77777777" w:rsidR="00B50050" w:rsidRDefault="00B50050" w:rsidP="0088127C">
            <w:pPr>
              <w:pStyle w:val="OtherTableBody"/>
            </w:pPr>
            <w:r>
              <w:t>00747</w:t>
            </w:r>
          </w:p>
        </w:tc>
        <w:tc>
          <w:tcPr>
            <w:tcW w:w="600" w:type="dxa"/>
          </w:tcPr>
          <w:p w14:paraId="50C89A48" w14:textId="77777777" w:rsidR="00B50050" w:rsidRDefault="00B50050" w:rsidP="0088127C">
            <w:pPr>
              <w:pStyle w:val="OtherTableBody"/>
            </w:pPr>
            <w:r>
              <w:t>GT1</w:t>
            </w:r>
          </w:p>
        </w:tc>
        <w:tc>
          <w:tcPr>
            <w:tcW w:w="600" w:type="dxa"/>
          </w:tcPr>
          <w:p w14:paraId="3AD39E9D" w14:textId="77777777" w:rsidR="00B50050" w:rsidRDefault="00B50050" w:rsidP="0088127C">
            <w:pPr>
              <w:pStyle w:val="OtherTableBody"/>
            </w:pPr>
            <w:r>
              <w:t>47</w:t>
            </w:r>
          </w:p>
        </w:tc>
        <w:tc>
          <w:tcPr>
            <w:tcW w:w="600" w:type="dxa"/>
          </w:tcPr>
          <w:p w14:paraId="6378BA6F" w14:textId="77777777" w:rsidR="00B50050" w:rsidRDefault="00B50050" w:rsidP="0088127C">
            <w:pPr>
              <w:pStyle w:val="OtherTableBody"/>
            </w:pPr>
            <w:r>
              <w:t>..</w:t>
            </w:r>
          </w:p>
        </w:tc>
        <w:tc>
          <w:tcPr>
            <w:tcW w:w="600" w:type="dxa"/>
          </w:tcPr>
          <w:p w14:paraId="29952684" w14:textId="77777777" w:rsidR="00B50050" w:rsidRDefault="00B50050" w:rsidP="0088127C">
            <w:pPr>
              <w:pStyle w:val="OtherTableBody"/>
            </w:pPr>
          </w:p>
        </w:tc>
        <w:tc>
          <w:tcPr>
            <w:tcW w:w="600" w:type="dxa"/>
          </w:tcPr>
          <w:p w14:paraId="59F368E6" w14:textId="77777777" w:rsidR="00B50050" w:rsidRDefault="00B50050" w:rsidP="0088127C">
            <w:pPr>
              <w:pStyle w:val="OtherTableBody"/>
            </w:pPr>
            <w:r>
              <w:t>CWE</w:t>
            </w:r>
          </w:p>
        </w:tc>
        <w:tc>
          <w:tcPr>
            <w:tcW w:w="700" w:type="dxa"/>
          </w:tcPr>
          <w:p w14:paraId="6A0C1C50" w14:textId="77777777" w:rsidR="00B50050" w:rsidRDefault="00B50050" w:rsidP="0088127C">
            <w:pPr>
              <w:pStyle w:val="OtherTableBody"/>
            </w:pPr>
          </w:p>
        </w:tc>
        <w:tc>
          <w:tcPr>
            <w:tcW w:w="600" w:type="dxa"/>
          </w:tcPr>
          <w:p w14:paraId="6DA72451" w14:textId="77777777" w:rsidR="00B50050" w:rsidRDefault="00B50050" w:rsidP="0088127C">
            <w:pPr>
              <w:pStyle w:val="OtherTableBody"/>
            </w:pPr>
            <w:r>
              <w:t>0222</w:t>
            </w:r>
          </w:p>
        </w:tc>
        <w:tc>
          <w:tcPr>
            <w:tcW w:w="900" w:type="dxa"/>
          </w:tcPr>
          <w:p w14:paraId="40292FE9" w14:textId="77777777" w:rsidR="00B50050" w:rsidRDefault="00B50050" w:rsidP="0088127C">
            <w:pPr>
              <w:pStyle w:val="OtherTableBody"/>
            </w:pPr>
            <w:r>
              <w:t>6.5.5.47</w:t>
            </w:r>
          </w:p>
        </w:tc>
      </w:tr>
      <w:tr w:rsidR="00B50050" w14:paraId="3DCF06C3" w14:textId="77777777" w:rsidTr="00195548">
        <w:tc>
          <w:tcPr>
            <w:tcW w:w="3500" w:type="dxa"/>
          </w:tcPr>
          <w:p w14:paraId="6C0D7C8B" w14:textId="77777777" w:rsidR="00B50050" w:rsidRDefault="00B50050" w:rsidP="0088127C">
            <w:pPr>
              <w:pStyle w:val="OtherTableBody"/>
            </w:pPr>
            <w:r>
              <w:t>Contact Reason</w:t>
            </w:r>
          </w:p>
        </w:tc>
        <w:tc>
          <w:tcPr>
            <w:tcW w:w="700" w:type="dxa"/>
          </w:tcPr>
          <w:p w14:paraId="5C6FD4DC" w14:textId="77777777" w:rsidR="00B50050" w:rsidRDefault="00B50050" w:rsidP="0088127C">
            <w:pPr>
              <w:pStyle w:val="OtherTableBody"/>
            </w:pPr>
            <w:r>
              <w:t>00747</w:t>
            </w:r>
          </w:p>
        </w:tc>
        <w:tc>
          <w:tcPr>
            <w:tcW w:w="600" w:type="dxa"/>
          </w:tcPr>
          <w:p w14:paraId="4945D935" w14:textId="77777777" w:rsidR="00B50050" w:rsidRDefault="00B50050" w:rsidP="0088127C">
            <w:pPr>
              <w:pStyle w:val="OtherTableBody"/>
            </w:pPr>
            <w:r>
              <w:t>NK1</w:t>
            </w:r>
          </w:p>
        </w:tc>
        <w:tc>
          <w:tcPr>
            <w:tcW w:w="600" w:type="dxa"/>
          </w:tcPr>
          <w:p w14:paraId="17AAA591" w14:textId="77777777" w:rsidR="00B50050" w:rsidRDefault="00B50050" w:rsidP="0088127C">
            <w:pPr>
              <w:pStyle w:val="OtherTableBody"/>
            </w:pPr>
            <w:r>
              <w:t>29</w:t>
            </w:r>
          </w:p>
        </w:tc>
        <w:tc>
          <w:tcPr>
            <w:tcW w:w="600" w:type="dxa"/>
          </w:tcPr>
          <w:p w14:paraId="089E60F4" w14:textId="77777777" w:rsidR="00B50050" w:rsidRDefault="00B50050" w:rsidP="0088127C">
            <w:pPr>
              <w:pStyle w:val="OtherTableBody"/>
            </w:pPr>
            <w:r>
              <w:t>..</w:t>
            </w:r>
          </w:p>
        </w:tc>
        <w:tc>
          <w:tcPr>
            <w:tcW w:w="600" w:type="dxa"/>
          </w:tcPr>
          <w:p w14:paraId="3EFA29BD" w14:textId="77777777" w:rsidR="00B50050" w:rsidRDefault="00B50050" w:rsidP="0088127C">
            <w:pPr>
              <w:pStyle w:val="OtherTableBody"/>
            </w:pPr>
          </w:p>
        </w:tc>
        <w:tc>
          <w:tcPr>
            <w:tcW w:w="600" w:type="dxa"/>
          </w:tcPr>
          <w:p w14:paraId="1E1FFAE0" w14:textId="77777777" w:rsidR="00B50050" w:rsidRDefault="00B50050" w:rsidP="0088127C">
            <w:pPr>
              <w:pStyle w:val="OtherTableBody"/>
            </w:pPr>
            <w:r>
              <w:t>CWE</w:t>
            </w:r>
          </w:p>
        </w:tc>
        <w:tc>
          <w:tcPr>
            <w:tcW w:w="700" w:type="dxa"/>
          </w:tcPr>
          <w:p w14:paraId="4BE8143A" w14:textId="77777777" w:rsidR="00B50050" w:rsidRDefault="00B50050" w:rsidP="0088127C">
            <w:pPr>
              <w:pStyle w:val="OtherTableBody"/>
            </w:pPr>
            <w:r>
              <w:t>Y</w:t>
            </w:r>
          </w:p>
        </w:tc>
        <w:tc>
          <w:tcPr>
            <w:tcW w:w="600" w:type="dxa"/>
          </w:tcPr>
          <w:p w14:paraId="215CDF65" w14:textId="77777777" w:rsidR="00B50050" w:rsidRDefault="00B50050" w:rsidP="0088127C">
            <w:pPr>
              <w:pStyle w:val="OtherTableBody"/>
            </w:pPr>
            <w:r>
              <w:t>0222</w:t>
            </w:r>
          </w:p>
        </w:tc>
        <w:tc>
          <w:tcPr>
            <w:tcW w:w="900" w:type="dxa"/>
          </w:tcPr>
          <w:p w14:paraId="02F2F5DE" w14:textId="77777777" w:rsidR="00B50050" w:rsidRDefault="00B50050" w:rsidP="0088127C">
            <w:pPr>
              <w:pStyle w:val="OtherTableBody"/>
            </w:pPr>
            <w:r>
              <w:t>3.4.5.29</w:t>
            </w:r>
          </w:p>
        </w:tc>
      </w:tr>
      <w:tr w:rsidR="00B50050" w14:paraId="66ED6968" w14:textId="77777777" w:rsidTr="00195548">
        <w:tc>
          <w:tcPr>
            <w:tcW w:w="3500" w:type="dxa"/>
          </w:tcPr>
          <w:p w14:paraId="4A433AC3" w14:textId="77777777" w:rsidR="00B50050" w:rsidRDefault="00B50050" w:rsidP="0088127C">
            <w:pPr>
              <w:pStyle w:val="OtherTableBody"/>
            </w:pPr>
            <w:r>
              <w:t>Contact Relationship</w:t>
            </w:r>
          </w:p>
        </w:tc>
        <w:tc>
          <w:tcPr>
            <w:tcW w:w="700" w:type="dxa"/>
          </w:tcPr>
          <w:p w14:paraId="1032261B" w14:textId="77777777" w:rsidR="00B50050" w:rsidRDefault="00B50050" w:rsidP="0088127C">
            <w:pPr>
              <w:pStyle w:val="OtherTableBody"/>
            </w:pPr>
            <w:r>
              <w:t>00784</w:t>
            </w:r>
          </w:p>
        </w:tc>
        <w:tc>
          <w:tcPr>
            <w:tcW w:w="600" w:type="dxa"/>
          </w:tcPr>
          <w:p w14:paraId="6EEC966C" w14:textId="77777777" w:rsidR="00B50050" w:rsidRDefault="00B50050" w:rsidP="0088127C">
            <w:pPr>
              <w:pStyle w:val="OtherTableBody"/>
            </w:pPr>
            <w:r>
              <w:t>GT1</w:t>
            </w:r>
          </w:p>
        </w:tc>
        <w:tc>
          <w:tcPr>
            <w:tcW w:w="600" w:type="dxa"/>
          </w:tcPr>
          <w:p w14:paraId="0553AB6B" w14:textId="77777777" w:rsidR="00B50050" w:rsidRDefault="00B50050" w:rsidP="0088127C">
            <w:pPr>
              <w:pStyle w:val="OtherTableBody"/>
            </w:pPr>
            <w:r>
              <w:t>48</w:t>
            </w:r>
          </w:p>
        </w:tc>
        <w:tc>
          <w:tcPr>
            <w:tcW w:w="600" w:type="dxa"/>
          </w:tcPr>
          <w:p w14:paraId="75E3D6D9" w14:textId="77777777" w:rsidR="00B50050" w:rsidRDefault="00B50050" w:rsidP="0088127C">
            <w:pPr>
              <w:pStyle w:val="OtherTableBody"/>
            </w:pPr>
            <w:r>
              <w:t>..</w:t>
            </w:r>
          </w:p>
        </w:tc>
        <w:tc>
          <w:tcPr>
            <w:tcW w:w="600" w:type="dxa"/>
          </w:tcPr>
          <w:p w14:paraId="40B63EC4" w14:textId="77777777" w:rsidR="00B50050" w:rsidRDefault="00B50050" w:rsidP="0088127C">
            <w:pPr>
              <w:pStyle w:val="OtherTableBody"/>
            </w:pPr>
          </w:p>
        </w:tc>
        <w:tc>
          <w:tcPr>
            <w:tcW w:w="600" w:type="dxa"/>
          </w:tcPr>
          <w:p w14:paraId="2A92A977" w14:textId="77777777" w:rsidR="00B50050" w:rsidRDefault="00B50050" w:rsidP="0088127C">
            <w:pPr>
              <w:pStyle w:val="OtherTableBody"/>
            </w:pPr>
            <w:r>
              <w:t>CWE</w:t>
            </w:r>
          </w:p>
        </w:tc>
        <w:tc>
          <w:tcPr>
            <w:tcW w:w="700" w:type="dxa"/>
          </w:tcPr>
          <w:p w14:paraId="577BFFEA" w14:textId="77777777" w:rsidR="00B50050" w:rsidRDefault="00B50050" w:rsidP="0088127C">
            <w:pPr>
              <w:pStyle w:val="OtherTableBody"/>
            </w:pPr>
          </w:p>
        </w:tc>
        <w:tc>
          <w:tcPr>
            <w:tcW w:w="600" w:type="dxa"/>
          </w:tcPr>
          <w:p w14:paraId="4B158B00" w14:textId="77777777" w:rsidR="00B50050" w:rsidRDefault="00B50050" w:rsidP="0088127C">
            <w:pPr>
              <w:pStyle w:val="OtherTableBody"/>
            </w:pPr>
            <w:r>
              <w:t>0063</w:t>
            </w:r>
          </w:p>
        </w:tc>
        <w:tc>
          <w:tcPr>
            <w:tcW w:w="900" w:type="dxa"/>
          </w:tcPr>
          <w:p w14:paraId="1482546C" w14:textId="77777777" w:rsidR="00B50050" w:rsidRDefault="00B50050" w:rsidP="0088127C">
            <w:pPr>
              <w:pStyle w:val="OtherTableBody"/>
            </w:pPr>
            <w:r>
              <w:t>6.5.5.48</w:t>
            </w:r>
          </w:p>
        </w:tc>
      </w:tr>
      <w:tr w:rsidR="00B50050" w14:paraId="20C7FD62" w14:textId="77777777" w:rsidTr="00195548">
        <w:tc>
          <w:tcPr>
            <w:tcW w:w="3500" w:type="dxa"/>
          </w:tcPr>
          <w:p w14:paraId="3CF1A122" w14:textId="77777777" w:rsidR="00B50050" w:rsidRDefault="00B50050" w:rsidP="0088127C">
            <w:pPr>
              <w:pStyle w:val="OtherTableBody"/>
            </w:pPr>
            <w:r>
              <w:t>Contact Role</w:t>
            </w:r>
          </w:p>
        </w:tc>
        <w:tc>
          <w:tcPr>
            <w:tcW w:w="700" w:type="dxa"/>
          </w:tcPr>
          <w:p w14:paraId="1CBF73D7" w14:textId="77777777" w:rsidR="00B50050" w:rsidRDefault="00B50050" w:rsidP="0088127C">
            <w:pPr>
              <w:pStyle w:val="OtherTableBody"/>
            </w:pPr>
            <w:r>
              <w:t>00196</w:t>
            </w:r>
          </w:p>
        </w:tc>
        <w:tc>
          <w:tcPr>
            <w:tcW w:w="600" w:type="dxa"/>
          </w:tcPr>
          <w:p w14:paraId="77CBB474" w14:textId="77777777" w:rsidR="00B50050" w:rsidRDefault="00B50050" w:rsidP="0088127C">
            <w:pPr>
              <w:pStyle w:val="OtherTableBody"/>
            </w:pPr>
            <w:r>
              <w:t>CTD</w:t>
            </w:r>
          </w:p>
        </w:tc>
        <w:tc>
          <w:tcPr>
            <w:tcW w:w="600" w:type="dxa"/>
          </w:tcPr>
          <w:p w14:paraId="5CD6AC91" w14:textId="77777777" w:rsidR="00B50050" w:rsidRDefault="00B50050" w:rsidP="0088127C">
            <w:pPr>
              <w:pStyle w:val="OtherTableBody"/>
            </w:pPr>
            <w:r>
              <w:t>1</w:t>
            </w:r>
          </w:p>
        </w:tc>
        <w:tc>
          <w:tcPr>
            <w:tcW w:w="600" w:type="dxa"/>
          </w:tcPr>
          <w:p w14:paraId="32A71C34" w14:textId="77777777" w:rsidR="00B50050" w:rsidRDefault="00B50050" w:rsidP="0088127C">
            <w:pPr>
              <w:pStyle w:val="OtherTableBody"/>
            </w:pPr>
            <w:r>
              <w:t>..</w:t>
            </w:r>
          </w:p>
        </w:tc>
        <w:tc>
          <w:tcPr>
            <w:tcW w:w="600" w:type="dxa"/>
          </w:tcPr>
          <w:p w14:paraId="4FF1D573" w14:textId="77777777" w:rsidR="00B50050" w:rsidRDefault="00B50050" w:rsidP="0088127C">
            <w:pPr>
              <w:pStyle w:val="OtherTableBody"/>
            </w:pPr>
          </w:p>
        </w:tc>
        <w:tc>
          <w:tcPr>
            <w:tcW w:w="600" w:type="dxa"/>
          </w:tcPr>
          <w:p w14:paraId="0B967F76" w14:textId="77777777" w:rsidR="00B50050" w:rsidRDefault="00B50050" w:rsidP="0088127C">
            <w:pPr>
              <w:pStyle w:val="OtherTableBody"/>
            </w:pPr>
            <w:r>
              <w:t>CWE</w:t>
            </w:r>
          </w:p>
        </w:tc>
        <w:tc>
          <w:tcPr>
            <w:tcW w:w="700" w:type="dxa"/>
          </w:tcPr>
          <w:p w14:paraId="27A48DD0" w14:textId="77777777" w:rsidR="00B50050" w:rsidRDefault="00B50050" w:rsidP="0088127C">
            <w:pPr>
              <w:pStyle w:val="OtherTableBody"/>
            </w:pPr>
            <w:r>
              <w:t>Y</w:t>
            </w:r>
          </w:p>
        </w:tc>
        <w:tc>
          <w:tcPr>
            <w:tcW w:w="600" w:type="dxa"/>
          </w:tcPr>
          <w:p w14:paraId="6EE12406" w14:textId="77777777" w:rsidR="00B50050" w:rsidRDefault="00B50050" w:rsidP="0088127C">
            <w:pPr>
              <w:pStyle w:val="OtherTableBody"/>
            </w:pPr>
            <w:r>
              <w:t>0131</w:t>
            </w:r>
          </w:p>
        </w:tc>
        <w:tc>
          <w:tcPr>
            <w:tcW w:w="900" w:type="dxa"/>
          </w:tcPr>
          <w:p w14:paraId="4E2FF49D" w14:textId="77777777" w:rsidR="00B50050" w:rsidRDefault="00B50050" w:rsidP="0088127C">
            <w:pPr>
              <w:pStyle w:val="OtherTableBody"/>
            </w:pPr>
            <w:r>
              <w:t>11.8.4.1</w:t>
            </w:r>
          </w:p>
        </w:tc>
      </w:tr>
      <w:tr w:rsidR="00B50050" w14:paraId="613E5267" w14:textId="77777777" w:rsidTr="00195548">
        <w:tc>
          <w:tcPr>
            <w:tcW w:w="3500" w:type="dxa"/>
          </w:tcPr>
          <w:p w14:paraId="335063FB" w14:textId="77777777" w:rsidR="00B50050" w:rsidRDefault="00B50050" w:rsidP="0088127C">
            <w:pPr>
              <w:pStyle w:val="OtherTableBody"/>
            </w:pPr>
            <w:r>
              <w:t>Contact Role</w:t>
            </w:r>
          </w:p>
        </w:tc>
        <w:tc>
          <w:tcPr>
            <w:tcW w:w="700" w:type="dxa"/>
          </w:tcPr>
          <w:p w14:paraId="2E1863AF" w14:textId="77777777" w:rsidR="00B50050" w:rsidRDefault="00B50050" w:rsidP="0088127C">
            <w:pPr>
              <w:pStyle w:val="OtherTableBody"/>
            </w:pPr>
            <w:r>
              <w:t>00196</w:t>
            </w:r>
          </w:p>
        </w:tc>
        <w:tc>
          <w:tcPr>
            <w:tcW w:w="600" w:type="dxa"/>
          </w:tcPr>
          <w:p w14:paraId="78B4FFB2" w14:textId="77777777" w:rsidR="00B50050" w:rsidRDefault="00B50050" w:rsidP="0088127C">
            <w:pPr>
              <w:pStyle w:val="OtherTableBody"/>
            </w:pPr>
            <w:r>
              <w:t>NK1</w:t>
            </w:r>
          </w:p>
        </w:tc>
        <w:tc>
          <w:tcPr>
            <w:tcW w:w="600" w:type="dxa"/>
          </w:tcPr>
          <w:p w14:paraId="52C248AC" w14:textId="77777777" w:rsidR="00B50050" w:rsidRDefault="00B50050" w:rsidP="0088127C">
            <w:pPr>
              <w:pStyle w:val="OtherTableBody"/>
            </w:pPr>
            <w:r>
              <w:t>7</w:t>
            </w:r>
          </w:p>
        </w:tc>
        <w:tc>
          <w:tcPr>
            <w:tcW w:w="600" w:type="dxa"/>
          </w:tcPr>
          <w:p w14:paraId="026AD5D1" w14:textId="77777777" w:rsidR="00B50050" w:rsidRDefault="00B50050" w:rsidP="0088127C">
            <w:pPr>
              <w:pStyle w:val="OtherTableBody"/>
            </w:pPr>
            <w:r>
              <w:t>..</w:t>
            </w:r>
          </w:p>
        </w:tc>
        <w:tc>
          <w:tcPr>
            <w:tcW w:w="600" w:type="dxa"/>
          </w:tcPr>
          <w:p w14:paraId="5799528B" w14:textId="77777777" w:rsidR="00B50050" w:rsidRDefault="00B50050" w:rsidP="0088127C">
            <w:pPr>
              <w:pStyle w:val="OtherTableBody"/>
            </w:pPr>
          </w:p>
        </w:tc>
        <w:tc>
          <w:tcPr>
            <w:tcW w:w="600" w:type="dxa"/>
          </w:tcPr>
          <w:p w14:paraId="3000915D" w14:textId="77777777" w:rsidR="00B50050" w:rsidRDefault="00B50050" w:rsidP="0088127C">
            <w:pPr>
              <w:pStyle w:val="OtherTableBody"/>
            </w:pPr>
            <w:r>
              <w:t>CWE</w:t>
            </w:r>
          </w:p>
        </w:tc>
        <w:tc>
          <w:tcPr>
            <w:tcW w:w="700" w:type="dxa"/>
          </w:tcPr>
          <w:p w14:paraId="20D578B9" w14:textId="77777777" w:rsidR="00B50050" w:rsidRDefault="00B50050" w:rsidP="0088127C">
            <w:pPr>
              <w:pStyle w:val="OtherTableBody"/>
            </w:pPr>
          </w:p>
        </w:tc>
        <w:tc>
          <w:tcPr>
            <w:tcW w:w="600" w:type="dxa"/>
          </w:tcPr>
          <w:p w14:paraId="3885262D" w14:textId="77777777" w:rsidR="00B50050" w:rsidRDefault="00B50050" w:rsidP="0088127C">
            <w:pPr>
              <w:pStyle w:val="OtherTableBody"/>
            </w:pPr>
            <w:r>
              <w:t>0131</w:t>
            </w:r>
          </w:p>
        </w:tc>
        <w:tc>
          <w:tcPr>
            <w:tcW w:w="900" w:type="dxa"/>
          </w:tcPr>
          <w:p w14:paraId="6716656F" w14:textId="77777777" w:rsidR="00B50050" w:rsidRDefault="00B50050" w:rsidP="0088127C">
            <w:pPr>
              <w:pStyle w:val="OtherTableBody"/>
            </w:pPr>
            <w:r>
              <w:t>3.4.5.7</w:t>
            </w:r>
          </w:p>
        </w:tc>
      </w:tr>
      <w:tr w:rsidR="00B50050" w14:paraId="429BA5D7" w14:textId="77777777" w:rsidTr="00195548">
        <w:tc>
          <w:tcPr>
            <w:tcW w:w="3500" w:type="dxa"/>
          </w:tcPr>
          <w:p w14:paraId="2EEC15A8" w14:textId="77777777" w:rsidR="00B50050" w:rsidRDefault="00B50050" w:rsidP="0088127C">
            <w:pPr>
              <w:pStyle w:val="OtherTableBody"/>
            </w:pPr>
            <w:r>
              <w:t>Contact Telecommunication</w:t>
            </w:r>
          </w:p>
        </w:tc>
        <w:tc>
          <w:tcPr>
            <w:tcW w:w="700" w:type="dxa"/>
          </w:tcPr>
          <w:p w14:paraId="32079883" w14:textId="77777777" w:rsidR="00B50050" w:rsidRDefault="00B50050" w:rsidP="0088127C">
            <w:pPr>
              <w:pStyle w:val="OtherTableBody"/>
            </w:pPr>
            <w:r>
              <w:t>01269</w:t>
            </w:r>
          </w:p>
        </w:tc>
        <w:tc>
          <w:tcPr>
            <w:tcW w:w="600" w:type="dxa"/>
          </w:tcPr>
          <w:p w14:paraId="6872A231" w14:textId="77777777" w:rsidR="00B50050" w:rsidRDefault="00B50050" w:rsidP="0088127C">
            <w:pPr>
              <w:pStyle w:val="OtherTableBody"/>
            </w:pPr>
            <w:r>
              <w:t>FAC</w:t>
            </w:r>
          </w:p>
        </w:tc>
        <w:tc>
          <w:tcPr>
            <w:tcW w:w="600" w:type="dxa"/>
          </w:tcPr>
          <w:p w14:paraId="10C53262" w14:textId="77777777" w:rsidR="00B50050" w:rsidRDefault="00B50050" w:rsidP="0088127C">
            <w:pPr>
              <w:pStyle w:val="OtherTableBody"/>
            </w:pPr>
            <w:r>
              <w:t>8</w:t>
            </w:r>
          </w:p>
        </w:tc>
        <w:tc>
          <w:tcPr>
            <w:tcW w:w="600" w:type="dxa"/>
          </w:tcPr>
          <w:p w14:paraId="782A8163" w14:textId="77777777" w:rsidR="00B50050" w:rsidRDefault="00B50050" w:rsidP="0088127C">
            <w:pPr>
              <w:pStyle w:val="OtherTableBody"/>
            </w:pPr>
            <w:r>
              <w:t>..</w:t>
            </w:r>
          </w:p>
        </w:tc>
        <w:tc>
          <w:tcPr>
            <w:tcW w:w="600" w:type="dxa"/>
          </w:tcPr>
          <w:p w14:paraId="11B29E1E" w14:textId="77777777" w:rsidR="00B50050" w:rsidRDefault="00B50050" w:rsidP="0088127C">
            <w:pPr>
              <w:pStyle w:val="OtherTableBody"/>
            </w:pPr>
          </w:p>
        </w:tc>
        <w:tc>
          <w:tcPr>
            <w:tcW w:w="600" w:type="dxa"/>
          </w:tcPr>
          <w:p w14:paraId="0C688EC9" w14:textId="77777777" w:rsidR="00B50050" w:rsidRDefault="00B50050" w:rsidP="0088127C">
            <w:pPr>
              <w:pStyle w:val="OtherTableBody"/>
            </w:pPr>
            <w:r>
              <w:t>XTN</w:t>
            </w:r>
          </w:p>
        </w:tc>
        <w:tc>
          <w:tcPr>
            <w:tcW w:w="700" w:type="dxa"/>
          </w:tcPr>
          <w:p w14:paraId="223A7D1A" w14:textId="77777777" w:rsidR="00B50050" w:rsidRDefault="00B50050" w:rsidP="0088127C">
            <w:pPr>
              <w:pStyle w:val="OtherTableBody"/>
            </w:pPr>
            <w:r>
              <w:t>Y</w:t>
            </w:r>
          </w:p>
        </w:tc>
        <w:tc>
          <w:tcPr>
            <w:tcW w:w="600" w:type="dxa"/>
          </w:tcPr>
          <w:p w14:paraId="38DE1E3F" w14:textId="77777777" w:rsidR="00B50050" w:rsidRDefault="00B50050" w:rsidP="0088127C">
            <w:pPr>
              <w:pStyle w:val="OtherTableBody"/>
            </w:pPr>
          </w:p>
        </w:tc>
        <w:tc>
          <w:tcPr>
            <w:tcW w:w="900" w:type="dxa"/>
          </w:tcPr>
          <w:p w14:paraId="3C3B1B86" w14:textId="77777777" w:rsidR="00B50050" w:rsidRDefault="00B50050" w:rsidP="0088127C">
            <w:pPr>
              <w:pStyle w:val="OtherTableBody"/>
            </w:pPr>
            <w:r>
              <w:t>7.12.6.8</w:t>
            </w:r>
          </w:p>
        </w:tc>
      </w:tr>
      <w:tr w:rsidR="00B50050" w14:paraId="16306652" w14:textId="77777777" w:rsidTr="00195548">
        <w:tc>
          <w:tcPr>
            <w:tcW w:w="3500" w:type="dxa"/>
          </w:tcPr>
          <w:p w14:paraId="683611DA" w14:textId="77777777" w:rsidR="00B50050" w:rsidRDefault="00B50050" w:rsidP="0088127C">
            <w:pPr>
              <w:pStyle w:val="OtherTableBody"/>
            </w:pPr>
            <w:r>
              <w:t>Contact Title</w:t>
            </w:r>
          </w:p>
        </w:tc>
        <w:tc>
          <w:tcPr>
            <w:tcW w:w="700" w:type="dxa"/>
          </w:tcPr>
          <w:p w14:paraId="7D57D5D9" w14:textId="77777777" w:rsidR="00B50050" w:rsidRDefault="00B50050" w:rsidP="0088127C">
            <w:pPr>
              <w:pStyle w:val="OtherTableBody"/>
            </w:pPr>
            <w:r>
              <w:t>01267</w:t>
            </w:r>
          </w:p>
        </w:tc>
        <w:tc>
          <w:tcPr>
            <w:tcW w:w="600" w:type="dxa"/>
          </w:tcPr>
          <w:p w14:paraId="2DB3D720" w14:textId="77777777" w:rsidR="00B50050" w:rsidRDefault="00B50050" w:rsidP="0088127C">
            <w:pPr>
              <w:pStyle w:val="OtherTableBody"/>
            </w:pPr>
            <w:r>
              <w:t>FAC</w:t>
            </w:r>
          </w:p>
        </w:tc>
        <w:tc>
          <w:tcPr>
            <w:tcW w:w="600" w:type="dxa"/>
          </w:tcPr>
          <w:p w14:paraId="6750B2AD" w14:textId="77777777" w:rsidR="00B50050" w:rsidRDefault="00B50050" w:rsidP="0088127C">
            <w:pPr>
              <w:pStyle w:val="OtherTableBody"/>
            </w:pPr>
            <w:r>
              <w:t>6</w:t>
            </w:r>
          </w:p>
        </w:tc>
        <w:tc>
          <w:tcPr>
            <w:tcW w:w="600" w:type="dxa"/>
          </w:tcPr>
          <w:p w14:paraId="1DE37EB3" w14:textId="77777777" w:rsidR="00B50050" w:rsidRDefault="00B50050" w:rsidP="0088127C">
            <w:pPr>
              <w:pStyle w:val="OtherTableBody"/>
            </w:pPr>
            <w:r>
              <w:t>..</w:t>
            </w:r>
          </w:p>
        </w:tc>
        <w:tc>
          <w:tcPr>
            <w:tcW w:w="600" w:type="dxa"/>
          </w:tcPr>
          <w:p w14:paraId="3B80696D" w14:textId="77777777" w:rsidR="00B50050" w:rsidRDefault="00B50050" w:rsidP="0088127C">
            <w:pPr>
              <w:pStyle w:val="OtherTableBody"/>
            </w:pPr>
            <w:r>
              <w:t>60=</w:t>
            </w:r>
          </w:p>
        </w:tc>
        <w:tc>
          <w:tcPr>
            <w:tcW w:w="600" w:type="dxa"/>
          </w:tcPr>
          <w:p w14:paraId="4859509D" w14:textId="77777777" w:rsidR="00B50050" w:rsidRDefault="00B50050" w:rsidP="0088127C">
            <w:pPr>
              <w:pStyle w:val="OtherTableBody"/>
            </w:pPr>
            <w:r>
              <w:t>ST</w:t>
            </w:r>
          </w:p>
        </w:tc>
        <w:tc>
          <w:tcPr>
            <w:tcW w:w="700" w:type="dxa"/>
          </w:tcPr>
          <w:p w14:paraId="257684F5" w14:textId="77777777" w:rsidR="00B50050" w:rsidRDefault="00B50050" w:rsidP="0088127C">
            <w:pPr>
              <w:pStyle w:val="OtherTableBody"/>
            </w:pPr>
            <w:r>
              <w:t>Y</w:t>
            </w:r>
          </w:p>
        </w:tc>
        <w:tc>
          <w:tcPr>
            <w:tcW w:w="600" w:type="dxa"/>
          </w:tcPr>
          <w:p w14:paraId="4ED77063" w14:textId="77777777" w:rsidR="00B50050" w:rsidRDefault="00B50050" w:rsidP="0088127C">
            <w:pPr>
              <w:pStyle w:val="OtherTableBody"/>
            </w:pPr>
          </w:p>
        </w:tc>
        <w:tc>
          <w:tcPr>
            <w:tcW w:w="900" w:type="dxa"/>
          </w:tcPr>
          <w:p w14:paraId="39FF6772" w14:textId="77777777" w:rsidR="00B50050" w:rsidRDefault="00B50050" w:rsidP="0088127C">
            <w:pPr>
              <w:pStyle w:val="OtherTableBody"/>
            </w:pPr>
            <w:r>
              <w:t>7.12.6.6</w:t>
            </w:r>
          </w:p>
        </w:tc>
      </w:tr>
      <w:tr w:rsidR="00B50050" w14:paraId="541105D3" w14:textId="77777777" w:rsidTr="00195548">
        <w:tc>
          <w:tcPr>
            <w:tcW w:w="3500" w:type="dxa"/>
          </w:tcPr>
          <w:p w14:paraId="59D20C76" w14:textId="77777777" w:rsidR="00B50050" w:rsidRDefault="00B50050" w:rsidP="0088127C">
            <w:pPr>
              <w:pStyle w:val="OtherTableBody"/>
            </w:pPr>
            <w:r>
              <w:t>Contact's Address</w:t>
            </w:r>
          </w:p>
        </w:tc>
        <w:tc>
          <w:tcPr>
            <w:tcW w:w="700" w:type="dxa"/>
          </w:tcPr>
          <w:p w14:paraId="6A34FF4E" w14:textId="77777777" w:rsidR="00B50050" w:rsidRDefault="00B50050" w:rsidP="0088127C">
            <w:pPr>
              <w:pStyle w:val="OtherTableBody"/>
            </w:pPr>
            <w:r>
              <w:t>01020</w:t>
            </w:r>
          </w:p>
        </w:tc>
        <w:tc>
          <w:tcPr>
            <w:tcW w:w="600" w:type="dxa"/>
          </w:tcPr>
          <w:p w14:paraId="0E333785" w14:textId="77777777" w:rsidR="00B50050" w:rsidRDefault="00B50050" w:rsidP="0088127C">
            <w:pPr>
              <w:pStyle w:val="OtherTableBody"/>
            </w:pPr>
            <w:r>
              <w:t>CM0</w:t>
            </w:r>
          </w:p>
        </w:tc>
        <w:tc>
          <w:tcPr>
            <w:tcW w:w="600" w:type="dxa"/>
          </w:tcPr>
          <w:p w14:paraId="5DE5972C" w14:textId="77777777" w:rsidR="00B50050" w:rsidRDefault="00B50050" w:rsidP="0088127C">
            <w:pPr>
              <w:pStyle w:val="OtherTableBody"/>
            </w:pPr>
            <w:r>
              <w:t>11</w:t>
            </w:r>
          </w:p>
        </w:tc>
        <w:tc>
          <w:tcPr>
            <w:tcW w:w="600" w:type="dxa"/>
          </w:tcPr>
          <w:p w14:paraId="4BE5531E" w14:textId="77777777" w:rsidR="00B50050" w:rsidRDefault="00B50050" w:rsidP="0088127C">
            <w:pPr>
              <w:pStyle w:val="OtherTableBody"/>
            </w:pPr>
            <w:r>
              <w:t>..</w:t>
            </w:r>
          </w:p>
        </w:tc>
        <w:tc>
          <w:tcPr>
            <w:tcW w:w="600" w:type="dxa"/>
          </w:tcPr>
          <w:p w14:paraId="37B28176" w14:textId="77777777" w:rsidR="00B50050" w:rsidRDefault="00B50050" w:rsidP="0088127C">
            <w:pPr>
              <w:pStyle w:val="OtherTableBody"/>
            </w:pPr>
          </w:p>
        </w:tc>
        <w:tc>
          <w:tcPr>
            <w:tcW w:w="600" w:type="dxa"/>
          </w:tcPr>
          <w:p w14:paraId="561D645B" w14:textId="77777777" w:rsidR="00B50050" w:rsidRDefault="00B50050" w:rsidP="0088127C">
            <w:pPr>
              <w:pStyle w:val="OtherTableBody"/>
            </w:pPr>
            <w:r>
              <w:t>XAD</w:t>
            </w:r>
          </w:p>
        </w:tc>
        <w:tc>
          <w:tcPr>
            <w:tcW w:w="700" w:type="dxa"/>
          </w:tcPr>
          <w:p w14:paraId="409FE4C1" w14:textId="77777777" w:rsidR="00B50050" w:rsidRDefault="00B50050" w:rsidP="0088127C">
            <w:pPr>
              <w:pStyle w:val="OtherTableBody"/>
            </w:pPr>
            <w:r>
              <w:t>Y</w:t>
            </w:r>
          </w:p>
        </w:tc>
        <w:tc>
          <w:tcPr>
            <w:tcW w:w="600" w:type="dxa"/>
          </w:tcPr>
          <w:p w14:paraId="511796F4" w14:textId="77777777" w:rsidR="00B50050" w:rsidRDefault="00B50050" w:rsidP="0088127C">
            <w:pPr>
              <w:pStyle w:val="OtherTableBody"/>
            </w:pPr>
          </w:p>
        </w:tc>
        <w:tc>
          <w:tcPr>
            <w:tcW w:w="900" w:type="dxa"/>
          </w:tcPr>
          <w:p w14:paraId="1106FC7D" w14:textId="77777777" w:rsidR="00B50050" w:rsidRDefault="00B50050" w:rsidP="0088127C">
            <w:pPr>
              <w:pStyle w:val="OtherTableBody"/>
            </w:pPr>
            <w:r>
              <w:t>8.11.2.11</w:t>
            </w:r>
          </w:p>
        </w:tc>
      </w:tr>
      <w:tr w:rsidR="00B50050" w14:paraId="33129F7B" w14:textId="77777777" w:rsidTr="00195548">
        <w:tc>
          <w:tcPr>
            <w:tcW w:w="3500" w:type="dxa"/>
          </w:tcPr>
          <w:p w14:paraId="2C195542" w14:textId="77777777" w:rsidR="00B50050" w:rsidRDefault="00B50050" w:rsidP="0088127C">
            <w:pPr>
              <w:pStyle w:val="OtherTableBody"/>
            </w:pPr>
            <w:r>
              <w:t>Contact's Telephone Number</w:t>
            </w:r>
          </w:p>
        </w:tc>
        <w:tc>
          <w:tcPr>
            <w:tcW w:w="700" w:type="dxa"/>
          </w:tcPr>
          <w:p w14:paraId="62E88424" w14:textId="77777777" w:rsidR="00B50050" w:rsidRDefault="00B50050" w:rsidP="0088127C">
            <w:pPr>
              <w:pStyle w:val="OtherTableBody"/>
            </w:pPr>
            <w:r>
              <w:t>01019</w:t>
            </w:r>
          </w:p>
        </w:tc>
        <w:tc>
          <w:tcPr>
            <w:tcW w:w="600" w:type="dxa"/>
          </w:tcPr>
          <w:p w14:paraId="0D2237A4" w14:textId="77777777" w:rsidR="00B50050" w:rsidRDefault="00B50050" w:rsidP="0088127C">
            <w:pPr>
              <w:pStyle w:val="OtherTableBody"/>
            </w:pPr>
            <w:r>
              <w:t>CM0</w:t>
            </w:r>
          </w:p>
        </w:tc>
        <w:tc>
          <w:tcPr>
            <w:tcW w:w="600" w:type="dxa"/>
          </w:tcPr>
          <w:p w14:paraId="74BD4AE4" w14:textId="77777777" w:rsidR="00B50050" w:rsidRDefault="00B50050" w:rsidP="0088127C">
            <w:pPr>
              <w:pStyle w:val="OtherTableBody"/>
            </w:pPr>
            <w:r>
              <w:t>10</w:t>
            </w:r>
          </w:p>
        </w:tc>
        <w:tc>
          <w:tcPr>
            <w:tcW w:w="600" w:type="dxa"/>
          </w:tcPr>
          <w:p w14:paraId="1CEF1580" w14:textId="77777777" w:rsidR="00B50050" w:rsidRDefault="00B50050" w:rsidP="0088127C">
            <w:pPr>
              <w:pStyle w:val="OtherTableBody"/>
            </w:pPr>
            <w:r>
              <w:t>..</w:t>
            </w:r>
          </w:p>
        </w:tc>
        <w:tc>
          <w:tcPr>
            <w:tcW w:w="600" w:type="dxa"/>
          </w:tcPr>
          <w:p w14:paraId="1B188EF8" w14:textId="77777777" w:rsidR="00B50050" w:rsidRDefault="00B50050" w:rsidP="0088127C">
            <w:pPr>
              <w:pStyle w:val="OtherTableBody"/>
            </w:pPr>
          </w:p>
        </w:tc>
        <w:tc>
          <w:tcPr>
            <w:tcW w:w="600" w:type="dxa"/>
          </w:tcPr>
          <w:p w14:paraId="18316DCE" w14:textId="77777777" w:rsidR="00B50050" w:rsidRDefault="00B50050" w:rsidP="0088127C">
            <w:pPr>
              <w:pStyle w:val="OtherTableBody"/>
            </w:pPr>
            <w:r>
              <w:t>XTN</w:t>
            </w:r>
          </w:p>
        </w:tc>
        <w:tc>
          <w:tcPr>
            <w:tcW w:w="700" w:type="dxa"/>
          </w:tcPr>
          <w:p w14:paraId="3B4E23AB" w14:textId="77777777" w:rsidR="00B50050" w:rsidRDefault="00B50050" w:rsidP="0088127C">
            <w:pPr>
              <w:pStyle w:val="OtherTableBody"/>
            </w:pPr>
          </w:p>
        </w:tc>
        <w:tc>
          <w:tcPr>
            <w:tcW w:w="600" w:type="dxa"/>
          </w:tcPr>
          <w:p w14:paraId="3FBB3AED" w14:textId="77777777" w:rsidR="00B50050" w:rsidRDefault="00B50050" w:rsidP="0088127C">
            <w:pPr>
              <w:pStyle w:val="OtherTableBody"/>
            </w:pPr>
          </w:p>
        </w:tc>
        <w:tc>
          <w:tcPr>
            <w:tcW w:w="900" w:type="dxa"/>
          </w:tcPr>
          <w:p w14:paraId="0CD06DD8" w14:textId="77777777" w:rsidR="00B50050" w:rsidRDefault="00B50050" w:rsidP="0088127C">
            <w:pPr>
              <w:pStyle w:val="OtherTableBody"/>
            </w:pPr>
            <w:r>
              <w:t>8.11.2.10</w:t>
            </w:r>
          </w:p>
        </w:tc>
      </w:tr>
      <w:tr w:rsidR="00B50050" w14:paraId="645894BA" w14:textId="77777777" w:rsidTr="00195548">
        <w:tc>
          <w:tcPr>
            <w:tcW w:w="3500" w:type="dxa"/>
          </w:tcPr>
          <w:p w14:paraId="6C7D0B5F" w14:textId="77777777" w:rsidR="00B50050" w:rsidRDefault="00B50050" w:rsidP="0088127C">
            <w:pPr>
              <w:pStyle w:val="OtherTableBody"/>
            </w:pPr>
            <w:r>
              <w:t>Container Carrier Identifier</w:t>
            </w:r>
          </w:p>
        </w:tc>
        <w:tc>
          <w:tcPr>
            <w:tcW w:w="700" w:type="dxa"/>
          </w:tcPr>
          <w:p w14:paraId="142A259D" w14:textId="77777777" w:rsidR="00B50050" w:rsidRDefault="00B50050" w:rsidP="0088127C">
            <w:pPr>
              <w:pStyle w:val="OtherTableBody"/>
            </w:pPr>
            <w:r>
              <w:t>01376</w:t>
            </w:r>
          </w:p>
        </w:tc>
        <w:tc>
          <w:tcPr>
            <w:tcW w:w="600" w:type="dxa"/>
          </w:tcPr>
          <w:p w14:paraId="2FF1B34E" w14:textId="77777777" w:rsidR="00B50050" w:rsidRDefault="00B50050" w:rsidP="0088127C">
            <w:pPr>
              <w:pStyle w:val="OtherTableBody"/>
            </w:pPr>
            <w:r>
              <w:t>INV</w:t>
            </w:r>
          </w:p>
        </w:tc>
        <w:tc>
          <w:tcPr>
            <w:tcW w:w="600" w:type="dxa"/>
          </w:tcPr>
          <w:p w14:paraId="667884CF" w14:textId="77777777" w:rsidR="00B50050" w:rsidRDefault="00B50050" w:rsidP="0088127C">
            <w:pPr>
              <w:pStyle w:val="OtherTableBody"/>
            </w:pPr>
            <w:r>
              <w:t>5</w:t>
            </w:r>
          </w:p>
        </w:tc>
        <w:tc>
          <w:tcPr>
            <w:tcW w:w="600" w:type="dxa"/>
          </w:tcPr>
          <w:p w14:paraId="388BF25C" w14:textId="77777777" w:rsidR="00B50050" w:rsidRDefault="00B50050" w:rsidP="0088127C">
            <w:pPr>
              <w:pStyle w:val="OtherTableBody"/>
            </w:pPr>
            <w:r>
              <w:t>..</w:t>
            </w:r>
          </w:p>
        </w:tc>
        <w:tc>
          <w:tcPr>
            <w:tcW w:w="600" w:type="dxa"/>
          </w:tcPr>
          <w:p w14:paraId="6BDD823E" w14:textId="77777777" w:rsidR="00B50050" w:rsidRDefault="00B50050" w:rsidP="0088127C">
            <w:pPr>
              <w:pStyle w:val="OtherTableBody"/>
            </w:pPr>
          </w:p>
        </w:tc>
        <w:tc>
          <w:tcPr>
            <w:tcW w:w="600" w:type="dxa"/>
          </w:tcPr>
          <w:p w14:paraId="2BDA8806" w14:textId="77777777" w:rsidR="00B50050" w:rsidRDefault="00B50050" w:rsidP="0088127C">
            <w:pPr>
              <w:pStyle w:val="OtherTableBody"/>
            </w:pPr>
            <w:r>
              <w:t>CWE</w:t>
            </w:r>
          </w:p>
        </w:tc>
        <w:tc>
          <w:tcPr>
            <w:tcW w:w="700" w:type="dxa"/>
          </w:tcPr>
          <w:p w14:paraId="79A11FA0" w14:textId="77777777" w:rsidR="00B50050" w:rsidRDefault="00B50050" w:rsidP="0088127C">
            <w:pPr>
              <w:pStyle w:val="OtherTableBody"/>
            </w:pPr>
          </w:p>
        </w:tc>
        <w:tc>
          <w:tcPr>
            <w:tcW w:w="600" w:type="dxa"/>
          </w:tcPr>
          <w:p w14:paraId="354727F9" w14:textId="77777777" w:rsidR="00B50050" w:rsidRDefault="00B50050" w:rsidP="0088127C">
            <w:pPr>
              <w:pStyle w:val="OtherTableBody"/>
            </w:pPr>
            <w:r>
              <w:t>0600</w:t>
            </w:r>
          </w:p>
        </w:tc>
        <w:tc>
          <w:tcPr>
            <w:tcW w:w="900" w:type="dxa"/>
          </w:tcPr>
          <w:p w14:paraId="05D55633" w14:textId="77777777" w:rsidR="00B50050" w:rsidRDefault="00B50050" w:rsidP="0088127C">
            <w:pPr>
              <w:pStyle w:val="OtherTableBody"/>
            </w:pPr>
            <w:r>
              <w:t>13.4.4.5</w:t>
            </w:r>
          </w:p>
        </w:tc>
      </w:tr>
      <w:tr w:rsidR="00B50050" w14:paraId="5E8DF171" w14:textId="77777777" w:rsidTr="00195548">
        <w:tc>
          <w:tcPr>
            <w:tcW w:w="3500" w:type="dxa"/>
          </w:tcPr>
          <w:p w14:paraId="354E983C" w14:textId="77777777" w:rsidR="00B50050" w:rsidRDefault="00B50050" w:rsidP="0088127C">
            <w:pPr>
              <w:pStyle w:val="OtherTableBody"/>
            </w:pPr>
            <w:r>
              <w:t>Container Catalog Number</w:t>
            </w:r>
          </w:p>
        </w:tc>
        <w:tc>
          <w:tcPr>
            <w:tcW w:w="700" w:type="dxa"/>
          </w:tcPr>
          <w:p w14:paraId="23330885" w14:textId="77777777" w:rsidR="00B50050" w:rsidRDefault="00B50050" w:rsidP="0088127C">
            <w:pPr>
              <w:pStyle w:val="OtherTableBody"/>
            </w:pPr>
            <w:r>
              <w:t>03380</w:t>
            </w:r>
          </w:p>
        </w:tc>
        <w:tc>
          <w:tcPr>
            <w:tcW w:w="600" w:type="dxa"/>
          </w:tcPr>
          <w:p w14:paraId="77DA9E2B" w14:textId="77777777" w:rsidR="00B50050" w:rsidRDefault="00B50050" w:rsidP="0088127C">
            <w:pPr>
              <w:pStyle w:val="OtherTableBody"/>
            </w:pPr>
            <w:r>
              <w:t>BUI</w:t>
            </w:r>
          </w:p>
        </w:tc>
        <w:tc>
          <w:tcPr>
            <w:tcW w:w="600" w:type="dxa"/>
          </w:tcPr>
          <w:p w14:paraId="18F2DF3E" w14:textId="77777777" w:rsidR="00B50050" w:rsidRDefault="00B50050" w:rsidP="0088127C">
            <w:pPr>
              <w:pStyle w:val="OtherTableBody"/>
            </w:pPr>
            <w:r>
              <w:t>8</w:t>
            </w:r>
          </w:p>
        </w:tc>
        <w:tc>
          <w:tcPr>
            <w:tcW w:w="600" w:type="dxa"/>
          </w:tcPr>
          <w:p w14:paraId="386B1EAC" w14:textId="77777777" w:rsidR="00B50050" w:rsidRDefault="00B50050" w:rsidP="0088127C">
            <w:pPr>
              <w:pStyle w:val="OtherTableBody"/>
            </w:pPr>
            <w:r>
              <w:t>..</w:t>
            </w:r>
          </w:p>
        </w:tc>
        <w:tc>
          <w:tcPr>
            <w:tcW w:w="600" w:type="dxa"/>
          </w:tcPr>
          <w:p w14:paraId="00847B77" w14:textId="77777777" w:rsidR="00B50050" w:rsidRDefault="00B50050" w:rsidP="0088127C">
            <w:pPr>
              <w:pStyle w:val="OtherTableBody"/>
            </w:pPr>
          </w:p>
        </w:tc>
        <w:tc>
          <w:tcPr>
            <w:tcW w:w="600" w:type="dxa"/>
          </w:tcPr>
          <w:p w14:paraId="75812293" w14:textId="77777777" w:rsidR="00B50050" w:rsidRDefault="00B50050" w:rsidP="0088127C">
            <w:pPr>
              <w:pStyle w:val="OtherTableBody"/>
            </w:pPr>
            <w:r>
              <w:t>ST</w:t>
            </w:r>
          </w:p>
        </w:tc>
        <w:tc>
          <w:tcPr>
            <w:tcW w:w="700" w:type="dxa"/>
          </w:tcPr>
          <w:p w14:paraId="761850E5" w14:textId="77777777" w:rsidR="00B50050" w:rsidRDefault="00B50050" w:rsidP="0088127C">
            <w:pPr>
              <w:pStyle w:val="OtherTableBody"/>
            </w:pPr>
          </w:p>
        </w:tc>
        <w:tc>
          <w:tcPr>
            <w:tcW w:w="600" w:type="dxa"/>
          </w:tcPr>
          <w:p w14:paraId="1DE4515D" w14:textId="77777777" w:rsidR="00B50050" w:rsidRDefault="00B50050" w:rsidP="0088127C">
            <w:pPr>
              <w:pStyle w:val="OtherTableBody"/>
            </w:pPr>
          </w:p>
        </w:tc>
        <w:tc>
          <w:tcPr>
            <w:tcW w:w="900" w:type="dxa"/>
          </w:tcPr>
          <w:p w14:paraId="5B120D1D" w14:textId="77777777" w:rsidR="00B50050" w:rsidRDefault="00B50050" w:rsidP="0088127C">
            <w:pPr>
              <w:pStyle w:val="OtherTableBody"/>
            </w:pPr>
            <w:r>
              <w:t>4.17.2.8</w:t>
            </w:r>
          </w:p>
        </w:tc>
      </w:tr>
      <w:tr w:rsidR="00B50050" w14:paraId="21E74334" w14:textId="77777777" w:rsidTr="00195548">
        <w:tc>
          <w:tcPr>
            <w:tcW w:w="3500" w:type="dxa"/>
          </w:tcPr>
          <w:p w14:paraId="06746913" w14:textId="77777777" w:rsidR="00B50050" w:rsidRDefault="00B50050" w:rsidP="0088127C">
            <w:pPr>
              <w:pStyle w:val="OtherTableBody"/>
            </w:pPr>
            <w:r>
              <w:t>Container Common Name</w:t>
            </w:r>
          </w:p>
        </w:tc>
        <w:tc>
          <w:tcPr>
            <w:tcW w:w="700" w:type="dxa"/>
          </w:tcPr>
          <w:p w14:paraId="3AEFBC65" w14:textId="77777777" w:rsidR="00B50050" w:rsidRDefault="00B50050" w:rsidP="0088127C">
            <w:pPr>
              <w:pStyle w:val="OtherTableBody"/>
            </w:pPr>
            <w:r>
              <w:t>02500</w:t>
            </w:r>
          </w:p>
        </w:tc>
        <w:tc>
          <w:tcPr>
            <w:tcW w:w="600" w:type="dxa"/>
          </w:tcPr>
          <w:p w14:paraId="1A1B34E7" w14:textId="77777777" w:rsidR="00B50050" w:rsidRDefault="00B50050" w:rsidP="0088127C">
            <w:pPr>
              <w:pStyle w:val="OtherTableBody"/>
            </w:pPr>
            <w:r>
              <w:t>SAC</w:t>
            </w:r>
          </w:p>
        </w:tc>
        <w:tc>
          <w:tcPr>
            <w:tcW w:w="600" w:type="dxa"/>
          </w:tcPr>
          <w:p w14:paraId="20C93CF7" w14:textId="77777777" w:rsidR="00B50050" w:rsidRDefault="00B50050" w:rsidP="0088127C">
            <w:pPr>
              <w:pStyle w:val="OtherTableBody"/>
            </w:pPr>
            <w:r>
              <w:t>49</w:t>
            </w:r>
          </w:p>
        </w:tc>
        <w:tc>
          <w:tcPr>
            <w:tcW w:w="600" w:type="dxa"/>
          </w:tcPr>
          <w:p w14:paraId="6334884D" w14:textId="77777777" w:rsidR="00B50050" w:rsidRDefault="00B50050" w:rsidP="0088127C">
            <w:pPr>
              <w:pStyle w:val="OtherTableBody"/>
            </w:pPr>
            <w:r>
              <w:t>..</w:t>
            </w:r>
          </w:p>
        </w:tc>
        <w:tc>
          <w:tcPr>
            <w:tcW w:w="600" w:type="dxa"/>
          </w:tcPr>
          <w:p w14:paraId="715DD121" w14:textId="77777777" w:rsidR="00B50050" w:rsidRDefault="00B50050" w:rsidP="0088127C">
            <w:pPr>
              <w:pStyle w:val="OtherTableBody"/>
            </w:pPr>
          </w:p>
        </w:tc>
        <w:tc>
          <w:tcPr>
            <w:tcW w:w="600" w:type="dxa"/>
          </w:tcPr>
          <w:p w14:paraId="372CD30E" w14:textId="77777777" w:rsidR="00B50050" w:rsidRDefault="00B50050" w:rsidP="0088127C">
            <w:pPr>
              <w:pStyle w:val="OtherTableBody"/>
            </w:pPr>
            <w:r>
              <w:t>CWE</w:t>
            </w:r>
          </w:p>
        </w:tc>
        <w:tc>
          <w:tcPr>
            <w:tcW w:w="700" w:type="dxa"/>
          </w:tcPr>
          <w:p w14:paraId="4DA9817F" w14:textId="77777777" w:rsidR="00B50050" w:rsidRDefault="00B50050" w:rsidP="0088127C">
            <w:pPr>
              <w:pStyle w:val="OtherTableBody"/>
            </w:pPr>
          </w:p>
        </w:tc>
        <w:tc>
          <w:tcPr>
            <w:tcW w:w="600" w:type="dxa"/>
          </w:tcPr>
          <w:p w14:paraId="7AD9D4ED" w14:textId="77777777" w:rsidR="00B50050" w:rsidRDefault="00B50050" w:rsidP="0088127C">
            <w:pPr>
              <w:pStyle w:val="OtherTableBody"/>
            </w:pPr>
            <w:r>
              <w:t>0969</w:t>
            </w:r>
          </w:p>
        </w:tc>
        <w:tc>
          <w:tcPr>
            <w:tcW w:w="900" w:type="dxa"/>
          </w:tcPr>
          <w:p w14:paraId="11CA889A" w14:textId="77777777" w:rsidR="00B50050" w:rsidRDefault="00B50050" w:rsidP="0088127C">
            <w:pPr>
              <w:pStyle w:val="OtherTableBody"/>
            </w:pPr>
            <w:r>
              <w:t>13.4.3.49</w:t>
            </w:r>
          </w:p>
        </w:tc>
      </w:tr>
      <w:tr w:rsidR="00B50050" w14:paraId="786DF3EF" w14:textId="77777777" w:rsidTr="00195548">
        <w:tc>
          <w:tcPr>
            <w:tcW w:w="3500" w:type="dxa"/>
          </w:tcPr>
          <w:p w14:paraId="4009F1C4" w14:textId="77777777" w:rsidR="00B50050" w:rsidRDefault="00B50050" w:rsidP="0088127C">
            <w:pPr>
              <w:pStyle w:val="OtherTableBody"/>
            </w:pPr>
            <w:r>
              <w:t>Container Condition</w:t>
            </w:r>
          </w:p>
        </w:tc>
        <w:tc>
          <w:tcPr>
            <w:tcW w:w="700" w:type="dxa"/>
          </w:tcPr>
          <w:p w14:paraId="588CB7CE" w14:textId="77777777" w:rsidR="00B50050" w:rsidRDefault="00B50050" w:rsidP="0088127C">
            <w:pPr>
              <w:pStyle w:val="OtherTableBody"/>
            </w:pPr>
            <w:r>
              <w:t>01774</w:t>
            </w:r>
          </w:p>
        </w:tc>
        <w:tc>
          <w:tcPr>
            <w:tcW w:w="600" w:type="dxa"/>
          </w:tcPr>
          <w:p w14:paraId="29743E3E" w14:textId="77777777" w:rsidR="00B50050" w:rsidRDefault="00B50050" w:rsidP="0088127C">
            <w:pPr>
              <w:pStyle w:val="OtherTableBody"/>
            </w:pPr>
            <w:r>
              <w:t>SPM</w:t>
            </w:r>
          </w:p>
        </w:tc>
        <w:tc>
          <w:tcPr>
            <w:tcW w:w="600" w:type="dxa"/>
          </w:tcPr>
          <w:p w14:paraId="6B849348" w14:textId="77777777" w:rsidR="00B50050" w:rsidRDefault="00B50050" w:rsidP="0088127C">
            <w:pPr>
              <w:pStyle w:val="OtherTableBody"/>
            </w:pPr>
            <w:r>
              <w:t>28</w:t>
            </w:r>
          </w:p>
        </w:tc>
        <w:tc>
          <w:tcPr>
            <w:tcW w:w="600" w:type="dxa"/>
          </w:tcPr>
          <w:p w14:paraId="58132B4A" w14:textId="77777777" w:rsidR="00B50050" w:rsidRDefault="00B50050" w:rsidP="0088127C">
            <w:pPr>
              <w:pStyle w:val="OtherTableBody"/>
            </w:pPr>
            <w:r>
              <w:t>..</w:t>
            </w:r>
          </w:p>
        </w:tc>
        <w:tc>
          <w:tcPr>
            <w:tcW w:w="600" w:type="dxa"/>
          </w:tcPr>
          <w:p w14:paraId="727092B7" w14:textId="77777777" w:rsidR="00B50050" w:rsidRDefault="00B50050" w:rsidP="0088127C">
            <w:pPr>
              <w:pStyle w:val="OtherTableBody"/>
            </w:pPr>
          </w:p>
        </w:tc>
        <w:tc>
          <w:tcPr>
            <w:tcW w:w="600" w:type="dxa"/>
          </w:tcPr>
          <w:p w14:paraId="63B978B4" w14:textId="77777777" w:rsidR="00B50050" w:rsidRDefault="00B50050" w:rsidP="0088127C">
            <w:pPr>
              <w:pStyle w:val="OtherTableBody"/>
            </w:pPr>
            <w:r>
              <w:t>CWE</w:t>
            </w:r>
          </w:p>
        </w:tc>
        <w:tc>
          <w:tcPr>
            <w:tcW w:w="700" w:type="dxa"/>
          </w:tcPr>
          <w:p w14:paraId="5D5885E7" w14:textId="77777777" w:rsidR="00B50050" w:rsidRDefault="00B50050" w:rsidP="0088127C">
            <w:pPr>
              <w:pStyle w:val="OtherTableBody"/>
            </w:pPr>
          </w:p>
        </w:tc>
        <w:tc>
          <w:tcPr>
            <w:tcW w:w="600" w:type="dxa"/>
          </w:tcPr>
          <w:p w14:paraId="2815DA11" w14:textId="77777777" w:rsidR="00B50050" w:rsidRDefault="00B50050" w:rsidP="0088127C">
            <w:pPr>
              <w:pStyle w:val="OtherTableBody"/>
            </w:pPr>
            <w:r>
              <w:t>0544</w:t>
            </w:r>
          </w:p>
        </w:tc>
        <w:tc>
          <w:tcPr>
            <w:tcW w:w="900" w:type="dxa"/>
          </w:tcPr>
          <w:p w14:paraId="695B8E46" w14:textId="77777777" w:rsidR="00B50050" w:rsidRDefault="00B50050" w:rsidP="0088127C">
            <w:pPr>
              <w:pStyle w:val="OtherTableBody"/>
            </w:pPr>
            <w:r>
              <w:t>7.4.3.28</w:t>
            </w:r>
          </w:p>
        </w:tc>
      </w:tr>
      <w:tr w:rsidR="00B50050" w14:paraId="68A85B42" w14:textId="77777777" w:rsidTr="00195548">
        <w:tc>
          <w:tcPr>
            <w:tcW w:w="3500" w:type="dxa"/>
          </w:tcPr>
          <w:p w14:paraId="2D34163B" w14:textId="77777777" w:rsidR="00B50050" w:rsidRDefault="00B50050" w:rsidP="0088127C">
            <w:pPr>
              <w:pStyle w:val="OtherTableBody"/>
            </w:pPr>
            <w:r>
              <w:t>Container Description</w:t>
            </w:r>
          </w:p>
        </w:tc>
        <w:tc>
          <w:tcPr>
            <w:tcW w:w="700" w:type="dxa"/>
          </w:tcPr>
          <w:p w14:paraId="42459965" w14:textId="77777777" w:rsidR="00B50050" w:rsidRDefault="00B50050" w:rsidP="0088127C">
            <w:pPr>
              <w:pStyle w:val="OtherTableBody"/>
            </w:pPr>
            <w:r>
              <w:t>00643</w:t>
            </w:r>
          </w:p>
        </w:tc>
        <w:tc>
          <w:tcPr>
            <w:tcW w:w="600" w:type="dxa"/>
          </w:tcPr>
          <w:p w14:paraId="031A87DE" w14:textId="77777777" w:rsidR="00B50050" w:rsidRDefault="00B50050" w:rsidP="0088127C">
            <w:pPr>
              <w:pStyle w:val="OtherTableBody"/>
            </w:pPr>
            <w:r>
              <w:t>OM4</w:t>
            </w:r>
          </w:p>
        </w:tc>
        <w:tc>
          <w:tcPr>
            <w:tcW w:w="600" w:type="dxa"/>
          </w:tcPr>
          <w:p w14:paraId="2BDB10C3" w14:textId="77777777" w:rsidR="00B50050" w:rsidRDefault="00B50050" w:rsidP="0088127C">
            <w:pPr>
              <w:pStyle w:val="OtherTableBody"/>
            </w:pPr>
            <w:r>
              <w:t>3</w:t>
            </w:r>
          </w:p>
        </w:tc>
        <w:tc>
          <w:tcPr>
            <w:tcW w:w="600" w:type="dxa"/>
          </w:tcPr>
          <w:p w14:paraId="0E1EDCC4" w14:textId="77777777" w:rsidR="00B50050" w:rsidRDefault="00B50050" w:rsidP="0088127C">
            <w:pPr>
              <w:pStyle w:val="OtherTableBody"/>
            </w:pPr>
            <w:r>
              <w:t>1..60</w:t>
            </w:r>
          </w:p>
        </w:tc>
        <w:tc>
          <w:tcPr>
            <w:tcW w:w="600" w:type="dxa"/>
          </w:tcPr>
          <w:p w14:paraId="5108001A" w14:textId="77777777" w:rsidR="00B50050" w:rsidRDefault="00B50050" w:rsidP="0088127C">
            <w:pPr>
              <w:pStyle w:val="OtherTableBody"/>
            </w:pPr>
            <w:r>
              <w:t>60=</w:t>
            </w:r>
          </w:p>
        </w:tc>
        <w:tc>
          <w:tcPr>
            <w:tcW w:w="600" w:type="dxa"/>
          </w:tcPr>
          <w:p w14:paraId="3AF8C86D" w14:textId="77777777" w:rsidR="00B50050" w:rsidRDefault="00B50050" w:rsidP="0088127C">
            <w:pPr>
              <w:pStyle w:val="OtherTableBody"/>
            </w:pPr>
            <w:r>
              <w:t>TX</w:t>
            </w:r>
          </w:p>
        </w:tc>
        <w:tc>
          <w:tcPr>
            <w:tcW w:w="700" w:type="dxa"/>
          </w:tcPr>
          <w:p w14:paraId="752DD569" w14:textId="77777777" w:rsidR="00B50050" w:rsidRDefault="00B50050" w:rsidP="0088127C">
            <w:pPr>
              <w:pStyle w:val="OtherTableBody"/>
            </w:pPr>
            <w:r>
              <w:t>Y</w:t>
            </w:r>
          </w:p>
        </w:tc>
        <w:tc>
          <w:tcPr>
            <w:tcW w:w="600" w:type="dxa"/>
          </w:tcPr>
          <w:p w14:paraId="7A6118D9" w14:textId="77777777" w:rsidR="00B50050" w:rsidRDefault="00B50050" w:rsidP="0088127C">
            <w:pPr>
              <w:pStyle w:val="OtherTableBody"/>
            </w:pPr>
          </w:p>
        </w:tc>
        <w:tc>
          <w:tcPr>
            <w:tcW w:w="900" w:type="dxa"/>
          </w:tcPr>
          <w:p w14:paraId="7A0338D6" w14:textId="77777777" w:rsidR="00B50050" w:rsidRDefault="00B50050" w:rsidP="0088127C">
            <w:pPr>
              <w:pStyle w:val="OtherTableBody"/>
            </w:pPr>
            <w:r>
              <w:t>8.8.12.3</w:t>
            </w:r>
          </w:p>
        </w:tc>
      </w:tr>
      <w:tr w:rsidR="00B50050" w14:paraId="4A25BEE3" w14:textId="77777777" w:rsidTr="00195548">
        <w:tc>
          <w:tcPr>
            <w:tcW w:w="3500" w:type="dxa"/>
          </w:tcPr>
          <w:p w14:paraId="1DC1D403" w14:textId="77777777" w:rsidR="00B50050" w:rsidRDefault="00B50050" w:rsidP="0088127C">
            <w:pPr>
              <w:pStyle w:val="OtherTableBody"/>
            </w:pPr>
            <w:r>
              <w:t>Container Diameter</w:t>
            </w:r>
          </w:p>
        </w:tc>
        <w:tc>
          <w:tcPr>
            <w:tcW w:w="700" w:type="dxa"/>
          </w:tcPr>
          <w:p w14:paraId="2FEF332F" w14:textId="77777777" w:rsidR="00B50050" w:rsidRDefault="00B50050" w:rsidP="0088127C">
            <w:pPr>
              <w:pStyle w:val="OtherTableBody"/>
            </w:pPr>
            <w:r>
              <w:t>01344</w:t>
            </w:r>
          </w:p>
        </w:tc>
        <w:tc>
          <w:tcPr>
            <w:tcW w:w="600" w:type="dxa"/>
          </w:tcPr>
          <w:p w14:paraId="068B5F7B" w14:textId="77777777" w:rsidR="00B50050" w:rsidRDefault="00B50050" w:rsidP="0088127C">
            <w:pPr>
              <w:pStyle w:val="OtherTableBody"/>
            </w:pPr>
            <w:r>
              <w:t>SAC</w:t>
            </w:r>
          </w:p>
        </w:tc>
        <w:tc>
          <w:tcPr>
            <w:tcW w:w="600" w:type="dxa"/>
          </w:tcPr>
          <w:p w14:paraId="2BDA9726" w14:textId="77777777" w:rsidR="00B50050" w:rsidRDefault="00B50050" w:rsidP="0088127C">
            <w:pPr>
              <w:pStyle w:val="OtherTableBody"/>
            </w:pPr>
            <w:r>
              <w:t>17</w:t>
            </w:r>
          </w:p>
        </w:tc>
        <w:tc>
          <w:tcPr>
            <w:tcW w:w="600" w:type="dxa"/>
          </w:tcPr>
          <w:p w14:paraId="7BE55FBF" w14:textId="77777777" w:rsidR="00B50050" w:rsidRDefault="00B50050" w:rsidP="0088127C">
            <w:pPr>
              <w:pStyle w:val="OtherTableBody"/>
            </w:pPr>
            <w:r>
              <w:t>..</w:t>
            </w:r>
          </w:p>
        </w:tc>
        <w:tc>
          <w:tcPr>
            <w:tcW w:w="600" w:type="dxa"/>
          </w:tcPr>
          <w:p w14:paraId="29972583" w14:textId="77777777" w:rsidR="00B50050" w:rsidRDefault="00B50050" w:rsidP="0088127C">
            <w:pPr>
              <w:pStyle w:val="OtherTableBody"/>
            </w:pPr>
            <w:r>
              <w:t>10#</w:t>
            </w:r>
          </w:p>
        </w:tc>
        <w:tc>
          <w:tcPr>
            <w:tcW w:w="600" w:type="dxa"/>
          </w:tcPr>
          <w:p w14:paraId="2686E7A3" w14:textId="77777777" w:rsidR="00B50050" w:rsidRDefault="00B50050" w:rsidP="0088127C">
            <w:pPr>
              <w:pStyle w:val="OtherTableBody"/>
            </w:pPr>
            <w:r>
              <w:t>NM</w:t>
            </w:r>
          </w:p>
        </w:tc>
        <w:tc>
          <w:tcPr>
            <w:tcW w:w="700" w:type="dxa"/>
          </w:tcPr>
          <w:p w14:paraId="207111E9" w14:textId="77777777" w:rsidR="00B50050" w:rsidRDefault="00B50050" w:rsidP="0088127C">
            <w:pPr>
              <w:pStyle w:val="OtherTableBody"/>
            </w:pPr>
          </w:p>
        </w:tc>
        <w:tc>
          <w:tcPr>
            <w:tcW w:w="600" w:type="dxa"/>
          </w:tcPr>
          <w:p w14:paraId="2CC8EC3D" w14:textId="77777777" w:rsidR="00B50050" w:rsidRDefault="00B50050" w:rsidP="0088127C">
            <w:pPr>
              <w:pStyle w:val="OtherTableBody"/>
            </w:pPr>
          </w:p>
        </w:tc>
        <w:tc>
          <w:tcPr>
            <w:tcW w:w="900" w:type="dxa"/>
          </w:tcPr>
          <w:p w14:paraId="331BBCC6" w14:textId="77777777" w:rsidR="00B50050" w:rsidRDefault="00B50050" w:rsidP="0088127C">
            <w:pPr>
              <w:pStyle w:val="OtherTableBody"/>
            </w:pPr>
            <w:r>
              <w:t>13.4.3.17</w:t>
            </w:r>
          </w:p>
        </w:tc>
      </w:tr>
      <w:tr w:rsidR="00B50050" w14:paraId="2EAB8E17" w14:textId="77777777" w:rsidTr="00195548">
        <w:tc>
          <w:tcPr>
            <w:tcW w:w="3500" w:type="dxa"/>
          </w:tcPr>
          <w:p w14:paraId="2518E4D5" w14:textId="77777777" w:rsidR="00B50050" w:rsidRDefault="00B50050" w:rsidP="0088127C">
            <w:pPr>
              <w:pStyle w:val="OtherTableBody"/>
            </w:pPr>
            <w:r>
              <w:t>Container Form</w:t>
            </w:r>
          </w:p>
        </w:tc>
        <w:tc>
          <w:tcPr>
            <w:tcW w:w="700" w:type="dxa"/>
          </w:tcPr>
          <w:p w14:paraId="470F751A" w14:textId="77777777" w:rsidR="00B50050" w:rsidRDefault="00B50050" w:rsidP="0088127C">
            <w:pPr>
              <w:pStyle w:val="OtherTableBody"/>
            </w:pPr>
            <w:r>
              <w:t>02498</w:t>
            </w:r>
          </w:p>
        </w:tc>
        <w:tc>
          <w:tcPr>
            <w:tcW w:w="600" w:type="dxa"/>
          </w:tcPr>
          <w:p w14:paraId="370C495A" w14:textId="77777777" w:rsidR="00B50050" w:rsidRDefault="00B50050" w:rsidP="0088127C">
            <w:pPr>
              <w:pStyle w:val="OtherTableBody"/>
            </w:pPr>
            <w:r>
              <w:t>SAC</w:t>
            </w:r>
          </w:p>
        </w:tc>
        <w:tc>
          <w:tcPr>
            <w:tcW w:w="600" w:type="dxa"/>
          </w:tcPr>
          <w:p w14:paraId="6D66D28A" w14:textId="77777777" w:rsidR="00B50050" w:rsidRDefault="00B50050" w:rsidP="0088127C">
            <w:pPr>
              <w:pStyle w:val="OtherTableBody"/>
            </w:pPr>
            <w:r>
              <w:t>47</w:t>
            </w:r>
          </w:p>
        </w:tc>
        <w:tc>
          <w:tcPr>
            <w:tcW w:w="600" w:type="dxa"/>
          </w:tcPr>
          <w:p w14:paraId="1CA7F7F7" w14:textId="77777777" w:rsidR="00B50050" w:rsidRDefault="00B50050" w:rsidP="0088127C">
            <w:pPr>
              <w:pStyle w:val="OtherTableBody"/>
            </w:pPr>
            <w:r>
              <w:t>..</w:t>
            </w:r>
          </w:p>
        </w:tc>
        <w:tc>
          <w:tcPr>
            <w:tcW w:w="600" w:type="dxa"/>
          </w:tcPr>
          <w:p w14:paraId="72E06DB5" w14:textId="77777777" w:rsidR="00B50050" w:rsidRDefault="00B50050" w:rsidP="0088127C">
            <w:pPr>
              <w:pStyle w:val="OtherTableBody"/>
            </w:pPr>
          </w:p>
        </w:tc>
        <w:tc>
          <w:tcPr>
            <w:tcW w:w="600" w:type="dxa"/>
          </w:tcPr>
          <w:p w14:paraId="26DDB4B0" w14:textId="77777777" w:rsidR="00B50050" w:rsidRDefault="00B50050" w:rsidP="0088127C">
            <w:pPr>
              <w:pStyle w:val="OtherTableBody"/>
            </w:pPr>
            <w:r>
              <w:t>CWE</w:t>
            </w:r>
          </w:p>
        </w:tc>
        <w:tc>
          <w:tcPr>
            <w:tcW w:w="700" w:type="dxa"/>
          </w:tcPr>
          <w:p w14:paraId="22698833" w14:textId="77777777" w:rsidR="00B50050" w:rsidRDefault="00B50050" w:rsidP="0088127C">
            <w:pPr>
              <w:pStyle w:val="OtherTableBody"/>
            </w:pPr>
          </w:p>
        </w:tc>
        <w:tc>
          <w:tcPr>
            <w:tcW w:w="600" w:type="dxa"/>
          </w:tcPr>
          <w:p w14:paraId="459AD236" w14:textId="77777777" w:rsidR="00B50050" w:rsidRDefault="00B50050" w:rsidP="0088127C">
            <w:pPr>
              <w:pStyle w:val="OtherTableBody"/>
            </w:pPr>
            <w:r>
              <w:t>0967</w:t>
            </w:r>
          </w:p>
        </w:tc>
        <w:tc>
          <w:tcPr>
            <w:tcW w:w="900" w:type="dxa"/>
          </w:tcPr>
          <w:p w14:paraId="5F7F389B" w14:textId="77777777" w:rsidR="00B50050" w:rsidRDefault="00B50050" w:rsidP="0088127C">
            <w:pPr>
              <w:pStyle w:val="OtherTableBody"/>
            </w:pPr>
            <w:r>
              <w:t>13.4.3.47</w:t>
            </w:r>
          </w:p>
        </w:tc>
      </w:tr>
      <w:tr w:rsidR="00B50050" w14:paraId="6B040BB7" w14:textId="77777777" w:rsidTr="00195548">
        <w:tc>
          <w:tcPr>
            <w:tcW w:w="3500" w:type="dxa"/>
          </w:tcPr>
          <w:p w14:paraId="0676E4E5" w14:textId="77777777" w:rsidR="00B50050" w:rsidRDefault="00B50050" w:rsidP="0088127C">
            <w:pPr>
              <w:pStyle w:val="OtherTableBody"/>
            </w:pPr>
            <w:r>
              <w:t>Container Height</w:t>
            </w:r>
          </w:p>
        </w:tc>
        <w:tc>
          <w:tcPr>
            <w:tcW w:w="700" w:type="dxa"/>
          </w:tcPr>
          <w:p w14:paraId="1A37E52F" w14:textId="77777777" w:rsidR="00B50050" w:rsidRDefault="00B50050" w:rsidP="0088127C">
            <w:pPr>
              <w:pStyle w:val="OtherTableBody"/>
            </w:pPr>
            <w:r>
              <w:t>01343</w:t>
            </w:r>
          </w:p>
        </w:tc>
        <w:tc>
          <w:tcPr>
            <w:tcW w:w="600" w:type="dxa"/>
          </w:tcPr>
          <w:p w14:paraId="6D5FF431" w14:textId="77777777" w:rsidR="00B50050" w:rsidRDefault="00B50050" w:rsidP="0088127C">
            <w:pPr>
              <w:pStyle w:val="OtherTableBody"/>
            </w:pPr>
            <w:r>
              <w:t>SAC</w:t>
            </w:r>
          </w:p>
        </w:tc>
        <w:tc>
          <w:tcPr>
            <w:tcW w:w="600" w:type="dxa"/>
          </w:tcPr>
          <w:p w14:paraId="1527FDE1" w14:textId="77777777" w:rsidR="00B50050" w:rsidRDefault="00B50050" w:rsidP="0088127C">
            <w:pPr>
              <w:pStyle w:val="OtherTableBody"/>
            </w:pPr>
            <w:r>
              <w:t>16</w:t>
            </w:r>
          </w:p>
        </w:tc>
        <w:tc>
          <w:tcPr>
            <w:tcW w:w="600" w:type="dxa"/>
          </w:tcPr>
          <w:p w14:paraId="3A4360CD" w14:textId="77777777" w:rsidR="00B50050" w:rsidRDefault="00B50050" w:rsidP="0088127C">
            <w:pPr>
              <w:pStyle w:val="OtherTableBody"/>
            </w:pPr>
            <w:r>
              <w:t>..</w:t>
            </w:r>
          </w:p>
        </w:tc>
        <w:tc>
          <w:tcPr>
            <w:tcW w:w="600" w:type="dxa"/>
          </w:tcPr>
          <w:p w14:paraId="45E57DED" w14:textId="77777777" w:rsidR="00B50050" w:rsidRDefault="00B50050" w:rsidP="0088127C">
            <w:pPr>
              <w:pStyle w:val="OtherTableBody"/>
            </w:pPr>
            <w:r>
              <w:t>10#</w:t>
            </w:r>
          </w:p>
        </w:tc>
        <w:tc>
          <w:tcPr>
            <w:tcW w:w="600" w:type="dxa"/>
          </w:tcPr>
          <w:p w14:paraId="101CC4B1" w14:textId="77777777" w:rsidR="00B50050" w:rsidRDefault="00B50050" w:rsidP="0088127C">
            <w:pPr>
              <w:pStyle w:val="OtherTableBody"/>
            </w:pPr>
            <w:r>
              <w:t>NM</w:t>
            </w:r>
          </w:p>
        </w:tc>
        <w:tc>
          <w:tcPr>
            <w:tcW w:w="700" w:type="dxa"/>
          </w:tcPr>
          <w:p w14:paraId="3AB27ABD" w14:textId="77777777" w:rsidR="00B50050" w:rsidRDefault="00B50050" w:rsidP="0088127C">
            <w:pPr>
              <w:pStyle w:val="OtherTableBody"/>
            </w:pPr>
          </w:p>
        </w:tc>
        <w:tc>
          <w:tcPr>
            <w:tcW w:w="600" w:type="dxa"/>
          </w:tcPr>
          <w:p w14:paraId="6C1B8697" w14:textId="77777777" w:rsidR="00B50050" w:rsidRDefault="00B50050" w:rsidP="0088127C">
            <w:pPr>
              <w:pStyle w:val="OtherTableBody"/>
            </w:pPr>
          </w:p>
        </w:tc>
        <w:tc>
          <w:tcPr>
            <w:tcW w:w="900" w:type="dxa"/>
          </w:tcPr>
          <w:p w14:paraId="77073834" w14:textId="77777777" w:rsidR="00B50050" w:rsidRDefault="00B50050" w:rsidP="0088127C">
            <w:pPr>
              <w:pStyle w:val="OtherTableBody"/>
            </w:pPr>
            <w:r>
              <w:t>13.4.3.16</w:t>
            </w:r>
          </w:p>
        </w:tc>
      </w:tr>
      <w:tr w:rsidR="00B50050" w14:paraId="17333851" w14:textId="77777777" w:rsidTr="00195548">
        <w:tc>
          <w:tcPr>
            <w:tcW w:w="3500" w:type="dxa"/>
          </w:tcPr>
          <w:p w14:paraId="154249D1" w14:textId="77777777" w:rsidR="00B50050" w:rsidRDefault="00B50050" w:rsidP="0088127C">
            <w:pPr>
              <w:pStyle w:val="OtherTableBody"/>
            </w:pPr>
            <w:r>
              <w:t>Container Height/Diameter/Delta Units</w:t>
            </w:r>
          </w:p>
        </w:tc>
        <w:tc>
          <w:tcPr>
            <w:tcW w:w="700" w:type="dxa"/>
          </w:tcPr>
          <w:p w14:paraId="2B16A4C7" w14:textId="77777777" w:rsidR="00B50050" w:rsidRDefault="00B50050" w:rsidP="0088127C">
            <w:pPr>
              <w:pStyle w:val="OtherTableBody"/>
            </w:pPr>
            <w:r>
              <w:t>01347</w:t>
            </w:r>
          </w:p>
        </w:tc>
        <w:tc>
          <w:tcPr>
            <w:tcW w:w="600" w:type="dxa"/>
          </w:tcPr>
          <w:p w14:paraId="1EBC3592" w14:textId="77777777" w:rsidR="00B50050" w:rsidRDefault="00B50050" w:rsidP="0088127C">
            <w:pPr>
              <w:pStyle w:val="OtherTableBody"/>
            </w:pPr>
            <w:r>
              <w:t>SAC</w:t>
            </w:r>
          </w:p>
        </w:tc>
        <w:tc>
          <w:tcPr>
            <w:tcW w:w="600" w:type="dxa"/>
          </w:tcPr>
          <w:p w14:paraId="355FDC42" w14:textId="77777777" w:rsidR="00B50050" w:rsidRDefault="00B50050" w:rsidP="0088127C">
            <w:pPr>
              <w:pStyle w:val="OtherTableBody"/>
            </w:pPr>
            <w:r>
              <w:t>20</w:t>
            </w:r>
          </w:p>
        </w:tc>
        <w:tc>
          <w:tcPr>
            <w:tcW w:w="600" w:type="dxa"/>
          </w:tcPr>
          <w:p w14:paraId="3991AEFD" w14:textId="77777777" w:rsidR="00B50050" w:rsidRDefault="00B50050" w:rsidP="0088127C">
            <w:pPr>
              <w:pStyle w:val="OtherTableBody"/>
            </w:pPr>
            <w:r>
              <w:t>..</w:t>
            </w:r>
          </w:p>
        </w:tc>
        <w:tc>
          <w:tcPr>
            <w:tcW w:w="600" w:type="dxa"/>
          </w:tcPr>
          <w:p w14:paraId="24F2DFAD" w14:textId="77777777" w:rsidR="00B50050" w:rsidRDefault="00B50050" w:rsidP="0088127C">
            <w:pPr>
              <w:pStyle w:val="OtherTableBody"/>
            </w:pPr>
          </w:p>
        </w:tc>
        <w:tc>
          <w:tcPr>
            <w:tcW w:w="600" w:type="dxa"/>
          </w:tcPr>
          <w:p w14:paraId="147BB96E" w14:textId="77777777" w:rsidR="00B50050" w:rsidRDefault="00B50050" w:rsidP="0088127C">
            <w:pPr>
              <w:pStyle w:val="OtherTableBody"/>
            </w:pPr>
            <w:r>
              <w:t>CWE</w:t>
            </w:r>
          </w:p>
        </w:tc>
        <w:tc>
          <w:tcPr>
            <w:tcW w:w="700" w:type="dxa"/>
          </w:tcPr>
          <w:p w14:paraId="698572AC" w14:textId="77777777" w:rsidR="00B50050" w:rsidRDefault="00B50050" w:rsidP="0088127C">
            <w:pPr>
              <w:pStyle w:val="OtherTableBody"/>
            </w:pPr>
          </w:p>
        </w:tc>
        <w:tc>
          <w:tcPr>
            <w:tcW w:w="600" w:type="dxa"/>
          </w:tcPr>
          <w:p w14:paraId="3F8D15CA" w14:textId="77777777" w:rsidR="00B50050" w:rsidRDefault="00B50050" w:rsidP="0088127C">
            <w:pPr>
              <w:pStyle w:val="OtherTableBody"/>
            </w:pPr>
            <w:r>
              <w:t>0775</w:t>
            </w:r>
          </w:p>
        </w:tc>
        <w:tc>
          <w:tcPr>
            <w:tcW w:w="900" w:type="dxa"/>
          </w:tcPr>
          <w:p w14:paraId="2289B00A" w14:textId="77777777" w:rsidR="00B50050" w:rsidRDefault="00B50050" w:rsidP="0088127C">
            <w:pPr>
              <w:pStyle w:val="OtherTableBody"/>
            </w:pPr>
            <w:r>
              <w:t>13.4.3.20</w:t>
            </w:r>
          </w:p>
        </w:tc>
      </w:tr>
      <w:tr w:rsidR="00B50050" w14:paraId="78BF8C1B" w14:textId="77777777" w:rsidTr="00195548">
        <w:tc>
          <w:tcPr>
            <w:tcW w:w="3500" w:type="dxa"/>
          </w:tcPr>
          <w:p w14:paraId="2304363F" w14:textId="77777777" w:rsidR="00B50050" w:rsidRDefault="00B50050" w:rsidP="0088127C">
            <w:pPr>
              <w:pStyle w:val="OtherTableBody"/>
            </w:pPr>
            <w:r>
              <w:t>Container Identifier</w:t>
            </w:r>
          </w:p>
        </w:tc>
        <w:tc>
          <w:tcPr>
            <w:tcW w:w="700" w:type="dxa"/>
          </w:tcPr>
          <w:p w14:paraId="73A1D8EA" w14:textId="77777777" w:rsidR="00B50050" w:rsidRDefault="00B50050" w:rsidP="0088127C">
            <w:pPr>
              <w:pStyle w:val="OtherTableBody"/>
            </w:pPr>
            <w:r>
              <w:t>01331</w:t>
            </w:r>
          </w:p>
        </w:tc>
        <w:tc>
          <w:tcPr>
            <w:tcW w:w="600" w:type="dxa"/>
          </w:tcPr>
          <w:p w14:paraId="230B7488" w14:textId="77777777" w:rsidR="00B50050" w:rsidRDefault="00B50050" w:rsidP="0088127C">
            <w:pPr>
              <w:pStyle w:val="OtherTableBody"/>
            </w:pPr>
            <w:r>
              <w:t>SAC</w:t>
            </w:r>
          </w:p>
        </w:tc>
        <w:tc>
          <w:tcPr>
            <w:tcW w:w="600" w:type="dxa"/>
          </w:tcPr>
          <w:p w14:paraId="09825210" w14:textId="77777777" w:rsidR="00B50050" w:rsidRDefault="00B50050" w:rsidP="0088127C">
            <w:pPr>
              <w:pStyle w:val="OtherTableBody"/>
            </w:pPr>
            <w:r>
              <w:t>3</w:t>
            </w:r>
          </w:p>
        </w:tc>
        <w:tc>
          <w:tcPr>
            <w:tcW w:w="600" w:type="dxa"/>
          </w:tcPr>
          <w:p w14:paraId="6792DC51" w14:textId="77777777" w:rsidR="00B50050" w:rsidRDefault="00B50050" w:rsidP="0088127C">
            <w:pPr>
              <w:pStyle w:val="OtherTableBody"/>
            </w:pPr>
            <w:r>
              <w:t>..</w:t>
            </w:r>
          </w:p>
        </w:tc>
        <w:tc>
          <w:tcPr>
            <w:tcW w:w="600" w:type="dxa"/>
          </w:tcPr>
          <w:p w14:paraId="081B0B96" w14:textId="77777777" w:rsidR="00B50050" w:rsidRDefault="00B50050" w:rsidP="0088127C">
            <w:pPr>
              <w:pStyle w:val="OtherTableBody"/>
            </w:pPr>
          </w:p>
        </w:tc>
        <w:tc>
          <w:tcPr>
            <w:tcW w:w="600" w:type="dxa"/>
          </w:tcPr>
          <w:p w14:paraId="10982C26" w14:textId="77777777" w:rsidR="00B50050" w:rsidRDefault="00B50050" w:rsidP="0088127C">
            <w:pPr>
              <w:pStyle w:val="OtherTableBody"/>
            </w:pPr>
            <w:r>
              <w:t>EI</w:t>
            </w:r>
          </w:p>
        </w:tc>
        <w:tc>
          <w:tcPr>
            <w:tcW w:w="700" w:type="dxa"/>
          </w:tcPr>
          <w:p w14:paraId="38E25930" w14:textId="77777777" w:rsidR="00B50050" w:rsidRDefault="00B50050" w:rsidP="0088127C">
            <w:pPr>
              <w:pStyle w:val="OtherTableBody"/>
            </w:pPr>
          </w:p>
        </w:tc>
        <w:tc>
          <w:tcPr>
            <w:tcW w:w="600" w:type="dxa"/>
          </w:tcPr>
          <w:p w14:paraId="5E8466CB" w14:textId="77777777" w:rsidR="00B50050" w:rsidRDefault="00B50050" w:rsidP="0088127C">
            <w:pPr>
              <w:pStyle w:val="OtherTableBody"/>
            </w:pPr>
          </w:p>
        </w:tc>
        <w:tc>
          <w:tcPr>
            <w:tcW w:w="900" w:type="dxa"/>
          </w:tcPr>
          <w:p w14:paraId="18686A37" w14:textId="77777777" w:rsidR="00B50050" w:rsidRDefault="00B50050" w:rsidP="0088127C">
            <w:pPr>
              <w:pStyle w:val="OtherTableBody"/>
            </w:pPr>
            <w:r>
              <w:t>13.4.3.3</w:t>
            </w:r>
          </w:p>
        </w:tc>
      </w:tr>
      <w:tr w:rsidR="00B50050" w14:paraId="1D63A328" w14:textId="77777777" w:rsidTr="00195548">
        <w:tc>
          <w:tcPr>
            <w:tcW w:w="3500" w:type="dxa"/>
          </w:tcPr>
          <w:p w14:paraId="676ED6A0" w14:textId="77777777" w:rsidR="00B50050" w:rsidRDefault="00B50050" w:rsidP="0088127C">
            <w:pPr>
              <w:pStyle w:val="OtherTableBody"/>
            </w:pPr>
            <w:r>
              <w:t>Container Length</w:t>
            </w:r>
          </w:p>
        </w:tc>
        <w:tc>
          <w:tcPr>
            <w:tcW w:w="700" w:type="dxa"/>
          </w:tcPr>
          <w:p w14:paraId="222CAAD8" w14:textId="77777777" w:rsidR="00B50050" w:rsidRDefault="00B50050" w:rsidP="0088127C">
            <w:pPr>
              <w:pStyle w:val="OtherTableBody"/>
            </w:pPr>
            <w:r>
              <w:t>02496</w:t>
            </w:r>
          </w:p>
        </w:tc>
        <w:tc>
          <w:tcPr>
            <w:tcW w:w="600" w:type="dxa"/>
          </w:tcPr>
          <w:p w14:paraId="26A2D778" w14:textId="77777777" w:rsidR="00B50050" w:rsidRDefault="00B50050" w:rsidP="0088127C">
            <w:pPr>
              <w:pStyle w:val="OtherTableBody"/>
            </w:pPr>
            <w:r>
              <w:t>SAC</w:t>
            </w:r>
          </w:p>
        </w:tc>
        <w:tc>
          <w:tcPr>
            <w:tcW w:w="600" w:type="dxa"/>
          </w:tcPr>
          <w:p w14:paraId="5030D682" w14:textId="77777777" w:rsidR="00B50050" w:rsidRDefault="00B50050" w:rsidP="0088127C">
            <w:pPr>
              <w:pStyle w:val="OtherTableBody"/>
            </w:pPr>
            <w:r>
              <w:t>45</w:t>
            </w:r>
          </w:p>
        </w:tc>
        <w:tc>
          <w:tcPr>
            <w:tcW w:w="600" w:type="dxa"/>
          </w:tcPr>
          <w:p w14:paraId="7CA210BD" w14:textId="77777777" w:rsidR="00B50050" w:rsidRDefault="00B50050" w:rsidP="0088127C">
            <w:pPr>
              <w:pStyle w:val="OtherTableBody"/>
            </w:pPr>
            <w:r>
              <w:t>..</w:t>
            </w:r>
          </w:p>
        </w:tc>
        <w:tc>
          <w:tcPr>
            <w:tcW w:w="600" w:type="dxa"/>
          </w:tcPr>
          <w:p w14:paraId="706928DB" w14:textId="77777777" w:rsidR="00B50050" w:rsidRDefault="00B50050" w:rsidP="0088127C">
            <w:pPr>
              <w:pStyle w:val="OtherTableBody"/>
            </w:pPr>
          </w:p>
        </w:tc>
        <w:tc>
          <w:tcPr>
            <w:tcW w:w="600" w:type="dxa"/>
          </w:tcPr>
          <w:p w14:paraId="0D513FB0" w14:textId="77777777" w:rsidR="00B50050" w:rsidRDefault="00B50050" w:rsidP="0088127C">
            <w:pPr>
              <w:pStyle w:val="OtherTableBody"/>
            </w:pPr>
            <w:r>
              <w:t>CQ</w:t>
            </w:r>
          </w:p>
        </w:tc>
        <w:tc>
          <w:tcPr>
            <w:tcW w:w="700" w:type="dxa"/>
          </w:tcPr>
          <w:p w14:paraId="01050C99" w14:textId="77777777" w:rsidR="00B50050" w:rsidRDefault="00B50050" w:rsidP="0088127C">
            <w:pPr>
              <w:pStyle w:val="OtherTableBody"/>
            </w:pPr>
          </w:p>
        </w:tc>
        <w:tc>
          <w:tcPr>
            <w:tcW w:w="600" w:type="dxa"/>
          </w:tcPr>
          <w:p w14:paraId="39C0EBE6" w14:textId="77777777" w:rsidR="00B50050" w:rsidRDefault="00B50050" w:rsidP="0088127C">
            <w:pPr>
              <w:pStyle w:val="OtherTableBody"/>
            </w:pPr>
          </w:p>
        </w:tc>
        <w:tc>
          <w:tcPr>
            <w:tcW w:w="900" w:type="dxa"/>
          </w:tcPr>
          <w:p w14:paraId="3926B7BD" w14:textId="77777777" w:rsidR="00B50050" w:rsidRDefault="00B50050" w:rsidP="0088127C">
            <w:pPr>
              <w:pStyle w:val="OtherTableBody"/>
            </w:pPr>
            <w:r>
              <w:t>13.4.3.45</w:t>
            </w:r>
          </w:p>
        </w:tc>
      </w:tr>
      <w:tr w:rsidR="00B50050" w14:paraId="2B35F2BB" w14:textId="77777777" w:rsidTr="00195548">
        <w:tc>
          <w:tcPr>
            <w:tcW w:w="3500" w:type="dxa"/>
          </w:tcPr>
          <w:p w14:paraId="1276F2AD" w14:textId="77777777" w:rsidR="00B50050" w:rsidRDefault="00B50050" w:rsidP="0088127C">
            <w:pPr>
              <w:pStyle w:val="OtherTableBody"/>
            </w:pPr>
            <w:r>
              <w:t>Container Lot Number</w:t>
            </w:r>
          </w:p>
        </w:tc>
        <w:tc>
          <w:tcPr>
            <w:tcW w:w="700" w:type="dxa"/>
          </w:tcPr>
          <w:p w14:paraId="784892B6" w14:textId="77777777" w:rsidR="00B50050" w:rsidRDefault="00B50050" w:rsidP="0088127C">
            <w:pPr>
              <w:pStyle w:val="OtherTableBody"/>
            </w:pPr>
            <w:r>
              <w:t>03381</w:t>
            </w:r>
          </w:p>
        </w:tc>
        <w:tc>
          <w:tcPr>
            <w:tcW w:w="600" w:type="dxa"/>
          </w:tcPr>
          <w:p w14:paraId="13315558" w14:textId="77777777" w:rsidR="00B50050" w:rsidRDefault="00B50050" w:rsidP="0088127C">
            <w:pPr>
              <w:pStyle w:val="OtherTableBody"/>
            </w:pPr>
            <w:r>
              <w:t>BUI</w:t>
            </w:r>
          </w:p>
        </w:tc>
        <w:tc>
          <w:tcPr>
            <w:tcW w:w="600" w:type="dxa"/>
          </w:tcPr>
          <w:p w14:paraId="66A3C2F2" w14:textId="77777777" w:rsidR="00B50050" w:rsidRDefault="00B50050" w:rsidP="0088127C">
            <w:pPr>
              <w:pStyle w:val="OtherTableBody"/>
            </w:pPr>
            <w:r>
              <w:t>9</w:t>
            </w:r>
          </w:p>
        </w:tc>
        <w:tc>
          <w:tcPr>
            <w:tcW w:w="600" w:type="dxa"/>
          </w:tcPr>
          <w:p w14:paraId="337A9DAC" w14:textId="77777777" w:rsidR="00B50050" w:rsidRDefault="00B50050" w:rsidP="0088127C">
            <w:pPr>
              <w:pStyle w:val="OtherTableBody"/>
            </w:pPr>
            <w:r>
              <w:t>..</w:t>
            </w:r>
          </w:p>
        </w:tc>
        <w:tc>
          <w:tcPr>
            <w:tcW w:w="600" w:type="dxa"/>
          </w:tcPr>
          <w:p w14:paraId="01FFAE93" w14:textId="77777777" w:rsidR="00B50050" w:rsidRDefault="00B50050" w:rsidP="0088127C">
            <w:pPr>
              <w:pStyle w:val="OtherTableBody"/>
            </w:pPr>
          </w:p>
        </w:tc>
        <w:tc>
          <w:tcPr>
            <w:tcW w:w="600" w:type="dxa"/>
          </w:tcPr>
          <w:p w14:paraId="48D8DDC5" w14:textId="77777777" w:rsidR="00B50050" w:rsidRDefault="00B50050" w:rsidP="0088127C">
            <w:pPr>
              <w:pStyle w:val="OtherTableBody"/>
            </w:pPr>
            <w:r>
              <w:t>ST</w:t>
            </w:r>
          </w:p>
        </w:tc>
        <w:tc>
          <w:tcPr>
            <w:tcW w:w="700" w:type="dxa"/>
          </w:tcPr>
          <w:p w14:paraId="42C0BA64" w14:textId="77777777" w:rsidR="00B50050" w:rsidRDefault="00B50050" w:rsidP="0088127C">
            <w:pPr>
              <w:pStyle w:val="OtherTableBody"/>
            </w:pPr>
          </w:p>
        </w:tc>
        <w:tc>
          <w:tcPr>
            <w:tcW w:w="600" w:type="dxa"/>
          </w:tcPr>
          <w:p w14:paraId="76BB676A" w14:textId="77777777" w:rsidR="00B50050" w:rsidRDefault="00B50050" w:rsidP="0088127C">
            <w:pPr>
              <w:pStyle w:val="OtherTableBody"/>
            </w:pPr>
          </w:p>
        </w:tc>
        <w:tc>
          <w:tcPr>
            <w:tcW w:w="900" w:type="dxa"/>
          </w:tcPr>
          <w:p w14:paraId="0E7B4C97" w14:textId="77777777" w:rsidR="00B50050" w:rsidRDefault="00B50050" w:rsidP="0088127C">
            <w:pPr>
              <w:pStyle w:val="OtherTableBody"/>
            </w:pPr>
            <w:r>
              <w:t>4.17.2.9</w:t>
            </w:r>
          </w:p>
        </w:tc>
      </w:tr>
      <w:tr w:rsidR="00B50050" w14:paraId="7B84A728" w14:textId="77777777" w:rsidTr="00195548">
        <w:tc>
          <w:tcPr>
            <w:tcW w:w="3500" w:type="dxa"/>
          </w:tcPr>
          <w:p w14:paraId="4FADBA69" w14:textId="77777777" w:rsidR="00B50050" w:rsidRDefault="00B50050" w:rsidP="0088127C">
            <w:pPr>
              <w:pStyle w:val="OtherTableBody"/>
            </w:pPr>
            <w:r>
              <w:t>Container Manufacturer</w:t>
            </w:r>
          </w:p>
        </w:tc>
        <w:tc>
          <w:tcPr>
            <w:tcW w:w="700" w:type="dxa"/>
          </w:tcPr>
          <w:p w14:paraId="56D53D1D" w14:textId="77777777" w:rsidR="00B50050" w:rsidRDefault="00B50050" w:rsidP="0088127C">
            <w:pPr>
              <w:pStyle w:val="OtherTableBody"/>
            </w:pPr>
            <w:r>
              <w:t>03382</w:t>
            </w:r>
          </w:p>
        </w:tc>
        <w:tc>
          <w:tcPr>
            <w:tcW w:w="600" w:type="dxa"/>
          </w:tcPr>
          <w:p w14:paraId="4D965BC0" w14:textId="77777777" w:rsidR="00B50050" w:rsidRDefault="00B50050" w:rsidP="0088127C">
            <w:pPr>
              <w:pStyle w:val="OtherTableBody"/>
            </w:pPr>
            <w:r>
              <w:t>BUI</w:t>
            </w:r>
          </w:p>
        </w:tc>
        <w:tc>
          <w:tcPr>
            <w:tcW w:w="600" w:type="dxa"/>
          </w:tcPr>
          <w:p w14:paraId="1C4AA2E7" w14:textId="77777777" w:rsidR="00B50050" w:rsidRDefault="00B50050" w:rsidP="0088127C">
            <w:pPr>
              <w:pStyle w:val="OtherTableBody"/>
            </w:pPr>
            <w:r>
              <w:t>10</w:t>
            </w:r>
          </w:p>
        </w:tc>
        <w:tc>
          <w:tcPr>
            <w:tcW w:w="600" w:type="dxa"/>
          </w:tcPr>
          <w:p w14:paraId="76583CB3" w14:textId="77777777" w:rsidR="00B50050" w:rsidRDefault="00B50050" w:rsidP="0088127C">
            <w:pPr>
              <w:pStyle w:val="OtherTableBody"/>
            </w:pPr>
            <w:r>
              <w:t>..</w:t>
            </w:r>
          </w:p>
        </w:tc>
        <w:tc>
          <w:tcPr>
            <w:tcW w:w="600" w:type="dxa"/>
          </w:tcPr>
          <w:p w14:paraId="321D957D" w14:textId="77777777" w:rsidR="00B50050" w:rsidRDefault="00B50050" w:rsidP="0088127C">
            <w:pPr>
              <w:pStyle w:val="OtherTableBody"/>
            </w:pPr>
          </w:p>
        </w:tc>
        <w:tc>
          <w:tcPr>
            <w:tcW w:w="600" w:type="dxa"/>
          </w:tcPr>
          <w:p w14:paraId="33FCBCFE" w14:textId="77777777" w:rsidR="00B50050" w:rsidRDefault="00B50050" w:rsidP="0088127C">
            <w:pPr>
              <w:pStyle w:val="OtherTableBody"/>
            </w:pPr>
            <w:r>
              <w:t>XON</w:t>
            </w:r>
          </w:p>
        </w:tc>
        <w:tc>
          <w:tcPr>
            <w:tcW w:w="700" w:type="dxa"/>
          </w:tcPr>
          <w:p w14:paraId="01EB3B49" w14:textId="77777777" w:rsidR="00B50050" w:rsidRDefault="00B50050" w:rsidP="0088127C">
            <w:pPr>
              <w:pStyle w:val="OtherTableBody"/>
            </w:pPr>
          </w:p>
        </w:tc>
        <w:tc>
          <w:tcPr>
            <w:tcW w:w="600" w:type="dxa"/>
          </w:tcPr>
          <w:p w14:paraId="384E1F49" w14:textId="77777777" w:rsidR="00B50050" w:rsidRDefault="00B50050" w:rsidP="0088127C">
            <w:pPr>
              <w:pStyle w:val="OtherTableBody"/>
            </w:pPr>
          </w:p>
        </w:tc>
        <w:tc>
          <w:tcPr>
            <w:tcW w:w="900" w:type="dxa"/>
          </w:tcPr>
          <w:p w14:paraId="2812FD1A" w14:textId="77777777" w:rsidR="00B50050" w:rsidRDefault="00B50050" w:rsidP="0088127C">
            <w:pPr>
              <w:pStyle w:val="OtherTableBody"/>
            </w:pPr>
            <w:r>
              <w:t>4.17.2.10</w:t>
            </w:r>
          </w:p>
        </w:tc>
      </w:tr>
      <w:tr w:rsidR="00B50050" w14:paraId="39E0A9C4" w14:textId="77777777" w:rsidTr="00195548">
        <w:tc>
          <w:tcPr>
            <w:tcW w:w="3500" w:type="dxa"/>
          </w:tcPr>
          <w:p w14:paraId="2B0DAC22" w14:textId="77777777" w:rsidR="00B50050" w:rsidRDefault="00B50050" w:rsidP="0088127C">
            <w:pPr>
              <w:pStyle w:val="OtherTableBody"/>
            </w:pPr>
            <w:r>
              <w:t>Container Material</w:t>
            </w:r>
          </w:p>
        </w:tc>
        <w:tc>
          <w:tcPr>
            <w:tcW w:w="700" w:type="dxa"/>
          </w:tcPr>
          <w:p w14:paraId="46915EE8" w14:textId="77777777" w:rsidR="00B50050" w:rsidRDefault="00B50050" w:rsidP="0088127C">
            <w:pPr>
              <w:pStyle w:val="OtherTableBody"/>
            </w:pPr>
            <w:r>
              <w:t>02499</w:t>
            </w:r>
          </w:p>
        </w:tc>
        <w:tc>
          <w:tcPr>
            <w:tcW w:w="600" w:type="dxa"/>
          </w:tcPr>
          <w:p w14:paraId="51F2B9DB" w14:textId="77777777" w:rsidR="00B50050" w:rsidRDefault="00B50050" w:rsidP="0088127C">
            <w:pPr>
              <w:pStyle w:val="OtherTableBody"/>
            </w:pPr>
            <w:r>
              <w:t>SAC</w:t>
            </w:r>
          </w:p>
        </w:tc>
        <w:tc>
          <w:tcPr>
            <w:tcW w:w="600" w:type="dxa"/>
          </w:tcPr>
          <w:p w14:paraId="67D0DCA6" w14:textId="77777777" w:rsidR="00B50050" w:rsidRDefault="00B50050" w:rsidP="0088127C">
            <w:pPr>
              <w:pStyle w:val="OtherTableBody"/>
            </w:pPr>
            <w:r>
              <w:t>48</w:t>
            </w:r>
          </w:p>
        </w:tc>
        <w:tc>
          <w:tcPr>
            <w:tcW w:w="600" w:type="dxa"/>
          </w:tcPr>
          <w:p w14:paraId="52ADC131" w14:textId="77777777" w:rsidR="00B50050" w:rsidRDefault="00B50050" w:rsidP="0088127C">
            <w:pPr>
              <w:pStyle w:val="OtherTableBody"/>
            </w:pPr>
            <w:r>
              <w:t>..</w:t>
            </w:r>
          </w:p>
        </w:tc>
        <w:tc>
          <w:tcPr>
            <w:tcW w:w="600" w:type="dxa"/>
          </w:tcPr>
          <w:p w14:paraId="6ED95C6D" w14:textId="77777777" w:rsidR="00B50050" w:rsidRDefault="00B50050" w:rsidP="0088127C">
            <w:pPr>
              <w:pStyle w:val="OtherTableBody"/>
            </w:pPr>
          </w:p>
        </w:tc>
        <w:tc>
          <w:tcPr>
            <w:tcW w:w="600" w:type="dxa"/>
          </w:tcPr>
          <w:p w14:paraId="23BBA375" w14:textId="77777777" w:rsidR="00B50050" w:rsidRDefault="00B50050" w:rsidP="0088127C">
            <w:pPr>
              <w:pStyle w:val="OtherTableBody"/>
            </w:pPr>
            <w:r>
              <w:t>CWE</w:t>
            </w:r>
          </w:p>
        </w:tc>
        <w:tc>
          <w:tcPr>
            <w:tcW w:w="700" w:type="dxa"/>
          </w:tcPr>
          <w:p w14:paraId="707A7BAB" w14:textId="77777777" w:rsidR="00B50050" w:rsidRDefault="00B50050" w:rsidP="0088127C">
            <w:pPr>
              <w:pStyle w:val="OtherTableBody"/>
            </w:pPr>
          </w:p>
        </w:tc>
        <w:tc>
          <w:tcPr>
            <w:tcW w:w="600" w:type="dxa"/>
          </w:tcPr>
          <w:p w14:paraId="25E749DB" w14:textId="77777777" w:rsidR="00B50050" w:rsidRDefault="00B50050" w:rsidP="0088127C">
            <w:pPr>
              <w:pStyle w:val="OtherTableBody"/>
            </w:pPr>
            <w:r>
              <w:t>0968</w:t>
            </w:r>
          </w:p>
        </w:tc>
        <w:tc>
          <w:tcPr>
            <w:tcW w:w="900" w:type="dxa"/>
          </w:tcPr>
          <w:p w14:paraId="35091E6A" w14:textId="77777777" w:rsidR="00B50050" w:rsidRDefault="00B50050" w:rsidP="0088127C">
            <w:pPr>
              <w:pStyle w:val="OtherTableBody"/>
            </w:pPr>
            <w:r>
              <w:t>13.4.3.48</w:t>
            </w:r>
          </w:p>
        </w:tc>
      </w:tr>
      <w:tr w:rsidR="00B50050" w14:paraId="406A9316" w14:textId="77777777" w:rsidTr="00195548">
        <w:tc>
          <w:tcPr>
            <w:tcW w:w="3500" w:type="dxa"/>
          </w:tcPr>
          <w:p w14:paraId="7ADD9533" w14:textId="77777777" w:rsidR="00B50050" w:rsidRDefault="00B50050" w:rsidP="0088127C">
            <w:pPr>
              <w:pStyle w:val="OtherTableBody"/>
            </w:pPr>
            <w:r>
              <w:t>Container Status</w:t>
            </w:r>
          </w:p>
        </w:tc>
        <w:tc>
          <w:tcPr>
            <w:tcW w:w="700" w:type="dxa"/>
          </w:tcPr>
          <w:p w14:paraId="21B1ACEE" w14:textId="77777777" w:rsidR="00B50050" w:rsidRDefault="00B50050" w:rsidP="0088127C">
            <w:pPr>
              <w:pStyle w:val="OtherTableBody"/>
            </w:pPr>
            <w:r>
              <w:t>01335</w:t>
            </w:r>
          </w:p>
        </w:tc>
        <w:tc>
          <w:tcPr>
            <w:tcW w:w="600" w:type="dxa"/>
          </w:tcPr>
          <w:p w14:paraId="3843F36A" w14:textId="77777777" w:rsidR="00B50050" w:rsidRDefault="00B50050" w:rsidP="0088127C">
            <w:pPr>
              <w:pStyle w:val="OtherTableBody"/>
            </w:pPr>
            <w:r>
              <w:t>SAC</w:t>
            </w:r>
          </w:p>
        </w:tc>
        <w:tc>
          <w:tcPr>
            <w:tcW w:w="600" w:type="dxa"/>
          </w:tcPr>
          <w:p w14:paraId="21DDF1E4" w14:textId="77777777" w:rsidR="00B50050" w:rsidRDefault="00B50050" w:rsidP="0088127C">
            <w:pPr>
              <w:pStyle w:val="OtherTableBody"/>
            </w:pPr>
            <w:r>
              <w:t>8</w:t>
            </w:r>
          </w:p>
        </w:tc>
        <w:tc>
          <w:tcPr>
            <w:tcW w:w="600" w:type="dxa"/>
          </w:tcPr>
          <w:p w14:paraId="5A957D23" w14:textId="77777777" w:rsidR="00B50050" w:rsidRDefault="00B50050" w:rsidP="0088127C">
            <w:pPr>
              <w:pStyle w:val="OtherTableBody"/>
            </w:pPr>
            <w:r>
              <w:t>..</w:t>
            </w:r>
          </w:p>
        </w:tc>
        <w:tc>
          <w:tcPr>
            <w:tcW w:w="600" w:type="dxa"/>
          </w:tcPr>
          <w:p w14:paraId="33EE823B" w14:textId="77777777" w:rsidR="00B50050" w:rsidRDefault="00B50050" w:rsidP="0088127C">
            <w:pPr>
              <w:pStyle w:val="OtherTableBody"/>
            </w:pPr>
          </w:p>
        </w:tc>
        <w:tc>
          <w:tcPr>
            <w:tcW w:w="600" w:type="dxa"/>
          </w:tcPr>
          <w:p w14:paraId="6006D518" w14:textId="77777777" w:rsidR="00B50050" w:rsidRDefault="00B50050" w:rsidP="0088127C">
            <w:pPr>
              <w:pStyle w:val="OtherTableBody"/>
            </w:pPr>
            <w:r>
              <w:t>CWE</w:t>
            </w:r>
          </w:p>
        </w:tc>
        <w:tc>
          <w:tcPr>
            <w:tcW w:w="700" w:type="dxa"/>
          </w:tcPr>
          <w:p w14:paraId="0129D463" w14:textId="77777777" w:rsidR="00B50050" w:rsidRDefault="00B50050" w:rsidP="0088127C">
            <w:pPr>
              <w:pStyle w:val="OtherTableBody"/>
            </w:pPr>
          </w:p>
        </w:tc>
        <w:tc>
          <w:tcPr>
            <w:tcW w:w="600" w:type="dxa"/>
          </w:tcPr>
          <w:p w14:paraId="3CC58533" w14:textId="77777777" w:rsidR="00B50050" w:rsidRDefault="00B50050" w:rsidP="0088127C">
            <w:pPr>
              <w:pStyle w:val="OtherTableBody"/>
            </w:pPr>
            <w:r>
              <w:t>0370</w:t>
            </w:r>
          </w:p>
        </w:tc>
        <w:tc>
          <w:tcPr>
            <w:tcW w:w="900" w:type="dxa"/>
          </w:tcPr>
          <w:p w14:paraId="0093C7F4" w14:textId="77777777" w:rsidR="00B50050" w:rsidRDefault="00B50050" w:rsidP="0088127C">
            <w:pPr>
              <w:pStyle w:val="OtherTableBody"/>
            </w:pPr>
            <w:r>
              <w:t>13.4.3.8</w:t>
            </w:r>
          </w:p>
        </w:tc>
      </w:tr>
      <w:tr w:rsidR="00B50050" w14:paraId="2DA7273E" w14:textId="77777777" w:rsidTr="00195548">
        <w:tc>
          <w:tcPr>
            <w:tcW w:w="3500" w:type="dxa"/>
          </w:tcPr>
          <w:p w14:paraId="53999CB7" w14:textId="77777777" w:rsidR="00B50050" w:rsidRDefault="00B50050" w:rsidP="0088127C">
            <w:pPr>
              <w:pStyle w:val="OtherTableBody"/>
            </w:pPr>
            <w:r>
              <w:t xml:space="preserve">Container Type </w:t>
            </w:r>
          </w:p>
        </w:tc>
        <w:tc>
          <w:tcPr>
            <w:tcW w:w="700" w:type="dxa"/>
          </w:tcPr>
          <w:p w14:paraId="471E0919" w14:textId="77777777" w:rsidR="00B50050" w:rsidRDefault="00B50050" w:rsidP="0088127C">
            <w:pPr>
              <w:pStyle w:val="OtherTableBody"/>
            </w:pPr>
            <w:r>
              <w:t>01773</w:t>
            </w:r>
          </w:p>
        </w:tc>
        <w:tc>
          <w:tcPr>
            <w:tcW w:w="600" w:type="dxa"/>
          </w:tcPr>
          <w:p w14:paraId="664FDE25" w14:textId="77777777" w:rsidR="00B50050" w:rsidRDefault="00B50050" w:rsidP="0088127C">
            <w:pPr>
              <w:pStyle w:val="OtherTableBody"/>
            </w:pPr>
            <w:r>
              <w:t>SPM</w:t>
            </w:r>
          </w:p>
        </w:tc>
        <w:tc>
          <w:tcPr>
            <w:tcW w:w="600" w:type="dxa"/>
          </w:tcPr>
          <w:p w14:paraId="210A1805" w14:textId="77777777" w:rsidR="00B50050" w:rsidRDefault="00B50050" w:rsidP="0088127C">
            <w:pPr>
              <w:pStyle w:val="OtherTableBody"/>
            </w:pPr>
            <w:r>
              <w:t>27</w:t>
            </w:r>
          </w:p>
        </w:tc>
        <w:tc>
          <w:tcPr>
            <w:tcW w:w="600" w:type="dxa"/>
          </w:tcPr>
          <w:p w14:paraId="1B4844D8" w14:textId="77777777" w:rsidR="00B50050" w:rsidRDefault="00B50050" w:rsidP="0088127C">
            <w:pPr>
              <w:pStyle w:val="OtherTableBody"/>
            </w:pPr>
            <w:r>
              <w:t>..</w:t>
            </w:r>
          </w:p>
        </w:tc>
        <w:tc>
          <w:tcPr>
            <w:tcW w:w="600" w:type="dxa"/>
          </w:tcPr>
          <w:p w14:paraId="3E85E1D1" w14:textId="77777777" w:rsidR="00B50050" w:rsidRDefault="00B50050" w:rsidP="0088127C">
            <w:pPr>
              <w:pStyle w:val="OtherTableBody"/>
            </w:pPr>
          </w:p>
        </w:tc>
        <w:tc>
          <w:tcPr>
            <w:tcW w:w="600" w:type="dxa"/>
          </w:tcPr>
          <w:p w14:paraId="3134F67A" w14:textId="77777777" w:rsidR="00B50050" w:rsidRDefault="00B50050" w:rsidP="0088127C">
            <w:pPr>
              <w:pStyle w:val="OtherTableBody"/>
            </w:pPr>
            <w:r>
              <w:t>CWE</w:t>
            </w:r>
          </w:p>
        </w:tc>
        <w:tc>
          <w:tcPr>
            <w:tcW w:w="700" w:type="dxa"/>
          </w:tcPr>
          <w:p w14:paraId="57E08135" w14:textId="77777777" w:rsidR="00B50050" w:rsidRDefault="00B50050" w:rsidP="0088127C">
            <w:pPr>
              <w:pStyle w:val="OtherTableBody"/>
            </w:pPr>
          </w:p>
        </w:tc>
        <w:tc>
          <w:tcPr>
            <w:tcW w:w="600" w:type="dxa"/>
          </w:tcPr>
          <w:p w14:paraId="5AC9B4C1" w14:textId="77777777" w:rsidR="00B50050" w:rsidRDefault="00B50050" w:rsidP="0088127C">
            <w:pPr>
              <w:pStyle w:val="OtherTableBody"/>
            </w:pPr>
            <w:r>
              <w:t>0785</w:t>
            </w:r>
          </w:p>
        </w:tc>
        <w:tc>
          <w:tcPr>
            <w:tcW w:w="900" w:type="dxa"/>
          </w:tcPr>
          <w:p w14:paraId="07283C8A" w14:textId="77777777" w:rsidR="00B50050" w:rsidRDefault="00B50050" w:rsidP="0088127C">
            <w:pPr>
              <w:pStyle w:val="OtherTableBody"/>
            </w:pPr>
            <w:r>
              <w:t>7.4.3.27</w:t>
            </w:r>
          </w:p>
        </w:tc>
      </w:tr>
      <w:tr w:rsidR="00B50050" w14:paraId="5C4A9A4F" w14:textId="77777777" w:rsidTr="00195548">
        <w:tc>
          <w:tcPr>
            <w:tcW w:w="3500" w:type="dxa"/>
          </w:tcPr>
          <w:p w14:paraId="00993657" w14:textId="77777777" w:rsidR="00B50050" w:rsidRDefault="00B50050" w:rsidP="0088127C">
            <w:pPr>
              <w:pStyle w:val="OtherTableBody"/>
            </w:pPr>
            <w:r>
              <w:t>Container Units</w:t>
            </w:r>
          </w:p>
        </w:tc>
        <w:tc>
          <w:tcPr>
            <w:tcW w:w="700" w:type="dxa"/>
          </w:tcPr>
          <w:p w14:paraId="10C65FA8" w14:textId="77777777" w:rsidR="00B50050" w:rsidRDefault="00B50050" w:rsidP="0088127C">
            <w:pPr>
              <w:pStyle w:val="OtherTableBody"/>
            </w:pPr>
            <w:r>
              <w:t>00645</w:t>
            </w:r>
          </w:p>
        </w:tc>
        <w:tc>
          <w:tcPr>
            <w:tcW w:w="600" w:type="dxa"/>
          </w:tcPr>
          <w:p w14:paraId="25505E6A" w14:textId="77777777" w:rsidR="00B50050" w:rsidRDefault="00B50050" w:rsidP="0088127C">
            <w:pPr>
              <w:pStyle w:val="OtherTableBody"/>
            </w:pPr>
            <w:r>
              <w:t>OM4</w:t>
            </w:r>
          </w:p>
        </w:tc>
        <w:tc>
          <w:tcPr>
            <w:tcW w:w="600" w:type="dxa"/>
          </w:tcPr>
          <w:p w14:paraId="1742D832" w14:textId="77777777" w:rsidR="00B50050" w:rsidRDefault="00B50050" w:rsidP="0088127C">
            <w:pPr>
              <w:pStyle w:val="OtherTableBody"/>
            </w:pPr>
            <w:r>
              <w:t>5</w:t>
            </w:r>
          </w:p>
        </w:tc>
        <w:tc>
          <w:tcPr>
            <w:tcW w:w="600" w:type="dxa"/>
          </w:tcPr>
          <w:p w14:paraId="7A6CC386" w14:textId="77777777" w:rsidR="00B50050" w:rsidRDefault="00B50050" w:rsidP="0088127C">
            <w:pPr>
              <w:pStyle w:val="OtherTableBody"/>
            </w:pPr>
            <w:r>
              <w:t>..</w:t>
            </w:r>
          </w:p>
        </w:tc>
        <w:tc>
          <w:tcPr>
            <w:tcW w:w="600" w:type="dxa"/>
          </w:tcPr>
          <w:p w14:paraId="3995ED92" w14:textId="77777777" w:rsidR="00B50050" w:rsidRDefault="00B50050" w:rsidP="0088127C">
            <w:pPr>
              <w:pStyle w:val="OtherTableBody"/>
            </w:pPr>
          </w:p>
        </w:tc>
        <w:tc>
          <w:tcPr>
            <w:tcW w:w="600" w:type="dxa"/>
          </w:tcPr>
          <w:p w14:paraId="47C7BBE7" w14:textId="77777777" w:rsidR="00B50050" w:rsidRDefault="00B50050" w:rsidP="0088127C">
            <w:pPr>
              <w:pStyle w:val="OtherTableBody"/>
            </w:pPr>
            <w:r>
              <w:t>CWE</w:t>
            </w:r>
          </w:p>
        </w:tc>
        <w:tc>
          <w:tcPr>
            <w:tcW w:w="700" w:type="dxa"/>
          </w:tcPr>
          <w:p w14:paraId="548059CB" w14:textId="77777777" w:rsidR="00B50050" w:rsidRDefault="00B50050" w:rsidP="0088127C">
            <w:pPr>
              <w:pStyle w:val="OtherTableBody"/>
            </w:pPr>
            <w:r>
              <w:t>Y</w:t>
            </w:r>
          </w:p>
        </w:tc>
        <w:tc>
          <w:tcPr>
            <w:tcW w:w="600" w:type="dxa"/>
          </w:tcPr>
          <w:p w14:paraId="5B01A885" w14:textId="77777777" w:rsidR="00B50050" w:rsidRDefault="00B50050" w:rsidP="0088127C">
            <w:pPr>
              <w:pStyle w:val="OtherTableBody"/>
            </w:pPr>
            <w:r>
              <w:t>0658</w:t>
            </w:r>
          </w:p>
        </w:tc>
        <w:tc>
          <w:tcPr>
            <w:tcW w:w="900" w:type="dxa"/>
          </w:tcPr>
          <w:p w14:paraId="69AAE61B" w14:textId="77777777" w:rsidR="00B50050" w:rsidRDefault="00B50050" w:rsidP="0088127C">
            <w:pPr>
              <w:pStyle w:val="OtherTableBody"/>
            </w:pPr>
            <w:r>
              <w:t>8.8.12.5</w:t>
            </w:r>
          </w:p>
        </w:tc>
      </w:tr>
      <w:tr w:rsidR="00B50050" w14:paraId="719D640D" w14:textId="77777777" w:rsidTr="00195548">
        <w:tc>
          <w:tcPr>
            <w:tcW w:w="3500" w:type="dxa"/>
          </w:tcPr>
          <w:p w14:paraId="350EB63F" w14:textId="77777777" w:rsidR="00B50050" w:rsidRDefault="00B50050" w:rsidP="0088127C">
            <w:pPr>
              <w:pStyle w:val="OtherTableBody"/>
            </w:pPr>
            <w:r>
              <w:lastRenderedPageBreak/>
              <w:t>Container Volume</w:t>
            </w:r>
          </w:p>
        </w:tc>
        <w:tc>
          <w:tcPr>
            <w:tcW w:w="700" w:type="dxa"/>
          </w:tcPr>
          <w:p w14:paraId="107257CC" w14:textId="77777777" w:rsidR="00B50050" w:rsidRDefault="00B50050" w:rsidP="0088127C">
            <w:pPr>
              <w:pStyle w:val="OtherTableBody"/>
            </w:pPr>
            <w:r>
              <w:t>00644</w:t>
            </w:r>
          </w:p>
        </w:tc>
        <w:tc>
          <w:tcPr>
            <w:tcW w:w="600" w:type="dxa"/>
          </w:tcPr>
          <w:p w14:paraId="0D9ED679" w14:textId="77777777" w:rsidR="00B50050" w:rsidRDefault="00B50050" w:rsidP="0088127C">
            <w:pPr>
              <w:pStyle w:val="OtherTableBody"/>
            </w:pPr>
            <w:r>
              <w:t>SAC</w:t>
            </w:r>
          </w:p>
        </w:tc>
        <w:tc>
          <w:tcPr>
            <w:tcW w:w="600" w:type="dxa"/>
          </w:tcPr>
          <w:p w14:paraId="21969DA0" w14:textId="77777777" w:rsidR="00B50050" w:rsidRDefault="00B50050" w:rsidP="0088127C">
            <w:pPr>
              <w:pStyle w:val="OtherTableBody"/>
            </w:pPr>
            <w:r>
              <w:t>21</w:t>
            </w:r>
          </w:p>
        </w:tc>
        <w:tc>
          <w:tcPr>
            <w:tcW w:w="600" w:type="dxa"/>
          </w:tcPr>
          <w:p w14:paraId="2A29C969" w14:textId="77777777" w:rsidR="00B50050" w:rsidRDefault="00B50050" w:rsidP="0088127C">
            <w:pPr>
              <w:pStyle w:val="OtherTableBody"/>
            </w:pPr>
            <w:r>
              <w:t>..</w:t>
            </w:r>
          </w:p>
        </w:tc>
        <w:tc>
          <w:tcPr>
            <w:tcW w:w="600" w:type="dxa"/>
          </w:tcPr>
          <w:p w14:paraId="20208329" w14:textId="77777777" w:rsidR="00B50050" w:rsidRDefault="00B50050" w:rsidP="0088127C">
            <w:pPr>
              <w:pStyle w:val="OtherTableBody"/>
            </w:pPr>
            <w:r>
              <w:t>10#</w:t>
            </w:r>
          </w:p>
        </w:tc>
        <w:tc>
          <w:tcPr>
            <w:tcW w:w="600" w:type="dxa"/>
          </w:tcPr>
          <w:p w14:paraId="1A547059" w14:textId="77777777" w:rsidR="00B50050" w:rsidRDefault="00B50050" w:rsidP="0088127C">
            <w:pPr>
              <w:pStyle w:val="OtherTableBody"/>
            </w:pPr>
            <w:r>
              <w:t>NM</w:t>
            </w:r>
          </w:p>
        </w:tc>
        <w:tc>
          <w:tcPr>
            <w:tcW w:w="700" w:type="dxa"/>
          </w:tcPr>
          <w:p w14:paraId="3466BF81" w14:textId="77777777" w:rsidR="00B50050" w:rsidRDefault="00B50050" w:rsidP="0088127C">
            <w:pPr>
              <w:pStyle w:val="OtherTableBody"/>
            </w:pPr>
          </w:p>
        </w:tc>
        <w:tc>
          <w:tcPr>
            <w:tcW w:w="600" w:type="dxa"/>
          </w:tcPr>
          <w:p w14:paraId="64CD820A" w14:textId="77777777" w:rsidR="00B50050" w:rsidRDefault="00B50050" w:rsidP="0088127C">
            <w:pPr>
              <w:pStyle w:val="OtherTableBody"/>
            </w:pPr>
          </w:p>
        </w:tc>
        <w:tc>
          <w:tcPr>
            <w:tcW w:w="900" w:type="dxa"/>
          </w:tcPr>
          <w:p w14:paraId="3B02B318" w14:textId="77777777" w:rsidR="00B50050" w:rsidRDefault="00B50050" w:rsidP="0088127C">
            <w:pPr>
              <w:pStyle w:val="OtherTableBody"/>
            </w:pPr>
            <w:r>
              <w:t>13.4.3.21</w:t>
            </w:r>
          </w:p>
        </w:tc>
      </w:tr>
      <w:tr w:rsidR="00B50050" w14:paraId="5131ABAD" w14:textId="77777777" w:rsidTr="00195548">
        <w:tc>
          <w:tcPr>
            <w:tcW w:w="3500" w:type="dxa"/>
          </w:tcPr>
          <w:p w14:paraId="3E1439BD" w14:textId="77777777" w:rsidR="00B50050" w:rsidRDefault="00B50050" w:rsidP="0088127C">
            <w:pPr>
              <w:pStyle w:val="OtherTableBody"/>
            </w:pPr>
            <w:r>
              <w:t>Container Volume</w:t>
            </w:r>
          </w:p>
        </w:tc>
        <w:tc>
          <w:tcPr>
            <w:tcW w:w="700" w:type="dxa"/>
          </w:tcPr>
          <w:p w14:paraId="28F7DA9C" w14:textId="77777777" w:rsidR="00B50050" w:rsidRDefault="00B50050" w:rsidP="0088127C">
            <w:pPr>
              <w:pStyle w:val="OtherTableBody"/>
            </w:pPr>
            <w:r>
              <w:t>00644</w:t>
            </w:r>
          </w:p>
        </w:tc>
        <w:tc>
          <w:tcPr>
            <w:tcW w:w="600" w:type="dxa"/>
          </w:tcPr>
          <w:p w14:paraId="478A4912" w14:textId="77777777" w:rsidR="00B50050" w:rsidRDefault="00B50050" w:rsidP="0088127C">
            <w:pPr>
              <w:pStyle w:val="OtherTableBody"/>
            </w:pPr>
            <w:r>
              <w:t>OM4</w:t>
            </w:r>
          </w:p>
        </w:tc>
        <w:tc>
          <w:tcPr>
            <w:tcW w:w="600" w:type="dxa"/>
          </w:tcPr>
          <w:p w14:paraId="1F220C6F" w14:textId="77777777" w:rsidR="00B50050" w:rsidRDefault="00B50050" w:rsidP="0088127C">
            <w:pPr>
              <w:pStyle w:val="OtherTableBody"/>
            </w:pPr>
            <w:r>
              <w:t>4</w:t>
            </w:r>
          </w:p>
        </w:tc>
        <w:tc>
          <w:tcPr>
            <w:tcW w:w="600" w:type="dxa"/>
          </w:tcPr>
          <w:p w14:paraId="7843D071" w14:textId="77777777" w:rsidR="00B50050" w:rsidRDefault="00B50050" w:rsidP="0088127C">
            <w:pPr>
              <w:pStyle w:val="OtherTableBody"/>
            </w:pPr>
            <w:r>
              <w:t>..</w:t>
            </w:r>
          </w:p>
        </w:tc>
        <w:tc>
          <w:tcPr>
            <w:tcW w:w="600" w:type="dxa"/>
          </w:tcPr>
          <w:p w14:paraId="5CA08240" w14:textId="77777777" w:rsidR="00B50050" w:rsidRDefault="00B50050" w:rsidP="0088127C">
            <w:pPr>
              <w:pStyle w:val="OtherTableBody"/>
            </w:pPr>
            <w:r>
              <w:t>10#</w:t>
            </w:r>
          </w:p>
        </w:tc>
        <w:tc>
          <w:tcPr>
            <w:tcW w:w="600" w:type="dxa"/>
          </w:tcPr>
          <w:p w14:paraId="14B1AD31" w14:textId="77777777" w:rsidR="00B50050" w:rsidRDefault="00B50050" w:rsidP="0088127C">
            <w:pPr>
              <w:pStyle w:val="OtherTableBody"/>
            </w:pPr>
            <w:r>
              <w:t>NM</w:t>
            </w:r>
          </w:p>
        </w:tc>
        <w:tc>
          <w:tcPr>
            <w:tcW w:w="700" w:type="dxa"/>
          </w:tcPr>
          <w:p w14:paraId="7F4DDF67" w14:textId="77777777" w:rsidR="00B50050" w:rsidRDefault="00B50050" w:rsidP="0088127C">
            <w:pPr>
              <w:pStyle w:val="OtherTableBody"/>
            </w:pPr>
            <w:r>
              <w:t>Y</w:t>
            </w:r>
          </w:p>
        </w:tc>
        <w:tc>
          <w:tcPr>
            <w:tcW w:w="600" w:type="dxa"/>
          </w:tcPr>
          <w:p w14:paraId="698071DE" w14:textId="77777777" w:rsidR="00B50050" w:rsidRDefault="00B50050" w:rsidP="0088127C">
            <w:pPr>
              <w:pStyle w:val="OtherTableBody"/>
            </w:pPr>
          </w:p>
        </w:tc>
        <w:tc>
          <w:tcPr>
            <w:tcW w:w="900" w:type="dxa"/>
          </w:tcPr>
          <w:p w14:paraId="7F9D50CC" w14:textId="77777777" w:rsidR="00B50050" w:rsidRDefault="00B50050" w:rsidP="0088127C">
            <w:pPr>
              <w:pStyle w:val="OtherTableBody"/>
            </w:pPr>
            <w:r>
              <w:t>8.8.12.4</w:t>
            </w:r>
          </w:p>
        </w:tc>
      </w:tr>
      <w:tr w:rsidR="00B50050" w14:paraId="172BC13F" w14:textId="77777777" w:rsidTr="00195548">
        <w:tc>
          <w:tcPr>
            <w:tcW w:w="3500" w:type="dxa"/>
          </w:tcPr>
          <w:p w14:paraId="7993F891" w14:textId="77777777" w:rsidR="00B50050" w:rsidRDefault="00B50050" w:rsidP="0088127C">
            <w:pPr>
              <w:pStyle w:val="OtherTableBody"/>
            </w:pPr>
            <w:r>
              <w:t>Container Width</w:t>
            </w:r>
          </w:p>
        </w:tc>
        <w:tc>
          <w:tcPr>
            <w:tcW w:w="700" w:type="dxa"/>
          </w:tcPr>
          <w:p w14:paraId="3CB3C205" w14:textId="77777777" w:rsidR="00B50050" w:rsidRDefault="00B50050" w:rsidP="0088127C">
            <w:pPr>
              <w:pStyle w:val="OtherTableBody"/>
            </w:pPr>
            <w:r>
              <w:t>02497</w:t>
            </w:r>
          </w:p>
        </w:tc>
        <w:tc>
          <w:tcPr>
            <w:tcW w:w="600" w:type="dxa"/>
          </w:tcPr>
          <w:p w14:paraId="572710A8" w14:textId="77777777" w:rsidR="00B50050" w:rsidRDefault="00B50050" w:rsidP="0088127C">
            <w:pPr>
              <w:pStyle w:val="OtherTableBody"/>
            </w:pPr>
            <w:r>
              <w:t>SAC</w:t>
            </w:r>
          </w:p>
        </w:tc>
        <w:tc>
          <w:tcPr>
            <w:tcW w:w="600" w:type="dxa"/>
          </w:tcPr>
          <w:p w14:paraId="10B6EAE1" w14:textId="77777777" w:rsidR="00B50050" w:rsidRDefault="00B50050" w:rsidP="0088127C">
            <w:pPr>
              <w:pStyle w:val="OtherTableBody"/>
            </w:pPr>
            <w:r>
              <w:t>46</w:t>
            </w:r>
          </w:p>
        </w:tc>
        <w:tc>
          <w:tcPr>
            <w:tcW w:w="600" w:type="dxa"/>
          </w:tcPr>
          <w:p w14:paraId="545D7827" w14:textId="77777777" w:rsidR="00B50050" w:rsidRDefault="00B50050" w:rsidP="0088127C">
            <w:pPr>
              <w:pStyle w:val="OtherTableBody"/>
            </w:pPr>
            <w:r>
              <w:t>..</w:t>
            </w:r>
          </w:p>
        </w:tc>
        <w:tc>
          <w:tcPr>
            <w:tcW w:w="600" w:type="dxa"/>
          </w:tcPr>
          <w:p w14:paraId="20D755C6" w14:textId="77777777" w:rsidR="00B50050" w:rsidRDefault="00B50050" w:rsidP="0088127C">
            <w:pPr>
              <w:pStyle w:val="OtherTableBody"/>
            </w:pPr>
          </w:p>
        </w:tc>
        <w:tc>
          <w:tcPr>
            <w:tcW w:w="600" w:type="dxa"/>
          </w:tcPr>
          <w:p w14:paraId="00024C19" w14:textId="77777777" w:rsidR="00B50050" w:rsidRDefault="00B50050" w:rsidP="0088127C">
            <w:pPr>
              <w:pStyle w:val="OtherTableBody"/>
            </w:pPr>
            <w:r>
              <w:t>CQ</w:t>
            </w:r>
          </w:p>
        </w:tc>
        <w:tc>
          <w:tcPr>
            <w:tcW w:w="700" w:type="dxa"/>
          </w:tcPr>
          <w:p w14:paraId="732E1347" w14:textId="77777777" w:rsidR="00B50050" w:rsidRDefault="00B50050" w:rsidP="0088127C">
            <w:pPr>
              <w:pStyle w:val="OtherTableBody"/>
            </w:pPr>
          </w:p>
        </w:tc>
        <w:tc>
          <w:tcPr>
            <w:tcW w:w="600" w:type="dxa"/>
          </w:tcPr>
          <w:p w14:paraId="49A66D7A" w14:textId="77777777" w:rsidR="00B50050" w:rsidRDefault="00B50050" w:rsidP="0088127C">
            <w:pPr>
              <w:pStyle w:val="OtherTableBody"/>
            </w:pPr>
          </w:p>
        </w:tc>
        <w:tc>
          <w:tcPr>
            <w:tcW w:w="900" w:type="dxa"/>
          </w:tcPr>
          <w:p w14:paraId="10C2AB21" w14:textId="77777777" w:rsidR="00B50050" w:rsidRDefault="00B50050" w:rsidP="0088127C">
            <w:pPr>
              <w:pStyle w:val="OtherTableBody"/>
            </w:pPr>
            <w:r>
              <w:t>13.4.3.46</w:t>
            </w:r>
          </w:p>
        </w:tc>
      </w:tr>
      <w:tr w:rsidR="00B50050" w14:paraId="7E51C192" w14:textId="77777777" w:rsidTr="00195548">
        <w:tc>
          <w:tcPr>
            <w:tcW w:w="3500" w:type="dxa"/>
          </w:tcPr>
          <w:p w14:paraId="04A14078" w14:textId="77777777" w:rsidR="00B50050" w:rsidRDefault="00B50050" w:rsidP="0088127C">
            <w:pPr>
              <w:pStyle w:val="OtherTableBody"/>
            </w:pPr>
            <w:r>
              <w:t>Continuation Pointer</w:t>
            </w:r>
          </w:p>
        </w:tc>
        <w:tc>
          <w:tcPr>
            <w:tcW w:w="700" w:type="dxa"/>
          </w:tcPr>
          <w:p w14:paraId="3932E002" w14:textId="77777777" w:rsidR="00B50050" w:rsidRDefault="00B50050" w:rsidP="0088127C">
            <w:pPr>
              <w:pStyle w:val="OtherTableBody"/>
            </w:pPr>
            <w:r>
              <w:t>00014</w:t>
            </w:r>
          </w:p>
        </w:tc>
        <w:tc>
          <w:tcPr>
            <w:tcW w:w="600" w:type="dxa"/>
          </w:tcPr>
          <w:p w14:paraId="6FC89134" w14:textId="77777777" w:rsidR="00B50050" w:rsidRDefault="00B50050" w:rsidP="0088127C">
            <w:pPr>
              <w:pStyle w:val="OtherTableBody"/>
            </w:pPr>
            <w:r>
              <w:t>MSH</w:t>
            </w:r>
          </w:p>
        </w:tc>
        <w:tc>
          <w:tcPr>
            <w:tcW w:w="600" w:type="dxa"/>
          </w:tcPr>
          <w:p w14:paraId="7C7767FB" w14:textId="77777777" w:rsidR="00B50050" w:rsidRDefault="00B50050" w:rsidP="0088127C">
            <w:pPr>
              <w:pStyle w:val="OtherTableBody"/>
            </w:pPr>
            <w:r>
              <w:t>14</w:t>
            </w:r>
          </w:p>
        </w:tc>
        <w:tc>
          <w:tcPr>
            <w:tcW w:w="600" w:type="dxa"/>
          </w:tcPr>
          <w:p w14:paraId="0BDCFE33" w14:textId="77777777" w:rsidR="00B50050" w:rsidRDefault="00B50050" w:rsidP="0088127C">
            <w:pPr>
              <w:pStyle w:val="OtherTableBody"/>
            </w:pPr>
            <w:r>
              <w:t>..</w:t>
            </w:r>
          </w:p>
        </w:tc>
        <w:tc>
          <w:tcPr>
            <w:tcW w:w="600" w:type="dxa"/>
          </w:tcPr>
          <w:p w14:paraId="3810A14D" w14:textId="77777777" w:rsidR="00B50050" w:rsidRDefault="00B50050" w:rsidP="0088127C">
            <w:pPr>
              <w:pStyle w:val="OtherTableBody"/>
            </w:pPr>
            <w:r>
              <w:t>180=</w:t>
            </w:r>
          </w:p>
        </w:tc>
        <w:tc>
          <w:tcPr>
            <w:tcW w:w="600" w:type="dxa"/>
          </w:tcPr>
          <w:p w14:paraId="7108D858" w14:textId="77777777" w:rsidR="00B50050" w:rsidRDefault="00B50050" w:rsidP="0088127C">
            <w:pPr>
              <w:pStyle w:val="OtherTableBody"/>
            </w:pPr>
            <w:r>
              <w:t>ST</w:t>
            </w:r>
          </w:p>
        </w:tc>
        <w:tc>
          <w:tcPr>
            <w:tcW w:w="700" w:type="dxa"/>
          </w:tcPr>
          <w:p w14:paraId="7B608BD8" w14:textId="77777777" w:rsidR="00B50050" w:rsidRDefault="00B50050" w:rsidP="0088127C">
            <w:pPr>
              <w:pStyle w:val="OtherTableBody"/>
            </w:pPr>
          </w:p>
        </w:tc>
        <w:tc>
          <w:tcPr>
            <w:tcW w:w="600" w:type="dxa"/>
          </w:tcPr>
          <w:p w14:paraId="41E1E29E" w14:textId="77777777" w:rsidR="00B50050" w:rsidRDefault="00B50050" w:rsidP="0088127C">
            <w:pPr>
              <w:pStyle w:val="OtherTableBody"/>
            </w:pPr>
          </w:p>
        </w:tc>
        <w:tc>
          <w:tcPr>
            <w:tcW w:w="900" w:type="dxa"/>
          </w:tcPr>
          <w:p w14:paraId="11BF98B3" w14:textId="77777777" w:rsidR="00B50050" w:rsidRDefault="00B50050" w:rsidP="0088127C">
            <w:pPr>
              <w:pStyle w:val="OtherTableBody"/>
            </w:pPr>
            <w:r>
              <w:t>2.14.9.14</w:t>
            </w:r>
          </w:p>
        </w:tc>
      </w:tr>
      <w:tr w:rsidR="00B50050" w14:paraId="1C2991E3" w14:textId="77777777" w:rsidTr="00195548">
        <w:tc>
          <w:tcPr>
            <w:tcW w:w="3500" w:type="dxa"/>
          </w:tcPr>
          <w:p w14:paraId="217C073C" w14:textId="77777777" w:rsidR="00B50050" w:rsidRDefault="00B50050" w:rsidP="0088127C">
            <w:pPr>
              <w:pStyle w:val="OtherTableBody"/>
            </w:pPr>
            <w:r>
              <w:t>Continuation Pointer</w:t>
            </w:r>
          </w:p>
        </w:tc>
        <w:tc>
          <w:tcPr>
            <w:tcW w:w="700" w:type="dxa"/>
          </w:tcPr>
          <w:p w14:paraId="2E2E52C1" w14:textId="77777777" w:rsidR="00B50050" w:rsidRDefault="00B50050" w:rsidP="0088127C">
            <w:pPr>
              <w:pStyle w:val="OtherTableBody"/>
            </w:pPr>
            <w:r>
              <w:t>00014</w:t>
            </w:r>
          </w:p>
        </w:tc>
        <w:tc>
          <w:tcPr>
            <w:tcW w:w="600" w:type="dxa"/>
          </w:tcPr>
          <w:p w14:paraId="4229744E" w14:textId="77777777" w:rsidR="00B50050" w:rsidRDefault="00B50050" w:rsidP="0088127C">
            <w:pPr>
              <w:pStyle w:val="OtherTableBody"/>
            </w:pPr>
            <w:r>
              <w:t>DSC</w:t>
            </w:r>
          </w:p>
        </w:tc>
        <w:tc>
          <w:tcPr>
            <w:tcW w:w="600" w:type="dxa"/>
          </w:tcPr>
          <w:p w14:paraId="4B5FA509" w14:textId="77777777" w:rsidR="00B50050" w:rsidRDefault="00B50050" w:rsidP="0088127C">
            <w:pPr>
              <w:pStyle w:val="OtherTableBody"/>
            </w:pPr>
            <w:r>
              <w:t>1</w:t>
            </w:r>
          </w:p>
        </w:tc>
        <w:tc>
          <w:tcPr>
            <w:tcW w:w="600" w:type="dxa"/>
          </w:tcPr>
          <w:p w14:paraId="2F4B15CC" w14:textId="77777777" w:rsidR="00B50050" w:rsidRDefault="00B50050" w:rsidP="0088127C">
            <w:pPr>
              <w:pStyle w:val="OtherTableBody"/>
            </w:pPr>
            <w:r>
              <w:t>..</w:t>
            </w:r>
          </w:p>
        </w:tc>
        <w:tc>
          <w:tcPr>
            <w:tcW w:w="600" w:type="dxa"/>
          </w:tcPr>
          <w:p w14:paraId="6E90108B" w14:textId="77777777" w:rsidR="00B50050" w:rsidRDefault="00B50050" w:rsidP="0088127C">
            <w:pPr>
              <w:pStyle w:val="OtherTableBody"/>
            </w:pPr>
            <w:r>
              <w:t>180=</w:t>
            </w:r>
          </w:p>
        </w:tc>
        <w:tc>
          <w:tcPr>
            <w:tcW w:w="600" w:type="dxa"/>
          </w:tcPr>
          <w:p w14:paraId="27D791BE" w14:textId="77777777" w:rsidR="00B50050" w:rsidRDefault="00B50050" w:rsidP="0088127C">
            <w:pPr>
              <w:pStyle w:val="OtherTableBody"/>
            </w:pPr>
            <w:r>
              <w:t>ST</w:t>
            </w:r>
          </w:p>
        </w:tc>
        <w:tc>
          <w:tcPr>
            <w:tcW w:w="700" w:type="dxa"/>
          </w:tcPr>
          <w:p w14:paraId="13FEF992" w14:textId="77777777" w:rsidR="00B50050" w:rsidRDefault="00B50050" w:rsidP="0088127C">
            <w:pPr>
              <w:pStyle w:val="OtherTableBody"/>
            </w:pPr>
          </w:p>
        </w:tc>
        <w:tc>
          <w:tcPr>
            <w:tcW w:w="600" w:type="dxa"/>
          </w:tcPr>
          <w:p w14:paraId="37B91DD2" w14:textId="77777777" w:rsidR="00B50050" w:rsidRDefault="00B50050" w:rsidP="0088127C">
            <w:pPr>
              <w:pStyle w:val="OtherTableBody"/>
            </w:pPr>
          </w:p>
        </w:tc>
        <w:tc>
          <w:tcPr>
            <w:tcW w:w="900" w:type="dxa"/>
          </w:tcPr>
          <w:p w14:paraId="53B9DB94" w14:textId="77777777" w:rsidR="00B50050" w:rsidRDefault="00B50050" w:rsidP="0088127C">
            <w:pPr>
              <w:pStyle w:val="OtherTableBody"/>
            </w:pPr>
            <w:r>
              <w:t>2.14.4.1</w:t>
            </w:r>
          </w:p>
        </w:tc>
      </w:tr>
      <w:tr w:rsidR="00B50050" w14:paraId="2FAE1584" w14:textId="77777777" w:rsidTr="00195548">
        <w:tc>
          <w:tcPr>
            <w:tcW w:w="3500" w:type="dxa"/>
          </w:tcPr>
          <w:p w14:paraId="01CE7222" w14:textId="77777777" w:rsidR="00B50050" w:rsidRDefault="00B50050" w:rsidP="0088127C">
            <w:pPr>
              <w:pStyle w:val="OtherTableBody"/>
            </w:pPr>
            <w:r>
              <w:t>Continuation Style</w:t>
            </w:r>
          </w:p>
        </w:tc>
        <w:tc>
          <w:tcPr>
            <w:tcW w:w="700" w:type="dxa"/>
          </w:tcPr>
          <w:p w14:paraId="67FD2C76" w14:textId="77777777" w:rsidR="00B50050" w:rsidRDefault="00B50050" w:rsidP="0088127C">
            <w:pPr>
              <w:pStyle w:val="OtherTableBody"/>
            </w:pPr>
            <w:r>
              <w:t>01354</w:t>
            </w:r>
          </w:p>
        </w:tc>
        <w:tc>
          <w:tcPr>
            <w:tcW w:w="600" w:type="dxa"/>
          </w:tcPr>
          <w:p w14:paraId="769F87DA" w14:textId="77777777" w:rsidR="00B50050" w:rsidRDefault="00B50050" w:rsidP="0088127C">
            <w:pPr>
              <w:pStyle w:val="OtherTableBody"/>
            </w:pPr>
            <w:r>
              <w:t>DSC</w:t>
            </w:r>
          </w:p>
        </w:tc>
        <w:tc>
          <w:tcPr>
            <w:tcW w:w="600" w:type="dxa"/>
          </w:tcPr>
          <w:p w14:paraId="612BB6FF" w14:textId="77777777" w:rsidR="00B50050" w:rsidRDefault="00B50050" w:rsidP="0088127C">
            <w:pPr>
              <w:pStyle w:val="OtherTableBody"/>
            </w:pPr>
            <w:r>
              <w:t>2</w:t>
            </w:r>
          </w:p>
        </w:tc>
        <w:tc>
          <w:tcPr>
            <w:tcW w:w="600" w:type="dxa"/>
          </w:tcPr>
          <w:p w14:paraId="651837C4" w14:textId="77777777" w:rsidR="00B50050" w:rsidRDefault="00B50050" w:rsidP="0088127C">
            <w:pPr>
              <w:pStyle w:val="OtherTableBody"/>
            </w:pPr>
            <w:r>
              <w:t>1..1</w:t>
            </w:r>
          </w:p>
        </w:tc>
        <w:tc>
          <w:tcPr>
            <w:tcW w:w="600" w:type="dxa"/>
          </w:tcPr>
          <w:p w14:paraId="6D203FF4" w14:textId="77777777" w:rsidR="00B50050" w:rsidRDefault="00B50050" w:rsidP="0088127C">
            <w:pPr>
              <w:pStyle w:val="OtherTableBody"/>
            </w:pPr>
          </w:p>
        </w:tc>
        <w:tc>
          <w:tcPr>
            <w:tcW w:w="600" w:type="dxa"/>
          </w:tcPr>
          <w:p w14:paraId="0942671C" w14:textId="77777777" w:rsidR="00B50050" w:rsidRDefault="00B50050" w:rsidP="0088127C">
            <w:pPr>
              <w:pStyle w:val="OtherTableBody"/>
            </w:pPr>
            <w:r>
              <w:t>ID</w:t>
            </w:r>
          </w:p>
        </w:tc>
        <w:tc>
          <w:tcPr>
            <w:tcW w:w="700" w:type="dxa"/>
          </w:tcPr>
          <w:p w14:paraId="537A4D33" w14:textId="77777777" w:rsidR="00B50050" w:rsidRDefault="00B50050" w:rsidP="0088127C">
            <w:pPr>
              <w:pStyle w:val="OtherTableBody"/>
            </w:pPr>
          </w:p>
        </w:tc>
        <w:tc>
          <w:tcPr>
            <w:tcW w:w="600" w:type="dxa"/>
          </w:tcPr>
          <w:p w14:paraId="15F087EE" w14:textId="77777777" w:rsidR="00B50050" w:rsidRDefault="00B50050" w:rsidP="0088127C">
            <w:pPr>
              <w:pStyle w:val="OtherTableBody"/>
            </w:pPr>
            <w:r>
              <w:t>0398</w:t>
            </w:r>
          </w:p>
        </w:tc>
        <w:tc>
          <w:tcPr>
            <w:tcW w:w="900" w:type="dxa"/>
          </w:tcPr>
          <w:p w14:paraId="479B663D" w14:textId="77777777" w:rsidR="00B50050" w:rsidRDefault="00B50050" w:rsidP="0088127C">
            <w:pPr>
              <w:pStyle w:val="OtherTableBody"/>
            </w:pPr>
            <w:r>
              <w:t>2.14.4.2</w:t>
            </w:r>
          </w:p>
        </w:tc>
      </w:tr>
      <w:tr w:rsidR="00B50050" w14:paraId="22C15392" w14:textId="77777777" w:rsidTr="00195548">
        <w:tc>
          <w:tcPr>
            <w:tcW w:w="3500" w:type="dxa"/>
          </w:tcPr>
          <w:p w14:paraId="447C3D3F" w14:textId="77777777" w:rsidR="00B50050" w:rsidRDefault="00B50050" w:rsidP="0088127C">
            <w:pPr>
              <w:pStyle w:val="OtherTableBody"/>
            </w:pPr>
            <w:r>
              <w:t>Contract Adjustment</w:t>
            </w:r>
          </w:p>
        </w:tc>
        <w:tc>
          <w:tcPr>
            <w:tcW w:w="700" w:type="dxa"/>
          </w:tcPr>
          <w:p w14:paraId="6D4680FC" w14:textId="77777777" w:rsidR="00B50050" w:rsidRDefault="00B50050" w:rsidP="0088127C">
            <w:pPr>
              <w:pStyle w:val="OtherTableBody"/>
            </w:pPr>
            <w:r>
              <w:t>02422</w:t>
            </w:r>
          </w:p>
        </w:tc>
        <w:tc>
          <w:tcPr>
            <w:tcW w:w="600" w:type="dxa"/>
          </w:tcPr>
          <w:p w14:paraId="44CF415A" w14:textId="77777777" w:rsidR="00B50050" w:rsidRDefault="00B50050" w:rsidP="0088127C">
            <w:pPr>
              <w:pStyle w:val="OtherTableBody"/>
            </w:pPr>
            <w:r>
              <w:t>VND</w:t>
            </w:r>
          </w:p>
        </w:tc>
        <w:tc>
          <w:tcPr>
            <w:tcW w:w="600" w:type="dxa"/>
          </w:tcPr>
          <w:p w14:paraId="5E0AF2A2" w14:textId="77777777" w:rsidR="00B50050" w:rsidRDefault="00B50050" w:rsidP="0088127C">
            <w:pPr>
              <w:pStyle w:val="OtherTableBody"/>
            </w:pPr>
            <w:r>
              <w:t>8</w:t>
            </w:r>
          </w:p>
        </w:tc>
        <w:tc>
          <w:tcPr>
            <w:tcW w:w="600" w:type="dxa"/>
          </w:tcPr>
          <w:p w14:paraId="650B21FE" w14:textId="77777777" w:rsidR="00B50050" w:rsidRDefault="00B50050" w:rsidP="0088127C">
            <w:pPr>
              <w:pStyle w:val="OtherTableBody"/>
            </w:pPr>
            <w:r>
              <w:t>..</w:t>
            </w:r>
          </w:p>
        </w:tc>
        <w:tc>
          <w:tcPr>
            <w:tcW w:w="600" w:type="dxa"/>
          </w:tcPr>
          <w:p w14:paraId="7723F1C0" w14:textId="77777777" w:rsidR="00B50050" w:rsidRDefault="00B50050" w:rsidP="0088127C">
            <w:pPr>
              <w:pStyle w:val="OtherTableBody"/>
            </w:pPr>
          </w:p>
        </w:tc>
        <w:tc>
          <w:tcPr>
            <w:tcW w:w="600" w:type="dxa"/>
          </w:tcPr>
          <w:p w14:paraId="38FE42D8" w14:textId="77777777" w:rsidR="00B50050" w:rsidRDefault="00B50050" w:rsidP="0088127C">
            <w:pPr>
              <w:pStyle w:val="OtherTableBody"/>
            </w:pPr>
            <w:r>
              <w:t>MOP</w:t>
            </w:r>
          </w:p>
        </w:tc>
        <w:tc>
          <w:tcPr>
            <w:tcW w:w="700" w:type="dxa"/>
          </w:tcPr>
          <w:p w14:paraId="0D57281F" w14:textId="77777777" w:rsidR="00B50050" w:rsidRDefault="00B50050" w:rsidP="0088127C">
            <w:pPr>
              <w:pStyle w:val="OtherTableBody"/>
            </w:pPr>
          </w:p>
        </w:tc>
        <w:tc>
          <w:tcPr>
            <w:tcW w:w="600" w:type="dxa"/>
          </w:tcPr>
          <w:p w14:paraId="63AAE3F5" w14:textId="77777777" w:rsidR="00B50050" w:rsidRDefault="00B50050" w:rsidP="0088127C">
            <w:pPr>
              <w:pStyle w:val="OtherTableBody"/>
            </w:pPr>
          </w:p>
        </w:tc>
        <w:tc>
          <w:tcPr>
            <w:tcW w:w="900" w:type="dxa"/>
          </w:tcPr>
          <w:p w14:paraId="2DF81EC6" w14:textId="77777777" w:rsidR="00B50050" w:rsidRDefault="00B50050" w:rsidP="0088127C">
            <w:pPr>
              <w:pStyle w:val="OtherTableBody"/>
            </w:pPr>
            <w:r>
              <w:t>17.4.4.8</w:t>
            </w:r>
          </w:p>
        </w:tc>
      </w:tr>
      <w:tr w:rsidR="00B50050" w14:paraId="3F247825" w14:textId="77777777" w:rsidTr="00195548">
        <w:tc>
          <w:tcPr>
            <w:tcW w:w="3500" w:type="dxa"/>
          </w:tcPr>
          <w:p w14:paraId="6DAFC002" w14:textId="77777777" w:rsidR="00B50050" w:rsidRDefault="00B50050" w:rsidP="0088127C">
            <w:pPr>
              <w:pStyle w:val="OtherTableBody"/>
            </w:pPr>
            <w:r>
              <w:t>Contract Amount</w:t>
            </w:r>
          </w:p>
        </w:tc>
        <w:tc>
          <w:tcPr>
            <w:tcW w:w="700" w:type="dxa"/>
          </w:tcPr>
          <w:p w14:paraId="0A6600DE" w14:textId="77777777" w:rsidR="00B50050" w:rsidRDefault="00B50050" w:rsidP="0088127C">
            <w:pPr>
              <w:pStyle w:val="OtherTableBody"/>
            </w:pPr>
            <w:r>
              <w:t>00156</w:t>
            </w:r>
          </w:p>
        </w:tc>
        <w:tc>
          <w:tcPr>
            <w:tcW w:w="600" w:type="dxa"/>
          </w:tcPr>
          <w:p w14:paraId="063C0D1C" w14:textId="77777777" w:rsidR="00B50050" w:rsidRDefault="00B50050" w:rsidP="0088127C">
            <w:pPr>
              <w:pStyle w:val="OtherTableBody"/>
            </w:pPr>
            <w:r>
              <w:t>PV1</w:t>
            </w:r>
          </w:p>
        </w:tc>
        <w:tc>
          <w:tcPr>
            <w:tcW w:w="600" w:type="dxa"/>
          </w:tcPr>
          <w:p w14:paraId="48CF9116" w14:textId="77777777" w:rsidR="00B50050" w:rsidRDefault="00B50050" w:rsidP="0088127C">
            <w:pPr>
              <w:pStyle w:val="OtherTableBody"/>
            </w:pPr>
            <w:r>
              <w:t>26</w:t>
            </w:r>
          </w:p>
        </w:tc>
        <w:tc>
          <w:tcPr>
            <w:tcW w:w="600" w:type="dxa"/>
          </w:tcPr>
          <w:p w14:paraId="5DFDCF62" w14:textId="77777777" w:rsidR="00B50050" w:rsidRDefault="00B50050" w:rsidP="0088127C">
            <w:pPr>
              <w:pStyle w:val="OtherTableBody"/>
            </w:pPr>
            <w:r>
              <w:t>..</w:t>
            </w:r>
          </w:p>
        </w:tc>
        <w:tc>
          <w:tcPr>
            <w:tcW w:w="600" w:type="dxa"/>
          </w:tcPr>
          <w:p w14:paraId="6D09CCFF" w14:textId="77777777" w:rsidR="00B50050" w:rsidRDefault="00B50050" w:rsidP="0088127C">
            <w:pPr>
              <w:pStyle w:val="OtherTableBody"/>
            </w:pPr>
            <w:r>
              <w:t>12=</w:t>
            </w:r>
          </w:p>
        </w:tc>
        <w:tc>
          <w:tcPr>
            <w:tcW w:w="600" w:type="dxa"/>
          </w:tcPr>
          <w:p w14:paraId="2C0A5025" w14:textId="77777777" w:rsidR="00B50050" w:rsidRDefault="00B50050" w:rsidP="0088127C">
            <w:pPr>
              <w:pStyle w:val="OtherTableBody"/>
            </w:pPr>
            <w:r>
              <w:t>NM</w:t>
            </w:r>
          </w:p>
        </w:tc>
        <w:tc>
          <w:tcPr>
            <w:tcW w:w="700" w:type="dxa"/>
          </w:tcPr>
          <w:p w14:paraId="22B15883" w14:textId="77777777" w:rsidR="00B50050" w:rsidRDefault="00B50050" w:rsidP="0088127C">
            <w:pPr>
              <w:pStyle w:val="OtherTableBody"/>
            </w:pPr>
            <w:r>
              <w:t>Y</w:t>
            </w:r>
          </w:p>
        </w:tc>
        <w:tc>
          <w:tcPr>
            <w:tcW w:w="600" w:type="dxa"/>
          </w:tcPr>
          <w:p w14:paraId="089D4E7E" w14:textId="77777777" w:rsidR="00B50050" w:rsidRDefault="00B50050" w:rsidP="0088127C">
            <w:pPr>
              <w:pStyle w:val="OtherTableBody"/>
            </w:pPr>
          </w:p>
        </w:tc>
        <w:tc>
          <w:tcPr>
            <w:tcW w:w="900" w:type="dxa"/>
          </w:tcPr>
          <w:p w14:paraId="15D8F465" w14:textId="77777777" w:rsidR="00B50050" w:rsidRDefault="00B50050" w:rsidP="0088127C">
            <w:pPr>
              <w:pStyle w:val="OtherTableBody"/>
            </w:pPr>
            <w:r>
              <w:t>3.4.3.26</w:t>
            </w:r>
          </w:p>
        </w:tc>
      </w:tr>
      <w:tr w:rsidR="00B50050" w14:paraId="7C99F4E7" w14:textId="77777777" w:rsidTr="00195548">
        <w:tc>
          <w:tcPr>
            <w:tcW w:w="3500" w:type="dxa"/>
          </w:tcPr>
          <w:p w14:paraId="7521F8C8" w14:textId="77777777" w:rsidR="00B50050" w:rsidRDefault="00B50050" w:rsidP="0088127C">
            <w:pPr>
              <w:pStyle w:val="OtherTableBody"/>
            </w:pPr>
            <w:r>
              <w:t>Contract Code</w:t>
            </w:r>
          </w:p>
        </w:tc>
        <w:tc>
          <w:tcPr>
            <w:tcW w:w="700" w:type="dxa"/>
          </w:tcPr>
          <w:p w14:paraId="33520C97" w14:textId="77777777" w:rsidR="00B50050" w:rsidRDefault="00B50050" w:rsidP="0088127C">
            <w:pPr>
              <w:pStyle w:val="OtherTableBody"/>
            </w:pPr>
            <w:r>
              <w:t>00154</w:t>
            </w:r>
          </w:p>
        </w:tc>
        <w:tc>
          <w:tcPr>
            <w:tcW w:w="600" w:type="dxa"/>
          </w:tcPr>
          <w:p w14:paraId="6DB9C11D" w14:textId="77777777" w:rsidR="00B50050" w:rsidRDefault="00B50050" w:rsidP="0088127C">
            <w:pPr>
              <w:pStyle w:val="OtherTableBody"/>
            </w:pPr>
            <w:r>
              <w:t>PV1</w:t>
            </w:r>
          </w:p>
        </w:tc>
        <w:tc>
          <w:tcPr>
            <w:tcW w:w="600" w:type="dxa"/>
          </w:tcPr>
          <w:p w14:paraId="0A326196" w14:textId="77777777" w:rsidR="00B50050" w:rsidRDefault="00B50050" w:rsidP="0088127C">
            <w:pPr>
              <w:pStyle w:val="OtherTableBody"/>
            </w:pPr>
            <w:r>
              <w:t>24</w:t>
            </w:r>
          </w:p>
        </w:tc>
        <w:tc>
          <w:tcPr>
            <w:tcW w:w="600" w:type="dxa"/>
          </w:tcPr>
          <w:p w14:paraId="49D66845" w14:textId="77777777" w:rsidR="00B50050" w:rsidRDefault="00B50050" w:rsidP="0088127C">
            <w:pPr>
              <w:pStyle w:val="OtherTableBody"/>
            </w:pPr>
            <w:r>
              <w:t>..</w:t>
            </w:r>
          </w:p>
        </w:tc>
        <w:tc>
          <w:tcPr>
            <w:tcW w:w="600" w:type="dxa"/>
          </w:tcPr>
          <w:p w14:paraId="416B026C" w14:textId="77777777" w:rsidR="00B50050" w:rsidRDefault="00B50050" w:rsidP="0088127C">
            <w:pPr>
              <w:pStyle w:val="OtherTableBody"/>
            </w:pPr>
          </w:p>
        </w:tc>
        <w:tc>
          <w:tcPr>
            <w:tcW w:w="600" w:type="dxa"/>
          </w:tcPr>
          <w:p w14:paraId="4148BD87" w14:textId="77777777" w:rsidR="00B50050" w:rsidRDefault="00B50050" w:rsidP="0088127C">
            <w:pPr>
              <w:pStyle w:val="OtherTableBody"/>
            </w:pPr>
            <w:r>
              <w:t>CWE</w:t>
            </w:r>
          </w:p>
        </w:tc>
        <w:tc>
          <w:tcPr>
            <w:tcW w:w="700" w:type="dxa"/>
          </w:tcPr>
          <w:p w14:paraId="1E9BCB26" w14:textId="77777777" w:rsidR="00B50050" w:rsidRDefault="00B50050" w:rsidP="0088127C">
            <w:pPr>
              <w:pStyle w:val="OtherTableBody"/>
            </w:pPr>
            <w:r>
              <w:t>Y</w:t>
            </w:r>
          </w:p>
        </w:tc>
        <w:tc>
          <w:tcPr>
            <w:tcW w:w="600" w:type="dxa"/>
          </w:tcPr>
          <w:p w14:paraId="59CD21E2" w14:textId="77777777" w:rsidR="00B50050" w:rsidRDefault="00B50050" w:rsidP="0088127C">
            <w:pPr>
              <w:pStyle w:val="OtherTableBody"/>
            </w:pPr>
            <w:r>
              <w:t>0044</w:t>
            </w:r>
          </w:p>
        </w:tc>
        <w:tc>
          <w:tcPr>
            <w:tcW w:w="900" w:type="dxa"/>
          </w:tcPr>
          <w:p w14:paraId="2D99B3F8" w14:textId="77777777" w:rsidR="00B50050" w:rsidRDefault="00B50050" w:rsidP="0088127C">
            <w:pPr>
              <w:pStyle w:val="OtherTableBody"/>
            </w:pPr>
            <w:r>
              <w:t>3.4.3.24</w:t>
            </w:r>
          </w:p>
        </w:tc>
      </w:tr>
      <w:tr w:rsidR="00B50050" w14:paraId="7D98519D" w14:textId="77777777" w:rsidTr="00195548">
        <w:tc>
          <w:tcPr>
            <w:tcW w:w="3500" w:type="dxa"/>
          </w:tcPr>
          <w:p w14:paraId="39552A85" w14:textId="77777777" w:rsidR="00B50050" w:rsidRDefault="00B50050" w:rsidP="0088127C">
            <w:pPr>
              <w:pStyle w:val="OtherTableBody"/>
            </w:pPr>
            <w:r>
              <w:t>Contract Date</w:t>
            </w:r>
          </w:p>
        </w:tc>
        <w:tc>
          <w:tcPr>
            <w:tcW w:w="700" w:type="dxa"/>
          </w:tcPr>
          <w:p w14:paraId="134CF9AD" w14:textId="77777777" w:rsidR="00B50050" w:rsidRDefault="00B50050" w:rsidP="0088127C">
            <w:pPr>
              <w:pStyle w:val="OtherTableBody"/>
            </w:pPr>
            <w:r>
              <w:t>02415</w:t>
            </w:r>
          </w:p>
        </w:tc>
        <w:tc>
          <w:tcPr>
            <w:tcW w:w="600" w:type="dxa"/>
          </w:tcPr>
          <w:p w14:paraId="0B130EA9" w14:textId="77777777" w:rsidR="00B50050" w:rsidRDefault="00B50050" w:rsidP="0088127C">
            <w:pPr>
              <w:pStyle w:val="OtherTableBody"/>
            </w:pPr>
            <w:r>
              <w:t>ITM</w:t>
            </w:r>
          </w:p>
        </w:tc>
        <w:tc>
          <w:tcPr>
            <w:tcW w:w="600" w:type="dxa"/>
          </w:tcPr>
          <w:p w14:paraId="75260E55" w14:textId="77777777" w:rsidR="00B50050" w:rsidRDefault="00B50050" w:rsidP="0088127C">
            <w:pPr>
              <w:pStyle w:val="OtherTableBody"/>
            </w:pPr>
            <w:r>
              <w:t>34</w:t>
            </w:r>
          </w:p>
        </w:tc>
        <w:tc>
          <w:tcPr>
            <w:tcW w:w="600" w:type="dxa"/>
          </w:tcPr>
          <w:p w14:paraId="5000C1C6" w14:textId="77777777" w:rsidR="00B50050" w:rsidRDefault="00B50050" w:rsidP="0088127C">
            <w:pPr>
              <w:pStyle w:val="OtherTableBody"/>
            </w:pPr>
            <w:r>
              <w:t>..</w:t>
            </w:r>
          </w:p>
        </w:tc>
        <w:tc>
          <w:tcPr>
            <w:tcW w:w="600" w:type="dxa"/>
          </w:tcPr>
          <w:p w14:paraId="48169C2D" w14:textId="77777777" w:rsidR="00B50050" w:rsidRDefault="00B50050" w:rsidP="0088127C">
            <w:pPr>
              <w:pStyle w:val="OtherTableBody"/>
            </w:pPr>
          </w:p>
        </w:tc>
        <w:tc>
          <w:tcPr>
            <w:tcW w:w="600" w:type="dxa"/>
          </w:tcPr>
          <w:p w14:paraId="26723C9F" w14:textId="77777777" w:rsidR="00B50050" w:rsidRDefault="00B50050" w:rsidP="0088127C">
            <w:pPr>
              <w:pStyle w:val="OtherTableBody"/>
            </w:pPr>
            <w:r>
              <w:t>DR</w:t>
            </w:r>
          </w:p>
        </w:tc>
        <w:tc>
          <w:tcPr>
            <w:tcW w:w="700" w:type="dxa"/>
          </w:tcPr>
          <w:p w14:paraId="078C642D" w14:textId="77777777" w:rsidR="00B50050" w:rsidRDefault="00B50050" w:rsidP="0088127C">
            <w:pPr>
              <w:pStyle w:val="OtherTableBody"/>
            </w:pPr>
          </w:p>
        </w:tc>
        <w:tc>
          <w:tcPr>
            <w:tcW w:w="600" w:type="dxa"/>
          </w:tcPr>
          <w:p w14:paraId="2FEBBF9B" w14:textId="77777777" w:rsidR="00B50050" w:rsidRDefault="00B50050" w:rsidP="0088127C">
            <w:pPr>
              <w:pStyle w:val="OtherTableBody"/>
            </w:pPr>
          </w:p>
        </w:tc>
        <w:tc>
          <w:tcPr>
            <w:tcW w:w="900" w:type="dxa"/>
          </w:tcPr>
          <w:p w14:paraId="02226C10" w14:textId="77777777" w:rsidR="00B50050" w:rsidRDefault="00B50050" w:rsidP="0088127C">
            <w:pPr>
              <w:pStyle w:val="OtherTableBody"/>
            </w:pPr>
            <w:r>
              <w:t>17.4.2.34</w:t>
            </w:r>
          </w:p>
        </w:tc>
      </w:tr>
      <w:tr w:rsidR="00B50050" w14:paraId="6E35419B" w14:textId="77777777" w:rsidTr="00195548">
        <w:tc>
          <w:tcPr>
            <w:tcW w:w="3500" w:type="dxa"/>
          </w:tcPr>
          <w:p w14:paraId="577FEFE5" w14:textId="77777777" w:rsidR="00B50050" w:rsidRDefault="00B50050" w:rsidP="0088127C">
            <w:pPr>
              <w:pStyle w:val="OtherTableBody"/>
            </w:pPr>
            <w:r>
              <w:t>Contract Description</w:t>
            </w:r>
          </w:p>
        </w:tc>
        <w:tc>
          <w:tcPr>
            <w:tcW w:w="700" w:type="dxa"/>
          </w:tcPr>
          <w:p w14:paraId="6222F856" w14:textId="77777777" w:rsidR="00B50050" w:rsidRDefault="00B50050" w:rsidP="0088127C">
            <w:pPr>
              <w:pStyle w:val="OtherTableBody"/>
            </w:pPr>
            <w:r>
              <w:t>02393</w:t>
            </w:r>
          </w:p>
        </w:tc>
        <w:tc>
          <w:tcPr>
            <w:tcW w:w="600" w:type="dxa"/>
          </w:tcPr>
          <w:p w14:paraId="729DD467" w14:textId="77777777" w:rsidR="00B50050" w:rsidRDefault="00B50050" w:rsidP="0088127C">
            <w:pPr>
              <w:pStyle w:val="OtherTableBody"/>
            </w:pPr>
            <w:r>
              <w:t>CTR</w:t>
            </w:r>
          </w:p>
        </w:tc>
        <w:tc>
          <w:tcPr>
            <w:tcW w:w="600" w:type="dxa"/>
          </w:tcPr>
          <w:p w14:paraId="2BEA7977" w14:textId="77777777" w:rsidR="00B50050" w:rsidRDefault="00B50050" w:rsidP="0088127C">
            <w:pPr>
              <w:pStyle w:val="OtherTableBody"/>
            </w:pPr>
            <w:r>
              <w:t>2</w:t>
            </w:r>
          </w:p>
        </w:tc>
        <w:tc>
          <w:tcPr>
            <w:tcW w:w="600" w:type="dxa"/>
          </w:tcPr>
          <w:p w14:paraId="5D42A26B" w14:textId="77777777" w:rsidR="00B50050" w:rsidRDefault="00B50050" w:rsidP="0088127C">
            <w:pPr>
              <w:pStyle w:val="OtherTableBody"/>
            </w:pPr>
            <w:r>
              <w:t>..</w:t>
            </w:r>
          </w:p>
        </w:tc>
        <w:tc>
          <w:tcPr>
            <w:tcW w:w="600" w:type="dxa"/>
          </w:tcPr>
          <w:p w14:paraId="605DDB0E" w14:textId="77777777" w:rsidR="00B50050" w:rsidRDefault="00B50050" w:rsidP="0088127C">
            <w:pPr>
              <w:pStyle w:val="OtherTableBody"/>
            </w:pPr>
            <w:r>
              <w:t>999#</w:t>
            </w:r>
          </w:p>
        </w:tc>
        <w:tc>
          <w:tcPr>
            <w:tcW w:w="600" w:type="dxa"/>
          </w:tcPr>
          <w:p w14:paraId="0BA98F6A" w14:textId="77777777" w:rsidR="00B50050" w:rsidRDefault="00B50050" w:rsidP="0088127C">
            <w:pPr>
              <w:pStyle w:val="OtherTableBody"/>
            </w:pPr>
            <w:r>
              <w:t>ST</w:t>
            </w:r>
          </w:p>
        </w:tc>
        <w:tc>
          <w:tcPr>
            <w:tcW w:w="700" w:type="dxa"/>
          </w:tcPr>
          <w:p w14:paraId="02EF9B7F" w14:textId="77777777" w:rsidR="00B50050" w:rsidRDefault="00B50050" w:rsidP="0088127C">
            <w:pPr>
              <w:pStyle w:val="OtherTableBody"/>
            </w:pPr>
          </w:p>
        </w:tc>
        <w:tc>
          <w:tcPr>
            <w:tcW w:w="600" w:type="dxa"/>
          </w:tcPr>
          <w:p w14:paraId="3D2CFD47" w14:textId="77777777" w:rsidR="00B50050" w:rsidRDefault="00B50050" w:rsidP="0088127C">
            <w:pPr>
              <w:pStyle w:val="OtherTableBody"/>
            </w:pPr>
          </w:p>
        </w:tc>
        <w:tc>
          <w:tcPr>
            <w:tcW w:w="900" w:type="dxa"/>
          </w:tcPr>
          <w:p w14:paraId="01FD51BC" w14:textId="77777777" w:rsidR="00B50050" w:rsidRDefault="00B50050" w:rsidP="0088127C">
            <w:pPr>
              <w:pStyle w:val="OtherTableBody"/>
            </w:pPr>
            <w:r>
              <w:t>8.14.2.2</w:t>
            </w:r>
          </w:p>
        </w:tc>
      </w:tr>
      <w:tr w:rsidR="00B50050" w14:paraId="4661DFA5" w14:textId="77777777" w:rsidTr="00195548">
        <w:tc>
          <w:tcPr>
            <w:tcW w:w="3500" w:type="dxa"/>
          </w:tcPr>
          <w:p w14:paraId="0C22CCE0" w14:textId="77777777" w:rsidR="00B50050" w:rsidRDefault="00B50050" w:rsidP="0088127C">
            <w:pPr>
              <w:pStyle w:val="OtherTableBody"/>
            </w:pPr>
            <w:r>
              <w:t>Contract Effective Date</w:t>
            </w:r>
          </w:p>
        </w:tc>
        <w:tc>
          <w:tcPr>
            <w:tcW w:w="700" w:type="dxa"/>
          </w:tcPr>
          <w:p w14:paraId="2E1A77A1" w14:textId="77777777" w:rsidR="00B50050" w:rsidRDefault="00B50050" w:rsidP="0088127C">
            <w:pPr>
              <w:pStyle w:val="OtherTableBody"/>
            </w:pPr>
            <w:r>
              <w:t>00155</w:t>
            </w:r>
          </w:p>
        </w:tc>
        <w:tc>
          <w:tcPr>
            <w:tcW w:w="600" w:type="dxa"/>
          </w:tcPr>
          <w:p w14:paraId="486C358D" w14:textId="77777777" w:rsidR="00B50050" w:rsidRDefault="00B50050" w:rsidP="0088127C">
            <w:pPr>
              <w:pStyle w:val="OtherTableBody"/>
            </w:pPr>
            <w:r>
              <w:t>PV1</w:t>
            </w:r>
          </w:p>
        </w:tc>
        <w:tc>
          <w:tcPr>
            <w:tcW w:w="600" w:type="dxa"/>
          </w:tcPr>
          <w:p w14:paraId="7A4F48CC" w14:textId="77777777" w:rsidR="00B50050" w:rsidRDefault="00B50050" w:rsidP="0088127C">
            <w:pPr>
              <w:pStyle w:val="OtherTableBody"/>
            </w:pPr>
            <w:r>
              <w:t>25</w:t>
            </w:r>
          </w:p>
        </w:tc>
        <w:tc>
          <w:tcPr>
            <w:tcW w:w="600" w:type="dxa"/>
          </w:tcPr>
          <w:p w14:paraId="4EA8AD80" w14:textId="77777777" w:rsidR="00B50050" w:rsidRDefault="00B50050" w:rsidP="0088127C">
            <w:pPr>
              <w:pStyle w:val="OtherTableBody"/>
            </w:pPr>
            <w:r>
              <w:t>..</w:t>
            </w:r>
          </w:p>
        </w:tc>
        <w:tc>
          <w:tcPr>
            <w:tcW w:w="600" w:type="dxa"/>
          </w:tcPr>
          <w:p w14:paraId="3814D6DA" w14:textId="77777777" w:rsidR="00B50050" w:rsidRDefault="00B50050" w:rsidP="0088127C">
            <w:pPr>
              <w:pStyle w:val="OtherTableBody"/>
            </w:pPr>
          </w:p>
        </w:tc>
        <w:tc>
          <w:tcPr>
            <w:tcW w:w="600" w:type="dxa"/>
          </w:tcPr>
          <w:p w14:paraId="12832A63" w14:textId="77777777" w:rsidR="00B50050" w:rsidRDefault="00B50050" w:rsidP="0088127C">
            <w:pPr>
              <w:pStyle w:val="OtherTableBody"/>
            </w:pPr>
            <w:r>
              <w:t>DT</w:t>
            </w:r>
          </w:p>
        </w:tc>
        <w:tc>
          <w:tcPr>
            <w:tcW w:w="700" w:type="dxa"/>
          </w:tcPr>
          <w:p w14:paraId="4CFDCC7D" w14:textId="77777777" w:rsidR="00B50050" w:rsidRDefault="00B50050" w:rsidP="0088127C">
            <w:pPr>
              <w:pStyle w:val="OtherTableBody"/>
            </w:pPr>
            <w:r>
              <w:t>Y</w:t>
            </w:r>
          </w:p>
        </w:tc>
        <w:tc>
          <w:tcPr>
            <w:tcW w:w="600" w:type="dxa"/>
          </w:tcPr>
          <w:p w14:paraId="3F9ABDEA" w14:textId="77777777" w:rsidR="00B50050" w:rsidRDefault="00B50050" w:rsidP="0088127C">
            <w:pPr>
              <w:pStyle w:val="OtherTableBody"/>
            </w:pPr>
          </w:p>
        </w:tc>
        <w:tc>
          <w:tcPr>
            <w:tcW w:w="900" w:type="dxa"/>
          </w:tcPr>
          <w:p w14:paraId="2E748011" w14:textId="77777777" w:rsidR="00B50050" w:rsidRDefault="00B50050" w:rsidP="0088127C">
            <w:pPr>
              <w:pStyle w:val="OtherTableBody"/>
            </w:pPr>
            <w:r>
              <w:t>3.4.3.25</w:t>
            </w:r>
          </w:p>
        </w:tc>
      </w:tr>
      <w:tr w:rsidR="00B50050" w14:paraId="4D998AE2" w14:textId="77777777" w:rsidTr="00195548">
        <w:tc>
          <w:tcPr>
            <w:tcW w:w="3500" w:type="dxa"/>
          </w:tcPr>
          <w:p w14:paraId="33CDA41E" w14:textId="77777777" w:rsidR="00B50050" w:rsidRDefault="00B50050" w:rsidP="0088127C">
            <w:pPr>
              <w:pStyle w:val="OtherTableBody"/>
            </w:pPr>
            <w:r>
              <w:t>Contract Identifier</w:t>
            </w:r>
          </w:p>
        </w:tc>
        <w:tc>
          <w:tcPr>
            <w:tcW w:w="700" w:type="dxa"/>
          </w:tcPr>
          <w:p w14:paraId="731DF14E" w14:textId="77777777" w:rsidR="00B50050" w:rsidRDefault="00B50050" w:rsidP="0088127C">
            <w:pPr>
              <w:pStyle w:val="OtherTableBody"/>
            </w:pPr>
            <w:r>
              <w:t>02392</w:t>
            </w:r>
          </w:p>
        </w:tc>
        <w:tc>
          <w:tcPr>
            <w:tcW w:w="600" w:type="dxa"/>
          </w:tcPr>
          <w:p w14:paraId="5EBF3871" w14:textId="77777777" w:rsidR="00B50050" w:rsidRDefault="00B50050" w:rsidP="0088127C">
            <w:pPr>
              <w:pStyle w:val="OtherTableBody"/>
            </w:pPr>
            <w:r>
              <w:t>CTR</w:t>
            </w:r>
          </w:p>
        </w:tc>
        <w:tc>
          <w:tcPr>
            <w:tcW w:w="600" w:type="dxa"/>
          </w:tcPr>
          <w:p w14:paraId="68E531AC" w14:textId="77777777" w:rsidR="00B50050" w:rsidRDefault="00B50050" w:rsidP="0088127C">
            <w:pPr>
              <w:pStyle w:val="OtherTableBody"/>
            </w:pPr>
            <w:r>
              <w:t>1</w:t>
            </w:r>
          </w:p>
        </w:tc>
        <w:tc>
          <w:tcPr>
            <w:tcW w:w="600" w:type="dxa"/>
          </w:tcPr>
          <w:p w14:paraId="3BAF7F88" w14:textId="77777777" w:rsidR="00B50050" w:rsidRDefault="00B50050" w:rsidP="0088127C">
            <w:pPr>
              <w:pStyle w:val="OtherTableBody"/>
            </w:pPr>
            <w:r>
              <w:t>..</w:t>
            </w:r>
          </w:p>
        </w:tc>
        <w:tc>
          <w:tcPr>
            <w:tcW w:w="600" w:type="dxa"/>
          </w:tcPr>
          <w:p w14:paraId="56BC5B66" w14:textId="77777777" w:rsidR="00B50050" w:rsidRDefault="00B50050" w:rsidP="0088127C">
            <w:pPr>
              <w:pStyle w:val="OtherTableBody"/>
            </w:pPr>
          </w:p>
        </w:tc>
        <w:tc>
          <w:tcPr>
            <w:tcW w:w="600" w:type="dxa"/>
          </w:tcPr>
          <w:p w14:paraId="130B2D7A" w14:textId="77777777" w:rsidR="00B50050" w:rsidRDefault="00B50050" w:rsidP="0088127C">
            <w:pPr>
              <w:pStyle w:val="OtherTableBody"/>
            </w:pPr>
            <w:r>
              <w:t>EI</w:t>
            </w:r>
          </w:p>
        </w:tc>
        <w:tc>
          <w:tcPr>
            <w:tcW w:w="700" w:type="dxa"/>
          </w:tcPr>
          <w:p w14:paraId="2EDC577F" w14:textId="77777777" w:rsidR="00B50050" w:rsidRDefault="00B50050" w:rsidP="0088127C">
            <w:pPr>
              <w:pStyle w:val="OtherTableBody"/>
            </w:pPr>
          </w:p>
        </w:tc>
        <w:tc>
          <w:tcPr>
            <w:tcW w:w="600" w:type="dxa"/>
          </w:tcPr>
          <w:p w14:paraId="56156320" w14:textId="77777777" w:rsidR="00B50050" w:rsidRDefault="00B50050" w:rsidP="0088127C">
            <w:pPr>
              <w:pStyle w:val="OtherTableBody"/>
            </w:pPr>
          </w:p>
        </w:tc>
        <w:tc>
          <w:tcPr>
            <w:tcW w:w="900" w:type="dxa"/>
          </w:tcPr>
          <w:p w14:paraId="0D88A11D" w14:textId="77777777" w:rsidR="00B50050" w:rsidRDefault="00B50050" w:rsidP="0088127C">
            <w:pPr>
              <w:pStyle w:val="OtherTableBody"/>
            </w:pPr>
            <w:r>
              <w:t>8.14.2.1</w:t>
            </w:r>
          </w:p>
        </w:tc>
      </w:tr>
      <w:tr w:rsidR="00B50050" w14:paraId="0AFFDAB8" w14:textId="77777777" w:rsidTr="00195548">
        <w:tc>
          <w:tcPr>
            <w:tcW w:w="3500" w:type="dxa"/>
          </w:tcPr>
          <w:p w14:paraId="1671E688" w14:textId="77777777" w:rsidR="00B50050" w:rsidRDefault="00B50050" w:rsidP="0088127C">
            <w:pPr>
              <w:pStyle w:val="OtherTableBody"/>
            </w:pPr>
            <w:r>
              <w:t>Contract Number</w:t>
            </w:r>
          </w:p>
        </w:tc>
        <w:tc>
          <w:tcPr>
            <w:tcW w:w="700" w:type="dxa"/>
          </w:tcPr>
          <w:p w14:paraId="2AA5AE7F" w14:textId="77777777" w:rsidR="00B50050" w:rsidRDefault="00B50050" w:rsidP="0088127C">
            <w:pPr>
              <w:pStyle w:val="OtherTableBody"/>
            </w:pPr>
            <w:r>
              <w:t>00992</w:t>
            </w:r>
          </w:p>
        </w:tc>
        <w:tc>
          <w:tcPr>
            <w:tcW w:w="600" w:type="dxa"/>
          </w:tcPr>
          <w:p w14:paraId="312415BB" w14:textId="77777777" w:rsidR="00B50050" w:rsidRDefault="00B50050" w:rsidP="0088127C">
            <w:pPr>
              <w:pStyle w:val="OtherTableBody"/>
            </w:pPr>
            <w:r>
              <w:t>CDM</w:t>
            </w:r>
          </w:p>
        </w:tc>
        <w:tc>
          <w:tcPr>
            <w:tcW w:w="600" w:type="dxa"/>
          </w:tcPr>
          <w:p w14:paraId="5062675F" w14:textId="77777777" w:rsidR="00B50050" w:rsidRDefault="00B50050" w:rsidP="0088127C">
            <w:pPr>
              <w:pStyle w:val="OtherTableBody"/>
            </w:pPr>
            <w:r>
              <w:t>11</w:t>
            </w:r>
          </w:p>
        </w:tc>
        <w:tc>
          <w:tcPr>
            <w:tcW w:w="600" w:type="dxa"/>
          </w:tcPr>
          <w:p w14:paraId="6A248971" w14:textId="77777777" w:rsidR="00B50050" w:rsidRDefault="00B50050" w:rsidP="0088127C">
            <w:pPr>
              <w:pStyle w:val="OtherTableBody"/>
            </w:pPr>
            <w:r>
              <w:t>..</w:t>
            </w:r>
          </w:p>
        </w:tc>
        <w:tc>
          <w:tcPr>
            <w:tcW w:w="600" w:type="dxa"/>
          </w:tcPr>
          <w:p w14:paraId="16B99D67" w14:textId="77777777" w:rsidR="00B50050" w:rsidRDefault="00B50050" w:rsidP="0088127C">
            <w:pPr>
              <w:pStyle w:val="OtherTableBody"/>
            </w:pPr>
          </w:p>
        </w:tc>
        <w:tc>
          <w:tcPr>
            <w:tcW w:w="600" w:type="dxa"/>
          </w:tcPr>
          <w:p w14:paraId="69D83ABA" w14:textId="77777777" w:rsidR="00B50050" w:rsidRDefault="00B50050" w:rsidP="0088127C">
            <w:pPr>
              <w:pStyle w:val="OtherTableBody"/>
            </w:pPr>
            <w:r>
              <w:t>CX</w:t>
            </w:r>
          </w:p>
        </w:tc>
        <w:tc>
          <w:tcPr>
            <w:tcW w:w="700" w:type="dxa"/>
          </w:tcPr>
          <w:p w14:paraId="2751E842" w14:textId="77777777" w:rsidR="00B50050" w:rsidRDefault="00B50050" w:rsidP="0088127C">
            <w:pPr>
              <w:pStyle w:val="OtherTableBody"/>
            </w:pPr>
            <w:r>
              <w:t>Y</w:t>
            </w:r>
          </w:p>
        </w:tc>
        <w:tc>
          <w:tcPr>
            <w:tcW w:w="600" w:type="dxa"/>
          </w:tcPr>
          <w:p w14:paraId="0C47FB08" w14:textId="77777777" w:rsidR="00B50050" w:rsidRDefault="00B50050" w:rsidP="0088127C">
            <w:pPr>
              <w:pStyle w:val="OtherTableBody"/>
            </w:pPr>
          </w:p>
        </w:tc>
        <w:tc>
          <w:tcPr>
            <w:tcW w:w="900" w:type="dxa"/>
          </w:tcPr>
          <w:p w14:paraId="40760739" w14:textId="77777777" w:rsidR="00B50050" w:rsidRDefault="00B50050" w:rsidP="0088127C">
            <w:pPr>
              <w:pStyle w:val="OtherTableBody"/>
            </w:pPr>
            <w:r>
              <w:t>8.10.2.11</w:t>
            </w:r>
          </w:p>
        </w:tc>
      </w:tr>
      <w:tr w:rsidR="00B50050" w14:paraId="1018088B" w14:textId="77777777" w:rsidTr="00195548">
        <w:tc>
          <w:tcPr>
            <w:tcW w:w="3500" w:type="dxa"/>
          </w:tcPr>
          <w:p w14:paraId="1476837D" w14:textId="77777777" w:rsidR="00B50050" w:rsidRDefault="00B50050" w:rsidP="0088127C">
            <w:pPr>
              <w:pStyle w:val="OtherTableBody"/>
            </w:pPr>
            <w:r>
              <w:t>Contract Organization</w:t>
            </w:r>
          </w:p>
        </w:tc>
        <w:tc>
          <w:tcPr>
            <w:tcW w:w="700" w:type="dxa"/>
          </w:tcPr>
          <w:p w14:paraId="219F0032" w14:textId="77777777" w:rsidR="00B50050" w:rsidRDefault="00B50050" w:rsidP="0088127C">
            <w:pPr>
              <w:pStyle w:val="OtherTableBody"/>
            </w:pPr>
            <w:r>
              <w:t>00993</w:t>
            </w:r>
          </w:p>
        </w:tc>
        <w:tc>
          <w:tcPr>
            <w:tcW w:w="600" w:type="dxa"/>
          </w:tcPr>
          <w:p w14:paraId="6BD730F7" w14:textId="77777777" w:rsidR="00B50050" w:rsidRDefault="00B50050" w:rsidP="0088127C">
            <w:pPr>
              <w:pStyle w:val="OtherTableBody"/>
            </w:pPr>
            <w:r>
              <w:t>CDM</w:t>
            </w:r>
          </w:p>
        </w:tc>
        <w:tc>
          <w:tcPr>
            <w:tcW w:w="600" w:type="dxa"/>
          </w:tcPr>
          <w:p w14:paraId="397E536A" w14:textId="77777777" w:rsidR="00B50050" w:rsidRDefault="00B50050" w:rsidP="0088127C">
            <w:pPr>
              <w:pStyle w:val="OtherTableBody"/>
            </w:pPr>
            <w:r>
              <w:t>12</w:t>
            </w:r>
          </w:p>
        </w:tc>
        <w:tc>
          <w:tcPr>
            <w:tcW w:w="600" w:type="dxa"/>
          </w:tcPr>
          <w:p w14:paraId="3E52E1B3" w14:textId="77777777" w:rsidR="00B50050" w:rsidRDefault="00B50050" w:rsidP="0088127C">
            <w:pPr>
              <w:pStyle w:val="OtherTableBody"/>
            </w:pPr>
            <w:r>
              <w:t>..</w:t>
            </w:r>
          </w:p>
        </w:tc>
        <w:tc>
          <w:tcPr>
            <w:tcW w:w="600" w:type="dxa"/>
          </w:tcPr>
          <w:p w14:paraId="0CA961DA" w14:textId="77777777" w:rsidR="00B50050" w:rsidRDefault="00B50050" w:rsidP="0088127C">
            <w:pPr>
              <w:pStyle w:val="OtherTableBody"/>
            </w:pPr>
          </w:p>
        </w:tc>
        <w:tc>
          <w:tcPr>
            <w:tcW w:w="600" w:type="dxa"/>
          </w:tcPr>
          <w:p w14:paraId="591BA928" w14:textId="77777777" w:rsidR="00B50050" w:rsidRDefault="00B50050" w:rsidP="0088127C">
            <w:pPr>
              <w:pStyle w:val="OtherTableBody"/>
            </w:pPr>
            <w:r>
              <w:t>XON</w:t>
            </w:r>
          </w:p>
        </w:tc>
        <w:tc>
          <w:tcPr>
            <w:tcW w:w="700" w:type="dxa"/>
          </w:tcPr>
          <w:p w14:paraId="15354FE1" w14:textId="77777777" w:rsidR="00B50050" w:rsidRDefault="00B50050" w:rsidP="0088127C">
            <w:pPr>
              <w:pStyle w:val="OtherTableBody"/>
            </w:pPr>
            <w:r>
              <w:t>Y</w:t>
            </w:r>
          </w:p>
        </w:tc>
        <w:tc>
          <w:tcPr>
            <w:tcW w:w="600" w:type="dxa"/>
          </w:tcPr>
          <w:p w14:paraId="3946373E" w14:textId="77777777" w:rsidR="00B50050" w:rsidRDefault="00B50050" w:rsidP="0088127C">
            <w:pPr>
              <w:pStyle w:val="OtherTableBody"/>
            </w:pPr>
          </w:p>
        </w:tc>
        <w:tc>
          <w:tcPr>
            <w:tcW w:w="900" w:type="dxa"/>
          </w:tcPr>
          <w:p w14:paraId="55C20A75" w14:textId="77777777" w:rsidR="00B50050" w:rsidRDefault="00B50050" w:rsidP="0088127C">
            <w:pPr>
              <w:pStyle w:val="OtherTableBody"/>
            </w:pPr>
            <w:r>
              <w:t>8.10.2.12</w:t>
            </w:r>
          </w:p>
        </w:tc>
      </w:tr>
      <w:tr w:rsidR="00B50050" w14:paraId="00A845D7" w14:textId="77777777" w:rsidTr="00195548">
        <w:tc>
          <w:tcPr>
            <w:tcW w:w="3500" w:type="dxa"/>
          </w:tcPr>
          <w:p w14:paraId="050C6E67" w14:textId="77777777" w:rsidR="00B50050" w:rsidRDefault="00B50050" w:rsidP="0088127C">
            <w:pPr>
              <w:pStyle w:val="OtherTableBody"/>
            </w:pPr>
            <w:r>
              <w:t>Contract Originator Name</w:t>
            </w:r>
          </w:p>
        </w:tc>
        <w:tc>
          <w:tcPr>
            <w:tcW w:w="700" w:type="dxa"/>
          </w:tcPr>
          <w:p w14:paraId="48F417D8" w14:textId="77777777" w:rsidR="00B50050" w:rsidRDefault="00B50050" w:rsidP="0088127C">
            <w:pPr>
              <w:pStyle w:val="OtherTableBody"/>
            </w:pPr>
            <w:r>
              <w:t>02398</w:t>
            </w:r>
          </w:p>
        </w:tc>
        <w:tc>
          <w:tcPr>
            <w:tcW w:w="600" w:type="dxa"/>
          </w:tcPr>
          <w:p w14:paraId="57439CAC" w14:textId="77777777" w:rsidR="00B50050" w:rsidRDefault="00B50050" w:rsidP="0088127C">
            <w:pPr>
              <w:pStyle w:val="OtherTableBody"/>
            </w:pPr>
            <w:r>
              <w:t>CTR</w:t>
            </w:r>
          </w:p>
        </w:tc>
        <w:tc>
          <w:tcPr>
            <w:tcW w:w="600" w:type="dxa"/>
          </w:tcPr>
          <w:p w14:paraId="57DE5F34" w14:textId="77777777" w:rsidR="00B50050" w:rsidRDefault="00B50050" w:rsidP="0088127C">
            <w:pPr>
              <w:pStyle w:val="OtherTableBody"/>
            </w:pPr>
            <w:r>
              <w:t>7</w:t>
            </w:r>
          </w:p>
        </w:tc>
        <w:tc>
          <w:tcPr>
            <w:tcW w:w="600" w:type="dxa"/>
          </w:tcPr>
          <w:p w14:paraId="08F73D3D" w14:textId="77777777" w:rsidR="00B50050" w:rsidRDefault="00B50050" w:rsidP="0088127C">
            <w:pPr>
              <w:pStyle w:val="OtherTableBody"/>
            </w:pPr>
            <w:r>
              <w:t>..</w:t>
            </w:r>
          </w:p>
        </w:tc>
        <w:tc>
          <w:tcPr>
            <w:tcW w:w="600" w:type="dxa"/>
          </w:tcPr>
          <w:p w14:paraId="0FF4FD7E" w14:textId="77777777" w:rsidR="00B50050" w:rsidRDefault="00B50050" w:rsidP="0088127C">
            <w:pPr>
              <w:pStyle w:val="OtherTableBody"/>
            </w:pPr>
          </w:p>
        </w:tc>
        <w:tc>
          <w:tcPr>
            <w:tcW w:w="600" w:type="dxa"/>
          </w:tcPr>
          <w:p w14:paraId="44AD8452" w14:textId="77777777" w:rsidR="00B50050" w:rsidRDefault="00B50050" w:rsidP="0088127C">
            <w:pPr>
              <w:pStyle w:val="OtherTableBody"/>
            </w:pPr>
            <w:r>
              <w:t>XPN</w:t>
            </w:r>
          </w:p>
        </w:tc>
        <w:tc>
          <w:tcPr>
            <w:tcW w:w="700" w:type="dxa"/>
          </w:tcPr>
          <w:p w14:paraId="4FBA0472" w14:textId="77777777" w:rsidR="00B50050" w:rsidRDefault="00B50050" w:rsidP="0088127C">
            <w:pPr>
              <w:pStyle w:val="OtherTableBody"/>
            </w:pPr>
          </w:p>
        </w:tc>
        <w:tc>
          <w:tcPr>
            <w:tcW w:w="600" w:type="dxa"/>
          </w:tcPr>
          <w:p w14:paraId="2E496E45" w14:textId="77777777" w:rsidR="00B50050" w:rsidRDefault="00B50050" w:rsidP="0088127C">
            <w:pPr>
              <w:pStyle w:val="OtherTableBody"/>
            </w:pPr>
          </w:p>
        </w:tc>
        <w:tc>
          <w:tcPr>
            <w:tcW w:w="900" w:type="dxa"/>
          </w:tcPr>
          <w:p w14:paraId="52181346" w14:textId="77777777" w:rsidR="00B50050" w:rsidRDefault="00B50050" w:rsidP="0088127C">
            <w:pPr>
              <w:pStyle w:val="OtherTableBody"/>
            </w:pPr>
            <w:r>
              <w:t>8.14.2.7</w:t>
            </w:r>
          </w:p>
        </w:tc>
      </w:tr>
      <w:tr w:rsidR="00B50050" w14:paraId="0D704E70" w14:textId="77777777" w:rsidTr="00195548">
        <w:tc>
          <w:tcPr>
            <w:tcW w:w="3500" w:type="dxa"/>
          </w:tcPr>
          <w:p w14:paraId="528C01AD" w14:textId="77777777" w:rsidR="00B50050" w:rsidRDefault="00B50050" w:rsidP="0088127C">
            <w:pPr>
              <w:pStyle w:val="OtherTableBody"/>
            </w:pPr>
            <w:r>
              <w:t>Contract Owner Name</w:t>
            </w:r>
          </w:p>
        </w:tc>
        <w:tc>
          <w:tcPr>
            <w:tcW w:w="700" w:type="dxa"/>
          </w:tcPr>
          <w:p w14:paraId="60292902" w14:textId="77777777" w:rsidR="00B50050" w:rsidRDefault="00B50050" w:rsidP="0088127C">
            <w:pPr>
              <w:pStyle w:val="OtherTableBody"/>
            </w:pPr>
            <w:r>
              <w:t>02397</w:t>
            </w:r>
          </w:p>
        </w:tc>
        <w:tc>
          <w:tcPr>
            <w:tcW w:w="600" w:type="dxa"/>
          </w:tcPr>
          <w:p w14:paraId="26170AE5" w14:textId="77777777" w:rsidR="00B50050" w:rsidRDefault="00B50050" w:rsidP="0088127C">
            <w:pPr>
              <w:pStyle w:val="OtherTableBody"/>
            </w:pPr>
            <w:r>
              <w:t>CTR</w:t>
            </w:r>
          </w:p>
        </w:tc>
        <w:tc>
          <w:tcPr>
            <w:tcW w:w="600" w:type="dxa"/>
          </w:tcPr>
          <w:p w14:paraId="5D09AC83" w14:textId="77777777" w:rsidR="00B50050" w:rsidRDefault="00B50050" w:rsidP="0088127C">
            <w:pPr>
              <w:pStyle w:val="OtherTableBody"/>
            </w:pPr>
            <w:r>
              <w:t>6</w:t>
            </w:r>
          </w:p>
        </w:tc>
        <w:tc>
          <w:tcPr>
            <w:tcW w:w="600" w:type="dxa"/>
          </w:tcPr>
          <w:p w14:paraId="572BF5B4" w14:textId="77777777" w:rsidR="00B50050" w:rsidRDefault="00B50050" w:rsidP="0088127C">
            <w:pPr>
              <w:pStyle w:val="OtherTableBody"/>
            </w:pPr>
            <w:r>
              <w:t>..</w:t>
            </w:r>
          </w:p>
        </w:tc>
        <w:tc>
          <w:tcPr>
            <w:tcW w:w="600" w:type="dxa"/>
          </w:tcPr>
          <w:p w14:paraId="4C7DEB9B" w14:textId="77777777" w:rsidR="00B50050" w:rsidRDefault="00B50050" w:rsidP="0088127C">
            <w:pPr>
              <w:pStyle w:val="OtherTableBody"/>
            </w:pPr>
          </w:p>
        </w:tc>
        <w:tc>
          <w:tcPr>
            <w:tcW w:w="600" w:type="dxa"/>
          </w:tcPr>
          <w:p w14:paraId="15C484C2" w14:textId="77777777" w:rsidR="00B50050" w:rsidRDefault="00B50050" w:rsidP="0088127C">
            <w:pPr>
              <w:pStyle w:val="OtherTableBody"/>
            </w:pPr>
            <w:r>
              <w:t>XPN</w:t>
            </w:r>
          </w:p>
        </w:tc>
        <w:tc>
          <w:tcPr>
            <w:tcW w:w="700" w:type="dxa"/>
          </w:tcPr>
          <w:p w14:paraId="2F25CC16" w14:textId="77777777" w:rsidR="00B50050" w:rsidRDefault="00B50050" w:rsidP="0088127C">
            <w:pPr>
              <w:pStyle w:val="OtherTableBody"/>
            </w:pPr>
          </w:p>
        </w:tc>
        <w:tc>
          <w:tcPr>
            <w:tcW w:w="600" w:type="dxa"/>
          </w:tcPr>
          <w:p w14:paraId="58133804" w14:textId="77777777" w:rsidR="00B50050" w:rsidRDefault="00B50050" w:rsidP="0088127C">
            <w:pPr>
              <w:pStyle w:val="OtherTableBody"/>
            </w:pPr>
          </w:p>
        </w:tc>
        <w:tc>
          <w:tcPr>
            <w:tcW w:w="900" w:type="dxa"/>
          </w:tcPr>
          <w:p w14:paraId="7458CAFD" w14:textId="77777777" w:rsidR="00B50050" w:rsidRDefault="00B50050" w:rsidP="0088127C">
            <w:pPr>
              <w:pStyle w:val="OtherTableBody"/>
            </w:pPr>
            <w:r>
              <w:t>8.14.2.6</w:t>
            </w:r>
          </w:p>
        </w:tc>
      </w:tr>
      <w:tr w:rsidR="00B50050" w14:paraId="188F930C" w14:textId="77777777" w:rsidTr="00195548">
        <w:tc>
          <w:tcPr>
            <w:tcW w:w="3500" w:type="dxa"/>
          </w:tcPr>
          <w:p w14:paraId="287DE259" w14:textId="77777777" w:rsidR="00B50050" w:rsidRDefault="00B50050" w:rsidP="0088127C">
            <w:pPr>
              <w:pStyle w:val="OtherTableBody"/>
            </w:pPr>
            <w:r>
              <w:t>Contract Period</w:t>
            </w:r>
          </w:p>
        </w:tc>
        <w:tc>
          <w:tcPr>
            <w:tcW w:w="700" w:type="dxa"/>
          </w:tcPr>
          <w:p w14:paraId="00614B00" w14:textId="77777777" w:rsidR="00B50050" w:rsidRDefault="00B50050" w:rsidP="0088127C">
            <w:pPr>
              <w:pStyle w:val="OtherTableBody"/>
            </w:pPr>
            <w:r>
              <w:t>00157</w:t>
            </w:r>
          </w:p>
        </w:tc>
        <w:tc>
          <w:tcPr>
            <w:tcW w:w="600" w:type="dxa"/>
          </w:tcPr>
          <w:p w14:paraId="2F86EA3C" w14:textId="77777777" w:rsidR="00B50050" w:rsidRDefault="00B50050" w:rsidP="0088127C">
            <w:pPr>
              <w:pStyle w:val="OtherTableBody"/>
            </w:pPr>
            <w:r>
              <w:t>PV1</w:t>
            </w:r>
          </w:p>
        </w:tc>
        <w:tc>
          <w:tcPr>
            <w:tcW w:w="600" w:type="dxa"/>
          </w:tcPr>
          <w:p w14:paraId="65D4D238" w14:textId="77777777" w:rsidR="00B50050" w:rsidRDefault="00B50050" w:rsidP="0088127C">
            <w:pPr>
              <w:pStyle w:val="OtherTableBody"/>
            </w:pPr>
            <w:r>
              <w:t>27</w:t>
            </w:r>
          </w:p>
        </w:tc>
        <w:tc>
          <w:tcPr>
            <w:tcW w:w="600" w:type="dxa"/>
          </w:tcPr>
          <w:p w14:paraId="30918F14" w14:textId="77777777" w:rsidR="00B50050" w:rsidRDefault="00B50050" w:rsidP="0088127C">
            <w:pPr>
              <w:pStyle w:val="OtherTableBody"/>
            </w:pPr>
            <w:r>
              <w:t>..</w:t>
            </w:r>
          </w:p>
        </w:tc>
        <w:tc>
          <w:tcPr>
            <w:tcW w:w="600" w:type="dxa"/>
          </w:tcPr>
          <w:p w14:paraId="5B2AB8D9" w14:textId="77777777" w:rsidR="00B50050" w:rsidRDefault="00B50050" w:rsidP="0088127C">
            <w:pPr>
              <w:pStyle w:val="OtherTableBody"/>
            </w:pPr>
            <w:r>
              <w:t>3=</w:t>
            </w:r>
          </w:p>
        </w:tc>
        <w:tc>
          <w:tcPr>
            <w:tcW w:w="600" w:type="dxa"/>
          </w:tcPr>
          <w:p w14:paraId="11023AB8" w14:textId="77777777" w:rsidR="00B50050" w:rsidRDefault="00B50050" w:rsidP="0088127C">
            <w:pPr>
              <w:pStyle w:val="OtherTableBody"/>
            </w:pPr>
            <w:r>
              <w:t>NM</w:t>
            </w:r>
          </w:p>
        </w:tc>
        <w:tc>
          <w:tcPr>
            <w:tcW w:w="700" w:type="dxa"/>
          </w:tcPr>
          <w:p w14:paraId="1D936F2D" w14:textId="77777777" w:rsidR="00B50050" w:rsidRDefault="00B50050" w:rsidP="0088127C">
            <w:pPr>
              <w:pStyle w:val="OtherTableBody"/>
            </w:pPr>
            <w:r>
              <w:t>Y</w:t>
            </w:r>
          </w:p>
        </w:tc>
        <w:tc>
          <w:tcPr>
            <w:tcW w:w="600" w:type="dxa"/>
          </w:tcPr>
          <w:p w14:paraId="3C1CCC04" w14:textId="77777777" w:rsidR="00B50050" w:rsidRDefault="00B50050" w:rsidP="0088127C">
            <w:pPr>
              <w:pStyle w:val="OtherTableBody"/>
            </w:pPr>
          </w:p>
        </w:tc>
        <w:tc>
          <w:tcPr>
            <w:tcW w:w="900" w:type="dxa"/>
          </w:tcPr>
          <w:p w14:paraId="37CB97E9" w14:textId="77777777" w:rsidR="00B50050" w:rsidRDefault="00B50050" w:rsidP="0088127C">
            <w:pPr>
              <w:pStyle w:val="OtherTableBody"/>
            </w:pPr>
            <w:r>
              <w:t>3.4.3.27</w:t>
            </w:r>
          </w:p>
        </w:tc>
      </w:tr>
      <w:tr w:rsidR="00B50050" w14:paraId="4FA7199B" w14:textId="77777777" w:rsidTr="00195548">
        <w:tc>
          <w:tcPr>
            <w:tcW w:w="3500" w:type="dxa"/>
          </w:tcPr>
          <w:p w14:paraId="5708FF30" w14:textId="77777777" w:rsidR="00B50050" w:rsidRDefault="00B50050" w:rsidP="0088127C">
            <w:pPr>
              <w:pStyle w:val="OtherTableBody"/>
            </w:pPr>
            <w:r>
              <w:t>Contract Price</w:t>
            </w:r>
          </w:p>
        </w:tc>
        <w:tc>
          <w:tcPr>
            <w:tcW w:w="700" w:type="dxa"/>
          </w:tcPr>
          <w:p w14:paraId="0F32A763" w14:textId="77777777" w:rsidR="00B50050" w:rsidRDefault="00B50050" w:rsidP="0088127C">
            <w:pPr>
              <w:pStyle w:val="OtherTableBody"/>
            </w:pPr>
            <w:r>
              <w:t>02426</w:t>
            </w:r>
          </w:p>
        </w:tc>
        <w:tc>
          <w:tcPr>
            <w:tcW w:w="600" w:type="dxa"/>
          </w:tcPr>
          <w:p w14:paraId="254C375D" w14:textId="77777777" w:rsidR="00B50050" w:rsidRDefault="00B50050" w:rsidP="0088127C">
            <w:pPr>
              <w:pStyle w:val="OtherTableBody"/>
            </w:pPr>
            <w:r>
              <w:t>PKG</w:t>
            </w:r>
          </w:p>
        </w:tc>
        <w:tc>
          <w:tcPr>
            <w:tcW w:w="600" w:type="dxa"/>
          </w:tcPr>
          <w:p w14:paraId="77F4BFAD" w14:textId="77777777" w:rsidR="00B50050" w:rsidRDefault="00B50050" w:rsidP="0088127C">
            <w:pPr>
              <w:pStyle w:val="OtherTableBody"/>
            </w:pPr>
            <w:r>
              <w:t>9</w:t>
            </w:r>
          </w:p>
        </w:tc>
        <w:tc>
          <w:tcPr>
            <w:tcW w:w="600" w:type="dxa"/>
          </w:tcPr>
          <w:p w14:paraId="036A4856" w14:textId="77777777" w:rsidR="00B50050" w:rsidRDefault="00B50050" w:rsidP="0088127C">
            <w:pPr>
              <w:pStyle w:val="OtherTableBody"/>
            </w:pPr>
            <w:r>
              <w:t>..</w:t>
            </w:r>
          </w:p>
        </w:tc>
        <w:tc>
          <w:tcPr>
            <w:tcW w:w="600" w:type="dxa"/>
          </w:tcPr>
          <w:p w14:paraId="1F65C1B8" w14:textId="77777777" w:rsidR="00B50050" w:rsidRDefault="00B50050" w:rsidP="0088127C">
            <w:pPr>
              <w:pStyle w:val="OtherTableBody"/>
            </w:pPr>
          </w:p>
        </w:tc>
        <w:tc>
          <w:tcPr>
            <w:tcW w:w="600" w:type="dxa"/>
          </w:tcPr>
          <w:p w14:paraId="1DC56558" w14:textId="77777777" w:rsidR="00B50050" w:rsidRDefault="00B50050" w:rsidP="0088127C">
            <w:pPr>
              <w:pStyle w:val="OtherTableBody"/>
            </w:pPr>
            <w:r>
              <w:t>MO</w:t>
            </w:r>
          </w:p>
        </w:tc>
        <w:tc>
          <w:tcPr>
            <w:tcW w:w="700" w:type="dxa"/>
          </w:tcPr>
          <w:p w14:paraId="38CDAEF8" w14:textId="77777777" w:rsidR="00B50050" w:rsidRDefault="00B50050" w:rsidP="0088127C">
            <w:pPr>
              <w:pStyle w:val="OtherTableBody"/>
            </w:pPr>
          </w:p>
        </w:tc>
        <w:tc>
          <w:tcPr>
            <w:tcW w:w="600" w:type="dxa"/>
          </w:tcPr>
          <w:p w14:paraId="45BE3D4E" w14:textId="77777777" w:rsidR="00B50050" w:rsidRDefault="00B50050" w:rsidP="0088127C">
            <w:pPr>
              <w:pStyle w:val="OtherTableBody"/>
            </w:pPr>
          </w:p>
        </w:tc>
        <w:tc>
          <w:tcPr>
            <w:tcW w:w="900" w:type="dxa"/>
          </w:tcPr>
          <w:p w14:paraId="2E42B1AE" w14:textId="77777777" w:rsidR="00B50050" w:rsidRDefault="00B50050" w:rsidP="0088127C">
            <w:pPr>
              <w:pStyle w:val="OtherTableBody"/>
            </w:pPr>
            <w:r>
              <w:t>17.4.5.9</w:t>
            </w:r>
          </w:p>
        </w:tc>
      </w:tr>
      <w:tr w:rsidR="00B50050" w14:paraId="709B93DA" w14:textId="77777777" w:rsidTr="00195548">
        <w:tc>
          <w:tcPr>
            <w:tcW w:w="3500" w:type="dxa"/>
          </w:tcPr>
          <w:p w14:paraId="588E2E64" w14:textId="77777777" w:rsidR="00B50050" w:rsidRDefault="00B50050" w:rsidP="0088127C">
            <w:pPr>
              <w:pStyle w:val="OtherTableBody"/>
            </w:pPr>
            <w:r>
              <w:t>Contract Priority</w:t>
            </w:r>
          </w:p>
        </w:tc>
        <w:tc>
          <w:tcPr>
            <w:tcW w:w="700" w:type="dxa"/>
          </w:tcPr>
          <w:p w14:paraId="61969F6C" w14:textId="77777777" w:rsidR="00B50050" w:rsidRDefault="00B50050" w:rsidP="0088127C">
            <w:pPr>
              <w:pStyle w:val="OtherTableBody"/>
            </w:pPr>
            <w:r>
              <w:t>02410</w:t>
            </w:r>
          </w:p>
        </w:tc>
        <w:tc>
          <w:tcPr>
            <w:tcW w:w="600" w:type="dxa"/>
          </w:tcPr>
          <w:p w14:paraId="6A6EDE0E" w14:textId="77777777" w:rsidR="00B50050" w:rsidRDefault="00B50050" w:rsidP="0088127C">
            <w:pPr>
              <w:pStyle w:val="OtherTableBody"/>
            </w:pPr>
            <w:r>
              <w:t>CTR</w:t>
            </w:r>
          </w:p>
        </w:tc>
        <w:tc>
          <w:tcPr>
            <w:tcW w:w="600" w:type="dxa"/>
          </w:tcPr>
          <w:p w14:paraId="3A49A789" w14:textId="77777777" w:rsidR="00B50050" w:rsidRDefault="00B50050" w:rsidP="0088127C">
            <w:pPr>
              <w:pStyle w:val="OtherTableBody"/>
            </w:pPr>
            <w:r>
              <w:t>19</w:t>
            </w:r>
          </w:p>
        </w:tc>
        <w:tc>
          <w:tcPr>
            <w:tcW w:w="600" w:type="dxa"/>
          </w:tcPr>
          <w:p w14:paraId="36AD148D" w14:textId="77777777" w:rsidR="00B50050" w:rsidRDefault="00B50050" w:rsidP="0088127C">
            <w:pPr>
              <w:pStyle w:val="OtherTableBody"/>
            </w:pPr>
            <w:r>
              <w:t>..</w:t>
            </w:r>
          </w:p>
        </w:tc>
        <w:tc>
          <w:tcPr>
            <w:tcW w:w="600" w:type="dxa"/>
          </w:tcPr>
          <w:p w14:paraId="28FA40A3" w14:textId="77777777" w:rsidR="00B50050" w:rsidRDefault="00B50050" w:rsidP="0088127C">
            <w:pPr>
              <w:pStyle w:val="OtherTableBody"/>
            </w:pPr>
          </w:p>
        </w:tc>
        <w:tc>
          <w:tcPr>
            <w:tcW w:w="600" w:type="dxa"/>
          </w:tcPr>
          <w:p w14:paraId="238E77C5" w14:textId="77777777" w:rsidR="00B50050" w:rsidRDefault="00B50050" w:rsidP="0088127C">
            <w:pPr>
              <w:pStyle w:val="OtherTableBody"/>
            </w:pPr>
            <w:r>
              <w:t>ST</w:t>
            </w:r>
          </w:p>
        </w:tc>
        <w:tc>
          <w:tcPr>
            <w:tcW w:w="700" w:type="dxa"/>
          </w:tcPr>
          <w:p w14:paraId="2B959024" w14:textId="77777777" w:rsidR="00B50050" w:rsidRDefault="00B50050" w:rsidP="0088127C">
            <w:pPr>
              <w:pStyle w:val="OtherTableBody"/>
            </w:pPr>
          </w:p>
        </w:tc>
        <w:tc>
          <w:tcPr>
            <w:tcW w:w="600" w:type="dxa"/>
          </w:tcPr>
          <w:p w14:paraId="23C78B2C" w14:textId="77777777" w:rsidR="00B50050" w:rsidRDefault="00B50050" w:rsidP="0088127C">
            <w:pPr>
              <w:pStyle w:val="OtherTableBody"/>
            </w:pPr>
          </w:p>
        </w:tc>
        <w:tc>
          <w:tcPr>
            <w:tcW w:w="900" w:type="dxa"/>
          </w:tcPr>
          <w:p w14:paraId="3932E583" w14:textId="77777777" w:rsidR="00B50050" w:rsidRDefault="00B50050" w:rsidP="0088127C">
            <w:pPr>
              <w:pStyle w:val="OtherTableBody"/>
            </w:pPr>
            <w:r>
              <w:t>8.14.2.19</w:t>
            </w:r>
          </w:p>
        </w:tc>
      </w:tr>
      <w:tr w:rsidR="00B50050" w14:paraId="1D517237" w14:textId="77777777" w:rsidTr="00195548">
        <w:tc>
          <w:tcPr>
            <w:tcW w:w="3500" w:type="dxa"/>
          </w:tcPr>
          <w:p w14:paraId="1B83F40E" w14:textId="77777777" w:rsidR="00B50050" w:rsidRDefault="00B50050" w:rsidP="0088127C">
            <w:pPr>
              <w:pStyle w:val="OtherTableBody"/>
            </w:pPr>
            <w:r>
              <w:t>Contract Status</w:t>
            </w:r>
          </w:p>
        </w:tc>
        <w:tc>
          <w:tcPr>
            <w:tcW w:w="700" w:type="dxa"/>
          </w:tcPr>
          <w:p w14:paraId="30367941" w14:textId="77777777" w:rsidR="00B50050" w:rsidRDefault="00B50050" w:rsidP="0088127C">
            <w:pPr>
              <w:pStyle w:val="OtherTableBody"/>
            </w:pPr>
            <w:r>
              <w:t>02394</w:t>
            </w:r>
          </w:p>
        </w:tc>
        <w:tc>
          <w:tcPr>
            <w:tcW w:w="600" w:type="dxa"/>
          </w:tcPr>
          <w:p w14:paraId="34D686FC" w14:textId="77777777" w:rsidR="00B50050" w:rsidRDefault="00B50050" w:rsidP="0088127C">
            <w:pPr>
              <w:pStyle w:val="OtherTableBody"/>
            </w:pPr>
            <w:r>
              <w:t>CTR</w:t>
            </w:r>
          </w:p>
        </w:tc>
        <w:tc>
          <w:tcPr>
            <w:tcW w:w="600" w:type="dxa"/>
          </w:tcPr>
          <w:p w14:paraId="25053941" w14:textId="77777777" w:rsidR="00B50050" w:rsidRDefault="00B50050" w:rsidP="0088127C">
            <w:pPr>
              <w:pStyle w:val="OtherTableBody"/>
            </w:pPr>
            <w:r>
              <w:t>3</w:t>
            </w:r>
          </w:p>
        </w:tc>
        <w:tc>
          <w:tcPr>
            <w:tcW w:w="600" w:type="dxa"/>
          </w:tcPr>
          <w:p w14:paraId="547245EF" w14:textId="77777777" w:rsidR="00B50050" w:rsidRDefault="00B50050" w:rsidP="0088127C">
            <w:pPr>
              <w:pStyle w:val="OtherTableBody"/>
            </w:pPr>
            <w:r>
              <w:t>..</w:t>
            </w:r>
          </w:p>
        </w:tc>
        <w:tc>
          <w:tcPr>
            <w:tcW w:w="600" w:type="dxa"/>
          </w:tcPr>
          <w:p w14:paraId="3EF1BB10" w14:textId="77777777" w:rsidR="00B50050" w:rsidRDefault="00B50050" w:rsidP="0088127C">
            <w:pPr>
              <w:pStyle w:val="OtherTableBody"/>
            </w:pPr>
          </w:p>
        </w:tc>
        <w:tc>
          <w:tcPr>
            <w:tcW w:w="600" w:type="dxa"/>
          </w:tcPr>
          <w:p w14:paraId="5AA23B77" w14:textId="77777777" w:rsidR="00B50050" w:rsidRDefault="00B50050" w:rsidP="0088127C">
            <w:pPr>
              <w:pStyle w:val="OtherTableBody"/>
            </w:pPr>
            <w:r>
              <w:t>CWE</w:t>
            </w:r>
          </w:p>
        </w:tc>
        <w:tc>
          <w:tcPr>
            <w:tcW w:w="700" w:type="dxa"/>
          </w:tcPr>
          <w:p w14:paraId="1CD0183A" w14:textId="77777777" w:rsidR="00B50050" w:rsidRDefault="00B50050" w:rsidP="0088127C">
            <w:pPr>
              <w:pStyle w:val="OtherTableBody"/>
            </w:pPr>
          </w:p>
        </w:tc>
        <w:tc>
          <w:tcPr>
            <w:tcW w:w="600" w:type="dxa"/>
          </w:tcPr>
          <w:p w14:paraId="763E344C" w14:textId="77777777" w:rsidR="00B50050" w:rsidRDefault="00B50050" w:rsidP="0088127C">
            <w:pPr>
              <w:pStyle w:val="OtherTableBody"/>
            </w:pPr>
            <w:r>
              <w:t>0536</w:t>
            </w:r>
          </w:p>
        </w:tc>
        <w:tc>
          <w:tcPr>
            <w:tcW w:w="900" w:type="dxa"/>
          </w:tcPr>
          <w:p w14:paraId="4B692F89" w14:textId="77777777" w:rsidR="00B50050" w:rsidRDefault="00B50050" w:rsidP="0088127C">
            <w:pPr>
              <w:pStyle w:val="OtherTableBody"/>
            </w:pPr>
            <w:r>
              <w:t>8.14.2.3</w:t>
            </w:r>
          </w:p>
        </w:tc>
      </w:tr>
      <w:tr w:rsidR="00B50050" w14:paraId="44497DE6" w14:textId="77777777" w:rsidTr="00195548">
        <w:tc>
          <w:tcPr>
            <w:tcW w:w="3500" w:type="dxa"/>
          </w:tcPr>
          <w:p w14:paraId="58975A7B" w14:textId="77777777" w:rsidR="00B50050" w:rsidRDefault="00B50050" w:rsidP="0088127C">
            <w:pPr>
              <w:pStyle w:val="OtherTableBody"/>
            </w:pPr>
            <w:r>
              <w:t xml:space="preserve">Contract Type </w:t>
            </w:r>
          </w:p>
        </w:tc>
        <w:tc>
          <w:tcPr>
            <w:tcW w:w="700" w:type="dxa"/>
          </w:tcPr>
          <w:p w14:paraId="41770ADB" w14:textId="77777777" w:rsidR="00B50050" w:rsidRDefault="00B50050" w:rsidP="0088127C">
            <w:pPr>
              <w:pStyle w:val="OtherTableBody"/>
            </w:pPr>
            <w:r>
              <w:t>02400</w:t>
            </w:r>
          </w:p>
        </w:tc>
        <w:tc>
          <w:tcPr>
            <w:tcW w:w="600" w:type="dxa"/>
          </w:tcPr>
          <w:p w14:paraId="0EE85C29" w14:textId="77777777" w:rsidR="00B50050" w:rsidRDefault="00B50050" w:rsidP="0088127C">
            <w:pPr>
              <w:pStyle w:val="OtherTableBody"/>
            </w:pPr>
            <w:r>
              <w:t>CTR</w:t>
            </w:r>
          </w:p>
        </w:tc>
        <w:tc>
          <w:tcPr>
            <w:tcW w:w="600" w:type="dxa"/>
          </w:tcPr>
          <w:p w14:paraId="03245A41" w14:textId="77777777" w:rsidR="00B50050" w:rsidRDefault="00B50050" w:rsidP="0088127C">
            <w:pPr>
              <w:pStyle w:val="OtherTableBody"/>
            </w:pPr>
            <w:r>
              <w:t>9</w:t>
            </w:r>
          </w:p>
        </w:tc>
        <w:tc>
          <w:tcPr>
            <w:tcW w:w="600" w:type="dxa"/>
          </w:tcPr>
          <w:p w14:paraId="24A71C6C" w14:textId="77777777" w:rsidR="00B50050" w:rsidRDefault="00B50050" w:rsidP="0088127C">
            <w:pPr>
              <w:pStyle w:val="OtherTableBody"/>
            </w:pPr>
            <w:r>
              <w:t>..</w:t>
            </w:r>
          </w:p>
        </w:tc>
        <w:tc>
          <w:tcPr>
            <w:tcW w:w="600" w:type="dxa"/>
          </w:tcPr>
          <w:p w14:paraId="39FA268A" w14:textId="77777777" w:rsidR="00B50050" w:rsidRDefault="00B50050" w:rsidP="0088127C">
            <w:pPr>
              <w:pStyle w:val="OtherTableBody"/>
            </w:pPr>
          </w:p>
        </w:tc>
        <w:tc>
          <w:tcPr>
            <w:tcW w:w="600" w:type="dxa"/>
          </w:tcPr>
          <w:p w14:paraId="4CA55BAA" w14:textId="77777777" w:rsidR="00B50050" w:rsidRDefault="00B50050" w:rsidP="0088127C">
            <w:pPr>
              <w:pStyle w:val="OtherTableBody"/>
            </w:pPr>
            <w:r>
              <w:t>CWE</w:t>
            </w:r>
          </w:p>
        </w:tc>
        <w:tc>
          <w:tcPr>
            <w:tcW w:w="700" w:type="dxa"/>
          </w:tcPr>
          <w:p w14:paraId="7EBA794C" w14:textId="77777777" w:rsidR="00B50050" w:rsidRDefault="00B50050" w:rsidP="0088127C">
            <w:pPr>
              <w:pStyle w:val="OtherTableBody"/>
            </w:pPr>
          </w:p>
        </w:tc>
        <w:tc>
          <w:tcPr>
            <w:tcW w:w="600" w:type="dxa"/>
          </w:tcPr>
          <w:p w14:paraId="52CC5211" w14:textId="77777777" w:rsidR="00B50050" w:rsidRDefault="00B50050" w:rsidP="0088127C">
            <w:pPr>
              <w:pStyle w:val="OtherTableBody"/>
            </w:pPr>
            <w:r>
              <w:t>0965</w:t>
            </w:r>
          </w:p>
        </w:tc>
        <w:tc>
          <w:tcPr>
            <w:tcW w:w="900" w:type="dxa"/>
          </w:tcPr>
          <w:p w14:paraId="037540F4" w14:textId="77777777" w:rsidR="00B50050" w:rsidRDefault="00B50050" w:rsidP="0088127C">
            <w:pPr>
              <w:pStyle w:val="OtherTableBody"/>
            </w:pPr>
            <w:r>
              <w:t>8.14.2.9</w:t>
            </w:r>
          </w:p>
        </w:tc>
      </w:tr>
      <w:tr w:rsidR="00B50050" w14:paraId="6FAD2880" w14:textId="77777777" w:rsidTr="00195548">
        <w:tc>
          <w:tcPr>
            <w:tcW w:w="3500" w:type="dxa"/>
          </w:tcPr>
          <w:p w14:paraId="526FAF4E" w14:textId="77777777" w:rsidR="00B50050" w:rsidRDefault="00B50050" w:rsidP="0088127C">
            <w:pPr>
              <w:pStyle w:val="OtherTableBody"/>
            </w:pPr>
            <w:r>
              <w:t>Contract/Agreement Number</w:t>
            </w:r>
          </w:p>
        </w:tc>
        <w:tc>
          <w:tcPr>
            <w:tcW w:w="700" w:type="dxa"/>
          </w:tcPr>
          <w:p w14:paraId="21A51981" w14:textId="77777777" w:rsidR="00B50050" w:rsidRDefault="00B50050" w:rsidP="0088127C">
            <w:pPr>
              <w:pStyle w:val="OtherTableBody"/>
            </w:pPr>
            <w:r>
              <w:t>01916</w:t>
            </w:r>
          </w:p>
        </w:tc>
        <w:tc>
          <w:tcPr>
            <w:tcW w:w="600" w:type="dxa"/>
          </w:tcPr>
          <w:p w14:paraId="55D03F5B" w14:textId="77777777" w:rsidR="00B50050" w:rsidRDefault="00B50050" w:rsidP="0088127C">
            <w:pPr>
              <w:pStyle w:val="OtherTableBody"/>
            </w:pPr>
            <w:r>
              <w:t>IVC</w:t>
            </w:r>
          </w:p>
        </w:tc>
        <w:tc>
          <w:tcPr>
            <w:tcW w:w="600" w:type="dxa"/>
          </w:tcPr>
          <w:p w14:paraId="311B6991" w14:textId="77777777" w:rsidR="00B50050" w:rsidRDefault="00B50050" w:rsidP="0088127C">
            <w:pPr>
              <w:pStyle w:val="OtherTableBody"/>
            </w:pPr>
            <w:r>
              <w:t>3</w:t>
            </w:r>
          </w:p>
        </w:tc>
        <w:tc>
          <w:tcPr>
            <w:tcW w:w="600" w:type="dxa"/>
          </w:tcPr>
          <w:p w14:paraId="03AD9B8C" w14:textId="77777777" w:rsidR="00B50050" w:rsidRDefault="00B50050" w:rsidP="0088127C">
            <w:pPr>
              <w:pStyle w:val="OtherTableBody"/>
            </w:pPr>
            <w:r>
              <w:t>..</w:t>
            </w:r>
          </w:p>
        </w:tc>
        <w:tc>
          <w:tcPr>
            <w:tcW w:w="600" w:type="dxa"/>
          </w:tcPr>
          <w:p w14:paraId="3635025B" w14:textId="77777777" w:rsidR="00B50050" w:rsidRDefault="00B50050" w:rsidP="0088127C">
            <w:pPr>
              <w:pStyle w:val="OtherTableBody"/>
            </w:pPr>
          </w:p>
        </w:tc>
        <w:tc>
          <w:tcPr>
            <w:tcW w:w="600" w:type="dxa"/>
          </w:tcPr>
          <w:p w14:paraId="2AA83540" w14:textId="77777777" w:rsidR="00B50050" w:rsidRDefault="00B50050" w:rsidP="0088127C">
            <w:pPr>
              <w:pStyle w:val="OtherTableBody"/>
            </w:pPr>
            <w:r>
              <w:t>EI</w:t>
            </w:r>
          </w:p>
        </w:tc>
        <w:tc>
          <w:tcPr>
            <w:tcW w:w="700" w:type="dxa"/>
          </w:tcPr>
          <w:p w14:paraId="120FAA13" w14:textId="77777777" w:rsidR="00B50050" w:rsidRDefault="00B50050" w:rsidP="0088127C">
            <w:pPr>
              <w:pStyle w:val="OtherTableBody"/>
            </w:pPr>
          </w:p>
        </w:tc>
        <w:tc>
          <w:tcPr>
            <w:tcW w:w="600" w:type="dxa"/>
          </w:tcPr>
          <w:p w14:paraId="7DFC5BDD" w14:textId="77777777" w:rsidR="00B50050" w:rsidRDefault="00B50050" w:rsidP="0088127C">
            <w:pPr>
              <w:pStyle w:val="OtherTableBody"/>
            </w:pPr>
          </w:p>
        </w:tc>
        <w:tc>
          <w:tcPr>
            <w:tcW w:w="900" w:type="dxa"/>
          </w:tcPr>
          <w:p w14:paraId="555D19A1" w14:textId="77777777" w:rsidR="00B50050" w:rsidRDefault="00B50050" w:rsidP="0088127C">
            <w:pPr>
              <w:pStyle w:val="OtherTableBody"/>
            </w:pPr>
            <w:r>
              <w:t>16.4.2.3</w:t>
            </w:r>
          </w:p>
        </w:tc>
      </w:tr>
      <w:tr w:rsidR="00B50050" w14:paraId="759A5A1E" w14:textId="77777777" w:rsidTr="00195548">
        <w:tc>
          <w:tcPr>
            <w:tcW w:w="3500" w:type="dxa"/>
          </w:tcPr>
          <w:p w14:paraId="60F7AFBB" w14:textId="77777777" w:rsidR="00B50050" w:rsidRDefault="00B50050" w:rsidP="0088127C">
            <w:pPr>
              <w:pStyle w:val="OtherTableBody"/>
            </w:pPr>
            <w:r>
              <w:t>Contraindications to Observations</w:t>
            </w:r>
          </w:p>
        </w:tc>
        <w:tc>
          <w:tcPr>
            <w:tcW w:w="700" w:type="dxa"/>
          </w:tcPr>
          <w:p w14:paraId="191D953E" w14:textId="77777777" w:rsidR="00B50050" w:rsidRDefault="00B50050" w:rsidP="0088127C">
            <w:pPr>
              <w:pStyle w:val="OtherTableBody"/>
            </w:pPr>
            <w:r>
              <w:t>00618</w:t>
            </w:r>
          </w:p>
        </w:tc>
        <w:tc>
          <w:tcPr>
            <w:tcW w:w="600" w:type="dxa"/>
          </w:tcPr>
          <w:p w14:paraId="1EF32C1D" w14:textId="77777777" w:rsidR="00B50050" w:rsidRDefault="00B50050" w:rsidP="0088127C">
            <w:pPr>
              <w:pStyle w:val="OtherTableBody"/>
            </w:pPr>
            <w:r>
              <w:t>OM1</w:t>
            </w:r>
          </w:p>
        </w:tc>
        <w:tc>
          <w:tcPr>
            <w:tcW w:w="600" w:type="dxa"/>
          </w:tcPr>
          <w:p w14:paraId="71F01E09" w14:textId="77777777" w:rsidR="00B50050" w:rsidRDefault="00B50050" w:rsidP="0088127C">
            <w:pPr>
              <w:pStyle w:val="OtherTableBody"/>
            </w:pPr>
            <w:r>
              <w:t>33</w:t>
            </w:r>
          </w:p>
        </w:tc>
        <w:tc>
          <w:tcPr>
            <w:tcW w:w="600" w:type="dxa"/>
          </w:tcPr>
          <w:p w14:paraId="23BD46BE" w14:textId="77777777" w:rsidR="00B50050" w:rsidRDefault="00B50050" w:rsidP="0088127C">
            <w:pPr>
              <w:pStyle w:val="OtherTableBody"/>
            </w:pPr>
            <w:r>
              <w:t>..</w:t>
            </w:r>
          </w:p>
        </w:tc>
        <w:tc>
          <w:tcPr>
            <w:tcW w:w="600" w:type="dxa"/>
          </w:tcPr>
          <w:p w14:paraId="2F4FAA16" w14:textId="77777777" w:rsidR="00B50050" w:rsidRDefault="00B50050" w:rsidP="0088127C">
            <w:pPr>
              <w:pStyle w:val="OtherTableBody"/>
            </w:pPr>
          </w:p>
        </w:tc>
        <w:tc>
          <w:tcPr>
            <w:tcW w:w="600" w:type="dxa"/>
          </w:tcPr>
          <w:p w14:paraId="1E3CD746" w14:textId="77777777" w:rsidR="00B50050" w:rsidRDefault="00B50050" w:rsidP="0088127C">
            <w:pPr>
              <w:pStyle w:val="OtherTableBody"/>
            </w:pPr>
            <w:r>
              <w:t>CWE</w:t>
            </w:r>
          </w:p>
        </w:tc>
        <w:tc>
          <w:tcPr>
            <w:tcW w:w="700" w:type="dxa"/>
          </w:tcPr>
          <w:p w14:paraId="1F1B64A2" w14:textId="77777777" w:rsidR="00B50050" w:rsidRDefault="00B50050" w:rsidP="0088127C">
            <w:pPr>
              <w:pStyle w:val="OtherTableBody"/>
            </w:pPr>
            <w:r>
              <w:t>Y</w:t>
            </w:r>
          </w:p>
        </w:tc>
        <w:tc>
          <w:tcPr>
            <w:tcW w:w="600" w:type="dxa"/>
          </w:tcPr>
          <w:p w14:paraId="78F06A46" w14:textId="77777777" w:rsidR="00B50050" w:rsidRDefault="00B50050" w:rsidP="0088127C">
            <w:pPr>
              <w:pStyle w:val="OtherTableBody"/>
            </w:pPr>
            <w:r>
              <w:t>0640</w:t>
            </w:r>
          </w:p>
        </w:tc>
        <w:tc>
          <w:tcPr>
            <w:tcW w:w="900" w:type="dxa"/>
          </w:tcPr>
          <w:p w14:paraId="3A29EDF3" w14:textId="77777777" w:rsidR="00B50050" w:rsidRDefault="00B50050" w:rsidP="0088127C">
            <w:pPr>
              <w:pStyle w:val="OtherTableBody"/>
            </w:pPr>
            <w:r>
              <w:t>8.8.9.33</w:t>
            </w:r>
          </w:p>
        </w:tc>
      </w:tr>
      <w:tr w:rsidR="00B50050" w14:paraId="5BF5E0CB" w14:textId="77777777" w:rsidTr="00195548">
        <w:tc>
          <w:tcPr>
            <w:tcW w:w="3500" w:type="dxa"/>
          </w:tcPr>
          <w:p w14:paraId="3D801EBE" w14:textId="77777777" w:rsidR="00B50050" w:rsidRDefault="00B50050" w:rsidP="0088127C">
            <w:pPr>
              <w:pStyle w:val="OtherTableBody"/>
            </w:pPr>
            <w:r>
              <w:t>Control Code</w:t>
            </w:r>
          </w:p>
        </w:tc>
        <w:tc>
          <w:tcPr>
            <w:tcW w:w="700" w:type="dxa"/>
          </w:tcPr>
          <w:p w14:paraId="772843F3" w14:textId="77777777" w:rsidR="00B50050" w:rsidRDefault="00B50050" w:rsidP="0088127C">
            <w:pPr>
              <w:pStyle w:val="OtherTableBody"/>
            </w:pPr>
            <w:r>
              <w:t>02102</w:t>
            </w:r>
          </w:p>
        </w:tc>
        <w:tc>
          <w:tcPr>
            <w:tcW w:w="600" w:type="dxa"/>
          </w:tcPr>
          <w:p w14:paraId="5EC3B4D1" w14:textId="77777777" w:rsidR="00B50050" w:rsidRDefault="00B50050" w:rsidP="0088127C">
            <w:pPr>
              <w:pStyle w:val="OtherTableBody"/>
            </w:pPr>
            <w:r>
              <w:t>SDD</w:t>
            </w:r>
          </w:p>
        </w:tc>
        <w:tc>
          <w:tcPr>
            <w:tcW w:w="600" w:type="dxa"/>
          </w:tcPr>
          <w:p w14:paraId="14FC935D" w14:textId="77777777" w:rsidR="00B50050" w:rsidRDefault="00B50050" w:rsidP="0088127C">
            <w:pPr>
              <w:pStyle w:val="OtherTableBody"/>
            </w:pPr>
            <w:r>
              <w:t>6</w:t>
            </w:r>
          </w:p>
        </w:tc>
        <w:tc>
          <w:tcPr>
            <w:tcW w:w="600" w:type="dxa"/>
          </w:tcPr>
          <w:p w14:paraId="38AE1DAB" w14:textId="77777777" w:rsidR="00B50050" w:rsidRDefault="00B50050" w:rsidP="0088127C">
            <w:pPr>
              <w:pStyle w:val="OtherTableBody"/>
            </w:pPr>
            <w:r>
              <w:t>..</w:t>
            </w:r>
          </w:p>
        </w:tc>
        <w:tc>
          <w:tcPr>
            <w:tcW w:w="600" w:type="dxa"/>
          </w:tcPr>
          <w:p w14:paraId="0AB4FC85" w14:textId="77777777" w:rsidR="00B50050" w:rsidRDefault="00B50050" w:rsidP="0088127C">
            <w:pPr>
              <w:pStyle w:val="OtherTableBody"/>
            </w:pPr>
            <w:r>
              <w:t>3=</w:t>
            </w:r>
          </w:p>
        </w:tc>
        <w:tc>
          <w:tcPr>
            <w:tcW w:w="600" w:type="dxa"/>
          </w:tcPr>
          <w:p w14:paraId="5C483429" w14:textId="77777777" w:rsidR="00B50050" w:rsidRDefault="00B50050" w:rsidP="0088127C">
            <w:pPr>
              <w:pStyle w:val="OtherTableBody"/>
            </w:pPr>
            <w:r>
              <w:t>NM</w:t>
            </w:r>
          </w:p>
        </w:tc>
        <w:tc>
          <w:tcPr>
            <w:tcW w:w="700" w:type="dxa"/>
          </w:tcPr>
          <w:p w14:paraId="5905EB6D" w14:textId="77777777" w:rsidR="00B50050" w:rsidRDefault="00B50050" w:rsidP="0088127C">
            <w:pPr>
              <w:pStyle w:val="OtherTableBody"/>
            </w:pPr>
          </w:p>
        </w:tc>
        <w:tc>
          <w:tcPr>
            <w:tcW w:w="600" w:type="dxa"/>
          </w:tcPr>
          <w:p w14:paraId="532588F7" w14:textId="77777777" w:rsidR="00B50050" w:rsidRDefault="00B50050" w:rsidP="0088127C">
            <w:pPr>
              <w:pStyle w:val="OtherTableBody"/>
            </w:pPr>
          </w:p>
        </w:tc>
        <w:tc>
          <w:tcPr>
            <w:tcW w:w="900" w:type="dxa"/>
          </w:tcPr>
          <w:p w14:paraId="620459CC" w14:textId="77777777" w:rsidR="00B50050" w:rsidRDefault="00B50050" w:rsidP="0088127C">
            <w:pPr>
              <w:pStyle w:val="OtherTableBody"/>
            </w:pPr>
            <w:r>
              <w:t>17.7.3.6</w:t>
            </w:r>
          </w:p>
        </w:tc>
      </w:tr>
      <w:tr w:rsidR="00B50050" w14:paraId="66A7B497" w14:textId="77777777" w:rsidTr="00195548">
        <w:tc>
          <w:tcPr>
            <w:tcW w:w="3500" w:type="dxa"/>
          </w:tcPr>
          <w:p w14:paraId="02BDA4FD" w14:textId="77777777" w:rsidR="00B50050" w:rsidRDefault="00B50050" w:rsidP="0088127C">
            <w:pPr>
              <w:pStyle w:val="OtherTableBody"/>
            </w:pPr>
            <w:r>
              <w:t>Control Temperature</w:t>
            </w:r>
          </w:p>
        </w:tc>
        <w:tc>
          <w:tcPr>
            <w:tcW w:w="700" w:type="dxa"/>
          </w:tcPr>
          <w:p w14:paraId="406F3E33" w14:textId="77777777" w:rsidR="00B50050" w:rsidRDefault="00B50050" w:rsidP="0088127C">
            <w:pPr>
              <w:pStyle w:val="OtherTableBody"/>
            </w:pPr>
            <w:r>
              <w:t>02117</w:t>
            </w:r>
          </w:p>
        </w:tc>
        <w:tc>
          <w:tcPr>
            <w:tcW w:w="600" w:type="dxa"/>
          </w:tcPr>
          <w:p w14:paraId="06B1FE87" w14:textId="77777777" w:rsidR="00B50050" w:rsidRDefault="00B50050" w:rsidP="0088127C">
            <w:pPr>
              <w:pStyle w:val="OtherTableBody"/>
            </w:pPr>
            <w:r>
              <w:t>SCD</w:t>
            </w:r>
          </w:p>
        </w:tc>
        <w:tc>
          <w:tcPr>
            <w:tcW w:w="600" w:type="dxa"/>
          </w:tcPr>
          <w:p w14:paraId="757E3CE8" w14:textId="77777777" w:rsidR="00B50050" w:rsidRDefault="00B50050" w:rsidP="0088127C">
            <w:pPr>
              <w:pStyle w:val="OtherTableBody"/>
            </w:pPr>
            <w:r>
              <w:t>14</w:t>
            </w:r>
          </w:p>
        </w:tc>
        <w:tc>
          <w:tcPr>
            <w:tcW w:w="600" w:type="dxa"/>
          </w:tcPr>
          <w:p w14:paraId="06F39582" w14:textId="77777777" w:rsidR="00B50050" w:rsidRDefault="00B50050" w:rsidP="0088127C">
            <w:pPr>
              <w:pStyle w:val="OtherTableBody"/>
            </w:pPr>
            <w:r>
              <w:t>..</w:t>
            </w:r>
          </w:p>
        </w:tc>
        <w:tc>
          <w:tcPr>
            <w:tcW w:w="600" w:type="dxa"/>
          </w:tcPr>
          <w:p w14:paraId="49BB4E34" w14:textId="77777777" w:rsidR="00B50050" w:rsidRDefault="00B50050" w:rsidP="0088127C">
            <w:pPr>
              <w:pStyle w:val="OtherTableBody"/>
            </w:pPr>
          </w:p>
        </w:tc>
        <w:tc>
          <w:tcPr>
            <w:tcW w:w="600" w:type="dxa"/>
          </w:tcPr>
          <w:p w14:paraId="31B400A6" w14:textId="77777777" w:rsidR="00B50050" w:rsidRDefault="00B50050" w:rsidP="0088127C">
            <w:pPr>
              <w:pStyle w:val="OtherTableBody"/>
            </w:pPr>
            <w:r>
              <w:t>CQ</w:t>
            </w:r>
          </w:p>
        </w:tc>
        <w:tc>
          <w:tcPr>
            <w:tcW w:w="700" w:type="dxa"/>
          </w:tcPr>
          <w:p w14:paraId="6189BF63" w14:textId="77777777" w:rsidR="00B50050" w:rsidRDefault="00B50050" w:rsidP="0088127C">
            <w:pPr>
              <w:pStyle w:val="OtherTableBody"/>
            </w:pPr>
          </w:p>
        </w:tc>
        <w:tc>
          <w:tcPr>
            <w:tcW w:w="600" w:type="dxa"/>
          </w:tcPr>
          <w:p w14:paraId="7C80260F" w14:textId="77777777" w:rsidR="00B50050" w:rsidRDefault="00B50050" w:rsidP="0088127C">
            <w:pPr>
              <w:pStyle w:val="OtherTableBody"/>
            </w:pPr>
          </w:p>
        </w:tc>
        <w:tc>
          <w:tcPr>
            <w:tcW w:w="900" w:type="dxa"/>
          </w:tcPr>
          <w:p w14:paraId="5B40F945" w14:textId="77777777" w:rsidR="00B50050" w:rsidRDefault="00B50050" w:rsidP="0088127C">
            <w:pPr>
              <w:pStyle w:val="OtherTableBody"/>
            </w:pPr>
            <w:r>
              <w:t>17.7.4.14</w:t>
            </w:r>
          </w:p>
        </w:tc>
      </w:tr>
      <w:tr w:rsidR="00B50050" w14:paraId="2CAF8839" w14:textId="77777777" w:rsidTr="00195548">
        <w:tc>
          <w:tcPr>
            <w:tcW w:w="3500" w:type="dxa"/>
          </w:tcPr>
          <w:p w14:paraId="4AC7ED9B" w14:textId="77777777" w:rsidR="00B50050" w:rsidRDefault="00B50050" w:rsidP="0088127C">
            <w:pPr>
              <w:pStyle w:val="OtherTableBody"/>
            </w:pPr>
            <w:r>
              <w:t>Controlled Substance Schedule</w:t>
            </w:r>
          </w:p>
        </w:tc>
        <w:tc>
          <w:tcPr>
            <w:tcW w:w="700" w:type="dxa"/>
          </w:tcPr>
          <w:p w14:paraId="72F32A99" w14:textId="77777777" w:rsidR="00B50050" w:rsidRDefault="00B50050" w:rsidP="0088127C">
            <w:pPr>
              <w:pStyle w:val="OtherTableBody"/>
            </w:pPr>
            <w:r>
              <w:t>01676</w:t>
            </w:r>
          </w:p>
        </w:tc>
        <w:tc>
          <w:tcPr>
            <w:tcW w:w="600" w:type="dxa"/>
          </w:tcPr>
          <w:p w14:paraId="75B620DF" w14:textId="77777777" w:rsidR="00B50050" w:rsidRDefault="00B50050" w:rsidP="0088127C">
            <w:pPr>
              <w:pStyle w:val="OtherTableBody"/>
            </w:pPr>
            <w:r>
              <w:t>RXE</w:t>
            </w:r>
          </w:p>
        </w:tc>
        <w:tc>
          <w:tcPr>
            <w:tcW w:w="600" w:type="dxa"/>
          </w:tcPr>
          <w:p w14:paraId="6717FD6D" w14:textId="77777777" w:rsidR="00B50050" w:rsidRDefault="00B50050" w:rsidP="0088127C">
            <w:pPr>
              <w:pStyle w:val="OtherTableBody"/>
            </w:pPr>
            <w:r>
              <w:t>35</w:t>
            </w:r>
          </w:p>
        </w:tc>
        <w:tc>
          <w:tcPr>
            <w:tcW w:w="600" w:type="dxa"/>
          </w:tcPr>
          <w:p w14:paraId="1E622687" w14:textId="77777777" w:rsidR="00B50050" w:rsidRDefault="00B50050" w:rsidP="0088127C">
            <w:pPr>
              <w:pStyle w:val="OtherTableBody"/>
            </w:pPr>
            <w:r>
              <w:t>..</w:t>
            </w:r>
          </w:p>
        </w:tc>
        <w:tc>
          <w:tcPr>
            <w:tcW w:w="600" w:type="dxa"/>
          </w:tcPr>
          <w:p w14:paraId="366CBA0C" w14:textId="77777777" w:rsidR="00B50050" w:rsidRDefault="00B50050" w:rsidP="0088127C">
            <w:pPr>
              <w:pStyle w:val="OtherTableBody"/>
            </w:pPr>
          </w:p>
        </w:tc>
        <w:tc>
          <w:tcPr>
            <w:tcW w:w="600" w:type="dxa"/>
          </w:tcPr>
          <w:p w14:paraId="042A3043" w14:textId="77777777" w:rsidR="00B50050" w:rsidRDefault="00B50050" w:rsidP="0088127C">
            <w:pPr>
              <w:pStyle w:val="OtherTableBody"/>
            </w:pPr>
            <w:r>
              <w:t>CWE</w:t>
            </w:r>
          </w:p>
        </w:tc>
        <w:tc>
          <w:tcPr>
            <w:tcW w:w="700" w:type="dxa"/>
          </w:tcPr>
          <w:p w14:paraId="618A1BE8" w14:textId="77777777" w:rsidR="00B50050" w:rsidRDefault="00B50050" w:rsidP="0088127C">
            <w:pPr>
              <w:pStyle w:val="OtherTableBody"/>
            </w:pPr>
          </w:p>
        </w:tc>
        <w:tc>
          <w:tcPr>
            <w:tcW w:w="600" w:type="dxa"/>
          </w:tcPr>
          <w:p w14:paraId="0A5D7B83" w14:textId="77777777" w:rsidR="00B50050" w:rsidRDefault="00B50050" w:rsidP="0088127C">
            <w:pPr>
              <w:pStyle w:val="OtherTableBody"/>
            </w:pPr>
            <w:r>
              <w:t>0477</w:t>
            </w:r>
          </w:p>
        </w:tc>
        <w:tc>
          <w:tcPr>
            <w:tcW w:w="900" w:type="dxa"/>
          </w:tcPr>
          <w:p w14:paraId="3F57F71A" w14:textId="77777777" w:rsidR="00B50050" w:rsidRDefault="00B50050" w:rsidP="0088127C">
            <w:pPr>
              <w:pStyle w:val="OtherTableBody"/>
            </w:pPr>
            <w:r>
              <w:t>4A.4.4.35</w:t>
            </w:r>
          </w:p>
        </w:tc>
      </w:tr>
      <w:tr w:rsidR="00B50050" w14:paraId="1903EFFE" w14:textId="77777777" w:rsidTr="00195548">
        <w:tc>
          <w:tcPr>
            <w:tcW w:w="3500" w:type="dxa"/>
          </w:tcPr>
          <w:p w14:paraId="6509BC23" w14:textId="77777777" w:rsidR="00B50050" w:rsidRDefault="00B50050" w:rsidP="0088127C">
            <w:pPr>
              <w:pStyle w:val="OtherTableBody"/>
            </w:pPr>
            <w:r>
              <w:t>Coord Of Ben. Priority</w:t>
            </w:r>
          </w:p>
        </w:tc>
        <w:tc>
          <w:tcPr>
            <w:tcW w:w="700" w:type="dxa"/>
          </w:tcPr>
          <w:p w14:paraId="418364DB" w14:textId="77777777" w:rsidR="00B50050" w:rsidRDefault="00B50050" w:rsidP="0088127C">
            <w:pPr>
              <w:pStyle w:val="OtherTableBody"/>
            </w:pPr>
            <w:r>
              <w:t>00447</w:t>
            </w:r>
          </w:p>
        </w:tc>
        <w:tc>
          <w:tcPr>
            <w:tcW w:w="600" w:type="dxa"/>
          </w:tcPr>
          <w:p w14:paraId="68C0ECBD" w14:textId="77777777" w:rsidR="00B50050" w:rsidRDefault="00B50050" w:rsidP="0088127C">
            <w:pPr>
              <w:pStyle w:val="OtherTableBody"/>
            </w:pPr>
            <w:r>
              <w:t>IN1</w:t>
            </w:r>
          </w:p>
        </w:tc>
        <w:tc>
          <w:tcPr>
            <w:tcW w:w="600" w:type="dxa"/>
          </w:tcPr>
          <w:p w14:paraId="4C46FDEE" w14:textId="77777777" w:rsidR="00B50050" w:rsidRDefault="00B50050" w:rsidP="0088127C">
            <w:pPr>
              <w:pStyle w:val="OtherTableBody"/>
            </w:pPr>
            <w:r>
              <w:t>22</w:t>
            </w:r>
          </w:p>
        </w:tc>
        <w:tc>
          <w:tcPr>
            <w:tcW w:w="600" w:type="dxa"/>
          </w:tcPr>
          <w:p w14:paraId="5A88632F" w14:textId="77777777" w:rsidR="00B50050" w:rsidRDefault="00B50050" w:rsidP="0088127C">
            <w:pPr>
              <w:pStyle w:val="OtherTableBody"/>
            </w:pPr>
            <w:r>
              <w:t>..</w:t>
            </w:r>
          </w:p>
        </w:tc>
        <w:tc>
          <w:tcPr>
            <w:tcW w:w="600" w:type="dxa"/>
          </w:tcPr>
          <w:p w14:paraId="3D51E61B" w14:textId="77777777" w:rsidR="00B50050" w:rsidRDefault="00B50050" w:rsidP="0088127C">
            <w:pPr>
              <w:pStyle w:val="OtherTableBody"/>
            </w:pPr>
            <w:r>
              <w:t>2=</w:t>
            </w:r>
          </w:p>
        </w:tc>
        <w:tc>
          <w:tcPr>
            <w:tcW w:w="600" w:type="dxa"/>
          </w:tcPr>
          <w:p w14:paraId="09F56018" w14:textId="77777777" w:rsidR="00B50050" w:rsidRDefault="00B50050" w:rsidP="0088127C">
            <w:pPr>
              <w:pStyle w:val="OtherTableBody"/>
            </w:pPr>
            <w:r>
              <w:t>ST</w:t>
            </w:r>
          </w:p>
        </w:tc>
        <w:tc>
          <w:tcPr>
            <w:tcW w:w="700" w:type="dxa"/>
          </w:tcPr>
          <w:p w14:paraId="25743ABC" w14:textId="77777777" w:rsidR="00B50050" w:rsidRDefault="00B50050" w:rsidP="0088127C">
            <w:pPr>
              <w:pStyle w:val="OtherTableBody"/>
            </w:pPr>
          </w:p>
        </w:tc>
        <w:tc>
          <w:tcPr>
            <w:tcW w:w="600" w:type="dxa"/>
          </w:tcPr>
          <w:p w14:paraId="76FDF2BE" w14:textId="77777777" w:rsidR="00B50050" w:rsidRDefault="00B50050" w:rsidP="0088127C">
            <w:pPr>
              <w:pStyle w:val="OtherTableBody"/>
            </w:pPr>
          </w:p>
        </w:tc>
        <w:tc>
          <w:tcPr>
            <w:tcW w:w="900" w:type="dxa"/>
          </w:tcPr>
          <w:p w14:paraId="075668ED" w14:textId="77777777" w:rsidR="00B50050" w:rsidRDefault="00B50050" w:rsidP="0088127C">
            <w:pPr>
              <w:pStyle w:val="OtherTableBody"/>
            </w:pPr>
            <w:r>
              <w:t>6.5.6.22</w:t>
            </w:r>
          </w:p>
        </w:tc>
      </w:tr>
      <w:tr w:rsidR="00B50050" w14:paraId="6983D47E" w14:textId="77777777" w:rsidTr="00195548">
        <w:tc>
          <w:tcPr>
            <w:tcW w:w="3500" w:type="dxa"/>
          </w:tcPr>
          <w:p w14:paraId="471A96F9" w14:textId="77777777" w:rsidR="00B50050" w:rsidRDefault="00B50050" w:rsidP="0088127C">
            <w:pPr>
              <w:pStyle w:val="OtherTableBody"/>
            </w:pPr>
            <w:r>
              <w:t>Coordination Of Benefits</w:t>
            </w:r>
          </w:p>
        </w:tc>
        <w:tc>
          <w:tcPr>
            <w:tcW w:w="700" w:type="dxa"/>
          </w:tcPr>
          <w:p w14:paraId="621EB508" w14:textId="77777777" w:rsidR="00B50050" w:rsidRDefault="00B50050" w:rsidP="0088127C">
            <w:pPr>
              <w:pStyle w:val="OtherTableBody"/>
            </w:pPr>
            <w:r>
              <w:t>00446</w:t>
            </w:r>
          </w:p>
        </w:tc>
        <w:tc>
          <w:tcPr>
            <w:tcW w:w="600" w:type="dxa"/>
          </w:tcPr>
          <w:p w14:paraId="4F13E74C" w14:textId="77777777" w:rsidR="00B50050" w:rsidRDefault="00B50050" w:rsidP="0088127C">
            <w:pPr>
              <w:pStyle w:val="OtherTableBody"/>
            </w:pPr>
            <w:r>
              <w:t>IN1</w:t>
            </w:r>
          </w:p>
        </w:tc>
        <w:tc>
          <w:tcPr>
            <w:tcW w:w="600" w:type="dxa"/>
          </w:tcPr>
          <w:p w14:paraId="499D1DF5" w14:textId="77777777" w:rsidR="00B50050" w:rsidRDefault="00B50050" w:rsidP="0088127C">
            <w:pPr>
              <w:pStyle w:val="OtherTableBody"/>
            </w:pPr>
            <w:r>
              <w:t>21</w:t>
            </w:r>
          </w:p>
        </w:tc>
        <w:tc>
          <w:tcPr>
            <w:tcW w:w="600" w:type="dxa"/>
          </w:tcPr>
          <w:p w14:paraId="2B93278E" w14:textId="77777777" w:rsidR="00B50050" w:rsidRDefault="00B50050" w:rsidP="0088127C">
            <w:pPr>
              <w:pStyle w:val="OtherTableBody"/>
            </w:pPr>
            <w:r>
              <w:t>..</w:t>
            </w:r>
          </w:p>
        </w:tc>
        <w:tc>
          <w:tcPr>
            <w:tcW w:w="600" w:type="dxa"/>
          </w:tcPr>
          <w:p w14:paraId="47614D79" w14:textId="77777777" w:rsidR="00B50050" w:rsidRDefault="00B50050" w:rsidP="0088127C">
            <w:pPr>
              <w:pStyle w:val="OtherTableBody"/>
            </w:pPr>
          </w:p>
        </w:tc>
        <w:tc>
          <w:tcPr>
            <w:tcW w:w="600" w:type="dxa"/>
          </w:tcPr>
          <w:p w14:paraId="7AE60175" w14:textId="77777777" w:rsidR="00B50050" w:rsidRDefault="00B50050" w:rsidP="0088127C">
            <w:pPr>
              <w:pStyle w:val="OtherTableBody"/>
            </w:pPr>
            <w:r>
              <w:t>CWE</w:t>
            </w:r>
          </w:p>
        </w:tc>
        <w:tc>
          <w:tcPr>
            <w:tcW w:w="700" w:type="dxa"/>
          </w:tcPr>
          <w:p w14:paraId="64D2D1EC" w14:textId="77777777" w:rsidR="00B50050" w:rsidRDefault="00B50050" w:rsidP="0088127C">
            <w:pPr>
              <w:pStyle w:val="OtherTableBody"/>
            </w:pPr>
          </w:p>
        </w:tc>
        <w:tc>
          <w:tcPr>
            <w:tcW w:w="600" w:type="dxa"/>
          </w:tcPr>
          <w:p w14:paraId="06CC44A6" w14:textId="77777777" w:rsidR="00B50050" w:rsidRDefault="00B50050" w:rsidP="0088127C">
            <w:pPr>
              <w:pStyle w:val="OtherTableBody"/>
            </w:pPr>
            <w:r>
              <w:t>0173</w:t>
            </w:r>
          </w:p>
        </w:tc>
        <w:tc>
          <w:tcPr>
            <w:tcW w:w="900" w:type="dxa"/>
          </w:tcPr>
          <w:p w14:paraId="657235B9" w14:textId="77777777" w:rsidR="00B50050" w:rsidRDefault="00B50050" w:rsidP="0088127C">
            <w:pPr>
              <w:pStyle w:val="OtherTableBody"/>
            </w:pPr>
            <w:r>
              <w:t>6.5.6.21</w:t>
            </w:r>
          </w:p>
        </w:tc>
      </w:tr>
      <w:tr w:rsidR="00B50050" w14:paraId="2FFE94C3" w14:textId="77777777" w:rsidTr="00195548">
        <w:tc>
          <w:tcPr>
            <w:tcW w:w="3500" w:type="dxa"/>
          </w:tcPr>
          <w:p w14:paraId="017BE142" w14:textId="77777777" w:rsidR="00B50050" w:rsidRDefault="00B50050" w:rsidP="0088127C">
            <w:pPr>
              <w:pStyle w:val="OtherTableBody"/>
            </w:pPr>
            <w:r>
              <w:t>Co-Pay Amount</w:t>
            </w:r>
          </w:p>
        </w:tc>
        <w:tc>
          <w:tcPr>
            <w:tcW w:w="700" w:type="dxa"/>
          </w:tcPr>
          <w:p w14:paraId="087D61A5" w14:textId="77777777" w:rsidR="00B50050" w:rsidRDefault="00B50050" w:rsidP="0088127C">
            <w:pPr>
              <w:pStyle w:val="OtherTableBody"/>
            </w:pPr>
            <w:r>
              <w:t>01620</w:t>
            </w:r>
          </w:p>
        </w:tc>
        <w:tc>
          <w:tcPr>
            <w:tcW w:w="600" w:type="dxa"/>
          </w:tcPr>
          <w:p w14:paraId="4D17A10D" w14:textId="77777777" w:rsidR="00B50050" w:rsidRDefault="00B50050" w:rsidP="0088127C">
            <w:pPr>
              <w:pStyle w:val="OtherTableBody"/>
            </w:pPr>
            <w:r>
              <w:t>GP2</w:t>
            </w:r>
          </w:p>
        </w:tc>
        <w:tc>
          <w:tcPr>
            <w:tcW w:w="600" w:type="dxa"/>
          </w:tcPr>
          <w:p w14:paraId="1E8A5836" w14:textId="77777777" w:rsidR="00B50050" w:rsidRDefault="00B50050" w:rsidP="0088127C">
            <w:pPr>
              <w:pStyle w:val="OtherTableBody"/>
            </w:pPr>
            <w:r>
              <w:t>13</w:t>
            </w:r>
          </w:p>
        </w:tc>
        <w:tc>
          <w:tcPr>
            <w:tcW w:w="600" w:type="dxa"/>
          </w:tcPr>
          <w:p w14:paraId="3C66E1BD" w14:textId="77777777" w:rsidR="00B50050" w:rsidRDefault="00B50050" w:rsidP="0088127C">
            <w:pPr>
              <w:pStyle w:val="OtherTableBody"/>
            </w:pPr>
            <w:r>
              <w:t>..</w:t>
            </w:r>
          </w:p>
        </w:tc>
        <w:tc>
          <w:tcPr>
            <w:tcW w:w="600" w:type="dxa"/>
          </w:tcPr>
          <w:p w14:paraId="51EEEC7F" w14:textId="77777777" w:rsidR="00B50050" w:rsidRDefault="00B50050" w:rsidP="0088127C">
            <w:pPr>
              <w:pStyle w:val="OtherTableBody"/>
            </w:pPr>
          </w:p>
        </w:tc>
        <w:tc>
          <w:tcPr>
            <w:tcW w:w="600" w:type="dxa"/>
          </w:tcPr>
          <w:p w14:paraId="55F39FFF" w14:textId="77777777" w:rsidR="00B50050" w:rsidRDefault="00B50050" w:rsidP="0088127C">
            <w:pPr>
              <w:pStyle w:val="OtherTableBody"/>
            </w:pPr>
            <w:r>
              <w:t>CP</w:t>
            </w:r>
          </w:p>
        </w:tc>
        <w:tc>
          <w:tcPr>
            <w:tcW w:w="700" w:type="dxa"/>
          </w:tcPr>
          <w:p w14:paraId="7E4DEDFF" w14:textId="77777777" w:rsidR="00B50050" w:rsidRDefault="00B50050" w:rsidP="0088127C">
            <w:pPr>
              <w:pStyle w:val="OtherTableBody"/>
            </w:pPr>
          </w:p>
        </w:tc>
        <w:tc>
          <w:tcPr>
            <w:tcW w:w="600" w:type="dxa"/>
          </w:tcPr>
          <w:p w14:paraId="0EB05337" w14:textId="77777777" w:rsidR="00B50050" w:rsidRDefault="00B50050" w:rsidP="0088127C">
            <w:pPr>
              <w:pStyle w:val="OtherTableBody"/>
            </w:pPr>
          </w:p>
        </w:tc>
        <w:tc>
          <w:tcPr>
            <w:tcW w:w="900" w:type="dxa"/>
          </w:tcPr>
          <w:p w14:paraId="1D7516F6" w14:textId="77777777" w:rsidR="00B50050" w:rsidRDefault="00B50050" w:rsidP="0088127C">
            <w:pPr>
              <w:pStyle w:val="OtherTableBody"/>
            </w:pPr>
            <w:r>
              <w:t>6.5.16.13</w:t>
            </w:r>
          </w:p>
        </w:tc>
      </w:tr>
      <w:tr w:rsidR="00B50050" w14:paraId="697DE23D" w14:textId="77777777" w:rsidTr="00195548">
        <w:tc>
          <w:tcPr>
            <w:tcW w:w="3500" w:type="dxa"/>
          </w:tcPr>
          <w:p w14:paraId="549DDBEC" w14:textId="77777777" w:rsidR="00B50050" w:rsidRDefault="00B50050" w:rsidP="0088127C">
            <w:pPr>
              <w:pStyle w:val="OtherTableBody"/>
            </w:pPr>
            <w:r>
              <w:t>Co-Pay Amount</w:t>
            </w:r>
          </w:p>
        </w:tc>
        <w:tc>
          <w:tcPr>
            <w:tcW w:w="700" w:type="dxa"/>
          </w:tcPr>
          <w:p w14:paraId="470AD9D4" w14:textId="77777777" w:rsidR="00B50050" w:rsidRDefault="00B50050" w:rsidP="0088127C">
            <w:pPr>
              <w:pStyle w:val="OtherTableBody"/>
            </w:pPr>
            <w:r>
              <w:t>01620</w:t>
            </w:r>
          </w:p>
        </w:tc>
        <w:tc>
          <w:tcPr>
            <w:tcW w:w="600" w:type="dxa"/>
          </w:tcPr>
          <w:p w14:paraId="065385D7" w14:textId="77777777" w:rsidR="00B50050" w:rsidRDefault="00B50050" w:rsidP="0088127C">
            <w:pPr>
              <w:pStyle w:val="OtherTableBody"/>
            </w:pPr>
            <w:r>
              <w:t>IN2</w:t>
            </w:r>
          </w:p>
        </w:tc>
        <w:tc>
          <w:tcPr>
            <w:tcW w:w="600" w:type="dxa"/>
          </w:tcPr>
          <w:p w14:paraId="4D424B31" w14:textId="77777777" w:rsidR="00B50050" w:rsidRDefault="00B50050" w:rsidP="0088127C">
            <w:pPr>
              <w:pStyle w:val="OtherTableBody"/>
            </w:pPr>
            <w:r>
              <w:t>73</w:t>
            </w:r>
          </w:p>
        </w:tc>
        <w:tc>
          <w:tcPr>
            <w:tcW w:w="600" w:type="dxa"/>
          </w:tcPr>
          <w:p w14:paraId="034B7896" w14:textId="77777777" w:rsidR="00B50050" w:rsidRDefault="00B50050" w:rsidP="0088127C">
            <w:pPr>
              <w:pStyle w:val="OtherTableBody"/>
            </w:pPr>
            <w:r>
              <w:t>..</w:t>
            </w:r>
          </w:p>
        </w:tc>
        <w:tc>
          <w:tcPr>
            <w:tcW w:w="600" w:type="dxa"/>
          </w:tcPr>
          <w:p w14:paraId="015DC78C" w14:textId="77777777" w:rsidR="00B50050" w:rsidRDefault="00B50050" w:rsidP="0088127C">
            <w:pPr>
              <w:pStyle w:val="OtherTableBody"/>
            </w:pPr>
          </w:p>
        </w:tc>
        <w:tc>
          <w:tcPr>
            <w:tcW w:w="600" w:type="dxa"/>
          </w:tcPr>
          <w:p w14:paraId="05BCEA0E" w14:textId="77777777" w:rsidR="00B50050" w:rsidRDefault="00B50050" w:rsidP="0088127C">
            <w:pPr>
              <w:pStyle w:val="OtherTableBody"/>
            </w:pPr>
            <w:r>
              <w:t>CP</w:t>
            </w:r>
          </w:p>
        </w:tc>
        <w:tc>
          <w:tcPr>
            <w:tcW w:w="700" w:type="dxa"/>
          </w:tcPr>
          <w:p w14:paraId="3B6BDB4B" w14:textId="77777777" w:rsidR="00B50050" w:rsidRDefault="00B50050" w:rsidP="0088127C">
            <w:pPr>
              <w:pStyle w:val="OtherTableBody"/>
            </w:pPr>
          </w:p>
        </w:tc>
        <w:tc>
          <w:tcPr>
            <w:tcW w:w="600" w:type="dxa"/>
          </w:tcPr>
          <w:p w14:paraId="33C8AC83" w14:textId="77777777" w:rsidR="00B50050" w:rsidRDefault="00B50050" w:rsidP="0088127C">
            <w:pPr>
              <w:pStyle w:val="OtherTableBody"/>
            </w:pPr>
          </w:p>
        </w:tc>
        <w:tc>
          <w:tcPr>
            <w:tcW w:w="900" w:type="dxa"/>
          </w:tcPr>
          <w:p w14:paraId="348EE898" w14:textId="77777777" w:rsidR="00B50050" w:rsidRDefault="00B50050" w:rsidP="0088127C">
            <w:pPr>
              <w:pStyle w:val="OtherTableBody"/>
            </w:pPr>
            <w:r>
              <w:t>6.5.7.73</w:t>
            </w:r>
          </w:p>
        </w:tc>
      </w:tr>
      <w:tr w:rsidR="00B50050" w14:paraId="4955B663" w14:textId="77777777" w:rsidTr="00195548">
        <w:tc>
          <w:tcPr>
            <w:tcW w:w="3500" w:type="dxa"/>
          </w:tcPr>
          <w:p w14:paraId="1D5D21E4" w14:textId="77777777" w:rsidR="00B50050" w:rsidRDefault="00B50050" w:rsidP="0088127C">
            <w:pPr>
              <w:pStyle w:val="OtherTableBody"/>
            </w:pPr>
            <w:r>
              <w:t>Copay Limit Flag</w:t>
            </w:r>
          </w:p>
        </w:tc>
        <w:tc>
          <w:tcPr>
            <w:tcW w:w="700" w:type="dxa"/>
          </w:tcPr>
          <w:p w14:paraId="18E9F89B" w14:textId="77777777" w:rsidR="00B50050" w:rsidRDefault="00B50050" w:rsidP="0088127C">
            <w:pPr>
              <w:pStyle w:val="OtherTableBody"/>
            </w:pPr>
            <w:r>
              <w:t>00807</w:t>
            </w:r>
          </w:p>
        </w:tc>
        <w:tc>
          <w:tcPr>
            <w:tcW w:w="600" w:type="dxa"/>
          </w:tcPr>
          <w:p w14:paraId="62F2FE71" w14:textId="77777777" w:rsidR="00B50050" w:rsidRDefault="00B50050" w:rsidP="0088127C">
            <w:pPr>
              <w:pStyle w:val="OtherTableBody"/>
            </w:pPr>
            <w:r>
              <w:t>IN2</w:t>
            </w:r>
          </w:p>
        </w:tc>
        <w:tc>
          <w:tcPr>
            <w:tcW w:w="600" w:type="dxa"/>
          </w:tcPr>
          <w:p w14:paraId="1F180E5E" w14:textId="77777777" w:rsidR="00B50050" w:rsidRDefault="00B50050" w:rsidP="0088127C">
            <w:pPr>
              <w:pStyle w:val="OtherTableBody"/>
            </w:pPr>
            <w:r>
              <w:t>67</w:t>
            </w:r>
          </w:p>
        </w:tc>
        <w:tc>
          <w:tcPr>
            <w:tcW w:w="600" w:type="dxa"/>
          </w:tcPr>
          <w:p w14:paraId="78EBF367" w14:textId="77777777" w:rsidR="00B50050" w:rsidRDefault="00B50050" w:rsidP="0088127C">
            <w:pPr>
              <w:pStyle w:val="OtherTableBody"/>
            </w:pPr>
            <w:r>
              <w:t>1..1</w:t>
            </w:r>
          </w:p>
        </w:tc>
        <w:tc>
          <w:tcPr>
            <w:tcW w:w="600" w:type="dxa"/>
          </w:tcPr>
          <w:p w14:paraId="0EE5ACA8" w14:textId="77777777" w:rsidR="00B50050" w:rsidRDefault="00B50050" w:rsidP="0088127C">
            <w:pPr>
              <w:pStyle w:val="OtherTableBody"/>
            </w:pPr>
          </w:p>
        </w:tc>
        <w:tc>
          <w:tcPr>
            <w:tcW w:w="600" w:type="dxa"/>
          </w:tcPr>
          <w:p w14:paraId="1C1D74C9" w14:textId="77777777" w:rsidR="00B50050" w:rsidRDefault="00B50050" w:rsidP="0088127C">
            <w:pPr>
              <w:pStyle w:val="OtherTableBody"/>
            </w:pPr>
            <w:r>
              <w:t>ID</w:t>
            </w:r>
          </w:p>
        </w:tc>
        <w:tc>
          <w:tcPr>
            <w:tcW w:w="700" w:type="dxa"/>
          </w:tcPr>
          <w:p w14:paraId="31160F00" w14:textId="77777777" w:rsidR="00B50050" w:rsidRDefault="00B50050" w:rsidP="0088127C">
            <w:pPr>
              <w:pStyle w:val="OtherTableBody"/>
            </w:pPr>
          </w:p>
        </w:tc>
        <w:tc>
          <w:tcPr>
            <w:tcW w:w="600" w:type="dxa"/>
          </w:tcPr>
          <w:p w14:paraId="364A2D85" w14:textId="77777777" w:rsidR="00B50050" w:rsidRDefault="00B50050" w:rsidP="0088127C">
            <w:pPr>
              <w:pStyle w:val="OtherTableBody"/>
            </w:pPr>
            <w:r>
              <w:t>0136</w:t>
            </w:r>
          </w:p>
        </w:tc>
        <w:tc>
          <w:tcPr>
            <w:tcW w:w="900" w:type="dxa"/>
          </w:tcPr>
          <w:p w14:paraId="56C11BD6" w14:textId="77777777" w:rsidR="00B50050" w:rsidRDefault="00B50050" w:rsidP="0088127C">
            <w:pPr>
              <w:pStyle w:val="OtherTableBody"/>
            </w:pPr>
            <w:r>
              <w:t>6.5.7.67</w:t>
            </w:r>
          </w:p>
        </w:tc>
      </w:tr>
      <w:tr w:rsidR="00B50050" w14:paraId="08CF54A9" w14:textId="77777777" w:rsidTr="00195548">
        <w:tc>
          <w:tcPr>
            <w:tcW w:w="3500" w:type="dxa"/>
          </w:tcPr>
          <w:p w14:paraId="7842BF0A" w14:textId="77777777" w:rsidR="00B50050" w:rsidRDefault="00B50050" w:rsidP="0088127C">
            <w:pPr>
              <w:pStyle w:val="OtherTableBody"/>
            </w:pPr>
            <w:r>
              <w:t>Copy Auto Ins</w:t>
            </w:r>
          </w:p>
        </w:tc>
        <w:tc>
          <w:tcPr>
            <w:tcW w:w="700" w:type="dxa"/>
          </w:tcPr>
          <w:p w14:paraId="33A7E2FC" w14:textId="77777777" w:rsidR="00B50050" w:rsidRDefault="00B50050" w:rsidP="0088127C">
            <w:pPr>
              <w:pStyle w:val="OtherTableBody"/>
            </w:pPr>
            <w:r>
              <w:t>01229</w:t>
            </w:r>
          </w:p>
        </w:tc>
        <w:tc>
          <w:tcPr>
            <w:tcW w:w="600" w:type="dxa"/>
          </w:tcPr>
          <w:p w14:paraId="4ABBBD3B" w14:textId="77777777" w:rsidR="00B50050" w:rsidRDefault="00B50050" w:rsidP="0088127C">
            <w:pPr>
              <w:pStyle w:val="OtherTableBody"/>
            </w:pPr>
            <w:r>
              <w:t>STF</w:t>
            </w:r>
          </w:p>
        </w:tc>
        <w:tc>
          <w:tcPr>
            <w:tcW w:w="600" w:type="dxa"/>
          </w:tcPr>
          <w:p w14:paraId="1F57588D" w14:textId="77777777" w:rsidR="00B50050" w:rsidRDefault="00B50050" w:rsidP="0088127C">
            <w:pPr>
              <w:pStyle w:val="OtherTableBody"/>
            </w:pPr>
            <w:r>
              <w:t>23</w:t>
            </w:r>
          </w:p>
        </w:tc>
        <w:tc>
          <w:tcPr>
            <w:tcW w:w="600" w:type="dxa"/>
          </w:tcPr>
          <w:p w14:paraId="74ECE413" w14:textId="77777777" w:rsidR="00B50050" w:rsidRDefault="00B50050" w:rsidP="0088127C">
            <w:pPr>
              <w:pStyle w:val="OtherTableBody"/>
            </w:pPr>
            <w:r>
              <w:t>1..1</w:t>
            </w:r>
          </w:p>
        </w:tc>
        <w:tc>
          <w:tcPr>
            <w:tcW w:w="600" w:type="dxa"/>
          </w:tcPr>
          <w:p w14:paraId="3EF6985A" w14:textId="77777777" w:rsidR="00B50050" w:rsidRDefault="00B50050" w:rsidP="0088127C">
            <w:pPr>
              <w:pStyle w:val="OtherTableBody"/>
            </w:pPr>
          </w:p>
        </w:tc>
        <w:tc>
          <w:tcPr>
            <w:tcW w:w="600" w:type="dxa"/>
          </w:tcPr>
          <w:p w14:paraId="153F7A75" w14:textId="77777777" w:rsidR="00B50050" w:rsidRDefault="00B50050" w:rsidP="0088127C">
            <w:pPr>
              <w:pStyle w:val="OtherTableBody"/>
            </w:pPr>
            <w:r>
              <w:t>ID</w:t>
            </w:r>
          </w:p>
        </w:tc>
        <w:tc>
          <w:tcPr>
            <w:tcW w:w="700" w:type="dxa"/>
          </w:tcPr>
          <w:p w14:paraId="3F49921A" w14:textId="77777777" w:rsidR="00B50050" w:rsidRDefault="00B50050" w:rsidP="0088127C">
            <w:pPr>
              <w:pStyle w:val="OtherTableBody"/>
            </w:pPr>
          </w:p>
        </w:tc>
        <w:tc>
          <w:tcPr>
            <w:tcW w:w="600" w:type="dxa"/>
          </w:tcPr>
          <w:p w14:paraId="0476C0BF" w14:textId="77777777" w:rsidR="00B50050" w:rsidRDefault="00B50050" w:rsidP="0088127C">
            <w:pPr>
              <w:pStyle w:val="OtherTableBody"/>
            </w:pPr>
            <w:r>
              <w:t>0136</w:t>
            </w:r>
          </w:p>
        </w:tc>
        <w:tc>
          <w:tcPr>
            <w:tcW w:w="900" w:type="dxa"/>
          </w:tcPr>
          <w:p w14:paraId="5ACD15EF" w14:textId="77777777" w:rsidR="00B50050" w:rsidRDefault="00B50050" w:rsidP="0088127C">
            <w:pPr>
              <w:pStyle w:val="OtherTableBody"/>
            </w:pPr>
            <w:r>
              <w:t>15.4.8.23</w:t>
            </w:r>
          </w:p>
        </w:tc>
      </w:tr>
      <w:tr w:rsidR="00B50050" w14:paraId="1363DEFF" w14:textId="77777777" w:rsidTr="00195548">
        <w:tc>
          <w:tcPr>
            <w:tcW w:w="3500" w:type="dxa"/>
          </w:tcPr>
          <w:p w14:paraId="14EF7AEA" w14:textId="77777777" w:rsidR="00B50050" w:rsidRDefault="00B50050" w:rsidP="0088127C">
            <w:pPr>
              <w:pStyle w:val="OtherTableBody"/>
            </w:pPr>
            <w:r>
              <w:t>Coroner Indicator</w:t>
            </w:r>
          </w:p>
        </w:tc>
        <w:tc>
          <w:tcPr>
            <w:tcW w:w="700" w:type="dxa"/>
          </w:tcPr>
          <w:p w14:paraId="424B1A3B" w14:textId="77777777" w:rsidR="00B50050" w:rsidRDefault="00B50050" w:rsidP="0088127C">
            <w:pPr>
              <w:pStyle w:val="OtherTableBody"/>
            </w:pPr>
            <w:r>
              <w:t>01582</w:t>
            </w:r>
          </w:p>
        </w:tc>
        <w:tc>
          <w:tcPr>
            <w:tcW w:w="600" w:type="dxa"/>
          </w:tcPr>
          <w:p w14:paraId="563A1E40" w14:textId="77777777" w:rsidR="00B50050" w:rsidRDefault="00B50050" w:rsidP="0088127C">
            <w:pPr>
              <w:pStyle w:val="OtherTableBody"/>
            </w:pPr>
            <w:r>
              <w:t>PDA</w:t>
            </w:r>
          </w:p>
        </w:tc>
        <w:tc>
          <w:tcPr>
            <w:tcW w:w="600" w:type="dxa"/>
          </w:tcPr>
          <w:p w14:paraId="0EA76EC5" w14:textId="77777777" w:rsidR="00B50050" w:rsidRDefault="00B50050" w:rsidP="0088127C">
            <w:pPr>
              <w:pStyle w:val="OtherTableBody"/>
            </w:pPr>
            <w:r>
              <w:t>9</w:t>
            </w:r>
          </w:p>
        </w:tc>
        <w:tc>
          <w:tcPr>
            <w:tcW w:w="600" w:type="dxa"/>
          </w:tcPr>
          <w:p w14:paraId="48513629" w14:textId="77777777" w:rsidR="00B50050" w:rsidRDefault="00B50050" w:rsidP="0088127C">
            <w:pPr>
              <w:pStyle w:val="OtherTableBody"/>
            </w:pPr>
            <w:r>
              <w:t>1..1</w:t>
            </w:r>
          </w:p>
        </w:tc>
        <w:tc>
          <w:tcPr>
            <w:tcW w:w="600" w:type="dxa"/>
          </w:tcPr>
          <w:p w14:paraId="6E979E61" w14:textId="77777777" w:rsidR="00B50050" w:rsidRDefault="00B50050" w:rsidP="0088127C">
            <w:pPr>
              <w:pStyle w:val="OtherTableBody"/>
            </w:pPr>
          </w:p>
        </w:tc>
        <w:tc>
          <w:tcPr>
            <w:tcW w:w="600" w:type="dxa"/>
          </w:tcPr>
          <w:p w14:paraId="49A3E720" w14:textId="77777777" w:rsidR="00B50050" w:rsidRDefault="00B50050" w:rsidP="0088127C">
            <w:pPr>
              <w:pStyle w:val="OtherTableBody"/>
            </w:pPr>
            <w:r>
              <w:t>ID</w:t>
            </w:r>
          </w:p>
        </w:tc>
        <w:tc>
          <w:tcPr>
            <w:tcW w:w="700" w:type="dxa"/>
          </w:tcPr>
          <w:p w14:paraId="2FE68214" w14:textId="77777777" w:rsidR="00B50050" w:rsidRDefault="00B50050" w:rsidP="0088127C">
            <w:pPr>
              <w:pStyle w:val="OtherTableBody"/>
            </w:pPr>
          </w:p>
        </w:tc>
        <w:tc>
          <w:tcPr>
            <w:tcW w:w="600" w:type="dxa"/>
          </w:tcPr>
          <w:p w14:paraId="39190FBC" w14:textId="77777777" w:rsidR="00B50050" w:rsidRDefault="00B50050" w:rsidP="0088127C">
            <w:pPr>
              <w:pStyle w:val="OtherTableBody"/>
            </w:pPr>
            <w:r>
              <w:t>0136</w:t>
            </w:r>
          </w:p>
        </w:tc>
        <w:tc>
          <w:tcPr>
            <w:tcW w:w="900" w:type="dxa"/>
          </w:tcPr>
          <w:p w14:paraId="117D6A4E" w14:textId="77777777" w:rsidR="00B50050" w:rsidRDefault="00B50050" w:rsidP="0088127C">
            <w:pPr>
              <w:pStyle w:val="OtherTableBody"/>
            </w:pPr>
            <w:r>
              <w:t>3.4.13.9</w:t>
            </w:r>
          </w:p>
        </w:tc>
      </w:tr>
      <w:tr w:rsidR="00B50050" w14:paraId="1999E10C" w14:textId="77777777" w:rsidTr="00195548">
        <w:tc>
          <w:tcPr>
            <w:tcW w:w="3500" w:type="dxa"/>
          </w:tcPr>
          <w:p w14:paraId="796E9A00" w14:textId="77777777" w:rsidR="00B50050" w:rsidRDefault="00B50050" w:rsidP="0088127C">
            <w:pPr>
              <w:pStyle w:val="OtherTableBody"/>
            </w:pPr>
            <w:r>
              <w:t>Corporation</w:t>
            </w:r>
          </w:p>
        </w:tc>
        <w:tc>
          <w:tcPr>
            <w:tcW w:w="700" w:type="dxa"/>
          </w:tcPr>
          <w:p w14:paraId="2316E923" w14:textId="77777777" w:rsidR="00B50050" w:rsidRDefault="00B50050" w:rsidP="0088127C">
            <w:pPr>
              <w:pStyle w:val="OtherTableBody"/>
            </w:pPr>
            <w:r>
              <w:t>02420</w:t>
            </w:r>
          </w:p>
        </w:tc>
        <w:tc>
          <w:tcPr>
            <w:tcW w:w="600" w:type="dxa"/>
          </w:tcPr>
          <w:p w14:paraId="40FAB65C" w14:textId="77777777" w:rsidR="00B50050" w:rsidRDefault="00B50050" w:rsidP="0088127C">
            <w:pPr>
              <w:pStyle w:val="OtherTableBody"/>
            </w:pPr>
            <w:r>
              <w:t>VND</w:t>
            </w:r>
          </w:p>
        </w:tc>
        <w:tc>
          <w:tcPr>
            <w:tcW w:w="600" w:type="dxa"/>
          </w:tcPr>
          <w:p w14:paraId="6D32CEAC" w14:textId="77777777" w:rsidR="00B50050" w:rsidRDefault="00B50050" w:rsidP="0088127C">
            <w:pPr>
              <w:pStyle w:val="OtherTableBody"/>
            </w:pPr>
            <w:r>
              <w:t>6</w:t>
            </w:r>
          </w:p>
        </w:tc>
        <w:tc>
          <w:tcPr>
            <w:tcW w:w="600" w:type="dxa"/>
          </w:tcPr>
          <w:p w14:paraId="512F81DD" w14:textId="77777777" w:rsidR="00B50050" w:rsidRDefault="00B50050" w:rsidP="0088127C">
            <w:pPr>
              <w:pStyle w:val="OtherTableBody"/>
            </w:pPr>
            <w:r>
              <w:t>..</w:t>
            </w:r>
          </w:p>
        </w:tc>
        <w:tc>
          <w:tcPr>
            <w:tcW w:w="600" w:type="dxa"/>
          </w:tcPr>
          <w:p w14:paraId="2695CBFC" w14:textId="77777777" w:rsidR="00B50050" w:rsidRDefault="00B50050" w:rsidP="0088127C">
            <w:pPr>
              <w:pStyle w:val="OtherTableBody"/>
            </w:pPr>
          </w:p>
        </w:tc>
        <w:tc>
          <w:tcPr>
            <w:tcW w:w="600" w:type="dxa"/>
          </w:tcPr>
          <w:p w14:paraId="5BBF4E13" w14:textId="77777777" w:rsidR="00B50050" w:rsidRDefault="00B50050" w:rsidP="0088127C">
            <w:pPr>
              <w:pStyle w:val="OtherTableBody"/>
            </w:pPr>
            <w:r>
              <w:t>EI</w:t>
            </w:r>
          </w:p>
        </w:tc>
        <w:tc>
          <w:tcPr>
            <w:tcW w:w="700" w:type="dxa"/>
          </w:tcPr>
          <w:p w14:paraId="55230C56" w14:textId="77777777" w:rsidR="00B50050" w:rsidRDefault="00B50050" w:rsidP="0088127C">
            <w:pPr>
              <w:pStyle w:val="OtherTableBody"/>
            </w:pPr>
            <w:r>
              <w:t>Y</w:t>
            </w:r>
          </w:p>
        </w:tc>
        <w:tc>
          <w:tcPr>
            <w:tcW w:w="600" w:type="dxa"/>
          </w:tcPr>
          <w:p w14:paraId="3C9D2C7D" w14:textId="77777777" w:rsidR="00B50050" w:rsidRDefault="00B50050" w:rsidP="0088127C">
            <w:pPr>
              <w:pStyle w:val="OtherTableBody"/>
            </w:pPr>
          </w:p>
        </w:tc>
        <w:tc>
          <w:tcPr>
            <w:tcW w:w="900" w:type="dxa"/>
          </w:tcPr>
          <w:p w14:paraId="74C08ACD" w14:textId="77777777" w:rsidR="00B50050" w:rsidRDefault="00B50050" w:rsidP="0088127C">
            <w:pPr>
              <w:pStyle w:val="OtherTableBody"/>
            </w:pPr>
            <w:r>
              <w:t>17.4.4.6</w:t>
            </w:r>
          </w:p>
        </w:tc>
      </w:tr>
      <w:tr w:rsidR="00B50050" w14:paraId="0E93B1C2" w14:textId="77777777" w:rsidTr="00195548">
        <w:tc>
          <w:tcPr>
            <w:tcW w:w="3500" w:type="dxa"/>
          </w:tcPr>
          <w:p w14:paraId="3F5B4587" w14:textId="77777777" w:rsidR="00B50050" w:rsidRDefault="00B50050" w:rsidP="0088127C">
            <w:pPr>
              <w:pStyle w:val="OtherTableBody"/>
            </w:pPr>
            <w:r>
              <w:t xml:space="preserve">Corporation </w:t>
            </w:r>
          </w:p>
        </w:tc>
        <w:tc>
          <w:tcPr>
            <w:tcW w:w="700" w:type="dxa"/>
          </w:tcPr>
          <w:p w14:paraId="2B87206A" w14:textId="77777777" w:rsidR="00B50050" w:rsidRDefault="00B50050" w:rsidP="0088127C">
            <w:pPr>
              <w:pStyle w:val="OtherTableBody"/>
            </w:pPr>
            <w:r>
              <w:t>02407</w:t>
            </w:r>
          </w:p>
        </w:tc>
        <w:tc>
          <w:tcPr>
            <w:tcW w:w="600" w:type="dxa"/>
          </w:tcPr>
          <w:p w14:paraId="79F34A36" w14:textId="77777777" w:rsidR="00B50050" w:rsidRDefault="00B50050" w:rsidP="0088127C">
            <w:pPr>
              <w:pStyle w:val="OtherTableBody"/>
            </w:pPr>
            <w:r>
              <w:t>CTR</w:t>
            </w:r>
          </w:p>
        </w:tc>
        <w:tc>
          <w:tcPr>
            <w:tcW w:w="600" w:type="dxa"/>
          </w:tcPr>
          <w:p w14:paraId="0572F34E" w14:textId="77777777" w:rsidR="00B50050" w:rsidRDefault="00B50050" w:rsidP="0088127C">
            <w:pPr>
              <w:pStyle w:val="OtherTableBody"/>
            </w:pPr>
            <w:r>
              <w:t>16</w:t>
            </w:r>
          </w:p>
        </w:tc>
        <w:tc>
          <w:tcPr>
            <w:tcW w:w="600" w:type="dxa"/>
          </w:tcPr>
          <w:p w14:paraId="25ECAA37" w14:textId="77777777" w:rsidR="00B50050" w:rsidRDefault="00B50050" w:rsidP="0088127C">
            <w:pPr>
              <w:pStyle w:val="OtherTableBody"/>
            </w:pPr>
            <w:r>
              <w:t>..</w:t>
            </w:r>
          </w:p>
        </w:tc>
        <w:tc>
          <w:tcPr>
            <w:tcW w:w="600" w:type="dxa"/>
          </w:tcPr>
          <w:p w14:paraId="034AC046" w14:textId="77777777" w:rsidR="00B50050" w:rsidRDefault="00B50050" w:rsidP="0088127C">
            <w:pPr>
              <w:pStyle w:val="OtherTableBody"/>
            </w:pPr>
          </w:p>
        </w:tc>
        <w:tc>
          <w:tcPr>
            <w:tcW w:w="600" w:type="dxa"/>
          </w:tcPr>
          <w:p w14:paraId="65BEEB0F" w14:textId="77777777" w:rsidR="00B50050" w:rsidRDefault="00B50050" w:rsidP="0088127C">
            <w:pPr>
              <w:pStyle w:val="OtherTableBody"/>
            </w:pPr>
            <w:r>
              <w:t>XON</w:t>
            </w:r>
          </w:p>
        </w:tc>
        <w:tc>
          <w:tcPr>
            <w:tcW w:w="700" w:type="dxa"/>
          </w:tcPr>
          <w:p w14:paraId="684C900A" w14:textId="77777777" w:rsidR="00B50050" w:rsidRDefault="00B50050" w:rsidP="0088127C">
            <w:pPr>
              <w:pStyle w:val="OtherTableBody"/>
            </w:pPr>
            <w:r>
              <w:t>Y</w:t>
            </w:r>
          </w:p>
        </w:tc>
        <w:tc>
          <w:tcPr>
            <w:tcW w:w="600" w:type="dxa"/>
          </w:tcPr>
          <w:p w14:paraId="5C3ECE8F" w14:textId="77777777" w:rsidR="00B50050" w:rsidRDefault="00B50050" w:rsidP="0088127C">
            <w:pPr>
              <w:pStyle w:val="OtherTableBody"/>
            </w:pPr>
          </w:p>
        </w:tc>
        <w:tc>
          <w:tcPr>
            <w:tcW w:w="900" w:type="dxa"/>
          </w:tcPr>
          <w:p w14:paraId="7087389C" w14:textId="77777777" w:rsidR="00B50050" w:rsidRDefault="00B50050" w:rsidP="0088127C">
            <w:pPr>
              <w:pStyle w:val="OtherTableBody"/>
            </w:pPr>
            <w:r>
              <w:t>8.14.2.16</w:t>
            </w:r>
          </w:p>
        </w:tc>
      </w:tr>
      <w:tr w:rsidR="00B50050" w14:paraId="200A6CD6" w14:textId="77777777" w:rsidTr="00195548">
        <w:tc>
          <w:tcPr>
            <w:tcW w:w="3500" w:type="dxa"/>
          </w:tcPr>
          <w:p w14:paraId="53172755" w14:textId="77777777" w:rsidR="00B50050" w:rsidRDefault="00B50050" w:rsidP="0088127C">
            <w:pPr>
              <w:pStyle w:val="OtherTableBody"/>
            </w:pPr>
            <w:r>
              <w:t>Corresponding SI Units of Measure</w:t>
            </w:r>
          </w:p>
        </w:tc>
        <w:tc>
          <w:tcPr>
            <w:tcW w:w="700" w:type="dxa"/>
          </w:tcPr>
          <w:p w14:paraId="3A4CC923" w14:textId="77777777" w:rsidR="00B50050" w:rsidRDefault="00B50050" w:rsidP="0088127C">
            <w:pPr>
              <w:pStyle w:val="OtherTableBody"/>
            </w:pPr>
            <w:r>
              <w:t>00629</w:t>
            </w:r>
          </w:p>
        </w:tc>
        <w:tc>
          <w:tcPr>
            <w:tcW w:w="600" w:type="dxa"/>
          </w:tcPr>
          <w:p w14:paraId="2ECD14B7" w14:textId="77777777" w:rsidR="00B50050" w:rsidRDefault="00B50050" w:rsidP="0088127C">
            <w:pPr>
              <w:pStyle w:val="OtherTableBody"/>
            </w:pPr>
            <w:r>
              <w:t>OM2</w:t>
            </w:r>
          </w:p>
        </w:tc>
        <w:tc>
          <w:tcPr>
            <w:tcW w:w="600" w:type="dxa"/>
          </w:tcPr>
          <w:p w14:paraId="0CA07186" w14:textId="77777777" w:rsidR="00B50050" w:rsidRDefault="00B50050" w:rsidP="0088127C">
            <w:pPr>
              <w:pStyle w:val="OtherTableBody"/>
            </w:pPr>
            <w:r>
              <w:t>4</w:t>
            </w:r>
          </w:p>
        </w:tc>
        <w:tc>
          <w:tcPr>
            <w:tcW w:w="600" w:type="dxa"/>
          </w:tcPr>
          <w:p w14:paraId="022FC846" w14:textId="77777777" w:rsidR="00B50050" w:rsidRDefault="00B50050" w:rsidP="0088127C">
            <w:pPr>
              <w:pStyle w:val="OtherTableBody"/>
            </w:pPr>
            <w:r>
              <w:t>..</w:t>
            </w:r>
          </w:p>
        </w:tc>
        <w:tc>
          <w:tcPr>
            <w:tcW w:w="600" w:type="dxa"/>
          </w:tcPr>
          <w:p w14:paraId="7E22C772" w14:textId="77777777" w:rsidR="00B50050" w:rsidRDefault="00B50050" w:rsidP="0088127C">
            <w:pPr>
              <w:pStyle w:val="OtherTableBody"/>
            </w:pPr>
          </w:p>
        </w:tc>
        <w:tc>
          <w:tcPr>
            <w:tcW w:w="600" w:type="dxa"/>
          </w:tcPr>
          <w:p w14:paraId="174A4C17" w14:textId="77777777" w:rsidR="00B50050" w:rsidRDefault="00B50050" w:rsidP="0088127C">
            <w:pPr>
              <w:pStyle w:val="OtherTableBody"/>
            </w:pPr>
            <w:r>
              <w:t>CWE</w:t>
            </w:r>
          </w:p>
        </w:tc>
        <w:tc>
          <w:tcPr>
            <w:tcW w:w="700" w:type="dxa"/>
          </w:tcPr>
          <w:p w14:paraId="1855D983" w14:textId="77777777" w:rsidR="00B50050" w:rsidRDefault="00B50050" w:rsidP="0088127C">
            <w:pPr>
              <w:pStyle w:val="OtherTableBody"/>
            </w:pPr>
          </w:p>
        </w:tc>
        <w:tc>
          <w:tcPr>
            <w:tcW w:w="600" w:type="dxa"/>
          </w:tcPr>
          <w:p w14:paraId="3086312F" w14:textId="77777777" w:rsidR="00B50050" w:rsidRDefault="00B50050" w:rsidP="0088127C">
            <w:pPr>
              <w:pStyle w:val="OtherTableBody"/>
            </w:pPr>
            <w:r>
              <w:t>0649</w:t>
            </w:r>
          </w:p>
        </w:tc>
        <w:tc>
          <w:tcPr>
            <w:tcW w:w="900" w:type="dxa"/>
          </w:tcPr>
          <w:p w14:paraId="2719B390" w14:textId="77777777" w:rsidR="00B50050" w:rsidRDefault="00B50050" w:rsidP="0088127C">
            <w:pPr>
              <w:pStyle w:val="OtherTableBody"/>
            </w:pPr>
            <w:r>
              <w:t>8.8.10.4</w:t>
            </w:r>
          </w:p>
        </w:tc>
      </w:tr>
      <w:tr w:rsidR="00B50050" w14:paraId="3215E192" w14:textId="77777777" w:rsidTr="00195548">
        <w:tc>
          <w:tcPr>
            <w:tcW w:w="3500" w:type="dxa"/>
          </w:tcPr>
          <w:p w14:paraId="4AFE1932" w14:textId="77777777" w:rsidR="00B50050" w:rsidRDefault="00B50050" w:rsidP="0088127C">
            <w:pPr>
              <w:pStyle w:val="OtherTableBody"/>
            </w:pPr>
            <w:r>
              <w:t>Cost</w:t>
            </w:r>
          </w:p>
        </w:tc>
        <w:tc>
          <w:tcPr>
            <w:tcW w:w="700" w:type="dxa"/>
          </w:tcPr>
          <w:p w14:paraId="111969A2" w14:textId="77777777" w:rsidR="00B50050" w:rsidRDefault="00B50050" w:rsidP="0088127C">
            <w:pPr>
              <w:pStyle w:val="OtherTableBody"/>
            </w:pPr>
            <w:r>
              <w:t>00989</w:t>
            </w:r>
          </w:p>
        </w:tc>
        <w:tc>
          <w:tcPr>
            <w:tcW w:w="600" w:type="dxa"/>
          </w:tcPr>
          <w:p w14:paraId="16F636DC" w14:textId="77777777" w:rsidR="00B50050" w:rsidRDefault="00B50050" w:rsidP="0088127C">
            <w:pPr>
              <w:pStyle w:val="OtherTableBody"/>
            </w:pPr>
            <w:r>
              <w:t>PRC</w:t>
            </w:r>
          </w:p>
        </w:tc>
        <w:tc>
          <w:tcPr>
            <w:tcW w:w="600" w:type="dxa"/>
          </w:tcPr>
          <w:p w14:paraId="7EA34293" w14:textId="77777777" w:rsidR="00B50050" w:rsidRDefault="00B50050" w:rsidP="0088127C">
            <w:pPr>
              <w:pStyle w:val="OtherTableBody"/>
            </w:pPr>
            <w:r>
              <w:t>17</w:t>
            </w:r>
          </w:p>
        </w:tc>
        <w:tc>
          <w:tcPr>
            <w:tcW w:w="600" w:type="dxa"/>
          </w:tcPr>
          <w:p w14:paraId="583E0B7E" w14:textId="77777777" w:rsidR="00B50050" w:rsidRDefault="00B50050" w:rsidP="0088127C">
            <w:pPr>
              <w:pStyle w:val="OtherTableBody"/>
            </w:pPr>
            <w:r>
              <w:t>..</w:t>
            </w:r>
          </w:p>
        </w:tc>
        <w:tc>
          <w:tcPr>
            <w:tcW w:w="600" w:type="dxa"/>
          </w:tcPr>
          <w:p w14:paraId="5F4BD7FC" w14:textId="77777777" w:rsidR="00B50050" w:rsidRDefault="00B50050" w:rsidP="0088127C">
            <w:pPr>
              <w:pStyle w:val="OtherTableBody"/>
            </w:pPr>
          </w:p>
        </w:tc>
        <w:tc>
          <w:tcPr>
            <w:tcW w:w="600" w:type="dxa"/>
          </w:tcPr>
          <w:p w14:paraId="7BA9B802" w14:textId="77777777" w:rsidR="00B50050" w:rsidRDefault="00B50050" w:rsidP="0088127C">
            <w:pPr>
              <w:pStyle w:val="OtherTableBody"/>
            </w:pPr>
            <w:r>
              <w:t>MO</w:t>
            </w:r>
          </w:p>
        </w:tc>
        <w:tc>
          <w:tcPr>
            <w:tcW w:w="700" w:type="dxa"/>
          </w:tcPr>
          <w:p w14:paraId="39052049" w14:textId="77777777" w:rsidR="00B50050" w:rsidRDefault="00B50050" w:rsidP="0088127C">
            <w:pPr>
              <w:pStyle w:val="OtherTableBody"/>
            </w:pPr>
          </w:p>
        </w:tc>
        <w:tc>
          <w:tcPr>
            <w:tcW w:w="600" w:type="dxa"/>
          </w:tcPr>
          <w:p w14:paraId="14B4583B" w14:textId="77777777" w:rsidR="00B50050" w:rsidRDefault="00B50050" w:rsidP="0088127C">
            <w:pPr>
              <w:pStyle w:val="OtherTableBody"/>
            </w:pPr>
          </w:p>
        </w:tc>
        <w:tc>
          <w:tcPr>
            <w:tcW w:w="900" w:type="dxa"/>
          </w:tcPr>
          <w:p w14:paraId="65A97C63" w14:textId="77777777" w:rsidR="00B50050" w:rsidRDefault="00B50050" w:rsidP="0088127C">
            <w:pPr>
              <w:pStyle w:val="OtherTableBody"/>
            </w:pPr>
            <w:r>
              <w:t>8.10.3.17</w:t>
            </w:r>
          </w:p>
        </w:tc>
      </w:tr>
      <w:tr w:rsidR="00B50050" w14:paraId="319D9730" w14:textId="77777777" w:rsidTr="00195548">
        <w:tc>
          <w:tcPr>
            <w:tcW w:w="3500" w:type="dxa"/>
          </w:tcPr>
          <w:p w14:paraId="0C7B5E55" w14:textId="77777777" w:rsidR="00B50050" w:rsidRDefault="00B50050" w:rsidP="0088127C">
            <w:pPr>
              <w:pStyle w:val="OtherTableBody"/>
            </w:pPr>
            <w:r>
              <w:t>Cost Center</w:t>
            </w:r>
          </w:p>
        </w:tc>
        <w:tc>
          <w:tcPr>
            <w:tcW w:w="700" w:type="dxa"/>
          </w:tcPr>
          <w:p w14:paraId="73DE9082" w14:textId="77777777" w:rsidR="00B50050" w:rsidRDefault="00B50050" w:rsidP="0088127C">
            <w:pPr>
              <w:pStyle w:val="OtherTableBody"/>
            </w:pPr>
            <w:r>
              <w:t>01933</w:t>
            </w:r>
          </w:p>
        </w:tc>
        <w:tc>
          <w:tcPr>
            <w:tcW w:w="600" w:type="dxa"/>
          </w:tcPr>
          <w:p w14:paraId="3C5ABCD2" w14:textId="77777777" w:rsidR="00B50050" w:rsidRDefault="00B50050" w:rsidP="0088127C">
            <w:pPr>
              <w:pStyle w:val="OtherTableBody"/>
            </w:pPr>
            <w:r>
              <w:t>PSL</w:t>
            </w:r>
          </w:p>
        </w:tc>
        <w:tc>
          <w:tcPr>
            <w:tcW w:w="600" w:type="dxa"/>
          </w:tcPr>
          <w:p w14:paraId="000A85DB" w14:textId="77777777" w:rsidR="00B50050" w:rsidRDefault="00B50050" w:rsidP="0088127C">
            <w:pPr>
              <w:pStyle w:val="OtherTableBody"/>
            </w:pPr>
            <w:r>
              <w:t>25</w:t>
            </w:r>
          </w:p>
        </w:tc>
        <w:tc>
          <w:tcPr>
            <w:tcW w:w="600" w:type="dxa"/>
          </w:tcPr>
          <w:p w14:paraId="2EBDD390" w14:textId="77777777" w:rsidR="00B50050" w:rsidRDefault="00B50050" w:rsidP="0088127C">
            <w:pPr>
              <w:pStyle w:val="OtherTableBody"/>
            </w:pPr>
            <w:r>
              <w:t>..</w:t>
            </w:r>
          </w:p>
        </w:tc>
        <w:tc>
          <w:tcPr>
            <w:tcW w:w="600" w:type="dxa"/>
          </w:tcPr>
          <w:p w14:paraId="436A0D36" w14:textId="77777777" w:rsidR="00B50050" w:rsidRDefault="00B50050" w:rsidP="0088127C">
            <w:pPr>
              <w:pStyle w:val="OtherTableBody"/>
            </w:pPr>
          </w:p>
        </w:tc>
        <w:tc>
          <w:tcPr>
            <w:tcW w:w="600" w:type="dxa"/>
          </w:tcPr>
          <w:p w14:paraId="5689A62F" w14:textId="77777777" w:rsidR="00B50050" w:rsidRDefault="00B50050" w:rsidP="0088127C">
            <w:pPr>
              <w:pStyle w:val="OtherTableBody"/>
            </w:pPr>
            <w:r>
              <w:t>CX</w:t>
            </w:r>
          </w:p>
        </w:tc>
        <w:tc>
          <w:tcPr>
            <w:tcW w:w="700" w:type="dxa"/>
          </w:tcPr>
          <w:p w14:paraId="79B9438B" w14:textId="77777777" w:rsidR="00B50050" w:rsidRDefault="00B50050" w:rsidP="0088127C">
            <w:pPr>
              <w:pStyle w:val="OtherTableBody"/>
            </w:pPr>
          </w:p>
        </w:tc>
        <w:tc>
          <w:tcPr>
            <w:tcW w:w="600" w:type="dxa"/>
          </w:tcPr>
          <w:p w14:paraId="53612FF8" w14:textId="77777777" w:rsidR="00B50050" w:rsidRDefault="00B50050" w:rsidP="0088127C">
            <w:pPr>
              <w:pStyle w:val="OtherTableBody"/>
            </w:pPr>
          </w:p>
        </w:tc>
        <w:tc>
          <w:tcPr>
            <w:tcW w:w="900" w:type="dxa"/>
          </w:tcPr>
          <w:p w14:paraId="527A1C54" w14:textId="77777777" w:rsidR="00B50050" w:rsidRDefault="00B50050" w:rsidP="0088127C">
            <w:pPr>
              <w:pStyle w:val="OtherTableBody"/>
            </w:pPr>
            <w:r>
              <w:t>16.4.6.25</w:t>
            </w:r>
          </w:p>
        </w:tc>
      </w:tr>
      <w:tr w:rsidR="00B50050" w14:paraId="75A8327B" w14:textId="77777777" w:rsidTr="00195548">
        <w:tc>
          <w:tcPr>
            <w:tcW w:w="3500" w:type="dxa"/>
          </w:tcPr>
          <w:p w14:paraId="05BDC9A8" w14:textId="77777777" w:rsidR="00B50050" w:rsidRDefault="00B50050" w:rsidP="0088127C">
            <w:pPr>
              <w:pStyle w:val="OtherTableBody"/>
            </w:pPr>
            <w:r>
              <w:t>Cost Center</w:t>
            </w:r>
          </w:p>
        </w:tc>
        <w:tc>
          <w:tcPr>
            <w:tcW w:w="700" w:type="dxa"/>
          </w:tcPr>
          <w:p w14:paraId="5CEDF4DE" w14:textId="77777777" w:rsidR="00B50050" w:rsidRDefault="00B50050" w:rsidP="0088127C">
            <w:pPr>
              <w:pStyle w:val="OtherTableBody"/>
            </w:pPr>
            <w:r>
              <w:t>01933</w:t>
            </w:r>
          </w:p>
        </w:tc>
        <w:tc>
          <w:tcPr>
            <w:tcW w:w="600" w:type="dxa"/>
          </w:tcPr>
          <w:p w14:paraId="2FD7C363" w14:textId="77777777" w:rsidR="00B50050" w:rsidRDefault="00B50050" w:rsidP="0088127C">
            <w:pPr>
              <w:pStyle w:val="OtherTableBody"/>
            </w:pPr>
            <w:r>
              <w:t>IVC</w:t>
            </w:r>
          </w:p>
        </w:tc>
        <w:tc>
          <w:tcPr>
            <w:tcW w:w="600" w:type="dxa"/>
          </w:tcPr>
          <w:p w14:paraId="036F8589" w14:textId="77777777" w:rsidR="00B50050" w:rsidRDefault="00B50050" w:rsidP="0088127C">
            <w:pPr>
              <w:pStyle w:val="OtherTableBody"/>
            </w:pPr>
            <w:r>
              <w:t>20</w:t>
            </w:r>
          </w:p>
        </w:tc>
        <w:tc>
          <w:tcPr>
            <w:tcW w:w="600" w:type="dxa"/>
          </w:tcPr>
          <w:p w14:paraId="686280B4" w14:textId="77777777" w:rsidR="00B50050" w:rsidRDefault="00B50050" w:rsidP="0088127C">
            <w:pPr>
              <w:pStyle w:val="OtherTableBody"/>
            </w:pPr>
            <w:r>
              <w:t>..</w:t>
            </w:r>
          </w:p>
        </w:tc>
        <w:tc>
          <w:tcPr>
            <w:tcW w:w="600" w:type="dxa"/>
          </w:tcPr>
          <w:p w14:paraId="25F0727A" w14:textId="77777777" w:rsidR="00B50050" w:rsidRDefault="00B50050" w:rsidP="0088127C">
            <w:pPr>
              <w:pStyle w:val="OtherTableBody"/>
            </w:pPr>
          </w:p>
        </w:tc>
        <w:tc>
          <w:tcPr>
            <w:tcW w:w="600" w:type="dxa"/>
          </w:tcPr>
          <w:p w14:paraId="14647A2E" w14:textId="77777777" w:rsidR="00B50050" w:rsidRDefault="00B50050" w:rsidP="0088127C">
            <w:pPr>
              <w:pStyle w:val="OtherTableBody"/>
            </w:pPr>
            <w:r>
              <w:t>CX</w:t>
            </w:r>
          </w:p>
        </w:tc>
        <w:tc>
          <w:tcPr>
            <w:tcW w:w="700" w:type="dxa"/>
          </w:tcPr>
          <w:p w14:paraId="6DAFF19A" w14:textId="77777777" w:rsidR="00B50050" w:rsidRDefault="00B50050" w:rsidP="0088127C">
            <w:pPr>
              <w:pStyle w:val="OtherTableBody"/>
            </w:pPr>
          </w:p>
        </w:tc>
        <w:tc>
          <w:tcPr>
            <w:tcW w:w="600" w:type="dxa"/>
          </w:tcPr>
          <w:p w14:paraId="11D4984F" w14:textId="77777777" w:rsidR="00B50050" w:rsidRDefault="00B50050" w:rsidP="0088127C">
            <w:pPr>
              <w:pStyle w:val="OtherTableBody"/>
            </w:pPr>
          </w:p>
        </w:tc>
        <w:tc>
          <w:tcPr>
            <w:tcW w:w="900" w:type="dxa"/>
          </w:tcPr>
          <w:p w14:paraId="23E3CFD0" w14:textId="77777777" w:rsidR="00B50050" w:rsidRDefault="00B50050" w:rsidP="0088127C">
            <w:pPr>
              <w:pStyle w:val="OtherTableBody"/>
            </w:pPr>
            <w:r>
              <w:t>16.4.2.20</w:t>
            </w:r>
          </w:p>
        </w:tc>
      </w:tr>
      <w:tr w:rsidR="00B50050" w14:paraId="535134BC" w14:textId="77777777" w:rsidTr="00195548">
        <w:tc>
          <w:tcPr>
            <w:tcW w:w="3500" w:type="dxa"/>
          </w:tcPr>
          <w:p w14:paraId="50A5834E" w14:textId="77777777" w:rsidR="00B50050" w:rsidRDefault="00B50050" w:rsidP="0088127C">
            <w:pPr>
              <w:pStyle w:val="OtherTableBody"/>
            </w:pPr>
            <w:r>
              <w:lastRenderedPageBreak/>
              <w:t>Cost Center Account Number</w:t>
            </w:r>
          </w:p>
        </w:tc>
        <w:tc>
          <w:tcPr>
            <w:tcW w:w="700" w:type="dxa"/>
          </w:tcPr>
          <w:p w14:paraId="78AB3374" w14:textId="77777777" w:rsidR="00B50050" w:rsidRDefault="00B50050" w:rsidP="0088127C">
            <w:pPr>
              <w:pStyle w:val="OtherTableBody"/>
            </w:pPr>
            <w:r>
              <w:t>00281</w:t>
            </w:r>
          </w:p>
        </w:tc>
        <w:tc>
          <w:tcPr>
            <w:tcW w:w="600" w:type="dxa"/>
          </w:tcPr>
          <w:p w14:paraId="5AE1ED76" w14:textId="77777777" w:rsidR="00B50050" w:rsidRDefault="00B50050" w:rsidP="0088127C">
            <w:pPr>
              <w:pStyle w:val="OtherTableBody"/>
            </w:pPr>
            <w:r>
              <w:t>PCE</w:t>
            </w:r>
          </w:p>
        </w:tc>
        <w:tc>
          <w:tcPr>
            <w:tcW w:w="600" w:type="dxa"/>
          </w:tcPr>
          <w:p w14:paraId="285FBFAE" w14:textId="77777777" w:rsidR="00B50050" w:rsidRDefault="00B50050" w:rsidP="0088127C">
            <w:pPr>
              <w:pStyle w:val="OtherTableBody"/>
            </w:pPr>
            <w:r>
              <w:t>2</w:t>
            </w:r>
          </w:p>
        </w:tc>
        <w:tc>
          <w:tcPr>
            <w:tcW w:w="600" w:type="dxa"/>
          </w:tcPr>
          <w:p w14:paraId="7C493AB1" w14:textId="77777777" w:rsidR="00B50050" w:rsidRDefault="00B50050" w:rsidP="0088127C">
            <w:pPr>
              <w:pStyle w:val="OtherTableBody"/>
            </w:pPr>
            <w:r>
              <w:t>..</w:t>
            </w:r>
          </w:p>
        </w:tc>
        <w:tc>
          <w:tcPr>
            <w:tcW w:w="600" w:type="dxa"/>
          </w:tcPr>
          <w:p w14:paraId="205D9941" w14:textId="77777777" w:rsidR="00B50050" w:rsidRDefault="00B50050" w:rsidP="0088127C">
            <w:pPr>
              <w:pStyle w:val="OtherTableBody"/>
            </w:pPr>
          </w:p>
        </w:tc>
        <w:tc>
          <w:tcPr>
            <w:tcW w:w="600" w:type="dxa"/>
          </w:tcPr>
          <w:p w14:paraId="41CD1D51" w14:textId="77777777" w:rsidR="00B50050" w:rsidRDefault="00B50050" w:rsidP="0088127C">
            <w:pPr>
              <w:pStyle w:val="OtherTableBody"/>
            </w:pPr>
            <w:r>
              <w:t>CX</w:t>
            </w:r>
          </w:p>
        </w:tc>
        <w:tc>
          <w:tcPr>
            <w:tcW w:w="700" w:type="dxa"/>
          </w:tcPr>
          <w:p w14:paraId="74EA89EF" w14:textId="77777777" w:rsidR="00B50050" w:rsidRDefault="00B50050" w:rsidP="0088127C">
            <w:pPr>
              <w:pStyle w:val="OtherTableBody"/>
            </w:pPr>
          </w:p>
        </w:tc>
        <w:tc>
          <w:tcPr>
            <w:tcW w:w="600" w:type="dxa"/>
          </w:tcPr>
          <w:p w14:paraId="64BA8A09" w14:textId="77777777" w:rsidR="00B50050" w:rsidRDefault="00B50050" w:rsidP="0088127C">
            <w:pPr>
              <w:pStyle w:val="OtherTableBody"/>
            </w:pPr>
            <w:r>
              <w:t>0319</w:t>
            </w:r>
          </w:p>
        </w:tc>
        <w:tc>
          <w:tcPr>
            <w:tcW w:w="900" w:type="dxa"/>
          </w:tcPr>
          <w:p w14:paraId="634E70FB" w14:textId="77777777" w:rsidR="00B50050" w:rsidRDefault="00B50050" w:rsidP="0088127C">
            <w:pPr>
              <w:pStyle w:val="OtherTableBody"/>
            </w:pPr>
            <w:r>
              <w:t>17.4.6.2</w:t>
            </w:r>
          </w:p>
        </w:tc>
      </w:tr>
      <w:tr w:rsidR="00B50050" w14:paraId="2EA56D01" w14:textId="77777777" w:rsidTr="00195548">
        <w:tc>
          <w:tcPr>
            <w:tcW w:w="3500" w:type="dxa"/>
          </w:tcPr>
          <w:p w14:paraId="6D60EB2F" w14:textId="77777777" w:rsidR="00B50050" w:rsidRDefault="00B50050" w:rsidP="0088127C">
            <w:pPr>
              <w:pStyle w:val="OtherTableBody"/>
            </w:pPr>
            <w:r>
              <w:t>Cost Center Account Number</w:t>
            </w:r>
          </w:p>
        </w:tc>
        <w:tc>
          <w:tcPr>
            <w:tcW w:w="700" w:type="dxa"/>
          </w:tcPr>
          <w:p w14:paraId="3A2B5094" w14:textId="77777777" w:rsidR="00B50050" w:rsidRDefault="00B50050" w:rsidP="0088127C">
            <w:pPr>
              <w:pStyle w:val="OtherTableBody"/>
            </w:pPr>
            <w:r>
              <w:t>00281</w:t>
            </w:r>
          </w:p>
        </w:tc>
        <w:tc>
          <w:tcPr>
            <w:tcW w:w="600" w:type="dxa"/>
          </w:tcPr>
          <w:p w14:paraId="2ABF03D3" w14:textId="77777777" w:rsidR="00B50050" w:rsidRDefault="00B50050" w:rsidP="0088127C">
            <w:pPr>
              <w:pStyle w:val="OtherTableBody"/>
            </w:pPr>
            <w:r>
              <w:t>RQD</w:t>
            </w:r>
          </w:p>
        </w:tc>
        <w:tc>
          <w:tcPr>
            <w:tcW w:w="600" w:type="dxa"/>
          </w:tcPr>
          <w:p w14:paraId="7D02891E" w14:textId="77777777" w:rsidR="00B50050" w:rsidRDefault="00B50050" w:rsidP="0088127C">
            <w:pPr>
              <w:pStyle w:val="OtherTableBody"/>
            </w:pPr>
            <w:r>
              <w:t>7</w:t>
            </w:r>
          </w:p>
        </w:tc>
        <w:tc>
          <w:tcPr>
            <w:tcW w:w="600" w:type="dxa"/>
          </w:tcPr>
          <w:p w14:paraId="65535170" w14:textId="77777777" w:rsidR="00B50050" w:rsidRDefault="00B50050" w:rsidP="0088127C">
            <w:pPr>
              <w:pStyle w:val="OtherTableBody"/>
            </w:pPr>
            <w:r>
              <w:t>..</w:t>
            </w:r>
          </w:p>
        </w:tc>
        <w:tc>
          <w:tcPr>
            <w:tcW w:w="600" w:type="dxa"/>
          </w:tcPr>
          <w:p w14:paraId="4868142C" w14:textId="77777777" w:rsidR="00B50050" w:rsidRDefault="00B50050" w:rsidP="0088127C">
            <w:pPr>
              <w:pStyle w:val="OtherTableBody"/>
            </w:pPr>
          </w:p>
        </w:tc>
        <w:tc>
          <w:tcPr>
            <w:tcW w:w="600" w:type="dxa"/>
          </w:tcPr>
          <w:p w14:paraId="5BDAB7B2" w14:textId="77777777" w:rsidR="00B50050" w:rsidRDefault="00B50050" w:rsidP="0088127C">
            <w:pPr>
              <w:pStyle w:val="OtherTableBody"/>
            </w:pPr>
            <w:r>
              <w:t>CX</w:t>
            </w:r>
          </w:p>
        </w:tc>
        <w:tc>
          <w:tcPr>
            <w:tcW w:w="700" w:type="dxa"/>
          </w:tcPr>
          <w:p w14:paraId="70C60E17" w14:textId="77777777" w:rsidR="00B50050" w:rsidRDefault="00B50050" w:rsidP="0088127C">
            <w:pPr>
              <w:pStyle w:val="OtherTableBody"/>
            </w:pPr>
          </w:p>
        </w:tc>
        <w:tc>
          <w:tcPr>
            <w:tcW w:w="600" w:type="dxa"/>
          </w:tcPr>
          <w:p w14:paraId="79176DCE" w14:textId="77777777" w:rsidR="00B50050" w:rsidRDefault="00B50050" w:rsidP="0088127C">
            <w:pPr>
              <w:pStyle w:val="OtherTableBody"/>
            </w:pPr>
            <w:r>
              <w:t>0319</w:t>
            </w:r>
          </w:p>
        </w:tc>
        <w:tc>
          <w:tcPr>
            <w:tcW w:w="900" w:type="dxa"/>
          </w:tcPr>
          <w:p w14:paraId="12DC75F1" w14:textId="77777777" w:rsidR="00B50050" w:rsidRDefault="00B50050" w:rsidP="0088127C">
            <w:pPr>
              <w:pStyle w:val="OtherTableBody"/>
            </w:pPr>
            <w:r>
              <w:t>4.11.1.7</w:t>
            </w:r>
          </w:p>
        </w:tc>
      </w:tr>
      <w:tr w:rsidR="00B50050" w14:paraId="5B4320A3" w14:textId="77777777" w:rsidTr="00195548">
        <w:tc>
          <w:tcPr>
            <w:tcW w:w="3500" w:type="dxa"/>
          </w:tcPr>
          <w:p w14:paraId="1B5379A9" w14:textId="77777777" w:rsidR="00B50050" w:rsidRDefault="00B50050" w:rsidP="0088127C">
            <w:pPr>
              <w:pStyle w:val="OtherTableBody"/>
            </w:pPr>
            <w:r>
              <w:t>Cost Center Code</w:t>
            </w:r>
          </w:p>
        </w:tc>
        <w:tc>
          <w:tcPr>
            <w:tcW w:w="700" w:type="dxa"/>
          </w:tcPr>
          <w:p w14:paraId="6C6F0802" w14:textId="77777777" w:rsidR="00B50050" w:rsidRDefault="00B50050" w:rsidP="0088127C">
            <w:pPr>
              <w:pStyle w:val="OtherTableBody"/>
            </w:pPr>
            <w:r>
              <w:t>01891</w:t>
            </w:r>
          </w:p>
        </w:tc>
        <w:tc>
          <w:tcPr>
            <w:tcW w:w="600" w:type="dxa"/>
          </w:tcPr>
          <w:p w14:paraId="7A9316BB" w14:textId="77777777" w:rsidR="00B50050" w:rsidRDefault="00B50050" w:rsidP="0088127C">
            <w:pPr>
              <w:pStyle w:val="OtherTableBody"/>
            </w:pPr>
            <w:r>
              <w:t>ORG</w:t>
            </w:r>
          </w:p>
        </w:tc>
        <w:tc>
          <w:tcPr>
            <w:tcW w:w="600" w:type="dxa"/>
          </w:tcPr>
          <w:p w14:paraId="77DBF43F" w14:textId="77777777" w:rsidR="00B50050" w:rsidRDefault="00B50050" w:rsidP="0088127C">
            <w:pPr>
              <w:pStyle w:val="OtherTableBody"/>
            </w:pPr>
            <w:r>
              <w:t>13</w:t>
            </w:r>
          </w:p>
        </w:tc>
        <w:tc>
          <w:tcPr>
            <w:tcW w:w="600" w:type="dxa"/>
          </w:tcPr>
          <w:p w14:paraId="4C361FE1" w14:textId="77777777" w:rsidR="00B50050" w:rsidRDefault="00B50050" w:rsidP="0088127C">
            <w:pPr>
              <w:pStyle w:val="OtherTableBody"/>
            </w:pPr>
            <w:r>
              <w:t>..</w:t>
            </w:r>
          </w:p>
        </w:tc>
        <w:tc>
          <w:tcPr>
            <w:tcW w:w="600" w:type="dxa"/>
          </w:tcPr>
          <w:p w14:paraId="5371D27A" w14:textId="77777777" w:rsidR="00B50050" w:rsidRDefault="00B50050" w:rsidP="0088127C">
            <w:pPr>
              <w:pStyle w:val="OtherTableBody"/>
            </w:pPr>
          </w:p>
        </w:tc>
        <w:tc>
          <w:tcPr>
            <w:tcW w:w="600" w:type="dxa"/>
          </w:tcPr>
          <w:p w14:paraId="50A4870F" w14:textId="77777777" w:rsidR="00B50050" w:rsidRDefault="00B50050" w:rsidP="0088127C">
            <w:pPr>
              <w:pStyle w:val="OtherTableBody"/>
            </w:pPr>
            <w:r>
              <w:t>CWE</w:t>
            </w:r>
          </w:p>
        </w:tc>
        <w:tc>
          <w:tcPr>
            <w:tcW w:w="700" w:type="dxa"/>
          </w:tcPr>
          <w:p w14:paraId="52DE2423" w14:textId="77777777" w:rsidR="00B50050" w:rsidRDefault="00B50050" w:rsidP="0088127C">
            <w:pPr>
              <w:pStyle w:val="OtherTableBody"/>
            </w:pPr>
            <w:r>
              <w:t>Y</w:t>
            </w:r>
          </w:p>
        </w:tc>
        <w:tc>
          <w:tcPr>
            <w:tcW w:w="600" w:type="dxa"/>
          </w:tcPr>
          <w:p w14:paraId="2F1D3CD1" w14:textId="77777777" w:rsidR="00B50050" w:rsidRDefault="00B50050" w:rsidP="0088127C">
            <w:pPr>
              <w:pStyle w:val="OtherTableBody"/>
            </w:pPr>
            <w:r>
              <w:t>0539</w:t>
            </w:r>
          </w:p>
        </w:tc>
        <w:tc>
          <w:tcPr>
            <w:tcW w:w="900" w:type="dxa"/>
          </w:tcPr>
          <w:p w14:paraId="0FB2D933" w14:textId="77777777" w:rsidR="00B50050" w:rsidRDefault="00B50050" w:rsidP="0088127C">
            <w:pPr>
              <w:pStyle w:val="OtherTableBody"/>
            </w:pPr>
            <w:r>
              <w:t>15.4.5.13</w:t>
            </w:r>
          </w:p>
        </w:tc>
      </w:tr>
      <w:tr w:rsidR="00B50050" w14:paraId="0E0BAAA8" w14:textId="77777777" w:rsidTr="00195548">
        <w:tc>
          <w:tcPr>
            <w:tcW w:w="3500" w:type="dxa"/>
          </w:tcPr>
          <w:p w14:paraId="39480660" w14:textId="77777777" w:rsidR="00B50050" w:rsidRDefault="00B50050" w:rsidP="0088127C">
            <w:pPr>
              <w:pStyle w:val="OtherTableBody"/>
            </w:pPr>
            <w:r>
              <w:t>Cost Center Code</w:t>
            </w:r>
          </w:p>
        </w:tc>
        <w:tc>
          <w:tcPr>
            <w:tcW w:w="700" w:type="dxa"/>
          </w:tcPr>
          <w:p w14:paraId="1B295FB4" w14:textId="77777777" w:rsidR="00B50050" w:rsidRDefault="00B50050" w:rsidP="0088127C">
            <w:pPr>
              <w:pStyle w:val="OtherTableBody"/>
            </w:pPr>
            <w:r>
              <w:t>01891</w:t>
            </w:r>
          </w:p>
        </w:tc>
        <w:tc>
          <w:tcPr>
            <w:tcW w:w="600" w:type="dxa"/>
          </w:tcPr>
          <w:p w14:paraId="1D49332A" w14:textId="77777777" w:rsidR="00B50050" w:rsidRDefault="00B50050" w:rsidP="0088127C">
            <w:pPr>
              <w:pStyle w:val="OtherTableBody"/>
            </w:pPr>
            <w:r>
              <w:t>STF</w:t>
            </w:r>
          </w:p>
        </w:tc>
        <w:tc>
          <w:tcPr>
            <w:tcW w:w="600" w:type="dxa"/>
          </w:tcPr>
          <w:p w14:paraId="1C3CA3A2" w14:textId="77777777" w:rsidR="00B50050" w:rsidRDefault="00B50050" w:rsidP="0088127C">
            <w:pPr>
              <w:pStyle w:val="OtherTableBody"/>
            </w:pPr>
            <w:r>
              <w:t>36</w:t>
            </w:r>
          </w:p>
        </w:tc>
        <w:tc>
          <w:tcPr>
            <w:tcW w:w="600" w:type="dxa"/>
          </w:tcPr>
          <w:p w14:paraId="5D5E3B5E" w14:textId="77777777" w:rsidR="00B50050" w:rsidRDefault="00B50050" w:rsidP="0088127C">
            <w:pPr>
              <w:pStyle w:val="OtherTableBody"/>
            </w:pPr>
            <w:r>
              <w:t>..</w:t>
            </w:r>
          </w:p>
        </w:tc>
        <w:tc>
          <w:tcPr>
            <w:tcW w:w="600" w:type="dxa"/>
          </w:tcPr>
          <w:p w14:paraId="031863DD" w14:textId="77777777" w:rsidR="00B50050" w:rsidRDefault="00B50050" w:rsidP="0088127C">
            <w:pPr>
              <w:pStyle w:val="OtherTableBody"/>
            </w:pPr>
          </w:p>
        </w:tc>
        <w:tc>
          <w:tcPr>
            <w:tcW w:w="600" w:type="dxa"/>
          </w:tcPr>
          <w:p w14:paraId="59BBB92D" w14:textId="77777777" w:rsidR="00B50050" w:rsidRDefault="00B50050" w:rsidP="0088127C">
            <w:pPr>
              <w:pStyle w:val="OtherTableBody"/>
            </w:pPr>
            <w:r>
              <w:t>CWE</w:t>
            </w:r>
          </w:p>
        </w:tc>
        <w:tc>
          <w:tcPr>
            <w:tcW w:w="700" w:type="dxa"/>
          </w:tcPr>
          <w:p w14:paraId="11BBCD6B" w14:textId="77777777" w:rsidR="00B50050" w:rsidRDefault="00B50050" w:rsidP="0088127C">
            <w:pPr>
              <w:pStyle w:val="OtherTableBody"/>
            </w:pPr>
            <w:r>
              <w:t>Y</w:t>
            </w:r>
          </w:p>
        </w:tc>
        <w:tc>
          <w:tcPr>
            <w:tcW w:w="600" w:type="dxa"/>
          </w:tcPr>
          <w:p w14:paraId="6CC432B9" w14:textId="77777777" w:rsidR="00B50050" w:rsidRDefault="00B50050" w:rsidP="0088127C">
            <w:pPr>
              <w:pStyle w:val="OtherTableBody"/>
            </w:pPr>
            <w:r>
              <w:t>0539</w:t>
            </w:r>
          </w:p>
        </w:tc>
        <w:tc>
          <w:tcPr>
            <w:tcW w:w="900" w:type="dxa"/>
          </w:tcPr>
          <w:p w14:paraId="3DDACD88" w14:textId="77777777" w:rsidR="00B50050" w:rsidRDefault="00B50050" w:rsidP="0088127C">
            <w:pPr>
              <w:pStyle w:val="OtherTableBody"/>
            </w:pPr>
            <w:r>
              <w:t>15.4.8.36</w:t>
            </w:r>
          </w:p>
        </w:tc>
      </w:tr>
      <w:tr w:rsidR="00B50050" w14:paraId="41AADACB" w14:textId="77777777" w:rsidTr="00195548">
        <w:tc>
          <w:tcPr>
            <w:tcW w:w="3500" w:type="dxa"/>
          </w:tcPr>
          <w:p w14:paraId="709EB71C" w14:textId="77777777" w:rsidR="00B50050" w:rsidRDefault="00B50050" w:rsidP="0088127C">
            <w:pPr>
              <w:pStyle w:val="OtherTableBody"/>
            </w:pPr>
            <w:r>
              <w:t>Country</w:t>
            </w:r>
          </w:p>
        </w:tc>
        <w:tc>
          <w:tcPr>
            <w:tcW w:w="700" w:type="dxa"/>
          </w:tcPr>
          <w:p w14:paraId="13E3A356" w14:textId="77777777" w:rsidR="00B50050" w:rsidRDefault="00B50050" w:rsidP="0088127C">
            <w:pPr>
              <w:pStyle w:val="OtherTableBody"/>
            </w:pPr>
            <w:r>
              <w:t>01248</w:t>
            </w:r>
          </w:p>
        </w:tc>
        <w:tc>
          <w:tcPr>
            <w:tcW w:w="600" w:type="dxa"/>
          </w:tcPr>
          <w:p w14:paraId="1EFDDEF4" w14:textId="77777777" w:rsidR="00B50050" w:rsidRDefault="00B50050" w:rsidP="0088127C">
            <w:pPr>
              <w:pStyle w:val="OtherTableBody"/>
            </w:pPr>
            <w:r>
              <w:t>PDC</w:t>
            </w:r>
          </w:p>
        </w:tc>
        <w:tc>
          <w:tcPr>
            <w:tcW w:w="600" w:type="dxa"/>
          </w:tcPr>
          <w:p w14:paraId="0C5EFFC6" w14:textId="77777777" w:rsidR="00B50050" w:rsidRDefault="00B50050" w:rsidP="0088127C">
            <w:pPr>
              <w:pStyle w:val="OtherTableBody"/>
            </w:pPr>
            <w:r>
              <w:t>2</w:t>
            </w:r>
          </w:p>
        </w:tc>
        <w:tc>
          <w:tcPr>
            <w:tcW w:w="600" w:type="dxa"/>
          </w:tcPr>
          <w:p w14:paraId="33870D32" w14:textId="77777777" w:rsidR="00B50050" w:rsidRDefault="00B50050" w:rsidP="0088127C">
            <w:pPr>
              <w:pStyle w:val="OtherTableBody"/>
            </w:pPr>
            <w:r>
              <w:t>..</w:t>
            </w:r>
          </w:p>
        </w:tc>
        <w:tc>
          <w:tcPr>
            <w:tcW w:w="600" w:type="dxa"/>
          </w:tcPr>
          <w:p w14:paraId="5F120ED4" w14:textId="77777777" w:rsidR="00B50050" w:rsidRDefault="00B50050" w:rsidP="0088127C">
            <w:pPr>
              <w:pStyle w:val="OtherTableBody"/>
            </w:pPr>
          </w:p>
        </w:tc>
        <w:tc>
          <w:tcPr>
            <w:tcW w:w="600" w:type="dxa"/>
          </w:tcPr>
          <w:p w14:paraId="52CFC8C9" w14:textId="77777777" w:rsidR="00B50050" w:rsidRDefault="00B50050" w:rsidP="0088127C">
            <w:pPr>
              <w:pStyle w:val="OtherTableBody"/>
            </w:pPr>
            <w:r>
              <w:t>CWE</w:t>
            </w:r>
          </w:p>
        </w:tc>
        <w:tc>
          <w:tcPr>
            <w:tcW w:w="700" w:type="dxa"/>
          </w:tcPr>
          <w:p w14:paraId="0856A4D5" w14:textId="77777777" w:rsidR="00B50050" w:rsidRDefault="00B50050" w:rsidP="0088127C">
            <w:pPr>
              <w:pStyle w:val="OtherTableBody"/>
            </w:pPr>
          </w:p>
        </w:tc>
        <w:tc>
          <w:tcPr>
            <w:tcW w:w="600" w:type="dxa"/>
          </w:tcPr>
          <w:p w14:paraId="7EFE42BC" w14:textId="77777777" w:rsidR="00B50050" w:rsidRDefault="00B50050" w:rsidP="0088127C">
            <w:pPr>
              <w:pStyle w:val="OtherTableBody"/>
            </w:pPr>
            <w:r>
              <w:t>0675</w:t>
            </w:r>
          </w:p>
        </w:tc>
        <w:tc>
          <w:tcPr>
            <w:tcW w:w="900" w:type="dxa"/>
          </w:tcPr>
          <w:p w14:paraId="7B5331CF" w14:textId="77777777" w:rsidR="00B50050" w:rsidRDefault="00B50050" w:rsidP="0088127C">
            <w:pPr>
              <w:pStyle w:val="OtherTableBody"/>
            </w:pPr>
            <w:r>
              <w:t>7.12.5.2</w:t>
            </w:r>
          </w:p>
        </w:tc>
      </w:tr>
      <w:tr w:rsidR="00B50050" w14:paraId="0534C02C" w14:textId="77777777" w:rsidTr="00195548">
        <w:tc>
          <w:tcPr>
            <w:tcW w:w="3500" w:type="dxa"/>
          </w:tcPr>
          <w:p w14:paraId="52987CAE" w14:textId="77777777" w:rsidR="00B50050" w:rsidRDefault="00B50050" w:rsidP="0088127C">
            <w:pPr>
              <w:pStyle w:val="OtherTableBody"/>
            </w:pPr>
            <w:r>
              <w:t>Country Code</w:t>
            </w:r>
          </w:p>
        </w:tc>
        <w:tc>
          <w:tcPr>
            <w:tcW w:w="700" w:type="dxa"/>
          </w:tcPr>
          <w:p w14:paraId="3EF3FE5F" w14:textId="77777777" w:rsidR="00B50050" w:rsidRDefault="00B50050" w:rsidP="0088127C">
            <w:pPr>
              <w:pStyle w:val="OtherTableBody"/>
            </w:pPr>
            <w:r>
              <w:t>00017</w:t>
            </w:r>
          </w:p>
        </w:tc>
        <w:tc>
          <w:tcPr>
            <w:tcW w:w="600" w:type="dxa"/>
          </w:tcPr>
          <w:p w14:paraId="31725037" w14:textId="77777777" w:rsidR="00B50050" w:rsidRDefault="00B50050" w:rsidP="0088127C">
            <w:pPr>
              <w:pStyle w:val="OtherTableBody"/>
            </w:pPr>
            <w:r>
              <w:t>MSH</w:t>
            </w:r>
          </w:p>
        </w:tc>
        <w:tc>
          <w:tcPr>
            <w:tcW w:w="600" w:type="dxa"/>
          </w:tcPr>
          <w:p w14:paraId="097C0F52" w14:textId="77777777" w:rsidR="00B50050" w:rsidRDefault="00B50050" w:rsidP="0088127C">
            <w:pPr>
              <w:pStyle w:val="OtherTableBody"/>
            </w:pPr>
            <w:r>
              <w:t>17</w:t>
            </w:r>
          </w:p>
        </w:tc>
        <w:tc>
          <w:tcPr>
            <w:tcW w:w="600" w:type="dxa"/>
          </w:tcPr>
          <w:p w14:paraId="77647F3F" w14:textId="77777777" w:rsidR="00B50050" w:rsidRDefault="00B50050" w:rsidP="0088127C">
            <w:pPr>
              <w:pStyle w:val="OtherTableBody"/>
            </w:pPr>
            <w:r>
              <w:t>3..3</w:t>
            </w:r>
          </w:p>
        </w:tc>
        <w:tc>
          <w:tcPr>
            <w:tcW w:w="600" w:type="dxa"/>
          </w:tcPr>
          <w:p w14:paraId="65729882" w14:textId="77777777" w:rsidR="00B50050" w:rsidRDefault="00B50050" w:rsidP="0088127C">
            <w:pPr>
              <w:pStyle w:val="OtherTableBody"/>
            </w:pPr>
          </w:p>
        </w:tc>
        <w:tc>
          <w:tcPr>
            <w:tcW w:w="600" w:type="dxa"/>
          </w:tcPr>
          <w:p w14:paraId="7851A08B" w14:textId="77777777" w:rsidR="00B50050" w:rsidRDefault="00B50050" w:rsidP="0088127C">
            <w:pPr>
              <w:pStyle w:val="OtherTableBody"/>
            </w:pPr>
            <w:r>
              <w:t>ID</w:t>
            </w:r>
          </w:p>
        </w:tc>
        <w:tc>
          <w:tcPr>
            <w:tcW w:w="700" w:type="dxa"/>
          </w:tcPr>
          <w:p w14:paraId="6E88F538" w14:textId="77777777" w:rsidR="00B50050" w:rsidRDefault="00B50050" w:rsidP="0088127C">
            <w:pPr>
              <w:pStyle w:val="OtherTableBody"/>
            </w:pPr>
          </w:p>
        </w:tc>
        <w:tc>
          <w:tcPr>
            <w:tcW w:w="600" w:type="dxa"/>
          </w:tcPr>
          <w:p w14:paraId="173467F2" w14:textId="77777777" w:rsidR="00B50050" w:rsidRDefault="00B50050" w:rsidP="0088127C">
            <w:pPr>
              <w:pStyle w:val="OtherTableBody"/>
            </w:pPr>
            <w:r>
              <w:t>0399</w:t>
            </w:r>
          </w:p>
        </w:tc>
        <w:tc>
          <w:tcPr>
            <w:tcW w:w="900" w:type="dxa"/>
          </w:tcPr>
          <w:p w14:paraId="50847978" w14:textId="77777777" w:rsidR="00B50050" w:rsidRDefault="00B50050" w:rsidP="0088127C">
            <w:pPr>
              <w:pStyle w:val="OtherTableBody"/>
            </w:pPr>
            <w:r>
              <w:t>2.14.9.17</w:t>
            </w:r>
          </w:p>
        </w:tc>
      </w:tr>
      <w:tr w:rsidR="00B50050" w14:paraId="6C4A1861" w14:textId="77777777" w:rsidTr="00195548">
        <w:tc>
          <w:tcPr>
            <w:tcW w:w="3500" w:type="dxa"/>
          </w:tcPr>
          <w:p w14:paraId="53BD07B6" w14:textId="77777777" w:rsidR="00B50050" w:rsidRDefault="00B50050" w:rsidP="0088127C">
            <w:pPr>
              <w:pStyle w:val="OtherTableBody"/>
            </w:pPr>
            <w:r>
              <w:t>County Code</w:t>
            </w:r>
          </w:p>
        </w:tc>
        <w:tc>
          <w:tcPr>
            <w:tcW w:w="700" w:type="dxa"/>
          </w:tcPr>
          <w:p w14:paraId="15DDC602" w14:textId="77777777" w:rsidR="00B50050" w:rsidRDefault="00B50050" w:rsidP="0088127C">
            <w:pPr>
              <w:pStyle w:val="OtherTableBody"/>
            </w:pPr>
            <w:r>
              <w:t>00115</w:t>
            </w:r>
          </w:p>
        </w:tc>
        <w:tc>
          <w:tcPr>
            <w:tcW w:w="600" w:type="dxa"/>
          </w:tcPr>
          <w:p w14:paraId="7801FBFC" w14:textId="77777777" w:rsidR="00B50050" w:rsidRDefault="00B50050" w:rsidP="0088127C">
            <w:pPr>
              <w:pStyle w:val="OtherTableBody"/>
            </w:pPr>
            <w:r>
              <w:t>PID</w:t>
            </w:r>
          </w:p>
        </w:tc>
        <w:tc>
          <w:tcPr>
            <w:tcW w:w="600" w:type="dxa"/>
          </w:tcPr>
          <w:p w14:paraId="7F2CFAC3" w14:textId="77777777" w:rsidR="00B50050" w:rsidRDefault="00B50050" w:rsidP="0088127C">
            <w:pPr>
              <w:pStyle w:val="OtherTableBody"/>
            </w:pPr>
            <w:r>
              <w:t>12</w:t>
            </w:r>
          </w:p>
        </w:tc>
        <w:tc>
          <w:tcPr>
            <w:tcW w:w="600" w:type="dxa"/>
          </w:tcPr>
          <w:p w14:paraId="7B9D13BB" w14:textId="77777777" w:rsidR="00B50050" w:rsidRDefault="00B50050" w:rsidP="0088127C">
            <w:pPr>
              <w:pStyle w:val="OtherTableBody"/>
            </w:pPr>
            <w:r>
              <w:t>..</w:t>
            </w:r>
          </w:p>
        </w:tc>
        <w:tc>
          <w:tcPr>
            <w:tcW w:w="600" w:type="dxa"/>
          </w:tcPr>
          <w:p w14:paraId="540AE7BD" w14:textId="77777777" w:rsidR="00B50050" w:rsidRDefault="00B50050" w:rsidP="0088127C">
            <w:pPr>
              <w:pStyle w:val="OtherTableBody"/>
            </w:pPr>
          </w:p>
        </w:tc>
        <w:tc>
          <w:tcPr>
            <w:tcW w:w="600" w:type="dxa"/>
          </w:tcPr>
          <w:p w14:paraId="416932C6" w14:textId="77777777" w:rsidR="00B50050" w:rsidRDefault="00B50050" w:rsidP="0088127C">
            <w:pPr>
              <w:pStyle w:val="OtherTableBody"/>
            </w:pPr>
            <w:r>
              <w:t>-</w:t>
            </w:r>
          </w:p>
        </w:tc>
        <w:tc>
          <w:tcPr>
            <w:tcW w:w="700" w:type="dxa"/>
          </w:tcPr>
          <w:p w14:paraId="7BCDAC18" w14:textId="77777777" w:rsidR="00B50050" w:rsidRDefault="00B50050" w:rsidP="0088127C">
            <w:pPr>
              <w:pStyle w:val="OtherTableBody"/>
            </w:pPr>
          </w:p>
        </w:tc>
        <w:tc>
          <w:tcPr>
            <w:tcW w:w="600" w:type="dxa"/>
          </w:tcPr>
          <w:p w14:paraId="1C501094" w14:textId="77777777" w:rsidR="00B50050" w:rsidRDefault="00B50050" w:rsidP="0088127C">
            <w:pPr>
              <w:pStyle w:val="OtherTableBody"/>
            </w:pPr>
          </w:p>
        </w:tc>
        <w:tc>
          <w:tcPr>
            <w:tcW w:w="900" w:type="dxa"/>
          </w:tcPr>
          <w:p w14:paraId="4698BAFB" w14:textId="77777777" w:rsidR="00B50050" w:rsidRDefault="00B50050" w:rsidP="0088127C">
            <w:pPr>
              <w:pStyle w:val="OtherTableBody"/>
            </w:pPr>
            <w:r>
              <w:t>3.4.2.12</w:t>
            </w:r>
          </w:p>
        </w:tc>
      </w:tr>
      <w:tr w:rsidR="00B50050" w14:paraId="39ADFDC6" w14:textId="77777777" w:rsidTr="00195548">
        <w:tc>
          <w:tcPr>
            <w:tcW w:w="3500" w:type="dxa"/>
          </w:tcPr>
          <w:p w14:paraId="71964256" w14:textId="77777777" w:rsidR="00B50050" w:rsidRDefault="00B50050" w:rsidP="0088127C">
            <w:pPr>
              <w:pStyle w:val="OtherTableBody"/>
            </w:pPr>
            <w:r>
              <w:t>Courtesy Code</w:t>
            </w:r>
          </w:p>
        </w:tc>
        <w:tc>
          <w:tcPr>
            <w:tcW w:w="700" w:type="dxa"/>
          </w:tcPr>
          <w:p w14:paraId="2C7BDC3F" w14:textId="77777777" w:rsidR="00B50050" w:rsidRDefault="00B50050" w:rsidP="0088127C">
            <w:pPr>
              <w:pStyle w:val="OtherTableBody"/>
            </w:pPr>
            <w:r>
              <w:t>00152</w:t>
            </w:r>
          </w:p>
        </w:tc>
        <w:tc>
          <w:tcPr>
            <w:tcW w:w="600" w:type="dxa"/>
          </w:tcPr>
          <w:p w14:paraId="26BD323B" w14:textId="77777777" w:rsidR="00B50050" w:rsidRDefault="00B50050" w:rsidP="0088127C">
            <w:pPr>
              <w:pStyle w:val="OtherTableBody"/>
            </w:pPr>
            <w:r>
              <w:t>PV1</w:t>
            </w:r>
          </w:p>
        </w:tc>
        <w:tc>
          <w:tcPr>
            <w:tcW w:w="600" w:type="dxa"/>
          </w:tcPr>
          <w:p w14:paraId="433CD700" w14:textId="77777777" w:rsidR="00B50050" w:rsidRDefault="00B50050" w:rsidP="0088127C">
            <w:pPr>
              <w:pStyle w:val="OtherTableBody"/>
            </w:pPr>
            <w:r>
              <w:t>22</w:t>
            </w:r>
          </w:p>
        </w:tc>
        <w:tc>
          <w:tcPr>
            <w:tcW w:w="600" w:type="dxa"/>
          </w:tcPr>
          <w:p w14:paraId="1011057A" w14:textId="77777777" w:rsidR="00B50050" w:rsidRDefault="00B50050" w:rsidP="0088127C">
            <w:pPr>
              <w:pStyle w:val="OtherTableBody"/>
            </w:pPr>
            <w:r>
              <w:t>..</w:t>
            </w:r>
          </w:p>
        </w:tc>
        <w:tc>
          <w:tcPr>
            <w:tcW w:w="600" w:type="dxa"/>
          </w:tcPr>
          <w:p w14:paraId="780BD110" w14:textId="77777777" w:rsidR="00B50050" w:rsidRDefault="00B50050" w:rsidP="0088127C">
            <w:pPr>
              <w:pStyle w:val="OtherTableBody"/>
            </w:pPr>
          </w:p>
        </w:tc>
        <w:tc>
          <w:tcPr>
            <w:tcW w:w="600" w:type="dxa"/>
          </w:tcPr>
          <w:p w14:paraId="78605868" w14:textId="77777777" w:rsidR="00B50050" w:rsidRDefault="00B50050" w:rsidP="0088127C">
            <w:pPr>
              <w:pStyle w:val="OtherTableBody"/>
            </w:pPr>
            <w:r>
              <w:t>CWE</w:t>
            </w:r>
          </w:p>
        </w:tc>
        <w:tc>
          <w:tcPr>
            <w:tcW w:w="700" w:type="dxa"/>
          </w:tcPr>
          <w:p w14:paraId="232C88E4" w14:textId="77777777" w:rsidR="00B50050" w:rsidRDefault="00B50050" w:rsidP="0088127C">
            <w:pPr>
              <w:pStyle w:val="OtherTableBody"/>
            </w:pPr>
          </w:p>
        </w:tc>
        <w:tc>
          <w:tcPr>
            <w:tcW w:w="600" w:type="dxa"/>
          </w:tcPr>
          <w:p w14:paraId="7E8C5716" w14:textId="77777777" w:rsidR="00B50050" w:rsidRDefault="00B50050" w:rsidP="0088127C">
            <w:pPr>
              <w:pStyle w:val="OtherTableBody"/>
            </w:pPr>
            <w:r>
              <w:t>0045</w:t>
            </w:r>
          </w:p>
        </w:tc>
        <w:tc>
          <w:tcPr>
            <w:tcW w:w="900" w:type="dxa"/>
          </w:tcPr>
          <w:p w14:paraId="68F5D309" w14:textId="77777777" w:rsidR="00B50050" w:rsidRDefault="00B50050" w:rsidP="0088127C">
            <w:pPr>
              <w:pStyle w:val="OtherTableBody"/>
            </w:pPr>
            <w:r>
              <w:t>3.4.3.22</w:t>
            </w:r>
          </w:p>
        </w:tc>
      </w:tr>
      <w:tr w:rsidR="00B50050" w14:paraId="1E16E38E" w14:textId="77777777" w:rsidTr="00195548">
        <w:tc>
          <w:tcPr>
            <w:tcW w:w="3500" w:type="dxa"/>
          </w:tcPr>
          <w:p w14:paraId="62ED7848" w14:textId="77777777" w:rsidR="00B50050" w:rsidRDefault="00B50050" w:rsidP="0088127C">
            <w:pPr>
              <w:pStyle w:val="OtherTableBody"/>
            </w:pPr>
            <w:r>
              <w:t>Coverage Type</w:t>
            </w:r>
          </w:p>
        </w:tc>
        <w:tc>
          <w:tcPr>
            <w:tcW w:w="700" w:type="dxa"/>
          </w:tcPr>
          <w:p w14:paraId="4B2C5CD0" w14:textId="77777777" w:rsidR="00B50050" w:rsidRDefault="00B50050" w:rsidP="0088127C">
            <w:pPr>
              <w:pStyle w:val="OtherTableBody"/>
            </w:pPr>
            <w:r>
              <w:t>01227</w:t>
            </w:r>
          </w:p>
        </w:tc>
        <w:tc>
          <w:tcPr>
            <w:tcW w:w="600" w:type="dxa"/>
          </w:tcPr>
          <w:p w14:paraId="7FF17EA9" w14:textId="77777777" w:rsidR="00B50050" w:rsidRDefault="00B50050" w:rsidP="0088127C">
            <w:pPr>
              <w:pStyle w:val="OtherTableBody"/>
            </w:pPr>
            <w:r>
              <w:t>IN1</w:t>
            </w:r>
          </w:p>
        </w:tc>
        <w:tc>
          <w:tcPr>
            <w:tcW w:w="600" w:type="dxa"/>
          </w:tcPr>
          <w:p w14:paraId="6E951732" w14:textId="77777777" w:rsidR="00B50050" w:rsidRDefault="00B50050" w:rsidP="0088127C">
            <w:pPr>
              <w:pStyle w:val="OtherTableBody"/>
            </w:pPr>
            <w:r>
              <w:t>47</w:t>
            </w:r>
          </w:p>
        </w:tc>
        <w:tc>
          <w:tcPr>
            <w:tcW w:w="600" w:type="dxa"/>
          </w:tcPr>
          <w:p w14:paraId="68A7D877" w14:textId="77777777" w:rsidR="00B50050" w:rsidRDefault="00B50050" w:rsidP="0088127C">
            <w:pPr>
              <w:pStyle w:val="OtherTableBody"/>
            </w:pPr>
            <w:r>
              <w:t>..</w:t>
            </w:r>
          </w:p>
        </w:tc>
        <w:tc>
          <w:tcPr>
            <w:tcW w:w="600" w:type="dxa"/>
          </w:tcPr>
          <w:p w14:paraId="0A283E73" w14:textId="77777777" w:rsidR="00B50050" w:rsidRDefault="00B50050" w:rsidP="0088127C">
            <w:pPr>
              <w:pStyle w:val="OtherTableBody"/>
            </w:pPr>
          </w:p>
        </w:tc>
        <w:tc>
          <w:tcPr>
            <w:tcW w:w="600" w:type="dxa"/>
          </w:tcPr>
          <w:p w14:paraId="44F086DC" w14:textId="77777777" w:rsidR="00B50050" w:rsidRDefault="00B50050" w:rsidP="0088127C">
            <w:pPr>
              <w:pStyle w:val="OtherTableBody"/>
            </w:pPr>
            <w:r>
              <w:t>CWE</w:t>
            </w:r>
          </w:p>
        </w:tc>
        <w:tc>
          <w:tcPr>
            <w:tcW w:w="700" w:type="dxa"/>
          </w:tcPr>
          <w:p w14:paraId="5A7291E4" w14:textId="77777777" w:rsidR="00B50050" w:rsidRDefault="00B50050" w:rsidP="0088127C">
            <w:pPr>
              <w:pStyle w:val="OtherTableBody"/>
            </w:pPr>
          </w:p>
        </w:tc>
        <w:tc>
          <w:tcPr>
            <w:tcW w:w="600" w:type="dxa"/>
          </w:tcPr>
          <w:p w14:paraId="7853CE36" w14:textId="77777777" w:rsidR="00B50050" w:rsidRDefault="00B50050" w:rsidP="0088127C">
            <w:pPr>
              <w:pStyle w:val="OtherTableBody"/>
            </w:pPr>
            <w:r>
              <w:t>0309</w:t>
            </w:r>
          </w:p>
        </w:tc>
        <w:tc>
          <w:tcPr>
            <w:tcW w:w="900" w:type="dxa"/>
          </w:tcPr>
          <w:p w14:paraId="421AED85" w14:textId="77777777" w:rsidR="00B50050" w:rsidRDefault="00B50050" w:rsidP="0088127C">
            <w:pPr>
              <w:pStyle w:val="OtherTableBody"/>
            </w:pPr>
            <w:r>
              <w:t>6.5.6.47</w:t>
            </w:r>
          </w:p>
        </w:tc>
      </w:tr>
      <w:tr w:rsidR="00B50050" w14:paraId="52983649" w14:textId="77777777" w:rsidTr="00195548">
        <w:tc>
          <w:tcPr>
            <w:tcW w:w="3500" w:type="dxa"/>
          </w:tcPr>
          <w:p w14:paraId="6F248910" w14:textId="77777777" w:rsidR="00B50050" w:rsidRDefault="00B50050" w:rsidP="0088127C">
            <w:pPr>
              <w:pStyle w:val="OtherTableBody"/>
            </w:pPr>
            <w:r>
              <w:t>Covered Days</w:t>
            </w:r>
          </w:p>
        </w:tc>
        <w:tc>
          <w:tcPr>
            <w:tcW w:w="700" w:type="dxa"/>
          </w:tcPr>
          <w:p w14:paraId="67AB19C7" w14:textId="77777777" w:rsidR="00B50050" w:rsidRDefault="00B50050" w:rsidP="0088127C">
            <w:pPr>
              <w:pStyle w:val="OtherTableBody"/>
            </w:pPr>
            <w:r>
              <w:t>00537</w:t>
            </w:r>
          </w:p>
        </w:tc>
        <w:tc>
          <w:tcPr>
            <w:tcW w:w="600" w:type="dxa"/>
          </w:tcPr>
          <w:p w14:paraId="2A08E7F2" w14:textId="77777777" w:rsidR="00B50050" w:rsidRDefault="00B50050" w:rsidP="0088127C">
            <w:pPr>
              <w:pStyle w:val="OtherTableBody"/>
            </w:pPr>
            <w:r>
              <w:t>UB1</w:t>
            </w:r>
          </w:p>
        </w:tc>
        <w:tc>
          <w:tcPr>
            <w:tcW w:w="600" w:type="dxa"/>
          </w:tcPr>
          <w:p w14:paraId="32B70409" w14:textId="77777777" w:rsidR="00B50050" w:rsidRDefault="00B50050" w:rsidP="0088127C">
            <w:pPr>
              <w:pStyle w:val="OtherTableBody"/>
            </w:pPr>
            <w:r>
              <w:t>8</w:t>
            </w:r>
          </w:p>
        </w:tc>
        <w:tc>
          <w:tcPr>
            <w:tcW w:w="600" w:type="dxa"/>
          </w:tcPr>
          <w:p w14:paraId="32228DEF" w14:textId="77777777" w:rsidR="00B50050" w:rsidRDefault="00B50050" w:rsidP="0088127C">
            <w:pPr>
              <w:pStyle w:val="OtherTableBody"/>
            </w:pPr>
            <w:r>
              <w:t>..</w:t>
            </w:r>
          </w:p>
        </w:tc>
        <w:tc>
          <w:tcPr>
            <w:tcW w:w="600" w:type="dxa"/>
          </w:tcPr>
          <w:p w14:paraId="72ABDA4B" w14:textId="77777777" w:rsidR="00B50050" w:rsidRDefault="00B50050" w:rsidP="0088127C">
            <w:pPr>
              <w:pStyle w:val="OtherTableBody"/>
            </w:pPr>
          </w:p>
        </w:tc>
        <w:tc>
          <w:tcPr>
            <w:tcW w:w="600" w:type="dxa"/>
          </w:tcPr>
          <w:p w14:paraId="45E27298" w14:textId="77777777" w:rsidR="00B50050" w:rsidRDefault="00B50050" w:rsidP="0088127C">
            <w:pPr>
              <w:pStyle w:val="OtherTableBody"/>
            </w:pPr>
            <w:r>
              <w:t>-</w:t>
            </w:r>
          </w:p>
        </w:tc>
        <w:tc>
          <w:tcPr>
            <w:tcW w:w="700" w:type="dxa"/>
          </w:tcPr>
          <w:p w14:paraId="1B531B18" w14:textId="77777777" w:rsidR="00B50050" w:rsidRDefault="00B50050" w:rsidP="0088127C">
            <w:pPr>
              <w:pStyle w:val="OtherTableBody"/>
            </w:pPr>
          </w:p>
        </w:tc>
        <w:tc>
          <w:tcPr>
            <w:tcW w:w="600" w:type="dxa"/>
          </w:tcPr>
          <w:p w14:paraId="5E433472" w14:textId="77777777" w:rsidR="00B50050" w:rsidRDefault="00B50050" w:rsidP="0088127C">
            <w:pPr>
              <w:pStyle w:val="OtherTableBody"/>
            </w:pPr>
          </w:p>
        </w:tc>
        <w:tc>
          <w:tcPr>
            <w:tcW w:w="900" w:type="dxa"/>
          </w:tcPr>
          <w:p w14:paraId="533FD341" w14:textId="77777777" w:rsidR="00B50050" w:rsidRDefault="00B50050" w:rsidP="0088127C">
            <w:pPr>
              <w:pStyle w:val="OtherTableBody"/>
            </w:pPr>
            <w:r>
              <w:t>6.5.10.8</w:t>
            </w:r>
          </w:p>
        </w:tc>
      </w:tr>
      <w:tr w:rsidR="00B50050" w14:paraId="0BDE6D5A" w14:textId="77777777" w:rsidTr="00195548">
        <w:tc>
          <w:tcPr>
            <w:tcW w:w="3500" w:type="dxa"/>
          </w:tcPr>
          <w:p w14:paraId="346767E9" w14:textId="77777777" w:rsidR="00B50050" w:rsidRDefault="00B50050" w:rsidP="0088127C">
            <w:pPr>
              <w:pStyle w:val="OtherTableBody"/>
            </w:pPr>
            <w:r>
              <w:t>Covered Days (7)</w:t>
            </w:r>
          </w:p>
        </w:tc>
        <w:tc>
          <w:tcPr>
            <w:tcW w:w="700" w:type="dxa"/>
          </w:tcPr>
          <w:p w14:paraId="7E0A23DE" w14:textId="77777777" w:rsidR="00B50050" w:rsidRDefault="00B50050" w:rsidP="0088127C">
            <w:pPr>
              <w:pStyle w:val="OtherTableBody"/>
            </w:pPr>
            <w:r>
              <w:t>00556</w:t>
            </w:r>
          </w:p>
        </w:tc>
        <w:tc>
          <w:tcPr>
            <w:tcW w:w="600" w:type="dxa"/>
          </w:tcPr>
          <w:p w14:paraId="660EEDC3" w14:textId="77777777" w:rsidR="00B50050" w:rsidRDefault="00B50050" w:rsidP="0088127C">
            <w:pPr>
              <w:pStyle w:val="OtherTableBody"/>
            </w:pPr>
            <w:r>
              <w:t>UB2</w:t>
            </w:r>
          </w:p>
        </w:tc>
        <w:tc>
          <w:tcPr>
            <w:tcW w:w="600" w:type="dxa"/>
          </w:tcPr>
          <w:p w14:paraId="65C44441" w14:textId="77777777" w:rsidR="00B50050" w:rsidRDefault="00B50050" w:rsidP="0088127C">
            <w:pPr>
              <w:pStyle w:val="OtherTableBody"/>
            </w:pPr>
            <w:r>
              <w:t>4</w:t>
            </w:r>
          </w:p>
        </w:tc>
        <w:tc>
          <w:tcPr>
            <w:tcW w:w="600" w:type="dxa"/>
          </w:tcPr>
          <w:p w14:paraId="357B5977" w14:textId="77777777" w:rsidR="00B50050" w:rsidRDefault="00B50050" w:rsidP="0088127C">
            <w:pPr>
              <w:pStyle w:val="OtherTableBody"/>
            </w:pPr>
            <w:r>
              <w:t>1..3</w:t>
            </w:r>
          </w:p>
        </w:tc>
        <w:tc>
          <w:tcPr>
            <w:tcW w:w="600" w:type="dxa"/>
          </w:tcPr>
          <w:p w14:paraId="5823FAA1" w14:textId="77777777" w:rsidR="00B50050" w:rsidRDefault="00B50050" w:rsidP="0088127C">
            <w:pPr>
              <w:pStyle w:val="OtherTableBody"/>
            </w:pPr>
          </w:p>
        </w:tc>
        <w:tc>
          <w:tcPr>
            <w:tcW w:w="600" w:type="dxa"/>
          </w:tcPr>
          <w:p w14:paraId="7752C881" w14:textId="77777777" w:rsidR="00B50050" w:rsidRDefault="00B50050" w:rsidP="0088127C">
            <w:pPr>
              <w:pStyle w:val="OtherTableBody"/>
            </w:pPr>
            <w:r>
              <w:t>ST</w:t>
            </w:r>
          </w:p>
        </w:tc>
        <w:tc>
          <w:tcPr>
            <w:tcW w:w="700" w:type="dxa"/>
          </w:tcPr>
          <w:p w14:paraId="3DE2EAC9" w14:textId="77777777" w:rsidR="00B50050" w:rsidRDefault="00B50050" w:rsidP="0088127C">
            <w:pPr>
              <w:pStyle w:val="OtherTableBody"/>
            </w:pPr>
          </w:p>
        </w:tc>
        <w:tc>
          <w:tcPr>
            <w:tcW w:w="600" w:type="dxa"/>
          </w:tcPr>
          <w:p w14:paraId="4555E67A" w14:textId="77777777" w:rsidR="00B50050" w:rsidRDefault="00B50050" w:rsidP="0088127C">
            <w:pPr>
              <w:pStyle w:val="OtherTableBody"/>
            </w:pPr>
          </w:p>
        </w:tc>
        <w:tc>
          <w:tcPr>
            <w:tcW w:w="900" w:type="dxa"/>
          </w:tcPr>
          <w:p w14:paraId="0B77BEC6" w14:textId="77777777" w:rsidR="00B50050" w:rsidRDefault="00B50050" w:rsidP="0088127C">
            <w:pPr>
              <w:pStyle w:val="OtherTableBody"/>
            </w:pPr>
            <w:r>
              <w:t>6.5.11.4</w:t>
            </w:r>
          </w:p>
        </w:tc>
      </w:tr>
      <w:tr w:rsidR="00B50050" w14:paraId="2CC798BE" w14:textId="77777777" w:rsidTr="00195548">
        <w:tc>
          <w:tcPr>
            <w:tcW w:w="3500" w:type="dxa"/>
          </w:tcPr>
          <w:p w14:paraId="6F15CABE" w14:textId="77777777" w:rsidR="00B50050" w:rsidRDefault="00B50050" w:rsidP="0088127C">
            <w:pPr>
              <w:pStyle w:val="OtherTableBody"/>
            </w:pPr>
            <w:r>
              <w:t xml:space="preserve">CP Commercial Product </w:t>
            </w:r>
          </w:p>
        </w:tc>
        <w:tc>
          <w:tcPr>
            <w:tcW w:w="700" w:type="dxa"/>
          </w:tcPr>
          <w:p w14:paraId="320FCBF1" w14:textId="77777777" w:rsidR="00B50050" w:rsidRDefault="00B50050" w:rsidP="0088127C">
            <w:pPr>
              <w:pStyle w:val="OtherTableBody"/>
            </w:pPr>
            <w:r>
              <w:t>01739</w:t>
            </w:r>
          </w:p>
        </w:tc>
        <w:tc>
          <w:tcPr>
            <w:tcW w:w="600" w:type="dxa"/>
          </w:tcPr>
          <w:p w14:paraId="230FAC34" w14:textId="77777777" w:rsidR="00B50050" w:rsidRDefault="00B50050" w:rsidP="0088127C">
            <w:pPr>
              <w:pStyle w:val="OtherTableBody"/>
            </w:pPr>
            <w:r>
              <w:t>BTX</w:t>
            </w:r>
          </w:p>
        </w:tc>
        <w:tc>
          <w:tcPr>
            <w:tcW w:w="600" w:type="dxa"/>
          </w:tcPr>
          <w:p w14:paraId="2B4DFD97" w14:textId="77777777" w:rsidR="00B50050" w:rsidRDefault="00B50050" w:rsidP="0088127C">
            <w:pPr>
              <w:pStyle w:val="OtherTableBody"/>
            </w:pPr>
            <w:r>
              <w:t>5</w:t>
            </w:r>
          </w:p>
        </w:tc>
        <w:tc>
          <w:tcPr>
            <w:tcW w:w="600" w:type="dxa"/>
          </w:tcPr>
          <w:p w14:paraId="6A065442" w14:textId="77777777" w:rsidR="00B50050" w:rsidRDefault="00B50050" w:rsidP="0088127C">
            <w:pPr>
              <w:pStyle w:val="OtherTableBody"/>
            </w:pPr>
            <w:r>
              <w:t>..</w:t>
            </w:r>
          </w:p>
        </w:tc>
        <w:tc>
          <w:tcPr>
            <w:tcW w:w="600" w:type="dxa"/>
          </w:tcPr>
          <w:p w14:paraId="0FDB4FFB" w14:textId="77777777" w:rsidR="00B50050" w:rsidRDefault="00B50050" w:rsidP="0088127C">
            <w:pPr>
              <w:pStyle w:val="OtherTableBody"/>
            </w:pPr>
          </w:p>
        </w:tc>
        <w:tc>
          <w:tcPr>
            <w:tcW w:w="600" w:type="dxa"/>
          </w:tcPr>
          <w:p w14:paraId="6B980827" w14:textId="77777777" w:rsidR="00B50050" w:rsidRDefault="00B50050" w:rsidP="0088127C">
            <w:pPr>
              <w:pStyle w:val="OtherTableBody"/>
            </w:pPr>
            <w:r>
              <w:t>CWE</w:t>
            </w:r>
          </w:p>
        </w:tc>
        <w:tc>
          <w:tcPr>
            <w:tcW w:w="700" w:type="dxa"/>
          </w:tcPr>
          <w:p w14:paraId="427DB44F" w14:textId="77777777" w:rsidR="00B50050" w:rsidRDefault="00B50050" w:rsidP="0088127C">
            <w:pPr>
              <w:pStyle w:val="OtherTableBody"/>
            </w:pPr>
          </w:p>
        </w:tc>
        <w:tc>
          <w:tcPr>
            <w:tcW w:w="600" w:type="dxa"/>
          </w:tcPr>
          <w:p w14:paraId="6B7B0327" w14:textId="77777777" w:rsidR="00B50050" w:rsidRDefault="00B50050" w:rsidP="0088127C">
            <w:pPr>
              <w:pStyle w:val="OtherTableBody"/>
            </w:pPr>
            <w:r>
              <w:t>0512</w:t>
            </w:r>
          </w:p>
        </w:tc>
        <w:tc>
          <w:tcPr>
            <w:tcW w:w="900" w:type="dxa"/>
          </w:tcPr>
          <w:p w14:paraId="6934E1CE" w14:textId="77777777" w:rsidR="00B50050" w:rsidRDefault="00B50050" w:rsidP="0088127C">
            <w:pPr>
              <w:pStyle w:val="OtherTableBody"/>
            </w:pPr>
            <w:r>
              <w:t>4.14.3.5</w:t>
            </w:r>
          </w:p>
        </w:tc>
      </w:tr>
      <w:tr w:rsidR="00B50050" w14:paraId="663AFAF6" w14:textId="77777777" w:rsidTr="00195548">
        <w:tc>
          <w:tcPr>
            <w:tcW w:w="3500" w:type="dxa"/>
          </w:tcPr>
          <w:p w14:paraId="003B8300" w14:textId="77777777" w:rsidR="00B50050" w:rsidRDefault="00B50050" w:rsidP="0088127C">
            <w:pPr>
              <w:pStyle w:val="OtherTableBody"/>
            </w:pPr>
            <w:r>
              <w:t xml:space="preserve">CP Commercial Product </w:t>
            </w:r>
          </w:p>
        </w:tc>
        <w:tc>
          <w:tcPr>
            <w:tcW w:w="700" w:type="dxa"/>
          </w:tcPr>
          <w:p w14:paraId="061D3F8A" w14:textId="77777777" w:rsidR="00B50050" w:rsidRDefault="00B50050" w:rsidP="0088127C">
            <w:pPr>
              <w:pStyle w:val="OtherTableBody"/>
            </w:pPr>
            <w:r>
              <w:t>01721</w:t>
            </w:r>
          </w:p>
        </w:tc>
        <w:tc>
          <w:tcPr>
            <w:tcW w:w="600" w:type="dxa"/>
          </w:tcPr>
          <w:p w14:paraId="2B1B4EE0" w14:textId="77777777" w:rsidR="00B50050" w:rsidRDefault="00B50050" w:rsidP="0088127C">
            <w:pPr>
              <w:pStyle w:val="OtherTableBody"/>
            </w:pPr>
            <w:r>
              <w:t>BPX</w:t>
            </w:r>
          </w:p>
        </w:tc>
        <w:tc>
          <w:tcPr>
            <w:tcW w:w="600" w:type="dxa"/>
          </w:tcPr>
          <w:p w14:paraId="51ADC2FF" w14:textId="77777777" w:rsidR="00B50050" w:rsidRDefault="00B50050" w:rsidP="0088127C">
            <w:pPr>
              <w:pStyle w:val="OtherTableBody"/>
            </w:pPr>
            <w:r>
              <w:t>8</w:t>
            </w:r>
          </w:p>
        </w:tc>
        <w:tc>
          <w:tcPr>
            <w:tcW w:w="600" w:type="dxa"/>
          </w:tcPr>
          <w:p w14:paraId="121E9F92" w14:textId="77777777" w:rsidR="00B50050" w:rsidRDefault="00B50050" w:rsidP="0088127C">
            <w:pPr>
              <w:pStyle w:val="OtherTableBody"/>
            </w:pPr>
            <w:r>
              <w:t>..</w:t>
            </w:r>
          </w:p>
        </w:tc>
        <w:tc>
          <w:tcPr>
            <w:tcW w:w="600" w:type="dxa"/>
          </w:tcPr>
          <w:p w14:paraId="3BDC67A0" w14:textId="77777777" w:rsidR="00B50050" w:rsidRDefault="00B50050" w:rsidP="0088127C">
            <w:pPr>
              <w:pStyle w:val="OtherTableBody"/>
            </w:pPr>
          </w:p>
        </w:tc>
        <w:tc>
          <w:tcPr>
            <w:tcW w:w="600" w:type="dxa"/>
          </w:tcPr>
          <w:p w14:paraId="118038D3" w14:textId="77777777" w:rsidR="00B50050" w:rsidRDefault="00B50050" w:rsidP="0088127C">
            <w:pPr>
              <w:pStyle w:val="OtherTableBody"/>
            </w:pPr>
            <w:r>
              <w:t>CWE</w:t>
            </w:r>
          </w:p>
        </w:tc>
        <w:tc>
          <w:tcPr>
            <w:tcW w:w="700" w:type="dxa"/>
          </w:tcPr>
          <w:p w14:paraId="7F10A601" w14:textId="77777777" w:rsidR="00B50050" w:rsidRDefault="00B50050" w:rsidP="0088127C">
            <w:pPr>
              <w:pStyle w:val="OtherTableBody"/>
            </w:pPr>
          </w:p>
        </w:tc>
        <w:tc>
          <w:tcPr>
            <w:tcW w:w="600" w:type="dxa"/>
          </w:tcPr>
          <w:p w14:paraId="3CBD6CC6" w14:textId="77777777" w:rsidR="00B50050" w:rsidRDefault="00B50050" w:rsidP="0088127C">
            <w:pPr>
              <w:pStyle w:val="OtherTableBody"/>
            </w:pPr>
            <w:r>
              <w:t>0512</w:t>
            </w:r>
          </w:p>
        </w:tc>
        <w:tc>
          <w:tcPr>
            <w:tcW w:w="900" w:type="dxa"/>
          </w:tcPr>
          <w:p w14:paraId="4A02BDDF" w14:textId="77777777" w:rsidR="00B50050" w:rsidRDefault="00B50050" w:rsidP="0088127C">
            <w:pPr>
              <w:pStyle w:val="OtherTableBody"/>
            </w:pPr>
            <w:r>
              <w:t>4.14.2.8</w:t>
            </w:r>
          </w:p>
        </w:tc>
      </w:tr>
      <w:tr w:rsidR="00B50050" w14:paraId="78395B49" w14:textId="77777777" w:rsidTr="00195548">
        <w:tc>
          <w:tcPr>
            <w:tcW w:w="3500" w:type="dxa"/>
          </w:tcPr>
          <w:p w14:paraId="7FBA9F3B" w14:textId="77777777" w:rsidR="00B50050" w:rsidRDefault="00B50050" w:rsidP="0088127C">
            <w:pPr>
              <w:pStyle w:val="OtherTableBody"/>
            </w:pPr>
            <w:r>
              <w:t>CP Lot Number</w:t>
            </w:r>
          </w:p>
        </w:tc>
        <w:tc>
          <w:tcPr>
            <w:tcW w:w="700" w:type="dxa"/>
          </w:tcPr>
          <w:p w14:paraId="357BA1E8" w14:textId="77777777" w:rsidR="00B50050" w:rsidRDefault="00B50050" w:rsidP="0088127C">
            <w:pPr>
              <w:pStyle w:val="OtherTableBody"/>
            </w:pPr>
            <w:r>
              <w:t>01741</w:t>
            </w:r>
          </w:p>
        </w:tc>
        <w:tc>
          <w:tcPr>
            <w:tcW w:w="600" w:type="dxa"/>
          </w:tcPr>
          <w:p w14:paraId="62FF0457" w14:textId="77777777" w:rsidR="00B50050" w:rsidRDefault="00B50050" w:rsidP="0088127C">
            <w:pPr>
              <w:pStyle w:val="OtherTableBody"/>
            </w:pPr>
            <w:r>
              <w:t>BTX</w:t>
            </w:r>
          </w:p>
        </w:tc>
        <w:tc>
          <w:tcPr>
            <w:tcW w:w="600" w:type="dxa"/>
          </w:tcPr>
          <w:p w14:paraId="6C566D3F" w14:textId="77777777" w:rsidR="00B50050" w:rsidRDefault="00B50050" w:rsidP="0088127C">
            <w:pPr>
              <w:pStyle w:val="OtherTableBody"/>
            </w:pPr>
            <w:r>
              <w:t>7</w:t>
            </w:r>
          </w:p>
        </w:tc>
        <w:tc>
          <w:tcPr>
            <w:tcW w:w="600" w:type="dxa"/>
          </w:tcPr>
          <w:p w14:paraId="4AA9FC74" w14:textId="77777777" w:rsidR="00B50050" w:rsidRDefault="00B50050" w:rsidP="0088127C">
            <w:pPr>
              <w:pStyle w:val="OtherTableBody"/>
            </w:pPr>
            <w:r>
              <w:t>..</w:t>
            </w:r>
          </w:p>
        </w:tc>
        <w:tc>
          <w:tcPr>
            <w:tcW w:w="600" w:type="dxa"/>
          </w:tcPr>
          <w:p w14:paraId="7646BDA3" w14:textId="77777777" w:rsidR="00B50050" w:rsidRDefault="00B50050" w:rsidP="0088127C">
            <w:pPr>
              <w:pStyle w:val="OtherTableBody"/>
            </w:pPr>
          </w:p>
        </w:tc>
        <w:tc>
          <w:tcPr>
            <w:tcW w:w="600" w:type="dxa"/>
          </w:tcPr>
          <w:p w14:paraId="12E60BB5" w14:textId="77777777" w:rsidR="00B50050" w:rsidRDefault="00B50050" w:rsidP="0088127C">
            <w:pPr>
              <w:pStyle w:val="OtherTableBody"/>
            </w:pPr>
            <w:r>
              <w:t>EI</w:t>
            </w:r>
          </w:p>
        </w:tc>
        <w:tc>
          <w:tcPr>
            <w:tcW w:w="700" w:type="dxa"/>
          </w:tcPr>
          <w:p w14:paraId="1E5BCB0A" w14:textId="77777777" w:rsidR="00B50050" w:rsidRDefault="00B50050" w:rsidP="0088127C">
            <w:pPr>
              <w:pStyle w:val="OtherTableBody"/>
            </w:pPr>
          </w:p>
        </w:tc>
        <w:tc>
          <w:tcPr>
            <w:tcW w:w="600" w:type="dxa"/>
          </w:tcPr>
          <w:p w14:paraId="4288FF85" w14:textId="77777777" w:rsidR="00B50050" w:rsidRDefault="00B50050" w:rsidP="0088127C">
            <w:pPr>
              <w:pStyle w:val="OtherTableBody"/>
            </w:pPr>
          </w:p>
        </w:tc>
        <w:tc>
          <w:tcPr>
            <w:tcW w:w="900" w:type="dxa"/>
          </w:tcPr>
          <w:p w14:paraId="1CBF76B2" w14:textId="77777777" w:rsidR="00B50050" w:rsidRDefault="00B50050" w:rsidP="0088127C">
            <w:pPr>
              <w:pStyle w:val="OtherTableBody"/>
            </w:pPr>
            <w:r>
              <w:t>4.14.3.7</w:t>
            </w:r>
          </w:p>
        </w:tc>
      </w:tr>
      <w:tr w:rsidR="00B50050" w14:paraId="5FA577ED" w14:textId="77777777" w:rsidTr="00195548">
        <w:tc>
          <w:tcPr>
            <w:tcW w:w="3500" w:type="dxa"/>
          </w:tcPr>
          <w:p w14:paraId="4B6FEA71" w14:textId="77777777" w:rsidR="00B50050" w:rsidRDefault="00B50050" w:rsidP="0088127C">
            <w:pPr>
              <w:pStyle w:val="OtherTableBody"/>
            </w:pPr>
            <w:r>
              <w:t xml:space="preserve">CP Lot Number </w:t>
            </w:r>
          </w:p>
        </w:tc>
        <w:tc>
          <w:tcPr>
            <w:tcW w:w="700" w:type="dxa"/>
          </w:tcPr>
          <w:p w14:paraId="1F81D2AF" w14:textId="77777777" w:rsidR="00B50050" w:rsidRDefault="00B50050" w:rsidP="0088127C">
            <w:pPr>
              <w:pStyle w:val="OtherTableBody"/>
            </w:pPr>
            <w:r>
              <w:t>01723</w:t>
            </w:r>
          </w:p>
        </w:tc>
        <w:tc>
          <w:tcPr>
            <w:tcW w:w="600" w:type="dxa"/>
          </w:tcPr>
          <w:p w14:paraId="527C510D" w14:textId="77777777" w:rsidR="00B50050" w:rsidRDefault="00B50050" w:rsidP="0088127C">
            <w:pPr>
              <w:pStyle w:val="OtherTableBody"/>
            </w:pPr>
            <w:r>
              <w:t>BPX</w:t>
            </w:r>
          </w:p>
        </w:tc>
        <w:tc>
          <w:tcPr>
            <w:tcW w:w="600" w:type="dxa"/>
          </w:tcPr>
          <w:p w14:paraId="063E3286" w14:textId="77777777" w:rsidR="00B50050" w:rsidRDefault="00B50050" w:rsidP="0088127C">
            <w:pPr>
              <w:pStyle w:val="OtherTableBody"/>
            </w:pPr>
            <w:r>
              <w:t>10</w:t>
            </w:r>
          </w:p>
        </w:tc>
        <w:tc>
          <w:tcPr>
            <w:tcW w:w="600" w:type="dxa"/>
          </w:tcPr>
          <w:p w14:paraId="1B24E725" w14:textId="77777777" w:rsidR="00B50050" w:rsidRDefault="00B50050" w:rsidP="0088127C">
            <w:pPr>
              <w:pStyle w:val="OtherTableBody"/>
            </w:pPr>
            <w:r>
              <w:t>..</w:t>
            </w:r>
          </w:p>
        </w:tc>
        <w:tc>
          <w:tcPr>
            <w:tcW w:w="600" w:type="dxa"/>
          </w:tcPr>
          <w:p w14:paraId="71C42D36" w14:textId="77777777" w:rsidR="00B50050" w:rsidRDefault="00B50050" w:rsidP="0088127C">
            <w:pPr>
              <w:pStyle w:val="OtherTableBody"/>
            </w:pPr>
          </w:p>
        </w:tc>
        <w:tc>
          <w:tcPr>
            <w:tcW w:w="600" w:type="dxa"/>
          </w:tcPr>
          <w:p w14:paraId="0E07685B" w14:textId="77777777" w:rsidR="00B50050" w:rsidRDefault="00B50050" w:rsidP="0088127C">
            <w:pPr>
              <w:pStyle w:val="OtherTableBody"/>
            </w:pPr>
            <w:r>
              <w:t>EI</w:t>
            </w:r>
          </w:p>
        </w:tc>
        <w:tc>
          <w:tcPr>
            <w:tcW w:w="700" w:type="dxa"/>
          </w:tcPr>
          <w:p w14:paraId="4D3B28B9" w14:textId="77777777" w:rsidR="00B50050" w:rsidRDefault="00B50050" w:rsidP="0088127C">
            <w:pPr>
              <w:pStyle w:val="OtherTableBody"/>
            </w:pPr>
          </w:p>
        </w:tc>
        <w:tc>
          <w:tcPr>
            <w:tcW w:w="600" w:type="dxa"/>
          </w:tcPr>
          <w:p w14:paraId="71962DDA" w14:textId="77777777" w:rsidR="00B50050" w:rsidRDefault="00B50050" w:rsidP="0088127C">
            <w:pPr>
              <w:pStyle w:val="OtherTableBody"/>
            </w:pPr>
          </w:p>
        </w:tc>
        <w:tc>
          <w:tcPr>
            <w:tcW w:w="900" w:type="dxa"/>
          </w:tcPr>
          <w:p w14:paraId="2969EC92" w14:textId="77777777" w:rsidR="00B50050" w:rsidRDefault="00B50050" w:rsidP="0088127C">
            <w:pPr>
              <w:pStyle w:val="OtherTableBody"/>
            </w:pPr>
            <w:r>
              <w:t>4.14.2.10</w:t>
            </w:r>
          </w:p>
        </w:tc>
      </w:tr>
      <w:tr w:rsidR="00B50050" w14:paraId="25599764" w14:textId="77777777" w:rsidTr="00195548">
        <w:tc>
          <w:tcPr>
            <w:tcW w:w="3500" w:type="dxa"/>
          </w:tcPr>
          <w:p w14:paraId="69F6A599" w14:textId="77777777" w:rsidR="00B50050" w:rsidRDefault="00B50050" w:rsidP="0088127C">
            <w:pPr>
              <w:pStyle w:val="OtherTableBody"/>
            </w:pPr>
            <w:r>
              <w:t xml:space="preserve">CP Manufacturer </w:t>
            </w:r>
          </w:p>
        </w:tc>
        <w:tc>
          <w:tcPr>
            <w:tcW w:w="700" w:type="dxa"/>
          </w:tcPr>
          <w:p w14:paraId="363BCB01" w14:textId="77777777" w:rsidR="00B50050" w:rsidRDefault="00B50050" w:rsidP="0088127C">
            <w:pPr>
              <w:pStyle w:val="OtherTableBody"/>
            </w:pPr>
            <w:r>
              <w:t>01722</w:t>
            </w:r>
          </w:p>
        </w:tc>
        <w:tc>
          <w:tcPr>
            <w:tcW w:w="600" w:type="dxa"/>
          </w:tcPr>
          <w:p w14:paraId="2EE7B8D6" w14:textId="77777777" w:rsidR="00B50050" w:rsidRDefault="00B50050" w:rsidP="0088127C">
            <w:pPr>
              <w:pStyle w:val="OtherTableBody"/>
            </w:pPr>
            <w:r>
              <w:t>BPX</w:t>
            </w:r>
          </w:p>
        </w:tc>
        <w:tc>
          <w:tcPr>
            <w:tcW w:w="600" w:type="dxa"/>
          </w:tcPr>
          <w:p w14:paraId="0AAAAA8F" w14:textId="77777777" w:rsidR="00B50050" w:rsidRDefault="00B50050" w:rsidP="0088127C">
            <w:pPr>
              <w:pStyle w:val="OtherTableBody"/>
            </w:pPr>
            <w:r>
              <w:t>9</w:t>
            </w:r>
          </w:p>
        </w:tc>
        <w:tc>
          <w:tcPr>
            <w:tcW w:w="600" w:type="dxa"/>
          </w:tcPr>
          <w:p w14:paraId="505DE7FF" w14:textId="77777777" w:rsidR="00B50050" w:rsidRDefault="00B50050" w:rsidP="0088127C">
            <w:pPr>
              <w:pStyle w:val="OtherTableBody"/>
            </w:pPr>
            <w:r>
              <w:t>..</w:t>
            </w:r>
          </w:p>
        </w:tc>
        <w:tc>
          <w:tcPr>
            <w:tcW w:w="600" w:type="dxa"/>
          </w:tcPr>
          <w:p w14:paraId="3D99F662" w14:textId="77777777" w:rsidR="00B50050" w:rsidRDefault="00B50050" w:rsidP="0088127C">
            <w:pPr>
              <w:pStyle w:val="OtherTableBody"/>
            </w:pPr>
          </w:p>
        </w:tc>
        <w:tc>
          <w:tcPr>
            <w:tcW w:w="600" w:type="dxa"/>
          </w:tcPr>
          <w:p w14:paraId="568DD1C9" w14:textId="77777777" w:rsidR="00B50050" w:rsidRDefault="00B50050" w:rsidP="0088127C">
            <w:pPr>
              <w:pStyle w:val="OtherTableBody"/>
            </w:pPr>
            <w:r>
              <w:t>XON</w:t>
            </w:r>
          </w:p>
        </w:tc>
        <w:tc>
          <w:tcPr>
            <w:tcW w:w="700" w:type="dxa"/>
          </w:tcPr>
          <w:p w14:paraId="19B5F11A" w14:textId="77777777" w:rsidR="00B50050" w:rsidRDefault="00B50050" w:rsidP="0088127C">
            <w:pPr>
              <w:pStyle w:val="OtherTableBody"/>
            </w:pPr>
          </w:p>
        </w:tc>
        <w:tc>
          <w:tcPr>
            <w:tcW w:w="600" w:type="dxa"/>
          </w:tcPr>
          <w:p w14:paraId="73EF2731" w14:textId="77777777" w:rsidR="00B50050" w:rsidRDefault="00B50050" w:rsidP="0088127C">
            <w:pPr>
              <w:pStyle w:val="OtherTableBody"/>
            </w:pPr>
          </w:p>
        </w:tc>
        <w:tc>
          <w:tcPr>
            <w:tcW w:w="900" w:type="dxa"/>
          </w:tcPr>
          <w:p w14:paraId="38BF7E35" w14:textId="77777777" w:rsidR="00B50050" w:rsidRDefault="00B50050" w:rsidP="0088127C">
            <w:pPr>
              <w:pStyle w:val="OtherTableBody"/>
            </w:pPr>
            <w:r>
              <w:t>4.14.2.9</w:t>
            </w:r>
          </w:p>
        </w:tc>
      </w:tr>
      <w:tr w:rsidR="00B50050" w14:paraId="792CF878" w14:textId="77777777" w:rsidTr="00195548">
        <w:tc>
          <w:tcPr>
            <w:tcW w:w="3500" w:type="dxa"/>
          </w:tcPr>
          <w:p w14:paraId="79118C86" w14:textId="77777777" w:rsidR="00B50050" w:rsidRDefault="00B50050" w:rsidP="0088127C">
            <w:pPr>
              <w:pStyle w:val="OtherTableBody"/>
            </w:pPr>
            <w:r>
              <w:t xml:space="preserve">CP Manufacturer </w:t>
            </w:r>
          </w:p>
        </w:tc>
        <w:tc>
          <w:tcPr>
            <w:tcW w:w="700" w:type="dxa"/>
          </w:tcPr>
          <w:p w14:paraId="3148EF89" w14:textId="77777777" w:rsidR="00B50050" w:rsidRDefault="00B50050" w:rsidP="0088127C">
            <w:pPr>
              <w:pStyle w:val="OtherTableBody"/>
            </w:pPr>
            <w:r>
              <w:t>01740</w:t>
            </w:r>
          </w:p>
        </w:tc>
        <w:tc>
          <w:tcPr>
            <w:tcW w:w="600" w:type="dxa"/>
          </w:tcPr>
          <w:p w14:paraId="561A222D" w14:textId="77777777" w:rsidR="00B50050" w:rsidRDefault="00B50050" w:rsidP="0088127C">
            <w:pPr>
              <w:pStyle w:val="OtherTableBody"/>
            </w:pPr>
            <w:r>
              <w:t>BTX</w:t>
            </w:r>
          </w:p>
        </w:tc>
        <w:tc>
          <w:tcPr>
            <w:tcW w:w="600" w:type="dxa"/>
          </w:tcPr>
          <w:p w14:paraId="439DF628" w14:textId="77777777" w:rsidR="00B50050" w:rsidRDefault="00B50050" w:rsidP="0088127C">
            <w:pPr>
              <w:pStyle w:val="OtherTableBody"/>
            </w:pPr>
            <w:r>
              <w:t>6</w:t>
            </w:r>
          </w:p>
        </w:tc>
        <w:tc>
          <w:tcPr>
            <w:tcW w:w="600" w:type="dxa"/>
          </w:tcPr>
          <w:p w14:paraId="1DF94642" w14:textId="77777777" w:rsidR="00B50050" w:rsidRDefault="00B50050" w:rsidP="0088127C">
            <w:pPr>
              <w:pStyle w:val="OtherTableBody"/>
            </w:pPr>
            <w:r>
              <w:t>..</w:t>
            </w:r>
          </w:p>
        </w:tc>
        <w:tc>
          <w:tcPr>
            <w:tcW w:w="600" w:type="dxa"/>
          </w:tcPr>
          <w:p w14:paraId="7F0910C3" w14:textId="77777777" w:rsidR="00B50050" w:rsidRDefault="00B50050" w:rsidP="0088127C">
            <w:pPr>
              <w:pStyle w:val="OtherTableBody"/>
            </w:pPr>
          </w:p>
        </w:tc>
        <w:tc>
          <w:tcPr>
            <w:tcW w:w="600" w:type="dxa"/>
          </w:tcPr>
          <w:p w14:paraId="19D51149" w14:textId="77777777" w:rsidR="00B50050" w:rsidRDefault="00B50050" w:rsidP="0088127C">
            <w:pPr>
              <w:pStyle w:val="OtherTableBody"/>
            </w:pPr>
            <w:r>
              <w:t>XON</w:t>
            </w:r>
          </w:p>
        </w:tc>
        <w:tc>
          <w:tcPr>
            <w:tcW w:w="700" w:type="dxa"/>
          </w:tcPr>
          <w:p w14:paraId="1E04EE85" w14:textId="77777777" w:rsidR="00B50050" w:rsidRDefault="00B50050" w:rsidP="0088127C">
            <w:pPr>
              <w:pStyle w:val="OtherTableBody"/>
            </w:pPr>
          </w:p>
        </w:tc>
        <w:tc>
          <w:tcPr>
            <w:tcW w:w="600" w:type="dxa"/>
          </w:tcPr>
          <w:p w14:paraId="3E3F255B" w14:textId="77777777" w:rsidR="00B50050" w:rsidRDefault="00B50050" w:rsidP="0088127C">
            <w:pPr>
              <w:pStyle w:val="OtherTableBody"/>
            </w:pPr>
          </w:p>
        </w:tc>
        <w:tc>
          <w:tcPr>
            <w:tcW w:w="900" w:type="dxa"/>
          </w:tcPr>
          <w:p w14:paraId="1788E103" w14:textId="77777777" w:rsidR="00B50050" w:rsidRDefault="00B50050" w:rsidP="0088127C">
            <w:pPr>
              <w:pStyle w:val="OtherTableBody"/>
            </w:pPr>
            <w:r>
              <w:t>4.14.3.6</w:t>
            </w:r>
          </w:p>
        </w:tc>
      </w:tr>
      <w:tr w:rsidR="00B50050" w14:paraId="6A6A6DAB" w14:textId="77777777" w:rsidTr="00195548">
        <w:tc>
          <w:tcPr>
            <w:tcW w:w="3500" w:type="dxa"/>
          </w:tcPr>
          <w:p w14:paraId="4D44FF44" w14:textId="77777777" w:rsidR="00B50050" w:rsidRDefault="00B50050" w:rsidP="0088127C">
            <w:pPr>
              <w:pStyle w:val="OtherTableBody"/>
            </w:pPr>
            <w:r>
              <w:t>Creating Facility</w:t>
            </w:r>
          </w:p>
        </w:tc>
        <w:tc>
          <w:tcPr>
            <w:tcW w:w="700" w:type="dxa"/>
          </w:tcPr>
          <w:p w14:paraId="6B01AE4A" w14:textId="77777777" w:rsidR="00B50050" w:rsidRDefault="00B50050" w:rsidP="0088127C">
            <w:pPr>
              <w:pStyle w:val="OtherTableBody"/>
            </w:pPr>
            <w:r>
              <w:t>02413</w:t>
            </w:r>
          </w:p>
        </w:tc>
        <w:tc>
          <w:tcPr>
            <w:tcW w:w="600" w:type="dxa"/>
          </w:tcPr>
          <w:p w14:paraId="3A883DE0" w14:textId="77777777" w:rsidR="00B50050" w:rsidRDefault="00B50050" w:rsidP="0088127C">
            <w:pPr>
              <w:pStyle w:val="OtherTableBody"/>
            </w:pPr>
            <w:r>
              <w:t>TXA</w:t>
            </w:r>
          </w:p>
        </w:tc>
        <w:tc>
          <w:tcPr>
            <w:tcW w:w="600" w:type="dxa"/>
          </w:tcPr>
          <w:p w14:paraId="17BA90EC" w14:textId="77777777" w:rsidR="00B50050" w:rsidRDefault="00B50050" w:rsidP="0088127C">
            <w:pPr>
              <w:pStyle w:val="OtherTableBody"/>
            </w:pPr>
            <w:r>
              <w:t>27</w:t>
            </w:r>
          </w:p>
        </w:tc>
        <w:tc>
          <w:tcPr>
            <w:tcW w:w="600" w:type="dxa"/>
          </w:tcPr>
          <w:p w14:paraId="6B565957" w14:textId="77777777" w:rsidR="00B50050" w:rsidRDefault="00B50050" w:rsidP="0088127C">
            <w:pPr>
              <w:pStyle w:val="OtherTableBody"/>
            </w:pPr>
            <w:r>
              <w:t>..</w:t>
            </w:r>
          </w:p>
        </w:tc>
        <w:tc>
          <w:tcPr>
            <w:tcW w:w="600" w:type="dxa"/>
          </w:tcPr>
          <w:p w14:paraId="6AAE53DE" w14:textId="77777777" w:rsidR="00B50050" w:rsidRDefault="00B50050" w:rsidP="0088127C">
            <w:pPr>
              <w:pStyle w:val="OtherTableBody"/>
            </w:pPr>
          </w:p>
        </w:tc>
        <w:tc>
          <w:tcPr>
            <w:tcW w:w="600" w:type="dxa"/>
          </w:tcPr>
          <w:p w14:paraId="3CD44FD4" w14:textId="77777777" w:rsidR="00B50050" w:rsidRDefault="00B50050" w:rsidP="0088127C">
            <w:pPr>
              <w:pStyle w:val="OtherTableBody"/>
            </w:pPr>
            <w:r>
              <w:t>HD</w:t>
            </w:r>
          </w:p>
        </w:tc>
        <w:tc>
          <w:tcPr>
            <w:tcW w:w="700" w:type="dxa"/>
          </w:tcPr>
          <w:p w14:paraId="38074C3C" w14:textId="77777777" w:rsidR="00B50050" w:rsidRDefault="00B50050" w:rsidP="0088127C">
            <w:pPr>
              <w:pStyle w:val="OtherTableBody"/>
            </w:pPr>
          </w:p>
        </w:tc>
        <w:tc>
          <w:tcPr>
            <w:tcW w:w="600" w:type="dxa"/>
          </w:tcPr>
          <w:p w14:paraId="0B0479EF" w14:textId="77777777" w:rsidR="00B50050" w:rsidRDefault="00B50050" w:rsidP="0088127C">
            <w:pPr>
              <w:pStyle w:val="OtherTableBody"/>
            </w:pPr>
          </w:p>
        </w:tc>
        <w:tc>
          <w:tcPr>
            <w:tcW w:w="900" w:type="dxa"/>
          </w:tcPr>
          <w:p w14:paraId="45C67B06" w14:textId="77777777" w:rsidR="00B50050" w:rsidRDefault="00B50050" w:rsidP="0088127C">
            <w:pPr>
              <w:pStyle w:val="OtherTableBody"/>
            </w:pPr>
            <w:r>
              <w:t>9.7.3.27</w:t>
            </w:r>
          </w:p>
        </w:tc>
      </w:tr>
      <w:tr w:rsidR="00B50050" w14:paraId="36562041" w14:textId="77777777" w:rsidTr="00195548">
        <w:tc>
          <w:tcPr>
            <w:tcW w:w="3500" w:type="dxa"/>
          </w:tcPr>
          <w:p w14:paraId="0FFE26D2" w14:textId="77777777" w:rsidR="00B50050" w:rsidRDefault="00B50050" w:rsidP="0088127C">
            <w:pPr>
              <w:pStyle w:val="OtherTableBody"/>
            </w:pPr>
            <w:r>
              <w:t>Creating Specialty</w:t>
            </w:r>
          </w:p>
        </w:tc>
        <w:tc>
          <w:tcPr>
            <w:tcW w:w="700" w:type="dxa"/>
          </w:tcPr>
          <w:p w14:paraId="2423F6C5" w14:textId="77777777" w:rsidR="00B50050" w:rsidRDefault="00B50050" w:rsidP="0088127C">
            <w:pPr>
              <w:pStyle w:val="OtherTableBody"/>
            </w:pPr>
            <w:r>
              <w:t>02414</w:t>
            </w:r>
          </w:p>
        </w:tc>
        <w:tc>
          <w:tcPr>
            <w:tcW w:w="600" w:type="dxa"/>
          </w:tcPr>
          <w:p w14:paraId="12BEAB0D" w14:textId="77777777" w:rsidR="00B50050" w:rsidRDefault="00B50050" w:rsidP="0088127C">
            <w:pPr>
              <w:pStyle w:val="OtherTableBody"/>
            </w:pPr>
            <w:r>
              <w:t>TXA</w:t>
            </w:r>
          </w:p>
        </w:tc>
        <w:tc>
          <w:tcPr>
            <w:tcW w:w="600" w:type="dxa"/>
          </w:tcPr>
          <w:p w14:paraId="37B4D024" w14:textId="77777777" w:rsidR="00B50050" w:rsidRDefault="00B50050" w:rsidP="0088127C">
            <w:pPr>
              <w:pStyle w:val="OtherTableBody"/>
            </w:pPr>
            <w:r>
              <w:t>28</w:t>
            </w:r>
          </w:p>
        </w:tc>
        <w:tc>
          <w:tcPr>
            <w:tcW w:w="600" w:type="dxa"/>
          </w:tcPr>
          <w:p w14:paraId="2EA1B452" w14:textId="77777777" w:rsidR="00B50050" w:rsidRDefault="00B50050" w:rsidP="0088127C">
            <w:pPr>
              <w:pStyle w:val="OtherTableBody"/>
            </w:pPr>
            <w:r>
              <w:t>..</w:t>
            </w:r>
          </w:p>
        </w:tc>
        <w:tc>
          <w:tcPr>
            <w:tcW w:w="600" w:type="dxa"/>
          </w:tcPr>
          <w:p w14:paraId="0C8F6CF5" w14:textId="77777777" w:rsidR="00B50050" w:rsidRDefault="00B50050" w:rsidP="0088127C">
            <w:pPr>
              <w:pStyle w:val="OtherTableBody"/>
            </w:pPr>
          </w:p>
        </w:tc>
        <w:tc>
          <w:tcPr>
            <w:tcW w:w="600" w:type="dxa"/>
          </w:tcPr>
          <w:p w14:paraId="7553AB32" w14:textId="77777777" w:rsidR="00B50050" w:rsidRDefault="00B50050" w:rsidP="0088127C">
            <w:pPr>
              <w:pStyle w:val="OtherTableBody"/>
            </w:pPr>
            <w:r>
              <w:t>CWE</w:t>
            </w:r>
          </w:p>
        </w:tc>
        <w:tc>
          <w:tcPr>
            <w:tcW w:w="700" w:type="dxa"/>
          </w:tcPr>
          <w:p w14:paraId="25DBA636" w14:textId="77777777" w:rsidR="00B50050" w:rsidRDefault="00B50050" w:rsidP="0088127C">
            <w:pPr>
              <w:pStyle w:val="OtherTableBody"/>
            </w:pPr>
          </w:p>
        </w:tc>
        <w:tc>
          <w:tcPr>
            <w:tcW w:w="600" w:type="dxa"/>
          </w:tcPr>
          <w:p w14:paraId="768421A2" w14:textId="77777777" w:rsidR="00B50050" w:rsidRDefault="00B50050" w:rsidP="0088127C">
            <w:pPr>
              <w:pStyle w:val="OtherTableBody"/>
            </w:pPr>
            <w:r>
              <w:t>0792</w:t>
            </w:r>
          </w:p>
        </w:tc>
        <w:tc>
          <w:tcPr>
            <w:tcW w:w="900" w:type="dxa"/>
          </w:tcPr>
          <w:p w14:paraId="460B30A6" w14:textId="77777777" w:rsidR="00B50050" w:rsidRDefault="00B50050" w:rsidP="0088127C">
            <w:pPr>
              <w:pStyle w:val="OtherTableBody"/>
            </w:pPr>
            <w:r>
              <w:t>9.7.3.28</w:t>
            </w:r>
          </w:p>
        </w:tc>
      </w:tr>
      <w:tr w:rsidR="00B50050" w14:paraId="00FD2BFA" w14:textId="77777777" w:rsidTr="00195548">
        <w:tc>
          <w:tcPr>
            <w:tcW w:w="3500" w:type="dxa"/>
          </w:tcPr>
          <w:p w14:paraId="21203030" w14:textId="77777777" w:rsidR="00B50050" w:rsidRDefault="00B50050" w:rsidP="0088127C">
            <w:pPr>
              <w:pStyle w:val="OtherTableBody"/>
            </w:pPr>
            <w:r>
              <w:t>Credit Rating</w:t>
            </w:r>
          </w:p>
        </w:tc>
        <w:tc>
          <w:tcPr>
            <w:tcW w:w="700" w:type="dxa"/>
          </w:tcPr>
          <w:p w14:paraId="6AE55B5B" w14:textId="77777777" w:rsidR="00B50050" w:rsidRDefault="00B50050" w:rsidP="0088127C">
            <w:pPr>
              <w:pStyle w:val="OtherTableBody"/>
            </w:pPr>
            <w:r>
              <w:t>00153</w:t>
            </w:r>
          </w:p>
        </w:tc>
        <w:tc>
          <w:tcPr>
            <w:tcW w:w="600" w:type="dxa"/>
          </w:tcPr>
          <w:p w14:paraId="7BEE9B8E" w14:textId="77777777" w:rsidR="00B50050" w:rsidRDefault="00B50050" w:rsidP="0088127C">
            <w:pPr>
              <w:pStyle w:val="OtherTableBody"/>
            </w:pPr>
            <w:r>
              <w:t>PV1</w:t>
            </w:r>
          </w:p>
        </w:tc>
        <w:tc>
          <w:tcPr>
            <w:tcW w:w="600" w:type="dxa"/>
          </w:tcPr>
          <w:p w14:paraId="0BD28D33" w14:textId="77777777" w:rsidR="00B50050" w:rsidRDefault="00B50050" w:rsidP="0088127C">
            <w:pPr>
              <w:pStyle w:val="OtherTableBody"/>
            </w:pPr>
            <w:r>
              <w:t>23</w:t>
            </w:r>
          </w:p>
        </w:tc>
        <w:tc>
          <w:tcPr>
            <w:tcW w:w="600" w:type="dxa"/>
          </w:tcPr>
          <w:p w14:paraId="277FA5AF" w14:textId="77777777" w:rsidR="00B50050" w:rsidRDefault="00B50050" w:rsidP="0088127C">
            <w:pPr>
              <w:pStyle w:val="OtherTableBody"/>
            </w:pPr>
            <w:r>
              <w:t>..</w:t>
            </w:r>
          </w:p>
        </w:tc>
        <w:tc>
          <w:tcPr>
            <w:tcW w:w="600" w:type="dxa"/>
          </w:tcPr>
          <w:p w14:paraId="67040157" w14:textId="77777777" w:rsidR="00B50050" w:rsidRDefault="00B50050" w:rsidP="0088127C">
            <w:pPr>
              <w:pStyle w:val="OtherTableBody"/>
            </w:pPr>
          </w:p>
        </w:tc>
        <w:tc>
          <w:tcPr>
            <w:tcW w:w="600" w:type="dxa"/>
          </w:tcPr>
          <w:p w14:paraId="1FB44D7C" w14:textId="77777777" w:rsidR="00B50050" w:rsidRDefault="00B50050" w:rsidP="0088127C">
            <w:pPr>
              <w:pStyle w:val="OtherTableBody"/>
            </w:pPr>
            <w:r>
              <w:t>CWE</w:t>
            </w:r>
          </w:p>
        </w:tc>
        <w:tc>
          <w:tcPr>
            <w:tcW w:w="700" w:type="dxa"/>
          </w:tcPr>
          <w:p w14:paraId="630D5095" w14:textId="77777777" w:rsidR="00B50050" w:rsidRDefault="00B50050" w:rsidP="0088127C">
            <w:pPr>
              <w:pStyle w:val="OtherTableBody"/>
            </w:pPr>
          </w:p>
        </w:tc>
        <w:tc>
          <w:tcPr>
            <w:tcW w:w="600" w:type="dxa"/>
          </w:tcPr>
          <w:p w14:paraId="10D9495C" w14:textId="77777777" w:rsidR="00B50050" w:rsidRDefault="00B50050" w:rsidP="0088127C">
            <w:pPr>
              <w:pStyle w:val="OtherTableBody"/>
            </w:pPr>
            <w:r>
              <w:t>0046</w:t>
            </w:r>
          </w:p>
        </w:tc>
        <w:tc>
          <w:tcPr>
            <w:tcW w:w="900" w:type="dxa"/>
          </w:tcPr>
          <w:p w14:paraId="7AE0111B" w14:textId="77777777" w:rsidR="00B50050" w:rsidRDefault="00B50050" w:rsidP="0088127C">
            <w:pPr>
              <w:pStyle w:val="OtherTableBody"/>
            </w:pPr>
            <w:r>
              <w:t>3.4.3.23</w:t>
            </w:r>
          </w:p>
        </w:tc>
      </w:tr>
      <w:tr w:rsidR="00B50050" w14:paraId="012DD1D8" w14:textId="77777777" w:rsidTr="00195548">
        <w:tc>
          <w:tcPr>
            <w:tcW w:w="3500" w:type="dxa"/>
          </w:tcPr>
          <w:p w14:paraId="0B8CD058" w14:textId="77777777" w:rsidR="00B50050" w:rsidRDefault="00B50050" w:rsidP="0088127C">
            <w:pPr>
              <w:pStyle w:val="OtherTableBody"/>
            </w:pPr>
            <w:r>
              <w:t>Critical Range for Ordinal and Continuous Observations</w:t>
            </w:r>
          </w:p>
        </w:tc>
        <w:tc>
          <w:tcPr>
            <w:tcW w:w="700" w:type="dxa"/>
          </w:tcPr>
          <w:p w14:paraId="34216E20" w14:textId="77777777" w:rsidR="00B50050" w:rsidRDefault="00B50050" w:rsidP="0088127C">
            <w:pPr>
              <w:pStyle w:val="OtherTableBody"/>
            </w:pPr>
            <w:r>
              <w:t>00632</w:t>
            </w:r>
          </w:p>
        </w:tc>
        <w:tc>
          <w:tcPr>
            <w:tcW w:w="600" w:type="dxa"/>
          </w:tcPr>
          <w:p w14:paraId="018AA2C6" w14:textId="77777777" w:rsidR="00B50050" w:rsidRDefault="00B50050" w:rsidP="0088127C">
            <w:pPr>
              <w:pStyle w:val="OtherTableBody"/>
            </w:pPr>
            <w:r>
              <w:t>OM2</w:t>
            </w:r>
          </w:p>
        </w:tc>
        <w:tc>
          <w:tcPr>
            <w:tcW w:w="600" w:type="dxa"/>
          </w:tcPr>
          <w:p w14:paraId="3E93394B" w14:textId="77777777" w:rsidR="00B50050" w:rsidRDefault="00B50050" w:rsidP="0088127C">
            <w:pPr>
              <w:pStyle w:val="OtherTableBody"/>
            </w:pPr>
            <w:r>
              <w:t>7</w:t>
            </w:r>
          </w:p>
        </w:tc>
        <w:tc>
          <w:tcPr>
            <w:tcW w:w="600" w:type="dxa"/>
          </w:tcPr>
          <w:p w14:paraId="3109CCA6" w14:textId="77777777" w:rsidR="00B50050" w:rsidRDefault="00B50050" w:rsidP="0088127C">
            <w:pPr>
              <w:pStyle w:val="OtherTableBody"/>
            </w:pPr>
            <w:r>
              <w:t>..</w:t>
            </w:r>
          </w:p>
        </w:tc>
        <w:tc>
          <w:tcPr>
            <w:tcW w:w="600" w:type="dxa"/>
          </w:tcPr>
          <w:p w14:paraId="5FFCD432" w14:textId="77777777" w:rsidR="00B50050" w:rsidRDefault="00B50050" w:rsidP="0088127C">
            <w:pPr>
              <w:pStyle w:val="OtherTableBody"/>
            </w:pPr>
          </w:p>
        </w:tc>
        <w:tc>
          <w:tcPr>
            <w:tcW w:w="600" w:type="dxa"/>
          </w:tcPr>
          <w:p w14:paraId="01655E7B" w14:textId="77777777" w:rsidR="00B50050" w:rsidRDefault="00B50050" w:rsidP="0088127C">
            <w:pPr>
              <w:pStyle w:val="OtherTableBody"/>
            </w:pPr>
            <w:r>
              <w:t>RFR</w:t>
            </w:r>
          </w:p>
        </w:tc>
        <w:tc>
          <w:tcPr>
            <w:tcW w:w="700" w:type="dxa"/>
          </w:tcPr>
          <w:p w14:paraId="28E63FC5" w14:textId="77777777" w:rsidR="00B50050" w:rsidRDefault="00B50050" w:rsidP="0088127C">
            <w:pPr>
              <w:pStyle w:val="OtherTableBody"/>
            </w:pPr>
            <w:r>
              <w:t>Y</w:t>
            </w:r>
          </w:p>
        </w:tc>
        <w:tc>
          <w:tcPr>
            <w:tcW w:w="600" w:type="dxa"/>
          </w:tcPr>
          <w:p w14:paraId="24292D0E" w14:textId="77777777" w:rsidR="00B50050" w:rsidRDefault="00B50050" w:rsidP="0088127C">
            <w:pPr>
              <w:pStyle w:val="OtherTableBody"/>
            </w:pPr>
          </w:p>
        </w:tc>
        <w:tc>
          <w:tcPr>
            <w:tcW w:w="900" w:type="dxa"/>
          </w:tcPr>
          <w:p w14:paraId="5AB231D0" w14:textId="77777777" w:rsidR="00B50050" w:rsidRDefault="00B50050" w:rsidP="0088127C">
            <w:pPr>
              <w:pStyle w:val="OtherTableBody"/>
            </w:pPr>
            <w:r>
              <w:t>8.8.10.7</w:t>
            </w:r>
          </w:p>
        </w:tc>
      </w:tr>
      <w:tr w:rsidR="00B50050" w14:paraId="0D9D59ED" w14:textId="77777777" w:rsidTr="00195548">
        <w:tc>
          <w:tcPr>
            <w:tcW w:w="3500" w:type="dxa"/>
          </w:tcPr>
          <w:p w14:paraId="55D7FC05" w14:textId="77777777" w:rsidR="00B50050" w:rsidRDefault="00B50050" w:rsidP="0088127C">
            <w:pPr>
              <w:pStyle w:val="OtherTableBody"/>
            </w:pPr>
            <w:r>
              <w:t>Critical Text/Codes for Categorical Observations</w:t>
            </w:r>
          </w:p>
        </w:tc>
        <w:tc>
          <w:tcPr>
            <w:tcW w:w="700" w:type="dxa"/>
          </w:tcPr>
          <w:p w14:paraId="59EC40A1" w14:textId="77777777" w:rsidR="00B50050" w:rsidRDefault="00B50050" w:rsidP="0088127C">
            <w:pPr>
              <w:pStyle w:val="OtherTableBody"/>
            </w:pPr>
            <w:r>
              <w:t>00640</w:t>
            </w:r>
          </w:p>
        </w:tc>
        <w:tc>
          <w:tcPr>
            <w:tcW w:w="600" w:type="dxa"/>
          </w:tcPr>
          <w:p w14:paraId="57784C9C" w14:textId="77777777" w:rsidR="00B50050" w:rsidRDefault="00B50050" w:rsidP="0088127C">
            <w:pPr>
              <w:pStyle w:val="OtherTableBody"/>
            </w:pPr>
            <w:r>
              <w:t>OM3</w:t>
            </w:r>
          </w:p>
        </w:tc>
        <w:tc>
          <w:tcPr>
            <w:tcW w:w="600" w:type="dxa"/>
          </w:tcPr>
          <w:p w14:paraId="3D1FDAA2" w14:textId="77777777" w:rsidR="00B50050" w:rsidRDefault="00B50050" w:rsidP="0088127C">
            <w:pPr>
              <w:pStyle w:val="OtherTableBody"/>
            </w:pPr>
            <w:r>
              <w:t>6</w:t>
            </w:r>
          </w:p>
        </w:tc>
        <w:tc>
          <w:tcPr>
            <w:tcW w:w="600" w:type="dxa"/>
          </w:tcPr>
          <w:p w14:paraId="0A134A27" w14:textId="77777777" w:rsidR="00B50050" w:rsidRDefault="00B50050" w:rsidP="0088127C">
            <w:pPr>
              <w:pStyle w:val="OtherTableBody"/>
            </w:pPr>
            <w:r>
              <w:t>..</w:t>
            </w:r>
          </w:p>
        </w:tc>
        <w:tc>
          <w:tcPr>
            <w:tcW w:w="600" w:type="dxa"/>
          </w:tcPr>
          <w:p w14:paraId="211070B8" w14:textId="77777777" w:rsidR="00B50050" w:rsidRDefault="00B50050" w:rsidP="0088127C">
            <w:pPr>
              <w:pStyle w:val="OtherTableBody"/>
            </w:pPr>
          </w:p>
        </w:tc>
        <w:tc>
          <w:tcPr>
            <w:tcW w:w="600" w:type="dxa"/>
          </w:tcPr>
          <w:p w14:paraId="0EC0FF50" w14:textId="77777777" w:rsidR="00B50050" w:rsidRDefault="00B50050" w:rsidP="0088127C">
            <w:pPr>
              <w:pStyle w:val="OtherTableBody"/>
            </w:pPr>
            <w:r>
              <w:t>CWE</w:t>
            </w:r>
          </w:p>
        </w:tc>
        <w:tc>
          <w:tcPr>
            <w:tcW w:w="700" w:type="dxa"/>
          </w:tcPr>
          <w:p w14:paraId="1D0F69F2" w14:textId="77777777" w:rsidR="00B50050" w:rsidRDefault="00B50050" w:rsidP="0088127C">
            <w:pPr>
              <w:pStyle w:val="OtherTableBody"/>
            </w:pPr>
            <w:r>
              <w:t>Y</w:t>
            </w:r>
          </w:p>
        </w:tc>
        <w:tc>
          <w:tcPr>
            <w:tcW w:w="600" w:type="dxa"/>
          </w:tcPr>
          <w:p w14:paraId="73602022" w14:textId="77777777" w:rsidR="00B50050" w:rsidRDefault="00B50050" w:rsidP="0088127C">
            <w:pPr>
              <w:pStyle w:val="OtherTableBody"/>
            </w:pPr>
            <w:r>
              <w:t>0656</w:t>
            </w:r>
          </w:p>
        </w:tc>
        <w:tc>
          <w:tcPr>
            <w:tcW w:w="900" w:type="dxa"/>
          </w:tcPr>
          <w:p w14:paraId="49BDB389" w14:textId="77777777" w:rsidR="00B50050" w:rsidRDefault="00B50050" w:rsidP="0088127C">
            <w:pPr>
              <w:pStyle w:val="OtherTableBody"/>
            </w:pPr>
            <w:r>
              <w:t>8.8.11.6</w:t>
            </w:r>
          </w:p>
        </w:tc>
      </w:tr>
      <w:tr w:rsidR="00B50050" w14:paraId="106D1B1E" w14:textId="77777777" w:rsidTr="00195548">
        <w:tc>
          <w:tcPr>
            <w:tcW w:w="3500" w:type="dxa"/>
          </w:tcPr>
          <w:p w14:paraId="688F93B0" w14:textId="77777777" w:rsidR="00B50050" w:rsidRDefault="00B50050" w:rsidP="0088127C">
            <w:pPr>
              <w:pStyle w:val="OtherTableBody"/>
            </w:pPr>
            <w:r>
              <w:t>CRL Distribution Point</w:t>
            </w:r>
          </w:p>
        </w:tc>
        <w:tc>
          <w:tcPr>
            <w:tcW w:w="700" w:type="dxa"/>
          </w:tcPr>
          <w:p w14:paraId="6721C8C9" w14:textId="77777777" w:rsidR="00B50050" w:rsidRDefault="00B50050" w:rsidP="0088127C">
            <w:pPr>
              <w:pStyle w:val="OtherTableBody"/>
            </w:pPr>
            <w:r>
              <w:t>01872</w:t>
            </w:r>
          </w:p>
        </w:tc>
        <w:tc>
          <w:tcPr>
            <w:tcW w:w="600" w:type="dxa"/>
          </w:tcPr>
          <w:p w14:paraId="1620BEE8" w14:textId="77777777" w:rsidR="00B50050" w:rsidRDefault="00B50050" w:rsidP="0088127C">
            <w:pPr>
              <w:pStyle w:val="OtherTableBody"/>
            </w:pPr>
            <w:r>
              <w:t>CER</w:t>
            </w:r>
          </w:p>
        </w:tc>
        <w:tc>
          <w:tcPr>
            <w:tcW w:w="600" w:type="dxa"/>
          </w:tcPr>
          <w:p w14:paraId="014895BD" w14:textId="77777777" w:rsidR="00B50050" w:rsidRDefault="00B50050" w:rsidP="0088127C">
            <w:pPr>
              <w:pStyle w:val="OtherTableBody"/>
            </w:pPr>
            <w:r>
              <w:t>18</w:t>
            </w:r>
          </w:p>
        </w:tc>
        <w:tc>
          <w:tcPr>
            <w:tcW w:w="600" w:type="dxa"/>
          </w:tcPr>
          <w:p w14:paraId="58A523C3" w14:textId="77777777" w:rsidR="00B50050" w:rsidRDefault="00B50050" w:rsidP="0088127C">
            <w:pPr>
              <w:pStyle w:val="OtherTableBody"/>
            </w:pPr>
            <w:r>
              <w:t>..</w:t>
            </w:r>
          </w:p>
        </w:tc>
        <w:tc>
          <w:tcPr>
            <w:tcW w:w="600" w:type="dxa"/>
          </w:tcPr>
          <w:p w14:paraId="5259E135" w14:textId="77777777" w:rsidR="00B50050" w:rsidRDefault="00B50050" w:rsidP="0088127C">
            <w:pPr>
              <w:pStyle w:val="OtherTableBody"/>
            </w:pPr>
          </w:p>
        </w:tc>
        <w:tc>
          <w:tcPr>
            <w:tcW w:w="600" w:type="dxa"/>
          </w:tcPr>
          <w:p w14:paraId="5D218CBD" w14:textId="77777777" w:rsidR="00B50050" w:rsidRDefault="00B50050" w:rsidP="0088127C">
            <w:pPr>
              <w:pStyle w:val="OtherTableBody"/>
            </w:pPr>
            <w:r>
              <w:t>CWE</w:t>
            </w:r>
          </w:p>
        </w:tc>
        <w:tc>
          <w:tcPr>
            <w:tcW w:w="700" w:type="dxa"/>
          </w:tcPr>
          <w:p w14:paraId="6B210A5F" w14:textId="77777777" w:rsidR="00B50050" w:rsidRDefault="00B50050" w:rsidP="0088127C">
            <w:pPr>
              <w:pStyle w:val="OtherTableBody"/>
            </w:pPr>
            <w:r>
              <w:t>Y</w:t>
            </w:r>
          </w:p>
        </w:tc>
        <w:tc>
          <w:tcPr>
            <w:tcW w:w="600" w:type="dxa"/>
          </w:tcPr>
          <w:p w14:paraId="6D97C4F0" w14:textId="77777777" w:rsidR="00B50050" w:rsidRDefault="00B50050" w:rsidP="0088127C">
            <w:pPr>
              <w:pStyle w:val="OtherTableBody"/>
            </w:pPr>
          </w:p>
        </w:tc>
        <w:tc>
          <w:tcPr>
            <w:tcW w:w="900" w:type="dxa"/>
          </w:tcPr>
          <w:p w14:paraId="726B10B6" w14:textId="77777777" w:rsidR="00B50050" w:rsidRDefault="00B50050" w:rsidP="0088127C">
            <w:pPr>
              <w:pStyle w:val="OtherTableBody"/>
            </w:pPr>
            <w:r>
              <w:t>15.4.2.18</w:t>
            </w:r>
          </w:p>
        </w:tc>
      </w:tr>
      <w:tr w:rsidR="00B50050" w14:paraId="361DB0AA" w14:textId="77777777" w:rsidTr="00195548">
        <w:tc>
          <w:tcPr>
            <w:tcW w:w="3500" w:type="dxa"/>
          </w:tcPr>
          <w:p w14:paraId="44B61142" w14:textId="77777777" w:rsidR="00B50050" w:rsidRDefault="00B50050" w:rsidP="0088127C">
            <w:pPr>
              <w:pStyle w:val="OtherTableBody"/>
            </w:pPr>
            <w:r>
              <w:t>Culture Final Date/Time</w:t>
            </w:r>
          </w:p>
        </w:tc>
        <w:tc>
          <w:tcPr>
            <w:tcW w:w="700" w:type="dxa"/>
          </w:tcPr>
          <w:p w14:paraId="17C0F622" w14:textId="77777777" w:rsidR="00B50050" w:rsidRDefault="00B50050" w:rsidP="0088127C">
            <w:pPr>
              <w:pStyle w:val="OtherTableBody"/>
            </w:pPr>
            <w:r>
              <w:t>03486</w:t>
            </w:r>
          </w:p>
        </w:tc>
        <w:tc>
          <w:tcPr>
            <w:tcW w:w="600" w:type="dxa"/>
          </w:tcPr>
          <w:p w14:paraId="60AF3211" w14:textId="77777777" w:rsidR="00B50050" w:rsidRDefault="00B50050" w:rsidP="0088127C">
            <w:pPr>
              <w:pStyle w:val="OtherTableBody"/>
            </w:pPr>
            <w:r>
              <w:t>SPM</w:t>
            </w:r>
          </w:p>
        </w:tc>
        <w:tc>
          <w:tcPr>
            <w:tcW w:w="600" w:type="dxa"/>
          </w:tcPr>
          <w:p w14:paraId="3C20AD76" w14:textId="77777777" w:rsidR="00B50050" w:rsidRDefault="00B50050" w:rsidP="0088127C">
            <w:pPr>
              <w:pStyle w:val="OtherTableBody"/>
            </w:pPr>
            <w:r>
              <w:t>34</w:t>
            </w:r>
          </w:p>
        </w:tc>
        <w:tc>
          <w:tcPr>
            <w:tcW w:w="600" w:type="dxa"/>
          </w:tcPr>
          <w:p w14:paraId="4CAB684D" w14:textId="77777777" w:rsidR="00B50050" w:rsidRDefault="00B50050" w:rsidP="0088127C">
            <w:pPr>
              <w:pStyle w:val="OtherTableBody"/>
            </w:pPr>
            <w:r>
              <w:t>..</w:t>
            </w:r>
          </w:p>
        </w:tc>
        <w:tc>
          <w:tcPr>
            <w:tcW w:w="600" w:type="dxa"/>
          </w:tcPr>
          <w:p w14:paraId="66CD230B" w14:textId="77777777" w:rsidR="00B50050" w:rsidRDefault="00B50050" w:rsidP="0088127C">
            <w:pPr>
              <w:pStyle w:val="OtherTableBody"/>
            </w:pPr>
          </w:p>
        </w:tc>
        <w:tc>
          <w:tcPr>
            <w:tcW w:w="600" w:type="dxa"/>
          </w:tcPr>
          <w:p w14:paraId="66C64B5D" w14:textId="77777777" w:rsidR="00B50050" w:rsidRDefault="00B50050" w:rsidP="0088127C">
            <w:pPr>
              <w:pStyle w:val="OtherTableBody"/>
            </w:pPr>
            <w:r>
              <w:t>DTM</w:t>
            </w:r>
          </w:p>
        </w:tc>
        <w:tc>
          <w:tcPr>
            <w:tcW w:w="700" w:type="dxa"/>
          </w:tcPr>
          <w:p w14:paraId="60461DFA" w14:textId="77777777" w:rsidR="00B50050" w:rsidRDefault="00B50050" w:rsidP="0088127C">
            <w:pPr>
              <w:pStyle w:val="OtherTableBody"/>
            </w:pPr>
          </w:p>
        </w:tc>
        <w:tc>
          <w:tcPr>
            <w:tcW w:w="600" w:type="dxa"/>
          </w:tcPr>
          <w:p w14:paraId="7CF8EEF0" w14:textId="77777777" w:rsidR="00B50050" w:rsidRDefault="00B50050" w:rsidP="0088127C">
            <w:pPr>
              <w:pStyle w:val="OtherTableBody"/>
            </w:pPr>
          </w:p>
        </w:tc>
        <w:tc>
          <w:tcPr>
            <w:tcW w:w="900" w:type="dxa"/>
          </w:tcPr>
          <w:p w14:paraId="74F35556" w14:textId="77777777" w:rsidR="00B50050" w:rsidRDefault="00B50050" w:rsidP="0088127C">
            <w:pPr>
              <w:pStyle w:val="OtherTableBody"/>
            </w:pPr>
            <w:r>
              <w:t>7.4.3.34</w:t>
            </w:r>
          </w:p>
        </w:tc>
      </w:tr>
      <w:tr w:rsidR="00B50050" w14:paraId="59754DFB" w14:textId="77777777" w:rsidTr="00195548">
        <w:tc>
          <w:tcPr>
            <w:tcW w:w="3500" w:type="dxa"/>
          </w:tcPr>
          <w:p w14:paraId="2C0F3D4E" w14:textId="77777777" w:rsidR="00B50050" w:rsidRDefault="00B50050" w:rsidP="0088127C">
            <w:pPr>
              <w:pStyle w:val="OtherTableBody"/>
            </w:pPr>
            <w:r>
              <w:t>Culture Start Date/Time</w:t>
            </w:r>
          </w:p>
        </w:tc>
        <w:tc>
          <w:tcPr>
            <w:tcW w:w="700" w:type="dxa"/>
          </w:tcPr>
          <w:p w14:paraId="5FAFA11E" w14:textId="77777777" w:rsidR="00B50050" w:rsidRDefault="00B50050" w:rsidP="0088127C">
            <w:pPr>
              <w:pStyle w:val="OtherTableBody"/>
            </w:pPr>
            <w:r>
              <w:t>03485</w:t>
            </w:r>
          </w:p>
        </w:tc>
        <w:tc>
          <w:tcPr>
            <w:tcW w:w="600" w:type="dxa"/>
          </w:tcPr>
          <w:p w14:paraId="6FC4D62F" w14:textId="77777777" w:rsidR="00B50050" w:rsidRDefault="00B50050" w:rsidP="0088127C">
            <w:pPr>
              <w:pStyle w:val="OtherTableBody"/>
            </w:pPr>
            <w:r>
              <w:t>SPM</w:t>
            </w:r>
          </w:p>
        </w:tc>
        <w:tc>
          <w:tcPr>
            <w:tcW w:w="600" w:type="dxa"/>
          </w:tcPr>
          <w:p w14:paraId="6D59C48E" w14:textId="77777777" w:rsidR="00B50050" w:rsidRDefault="00B50050" w:rsidP="0088127C">
            <w:pPr>
              <w:pStyle w:val="OtherTableBody"/>
            </w:pPr>
            <w:r>
              <w:t>33</w:t>
            </w:r>
          </w:p>
        </w:tc>
        <w:tc>
          <w:tcPr>
            <w:tcW w:w="600" w:type="dxa"/>
          </w:tcPr>
          <w:p w14:paraId="27D6629D" w14:textId="77777777" w:rsidR="00B50050" w:rsidRDefault="00B50050" w:rsidP="0088127C">
            <w:pPr>
              <w:pStyle w:val="OtherTableBody"/>
            </w:pPr>
            <w:r>
              <w:t>..</w:t>
            </w:r>
          </w:p>
        </w:tc>
        <w:tc>
          <w:tcPr>
            <w:tcW w:w="600" w:type="dxa"/>
          </w:tcPr>
          <w:p w14:paraId="6691F195" w14:textId="77777777" w:rsidR="00B50050" w:rsidRDefault="00B50050" w:rsidP="0088127C">
            <w:pPr>
              <w:pStyle w:val="OtherTableBody"/>
            </w:pPr>
          </w:p>
        </w:tc>
        <w:tc>
          <w:tcPr>
            <w:tcW w:w="600" w:type="dxa"/>
          </w:tcPr>
          <w:p w14:paraId="07EDC516" w14:textId="77777777" w:rsidR="00B50050" w:rsidRDefault="00B50050" w:rsidP="0088127C">
            <w:pPr>
              <w:pStyle w:val="OtherTableBody"/>
            </w:pPr>
            <w:r>
              <w:t>DTM</w:t>
            </w:r>
          </w:p>
        </w:tc>
        <w:tc>
          <w:tcPr>
            <w:tcW w:w="700" w:type="dxa"/>
          </w:tcPr>
          <w:p w14:paraId="47AE9C4E" w14:textId="77777777" w:rsidR="00B50050" w:rsidRDefault="00B50050" w:rsidP="0088127C">
            <w:pPr>
              <w:pStyle w:val="OtherTableBody"/>
            </w:pPr>
          </w:p>
        </w:tc>
        <w:tc>
          <w:tcPr>
            <w:tcW w:w="600" w:type="dxa"/>
          </w:tcPr>
          <w:p w14:paraId="10AF48D6" w14:textId="77777777" w:rsidR="00B50050" w:rsidRDefault="00B50050" w:rsidP="0088127C">
            <w:pPr>
              <w:pStyle w:val="OtherTableBody"/>
            </w:pPr>
          </w:p>
        </w:tc>
        <w:tc>
          <w:tcPr>
            <w:tcW w:w="900" w:type="dxa"/>
          </w:tcPr>
          <w:p w14:paraId="2F89EDD2" w14:textId="77777777" w:rsidR="00B50050" w:rsidRDefault="00B50050" w:rsidP="0088127C">
            <w:pPr>
              <w:pStyle w:val="OtherTableBody"/>
            </w:pPr>
            <w:r>
              <w:t>7.4.3.33</w:t>
            </w:r>
          </w:p>
        </w:tc>
      </w:tr>
      <w:tr w:rsidR="00B50050" w14:paraId="53FBC193" w14:textId="77777777" w:rsidTr="00195548">
        <w:tc>
          <w:tcPr>
            <w:tcW w:w="3500" w:type="dxa"/>
          </w:tcPr>
          <w:p w14:paraId="043D74F9" w14:textId="77777777" w:rsidR="00B50050" w:rsidRDefault="00B50050" w:rsidP="0088127C">
            <w:pPr>
              <w:pStyle w:val="OtherTableBody"/>
            </w:pPr>
            <w:r>
              <w:t>Cumulative Dosage Limit</w:t>
            </w:r>
          </w:p>
        </w:tc>
        <w:tc>
          <w:tcPr>
            <w:tcW w:w="700" w:type="dxa"/>
          </w:tcPr>
          <w:p w14:paraId="44BD1F51" w14:textId="77777777" w:rsidR="00B50050" w:rsidRDefault="00B50050" w:rsidP="0088127C">
            <w:pPr>
              <w:pStyle w:val="OtherTableBody"/>
            </w:pPr>
            <w:r>
              <w:t>03397</w:t>
            </w:r>
          </w:p>
        </w:tc>
        <w:tc>
          <w:tcPr>
            <w:tcW w:w="600" w:type="dxa"/>
          </w:tcPr>
          <w:p w14:paraId="26673C5F" w14:textId="77777777" w:rsidR="00B50050" w:rsidRDefault="00B50050" w:rsidP="0088127C">
            <w:pPr>
              <w:pStyle w:val="OtherTableBody"/>
            </w:pPr>
            <w:r>
              <w:t>CDO</w:t>
            </w:r>
          </w:p>
        </w:tc>
        <w:tc>
          <w:tcPr>
            <w:tcW w:w="600" w:type="dxa"/>
          </w:tcPr>
          <w:p w14:paraId="6183C919" w14:textId="77777777" w:rsidR="00B50050" w:rsidRDefault="00B50050" w:rsidP="0088127C">
            <w:pPr>
              <w:pStyle w:val="OtherTableBody"/>
            </w:pPr>
            <w:r>
              <w:t>3</w:t>
            </w:r>
          </w:p>
        </w:tc>
        <w:tc>
          <w:tcPr>
            <w:tcW w:w="600" w:type="dxa"/>
          </w:tcPr>
          <w:p w14:paraId="17C6B3F4" w14:textId="77777777" w:rsidR="00B50050" w:rsidRDefault="00B50050" w:rsidP="0088127C">
            <w:pPr>
              <w:pStyle w:val="OtherTableBody"/>
            </w:pPr>
            <w:r>
              <w:t>..</w:t>
            </w:r>
          </w:p>
        </w:tc>
        <w:tc>
          <w:tcPr>
            <w:tcW w:w="600" w:type="dxa"/>
          </w:tcPr>
          <w:p w14:paraId="3CF25263" w14:textId="77777777" w:rsidR="00B50050" w:rsidRDefault="00B50050" w:rsidP="0088127C">
            <w:pPr>
              <w:pStyle w:val="OtherTableBody"/>
            </w:pPr>
          </w:p>
        </w:tc>
        <w:tc>
          <w:tcPr>
            <w:tcW w:w="600" w:type="dxa"/>
          </w:tcPr>
          <w:p w14:paraId="374F6307" w14:textId="77777777" w:rsidR="00B50050" w:rsidRDefault="00B50050" w:rsidP="0088127C">
            <w:pPr>
              <w:pStyle w:val="OtherTableBody"/>
            </w:pPr>
            <w:r>
              <w:t>CQ</w:t>
            </w:r>
          </w:p>
        </w:tc>
        <w:tc>
          <w:tcPr>
            <w:tcW w:w="700" w:type="dxa"/>
          </w:tcPr>
          <w:p w14:paraId="7B96CCD2" w14:textId="77777777" w:rsidR="00B50050" w:rsidRDefault="00B50050" w:rsidP="0088127C">
            <w:pPr>
              <w:pStyle w:val="OtherTableBody"/>
            </w:pPr>
          </w:p>
        </w:tc>
        <w:tc>
          <w:tcPr>
            <w:tcW w:w="600" w:type="dxa"/>
          </w:tcPr>
          <w:p w14:paraId="633C86DA" w14:textId="77777777" w:rsidR="00B50050" w:rsidRDefault="00B50050" w:rsidP="0088127C">
            <w:pPr>
              <w:pStyle w:val="OtherTableBody"/>
            </w:pPr>
          </w:p>
        </w:tc>
        <w:tc>
          <w:tcPr>
            <w:tcW w:w="900" w:type="dxa"/>
          </w:tcPr>
          <w:p w14:paraId="240E4F0F" w14:textId="77777777" w:rsidR="00B50050" w:rsidRDefault="00B50050" w:rsidP="0088127C">
            <w:pPr>
              <w:pStyle w:val="OtherTableBody"/>
            </w:pPr>
            <w:r>
              <w:t>4A.4.9.3</w:t>
            </w:r>
          </w:p>
        </w:tc>
      </w:tr>
      <w:tr w:rsidR="00B50050" w14:paraId="39BD8432" w14:textId="77777777" w:rsidTr="00195548">
        <w:tc>
          <w:tcPr>
            <w:tcW w:w="3500" w:type="dxa"/>
          </w:tcPr>
          <w:p w14:paraId="7C3DF70B" w14:textId="77777777" w:rsidR="00B50050" w:rsidRDefault="00B50050" w:rsidP="0088127C">
            <w:pPr>
              <w:pStyle w:val="OtherTableBody"/>
            </w:pPr>
            <w:r>
              <w:t>Cumulative Dosage Limit Time Interval</w:t>
            </w:r>
          </w:p>
        </w:tc>
        <w:tc>
          <w:tcPr>
            <w:tcW w:w="700" w:type="dxa"/>
          </w:tcPr>
          <w:p w14:paraId="703B6E9C" w14:textId="77777777" w:rsidR="00B50050" w:rsidRDefault="00B50050" w:rsidP="0088127C">
            <w:pPr>
              <w:pStyle w:val="OtherTableBody"/>
            </w:pPr>
            <w:r>
              <w:t>03398</w:t>
            </w:r>
          </w:p>
        </w:tc>
        <w:tc>
          <w:tcPr>
            <w:tcW w:w="600" w:type="dxa"/>
          </w:tcPr>
          <w:p w14:paraId="330F3C33" w14:textId="77777777" w:rsidR="00B50050" w:rsidRDefault="00B50050" w:rsidP="0088127C">
            <w:pPr>
              <w:pStyle w:val="OtherTableBody"/>
            </w:pPr>
            <w:r>
              <w:t>CDO</w:t>
            </w:r>
          </w:p>
        </w:tc>
        <w:tc>
          <w:tcPr>
            <w:tcW w:w="600" w:type="dxa"/>
          </w:tcPr>
          <w:p w14:paraId="6A854F29" w14:textId="77777777" w:rsidR="00B50050" w:rsidRDefault="00B50050" w:rsidP="0088127C">
            <w:pPr>
              <w:pStyle w:val="OtherTableBody"/>
            </w:pPr>
            <w:r>
              <w:t>4</w:t>
            </w:r>
          </w:p>
        </w:tc>
        <w:tc>
          <w:tcPr>
            <w:tcW w:w="600" w:type="dxa"/>
          </w:tcPr>
          <w:p w14:paraId="173AC18C" w14:textId="77777777" w:rsidR="00B50050" w:rsidRDefault="00B50050" w:rsidP="0088127C">
            <w:pPr>
              <w:pStyle w:val="OtherTableBody"/>
            </w:pPr>
            <w:r>
              <w:t>..</w:t>
            </w:r>
          </w:p>
        </w:tc>
        <w:tc>
          <w:tcPr>
            <w:tcW w:w="600" w:type="dxa"/>
          </w:tcPr>
          <w:p w14:paraId="441FCFAE" w14:textId="77777777" w:rsidR="00B50050" w:rsidRDefault="00B50050" w:rsidP="0088127C">
            <w:pPr>
              <w:pStyle w:val="OtherTableBody"/>
            </w:pPr>
          </w:p>
        </w:tc>
        <w:tc>
          <w:tcPr>
            <w:tcW w:w="600" w:type="dxa"/>
          </w:tcPr>
          <w:p w14:paraId="136F2C6B" w14:textId="77777777" w:rsidR="00B50050" w:rsidRDefault="00B50050" w:rsidP="0088127C">
            <w:pPr>
              <w:pStyle w:val="OtherTableBody"/>
            </w:pPr>
            <w:r>
              <w:t>CQ</w:t>
            </w:r>
          </w:p>
        </w:tc>
        <w:tc>
          <w:tcPr>
            <w:tcW w:w="700" w:type="dxa"/>
          </w:tcPr>
          <w:p w14:paraId="2B07AF0F" w14:textId="77777777" w:rsidR="00B50050" w:rsidRDefault="00B50050" w:rsidP="0088127C">
            <w:pPr>
              <w:pStyle w:val="OtherTableBody"/>
            </w:pPr>
          </w:p>
        </w:tc>
        <w:tc>
          <w:tcPr>
            <w:tcW w:w="600" w:type="dxa"/>
          </w:tcPr>
          <w:p w14:paraId="60D3900A" w14:textId="77777777" w:rsidR="00B50050" w:rsidRDefault="00B50050" w:rsidP="0088127C">
            <w:pPr>
              <w:pStyle w:val="OtherTableBody"/>
            </w:pPr>
            <w:r>
              <w:t>0924</w:t>
            </w:r>
          </w:p>
        </w:tc>
        <w:tc>
          <w:tcPr>
            <w:tcW w:w="900" w:type="dxa"/>
          </w:tcPr>
          <w:p w14:paraId="2F49B550" w14:textId="77777777" w:rsidR="00B50050" w:rsidRDefault="00B50050" w:rsidP="0088127C">
            <w:pPr>
              <w:pStyle w:val="OtherTableBody"/>
            </w:pPr>
            <w:r>
              <w:t>4A.4.9.4</w:t>
            </w:r>
          </w:p>
        </w:tc>
      </w:tr>
      <w:tr w:rsidR="00B50050" w14:paraId="51AA123E" w14:textId="77777777" w:rsidTr="00195548">
        <w:tc>
          <w:tcPr>
            <w:tcW w:w="3500" w:type="dxa"/>
          </w:tcPr>
          <w:p w14:paraId="36854C9A" w14:textId="77777777" w:rsidR="00B50050" w:rsidRDefault="00B50050" w:rsidP="0088127C">
            <w:pPr>
              <w:pStyle w:val="OtherTableBody"/>
            </w:pPr>
            <w:r>
              <w:t>Current Application</w:t>
            </w:r>
          </w:p>
        </w:tc>
        <w:tc>
          <w:tcPr>
            <w:tcW w:w="700" w:type="dxa"/>
          </w:tcPr>
          <w:p w14:paraId="32D89300" w14:textId="77777777" w:rsidR="00B50050" w:rsidRDefault="00B50050" w:rsidP="0088127C">
            <w:pPr>
              <w:pStyle w:val="OtherTableBody"/>
            </w:pPr>
            <w:r>
              <w:t>01191</w:t>
            </w:r>
          </w:p>
        </w:tc>
        <w:tc>
          <w:tcPr>
            <w:tcW w:w="600" w:type="dxa"/>
          </w:tcPr>
          <w:p w14:paraId="398C45C9" w14:textId="77777777" w:rsidR="00B50050" w:rsidRDefault="00B50050" w:rsidP="0088127C">
            <w:pPr>
              <w:pStyle w:val="OtherTableBody"/>
            </w:pPr>
            <w:r>
              <w:t>NSC</w:t>
            </w:r>
          </w:p>
        </w:tc>
        <w:tc>
          <w:tcPr>
            <w:tcW w:w="600" w:type="dxa"/>
          </w:tcPr>
          <w:p w14:paraId="555E013E" w14:textId="77777777" w:rsidR="00B50050" w:rsidRDefault="00B50050" w:rsidP="0088127C">
            <w:pPr>
              <w:pStyle w:val="OtherTableBody"/>
            </w:pPr>
            <w:r>
              <w:t>4</w:t>
            </w:r>
          </w:p>
        </w:tc>
        <w:tc>
          <w:tcPr>
            <w:tcW w:w="600" w:type="dxa"/>
          </w:tcPr>
          <w:p w14:paraId="12627D78" w14:textId="77777777" w:rsidR="00B50050" w:rsidRDefault="00B50050" w:rsidP="0088127C">
            <w:pPr>
              <w:pStyle w:val="OtherTableBody"/>
            </w:pPr>
            <w:r>
              <w:t>..</w:t>
            </w:r>
          </w:p>
        </w:tc>
        <w:tc>
          <w:tcPr>
            <w:tcW w:w="600" w:type="dxa"/>
          </w:tcPr>
          <w:p w14:paraId="6774252E" w14:textId="77777777" w:rsidR="00B50050" w:rsidRDefault="00B50050" w:rsidP="0088127C">
            <w:pPr>
              <w:pStyle w:val="OtherTableBody"/>
            </w:pPr>
          </w:p>
        </w:tc>
        <w:tc>
          <w:tcPr>
            <w:tcW w:w="600" w:type="dxa"/>
          </w:tcPr>
          <w:p w14:paraId="6DC34594" w14:textId="77777777" w:rsidR="00B50050" w:rsidRDefault="00B50050" w:rsidP="0088127C">
            <w:pPr>
              <w:pStyle w:val="OtherTableBody"/>
            </w:pPr>
            <w:r>
              <w:t>HD</w:t>
            </w:r>
          </w:p>
        </w:tc>
        <w:tc>
          <w:tcPr>
            <w:tcW w:w="700" w:type="dxa"/>
          </w:tcPr>
          <w:p w14:paraId="77511FDF" w14:textId="77777777" w:rsidR="00B50050" w:rsidRDefault="00B50050" w:rsidP="0088127C">
            <w:pPr>
              <w:pStyle w:val="OtherTableBody"/>
            </w:pPr>
          </w:p>
        </w:tc>
        <w:tc>
          <w:tcPr>
            <w:tcW w:w="600" w:type="dxa"/>
          </w:tcPr>
          <w:p w14:paraId="7E40976F" w14:textId="77777777" w:rsidR="00B50050" w:rsidRDefault="00B50050" w:rsidP="0088127C">
            <w:pPr>
              <w:pStyle w:val="OtherTableBody"/>
            </w:pPr>
            <w:r>
              <w:t>0361</w:t>
            </w:r>
          </w:p>
        </w:tc>
        <w:tc>
          <w:tcPr>
            <w:tcW w:w="900" w:type="dxa"/>
          </w:tcPr>
          <w:p w14:paraId="0EFE6D0C" w14:textId="77777777" w:rsidR="00B50050" w:rsidRDefault="00B50050" w:rsidP="0088127C">
            <w:pPr>
              <w:pStyle w:val="OtherTableBody"/>
            </w:pPr>
            <w:r>
              <w:t>14.4.2.4</w:t>
            </w:r>
          </w:p>
        </w:tc>
      </w:tr>
      <w:tr w:rsidR="00B50050" w14:paraId="5646421F" w14:textId="77777777" w:rsidTr="00195548">
        <w:tc>
          <w:tcPr>
            <w:tcW w:w="3500" w:type="dxa"/>
          </w:tcPr>
          <w:p w14:paraId="048AA6CC" w14:textId="77777777" w:rsidR="00B50050" w:rsidRDefault="00B50050" w:rsidP="0088127C">
            <w:pPr>
              <w:pStyle w:val="OtherTableBody"/>
            </w:pPr>
            <w:r>
              <w:t>Current CPU</w:t>
            </w:r>
          </w:p>
        </w:tc>
        <w:tc>
          <w:tcPr>
            <w:tcW w:w="700" w:type="dxa"/>
          </w:tcPr>
          <w:p w14:paraId="562DA485" w14:textId="77777777" w:rsidR="00B50050" w:rsidRDefault="00B50050" w:rsidP="0088127C">
            <w:pPr>
              <w:pStyle w:val="OtherTableBody"/>
            </w:pPr>
            <w:r>
              <w:t>01189</w:t>
            </w:r>
          </w:p>
        </w:tc>
        <w:tc>
          <w:tcPr>
            <w:tcW w:w="600" w:type="dxa"/>
          </w:tcPr>
          <w:p w14:paraId="300D55F0" w14:textId="77777777" w:rsidR="00B50050" w:rsidRDefault="00B50050" w:rsidP="0088127C">
            <w:pPr>
              <w:pStyle w:val="OtherTableBody"/>
            </w:pPr>
            <w:r>
              <w:t>NSC</w:t>
            </w:r>
          </w:p>
        </w:tc>
        <w:tc>
          <w:tcPr>
            <w:tcW w:w="600" w:type="dxa"/>
          </w:tcPr>
          <w:p w14:paraId="0AA6A6F1" w14:textId="77777777" w:rsidR="00B50050" w:rsidRDefault="00B50050" w:rsidP="0088127C">
            <w:pPr>
              <w:pStyle w:val="OtherTableBody"/>
            </w:pPr>
            <w:r>
              <w:t>2</w:t>
            </w:r>
          </w:p>
        </w:tc>
        <w:tc>
          <w:tcPr>
            <w:tcW w:w="600" w:type="dxa"/>
          </w:tcPr>
          <w:p w14:paraId="365F1B5B" w14:textId="77777777" w:rsidR="00B50050" w:rsidRDefault="00B50050" w:rsidP="0088127C">
            <w:pPr>
              <w:pStyle w:val="OtherTableBody"/>
            </w:pPr>
            <w:r>
              <w:t>..</w:t>
            </w:r>
          </w:p>
        </w:tc>
        <w:tc>
          <w:tcPr>
            <w:tcW w:w="600" w:type="dxa"/>
          </w:tcPr>
          <w:p w14:paraId="79A9478C" w14:textId="77777777" w:rsidR="00B50050" w:rsidRDefault="00B50050" w:rsidP="0088127C">
            <w:pPr>
              <w:pStyle w:val="OtherTableBody"/>
            </w:pPr>
          </w:p>
        </w:tc>
        <w:tc>
          <w:tcPr>
            <w:tcW w:w="600" w:type="dxa"/>
          </w:tcPr>
          <w:p w14:paraId="6E2ACFBA" w14:textId="77777777" w:rsidR="00B50050" w:rsidRDefault="00B50050" w:rsidP="0088127C">
            <w:pPr>
              <w:pStyle w:val="OtherTableBody"/>
            </w:pPr>
            <w:r>
              <w:t>ST</w:t>
            </w:r>
          </w:p>
        </w:tc>
        <w:tc>
          <w:tcPr>
            <w:tcW w:w="700" w:type="dxa"/>
          </w:tcPr>
          <w:p w14:paraId="7B6FF4CC" w14:textId="77777777" w:rsidR="00B50050" w:rsidRDefault="00B50050" w:rsidP="0088127C">
            <w:pPr>
              <w:pStyle w:val="OtherTableBody"/>
            </w:pPr>
          </w:p>
        </w:tc>
        <w:tc>
          <w:tcPr>
            <w:tcW w:w="600" w:type="dxa"/>
          </w:tcPr>
          <w:p w14:paraId="110F3B69" w14:textId="77777777" w:rsidR="00B50050" w:rsidRDefault="00B50050" w:rsidP="0088127C">
            <w:pPr>
              <w:pStyle w:val="OtherTableBody"/>
            </w:pPr>
          </w:p>
        </w:tc>
        <w:tc>
          <w:tcPr>
            <w:tcW w:w="900" w:type="dxa"/>
          </w:tcPr>
          <w:p w14:paraId="1066E405" w14:textId="77777777" w:rsidR="00B50050" w:rsidRDefault="00B50050" w:rsidP="0088127C">
            <w:pPr>
              <w:pStyle w:val="OtherTableBody"/>
            </w:pPr>
            <w:r>
              <w:t>14.4.2.2</w:t>
            </w:r>
          </w:p>
        </w:tc>
      </w:tr>
      <w:tr w:rsidR="00B50050" w14:paraId="36E6D74D" w14:textId="77777777" w:rsidTr="00195548">
        <w:tc>
          <w:tcPr>
            <w:tcW w:w="3500" w:type="dxa"/>
          </w:tcPr>
          <w:p w14:paraId="606382D7" w14:textId="77777777" w:rsidR="00B50050" w:rsidRDefault="00B50050" w:rsidP="0088127C">
            <w:pPr>
              <w:pStyle w:val="OtherTableBody"/>
            </w:pPr>
            <w:r>
              <w:t>Current Facility</w:t>
            </w:r>
          </w:p>
        </w:tc>
        <w:tc>
          <w:tcPr>
            <w:tcW w:w="700" w:type="dxa"/>
          </w:tcPr>
          <w:p w14:paraId="649F5B4E" w14:textId="77777777" w:rsidR="00B50050" w:rsidRDefault="00B50050" w:rsidP="0088127C">
            <w:pPr>
              <w:pStyle w:val="OtherTableBody"/>
            </w:pPr>
            <w:r>
              <w:t>01192</w:t>
            </w:r>
          </w:p>
        </w:tc>
        <w:tc>
          <w:tcPr>
            <w:tcW w:w="600" w:type="dxa"/>
          </w:tcPr>
          <w:p w14:paraId="507E9A13" w14:textId="77777777" w:rsidR="00B50050" w:rsidRDefault="00B50050" w:rsidP="0088127C">
            <w:pPr>
              <w:pStyle w:val="OtherTableBody"/>
            </w:pPr>
            <w:r>
              <w:t>NSC</w:t>
            </w:r>
          </w:p>
        </w:tc>
        <w:tc>
          <w:tcPr>
            <w:tcW w:w="600" w:type="dxa"/>
          </w:tcPr>
          <w:p w14:paraId="23E9A378" w14:textId="77777777" w:rsidR="00B50050" w:rsidRDefault="00B50050" w:rsidP="0088127C">
            <w:pPr>
              <w:pStyle w:val="OtherTableBody"/>
            </w:pPr>
            <w:r>
              <w:t>5</w:t>
            </w:r>
          </w:p>
        </w:tc>
        <w:tc>
          <w:tcPr>
            <w:tcW w:w="600" w:type="dxa"/>
          </w:tcPr>
          <w:p w14:paraId="553100E5" w14:textId="77777777" w:rsidR="00B50050" w:rsidRDefault="00B50050" w:rsidP="0088127C">
            <w:pPr>
              <w:pStyle w:val="OtherTableBody"/>
            </w:pPr>
            <w:r>
              <w:t>..</w:t>
            </w:r>
          </w:p>
        </w:tc>
        <w:tc>
          <w:tcPr>
            <w:tcW w:w="600" w:type="dxa"/>
          </w:tcPr>
          <w:p w14:paraId="53FC23E9" w14:textId="77777777" w:rsidR="00B50050" w:rsidRDefault="00B50050" w:rsidP="0088127C">
            <w:pPr>
              <w:pStyle w:val="OtherTableBody"/>
            </w:pPr>
          </w:p>
        </w:tc>
        <w:tc>
          <w:tcPr>
            <w:tcW w:w="600" w:type="dxa"/>
          </w:tcPr>
          <w:p w14:paraId="0AFA8FDE" w14:textId="77777777" w:rsidR="00B50050" w:rsidRDefault="00B50050" w:rsidP="0088127C">
            <w:pPr>
              <w:pStyle w:val="OtherTableBody"/>
            </w:pPr>
            <w:r>
              <w:t>HD</w:t>
            </w:r>
          </w:p>
        </w:tc>
        <w:tc>
          <w:tcPr>
            <w:tcW w:w="700" w:type="dxa"/>
          </w:tcPr>
          <w:p w14:paraId="496DF28B" w14:textId="77777777" w:rsidR="00B50050" w:rsidRDefault="00B50050" w:rsidP="0088127C">
            <w:pPr>
              <w:pStyle w:val="OtherTableBody"/>
            </w:pPr>
          </w:p>
        </w:tc>
        <w:tc>
          <w:tcPr>
            <w:tcW w:w="600" w:type="dxa"/>
          </w:tcPr>
          <w:p w14:paraId="19FE8F7F" w14:textId="77777777" w:rsidR="00B50050" w:rsidRDefault="00B50050" w:rsidP="0088127C">
            <w:pPr>
              <w:pStyle w:val="OtherTableBody"/>
            </w:pPr>
            <w:r>
              <w:t>0362</w:t>
            </w:r>
          </w:p>
        </w:tc>
        <w:tc>
          <w:tcPr>
            <w:tcW w:w="900" w:type="dxa"/>
          </w:tcPr>
          <w:p w14:paraId="55D3BC2C" w14:textId="77777777" w:rsidR="00B50050" w:rsidRDefault="00B50050" w:rsidP="0088127C">
            <w:pPr>
              <w:pStyle w:val="OtherTableBody"/>
            </w:pPr>
            <w:r>
              <w:t>14.4.2.5</w:t>
            </w:r>
          </w:p>
        </w:tc>
      </w:tr>
      <w:tr w:rsidR="00B50050" w14:paraId="7BAB9E1C" w14:textId="77777777" w:rsidTr="00195548">
        <w:tc>
          <w:tcPr>
            <w:tcW w:w="3500" w:type="dxa"/>
          </w:tcPr>
          <w:p w14:paraId="50DE6D5A" w14:textId="77777777" w:rsidR="00B50050" w:rsidRDefault="00B50050" w:rsidP="0088127C">
            <w:pPr>
              <w:pStyle w:val="OtherTableBody"/>
            </w:pPr>
            <w:r>
              <w:t>Current Fileserver</w:t>
            </w:r>
          </w:p>
        </w:tc>
        <w:tc>
          <w:tcPr>
            <w:tcW w:w="700" w:type="dxa"/>
          </w:tcPr>
          <w:p w14:paraId="0016015F" w14:textId="77777777" w:rsidR="00B50050" w:rsidRDefault="00B50050" w:rsidP="0088127C">
            <w:pPr>
              <w:pStyle w:val="OtherTableBody"/>
            </w:pPr>
            <w:r>
              <w:t>01190</w:t>
            </w:r>
          </w:p>
        </w:tc>
        <w:tc>
          <w:tcPr>
            <w:tcW w:w="600" w:type="dxa"/>
          </w:tcPr>
          <w:p w14:paraId="673F4DA9" w14:textId="77777777" w:rsidR="00B50050" w:rsidRDefault="00B50050" w:rsidP="0088127C">
            <w:pPr>
              <w:pStyle w:val="OtherTableBody"/>
            </w:pPr>
            <w:r>
              <w:t>NSC</w:t>
            </w:r>
          </w:p>
        </w:tc>
        <w:tc>
          <w:tcPr>
            <w:tcW w:w="600" w:type="dxa"/>
          </w:tcPr>
          <w:p w14:paraId="0293366C" w14:textId="77777777" w:rsidR="00B50050" w:rsidRDefault="00B50050" w:rsidP="0088127C">
            <w:pPr>
              <w:pStyle w:val="OtherTableBody"/>
            </w:pPr>
            <w:r>
              <w:t>3</w:t>
            </w:r>
          </w:p>
        </w:tc>
        <w:tc>
          <w:tcPr>
            <w:tcW w:w="600" w:type="dxa"/>
          </w:tcPr>
          <w:p w14:paraId="649B8F2B" w14:textId="77777777" w:rsidR="00B50050" w:rsidRDefault="00B50050" w:rsidP="0088127C">
            <w:pPr>
              <w:pStyle w:val="OtherTableBody"/>
            </w:pPr>
            <w:r>
              <w:t>..</w:t>
            </w:r>
          </w:p>
        </w:tc>
        <w:tc>
          <w:tcPr>
            <w:tcW w:w="600" w:type="dxa"/>
          </w:tcPr>
          <w:p w14:paraId="3ED05ED5" w14:textId="77777777" w:rsidR="00B50050" w:rsidRDefault="00B50050" w:rsidP="0088127C">
            <w:pPr>
              <w:pStyle w:val="OtherTableBody"/>
            </w:pPr>
          </w:p>
        </w:tc>
        <w:tc>
          <w:tcPr>
            <w:tcW w:w="600" w:type="dxa"/>
          </w:tcPr>
          <w:p w14:paraId="5AD2E5AC" w14:textId="77777777" w:rsidR="00B50050" w:rsidRDefault="00B50050" w:rsidP="0088127C">
            <w:pPr>
              <w:pStyle w:val="OtherTableBody"/>
            </w:pPr>
            <w:r>
              <w:t>ST</w:t>
            </w:r>
          </w:p>
        </w:tc>
        <w:tc>
          <w:tcPr>
            <w:tcW w:w="700" w:type="dxa"/>
          </w:tcPr>
          <w:p w14:paraId="67C1DE95" w14:textId="77777777" w:rsidR="00B50050" w:rsidRDefault="00B50050" w:rsidP="0088127C">
            <w:pPr>
              <w:pStyle w:val="OtherTableBody"/>
            </w:pPr>
          </w:p>
        </w:tc>
        <w:tc>
          <w:tcPr>
            <w:tcW w:w="600" w:type="dxa"/>
          </w:tcPr>
          <w:p w14:paraId="1384F7F0" w14:textId="77777777" w:rsidR="00B50050" w:rsidRDefault="00B50050" w:rsidP="0088127C">
            <w:pPr>
              <w:pStyle w:val="OtherTableBody"/>
            </w:pPr>
          </w:p>
        </w:tc>
        <w:tc>
          <w:tcPr>
            <w:tcW w:w="900" w:type="dxa"/>
          </w:tcPr>
          <w:p w14:paraId="6F2864B0" w14:textId="77777777" w:rsidR="00B50050" w:rsidRDefault="00B50050" w:rsidP="0088127C">
            <w:pPr>
              <w:pStyle w:val="OtherTableBody"/>
            </w:pPr>
            <w:r>
              <w:t>14.4.2.3</w:t>
            </w:r>
          </w:p>
        </w:tc>
      </w:tr>
      <w:tr w:rsidR="00B50050" w14:paraId="72DE046D" w14:textId="77777777" w:rsidTr="00195548">
        <w:tc>
          <w:tcPr>
            <w:tcW w:w="3500" w:type="dxa"/>
          </w:tcPr>
          <w:p w14:paraId="01DD80DA" w14:textId="77777777" w:rsidR="00B50050" w:rsidRDefault="00B50050" w:rsidP="0088127C">
            <w:pPr>
              <w:pStyle w:val="OtherTableBody"/>
            </w:pPr>
            <w:r>
              <w:t>Current Goal Review Date/Time</w:t>
            </w:r>
          </w:p>
        </w:tc>
        <w:tc>
          <w:tcPr>
            <w:tcW w:w="700" w:type="dxa"/>
          </w:tcPr>
          <w:p w14:paraId="29A4D53B" w14:textId="77777777" w:rsidR="00B50050" w:rsidRDefault="00B50050" w:rsidP="0088127C">
            <w:pPr>
              <w:pStyle w:val="OtherTableBody"/>
            </w:pPr>
            <w:r>
              <w:t>00828</w:t>
            </w:r>
          </w:p>
        </w:tc>
        <w:tc>
          <w:tcPr>
            <w:tcW w:w="600" w:type="dxa"/>
          </w:tcPr>
          <w:p w14:paraId="33950E74" w14:textId="77777777" w:rsidR="00B50050" w:rsidRDefault="00B50050" w:rsidP="0088127C">
            <w:pPr>
              <w:pStyle w:val="OtherTableBody"/>
            </w:pPr>
            <w:r>
              <w:t>GOL</w:t>
            </w:r>
          </w:p>
        </w:tc>
        <w:tc>
          <w:tcPr>
            <w:tcW w:w="600" w:type="dxa"/>
          </w:tcPr>
          <w:p w14:paraId="785856B2" w14:textId="77777777" w:rsidR="00B50050" w:rsidRDefault="00B50050" w:rsidP="0088127C">
            <w:pPr>
              <w:pStyle w:val="OtherTableBody"/>
            </w:pPr>
            <w:r>
              <w:t>12</w:t>
            </w:r>
          </w:p>
        </w:tc>
        <w:tc>
          <w:tcPr>
            <w:tcW w:w="600" w:type="dxa"/>
          </w:tcPr>
          <w:p w14:paraId="7002F3B5" w14:textId="77777777" w:rsidR="00B50050" w:rsidRDefault="00B50050" w:rsidP="0088127C">
            <w:pPr>
              <w:pStyle w:val="OtherTableBody"/>
            </w:pPr>
            <w:r>
              <w:t>..</w:t>
            </w:r>
          </w:p>
        </w:tc>
        <w:tc>
          <w:tcPr>
            <w:tcW w:w="600" w:type="dxa"/>
          </w:tcPr>
          <w:p w14:paraId="3C4C4923" w14:textId="77777777" w:rsidR="00B50050" w:rsidRDefault="00B50050" w:rsidP="0088127C">
            <w:pPr>
              <w:pStyle w:val="OtherTableBody"/>
            </w:pPr>
          </w:p>
        </w:tc>
        <w:tc>
          <w:tcPr>
            <w:tcW w:w="600" w:type="dxa"/>
          </w:tcPr>
          <w:p w14:paraId="559E8A39" w14:textId="77777777" w:rsidR="00B50050" w:rsidRDefault="00B50050" w:rsidP="0088127C">
            <w:pPr>
              <w:pStyle w:val="OtherTableBody"/>
            </w:pPr>
            <w:r>
              <w:t>DTM</w:t>
            </w:r>
          </w:p>
        </w:tc>
        <w:tc>
          <w:tcPr>
            <w:tcW w:w="700" w:type="dxa"/>
          </w:tcPr>
          <w:p w14:paraId="3E2983A0" w14:textId="77777777" w:rsidR="00B50050" w:rsidRDefault="00B50050" w:rsidP="0088127C">
            <w:pPr>
              <w:pStyle w:val="OtherTableBody"/>
            </w:pPr>
          </w:p>
        </w:tc>
        <w:tc>
          <w:tcPr>
            <w:tcW w:w="600" w:type="dxa"/>
          </w:tcPr>
          <w:p w14:paraId="59AB5F93" w14:textId="77777777" w:rsidR="00B50050" w:rsidRDefault="00B50050" w:rsidP="0088127C">
            <w:pPr>
              <w:pStyle w:val="OtherTableBody"/>
            </w:pPr>
          </w:p>
        </w:tc>
        <w:tc>
          <w:tcPr>
            <w:tcW w:w="900" w:type="dxa"/>
          </w:tcPr>
          <w:p w14:paraId="1E7E6B10" w14:textId="77777777" w:rsidR="00B50050" w:rsidRDefault="00B50050" w:rsidP="0088127C">
            <w:pPr>
              <w:pStyle w:val="OtherTableBody"/>
            </w:pPr>
            <w:r>
              <w:t>12.4.1.12</w:t>
            </w:r>
          </w:p>
        </w:tc>
      </w:tr>
      <w:tr w:rsidR="00B50050" w14:paraId="17228972" w14:textId="77777777" w:rsidTr="00195548">
        <w:tc>
          <w:tcPr>
            <w:tcW w:w="3500" w:type="dxa"/>
          </w:tcPr>
          <w:p w14:paraId="4A5CAB9B" w14:textId="77777777" w:rsidR="00B50050" w:rsidRDefault="00B50050" w:rsidP="0088127C">
            <w:pPr>
              <w:pStyle w:val="OtherTableBody"/>
            </w:pPr>
            <w:r>
              <w:t>Current Goal Review Status</w:t>
            </w:r>
          </w:p>
        </w:tc>
        <w:tc>
          <w:tcPr>
            <w:tcW w:w="700" w:type="dxa"/>
          </w:tcPr>
          <w:p w14:paraId="60302343" w14:textId="77777777" w:rsidR="00B50050" w:rsidRDefault="00B50050" w:rsidP="0088127C">
            <w:pPr>
              <w:pStyle w:val="OtherTableBody"/>
            </w:pPr>
            <w:r>
              <w:t>00827</w:t>
            </w:r>
          </w:p>
        </w:tc>
        <w:tc>
          <w:tcPr>
            <w:tcW w:w="600" w:type="dxa"/>
          </w:tcPr>
          <w:p w14:paraId="31C5A5E5" w14:textId="77777777" w:rsidR="00B50050" w:rsidRDefault="00B50050" w:rsidP="0088127C">
            <w:pPr>
              <w:pStyle w:val="OtherTableBody"/>
            </w:pPr>
            <w:r>
              <w:t>GOL</w:t>
            </w:r>
          </w:p>
        </w:tc>
        <w:tc>
          <w:tcPr>
            <w:tcW w:w="600" w:type="dxa"/>
          </w:tcPr>
          <w:p w14:paraId="067A12E5" w14:textId="77777777" w:rsidR="00B50050" w:rsidRDefault="00B50050" w:rsidP="0088127C">
            <w:pPr>
              <w:pStyle w:val="OtherTableBody"/>
            </w:pPr>
            <w:r>
              <w:t>11</w:t>
            </w:r>
          </w:p>
        </w:tc>
        <w:tc>
          <w:tcPr>
            <w:tcW w:w="600" w:type="dxa"/>
          </w:tcPr>
          <w:p w14:paraId="1433805C" w14:textId="77777777" w:rsidR="00B50050" w:rsidRDefault="00B50050" w:rsidP="0088127C">
            <w:pPr>
              <w:pStyle w:val="OtherTableBody"/>
            </w:pPr>
            <w:r>
              <w:t>..</w:t>
            </w:r>
          </w:p>
        </w:tc>
        <w:tc>
          <w:tcPr>
            <w:tcW w:w="600" w:type="dxa"/>
          </w:tcPr>
          <w:p w14:paraId="16D0007F" w14:textId="77777777" w:rsidR="00B50050" w:rsidRDefault="00B50050" w:rsidP="0088127C">
            <w:pPr>
              <w:pStyle w:val="OtherTableBody"/>
            </w:pPr>
          </w:p>
        </w:tc>
        <w:tc>
          <w:tcPr>
            <w:tcW w:w="600" w:type="dxa"/>
          </w:tcPr>
          <w:p w14:paraId="44AFCF05" w14:textId="77777777" w:rsidR="00B50050" w:rsidRDefault="00B50050" w:rsidP="0088127C">
            <w:pPr>
              <w:pStyle w:val="OtherTableBody"/>
            </w:pPr>
            <w:r>
              <w:t>CWE</w:t>
            </w:r>
          </w:p>
        </w:tc>
        <w:tc>
          <w:tcPr>
            <w:tcW w:w="700" w:type="dxa"/>
          </w:tcPr>
          <w:p w14:paraId="27A5C637" w14:textId="77777777" w:rsidR="00B50050" w:rsidRDefault="00B50050" w:rsidP="0088127C">
            <w:pPr>
              <w:pStyle w:val="OtherTableBody"/>
            </w:pPr>
          </w:p>
        </w:tc>
        <w:tc>
          <w:tcPr>
            <w:tcW w:w="600" w:type="dxa"/>
          </w:tcPr>
          <w:p w14:paraId="1DB1E5D4" w14:textId="77777777" w:rsidR="00B50050" w:rsidRDefault="00B50050" w:rsidP="0088127C">
            <w:pPr>
              <w:pStyle w:val="OtherTableBody"/>
            </w:pPr>
          </w:p>
        </w:tc>
        <w:tc>
          <w:tcPr>
            <w:tcW w:w="900" w:type="dxa"/>
          </w:tcPr>
          <w:p w14:paraId="4CCAB22F" w14:textId="77777777" w:rsidR="00B50050" w:rsidRDefault="00B50050" w:rsidP="0088127C">
            <w:pPr>
              <w:pStyle w:val="OtherTableBody"/>
            </w:pPr>
            <w:r>
              <w:t>12.4.1.11</w:t>
            </w:r>
          </w:p>
        </w:tc>
      </w:tr>
      <w:tr w:rsidR="00B50050" w14:paraId="3B389CCB" w14:textId="77777777" w:rsidTr="00195548">
        <w:tc>
          <w:tcPr>
            <w:tcW w:w="3500" w:type="dxa"/>
          </w:tcPr>
          <w:p w14:paraId="22FFA21F" w14:textId="77777777" w:rsidR="00B50050" w:rsidRDefault="00B50050" w:rsidP="0088127C">
            <w:pPr>
              <w:pStyle w:val="OtherTableBody"/>
            </w:pPr>
            <w:r>
              <w:t>Current Job Indicator</w:t>
            </w:r>
          </w:p>
        </w:tc>
        <w:tc>
          <w:tcPr>
            <w:tcW w:w="700" w:type="dxa"/>
          </w:tcPr>
          <w:p w14:paraId="43FB5295" w14:textId="77777777" w:rsidR="00B50050" w:rsidRDefault="00B50050" w:rsidP="0088127C">
            <w:pPr>
              <w:pStyle w:val="OtherTableBody"/>
            </w:pPr>
            <w:r>
              <w:t>02471</w:t>
            </w:r>
          </w:p>
        </w:tc>
        <w:tc>
          <w:tcPr>
            <w:tcW w:w="600" w:type="dxa"/>
          </w:tcPr>
          <w:p w14:paraId="1B9BF75F" w14:textId="77777777" w:rsidR="00B50050" w:rsidRDefault="00B50050" w:rsidP="0088127C">
            <w:pPr>
              <w:pStyle w:val="OtherTableBody"/>
            </w:pPr>
            <w:r>
              <w:t>OH2</w:t>
            </w:r>
          </w:p>
        </w:tc>
        <w:tc>
          <w:tcPr>
            <w:tcW w:w="600" w:type="dxa"/>
          </w:tcPr>
          <w:p w14:paraId="496DB7CD" w14:textId="77777777" w:rsidR="00B50050" w:rsidRDefault="00B50050" w:rsidP="0088127C">
            <w:pPr>
              <w:pStyle w:val="OtherTableBody"/>
            </w:pPr>
            <w:r>
              <w:t>18</w:t>
            </w:r>
          </w:p>
        </w:tc>
        <w:tc>
          <w:tcPr>
            <w:tcW w:w="600" w:type="dxa"/>
          </w:tcPr>
          <w:p w14:paraId="11310778" w14:textId="77777777" w:rsidR="00B50050" w:rsidRDefault="00B50050" w:rsidP="0088127C">
            <w:pPr>
              <w:pStyle w:val="OtherTableBody"/>
            </w:pPr>
            <w:r>
              <w:t>..</w:t>
            </w:r>
          </w:p>
        </w:tc>
        <w:tc>
          <w:tcPr>
            <w:tcW w:w="600" w:type="dxa"/>
          </w:tcPr>
          <w:p w14:paraId="20F851D3" w14:textId="77777777" w:rsidR="00B50050" w:rsidRDefault="00B50050" w:rsidP="0088127C">
            <w:pPr>
              <w:pStyle w:val="OtherTableBody"/>
            </w:pPr>
          </w:p>
        </w:tc>
        <w:tc>
          <w:tcPr>
            <w:tcW w:w="600" w:type="dxa"/>
          </w:tcPr>
          <w:p w14:paraId="7167CD36" w14:textId="77777777" w:rsidR="00B50050" w:rsidRDefault="00B50050" w:rsidP="0088127C">
            <w:pPr>
              <w:pStyle w:val="OtherTableBody"/>
            </w:pPr>
            <w:r>
              <w:t>CWE</w:t>
            </w:r>
          </w:p>
        </w:tc>
        <w:tc>
          <w:tcPr>
            <w:tcW w:w="700" w:type="dxa"/>
          </w:tcPr>
          <w:p w14:paraId="36388E59" w14:textId="77777777" w:rsidR="00B50050" w:rsidRDefault="00B50050" w:rsidP="0088127C">
            <w:pPr>
              <w:pStyle w:val="OtherTableBody"/>
            </w:pPr>
          </w:p>
        </w:tc>
        <w:tc>
          <w:tcPr>
            <w:tcW w:w="600" w:type="dxa"/>
          </w:tcPr>
          <w:p w14:paraId="32B9BE61" w14:textId="77777777" w:rsidR="00B50050" w:rsidRDefault="00B50050" w:rsidP="0088127C">
            <w:pPr>
              <w:pStyle w:val="OtherTableBody"/>
            </w:pPr>
            <w:r>
              <w:t>0136</w:t>
            </w:r>
          </w:p>
        </w:tc>
        <w:tc>
          <w:tcPr>
            <w:tcW w:w="900" w:type="dxa"/>
          </w:tcPr>
          <w:p w14:paraId="1AC9651C" w14:textId="77777777" w:rsidR="00B50050" w:rsidRDefault="00B50050" w:rsidP="0088127C">
            <w:pPr>
              <w:pStyle w:val="OtherTableBody"/>
            </w:pPr>
            <w:r>
              <w:t>3.4.16.18</w:t>
            </w:r>
          </w:p>
        </w:tc>
      </w:tr>
      <w:tr w:rsidR="00B50050" w14:paraId="6171EEBA" w14:textId="77777777" w:rsidTr="00195548">
        <w:tc>
          <w:tcPr>
            <w:tcW w:w="3500" w:type="dxa"/>
          </w:tcPr>
          <w:p w14:paraId="05E3E560" w14:textId="77777777" w:rsidR="00B50050" w:rsidRDefault="00B50050" w:rsidP="0088127C">
            <w:pPr>
              <w:pStyle w:val="OtherTableBody"/>
            </w:pPr>
            <w:r>
              <w:t>Current Patient Balance</w:t>
            </w:r>
          </w:p>
        </w:tc>
        <w:tc>
          <w:tcPr>
            <w:tcW w:w="700" w:type="dxa"/>
          </w:tcPr>
          <w:p w14:paraId="12E34E3F" w14:textId="77777777" w:rsidR="00B50050" w:rsidRDefault="00B50050" w:rsidP="0088127C">
            <w:pPr>
              <w:pStyle w:val="OtherTableBody"/>
            </w:pPr>
            <w:r>
              <w:t>00176</w:t>
            </w:r>
          </w:p>
        </w:tc>
        <w:tc>
          <w:tcPr>
            <w:tcW w:w="600" w:type="dxa"/>
          </w:tcPr>
          <w:p w14:paraId="353D8D78" w14:textId="77777777" w:rsidR="00B50050" w:rsidRDefault="00B50050" w:rsidP="0088127C">
            <w:pPr>
              <w:pStyle w:val="OtherTableBody"/>
            </w:pPr>
            <w:r>
              <w:t>PV1</w:t>
            </w:r>
          </w:p>
        </w:tc>
        <w:tc>
          <w:tcPr>
            <w:tcW w:w="600" w:type="dxa"/>
          </w:tcPr>
          <w:p w14:paraId="1569127B" w14:textId="77777777" w:rsidR="00B50050" w:rsidRDefault="00B50050" w:rsidP="0088127C">
            <w:pPr>
              <w:pStyle w:val="OtherTableBody"/>
            </w:pPr>
            <w:r>
              <w:t>46</w:t>
            </w:r>
          </w:p>
        </w:tc>
        <w:tc>
          <w:tcPr>
            <w:tcW w:w="600" w:type="dxa"/>
          </w:tcPr>
          <w:p w14:paraId="7AF6C302" w14:textId="77777777" w:rsidR="00B50050" w:rsidRDefault="00B50050" w:rsidP="0088127C">
            <w:pPr>
              <w:pStyle w:val="OtherTableBody"/>
            </w:pPr>
            <w:r>
              <w:t>..</w:t>
            </w:r>
          </w:p>
        </w:tc>
        <w:tc>
          <w:tcPr>
            <w:tcW w:w="600" w:type="dxa"/>
          </w:tcPr>
          <w:p w14:paraId="67A42B1F" w14:textId="77777777" w:rsidR="00B50050" w:rsidRDefault="00B50050" w:rsidP="0088127C">
            <w:pPr>
              <w:pStyle w:val="OtherTableBody"/>
            </w:pPr>
            <w:r>
              <w:t>12=</w:t>
            </w:r>
          </w:p>
        </w:tc>
        <w:tc>
          <w:tcPr>
            <w:tcW w:w="600" w:type="dxa"/>
          </w:tcPr>
          <w:p w14:paraId="201726CB" w14:textId="77777777" w:rsidR="00B50050" w:rsidRDefault="00B50050" w:rsidP="0088127C">
            <w:pPr>
              <w:pStyle w:val="OtherTableBody"/>
            </w:pPr>
            <w:r>
              <w:t>NM</w:t>
            </w:r>
          </w:p>
        </w:tc>
        <w:tc>
          <w:tcPr>
            <w:tcW w:w="700" w:type="dxa"/>
          </w:tcPr>
          <w:p w14:paraId="33380E1E" w14:textId="77777777" w:rsidR="00B50050" w:rsidRDefault="00B50050" w:rsidP="0088127C">
            <w:pPr>
              <w:pStyle w:val="OtherTableBody"/>
            </w:pPr>
          </w:p>
        </w:tc>
        <w:tc>
          <w:tcPr>
            <w:tcW w:w="600" w:type="dxa"/>
          </w:tcPr>
          <w:p w14:paraId="08825C9C" w14:textId="77777777" w:rsidR="00B50050" w:rsidRDefault="00B50050" w:rsidP="0088127C">
            <w:pPr>
              <w:pStyle w:val="OtherTableBody"/>
            </w:pPr>
          </w:p>
        </w:tc>
        <w:tc>
          <w:tcPr>
            <w:tcW w:w="900" w:type="dxa"/>
          </w:tcPr>
          <w:p w14:paraId="0C2779A2" w14:textId="77777777" w:rsidR="00B50050" w:rsidRDefault="00B50050" w:rsidP="0088127C">
            <w:pPr>
              <w:pStyle w:val="OtherTableBody"/>
            </w:pPr>
            <w:r>
              <w:t>3.4.3.46</w:t>
            </w:r>
          </w:p>
        </w:tc>
      </w:tr>
      <w:tr w:rsidR="00B50050" w14:paraId="7C98C1BF" w14:textId="77777777" w:rsidTr="00195548">
        <w:tc>
          <w:tcPr>
            <w:tcW w:w="3500" w:type="dxa"/>
          </w:tcPr>
          <w:p w14:paraId="6AE03C38" w14:textId="77777777" w:rsidR="00B50050" w:rsidRDefault="00B50050" w:rsidP="0088127C">
            <w:pPr>
              <w:pStyle w:val="OtherTableBody"/>
            </w:pPr>
            <w:r>
              <w:t>Current Quantity</w:t>
            </w:r>
          </w:p>
        </w:tc>
        <w:tc>
          <w:tcPr>
            <w:tcW w:w="700" w:type="dxa"/>
          </w:tcPr>
          <w:p w14:paraId="37732AB4" w14:textId="77777777" w:rsidR="00B50050" w:rsidRDefault="00B50050" w:rsidP="0088127C">
            <w:pPr>
              <w:pStyle w:val="OtherTableBody"/>
            </w:pPr>
            <w:r>
              <w:t>01379</w:t>
            </w:r>
          </w:p>
        </w:tc>
        <w:tc>
          <w:tcPr>
            <w:tcW w:w="600" w:type="dxa"/>
          </w:tcPr>
          <w:p w14:paraId="583A06B1" w14:textId="77777777" w:rsidR="00B50050" w:rsidRDefault="00B50050" w:rsidP="0088127C">
            <w:pPr>
              <w:pStyle w:val="OtherTableBody"/>
            </w:pPr>
            <w:r>
              <w:t>INV</w:t>
            </w:r>
          </w:p>
        </w:tc>
        <w:tc>
          <w:tcPr>
            <w:tcW w:w="600" w:type="dxa"/>
          </w:tcPr>
          <w:p w14:paraId="451FA332" w14:textId="77777777" w:rsidR="00B50050" w:rsidRDefault="00B50050" w:rsidP="0088127C">
            <w:pPr>
              <w:pStyle w:val="OtherTableBody"/>
            </w:pPr>
            <w:r>
              <w:t>8</w:t>
            </w:r>
          </w:p>
        </w:tc>
        <w:tc>
          <w:tcPr>
            <w:tcW w:w="600" w:type="dxa"/>
          </w:tcPr>
          <w:p w14:paraId="69C48868" w14:textId="77777777" w:rsidR="00B50050" w:rsidRDefault="00B50050" w:rsidP="0088127C">
            <w:pPr>
              <w:pStyle w:val="OtherTableBody"/>
            </w:pPr>
            <w:r>
              <w:t>..</w:t>
            </w:r>
          </w:p>
        </w:tc>
        <w:tc>
          <w:tcPr>
            <w:tcW w:w="600" w:type="dxa"/>
          </w:tcPr>
          <w:p w14:paraId="33B1F66B" w14:textId="77777777" w:rsidR="00B50050" w:rsidRDefault="00B50050" w:rsidP="0088127C">
            <w:pPr>
              <w:pStyle w:val="OtherTableBody"/>
            </w:pPr>
            <w:r>
              <w:t>10#</w:t>
            </w:r>
          </w:p>
        </w:tc>
        <w:tc>
          <w:tcPr>
            <w:tcW w:w="600" w:type="dxa"/>
          </w:tcPr>
          <w:p w14:paraId="4D472B48" w14:textId="77777777" w:rsidR="00B50050" w:rsidRDefault="00B50050" w:rsidP="0088127C">
            <w:pPr>
              <w:pStyle w:val="OtherTableBody"/>
            </w:pPr>
            <w:r>
              <w:t>NM</w:t>
            </w:r>
          </w:p>
        </w:tc>
        <w:tc>
          <w:tcPr>
            <w:tcW w:w="700" w:type="dxa"/>
          </w:tcPr>
          <w:p w14:paraId="3E543CC7" w14:textId="77777777" w:rsidR="00B50050" w:rsidRDefault="00B50050" w:rsidP="0088127C">
            <w:pPr>
              <w:pStyle w:val="OtherTableBody"/>
            </w:pPr>
          </w:p>
        </w:tc>
        <w:tc>
          <w:tcPr>
            <w:tcW w:w="600" w:type="dxa"/>
          </w:tcPr>
          <w:p w14:paraId="40AC6D0B" w14:textId="77777777" w:rsidR="00B50050" w:rsidRDefault="00B50050" w:rsidP="0088127C">
            <w:pPr>
              <w:pStyle w:val="OtherTableBody"/>
            </w:pPr>
          </w:p>
        </w:tc>
        <w:tc>
          <w:tcPr>
            <w:tcW w:w="900" w:type="dxa"/>
          </w:tcPr>
          <w:p w14:paraId="31E0152A" w14:textId="77777777" w:rsidR="00B50050" w:rsidRDefault="00B50050" w:rsidP="0088127C">
            <w:pPr>
              <w:pStyle w:val="OtherTableBody"/>
            </w:pPr>
            <w:r>
              <w:t>13.4.4.8</w:t>
            </w:r>
          </w:p>
        </w:tc>
      </w:tr>
      <w:tr w:rsidR="00B50050" w14:paraId="7EFDFB21" w14:textId="77777777" w:rsidTr="00195548">
        <w:tc>
          <w:tcPr>
            <w:tcW w:w="3500" w:type="dxa"/>
          </w:tcPr>
          <w:p w14:paraId="0B4DC642" w14:textId="77777777" w:rsidR="00B50050" w:rsidRDefault="00B50050" w:rsidP="0088127C">
            <w:pPr>
              <w:pStyle w:val="OtherTableBody"/>
            </w:pPr>
            <w:r>
              <w:t>Cycle Complete Time</w:t>
            </w:r>
          </w:p>
        </w:tc>
        <w:tc>
          <w:tcPr>
            <w:tcW w:w="700" w:type="dxa"/>
          </w:tcPr>
          <w:p w14:paraId="41BB8DD8" w14:textId="77777777" w:rsidR="00B50050" w:rsidRDefault="00B50050" w:rsidP="0088127C">
            <w:pPr>
              <w:pStyle w:val="OtherTableBody"/>
            </w:pPr>
            <w:r>
              <w:t>02119</w:t>
            </w:r>
          </w:p>
        </w:tc>
        <w:tc>
          <w:tcPr>
            <w:tcW w:w="600" w:type="dxa"/>
          </w:tcPr>
          <w:p w14:paraId="533D7654" w14:textId="77777777" w:rsidR="00B50050" w:rsidRDefault="00B50050" w:rsidP="0088127C">
            <w:pPr>
              <w:pStyle w:val="OtherTableBody"/>
            </w:pPr>
            <w:r>
              <w:t>SCD</w:t>
            </w:r>
          </w:p>
        </w:tc>
        <w:tc>
          <w:tcPr>
            <w:tcW w:w="600" w:type="dxa"/>
          </w:tcPr>
          <w:p w14:paraId="77F14CB4" w14:textId="77777777" w:rsidR="00B50050" w:rsidRDefault="00B50050" w:rsidP="0088127C">
            <w:pPr>
              <w:pStyle w:val="OtherTableBody"/>
            </w:pPr>
            <w:r>
              <w:t>16</w:t>
            </w:r>
          </w:p>
        </w:tc>
        <w:tc>
          <w:tcPr>
            <w:tcW w:w="600" w:type="dxa"/>
          </w:tcPr>
          <w:p w14:paraId="7F188D92" w14:textId="77777777" w:rsidR="00B50050" w:rsidRDefault="00B50050" w:rsidP="0088127C">
            <w:pPr>
              <w:pStyle w:val="OtherTableBody"/>
            </w:pPr>
            <w:r>
              <w:t>..</w:t>
            </w:r>
          </w:p>
        </w:tc>
        <w:tc>
          <w:tcPr>
            <w:tcW w:w="600" w:type="dxa"/>
          </w:tcPr>
          <w:p w14:paraId="6BFC27BA" w14:textId="77777777" w:rsidR="00B50050" w:rsidRDefault="00B50050" w:rsidP="0088127C">
            <w:pPr>
              <w:pStyle w:val="OtherTableBody"/>
            </w:pPr>
          </w:p>
        </w:tc>
        <w:tc>
          <w:tcPr>
            <w:tcW w:w="600" w:type="dxa"/>
          </w:tcPr>
          <w:p w14:paraId="438CF6FE" w14:textId="77777777" w:rsidR="00B50050" w:rsidRDefault="00B50050" w:rsidP="0088127C">
            <w:pPr>
              <w:pStyle w:val="OtherTableBody"/>
            </w:pPr>
            <w:r>
              <w:t>TM</w:t>
            </w:r>
          </w:p>
        </w:tc>
        <w:tc>
          <w:tcPr>
            <w:tcW w:w="700" w:type="dxa"/>
          </w:tcPr>
          <w:p w14:paraId="11EC41D2" w14:textId="77777777" w:rsidR="00B50050" w:rsidRDefault="00B50050" w:rsidP="0088127C">
            <w:pPr>
              <w:pStyle w:val="OtherTableBody"/>
            </w:pPr>
          </w:p>
        </w:tc>
        <w:tc>
          <w:tcPr>
            <w:tcW w:w="600" w:type="dxa"/>
          </w:tcPr>
          <w:p w14:paraId="2FA5DD12" w14:textId="77777777" w:rsidR="00B50050" w:rsidRDefault="00B50050" w:rsidP="0088127C">
            <w:pPr>
              <w:pStyle w:val="OtherTableBody"/>
            </w:pPr>
          </w:p>
        </w:tc>
        <w:tc>
          <w:tcPr>
            <w:tcW w:w="900" w:type="dxa"/>
          </w:tcPr>
          <w:p w14:paraId="091ED5D5" w14:textId="77777777" w:rsidR="00B50050" w:rsidRDefault="00B50050" w:rsidP="0088127C">
            <w:pPr>
              <w:pStyle w:val="OtherTableBody"/>
            </w:pPr>
            <w:r>
              <w:t>17.7.4.16</w:t>
            </w:r>
          </w:p>
        </w:tc>
      </w:tr>
      <w:tr w:rsidR="00B50050" w14:paraId="3AB52212" w14:textId="77777777" w:rsidTr="00195548">
        <w:tc>
          <w:tcPr>
            <w:tcW w:w="3500" w:type="dxa"/>
          </w:tcPr>
          <w:p w14:paraId="70982E60" w14:textId="77777777" w:rsidR="00B50050" w:rsidRDefault="00B50050" w:rsidP="0088127C">
            <w:pPr>
              <w:pStyle w:val="OtherTableBody"/>
            </w:pPr>
            <w:r>
              <w:t>Cycle Count</w:t>
            </w:r>
          </w:p>
        </w:tc>
        <w:tc>
          <w:tcPr>
            <w:tcW w:w="700" w:type="dxa"/>
          </w:tcPr>
          <w:p w14:paraId="19380FCA" w14:textId="77777777" w:rsidR="00B50050" w:rsidRDefault="00B50050" w:rsidP="0088127C">
            <w:pPr>
              <w:pStyle w:val="OtherTableBody"/>
            </w:pPr>
            <w:r>
              <w:t>02105</w:t>
            </w:r>
          </w:p>
        </w:tc>
        <w:tc>
          <w:tcPr>
            <w:tcW w:w="600" w:type="dxa"/>
          </w:tcPr>
          <w:p w14:paraId="16C2760D" w14:textId="77777777" w:rsidR="00B50050" w:rsidRDefault="00B50050" w:rsidP="0088127C">
            <w:pPr>
              <w:pStyle w:val="OtherTableBody"/>
            </w:pPr>
            <w:r>
              <w:t>SCD</w:t>
            </w:r>
          </w:p>
        </w:tc>
        <w:tc>
          <w:tcPr>
            <w:tcW w:w="600" w:type="dxa"/>
          </w:tcPr>
          <w:p w14:paraId="3D379702" w14:textId="77777777" w:rsidR="00B50050" w:rsidRDefault="00B50050" w:rsidP="0088127C">
            <w:pPr>
              <w:pStyle w:val="OtherTableBody"/>
            </w:pPr>
            <w:r>
              <w:t>2</w:t>
            </w:r>
          </w:p>
        </w:tc>
        <w:tc>
          <w:tcPr>
            <w:tcW w:w="600" w:type="dxa"/>
          </w:tcPr>
          <w:p w14:paraId="18A8E9BE" w14:textId="77777777" w:rsidR="00B50050" w:rsidRDefault="00B50050" w:rsidP="0088127C">
            <w:pPr>
              <w:pStyle w:val="OtherTableBody"/>
            </w:pPr>
            <w:r>
              <w:t>..</w:t>
            </w:r>
          </w:p>
        </w:tc>
        <w:tc>
          <w:tcPr>
            <w:tcW w:w="600" w:type="dxa"/>
          </w:tcPr>
          <w:p w14:paraId="231BD27A" w14:textId="77777777" w:rsidR="00B50050" w:rsidRDefault="00B50050" w:rsidP="0088127C">
            <w:pPr>
              <w:pStyle w:val="OtherTableBody"/>
            </w:pPr>
            <w:r>
              <w:t>16=</w:t>
            </w:r>
          </w:p>
        </w:tc>
        <w:tc>
          <w:tcPr>
            <w:tcW w:w="600" w:type="dxa"/>
          </w:tcPr>
          <w:p w14:paraId="7D664B7D" w14:textId="77777777" w:rsidR="00B50050" w:rsidRDefault="00B50050" w:rsidP="0088127C">
            <w:pPr>
              <w:pStyle w:val="OtherTableBody"/>
            </w:pPr>
            <w:r>
              <w:t>NM</w:t>
            </w:r>
          </w:p>
        </w:tc>
        <w:tc>
          <w:tcPr>
            <w:tcW w:w="700" w:type="dxa"/>
          </w:tcPr>
          <w:p w14:paraId="586AEAF4" w14:textId="77777777" w:rsidR="00B50050" w:rsidRDefault="00B50050" w:rsidP="0088127C">
            <w:pPr>
              <w:pStyle w:val="OtherTableBody"/>
            </w:pPr>
          </w:p>
        </w:tc>
        <w:tc>
          <w:tcPr>
            <w:tcW w:w="600" w:type="dxa"/>
          </w:tcPr>
          <w:p w14:paraId="18C465E4" w14:textId="77777777" w:rsidR="00B50050" w:rsidRDefault="00B50050" w:rsidP="0088127C">
            <w:pPr>
              <w:pStyle w:val="OtherTableBody"/>
            </w:pPr>
          </w:p>
        </w:tc>
        <w:tc>
          <w:tcPr>
            <w:tcW w:w="900" w:type="dxa"/>
          </w:tcPr>
          <w:p w14:paraId="418587BD" w14:textId="77777777" w:rsidR="00B50050" w:rsidRDefault="00B50050" w:rsidP="0088127C">
            <w:pPr>
              <w:pStyle w:val="OtherTableBody"/>
            </w:pPr>
            <w:r>
              <w:t>17.7.4.2</w:t>
            </w:r>
          </w:p>
        </w:tc>
      </w:tr>
      <w:tr w:rsidR="00B50050" w14:paraId="0C5BD242" w14:textId="77777777" w:rsidTr="00195548">
        <w:tc>
          <w:tcPr>
            <w:tcW w:w="3500" w:type="dxa"/>
          </w:tcPr>
          <w:p w14:paraId="51E8E029" w14:textId="77777777" w:rsidR="00B50050" w:rsidRDefault="00B50050" w:rsidP="0088127C">
            <w:pPr>
              <w:pStyle w:val="OtherTableBody"/>
            </w:pPr>
            <w:r>
              <w:lastRenderedPageBreak/>
              <w:t>Cycle Start Date/Time</w:t>
            </w:r>
          </w:p>
        </w:tc>
        <w:tc>
          <w:tcPr>
            <w:tcW w:w="700" w:type="dxa"/>
          </w:tcPr>
          <w:p w14:paraId="6DEC53A4" w14:textId="77777777" w:rsidR="00B50050" w:rsidRDefault="00B50050" w:rsidP="0088127C">
            <w:pPr>
              <w:pStyle w:val="OtherTableBody"/>
            </w:pPr>
            <w:r>
              <w:t>02114</w:t>
            </w:r>
          </w:p>
        </w:tc>
        <w:tc>
          <w:tcPr>
            <w:tcW w:w="600" w:type="dxa"/>
          </w:tcPr>
          <w:p w14:paraId="1E51B71D" w14:textId="77777777" w:rsidR="00B50050" w:rsidRDefault="00B50050" w:rsidP="0088127C">
            <w:pPr>
              <w:pStyle w:val="OtherTableBody"/>
            </w:pPr>
            <w:r>
              <w:t>SCD</w:t>
            </w:r>
          </w:p>
        </w:tc>
        <w:tc>
          <w:tcPr>
            <w:tcW w:w="600" w:type="dxa"/>
          </w:tcPr>
          <w:p w14:paraId="3FEA82D1" w14:textId="77777777" w:rsidR="00B50050" w:rsidRDefault="00B50050" w:rsidP="0088127C">
            <w:pPr>
              <w:pStyle w:val="OtherTableBody"/>
            </w:pPr>
            <w:r>
              <w:t>11</w:t>
            </w:r>
          </w:p>
        </w:tc>
        <w:tc>
          <w:tcPr>
            <w:tcW w:w="600" w:type="dxa"/>
          </w:tcPr>
          <w:p w14:paraId="22A95702" w14:textId="77777777" w:rsidR="00B50050" w:rsidRDefault="00B50050" w:rsidP="0088127C">
            <w:pPr>
              <w:pStyle w:val="OtherTableBody"/>
            </w:pPr>
            <w:r>
              <w:t>..</w:t>
            </w:r>
          </w:p>
        </w:tc>
        <w:tc>
          <w:tcPr>
            <w:tcW w:w="600" w:type="dxa"/>
          </w:tcPr>
          <w:p w14:paraId="557B9B5A" w14:textId="77777777" w:rsidR="00B50050" w:rsidRDefault="00B50050" w:rsidP="0088127C">
            <w:pPr>
              <w:pStyle w:val="OtherTableBody"/>
            </w:pPr>
          </w:p>
        </w:tc>
        <w:tc>
          <w:tcPr>
            <w:tcW w:w="600" w:type="dxa"/>
          </w:tcPr>
          <w:p w14:paraId="0203AB4F" w14:textId="77777777" w:rsidR="00B50050" w:rsidRDefault="00B50050" w:rsidP="0088127C">
            <w:pPr>
              <w:pStyle w:val="OtherTableBody"/>
            </w:pPr>
            <w:r>
              <w:t>DTM</w:t>
            </w:r>
          </w:p>
        </w:tc>
        <w:tc>
          <w:tcPr>
            <w:tcW w:w="700" w:type="dxa"/>
          </w:tcPr>
          <w:p w14:paraId="61CFA07B" w14:textId="77777777" w:rsidR="00B50050" w:rsidRDefault="00B50050" w:rsidP="0088127C">
            <w:pPr>
              <w:pStyle w:val="OtherTableBody"/>
            </w:pPr>
          </w:p>
        </w:tc>
        <w:tc>
          <w:tcPr>
            <w:tcW w:w="600" w:type="dxa"/>
          </w:tcPr>
          <w:p w14:paraId="754C8405" w14:textId="77777777" w:rsidR="00B50050" w:rsidRDefault="00B50050" w:rsidP="0088127C">
            <w:pPr>
              <w:pStyle w:val="OtherTableBody"/>
            </w:pPr>
          </w:p>
        </w:tc>
        <w:tc>
          <w:tcPr>
            <w:tcW w:w="900" w:type="dxa"/>
          </w:tcPr>
          <w:p w14:paraId="1371B5E5" w14:textId="77777777" w:rsidR="00B50050" w:rsidRDefault="00B50050" w:rsidP="0088127C">
            <w:pPr>
              <w:pStyle w:val="OtherTableBody"/>
            </w:pPr>
            <w:r>
              <w:t>17.7.4.11</w:t>
            </w:r>
          </w:p>
        </w:tc>
      </w:tr>
      <w:tr w:rsidR="00B50050" w14:paraId="66FD9AE2" w14:textId="77777777" w:rsidTr="00195548">
        <w:tc>
          <w:tcPr>
            <w:tcW w:w="3500" w:type="dxa"/>
          </w:tcPr>
          <w:p w14:paraId="399DED11" w14:textId="77777777" w:rsidR="00B50050" w:rsidRDefault="00B50050" w:rsidP="0088127C">
            <w:pPr>
              <w:pStyle w:val="OtherTableBody"/>
            </w:pPr>
            <w:r>
              <w:t>Cycle Start Time</w:t>
            </w:r>
          </w:p>
        </w:tc>
        <w:tc>
          <w:tcPr>
            <w:tcW w:w="700" w:type="dxa"/>
          </w:tcPr>
          <w:p w14:paraId="7A9C7CC4" w14:textId="77777777" w:rsidR="00B50050" w:rsidRDefault="00B50050" w:rsidP="0088127C">
            <w:pPr>
              <w:pStyle w:val="OtherTableBody"/>
            </w:pPr>
            <w:r>
              <w:t>02104</w:t>
            </w:r>
          </w:p>
        </w:tc>
        <w:tc>
          <w:tcPr>
            <w:tcW w:w="600" w:type="dxa"/>
          </w:tcPr>
          <w:p w14:paraId="606B5201" w14:textId="77777777" w:rsidR="00B50050" w:rsidRDefault="00B50050" w:rsidP="0088127C">
            <w:pPr>
              <w:pStyle w:val="OtherTableBody"/>
            </w:pPr>
            <w:r>
              <w:t>SCD</w:t>
            </w:r>
          </w:p>
        </w:tc>
        <w:tc>
          <w:tcPr>
            <w:tcW w:w="600" w:type="dxa"/>
          </w:tcPr>
          <w:p w14:paraId="1035D24C" w14:textId="77777777" w:rsidR="00B50050" w:rsidRDefault="00B50050" w:rsidP="0088127C">
            <w:pPr>
              <w:pStyle w:val="OtherTableBody"/>
            </w:pPr>
            <w:r>
              <w:t>1</w:t>
            </w:r>
          </w:p>
        </w:tc>
        <w:tc>
          <w:tcPr>
            <w:tcW w:w="600" w:type="dxa"/>
          </w:tcPr>
          <w:p w14:paraId="7BD17098" w14:textId="77777777" w:rsidR="00B50050" w:rsidRDefault="00B50050" w:rsidP="0088127C">
            <w:pPr>
              <w:pStyle w:val="OtherTableBody"/>
            </w:pPr>
            <w:r>
              <w:t>..</w:t>
            </w:r>
          </w:p>
        </w:tc>
        <w:tc>
          <w:tcPr>
            <w:tcW w:w="600" w:type="dxa"/>
          </w:tcPr>
          <w:p w14:paraId="2CD95FE5" w14:textId="77777777" w:rsidR="00B50050" w:rsidRDefault="00B50050" w:rsidP="0088127C">
            <w:pPr>
              <w:pStyle w:val="OtherTableBody"/>
            </w:pPr>
          </w:p>
        </w:tc>
        <w:tc>
          <w:tcPr>
            <w:tcW w:w="600" w:type="dxa"/>
          </w:tcPr>
          <w:p w14:paraId="2A40A497" w14:textId="77777777" w:rsidR="00B50050" w:rsidRDefault="00B50050" w:rsidP="0088127C">
            <w:pPr>
              <w:pStyle w:val="OtherTableBody"/>
            </w:pPr>
            <w:r>
              <w:t>TM</w:t>
            </w:r>
          </w:p>
        </w:tc>
        <w:tc>
          <w:tcPr>
            <w:tcW w:w="700" w:type="dxa"/>
          </w:tcPr>
          <w:p w14:paraId="0CF70AE0" w14:textId="77777777" w:rsidR="00B50050" w:rsidRDefault="00B50050" w:rsidP="0088127C">
            <w:pPr>
              <w:pStyle w:val="OtherTableBody"/>
            </w:pPr>
          </w:p>
        </w:tc>
        <w:tc>
          <w:tcPr>
            <w:tcW w:w="600" w:type="dxa"/>
          </w:tcPr>
          <w:p w14:paraId="7C68FAEE" w14:textId="77777777" w:rsidR="00B50050" w:rsidRDefault="00B50050" w:rsidP="0088127C">
            <w:pPr>
              <w:pStyle w:val="OtherTableBody"/>
            </w:pPr>
          </w:p>
        </w:tc>
        <w:tc>
          <w:tcPr>
            <w:tcW w:w="900" w:type="dxa"/>
          </w:tcPr>
          <w:p w14:paraId="626F6835" w14:textId="77777777" w:rsidR="00B50050" w:rsidRDefault="00B50050" w:rsidP="0088127C">
            <w:pPr>
              <w:pStyle w:val="OtherTableBody"/>
            </w:pPr>
            <w:r>
              <w:t>17.7.4.1</w:t>
            </w:r>
          </w:p>
        </w:tc>
      </w:tr>
      <w:tr w:rsidR="00B50050" w14:paraId="59D3D0B4" w14:textId="77777777" w:rsidTr="00195548">
        <w:tc>
          <w:tcPr>
            <w:tcW w:w="3500" w:type="dxa"/>
          </w:tcPr>
          <w:p w14:paraId="2A2BC3F1" w14:textId="77777777" w:rsidR="00B50050" w:rsidRDefault="00B50050" w:rsidP="0088127C">
            <w:pPr>
              <w:pStyle w:val="OtherTableBody"/>
            </w:pPr>
            <w:r>
              <w:t>Cycle Type</w:t>
            </w:r>
          </w:p>
        </w:tc>
        <w:tc>
          <w:tcPr>
            <w:tcW w:w="700" w:type="dxa"/>
          </w:tcPr>
          <w:p w14:paraId="6C08C758" w14:textId="77777777" w:rsidR="00B50050" w:rsidRDefault="00B50050" w:rsidP="0088127C">
            <w:pPr>
              <w:pStyle w:val="OtherTableBody"/>
            </w:pPr>
            <w:r>
              <w:t>02131</w:t>
            </w:r>
          </w:p>
        </w:tc>
        <w:tc>
          <w:tcPr>
            <w:tcW w:w="600" w:type="dxa"/>
          </w:tcPr>
          <w:p w14:paraId="27D47029" w14:textId="77777777" w:rsidR="00B50050" w:rsidRDefault="00B50050" w:rsidP="0088127C">
            <w:pPr>
              <w:pStyle w:val="OtherTableBody"/>
            </w:pPr>
            <w:r>
              <w:t>SCD</w:t>
            </w:r>
          </w:p>
        </w:tc>
        <w:tc>
          <w:tcPr>
            <w:tcW w:w="600" w:type="dxa"/>
          </w:tcPr>
          <w:p w14:paraId="1BDF8BAB" w14:textId="77777777" w:rsidR="00B50050" w:rsidRDefault="00B50050" w:rsidP="0088127C">
            <w:pPr>
              <w:pStyle w:val="OtherTableBody"/>
            </w:pPr>
            <w:r>
              <w:t>28</w:t>
            </w:r>
          </w:p>
        </w:tc>
        <w:tc>
          <w:tcPr>
            <w:tcW w:w="600" w:type="dxa"/>
          </w:tcPr>
          <w:p w14:paraId="69FDF07E" w14:textId="77777777" w:rsidR="00B50050" w:rsidRDefault="00B50050" w:rsidP="0088127C">
            <w:pPr>
              <w:pStyle w:val="OtherTableBody"/>
            </w:pPr>
            <w:r>
              <w:t>..</w:t>
            </w:r>
          </w:p>
        </w:tc>
        <w:tc>
          <w:tcPr>
            <w:tcW w:w="600" w:type="dxa"/>
          </w:tcPr>
          <w:p w14:paraId="4DFFF5A7" w14:textId="77777777" w:rsidR="00B50050" w:rsidRDefault="00B50050" w:rsidP="0088127C">
            <w:pPr>
              <w:pStyle w:val="OtherTableBody"/>
            </w:pPr>
          </w:p>
        </w:tc>
        <w:tc>
          <w:tcPr>
            <w:tcW w:w="600" w:type="dxa"/>
          </w:tcPr>
          <w:p w14:paraId="6F7FE660" w14:textId="77777777" w:rsidR="00B50050" w:rsidRDefault="00B50050" w:rsidP="0088127C">
            <w:pPr>
              <w:pStyle w:val="OtherTableBody"/>
            </w:pPr>
            <w:r>
              <w:t>CWE</w:t>
            </w:r>
          </w:p>
        </w:tc>
        <w:tc>
          <w:tcPr>
            <w:tcW w:w="700" w:type="dxa"/>
          </w:tcPr>
          <w:p w14:paraId="18B5E17F" w14:textId="77777777" w:rsidR="00B50050" w:rsidRDefault="00B50050" w:rsidP="0088127C">
            <w:pPr>
              <w:pStyle w:val="OtherTableBody"/>
            </w:pPr>
          </w:p>
        </w:tc>
        <w:tc>
          <w:tcPr>
            <w:tcW w:w="600" w:type="dxa"/>
          </w:tcPr>
          <w:p w14:paraId="149878EA" w14:textId="77777777" w:rsidR="00B50050" w:rsidRDefault="00B50050" w:rsidP="0088127C">
            <w:pPr>
              <w:pStyle w:val="OtherTableBody"/>
            </w:pPr>
            <w:r>
              <w:t>0702</w:t>
            </w:r>
          </w:p>
        </w:tc>
        <w:tc>
          <w:tcPr>
            <w:tcW w:w="900" w:type="dxa"/>
          </w:tcPr>
          <w:p w14:paraId="38637031" w14:textId="77777777" w:rsidR="00B50050" w:rsidRDefault="00B50050" w:rsidP="0088127C">
            <w:pPr>
              <w:pStyle w:val="OtherTableBody"/>
            </w:pPr>
            <w:r>
              <w:t>17.7.4.28</w:t>
            </w:r>
          </w:p>
        </w:tc>
      </w:tr>
      <w:tr w:rsidR="00B50050" w14:paraId="3B92D617" w14:textId="77777777" w:rsidTr="00195548">
        <w:tc>
          <w:tcPr>
            <w:tcW w:w="3500" w:type="dxa"/>
          </w:tcPr>
          <w:p w14:paraId="2DFA7F7B" w14:textId="77777777" w:rsidR="00B50050" w:rsidRDefault="00B50050" w:rsidP="0088127C">
            <w:pPr>
              <w:pStyle w:val="OtherTableBody"/>
            </w:pPr>
            <w:r>
              <w:t>Cyclic Entry/Exit Indicator</w:t>
            </w:r>
          </w:p>
        </w:tc>
        <w:tc>
          <w:tcPr>
            <w:tcW w:w="700" w:type="dxa"/>
          </w:tcPr>
          <w:p w14:paraId="7DF94F59" w14:textId="77777777" w:rsidR="00B50050" w:rsidRDefault="00B50050" w:rsidP="0088127C">
            <w:pPr>
              <w:pStyle w:val="OtherTableBody"/>
            </w:pPr>
            <w:r>
              <w:t>01654</w:t>
            </w:r>
          </w:p>
        </w:tc>
        <w:tc>
          <w:tcPr>
            <w:tcW w:w="600" w:type="dxa"/>
          </w:tcPr>
          <w:p w14:paraId="6065F5FA" w14:textId="77777777" w:rsidR="00B50050" w:rsidRDefault="00B50050" w:rsidP="0088127C">
            <w:pPr>
              <w:pStyle w:val="OtherTableBody"/>
            </w:pPr>
            <w:r>
              <w:t>TQ2</w:t>
            </w:r>
          </w:p>
        </w:tc>
        <w:tc>
          <w:tcPr>
            <w:tcW w:w="600" w:type="dxa"/>
          </w:tcPr>
          <w:p w14:paraId="429A6058" w14:textId="77777777" w:rsidR="00B50050" w:rsidRDefault="00B50050" w:rsidP="0088127C">
            <w:pPr>
              <w:pStyle w:val="OtherTableBody"/>
            </w:pPr>
            <w:r>
              <w:t>7</w:t>
            </w:r>
          </w:p>
        </w:tc>
        <w:tc>
          <w:tcPr>
            <w:tcW w:w="600" w:type="dxa"/>
          </w:tcPr>
          <w:p w14:paraId="376EF8B8" w14:textId="77777777" w:rsidR="00B50050" w:rsidRDefault="00B50050" w:rsidP="0088127C">
            <w:pPr>
              <w:pStyle w:val="OtherTableBody"/>
            </w:pPr>
            <w:r>
              <w:t>1..1</w:t>
            </w:r>
          </w:p>
        </w:tc>
        <w:tc>
          <w:tcPr>
            <w:tcW w:w="600" w:type="dxa"/>
          </w:tcPr>
          <w:p w14:paraId="37488223" w14:textId="77777777" w:rsidR="00B50050" w:rsidRDefault="00B50050" w:rsidP="0088127C">
            <w:pPr>
              <w:pStyle w:val="OtherTableBody"/>
            </w:pPr>
          </w:p>
        </w:tc>
        <w:tc>
          <w:tcPr>
            <w:tcW w:w="600" w:type="dxa"/>
          </w:tcPr>
          <w:p w14:paraId="73B543A4" w14:textId="77777777" w:rsidR="00B50050" w:rsidRDefault="00B50050" w:rsidP="0088127C">
            <w:pPr>
              <w:pStyle w:val="OtherTableBody"/>
            </w:pPr>
            <w:r>
              <w:t>ID</w:t>
            </w:r>
          </w:p>
        </w:tc>
        <w:tc>
          <w:tcPr>
            <w:tcW w:w="700" w:type="dxa"/>
          </w:tcPr>
          <w:p w14:paraId="0BF0DCFF" w14:textId="77777777" w:rsidR="00B50050" w:rsidRDefault="00B50050" w:rsidP="0088127C">
            <w:pPr>
              <w:pStyle w:val="OtherTableBody"/>
            </w:pPr>
          </w:p>
        </w:tc>
        <w:tc>
          <w:tcPr>
            <w:tcW w:w="600" w:type="dxa"/>
          </w:tcPr>
          <w:p w14:paraId="325AE433" w14:textId="77777777" w:rsidR="00B50050" w:rsidRDefault="00B50050" w:rsidP="0088127C">
            <w:pPr>
              <w:pStyle w:val="OtherTableBody"/>
            </w:pPr>
            <w:r>
              <w:t>0505</w:t>
            </w:r>
          </w:p>
        </w:tc>
        <w:tc>
          <w:tcPr>
            <w:tcW w:w="900" w:type="dxa"/>
          </w:tcPr>
          <w:p w14:paraId="63F14FE4" w14:textId="77777777" w:rsidR="00B50050" w:rsidRDefault="00B50050" w:rsidP="0088127C">
            <w:pPr>
              <w:pStyle w:val="OtherTableBody"/>
            </w:pPr>
            <w:r>
              <w:t>4.5.5.7</w:t>
            </w:r>
          </w:p>
        </w:tc>
      </w:tr>
      <w:tr w:rsidR="00B50050" w14:paraId="7220D6F3" w14:textId="77777777" w:rsidTr="00195548">
        <w:tc>
          <w:tcPr>
            <w:tcW w:w="3500" w:type="dxa"/>
          </w:tcPr>
          <w:p w14:paraId="0B2BF84A" w14:textId="77777777" w:rsidR="00B50050" w:rsidRDefault="00B50050" w:rsidP="0088127C">
            <w:pPr>
              <w:pStyle w:val="OtherTableBody"/>
            </w:pPr>
            <w:r>
              <w:t>Cyclic Group Maximum Number of Repeats</w:t>
            </w:r>
          </w:p>
        </w:tc>
        <w:tc>
          <w:tcPr>
            <w:tcW w:w="700" w:type="dxa"/>
          </w:tcPr>
          <w:p w14:paraId="30E0F0BF" w14:textId="77777777" w:rsidR="00B50050" w:rsidRDefault="00B50050" w:rsidP="0088127C">
            <w:pPr>
              <w:pStyle w:val="OtherTableBody"/>
            </w:pPr>
            <w:r>
              <w:t>01656</w:t>
            </w:r>
          </w:p>
        </w:tc>
        <w:tc>
          <w:tcPr>
            <w:tcW w:w="600" w:type="dxa"/>
          </w:tcPr>
          <w:p w14:paraId="40809C43" w14:textId="77777777" w:rsidR="00B50050" w:rsidRDefault="00B50050" w:rsidP="0088127C">
            <w:pPr>
              <w:pStyle w:val="OtherTableBody"/>
            </w:pPr>
            <w:r>
              <w:t>TQ2</w:t>
            </w:r>
          </w:p>
        </w:tc>
        <w:tc>
          <w:tcPr>
            <w:tcW w:w="600" w:type="dxa"/>
          </w:tcPr>
          <w:p w14:paraId="20F79E1E" w14:textId="77777777" w:rsidR="00B50050" w:rsidRDefault="00B50050" w:rsidP="0088127C">
            <w:pPr>
              <w:pStyle w:val="OtherTableBody"/>
            </w:pPr>
            <w:r>
              <w:t>9</w:t>
            </w:r>
          </w:p>
        </w:tc>
        <w:tc>
          <w:tcPr>
            <w:tcW w:w="600" w:type="dxa"/>
          </w:tcPr>
          <w:p w14:paraId="5679AE54" w14:textId="77777777" w:rsidR="00B50050" w:rsidRDefault="00B50050" w:rsidP="0088127C">
            <w:pPr>
              <w:pStyle w:val="OtherTableBody"/>
            </w:pPr>
            <w:r>
              <w:t>..</w:t>
            </w:r>
          </w:p>
        </w:tc>
        <w:tc>
          <w:tcPr>
            <w:tcW w:w="600" w:type="dxa"/>
          </w:tcPr>
          <w:p w14:paraId="1521A6A8" w14:textId="77777777" w:rsidR="00B50050" w:rsidRDefault="00B50050" w:rsidP="0088127C">
            <w:pPr>
              <w:pStyle w:val="OtherTableBody"/>
            </w:pPr>
            <w:r>
              <w:t>10=</w:t>
            </w:r>
          </w:p>
        </w:tc>
        <w:tc>
          <w:tcPr>
            <w:tcW w:w="600" w:type="dxa"/>
          </w:tcPr>
          <w:p w14:paraId="47034237" w14:textId="77777777" w:rsidR="00B50050" w:rsidRDefault="00B50050" w:rsidP="0088127C">
            <w:pPr>
              <w:pStyle w:val="OtherTableBody"/>
            </w:pPr>
            <w:r>
              <w:t>NM</w:t>
            </w:r>
          </w:p>
        </w:tc>
        <w:tc>
          <w:tcPr>
            <w:tcW w:w="700" w:type="dxa"/>
          </w:tcPr>
          <w:p w14:paraId="631000E2" w14:textId="77777777" w:rsidR="00B50050" w:rsidRDefault="00B50050" w:rsidP="0088127C">
            <w:pPr>
              <w:pStyle w:val="OtherTableBody"/>
            </w:pPr>
          </w:p>
        </w:tc>
        <w:tc>
          <w:tcPr>
            <w:tcW w:w="600" w:type="dxa"/>
          </w:tcPr>
          <w:p w14:paraId="77FED42F" w14:textId="77777777" w:rsidR="00B50050" w:rsidRDefault="00B50050" w:rsidP="0088127C">
            <w:pPr>
              <w:pStyle w:val="OtherTableBody"/>
            </w:pPr>
          </w:p>
        </w:tc>
        <w:tc>
          <w:tcPr>
            <w:tcW w:w="900" w:type="dxa"/>
          </w:tcPr>
          <w:p w14:paraId="061F1978" w14:textId="77777777" w:rsidR="00B50050" w:rsidRDefault="00B50050" w:rsidP="0088127C">
            <w:pPr>
              <w:pStyle w:val="OtherTableBody"/>
            </w:pPr>
            <w:r>
              <w:t>4.5.5.9</w:t>
            </w:r>
          </w:p>
        </w:tc>
      </w:tr>
      <w:tr w:rsidR="00B50050" w14:paraId="2B39CA86" w14:textId="77777777" w:rsidTr="00195548">
        <w:tc>
          <w:tcPr>
            <w:tcW w:w="3500" w:type="dxa"/>
          </w:tcPr>
          <w:p w14:paraId="70E3179E" w14:textId="77777777" w:rsidR="00B50050" w:rsidRDefault="00B50050" w:rsidP="0088127C">
            <w:pPr>
              <w:pStyle w:val="OtherTableBody"/>
            </w:pPr>
            <w:r>
              <w:t>D/T of Most Recent Refill or Dose Dispensed</w:t>
            </w:r>
          </w:p>
        </w:tc>
        <w:tc>
          <w:tcPr>
            <w:tcW w:w="700" w:type="dxa"/>
          </w:tcPr>
          <w:p w14:paraId="530E059A" w14:textId="77777777" w:rsidR="00B50050" w:rsidRDefault="00B50050" w:rsidP="0088127C">
            <w:pPr>
              <w:pStyle w:val="OtherTableBody"/>
            </w:pPr>
            <w:r>
              <w:t>00328</w:t>
            </w:r>
          </w:p>
        </w:tc>
        <w:tc>
          <w:tcPr>
            <w:tcW w:w="600" w:type="dxa"/>
          </w:tcPr>
          <w:p w14:paraId="5BF9D2DD" w14:textId="77777777" w:rsidR="00B50050" w:rsidRDefault="00B50050" w:rsidP="0088127C">
            <w:pPr>
              <w:pStyle w:val="OtherTableBody"/>
            </w:pPr>
            <w:r>
              <w:t>RXE</w:t>
            </w:r>
          </w:p>
        </w:tc>
        <w:tc>
          <w:tcPr>
            <w:tcW w:w="600" w:type="dxa"/>
          </w:tcPr>
          <w:p w14:paraId="1A1B5409" w14:textId="77777777" w:rsidR="00B50050" w:rsidRDefault="00B50050" w:rsidP="0088127C">
            <w:pPr>
              <w:pStyle w:val="OtherTableBody"/>
            </w:pPr>
            <w:r>
              <w:t>18</w:t>
            </w:r>
          </w:p>
        </w:tc>
        <w:tc>
          <w:tcPr>
            <w:tcW w:w="600" w:type="dxa"/>
          </w:tcPr>
          <w:p w14:paraId="25739864" w14:textId="77777777" w:rsidR="00B50050" w:rsidRDefault="00B50050" w:rsidP="0088127C">
            <w:pPr>
              <w:pStyle w:val="OtherTableBody"/>
            </w:pPr>
            <w:r>
              <w:t>..</w:t>
            </w:r>
          </w:p>
        </w:tc>
        <w:tc>
          <w:tcPr>
            <w:tcW w:w="600" w:type="dxa"/>
          </w:tcPr>
          <w:p w14:paraId="5EA9F3DE" w14:textId="77777777" w:rsidR="00B50050" w:rsidRDefault="00B50050" w:rsidP="0088127C">
            <w:pPr>
              <w:pStyle w:val="OtherTableBody"/>
            </w:pPr>
          </w:p>
        </w:tc>
        <w:tc>
          <w:tcPr>
            <w:tcW w:w="600" w:type="dxa"/>
          </w:tcPr>
          <w:p w14:paraId="38FD66B0" w14:textId="77777777" w:rsidR="00B50050" w:rsidRDefault="00B50050" w:rsidP="0088127C">
            <w:pPr>
              <w:pStyle w:val="OtherTableBody"/>
            </w:pPr>
            <w:r>
              <w:t>DTM</w:t>
            </w:r>
          </w:p>
        </w:tc>
        <w:tc>
          <w:tcPr>
            <w:tcW w:w="700" w:type="dxa"/>
          </w:tcPr>
          <w:p w14:paraId="6C593C03" w14:textId="77777777" w:rsidR="00B50050" w:rsidRDefault="00B50050" w:rsidP="0088127C">
            <w:pPr>
              <w:pStyle w:val="OtherTableBody"/>
            </w:pPr>
          </w:p>
        </w:tc>
        <w:tc>
          <w:tcPr>
            <w:tcW w:w="600" w:type="dxa"/>
          </w:tcPr>
          <w:p w14:paraId="36602345" w14:textId="77777777" w:rsidR="00B50050" w:rsidRDefault="00B50050" w:rsidP="0088127C">
            <w:pPr>
              <w:pStyle w:val="OtherTableBody"/>
            </w:pPr>
          </w:p>
        </w:tc>
        <w:tc>
          <w:tcPr>
            <w:tcW w:w="900" w:type="dxa"/>
          </w:tcPr>
          <w:p w14:paraId="2135E25D" w14:textId="77777777" w:rsidR="00B50050" w:rsidRDefault="00B50050" w:rsidP="0088127C">
            <w:pPr>
              <w:pStyle w:val="OtherTableBody"/>
            </w:pPr>
            <w:r>
              <w:t>4A.4.4.18</w:t>
            </w:r>
          </w:p>
        </w:tc>
      </w:tr>
      <w:tr w:rsidR="00B50050" w14:paraId="55A0F2B6" w14:textId="77777777" w:rsidTr="00195548">
        <w:tc>
          <w:tcPr>
            <w:tcW w:w="3500" w:type="dxa"/>
          </w:tcPr>
          <w:p w14:paraId="631B4E1F" w14:textId="77777777" w:rsidR="00B50050" w:rsidRDefault="00B50050" w:rsidP="0088127C">
            <w:pPr>
              <w:pStyle w:val="OtherTableBody"/>
            </w:pPr>
            <w:r>
              <w:t>Daily Deductible</w:t>
            </w:r>
          </w:p>
        </w:tc>
        <w:tc>
          <w:tcPr>
            <w:tcW w:w="700" w:type="dxa"/>
          </w:tcPr>
          <w:p w14:paraId="2990D421" w14:textId="77777777" w:rsidR="00B50050" w:rsidRDefault="00B50050" w:rsidP="0088127C">
            <w:pPr>
              <w:pStyle w:val="OtherTableBody"/>
            </w:pPr>
            <w:r>
              <w:t>00501</w:t>
            </w:r>
          </w:p>
        </w:tc>
        <w:tc>
          <w:tcPr>
            <w:tcW w:w="600" w:type="dxa"/>
          </w:tcPr>
          <w:p w14:paraId="3426B9CD" w14:textId="77777777" w:rsidR="00B50050" w:rsidRDefault="00B50050" w:rsidP="0088127C">
            <w:pPr>
              <w:pStyle w:val="OtherTableBody"/>
            </w:pPr>
            <w:r>
              <w:t>IN2</w:t>
            </w:r>
          </w:p>
        </w:tc>
        <w:tc>
          <w:tcPr>
            <w:tcW w:w="600" w:type="dxa"/>
          </w:tcPr>
          <w:p w14:paraId="4CB2AFB5" w14:textId="77777777" w:rsidR="00B50050" w:rsidRDefault="00B50050" w:rsidP="0088127C">
            <w:pPr>
              <w:pStyle w:val="OtherTableBody"/>
            </w:pPr>
            <w:r>
              <w:t>30</w:t>
            </w:r>
          </w:p>
        </w:tc>
        <w:tc>
          <w:tcPr>
            <w:tcW w:w="600" w:type="dxa"/>
          </w:tcPr>
          <w:p w14:paraId="7E0BA278" w14:textId="77777777" w:rsidR="00B50050" w:rsidRDefault="00B50050" w:rsidP="0088127C">
            <w:pPr>
              <w:pStyle w:val="OtherTableBody"/>
            </w:pPr>
            <w:r>
              <w:t>..</w:t>
            </w:r>
          </w:p>
        </w:tc>
        <w:tc>
          <w:tcPr>
            <w:tcW w:w="600" w:type="dxa"/>
          </w:tcPr>
          <w:p w14:paraId="1F64CF21" w14:textId="77777777" w:rsidR="00B50050" w:rsidRDefault="00B50050" w:rsidP="0088127C">
            <w:pPr>
              <w:pStyle w:val="OtherTableBody"/>
            </w:pPr>
          </w:p>
        </w:tc>
        <w:tc>
          <w:tcPr>
            <w:tcW w:w="600" w:type="dxa"/>
          </w:tcPr>
          <w:p w14:paraId="796AF070" w14:textId="77777777" w:rsidR="00B50050" w:rsidRDefault="00B50050" w:rsidP="0088127C">
            <w:pPr>
              <w:pStyle w:val="OtherTableBody"/>
            </w:pPr>
            <w:r>
              <w:t>DDI</w:t>
            </w:r>
          </w:p>
        </w:tc>
        <w:tc>
          <w:tcPr>
            <w:tcW w:w="700" w:type="dxa"/>
          </w:tcPr>
          <w:p w14:paraId="1696F585" w14:textId="77777777" w:rsidR="00B50050" w:rsidRDefault="00B50050" w:rsidP="0088127C">
            <w:pPr>
              <w:pStyle w:val="OtherTableBody"/>
            </w:pPr>
          </w:p>
        </w:tc>
        <w:tc>
          <w:tcPr>
            <w:tcW w:w="600" w:type="dxa"/>
          </w:tcPr>
          <w:p w14:paraId="3855BA78" w14:textId="77777777" w:rsidR="00B50050" w:rsidRDefault="00B50050" w:rsidP="0088127C">
            <w:pPr>
              <w:pStyle w:val="OtherTableBody"/>
            </w:pPr>
          </w:p>
        </w:tc>
        <w:tc>
          <w:tcPr>
            <w:tcW w:w="900" w:type="dxa"/>
          </w:tcPr>
          <w:p w14:paraId="4BDF6E8D" w14:textId="77777777" w:rsidR="00B50050" w:rsidRDefault="00B50050" w:rsidP="0088127C">
            <w:pPr>
              <w:pStyle w:val="OtherTableBody"/>
            </w:pPr>
            <w:r>
              <w:t>6.5.7.30</w:t>
            </w:r>
          </w:p>
        </w:tc>
      </w:tr>
      <w:tr w:rsidR="00B50050" w14:paraId="35D2F7AB" w14:textId="77777777" w:rsidTr="00195548">
        <w:tc>
          <w:tcPr>
            <w:tcW w:w="3500" w:type="dxa"/>
          </w:tcPr>
          <w:p w14:paraId="1A8C01A4" w14:textId="77777777" w:rsidR="00B50050" w:rsidRDefault="00B50050" w:rsidP="0088127C">
            <w:pPr>
              <w:pStyle w:val="OtherTableBody"/>
            </w:pPr>
            <w:r>
              <w:t>Danger Code</w:t>
            </w:r>
          </w:p>
        </w:tc>
        <w:tc>
          <w:tcPr>
            <w:tcW w:w="700" w:type="dxa"/>
          </w:tcPr>
          <w:p w14:paraId="0827BC09" w14:textId="77777777" w:rsidR="00B50050" w:rsidRDefault="00B50050" w:rsidP="0088127C">
            <w:pPr>
              <w:pStyle w:val="OtherTableBody"/>
            </w:pPr>
            <w:r>
              <w:t>00246</w:t>
            </w:r>
          </w:p>
        </w:tc>
        <w:tc>
          <w:tcPr>
            <w:tcW w:w="600" w:type="dxa"/>
          </w:tcPr>
          <w:p w14:paraId="7765555F" w14:textId="77777777" w:rsidR="00B50050" w:rsidRDefault="00B50050" w:rsidP="0088127C">
            <w:pPr>
              <w:pStyle w:val="OtherTableBody"/>
            </w:pPr>
            <w:r>
              <w:t>OBR</w:t>
            </w:r>
          </w:p>
        </w:tc>
        <w:tc>
          <w:tcPr>
            <w:tcW w:w="600" w:type="dxa"/>
          </w:tcPr>
          <w:p w14:paraId="05890EE2" w14:textId="77777777" w:rsidR="00B50050" w:rsidRDefault="00B50050" w:rsidP="0088127C">
            <w:pPr>
              <w:pStyle w:val="OtherTableBody"/>
            </w:pPr>
            <w:r>
              <w:t>12</w:t>
            </w:r>
          </w:p>
        </w:tc>
        <w:tc>
          <w:tcPr>
            <w:tcW w:w="600" w:type="dxa"/>
          </w:tcPr>
          <w:p w14:paraId="760CA0D5" w14:textId="77777777" w:rsidR="00B50050" w:rsidRDefault="00B50050" w:rsidP="0088127C">
            <w:pPr>
              <w:pStyle w:val="OtherTableBody"/>
            </w:pPr>
            <w:r>
              <w:t>..</w:t>
            </w:r>
          </w:p>
        </w:tc>
        <w:tc>
          <w:tcPr>
            <w:tcW w:w="600" w:type="dxa"/>
          </w:tcPr>
          <w:p w14:paraId="5D82F613" w14:textId="77777777" w:rsidR="00B50050" w:rsidRDefault="00B50050" w:rsidP="0088127C">
            <w:pPr>
              <w:pStyle w:val="OtherTableBody"/>
            </w:pPr>
          </w:p>
        </w:tc>
        <w:tc>
          <w:tcPr>
            <w:tcW w:w="600" w:type="dxa"/>
          </w:tcPr>
          <w:p w14:paraId="042729EC" w14:textId="77777777" w:rsidR="00B50050" w:rsidRDefault="00B50050" w:rsidP="0088127C">
            <w:pPr>
              <w:pStyle w:val="OtherTableBody"/>
            </w:pPr>
            <w:r>
              <w:t>CWE</w:t>
            </w:r>
          </w:p>
        </w:tc>
        <w:tc>
          <w:tcPr>
            <w:tcW w:w="700" w:type="dxa"/>
          </w:tcPr>
          <w:p w14:paraId="6D7FEF3D" w14:textId="77777777" w:rsidR="00B50050" w:rsidRDefault="00B50050" w:rsidP="0088127C">
            <w:pPr>
              <w:pStyle w:val="OtherTableBody"/>
            </w:pPr>
          </w:p>
        </w:tc>
        <w:tc>
          <w:tcPr>
            <w:tcW w:w="600" w:type="dxa"/>
          </w:tcPr>
          <w:p w14:paraId="6009F351" w14:textId="77777777" w:rsidR="00B50050" w:rsidRDefault="00B50050" w:rsidP="0088127C">
            <w:pPr>
              <w:pStyle w:val="OtherTableBody"/>
            </w:pPr>
            <w:r>
              <w:t>0613</w:t>
            </w:r>
          </w:p>
        </w:tc>
        <w:tc>
          <w:tcPr>
            <w:tcW w:w="900" w:type="dxa"/>
          </w:tcPr>
          <w:p w14:paraId="78C84383" w14:textId="77777777" w:rsidR="00B50050" w:rsidRDefault="00B50050" w:rsidP="0088127C">
            <w:pPr>
              <w:pStyle w:val="OtherTableBody"/>
            </w:pPr>
            <w:r>
              <w:t>4.5.3.12</w:t>
            </w:r>
          </w:p>
        </w:tc>
      </w:tr>
      <w:tr w:rsidR="00B50050" w14:paraId="181D8858" w14:textId="77777777" w:rsidTr="00195548">
        <w:tc>
          <w:tcPr>
            <w:tcW w:w="3500" w:type="dxa"/>
          </w:tcPr>
          <w:p w14:paraId="7974375B" w14:textId="77777777" w:rsidR="00B50050" w:rsidRDefault="00B50050" w:rsidP="0088127C">
            <w:pPr>
              <w:pStyle w:val="OtherTableBody"/>
            </w:pPr>
            <w:r>
              <w:t>Data Line</w:t>
            </w:r>
          </w:p>
        </w:tc>
        <w:tc>
          <w:tcPr>
            <w:tcW w:w="700" w:type="dxa"/>
          </w:tcPr>
          <w:p w14:paraId="7A7C8EE6" w14:textId="77777777" w:rsidR="00B50050" w:rsidRDefault="00B50050" w:rsidP="0088127C">
            <w:pPr>
              <w:pStyle w:val="OtherTableBody"/>
            </w:pPr>
            <w:r>
              <w:t>00063</w:t>
            </w:r>
          </w:p>
        </w:tc>
        <w:tc>
          <w:tcPr>
            <w:tcW w:w="600" w:type="dxa"/>
          </w:tcPr>
          <w:p w14:paraId="1782FCAD" w14:textId="77777777" w:rsidR="00B50050" w:rsidRDefault="00B50050" w:rsidP="0088127C">
            <w:pPr>
              <w:pStyle w:val="OtherTableBody"/>
            </w:pPr>
            <w:r>
              <w:t>DSP</w:t>
            </w:r>
          </w:p>
        </w:tc>
        <w:tc>
          <w:tcPr>
            <w:tcW w:w="600" w:type="dxa"/>
          </w:tcPr>
          <w:p w14:paraId="17243AB6" w14:textId="77777777" w:rsidR="00B50050" w:rsidRDefault="00B50050" w:rsidP="0088127C">
            <w:pPr>
              <w:pStyle w:val="OtherTableBody"/>
            </w:pPr>
            <w:r>
              <w:t>3</w:t>
            </w:r>
          </w:p>
        </w:tc>
        <w:tc>
          <w:tcPr>
            <w:tcW w:w="600" w:type="dxa"/>
          </w:tcPr>
          <w:p w14:paraId="63ED24FE" w14:textId="77777777" w:rsidR="00B50050" w:rsidRDefault="00B50050" w:rsidP="0088127C">
            <w:pPr>
              <w:pStyle w:val="OtherTableBody"/>
            </w:pPr>
            <w:r>
              <w:t>..</w:t>
            </w:r>
          </w:p>
        </w:tc>
        <w:tc>
          <w:tcPr>
            <w:tcW w:w="600" w:type="dxa"/>
          </w:tcPr>
          <w:p w14:paraId="1BB10C0D" w14:textId="77777777" w:rsidR="00B50050" w:rsidRDefault="00B50050" w:rsidP="0088127C">
            <w:pPr>
              <w:pStyle w:val="OtherTableBody"/>
            </w:pPr>
            <w:r>
              <w:t>300</w:t>
            </w:r>
          </w:p>
        </w:tc>
        <w:tc>
          <w:tcPr>
            <w:tcW w:w="600" w:type="dxa"/>
          </w:tcPr>
          <w:p w14:paraId="72281826" w14:textId="77777777" w:rsidR="00B50050" w:rsidRDefault="00B50050" w:rsidP="0088127C">
            <w:pPr>
              <w:pStyle w:val="OtherTableBody"/>
            </w:pPr>
            <w:r>
              <w:t>TX</w:t>
            </w:r>
          </w:p>
        </w:tc>
        <w:tc>
          <w:tcPr>
            <w:tcW w:w="700" w:type="dxa"/>
          </w:tcPr>
          <w:p w14:paraId="07336A4F" w14:textId="77777777" w:rsidR="00B50050" w:rsidRDefault="00B50050" w:rsidP="0088127C">
            <w:pPr>
              <w:pStyle w:val="OtherTableBody"/>
            </w:pPr>
          </w:p>
        </w:tc>
        <w:tc>
          <w:tcPr>
            <w:tcW w:w="600" w:type="dxa"/>
          </w:tcPr>
          <w:p w14:paraId="5A821FF4" w14:textId="77777777" w:rsidR="00B50050" w:rsidRDefault="00B50050" w:rsidP="0088127C">
            <w:pPr>
              <w:pStyle w:val="OtherTableBody"/>
            </w:pPr>
          </w:p>
        </w:tc>
        <w:tc>
          <w:tcPr>
            <w:tcW w:w="900" w:type="dxa"/>
          </w:tcPr>
          <w:p w14:paraId="4D10C9E1" w14:textId="77777777" w:rsidR="00B50050" w:rsidRDefault="00B50050" w:rsidP="0088127C">
            <w:pPr>
              <w:pStyle w:val="OtherTableBody"/>
            </w:pPr>
            <w:r>
              <w:t>5.5.1.3</w:t>
            </w:r>
          </w:p>
        </w:tc>
      </w:tr>
      <w:tr w:rsidR="00B50050" w14:paraId="5EDB5911" w14:textId="77777777" w:rsidTr="00195548">
        <w:tc>
          <w:tcPr>
            <w:tcW w:w="3500" w:type="dxa"/>
          </w:tcPr>
          <w:p w14:paraId="40045602" w14:textId="77777777" w:rsidR="00B50050" w:rsidRDefault="00B50050" w:rsidP="0088127C">
            <w:pPr>
              <w:pStyle w:val="OtherTableBody"/>
            </w:pPr>
            <w:r>
              <w:t>Date Additional Information Was Submitted</w:t>
            </w:r>
          </w:p>
        </w:tc>
        <w:tc>
          <w:tcPr>
            <w:tcW w:w="700" w:type="dxa"/>
          </w:tcPr>
          <w:p w14:paraId="016473DB" w14:textId="77777777" w:rsidR="00B50050" w:rsidRDefault="00B50050" w:rsidP="0088127C">
            <w:pPr>
              <w:pStyle w:val="OtherTableBody"/>
            </w:pPr>
            <w:r>
              <w:t>01913</w:t>
            </w:r>
          </w:p>
        </w:tc>
        <w:tc>
          <w:tcPr>
            <w:tcW w:w="600" w:type="dxa"/>
          </w:tcPr>
          <w:p w14:paraId="05BD45F8" w14:textId="77777777" w:rsidR="00B50050" w:rsidRDefault="00B50050" w:rsidP="0088127C">
            <w:pPr>
              <w:pStyle w:val="OtherTableBody"/>
            </w:pPr>
            <w:r>
              <w:t>RFI</w:t>
            </w:r>
          </w:p>
        </w:tc>
        <w:tc>
          <w:tcPr>
            <w:tcW w:w="600" w:type="dxa"/>
          </w:tcPr>
          <w:p w14:paraId="4931F16B" w14:textId="77777777" w:rsidR="00B50050" w:rsidRDefault="00B50050" w:rsidP="0088127C">
            <w:pPr>
              <w:pStyle w:val="OtherTableBody"/>
            </w:pPr>
            <w:r>
              <w:t>4</w:t>
            </w:r>
          </w:p>
        </w:tc>
        <w:tc>
          <w:tcPr>
            <w:tcW w:w="600" w:type="dxa"/>
          </w:tcPr>
          <w:p w14:paraId="1C076F4C" w14:textId="77777777" w:rsidR="00B50050" w:rsidRDefault="00B50050" w:rsidP="0088127C">
            <w:pPr>
              <w:pStyle w:val="OtherTableBody"/>
            </w:pPr>
            <w:r>
              <w:t>..</w:t>
            </w:r>
          </w:p>
        </w:tc>
        <w:tc>
          <w:tcPr>
            <w:tcW w:w="600" w:type="dxa"/>
          </w:tcPr>
          <w:p w14:paraId="64456D88" w14:textId="77777777" w:rsidR="00B50050" w:rsidRDefault="00B50050" w:rsidP="0088127C">
            <w:pPr>
              <w:pStyle w:val="OtherTableBody"/>
            </w:pPr>
          </w:p>
        </w:tc>
        <w:tc>
          <w:tcPr>
            <w:tcW w:w="600" w:type="dxa"/>
          </w:tcPr>
          <w:p w14:paraId="5687D9B7" w14:textId="77777777" w:rsidR="00B50050" w:rsidRDefault="00B50050" w:rsidP="0088127C">
            <w:pPr>
              <w:pStyle w:val="OtherTableBody"/>
            </w:pPr>
            <w:r>
              <w:t>DTM</w:t>
            </w:r>
          </w:p>
        </w:tc>
        <w:tc>
          <w:tcPr>
            <w:tcW w:w="700" w:type="dxa"/>
          </w:tcPr>
          <w:p w14:paraId="34B81D1E" w14:textId="77777777" w:rsidR="00B50050" w:rsidRDefault="00B50050" w:rsidP="0088127C">
            <w:pPr>
              <w:pStyle w:val="OtherTableBody"/>
            </w:pPr>
          </w:p>
        </w:tc>
        <w:tc>
          <w:tcPr>
            <w:tcW w:w="600" w:type="dxa"/>
          </w:tcPr>
          <w:p w14:paraId="1641E75C" w14:textId="77777777" w:rsidR="00B50050" w:rsidRDefault="00B50050" w:rsidP="0088127C">
            <w:pPr>
              <w:pStyle w:val="OtherTableBody"/>
            </w:pPr>
          </w:p>
        </w:tc>
        <w:tc>
          <w:tcPr>
            <w:tcW w:w="900" w:type="dxa"/>
          </w:tcPr>
          <w:p w14:paraId="795577A1" w14:textId="77777777" w:rsidR="00B50050" w:rsidRDefault="00B50050" w:rsidP="0088127C">
            <w:pPr>
              <w:pStyle w:val="OtherTableBody"/>
            </w:pPr>
            <w:r>
              <w:t>16.4.1.4</w:t>
            </w:r>
          </w:p>
        </w:tc>
      </w:tr>
      <w:tr w:rsidR="00B50050" w14:paraId="5C0948FA" w14:textId="77777777" w:rsidTr="00195548">
        <w:tc>
          <w:tcPr>
            <w:tcW w:w="3500" w:type="dxa"/>
          </w:tcPr>
          <w:p w14:paraId="1FF4CB80" w14:textId="77777777" w:rsidR="00B50050" w:rsidRDefault="00B50050" w:rsidP="0088127C">
            <w:pPr>
              <w:pStyle w:val="OtherTableBody"/>
            </w:pPr>
            <w:r>
              <w:t>Date Entered Practice</w:t>
            </w:r>
          </w:p>
        </w:tc>
        <w:tc>
          <w:tcPr>
            <w:tcW w:w="700" w:type="dxa"/>
          </w:tcPr>
          <w:p w14:paraId="0D2FBDAD" w14:textId="77777777" w:rsidR="00B50050" w:rsidRDefault="00B50050" w:rsidP="0088127C">
            <w:pPr>
              <w:pStyle w:val="OtherTableBody"/>
            </w:pPr>
            <w:r>
              <w:t>01296</w:t>
            </w:r>
          </w:p>
        </w:tc>
        <w:tc>
          <w:tcPr>
            <w:tcW w:w="600" w:type="dxa"/>
          </w:tcPr>
          <w:p w14:paraId="7B8C56F5" w14:textId="77777777" w:rsidR="00B50050" w:rsidRDefault="00B50050" w:rsidP="0088127C">
            <w:pPr>
              <w:pStyle w:val="OtherTableBody"/>
            </w:pPr>
            <w:r>
              <w:t>PRA</w:t>
            </w:r>
          </w:p>
        </w:tc>
        <w:tc>
          <w:tcPr>
            <w:tcW w:w="600" w:type="dxa"/>
          </w:tcPr>
          <w:p w14:paraId="51F0EF49" w14:textId="77777777" w:rsidR="00B50050" w:rsidRDefault="00B50050" w:rsidP="0088127C">
            <w:pPr>
              <w:pStyle w:val="OtherTableBody"/>
            </w:pPr>
            <w:r>
              <w:t>8</w:t>
            </w:r>
          </w:p>
        </w:tc>
        <w:tc>
          <w:tcPr>
            <w:tcW w:w="600" w:type="dxa"/>
          </w:tcPr>
          <w:p w14:paraId="2318AE25" w14:textId="77777777" w:rsidR="00B50050" w:rsidRDefault="00B50050" w:rsidP="0088127C">
            <w:pPr>
              <w:pStyle w:val="OtherTableBody"/>
            </w:pPr>
            <w:r>
              <w:t>..</w:t>
            </w:r>
          </w:p>
        </w:tc>
        <w:tc>
          <w:tcPr>
            <w:tcW w:w="600" w:type="dxa"/>
          </w:tcPr>
          <w:p w14:paraId="04DD8721" w14:textId="77777777" w:rsidR="00B50050" w:rsidRDefault="00B50050" w:rsidP="0088127C">
            <w:pPr>
              <w:pStyle w:val="OtherTableBody"/>
            </w:pPr>
          </w:p>
        </w:tc>
        <w:tc>
          <w:tcPr>
            <w:tcW w:w="600" w:type="dxa"/>
          </w:tcPr>
          <w:p w14:paraId="4195AD9E" w14:textId="77777777" w:rsidR="00B50050" w:rsidRDefault="00B50050" w:rsidP="0088127C">
            <w:pPr>
              <w:pStyle w:val="OtherTableBody"/>
            </w:pPr>
            <w:r>
              <w:t>DT</w:t>
            </w:r>
          </w:p>
        </w:tc>
        <w:tc>
          <w:tcPr>
            <w:tcW w:w="700" w:type="dxa"/>
          </w:tcPr>
          <w:p w14:paraId="26325BD2" w14:textId="77777777" w:rsidR="00B50050" w:rsidRDefault="00B50050" w:rsidP="0088127C">
            <w:pPr>
              <w:pStyle w:val="OtherTableBody"/>
            </w:pPr>
          </w:p>
        </w:tc>
        <w:tc>
          <w:tcPr>
            <w:tcW w:w="600" w:type="dxa"/>
          </w:tcPr>
          <w:p w14:paraId="74F93D76" w14:textId="77777777" w:rsidR="00B50050" w:rsidRDefault="00B50050" w:rsidP="0088127C">
            <w:pPr>
              <w:pStyle w:val="OtherTableBody"/>
            </w:pPr>
          </w:p>
        </w:tc>
        <w:tc>
          <w:tcPr>
            <w:tcW w:w="900" w:type="dxa"/>
          </w:tcPr>
          <w:p w14:paraId="18B7BE39" w14:textId="77777777" w:rsidR="00B50050" w:rsidRDefault="00B50050" w:rsidP="0088127C">
            <w:pPr>
              <w:pStyle w:val="OtherTableBody"/>
            </w:pPr>
            <w:r>
              <w:t>15.4.6.8</w:t>
            </w:r>
          </w:p>
        </w:tc>
      </w:tr>
      <w:tr w:rsidR="00B50050" w14:paraId="5B0D753F" w14:textId="77777777" w:rsidTr="00195548">
        <w:tc>
          <w:tcPr>
            <w:tcW w:w="3500" w:type="dxa"/>
          </w:tcPr>
          <w:p w14:paraId="6B418878" w14:textId="77777777" w:rsidR="00B50050" w:rsidRDefault="00B50050" w:rsidP="0088127C">
            <w:pPr>
              <w:pStyle w:val="OtherTableBody"/>
            </w:pPr>
            <w:r>
              <w:t>Date First Marketed</w:t>
            </w:r>
          </w:p>
        </w:tc>
        <w:tc>
          <w:tcPr>
            <w:tcW w:w="700" w:type="dxa"/>
          </w:tcPr>
          <w:p w14:paraId="4C1D41C7" w14:textId="77777777" w:rsidR="00B50050" w:rsidRDefault="00B50050" w:rsidP="0088127C">
            <w:pPr>
              <w:pStyle w:val="OtherTableBody"/>
            </w:pPr>
            <w:r>
              <w:t>01260</w:t>
            </w:r>
          </w:p>
        </w:tc>
        <w:tc>
          <w:tcPr>
            <w:tcW w:w="600" w:type="dxa"/>
          </w:tcPr>
          <w:p w14:paraId="19715593" w14:textId="77777777" w:rsidR="00B50050" w:rsidRDefault="00B50050" w:rsidP="0088127C">
            <w:pPr>
              <w:pStyle w:val="OtherTableBody"/>
            </w:pPr>
            <w:r>
              <w:t>PDC</w:t>
            </w:r>
          </w:p>
        </w:tc>
        <w:tc>
          <w:tcPr>
            <w:tcW w:w="600" w:type="dxa"/>
          </w:tcPr>
          <w:p w14:paraId="2BEC998F" w14:textId="77777777" w:rsidR="00B50050" w:rsidRDefault="00B50050" w:rsidP="0088127C">
            <w:pPr>
              <w:pStyle w:val="OtherTableBody"/>
            </w:pPr>
            <w:r>
              <w:t>14</w:t>
            </w:r>
          </w:p>
        </w:tc>
        <w:tc>
          <w:tcPr>
            <w:tcW w:w="600" w:type="dxa"/>
          </w:tcPr>
          <w:p w14:paraId="2ECBBC6C" w14:textId="77777777" w:rsidR="00B50050" w:rsidRDefault="00B50050" w:rsidP="0088127C">
            <w:pPr>
              <w:pStyle w:val="OtherTableBody"/>
            </w:pPr>
            <w:r>
              <w:t>..</w:t>
            </w:r>
          </w:p>
        </w:tc>
        <w:tc>
          <w:tcPr>
            <w:tcW w:w="600" w:type="dxa"/>
          </w:tcPr>
          <w:p w14:paraId="59083AEC" w14:textId="77777777" w:rsidR="00B50050" w:rsidRDefault="00B50050" w:rsidP="0088127C">
            <w:pPr>
              <w:pStyle w:val="OtherTableBody"/>
            </w:pPr>
          </w:p>
        </w:tc>
        <w:tc>
          <w:tcPr>
            <w:tcW w:w="600" w:type="dxa"/>
          </w:tcPr>
          <w:p w14:paraId="2BC958B6" w14:textId="77777777" w:rsidR="00B50050" w:rsidRDefault="00B50050" w:rsidP="0088127C">
            <w:pPr>
              <w:pStyle w:val="OtherTableBody"/>
            </w:pPr>
            <w:r>
              <w:t>DTM</w:t>
            </w:r>
          </w:p>
        </w:tc>
        <w:tc>
          <w:tcPr>
            <w:tcW w:w="700" w:type="dxa"/>
          </w:tcPr>
          <w:p w14:paraId="665D03F3" w14:textId="77777777" w:rsidR="00B50050" w:rsidRDefault="00B50050" w:rsidP="0088127C">
            <w:pPr>
              <w:pStyle w:val="OtherTableBody"/>
            </w:pPr>
          </w:p>
        </w:tc>
        <w:tc>
          <w:tcPr>
            <w:tcW w:w="600" w:type="dxa"/>
          </w:tcPr>
          <w:p w14:paraId="196D6635" w14:textId="77777777" w:rsidR="00B50050" w:rsidRDefault="00B50050" w:rsidP="0088127C">
            <w:pPr>
              <w:pStyle w:val="OtherTableBody"/>
            </w:pPr>
          </w:p>
        </w:tc>
        <w:tc>
          <w:tcPr>
            <w:tcW w:w="900" w:type="dxa"/>
          </w:tcPr>
          <w:p w14:paraId="14F6CC6F" w14:textId="77777777" w:rsidR="00B50050" w:rsidRDefault="00B50050" w:rsidP="0088127C">
            <w:pPr>
              <w:pStyle w:val="OtherTableBody"/>
            </w:pPr>
            <w:r>
              <w:t>7.12.5.14</w:t>
            </w:r>
          </w:p>
        </w:tc>
      </w:tr>
      <w:tr w:rsidR="00B50050" w14:paraId="6F284B10" w14:textId="77777777" w:rsidTr="00195548">
        <w:tc>
          <w:tcPr>
            <w:tcW w:w="3500" w:type="dxa"/>
          </w:tcPr>
          <w:p w14:paraId="2E57D132" w14:textId="77777777" w:rsidR="00B50050" w:rsidRDefault="00B50050" w:rsidP="0088127C">
            <w:pPr>
              <w:pStyle w:val="OtherTableBody"/>
            </w:pPr>
            <w:r>
              <w:t>Date Format</w:t>
            </w:r>
          </w:p>
        </w:tc>
        <w:tc>
          <w:tcPr>
            <w:tcW w:w="700" w:type="dxa"/>
          </w:tcPr>
          <w:p w14:paraId="7A0146CC" w14:textId="77777777" w:rsidR="00B50050" w:rsidRDefault="00B50050" w:rsidP="0088127C">
            <w:pPr>
              <w:pStyle w:val="OtherTableBody"/>
            </w:pPr>
            <w:r>
              <w:t>02089</w:t>
            </w:r>
          </w:p>
        </w:tc>
        <w:tc>
          <w:tcPr>
            <w:tcW w:w="600" w:type="dxa"/>
          </w:tcPr>
          <w:p w14:paraId="1E0605EF" w14:textId="77777777" w:rsidR="00B50050" w:rsidRDefault="00B50050" w:rsidP="0088127C">
            <w:pPr>
              <w:pStyle w:val="OtherTableBody"/>
            </w:pPr>
            <w:r>
              <w:t>SCP</w:t>
            </w:r>
          </w:p>
        </w:tc>
        <w:tc>
          <w:tcPr>
            <w:tcW w:w="600" w:type="dxa"/>
          </w:tcPr>
          <w:p w14:paraId="681E652F" w14:textId="77777777" w:rsidR="00B50050" w:rsidRDefault="00B50050" w:rsidP="0088127C">
            <w:pPr>
              <w:pStyle w:val="OtherTableBody"/>
            </w:pPr>
            <w:r>
              <w:t>3</w:t>
            </w:r>
          </w:p>
        </w:tc>
        <w:tc>
          <w:tcPr>
            <w:tcW w:w="600" w:type="dxa"/>
          </w:tcPr>
          <w:p w14:paraId="711CA13A" w14:textId="77777777" w:rsidR="00B50050" w:rsidRDefault="00B50050" w:rsidP="0088127C">
            <w:pPr>
              <w:pStyle w:val="OtherTableBody"/>
            </w:pPr>
            <w:r>
              <w:t>..</w:t>
            </w:r>
          </w:p>
        </w:tc>
        <w:tc>
          <w:tcPr>
            <w:tcW w:w="600" w:type="dxa"/>
          </w:tcPr>
          <w:p w14:paraId="72621026" w14:textId="77777777" w:rsidR="00B50050" w:rsidRDefault="00B50050" w:rsidP="0088127C">
            <w:pPr>
              <w:pStyle w:val="OtherTableBody"/>
            </w:pPr>
          </w:p>
        </w:tc>
        <w:tc>
          <w:tcPr>
            <w:tcW w:w="600" w:type="dxa"/>
          </w:tcPr>
          <w:p w14:paraId="3712792B" w14:textId="77777777" w:rsidR="00B50050" w:rsidRDefault="00B50050" w:rsidP="0088127C">
            <w:pPr>
              <w:pStyle w:val="OtherTableBody"/>
            </w:pPr>
            <w:r>
              <w:t>CWE</w:t>
            </w:r>
          </w:p>
        </w:tc>
        <w:tc>
          <w:tcPr>
            <w:tcW w:w="700" w:type="dxa"/>
          </w:tcPr>
          <w:p w14:paraId="5ABF27BC" w14:textId="77777777" w:rsidR="00B50050" w:rsidRDefault="00B50050" w:rsidP="0088127C">
            <w:pPr>
              <w:pStyle w:val="OtherTableBody"/>
            </w:pPr>
          </w:p>
        </w:tc>
        <w:tc>
          <w:tcPr>
            <w:tcW w:w="600" w:type="dxa"/>
          </w:tcPr>
          <w:p w14:paraId="72642B37" w14:textId="77777777" w:rsidR="00B50050" w:rsidRDefault="00B50050" w:rsidP="0088127C">
            <w:pPr>
              <w:pStyle w:val="OtherTableBody"/>
            </w:pPr>
            <w:r>
              <w:t>0653</w:t>
            </w:r>
          </w:p>
        </w:tc>
        <w:tc>
          <w:tcPr>
            <w:tcW w:w="900" w:type="dxa"/>
          </w:tcPr>
          <w:p w14:paraId="07DAC79B" w14:textId="77777777" w:rsidR="00B50050" w:rsidRDefault="00B50050" w:rsidP="0088127C">
            <w:pPr>
              <w:pStyle w:val="OtherTableBody"/>
            </w:pPr>
            <w:r>
              <w:t>17.7.1.3</w:t>
            </w:r>
          </w:p>
        </w:tc>
      </w:tr>
      <w:tr w:rsidR="00B50050" w14:paraId="7DFA638F" w14:textId="77777777" w:rsidTr="00195548">
        <w:tc>
          <w:tcPr>
            <w:tcW w:w="3500" w:type="dxa"/>
          </w:tcPr>
          <w:p w14:paraId="77D4A922" w14:textId="77777777" w:rsidR="00B50050" w:rsidRDefault="00B50050" w:rsidP="0088127C">
            <w:pPr>
              <w:pStyle w:val="OtherTableBody"/>
            </w:pPr>
            <w:r>
              <w:t>Date Last DMV Review</w:t>
            </w:r>
          </w:p>
        </w:tc>
        <w:tc>
          <w:tcPr>
            <w:tcW w:w="700" w:type="dxa"/>
          </w:tcPr>
          <w:p w14:paraId="3469752A" w14:textId="77777777" w:rsidR="00B50050" w:rsidRDefault="00B50050" w:rsidP="0088127C">
            <w:pPr>
              <w:pStyle w:val="OtherTableBody"/>
            </w:pPr>
            <w:r>
              <w:t>01298</w:t>
            </w:r>
          </w:p>
        </w:tc>
        <w:tc>
          <w:tcPr>
            <w:tcW w:w="600" w:type="dxa"/>
          </w:tcPr>
          <w:p w14:paraId="4CC090D1" w14:textId="77777777" w:rsidR="00B50050" w:rsidRDefault="00B50050" w:rsidP="0088127C">
            <w:pPr>
              <w:pStyle w:val="OtherTableBody"/>
            </w:pPr>
            <w:r>
              <w:t>STF</w:t>
            </w:r>
          </w:p>
        </w:tc>
        <w:tc>
          <w:tcPr>
            <w:tcW w:w="600" w:type="dxa"/>
          </w:tcPr>
          <w:p w14:paraId="1280837C" w14:textId="77777777" w:rsidR="00B50050" w:rsidRDefault="00B50050" w:rsidP="0088127C">
            <w:pPr>
              <w:pStyle w:val="OtherTableBody"/>
            </w:pPr>
            <w:r>
              <w:t>25</w:t>
            </w:r>
          </w:p>
        </w:tc>
        <w:tc>
          <w:tcPr>
            <w:tcW w:w="600" w:type="dxa"/>
          </w:tcPr>
          <w:p w14:paraId="6740F28D" w14:textId="77777777" w:rsidR="00B50050" w:rsidRDefault="00B50050" w:rsidP="0088127C">
            <w:pPr>
              <w:pStyle w:val="OtherTableBody"/>
            </w:pPr>
            <w:r>
              <w:t>..</w:t>
            </w:r>
          </w:p>
        </w:tc>
        <w:tc>
          <w:tcPr>
            <w:tcW w:w="600" w:type="dxa"/>
          </w:tcPr>
          <w:p w14:paraId="41A60881" w14:textId="77777777" w:rsidR="00B50050" w:rsidRDefault="00B50050" w:rsidP="0088127C">
            <w:pPr>
              <w:pStyle w:val="OtherTableBody"/>
            </w:pPr>
          </w:p>
        </w:tc>
        <w:tc>
          <w:tcPr>
            <w:tcW w:w="600" w:type="dxa"/>
          </w:tcPr>
          <w:p w14:paraId="19A10B51" w14:textId="77777777" w:rsidR="00B50050" w:rsidRDefault="00B50050" w:rsidP="0088127C">
            <w:pPr>
              <w:pStyle w:val="OtherTableBody"/>
            </w:pPr>
            <w:r>
              <w:t>DT</w:t>
            </w:r>
          </w:p>
        </w:tc>
        <w:tc>
          <w:tcPr>
            <w:tcW w:w="700" w:type="dxa"/>
          </w:tcPr>
          <w:p w14:paraId="523BDCB8" w14:textId="77777777" w:rsidR="00B50050" w:rsidRDefault="00B50050" w:rsidP="0088127C">
            <w:pPr>
              <w:pStyle w:val="OtherTableBody"/>
            </w:pPr>
          </w:p>
        </w:tc>
        <w:tc>
          <w:tcPr>
            <w:tcW w:w="600" w:type="dxa"/>
          </w:tcPr>
          <w:p w14:paraId="5D8F64D2" w14:textId="77777777" w:rsidR="00B50050" w:rsidRDefault="00B50050" w:rsidP="0088127C">
            <w:pPr>
              <w:pStyle w:val="OtherTableBody"/>
            </w:pPr>
          </w:p>
        </w:tc>
        <w:tc>
          <w:tcPr>
            <w:tcW w:w="900" w:type="dxa"/>
          </w:tcPr>
          <w:p w14:paraId="611BAE4B" w14:textId="77777777" w:rsidR="00B50050" w:rsidRDefault="00B50050" w:rsidP="0088127C">
            <w:pPr>
              <w:pStyle w:val="OtherTableBody"/>
            </w:pPr>
            <w:r>
              <w:t>15.4.8.25</w:t>
            </w:r>
          </w:p>
        </w:tc>
      </w:tr>
      <w:tr w:rsidR="00B50050" w14:paraId="1C391DBD" w14:textId="77777777" w:rsidTr="00195548">
        <w:tc>
          <w:tcPr>
            <w:tcW w:w="3500" w:type="dxa"/>
          </w:tcPr>
          <w:p w14:paraId="09CA6FDF" w14:textId="77777777" w:rsidR="00B50050" w:rsidRDefault="00B50050" w:rsidP="0088127C">
            <w:pPr>
              <w:pStyle w:val="OtherTableBody"/>
            </w:pPr>
            <w:r>
              <w:t>Date Last Marketed</w:t>
            </w:r>
          </w:p>
        </w:tc>
        <w:tc>
          <w:tcPr>
            <w:tcW w:w="700" w:type="dxa"/>
          </w:tcPr>
          <w:p w14:paraId="3632687F" w14:textId="77777777" w:rsidR="00B50050" w:rsidRDefault="00B50050" w:rsidP="0088127C">
            <w:pPr>
              <w:pStyle w:val="OtherTableBody"/>
            </w:pPr>
            <w:r>
              <w:t>01261</w:t>
            </w:r>
          </w:p>
        </w:tc>
        <w:tc>
          <w:tcPr>
            <w:tcW w:w="600" w:type="dxa"/>
          </w:tcPr>
          <w:p w14:paraId="46DFA99A" w14:textId="77777777" w:rsidR="00B50050" w:rsidRDefault="00B50050" w:rsidP="0088127C">
            <w:pPr>
              <w:pStyle w:val="OtherTableBody"/>
            </w:pPr>
            <w:r>
              <w:t>PDC</w:t>
            </w:r>
          </w:p>
        </w:tc>
        <w:tc>
          <w:tcPr>
            <w:tcW w:w="600" w:type="dxa"/>
          </w:tcPr>
          <w:p w14:paraId="0D7A4E24" w14:textId="77777777" w:rsidR="00B50050" w:rsidRDefault="00B50050" w:rsidP="0088127C">
            <w:pPr>
              <w:pStyle w:val="OtherTableBody"/>
            </w:pPr>
            <w:r>
              <w:t>15</w:t>
            </w:r>
          </w:p>
        </w:tc>
        <w:tc>
          <w:tcPr>
            <w:tcW w:w="600" w:type="dxa"/>
          </w:tcPr>
          <w:p w14:paraId="281482B6" w14:textId="77777777" w:rsidR="00B50050" w:rsidRDefault="00B50050" w:rsidP="0088127C">
            <w:pPr>
              <w:pStyle w:val="OtherTableBody"/>
            </w:pPr>
            <w:r>
              <w:t>..</w:t>
            </w:r>
          </w:p>
        </w:tc>
        <w:tc>
          <w:tcPr>
            <w:tcW w:w="600" w:type="dxa"/>
          </w:tcPr>
          <w:p w14:paraId="35E74C78" w14:textId="77777777" w:rsidR="00B50050" w:rsidRDefault="00B50050" w:rsidP="0088127C">
            <w:pPr>
              <w:pStyle w:val="OtherTableBody"/>
            </w:pPr>
          </w:p>
        </w:tc>
        <w:tc>
          <w:tcPr>
            <w:tcW w:w="600" w:type="dxa"/>
          </w:tcPr>
          <w:p w14:paraId="056D74F5" w14:textId="77777777" w:rsidR="00B50050" w:rsidRDefault="00B50050" w:rsidP="0088127C">
            <w:pPr>
              <w:pStyle w:val="OtherTableBody"/>
            </w:pPr>
            <w:r>
              <w:t>DTM</w:t>
            </w:r>
          </w:p>
        </w:tc>
        <w:tc>
          <w:tcPr>
            <w:tcW w:w="700" w:type="dxa"/>
          </w:tcPr>
          <w:p w14:paraId="532C9AEB" w14:textId="77777777" w:rsidR="00B50050" w:rsidRDefault="00B50050" w:rsidP="0088127C">
            <w:pPr>
              <w:pStyle w:val="OtherTableBody"/>
            </w:pPr>
          </w:p>
        </w:tc>
        <w:tc>
          <w:tcPr>
            <w:tcW w:w="600" w:type="dxa"/>
          </w:tcPr>
          <w:p w14:paraId="714000E2" w14:textId="77777777" w:rsidR="00B50050" w:rsidRDefault="00B50050" w:rsidP="0088127C">
            <w:pPr>
              <w:pStyle w:val="OtherTableBody"/>
            </w:pPr>
          </w:p>
        </w:tc>
        <w:tc>
          <w:tcPr>
            <w:tcW w:w="900" w:type="dxa"/>
          </w:tcPr>
          <w:p w14:paraId="3F6EE44C" w14:textId="77777777" w:rsidR="00B50050" w:rsidRDefault="00B50050" w:rsidP="0088127C">
            <w:pPr>
              <w:pStyle w:val="OtherTableBody"/>
            </w:pPr>
            <w:r>
              <w:t>7.12.5.15</w:t>
            </w:r>
          </w:p>
        </w:tc>
      </w:tr>
      <w:tr w:rsidR="00B50050" w14:paraId="32907617" w14:textId="77777777" w:rsidTr="00195548">
        <w:tc>
          <w:tcPr>
            <w:tcW w:w="3500" w:type="dxa"/>
          </w:tcPr>
          <w:p w14:paraId="5636A53D" w14:textId="77777777" w:rsidR="00B50050" w:rsidRDefault="00B50050" w:rsidP="0088127C">
            <w:pPr>
              <w:pStyle w:val="OtherTableBody"/>
            </w:pPr>
            <w:r>
              <w:t>Date Left Practice</w:t>
            </w:r>
          </w:p>
        </w:tc>
        <w:tc>
          <w:tcPr>
            <w:tcW w:w="700" w:type="dxa"/>
          </w:tcPr>
          <w:p w14:paraId="096DFD3D" w14:textId="77777777" w:rsidR="00B50050" w:rsidRDefault="00B50050" w:rsidP="0088127C">
            <w:pPr>
              <w:pStyle w:val="OtherTableBody"/>
            </w:pPr>
            <w:r>
              <w:t>01348</w:t>
            </w:r>
          </w:p>
        </w:tc>
        <w:tc>
          <w:tcPr>
            <w:tcW w:w="600" w:type="dxa"/>
          </w:tcPr>
          <w:p w14:paraId="5B98CC19" w14:textId="77777777" w:rsidR="00B50050" w:rsidRDefault="00B50050" w:rsidP="0088127C">
            <w:pPr>
              <w:pStyle w:val="OtherTableBody"/>
            </w:pPr>
            <w:r>
              <w:t>PRA</w:t>
            </w:r>
          </w:p>
        </w:tc>
        <w:tc>
          <w:tcPr>
            <w:tcW w:w="600" w:type="dxa"/>
          </w:tcPr>
          <w:p w14:paraId="0FDACB1A" w14:textId="77777777" w:rsidR="00B50050" w:rsidRDefault="00B50050" w:rsidP="0088127C">
            <w:pPr>
              <w:pStyle w:val="OtherTableBody"/>
            </w:pPr>
            <w:r>
              <w:t>10</w:t>
            </w:r>
          </w:p>
        </w:tc>
        <w:tc>
          <w:tcPr>
            <w:tcW w:w="600" w:type="dxa"/>
          </w:tcPr>
          <w:p w14:paraId="57AE6D20" w14:textId="77777777" w:rsidR="00B50050" w:rsidRDefault="00B50050" w:rsidP="0088127C">
            <w:pPr>
              <w:pStyle w:val="OtherTableBody"/>
            </w:pPr>
            <w:r>
              <w:t>..</w:t>
            </w:r>
          </w:p>
        </w:tc>
        <w:tc>
          <w:tcPr>
            <w:tcW w:w="600" w:type="dxa"/>
          </w:tcPr>
          <w:p w14:paraId="599D45CE" w14:textId="77777777" w:rsidR="00B50050" w:rsidRDefault="00B50050" w:rsidP="0088127C">
            <w:pPr>
              <w:pStyle w:val="OtherTableBody"/>
            </w:pPr>
          </w:p>
        </w:tc>
        <w:tc>
          <w:tcPr>
            <w:tcW w:w="600" w:type="dxa"/>
          </w:tcPr>
          <w:p w14:paraId="018BE03C" w14:textId="77777777" w:rsidR="00B50050" w:rsidRDefault="00B50050" w:rsidP="0088127C">
            <w:pPr>
              <w:pStyle w:val="OtherTableBody"/>
            </w:pPr>
            <w:r>
              <w:t>DT</w:t>
            </w:r>
          </w:p>
        </w:tc>
        <w:tc>
          <w:tcPr>
            <w:tcW w:w="700" w:type="dxa"/>
          </w:tcPr>
          <w:p w14:paraId="6E25FC97" w14:textId="77777777" w:rsidR="00B50050" w:rsidRDefault="00B50050" w:rsidP="0088127C">
            <w:pPr>
              <w:pStyle w:val="OtherTableBody"/>
            </w:pPr>
          </w:p>
        </w:tc>
        <w:tc>
          <w:tcPr>
            <w:tcW w:w="600" w:type="dxa"/>
          </w:tcPr>
          <w:p w14:paraId="42581FCC" w14:textId="77777777" w:rsidR="00B50050" w:rsidRDefault="00B50050" w:rsidP="0088127C">
            <w:pPr>
              <w:pStyle w:val="OtherTableBody"/>
            </w:pPr>
          </w:p>
        </w:tc>
        <w:tc>
          <w:tcPr>
            <w:tcW w:w="900" w:type="dxa"/>
          </w:tcPr>
          <w:p w14:paraId="49C8AC8D" w14:textId="77777777" w:rsidR="00B50050" w:rsidRDefault="00B50050" w:rsidP="0088127C">
            <w:pPr>
              <w:pStyle w:val="OtherTableBody"/>
            </w:pPr>
            <w:r>
              <w:t>15.4.6.10</w:t>
            </w:r>
          </w:p>
        </w:tc>
      </w:tr>
      <w:tr w:rsidR="00B50050" w14:paraId="71A0D789" w14:textId="77777777" w:rsidTr="00195548">
        <w:tc>
          <w:tcPr>
            <w:tcW w:w="3500" w:type="dxa"/>
          </w:tcPr>
          <w:p w14:paraId="6B0F142A" w14:textId="77777777" w:rsidR="00B50050" w:rsidRDefault="00B50050" w:rsidP="0088127C">
            <w:pPr>
              <w:pStyle w:val="OtherTableBody"/>
            </w:pPr>
            <w:r>
              <w:t>Date Needed</w:t>
            </w:r>
          </w:p>
        </w:tc>
        <w:tc>
          <w:tcPr>
            <w:tcW w:w="700" w:type="dxa"/>
          </w:tcPr>
          <w:p w14:paraId="3C8577DC" w14:textId="77777777" w:rsidR="00B50050" w:rsidRDefault="00B50050" w:rsidP="0088127C">
            <w:pPr>
              <w:pStyle w:val="OtherTableBody"/>
            </w:pPr>
            <w:r>
              <w:t>00284</w:t>
            </w:r>
          </w:p>
        </w:tc>
        <w:tc>
          <w:tcPr>
            <w:tcW w:w="600" w:type="dxa"/>
          </w:tcPr>
          <w:p w14:paraId="6753FC46" w14:textId="77777777" w:rsidR="00B50050" w:rsidRDefault="00B50050" w:rsidP="0088127C">
            <w:pPr>
              <w:pStyle w:val="OtherTableBody"/>
            </w:pPr>
            <w:r>
              <w:t>RQD</w:t>
            </w:r>
          </w:p>
        </w:tc>
        <w:tc>
          <w:tcPr>
            <w:tcW w:w="600" w:type="dxa"/>
          </w:tcPr>
          <w:p w14:paraId="1C0202F7" w14:textId="77777777" w:rsidR="00B50050" w:rsidRDefault="00B50050" w:rsidP="0088127C">
            <w:pPr>
              <w:pStyle w:val="OtherTableBody"/>
            </w:pPr>
            <w:r>
              <w:t>10</w:t>
            </w:r>
          </w:p>
        </w:tc>
        <w:tc>
          <w:tcPr>
            <w:tcW w:w="600" w:type="dxa"/>
          </w:tcPr>
          <w:p w14:paraId="14388909" w14:textId="77777777" w:rsidR="00B50050" w:rsidRDefault="00B50050" w:rsidP="0088127C">
            <w:pPr>
              <w:pStyle w:val="OtherTableBody"/>
            </w:pPr>
            <w:r>
              <w:t>..</w:t>
            </w:r>
          </w:p>
        </w:tc>
        <w:tc>
          <w:tcPr>
            <w:tcW w:w="600" w:type="dxa"/>
          </w:tcPr>
          <w:p w14:paraId="57EDE6CD" w14:textId="77777777" w:rsidR="00B50050" w:rsidRDefault="00B50050" w:rsidP="0088127C">
            <w:pPr>
              <w:pStyle w:val="OtherTableBody"/>
            </w:pPr>
          </w:p>
        </w:tc>
        <w:tc>
          <w:tcPr>
            <w:tcW w:w="600" w:type="dxa"/>
          </w:tcPr>
          <w:p w14:paraId="5CBC19B7" w14:textId="77777777" w:rsidR="00B50050" w:rsidRDefault="00B50050" w:rsidP="0088127C">
            <w:pPr>
              <w:pStyle w:val="OtherTableBody"/>
            </w:pPr>
            <w:r>
              <w:t>DT</w:t>
            </w:r>
          </w:p>
        </w:tc>
        <w:tc>
          <w:tcPr>
            <w:tcW w:w="700" w:type="dxa"/>
          </w:tcPr>
          <w:p w14:paraId="37337A1E" w14:textId="77777777" w:rsidR="00B50050" w:rsidRDefault="00B50050" w:rsidP="0088127C">
            <w:pPr>
              <w:pStyle w:val="OtherTableBody"/>
            </w:pPr>
          </w:p>
        </w:tc>
        <w:tc>
          <w:tcPr>
            <w:tcW w:w="600" w:type="dxa"/>
          </w:tcPr>
          <w:p w14:paraId="4CE0954F" w14:textId="77777777" w:rsidR="00B50050" w:rsidRDefault="00B50050" w:rsidP="0088127C">
            <w:pPr>
              <w:pStyle w:val="OtherTableBody"/>
            </w:pPr>
          </w:p>
        </w:tc>
        <w:tc>
          <w:tcPr>
            <w:tcW w:w="900" w:type="dxa"/>
          </w:tcPr>
          <w:p w14:paraId="5ECCCB51" w14:textId="77777777" w:rsidR="00B50050" w:rsidRDefault="00B50050" w:rsidP="0088127C">
            <w:pPr>
              <w:pStyle w:val="OtherTableBody"/>
            </w:pPr>
            <w:r>
              <w:t>4.11.1.10</w:t>
            </w:r>
          </w:p>
        </w:tc>
      </w:tr>
      <w:tr w:rsidR="00B50050" w14:paraId="268DAE06" w14:textId="77777777" w:rsidTr="00195548">
        <w:tc>
          <w:tcPr>
            <w:tcW w:w="3500" w:type="dxa"/>
          </w:tcPr>
          <w:p w14:paraId="42799F4D" w14:textId="77777777" w:rsidR="00B50050" w:rsidRDefault="00B50050" w:rsidP="0088127C">
            <w:pPr>
              <w:pStyle w:val="OtherTableBody"/>
            </w:pPr>
            <w:r>
              <w:t>Date Next DMV Review</w:t>
            </w:r>
          </w:p>
        </w:tc>
        <w:tc>
          <w:tcPr>
            <w:tcW w:w="700" w:type="dxa"/>
          </w:tcPr>
          <w:p w14:paraId="4EE1229D" w14:textId="77777777" w:rsidR="00B50050" w:rsidRDefault="00B50050" w:rsidP="0088127C">
            <w:pPr>
              <w:pStyle w:val="OtherTableBody"/>
            </w:pPr>
            <w:r>
              <w:t>01234</w:t>
            </w:r>
          </w:p>
        </w:tc>
        <w:tc>
          <w:tcPr>
            <w:tcW w:w="600" w:type="dxa"/>
          </w:tcPr>
          <w:p w14:paraId="2DF9D27A" w14:textId="77777777" w:rsidR="00B50050" w:rsidRDefault="00B50050" w:rsidP="0088127C">
            <w:pPr>
              <w:pStyle w:val="OtherTableBody"/>
            </w:pPr>
            <w:r>
              <w:t>STF</w:t>
            </w:r>
          </w:p>
        </w:tc>
        <w:tc>
          <w:tcPr>
            <w:tcW w:w="600" w:type="dxa"/>
          </w:tcPr>
          <w:p w14:paraId="640C6C4F" w14:textId="77777777" w:rsidR="00B50050" w:rsidRDefault="00B50050" w:rsidP="0088127C">
            <w:pPr>
              <w:pStyle w:val="OtherTableBody"/>
            </w:pPr>
            <w:r>
              <w:t>26</w:t>
            </w:r>
          </w:p>
        </w:tc>
        <w:tc>
          <w:tcPr>
            <w:tcW w:w="600" w:type="dxa"/>
          </w:tcPr>
          <w:p w14:paraId="4BA3F24F" w14:textId="77777777" w:rsidR="00B50050" w:rsidRDefault="00B50050" w:rsidP="0088127C">
            <w:pPr>
              <w:pStyle w:val="OtherTableBody"/>
            </w:pPr>
            <w:r>
              <w:t>..</w:t>
            </w:r>
          </w:p>
        </w:tc>
        <w:tc>
          <w:tcPr>
            <w:tcW w:w="600" w:type="dxa"/>
          </w:tcPr>
          <w:p w14:paraId="6B9391D8" w14:textId="77777777" w:rsidR="00B50050" w:rsidRDefault="00B50050" w:rsidP="0088127C">
            <w:pPr>
              <w:pStyle w:val="OtherTableBody"/>
            </w:pPr>
          </w:p>
        </w:tc>
        <w:tc>
          <w:tcPr>
            <w:tcW w:w="600" w:type="dxa"/>
          </w:tcPr>
          <w:p w14:paraId="174F00CF" w14:textId="77777777" w:rsidR="00B50050" w:rsidRDefault="00B50050" w:rsidP="0088127C">
            <w:pPr>
              <w:pStyle w:val="OtherTableBody"/>
            </w:pPr>
            <w:r>
              <w:t>DT</w:t>
            </w:r>
          </w:p>
        </w:tc>
        <w:tc>
          <w:tcPr>
            <w:tcW w:w="700" w:type="dxa"/>
          </w:tcPr>
          <w:p w14:paraId="4CDECA0F" w14:textId="77777777" w:rsidR="00B50050" w:rsidRDefault="00B50050" w:rsidP="0088127C">
            <w:pPr>
              <w:pStyle w:val="OtherTableBody"/>
            </w:pPr>
          </w:p>
        </w:tc>
        <w:tc>
          <w:tcPr>
            <w:tcW w:w="600" w:type="dxa"/>
          </w:tcPr>
          <w:p w14:paraId="19FA7885" w14:textId="77777777" w:rsidR="00B50050" w:rsidRDefault="00B50050" w:rsidP="0088127C">
            <w:pPr>
              <w:pStyle w:val="OtherTableBody"/>
            </w:pPr>
          </w:p>
        </w:tc>
        <w:tc>
          <w:tcPr>
            <w:tcW w:w="900" w:type="dxa"/>
          </w:tcPr>
          <w:p w14:paraId="38EE3C57" w14:textId="77777777" w:rsidR="00B50050" w:rsidRDefault="00B50050" w:rsidP="0088127C">
            <w:pPr>
              <w:pStyle w:val="OtherTableBody"/>
            </w:pPr>
            <w:r>
              <w:t>15.4.8.26</w:t>
            </w:r>
          </w:p>
        </w:tc>
      </w:tr>
      <w:tr w:rsidR="00B50050" w14:paraId="0EDCD614" w14:textId="77777777" w:rsidTr="00195548">
        <w:tc>
          <w:tcPr>
            <w:tcW w:w="3500" w:type="dxa"/>
          </w:tcPr>
          <w:p w14:paraId="2459DC8C" w14:textId="77777777" w:rsidR="00B50050" w:rsidRDefault="00B50050" w:rsidP="0088127C">
            <w:pPr>
              <w:pStyle w:val="OtherTableBody"/>
            </w:pPr>
            <w:r>
              <w:t>Date Product Returned To Manufacturer</w:t>
            </w:r>
          </w:p>
        </w:tc>
        <w:tc>
          <w:tcPr>
            <w:tcW w:w="700" w:type="dxa"/>
          </w:tcPr>
          <w:p w14:paraId="266E9B76" w14:textId="77777777" w:rsidR="00B50050" w:rsidRDefault="00B50050" w:rsidP="0088127C">
            <w:pPr>
              <w:pStyle w:val="OtherTableBody"/>
            </w:pPr>
            <w:r>
              <w:t>01115</w:t>
            </w:r>
          </w:p>
        </w:tc>
        <w:tc>
          <w:tcPr>
            <w:tcW w:w="600" w:type="dxa"/>
          </w:tcPr>
          <w:p w14:paraId="7C4EC4F9" w14:textId="77777777" w:rsidR="00B50050" w:rsidRDefault="00B50050" w:rsidP="0088127C">
            <w:pPr>
              <w:pStyle w:val="OtherTableBody"/>
            </w:pPr>
            <w:r>
              <w:t>PCR</w:t>
            </w:r>
          </w:p>
        </w:tc>
        <w:tc>
          <w:tcPr>
            <w:tcW w:w="600" w:type="dxa"/>
          </w:tcPr>
          <w:p w14:paraId="74E76CC1" w14:textId="77777777" w:rsidR="00B50050" w:rsidRDefault="00B50050" w:rsidP="0088127C">
            <w:pPr>
              <w:pStyle w:val="OtherTableBody"/>
            </w:pPr>
            <w:r>
              <w:t>18</w:t>
            </w:r>
          </w:p>
        </w:tc>
        <w:tc>
          <w:tcPr>
            <w:tcW w:w="600" w:type="dxa"/>
          </w:tcPr>
          <w:p w14:paraId="6D442252" w14:textId="77777777" w:rsidR="00B50050" w:rsidRDefault="00B50050" w:rsidP="0088127C">
            <w:pPr>
              <w:pStyle w:val="OtherTableBody"/>
            </w:pPr>
            <w:r>
              <w:t>..</w:t>
            </w:r>
          </w:p>
        </w:tc>
        <w:tc>
          <w:tcPr>
            <w:tcW w:w="600" w:type="dxa"/>
          </w:tcPr>
          <w:p w14:paraId="69E58784" w14:textId="77777777" w:rsidR="00B50050" w:rsidRDefault="00B50050" w:rsidP="0088127C">
            <w:pPr>
              <w:pStyle w:val="OtherTableBody"/>
            </w:pPr>
          </w:p>
        </w:tc>
        <w:tc>
          <w:tcPr>
            <w:tcW w:w="600" w:type="dxa"/>
          </w:tcPr>
          <w:p w14:paraId="258CCA2A" w14:textId="77777777" w:rsidR="00B50050" w:rsidRDefault="00B50050" w:rsidP="0088127C">
            <w:pPr>
              <w:pStyle w:val="OtherTableBody"/>
            </w:pPr>
            <w:r>
              <w:t>DTM</w:t>
            </w:r>
          </w:p>
        </w:tc>
        <w:tc>
          <w:tcPr>
            <w:tcW w:w="700" w:type="dxa"/>
          </w:tcPr>
          <w:p w14:paraId="253486B9" w14:textId="77777777" w:rsidR="00B50050" w:rsidRDefault="00B50050" w:rsidP="0088127C">
            <w:pPr>
              <w:pStyle w:val="OtherTableBody"/>
            </w:pPr>
          </w:p>
        </w:tc>
        <w:tc>
          <w:tcPr>
            <w:tcW w:w="600" w:type="dxa"/>
          </w:tcPr>
          <w:p w14:paraId="6B213C66" w14:textId="77777777" w:rsidR="00B50050" w:rsidRDefault="00B50050" w:rsidP="0088127C">
            <w:pPr>
              <w:pStyle w:val="OtherTableBody"/>
            </w:pPr>
          </w:p>
        </w:tc>
        <w:tc>
          <w:tcPr>
            <w:tcW w:w="900" w:type="dxa"/>
          </w:tcPr>
          <w:p w14:paraId="7517030C" w14:textId="77777777" w:rsidR="00B50050" w:rsidRDefault="00B50050" w:rsidP="0088127C">
            <w:pPr>
              <w:pStyle w:val="OtherTableBody"/>
            </w:pPr>
            <w:r>
              <w:t>7.12.3.18</w:t>
            </w:r>
          </w:p>
        </w:tc>
      </w:tr>
      <w:tr w:rsidR="00B50050" w14:paraId="319B9336" w14:textId="77777777" w:rsidTr="00195548">
        <w:tc>
          <w:tcPr>
            <w:tcW w:w="3500" w:type="dxa"/>
          </w:tcPr>
          <w:p w14:paraId="490D7456" w14:textId="77777777" w:rsidR="00B50050" w:rsidRDefault="00B50050" w:rsidP="0088127C">
            <w:pPr>
              <w:pStyle w:val="OtherTableBody"/>
            </w:pPr>
            <w:r>
              <w:t>Date/Time Completed</w:t>
            </w:r>
          </w:p>
        </w:tc>
        <w:tc>
          <w:tcPr>
            <w:tcW w:w="700" w:type="dxa"/>
          </w:tcPr>
          <w:p w14:paraId="2434F47D" w14:textId="77777777" w:rsidR="00B50050" w:rsidRDefault="00B50050" w:rsidP="0088127C">
            <w:pPr>
              <w:pStyle w:val="OtherTableBody"/>
            </w:pPr>
            <w:r>
              <w:t>01396</w:t>
            </w:r>
          </w:p>
        </w:tc>
        <w:tc>
          <w:tcPr>
            <w:tcW w:w="600" w:type="dxa"/>
          </w:tcPr>
          <w:p w14:paraId="1E9432CF" w14:textId="77777777" w:rsidR="00B50050" w:rsidRDefault="00B50050" w:rsidP="0088127C">
            <w:pPr>
              <w:pStyle w:val="OtherTableBody"/>
            </w:pPr>
            <w:r>
              <w:t>ECR</w:t>
            </w:r>
          </w:p>
        </w:tc>
        <w:tc>
          <w:tcPr>
            <w:tcW w:w="600" w:type="dxa"/>
          </w:tcPr>
          <w:p w14:paraId="366DE90B" w14:textId="77777777" w:rsidR="00B50050" w:rsidRDefault="00B50050" w:rsidP="0088127C">
            <w:pPr>
              <w:pStyle w:val="OtherTableBody"/>
            </w:pPr>
            <w:r>
              <w:t>2</w:t>
            </w:r>
          </w:p>
        </w:tc>
        <w:tc>
          <w:tcPr>
            <w:tcW w:w="600" w:type="dxa"/>
          </w:tcPr>
          <w:p w14:paraId="31922D87" w14:textId="77777777" w:rsidR="00B50050" w:rsidRDefault="00B50050" w:rsidP="0088127C">
            <w:pPr>
              <w:pStyle w:val="OtherTableBody"/>
            </w:pPr>
            <w:r>
              <w:t>..</w:t>
            </w:r>
          </w:p>
        </w:tc>
        <w:tc>
          <w:tcPr>
            <w:tcW w:w="600" w:type="dxa"/>
          </w:tcPr>
          <w:p w14:paraId="4FE96869" w14:textId="77777777" w:rsidR="00B50050" w:rsidRDefault="00B50050" w:rsidP="0088127C">
            <w:pPr>
              <w:pStyle w:val="OtherTableBody"/>
            </w:pPr>
          </w:p>
        </w:tc>
        <w:tc>
          <w:tcPr>
            <w:tcW w:w="600" w:type="dxa"/>
          </w:tcPr>
          <w:p w14:paraId="48577237" w14:textId="77777777" w:rsidR="00B50050" w:rsidRDefault="00B50050" w:rsidP="0088127C">
            <w:pPr>
              <w:pStyle w:val="OtherTableBody"/>
            </w:pPr>
            <w:r>
              <w:t>DTM</w:t>
            </w:r>
          </w:p>
        </w:tc>
        <w:tc>
          <w:tcPr>
            <w:tcW w:w="700" w:type="dxa"/>
          </w:tcPr>
          <w:p w14:paraId="5DC57B4D" w14:textId="77777777" w:rsidR="00B50050" w:rsidRDefault="00B50050" w:rsidP="0088127C">
            <w:pPr>
              <w:pStyle w:val="OtherTableBody"/>
            </w:pPr>
          </w:p>
        </w:tc>
        <w:tc>
          <w:tcPr>
            <w:tcW w:w="600" w:type="dxa"/>
          </w:tcPr>
          <w:p w14:paraId="7C181235" w14:textId="77777777" w:rsidR="00B50050" w:rsidRDefault="00B50050" w:rsidP="0088127C">
            <w:pPr>
              <w:pStyle w:val="OtherTableBody"/>
            </w:pPr>
          </w:p>
        </w:tc>
        <w:tc>
          <w:tcPr>
            <w:tcW w:w="900" w:type="dxa"/>
          </w:tcPr>
          <w:p w14:paraId="427F8845" w14:textId="77777777" w:rsidR="00B50050" w:rsidRDefault="00B50050" w:rsidP="0088127C">
            <w:pPr>
              <w:pStyle w:val="OtherTableBody"/>
            </w:pPr>
            <w:r>
              <w:t>13.4.6.2</w:t>
            </w:r>
          </w:p>
        </w:tc>
      </w:tr>
      <w:tr w:rsidR="00B50050" w14:paraId="2D514083" w14:textId="77777777" w:rsidTr="00195548">
        <w:tc>
          <w:tcPr>
            <w:tcW w:w="3500" w:type="dxa"/>
          </w:tcPr>
          <w:p w14:paraId="386B57C8" w14:textId="77777777" w:rsidR="00B50050" w:rsidRDefault="00B50050" w:rsidP="0088127C">
            <w:pPr>
              <w:pStyle w:val="OtherTableBody"/>
            </w:pPr>
            <w:r>
              <w:t>Date/Time Dispensed</w:t>
            </w:r>
          </w:p>
        </w:tc>
        <w:tc>
          <w:tcPr>
            <w:tcW w:w="700" w:type="dxa"/>
          </w:tcPr>
          <w:p w14:paraId="09137358" w14:textId="77777777" w:rsidR="00B50050" w:rsidRDefault="00B50050" w:rsidP="0088127C">
            <w:pPr>
              <w:pStyle w:val="OtherTableBody"/>
            </w:pPr>
            <w:r>
              <w:t>00336</w:t>
            </w:r>
          </w:p>
        </w:tc>
        <w:tc>
          <w:tcPr>
            <w:tcW w:w="600" w:type="dxa"/>
          </w:tcPr>
          <w:p w14:paraId="4A3CA8B9" w14:textId="77777777" w:rsidR="00B50050" w:rsidRDefault="00B50050" w:rsidP="0088127C">
            <w:pPr>
              <w:pStyle w:val="OtherTableBody"/>
            </w:pPr>
            <w:r>
              <w:t>RXD</w:t>
            </w:r>
          </w:p>
        </w:tc>
        <w:tc>
          <w:tcPr>
            <w:tcW w:w="600" w:type="dxa"/>
          </w:tcPr>
          <w:p w14:paraId="14218C10" w14:textId="77777777" w:rsidR="00B50050" w:rsidRDefault="00B50050" w:rsidP="0088127C">
            <w:pPr>
              <w:pStyle w:val="OtherTableBody"/>
            </w:pPr>
            <w:r>
              <w:t>3</w:t>
            </w:r>
          </w:p>
        </w:tc>
        <w:tc>
          <w:tcPr>
            <w:tcW w:w="600" w:type="dxa"/>
          </w:tcPr>
          <w:p w14:paraId="660706E5" w14:textId="77777777" w:rsidR="00B50050" w:rsidRDefault="00B50050" w:rsidP="0088127C">
            <w:pPr>
              <w:pStyle w:val="OtherTableBody"/>
            </w:pPr>
            <w:r>
              <w:t>..</w:t>
            </w:r>
          </w:p>
        </w:tc>
        <w:tc>
          <w:tcPr>
            <w:tcW w:w="600" w:type="dxa"/>
          </w:tcPr>
          <w:p w14:paraId="36A06B2A" w14:textId="77777777" w:rsidR="00B50050" w:rsidRDefault="00B50050" w:rsidP="0088127C">
            <w:pPr>
              <w:pStyle w:val="OtherTableBody"/>
            </w:pPr>
          </w:p>
        </w:tc>
        <w:tc>
          <w:tcPr>
            <w:tcW w:w="600" w:type="dxa"/>
          </w:tcPr>
          <w:p w14:paraId="433BFA48" w14:textId="77777777" w:rsidR="00B50050" w:rsidRDefault="00B50050" w:rsidP="0088127C">
            <w:pPr>
              <w:pStyle w:val="OtherTableBody"/>
            </w:pPr>
            <w:r>
              <w:t>DTM</w:t>
            </w:r>
          </w:p>
        </w:tc>
        <w:tc>
          <w:tcPr>
            <w:tcW w:w="700" w:type="dxa"/>
          </w:tcPr>
          <w:p w14:paraId="6EFD75B1" w14:textId="77777777" w:rsidR="00B50050" w:rsidRDefault="00B50050" w:rsidP="0088127C">
            <w:pPr>
              <w:pStyle w:val="OtherTableBody"/>
            </w:pPr>
          </w:p>
        </w:tc>
        <w:tc>
          <w:tcPr>
            <w:tcW w:w="600" w:type="dxa"/>
          </w:tcPr>
          <w:p w14:paraId="0C9909D4" w14:textId="77777777" w:rsidR="00B50050" w:rsidRDefault="00B50050" w:rsidP="0088127C">
            <w:pPr>
              <w:pStyle w:val="OtherTableBody"/>
            </w:pPr>
          </w:p>
        </w:tc>
        <w:tc>
          <w:tcPr>
            <w:tcW w:w="900" w:type="dxa"/>
          </w:tcPr>
          <w:p w14:paraId="661ACDAD" w14:textId="77777777" w:rsidR="00B50050" w:rsidRDefault="00B50050" w:rsidP="0088127C">
            <w:pPr>
              <w:pStyle w:val="OtherTableBody"/>
            </w:pPr>
            <w:r>
              <w:t>4A.4.5.3</w:t>
            </w:r>
          </w:p>
        </w:tc>
      </w:tr>
      <w:tr w:rsidR="00B50050" w14:paraId="65E03626" w14:textId="77777777" w:rsidTr="00195548">
        <w:tc>
          <w:tcPr>
            <w:tcW w:w="3500" w:type="dxa"/>
          </w:tcPr>
          <w:p w14:paraId="2124B330" w14:textId="77777777" w:rsidR="00B50050" w:rsidRDefault="00B50050" w:rsidP="0088127C">
            <w:pPr>
              <w:pStyle w:val="OtherTableBody"/>
            </w:pPr>
            <w:r>
              <w:t>Date/Time End of Administration</w:t>
            </w:r>
          </w:p>
        </w:tc>
        <w:tc>
          <w:tcPr>
            <w:tcW w:w="700" w:type="dxa"/>
          </w:tcPr>
          <w:p w14:paraId="17FB0ADD" w14:textId="77777777" w:rsidR="00B50050" w:rsidRDefault="00B50050" w:rsidP="0088127C">
            <w:pPr>
              <w:pStyle w:val="OtherTableBody"/>
            </w:pPr>
            <w:r>
              <w:t>00346</w:t>
            </w:r>
          </w:p>
        </w:tc>
        <w:tc>
          <w:tcPr>
            <w:tcW w:w="600" w:type="dxa"/>
          </w:tcPr>
          <w:p w14:paraId="14DC6C45" w14:textId="77777777" w:rsidR="00B50050" w:rsidRDefault="00B50050" w:rsidP="0088127C">
            <w:pPr>
              <w:pStyle w:val="OtherTableBody"/>
            </w:pPr>
            <w:r>
              <w:t>RXA</w:t>
            </w:r>
          </w:p>
        </w:tc>
        <w:tc>
          <w:tcPr>
            <w:tcW w:w="600" w:type="dxa"/>
          </w:tcPr>
          <w:p w14:paraId="67325E71" w14:textId="77777777" w:rsidR="00B50050" w:rsidRDefault="00B50050" w:rsidP="0088127C">
            <w:pPr>
              <w:pStyle w:val="OtherTableBody"/>
            </w:pPr>
            <w:r>
              <w:t>4</w:t>
            </w:r>
          </w:p>
        </w:tc>
        <w:tc>
          <w:tcPr>
            <w:tcW w:w="600" w:type="dxa"/>
          </w:tcPr>
          <w:p w14:paraId="125E0AEB" w14:textId="77777777" w:rsidR="00B50050" w:rsidRDefault="00B50050" w:rsidP="0088127C">
            <w:pPr>
              <w:pStyle w:val="OtherTableBody"/>
            </w:pPr>
            <w:r>
              <w:t>..</w:t>
            </w:r>
          </w:p>
        </w:tc>
        <w:tc>
          <w:tcPr>
            <w:tcW w:w="600" w:type="dxa"/>
          </w:tcPr>
          <w:p w14:paraId="3CD58222" w14:textId="77777777" w:rsidR="00B50050" w:rsidRDefault="00B50050" w:rsidP="0088127C">
            <w:pPr>
              <w:pStyle w:val="OtherTableBody"/>
            </w:pPr>
          </w:p>
        </w:tc>
        <w:tc>
          <w:tcPr>
            <w:tcW w:w="600" w:type="dxa"/>
          </w:tcPr>
          <w:p w14:paraId="65EE24FF" w14:textId="77777777" w:rsidR="00B50050" w:rsidRDefault="00B50050" w:rsidP="0088127C">
            <w:pPr>
              <w:pStyle w:val="OtherTableBody"/>
            </w:pPr>
            <w:r>
              <w:t>DTM</w:t>
            </w:r>
          </w:p>
        </w:tc>
        <w:tc>
          <w:tcPr>
            <w:tcW w:w="700" w:type="dxa"/>
          </w:tcPr>
          <w:p w14:paraId="7C0E31E2" w14:textId="77777777" w:rsidR="00B50050" w:rsidRDefault="00B50050" w:rsidP="0088127C">
            <w:pPr>
              <w:pStyle w:val="OtherTableBody"/>
            </w:pPr>
          </w:p>
        </w:tc>
        <w:tc>
          <w:tcPr>
            <w:tcW w:w="600" w:type="dxa"/>
          </w:tcPr>
          <w:p w14:paraId="479CB6D8" w14:textId="77777777" w:rsidR="00B50050" w:rsidRDefault="00B50050" w:rsidP="0088127C">
            <w:pPr>
              <w:pStyle w:val="OtherTableBody"/>
            </w:pPr>
          </w:p>
        </w:tc>
        <w:tc>
          <w:tcPr>
            <w:tcW w:w="900" w:type="dxa"/>
          </w:tcPr>
          <w:p w14:paraId="621F4D2A" w14:textId="77777777" w:rsidR="00B50050" w:rsidRDefault="00B50050" w:rsidP="0088127C">
            <w:pPr>
              <w:pStyle w:val="OtherTableBody"/>
            </w:pPr>
            <w:r>
              <w:t>4A.4.7.4</w:t>
            </w:r>
          </w:p>
        </w:tc>
      </w:tr>
      <w:tr w:rsidR="00B50050" w14:paraId="67F961E0" w14:textId="77777777" w:rsidTr="00195548">
        <w:tc>
          <w:tcPr>
            <w:tcW w:w="3500" w:type="dxa"/>
          </w:tcPr>
          <w:p w14:paraId="658A2D3D" w14:textId="77777777" w:rsidR="00B50050" w:rsidRDefault="00B50050" w:rsidP="0088127C">
            <w:pPr>
              <w:pStyle w:val="OtherTableBody"/>
            </w:pPr>
            <w:r>
              <w:t>Date/Time Ended Study</w:t>
            </w:r>
          </w:p>
        </w:tc>
        <w:tc>
          <w:tcPr>
            <w:tcW w:w="700" w:type="dxa"/>
          </w:tcPr>
          <w:p w14:paraId="00F66A69" w14:textId="77777777" w:rsidR="00B50050" w:rsidRDefault="00B50050" w:rsidP="0088127C">
            <w:pPr>
              <w:pStyle w:val="OtherTableBody"/>
            </w:pPr>
            <w:r>
              <w:t>01049</w:t>
            </w:r>
          </w:p>
        </w:tc>
        <w:tc>
          <w:tcPr>
            <w:tcW w:w="600" w:type="dxa"/>
          </w:tcPr>
          <w:p w14:paraId="085CEB2E" w14:textId="77777777" w:rsidR="00B50050" w:rsidRDefault="00B50050" w:rsidP="0088127C">
            <w:pPr>
              <w:pStyle w:val="OtherTableBody"/>
            </w:pPr>
            <w:r>
              <w:t>CSR</w:t>
            </w:r>
          </w:p>
        </w:tc>
        <w:tc>
          <w:tcPr>
            <w:tcW w:w="600" w:type="dxa"/>
          </w:tcPr>
          <w:p w14:paraId="6FB6FD8E" w14:textId="77777777" w:rsidR="00B50050" w:rsidRDefault="00B50050" w:rsidP="0088127C">
            <w:pPr>
              <w:pStyle w:val="OtherTableBody"/>
            </w:pPr>
            <w:r>
              <w:t>15</w:t>
            </w:r>
          </w:p>
        </w:tc>
        <w:tc>
          <w:tcPr>
            <w:tcW w:w="600" w:type="dxa"/>
          </w:tcPr>
          <w:p w14:paraId="5A2A1E9E" w14:textId="77777777" w:rsidR="00B50050" w:rsidRDefault="00B50050" w:rsidP="0088127C">
            <w:pPr>
              <w:pStyle w:val="OtherTableBody"/>
            </w:pPr>
            <w:r>
              <w:t>..</w:t>
            </w:r>
          </w:p>
        </w:tc>
        <w:tc>
          <w:tcPr>
            <w:tcW w:w="600" w:type="dxa"/>
          </w:tcPr>
          <w:p w14:paraId="1CE57688" w14:textId="77777777" w:rsidR="00B50050" w:rsidRDefault="00B50050" w:rsidP="0088127C">
            <w:pPr>
              <w:pStyle w:val="OtherTableBody"/>
            </w:pPr>
          </w:p>
        </w:tc>
        <w:tc>
          <w:tcPr>
            <w:tcW w:w="600" w:type="dxa"/>
          </w:tcPr>
          <w:p w14:paraId="2A00FECC" w14:textId="77777777" w:rsidR="00B50050" w:rsidRDefault="00B50050" w:rsidP="0088127C">
            <w:pPr>
              <w:pStyle w:val="OtherTableBody"/>
            </w:pPr>
            <w:r>
              <w:t>DTM</w:t>
            </w:r>
          </w:p>
        </w:tc>
        <w:tc>
          <w:tcPr>
            <w:tcW w:w="700" w:type="dxa"/>
          </w:tcPr>
          <w:p w14:paraId="033BA537" w14:textId="77777777" w:rsidR="00B50050" w:rsidRDefault="00B50050" w:rsidP="0088127C">
            <w:pPr>
              <w:pStyle w:val="OtherTableBody"/>
            </w:pPr>
          </w:p>
        </w:tc>
        <w:tc>
          <w:tcPr>
            <w:tcW w:w="600" w:type="dxa"/>
          </w:tcPr>
          <w:p w14:paraId="223DDEF0" w14:textId="77777777" w:rsidR="00B50050" w:rsidRDefault="00B50050" w:rsidP="0088127C">
            <w:pPr>
              <w:pStyle w:val="OtherTableBody"/>
            </w:pPr>
          </w:p>
        </w:tc>
        <w:tc>
          <w:tcPr>
            <w:tcW w:w="900" w:type="dxa"/>
          </w:tcPr>
          <w:p w14:paraId="3A9E5A42" w14:textId="77777777" w:rsidR="00B50050" w:rsidRDefault="00B50050" w:rsidP="0088127C">
            <w:pPr>
              <w:pStyle w:val="OtherTableBody"/>
            </w:pPr>
            <w:r>
              <w:t>7.8.1.15</w:t>
            </w:r>
          </w:p>
        </w:tc>
      </w:tr>
      <w:tr w:rsidR="00B50050" w14:paraId="191049F8" w14:textId="77777777" w:rsidTr="00195548">
        <w:tc>
          <w:tcPr>
            <w:tcW w:w="3500" w:type="dxa"/>
          </w:tcPr>
          <w:p w14:paraId="652CCEA6" w14:textId="77777777" w:rsidR="00B50050" w:rsidRDefault="00B50050" w:rsidP="0088127C">
            <w:pPr>
              <w:pStyle w:val="OtherTableBody"/>
            </w:pPr>
            <w:r>
              <w:t>Date/Time Incident</w:t>
            </w:r>
          </w:p>
        </w:tc>
        <w:tc>
          <w:tcPr>
            <w:tcW w:w="700" w:type="dxa"/>
          </w:tcPr>
          <w:p w14:paraId="0300B550" w14:textId="77777777" w:rsidR="00B50050" w:rsidRDefault="00B50050" w:rsidP="0088127C">
            <w:pPr>
              <w:pStyle w:val="OtherTableBody"/>
            </w:pPr>
            <w:r>
              <w:t>01531</w:t>
            </w:r>
          </w:p>
        </w:tc>
        <w:tc>
          <w:tcPr>
            <w:tcW w:w="600" w:type="dxa"/>
          </w:tcPr>
          <w:p w14:paraId="4D386CF8" w14:textId="77777777" w:rsidR="00B50050" w:rsidRDefault="00B50050" w:rsidP="0088127C">
            <w:pPr>
              <w:pStyle w:val="OtherTableBody"/>
            </w:pPr>
            <w:r>
              <w:t>RMI</w:t>
            </w:r>
          </w:p>
        </w:tc>
        <w:tc>
          <w:tcPr>
            <w:tcW w:w="600" w:type="dxa"/>
          </w:tcPr>
          <w:p w14:paraId="08B934B3" w14:textId="77777777" w:rsidR="00B50050" w:rsidRDefault="00B50050" w:rsidP="0088127C">
            <w:pPr>
              <w:pStyle w:val="OtherTableBody"/>
            </w:pPr>
            <w:r>
              <w:t>2</w:t>
            </w:r>
          </w:p>
        </w:tc>
        <w:tc>
          <w:tcPr>
            <w:tcW w:w="600" w:type="dxa"/>
          </w:tcPr>
          <w:p w14:paraId="44276FE6" w14:textId="77777777" w:rsidR="00B50050" w:rsidRDefault="00B50050" w:rsidP="0088127C">
            <w:pPr>
              <w:pStyle w:val="OtherTableBody"/>
            </w:pPr>
            <w:r>
              <w:t>..</w:t>
            </w:r>
          </w:p>
        </w:tc>
        <w:tc>
          <w:tcPr>
            <w:tcW w:w="600" w:type="dxa"/>
          </w:tcPr>
          <w:p w14:paraId="37FC9F39" w14:textId="77777777" w:rsidR="00B50050" w:rsidRDefault="00B50050" w:rsidP="0088127C">
            <w:pPr>
              <w:pStyle w:val="OtherTableBody"/>
            </w:pPr>
          </w:p>
        </w:tc>
        <w:tc>
          <w:tcPr>
            <w:tcW w:w="600" w:type="dxa"/>
          </w:tcPr>
          <w:p w14:paraId="71753149" w14:textId="77777777" w:rsidR="00B50050" w:rsidRDefault="00B50050" w:rsidP="0088127C">
            <w:pPr>
              <w:pStyle w:val="OtherTableBody"/>
            </w:pPr>
            <w:r>
              <w:t>DTM</w:t>
            </w:r>
          </w:p>
        </w:tc>
        <w:tc>
          <w:tcPr>
            <w:tcW w:w="700" w:type="dxa"/>
          </w:tcPr>
          <w:p w14:paraId="37F0A6B8" w14:textId="77777777" w:rsidR="00B50050" w:rsidRDefault="00B50050" w:rsidP="0088127C">
            <w:pPr>
              <w:pStyle w:val="OtherTableBody"/>
            </w:pPr>
          </w:p>
        </w:tc>
        <w:tc>
          <w:tcPr>
            <w:tcW w:w="600" w:type="dxa"/>
          </w:tcPr>
          <w:p w14:paraId="2638BB95" w14:textId="77777777" w:rsidR="00B50050" w:rsidRDefault="00B50050" w:rsidP="0088127C">
            <w:pPr>
              <w:pStyle w:val="OtherTableBody"/>
            </w:pPr>
          </w:p>
        </w:tc>
        <w:tc>
          <w:tcPr>
            <w:tcW w:w="900" w:type="dxa"/>
          </w:tcPr>
          <w:p w14:paraId="69811BB1" w14:textId="77777777" w:rsidR="00B50050" w:rsidRDefault="00B50050" w:rsidP="0088127C">
            <w:pPr>
              <w:pStyle w:val="OtherTableBody"/>
            </w:pPr>
            <w:r>
              <w:t>6.5.14.2</w:t>
            </w:r>
          </w:p>
        </w:tc>
      </w:tr>
      <w:tr w:rsidR="00B50050" w14:paraId="4C404723" w14:textId="77777777" w:rsidTr="00195548">
        <w:tc>
          <w:tcPr>
            <w:tcW w:w="3500" w:type="dxa"/>
          </w:tcPr>
          <w:p w14:paraId="20F25B74" w14:textId="77777777" w:rsidR="00B50050" w:rsidRDefault="00B50050" w:rsidP="0088127C">
            <w:pPr>
              <w:pStyle w:val="OtherTableBody"/>
            </w:pPr>
            <w:r>
              <w:t>Date/Time of Attestation</w:t>
            </w:r>
          </w:p>
        </w:tc>
        <w:tc>
          <w:tcPr>
            <w:tcW w:w="700" w:type="dxa"/>
          </w:tcPr>
          <w:p w14:paraId="0CAB3900" w14:textId="77777777" w:rsidR="00B50050" w:rsidRDefault="00B50050" w:rsidP="0088127C">
            <w:pPr>
              <w:pStyle w:val="OtherTableBody"/>
            </w:pPr>
            <w:r>
              <w:t>01517</w:t>
            </w:r>
          </w:p>
        </w:tc>
        <w:tc>
          <w:tcPr>
            <w:tcW w:w="600" w:type="dxa"/>
          </w:tcPr>
          <w:p w14:paraId="1FB66FE5" w14:textId="77777777" w:rsidR="00B50050" w:rsidRDefault="00B50050" w:rsidP="0088127C">
            <w:pPr>
              <w:pStyle w:val="OtherTableBody"/>
            </w:pPr>
            <w:r>
              <w:t>ABS</w:t>
            </w:r>
          </w:p>
        </w:tc>
        <w:tc>
          <w:tcPr>
            <w:tcW w:w="600" w:type="dxa"/>
          </w:tcPr>
          <w:p w14:paraId="34EF7531" w14:textId="77777777" w:rsidR="00B50050" w:rsidRDefault="00B50050" w:rsidP="0088127C">
            <w:pPr>
              <w:pStyle w:val="OtherTableBody"/>
            </w:pPr>
            <w:r>
              <w:t>4</w:t>
            </w:r>
          </w:p>
        </w:tc>
        <w:tc>
          <w:tcPr>
            <w:tcW w:w="600" w:type="dxa"/>
          </w:tcPr>
          <w:p w14:paraId="616F99D6" w14:textId="77777777" w:rsidR="00B50050" w:rsidRDefault="00B50050" w:rsidP="0088127C">
            <w:pPr>
              <w:pStyle w:val="OtherTableBody"/>
            </w:pPr>
            <w:r>
              <w:t>..</w:t>
            </w:r>
          </w:p>
        </w:tc>
        <w:tc>
          <w:tcPr>
            <w:tcW w:w="600" w:type="dxa"/>
          </w:tcPr>
          <w:p w14:paraId="116D9A0F" w14:textId="77777777" w:rsidR="00B50050" w:rsidRDefault="00B50050" w:rsidP="0088127C">
            <w:pPr>
              <w:pStyle w:val="OtherTableBody"/>
            </w:pPr>
          </w:p>
        </w:tc>
        <w:tc>
          <w:tcPr>
            <w:tcW w:w="600" w:type="dxa"/>
          </w:tcPr>
          <w:p w14:paraId="34BBF9D5" w14:textId="77777777" w:rsidR="00B50050" w:rsidRDefault="00B50050" w:rsidP="0088127C">
            <w:pPr>
              <w:pStyle w:val="OtherTableBody"/>
            </w:pPr>
            <w:r>
              <w:t>DTM</w:t>
            </w:r>
          </w:p>
        </w:tc>
        <w:tc>
          <w:tcPr>
            <w:tcW w:w="700" w:type="dxa"/>
          </w:tcPr>
          <w:p w14:paraId="2A6C25B0" w14:textId="77777777" w:rsidR="00B50050" w:rsidRDefault="00B50050" w:rsidP="0088127C">
            <w:pPr>
              <w:pStyle w:val="OtherTableBody"/>
            </w:pPr>
          </w:p>
        </w:tc>
        <w:tc>
          <w:tcPr>
            <w:tcW w:w="600" w:type="dxa"/>
          </w:tcPr>
          <w:p w14:paraId="11EEAB74" w14:textId="77777777" w:rsidR="00B50050" w:rsidRDefault="00B50050" w:rsidP="0088127C">
            <w:pPr>
              <w:pStyle w:val="OtherTableBody"/>
            </w:pPr>
          </w:p>
        </w:tc>
        <w:tc>
          <w:tcPr>
            <w:tcW w:w="900" w:type="dxa"/>
          </w:tcPr>
          <w:p w14:paraId="0C3444CE" w14:textId="77777777" w:rsidR="00B50050" w:rsidRDefault="00B50050" w:rsidP="0088127C">
            <w:pPr>
              <w:pStyle w:val="OtherTableBody"/>
            </w:pPr>
            <w:r>
              <w:t>6.5.12.4</w:t>
            </w:r>
          </w:p>
        </w:tc>
      </w:tr>
      <w:tr w:rsidR="00B50050" w14:paraId="62995E36" w14:textId="77777777" w:rsidTr="00195548">
        <w:tc>
          <w:tcPr>
            <w:tcW w:w="3500" w:type="dxa"/>
          </w:tcPr>
          <w:p w14:paraId="58F5DB50" w14:textId="77777777" w:rsidR="00B50050" w:rsidRDefault="00B50050" w:rsidP="0088127C">
            <w:pPr>
              <w:pStyle w:val="OtherTableBody"/>
            </w:pPr>
            <w:r>
              <w:t>Date/Time of Birth</w:t>
            </w:r>
          </w:p>
        </w:tc>
        <w:tc>
          <w:tcPr>
            <w:tcW w:w="700" w:type="dxa"/>
          </w:tcPr>
          <w:p w14:paraId="6AEB5E7B" w14:textId="77777777" w:rsidR="00B50050" w:rsidRDefault="00B50050" w:rsidP="0088127C">
            <w:pPr>
              <w:pStyle w:val="OtherTableBody"/>
            </w:pPr>
            <w:r>
              <w:t>00110</w:t>
            </w:r>
          </w:p>
        </w:tc>
        <w:tc>
          <w:tcPr>
            <w:tcW w:w="600" w:type="dxa"/>
          </w:tcPr>
          <w:p w14:paraId="62948D64" w14:textId="77777777" w:rsidR="00B50050" w:rsidRDefault="00B50050" w:rsidP="0088127C">
            <w:pPr>
              <w:pStyle w:val="OtherTableBody"/>
            </w:pPr>
            <w:r>
              <w:t>PID</w:t>
            </w:r>
          </w:p>
        </w:tc>
        <w:tc>
          <w:tcPr>
            <w:tcW w:w="600" w:type="dxa"/>
          </w:tcPr>
          <w:p w14:paraId="78012724" w14:textId="77777777" w:rsidR="00B50050" w:rsidRDefault="00B50050" w:rsidP="0088127C">
            <w:pPr>
              <w:pStyle w:val="OtherTableBody"/>
            </w:pPr>
            <w:r>
              <w:t>7</w:t>
            </w:r>
          </w:p>
        </w:tc>
        <w:tc>
          <w:tcPr>
            <w:tcW w:w="600" w:type="dxa"/>
          </w:tcPr>
          <w:p w14:paraId="5F478CE8" w14:textId="77777777" w:rsidR="00B50050" w:rsidRDefault="00B50050" w:rsidP="0088127C">
            <w:pPr>
              <w:pStyle w:val="OtherTableBody"/>
            </w:pPr>
            <w:r>
              <w:t>..</w:t>
            </w:r>
          </w:p>
        </w:tc>
        <w:tc>
          <w:tcPr>
            <w:tcW w:w="600" w:type="dxa"/>
          </w:tcPr>
          <w:p w14:paraId="56F591CC" w14:textId="77777777" w:rsidR="00B50050" w:rsidRDefault="00B50050" w:rsidP="0088127C">
            <w:pPr>
              <w:pStyle w:val="OtherTableBody"/>
            </w:pPr>
          </w:p>
        </w:tc>
        <w:tc>
          <w:tcPr>
            <w:tcW w:w="600" w:type="dxa"/>
          </w:tcPr>
          <w:p w14:paraId="25E72012" w14:textId="77777777" w:rsidR="00B50050" w:rsidRDefault="00B50050" w:rsidP="0088127C">
            <w:pPr>
              <w:pStyle w:val="OtherTableBody"/>
            </w:pPr>
            <w:r>
              <w:t>DTM</w:t>
            </w:r>
          </w:p>
        </w:tc>
        <w:tc>
          <w:tcPr>
            <w:tcW w:w="700" w:type="dxa"/>
          </w:tcPr>
          <w:p w14:paraId="2EC607AA" w14:textId="77777777" w:rsidR="00B50050" w:rsidRDefault="00B50050" w:rsidP="0088127C">
            <w:pPr>
              <w:pStyle w:val="OtherTableBody"/>
            </w:pPr>
          </w:p>
        </w:tc>
        <w:tc>
          <w:tcPr>
            <w:tcW w:w="600" w:type="dxa"/>
          </w:tcPr>
          <w:p w14:paraId="7E20D647" w14:textId="77777777" w:rsidR="00B50050" w:rsidRDefault="00B50050" w:rsidP="0088127C">
            <w:pPr>
              <w:pStyle w:val="OtherTableBody"/>
            </w:pPr>
          </w:p>
        </w:tc>
        <w:tc>
          <w:tcPr>
            <w:tcW w:w="900" w:type="dxa"/>
          </w:tcPr>
          <w:p w14:paraId="4CC9539C" w14:textId="77777777" w:rsidR="00B50050" w:rsidRDefault="00B50050" w:rsidP="0088127C">
            <w:pPr>
              <w:pStyle w:val="OtherTableBody"/>
            </w:pPr>
            <w:r>
              <w:t>3.4.2.7</w:t>
            </w:r>
          </w:p>
        </w:tc>
      </w:tr>
      <w:tr w:rsidR="00B50050" w14:paraId="25980024" w14:textId="77777777" w:rsidTr="00195548">
        <w:tc>
          <w:tcPr>
            <w:tcW w:w="3500" w:type="dxa"/>
          </w:tcPr>
          <w:p w14:paraId="30C035F4" w14:textId="77777777" w:rsidR="00B50050" w:rsidRDefault="00B50050" w:rsidP="0088127C">
            <w:pPr>
              <w:pStyle w:val="OtherTableBody"/>
            </w:pPr>
            <w:r>
              <w:t>Date/Time of Birth</w:t>
            </w:r>
          </w:p>
        </w:tc>
        <w:tc>
          <w:tcPr>
            <w:tcW w:w="700" w:type="dxa"/>
          </w:tcPr>
          <w:p w14:paraId="58E2A08A" w14:textId="77777777" w:rsidR="00B50050" w:rsidRDefault="00B50050" w:rsidP="0088127C">
            <w:pPr>
              <w:pStyle w:val="OtherTableBody"/>
            </w:pPr>
            <w:r>
              <w:t>00110</w:t>
            </w:r>
          </w:p>
        </w:tc>
        <w:tc>
          <w:tcPr>
            <w:tcW w:w="600" w:type="dxa"/>
          </w:tcPr>
          <w:p w14:paraId="0935B23E" w14:textId="77777777" w:rsidR="00B50050" w:rsidRDefault="00B50050" w:rsidP="0088127C">
            <w:pPr>
              <w:pStyle w:val="OtherTableBody"/>
            </w:pPr>
            <w:r>
              <w:t>STF</w:t>
            </w:r>
          </w:p>
        </w:tc>
        <w:tc>
          <w:tcPr>
            <w:tcW w:w="600" w:type="dxa"/>
          </w:tcPr>
          <w:p w14:paraId="6C039B69" w14:textId="77777777" w:rsidR="00B50050" w:rsidRDefault="00B50050" w:rsidP="0088127C">
            <w:pPr>
              <w:pStyle w:val="OtherTableBody"/>
            </w:pPr>
            <w:r>
              <w:t>6</w:t>
            </w:r>
          </w:p>
        </w:tc>
        <w:tc>
          <w:tcPr>
            <w:tcW w:w="600" w:type="dxa"/>
          </w:tcPr>
          <w:p w14:paraId="616DEF66" w14:textId="77777777" w:rsidR="00B50050" w:rsidRDefault="00B50050" w:rsidP="0088127C">
            <w:pPr>
              <w:pStyle w:val="OtherTableBody"/>
            </w:pPr>
            <w:r>
              <w:t>..</w:t>
            </w:r>
          </w:p>
        </w:tc>
        <w:tc>
          <w:tcPr>
            <w:tcW w:w="600" w:type="dxa"/>
          </w:tcPr>
          <w:p w14:paraId="5185F764" w14:textId="77777777" w:rsidR="00B50050" w:rsidRDefault="00B50050" w:rsidP="0088127C">
            <w:pPr>
              <w:pStyle w:val="OtherTableBody"/>
            </w:pPr>
          </w:p>
        </w:tc>
        <w:tc>
          <w:tcPr>
            <w:tcW w:w="600" w:type="dxa"/>
          </w:tcPr>
          <w:p w14:paraId="1B70A147" w14:textId="77777777" w:rsidR="00B50050" w:rsidRDefault="00B50050" w:rsidP="0088127C">
            <w:pPr>
              <w:pStyle w:val="OtherTableBody"/>
            </w:pPr>
            <w:r>
              <w:t>DTM</w:t>
            </w:r>
          </w:p>
        </w:tc>
        <w:tc>
          <w:tcPr>
            <w:tcW w:w="700" w:type="dxa"/>
          </w:tcPr>
          <w:p w14:paraId="4AE7F47D" w14:textId="77777777" w:rsidR="00B50050" w:rsidRDefault="00B50050" w:rsidP="0088127C">
            <w:pPr>
              <w:pStyle w:val="OtherTableBody"/>
            </w:pPr>
          </w:p>
        </w:tc>
        <w:tc>
          <w:tcPr>
            <w:tcW w:w="600" w:type="dxa"/>
          </w:tcPr>
          <w:p w14:paraId="3F9B3521" w14:textId="77777777" w:rsidR="00B50050" w:rsidRDefault="00B50050" w:rsidP="0088127C">
            <w:pPr>
              <w:pStyle w:val="OtherTableBody"/>
            </w:pPr>
          </w:p>
        </w:tc>
        <w:tc>
          <w:tcPr>
            <w:tcW w:w="900" w:type="dxa"/>
          </w:tcPr>
          <w:p w14:paraId="40520509" w14:textId="77777777" w:rsidR="00B50050" w:rsidRDefault="00B50050" w:rsidP="0088127C">
            <w:pPr>
              <w:pStyle w:val="OtherTableBody"/>
            </w:pPr>
            <w:r>
              <w:t>15.4.8.6</w:t>
            </w:r>
          </w:p>
        </w:tc>
      </w:tr>
      <w:tr w:rsidR="00B50050" w14:paraId="0018A996" w14:textId="77777777" w:rsidTr="00195548">
        <w:tc>
          <w:tcPr>
            <w:tcW w:w="3500" w:type="dxa"/>
          </w:tcPr>
          <w:p w14:paraId="534A1EB2" w14:textId="77777777" w:rsidR="00B50050" w:rsidRDefault="00B50050" w:rsidP="0088127C">
            <w:pPr>
              <w:pStyle w:val="OtherTableBody"/>
            </w:pPr>
            <w:r>
              <w:t>Date/Time of Birth</w:t>
            </w:r>
          </w:p>
        </w:tc>
        <w:tc>
          <w:tcPr>
            <w:tcW w:w="700" w:type="dxa"/>
          </w:tcPr>
          <w:p w14:paraId="5D8886A7" w14:textId="77777777" w:rsidR="00B50050" w:rsidRDefault="00B50050" w:rsidP="0088127C">
            <w:pPr>
              <w:pStyle w:val="OtherTableBody"/>
            </w:pPr>
            <w:r>
              <w:t>00110</w:t>
            </w:r>
          </w:p>
        </w:tc>
        <w:tc>
          <w:tcPr>
            <w:tcW w:w="600" w:type="dxa"/>
          </w:tcPr>
          <w:p w14:paraId="59A29566" w14:textId="77777777" w:rsidR="00B50050" w:rsidRDefault="00B50050" w:rsidP="0088127C">
            <w:pPr>
              <w:pStyle w:val="OtherTableBody"/>
            </w:pPr>
            <w:r>
              <w:t>NK1</w:t>
            </w:r>
          </w:p>
        </w:tc>
        <w:tc>
          <w:tcPr>
            <w:tcW w:w="600" w:type="dxa"/>
          </w:tcPr>
          <w:p w14:paraId="4D4A5700" w14:textId="77777777" w:rsidR="00B50050" w:rsidRDefault="00B50050" w:rsidP="0088127C">
            <w:pPr>
              <w:pStyle w:val="OtherTableBody"/>
            </w:pPr>
            <w:r>
              <w:t>16</w:t>
            </w:r>
          </w:p>
        </w:tc>
        <w:tc>
          <w:tcPr>
            <w:tcW w:w="600" w:type="dxa"/>
          </w:tcPr>
          <w:p w14:paraId="37F878E3" w14:textId="77777777" w:rsidR="00B50050" w:rsidRDefault="00B50050" w:rsidP="0088127C">
            <w:pPr>
              <w:pStyle w:val="OtherTableBody"/>
            </w:pPr>
            <w:r>
              <w:t>..</w:t>
            </w:r>
          </w:p>
        </w:tc>
        <w:tc>
          <w:tcPr>
            <w:tcW w:w="600" w:type="dxa"/>
          </w:tcPr>
          <w:p w14:paraId="524266CB" w14:textId="77777777" w:rsidR="00B50050" w:rsidRDefault="00B50050" w:rsidP="0088127C">
            <w:pPr>
              <w:pStyle w:val="OtherTableBody"/>
            </w:pPr>
          </w:p>
        </w:tc>
        <w:tc>
          <w:tcPr>
            <w:tcW w:w="600" w:type="dxa"/>
          </w:tcPr>
          <w:p w14:paraId="586E5AC7" w14:textId="77777777" w:rsidR="00B50050" w:rsidRDefault="00B50050" w:rsidP="0088127C">
            <w:pPr>
              <w:pStyle w:val="OtherTableBody"/>
            </w:pPr>
            <w:r>
              <w:t>DTM</w:t>
            </w:r>
          </w:p>
        </w:tc>
        <w:tc>
          <w:tcPr>
            <w:tcW w:w="700" w:type="dxa"/>
          </w:tcPr>
          <w:p w14:paraId="1C9D66C0" w14:textId="77777777" w:rsidR="00B50050" w:rsidRDefault="00B50050" w:rsidP="0088127C">
            <w:pPr>
              <w:pStyle w:val="OtherTableBody"/>
            </w:pPr>
          </w:p>
        </w:tc>
        <w:tc>
          <w:tcPr>
            <w:tcW w:w="600" w:type="dxa"/>
          </w:tcPr>
          <w:p w14:paraId="5D7BA126" w14:textId="77777777" w:rsidR="00B50050" w:rsidRDefault="00B50050" w:rsidP="0088127C">
            <w:pPr>
              <w:pStyle w:val="OtherTableBody"/>
            </w:pPr>
          </w:p>
        </w:tc>
        <w:tc>
          <w:tcPr>
            <w:tcW w:w="900" w:type="dxa"/>
          </w:tcPr>
          <w:p w14:paraId="6AE220FE" w14:textId="77777777" w:rsidR="00B50050" w:rsidRDefault="00B50050" w:rsidP="0088127C">
            <w:pPr>
              <w:pStyle w:val="OtherTableBody"/>
            </w:pPr>
            <w:r>
              <w:t>3.4.5.16</w:t>
            </w:r>
          </w:p>
        </w:tc>
      </w:tr>
      <w:tr w:rsidR="00B50050" w14:paraId="18BBD220" w14:textId="77777777" w:rsidTr="00195548">
        <w:tc>
          <w:tcPr>
            <w:tcW w:w="3500" w:type="dxa"/>
          </w:tcPr>
          <w:p w14:paraId="4D2E95F7" w14:textId="77777777" w:rsidR="00B50050" w:rsidRDefault="00B50050" w:rsidP="0088127C">
            <w:pPr>
              <w:pStyle w:val="OtherTableBody"/>
            </w:pPr>
            <w:r>
              <w:t>Date/Time of Death</w:t>
            </w:r>
          </w:p>
        </w:tc>
        <w:tc>
          <w:tcPr>
            <w:tcW w:w="700" w:type="dxa"/>
          </w:tcPr>
          <w:p w14:paraId="0F3C0099" w14:textId="77777777" w:rsidR="00B50050" w:rsidRDefault="00B50050" w:rsidP="0088127C">
            <w:pPr>
              <w:pStyle w:val="OtherTableBody"/>
            </w:pPr>
            <w:r>
              <w:t>01886</w:t>
            </w:r>
          </w:p>
        </w:tc>
        <w:tc>
          <w:tcPr>
            <w:tcW w:w="600" w:type="dxa"/>
          </w:tcPr>
          <w:p w14:paraId="0BEFA2DC" w14:textId="77777777" w:rsidR="00B50050" w:rsidRDefault="00B50050" w:rsidP="0088127C">
            <w:pPr>
              <w:pStyle w:val="OtherTableBody"/>
            </w:pPr>
            <w:r>
              <w:t>STF</w:t>
            </w:r>
          </w:p>
        </w:tc>
        <w:tc>
          <w:tcPr>
            <w:tcW w:w="600" w:type="dxa"/>
          </w:tcPr>
          <w:p w14:paraId="03478B05" w14:textId="77777777" w:rsidR="00B50050" w:rsidRDefault="00B50050" w:rsidP="0088127C">
            <w:pPr>
              <w:pStyle w:val="OtherTableBody"/>
            </w:pPr>
            <w:r>
              <w:t>31</w:t>
            </w:r>
          </w:p>
        </w:tc>
        <w:tc>
          <w:tcPr>
            <w:tcW w:w="600" w:type="dxa"/>
          </w:tcPr>
          <w:p w14:paraId="6AAD0206" w14:textId="77777777" w:rsidR="00B50050" w:rsidRDefault="00B50050" w:rsidP="0088127C">
            <w:pPr>
              <w:pStyle w:val="OtherTableBody"/>
            </w:pPr>
            <w:r>
              <w:t>..</w:t>
            </w:r>
          </w:p>
        </w:tc>
        <w:tc>
          <w:tcPr>
            <w:tcW w:w="600" w:type="dxa"/>
          </w:tcPr>
          <w:p w14:paraId="0A339DC4" w14:textId="77777777" w:rsidR="00B50050" w:rsidRDefault="00B50050" w:rsidP="0088127C">
            <w:pPr>
              <w:pStyle w:val="OtherTableBody"/>
            </w:pPr>
          </w:p>
        </w:tc>
        <w:tc>
          <w:tcPr>
            <w:tcW w:w="600" w:type="dxa"/>
          </w:tcPr>
          <w:p w14:paraId="79381CCD" w14:textId="77777777" w:rsidR="00B50050" w:rsidRDefault="00B50050" w:rsidP="0088127C">
            <w:pPr>
              <w:pStyle w:val="OtherTableBody"/>
            </w:pPr>
            <w:r>
              <w:t>DTM</w:t>
            </w:r>
          </w:p>
        </w:tc>
        <w:tc>
          <w:tcPr>
            <w:tcW w:w="700" w:type="dxa"/>
          </w:tcPr>
          <w:p w14:paraId="78B5D1F1" w14:textId="77777777" w:rsidR="00B50050" w:rsidRDefault="00B50050" w:rsidP="0088127C">
            <w:pPr>
              <w:pStyle w:val="OtherTableBody"/>
            </w:pPr>
          </w:p>
        </w:tc>
        <w:tc>
          <w:tcPr>
            <w:tcW w:w="600" w:type="dxa"/>
          </w:tcPr>
          <w:p w14:paraId="7243F2EC" w14:textId="77777777" w:rsidR="00B50050" w:rsidRDefault="00B50050" w:rsidP="0088127C">
            <w:pPr>
              <w:pStyle w:val="OtherTableBody"/>
            </w:pPr>
          </w:p>
        </w:tc>
        <w:tc>
          <w:tcPr>
            <w:tcW w:w="900" w:type="dxa"/>
          </w:tcPr>
          <w:p w14:paraId="33CB48FD" w14:textId="77777777" w:rsidR="00B50050" w:rsidRDefault="00B50050" w:rsidP="0088127C">
            <w:pPr>
              <w:pStyle w:val="OtherTableBody"/>
            </w:pPr>
            <w:r>
              <w:t>15.4.8.31</w:t>
            </w:r>
          </w:p>
        </w:tc>
      </w:tr>
      <w:tr w:rsidR="00B50050" w14:paraId="3A46C944" w14:textId="77777777" w:rsidTr="00195548">
        <w:tc>
          <w:tcPr>
            <w:tcW w:w="3500" w:type="dxa"/>
          </w:tcPr>
          <w:p w14:paraId="7878E2A6" w14:textId="77777777" w:rsidR="00B50050" w:rsidRDefault="00B50050" w:rsidP="0088127C">
            <w:pPr>
              <w:pStyle w:val="OtherTableBody"/>
            </w:pPr>
            <w:r>
              <w:t>Date/Time of Message</w:t>
            </w:r>
          </w:p>
        </w:tc>
        <w:tc>
          <w:tcPr>
            <w:tcW w:w="700" w:type="dxa"/>
          </w:tcPr>
          <w:p w14:paraId="509BF004" w14:textId="77777777" w:rsidR="00B50050" w:rsidRDefault="00B50050" w:rsidP="0088127C">
            <w:pPr>
              <w:pStyle w:val="OtherTableBody"/>
            </w:pPr>
            <w:r>
              <w:t>00007</w:t>
            </w:r>
          </w:p>
        </w:tc>
        <w:tc>
          <w:tcPr>
            <w:tcW w:w="600" w:type="dxa"/>
          </w:tcPr>
          <w:p w14:paraId="0953B115" w14:textId="77777777" w:rsidR="00B50050" w:rsidRDefault="00B50050" w:rsidP="0088127C">
            <w:pPr>
              <w:pStyle w:val="OtherTableBody"/>
            </w:pPr>
            <w:r>
              <w:t>MSH</w:t>
            </w:r>
          </w:p>
        </w:tc>
        <w:tc>
          <w:tcPr>
            <w:tcW w:w="600" w:type="dxa"/>
          </w:tcPr>
          <w:p w14:paraId="6ABD2E1F" w14:textId="77777777" w:rsidR="00B50050" w:rsidRDefault="00B50050" w:rsidP="0088127C">
            <w:pPr>
              <w:pStyle w:val="OtherTableBody"/>
            </w:pPr>
            <w:r>
              <w:t>7</w:t>
            </w:r>
          </w:p>
        </w:tc>
        <w:tc>
          <w:tcPr>
            <w:tcW w:w="600" w:type="dxa"/>
          </w:tcPr>
          <w:p w14:paraId="769F3DA4" w14:textId="77777777" w:rsidR="00B50050" w:rsidRDefault="00B50050" w:rsidP="0088127C">
            <w:pPr>
              <w:pStyle w:val="OtherTableBody"/>
            </w:pPr>
            <w:r>
              <w:t>..</w:t>
            </w:r>
          </w:p>
        </w:tc>
        <w:tc>
          <w:tcPr>
            <w:tcW w:w="600" w:type="dxa"/>
          </w:tcPr>
          <w:p w14:paraId="560CA95F" w14:textId="77777777" w:rsidR="00B50050" w:rsidRDefault="00B50050" w:rsidP="0088127C">
            <w:pPr>
              <w:pStyle w:val="OtherTableBody"/>
            </w:pPr>
          </w:p>
        </w:tc>
        <w:tc>
          <w:tcPr>
            <w:tcW w:w="600" w:type="dxa"/>
          </w:tcPr>
          <w:p w14:paraId="3ECA97D3" w14:textId="77777777" w:rsidR="00B50050" w:rsidRDefault="00B50050" w:rsidP="0088127C">
            <w:pPr>
              <w:pStyle w:val="OtherTableBody"/>
            </w:pPr>
            <w:r>
              <w:t>DTM</w:t>
            </w:r>
          </w:p>
        </w:tc>
        <w:tc>
          <w:tcPr>
            <w:tcW w:w="700" w:type="dxa"/>
          </w:tcPr>
          <w:p w14:paraId="7D2F4C38" w14:textId="77777777" w:rsidR="00B50050" w:rsidRDefault="00B50050" w:rsidP="0088127C">
            <w:pPr>
              <w:pStyle w:val="OtherTableBody"/>
            </w:pPr>
          </w:p>
        </w:tc>
        <w:tc>
          <w:tcPr>
            <w:tcW w:w="600" w:type="dxa"/>
          </w:tcPr>
          <w:p w14:paraId="1A8C06FE" w14:textId="77777777" w:rsidR="00B50050" w:rsidRDefault="00B50050" w:rsidP="0088127C">
            <w:pPr>
              <w:pStyle w:val="OtherTableBody"/>
            </w:pPr>
          </w:p>
        </w:tc>
        <w:tc>
          <w:tcPr>
            <w:tcW w:w="900" w:type="dxa"/>
          </w:tcPr>
          <w:p w14:paraId="08F5017D" w14:textId="77777777" w:rsidR="00B50050" w:rsidRDefault="00B50050" w:rsidP="0088127C">
            <w:pPr>
              <w:pStyle w:val="OtherTableBody"/>
            </w:pPr>
            <w:r>
              <w:t>2.14.9.7</w:t>
            </w:r>
          </w:p>
        </w:tc>
      </w:tr>
      <w:tr w:rsidR="00B50050" w14:paraId="0C0B590A" w14:textId="77777777" w:rsidTr="00195548">
        <w:tc>
          <w:tcPr>
            <w:tcW w:w="3500" w:type="dxa"/>
          </w:tcPr>
          <w:p w14:paraId="48A3F9AA" w14:textId="77777777" w:rsidR="00B50050" w:rsidRDefault="00B50050" w:rsidP="0088127C">
            <w:pPr>
              <w:pStyle w:val="OtherTableBody"/>
            </w:pPr>
            <w:r>
              <w:t>Date/Time of Order Event</w:t>
            </w:r>
          </w:p>
        </w:tc>
        <w:tc>
          <w:tcPr>
            <w:tcW w:w="700" w:type="dxa"/>
          </w:tcPr>
          <w:p w14:paraId="55ADBEEE" w14:textId="77777777" w:rsidR="00B50050" w:rsidRDefault="00B50050" w:rsidP="0088127C">
            <w:pPr>
              <w:pStyle w:val="OtherTableBody"/>
            </w:pPr>
            <w:r>
              <w:t>00223</w:t>
            </w:r>
          </w:p>
        </w:tc>
        <w:tc>
          <w:tcPr>
            <w:tcW w:w="600" w:type="dxa"/>
          </w:tcPr>
          <w:p w14:paraId="058297F1" w14:textId="77777777" w:rsidR="00B50050" w:rsidRDefault="00B50050" w:rsidP="0088127C">
            <w:pPr>
              <w:pStyle w:val="OtherTableBody"/>
            </w:pPr>
            <w:r>
              <w:t>ORC</w:t>
            </w:r>
          </w:p>
        </w:tc>
        <w:tc>
          <w:tcPr>
            <w:tcW w:w="600" w:type="dxa"/>
          </w:tcPr>
          <w:p w14:paraId="7E0BA61B" w14:textId="77777777" w:rsidR="00B50050" w:rsidRDefault="00B50050" w:rsidP="0088127C">
            <w:pPr>
              <w:pStyle w:val="OtherTableBody"/>
            </w:pPr>
            <w:r>
              <w:t>9</w:t>
            </w:r>
          </w:p>
        </w:tc>
        <w:tc>
          <w:tcPr>
            <w:tcW w:w="600" w:type="dxa"/>
          </w:tcPr>
          <w:p w14:paraId="1FF0446F" w14:textId="77777777" w:rsidR="00B50050" w:rsidRDefault="00B50050" w:rsidP="0088127C">
            <w:pPr>
              <w:pStyle w:val="OtherTableBody"/>
            </w:pPr>
            <w:r>
              <w:t>..</w:t>
            </w:r>
          </w:p>
        </w:tc>
        <w:tc>
          <w:tcPr>
            <w:tcW w:w="600" w:type="dxa"/>
          </w:tcPr>
          <w:p w14:paraId="5F7E1C15" w14:textId="77777777" w:rsidR="00B50050" w:rsidRDefault="00B50050" w:rsidP="0088127C">
            <w:pPr>
              <w:pStyle w:val="OtherTableBody"/>
            </w:pPr>
          </w:p>
        </w:tc>
        <w:tc>
          <w:tcPr>
            <w:tcW w:w="600" w:type="dxa"/>
          </w:tcPr>
          <w:p w14:paraId="04082F98" w14:textId="77777777" w:rsidR="00B50050" w:rsidRDefault="00B50050" w:rsidP="0088127C">
            <w:pPr>
              <w:pStyle w:val="OtherTableBody"/>
            </w:pPr>
            <w:r>
              <w:t>DTM</w:t>
            </w:r>
          </w:p>
        </w:tc>
        <w:tc>
          <w:tcPr>
            <w:tcW w:w="700" w:type="dxa"/>
          </w:tcPr>
          <w:p w14:paraId="49168527" w14:textId="77777777" w:rsidR="00B50050" w:rsidRDefault="00B50050" w:rsidP="0088127C">
            <w:pPr>
              <w:pStyle w:val="OtherTableBody"/>
            </w:pPr>
          </w:p>
        </w:tc>
        <w:tc>
          <w:tcPr>
            <w:tcW w:w="600" w:type="dxa"/>
          </w:tcPr>
          <w:p w14:paraId="7FFF0613" w14:textId="77777777" w:rsidR="00B50050" w:rsidRDefault="00B50050" w:rsidP="0088127C">
            <w:pPr>
              <w:pStyle w:val="OtherTableBody"/>
            </w:pPr>
          </w:p>
        </w:tc>
        <w:tc>
          <w:tcPr>
            <w:tcW w:w="900" w:type="dxa"/>
          </w:tcPr>
          <w:p w14:paraId="75991018" w14:textId="77777777" w:rsidR="00B50050" w:rsidRDefault="00B50050" w:rsidP="0088127C">
            <w:pPr>
              <w:pStyle w:val="OtherTableBody"/>
            </w:pPr>
            <w:r>
              <w:t>4.5.1.9</w:t>
            </w:r>
          </w:p>
        </w:tc>
      </w:tr>
      <w:tr w:rsidR="00B50050" w14:paraId="1B2AC35C" w14:textId="77777777" w:rsidTr="00195548">
        <w:tc>
          <w:tcPr>
            <w:tcW w:w="3500" w:type="dxa"/>
          </w:tcPr>
          <w:p w14:paraId="2A6392E6" w14:textId="77777777" w:rsidR="00B50050" w:rsidRDefault="00B50050" w:rsidP="0088127C">
            <w:pPr>
              <w:pStyle w:val="OtherTableBody"/>
            </w:pPr>
            <w:r>
              <w:t>Date/Time of Patient Study Registration</w:t>
            </w:r>
          </w:p>
        </w:tc>
        <w:tc>
          <w:tcPr>
            <w:tcW w:w="700" w:type="dxa"/>
          </w:tcPr>
          <w:p w14:paraId="49075938" w14:textId="77777777" w:rsidR="00B50050" w:rsidRDefault="00B50050" w:rsidP="0088127C">
            <w:pPr>
              <w:pStyle w:val="OtherTableBody"/>
            </w:pPr>
            <w:r>
              <w:t>01040</w:t>
            </w:r>
          </w:p>
        </w:tc>
        <w:tc>
          <w:tcPr>
            <w:tcW w:w="600" w:type="dxa"/>
          </w:tcPr>
          <w:p w14:paraId="39F6A71D" w14:textId="77777777" w:rsidR="00B50050" w:rsidRDefault="00B50050" w:rsidP="0088127C">
            <w:pPr>
              <w:pStyle w:val="OtherTableBody"/>
            </w:pPr>
            <w:r>
              <w:t>CSR</w:t>
            </w:r>
          </w:p>
        </w:tc>
        <w:tc>
          <w:tcPr>
            <w:tcW w:w="600" w:type="dxa"/>
          </w:tcPr>
          <w:p w14:paraId="4675E158" w14:textId="77777777" w:rsidR="00B50050" w:rsidRDefault="00B50050" w:rsidP="0088127C">
            <w:pPr>
              <w:pStyle w:val="OtherTableBody"/>
            </w:pPr>
            <w:r>
              <w:t>6</w:t>
            </w:r>
          </w:p>
        </w:tc>
        <w:tc>
          <w:tcPr>
            <w:tcW w:w="600" w:type="dxa"/>
          </w:tcPr>
          <w:p w14:paraId="3352D6B2" w14:textId="77777777" w:rsidR="00B50050" w:rsidRDefault="00B50050" w:rsidP="0088127C">
            <w:pPr>
              <w:pStyle w:val="OtherTableBody"/>
            </w:pPr>
            <w:r>
              <w:t>..</w:t>
            </w:r>
          </w:p>
        </w:tc>
        <w:tc>
          <w:tcPr>
            <w:tcW w:w="600" w:type="dxa"/>
          </w:tcPr>
          <w:p w14:paraId="0C032975" w14:textId="77777777" w:rsidR="00B50050" w:rsidRDefault="00B50050" w:rsidP="0088127C">
            <w:pPr>
              <w:pStyle w:val="OtherTableBody"/>
            </w:pPr>
          </w:p>
        </w:tc>
        <w:tc>
          <w:tcPr>
            <w:tcW w:w="600" w:type="dxa"/>
          </w:tcPr>
          <w:p w14:paraId="705A2938" w14:textId="77777777" w:rsidR="00B50050" w:rsidRDefault="00B50050" w:rsidP="0088127C">
            <w:pPr>
              <w:pStyle w:val="OtherTableBody"/>
            </w:pPr>
            <w:r>
              <w:t>DTM</w:t>
            </w:r>
          </w:p>
        </w:tc>
        <w:tc>
          <w:tcPr>
            <w:tcW w:w="700" w:type="dxa"/>
          </w:tcPr>
          <w:p w14:paraId="4DEC40A1" w14:textId="77777777" w:rsidR="00B50050" w:rsidRDefault="00B50050" w:rsidP="0088127C">
            <w:pPr>
              <w:pStyle w:val="OtherTableBody"/>
            </w:pPr>
          </w:p>
        </w:tc>
        <w:tc>
          <w:tcPr>
            <w:tcW w:w="600" w:type="dxa"/>
          </w:tcPr>
          <w:p w14:paraId="7B7840EB" w14:textId="77777777" w:rsidR="00B50050" w:rsidRDefault="00B50050" w:rsidP="0088127C">
            <w:pPr>
              <w:pStyle w:val="OtherTableBody"/>
            </w:pPr>
          </w:p>
        </w:tc>
        <w:tc>
          <w:tcPr>
            <w:tcW w:w="900" w:type="dxa"/>
          </w:tcPr>
          <w:p w14:paraId="4F5F6ECE" w14:textId="77777777" w:rsidR="00B50050" w:rsidRDefault="00B50050" w:rsidP="0088127C">
            <w:pPr>
              <w:pStyle w:val="OtherTableBody"/>
            </w:pPr>
            <w:r>
              <w:t>7.8.1.6</w:t>
            </w:r>
          </w:p>
        </w:tc>
      </w:tr>
      <w:tr w:rsidR="00B50050" w14:paraId="6DE284BC" w14:textId="77777777" w:rsidTr="00195548">
        <w:tc>
          <w:tcPr>
            <w:tcW w:w="3500" w:type="dxa"/>
          </w:tcPr>
          <w:p w14:paraId="529550D3" w14:textId="77777777" w:rsidR="00B50050" w:rsidRDefault="00B50050" w:rsidP="0088127C">
            <w:pPr>
              <w:pStyle w:val="OtherTableBody"/>
            </w:pPr>
            <w:r>
              <w:t>Date/Time of the Analysis</w:t>
            </w:r>
          </w:p>
        </w:tc>
        <w:tc>
          <w:tcPr>
            <w:tcW w:w="700" w:type="dxa"/>
          </w:tcPr>
          <w:p w14:paraId="454A9587" w14:textId="77777777" w:rsidR="00B50050" w:rsidRDefault="00B50050" w:rsidP="0088127C">
            <w:pPr>
              <w:pStyle w:val="OtherTableBody"/>
            </w:pPr>
            <w:r>
              <w:t>01480</w:t>
            </w:r>
          </w:p>
        </w:tc>
        <w:tc>
          <w:tcPr>
            <w:tcW w:w="600" w:type="dxa"/>
          </w:tcPr>
          <w:p w14:paraId="595744F1" w14:textId="77777777" w:rsidR="00B50050" w:rsidRDefault="00B50050" w:rsidP="0088127C">
            <w:pPr>
              <w:pStyle w:val="OtherTableBody"/>
            </w:pPr>
            <w:r>
              <w:t>OBX</w:t>
            </w:r>
          </w:p>
        </w:tc>
        <w:tc>
          <w:tcPr>
            <w:tcW w:w="600" w:type="dxa"/>
          </w:tcPr>
          <w:p w14:paraId="03FCB6C8" w14:textId="77777777" w:rsidR="00B50050" w:rsidRDefault="00B50050" w:rsidP="0088127C">
            <w:pPr>
              <w:pStyle w:val="OtherTableBody"/>
            </w:pPr>
            <w:r>
              <w:t>19</w:t>
            </w:r>
          </w:p>
        </w:tc>
        <w:tc>
          <w:tcPr>
            <w:tcW w:w="600" w:type="dxa"/>
          </w:tcPr>
          <w:p w14:paraId="10FCD958" w14:textId="77777777" w:rsidR="00B50050" w:rsidRDefault="00B50050" w:rsidP="0088127C">
            <w:pPr>
              <w:pStyle w:val="OtherTableBody"/>
            </w:pPr>
            <w:r>
              <w:t>..</w:t>
            </w:r>
          </w:p>
        </w:tc>
        <w:tc>
          <w:tcPr>
            <w:tcW w:w="600" w:type="dxa"/>
          </w:tcPr>
          <w:p w14:paraId="4F2AD1C5" w14:textId="77777777" w:rsidR="00B50050" w:rsidRDefault="00B50050" w:rsidP="0088127C">
            <w:pPr>
              <w:pStyle w:val="OtherTableBody"/>
            </w:pPr>
          </w:p>
        </w:tc>
        <w:tc>
          <w:tcPr>
            <w:tcW w:w="600" w:type="dxa"/>
          </w:tcPr>
          <w:p w14:paraId="38BE5360" w14:textId="77777777" w:rsidR="00B50050" w:rsidRDefault="00B50050" w:rsidP="0088127C">
            <w:pPr>
              <w:pStyle w:val="OtherTableBody"/>
            </w:pPr>
            <w:r>
              <w:t>DTM</w:t>
            </w:r>
          </w:p>
        </w:tc>
        <w:tc>
          <w:tcPr>
            <w:tcW w:w="700" w:type="dxa"/>
          </w:tcPr>
          <w:p w14:paraId="7891576C" w14:textId="77777777" w:rsidR="00B50050" w:rsidRDefault="00B50050" w:rsidP="0088127C">
            <w:pPr>
              <w:pStyle w:val="OtherTableBody"/>
            </w:pPr>
          </w:p>
        </w:tc>
        <w:tc>
          <w:tcPr>
            <w:tcW w:w="600" w:type="dxa"/>
          </w:tcPr>
          <w:p w14:paraId="7AD3CA5C" w14:textId="77777777" w:rsidR="00B50050" w:rsidRDefault="00B50050" w:rsidP="0088127C">
            <w:pPr>
              <w:pStyle w:val="OtherTableBody"/>
            </w:pPr>
          </w:p>
        </w:tc>
        <w:tc>
          <w:tcPr>
            <w:tcW w:w="900" w:type="dxa"/>
          </w:tcPr>
          <w:p w14:paraId="2A071CA4" w14:textId="77777777" w:rsidR="00B50050" w:rsidRDefault="00B50050" w:rsidP="0088127C">
            <w:pPr>
              <w:pStyle w:val="OtherTableBody"/>
            </w:pPr>
            <w:r>
              <w:t>7.4.2.19</w:t>
            </w:r>
          </w:p>
        </w:tc>
      </w:tr>
      <w:tr w:rsidR="00B50050" w14:paraId="7B58EE5A" w14:textId="77777777" w:rsidTr="00195548">
        <w:tc>
          <w:tcPr>
            <w:tcW w:w="3500" w:type="dxa"/>
          </w:tcPr>
          <w:p w14:paraId="260B133D" w14:textId="77777777" w:rsidR="00B50050" w:rsidRDefault="00B50050" w:rsidP="0088127C">
            <w:pPr>
              <w:pStyle w:val="OtherTableBody"/>
            </w:pPr>
            <w:r>
              <w:t>Date/Time of the Observation</w:t>
            </w:r>
          </w:p>
        </w:tc>
        <w:tc>
          <w:tcPr>
            <w:tcW w:w="700" w:type="dxa"/>
          </w:tcPr>
          <w:p w14:paraId="11EDD737" w14:textId="77777777" w:rsidR="00B50050" w:rsidRDefault="00B50050" w:rsidP="0088127C">
            <w:pPr>
              <w:pStyle w:val="OtherTableBody"/>
            </w:pPr>
            <w:r>
              <w:t>00582</w:t>
            </w:r>
          </w:p>
        </w:tc>
        <w:tc>
          <w:tcPr>
            <w:tcW w:w="600" w:type="dxa"/>
          </w:tcPr>
          <w:p w14:paraId="6C661A77" w14:textId="77777777" w:rsidR="00B50050" w:rsidRDefault="00B50050" w:rsidP="0088127C">
            <w:pPr>
              <w:pStyle w:val="OtherTableBody"/>
            </w:pPr>
            <w:r>
              <w:t>OBX</w:t>
            </w:r>
          </w:p>
        </w:tc>
        <w:tc>
          <w:tcPr>
            <w:tcW w:w="600" w:type="dxa"/>
          </w:tcPr>
          <w:p w14:paraId="24123DFE" w14:textId="77777777" w:rsidR="00B50050" w:rsidRDefault="00B50050" w:rsidP="0088127C">
            <w:pPr>
              <w:pStyle w:val="OtherTableBody"/>
            </w:pPr>
            <w:r>
              <w:t>14</w:t>
            </w:r>
          </w:p>
        </w:tc>
        <w:tc>
          <w:tcPr>
            <w:tcW w:w="600" w:type="dxa"/>
          </w:tcPr>
          <w:p w14:paraId="6AE10F5D" w14:textId="77777777" w:rsidR="00B50050" w:rsidRDefault="00B50050" w:rsidP="0088127C">
            <w:pPr>
              <w:pStyle w:val="OtherTableBody"/>
            </w:pPr>
            <w:r>
              <w:t>..</w:t>
            </w:r>
          </w:p>
        </w:tc>
        <w:tc>
          <w:tcPr>
            <w:tcW w:w="600" w:type="dxa"/>
          </w:tcPr>
          <w:p w14:paraId="571757AC" w14:textId="77777777" w:rsidR="00B50050" w:rsidRDefault="00B50050" w:rsidP="0088127C">
            <w:pPr>
              <w:pStyle w:val="OtherTableBody"/>
            </w:pPr>
          </w:p>
        </w:tc>
        <w:tc>
          <w:tcPr>
            <w:tcW w:w="600" w:type="dxa"/>
          </w:tcPr>
          <w:p w14:paraId="358B491C" w14:textId="77777777" w:rsidR="00B50050" w:rsidRDefault="00B50050" w:rsidP="0088127C">
            <w:pPr>
              <w:pStyle w:val="OtherTableBody"/>
            </w:pPr>
            <w:r>
              <w:t>DTM</w:t>
            </w:r>
          </w:p>
        </w:tc>
        <w:tc>
          <w:tcPr>
            <w:tcW w:w="700" w:type="dxa"/>
          </w:tcPr>
          <w:p w14:paraId="3B809907" w14:textId="77777777" w:rsidR="00B50050" w:rsidRDefault="00B50050" w:rsidP="0088127C">
            <w:pPr>
              <w:pStyle w:val="OtherTableBody"/>
            </w:pPr>
          </w:p>
        </w:tc>
        <w:tc>
          <w:tcPr>
            <w:tcW w:w="600" w:type="dxa"/>
          </w:tcPr>
          <w:p w14:paraId="4F7B83EC" w14:textId="77777777" w:rsidR="00B50050" w:rsidRDefault="00B50050" w:rsidP="0088127C">
            <w:pPr>
              <w:pStyle w:val="OtherTableBody"/>
            </w:pPr>
          </w:p>
        </w:tc>
        <w:tc>
          <w:tcPr>
            <w:tcW w:w="900" w:type="dxa"/>
          </w:tcPr>
          <w:p w14:paraId="5080E188" w14:textId="77777777" w:rsidR="00B50050" w:rsidRDefault="00B50050" w:rsidP="0088127C">
            <w:pPr>
              <w:pStyle w:val="OtherTableBody"/>
            </w:pPr>
            <w:r>
              <w:t>7.4.2.14</w:t>
            </w:r>
          </w:p>
        </w:tc>
      </w:tr>
      <w:tr w:rsidR="00B50050" w14:paraId="0FAB361E" w14:textId="77777777" w:rsidTr="00195548">
        <w:tc>
          <w:tcPr>
            <w:tcW w:w="3500" w:type="dxa"/>
          </w:tcPr>
          <w:p w14:paraId="1DBCEBA2" w14:textId="77777777" w:rsidR="00B50050" w:rsidRDefault="00B50050" w:rsidP="0088127C">
            <w:pPr>
              <w:pStyle w:val="OtherTableBody"/>
            </w:pPr>
            <w:r>
              <w:t>Date/Time Patient Study Consent Signed</w:t>
            </w:r>
          </w:p>
        </w:tc>
        <w:tc>
          <w:tcPr>
            <w:tcW w:w="700" w:type="dxa"/>
          </w:tcPr>
          <w:p w14:paraId="73A85FEB" w14:textId="77777777" w:rsidR="00B50050" w:rsidRDefault="00B50050" w:rsidP="0088127C">
            <w:pPr>
              <w:pStyle w:val="OtherTableBody"/>
            </w:pPr>
            <w:r>
              <w:t>01043</w:t>
            </w:r>
          </w:p>
        </w:tc>
        <w:tc>
          <w:tcPr>
            <w:tcW w:w="600" w:type="dxa"/>
          </w:tcPr>
          <w:p w14:paraId="1D74B1CF" w14:textId="77777777" w:rsidR="00B50050" w:rsidRDefault="00B50050" w:rsidP="0088127C">
            <w:pPr>
              <w:pStyle w:val="OtherTableBody"/>
            </w:pPr>
            <w:r>
              <w:t>CSR</w:t>
            </w:r>
          </w:p>
        </w:tc>
        <w:tc>
          <w:tcPr>
            <w:tcW w:w="600" w:type="dxa"/>
          </w:tcPr>
          <w:p w14:paraId="20D61A5B" w14:textId="77777777" w:rsidR="00B50050" w:rsidRDefault="00B50050" w:rsidP="0088127C">
            <w:pPr>
              <w:pStyle w:val="OtherTableBody"/>
            </w:pPr>
            <w:r>
              <w:t>9</w:t>
            </w:r>
          </w:p>
        </w:tc>
        <w:tc>
          <w:tcPr>
            <w:tcW w:w="600" w:type="dxa"/>
          </w:tcPr>
          <w:p w14:paraId="50BDEBD3" w14:textId="77777777" w:rsidR="00B50050" w:rsidRDefault="00B50050" w:rsidP="0088127C">
            <w:pPr>
              <w:pStyle w:val="OtherTableBody"/>
            </w:pPr>
            <w:r>
              <w:t>..</w:t>
            </w:r>
          </w:p>
        </w:tc>
        <w:tc>
          <w:tcPr>
            <w:tcW w:w="600" w:type="dxa"/>
          </w:tcPr>
          <w:p w14:paraId="210CE488" w14:textId="77777777" w:rsidR="00B50050" w:rsidRDefault="00B50050" w:rsidP="0088127C">
            <w:pPr>
              <w:pStyle w:val="OtherTableBody"/>
            </w:pPr>
          </w:p>
        </w:tc>
        <w:tc>
          <w:tcPr>
            <w:tcW w:w="600" w:type="dxa"/>
          </w:tcPr>
          <w:p w14:paraId="06A7F7F2" w14:textId="77777777" w:rsidR="00B50050" w:rsidRDefault="00B50050" w:rsidP="0088127C">
            <w:pPr>
              <w:pStyle w:val="OtherTableBody"/>
            </w:pPr>
            <w:r>
              <w:t>DTM</w:t>
            </w:r>
          </w:p>
        </w:tc>
        <w:tc>
          <w:tcPr>
            <w:tcW w:w="700" w:type="dxa"/>
          </w:tcPr>
          <w:p w14:paraId="74DFBDC7" w14:textId="77777777" w:rsidR="00B50050" w:rsidRDefault="00B50050" w:rsidP="0088127C">
            <w:pPr>
              <w:pStyle w:val="OtherTableBody"/>
            </w:pPr>
          </w:p>
        </w:tc>
        <w:tc>
          <w:tcPr>
            <w:tcW w:w="600" w:type="dxa"/>
          </w:tcPr>
          <w:p w14:paraId="46806458" w14:textId="77777777" w:rsidR="00B50050" w:rsidRDefault="00B50050" w:rsidP="0088127C">
            <w:pPr>
              <w:pStyle w:val="OtherTableBody"/>
            </w:pPr>
          </w:p>
        </w:tc>
        <w:tc>
          <w:tcPr>
            <w:tcW w:w="900" w:type="dxa"/>
          </w:tcPr>
          <w:p w14:paraId="469650EC" w14:textId="77777777" w:rsidR="00B50050" w:rsidRDefault="00B50050" w:rsidP="0088127C">
            <w:pPr>
              <w:pStyle w:val="OtherTableBody"/>
            </w:pPr>
            <w:r>
              <w:t>7.8.1.9</w:t>
            </w:r>
          </w:p>
        </w:tc>
      </w:tr>
      <w:tr w:rsidR="00B50050" w14:paraId="60AF4E98" w14:textId="77777777" w:rsidTr="00195548">
        <w:tc>
          <w:tcPr>
            <w:tcW w:w="3500" w:type="dxa"/>
          </w:tcPr>
          <w:p w14:paraId="3647E235" w14:textId="77777777" w:rsidR="00B50050" w:rsidRDefault="00B50050" w:rsidP="0088127C">
            <w:pPr>
              <w:pStyle w:val="OtherTableBody"/>
            </w:pPr>
            <w:r>
              <w:t>Date/Time Planned Event</w:t>
            </w:r>
          </w:p>
        </w:tc>
        <w:tc>
          <w:tcPr>
            <w:tcW w:w="700" w:type="dxa"/>
          </w:tcPr>
          <w:p w14:paraId="7EBDE5C4" w14:textId="77777777" w:rsidR="00B50050" w:rsidRDefault="00B50050" w:rsidP="0088127C">
            <w:pPr>
              <w:pStyle w:val="OtherTableBody"/>
            </w:pPr>
            <w:r>
              <w:t>00101</w:t>
            </w:r>
          </w:p>
        </w:tc>
        <w:tc>
          <w:tcPr>
            <w:tcW w:w="600" w:type="dxa"/>
          </w:tcPr>
          <w:p w14:paraId="56247A3A" w14:textId="77777777" w:rsidR="00B50050" w:rsidRDefault="00B50050" w:rsidP="0088127C">
            <w:pPr>
              <w:pStyle w:val="OtherTableBody"/>
            </w:pPr>
            <w:r>
              <w:t>EVN</w:t>
            </w:r>
          </w:p>
        </w:tc>
        <w:tc>
          <w:tcPr>
            <w:tcW w:w="600" w:type="dxa"/>
          </w:tcPr>
          <w:p w14:paraId="5071DDCF" w14:textId="77777777" w:rsidR="00B50050" w:rsidRDefault="00B50050" w:rsidP="0088127C">
            <w:pPr>
              <w:pStyle w:val="OtherTableBody"/>
            </w:pPr>
            <w:r>
              <w:t>3</w:t>
            </w:r>
          </w:p>
        </w:tc>
        <w:tc>
          <w:tcPr>
            <w:tcW w:w="600" w:type="dxa"/>
          </w:tcPr>
          <w:p w14:paraId="3B5726C4" w14:textId="77777777" w:rsidR="00B50050" w:rsidRDefault="00B50050" w:rsidP="0088127C">
            <w:pPr>
              <w:pStyle w:val="OtherTableBody"/>
            </w:pPr>
            <w:r>
              <w:t>..</w:t>
            </w:r>
          </w:p>
        </w:tc>
        <w:tc>
          <w:tcPr>
            <w:tcW w:w="600" w:type="dxa"/>
          </w:tcPr>
          <w:p w14:paraId="1976FB82" w14:textId="77777777" w:rsidR="00B50050" w:rsidRDefault="00B50050" w:rsidP="0088127C">
            <w:pPr>
              <w:pStyle w:val="OtherTableBody"/>
            </w:pPr>
          </w:p>
        </w:tc>
        <w:tc>
          <w:tcPr>
            <w:tcW w:w="600" w:type="dxa"/>
          </w:tcPr>
          <w:p w14:paraId="049B5697" w14:textId="77777777" w:rsidR="00B50050" w:rsidRDefault="00B50050" w:rsidP="0088127C">
            <w:pPr>
              <w:pStyle w:val="OtherTableBody"/>
            </w:pPr>
            <w:r>
              <w:t>DTM</w:t>
            </w:r>
          </w:p>
        </w:tc>
        <w:tc>
          <w:tcPr>
            <w:tcW w:w="700" w:type="dxa"/>
          </w:tcPr>
          <w:p w14:paraId="56558059" w14:textId="77777777" w:rsidR="00B50050" w:rsidRDefault="00B50050" w:rsidP="0088127C">
            <w:pPr>
              <w:pStyle w:val="OtherTableBody"/>
            </w:pPr>
          </w:p>
        </w:tc>
        <w:tc>
          <w:tcPr>
            <w:tcW w:w="600" w:type="dxa"/>
          </w:tcPr>
          <w:p w14:paraId="2929B797" w14:textId="77777777" w:rsidR="00B50050" w:rsidRDefault="00B50050" w:rsidP="0088127C">
            <w:pPr>
              <w:pStyle w:val="OtherTableBody"/>
            </w:pPr>
          </w:p>
        </w:tc>
        <w:tc>
          <w:tcPr>
            <w:tcW w:w="900" w:type="dxa"/>
          </w:tcPr>
          <w:p w14:paraId="4074ECDA" w14:textId="77777777" w:rsidR="00B50050" w:rsidRDefault="00B50050" w:rsidP="0088127C">
            <w:pPr>
              <w:pStyle w:val="OtherTableBody"/>
            </w:pPr>
            <w:r>
              <w:t>3.4.1.3</w:t>
            </w:r>
          </w:p>
        </w:tc>
      </w:tr>
      <w:tr w:rsidR="00B50050" w14:paraId="00C86349" w14:textId="77777777" w:rsidTr="00195548">
        <w:tc>
          <w:tcPr>
            <w:tcW w:w="3500" w:type="dxa"/>
          </w:tcPr>
          <w:p w14:paraId="40671089" w14:textId="77777777" w:rsidR="00B50050" w:rsidRDefault="00B50050" w:rsidP="0088127C">
            <w:pPr>
              <w:pStyle w:val="OtherTableBody"/>
            </w:pPr>
            <w:r>
              <w:t>Date/Time Stamp for Any Change in Definition for the Observation</w:t>
            </w:r>
          </w:p>
        </w:tc>
        <w:tc>
          <w:tcPr>
            <w:tcW w:w="700" w:type="dxa"/>
          </w:tcPr>
          <w:p w14:paraId="4CF22026" w14:textId="77777777" w:rsidR="00B50050" w:rsidRDefault="00B50050" w:rsidP="0088127C">
            <w:pPr>
              <w:pStyle w:val="OtherTableBody"/>
            </w:pPr>
            <w:r>
              <w:t>00606</w:t>
            </w:r>
          </w:p>
        </w:tc>
        <w:tc>
          <w:tcPr>
            <w:tcW w:w="600" w:type="dxa"/>
          </w:tcPr>
          <w:p w14:paraId="7FC83D79" w14:textId="77777777" w:rsidR="00B50050" w:rsidRDefault="00B50050" w:rsidP="0088127C">
            <w:pPr>
              <w:pStyle w:val="OtherTableBody"/>
            </w:pPr>
            <w:r>
              <w:t>OM1</w:t>
            </w:r>
          </w:p>
        </w:tc>
        <w:tc>
          <w:tcPr>
            <w:tcW w:w="600" w:type="dxa"/>
          </w:tcPr>
          <w:p w14:paraId="3FEB4BD6" w14:textId="77777777" w:rsidR="00B50050" w:rsidRDefault="00B50050" w:rsidP="0088127C">
            <w:pPr>
              <w:pStyle w:val="OtherTableBody"/>
            </w:pPr>
            <w:r>
              <w:t>21</w:t>
            </w:r>
          </w:p>
        </w:tc>
        <w:tc>
          <w:tcPr>
            <w:tcW w:w="600" w:type="dxa"/>
          </w:tcPr>
          <w:p w14:paraId="40C91467" w14:textId="77777777" w:rsidR="00B50050" w:rsidRDefault="00B50050" w:rsidP="0088127C">
            <w:pPr>
              <w:pStyle w:val="OtherTableBody"/>
            </w:pPr>
            <w:r>
              <w:t>..</w:t>
            </w:r>
          </w:p>
        </w:tc>
        <w:tc>
          <w:tcPr>
            <w:tcW w:w="600" w:type="dxa"/>
          </w:tcPr>
          <w:p w14:paraId="7D208E14" w14:textId="77777777" w:rsidR="00B50050" w:rsidRDefault="00B50050" w:rsidP="0088127C">
            <w:pPr>
              <w:pStyle w:val="OtherTableBody"/>
            </w:pPr>
          </w:p>
        </w:tc>
        <w:tc>
          <w:tcPr>
            <w:tcW w:w="600" w:type="dxa"/>
          </w:tcPr>
          <w:p w14:paraId="64F78D39" w14:textId="77777777" w:rsidR="00B50050" w:rsidRDefault="00B50050" w:rsidP="0088127C">
            <w:pPr>
              <w:pStyle w:val="OtherTableBody"/>
            </w:pPr>
            <w:r>
              <w:t>DTM</w:t>
            </w:r>
          </w:p>
        </w:tc>
        <w:tc>
          <w:tcPr>
            <w:tcW w:w="700" w:type="dxa"/>
          </w:tcPr>
          <w:p w14:paraId="07F1BC92" w14:textId="77777777" w:rsidR="00B50050" w:rsidRDefault="00B50050" w:rsidP="0088127C">
            <w:pPr>
              <w:pStyle w:val="OtherTableBody"/>
            </w:pPr>
          </w:p>
        </w:tc>
        <w:tc>
          <w:tcPr>
            <w:tcW w:w="600" w:type="dxa"/>
          </w:tcPr>
          <w:p w14:paraId="5FDBDFFD" w14:textId="77777777" w:rsidR="00B50050" w:rsidRDefault="00B50050" w:rsidP="0088127C">
            <w:pPr>
              <w:pStyle w:val="OtherTableBody"/>
            </w:pPr>
          </w:p>
        </w:tc>
        <w:tc>
          <w:tcPr>
            <w:tcW w:w="900" w:type="dxa"/>
          </w:tcPr>
          <w:p w14:paraId="112CDA89" w14:textId="77777777" w:rsidR="00B50050" w:rsidRDefault="00B50050" w:rsidP="0088127C">
            <w:pPr>
              <w:pStyle w:val="OtherTableBody"/>
            </w:pPr>
            <w:r>
              <w:t>8.8.9.21</w:t>
            </w:r>
          </w:p>
        </w:tc>
      </w:tr>
      <w:tr w:rsidR="00B50050" w14:paraId="47A77BB0" w14:textId="77777777" w:rsidTr="00195548">
        <w:tc>
          <w:tcPr>
            <w:tcW w:w="3500" w:type="dxa"/>
          </w:tcPr>
          <w:p w14:paraId="22958CC3" w14:textId="77777777" w:rsidR="00B50050" w:rsidRDefault="00B50050" w:rsidP="0088127C">
            <w:pPr>
              <w:pStyle w:val="OtherTableBody"/>
            </w:pPr>
            <w:r>
              <w:t>Date/Time Start of Administration</w:t>
            </w:r>
          </w:p>
        </w:tc>
        <w:tc>
          <w:tcPr>
            <w:tcW w:w="700" w:type="dxa"/>
          </w:tcPr>
          <w:p w14:paraId="5E45D2E1" w14:textId="77777777" w:rsidR="00B50050" w:rsidRDefault="00B50050" w:rsidP="0088127C">
            <w:pPr>
              <w:pStyle w:val="OtherTableBody"/>
            </w:pPr>
            <w:r>
              <w:t>00345</w:t>
            </w:r>
          </w:p>
        </w:tc>
        <w:tc>
          <w:tcPr>
            <w:tcW w:w="600" w:type="dxa"/>
          </w:tcPr>
          <w:p w14:paraId="37B7F65D" w14:textId="77777777" w:rsidR="00B50050" w:rsidRDefault="00B50050" w:rsidP="0088127C">
            <w:pPr>
              <w:pStyle w:val="OtherTableBody"/>
            </w:pPr>
            <w:r>
              <w:t>RXA</w:t>
            </w:r>
          </w:p>
        </w:tc>
        <w:tc>
          <w:tcPr>
            <w:tcW w:w="600" w:type="dxa"/>
          </w:tcPr>
          <w:p w14:paraId="2773303E" w14:textId="77777777" w:rsidR="00B50050" w:rsidRDefault="00B50050" w:rsidP="0088127C">
            <w:pPr>
              <w:pStyle w:val="OtherTableBody"/>
            </w:pPr>
            <w:r>
              <w:t>3</w:t>
            </w:r>
          </w:p>
        </w:tc>
        <w:tc>
          <w:tcPr>
            <w:tcW w:w="600" w:type="dxa"/>
          </w:tcPr>
          <w:p w14:paraId="090E87EE" w14:textId="77777777" w:rsidR="00B50050" w:rsidRDefault="00B50050" w:rsidP="0088127C">
            <w:pPr>
              <w:pStyle w:val="OtherTableBody"/>
            </w:pPr>
            <w:r>
              <w:t>..</w:t>
            </w:r>
          </w:p>
        </w:tc>
        <w:tc>
          <w:tcPr>
            <w:tcW w:w="600" w:type="dxa"/>
          </w:tcPr>
          <w:p w14:paraId="0D815AEE" w14:textId="77777777" w:rsidR="00B50050" w:rsidRDefault="00B50050" w:rsidP="0088127C">
            <w:pPr>
              <w:pStyle w:val="OtherTableBody"/>
            </w:pPr>
          </w:p>
        </w:tc>
        <w:tc>
          <w:tcPr>
            <w:tcW w:w="600" w:type="dxa"/>
          </w:tcPr>
          <w:p w14:paraId="368A090B" w14:textId="77777777" w:rsidR="00B50050" w:rsidRDefault="00B50050" w:rsidP="0088127C">
            <w:pPr>
              <w:pStyle w:val="OtherTableBody"/>
            </w:pPr>
            <w:r>
              <w:t>DTM</w:t>
            </w:r>
          </w:p>
        </w:tc>
        <w:tc>
          <w:tcPr>
            <w:tcW w:w="700" w:type="dxa"/>
          </w:tcPr>
          <w:p w14:paraId="6889C7C1" w14:textId="77777777" w:rsidR="00B50050" w:rsidRDefault="00B50050" w:rsidP="0088127C">
            <w:pPr>
              <w:pStyle w:val="OtherTableBody"/>
            </w:pPr>
          </w:p>
        </w:tc>
        <w:tc>
          <w:tcPr>
            <w:tcW w:w="600" w:type="dxa"/>
          </w:tcPr>
          <w:p w14:paraId="08C13260" w14:textId="77777777" w:rsidR="00B50050" w:rsidRDefault="00B50050" w:rsidP="0088127C">
            <w:pPr>
              <w:pStyle w:val="OtherTableBody"/>
            </w:pPr>
          </w:p>
        </w:tc>
        <w:tc>
          <w:tcPr>
            <w:tcW w:w="900" w:type="dxa"/>
          </w:tcPr>
          <w:p w14:paraId="76B638A1" w14:textId="77777777" w:rsidR="00B50050" w:rsidRDefault="00B50050" w:rsidP="0088127C">
            <w:pPr>
              <w:pStyle w:val="OtherTableBody"/>
            </w:pPr>
            <w:r>
              <w:t>4A.4.7.3</w:t>
            </w:r>
          </w:p>
        </w:tc>
      </w:tr>
      <w:tr w:rsidR="00B50050" w14:paraId="67C6DE25" w14:textId="77777777" w:rsidTr="00195548">
        <w:tc>
          <w:tcPr>
            <w:tcW w:w="3500" w:type="dxa"/>
          </w:tcPr>
          <w:p w14:paraId="7F40EADF" w14:textId="77777777" w:rsidR="00B50050" w:rsidRDefault="00B50050" w:rsidP="0088127C">
            <w:pPr>
              <w:pStyle w:val="OtherTableBody"/>
            </w:pPr>
            <w:r>
              <w:t>Date/time Study Phase Began</w:t>
            </w:r>
          </w:p>
        </w:tc>
        <w:tc>
          <w:tcPr>
            <w:tcW w:w="700" w:type="dxa"/>
          </w:tcPr>
          <w:p w14:paraId="787F6857" w14:textId="77777777" w:rsidR="00B50050" w:rsidRDefault="00B50050" w:rsidP="0088127C">
            <w:pPr>
              <w:pStyle w:val="OtherTableBody"/>
            </w:pPr>
            <w:r>
              <w:t>01052</w:t>
            </w:r>
          </w:p>
        </w:tc>
        <w:tc>
          <w:tcPr>
            <w:tcW w:w="600" w:type="dxa"/>
          </w:tcPr>
          <w:p w14:paraId="4AD2D135" w14:textId="77777777" w:rsidR="00B50050" w:rsidRDefault="00B50050" w:rsidP="0088127C">
            <w:pPr>
              <w:pStyle w:val="OtherTableBody"/>
            </w:pPr>
            <w:r>
              <w:t>CSP</w:t>
            </w:r>
          </w:p>
        </w:tc>
        <w:tc>
          <w:tcPr>
            <w:tcW w:w="600" w:type="dxa"/>
          </w:tcPr>
          <w:p w14:paraId="14B0C4FC" w14:textId="77777777" w:rsidR="00B50050" w:rsidRDefault="00B50050" w:rsidP="0088127C">
            <w:pPr>
              <w:pStyle w:val="OtherTableBody"/>
            </w:pPr>
            <w:r>
              <w:t>2</w:t>
            </w:r>
          </w:p>
        </w:tc>
        <w:tc>
          <w:tcPr>
            <w:tcW w:w="600" w:type="dxa"/>
          </w:tcPr>
          <w:p w14:paraId="5C81AC25" w14:textId="77777777" w:rsidR="00B50050" w:rsidRDefault="00B50050" w:rsidP="0088127C">
            <w:pPr>
              <w:pStyle w:val="OtherTableBody"/>
            </w:pPr>
            <w:r>
              <w:t>..</w:t>
            </w:r>
          </w:p>
        </w:tc>
        <w:tc>
          <w:tcPr>
            <w:tcW w:w="600" w:type="dxa"/>
          </w:tcPr>
          <w:p w14:paraId="75B5F4E9" w14:textId="77777777" w:rsidR="00B50050" w:rsidRDefault="00B50050" w:rsidP="0088127C">
            <w:pPr>
              <w:pStyle w:val="OtherTableBody"/>
            </w:pPr>
          </w:p>
        </w:tc>
        <w:tc>
          <w:tcPr>
            <w:tcW w:w="600" w:type="dxa"/>
          </w:tcPr>
          <w:p w14:paraId="608176F1" w14:textId="77777777" w:rsidR="00B50050" w:rsidRDefault="00B50050" w:rsidP="0088127C">
            <w:pPr>
              <w:pStyle w:val="OtherTableBody"/>
            </w:pPr>
            <w:r>
              <w:t>DTM</w:t>
            </w:r>
          </w:p>
        </w:tc>
        <w:tc>
          <w:tcPr>
            <w:tcW w:w="700" w:type="dxa"/>
          </w:tcPr>
          <w:p w14:paraId="61BCF5C2" w14:textId="77777777" w:rsidR="00B50050" w:rsidRDefault="00B50050" w:rsidP="0088127C">
            <w:pPr>
              <w:pStyle w:val="OtherTableBody"/>
            </w:pPr>
          </w:p>
        </w:tc>
        <w:tc>
          <w:tcPr>
            <w:tcW w:w="600" w:type="dxa"/>
          </w:tcPr>
          <w:p w14:paraId="292CF722" w14:textId="77777777" w:rsidR="00B50050" w:rsidRDefault="00B50050" w:rsidP="0088127C">
            <w:pPr>
              <w:pStyle w:val="OtherTableBody"/>
            </w:pPr>
          </w:p>
        </w:tc>
        <w:tc>
          <w:tcPr>
            <w:tcW w:w="900" w:type="dxa"/>
          </w:tcPr>
          <w:p w14:paraId="3D119D28" w14:textId="77777777" w:rsidR="00B50050" w:rsidRDefault="00B50050" w:rsidP="0088127C">
            <w:pPr>
              <w:pStyle w:val="OtherTableBody"/>
            </w:pPr>
            <w:r>
              <w:t>7.8.2.2</w:t>
            </w:r>
          </w:p>
        </w:tc>
      </w:tr>
      <w:tr w:rsidR="00B50050" w14:paraId="795B35AE" w14:textId="77777777" w:rsidTr="00195548">
        <w:tc>
          <w:tcPr>
            <w:tcW w:w="3500" w:type="dxa"/>
          </w:tcPr>
          <w:p w14:paraId="534530BE" w14:textId="77777777" w:rsidR="00B50050" w:rsidRDefault="00B50050" w:rsidP="0088127C">
            <w:pPr>
              <w:pStyle w:val="OtherTableBody"/>
            </w:pPr>
            <w:r>
              <w:lastRenderedPageBreak/>
              <w:t>Date/time Study Phase Ended</w:t>
            </w:r>
          </w:p>
        </w:tc>
        <w:tc>
          <w:tcPr>
            <w:tcW w:w="700" w:type="dxa"/>
          </w:tcPr>
          <w:p w14:paraId="206BDA2B" w14:textId="77777777" w:rsidR="00B50050" w:rsidRDefault="00B50050" w:rsidP="0088127C">
            <w:pPr>
              <w:pStyle w:val="OtherTableBody"/>
            </w:pPr>
            <w:r>
              <w:t>01053</w:t>
            </w:r>
          </w:p>
        </w:tc>
        <w:tc>
          <w:tcPr>
            <w:tcW w:w="600" w:type="dxa"/>
          </w:tcPr>
          <w:p w14:paraId="649D61BC" w14:textId="77777777" w:rsidR="00B50050" w:rsidRDefault="00B50050" w:rsidP="0088127C">
            <w:pPr>
              <w:pStyle w:val="OtherTableBody"/>
            </w:pPr>
            <w:r>
              <w:t>CSP</w:t>
            </w:r>
          </w:p>
        </w:tc>
        <w:tc>
          <w:tcPr>
            <w:tcW w:w="600" w:type="dxa"/>
          </w:tcPr>
          <w:p w14:paraId="04BB5965" w14:textId="77777777" w:rsidR="00B50050" w:rsidRDefault="00B50050" w:rsidP="0088127C">
            <w:pPr>
              <w:pStyle w:val="OtherTableBody"/>
            </w:pPr>
            <w:r>
              <w:t>3</w:t>
            </w:r>
          </w:p>
        </w:tc>
        <w:tc>
          <w:tcPr>
            <w:tcW w:w="600" w:type="dxa"/>
          </w:tcPr>
          <w:p w14:paraId="226120FB" w14:textId="77777777" w:rsidR="00B50050" w:rsidRDefault="00B50050" w:rsidP="0088127C">
            <w:pPr>
              <w:pStyle w:val="OtherTableBody"/>
            </w:pPr>
            <w:r>
              <w:t>..</w:t>
            </w:r>
          </w:p>
        </w:tc>
        <w:tc>
          <w:tcPr>
            <w:tcW w:w="600" w:type="dxa"/>
          </w:tcPr>
          <w:p w14:paraId="033AF3E3" w14:textId="77777777" w:rsidR="00B50050" w:rsidRDefault="00B50050" w:rsidP="0088127C">
            <w:pPr>
              <w:pStyle w:val="OtherTableBody"/>
            </w:pPr>
          </w:p>
        </w:tc>
        <w:tc>
          <w:tcPr>
            <w:tcW w:w="600" w:type="dxa"/>
          </w:tcPr>
          <w:p w14:paraId="07AAEF82" w14:textId="77777777" w:rsidR="00B50050" w:rsidRDefault="00B50050" w:rsidP="0088127C">
            <w:pPr>
              <w:pStyle w:val="OtherTableBody"/>
            </w:pPr>
            <w:r>
              <w:t>DTM</w:t>
            </w:r>
          </w:p>
        </w:tc>
        <w:tc>
          <w:tcPr>
            <w:tcW w:w="700" w:type="dxa"/>
          </w:tcPr>
          <w:p w14:paraId="43B30FDE" w14:textId="77777777" w:rsidR="00B50050" w:rsidRDefault="00B50050" w:rsidP="0088127C">
            <w:pPr>
              <w:pStyle w:val="OtherTableBody"/>
            </w:pPr>
          </w:p>
        </w:tc>
        <w:tc>
          <w:tcPr>
            <w:tcW w:w="600" w:type="dxa"/>
          </w:tcPr>
          <w:p w14:paraId="4774869D" w14:textId="77777777" w:rsidR="00B50050" w:rsidRDefault="00B50050" w:rsidP="0088127C">
            <w:pPr>
              <w:pStyle w:val="OtherTableBody"/>
            </w:pPr>
          </w:p>
        </w:tc>
        <w:tc>
          <w:tcPr>
            <w:tcW w:w="900" w:type="dxa"/>
          </w:tcPr>
          <w:p w14:paraId="5C5D10D2" w14:textId="77777777" w:rsidR="00B50050" w:rsidRDefault="00B50050" w:rsidP="0088127C">
            <w:pPr>
              <w:pStyle w:val="OtherTableBody"/>
            </w:pPr>
            <w:r>
              <w:t>7.8.2.3</w:t>
            </w:r>
          </w:p>
        </w:tc>
      </w:tr>
      <w:tr w:rsidR="00B50050" w14:paraId="2DF316B7" w14:textId="77777777" w:rsidTr="00195548">
        <w:tc>
          <w:tcPr>
            <w:tcW w:w="3500" w:type="dxa"/>
          </w:tcPr>
          <w:p w14:paraId="3B275BE8" w14:textId="77777777" w:rsidR="00B50050" w:rsidRDefault="00B50050" w:rsidP="0088127C">
            <w:pPr>
              <w:pStyle w:val="OtherTableBody"/>
            </w:pPr>
            <w:r>
              <w:t>Days</w:t>
            </w:r>
          </w:p>
        </w:tc>
        <w:tc>
          <w:tcPr>
            <w:tcW w:w="700" w:type="dxa"/>
          </w:tcPr>
          <w:p w14:paraId="6FFDAB52" w14:textId="77777777" w:rsidR="00B50050" w:rsidRDefault="00B50050" w:rsidP="0088127C">
            <w:pPr>
              <w:pStyle w:val="OtherTableBody"/>
            </w:pPr>
            <w:r>
              <w:t>00512</w:t>
            </w:r>
          </w:p>
        </w:tc>
        <w:tc>
          <w:tcPr>
            <w:tcW w:w="600" w:type="dxa"/>
          </w:tcPr>
          <w:p w14:paraId="71A25309" w14:textId="77777777" w:rsidR="00B50050" w:rsidRDefault="00B50050" w:rsidP="0088127C">
            <w:pPr>
              <w:pStyle w:val="OtherTableBody"/>
            </w:pPr>
            <w:r>
              <w:t>IN3</w:t>
            </w:r>
          </w:p>
        </w:tc>
        <w:tc>
          <w:tcPr>
            <w:tcW w:w="600" w:type="dxa"/>
          </w:tcPr>
          <w:p w14:paraId="7B586FFC" w14:textId="77777777" w:rsidR="00B50050" w:rsidRDefault="00B50050" w:rsidP="0088127C">
            <w:pPr>
              <w:pStyle w:val="OtherTableBody"/>
            </w:pPr>
            <w:r>
              <w:t>11</w:t>
            </w:r>
          </w:p>
        </w:tc>
        <w:tc>
          <w:tcPr>
            <w:tcW w:w="600" w:type="dxa"/>
          </w:tcPr>
          <w:p w14:paraId="0ACD1029" w14:textId="77777777" w:rsidR="00B50050" w:rsidRDefault="00B50050" w:rsidP="0088127C">
            <w:pPr>
              <w:pStyle w:val="OtherTableBody"/>
            </w:pPr>
            <w:r>
              <w:t>..</w:t>
            </w:r>
          </w:p>
        </w:tc>
        <w:tc>
          <w:tcPr>
            <w:tcW w:w="600" w:type="dxa"/>
          </w:tcPr>
          <w:p w14:paraId="77F1A0E0" w14:textId="77777777" w:rsidR="00B50050" w:rsidRDefault="00B50050" w:rsidP="0088127C">
            <w:pPr>
              <w:pStyle w:val="OtherTableBody"/>
            </w:pPr>
          </w:p>
        </w:tc>
        <w:tc>
          <w:tcPr>
            <w:tcW w:w="600" w:type="dxa"/>
          </w:tcPr>
          <w:p w14:paraId="0BB5A31F" w14:textId="77777777" w:rsidR="00B50050" w:rsidRDefault="00B50050" w:rsidP="0088127C">
            <w:pPr>
              <w:pStyle w:val="OtherTableBody"/>
            </w:pPr>
            <w:r>
              <w:t>DTN</w:t>
            </w:r>
          </w:p>
        </w:tc>
        <w:tc>
          <w:tcPr>
            <w:tcW w:w="700" w:type="dxa"/>
          </w:tcPr>
          <w:p w14:paraId="523F858C" w14:textId="77777777" w:rsidR="00B50050" w:rsidRDefault="00B50050" w:rsidP="0088127C">
            <w:pPr>
              <w:pStyle w:val="OtherTableBody"/>
            </w:pPr>
          </w:p>
        </w:tc>
        <w:tc>
          <w:tcPr>
            <w:tcW w:w="600" w:type="dxa"/>
          </w:tcPr>
          <w:p w14:paraId="69F328EB" w14:textId="77777777" w:rsidR="00B50050" w:rsidRDefault="00B50050" w:rsidP="0088127C">
            <w:pPr>
              <w:pStyle w:val="OtherTableBody"/>
            </w:pPr>
          </w:p>
        </w:tc>
        <w:tc>
          <w:tcPr>
            <w:tcW w:w="900" w:type="dxa"/>
          </w:tcPr>
          <w:p w14:paraId="3075B024" w14:textId="77777777" w:rsidR="00B50050" w:rsidRDefault="00B50050" w:rsidP="0088127C">
            <w:pPr>
              <w:pStyle w:val="OtherTableBody"/>
            </w:pPr>
            <w:r>
              <w:t>6.5.8.11</w:t>
            </w:r>
          </w:p>
        </w:tc>
      </w:tr>
      <w:tr w:rsidR="00B50050" w14:paraId="5B6B45BE" w14:textId="77777777" w:rsidTr="00195548">
        <w:tc>
          <w:tcPr>
            <w:tcW w:w="3500" w:type="dxa"/>
          </w:tcPr>
          <w:p w14:paraId="61BB48D0" w14:textId="77777777" w:rsidR="00B50050" w:rsidRDefault="00B50050" w:rsidP="0088127C">
            <w:pPr>
              <w:pStyle w:val="OtherTableBody"/>
            </w:pPr>
            <w:r>
              <w:t>Days without Billing</w:t>
            </w:r>
          </w:p>
        </w:tc>
        <w:tc>
          <w:tcPr>
            <w:tcW w:w="700" w:type="dxa"/>
          </w:tcPr>
          <w:p w14:paraId="68E547B3" w14:textId="77777777" w:rsidR="00B50050" w:rsidRDefault="00B50050" w:rsidP="0088127C">
            <w:pPr>
              <w:pStyle w:val="OtherTableBody"/>
            </w:pPr>
            <w:r>
              <w:t>01981</w:t>
            </w:r>
          </w:p>
        </w:tc>
        <w:tc>
          <w:tcPr>
            <w:tcW w:w="600" w:type="dxa"/>
          </w:tcPr>
          <w:p w14:paraId="3EFC8CB2" w14:textId="77777777" w:rsidR="00B50050" w:rsidRDefault="00B50050" w:rsidP="0088127C">
            <w:pPr>
              <w:pStyle w:val="OtherTableBody"/>
            </w:pPr>
            <w:r>
              <w:t>PSL</w:t>
            </w:r>
          </w:p>
        </w:tc>
        <w:tc>
          <w:tcPr>
            <w:tcW w:w="600" w:type="dxa"/>
          </w:tcPr>
          <w:p w14:paraId="79AE6D5D" w14:textId="77777777" w:rsidR="00B50050" w:rsidRDefault="00B50050" w:rsidP="0088127C">
            <w:pPr>
              <w:pStyle w:val="OtherTableBody"/>
            </w:pPr>
            <w:r>
              <w:t>27</w:t>
            </w:r>
          </w:p>
        </w:tc>
        <w:tc>
          <w:tcPr>
            <w:tcW w:w="600" w:type="dxa"/>
          </w:tcPr>
          <w:p w14:paraId="33A68DC9" w14:textId="77777777" w:rsidR="00B50050" w:rsidRDefault="00B50050" w:rsidP="0088127C">
            <w:pPr>
              <w:pStyle w:val="OtherTableBody"/>
            </w:pPr>
            <w:r>
              <w:t>..</w:t>
            </w:r>
          </w:p>
        </w:tc>
        <w:tc>
          <w:tcPr>
            <w:tcW w:w="600" w:type="dxa"/>
          </w:tcPr>
          <w:p w14:paraId="179A1B62" w14:textId="77777777" w:rsidR="00B50050" w:rsidRDefault="00B50050" w:rsidP="0088127C">
            <w:pPr>
              <w:pStyle w:val="OtherTableBody"/>
            </w:pPr>
            <w:r>
              <w:t>5=</w:t>
            </w:r>
          </w:p>
        </w:tc>
        <w:tc>
          <w:tcPr>
            <w:tcW w:w="600" w:type="dxa"/>
          </w:tcPr>
          <w:p w14:paraId="0E193D65" w14:textId="77777777" w:rsidR="00B50050" w:rsidRDefault="00B50050" w:rsidP="0088127C">
            <w:pPr>
              <w:pStyle w:val="OtherTableBody"/>
            </w:pPr>
            <w:r>
              <w:t>NM</w:t>
            </w:r>
          </w:p>
        </w:tc>
        <w:tc>
          <w:tcPr>
            <w:tcW w:w="700" w:type="dxa"/>
          </w:tcPr>
          <w:p w14:paraId="79550768" w14:textId="77777777" w:rsidR="00B50050" w:rsidRDefault="00B50050" w:rsidP="0088127C">
            <w:pPr>
              <w:pStyle w:val="OtherTableBody"/>
            </w:pPr>
          </w:p>
        </w:tc>
        <w:tc>
          <w:tcPr>
            <w:tcW w:w="600" w:type="dxa"/>
          </w:tcPr>
          <w:p w14:paraId="4E0A1811" w14:textId="77777777" w:rsidR="00B50050" w:rsidRDefault="00B50050" w:rsidP="0088127C">
            <w:pPr>
              <w:pStyle w:val="OtherTableBody"/>
            </w:pPr>
          </w:p>
        </w:tc>
        <w:tc>
          <w:tcPr>
            <w:tcW w:w="900" w:type="dxa"/>
          </w:tcPr>
          <w:p w14:paraId="744A249B" w14:textId="77777777" w:rsidR="00B50050" w:rsidRDefault="00B50050" w:rsidP="0088127C">
            <w:pPr>
              <w:pStyle w:val="OtherTableBody"/>
            </w:pPr>
            <w:r>
              <w:t>16.4.6.27</w:t>
            </w:r>
          </w:p>
        </w:tc>
      </w:tr>
      <w:tr w:rsidR="00B50050" w14:paraId="1E21FD2E" w14:textId="77777777" w:rsidTr="00195548">
        <w:tc>
          <w:tcPr>
            <w:tcW w:w="3500" w:type="dxa"/>
          </w:tcPr>
          <w:p w14:paraId="3D5F788B" w14:textId="77777777" w:rsidR="00B50050" w:rsidRDefault="00B50050" w:rsidP="0088127C">
            <w:pPr>
              <w:pStyle w:val="OtherTableBody"/>
            </w:pPr>
            <w:r>
              <w:t>Death Cause Code</w:t>
            </w:r>
          </w:p>
        </w:tc>
        <w:tc>
          <w:tcPr>
            <w:tcW w:w="700" w:type="dxa"/>
          </w:tcPr>
          <w:p w14:paraId="12A04344" w14:textId="77777777" w:rsidR="00B50050" w:rsidRDefault="00B50050" w:rsidP="0088127C">
            <w:pPr>
              <w:pStyle w:val="OtherTableBody"/>
            </w:pPr>
            <w:r>
              <w:t>01574</w:t>
            </w:r>
          </w:p>
        </w:tc>
        <w:tc>
          <w:tcPr>
            <w:tcW w:w="600" w:type="dxa"/>
          </w:tcPr>
          <w:p w14:paraId="29414838" w14:textId="77777777" w:rsidR="00B50050" w:rsidRDefault="00B50050" w:rsidP="0088127C">
            <w:pPr>
              <w:pStyle w:val="OtherTableBody"/>
            </w:pPr>
            <w:r>
              <w:t>PDA</w:t>
            </w:r>
          </w:p>
        </w:tc>
        <w:tc>
          <w:tcPr>
            <w:tcW w:w="600" w:type="dxa"/>
          </w:tcPr>
          <w:p w14:paraId="487C4EE1" w14:textId="77777777" w:rsidR="00B50050" w:rsidRDefault="00B50050" w:rsidP="0088127C">
            <w:pPr>
              <w:pStyle w:val="OtherTableBody"/>
            </w:pPr>
            <w:r>
              <w:t>1</w:t>
            </w:r>
          </w:p>
        </w:tc>
        <w:tc>
          <w:tcPr>
            <w:tcW w:w="600" w:type="dxa"/>
          </w:tcPr>
          <w:p w14:paraId="63EAF2F7" w14:textId="77777777" w:rsidR="00B50050" w:rsidRDefault="00B50050" w:rsidP="0088127C">
            <w:pPr>
              <w:pStyle w:val="OtherTableBody"/>
            </w:pPr>
            <w:r>
              <w:t>..</w:t>
            </w:r>
          </w:p>
        </w:tc>
        <w:tc>
          <w:tcPr>
            <w:tcW w:w="600" w:type="dxa"/>
          </w:tcPr>
          <w:p w14:paraId="4777D6C8" w14:textId="77777777" w:rsidR="00B50050" w:rsidRDefault="00B50050" w:rsidP="0088127C">
            <w:pPr>
              <w:pStyle w:val="OtherTableBody"/>
            </w:pPr>
          </w:p>
        </w:tc>
        <w:tc>
          <w:tcPr>
            <w:tcW w:w="600" w:type="dxa"/>
          </w:tcPr>
          <w:p w14:paraId="5B778375" w14:textId="77777777" w:rsidR="00B50050" w:rsidRDefault="00B50050" w:rsidP="0088127C">
            <w:pPr>
              <w:pStyle w:val="OtherTableBody"/>
            </w:pPr>
            <w:r>
              <w:t>CWE</w:t>
            </w:r>
          </w:p>
        </w:tc>
        <w:tc>
          <w:tcPr>
            <w:tcW w:w="700" w:type="dxa"/>
          </w:tcPr>
          <w:p w14:paraId="12FB0050" w14:textId="77777777" w:rsidR="00B50050" w:rsidRDefault="00B50050" w:rsidP="0088127C">
            <w:pPr>
              <w:pStyle w:val="OtherTableBody"/>
            </w:pPr>
            <w:r>
              <w:t>Y</w:t>
            </w:r>
          </w:p>
        </w:tc>
        <w:tc>
          <w:tcPr>
            <w:tcW w:w="600" w:type="dxa"/>
          </w:tcPr>
          <w:p w14:paraId="4247CA9D" w14:textId="77777777" w:rsidR="00B50050" w:rsidRDefault="00B50050" w:rsidP="0088127C">
            <w:pPr>
              <w:pStyle w:val="OtherTableBody"/>
            </w:pPr>
          </w:p>
        </w:tc>
        <w:tc>
          <w:tcPr>
            <w:tcW w:w="900" w:type="dxa"/>
          </w:tcPr>
          <w:p w14:paraId="5734C2CC" w14:textId="77777777" w:rsidR="00B50050" w:rsidRDefault="00B50050" w:rsidP="0088127C">
            <w:pPr>
              <w:pStyle w:val="OtherTableBody"/>
            </w:pPr>
            <w:r>
              <w:t>3.4.13.1</w:t>
            </w:r>
          </w:p>
        </w:tc>
      </w:tr>
      <w:tr w:rsidR="00B50050" w14:paraId="6956E0D3" w14:textId="77777777" w:rsidTr="00195548">
        <w:tc>
          <w:tcPr>
            <w:tcW w:w="3500" w:type="dxa"/>
          </w:tcPr>
          <w:p w14:paraId="18FA84DC" w14:textId="77777777" w:rsidR="00B50050" w:rsidRDefault="00B50050" w:rsidP="0088127C">
            <w:pPr>
              <w:pStyle w:val="OtherTableBody"/>
            </w:pPr>
            <w:r>
              <w:t>Death Certificate Signed Date/Time</w:t>
            </w:r>
          </w:p>
        </w:tc>
        <w:tc>
          <w:tcPr>
            <w:tcW w:w="700" w:type="dxa"/>
          </w:tcPr>
          <w:p w14:paraId="5DC7B9C5" w14:textId="77777777" w:rsidR="00B50050" w:rsidRDefault="00B50050" w:rsidP="0088127C">
            <w:pPr>
              <w:pStyle w:val="OtherTableBody"/>
            </w:pPr>
            <w:r>
              <w:t>01577</w:t>
            </w:r>
          </w:p>
        </w:tc>
        <w:tc>
          <w:tcPr>
            <w:tcW w:w="600" w:type="dxa"/>
          </w:tcPr>
          <w:p w14:paraId="522EB034" w14:textId="77777777" w:rsidR="00B50050" w:rsidRDefault="00B50050" w:rsidP="0088127C">
            <w:pPr>
              <w:pStyle w:val="OtherTableBody"/>
            </w:pPr>
            <w:r>
              <w:t>PDA</w:t>
            </w:r>
          </w:p>
        </w:tc>
        <w:tc>
          <w:tcPr>
            <w:tcW w:w="600" w:type="dxa"/>
          </w:tcPr>
          <w:p w14:paraId="642A9B79" w14:textId="77777777" w:rsidR="00B50050" w:rsidRDefault="00B50050" w:rsidP="0088127C">
            <w:pPr>
              <w:pStyle w:val="OtherTableBody"/>
            </w:pPr>
            <w:r>
              <w:t>4</w:t>
            </w:r>
          </w:p>
        </w:tc>
        <w:tc>
          <w:tcPr>
            <w:tcW w:w="600" w:type="dxa"/>
          </w:tcPr>
          <w:p w14:paraId="519B4FF7" w14:textId="77777777" w:rsidR="00B50050" w:rsidRDefault="00B50050" w:rsidP="0088127C">
            <w:pPr>
              <w:pStyle w:val="OtherTableBody"/>
            </w:pPr>
            <w:r>
              <w:t>..</w:t>
            </w:r>
          </w:p>
        </w:tc>
        <w:tc>
          <w:tcPr>
            <w:tcW w:w="600" w:type="dxa"/>
          </w:tcPr>
          <w:p w14:paraId="4E579CDB" w14:textId="77777777" w:rsidR="00B50050" w:rsidRDefault="00B50050" w:rsidP="0088127C">
            <w:pPr>
              <w:pStyle w:val="OtherTableBody"/>
            </w:pPr>
          </w:p>
        </w:tc>
        <w:tc>
          <w:tcPr>
            <w:tcW w:w="600" w:type="dxa"/>
          </w:tcPr>
          <w:p w14:paraId="12296D81" w14:textId="77777777" w:rsidR="00B50050" w:rsidRDefault="00B50050" w:rsidP="0088127C">
            <w:pPr>
              <w:pStyle w:val="OtherTableBody"/>
            </w:pPr>
            <w:r>
              <w:t>DTM</w:t>
            </w:r>
          </w:p>
        </w:tc>
        <w:tc>
          <w:tcPr>
            <w:tcW w:w="700" w:type="dxa"/>
          </w:tcPr>
          <w:p w14:paraId="5A5AAF93" w14:textId="77777777" w:rsidR="00B50050" w:rsidRDefault="00B50050" w:rsidP="0088127C">
            <w:pPr>
              <w:pStyle w:val="OtherTableBody"/>
            </w:pPr>
          </w:p>
        </w:tc>
        <w:tc>
          <w:tcPr>
            <w:tcW w:w="600" w:type="dxa"/>
          </w:tcPr>
          <w:p w14:paraId="640E7FB4" w14:textId="77777777" w:rsidR="00B50050" w:rsidRDefault="00B50050" w:rsidP="0088127C">
            <w:pPr>
              <w:pStyle w:val="OtherTableBody"/>
            </w:pPr>
          </w:p>
        </w:tc>
        <w:tc>
          <w:tcPr>
            <w:tcW w:w="900" w:type="dxa"/>
          </w:tcPr>
          <w:p w14:paraId="1B460C69" w14:textId="77777777" w:rsidR="00B50050" w:rsidRDefault="00B50050" w:rsidP="0088127C">
            <w:pPr>
              <w:pStyle w:val="OtherTableBody"/>
            </w:pPr>
            <w:r>
              <w:t>3.4.13.4</w:t>
            </w:r>
          </w:p>
        </w:tc>
      </w:tr>
      <w:tr w:rsidR="00B50050" w14:paraId="54E6C31E" w14:textId="77777777" w:rsidTr="00195548">
        <w:tc>
          <w:tcPr>
            <w:tcW w:w="3500" w:type="dxa"/>
          </w:tcPr>
          <w:p w14:paraId="44FBDFD6" w14:textId="77777777" w:rsidR="00B50050" w:rsidRDefault="00B50050" w:rsidP="0088127C">
            <w:pPr>
              <w:pStyle w:val="OtherTableBody"/>
            </w:pPr>
            <w:r>
              <w:t>Death Certified By</w:t>
            </w:r>
          </w:p>
        </w:tc>
        <w:tc>
          <w:tcPr>
            <w:tcW w:w="700" w:type="dxa"/>
          </w:tcPr>
          <w:p w14:paraId="0DC6DEC6" w14:textId="77777777" w:rsidR="00B50050" w:rsidRDefault="00B50050" w:rsidP="0088127C">
            <w:pPr>
              <w:pStyle w:val="OtherTableBody"/>
            </w:pPr>
            <w:r>
              <w:t>01578</w:t>
            </w:r>
          </w:p>
        </w:tc>
        <w:tc>
          <w:tcPr>
            <w:tcW w:w="600" w:type="dxa"/>
          </w:tcPr>
          <w:p w14:paraId="215D1717" w14:textId="77777777" w:rsidR="00B50050" w:rsidRDefault="00B50050" w:rsidP="0088127C">
            <w:pPr>
              <w:pStyle w:val="OtherTableBody"/>
            </w:pPr>
            <w:r>
              <w:t>PDA</w:t>
            </w:r>
          </w:p>
        </w:tc>
        <w:tc>
          <w:tcPr>
            <w:tcW w:w="600" w:type="dxa"/>
          </w:tcPr>
          <w:p w14:paraId="0B4B99F0" w14:textId="77777777" w:rsidR="00B50050" w:rsidRDefault="00B50050" w:rsidP="0088127C">
            <w:pPr>
              <w:pStyle w:val="OtherTableBody"/>
            </w:pPr>
            <w:r>
              <w:t>5</w:t>
            </w:r>
          </w:p>
        </w:tc>
        <w:tc>
          <w:tcPr>
            <w:tcW w:w="600" w:type="dxa"/>
          </w:tcPr>
          <w:p w14:paraId="6E5D31B9" w14:textId="77777777" w:rsidR="00B50050" w:rsidRDefault="00B50050" w:rsidP="0088127C">
            <w:pPr>
              <w:pStyle w:val="OtherTableBody"/>
            </w:pPr>
            <w:r>
              <w:t>..</w:t>
            </w:r>
          </w:p>
        </w:tc>
        <w:tc>
          <w:tcPr>
            <w:tcW w:w="600" w:type="dxa"/>
          </w:tcPr>
          <w:p w14:paraId="0849867D" w14:textId="77777777" w:rsidR="00B50050" w:rsidRDefault="00B50050" w:rsidP="0088127C">
            <w:pPr>
              <w:pStyle w:val="OtherTableBody"/>
            </w:pPr>
          </w:p>
        </w:tc>
        <w:tc>
          <w:tcPr>
            <w:tcW w:w="600" w:type="dxa"/>
          </w:tcPr>
          <w:p w14:paraId="07B91BB1" w14:textId="77777777" w:rsidR="00B50050" w:rsidRDefault="00B50050" w:rsidP="0088127C">
            <w:pPr>
              <w:pStyle w:val="OtherTableBody"/>
            </w:pPr>
            <w:r>
              <w:t>XCN</w:t>
            </w:r>
          </w:p>
        </w:tc>
        <w:tc>
          <w:tcPr>
            <w:tcW w:w="700" w:type="dxa"/>
          </w:tcPr>
          <w:p w14:paraId="63680434" w14:textId="77777777" w:rsidR="00B50050" w:rsidRDefault="00B50050" w:rsidP="0088127C">
            <w:pPr>
              <w:pStyle w:val="OtherTableBody"/>
            </w:pPr>
          </w:p>
        </w:tc>
        <w:tc>
          <w:tcPr>
            <w:tcW w:w="600" w:type="dxa"/>
          </w:tcPr>
          <w:p w14:paraId="287633DB" w14:textId="77777777" w:rsidR="00B50050" w:rsidRDefault="00B50050" w:rsidP="0088127C">
            <w:pPr>
              <w:pStyle w:val="OtherTableBody"/>
            </w:pPr>
          </w:p>
        </w:tc>
        <w:tc>
          <w:tcPr>
            <w:tcW w:w="900" w:type="dxa"/>
          </w:tcPr>
          <w:p w14:paraId="59B020CA" w14:textId="77777777" w:rsidR="00B50050" w:rsidRDefault="00B50050" w:rsidP="0088127C">
            <w:pPr>
              <w:pStyle w:val="OtherTableBody"/>
            </w:pPr>
            <w:r>
              <w:t>3.4.13.5</w:t>
            </w:r>
          </w:p>
        </w:tc>
      </w:tr>
      <w:tr w:rsidR="00B50050" w14:paraId="15F4A433" w14:textId="77777777" w:rsidTr="00195548">
        <w:tc>
          <w:tcPr>
            <w:tcW w:w="3500" w:type="dxa"/>
          </w:tcPr>
          <w:p w14:paraId="33D838A8" w14:textId="77777777" w:rsidR="00B50050" w:rsidRDefault="00B50050" w:rsidP="0088127C">
            <w:pPr>
              <w:pStyle w:val="OtherTableBody"/>
            </w:pPr>
            <w:r>
              <w:t>Death Certified Indicator</w:t>
            </w:r>
          </w:p>
        </w:tc>
        <w:tc>
          <w:tcPr>
            <w:tcW w:w="700" w:type="dxa"/>
          </w:tcPr>
          <w:p w14:paraId="090247F2" w14:textId="77777777" w:rsidR="00B50050" w:rsidRDefault="00B50050" w:rsidP="0088127C">
            <w:pPr>
              <w:pStyle w:val="OtherTableBody"/>
            </w:pPr>
            <w:r>
              <w:t>01576</w:t>
            </w:r>
          </w:p>
        </w:tc>
        <w:tc>
          <w:tcPr>
            <w:tcW w:w="600" w:type="dxa"/>
          </w:tcPr>
          <w:p w14:paraId="378ECA42" w14:textId="77777777" w:rsidR="00B50050" w:rsidRDefault="00B50050" w:rsidP="0088127C">
            <w:pPr>
              <w:pStyle w:val="OtherTableBody"/>
            </w:pPr>
            <w:r>
              <w:t>PDA</w:t>
            </w:r>
          </w:p>
        </w:tc>
        <w:tc>
          <w:tcPr>
            <w:tcW w:w="600" w:type="dxa"/>
          </w:tcPr>
          <w:p w14:paraId="7BF21A6B" w14:textId="77777777" w:rsidR="00B50050" w:rsidRDefault="00B50050" w:rsidP="0088127C">
            <w:pPr>
              <w:pStyle w:val="OtherTableBody"/>
            </w:pPr>
            <w:r>
              <w:t>3</w:t>
            </w:r>
          </w:p>
        </w:tc>
        <w:tc>
          <w:tcPr>
            <w:tcW w:w="600" w:type="dxa"/>
          </w:tcPr>
          <w:p w14:paraId="11EC6FEA" w14:textId="77777777" w:rsidR="00B50050" w:rsidRDefault="00B50050" w:rsidP="0088127C">
            <w:pPr>
              <w:pStyle w:val="OtherTableBody"/>
            </w:pPr>
            <w:r>
              <w:t>1..1</w:t>
            </w:r>
          </w:p>
        </w:tc>
        <w:tc>
          <w:tcPr>
            <w:tcW w:w="600" w:type="dxa"/>
          </w:tcPr>
          <w:p w14:paraId="368E0CFF" w14:textId="77777777" w:rsidR="00B50050" w:rsidRDefault="00B50050" w:rsidP="0088127C">
            <w:pPr>
              <w:pStyle w:val="OtherTableBody"/>
            </w:pPr>
          </w:p>
        </w:tc>
        <w:tc>
          <w:tcPr>
            <w:tcW w:w="600" w:type="dxa"/>
          </w:tcPr>
          <w:p w14:paraId="029553D4" w14:textId="77777777" w:rsidR="00B50050" w:rsidRDefault="00B50050" w:rsidP="0088127C">
            <w:pPr>
              <w:pStyle w:val="OtherTableBody"/>
            </w:pPr>
            <w:r>
              <w:t>ID</w:t>
            </w:r>
          </w:p>
        </w:tc>
        <w:tc>
          <w:tcPr>
            <w:tcW w:w="700" w:type="dxa"/>
          </w:tcPr>
          <w:p w14:paraId="35BDA08B" w14:textId="77777777" w:rsidR="00B50050" w:rsidRDefault="00B50050" w:rsidP="0088127C">
            <w:pPr>
              <w:pStyle w:val="OtherTableBody"/>
            </w:pPr>
          </w:p>
        </w:tc>
        <w:tc>
          <w:tcPr>
            <w:tcW w:w="600" w:type="dxa"/>
          </w:tcPr>
          <w:p w14:paraId="46C4B4A3" w14:textId="77777777" w:rsidR="00B50050" w:rsidRDefault="00B50050" w:rsidP="0088127C">
            <w:pPr>
              <w:pStyle w:val="OtherTableBody"/>
            </w:pPr>
            <w:r>
              <w:t>0136</w:t>
            </w:r>
          </w:p>
        </w:tc>
        <w:tc>
          <w:tcPr>
            <w:tcW w:w="900" w:type="dxa"/>
          </w:tcPr>
          <w:p w14:paraId="0352AE48" w14:textId="77777777" w:rsidR="00B50050" w:rsidRDefault="00B50050" w:rsidP="0088127C">
            <w:pPr>
              <w:pStyle w:val="OtherTableBody"/>
            </w:pPr>
            <w:r>
              <w:t>3.4.13.3</w:t>
            </w:r>
          </w:p>
        </w:tc>
      </w:tr>
      <w:tr w:rsidR="00B50050" w14:paraId="462F4690" w14:textId="77777777" w:rsidTr="00195548">
        <w:tc>
          <w:tcPr>
            <w:tcW w:w="3500" w:type="dxa"/>
          </w:tcPr>
          <w:p w14:paraId="654BFA2A" w14:textId="77777777" w:rsidR="00B50050" w:rsidRDefault="00B50050" w:rsidP="0088127C">
            <w:pPr>
              <w:pStyle w:val="OtherTableBody"/>
            </w:pPr>
            <w:r>
              <w:t>Death Indicator</w:t>
            </w:r>
          </w:p>
        </w:tc>
        <w:tc>
          <w:tcPr>
            <w:tcW w:w="700" w:type="dxa"/>
          </w:tcPr>
          <w:p w14:paraId="2EC91299" w14:textId="77777777" w:rsidR="00B50050" w:rsidRDefault="00B50050" w:rsidP="0088127C">
            <w:pPr>
              <w:pStyle w:val="OtherTableBody"/>
            </w:pPr>
            <w:r>
              <w:t>01887</w:t>
            </w:r>
          </w:p>
        </w:tc>
        <w:tc>
          <w:tcPr>
            <w:tcW w:w="600" w:type="dxa"/>
          </w:tcPr>
          <w:p w14:paraId="72DB3C4A" w14:textId="77777777" w:rsidR="00B50050" w:rsidRDefault="00B50050" w:rsidP="0088127C">
            <w:pPr>
              <w:pStyle w:val="OtherTableBody"/>
            </w:pPr>
            <w:r>
              <w:t>STF</w:t>
            </w:r>
          </w:p>
        </w:tc>
        <w:tc>
          <w:tcPr>
            <w:tcW w:w="600" w:type="dxa"/>
          </w:tcPr>
          <w:p w14:paraId="5FA4D260" w14:textId="77777777" w:rsidR="00B50050" w:rsidRDefault="00B50050" w:rsidP="0088127C">
            <w:pPr>
              <w:pStyle w:val="OtherTableBody"/>
            </w:pPr>
            <w:r>
              <w:t>32</w:t>
            </w:r>
          </w:p>
        </w:tc>
        <w:tc>
          <w:tcPr>
            <w:tcW w:w="600" w:type="dxa"/>
          </w:tcPr>
          <w:p w14:paraId="51279181" w14:textId="77777777" w:rsidR="00B50050" w:rsidRDefault="00B50050" w:rsidP="0088127C">
            <w:pPr>
              <w:pStyle w:val="OtherTableBody"/>
            </w:pPr>
            <w:r>
              <w:t>1..1</w:t>
            </w:r>
          </w:p>
        </w:tc>
        <w:tc>
          <w:tcPr>
            <w:tcW w:w="600" w:type="dxa"/>
          </w:tcPr>
          <w:p w14:paraId="7605D987" w14:textId="77777777" w:rsidR="00B50050" w:rsidRDefault="00B50050" w:rsidP="0088127C">
            <w:pPr>
              <w:pStyle w:val="OtherTableBody"/>
            </w:pPr>
          </w:p>
        </w:tc>
        <w:tc>
          <w:tcPr>
            <w:tcW w:w="600" w:type="dxa"/>
          </w:tcPr>
          <w:p w14:paraId="5976FDD0" w14:textId="77777777" w:rsidR="00B50050" w:rsidRDefault="00B50050" w:rsidP="0088127C">
            <w:pPr>
              <w:pStyle w:val="OtherTableBody"/>
            </w:pPr>
            <w:r>
              <w:t>ID</w:t>
            </w:r>
          </w:p>
        </w:tc>
        <w:tc>
          <w:tcPr>
            <w:tcW w:w="700" w:type="dxa"/>
          </w:tcPr>
          <w:p w14:paraId="44F3F273" w14:textId="77777777" w:rsidR="00B50050" w:rsidRDefault="00B50050" w:rsidP="0088127C">
            <w:pPr>
              <w:pStyle w:val="OtherTableBody"/>
            </w:pPr>
          </w:p>
        </w:tc>
        <w:tc>
          <w:tcPr>
            <w:tcW w:w="600" w:type="dxa"/>
          </w:tcPr>
          <w:p w14:paraId="5DA8F01B" w14:textId="77777777" w:rsidR="00B50050" w:rsidRDefault="00B50050" w:rsidP="0088127C">
            <w:pPr>
              <w:pStyle w:val="OtherTableBody"/>
            </w:pPr>
            <w:r>
              <w:t>0136</w:t>
            </w:r>
          </w:p>
        </w:tc>
        <w:tc>
          <w:tcPr>
            <w:tcW w:w="900" w:type="dxa"/>
          </w:tcPr>
          <w:p w14:paraId="35101CD7" w14:textId="77777777" w:rsidR="00B50050" w:rsidRDefault="00B50050" w:rsidP="0088127C">
            <w:pPr>
              <w:pStyle w:val="OtherTableBody"/>
            </w:pPr>
            <w:r>
              <w:t>15.4.8.32</w:t>
            </w:r>
          </w:p>
        </w:tc>
      </w:tr>
      <w:tr w:rsidR="00B50050" w14:paraId="5DFE651F" w14:textId="77777777" w:rsidTr="00195548">
        <w:tc>
          <w:tcPr>
            <w:tcW w:w="3500" w:type="dxa"/>
          </w:tcPr>
          <w:p w14:paraId="1EB2CFB7" w14:textId="77777777" w:rsidR="00B50050" w:rsidRDefault="00B50050" w:rsidP="0088127C">
            <w:pPr>
              <w:pStyle w:val="OtherTableBody"/>
            </w:pPr>
            <w:r>
              <w:t>Death Location</w:t>
            </w:r>
          </w:p>
        </w:tc>
        <w:tc>
          <w:tcPr>
            <w:tcW w:w="700" w:type="dxa"/>
          </w:tcPr>
          <w:p w14:paraId="4CD76B4F" w14:textId="77777777" w:rsidR="00B50050" w:rsidRDefault="00B50050" w:rsidP="0088127C">
            <w:pPr>
              <w:pStyle w:val="OtherTableBody"/>
            </w:pPr>
            <w:r>
              <w:t>01575</w:t>
            </w:r>
          </w:p>
        </w:tc>
        <w:tc>
          <w:tcPr>
            <w:tcW w:w="600" w:type="dxa"/>
          </w:tcPr>
          <w:p w14:paraId="7F3C88A4" w14:textId="77777777" w:rsidR="00B50050" w:rsidRDefault="00B50050" w:rsidP="0088127C">
            <w:pPr>
              <w:pStyle w:val="OtherTableBody"/>
            </w:pPr>
            <w:r>
              <w:t>PDA</w:t>
            </w:r>
          </w:p>
        </w:tc>
        <w:tc>
          <w:tcPr>
            <w:tcW w:w="600" w:type="dxa"/>
          </w:tcPr>
          <w:p w14:paraId="5052FEB4" w14:textId="77777777" w:rsidR="00B50050" w:rsidRDefault="00B50050" w:rsidP="0088127C">
            <w:pPr>
              <w:pStyle w:val="OtherTableBody"/>
            </w:pPr>
            <w:r>
              <w:t>2</w:t>
            </w:r>
          </w:p>
        </w:tc>
        <w:tc>
          <w:tcPr>
            <w:tcW w:w="600" w:type="dxa"/>
          </w:tcPr>
          <w:p w14:paraId="1B021470" w14:textId="77777777" w:rsidR="00B50050" w:rsidRDefault="00B50050" w:rsidP="0088127C">
            <w:pPr>
              <w:pStyle w:val="OtherTableBody"/>
            </w:pPr>
            <w:r>
              <w:t>..</w:t>
            </w:r>
          </w:p>
        </w:tc>
        <w:tc>
          <w:tcPr>
            <w:tcW w:w="600" w:type="dxa"/>
          </w:tcPr>
          <w:p w14:paraId="39D6C662" w14:textId="77777777" w:rsidR="00B50050" w:rsidRDefault="00B50050" w:rsidP="0088127C">
            <w:pPr>
              <w:pStyle w:val="OtherTableBody"/>
            </w:pPr>
          </w:p>
        </w:tc>
        <w:tc>
          <w:tcPr>
            <w:tcW w:w="600" w:type="dxa"/>
          </w:tcPr>
          <w:p w14:paraId="7F857231" w14:textId="77777777" w:rsidR="00B50050" w:rsidRDefault="00B50050" w:rsidP="0088127C">
            <w:pPr>
              <w:pStyle w:val="OtherTableBody"/>
            </w:pPr>
            <w:r>
              <w:t>PL</w:t>
            </w:r>
          </w:p>
        </w:tc>
        <w:tc>
          <w:tcPr>
            <w:tcW w:w="700" w:type="dxa"/>
          </w:tcPr>
          <w:p w14:paraId="3D7AC4C7" w14:textId="77777777" w:rsidR="00B50050" w:rsidRDefault="00B50050" w:rsidP="0088127C">
            <w:pPr>
              <w:pStyle w:val="OtherTableBody"/>
            </w:pPr>
          </w:p>
        </w:tc>
        <w:tc>
          <w:tcPr>
            <w:tcW w:w="600" w:type="dxa"/>
          </w:tcPr>
          <w:p w14:paraId="29DBCD40" w14:textId="77777777" w:rsidR="00B50050" w:rsidRDefault="00B50050" w:rsidP="0088127C">
            <w:pPr>
              <w:pStyle w:val="OtherTableBody"/>
            </w:pPr>
          </w:p>
        </w:tc>
        <w:tc>
          <w:tcPr>
            <w:tcW w:w="900" w:type="dxa"/>
          </w:tcPr>
          <w:p w14:paraId="705DEA9C" w14:textId="77777777" w:rsidR="00B50050" w:rsidRDefault="00B50050" w:rsidP="0088127C">
            <w:pPr>
              <w:pStyle w:val="OtherTableBody"/>
            </w:pPr>
            <w:r>
              <w:t>3.4.13.2</w:t>
            </w:r>
          </w:p>
        </w:tc>
      </w:tr>
      <w:tr w:rsidR="00B50050" w14:paraId="33348DAB" w14:textId="77777777" w:rsidTr="00195548">
        <w:tc>
          <w:tcPr>
            <w:tcW w:w="3500" w:type="dxa"/>
          </w:tcPr>
          <w:p w14:paraId="037A393F" w14:textId="77777777" w:rsidR="00B50050" w:rsidRDefault="00B50050" w:rsidP="0088127C">
            <w:pPr>
              <w:pStyle w:val="OtherTableBody"/>
            </w:pPr>
            <w:r>
              <w:t>Default Inventory Asset Account</w:t>
            </w:r>
          </w:p>
        </w:tc>
        <w:tc>
          <w:tcPr>
            <w:tcW w:w="700" w:type="dxa"/>
          </w:tcPr>
          <w:p w14:paraId="02F2D758" w14:textId="77777777" w:rsidR="00B50050" w:rsidRDefault="00B50050" w:rsidP="0088127C">
            <w:pPr>
              <w:pStyle w:val="OtherTableBody"/>
            </w:pPr>
            <w:r>
              <w:t>02069</w:t>
            </w:r>
          </w:p>
        </w:tc>
        <w:tc>
          <w:tcPr>
            <w:tcW w:w="600" w:type="dxa"/>
          </w:tcPr>
          <w:p w14:paraId="393BF9F3" w14:textId="77777777" w:rsidR="00B50050" w:rsidRDefault="00B50050" w:rsidP="0088127C">
            <w:pPr>
              <w:pStyle w:val="OtherTableBody"/>
            </w:pPr>
            <w:r>
              <w:t>IVT</w:t>
            </w:r>
          </w:p>
        </w:tc>
        <w:tc>
          <w:tcPr>
            <w:tcW w:w="600" w:type="dxa"/>
          </w:tcPr>
          <w:p w14:paraId="4CF0B4D9" w14:textId="77777777" w:rsidR="00B50050" w:rsidRDefault="00B50050" w:rsidP="0088127C">
            <w:pPr>
              <w:pStyle w:val="OtherTableBody"/>
            </w:pPr>
            <w:r>
              <w:t>10</w:t>
            </w:r>
          </w:p>
        </w:tc>
        <w:tc>
          <w:tcPr>
            <w:tcW w:w="600" w:type="dxa"/>
          </w:tcPr>
          <w:p w14:paraId="4956C3F2" w14:textId="77777777" w:rsidR="00B50050" w:rsidRDefault="00B50050" w:rsidP="0088127C">
            <w:pPr>
              <w:pStyle w:val="OtherTableBody"/>
            </w:pPr>
            <w:r>
              <w:t>..</w:t>
            </w:r>
          </w:p>
        </w:tc>
        <w:tc>
          <w:tcPr>
            <w:tcW w:w="600" w:type="dxa"/>
          </w:tcPr>
          <w:p w14:paraId="20A7EFF6" w14:textId="77777777" w:rsidR="00B50050" w:rsidRDefault="00B50050" w:rsidP="0088127C">
            <w:pPr>
              <w:pStyle w:val="OtherTableBody"/>
            </w:pPr>
          </w:p>
        </w:tc>
        <w:tc>
          <w:tcPr>
            <w:tcW w:w="600" w:type="dxa"/>
          </w:tcPr>
          <w:p w14:paraId="65AD6A0F" w14:textId="77777777" w:rsidR="00B50050" w:rsidRDefault="00B50050" w:rsidP="0088127C">
            <w:pPr>
              <w:pStyle w:val="OtherTableBody"/>
            </w:pPr>
            <w:r>
              <w:t>EI</w:t>
            </w:r>
          </w:p>
        </w:tc>
        <w:tc>
          <w:tcPr>
            <w:tcW w:w="700" w:type="dxa"/>
          </w:tcPr>
          <w:p w14:paraId="48CABC68" w14:textId="77777777" w:rsidR="00B50050" w:rsidRDefault="00B50050" w:rsidP="0088127C">
            <w:pPr>
              <w:pStyle w:val="OtherTableBody"/>
            </w:pPr>
          </w:p>
        </w:tc>
        <w:tc>
          <w:tcPr>
            <w:tcW w:w="600" w:type="dxa"/>
          </w:tcPr>
          <w:p w14:paraId="24AABE65" w14:textId="77777777" w:rsidR="00B50050" w:rsidRDefault="00B50050" w:rsidP="0088127C">
            <w:pPr>
              <w:pStyle w:val="OtherTableBody"/>
            </w:pPr>
          </w:p>
        </w:tc>
        <w:tc>
          <w:tcPr>
            <w:tcW w:w="900" w:type="dxa"/>
          </w:tcPr>
          <w:p w14:paraId="4556EFA6" w14:textId="77777777" w:rsidR="00B50050" w:rsidRDefault="00B50050" w:rsidP="0088127C">
            <w:pPr>
              <w:pStyle w:val="OtherTableBody"/>
            </w:pPr>
            <w:r>
              <w:t>17.4.7.10</w:t>
            </w:r>
          </w:p>
        </w:tc>
      </w:tr>
      <w:tr w:rsidR="00B50050" w14:paraId="7350014F" w14:textId="77777777" w:rsidTr="00195548">
        <w:tc>
          <w:tcPr>
            <w:tcW w:w="3500" w:type="dxa"/>
          </w:tcPr>
          <w:p w14:paraId="022BB536" w14:textId="77777777" w:rsidR="00B50050" w:rsidRDefault="00B50050" w:rsidP="0088127C">
            <w:pPr>
              <w:pStyle w:val="OtherTableBody"/>
            </w:pPr>
            <w:r>
              <w:t>Default Order Unit Of Measure Indicator</w:t>
            </w:r>
          </w:p>
        </w:tc>
        <w:tc>
          <w:tcPr>
            <w:tcW w:w="700" w:type="dxa"/>
          </w:tcPr>
          <w:p w14:paraId="61D39528" w14:textId="77777777" w:rsidR="00B50050" w:rsidRDefault="00B50050" w:rsidP="0088127C">
            <w:pPr>
              <w:pStyle w:val="OtherTableBody"/>
            </w:pPr>
            <w:r>
              <w:t>02223</w:t>
            </w:r>
          </w:p>
        </w:tc>
        <w:tc>
          <w:tcPr>
            <w:tcW w:w="600" w:type="dxa"/>
          </w:tcPr>
          <w:p w14:paraId="0D0E16BF" w14:textId="77777777" w:rsidR="00B50050" w:rsidRDefault="00B50050" w:rsidP="0088127C">
            <w:pPr>
              <w:pStyle w:val="OtherTableBody"/>
            </w:pPr>
            <w:r>
              <w:t>PKG</w:t>
            </w:r>
          </w:p>
        </w:tc>
        <w:tc>
          <w:tcPr>
            <w:tcW w:w="600" w:type="dxa"/>
          </w:tcPr>
          <w:p w14:paraId="708B677D" w14:textId="77777777" w:rsidR="00B50050" w:rsidRDefault="00B50050" w:rsidP="0088127C">
            <w:pPr>
              <w:pStyle w:val="OtherTableBody"/>
            </w:pPr>
            <w:r>
              <w:t>3</w:t>
            </w:r>
          </w:p>
        </w:tc>
        <w:tc>
          <w:tcPr>
            <w:tcW w:w="600" w:type="dxa"/>
          </w:tcPr>
          <w:p w14:paraId="2F0E18E7" w14:textId="77777777" w:rsidR="00B50050" w:rsidRDefault="00B50050" w:rsidP="0088127C">
            <w:pPr>
              <w:pStyle w:val="OtherTableBody"/>
            </w:pPr>
            <w:r>
              <w:t>..</w:t>
            </w:r>
          </w:p>
        </w:tc>
        <w:tc>
          <w:tcPr>
            <w:tcW w:w="600" w:type="dxa"/>
          </w:tcPr>
          <w:p w14:paraId="4ADE1E60" w14:textId="77777777" w:rsidR="00B50050" w:rsidRDefault="00B50050" w:rsidP="0088127C">
            <w:pPr>
              <w:pStyle w:val="OtherTableBody"/>
            </w:pPr>
          </w:p>
        </w:tc>
        <w:tc>
          <w:tcPr>
            <w:tcW w:w="600" w:type="dxa"/>
          </w:tcPr>
          <w:p w14:paraId="46401527" w14:textId="77777777" w:rsidR="00B50050" w:rsidRDefault="00B50050" w:rsidP="0088127C">
            <w:pPr>
              <w:pStyle w:val="OtherTableBody"/>
            </w:pPr>
            <w:r>
              <w:t>CNE</w:t>
            </w:r>
          </w:p>
        </w:tc>
        <w:tc>
          <w:tcPr>
            <w:tcW w:w="700" w:type="dxa"/>
          </w:tcPr>
          <w:p w14:paraId="23784F90" w14:textId="77777777" w:rsidR="00B50050" w:rsidRDefault="00B50050" w:rsidP="0088127C">
            <w:pPr>
              <w:pStyle w:val="OtherTableBody"/>
            </w:pPr>
          </w:p>
        </w:tc>
        <w:tc>
          <w:tcPr>
            <w:tcW w:w="600" w:type="dxa"/>
          </w:tcPr>
          <w:p w14:paraId="59910B59" w14:textId="77777777" w:rsidR="00B50050" w:rsidRDefault="00B50050" w:rsidP="0088127C">
            <w:pPr>
              <w:pStyle w:val="OtherTableBody"/>
            </w:pPr>
            <w:r>
              <w:t>0532</w:t>
            </w:r>
          </w:p>
        </w:tc>
        <w:tc>
          <w:tcPr>
            <w:tcW w:w="900" w:type="dxa"/>
          </w:tcPr>
          <w:p w14:paraId="2C6D2C7A" w14:textId="77777777" w:rsidR="00B50050" w:rsidRDefault="00B50050" w:rsidP="0088127C">
            <w:pPr>
              <w:pStyle w:val="OtherTableBody"/>
            </w:pPr>
            <w:r>
              <w:t>17.4.5.3</w:t>
            </w:r>
          </w:p>
        </w:tc>
      </w:tr>
      <w:tr w:rsidR="00B50050" w14:paraId="36E2F103" w14:textId="77777777" w:rsidTr="00195548">
        <w:tc>
          <w:tcPr>
            <w:tcW w:w="3500" w:type="dxa"/>
          </w:tcPr>
          <w:p w14:paraId="5F4F2E5B" w14:textId="77777777" w:rsidR="00B50050" w:rsidRDefault="00B50050" w:rsidP="0088127C">
            <w:pPr>
              <w:pStyle w:val="OtherTableBody"/>
            </w:pPr>
            <w:r>
              <w:t>Degree of patient liability</w:t>
            </w:r>
          </w:p>
        </w:tc>
        <w:tc>
          <w:tcPr>
            <w:tcW w:w="700" w:type="dxa"/>
          </w:tcPr>
          <w:p w14:paraId="7BB2403B" w14:textId="77777777" w:rsidR="00B50050" w:rsidRDefault="00B50050" w:rsidP="0088127C">
            <w:pPr>
              <w:pStyle w:val="OtherTableBody"/>
            </w:pPr>
            <w:r>
              <w:t>02374</w:t>
            </w:r>
          </w:p>
        </w:tc>
        <w:tc>
          <w:tcPr>
            <w:tcW w:w="600" w:type="dxa"/>
          </w:tcPr>
          <w:p w14:paraId="00571C36" w14:textId="77777777" w:rsidR="00B50050" w:rsidRDefault="00B50050" w:rsidP="0088127C">
            <w:pPr>
              <w:pStyle w:val="OtherTableBody"/>
            </w:pPr>
            <w:r>
              <w:t>ACC</w:t>
            </w:r>
          </w:p>
        </w:tc>
        <w:tc>
          <w:tcPr>
            <w:tcW w:w="600" w:type="dxa"/>
          </w:tcPr>
          <w:p w14:paraId="28E1F200" w14:textId="77777777" w:rsidR="00B50050" w:rsidRDefault="00B50050" w:rsidP="0088127C">
            <w:pPr>
              <w:pStyle w:val="OtherTableBody"/>
            </w:pPr>
            <w:r>
              <w:t>12</w:t>
            </w:r>
          </w:p>
        </w:tc>
        <w:tc>
          <w:tcPr>
            <w:tcW w:w="600" w:type="dxa"/>
          </w:tcPr>
          <w:p w14:paraId="7F0DAE2F" w14:textId="77777777" w:rsidR="00B50050" w:rsidRDefault="00B50050" w:rsidP="0088127C">
            <w:pPr>
              <w:pStyle w:val="OtherTableBody"/>
            </w:pPr>
            <w:r>
              <w:t>..</w:t>
            </w:r>
          </w:p>
        </w:tc>
        <w:tc>
          <w:tcPr>
            <w:tcW w:w="600" w:type="dxa"/>
          </w:tcPr>
          <w:p w14:paraId="4AE0348A" w14:textId="77777777" w:rsidR="00B50050" w:rsidRDefault="00B50050" w:rsidP="0088127C">
            <w:pPr>
              <w:pStyle w:val="OtherTableBody"/>
            </w:pPr>
            <w:r>
              <w:t>3#</w:t>
            </w:r>
          </w:p>
        </w:tc>
        <w:tc>
          <w:tcPr>
            <w:tcW w:w="600" w:type="dxa"/>
          </w:tcPr>
          <w:p w14:paraId="164C6887" w14:textId="77777777" w:rsidR="00B50050" w:rsidRDefault="00B50050" w:rsidP="0088127C">
            <w:pPr>
              <w:pStyle w:val="OtherTableBody"/>
            </w:pPr>
            <w:r>
              <w:t>NM</w:t>
            </w:r>
          </w:p>
        </w:tc>
        <w:tc>
          <w:tcPr>
            <w:tcW w:w="700" w:type="dxa"/>
          </w:tcPr>
          <w:p w14:paraId="0C52C715" w14:textId="77777777" w:rsidR="00B50050" w:rsidRDefault="00B50050" w:rsidP="0088127C">
            <w:pPr>
              <w:pStyle w:val="OtherTableBody"/>
            </w:pPr>
          </w:p>
        </w:tc>
        <w:tc>
          <w:tcPr>
            <w:tcW w:w="600" w:type="dxa"/>
          </w:tcPr>
          <w:p w14:paraId="5EAC2168" w14:textId="77777777" w:rsidR="00B50050" w:rsidRDefault="00B50050" w:rsidP="0088127C">
            <w:pPr>
              <w:pStyle w:val="OtherTableBody"/>
            </w:pPr>
          </w:p>
        </w:tc>
        <w:tc>
          <w:tcPr>
            <w:tcW w:w="900" w:type="dxa"/>
          </w:tcPr>
          <w:p w14:paraId="0C8A7624" w14:textId="77777777" w:rsidR="00B50050" w:rsidRDefault="00B50050" w:rsidP="0088127C">
            <w:pPr>
              <w:pStyle w:val="OtherTableBody"/>
            </w:pPr>
            <w:r>
              <w:t>6.5.9.12</w:t>
            </w:r>
          </w:p>
        </w:tc>
      </w:tr>
      <w:tr w:rsidR="00B50050" w14:paraId="41DC1E66" w14:textId="77777777" w:rsidTr="00195548">
        <w:tc>
          <w:tcPr>
            <w:tcW w:w="3500" w:type="dxa"/>
          </w:tcPr>
          <w:p w14:paraId="3B44C0D4" w14:textId="77777777" w:rsidR="00B50050" w:rsidRDefault="00B50050" w:rsidP="0088127C">
            <w:pPr>
              <w:pStyle w:val="OtherTableBody"/>
            </w:pPr>
            <w:r>
              <w:t>Delay Before L.R. Day</w:t>
            </w:r>
          </w:p>
        </w:tc>
        <w:tc>
          <w:tcPr>
            <w:tcW w:w="700" w:type="dxa"/>
          </w:tcPr>
          <w:p w14:paraId="57A65C75" w14:textId="77777777" w:rsidR="00B50050" w:rsidRDefault="00B50050" w:rsidP="0088127C">
            <w:pPr>
              <w:pStyle w:val="OtherTableBody"/>
            </w:pPr>
            <w:r>
              <w:t>00459</w:t>
            </w:r>
          </w:p>
        </w:tc>
        <w:tc>
          <w:tcPr>
            <w:tcW w:w="600" w:type="dxa"/>
          </w:tcPr>
          <w:p w14:paraId="2435CD5F" w14:textId="77777777" w:rsidR="00B50050" w:rsidRDefault="00B50050" w:rsidP="0088127C">
            <w:pPr>
              <w:pStyle w:val="OtherTableBody"/>
            </w:pPr>
            <w:r>
              <w:t>IN1</w:t>
            </w:r>
          </w:p>
        </w:tc>
        <w:tc>
          <w:tcPr>
            <w:tcW w:w="600" w:type="dxa"/>
          </w:tcPr>
          <w:p w14:paraId="3F147952" w14:textId="77777777" w:rsidR="00B50050" w:rsidRDefault="00B50050" w:rsidP="0088127C">
            <w:pPr>
              <w:pStyle w:val="OtherTableBody"/>
            </w:pPr>
            <w:r>
              <w:t>34</w:t>
            </w:r>
          </w:p>
        </w:tc>
        <w:tc>
          <w:tcPr>
            <w:tcW w:w="600" w:type="dxa"/>
          </w:tcPr>
          <w:p w14:paraId="0F7F2764" w14:textId="77777777" w:rsidR="00B50050" w:rsidRDefault="00B50050" w:rsidP="0088127C">
            <w:pPr>
              <w:pStyle w:val="OtherTableBody"/>
            </w:pPr>
            <w:r>
              <w:t>..</w:t>
            </w:r>
          </w:p>
        </w:tc>
        <w:tc>
          <w:tcPr>
            <w:tcW w:w="600" w:type="dxa"/>
          </w:tcPr>
          <w:p w14:paraId="1C16F0AF" w14:textId="77777777" w:rsidR="00B50050" w:rsidRDefault="00B50050" w:rsidP="0088127C">
            <w:pPr>
              <w:pStyle w:val="OtherTableBody"/>
            </w:pPr>
            <w:r>
              <w:t>4=</w:t>
            </w:r>
          </w:p>
        </w:tc>
        <w:tc>
          <w:tcPr>
            <w:tcW w:w="600" w:type="dxa"/>
          </w:tcPr>
          <w:p w14:paraId="371C3CBF" w14:textId="77777777" w:rsidR="00B50050" w:rsidRDefault="00B50050" w:rsidP="0088127C">
            <w:pPr>
              <w:pStyle w:val="OtherTableBody"/>
            </w:pPr>
            <w:r>
              <w:t>NM</w:t>
            </w:r>
          </w:p>
        </w:tc>
        <w:tc>
          <w:tcPr>
            <w:tcW w:w="700" w:type="dxa"/>
          </w:tcPr>
          <w:p w14:paraId="515336B0" w14:textId="77777777" w:rsidR="00B50050" w:rsidRDefault="00B50050" w:rsidP="0088127C">
            <w:pPr>
              <w:pStyle w:val="OtherTableBody"/>
            </w:pPr>
          </w:p>
        </w:tc>
        <w:tc>
          <w:tcPr>
            <w:tcW w:w="600" w:type="dxa"/>
          </w:tcPr>
          <w:p w14:paraId="0065ECD6" w14:textId="77777777" w:rsidR="00B50050" w:rsidRDefault="00B50050" w:rsidP="0088127C">
            <w:pPr>
              <w:pStyle w:val="OtherTableBody"/>
            </w:pPr>
          </w:p>
        </w:tc>
        <w:tc>
          <w:tcPr>
            <w:tcW w:w="900" w:type="dxa"/>
          </w:tcPr>
          <w:p w14:paraId="613B7A9F" w14:textId="77777777" w:rsidR="00B50050" w:rsidRDefault="00B50050" w:rsidP="0088127C">
            <w:pPr>
              <w:pStyle w:val="OtherTableBody"/>
            </w:pPr>
            <w:r>
              <w:t>6.5.6.34</w:t>
            </w:r>
          </w:p>
        </w:tc>
      </w:tr>
      <w:tr w:rsidR="00B50050" w14:paraId="082174F8" w14:textId="77777777" w:rsidTr="00195548">
        <w:tc>
          <w:tcPr>
            <w:tcW w:w="3500" w:type="dxa"/>
          </w:tcPr>
          <w:p w14:paraId="348701DA" w14:textId="77777777" w:rsidR="00B50050" w:rsidRDefault="00B50050" w:rsidP="0088127C">
            <w:pPr>
              <w:pStyle w:val="OtherTableBody"/>
            </w:pPr>
            <w:r>
              <w:t>Delayed Acknowledgment Type</w:t>
            </w:r>
          </w:p>
        </w:tc>
        <w:tc>
          <w:tcPr>
            <w:tcW w:w="700" w:type="dxa"/>
          </w:tcPr>
          <w:p w14:paraId="3A5ED705" w14:textId="77777777" w:rsidR="00B50050" w:rsidRDefault="00B50050" w:rsidP="0088127C">
            <w:pPr>
              <w:pStyle w:val="OtherTableBody"/>
            </w:pPr>
            <w:r>
              <w:t>00022</w:t>
            </w:r>
          </w:p>
        </w:tc>
        <w:tc>
          <w:tcPr>
            <w:tcW w:w="600" w:type="dxa"/>
          </w:tcPr>
          <w:p w14:paraId="636BB7F3" w14:textId="77777777" w:rsidR="00B50050" w:rsidRDefault="00B50050" w:rsidP="0088127C">
            <w:pPr>
              <w:pStyle w:val="OtherTableBody"/>
            </w:pPr>
            <w:r>
              <w:t>MSA</w:t>
            </w:r>
          </w:p>
        </w:tc>
        <w:tc>
          <w:tcPr>
            <w:tcW w:w="600" w:type="dxa"/>
          </w:tcPr>
          <w:p w14:paraId="367CDD03" w14:textId="77777777" w:rsidR="00B50050" w:rsidRDefault="00B50050" w:rsidP="0088127C">
            <w:pPr>
              <w:pStyle w:val="OtherTableBody"/>
            </w:pPr>
            <w:r>
              <w:t>5</w:t>
            </w:r>
          </w:p>
        </w:tc>
        <w:tc>
          <w:tcPr>
            <w:tcW w:w="600" w:type="dxa"/>
          </w:tcPr>
          <w:p w14:paraId="6F379FF7" w14:textId="77777777" w:rsidR="00B50050" w:rsidRDefault="00B50050" w:rsidP="0088127C">
            <w:pPr>
              <w:pStyle w:val="OtherTableBody"/>
            </w:pPr>
            <w:r>
              <w:t>..</w:t>
            </w:r>
          </w:p>
        </w:tc>
        <w:tc>
          <w:tcPr>
            <w:tcW w:w="600" w:type="dxa"/>
          </w:tcPr>
          <w:p w14:paraId="4400CBCE" w14:textId="77777777" w:rsidR="00B50050" w:rsidRDefault="00B50050" w:rsidP="0088127C">
            <w:pPr>
              <w:pStyle w:val="OtherTableBody"/>
            </w:pPr>
          </w:p>
        </w:tc>
        <w:tc>
          <w:tcPr>
            <w:tcW w:w="600" w:type="dxa"/>
          </w:tcPr>
          <w:p w14:paraId="6D976816" w14:textId="77777777" w:rsidR="00B50050" w:rsidRDefault="00B50050" w:rsidP="0088127C">
            <w:pPr>
              <w:pStyle w:val="OtherTableBody"/>
            </w:pPr>
            <w:r>
              <w:t>-</w:t>
            </w:r>
          </w:p>
        </w:tc>
        <w:tc>
          <w:tcPr>
            <w:tcW w:w="700" w:type="dxa"/>
          </w:tcPr>
          <w:p w14:paraId="6481146B" w14:textId="77777777" w:rsidR="00B50050" w:rsidRDefault="00B50050" w:rsidP="0088127C">
            <w:pPr>
              <w:pStyle w:val="OtherTableBody"/>
            </w:pPr>
          </w:p>
        </w:tc>
        <w:tc>
          <w:tcPr>
            <w:tcW w:w="600" w:type="dxa"/>
          </w:tcPr>
          <w:p w14:paraId="46F93399" w14:textId="77777777" w:rsidR="00B50050" w:rsidRDefault="00B50050" w:rsidP="0088127C">
            <w:pPr>
              <w:pStyle w:val="OtherTableBody"/>
            </w:pPr>
          </w:p>
        </w:tc>
        <w:tc>
          <w:tcPr>
            <w:tcW w:w="900" w:type="dxa"/>
          </w:tcPr>
          <w:p w14:paraId="613D4F8B" w14:textId="77777777" w:rsidR="00B50050" w:rsidRDefault="00B50050" w:rsidP="0088127C">
            <w:pPr>
              <w:pStyle w:val="OtherTableBody"/>
            </w:pPr>
            <w:r>
              <w:t>2.14.8.5</w:t>
            </w:r>
          </w:p>
        </w:tc>
      </w:tr>
      <w:tr w:rsidR="00B50050" w14:paraId="13A17747" w14:textId="77777777" w:rsidTr="00195548">
        <w:tc>
          <w:tcPr>
            <w:tcW w:w="3500" w:type="dxa"/>
          </w:tcPr>
          <w:p w14:paraId="06911009" w14:textId="77777777" w:rsidR="00B50050" w:rsidRDefault="00B50050" w:rsidP="0088127C">
            <w:pPr>
              <w:pStyle w:val="OtherTableBody"/>
            </w:pPr>
            <w:r>
              <w:t>Delete Account Date</w:t>
            </w:r>
          </w:p>
        </w:tc>
        <w:tc>
          <w:tcPr>
            <w:tcW w:w="700" w:type="dxa"/>
          </w:tcPr>
          <w:p w14:paraId="0620D6C1" w14:textId="77777777" w:rsidR="00B50050" w:rsidRDefault="00B50050" w:rsidP="0088127C">
            <w:pPr>
              <w:pStyle w:val="OtherTableBody"/>
            </w:pPr>
            <w:r>
              <w:t>00165</w:t>
            </w:r>
          </w:p>
        </w:tc>
        <w:tc>
          <w:tcPr>
            <w:tcW w:w="600" w:type="dxa"/>
          </w:tcPr>
          <w:p w14:paraId="34DB6768" w14:textId="77777777" w:rsidR="00B50050" w:rsidRDefault="00B50050" w:rsidP="0088127C">
            <w:pPr>
              <w:pStyle w:val="OtherTableBody"/>
            </w:pPr>
            <w:r>
              <w:t>PV1</w:t>
            </w:r>
          </w:p>
        </w:tc>
        <w:tc>
          <w:tcPr>
            <w:tcW w:w="600" w:type="dxa"/>
          </w:tcPr>
          <w:p w14:paraId="601ACA96" w14:textId="77777777" w:rsidR="00B50050" w:rsidRDefault="00B50050" w:rsidP="0088127C">
            <w:pPr>
              <w:pStyle w:val="OtherTableBody"/>
            </w:pPr>
            <w:r>
              <w:t>35</w:t>
            </w:r>
          </w:p>
        </w:tc>
        <w:tc>
          <w:tcPr>
            <w:tcW w:w="600" w:type="dxa"/>
          </w:tcPr>
          <w:p w14:paraId="7EDAB31B" w14:textId="77777777" w:rsidR="00B50050" w:rsidRDefault="00B50050" w:rsidP="0088127C">
            <w:pPr>
              <w:pStyle w:val="OtherTableBody"/>
            </w:pPr>
            <w:r>
              <w:t>..</w:t>
            </w:r>
          </w:p>
        </w:tc>
        <w:tc>
          <w:tcPr>
            <w:tcW w:w="600" w:type="dxa"/>
          </w:tcPr>
          <w:p w14:paraId="2716121D" w14:textId="77777777" w:rsidR="00B50050" w:rsidRDefault="00B50050" w:rsidP="0088127C">
            <w:pPr>
              <w:pStyle w:val="OtherTableBody"/>
            </w:pPr>
          </w:p>
        </w:tc>
        <w:tc>
          <w:tcPr>
            <w:tcW w:w="600" w:type="dxa"/>
          </w:tcPr>
          <w:p w14:paraId="14C1AD64" w14:textId="77777777" w:rsidR="00B50050" w:rsidRDefault="00B50050" w:rsidP="0088127C">
            <w:pPr>
              <w:pStyle w:val="OtherTableBody"/>
            </w:pPr>
            <w:r>
              <w:t>DT</w:t>
            </w:r>
          </w:p>
        </w:tc>
        <w:tc>
          <w:tcPr>
            <w:tcW w:w="700" w:type="dxa"/>
          </w:tcPr>
          <w:p w14:paraId="65259A69" w14:textId="77777777" w:rsidR="00B50050" w:rsidRDefault="00B50050" w:rsidP="0088127C">
            <w:pPr>
              <w:pStyle w:val="OtherTableBody"/>
            </w:pPr>
          </w:p>
        </w:tc>
        <w:tc>
          <w:tcPr>
            <w:tcW w:w="600" w:type="dxa"/>
          </w:tcPr>
          <w:p w14:paraId="6EA19A1D" w14:textId="77777777" w:rsidR="00B50050" w:rsidRDefault="00B50050" w:rsidP="0088127C">
            <w:pPr>
              <w:pStyle w:val="OtherTableBody"/>
            </w:pPr>
          </w:p>
        </w:tc>
        <w:tc>
          <w:tcPr>
            <w:tcW w:w="900" w:type="dxa"/>
          </w:tcPr>
          <w:p w14:paraId="48A240EC" w14:textId="77777777" w:rsidR="00B50050" w:rsidRDefault="00B50050" w:rsidP="0088127C">
            <w:pPr>
              <w:pStyle w:val="OtherTableBody"/>
            </w:pPr>
            <w:r>
              <w:t>3.4.3.35</w:t>
            </w:r>
          </w:p>
        </w:tc>
      </w:tr>
      <w:tr w:rsidR="00B50050" w14:paraId="6B3E04B8" w14:textId="77777777" w:rsidTr="00195548">
        <w:tc>
          <w:tcPr>
            <w:tcW w:w="3500" w:type="dxa"/>
          </w:tcPr>
          <w:p w14:paraId="34699498" w14:textId="77777777" w:rsidR="00B50050" w:rsidRDefault="00B50050" w:rsidP="0088127C">
            <w:pPr>
              <w:pStyle w:val="OtherTableBody"/>
            </w:pPr>
            <w:r>
              <w:t>Delete Account Indicator</w:t>
            </w:r>
          </w:p>
        </w:tc>
        <w:tc>
          <w:tcPr>
            <w:tcW w:w="700" w:type="dxa"/>
          </w:tcPr>
          <w:p w14:paraId="51764EBA" w14:textId="77777777" w:rsidR="00B50050" w:rsidRDefault="00B50050" w:rsidP="0088127C">
            <w:pPr>
              <w:pStyle w:val="OtherTableBody"/>
            </w:pPr>
            <w:r>
              <w:t>00164</w:t>
            </w:r>
          </w:p>
        </w:tc>
        <w:tc>
          <w:tcPr>
            <w:tcW w:w="600" w:type="dxa"/>
          </w:tcPr>
          <w:p w14:paraId="42B728A9" w14:textId="77777777" w:rsidR="00B50050" w:rsidRDefault="00B50050" w:rsidP="0088127C">
            <w:pPr>
              <w:pStyle w:val="OtherTableBody"/>
            </w:pPr>
            <w:r>
              <w:t>PV1</w:t>
            </w:r>
          </w:p>
        </w:tc>
        <w:tc>
          <w:tcPr>
            <w:tcW w:w="600" w:type="dxa"/>
          </w:tcPr>
          <w:p w14:paraId="079FB53D" w14:textId="77777777" w:rsidR="00B50050" w:rsidRDefault="00B50050" w:rsidP="0088127C">
            <w:pPr>
              <w:pStyle w:val="OtherTableBody"/>
            </w:pPr>
            <w:r>
              <w:t>34</w:t>
            </w:r>
          </w:p>
        </w:tc>
        <w:tc>
          <w:tcPr>
            <w:tcW w:w="600" w:type="dxa"/>
          </w:tcPr>
          <w:p w14:paraId="14F89079" w14:textId="77777777" w:rsidR="00B50050" w:rsidRDefault="00B50050" w:rsidP="0088127C">
            <w:pPr>
              <w:pStyle w:val="OtherTableBody"/>
            </w:pPr>
            <w:r>
              <w:t>..</w:t>
            </w:r>
          </w:p>
        </w:tc>
        <w:tc>
          <w:tcPr>
            <w:tcW w:w="600" w:type="dxa"/>
          </w:tcPr>
          <w:p w14:paraId="1ECB24FC" w14:textId="77777777" w:rsidR="00B50050" w:rsidRDefault="00B50050" w:rsidP="0088127C">
            <w:pPr>
              <w:pStyle w:val="OtherTableBody"/>
            </w:pPr>
          </w:p>
        </w:tc>
        <w:tc>
          <w:tcPr>
            <w:tcW w:w="600" w:type="dxa"/>
          </w:tcPr>
          <w:p w14:paraId="7256A5C5" w14:textId="77777777" w:rsidR="00B50050" w:rsidRDefault="00B50050" w:rsidP="0088127C">
            <w:pPr>
              <w:pStyle w:val="OtherTableBody"/>
            </w:pPr>
            <w:r>
              <w:t>CWE</w:t>
            </w:r>
          </w:p>
        </w:tc>
        <w:tc>
          <w:tcPr>
            <w:tcW w:w="700" w:type="dxa"/>
          </w:tcPr>
          <w:p w14:paraId="012268B0" w14:textId="77777777" w:rsidR="00B50050" w:rsidRDefault="00B50050" w:rsidP="0088127C">
            <w:pPr>
              <w:pStyle w:val="OtherTableBody"/>
            </w:pPr>
          </w:p>
        </w:tc>
        <w:tc>
          <w:tcPr>
            <w:tcW w:w="600" w:type="dxa"/>
          </w:tcPr>
          <w:p w14:paraId="2016CDA1" w14:textId="77777777" w:rsidR="00B50050" w:rsidRDefault="00B50050" w:rsidP="0088127C">
            <w:pPr>
              <w:pStyle w:val="OtherTableBody"/>
            </w:pPr>
            <w:r>
              <w:t>0111</w:t>
            </w:r>
          </w:p>
        </w:tc>
        <w:tc>
          <w:tcPr>
            <w:tcW w:w="900" w:type="dxa"/>
          </w:tcPr>
          <w:p w14:paraId="25DB5AFB" w14:textId="77777777" w:rsidR="00B50050" w:rsidRDefault="00B50050" w:rsidP="0088127C">
            <w:pPr>
              <w:pStyle w:val="OtherTableBody"/>
            </w:pPr>
            <w:r>
              <w:t>3.4.3.34</w:t>
            </w:r>
          </w:p>
        </w:tc>
      </w:tr>
      <w:tr w:rsidR="00B50050" w14:paraId="7B59EA7A" w14:textId="77777777" w:rsidTr="00195548">
        <w:tc>
          <w:tcPr>
            <w:tcW w:w="3500" w:type="dxa"/>
          </w:tcPr>
          <w:p w14:paraId="4547EB83" w14:textId="77777777" w:rsidR="00B50050" w:rsidRDefault="00B50050" w:rsidP="0088127C">
            <w:pPr>
              <w:pStyle w:val="OtherTableBody"/>
            </w:pPr>
            <w:r>
              <w:t>Deliver To ID</w:t>
            </w:r>
          </w:p>
        </w:tc>
        <w:tc>
          <w:tcPr>
            <w:tcW w:w="700" w:type="dxa"/>
          </w:tcPr>
          <w:p w14:paraId="7322C898" w14:textId="77777777" w:rsidR="00B50050" w:rsidRDefault="00B50050" w:rsidP="0088127C">
            <w:pPr>
              <w:pStyle w:val="OtherTableBody"/>
            </w:pPr>
            <w:r>
              <w:t>00283</w:t>
            </w:r>
          </w:p>
        </w:tc>
        <w:tc>
          <w:tcPr>
            <w:tcW w:w="600" w:type="dxa"/>
          </w:tcPr>
          <w:p w14:paraId="18765E6A" w14:textId="77777777" w:rsidR="00B50050" w:rsidRDefault="00B50050" w:rsidP="0088127C">
            <w:pPr>
              <w:pStyle w:val="OtherTableBody"/>
            </w:pPr>
            <w:r>
              <w:t>RQD</w:t>
            </w:r>
          </w:p>
        </w:tc>
        <w:tc>
          <w:tcPr>
            <w:tcW w:w="600" w:type="dxa"/>
          </w:tcPr>
          <w:p w14:paraId="1010D144" w14:textId="77777777" w:rsidR="00B50050" w:rsidRDefault="00B50050" w:rsidP="0088127C">
            <w:pPr>
              <w:pStyle w:val="OtherTableBody"/>
            </w:pPr>
            <w:r>
              <w:t>9</w:t>
            </w:r>
          </w:p>
        </w:tc>
        <w:tc>
          <w:tcPr>
            <w:tcW w:w="600" w:type="dxa"/>
          </w:tcPr>
          <w:p w14:paraId="7038DF7D" w14:textId="77777777" w:rsidR="00B50050" w:rsidRDefault="00B50050" w:rsidP="0088127C">
            <w:pPr>
              <w:pStyle w:val="OtherTableBody"/>
            </w:pPr>
            <w:r>
              <w:t>..</w:t>
            </w:r>
          </w:p>
        </w:tc>
        <w:tc>
          <w:tcPr>
            <w:tcW w:w="600" w:type="dxa"/>
          </w:tcPr>
          <w:p w14:paraId="50E2AAAE" w14:textId="77777777" w:rsidR="00B50050" w:rsidRDefault="00B50050" w:rsidP="0088127C">
            <w:pPr>
              <w:pStyle w:val="OtherTableBody"/>
            </w:pPr>
          </w:p>
        </w:tc>
        <w:tc>
          <w:tcPr>
            <w:tcW w:w="600" w:type="dxa"/>
          </w:tcPr>
          <w:p w14:paraId="22BAC12F" w14:textId="77777777" w:rsidR="00B50050" w:rsidRDefault="00B50050" w:rsidP="0088127C">
            <w:pPr>
              <w:pStyle w:val="OtherTableBody"/>
            </w:pPr>
            <w:r>
              <w:t>CWE</w:t>
            </w:r>
          </w:p>
        </w:tc>
        <w:tc>
          <w:tcPr>
            <w:tcW w:w="700" w:type="dxa"/>
          </w:tcPr>
          <w:p w14:paraId="7191F818" w14:textId="77777777" w:rsidR="00B50050" w:rsidRDefault="00B50050" w:rsidP="0088127C">
            <w:pPr>
              <w:pStyle w:val="OtherTableBody"/>
            </w:pPr>
          </w:p>
        </w:tc>
        <w:tc>
          <w:tcPr>
            <w:tcW w:w="600" w:type="dxa"/>
          </w:tcPr>
          <w:p w14:paraId="07E7B0A0" w14:textId="77777777" w:rsidR="00B50050" w:rsidRDefault="00B50050" w:rsidP="0088127C">
            <w:pPr>
              <w:pStyle w:val="OtherTableBody"/>
            </w:pPr>
            <w:r>
              <w:t>0688</w:t>
            </w:r>
          </w:p>
        </w:tc>
        <w:tc>
          <w:tcPr>
            <w:tcW w:w="900" w:type="dxa"/>
          </w:tcPr>
          <w:p w14:paraId="5E6F9FFF" w14:textId="77777777" w:rsidR="00B50050" w:rsidRDefault="00B50050" w:rsidP="0088127C">
            <w:pPr>
              <w:pStyle w:val="OtherTableBody"/>
            </w:pPr>
            <w:r>
              <w:t>4.11.1.9</w:t>
            </w:r>
          </w:p>
        </w:tc>
      </w:tr>
      <w:tr w:rsidR="00B50050" w14:paraId="1A2268C0" w14:textId="77777777" w:rsidTr="00195548">
        <w:tc>
          <w:tcPr>
            <w:tcW w:w="3500" w:type="dxa"/>
          </w:tcPr>
          <w:p w14:paraId="4385394A" w14:textId="77777777" w:rsidR="00B50050" w:rsidRDefault="00B50050" w:rsidP="0088127C">
            <w:pPr>
              <w:pStyle w:val="OtherTableBody"/>
            </w:pPr>
            <w:r>
              <w:t>Deliver-to Address</w:t>
            </w:r>
          </w:p>
        </w:tc>
        <w:tc>
          <w:tcPr>
            <w:tcW w:w="700" w:type="dxa"/>
          </w:tcPr>
          <w:p w14:paraId="68F3A62B" w14:textId="77777777" w:rsidR="00B50050" w:rsidRDefault="00B50050" w:rsidP="0088127C">
            <w:pPr>
              <w:pStyle w:val="OtherTableBody"/>
            </w:pPr>
            <w:r>
              <w:t>01684</w:t>
            </w:r>
          </w:p>
        </w:tc>
        <w:tc>
          <w:tcPr>
            <w:tcW w:w="600" w:type="dxa"/>
          </w:tcPr>
          <w:p w14:paraId="663ABB1A" w14:textId="77777777" w:rsidR="00B50050" w:rsidRDefault="00B50050" w:rsidP="0088127C">
            <w:pPr>
              <w:pStyle w:val="OtherTableBody"/>
            </w:pPr>
            <w:r>
              <w:t>RXE</w:t>
            </w:r>
          </w:p>
        </w:tc>
        <w:tc>
          <w:tcPr>
            <w:tcW w:w="600" w:type="dxa"/>
          </w:tcPr>
          <w:p w14:paraId="7628BB78" w14:textId="77777777" w:rsidR="00B50050" w:rsidRDefault="00B50050" w:rsidP="0088127C">
            <w:pPr>
              <w:pStyle w:val="OtherTableBody"/>
            </w:pPr>
            <w:r>
              <w:t>43</w:t>
            </w:r>
          </w:p>
        </w:tc>
        <w:tc>
          <w:tcPr>
            <w:tcW w:w="600" w:type="dxa"/>
          </w:tcPr>
          <w:p w14:paraId="13ACE16F" w14:textId="77777777" w:rsidR="00B50050" w:rsidRDefault="00B50050" w:rsidP="0088127C">
            <w:pPr>
              <w:pStyle w:val="OtherTableBody"/>
            </w:pPr>
            <w:r>
              <w:t>..</w:t>
            </w:r>
          </w:p>
        </w:tc>
        <w:tc>
          <w:tcPr>
            <w:tcW w:w="600" w:type="dxa"/>
          </w:tcPr>
          <w:p w14:paraId="6A511618" w14:textId="77777777" w:rsidR="00B50050" w:rsidRDefault="00B50050" w:rsidP="0088127C">
            <w:pPr>
              <w:pStyle w:val="OtherTableBody"/>
            </w:pPr>
          </w:p>
        </w:tc>
        <w:tc>
          <w:tcPr>
            <w:tcW w:w="600" w:type="dxa"/>
          </w:tcPr>
          <w:p w14:paraId="43C98E74" w14:textId="77777777" w:rsidR="00B50050" w:rsidRDefault="00B50050" w:rsidP="0088127C">
            <w:pPr>
              <w:pStyle w:val="OtherTableBody"/>
            </w:pPr>
            <w:r>
              <w:t>XAD</w:t>
            </w:r>
          </w:p>
        </w:tc>
        <w:tc>
          <w:tcPr>
            <w:tcW w:w="700" w:type="dxa"/>
          </w:tcPr>
          <w:p w14:paraId="266ADC06" w14:textId="77777777" w:rsidR="00B50050" w:rsidRDefault="00B50050" w:rsidP="0088127C">
            <w:pPr>
              <w:pStyle w:val="OtherTableBody"/>
            </w:pPr>
          </w:p>
        </w:tc>
        <w:tc>
          <w:tcPr>
            <w:tcW w:w="600" w:type="dxa"/>
          </w:tcPr>
          <w:p w14:paraId="6C878A86" w14:textId="77777777" w:rsidR="00B50050" w:rsidRDefault="00B50050" w:rsidP="0088127C">
            <w:pPr>
              <w:pStyle w:val="OtherTableBody"/>
            </w:pPr>
          </w:p>
        </w:tc>
        <w:tc>
          <w:tcPr>
            <w:tcW w:w="900" w:type="dxa"/>
          </w:tcPr>
          <w:p w14:paraId="26DA274C" w14:textId="77777777" w:rsidR="00B50050" w:rsidRDefault="00B50050" w:rsidP="0088127C">
            <w:pPr>
              <w:pStyle w:val="OtherTableBody"/>
            </w:pPr>
            <w:r>
              <w:t>4A.4.4.43</w:t>
            </w:r>
          </w:p>
        </w:tc>
      </w:tr>
      <w:tr w:rsidR="00B50050" w14:paraId="62570C7C" w14:textId="77777777" w:rsidTr="00195548">
        <w:tc>
          <w:tcPr>
            <w:tcW w:w="3500" w:type="dxa"/>
          </w:tcPr>
          <w:p w14:paraId="351954EF" w14:textId="77777777" w:rsidR="00B50050" w:rsidRDefault="00B50050" w:rsidP="0088127C">
            <w:pPr>
              <w:pStyle w:val="OtherTableBody"/>
            </w:pPr>
            <w:r>
              <w:t>Deliver-to Address</w:t>
            </w:r>
          </w:p>
        </w:tc>
        <w:tc>
          <w:tcPr>
            <w:tcW w:w="700" w:type="dxa"/>
          </w:tcPr>
          <w:p w14:paraId="27DC1DBB" w14:textId="77777777" w:rsidR="00B50050" w:rsidRDefault="00B50050" w:rsidP="0088127C">
            <w:pPr>
              <w:pStyle w:val="OtherTableBody"/>
            </w:pPr>
            <w:r>
              <w:t>01684</w:t>
            </w:r>
          </w:p>
        </w:tc>
        <w:tc>
          <w:tcPr>
            <w:tcW w:w="600" w:type="dxa"/>
          </w:tcPr>
          <w:p w14:paraId="426D5EA8" w14:textId="77777777" w:rsidR="00B50050" w:rsidRDefault="00B50050" w:rsidP="0088127C">
            <w:pPr>
              <w:pStyle w:val="OtherTableBody"/>
            </w:pPr>
            <w:r>
              <w:t>RXG</w:t>
            </w:r>
          </w:p>
        </w:tc>
        <w:tc>
          <w:tcPr>
            <w:tcW w:w="600" w:type="dxa"/>
          </w:tcPr>
          <w:p w14:paraId="78D5370F" w14:textId="77777777" w:rsidR="00B50050" w:rsidRDefault="00B50050" w:rsidP="0088127C">
            <w:pPr>
              <w:pStyle w:val="OtherTableBody"/>
            </w:pPr>
            <w:r>
              <w:t>30</w:t>
            </w:r>
          </w:p>
        </w:tc>
        <w:tc>
          <w:tcPr>
            <w:tcW w:w="600" w:type="dxa"/>
          </w:tcPr>
          <w:p w14:paraId="26AE2719" w14:textId="77777777" w:rsidR="00B50050" w:rsidRDefault="00B50050" w:rsidP="0088127C">
            <w:pPr>
              <w:pStyle w:val="OtherTableBody"/>
            </w:pPr>
            <w:r>
              <w:t>..</w:t>
            </w:r>
          </w:p>
        </w:tc>
        <w:tc>
          <w:tcPr>
            <w:tcW w:w="600" w:type="dxa"/>
          </w:tcPr>
          <w:p w14:paraId="021EAC3F" w14:textId="77777777" w:rsidR="00B50050" w:rsidRDefault="00B50050" w:rsidP="0088127C">
            <w:pPr>
              <w:pStyle w:val="OtherTableBody"/>
            </w:pPr>
          </w:p>
        </w:tc>
        <w:tc>
          <w:tcPr>
            <w:tcW w:w="600" w:type="dxa"/>
          </w:tcPr>
          <w:p w14:paraId="6DC2AF45" w14:textId="77777777" w:rsidR="00B50050" w:rsidRDefault="00B50050" w:rsidP="0088127C">
            <w:pPr>
              <w:pStyle w:val="OtherTableBody"/>
            </w:pPr>
            <w:r>
              <w:t>XAD</w:t>
            </w:r>
          </w:p>
        </w:tc>
        <w:tc>
          <w:tcPr>
            <w:tcW w:w="700" w:type="dxa"/>
          </w:tcPr>
          <w:p w14:paraId="60CAE7B9" w14:textId="77777777" w:rsidR="00B50050" w:rsidRDefault="00B50050" w:rsidP="0088127C">
            <w:pPr>
              <w:pStyle w:val="OtherTableBody"/>
            </w:pPr>
          </w:p>
        </w:tc>
        <w:tc>
          <w:tcPr>
            <w:tcW w:w="600" w:type="dxa"/>
          </w:tcPr>
          <w:p w14:paraId="63288623" w14:textId="77777777" w:rsidR="00B50050" w:rsidRDefault="00B50050" w:rsidP="0088127C">
            <w:pPr>
              <w:pStyle w:val="OtherTableBody"/>
            </w:pPr>
          </w:p>
        </w:tc>
        <w:tc>
          <w:tcPr>
            <w:tcW w:w="900" w:type="dxa"/>
          </w:tcPr>
          <w:p w14:paraId="24AED611" w14:textId="77777777" w:rsidR="00B50050" w:rsidRDefault="00B50050" w:rsidP="0088127C">
            <w:pPr>
              <w:pStyle w:val="OtherTableBody"/>
            </w:pPr>
            <w:r>
              <w:t>4A.4.6.30</w:t>
            </w:r>
          </w:p>
        </w:tc>
      </w:tr>
      <w:tr w:rsidR="00B50050" w14:paraId="34F6B29D" w14:textId="77777777" w:rsidTr="00195548">
        <w:tc>
          <w:tcPr>
            <w:tcW w:w="3500" w:type="dxa"/>
          </w:tcPr>
          <w:p w14:paraId="4086E7BC" w14:textId="77777777" w:rsidR="00B50050" w:rsidRDefault="00B50050" w:rsidP="0088127C">
            <w:pPr>
              <w:pStyle w:val="OtherTableBody"/>
            </w:pPr>
            <w:r>
              <w:t>Deliver-to Address</w:t>
            </w:r>
          </w:p>
        </w:tc>
        <w:tc>
          <w:tcPr>
            <w:tcW w:w="700" w:type="dxa"/>
          </w:tcPr>
          <w:p w14:paraId="1274E659" w14:textId="77777777" w:rsidR="00B50050" w:rsidRDefault="00B50050" w:rsidP="0088127C">
            <w:pPr>
              <w:pStyle w:val="OtherTableBody"/>
            </w:pPr>
            <w:r>
              <w:t>01684</w:t>
            </w:r>
          </w:p>
        </w:tc>
        <w:tc>
          <w:tcPr>
            <w:tcW w:w="600" w:type="dxa"/>
          </w:tcPr>
          <w:p w14:paraId="29B5B003" w14:textId="77777777" w:rsidR="00B50050" w:rsidRDefault="00B50050" w:rsidP="0088127C">
            <w:pPr>
              <w:pStyle w:val="OtherTableBody"/>
            </w:pPr>
            <w:r>
              <w:t>RXO</w:t>
            </w:r>
          </w:p>
        </w:tc>
        <w:tc>
          <w:tcPr>
            <w:tcW w:w="600" w:type="dxa"/>
          </w:tcPr>
          <w:p w14:paraId="3A2E2819" w14:textId="77777777" w:rsidR="00B50050" w:rsidRDefault="00B50050" w:rsidP="0088127C">
            <w:pPr>
              <w:pStyle w:val="OtherTableBody"/>
            </w:pPr>
            <w:r>
              <w:t>35</w:t>
            </w:r>
          </w:p>
        </w:tc>
        <w:tc>
          <w:tcPr>
            <w:tcW w:w="600" w:type="dxa"/>
          </w:tcPr>
          <w:p w14:paraId="17C52C17" w14:textId="77777777" w:rsidR="00B50050" w:rsidRDefault="00B50050" w:rsidP="0088127C">
            <w:pPr>
              <w:pStyle w:val="OtherTableBody"/>
            </w:pPr>
            <w:r>
              <w:t>..</w:t>
            </w:r>
          </w:p>
        </w:tc>
        <w:tc>
          <w:tcPr>
            <w:tcW w:w="600" w:type="dxa"/>
          </w:tcPr>
          <w:p w14:paraId="02391C24" w14:textId="77777777" w:rsidR="00B50050" w:rsidRDefault="00B50050" w:rsidP="0088127C">
            <w:pPr>
              <w:pStyle w:val="OtherTableBody"/>
            </w:pPr>
          </w:p>
        </w:tc>
        <w:tc>
          <w:tcPr>
            <w:tcW w:w="600" w:type="dxa"/>
          </w:tcPr>
          <w:p w14:paraId="63F943E1" w14:textId="77777777" w:rsidR="00B50050" w:rsidRDefault="00B50050" w:rsidP="0088127C">
            <w:pPr>
              <w:pStyle w:val="OtherTableBody"/>
            </w:pPr>
            <w:r>
              <w:t>XAD</w:t>
            </w:r>
          </w:p>
        </w:tc>
        <w:tc>
          <w:tcPr>
            <w:tcW w:w="700" w:type="dxa"/>
          </w:tcPr>
          <w:p w14:paraId="6CADEE6C" w14:textId="77777777" w:rsidR="00B50050" w:rsidRDefault="00B50050" w:rsidP="0088127C">
            <w:pPr>
              <w:pStyle w:val="OtherTableBody"/>
            </w:pPr>
          </w:p>
        </w:tc>
        <w:tc>
          <w:tcPr>
            <w:tcW w:w="600" w:type="dxa"/>
          </w:tcPr>
          <w:p w14:paraId="67A0945A" w14:textId="77777777" w:rsidR="00B50050" w:rsidRDefault="00B50050" w:rsidP="0088127C">
            <w:pPr>
              <w:pStyle w:val="OtherTableBody"/>
            </w:pPr>
          </w:p>
        </w:tc>
        <w:tc>
          <w:tcPr>
            <w:tcW w:w="900" w:type="dxa"/>
          </w:tcPr>
          <w:p w14:paraId="166828EC" w14:textId="77777777" w:rsidR="00B50050" w:rsidRDefault="00B50050" w:rsidP="0088127C">
            <w:pPr>
              <w:pStyle w:val="OtherTableBody"/>
            </w:pPr>
            <w:r>
              <w:t>4A.4.1.35</w:t>
            </w:r>
          </w:p>
        </w:tc>
      </w:tr>
      <w:tr w:rsidR="00B50050" w14:paraId="6C6ADCA3" w14:textId="77777777" w:rsidTr="00195548">
        <w:tc>
          <w:tcPr>
            <w:tcW w:w="3500" w:type="dxa"/>
          </w:tcPr>
          <w:p w14:paraId="772EF272" w14:textId="77777777" w:rsidR="00B50050" w:rsidRDefault="00B50050" w:rsidP="0088127C">
            <w:pPr>
              <w:pStyle w:val="OtherTableBody"/>
            </w:pPr>
            <w:r>
              <w:t>Deliver-To Location</w:t>
            </w:r>
          </w:p>
        </w:tc>
        <w:tc>
          <w:tcPr>
            <w:tcW w:w="700" w:type="dxa"/>
          </w:tcPr>
          <w:p w14:paraId="5F17EF35" w14:textId="77777777" w:rsidR="00B50050" w:rsidRDefault="00B50050" w:rsidP="0088127C">
            <w:pPr>
              <w:pStyle w:val="OtherTableBody"/>
            </w:pPr>
            <w:r>
              <w:t>00299</w:t>
            </w:r>
          </w:p>
        </w:tc>
        <w:tc>
          <w:tcPr>
            <w:tcW w:w="600" w:type="dxa"/>
          </w:tcPr>
          <w:p w14:paraId="34409E65" w14:textId="77777777" w:rsidR="00B50050" w:rsidRDefault="00B50050" w:rsidP="0088127C">
            <w:pPr>
              <w:pStyle w:val="OtherTableBody"/>
            </w:pPr>
            <w:r>
              <w:t>RXE</w:t>
            </w:r>
          </w:p>
        </w:tc>
        <w:tc>
          <w:tcPr>
            <w:tcW w:w="600" w:type="dxa"/>
          </w:tcPr>
          <w:p w14:paraId="2E094FE0" w14:textId="77777777" w:rsidR="00B50050" w:rsidRDefault="00B50050" w:rsidP="0088127C">
            <w:pPr>
              <w:pStyle w:val="OtherTableBody"/>
            </w:pPr>
            <w:r>
              <w:t>8</w:t>
            </w:r>
          </w:p>
        </w:tc>
        <w:tc>
          <w:tcPr>
            <w:tcW w:w="600" w:type="dxa"/>
          </w:tcPr>
          <w:p w14:paraId="364A0D48" w14:textId="77777777" w:rsidR="00B50050" w:rsidRDefault="00B50050" w:rsidP="0088127C">
            <w:pPr>
              <w:pStyle w:val="OtherTableBody"/>
            </w:pPr>
            <w:r>
              <w:t>..</w:t>
            </w:r>
          </w:p>
        </w:tc>
        <w:tc>
          <w:tcPr>
            <w:tcW w:w="600" w:type="dxa"/>
          </w:tcPr>
          <w:p w14:paraId="51EC52E1" w14:textId="77777777" w:rsidR="00B50050" w:rsidRDefault="00B50050" w:rsidP="0088127C">
            <w:pPr>
              <w:pStyle w:val="OtherTableBody"/>
            </w:pPr>
          </w:p>
        </w:tc>
        <w:tc>
          <w:tcPr>
            <w:tcW w:w="600" w:type="dxa"/>
          </w:tcPr>
          <w:p w14:paraId="723465C4" w14:textId="77777777" w:rsidR="00B50050" w:rsidRDefault="00B50050" w:rsidP="0088127C">
            <w:pPr>
              <w:pStyle w:val="OtherTableBody"/>
            </w:pPr>
            <w:r>
              <w:t>-</w:t>
            </w:r>
          </w:p>
        </w:tc>
        <w:tc>
          <w:tcPr>
            <w:tcW w:w="700" w:type="dxa"/>
          </w:tcPr>
          <w:p w14:paraId="5F30FCD9" w14:textId="77777777" w:rsidR="00B50050" w:rsidRDefault="00B50050" w:rsidP="0088127C">
            <w:pPr>
              <w:pStyle w:val="OtherTableBody"/>
            </w:pPr>
          </w:p>
        </w:tc>
        <w:tc>
          <w:tcPr>
            <w:tcW w:w="600" w:type="dxa"/>
          </w:tcPr>
          <w:p w14:paraId="7560F95B" w14:textId="77777777" w:rsidR="00B50050" w:rsidRDefault="00B50050" w:rsidP="0088127C">
            <w:pPr>
              <w:pStyle w:val="OtherTableBody"/>
            </w:pPr>
          </w:p>
        </w:tc>
        <w:tc>
          <w:tcPr>
            <w:tcW w:w="900" w:type="dxa"/>
          </w:tcPr>
          <w:p w14:paraId="244B00CF" w14:textId="77777777" w:rsidR="00B50050" w:rsidRDefault="00B50050" w:rsidP="0088127C">
            <w:pPr>
              <w:pStyle w:val="OtherTableBody"/>
            </w:pPr>
            <w:r>
              <w:t>4A.4.4.8</w:t>
            </w:r>
          </w:p>
        </w:tc>
      </w:tr>
      <w:tr w:rsidR="00B50050" w14:paraId="1B68C2C0" w14:textId="77777777" w:rsidTr="00195548">
        <w:tc>
          <w:tcPr>
            <w:tcW w:w="3500" w:type="dxa"/>
          </w:tcPr>
          <w:p w14:paraId="5A9F5871" w14:textId="77777777" w:rsidR="00B50050" w:rsidRDefault="00B50050" w:rsidP="0088127C">
            <w:pPr>
              <w:pStyle w:val="OtherTableBody"/>
            </w:pPr>
            <w:r>
              <w:t>Deliver-To Location</w:t>
            </w:r>
          </w:p>
        </w:tc>
        <w:tc>
          <w:tcPr>
            <w:tcW w:w="700" w:type="dxa"/>
          </w:tcPr>
          <w:p w14:paraId="2E10D160" w14:textId="77777777" w:rsidR="00B50050" w:rsidRDefault="00B50050" w:rsidP="0088127C">
            <w:pPr>
              <w:pStyle w:val="OtherTableBody"/>
            </w:pPr>
            <w:r>
              <w:t>00299</w:t>
            </w:r>
          </w:p>
        </w:tc>
        <w:tc>
          <w:tcPr>
            <w:tcW w:w="600" w:type="dxa"/>
          </w:tcPr>
          <w:p w14:paraId="563D200C" w14:textId="77777777" w:rsidR="00B50050" w:rsidRDefault="00B50050" w:rsidP="0088127C">
            <w:pPr>
              <w:pStyle w:val="OtherTableBody"/>
            </w:pPr>
            <w:r>
              <w:t>RXO</w:t>
            </w:r>
          </w:p>
        </w:tc>
        <w:tc>
          <w:tcPr>
            <w:tcW w:w="600" w:type="dxa"/>
          </w:tcPr>
          <w:p w14:paraId="020353D7" w14:textId="77777777" w:rsidR="00B50050" w:rsidRDefault="00B50050" w:rsidP="0088127C">
            <w:pPr>
              <w:pStyle w:val="OtherTableBody"/>
            </w:pPr>
            <w:r>
              <w:t>8</w:t>
            </w:r>
          </w:p>
        </w:tc>
        <w:tc>
          <w:tcPr>
            <w:tcW w:w="600" w:type="dxa"/>
          </w:tcPr>
          <w:p w14:paraId="54B40CA9" w14:textId="77777777" w:rsidR="00B50050" w:rsidRDefault="00B50050" w:rsidP="0088127C">
            <w:pPr>
              <w:pStyle w:val="OtherTableBody"/>
            </w:pPr>
            <w:r>
              <w:t>..</w:t>
            </w:r>
          </w:p>
        </w:tc>
        <w:tc>
          <w:tcPr>
            <w:tcW w:w="600" w:type="dxa"/>
          </w:tcPr>
          <w:p w14:paraId="1A569A06" w14:textId="77777777" w:rsidR="00B50050" w:rsidRDefault="00B50050" w:rsidP="0088127C">
            <w:pPr>
              <w:pStyle w:val="OtherTableBody"/>
            </w:pPr>
          </w:p>
        </w:tc>
        <w:tc>
          <w:tcPr>
            <w:tcW w:w="600" w:type="dxa"/>
          </w:tcPr>
          <w:p w14:paraId="075F8E82" w14:textId="77777777" w:rsidR="00B50050" w:rsidRDefault="00B50050" w:rsidP="0088127C">
            <w:pPr>
              <w:pStyle w:val="OtherTableBody"/>
            </w:pPr>
            <w:r>
              <w:t>-</w:t>
            </w:r>
          </w:p>
        </w:tc>
        <w:tc>
          <w:tcPr>
            <w:tcW w:w="700" w:type="dxa"/>
          </w:tcPr>
          <w:p w14:paraId="77EAB8C9" w14:textId="77777777" w:rsidR="00B50050" w:rsidRDefault="00B50050" w:rsidP="0088127C">
            <w:pPr>
              <w:pStyle w:val="OtherTableBody"/>
            </w:pPr>
          </w:p>
        </w:tc>
        <w:tc>
          <w:tcPr>
            <w:tcW w:w="600" w:type="dxa"/>
          </w:tcPr>
          <w:p w14:paraId="02BFF3A1" w14:textId="77777777" w:rsidR="00B50050" w:rsidRDefault="00B50050" w:rsidP="0088127C">
            <w:pPr>
              <w:pStyle w:val="OtherTableBody"/>
            </w:pPr>
          </w:p>
        </w:tc>
        <w:tc>
          <w:tcPr>
            <w:tcW w:w="900" w:type="dxa"/>
          </w:tcPr>
          <w:p w14:paraId="18F21DAA" w14:textId="77777777" w:rsidR="00B50050" w:rsidRDefault="00B50050" w:rsidP="0088127C">
            <w:pPr>
              <w:pStyle w:val="OtherTableBody"/>
            </w:pPr>
            <w:r>
              <w:t>4A.4.1.8</w:t>
            </w:r>
          </w:p>
        </w:tc>
      </w:tr>
      <w:tr w:rsidR="00B50050" w14:paraId="649566E4" w14:textId="77777777" w:rsidTr="00195548">
        <w:tc>
          <w:tcPr>
            <w:tcW w:w="3500" w:type="dxa"/>
          </w:tcPr>
          <w:p w14:paraId="1D040EE0" w14:textId="77777777" w:rsidR="00B50050" w:rsidRDefault="00B50050" w:rsidP="0088127C">
            <w:pPr>
              <w:pStyle w:val="OtherTableBody"/>
            </w:pPr>
            <w:r>
              <w:t>Deliver-to Patient Location</w:t>
            </w:r>
          </w:p>
        </w:tc>
        <w:tc>
          <w:tcPr>
            <w:tcW w:w="700" w:type="dxa"/>
          </w:tcPr>
          <w:p w14:paraId="3FBB7A05" w14:textId="77777777" w:rsidR="00B50050" w:rsidRDefault="00B50050" w:rsidP="0088127C">
            <w:pPr>
              <w:pStyle w:val="OtherTableBody"/>
            </w:pPr>
            <w:r>
              <w:t>01683</w:t>
            </w:r>
          </w:p>
        </w:tc>
        <w:tc>
          <w:tcPr>
            <w:tcW w:w="600" w:type="dxa"/>
          </w:tcPr>
          <w:p w14:paraId="1644F912" w14:textId="77777777" w:rsidR="00B50050" w:rsidRDefault="00B50050" w:rsidP="0088127C">
            <w:pPr>
              <w:pStyle w:val="OtherTableBody"/>
            </w:pPr>
            <w:r>
              <w:t>RXG</w:t>
            </w:r>
          </w:p>
        </w:tc>
        <w:tc>
          <w:tcPr>
            <w:tcW w:w="600" w:type="dxa"/>
          </w:tcPr>
          <w:p w14:paraId="6F13E68D" w14:textId="77777777" w:rsidR="00B50050" w:rsidRDefault="00B50050" w:rsidP="0088127C">
            <w:pPr>
              <w:pStyle w:val="OtherTableBody"/>
            </w:pPr>
            <w:r>
              <w:t>29</w:t>
            </w:r>
          </w:p>
        </w:tc>
        <w:tc>
          <w:tcPr>
            <w:tcW w:w="600" w:type="dxa"/>
          </w:tcPr>
          <w:p w14:paraId="6980A635" w14:textId="77777777" w:rsidR="00B50050" w:rsidRDefault="00B50050" w:rsidP="0088127C">
            <w:pPr>
              <w:pStyle w:val="OtherTableBody"/>
            </w:pPr>
            <w:r>
              <w:t>..</w:t>
            </w:r>
          </w:p>
        </w:tc>
        <w:tc>
          <w:tcPr>
            <w:tcW w:w="600" w:type="dxa"/>
          </w:tcPr>
          <w:p w14:paraId="07752A2E" w14:textId="77777777" w:rsidR="00B50050" w:rsidRDefault="00B50050" w:rsidP="0088127C">
            <w:pPr>
              <w:pStyle w:val="OtherTableBody"/>
            </w:pPr>
          </w:p>
        </w:tc>
        <w:tc>
          <w:tcPr>
            <w:tcW w:w="600" w:type="dxa"/>
          </w:tcPr>
          <w:p w14:paraId="34DFE1E8" w14:textId="77777777" w:rsidR="00B50050" w:rsidRDefault="00B50050" w:rsidP="0088127C">
            <w:pPr>
              <w:pStyle w:val="OtherTableBody"/>
            </w:pPr>
            <w:r>
              <w:t>PL</w:t>
            </w:r>
          </w:p>
        </w:tc>
        <w:tc>
          <w:tcPr>
            <w:tcW w:w="700" w:type="dxa"/>
          </w:tcPr>
          <w:p w14:paraId="0BEA47CB" w14:textId="77777777" w:rsidR="00B50050" w:rsidRDefault="00B50050" w:rsidP="0088127C">
            <w:pPr>
              <w:pStyle w:val="OtherTableBody"/>
            </w:pPr>
          </w:p>
        </w:tc>
        <w:tc>
          <w:tcPr>
            <w:tcW w:w="600" w:type="dxa"/>
          </w:tcPr>
          <w:p w14:paraId="35D0E74D" w14:textId="77777777" w:rsidR="00B50050" w:rsidRDefault="00B50050" w:rsidP="0088127C">
            <w:pPr>
              <w:pStyle w:val="OtherTableBody"/>
            </w:pPr>
          </w:p>
        </w:tc>
        <w:tc>
          <w:tcPr>
            <w:tcW w:w="900" w:type="dxa"/>
          </w:tcPr>
          <w:p w14:paraId="2A46436D" w14:textId="77777777" w:rsidR="00B50050" w:rsidRDefault="00B50050" w:rsidP="0088127C">
            <w:pPr>
              <w:pStyle w:val="OtherTableBody"/>
            </w:pPr>
            <w:r>
              <w:t>4A.4.6.29</w:t>
            </w:r>
          </w:p>
        </w:tc>
      </w:tr>
      <w:tr w:rsidR="00B50050" w14:paraId="07B76AC1" w14:textId="77777777" w:rsidTr="00195548">
        <w:tc>
          <w:tcPr>
            <w:tcW w:w="3500" w:type="dxa"/>
          </w:tcPr>
          <w:p w14:paraId="52991ECE" w14:textId="77777777" w:rsidR="00B50050" w:rsidRDefault="00B50050" w:rsidP="0088127C">
            <w:pPr>
              <w:pStyle w:val="OtherTableBody"/>
            </w:pPr>
            <w:r>
              <w:t>Deliver-to Patient Location</w:t>
            </w:r>
          </w:p>
        </w:tc>
        <w:tc>
          <w:tcPr>
            <w:tcW w:w="700" w:type="dxa"/>
          </w:tcPr>
          <w:p w14:paraId="573FA6D7" w14:textId="77777777" w:rsidR="00B50050" w:rsidRDefault="00B50050" w:rsidP="0088127C">
            <w:pPr>
              <w:pStyle w:val="OtherTableBody"/>
            </w:pPr>
            <w:r>
              <w:t>01683</w:t>
            </w:r>
          </w:p>
        </w:tc>
        <w:tc>
          <w:tcPr>
            <w:tcW w:w="600" w:type="dxa"/>
          </w:tcPr>
          <w:p w14:paraId="3FF0766C" w14:textId="77777777" w:rsidR="00B50050" w:rsidRDefault="00B50050" w:rsidP="0088127C">
            <w:pPr>
              <w:pStyle w:val="OtherTableBody"/>
            </w:pPr>
            <w:r>
              <w:t>RXE</w:t>
            </w:r>
          </w:p>
        </w:tc>
        <w:tc>
          <w:tcPr>
            <w:tcW w:w="600" w:type="dxa"/>
          </w:tcPr>
          <w:p w14:paraId="06FBF1CB" w14:textId="77777777" w:rsidR="00B50050" w:rsidRDefault="00B50050" w:rsidP="0088127C">
            <w:pPr>
              <w:pStyle w:val="OtherTableBody"/>
            </w:pPr>
            <w:r>
              <w:t>42</w:t>
            </w:r>
          </w:p>
        </w:tc>
        <w:tc>
          <w:tcPr>
            <w:tcW w:w="600" w:type="dxa"/>
          </w:tcPr>
          <w:p w14:paraId="0A77A316" w14:textId="77777777" w:rsidR="00B50050" w:rsidRDefault="00B50050" w:rsidP="0088127C">
            <w:pPr>
              <w:pStyle w:val="OtherTableBody"/>
            </w:pPr>
            <w:r>
              <w:t>..</w:t>
            </w:r>
          </w:p>
        </w:tc>
        <w:tc>
          <w:tcPr>
            <w:tcW w:w="600" w:type="dxa"/>
          </w:tcPr>
          <w:p w14:paraId="2AB82829" w14:textId="77777777" w:rsidR="00B50050" w:rsidRDefault="00B50050" w:rsidP="0088127C">
            <w:pPr>
              <w:pStyle w:val="OtherTableBody"/>
            </w:pPr>
          </w:p>
        </w:tc>
        <w:tc>
          <w:tcPr>
            <w:tcW w:w="600" w:type="dxa"/>
          </w:tcPr>
          <w:p w14:paraId="75E963F7" w14:textId="77777777" w:rsidR="00B50050" w:rsidRDefault="00B50050" w:rsidP="0088127C">
            <w:pPr>
              <w:pStyle w:val="OtherTableBody"/>
            </w:pPr>
            <w:r>
              <w:t>PL</w:t>
            </w:r>
          </w:p>
        </w:tc>
        <w:tc>
          <w:tcPr>
            <w:tcW w:w="700" w:type="dxa"/>
          </w:tcPr>
          <w:p w14:paraId="15ACE7FB" w14:textId="77777777" w:rsidR="00B50050" w:rsidRDefault="00B50050" w:rsidP="0088127C">
            <w:pPr>
              <w:pStyle w:val="OtherTableBody"/>
            </w:pPr>
          </w:p>
        </w:tc>
        <w:tc>
          <w:tcPr>
            <w:tcW w:w="600" w:type="dxa"/>
          </w:tcPr>
          <w:p w14:paraId="254C355E" w14:textId="77777777" w:rsidR="00B50050" w:rsidRDefault="00B50050" w:rsidP="0088127C">
            <w:pPr>
              <w:pStyle w:val="OtherTableBody"/>
            </w:pPr>
          </w:p>
        </w:tc>
        <w:tc>
          <w:tcPr>
            <w:tcW w:w="900" w:type="dxa"/>
          </w:tcPr>
          <w:p w14:paraId="77A81EED" w14:textId="77777777" w:rsidR="00B50050" w:rsidRDefault="00B50050" w:rsidP="0088127C">
            <w:pPr>
              <w:pStyle w:val="OtherTableBody"/>
            </w:pPr>
            <w:r>
              <w:t>4A.4.4.42</w:t>
            </w:r>
          </w:p>
        </w:tc>
      </w:tr>
      <w:tr w:rsidR="00B50050" w14:paraId="2F2AD864" w14:textId="77777777" w:rsidTr="00195548">
        <w:tc>
          <w:tcPr>
            <w:tcW w:w="3500" w:type="dxa"/>
          </w:tcPr>
          <w:p w14:paraId="22871CF2" w14:textId="77777777" w:rsidR="00B50050" w:rsidRDefault="00B50050" w:rsidP="0088127C">
            <w:pPr>
              <w:pStyle w:val="OtherTableBody"/>
            </w:pPr>
            <w:r>
              <w:t>Deliver-to Patient Location</w:t>
            </w:r>
          </w:p>
        </w:tc>
        <w:tc>
          <w:tcPr>
            <w:tcW w:w="700" w:type="dxa"/>
          </w:tcPr>
          <w:p w14:paraId="346E378C" w14:textId="77777777" w:rsidR="00B50050" w:rsidRDefault="00B50050" w:rsidP="0088127C">
            <w:pPr>
              <w:pStyle w:val="OtherTableBody"/>
            </w:pPr>
            <w:r>
              <w:t>01683</w:t>
            </w:r>
          </w:p>
        </w:tc>
        <w:tc>
          <w:tcPr>
            <w:tcW w:w="600" w:type="dxa"/>
          </w:tcPr>
          <w:p w14:paraId="0355C237" w14:textId="77777777" w:rsidR="00B50050" w:rsidRDefault="00B50050" w:rsidP="0088127C">
            <w:pPr>
              <w:pStyle w:val="OtherTableBody"/>
            </w:pPr>
            <w:r>
              <w:t>RXO</w:t>
            </w:r>
          </w:p>
        </w:tc>
        <w:tc>
          <w:tcPr>
            <w:tcW w:w="600" w:type="dxa"/>
          </w:tcPr>
          <w:p w14:paraId="0C086EFB" w14:textId="77777777" w:rsidR="00B50050" w:rsidRDefault="00B50050" w:rsidP="0088127C">
            <w:pPr>
              <w:pStyle w:val="OtherTableBody"/>
            </w:pPr>
            <w:r>
              <w:t>34</w:t>
            </w:r>
          </w:p>
        </w:tc>
        <w:tc>
          <w:tcPr>
            <w:tcW w:w="600" w:type="dxa"/>
          </w:tcPr>
          <w:p w14:paraId="3A965319" w14:textId="77777777" w:rsidR="00B50050" w:rsidRDefault="00B50050" w:rsidP="0088127C">
            <w:pPr>
              <w:pStyle w:val="OtherTableBody"/>
            </w:pPr>
            <w:r>
              <w:t>..</w:t>
            </w:r>
          </w:p>
        </w:tc>
        <w:tc>
          <w:tcPr>
            <w:tcW w:w="600" w:type="dxa"/>
          </w:tcPr>
          <w:p w14:paraId="33FEBD99" w14:textId="77777777" w:rsidR="00B50050" w:rsidRDefault="00B50050" w:rsidP="0088127C">
            <w:pPr>
              <w:pStyle w:val="OtherTableBody"/>
            </w:pPr>
          </w:p>
        </w:tc>
        <w:tc>
          <w:tcPr>
            <w:tcW w:w="600" w:type="dxa"/>
          </w:tcPr>
          <w:p w14:paraId="4EBC766A" w14:textId="77777777" w:rsidR="00B50050" w:rsidRDefault="00B50050" w:rsidP="0088127C">
            <w:pPr>
              <w:pStyle w:val="OtherTableBody"/>
            </w:pPr>
            <w:r>
              <w:t>PL</w:t>
            </w:r>
          </w:p>
        </w:tc>
        <w:tc>
          <w:tcPr>
            <w:tcW w:w="700" w:type="dxa"/>
          </w:tcPr>
          <w:p w14:paraId="2F17A690" w14:textId="77777777" w:rsidR="00B50050" w:rsidRDefault="00B50050" w:rsidP="0088127C">
            <w:pPr>
              <w:pStyle w:val="OtherTableBody"/>
            </w:pPr>
          </w:p>
        </w:tc>
        <w:tc>
          <w:tcPr>
            <w:tcW w:w="600" w:type="dxa"/>
          </w:tcPr>
          <w:p w14:paraId="395DA4ED" w14:textId="77777777" w:rsidR="00B50050" w:rsidRDefault="00B50050" w:rsidP="0088127C">
            <w:pPr>
              <w:pStyle w:val="OtherTableBody"/>
            </w:pPr>
          </w:p>
        </w:tc>
        <w:tc>
          <w:tcPr>
            <w:tcW w:w="900" w:type="dxa"/>
          </w:tcPr>
          <w:p w14:paraId="588CDDEE" w14:textId="77777777" w:rsidR="00B50050" w:rsidRDefault="00B50050" w:rsidP="0088127C">
            <w:pPr>
              <w:pStyle w:val="OtherTableBody"/>
            </w:pPr>
            <w:r>
              <w:t>4A.4.1.34</w:t>
            </w:r>
          </w:p>
        </w:tc>
      </w:tr>
      <w:tr w:rsidR="00B50050" w14:paraId="69C9350D" w14:textId="77777777" w:rsidTr="00195548">
        <w:tc>
          <w:tcPr>
            <w:tcW w:w="3500" w:type="dxa"/>
          </w:tcPr>
          <w:p w14:paraId="19BC4182" w14:textId="77777777" w:rsidR="00B50050" w:rsidRDefault="00B50050" w:rsidP="0088127C">
            <w:pPr>
              <w:pStyle w:val="OtherTableBody"/>
            </w:pPr>
            <w:r>
              <w:t>Delta Check Criteria</w:t>
            </w:r>
          </w:p>
        </w:tc>
        <w:tc>
          <w:tcPr>
            <w:tcW w:w="700" w:type="dxa"/>
          </w:tcPr>
          <w:p w14:paraId="6629CF26" w14:textId="77777777" w:rsidR="00B50050" w:rsidRDefault="00B50050" w:rsidP="0088127C">
            <w:pPr>
              <w:pStyle w:val="OtherTableBody"/>
            </w:pPr>
            <w:r>
              <w:t>00634</w:t>
            </w:r>
          </w:p>
        </w:tc>
        <w:tc>
          <w:tcPr>
            <w:tcW w:w="600" w:type="dxa"/>
          </w:tcPr>
          <w:p w14:paraId="6CFCC41C" w14:textId="77777777" w:rsidR="00B50050" w:rsidRDefault="00B50050" w:rsidP="0088127C">
            <w:pPr>
              <w:pStyle w:val="OtherTableBody"/>
            </w:pPr>
            <w:r>
              <w:t>OM2</w:t>
            </w:r>
          </w:p>
        </w:tc>
        <w:tc>
          <w:tcPr>
            <w:tcW w:w="600" w:type="dxa"/>
          </w:tcPr>
          <w:p w14:paraId="37FC682C" w14:textId="77777777" w:rsidR="00B50050" w:rsidRDefault="00B50050" w:rsidP="0088127C">
            <w:pPr>
              <w:pStyle w:val="OtherTableBody"/>
            </w:pPr>
            <w:r>
              <w:t>9</w:t>
            </w:r>
          </w:p>
        </w:tc>
        <w:tc>
          <w:tcPr>
            <w:tcW w:w="600" w:type="dxa"/>
          </w:tcPr>
          <w:p w14:paraId="69353F84" w14:textId="77777777" w:rsidR="00B50050" w:rsidRDefault="00B50050" w:rsidP="0088127C">
            <w:pPr>
              <w:pStyle w:val="OtherTableBody"/>
            </w:pPr>
            <w:r>
              <w:t>..</w:t>
            </w:r>
          </w:p>
        </w:tc>
        <w:tc>
          <w:tcPr>
            <w:tcW w:w="600" w:type="dxa"/>
          </w:tcPr>
          <w:p w14:paraId="3AD29B7F" w14:textId="77777777" w:rsidR="00B50050" w:rsidRDefault="00B50050" w:rsidP="0088127C">
            <w:pPr>
              <w:pStyle w:val="OtherTableBody"/>
            </w:pPr>
          </w:p>
        </w:tc>
        <w:tc>
          <w:tcPr>
            <w:tcW w:w="600" w:type="dxa"/>
          </w:tcPr>
          <w:p w14:paraId="3CA42A3C" w14:textId="77777777" w:rsidR="00B50050" w:rsidRDefault="00B50050" w:rsidP="0088127C">
            <w:pPr>
              <w:pStyle w:val="OtherTableBody"/>
            </w:pPr>
            <w:r>
              <w:t>DLT</w:t>
            </w:r>
          </w:p>
        </w:tc>
        <w:tc>
          <w:tcPr>
            <w:tcW w:w="700" w:type="dxa"/>
          </w:tcPr>
          <w:p w14:paraId="00F50423" w14:textId="77777777" w:rsidR="00B50050" w:rsidRDefault="00B50050" w:rsidP="0088127C">
            <w:pPr>
              <w:pStyle w:val="OtherTableBody"/>
            </w:pPr>
            <w:r>
              <w:t>Y</w:t>
            </w:r>
          </w:p>
        </w:tc>
        <w:tc>
          <w:tcPr>
            <w:tcW w:w="600" w:type="dxa"/>
          </w:tcPr>
          <w:p w14:paraId="52AC5901" w14:textId="77777777" w:rsidR="00B50050" w:rsidRDefault="00B50050" w:rsidP="0088127C">
            <w:pPr>
              <w:pStyle w:val="OtherTableBody"/>
            </w:pPr>
          </w:p>
        </w:tc>
        <w:tc>
          <w:tcPr>
            <w:tcW w:w="900" w:type="dxa"/>
          </w:tcPr>
          <w:p w14:paraId="38DF4E3C" w14:textId="77777777" w:rsidR="00B50050" w:rsidRDefault="00B50050" w:rsidP="0088127C">
            <w:pPr>
              <w:pStyle w:val="OtherTableBody"/>
            </w:pPr>
            <w:r>
              <w:t>8.8.10.9</w:t>
            </w:r>
          </w:p>
        </w:tc>
      </w:tr>
      <w:tr w:rsidR="00B50050" w14:paraId="3C1C8752" w14:textId="77777777" w:rsidTr="00195548">
        <w:tc>
          <w:tcPr>
            <w:tcW w:w="3500" w:type="dxa"/>
          </w:tcPr>
          <w:p w14:paraId="67052B15" w14:textId="77777777" w:rsidR="00B50050" w:rsidRDefault="00B50050" w:rsidP="0088127C">
            <w:pPr>
              <w:pStyle w:val="OtherTableBody"/>
            </w:pPr>
            <w:r>
              <w:t>Denial or Rejection Code</w:t>
            </w:r>
          </w:p>
        </w:tc>
        <w:tc>
          <w:tcPr>
            <w:tcW w:w="700" w:type="dxa"/>
          </w:tcPr>
          <w:p w14:paraId="4C52AC08" w14:textId="77777777" w:rsidR="00B50050" w:rsidRDefault="00B50050" w:rsidP="0088127C">
            <w:pPr>
              <w:pStyle w:val="OtherTableBody"/>
            </w:pPr>
            <w:r>
              <w:t>01607</w:t>
            </w:r>
          </w:p>
        </w:tc>
        <w:tc>
          <w:tcPr>
            <w:tcW w:w="600" w:type="dxa"/>
          </w:tcPr>
          <w:p w14:paraId="1A9E7BDC" w14:textId="77777777" w:rsidR="00B50050" w:rsidRDefault="00B50050" w:rsidP="0088127C">
            <w:pPr>
              <w:pStyle w:val="OtherTableBody"/>
            </w:pPr>
            <w:r>
              <w:t>GP2</w:t>
            </w:r>
          </w:p>
        </w:tc>
        <w:tc>
          <w:tcPr>
            <w:tcW w:w="600" w:type="dxa"/>
          </w:tcPr>
          <w:p w14:paraId="4D026F4D" w14:textId="77777777" w:rsidR="00B50050" w:rsidRDefault="00B50050" w:rsidP="0088127C">
            <w:pPr>
              <w:pStyle w:val="OtherTableBody"/>
            </w:pPr>
            <w:r>
              <w:t>5</w:t>
            </w:r>
          </w:p>
        </w:tc>
        <w:tc>
          <w:tcPr>
            <w:tcW w:w="600" w:type="dxa"/>
          </w:tcPr>
          <w:p w14:paraId="7174C8A4" w14:textId="77777777" w:rsidR="00B50050" w:rsidRDefault="00B50050" w:rsidP="0088127C">
            <w:pPr>
              <w:pStyle w:val="OtherTableBody"/>
            </w:pPr>
            <w:r>
              <w:t>..</w:t>
            </w:r>
          </w:p>
        </w:tc>
        <w:tc>
          <w:tcPr>
            <w:tcW w:w="600" w:type="dxa"/>
          </w:tcPr>
          <w:p w14:paraId="28423C75" w14:textId="77777777" w:rsidR="00B50050" w:rsidRDefault="00B50050" w:rsidP="0088127C">
            <w:pPr>
              <w:pStyle w:val="OtherTableBody"/>
            </w:pPr>
          </w:p>
        </w:tc>
        <w:tc>
          <w:tcPr>
            <w:tcW w:w="600" w:type="dxa"/>
          </w:tcPr>
          <w:p w14:paraId="1016182B" w14:textId="77777777" w:rsidR="00B50050" w:rsidRDefault="00B50050" w:rsidP="0088127C">
            <w:pPr>
              <w:pStyle w:val="OtherTableBody"/>
            </w:pPr>
            <w:r>
              <w:t>CWE</w:t>
            </w:r>
          </w:p>
        </w:tc>
        <w:tc>
          <w:tcPr>
            <w:tcW w:w="700" w:type="dxa"/>
          </w:tcPr>
          <w:p w14:paraId="3AA9DDEC" w14:textId="77777777" w:rsidR="00B50050" w:rsidRDefault="00B50050" w:rsidP="0088127C">
            <w:pPr>
              <w:pStyle w:val="OtherTableBody"/>
            </w:pPr>
          </w:p>
        </w:tc>
        <w:tc>
          <w:tcPr>
            <w:tcW w:w="600" w:type="dxa"/>
          </w:tcPr>
          <w:p w14:paraId="21B37855" w14:textId="77777777" w:rsidR="00B50050" w:rsidRDefault="00B50050" w:rsidP="0088127C">
            <w:pPr>
              <w:pStyle w:val="OtherTableBody"/>
            </w:pPr>
            <w:r>
              <w:t>0460</w:t>
            </w:r>
          </w:p>
        </w:tc>
        <w:tc>
          <w:tcPr>
            <w:tcW w:w="900" w:type="dxa"/>
          </w:tcPr>
          <w:p w14:paraId="7D1C274C" w14:textId="77777777" w:rsidR="00B50050" w:rsidRDefault="00B50050" w:rsidP="0088127C">
            <w:pPr>
              <w:pStyle w:val="OtherTableBody"/>
            </w:pPr>
            <w:r>
              <w:t>6.5.16.5</w:t>
            </w:r>
          </w:p>
        </w:tc>
      </w:tr>
      <w:tr w:rsidR="00B50050" w14:paraId="12915C91" w14:textId="77777777" w:rsidTr="00195548">
        <w:tc>
          <w:tcPr>
            <w:tcW w:w="3500" w:type="dxa"/>
          </w:tcPr>
          <w:p w14:paraId="2D80203E" w14:textId="77777777" w:rsidR="00B50050" w:rsidRDefault="00B50050" w:rsidP="0088127C">
            <w:pPr>
              <w:pStyle w:val="OtherTableBody"/>
            </w:pPr>
            <w:r>
              <w:t>Department</w:t>
            </w:r>
          </w:p>
        </w:tc>
        <w:tc>
          <w:tcPr>
            <w:tcW w:w="700" w:type="dxa"/>
          </w:tcPr>
          <w:p w14:paraId="2761C0FE" w14:textId="77777777" w:rsidR="00B50050" w:rsidRDefault="00B50050" w:rsidP="0088127C">
            <w:pPr>
              <w:pStyle w:val="OtherTableBody"/>
            </w:pPr>
            <w:r>
              <w:t>00676</w:t>
            </w:r>
          </w:p>
        </w:tc>
        <w:tc>
          <w:tcPr>
            <w:tcW w:w="600" w:type="dxa"/>
          </w:tcPr>
          <w:p w14:paraId="6C359B46" w14:textId="77777777" w:rsidR="00B50050" w:rsidRDefault="00B50050" w:rsidP="0088127C">
            <w:pPr>
              <w:pStyle w:val="OtherTableBody"/>
            </w:pPr>
            <w:r>
              <w:t>STF</w:t>
            </w:r>
          </w:p>
        </w:tc>
        <w:tc>
          <w:tcPr>
            <w:tcW w:w="600" w:type="dxa"/>
          </w:tcPr>
          <w:p w14:paraId="5F92C5D0" w14:textId="77777777" w:rsidR="00B50050" w:rsidRDefault="00B50050" w:rsidP="0088127C">
            <w:pPr>
              <w:pStyle w:val="OtherTableBody"/>
            </w:pPr>
            <w:r>
              <w:t>8</w:t>
            </w:r>
          </w:p>
        </w:tc>
        <w:tc>
          <w:tcPr>
            <w:tcW w:w="600" w:type="dxa"/>
          </w:tcPr>
          <w:p w14:paraId="1CBBA04B" w14:textId="77777777" w:rsidR="00B50050" w:rsidRDefault="00B50050" w:rsidP="0088127C">
            <w:pPr>
              <w:pStyle w:val="OtherTableBody"/>
            </w:pPr>
            <w:r>
              <w:t>..</w:t>
            </w:r>
          </w:p>
        </w:tc>
        <w:tc>
          <w:tcPr>
            <w:tcW w:w="600" w:type="dxa"/>
          </w:tcPr>
          <w:p w14:paraId="65012E04" w14:textId="77777777" w:rsidR="00B50050" w:rsidRDefault="00B50050" w:rsidP="0088127C">
            <w:pPr>
              <w:pStyle w:val="OtherTableBody"/>
            </w:pPr>
          </w:p>
        </w:tc>
        <w:tc>
          <w:tcPr>
            <w:tcW w:w="600" w:type="dxa"/>
          </w:tcPr>
          <w:p w14:paraId="794F484F" w14:textId="77777777" w:rsidR="00B50050" w:rsidRDefault="00B50050" w:rsidP="0088127C">
            <w:pPr>
              <w:pStyle w:val="OtherTableBody"/>
            </w:pPr>
            <w:r>
              <w:t>CWE</w:t>
            </w:r>
          </w:p>
        </w:tc>
        <w:tc>
          <w:tcPr>
            <w:tcW w:w="700" w:type="dxa"/>
          </w:tcPr>
          <w:p w14:paraId="7195FE60" w14:textId="77777777" w:rsidR="00B50050" w:rsidRDefault="00B50050" w:rsidP="0088127C">
            <w:pPr>
              <w:pStyle w:val="OtherTableBody"/>
            </w:pPr>
            <w:r>
              <w:t>Y</w:t>
            </w:r>
          </w:p>
        </w:tc>
        <w:tc>
          <w:tcPr>
            <w:tcW w:w="600" w:type="dxa"/>
          </w:tcPr>
          <w:p w14:paraId="224C967F" w14:textId="77777777" w:rsidR="00B50050" w:rsidRDefault="00B50050" w:rsidP="0088127C">
            <w:pPr>
              <w:pStyle w:val="OtherTableBody"/>
            </w:pPr>
            <w:r>
              <w:t>0184</w:t>
            </w:r>
          </w:p>
        </w:tc>
        <w:tc>
          <w:tcPr>
            <w:tcW w:w="900" w:type="dxa"/>
          </w:tcPr>
          <w:p w14:paraId="6F365615" w14:textId="77777777" w:rsidR="00B50050" w:rsidRDefault="00B50050" w:rsidP="0088127C">
            <w:pPr>
              <w:pStyle w:val="OtherTableBody"/>
            </w:pPr>
            <w:r>
              <w:t>15.4.8.8</w:t>
            </w:r>
          </w:p>
        </w:tc>
      </w:tr>
      <w:tr w:rsidR="00B50050" w14:paraId="79F02DF7" w14:textId="77777777" w:rsidTr="00195548">
        <w:tc>
          <w:tcPr>
            <w:tcW w:w="3500" w:type="dxa"/>
          </w:tcPr>
          <w:p w14:paraId="6D98E0BE" w14:textId="77777777" w:rsidR="00B50050" w:rsidRDefault="00B50050" w:rsidP="0088127C">
            <w:pPr>
              <w:pStyle w:val="OtherTableBody"/>
            </w:pPr>
            <w:r>
              <w:t>Department</w:t>
            </w:r>
          </w:p>
        </w:tc>
        <w:tc>
          <w:tcPr>
            <w:tcW w:w="700" w:type="dxa"/>
          </w:tcPr>
          <w:p w14:paraId="1CF2D076" w14:textId="77777777" w:rsidR="00B50050" w:rsidRDefault="00B50050" w:rsidP="0088127C">
            <w:pPr>
              <w:pStyle w:val="OtherTableBody"/>
            </w:pPr>
            <w:r>
              <w:t>00676</w:t>
            </w:r>
          </w:p>
        </w:tc>
        <w:tc>
          <w:tcPr>
            <w:tcW w:w="600" w:type="dxa"/>
          </w:tcPr>
          <w:p w14:paraId="2A340706" w14:textId="77777777" w:rsidR="00B50050" w:rsidRDefault="00B50050" w:rsidP="0088127C">
            <w:pPr>
              <w:pStyle w:val="OtherTableBody"/>
            </w:pPr>
            <w:r>
              <w:t>PRC</w:t>
            </w:r>
          </w:p>
        </w:tc>
        <w:tc>
          <w:tcPr>
            <w:tcW w:w="600" w:type="dxa"/>
          </w:tcPr>
          <w:p w14:paraId="28FE47F3" w14:textId="77777777" w:rsidR="00B50050" w:rsidRDefault="00B50050" w:rsidP="0088127C">
            <w:pPr>
              <w:pStyle w:val="OtherTableBody"/>
            </w:pPr>
            <w:r>
              <w:t>3</w:t>
            </w:r>
          </w:p>
        </w:tc>
        <w:tc>
          <w:tcPr>
            <w:tcW w:w="600" w:type="dxa"/>
          </w:tcPr>
          <w:p w14:paraId="3E1AF5CB" w14:textId="77777777" w:rsidR="00B50050" w:rsidRDefault="00B50050" w:rsidP="0088127C">
            <w:pPr>
              <w:pStyle w:val="OtherTableBody"/>
            </w:pPr>
            <w:r>
              <w:t>..</w:t>
            </w:r>
          </w:p>
        </w:tc>
        <w:tc>
          <w:tcPr>
            <w:tcW w:w="600" w:type="dxa"/>
          </w:tcPr>
          <w:p w14:paraId="2B542F49" w14:textId="77777777" w:rsidR="00B50050" w:rsidRDefault="00B50050" w:rsidP="0088127C">
            <w:pPr>
              <w:pStyle w:val="OtherTableBody"/>
            </w:pPr>
          </w:p>
        </w:tc>
        <w:tc>
          <w:tcPr>
            <w:tcW w:w="600" w:type="dxa"/>
          </w:tcPr>
          <w:p w14:paraId="57A6C262" w14:textId="77777777" w:rsidR="00B50050" w:rsidRDefault="00B50050" w:rsidP="0088127C">
            <w:pPr>
              <w:pStyle w:val="OtherTableBody"/>
            </w:pPr>
            <w:r>
              <w:t>CWE</w:t>
            </w:r>
          </w:p>
        </w:tc>
        <w:tc>
          <w:tcPr>
            <w:tcW w:w="700" w:type="dxa"/>
          </w:tcPr>
          <w:p w14:paraId="337C12A7" w14:textId="77777777" w:rsidR="00B50050" w:rsidRDefault="00B50050" w:rsidP="0088127C">
            <w:pPr>
              <w:pStyle w:val="OtherTableBody"/>
            </w:pPr>
            <w:r>
              <w:t>Y</w:t>
            </w:r>
          </w:p>
        </w:tc>
        <w:tc>
          <w:tcPr>
            <w:tcW w:w="600" w:type="dxa"/>
          </w:tcPr>
          <w:p w14:paraId="39E45D78" w14:textId="77777777" w:rsidR="00B50050" w:rsidRDefault="00B50050" w:rsidP="0088127C">
            <w:pPr>
              <w:pStyle w:val="OtherTableBody"/>
            </w:pPr>
            <w:r>
              <w:t>0184</w:t>
            </w:r>
          </w:p>
        </w:tc>
        <w:tc>
          <w:tcPr>
            <w:tcW w:w="900" w:type="dxa"/>
          </w:tcPr>
          <w:p w14:paraId="08E2A568" w14:textId="77777777" w:rsidR="00B50050" w:rsidRDefault="00B50050" w:rsidP="0088127C">
            <w:pPr>
              <w:pStyle w:val="OtherTableBody"/>
            </w:pPr>
            <w:r>
              <w:t>8.10.3.3</w:t>
            </w:r>
          </w:p>
        </w:tc>
      </w:tr>
      <w:tr w:rsidR="00B50050" w14:paraId="078C85D0" w14:textId="77777777" w:rsidTr="00195548">
        <w:tc>
          <w:tcPr>
            <w:tcW w:w="3500" w:type="dxa"/>
          </w:tcPr>
          <w:p w14:paraId="0E205CDC" w14:textId="77777777" w:rsidR="00B50050" w:rsidRDefault="00B50050" w:rsidP="0088127C">
            <w:pPr>
              <w:pStyle w:val="OtherTableBody"/>
            </w:pPr>
            <w:r>
              <w:t xml:space="preserve">Department Code </w:t>
            </w:r>
          </w:p>
        </w:tc>
        <w:tc>
          <w:tcPr>
            <w:tcW w:w="700" w:type="dxa"/>
          </w:tcPr>
          <w:p w14:paraId="0A972EC7" w14:textId="77777777" w:rsidR="00B50050" w:rsidRDefault="00B50050" w:rsidP="0088127C">
            <w:pPr>
              <w:pStyle w:val="OtherTableBody"/>
            </w:pPr>
            <w:r>
              <w:t>00367</w:t>
            </w:r>
          </w:p>
        </w:tc>
        <w:tc>
          <w:tcPr>
            <w:tcW w:w="600" w:type="dxa"/>
          </w:tcPr>
          <w:p w14:paraId="64EA4D60" w14:textId="77777777" w:rsidR="00B50050" w:rsidRDefault="00B50050" w:rsidP="0088127C">
            <w:pPr>
              <w:pStyle w:val="OtherTableBody"/>
            </w:pPr>
            <w:r>
              <w:t>FT1</w:t>
            </w:r>
          </w:p>
        </w:tc>
        <w:tc>
          <w:tcPr>
            <w:tcW w:w="600" w:type="dxa"/>
          </w:tcPr>
          <w:p w14:paraId="0BA747DA" w14:textId="77777777" w:rsidR="00B50050" w:rsidRDefault="00B50050" w:rsidP="0088127C">
            <w:pPr>
              <w:pStyle w:val="OtherTableBody"/>
            </w:pPr>
            <w:r>
              <w:t>13</w:t>
            </w:r>
          </w:p>
        </w:tc>
        <w:tc>
          <w:tcPr>
            <w:tcW w:w="600" w:type="dxa"/>
          </w:tcPr>
          <w:p w14:paraId="2B7C1FDB" w14:textId="77777777" w:rsidR="00B50050" w:rsidRDefault="00B50050" w:rsidP="0088127C">
            <w:pPr>
              <w:pStyle w:val="OtherTableBody"/>
            </w:pPr>
            <w:r>
              <w:t>..</w:t>
            </w:r>
          </w:p>
        </w:tc>
        <w:tc>
          <w:tcPr>
            <w:tcW w:w="600" w:type="dxa"/>
          </w:tcPr>
          <w:p w14:paraId="53DEEE19" w14:textId="77777777" w:rsidR="00B50050" w:rsidRDefault="00B50050" w:rsidP="0088127C">
            <w:pPr>
              <w:pStyle w:val="OtherTableBody"/>
            </w:pPr>
          </w:p>
        </w:tc>
        <w:tc>
          <w:tcPr>
            <w:tcW w:w="600" w:type="dxa"/>
          </w:tcPr>
          <w:p w14:paraId="2A61113F" w14:textId="77777777" w:rsidR="00B50050" w:rsidRDefault="00B50050" w:rsidP="0088127C">
            <w:pPr>
              <w:pStyle w:val="OtherTableBody"/>
            </w:pPr>
            <w:r>
              <w:t>CWE</w:t>
            </w:r>
          </w:p>
        </w:tc>
        <w:tc>
          <w:tcPr>
            <w:tcW w:w="700" w:type="dxa"/>
          </w:tcPr>
          <w:p w14:paraId="68DF6165" w14:textId="77777777" w:rsidR="00B50050" w:rsidRDefault="00B50050" w:rsidP="0088127C">
            <w:pPr>
              <w:pStyle w:val="OtherTableBody"/>
            </w:pPr>
          </w:p>
        </w:tc>
        <w:tc>
          <w:tcPr>
            <w:tcW w:w="600" w:type="dxa"/>
          </w:tcPr>
          <w:p w14:paraId="5CA852C8" w14:textId="77777777" w:rsidR="00B50050" w:rsidRDefault="00B50050" w:rsidP="0088127C">
            <w:pPr>
              <w:pStyle w:val="OtherTableBody"/>
            </w:pPr>
            <w:r>
              <w:t>0049</w:t>
            </w:r>
          </w:p>
        </w:tc>
        <w:tc>
          <w:tcPr>
            <w:tcW w:w="900" w:type="dxa"/>
          </w:tcPr>
          <w:p w14:paraId="407C9C7F" w14:textId="77777777" w:rsidR="00B50050" w:rsidRDefault="00B50050" w:rsidP="0088127C">
            <w:pPr>
              <w:pStyle w:val="OtherTableBody"/>
            </w:pPr>
            <w:r>
              <w:t>6.5.1.13</w:t>
            </w:r>
          </w:p>
        </w:tc>
      </w:tr>
      <w:tr w:rsidR="00B50050" w14:paraId="05F266E8" w14:textId="77777777" w:rsidTr="00195548">
        <w:tc>
          <w:tcPr>
            <w:tcW w:w="3500" w:type="dxa"/>
          </w:tcPr>
          <w:p w14:paraId="34F62F97" w14:textId="77777777" w:rsidR="00B50050" w:rsidRDefault="00B50050" w:rsidP="0088127C">
            <w:pPr>
              <w:pStyle w:val="OtherTableBody"/>
            </w:pPr>
            <w:r>
              <w:t>Dependent Of Military Recipient</w:t>
            </w:r>
          </w:p>
        </w:tc>
        <w:tc>
          <w:tcPr>
            <w:tcW w:w="700" w:type="dxa"/>
          </w:tcPr>
          <w:p w14:paraId="638C8214" w14:textId="77777777" w:rsidR="00B50050" w:rsidRDefault="00B50050" w:rsidP="0088127C">
            <w:pPr>
              <w:pStyle w:val="OtherTableBody"/>
            </w:pPr>
            <w:r>
              <w:t>00482</w:t>
            </w:r>
          </w:p>
        </w:tc>
        <w:tc>
          <w:tcPr>
            <w:tcW w:w="600" w:type="dxa"/>
          </w:tcPr>
          <w:p w14:paraId="20672B62" w14:textId="77777777" w:rsidR="00B50050" w:rsidRDefault="00B50050" w:rsidP="0088127C">
            <w:pPr>
              <w:pStyle w:val="OtherTableBody"/>
            </w:pPr>
            <w:r>
              <w:t>IN2</w:t>
            </w:r>
          </w:p>
        </w:tc>
        <w:tc>
          <w:tcPr>
            <w:tcW w:w="600" w:type="dxa"/>
          </w:tcPr>
          <w:p w14:paraId="30F81A95" w14:textId="77777777" w:rsidR="00B50050" w:rsidRDefault="00B50050" w:rsidP="0088127C">
            <w:pPr>
              <w:pStyle w:val="OtherTableBody"/>
            </w:pPr>
            <w:r>
              <w:t>11</w:t>
            </w:r>
          </w:p>
        </w:tc>
        <w:tc>
          <w:tcPr>
            <w:tcW w:w="600" w:type="dxa"/>
          </w:tcPr>
          <w:p w14:paraId="392080A6" w14:textId="77777777" w:rsidR="00B50050" w:rsidRDefault="00B50050" w:rsidP="0088127C">
            <w:pPr>
              <w:pStyle w:val="OtherTableBody"/>
            </w:pPr>
            <w:r>
              <w:t>..</w:t>
            </w:r>
          </w:p>
        </w:tc>
        <w:tc>
          <w:tcPr>
            <w:tcW w:w="600" w:type="dxa"/>
          </w:tcPr>
          <w:p w14:paraId="2EF434D3" w14:textId="77777777" w:rsidR="00B50050" w:rsidRDefault="00B50050" w:rsidP="0088127C">
            <w:pPr>
              <w:pStyle w:val="OtherTableBody"/>
            </w:pPr>
          </w:p>
        </w:tc>
        <w:tc>
          <w:tcPr>
            <w:tcW w:w="600" w:type="dxa"/>
          </w:tcPr>
          <w:p w14:paraId="699B584B" w14:textId="77777777" w:rsidR="00B50050" w:rsidRDefault="00B50050" w:rsidP="0088127C">
            <w:pPr>
              <w:pStyle w:val="OtherTableBody"/>
            </w:pPr>
            <w:r>
              <w:t>CWE</w:t>
            </w:r>
          </w:p>
        </w:tc>
        <w:tc>
          <w:tcPr>
            <w:tcW w:w="700" w:type="dxa"/>
          </w:tcPr>
          <w:p w14:paraId="079726B1" w14:textId="77777777" w:rsidR="00B50050" w:rsidRDefault="00B50050" w:rsidP="0088127C">
            <w:pPr>
              <w:pStyle w:val="OtherTableBody"/>
            </w:pPr>
          </w:p>
        </w:tc>
        <w:tc>
          <w:tcPr>
            <w:tcW w:w="600" w:type="dxa"/>
          </w:tcPr>
          <w:p w14:paraId="4CB407ED" w14:textId="77777777" w:rsidR="00B50050" w:rsidRDefault="00B50050" w:rsidP="0088127C">
            <w:pPr>
              <w:pStyle w:val="OtherTableBody"/>
            </w:pPr>
            <w:r>
              <w:t>0342</w:t>
            </w:r>
          </w:p>
        </w:tc>
        <w:tc>
          <w:tcPr>
            <w:tcW w:w="900" w:type="dxa"/>
          </w:tcPr>
          <w:p w14:paraId="31A0EEB5" w14:textId="77777777" w:rsidR="00B50050" w:rsidRDefault="00B50050" w:rsidP="0088127C">
            <w:pPr>
              <w:pStyle w:val="OtherTableBody"/>
            </w:pPr>
            <w:r>
              <w:t>6.5.7.11</w:t>
            </w:r>
          </w:p>
        </w:tc>
      </w:tr>
      <w:tr w:rsidR="00B50050" w14:paraId="4132A3AC" w14:textId="77777777" w:rsidTr="00195548">
        <w:tc>
          <w:tcPr>
            <w:tcW w:w="3500" w:type="dxa"/>
          </w:tcPr>
          <w:p w14:paraId="3F627AE5" w14:textId="77777777" w:rsidR="00B50050" w:rsidRDefault="00B50050" w:rsidP="0088127C">
            <w:pPr>
              <w:pStyle w:val="OtherTableBody"/>
            </w:pPr>
            <w:r>
              <w:t>Derivation Rule</w:t>
            </w:r>
          </w:p>
        </w:tc>
        <w:tc>
          <w:tcPr>
            <w:tcW w:w="700" w:type="dxa"/>
          </w:tcPr>
          <w:p w14:paraId="401167E7" w14:textId="77777777" w:rsidR="00B50050" w:rsidRDefault="00B50050" w:rsidP="0088127C">
            <w:pPr>
              <w:pStyle w:val="OtherTableBody"/>
            </w:pPr>
            <w:r>
              <w:t>00657</w:t>
            </w:r>
          </w:p>
        </w:tc>
        <w:tc>
          <w:tcPr>
            <w:tcW w:w="600" w:type="dxa"/>
          </w:tcPr>
          <w:p w14:paraId="76CBD20C" w14:textId="77777777" w:rsidR="00B50050" w:rsidRDefault="00B50050" w:rsidP="0088127C">
            <w:pPr>
              <w:pStyle w:val="OtherTableBody"/>
            </w:pPr>
            <w:r>
              <w:t>OM6</w:t>
            </w:r>
          </w:p>
        </w:tc>
        <w:tc>
          <w:tcPr>
            <w:tcW w:w="600" w:type="dxa"/>
          </w:tcPr>
          <w:p w14:paraId="0445FAFE" w14:textId="77777777" w:rsidR="00B50050" w:rsidRDefault="00B50050" w:rsidP="0088127C">
            <w:pPr>
              <w:pStyle w:val="OtherTableBody"/>
            </w:pPr>
            <w:r>
              <w:t>2</w:t>
            </w:r>
          </w:p>
        </w:tc>
        <w:tc>
          <w:tcPr>
            <w:tcW w:w="600" w:type="dxa"/>
          </w:tcPr>
          <w:p w14:paraId="0BBA93A8" w14:textId="77777777" w:rsidR="00B50050" w:rsidRDefault="00B50050" w:rsidP="0088127C">
            <w:pPr>
              <w:pStyle w:val="OtherTableBody"/>
            </w:pPr>
            <w:r>
              <w:t>..</w:t>
            </w:r>
          </w:p>
        </w:tc>
        <w:tc>
          <w:tcPr>
            <w:tcW w:w="600" w:type="dxa"/>
          </w:tcPr>
          <w:p w14:paraId="0FBF3C0C" w14:textId="77777777" w:rsidR="00B50050" w:rsidRDefault="00B50050" w:rsidP="0088127C">
            <w:pPr>
              <w:pStyle w:val="OtherTableBody"/>
            </w:pPr>
          </w:p>
        </w:tc>
        <w:tc>
          <w:tcPr>
            <w:tcW w:w="600" w:type="dxa"/>
          </w:tcPr>
          <w:p w14:paraId="366F4BB0" w14:textId="77777777" w:rsidR="00B50050" w:rsidRDefault="00B50050" w:rsidP="0088127C">
            <w:pPr>
              <w:pStyle w:val="OtherTableBody"/>
            </w:pPr>
            <w:r>
              <w:t>TX</w:t>
            </w:r>
          </w:p>
        </w:tc>
        <w:tc>
          <w:tcPr>
            <w:tcW w:w="700" w:type="dxa"/>
          </w:tcPr>
          <w:p w14:paraId="66B762AC" w14:textId="77777777" w:rsidR="00B50050" w:rsidRDefault="00B50050" w:rsidP="0088127C">
            <w:pPr>
              <w:pStyle w:val="OtherTableBody"/>
            </w:pPr>
          </w:p>
        </w:tc>
        <w:tc>
          <w:tcPr>
            <w:tcW w:w="600" w:type="dxa"/>
          </w:tcPr>
          <w:p w14:paraId="2451421E" w14:textId="77777777" w:rsidR="00B50050" w:rsidRDefault="00B50050" w:rsidP="0088127C">
            <w:pPr>
              <w:pStyle w:val="OtherTableBody"/>
            </w:pPr>
          </w:p>
        </w:tc>
        <w:tc>
          <w:tcPr>
            <w:tcW w:w="900" w:type="dxa"/>
          </w:tcPr>
          <w:p w14:paraId="5C62465F" w14:textId="77777777" w:rsidR="00B50050" w:rsidRDefault="00B50050" w:rsidP="0088127C">
            <w:pPr>
              <w:pStyle w:val="OtherTableBody"/>
            </w:pPr>
            <w:r>
              <w:t>8.8.14.2</w:t>
            </w:r>
          </w:p>
        </w:tc>
      </w:tr>
      <w:tr w:rsidR="00B50050" w14:paraId="75F6B2DD" w14:textId="77777777" w:rsidTr="00195548">
        <w:tc>
          <w:tcPr>
            <w:tcW w:w="3500" w:type="dxa"/>
          </w:tcPr>
          <w:p w14:paraId="4EBDCC4F" w14:textId="77777777" w:rsidR="00B50050" w:rsidRDefault="00B50050" w:rsidP="0088127C">
            <w:pPr>
              <w:pStyle w:val="OtherTableBody"/>
            </w:pPr>
            <w:r>
              <w:t>Derived Specimen</w:t>
            </w:r>
          </w:p>
        </w:tc>
        <w:tc>
          <w:tcPr>
            <w:tcW w:w="700" w:type="dxa"/>
          </w:tcPr>
          <w:p w14:paraId="6253CFD5" w14:textId="77777777" w:rsidR="00B50050" w:rsidRDefault="00B50050" w:rsidP="0088127C">
            <w:pPr>
              <w:pStyle w:val="OtherTableBody"/>
            </w:pPr>
            <w:r>
              <w:t>00642</w:t>
            </w:r>
          </w:p>
        </w:tc>
        <w:tc>
          <w:tcPr>
            <w:tcW w:w="600" w:type="dxa"/>
          </w:tcPr>
          <w:p w14:paraId="4459161D" w14:textId="77777777" w:rsidR="00B50050" w:rsidRDefault="00B50050" w:rsidP="0088127C">
            <w:pPr>
              <w:pStyle w:val="OtherTableBody"/>
            </w:pPr>
            <w:r>
              <w:t>OM4</w:t>
            </w:r>
          </w:p>
        </w:tc>
        <w:tc>
          <w:tcPr>
            <w:tcW w:w="600" w:type="dxa"/>
          </w:tcPr>
          <w:p w14:paraId="28B23A6B" w14:textId="77777777" w:rsidR="00B50050" w:rsidRDefault="00B50050" w:rsidP="0088127C">
            <w:pPr>
              <w:pStyle w:val="OtherTableBody"/>
            </w:pPr>
            <w:r>
              <w:t>2</w:t>
            </w:r>
          </w:p>
        </w:tc>
        <w:tc>
          <w:tcPr>
            <w:tcW w:w="600" w:type="dxa"/>
          </w:tcPr>
          <w:p w14:paraId="5877D337" w14:textId="77777777" w:rsidR="00B50050" w:rsidRDefault="00B50050" w:rsidP="0088127C">
            <w:pPr>
              <w:pStyle w:val="OtherTableBody"/>
            </w:pPr>
            <w:r>
              <w:t>1..1</w:t>
            </w:r>
          </w:p>
        </w:tc>
        <w:tc>
          <w:tcPr>
            <w:tcW w:w="600" w:type="dxa"/>
          </w:tcPr>
          <w:p w14:paraId="07EED59A" w14:textId="77777777" w:rsidR="00B50050" w:rsidRDefault="00B50050" w:rsidP="0088127C">
            <w:pPr>
              <w:pStyle w:val="OtherTableBody"/>
            </w:pPr>
          </w:p>
        </w:tc>
        <w:tc>
          <w:tcPr>
            <w:tcW w:w="600" w:type="dxa"/>
          </w:tcPr>
          <w:p w14:paraId="708528A5" w14:textId="77777777" w:rsidR="00B50050" w:rsidRDefault="00B50050" w:rsidP="0088127C">
            <w:pPr>
              <w:pStyle w:val="OtherTableBody"/>
            </w:pPr>
            <w:r>
              <w:t>ID</w:t>
            </w:r>
          </w:p>
        </w:tc>
        <w:tc>
          <w:tcPr>
            <w:tcW w:w="700" w:type="dxa"/>
          </w:tcPr>
          <w:p w14:paraId="3F752885" w14:textId="77777777" w:rsidR="00B50050" w:rsidRDefault="00B50050" w:rsidP="0088127C">
            <w:pPr>
              <w:pStyle w:val="OtherTableBody"/>
            </w:pPr>
          </w:p>
        </w:tc>
        <w:tc>
          <w:tcPr>
            <w:tcW w:w="600" w:type="dxa"/>
          </w:tcPr>
          <w:p w14:paraId="0CA0436C" w14:textId="77777777" w:rsidR="00B50050" w:rsidRDefault="00B50050" w:rsidP="0088127C">
            <w:pPr>
              <w:pStyle w:val="OtherTableBody"/>
            </w:pPr>
            <w:r>
              <w:t>0170</w:t>
            </w:r>
          </w:p>
        </w:tc>
        <w:tc>
          <w:tcPr>
            <w:tcW w:w="900" w:type="dxa"/>
          </w:tcPr>
          <w:p w14:paraId="7B47362F" w14:textId="77777777" w:rsidR="00B50050" w:rsidRDefault="00B50050" w:rsidP="0088127C">
            <w:pPr>
              <w:pStyle w:val="OtherTableBody"/>
            </w:pPr>
            <w:r>
              <w:t>8.8.12.2</w:t>
            </w:r>
          </w:p>
        </w:tc>
      </w:tr>
      <w:tr w:rsidR="00B50050" w14:paraId="1C31F801" w14:textId="77777777" w:rsidTr="00195548">
        <w:tc>
          <w:tcPr>
            <w:tcW w:w="3500" w:type="dxa"/>
          </w:tcPr>
          <w:p w14:paraId="1438C9FD" w14:textId="77777777" w:rsidR="00B50050" w:rsidRDefault="00B50050" w:rsidP="0088127C">
            <w:pPr>
              <w:pStyle w:val="OtherTableBody"/>
            </w:pPr>
            <w:r>
              <w:t>Description of Study Phase</w:t>
            </w:r>
          </w:p>
        </w:tc>
        <w:tc>
          <w:tcPr>
            <w:tcW w:w="700" w:type="dxa"/>
          </w:tcPr>
          <w:p w14:paraId="61A9B292" w14:textId="77777777" w:rsidR="00B50050" w:rsidRDefault="00B50050" w:rsidP="0088127C">
            <w:pPr>
              <w:pStyle w:val="OtherTableBody"/>
            </w:pPr>
            <w:r>
              <w:t>01023</w:t>
            </w:r>
          </w:p>
        </w:tc>
        <w:tc>
          <w:tcPr>
            <w:tcW w:w="600" w:type="dxa"/>
          </w:tcPr>
          <w:p w14:paraId="463465B4" w14:textId="77777777" w:rsidR="00B50050" w:rsidRDefault="00B50050" w:rsidP="0088127C">
            <w:pPr>
              <w:pStyle w:val="OtherTableBody"/>
            </w:pPr>
            <w:r>
              <w:t>CM1</w:t>
            </w:r>
          </w:p>
        </w:tc>
        <w:tc>
          <w:tcPr>
            <w:tcW w:w="600" w:type="dxa"/>
          </w:tcPr>
          <w:p w14:paraId="632E7BFC" w14:textId="77777777" w:rsidR="00B50050" w:rsidRDefault="00B50050" w:rsidP="0088127C">
            <w:pPr>
              <w:pStyle w:val="OtherTableBody"/>
            </w:pPr>
            <w:r>
              <w:t>3</w:t>
            </w:r>
          </w:p>
        </w:tc>
        <w:tc>
          <w:tcPr>
            <w:tcW w:w="600" w:type="dxa"/>
          </w:tcPr>
          <w:p w14:paraId="09576B56" w14:textId="77777777" w:rsidR="00B50050" w:rsidRDefault="00B50050" w:rsidP="0088127C">
            <w:pPr>
              <w:pStyle w:val="OtherTableBody"/>
            </w:pPr>
            <w:r>
              <w:t>..</w:t>
            </w:r>
          </w:p>
        </w:tc>
        <w:tc>
          <w:tcPr>
            <w:tcW w:w="600" w:type="dxa"/>
          </w:tcPr>
          <w:p w14:paraId="79BD6E39" w14:textId="77777777" w:rsidR="00B50050" w:rsidRDefault="00B50050" w:rsidP="0088127C">
            <w:pPr>
              <w:pStyle w:val="OtherTableBody"/>
            </w:pPr>
            <w:r>
              <w:t>300=</w:t>
            </w:r>
          </w:p>
        </w:tc>
        <w:tc>
          <w:tcPr>
            <w:tcW w:w="600" w:type="dxa"/>
          </w:tcPr>
          <w:p w14:paraId="733A7272" w14:textId="77777777" w:rsidR="00B50050" w:rsidRDefault="00B50050" w:rsidP="0088127C">
            <w:pPr>
              <w:pStyle w:val="OtherTableBody"/>
            </w:pPr>
            <w:r>
              <w:t>ST</w:t>
            </w:r>
          </w:p>
        </w:tc>
        <w:tc>
          <w:tcPr>
            <w:tcW w:w="700" w:type="dxa"/>
          </w:tcPr>
          <w:p w14:paraId="2445756E" w14:textId="77777777" w:rsidR="00B50050" w:rsidRDefault="00B50050" w:rsidP="0088127C">
            <w:pPr>
              <w:pStyle w:val="OtherTableBody"/>
            </w:pPr>
          </w:p>
        </w:tc>
        <w:tc>
          <w:tcPr>
            <w:tcW w:w="600" w:type="dxa"/>
          </w:tcPr>
          <w:p w14:paraId="17B6B3BC" w14:textId="77777777" w:rsidR="00B50050" w:rsidRDefault="00B50050" w:rsidP="0088127C">
            <w:pPr>
              <w:pStyle w:val="OtherTableBody"/>
            </w:pPr>
          </w:p>
        </w:tc>
        <w:tc>
          <w:tcPr>
            <w:tcW w:w="900" w:type="dxa"/>
          </w:tcPr>
          <w:p w14:paraId="571A04AB" w14:textId="77777777" w:rsidR="00B50050" w:rsidRDefault="00B50050" w:rsidP="0088127C">
            <w:pPr>
              <w:pStyle w:val="OtherTableBody"/>
            </w:pPr>
            <w:r>
              <w:t>8.11.3.3</w:t>
            </w:r>
          </w:p>
        </w:tc>
      </w:tr>
      <w:tr w:rsidR="00B50050" w14:paraId="3D822A6B" w14:textId="77777777" w:rsidTr="00195548">
        <w:tc>
          <w:tcPr>
            <w:tcW w:w="3500" w:type="dxa"/>
          </w:tcPr>
          <w:p w14:paraId="4403F6B6" w14:textId="77777777" w:rsidR="00B50050" w:rsidRDefault="00B50050" w:rsidP="0088127C">
            <w:pPr>
              <w:pStyle w:val="OtherTableBody"/>
            </w:pPr>
            <w:r>
              <w:t>Description of Test Methods</w:t>
            </w:r>
          </w:p>
        </w:tc>
        <w:tc>
          <w:tcPr>
            <w:tcW w:w="700" w:type="dxa"/>
          </w:tcPr>
          <w:p w14:paraId="671C6E5E" w14:textId="77777777" w:rsidR="00B50050" w:rsidRDefault="00B50050" w:rsidP="0088127C">
            <w:pPr>
              <w:pStyle w:val="OtherTableBody"/>
            </w:pPr>
            <w:r>
              <w:t>00626</w:t>
            </w:r>
          </w:p>
        </w:tc>
        <w:tc>
          <w:tcPr>
            <w:tcW w:w="600" w:type="dxa"/>
          </w:tcPr>
          <w:p w14:paraId="48C30C93" w14:textId="77777777" w:rsidR="00B50050" w:rsidRDefault="00B50050" w:rsidP="0088127C">
            <w:pPr>
              <w:pStyle w:val="OtherTableBody"/>
            </w:pPr>
            <w:r>
              <w:t>OM1</w:t>
            </w:r>
          </w:p>
        </w:tc>
        <w:tc>
          <w:tcPr>
            <w:tcW w:w="600" w:type="dxa"/>
          </w:tcPr>
          <w:p w14:paraId="7DC649FA" w14:textId="77777777" w:rsidR="00B50050" w:rsidRDefault="00B50050" w:rsidP="0088127C">
            <w:pPr>
              <w:pStyle w:val="OtherTableBody"/>
            </w:pPr>
            <w:r>
              <w:t>41</w:t>
            </w:r>
          </w:p>
        </w:tc>
        <w:tc>
          <w:tcPr>
            <w:tcW w:w="600" w:type="dxa"/>
          </w:tcPr>
          <w:p w14:paraId="3B10EF36" w14:textId="77777777" w:rsidR="00B50050" w:rsidRDefault="00B50050" w:rsidP="0088127C">
            <w:pPr>
              <w:pStyle w:val="OtherTableBody"/>
            </w:pPr>
            <w:r>
              <w:t>..</w:t>
            </w:r>
          </w:p>
        </w:tc>
        <w:tc>
          <w:tcPr>
            <w:tcW w:w="600" w:type="dxa"/>
          </w:tcPr>
          <w:p w14:paraId="13B5B9F8" w14:textId="77777777" w:rsidR="00B50050" w:rsidRDefault="00B50050" w:rsidP="0088127C">
            <w:pPr>
              <w:pStyle w:val="OtherTableBody"/>
            </w:pPr>
          </w:p>
        </w:tc>
        <w:tc>
          <w:tcPr>
            <w:tcW w:w="600" w:type="dxa"/>
          </w:tcPr>
          <w:p w14:paraId="3DAC2048" w14:textId="77777777" w:rsidR="00B50050" w:rsidRDefault="00B50050" w:rsidP="0088127C">
            <w:pPr>
              <w:pStyle w:val="OtherTableBody"/>
            </w:pPr>
            <w:r>
              <w:t>TX</w:t>
            </w:r>
          </w:p>
        </w:tc>
        <w:tc>
          <w:tcPr>
            <w:tcW w:w="700" w:type="dxa"/>
          </w:tcPr>
          <w:p w14:paraId="0F5F450C" w14:textId="77777777" w:rsidR="00B50050" w:rsidRDefault="00B50050" w:rsidP="0088127C">
            <w:pPr>
              <w:pStyle w:val="OtherTableBody"/>
            </w:pPr>
          </w:p>
        </w:tc>
        <w:tc>
          <w:tcPr>
            <w:tcW w:w="600" w:type="dxa"/>
          </w:tcPr>
          <w:p w14:paraId="54E89D7F" w14:textId="77777777" w:rsidR="00B50050" w:rsidRDefault="00B50050" w:rsidP="0088127C">
            <w:pPr>
              <w:pStyle w:val="OtherTableBody"/>
            </w:pPr>
          </w:p>
        </w:tc>
        <w:tc>
          <w:tcPr>
            <w:tcW w:w="900" w:type="dxa"/>
          </w:tcPr>
          <w:p w14:paraId="7AEEFD8E" w14:textId="77777777" w:rsidR="00B50050" w:rsidRDefault="00B50050" w:rsidP="0088127C">
            <w:pPr>
              <w:pStyle w:val="OtherTableBody"/>
            </w:pPr>
            <w:r>
              <w:t>8.8.9.41</w:t>
            </w:r>
          </w:p>
        </w:tc>
      </w:tr>
      <w:tr w:rsidR="00B50050" w14:paraId="16375D84" w14:textId="77777777" w:rsidTr="00195548">
        <w:tc>
          <w:tcPr>
            <w:tcW w:w="3500" w:type="dxa"/>
          </w:tcPr>
          <w:p w14:paraId="45A23232" w14:textId="77777777" w:rsidR="00B50050" w:rsidRDefault="00B50050" w:rsidP="0088127C">
            <w:pPr>
              <w:pStyle w:val="OtherTableBody"/>
            </w:pPr>
            <w:r>
              <w:t>Description of Time Point</w:t>
            </w:r>
          </w:p>
        </w:tc>
        <w:tc>
          <w:tcPr>
            <w:tcW w:w="700" w:type="dxa"/>
          </w:tcPr>
          <w:p w14:paraId="7A6C9482" w14:textId="77777777" w:rsidR="00B50050" w:rsidRDefault="00B50050" w:rsidP="0088127C">
            <w:pPr>
              <w:pStyle w:val="OtherTableBody"/>
            </w:pPr>
            <w:r>
              <w:t>01026</w:t>
            </w:r>
          </w:p>
        </w:tc>
        <w:tc>
          <w:tcPr>
            <w:tcW w:w="600" w:type="dxa"/>
          </w:tcPr>
          <w:p w14:paraId="328A3218" w14:textId="77777777" w:rsidR="00B50050" w:rsidRDefault="00B50050" w:rsidP="0088127C">
            <w:pPr>
              <w:pStyle w:val="OtherTableBody"/>
            </w:pPr>
            <w:r>
              <w:t>CM2</w:t>
            </w:r>
          </w:p>
        </w:tc>
        <w:tc>
          <w:tcPr>
            <w:tcW w:w="600" w:type="dxa"/>
          </w:tcPr>
          <w:p w14:paraId="7AB087B9" w14:textId="77777777" w:rsidR="00B50050" w:rsidRDefault="00B50050" w:rsidP="0088127C">
            <w:pPr>
              <w:pStyle w:val="OtherTableBody"/>
            </w:pPr>
            <w:r>
              <w:t>3</w:t>
            </w:r>
          </w:p>
        </w:tc>
        <w:tc>
          <w:tcPr>
            <w:tcW w:w="600" w:type="dxa"/>
          </w:tcPr>
          <w:p w14:paraId="6153CF92" w14:textId="77777777" w:rsidR="00B50050" w:rsidRDefault="00B50050" w:rsidP="0088127C">
            <w:pPr>
              <w:pStyle w:val="OtherTableBody"/>
            </w:pPr>
            <w:r>
              <w:t>..</w:t>
            </w:r>
          </w:p>
        </w:tc>
        <w:tc>
          <w:tcPr>
            <w:tcW w:w="600" w:type="dxa"/>
          </w:tcPr>
          <w:p w14:paraId="674F0E8B" w14:textId="77777777" w:rsidR="00B50050" w:rsidRDefault="00B50050" w:rsidP="0088127C">
            <w:pPr>
              <w:pStyle w:val="OtherTableBody"/>
            </w:pPr>
            <w:r>
              <w:t>300=</w:t>
            </w:r>
          </w:p>
        </w:tc>
        <w:tc>
          <w:tcPr>
            <w:tcW w:w="600" w:type="dxa"/>
          </w:tcPr>
          <w:p w14:paraId="5EEDEA06" w14:textId="77777777" w:rsidR="00B50050" w:rsidRDefault="00B50050" w:rsidP="0088127C">
            <w:pPr>
              <w:pStyle w:val="OtherTableBody"/>
            </w:pPr>
            <w:r>
              <w:t>ST</w:t>
            </w:r>
          </w:p>
        </w:tc>
        <w:tc>
          <w:tcPr>
            <w:tcW w:w="700" w:type="dxa"/>
          </w:tcPr>
          <w:p w14:paraId="6837C7DC" w14:textId="77777777" w:rsidR="00B50050" w:rsidRDefault="00B50050" w:rsidP="0088127C">
            <w:pPr>
              <w:pStyle w:val="OtherTableBody"/>
            </w:pPr>
          </w:p>
        </w:tc>
        <w:tc>
          <w:tcPr>
            <w:tcW w:w="600" w:type="dxa"/>
          </w:tcPr>
          <w:p w14:paraId="3EFB4167" w14:textId="77777777" w:rsidR="00B50050" w:rsidRDefault="00B50050" w:rsidP="0088127C">
            <w:pPr>
              <w:pStyle w:val="OtherTableBody"/>
            </w:pPr>
          </w:p>
        </w:tc>
        <w:tc>
          <w:tcPr>
            <w:tcW w:w="900" w:type="dxa"/>
          </w:tcPr>
          <w:p w14:paraId="4808D745" w14:textId="77777777" w:rsidR="00B50050" w:rsidRDefault="00B50050" w:rsidP="0088127C">
            <w:pPr>
              <w:pStyle w:val="OtherTableBody"/>
            </w:pPr>
            <w:r>
              <w:t>8.11.4.3</w:t>
            </w:r>
          </w:p>
        </w:tc>
      </w:tr>
      <w:tr w:rsidR="00B50050" w14:paraId="28C91534" w14:textId="77777777" w:rsidTr="00195548">
        <w:tc>
          <w:tcPr>
            <w:tcW w:w="3500" w:type="dxa"/>
          </w:tcPr>
          <w:p w14:paraId="650B568F" w14:textId="77777777" w:rsidR="00B50050" w:rsidRDefault="00B50050" w:rsidP="0088127C">
            <w:pPr>
              <w:pStyle w:val="OtherTableBody"/>
            </w:pPr>
            <w:r>
              <w:t>Description Override Indicator</w:t>
            </w:r>
          </w:p>
        </w:tc>
        <w:tc>
          <w:tcPr>
            <w:tcW w:w="700" w:type="dxa"/>
          </w:tcPr>
          <w:p w14:paraId="7F04A255" w14:textId="77777777" w:rsidR="00B50050" w:rsidRDefault="00B50050" w:rsidP="0088127C">
            <w:pPr>
              <w:pStyle w:val="OtherTableBody"/>
            </w:pPr>
            <w:r>
              <w:t>00986</w:t>
            </w:r>
          </w:p>
        </w:tc>
        <w:tc>
          <w:tcPr>
            <w:tcW w:w="600" w:type="dxa"/>
          </w:tcPr>
          <w:p w14:paraId="6FD496C7" w14:textId="77777777" w:rsidR="00B50050" w:rsidRDefault="00B50050" w:rsidP="0088127C">
            <w:pPr>
              <w:pStyle w:val="OtherTableBody"/>
            </w:pPr>
            <w:r>
              <w:t>CDM</w:t>
            </w:r>
          </w:p>
        </w:tc>
        <w:tc>
          <w:tcPr>
            <w:tcW w:w="600" w:type="dxa"/>
          </w:tcPr>
          <w:p w14:paraId="49A952E5" w14:textId="77777777" w:rsidR="00B50050" w:rsidRDefault="00B50050" w:rsidP="0088127C">
            <w:pPr>
              <w:pStyle w:val="OtherTableBody"/>
            </w:pPr>
            <w:r>
              <w:t>5</w:t>
            </w:r>
          </w:p>
        </w:tc>
        <w:tc>
          <w:tcPr>
            <w:tcW w:w="600" w:type="dxa"/>
          </w:tcPr>
          <w:p w14:paraId="7FDDE5BE" w14:textId="77777777" w:rsidR="00B50050" w:rsidRDefault="00B50050" w:rsidP="0088127C">
            <w:pPr>
              <w:pStyle w:val="OtherTableBody"/>
            </w:pPr>
            <w:r>
              <w:t>..</w:t>
            </w:r>
          </w:p>
        </w:tc>
        <w:tc>
          <w:tcPr>
            <w:tcW w:w="600" w:type="dxa"/>
          </w:tcPr>
          <w:p w14:paraId="7EC39FF5" w14:textId="77777777" w:rsidR="00B50050" w:rsidRDefault="00B50050" w:rsidP="0088127C">
            <w:pPr>
              <w:pStyle w:val="OtherTableBody"/>
            </w:pPr>
            <w:r>
              <w:t>1=</w:t>
            </w:r>
          </w:p>
        </w:tc>
        <w:tc>
          <w:tcPr>
            <w:tcW w:w="600" w:type="dxa"/>
          </w:tcPr>
          <w:p w14:paraId="31DC769C" w14:textId="77777777" w:rsidR="00B50050" w:rsidRDefault="00B50050" w:rsidP="0088127C">
            <w:pPr>
              <w:pStyle w:val="OtherTableBody"/>
            </w:pPr>
            <w:r>
              <w:t>CWE</w:t>
            </w:r>
          </w:p>
        </w:tc>
        <w:tc>
          <w:tcPr>
            <w:tcW w:w="700" w:type="dxa"/>
          </w:tcPr>
          <w:p w14:paraId="71BF1B35" w14:textId="77777777" w:rsidR="00B50050" w:rsidRDefault="00B50050" w:rsidP="0088127C">
            <w:pPr>
              <w:pStyle w:val="OtherTableBody"/>
            </w:pPr>
          </w:p>
        </w:tc>
        <w:tc>
          <w:tcPr>
            <w:tcW w:w="600" w:type="dxa"/>
          </w:tcPr>
          <w:p w14:paraId="4B83A69B" w14:textId="77777777" w:rsidR="00B50050" w:rsidRDefault="00B50050" w:rsidP="0088127C">
            <w:pPr>
              <w:pStyle w:val="OtherTableBody"/>
            </w:pPr>
            <w:r>
              <w:t>0268</w:t>
            </w:r>
          </w:p>
        </w:tc>
        <w:tc>
          <w:tcPr>
            <w:tcW w:w="900" w:type="dxa"/>
          </w:tcPr>
          <w:p w14:paraId="149B66F2" w14:textId="77777777" w:rsidR="00B50050" w:rsidRDefault="00B50050" w:rsidP="0088127C">
            <w:pPr>
              <w:pStyle w:val="OtherTableBody"/>
            </w:pPr>
            <w:r>
              <w:t>8.10.2.5</w:t>
            </w:r>
          </w:p>
        </w:tc>
      </w:tr>
      <w:tr w:rsidR="00B50050" w14:paraId="5E8EFA99" w14:textId="77777777" w:rsidTr="00195548">
        <w:tc>
          <w:tcPr>
            <w:tcW w:w="3500" w:type="dxa"/>
          </w:tcPr>
          <w:p w14:paraId="453F23B6" w14:textId="77777777" w:rsidR="00B50050" w:rsidRDefault="00B50050" w:rsidP="0088127C">
            <w:pPr>
              <w:pStyle w:val="OtherTableBody"/>
            </w:pPr>
            <w:r>
              <w:t>Destination</w:t>
            </w:r>
          </w:p>
        </w:tc>
        <w:tc>
          <w:tcPr>
            <w:tcW w:w="700" w:type="dxa"/>
          </w:tcPr>
          <w:p w14:paraId="2249E352" w14:textId="77777777" w:rsidR="00B50050" w:rsidRDefault="00B50050" w:rsidP="0088127C">
            <w:pPr>
              <w:pStyle w:val="OtherTableBody"/>
            </w:pPr>
            <w:r>
              <w:t>03491</w:t>
            </w:r>
          </w:p>
        </w:tc>
        <w:tc>
          <w:tcPr>
            <w:tcW w:w="600" w:type="dxa"/>
          </w:tcPr>
          <w:p w14:paraId="07A29157" w14:textId="77777777" w:rsidR="00B50050" w:rsidRDefault="00B50050" w:rsidP="0088127C">
            <w:pPr>
              <w:pStyle w:val="OtherTableBody"/>
            </w:pPr>
            <w:r>
              <w:t>DST</w:t>
            </w:r>
          </w:p>
        </w:tc>
        <w:tc>
          <w:tcPr>
            <w:tcW w:w="600" w:type="dxa"/>
          </w:tcPr>
          <w:p w14:paraId="02AE7433" w14:textId="77777777" w:rsidR="00B50050" w:rsidRDefault="00B50050" w:rsidP="0088127C">
            <w:pPr>
              <w:pStyle w:val="OtherTableBody"/>
            </w:pPr>
            <w:r>
              <w:t>1</w:t>
            </w:r>
          </w:p>
        </w:tc>
        <w:tc>
          <w:tcPr>
            <w:tcW w:w="600" w:type="dxa"/>
          </w:tcPr>
          <w:p w14:paraId="79AC87D7" w14:textId="77777777" w:rsidR="00B50050" w:rsidRDefault="00B50050" w:rsidP="0088127C">
            <w:pPr>
              <w:pStyle w:val="OtherTableBody"/>
            </w:pPr>
            <w:r>
              <w:t>..</w:t>
            </w:r>
          </w:p>
        </w:tc>
        <w:tc>
          <w:tcPr>
            <w:tcW w:w="600" w:type="dxa"/>
          </w:tcPr>
          <w:p w14:paraId="6AE42F9A" w14:textId="77777777" w:rsidR="00B50050" w:rsidRDefault="00B50050" w:rsidP="0088127C">
            <w:pPr>
              <w:pStyle w:val="OtherTableBody"/>
            </w:pPr>
          </w:p>
        </w:tc>
        <w:tc>
          <w:tcPr>
            <w:tcW w:w="600" w:type="dxa"/>
          </w:tcPr>
          <w:p w14:paraId="4F031876" w14:textId="77777777" w:rsidR="00B50050" w:rsidRDefault="00B50050" w:rsidP="0088127C">
            <w:pPr>
              <w:pStyle w:val="OtherTableBody"/>
            </w:pPr>
            <w:r>
              <w:t>CWE</w:t>
            </w:r>
          </w:p>
        </w:tc>
        <w:tc>
          <w:tcPr>
            <w:tcW w:w="700" w:type="dxa"/>
          </w:tcPr>
          <w:p w14:paraId="44CE47E6" w14:textId="77777777" w:rsidR="00B50050" w:rsidRDefault="00B50050" w:rsidP="0088127C">
            <w:pPr>
              <w:pStyle w:val="OtherTableBody"/>
            </w:pPr>
          </w:p>
        </w:tc>
        <w:tc>
          <w:tcPr>
            <w:tcW w:w="600" w:type="dxa"/>
          </w:tcPr>
          <w:p w14:paraId="38A92503" w14:textId="77777777" w:rsidR="00B50050" w:rsidRDefault="00B50050" w:rsidP="0088127C">
            <w:pPr>
              <w:pStyle w:val="OtherTableBody"/>
            </w:pPr>
            <w:r>
              <w:t>0943</w:t>
            </w:r>
          </w:p>
        </w:tc>
        <w:tc>
          <w:tcPr>
            <w:tcW w:w="900" w:type="dxa"/>
          </w:tcPr>
          <w:p w14:paraId="4BFDB17E" w14:textId="77777777" w:rsidR="00B50050" w:rsidRDefault="00B50050" w:rsidP="0088127C">
            <w:pPr>
              <w:pStyle w:val="OtherTableBody"/>
            </w:pPr>
            <w:r>
              <w:t>13.4.13.1</w:t>
            </w:r>
          </w:p>
        </w:tc>
      </w:tr>
      <w:tr w:rsidR="00B50050" w14:paraId="0C91C2B7" w14:textId="77777777" w:rsidTr="00195548">
        <w:tc>
          <w:tcPr>
            <w:tcW w:w="3500" w:type="dxa"/>
          </w:tcPr>
          <w:p w14:paraId="2E30B8E4" w14:textId="77777777" w:rsidR="00B50050" w:rsidRDefault="00B50050" w:rsidP="0088127C">
            <w:pPr>
              <w:pStyle w:val="OtherTableBody"/>
            </w:pPr>
            <w:r>
              <w:t>Device</w:t>
            </w:r>
          </w:p>
        </w:tc>
        <w:tc>
          <w:tcPr>
            <w:tcW w:w="700" w:type="dxa"/>
          </w:tcPr>
          <w:p w14:paraId="1E31DF97" w14:textId="77777777" w:rsidR="00B50050" w:rsidRDefault="00B50050" w:rsidP="0088127C">
            <w:pPr>
              <w:pStyle w:val="OtherTableBody"/>
            </w:pPr>
            <w:r>
              <w:t>02348</w:t>
            </w:r>
          </w:p>
        </w:tc>
        <w:tc>
          <w:tcPr>
            <w:tcW w:w="600" w:type="dxa"/>
          </w:tcPr>
          <w:p w14:paraId="7A5B78BF" w14:textId="77777777" w:rsidR="00B50050" w:rsidRDefault="00B50050" w:rsidP="0088127C">
            <w:pPr>
              <w:pStyle w:val="OtherTableBody"/>
            </w:pPr>
            <w:r>
              <w:t>PRT</w:t>
            </w:r>
          </w:p>
        </w:tc>
        <w:tc>
          <w:tcPr>
            <w:tcW w:w="600" w:type="dxa"/>
          </w:tcPr>
          <w:p w14:paraId="22342FE0" w14:textId="77777777" w:rsidR="00B50050" w:rsidRDefault="00B50050" w:rsidP="0088127C">
            <w:pPr>
              <w:pStyle w:val="OtherTableBody"/>
            </w:pPr>
            <w:r>
              <w:t>10</w:t>
            </w:r>
          </w:p>
        </w:tc>
        <w:tc>
          <w:tcPr>
            <w:tcW w:w="600" w:type="dxa"/>
          </w:tcPr>
          <w:p w14:paraId="471D5AD9" w14:textId="77777777" w:rsidR="00B50050" w:rsidRDefault="00B50050" w:rsidP="0088127C">
            <w:pPr>
              <w:pStyle w:val="OtherTableBody"/>
            </w:pPr>
            <w:r>
              <w:t>..</w:t>
            </w:r>
          </w:p>
        </w:tc>
        <w:tc>
          <w:tcPr>
            <w:tcW w:w="600" w:type="dxa"/>
          </w:tcPr>
          <w:p w14:paraId="4C3312B2" w14:textId="77777777" w:rsidR="00B50050" w:rsidRDefault="00B50050" w:rsidP="0088127C">
            <w:pPr>
              <w:pStyle w:val="OtherTableBody"/>
            </w:pPr>
          </w:p>
        </w:tc>
        <w:tc>
          <w:tcPr>
            <w:tcW w:w="600" w:type="dxa"/>
          </w:tcPr>
          <w:p w14:paraId="5E6104AA" w14:textId="77777777" w:rsidR="00B50050" w:rsidRDefault="00B50050" w:rsidP="0088127C">
            <w:pPr>
              <w:pStyle w:val="OtherTableBody"/>
            </w:pPr>
            <w:r>
              <w:t>EI</w:t>
            </w:r>
          </w:p>
        </w:tc>
        <w:tc>
          <w:tcPr>
            <w:tcW w:w="700" w:type="dxa"/>
          </w:tcPr>
          <w:p w14:paraId="4AFCCAF8" w14:textId="77777777" w:rsidR="00B50050" w:rsidRDefault="00B50050" w:rsidP="0088127C">
            <w:pPr>
              <w:pStyle w:val="OtherTableBody"/>
            </w:pPr>
            <w:r>
              <w:t>Y</w:t>
            </w:r>
          </w:p>
        </w:tc>
        <w:tc>
          <w:tcPr>
            <w:tcW w:w="600" w:type="dxa"/>
          </w:tcPr>
          <w:p w14:paraId="5F03646F" w14:textId="77777777" w:rsidR="00B50050" w:rsidRDefault="00B50050" w:rsidP="0088127C">
            <w:pPr>
              <w:pStyle w:val="OtherTableBody"/>
            </w:pPr>
          </w:p>
        </w:tc>
        <w:tc>
          <w:tcPr>
            <w:tcW w:w="900" w:type="dxa"/>
          </w:tcPr>
          <w:p w14:paraId="2030D616" w14:textId="77777777" w:rsidR="00B50050" w:rsidRDefault="00B50050" w:rsidP="0088127C">
            <w:pPr>
              <w:pStyle w:val="OtherTableBody"/>
            </w:pPr>
            <w:r>
              <w:t>7.4.4.10</w:t>
            </w:r>
          </w:p>
        </w:tc>
      </w:tr>
      <w:tr w:rsidR="00B50050" w14:paraId="285DB1FE" w14:textId="77777777" w:rsidTr="00195548">
        <w:tc>
          <w:tcPr>
            <w:tcW w:w="3500" w:type="dxa"/>
          </w:tcPr>
          <w:p w14:paraId="4EE7AD36" w14:textId="77777777" w:rsidR="00B50050" w:rsidRDefault="00B50050" w:rsidP="0088127C">
            <w:pPr>
              <w:pStyle w:val="OtherTableBody"/>
            </w:pPr>
            <w:r>
              <w:t>Device Data State</w:t>
            </w:r>
          </w:p>
        </w:tc>
        <w:tc>
          <w:tcPr>
            <w:tcW w:w="700" w:type="dxa"/>
          </w:tcPr>
          <w:p w14:paraId="28ECDC71" w14:textId="77777777" w:rsidR="00B50050" w:rsidRDefault="00B50050" w:rsidP="0088127C">
            <w:pPr>
              <w:pStyle w:val="OtherTableBody"/>
            </w:pPr>
            <w:r>
              <w:t>02100</w:t>
            </w:r>
          </w:p>
        </w:tc>
        <w:tc>
          <w:tcPr>
            <w:tcW w:w="600" w:type="dxa"/>
          </w:tcPr>
          <w:p w14:paraId="21D19D24" w14:textId="77777777" w:rsidR="00B50050" w:rsidRDefault="00B50050" w:rsidP="0088127C">
            <w:pPr>
              <w:pStyle w:val="OtherTableBody"/>
            </w:pPr>
            <w:r>
              <w:t>SDD</w:t>
            </w:r>
          </w:p>
        </w:tc>
        <w:tc>
          <w:tcPr>
            <w:tcW w:w="600" w:type="dxa"/>
          </w:tcPr>
          <w:p w14:paraId="01862980" w14:textId="77777777" w:rsidR="00B50050" w:rsidRDefault="00B50050" w:rsidP="0088127C">
            <w:pPr>
              <w:pStyle w:val="OtherTableBody"/>
            </w:pPr>
            <w:r>
              <w:t>4</w:t>
            </w:r>
          </w:p>
        </w:tc>
        <w:tc>
          <w:tcPr>
            <w:tcW w:w="600" w:type="dxa"/>
          </w:tcPr>
          <w:p w14:paraId="12F2C88D" w14:textId="77777777" w:rsidR="00B50050" w:rsidRDefault="00B50050" w:rsidP="0088127C">
            <w:pPr>
              <w:pStyle w:val="OtherTableBody"/>
            </w:pPr>
            <w:r>
              <w:t>..</w:t>
            </w:r>
          </w:p>
        </w:tc>
        <w:tc>
          <w:tcPr>
            <w:tcW w:w="600" w:type="dxa"/>
          </w:tcPr>
          <w:p w14:paraId="070493C8" w14:textId="77777777" w:rsidR="00B50050" w:rsidRDefault="00B50050" w:rsidP="0088127C">
            <w:pPr>
              <w:pStyle w:val="OtherTableBody"/>
            </w:pPr>
          </w:p>
        </w:tc>
        <w:tc>
          <w:tcPr>
            <w:tcW w:w="600" w:type="dxa"/>
          </w:tcPr>
          <w:p w14:paraId="55A6145E" w14:textId="77777777" w:rsidR="00B50050" w:rsidRDefault="00B50050" w:rsidP="0088127C">
            <w:pPr>
              <w:pStyle w:val="OtherTableBody"/>
            </w:pPr>
            <w:r>
              <w:t>CWE</w:t>
            </w:r>
          </w:p>
        </w:tc>
        <w:tc>
          <w:tcPr>
            <w:tcW w:w="700" w:type="dxa"/>
          </w:tcPr>
          <w:p w14:paraId="5F683EE3" w14:textId="77777777" w:rsidR="00B50050" w:rsidRDefault="00B50050" w:rsidP="0088127C">
            <w:pPr>
              <w:pStyle w:val="OtherTableBody"/>
            </w:pPr>
          </w:p>
        </w:tc>
        <w:tc>
          <w:tcPr>
            <w:tcW w:w="600" w:type="dxa"/>
          </w:tcPr>
          <w:p w14:paraId="3D417FCE" w14:textId="77777777" w:rsidR="00B50050" w:rsidRDefault="00B50050" w:rsidP="0088127C">
            <w:pPr>
              <w:pStyle w:val="OtherTableBody"/>
            </w:pPr>
            <w:r>
              <w:t>0667</w:t>
            </w:r>
          </w:p>
        </w:tc>
        <w:tc>
          <w:tcPr>
            <w:tcW w:w="900" w:type="dxa"/>
          </w:tcPr>
          <w:p w14:paraId="14D0C68C" w14:textId="77777777" w:rsidR="00B50050" w:rsidRDefault="00B50050" w:rsidP="0088127C">
            <w:pPr>
              <w:pStyle w:val="OtherTableBody"/>
            </w:pPr>
            <w:r>
              <w:t>17.7.3.4</w:t>
            </w:r>
          </w:p>
        </w:tc>
      </w:tr>
      <w:tr w:rsidR="00B50050" w14:paraId="06D42766" w14:textId="77777777" w:rsidTr="00195548">
        <w:tc>
          <w:tcPr>
            <w:tcW w:w="3500" w:type="dxa"/>
          </w:tcPr>
          <w:p w14:paraId="2D821B8A" w14:textId="77777777" w:rsidR="00B50050" w:rsidRDefault="00B50050" w:rsidP="0088127C">
            <w:pPr>
              <w:pStyle w:val="OtherTableBody"/>
            </w:pPr>
            <w:r>
              <w:lastRenderedPageBreak/>
              <w:t>Device Donation Identification</w:t>
            </w:r>
          </w:p>
        </w:tc>
        <w:tc>
          <w:tcPr>
            <w:tcW w:w="700" w:type="dxa"/>
          </w:tcPr>
          <w:p w14:paraId="736754CC" w14:textId="77777777" w:rsidR="00B50050" w:rsidRDefault="00B50050" w:rsidP="0088127C">
            <w:pPr>
              <w:pStyle w:val="OtherTableBody"/>
            </w:pPr>
            <w:r>
              <w:t>03481</w:t>
            </w:r>
          </w:p>
        </w:tc>
        <w:tc>
          <w:tcPr>
            <w:tcW w:w="600" w:type="dxa"/>
          </w:tcPr>
          <w:p w14:paraId="5E2D03E1" w14:textId="77777777" w:rsidR="00B50050" w:rsidRDefault="00B50050" w:rsidP="0088127C">
            <w:pPr>
              <w:pStyle w:val="OtherTableBody"/>
            </w:pPr>
            <w:r>
              <w:t>PRT</w:t>
            </w:r>
          </w:p>
        </w:tc>
        <w:tc>
          <w:tcPr>
            <w:tcW w:w="600" w:type="dxa"/>
          </w:tcPr>
          <w:p w14:paraId="7FFAAC9F" w14:textId="77777777" w:rsidR="00B50050" w:rsidRDefault="00B50050" w:rsidP="0088127C">
            <w:pPr>
              <w:pStyle w:val="OtherTableBody"/>
            </w:pPr>
            <w:r>
              <w:t>21</w:t>
            </w:r>
          </w:p>
        </w:tc>
        <w:tc>
          <w:tcPr>
            <w:tcW w:w="600" w:type="dxa"/>
          </w:tcPr>
          <w:p w14:paraId="4EBD4074" w14:textId="77777777" w:rsidR="00B50050" w:rsidRDefault="00B50050" w:rsidP="0088127C">
            <w:pPr>
              <w:pStyle w:val="OtherTableBody"/>
            </w:pPr>
            <w:r>
              <w:t>..</w:t>
            </w:r>
          </w:p>
        </w:tc>
        <w:tc>
          <w:tcPr>
            <w:tcW w:w="600" w:type="dxa"/>
          </w:tcPr>
          <w:p w14:paraId="4D5E832C" w14:textId="77777777" w:rsidR="00B50050" w:rsidRDefault="00B50050" w:rsidP="0088127C">
            <w:pPr>
              <w:pStyle w:val="OtherTableBody"/>
            </w:pPr>
          </w:p>
        </w:tc>
        <w:tc>
          <w:tcPr>
            <w:tcW w:w="600" w:type="dxa"/>
          </w:tcPr>
          <w:p w14:paraId="3DDB1171" w14:textId="77777777" w:rsidR="00B50050" w:rsidRDefault="00B50050" w:rsidP="0088127C">
            <w:pPr>
              <w:pStyle w:val="OtherTableBody"/>
            </w:pPr>
            <w:r>
              <w:t>EI</w:t>
            </w:r>
          </w:p>
        </w:tc>
        <w:tc>
          <w:tcPr>
            <w:tcW w:w="700" w:type="dxa"/>
          </w:tcPr>
          <w:p w14:paraId="1838E974" w14:textId="77777777" w:rsidR="00B50050" w:rsidRDefault="00B50050" w:rsidP="0088127C">
            <w:pPr>
              <w:pStyle w:val="OtherTableBody"/>
            </w:pPr>
          </w:p>
        </w:tc>
        <w:tc>
          <w:tcPr>
            <w:tcW w:w="600" w:type="dxa"/>
          </w:tcPr>
          <w:p w14:paraId="5A60D2F7" w14:textId="77777777" w:rsidR="00B50050" w:rsidRDefault="00B50050" w:rsidP="0088127C">
            <w:pPr>
              <w:pStyle w:val="OtherTableBody"/>
            </w:pPr>
          </w:p>
        </w:tc>
        <w:tc>
          <w:tcPr>
            <w:tcW w:w="900" w:type="dxa"/>
          </w:tcPr>
          <w:p w14:paraId="4F8A470A" w14:textId="77777777" w:rsidR="00B50050" w:rsidRDefault="00B50050" w:rsidP="0088127C">
            <w:pPr>
              <w:pStyle w:val="OtherTableBody"/>
            </w:pPr>
            <w:r>
              <w:t>7.4.4.21</w:t>
            </w:r>
          </w:p>
        </w:tc>
      </w:tr>
      <w:tr w:rsidR="00B50050" w14:paraId="269E2786" w14:textId="77777777" w:rsidTr="00195548">
        <w:tc>
          <w:tcPr>
            <w:tcW w:w="3500" w:type="dxa"/>
          </w:tcPr>
          <w:p w14:paraId="13F82297" w14:textId="77777777" w:rsidR="00B50050" w:rsidRDefault="00B50050" w:rsidP="0088127C">
            <w:pPr>
              <w:pStyle w:val="OtherTableBody"/>
            </w:pPr>
            <w:r>
              <w:t>Device Donation Identification</w:t>
            </w:r>
          </w:p>
        </w:tc>
        <w:tc>
          <w:tcPr>
            <w:tcW w:w="700" w:type="dxa"/>
          </w:tcPr>
          <w:p w14:paraId="3153A69D" w14:textId="77777777" w:rsidR="00B50050" w:rsidRDefault="00B50050" w:rsidP="0088127C">
            <w:pPr>
              <w:pStyle w:val="OtherTableBody"/>
            </w:pPr>
            <w:r>
              <w:t>03481</w:t>
            </w:r>
          </w:p>
        </w:tc>
        <w:tc>
          <w:tcPr>
            <w:tcW w:w="600" w:type="dxa"/>
          </w:tcPr>
          <w:p w14:paraId="712BB1DE" w14:textId="77777777" w:rsidR="00B50050" w:rsidRDefault="00B50050" w:rsidP="0088127C">
            <w:pPr>
              <w:pStyle w:val="OtherTableBody"/>
            </w:pPr>
            <w:r>
              <w:t>DEV</w:t>
            </w:r>
          </w:p>
        </w:tc>
        <w:tc>
          <w:tcPr>
            <w:tcW w:w="600" w:type="dxa"/>
          </w:tcPr>
          <w:p w14:paraId="345393E0" w14:textId="77777777" w:rsidR="00B50050" w:rsidRDefault="00B50050" w:rsidP="0088127C">
            <w:pPr>
              <w:pStyle w:val="OtherTableBody"/>
            </w:pPr>
            <w:r>
              <w:t>15</w:t>
            </w:r>
          </w:p>
        </w:tc>
        <w:tc>
          <w:tcPr>
            <w:tcW w:w="600" w:type="dxa"/>
          </w:tcPr>
          <w:p w14:paraId="055CC687" w14:textId="77777777" w:rsidR="00B50050" w:rsidRDefault="00B50050" w:rsidP="0088127C">
            <w:pPr>
              <w:pStyle w:val="OtherTableBody"/>
            </w:pPr>
            <w:r>
              <w:t>..</w:t>
            </w:r>
          </w:p>
        </w:tc>
        <w:tc>
          <w:tcPr>
            <w:tcW w:w="600" w:type="dxa"/>
          </w:tcPr>
          <w:p w14:paraId="5338EDD4" w14:textId="77777777" w:rsidR="00B50050" w:rsidRDefault="00B50050" w:rsidP="0088127C">
            <w:pPr>
              <w:pStyle w:val="OtherTableBody"/>
            </w:pPr>
          </w:p>
        </w:tc>
        <w:tc>
          <w:tcPr>
            <w:tcW w:w="600" w:type="dxa"/>
          </w:tcPr>
          <w:p w14:paraId="4A08AE1D" w14:textId="77777777" w:rsidR="00B50050" w:rsidRDefault="00B50050" w:rsidP="0088127C">
            <w:pPr>
              <w:pStyle w:val="OtherTableBody"/>
            </w:pPr>
            <w:r>
              <w:t>EI</w:t>
            </w:r>
          </w:p>
        </w:tc>
        <w:tc>
          <w:tcPr>
            <w:tcW w:w="700" w:type="dxa"/>
          </w:tcPr>
          <w:p w14:paraId="4A0C6F0B" w14:textId="77777777" w:rsidR="00B50050" w:rsidRDefault="00B50050" w:rsidP="0088127C">
            <w:pPr>
              <w:pStyle w:val="OtherTableBody"/>
            </w:pPr>
          </w:p>
        </w:tc>
        <w:tc>
          <w:tcPr>
            <w:tcW w:w="600" w:type="dxa"/>
          </w:tcPr>
          <w:p w14:paraId="5A0CD109" w14:textId="77777777" w:rsidR="00B50050" w:rsidRDefault="00B50050" w:rsidP="0088127C">
            <w:pPr>
              <w:pStyle w:val="OtherTableBody"/>
            </w:pPr>
          </w:p>
        </w:tc>
        <w:tc>
          <w:tcPr>
            <w:tcW w:w="900" w:type="dxa"/>
          </w:tcPr>
          <w:p w14:paraId="38BC3085" w14:textId="77777777" w:rsidR="00B50050" w:rsidRDefault="00B50050" w:rsidP="0088127C">
            <w:pPr>
              <w:pStyle w:val="OtherTableBody"/>
            </w:pPr>
            <w:r>
              <w:t>17.8.1.15</w:t>
            </w:r>
          </w:p>
        </w:tc>
      </w:tr>
      <w:tr w:rsidR="00B50050" w14:paraId="5DC504B9" w14:textId="77777777" w:rsidTr="00195548">
        <w:tc>
          <w:tcPr>
            <w:tcW w:w="3500" w:type="dxa"/>
          </w:tcPr>
          <w:p w14:paraId="1C5F04EA" w14:textId="77777777" w:rsidR="00B50050" w:rsidRDefault="00B50050" w:rsidP="0088127C">
            <w:pPr>
              <w:pStyle w:val="OtherTableBody"/>
            </w:pPr>
            <w:r>
              <w:t>Device Expiry Date</w:t>
            </w:r>
          </w:p>
        </w:tc>
        <w:tc>
          <w:tcPr>
            <w:tcW w:w="700" w:type="dxa"/>
          </w:tcPr>
          <w:p w14:paraId="044C588F" w14:textId="77777777" w:rsidR="00B50050" w:rsidRDefault="00B50050" w:rsidP="0088127C">
            <w:pPr>
              <w:pStyle w:val="OtherTableBody"/>
            </w:pPr>
            <w:r>
              <w:t>03478</w:t>
            </w:r>
          </w:p>
        </w:tc>
        <w:tc>
          <w:tcPr>
            <w:tcW w:w="600" w:type="dxa"/>
          </w:tcPr>
          <w:p w14:paraId="7FEE075D" w14:textId="77777777" w:rsidR="00B50050" w:rsidRDefault="00B50050" w:rsidP="0088127C">
            <w:pPr>
              <w:pStyle w:val="OtherTableBody"/>
            </w:pPr>
            <w:r>
              <w:t>DEV</w:t>
            </w:r>
          </w:p>
        </w:tc>
        <w:tc>
          <w:tcPr>
            <w:tcW w:w="600" w:type="dxa"/>
          </w:tcPr>
          <w:p w14:paraId="699D7B6F" w14:textId="77777777" w:rsidR="00B50050" w:rsidRDefault="00B50050" w:rsidP="0088127C">
            <w:pPr>
              <w:pStyle w:val="OtherTableBody"/>
            </w:pPr>
            <w:r>
              <w:t>13</w:t>
            </w:r>
          </w:p>
        </w:tc>
        <w:tc>
          <w:tcPr>
            <w:tcW w:w="600" w:type="dxa"/>
          </w:tcPr>
          <w:p w14:paraId="59954CE1" w14:textId="77777777" w:rsidR="00B50050" w:rsidRDefault="00B50050" w:rsidP="0088127C">
            <w:pPr>
              <w:pStyle w:val="OtherTableBody"/>
            </w:pPr>
            <w:r>
              <w:t>..</w:t>
            </w:r>
          </w:p>
        </w:tc>
        <w:tc>
          <w:tcPr>
            <w:tcW w:w="600" w:type="dxa"/>
          </w:tcPr>
          <w:p w14:paraId="4FB341BB" w14:textId="77777777" w:rsidR="00B50050" w:rsidRDefault="00B50050" w:rsidP="0088127C">
            <w:pPr>
              <w:pStyle w:val="OtherTableBody"/>
            </w:pPr>
          </w:p>
        </w:tc>
        <w:tc>
          <w:tcPr>
            <w:tcW w:w="600" w:type="dxa"/>
          </w:tcPr>
          <w:p w14:paraId="2AED95A7" w14:textId="77777777" w:rsidR="00B50050" w:rsidRDefault="00B50050" w:rsidP="0088127C">
            <w:pPr>
              <w:pStyle w:val="OtherTableBody"/>
            </w:pPr>
            <w:r>
              <w:t>DTM</w:t>
            </w:r>
          </w:p>
        </w:tc>
        <w:tc>
          <w:tcPr>
            <w:tcW w:w="700" w:type="dxa"/>
          </w:tcPr>
          <w:p w14:paraId="7792DEAA" w14:textId="77777777" w:rsidR="00B50050" w:rsidRDefault="00B50050" w:rsidP="0088127C">
            <w:pPr>
              <w:pStyle w:val="OtherTableBody"/>
            </w:pPr>
          </w:p>
        </w:tc>
        <w:tc>
          <w:tcPr>
            <w:tcW w:w="600" w:type="dxa"/>
          </w:tcPr>
          <w:p w14:paraId="58750609" w14:textId="77777777" w:rsidR="00B50050" w:rsidRDefault="00B50050" w:rsidP="0088127C">
            <w:pPr>
              <w:pStyle w:val="OtherTableBody"/>
            </w:pPr>
          </w:p>
        </w:tc>
        <w:tc>
          <w:tcPr>
            <w:tcW w:w="900" w:type="dxa"/>
          </w:tcPr>
          <w:p w14:paraId="1C755EDD" w14:textId="77777777" w:rsidR="00B50050" w:rsidRDefault="00B50050" w:rsidP="0088127C">
            <w:pPr>
              <w:pStyle w:val="OtherTableBody"/>
            </w:pPr>
            <w:r>
              <w:t>17.8.1.13</w:t>
            </w:r>
          </w:p>
        </w:tc>
      </w:tr>
      <w:tr w:rsidR="00B50050" w14:paraId="152B1F6D" w14:textId="77777777" w:rsidTr="00195548">
        <w:tc>
          <w:tcPr>
            <w:tcW w:w="3500" w:type="dxa"/>
          </w:tcPr>
          <w:p w14:paraId="6A530F23" w14:textId="77777777" w:rsidR="00B50050" w:rsidRDefault="00B50050" w:rsidP="0088127C">
            <w:pPr>
              <w:pStyle w:val="OtherTableBody"/>
            </w:pPr>
            <w:r>
              <w:t>Device Expiry Date</w:t>
            </w:r>
          </w:p>
        </w:tc>
        <w:tc>
          <w:tcPr>
            <w:tcW w:w="700" w:type="dxa"/>
          </w:tcPr>
          <w:p w14:paraId="0F789B11" w14:textId="77777777" w:rsidR="00B50050" w:rsidRDefault="00B50050" w:rsidP="0088127C">
            <w:pPr>
              <w:pStyle w:val="OtherTableBody"/>
            </w:pPr>
            <w:r>
              <w:t>03478</w:t>
            </w:r>
          </w:p>
        </w:tc>
        <w:tc>
          <w:tcPr>
            <w:tcW w:w="600" w:type="dxa"/>
          </w:tcPr>
          <w:p w14:paraId="20E19D7D" w14:textId="77777777" w:rsidR="00B50050" w:rsidRDefault="00B50050" w:rsidP="0088127C">
            <w:pPr>
              <w:pStyle w:val="OtherTableBody"/>
            </w:pPr>
            <w:r>
              <w:t>PRT</w:t>
            </w:r>
          </w:p>
        </w:tc>
        <w:tc>
          <w:tcPr>
            <w:tcW w:w="600" w:type="dxa"/>
          </w:tcPr>
          <w:p w14:paraId="0A6394BD" w14:textId="77777777" w:rsidR="00B50050" w:rsidRDefault="00B50050" w:rsidP="0088127C">
            <w:pPr>
              <w:pStyle w:val="OtherTableBody"/>
            </w:pPr>
            <w:r>
              <w:t>18</w:t>
            </w:r>
          </w:p>
        </w:tc>
        <w:tc>
          <w:tcPr>
            <w:tcW w:w="600" w:type="dxa"/>
          </w:tcPr>
          <w:p w14:paraId="294DBF59" w14:textId="77777777" w:rsidR="00B50050" w:rsidRDefault="00B50050" w:rsidP="0088127C">
            <w:pPr>
              <w:pStyle w:val="OtherTableBody"/>
            </w:pPr>
            <w:r>
              <w:t>..</w:t>
            </w:r>
          </w:p>
        </w:tc>
        <w:tc>
          <w:tcPr>
            <w:tcW w:w="600" w:type="dxa"/>
          </w:tcPr>
          <w:p w14:paraId="26B28503" w14:textId="77777777" w:rsidR="00B50050" w:rsidRDefault="00B50050" w:rsidP="0088127C">
            <w:pPr>
              <w:pStyle w:val="OtherTableBody"/>
            </w:pPr>
          </w:p>
        </w:tc>
        <w:tc>
          <w:tcPr>
            <w:tcW w:w="600" w:type="dxa"/>
          </w:tcPr>
          <w:p w14:paraId="29A5891A" w14:textId="77777777" w:rsidR="00B50050" w:rsidRDefault="00B50050" w:rsidP="0088127C">
            <w:pPr>
              <w:pStyle w:val="OtherTableBody"/>
            </w:pPr>
            <w:r>
              <w:t>DTM</w:t>
            </w:r>
          </w:p>
        </w:tc>
        <w:tc>
          <w:tcPr>
            <w:tcW w:w="700" w:type="dxa"/>
          </w:tcPr>
          <w:p w14:paraId="4E896916" w14:textId="77777777" w:rsidR="00B50050" w:rsidRDefault="00B50050" w:rsidP="0088127C">
            <w:pPr>
              <w:pStyle w:val="OtherTableBody"/>
            </w:pPr>
          </w:p>
        </w:tc>
        <w:tc>
          <w:tcPr>
            <w:tcW w:w="600" w:type="dxa"/>
          </w:tcPr>
          <w:p w14:paraId="08914524" w14:textId="77777777" w:rsidR="00B50050" w:rsidRDefault="00B50050" w:rsidP="0088127C">
            <w:pPr>
              <w:pStyle w:val="OtherTableBody"/>
            </w:pPr>
          </w:p>
        </w:tc>
        <w:tc>
          <w:tcPr>
            <w:tcW w:w="900" w:type="dxa"/>
          </w:tcPr>
          <w:p w14:paraId="481628E1" w14:textId="77777777" w:rsidR="00B50050" w:rsidRDefault="00B50050" w:rsidP="0088127C">
            <w:pPr>
              <w:pStyle w:val="OtherTableBody"/>
            </w:pPr>
            <w:r>
              <w:t>7.4.4.18</w:t>
            </w:r>
          </w:p>
        </w:tc>
      </w:tr>
      <w:tr w:rsidR="00B50050" w14:paraId="1ACD98D9" w14:textId="77777777" w:rsidTr="00195548">
        <w:tc>
          <w:tcPr>
            <w:tcW w:w="3500" w:type="dxa"/>
          </w:tcPr>
          <w:p w14:paraId="32614A5A" w14:textId="77777777" w:rsidR="00B50050" w:rsidRDefault="00B50050" w:rsidP="0088127C">
            <w:pPr>
              <w:pStyle w:val="OtherTableBody"/>
            </w:pPr>
            <w:r>
              <w:t>Device Family Name</w:t>
            </w:r>
          </w:p>
        </w:tc>
        <w:tc>
          <w:tcPr>
            <w:tcW w:w="700" w:type="dxa"/>
          </w:tcPr>
          <w:p w14:paraId="596E298C" w14:textId="77777777" w:rsidR="00B50050" w:rsidRDefault="00B50050" w:rsidP="0088127C">
            <w:pPr>
              <w:pStyle w:val="OtherTableBody"/>
            </w:pPr>
            <w:r>
              <w:t>01250</w:t>
            </w:r>
          </w:p>
        </w:tc>
        <w:tc>
          <w:tcPr>
            <w:tcW w:w="600" w:type="dxa"/>
          </w:tcPr>
          <w:p w14:paraId="723CCB4E" w14:textId="77777777" w:rsidR="00B50050" w:rsidRDefault="00B50050" w:rsidP="0088127C">
            <w:pPr>
              <w:pStyle w:val="OtherTableBody"/>
            </w:pPr>
            <w:r>
              <w:t>PDC</w:t>
            </w:r>
          </w:p>
        </w:tc>
        <w:tc>
          <w:tcPr>
            <w:tcW w:w="600" w:type="dxa"/>
          </w:tcPr>
          <w:p w14:paraId="21505B4F" w14:textId="77777777" w:rsidR="00B50050" w:rsidRDefault="00B50050" w:rsidP="0088127C">
            <w:pPr>
              <w:pStyle w:val="OtherTableBody"/>
            </w:pPr>
            <w:r>
              <w:t>4</w:t>
            </w:r>
          </w:p>
        </w:tc>
        <w:tc>
          <w:tcPr>
            <w:tcW w:w="600" w:type="dxa"/>
          </w:tcPr>
          <w:p w14:paraId="22CBB5CD" w14:textId="77777777" w:rsidR="00B50050" w:rsidRDefault="00B50050" w:rsidP="0088127C">
            <w:pPr>
              <w:pStyle w:val="OtherTableBody"/>
            </w:pPr>
            <w:r>
              <w:t>..</w:t>
            </w:r>
          </w:p>
        </w:tc>
        <w:tc>
          <w:tcPr>
            <w:tcW w:w="600" w:type="dxa"/>
          </w:tcPr>
          <w:p w14:paraId="7C0A339D" w14:textId="77777777" w:rsidR="00B50050" w:rsidRDefault="00B50050" w:rsidP="0088127C">
            <w:pPr>
              <w:pStyle w:val="OtherTableBody"/>
            </w:pPr>
            <w:r>
              <w:t>60=</w:t>
            </w:r>
          </w:p>
        </w:tc>
        <w:tc>
          <w:tcPr>
            <w:tcW w:w="600" w:type="dxa"/>
          </w:tcPr>
          <w:p w14:paraId="2E6B0C71" w14:textId="77777777" w:rsidR="00B50050" w:rsidRDefault="00B50050" w:rsidP="0088127C">
            <w:pPr>
              <w:pStyle w:val="OtherTableBody"/>
            </w:pPr>
            <w:r>
              <w:t>ST</w:t>
            </w:r>
          </w:p>
        </w:tc>
        <w:tc>
          <w:tcPr>
            <w:tcW w:w="700" w:type="dxa"/>
          </w:tcPr>
          <w:p w14:paraId="5BC90F02" w14:textId="77777777" w:rsidR="00B50050" w:rsidRDefault="00B50050" w:rsidP="0088127C">
            <w:pPr>
              <w:pStyle w:val="OtherTableBody"/>
            </w:pPr>
          </w:p>
        </w:tc>
        <w:tc>
          <w:tcPr>
            <w:tcW w:w="600" w:type="dxa"/>
          </w:tcPr>
          <w:p w14:paraId="4B51B643" w14:textId="77777777" w:rsidR="00B50050" w:rsidRDefault="00B50050" w:rsidP="0088127C">
            <w:pPr>
              <w:pStyle w:val="OtherTableBody"/>
            </w:pPr>
          </w:p>
        </w:tc>
        <w:tc>
          <w:tcPr>
            <w:tcW w:w="900" w:type="dxa"/>
          </w:tcPr>
          <w:p w14:paraId="18CA0FD2" w14:textId="77777777" w:rsidR="00B50050" w:rsidRDefault="00B50050" w:rsidP="0088127C">
            <w:pPr>
              <w:pStyle w:val="OtherTableBody"/>
            </w:pPr>
            <w:r>
              <w:t>7.12.5.4</w:t>
            </w:r>
          </w:p>
        </w:tc>
      </w:tr>
      <w:tr w:rsidR="00B50050" w14:paraId="6D9F86F1" w14:textId="77777777" w:rsidTr="00195548">
        <w:tc>
          <w:tcPr>
            <w:tcW w:w="3500" w:type="dxa"/>
          </w:tcPr>
          <w:p w14:paraId="5C6D8117" w14:textId="77777777" w:rsidR="00B50050" w:rsidRDefault="00B50050" w:rsidP="0088127C">
            <w:pPr>
              <w:pStyle w:val="OtherTableBody"/>
            </w:pPr>
            <w:r>
              <w:t>Device Lot Number</w:t>
            </w:r>
          </w:p>
        </w:tc>
        <w:tc>
          <w:tcPr>
            <w:tcW w:w="700" w:type="dxa"/>
          </w:tcPr>
          <w:p w14:paraId="6FFE3B66" w14:textId="77777777" w:rsidR="00B50050" w:rsidRDefault="00B50050" w:rsidP="0088127C">
            <w:pPr>
              <w:pStyle w:val="OtherTableBody"/>
            </w:pPr>
            <w:r>
              <w:t>03479</w:t>
            </w:r>
          </w:p>
        </w:tc>
        <w:tc>
          <w:tcPr>
            <w:tcW w:w="600" w:type="dxa"/>
          </w:tcPr>
          <w:p w14:paraId="0739B56A" w14:textId="77777777" w:rsidR="00B50050" w:rsidRDefault="00B50050" w:rsidP="0088127C">
            <w:pPr>
              <w:pStyle w:val="OtherTableBody"/>
            </w:pPr>
            <w:r>
              <w:t>DEV</w:t>
            </w:r>
          </w:p>
        </w:tc>
        <w:tc>
          <w:tcPr>
            <w:tcW w:w="600" w:type="dxa"/>
          </w:tcPr>
          <w:p w14:paraId="4BF152A3" w14:textId="77777777" w:rsidR="00B50050" w:rsidRDefault="00B50050" w:rsidP="0088127C">
            <w:pPr>
              <w:pStyle w:val="OtherTableBody"/>
            </w:pPr>
            <w:r>
              <w:t>10</w:t>
            </w:r>
          </w:p>
        </w:tc>
        <w:tc>
          <w:tcPr>
            <w:tcW w:w="600" w:type="dxa"/>
          </w:tcPr>
          <w:p w14:paraId="03FC1AB9" w14:textId="77777777" w:rsidR="00B50050" w:rsidRDefault="00B50050" w:rsidP="0088127C">
            <w:pPr>
              <w:pStyle w:val="OtherTableBody"/>
            </w:pPr>
            <w:r>
              <w:t>..</w:t>
            </w:r>
          </w:p>
        </w:tc>
        <w:tc>
          <w:tcPr>
            <w:tcW w:w="600" w:type="dxa"/>
          </w:tcPr>
          <w:p w14:paraId="7999E712" w14:textId="77777777" w:rsidR="00B50050" w:rsidRDefault="00B50050" w:rsidP="0088127C">
            <w:pPr>
              <w:pStyle w:val="OtherTableBody"/>
            </w:pPr>
          </w:p>
        </w:tc>
        <w:tc>
          <w:tcPr>
            <w:tcW w:w="600" w:type="dxa"/>
          </w:tcPr>
          <w:p w14:paraId="2042A2C4" w14:textId="77777777" w:rsidR="00B50050" w:rsidRDefault="00B50050" w:rsidP="0088127C">
            <w:pPr>
              <w:pStyle w:val="OtherTableBody"/>
            </w:pPr>
            <w:r>
              <w:t>ST</w:t>
            </w:r>
          </w:p>
        </w:tc>
        <w:tc>
          <w:tcPr>
            <w:tcW w:w="700" w:type="dxa"/>
          </w:tcPr>
          <w:p w14:paraId="376AEB2E" w14:textId="77777777" w:rsidR="00B50050" w:rsidRDefault="00B50050" w:rsidP="0088127C">
            <w:pPr>
              <w:pStyle w:val="OtherTableBody"/>
            </w:pPr>
          </w:p>
        </w:tc>
        <w:tc>
          <w:tcPr>
            <w:tcW w:w="600" w:type="dxa"/>
          </w:tcPr>
          <w:p w14:paraId="1BCD2379" w14:textId="77777777" w:rsidR="00B50050" w:rsidRDefault="00B50050" w:rsidP="0088127C">
            <w:pPr>
              <w:pStyle w:val="OtherTableBody"/>
            </w:pPr>
          </w:p>
        </w:tc>
        <w:tc>
          <w:tcPr>
            <w:tcW w:w="900" w:type="dxa"/>
          </w:tcPr>
          <w:p w14:paraId="27D691AE" w14:textId="77777777" w:rsidR="00B50050" w:rsidRDefault="00B50050" w:rsidP="0088127C">
            <w:pPr>
              <w:pStyle w:val="OtherTableBody"/>
            </w:pPr>
            <w:r>
              <w:t>17.8.1.10</w:t>
            </w:r>
          </w:p>
        </w:tc>
      </w:tr>
      <w:tr w:rsidR="00B50050" w14:paraId="1FA10AF5" w14:textId="77777777" w:rsidTr="00195548">
        <w:tc>
          <w:tcPr>
            <w:tcW w:w="3500" w:type="dxa"/>
          </w:tcPr>
          <w:p w14:paraId="1C08B760" w14:textId="77777777" w:rsidR="00B50050" w:rsidRDefault="00B50050" w:rsidP="0088127C">
            <w:pPr>
              <w:pStyle w:val="OtherTableBody"/>
            </w:pPr>
            <w:r>
              <w:t>Device Lot Number</w:t>
            </w:r>
          </w:p>
        </w:tc>
        <w:tc>
          <w:tcPr>
            <w:tcW w:w="700" w:type="dxa"/>
          </w:tcPr>
          <w:p w14:paraId="156FA00A" w14:textId="77777777" w:rsidR="00B50050" w:rsidRDefault="00B50050" w:rsidP="0088127C">
            <w:pPr>
              <w:pStyle w:val="OtherTableBody"/>
            </w:pPr>
            <w:r>
              <w:t>03479</w:t>
            </w:r>
          </w:p>
        </w:tc>
        <w:tc>
          <w:tcPr>
            <w:tcW w:w="600" w:type="dxa"/>
          </w:tcPr>
          <w:p w14:paraId="765B6204" w14:textId="77777777" w:rsidR="00B50050" w:rsidRDefault="00B50050" w:rsidP="0088127C">
            <w:pPr>
              <w:pStyle w:val="OtherTableBody"/>
            </w:pPr>
            <w:r>
              <w:t>PRT</w:t>
            </w:r>
          </w:p>
        </w:tc>
        <w:tc>
          <w:tcPr>
            <w:tcW w:w="600" w:type="dxa"/>
          </w:tcPr>
          <w:p w14:paraId="2ACC311C" w14:textId="77777777" w:rsidR="00B50050" w:rsidRDefault="00B50050" w:rsidP="0088127C">
            <w:pPr>
              <w:pStyle w:val="OtherTableBody"/>
            </w:pPr>
            <w:r>
              <w:t>19</w:t>
            </w:r>
          </w:p>
        </w:tc>
        <w:tc>
          <w:tcPr>
            <w:tcW w:w="600" w:type="dxa"/>
          </w:tcPr>
          <w:p w14:paraId="7684CA2C" w14:textId="77777777" w:rsidR="00B50050" w:rsidRDefault="00B50050" w:rsidP="0088127C">
            <w:pPr>
              <w:pStyle w:val="OtherTableBody"/>
            </w:pPr>
            <w:r>
              <w:t>..</w:t>
            </w:r>
          </w:p>
        </w:tc>
        <w:tc>
          <w:tcPr>
            <w:tcW w:w="600" w:type="dxa"/>
          </w:tcPr>
          <w:p w14:paraId="5F4CF35E" w14:textId="77777777" w:rsidR="00B50050" w:rsidRDefault="00B50050" w:rsidP="0088127C">
            <w:pPr>
              <w:pStyle w:val="OtherTableBody"/>
            </w:pPr>
          </w:p>
        </w:tc>
        <w:tc>
          <w:tcPr>
            <w:tcW w:w="600" w:type="dxa"/>
          </w:tcPr>
          <w:p w14:paraId="262140E1" w14:textId="77777777" w:rsidR="00B50050" w:rsidRDefault="00B50050" w:rsidP="0088127C">
            <w:pPr>
              <w:pStyle w:val="OtherTableBody"/>
            </w:pPr>
            <w:r>
              <w:t>ST</w:t>
            </w:r>
          </w:p>
        </w:tc>
        <w:tc>
          <w:tcPr>
            <w:tcW w:w="700" w:type="dxa"/>
          </w:tcPr>
          <w:p w14:paraId="64C2C882" w14:textId="77777777" w:rsidR="00B50050" w:rsidRDefault="00B50050" w:rsidP="0088127C">
            <w:pPr>
              <w:pStyle w:val="OtherTableBody"/>
            </w:pPr>
          </w:p>
        </w:tc>
        <w:tc>
          <w:tcPr>
            <w:tcW w:w="600" w:type="dxa"/>
          </w:tcPr>
          <w:p w14:paraId="1F931C17" w14:textId="77777777" w:rsidR="00B50050" w:rsidRDefault="00B50050" w:rsidP="0088127C">
            <w:pPr>
              <w:pStyle w:val="OtherTableBody"/>
            </w:pPr>
          </w:p>
        </w:tc>
        <w:tc>
          <w:tcPr>
            <w:tcW w:w="900" w:type="dxa"/>
          </w:tcPr>
          <w:p w14:paraId="69A9514E" w14:textId="77777777" w:rsidR="00B50050" w:rsidRDefault="00B50050" w:rsidP="0088127C">
            <w:pPr>
              <w:pStyle w:val="OtherTableBody"/>
            </w:pPr>
            <w:r>
              <w:t>7.4.4.19</w:t>
            </w:r>
          </w:p>
        </w:tc>
      </w:tr>
      <w:tr w:rsidR="00B50050" w14:paraId="2FF3C47F" w14:textId="77777777" w:rsidTr="00195548">
        <w:tc>
          <w:tcPr>
            <w:tcW w:w="3500" w:type="dxa"/>
          </w:tcPr>
          <w:p w14:paraId="002E28E2" w14:textId="77777777" w:rsidR="00B50050" w:rsidRDefault="00B50050" w:rsidP="0088127C">
            <w:pPr>
              <w:pStyle w:val="OtherTableBody"/>
            </w:pPr>
            <w:r>
              <w:t>Device Manufacture Date</w:t>
            </w:r>
          </w:p>
        </w:tc>
        <w:tc>
          <w:tcPr>
            <w:tcW w:w="700" w:type="dxa"/>
          </w:tcPr>
          <w:p w14:paraId="05E30B58" w14:textId="77777777" w:rsidR="00B50050" w:rsidRDefault="00B50050" w:rsidP="0088127C">
            <w:pPr>
              <w:pStyle w:val="OtherTableBody"/>
            </w:pPr>
            <w:r>
              <w:t>03477</w:t>
            </w:r>
          </w:p>
        </w:tc>
        <w:tc>
          <w:tcPr>
            <w:tcW w:w="600" w:type="dxa"/>
          </w:tcPr>
          <w:p w14:paraId="7236ED02" w14:textId="77777777" w:rsidR="00B50050" w:rsidRDefault="00B50050" w:rsidP="0088127C">
            <w:pPr>
              <w:pStyle w:val="OtherTableBody"/>
            </w:pPr>
            <w:r>
              <w:t>PRT</w:t>
            </w:r>
          </w:p>
        </w:tc>
        <w:tc>
          <w:tcPr>
            <w:tcW w:w="600" w:type="dxa"/>
          </w:tcPr>
          <w:p w14:paraId="402F5D39" w14:textId="77777777" w:rsidR="00B50050" w:rsidRDefault="00B50050" w:rsidP="0088127C">
            <w:pPr>
              <w:pStyle w:val="OtherTableBody"/>
            </w:pPr>
            <w:r>
              <w:t>17</w:t>
            </w:r>
          </w:p>
        </w:tc>
        <w:tc>
          <w:tcPr>
            <w:tcW w:w="600" w:type="dxa"/>
          </w:tcPr>
          <w:p w14:paraId="74183230" w14:textId="77777777" w:rsidR="00B50050" w:rsidRDefault="00B50050" w:rsidP="0088127C">
            <w:pPr>
              <w:pStyle w:val="OtherTableBody"/>
            </w:pPr>
            <w:r>
              <w:t>..</w:t>
            </w:r>
          </w:p>
        </w:tc>
        <w:tc>
          <w:tcPr>
            <w:tcW w:w="600" w:type="dxa"/>
          </w:tcPr>
          <w:p w14:paraId="5F4A5D83" w14:textId="77777777" w:rsidR="00B50050" w:rsidRDefault="00B50050" w:rsidP="0088127C">
            <w:pPr>
              <w:pStyle w:val="OtherTableBody"/>
            </w:pPr>
          </w:p>
        </w:tc>
        <w:tc>
          <w:tcPr>
            <w:tcW w:w="600" w:type="dxa"/>
          </w:tcPr>
          <w:p w14:paraId="42F25104" w14:textId="77777777" w:rsidR="00B50050" w:rsidRDefault="00B50050" w:rsidP="0088127C">
            <w:pPr>
              <w:pStyle w:val="OtherTableBody"/>
            </w:pPr>
            <w:r>
              <w:t>DTM</w:t>
            </w:r>
          </w:p>
        </w:tc>
        <w:tc>
          <w:tcPr>
            <w:tcW w:w="700" w:type="dxa"/>
          </w:tcPr>
          <w:p w14:paraId="651AEBE7" w14:textId="77777777" w:rsidR="00B50050" w:rsidRDefault="00B50050" w:rsidP="0088127C">
            <w:pPr>
              <w:pStyle w:val="OtherTableBody"/>
            </w:pPr>
          </w:p>
        </w:tc>
        <w:tc>
          <w:tcPr>
            <w:tcW w:w="600" w:type="dxa"/>
          </w:tcPr>
          <w:p w14:paraId="54D8FADF" w14:textId="77777777" w:rsidR="00B50050" w:rsidRDefault="00B50050" w:rsidP="0088127C">
            <w:pPr>
              <w:pStyle w:val="OtherTableBody"/>
            </w:pPr>
          </w:p>
        </w:tc>
        <w:tc>
          <w:tcPr>
            <w:tcW w:w="900" w:type="dxa"/>
          </w:tcPr>
          <w:p w14:paraId="231D23D1" w14:textId="77777777" w:rsidR="00B50050" w:rsidRDefault="00B50050" w:rsidP="0088127C">
            <w:pPr>
              <w:pStyle w:val="OtherTableBody"/>
            </w:pPr>
            <w:r>
              <w:t>7.4.4.17</w:t>
            </w:r>
          </w:p>
        </w:tc>
      </w:tr>
      <w:tr w:rsidR="00B50050" w14:paraId="78A06065" w14:textId="77777777" w:rsidTr="00195548">
        <w:tc>
          <w:tcPr>
            <w:tcW w:w="3500" w:type="dxa"/>
          </w:tcPr>
          <w:p w14:paraId="35C5FF20" w14:textId="77777777" w:rsidR="00B50050" w:rsidRDefault="00B50050" w:rsidP="0088127C">
            <w:pPr>
              <w:pStyle w:val="OtherTableBody"/>
            </w:pPr>
            <w:r>
              <w:t>Device Manufacture Date</w:t>
            </w:r>
          </w:p>
        </w:tc>
        <w:tc>
          <w:tcPr>
            <w:tcW w:w="700" w:type="dxa"/>
          </w:tcPr>
          <w:p w14:paraId="07D930F1" w14:textId="77777777" w:rsidR="00B50050" w:rsidRDefault="00B50050" w:rsidP="0088127C">
            <w:pPr>
              <w:pStyle w:val="OtherTableBody"/>
            </w:pPr>
            <w:r>
              <w:t>03477</w:t>
            </w:r>
          </w:p>
        </w:tc>
        <w:tc>
          <w:tcPr>
            <w:tcW w:w="600" w:type="dxa"/>
          </w:tcPr>
          <w:p w14:paraId="32373783" w14:textId="77777777" w:rsidR="00B50050" w:rsidRDefault="00B50050" w:rsidP="0088127C">
            <w:pPr>
              <w:pStyle w:val="OtherTableBody"/>
            </w:pPr>
            <w:r>
              <w:t>DEV</w:t>
            </w:r>
          </w:p>
        </w:tc>
        <w:tc>
          <w:tcPr>
            <w:tcW w:w="600" w:type="dxa"/>
          </w:tcPr>
          <w:p w14:paraId="0B596BA5" w14:textId="77777777" w:rsidR="00B50050" w:rsidRDefault="00B50050" w:rsidP="0088127C">
            <w:pPr>
              <w:pStyle w:val="OtherTableBody"/>
            </w:pPr>
            <w:r>
              <w:t>12</w:t>
            </w:r>
          </w:p>
        </w:tc>
        <w:tc>
          <w:tcPr>
            <w:tcW w:w="600" w:type="dxa"/>
          </w:tcPr>
          <w:p w14:paraId="00833E43" w14:textId="77777777" w:rsidR="00B50050" w:rsidRDefault="00B50050" w:rsidP="0088127C">
            <w:pPr>
              <w:pStyle w:val="OtherTableBody"/>
            </w:pPr>
            <w:r>
              <w:t>..</w:t>
            </w:r>
          </w:p>
        </w:tc>
        <w:tc>
          <w:tcPr>
            <w:tcW w:w="600" w:type="dxa"/>
          </w:tcPr>
          <w:p w14:paraId="45F82EFC" w14:textId="77777777" w:rsidR="00B50050" w:rsidRDefault="00B50050" w:rsidP="0088127C">
            <w:pPr>
              <w:pStyle w:val="OtherTableBody"/>
            </w:pPr>
          </w:p>
        </w:tc>
        <w:tc>
          <w:tcPr>
            <w:tcW w:w="600" w:type="dxa"/>
          </w:tcPr>
          <w:p w14:paraId="5D2F5E8D" w14:textId="77777777" w:rsidR="00B50050" w:rsidRDefault="00B50050" w:rsidP="0088127C">
            <w:pPr>
              <w:pStyle w:val="OtherTableBody"/>
            </w:pPr>
            <w:r>
              <w:t>DTM</w:t>
            </w:r>
          </w:p>
        </w:tc>
        <w:tc>
          <w:tcPr>
            <w:tcW w:w="700" w:type="dxa"/>
          </w:tcPr>
          <w:p w14:paraId="7D4B26D4" w14:textId="77777777" w:rsidR="00B50050" w:rsidRDefault="00B50050" w:rsidP="0088127C">
            <w:pPr>
              <w:pStyle w:val="OtherTableBody"/>
            </w:pPr>
          </w:p>
        </w:tc>
        <w:tc>
          <w:tcPr>
            <w:tcW w:w="600" w:type="dxa"/>
          </w:tcPr>
          <w:p w14:paraId="471D8A87" w14:textId="77777777" w:rsidR="00B50050" w:rsidRDefault="00B50050" w:rsidP="0088127C">
            <w:pPr>
              <w:pStyle w:val="OtherTableBody"/>
            </w:pPr>
          </w:p>
        </w:tc>
        <w:tc>
          <w:tcPr>
            <w:tcW w:w="900" w:type="dxa"/>
          </w:tcPr>
          <w:p w14:paraId="53582C17" w14:textId="77777777" w:rsidR="00B50050" w:rsidRDefault="00B50050" w:rsidP="0088127C">
            <w:pPr>
              <w:pStyle w:val="OtherTableBody"/>
            </w:pPr>
            <w:r>
              <w:t>17.8.1.12</w:t>
            </w:r>
          </w:p>
        </w:tc>
      </w:tr>
      <w:tr w:rsidR="00B50050" w14:paraId="38C0BEB0" w14:textId="77777777" w:rsidTr="00195548">
        <w:tc>
          <w:tcPr>
            <w:tcW w:w="3500" w:type="dxa"/>
          </w:tcPr>
          <w:p w14:paraId="3B9EEE10" w14:textId="77777777" w:rsidR="00B50050" w:rsidRDefault="00B50050" w:rsidP="0088127C">
            <w:pPr>
              <w:pStyle w:val="OtherTableBody"/>
            </w:pPr>
            <w:r>
              <w:t>Device Model Name</w:t>
            </w:r>
          </w:p>
        </w:tc>
        <w:tc>
          <w:tcPr>
            <w:tcW w:w="700" w:type="dxa"/>
          </w:tcPr>
          <w:p w14:paraId="5B1FC0E4" w14:textId="77777777" w:rsidR="00B50050" w:rsidRDefault="00B50050" w:rsidP="0088127C">
            <w:pPr>
              <w:pStyle w:val="OtherTableBody"/>
            </w:pPr>
            <w:r>
              <w:t>02091</w:t>
            </w:r>
          </w:p>
        </w:tc>
        <w:tc>
          <w:tcPr>
            <w:tcW w:w="600" w:type="dxa"/>
          </w:tcPr>
          <w:p w14:paraId="6C37C5F0" w14:textId="77777777" w:rsidR="00B50050" w:rsidRDefault="00B50050" w:rsidP="0088127C">
            <w:pPr>
              <w:pStyle w:val="OtherTableBody"/>
            </w:pPr>
            <w:r>
              <w:t>SCP</w:t>
            </w:r>
          </w:p>
        </w:tc>
        <w:tc>
          <w:tcPr>
            <w:tcW w:w="600" w:type="dxa"/>
          </w:tcPr>
          <w:p w14:paraId="32B18398" w14:textId="77777777" w:rsidR="00B50050" w:rsidRDefault="00B50050" w:rsidP="0088127C">
            <w:pPr>
              <w:pStyle w:val="OtherTableBody"/>
            </w:pPr>
            <w:r>
              <w:t>6</w:t>
            </w:r>
          </w:p>
        </w:tc>
        <w:tc>
          <w:tcPr>
            <w:tcW w:w="600" w:type="dxa"/>
          </w:tcPr>
          <w:p w14:paraId="5F123E5A" w14:textId="77777777" w:rsidR="00B50050" w:rsidRDefault="00B50050" w:rsidP="0088127C">
            <w:pPr>
              <w:pStyle w:val="OtherTableBody"/>
            </w:pPr>
            <w:r>
              <w:t>..</w:t>
            </w:r>
          </w:p>
        </w:tc>
        <w:tc>
          <w:tcPr>
            <w:tcW w:w="600" w:type="dxa"/>
          </w:tcPr>
          <w:p w14:paraId="59EEDE42" w14:textId="77777777" w:rsidR="00B50050" w:rsidRDefault="00B50050" w:rsidP="0088127C">
            <w:pPr>
              <w:pStyle w:val="OtherTableBody"/>
            </w:pPr>
            <w:r>
              <w:t>2=</w:t>
            </w:r>
          </w:p>
        </w:tc>
        <w:tc>
          <w:tcPr>
            <w:tcW w:w="600" w:type="dxa"/>
          </w:tcPr>
          <w:p w14:paraId="3BD16278" w14:textId="77777777" w:rsidR="00B50050" w:rsidRDefault="00B50050" w:rsidP="0088127C">
            <w:pPr>
              <w:pStyle w:val="OtherTableBody"/>
            </w:pPr>
            <w:r>
              <w:t>ST</w:t>
            </w:r>
          </w:p>
        </w:tc>
        <w:tc>
          <w:tcPr>
            <w:tcW w:w="700" w:type="dxa"/>
          </w:tcPr>
          <w:p w14:paraId="6ABB5CEC" w14:textId="77777777" w:rsidR="00B50050" w:rsidRDefault="00B50050" w:rsidP="0088127C">
            <w:pPr>
              <w:pStyle w:val="OtherTableBody"/>
            </w:pPr>
          </w:p>
        </w:tc>
        <w:tc>
          <w:tcPr>
            <w:tcW w:w="600" w:type="dxa"/>
          </w:tcPr>
          <w:p w14:paraId="30E8C6F1" w14:textId="77777777" w:rsidR="00B50050" w:rsidRDefault="00B50050" w:rsidP="0088127C">
            <w:pPr>
              <w:pStyle w:val="OtherTableBody"/>
            </w:pPr>
          </w:p>
        </w:tc>
        <w:tc>
          <w:tcPr>
            <w:tcW w:w="900" w:type="dxa"/>
          </w:tcPr>
          <w:p w14:paraId="6D24D308" w14:textId="77777777" w:rsidR="00B50050" w:rsidRDefault="00B50050" w:rsidP="0088127C">
            <w:pPr>
              <w:pStyle w:val="OtherTableBody"/>
            </w:pPr>
            <w:r>
              <w:t>17.7.1.6</w:t>
            </w:r>
          </w:p>
        </w:tc>
      </w:tr>
      <w:tr w:rsidR="00B50050" w14:paraId="27CE4449" w14:textId="77777777" w:rsidTr="00195548">
        <w:tc>
          <w:tcPr>
            <w:tcW w:w="3500" w:type="dxa"/>
          </w:tcPr>
          <w:p w14:paraId="55602540" w14:textId="77777777" w:rsidR="00B50050" w:rsidRDefault="00B50050" w:rsidP="0088127C">
            <w:pPr>
              <w:pStyle w:val="OtherTableBody"/>
            </w:pPr>
            <w:r>
              <w:t>Device Name</w:t>
            </w:r>
          </w:p>
        </w:tc>
        <w:tc>
          <w:tcPr>
            <w:tcW w:w="700" w:type="dxa"/>
          </w:tcPr>
          <w:p w14:paraId="6481F4BF" w14:textId="77777777" w:rsidR="00B50050" w:rsidRDefault="00B50050" w:rsidP="0088127C">
            <w:pPr>
              <w:pStyle w:val="OtherTableBody"/>
            </w:pPr>
            <w:r>
              <w:t>02280</w:t>
            </w:r>
          </w:p>
        </w:tc>
        <w:tc>
          <w:tcPr>
            <w:tcW w:w="600" w:type="dxa"/>
          </w:tcPr>
          <w:p w14:paraId="68971DD3" w14:textId="77777777" w:rsidR="00B50050" w:rsidRDefault="00B50050" w:rsidP="0088127C">
            <w:pPr>
              <w:pStyle w:val="OtherTableBody"/>
            </w:pPr>
            <w:r>
              <w:t>SLT</w:t>
            </w:r>
          </w:p>
        </w:tc>
        <w:tc>
          <w:tcPr>
            <w:tcW w:w="600" w:type="dxa"/>
          </w:tcPr>
          <w:p w14:paraId="08600AB6" w14:textId="77777777" w:rsidR="00B50050" w:rsidRDefault="00B50050" w:rsidP="0088127C">
            <w:pPr>
              <w:pStyle w:val="OtherTableBody"/>
            </w:pPr>
            <w:r>
              <w:t>2</w:t>
            </w:r>
          </w:p>
        </w:tc>
        <w:tc>
          <w:tcPr>
            <w:tcW w:w="600" w:type="dxa"/>
          </w:tcPr>
          <w:p w14:paraId="6787A089" w14:textId="77777777" w:rsidR="00B50050" w:rsidRDefault="00B50050" w:rsidP="0088127C">
            <w:pPr>
              <w:pStyle w:val="OtherTableBody"/>
            </w:pPr>
            <w:r>
              <w:t>..</w:t>
            </w:r>
          </w:p>
        </w:tc>
        <w:tc>
          <w:tcPr>
            <w:tcW w:w="600" w:type="dxa"/>
          </w:tcPr>
          <w:p w14:paraId="59269F5B" w14:textId="77777777" w:rsidR="00B50050" w:rsidRDefault="00B50050" w:rsidP="0088127C">
            <w:pPr>
              <w:pStyle w:val="OtherTableBody"/>
            </w:pPr>
            <w:r>
              <w:t>999=</w:t>
            </w:r>
          </w:p>
        </w:tc>
        <w:tc>
          <w:tcPr>
            <w:tcW w:w="600" w:type="dxa"/>
          </w:tcPr>
          <w:p w14:paraId="39BC3C01" w14:textId="77777777" w:rsidR="00B50050" w:rsidRDefault="00B50050" w:rsidP="0088127C">
            <w:pPr>
              <w:pStyle w:val="OtherTableBody"/>
            </w:pPr>
            <w:r>
              <w:t>ST</w:t>
            </w:r>
          </w:p>
        </w:tc>
        <w:tc>
          <w:tcPr>
            <w:tcW w:w="700" w:type="dxa"/>
          </w:tcPr>
          <w:p w14:paraId="0556B2F5" w14:textId="77777777" w:rsidR="00B50050" w:rsidRDefault="00B50050" w:rsidP="0088127C">
            <w:pPr>
              <w:pStyle w:val="OtherTableBody"/>
            </w:pPr>
          </w:p>
        </w:tc>
        <w:tc>
          <w:tcPr>
            <w:tcW w:w="600" w:type="dxa"/>
          </w:tcPr>
          <w:p w14:paraId="6A1C0425" w14:textId="77777777" w:rsidR="00B50050" w:rsidRDefault="00B50050" w:rsidP="0088127C">
            <w:pPr>
              <w:pStyle w:val="OtherTableBody"/>
            </w:pPr>
          </w:p>
        </w:tc>
        <w:tc>
          <w:tcPr>
            <w:tcW w:w="900" w:type="dxa"/>
          </w:tcPr>
          <w:p w14:paraId="4FD7E08C" w14:textId="77777777" w:rsidR="00B50050" w:rsidRDefault="00B50050" w:rsidP="0088127C">
            <w:pPr>
              <w:pStyle w:val="OtherTableBody"/>
            </w:pPr>
            <w:r>
              <w:t>17.7.2.2</w:t>
            </w:r>
          </w:p>
        </w:tc>
      </w:tr>
      <w:tr w:rsidR="00B50050" w14:paraId="15629C37" w14:textId="77777777" w:rsidTr="00195548">
        <w:tc>
          <w:tcPr>
            <w:tcW w:w="3500" w:type="dxa"/>
          </w:tcPr>
          <w:p w14:paraId="2F1E6DCD" w14:textId="77777777" w:rsidR="00B50050" w:rsidRDefault="00B50050" w:rsidP="0088127C">
            <w:pPr>
              <w:pStyle w:val="OtherTableBody"/>
            </w:pPr>
            <w:r>
              <w:t>Device Name</w:t>
            </w:r>
          </w:p>
        </w:tc>
        <w:tc>
          <w:tcPr>
            <w:tcW w:w="700" w:type="dxa"/>
          </w:tcPr>
          <w:p w14:paraId="3D671DAD" w14:textId="77777777" w:rsidR="00B50050" w:rsidRDefault="00B50050" w:rsidP="0088127C">
            <w:pPr>
              <w:pStyle w:val="OtherTableBody"/>
            </w:pPr>
            <w:r>
              <w:t>02279</w:t>
            </w:r>
          </w:p>
        </w:tc>
        <w:tc>
          <w:tcPr>
            <w:tcW w:w="600" w:type="dxa"/>
          </w:tcPr>
          <w:p w14:paraId="37EA4546" w14:textId="77777777" w:rsidR="00B50050" w:rsidRDefault="00B50050" w:rsidP="0088127C">
            <w:pPr>
              <w:pStyle w:val="OtherTableBody"/>
            </w:pPr>
            <w:r>
              <w:t>SCP</w:t>
            </w:r>
          </w:p>
        </w:tc>
        <w:tc>
          <w:tcPr>
            <w:tcW w:w="600" w:type="dxa"/>
          </w:tcPr>
          <w:p w14:paraId="31705696" w14:textId="77777777" w:rsidR="00B50050" w:rsidRDefault="00B50050" w:rsidP="0088127C">
            <w:pPr>
              <w:pStyle w:val="OtherTableBody"/>
            </w:pPr>
            <w:r>
              <w:t>5</w:t>
            </w:r>
          </w:p>
        </w:tc>
        <w:tc>
          <w:tcPr>
            <w:tcW w:w="600" w:type="dxa"/>
          </w:tcPr>
          <w:p w14:paraId="3DB68F42" w14:textId="77777777" w:rsidR="00B50050" w:rsidRDefault="00B50050" w:rsidP="0088127C">
            <w:pPr>
              <w:pStyle w:val="OtherTableBody"/>
            </w:pPr>
            <w:r>
              <w:t>..</w:t>
            </w:r>
          </w:p>
        </w:tc>
        <w:tc>
          <w:tcPr>
            <w:tcW w:w="600" w:type="dxa"/>
          </w:tcPr>
          <w:p w14:paraId="1FA2BDDB" w14:textId="77777777" w:rsidR="00B50050" w:rsidRDefault="00B50050" w:rsidP="0088127C">
            <w:pPr>
              <w:pStyle w:val="OtherTableBody"/>
            </w:pPr>
            <w:r>
              <w:t>999=</w:t>
            </w:r>
          </w:p>
        </w:tc>
        <w:tc>
          <w:tcPr>
            <w:tcW w:w="600" w:type="dxa"/>
          </w:tcPr>
          <w:p w14:paraId="415A3D18" w14:textId="77777777" w:rsidR="00B50050" w:rsidRDefault="00B50050" w:rsidP="0088127C">
            <w:pPr>
              <w:pStyle w:val="OtherTableBody"/>
            </w:pPr>
            <w:r>
              <w:t>ST</w:t>
            </w:r>
          </w:p>
        </w:tc>
        <w:tc>
          <w:tcPr>
            <w:tcW w:w="700" w:type="dxa"/>
          </w:tcPr>
          <w:p w14:paraId="3DE6A6F3" w14:textId="77777777" w:rsidR="00B50050" w:rsidRDefault="00B50050" w:rsidP="0088127C">
            <w:pPr>
              <w:pStyle w:val="OtherTableBody"/>
            </w:pPr>
          </w:p>
        </w:tc>
        <w:tc>
          <w:tcPr>
            <w:tcW w:w="600" w:type="dxa"/>
          </w:tcPr>
          <w:p w14:paraId="549F7AF6" w14:textId="77777777" w:rsidR="00B50050" w:rsidRDefault="00B50050" w:rsidP="0088127C">
            <w:pPr>
              <w:pStyle w:val="OtherTableBody"/>
            </w:pPr>
          </w:p>
        </w:tc>
        <w:tc>
          <w:tcPr>
            <w:tcW w:w="900" w:type="dxa"/>
          </w:tcPr>
          <w:p w14:paraId="053D2289" w14:textId="77777777" w:rsidR="00B50050" w:rsidRDefault="00B50050" w:rsidP="0088127C">
            <w:pPr>
              <w:pStyle w:val="OtherTableBody"/>
            </w:pPr>
            <w:r>
              <w:t>17.7.1.5</w:t>
            </w:r>
          </w:p>
        </w:tc>
      </w:tr>
      <w:tr w:rsidR="00B50050" w14:paraId="487901FF" w14:textId="77777777" w:rsidTr="00195548">
        <w:tc>
          <w:tcPr>
            <w:tcW w:w="3500" w:type="dxa"/>
          </w:tcPr>
          <w:p w14:paraId="030FB789" w14:textId="77777777" w:rsidR="00B50050" w:rsidRDefault="00B50050" w:rsidP="0088127C">
            <w:pPr>
              <w:pStyle w:val="OtherTableBody"/>
            </w:pPr>
            <w:r>
              <w:t>Device Name</w:t>
            </w:r>
          </w:p>
        </w:tc>
        <w:tc>
          <w:tcPr>
            <w:tcW w:w="700" w:type="dxa"/>
          </w:tcPr>
          <w:p w14:paraId="0D00B62C" w14:textId="77777777" w:rsidR="00B50050" w:rsidRDefault="00B50050" w:rsidP="0088127C">
            <w:pPr>
              <w:pStyle w:val="OtherTableBody"/>
            </w:pPr>
            <w:r>
              <w:t>02281</w:t>
            </w:r>
          </w:p>
        </w:tc>
        <w:tc>
          <w:tcPr>
            <w:tcW w:w="600" w:type="dxa"/>
          </w:tcPr>
          <w:p w14:paraId="6F5980B0" w14:textId="77777777" w:rsidR="00B50050" w:rsidRDefault="00B50050" w:rsidP="0088127C">
            <w:pPr>
              <w:pStyle w:val="OtherTableBody"/>
            </w:pPr>
            <w:r>
              <w:t>SDD</w:t>
            </w:r>
          </w:p>
        </w:tc>
        <w:tc>
          <w:tcPr>
            <w:tcW w:w="600" w:type="dxa"/>
          </w:tcPr>
          <w:p w14:paraId="57AAD471" w14:textId="77777777" w:rsidR="00B50050" w:rsidRDefault="00B50050" w:rsidP="0088127C">
            <w:pPr>
              <w:pStyle w:val="OtherTableBody"/>
            </w:pPr>
            <w:r>
              <w:t>3</w:t>
            </w:r>
          </w:p>
        </w:tc>
        <w:tc>
          <w:tcPr>
            <w:tcW w:w="600" w:type="dxa"/>
          </w:tcPr>
          <w:p w14:paraId="4FA4CEFD" w14:textId="77777777" w:rsidR="00B50050" w:rsidRDefault="00B50050" w:rsidP="0088127C">
            <w:pPr>
              <w:pStyle w:val="OtherTableBody"/>
            </w:pPr>
            <w:r>
              <w:t>..</w:t>
            </w:r>
          </w:p>
        </w:tc>
        <w:tc>
          <w:tcPr>
            <w:tcW w:w="600" w:type="dxa"/>
          </w:tcPr>
          <w:p w14:paraId="00A594E2" w14:textId="77777777" w:rsidR="00B50050" w:rsidRDefault="00B50050" w:rsidP="0088127C">
            <w:pPr>
              <w:pStyle w:val="OtherTableBody"/>
            </w:pPr>
            <w:r>
              <w:t>999=</w:t>
            </w:r>
          </w:p>
        </w:tc>
        <w:tc>
          <w:tcPr>
            <w:tcW w:w="600" w:type="dxa"/>
          </w:tcPr>
          <w:p w14:paraId="6B4D54D3" w14:textId="77777777" w:rsidR="00B50050" w:rsidRDefault="00B50050" w:rsidP="0088127C">
            <w:pPr>
              <w:pStyle w:val="OtherTableBody"/>
            </w:pPr>
            <w:r>
              <w:t>ST</w:t>
            </w:r>
          </w:p>
        </w:tc>
        <w:tc>
          <w:tcPr>
            <w:tcW w:w="700" w:type="dxa"/>
          </w:tcPr>
          <w:p w14:paraId="10BC21BC" w14:textId="77777777" w:rsidR="00B50050" w:rsidRDefault="00B50050" w:rsidP="0088127C">
            <w:pPr>
              <w:pStyle w:val="OtherTableBody"/>
            </w:pPr>
          </w:p>
        </w:tc>
        <w:tc>
          <w:tcPr>
            <w:tcW w:w="600" w:type="dxa"/>
          </w:tcPr>
          <w:p w14:paraId="1C66EAB6" w14:textId="77777777" w:rsidR="00B50050" w:rsidRDefault="00B50050" w:rsidP="0088127C">
            <w:pPr>
              <w:pStyle w:val="OtherTableBody"/>
            </w:pPr>
          </w:p>
        </w:tc>
        <w:tc>
          <w:tcPr>
            <w:tcW w:w="900" w:type="dxa"/>
          </w:tcPr>
          <w:p w14:paraId="3347118C" w14:textId="77777777" w:rsidR="00B50050" w:rsidRDefault="00B50050" w:rsidP="0088127C">
            <w:pPr>
              <w:pStyle w:val="OtherTableBody"/>
            </w:pPr>
            <w:r>
              <w:t>17.7.3.3</w:t>
            </w:r>
          </w:p>
        </w:tc>
      </w:tr>
      <w:tr w:rsidR="00B50050" w14:paraId="68B5F64D" w14:textId="77777777" w:rsidTr="00195548">
        <w:tc>
          <w:tcPr>
            <w:tcW w:w="3500" w:type="dxa"/>
          </w:tcPr>
          <w:p w14:paraId="654E812E" w14:textId="77777777" w:rsidR="00B50050" w:rsidRDefault="00B50050" w:rsidP="0088127C">
            <w:pPr>
              <w:pStyle w:val="OtherTableBody"/>
            </w:pPr>
            <w:r>
              <w:t>Device Number</w:t>
            </w:r>
          </w:p>
        </w:tc>
        <w:tc>
          <w:tcPr>
            <w:tcW w:w="700" w:type="dxa"/>
          </w:tcPr>
          <w:p w14:paraId="0FBEB0FC" w14:textId="77777777" w:rsidR="00B50050" w:rsidRDefault="00B50050" w:rsidP="0088127C">
            <w:pPr>
              <w:pStyle w:val="OtherTableBody"/>
            </w:pPr>
            <w:r>
              <w:t>02099</w:t>
            </w:r>
          </w:p>
        </w:tc>
        <w:tc>
          <w:tcPr>
            <w:tcW w:w="600" w:type="dxa"/>
          </w:tcPr>
          <w:p w14:paraId="21985CE9" w14:textId="77777777" w:rsidR="00B50050" w:rsidRDefault="00B50050" w:rsidP="0088127C">
            <w:pPr>
              <w:pStyle w:val="OtherTableBody"/>
            </w:pPr>
            <w:r>
              <w:t>SDD</w:t>
            </w:r>
          </w:p>
        </w:tc>
        <w:tc>
          <w:tcPr>
            <w:tcW w:w="600" w:type="dxa"/>
          </w:tcPr>
          <w:p w14:paraId="6D31144F" w14:textId="77777777" w:rsidR="00B50050" w:rsidRDefault="00B50050" w:rsidP="0088127C">
            <w:pPr>
              <w:pStyle w:val="OtherTableBody"/>
            </w:pPr>
            <w:r>
              <w:t>2</w:t>
            </w:r>
          </w:p>
        </w:tc>
        <w:tc>
          <w:tcPr>
            <w:tcW w:w="600" w:type="dxa"/>
          </w:tcPr>
          <w:p w14:paraId="0EE50759" w14:textId="77777777" w:rsidR="00B50050" w:rsidRDefault="00B50050" w:rsidP="0088127C">
            <w:pPr>
              <w:pStyle w:val="OtherTableBody"/>
            </w:pPr>
            <w:r>
              <w:t>..</w:t>
            </w:r>
          </w:p>
        </w:tc>
        <w:tc>
          <w:tcPr>
            <w:tcW w:w="600" w:type="dxa"/>
          </w:tcPr>
          <w:p w14:paraId="0357A37F" w14:textId="77777777" w:rsidR="00B50050" w:rsidRDefault="00B50050" w:rsidP="0088127C">
            <w:pPr>
              <w:pStyle w:val="OtherTableBody"/>
            </w:pPr>
          </w:p>
        </w:tc>
        <w:tc>
          <w:tcPr>
            <w:tcW w:w="600" w:type="dxa"/>
          </w:tcPr>
          <w:p w14:paraId="54280186" w14:textId="77777777" w:rsidR="00B50050" w:rsidRDefault="00B50050" w:rsidP="0088127C">
            <w:pPr>
              <w:pStyle w:val="OtherTableBody"/>
            </w:pPr>
            <w:r>
              <w:t>EI</w:t>
            </w:r>
          </w:p>
        </w:tc>
        <w:tc>
          <w:tcPr>
            <w:tcW w:w="700" w:type="dxa"/>
          </w:tcPr>
          <w:p w14:paraId="1DCF48F9" w14:textId="77777777" w:rsidR="00B50050" w:rsidRDefault="00B50050" w:rsidP="0088127C">
            <w:pPr>
              <w:pStyle w:val="OtherTableBody"/>
            </w:pPr>
          </w:p>
        </w:tc>
        <w:tc>
          <w:tcPr>
            <w:tcW w:w="600" w:type="dxa"/>
          </w:tcPr>
          <w:p w14:paraId="342F4363" w14:textId="77777777" w:rsidR="00B50050" w:rsidRDefault="00B50050" w:rsidP="0088127C">
            <w:pPr>
              <w:pStyle w:val="OtherTableBody"/>
            </w:pPr>
          </w:p>
        </w:tc>
        <w:tc>
          <w:tcPr>
            <w:tcW w:w="900" w:type="dxa"/>
          </w:tcPr>
          <w:p w14:paraId="1438F905" w14:textId="77777777" w:rsidR="00B50050" w:rsidRDefault="00B50050" w:rsidP="0088127C">
            <w:pPr>
              <w:pStyle w:val="OtherTableBody"/>
            </w:pPr>
            <w:r>
              <w:t>17.7.3.2</w:t>
            </w:r>
          </w:p>
        </w:tc>
      </w:tr>
      <w:tr w:rsidR="00B50050" w14:paraId="7F7D6D84" w14:textId="77777777" w:rsidTr="00195548">
        <w:tc>
          <w:tcPr>
            <w:tcW w:w="3500" w:type="dxa"/>
          </w:tcPr>
          <w:p w14:paraId="27B6DEBC" w14:textId="77777777" w:rsidR="00B50050" w:rsidRDefault="00B50050" w:rsidP="0088127C">
            <w:pPr>
              <w:pStyle w:val="OtherTableBody"/>
            </w:pPr>
            <w:r>
              <w:t>Device Number</w:t>
            </w:r>
          </w:p>
        </w:tc>
        <w:tc>
          <w:tcPr>
            <w:tcW w:w="700" w:type="dxa"/>
          </w:tcPr>
          <w:p w14:paraId="2D8BA851" w14:textId="77777777" w:rsidR="00B50050" w:rsidRDefault="00B50050" w:rsidP="0088127C">
            <w:pPr>
              <w:pStyle w:val="OtherTableBody"/>
            </w:pPr>
            <w:r>
              <w:t>02094</w:t>
            </w:r>
          </w:p>
        </w:tc>
        <w:tc>
          <w:tcPr>
            <w:tcW w:w="600" w:type="dxa"/>
          </w:tcPr>
          <w:p w14:paraId="61C4F2FB" w14:textId="77777777" w:rsidR="00B50050" w:rsidRDefault="00B50050" w:rsidP="0088127C">
            <w:pPr>
              <w:pStyle w:val="OtherTableBody"/>
            </w:pPr>
            <w:r>
              <w:t>SLT</w:t>
            </w:r>
          </w:p>
        </w:tc>
        <w:tc>
          <w:tcPr>
            <w:tcW w:w="600" w:type="dxa"/>
          </w:tcPr>
          <w:p w14:paraId="5BAA72EE" w14:textId="77777777" w:rsidR="00B50050" w:rsidRDefault="00B50050" w:rsidP="0088127C">
            <w:pPr>
              <w:pStyle w:val="OtherTableBody"/>
            </w:pPr>
            <w:r>
              <w:t>1</w:t>
            </w:r>
          </w:p>
        </w:tc>
        <w:tc>
          <w:tcPr>
            <w:tcW w:w="600" w:type="dxa"/>
          </w:tcPr>
          <w:p w14:paraId="3507F5F2" w14:textId="77777777" w:rsidR="00B50050" w:rsidRDefault="00B50050" w:rsidP="0088127C">
            <w:pPr>
              <w:pStyle w:val="OtherTableBody"/>
            </w:pPr>
            <w:r>
              <w:t>..</w:t>
            </w:r>
          </w:p>
        </w:tc>
        <w:tc>
          <w:tcPr>
            <w:tcW w:w="600" w:type="dxa"/>
          </w:tcPr>
          <w:p w14:paraId="0D730475" w14:textId="77777777" w:rsidR="00B50050" w:rsidRDefault="00B50050" w:rsidP="0088127C">
            <w:pPr>
              <w:pStyle w:val="OtherTableBody"/>
            </w:pPr>
          </w:p>
        </w:tc>
        <w:tc>
          <w:tcPr>
            <w:tcW w:w="600" w:type="dxa"/>
          </w:tcPr>
          <w:p w14:paraId="107EB12F" w14:textId="77777777" w:rsidR="00B50050" w:rsidRDefault="00B50050" w:rsidP="0088127C">
            <w:pPr>
              <w:pStyle w:val="OtherTableBody"/>
            </w:pPr>
            <w:r>
              <w:t>EI</w:t>
            </w:r>
          </w:p>
        </w:tc>
        <w:tc>
          <w:tcPr>
            <w:tcW w:w="700" w:type="dxa"/>
          </w:tcPr>
          <w:p w14:paraId="675FFFC9" w14:textId="77777777" w:rsidR="00B50050" w:rsidRDefault="00B50050" w:rsidP="0088127C">
            <w:pPr>
              <w:pStyle w:val="OtherTableBody"/>
            </w:pPr>
          </w:p>
        </w:tc>
        <w:tc>
          <w:tcPr>
            <w:tcW w:w="600" w:type="dxa"/>
          </w:tcPr>
          <w:p w14:paraId="68E4A632" w14:textId="77777777" w:rsidR="00B50050" w:rsidRDefault="00B50050" w:rsidP="0088127C">
            <w:pPr>
              <w:pStyle w:val="OtherTableBody"/>
            </w:pPr>
          </w:p>
        </w:tc>
        <w:tc>
          <w:tcPr>
            <w:tcW w:w="900" w:type="dxa"/>
          </w:tcPr>
          <w:p w14:paraId="26C8C6C0" w14:textId="77777777" w:rsidR="00B50050" w:rsidRDefault="00B50050" w:rsidP="0088127C">
            <w:pPr>
              <w:pStyle w:val="OtherTableBody"/>
            </w:pPr>
            <w:r>
              <w:t>17.7.2.1</w:t>
            </w:r>
          </w:p>
        </w:tc>
      </w:tr>
      <w:tr w:rsidR="00B50050" w14:paraId="078FB457" w14:textId="77777777" w:rsidTr="00195548">
        <w:tc>
          <w:tcPr>
            <w:tcW w:w="3500" w:type="dxa"/>
          </w:tcPr>
          <w:p w14:paraId="09DF62E2" w14:textId="77777777" w:rsidR="00B50050" w:rsidRDefault="00B50050" w:rsidP="0088127C">
            <w:pPr>
              <w:pStyle w:val="OtherTableBody"/>
            </w:pPr>
            <w:r>
              <w:t>Device Number</w:t>
            </w:r>
          </w:p>
        </w:tc>
        <w:tc>
          <w:tcPr>
            <w:tcW w:w="700" w:type="dxa"/>
          </w:tcPr>
          <w:p w14:paraId="59E12A61" w14:textId="77777777" w:rsidR="00B50050" w:rsidRDefault="00B50050" w:rsidP="0088127C">
            <w:pPr>
              <w:pStyle w:val="OtherTableBody"/>
            </w:pPr>
            <w:r>
              <w:t>02090</w:t>
            </w:r>
          </w:p>
        </w:tc>
        <w:tc>
          <w:tcPr>
            <w:tcW w:w="600" w:type="dxa"/>
          </w:tcPr>
          <w:p w14:paraId="2E23A082" w14:textId="77777777" w:rsidR="00B50050" w:rsidRDefault="00B50050" w:rsidP="0088127C">
            <w:pPr>
              <w:pStyle w:val="OtherTableBody"/>
            </w:pPr>
            <w:r>
              <w:t>SCP</w:t>
            </w:r>
          </w:p>
        </w:tc>
        <w:tc>
          <w:tcPr>
            <w:tcW w:w="600" w:type="dxa"/>
          </w:tcPr>
          <w:p w14:paraId="27D169D4" w14:textId="77777777" w:rsidR="00B50050" w:rsidRDefault="00B50050" w:rsidP="0088127C">
            <w:pPr>
              <w:pStyle w:val="OtherTableBody"/>
            </w:pPr>
            <w:r>
              <w:t>4</w:t>
            </w:r>
          </w:p>
        </w:tc>
        <w:tc>
          <w:tcPr>
            <w:tcW w:w="600" w:type="dxa"/>
          </w:tcPr>
          <w:p w14:paraId="27D5B240" w14:textId="77777777" w:rsidR="00B50050" w:rsidRDefault="00B50050" w:rsidP="0088127C">
            <w:pPr>
              <w:pStyle w:val="OtherTableBody"/>
            </w:pPr>
            <w:r>
              <w:t>..</w:t>
            </w:r>
          </w:p>
        </w:tc>
        <w:tc>
          <w:tcPr>
            <w:tcW w:w="600" w:type="dxa"/>
          </w:tcPr>
          <w:p w14:paraId="4C23F89F" w14:textId="77777777" w:rsidR="00B50050" w:rsidRDefault="00B50050" w:rsidP="0088127C">
            <w:pPr>
              <w:pStyle w:val="OtherTableBody"/>
            </w:pPr>
          </w:p>
        </w:tc>
        <w:tc>
          <w:tcPr>
            <w:tcW w:w="600" w:type="dxa"/>
          </w:tcPr>
          <w:p w14:paraId="1B05CE85" w14:textId="77777777" w:rsidR="00B50050" w:rsidRDefault="00B50050" w:rsidP="0088127C">
            <w:pPr>
              <w:pStyle w:val="OtherTableBody"/>
            </w:pPr>
            <w:r>
              <w:t>EI</w:t>
            </w:r>
          </w:p>
        </w:tc>
        <w:tc>
          <w:tcPr>
            <w:tcW w:w="700" w:type="dxa"/>
          </w:tcPr>
          <w:p w14:paraId="48D0873A" w14:textId="77777777" w:rsidR="00B50050" w:rsidRDefault="00B50050" w:rsidP="0088127C">
            <w:pPr>
              <w:pStyle w:val="OtherTableBody"/>
            </w:pPr>
          </w:p>
        </w:tc>
        <w:tc>
          <w:tcPr>
            <w:tcW w:w="600" w:type="dxa"/>
          </w:tcPr>
          <w:p w14:paraId="02E09DC8" w14:textId="77777777" w:rsidR="00B50050" w:rsidRDefault="00B50050" w:rsidP="0088127C">
            <w:pPr>
              <w:pStyle w:val="OtherTableBody"/>
            </w:pPr>
          </w:p>
        </w:tc>
        <w:tc>
          <w:tcPr>
            <w:tcW w:w="900" w:type="dxa"/>
          </w:tcPr>
          <w:p w14:paraId="7E11AFBC" w14:textId="77777777" w:rsidR="00B50050" w:rsidRDefault="00B50050" w:rsidP="0088127C">
            <w:pPr>
              <w:pStyle w:val="OtherTableBody"/>
            </w:pPr>
            <w:r>
              <w:t>17.7.1.4</w:t>
            </w:r>
          </w:p>
        </w:tc>
      </w:tr>
      <w:tr w:rsidR="00B50050" w14:paraId="59589CE5" w14:textId="77777777" w:rsidTr="00195548">
        <w:tc>
          <w:tcPr>
            <w:tcW w:w="3500" w:type="dxa"/>
          </w:tcPr>
          <w:p w14:paraId="2F062D85" w14:textId="77777777" w:rsidR="00B50050" w:rsidRDefault="00B50050" w:rsidP="0088127C">
            <w:pPr>
              <w:pStyle w:val="OtherTableBody"/>
            </w:pPr>
            <w:r>
              <w:t>Device Operator Qualifications</w:t>
            </w:r>
          </w:p>
        </w:tc>
        <w:tc>
          <w:tcPr>
            <w:tcW w:w="700" w:type="dxa"/>
          </w:tcPr>
          <w:p w14:paraId="1B0D1ED6" w14:textId="77777777" w:rsidR="00B50050" w:rsidRDefault="00B50050" w:rsidP="0088127C">
            <w:pPr>
              <w:pStyle w:val="OtherTableBody"/>
            </w:pPr>
            <w:r>
              <w:t>01116</w:t>
            </w:r>
          </w:p>
        </w:tc>
        <w:tc>
          <w:tcPr>
            <w:tcW w:w="600" w:type="dxa"/>
          </w:tcPr>
          <w:p w14:paraId="6164B136" w14:textId="77777777" w:rsidR="00B50050" w:rsidRDefault="00B50050" w:rsidP="0088127C">
            <w:pPr>
              <w:pStyle w:val="OtherTableBody"/>
            </w:pPr>
            <w:r>
              <w:t>PCR</w:t>
            </w:r>
          </w:p>
        </w:tc>
        <w:tc>
          <w:tcPr>
            <w:tcW w:w="600" w:type="dxa"/>
          </w:tcPr>
          <w:p w14:paraId="6EEF4AAB" w14:textId="77777777" w:rsidR="00B50050" w:rsidRDefault="00B50050" w:rsidP="0088127C">
            <w:pPr>
              <w:pStyle w:val="OtherTableBody"/>
            </w:pPr>
            <w:r>
              <w:t>19</w:t>
            </w:r>
          </w:p>
        </w:tc>
        <w:tc>
          <w:tcPr>
            <w:tcW w:w="600" w:type="dxa"/>
          </w:tcPr>
          <w:p w14:paraId="6D106B18" w14:textId="77777777" w:rsidR="00B50050" w:rsidRDefault="00B50050" w:rsidP="0088127C">
            <w:pPr>
              <w:pStyle w:val="OtherTableBody"/>
            </w:pPr>
            <w:r>
              <w:t>1..1</w:t>
            </w:r>
          </w:p>
        </w:tc>
        <w:tc>
          <w:tcPr>
            <w:tcW w:w="600" w:type="dxa"/>
          </w:tcPr>
          <w:p w14:paraId="29E963FE" w14:textId="77777777" w:rsidR="00B50050" w:rsidRDefault="00B50050" w:rsidP="0088127C">
            <w:pPr>
              <w:pStyle w:val="OtherTableBody"/>
            </w:pPr>
          </w:p>
        </w:tc>
        <w:tc>
          <w:tcPr>
            <w:tcW w:w="600" w:type="dxa"/>
          </w:tcPr>
          <w:p w14:paraId="79ADCCE1" w14:textId="77777777" w:rsidR="00B50050" w:rsidRDefault="00B50050" w:rsidP="0088127C">
            <w:pPr>
              <w:pStyle w:val="OtherTableBody"/>
            </w:pPr>
            <w:r>
              <w:t>ID</w:t>
            </w:r>
          </w:p>
        </w:tc>
        <w:tc>
          <w:tcPr>
            <w:tcW w:w="700" w:type="dxa"/>
          </w:tcPr>
          <w:p w14:paraId="1B99CA21" w14:textId="77777777" w:rsidR="00B50050" w:rsidRDefault="00B50050" w:rsidP="0088127C">
            <w:pPr>
              <w:pStyle w:val="OtherTableBody"/>
            </w:pPr>
          </w:p>
        </w:tc>
        <w:tc>
          <w:tcPr>
            <w:tcW w:w="600" w:type="dxa"/>
          </w:tcPr>
          <w:p w14:paraId="75EC0729" w14:textId="77777777" w:rsidR="00B50050" w:rsidRDefault="00B50050" w:rsidP="0088127C">
            <w:pPr>
              <w:pStyle w:val="OtherTableBody"/>
            </w:pPr>
            <w:r>
              <w:t>0242</w:t>
            </w:r>
          </w:p>
        </w:tc>
        <w:tc>
          <w:tcPr>
            <w:tcW w:w="900" w:type="dxa"/>
          </w:tcPr>
          <w:p w14:paraId="7ADBB26B" w14:textId="77777777" w:rsidR="00B50050" w:rsidRDefault="00B50050" w:rsidP="0088127C">
            <w:pPr>
              <w:pStyle w:val="OtherTableBody"/>
            </w:pPr>
            <w:r>
              <w:t>7.12.3.19</w:t>
            </w:r>
          </w:p>
        </w:tc>
      </w:tr>
      <w:tr w:rsidR="00B50050" w14:paraId="15C3AE46" w14:textId="77777777" w:rsidTr="00195548">
        <w:tc>
          <w:tcPr>
            <w:tcW w:w="3500" w:type="dxa"/>
          </w:tcPr>
          <w:p w14:paraId="3787D7EE" w14:textId="77777777" w:rsidR="00B50050" w:rsidRDefault="00B50050" w:rsidP="0088127C">
            <w:pPr>
              <w:pStyle w:val="OtherTableBody"/>
            </w:pPr>
            <w:r>
              <w:t>Device Serial Number</w:t>
            </w:r>
          </w:p>
        </w:tc>
        <w:tc>
          <w:tcPr>
            <w:tcW w:w="700" w:type="dxa"/>
          </w:tcPr>
          <w:p w14:paraId="71739E06" w14:textId="77777777" w:rsidR="00B50050" w:rsidRDefault="00B50050" w:rsidP="0088127C">
            <w:pPr>
              <w:pStyle w:val="OtherTableBody"/>
            </w:pPr>
            <w:r>
              <w:t>03480</w:t>
            </w:r>
          </w:p>
        </w:tc>
        <w:tc>
          <w:tcPr>
            <w:tcW w:w="600" w:type="dxa"/>
          </w:tcPr>
          <w:p w14:paraId="7B8240D7" w14:textId="77777777" w:rsidR="00B50050" w:rsidRDefault="00B50050" w:rsidP="0088127C">
            <w:pPr>
              <w:pStyle w:val="OtherTableBody"/>
            </w:pPr>
            <w:r>
              <w:t>PRT</w:t>
            </w:r>
          </w:p>
        </w:tc>
        <w:tc>
          <w:tcPr>
            <w:tcW w:w="600" w:type="dxa"/>
          </w:tcPr>
          <w:p w14:paraId="4EFE7144" w14:textId="77777777" w:rsidR="00B50050" w:rsidRDefault="00B50050" w:rsidP="0088127C">
            <w:pPr>
              <w:pStyle w:val="OtherTableBody"/>
            </w:pPr>
            <w:r>
              <w:t>20</w:t>
            </w:r>
          </w:p>
        </w:tc>
        <w:tc>
          <w:tcPr>
            <w:tcW w:w="600" w:type="dxa"/>
          </w:tcPr>
          <w:p w14:paraId="124C0C9B" w14:textId="77777777" w:rsidR="00B50050" w:rsidRDefault="00B50050" w:rsidP="0088127C">
            <w:pPr>
              <w:pStyle w:val="OtherTableBody"/>
            </w:pPr>
            <w:r>
              <w:t>..</w:t>
            </w:r>
          </w:p>
        </w:tc>
        <w:tc>
          <w:tcPr>
            <w:tcW w:w="600" w:type="dxa"/>
          </w:tcPr>
          <w:p w14:paraId="0A8C540E" w14:textId="77777777" w:rsidR="00B50050" w:rsidRDefault="00B50050" w:rsidP="0088127C">
            <w:pPr>
              <w:pStyle w:val="OtherTableBody"/>
            </w:pPr>
          </w:p>
        </w:tc>
        <w:tc>
          <w:tcPr>
            <w:tcW w:w="600" w:type="dxa"/>
          </w:tcPr>
          <w:p w14:paraId="448143F9" w14:textId="77777777" w:rsidR="00B50050" w:rsidRDefault="00B50050" w:rsidP="0088127C">
            <w:pPr>
              <w:pStyle w:val="OtherTableBody"/>
            </w:pPr>
            <w:r>
              <w:t>ST</w:t>
            </w:r>
          </w:p>
        </w:tc>
        <w:tc>
          <w:tcPr>
            <w:tcW w:w="700" w:type="dxa"/>
          </w:tcPr>
          <w:p w14:paraId="2E198BB6" w14:textId="77777777" w:rsidR="00B50050" w:rsidRDefault="00B50050" w:rsidP="0088127C">
            <w:pPr>
              <w:pStyle w:val="OtherTableBody"/>
            </w:pPr>
          </w:p>
        </w:tc>
        <w:tc>
          <w:tcPr>
            <w:tcW w:w="600" w:type="dxa"/>
          </w:tcPr>
          <w:p w14:paraId="2511A04F" w14:textId="77777777" w:rsidR="00B50050" w:rsidRDefault="00B50050" w:rsidP="0088127C">
            <w:pPr>
              <w:pStyle w:val="OtherTableBody"/>
            </w:pPr>
          </w:p>
        </w:tc>
        <w:tc>
          <w:tcPr>
            <w:tcW w:w="900" w:type="dxa"/>
          </w:tcPr>
          <w:p w14:paraId="303FAC59" w14:textId="77777777" w:rsidR="00B50050" w:rsidRDefault="00B50050" w:rsidP="0088127C">
            <w:pPr>
              <w:pStyle w:val="OtherTableBody"/>
            </w:pPr>
            <w:r>
              <w:t>7.4.4.20</w:t>
            </w:r>
          </w:p>
        </w:tc>
      </w:tr>
      <w:tr w:rsidR="00B50050" w14:paraId="51AFDEBF" w14:textId="77777777" w:rsidTr="00195548">
        <w:tc>
          <w:tcPr>
            <w:tcW w:w="3500" w:type="dxa"/>
          </w:tcPr>
          <w:p w14:paraId="0F01620A" w14:textId="77777777" w:rsidR="00B50050" w:rsidRDefault="00B50050" w:rsidP="0088127C">
            <w:pPr>
              <w:pStyle w:val="OtherTableBody"/>
            </w:pPr>
            <w:r>
              <w:t>Device Serial Number</w:t>
            </w:r>
          </w:p>
        </w:tc>
        <w:tc>
          <w:tcPr>
            <w:tcW w:w="700" w:type="dxa"/>
          </w:tcPr>
          <w:p w14:paraId="431ACC5C" w14:textId="77777777" w:rsidR="00B50050" w:rsidRDefault="00B50050" w:rsidP="0088127C">
            <w:pPr>
              <w:pStyle w:val="OtherTableBody"/>
            </w:pPr>
            <w:r>
              <w:t>03480</w:t>
            </w:r>
          </w:p>
        </w:tc>
        <w:tc>
          <w:tcPr>
            <w:tcW w:w="600" w:type="dxa"/>
          </w:tcPr>
          <w:p w14:paraId="761EBE22" w14:textId="77777777" w:rsidR="00B50050" w:rsidRDefault="00B50050" w:rsidP="0088127C">
            <w:pPr>
              <w:pStyle w:val="OtherTableBody"/>
            </w:pPr>
            <w:r>
              <w:t>DEV</w:t>
            </w:r>
          </w:p>
        </w:tc>
        <w:tc>
          <w:tcPr>
            <w:tcW w:w="600" w:type="dxa"/>
          </w:tcPr>
          <w:p w14:paraId="147120F4" w14:textId="77777777" w:rsidR="00B50050" w:rsidRDefault="00B50050" w:rsidP="0088127C">
            <w:pPr>
              <w:pStyle w:val="OtherTableBody"/>
            </w:pPr>
            <w:r>
              <w:t>11</w:t>
            </w:r>
          </w:p>
        </w:tc>
        <w:tc>
          <w:tcPr>
            <w:tcW w:w="600" w:type="dxa"/>
          </w:tcPr>
          <w:p w14:paraId="5309FB32" w14:textId="77777777" w:rsidR="00B50050" w:rsidRDefault="00B50050" w:rsidP="0088127C">
            <w:pPr>
              <w:pStyle w:val="OtherTableBody"/>
            </w:pPr>
            <w:r>
              <w:t>..</w:t>
            </w:r>
          </w:p>
        </w:tc>
        <w:tc>
          <w:tcPr>
            <w:tcW w:w="600" w:type="dxa"/>
          </w:tcPr>
          <w:p w14:paraId="40F67CBD" w14:textId="77777777" w:rsidR="00B50050" w:rsidRDefault="00B50050" w:rsidP="0088127C">
            <w:pPr>
              <w:pStyle w:val="OtherTableBody"/>
            </w:pPr>
          </w:p>
        </w:tc>
        <w:tc>
          <w:tcPr>
            <w:tcW w:w="600" w:type="dxa"/>
          </w:tcPr>
          <w:p w14:paraId="4B1C34C1" w14:textId="77777777" w:rsidR="00B50050" w:rsidRDefault="00B50050" w:rsidP="0088127C">
            <w:pPr>
              <w:pStyle w:val="OtherTableBody"/>
            </w:pPr>
            <w:r>
              <w:t>ST</w:t>
            </w:r>
          </w:p>
        </w:tc>
        <w:tc>
          <w:tcPr>
            <w:tcW w:w="700" w:type="dxa"/>
          </w:tcPr>
          <w:p w14:paraId="14209EA4" w14:textId="77777777" w:rsidR="00B50050" w:rsidRDefault="00B50050" w:rsidP="0088127C">
            <w:pPr>
              <w:pStyle w:val="OtherTableBody"/>
            </w:pPr>
          </w:p>
        </w:tc>
        <w:tc>
          <w:tcPr>
            <w:tcW w:w="600" w:type="dxa"/>
          </w:tcPr>
          <w:p w14:paraId="4272BAD7" w14:textId="77777777" w:rsidR="00B50050" w:rsidRDefault="00B50050" w:rsidP="0088127C">
            <w:pPr>
              <w:pStyle w:val="OtherTableBody"/>
            </w:pPr>
          </w:p>
        </w:tc>
        <w:tc>
          <w:tcPr>
            <w:tcW w:w="900" w:type="dxa"/>
          </w:tcPr>
          <w:p w14:paraId="4676ABF6" w14:textId="77777777" w:rsidR="00B50050" w:rsidRDefault="00B50050" w:rsidP="0088127C">
            <w:pPr>
              <w:pStyle w:val="OtherTableBody"/>
            </w:pPr>
            <w:r>
              <w:t>17.8.1.11</w:t>
            </w:r>
          </w:p>
        </w:tc>
      </w:tr>
      <w:tr w:rsidR="00B50050" w14:paraId="46EC1E2E" w14:textId="77777777" w:rsidTr="00195548">
        <w:tc>
          <w:tcPr>
            <w:tcW w:w="3500" w:type="dxa"/>
          </w:tcPr>
          <w:p w14:paraId="6301322E" w14:textId="77777777" w:rsidR="00B50050" w:rsidRDefault="00B50050" w:rsidP="0088127C">
            <w:pPr>
              <w:pStyle w:val="OtherTableBody"/>
            </w:pPr>
            <w:r>
              <w:t>Device Status</w:t>
            </w:r>
          </w:p>
        </w:tc>
        <w:tc>
          <w:tcPr>
            <w:tcW w:w="700" w:type="dxa"/>
          </w:tcPr>
          <w:p w14:paraId="3FEF0506" w14:textId="77777777" w:rsidR="00B50050" w:rsidRDefault="00B50050" w:rsidP="0088127C">
            <w:pPr>
              <w:pStyle w:val="OtherTableBody"/>
            </w:pPr>
            <w:r>
              <w:t>02501</w:t>
            </w:r>
          </w:p>
        </w:tc>
        <w:tc>
          <w:tcPr>
            <w:tcW w:w="600" w:type="dxa"/>
          </w:tcPr>
          <w:p w14:paraId="4FA089C0" w14:textId="77777777" w:rsidR="00B50050" w:rsidRDefault="00B50050" w:rsidP="0088127C">
            <w:pPr>
              <w:pStyle w:val="OtherTableBody"/>
            </w:pPr>
            <w:r>
              <w:t>DEV</w:t>
            </w:r>
          </w:p>
        </w:tc>
        <w:tc>
          <w:tcPr>
            <w:tcW w:w="600" w:type="dxa"/>
          </w:tcPr>
          <w:p w14:paraId="5CD16B08" w14:textId="77777777" w:rsidR="00B50050" w:rsidRDefault="00B50050" w:rsidP="0088127C">
            <w:pPr>
              <w:pStyle w:val="OtherTableBody"/>
            </w:pPr>
            <w:r>
              <w:t>4</w:t>
            </w:r>
          </w:p>
        </w:tc>
        <w:tc>
          <w:tcPr>
            <w:tcW w:w="600" w:type="dxa"/>
          </w:tcPr>
          <w:p w14:paraId="6903FB67" w14:textId="77777777" w:rsidR="00B50050" w:rsidRDefault="00B50050" w:rsidP="0088127C">
            <w:pPr>
              <w:pStyle w:val="OtherTableBody"/>
            </w:pPr>
            <w:r>
              <w:t>..</w:t>
            </w:r>
          </w:p>
        </w:tc>
        <w:tc>
          <w:tcPr>
            <w:tcW w:w="600" w:type="dxa"/>
          </w:tcPr>
          <w:p w14:paraId="58D09507" w14:textId="77777777" w:rsidR="00B50050" w:rsidRDefault="00B50050" w:rsidP="0088127C">
            <w:pPr>
              <w:pStyle w:val="OtherTableBody"/>
            </w:pPr>
          </w:p>
        </w:tc>
        <w:tc>
          <w:tcPr>
            <w:tcW w:w="600" w:type="dxa"/>
          </w:tcPr>
          <w:p w14:paraId="54F21BFC" w14:textId="77777777" w:rsidR="00B50050" w:rsidRDefault="00B50050" w:rsidP="0088127C">
            <w:pPr>
              <w:pStyle w:val="OtherTableBody"/>
            </w:pPr>
            <w:r>
              <w:t>CNE</w:t>
            </w:r>
          </w:p>
        </w:tc>
        <w:tc>
          <w:tcPr>
            <w:tcW w:w="700" w:type="dxa"/>
          </w:tcPr>
          <w:p w14:paraId="672888B5" w14:textId="77777777" w:rsidR="00B50050" w:rsidRDefault="00B50050" w:rsidP="0088127C">
            <w:pPr>
              <w:pStyle w:val="OtherTableBody"/>
            </w:pPr>
            <w:r>
              <w:t>Y</w:t>
            </w:r>
          </w:p>
        </w:tc>
        <w:tc>
          <w:tcPr>
            <w:tcW w:w="600" w:type="dxa"/>
          </w:tcPr>
          <w:p w14:paraId="191172C1" w14:textId="77777777" w:rsidR="00B50050" w:rsidRDefault="00B50050" w:rsidP="0088127C">
            <w:pPr>
              <w:pStyle w:val="OtherTableBody"/>
            </w:pPr>
            <w:r>
              <w:t>0962</w:t>
            </w:r>
          </w:p>
        </w:tc>
        <w:tc>
          <w:tcPr>
            <w:tcW w:w="900" w:type="dxa"/>
          </w:tcPr>
          <w:p w14:paraId="4D6C1846" w14:textId="77777777" w:rsidR="00B50050" w:rsidRDefault="00B50050" w:rsidP="0088127C">
            <w:pPr>
              <w:pStyle w:val="OtherTableBody"/>
            </w:pPr>
            <w:r>
              <w:t>17.8.1.4</w:t>
            </w:r>
          </w:p>
        </w:tc>
      </w:tr>
      <w:tr w:rsidR="00B50050" w14:paraId="53491DA9" w14:textId="77777777" w:rsidTr="00195548">
        <w:tc>
          <w:tcPr>
            <w:tcW w:w="3500" w:type="dxa"/>
          </w:tcPr>
          <w:p w14:paraId="6B4EA200" w14:textId="77777777" w:rsidR="00B50050" w:rsidRDefault="00B50050" w:rsidP="0088127C">
            <w:pPr>
              <w:pStyle w:val="OtherTableBody"/>
            </w:pPr>
            <w:r>
              <w:t xml:space="preserve">Device Status </w:t>
            </w:r>
          </w:p>
        </w:tc>
        <w:tc>
          <w:tcPr>
            <w:tcW w:w="700" w:type="dxa"/>
          </w:tcPr>
          <w:p w14:paraId="42A9CB4B" w14:textId="77777777" w:rsidR="00B50050" w:rsidRDefault="00B50050" w:rsidP="0088127C">
            <w:pPr>
              <w:pStyle w:val="OtherTableBody"/>
            </w:pPr>
            <w:r>
              <w:t>02113</w:t>
            </w:r>
          </w:p>
        </w:tc>
        <w:tc>
          <w:tcPr>
            <w:tcW w:w="600" w:type="dxa"/>
          </w:tcPr>
          <w:p w14:paraId="06E8C84D" w14:textId="77777777" w:rsidR="00B50050" w:rsidRDefault="00B50050" w:rsidP="0088127C">
            <w:pPr>
              <w:pStyle w:val="OtherTableBody"/>
            </w:pPr>
            <w:r>
              <w:t>SCD</w:t>
            </w:r>
          </w:p>
        </w:tc>
        <w:tc>
          <w:tcPr>
            <w:tcW w:w="600" w:type="dxa"/>
          </w:tcPr>
          <w:p w14:paraId="2B58F376" w14:textId="77777777" w:rsidR="00B50050" w:rsidRDefault="00B50050" w:rsidP="0088127C">
            <w:pPr>
              <w:pStyle w:val="OtherTableBody"/>
            </w:pPr>
            <w:r>
              <w:t>10</w:t>
            </w:r>
          </w:p>
        </w:tc>
        <w:tc>
          <w:tcPr>
            <w:tcW w:w="600" w:type="dxa"/>
          </w:tcPr>
          <w:p w14:paraId="0E80C645" w14:textId="77777777" w:rsidR="00B50050" w:rsidRDefault="00B50050" w:rsidP="0088127C">
            <w:pPr>
              <w:pStyle w:val="OtherTableBody"/>
            </w:pPr>
            <w:r>
              <w:t>..</w:t>
            </w:r>
          </w:p>
        </w:tc>
        <w:tc>
          <w:tcPr>
            <w:tcW w:w="600" w:type="dxa"/>
          </w:tcPr>
          <w:p w14:paraId="7D42F4B8" w14:textId="77777777" w:rsidR="00B50050" w:rsidRDefault="00B50050" w:rsidP="0088127C">
            <w:pPr>
              <w:pStyle w:val="OtherTableBody"/>
            </w:pPr>
          </w:p>
        </w:tc>
        <w:tc>
          <w:tcPr>
            <w:tcW w:w="600" w:type="dxa"/>
          </w:tcPr>
          <w:p w14:paraId="0CB324C4" w14:textId="77777777" w:rsidR="00B50050" w:rsidRDefault="00B50050" w:rsidP="0088127C">
            <w:pPr>
              <w:pStyle w:val="OtherTableBody"/>
            </w:pPr>
            <w:r>
              <w:t>CWE</w:t>
            </w:r>
          </w:p>
        </w:tc>
        <w:tc>
          <w:tcPr>
            <w:tcW w:w="700" w:type="dxa"/>
          </w:tcPr>
          <w:p w14:paraId="4F9638A9" w14:textId="77777777" w:rsidR="00B50050" w:rsidRDefault="00B50050" w:rsidP="0088127C">
            <w:pPr>
              <w:pStyle w:val="OtherTableBody"/>
            </w:pPr>
          </w:p>
        </w:tc>
        <w:tc>
          <w:tcPr>
            <w:tcW w:w="600" w:type="dxa"/>
          </w:tcPr>
          <w:p w14:paraId="510893D8" w14:textId="77777777" w:rsidR="00B50050" w:rsidRDefault="00B50050" w:rsidP="0088127C">
            <w:pPr>
              <w:pStyle w:val="OtherTableBody"/>
            </w:pPr>
            <w:r>
              <w:t>0682</w:t>
            </w:r>
          </w:p>
        </w:tc>
        <w:tc>
          <w:tcPr>
            <w:tcW w:w="900" w:type="dxa"/>
          </w:tcPr>
          <w:p w14:paraId="511CA740" w14:textId="77777777" w:rsidR="00B50050" w:rsidRDefault="00B50050" w:rsidP="0088127C">
            <w:pPr>
              <w:pStyle w:val="OtherTableBody"/>
            </w:pPr>
            <w:r>
              <w:t>17.7.4.10</w:t>
            </w:r>
          </w:p>
        </w:tc>
      </w:tr>
      <w:tr w:rsidR="00B50050" w14:paraId="348B1357" w14:textId="77777777" w:rsidTr="00195548">
        <w:tc>
          <w:tcPr>
            <w:tcW w:w="3500" w:type="dxa"/>
          </w:tcPr>
          <w:p w14:paraId="3703CD50" w14:textId="77777777" w:rsidR="00B50050" w:rsidRDefault="00B50050" w:rsidP="0088127C">
            <w:pPr>
              <w:pStyle w:val="OtherTableBody"/>
            </w:pPr>
            <w:r>
              <w:t>Device Type</w:t>
            </w:r>
          </w:p>
        </w:tc>
        <w:tc>
          <w:tcPr>
            <w:tcW w:w="700" w:type="dxa"/>
          </w:tcPr>
          <w:p w14:paraId="27E845A3" w14:textId="77777777" w:rsidR="00B50050" w:rsidRDefault="00B50050" w:rsidP="0088127C">
            <w:pPr>
              <w:pStyle w:val="OtherTableBody"/>
            </w:pPr>
            <w:r>
              <w:t>02092</w:t>
            </w:r>
          </w:p>
        </w:tc>
        <w:tc>
          <w:tcPr>
            <w:tcW w:w="600" w:type="dxa"/>
          </w:tcPr>
          <w:p w14:paraId="14C4544F" w14:textId="77777777" w:rsidR="00B50050" w:rsidRDefault="00B50050" w:rsidP="0088127C">
            <w:pPr>
              <w:pStyle w:val="OtherTableBody"/>
            </w:pPr>
            <w:r>
              <w:t>SCP</w:t>
            </w:r>
          </w:p>
        </w:tc>
        <w:tc>
          <w:tcPr>
            <w:tcW w:w="600" w:type="dxa"/>
          </w:tcPr>
          <w:p w14:paraId="4AE32939" w14:textId="77777777" w:rsidR="00B50050" w:rsidRDefault="00B50050" w:rsidP="0088127C">
            <w:pPr>
              <w:pStyle w:val="OtherTableBody"/>
            </w:pPr>
            <w:r>
              <w:t>7</w:t>
            </w:r>
          </w:p>
        </w:tc>
        <w:tc>
          <w:tcPr>
            <w:tcW w:w="600" w:type="dxa"/>
          </w:tcPr>
          <w:p w14:paraId="07B15756" w14:textId="77777777" w:rsidR="00B50050" w:rsidRDefault="00B50050" w:rsidP="0088127C">
            <w:pPr>
              <w:pStyle w:val="OtherTableBody"/>
            </w:pPr>
            <w:r>
              <w:t>..</w:t>
            </w:r>
          </w:p>
        </w:tc>
        <w:tc>
          <w:tcPr>
            <w:tcW w:w="600" w:type="dxa"/>
          </w:tcPr>
          <w:p w14:paraId="397039BC" w14:textId="77777777" w:rsidR="00B50050" w:rsidRDefault="00B50050" w:rsidP="0088127C">
            <w:pPr>
              <w:pStyle w:val="OtherTableBody"/>
            </w:pPr>
          </w:p>
        </w:tc>
        <w:tc>
          <w:tcPr>
            <w:tcW w:w="600" w:type="dxa"/>
          </w:tcPr>
          <w:p w14:paraId="2163C3AE" w14:textId="77777777" w:rsidR="00B50050" w:rsidRDefault="00B50050" w:rsidP="0088127C">
            <w:pPr>
              <w:pStyle w:val="OtherTableBody"/>
            </w:pPr>
            <w:r>
              <w:t>CWE</w:t>
            </w:r>
          </w:p>
        </w:tc>
        <w:tc>
          <w:tcPr>
            <w:tcW w:w="700" w:type="dxa"/>
          </w:tcPr>
          <w:p w14:paraId="0B56B0A6" w14:textId="77777777" w:rsidR="00B50050" w:rsidRDefault="00B50050" w:rsidP="0088127C">
            <w:pPr>
              <w:pStyle w:val="OtherTableBody"/>
            </w:pPr>
          </w:p>
        </w:tc>
        <w:tc>
          <w:tcPr>
            <w:tcW w:w="600" w:type="dxa"/>
          </w:tcPr>
          <w:p w14:paraId="17C379E5" w14:textId="77777777" w:rsidR="00B50050" w:rsidRDefault="00B50050" w:rsidP="0088127C">
            <w:pPr>
              <w:pStyle w:val="OtherTableBody"/>
            </w:pPr>
            <w:r>
              <w:t>0657</w:t>
            </w:r>
          </w:p>
        </w:tc>
        <w:tc>
          <w:tcPr>
            <w:tcW w:w="900" w:type="dxa"/>
          </w:tcPr>
          <w:p w14:paraId="4127F266" w14:textId="77777777" w:rsidR="00B50050" w:rsidRDefault="00B50050" w:rsidP="0088127C">
            <w:pPr>
              <w:pStyle w:val="OtherTableBody"/>
            </w:pPr>
            <w:r>
              <w:t>17.7.1.7</w:t>
            </w:r>
          </w:p>
        </w:tc>
      </w:tr>
      <w:tr w:rsidR="00B50050" w14:paraId="1B77F0E4" w14:textId="77777777" w:rsidTr="00195548">
        <w:tc>
          <w:tcPr>
            <w:tcW w:w="3500" w:type="dxa"/>
          </w:tcPr>
          <w:p w14:paraId="5671B3BD" w14:textId="77777777" w:rsidR="00B50050" w:rsidRDefault="00B50050" w:rsidP="0088127C">
            <w:pPr>
              <w:pStyle w:val="OtherTableBody"/>
            </w:pPr>
            <w:r>
              <w:t>Device Type</w:t>
            </w:r>
          </w:p>
        </w:tc>
        <w:tc>
          <w:tcPr>
            <w:tcW w:w="700" w:type="dxa"/>
          </w:tcPr>
          <w:p w14:paraId="63095045" w14:textId="77777777" w:rsidR="00B50050" w:rsidRDefault="00B50050" w:rsidP="0088127C">
            <w:pPr>
              <w:pStyle w:val="OtherTableBody"/>
            </w:pPr>
            <w:r>
              <w:t>03483</w:t>
            </w:r>
          </w:p>
        </w:tc>
        <w:tc>
          <w:tcPr>
            <w:tcW w:w="600" w:type="dxa"/>
          </w:tcPr>
          <w:p w14:paraId="77595582" w14:textId="77777777" w:rsidR="00B50050" w:rsidRDefault="00B50050" w:rsidP="0088127C">
            <w:pPr>
              <w:pStyle w:val="OtherTableBody"/>
            </w:pPr>
            <w:r>
              <w:t>DEV</w:t>
            </w:r>
          </w:p>
        </w:tc>
        <w:tc>
          <w:tcPr>
            <w:tcW w:w="600" w:type="dxa"/>
          </w:tcPr>
          <w:p w14:paraId="39325264" w14:textId="77777777" w:rsidR="00B50050" w:rsidRDefault="00B50050" w:rsidP="0088127C">
            <w:pPr>
              <w:pStyle w:val="OtherTableBody"/>
            </w:pPr>
            <w:r>
              <w:t>3</w:t>
            </w:r>
          </w:p>
        </w:tc>
        <w:tc>
          <w:tcPr>
            <w:tcW w:w="600" w:type="dxa"/>
          </w:tcPr>
          <w:p w14:paraId="5A8F8B09" w14:textId="77777777" w:rsidR="00B50050" w:rsidRDefault="00B50050" w:rsidP="0088127C">
            <w:pPr>
              <w:pStyle w:val="OtherTableBody"/>
            </w:pPr>
            <w:r>
              <w:t>..</w:t>
            </w:r>
          </w:p>
        </w:tc>
        <w:tc>
          <w:tcPr>
            <w:tcW w:w="600" w:type="dxa"/>
          </w:tcPr>
          <w:p w14:paraId="4FD5C7C3" w14:textId="77777777" w:rsidR="00B50050" w:rsidRDefault="00B50050" w:rsidP="0088127C">
            <w:pPr>
              <w:pStyle w:val="OtherTableBody"/>
            </w:pPr>
          </w:p>
        </w:tc>
        <w:tc>
          <w:tcPr>
            <w:tcW w:w="600" w:type="dxa"/>
          </w:tcPr>
          <w:p w14:paraId="575D6878" w14:textId="77777777" w:rsidR="00B50050" w:rsidRDefault="00B50050" w:rsidP="0088127C">
            <w:pPr>
              <w:pStyle w:val="OtherTableBody"/>
            </w:pPr>
            <w:r>
              <w:t>CNE</w:t>
            </w:r>
          </w:p>
        </w:tc>
        <w:tc>
          <w:tcPr>
            <w:tcW w:w="700" w:type="dxa"/>
          </w:tcPr>
          <w:p w14:paraId="357D9B43" w14:textId="77777777" w:rsidR="00B50050" w:rsidRDefault="00B50050" w:rsidP="0088127C">
            <w:pPr>
              <w:pStyle w:val="OtherTableBody"/>
            </w:pPr>
            <w:r>
              <w:t>Y</w:t>
            </w:r>
          </w:p>
        </w:tc>
        <w:tc>
          <w:tcPr>
            <w:tcW w:w="600" w:type="dxa"/>
          </w:tcPr>
          <w:p w14:paraId="2EBA20BF" w14:textId="77777777" w:rsidR="00B50050" w:rsidRDefault="00B50050" w:rsidP="0088127C">
            <w:pPr>
              <w:pStyle w:val="OtherTableBody"/>
            </w:pPr>
            <w:r>
              <w:t>0961</w:t>
            </w:r>
          </w:p>
        </w:tc>
        <w:tc>
          <w:tcPr>
            <w:tcW w:w="900" w:type="dxa"/>
          </w:tcPr>
          <w:p w14:paraId="35871D33" w14:textId="77777777" w:rsidR="00B50050" w:rsidRDefault="00B50050" w:rsidP="0088127C">
            <w:pPr>
              <w:pStyle w:val="OtherTableBody"/>
            </w:pPr>
            <w:r>
              <w:t>17.8.1.3</w:t>
            </w:r>
          </w:p>
        </w:tc>
      </w:tr>
      <w:tr w:rsidR="00B50050" w14:paraId="1399E3B9" w14:textId="77777777" w:rsidTr="00195548">
        <w:tc>
          <w:tcPr>
            <w:tcW w:w="3500" w:type="dxa"/>
          </w:tcPr>
          <w:p w14:paraId="6361199E" w14:textId="77777777" w:rsidR="00B50050" w:rsidRDefault="00B50050" w:rsidP="0088127C">
            <w:pPr>
              <w:pStyle w:val="OtherTableBody"/>
            </w:pPr>
            <w:r>
              <w:t>Device Type</w:t>
            </w:r>
          </w:p>
        </w:tc>
        <w:tc>
          <w:tcPr>
            <w:tcW w:w="700" w:type="dxa"/>
          </w:tcPr>
          <w:p w14:paraId="1F20A47B" w14:textId="77777777" w:rsidR="00B50050" w:rsidRDefault="00B50050" w:rsidP="0088127C">
            <w:pPr>
              <w:pStyle w:val="OtherTableBody"/>
            </w:pPr>
            <w:r>
              <w:t>03483</w:t>
            </w:r>
          </w:p>
        </w:tc>
        <w:tc>
          <w:tcPr>
            <w:tcW w:w="600" w:type="dxa"/>
          </w:tcPr>
          <w:p w14:paraId="4252D39B" w14:textId="77777777" w:rsidR="00B50050" w:rsidRDefault="00B50050" w:rsidP="0088127C">
            <w:pPr>
              <w:pStyle w:val="OtherTableBody"/>
            </w:pPr>
            <w:r>
              <w:t>PRT</w:t>
            </w:r>
          </w:p>
        </w:tc>
        <w:tc>
          <w:tcPr>
            <w:tcW w:w="600" w:type="dxa"/>
          </w:tcPr>
          <w:p w14:paraId="7E8CC1BD" w14:textId="77777777" w:rsidR="00B50050" w:rsidRDefault="00B50050" w:rsidP="0088127C">
            <w:pPr>
              <w:pStyle w:val="OtherTableBody"/>
            </w:pPr>
            <w:r>
              <w:t>22</w:t>
            </w:r>
          </w:p>
        </w:tc>
        <w:tc>
          <w:tcPr>
            <w:tcW w:w="600" w:type="dxa"/>
          </w:tcPr>
          <w:p w14:paraId="78F16718" w14:textId="77777777" w:rsidR="00B50050" w:rsidRDefault="00B50050" w:rsidP="0088127C">
            <w:pPr>
              <w:pStyle w:val="OtherTableBody"/>
            </w:pPr>
            <w:r>
              <w:t>..</w:t>
            </w:r>
          </w:p>
        </w:tc>
        <w:tc>
          <w:tcPr>
            <w:tcW w:w="600" w:type="dxa"/>
          </w:tcPr>
          <w:p w14:paraId="600CF23D" w14:textId="77777777" w:rsidR="00B50050" w:rsidRDefault="00B50050" w:rsidP="0088127C">
            <w:pPr>
              <w:pStyle w:val="OtherTableBody"/>
            </w:pPr>
          </w:p>
        </w:tc>
        <w:tc>
          <w:tcPr>
            <w:tcW w:w="600" w:type="dxa"/>
          </w:tcPr>
          <w:p w14:paraId="6BB5E500" w14:textId="77777777" w:rsidR="00B50050" w:rsidRDefault="00B50050" w:rsidP="0088127C">
            <w:pPr>
              <w:pStyle w:val="OtherTableBody"/>
            </w:pPr>
            <w:r>
              <w:t>CNE</w:t>
            </w:r>
          </w:p>
        </w:tc>
        <w:tc>
          <w:tcPr>
            <w:tcW w:w="700" w:type="dxa"/>
          </w:tcPr>
          <w:p w14:paraId="3C1F1ED8" w14:textId="77777777" w:rsidR="00B50050" w:rsidRDefault="00B50050" w:rsidP="0088127C">
            <w:pPr>
              <w:pStyle w:val="OtherTableBody"/>
            </w:pPr>
          </w:p>
        </w:tc>
        <w:tc>
          <w:tcPr>
            <w:tcW w:w="600" w:type="dxa"/>
          </w:tcPr>
          <w:p w14:paraId="10EF2966" w14:textId="77777777" w:rsidR="00B50050" w:rsidRDefault="00B50050" w:rsidP="0088127C">
            <w:pPr>
              <w:pStyle w:val="OtherTableBody"/>
            </w:pPr>
            <w:r>
              <w:t>0961</w:t>
            </w:r>
          </w:p>
        </w:tc>
        <w:tc>
          <w:tcPr>
            <w:tcW w:w="900" w:type="dxa"/>
          </w:tcPr>
          <w:p w14:paraId="4213FB3B" w14:textId="77777777" w:rsidR="00B50050" w:rsidRDefault="00B50050" w:rsidP="0088127C">
            <w:pPr>
              <w:pStyle w:val="OtherTableBody"/>
            </w:pPr>
            <w:r>
              <w:t>7.4.4.22</w:t>
            </w:r>
          </w:p>
        </w:tc>
      </w:tr>
      <w:tr w:rsidR="00B50050" w14:paraId="26D52C24" w14:textId="77777777" w:rsidTr="00195548">
        <w:tc>
          <w:tcPr>
            <w:tcW w:w="3500" w:type="dxa"/>
          </w:tcPr>
          <w:p w14:paraId="11C1E928" w14:textId="77777777" w:rsidR="00B50050" w:rsidRDefault="00B50050" w:rsidP="0088127C">
            <w:pPr>
              <w:pStyle w:val="OtherTableBody"/>
            </w:pPr>
            <w:r>
              <w:t>Diagnosing Clinician</w:t>
            </w:r>
          </w:p>
        </w:tc>
        <w:tc>
          <w:tcPr>
            <w:tcW w:w="700" w:type="dxa"/>
          </w:tcPr>
          <w:p w14:paraId="571A58CE" w14:textId="77777777" w:rsidR="00B50050" w:rsidRDefault="00B50050" w:rsidP="0088127C">
            <w:pPr>
              <w:pStyle w:val="OtherTableBody"/>
            </w:pPr>
            <w:r>
              <w:t>00390</w:t>
            </w:r>
          </w:p>
        </w:tc>
        <w:tc>
          <w:tcPr>
            <w:tcW w:w="600" w:type="dxa"/>
          </w:tcPr>
          <w:p w14:paraId="28CDB64C" w14:textId="77777777" w:rsidR="00B50050" w:rsidRDefault="00B50050" w:rsidP="0088127C">
            <w:pPr>
              <w:pStyle w:val="OtherTableBody"/>
            </w:pPr>
            <w:r>
              <w:t>DG1</w:t>
            </w:r>
          </w:p>
        </w:tc>
        <w:tc>
          <w:tcPr>
            <w:tcW w:w="600" w:type="dxa"/>
          </w:tcPr>
          <w:p w14:paraId="76D744D1" w14:textId="77777777" w:rsidR="00B50050" w:rsidRDefault="00B50050" w:rsidP="0088127C">
            <w:pPr>
              <w:pStyle w:val="OtherTableBody"/>
            </w:pPr>
            <w:r>
              <w:t>16</w:t>
            </w:r>
          </w:p>
        </w:tc>
        <w:tc>
          <w:tcPr>
            <w:tcW w:w="600" w:type="dxa"/>
          </w:tcPr>
          <w:p w14:paraId="3B780382" w14:textId="77777777" w:rsidR="00B50050" w:rsidRDefault="00B50050" w:rsidP="0088127C">
            <w:pPr>
              <w:pStyle w:val="OtherTableBody"/>
            </w:pPr>
            <w:r>
              <w:t>..</w:t>
            </w:r>
          </w:p>
        </w:tc>
        <w:tc>
          <w:tcPr>
            <w:tcW w:w="600" w:type="dxa"/>
          </w:tcPr>
          <w:p w14:paraId="062B5631" w14:textId="77777777" w:rsidR="00B50050" w:rsidRDefault="00B50050" w:rsidP="0088127C">
            <w:pPr>
              <w:pStyle w:val="OtherTableBody"/>
            </w:pPr>
          </w:p>
        </w:tc>
        <w:tc>
          <w:tcPr>
            <w:tcW w:w="600" w:type="dxa"/>
          </w:tcPr>
          <w:p w14:paraId="47963F9C" w14:textId="77777777" w:rsidR="00B50050" w:rsidRDefault="00B50050" w:rsidP="0088127C">
            <w:pPr>
              <w:pStyle w:val="OtherTableBody"/>
            </w:pPr>
            <w:r>
              <w:t>XCN</w:t>
            </w:r>
          </w:p>
        </w:tc>
        <w:tc>
          <w:tcPr>
            <w:tcW w:w="700" w:type="dxa"/>
          </w:tcPr>
          <w:p w14:paraId="6A132B25" w14:textId="77777777" w:rsidR="00B50050" w:rsidRDefault="00B50050" w:rsidP="0088127C">
            <w:pPr>
              <w:pStyle w:val="OtherTableBody"/>
            </w:pPr>
            <w:r>
              <w:t>Y</w:t>
            </w:r>
          </w:p>
        </w:tc>
        <w:tc>
          <w:tcPr>
            <w:tcW w:w="600" w:type="dxa"/>
          </w:tcPr>
          <w:p w14:paraId="7C6B24B9" w14:textId="77777777" w:rsidR="00B50050" w:rsidRDefault="00B50050" w:rsidP="0088127C">
            <w:pPr>
              <w:pStyle w:val="OtherTableBody"/>
            </w:pPr>
          </w:p>
        </w:tc>
        <w:tc>
          <w:tcPr>
            <w:tcW w:w="900" w:type="dxa"/>
          </w:tcPr>
          <w:p w14:paraId="356CB7D5" w14:textId="77777777" w:rsidR="00B50050" w:rsidRDefault="00B50050" w:rsidP="0088127C">
            <w:pPr>
              <w:pStyle w:val="OtherTableBody"/>
            </w:pPr>
            <w:r>
              <w:t>6.5.2.16</w:t>
            </w:r>
          </w:p>
        </w:tc>
      </w:tr>
      <w:tr w:rsidR="00B50050" w14:paraId="61AA79C9" w14:textId="77777777" w:rsidTr="00195548">
        <w:tc>
          <w:tcPr>
            <w:tcW w:w="3500" w:type="dxa"/>
          </w:tcPr>
          <w:p w14:paraId="5B0B18AC" w14:textId="77777777" w:rsidR="00B50050" w:rsidRDefault="00B50050" w:rsidP="0088127C">
            <w:pPr>
              <w:pStyle w:val="OtherTableBody"/>
            </w:pPr>
            <w:r>
              <w:t>Diagnosis Action Code</w:t>
            </w:r>
          </w:p>
        </w:tc>
        <w:tc>
          <w:tcPr>
            <w:tcW w:w="700" w:type="dxa"/>
          </w:tcPr>
          <w:p w14:paraId="53BE7625" w14:textId="77777777" w:rsidR="00B50050" w:rsidRDefault="00B50050" w:rsidP="0088127C">
            <w:pPr>
              <w:pStyle w:val="OtherTableBody"/>
            </w:pPr>
            <w:r>
              <w:t>01894</w:t>
            </w:r>
          </w:p>
        </w:tc>
        <w:tc>
          <w:tcPr>
            <w:tcW w:w="600" w:type="dxa"/>
          </w:tcPr>
          <w:p w14:paraId="4CC7465A" w14:textId="77777777" w:rsidR="00B50050" w:rsidRDefault="00B50050" w:rsidP="0088127C">
            <w:pPr>
              <w:pStyle w:val="OtherTableBody"/>
            </w:pPr>
            <w:r>
              <w:t>DG1</w:t>
            </w:r>
          </w:p>
        </w:tc>
        <w:tc>
          <w:tcPr>
            <w:tcW w:w="600" w:type="dxa"/>
          </w:tcPr>
          <w:p w14:paraId="13E2CD87" w14:textId="77777777" w:rsidR="00B50050" w:rsidRDefault="00B50050" w:rsidP="0088127C">
            <w:pPr>
              <w:pStyle w:val="OtherTableBody"/>
            </w:pPr>
            <w:r>
              <w:t>21</w:t>
            </w:r>
          </w:p>
        </w:tc>
        <w:tc>
          <w:tcPr>
            <w:tcW w:w="600" w:type="dxa"/>
          </w:tcPr>
          <w:p w14:paraId="7EF37DEB" w14:textId="77777777" w:rsidR="00B50050" w:rsidRDefault="00B50050" w:rsidP="0088127C">
            <w:pPr>
              <w:pStyle w:val="OtherTableBody"/>
            </w:pPr>
            <w:r>
              <w:t>1..1</w:t>
            </w:r>
          </w:p>
        </w:tc>
        <w:tc>
          <w:tcPr>
            <w:tcW w:w="600" w:type="dxa"/>
          </w:tcPr>
          <w:p w14:paraId="5E32A451" w14:textId="77777777" w:rsidR="00B50050" w:rsidRDefault="00B50050" w:rsidP="0088127C">
            <w:pPr>
              <w:pStyle w:val="OtherTableBody"/>
            </w:pPr>
          </w:p>
        </w:tc>
        <w:tc>
          <w:tcPr>
            <w:tcW w:w="600" w:type="dxa"/>
          </w:tcPr>
          <w:p w14:paraId="57D6B2AF" w14:textId="77777777" w:rsidR="00B50050" w:rsidRDefault="00B50050" w:rsidP="0088127C">
            <w:pPr>
              <w:pStyle w:val="OtherTableBody"/>
            </w:pPr>
            <w:r>
              <w:t>ID</w:t>
            </w:r>
          </w:p>
        </w:tc>
        <w:tc>
          <w:tcPr>
            <w:tcW w:w="700" w:type="dxa"/>
          </w:tcPr>
          <w:p w14:paraId="6291B5B2" w14:textId="77777777" w:rsidR="00B50050" w:rsidRDefault="00B50050" w:rsidP="0088127C">
            <w:pPr>
              <w:pStyle w:val="OtherTableBody"/>
            </w:pPr>
          </w:p>
        </w:tc>
        <w:tc>
          <w:tcPr>
            <w:tcW w:w="600" w:type="dxa"/>
          </w:tcPr>
          <w:p w14:paraId="0AF44A81" w14:textId="77777777" w:rsidR="00B50050" w:rsidRDefault="00B50050" w:rsidP="0088127C">
            <w:pPr>
              <w:pStyle w:val="OtherTableBody"/>
            </w:pPr>
            <w:r>
              <w:t>0206</w:t>
            </w:r>
          </w:p>
        </w:tc>
        <w:tc>
          <w:tcPr>
            <w:tcW w:w="900" w:type="dxa"/>
          </w:tcPr>
          <w:p w14:paraId="58DAEC5C" w14:textId="77777777" w:rsidR="00B50050" w:rsidRDefault="00B50050" w:rsidP="0088127C">
            <w:pPr>
              <w:pStyle w:val="OtherTableBody"/>
            </w:pPr>
            <w:r>
              <w:t>6.5.2.21</w:t>
            </w:r>
          </w:p>
        </w:tc>
      </w:tr>
      <w:tr w:rsidR="00B50050" w14:paraId="75315358" w14:textId="77777777" w:rsidTr="00195548">
        <w:tc>
          <w:tcPr>
            <w:tcW w:w="3500" w:type="dxa"/>
          </w:tcPr>
          <w:p w14:paraId="640EF13A" w14:textId="77777777" w:rsidR="00B50050" w:rsidRDefault="00B50050" w:rsidP="0088127C">
            <w:pPr>
              <w:pStyle w:val="OtherTableBody"/>
            </w:pPr>
            <w:r>
              <w:t>Diagnosis Classification</w:t>
            </w:r>
          </w:p>
        </w:tc>
        <w:tc>
          <w:tcPr>
            <w:tcW w:w="700" w:type="dxa"/>
          </w:tcPr>
          <w:p w14:paraId="2C493CC7" w14:textId="77777777" w:rsidR="00B50050" w:rsidRDefault="00B50050" w:rsidP="0088127C">
            <w:pPr>
              <w:pStyle w:val="OtherTableBody"/>
            </w:pPr>
            <w:r>
              <w:t>00766</w:t>
            </w:r>
          </w:p>
        </w:tc>
        <w:tc>
          <w:tcPr>
            <w:tcW w:w="600" w:type="dxa"/>
          </w:tcPr>
          <w:p w14:paraId="10AD57B1" w14:textId="77777777" w:rsidR="00B50050" w:rsidRDefault="00B50050" w:rsidP="0088127C">
            <w:pPr>
              <w:pStyle w:val="OtherTableBody"/>
            </w:pPr>
            <w:r>
              <w:t>DG1</w:t>
            </w:r>
          </w:p>
        </w:tc>
        <w:tc>
          <w:tcPr>
            <w:tcW w:w="600" w:type="dxa"/>
          </w:tcPr>
          <w:p w14:paraId="6509DA05" w14:textId="77777777" w:rsidR="00B50050" w:rsidRDefault="00B50050" w:rsidP="0088127C">
            <w:pPr>
              <w:pStyle w:val="OtherTableBody"/>
            </w:pPr>
            <w:r>
              <w:t>17</w:t>
            </w:r>
          </w:p>
        </w:tc>
        <w:tc>
          <w:tcPr>
            <w:tcW w:w="600" w:type="dxa"/>
          </w:tcPr>
          <w:p w14:paraId="45FDDEE9" w14:textId="77777777" w:rsidR="00B50050" w:rsidRDefault="00B50050" w:rsidP="0088127C">
            <w:pPr>
              <w:pStyle w:val="OtherTableBody"/>
            </w:pPr>
            <w:r>
              <w:t>..</w:t>
            </w:r>
          </w:p>
        </w:tc>
        <w:tc>
          <w:tcPr>
            <w:tcW w:w="600" w:type="dxa"/>
          </w:tcPr>
          <w:p w14:paraId="375D7C78" w14:textId="77777777" w:rsidR="00B50050" w:rsidRDefault="00B50050" w:rsidP="0088127C">
            <w:pPr>
              <w:pStyle w:val="OtherTableBody"/>
            </w:pPr>
          </w:p>
        </w:tc>
        <w:tc>
          <w:tcPr>
            <w:tcW w:w="600" w:type="dxa"/>
          </w:tcPr>
          <w:p w14:paraId="187CC9AF" w14:textId="77777777" w:rsidR="00B50050" w:rsidRDefault="00B50050" w:rsidP="0088127C">
            <w:pPr>
              <w:pStyle w:val="OtherTableBody"/>
            </w:pPr>
            <w:r>
              <w:t>CWE</w:t>
            </w:r>
          </w:p>
        </w:tc>
        <w:tc>
          <w:tcPr>
            <w:tcW w:w="700" w:type="dxa"/>
          </w:tcPr>
          <w:p w14:paraId="0651F9FF" w14:textId="77777777" w:rsidR="00B50050" w:rsidRDefault="00B50050" w:rsidP="0088127C">
            <w:pPr>
              <w:pStyle w:val="OtherTableBody"/>
            </w:pPr>
          </w:p>
        </w:tc>
        <w:tc>
          <w:tcPr>
            <w:tcW w:w="600" w:type="dxa"/>
          </w:tcPr>
          <w:p w14:paraId="11F060B0" w14:textId="77777777" w:rsidR="00B50050" w:rsidRDefault="00B50050" w:rsidP="0088127C">
            <w:pPr>
              <w:pStyle w:val="OtherTableBody"/>
            </w:pPr>
            <w:r>
              <w:t>0228</w:t>
            </w:r>
          </w:p>
        </w:tc>
        <w:tc>
          <w:tcPr>
            <w:tcW w:w="900" w:type="dxa"/>
          </w:tcPr>
          <w:p w14:paraId="4DBA0A7E" w14:textId="77777777" w:rsidR="00B50050" w:rsidRDefault="00B50050" w:rsidP="0088127C">
            <w:pPr>
              <w:pStyle w:val="OtherTableBody"/>
            </w:pPr>
            <w:r>
              <w:t>6.5.2.17</w:t>
            </w:r>
          </w:p>
        </w:tc>
      </w:tr>
      <w:tr w:rsidR="00B50050" w14:paraId="60FFAB71" w14:textId="77777777" w:rsidTr="00195548">
        <w:tc>
          <w:tcPr>
            <w:tcW w:w="3500" w:type="dxa"/>
          </w:tcPr>
          <w:p w14:paraId="0057536E" w14:textId="77777777" w:rsidR="00B50050" w:rsidRDefault="00B50050" w:rsidP="0088127C">
            <w:pPr>
              <w:pStyle w:val="OtherTableBody"/>
            </w:pPr>
            <w:r>
              <w:t xml:space="preserve">Diagnosis Code - DG1 </w:t>
            </w:r>
          </w:p>
        </w:tc>
        <w:tc>
          <w:tcPr>
            <w:tcW w:w="700" w:type="dxa"/>
          </w:tcPr>
          <w:p w14:paraId="31284B33" w14:textId="77777777" w:rsidR="00B50050" w:rsidRDefault="00B50050" w:rsidP="0088127C">
            <w:pPr>
              <w:pStyle w:val="OtherTableBody"/>
            </w:pPr>
            <w:r>
              <w:t>00377</w:t>
            </w:r>
          </w:p>
        </w:tc>
        <w:tc>
          <w:tcPr>
            <w:tcW w:w="600" w:type="dxa"/>
          </w:tcPr>
          <w:p w14:paraId="71D9ABC2" w14:textId="77777777" w:rsidR="00B50050" w:rsidRDefault="00B50050" w:rsidP="0088127C">
            <w:pPr>
              <w:pStyle w:val="OtherTableBody"/>
            </w:pPr>
            <w:r>
              <w:t>DG1</w:t>
            </w:r>
          </w:p>
        </w:tc>
        <w:tc>
          <w:tcPr>
            <w:tcW w:w="600" w:type="dxa"/>
          </w:tcPr>
          <w:p w14:paraId="469F1D99" w14:textId="77777777" w:rsidR="00B50050" w:rsidRDefault="00B50050" w:rsidP="0088127C">
            <w:pPr>
              <w:pStyle w:val="OtherTableBody"/>
            </w:pPr>
            <w:r>
              <w:t>3</w:t>
            </w:r>
          </w:p>
        </w:tc>
        <w:tc>
          <w:tcPr>
            <w:tcW w:w="600" w:type="dxa"/>
          </w:tcPr>
          <w:p w14:paraId="613F549E" w14:textId="77777777" w:rsidR="00B50050" w:rsidRDefault="00B50050" w:rsidP="0088127C">
            <w:pPr>
              <w:pStyle w:val="OtherTableBody"/>
            </w:pPr>
            <w:r>
              <w:t>..</w:t>
            </w:r>
          </w:p>
        </w:tc>
        <w:tc>
          <w:tcPr>
            <w:tcW w:w="600" w:type="dxa"/>
          </w:tcPr>
          <w:p w14:paraId="559E09AA" w14:textId="77777777" w:rsidR="00B50050" w:rsidRDefault="00B50050" w:rsidP="0088127C">
            <w:pPr>
              <w:pStyle w:val="OtherTableBody"/>
            </w:pPr>
          </w:p>
        </w:tc>
        <w:tc>
          <w:tcPr>
            <w:tcW w:w="600" w:type="dxa"/>
          </w:tcPr>
          <w:p w14:paraId="2AE5978D" w14:textId="77777777" w:rsidR="00B50050" w:rsidRDefault="00B50050" w:rsidP="0088127C">
            <w:pPr>
              <w:pStyle w:val="OtherTableBody"/>
            </w:pPr>
            <w:r>
              <w:t>CWE</w:t>
            </w:r>
          </w:p>
        </w:tc>
        <w:tc>
          <w:tcPr>
            <w:tcW w:w="700" w:type="dxa"/>
          </w:tcPr>
          <w:p w14:paraId="44F3B911" w14:textId="77777777" w:rsidR="00B50050" w:rsidRDefault="00B50050" w:rsidP="0088127C">
            <w:pPr>
              <w:pStyle w:val="OtherTableBody"/>
            </w:pPr>
          </w:p>
        </w:tc>
        <w:tc>
          <w:tcPr>
            <w:tcW w:w="600" w:type="dxa"/>
          </w:tcPr>
          <w:p w14:paraId="550F8788" w14:textId="77777777" w:rsidR="00B50050" w:rsidRDefault="00B50050" w:rsidP="0088127C">
            <w:pPr>
              <w:pStyle w:val="OtherTableBody"/>
            </w:pPr>
            <w:r>
              <w:t>0051</w:t>
            </w:r>
          </w:p>
        </w:tc>
        <w:tc>
          <w:tcPr>
            <w:tcW w:w="900" w:type="dxa"/>
          </w:tcPr>
          <w:p w14:paraId="4FCF5BC0" w14:textId="77777777" w:rsidR="00B50050" w:rsidRDefault="00B50050" w:rsidP="0088127C">
            <w:pPr>
              <w:pStyle w:val="OtherTableBody"/>
            </w:pPr>
            <w:r>
              <w:t>6.5.2.3</w:t>
            </w:r>
          </w:p>
        </w:tc>
      </w:tr>
      <w:tr w:rsidR="00B50050" w14:paraId="5133BD01" w14:textId="77777777" w:rsidTr="00195548">
        <w:tc>
          <w:tcPr>
            <w:tcW w:w="3500" w:type="dxa"/>
          </w:tcPr>
          <w:p w14:paraId="4B60EDF5" w14:textId="77777777" w:rsidR="00B50050" w:rsidRDefault="00B50050" w:rsidP="0088127C">
            <w:pPr>
              <w:pStyle w:val="OtherTableBody"/>
            </w:pPr>
            <w:r>
              <w:t xml:space="preserve">Diagnosis Code - FT1 </w:t>
            </w:r>
          </w:p>
        </w:tc>
        <w:tc>
          <w:tcPr>
            <w:tcW w:w="700" w:type="dxa"/>
          </w:tcPr>
          <w:p w14:paraId="6095BD06" w14:textId="77777777" w:rsidR="00B50050" w:rsidRDefault="00B50050" w:rsidP="0088127C">
            <w:pPr>
              <w:pStyle w:val="OtherTableBody"/>
            </w:pPr>
            <w:r>
              <w:t>00371</w:t>
            </w:r>
          </w:p>
        </w:tc>
        <w:tc>
          <w:tcPr>
            <w:tcW w:w="600" w:type="dxa"/>
          </w:tcPr>
          <w:p w14:paraId="6B817408" w14:textId="77777777" w:rsidR="00B50050" w:rsidRDefault="00B50050" w:rsidP="0088127C">
            <w:pPr>
              <w:pStyle w:val="OtherTableBody"/>
            </w:pPr>
            <w:r>
              <w:t>FT1</w:t>
            </w:r>
          </w:p>
        </w:tc>
        <w:tc>
          <w:tcPr>
            <w:tcW w:w="600" w:type="dxa"/>
          </w:tcPr>
          <w:p w14:paraId="604D437A" w14:textId="77777777" w:rsidR="00B50050" w:rsidRDefault="00B50050" w:rsidP="0088127C">
            <w:pPr>
              <w:pStyle w:val="OtherTableBody"/>
            </w:pPr>
            <w:r>
              <w:t>19</w:t>
            </w:r>
          </w:p>
        </w:tc>
        <w:tc>
          <w:tcPr>
            <w:tcW w:w="600" w:type="dxa"/>
          </w:tcPr>
          <w:p w14:paraId="0F2280CE" w14:textId="77777777" w:rsidR="00B50050" w:rsidRDefault="00B50050" w:rsidP="0088127C">
            <w:pPr>
              <w:pStyle w:val="OtherTableBody"/>
            </w:pPr>
            <w:r>
              <w:t>..</w:t>
            </w:r>
          </w:p>
        </w:tc>
        <w:tc>
          <w:tcPr>
            <w:tcW w:w="600" w:type="dxa"/>
          </w:tcPr>
          <w:p w14:paraId="39B41E60" w14:textId="77777777" w:rsidR="00B50050" w:rsidRDefault="00B50050" w:rsidP="0088127C">
            <w:pPr>
              <w:pStyle w:val="OtherTableBody"/>
            </w:pPr>
          </w:p>
        </w:tc>
        <w:tc>
          <w:tcPr>
            <w:tcW w:w="600" w:type="dxa"/>
          </w:tcPr>
          <w:p w14:paraId="4DFE23EA" w14:textId="77777777" w:rsidR="00B50050" w:rsidRDefault="00B50050" w:rsidP="0088127C">
            <w:pPr>
              <w:pStyle w:val="OtherTableBody"/>
            </w:pPr>
            <w:r>
              <w:t>CWE</w:t>
            </w:r>
          </w:p>
        </w:tc>
        <w:tc>
          <w:tcPr>
            <w:tcW w:w="700" w:type="dxa"/>
          </w:tcPr>
          <w:p w14:paraId="29B49616" w14:textId="77777777" w:rsidR="00B50050" w:rsidRDefault="00B50050" w:rsidP="0088127C">
            <w:pPr>
              <w:pStyle w:val="OtherTableBody"/>
            </w:pPr>
            <w:r>
              <w:t>Y</w:t>
            </w:r>
          </w:p>
        </w:tc>
        <w:tc>
          <w:tcPr>
            <w:tcW w:w="600" w:type="dxa"/>
          </w:tcPr>
          <w:p w14:paraId="0FEE87D0" w14:textId="77777777" w:rsidR="00B50050" w:rsidRDefault="00B50050" w:rsidP="0088127C">
            <w:pPr>
              <w:pStyle w:val="OtherTableBody"/>
            </w:pPr>
            <w:r>
              <w:t>0051</w:t>
            </w:r>
          </w:p>
        </w:tc>
        <w:tc>
          <w:tcPr>
            <w:tcW w:w="900" w:type="dxa"/>
          </w:tcPr>
          <w:p w14:paraId="4CDCE46B" w14:textId="77777777" w:rsidR="00B50050" w:rsidRDefault="00B50050" w:rsidP="0088127C">
            <w:pPr>
              <w:pStyle w:val="OtherTableBody"/>
            </w:pPr>
            <w:r>
              <w:t>6.5.1.19</w:t>
            </w:r>
          </w:p>
        </w:tc>
      </w:tr>
      <w:tr w:rsidR="00B50050" w14:paraId="5E580C4E" w14:textId="77777777" w:rsidTr="00195548">
        <w:tc>
          <w:tcPr>
            <w:tcW w:w="3500" w:type="dxa"/>
          </w:tcPr>
          <w:p w14:paraId="48E6AAED" w14:textId="77777777" w:rsidR="00B50050" w:rsidRDefault="00B50050" w:rsidP="0088127C">
            <w:pPr>
              <w:pStyle w:val="OtherTableBody"/>
            </w:pPr>
            <w:r>
              <w:t>Diagnosis Code - MCP</w:t>
            </w:r>
          </w:p>
        </w:tc>
        <w:tc>
          <w:tcPr>
            <w:tcW w:w="700" w:type="dxa"/>
          </w:tcPr>
          <w:p w14:paraId="54381E96" w14:textId="77777777" w:rsidR="00B50050" w:rsidRDefault="00B50050" w:rsidP="0088127C">
            <w:pPr>
              <w:pStyle w:val="OtherTableBody"/>
            </w:pPr>
            <w:r>
              <w:t>03472</w:t>
            </w:r>
          </w:p>
        </w:tc>
        <w:tc>
          <w:tcPr>
            <w:tcW w:w="600" w:type="dxa"/>
          </w:tcPr>
          <w:p w14:paraId="07FA4E31" w14:textId="77777777" w:rsidR="00B50050" w:rsidRDefault="00B50050" w:rsidP="0088127C">
            <w:pPr>
              <w:pStyle w:val="OtherTableBody"/>
            </w:pPr>
            <w:r>
              <w:t>DPS</w:t>
            </w:r>
          </w:p>
        </w:tc>
        <w:tc>
          <w:tcPr>
            <w:tcW w:w="600" w:type="dxa"/>
          </w:tcPr>
          <w:p w14:paraId="28965E48" w14:textId="77777777" w:rsidR="00B50050" w:rsidRDefault="00B50050" w:rsidP="0088127C">
            <w:pPr>
              <w:pStyle w:val="OtherTableBody"/>
            </w:pPr>
            <w:r>
              <w:t>1</w:t>
            </w:r>
          </w:p>
        </w:tc>
        <w:tc>
          <w:tcPr>
            <w:tcW w:w="600" w:type="dxa"/>
          </w:tcPr>
          <w:p w14:paraId="2BABB7A4" w14:textId="77777777" w:rsidR="00B50050" w:rsidRDefault="00B50050" w:rsidP="0088127C">
            <w:pPr>
              <w:pStyle w:val="OtherTableBody"/>
            </w:pPr>
            <w:r>
              <w:t>..</w:t>
            </w:r>
          </w:p>
        </w:tc>
        <w:tc>
          <w:tcPr>
            <w:tcW w:w="600" w:type="dxa"/>
          </w:tcPr>
          <w:p w14:paraId="75B0CCFE" w14:textId="77777777" w:rsidR="00B50050" w:rsidRDefault="00B50050" w:rsidP="0088127C">
            <w:pPr>
              <w:pStyle w:val="OtherTableBody"/>
            </w:pPr>
          </w:p>
        </w:tc>
        <w:tc>
          <w:tcPr>
            <w:tcW w:w="600" w:type="dxa"/>
          </w:tcPr>
          <w:p w14:paraId="1AB511E1" w14:textId="77777777" w:rsidR="00B50050" w:rsidRDefault="00B50050" w:rsidP="0088127C">
            <w:pPr>
              <w:pStyle w:val="OtherTableBody"/>
            </w:pPr>
            <w:r>
              <w:t>CWE</w:t>
            </w:r>
          </w:p>
        </w:tc>
        <w:tc>
          <w:tcPr>
            <w:tcW w:w="700" w:type="dxa"/>
          </w:tcPr>
          <w:p w14:paraId="2F7BA3E7" w14:textId="77777777" w:rsidR="00B50050" w:rsidRDefault="00B50050" w:rsidP="0088127C">
            <w:pPr>
              <w:pStyle w:val="OtherTableBody"/>
            </w:pPr>
          </w:p>
        </w:tc>
        <w:tc>
          <w:tcPr>
            <w:tcW w:w="600" w:type="dxa"/>
          </w:tcPr>
          <w:p w14:paraId="354BB37A" w14:textId="77777777" w:rsidR="00B50050" w:rsidRDefault="00B50050" w:rsidP="0088127C">
            <w:pPr>
              <w:pStyle w:val="OtherTableBody"/>
            </w:pPr>
            <w:r>
              <w:t>0051</w:t>
            </w:r>
          </w:p>
        </w:tc>
        <w:tc>
          <w:tcPr>
            <w:tcW w:w="900" w:type="dxa"/>
          </w:tcPr>
          <w:p w14:paraId="34313200" w14:textId="77777777" w:rsidR="00B50050" w:rsidRDefault="00B50050" w:rsidP="0088127C">
            <w:pPr>
              <w:pStyle w:val="OtherTableBody"/>
            </w:pPr>
            <w:r>
              <w:t>8.8.19.1</w:t>
            </w:r>
          </w:p>
        </w:tc>
      </w:tr>
      <w:tr w:rsidR="00B50050" w14:paraId="2E43D6E0" w14:textId="77777777" w:rsidTr="00195548">
        <w:tc>
          <w:tcPr>
            <w:tcW w:w="3500" w:type="dxa"/>
          </w:tcPr>
          <w:p w14:paraId="72DCF229" w14:textId="77777777" w:rsidR="00B50050" w:rsidRDefault="00B50050" w:rsidP="0088127C">
            <w:pPr>
              <w:pStyle w:val="OtherTableBody"/>
            </w:pPr>
            <w:r>
              <w:t xml:space="preserve">Diagnosis Coding Method </w:t>
            </w:r>
          </w:p>
        </w:tc>
        <w:tc>
          <w:tcPr>
            <w:tcW w:w="700" w:type="dxa"/>
          </w:tcPr>
          <w:p w14:paraId="21430954" w14:textId="77777777" w:rsidR="00B50050" w:rsidRDefault="00B50050" w:rsidP="0088127C">
            <w:pPr>
              <w:pStyle w:val="OtherTableBody"/>
            </w:pPr>
            <w:r>
              <w:t>00376</w:t>
            </w:r>
          </w:p>
        </w:tc>
        <w:tc>
          <w:tcPr>
            <w:tcW w:w="600" w:type="dxa"/>
          </w:tcPr>
          <w:p w14:paraId="23C9ADDD" w14:textId="77777777" w:rsidR="00B50050" w:rsidRDefault="00B50050" w:rsidP="0088127C">
            <w:pPr>
              <w:pStyle w:val="OtherTableBody"/>
            </w:pPr>
            <w:r>
              <w:t>DG1</w:t>
            </w:r>
          </w:p>
        </w:tc>
        <w:tc>
          <w:tcPr>
            <w:tcW w:w="600" w:type="dxa"/>
          </w:tcPr>
          <w:p w14:paraId="0B1FC2AB" w14:textId="77777777" w:rsidR="00B50050" w:rsidRDefault="00B50050" w:rsidP="0088127C">
            <w:pPr>
              <w:pStyle w:val="OtherTableBody"/>
            </w:pPr>
            <w:r>
              <w:t>2</w:t>
            </w:r>
          </w:p>
        </w:tc>
        <w:tc>
          <w:tcPr>
            <w:tcW w:w="600" w:type="dxa"/>
          </w:tcPr>
          <w:p w14:paraId="5C7BC341" w14:textId="77777777" w:rsidR="00B50050" w:rsidRDefault="00B50050" w:rsidP="0088127C">
            <w:pPr>
              <w:pStyle w:val="OtherTableBody"/>
            </w:pPr>
            <w:r>
              <w:t>..</w:t>
            </w:r>
          </w:p>
        </w:tc>
        <w:tc>
          <w:tcPr>
            <w:tcW w:w="600" w:type="dxa"/>
          </w:tcPr>
          <w:p w14:paraId="12FE8A1B" w14:textId="77777777" w:rsidR="00B50050" w:rsidRDefault="00B50050" w:rsidP="0088127C">
            <w:pPr>
              <w:pStyle w:val="OtherTableBody"/>
            </w:pPr>
          </w:p>
        </w:tc>
        <w:tc>
          <w:tcPr>
            <w:tcW w:w="600" w:type="dxa"/>
          </w:tcPr>
          <w:p w14:paraId="4A04DA17" w14:textId="77777777" w:rsidR="00B50050" w:rsidRDefault="00B50050" w:rsidP="0088127C">
            <w:pPr>
              <w:pStyle w:val="OtherTableBody"/>
            </w:pPr>
            <w:r>
              <w:t>-</w:t>
            </w:r>
          </w:p>
        </w:tc>
        <w:tc>
          <w:tcPr>
            <w:tcW w:w="700" w:type="dxa"/>
          </w:tcPr>
          <w:p w14:paraId="372F8B9C" w14:textId="77777777" w:rsidR="00B50050" w:rsidRDefault="00B50050" w:rsidP="0088127C">
            <w:pPr>
              <w:pStyle w:val="OtherTableBody"/>
            </w:pPr>
          </w:p>
        </w:tc>
        <w:tc>
          <w:tcPr>
            <w:tcW w:w="600" w:type="dxa"/>
          </w:tcPr>
          <w:p w14:paraId="360B9EB0" w14:textId="77777777" w:rsidR="00B50050" w:rsidRDefault="00B50050" w:rsidP="0088127C">
            <w:pPr>
              <w:pStyle w:val="OtherTableBody"/>
            </w:pPr>
          </w:p>
        </w:tc>
        <w:tc>
          <w:tcPr>
            <w:tcW w:w="900" w:type="dxa"/>
          </w:tcPr>
          <w:p w14:paraId="76D3968F" w14:textId="77777777" w:rsidR="00B50050" w:rsidRDefault="00B50050" w:rsidP="0088127C">
            <w:pPr>
              <w:pStyle w:val="OtherTableBody"/>
            </w:pPr>
            <w:r>
              <w:t>6.5.2.2</w:t>
            </w:r>
          </w:p>
        </w:tc>
      </w:tr>
      <w:tr w:rsidR="00B50050" w14:paraId="555E0568" w14:textId="77777777" w:rsidTr="00195548">
        <w:tc>
          <w:tcPr>
            <w:tcW w:w="3500" w:type="dxa"/>
          </w:tcPr>
          <w:p w14:paraId="7B970AA4" w14:textId="77777777" w:rsidR="00B50050" w:rsidRDefault="00B50050" w:rsidP="0088127C">
            <w:pPr>
              <w:pStyle w:val="OtherTableBody"/>
            </w:pPr>
            <w:r>
              <w:t xml:space="preserve">Diagnosis Date/Time </w:t>
            </w:r>
          </w:p>
        </w:tc>
        <w:tc>
          <w:tcPr>
            <w:tcW w:w="700" w:type="dxa"/>
          </w:tcPr>
          <w:p w14:paraId="6C80296A" w14:textId="77777777" w:rsidR="00B50050" w:rsidRDefault="00B50050" w:rsidP="0088127C">
            <w:pPr>
              <w:pStyle w:val="OtherTableBody"/>
            </w:pPr>
            <w:r>
              <w:t>00379</w:t>
            </w:r>
          </w:p>
        </w:tc>
        <w:tc>
          <w:tcPr>
            <w:tcW w:w="600" w:type="dxa"/>
          </w:tcPr>
          <w:p w14:paraId="0BC1C0D2" w14:textId="77777777" w:rsidR="00B50050" w:rsidRDefault="00B50050" w:rsidP="0088127C">
            <w:pPr>
              <w:pStyle w:val="OtherTableBody"/>
            </w:pPr>
            <w:r>
              <w:t>DG1</w:t>
            </w:r>
          </w:p>
        </w:tc>
        <w:tc>
          <w:tcPr>
            <w:tcW w:w="600" w:type="dxa"/>
          </w:tcPr>
          <w:p w14:paraId="230EEEC4" w14:textId="77777777" w:rsidR="00B50050" w:rsidRDefault="00B50050" w:rsidP="0088127C">
            <w:pPr>
              <w:pStyle w:val="OtherTableBody"/>
            </w:pPr>
            <w:r>
              <w:t>5</w:t>
            </w:r>
          </w:p>
        </w:tc>
        <w:tc>
          <w:tcPr>
            <w:tcW w:w="600" w:type="dxa"/>
          </w:tcPr>
          <w:p w14:paraId="0EEA8AB5" w14:textId="77777777" w:rsidR="00B50050" w:rsidRDefault="00B50050" w:rsidP="0088127C">
            <w:pPr>
              <w:pStyle w:val="OtherTableBody"/>
            </w:pPr>
            <w:r>
              <w:t>..</w:t>
            </w:r>
          </w:p>
        </w:tc>
        <w:tc>
          <w:tcPr>
            <w:tcW w:w="600" w:type="dxa"/>
          </w:tcPr>
          <w:p w14:paraId="56D7E964" w14:textId="77777777" w:rsidR="00B50050" w:rsidRDefault="00B50050" w:rsidP="0088127C">
            <w:pPr>
              <w:pStyle w:val="OtherTableBody"/>
            </w:pPr>
          </w:p>
        </w:tc>
        <w:tc>
          <w:tcPr>
            <w:tcW w:w="600" w:type="dxa"/>
          </w:tcPr>
          <w:p w14:paraId="34217E8A" w14:textId="77777777" w:rsidR="00B50050" w:rsidRDefault="00B50050" w:rsidP="0088127C">
            <w:pPr>
              <w:pStyle w:val="OtherTableBody"/>
            </w:pPr>
            <w:r>
              <w:t>DTM</w:t>
            </w:r>
          </w:p>
        </w:tc>
        <w:tc>
          <w:tcPr>
            <w:tcW w:w="700" w:type="dxa"/>
          </w:tcPr>
          <w:p w14:paraId="04004C7A" w14:textId="77777777" w:rsidR="00B50050" w:rsidRDefault="00B50050" w:rsidP="0088127C">
            <w:pPr>
              <w:pStyle w:val="OtherTableBody"/>
            </w:pPr>
          </w:p>
        </w:tc>
        <w:tc>
          <w:tcPr>
            <w:tcW w:w="600" w:type="dxa"/>
          </w:tcPr>
          <w:p w14:paraId="1A829DB8" w14:textId="77777777" w:rsidR="00B50050" w:rsidRDefault="00B50050" w:rsidP="0088127C">
            <w:pPr>
              <w:pStyle w:val="OtherTableBody"/>
            </w:pPr>
          </w:p>
        </w:tc>
        <w:tc>
          <w:tcPr>
            <w:tcW w:w="900" w:type="dxa"/>
          </w:tcPr>
          <w:p w14:paraId="1FE95491" w14:textId="77777777" w:rsidR="00B50050" w:rsidRDefault="00B50050" w:rsidP="0088127C">
            <w:pPr>
              <w:pStyle w:val="OtherTableBody"/>
            </w:pPr>
            <w:r>
              <w:t>6.5.2.5</w:t>
            </w:r>
          </w:p>
        </w:tc>
      </w:tr>
      <w:tr w:rsidR="00B50050" w14:paraId="13722A87" w14:textId="77777777" w:rsidTr="00195548">
        <w:tc>
          <w:tcPr>
            <w:tcW w:w="3500" w:type="dxa"/>
          </w:tcPr>
          <w:p w14:paraId="1302529B" w14:textId="77777777" w:rsidR="00B50050" w:rsidRDefault="00B50050" w:rsidP="0088127C">
            <w:pPr>
              <w:pStyle w:val="OtherTableBody"/>
            </w:pPr>
            <w:r>
              <w:t>Diagnosis Description</w:t>
            </w:r>
          </w:p>
        </w:tc>
        <w:tc>
          <w:tcPr>
            <w:tcW w:w="700" w:type="dxa"/>
          </w:tcPr>
          <w:p w14:paraId="5B27C665" w14:textId="77777777" w:rsidR="00B50050" w:rsidRDefault="00B50050" w:rsidP="0088127C">
            <w:pPr>
              <w:pStyle w:val="OtherTableBody"/>
            </w:pPr>
            <w:r>
              <w:t>00378</w:t>
            </w:r>
          </w:p>
        </w:tc>
        <w:tc>
          <w:tcPr>
            <w:tcW w:w="600" w:type="dxa"/>
          </w:tcPr>
          <w:p w14:paraId="1FF2F27A" w14:textId="77777777" w:rsidR="00B50050" w:rsidRDefault="00B50050" w:rsidP="0088127C">
            <w:pPr>
              <w:pStyle w:val="OtherTableBody"/>
            </w:pPr>
            <w:r>
              <w:t>DG1</w:t>
            </w:r>
          </w:p>
        </w:tc>
        <w:tc>
          <w:tcPr>
            <w:tcW w:w="600" w:type="dxa"/>
          </w:tcPr>
          <w:p w14:paraId="464CE75F" w14:textId="77777777" w:rsidR="00B50050" w:rsidRDefault="00B50050" w:rsidP="0088127C">
            <w:pPr>
              <w:pStyle w:val="OtherTableBody"/>
            </w:pPr>
            <w:r>
              <w:t>4</w:t>
            </w:r>
          </w:p>
        </w:tc>
        <w:tc>
          <w:tcPr>
            <w:tcW w:w="600" w:type="dxa"/>
          </w:tcPr>
          <w:p w14:paraId="0F54F212" w14:textId="77777777" w:rsidR="00B50050" w:rsidRDefault="00B50050" w:rsidP="0088127C">
            <w:pPr>
              <w:pStyle w:val="OtherTableBody"/>
            </w:pPr>
            <w:r>
              <w:t>..</w:t>
            </w:r>
          </w:p>
        </w:tc>
        <w:tc>
          <w:tcPr>
            <w:tcW w:w="600" w:type="dxa"/>
          </w:tcPr>
          <w:p w14:paraId="48D745C0" w14:textId="77777777" w:rsidR="00B50050" w:rsidRDefault="00B50050" w:rsidP="0088127C">
            <w:pPr>
              <w:pStyle w:val="OtherTableBody"/>
            </w:pPr>
          </w:p>
        </w:tc>
        <w:tc>
          <w:tcPr>
            <w:tcW w:w="600" w:type="dxa"/>
          </w:tcPr>
          <w:p w14:paraId="059BACD9" w14:textId="77777777" w:rsidR="00B50050" w:rsidRDefault="00B50050" w:rsidP="0088127C">
            <w:pPr>
              <w:pStyle w:val="OtherTableBody"/>
            </w:pPr>
            <w:r>
              <w:t>-</w:t>
            </w:r>
          </w:p>
        </w:tc>
        <w:tc>
          <w:tcPr>
            <w:tcW w:w="700" w:type="dxa"/>
          </w:tcPr>
          <w:p w14:paraId="4042A8FE" w14:textId="77777777" w:rsidR="00B50050" w:rsidRDefault="00B50050" w:rsidP="0088127C">
            <w:pPr>
              <w:pStyle w:val="OtherTableBody"/>
            </w:pPr>
          </w:p>
        </w:tc>
        <w:tc>
          <w:tcPr>
            <w:tcW w:w="600" w:type="dxa"/>
          </w:tcPr>
          <w:p w14:paraId="5859FFE6" w14:textId="77777777" w:rsidR="00B50050" w:rsidRDefault="00B50050" w:rsidP="0088127C">
            <w:pPr>
              <w:pStyle w:val="OtherTableBody"/>
            </w:pPr>
          </w:p>
        </w:tc>
        <w:tc>
          <w:tcPr>
            <w:tcW w:w="900" w:type="dxa"/>
          </w:tcPr>
          <w:p w14:paraId="0FBAFC6A" w14:textId="77777777" w:rsidR="00B50050" w:rsidRDefault="00B50050" w:rsidP="0088127C">
            <w:pPr>
              <w:pStyle w:val="OtherTableBody"/>
            </w:pPr>
            <w:r>
              <w:t>6.5.2.4</w:t>
            </w:r>
          </w:p>
        </w:tc>
      </w:tr>
      <w:tr w:rsidR="00B50050" w14:paraId="7DC69556" w14:textId="77777777" w:rsidTr="00195548">
        <w:tc>
          <w:tcPr>
            <w:tcW w:w="3500" w:type="dxa"/>
          </w:tcPr>
          <w:p w14:paraId="1DD6437A" w14:textId="77777777" w:rsidR="00B50050" w:rsidRDefault="00B50050" w:rsidP="0088127C">
            <w:pPr>
              <w:pStyle w:val="OtherTableBody"/>
            </w:pPr>
            <w:r>
              <w:t>Diagnosis Identifier</w:t>
            </w:r>
          </w:p>
        </w:tc>
        <w:tc>
          <w:tcPr>
            <w:tcW w:w="700" w:type="dxa"/>
          </w:tcPr>
          <w:p w14:paraId="3FE76F45" w14:textId="77777777" w:rsidR="00B50050" w:rsidRDefault="00B50050" w:rsidP="0088127C">
            <w:pPr>
              <w:pStyle w:val="OtherTableBody"/>
            </w:pPr>
            <w:r>
              <w:t>01850</w:t>
            </w:r>
          </w:p>
        </w:tc>
        <w:tc>
          <w:tcPr>
            <w:tcW w:w="600" w:type="dxa"/>
          </w:tcPr>
          <w:p w14:paraId="2CA47CA4" w14:textId="77777777" w:rsidR="00B50050" w:rsidRDefault="00B50050" w:rsidP="0088127C">
            <w:pPr>
              <w:pStyle w:val="OtherTableBody"/>
            </w:pPr>
            <w:r>
              <w:t>DG1</w:t>
            </w:r>
          </w:p>
        </w:tc>
        <w:tc>
          <w:tcPr>
            <w:tcW w:w="600" w:type="dxa"/>
          </w:tcPr>
          <w:p w14:paraId="3D4E5980" w14:textId="77777777" w:rsidR="00B50050" w:rsidRDefault="00B50050" w:rsidP="0088127C">
            <w:pPr>
              <w:pStyle w:val="OtherTableBody"/>
            </w:pPr>
            <w:r>
              <w:t>20</w:t>
            </w:r>
          </w:p>
        </w:tc>
        <w:tc>
          <w:tcPr>
            <w:tcW w:w="600" w:type="dxa"/>
          </w:tcPr>
          <w:p w14:paraId="01CC46A4" w14:textId="77777777" w:rsidR="00B50050" w:rsidRDefault="00B50050" w:rsidP="0088127C">
            <w:pPr>
              <w:pStyle w:val="OtherTableBody"/>
            </w:pPr>
            <w:r>
              <w:t>..</w:t>
            </w:r>
          </w:p>
        </w:tc>
        <w:tc>
          <w:tcPr>
            <w:tcW w:w="600" w:type="dxa"/>
          </w:tcPr>
          <w:p w14:paraId="14BEAB77" w14:textId="77777777" w:rsidR="00B50050" w:rsidRDefault="00B50050" w:rsidP="0088127C">
            <w:pPr>
              <w:pStyle w:val="OtherTableBody"/>
            </w:pPr>
          </w:p>
        </w:tc>
        <w:tc>
          <w:tcPr>
            <w:tcW w:w="600" w:type="dxa"/>
          </w:tcPr>
          <w:p w14:paraId="71C4BC50" w14:textId="77777777" w:rsidR="00B50050" w:rsidRDefault="00B50050" w:rsidP="0088127C">
            <w:pPr>
              <w:pStyle w:val="OtherTableBody"/>
            </w:pPr>
            <w:r>
              <w:t>EI</w:t>
            </w:r>
          </w:p>
        </w:tc>
        <w:tc>
          <w:tcPr>
            <w:tcW w:w="700" w:type="dxa"/>
          </w:tcPr>
          <w:p w14:paraId="23792FDE" w14:textId="77777777" w:rsidR="00B50050" w:rsidRDefault="00B50050" w:rsidP="0088127C">
            <w:pPr>
              <w:pStyle w:val="OtherTableBody"/>
            </w:pPr>
          </w:p>
        </w:tc>
        <w:tc>
          <w:tcPr>
            <w:tcW w:w="600" w:type="dxa"/>
          </w:tcPr>
          <w:p w14:paraId="7B2E1337" w14:textId="77777777" w:rsidR="00B50050" w:rsidRDefault="00B50050" w:rsidP="0088127C">
            <w:pPr>
              <w:pStyle w:val="OtherTableBody"/>
            </w:pPr>
          </w:p>
        </w:tc>
        <w:tc>
          <w:tcPr>
            <w:tcW w:w="900" w:type="dxa"/>
          </w:tcPr>
          <w:p w14:paraId="31A40E55" w14:textId="77777777" w:rsidR="00B50050" w:rsidRDefault="00B50050" w:rsidP="0088127C">
            <w:pPr>
              <w:pStyle w:val="OtherTableBody"/>
            </w:pPr>
            <w:r>
              <w:t>6.5.2.20</w:t>
            </w:r>
          </w:p>
        </w:tc>
      </w:tr>
      <w:tr w:rsidR="00B50050" w14:paraId="7DEB300F" w14:textId="77777777" w:rsidTr="00195548">
        <w:tc>
          <w:tcPr>
            <w:tcW w:w="3500" w:type="dxa"/>
          </w:tcPr>
          <w:p w14:paraId="465C08DD" w14:textId="77777777" w:rsidR="00B50050" w:rsidRDefault="00B50050" w:rsidP="0088127C">
            <w:pPr>
              <w:pStyle w:val="OtherTableBody"/>
            </w:pPr>
            <w:r>
              <w:t>Diagnosis Priority</w:t>
            </w:r>
          </w:p>
        </w:tc>
        <w:tc>
          <w:tcPr>
            <w:tcW w:w="700" w:type="dxa"/>
          </w:tcPr>
          <w:p w14:paraId="53CCF39B" w14:textId="77777777" w:rsidR="00B50050" w:rsidRDefault="00B50050" w:rsidP="0088127C">
            <w:pPr>
              <w:pStyle w:val="OtherTableBody"/>
            </w:pPr>
            <w:r>
              <w:t>00389</w:t>
            </w:r>
          </w:p>
        </w:tc>
        <w:tc>
          <w:tcPr>
            <w:tcW w:w="600" w:type="dxa"/>
          </w:tcPr>
          <w:p w14:paraId="78AA5BAB" w14:textId="77777777" w:rsidR="00B50050" w:rsidRDefault="00B50050" w:rsidP="0088127C">
            <w:pPr>
              <w:pStyle w:val="OtherTableBody"/>
            </w:pPr>
            <w:r>
              <w:t>DG1</w:t>
            </w:r>
          </w:p>
        </w:tc>
        <w:tc>
          <w:tcPr>
            <w:tcW w:w="600" w:type="dxa"/>
          </w:tcPr>
          <w:p w14:paraId="3A8BB192" w14:textId="77777777" w:rsidR="00B50050" w:rsidRDefault="00B50050" w:rsidP="0088127C">
            <w:pPr>
              <w:pStyle w:val="OtherTableBody"/>
            </w:pPr>
            <w:r>
              <w:t>15</w:t>
            </w:r>
          </w:p>
        </w:tc>
        <w:tc>
          <w:tcPr>
            <w:tcW w:w="600" w:type="dxa"/>
          </w:tcPr>
          <w:p w14:paraId="1C281106" w14:textId="77777777" w:rsidR="00B50050" w:rsidRDefault="00B50050" w:rsidP="0088127C">
            <w:pPr>
              <w:pStyle w:val="OtherTableBody"/>
            </w:pPr>
            <w:r>
              <w:t>..</w:t>
            </w:r>
          </w:p>
        </w:tc>
        <w:tc>
          <w:tcPr>
            <w:tcW w:w="600" w:type="dxa"/>
          </w:tcPr>
          <w:p w14:paraId="4821C4A2" w14:textId="77777777" w:rsidR="00B50050" w:rsidRDefault="00B50050" w:rsidP="0088127C">
            <w:pPr>
              <w:pStyle w:val="OtherTableBody"/>
            </w:pPr>
            <w:r>
              <w:t>2=</w:t>
            </w:r>
          </w:p>
        </w:tc>
        <w:tc>
          <w:tcPr>
            <w:tcW w:w="600" w:type="dxa"/>
          </w:tcPr>
          <w:p w14:paraId="52815032" w14:textId="77777777" w:rsidR="00B50050" w:rsidRDefault="00B50050" w:rsidP="0088127C">
            <w:pPr>
              <w:pStyle w:val="OtherTableBody"/>
            </w:pPr>
            <w:r>
              <w:t>NM</w:t>
            </w:r>
          </w:p>
        </w:tc>
        <w:tc>
          <w:tcPr>
            <w:tcW w:w="700" w:type="dxa"/>
          </w:tcPr>
          <w:p w14:paraId="45EE63BB" w14:textId="77777777" w:rsidR="00B50050" w:rsidRDefault="00B50050" w:rsidP="0088127C">
            <w:pPr>
              <w:pStyle w:val="OtherTableBody"/>
            </w:pPr>
          </w:p>
        </w:tc>
        <w:tc>
          <w:tcPr>
            <w:tcW w:w="600" w:type="dxa"/>
          </w:tcPr>
          <w:p w14:paraId="6574E768" w14:textId="77777777" w:rsidR="00B50050" w:rsidRDefault="00B50050" w:rsidP="0088127C">
            <w:pPr>
              <w:pStyle w:val="OtherTableBody"/>
            </w:pPr>
            <w:r>
              <w:t>0359</w:t>
            </w:r>
          </w:p>
        </w:tc>
        <w:tc>
          <w:tcPr>
            <w:tcW w:w="900" w:type="dxa"/>
          </w:tcPr>
          <w:p w14:paraId="50DE5EE4" w14:textId="77777777" w:rsidR="00B50050" w:rsidRDefault="00B50050" w:rsidP="0088127C">
            <w:pPr>
              <w:pStyle w:val="OtherTableBody"/>
            </w:pPr>
            <w:r>
              <w:t>6.5.2.15</w:t>
            </w:r>
          </w:p>
        </w:tc>
      </w:tr>
      <w:tr w:rsidR="00B50050" w14:paraId="0FD0008F" w14:textId="77777777" w:rsidTr="00195548">
        <w:tc>
          <w:tcPr>
            <w:tcW w:w="3500" w:type="dxa"/>
          </w:tcPr>
          <w:p w14:paraId="429FAA7B" w14:textId="77777777" w:rsidR="00B50050" w:rsidRDefault="00B50050" w:rsidP="0088127C">
            <w:pPr>
              <w:pStyle w:val="OtherTableBody"/>
            </w:pPr>
            <w:r>
              <w:t>Diagnosis Required</w:t>
            </w:r>
          </w:p>
        </w:tc>
        <w:tc>
          <w:tcPr>
            <w:tcW w:w="700" w:type="dxa"/>
          </w:tcPr>
          <w:p w14:paraId="025C146B" w14:textId="77777777" w:rsidR="00B50050" w:rsidRDefault="00B50050" w:rsidP="0088127C">
            <w:pPr>
              <w:pStyle w:val="OtherTableBody"/>
            </w:pPr>
            <w:r>
              <w:t>03458</w:t>
            </w:r>
          </w:p>
        </w:tc>
        <w:tc>
          <w:tcPr>
            <w:tcW w:w="600" w:type="dxa"/>
          </w:tcPr>
          <w:p w14:paraId="2187F748" w14:textId="77777777" w:rsidR="00B50050" w:rsidRDefault="00B50050" w:rsidP="0088127C">
            <w:pPr>
              <w:pStyle w:val="OtherTableBody"/>
            </w:pPr>
            <w:r>
              <w:t>PM1</w:t>
            </w:r>
          </w:p>
        </w:tc>
        <w:tc>
          <w:tcPr>
            <w:tcW w:w="600" w:type="dxa"/>
          </w:tcPr>
          <w:p w14:paraId="782657A7" w14:textId="77777777" w:rsidR="00B50050" w:rsidRDefault="00B50050" w:rsidP="0088127C">
            <w:pPr>
              <w:pStyle w:val="OtherTableBody"/>
            </w:pPr>
            <w:r>
              <w:t>15</w:t>
            </w:r>
          </w:p>
        </w:tc>
        <w:tc>
          <w:tcPr>
            <w:tcW w:w="600" w:type="dxa"/>
          </w:tcPr>
          <w:p w14:paraId="71FD91FC" w14:textId="77777777" w:rsidR="00B50050" w:rsidRDefault="00B50050" w:rsidP="0088127C">
            <w:pPr>
              <w:pStyle w:val="OtherTableBody"/>
            </w:pPr>
            <w:r>
              <w:t>..</w:t>
            </w:r>
          </w:p>
        </w:tc>
        <w:tc>
          <w:tcPr>
            <w:tcW w:w="600" w:type="dxa"/>
          </w:tcPr>
          <w:p w14:paraId="27D6552D" w14:textId="77777777" w:rsidR="00B50050" w:rsidRDefault="00B50050" w:rsidP="0088127C">
            <w:pPr>
              <w:pStyle w:val="OtherTableBody"/>
            </w:pPr>
          </w:p>
        </w:tc>
        <w:tc>
          <w:tcPr>
            <w:tcW w:w="600" w:type="dxa"/>
          </w:tcPr>
          <w:p w14:paraId="648E7716" w14:textId="77777777" w:rsidR="00B50050" w:rsidRDefault="00B50050" w:rsidP="0088127C">
            <w:pPr>
              <w:pStyle w:val="OtherTableBody"/>
            </w:pPr>
            <w:r>
              <w:t>ID</w:t>
            </w:r>
          </w:p>
        </w:tc>
        <w:tc>
          <w:tcPr>
            <w:tcW w:w="700" w:type="dxa"/>
          </w:tcPr>
          <w:p w14:paraId="487B7BBB" w14:textId="77777777" w:rsidR="00B50050" w:rsidRDefault="00B50050" w:rsidP="0088127C">
            <w:pPr>
              <w:pStyle w:val="OtherTableBody"/>
            </w:pPr>
          </w:p>
        </w:tc>
        <w:tc>
          <w:tcPr>
            <w:tcW w:w="600" w:type="dxa"/>
          </w:tcPr>
          <w:p w14:paraId="44468E9F" w14:textId="77777777" w:rsidR="00B50050" w:rsidRDefault="00B50050" w:rsidP="0088127C">
            <w:pPr>
              <w:pStyle w:val="OtherTableBody"/>
            </w:pPr>
            <w:r>
              <w:t>0136</w:t>
            </w:r>
          </w:p>
        </w:tc>
        <w:tc>
          <w:tcPr>
            <w:tcW w:w="900" w:type="dxa"/>
          </w:tcPr>
          <w:p w14:paraId="61DA53DC" w14:textId="77777777" w:rsidR="00B50050" w:rsidRDefault="00B50050" w:rsidP="0088127C">
            <w:pPr>
              <w:pStyle w:val="OtherTableBody"/>
            </w:pPr>
            <w:r>
              <w:t>8.8.17.15</w:t>
            </w:r>
          </w:p>
        </w:tc>
      </w:tr>
      <w:tr w:rsidR="00B50050" w14:paraId="0A53836D" w14:textId="77777777" w:rsidTr="00195548">
        <w:tc>
          <w:tcPr>
            <w:tcW w:w="3500" w:type="dxa"/>
          </w:tcPr>
          <w:p w14:paraId="39B21510" w14:textId="77777777" w:rsidR="00B50050" w:rsidRDefault="00B50050" w:rsidP="0088127C">
            <w:pPr>
              <w:pStyle w:val="OtherTableBody"/>
            </w:pPr>
            <w:r>
              <w:t>Diagnosis Type</w:t>
            </w:r>
          </w:p>
        </w:tc>
        <w:tc>
          <w:tcPr>
            <w:tcW w:w="700" w:type="dxa"/>
          </w:tcPr>
          <w:p w14:paraId="7FDED99B" w14:textId="77777777" w:rsidR="00B50050" w:rsidRDefault="00B50050" w:rsidP="0088127C">
            <w:pPr>
              <w:pStyle w:val="OtherTableBody"/>
            </w:pPr>
            <w:r>
              <w:t>00380</w:t>
            </w:r>
          </w:p>
        </w:tc>
        <w:tc>
          <w:tcPr>
            <w:tcW w:w="600" w:type="dxa"/>
          </w:tcPr>
          <w:p w14:paraId="234F0480" w14:textId="77777777" w:rsidR="00B50050" w:rsidRDefault="00B50050" w:rsidP="0088127C">
            <w:pPr>
              <w:pStyle w:val="OtherTableBody"/>
            </w:pPr>
            <w:r>
              <w:t>DG1</w:t>
            </w:r>
          </w:p>
        </w:tc>
        <w:tc>
          <w:tcPr>
            <w:tcW w:w="600" w:type="dxa"/>
          </w:tcPr>
          <w:p w14:paraId="296C5946" w14:textId="77777777" w:rsidR="00B50050" w:rsidRDefault="00B50050" w:rsidP="0088127C">
            <w:pPr>
              <w:pStyle w:val="OtherTableBody"/>
            </w:pPr>
            <w:r>
              <w:t>6</w:t>
            </w:r>
          </w:p>
        </w:tc>
        <w:tc>
          <w:tcPr>
            <w:tcW w:w="600" w:type="dxa"/>
          </w:tcPr>
          <w:p w14:paraId="3CA9A3CD" w14:textId="77777777" w:rsidR="00B50050" w:rsidRDefault="00B50050" w:rsidP="0088127C">
            <w:pPr>
              <w:pStyle w:val="OtherTableBody"/>
            </w:pPr>
            <w:r>
              <w:t>..</w:t>
            </w:r>
          </w:p>
        </w:tc>
        <w:tc>
          <w:tcPr>
            <w:tcW w:w="600" w:type="dxa"/>
          </w:tcPr>
          <w:p w14:paraId="52FDD35A" w14:textId="77777777" w:rsidR="00B50050" w:rsidRDefault="00B50050" w:rsidP="0088127C">
            <w:pPr>
              <w:pStyle w:val="OtherTableBody"/>
            </w:pPr>
          </w:p>
        </w:tc>
        <w:tc>
          <w:tcPr>
            <w:tcW w:w="600" w:type="dxa"/>
          </w:tcPr>
          <w:p w14:paraId="6EA20267" w14:textId="77777777" w:rsidR="00B50050" w:rsidRDefault="00B50050" w:rsidP="0088127C">
            <w:pPr>
              <w:pStyle w:val="OtherTableBody"/>
            </w:pPr>
            <w:r>
              <w:t>CWE</w:t>
            </w:r>
          </w:p>
        </w:tc>
        <w:tc>
          <w:tcPr>
            <w:tcW w:w="700" w:type="dxa"/>
          </w:tcPr>
          <w:p w14:paraId="58431A09" w14:textId="77777777" w:rsidR="00B50050" w:rsidRDefault="00B50050" w:rsidP="0088127C">
            <w:pPr>
              <w:pStyle w:val="OtherTableBody"/>
            </w:pPr>
          </w:p>
        </w:tc>
        <w:tc>
          <w:tcPr>
            <w:tcW w:w="600" w:type="dxa"/>
          </w:tcPr>
          <w:p w14:paraId="214AA569" w14:textId="77777777" w:rsidR="00B50050" w:rsidRDefault="00B50050" w:rsidP="0088127C">
            <w:pPr>
              <w:pStyle w:val="OtherTableBody"/>
            </w:pPr>
            <w:r>
              <w:t>0052</w:t>
            </w:r>
          </w:p>
        </w:tc>
        <w:tc>
          <w:tcPr>
            <w:tcW w:w="900" w:type="dxa"/>
          </w:tcPr>
          <w:p w14:paraId="47B87454" w14:textId="77777777" w:rsidR="00B50050" w:rsidRDefault="00B50050" w:rsidP="0088127C">
            <w:pPr>
              <w:pStyle w:val="OtherTableBody"/>
            </w:pPr>
            <w:r>
              <w:t>6.5.2.6</w:t>
            </w:r>
          </w:p>
        </w:tc>
      </w:tr>
      <w:tr w:rsidR="00B50050" w14:paraId="610CCBF4" w14:textId="77777777" w:rsidTr="00195548">
        <w:tc>
          <w:tcPr>
            <w:tcW w:w="3500" w:type="dxa"/>
          </w:tcPr>
          <w:p w14:paraId="40E595F5" w14:textId="77777777" w:rsidR="00B50050" w:rsidRDefault="00B50050" w:rsidP="0088127C">
            <w:pPr>
              <w:pStyle w:val="OtherTableBody"/>
            </w:pPr>
            <w:r>
              <w:t>Diagnostic Information</w:t>
            </w:r>
          </w:p>
        </w:tc>
        <w:tc>
          <w:tcPr>
            <w:tcW w:w="700" w:type="dxa"/>
          </w:tcPr>
          <w:p w14:paraId="42B6BC09" w14:textId="77777777" w:rsidR="00B50050" w:rsidRDefault="00B50050" w:rsidP="0088127C">
            <w:pPr>
              <w:pStyle w:val="OtherTableBody"/>
            </w:pPr>
            <w:r>
              <w:t>01817</w:t>
            </w:r>
          </w:p>
        </w:tc>
        <w:tc>
          <w:tcPr>
            <w:tcW w:w="600" w:type="dxa"/>
          </w:tcPr>
          <w:p w14:paraId="77586B8D" w14:textId="77777777" w:rsidR="00B50050" w:rsidRDefault="00B50050" w:rsidP="0088127C">
            <w:pPr>
              <w:pStyle w:val="OtherTableBody"/>
            </w:pPr>
            <w:r>
              <w:t>ERR</w:t>
            </w:r>
          </w:p>
        </w:tc>
        <w:tc>
          <w:tcPr>
            <w:tcW w:w="600" w:type="dxa"/>
          </w:tcPr>
          <w:p w14:paraId="1622E89A" w14:textId="77777777" w:rsidR="00B50050" w:rsidRDefault="00B50050" w:rsidP="0088127C">
            <w:pPr>
              <w:pStyle w:val="OtherTableBody"/>
            </w:pPr>
            <w:r>
              <w:t>7</w:t>
            </w:r>
          </w:p>
        </w:tc>
        <w:tc>
          <w:tcPr>
            <w:tcW w:w="600" w:type="dxa"/>
          </w:tcPr>
          <w:p w14:paraId="54421078" w14:textId="77777777" w:rsidR="00B50050" w:rsidRDefault="00B50050" w:rsidP="0088127C">
            <w:pPr>
              <w:pStyle w:val="OtherTableBody"/>
            </w:pPr>
            <w:r>
              <w:t>..</w:t>
            </w:r>
          </w:p>
        </w:tc>
        <w:tc>
          <w:tcPr>
            <w:tcW w:w="600" w:type="dxa"/>
          </w:tcPr>
          <w:p w14:paraId="057EB219" w14:textId="77777777" w:rsidR="00B50050" w:rsidRDefault="00B50050" w:rsidP="0088127C">
            <w:pPr>
              <w:pStyle w:val="OtherTableBody"/>
            </w:pPr>
            <w:r>
              <w:t>2048#</w:t>
            </w:r>
          </w:p>
        </w:tc>
        <w:tc>
          <w:tcPr>
            <w:tcW w:w="600" w:type="dxa"/>
          </w:tcPr>
          <w:p w14:paraId="68832F23" w14:textId="77777777" w:rsidR="00B50050" w:rsidRDefault="00B50050" w:rsidP="0088127C">
            <w:pPr>
              <w:pStyle w:val="OtherTableBody"/>
            </w:pPr>
            <w:r>
              <w:t>TX</w:t>
            </w:r>
          </w:p>
        </w:tc>
        <w:tc>
          <w:tcPr>
            <w:tcW w:w="700" w:type="dxa"/>
          </w:tcPr>
          <w:p w14:paraId="0BB44B8D" w14:textId="77777777" w:rsidR="00B50050" w:rsidRDefault="00B50050" w:rsidP="0088127C">
            <w:pPr>
              <w:pStyle w:val="OtherTableBody"/>
            </w:pPr>
          </w:p>
        </w:tc>
        <w:tc>
          <w:tcPr>
            <w:tcW w:w="600" w:type="dxa"/>
          </w:tcPr>
          <w:p w14:paraId="1EC3210A" w14:textId="77777777" w:rsidR="00B50050" w:rsidRDefault="00B50050" w:rsidP="0088127C">
            <w:pPr>
              <w:pStyle w:val="OtherTableBody"/>
            </w:pPr>
          </w:p>
        </w:tc>
        <w:tc>
          <w:tcPr>
            <w:tcW w:w="900" w:type="dxa"/>
          </w:tcPr>
          <w:p w14:paraId="3ED734AE" w14:textId="77777777" w:rsidR="00B50050" w:rsidRDefault="00B50050" w:rsidP="0088127C">
            <w:pPr>
              <w:pStyle w:val="OtherTableBody"/>
            </w:pPr>
            <w:r>
              <w:t>2.14.5.7</w:t>
            </w:r>
          </w:p>
        </w:tc>
      </w:tr>
      <w:tr w:rsidR="00B50050" w14:paraId="793E018B" w14:textId="77777777" w:rsidTr="00195548">
        <w:tc>
          <w:tcPr>
            <w:tcW w:w="3500" w:type="dxa"/>
          </w:tcPr>
          <w:p w14:paraId="42F93A30" w14:textId="77777777" w:rsidR="00B50050" w:rsidRDefault="00B50050" w:rsidP="0088127C">
            <w:pPr>
              <w:pStyle w:val="OtherTableBody"/>
            </w:pPr>
            <w:r>
              <w:t xml:space="preserve">Diagnostic Related Group </w:t>
            </w:r>
          </w:p>
        </w:tc>
        <w:tc>
          <w:tcPr>
            <w:tcW w:w="700" w:type="dxa"/>
          </w:tcPr>
          <w:p w14:paraId="6E3A2883" w14:textId="77777777" w:rsidR="00B50050" w:rsidRDefault="00B50050" w:rsidP="0088127C">
            <w:pPr>
              <w:pStyle w:val="OtherTableBody"/>
            </w:pPr>
            <w:r>
              <w:t>00382</w:t>
            </w:r>
          </w:p>
        </w:tc>
        <w:tc>
          <w:tcPr>
            <w:tcW w:w="600" w:type="dxa"/>
          </w:tcPr>
          <w:p w14:paraId="48312B11" w14:textId="77777777" w:rsidR="00B50050" w:rsidRDefault="00B50050" w:rsidP="0088127C">
            <w:pPr>
              <w:pStyle w:val="OtherTableBody"/>
            </w:pPr>
            <w:r>
              <w:t>DRG</w:t>
            </w:r>
          </w:p>
        </w:tc>
        <w:tc>
          <w:tcPr>
            <w:tcW w:w="600" w:type="dxa"/>
          </w:tcPr>
          <w:p w14:paraId="214E0039" w14:textId="77777777" w:rsidR="00B50050" w:rsidRDefault="00B50050" w:rsidP="0088127C">
            <w:pPr>
              <w:pStyle w:val="OtherTableBody"/>
            </w:pPr>
            <w:r>
              <w:t>1</w:t>
            </w:r>
          </w:p>
        </w:tc>
        <w:tc>
          <w:tcPr>
            <w:tcW w:w="600" w:type="dxa"/>
          </w:tcPr>
          <w:p w14:paraId="486B4467" w14:textId="77777777" w:rsidR="00B50050" w:rsidRDefault="00B50050" w:rsidP="0088127C">
            <w:pPr>
              <w:pStyle w:val="OtherTableBody"/>
            </w:pPr>
            <w:r>
              <w:t>..</w:t>
            </w:r>
          </w:p>
        </w:tc>
        <w:tc>
          <w:tcPr>
            <w:tcW w:w="600" w:type="dxa"/>
          </w:tcPr>
          <w:p w14:paraId="562BF803" w14:textId="77777777" w:rsidR="00B50050" w:rsidRDefault="00B50050" w:rsidP="0088127C">
            <w:pPr>
              <w:pStyle w:val="OtherTableBody"/>
            </w:pPr>
          </w:p>
        </w:tc>
        <w:tc>
          <w:tcPr>
            <w:tcW w:w="600" w:type="dxa"/>
          </w:tcPr>
          <w:p w14:paraId="6FD667B3" w14:textId="77777777" w:rsidR="00B50050" w:rsidRDefault="00B50050" w:rsidP="0088127C">
            <w:pPr>
              <w:pStyle w:val="OtherTableBody"/>
            </w:pPr>
            <w:r>
              <w:t>CNE</w:t>
            </w:r>
          </w:p>
        </w:tc>
        <w:tc>
          <w:tcPr>
            <w:tcW w:w="700" w:type="dxa"/>
          </w:tcPr>
          <w:p w14:paraId="0F552B5A" w14:textId="77777777" w:rsidR="00B50050" w:rsidRDefault="00B50050" w:rsidP="0088127C">
            <w:pPr>
              <w:pStyle w:val="OtherTableBody"/>
            </w:pPr>
          </w:p>
        </w:tc>
        <w:tc>
          <w:tcPr>
            <w:tcW w:w="600" w:type="dxa"/>
          </w:tcPr>
          <w:p w14:paraId="516CCFC5" w14:textId="77777777" w:rsidR="00B50050" w:rsidRDefault="00B50050" w:rsidP="0088127C">
            <w:pPr>
              <w:pStyle w:val="OtherTableBody"/>
            </w:pPr>
            <w:r>
              <w:t>0055</w:t>
            </w:r>
          </w:p>
        </w:tc>
        <w:tc>
          <w:tcPr>
            <w:tcW w:w="900" w:type="dxa"/>
          </w:tcPr>
          <w:p w14:paraId="566B9B9F" w14:textId="77777777" w:rsidR="00B50050" w:rsidRDefault="00B50050" w:rsidP="0088127C">
            <w:pPr>
              <w:pStyle w:val="OtherTableBody"/>
            </w:pPr>
            <w:r>
              <w:t>6.5.3.1</w:t>
            </w:r>
          </w:p>
        </w:tc>
      </w:tr>
      <w:tr w:rsidR="00B50050" w14:paraId="2F999A8D" w14:textId="77777777" w:rsidTr="00195548">
        <w:tc>
          <w:tcPr>
            <w:tcW w:w="3500" w:type="dxa"/>
          </w:tcPr>
          <w:p w14:paraId="5ACE2915" w14:textId="77777777" w:rsidR="00B50050" w:rsidRDefault="00B50050" w:rsidP="0088127C">
            <w:pPr>
              <w:pStyle w:val="OtherTableBody"/>
            </w:pPr>
            <w:r>
              <w:t xml:space="preserve">Diagnostic Related Group </w:t>
            </w:r>
          </w:p>
        </w:tc>
        <w:tc>
          <w:tcPr>
            <w:tcW w:w="700" w:type="dxa"/>
          </w:tcPr>
          <w:p w14:paraId="320AE093" w14:textId="77777777" w:rsidR="00B50050" w:rsidRDefault="00B50050" w:rsidP="0088127C">
            <w:pPr>
              <w:pStyle w:val="OtherTableBody"/>
            </w:pPr>
            <w:r>
              <w:t>00382</w:t>
            </w:r>
          </w:p>
        </w:tc>
        <w:tc>
          <w:tcPr>
            <w:tcW w:w="600" w:type="dxa"/>
          </w:tcPr>
          <w:p w14:paraId="665627FD" w14:textId="77777777" w:rsidR="00B50050" w:rsidRDefault="00B50050" w:rsidP="0088127C">
            <w:pPr>
              <w:pStyle w:val="OtherTableBody"/>
            </w:pPr>
            <w:r>
              <w:t>DMI</w:t>
            </w:r>
          </w:p>
        </w:tc>
        <w:tc>
          <w:tcPr>
            <w:tcW w:w="600" w:type="dxa"/>
          </w:tcPr>
          <w:p w14:paraId="124904C8" w14:textId="77777777" w:rsidR="00B50050" w:rsidRDefault="00B50050" w:rsidP="0088127C">
            <w:pPr>
              <w:pStyle w:val="OtherTableBody"/>
            </w:pPr>
            <w:r>
              <w:t>1</w:t>
            </w:r>
          </w:p>
        </w:tc>
        <w:tc>
          <w:tcPr>
            <w:tcW w:w="600" w:type="dxa"/>
          </w:tcPr>
          <w:p w14:paraId="16492767" w14:textId="77777777" w:rsidR="00B50050" w:rsidRDefault="00B50050" w:rsidP="0088127C">
            <w:pPr>
              <w:pStyle w:val="OtherTableBody"/>
            </w:pPr>
            <w:r>
              <w:t>..</w:t>
            </w:r>
          </w:p>
        </w:tc>
        <w:tc>
          <w:tcPr>
            <w:tcW w:w="600" w:type="dxa"/>
          </w:tcPr>
          <w:p w14:paraId="0F795D7B" w14:textId="77777777" w:rsidR="00B50050" w:rsidRDefault="00B50050" w:rsidP="0088127C">
            <w:pPr>
              <w:pStyle w:val="OtherTableBody"/>
            </w:pPr>
          </w:p>
        </w:tc>
        <w:tc>
          <w:tcPr>
            <w:tcW w:w="600" w:type="dxa"/>
          </w:tcPr>
          <w:p w14:paraId="3E0400F7" w14:textId="77777777" w:rsidR="00B50050" w:rsidRDefault="00B50050" w:rsidP="0088127C">
            <w:pPr>
              <w:pStyle w:val="OtherTableBody"/>
            </w:pPr>
            <w:r>
              <w:t>CNE</w:t>
            </w:r>
          </w:p>
        </w:tc>
        <w:tc>
          <w:tcPr>
            <w:tcW w:w="700" w:type="dxa"/>
          </w:tcPr>
          <w:p w14:paraId="3AA5CFEF" w14:textId="77777777" w:rsidR="00B50050" w:rsidRDefault="00B50050" w:rsidP="0088127C">
            <w:pPr>
              <w:pStyle w:val="OtherTableBody"/>
            </w:pPr>
          </w:p>
        </w:tc>
        <w:tc>
          <w:tcPr>
            <w:tcW w:w="600" w:type="dxa"/>
          </w:tcPr>
          <w:p w14:paraId="0626D341" w14:textId="77777777" w:rsidR="00B50050" w:rsidRDefault="00B50050" w:rsidP="0088127C">
            <w:pPr>
              <w:pStyle w:val="OtherTableBody"/>
            </w:pPr>
            <w:r>
              <w:t>0055</w:t>
            </w:r>
          </w:p>
        </w:tc>
        <w:tc>
          <w:tcPr>
            <w:tcW w:w="900" w:type="dxa"/>
          </w:tcPr>
          <w:p w14:paraId="1A830669" w14:textId="77777777" w:rsidR="00B50050" w:rsidRDefault="00B50050" w:rsidP="0088127C">
            <w:pPr>
              <w:pStyle w:val="OtherTableBody"/>
            </w:pPr>
            <w:r>
              <w:t>8.13.2.1</w:t>
            </w:r>
          </w:p>
        </w:tc>
      </w:tr>
      <w:tr w:rsidR="00B50050" w14:paraId="7F0A2EC1" w14:textId="77777777" w:rsidTr="00195548">
        <w:tc>
          <w:tcPr>
            <w:tcW w:w="3500" w:type="dxa"/>
          </w:tcPr>
          <w:p w14:paraId="32CAD3BD" w14:textId="77777777" w:rsidR="00B50050" w:rsidRDefault="00B50050" w:rsidP="0088127C">
            <w:pPr>
              <w:pStyle w:val="OtherTableBody"/>
            </w:pPr>
            <w:r>
              <w:lastRenderedPageBreak/>
              <w:t xml:space="preserve">Diagnostic Related Group </w:t>
            </w:r>
          </w:p>
        </w:tc>
        <w:tc>
          <w:tcPr>
            <w:tcW w:w="700" w:type="dxa"/>
          </w:tcPr>
          <w:p w14:paraId="2A29BC33" w14:textId="77777777" w:rsidR="00B50050" w:rsidRDefault="00B50050" w:rsidP="0088127C">
            <w:pPr>
              <w:pStyle w:val="OtherTableBody"/>
            </w:pPr>
            <w:r>
              <w:t>00382</w:t>
            </w:r>
          </w:p>
        </w:tc>
        <w:tc>
          <w:tcPr>
            <w:tcW w:w="600" w:type="dxa"/>
          </w:tcPr>
          <w:p w14:paraId="1E25AF65" w14:textId="77777777" w:rsidR="00B50050" w:rsidRDefault="00B50050" w:rsidP="0088127C">
            <w:pPr>
              <w:pStyle w:val="OtherTableBody"/>
            </w:pPr>
            <w:r>
              <w:t>DG1</w:t>
            </w:r>
          </w:p>
        </w:tc>
        <w:tc>
          <w:tcPr>
            <w:tcW w:w="600" w:type="dxa"/>
          </w:tcPr>
          <w:p w14:paraId="26C67861" w14:textId="77777777" w:rsidR="00B50050" w:rsidRDefault="00B50050" w:rsidP="0088127C">
            <w:pPr>
              <w:pStyle w:val="OtherTableBody"/>
            </w:pPr>
            <w:r>
              <w:t>8</w:t>
            </w:r>
          </w:p>
        </w:tc>
        <w:tc>
          <w:tcPr>
            <w:tcW w:w="600" w:type="dxa"/>
          </w:tcPr>
          <w:p w14:paraId="2704EE0B" w14:textId="77777777" w:rsidR="00B50050" w:rsidRDefault="00B50050" w:rsidP="0088127C">
            <w:pPr>
              <w:pStyle w:val="OtherTableBody"/>
            </w:pPr>
            <w:r>
              <w:t>..</w:t>
            </w:r>
          </w:p>
        </w:tc>
        <w:tc>
          <w:tcPr>
            <w:tcW w:w="600" w:type="dxa"/>
          </w:tcPr>
          <w:p w14:paraId="032CD672" w14:textId="77777777" w:rsidR="00B50050" w:rsidRDefault="00B50050" w:rsidP="0088127C">
            <w:pPr>
              <w:pStyle w:val="OtherTableBody"/>
            </w:pPr>
          </w:p>
        </w:tc>
        <w:tc>
          <w:tcPr>
            <w:tcW w:w="600" w:type="dxa"/>
          </w:tcPr>
          <w:p w14:paraId="6A2B7A99" w14:textId="77777777" w:rsidR="00B50050" w:rsidRDefault="00B50050" w:rsidP="0088127C">
            <w:pPr>
              <w:pStyle w:val="OtherTableBody"/>
            </w:pPr>
            <w:r>
              <w:t>CNE</w:t>
            </w:r>
          </w:p>
        </w:tc>
        <w:tc>
          <w:tcPr>
            <w:tcW w:w="700" w:type="dxa"/>
          </w:tcPr>
          <w:p w14:paraId="210B3FB7" w14:textId="77777777" w:rsidR="00B50050" w:rsidRDefault="00B50050" w:rsidP="0088127C">
            <w:pPr>
              <w:pStyle w:val="OtherTableBody"/>
            </w:pPr>
          </w:p>
        </w:tc>
        <w:tc>
          <w:tcPr>
            <w:tcW w:w="600" w:type="dxa"/>
          </w:tcPr>
          <w:p w14:paraId="47980AD3" w14:textId="77777777" w:rsidR="00B50050" w:rsidRDefault="00B50050" w:rsidP="0088127C">
            <w:pPr>
              <w:pStyle w:val="OtherTableBody"/>
            </w:pPr>
            <w:r>
              <w:t>0055</w:t>
            </w:r>
          </w:p>
        </w:tc>
        <w:tc>
          <w:tcPr>
            <w:tcW w:w="900" w:type="dxa"/>
          </w:tcPr>
          <w:p w14:paraId="2EE41519" w14:textId="77777777" w:rsidR="00B50050" w:rsidRDefault="00B50050" w:rsidP="0088127C">
            <w:pPr>
              <w:pStyle w:val="OtherTableBody"/>
            </w:pPr>
            <w:r>
              <w:t>6.5.2.8</w:t>
            </w:r>
          </w:p>
        </w:tc>
      </w:tr>
      <w:tr w:rsidR="00B50050" w14:paraId="5FA6EE67" w14:textId="77777777" w:rsidTr="00195548">
        <w:tc>
          <w:tcPr>
            <w:tcW w:w="3500" w:type="dxa"/>
          </w:tcPr>
          <w:p w14:paraId="44B097AD" w14:textId="77777777" w:rsidR="00B50050" w:rsidRDefault="00B50050" w:rsidP="0088127C">
            <w:pPr>
              <w:pStyle w:val="OtherTableBody"/>
            </w:pPr>
            <w:r>
              <w:t>Diagnostic Serv Sect ID</w:t>
            </w:r>
          </w:p>
        </w:tc>
        <w:tc>
          <w:tcPr>
            <w:tcW w:w="700" w:type="dxa"/>
          </w:tcPr>
          <w:p w14:paraId="45B7A189" w14:textId="77777777" w:rsidR="00B50050" w:rsidRDefault="00B50050" w:rsidP="0088127C">
            <w:pPr>
              <w:pStyle w:val="OtherTableBody"/>
            </w:pPr>
            <w:r>
              <w:t>00257</w:t>
            </w:r>
          </w:p>
        </w:tc>
        <w:tc>
          <w:tcPr>
            <w:tcW w:w="600" w:type="dxa"/>
          </w:tcPr>
          <w:p w14:paraId="30BCEEDF" w14:textId="77777777" w:rsidR="00B50050" w:rsidRDefault="00B50050" w:rsidP="0088127C">
            <w:pPr>
              <w:pStyle w:val="OtherTableBody"/>
            </w:pPr>
            <w:r>
              <w:t>OM1</w:t>
            </w:r>
          </w:p>
        </w:tc>
        <w:tc>
          <w:tcPr>
            <w:tcW w:w="600" w:type="dxa"/>
          </w:tcPr>
          <w:p w14:paraId="5B249C47" w14:textId="77777777" w:rsidR="00B50050" w:rsidRDefault="00B50050" w:rsidP="0088127C">
            <w:pPr>
              <w:pStyle w:val="OtherTableBody"/>
            </w:pPr>
            <w:r>
              <w:t>49</w:t>
            </w:r>
          </w:p>
        </w:tc>
        <w:tc>
          <w:tcPr>
            <w:tcW w:w="600" w:type="dxa"/>
          </w:tcPr>
          <w:p w14:paraId="268C43A2" w14:textId="77777777" w:rsidR="00B50050" w:rsidRDefault="00B50050" w:rsidP="0088127C">
            <w:pPr>
              <w:pStyle w:val="OtherTableBody"/>
            </w:pPr>
            <w:r>
              <w:t>2..3</w:t>
            </w:r>
          </w:p>
        </w:tc>
        <w:tc>
          <w:tcPr>
            <w:tcW w:w="600" w:type="dxa"/>
          </w:tcPr>
          <w:p w14:paraId="6E0B70A5" w14:textId="77777777" w:rsidR="00B50050" w:rsidRDefault="00B50050" w:rsidP="0088127C">
            <w:pPr>
              <w:pStyle w:val="OtherTableBody"/>
            </w:pPr>
          </w:p>
        </w:tc>
        <w:tc>
          <w:tcPr>
            <w:tcW w:w="600" w:type="dxa"/>
          </w:tcPr>
          <w:p w14:paraId="47ED5F21" w14:textId="77777777" w:rsidR="00B50050" w:rsidRDefault="00B50050" w:rsidP="0088127C">
            <w:pPr>
              <w:pStyle w:val="OtherTableBody"/>
            </w:pPr>
            <w:r>
              <w:t>ID</w:t>
            </w:r>
          </w:p>
        </w:tc>
        <w:tc>
          <w:tcPr>
            <w:tcW w:w="700" w:type="dxa"/>
          </w:tcPr>
          <w:p w14:paraId="7867521F" w14:textId="77777777" w:rsidR="00B50050" w:rsidRDefault="00B50050" w:rsidP="0088127C">
            <w:pPr>
              <w:pStyle w:val="OtherTableBody"/>
            </w:pPr>
          </w:p>
        </w:tc>
        <w:tc>
          <w:tcPr>
            <w:tcW w:w="600" w:type="dxa"/>
          </w:tcPr>
          <w:p w14:paraId="2EC66700" w14:textId="77777777" w:rsidR="00B50050" w:rsidRDefault="00B50050" w:rsidP="0088127C">
            <w:pPr>
              <w:pStyle w:val="OtherTableBody"/>
            </w:pPr>
            <w:r>
              <w:t>0074</w:t>
            </w:r>
          </w:p>
        </w:tc>
        <w:tc>
          <w:tcPr>
            <w:tcW w:w="900" w:type="dxa"/>
          </w:tcPr>
          <w:p w14:paraId="0C6A28AB" w14:textId="77777777" w:rsidR="00B50050" w:rsidRDefault="00B50050" w:rsidP="0088127C">
            <w:pPr>
              <w:pStyle w:val="OtherTableBody"/>
            </w:pPr>
            <w:r>
              <w:t>8.8.9.49</w:t>
            </w:r>
          </w:p>
        </w:tc>
      </w:tr>
      <w:tr w:rsidR="00B50050" w14:paraId="27A10335" w14:textId="77777777" w:rsidTr="00195548">
        <w:tc>
          <w:tcPr>
            <w:tcW w:w="3500" w:type="dxa"/>
          </w:tcPr>
          <w:p w14:paraId="2214CDCC" w14:textId="77777777" w:rsidR="00B50050" w:rsidRDefault="00B50050" w:rsidP="0088127C">
            <w:pPr>
              <w:pStyle w:val="OtherTableBody"/>
            </w:pPr>
            <w:r>
              <w:t>Diagnostic Serv Sect ID</w:t>
            </w:r>
          </w:p>
        </w:tc>
        <w:tc>
          <w:tcPr>
            <w:tcW w:w="700" w:type="dxa"/>
          </w:tcPr>
          <w:p w14:paraId="1327BF90" w14:textId="77777777" w:rsidR="00B50050" w:rsidRDefault="00B50050" w:rsidP="0088127C">
            <w:pPr>
              <w:pStyle w:val="OtherTableBody"/>
            </w:pPr>
            <w:r>
              <w:t>00257</w:t>
            </w:r>
          </w:p>
        </w:tc>
        <w:tc>
          <w:tcPr>
            <w:tcW w:w="600" w:type="dxa"/>
          </w:tcPr>
          <w:p w14:paraId="76ECB07B" w14:textId="77777777" w:rsidR="00B50050" w:rsidRDefault="00B50050" w:rsidP="0088127C">
            <w:pPr>
              <w:pStyle w:val="OtherTableBody"/>
            </w:pPr>
            <w:r>
              <w:t>OBR</w:t>
            </w:r>
          </w:p>
        </w:tc>
        <w:tc>
          <w:tcPr>
            <w:tcW w:w="600" w:type="dxa"/>
          </w:tcPr>
          <w:p w14:paraId="713B4F39" w14:textId="77777777" w:rsidR="00B50050" w:rsidRDefault="00B50050" w:rsidP="0088127C">
            <w:pPr>
              <w:pStyle w:val="OtherTableBody"/>
            </w:pPr>
            <w:r>
              <w:t>24</w:t>
            </w:r>
          </w:p>
        </w:tc>
        <w:tc>
          <w:tcPr>
            <w:tcW w:w="600" w:type="dxa"/>
          </w:tcPr>
          <w:p w14:paraId="0B5B3752" w14:textId="77777777" w:rsidR="00B50050" w:rsidRDefault="00B50050" w:rsidP="0088127C">
            <w:pPr>
              <w:pStyle w:val="OtherTableBody"/>
            </w:pPr>
            <w:r>
              <w:t>2..3</w:t>
            </w:r>
          </w:p>
        </w:tc>
        <w:tc>
          <w:tcPr>
            <w:tcW w:w="600" w:type="dxa"/>
          </w:tcPr>
          <w:p w14:paraId="4565F0C6" w14:textId="77777777" w:rsidR="00B50050" w:rsidRDefault="00B50050" w:rsidP="0088127C">
            <w:pPr>
              <w:pStyle w:val="OtherTableBody"/>
            </w:pPr>
          </w:p>
        </w:tc>
        <w:tc>
          <w:tcPr>
            <w:tcW w:w="600" w:type="dxa"/>
          </w:tcPr>
          <w:p w14:paraId="72D2A74E" w14:textId="77777777" w:rsidR="00B50050" w:rsidRDefault="00B50050" w:rsidP="0088127C">
            <w:pPr>
              <w:pStyle w:val="OtherTableBody"/>
            </w:pPr>
            <w:r>
              <w:t>ID</w:t>
            </w:r>
          </w:p>
        </w:tc>
        <w:tc>
          <w:tcPr>
            <w:tcW w:w="700" w:type="dxa"/>
          </w:tcPr>
          <w:p w14:paraId="16695133" w14:textId="77777777" w:rsidR="00B50050" w:rsidRDefault="00B50050" w:rsidP="0088127C">
            <w:pPr>
              <w:pStyle w:val="OtherTableBody"/>
            </w:pPr>
          </w:p>
        </w:tc>
        <w:tc>
          <w:tcPr>
            <w:tcW w:w="600" w:type="dxa"/>
          </w:tcPr>
          <w:p w14:paraId="615CE0BA" w14:textId="77777777" w:rsidR="00B50050" w:rsidRDefault="00B50050" w:rsidP="0088127C">
            <w:pPr>
              <w:pStyle w:val="OtherTableBody"/>
            </w:pPr>
            <w:r>
              <w:t>0074</w:t>
            </w:r>
          </w:p>
        </w:tc>
        <w:tc>
          <w:tcPr>
            <w:tcW w:w="900" w:type="dxa"/>
          </w:tcPr>
          <w:p w14:paraId="4326192F" w14:textId="77777777" w:rsidR="00B50050" w:rsidRDefault="00B50050" w:rsidP="0088127C">
            <w:pPr>
              <w:pStyle w:val="OtherTableBody"/>
            </w:pPr>
            <w:r>
              <w:t>4.5.3.24</w:t>
            </w:r>
          </w:p>
        </w:tc>
      </w:tr>
      <w:tr w:rsidR="00B50050" w14:paraId="15EFBAD7" w14:textId="77777777" w:rsidTr="00195548">
        <w:tc>
          <w:tcPr>
            <w:tcW w:w="3500" w:type="dxa"/>
          </w:tcPr>
          <w:p w14:paraId="6704C7A4" w14:textId="77777777" w:rsidR="00B50050" w:rsidRDefault="00B50050" w:rsidP="0088127C">
            <w:pPr>
              <w:pStyle w:val="OtherTableBody"/>
            </w:pPr>
            <w:r>
              <w:t>Diet Type</w:t>
            </w:r>
          </w:p>
        </w:tc>
        <w:tc>
          <w:tcPr>
            <w:tcW w:w="700" w:type="dxa"/>
          </w:tcPr>
          <w:p w14:paraId="3D6BD20B" w14:textId="77777777" w:rsidR="00B50050" w:rsidRDefault="00B50050" w:rsidP="0088127C">
            <w:pPr>
              <w:pStyle w:val="OtherTableBody"/>
            </w:pPr>
            <w:r>
              <w:t>00168</w:t>
            </w:r>
          </w:p>
        </w:tc>
        <w:tc>
          <w:tcPr>
            <w:tcW w:w="600" w:type="dxa"/>
          </w:tcPr>
          <w:p w14:paraId="6C65C650" w14:textId="77777777" w:rsidR="00B50050" w:rsidRDefault="00B50050" w:rsidP="0088127C">
            <w:pPr>
              <w:pStyle w:val="OtherTableBody"/>
            </w:pPr>
            <w:r>
              <w:t>PV1</w:t>
            </w:r>
          </w:p>
        </w:tc>
        <w:tc>
          <w:tcPr>
            <w:tcW w:w="600" w:type="dxa"/>
          </w:tcPr>
          <w:p w14:paraId="1775CE7F" w14:textId="77777777" w:rsidR="00B50050" w:rsidRDefault="00B50050" w:rsidP="0088127C">
            <w:pPr>
              <w:pStyle w:val="OtherTableBody"/>
            </w:pPr>
            <w:r>
              <w:t>38</w:t>
            </w:r>
          </w:p>
        </w:tc>
        <w:tc>
          <w:tcPr>
            <w:tcW w:w="600" w:type="dxa"/>
          </w:tcPr>
          <w:p w14:paraId="1D7F931D" w14:textId="77777777" w:rsidR="00B50050" w:rsidRDefault="00B50050" w:rsidP="0088127C">
            <w:pPr>
              <w:pStyle w:val="OtherTableBody"/>
            </w:pPr>
            <w:r>
              <w:t>..</w:t>
            </w:r>
          </w:p>
        </w:tc>
        <w:tc>
          <w:tcPr>
            <w:tcW w:w="600" w:type="dxa"/>
          </w:tcPr>
          <w:p w14:paraId="423B831F" w14:textId="77777777" w:rsidR="00B50050" w:rsidRDefault="00B50050" w:rsidP="0088127C">
            <w:pPr>
              <w:pStyle w:val="OtherTableBody"/>
            </w:pPr>
          </w:p>
        </w:tc>
        <w:tc>
          <w:tcPr>
            <w:tcW w:w="600" w:type="dxa"/>
          </w:tcPr>
          <w:p w14:paraId="00220FF6" w14:textId="77777777" w:rsidR="00B50050" w:rsidRDefault="00B50050" w:rsidP="0088127C">
            <w:pPr>
              <w:pStyle w:val="OtherTableBody"/>
            </w:pPr>
            <w:r>
              <w:t>CWE</w:t>
            </w:r>
          </w:p>
        </w:tc>
        <w:tc>
          <w:tcPr>
            <w:tcW w:w="700" w:type="dxa"/>
          </w:tcPr>
          <w:p w14:paraId="35CAFFB9" w14:textId="77777777" w:rsidR="00B50050" w:rsidRDefault="00B50050" w:rsidP="0088127C">
            <w:pPr>
              <w:pStyle w:val="OtherTableBody"/>
            </w:pPr>
          </w:p>
        </w:tc>
        <w:tc>
          <w:tcPr>
            <w:tcW w:w="600" w:type="dxa"/>
          </w:tcPr>
          <w:p w14:paraId="47C12E41" w14:textId="77777777" w:rsidR="00B50050" w:rsidRDefault="00B50050" w:rsidP="0088127C">
            <w:pPr>
              <w:pStyle w:val="OtherTableBody"/>
            </w:pPr>
            <w:r>
              <w:t>0114</w:t>
            </w:r>
          </w:p>
        </w:tc>
        <w:tc>
          <w:tcPr>
            <w:tcW w:w="900" w:type="dxa"/>
          </w:tcPr>
          <w:p w14:paraId="591857DE" w14:textId="77777777" w:rsidR="00B50050" w:rsidRDefault="00B50050" w:rsidP="0088127C">
            <w:pPr>
              <w:pStyle w:val="OtherTableBody"/>
            </w:pPr>
            <w:r>
              <w:t>3.4.3.38</w:t>
            </w:r>
          </w:p>
        </w:tc>
      </w:tr>
      <w:tr w:rsidR="00B50050" w14:paraId="48CB5121" w14:textId="77777777" w:rsidTr="00195548">
        <w:tc>
          <w:tcPr>
            <w:tcW w:w="3500" w:type="dxa"/>
          </w:tcPr>
          <w:p w14:paraId="28DF7FC2" w14:textId="77777777" w:rsidR="00B50050" w:rsidRDefault="00B50050" w:rsidP="0088127C">
            <w:pPr>
              <w:pStyle w:val="OtherTableBody"/>
            </w:pPr>
            <w:r>
              <w:t>Diet, Supplement, or Preference Code</w:t>
            </w:r>
          </w:p>
        </w:tc>
        <w:tc>
          <w:tcPr>
            <w:tcW w:w="700" w:type="dxa"/>
          </w:tcPr>
          <w:p w14:paraId="2134EB0D" w14:textId="77777777" w:rsidR="00B50050" w:rsidRDefault="00B50050" w:rsidP="0088127C">
            <w:pPr>
              <w:pStyle w:val="OtherTableBody"/>
            </w:pPr>
            <w:r>
              <w:t>00271</w:t>
            </w:r>
          </w:p>
        </w:tc>
        <w:tc>
          <w:tcPr>
            <w:tcW w:w="600" w:type="dxa"/>
          </w:tcPr>
          <w:p w14:paraId="062A26B2" w14:textId="77777777" w:rsidR="00B50050" w:rsidRDefault="00B50050" w:rsidP="0088127C">
            <w:pPr>
              <w:pStyle w:val="OtherTableBody"/>
            </w:pPr>
            <w:r>
              <w:t>ODS</w:t>
            </w:r>
          </w:p>
        </w:tc>
        <w:tc>
          <w:tcPr>
            <w:tcW w:w="600" w:type="dxa"/>
          </w:tcPr>
          <w:p w14:paraId="1A1B2D65" w14:textId="77777777" w:rsidR="00B50050" w:rsidRDefault="00B50050" w:rsidP="0088127C">
            <w:pPr>
              <w:pStyle w:val="OtherTableBody"/>
            </w:pPr>
            <w:r>
              <w:t>3</w:t>
            </w:r>
          </w:p>
        </w:tc>
        <w:tc>
          <w:tcPr>
            <w:tcW w:w="600" w:type="dxa"/>
          </w:tcPr>
          <w:p w14:paraId="1FA92E0C" w14:textId="77777777" w:rsidR="00B50050" w:rsidRDefault="00B50050" w:rsidP="0088127C">
            <w:pPr>
              <w:pStyle w:val="OtherTableBody"/>
            </w:pPr>
            <w:r>
              <w:t>..</w:t>
            </w:r>
          </w:p>
        </w:tc>
        <w:tc>
          <w:tcPr>
            <w:tcW w:w="600" w:type="dxa"/>
          </w:tcPr>
          <w:p w14:paraId="3858383C" w14:textId="77777777" w:rsidR="00B50050" w:rsidRDefault="00B50050" w:rsidP="0088127C">
            <w:pPr>
              <w:pStyle w:val="OtherTableBody"/>
            </w:pPr>
          </w:p>
        </w:tc>
        <w:tc>
          <w:tcPr>
            <w:tcW w:w="600" w:type="dxa"/>
          </w:tcPr>
          <w:p w14:paraId="2B722047" w14:textId="77777777" w:rsidR="00B50050" w:rsidRDefault="00B50050" w:rsidP="0088127C">
            <w:pPr>
              <w:pStyle w:val="OtherTableBody"/>
            </w:pPr>
            <w:r>
              <w:t>CWE</w:t>
            </w:r>
          </w:p>
        </w:tc>
        <w:tc>
          <w:tcPr>
            <w:tcW w:w="700" w:type="dxa"/>
          </w:tcPr>
          <w:p w14:paraId="544D0C66" w14:textId="77777777" w:rsidR="00B50050" w:rsidRDefault="00B50050" w:rsidP="0088127C">
            <w:pPr>
              <w:pStyle w:val="OtherTableBody"/>
            </w:pPr>
            <w:r>
              <w:t>Y</w:t>
            </w:r>
          </w:p>
        </w:tc>
        <w:tc>
          <w:tcPr>
            <w:tcW w:w="600" w:type="dxa"/>
          </w:tcPr>
          <w:p w14:paraId="2AE17F45" w14:textId="77777777" w:rsidR="00B50050" w:rsidRDefault="00B50050" w:rsidP="0088127C">
            <w:pPr>
              <w:pStyle w:val="OtherTableBody"/>
            </w:pPr>
            <w:r>
              <w:t>0628</w:t>
            </w:r>
          </w:p>
        </w:tc>
        <w:tc>
          <w:tcPr>
            <w:tcW w:w="900" w:type="dxa"/>
          </w:tcPr>
          <w:p w14:paraId="27DC4838" w14:textId="77777777" w:rsidR="00B50050" w:rsidRDefault="00B50050" w:rsidP="0088127C">
            <w:pPr>
              <w:pStyle w:val="OtherTableBody"/>
            </w:pPr>
            <w:r>
              <w:t>4.8.1.3</w:t>
            </w:r>
          </w:p>
        </w:tc>
      </w:tr>
      <w:tr w:rsidR="00B50050" w14:paraId="38027381" w14:textId="77777777" w:rsidTr="00195548">
        <w:tc>
          <w:tcPr>
            <w:tcW w:w="3500" w:type="dxa"/>
          </w:tcPr>
          <w:p w14:paraId="3AF42F16" w14:textId="77777777" w:rsidR="00B50050" w:rsidRDefault="00B50050" w:rsidP="0088127C">
            <w:pPr>
              <w:pStyle w:val="OtherTableBody"/>
            </w:pPr>
            <w:r>
              <w:t>Dilution Factor</w:t>
            </w:r>
          </w:p>
        </w:tc>
        <w:tc>
          <w:tcPr>
            <w:tcW w:w="700" w:type="dxa"/>
          </w:tcPr>
          <w:p w14:paraId="44BF3F80" w14:textId="77777777" w:rsidR="00B50050" w:rsidRDefault="00B50050" w:rsidP="0088127C">
            <w:pPr>
              <w:pStyle w:val="OtherTableBody"/>
            </w:pPr>
            <w:r>
              <w:t>01356</w:t>
            </w:r>
          </w:p>
        </w:tc>
        <w:tc>
          <w:tcPr>
            <w:tcW w:w="600" w:type="dxa"/>
          </w:tcPr>
          <w:p w14:paraId="77F3E98A" w14:textId="77777777" w:rsidR="00B50050" w:rsidRDefault="00B50050" w:rsidP="0088127C">
            <w:pPr>
              <w:pStyle w:val="OtherTableBody"/>
            </w:pPr>
            <w:r>
              <w:t>SCD</w:t>
            </w:r>
          </w:p>
        </w:tc>
        <w:tc>
          <w:tcPr>
            <w:tcW w:w="600" w:type="dxa"/>
          </w:tcPr>
          <w:p w14:paraId="63533D61" w14:textId="77777777" w:rsidR="00B50050" w:rsidRDefault="00B50050" w:rsidP="0088127C">
            <w:pPr>
              <w:pStyle w:val="OtherTableBody"/>
            </w:pPr>
            <w:r>
              <w:t>35</w:t>
            </w:r>
          </w:p>
        </w:tc>
        <w:tc>
          <w:tcPr>
            <w:tcW w:w="600" w:type="dxa"/>
          </w:tcPr>
          <w:p w14:paraId="0B66A1F6" w14:textId="77777777" w:rsidR="00B50050" w:rsidRDefault="00B50050" w:rsidP="0088127C">
            <w:pPr>
              <w:pStyle w:val="OtherTableBody"/>
            </w:pPr>
            <w:r>
              <w:t>..</w:t>
            </w:r>
          </w:p>
        </w:tc>
        <w:tc>
          <w:tcPr>
            <w:tcW w:w="600" w:type="dxa"/>
          </w:tcPr>
          <w:p w14:paraId="7B60072C" w14:textId="77777777" w:rsidR="00B50050" w:rsidRDefault="00B50050" w:rsidP="0088127C">
            <w:pPr>
              <w:pStyle w:val="OtherTableBody"/>
            </w:pPr>
          </w:p>
        </w:tc>
        <w:tc>
          <w:tcPr>
            <w:tcW w:w="600" w:type="dxa"/>
          </w:tcPr>
          <w:p w14:paraId="2E0014A7" w14:textId="77777777" w:rsidR="00B50050" w:rsidRDefault="00B50050" w:rsidP="0088127C">
            <w:pPr>
              <w:pStyle w:val="OtherTableBody"/>
            </w:pPr>
            <w:r>
              <w:t>SN</w:t>
            </w:r>
          </w:p>
        </w:tc>
        <w:tc>
          <w:tcPr>
            <w:tcW w:w="700" w:type="dxa"/>
          </w:tcPr>
          <w:p w14:paraId="54251346" w14:textId="77777777" w:rsidR="00B50050" w:rsidRDefault="00B50050" w:rsidP="0088127C">
            <w:pPr>
              <w:pStyle w:val="OtherTableBody"/>
            </w:pPr>
          </w:p>
        </w:tc>
        <w:tc>
          <w:tcPr>
            <w:tcW w:w="600" w:type="dxa"/>
          </w:tcPr>
          <w:p w14:paraId="2D613EA5" w14:textId="77777777" w:rsidR="00B50050" w:rsidRDefault="00B50050" w:rsidP="0088127C">
            <w:pPr>
              <w:pStyle w:val="OtherTableBody"/>
            </w:pPr>
          </w:p>
        </w:tc>
        <w:tc>
          <w:tcPr>
            <w:tcW w:w="900" w:type="dxa"/>
          </w:tcPr>
          <w:p w14:paraId="06AD0E18" w14:textId="77777777" w:rsidR="00B50050" w:rsidRDefault="00B50050" w:rsidP="0088127C">
            <w:pPr>
              <w:pStyle w:val="OtherTableBody"/>
            </w:pPr>
            <w:r>
              <w:t>17.7.4.35</w:t>
            </w:r>
          </w:p>
        </w:tc>
      </w:tr>
      <w:tr w:rsidR="00B50050" w14:paraId="20F80B12" w14:textId="77777777" w:rsidTr="00195548">
        <w:tc>
          <w:tcPr>
            <w:tcW w:w="3500" w:type="dxa"/>
          </w:tcPr>
          <w:p w14:paraId="5115EBF6" w14:textId="77777777" w:rsidR="00B50050" w:rsidRDefault="00B50050" w:rsidP="0088127C">
            <w:pPr>
              <w:pStyle w:val="OtherTableBody"/>
            </w:pPr>
            <w:r>
              <w:t>Dilution Factor</w:t>
            </w:r>
          </w:p>
        </w:tc>
        <w:tc>
          <w:tcPr>
            <w:tcW w:w="700" w:type="dxa"/>
          </w:tcPr>
          <w:p w14:paraId="510A1CE0" w14:textId="77777777" w:rsidR="00B50050" w:rsidRDefault="00B50050" w:rsidP="0088127C">
            <w:pPr>
              <w:pStyle w:val="OtherTableBody"/>
            </w:pPr>
            <w:r>
              <w:t>01356</w:t>
            </w:r>
          </w:p>
        </w:tc>
        <w:tc>
          <w:tcPr>
            <w:tcW w:w="600" w:type="dxa"/>
          </w:tcPr>
          <w:p w14:paraId="0C02956B" w14:textId="77777777" w:rsidR="00B50050" w:rsidRDefault="00B50050" w:rsidP="0088127C">
            <w:pPr>
              <w:pStyle w:val="OtherTableBody"/>
            </w:pPr>
            <w:r>
              <w:t>SAC</w:t>
            </w:r>
          </w:p>
        </w:tc>
        <w:tc>
          <w:tcPr>
            <w:tcW w:w="600" w:type="dxa"/>
          </w:tcPr>
          <w:p w14:paraId="5A2AEDC1" w14:textId="77777777" w:rsidR="00B50050" w:rsidRDefault="00B50050" w:rsidP="0088127C">
            <w:pPr>
              <w:pStyle w:val="OtherTableBody"/>
            </w:pPr>
            <w:r>
              <w:t>29</w:t>
            </w:r>
          </w:p>
        </w:tc>
        <w:tc>
          <w:tcPr>
            <w:tcW w:w="600" w:type="dxa"/>
          </w:tcPr>
          <w:p w14:paraId="3BEFF4AF" w14:textId="77777777" w:rsidR="00B50050" w:rsidRDefault="00B50050" w:rsidP="0088127C">
            <w:pPr>
              <w:pStyle w:val="OtherTableBody"/>
            </w:pPr>
            <w:r>
              <w:t>..</w:t>
            </w:r>
          </w:p>
        </w:tc>
        <w:tc>
          <w:tcPr>
            <w:tcW w:w="600" w:type="dxa"/>
          </w:tcPr>
          <w:p w14:paraId="7F8AA2CE" w14:textId="77777777" w:rsidR="00B50050" w:rsidRDefault="00B50050" w:rsidP="0088127C">
            <w:pPr>
              <w:pStyle w:val="OtherTableBody"/>
            </w:pPr>
          </w:p>
        </w:tc>
        <w:tc>
          <w:tcPr>
            <w:tcW w:w="600" w:type="dxa"/>
          </w:tcPr>
          <w:p w14:paraId="0494B2C0" w14:textId="77777777" w:rsidR="00B50050" w:rsidRDefault="00B50050" w:rsidP="0088127C">
            <w:pPr>
              <w:pStyle w:val="OtherTableBody"/>
            </w:pPr>
            <w:r>
              <w:t>SN</w:t>
            </w:r>
          </w:p>
        </w:tc>
        <w:tc>
          <w:tcPr>
            <w:tcW w:w="700" w:type="dxa"/>
          </w:tcPr>
          <w:p w14:paraId="579A113E" w14:textId="77777777" w:rsidR="00B50050" w:rsidRDefault="00B50050" w:rsidP="0088127C">
            <w:pPr>
              <w:pStyle w:val="OtherTableBody"/>
            </w:pPr>
          </w:p>
        </w:tc>
        <w:tc>
          <w:tcPr>
            <w:tcW w:w="600" w:type="dxa"/>
          </w:tcPr>
          <w:p w14:paraId="4C9458C8" w14:textId="77777777" w:rsidR="00B50050" w:rsidRDefault="00B50050" w:rsidP="0088127C">
            <w:pPr>
              <w:pStyle w:val="OtherTableBody"/>
            </w:pPr>
          </w:p>
        </w:tc>
        <w:tc>
          <w:tcPr>
            <w:tcW w:w="900" w:type="dxa"/>
          </w:tcPr>
          <w:p w14:paraId="721EC1A7" w14:textId="77777777" w:rsidR="00B50050" w:rsidRDefault="00B50050" w:rsidP="0088127C">
            <w:pPr>
              <w:pStyle w:val="OtherTableBody"/>
            </w:pPr>
            <w:r>
              <w:t>13.4.3.29</w:t>
            </w:r>
          </w:p>
        </w:tc>
      </w:tr>
      <w:tr w:rsidR="00B50050" w14:paraId="23EA96BD" w14:textId="77777777" w:rsidTr="00195548">
        <w:tc>
          <w:tcPr>
            <w:tcW w:w="3500" w:type="dxa"/>
          </w:tcPr>
          <w:p w14:paraId="66CD7E7D" w14:textId="77777777" w:rsidR="00B50050" w:rsidRDefault="00B50050" w:rsidP="0088127C">
            <w:pPr>
              <w:pStyle w:val="OtherTableBody"/>
            </w:pPr>
            <w:r>
              <w:t>Disability End Date</w:t>
            </w:r>
          </w:p>
        </w:tc>
        <w:tc>
          <w:tcPr>
            <w:tcW w:w="700" w:type="dxa"/>
          </w:tcPr>
          <w:p w14:paraId="747A7027" w14:textId="77777777" w:rsidR="00B50050" w:rsidRDefault="00B50050" w:rsidP="0088127C">
            <w:pPr>
              <w:pStyle w:val="OtherTableBody"/>
            </w:pPr>
            <w:r>
              <w:t>01288</w:t>
            </w:r>
          </w:p>
        </w:tc>
        <w:tc>
          <w:tcPr>
            <w:tcW w:w="600" w:type="dxa"/>
          </w:tcPr>
          <w:p w14:paraId="182D73D8" w14:textId="77777777" w:rsidR="00B50050" w:rsidRDefault="00B50050" w:rsidP="0088127C">
            <w:pPr>
              <w:pStyle w:val="OtherTableBody"/>
            </w:pPr>
            <w:r>
              <w:t>DB1</w:t>
            </w:r>
          </w:p>
        </w:tc>
        <w:tc>
          <w:tcPr>
            <w:tcW w:w="600" w:type="dxa"/>
          </w:tcPr>
          <w:p w14:paraId="22C1D9B2" w14:textId="77777777" w:rsidR="00B50050" w:rsidRDefault="00B50050" w:rsidP="0088127C">
            <w:pPr>
              <w:pStyle w:val="OtherTableBody"/>
            </w:pPr>
            <w:r>
              <w:t>6</w:t>
            </w:r>
          </w:p>
        </w:tc>
        <w:tc>
          <w:tcPr>
            <w:tcW w:w="600" w:type="dxa"/>
          </w:tcPr>
          <w:p w14:paraId="01C94C4C" w14:textId="77777777" w:rsidR="00B50050" w:rsidRDefault="00B50050" w:rsidP="0088127C">
            <w:pPr>
              <w:pStyle w:val="OtherTableBody"/>
            </w:pPr>
            <w:r>
              <w:t>..</w:t>
            </w:r>
          </w:p>
        </w:tc>
        <w:tc>
          <w:tcPr>
            <w:tcW w:w="600" w:type="dxa"/>
          </w:tcPr>
          <w:p w14:paraId="2280AFCA" w14:textId="77777777" w:rsidR="00B50050" w:rsidRDefault="00B50050" w:rsidP="0088127C">
            <w:pPr>
              <w:pStyle w:val="OtherTableBody"/>
            </w:pPr>
          </w:p>
        </w:tc>
        <w:tc>
          <w:tcPr>
            <w:tcW w:w="600" w:type="dxa"/>
          </w:tcPr>
          <w:p w14:paraId="3DE4AA5B" w14:textId="77777777" w:rsidR="00B50050" w:rsidRDefault="00B50050" w:rsidP="0088127C">
            <w:pPr>
              <w:pStyle w:val="OtherTableBody"/>
            </w:pPr>
            <w:r>
              <w:t>DT</w:t>
            </w:r>
          </w:p>
        </w:tc>
        <w:tc>
          <w:tcPr>
            <w:tcW w:w="700" w:type="dxa"/>
          </w:tcPr>
          <w:p w14:paraId="08684AF7" w14:textId="77777777" w:rsidR="00B50050" w:rsidRDefault="00B50050" w:rsidP="0088127C">
            <w:pPr>
              <w:pStyle w:val="OtherTableBody"/>
            </w:pPr>
          </w:p>
        </w:tc>
        <w:tc>
          <w:tcPr>
            <w:tcW w:w="600" w:type="dxa"/>
          </w:tcPr>
          <w:p w14:paraId="24109A68" w14:textId="77777777" w:rsidR="00B50050" w:rsidRDefault="00B50050" w:rsidP="0088127C">
            <w:pPr>
              <w:pStyle w:val="OtherTableBody"/>
            </w:pPr>
          </w:p>
        </w:tc>
        <w:tc>
          <w:tcPr>
            <w:tcW w:w="900" w:type="dxa"/>
          </w:tcPr>
          <w:p w14:paraId="2C0055DC" w14:textId="77777777" w:rsidR="00B50050" w:rsidRDefault="00B50050" w:rsidP="0088127C">
            <w:pPr>
              <w:pStyle w:val="OtherTableBody"/>
            </w:pPr>
            <w:r>
              <w:t>3.4.12.6</w:t>
            </w:r>
          </w:p>
        </w:tc>
      </w:tr>
      <w:tr w:rsidR="00B50050" w14:paraId="5AC26B8B" w14:textId="77777777" w:rsidTr="00195548">
        <w:tc>
          <w:tcPr>
            <w:tcW w:w="3500" w:type="dxa"/>
          </w:tcPr>
          <w:p w14:paraId="79A5A4E0" w14:textId="77777777" w:rsidR="00B50050" w:rsidRDefault="00B50050" w:rsidP="0088127C">
            <w:pPr>
              <w:pStyle w:val="OtherTableBody"/>
            </w:pPr>
            <w:r>
              <w:t>Disability Indicator</w:t>
            </w:r>
          </w:p>
        </w:tc>
        <w:tc>
          <w:tcPr>
            <w:tcW w:w="700" w:type="dxa"/>
          </w:tcPr>
          <w:p w14:paraId="62B32BDF" w14:textId="77777777" w:rsidR="00B50050" w:rsidRDefault="00B50050" w:rsidP="0088127C">
            <w:pPr>
              <w:pStyle w:val="OtherTableBody"/>
            </w:pPr>
            <w:r>
              <w:t>01286</w:t>
            </w:r>
          </w:p>
        </w:tc>
        <w:tc>
          <w:tcPr>
            <w:tcW w:w="600" w:type="dxa"/>
          </w:tcPr>
          <w:p w14:paraId="0EA6E5A7" w14:textId="77777777" w:rsidR="00B50050" w:rsidRDefault="00B50050" w:rsidP="0088127C">
            <w:pPr>
              <w:pStyle w:val="OtherTableBody"/>
            </w:pPr>
            <w:r>
              <w:t>DB1</w:t>
            </w:r>
          </w:p>
        </w:tc>
        <w:tc>
          <w:tcPr>
            <w:tcW w:w="600" w:type="dxa"/>
          </w:tcPr>
          <w:p w14:paraId="33C4F0C4" w14:textId="77777777" w:rsidR="00B50050" w:rsidRDefault="00B50050" w:rsidP="0088127C">
            <w:pPr>
              <w:pStyle w:val="OtherTableBody"/>
            </w:pPr>
            <w:r>
              <w:t>4</w:t>
            </w:r>
          </w:p>
        </w:tc>
        <w:tc>
          <w:tcPr>
            <w:tcW w:w="600" w:type="dxa"/>
          </w:tcPr>
          <w:p w14:paraId="2555526A" w14:textId="77777777" w:rsidR="00B50050" w:rsidRDefault="00B50050" w:rsidP="0088127C">
            <w:pPr>
              <w:pStyle w:val="OtherTableBody"/>
            </w:pPr>
            <w:r>
              <w:t>1..1</w:t>
            </w:r>
          </w:p>
        </w:tc>
        <w:tc>
          <w:tcPr>
            <w:tcW w:w="600" w:type="dxa"/>
          </w:tcPr>
          <w:p w14:paraId="554783B9" w14:textId="77777777" w:rsidR="00B50050" w:rsidRDefault="00B50050" w:rsidP="0088127C">
            <w:pPr>
              <w:pStyle w:val="OtherTableBody"/>
            </w:pPr>
          </w:p>
        </w:tc>
        <w:tc>
          <w:tcPr>
            <w:tcW w:w="600" w:type="dxa"/>
          </w:tcPr>
          <w:p w14:paraId="33953A88" w14:textId="77777777" w:rsidR="00B50050" w:rsidRDefault="00B50050" w:rsidP="0088127C">
            <w:pPr>
              <w:pStyle w:val="OtherTableBody"/>
            </w:pPr>
            <w:r>
              <w:t>ID</w:t>
            </w:r>
          </w:p>
        </w:tc>
        <w:tc>
          <w:tcPr>
            <w:tcW w:w="700" w:type="dxa"/>
          </w:tcPr>
          <w:p w14:paraId="7EF34393" w14:textId="77777777" w:rsidR="00B50050" w:rsidRDefault="00B50050" w:rsidP="0088127C">
            <w:pPr>
              <w:pStyle w:val="OtherTableBody"/>
            </w:pPr>
          </w:p>
        </w:tc>
        <w:tc>
          <w:tcPr>
            <w:tcW w:w="600" w:type="dxa"/>
          </w:tcPr>
          <w:p w14:paraId="55746C3E" w14:textId="77777777" w:rsidR="00B50050" w:rsidRDefault="00B50050" w:rsidP="0088127C">
            <w:pPr>
              <w:pStyle w:val="OtherTableBody"/>
            </w:pPr>
            <w:r>
              <w:t>0136</w:t>
            </w:r>
          </w:p>
        </w:tc>
        <w:tc>
          <w:tcPr>
            <w:tcW w:w="900" w:type="dxa"/>
          </w:tcPr>
          <w:p w14:paraId="6E695A84" w14:textId="77777777" w:rsidR="00B50050" w:rsidRDefault="00B50050" w:rsidP="0088127C">
            <w:pPr>
              <w:pStyle w:val="OtherTableBody"/>
            </w:pPr>
            <w:r>
              <w:t>3.4.12.4</w:t>
            </w:r>
          </w:p>
        </w:tc>
      </w:tr>
      <w:tr w:rsidR="00B50050" w14:paraId="38CBEDBB" w14:textId="77777777" w:rsidTr="00195548">
        <w:tc>
          <w:tcPr>
            <w:tcW w:w="3500" w:type="dxa"/>
          </w:tcPr>
          <w:p w14:paraId="6FA49B6B" w14:textId="77777777" w:rsidR="00B50050" w:rsidRDefault="00B50050" w:rsidP="0088127C">
            <w:pPr>
              <w:pStyle w:val="OtherTableBody"/>
            </w:pPr>
            <w:r>
              <w:t>Disability Return to Work Date</w:t>
            </w:r>
          </w:p>
        </w:tc>
        <w:tc>
          <w:tcPr>
            <w:tcW w:w="700" w:type="dxa"/>
          </w:tcPr>
          <w:p w14:paraId="18EB559A" w14:textId="77777777" w:rsidR="00B50050" w:rsidRDefault="00B50050" w:rsidP="0088127C">
            <w:pPr>
              <w:pStyle w:val="OtherTableBody"/>
            </w:pPr>
            <w:r>
              <w:t>01289</w:t>
            </w:r>
          </w:p>
        </w:tc>
        <w:tc>
          <w:tcPr>
            <w:tcW w:w="600" w:type="dxa"/>
          </w:tcPr>
          <w:p w14:paraId="173FC6FF" w14:textId="77777777" w:rsidR="00B50050" w:rsidRDefault="00B50050" w:rsidP="0088127C">
            <w:pPr>
              <w:pStyle w:val="OtherTableBody"/>
            </w:pPr>
            <w:r>
              <w:t>DB1</w:t>
            </w:r>
          </w:p>
        </w:tc>
        <w:tc>
          <w:tcPr>
            <w:tcW w:w="600" w:type="dxa"/>
          </w:tcPr>
          <w:p w14:paraId="04C1D425" w14:textId="77777777" w:rsidR="00B50050" w:rsidRDefault="00B50050" w:rsidP="0088127C">
            <w:pPr>
              <w:pStyle w:val="OtherTableBody"/>
            </w:pPr>
            <w:r>
              <w:t>7</w:t>
            </w:r>
          </w:p>
        </w:tc>
        <w:tc>
          <w:tcPr>
            <w:tcW w:w="600" w:type="dxa"/>
          </w:tcPr>
          <w:p w14:paraId="1AF44910" w14:textId="77777777" w:rsidR="00B50050" w:rsidRDefault="00B50050" w:rsidP="0088127C">
            <w:pPr>
              <w:pStyle w:val="OtherTableBody"/>
            </w:pPr>
            <w:r>
              <w:t>..</w:t>
            </w:r>
          </w:p>
        </w:tc>
        <w:tc>
          <w:tcPr>
            <w:tcW w:w="600" w:type="dxa"/>
          </w:tcPr>
          <w:p w14:paraId="28A3B871" w14:textId="77777777" w:rsidR="00B50050" w:rsidRDefault="00B50050" w:rsidP="0088127C">
            <w:pPr>
              <w:pStyle w:val="OtherTableBody"/>
            </w:pPr>
          </w:p>
        </w:tc>
        <w:tc>
          <w:tcPr>
            <w:tcW w:w="600" w:type="dxa"/>
          </w:tcPr>
          <w:p w14:paraId="2BE7816C" w14:textId="77777777" w:rsidR="00B50050" w:rsidRDefault="00B50050" w:rsidP="0088127C">
            <w:pPr>
              <w:pStyle w:val="OtherTableBody"/>
            </w:pPr>
            <w:r>
              <w:t>DT</w:t>
            </w:r>
          </w:p>
        </w:tc>
        <w:tc>
          <w:tcPr>
            <w:tcW w:w="700" w:type="dxa"/>
          </w:tcPr>
          <w:p w14:paraId="6B5CD2D1" w14:textId="77777777" w:rsidR="00B50050" w:rsidRDefault="00B50050" w:rsidP="0088127C">
            <w:pPr>
              <w:pStyle w:val="OtherTableBody"/>
            </w:pPr>
          </w:p>
        </w:tc>
        <w:tc>
          <w:tcPr>
            <w:tcW w:w="600" w:type="dxa"/>
          </w:tcPr>
          <w:p w14:paraId="631079CF" w14:textId="77777777" w:rsidR="00B50050" w:rsidRDefault="00B50050" w:rsidP="0088127C">
            <w:pPr>
              <w:pStyle w:val="OtherTableBody"/>
            </w:pPr>
          </w:p>
        </w:tc>
        <w:tc>
          <w:tcPr>
            <w:tcW w:w="900" w:type="dxa"/>
          </w:tcPr>
          <w:p w14:paraId="0A1DEAF8" w14:textId="77777777" w:rsidR="00B50050" w:rsidRDefault="00B50050" w:rsidP="0088127C">
            <w:pPr>
              <w:pStyle w:val="OtherTableBody"/>
            </w:pPr>
            <w:r>
              <w:t>3.4.12.7</w:t>
            </w:r>
          </w:p>
        </w:tc>
      </w:tr>
      <w:tr w:rsidR="00B50050" w14:paraId="52322E06" w14:textId="77777777" w:rsidTr="00195548">
        <w:tc>
          <w:tcPr>
            <w:tcW w:w="3500" w:type="dxa"/>
          </w:tcPr>
          <w:p w14:paraId="026BFD46" w14:textId="77777777" w:rsidR="00B50050" w:rsidRDefault="00B50050" w:rsidP="0088127C">
            <w:pPr>
              <w:pStyle w:val="OtherTableBody"/>
            </w:pPr>
            <w:r>
              <w:t>Disability Start Date</w:t>
            </w:r>
          </w:p>
        </w:tc>
        <w:tc>
          <w:tcPr>
            <w:tcW w:w="700" w:type="dxa"/>
          </w:tcPr>
          <w:p w14:paraId="03E00DD9" w14:textId="77777777" w:rsidR="00B50050" w:rsidRDefault="00B50050" w:rsidP="0088127C">
            <w:pPr>
              <w:pStyle w:val="OtherTableBody"/>
            </w:pPr>
            <w:r>
              <w:t>01287</w:t>
            </w:r>
          </w:p>
        </w:tc>
        <w:tc>
          <w:tcPr>
            <w:tcW w:w="600" w:type="dxa"/>
          </w:tcPr>
          <w:p w14:paraId="457FDFC7" w14:textId="77777777" w:rsidR="00B50050" w:rsidRDefault="00B50050" w:rsidP="0088127C">
            <w:pPr>
              <w:pStyle w:val="OtherTableBody"/>
            </w:pPr>
            <w:r>
              <w:t>DB1</w:t>
            </w:r>
          </w:p>
        </w:tc>
        <w:tc>
          <w:tcPr>
            <w:tcW w:w="600" w:type="dxa"/>
          </w:tcPr>
          <w:p w14:paraId="55B8AAA0" w14:textId="77777777" w:rsidR="00B50050" w:rsidRDefault="00B50050" w:rsidP="0088127C">
            <w:pPr>
              <w:pStyle w:val="OtherTableBody"/>
            </w:pPr>
            <w:r>
              <w:t>5</w:t>
            </w:r>
          </w:p>
        </w:tc>
        <w:tc>
          <w:tcPr>
            <w:tcW w:w="600" w:type="dxa"/>
          </w:tcPr>
          <w:p w14:paraId="2876A8C6" w14:textId="77777777" w:rsidR="00B50050" w:rsidRDefault="00B50050" w:rsidP="0088127C">
            <w:pPr>
              <w:pStyle w:val="OtherTableBody"/>
            </w:pPr>
            <w:r>
              <w:t>..</w:t>
            </w:r>
          </w:p>
        </w:tc>
        <w:tc>
          <w:tcPr>
            <w:tcW w:w="600" w:type="dxa"/>
          </w:tcPr>
          <w:p w14:paraId="6B3575F0" w14:textId="77777777" w:rsidR="00B50050" w:rsidRDefault="00B50050" w:rsidP="0088127C">
            <w:pPr>
              <w:pStyle w:val="OtherTableBody"/>
            </w:pPr>
          </w:p>
        </w:tc>
        <w:tc>
          <w:tcPr>
            <w:tcW w:w="600" w:type="dxa"/>
          </w:tcPr>
          <w:p w14:paraId="7CFA795C" w14:textId="77777777" w:rsidR="00B50050" w:rsidRDefault="00B50050" w:rsidP="0088127C">
            <w:pPr>
              <w:pStyle w:val="OtherTableBody"/>
            </w:pPr>
            <w:r>
              <w:t>DT</w:t>
            </w:r>
          </w:p>
        </w:tc>
        <w:tc>
          <w:tcPr>
            <w:tcW w:w="700" w:type="dxa"/>
          </w:tcPr>
          <w:p w14:paraId="300EC452" w14:textId="77777777" w:rsidR="00B50050" w:rsidRDefault="00B50050" w:rsidP="0088127C">
            <w:pPr>
              <w:pStyle w:val="OtherTableBody"/>
            </w:pPr>
          </w:p>
        </w:tc>
        <w:tc>
          <w:tcPr>
            <w:tcW w:w="600" w:type="dxa"/>
          </w:tcPr>
          <w:p w14:paraId="418E480B" w14:textId="77777777" w:rsidR="00B50050" w:rsidRDefault="00B50050" w:rsidP="0088127C">
            <w:pPr>
              <w:pStyle w:val="OtherTableBody"/>
            </w:pPr>
          </w:p>
        </w:tc>
        <w:tc>
          <w:tcPr>
            <w:tcW w:w="900" w:type="dxa"/>
          </w:tcPr>
          <w:p w14:paraId="0A6EA810" w14:textId="77777777" w:rsidR="00B50050" w:rsidRDefault="00B50050" w:rsidP="0088127C">
            <w:pPr>
              <w:pStyle w:val="OtherTableBody"/>
            </w:pPr>
            <w:r>
              <w:t>3.4.12.5</w:t>
            </w:r>
          </w:p>
        </w:tc>
      </w:tr>
      <w:tr w:rsidR="00B50050" w14:paraId="4A4CA163" w14:textId="77777777" w:rsidTr="00195548">
        <w:tc>
          <w:tcPr>
            <w:tcW w:w="3500" w:type="dxa"/>
          </w:tcPr>
          <w:p w14:paraId="6A1C8F91" w14:textId="77777777" w:rsidR="00B50050" w:rsidRDefault="00B50050" w:rsidP="0088127C">
            <w:pPr>
              <w:pStyle w:val="OtherTableBody"/>
            </w:pPr>
            <w:r>
              <w:t>Disability Unable to Work Date</w:t>
            </w:r>
          </w:p>
        </w:tc>
        <w:tc>
          <w:tcPr>
            <w:tcW w:w="700" w:type="dxa"/>
          </w:tcPr>
          <w:p w14:paraId="64BCA363" w14:textId="77777777" w:rsidR="00B50050" w:rsidRDefault="00B50050" w:rsidP="0088127C">
            <w:pPr>
              <w:pStyle w:val="OtherTableBody"/>
            </w:pPr>
            <w:r>
              <w:t>01290</w:t>
            </w:r>
          </w:p>
        </w:tc>
        <w:tc>
          <w:tcPr>
            <w:tcW w:w="600" w:type="dxa"/>
          </w:tcPr>
          <w:p w14:paraId="33D4F484" w14:textId="77777777" w:rsidR="00B50050" w:rsidRDefault="00B50050" w:rsidP="0088127C">
            <w:pPr>
              <w:pStyle w:val="OtherTableBody"/>
            </w:pPr>
            <w:r>
              <w:t>DB1</w:t>
            </w:r>
          </w:p>
        </w:tc>
        <w:tc>
          <w:tcPr>
            <w:tcW w:w="600" w:type="dxa"/>
          </w:tcPr>
          <w:p w14:paraId="0BB546D8" w14:textId="77777777" w:rsidR="00B50050" w:rsidRDefault="00B50050" w:rsidP="0088127C">
            <w:pPr>
              <w:pStyle w:val="OtherTableBody"/>
            </w:pPr>
            <w:r>
              <w:t>8</w:t>
            </w:r>
          </w:p>
        </w:tc>
        <w:tc>
          <w:tcPr>
            <w:tcW w:w="600" w:type="dxa"/>
          </w:tcPr>
          <w:p w14:paraId="446B8C9C" w14:textId="77777777" w:rsidR="00B50050" w:rsidRDefault="00B50050" w:rsidP="0088127C">
            <w:pPr>
              <w:pStyle w:val="OtherTableBody"/>
            </w:pPr>
            <w:r>
              <w:t>..</w:t>
            </w:r>
          </w:p>
        </w:tc>
        <w:tc>
          <w:tcPr>
            <w:tcW w:w="600" w:type="dxa"/>
          </w:tcPr>
          <w:p w14:paraId="6CFE02BA" w14:textId="77777777" w:rsidR="00B50050" w:rsidRDefault="00B50050" w:rsidP="0088127C">
            <w:pPr>
              <w:pStyle w:val="OtherTableBody"/>
            </w:pPr>
          </w:p>
        </w:tc>
        <w:tc>
          <w:tcPr>
            <w:tcW w:w="600" w:type="dxa"/>
          </w:tcPr>
          <w:p w14:paraId="67BB9367" w14:textId="77777777" w:rsidR="00B50050" w:rsidRDefault="00B50050" w:rsidP="0088127C">
            <w:pPr>
              <w:pStyle w:val="OtherTableBody"/>
            </w:pPr>
            <w:r>
              <w:t>DT</w:t>
            </w:r>
          </w:p>
        </w:tc>
        <w:tc>
          <w:tcPr>
            <w:tcW w:w="700" w:type="dxa"/>
          </w:tcPr>
          <w:p w14:paraId="2212BDBF" w14:textId="77777777" w:rsidR="00B50050" w:rsidRDefault="00B50050" w:rsidP="0088127C">
            <w:pPr>
              <w:pStyle w:val="OtherTableBody"/>
            </w:pPr>
          </w:p>
        </w:tc>
        <w:tc>
          <w:tcPr>
            <w:tcW w:w="600" w:type="dxa"/>
          </w:tcPr>
          <w:p w14:paraId="44060E5F" w14:textId="77777777" w:rsidR="00B50050" w:rsidRDefault="00B50050" w:rsidP="0088127C">
            <w:pPr>
              <w:pStyle w:val="OtherTableBody"/>
            </w:pPr>
          </w:p>
        </w:tc>
        <w:tc>
          <w:tcPr>
            <w:tcW w:w="900" w:type="dxa"/>
          </w:tcPr>
          <w:p w14:paraId="37621F04" w14:textId="77777777" w:rsidR="00B50050" w:rsidRDefault="00B50050" w:rsidP="0088127C">
            <w:pPr>
              <w:pStyle w:val="OtherTableBody"/>
            </w:pPr>
            <w:r>
              <w:t>3.4.12.8</w:t>
            </w:r>
          </w:p>
        </w:tc>
      </w:tr>
      <w:tr w:rsidR="00B50050" w14:paraId="401A7945" w14:textId="77777777" w:rsidTr="00195548">
        <w:tc>
          <w:tcPr>
            <w:tcW w:w="3500" w:type="dxa"/>
          </w:tcPr>
          <w:p w14:paraId="78D830FF" w14:textId="77777777" w:rsidR="00B50050" w:rsidRDefault="00B50050" w:rsidP="0088127C">
            <w:pPr>
              <w:pStyle w:val="OtherTableBody"/>
            </w:pPr>
            <w:r>
              <w:t>Disabled Person Code</w:t>
            </w:r>
          </w:p>
        </w:tc>
        <w:tc>
          <w:tcPr>
            <w:tcW w:w="700" w:type="dxa"/>
          </w:tcPr>
          <w:p w14:paraId="18DCA545" w14:textId="77777777" w:rsidR="00B50050" w:rsidRDefault="00B50050" w:rsidP="0088127C">
            <w:pPr>
              <w:pStyle w:val="OtherTableBody"/>
            </w:pPr>
            <w:r>
              <w:t>01284</w:t>
            </w:r>
          </w:p>
        </w:tc>
        <w:tc>
          <w:tcPr>
            <w:tcW w:w="600" w:type="dxa"/>
          </w:tcPr>
          <w:p w14:paraId="63BCFAA4" w14:textId="77777777" w:rsidR="00B50050" w:rsidRDefault="00B50050" w:rsidP="0088127C">
            <w:pPr>
              <w:pStyle w:val="OtherTableBody"/>
            </w:pPr>
            <w:r>
              <w:t>DB1</w:t>
            </w:r>
          </w:p>
        </w:tc>
        <w:tc>
          <w:tcPr>
            <w:tcW w:w="600" w:type="dxa"/>
          </w:tcPr>
          <w:p w14:paraId="63E856B8" w14:textId="77777777" w:rsidR="00B50050" w:rsidRDefault="00B50050" w:rsidP="0088127C">
            <w:pPr>
              <w:pStyle w:val="OtherTableBody"/>
            </w:pPr>
            <w:r>
              <w:t>2</w:t>
            </w:r>
          </w:p>
        </w:tc>
        <w:tc>
          <w:tcPr>
            <w:tcW w:w="600" w:type="dxa"/>
          </w:tcPr>
          <w:p w14:paraId="6353B552" w14:textId="77777777" w:rsidR="00B50050" w:rsidRDefault="00B50050" w:rsidP="0088127C">
            <w:pPr>
              <w:pStyle w:val="OtherTableBody"/>
            </w:pPr>
            <w:r>
              <w:t>..</w:t>
            </w:r>
          </w:p>
        </w:tc>
        <w:tc>
          <w:tcPr>
            <w:tcW w:w="600" w:type="dxa"/>
          </w:tcPr>
          <w:p w14:paraId="1D5FFAE2" w14:textId="77777777" w:rsidR="00B50050" w:rsidRDefault="00B50050" w:rsidP="0088127C">
            <w:pPr>
              <w:pStyle w:val="OtherTableBody"/>
            </w:pPr>
          </w:p>
        </w:tc>
        <w:tc>
          <w:tcPr>
            <w:tcW w:w="600" w:type="dxa"/>
          </w:tcPr>
          <w:p w14:paraId="06287FC1" w14:textId="77777777" w:rsidR="00B50050" w:rsidRDefault="00B50050" w:rsidP="0088127C">
            <w:pPr>
              <w:pStyle w:val="OtherTableBody"/>
            </w:pPr>
            <w:r>
              <w:t>CWE</w:t>
            </w:r>
          </w:p>
        </w:tc>
        <w:tc>
          <w:tcPr>
            <w:tcW w:w="700" w:type="dxa"/>
          </w:tcPr>
          <w:p w14:paraId="5AB9C5CF" w14:textId="77777777" w:rsidR="00B50050" w:rsidRDefault="00B50050" w:rsidP="0088127C">
            <w:pPr>
              <w:pStyle w:val="OtherTableBody"/>
            </w:pPr>
          </w:p>
        </w:tc>
        <w:tc>
          <w:tcPr>
            <w:tcW w:w="600" w:type="dxa"/>
          </w:tcPr>
          <w:p w14:paraId="23E686F8" w14:textId="77777777" w:rsidR="00B50050" w:rsidRDefault="00B50050" w:rsidP="0088127C">
            <w:pPr>
              <w:pStyle w:val="OtherTableBody"/>
            </w:pPr>
            <w:r>
              <w:t>0334</w:t>
            </w:r>
          </w:p>
        </w:tc>
        <w:tc>
          <w:tcPr>
            <w:tcW w:w="900" w:type="dxa"/>
          </w:tcPr>
          <w:p w14:paraId="5DD499BB" w14:textId="77777777" w:rsidR="00B50050" w:rsidRDefault="00B50050" w:rsidP="0088127C">
            <w:pPr>
              <w:pStyle w:val="OtherTableBody"/>
            </w:pPr>
            <w:r>
              <w:t>3.4.12.2</w:t>
            </w:r>
          </w:p>
        </w:tc>
      </w:tr>
      <w:tr w:rsidR="00B50050" w14:paraId="5A8C7EE5" w14:textId="77777777" w:rsidTr="00195548">
        <w:tc>
          <w:tcPr>
            <w:tcW w:w="3500" w:type="dxa"/>
          </w:tcPr>
          <w:p w14:paraId="52AB19D7" w14:textId="77777777" w:rsidR="00B50050" w:rsidRDefault="00B50050" w:rsidP="0088127C">
            <w:pPr>
              <w:pStyle w:val="OtherTableBody"/>
            </w:pPr>
            <w:r>
              <w:t>Disabled Person Identifier</w:t>
            </w:r>
          </w:p>
        </w:tc>
        <w:tc>
          <w:tcPr>
            <w:tcW w:w="700" w:type="dxa"/>
          </w:tcPr>
          <w:p w14:paraId="090B3BC7" w14:textId="77777777" w:rsidR="00B50050" w:rsidRDefault="00B50050" w:rsidP="0088127C">
            <w:pPr>
              <w:pStyle w:val="OtherTableBody"/>
            </w:pPr>
            <w:r>
              <w:t>01285</w:t>
            </w:r>
          </w:p>
        </w:tc>
        <w:tc>
          <w:tcPr>
            <w:tcW w:w="600" w:type="dxa"/>
          </w:tcPr>
          <w:p w14:paraId="0F00FFA3" w14:textId="77777777" w:rsidR="00B50050" w:rsidRDefault="00B50050" w:rsidP="0088127C">
            <w:pPr>
              <w:pStyle w:val="OtherTableBody"/>
            </w:pPr>
            <w:r>
              <w:t>DB1</w:t>
            </w:r>
          </w:p>
        </w:tc>
        <w:tc>
          <w:tcPr>
            <w:tcW w:w="600" w:type="dxa"/>
          </w:tcPr>
          <w:p w14:paraId="345BC87D" w14:textId="77777777" w:rsidR="00B50050" w:rsidRDefault="00B50050" w:rsidP="0088127C">
            <w:pPr>
              <w:pStyle w:val="OtherTableBody"/>
            </w:pPr>
            <w:r>
              <w:t>3</w:t>
            </w:r>
          </w:p>
        </w:tc>
        <w:tc>
          <w:tcPr>
            <w:tcW w:w="600" w:type="dxa"/>
          </w:tcPr>
          <w:p w14:paraId="402726B2" w14:textId="77777777" w:rsidR="00B50050" w:rsidRDefault="00B50050" w:rsidP="0088127C">
            <w:pPr>
              <w:pStyle w:val="OtherTableBody"/>
            </w:pPr>
            <w:r>
              <w:t>..</w:t>
            </w:r>
          </w:p>
        </w:tc>
        <w:tc>
          <w:tcPr>
            <w:tcW w:w="600" w:type="dxa"/>
          </w:tcPr>
          <w:p w14:paraId="390458DA" w14:textId="77777777" w:rsidR="00B50050" w:rsidRDefault="00B50050" w:rsidP="0088127C">
            <w:pPr>
              <w:pStyle w:val="OtherTableBody"/>
            </w:pPr>
          </w:p>
        </w:tc>
        <w:tc>
          <w:tcPr>
            <w:tcW w:w="600" w:type="dxa"/>
          </w:tcPr>
          <w:p w14:paraId="76D16308" w14:textId="77777777" w:rsidR="00B50050" w:rsidRDefault="00B50050" w:rsidP="0088127C">
            <w:pPr>
              <w:pStyle w:val="OtherTableBody"/>
            </w:pPr>
            <w:r>
              <w:t>CX</w:t>
            </w:r>
          </w:p>
        </w:tc>
        <w:tc>
          <w:tcPr>
            <w:tcW w:w="700" w:type="dxa"/>
          </w:tcPr>
          <w:p w14:paraId="59D120D1" w14:textId="77777777" w:rsidR="00B50050" w:rsidRDefault="00B50050" w:rsidP="0088127C">
            <w:pPr>
              <w:pStyle w:val="OtherTableBody"/>
            </w:pPr>
            <w:r>
              <w:t>Y</w:t>
            </w:r>
          </w:p>
        </w:tc>
        <w:tc>
          <w:tcPr>
            <w:tcW w:w="600" w:type="dxa"/>
          </w:tcPr>
          <w:p w14:paraId="46E4D5F4" w14:textId="77777777" w:rsidR="00B50050" w:rsidRDefault="00B50050" w:rsidP="0088127C">
            <w:pPr>
              <w:pStyle w:val="OtherTableBody"/>
            </w:pPr>
          </w:p>
        </w:tc>
        <w:tc>
          <w:tcPr>
            <w:tcW w:w="900" w:type="dxa"/>
          </w:tcPr>
          <w:p w14:paraId="53F0DE49" w14:textId="77777777" w:rsidR="00B50050" w:rsidRDefault="00B50050" w:rsidP="0088127C">
            <w:pPr>
              <w:pStyle w:val="OtherTableBody"/>
            </w:pPr>
            <w:r>
              <w:t>3.4.12.3</w:t>
            </w:r>
          </w:p>
        </w:tc>
      </w:tr>
      <w:tr w:rsidR="00B50050" w14:paraId="69991B90" w14:textId="77777777" w:rsidTr="00195548">
        <w:tc>
          <w:tcPr>
            <w:tcW w:w="3500" w:type="dxa"/>
          </w:tcPr>
          <w:p w14:paraId="5AECF201" w14:textId="77777777" w:rsidR="00B50050" w:rsidRDefault="00B50050" w:rsidP="0088127C">
            <w:pPr>
              <w:pStyle w:val="OtherTableBody"/>
            </w:pPr>
            <w:r>
              <w:t>Discharge Care Provider</w:t>
            </w:r>
          </w:p>
        </w:tc>
        <w:tc>
          <w:tcPr>
            <w:tcW w:w="700" w:type="dxa"/>
          </w:tcPr>
          <w:p w14:paraId="4F0CEFE5" w14:textId="77777777" w:rsidR="00B50050" w:rsidRDefault="00B50050" w:rsidP="0088127C">
            <w:pPr>
              <w:pStyle w:val="OtherTableBody"/>
            </w:pPr>
            <w:r>
              <w:t>01514</w:t>
            </w:r>
          </w:p>
        </w:tc>
        <w:tc>
          <w:tcPr>
            <w:tcW w:w="600" w:type="dxa"/>
          </w:tcPr>
          <w:p w14:paraId="3E5C14BC" w14:textId="77777777" w:rsidR="00B50050" w:rsidRDefault="00B50050" w:rsidP="0088127C">
            <w:pPr>
              <w:pStyle w:val="OtherTableBody"/>
            </w:pPr>
            <w:r>
              <w:t>ABS</w:t>
            </w:r>
          </w:p>
        </w:tc>
        <w:tc>
          <w:tcPr>
            <w:tcW w:w="600" w:type="dxa"/>
          </w:tcPr>
          <w:p w14:paraId="6D944364" w14:textId="77777777" w:rsidR="00B50050" w:rsidRDefault="00B50050" w:rsidP="0088127C">
            <w:pPr>
              <w:pStyle w:val="OtherTableBody"/>
            </w:pPr>
            <w:r>
              <w:t>1</w:t>
            </w:r>
          </w:p>
        </w:tc>
        <w:tc>
          <w:tcPr>
            <w:tcW w:w="600" w:type="dxa"/>
          </w:tcPr>
          <w:p w14:paraId="6BEA3E06" w14:textId="77777777" w:rsidR="00B50050" w:rsidRDefault="00B50050" w:rsidP="0088127C">
            <w:pPr>
              <w:pStyle w:val="OtherTableBody"/>
            </w:pPr>
            <w:r>
              <w:t>..</w:t>
            </w:r>
          </w:p>
        </w:tc>
        <w:tc>
          <w:tcPr>
            <w:tcW w:w="600" w:type="dxa"/>
          </w:tcPr>
          <w:p w14:paraId="145A5F33" w14:textId="77777777" w:rsidR="00B50050" w:rsidRDefault="00B50050" w:rsidP="0088127C">
            <w:pPr>
              <w:pStyle w:val="OtherTableBody"/>
            </w:pPr>
          </w:p>
        </w:tc>
        <w:tc>
          <w:tcPr>
            <w:tcW w:w="600" w:type="dxa"/>
          </w:tcPr>
          <w:p w14:paraId="6A02D41C" w14:textId="77777777" w:rsidR="00B50050" w:rsidRDefault="00B50050" w:rsidP="0088127C">
            <w:pPr>
              <w:pStyle w:val="OtherTableBody"/>
            </w:pPr>
            <w:r>
              <w:t>XCN</w:t>
            </w:r>
          </w:p>
        </w:tc>
        <w:tc>
          <w:tcPr>
            <w:tcW w:w="700" w:type="dxa"/>
          </w:tcPr>
          <w:p w14:paraId="099012F0" w14:textId="77777777" w:rsidR="00B50050" w:rsidRDefault="00B50050" w:rsidP="0088127C">
            <w:pPr>
              <w:pStyle w:val="OtherTableBody"/>
            </w:pPr>
          </w:p>
        </w:tc>
        <w:tc>
          <w:tcPr>
            <w:tcW w:w="600" w:type="dxa"/>
          </w:tcPr>
          <w:p w14:paraId="77332FB7" w14:textId="77777777" w:rsidR="00B50050" w:rsidRDefault="00B50050" w:rsidP="0088127C">
            <w:pPr>
              <w:pStyle w:val="OtherTableBody"/>
            </w:pPr>
            <w:r>
              <w:t>0010</w:t>
            </w:r>
          </w:p>
        </w:tc>
        <w:tc>
          <w:tcPr>
            <w:tcW w:w="900" w:type="dxa"/>
          </w:tcPr>
          <w:p w14:paraId="01BA77F8" w14:textId="77777777" w:rsidR="00B50050" w:rsidRDefault="00B50050" w:rsidP="0088127C">
            <w:pPr>
              <w:pStyle w:val="OtherTableBody"/>
            </w:pPr>
            <w:r>
              <w:t>6.5.12.1</w:t>
            </w:r>
          </w:p>
        </w:tc>
      </w:tr>
      <w:tr w:rsidR="00B50050" w14:paraId="2F2AD4E0" w14:textId="77777777" w:rsidTr="00195548">
        <w:tc>
          <w:tcPr>
            <w:tcW w:w="3500" w:type="dxa"/>
          </w:tcPr>
          <w:p w14:paraId="31C3658B" w14:textId="77777777" w:rsidR="00B50050" w:rsidRDefault="00B50050" w:rsidP="0088127C">
            <w:pPr>
              <w:pStyle w:val="OtherTableBody"/>
            </w:pPr>
            <w:r>
              <w:t>Discharge Date/Time</w:t>
            </w:r>
          </w:p>
        </w:tc>
        <w:tc>
          <w:tcPr>
            <w:tcW w:w="700" w:type="dxa"/>
          </w:tcPr>
          <w:p w14:paraId="301B4423" w14:textId="77777777" w:rsidR="00B50050" w:rsidRDefault="00B50050" w:rsidP="0088127C">
            <w:pPr>
              <w:pStyle w:val="OtherTableBody"/>
            </w:pPr>
            <w:r>
              <w:t>00175</w:t>
            </w:r>
          </w:p>
        </w:tc>
        <w:tc>
          <w:tcPr>
            <w:tcW w:w="600" w:type="dxa"/>
          </w:tcPr>
          <w:p w14:paraId="2111C6DD" w14:textId="77777777" w:rsidR="00B50050" w:rsidRDefault="00B50050" w:rsidP="0088127C">
            <w:pPr>
              <w:pStyle w:val="OtherTableBody"/>
            </w:pPr>
            <w:r>
              <w:t>PV1</w:t>
            </w:r>
          </w:p>
        </w:tc>
        <w:tc>
          <w:tcPr>
            <w:tcW w:w="600" w:type="dxa"/>
          </w:tcPr>
          <w:p w14:paraId="4206BF16" w14:textId="77777777" w:rsidR="00B50050" w:rsidRDefault="00B50050" w:rsidP="0088127C">
            <w:pPr>
              <w:pStyle w:val="OtherTableBody"/>
            </w:pPr>
            <w:r>
              <w:t>45</w:t>
            </w:r>
          </w:p>
        </w:tc>
        <w:tc>
          <w:tcPr>
            <w:tcW w:w="600" w:type="dxa"/>
          </w:tcPr>
          <w:p w14:paraId="17DD8EAE" w14:textId="77777777" w:rsidR="00B50050" w:rsidRDefault="00B50050" w:rsidP="0088127C">
            <w:pPr>
              <w:pStyle w:val="OtherTableBody"/>
            </w:pPr>
            <w:r>
              <w:t>..</w:t>
            </w:r>
          </w:p>
        </w:tc>
        <w:tc>
          <w:tcPr>
            <w:tcW w:w="600" w:type="dxa"/>
          </w:tcPr>
          <w:p w14:paraId="29B75AF7" w14:textId="77777777" w:rsidR="00B50050" w:rsidRDefault="00B50050" w:rsidP="0088127C">
            <w:pPr>
              <w:pStyle w:val="OtherTableBody"/>
            </w:pPr>
          </w:p>
        </w:tc>
        <w:tc>
          <w:tcPr>
            <w:tcW w:w="600" w:type="dxa"/>
          </w:tcPr>
          <w:p w14:paraId="7A298095" w14:textId="77777777" w:rsidR="00B50050" w:rsidRDefault="00B50050" w:rsidP="0088127C">
            <w:pPr>
              <w:pStyle w:val="OtherTableBody"/>
            </w:pPr>
            <w:r>
              <w:t>DTM</w:t>
            </w:r>
          </w:p>
        </w:tc>
        <w:tc>
          <w:tcPr>
            <w:tcW w:w="700" w:type="dxa"/>
          </w:tcPr>
          <w:p w14:paraId="2536BF94" w14:textId="77777777" w:rsidR="00B50050" w:rsidRDefault="00B50050" w:rsidP="0088127C">
            <w:pPr>
              <w:pStyle w:val="OtherTableBody"/>
            </w:pPr>
          </w:p>
        </w:tc>
        <w:tc>
          <w:tcPr>
            <w:tcW w:w="600" w:type="dxa"/>
          </w:tcPr>
          <w:p w14:paraId="40605686" w14:textId="77777777" w:rsidR="00B50050" w:rsidRDefault="00B50050" w:rsidP="0088127C">
            <w:pPr>
              <w:pStyle w:val="OtherTableBody"/>
            </w:pPr>
          </w:p>
        </w:tc>
        <w:tc>
          <w:tcPr>
            <w:tcW w:w="900" w:type="dxa"/>
          </w:tcPr>
          <w:p w14:paraId="4AE430A4" w14:textId="77777777" w:rsidR="00B50050" w:rsidRDefault="00B50050" w:rsidP="0088127C">
            <w:pPr>
              <w:pStyle w:val="OtherTableBody"/>
            </w:pPr>
            <w:r>
              <w:t>3.4.3.45</w:t>
            </w:r>
          </w:p>
        </w:tc>
      </w:tr>
      <w:tr w:rsidR="00B50050" w14:paraId="13A13605" w14:textId="77777777" w:rsidTr="00195548">
        <w:tc>
          <w:tcPr>
            <w:tcW w:w="3500" w:type="dxa"/>
          </w:tcPr>
          <w:p w14:paraId="1935724A" w14:textId="77777777" w:rsidR="00B50050" w:rsidRDefault="00B50050" w:rsidP="0088127C">
            <w:pPr>
              <w:pStyle w:val="OtherTableBody"/>
            </w:pPr>
            <w:r>
              <w:t>Discharge Disposition</w:t>
            </w:r>
          </w:p>
        </w:tc>
        <w:tc>
          <w:tcPr>
            <w:tcW w:w="700" w:type="dxa"/>
          </w:tcPr>
          <w:p w14:paraId="326E3D5A" w14:textId="77777777" w:rsidR="00B50050" w:rsidRDefault="00B50050" w:rsidP="0088127C">
            <w:pPr>
              <w:pStyle w:val="OtherTableBody"/>
            </w:pPr>
            <w:r>
              <w:t>00166</w:t>
            </w:r>
          </w:p>
        </w:tc>
        <w:tc>
          <w:tcPr>
            <w:tcW w:w="600" w:type="dxa"/>
          </w:tcPr>
          <w:p w14:paraId="4A346F93" w14:textId="77777777" w:rsidR="00B50050" w:rsidRDefault="00B50050" w:rsidP="0088127C">
            <w:pPr>
              <w:pStyle w:val="OtherTableBody"/>
            </w:pPr>
            <w:r>
              <w:t>PV1</w:t>
            </w:r>
          </w:p>
        </w:tc>
        <w:tc>
          <w:tcPr>
            <w:tcW w:w="600" w:type="dxa"/>
          </w:tcPr>
          <w:p w14:paraId="58A937FD" w14:textId="77777777" w:rsidR="00B50050" w:rsidRDefault="00B50050" w:rsidP="0088127C">
            <w:pPr>
              <w:pStyle w:val="OtherTableBody"/>
            </w:pPr>
            <w:r>
              <w:t>36</w:t>
            </w:r>
          </w:p>
        </w:tc>
        <w:tc>
          <w:tcPr>
            <w:tcW w:w="600" w:type="dxa"/>
          </w:tcPr>
          <w:p w14:paraId="6ED5B9BA" w14:textId="77777777" w:rsidR="00B50050" w:rsidRDefault="00B50050" w:rsidP="0088127C">
            <w:pPr>
              <w:pStyle w:val="OtherTableBody"/>
            </w:pPr>
            <w:r>
              <w:t>..</w:t>
            </w:r>
          </w:p>
        </w:tc>
        <w:tc>
          <w:tcPr>
            <w:tcW w:w="600" w:type="dxa"/>
          </w:tcPr>
          <w:p w14:paraId="18430617" w14:textId="77777777" w:rsidR="00B50050" w:rsidRDefault="00B50050" w:rsidP="0088127C">
            <w:pPr>
              <w:pStyle w:val="OtherTableBody"/>
            </w:pPr>
          </w:p>
        </w:tc>
        <w:tc>
          <w:tcPr>
            <w:tcW w:w="600" w:type="dxa"/>
          </w:tcPr>
          <w:p w14:paraId="5E4D5B06" w14:textId="77777777" w:rsidR="00B50050" w:rsidRDefault="00B50050" w:rsidP="0088127C">
            <w:pPr>
              <w:pStyle w:val="OtherTableBody"/>
            </w:pPr>
            <w:r>
              <w:t>CWE</w:t>
            </w:r>
          </w:p>
        </w:tc>
        <w:tc>
          <w:tcPr>
            <w:tcW w:w="700" w:type="dxa"/>
          </w:tcPr>
          <w:p w14:paraId="58A9D7A2" w14:textId="77777777" w:rsidR="00B50050" w:rsidRDefault="00B50050" w:rsidP="0088127C">
            <w:pPr>
              <w:pStyle w:val="OtherTableBody"/>
            </w:pPr>
          </w:p>
        </w:tc>
        <w:tc>
          <w:tcPr>
            <w:tcW w:w="600" w:type="dxa"/>
          </w:tcPr>
          <w:p w14:paraId="06C2559F" w14:textId="77777777" w:rsidR="00B50050" w:rsidRDefault="00B50050" w:rsidP="0088127C">
            <w:pPr>
              <w:pStyle w:val="OtherTableBody"/>
            </w:pPr>
            <w:r>
              <w:t>0112</w:t>
            </w:r>
          </w:p>
        </w:tc>
        <w:tc>
          <w:tcPr>
            <w:tcW w:w="900" w:type="dxa"/>
          </w:tcPr>
          <w:p w14:paraId="685B5A39" w14:textId="77777777" w:rsidR="00B50050" w:rsidRDefault="00B50050" w:rsidP="0088127C">
            <w:pPr>
              <w:pStyle w:val="OtherTableBody"/>
            </w:pPr>
            <w:r>
              <w:t>3.4.3.36</w:t>
            </w:r>
          </w:p>
        </w:tc>
      </w:tr>
      <w:tr w:rsidR="00B50050" w14:paraId="1084DA15" w14:textId="77777777" w:rsidTr="00195548">
        <w:tc>
          <w:tcPr>
            <w:tcW w:w="3500" w:type="dxa"/>
          </w:tcPr>
          <w:p w14:paraId="2AA21437" w14:textId="77777777" w:rsidR="00B50050" w:rsidRDefault="00B50050" w:rsidP="0088127C">
            <w:pPr>
              <w:pStyle w:val="OtherTableBody"/>
            </w:pPr>
            <w:r>
              <w:t>Discharged to Location</w:t>
            </w:r>
          </w:p>
        </w:tc>
        <w:tc>
          <w:tcPr>
            <w:tcW w:w="700" w:type="dxa"/>
          </w:tcPr>
          <w:p w14:paraId="26EE56E0" w14:textId="77777777" w:rsidR="00B50050" w:rsidRDefault="00B50050" w:rsidP="0088127C">
            <w:pPr>
              <w:pStyle w:val="OtherTableBody"/>
            </w:pPr>
            <w:r>
              <w:t>00167</w:t>
            </w:r>
          </w:p>
        </w:tc>
        <w:tc>
          <w:tcPr>
            <w:tcW w:w="600" w:type="dxa"/>
          </w:tcPr>
          <w:p w14:paraId="2087A180" w14:textId="77777777" w:rsidR="00B50050" w:rsidRDefault="00B50050" w:rsidP="0088127C">
            <w:pPr>
              <w:pStyle w:val="OtherTableBody"/>
            </w:pPr>
            <w:r>
              <w:t>PV1</w:t>
            </w:r>
          </w:p>
        </w:tc>
        <w:tc>
          <w:tcPr>
            <w:tcW w:w="600" w:type="dxa"/>
          </w:tcPr>
          <w:p w14:paraId="0E4B61FA" w14:textId="77777777" w:rsidR="00B50050" w:rsidRDefault="00B50050" w:rsidP="0088127C">
            <w:pPr>
              <w:pStyle w:val="OtherTableBody"/>
            </w:pPr>
            <w:r>
              <w:t>37</w:t>
            </w:r>
          </w:p>
        </w:tc>
        <w:tc>
          <w:tcPr>
            <w:tcW w:w="600" w:type="dxa"/>
          </w:tcPr>
          <w:p w14:paraId="7CFA6951" w14:textId="77777777" w:rsidR="00B50050" w:rsidRDefault="00B50050" w:rsidP="0088127C">
            <w:pPr>
              <w:pStyle w:val="OtherTableBody"/>
            </w:pPr>
            <w:r>
              <w:t>..</w:t>
            </w:r>
          </w:p>
        </w:tc>
        <w:tc>
          <w:tcPr>
            <w:tcW w:w="600" w:type="dxa"/>
          </w:tcPr>
          <w:p w14:paraId="2DA73CCA" w14:textId="77777777" w:rsidR="00B50050" w:rsidRDefault="00B50050" w:rsidP="0088127C">
            <w:pPr>
              <w:pStyle w:val="OtherTableBody"/>
            </w:pPr>
          </w:p>
        </w:tc>
        <w:tc>
          <w:tcPr>
            <w:tcW w:w="600" w:type="dxa"/>
          </w:tcPr>
          <w:p w14:paraId="03D3EEAC" w14:textId="77777777" w:rsidR="00B50050" w:rsidRDefault="00B50050" w:rsidP="0088127C">
            <w:pPr>
              <w:pStyle w:val="OtherTableBody"/>
            </w:pPr>
            <w:r>
              <w:t>DLD</w:t>
            </w:r>
          </w:p>
        </w:tc>
        <w:tc>
          <w:tcPr>
            <w:tcW w:w="700" w:type="dxa"/>
          </w:tcPr>
          <w:p w14:paraId="7477F56D" w14:textId="77777777" w:rsidR="00B50050" w:rsidRDefault="00B50050" w:rsidP="0088127C">
            <w:pPr>
              <w:pStyle w:val="OtherTableBody"/>
            </w:pPr>
          </w:p>
        </w:tc>
        <w:tc>
          <w:tcPr>
            <w:tcW w:w="600" w:type="dxa"/>
          </w:tcPr>
          <w:p w14:paraId="390F5899" w14:textId="77777777" w:rsidR="00B50050" w:rsidRDefault="00B50050" w:rsidP="0088127C">
            <w:pPr>
              <w:pStyle w:val="OtherTableBody"/>
            </w:pPr>
            <w:r>
              <w:t>0113</w:t>
            </w:r>
          </w:p>
        </w:tc>
        <w:tc>
          <w:tcPr>
            <w:tcW w:w="900" w:type="dxa"/>
          </w:tcPr>
          <w:p w14:paraId="1CC6C51E" w14:textId="77777777" w:rsidR="00B50050" w:rsidRDefault="00B50050" w:rsidP="0088127C">
            <w:pPr>
              <w:pStyle w:val="OtherTableBody"/>
            </w:pPr>
            <w:r>
              <w:t>3.4.3.37</w:t>
            </w:r>
          </w:p>
        </w:tc>
      </w:tr>
      <w:tr w:rsidR="00B50050" w14:paraId="4FD06218" w14:textId="77777777" w:rsidTr="00195548">
        <w:tc>
          <w:tcPr>
            <w:tcW w:w="3500" w:type="dxa"/>
          </w:tcPr>
          <w:p w14:paraId="53AF045C" w14:textId="77777777" w:rsidR="00B50050" w:rsidRDefault="00B50050" w:rsidP="0088127C">
            <w:pPr>
              <w:pStyle w:val="OtherTableBody"/>
            </w:pPr>
            <w:r>
              <w:t>Discount/Surcharge</w:t>
            </w:r>
          </w:p>
        </w:tc>
        <w:tc>
          <w:tcPr>
            <w:tcW w:w="700" w:type="dxa"/>
          </w:tcPr>
          <w:p w14:paraId="7C47281E" w14:textId="77777777" w:rsidR="00B50050" w:rsidRDefault="00B50050" w:rsidP="0088127C">
            <w:pPr>
              <w:pStyle w:val="OtherTableBody"/>
            </w:pPr>
            <w:r>
              <w:t>02167</w:t>
            </w:r>
          </w:p>
        </w:tc>
        <w:tc>
          <w:tcPr>
            <w:tcW w:w="600" w:type="dxa"/>
          </w:tcPr>
          <w:p w14:paraId="50DAF9EA" w14:textId="77777777" w:rsidR="00B50050" w:rsidRDefault="00B50050" w:rsidP="0088127C">
            <w:pPr>
              <w:pStyle w:val="OtherTableBody"/>
            </w:pPr>
            <w:r>
              <w:t>DRG</w:t>
            </w:r>
          </w:p>
        </w:tc>
        <w:tc>
          <w:tcPr>
            <w:tcW w:w="600" w:type="dxa"/>
          </w:tcPr>
          <w:p w14:paraId="7BB258F3" w14:textId="77777777" w:rsidR="00B50050" w:rsidRDefault="00B50050" w:rsidP="0088127C">
            <w:pPr>
              <w:pStyle w:val="OtherTableBody"/>
            </w:pPr>
            <w:r>
              <w:t>24</w:t>
            </w:r>
          </w:p>
        </w:tc>
        <w:tc>
          <w:tcPr>
            <w:tcW w:w="600" w:type="dxa"/>
          </w:tcPr>
          <w:p w14:paraId="040B6568" w14:textId="77777777" w:rsidR="00B50050" w:rsidRDefault="00B50050" w:rsidP="0088127C">
            <w:pPr>
              <w:pStyle w:val="OtherTableBody"/>
            </w:pPr>
            <w:r>
              <w:t>..</w:t>
            </w:r>
          </w:p>
        </w:tc>
        <w:tc>
          <w:tcPr>
            <w:tcW w:w="600" w:type="dxa"/>
          </w:tcPr>
          <w:p w14:paraId="443DF576" w14:textId="77777777" w:rsidR="00B50050" w:rsidRDefault="00B50050" w:rsidP="0088127C">
            <w:pPr>
              <w:pStyle w:val="OtherTableBody"/>
            </w:pPr>
          </w:p>
        </w:tc>
        <w:tc>
          <w:tcPr>
            <w:tcW w:w="600" w:type="dxa"/>
          </w:tcPr>
          <w:p w14:paraId="17FE8FEE" w14:textId="77777777" w:rsidR="00B50050" w:rsidRDefault="00B50050" w:rsidP="0088127C">
            <w:pPr>
              <w:pStyle w:val="OtherTableBody"/>
            </w:pPr>
            <w:r>
              <w:t>MO</w:t>
            </w:r>
          </w:p>
        </w:tc>
        <w:tc>
          <w:tcPr>
            <w:tcW w:w="700" w:type="dxa"/>
          </w:tcPr>
          <w:p w14:paraId="1BE44BB2" w14:textId="77777777" w:rsidR="00B50050" w:rsidRDefault="00B50050" w:rsidP="0088127C">
            <w:pPr>
              <w:pStyle w:val="OtherTableBody"/>
            </w:pPr>
          </w:p>
        </w:tc>
        <w:tc>
          <w:tcPr>
            <w:tcW w:w="600" w:type="dxa"/>
          </w:tcPr>
          <w:p w14:paraId="2038A1EA" w14:textId="77777777" w:rsidR="00B50050" w:rsidRDefault="00B50050" w:rsidP="0088127C">
            <w:pPr>
              <w:pStyle w:val="OtherTableBody"/>
            </w:pPr>
          </w:p>
        </w:tc>
        <w:tc>
          <w:tcPr>
            <w:tcW w:w="900" w:type="dxa"/>
          </w:tcPr>
          <w:p w14:paraId="37A854F7" w14:textId="77777777" w:rsidR="00B50050" w:rsidRDefault="00B50050" w:rsidP="0088127C">
            <w:pPr>
              <w:pStyle w:val="OtherTableBody"/>
            </w:pPr>
            <w:r>
              <w:t>6.5.3.24</w:t>
            </w:r>
          </w:p>
        </w:tc>
      </w:tr>
      <w:tr w:rsidR="00B50050" w14:paraId="6776A0CB" w14:textId="77777777" w:rsidTr="00195548">
        <w:tc>
          <w:tcPr>
            <w:tcW w:w="3500" w:type="dxa"/>
          </w:tcPr>
          <w:p w14:paraId="08500ECF" w14:textId="77777777" w:rsidR="00B50050" w:rsidRDefault="00B50050" w:rsidP="0088127C">
            <w:pPr>
              <w:pStyle w:val="OtherTableBody"/>
            </w:pPr>
            <w:r>
              <w:t>Dispense Amount</w:t>
            </w:r>
          </w:p>
        </w:tc>
        <w:tc>
          <w:tcPr>
            <w:tcW w:w="700" w:type="dxa"/>
          </w:tcPr>
          <w:p w14:paraId="0254D7BF" w14:textId="77777777" w:rsidR="00B50050" w:rsidRDefault="00B50050" w:rsidP="0088127C">
            <w:pPr>
              <w:pStyle w:val="OtherTableBody"/>
            </w:pPr>
            <w:r>
              <w:t>03314</w:t>
            </w:r>
          </w:p>
        </w:tc>
        <w:tc>
          <w:tcPr>
            <w:tcW w:w="600" w:type="dxa"/>
          </w:tcPr>
          <w:p w14:paraId="0BE564E0" w14:textId="77777777" w:rsidR="00B50050" w:rsidRDefault="00B50050" w:rsidP="0088127C">
            <w:pPr>
              <w:pStyle w:val="OtherTableBody"/>
            </w:pPr>
            <w:r>
              <w:t>RXC</w:t>
            </w:r>
          </w:p>
        </w:tc>
        <w:tc>
          <w:tcPr>
            <w:tcW w:w="600" w:type="dxa"/>
          </w:tcPr>
          <w:p w14:paraId="7A5B987A" w14:textId="77777777" w:rsidR="00B50050" w:rsidRDefault="00B50050" w:rsidP="0088127C">
            <w:pPr>
              <w:pStyle w:val="OtherTableBody"/>
            </w:pPr>
            <w:r>
              <w:t>10</w:t>
            </w:r>
          </w:p>
        </w:tc>
        <w:tc>
          <w:tcPr>
            <w:tcW w:w="600" w:type="dxa"/>
          </w:tcPr>
          <w:p w14:paraId="26F56C82" w14:textId="77777777" w:rsidR="00B50050" w:rsidRDefault="00B50050" w:rsidP="0088127C">
            <w:pPr>
              <w:pStyle w:val="OtherTableBody"/>
            </w:pPr>
            <w:r>
              <w:t>..</w:t>
            </w:r>
          </w:p>
        </w:tc>
        <w:tc>
          <w:tcPr>
            <w:tcW w:w="600" w:type="dxa"/>
          </w:tcPr>
          <w:p w14:paraId="30508D05" w14:textId="77777777" w:rsidR="00B50050" w:rsidRDefault="00B50050" w:rsidP="0088127C">
            <w:pPr>
              <w:pStyle w:val="OtherTableBody"/>
            </w:pPr>
          </w:p>
        </w:tc>
        <w:tc>
          <w:tcPr>
            <w:tcW w:w="600" w:type="dxa"/>
          </w:tcPr>
          <w:p w14:paraId="1D3ED1D5" w14:textId="77777777" w:rsidR="00B50050" w:rsidRDefault="00B50050" w:rsidP="0088127C">
            <w:pPr>
              <w:pStyle w:val="OtherTableBody"/>
            </w:pPr>
            <w:r>
              <w:t>NM</w:t>
            </w:r>
          </w:p>
        </w:tc>
        <w:tc>
          <w:tcPr>
            <w:tcW w:w="700" w:type="dxa"/>
          </w:tcPr>
          <w:p w14:paraId="0E04AA21" w14:textId="77777777" w:rsidR="00B50050" w:rsidRDefault="00B50050" w:rsidP="0088127C">
            <w:pPr>
              <w:pStyle w:val="OtherTableBody"/>
            </w:pPr>
          </w:p>
        </w:tc>
        <w:tc>
          <w:tcPr>
            <w:tcW w:w="600" w:type="dxa"/>
          </w:tcPr>
          <w:p w14:paraId="63FF6DFB" w14:textId="77777777" w:rsidR="00B50050" w:rsidRDefault="00B50050" w:rsidP="0088127C">
            <w:pPr>
              <w:pStyle w:val="OtherTableBody"/>
            </w:pPr>
          </w:p>
        </w:tc>
        <w:tc>
          <w:tcPr>
            <w:tcW w:w="900" w:type="dxa"/>
          </w:tcPr>
          <w:p w14:paraId="592B26A6" w14:textId="77777777" w:rsidR="00B50050" w:rsidRDefault="00B50050" w:rsidP="0088127C">
            <w:pPr>
              <w:pStyle w:val="OtherTableBody"/>
            </w:pPr>
            <w:r>
              <w:t>4A.4.3.10</w:t>
            </w:r>
          </w:p>
        </w:tc>
      </w:tr>
      <w:tr w:rsidR="00B50050" w14:paraId="1AFB0149" w14:textId="77777777" w:rsidTr="00195548">
        <w:tc>
          <w:tcPr>
            <w:tcW w:w="3500" w:type="dxa"/>
          </w:tcPr>
          <w:p w14:paraId="4D037A91" w14:textId="77777777" w:rsidR="00B50050" w:rsidRDefault="00B50050" w:rsidP="0088127C">
            <w:pPr>
              <w:pStyle w:val="OtherTableBody"/>
            </w:pPr>
            <w:r>
              <w:t>Dispense Amount</w:t>
            </w:r>
          </w:p>
        </w:tc>
        <w:tc>
          <w:tcPr>
            <w:tcW w:w="700" w:type="dxa"/>
          </w:tcPr>
          <w:p w14:paraId="1981D8F5" w14:textId="77777777" w:rsidR="00B50050" w:rsidRDefault="00B50050" w:rsidP="0088127C">
            <w:pPr>
              <w:pStyle w:val="OtherTableBody"/>
            </w:pPr>
            <w:r>
              <w:t>00323</w:t>
            </w:r>
          </w:p>
        </w:tc>
        <w:tc>
          <w:tcPr>
            <w:tcW w:w="600" w:type="dxa"/>
          </w:tcPr>
          <w:p w14:paraId="256CDF09" w14:textId="77777777" w:rsidR="00B50050" w:rsidRDefault="00B50050" w:rsidP="0088127C">
            <w:pPr>
              <w:pStyle w:val="OtherTableBody"/>
            </w:pPr>
            <w:r>
              <w:t>RXE</w:t>
            </w:r>
          </w:p>
        </w:tc>
        <w:tc>
          <w:tcPr>
            <w:tcW w:w="600" w:type="dxa"/>
          </w:tcPr>
          <w:p w14:paraId="5CB5204E" w14:textId="77777777" w:rsidR="00B50050" w:rsidRDefault="00B50050" w:rsidP="0088127C">
            <w:pPr>
              <w:pStyle w:val="OtherTableBody"/>
            </w:pPr>
            <w:r>
              <w:t>10</w:t>
            </w:r>
          </w:p>
        </w:tc>
        <w:tc>
          <w:tcPr>
            <w:tcW w:w="600" w:type="dxa"/>
          </w:tcPr>
          <w:p w14:paraId="2BA5277B" w14:textId="77777777" w:rsidR="00B50050" w:rsidRDefault="00B50050" w:rsidP="0088127C">
            <w:pPr>
              <w:pStyle w:val="OtherTableBody"/>
            </w:pPr>
            <w:r>
              <w:t>..</w:t>
            </w:r>
          </w:p>
        </w:tc>
        <w:tc>
          <w:tcPr>
            <w:tcW w:w="600" w:type="dxa"/>
          </w:tcPr>
          <w:p w14:paraId="79E856AC" w14:textId="77777777" w:rsidR="00B50050" w:rsidRDefault="00B50050" w:rsidP="0088127C">
            <w:pPr>
              <w:pStyle w:val="OtherTableBody"/>
            </w:pPr>
          </w:p>
        </w:tc>
        <w:tc>
          <w:tcPr>
            <w:tcW w:w="600" w:type="dxa"/>
          </w:tcPr>
          <w:p w14:paraId="6151FF24" w14:textId="77777777" w:rsidR="00B50050" w:rsidRDefault="00B50050" w:rsidP="0088127C">
            <w:pPr>
              <w:pStyle w:val="OtherTableBody"/>
            </w:pPr>
            <w:r>
              <w:t>NM</w:t>
            </w:r>
          </w:p>
        </w:tc>
        <w:tc>
          <w:tcPr>
            <w:tcW w:w="700" w:type="dxa"/>
          </w:tcPr>
          <w:p w14:paraId="21B5EF42" w14:textId="77777777" w:rsidR="00B50050" w:rsidRDefault="00B50050" w:rsidP="0088127C">
            <w:pPr>
              <w:pStyle w:val="OtherTableBody"/>
            </w:pPr>
          </w:p>
        </w:tc>
        <w:tc>
          <w:tcPr>
            <w:tcW w:w="600" w:type="dxa"/>
          </w:tcPr>
          <w:p w14:paraId="5BA86F06" w14:textId="77777777" w:rsidR="00B50050" w:rsidRDefault="00B50050" w:rsidP="0088127C">
            <w:pPr>
              <w:pStyle w:val="OtherTableBody"/>
            </w:pPr>
          </w:p>
        </w:tc>
        <w:tc>
          <w:tcPr>
            <w:tcW w:w="900" w:type="dxa"/>
          </w:tcPr>
          <w:p w14:paraId="67B80DEC" w14:textId="77777777" w:rsidR="00B50050" w:rsidRDefault="00B50050" w:rsidP="0088127C">
            <w:pPr>
              <w:pStyle w:val="OtherTableBody"/>
            </w:pPr>
            <w:r>
              <w:t>4A.4.4.10</w:t>
            </w:r>
          </w:p>
        </w:tc>
      </w:tr>
      <w:tr w:rsidR="00B50050" w14:paraId="09F267A9" w14:textId="77777777" w:rsidTr="00195548">
        <w:tc>
          <w:tcPr>
            <w:tcW w:w="3500" w:type="dxa"/>
          </w:tcPr>
          <w:p w14:paraId="2A6D0C3C" w14:textId="77777777" w:rsidR="00B50050" w:rsidRDefault="00B50050" w:rsidP="0088127C">
            <w:pPr>
              <w:pStyle w:val="OtherTableBody"/>
            </w:pPr>
            <w:r>
              <w:t>Dispense Amount</w:t>
            </w:r>
          </w:p>
        </w:tc>
        <w:tc>
          <w:tcPr>
            <w:tcW w:w="700" w:type="dxa"/>
          </w:tcPr>
          <w:p w14:paraId="347B34E9" w14:textId="77777777" w:rsidR="00B50050" w:rsidRDefault="00B50050" w:rsidP="0088127C">
            <w:pPr>
              <w:pStyle w:val="OtherTableBody"/>
            </w:pPr>
            <w:r>
              <w:t>03316</w:t>
            </w:r>
          </w:p>
        </w:tc>
        <w:tc>
          <w:tcPr>
            <w:tcW w:w="600" w:type="dxa"/>
          </w:tcPr>
          <w:p w14:paraId="75A9A3AF" w14:textId="77777777" w:rsidR="00B50050" w:rsidRDefault="00B50050" w:rsidP="0088127C">
            <w:pPr>
              <w:pStyle w:val="OtherTableBody"/>
            </w:pPr>
            <w:r>
              <w:t>RXG</w:t>
            </w:r>
          </w:p>
        </w:tc>
        <w:tc>
          <w:tcPr>
            <w:tcW w:w="600" w:type="dxa"/>
          </w:tcPr>
          <w:p w14:paraId="07F97700" w14:textId="77777777" w:rsidR="00B50050" w:rsidRDefault="00B50050" w:rsidP="0088127C">
            <w:pPr>
              <w:pStyle w:val="OtherTableBody"/>
            </w:pPr>
            <w:r>
              <w:t>32</w:t>
            </w:r>
          </w:p>
        </w:tc>
        <w:tc>
          <w:tcPr>
            <w:tcW w:w="600" w:type="dxa"/>
          </w:tcPr>
          <w:p w14:paraId="0856E962" w14:textId="77777777" w:rsidR="00B50050" w:rsidRDefault="00B50050" w:rsidP="0088127C">
            <w:pPr>
              <w:pStyle w:val="OtherTableBody"/>
            </w:pPr>
            <w:r>
              <w:t>..</w:t>
            </w:r>
          </w:p>
        </w:tc>
        <w:tc>
          <w:tcPr>
            <w:tcW w:w="600" w:type="dxa"/>
          </w:tcPr>
          <w:p w14:paraId="094418CA" w14:textId="77777777" w:rsidR="00B50050" w:rsidRDefault="00B50050" w:rsidP="0088127C">
            <w:pPr>
              <w:pStyle w:val="OtherTableBody"/>
            </w:pPr>
          </w:p>
        </w:tc>
        <w:tc>
          <w:tcPr>
            <w:tcW w:w="600" w:type="dxa"/>
          </w:tcPr>
          <w:p w14:paraId="1477BC1A" w14:textId="77777777" w:rsidR="00B50050" w:rsidRDefault="00B50050" w:rsidP="0088127C">
            <w:pPr>
              <w:pStyle w:val="OtherTableBody"/>
            </w:pPr>
            <w:r>
              <w:t>NM</w:t>
            </w:r>
          </w:p>
        </w:tc>
        <w:tc>
          <w:tcPr>
            <w:tcW w:w="700" w:type="dxa"/>
          </w:tcPr>
          <w:p w14:paraId="5077E632" w14:textId="77777777" w:rsidR="00B50050" w:rsidRDefault="00B50050" w:rsidP="0088127C">
            <w:pPr>
              <w:pStyle w:val="OtherTableBody"/>
            </w:pPr>
          </w:p>
        </w:tc>
        <w:tc>
          <w:tcPr>
            <w:tcW w:w="600" w:type="dxa"/>
          </w:tcPr>
          <w:p w14:paraId="22C6E136" w14:textId="77777777" w:rsidR="00B50050" w:rsidRDefault="00B50050" w:rsidP="0088127C">
            <w:pPr>
              <w:pStyle w:val="OtherTableBody"/>
            </w:pPr>
          </w:p>
        </w:tc>
        <w:tc>
          <w:tcPr>
            <w:tcW w:w="900" w:type="dxa"/>
          </w:tcPr>
          <w:p w14:paraId="42BA8E50" w14:textId="77777777" w:rsidR="00B50050" w:rsidRDefault="00B50050" w:rsidP="0088127C">
            <w:pPr>
              <w:pStyle w:val="OtherTableBody"/>
            </w:pPr>
            <w:r>
              <w:t>4A.4.6.32</w:t>
            </w:r>
          </w:p>
        </w:tc>
      </w:tr>
      <w:tr w:rsidR="00B50050" w14:paraId="2B7460E6" w14:textId="77777777" w:rsidTr="00195548">
        <w:tc>
          <w:tcPr>
            <w:tcW w:w="3500" w:type="dxa"/>
          </w:tcPr>
          <w:p w14:paraId="337F74A5" w14:textId="77777777" w:rsidR="00B50050" w:rsidRDefault="00B50050" w:rsidP="0088127C">
            <w:pPr>
              <w:pStyle w:val="OtherTableBody"/>
            </w:pPr>
            <w:r>
              <w:t>Dispense Notes</w:t>
            </w:r>
          </w:p>
        </w:tc>
        <w:tc>
          <w:tcPr>
            <w:tcW w:w="700" w:type="dxa"/>
          </w:tcPr>
          <w:p w14:paraId="3BAAA4E6" w14:textId="77777777" w:rsidR="00B50050" w:rsidRDefault="00B50050" w:rsidP="0088127C">
            <w:pPr>
              <w:pStyle w:val="OtherTableBody"/>
            </w:pPr>
            <w:r>
              <w:t>00340</w:t>
            </w:r>
          </w:p>
        </w:tc>
        <w:tc>
          <w:tcPr>
            <w:tcW w:w="600" w:type="dxa"/>
          </w:tcPr>
          <w:p w14:paraId="1C84E5EC" w14:textId="77777777" w:rsidR="00B50050" w:rsidRDefault="00B50050" w:rsidP="0088127C">
            <w:pPr>
              <w:pStyle w:val="OtherTableBody"/>
            </w:pPr>
            <w:r>
              <w:t>RXD</w:t>
            </w:r>
          </w:p>
        </w:tc>
        <w:tc>
          <w:tcPr>
            <w:tcW w:w="600" w:type="dxa"/>
          </w:tcPr>
          <w:p w14:paraId="31754476" w14:textId="77777777" w:rsidR="00B50050" w:rsidRDefault="00B50050" w:rsidP="0088127C">
            <w:pPr>
              <w:pStyle w:val="OtherTableBody"/>
            </w:pPr>
            <w:r>
              <w:t>9</w:t>
            </w:r>
          </w:p>
        </w:tc>
        <w:tc>
          <w:tcPr>
            <w:tcW w:w="600" w:type="dxa"/>
          </w:tcPr>
          <w:p w14:paraId="7AD01F68" w14:textId="77777777" w:rsidR="00B50050" w:rsidRDefault="00B50050" w:rsidP="0088127C">
            <w:pPr>
              <w:pStyle w:val="OtherTableBody"/>
            </w:pPr>
            <w:r>
              <w:t>..</w:t>
            </w:r>
          </w:p>
        </w:tc>
        <w:tc>
          <w:tcPr>
            <w:tcW w:w="600" w:type="dxa"/>
          </w:tcPr>
          <w:p w14:paraId="1D51CFFF" w14:textId="77777777" w:rsidR="00B50050" w:rsidRDefault="00B50050" w:rsidP="0088127C">
            <w:pPr>
              <w:pStyle w:val="OtherTableBody"/>
            </w:pPr>
            <w:r>
              <w:t>200=</w:t>
            </w:r>
          </w:p>
        </w:tc>
        <w:tc>
          <w:tcPr>
            <w:tcW w:w="600" w:type="dxa"/>
          </w:tcPr>
          <w:p w14:paraId="66A51CD0" w14:textId="77777777" w:rsidR="00B50050" w:rsidRDefault="00B50050" w:rsidP="0088127C">
            <w:pPr>
              <w:pStyle w:val="OtherTableBody"/>
            </w:pPr>
            <w:r>
              <w:t>ST</w:t>
            </w:r>
          </w:p>
        </w:tc>
        <w:tc>
          <w:tcPr>
            <w:tcW w:w="700" w:type="dxa"/>
          </w:tcPr>
          <w:p w14:paraId="674F33B9" w14:textId="77777777" w:rsidR="00B50050" w:rsidRDefault="00B50050" w:rsidP="0088127C">
            <w:pPr>
              <w:pStyle w:val="OtherTableBody"/>
            </w:pPr>
            <w:r>
              <w:t>Y</w:t>
            </w:r>
          </w:p>
        </w:tc>
        <w:tc>
          <w:tcPr>
            <w:tcW w:w="600" w:type="dxa"/>
          </w:tcPr>
          <w:p w14:paraId="64802A14" w14:textId="77777777" w:rsidR="00B50050" w:rsidRDefault="00B50050" w:rsidP="0088127C">
            <w:pPr>
              <w:pStyle w:val="OtherTableBody"/>
            </w:pPr>
          </w:p>
        </w:tc>
        <w:tc>
          <w:tcPr>
            <w:tcW w:w="900" w:type="dxa"/>
          </w:tcPr>
          <w:p w14:paraId="23DB345C" w14:textId="77777777" w:rsidR="00B50050" w:rsidRDefault="00B50050" w:rsidP="0088127C">
            <w:pPr>
              <w:pStyle w:val="OtherTableBody"/>
            </w:pPr>
            <w:r>
              <w:t>4A.4.5.9</w:t>
            </w:r>
          </w:p>
        </w:tc>
      </w:tr>
      <w:tr w:rsidR="00B50050" w14:paraId="28614656" w14:textId="77777777" w:rsidTr="00195548">
        <w:tc>
          <w:tcPr>
            <w:tcW w:w="3500" w:type="dxa"/>
          </w:tcPr>
          <w:p w14:paraId="2AB6293A" w14:textId="77777777" w:rsidR="00B50050" w:rsidRDefault="00B50050" w:rsidP="0088127C">
            <w:pPr>
              <w:pStyle w:val="OtherTableBody"/>
            </w:pPr>
            <w:r>
              <w:t>Dispense Package Method</w:t>
            </w:r>
          </w:p>
        </w:tc>
        <w:tc>
          <w:tcPr>
            <w:tcW w:w="700" w:type="dxa"/>
          </w:tcPr>
          <w:p w14:paraId="29586F76" w14:textId="77777777" w:rsidR="00B50050" w:rsidRDefault="00B50050" w:rsidP="0088127C">
            <w:pPr>
              <w:pStyle w:val="OtherTableBody"/>
            </w:pPr>
            <w:r>
              <w:t>01222</w:t>
            </w:r>
          </w:p>
        </w:tc>
        <w:tc>
          <w:tcPr>
            <w:tcW w:w="600" w:type="dxa"/>
          </w:tcPr>
          <w:p w14:paraId="40B8D018" w14:textId="77777777" w:rsidR="00B50050" w:rsidRDefault="00B50050" w:rsidP="0088127C">
            <w:pPr>
              <w:pStyle w:val="OtherTableBody"/>
            </w:pPr>
            <w:r>
              <w:t>RXE</w:t>
            </w:r>
          </w:p>
        </w:tc>
        <w:tc>
          <w:tcPr>
            <w:tcW w:w="600" w:type="dxa"/>
          </w:tcPr>
          <w:p w14:paraId="0D13F47A" w14:textId="77777777" w:rsidR="00B50050" w:rsidRDefault="00B50050" w:rsidP="0088127C">
            <w:pPr>
              <w:pStyle w:val="OtherTableBody"/>
            </w:pPr>
            <w:r>
              <w:t>30</w:t>
            </w:r>
          </w:p>
        </w:tc>
        <w:tc>
          <w:tcPr>
            <w:tcW w:w="600" w:type="dxa"/>
          </w:tcPr>
          <w:p w14:paraId="519691EF" w14:textId="77777777" w:rsidR="00B50050" w:rsidRDefault="00B50050" w:rsidP="0088127C">
            <w:pPr>
              <w:pStyle w:val="OtherTableBody"/>
            </w:pPr>
            <w:r>
              <w:t>1..2</w:t>
            </w:r>
          </w:p>
        </w:tc>
        <w:tc>
          <w:tcPr>
            <w:tcW w:w="600" w:type="dxa"/>
          </w:tcPr>
          <w:p w14:paraId="18695EB6" w14:textId="77777777" w:rsidR="00B50050" w:rsidRDefault="00B50050" w:rsidP="0088127C">
            <w:pPr>
              <w:pStyle w:val="OtherTableBody"/>
            </w:pPr>
          </w:p>
        </w:tc>
        <w:tc>
          <w:tcPr>
            <w:tcW w:w="600" w:type="dxa"/>
          </w:tcPr>
          <w:p w14:paraId="1D631A47" w14:textId="77777777" w:rsidR="00B50050" w:rsidRDefault="00B50050" w:rsidP="0088127C">
            <w:pPr>
              <w:pStyle w:val="OtherTableBody"/>
            </w:pPr>
            <w:r>
              <w:t>ID</w:t>
            </w:r>
          </w:p>
        </w:tc>
        <w:tc>
          <w:tcPr>
            <w:tcW w:w="700" w:type="dxa"/>
          </w:tcPr>
          <w:p w14:paraId="7DF3C512" w14:textId="77777777" w:rsidR="00B50050" w:rsidRDefault="00B50050" w:rsidP="0088127C">
            <w:pPr>
              <w:pStyle w:val="OtherTableBody"/>
            </w:pPr>
          </w:p>
        </w:tc>
        <w:tc>
          <w:tcPr>
            <w:tcW w:w="600" w:type="dxa"/>
          </w:tcPr>
          <w:p w14:paraId="0BDC34FC" w14:textId="77777777" w:rsidR="00B50050" w:rsidRDefault="00B50050" w:rsidP="0088127C">
            <w:pPr>
              <w:pStyle w:val="OtherTableBody"/>
            </w:pPr>
            <w:r>
              <w:t>0321</w:t>
            </w:r>
          </w:p>
        </w:tc>
        <w:tc>
          <w:tcPr>
            <w:tcW w:w="900" w:type="dxa"/>
          </w:tcPr>
          <w:p w14:paraId="19E95B53" w14:textId="77777777" w:rsidR="00B50050" w:rsidRDefault="00B50050" w:rsidP="0088127C">
            <w:pPr>
              <w:pStyle w:val="OtherTableBody"/>
            </w:pPr>
            <w:r>
              <w:t>4A.4.4.30</w:t>
            </w:r>
          </w:p>
        </w:tc>
      </w:tr>
      <w:tr w:rsidR="00B50050" w14:paraId="5493C17B" w14:textId="77777777" w:rsidTr="00195548">
        <w:tc>
          <w:tcPr>
            <w:tcW w:w="3500" w:type="dxa"/>
          </w:tcPr>
          <w:p w14:paraId="36D41A26" w14:textId="77777777" w:rsidR="00B50050" w:rsidRDefault="00B50050" w:rsidP="0088127C">
            <w:pPr>
              <w:pStyle w:val="OtherTableBody"/>
            </w:pPr>
            <w:r>
              <w:t>Dispense Package Method</w:t>
            </w:r>
          </w:p>
        </w:tc>
        <w:tc>
          <w:tcPr>
            <w:tcW w:w="700" w:type="dxa"/>
          </w:tcPr>
          <w:p w14:paraId="01FBF388" w14:textId="77777777" w:rsidR="00B50050" w:rsidRDefault="00B50050" w:rsidP="0088127C">
            <w:pPr>
              <w:pStyle w:val="OtherTableBody"/>
            </w:pPr>
            <w:r>
              <w:t>01222</w:t>
            </w:r>
          </w:p>
        </w:tc>
        <w:tc>
          <w:tcPr>
            <w:tcW w:w="600" w:type="dxa"/>
          </w:tcPr>
          <w:p w14:paraId="39BA6613" w14:textId="77777777" w:rsidR="00B50050" w:rsidRDefault="00B50050" w:rsidP="0088127C">
            <w:pPr>
              <w:pStyle w:val="OtherTableBody"/>
            </w:pPr>
            <w:r>
              <w:t>RXD</w:t>
            </w:r>
          </w:p>
        </w:tc>
        <w:tc>
          <w:tcPr>
            <w:tcW w:w="600" w:type="dxa"/>
          </w:tcPr>
          <w:p w14:paraId="3EEAAD30" w14:textId="77777777" w:rsidR="00B50050" w:rsidRDefault="00B50050" w:rsidP="0088127C">
            <w:pPr>
              <w:pStyle w:val="OtherTableBody"/>
            </w:pPr>
            <w:r>
              <w:t>24</w:t>
            </w:r>
          </w:p>
        </w:tc>
        <w:tc>
          <w:tcPr>
            <w:tcW w:w="600" w:type="dxa"/>
          </w:tcPr>
          <w:p w14:paraId="4C02E374" w14:textId="77777777" w:rsidR="00B50050" w:rsidRDefault="00B50050" w:rsidP="0088127C">
            <w:pPr>
              <w:pStyle w:val="OtherTableBody"/>
            </w:pPr>
            <w:r>
              <w:t>1..2</w:t>
            </w:r>
          </w:p>
        </w:tc>
        <w:tc>
          <w:tcPr>
            <w:tcW w:w="600" w:type="dxa"/>
          </w:tcPr>
          <w:p w14:paraId="25DCAAE4" w14:textId="77777777" w:rsidR="00B50050" w:rsidRDefault="00B50050" w:rsidP="0088127C">
            <w:pPr>
              <w:pStyle w:val="OtherTableBody"/>
            </w:pPr>
          </w:p>
        </w:tc>
        <w:tc>
          <w:tcPr>
            <w:tcW w:w="600" w:type="dxa"/>
          </w:tcPr>
          <w:p w14:paraId="1D94A6D3" w14:textId="77777777" w:rsidR="00B50050" w:rsidRDefault="00B50050" w:rsidP="0088127C">
            <w:pPr>
              <w:pStyle w:val="OtherTableBody"/>
            </w:pPr>
            <w:r>
              <w:t>ID</w:t>
            </w:r>
          </w:p>
        </w:tc>
        <w:tc>
          <w:tcPr>
            <w:tcW w:w="700" w:type="dxa"/>
          </w:tcPr>
          <w:p w14:paraId="6AD0B6C1" w14:textId="77777777" w:rsidR="00B50050" w:rsidRDefault="00B50050" w:rsidP="0088127C">
            <w:pPr>
              <w:pStyle w:val="OtherTableBody"/>
            </w:pPr>
          </w:p>
        </w:tc>
        <w:tc>
          <w:tcPr>
            <w:tcW w:w="600" w:type="dxa"/>
          </w:tcPr>
          <w:p w14:paraId="63FFFC9A" w14:textId="77777777" w:rsidR="00B50050" w:rsidRDefault="00B50050" w:rsidP="0088127C">
            <w:pPr>
              <w:pStyle w:val="OtherTableBody"/>
            </w:pPr>
            <w:r>
              <w:t>0321</w:t>
            </w:r>
          </w:p>
        </w:tc>
        <w:tc>
          <w:tcPr>
            <w:tcW w:w="900" w:type="dxa"/>
          </w:tcPr>
          <w:p w14:paraId="6E8A8EC3" w14:textId="77777777" w:rsidR="00B50050" w:rsidRDefault="00B50050" w:rsidP="0088127C">
            <w:pPr>
              <w:pStyle w:val="OtherTableBody"/>
            </w:pPr>
            <w:r>
              <w:t>4A.4.5.24</w:t>
            </w:r>
          </w:p>
        </w:tc>
      </w:tr>
      <w:tr w:rsidR="00B50050" w14:paraId="3A10176F" w14:textId="77777777" w:rsidTr="00195548">
        <w:tc>
          <w:tcPr>
            <w:tcW w:w="3500" w:type="dxa"/>
          </w:tcPr>
          <w:p w14:paraId="4372623A" w14:textId="77777777" w:rsidR="00B50050" w:rsidRDefault="00B50050" w:rsidP="0088127C">
            <w:pPr>
              <w:pStyle w:val="OtherTableBody"/>
            </w:pPr>
            <w:r>
              <w:t>Dispense Package Size</w:t>
            </w:r>
          </w:p>
        </w:tc>
        <w:tc>
          <w:tcPr>
            <w:tcW w:w="700" w:type="dxa"/>
          </w:tcPr>
          <w:p w14:paraId="162F1D0B" w14:textId="77777777" w:rsidR="00B50050" w:rsidRDefault="00B50050" w:rsidP="0088127C">
            <w:pPr>
              <w:pStyle w:val="OtherTableBody"/>
            </w:pPr>
            <w:r>
              <w:t>01220</w:t>
            </w:r>
          </w:p>
        </w:tc>
        <w:tc>
          <w:tcPr>
            <w:tcW w:w="600" w:type="dxa"/>
          </w:tcPr>
          <w:p w14:paraId="2879FDE6" w14:textId="77777777" w:rsidR="00B50050" w:rsidRDefault="00B50050" w:rsidP="0088127C">
            <w:pPr>
              <w:pStyle w:val="OtherTableBody"/>
            </w:pPr>
            <w:r>
              <w:t>RXD</w:t>
            </w:r>
          </w:p>
        </w:tc>
        <w:tc>
          <w:tcPr>
            <w:tcW w:w="600" w:type="dxa"/>
          </w:tcPr>
          <w:p w14:paraId="6B0E1E4B" w14:textId="77777777" w:rsidR="00B50050" w:rsidRDefault="00B50050" w:rsidP="0088127C">
            <w:pPr>
              <w:pStyle w:val="OtherTableBody"/>
            </w:pPr>
            <w:r>
              <w:t>22</w:t>
            </w:r>
          </w:p>
        </w:tc>
        <w:tc>
          <w:tcPr>
            <w:tcW w:w="600" w:type="dxa"/>
          </w:tcPr>
          <w:p w14:paraId="17AD16DD" w14:textId="77777777" w:rsidR="00B50050" w:rsidRDefault="00B50050" w:rsidP="0088127C">
            <w:pPr>
              <w:pStyle w:val="OtherTableBody"/>
            </w:pPr>
            <w:r>
              <w:t>..</w:t>
            </w:r>
          </w:p>
        </w:tc>
        <w:tc>
          <w:tcPr>
            <w:tcW w:w="600" w:type="dxa"/>
          </w:tcPr>
          <w:p w14:paraId="6652DA40" w14:textId="77777777" w:rsidR="00B50050" w:rsidRDefault="00B50050" w:rsidP="0088127C">
            <w:pPr>
              <w:pStyle w:val="OtherTableBody"/>
            </w:pPr>
          </w:p>
        </w:tc>
        <w:tc>
          <w:tcPr>
            <w:tcW w:w="600" w:type="dxa"/>
          </w:tcPr>
          <w:p w14:paraId="138BAB69" w14:textId="77777777" w:rsidR="00B50050" w:rsidRDefault="00B50050" w:rsidP="0088127C">
            <w:pPr>
              <w:pStyle w:val="OtherTableBody"/>
            </w:pPr>
            <w:r>
              <w:t>NM</w:t>
            </w:r>
          </w:p>
        </w:tc>
        <w:tc>
          <w:tcPr>
            <w:tcW w:w="700" w:type="dxa"/>
          </w:tcPr>
          <w:p w14:paraId="703B8CAB" w14:textId="77777777" w:rsidR="00B50050" w:rsidRDefault="00B50050" w:rsidP="0088127C">
            <w:pPr>
              <w:pStyle w:val="OtherTableBody"/>
            </w:pPr>
          </w:p>
        </w:tc>
        <w:tc>
          <w:tcPr>
            <w:tcW w:w="600" w:type="dxa"/>
          </w:tcPr>
          <w:p w14:paraId="37907ECC" w14:textId="77777777" w:rsidR="00B50050" w:rsidRDefault="00B50050" w:rsidP="0088127C">
            <w:pPr>
              <w:pStyle w:val="OtherTableBody"/>
            </w:pPr>
          </w:p>
        </w:tc>
        <w:tc>
          <w:tcPr>
            <w:tcW w:w="900" w:type="dxa"/>
          </w:tcPr>
          <w:p w14:paraId="3D5D298F" w14:textId="77777777" w:rsidR="00B50050" w:rsidRDefault="00B50050" w:rsidP="0088127C">
            <w:pPr>
              <w:pStyle w:val="OtherTableBody"/>
            </w:pPr>
            <w:r>
              <w:t>4A.4.5.22</w:t>
            </w:r>
          </w:p>
        </w:tc>
      </w:tr>
      <w:tr w:rsidR="00B50050" w14:paraId="1D309020" w14:textId="77777777" w:rsidTr="00195548">
        <w:tc>
          <w:tcPr>
            <w:tcW w:w="3500" w:type="dxa"/>
          </w:tcPr>
          <w:p w14:paraId="165FD7EA" w14:textId="77777777" w:rsidR="00B50050" w:rsidRDefault="00B50050" w:rsidP="0088127C">
            <w:pPr>
              <w:pStyle w:val="OtherTableBody"/>
            </w:pPr>
            <w:r>
              <w:t>Dispense Package Size</w:t>
            </w:r>
          </w:p>
        </w:tc>
        <w:tc>
          <w:tcPr>
            <w:tcW w:w="700" w:type="dxa"/>
          </w:tcPr>
          <w:p w14:paraId="75EAF6A2" w14:textId="77777777" w:rsidR="00B50050" w:rsidRDefault="00B50050" w:rsidP="0088127C">
            <w:pPr>
              <w:pStyle w:val="OtherTableBody"/>
            </w:pPr>
            <w:r>
              <w:t>01220</w:t>
            </w:r>
          </w:p>
        </w:tc>
        <w:tc>
          <w:tcPr>
            <w:tcW w:w="600" w:type="dxa"/>
          </w:tcPr>
          <w:p w14:paraId="5204A1C2" w14:textId="77777777" w:rsidR="00B50050" w:rsidRDefault="00B50050" w:rsidP="0088127C">
            <w:pPr>
              <w:pStyle w:val="OtherTableBody"/>
            </w:pPr>
            <w:r>
              <w:t>RXE</w:t>
            </w:r>
          </w:p>
        </w:tc>
        <w:tc>
          <w:tcPr>
            <w:tcW w:w="600" w:type="dxa"/>
          </w:tcPr>
          <w:p w14:paraId="16BE6187" w14:textId="77777777" w:rsidR="00B50050" w:rsidRDefault="00B50050" w:rsidP="0088127C">
            <w:pPr>
              <w:pStyle w:val="OtherTableBody"/>
            </w:pPr>
            <w:r>
              <w:t>28</w:t>
            </w:r>
          </w:p>
        </w:tc>
        <w:tc>
          <w:tcPr>
            <w:tcW w:w="600" w:type="dxa"/>
          </w:tcPr>
          <w:p w14:paraId="20B0278D" w14:textId="77777777" w:rsidR="00B50050" w:rsidRDefault="00B50050" w:rsidP="0088127C">
            <w:pPr>
              <w:pStyle w:val="OtherTableBody"/>
            </w:pPr>
            <w:r>
              <w:t>..</w:t>
            </w:r>
          </w:p>
        </w:tc>
        <w:tc>
          <w:tcPr>
            <w:tcW w:w="600" w:type="dxa"/>
          </w:tcPr>
          <w:p w14:paraId="20EA05D8" w14:textId="77777777" w:rsidR="00B50050" w:rsidRDefault="00B50050" w:rsidP="0088127C">
            <w:pPr>
              <w:pStyle w:val="OtherTableBody"/>
            </w:pPr>
          </w:p>
        </w:tc>
        <w:tc>
          <w:tcPr>
            <w:tcW w:w="600" w:type="dxa"/>
          </w:tcPr>
          <w:p w14:paraId="4CEEFD18" w14:textId="77777777" w:rsidR="00B50050" w:rsidRDefault="00B50050" w:rsidP="0088127C">
            <w:pPr>
              <w:pStyle w:val="OtherTableBody"/>
            </w:pPr>
            <w:r>
              <w:t>NM</w:t>
            </w:r>
          </w:p>
        </w:tc>
        <w:tc>
          <w:tcPr>
            <w:tcW w:w="700" w:type="dxa"/>
          </w:tcPr>
          <w:p w14:paraId="07706274" w14:textId="77777777" w:rsidR="00B50050" w:rsidRDefault="00B50050" w:rsidP="0088127C">
            <w:pPr>
              <w:pStyle w:val="OtherTableBody"/>
            </w:pPr>
          </w:p>
        </w:tc>
        <w:tc>
          <w:tcPr>
            <w:tcW w:w="600" w:type="dxa"/>
          </w:tcPr>
          <w:p w14:paraId="7D7DC2B8" w14:textId="77777777" w:rsidR="00B50050" w:rsidRDefault="00B50050" w:rsidP="0088127C">
            <w:pPr>
              <w:pStyle w:val="OtherTableBody"/>
            </w:pPr>
          </w:p>
        </w:tc>
        <w:tc>
          <w:tcPr>
            <w:tcW w:w="900" w:type="dxa"/>
          </w:tcPr>
          <w:p w14:paraId="5CA41117" w14:textId="77777777" w:rsidR="00B50050" w:rsidRDefault="00B50050" w:rsidP="0088127C">
            <w:pPr>
              <w:pStyle w:val="OtherTableBody"/>
            </w:pPr>
            <w:r>
              <w:t>4A.4.4.28</w:t>
            </w:r>
          </w:p>
        </w:tc>
      </w:tr>
      <w:tr w:rsidR="00B50050" w14:paraId="090A06C6" w14:textId="77777777" w:rsidTr="00195548">
        <w:tc>
          <w:tcPr>
            <w:tcW w:w="3500" w:type="dxa"/>
          </w:tcPr>
          <w:p w14:paraId="6B15DD43" w14:textId="77777777" w:rsidR="00B50050" w:rsidRDefault="00B50050" w:rsidP="0088127C">
            <w:pPr>
              <w:pStyle w:val="OtherTableBody"/>
            </w:pPr>
            <w:r>
              <w:t>Dispense Package Size Unit</w:t>
            </w:r>
          </w:p>
        </w:tc>
        <w:tc>
          <w:tcPr>
            <w:tcW w:w="700" w:type="dxa"/>
          </w:tcPr>
          <w:p w14:paraId="40D631AD" w14:textId="77777777" w:rsidR="00B50050" w:rsidRDefault="00B50050" w:rsidP="0088127C">
            <w:pPr>
              <w:pStyle w:val="OtherTableBody"/>
            </w:pPr>
            <w:r>
              <w:t>01221</w:t>
            </w:r>
          </w:p>
        </w:tc>
        <w:tc>
          <w:tcPr>
            <w:tcW w:w="600" w:type="dxa"/>
          </w:tcPr>
          <w:p w14:paraId="743C87B2" w14:textId="77777777" w:rsidR="00B50050" w:rsidRDefault="00B50050" w:rsidP="0088127C">
            <w:pPr>
              <w:pStyle w:val="OtherTableBody"/>
            </w:pPr>
            <w:r>
              <w:t>RXE</w:t>
            </w:r>
          </w:p>
        </w:tc>
        <w:tc>
          <w:tcPr>
            <w:tcW w:w="600" w:type="dxa"/>
          </w:tcPr>
          <w:p w14:paraId="512EAD4D" w14:textId="77777777" w:rsidR="00B50050" w:rsidRDefault="00B50050" w:rsidP="0088127C">
            <w:pPr>
              <w:pStyle w:val="OtherTableBody"/>
            </w:pPr>
            <w:r>
              <w:t>29</w:t>
            </w:r>
          </w:p>
        </w:tc>
        <w:tc>
          <w:tcPr>
            <w:tcW w:w="600" w:type="dxa"/>
          </w:tcPr>
          <w:p w14:paraId="06BB43B5" w14:textId="77777777" w:rsidR="00B50050" w:rsidRDefault="00B50050" w:rsidP="0088127C">
            <w:pPr>
              <w:pStyle w:val="OtherTableBody"/>
            </w:pPr>
            <w:r>
              <w:t>..</w:t>
            </w:r>
          </w:p>
        </w:tc>
        <w:tc>
          <w:tcPr>
            <w:tcW w:w="600" w:type="dxa"/>
          </w:tcPr>
          <w:p w14:paraId="59213D56" w14:textId="77777777" w:rsidR="00B50050" w:rsidRDefault="00B50050" w:rsidP="0088127C">
            <w:pPr>
              <w:pStyle w:val="OtherTableBody"/>
            </w:pPr>
          </w:p>
        </w:tc>
        <w:tc>
          <w:tcPr>
            <w:tcW w:w="600" w:type="dxa"/>
          </w:tcPr>
          <w:p w14:paraId="6B3AEA20" w14:textId="77777777" w:rsidR="00B50050" w:rsidRDefault="00B50050" w:rsidP="0088127C">
            <w:pPr>
              <w:pStyle w:val="OtherTableBody"/>
            </w:pPr>
            <w:r>
              <w:t>CWE</w:t>
            </w:r>
          </w:p>
        </w:tc>
        <w:tc>
          <w:tcPr>
            <w:tcW w:w="700" w:type="dxa"/>
          </w:tcPr>
          <w:p w14:paraId="4E34BE51" w14:textId="77777777" w:rsidR="00B50050" w:rsidRDefault="00B50050" w:rsidP="0088127C">
            <w:pPr>
              <w:pStyle w:val="OtherTableBody"/>
            </w:pPr>
          </w:p>
        </w:tc>
        <w:tc>
          <w:tcPr>
            <w:tcW w:w="600" w:type="dxa"/>
          </w:tcPr>
          <w:p w14:paraId="58760A75" w14:textId="77777777" w:rsidR="00B50050" w:rsidRDefault="00B50050" w:rsidP="0088127C">
            <w:pPr>
              <w:pStyle w:val="OtherTableBody"/>
            </w:pPr>
            <w:r>
              <w:t>0709</w:t>
            </w:r>
          </w:p>
        </w:tc>
        <w:tc>
          <w:tcPr>
            <w:tcW w:w="900" w:type="dxa"/>
          </w:tcPr>
          <w:p w14:paraId="437C0CF6" w14:textId="77777777" w:rsidR="00B50050" w:rsidRDefault="00B50050" w:rsidP="0088127C">
            <w:pPr>
              <w:pStyle w:val="OtherTableBody"/>
            </w:pPr>
            <w:r>
              <w:t>4A.4.4.29</w:t>
            </w:r>
          </w:p>
        </w:tc>
      </w:tr>
      <w:tr w:rsidR="00B50050" w14:paraId="2D56FE59" w14:textId="77777777" w:rsidTr="00195548">
        <w:tc>
          <w:tcPr>
            <w:tcW w:w="3500" w:type="dxa"/>
          </w:tcPr>
          <w:p w14:paraId="60B27F64" w14:textId="77777777" w:rsidR="00B50050" w:rsidRDefault="00B50050" w:rsidP="0088127C">
            <w:pPr>
              <w:pStyle w:val="OtherTableBody"/>
            </w:pPr>
            <w:r>
              <w:t>Dispense Package Size Unit</w:t>
            </w:r>
          </w:p>
        </w:tc>
        <w:tc>
          <w:tcPr>
            <w:tcW w:w="700" w:type="dxa"/>
          </w:tcPr>
          <w:p w14:paraId="3ACE18A3" w14:textId="77777777" w:rsidR="00B50050" w:rsidRDefault="00B50050" w:rsidP="0088127C">
            <w:pPr>
              <w:pStyle w:val="OtherTableBody"/>
            </w:pPr>
            <w:r>
              <w:t>01221</w:t>
            </w:r>
          </w:p>
        </w:tc>
        <w:tc>
          <w:tcPr>
            <w:tcW w:w="600" w:type="dxa"/>
          </w:tcPr>
          <w:p w14:paraId="0F9401FB" w14:textId="77777777" w:rsidR="00B50050" w:rsidRDefault="00B50050" w:rsidP="0088127C">
            <w:pPr>
              <w:pStyle w:val="OtherTableBody"/>
            </w:pPr>
            <w:r>
              <w:t>RXD</w:t>
            </w:r>
          </w:p>
        </w:tc>
        <w:tc>
          <w:tcPr>
            <w:tcW w:w="600" w:type="dxa"/>
          </w:tcPr>
          <w:p w14:paraId="3C1CA8B7" w14:textId="77777777" w:rsidR="00B50050" w:rsidRDefault="00B50050" w:rsidP="0088127C">
            <w:pPr>
              <w:pStyle w:val="OtherTableBody"/>
            </w:pPr>
            <w:r>
              <w:t>23</w:t>
            </w:r>
          </w:p>
        </w:tc>
        <w:tc>
          <w:tcPr>
            <w:tcW w:w="600" w:type="dxa"/>
          </w:tcPr>
          <w:p w14:paraId="3281469A" w14:textId="77777777" w:rsidR="00B50050" w:rsidRDefault="00B50050" w:rsidP="0088127C">
            <w:pPr>
              <w:pStyle w:val="OtherTableBody"/>
            </w:pPr>
            <w:r>
              <w:t>..</w:t>
            </w:r>
          </w:p>
        </w:tc>
        <w:tc>
          <w:tcPr>
            <w:tcW w:w="600" w:type="dxa"/>
          </w:tcPr>
          <w:p w14:paraId="247E5EC9" w14:textId="77777777" w:rsidR="00B50050" w:rsidRDefault="00B50050" w:rsidP="0088127C">
            <w:pPr>
              <w:pStyle w:val="OtherTableBody"/>
            </w:pPr>
          </w:p>
        </w:tc>
        <w:tc>
          <w:tcPr>
            <w:tcW w:w="600" w:type="dxa"/>
          </w:tcPr>
          <w:p w14:paraId="1F06FA85" w14:textId="77777777" w:rsidR="00B50050" w:rsidRDefault="00B50050" w:rsidP="0088127C">
            <w:pPr>
              <w:pStyle w:val="OtherTableBody"/>
            </w:pPr>
            <w:r>
              <w:t>CWE</w:t>
            </w:r>
          </w:p>
        </w:tc>
        <w:tc>
          <w:tcPr>
            <w:tcW w:w="700" w:type="dxa"/>
          </w:tcPr>
          <w:p w14:paraId="69C58E51" w14:textId="77777777" w:rsidR="00B50050" w:rsidRDefault="00B50050" w:rsidP="0088127C">
            <w:pPr>
              <w:pStyle w:val="OtherTableBody"/>
            </w:pPr>
          </w:p>
        </w:tc>
        <w:tc>
          <w:tcPr>
            <w:tcW w:w="600" w:type="dxa"/>
          </w:tcPr>
          <w:p w14:paraId="5AF196A3" w14:textId="77777777" w:rsidR="00B50050" w:rsidRDefault="00B50050" w:rsidP="0088127C">
            <w:pPr>
              <w:pStyle w:val="OtherTableBody"/>
            </w:pPr>
            <w:r>
              <w:t>0709</w:t>
            </w:r>
          </w:p>
        </w:tc>
        <w:tc>
          <w:tcPr>
            <w:tcW w:w="900" w:type="dxa"/>
          </w:tcPr>
          <w:p w14:paraId="012CC38F" w14:textId="77777777" w:rsidR="00B50050" w:rsidRDefault="00B50050" w:rsidP="0088127C">
            <w:pPr>
              <w:pStyle w:val="OtherTableBody"/>
            </w:pPr>
            <w:r>
              <w:t>4A.4.5.23</w:t>
            </w:r>
          </w:p>
        </w:tc>
      </w:tr>
      <w:tr w:rsidR="00B50050" w14:paraId="3099680B" w14:textId="77777777" w:rsidTr="00195548">
        <w:tc>
          <w:tcPr>
            <w:tcW w:w="3500" w:type="dxa"/>
          </w:tcPr>
          <w:p w14:paraId="7D68550D" w14:textId="77777777" w:rsidR="00B50050" w:rsidRDefault="00B50050" w:rsidP="0088127C">
            <w:pPr>
              <w:pStyle w:val="OtherTableBody"/>
            </w:pPr>
            <w:r>
              <w:t>Dispense Sub-ID Counter</w:t>
            </w:r>
          </w:p>
        </w:tc>
        <w:tc>
          <w:tcPr>
            <w:tcW w:w="700" w:type="dxa"/>
          </w:tcPr>
          <w:p w14:paraId="2693CC52" w14:textId="77777777" w:rsidR="00B50050" w:rsidRDefault="00B50050" w:rsidP="0088127C">
            <w:pPr>
              <w:pStyle w:val="OtherTableBody"/>
            </w:pPr>
            <w:r>
              <w:t>00334</w:t>
            </w:r>
          </w:p>
        </w:tc>
        <w:tc>
          <w:tcPr>
            <w:tcW w:w="600" w:type="dxa"/>
          </w:tcPr>
          <w:p w14:paraId="0F1239F0" w14:textId="77777777" w:rsidR="00B50050" w:rsidRDefault="00B50050" w:rsidP="0088127C">
            <w:pPr>
              <w:pStyle w:val="OtherTableBody"/>
            </w:pPr>
            <w:r>
              <w:t>RXD</w:t>
            </w:r>
          </w:p>
        </w:tc>
        <w:tc>
          <w:tcPr>
            <w:tcW w:w="600" w:type="dxa"/>
          </w:tcPr>
          <w:p w14:paraId="49455EFD" w14:textId="77777777" w:rsidR="00B50050" w:rsidRDefault="00B50050" w:rsidP="0088127C">
            <w:pPr>
              <w:pStyle w:val="OtherTableBody"/>
            </w:pPr>
            <w:r>
              <w:t>1</w:t>
            </w:r>
          </w:p>
        </w:tc>
        <w:tc>
          <w:tcPr>
            <w:tcW w:w="600" w:type="dxa"/>
          </w:tcPr>
          <w:p w14:paraId="0559EF99" w14:textId="77777777" w:rsidR="00B50050" w:rsidRDefault="00B50050" w:rsidP="0088127C">
            <w:pPr>
              <w:pStyle w:val="OtherTableBody"/>
            </w:pPr>
            <w:r>
              <w:t>..</w:t>
            </w:r>
          </w:p>
        </w:tc>
        <w:tc>
          <w:tcPr>
            <w:tcW w:w="600" w:type="dxa"/>
          </w:tcPr>
          <w:p w14:paraId="66497255" w14:textId="77777777" w:rsidR="00B50050" w:rsidRDefault="00B50050" w:rsidP="0088127C">
            <w:pPr>
              <w:pStyle w:val="OtherTableBody"/>
            </w:pPr>
            <w:r>
              <w:t>4=</w:t>
            </w:r>
          </w:p>
        </w:tc>
        <w:tc>
          <w:tcPr>
            <w:tcW w:w="600" w:type="dxa"/>
          </w:tcPr>
          <w:p w14:paraId="2AB41819" w14:textId="77777777" w:rsidR="00B50050" w:rsidRDefault="00B50050" w:rsidP="0088127C">
            <w:pPr>
              <w:pStyle w:val="OtherTableBody"/>
            </w:pPr>
            <w:r>
              <w:t>NM</w:t>
            </w:r>
          </w:p>
        </w:tc>
        <w:tc>
          <w:tcPr>
            <w:tcW w:w="700" w:type="dxa"/>
          </w:tcPr>
          <w:p w14:paraId="5A0D3C2A" w14:textId="77777777" w:rsidR="00B50050" w:rsidRDefault="00B50050" w:rsidP="0088127C">
            <w:pPr>
              <w:pStyle w:val="OtherTableBody"/>
            </w:pPr>
          </w:p>
        </w:tc>
        <w:tc>
          <w:tcPr>
            <w:tcW w:w="600" w:type="dxa"/>
          </w:tcPr>
          <w:p w14:paraId="48CA033B" w14:textId="77777777" w:rsidR="00B50050" w:rsidRDefault="00B50050" w:rsidP="0088127C">
            <w:pPr>
              <w:pStyle w:val="OtherTableBody"/>
            </w:pPr>
          </w:p>
        </w:tc>
        <w:tc>
          <w:tcPr>
            <w:tcW w:w="900" w:type="dxa"/>
          </w:tcPr>
          <w:p w14:paraId="08EABE76" w14:textId="77777777" w:rsidR="00B50050" w:rsidRDefault="00B50050" w:rsidP="0088127C">
            <w:pPr>
              <w:pStyle w:val="OtherTableBody"/>
            </w:pPr>
            <w:r>
              <w:t>4A.4.5.1</w:t>
            </w:r>
          </w:p>
        </w:tc>
      </w:tr>
      <w:tr w:rsidR="00B50050" w14:paraId="7B9F6A8A" w14:textId="77777777" w:rsidTr="00195548">
        <w:tc>
          <w:tcPr>
            <w:tcW w:w="3500" w:type="dxa"/>
          </w:tcPr>
          <w:p w14:paraId="08394A29" w14:textId="77777777" w:rsidR="00B50050" w:rsidRDefault="00B50050" w:rsidP="0088127C">
            <w:pPr>
              <w:pStyle w:val="OtherTableBody"/>
            </w:pPr>
            <w:r>
              <w:t>Dispense Sub-ID Counter</w:t>
            </w:r>
          </w:p>
        </w:tc>
        <w:tc>
          <w:tcPr>
            <w:tcW w:w="700" w:type="dxa"/>
          </w:tcPr>
          <w:p w14:paraId="18DECA68" w14:textId="77777777" w:rsidR="00B50050" w:rsidRDefault="00B50050" w:rsidP="0088127C">
            <w:pPr>
              <w:pStyle w:val="OtherTableBody"/>
            </w:pPr>
            <w:r>
              <w:t>00334</w:t>
            </w:r>
          </w:p>
        </w:tc>
        <w:tc>
          <w:tcPr>
            <w:tcW w:w="600" w:type="dxa"/>
          </w:tcPr>
          <w:p w14:paraId="3607C482" w14:textId="77777777" w:rsidR="00B50050" w:rsidRDefault="00B50050" w:rsidP="0088127C">
            <w:pPr>
              <w:pStyle w:val="OtherTableBody"/>
            </w:pPr>
            <w:r>
              <w:t>RXG</w:t>
            </w:r>
          </w:p>
        </w:tc>
        <w:tc>
          <w:tcPr>
            <w:tcW w:w="600" w:type="dxa"/>
          </w:tcPr>
          <w:p w14:paraId="630A8910" w14:textId="77777777" w:rsidR="00B50050" w:rsidRDefault="00B50050" w:rsidP="0088127C">
            <w:pPr>
              <w:pStyle w:val="OtherTableBody"/>
            </w:pPr>
            <w:r>
              <w:t>2</w:t>
            </w:r>
          </w:p>
        </w:tc>
        <w:tc>
          <w:tcPr>
            <w:tcW w:w="600" w:type="dxa"/>
          </w:tcPr>
          <w:p w14:paraId="263922D9" w14:textId="77777777" w:rsidR="00B50050" w:rsidRDefault="00B50050" w:rsidP="0088127C">
            <w:pPr>
              <w:pStyle w:val="OtherTableBody"/>
            </w:pPr>
            <w:r>
              <w:t>..</w:t>
            </w:r>
          </w:p>
        </w:tc>
        <w:tc>
          <w:tcPr>
            <w:tcW w:w="600" w:type="dxa"/>
          </w:tcPr>
          <w:p w14:paraId="78FAB838" w14:textId="77777777" w:rsidR="00B50050" w:rsidRDefault="00B50050" w:rsidP="0088127C">
            <w:pPr>
              <w:pStyle w:val="OtherTableBody"/>
            </w:pPr>
            <w:r>
              <w:t>4=</w:t>
            </w:r>
          </w:p>
        </w:tc>
        <w:tc>
          <w:tcPr>
            <w:tcW w:w="600" w:type="dxa"/>
          </w:tcPr>
          <w:p w14:paraId="457A30EF" w14:textId="77777777" w:rsidR="00B50050" w:rsidRDefault="00B50050" w:rsidP="0088127C">
            <w:pPr>
              <w:pStyle w:val="OtherTableBody"/>
            </w:pPr>
            <w:r>
              <w:t>NM</w:t>
            </w:r>
          </w:p>
        </w:tc>
        <w:tc>
          <w:tcPr>
            <w:tcW w:w="700" w:type="dxa"/>
          </w:tcPr>
          <w:p w14:paraId="7BB40C93" w14:textId="77777777" w:rsidR="00B50050" w:rsidRDefault="00B50050" w:rsidP="0088127C">
            <w:pPr>
              <w:pStyle w:val="OtherTableBody"/>
            </w:pPr>
          </w:p>
        </w:tc>
        <w:tc>
          <w:tcPr>
            <w:tcW w:w="600" w:type="dxa"/>
          </w:tcPr>
          <w:p w14:paraId="455355BE" w14:textId="77777777" w:rsidR="00B50050" w:rsidRDefault="00B50050" w:rsidP="0088127C">
            <w:pPr>
              <w:pStyle w:val="OtherTableBody"/>
            </w:pPr>
          </w:p>
        </w:tc>
        <w:tc>
          <w:tcPr>
            <w:tcW w:w="900" w:type="dxa"/>
          </w:tcPr>
          <w:p w14:paraId="290D3B0F" w14:textId="77777777" w:rsidR="00B50050" w:rsidRDefault="00B50050" w:rsidP="0088127C">
            <w:pPr>
              <w:pStyle w:val="OtherTableBody"/>
            </w:pPr>
            <w:r>
              <w:t>4A.4.6.2</w:t>
            </w:r>
          </w:p>
        </w:tc>
      </w:tr>
      <w:tr w:rsidR="00B50050" w14:paraId="0EBA1BDA" w14:textId="77777777" w:rsidTr="00195548">
        <w:tc>
          <w:tcPr>
            <w:tcW w:w="3500" w:type="dxa"/>
          </w:tcPr>
          <w:p w14:paraId="2DC723E6" w14:textId="77777777" w:rsidR="00B50050" w:rsidRDefault="00B50050" w:rsidP="0088127C">
            <w:pPr>
              <w:pStyle w:val="OtherTableBody"/>
            </w:pPr>
            <w:r>
              <w:t>Dispense Tag Identifier</w:t>
            </w:r>
          </w:p>
        </w:tc>
        <w:tc>
          <w:tcPr>
            <w:tcW w:w="700" w:type="dxa"/>
          </w:tcPr>
          <w:p w14:paraId="4BB8FA75" w14:textId="77777777" w:rsidR="00B50050" w:rsidRDefault="00B50050" w:rsidP="0088127C">
            <w:pPr>
              <w:pStyle w:val="OtherTableBody"/>
            </w:pPr>
            <w:r>
              <w:t>03392</w:t>
            </w:r>
          </w:p>
        </w:tc>
        <w:tc>
          <w:tcPr>
            <w:tcW w:w="600" w:type="dxa"/>
          </w:tcPr>
          <w:p w14:paraId="126D346C" w14:textId="77777777" w:rsidR="00B50050" w:rsidRDefault="00B50050" w:rsidP="0088127C">
            <w:pPr>
              <w:pStyle w:val="OtherTableBody"/>
            </w:pPr>
            <w:r>
              <w:t>RXD</w:t>
            </w:r>
          </w:p>
        </w:tc>
        <w:tc>
          <w:tcPr>
            <w:tcW w:w="600" w:type="dxa"/>
          </w:tcPr>
          <w:p w14:paraId="0280C584" w14:textId="77777777" w:rsidR="00B50050" w:rsidRDefault="00B50050" w:rsidP="0088127C">
            <w:pPr>
              <w:pStyle w:val="OtherTableBody"/>
            </w:pPr>
            <w:r>
              <w:t>35</w:t>
            </w:r>
          </w:p>
        </w:tc>
        <w:tc>
          <w:tcPr>
            <w:tcW w:w="600" w:type="dxa"/>
          </w:tcPr>
          <w:p w14:paraId="212607DC" w14:textId="77777777" w:rsidR="00B50050" w:rsidRDefault="00B50050" w:rsidP="0088127C">
            <w:pPr>
              <w:pStyle w:val="OtherTableBody"/>
            </w:pPr>
            <w:r>
              <w:t>..</w:t>
            </w:r>
          </w:p>
        </w:tc>
        <w:tc>
          <w:tcPr>
            <w:tcW w:w="600" w:type="dxa"/>
          </w:tcPr>
          <w:p w14:paraId="4B085186" w14:textId="77777777" w:rsidR="00B50050" w:rsidRDefault="00B50050" w:rsidP="0088127C">
            <w:pPr>
              <w:pStyle w:val="OtherTableBody"/>
            </w:pPr>
          </w:p>
        </w:tc>
        <w:tc>
          <w:tcPr>
            <w:tcW w:w="600" w:type="dxa"/>
          </w:tcPr>
          <w:p w14:paraId="192C60EB" w14:textId="77777777" w:rsidR="00B50050" w:rsidRDefault="00B50050" w:rsidP="0088127C">
            <w:pPr>
              <w:pStyle w:val="OtherTableBody"/>
            </w:pPr>
            <w:r>
              <w:t>EI</w:t>
            </w:r>
          </w:p>
        </w:tc>
        <w:tc>
          <w:tcPr>
            <w:tcW w:w="700" w:type="dxa"/>
          </w:tcPr>
          <w:p w14:paraId="568EC5AD" w14:textId="77777777" w:rsidR="00B50050" w:rsidRDefault="00B50050" w:rsidP="0088127C">
            <w:pPr>
              <w:pStyle w:val="OtherTableBody"/>
            </w:pPr>
            <w:r>
              <w:t>Y</w:t>
            </w:r>
          </w:p>
        </w:tc>
        <w:tc>
          <w:tcPr>
            <w:tcW w:w="600" w:type="dxa"/>
          </w:tcPr>
          <w:p w14:paraId="3E42616E" w14:textId="77777777" w:rsidR="00B50050" w:rsidRDefault="00B50050" w:rsidP="0088127C">
            <w:pPr>
              <w:pStyle w:val="OtherTableBody"/>
            </w:pPr>
          </w:p>
        </w:tc>
        <w:tc>
          <w:tcPr>
            <w:tcW w:w="900" w:type="dxa"/>
          </w:tcPr>
          <w:p w14:paraId="13A07BCD" w14:textId="77777777" w:rsidR="00B50050" w:rsidRDefault="00B50050" w:rsidP="0088127C">
            <w:pPr>
              <w:pStyle w:val="OtherTableBody"/>
            </w:pPr>
            <w:r>
              <w:t>4A.4.5.35</w:t>
            </w:r>
          </w:p>
        </w:tc>
      </w:tr>
      <w:tr w:rsidR="00B50050" w14:paraId="48D6E717" w14:textId="77777777" w:rsidTr="00195548">
        <w:tc>
          <w:tcPr>
            <w:tcW w:w="3500" w:type="dxa"/>
          </w:tcPr>
          <w:p w14:paraId="14CB2C66" w14:textId="77777777" w:rsidR="00B50050" w:rsidRDefault="00B50050" w:rsidP="0088127C">
            <w:pPr>
              <w:pStyle w:val="OtherTableBody"/>
            </w:pPr>
            <w:r>
              <w:t>Dispense to Pharmacy</w:t>
            </w:r>
          </w:p>
        </w:tc>
        <w:tc>
          <w:tcPr>
            <w:tcW w:w="700" w:type="dxa"/>
          </w:tcPr>
          <w:p w14:paraId="5173135B" w14:textId="77777777" w:rsidR="00B50050" w:rsidRDefault="00B50050" w:rsidP="0088127C">
            <w:pPr>
              <w:pStyle w:val="OtherTableBody"/>
            </w:pPr>
            <w:r>
              <w:t>01688</w:t>
            </w:r>
          </w:p>
        </w:tc>
        <w:tc>
          <w:tcPr>
            <w:tcW w:w="600" w:type="dxa"/>
          </w:tcPr>
          <w:p w14:paraId="46BA5CC8" w14:textId="77777777" w:rsidR="00B50050" w:rsidRDefault="00B50050" w:rsidP="0088127C">
            <w:pPr>
              <w:pStyle w:val="OtherTableBody"/>
            </w:pPr>
            <w:r>
              <w:t>RXG</w:t>
            </w:r>
          </w:p>
        </w:tc>
        <w:tc>
          <w:tcPr>
            <w:tcW w:w="600" w:type="dxa"/>
          </w:tcPr>
          <w:p w14:paraId="76862C82" w14:textId="77777777" w:rsidR="00B50050" w:rsidRDefault="00B50050" w:rsidP="0088127C">
            <w:pPr>
              <w:pStyle w:val="OtherTableBody"/>
            </w:pPr>
            <w:r>
              <w:t>27</w:t>
            </w:r>
          </w:p>
        </w:tc>
        <w:tc>
          <w:tcPr>
            <w:tcW w:w="600" w:type="dxa"/>
          </w:tcPr>
          <w:p w14:paraId="14667EDA" w14:textId="77777777" w:rsidR="00B50050" w:rsidRDefault="00B50050" w:rsidP="0088127C">
            <w:pPr>
              <w:pStyle w:val="OtherTableBody"/>
            </w:pPr>
            <w:r>
              <w:t>..</w:t>
            </w:r>
          </w:p>
        </w:tc>
        <w:tc>
          <w:tcPr>
            <w:tcW w:w="600" w:type="dxa"/>
          </w:tcPr>
          <w:p w14:paraId="3B1D1BFB" w14:textId="77777777" w:rsidR="00B50050" w:rsidRDefault="00B50050" w:rsidP="0088127C">
            <w:pPr>
              <w:pStyle w:val="OtherTableBody"/>
            </w:pPr>
          </w:p>
        </w:tc>
        <w:tc>
          <w:tcPr>
            <w:tcW w:w="600" w:type="dxa"/>
          </w:tcPr>
          <w:p w14:paraId="66C73B28" w14:textId="77777777" w:rsidR="00B50050" w:rsidRDefault="00B50050" w:rsidP="0088127C">
            <w:pPr>
              <w:pStyle w:val="OtherTableBody"/>
            </w:pPr>
            <w:r>
              <w:t>CWE</w:t>
            </w:r>
          </w:p>
        </w:tc>
        <w:tc>
          <w:tcPr>
            <w:tcW w:w="700" w:type="dxa"/>
          </w:tcPr>
          <w:p w14:paraId="0435589C" w14:textId="77777777" w:rsidR="00B50050" w:rsidRDefault="00B50050" w:rsidP="0088127C">
            <w:pPr>
              <w:pStyle w:val="OtherTableBody"/>
            </w:pPr>
          </w:p>
        </w:tc>
        <w:tc>
          <w:tcPr>
            <w:tcW w:w="600" w:type="dxa"/>
          </w:tcPr>
          <w:p w14:paraId="0D94FB71" w14:textId="77777777" w:rsidR="00B50050" w:rsidRDefault="00B50050" w:rsidP="0088127C">
            <w:pPr>
              <w:pStyle w:val="OtherTableBody"/>
            </w:pPr>
            <w:r>
              <w:t>0714</w:t>
            </w:r>
          </w:p>
        </w:tc>
        <w:tc>
          <w:tcPr>
            <w:tcW w:w="900" w:type="dxa"/>
          </w:tcPr>
          <w:p w14:paraId="277EDC51" w14:textId="77777777" w:rsidR="00B50050" w:rsidRDefault="00B50050" w:rsidP="0088127C">
            <w:pPr>
              <w:pStyle w:val="OtherTableBody"/>
            </w:pPr>
            <w:r>
              <w:t>4A.4.6.27</w:t>
            </w:r>
          </w:p>
        </w:tc>
      </w:tr>
      <w:tr w:rsidR="00B50050" w14:paraId="17DB22E3" w14:textId="77777777" w:rsidTr="00195548">
        <w:tc>
          <w:tcPr>
            <w:tcW w:w="3500" w:type="dxa"/>
          </w:tcPr>
          <w:p w14:paraId="776C4B1F" w14:textId="77777777" w:rsidR="00B50050" w:rsidRDefault="00B50050" w:rsidP="0088127C">
            <w:pPr>
              <w:pStyle w:val="OtherTableBody"/>
            </w:pPr>
            <w:r>
              <w:t>Dispense to Pharmacy</w:t>
            </w:r>
          </w:p>
        </w:tc>
        <w:tc>
          <w:tcPr>
            <w:tcW w:w="700" w:type="dxa"/>
          </w:tcPr>
          <w:p w14:paraId="108AE870" w14:textId="77777777" w:rsidR="00B50050" w:rsidRDefault="00B50050" w:rsidP="0088127C">
            <w:pPr>
              <w:pStyle w:val="OtherTableBody"/>
            </w:pPr>
            <w:r>
              <w:t>01688</w:t>
            </w:r>
          </w:p>
        </w:tc>
        <w:tc>
          <w:tcPr>
            <w:tcW w:w="600" w:type="dxa"/>
          </w:tcPr>
          <w:p w14:paraId="3C03D40C" w14:textId="77777777" w:rsidR="00B50050" w:rsidRDefault="00B50050" w:rsidP="0088127C">
            <w:pPr>
              <w:pStyle w:val="OtherTableBody"/>
            </w:pPr>
            <w:r>
              <w:t>RXD</w:t>
            </w:r>
          </w:p>
        </w:tc>
        <w:tc>
          <w:tcPr>
            <w:tcW w:w="600" w:type="dxa"/>
          </w:tcPr>
          <w:p w14:paraId="79EAB582" w14:textId="77777777" w:rsidR="00B50050" w:rsidRDefault="00B50050" w:rsidP="0088127C">
            <w:pPr>
              <w:pStyle w:val="OtherTableBody"/>
            </w:pPr>
            <w:r>
              <w:t>30</w:t>
            </w:r>
          </w:p>
        </w:tc>
        <w:tc>
          <w:tcPr>
            <w:tcW w:w="600" w:type="dxa"/>
          </w:tcPr>
          <w:p w14:paraId="3C4244AC" w14:textId="77777777" w:rsidR="00B50050" w:rsidRDefault="00B50050" w:rsidP="0088127C">
            <w:pPr>
              <w:pStyle w:val="OtherTableBody"/>
            </w:pPr>
            <w:r>
              <w:t>..</w:t>
            </w:r>
          </w:p>
        </w:tc>
        <w:tc>
          <w:tcPr>
            <w:tcW w:w="600" w:type="dxa"/>
          </w:tcPr>
          <w:p w14:paraId="55514B7B" w14:textId="77777777" w:rsidR="00B50050" w:rsidRDefault="00B50050" w:rsidP="0088127C">
            <w:pPr>
              <w:pStyle w:val="OtherTableBody"/>
            </w:pPr>
          </w:p>
        </w:tc>
        <w:tc>
          <w:tcPr>
            <w:tcW w:w="600" w:type="dxa"/>
          </w:tcPr>
          <w:p w14:paraId="2AC99516" w14:textId="77777777" w:rsidR="00B50050" w:rsidRDefault="00B50050" w:rsidP="0088127C">
            <w:pPr>
              <w:pStyle w:val="OtherTableBody"/>
            </w:pPr>
            <w:r>
              <w:t>CWE</w:t>
            </w:r>
          </w:p>
        </w:tc>
        <w:tc>
          <w:tcPr>
            <w:tcW w:w="700" w:type="dxa"/>
          </w:tcPr>
          <w:p w14:paraId="126939F2" w14:textId="77777777" w:rsidR="00B50050" w:rsidRDefault="00B50050" w:rsidP="0088127C">
            <w:pPr>
              <w:pStyle w:val="OtherTableBody"/>
            </w:pPr>
          </w:p>
        </w:tc>
        <w:tc>
          <w:tcPr>
            <w:tcW w:w="600" w:type="dxa"/>
          </w:tcPr>
          <w:p w14:paraId="69E0C14B" w14:textId="77777777" w:rsidR="00B50050" w:rsidRDefault="00B50050" w:rsidP="0088127C">
            <w:pPr>
              <w:pStyle w:val="OtherTableBody"/>
            </w:pPr>
            <w:r>
              <w:t>0714</w:t>
            </w:r>
          </w:p>
        </w:tc>
        <w:tc>
          <w:tcPr>
            <w:tcW w:w="900" w:type="dxa"/>
          </w:tcPr>
          <w:p w14:paraId="6E6445EA" w14:textId="77777777" w:rsidR="00B50050" w:rsidRDefault="00B50050" w:rsidP="0088127C">
            <w:pPr>
              <w:pStyle w:val="OtherTableBody"/>
            </w:pPr>
            <w:r>
              <w:t>4A.4.5.30</w:t>
            </w:r>
          </w:p>
        </w:tc>
      </w:tr>
      <w:tr w:rsidR="00B50050" w14:paraId="5D49C5EA" w14:textId="77777777" w:rsidTr="00195548">
        <w:tc>
          <w:tcPr>
            <w:tcW w:w="3500" w:type="dxa"/>
          </w:tcPr>
          <w:p w14:paraId="4CD62220" w14:textId="77777777" w:rsidR="00B50050" w:rsidRDefault="00B50050" w:rsidP="0088127C">
            <w:pPr>
              <w:pStyle w:val="OtherTableBody"/>
            </w:pPr>
            <w:r>
              <w:t>Dispense to Pharmacy Address</w:t>
            </w:r>
          </w:p>
        </w:tc>
        <w:tc>
          <w:tcPr>
            <w:tcW w:w="700" w:type="dxa"/>
          </w:tcPr>
          <w:p w14:paraId="4DE8004A" w14:textId="77777777" w:rsidR="00B50050" w:rsidRDefault="00B50050" w:rsidP="0088127C">
            <w:pPr>
              <w:pStyle w:val="OtherTableBody"/>
            </w:pPr>
            <w:r>
              <w:t>01689</w:t>
            </w:r>
          </w:p>
        </w:tc>
        <w:tc>
          <w:tcPr>
            <w:tcW w:w="600" w:type="dxa"/>
          </w:tcPr>
          <w:p w14:paraId="585FE87B" w14:textId="77777777" w:rsidR="00B50050" w:rsidRDefault="00B50050" w:rsidP="0088127C">
            <w:pPr>
              <w:pStyle w:val="OtherTableBody"/>
            </w:pPr>
            <w:r>
              <w:t>RXD</w:t>
            </w:r>
          </w:p>
        </w:tc>
        <w:tc>
          <w:tcPr>
            <w:tcW w:w="600" w:type="dxa"/>
          </w:tcPr>
          <w:p w14:paraId="7266891A" w14:textId="77777777" w:rsidR="00B50050" w:rsidRDefault="00B50050" w:rsidP="0088127C">
            <w:pPr>
              <w:pStyle w:val="OtherTableBody"/>
            </w:pPr>
            <w:r>
              <w:t>31</w:t>
            </w:r>
          </w:p>
        </w:tc>
        <w:tc>
          <w:tcPr>
            <w:tcW w:w="600" w:type="dxa"/>
          </w:tcPr>
          <w:p w14:paraId="62A6A327" w14:textId="77777777" w:rsidR="00B50050" w:rsidRDefault="00B50050" w:rsidP="0088127C">
            <w:pPr>
              <w:pStyle w:val="OtherTableBody"/>
            </w:pPr>
            <w:r>
              <w:t>..</w:t>
            </w:r>
          </w:p>
        </w:tc>
        <w:tc>
          <w:tcPr>
            <w:tcW w:w="600" w:type="dxa"/>
          </w:tcPr>
          <w:p w14:paraId="2DCE00FC" w14:textId="77777777" w:rsidR="00B50050" w:rsidRDefault="00B50050" w:rsidP="0088127C">
            <w:pPr>
              <w:pStyle w:val="OtherTableBody"/>
            </w:pPr>
          </w:p>
        </w:tc>
        <w:tc>
          <w:tcPr>
            <w:tcW w:w="600" w:type="dxa"/>
          </w:tcPr>
          <w:p w14:paraId="53089A03" w14:textId="77777777" w:rsidR="00B50050" w:rsidRDefault="00B50050" w:rsidP="0088127C">
            <w:pPr>
              <w:pStyle w:val="OtherTableBody"/>
            </w:pPr>
            <w:r>
              <w:t>XAD</w:t>
            </w:r>
          </w:p>
        </w:tc>
        <w:tc>
          <w:tcPr>
            <w:tcW w:w="700" w:type="dxa"/>
          </w:tcPr>
          <w:p w14:paraId="0C095676" w14:textId="77777777" w:rsidR="00B50050" w:rsidRDefault="00B50050" w:rsidP="0088127C">
            <w:pPr>
              <w:pStyle w:val="OtherTableBody"/>
            </w:pPr>
          </w:p>
        </w:tc>
        <w:tc>
          <w:tcPr>
            <w:tcW w:w="600" w:type="dxa"/>
          </w:tcPr>
          <w:p w14:paraId="5D469986" w14:textId="77777777" w:rsidR="00B50050" w:rsidRDefault="00B50050" w:rsidP="0088127C">
            <w:pPr>
              <w:pStyle w:val="OtherTableBody"/>
            </w:pPr>
          </w:p>
        </w:tc>
        <w:tc>
          <w:tcPr>
            <w:tcW w:w="900" w:type="dxa"/>
          </w:tcPr>
          <w:p w14:paraId="787C8D68" w14:textId="77777777" w:rsidR="00B50050" w:rsidRDefault="00B50050" w:rsidP="0088127C">
            <w:pPr>
              <w:pStyle w:val="OtherTableBody"/>
            </w:pPr>
            <w:r>
              <w:t>4A.4.5.31</w:t>
            </w:r>
          </w:p>
        </w:tc>
      </w:tr>
      <w:tr w:rsidR="00B50050" w14:paraId="46345FF0" w14:textId="77777777" w:rsidTr="00195548">
        <w:tc>
          <w:tcPr>
            <w:tcW w:w="3500" w:type="dxa"/>
          </w:tcPr>
          <w:p w14:paraId="723A9B04" w14:textId="77777777" w:rsidR="00B50050" w:rsidRDefault="00B50050" w:rsidP="0088127C">
            <w:pPr>
              <w:pStyle w:val="OtherTableBody"/>
            </w:pPr>
            <w:r>
              <w:t>Dispense to Pharmacy Address</w:t>
            </w:r>
          </w:p>
        </w:tc>
        <w:tc>
          <w:tcPr>
            <w:tcW w:w="700" w:type="dxa"/>
          </w:tcPr>
          <w:p w14:paraId="4D59CFB4" w14:textId="77777777" w:rsidR="00B50050" w:rsidRDefault="00B50050" w:rsidP="0088127C">
            <w:pPr>
              <w:pStyle w:val="OtherTableBody"/>
            </w:pPr>
            <w:r>
              <w:t>01689</w:t>
            </w:r>
          </w:p>
        </w:tc>
        <w:tc>
          <w:tcPr>
            <w:tcW w:w="600" w:type="dxa"/>
          </w:tcPr>
          <w:p w14:paraId="098211EC" w14:textId="77777777" w:rsidR="00B50050" w:rsidRDefault="00B50050" w:rsidP="0088127C">
            <w:pPr>
              <w:pStyle w:val="OtherTableBody"/>
            </w:pPr>
            <w:r>
              <w:t>RXG</w:t>
            </w:r>
          </w:p>
        </w:tc>
        <w:tc>
          <w:tcPr>
            <w:tcW w:w="600" w:type="dxa"/>
          </w:tcPr>
          <w:p w14:paraId="5DF642EE" w14:textId="77777777" w:rsidR="00B50050" w:rsidRDefault="00B50050" w:rsidP="0088127C">
            <w:pPr>
              <w:pStyle w:val="OtherTableBody"/>
            </w:pPr>
            <w:r>
              <w:t>28</w:t>
            </w:r>
          </w:p>
        </w:tc>
        <w:tc>
          <w:tcPr>
            <w:tcW w:w="600" w:type="dxa"/>
          </w:tcPr>
          <w:p w14:paraId="4B728724" w14:textId="77777777" w:rsidR="00B50050" w:rsidRDefault="00B50050" w:rsidP="0088127C">
            <w:pPr>
              <w:pStyle w:val="OtherTableBody"/>
            </w:pPr>
            <w:r>
              <w:t>..</w:t>
            </w:r>
          </w:p>
        </w:tc>
        <w:tc>
          <w:tcPr>
            <w:tcW w:w="600" w:type="dxa"/>
          </w:tcPr>
          <w:p w14:paraId="03B75263" w14:textId="77777777" w:rsidR="00B50050" w:rsidRDefault="00B50050" w:rsidP="0088127C">
            <w:pPr>
              <w:pStyle w:val="OtherTableBody"/>
            </w:pPr>
          </w:p>
        </w:tc>
        <w:tc>
          <w:tcPr>
            <w:tcW w:w="600" w:type="dxa"/>
          </w:tcPr>
          <w:p w14:paraId="2AE05F6E" w14:textId="77777777" w:rsidR="00B50050" w:rsidRDefault="00B50050" w:rsidP="0088127C">
            <w:pPr>
              <w:pStyle w:val="OtherTableBody"/>
            </w:pPr>
            <w:r>
              <w:t>XAD</w:t>
            </w:r>
          </w:p>
        </w:tc>
        <w:tc>
          <w:tcPr>
            <w:tcW w:w="700" w:type="dxa"/>
          </w:tcPr>
          <w:p w14:paraId="7CB9D307" w14:textId="77777777" w:rsidR="00B50050" w:rsidRDefault="00B50050" w:rsidP="0088127C">
            <w:pPr>
              <w:pStyle w:val="OtherTableBody"/>
            </w:pPr>
          </w:p>
        </w:tc>
        <w:tc>
          <w:tcPr>
            <w:tcW w:w="600" w:type="dxa"/>
          </w:tcPr>
          <w:p w14:paraId="7FE1AC19" w14:textId="77777777" w:rsidR="00B50050" w:rsidRDefault="00B50050" w:rsidP="0088127C">
            <w:pPr>
              <w:pStyle w:val="OtherTableBody"/>
            </w:pPr>
          </w:p>
        </w:tc>
        <w:tc>
          <w:tcPr>
            <w:tcW w:w="900" w:type="dxa"/>
          </w:tcPr>
          <w:p w14:paraId="0F944554" w14:textId="77777777" w:rsidR="00B50050" w:rsidRDefault="00B50050" w:rsidP="0088127C">
            <w:pPr>
              <w:pStyle w:val="OtherTableBody"/>
            </w:pPr>
            <w:r>
              <w:t>4A.4.6.28</w:t>
            </w:r>
          </w:p>
        </w:tc>
      </w:tr>
      <w:tr w:rsidR="00B50050" w14:paraId="3276CB39" w14:textId="77777777" w:rsidTr="00195548">
        <w:tc>
          <w:tcPr>
            <w:tcW w:w="3500" w:type="dxa"/>
          </w:tcPr>
          <w:p w14:paraId="62514B68" w14:textId="77777777" w:rsidR="00B50050" w:rsidRDefault="00B50050" w:rsidP="0088127C">
            <w:pPr>
              <w:pStyle w:val="OtherTableBody"/>
            </w:pPr>
            <w:r>
              <w:t>Dispense Type</w:t>
            </w:r>
          </w:p>
        </w:tc>
        <w:tc>
          <w:tcPr>
            <w:tcW w:w="700" w:type="dxa"/>
          </w:tcPr>
          <w:p w14:paraId="63C6D116" w14:textId="77777777" w:rsidR="00B50050" w:rsidRDefault="00B50050" w:rsidP="0088127C">
            <w:pPr>
              <w:pStyle w:val="OtherTableBody"/>
            </w:pPr>
            <w:r>
              <w:t>01691</w:t>
            </w:r>
          </w:p>
        </w:tc>
        <w:tc>
          <w:tcPr>
            <w:tcW w:w="600" w:type="dxa"/>
          </w:tcPr>
          <w:p w14:paraId="5D501FF1" w14:textId="77777777" w:rsidR="00B50050" w:rsidRDefault="00B50050" w:rsidP="0088127C">
            <w:pPr>
              <w:pStyle w:val="OtherTableBody"/>
            </w:pPr>
            <w:r>
              <w:t>RXD</w:t>
            </w:r>
          </w:p>
        </w:tc>
        <w:tc>
          <w:tcPr>
            <w:tcW w:w="600" w:type="dxa"/>
          </w:tcPr>
          <w:p w14:paraId="65E6506B" w14:textId="77777777" w:rsidR="00B50050" w:rsidRDefault="00B50050" w:rsidP="0088127C">
            <w:pPr>
              <w:pStyle w:val="OtherTableBody"/>
            </w:pPr>
            <w:r>
              <w:t>33</w:t>
            </w:r>
          </w:p>
        </w:tc>
        <w:tc>
          <w:tcPr>
            <w:tcW w:w="600" w:type="dxa"/>
          </w:tcPr>
          <w:p w14:paraId="4FA7F9FA" w14:textId="77777777" w:rsidR="00B50050" w:rsidRDefault="00B50050" w:rsidP="0088127C">
            <w:pPr>
              <w:pStyle w:val="OtherTableBody"/>
            </w:pPr>
            <w:r>
              <w:t>..</w:t>
            </w:r>
          </w:p>
        </w:tc>
        <w:tc>
          <w:tcPr>
            <w:tcW w:w="600" w:type="dxa"/>
          </w:tcPr>
          <w:p w14:paraId="7A2DD53E" w14:textId="77777777" w:rsidR="00B50050" w:rsidRDefault="00B50050" w:rsidP="0088127C">
            <w:pPr>
              <w:pStyle w:val="OtherTableBody"/>
            </w:pPr>
          </w:p>
        </w:tc>
        <w:tc>
          <w:tcPr>
            <w:tcW w:w="600" w:type="dxa"/>
          </w:tcPr>
          <w:p w14:paraId="4B5A9B2B" w14:textId="77777777" w:rsidR="00B50050" w:rsidRDefault="00B50050" w:rsidP="0088127C">
            <w:pPr>
              <w:pStyle w:val="OtherTableBody"/>
            </w:pPr>
            <w:r>
              <w:t>CWE</w:t>
            </w:r>
          </w:p>
        </w:tc>
        <w:tc>
          <w:tcPr>
            <w:tcW w:w="700" w:type="dxa"/>
          </w:tcPr>
          <w:p w14:paraId="6DFF8CF8" w14:textId="77777777" w:rsidR="00B50050" w:rsidRDefault="00B50050" w:rsidP="0088127C">
            <w:pPr>
              <w:pStyle w:val="OtherTableBody"/>
            </w:pPr>
          </w:p>
        </w:tc>
        <w:tc>
          <w:tcPr>
            <w:tcW w:w="600" w:type="dxa"/>
          </w:tcPr>
          <w:p w14:paraId="7FD009D0" w14:textId="77777777" w:rsidR="00B50050" w:rsidRDefault="00B50050" w:rsidP="0088127C">
            <w:pPr>
              <w:pStyle w:val="OtherTableBody"/>
            </w:pPr>
            <w:r>
              <w:t>0484</w:t>
            </w:r>
          </w:p>
        </w:tc>
        <w:tc>
          <w:tcPr>
            <w:tcW w:w="900" w:type="dxa"/>
          </w:tcPr>
          <w:p w14:paraId="6B157D5A" w14:textId="77777777" w:rsidR="00B50050" w:rsidRDefault="00B50050" w:rsidP="0088127C">
            <w:pPr>
              <w:pStyle w:val="OtherTableBody"/>
            </w:pPr>
            <w:r>
              <w:t>4A.4.5.33</w:t>
            </w:r>
          </w:p>
        </w:tc>
      </w:tr>
      <w:tr w:rsidR="00B50050" w14:paraId="305D03A7" w14:textId="77777777" w:rsidTr="00195548">
        <w:tc>
          <w:tcPr>
            <w:tcW w:w="3500" w:type="dxa"/>
          </w:tcPr>
          <w:p w14:paraId="125F2858" w14:textId="77777777" w:rsidR="00B50050" w:rsidRDefault="00B50050" w:rsidP="0088127C">
            <w:pPr>
              <w:pStyle w:val="OtherTableBody"/>
            </w:pPr>
            <w:r>
              <w:t>Dispense Units</w:t>
            </w:r>
          </w:p>
        </w:tc>
        <w:tc>
          <w:tcPr>
            <w:tcW w:w="700" w:type="dxa"/>
          </w:tcPr>
          <w:p w14:paraId="679B7B41" w14:textId="77777777" w:rsidR="00B50050" w:rsidRDefault="00B50050" w:rsidP="0088127C">
            <w:pPr>
              <w:pStyle w:val="OtherTableBody"/>
            </w:pPr>
            <w:r>
              <w:t>03317</w:t>
            </w:r>
          </w:p>
        </w:tc>
        <w:tc>
          <w:tcPr>
            <w:tcW w:w="600" w:type="dxa"/>
          </w:tcPr>
          <w:p w14:paraId="52D44ACC" w14:textId="77777777" w:rsidR="00B50050" w:rsidRDefault="00B50050" w:rsidP="0088127C">
            <w:pPr>
              <w:pStyle w:val="OtherTableBody"/>
            </w:pPr>
            <w:r>
              <w:t>RXG</w:t>
            </w:r>
          </w:p>
        </w:tc>
        <w:tc>
          <w:tcPr>
            <w:tcW w:w="600" w:type="dxa"/>
          </w:tcPr>
          <w:p w14:paraId="35465A50" w14:textId="77777777" w:rsidR="00B50050" w:rsidRDefault="00B50050" w:rsidP="0088127C">
            <w:pPr>
              <w:pStyle w:val="OtherTableBody"/>
            </w:pPr>
            <w:r>
              <w:t>33</w:t>
            </w:r>
          </w:p>
        </w:tc>
        <w:tc>
          <w:tcPr>
            <w:tcW w:w="600" w:type="dxa"/>
          </w:tcPr>
          <w:p w14:paraId="67037F9C" w14:textId="77777777" w:rsidR="00B50050" w:rsidRDefault="00B50050" w:rsidP="0088127C">
            <w:pPr>
              <w:pStyle w:val="OtherTableBody"/>
            </w:pPr>
            <w:r>
              <w:t>..</w:t>
            </w:r>
          </w:p>
        </w:tc>
        <w:tc>
          <w:tcPr>
            <w:tcW w:w="600" w:type="dxa"/>
          </w:tcPr>
          <w:p w14:paraId="0C4367A1" w14:textId="77777777" w:rsidR="00B50050" w:rsidRDefault="00B50050" w:rsidP="0088127C">
            <w:pPr>
              <w:pStyle w:val="OtherTableBody"/>
            </w:pPr>
          </w:p>
        </w:tc>
        <w:tc>
          <w:tcPr>
            <w:tcW w:w="600" w:type="dxa"/>
          </w:tcPr>
          <w:p w14:paraId="10EB4ACE" w14:textId="77777777" w:rsidR="00B50050" w:rsidRDefault="00B50050" w:rsidP="0088127C">
            <w:pPr>
              <w:pStyle w:val="OtherTableBody"/>
            </w:pPr>
            <w:r>
              <w:t>CWE</w:t>
            </w:r>
          </w:p>
        </w:tc>
        <w:tc>
          <w:tcPr>
            <w:tcW w:w="700" w:type="dxa"/>
          </w:tcPr>
          <w:p w14:paraId="2DA186F8" w14:textId="77777777" w:rsidR="00B50050" w:rsidRDefault="00B50050" w:rsidP="0088127C">
            <w:pPr>
              <w:pStyle w:val="OtherTableBody"/>
            </w:pPr>
          </w:p>
        </w:tc>
        <w:tc>
          <w:tcPr>
            <w:tcW w:w="600" w:type="dxa"/>
          </w:tcPr>
          <w:p w14:paraId="28C3B289" w14:textId="77777777" w:rsidR="00B50050" w:rsidRDefault="00B50050" w:rsidP="0088127C">
            <w:pPr>
              <w:pStyle w:val="OtherTableBody"/>
            </w:pPr>
            <w:r>
              <w:t>0746</w:t>
            </w:r>
          </w:p>
        </w:tc>
        <w:tc>
          <w:tcPr>
            <w:tcW w:w="900" w:type="dxa"/>
          </w:tcPr>
          <w:p w14:paraId="76A4EE75" w14:textId="77777777" w:rsidR="00B50050" w:rsidRDefault="00B50050" w:rsidP="0088127C">
            <w:pPr>
              <w:pStyle w:val="OtherTableBody"/>
            </w:pPr>
            <w:r>
              <w:t>4A.4.6.33</w:t>
            </w:r>
          </w:p>
        </w:tc>
      </w:tr>
      <w:tr w:rsidR="00B50050" w14:paraId="2F243F62" w14:textId="77777777" w:rsidTr="00195548">
        <w:tc>
          <w:tcPr>
            <w:tcW w:w="3500" w:type="dxa"/>
          </w:tcPr>
          <w:p w14:paraId="7B61EEF6" w14:textId="77777777" w:rsidR="00B50050" w:rsidRDefault="00B50050" w:rsidP="0088127C">
            <w:pPr>
              <w:pStyle w:val="OtherTableBody"/>
            </w:pPr>
            <w:r>
              <w:t>Dispense Units</w:t>
            </w:r>
          </w:p>
        </w:tc>
        <w:tc>
          <w:tcPr>
            <w:tcW w:w="700" w:type="dxa"/>
          </w:tcPr>
          <w:p w14:paraId="771956A3" w14:textId="77777777" w:rsidR="00B50050" w:rsidRDefault="00B50050" w:rsidP="0088127C">
            <w:pPr>
              <w:pStyle w:val="OtherTableBody"/>
            </w:pPr>
            <w:r>
              <w:t>03315</w:t>
            </w:r>
          </w:p>
        </w:tc>
        <w:tc>
          <w:tcPr>
            <w:tcW w:w="600" w:type="dxa"/>
          </w:tcPr>
          <w:p w14:paraId="221DB469" w14:textId="77777777" w:rsidR="00B50050" w:rsidRDefault="00B50050" w:rsidP="0088127C">
            <w:pPr>
              <w:pStyle w:val="OtherTableBody"/>
            </w:pPr>
            <w:r>
              <w:t>RXC</w:t>
            </w:r>
          </w:p>
        </w:tc>
        <w:tc>
          <w:tcPr>
            <w:tcW w:w="600" w:type="dxa"/>
          </w:tcPr>
          <w:p w14:paraId="689EEA19" w14:textId="77777777" w:rsidR="00B50050" w:rsidRDefault="00B50050" w:rsidP="0088127C">
            <w:pPr>
              <w:pStyle w:val="OtherTableBody"/>
            </w:pPr>
            <w:r>
              <w:t>11</w:t>
            </w:r>
          </w:p>
        </w:tc>
        <w:tc>
          <w:tcPr>
            <w:tcW w:w="600" w:type="dxa"/>
          </w:tcPr>
          <w:p w14:paraId="3387A5A3" w14:textId="77777777" w:rsidR="00B50050" w:rsidRDefault="00B50050" w:rsidP="0088127C">
            <w:pPr>
              <w:pStyle w:val="OtherTableBody"/>
            </w:pPr>
            <w:r>
              <w:t>..</w:t>
            </w:r>
          </w:p>
        </w:tc>
        <w:tc>
          <w:tcPr>
            <w:tcW w:w="600" w:type="dxa"/>
          </w:tcPr>
          <w:p w14:paraId="75EA2EE9" w14:textId="77777777" w:rsidR="00B50050" w:rsidRDefault="00B50050" w:rsidP="0088127C">
            <w:pPr>
              <w:pStyle w:val="OtherTableBody"/>
            </w:pPr>
          </w:p>
        </w:tc>
        <w:tc>
          <w:tcPr>
            <w:tcW w:w="600" w:type="dxa"/>
          </w:tcPr>
          <w:p w14:paraId="34169289" w14:textId="77777777" w:rsidR="00B50050" w:rsidRDefault="00B50050" w:rsidP="0088127C">
            <w:pPr>
              <w:pStyle w:val="OtherTableBody"/>
            </w:pPr>
            <w:r>
              <w:t>CWE</w:t>
            </w:r>
          </w:p>
        </w:tc>
        <w:tc>
          <w:tcPr>
            <w:tcW w:w="700" w:type="dxa"/>
          </w:tcPr>
          <w:p w14:paraId="61006F34" w14:textId="77777777" w:rsidR="00B50050" w:rsidRDefault="00B50050" w:rsidP="0088127C">
            <w:pPr>
              <w:pStyle w:val="OtherTableBody"/>
            </w:pPr>
          </w:p>
        </w:tc>
        <w:tc>
          <w:tcPr>
            <w:tcW w:w="600" w:type="dxa"/>
          </w:tcPr>
          <w:p w14:paraId="68B70B22" w14:textId="77777777" w:rsidR="00B50050" w:rsidRDefault="00B50050" w:rsidP="0088127C">
            <w:pPr>
              <w:pStyle w:val="OtherTableBody"/>
            </w:pPr>
            <w:r>
              <w:t>0703</w:t>
            </w:r>
          </w:p>
        </w:tc>
        <w:tc>
          <w:tcPr>
            <w:tcW w:w="900" w:type="dxa"/>
          </w:tcPr>
          <w:p w14:paraId="5133111C" w14:textId="77777777" w:rsidR="00B50050" w:rsidRDefault="00B50050" w:rsidP="0088127C">
            <w:pPr>
              <w:pStyle w:val="OtherTableBody"/>
            </w:pPr>
            <w:r>
              <w:t>4A.4.3.11</w:t>
            </w:r>
          </w:p>
        </w:tc>
      </w:tr>
      <w:tr w:rsidR="00B50050" w14:paraId="680959E6" w14:textId="77777777" w:rsidTr="00195548">
        <w:tc>
          <w:tcPr>
            <w:tcW w:w="3500" w:type="dxa"/>
          </w:tcPr>
          <w:p w14:paraId="1CA04EC5" w14:textId="77777777" w:rsidR="00B50050" w:rsidRDefault="00B50050" w:rsidP="0088127C">
            <w:pPr>
              <w:pStyle w:val="OtherTableBody"/>
            </w:pPr>
            <w:r>
              <w:t>Dispense Units</w:t>
            </w:r>
          </w:p>
        </w:tc>
        <w:tc>
          <w:tcPr>
            <w:tcW w:w="700" w:type="dxa"/>
          </w:tcPr>
          <w:p w14:paraId="4CFAAFEF" w14:textId="77777777" w:rsidR="00B50050" w:rsidRDefault="00B50050" w:rsidP="0088127C">
            <w:pPr>
              <w:pStyle w:val="OtherTableBody"/>
            </w:pPr>
            <w:r>
              <w:t>00324</w:t>
            </w:r>
          </w:p>
        </w:tc>
        <w:tc>
          <w:tcPr>
            <w:tcW w:w="600" w:type="dxa"/>
          </w:tcPr>
          <w:p w14:paraId="483C51E5" w14:textId="77777777" w:rsidR="00B50050" w:rsidRDefault="00B50050" w:rsidP="0088127C">
            <w:pPr>
              <w:pStyle w:val="OtherTableBody"/>
            </w:pPr>
            <w:r>
              <w:t>RXE</w:t>
            </w:r>
          </w:p>
        </w:tc>
        <w:tc>
          <w:tcPr>
            <w:tcW w:w="600" w:type="dxa"/>
          </w:tcPr>
          <w:p w14:paraId="4D1E9183" w14:textId="77777777" w:rsidR="00B50050" w:rsidRDefault="00B50050" w:rsidP="0088127C">
            <w:pPr>
              <w:pStyle w:val="OtherTableBody"/>
            </w:pPr>
            <w:r>
              <w:t>11</w:t>
            </w:r>
          </w:p>
        </w:tc>
        <w:tc>
          <w:tcPr>
            <w:tcW w:w="600" w:type="dxa"/>
          </w:tcPr>
          <w:p w14:paraId="28C127D5" w14:textId="77777777" w:rsidR="00B50050" w:rsidRDefault="00B50050" w:rsidP="0088127C">
            <w:pPr>
              <w:pStyle w:val="OtherTableBody"/>
            </w:pPr>
            <w:r>
              <w:t>..</w:t>
            </w:r>
          </w:p>
        </w:tc>
        <w:tc>
          <w:tcPr>
            <w:tcW w:w="600" w:type="dxa"/>
          </w:tcPr>
          <w:p w14:paraId="1521D6AC" w14:textId="77777777" w:rsidR="00B50050" w:rsidRDefault="00B50050" w:rsidP="0088127C">
            <w:pPr>
              <w:pStyle w:val="OtherTableBody"/>
            </w:pPr>
          </w:p>
        </w:tc>
        <w:tc>
          <w:tcPr>
            <w:tcW w:w="600" w:type="dxa"/>
          </w:tcPr>
          <w:p w14:paraId="4E35321D" w14:textId="77777777" w:rsidR="00B50050" w:rsidRDefault="00B50050" w:rsidP="0088127C">
            <w:pPr>
              <w:pStyle w:val="OtherTableBody"/>
            </w:pPr>
            <w:r>
              <w:t>CWE</w:t>
            </w:r>
          </w:p>
        </w:tc>
        <w:tc>
          <w:tcPr>
            <w:tcW w:w="700" w:type="dxa"/>
          </w:tcPr>
          <w:p w14:paraId="69D07420" w14:textId="77777777" w:rsidR="00B50050" w:rsidRDefault="00B50050" w:rsidP="0088127C">
            <w:pPr>
              <w:pStyle w:val="OtherTableBody"/>
            </w:pPr>
          </w:p>
        </w:tc>
        <w:tc>
          <w:tcPr>
            <w:tcW w:w="600" w:type="dxa"/>
          </w:tcPr>
          <w:p w14:paraId="7D03D78C" w14:textId="77777777" w:rsidR="00B50050" w:rsidRDefault="00B50050" w:rsidP="0088127C">
            <w:pPr>
              <w:pStyle w:val="OtherTableBody"/>
            </w:pPr>
            <w:r>
              <w:t>0720</w:t>
            </w:r>
          </w:p>
        </w:tc>
        <w:tc>
          <w:tcPr>
            <w:tcW w:w="900" w:type="dxa"/>
          </w:tcPr>
          <w:p w14:paraId="17711398" w14:textId="77777777" w:rsidR="00B50050" w:rsidRDefault="00B50050" w:rsidP="0088127C">
            <w:pPr>
              <w:pStyle w:val="OtherTableBody"/>
            </w:pPr>
            <w:r>
              <w:t>4A.4.4.11</w:t>
            </w:r>
          </w:p>
        </w:tc>
      </w:tr>
      <w:tr w:rsidR="00B50050" w14:paraId="44BBFF15" w14:textId="77777777" w:rsidTr="00195548">
        <w:tc>
          <w:tcPr>
            <w:tcW w:w="3500" w:type="dxa"/>
          </w:tcPr>
          <w:p w14:paraId="49CAC8C9" w14:textId="77777777" w:rsidR="00B50050" w:rsidRDefault="00B50050" w:rsidP="0088127C">
            <w:pPr>
              <w:pStyle w:val="OtherTableBody"/>
            </w:pPr>
            <w:r>
              <w:lastRenderedPageBreak/>
              <w:t>Dispense/Give Code</w:t>
            </w:r>
          </w:p>
        </w:tc>
        <w:tc>
          <w:tcPr>
            <w:tcW w:w="700" w:type="dxa"/>
          </w:tcPr>
          <w:p w14:paraId="0385A702" w14:textId="77777777" w:rsidR="00B50050" w:rsidRDefault="00B50050" w:rsidP="0088127C">
            <w:pPr>
              <w:pStyle w:val="OtherTableBody"/>
            </w:pPr>
            <w:r>
              <w:t>00335</w:t>
            </w:r>
          </w:p>
        </w:tc>
        <w:tc>
          <w:tcPr>
            <w:tcW w:w="600" w:type="dxa"/>
          </w:tcPr>
          <w:p w14:paraId="39649EFD" w14:textId="77777777" w:rsidR="00B50050" w:rsidRDefault="00B50050" w:rsidP="0088127C">
            <w:pPr>
              <w:pStyle w:val="OtherTableBody"/>
            </w:pPr>
            <w:r>
              <w:t>RXD</w:t>
            </w:r>
          </w:p>
        </w:tc>
        <w:tc>
          <w:tcPr>
            <w:tcW w:w="600" w:type="dxa"/>
          </w:tcPr>
          <w:p w14:paraId="643430A4" w14:textId="77777777" w:rsidR="00B50050" w:rsidRDefault="00B50050" w:rsidP="0088127C">
            <w:pPr>
              <w:pStyle w:val="OtherTableBody"/>
            </w:pPr>
            <w:r>
              <w:t>2</w:t>
            </w:r>
          </w:p>
        </w:tc>
        <w:tc>
          <w:tcPr>
            <w:tcW w:w="600" w:type="dxa"/>
          </w:tcPr>
          <w:p w14:paraId="413AF086" w14:textId="77777777" w:rsidR="00B50050" w:rsidRDefault="00B50050" w:rsidP="0088127C">
            <w:pPr>
              <w:pStyle w:val="OtherTableBody"/>
            </w:pPr>
            <w:r>
              <w:t>..</w:t>
            </w:r>
          </w:p>
        </w:tc>
        <w:tc>
          <w:tcPr>
            <w:tcW w:w="600" w:type="dxa"/>
          </w:tcPr>
          <w:p w14:paraId="0D2A2291" w14:textId="77777777" w:rsidR="00B50050" w:rsidRDefault="00B50050" w:rsidP="0088127C">
            <w:pPr>
              <w:pStyle w:val="OtherTableBody"/>
            </w:pPr>
          </w:p>
        </w:tc>
        <w:tc>
          <w:tcPr>
            <w:tcW w:w="600" w:type="dxa"/>
          </w:tcPr>
          <w:p w14:paraId="247CDF02" w14:textId="77777777" w:rsidR="00B50050" w:rsidRDefault="00B50050" w:rsidP="0088127C">
            <w:pPr>
              <w:pStyle w:val="OtherTableBody"/>
            </w:pPr>
            <w:r>
              <w:t>CWE</w:t>
            </w:r>
          </w:p>
        </w:tc>
        <w:tc>
          <w:tcPr>
            <w:tcW w:w="700" w:type="dxa"/>
          </w:tcPr>
          <w:p w14:paraId="65840A65" w14:textId="77777777" w:rsidR="00B50050" w:rsidRDefault="00B50050" w:rsidP="0088127C">
            <w:pPr>
              <w:pStyle w:val="OtherTableBody"/>
            </w:pPr>
          </w:p>
        </w:tc>
        <w:tc>
          <w:tcPr>
            <w:tcW w:w="600" w:type="dxa"/>
          </w:tcPr>
          <w:p w14:paraId="158FA726" w14:textId="77777777" w:rsidR="00B50050" w:rsidRDefault="00B50050" w:rsidP="0088127C">
            <w:pPr>
              <w:pStyle w:val="OtherTableBody"/>
            </w:pPr>
            <w:r>
              <w:t>0292</w:t>
            </w:r>
          </w:p>
        </w:tc>
        <w:tc>
          <w:tcPr>
            <w:tcW w:w="900" w:type="dxa"/>
          </w:tcPr>
          <w:p w14:paraId="430C2A35" w14:textId="77777777" w:rsidR="00B50050" w:rsidRDefault="00B50050" w:rsidP="0088127C">
            <w:pPr>
              <w:pStyle w:val="OtherTableBody"/>
            </w:pPr>
            <w:r>
              <w:t>4A.4.5.2</w:t>
            </w:r>
          </w:p>
        </w:tc>
      </w:tr>
      <w:tr w:rsidR="00B50050" w14:paraId="70CCA7BB" w14:textId="77777777" w:rsidTr="00195548">
        <w:tc>
          <w:tcPr>
            <w:tcW w:w="3500" w:type="dxa"/>
          </w:tcPr>
          <w:p w14:paraId="7B359B92" w14:textId="77777777" w:rsidR="00B50050" w:rsidRDefault="00B50050" w:rsidP="0088127C">
            <w:pPr>
              <w:pStyle w:val="OtherTableBody"/>
            </w:pPr>
            <w:r>
              <w:t>Dispense-to Location</w:t>
            </w:r>
          </w:p>
        </w:tc>
        <w:tc>
          <w:tcPr>
            <w:tcW w:w="700" w:type="dxa"/>
          </w:tcPr>
          <w:p w14:paraId="529E332A" w14:textId="77777777" w:rsidR="00B50050" w:rsidRDefault="00B50050" w:rsidP="0088127C">
            <w:pPr>
              <w:pStyle w:val="OtherTableBody"/>
            </w:pPr>
            <w:r>
              <w:t>01303</w:t>
            </w:r>
          </w:p>
        </w:tc>
        <w:tc>
          <w:tcPr>
            <w:tcW w:w="600" w:type="dxa"/>
          </w:tcPr>
          <w:p w14:paraId="1A1DA74E" w14:textId="77777777" w:rsidR="00B50050" w:rsidRDefault="00B50050" w:rsidP="0088127C">
            <w:pPr>
              <w:pStyle w:val="OtherTableBody"/>
            </w:pPr>
            <w:r>
              <w:t>RXD</w:t>
            </w:r>
          </w:p>
        </w:tc>
        <w:tc>
          <w:tcPr>
            <w:tcW w:w="600" w:type="dxa"/>
          </w:tcPr>
          <w:p w14:paraId="7EA81507" w14:textId="77777777" w:rsidR="00B50050" w:rsidRDefault="00B50050" w:rsidP="0088127C">
            <w:pPr>
              <w:pStyle w:val="OtherTableBody"/>
            </w:pPr>
            <w:r>
              <w:t>13</w:t>
            </w:r>
          </w:p>
        </w:tc>
        <w:tc>
          <w:tcPr>
            <w:tcW w:w="600" w:type="dxa"/>
          </w:tcPr>
          <w:p w14:paraId="113BA881" w14:textId="77777777" w:rsidR="00B50050" w:rsidRDefault="00B50050" w:rsidP="0088127C">
            <w:pPr>
              <w:pStyle w:val="OtherTableBody"/>
            </w:pPr>
            <w:r>
              <w:t>..</w:t>
            </w:r>
          </w:p>
        </w:tc>
        <w:tc>
          <w:tcPr>
            <w:tcW w:w="600" w:type="dxa"/>
          </w:tcPr>
          <w:p w14:paraId="38BC1330" w14:textId="77777777" w:rsidR="00B50050" w:rsidRDefault="00B50050" w:rsidP="0088127C">
            <w:pPr>
              <w:pStyle w:val="OtherTableBody"/>
            </w:pPr>
          </w:p>
        </w:tc>
        <w:tc>
          <w:tcPr>
            <w:tcW w:w="600" w:type="dxa"/>
          </w:tcPr>
          <w:p w14:paraId="2238E65D" w14:textId="77777777" w:rsidR="00B50050" w:rsidRDefault="00B50050" w:rsidP="0088127C">
            <w:pPr>
              <w:pStyle w:val="OtherTableBody"/>
            </w:pPr>
            <w:r>
              <w:t>-</w:t>
            </w:r>
          </w:p>
        </w:tc>
        <w:tc>
          <w:tcPr>
            <w:tcW w:w="700" w:type="dxa"/>
          </w:tcPr>
          <w:p w14:paraId="7BEA5406" w14:textId="77777777" w:rsidR="00B50050" w:rsidRDefault="00B50050" w:rsidP="0088127C">
            <w:pPr>
              <w:pStyle w:val="OtherTableBody"/>
            </w:pPr>
          </w:p>
        </w:tc>
        <w:tc>
          <w:tcPr>
            <w:tcW w:w="600" w:type="dxa"/>
          </w:tcPr>
          <w:p w14:paraId="67A66D01" w14:textId="77777777" w:rsidR="00B50050" w:rsidRDefault="00B50050" w:rsidP="0088127C">
            <w:pPr>
              <w:pStyle w:val="OtherTableBody"/>
            </w:pPr>
          </w:p>
        </w:tc>
        <w:tc>
          <w:tcPr>
            <w:tcW w:w="900" w:type="dxa"/>
          </w:tcPr>
          <w:p w14:paraId="76B09EE5" w14:textId="77777777" w:rsidR="00B50050" w:rsidRDefault="00B50050" w:rsidP="0088127C">
            <w:pPr>
              <w:pStyle w:val="OtherTableBody"/>
            </w:pPr>
            <w:r>
              <w:t>4A.4.5.13</w:t>
            </w:r>
          </w:p>
        </w:tc>
      </w:tr>
      <w:tr w:rsidR="00B50050" w14:paraId="2F2D44ED" w14:textId="77777777" w:rsidTr="00195548">
        <w:tc>
          <w:tcPr>
            <w:tcW w:w="3500" w:type="dxa"/>
          </w:tcPr>
          <w:p w14:paraId="764BAA8A" w14:textId="77777777" w:rsidR="00B50050" w:rsidRDefault="00B50050" w:rsidP="0088127C">
            <w:pPr>
              <w:pStyle w:val="OtherTableBody"/>
            </w:pPr>
            <w:r>
              <w:t>Dispense-to Location</w:t>
            </w:r>
          </w:p>
        </w:tc>
        <w:tc>
          <w:tcPr>
            <w:tcW w:w="700" w:type="dxa"/>
          </w:tcPr>
          <w:p w14:paraId="4FDA68D7" w14:textId="77777777" w:rsidR="00B50050" w:rsidRDefault="00B50050" w:rsidP="0088127C">
            <w:pPr>
              <w:pStyle w:val="OtherTableBody"/>
            </w:pPr>
            <w:r>
              <w:t>01303</w:t>
            </w:r>
          </w:p>
        </w:tc>
        <w:tc>
          <w:tcPr>
            <w:tcW w:w="600" w:type="dxa"/>
          </w:tcPr>
          <w:p w14:paraId="08F4F1ED" w14:textId="77777777" w:rsidR="00B50050" w:rsidRDefault="00B50050" w:rsidP="0088127C">
            <w:pPr>
              <w:pStyle w:val="OtherTableBody"/>
            </w:pPr>
            <w:r>
              <w:t>RXG</w:t>
            </w:r>
          </w:p>
        </w:tc>
        <w:tc>
          <w:tcPr>
            <w:tcW w:w="600" w:type="dxa"/>
          </w:tcPr>
          <w:p w14:paraId="37F1C134" w14:textId="77777777" w:rsidR="00B50050" w:rsidRDefault="00B50050" w:rsidP="0088127C">
            <w:pPr>
              <w:pStyle w:val="OtherTableBody"/>
            </w:pPr>
            <w:r>
              <w:t>11</w:t>
            </w:r>
          </w:p>
        </w:tc>
        <w:tc>
          <w:tcPr>
            <w:tcW w:w="600" w:type="dxa"/>
          </w:tcPr>
          <w:p w14:paraId="508DB2E5" w14:textId="77777777" w:rsidR="00B50050" w:rsidRDefault="00B50050" w:rsidP="0088127C">
            <w:pPr>
              <w:pStyle w:val="OtherTableBody"/>
            </w:pPr>
            <w:r>
              <w:t>..</w:t>
            </w:r>
          </w:p>
        </w:tc>
        <w:tc>
          <w:tcPr>
            <w:tcW w:w="600" w:type="dxa"/>
          </w:tcPr>
          <w:p w14:paraId="6714CE36" w14:textId="77777777" w:rsidR="00B50050" w:rsidRDefault="00B50050" w:rsidP="0088127C">
            <w:pPr>
              <w:pStyle w:val="OtherTableBody"/>
            </w:pPr>
          </w:p>
        </w:tc>
        <w:tc>
          <w:tcPr>
            <w:tcW w:w="600" w:type="dxa"/>
          </w:tcPr>
          <w:p w14:paraId="2437D159" w14:textId="77777777" w:rsidR="00B50050" w:rsidRDefault="00B50050" w:rsidP="0088127C">
            <w:pPr>
              <w:pStyle w:val="OtherTableBody"/>
            </w:pPr>
            <w:r>
              <w:t>-</w:t>
            </w:r>
          </w:p>
        </w:tc>
        <w:tc>
          <w:tcPr>
            <w:tcW w:w="700" w:type="dxa"/>
          </w:tcPr>
          <w:p w14:paraId="0C67141C" w14:textId="77777777" w:rsidR="00B50050" w:rsidRDefault="00B50050" w:rsidP="0088127C">
            <w:pPr>
              <w:pStyle w:val="OtherTableBody"/>
            </w:pPr>
          </w:p>
        </w:tc>
        <w:tc>
          <w:tcPr>
            <w:tcW w:w="600" w:type="dxa"/>
          </w:tcPr>
          <w:p w14:paraId="697B224D" w14:textId="77777777" w:rsidR="00B50050" w:rsidRDefault="00B50050" w:rsidP="0088127C">
            <w:pPr>
              <w:pStyle w:val="OtherTableBody"/>
            </w:pPr>
          </w:p>
        </w:tc>
        <w:tc>
          <w:tcPr>
            <w:tcW w:w="900" w:type="dxa"/>
          </w:tcPr>
          <w:p w14:paraId="33DFE3A7" w14:textId="77777777" w:rsidR="00B50050" w:rsidRDefault="00B50050" w:rsidP="0088127C">
            <w:pPr>
              <w:pStyle w:val="OtherTableBody"/>
            </w:pPr>
            <w:r>
              <w:t>4A.4.6.11</w:t>
            </w:r>
          </w:p>
        </w:tc>
      </w:tr>
      <w:tr w:rsidR="00B50050" w14:paraId="22776E76" w14:textId="77777777" w:rsidTr="00195548">
        <w:tc>
          <w:tcPr>
            <w:tcW w:w="3500" w:type="dxa"/>
          </w:tcPr>
          <w:p w14:paraId="76BA07F8" w14:textId="77777777" w:rsidR="00B50050" w:rsidRDefault="00B50050" w:rsidP="0088127C">
            <w:pPr>
              <w:pStyle w:val="OtherTableBody"/>
            </w:pPr>
            <w:r>
              <w:t>Dispensing Interval</w:t>
            </w:r>
          </w:p>
        </w:tc>
        <w:tc>
          <w:tcPr>
            <w:tcW w:w="700" w:type="dxa"/>
          </w:tcPr>
          <w:p w14:paraId="59D0A70F" w14:textId="77777777" w:rsidR="00B50050" w:rsidRDefault="00B50050" w:rsidP="0088127C">
            <w:pPr>
              <w:pStyle w:val="OtherTableBody"/>
            </w:pPr>
            <w:r>
              <w:t>01669</w:t>
            </w:r>
          </w:p>
        </w:tc>
        <w:tc>
          <w:tcPr>
            <w:tcW w:w="600" w:type="dxa"/>
          </w:tcPr>
          <w:p w14:paraId="34A5CEEE" w14:textId="77777777" w:rsidR="00B50050" w:rsidRDefault="00B50050" w:rsidP="0088127C">
            <w:pPr>
              <w:pStyle w:val="OtherTableBody"/>
            </w:pPr>
            <w:r>
              <w:t>RXO</w:t>
            </w:r>
          </w:p>
        </w:tc>
        <w:tc>
          <w:tcPr>
            <w:tcW w:w="600" w:type="dxa"/>
          </w:tcPr>
          <w:p w14:paraId="58004A30" w14:textId="77777777" w:rsidR="00B50050" w:rsidRDefault="00B50050" w:rsidP="0088127C">
            <w:pPr>
              <w:pStyle w:val="OtherTableBody"/>
            </w:pPr>
            <w:r>
              <w:t>28</w:t>
            </w:r>
          </w:p>
        </w:tc>
        <w:tc>
          <w:tcPr>
            <w:tcW w:w="600" w:type="dxa"/>
          </w:tcPr>
          <w:p w14:paraId="1E2B0974" w14:textId="77777777" w:rsidR="00B50050" w:rsidRDefault="00B50050" w:rsidP="0088127C">
            <w:pPr>
              <w:pStyle w:val="OtherTableBody"/>
            </w:pPr>
            <w:r>
              <w:t>..</w:t>
            </w:r>
          </w:p>
        </w:tc>
        <w:tc>
          <w:tcPr>
            <w:tcW w:w="600" w:type="dxa"/>
          </w:tcPr>
          <w:p w14:paraId="74165DD6" w14:textId="77777777" w:rsidR="00B50050" w:rsidRDefault="00B50050" w:rsidP="0088127C">
            <w:pPr>
              <w:pStyle w:val="OtherTableBody"/>
            </w:pPr>
          </w:p>
        </w:tc>
        <w:tc>
          <w:tcPr>
            <w:tcW w:w="600" w:type="dxa"/>
          </w:tcPr>
          <w:p w14:paraId="191ACB83" w14:textId="77777777" w:rsidR="00B50050" w:rsidRDefault="00B50050" w:rsidP="0088127C">
            <w:pPr>
              <w:pStyle w:val="OtherTableBody"/>
            </w:pPr>
            <w:r>
              <w:t>NM</w:t>
            </w:r>
          </w:p>
        </w:tc>
        <w:tc>
          <w:tcPr>
            <w:tcW w:w="700" w:type="dxa"/>
          </w:tcPr>
          <w:p w14:paraId="33FE224E" w14:textId="77777777" w:rsidR="00B50050" w:rsidRDefault="00B50050" w:rsidP="0088127C">
            <w:pPr>
              <w:pStyle w:val="OtherTableBody"/>
            </w:pPr>
          </w:p>
        </w:tc>
        <w:tc>
          <w:tcPr>
            <w:tcW w:w="600" w:type="dxa"/>
          </w:tcPr>
          <w:p w14:paraId="3776C947" w14:textId="77777777" w:rsidR="00B50050" w:rsidRDefault="00B50050" w:rsidP="0088127C">
            <w:pPr>
              <w:pStyle w:val="OtherTableBody"/>
            </w:pPr>
          </w:p>
        </w:tc>
        <w:tc>
          <w:tcPr>
            <w:tcW w:w="900" w:type="dxa"/>
          </w:tcPr>
          <w:p w14:paraId="63147272" w14:textId="77777777" w:rsidR="00B50050" w:rsidRDefault="00B50050" w:rsidP="0088127C">
            <w:pPr>
              <w:pStyle w:val="OtherTableBody"/>
            </w:pPr>
            <w:r>
              <w:t>4A.4.1.28</w:t>
            </w:r>
          </w:p>
        </w:tc>
      </w:tr>
      <w:tr w:rsidR="00B50050" w14:paraId="518A5DCF" w14:textId="77777777" w:rsidTr="00195548">
        <w:tc>
          <w:tcPr>
            <w:tcW w:w="3500" w:type="dxa"/>
          </w:tcPr>
          <w:p w14:paraId="5AD55FAF" w14:textId="77777777" w:rsidR="00B50050" w:rsidRDefault="00B50050" w:rsidP="0088127C">
            <w:pPr>
              <w:pStyle w:val="OtherTableBody"/>
            </w:pPr>
            <w:r>
              <w:t>Dispensing Pharmacy</w:t>
            </w:r>
          </w:p>
        </w:tc>
        <w:tc>
          <w:tcPr>
            <w:tcW w:w="700" w:type="dxa"/>
          </w:tcPr>
          <w:p w14:paraId="46C4ACF7" w14:textId="77777777" w:rsidR="00B50050" w:rsidRDefault="00B50050" w:rsidP="0088127C">
            <w:pPr>
              <w:pStyle w:val="OtherTableBody"/>
            </w:pPr>
            <w:r>
              <w:t>01681</w:t>
            </w:r>
          </w:p>
        </w:tc>
        <w:tc>
          <w:tcPr>
            <w:tcW w:w="600" w:type="dxa"/>
          </w:tcPr>
          <w:p w14:paraId="022C6B42" w14:textId="77777777" w:rsidR="00B50050" w:rsidRDefault="00B50050" w:rsidP="0088127C">
            <w:pPr>
              <w:pStyle w:val="OtherTableBody"/>
            </w:pPr>
            <w:r>
              <w:t>RXE</w:t>
            </w:r>
          </w:p>
        </w:tc>
        <w:tc>
          <w:tcPr>
            <w:tcW w:w="600" w:type="dxa"/>
          </w:tcPr>
          <w:p w14:paraId="7D1B6930" w14:textId="77777777" w:rsidR="00B50050" w:rsidRDefault="00B50050" w:rsidP="0088127C">
            <w:pPr>
              <w:pStyle w:val="OtherTableBody"/>
            </w:pPr>
            <w:r>
              <w:t>40</w:t>
            </w:r>
          </w:p>
        </w:tc>
        <w:tc>
          <w:tcPr>
            <w:tcW w:w="600" w:type="dxa"/>
          </w:tcPr>
          <w:p w14:paraId="1F9F48B5" w14:textId="77777777" w:rsidR="00B50050" w:rsidRDefault="00B50050" w:rsidP="0088127C">
            <w:pPr>
              <w:pStyle w:val="OtherTableBody"/>
            </w:pPr>
            <w:r>
              <w:t>..</w:t>
            </w:r>
          </w:p>
        </w:tc>
        <w:tc>
          <w:tcPr>
            <w:tcW w:w="600" w:type="dxa"/>
          </w:tcPr>
          <w:p w14:paraId="3CB5124F" w14:textId="77777777" w:rsidR="00B50050" w:rsidRDefault="00B50050" w:rsidP="0088127C">
            <w:pPr>
              <w:pStyle w:val="OtherTableBody"/>
            </w:pPr>
          </w:p>
        </w:tc>
        <w:tc>
          <w:tcPr>
            <w:tcW w:w="600" w:type="dxa"/>
          </w:tcPr>
          <w:p w14:paraId="098C3047" w14:textId="77777777" w:rsidR="00B50050" w:rsidRDefault="00B50050" w:rsidP="0088127C">
            <w:pPr>
              <w:pStyle w:val="OtherTableBody"/>
            </w:pPr>
            <w:r>
              <w:t>CWE</w:t>
            </w:r>
          </w:p>
        </w:tc>
        <w:tc>
          <w:tcPr>
            <w:tcW w:w="700" w:type="dxa"/>
          </w:tcPr>
          <w:p w14:paraId="6224C385" w14:textId="77777777" w:rsidR="00B50050" w:rsidRDefault="00B50050" w:rsidP="0088127C">
            <w:pPr>
              <w:pStyle w:val="OtherTableBody"/>
            </w:pPr>
          </w:p>
        </w:tc>
        <w:tc>
          <w:tcPr>
            <w:tcW w:w="600" w:type="dxa"/>
          </w:tcPr>
          <w:p w14:paraId="376DBA35" w14:textId="77777777" w:rsidR="00B50050" w:rsidRDefault="00B50050" w:rsidP="0088127C">
            <w:pPr>
              <w:pStyle w:val="OtherTableBody"/>
            </w:pPr>
            <w:r>
              <w:t>0733</w:t>
            </w:r>
          </w:p>
        </w:tc>
        <w:tc>
          <w:tcPr>
            <w:tcW w:w="900" w:type="dxa"/>
          </w:tcPr>
          <w:p w14:paraId="078D4485" w14:textId="77777777" w:rsidR="00B50050" w:rsidRDefault="00B50050" w:rsidP="0088127C">
            <w:pPr>
              <w:pStyle w:val="OtherTableBody"/>
            </w:pPr>
            <w:r>
              <w:t>4A.4.4.40</w:t>
            </w:r>
          </w:p>
        </w:tc>
      </w:tr>
      <w:tr w:rsidR="00B50050" w14:paraId="44AE73EC" w14:textId="77777777" w:rsidTr="00195548">
        <w:tc>
          <w:tcPr>
            <w:tcW w:w="3500" w:type="dxa"/>
          </w:tcPr>
          <w:p w14:paraId="443DB095" w14:textId="77777777" w:rsidR="00B50050" w:rsidRDefault="00B50050" w:rsidP="0088127C">
            <w:pPr>
              <w:pStyle w:val="OtherTableBody"/>
            </w:pPr>
            <w:r>
              <w:t>Dispensing Pharmacy</w:t>
            </w:r>
          </w:p>
        </w:tc>
        <w:tc>
          <w:tcPr>
            <w:tcW w:w="700" w:type="dxa"/>
          </w:tcPr>
          <w:p w14:paraId="0DAC0A91" w14:textId="77777777" w:rsidR="00B50050" w:rsidRDefault="00B50050" w:rsidP="0088127C">
            <w:pPr>
              <w:pStyle w:val="OtherTableBody"/>
            </w:pPr>
            <w:r>
              <w:t>01681</w:t>
            </w:r>
          </w:p>
        </w:tc>
        <w:tc>
          <w:tcPr>
            <w:tcW w:w="600" w:type="dxa"/>
          </w:tcPr>
          <w:p w14:paraId="1C1E0643" w14:textId="77777777" w:rsidR="00B50050" w:rsidRDefault="00B50050" w:rsidP="0088127C">
            <w:pPr>
              <w:pStyle w:val="OtherTableBody"/>
            </w:pPr>
            <w:r>
              <w:t>RXO</w:t>
            </w:r>
          </w:p>
        </w:tc>
        <w:tc>
          <w:tcPr>
            <w:tcW w:w="600" w:type="dxa"/>
          </w:tcPr>
          <w:p w14:paraId="46E30AE9" w14:textId="77777777" w:rsidR="00B50050" w:rsidRDefault="00B50050" w:rsidP="0088127C">
            <w:pPr>
              <w:pStyle w:val="OtherTableBody"/>
            </w:pPr>
            <w:r>
              <w:t>32</w:t>
            </w:r>
          </w:p>
        </w:tc>
        <w:tc>
          <w:tcPr>
            <w:tcW w:w="600" w:type="dxa"/>
          </w:tcPr>
          <w:p w14:paraId="0F266CEE" w14:textId="77777777" w:rsidR="00B50050" w:rsidRDefault="00B50050" w:rsidP="0088127C">
            <w:pPr>
              <w:pStyle w:val="OtherTableBody"/>
            </w:pPr>
            <w:r>
              <w:t>..</w:t>
            </w:r>
          </w:p>
        </w:tc>
        <w:tc>
          <w:tcPr>
            <w:tcW w:w="600" w:type="dxa"/>
          </w:tcPr>
          <w:p w14:paraId="502DA999" w14:textId="77777777" w:rsidR="00B50050" w:rsidRDefault="00B50050" w:rsidP="0088127C">
            <w:pPr>
              <w:pStyle w:val="OtherTableBody"/>
            </w:pPr>
          </w:p>
        </w:tc>
        <w:tc>
          <w:tcPr>
            <w:tcW w:w="600" w:type="dxa"/>
          </w:tcPr>
          <w:p w14:paraId="02D022D6" w14:textId="77777777" w:rsidR="00B50050" w:rsidRDefault="00B50050" w:rsidP="0088127C">
            <w:pPr>
              <w:pStyle w:val="OtherTableBody"/>
            </w:pPr>
            <w:r>
              <w:t>CWE</w:t>
            </w:r>
          </w:p>
        </w:tc>
        <w:tc>
          <w:tcPr>
            <w:tcW w:w="700" w:type="dxa"/>
          </w:tcPr>
          <w:p w14:paraId="05D50D77" w14:textId="77777777" w:rsidR="00B50050" w:rsidRDefault="00B50050" w:rsidP="0088127C">
            <w:pPr>
              <w:pStyle w:val="OtherTableBody"/>
            </w:pPr>
          </w:p>
        </w:tc>
        <w:tc>
          <w:tcPr>
            <w:tcW w:w="600" w:type="dxa"/>
          </w:tcPr>
          <w:p w14:paraId="597237AB" w14:textId="77777777" w:rsidR="00B50050" w:rsidRDefault="00B50050" w:rsidP="0088127C">
            <w:pPr>
              <w:pStyle w:val="OtherTableBody"/>
            </w:pPr>
            <w:r>
              <w:t>0733</w:t>
            </w:r>
          </w:p>
        </w:tc>
        <w:tc>
          <w:tcPr>
            <w:tcW w:w="900" w:type="dxa"/>
          </w:tcPr>
          <w:p w14:paraId="0DCE76C1" w14:textId="77777777" w:rsidR="00B50050" w:rsidRDefault="00B50050" w:rsidP="0088127C">
            <w:pPr>
              <w:pStyle w:val="OtherTableBody"/>
            </w:pPr>
            <w:r>
              <w:t>4A.4.1.32</w:t>
            </w:r>
          </w:p>
        </w:tc>
      </w:tr>
      <w:tr w:rsidR="00B50050" w14:paraId="1FAD0590" w14:textId="77777777" w:rsidTr="00195548">
        <w:tc>
          <w:tcPr>
            <w:tcW w:w="3500" w:type="dxa"/>
          </w:tcPr>
          <w:p w14:paraId="73A20C35" w14:textId="77777777" w:rsidR="00B50050" w:rsidRDefault="00B50050" w:rsidP="0088127C">
            <w:pPr>
              <w:pStyle w:val="OtherTableBody"/>
            </w:pPr>
            <w:r>
              <w:t>Dispensing Pharmacy Address</w:t>
            </w:r>
          </w:p>
        </w:tc>
        <w:tc>
          <w:tcPr>
            <w:tcW w:w="700" w:type="dxa"/>
          </w:tcPr>
          <w:p w14:paraId="2ABB478A" w14:textId="77777777" w:rsidR="00B50050" w:rsidRDefault="00B50050" w:rsidP="0088127C">
            <w:pPr>
              <w:pStyle w:val="OtherTableBody"/>
            </w:pPr>
            <w:r>
              <w:t>01682</w:t>
            </w:r>
          </w:p>
        </w:tc>
        <w:tc>
          <w:tcPr>
            <w:tcW w:w="600" w:type="dxa"/>
          </w:tcPr>
          <w:p w14:paraId="6DB43D64" w14:textId="77777777" w:rsidR="00B50050" w:rsidRDefault="00B50050" w:rsidP="0088127C">
            <w:pPr>
              <w:pStyle w:val="OtherTableBody"/>
            </w:pPr>
            <w:r>
              <w:t>RXE</w:t>
            </w:r>
          </w:p>
        </w:tc>
        <w:tc>
          <w:tcPr>
            <w:tcW w:w="600" w:type="dxa"/>
          </w:tcPr>
          <w:p w14:paraId="36A41160" w14:textId="77777777" w:rsidR="00B50050" w:rsidRDefault="00B50050" w:rsidP="0088127C">
            <w:pPr>
              <w:pStyle w:val="OtherTableBody"/>
            </w:pPr>
            <w:r>
              <w:t>41</w:t>
            </w:r>
          </w:p>
        </w:tc>
        <w:tc>
          <w:tcPr>
            <w:tcW w:w="600" w:type="dxa"/>
          </w:tcPr>
          <w:p w14:paraId="4F3B6704" w14:textId="77777777" w:rsidR="00B50050" w:rsidRDefault="00B50050" w:rsidP="0088127C">
            <w:pPr>
              <w:pStyle w:val="OtherTableBody"/>
            </w:pPr>
            <w:r>
              <w:t>..</w:t>
            </w:r>
          </w:p>
        </w:tc>
        <w:tc>
          <w:tcPr>
            <w:tcW w:w="600" w:type="dxa"/>
          </w:tcPr>
          <w:p w14:paraId="34EBE7CF" w14:textId="77777777" w:rsidR="00B50050" w:rsidRDefault="00B50050" w:rsidP="0088127C">
            <w:pPr>
              <w:pStyle w:val="OtherTableBody"/>
            </w:pPr>
          </w:p>
        </w:tc>
        <w:tc>
          <w:tcPr>
            <w:tcW w:w="600" w:type="dxa"/>
          </w:tcPr>
          <w:p w14:paraId="5928C47E" w14:textId="77777777" w:rsidR="00B50050" w:rsidRDefault="00B50050" w:rsidP="0088127C">
            <w:pPr>
              <w:pStyle w:val="OtherTableBody"/>
            </w:pPr>
            <w:r>
              <w:t>XAD</w:t>
            </w:r>
          </w:p>
        </w:tc>
        <w:tc>
          <w:tcPr>
            <w:tcW w:w="700" w:type="dxa"/>
          </w:tcPr>
          <w:p w14:paraId="0C06FCE1" w14:textId="77777777" w:rsidR="00B50050" w:rsidRDefault="00B50050" w:rsidP="0088127C">
            <w:pPr>
              <w:pStyle w:val="OtherTableBody"/>
            </w:pPr>
          </w:p>
        </w:tc>
        <w:tc>
          <w:tcPr>
            <w:tcW w:w="600" w:type="dxa"/>
          </w:tcPr>
          <w:p w14:paraId="031FF4D2" w14:textId="77777777" w:rsidR="00B50050" w:rsidRDefault="00B50050" w:rsidP="0088127C">
            <w:pPr>
              <w:pStyle w:val="OtherTableBody"/>
            </w:pPr>
          </w:p>
        </w:tc>
        <w:tc>
          <w:tcPr>
            <w:tcW w:w="900" w:type="dxa"/>
          </w:tcPr>
          <w:p w14:paraId="7BFFCECA" w14:textId="77777777" w:rsidR="00B50050" w:rsidRDefault="00B50050" w:rsidP="0088127C">
            <w:pPr>
              <w:pStyle w:val="OtherTableBody"/>
            </w:pPr>
            <w:r>
              <w:t>4A.4.4.41</w:t>
            </w:r>
          </w:p>
        </w:tc>
      </w:tr>
      <w:tr w:rsidR="00B50050" w14:paraId="767F1A60" w14:textId="77777777" w:rsidTr="00195548">
        <w:tc>
          <w:tcPr>
            <w:tcW w:w="3500" w:type="dxa"/>
          </w:tcPr>
          <w:p w14:paraId="4BBB1830" w14:textId="77777777" w:rsidR="00B50050" w:rsidRDefault="00B50050" w:rsidP="0088127C">
            <w:pPr>
              <w:pStyle w:val="OtherTableBody"/>
            </w:pPr>
            <w:r>
              <w:t>Dispensing Pharmacy Address</w:t>
            </w:r>
          </w:p>
        </w:tc>
        <w:tc>
          <w:tcPr>
            <w:tcW w:w="700" w:type="dxa"/>
          </w:tcPr>
          <w:p w14:paraId="639BD016" w14:textId="77777777" w:rsidR="00B50050" w:rsidRDefault="00B50050" w:rsidP="0088127C">
            <w:pPr>
              <w:pStyle w:val="OtherTableBody"/>
            </w:pPr>
            <w:r>
              <w:t>01682</w:t>
            </w:r>
          </w:p>
        </w:tc>
        <w:tc>
          <w:tcPr>
            <w:tcW w:w="600" w:type="dxa"/>
          </w:tcPr>
          <w:p w14:paraId="6B8AD659" w14:textId="77777777" w:rsidR="00B50050" w:rsidRDefault="00B50050" w:rsidP="0088127C">
            <w:pPr>
              <w:pStyle w:val="OtherTableBody"/>
            </w:pPr>
            <w:r>
              <w:t>RXO</w:t>
            </w:r>
          </w:p>
        </w:tc>
        <w:tc>
          <w:tcPr>
            <w:tcW w:w="600" w:type="dxa"/>
          </w:tcPr>
          <w:p w14:paraId="484E05EC" w14:textId="77777777" w:rsidR="00B50050" w:rsidRDefault="00B50050" w:rsidP="0088127C">
            <w:pPr>
              <w:pStyle w:val="OtherTableBody"/>
            </w:pPr>
            <w:r>
              <w:t>33</w:t>
            </w:r>
          </w:p>
        </w:tc>
        <w:tc>
          <w:tcPr>
            <w:tcW w:w="600" w:type="dxa"/>
          </w:tcPr>
          <w:p w14:paraId="744616A8" w14:textId="77777777" w:rsidR="00B50050" w:rsidRDefault="00B50050" w:rsidP="0088127C">
            <w:pPr>
              <w:pStyle w:val="OtherTableBody"/>
            </w:pPr>
            <w:r>
              <w:t>..</w:t>
            </w:r>
          </w:p>
        </w:tc>
        <w:tc>
          <w:tcPr>
            <w:tcW w:w="600" w:type="dxa"/>
          </w:tcPr>
          <w:p w14:paraId="3FE028C3" w14:textId="77777777" w:rsidR="00B50050" w:rsidRDefault="00B50050" w:rsidP="0088127C">
            <w:pPr>
              <w:pStyle w:val="OtherTableBody"/>
            </w:pPr>
          </w:p>
        </w:tc>
        <w:tc>
          <w:tcPr>
            <w:tcW w:w="600" w:type="dxa"/>
          </w:tcPr>
          <w:p w14:paraId="158892E4" w14:textId="77777777" w:rsidR="00B50050" w:rsidRDefault="00B50050" w:rsidP="0088127C">
            <w:pPr>
              <w:pStyle w:val="OtherTableBody"/>
            </w:pPr>
            <w:r>
              <w:t>XAD</w:t>
            </w:r>
          </w:p>
        </w:tc>
        <w:tc>
          <w:tcPr>
            <w:tcW w:w="700" w:type="dxa"/>
          </w:tcPr>
          <w:p w14:paraId="3377E455" w14:textId="77777777" w:rsidR="00B50050" w:rsidRDefault="00B50050" w:rsidP="0088127C">
            <w:pPr>
              <w:pStyle w:val="OtherTableBody"/>
            </w:pPr>
          </w:p>
        </w:tc>
        <w:tc>
          <w:tcPr>
            <w:tcW w:w="600" w:type="dxa"/>
          </w:tcPr>
          <w:p w14:paraId="197F70DD" w14:textId="77777777" w:rsidR="00B50050" w:rsidRDefault="00B50050" w:rsidP="0088127C">
            <w:pPr>
              <w:pStyle w:val="OtherTableBody"/>
            </w:pPr>
          </w:p>
        </w:tc>
        <w:tc>
          <w:tcPr>
            <w:tcW w:w="900" w:type="dxa"/>
          </w:tcPr>
          <w:p w14:paraId="49199BE9" w14:textId="77777777" w:rsidR="00B50050" w:rsidRDefault="00B50050" w:rsidP="0088127C">
            <w:pPr>
              <w:pStyle w:val="OtherTableBody"/>
            </w:pPr>
            <w:r>
              <w:t>4A.4.1.33</w:t>
            </w:r>
          </w:p>
        </w:tc>
      </w:tr>
      <w:tr w:rsidR="00B50050" w14:paraId="33B7AA91" w14:textId="77777777" w:rsidTr="00195548">
        <w:tc>
          <w:tcPr>
            <w:tcW w:w="3500" w:type="dxa"/>
          </w:tcPr>
          <w:p w14:paraId="0523C1D3" w14:textId="77777777" w:rsidR="00B50050" w:rsidRDefault="00B50050" w:rsidP="0088127C">
            <w:pPr>
              <w:pStyle w:val="OtherTableBody"/>
            </w:pPr>
            <w:r>
              <w:t>Dispensing Provider</w:t>
            </w:r>
          </w:p>
        </w:tc>
        <w:tc>
          <w:tcPr>
            <w:tcW w:w="700" w:type="dxa"/>
          </w:tcPr>
          <w:p w14:paraId="47CF7353" w14:textId="77777777" w:rsidR="00B50050" w:rsidRDefault="00B50050" w:rsidP="0088127C">
            <w:pPr>
              <w:pStyle w:val="OtherTableBody"/>
            </w:pPr>
            <w:r>
              <w:t>00341</w:t>
            </w:r>
          </w:p>
        </w:tc>
        <w:tc>
          <w:tcPr>
            <w:tcW w:w="600" w:type="dxa"/>
          </w:tcPr>
          <w:p w14:paraId="7C880F6A" w14:textId="77777777" w:rsidR="00B50050" w:rsidRDefault="00B50050" w:rsidP="0088127C">
            <w:pPr>
              <w:pStyle w:val="OtherTableBody"/>
            </w:pPr>
            <w:r>
              <w:t>RXD</w:t>
            </w:r>
          </w:p>
        </w:tc>
        <w:tc>
          <w:tcPr>
            <w:tcW w:w="600" w:type="dxa"/>
          </w:tcPr>
          <w:p w14:paraId="0AC454AA" w14:textId="77777777" w:rsidR="00B50050" w:rsidRDefault="00B50050" w:rsidP="0088127C">
            <w:pPr>
              <w:pStyle w:val="OtherTableBody"/>
            </w:pPr>
            <w:r>
              <w:t>10</w:t>
            </w:r>
          </w:p>
        </w:tc>
        <w:tc>
          <w:tcPr>
            <w:tcW w:w="600" w:type="dxa"/>
          </w:tcPr>
          <w:p w14:paraId="28F0BAAD" w14:textId="77777777" w:rsidR="00B50050" w:rsidRDefault="00B50050" w:rsidP="0088127C">
            <w:pPr>
              <w:pStyle w:val="OtherTableBody"/>
            </w:pPr>
            <w:r>
              <w:t>..</w:t>
            </w:r>
          </w:p>
        </w:tc>
        <w:tc>
          <w:tcPr>
            <w:tcW w:w="600" w:type="dxa"/>
          </w:tcPr>
          <w:p w14:paraId="36364C2D" w14:textId="77777777" w:rsidR="00B50050" w:rsidRDefault="00B50050" w:rsidP="0088127C">
            <w:pPr>
              <w:pStyle w:val="OtherTableBody"/>
            </w:pPr>
          </w:p>
        </w:tc>
        <w:tc>
          <w:tcPr>
            <w:tcW w:w="600" w:type="dxa"/>
          </w:tcPr>
          <w:p w14:paraId="5C151F35" w14:textId="77777777" w:rsidR="00B50050" w:rsidRDefault="00B50050" w:rsidP="0088127C">
            <w:pPr>
              <w:pStyle w:val="OtherTableBody"/>
            </w:pPr>
            <w:r>
              <w:t>XCN</w:t>
            </w:r>
          </w:p>
        </w:tc>
        <w:tc>
          <w:tcPr>
            <w:tcW w:w="700" w:type="dxa"/>
          </w:tcPr>
          <w:p w14:paraId="315B0B52" w14:textId="77777777" w:rsidR="00B50050" w:rsidRDefault="00B50050" w:rsidP="0088127C">
            <w:pPr>
              <w:pStyle w:val="OtherTableBody"/>
            </w:pPr>
            <w:r>
              <w:t>Y</w:t>
            </w:r>
          </w:p>
        </w:tc>
        <w:tc>
          <w:tcPr>
            <w:tcW w:w="600" w:type="dxa"/>
          </w:tcPr>
          <w:p w14:paraId="0CCE252E" w14:textId="77777777" w:rsidR="00B50050" w:rsidRDefault="00B50050" w:rsidP="0088127C">
            <w:pPr>
              <w:pStyle w:val="OtherTableBody"/>
            </w:pPr>
          </w:p>
        </w:tc>
        <w:tc>
          <w:tcPr>
            <w:tcW w:w="900" w:type="dxa"/>
          </w:tcPr>
          <w:p w14:paraId="5B7507C3" w14:textId="77777777" w:rsidR="00B50050" w:rsidRDefault="00B50050" w:rsidP="0088127C">
            <w:pPr>
              <w:pStyle w:val="OtherTableBody"/>
            </w:pPr>
            <w:r>
              <w:t>4A.4.5.10</w:t>
            </w:r>
          </w:p>
        </w:tc>
      </w:tr>
      <w:tr w:rsidR="00B50050" w14:paraId="7BB74A11" w14:textId="77777777" w:rsidTr="00195548">
        <w:tc>
          <w:tcPr>
            <w:tcW w:w="3500" w:type="dxa"/>
          </w:tcPr>
          <w:p w14:paraId="281757A4" w14:textId="77777777" w:rsidR="00B50050" w:rsidRDefault="00B50050" w:rsidP="0088127C">
            <w:pPr>
              <w:pStyle w:val="OtherTableBody"/>
            </w:pPr>
            <w:r>
              <w:t>Display Level</w:t>
            </w:r>
          </w:p>
        </w:tc>
        <w:tc>
          <w:tcPr>
            <w:tcW w:w="700" w:type="dxa"/>
          </w:tcPr>
          <w:p w14:paraId="2289F5B0" w14:textId="77777777" w:rsidR="00B50050" w:rsidRDefault="00B50050" w:rsidP="0088127C">
            <w:pPr>
              <w:pStyle w:val="OtherTableBody"/>
            </w:pPr>
            <w:r>
              <w:t>00062</w:t>
            </w:r>
          </w:p>
        </w:tc>
        <w:tc>
          <w:tcPr>
            <w:tcW w:w="600" w:type="dxa"/>
          </w:tcPr>
          <w:p w14:paraId="21A322E0" w14:textId="77777777" w:rsidR="00B50050" w:rsidRDefault="00B50050" w:rsidP="0088127C">
            <w:pPr>
              <w:pStyle w:val="OtherTableBody"/>
            </w:pPr>
            <w:r>
              <w:t>DSP</w:t>
            </w:r>
          </w:p>
        </w:tc>
        <w:tc>
          <w:tcPr>
            <w:tcW w:w="600" w:type="dxa"/>
          </w:tcPr>
          <w:p w14:paraId="0A7DBF39" w14:textId="77777777" w:rsidR="00B50050" w:rsidRDefault="00B50050" w:rsidP="0088127C">
            <w:pPr>
              <w:pStyle w:val="OtherTableBody"/>
            </w:pPr>
            <w:r>
              <w:t>2</w:t>
            </w:r>
          </w:p>
        </w:tc>
        <w:tc>
          <w:tcPr>
            <w:tcW w:w="600" w:type="dxa"/>
          </w:tcPr>
          <w:p w14:paraId="151DAB00" w14:textId="77777777" w:rsidR="00B50050" w:rsidRDefault="00B50050" w:rsidP="0088127C">
            <w:pPr>
              <w:pStyle w:val="OtherTableBody"/>
            </w:pPr>
            <w:r>
              <w:t>1..4</w:t>
            </w:r>
          </w:p>
        </w:tc>
        <w:tc>
          <w:tcPr>
            <w:tcW w:w="600" w:type="dxa"/>
          </w:tcPr>
          <w:p w14:paraId="2E35E8CE" w14:textId="77777777" w:rsidR="00B50050" w:rsidRDefault="00B50050" w:rsidP="0088127C">
            <w:pPr>
              <w:pStyle w:val="OtherTableBody"/>
            </w:pPr>
          </w:p>
        </w:tc>
        <w:tc>
          <w:tcPr>
            <w:tcW w:w="600" w:type="dxa"/>
          </w:tcPr>
          <w:p w14:paraId="6530FD73" w14:textId="77777777" w:rsidR="00B50050" w:rsidRDefault="00B50050" w:rsidP="0088127C">
            <w:pPr>
              <w:pStyle w:val="OtherTableBody"/>
            </w:pPr>
            <w:r>
              <w:t>SI</w:t>
            </w:r>
          </w:p>
        </w:tc>
        <w:tc>
          <w:tcPr>
            <w:tcW w:w="700" w:type="dxa"/>
          </w:tcPr>
          <w:p w14:paraId="23782415" w14:textId="77777777" w:rsidR="00B50050" w:rsidRDefault="00B50050" w:rsidP="0088127C">
            <w:pPr>
              <w:pStyle w:val="OtherTableBody"/>
            </w:pPr>
          </w:p>
        </w:tc>
        <w:tc>
          <w:tcPr>
            <w:tcW w:w="600" w:type="dxa"/>
          </w:tcPr>
          <w:p w14:paraId="530D0468" w14:textId="77777777" w:rsidR="00B50050" w:rsidRDefault="00B50050" w:rsidP="0088127C">
            <w:pPr>
              <w:pStyle w:val="OtherTableBody"/>
            </w:pPr>
          </w:p>
        </w:tc>
        <w:tc>
          <w:tcPr>
            <w:tcW w:w="900" w:type="dxa"/>
          </w:tcPr>
          <w:p w14:paraId="356EEE43" w14:textId="77777777" w:rsidR="00B50050" w:rsidRDefault="00B50050" w:rsidP="0088127C">
            <w:pPr>
              <w:pStyle w:val="OtherTableBody"/>
            </w:pPr>
            <w:r>
              <w:t>5.5.1.2</w:t>
            </w:r>
          </w:p>
        </w:tc>
      </w:tr>
      <w:tr w:rsidR="00B50050" w14:paraId="34CC2743" w14:textId="77777777" w:rsidTr="00195548">
        <w:tc>
          <w:tcPr>
            <w:tcW w:w="3500" w:type="dxa"/>
          </w:tcPr>
          <w:p w14:paraId="41A16430" w14:textId="77777777" w:rsidR="00B50050" w:rsidRDefault="00B50050" w:rsidP="0088127C">
            <w:pPr>
              <w:pStyle w:val="OtherTableBody"/>
            </w:pPr>
            <w:r>
              <w:t>Display-sort-key</w:t>
            </w:r>
          </w:p>
        </w:tc>
        <w:tc>
          <w:tcPr>
            <w:tcW w:w="700" w:type="dxa"/>
          </w:tcPr>
          <w:p w14:paraId="678D6292" w14:textId="77777777" w:rsidR="00B50050" w:rsidRDefault="00B50050" w:rsidP="0088127C">
            <w:pPr>
              <w:pStyle w:val="OtherTableBody"/>
            </w:pPr>
            <w:r>
              <w:t>00000</w:t>
            </w:r>
          </w:p>
        </w:tc>
        <w:tc>
          <w:tcPr>
            <w:tcW w:w="600" w:type="dxa"/>
          </w:tcPr>
          <w:p w14:paraId="360B72C7" w14:textId="77777777" w:rsidR="00B50050" w:rsidRDefault="00B50050" w:rsidP="0088127C">
            <w:pPr>
              <w:pStyle w:val="OtherTableBody"/>
            </w:pPr>
            <w:r>
              <w:t>ZL7</w:t>
            </w:r>
          </w:p>
        </w:tc>
        <w:tc>
          <w:tcPr>
            <w:tcW w:w="600" w:type="dxa"/>
          </w:tcPr>
          <w:p w14:paraId="703EF9CE" w14:textId="77777777" w:rsidR="00B50050" w:rsidRDefault="00B50050" w:rsidP="0088127C">
            <w:pPr>
              <w:pStyle w:val="OtherTableBody"/>
            </w:pPr>
            <w:r>
              <w:t>2</w:t>
            </w:r>
          </w:p>
        </w:tc>
        <w:tc>
          <w:tcPr>
            <w:tcW w:w="600" w:type="dxa"/>
          </w:tcPr>
          <w:p w14:paraId="3B0258E9" w14:textId="77777777" w:rsidR="00B50050" w:rsidRDefault="00B50050" w:rsidP="0088127C">
            <w:pPr>
              <w:pStyle w:val="OtherTableBody"/>
            </w:pPr>
            <w:r>
              <w:t>..</w:t>
            </w:r>
          </w:p>
        </w:tc>
        <w:tc>
          <w:tcPr>
            <w:tcW w:w="600" w:type="dxa"/>
          </w:tcPr>
          <w:p w14:paraId="6419ACE6" w14:textId="77777777" w:rsidR="00B50050" w:rsidRDefault="00B50050" w:rsidP="0088127C">
            <w:pPr>
              <w:pStyle w:val="OtherTableBody"/>
            </w:pPr>
            <w:r>
              <w:t>3=</w:t>
            </w:r>
          </w:p>
        </w:tc>
        <w:tc>
          <w:tcPr>
            <w:tcW w:w="600" w:type="dxa"/>
          </w:tcPr>
          <w:p w14:paraId="480ACD9E" w14:textId="77777777" w:rsidR="00B50050" w:rsidRDefault="00B50050" w:rsidP="0088127C">
            <w:pPr>
              <w:pStyle w:val="OtherTableBody"/>
            </w:pPr>
            <w:r>
              <w:t>NM</w:t>
            </w:r>
          </w:p>
        </w:tc>
        <w:tc>
          <w:tcPr>
            <w:tcW w:w="700" w:type="dxa"/>
          </w:tcPr>
          <w:p w14:paraId="617F0CF9" w14:textId="77777777" w:rsidR="00B50050" w:rsidRDefault="00B50050" w:rsidP="0088127C">
            <w:pPr>
              <w:pStyle w:val="OtherTableBody"/>
            </w:pPr>
          </w:p>
        </w:tc>
        <w:tc>
          <w:tcPr>
            <w:tcW w:w="600" w:type="dxa"/>
          </w:tcPr>
          <w:p w14:paraId="62219FD8" w14:textId="77777777" w:rsidR="00B50050" w:rsidRDefault="00B50050" w:rsidP="0088127C">
            <w:pPr>
              <w:pStyle w:val="OtherTableBody"/>
            </w:pPr>
          </w:p>
        </w:tc>
        <w:tc>
          <w:tcPr>
            <w:tcW w:w="900" w:type="dxa"/>
          </w:tcPr>
          <w:p w14:paraId="3EFE172E" w14:textId="77777777" w:rsidR="00B50050" w:rsidRDefault="00B50050" w:rsidP="0088127C">
            <w:pPr>
              <w:pStyle w:val="OtherTableBody"/>
            </w:pPr>
            <w:r>
              <w:t>8.6.1.2</w:t>
            </w:r>
          </w:p>
        </w:tc>
      </w:tr>
      <w:tr w:rsidR="00B50050" w14:paraId="59B40CCA" w14:textId="77777777" w:rsidTr="00195548">
        <w:tc>
          <w:tcPr>
            <w:tcW w:w="3500" w:type="dxa"/>
          </w:tcPr>
          <w:p w14:paraId="170B103B" w14:textId="77777777" w:rsidR="00B50050" w:rsidRDefault="00B50050" w:rsidP="0088127C">
            <w:pPr>
              <w:pStyle w:val="OtherTableBody"/>
            </w:pPr>
            <w:r>
              <w:t>Display-sort-key</w:t>
            </w:r>
          </w:p>
        </w:tc>
        <w:tc>
          <w:tcPr>
            <w:tcW w:w="700" w:type="dxa"/>
          </w:tcPr>
          <w:p w14:paraId="1E7A6793" w14:textId="77777777" w:rsidR="00B50050" w:rsidRDefault="00B50050" w:rsidP="0088127C">
            <w:pPr>
              <w:pStyle w:val="OtherTableBody"/>
            </w:pPr>
            <w:r>
              <w:t>00000</w:t>
            </w:r>
          </w:p>
        </w:tc>
        <w:tc>
          <w:tcPr>
            <w:tcW w:w="600" w:type="dxa"/>
          </w:tcPr>
          <w:p w14:paraId="58E43876" w14:textId="77777777" w:rsidR="00B50050" w:rsidRDefault="00B50050" w:rsidP="0088127C">
            <w:pPr>
              <w:pStyle w:val="OtherTableBody"/>
            </w:pPr>
            <w:r>
              <w:t>ZL7</w:t>
            </w:r>
          </w:p>
        </w:tc>
        <w:tc>
          <w:tcPr>
            <w:tcW w:w="600" w:type="dxa"/>
          </w:tcPr>
          <w:p w14:paraId="4656DA56" w14:textId="77777777" w:rsidR="00B50050" w:rsidRDefault="00B50050" w:rsidP="0088127C">
            <w:pPr>
              <w:pStyle w:val="OtherTableBody"/>
            </w:pPr>
            <w:r>
              <w:t>1</w:t>
            </w:r>
          </w:p>
        </w:tc>
        <w:tc>
          <w:tcPr>
            <w:tcW w:w="600" w:type="dxa"/>
          </w:tcPr>
          <w:p w14:paraId="0D02FC6C" w14:textId="77777777" w:rsidR="00B50050" w:rsidRDefault="00B50050" w:rsidP="0088127C">
            <w:pPr>
              <w:pStyle w:val="OtherTableBody"/>
            </w:pPr>
            <w:r>
              <w:t>..</w:t>
            </w:r>
          </w:p>
        </w:tc>
        <w:tc>
          <w:tcPr>
            <w:tcW w:w="600" w:type="dxa"/>
          </w:tcPr>
          <w:p w14:paraId="469A7348" w14:textId="77777777" w:rsidR="00B50050" w:rsidRDefault="00B50050" w:rsidP="0088127C">
            <w:pPr>
              <w:pStyle w:val="OtherTableBody"/>
            </w:pPr>
            <w:r>
              <w:t>3=</w:t>
            </w:r>
          </w:p>
        </w:tc>
        <w:tc>
          <w:tcPr>
            <w:tcW w:w="600" w:type="dxa"/>
          </w:tcPr>
          <w:p w14:paraId="2E4565E7" w14:textId="77777777" w:rsidR="00B50050" w:rsidRDefault="00B50050" w:rsidP="0088127C">
            <w:pPr>
              <w:pStyle w:val="OtherTableBody"/>
            </w:pPr>
            <w:r>
              <w:t>NM</w:t>
            </w:r>
          </w:p>
        </w:tc>
        <w:tc>
          <w:tcPr>
            <w:tcW w:w="700" w:type="dxa"/>
          </w:tcPr>
          <w:p w14:paraId="3763131B" w14:textId="77777777" w:rsidR="00B50050" w:rsidRDefault="00B50050" w:rsidP="0088127C">
            <w:pPr>
              <w:pStyle w:val="OtherTableBody"/>
            </w:pPr>
          </w:p>
        </w:tc>
        <w:tc>
          <w:tcPr>
            <w:tcW w:w="600" w:type="dxa"/>
          </w:tcPr>
          <w:p w14:paraId="6EE0B185" w14:textId="77777777" w:rsidR="00B50050" w:rsidRDefault="00B50050" w:rsidP="0088127C">
            <w:pPr>
              <w:pStyle w:val="OtherTableBody"/>
            </w:pPr>
          </w:p>
        </w:tc>
        <w:tc>
          <w:tcPr>
            <w:tcW w:w="900" w:type="dxa"/>
          </w:tcPr>
          <w:p w14:paraId="3D073CCB" w14:textId="77777777" w:rsidR="00B50050" w:rsidRDefault="00B50050" w:rsidP="0088127C">
            <w:pPr>
              <w:pStyle w:val="OtherTableBody"/>
            </w:pPr>
            <w:r>
              <w:t>8.6.1.1</w:t>
            </w:r>
          </w:p>
        </w:tc>
      </w:tr>
      <w:tr w:rsidR="00B50050" w14:paraId="71FAB185" w14:textId="77777777" w:rsidTr="00195548">
        <w:tc>
          <w:tcPr>
            <w:tcW w:w="3500" w:type="dxa"/>
          </w:tcPr>
          <w:p w14:paraId="6B5B8170" w14:textId="77777777" w:rsidR="00B50050" w:rsidRDefault="00B50050" w:rsidP="0088127C">
            <w:pPr>
              <w:pStyle w:val="OtherTableBody"/>
            </w:pPr>
            <w:r>
              <w:t>Distributed Copies (Code and Name of Recipient(s) )</w:t>
            </w:r>
          </w:p>
        </w:tc>
        <w:tc>
          <w:tcPr>
            <w:tcW w:w="700" w:type="dxa"/>
          </w:tcPr>
          <w:p w14:paraId="3081A0A5" w14:textId="77777777" w:rsidR="00B50050" w:rsidRDefault="00B50050" w:rsidP="0088127C">
            <w:pPr>
              <w:pStyle w:val="OtherTableBody"/>
            </w:pPr>
            <w:r>
              <w:t>00935</w:t>
            </w:r>
          </w:p>
        </w:tc>
        <w:tc>
          <w:tcPr>
            <w:tcW w:w="600" w:type="dxa"/>
          </w:tcPr>
          <w:p w14:paraId="77FCB6A0" w14:textId="77777777" w:rsidR="00B50050" w:rsidRDefault="00B50050" w:rsidP="0088127C">
            <w:pPr>
              <w:pStyle w:val="OtherTableBody"/>
            </w:pPr>
            <w:r>
              <w:t>TXA</w:t>
            </w:r>
          </w:p>
        </w:tc>
        <w:tc>
          <w:tcPr>
            <w:tcW w:w="600" w:type="dxa"/>
          </w:tcPr>
          <w:p w14:paraId="34F70C6A" w14:textId="77777777" w:rsidR="00B50050" w:rsidRDefault="00B50050" w:rsidP="0088127C">
            <w:pPr>
              <w:pStyle w:val="OtherTableBody"/>
            </w:pPr>
            <w:r>
              <w:t>23</w:t>
            </w:r>
          </w:p>
        </w:tc>
        <w:tc>
          <w:tcPr>
            <w:tcW w:w="600" w:type="dxa"/>
          </w:tcPr>
          <w:p w14:paraId="04A414C1" w14:textId="77777777" w:rsidR="00B50050" w:rsidRDefault="00B50050" w:rsidP="0088127C">
            <w:pPr>
              <w:pStyle w:val="OtherTableBody"/>
            </w:pPr>
            <w:r>
              <w:t>..</w:t>
            </w:r>
          </w:p>
        </w:tc>
        <w:tc>
          <w:tcPr>
            <w:tcW w:w="600" w:type="dxa"/>
          </w:tcPr>
          <w:p w14:paraId="25BCE637" w14:textId="77777777" w:rsidR="00B50050" w:rsidRDefault="00B50050" w:rsidP="0088127C">
            <w:pPr>
              <w:pStyle w:val="OtherTableBody"/>
            </w:pPr>
          </w:p>
        </w:tc>
        <w:tc>
          <w:tcPr>
            <w:tcW w:w="600" w:type="dxa"/>
          </w:tcPr>
          <w:p w14:paraId="5AD88500" w14:textId="77777777" w:rsidR="00B50050" w:rsidRDefault="00B50050" w:rsidP="0088127C">
            <w:pPr>
              <w:pStyle w:val="OtherTableBody"/>
            </w:pPr>
            <w:r>
              <w:t>XCN</w:t>
            </w:r>
          </w:p>
        </w:tc>
        <w:tc>
          <w:tcPr>
            <w:tcW w:w="700" w:type="dxa"/>
          </w:tcPr>
          <w:p w14:paraId="3F73339B" w14:textId="77777777" w:rsidR="00B50050" w:rsidRDefault="00B50050" w:rsidP="0088127C">
            <w:pPr>
              <w:pStyle w:val="OtherTableBody"/>
            </w:pPr>
            <w:r>
              <w:t>Y</w:t>
            </w:r>
          </w:p>
        </w:tc>
        <w:tc>
          <w:tcPr>
            <w:tcW w:w="600" w:type="dxa"/>
          </w:tcPr>
          <w:p w14:paraId="418F9CA5" w14:textId="77777777" w:rsidR="00B50050" w:rsidRDefault="00B50050" w:rsidP="0088127C">
            <w:pPr>
              <w:pStyle w:val="OtherTableBody"/>
            </w:pPr>
          </w:p>
        </w:tc>
        <w:tc>
          <w:tcPr>
            <w:tcW w:w="900" w:type="dxa"/>
          </w:tcPr>
          <w:p w14:paraId="3D794FE4" w14:textId="77777777" w:rsidR="00B50050" w:rsidRDefault="00B50050" w:rsidP="0088127C">
            <w:pPr>
              <w:pStyle w:val="OtherTableBody"/>
            </w:pPr>
            <w:r>
              <w:t>9.7.3.23</w:t>
            </w:r>
          </w:p>
        </w:tc>
      </w:tr>
      <w:tr w:rsidR="00B50050" w14:paraId="16F0EDB7" w14:textId="77777777" w:rsidTr="00195548">
        <w:tc>
          <w:tcPr>
            <w:tcW w:w="3500" w:type="dxa"/>
          </w:tcPr>
          <w:p w14:paraId="39793766" w14:textId="77777777" w:rsidR="00B50050" w:rsidRDefault="00B50050" w:rsidP="0088127C">
            <w:pPr>
              <w:pStyle w:val="OtherTableBody"/>
            </w:pPr>
            <w:r>
              <w:t>DME Certificate of Medical Necessity Transmission Code</w:t>
            </w:r>
          </w:p>
        </w:tc>
        <w:tc>
          <w:tcPr>
            <w:tcW w:w="700" w:type="dxa"/>
          </w:tcPr>
          <w:p w14:paraId="7A4F1619" w14:textId="77777777" w:rsidR="00B50050" w:rsidRDefault="00B50050" w:rsidP="0088127C">
            <w:pPr>
              <w:pStyle w:val="OtherTableBody"/>
            </w:pPr>
            <w:r>
              <w:t>03496</w:t>
            </w:r>
          </w:p>
        </w:tc>
        <w:tc>
          <w:tcPr>
            <w:tcW w:w="600" w:type="dxa"/>
          </w:tcPr>
          <w:p w14:paraId="470FB950" w14:textId="77777777" w:rsidR="00B50050" w:rsidRDefault="00B50050" w:rsidP="0088127C">
            <w:pPr>
              <w:pStyle w:val="OtherTableBody"/>
            </w:pPr>
            <w:r>
              <w:t>FT1</w:t>
            </w:r>
          </w:p>
        </w:tc>
        <w:tc>
          <w:tcPr>
            <w:tcW w:w="600" w:type="dxa"/>
          </w:tcPr>
          <w:p w14:paraId="41451232" w14:textId="77777777" w:rsidR="00B50050" w:rsidRDefault="00B50050" w:rsidP="0088127C">
            <w:pPr>
              <w:pStyle w:val="OtherTableBody"/>
            </w:pPr>
            <w:r>
              <w:t>44</w:t>
            </w:r>
          </w:p>
        </w:tc>
        <w:tc>
          <w:tcPr>
            <w:tcW w:w="600" w:type="dxa"/>
          </w:tcPr>
          <w:p w14:paraId="11D7E3BB" w14:textId="77777777" w:rsidR="00B50050" w:rsidRDefault="00B50050" w:rsidP="0088127C">
            <w:pPr>
              <w:pStyle w:val="OtherTableBody"/>
            </w:pPr>
            <w:r>
              <w:t>..</w:t>
            </w:r>
          </w:p>
        </w:tc>
        <w:tc>
          <w:tcPr>
            <w:tcW w:w="600" w:type="dxa"/>
          </w:tcPr>
          <w:p w14:paraId="22482F10" w14:textId="77777777" w:rsidR="00B50050" w:rsidRDefault="00B50050" w:rsidP="0088127C">
            <w:pPr>
              <w:pStyle w:val="OtherTableBody"/>
            </w:pPr>
          </w:p>
        </w:tc>
        <w:tc>
          <w:tcPr>
            <w:tcW w:w="600" w:type="dxa"/>
          </w:tcPr>
          <w:p w14:paraId="46424025" w14:textId="77777777" w:rsidR="00B50050" w:rsidRDefault="00B50050" w:rsidP="0088127C">
            <w:pPr>
              <w:pStyle w:val="OtherTableBody"/>
            </w:pPr>
            <w:r>
              <w:t>CWE</w:t>
            </w:r>
          </w:p>
        </w:tc>
        <w:tc>
          <w:tcPr>
            <w:tcW w:w="700" w:type="dxa"/>
          </w:tcPr>
          <w:p w14:paraId="76A3A248" w14:textId="77777777" w:rsidR="00B50050" w:rsidRDefault="00B50050" w:rsidP="0088127C">
            <w:pPr>
              <w:pStyle w:val="OtherTableBody"/>
            </w:pPr>
          </w:p>
        </w:tc>
        <w:tc>
          <w:tcPr>
            <w:tcW w:w="600" w:type="dxa"/>
          </w:tcPr>
          <w:p w14:paraId="7E9591FF" w14:textId="77777777" w:rsidR="00B50050" w:rsidRDefault="00B50050" w:rsidP="0088127C">
            <w:pPr>
              <w:pStyle w:val="OtherTableBody"/>
            </w:pPr>
          </w:p>
        </w:tc>
        <w:tc>
          <w:tcPr>
            <w:tcW w:w="900" w:type="dxa"/>
          </w:tcPr>
          <w:p w14:paraId="4B0EEEEE" w14:textId="77777777" w:rsidR="00B50050" w:rsidRDefault="00B50050" w:rsidP="0088127C">
            <w:pPr>
              <w:pStyle w:val="OtherTableBody"/>
            </w:pPr>
            <w:r>
              <w:t>6.5.1.44</w:t>
            </w:r>
          </w:p>
        </w:tc>
      </w:tr>
      <w:tr w:rsidR="00B50050" w14:paraId="69608A2D" w14:textId="77777777" w:rsidTr="00195548">
        <w:tc>
          <w:tcPr>
            <w:tcW w:w="3500" w:type="dxa"/>
          </w:tcPr>
          <w:p w14:paraId="33DC435F" w14:textId="77777777" w:rsidR="00B50050" w:rsidRDefault="00B50050" w:rsidP="0088127C">
            <w:pPr>
              <w:pStyle w:val="OtherTableBody"/>
            </w:pPr>
            <w:r>
              <w:t>DME Certification Condition Indicator</w:t>
            </w:r>
          </w:p>
        </w:tc>
        <w:tc>
          <w:tcPr>
            <w:tcW w:w="700" w:type="dxa"/>
          </w:tcPr>
          <w:p w14:paraId="24116EB4" w14:textId="77777777" w:rsidR="00B50050" w:rsidRDefault="00B50050" w:rsidP="0088127C">
            <w:pPr>
              <w:pStyle w:val="OtherTableBody"/>
            </w:pPr>
            <w:r>
              <w:t>03506</w:t>
            </w:r>
          </w:p>
        </w:tc>
        <w:tc>
          <w:tcPr>
            <w:tcW w:w="600" w:type="dxa"/>
          </w:tcPr>
          <w:p w14:paraId="4BD0A50A" w14:textId="77777777" w:rsidR="00B50050" w:rsidRDefault="00B50050" w:rsidP="0088127C">
            <w:pPr>
              <w:pStyle w:val="OtherTableBody"/>
            </w:pPr>
            <w:r>
              <w:t>FT1</w:t>
            </w:r>
          </w:p>
        </w:tc>
        <w:tc>
          <w:tcPr>
            <w:tcW w:w="600" w:type="dxa"/>
          </w:tcPr>
          <w:p w14:paraId="1E584C92" w14:textId="77777777" w:rsidR="00B50050" w:rsidRDefault="00B50050" w:rsidP="0088127C">
            <w:pPr>
              <w:pStyle w:val="OtherTableBody"/>
            </w:pPr>
            <w:r>
              <w:t>54</w:t>
            </w:r>
          </w:p>
        </w:tc>
        <w:tc>
          <w:tcPr>
            <w:tcW w:w="600" w:type="dxa"/>
          </w:tcPr>
          <w:p w14:paraId="3C7E5202" w14:textId="77777777" w:rsidR="00B50050" w:rsidRDefault="00B50050" w:rsidP="0088127C">
            <w:pPr>
              <w:pStyle w:val="OtherTableBody"/>
            </w:pPr>
            <w:r>
              <w:t>..</w:t>
            </w:r>
          </w:p>
        </w:tc>
        <w:tc>
          <w:tcPr>
            <w:tcW w:w="600" w:type="dxa"/>
          </w:tcPr>
          <w:p w14:paraId="551CEFD1" w14:textId="77777777" w:rsidR="00B50050" w:rsidRDefault="00B50050" w:rsidP="0088127C">
            <w:pPr>
              <w:pStyle w:val="OtherTableBody"/>
            </w:pPr>
          </w:p>
        </w:tc>
        <w:tc>
          <w:tcPr>
            <w:tcW w:w="600" w:type="dxa"/>
          </w:tcPr>
          <w:p w14:paraId="5228FDA4" w14:textId="77777777" w:rsidR="00B50050" w:rsidRDefault="00B50050" w:rsidP="0088127C">
            <w:pPr>
              <w:pStyle w:val="OtherTableBody"/>
            </w:pPr>
            <w:r>
              <w:t>ID</w:t>
            </w:r>
          </w:p>
        </w:tc>
        <w:tc>
          <w:tcPr>
            <w:tcW w:w="700" w:type="dxa"/>
          </w:tcPr>
          <w:p w14:paraId="099758D2" w14:textId="77777777" w:rsidR="00B50050" w:rsidRDefault="00B50050" w:rsidP="0088127C">
            <w:pPr>
              <w:pStyle w:val="OtherTableBody"/>
            </w:pPr>
          </w:p>
        </w:tc>
        <w:tc>
          <w:tcPr>
            <w:tcW w:w="600" w:type="dxa"/>
          </w:tcPr>
          <w:p w14:paraId="0E371468" w14:textId="77777777" w:rsidR="00B50050" w:rsidRDefault="00B50050" w:rsidP="0088127C">
            <w:pPr>
              <w:pStyle w:val="OtherTableBody"/>
            </w:pPr>
          </w:p>
        </w:tc>
        <w:tc>
          <w:tcPr>
            <w:tcW w:w="900" w:type="dxa"/>
          </w:tcPr>
          <w:p w14:paraId="7216A262" w14:textId="77777777" w:rsidR="00B50050" w:rsidRDefault="00B50050" w:rsidP="0088127C">
            <w:pPr>
              <w:pStyle w:val="OtherTableBody"/>
            </w:pPr>
            <w:r>
              <w:t>6.5.1.54</w:t>
            </w:r>
          </w:p>
        </w:tc>
      </w:tr>
      <w:tr w:rsidR="00B50050" w14:paraId="119EDE96" w14:textId="77777777" w:rsidTr="00195548">
        <w:tc>
          <w:tcPr>
            <w:tcW w:w="3500" w:type="dxa"/>
          </w:tcPr>
          <w:p w14:paraId="37A1D4DD" w14:textId="77777777" w:rsidR="00B50050" w:rsidRDefault="00B50050" w:rsidP="0088127C">
            <w:pPr>
              <w:pStyle w:val="OtherTableBody"/>
            </w:pPr>
            <w:r>
              <w:t>DME Certification Revision Date</w:t>
            </w:r>
          </w:p>
        </w:tc>
        <w:tc>
          <w:tcPr>
            <w:tcW w:w="700" w:type="dxa"/>
          </w:tcPr>
          <w:p w14:paraId="566FE711" w14:textId="77777777" w:rsidR="00B50050" w:rsidRDefault="00B50050" w:rsidP="0088127C">
            <w:pPr>
              <w:pStyle w:val="OtherTableBody"/>
            </w:pPr>
            <w:r>
              <w:t>03499</w:t>
            </w:r>
          </w:p>
        </w:tc>
        <w:tc>
          <w:tcPr>
            <w:tcW w:w="600" w:type="dxa"/>
          </w:tcPr>
          <w:p w14:paraId="1E006DA4" w14:textId="77777777" w:rsidR="00B50050" w:rsidRDefault="00B50050" w:rsidP="0088127C">
            <w:pPr>
              <w:pStyle w:val="OtherTableBody"/>
            </w:pPr>
            <w:r>
              <w:t>FT1</w:t>
            </w:r>
          </w:p>
        </w:tc>
        <w:tc>
          <w:tcPr>
            <w:tcW w:w="600" w:type="dxa"/>
          </w:tcPr>
          <w:p w14:paraId="117AE6BA" w14:textId="77777777" w:rsidR="00B50050" w:rsidRDefault="00B50050" w:rsidP="0088127C">
            <w:pPr>
              <w:pStyle w:val="OtherTableBody"/>
            </w:pPr>
            <w:r>
              <w:t>47</w:t>
            </w:r>
          </w:p>
        </w:tc>
        <w:tc>
          <w:tcPr>
            <w:tcW w:w="600" w:type="dxa"/>
          </w:tcPr>
          <w:p w14:paraId="32F21F40" w14:textId="77777777" w:rsidR="00B50050" w:rsidRDefault="00B50050" w:rsidP="0088127C">
            <w:pPr>
              <w:pStyle w:val="OtherTableBody"/>
            </w:pPr>
            <w:r>
              <w:t>..</w:t>
            </w:r>
          </w:p>
        </w:tc>
        <w:tc>
          <w:tcPr>
            <w:tcW w:w="600" w:type="dxa"/>
          </w:tcPr>
          <w:p w14:paraId="0DA59E23" w14:textId="77777777" w:rsidR="00B50050" w:rsidRDefault="00B50050" w:rsidP="0088127C">
            <w:pPr>
              <w:pStyle w:val="OtherTableBody"/>
            </w:pPr>
          </w:p>
        </w:tc>
        <w:tc>
          <w:tcPr>
            <w:tcW w:w="600" w:type="dxa"/>
          </w:tcPr>
          <w:p w14:paraId="25B06DEC" w14:textId="77777777" w:rsidR="00B50050" w:rsidRDefault="00B50050" w:rsidP="0088127C">
            <w:pPr>
              <w:pStyle w:val="OtherTableBody"/>
            </w:pPr>
            <w:r>
              <w:t>DT</w:t>
            </w:r>
          </w:p>
        </w:tc>
        <w:tc>
          <w:tcPr>
            <w:tcW w:w="700" w:type="dxa"/>
          </w:tcPr>
          <w:p w14:paraId="7C75BBF7" w14:textId="77777777" w:rsidR="00B50050" w:rsidRDefault="00B50050" w:rsidP="0088127C">
            <w:pPr>
              <w:pStyle w:val="OtherTableBody"/>
            </w:pPr>
          </w:p>
        </w:tc>
        <w:tc>
          <w:tcPr>
            <w:tcW w:w="600" w:type="dxa"/>
          </w:tcPr>
          <w:p w14:paraId="4BB8ECA3" w14:textId="77777777" w:rsidR="00B50050" w:rsidRDefault="00B50050" w:rsidP="0088127C">
            <w:pPr>
              <w:pStyle w:val="OtherTableBody"/>
            </w:pPr>
          </w:p>
        </w:tc>
        <w:tc>
          <w:tcPr>
            <w:tcW w:w="900" w:type="dxa"/>
          </w:tcPr>
          <w:p w14:paraId="105B1770" w14:textId="77777777" w:rsidR="00B50050" w:rsidRDefault="00B50050" w:rsidP="0088127C">
            <w:pPr>
              <w:pStyle w:val="OtherTableBody"/>
            </w:pPr>
            <w:r>
              <w:t>6.5.1.47</w:t>
            </w:r>
          </w:p>
        </w:tc>
      </w:tr>
      <w:tr w:rsidR="00B50050" w14:paraId="73E849C0" w14:textId="77777777" w:rsidTr="00195548">
        <w:tc>
          <w:tcPr>
            <w:tcW w:w="3500" w:type="dxa"/>
          </w:tcPr>
          <w:p w14:paraId="16CDCB21" w14:textId="77777777" w:rsidR="00B50050" w:rsidRDefault="00B50050" w:rsidP="0088127C">
            <w:pPr>
              <w:pStyle w:val="OtherTableBody"/>
            </w:pPr>
            <w:r>
              <w:t>DME Certification Type Code</w:t>
            </w:r>
          </w:p>
        </w:tc>
        <w:tc>
          <w:tcPr>
            <w:tcW w:w="700" w:type="dxa"/>
          </w:tcPr>
          <w:p w14:paraId="6FF67206" w14:textId="77777777" w:rsidR="00B50050" w:rsidRDefault="00B50050" w:rsidP="0088127C">
            <w:pPr>
              <w:pStyle w:val="OtherTableBody"/>
            </w:pPr>
            <w:r>
              <w:t>03497</w:t>
            </w:r>
          </w:p>
        </w:tc>
        <w:tc>
          <w:tcPr>
            <w:tcW w:w="600" w:type="dxa"/>
          </w:tcPr>
          <w:p w14:paraId="5C81437E" w14:textId="77777777" w:rsidR="00B50050" w:rsidRDefault="00B50050" w:rsidP="0088127C">
            <w:pPr>
              <w:pStyle w:val="OtherTableBody"/>
            </w:pPr>
            <w:r>
              <w:t>FT1</w:t>
            </w:r>
          </w:p>
        </w:tc>
        <w:tc>
          <w:tcPr>
            <w:tcW w:w="600" w:type="dxa"/>
          </w:tcPr>
          <w:p w14:paraId="66072797" w14:textId="77777777" w:rsidR="00B50050" w:rsidRDefault="00B50050" w:rsidP="0088127C">
            <w:pPr>
              <w:pStyle w:val="OtherTableBody"/>
            </w:pPr>
            <w:r>
              <w:t>45</w:t>
            </w:r>
          </w:p>
        </w:tc>
        <w:tc>
          <w:tcPr>
            <w:tcW w:w="600" w:type="dxa"/>
          </w:tcPr>
          <w:p w14:paraId="3B86BE7F" w14:textId="77777777" w:rsidR="00B50050" w:rsidRDefault="00B50050" w:rsidP="0088127C">
            <w:pPr>
              <w:pStyle w:val="OtherTableBody"/>
            </w:pPr>
            <w:r>
              <w:t>..</w:t>
            </w:r>
          </w:p>
        </w:tc>
        <w:tc>
          <w:tcPr>
            <w:tcW w:w="600" w:type="dxa"/>
          </w:tcPr>
          <w:p w14:paraId="3B46E488" w14:textId="77777777" w:rsidR="00B50050" w:rsidRDefault="00B50050" w:rsidP="0088127C">
            <w:pPr>
              <w:pStyle w:val="OtherTableBody"/>
            </w:pPr>
          </w:p>
        </w:tc>
        <w:tc>
          <w:tcPr>
            <w:tcW w:w="600" w:type="dxa"/>
          </w:tcPr>
          <w:p w14:paraId="29B9F971" w14:textId="77777777" w:rsidR="00B50050" w:rsidRDefault="00B50050" w:rsidP="0088127C">
            <w:pPr>
              <w:pStyle w:val="OtherTableBody"/>
            </w:pPr>
            <w:r>
              <w:t>CWE</w:t>
            </w:r>
          </w:p>
        </w:tc>
        <w:tc>
          <w:tcPr>
            <w:tcW w:w="700" w:type="dxa"/>
          </w:tcPr>
          <w:p w14:paraId="5EA33B31" w14:textId="77777777" w:rsidR="00B50050" w:rsidRDefault="00B50050" w:rsidP="0088127C">
            <w:pPr>
              <w:pStyle w:val="OtherTableBody"/>
            </w:pPr>
          </w:p>
        </w:tc>
        <w:tc>
          <w:tcPr>
            <w:tcW w:w="600" w:type="dxa"/>
          </w:tcPr>
          <w:p w14:paraId="3722AA28" w14:textId="77777777" w:rsidR="00B50050" w:rsidRDefault="00B50050" w:rsidP="0088127C">
            <w:pPr>
              <w:pStyle w:val="OtherTableBody"/>
            </w:pPr>
          </w:p>
        </w:tc>
        <w:tc>
          <w:tcPr>
            <w:tcW w:w="900" w:type="dxa"/>
          </w:tcPr>
          <w:p w14:paraId="47E694D3" w14:textId="77777777" w:rsidR="00B50050" w:rsidRDefault="00B50050" w:rsidP="0088127C">
            <w:pPr>
              <w:pStyle w:val="OtherTableBody"/>
            </w:pPr>
            <w:r>
              <w:t>6.5.1.45</w:t>
            </w:r>
          </w:p>
        </w:tc>
      </w:tr>
      <w:tr w:rsidR="00B50050" w14:paraId="156A5132" w14:textId="77777777" w:rsidTr="00195548">
        <w:tc>
          <w:tcPr>
            <w:tcW w:w="3500" w:type="dxa"/>
          </w:tcPr>
          <w:p w14:paraId="3162488E" w14:textId="77777777" w:rsidR="00B50050" w:rsidRDefault="00B50050" w:rsidP="0088127C">
            <w:pPr>
              <w:pStyle w:val="OtherTableBody"/>
            </w:pPr>
            <w:r>
              <w:t>DME Condition Indicator Code</w:t>
            </w:r>
          </w:p>
        </w:tc>
        <w:tc>
          <w:tcPr>
            <w:tcW w:w="700" w:type="dxa"/>
          </w:tcPr>
          <w:p w14:paraId="22864887" w14:textId="77777777" w:rsidR="00B50050" w:rsidRDefault="00B50050" w:rsidP="0088127C">
            <w:pPr>
              <w:pStyle w:val="OtherTableBody"/>
            </w:pPr>
            <w:r>
              <w:t>03507</w:t>
            </w:r>
          </w:p>
        </w:tc>
        <w:tc>
          <w:tcPr>
            <w:tcW w:w="600" w:type="dxa"/>
          </w:tcPr>
          <w:p w14:paraId="14992DD3" w14:textId="77777777" w:rsidR="00B50050" w:rsidRDefault="00B50050" w:rsidP="0088127C">
            <w:pPr>
              <w:pStyle w:val="OtherTableBody"/>
            </w:pPr>
            <w:r>
              <w:t>FT1</w:t>
            </w:r>
          </w:p>
        </w:tc>
        <w:tc>
          <w:tcPr>
            <w:tcW w:w="600" w:type="dxa"/>
          </w:tcPr>
          <w:p w14:paraId="537FB5C4" w14:textId="77777777" w:rsidR="00B50050" w:rsidRDefault="00B50050" w:rsidP="0088127C">
            <w:pPr>
              <w:pStyle w:val="OtherTableBody"/>
            </w:pPr>
            <w:r>
              <w:t>55</w:t>
            </w:r>
          </w:p>
        </w:tc>
        <w:tc>
          <w:tcPr>
            <w:tcW w:w="600" w:type="dxa"/>
          </w:tcPr>
          <w:p w14:paraId="656D104B" w14:textId="77777777" w:rsidR="00B50050" w:rsidRDefault="00B50050" w:rsidP="0088127C">
            <w:pPr>
              <w:pStyle w:val="OtherTableBody"/>
            </w:pPr>
            <w:r>
              <w:t>..</w:t>
            </w:r>
          </w:p>
        </w:tc>
        <w:tc>
          <w:tcPr>
            <w:tcW w:w="600" w:type="dxa"/>
          </w:tcPr>
          <w:p w14:paraId="24170343" w14:textId="77777777" w:rsidR="00B50050" w:rsidRDefault="00B50050" w:rsidP="0088127C">
            <w:pPr>
              <w:pStyle w:val="OtherTableBody"/>
            </w:pPr>
          </w:p>
        </w:tc>
        <w:tc>
          <w:tcPr>
            <w:tcW w:w="600" w:type="dxa"/>
          </w:tcPr>
          <w:p w14:paraId="21E4D80A" w14:textId="77777777" w:rsidR="00B50050" w:rsidRDefault="00B50050" w:rsidP="0088127C">
            <w:pPr>
              <w:pStyle w:val="OtherTableBody"/>
            </w:pPr>
            <w:r>
              <w:t>CWE</w:t>
            </w:r>
          </w:p>
        </w:tc>
        <w:tc>
          <w:tcPr>
            <w:tcW w:w="700" w:type="dxa"/>
          </w:tcPr>
          <w:p w14:paraId="6340C209" w14:textId="77777777" w:rsidR="00B50050" w:rsidRDefault="00B50050" w:rsidP="0088127C">
            <w:pPr>
              <w:pStyle w:val="OtherTableBody"/>
            </w:pPr>
            <w:r>
              <w:t>Y</w:t>
            </w:r>
          </w:p>
        </w:tc>
        <w:tc>
          <w:tcPr>
            <w:tcW w:w="600" w:type="dxa"/>
          </w:tcPr>
          <w:p w14:paraId="4660BB45" w14:textId="77777777" w:rsidR="00B50050" w:rsidRDefault="00B50050" w:rsidP="0088127C">
            <w:pPr>
              <w:pStyle w:val="OtherTableBody"/>
            </w:pPr>
          </w:p>
        </w:tc>
        <w:tc>
          <w:tcPr>
            <w:tcW w:w="900" w:type="dxa"/>
          </w:tcPr>
          <w:p w14:paraId="07FD2468" w14:textId="77777777" w:rsidR="00B50050" w:rsidRDefault="00B50050" w:rsidP="0088127C">
            <w:pPr>
              <w:pStyle w:val="OtherTableBody"/>
            </w:pPr>
            <w:r>
              <w:t>6.5.1.55</w:t>
            </w:r>
          </w:p>
        </w:tc>
      </w:tr>
      <w:tr w:rsidR="00B50050" w14:paraId="700A8397" w14:textId="77777777" w:rsidTr="00195548">
        <w:tc>
          <w:tcPr>
            <w:tcW w:w="3500" w:type="dxa"/>
          </w:tcPr>
          <w:p w14:paraId="2AB9B379" w14:textId="77777777" w:rsidR="00B50050" w:rsidRDefault="00B50050" w:rsidP="0088127C">
            <w:pPr>
              <w:pStyle w:val="OtherTableBody"/>
            </w:pPr>
            <w:r>
              <w:t>DME Duration Value</w:t>
            </w:r>
          </w:p>
        </w:tc>
        <w:tc>
          <w:tcPr>
            <w:tcW w:w="700" w:type="dxa"/>
          </w:tcPr>
          <w:p w14:paraId="3126E74C" w14:textId="77777777" w:rsidR="00B50050" w:rsidRDefault="00B50050" w:rsidP="0088127C">
            <w:pPr>
              <w:pStyle w:val="OtherTableBody"/>
            </w:pPr>
            <w:r>
              <w:t>03498</w:t>
            </w:r>
          </w:p>
        </w:tc>
        <w:tc>
          <w:tcPr>
            <w:tcW w:w="600" w:type="dxa"/>
          </w:tcPr>
          <w:p w14:paraId="3C842D3F" w14:textId="77777777" w:rsidR="00B50050" w:rsidRDefault="00B50050" w:rsidP="0088127C">
            <w:pPr>
              <w:pStyle w:val="OtherTableBody"/>
            </w:pPr>
            <w:r>
              <w:t>FT1</w:t>
            </w:r>
          </w:p>
        </w:tc>
        <w:tc>
          <w:tcPr>
            <w:tcW w:w="600" w:type="dxa"/>
          </w:tcPr>
          <w:p w14:paraId="35C88D2C" w14:textId="77777777" w:rsidR="00B50050" w:rsidRDefault="00B50050" w:rsidP="0088127C">
            <w:pPr>
              <w:pStyle w:val="OtherTableBody"/>
            </w:pPr>
            <w:r>
              <w:t>46</w:t>
            </w:r>
          </w:p>
        </w:tc>
        <w:tc>
          <w:tcPr>
            <w:tcW w:w="600" w:type="dxa"/>
          </w:tcPr>
          <w:p w14:paraId="69DCAF2B" w14:textId="77777777" w:rsidR="00B50050" w:rsidRDefault="00B50050" w:rsidP="0088127C">
            <w:pPr>
              <w:pStyle w:val="OtherTableBody"/>
            </w:pPr>
            <w:r>
              <w:t>..</w:t>
            </w:r>
          </w:p>
        </w:tc>
        <w:tc>
          <w:tcPr>
            <w:tcW w:w="600" w:type="dxa"/>
          </w:tcPr>
          <w:p w14:paraId="5238EAD3" w14:textId="77777777" w:rsidR="00B50050" w:rsidRDefault="00B50050" w:rsidP="0088127C">
            <w:pPr>
              <w:pStyle w:val="OtherTableBody"/>
            </w:pPr>
          </w:p>
        </w:tc>
        <w:tc>
          <w:tcPr>
            <w:tcW w:w="600" w:type="dxa"/>
          </w:tcPr>
          <w:p w14:paraId="6C957133" w14:textId="77777777" w:rsidR="00B50050" w:rsidRDefault="00B50050" w:rsidP="0088127C">
            <w:pPr>
              <w:pStyle w:val="OtherTableBody"/>
            </w:pPr>
            <w:r>
              <w:t>NM</w:t>
            </w:r>
          </w:p>
        </w:tc>
        <w:tc>
          <w:tcPr>
            <w:tcW w:w="700" w:type="dxa"/>
          </w:tcPr>
          <w:p w14:paraId="3C24957B" w14:textId="77777777" w:rsidR="00B50050" w:rsidRDefault="00B50050" w:rsidP="0088127C">
            <w:pPr>
              <w:pStyle w:val="OtherTableBody"/>
            </w:pPr>
          </w:p>
        </w:tc>
        <w:tc>
          <w:tcPr>
            <w:tcW w:w="600" w:type="dxa"/>
          </w:tcPr>
          <w:p w14:paraId="62877582" w14:textId="77777777" w:rsidR="00B50050" w:rsidRDefault="00B50050" w:rsidP="0088127C">
            <w:pPr>
              <w:pStyle w:val="OtherTableBody"/>
            </w:pPr>
          </w:p>
        </w:tc>
        <w:tc>
          <w:tcPr>
            <w:tcW w:w="900" w:type="dxa"/>
          </w:tcPr>
          <w:p w14:paraId="01B3F6AA" w14:textId="77777777" w:rsidR="00B50050" w:rsidRDefault="00B50050" w:rsidP="0088127C">
            <w:pPr>
              <w:pStyle w:val="OtherTableBody"/>
            </w:pPr>
            <w:r>
              <w:t>6.5.1.46</w:t>
            </w:r>
          </w:p>
        </w:tc>
      </w:tr>
      <w:tr w:rsidR="00B50050" w14:paraId="2C84C32A" w14:textId="77777777" w:rsidTr="00195548">
        <w:tc>
          <w:tcPr>
            <w:tcW w:w="3500" w:type="dxa"/>
          </w:tcPr>
          <w:p w14:paraId="5E671BA9" w14:textId="77777777" w:rsidR="00B50050" w:rsidRDefault="00B50050" w:rsidP="0088127C">
            <w:pPr>
              <w:pStyle w:val="OtherTableBody"/>
            </w:pPr>
            <w:r>
              <w:t>DME Frequency Code</w:t>
            </w:r>
          </w:p>
        </w:tc>
        <w:tc>
          <w:tcPr>
            <w:tcW w:w="700" w:type="dxa"/>
          </w:tcPr>
          <w:p w14:paraId="349D1137" w14:textId="77777777" w:rsidR="00B50050" w:rsidRDefault="00B50050" w:rsidP="0088127C">
            <w:pPr>
              <w:pStyle w:val="OtherTableBody"/>
            </w:pPr>
            <w:r>
              <w:t>03505</w:t>
            </w:r>
          </w:p>
        </w:tc>
        <w:tc>
          <w:tcPr>
            <w:tcW w:w="600" w:type="dxa"/>
          </w:tcPr>
          <w:p w14:paraId="08AA3743" w14:textId="77777777" w:rsidR="00B50050" w:rsidRDefault="00B50050" w:rsidP="0088127C">
            <w:pPr>
              <w:pStyle w:val="OtherTableBody"/>
            </w:pPr>
            <w:r>
              <w:t>FT1</w:t>
            </w:r>
          </w:p>
        </w:tc>
        <w:tc>
          <w:tcPr>
            <w:tcW w:w="600" w:type="dxa"/>
          </w:tcPr>
          <w:p w14:paraId="0516B55F" w14:textId="77777777" w:rsidR="00B50050" w:rsidRDefault="00B50050" w:rsidP="0088127C">
            <w:pPr>
              <w:pStyle w:val="OtherTableBody"/>
            </w:pPr>
            <w:r>
              <w:t>53</w:t>
            </w:r>
          </w:p>
        </w:tc>
        <w:tc>
          <w:tcPr>
            <w:tcW w:w="600" w:type="dxa"/>
          </w:tcPr>
          <w:p w14:paraId="5338C18C" w14:textId="77777777" w:rsidR="00B50050" w:rsidRDefault="00B50050" w:rsidP="0088127C">
            <w:pPr>
              <w:pStyle w:val="OtherTableBody"/>
            </w:pPr>
            <w:r>
              <w:t>..</w:t>
            </w:r>
          </w:p>
        </w:tc>
        <w:tc>
          <w:tcPr>
            <w:tcW w:w="600" w:type="dxa"/>
          </w:tcPr>
          <w:p w14:paraId="4365EF00" w14:textId="77777777" w:rsidR="00B50050" w:rsidRDefault="00B50050" w:rsidP="0088127C">
            <w:pPr>
              <w:pStyle w:val="OtherTableBody"/>
            </w:pPr>
          </w:p>
        </w:tc>
        <w:tc>
          <w:tcPr>
            <w:tcW w:w="600" w:type="dxa"/>
          </w:tcPr>
          <w:p w14:paraId="388EB65B" w14:textId="77777777" w:rsidR="00B50050" w:rsidRDefault="00B50050" w:rsidP="0088127C">
            <w:pPr>
              <w:pStyle w:val="OtherTableBody"/>
            </w:pPr>
            <w:r>
              <w:t>CWE</w:t>
            </w:r>
          </w:p>
        </w:tc>
        <w:tc>
          <w:tcPr>
            <w:tcW w:w="700" w:type="dxa"/>
          </w:tcPr>
          <w:p w14:paraId="55F6955A" w14:textId="77777777" w:rsidR="00B50050" w:rsidRDefault="00B50050" w:rsidP="0088127C">
            <w:pPr>
              <w:pStyle w:val="OtherTableBody"/>
            </w:pPr>
          </w:p>
        </w:tc>
        <w:tc>
          <w:tcPr>
            <w:tcW w:w="600" w:type="dxa"/>
          </w:tcPr>
          <w:p w14:paraId="6FCC84CB" w14:textId="77777777" w:rsidR="00B50050" w:rsidRDefault="00B50050" w:rsidP="0088127C">
            <w:pPr>
              <w:pStyle w:val="OtherTableBody"/>
            </w:pPr>
          </w:p>
        </w:tc>
        <w:tc>
          <w:tcPr>
            <w:tcW w:w="900" w:type="dxa"/>
          </w:tcPr>
          <w:p w14:paraId="140F5D8E" w14:textId="77777777" w:rsidR="00B50050" w:rsidRDefault="00B50050" w:rsidP="0088127C">
            <w:pPr>
              <w:pStyle w:val="OtherTableBody"/>
            </w:pPr>
            <w:r>
              <w:t>6.5.1.53</w:t>
            </w:r>
          </w:p>
        </w:tc>
      </w:tr>
      <w:tr w:rsidR="00B50050" w14:paraId="7B531E63" w14:textId="77777777" w:rsidTr="00195548">
        <w:tc>
          <w:tcPr>
            <w:tcW w:w="3500" w:type="dxa"/>
          </w:tcPr>
          <w:p w14:paraId="7C3FED08" w14:textId="77777777" w:rsidR="00B50050" w:rsidRDefault="00B50050" w:rsidP="0088127C">
            <w:pPr>
              <w:pStyle w:val="OtherTableBody"/>
            </w:pPr>
            <w:r>
              <w:t>DME Initial Certification Date</w:t>
            </w:r>
          </w:p>
        </w:tc>
        <w:tc>
          <w:tcPr>
            <w:tcW w:w="700" w:type="dxa"/>
          </w:tcPr>
          <w:p w14:paraId="3B7556C0" w14:textId="77777777" w:rsidR="00B50050" w:rsidRDefault="00B50050" w:rsidP="0088127C">
            <w:pPr>
              <w:pStyle w:val="OtherTableBody"/>
            </w:pPr>
            <w:r>
              <w:t>03500</w:t>
            </w:r>
          </w:p>
        </w:tc>
        <w:tc>
          <w:tcPr>
            <w:tcW w:w="600" w:type="dxa"/>
          </w:tcPr>
          <w:p w14:paraId="1F8DCD8F" w14:textId="77777777" w:rsidR="00B50050" w:rsidRDefault="00B50050" w:rsidP="0088127C">
            <w:pPr>
              <w:pStyle w:val="OtherTableBody"/>
            </w:pPr>
            <w:r>
              <w:t>FT1</w:t>
            </w:r>
          </w:p>
        </w:tc>
        <w:tc>
          <w:tcPr>
            <w:tcW w:w="600" w:type="dxa"/>
          </w:tcPr>
          <w:p w14:paraId="1E139735" w14:textId="77777777" w:rsidR="00B50050" w:rsidRDefault="00B50050" w:rsidP="0088127C">
            <w:pPr>
              <w:pStyle w:val="OtherTableBody"/>
            </w:pPr>
            <w:r>
              <w:t>48</w:t>
            </w:r>
          </w:p>
        </w:tc>
        <w:tc>
          <w:tcPr>
            <w:tcW w:w="600" w:type="dxa"/>
          </w:tcPr>
          <w:p w14:paraId="709C7ED4" w14:textId="77777777" w:rsidR="00B50050" w:rsidRDefault="00B50050" w:rsidP="0088127C">
            <w:pPr>
              <w:pStyle w:val="OtherTableBody"/>
            </w:pPr>
            <w:r>
              <w:t>..</w:t>
            </w:r>
          </w:p>
        </w:tc>
        <w:tc>
          <w:tcPr>
            <w:tcW w:w="600" w:type="dxa"/>
          </w:tcPr>
          <w:p w14:paraId="3EBA7C28" w14:textId="77777777" w:rsidR="00B50050" w:rsidRDefault="00B50050" w:rsidP="0088127C">
            <w:pPr>
              <w:pStyle w:val="OtherTableBody"/>
            </w:pPr>
          </w:p>
        </w:tc>
        <w:tc>
          <w:tcPr>
            <w:tcW w:w="600" w:type="dxa"/>
          </w:tcPr>
          <w:p w14:paraId="1339EF2A" w14:textId="77777777" w:rsidR="00B50050" w:rsidRDefault="00B50050" w:rsidP="0088127C">
            <w:pPr>
              <w:pStyle w:val="OtherTableBody"/>
            </w:pPr>
            <w:r>
              <w:t>DT</w:t>
            </w:r>
          </w:p>
        </w:tc>
        <w:tc>
          <w:tcPr>
            <w:tcW w:w="700" w:type="dxa"/>
          </w:tcPr>
          <w:p w14:paraId="3098CF90" w14:textId="77777777" w:rsidR="00B50050" w:rsidRDefault="00B50050" w:rsidP="0088127C">
            <w:pPr>
              <w:pStyle w:val="OtherTableBody"/>
            </w:pPr>
          </w:p>
        </w:tc>
        <w:tc>
          <w:tcPr>
            <w:tcW w:w="600" w:type="dxa"/>
          </w:tcPr>
          <w:p w14:paraId="715F8EB7" w14:textId="77777777" w:rsidR="00B50050" w:rsidRDefault="00B50050" w:rsidP="0088127C">
            <w:pPr>
              <w:pStyle w:val="OtherTableBody"/>
            </w:pPr>
          </w:p>
        </w:tc>
        <w:tc>
          <w:tcPr>
            <w:tcW w:w="900" w:type="dxa"/>
          </w:tcPr>
          <w:p w14:paraId="79F306A7" w14:textId="77777777" w:rsidR="00B50050" w:rsidRDefault="00B50050" w:rsidP="0088127C">
            <w:pPr>
              <w:pStyle w:val="OtherTableBody"/>
            </w:pPr>
            <w:r>
              <w:t>6.5.1.48</w:t>
            </w:r>
          </w:p>
        </w:tc>
      </w:tr>
      <w:tr w:rsidR="00B50050" w14:paraId="6096EEE1" w14:textId="77777777" w:rsidTr="00195548">
        <w:tc>
          <w:tcPr>
            <w:tcW w:w="3500" w:type="dxa"/>
          </w:tcPr>
          <w:p w14:paraId="3EC1C78F" w14:textId="77777777" w:rsidR="00B50050" w:rsidRDefault="00B50050" w:rsidP="0088127C">
            <w:pPr>
              <w:pStyle w:val="OtherTableBody"/>
            </w:pPr>
            <w:r>
              <w:t>DME Last Certification Date</w:t>
            </w:r>
          </w:p>
        </w:tc>
        <w:tc>
          <w:tcPr>
            <w:tcW w:w="700" w:type="dxa"/>
          </w:tcPr>
          <w:p w14:paraId="2B117BB6" w14:textId="77777777" w:rsidR="00B50050" w:rsidRDefault="00B50050" w:rsidP="0088127C">
            <w:pPr>
              <w:pStyle w:val="OtherTableBody"/>
            </w:pPr>
            <w:r>
              <w:t>03501</w:t>
            </w:r>
          </w:p>
        </w:tc>
        <w:tc>
          <w:tcPr>
            <w:tcW w:w="600" w:type="dxa"/>
          </w:tcPr>
          <w:p w14:paraId="58C3C8E3" w14:textId="77777777" w:rsidR="00B50050" w:rsidRDefault="00B50050" w:rsidP="0088127C">
            <w:pPr>
              <w:pStyle w:val="OtherTableBody"/>
            </w:pPr>
            <w:r>
              <w:t>FT1</w:t>
            </w:r>
          </w:p>
        </w:tc>
        <w:tc>
          <w:tcPr>
            <w:tcW w:w="600" w:type="dxa"/>
          </w:tcPr>
          <w:p w14:paraId="69FE8926" w14:textId="77777777" w:rsidR="00B50050" w:rsidRDefault="00B50050" w:rsidP="0088127C">
            <w:pPr>
              <w:pStyle w:val="OtherTableBody"/>
            </w:pPr>
            <w:r>
              <w:t>49</w:t>
            </w:r>
          </w:p>
        </w:tc>
        <w:tc>
          <w:tcPr>
            <w:tcW w:w="600" w:type="dxa"/>
          </w:tcPr>
          <w:p w14:paraId="64E06B17" w14:textId="77777777" w:rsidR="00B50050" w:rsidRDefault="00B50050" w:rsidP="0088127C">
            <w:pPr>
              <w:pStyle w:val="OtherTableBody"/>
            </w:pPr>
            <w:r>
              <w:t>..</w:t>
            </w:r>
          </w:p>
        </w:tc>
        <w:tc>
          <w:tcPr>
            <w:tcW w:w="600" w:type="dxa"/>
          </w:tcPr>
          <w:p w14:paraId="10794DF7" w14:textId="77777777" w:rsidR="00B50050" w:rsidRDefault="00B50050" w:rsidP="0088127C">
            <w:pPr>
              <w:pStyle w:val="OtherTableBody"/>
            </w:pPr>
          </w:p>
        </w:tc>
        <w:tc>
          <w:tcPr>
            <w:tcW w:w="600" w:type="dxa"/>
          </w:tcPr>
          <w:p w14:paraId="18B0B2D5" w14:textId="77777777" w:rsidR="00B50050" w:rsidRDefault="00B50050" w:rsidP="0088127C">
            <w:pPr>
              <w:pStyle w:val="OtherTableBody"/>
            </w:pPr>
            <w:r>
              <w:t>DT</w:t>
            </w:r>
          </w:p>
        </w:tc>
        <w:tc>
          <w:tcPr>
            <w:tcW w:w="700" w:type="dxa"/>
          </w:tcPr>
          <w:p w14:paraId="4DC94E66" w14:textId="77777777" w:rsidR="00B50050" w:rsidRDefault="00B50050" w:rsidP="0088127C">
            <w:pPr>
              <w:pStyle w:val="OtherTableBody"/>
            </w:pPr>
          </w:p>
        </w:tc>
        <w:tc>
          <w:tcPr>
            <w:tcW w:w="600" w:type="dxa"/>
          </w:tcPr>
          <w:p w14:paraId="3ED181A9" w14:textId="77777777" w:rsidR="00B50050" w:rsidRDefault="00B50050" w:rsidP="0088127C">
            <w:pPr>
              <w:pStyle w:val="OtherTableBody"/>
            </w:pPr>
          </w:p>
        </w:tc>
        <w:tc>
          <w:tcPr>
            <w:tcW w:w="900" w:type="dxa"/>
          </w:tcPr>
          <w:p w14:paraId="06680BBC" w14:textId="77777777" w:rsidR="00B50050" w:rsidRDefault="00B50050" w:rsidP="0088127C">
            <w:pPr>
              <w:pStyle w:val="OtherTableBody"/>
            </w:pPr>
            <w:r>
              <w:t>6.5.1.49</w:t>
            </w:r>
          </w:p>
        </w:tc>
      </w:tr>
      <w:tr w:rsidR="00B50050" w14:paraId="5E3336F6" w14:textId="77777777" w:rsidTr="00195548">
        <w:tc>
          <w:tcPr>
            <w:tcW w:w="3500" w:type="dxa"/>
          </w:tcPr>
          <w:p w14:paraId="195727CD" w14:textId="77777777" w:rsidR="00B50050" w:rsidRDefault="00B50050" w:rsidP="0088127C">
            <w:pPr>
              <w:pStyle w:val="OtherTableBody"/>
            </w:pPr>
            <w:r>
              <w:t>DME Length of Medical Necessity Days</w:t>
            </w:r>
          </w:p>
        </w:tc>
        <w:tc>
          <w:tcPr>
            <w:tcW w:w="700" w:type="dxa"/>
          </w:tcPr>
          <w:p w14:paraId="3F9E92D4" w14:textId="77777777" w:rsidR="00B50050" w:rsidRDefault="00B50050" w:rsidP="0088127C">
            <w:pPr>
              <w:pStyle w:val="OtherTableBody"/>
            </w:pPr>
            <w:r>
              <w:t>03502</w:t>
            </w:r>
          </w:p>
        </w:tc>
        <w:tc>
          <w:tcPr>
            <w:tcW w:w="600" w:type="dxa"/>
          </w:tcPr>
          <w:p w14:paraId="4173A110" w14:textId="77777777" w:rsidR="00B50050" w:rsidRDefault="00B50050" w:rsidP="0088127C">
            <w:pPr>
              <w:pStyle w:val="OtherTableBody"/>
            </w:pPr>
            <w:r>
              <w:t>FT1</w:t>
            </w:r>
          </w:p>
        </w:tc>
        <w:tc>
          <w:tcPr>
            <w:tcW w:w="600" w:type="dxa"/>
          </w:tcPr>
          <w:p w14:paraId="0BF6B8AF" w14:textId="77777777" w:rsidR="00B50050" w:rsidRDefault="00B50050" w:rsidP="0088127C">
            <w:pPr>
              <w:pStyle w:val="OtherTableBody"/>
            </w:pPr>
            <w:r>
              <w:t>50</w:t>
            </w:r>
          </w:p>
        </w:tc>
        <w:tc>
          <w:tcPr>
            <w:tcW w:w="600" w:type="dxa"/>
          </w:tcPr>
          <w:p w14:paraId="1317CB32" w14:textId="77777777" w:rsidR="00B50050" w:rsidRDefault="00B50050" w:rsidP="0088127C">
            <w:pPr>
              <w:pStyle w:val="OtherTableBody"/>
            </w:pPr>
            <w:r>
              <w:t>..</w:t>
            </w:r>
          </w:p>
        </w:tc>
        <w:tc>
          <w:tcPr>
            <w:tcW w:w="600" w:type="dxa"/>
          </w:tcPr>
          <w:p w14:paraId="12DB0ACB" w14:textId="77777777" w:rsidR="00B50050" w:rsidRDefault="00B50050" w:rsidP="0088127C">
            <w:pPr>
              <w:pStyle w:val="OtherTableBody"/>
            </w:pPr>
          </w:p>
        </w:tc>
        <w:tc>
          <w:tcPr>
            <w:tcW w:w="600" w:type="dxa"/>
          </w:tcPr>
          <w:p w14:paraId="7839C81D" w14:textId="77777777" w:rsidR="00B50050" w:rsidRDefault="00B50050" w:rsidP="0088127C">
            <w:pPr>
              <w:pStyle w:val="OtherTableBody"/>
            </w:pPr>
            <w:r>
              <w:t>NM</w:t>
            </w:r>
          </w:p>
        </w:tc>
        <w:tc>
          <w:tcPr>
            <w:tcW w:w="700" w:type="dxa"/>
          </w:tcPr>
          <w:p w14:paraId="5BBEED7B" w14:textId="77777777" w:rsidR="00B50050" w:rsidRDefault="00B50050" w:rsidP="0088127C">
            <w:pPr>
              <w:pStyle w:val="OtherTableBody"/>
            </w:pPr>
          </w:p>
        </w:tc>
        <w:tc>
          <w:tcPr>
            <w:tcW w:w="600" w:type="dxa"/>
          </w:tcPr>
          <w:p w14:paraId="46A965B8" w14:textId="77777777" w:rsidR="00B50050" w:rsidRDefault="00B50050" w:rsidP="0088127C">
            <w:pPr>
              <w:pStyle w:val="OtherTableBody"/>
            </w:pPr>
          </w:p>
        </w:tc>
        <w:tc>
          <w:tcPr>
            <w:tcW w:w="900" w:type="dxa"/>
          </w:tcPr>
          <w:p w14:paraId="6BB01C1B" w14:textId="77777777" w:rsidR="00B50050" w:rsidRDefault="00B50050" w:rsidP="0088127C">
            <w:pPr>
              <w:pStyle w:val="OtherTableBody"/>
            </w:pPr>
            <w:r>
              <w:t>6.5.1.50</w:t>
            </w:r>
          </w:p>
        </w:tc>
      </w:tr>
      <w:tr w:rsidR="00B50050" w14:paraId="38C50846" w14:textId="77777777" w:rsidTr="00195548">
        <w:tc>
          <w:tcPr>
            <w:tcW w:w="3500" w:type="dxa"/>
          </w:tcPr>
          <w:p w14:paraId="6DD05EA5" w14:textId="77777777" w:rsidR="00B50050" w:rsidRDefault="00B50050" w:rsidP="0088127C">
            <w:pPr>
              <w:pStyle w:val="OtherTableBody"/>
            </w:pPr>
            <w:r>
              <w:t>DME Purchase Price</w:t>
            </w:r>
          </w:p>
        </w:tc>
        <w:tc>
          <w:tcPr>
            <w:tcW w:w="700" w:type="dxa"/>
          </w:tcPr>
          <w:p w14:paraId="6DCBD3A1" w14:textId="77777777" w:rsidR="00B50050" w:rsidRDefault="00B50050" w:rsidP="0088127C">
            <w:pPr>
              <w:pStyle w:val="OtherTableBody"/>
            </w:pPr>
            <w:r>
              <w:t>03504</w:t>
            </w:r>
          </w:p>
        </w:tc>
        <w:tc>
          <w:tcPr>
            <w:tcW w:w="600" w:type="dxa"/>
          </w:tcPr>
          <w:p w14:paraId="3F82B2B6" w14:textId="77777777" w:rsidR="00B50050" w:rsidRDefault="00B50050" w:rsidP="0088127C">
            <w:pPr>
              <w:pStyle w:val="OtherTableBody"/>
            </w:pPr>
            <w:r>
              <w:t>FT1</w:t>
            </w:r>
          </w:p>
        </w:tc>
        <w:tc>
          <w:tcPr>
            <w:tcW w:w="600" w:type="dxa"/>
          </w:tcPr>
          <w:p w14:paraId="140EC743" w14:textId="77777777" w:rsidR="00B50050" w:rsidRDefault="00B50050" w:rsidP="0088127C">
            <w:pPr>
              <w:pStyle w:val="OtherTableBody"/>
            </w:pPr>
            <w:r>
              <w:t>52</w:t>
            </w:r>
          </w:p>
        </w:tc>
        <w:tc>
          <w:tcPr>
            <w:tcW w:w="600" w:type="dxa"/>
          </w:tcPr>
          <w:p w14:paraId="15FF1256" w14:textId="77777777" w:rsidR="00B50050" w:rsidRDefault="00B50050" w:rsidP="0088127C">
            <w:pPr>
              <w:pStyle w:val="OtherTableBody"/>
            </w:pPr>
            <w:r>
              <w:t>..</w:t>
            </w:r>
          </w:p>
        </w:tc>
        <w:tc>
          <w:tcPr>
            <w:tcW w:w="600" w:type="dxa"/>
          </w:tcPr>
          <w:p w14:paraId="756F1B2C" w14:textId="77777777" w:rsidR="00B50050" w:rsidRDefault="00B50050" w:rsidP="0088127C">
            <w:pPr>
              <w:pStyle w:val="OtherTableBody"/>
            </w:pPr>
          </w:p>
        </w:tc>
        <w:tc>
          <w:tcPr>
            <w:tcW w:w="600" w:type="dxa"/>
          </w:tcPr>
          <w:p w14:paraId="42724E16" w14:textId="77777777" w:rsidR="00B50050" w:rsidRDefault="00B50050" w:rsidP="0088127C">
            <w:pPr>
              <w:pStyle w:val="OtherTableBody"/>
            </w:pPr>
            <w:r>
              <w:t>MO</w:t>
            </w:r>
          </w:p>
        </w:tc>
        <w:tc>
          <w:tcPr>
            <w:tcW w:w="700" w:type="dxa"/>
          </w:tcPr>
          <w:p w14:paraId="362A796F" w14:textId="77777777" w:rsidR="00B50050" w:rsidRDefault="00B50050" w:rsidP="0088127C">
            <w:pPr>
              <w:pStyle w:val="OtherTableBody"/>
            </w:pPr>
          </w:p>
        </w:tc>
        <w:tc>
          <w:tcPr>
            <w:tcW w:w="600" w:type="dxa"/>
          </w:tcPr>
          <w:p w14:paraId="16817031" w14:textId="77777777" w:rsidR="00B50050" w:rsidRDefault="00B50050" w:rsidP="0088127C">
            <w:pPr>
              <w:pStyle w:val="OtherTableBody"/>
            </w:pPr>
          </w:p>
        </w:tc>
        <w:tc>
          <w:tcPr>
            <w:tcW w:w="900" w:type="dxa"/>
          </w:tcPr>
          <w:p w14:paraId="7EB9CB9B" w14:textId="77777777" w:rsidR="00B50050" w:rsidRDefault="00B50050" w:rsidP="0088127C">
            <w:pPr>
              <w:pStyle w:val="OtherTableBody"/>
            </w:pPr>
            <w:r>
              <w:t>6.5.1.52</w:t>
            </w:r>
          </w:p>
        </w:tc>
      </w:tr>
      <w:tr w:rsidR="00B50050" w14:paraId="4A0CB1AD" w14:textId="77777777" w:rsidTr="00195548">
        <w:tc>
          <w:tcPr>
            <w:tcW w:w="3500" w:type="dxa"/>
          </w:tcPr>
          <w:p w14:paraId="79DB2EC8" w14:textId="77777777" w:rsidR="00B50050" w:rsidRDefault="00B50050" w:rsidP="0088127C">
            <w:pPr>
              <w:pStyle w:val="OtherTableBody"/>
            </w:pPr>
            <w:r>
              <w:t>DME Rental Price</w:t>
            </w:r>
          </w:p>
        </w:tc>
        <w:tc>
          <w:tcPr>
            <w:tcW w:w="700" w:type="dxa"/>
          </w:tcPr>
          <w:p w14:paraId="689EA830" w14:textId="77777777" w:rsidR="00B50050" w:rsidRDefault="00B50050" w:rsidP="0088127C">
            <w:pPr>
              <w:pStyle w:val="OtherTableBody"/>
            </w:pPr>
            <w:r>
              <w:t>03503</w:t>
            </w:r>
          </w:p>
        </w:tc>
        <w:tc>
          <w:tcPr>
            <w:tcW w:w="600" w:type="dxa"/>
          </w:tcPr>
          <w:p w14:paraId="29A72B41" w14:textId="77777777" w:rsidR="00B50050" w:rsidRDefault="00B50050" w:rsidP="0088127C">
            <w:pPr>
              <w:pStyle w:val="OtherTableBody"/>
            </w:pPr>
            <w:r>
              <w:t>FT1</w:t>
            </w:r>
          </w:p>
        </w:tc>
        <w:tc>
          <w:tcPr>
            <w:tcW w:w="600" w:type="dxa"/>
          </w:tcPr>
          <w:p w14:paraId="0D333315" w14:textId="77777777" w:rsidR="00B50050" w:rsidRDefault="00B50050" w:rsidP="0088127C">
            <w:pPr>
              <w:pStyle w:val="OtherTableBody"/>
            </w:pPr>
            <w:r>
              <w:t>51</w:t>
            </w:r>
          </w:p>
        </w:tc>
        <w:tc>
          <w:tcPr>
            <w:tcW w:w="600" w:type="dxa"/>
          </w:tcPr>
          <w:p w14:paraId="003B77A3" w14:textId="77777777" w:rsidR="00B50050" w:rsidRDefault="00B50050" w:rsidP="0088127C">
            <w:pPr>
              <w:pStyle w:val="OtherTableBody"/>
            </w:pPr>
            <w:r>
              <w:t>..</w:t>
            </w:r>
          </w:p>
        </w:tc>
        <w:tc>
          <w:tcPr>
            <w:tcW w:w="600" w:type="dxa"/>
          </w:tcPr>
          <w:p w14:paraId="046954E0" w14:textId="77777777" w:rsidR="00B50050" w:rsidRDefault="00B50050" w:rsidP="0088127C">
            <w:pPr>
              <w:pStyle w:val="OtherTableBody"/>
            </w:pPr>
          </w:p>
        </w:tc>
        <w:tc>
          <w:tcPr>
            <w:tcW w:w="600" w:type="dxa"/>
          </w:tcPr>
          <w:p w14:paraId="57E9D2BE" w14:textId="77777777" w:rsidR="00B50050" w:rsidRDefault="00B50050" w:rsidP="0088127C">
            <w:pPr>
              <w:pStyle w:val="OtherTableBody"/>
            </w:pPr>
            <w:r>
              <w:t>MO</w:t>
            </w:r>
          </w:p>
        </w:tc>
        <w:tc>
          <w:tcPr>
            <w:tcW w:w="700" w:type="dxa"/>
          </w:tcPr>
          <w:p w14:paraId="4046A22B" w14:textId="77777777" w:rsidR="00B50050" w:rsidRDefault="00B50050" w:rsidP="0088127C">
            <w:pPr>
              <w:pStyle w:val="OtherTableBody"/>
            </w:pPr>
          </w:p>
        </w:tc>
        <w:tc>
          <w:tcPr>
            <w:tcW w:w="600" w:type="dxa"/>
          </w:tcPr>
          <w:p w14:paraId="70C828D4" w14:textId="77777777" w:rsidR="00B50050" w:rsidRDefault="00B50050" w:rsidP="0088127C">
            <w:pPr>
              <w:pStyle w:val="OtherTableBody"/>
            </w:pPr>
          </w:p>
        </w:tc>
        <w:tc>
          <w:tcPr>
            <w:tcW w:w="900" w:type="dxa"/>
          </w:tcPr>
          <w:p w14:paraId="49D34BB8" w14:textId="77777777" w:rsidR="00B50050" w:rsidRDefault="00B50050" w:rsidP="0088127C">
            <w:pPr>
              <w:pStyle w:val="OtherTableBody"/>
            </w:pPr>
            <w:r>
              <w:t>6.5.1.51</w:t>
            </w:r>
          </w:p>
        </w:tc>
      </w:tr>
      <w:tr w:rsidR="00B50050" w14:paraId="4259F475" w14:textId="77777777" w:rsidTr="00195548">
        <w:tc>
          <w:tcPr>
            <w:tcW w:w="3500" w:type="dxa"/>
          </w:tcPr>
          <w:p w14:paraId="64091FE6" w14:textId="77777777" w:rsidR="00B50050" w:rsidRDefault="00B50050" w:rsidP="0088127C">
            <w:pPr>
              <w:pStyle w:val="OtherTableBody"/>
            </w:pPr>
            <w:r>
              <w:t>Document Availability Status</w:t>
            </w:r>
          </w:p>
        </w:tc>
        <w:tc>
          <w:tcPr>
            <w:tcW w:w="700" w:type="dxa"/>
          </w:tcPr>
          <w:p w14:paraId="4D19A387" w14:textId="77777777" w:rsidR="00B50050" w:rsidRDefault="00B50050" w:rsidP="0088127C">
            <w:pPr>
              <w:pStyle w:val="OtherTableBody"/>
            </w:pPr>
            <w:r>
              <w:t>00930</w:t>
            </w:r>
          </w:p>
        </w:tc>
        <w:tc>
          <w:tcPr>
            <w:tcW w:w="600" w:type="dxa"/>
          </w:tcPr>
          <w:p w14:paraId="6BA35E3D" w14:textId="77777777" w:rsidR="00B50050" w:rsidRDefault="00B50050" w:rsidP="0088127C">
            <w:pPr>
              <w:pStyle w:val="OtherTableBody"/>
            </w:pPr>
            <w:r>
              <w:t>TXA</w:t>
            </w:r>
          </w:p>
        </w:tc>
        <w:tc>
          <w:tcPr>
            <w:tcW w:w="600" w:type="dxa"/>
          </w:tcPr>
          <w:p w14:paraId="75632F16" w14:textId="77777777" w:rsidR="00B50050" w:rsidRDefault="00B50050" w:rsidP="0088127C">
            <w:pPr>
              <w:pStyle w:val="OtherTableBody"/>
            </w:pPr>
            <w:r>
              <w:t>19</w:t>
            </w:r>
          </w:p>
        </w:tc>
        <w:tc>
          <w:tcPr>
            <w:tcW w:w="600" w:type="dxa"/>
          </w:tcPr>
          <w:p w14:paraId="7912529A" w14:textId="77777777" w:rsidR="00B50050" w:rsidRDefault="00B50050" w:rsidP="0088127C">
            <w:pPr>
              <w:pStyle w:val="OtherTableBody"/>
            </w:pPr>
            <w:r>
              <w:t>2..2</w:t>
            </w:r>
          </w:p>
        </w:tc>
        <w:tc>
          <w:tcPr>
            <w:tcW w:w="600" w:type="dxa"/>
          </w:tcPr>
          <w:p w14:paraId="4EF7E8A3" w14:textId="77777777" w:rsidR="00B50050" w:rsidRDefault="00B50050" w:rsidP="0088127C">
            <w:pPr>
              <w:pStyle w:val="OtherTableBody"/>
            </w:pPr>
          </w:p>
        </w:tc>
        <w:tc>
          <w:tcPr>
            <w:tcW w:w="600" w:type="dxa"/>
          </w:tcPr>
          <w:p w14:paraId="17A49773" w14:textId="77777777" w:rsidR="00B50050" w:rsidRDefault="00B50050" w:rsidP="0088127C">
            <w:pPr>
              <w:pStyle w:val="OtherTableBody"/>
            </w:pPr>
            <w:r>
              <w:t>ID</w:t>
            </w:r>
          </w:p>
        </w:tc>
        <w:tc>
          <w:tcPr>
            <w:tcW w:w="700" w:type="dxa"/>
          </w:tcPr>
          <w:p w14:paraId="2052CF47" w14:textId="77777777" w:rsidR="00B50050" w:rsidRDefault="00B50050" w:rsidP="0088127C">
            <w:pPr>
              <w:pStyle w:val="OtherTableBody"/>
            </w:pPr>
          </w:p>
        </w:tc>
        <w:tc>
          <w:tcPr>
            <w:tcW w:w="600" w:type="dxa"/>
          </w:tcPr>
          <w:p w14:paraId="23E6889F" w14:textId="77777777" w:rsidR="00B50050" w:rsidRDefault="00B50050" w:rsidP="0088127C">
            <w:pPr>
              <w:pStyle w:val="OtherTableBody"/>
            </w:pPr>
            <w:r>
              <w:t>0273</w:t>
            </w:r>
          </w:p>
        </w:tc>
        <w:tc>
          <w:tcPr>
            <w:tcW w:w="900" w:type="dxa"/>
          </w:tcPr>
          <w:p w14:paraId="5E140D95" w14:textId="77777777" w:rsidR="00B50050" w:rsidRDefault="00B50050" w:rsidP="0088127C">
            <w:pPr>
              <w:pStyle w:val="OtherTableBody"/>
            </w:pPr>
            <w:r>
              <w:t>9.7.3.19</w:t>
            </w:r>
          </w:p>
        </w:tc>
      </w:tr>
      <w:tr w:rsidR="00B50050" w14:paraId="724D99AA" w14:textId="77777777" w:rsidTr="00195548">
        <w:tc>
          <w:tcPr>
            <w:tcW w:w="3500" w:type="dxa"/>
          </w:tcPr>
          <w:p w14:paraId="1003F27D" w14:textId="77777777" w:rsidR="00B50050" w:rsidRDefault="00B50050" w:rsidP="0088127C">
            <w:pPr>
              <w:pStyle w:val="OtherTableBody"/>
            </w:pPr>
            <w:r>
              <w:t>Document Change Reason</w:t>
            </w:r>
          </w:p>
        </w:tc>
        <w:tc>
          <w:tcPr>
            <w:tcW w:w="700" w:type="dxa"/>
          </w:tcPr>
          <w:p w14:paraId="027A71EB" w14:textId="77777777" w:rsidR="00B50050" w:rsidRDefault="00B50050" w:rsidP="0088127C">
            <w:pPr>
              <w:pStyle w:val="OtherTableBody"/>
            </w:pPr>
            <w:r>
              <w:t>00933</w:t>
            </w:r>
          </w:p>
        </w:tc>
        <w:tc>
          <w:tcPr>
            <w:tcW w:w="600" w:type="dxa"/>
          </w:tcPr>
          <w:p w14:paraId="2E70E2F1" w14:textId="77777777" w:rsidR="00B50050" w:rsidRDefault="00B50050" w:rsidP="0088127C">
            <w:pPr>
              <w:pStyle w:val="OtherTableBody"/>
            </w:pPr>
            <w:r>
              <w:t>TXA</w:t>
            </w:r>
          </w:p>
        </w:tc>
        <w:tc>
          <w:tcPr>
            <w:tcW w:w="600" w:type="dxa"/>
          </w:tcPr>
          <w:p w14:paraId="3BBF1597" w14:textId="77777777" w:rsidR="00B50050" w:rsidRDefault="00B50050" w:rsidP="0088127C">
            <w:pPr>
              <w:pStyle w:val="OtherTableBody"/>
            </w:pPr>
            <w:r>
              <w:t>21</w:t>
            </w:r>
          </w:p>
        </w:tc>
        <w:tc>
          <w:tcPr>
            <w:tcW w:w="600" w:type="dxa"/>
          </w:tcPr>
          <w:p w14:paraId="2CAC0AC3" w14:textId="77777777" w:rsidR="00B50050" w:rsidRDefault="00B50050" w:rsidP="0088127C">
            <w:pPr>
              <w:pStyle w:val="OtherTableBody"/>
            </w:pPr>
            <w:r>
              <w:t>..</w:t>
            </w:r>
          </w:p>
        </w:tc>
        <w:tc>
          <w:tcPr>
            <w:tcW w:w="600" w:type="dxa"/>
          </w:tcPr>
          <w:p w14:paraId="5F25AA90" w14:textId="77777777" w:rsidR="00B50050" w:rsidRDefault="00B50050" w:rsidP="0088127C">
            <w:pPr>
              <w:pStyle w:val="OtherTableBody"/>
            </w:pPr>
          </w:p>
        </w:tc>
        <w:tc>
          <w:tcPr>
            <w:tcW w:w="600" w:type="dxa"/>
          </w:tcPr>
          <w:p w14:paraId="430D3A58" w14:textId="77777777" w:rsidR="00B50050" w:rsidRDefault="00B50050" w:rsidP="0088127C">
            <w:pPr>
              <w:pStyle w:val="OtherTableBody"/>
            </w:pPr>
            <w:r>
              <w:t>ST</w:t>
            </w:r>
          </w:p>
        </w:tc>
        <w:tc>
          <w:tcPr>
            <w:tcW w:w="700" w:type="dxa"/>
          </w:tcPr>
          <w:p w14:paraId="6D840840" w14:textId="77777777" w:rsidR="00B50050" w:rsidRDefault="00B50050" w:rsidP="0088127C">
            <w:pPr>
              <w:pStyle w:val="OtherTableBody"/>
            </w:pPr>
          </w:p>
        </w:tc>
        <w:tc>
          <w:tcPr>
            <w:tcW w:w="600" w:type="dxa"/>
          </w:tcPr>
          <w:p w14:paraId="7D3D679F" w14:textId="77777777" w:rsidR="00B50050" w:rsidRDefault="00B50050" w:rsidP="0088127C">
            <w:pPr>
              <w:pStyle w:val="OtherTableBody"/>
            </w:pPr>
          </w:p>
        </w:tc>
        <w:tc>
          <w:tcPr>
            <w:tcW w:w="900" w:type="dxa"/>
          </w:tcPr>
          <w:p w14:paraId="37BD4004" w14:textId="77777777" w:rsidR="00B50050" w:rsidRDefault="00B50050" w:rsidP="0088127C">
            <w:pPr>
              <w:pStyle w:val="OtherTableBody"/>
            </w:pPr>
            <w:r>
              <w:t>9.7.3.21</w:t>
            </w:r>
          </w:p>
        </w:tc>
      </w:tr>
      <w:tr w:rsidR="00B50050" w14:paraId="73E2A341" w14:textId="77777777" w:rsidTr="00195548">
        <w:tc>
          <w:tcPr>
            <w:tcW w:w="3500" w:type="dxa"/>
          </w:tcPr>
          <w:p w14:paraId="260D0226" w14:textId="77777777" w:rsidR="00B50050" w:rsidRDefault="00B50050" w:rsidP="0088127C">
            <w:pPr>
              <w:pStyle w:val="OtherTableBody"/>
            </w:pPr>
            <w:r>
              <w:t>Document Completion Status</w:t>
            </w:r>
          </w:p>
        </w:tc>
        <w:tc>
          <w:tcPr>
            <w:tcW w:w="700" w:type="dxa"/>
          </w:tcPr>
          <w:p w14:paraId="5C183B27" w14:textId="77777777" w:rsidR="00B50050" w:rsidRDefault="00B50050" w:rsidP="0088127C">
            <w:pPr>
              <w:pStyle w:val="OtherTableBody"/>
            </w:pPr>
            <w:r>
              <w:t>00928</w:t>
            </w:r>
          </w:p>
        </w:tc>
        <w:tc>
          <w:tcPr>
            <w:tcW w:w="600" w:type="dxa"/>
          </w:tcPr>
          <w:p w14:paraId="28A22EB8" w14:textId="77777777" w:rsidR="00B50050" w:rsidRDefault="00B50050" w:rsidP="0088127C">
            <w:pPr>
              <w:pStyle w:val="OtherTableBody"/>
            </w:pPr>
            <w:r>
              <w:t>TXA</w:t>
            </w:r>
          </w:p>
        </w:tc>
        <w:tc>
          <w:tcPr>
            <w:tcW w:w="600" w:type="dxa"/>
          </w:tcPr>
          <w:p w14:paraId="70E723BB" w14:textId="77777777" w:rsidR="00B50050" w:rsidRDefault="00B50050" w:rsidP="0088127C">
            <w:pPr>
              <w:pStyle w:val="OtherTableBody"/>
            </w:pPr>
            <w:r>
              <w:t>17</w:t>
            </w:r>
          </w:p>
        </w:tc>
        <w:tc>
          <w:tcPr>
            <w:tcW w:w="600" w:type="dxa"/>
          </w:tcPr>
          <w:p w14:paraId="6E52A36F" w14:textId="77777777" w:rsidR="00B50050" w:rsidRDefault="00B50050" w:rsidP="0088127C">
            <w:pPr>
              <w:pStyle w:val="OtherTableBody"/>
            </w:pPr>
            <w:r>
              <w:t>2..2</w:t>
            </w:r>
          </w:p>
        </w:tc>
        <w:tc>
          <w:tcPr>
            <w:tcW w:w="600" w:type="dxa"/>
          </w:tcPr>
          <w:p w14:paraId="7354C5BE" w14:textId="77777777" w:rsidR="00B50050" w:rsidRDefault="00B50050" w:rsidP="0088127C">
            <w:pPr>
              <w:pStyle w:val="OtherTableBody"/>
            </w:pPr>
          </w:p>
        </w:tc>
        <w:tc>
          <w:tcPr>
            <w:tcW w:w="600" w:type="dxa"/>
          </w:tcPr>
          <w:p w14:paraId="163303EF" w14:textId="77777777" w:rsidR="00B50050" w:rsidRDefault="00B50050" w:rsidP="0088127C">
            <w:pPr>
              <w:pStyle w:val="OtherTableBody"/>
            </w:pPr>
            <w:r>
              <w:t>ID</w:t>
            </w:r>
          </w:p>
        </w:tc>
        <w:tc>
          <w:tcPr>
            <w:tcW w:w="700" w:type="dxa"/>
          </w:tcPr>
          <w:p w14:paraId="3E2AAFAE" w14:textId="77777777" w:rsidR="00B50050" w:rsidRDefault="00B50050" w:rsidP="0088127C">
            <w:pPr>
              <w:pStyle w:val="OtherTableBody"/>
            </w:pPr>
          </w:p>
        </w:tc>
        <w:tc>
          <w:tcPr>
            <w:tcW w:w="600" w:type="dxa"/>
          </w:tcPr>
          <w:p w14:paraId="06A28779" w14:textId="77777777" w:rsidR="00B50050" w:rsidRDefault="00B50050" w:rsidP="0088127C">
            <w:pPr>
              <w:pStyle w:val="OtherTableBody"/>
            </w:pPr>
            <w:r>
              <w:t>0271</w:t>
            </w:r>
          </w:p>
        </w:tc>
        <w:tc>
          <w:tcPr>
            <w:tcW w:w="900" w:type="dxa"/>
          </w:tcPr>
          <w:p w14:paraId="2433D798" w14:textId="77777777" w:rsidR="00B50050" w:rsidRDefault="00B50050" w:rsidP="0088127C">
            <w:pPr>
              <w:pStyle w:val="OtherTableBody"/>
            </w:pPr>
            <w:r>
              <w:t>9.7.3.17</w:t>
            </w:r>
          </w:p>
        </w:tc>
      </w:tr>
      <w:tr w:rsidR="00B50050" w14:paraId="238980DF" w14:textId="77777777" w:rsidTr="00195548">
        <w:tc>
          <w:tcPr>
            <w:tcW w:w="3500" w:type="dxa"/>
          </w:tcPr>
          <w:p w14:paraId="589DE7ED" w14:textId="77777777" w:rsidR="00B50050" w:rsidRDefault="00B50050" w:rsidP="0088127C">
            <w:pPr>
              <w:pStyle w:val="OtherTableBody"/>
            </w:pPr>
            <w:r>
              <w:t>Document Confidentiality Status</w:t>
            </w:r>
          </w:p>
        </w:tc>
        <w:tc>
          <w:tcPr>
            <w:tcW w:w="700" w:type="dxa"/>
          </w:tcPr>
          <w:p w14:paraId="3CD75DEB" w14:textId="77777777" w:rsidR="00B50050" w:rsidRDefault="00B50050" w:rsidP="0088127C">
            <w:pPr>
              <w:pStyle w:val="OtherTableBody"/>
            </w:pPr>
            <w:r>
              <w:t>00929</w:t>
            </w:r>
          </w:p>
        </w:tc>
        <w:tc>
          <w:tcPr>
            <w:tcW w:w="600" w:type="dxa"/>
          </w:tcPr>
          <w:p w14:paraId="2D3ACCA6" w14:textId="77777777" w:rsidR="00B50050" w:rsidRDefault="00B50050" w:rsidP="0088127C">
            <w:pPr>
              <w:pStyle w:val="OtherTableBody"/>
            </w:pPr>
            <w:r>
              <w:t>TXA</w:t>
            </w:r>
          </w:p>
        </w:tc>
        <w:tc>
          <w:tcPr>
            <w:tcW w:w="600" w:type="dxa"/>
          </w:tcPr>
          <w:p w14:paraId="43C9D2B2" w14:textId="77777777" w:rsidR="00B50050" w:rsidRDefault="00B50050" w:rsidP="0088127C">
            <w:pPr>
              <w:pStyle w:val="OtherTableBody"/>
            </w:pPr>
            <w:r>
              <w:t>18</w:t>
            </w:r>
          </w:p>
        </w:tc>
        <w:tc>
          <w:tcPr>
            <w:tcW w:w="600" w:type="dxa"/>
          </w:tcPr>
          <w:p w14:paraId="30A4E110" w14:textId="77777777" w:rsidR="00B50050" w:rsidRDefault="00B50050" w:rsidP="0088127C">
            <w:pPr>
              <w:pStyle w:val="OtherTableBody"/>
            </w:pPr>
            <w:r>
              <w:t>1..1</w:t>
            </w:r>
          </w:p>
        </w:tc>
        <w:tc>
          <w:tcPr>
            <w:tcW w:w="600" w:type="dxa"/>
          </w:tcPr>
          <w:p w14:paraId="405AF9F4" w14:textId="77777777" w:rsidR="00B50050" w:rsidRDefault="00B50050" w:rsidP="0088127C">
            <w:pPr>
              <w:pStyle w:val="OtherTableBody"/>
            </w:pPr>
          </w:p>
        </w:tc>
        <w:tc>
          <w:tcPr>
            <w:tcW w:w="600" w:type="dxa"/>
          </w:tcPr>
          <w:p w14:paraId="7D33E8FE" w14:textId="77777777" w:rsidR="00B50050" w:rsidRDefault="00B50050" w:rsidP="0088127C">
            <w:pPr>
              <w:pStyle w:val="OtherTableBody"/>
            </w:pPr>
            <w:r>
              <w:t>ID</w:t>
            </w:r>
          </w:p>
        </w:tc>
        <w:tc>
          <w:tcPr>
            <w:tcW w:w="700" w:type="dxa"/>
          </w:tcPr>
          <w:p w14:paraId="4B7E52EE" w14:textId="77777777" w:rsidR="00B50050" w:rsidRDefault="00B50050" w:rsidP="0088127C">
            <w:pPr>
              <w:pStyle w:val="OtherTableBody"/>
            </w:pPr>
          </w:p>
        </w:tc>
        <w:tc>
          <w:tcPr>
            <w:tcW w:w="600" w:type="dxa"/>
          </w:tcPr>
          <w:p w14:paraId="48405BA3" w14:textId="77777777" w:rsidR="00B50050" w:rsidRDefault="00B50050" w:rsidP="0088127C">
            <w:pPr>
              <w:pStyle w:val="OtherTableBody"/>
            </w:pPr>
            <w:r>
              <w:t>0272</w:t>
            </w:r>
          </w:p>
        </w:tc>
        <w:tc>
          <w:tcPr>
            <w:tcW w:w="900" w:type="dxa"/>
          </w:tcPr>
          <w:p w14:paraId="68085A9F" w14:textId="77777777" w:rsidR="00B50050" w:rsidRDefault="00B50050" w:rsidP="0088127C">
            <w:pPr>
              <w:pStyle w:val="OtherTableBody"/>
            </w:pPr>
            <w:r>
              <w:t>9.7.3.18</w:t>
            </w:r>
          </w:p>
        </w:tc>
      </w:tr>
      <w:tr w:rsidR="00B50050" w14:paraId="3C2D6146" w14:textId="77777777" w:rsidTr="00195548">
        <w:tc>
          <w:tcPr>
            <w:tcW w:w="3500" w:type="dxa"/>
          </w:tcPr>
          <w:p w14:paraId="6D21AF32" w14:textId="77777777" w:rsidR="00B50050" w:rsidRDefault="00B50050" w:rsidP="0088127C">
            <w:pPr>
              <w:pStyle w:val="OtherTableBody"/>
            </w:pPr>
            <w:r>
              <w:t>Document Content Presentation</w:t>
            </w:r>
          </w:p>
        </w:tc>
        <w:tc>
          <w:tcPr>
            <w:tcW w:w="700" w:type="dxa"/>
          </w:tcPr>
          <w:p w14:paraId="404AF63E" w14:textId="77777777" w:rsidR="00B50050" w:rsidRDefault="00B50050" w:rsidP="0088127C">
            <w:pPr>
              <w:pStyle w:val="OtherTableBody"/>
            </w:pPr>
            <w:r>
              <w:t>00916</w:t>
            </w:r>
          </w:p>
        </w:tc>
        <w:tc>
          <w:tcPr>
            <w:tcW w:w="600" w:type="dxa"/>
          </w:tcPr>
          <w:p w14:paraId="16D583B7" w14:textId="77777777" w:rsidR="00B50050" w:rsidRDefault="00B50050" w:rsidP="0088127C">
            <w:pPr>
              <w:pStyle w:val="OtherTableBody"/>
            </w:pPr>
            <w:r>
              <w:t>TXA</w:t>
            </w:r>
          </w:p>
        </w:tc>
        <w:tc>
          <w:tcPr>
            <w:tcW w:w="600" w:type="dxa"/>
          </w:tcPr>
          <w:p w14:paraId="182AB922" w14:textId="77777777" w:rsidR="00B50050" w:rsidRDefault="00B50050" w:rsidP="0088127C">
            <w:pPr>
              <w:pStyle w:val="OtherTableBody"/>
            </w:pPr>
            <w:r>
              <w:t>3</w:t>
            </w:r>
          </w:p>
        </w:tc>
        <w:tc>
          <w:tcPr>
            <w:tcW w:w="600" w:type="dxa"/>
          </w:tcPr>
          <w:p w14:paraId="3A0D02ED" w14:textId="77777777" w:rsidR="00B50050" w:rsidRDefault="00B50050" w:rsidP="0088127C">
            <w:pPr>
              <w:pStyle w:val="OtherTableBody"/>
            </w:pPr>
            <w:r>
              <w:t>..</w:t>
            </w:r>
          </w:p>
        </w:tc>
        <w:tc>
          <w:tcPr>
            <w:tcW w:w="600" w:type="dxa"/>
          </w:tcPr>
          <w:p w14:paraId="20361312" w14:textId="77777777" w:rsidR="00B50050" w:rsidRDefault="00B50050" w:rsidP="0088127C">
            <w:pPr>
              <w:pStyle w:val="OtherTableBody"/>
            </w:pPr>
          </w:p>
        </w:tc>
        <w:tc>
          <w:tcPr>
            <w:tcW w:w="600" w:type="dxa"/>
          </w:tcPr>
          <w:p w14:paraId="55864C44" w14:textId="77777777" w:rsidR="00B50050" w:rsidRDefault="00B50050" w:rsidP="0088127C">
            <w:pPr>
              <w:pStyle w:val="OtherTableBody"/>
            </w:pPr>
            <w:r>
              <w:t>ID</w:t>
            </w:r>
          </w:p>
        </w:tc>
        <w:tc>
          <w:tcPr>
            <w:tcW w:w="700" w:type="dxa"/>
          </w:tcPr>
          <w:p w14:paraId="1C28A56C" w14:textId="77777777" w:rsidR="00B50050" w:rsidRDefault="00B50050" w:rsidP="0088127C">
            <w:pPr>
              <w:pStyle w:val="OtherTableBody"/>
            </w:pPr>
          </w:p>
        </w:tc>
        <w:tc>
          <w:tcPr>
            <w:tcW w:w="600" w:type="dxa"/>
          </w:tcPr>
          <w:p w14:paraId="5E5ED61B" w14:textId="77777777" w:rsidR="00B50050" w:rsidRDefault="00B50050" w:rsidP="0088127C">
            <w:pPr>
              <w:pStyle w:val="OtherTableBody"/>
            </w:pPr>
            <w:r>
              <w:t>0191</w:t>
            </w:r>
          </w:p>
        </w:tc>
        <w:tc>
          <w:tcPr>
            <w:tcW w:w="900" w:type="dxa"/>
          </w:tcPr>
          <w:p w14:paraId="7748BAA6" w14:textId="77777777" w:rsidR="00B50050" w:rsidRDefault="00B50050" w:rsidP="0088127C">
            <w:pPr>
              <w:pStyle w:val="OtherTableBody"/>
            </w:pPr>
            <w:r>
              <w:t>9.7.3.3</w:t>
            </w:r>
          </w:p>
        </w:tc>
      </w:tr>
      <w:tr w:rsidR="00B50050" w14:paraId="5314307B" w14:textId="77777777" w:rsidTr="00195548">
        <w:tc>
          <w:tcPr>
            <w:tcW w:w="3500" w:type="dxa"/>
          </w:tcPr>
          <w:p w14:paraId="33F994B8" w14:textId="77777777" w:rsidR="00B50050" w:rsidRDefault="00B50050" w:rsidP="0088127C">
            <w:pPr>
              <w:pStyle w:val="OtherTableBody"/>
            </w:pPr>
            <w:r>
              <w:t>Document Control Number</w:t>
            </w:r>
          </w:p>
        </w:tc>
        <w:tc>
          <w:tcPr>
            <w:tcW w:w="700" w:type="dxa"/>
          </w:tcPr>
          <w:p w14:paraId="08CB2BF7" w14:textId="77777777" w:rsidR="00B50050" w:rsidRDefault="00B50050" w:rsidP="0088127C">
            <w:pPr>
              <w:pStyle w:val="OtherTableBody"/>
            </w:pPr>
            <w:r>
              <w:t>00564</w:t>
            </w:r>
          </w:p>
        </w:tc>
        <w:tc>
          <w:tcPr>
            <w:tcW w:w="600" w:type="dxa"/>
          </w:tcPr>
          <w:p w14:paraId="75626364" w14:textId="77777777" w:rsidR="00B50050" w:rsidRDefault="00B50050" w:rsidP="0088127C">
            <w:pPr>
              <w:pStyle w:val="OtherTableBody"/>
            </w:pPr>
            <w:r>
              <w:t>UB2</w:t>
            </w:r>
          </w:p>
        </w:tc>
        <w:tc>
          <w:tcPr>
            <w:tcW w:w="600" w:type="dxa"/>
          </w:tcPr>
          <w:p w14:paraId="5A8BEA2A" w14:textId="77777777" w:rsidR="00B50050" w:rsidRDefault="00B50050" w:rsidP="0088127C">
            <w:pPr>
              <w:pStyle w:val="OtherTableBody"/>
            </w:pPr>
            <w:r>
              <w:t>12</w:t>
            </w:r>
          </w:p>
        </w:tc>
        <w:tc>
          <w:tcPr>
            <w:tcW w:w="600" w:type="dxa"/>
          </w:tcPr>
          <w:p w14:paraId="44A32A65" w14:textId="77777777" w:rsidR="00B50050" w:rsidRDefault="00B50050" w:rsidP="0088127C">
            <w:pPr>
              <w:pStyle w:val="OtherTableBody"/>
            </w:pPr>
            <w:r>
              <w:t>1..23</w:t>
            </w:r>
          </w:p>
        </w:tc>
        <w:tc>
          <w:tcPr>
            <w:tcW w:w="600" w:type="dxa"/>
          </w:tcPr>
          <w:p w14:paraId="429E3610" w14:textId="77777777" w:rsidR="00B50050" w:rsidRDefault="00B50050" w:rsidP="0088127C">
            <w:pPr>
              <w:pStyle w:val="OtherTableBody"/>
            </w:pPr>
          </w:p>
        </w:tc>
        <w:tc>
          <w:tcPr>
            <w:tcW w:w="600" w:type="dxa"/>
          </w:tcPr>
          <w:p w14:paraId="4A8CE7B1" w14:textId="77777777" w:rsidR="00B50050" w:rsidRDefault="00B50050" w:rsidP="0088127C">
            <w:pPr>
              <w:pStyle w:val="OtherTableBody"/>
            </w:pPr>
            <w:r>
              <w:t>ST</w:t>
            </w:r>
          </w:p>
        </w:tc>
        <w:tc>
          <w:tcPr>
            <w:tcW w:w="700" w:type="dxa"/>
          </w:tcPr>
          <w:p w14:paraId="1AA15003" w14:textId="77777777" w:rsidR="00B50050" w:rsidRDefault="00B50050" w:rsidP="0088127C">
            <w:pPr>
              <w:pStyle w:val="OtherTableBody"/>
            </w:pPr>
            <w:r>
              <w:t>Y</w:t>
            </w:r>
          </w:p>
        </w:tc>
        <w:tc>
          <w:tcPr>
            <w:tcW w:w="600" w:type="dxa"/>
          </w:tcPr>
          <w:p w14:paraId="39874D58" w14:textId="77777777" w:rsidR="00B50050" w:rsidRDefault="00B50050" w:rsidP="0088127C">
            <w:pPr>
              <w:pStyle w:val="OtherTableBody"/>
            </w:pPr>
          </w:p>
        </w:tc>
        <w:tc>
          <w:tcPr>
            <w:tcW w:w="900" w:type="dxa"/>
          </w:tcPr>
          <w:p w14:paraId="16AF0309" w14:textId="77777777" w:rsidR="00B50050" w:rsidRDefault="00B50050" w:rsidP="0088127C">
            <w:pPr>
              <w:pStyle w:val="OtherTableBody"/>
            </w:pPr>
            <w:r>
              <w:t>6.5.11.12</w:t>
            </w:r>
          </w:p>
        </w:tc>
      </w:tr>
      <w:tr w:rsidR="00B50050" w14:paraId="64609242" w14:textId="77777777" w:rsidTr="00195548">
        <w:tc>
          <w:tcPr>
            <w:tcW w:w="3500" w:type="dxa"/>
          </w:tcPr>
          <w:p w14:paraId="4894D213" w14:textId="77777777" w:rsidR="00B50050" w:rsidRDefault="00B50050" w:rsidP="0088127C">
            <w:pPr>
              <w:pStyle w:val="OtherTableBody"/>
            </w:pPr>
            <w:r>
              <w:t>Document Storage Status</w:t>
            </w:r>
          </w:p>
        </w:tc>
        <w:tc>
          <w:tcPr>
            <w:tcW w:w="700" w:type="dxa"/>
          </w:tcPr>
          <w:p w14:paraId="104BF241" w14:textId="77777777" w:rsidR="00B50050" w:rsidRDefault="00B50050" w:rsidP="0088127C">
            <w:pPr>
              <w:pStyle w:val="OtherTableBody"/>
            </w:pPr>
            <w:r>
              <w:t>00932</w:t>
            </w:r>
          </w:p>
        </w:tc>
        <w:tc>
          <w:tcPr>
            <w:tcW w:w="600" w:type="dxa"/>
          </w:tcPr>
          <w:p w14:paraId="4C9968CD" w14:textId="77777777" w:rsidR="00B50050" w:rsidRDefault="00B50050" w:rsidP="0088127C">
            <w:pPr>
              <w:pStyle w:val="OtherTableBody"/>
            </w:pPr>
            <w:r>
              <w:t>TXA</w:t>
            </w:r>
          </w:p>
        </w:tc>
        <w:tc>
          <w:tcPr>
            <w:tcW w:w="600" w:type="dxa"/>
          </w:tcPr>
          <w:p w14:paraId="34565B5D" w14:textId="77777777" w:rsidR="00B50050" w:rsidRDefault="00B50050" w:rsidP="0088127C">
            <w:pPr>
              <w:pStyle w:val="OtherTableBody"/>
            </w:pPr>
            <w:r>
              <w:t>20</w:t>
            </w:r>
          </w:p>
        </w:tc>
        <w:tc>
          <w:tcPr>
            <w:tcW w:w="600" w:type="dxa"/>
          </w:tcPr>
          <w:p w14:paraId="6FFBBEEC" w14:textId="77777777" w:rsidR="00B50050" w:rsidRDefault="00B50050" w:rsidP="0088127C">
            <w:pPr>
              <w:pStyle w:val="OtherTableBody"/>
            </w:pPr>
            <w:r>
              <w:t>2..2</w:t>
            </w:r>
          </w:p>
        </w:tc>
        <w:tc>
          <w:tcPr>
            <w:tcW w:w="600" w:type="dxa"/>
          </w:tcPr>
          <w:p w14:paraId="27D85028" w14:textId="77777777" w:rsidR="00B50050" w:rsidRDefault="00B50050" w:rsidP="0088127C">
            <w:pPr>
              <w:pStyle w:val="OtherTableBody"/>
            </w:pPr>
          </w:p>
        </w:tc>
        <w:tc>
          <w:tcPr>
            <w:tcW w:w="600" w:type="dxa"/>
          </w:tcPr>
          <w:p w14:paraId="3087E214" w14:textId="77777777" w:rsidR="00B50050" w:rsidRDefault="00B50050" w:rsidP="0088127C">
            <w:pPr>
              <w:pStyle w:val="OtherTableBody"/>
            </w:pPr>
            <w:r>
              <w:t>ID</w:t>
            </w:r>
          </w:p>
        </w:tc>
        <w:tc>
          <w:tcPr>
            <w:tcW w:w="700" w:type="dxa"/>
          </w:tcPr>
          <w:p w14:paraId="67F8E10B" w14:textId="77777777" w:rsidR="00B50050" w:rsidRDefault="00B50050" w:rsidP="0088127C">
            <w:pPr>
              <w:pStyle w:val="OtherTableBody"/>
            </w:pPr>
          </w:p>
        </w:tc>
        <w:tc>
          <w:tcPr>
            <w:tcW w:w="600" w:type="dxa"/>
          </w:tcPr>
          <w:p w14:paraId="51DE63A6" w14:textId="77777777" w:rsidR="00B50050" w:rsidRDefault="00B50050" w:rsidP="0088127C">
            <w:pPr>
              <w:pStyle w:val="OtherTableBody"/>
            </w:pPr>
            <w:r>
              <w:t>0275</w:t>
            </w:r>
          </w:p>
        </w:tc>
        <w:tc>
          <w:tcPr>
            <w:tcW w:w="900" w:type="dxa"/>
          </w:tcPr>
          <w:p w14:paraId="5BA1AC6C" w14:textId="77777777" w:rsidR="00B50050" w:rsidRDefault="00B50050" w:rsidP="0088127C">
            <w:pPr>
              <w:pStyle w:val="OtherTableBody"/>
            </w:pPr>
            <w:r>
              <w:t>9.7.3.20</w:t>
            </w:r>
          </w:p>
        </w:tc>
      </w:tr>
      <w:tr w:rsidR="00B50050" w14:paraId="2553B5D3" w14:textId="77777777" w:rsidTr="00195548">
        <w:tc>
          <w:tcPr>
            <w:tcW w:w="3500" w:type="dxa"/>
          </w:tcPr>
          <w:p w14:paraId="67D7E4D0" w14:textId="77777777" w:rsidR="00B50050" w:rsidRDefault="00B50050" w:rsidP="0088127C">
            <w:pPr>
              <w:pStyle w:val="OtherTableBody"/>
            </w:pPr>
            <w:r>
              <w:t>Document Title</w:t>
            </w:r>
          </w:p>
        </w:tc>
        <w:tc>
          <w:tcPr>
            <w:tcW w:w="700" w:type="dxa"/>
          </w:tcPr>
          <w:p w14:paraId="6071DC8C" w14:textId="77777777" w:rsidR="00B50050" w:rsidRDefault="00B50050" w:rsidP="0088127C">
            <w:pPr>
              <w:pStyle w:val="OtherTableBody"/>
            </w:pPr>
            <w:r>
              <w:t>03301</w:t>
            </w:r>
          </w:p>
        </w:tc>
        <w:tc>
          <w:tcPr>
            <w:tcW w:w="600" w:type="dxa"/>
          </w:tcPr>
          <w:p w14:paraId="0B26D0A9" w14:textId="77777777" w:rsidR="00B50050" w:rsidRDefault="00B50050" w:rsidP="0088127C">
            <w:pPr>
              <w:pStyle w:val="OtherTableBody"/>
            </w:pPr>
            <w:r>
              <w:t>TXA</w:t>
            </w:r>
          </w:p>
        </w:tc>
        <w:tc>
          <w:tcPr>
            <w:tcW w:w="600" w:type="dxa"/>
          </w:tcPr>
          <w:p w14:paraId="6B1FA927" w14:textId="77777777" w:rsidR="00B50050" w:rsidRDefault="00B50050" w:rsidP="0088127C">
            <w:pPr>
              <w:pStyle w:val="OtherTableBody"/>
            </w:pPr>
            <w:r>
              <w:t>25</w:t>
            </w:r>
          </w:p>
        </w:tc>
        <w:tc>
          <w:tcPr>
            <w:tcW w:w="600" w:type="dxa"/>
          </w:tcPr>
          <w:p w14:paraId="38A91B21" w14:textId="77777777" w:rsidR="00B50050" w:rsidRDefault="00B50050" w:rsidP="0088127C">
            <w:pPr>
              <w:pStyle w:val="OtherTableBody"/>
            </w:pPr>
            <w:r>
              <w:t>..</w:t>
            </w:r>
          </w:p>
        </w:tc>
        <w:tc>
          <w:tcPr>
            <w:tcW w:w="600" w:type="dxa"/>
          </w:tcPr>
          <w:p w14:paraId="4A82926F" w14:textId="77777777" w:rsidR="00B50050" w:rsidRDefault="00B50050" w:rsidP="0088127C">
            <w:pPr>
              <w:pStyle w:val="OtherTableBody"/>
            </w:pPr>
          </w:p>
        </w:tc>
        <w:tc>
          <w:tcPr>
            <w:tcW w:w="600" w:type="dxa"/>
          </w:tcPr>
          <w:p w14:paraId="0E38972D" w14:textId="77777777" w:rsidR="00B50050" w:rsidRDefault="00B50050" w:rsidP="0088127C">
            <w:pPr>
              <w:pStyle w:val="OtherTableBody"/>
            </w:pPr>
            <w:r>
              <w:t>ST</w:t>
            </w:r>
          </w:p>
        </w:tc>
        <w:tc>
          <w:tcPr>
            <w:tcW w:w="700" w:type="dxa"/>
          </w:tcPr>
          <w:p w14:paraId="2C0C4D93" w14:textId="77777777" w:rsidR="00B50050" w:rsidRDefault="00B50050" w:rsidP="0088127C">
            <w:pPr>
              <w:pStyle w:val="OtherTableBody"/>
            </w:pPr>
            <w:r>
              <w:t>Y</w:t>
            </w:r>
          </w:p>
        </w:tc>
        <w:tc>
          <w:tcPr>
            <w:tcW w:w="600" w:type="dxa"/>
          </w:tcPr>
          <w:p w14:paraId="6F08CB07" w14:textId="77777777" w:rsidR="00B50050" w:rsidRDefault="00B50050" w:rsidP="0088127C">
            <w:pPr>
              <w:pStyle w:val="OtherTableBody"/>
            </w:pPr>
          </w:p>
        </w:tc>
        <w:tc>
          <w:tcPr>
            <w:tcW w:w="900" w:type="dxa"/>
          </w:tcPr>
          <w:p w14:paraId="3F61C873" w14:textId="77777777" w:rsidR="00B50050" w:rsidRDefault="00B50050" w:rsidP="0088127C">
            <w:pPr>
              <w:pStyle w:val="OtherTableBody"/>
            </w:pPr>
            <w:r>
              <w:t>9.7.3.25</w:t>
            </w:r>
          </w:p>
        </w:tc>
      </w:tr>
      <w:tr w:rsidR="00B50050" w14:paraId="7B0F8106" w14:textId="77777777" w:rsidTr="00195548">
        <w:tc>
          <w:tcPr>
            <w:tcW w:w="3500" w:type="dxa"/>
          </w:tcPr>
          <w:p w14:paraId="17733586" w14:textId="77777777" w:rsidR="00B50050" w:rsidRDefault="00B50050" w:rsidP="0088127C">
            <w:pPr>
              <w:pStyle w:val="OtherTableBody"/>
            </w:pPr>
            <w:r>
              <w:t xml:space="preserve">Document Type </w:t>
            </w:r>
          </w:p>
        </w:tc>
        <w:tc>
          <w:tcPr>
            <w:tcW w:w="700" w:type="dxa"/>
          </w:tcPr>
          <w:p w14:paraId="39D90F4D" w14:textId="77777777" w:rsidR="00B50050" w:rsidRDefault="00B50050" w:rsidP="0088127C">
            <w:pPr>
              <w:pStyle w:val="OtherTableBody"/>
            </w:pPr>
            <w:r>
              <w:t>00915</w:t>
            </w:r>
          </w:p>
        </w:tc>
        <w:tc>
          <w:tcPr>
            <w:tcW w:w="600" w:type="dxa"/>
          </w:tcPr>
          <w:p w14:paraId="572CCA99" w14:textId="77777777" w:rsidR="00B50050" w:rsidRDefault="00B50050" w:rsidP="0088127C">
            <w:pPr>
              <w:pStyle w:val="OtherTableBody"/>
            </w:pPr>
            <w:r>
              <w:t>TXA</w:t>
            </w:r>
          </w:p>
        </w:tc>
        <w:tc>
          <w:tcPr>
            <w:tcW w:w="600" w:type="dxa"/>
          </w:tcPr>
          <w:p w14:paraId="6C653050" w14:textId="77777777" w:rsidR="00B50050" w:rsidRDefault="00B50050" w:rsidP="0088127C">
            <w:pPr>
              <w:pStyle w:val="OtherTableBody"/>
            </w:pPr>
            <w:r>
              <w:t>2</w:t>
            </w:r>
          </w:p>
        </w:tc>
        <w:tc>
          <w:tcPr>
            <w:tcW w:w="600" w:type="dxa"/>
          </w:tcPr>
          <w:p w14:paraId="00FB5A03" w14:textId="77777777" w:rsidR="00B50050" w:rsidRDefault="00B50050" w:rsidP="0088127C">
            <w:pPr>
              <w:pStyle w:val="OtherTableBody"/>
            </w:pPr>
            <w:r>
              <w:t>..</w:t>
            </w:r>
          </w:p>
        </w:tc>
        <w:tc>
          <w:tcPr>
            <w:tcW w:w="600" w:type="dxa"/>
          </w:tcPr>
          <w:p w14:paraId="45B8DCC3" w14:textId="77777777" w:rsidR="00B50050" w:rsidRDefault="00B50050" w:rsidP="0088127C">
            <w:pPr>
              <w:pStyle w:val="OtherTableBody"/>
            </w:pPr>
          </w:p>
        </w:tc>
        <w:tc>
          <w:tcPr>
            <w:tcW w:w="600" w:type="dxa"/>
          </w:tcPr>
          <w:p w14:paraId="5FF9FD1B" w14:textId="77777777" w:rsidR="00B50050" w:rsidRDefault="00B50050" w:rsidP="0088127C">
            <w:pPr>
              <w:pStyle w:val="OtherTableBody"/>
            </w:pPr>
            <w:r>
              <w:t>CWE</w:t>
            </w:r>
          </w:p>
        </w:tc>
        <w:tc>
          <w:tcPr>
            <w:tcW w:w="700" w:type="dxa"/>
          </w:tcPr>
          <w:p w14:paraId="146FD911" w14:textId="77777777" w:rsidR="00B50050" w:rsidRDefault="00B50050" w:rsidP="0088127C">
            <w:pPr>
              <w:pStyle w:val="OtherTableBody"/>
            </w:pPr>
          </w:p>
        </w:tc>
        <w:tc>
          <w:tcPr>
            <w:tcW w:w="600" w:type="dxa"/>
          </w:tcPr>
          <w:p w14:paraId="21E71601" w14:textId="77777777" w:rsidR="00B50050" w:rsidRDefault="00B50050" w:rsidP="0088127C">
            <w:pPr>
              <w:pStyle w:val="OtherTableBody"/>
            </w:pPr>
            <w:r>
              <w:t>0270</w:t>
            </w:r>
          </w:p>
        </w:tc>
        <w:tc>
          <w:tcPr>
            <w:tcW w:w="900" w:type="dxa"/>
          </w:tcPr>
          <w:p w14:paraId="3943DA03" w14:textId="77777777" w:rsidR="00B50050" w:rsidRDefault="00B50050" w:rsidP="0088127C">
            <w:pPr>
              <w:pStyle w:val="OtherTableBody"/>
            </w:pPr>
            <w:r>
              <w:t>9.7.3.2</w:t>
            </w:r>
          </w:p>
        </w:tc>
      </w:tr>
      <w:tr w:rsidR="00B50050" w14:paraId="77BC139B" w14:textId="77777777" w:rsidTr="00195548">
        <w:tc>
          <w:tcPr>
            <w:tcW w:w="3500" w:type="dxa"/>
          </w:tcPr>
          <w:p w14:paraId="1CD5BE84" w14:textId="77777777" w:rsidR="00B50050" w:rsidRDefault="00B50050" w:rsidP="0088127C">
            <w:pPr>
              <w:pStyle w:val="OtherTableBody"/>
            </w:pPr>
            <w:r>
              <w:t>Documented Date/Time</w:t>
            </w:r>
          </w:p>
        </w:tc>
        <w:tc>
          <w:tcPr>
            <w:tcW w:w="700" w:type="dxa"/>
          </w:tcPr>
          <w:p w14:paraId="4EFA80D4" w14:textId="77777777" w:rsidR="00B50050" w:rsidRDefault="00B50050" w:rsidP="0088127C">
            <w:pPr>
              <w:pStyle w:val="OtherTableBody"/>
            </w:pPr>
            <w:r>
              <w:t>01213</w:t>
            </w:r>
          </w:p>
        </w:tc>
        <w:tc>
          <w:tcPr>
            <w:tcW w:w="600" w:type="dxa"/>
          </w:tcPr>
          <w:p w14:paraId="7B2D2BAA" w14:textId="77777777" w:rsidR="00B50050" w:rsidRDefault="00B50050" w:rsidP="0088127C">
            <w:pPr>
              <w:pStyle w:val="OtherTableBody"/>
            </w:pPr>
            <w:r>
              <w:t>VAR</w:t>
            </w:r>
          </w:p>
        </w:tc>
        <w:tc>
          <w:tcPr>
            <w:tcW w:w="600" w:type="dxa"/>
          </w:tcPr>
          <w:p w14:paraId="0EF1131E" w14:textId="77777777" w:rsidR="00B50050" w:rsidRDefault="00B50050" w:rsidP="0088127C">
            <w:pPr>
              <w:pStyle w:val="OtherTableBody"/>
            </w:pPr>
            <w:r>
              <w:t>2</w:t>
            </w:r>
          </w:p>
        </w:tc>
        <w:tc>
          <w:tcPr>
            <w:tcW w:w="600" w:type="dxa"/>
          </w:tcPr>
          <w:p w14:paraId="51773133" w14:textId="77777777" w:rsidR="00B50050" w:rsidRDefault="00B50050" w:rsidP="0088127C">
            <w:pPr>
              <w:pStyle w:val="OtherTableBody"/>
            </w:pPr>
            <w:r>
              <w:t>..</w:t>
            </w:r>
          </w:p>
        </w:tc>
        <w:tc>
          <w:tcPr>
            <w:tcW w:w="600" w:type="dxa"/>
          </w:tcPr>
          <w:p w14:paraId="64A7606B" w14:textId="77777777" w:rsidR="00B50050" w:rsidRDefault="00B50050" w:rsidP="0088127C">
            <w:pPr>
              <w:pStyle w:val="OtherTableBody"/>
            </w:pPr>
          </w:p>
        </w:tc>
        <w:tc>
          <w:tcPr>
            <w:tcW w:w="600" w:type="dxa"/>
          </w:tcPr>
          <w:p w14:paraId="042AE27C" w14:textId="77777777" w:rsidR="00B50050" w:rsidRDefault="00B50050" w:rsidP="0088127C">
            <w:pPr>
              <w:pStyle w:val="OtherTableBody"/>
            </w:pPr>
            <w:r>
              <w:t>DTM</w:t>
            </w:r>
          </w:p>
        </w:tc>
        <w:tc>
          <w:tcPr>
            <w:tcW w:w="700" w:type="dxa"/>
          </w:tcPr>
          <w:p w14:paraId="7C3F5AF4" w14:textId="77777777" w:rsidR="00B50050" w:rsidRDefault="00B50050" w:rsidP="0088127C">
            <w:pPr>
              <w:pStyle w:val="OtherTableBody"/>
            </w:pPr>
          </w:p>
        </w:tc>
        <w:tc>
          <w:tcPr>
            <w:tcW w:w="600" w:type="dxa"/>
          </w:tcPr>
          <w:p w14:paraId="25912D6A" w14:textId="77777777" w:rsidR="00B50050" w:rsidRDefault="00B50050" w:rsidP="0088127C">
            <w:pPr>
              <w:pStyle w:val="OtherTableBody"/>
            </w:pPr>
          </w:p>
        </w:tc>
        <w:tc>
          <w:tcPr>
            <w:tcW w:w="900" w:type="dxa"/>
          </w:tcPr>
          <w:p w14:paraId="4D880F34" w14:textId="77777777" w:rsidR="00B50050" w:rsidRDefault="00B50050" w:rsidP="0088127C">
            <w:pPr>
              <w:pStyle w:val="OtherTableBody"/>
            </w:pPr>
            <w:r>
              <w:t>12.4.4.2</w:t>
            </w:r>
          </w:p>
        </w:tc>
      </w:tr>
      <w:tr w:rsidR="00B50050" w14:paraId="34390668" w14:textId="77777777" w:rsidTr="00195548">
        <w:tc>
          <w:tcPr>
            <w:tcW w:w="3500" w:type="dxa"/>
          </w:tcPr>
          <w:p w14:paraId="054919B9" w14:textId="77777777" w:rsidR="00B50050" w:rsidRDefault="00B50050" w:rsidP="0088127C">
            <w:pPr>
              <w:pStyle w:val="OtherTableBody"/>
            </w:pPr>
            <w:r>
              <w:t>Donation Accept Staff</w:t>
            </w:r>
          </w:p>
        </w:tc>
        <w:tc>
          <w:tcPr>
            <w:tcW w:w="700" w:type="dxa"/>
          </w:tcPr>
          <w:p w14:paraId="606C7DC9" w14:textId="77777777" w:rsidR="00B50050" w:rsidRDefault="00B50050" w:rsidP="0088127C">
            <w:pPr>
              <w:pStyle w:val="OtherTableBody"/>
            </w:pPr>
            <w:r>
              <w:t>03371</w:t>
            </w:r>
          </w:p>
        </w:tc>
        <w:tc>
          <w:tcPr>
            <w:tcW w:w="600" w:type="dxa"/>
          </w:tcPr>
          <w:p w14:paraId="3D226EF9" w14:textId="77777777" w:rsidR="00B50050" w:rsidRDefault="00B50050" w:rsidP="0088127C">
            <w:pPr>
              <w:pStyle w:val="OtherTableBody"/>
            </w:pPr>
            <w:r>
              <w:t>DON</w:t>
            </w:r>
          </w:p>
        </w:tc>
        <w:tc>
          <w:tcPr>
            <w:tcW w:w="600" w:type="dxa"/>
          </w:tcPr>
          <w:p w14:paraId="6D080FF6" w14:textId="77777777" w:rsidR="00B50050" w:rsidRDefault="00B50050" w:rsidP="0088127C">
            <w:pPr>
              <w:pStyle w:val="OtherTableBody"/>
            </w:pPr>
            <w:r>
              <w:t>32</w:t>
            </w:r>
          </w:p>
        </w:tc>
        <w:tc>
          <w:tcPr>
            <w:tcW w:w="600" w:type="dxa"/>
          </w:tcPr>
          <w:p w14:paraId="69593179" w14:textId="77777777" w:rsidR="00B50050" w:rsidRDefault="00B50050" w:rsidP="0088127C">
            <w:pPr>
              <w:pStyle w:val="OtherTableBody"/>
            </w:pPr>
            <w:r>
              <w:t>..</w:t>
            </w:r>
          </w:p>
        </w:tc>
        <w:tc>
          <w:tcPr>
            <w:tcW w:w="600" w:type="dxa"/>
          </w:tcPr>
          <w:p w14:paraId="1DCBD862" w14:textId="77777777" w:rsidR="00B50050" w:rsidRDefault="00B50050" w:rsidP="0088127C">
            <w:pPr>
              <w:pStyle w:val="OtherTableBody"/>
            </w:pPr>
          </w:p>
        </w:tc>
        <w:tc>
          <w:tcPr>
            <w:tcW w:w="600" w:type="dxa"/>
          </w:tcPr>
          <w:p w14:paraId="3038F0E2" w14:textId="77777777" w:rsidR="00B50050" w:rsidRDefault="00B50050" w:rsidP="0088127C">
            <w:pPr>
              <w:pStyle w:val="OtherTableBody"/>
            </w:pPr>
            <w:r>
              <w:t>XCN</w:t>
            </w:r>
          </w:p>
        </w:tc>
        <w:tc>
          <w:tcPr>
            <w:tcW w:w="700" w:type="dxa"/>
          </w:tcPr>
          <w:p w14:paraId="137DDA4F" w14:textId="77777777" w:rsidR="00B50050" w:rsidRDefault="00B50050" w:rsidP="0088127C">
            <w:pPr>
              <w:pStyle w:val="OtherTableBody"/>
            </w:pPr>
          </w:p>
        </w:tc>
        <w:tc>
          <w:tcPr>
            <w:tcW w:w="600" w:type="dxa"/>
          </w:tcPr>
          <w:p w14:paraId="5E2CB1C2" w14:textId="77777777" w:rsidR="00B50050" w:rsidRDefault="00B50050" w:rsidP="0088127C">
            <w:pPr>
              <w:pStyle w:val="OtherTableBody"/>
            </w:pPr>
          </w:p>
        </w:tc>
        <w:tc>
          <w:tcPr>
            <w:tcW w:w="900" w:type="dxa"/>
          </w:tcPr>
          <w:p w14:paraId="73AC4DFE" w14:textId="77777777" w:rsidR="00B50050" w:rsidRDefault="00B50050" w:rsidP="0088127C">
            <w:pPr>
              <w:pStyle w:val="OtherTableBody"/>
            </w:pPr>
            <w:r>
              <w:t>4.17.1.32</w:t>
            </w:r>
          </w:p>
        </w:tc>
      </w:tr>
      <w:tr w:rsidR="00B50050" w14:paraId="42628E82" w14:textId="77777777" w:rsidTr="00195548">
        <w:tc>
          <w:tcPr>
            <w:tcW w:w="3500" w:type="dxa"/>
          </w:tcPr>
          <w:p w14:paraId="0AB78473" w14:textId="77777777" w:rsidR="00B50050" w:rsidRDefault="00B50050" w:rsidP="0088127C">
            <w:pPr>
              <w:pStyle w:val="OtherTableBody"/>
            </w:pPr>
            <w:r>
              <w:t>Donation Duration</w:t>
            </w:r>
          </w:p>
        </w:tc>
        <w:tc>
          <w:tcPr>
            <w:tcW w:w="700" w:type="dxa"/>
          </w:tcPr>
          <w:p w14:paraId="3D60D9E3" w14:textId="77777777" w:rsidR="00B50050" w:rsidRDefault="00B50050" w:rsidP="0088127C">
            <w:pPr>
              <w:pStyle w:val="OtherTableBody"/>
            </w:pPr>
            <w:r>
              <w:t>03344</w:t>
            </w:r>
          </w:p>
        </w:tc>
        <w:tc>
          <w:tcPr>
            <w:tcW w:w="600" w:type="dxa"/>
          </w:tcPr>
          <w:p w14:paraId="4793B673" w14:textId="77777777" w:rsidR="00B50050" w:rsidRDefault="00B50050" w:rsidP="0088127C">
            <w:pPr>
              <w:pStyle w:val="OtherTableBody"/>
            </w:pPr>
            <w:r>
              <w:t>DON</w:t>
            </w:r>
          </w:p>
        </w:tc>
        <w:tc>
          <w:tcPr>
            <w:tcW w:w="600" w:type="dxa"/>
          </w:tcPr>
          <w:p w14:paraId="08CB4394" w14:textId="77777777" w:rsidR="00B50050" w:rsidRDefault="00B50050" w:rsidP="0088127C">
            <w:pPr>
              <w:pStyle w:val="OtherTableBody"/>
            </w:pPr>
            <w:r>
              <w:t>5</w:t>
            </w:r>
          </w:p>
        </w:tc>
        <w:tc>
          <w:tcPr>
            <w:tcW w:w="600" w:type="dxa"/>
          </w:tcPr>
          <w:p w14:paraId="78EC4A85" w14:textId="77777777" w:rsidR="00B50050" w:rsidRDefault="00B50050" w:rsidP="0088127C">
            <w:pPr>
              <w:pStyle w:val="OtherTableBody"/>
            </w:pPr>
            <w:r>
              <w:t>..</w:t>
            </w:r>
          </w:p>
        </w:tc>
        <w:tc>
          <w:tcPr>
            <w:tcW w:w="600" w:type="dxa"/>
          </w:tcPr>
          <w:p w14:paraId="1BF3D4A4" w14:textId="77777777" w:rsidR="00B50050" w:rsidRDefault="00B50050" w:rsidP="0088127C">
            <w:pPr>
              <w:pStyle w:val="OtherTableBody"/>
            </w:pPr>
          </w:p>
        </w:tc>
        <w:tc>
          <w:tcPr>
            <w:tcW w:w="600" w:type="dxa"/>
          </w:tcPr>
          <w:p w14:paraId="74316906" w14:textId="77777777" w:rsidR="00B50050" w:rsidRDefault="00B50050" w:rsidP="0088127C">
            <w:pPr>
              <w:pStyle w:val="OtherTableBody"/>
            </w:pPr>
            <w:r>
              <w:t>NM</w:t>
            </w:r>
          </w:p>
        </w:tc>
        <w:tc>
          <w:tcPr>
            <w:tcW w:w="700" w:type="dxa"/>
          </w:tcPr>
          <w:p w14:paraId="2696F608" w14:textId="77777777" w:rsidR="00B50050" w:rsidRDefault="00B50050" w:rsidP="0088127C">
            <w:pPr>
              <w:pStyle w:val="OtherTableBody"/>
            </w:pPr>
          </w:p>
        </w:tc>
        <w:tc>
          <w:tcPr>
            <w:tcW w:w="600" w:type="dxa"/>
          </w:tcPr>
          <w:p w14:paraId="08694549" w14:textId="77777777" w:rsidR="00B50050" w:rsidRDefault="00B50050" w:rsidP="0088127C">
            <w:pPr>
              <w:pStyle w:val="OtherTableBody"/>
            </w:pPr>
          </w:p>
        </w:tc>
        <w:tc>
          <w:tcPr>
            <w:tcW w:w="900" w:type="dxa"/>
          </w:tcPr>
          <w:p w14:paraId="4993B3B9" w14:textId="77777777" w:rsidR="00B50050" w:rsidRDefault="00B50050" w:rsidP="0088127C">
            <w:pPr>
              <w:pStyle w:val="OtherTableBody"/>
            </w:pPr>
            <w:r>
              <w:t>4.17.1.5</w:t>
            </w:r>
          </w:p>
        </w:tc>
      </w:tr>
      <w:tr w:rsidR="00B50050" w14:paraId="4D38A798" w14:textId="77777777" w:rsidTr="00195548">
        <w:tc>
          <w:tcPr>
            <w:tcW w:w="3500" w:type="dxa"/>
          </w:tcPr>
          <w:p w14:paraId="5A01E3F2" w14:textId="77777777" w:rsidR="00B50050" w:rsidRDefault="00B50050" w:rsidP="0088127C">
            <w:pPr>
              <w:pStyle w:val="OtherTableBody"/>
            </w:pPr>
            <w:r>
              <w:t>Donation Duration Units</w:t>
            </w:r>
          </w:p>
        </w:tc>
        <w:tc>
          <w:tcPr>
            <w:tcW w:w="700" w:type="dxa"/>
          </w:tcPr>
          <w:p w14:paraId="1592A923" w14:textId="77777777" w:rsidR="00B50050" w:rsidRDefault="00B50050" w:rsidP="0088127C">
            <w:pPr>
              <w:pStyle w:val="OtherTableBody"/>
            </w:pPr>
            <w:r>
              <w:t>03345</w:t>
            </w:r>
          </w:p>
        </w:tc>
        <w:tc>
          <w:tcPr>
            <w:tcW w:w="600" w:type="dxa"/>
          </w:tcPr>
          <w:p w14:paraId="366F5E9C" w14:textId="77777777" w:rsidR="00B50050" w:rsidRDefault="00B50050" w:rsidP="0088127C">
            <w:pPr>
              <w:pStyle w:val="OtherTableBody"/>
            </w:pPr>
            <w:r>
              <w:t>DON</w:t>
            </w:r>
          </w:p>
        </w:tc>
        <w:tc>
          <w:tcPr>
            <w:tcW w:w="600" w:type="dxa"/>
          </w:tcPr>
          <w:p w14:paraId="698D57AB" w14:textId="77777777" w:rsidR="00B50050" w:rsidRDefault="00B50050" w:rsidP="0088127C">
            <w:pPr>
              <w:pStyle w:val="OtherTableBody"/>
            </w:pPr>
            <w:r>
              <w:t>6</w:t>
            </w:r>
          </w:p>
        </w:tc>
        <w:tc>
          <w:tcPr>
            <w:tcW w:w="600" w:type="dxa"/>
          </w:tcPr>
          <w:p w14:paraId="6E692285" w14:textId="77777777" w:rsidR="00B50050" w:rsidRDefault="00B50050" w:rsidP="0088127C">
            <w:pPr>
              <w:pStyle w:val="OtherTableBody"/>
            </w:pPr>
            <w:r>
              <w:t>..</w:t>
            </w:r>
          </w:p>
        </w:tc>
        <w:tc>
          <w:tcPr>
            <w:tcW w:w="600" w:type="dxa"/>
          </w:tcPr>
          <w:p w14:paraId="525E3BA1" w14:textId="77777777" w:rsidR="00B50050" w:rsidRDefault="00B50050" w:rsidP="0088127C">
            <w:pPr>
              <w:pStyle w:val="OtherTableBody"/>
            </w:pPr>
          </w:p>
        </w:tc>
        <w:tc>
          <w:tcPr>
            <w:tcW w:w="600" w:type="dxa"/>
          </w:tcPr>
          <w:p w14:paraId="04227E50" w14:textId="77777777" w:rsidR="00B50050" w:rsidRDefault="00B50050" w:rsidP="0088127C">
            <w:pPr>
              <w:pStyle w:val="OtherTableBody"/>
            </w:pPr>
            <w:r>
              <w:t>CNE</w:t>
            </w:r>
          </w:p>
        </w:tc>
        <w:tc>
          <w:tcPr>
            <w:tcW w:w="700" w:type="dxa"/>
          </w:tcPr>
          <w:p w14:paraId="3A5468FA" w14:textId="77777777" w:rsidR="00B50050" w:rsidRDefault="00B50050" w:rsidP="0088127C">
            <w:pPr>
              <w:pStyle w:val="OtherTableBody"/>
            </w:pPr>
          </w:p>
        </w:tc>
        <w:tc>
          <w:tcPr>
            <w:tcW w:w="600" w:type="dxa"/>
          </w:tcPr>
          <w:p w14:paraId="534C1536" w14:textId="77777777" w:rsidR="00B50050" w:rsidRDefault="00B50050" w:rsidP="0088127C">
            <w:pPr>
              <w:pStyle w:val="OtherTableBody"/>
            </w:pPr>
            <w:r>
              <w:t>0932</w:t>
            </w:r>
          </w:p>
        </w:tc>
        <w:tc>
          <w:tcPr>
            <w:tcW w:w="900" w:type="dxa"/>
          </w:tcPr>
          <w:p w14:paraId="28D6A304" w14:textId="77777777" w:rsidR="00B50050" w:rsidRDefault="00B50050" w:rsidP="0088127C">
            <w:pPr>
              <w:pStyle w:val="OtherTableBody"/>
            </w:pPr>
            <w:r>
              <w:t>4.17.1.6</w:t>
            </w:r>
          </w:p>
        </w:tc>
      </w:tr>
      <w:tr w:rsidR="00B50050" w14:paraId="657446D3" w14:textId="77777777" w:rsidTr="00195548">
        <w:tc>
          <w:tcPr>
            <w:tcW w:w="3500" w:type="dxa"/>
          </w:tcPr>
          <w:p w14:paraId="11825594" w14:textId="77777777" w:rsidR="00B50050" w:rsidRDefault="00B50050" w:rsidP="0088127C">
            <w:pPr>
              <w:pStyle w:val="OtherTableBody"/>
            </w:pPr>
            <w:r>
              <w:lastRenderedPageBreak/>
              <w:t>Donation Identification Number - DIN</w:t>
            </w:r>
          </w:p>
        </w:tc>
        <w:tc>
          <w:tcPr>
            <w:tcW w:w="700" w:type="dxa"/>
          </w:tcPr>
          <w:p w14:paraId="5019BCB2" w14:textId="77777777" w:rsidR="00B50050" w:rsidRDefault="00B50050" w:rsidP="0088127C">
            <w:pPr>
              <w:pStyle w:val="OtherTableBody"/>
            </w:pPr>
            <w:r>
              <w:t>03340</w:t>
            </w:r>
          </w:p>
        </w:tc>
        <w:tc>
          <w:tcPr>
            <w:tcW w:w="600" w:type="dxa"/>
          </w:tcPr>
          <w:p w14:paraId="0668DFC5" w14:textId="77777777" w:rsidR="00B50050" w:rsidRDefault="00B50050" w:rsidP="0088127C">
            <w:pPr>
              <w:pStyle w:val="OtherTableBody"/>
            </w:pPr>
            <w:r>
              <w:t>DON</w:t>
            </w:r>
          </w:p>
        </w:tc>
        <w:tc>
          <w:tcPr>
            <w:tcW w:w="600" w:type="dxa"/>
          </w:tcPr>
          <w:p w14:paraId="005D39A6" w14:textId="77777777" w:rsidR="00B50050" w:rsidRDefault="00B50050" w:rsidP="0088127C">
            <w:pPr>
              <w:pStyle w:val="OtherTableBody"/>
            </w:pPr>
            <w:r>
              <w:t>1</w:t>
            </w:r>
          </w:p>
        </w:tc>
        <w:tc>
          <w:tcPr>
            <w:tcW w:w="600" w:type="dxa"/>
          </w:tcPr>
          <w:p w14:paraId="137947CF" w14:textId="77777777" w:rsidR="00B50050" w:rsidRDefault="00B50050" w:rsidP="0088127C">
            <w:pPr>
              <w:pStyle w:val="OtherTableBody"/>
            </w:pPr>
            <w:r>
              <w:t>..</w:t>
            </w:r>
          </w:p>
        </w:tc>
        <w:tc>
          <w:tcPr>
            <w:tcW w:w="600" w:type="dxa"/>
          </w:tcPr>
          <w:p w14:paraId="2EC49403" w14:textId="77777777" w:rsidR="00B50050" w:rsidRDefault="00B50050" w:rsidP="0088127C">
            <w:pPr>
              <w:pStyle w:val="OtherTableBody"/>
            </w:pPr>
          </w:p>
        </w:tc>
        <w:tc>
          <w:tcPr>
            <w:tcW w:w="600" w:type="dxa"/>
          </w:tcPr>
          <w:p w14:paraId="466F07B2" w14:textId="77777777" w:rsidR="00B50050" w:rsidRDefault="00B50050" w:rsidP="0088127C">
            <w:pPr>
              <w:pStyle w:val="OtherTableBody"/>
            </w:pPr>
            <w:r>
              <w:t>EI</w:t>
            </w:r>
          </w:p>
        </w:tc>
        <w:tc>
          <w:tcPr>
            <w:tcW w:w="700" w:type="dxa"/>
          </w:tcPr>
          <w:p w14:paraId="2C870418" w14:textId="77777777" w:rsidR="00B50050" w:rsidRDefault="00B50050" w:rsidP="0088127C">
            <w:pPr>
              <w:pStyle w:val="OtherTableBody"/>
            </w:pPr>
          </w:p>
        </w:tc>
        <w:tc>
          <w:tcPr>
            <w:tcW w:w="600" w:type="dxa"/>
          </w:tcPr>
          <w:p w14:paraId="52B4CAAF" w14:textId="77777777" w:rsidR="00B50050" w:rsidRDefault="00B50050" w:rsidP="0088127C">
            <w:pPr>
              <w:pStyle w:val="OtherTableBody"/>
            </w:pPr>
          </w:p>
        </w:tc>
        <w:tc>
          <w:tcPr>
            <w:tcW w:w="900" w:type="dxa"/>
          </w:tcPr>
          <w:p w14:paraId="7CD07DBA" w14:textId="77777777" w:rsidR="00B50050" w:rsidRDefault="00B50050" w:rsidP="0088127C">
            <w:pPr>
              <w:pStyle w:val="OtherTableBody"/>
            </w:pPr>
            <w:r>
              <w:t>4.17.1.1</w:t>
            </w:r>
          </w:p>
        </w:tc>
      </w:tr>
      <w:tr w:rsidR="00B50050" w14:paraId="3FD450AC" w14:textId="77777777" w:rsidTr="00195548">
        <w:tc>
          <w:tcPr>
            <w:tcW w:w="3500" w:type="dxa"/>
          </w:tcPr>
          <w:p w14:paraId="38CDE90A" w14:textId="77777777" w:rsidR="00B50050" w:rsidRDefault="00B50050" w:rsidP="0088127C">
            <w:pPr>
              <w:pStyle w:val="OtherTableBody"/>
            </w:pPr>
            <w:r>
              <w:t>Donation Material Review Staff</w:t>
            </w:r>
          </w:p>
        </w:tc>
        <w:tc>
          <w:tcPr>
            <w:tcW w:w="700" w:type="dxa"/>
          </w:tcPr>
          <w:p w14:paraId="4E71FD0C" w14:textId="77777777" w:rsidR="00B50050" w:rsidRDefault="00B50050" w:rsidP="0088127C">
            <w:pPr>
              <w:pStyle w:val="OtherTableBody"/>
            </w:pPr>
            <w:r>
              <w:t>03372</w:t>
            </w:r>
          </w:p>
        </w:tc>
        <w:tc>
          <w:tcPr>
            <w:tcW w:w="600" w:type="dxa"/>
          </w:tcPr>
          <w:p w14:paraId="06059C17" w14:textId="77777777" w:rsidR="00B50050" w:rsidRDefault="00B50050" w:rsidP="0088127C">
            <w:pPr>
              <w:pStyle w:val="OtherTableBody"/>
            </w:pPr>
            <w:r>
              <w:t>DON</w:t>
            </w:r>
          </w:p>
        </w:tc>
        <w:tc>
          <w:tcPr>
            <w:tcW w:w="600" w:type="dxa"/>
          </w:tcPr>
          <w:p w14:paraId="2041D2F5" w14:textId="77777777" w:rsidR="00B50050" w:rsidRDefault="00B50050" w:rsidP="0088127C">
            <w:pPr>
              <w:pStyle w:val="OtherTableBody"/>
            </w:pPr>
            <w:r>
              <w:t>33</w:t>
            </w:r>
          </w:p>
        </w:tc>
        <w:tc>
          <w:tcPr>
            <w:tcW w:w="600" w:type="dxa"/>
          </w:tcPr>
          <w:p w14:paraId="1846C81D" w14:textId="77777777" w:rsidR="00B50050" w:rsidRDefault="00B50050" w:rsidP="0088127C">
            <w:pPr>
              <w:pStyle w:val="OtherTableBody"/>
            </w:pPr>
            <w:r>
              <w:t>..</w:t>
            </w:r>
          </w:p>
        </w:tc>
        <w:tc>
          <w:tcPr>
            <w:tcW w:w="600" w:type="dxa"/>
          </w:tcPr>
          <w:p w14:paraId="6E77C278" w14:textId="77777777" w:rsidR="00B50050" w:rsidRDefault="00B50050" w:rsidP="0088127C">
            <w:pPr>
              <w:pStyle w:val="OtherTableBody"/>
            </w:pPr>
          </w:p>
        </w:tc>
        <w:tc>
          <w:tcPr>
            <w:tcW w:w="600" w:type="dxa"/>
          </w:tcPr>
          <w:p w14:paraId="036C6FCE" w14:textId="77777777" w:rsidR="00B50050" w:rsidRDefault="00B50050" w:rsidP="0088127C">
            <w:pPr>
              <w:pStyle w:val="OtherTableBody"/>
            </w:pPr>
            <w:r>
              <w:t>XCN</w:t>
            </w:r>
          </w:p>
        </w:tc>
        <w:tc>
          <w:tcPr>
            <w:tcW w:w="700" w:type="dxa"/>
          </w:tcPr>
          <w:p w14:paraId="7209EF33" w14:textId="77777777" w:rsidR="00B50050" w:rsidRDefault="00B50050" w:rsidP="0088127C">
            <w:pPr>
              <w:pStyle w:val="OtherTableBody"/>
            </w:pPr>
            <w:r>
              <w:t>Y</w:t>
            </w:r>
          </w:p>
        </w:tc>
        <w:tc>
          <w:tcPr>
            <w:tcW w:w="600" w:type="dxa"/>
          </w:tcPr>
          <w:p w14:paraId="022A6EAB" w14:textId="77777777" w:rsidR="00B50050" w:rsidRDefault="00B50050" w:rsidP="0088127C">
            <w:pPr>
              <w:pStyle w:val="OtherTableBody"/>
            </w:pPr>
          </w:p>
        </w:tc>
        <w:tc>
          <w:tcPr>
            <w:tcW w:w="900" w:type="dxa"/>
          </w:tcPr>
          <w:p w14:paraId="30E44268" w14:textId="77777777" w:rsidR="00B50050" w:rsidRDefault="00B50050" w:rsidP="0088127C">
            <w:pPr>
              <w:pStyle w:val="OtherTableBody"/>
            </w:pPr>
            <w:r>
              <w:t>4.17.1.33</w:t>
            </w:r>
          </w:p>
        </w:tc>
      </w:tr>
      <w:tr w:rsidR="00B50050" w14:paraId="7AD1ADA0" w14:textId="77777777" w:rsidTr="00195548">
        <w:tc>
          <w:tcPr>
            <w:tcW w:w="3500" w:type="dxa"/>
          </w:tcPr>
          <w:p w14:paraId="4F27AC80" w14:textId="77777777" w:rsidR="00B50050" w:rsidRDefault="00B50050" w:rsidP="0088127C">
            <w:pPr>
              <w:pStyle w:val="OtherTableBody"/>
            </w:pPr>
            <w:r>
              <w:t>Donation Sample Identifier</w:t>
            </w:r>
          </w:p>
        </w:tc>
        <w:tc>
          <w:tcPr>
            <w:tcW w:w="700" w:type="dxa"/>
          </w:tcPr>
          <w:p w14:paraId="4011986C" w14:textId="77777777" w:rsidR="00B50050" w:rsidRDefault="00B50050" w:rsidP="0088127C">
            <w:pPr>
              <w:pStyle w:val="OtherTableBody"/>
            </w:pPr>
            <w:r>
              <w:t>03370</w:t>
            </w:r>
          </w:p>
        </w:tc>
        <w:tc>
          <w:tcPr>
            <w:tcW w:w="600" w:type="dxa"/>
          </w:tcPr>
          <w:p w14:paraId="7E112C9D" w14:textId="77777777" w:rsidR="00B50050" w:rsidRDefault="00B50050" w:rsidP="0088127C">
            <w:pPr>
              <w:pStyle w:val="OtherTableBody"/>
            </w:pPr>
            <w:r>
              <w:t>DON</w:t>
            </w:r>
          </w:p>
        </w:tc>
        <w:tc>
          <w:tcPr>
            <w:tcW w:w="600" w:type="dxa"/>
          </w:tcPr>
          <w:p w14:paraId="73E98AE1" w14:textId="77777777" w:rsidR="00B50050" w:rsidRDefault="00B50050" w:rsidP="0088127C">
            <w:pPr>
              <w:pStyle w:val="OtherTableBody"/>
            </w:pPr>
            <w:r>
              <w:t>31</w:t>
            </w:r>
          </w:p>
        </w:tc>
        <w:tc>
          <w:tcPr>
            <w:tcW w:w="600" w:type="dxa"/>
          </w:tcPr>
          <w:p w14:paraId="6181BFB7" w14:textId="77777777" w:rsidR="00B50050" w:rsidRDefault="00B50050" w:rsidP="0088127C">
            <w:pPr>
              <w:pStyle w:val="OtherTableBody"/>
            </w:pPr>
            <w:r>
              <w:t>..</w:t>
            </w:r>
          </w:p>
        </w:tc>
        <w:tc>
          <w:tcPr>
            <w:tcW w:w="600" w:type="dxa"/>
          </w:tcPr>
          <w:p w14:paraId="49A4B190" w14:textId="77777777" w:rsidR="00B50050" w:rsidRDefault="00B50050" w:rsidP="0088127C">
            <w:pPr>
              <w:pStyle w:val="OtherTableBody"/>
            </w:pPr>
          </w:p>
        </w:tc>
        <w:tc>
          <w:tcPr>
            <w:tcW w:w="600" w:type="dxa"/>
          </w:tcPr>
          <w:p w14:paraId="4E3CB23C" w14:textId="77777777" w:rsidR="00B50050" w:rsidRDefault="00B50050" w:rsidP="0088127C">
            <w:pPr>
              <w:pStyle w:val="OtherTableBody"/>
            </w:pPr>
            <w:r>
              <w:t>EI</w:t>
            </w:r>
          </w:p>
        </w:tc>
        <w:tc>
          <w:tcPr>
            <w:tcW w:w="700" w:type="dxa"/>
          </w:tcPr>
          <w:p w14:paraId="098E883C" w14:textId="77777777" w:rsidR="00B50050" w:rsidRDefault="00B50050" w:rsidP="0088127C">
            <w:pPr>
              <w:pStyle w:val="OtherTableBody"/>
            </w:pPr>
            <w:r>
              <w:t>Y</w:t>
            </w:r>
          </w:p>
        </w:tc>
        <w:tc>
          <w:tcPr>
            <w:tcW w:w="600" w:type="dxa"/>
          </w:tcPr>
          <w:p w14:paraId="3C0D1082" w14:textId="77777777" w:rsidR="00B50050" w:rsidRDefault="00B50050" w:rsidP="0088127C">
            <w:pPr>
              <w:pStyle w:val="OtherTableBody"/>
            </w:pPr>
          </w:p>
        </w:tc>
        <w:tc>
          <w:tcPr>
            <w:tcW w:w="900" w:type="dxa"/>
          </w:tcPr>
          <w:p w14:paraId="5C3F133B" w14:textId="77777777" w:rsidR="00B50050" w:rsidRDefault="00B50050" w:rsidP="0088127C">
            <w:pPr>
              <w:pStyle w:val="OtherTableBody"/>
            </w:pPr>
            <w:r>
              <w:t>4.17.1.31</w:t>
            </w:r>
          </w:p>
        </w:tc>
      </w:tr>
      <w:tr w:rsidR="00B50050" w14:paraId="7AD5FB84" w14:textId="77777777" w:rsidTr="00195548">
        <w:tc>
          <w:tcPr>
            <w:tcW w:w="3500" w:type="dxa"/>
          </w:tcPr>
          <w:p w14:paraId="58FEC23E" w14:textId="77777777" w:rsidR="00B50050" w:rsidRDefault="00B50050" w:rsidP="0088127C">
            <w:pPr>
              <w:pStyle w:val="OtherTableBody"/>
            </w:pPr>
            <w:r>
              <w:t>Donation Type</w:t>
            </w:r>
          </w:p>
        </w:tc>
        <w:tc>
          <w:tcPr>
            <w:tcW w:w="700" w:type="dxa"/>
          </w:tcPr>
          <w:p w14:paraId="406EACC0" w14:textId="77777777" w:rsidR="00B50050" w:rsidRDefault="00B50050" w:rsidP="0088127C">
            <w:pPr>
              <w:pStyle w:val="OtherTableBody"/>
            </w:pPr>
            <w:r>
              <w:t>03341</w:t>
            </w:r>
          </w:p>
        </w:tc>
        <w:tc>
          <w:tcPr>
            <w:tcW w:w="600" w:type="dxa"/>
          </w:tcPr>
          <w:p w14:paraId="70E60EA0" w14:textId="77777777" w:rsidR="00B50050" w:rsidRDefault="00B50050" w:rsidP="0088127C">
            <w:pPr>
              <w:pStyle w:val="OtherTableBody"/>
            </w:pPr>
            <w:r>
              <w:t>DON</w:t>
            </w:r>
          </w:p>
        </w:tc>
        <w:tc>
          <w:tcPr>
            <w:tcW w:w="600" w:type="dxa"/>
          </w:tcPr>
          <w:p w14:paraId="44CBF7E7" w14:textId="77777777" w:rsidR="00B50050" w:rsidRDefault="00B50050" w:rsidP="0088127C">
            <w:pPr>
              <w:pStyle w:val="OtherTableBody"/>
            </w:pPr>
            <w:r>
              <w:t>2</w:t>
            </w:r>
          </w:p>
        </w:tc>
        <w:tc>
          <w:tcPr>
            <w:tcW w:w="600" w:type="dxa"/>
          </w:tcPr>
          <w:p w14:paraId="5FF2226C" w14:textId="77777777" w:rsidR="00B50050" w:rsidRDefault="00B50050" w:rsidP="0088127C">
            <w:pPr>
              <w:pStyle w:val="OtherTableBody"/>
            </w:pPr>
            <w:r>
              <w:t>..</w:t>
            </w:r>
          </w:p>
        </w:tc>
        <w:tc>
          <w:tcPr>
            <w:tcW w:w="600" w:type="dxa"/>
          </w:tcPr>
          <w:p w14:paraId="671F6A57" w14:textId="77777777" w:rsidR="00B50050" w:rsidRDefault="00B50050" w:rsidP="0088127C">
            <w:pPr>
              <w:pStyle w:val="OtherTableBody"/>
            </w:pPr>
          </w:p>
        </w:tc>
        <w:tc>
          <w:tcPr>
            <w:tcW w:w="600" w:type="dxa"/>
          </w:tcPr>
          <w:p w14:paraId="3B3F7508" w14:textId="77777777" w:rsidR="00B50050" w:rsidRDefault="00B50050" w:rsidP="0088127C">
            <w:pPr>
              <w:pStyle w:val="OtherTableBody"/>
            </w:pPr>
            <w:r>
              <w:t>CNE</w:t>
            </w:r>
          </w:p>
        </w:tc>
        <w:tc>
          <w:tcPr>
            <w:tcW w:w="700" w:type="dxa"/>
          </w:tcPr>
          <w:p w14:paraId="0C797D31" w14:textId="77777777" w:rsidR="00B50050" w:rsidRDefault="00B50050" w:rsidP="0088127C">
            <w:pPr>
              <w:pStyle w:val="OtherTableBody"/>
            </w:pPr>
          </w:p>
        </w:tc>
        <w:tc>
          <w:tcPr>
            <w:tcW w:w="600" w:type="dxa"/>
          </w:tcPr>
          <w:p w14:paraId="2BC466A4" w14:textId="77777777" w:rsidR="00B50050" w:rsidRDefault="00B50050" w:rsidP="0088127C">
            <w:pPr>
              <w:pStyle w:val="OtherTableBody"/>
            </w:pPr>
          </w:p>
        </w:tc>
        <w:tc>
          <w:tcPr>
            <w:tcW w:w="900" w:type="dxa"/>
          </w:tcPr>
          <w:p w14:paraId="28A27101" w14:textId="77777777" w:rsidR="00B50050" w:rsidRDefault="00B50050" w:rsidP="0088127C">
            <w:pPr>
              <w:pStyle w:val="OtherTableBody"/>
            </w:pPr>
            <w:r>
              <w:t>4.17.1.2</w:t>
            </w:r>
          </w:p>
        </w:tc>
      </w:tr>
      <w:tr w:rsidR="00B50050" w14:paraId="6FDEEFAE" w14:textId="77777777" w:rsidTr="00195548">
        <w:tc>
          <w:tcPr>
            <w:tcW w:w="3500" w:type="dxa"/>
          </w:tcPr>
          <w:p w14:paraId="7E1EF414" w14:textId="77777777" w:rsidR="00B50050" w:rsidRDefault="00B50050" w:rsidP="0088127C">
            <w:pPr>
              <w:pStyle w:val="OtherTableBody"/>
            </w:pPr>
            <w:r>
              <w:t>Donor Eligibility Date</w:t>
            </w:r>
          </w:p>
        </w:tc>
        <w:tc>
          <w:tcPr>
            <w:tcW w:w="700" w:type="dxa"/>
          </w:tcPr>
          <w:p w14:paraId="0486B0A9" w14:textId="77777777" w:rsidR="00B50050" w:rsidRDefault="00B50050" w:rsidP="0088127C">
            <w:pPr>
              <w:pStyle w:val="OtherTableBody"/>
            </w:pPr>
            <w:r>
              <w:t>03350</w:t>
            </w:r>
          </w:p>
        </w:tc>
        <w:tc>
          <w:tcPr>
            <w:tcW w:w="600" w:type="dxa"/>
          </w:tcPr>
          <w:p w14:paraId="3E33ED94" w14:textId="77777777" w:rsidR="00B50050" w:rsidRDefault="00B50050" w:rsidP="0088127C">
            <w:pPr>
              <w:pStyle w:val="OtherTableBody"/>
            </w:pPr>
            <w:r>
              <w:t>DON</w:t>
            </w:r>
          </w:p>
        </w:tc>
        <w:tc>
          <w:tcPr>
            <w:tcW w:w="600" w:type="dxa"/>
          </w:tcPr>
          <w:p w14:paraId="692E2AB8" w14:textId="77777777" w:rsidR="00B50050" w:rsidRDefault="00B50050" w:rsidP="0088127C">
            <w:pPr>
              <w:pStyle w:val="OtherTableBody"/>
            </w:pPr>
            <w:r>
              <w:t>11</w:t>
            </w:r>
          </w:p>
        </w:tc>
        <w:tc>
          <w:tcPr>
            <w:tcW w:w="600" w:type="dxa"/>
          </w:tcPr>
          <w:p w14:paraId="2B29BA86" w14:textId="77777777" w:rsidR="00B50050" w:rsidRDefault="00B50050" w:rsidP="0088127C">
            <w:pPr>
              <w:pStyle w:val="OtherTableBody"/>
            </w:pPr>
            <w:r>
              <w:t>..</w:t>
            </w:r>
          </w:p>
        </w:tc>
        <w:tc>
          <w:tcPr>
            <w:tcW w:w="600" w:type="dxa"/>
          </w:tcPr>
          <w:p w14:paraId="7AE56CCF" w14:textId="77777777" w:rsidR="00B50050" w:rsidRDefault="00B50050" w:rsidP="0088127C">
            <w:pPr>
              <w:pStyle w:val="OtherTableBody"/>
            </w:pPr>
          </w:p>
        </w:tc>
        <w:tc>
          <w:tcPr>
            <w:tcW w:w="600" w:type="dxa"/>
          </w:tcPr>
          <w:p w14:paraId="4E8C4200" w14:textId="77777777" w:rsidR="00B50050" w:rsidRDefault="00B50050" w:rsidP="0088127C">
            <w:pPr>
              <w:pStyle w:val="OtherTableBody"/>
            </w:pPr>
            <w:r>
              <w:t>DTM</w:t>
            </w:r>
          </w:p>
        </w:tc>
        <w:tc>
          <w:tcPr>
            <w:tcW w:w="700" w:type="dxa"/>
          </w:tcPr>
          <w:p w14:paraId="75CCDD21" w14:textId="77777777" w:rsidR="00B50050" w:rsidRDefault="00B50050" w:rsidP="0088127C">
            <w:pPr>
              <w:pStyle w:val="OtherTableBody"/>
            </w:pPr>
          </w:p>
        </w:tc>
        <w:tc>
          <w:tcPr>
            <w:tcW w:w="600" w:type="dxa"/>
          </w:tcPr>
          <w:p w14:paraId="4F4C20BE" w14:textId="77777777" w:rsidR="00B50050" w:rsidRDefault="00B50050" w:rsidP="0088127C">
            <w:pPr>
              <w:pStyle w:val="OtherTableBody"/>
            </w:pPr>
          </w:p>
        </w:tc>
        <w:tc>
          <w:tcPr>
            <w:tcW w:w="900" w:type="dxa"/>
          </w:tcPr>
          <w:p w14:paraId="3690E647" w14:textId="77777777" w:rsidR="00B50050" w:rsidRDefault="00B50050" w:rsidP="0088127C">
            <w:pPr>
              <w:pStyle w:val="OtherTableBody"/>
            </w:pPr>
            <w:r>
              <w:t>4.17.1.11</w:t>
            </w:r>
          </w:p>
        </w:tc>
      </w:tr>
      <w:tr w:rsidR="00B50050" w14:paraId="21CE4238" w14:textId="77777777" w:rsidTr="00195548">
        <w:tc>
          <w:tcPr>
            <w:tcW w:w="3500" w:type="dxa"/>
          </w:tcPr>
          <w:p w14:paraId="569DE7C3" w14:textId="77777777" w:rsidR="00B50050" w:rsidRDefault="00B50050" w:rsidP="0088127C">
            <w:pPr>
              <w:pStyle w:val="OtherTableBody"/>
            </w:pPr>
            <w:r>
              <w:t>Donor Eligibility Flag</w:t>
            </w:r>
          </w:p>
        </w:tc>
        <w:tc>
          <w:tcPr>
            <w:tcW w:w="700" w:type="dxa"/>
          </w:tcPr>
          <w:p w14:paraId="02D0FFEE" w14:textId="77777777" w:rsidR="00B50050" w:rsidRDefault="00B50050" w:rsidP="0088127C">
            <w:pPr>
              <w:pStyle w:val="OtherTableBody"/>
            </w:pPr>
            <w:r>
              <w:t>03348</w:t>
            </w:r>
          </w:p>
        </w:tc>
        <w:tc>
          <w:tcPr>
            <w:tcW w:w="600" w:type="dxa"/>
          </w:tcPr>
          <w:p w14:paraId="26F70A01" w14:textId="77777777" w:rsidR="00B50050" w:rsidRDefault="00B50050" w:rsidP="0088127C">
            <w:pPr>
              <w:pStyle w:val="OtherTableBody"/>
            </w:pPr>
            <w:r>
              <w:t>DON</w:t>
            </w:r>
          </w:p>
        </w:tc>
        <w:tc>
          <w:tcPr>
            <w:tcW w:w="600" w:type="dxa"/>
          </w:tcPr>
          <w:p w14:paraId="6E479936" w14:textId="77777777" w:rsidR="00B50050" w:rsidRDefault="00B50050" w:rsidP="0088127C">
            <w:pPr>
              <w:pStyle w:val="OtherTableBody"/>
            </w:pPr>
            <w:r>
              <w:t>9</w:t>
            </w:r>
          </w:p>
        </w:tc>
        <w:tc>
          <w:tcPr>
            <w:tcW w:w="600" w:type="dxa"/>
          </w:tcPr>
          <w:p w14:paraId="4BCD9D16" w14:textId="77777777" w:rsidR="00B50050" w:rsidRDefault="00B50050" w:rsidP="0088127C">
            <w:pPr>
              <w:pStyle w:val="OtherTableBody"/>
            </w:pPr>
            <w:r>
              <w:t>..</w:t>
            </w:r>
          </w:p>
        </w:tc>
        <w:tc>
          <w:tcPr>
            <w:tcW w:w="600" w:type="dxa"/>
          </w:tcPr>
          <w:p w14:paraId="2A102132" w14:textId="77777777" w:rsidR="00B50050" w:rsidRDefault="00B50050" w:rsidP="0088127C">
            <w:pPr>
              <w:pStyle w:val="OtherTableBody"/>
            </w:pPr>
          </w:p>
        </w:tc>
        <w:tc>
          <w:tcPr>
            <w:tcW w:w="600" w:type="dxa"/>
          </w:tcPr>
          <w:p w14:paraId="47D64A97" w14:textId="77777777" w:rsidR="00B50050" w:rsidRDefault="00B50050" w:rsidP="0088127C">
            <w:pPr>
              <w:pStyle w:val="OtherTableBody"/>
            </w:pPr>
            <w:r>
              <w:t>ID</w:t>
            </w:r>
          </w:p>
        </w:tc>
        <w:tc>
          <w:tcPr>
            <w:tcW w:w="700" w:type="dxa"/>
          </w:tcPr>
          <w:p w14:paraId="02F84B04" w14:textId="77777777" w:rsidR="00B50050" w:rsidRDefault="00B50050" w:rsidP="0088127C">
            <w:pPr>
              <w:pStyle w:val="OtherTableBody"/>
            </w:pPr>
          </w:p>
        </w:tc>
        <w:tc>
          <w:tcPr>
            <w:tcW w:w="600" w:type="dxa"/>
          </w:tcPr>
          <w:p w14:paraId="0A6288DC" w14:textId="77777777" w:rsidR="00B50050" w:rsidRDefault="00B50050" w:rsidP="0088127C">
            <w:pPr>
              <w:pStyle w:val="OtherTableBody"/>
            </w:pPr>
            <w:r>
              <w:t>0136</w:t>
            </w:r>
          </w:p>
        </w:tc>
        <w:tc>
          <w:tcPr>
            <w:tcW w:w="900" w:type="dxa"/>
          </w:tcPr>
          <w:p w14:paraId="01292071" w14:textId="77777777" w:rsidR="00B50050" w:rsidRDefault="00B50050" w:rsidP="0088127C">
            <w:pPr>
              <w:pStyle w:val="OtherTableBody"/>
            </w:pPr>
            <w:r>
              <w:t>4.17.1.9</w:t>
            </w:r>
          </w:p>
        </w:tc>
      </w:tr>
      <w:tr w:rsidR="00B50050" w14:paraId="3EEBE305" w14:textId="77777777" w:rsidTr="00195548">
        <w:tc>
          <w:tcPr>
            <w:tcW w:w="3500" w:type="dxa"/>
          </w:tcPr>
          <w:p w14:paraId="00CF2B41" w14:textId="77777777" w:rsidR="00B50050" w:rsidRDefault="00B50050" w:rsidP="0088127C">
            <w:pPr>
              <w:pStyle w:val="OtherTableBody"/>
            </w:pPr>
            <w:r>
              <w:t>Donor Eligibility Procedure Type</w:t>
            </w:r>
          </w:p>
        </w:tc>
        <w:tc>
          <w:tcPr>
            <w:tcW w:w="700" w:type="dxa"/>
          </w:tcPr>
          <w:p w14:paraId="26BB0A95" w14:textId="77777777" w:rsidR="00B50050" w:rsidRDefault="00B50050" w:rsidP="0088127C">
            <w:pPr>
              <w:pStyle w:val="OtherTableBody"/>
            </w:pPr>
            <w:r>
              <w:t>03349</w:t>
            </w:r>
          </w:p>
        </w:tc>
        <w:tc>
          <w:tcPr>
            <w:tcW w:w="600" w:type="dxa"/>
          </w:tcPr>
          <w:p w14:paraId="7091CD88" w14:textId="77777777" w:rsidR="00B50050" w:rsidRDefault="00B50050" w:rsidP="0088127C">
            <w:pPr>
              <w:pStyle w:val="OtherTableBody"/>
            </w:pPr>
            <w:r>
              <w:t>DON</w:t>
            </w:r>
          </w:p>
        </w:tc>
        <w:tc>
          <w:tcPr>
            <w:tcW w:w="600" w:type="dxa"/>
          </w:tcPr>
          <w:p w14:paraId="2486CE79" w14:textId="77777777" w:rsidR="00B50050" w:rsidRDefault="00B50050" w:rsidP="0088127C">
            <w:pPr>
              <w:pStyle w:val="OtherTableBody"/>
            </w:pPr>
            <w:r>
              <w:t>10</w:t>
            </w:r>
          </w:p>
        </w:tc>
        <w:tc>
          <w:tcPr>
            <w:tcW w:w="600" w:type="dxa"/>
          </w:tcPr>
          <w:p w14:paraId="62ABB95E" w14:textId="77777777" w:rsidR="00B50050" w:rsidRDefault="00B50050" w:rsidP="0088127C">
            <w:pPr>
              <w:pStyle w:val="OtherTableBody"/>
            </w:pPr>
            <w:r>
              <w:t>..</w:t>
            </w:r>
          </w:p>
        </w:tc>
        <w:tc>
          <w:tcPr>
            <w:tcW w:w="600" w:type="dxa"/>
          </w:tcPr>
          <w:p w14:paraId="70F33AF0" w14:textId="77777777" w:rsidR="00B50050" w:rsidRDefault="00B50050" w:rsidP="0088127C">
            <w:pPr>
              <w:pStyle w:val="OtherTableBody"/>
            </w:pPr>
          </w:p>
        </w:tc>
        <w:tc>
          <w:tcPr>
            <w:tcW w:w="600" w:type="dxa"/>
          </w:tcPr>
          <w:p w14:paraId="3E2909B1" w14:textId="77777777" w:rsidR="00B50050" w:rsidRDefault="00B50050" w:rsidP="0088127C">
            <w:pPr>
              <w:pStyle w:val="OtherTableBody"/>
            </w:pPr>
            <w:r>
              <w:t>CNE</w:t>
            </w:r>
          </w:p>
        </w:tc>
        <w:tc>
          <w:tcPr>
            <w:tcW w:w="700" w:type="dxa"/>
          </w:tcPr>
          <w:p w14:paraId="4765928F" w14:textId="77777777" w:rsidR="00B50050" w:rsidRDefault="00B50050" w:rsidP="0088127C">
            <w:pPr>
              <w:pStyle w:val="OtherTableBody"/>
            </w:pPr>
            <w:r>
              <w:t>Y</w:t>
            </w:r>
          </w:p>
        </w:tc>
        <w:tc>
          <w:tcPr>
            <w:tcW w:w="600" w:type="dxa"/>
          </w:tcPr>
          <w:p w14:paraId="1EB447D3" w14:textId="77777777" w:rsidR="00B50050" w:rsidRDefault="00B50050" w:rsidP="0088127C">
            <w:pPr>
              <w:pStyle w:val="OtherTableBody"/>
            </w:pPr>
            <w:r>
              <w:t>0933</w:t>
            </w:r>
          </w:p>
        </w:tc>
        <w:tc>
          <w:tcPr>
            <w:tcW w:w="900" w:type="dxa"/>
          </w:tcPr>
          <w:p w14:paraId="05343542" w14:textId="77777777" w:rsidR="00B50050" w:rsidRDefault="00B50050" w:rsidP="0088127C">
            <w:pPr>
              <w:pStyle w:val="OtherTableBody"/>
            </w:pPr>
            <w:r>
              <w:t>4.17.1.10</w:t>
            </w:r>
          </w:p>
        </w:tc>
      </w:tr>
      <w:tr w:rsidR="00B50050" w14:paraId="60AECDC1" w14:textId="77777777" w:rsidTr="00195548">
        <w:tc>
          <w:tcPr>
            <w:tcW w:w="3500" w:type="dxa"/>
          </w:tcPr>
          <w:p w14:paraId="7A70F993" w14:textId="77777777" w:rsidR="00B50050" w:rsidRDefault="00B50050" w:rsidP="0088127C">
            <w:pPr>
              <w:pStyle w:val="OtherTableBody"/>
            </w:pPr>
            <w:r>
              <w:t>Donor Reaction</w:t>
            </w:r>
          </w:p>
        </w:tc>
        <w:tc>
          <w:tcPr>
            <w:tcW w:w="700" w:type="dxa"/>
          </w:tcPr>
          <w:p w14:paraId="5B237689" w14:textId="77777777" w:rsidR="00B50050" w:rsidRDefault="00B50050" w:rsidP="0088127C">
            <w:pPr>
              <w:pStyle w:val="OtherTableBody"/>
            </w:pPr>
            <w:r>
              <w:t>03366</w:t>
            </w:r>
          </w:p>
        </w:tc>
        <w:tc>
          <w:tcPr>
            <w:tcW w:w="600" w:type="dxa"/>
          </w:tcPr>
          <w:p w14:paraId="7A87429A" w14:textId="77777777" w:rsidR="00B50050" w:rsidRDefault="00B50050" w:rsidP="0088127C">
            <w:pPr>
              <w:pStyle w:val="OtherTableBody"/>
            </w:pPr>
            <w:r>
              <w:t>DON</w:t>
            </w:r>
          </w:p>
        </w:tc>
        <w:tc>
          <w:tcPr>
            <w:tcW w:w="600" w:type="dxa"/>
          </w:tcPr>
          <w:p w14:paraId="3213102C" w14:textId="77777777" w:rsidR="00B50050" w:rsidRDefault="00B50050" w:rsidP="0088127C">
            <w:pPr>
              <w:pStyle w:val="OtherTableBody"/>
            </w:pPr>
            <w:r>
              <w:t>27</w:t>
            </w:r>
          </w:p>
        </w:tc>
        <w:tc>
          <w:tcPr>
            <w:tcW w:w="600" w:type="dxa"/>
          </w:tcPr>
          <w:p w14:paraId="20603623" w14:textId="77777777" w:rsidR="00B50050" w:rsidRDefault="00B50050" w:rsidP="0088127C">
            <w:pPr>
              <w:pStyle w:val="OtherTableBody"/>
            </w:pPr>
            <w:r>
              <w:t>..</w:t>
            </w:r>
          </w:p>
        </w:tc>
        <w:tc>
          <w:tcPr>
            <w:tcW w:w="600" w:type="dxa"/>
          </w:tcPr>
          <w:p w14:paraId="2609A180" w14:textId="77777777" w:rsidR="00B50050" w:rsidRDefault="00B50050" w:rsidP="0088127C">
            <w:pPr>
              <w:pStyle w:val="OtherTableBody"/>
            </w:pPr>
          </w:p>
        </w:tc>
        <w:tc>
          <w:tcPr>
            <w:tcW w:w="600" w:type="dxa"/>
          </w:tcPr>
          <w:p w14:paraId="5A857B99" w14:textId="77777777" w:rsidR="00B50050" w:rsidRDefault="00B50050" w:rsidP="0088127C">
            <w:pPr>
              <w:pStyle w:val="OtherTableBody"/>
            </w:pPr>
            <w:r>
              <w:t>ID</w:t>
            </w:r>
          </w:p>
        </w:tc>
        <w:tc>
          <w:tcPr>
            <w:tcW w:w="700" w:type="dxa"/>
          </w:tcPr>
          <w:p w14:paraId="4DE37D17" w14:textId="77777777" w:rsidR="00B50050" w:rsidRDefault="00B50050" w:rsidP="0088127C">
            <w:pPr>
              <w:pStyle w:val="OtherTableBody"/>
            </w:pPr>
          </w:p>
        </w:tc>
        <w:tc>
          <w:tcPr>
            <w:tcW w:w="600" w:type="dxa"/>
          </w:tcPr>
          <w:p w14:paraId="2B42B366" w14:textId="77777777" w:rsidR="00B50050" w:rsidRDefault="00B50050" w:rsidP="0088127C">
            <w:pPr>
              <w:pStyle w:val="OtherTableBody"/>
            </w:pPr>
            <w:r>
              <w:t>0136</w:t>
            </w:r>
          </w:p>
        </w:tc>
        <w:tc>
          <w:tcPr>
            <w:tcW w:w="900" w:type="dxa"/>
          </w:tcPr>
          <w:p w14:paraId="38E913F1" w14:textId="77777777" w:rsidR="00B50050" w:rsidRDefault="00B50050" w:rsidP="0088127C">
            <w:pPr>
              <w:pStyle w:val="OtherTableBody"/>
            </w:pPr>
            <w:r>
              <w:t>4.17.1.27</w:t>
            </w:r>
          </w:p>
        </w:tc>
      </w:tr>
      <w:tr w:rsidR="00B50050" w14:paraId="71D4DF86" w14:textId="77777777" w:rsidTr="00195548">
        <w:tc>
          <w:tcPr>
            <w:tcW w:w="3500" w:type="dxa"/>
          </w:tcPr>
          <w:p w14:paraId="2D1850B6" w14:textId="77777777" w:rsidR="00B50050" w:rsidRDefault="00B50050" w:rsidP="0088127C">
            <w:pPr>
              <w:pStyle w:val="OtherTableBody"/>
            </w:pPr>
            <w:r>
              <w:t>Door Open</w:t>
            </w:r>
          </w:p>
        </w:tc>
        <w:tc>
          <w:tcPr>
            <w:tcW w:w="700" w:type="dxa"/>
          </w:tcPr>
          <w:p w14:paraId="18DD29AA" w14:textId="77777777" w:rsidR="00B50050" w:rsidRDefault="00B50050" w:rsidP="0088127C">
            <w:pPr>
              <w:pStyle w:val="OtherTableBody"/>
            </w:pPr>
            <w:r>
              <w:t>02129</w:t>
            </w:r>
          </w:p>
        </w:tc>
        <w:tc>
          <w:tcPr>
            <w:tcW w:w="600" w:type="dxa"/>
          </w:tcPr>
          <w:p w14:paraId="77942689" w14:textId="77777777" w:rsidR="00B50050" w:rsidRDefault="00B50050" w:rsidP="0088127C">
            <w:pPr>
              <w:pStyle w:val="OtherTableBody"/>
            </w:pPr>
            <w:r>
              <w:t>SCD</w:t>
            </w:r>
          </w:p>
        </w:tc>
        <w:tc>
          <w:tcPr>
            <w:tcW w:w="600" w:type="dxa"/>
          </w:tcPr>
          <w:p w14:paraId="0997566D" w14:textId="77777777" w:rsidR="00B50050" w:rsidRDefault="00B50050" w:rsidP="0088127C">
            <w:pPr>
              <w:pStyle w:val="OtherTableBody"/>
            </w:pPr>
            <w:r>
              <w:t>26</w:t>
            </w:r>
          </w:p>
        </w:tc>
        <w:tc>
          <w:tcPr>
            <w:tcW w:w="600" w:type="dxa"/>
          </w:tcPr>
          <w:p w14:paraId="0DDB426E" w14:textId="77777777" w:rsidR="00B50050" w:rsidRDefault="00B50050" w:rsidP="0088127C">
            <w:pPr>
              <w:pStyle w:val="OtherTableBody"/>
            </w:pPr>
            <w:r>
              <w:t>..</w:t>
            </w:r>
          </w:p>
        </w:tc>
        <w:tc>
          <w:tcPr>
            <w:tcW w:w="600" w:type="dxa"/>
          </w:tcPr>
          <w:p w14:paraId="2F903D98" w14:textId="77777777" w:rsidR="00B50050" w:rsidRDefault="00B50050" w:rsidP="0088127C">
            <w:pPr>
              <w:pStyle w:val="OtherTableBody"/>
            </w:pPr>
          </w:p>
        </w:tc>
        <w:tc>
          <w:tcPr>
            <w:tcW w:w="600" w:type="dxa"/>
          </w:tcPr>
          <w:p w14:paraId="4B97BC92" w14:textId="77777777" w:rsidR="00B50050" w:rsidRDefault="00B50050" w:rsidP="0088127C">
            <w:pPr>
              <w:pStyle w:val="OtherTableBody"/>
            </w:pPr>
            <w:r>
              <w:t>CNE</w:t>
            </w:r>
          </w:p>
        </w:tc>
        <w:tc>
          <w:tcPr>
            <w:tcW w:w="700" w:type="dxa"/>
          </w:tcPr>
          <w:p w14:paraId="172A0A67" w14:textId="77777777" w:rsidR="00B50050" w:rsidRDefault="00B50050" w:rsidP="0088127C">
            <w:pPr>
              <w:pStyle w:val="OtherTableBody"/>
            </w:pPr>
          </w:p>
        </w:tc>
        <w:tc>
          <w:tcPr>
            <w:tcW w:w="600" w:type="dxa"/>
          </w:tcPr>
          <w:p w14:paraId="42DDD155" w14:textId="77777777" w:rsidR="00B50050" w:rsidRDefault="00B50050" w:rsidP="0088127C">
            <w:pPr>
              <w:pStyle w:val="OtherTableBody"/>
            </w:pPr>
            <w:r>
              <w:t>0532</w:t>
            </w:r>
          </w:p>
        </w:tc>
        <w:tc>
          <w:tcPr>
            <w:tcW w:w="900" w:type="dxa"/>
          </w:tcPr>
          <w:p w14:paraId="52B48165" w14:textId="77777777" w:rsidR="00B50050" w:rsidRDefault="00B50050" w:rsidP="0088127C">
            <w:pPr>
              <w:pStyle w:val="OtherTableBody"/>
            </w:pPr>
            <w:r>
              <w:t>17.7.4.26</w:t>
            </w:r>
          </w:p>
        </w:tc>
      </w:tr>
      <w:tr w:rsidR="00B50050" w14:paraId="1D96483B" w14:textId="77777777" w:rsidTr="00195548">
        <w:tc>
          <w:tcPr>
            <w:tcW w:w="3500" w:type="dxa"/>
          </w:tcPr>
          <w:p w14:paraId="0E8FFDBC" w14:textId="77777777" w:rsidR="00B50050" w:rsidRDefault="00B50050" w:rsidP="0088127C">
            <w:pPr>
              <w:pStyle w:val="OtherTableBody"/>
            </w:pPr>
            <w:r>
              <w:t xml:space="preserve">DRG Approval Indicator </w:t>
            </w:r>
          </w:p>
        </w:tc>
        <w:tc>
          <w:tcPr>
            <w:tcW w:w="700" w:type="dxa"/>
          </w:tcPr>
          <w:p w14:paraId="4505D80F" w14:textId="77777777" w:rsidR="00B50050" w:rsidRDefault="00B50050" w:rsidP="0088127C">
            <w:pPr>
              <w:pStyle w:val="OtherTableBody"/>
            </w:pPr>
            <w:r>
              <w:t>00383</w:t>
            </w:r>
          </w:p>
        </w:tc>
        <w:tc>
          <w:tcPr>
            <w:tcW w:w="600" w:type="dxa"/>
          </w:tcPr>
          <w:p w14:paraId="0C3E8B39" w14:textId="77777777" w:rsidR="00B50050" w:rsidRDefault="00B50050" w:rsidP="0088127C">
            <w:pPr>
              <w:pStyle w:val="OtherTableBody"/>
            </w:pPr>
            <w:r>
              <w:t>DRG</w:t>
            </w:r>
          </w:p>
        </w:tc>
        <w:tc>
          <w:tcPr>
            <w:tcW w:w="600" w:type="dxa"/>
          </w:tcPr>
          <w:p w14:paraId="566FC007" w14:textId="77777777" w:rsidR="00B50050" w:rsidRDefault="00B50050" w:rsidP="0088127C">
            <w:pPr>
              <w:pStyle w:val="OtherTableBody"/>
            </w:pPr>
            <w:r>
              <w:t>3</w:t>
            </w:r>
          </w:p>
        </w:tc>
        <w:tc>
          <w:tcPr>
            <w:tcW w:w="600" w:type="dxa"/>
          </w:tcPr>
          <w:p w14:paraId="1826C0D6" w14:textId="77777777" w:rsidR="00B50050" w:rsidRDefault="00B50050" w:rsidP="0088127C">
            <w:pPr>
              <w:pStyle w:val="OtherTableBody"/>
            </w:pPr>
            <w:r>
              <w:t>1..1</w:t>
            </w:r>
          </w:p>
        </w:tc>
        <w:tc>
          <w:tcPr>
            <w:tcW w:w="600" w:type="dxa"/>
          </w:tcPr>
          <w:p w14:paraId="21C081A0" w14:textId="77777777" w:rsidR="00B50050" w:rsidRDefault="00B50050" w:rsidP="0088127C">
            <w:pPr>
              <w:pStyle w:val="OtherTableBody"/>
            </w:pPr>
          </w:p>
        </w:tc>
        <w:tc>
          <w:tcPr>
            <w:tcW w:w="600" w:type="dxa"/>
          </w:tcPr>
          <w:p w14:paraId="71398D38" w14:textId="77777777" w:rsidR="00B50050" w:rsidRDefault="00B50050" w:rsidP="0088127C">
            <w:pPr>
              <w:pStyle w:val="OtherTableBody"/>
            </w:pPr>
            <w:r>
              <w:t>ID</w:t>
            </w:r>
          </w:p>
        </w:tc>
        <w:tc>
          <w:tcPr>
            <w:tcW w:w="700" w:type="dxa"/>
          </w:tcPr>
          <w:p w14:paraId="47EBA317" w14:textId="77777777" w:rsidR="00B50050" w:rsidRDefault="00B50050" w:rsidP="0088127C">
            <w:pPr>
              <w:pStyle w:val="OtherTableBody"/>
            </w:pPr>
          </w:p>
        </w:tc>
        <w:tc>
          <w:tcPr>
            <w:tcW w:w="600" w:type="dxa"/>
          </w:tcPr>
          <w:p w14:paraId="35DC8C09" w14:textId="77777777" w:rsidR="00B50050" w:rsidRDefault="00B50050" w:rsidP="0088127C">
            <w:pPr>
              <w:pStyle w:val="OtherTableBody"/>
            </w:pPr>
            <w:r>
              <w:t>0136</w:t>
            </w:r>
          </w:p>
        </w:tc>
        <w:tc>
          <w:tcPr>
            <w:tcW w:w="900" w:type="dxa"/>
          </w:tcPr>
          <w:p w14:paraId="68F51793" w14:textId="77777777" w:rsidR="00B50050" w:rsidRDefault="00B50050" w:rsidP="0088127C">
            <w:pPr>
              <w:pStyle w:val="OtherTableBody"/>
            </w:pPr>
            <w:r>
              <w:t>6.5.3.3</w:t>
            </w:r>
          </w:p>
        </w:tc>
      </w:tr>
      <w:tr w:rsidR="00B50050" w14:paraId="2A82D4D1" w14:textId="77777777" w:rsidTr="00195548">
        <w:tc>
          <w:tcPr>
            <w:tcW w:w="3500" w:type="dxa"/>
          </w:tcPr>
          <w:p w14:paraId="295DD381" w14:textId="77777777" w:rsidR="00B50050" w:rsidRDefault="00B50050" w:rsidP="0088127C">
            <w:pPr>
              <w:pStyle w:val="OtherTableBody"/>
            </w:pPr>
            <w:r>
              <w:t xml:space="preserve">DRG Approval Indicator </w:t>
            </w:r>
          </w:p>
        </w:tc>
        <w:tc>
          <w:tcPr>
            <w:tcW w:w="700" w:type="dxa"/>
          </w:tcPr>
          <w:p w14:paraId="0F87CE10" w14:textId="77777777" w:rsidR="00B50050" w:rsidRDefault="00B50050" w:rsidP="0088127C">
            <w:pPr>
              <w:pStyle w:val="OtherTableBody"/>
            </w:pPr>
            <w:r>
              <w:t>00383</w:t>
            </w:r>
          </w:p>
        </w:tc>
        <w:tc>
          <w:tcPr>
            <w:tcW w:w="600" w:type="dxa"/>
          </w:tcPr>
          <w:p w14:paraId="67F8F940" w14:textId="77777777" w:rsidR="00B50050" w:rsidRDefault="00B50050" w:rsidP="0088127C">
            <w:pPr>
              <w:pStyle w:val="OtherTableBody"/>
            </w:pPr>
            <w:r>
              <w:t>DG1</w:t>
            </w:r>
          </w:p>
        </w:tc>
        <w:tc>
          <w:tcPr>
            <w:tcW w:w="600" w:type="dxa"/>
          </w:tcPr>
          <w:p w14:paraId="557F0A5A" w14:textId="77777777" w:rsidR="00B50050" w:rsidRDefault="00B50050" w:rsidP="0088127C">
            <w:pPr>
              <w:pStyle w:val="OtherTableBody"/>
            </w:pPr>
            <w:r>
              <w:t>9</w:t>
            </w:r>
          </w:p>
        </w:tc>
        <w:tc>
          <w:tcPr>
            <w:tcW w:w="600" w:type="dxa"/>
          </w:tcPr>
          <w:p w14:paraId="05BD1370" w14:textId="77777777" w:rsidR="00B50050" w:rsidRDefault="00B50050" w:rsidP="0088127C">
            <w:pPr>
              <w:pStyle w:val="OtherTableBody"/>
            </w:pPr>
            <w:r>
              <w:t>1..1</w:t>
            </w:r>
          </w:p>
        </w:tc>
        <w:tc>
          <w:tcPr>
            <w:tcW w:w="600" w:type="dxa"/>
          </w:tcPr>
          <w:p w14:paraId="419F6303" w14:textId="77777777" w:rsidR="00B50050" w:rsidRDefault="00B50050" w:rsidP="0088127C">
            <w:pPr>
              <w:pStyle w:val="OtherTableBody"/>
            </w:pPr>
          </w:p>
        </w:tc>
        <w:tc>
          <w:tcPr>
            <w:tcW w:w="600" w:type="dxa"/>
          </w:tcPr>
          <w:p w14:paraId="1AA65431" w14:textId="77777777" w:rsidR="00B50050" w:rsidRDefault="00B50050" w:rsidP="0088127C">
            <w:pPr>
              <w:pStyle w:val="OtherTableBody"/>
            </w:pPr>
            <w:r>
              <w:t>ID</w:t>
            </w:r>
          </w:p>
        </w:tc>
        <w:tc>
          <w:tcPr>
            <w:tcW w:w="700" w:type="dxa"/>
          </w:tcPr>
          <w:p w14:paraId="79F89711" w14:textId="77777777" w:rsidR="00B50050" w:rsidRDefault="00B50050" w:rsidP="0088127C">
            <w:pPr>
              <w:pStyle w:val="OtherTableBody"/>
            </w:pPr>
          </w:p>
        </w:tc>
        <w:tc>
          <w:tcPr>
            <w:tcW w:w="600" w:type="dxa"/>
          </w:tcPr>
          <w:p w14:paraId="50C85B04" w14:textId="77777777" w:rsidR="00B50050" w:rsidRDefault="00B50050" w:rsidP="0088127C">
            <w:pPr>
              <w:pStyle w:val="OtherTableBody"/>
            </w:pPr>
            <w:r>
              <w:t>0136</w:t>
            </w:r>
          </w:p>
        </w:tc>
        <w:tc>
          <w:tcPr>
            <w:tcW w:w="900" w:type="dxa"/>
          </w:tcPr>
          <w:p w14:paraId="31587B66" w14:textId="77777777" w:rsidR="00B50050" w:rsidRDefault="00B50050" w:rsidP="0088127C">
            <w:pPr>
              <w:pStyle w:val="OtherTableBody"/>
            </w:pPr>
            <w:r>
              <w:t>6.5.2.9</w:t>
            </w:r>
          </w:p>
        </w:tc>
      </w:tr>
      <w:tr w:rsidR="00B50050" w14:paraId="01D6DBB3" w14:textId="77777777" w:rsidTr="00195548">
        <w:tc>
          <w:tcPr>
            <w:tcW w:w="3500" w:type="dxa"/>
          </w:tcPr>
          <w:p w14:paraId="782B2AD1" w14:textId="77777777" w:rsidR="00B50050" w:rsidRDefault="00B50050" w:rsidP="0088127C">
            <w:pPr>
              <w:pStyle w:val="OtherTableBody"/>
            </w:pPr>
            <w:r>
              <w:t xml:space="preserve">DRG Assigned Date/Time </w:t>
            </w:r>
          </w:p>
        </w:tc>
        <w:tc>
          <w:tcPr>
            <w:tcW w:w="700" w:type="dxa"/>
          </w:tcPr>
          <w:p w14:paraId="2B168C69" w14:textId="77777777" w:rsidR="00B50050" w:rsidRDefault="00B50050" w:rsidP="0088127C">
            <w:pPr>
              <w:pStyle w:val="OtherTableBody"/>
            </w:pPr>
            <w:r>
              <w:t>00769</w:t>
            </w:r>
          </w:p>
        </w:tc>
        <w:tc>
          <w:tcPr>
            <w:tcW w:w="600" w:type="dxa"/>
          </w:tcPr>
          <w:p w14:paraId="1B1574FC" w14:textId="77777777" w:rsidR="00B50050" w:rsidRDefault="00B50050" w:rsidP="0088127C">
            <w:pPr>
              <w:pStyle w:val="OtherTableBody"/>
            </w:pPr>
            <w:r>
              <w:t>DRG</w:t>
            </w:r>
          </w:p>
        </w:tc>
        <w:tc>
          <w:tcPr>
            <w:tcW w:w="600" w:type="dxa"/>
          </w:tcPr>
          <w:p w14:paraId="21359D0C" w14:textId="77777777" w:rsidR="00B50050" w:rsidRDefault="00B50050" w:rsidP="0088127C">
            <w:pPr>
              <w:pStyle w:val="OtherTableBody"/>
            </w:pPr>
            <w:r>
              <w:t>2</w:t>
            </w:r>
          </w:p>
        </w:tc>
        <w:tc>
          <w:tcPr>
            <w:tcW w:w="600" w:type="dxa"/>
          </w:tcPr>
          <w:p w14:paraId="20D6A35D" w14:textId="77777777" w:rsidR="00B50050" w:rsidRDefault="00B50050" w:rsidP="0088127C">
            <w:pPr>
              <w:pStyle w:val="OtherTableBody"/>
            </w:pPr>
            <w:r>
              <w:t>..</w:t>
            </w:r>
          </w:p>
        </w:tc>
        <w:tc>
          <w:tcPr>
            <w:tcW w:w="600" w:type="dxa"/>
          </w:tcPr>
          <w:p w14:paraId="6545DDA1" w14:textId="77777777" w:rsidR="00B50050" w:rsidRDefault="00B50050" w:rsidP="0088127C">
            <w:pPr>
              <w:pStyle w:val="OtherTableBody"/>
            </w:pPr>
          </w:p>
        </w:tc>
        <w:tc>
          <w:tcPr>
            <w:tcW w:w="600" w:type="dxa"/>
          </w:tcPr>
          <w:p w14:paraId="44546831" w14:textId="77777777" w:rsidR="00B50050" w:rsidRDefault="00B50050" w:rsidP="0088127C">
            <w:pPr>
              <w:pStyle w:val="OtherTableBody"/>
            </w:pPr>
            <w:r>
              <w:t>DTM</w:t>
            </w:r>
          </w:p>
        </w:tc>
        <w:tc>
          <w:tcPr>
            <w:tcW w:w="700" w:type="dxa"/>
          </w:tcPr>
          <w:p w14:paraId="752DFF8E" w14:textId="77777777" w:rsidR="00B50050" w:rsidRDefault="00B50050" w:rsidP="0088127C">
            <w:pPr>
              <w:pStyle w:val="OtherTableBody"/>
            </w:pPr>
          </w:p>
        </w:tc>
        <w:tc>
          <w:tcPr>
            <w:tcW w:w="600" w:type="dxa"/>
          </w:tcPr>
          <w:p w14:paraId="00B1F00A" w14:textId="77777777" w:rsidR="00B50050" w:rsidRDefault="00B50050" w:rsidP="0088127C">
            <w:pPr>
              <w:pStyle w:val="OtherTableBody"/>
            </w:pPr>
          </w:p>
        </w:tc>
        <w:tc>
          <w:tcPr>
            <w:tcW w:w="900" w:type="dxa"/>
          </w:tcPr>
          <w:p w14:paraId="45525014" w14:textId="77777777" w:rsidR="00B50050" w:rsidRDefault="00B50050" w:rsidP="0088127C">
            <w:pPr>
              <w:pStyle w:val="OtherTableBody"/>
            </w:pPr>
            <w:r>
              <w:t>6.5.3.2</w:t>
            </w:r>
          </w:p>
        </w:tc>
      </w:tr>
      <w:tr w:rsidR="00B50050" w14:paraId="5536FF56" w14:textId="77777777" w:rsidTr="00195548">
        <w:tc>
          <w:tcPr>
            <w:tcW w:w="3500" w:type="dxa"/>
          </w:tcPr>
          <w:p w14:paraId="2AB70518" w14:textId="77777777" w:rsidR="00B50050" w:rsidRDefault="00B50050" w:rsidP="0088127C">
            <w:pPr>
              <w:pStyle w:val="OtherTableBody"/>
            </w:pPr>
            <w:r>
              <w:t>DRG CCL Value Code</w:t>
            </w:r>
          </w:p>
        </w:tc>
        <w:tc>
          <w:tcPr>
            <w:tcW w:w="700" w:type="dxa"/>
          </w:tcPr>
          <w:p w14:paraId="4A4B43DC" w14:textId="77777777" w:rsidR="00B50050" w:rsidRDefault="00B50050" w:rsidP="0088127C">
            <w:pPr>
              <w:pStyle w:val="OtherTableBody"/>
            </w:pPr>
            <w:r>
              <w:t>02153</w:t>
            </w:r>
          </w:p>
        </w:tc>
        <w:tc>
          <w:tcPr>
            <w:tcW w:w="600" w:type="dxa"/>
          </w:tcPr>
          <w:p w14:paraId="44772D1B" w14:textId="77777777" w:rsidR="00B50050" w:rsidRDefault="00B50050" w:rsidP="0088127C">
            <w:pPr>
              <w:pStyle w:val="OtherTableBody"/>
            </w:pPr>
            <w:r>
              <w:t>DG1</w:t>
            </w:r>
          </w:p>
        </w:tc>
        <w:tc>
          <w:tcPr>
            <w:tcW w:w="600" w:type="dxa"/>
          </w:tcPr>
          <w:p w14:paraId="2B0A4B03" w14:textId="77777777" w:rsidR="00B50050" w:rsidRDefault="00B50050" w:rsidP="0088127C">
            <w:pPr>
              <w:pStyle w:val="OtherTableBody"/>
            </w:pPr>
            <w:r>
              <w:t>23</w:t>
            </w:r>
          </w:p>
        </w:tc>
        <w:tc>
          <w:tcPr>
            <w:tcW w:w="600" w:type="dxa"/>
          </w:tcPr>
          <w:p w14:paraId="44EC82A3" w14:textId="77777777" w:rsidR="00B50050" w:rsidRDefault="00B50050" w:rsidP="0088127C">
            <w:pPr>
              <w:pStyle w:val="OtherTableBody"/>
            </w:pPr>
            <w:r>
              <w:t>..</w:t>
            </w:r>
          </w:p>
        </w:tc>
        <w:tc>
          <w:tcPr>
            <w:tcW w:w="600" w:type="dxa"/>
          </w:tcPr>
          <w:p w14:paraId="405C8B2B" w14:textId="77777777" w:rsidR="00B50050" w:rsidRDefault="00B50050" w:rsidP="0088127C">
            <w:pPr>
              <w:pStyle w:val="OtherTableBody"/>
            </w:pPr>
          </w:p>
        </w:tc>
        <w:tc>
          <w:tcPr>
            <w:tcW w:w="600" w:type="dxa"/>
          </w:tcPr>
          <w:p w14:paraId="3953D64D" w14:textId="77777777" w:rsidR="00B50050" w:rsidRDefault="00B50050" w:rsidP="0088127C">
            <w:pPr>
              <w:pStyle w:val="OtherTableBody"/>
            </w:pPr>
            <w:r>
              <w:t>CWE</w:t>
            </w:r>
          </w:p>
        </w:tc>
        <w:tc>
          <w:tcPr>
            <w:tcW w:w="700" w:type="dxa"/>
          </w:tcPr>
          <w:p w14:paraId="60510E1B" w14:textId="77777777" w:rsidR="00B50050" w:rsidRDefault="00B50050" w:rsidP="0088127C">
            <w:pPr>
              <w:pStyle w:val="OtherTableBody"/>
            </w:pPr>
          </w:p>
        </w:tc>
        <w:tc>
          <w:tcPr>
            <w:tcW w:w="600" w:type="dxa"/>
          </w:tcPr>
          <w:p w14:paraId="2096FC40" w14:textId="77777777" w:rsidR="00B50050" w:rsidRDefault="00B50050" w:rsidP="0088127C">
            <w:pPr>
              <w:pStyle w:val="OtherTableBody"/>
            </w:pPr>
            <w:r>
              <w:t>0728</w:t>
            </w:r>
          </w:p>
        </w:tc>
        <w:tc>
          <w:tcPr>
            <w:tcW w:w="900" w:type="dxa"/>
          </w:tcPr>
          <w:p w14:paraId="5B57DFF1" w14:textId="77777777" w:rsidR="00B50050" w:rsidRDefault="00B50050" w:rsidP="0088127C">
            <w:pPr>
              <w:pStyle w:val="OtherTableBody"/>
            </w:pPr>
            <w:r>
              <w:t>6.5.2.23</w:t>
            </w:r>
          </w:p>
        </w:tc>
      </w:tr>
      <w:tr w:rsidR="00B50050" w14:paraId="5803A6D1" w14:textId="77777777" w:rsidTr="00195548">
        <w:tc>
          <w:tcPr>
            <w:tcW w:w="3500" w:type="dxa"/>
          </w:tcPr>
          <w:p w14:paraId="39EE5777" w14:textId="77777777" w:rsidR="00B50050" w:rsidRDefault="00B50050" w:rsidP="0088127C">
            <w:pPr>
              <w:pStyle w:val="OtherTableBody"/>
            </w:pPr>
            <w:r>
              <w:t>DRG Diagnosis Determination Status</w:t>
            </w:r>
          </w:p>
        </w:tc>
        <w:tc>
          <w:tcPr>
            <w:tcW w:w="700" w:type="dxa"/>
          </w:tcPr>
          <w:p w14:paraId="079E462D" w14:textId="77777777" w:rsidR="00B50050" w:rsidRDefault="00B50050" w:rsidP="0088127C">
            <w:pPr>
              <w:pStyle w:val="OtherTableBody"/>
            </w:pPr>
            <w:r>
              <w:t>02155</w:t>
            </w:r>
          </w:p>
        </w:tc>
        <w:tc>
          <w:tcPr>
            <w:tcW w:w="600" w:type="dxa"/>
          </w:tcPr>
          <w:p w14:paraId="5DF6ECEF" w14:textId="77777777" w:rsidR="00B50050" w:rsidRDefault="00B50050" w:rsidP="0088127C">
            <w:pPr>
              <w:pStyle w:val="OtherTableBody"/>
            </w:pPr>
            <w:r>
              <w:t>DG1</w:t>
            </w:r>
          </w:p>
        </w:tc>
        <w:tc>
          <w:tcPr>
            <w:tcW w:w="600" w:type="dxa"/>
          </w:tcPr>
          <w:p w14:paraId="64EC7CB1" w14:textId="77777777" w:rsidR="00B50050" w:rsidRDefault="00B50050" w:rsidP="0088127C">
            <w:pPr>
              <w:pStyle w:val="OtherTableBody"/>
            </w:pPr>
            <w:r>
              <w:t>25</w:t>
            </w:r>
          </w:p>
        </w:tc>
        <w:tc>
          <w:tcPr>
            <w:tcW w:w="600" w:type="dxa"/>
          </w:tcPr>
          <w:p w14:paraId="5F787368" w14:textId="77777777" w:rsidR="00B50050" w:rsidRDefault="00B50050" w:rsidP="0088127C">
            <w:pPr>
              <w:pStyle w:val="OtherTableBody"/>
            </w:pPr>
            <w:r>
              <w:t>..</w:t>
            </w:r>
          </w:p>
        </w:tc>
        <w:tc>
          <w:tcPr>
            <w:tcW w:w="600" w:type="dxa"/>
          </w:tcPr>
          <w:p w14:paraId="2AF04635" w14:textId="77777777" w:rsidR="00B50050" w:rsidRDefault="00B50050" w:rsidP="0088127C">
            <w:pPr>
              <w:pStyle w:val="OtherTableBody"/>
            </w:pPr>
          </w:p>
        </w:tc>
        <w:tc>
          <w:tcPr>
            <w:tcW w:w="600" w:type="dxa"/>
          </w:tcPr>
          <w:p w14:paraId="5EC22888" w14:textId="77777777" w:rsidR="00B50050" w:rsidRDefault="00B50050" w:rsidP="0088127C">
            <w:pPr>
              <w:pStyle w:val="OtherTableBody"/>
            </w:pPr>
            <w:r>
              <w:t>CWE</w:t>
            </w:r>
          </w:p>
        </w:tc>
        <w:tc>
          <w:tcPr>
            <w:tcW w:w="700" w:type="dxa"/>
          </w:tcPr>
          <w:p w14:paraId="5999DBF8" w14:textId="77777777" w:rsidR="00B50050" w:rsidRDefault="00B50050" w:rsidP="0088127C">
            <w:pPr>
              <w:pStyle w:val="OtherTableBody"/>
            </w:pPr>
          </w:p>
        </w:tc>
        <w:tc>
          <w:tcPr>
            <w:tcW w:w="600" w:type="dxa"/>
          </w:tcPr>
          <w:p w14:paraId="7E98AEE1" w14:textId="77777777" w:rsidR="00B50050" w:rsidRDefault="00B50050" w:rsidP="0088127C">
            <w:pPr>
              <w:pStyle w:val="OtherTableBody"/>
            </w:pPr>
            <w:r>
              <w:t>0731</w:t>
            </w:r>
          </w:p>
        </w:tc>
        <w:tc>
          <w:tcPr>
            <w:tcW w:w="900" w:type="dxa"/>
          </w:tcPr>
          <w:p w14:paraId="4279DC42" w14:textId="77777777" w:rsidR="00B50050" w:rsidRDefault="00B50050" w:rsidP="0088127C">
            <w:pPr>
              <w:pStyle w:val="OtherTableBody"/>
            </w:pPr>
            <w:r>
              <w:t>6.5.2.25</w:t>
            </w:r>
          </w:p>
        </w:tc>
      </w:tr>
      <w:tr w:rsidR="00B50050" w14:paraId="19B31CF2" w14:textId="77777777" w:rsidTr="00195548">
        <w:tc>
          <w:tcPr>
            <w:tcW w:w="3500" w:type="dxa"/>
          </w:tcPr>
          <w:p w14:paraId="1F238DC6" w14:textId="77777777" w:rsidR="00B50050" w:rsidRDefault="00B50050" w:rsidP="0088127C">
            <w:pPr>
              <w:pStyle w:val="OtherTableBody"/>
            </w:pPr>
            <w:r>
              <w:t>DRG Grouper Review Code</w:t>
            </w:r>
          </w:p>
        </w:tc>
        <w:tc>
          <w:tcPr>
            <w:tcW w:w="700" w:type="dxa"/>
          </w:tcPr>
          <w:p w14:paraId="3202A359" w14:textId="77777777" w:rsidR="00B50050" w:rsidRDefault="00B50050" w:rsidP="0088127C">
            <w:pPr>
              <w:pStyle w:val="OtherTableBody"/>
            </w:pPr>
            <w:r>
              <w:t>00384</w:t>
            </w:r>
          </w:p>
        </w:tc>
        <w:tc>
          <w:tcPr>
            <w:tcW w:w="600" w:type="dxa"/>
          </w:tcPr>
          <w:p w14:paraId="2A414C93" w14:textId="77777777" w:rsidR="00B50050" w:rsidRDefault="00B50050" w:rsidP="0088127C">
            <w:pPr>
              <w:pStyle w:val="OtherTableBody"/>
            </w:pPr>
            <w:r>
              <w:t>DRG</w:t>
            </w:r>
          </w:p>
        </w:tc>
        <w:tc>
          <w:tcPr>
            <w:tcW w:w="600" w:type="dxa"/>
          </w:tcPr>
          <w:p w14:paraId="26236292" w14:textId="77777777" w:rsidR="00B50050" w:rsidRDefault="00B50050" w:rsidP="0088127C">
            <w:pPr>
              <w:pStyle w:val="OtherTableBody"/>
            </w:pPr>
            <w:r>
              <w:t>4</w:t>
            </w:r>
          </w:p>
        </w:tc>
        <w:tc>
          <w:tcPr>
            <w:tcW w:w="600" w:type="dxa"/>
          </w:tcPr>
          <w:p w14:paraId="3689333C" w14:textId="77777777" w:rsidR="00B50050" w:rsidRDefault="00B50050" w:rsidP="0088127C">
            <w:pPr>
              <w:pStyle w:val="OtherTableBody"/>
            </w:pPr>
            <w:r>
              <w:t>..</w:t>
            </w:r>
          </w:p>
        </w:tc>
        <w:tc>
          <w:tcPr>
            <w:tcW w:w="600" w:type="dxa"/>
          </w:tcPr>
          <w:p w14:paraId="487F677A" w14:textId="77777777" w:rsidR="00B50050" w:rsidRDefault="00B50050" w:rsidP="0088127C">
            <w:pPr>
              <w:pStyle w:val="OtherTableBody"/>
            </w:pPr>
          </w:p>
        </w:tc>
        <w:tc>
          <w:tcPr>
            <w:tcW w:w="600" w:type="dxa"/>
          </w:tcPr>
          <w:p w14:paraId="5AB195A0" w14:textId="77777777" w:rsidR="00B50050" w:rsidRDefault="00B50050" w:rsidP="0088127C">
            <w:pPr>
              <w:pStyle w:val="OtherTableBody"/>
            </w:pPr>
            <w:r>
              <w:t>CWE</w:t>
            </w:r>
          </w:p>
        </w:tc>
        <w:tc>
          <w:tcPr>
            <w:tcW w:w="700" w:type="dxa"/>
          </w:tcPr>
          <w:p w14:paraId="69C600F3" w14:textId="77777777" w:rsidR="00B50050" w:rsidRDefault="00B50050" w:rsidP="0088127C">
            <w:pPr>
              <w:pStyle w:val="OtherTableBody"/>
            </w:pPr>
          </w:p>
        </w:tc>
        <w:tc>
          <w:tcPr>
            <w:tcW w:w="600" w:type="dxa"/>
          </w:tcPr>
          <w:p w14:paraId="6C1F64B5" w14:textId="77777777" w:rsidR="00B50050" w:rsidRDefault="00B50050" w:rsidP="0088127C">
            <w:pPr>
              <w:pStyle w:val="OtherTableBody"/>
            </w:pPr>
            <w:r>
              <w:t>0056</w:t>
            </w:r>
          </w:p>
        </w:tc>
        <w:tc>
          <w:tcPr>
            <w:tcW w:w="900" w:type="dxa"/>
          </w:tcPr>
          <w:p w14:paraId="0B676C51" w14:textId="77777777" w:rsidR="00B50050" w:rsidRDefault="00B50050" w:rsidP="0088127C">
            <w:pPr>
              <w:pStyle w:val="OtherTableBody"/>
            </w:pPr>
            <w:r>
              <w:t>6.5.3.4</w:t>
            </w:r>
          </w:p>
        </w:tc>
      </w:tr>
      <w:tr w:rsidR="00B50050" w14:paraId="5ED2512C" w14:textId="77777777" w:rsidTr="00195548">
        <w:tc>
          <w:tcPr>
            <w:tcW w:w="3500" w:type="dxa"/>
          </w:tcPr>
          <w:p w14:paraId="076A2844" w14:textId="77777777" w:rsidR="00B50050" w:rsidRDefault="00B50050" w:rsidP="0088127C">
            <w:pPr>
              <w:pStyle w:val="OtherTableBody"/>
            </w:pPr>
            <w:r>
              <w:t>DRG Grouper Review Code</w:t>
            </w:r>
          </w:p>
        </w:tc>
        <w:tc>
          <w:tcPr>
            <w:tcW w:w="700" w:type="dxa"/>
          </w:tcPr>
          <w:p w14:paraId="0E975C99" w14:textId="77777777" w:rsidR="00B50050" w:rsidRDefault="00B50050" w:rsidP="0088127C">
            <w:pPr>
              <w:pStyle w:val="OtherTableBody"/>
            </w:pPr>
            <w:r>
              <w:t>00384</w:t>
            </w:r>
          </w:p>
        </w:tc>
        <w:tc>
          <w:tcPr>
            <w:tcW w:w="600" w:type="dxa"/>
          </w:tcPr>
          <w:p w14:paraId="5FC80D48" w14:textId="77777777" w:rsidR="00B50050" w:rsidRDefault="00B50050" w:rsidP="0088127C">
            <w:pPr>
              <w:pStyle w:val="OtherTableBody"/>
            </w:pPr>
            <w:r>
              <w:t>DG1</w:t>
            </w:r>
          </w:p>
        </w:tc>
        <w:tc>
          <w:tcPr>
            <w:tcW w:w="600" w:type="dxa"/>
          </w:tcPr>
          <w:p w14:paraId="18B269BC" w14:textId="77777777" w:rsidR="00B50050" w:rsidRDefault="00B50050" w:rsidP="0088127C">
            <w:pPr>
              <w:pStyle w:val="OtherTableBody"/>
            </w:pPr>
            <w:r>
              <w:t>10</w:t>
            </w:r>
          </w:p>
        </w:tc>
        <w:tc>
          <w:tcPr>
            <w:tcW w:w="600" w:type="dxa"/>
          </w:tcPr>
          <w:p w14:paraId="0F8F1E54" w14:textId="77777777" w:rsidR="00B50050" w:rsidRDefault="00B50050" w:rsidP="0088127C">
            <w:pPr>
              <w:pStyle w:val="OtherTableBody"/>
            </w:pPr>
            <w:r>
              <w:t>..</w:t>
            </w:r>
          </w:p>
        </w:tc>
        <w:tc>
          <w:tcPr>
            <w:tcW w:w="600" w:type="dxa"/>
          </w:tcPr>
          <w:p w14:paraId="008B2581" w14:textId="77777777" w:rsidR="00B50050" w:rsidRDefault="00B50050" w:rsidP="0088127C">
            <w:pPr>
              <w:pStyle w:val="OtherTableBody"/>
            </w:pPr>
          </w:p>
        </w:tc>
        <w:tc>
          <w:tcPr>
            <w:tcW w:w="600" w:type="dxa"/>
          </w:tcPr>
          <w:p w14:paraId="752A870C" w14:textId="77777777" w:rsidR="00B50050" w:rsidRDefault="00B50050" w:rsidP="0088127C">
            <w:pPr>
              <w:pStyle w:val="OtherTableBody"/>
            </w:pPr>
            <w:r>
              <w:t>CWE</w:t>
            </w:r>
          </w:p>
        </w:tc>
        <w:tc>
          <w:tcPr>
            <w:tcW w:w="700" w:type="dxa"/>
          </w:tcPr>
          <w:p w14:paraId="7B8BD89C" w14:textId="77777777" w:rsidR="00B50050" w:rsidRDefault="00B50050" w:rsidP="0088127C">
            <w:pPr>
              <w:pStyle w:val="OtherTableBody"/>
            </w:pPr>
          </w:p>
        </w:tc>
        <w:tc>
          <w:tcPr>
            <w:tcW w:w="600" w:type="dxa"/>
          </w:tcPr>
          <w:p w14:paraId="3F01CACA" w14:textId="77777777" w:rsidR="00B50050" w:rsidRDefault="00B50050" w:rsidP="0088127C">
            <w:pPr>
              <w:pStyle w:val="OtherTableBody"/>
            </w:pPr>
            <w:r>
              <w:t>0056</w:t>
            </w:r>
          </w:p>
        </w:tc>
        <w:tc>
          <w:tcPr>
            <w:tcW w:w="900" w:type="dxa"/>
          </w:tcPr>
          <w:p w14:paraId="42CD736F" w14:textId="77777777" w:rsidR="00B50050" w:rsidRDefault="00B50050" w:rsidP="0088127C">
            <w:pPr>
              <w:pStyle w:val="OtherTableBody"/>
            </w:pPr>
            <w:r>
              <w:t>6.5.2.10</w:t>
            </w:r>
          </w:p>
        </w:tc>
      </w:tr>
      <w:tr w:rsidR="00B50050" w14:paraId="3F454A68" w14:textId="77777777" w:rsidTr="00195548">
        <w:tc>
          <w:tcPr>
            <w:tcW w:w="3500" w:type="dxa"/>
          </w:tcPr>
          <w:p w14:paraId="4580FBBF" w14:textId="77777777" w:rsidR="00B50050" w:rsidRDefault="00B50050" w:rsidP="0088127C">
            <w:pPr>
              <w:pStyle w:val="OtherTableBody"/>
            </w:pPr>
            <w:r>
              <w:t>DRG Grouping Usage</w:t>
            </w:r>
          </w:p>
        </w:tc>
        <w:tc>
          <w:tcPr>
            <w:tcW w:w="700" w:type="dxa"/>
          </w:tcPr>
          <w:p w14:paraId="0046A469" w14:textId="77777777" w:rsidR="00B50050" w:rsidRDefault="00B50050" w:rsidP="0088127C">
            <w:pPr>
              <w:pStyle w:val="OtherTableBody"/>
            </w:pPr>
            <w:r>
              <w:t>02154</w:t>
            </w:r>
          </w:p>
        </w:tc>
        <w:tc>
          <w:tcPr>
            <w:tcW w:w="600" w:type="dxa"/>
          </w:tcPr>
          <w:p w14:paraId="311DF157" w14:textId="77777777" w:rsidR="00B50050" w:rsidRDefault="00B50050" w:rsidP="0088127C">
            <w:pPr>
              <w:pStyle w:val="OtherTableBody"/>
            </w:pPr>
            <w:r>
              <w:t>DG1</w:t>
            </w:r>
          </w:p>
        </w:tc>
        <w:tc>
          <w:tcPr>
            <w:tcW w:w="600" w:type="dxa"/>
          </w:tcPr>
          <w:p w14:paraId="64C05BFD" w14:textId="77777777" w:rsidR="00B50050" w:rsidRDefault="00B50050" w:rsidP="0088127C">
            <w:pPr>
              <w:pStyle w:val="OtherTableBody"/>
            </w:pPr>
            <w:r>
              <w:t>24</w:t>
            </w:r>
          </w:p>
        </w:tc>
        <w:tc>
          <w:tcPr>
            <w:tcW w:w="600" w:type="dxa"/>
          </w:tcPr>
          <w:p w14:paraId="4295E8C7" w14:textId="77777777" w:rsidR="00B50050" w:rsidRDefault="00B50050" w:rsidP="0088127C">
            <w:pPr>
              <w:pStyle w:val="OtherTableBody"/>
            </w:pPr>
            <w:r>
              <w:t>1..1</w:t>
            </w:r>
          </w:p>
        </w:tc>
        <w:tc>
          <w:tcPr>
            <w:tcW w:w="600" w:type="dxa"/>
          </w:tcPr>
          <w:p w14:paraId="0C0FFB67" w14:textId="77777777" w:rsidR="00B50050" w:rsidRDefault="00B50050" w:rsidP="0088127C">
            <w:pPr>
              <w:pStyle w:val="OtherTableBody"/>
            </w:pPr>
          </w:p>
        </w:tc>
        <w:tc>
          <w:tcPr>
            <w:tcW w:w="600" w:type="dxa"/>
          </w:tcPr>
          <w:p w14:paraId="5C2C617A" w14:textId="77777777" w:rsidR="00B50050" w:rsidRDefault="00B50050" w:rsidP="0088127C">
            <w:pPr>
              <w:pStyle w:val="OtherTableBody"/>
            </w:pPr>
            <w:r>
              <w:t>ID</w:t>
            </w:r>
          </w:p>
        </w:tc>
        <w:tc>
          <w:tcPr>
            <w:tcW w:w="700" w:type="dxa"/>
          </w:tcPr>
          <w:p w14:paraId="2DA474F7" w14:textId="77777777" w:rsidR="00B50050" w:rsidRDefault="00B50050" w:rsidP="0088127C">
            <w:pPr>
              <w:pStyle w:val="OtherTableBody"/>
            </w:pPr>
          </w:p>
        </w:tc>
        <w:tc>
          <w:tcPr>
            <w:tcW w:w="600" w:type="dxa"/>
          </w:tcPr>
          <w:p w14:paraId="1927F3EF" w14:textId="77777777" w:rsidR="00B50050" w:rsidRDefault="00B50050" w:rsidP="0088127C">
            <w:pPr>
              <w:pStyle w:val="OtherTableBody"/>
            </w:pPr>
            <w:r>
              <w:t>0136</w:t>
            </w:r>
          </w:p>
        </w:tc>
        <w:tc>
          <w:tcPr>
            <w:tcW w:w="900" w:type="dxa"/>
          </w:tcPr>
          <w:p w14:paraId="2CC5E740" w14:textId="77777777" w:rsidR="00B50050" w:rsidRDefault="00B50050" w:rsidP="0088127C">
            <w:pPr>
              <w:pStyle w:val="OtherTableBody"/>
            </w:pPr>
            <w:r>
              <w:t>6.5.2.24</w:t>
            </w:r>
          </w:p>
        </w:tc>
      </w:tr>
      <w:tr w:rsidR="00B50050" w14:paraId="7897DAB0" w14:textId="77777777" w:rsidTr="00195548">
        <w:tc>
          <w:tcPr>
            <w:tcW w:w="3500" w:type="dxa"/>
          </w:tcPr>
          <w:p w14:paraId="60444E8C" w14:textId="77777777" w:rsidR="00B50050" w:rsidRDefault="00B50050" w:rsidP="0088127C">
            <w:pPr>
              <w:pStyle w:val="OtherTableBody"/>
            </w:pPr>
            <w:r>
              <w:t>DRG Payor</w:t>
            </w:r>
          </w:p>
        </w:tc>
        <w:tc>
          <w:tcPr>
            <w:tcW w:w="700" w:type="dxa"/>
          </w:tcPr>
          <w:p w14:paraId="378637BD" w14:textId="77777777" w:rsidR="00B50050" w:rsidRDefault="00B50050" w:rsidP="0088127C">
            <w:pPr>
              <w:pStyle w:val="OtherTableBody"/>
            </w:pPr>
            <w:r>
              <w:t>00770</w:t>
            </w:r>
          </w:p>
        </w:tc>
        <w:tc>
          <w:tcPr>
            <w:tcW w:w="600" w:type="dxa"/>
          </w:tcPr>
          <w:p w14:paraId="33151033" w14:textId="77777777" w:rsidR="00B50050" w:rsidRDefault="00B50050" w:rsidP="0088127C">
            <w:pPr>
              <w:pStyle w:val="OtherTableBody"/>
            </w:pPr>
            <w:r>
              <w:t>DRG</w:t>
            </w:r>
          </w:p>
        </w:tc>
        <w:tc>
          <w:tcPr>
            <w:tcW w:w="600" w:type="dxa"/>
          </w:tcPr>
          <w:p w14:paraId="4A1B3364" w14:textId="77777777" w:rsidR="00B50050" w:rsidRDefault="00B50050" w:rsidP="0088127C">
            <w:pPr>
              <w:pStyle w:val="OtherTableBody"/>
            </w:pPr>
            <w:r>
              <w:t>8</w:t>
            </w:r>
          </w:p>
        </w:tc>
        <w:tc>
          <w:tcPr>
            <w:tcW w:w="600" w:type="dxa"/>
          </w:tcPr>
          <w:p w14:paraId="108F6C61" w14:textId="77777777" w:rsidR="00B50050" w:rsidRDefault="00B50050" w:rsidP="0088127C">
            <w:pPr>
              <w:pStyle w:val="OtherTableBody"/>
            </w:pPr>
            <w:r>
              <w:t>..</w:t>
            </w:r>
          </w:p>
        </w:tc>
        <w:tc>
          <w:tcPr>
            <w:tcW w:w="600" w:type="dxa"/>
          </w:tcPr>
          <w:p w14:paraId="693D920A" w14:textId="77777777" w:rsidR="00B50050" w:rsidRDefault="00B50050" w:rsidP="0088127C">
            <w:pPr>
              <w:pStyle w:val="OtherTableBody"/>
            </w:pPr>
          </w:p>
        </w:tc>
        <w:tc>
          <w:tcPr>
            <w:tcW w:w="600" w:type="dxa"/>
          </w:tcPr>
          <w:p w14:paraId="7A186A70" w14:textId="77777777" w:rsidR="00B50050" w:rsidRDefault="00B50050" w:rsidP="0088127C">
            <w:pPr>
              <w:pStyle w:val="OtherTableBody"/>
            </w:pPr>
            <w:r>
              <w:t>CWE</w:t>
            </w:r>
          </w:p>
        </w:tc>
        <w:tc>
          <w:tcPr>
            <w:tcW w:w="700" w:type="dxa"/>
          </w:tcPr>
          <w:p w14:paraId="15B83E9B" w14:textId="77777777" w:rsidR="00B50050" w:rsidRDefault="00B50050" w:rsidP="0088127C">
            <w:pPr>
              <w:pStyle w:val="OtherTableBody"/>
            </w:pPr>
          </w:p>
        </w:tc>
        <w:tc>
          <w:tcPr>
            <w:tcW w:w="600" w:type="dxa"/>
          </w:tcPr>
          <w:p w14:paraId="584673C8" w14:textId="77777777" w:rsidR="00B50050" w:rsidRDefault="00B50050" w:rsidP="0088127C">
            <w:pPr>
              <w:pStyle w:val="OtherTableBody"/>
            </w:pPr>
            <w:r>
              <w:t>0229</w:t>
            </w:r>
          </w:p>
        </w:tc>
        <w:tc>
          <w:tcPr>
            <w:tcW w:w="900" w:type="dxa"/>
          </w:tcPr>
          <w:p w14:paraId="21D4B7B2" w14:textId="77777777" w:rsidR="00B50050" w:rsidRDefault="00B50050" w:rsidP="0088127C">
            <w:pPr>
              <w:pStyle w:val="OtherTableBody"/>
            </w:pPr>
            <w:r>
              <w:t>6.5.3.8</w:t>
            </w:r>
          </w:p>
        </w:tc>
      </w:tr>
      <w:tr w:rsidR="00B50050" w14:paraId="5A7EB9A6" w14:textId="77777777" w:rsidTr="00195548">
        <w:tc>
          <w:tcPr>
            <w:tcW w:w="3500" w:type="dxa"/>
          </w:tcPr>
          <w:p w14:paraId="74AD8686" w14:textId="77777777" w:rsidR="00B50050" w:rsidRDefault="00B50050" w:rsidP="0088127C">
            <w:pPr>
              <w:pStyle w:val="OtherTableBody"/>
            </w:pPr>
            <w:r>
              <w:t xml:space="preserve">DRG Procedure Determination Status </w:t>
            </w:r>
          </w:p>
        </w:tc>
        <w:tc>
          <w:tcPr>
            <w:tcW w:w="700" w:type="dxa"/>
          </w:tcPr>
          <w:p w14:paraId="400EB4CC" w14:textId="77777777" w:rsidR="00B50050" w:rsidRDefault="00B50050" w:rsidP="0088127C">
            <w:pPr>
              <w:pStyle w:val="OtherTableBody"/>
            </w:pPr>
            <w:r>
              <w:t>02177</w:t>
            </w:r>
          </w:p>
        </w:tc>
        <w:tc>
          <w:tcPr>
            <w:tcW w:w="600" w:type="dxa"/>
          </w:tcPr>
          <w:p w14:paraId="0F3AC22A" w14:textId="77777777" w:rsidR="00B50050" w:rsidRDefault="00B50050" w:rsidP="0088127C">
            <w:pPr>
              <w:pStyle w:val="OtherTableBody"/>
            </w:pPr>
            <w:r>
              <w:t>PR1</w:t>
            </w:r>
          </w:p>
        </w:tc>
        <w:tc>
          <w:tcPr>
            <w:tcW w:w="600" w:type="dxa"/>
          </w:tcPr>
          <w:p w14:paraId="5C3786BE" w14:textId="77777777" w:rsidR="00B50050" w:rsidRDefault="00B50050" w:rsidP="0088127C">
            <w:pPr>
              <w:pStyle w:val="OtherTableBody"/>
            </w:pPr>
            <w:r>
              <w:t>21</w:t>
            </w:r>
          </w:p>
        </w:tc>
        <w:tc>
          <w:tcPr>
            <w:tcW w:w="600" w:type="dxa"/>
          </w:tcPr>
          <w:p w14:paraId="59391DC9" w14:textId="77777777" w:rsidR="00B50050" w:rsidRDefault="00B50050" w:rsidP="0088127C">
            <w:pPr>
              <w:pStyle w:val="OtherTableBody"/>
            </w:pPr>
            <w:r>
              <w:t>..</w:t>
            </w:r>
          </w:p>
        </w:tc>
        <w:tc>
          <w:tcPr>
            <w:tcW w:w="600" w:type="dxa"/>
          </w:tcPr>
          <w:p w14:paraId="7F387E09" w14:textId="77777777" w:rsidR="00B50050" w:rsidRDefault="00B50050" w:rsidP="0088127C">
            <w:pPr>
              <w:pStyle w:val="OtherTableBody"/>
            </w:pPr>
          </w:p>
        </w:tc>
        <w:tc>
          <w:tcPr>
            <w:tcW w:w="600" w:type="dxa"/>
          </w:tcPr>
          <w:p w14:paraId="35480D31" w14:textId="77777777" w:rsidR="00B50050" w:rsidRDefault="00B50050" w:rsidP="0088127C">
            <w:pPr>
              <w:pStyle w:val="OtherTableBody"/>
            </w:pPr>
            <w:r>
              <w:t>CWE</w:t>
            </w:r>
          </w:p>
        </w:tc>
        <w:tc>
          <w:tcPr>
            <w:tcW w:w="700" w:type="dxa"/>
          </w:tcPr>
          <w:p w14:paraId="282ED643" w14:textId="77777777" w:rsidR="00B50050" w:rsidRDefault="00B50050" w:rsidP="0088127C">
            <w:pPr>
              <w:pStyle w:val="OtherTableBody"/>
            </w:pPr>
          </w:p>
        </w:tc>
        <w:tc>
          <w:tcPr>
            <w:tcW w:w="600" w:type="dxa"/>
          </w:tcPr>
          <w:p w14:paraId="27DE8A6E" w14:textId="77777777" w:rsidR="00B50050" w:rsidRDefault="00B50050" w:rsidP="0088127C">
            <w:pPr>
              <w:pStyle w:val="OtherTableBody"/>
            </w:pPr>
            <w:r>
              <w:t>0761</w:t>
            </w:r>
          </w:p>
        </w:tc>
        <w:tc>
          <w:tcPr>
            <w:tcW w:w="900" w:type="dxa"/>
          </w:tcPr>
          <w:p w14:paraId="1F715962" w14:textId="77777777" w:rsidR="00B50050" w:rsidRDefault="00B50050" w:rsidP="0088127C">
            <w:pPr>
              <w:pStyle w:val="OtherTableBody"/>
            </w:pPr>
            <w:r>
              <w:t>6.5.4.21</w:t>
            </w:r>
          </w:p>
        </w:tc>
      </w:tr>
      <w:tr w:rsidR="00B50050" w14:paraId="6C6ED8E2" w14:textId="77777777" w:rsidTr="00195548">
        <w:tc>
          <w:tcPr>
            <w:tcW w:w="3500" w:type="dxa"/>
          </w:tcPr>
          <w:p w14:paraId="4AA50639" w14:textId="77777777" w:rsidR="00B50050" w:rsidRDefault="00B50050" w:rsidP="0088127C">
            <w:pPr>
              <w:pStyle w:val="OtherTableBody"/>
            </w:pPr>
            <w:r>
              <w:t>DRG Procedure Relevance</w:t>
            </w:r>
          </w:p>
        </w:tc>
        <w:tc>
          <w:tcPr>
            <w:tcW w:w="700" w:type="dxa"/>
          </w:tcPr>
          <w:p w14:paraId="37EC8848" w14:textId="77777777" w:rsidR="00B50050" w:rsidRDefault="00B50050" w:rsidP="0088127C">
            <w:pPr>
              <w:pStyle w:val="OtherTableBody"/>
            </w:pPr>
            <w:r>
              <w:t>02178</w:t>
            </w:r>
          </w:p>
        </w:tc>
        <w:tc>
          <w:tcPr>
            <w:tcW w:w="600" w:type="dxa"/>
          </w:tcPr>
          <w:p w14:paraId="08350841" w14:textId="77777777" w:rsidR="00B50050" w:rsidRDefault="00B50050" w:rsidP="0088127C">
            <w:pPr>
              <w:pStyle w:val="OtherTableBody"/>
            </w:pPr>
            <w:r>
              <w:t>PR1</w:t>
            </w:r>
          </w:p>
        </w:tc>
        <w:tc>
          <w:tcPr>
            <w:tcW w:w="600" w:type="dxa"/>
          </w:tcPr>
          <w:p w14:paraId="758A4DC6" w14:textId="77777777" w:rsidR="00B50050" w:rsidRDefault="00B50050" w:rsidP="0088127C">
            <w:pPr>
              <w:pStyle w:val="OtherTableBody"/>
            </w:pPr>
            <w:r>
              <w:t>22</w:t>
            </w:r>
          </w:p>
        </w:tc>
        <w:tc>
          <w:tcPr>
            <w:tcW w:w="600" w:type="dxa"/>
          </w:tcPr>
          <w:p w14:paraId="55D68C8E" w14:textId="77777777" w:rsidR="00B50050" w:rsidRDefault="00B50050" w:rsidP="0088127C">
            <w:pPr>
              <w:pStyle w:val="OtherTableBody"/>
            </w:pPr>
            <w:r>
              <w:t>..</w:t>
            </w:r>
          </w:p>
        </w:tc>
        <w:tc>
          <w:tcPr>
            <w:tcW w:w="600" w:type="dxa"/>
          </w:tcPr>
          <w:p w14:paraId="22DB0585" w14:textId="77777777" w:rsidR="00B50050" w:rsidRDefault="00B50050" w:rsidP="0088127C">
            <w:pPr>
              <w:pStyle w:val="OtherTableBody"/>
            </w:pPr>
          </w:p>
        </w:tc>
        <w:tc>
          <w:tcPr>
            <w:tcW w:w="600" w:type="dxa"/>
          </w:tcPr>
          <w:p w14:paraId="476F824D" w14:textId="77777777" w:rsidR="00B50050" w:rsidRDefault="00B50050" w:rsidP="0088127C">
            <w:pPr>
              <w:pStyle w:val="OtherTableBody"/>
            </w:pPr>
            <w:r>
              <w:t>CWE</w:t>
            </w:r>
          </w:p>
        </w:tc>
        <w:tc>
          <w:tcPr>
            <w:tcW w:w="700" w:type="dxa"/>
          </w:tcPr>
          <w:p w14:paraId="1BE6ACA6" w14:textId="77777777" w:rsidR="00B50050" w:rsidRDefault="00B50050" w:rsidP="0088127C">
            <w:pPr>
              <w:pStyle w:val="OtherTableBody"/>
            </w:pPr>
          </w:p>
        </w:tc>
        <w:tc>
          <w:tcPr>
            <w:tcW w:w="600" w:type="dxa"/>
          </w:tcPr>
          <w:p w14:paraId="7B7A2CA0" w14:textId="77777777" w:rsidR="00B50050" w:rsidRDefault="00B50050" w:rsidP="0088127C">
            <w:pPr>
              <w:pStyle w:val="OtherTableBody"/>
            </w:pPr>
            <w:r>
              <w:t>0763</w:t>
            </w:r>
          </w:p>
        </w:tc>
        <w:tc>
          <w:tcPr>
            <w:tcW w:w="900" w:type="dxa"/>
          </w:tcPr>
          <w:p w14:paraId="190EEB8A" w14:textId="77777777" w:rsidR="00B50050" w:rsidRDefault="00B50050" w:rsidP="0088127C">
            <w:pPr>
              <w:pStyle w:val="OtherTableBody"/>
            </w:pPr>
            <w:r>
              <w:t>6.5.4.22</w:t>
            </w:r>
          </w:p>
        </w:tc>
      </w:tr>
      <w:tr w:rsidR="00B50050" w14:paraId="3D22EA17" w14:textId="77777777" w:rsidTr="00195548">
        <w:tc>
          <w:tcPr>
            <w:tcW w:w="3500" w:type="dxa"/>
          </w:tcPr>
          <w:p w14:paraId="73834870" w14:textId="77777777" w:rsidR="00B50050" w:rsidRDefault="00B50050" w:rsidP="0088127C">
            <w:pPr>
              <w:pStyle w:val="OtherTableBody"/>
            </w:pPr>
            <w:r>
              <w:t>DRG Transfer Type</w:t>
            </w:r>
          </w:p>
        </w:tc>
        <w:tc>
          <w:tcPr>
            <w:tcW w:w="700" w:type="dxa"/>
          </w:tcPr>
          <w:p w14:paraId="0E7EF816" w14:textId="77777777" w:rsidR="00B50050" w:rsidRDefault="00B50050" w:rsidP="0088127C">
            <w:pPr>
              <w:pStyle w:val="OtherTableBody"/>
            </w:pPr>
            <w:r>
              <w:t>01500</w:t>
            </w:r>
          </w:p>
        </w:tc>
        <w:tc>
          <w:tcPr>
            <w:tcW w:w="600" w:type="dxa"/>
          </w:tcPr>
          <w:p w14:paraId="38002029" w14:textId="77777777" w:rsidR="00B50050" w:rsidRDefault="00B50050" w:rsidP="0088127C">
            <w:pPr>
              <w:pStyle w:val="OtherTableBody"/>
            </w:pPr>
            <w:r>
              <w:t>DRG</w:t>
            </w:r>
          </w:p>
        </w:tc>
        <w:tc>
          <w:tcPr>
            <w:tcW w:w="600" w:type="dxa"/>
          </w:tcPr>
          <w:p w14:paraId="77DE9943" w14:textId="77777777" w:rsidR="00B50050" w:rsidRDefault="00B50050" w:rsidP="0088127C">
            <w:pPr>
              <w:pStyle w:val="OtherTableBody"/>
            </w:pPr>
            <w:r>
              <w:t>11</w:t>
            </w:r>
          </w:p>
        </w:tc>
        <w:tc>
          <w:tcPr>
            <w:tcW w:w="600" w:type="dxa"/>
          </w:tcPr>
          <w:p w14:paraId="31AA8D69" w14:textId="77777777" w:rsidR="00B50050" w:rsidRDefault="00B50050" w:rsidP="0088127C">
            <w:pPr>
              <w:pStyle w:val="OtherTableBody"/>
            </w:pPr>
            <w:r>
              <w:t>..</w:t>
            </w:r>
          </w:p>
        </w:tc>
        <w:tc>
          <w:tcPr>
            <w:tcW w:w="600" w:type="dxa"/>
          </w:tcPr>
          <w:p w14:paraId="76FFC889" w14:textId="77777777" w:rsidR="00B50050" w:rsidRDefault="00B50050" w:rsidP="0088127C">
            <w:pPr>
              <w:pStyle w:val="OtherTableBody"/>
            </w:pPr>
          </w:p>
        </w:tc>
        <w:tc>
          <w:tcPr>
            <w:tcW w:w="600" w:type="dxa"/>
          </w:tcPr>
          <w:p w14:paraId="4DBD3657" w14:textId="77777777" w:rsidR="00B50050" w:rsidRDefault="00B50050" w:rsidP="0088127C">
            <w:pPr>
              <w:pStyle w:val="OtherTableBody"/>
            </w:pPr>
            <w:r>
              <w:t>CWE</w:t>
            </w:r>
          </w:p>
        </w:tc>
        <w:tc>
          <w:tcPr>
            <w:tcW w:w="700" w:type="dxa"/>
          </w:tcPr>
          <w:p w14:paraId="6EDA8A22" w14:textId="77777777" w:rsidR="00B50050" w:rsidRDefault="00B50050" w:rsidP="0088127C">
            <w:pPr>
              <w:pStyle w:val="OtherTableBody"/>
            </w:pPr>
          </w:p>
        </w:tc>
        <w:tc>
          <w:tcPr>
            <w:tcW w:w="600" w:type="dxa"/>
          </w:tcPr>
          <w:p w14:paraId="50F23515" w14:textId="77777777" w:rsidR="00B50050" w:rsidRDefault="00B50050" w:rsidP="0088127C">
            <w:pPr>
              <w:pStyle w:val="OtherTableBody"/>
            </w:pPr>
            <w:r>
              <w:t>0415</w:t>
            </w:r>
          </w:p>
        </w:tc>
        <w:tc>
          <w:tcPr>
            <w:tcW w:w="900" w:type="dxa"/>
          </w:tcPr>
          <w:p w14:paraId="76EB54D8" w14:textId="77777777" w:rsidR="00B50050" w:rsidRDefault="00B50050" w:rsidP="0088127C">
            <w:pPr>
              <w:pStyle w:val="OtherTableBody"/>
            </w:pPr>
            <w:r>
              <w:t>6.5.3.11</w:t>
            </w:r>
          </w:p>
        </w:tc>
      </w:tr>
      <w:tr w:rsidR="00B50050" w14:paraId="2C3CF582" w14:textId="77777777" w:rsidTr="00195548">
        <w:tc>
          <w:tcPr>
            <w:tcW w:w="3500" w:type="dxa"/>
          </w:tcPr>
          <w:p w14:paraId="7F7B4580" w14:textId="77777777" w:rsidR="00B50050" w:rsidRDefault="00B50050" w:rsidP="0088127C">
            <w:pPr>
              <w:pStyle w:val="OtherTableBody"/>
            </w:pPr>
            <w:r>
              <w:t>Driver's License Number - Patient</w:t>
            </w:r>
          </w:p>
        </w:tc>
        <w:tc>
          <w:tcPr>
            <w:tcW w:w="700" w:type="dxa"/>
          </w:tcPr>
          <w:p w14:paraId="372634D7" w14:textId="77777777" w:rsidR="00B50050" w:rsidRDefault="00B50050" w:rsidP="0088127C">
            <w:pPr>
              <w:pStyle w:val="OtherTableBody"/>
            </w:pPr>
            <w:r>
              <w:t>00123</w:t>
            </w:r>
          </w:p>
        </w:tc>
        <w:tc>
          <w:tcPr>
            <w:tcW w:w="600" w:type="dxa"/>
          </w:tcPr>
          <w:p w14:paraId="4FC5E0F7" w14:textId="77777777" w:rsidR="00B50050" w:rsidRDefault="00B50050" w:rsidP="0088127C">
            <w:pPr>
              <w:pStyle w:val="OtherTableBody"/>
            </w:pPr>
            <w:r>
              <w:t>PID</w:t>
            </w:r>
          </w:p>
        </w:tc>
        <w:tc>
          <w:tcPr>
            <w:tcW w:w="600" w:type="dxa"/>
          </w:tcPr>
          <w:p w14:paraId="75543ACB" w14:textId="77777777" w:rsidR="00B50050" w:rsidRDefault="00B50050" w:rsidP="0088127C">
            <w:pPr>
              <w:pStyle w:val="OtherTableBody"/>
            </w:pPr>
            <w:r>
              <w:t>20</w:t>
            </w:r>
          </w:p>
        </w:tc>
        <w:tc>
          <w:tcPr>
            <w:tcW w:w="600" w:type="dxa"/>
          </w:tcPr>
          <w:p w14:paraId="3B60807F" w14:textId="77777777" w:rsidR="00B50050" w:rsidRDefault="00B50050" w:rsidP="0088127C">
            <w:pPr>
              <w:pStyle w:val="OtherTableBody"/>
            </w:pPr>
            <w:r>
              <w:t>..</w:t>
            </w:r>
          </w:p>
        </w:tc>
        <w:tc>
          <w:tcPr>
            <w:tcW w:w="600" w:type="dxa"/>
          </w:tcPr>
          <w:p w14:paraId="002E60A2" w14:textId="77777777" w:rsidR="00B50050" w:rsidRDefault="00B50050" w:rsidP="0088127C">
            <w:pPr>
              <w:pStyle w:val="OtherTableBody"/>
            </w:pPr>
          </w:p>
        </w:tc>
        <w:tc>
          <w:tcPr>
            <w:tcW w:w="600" w:type="dxa"/>
          </w:tcPr>
          <w:p w14:paraId="0E3DC7D3" w14:textId="77777777" w:rsidR="00B50050" w:rsidRDefault="00B50050" w:rsidP="0088127C">
            <w:pPr>
              <w:pStyle w:val="OtherTableBody"/>
            </w:pPr>
            <w:r>
              <w:t>-</w:t>
            </w:r>
          </w:p>
        </w:tc>
        <w:tc>
          <w:tcPr>
            <w:tcW w:w="700" w:type="dxa"/>
          </w:tcPr>
          <w:p w14:paraId="73279A21" w14:textId="77777777" w:rsidR="00B50050" w:rsidRDefault="00B50050" w:rsidP="0088127C">
            <w:pPr>
              <w:pStyle w:val="OtherTableBody"/>
            </w:pPr>
          </w:p>
        </w:tc>
        <w:tc>
          <w:tcPr>
            <w:tcW w:w="600" w:type="dxa"/>
          </w:tcPr>
          <w:p w14:paraId="5150E033" w14:textId="77777777" w:rsidR="00B50050" w:rsidRDefault="00B50050" w:rsidP="0088127C">
            <w:pPr>
              <w:pStyle w:val="OtherTableBody"/>
            </w:pPr>
          </w:p>
        </w:tc>
        <w:tc>
          <w:tcPr>
            <w:tcW w:w="900" w:type="dxa"/>
          </w:tcPr>
          <w:p w14:paraId="26B5EC74" w14:textId="77777777" w:rsidR="00B50050" w:rsidRDefault="00B50050" w:rsidP="0088127C">
            <w:pPr>
              <w:pStyle w:val="OtherTableBody"/>
            </w:pPr>
            <w:r>
              <w:t>3.4.2.20</w:t>
            </w:r>
          </w:p>
        </w:tc>
      </w:tr>
      <w:tr w:rsidR="00B50050" w14:paraId="18001F80" w14:textId="77777777" w:rsidTr="00195548">
        <w:tc>
          <w:tcPr>
            <w:tcW w:w="3500" w:type="dxa"/>
          </w:tcPr>
          <w:p w14:paraId="39A34E20" w14:textId="77777777" w:rsidR="00B50050" w:rsidRDefault="00B50050" w:rsidP="0088127C">
            <w:pPr>
              <w:pStyle w:val="OtherTableBody"/>
            </w:pPr>
            <w:r>
              <w:t>Driver's License Number - Staff</w:t>
            </w:r>
          </w:p>
        </w:tc>
        <w:tc>
          <w:tcPr>
            <w:tcW w:w="700" w:type="dxa"/>
          </w:tcPr>
          <w:p w14:paraId="48F8E98E" w14:textId="77777777" w:rsidR="00B50050" w:rsidRDefault="00B50050" w:rsidP="0088127C">
            <w:pPr>
              <w:pStyle w:val="OtherTableBody"/>
            </w:pPr>
            <w:r>
              <w:t>01302</w:t>
            </w:r>
          </w:p>
        </w:tc>
        <w:tc>
          <w:tcPr>
            <w:tcW w:w="600" w:type="dxa"/>
          </w:tcPr>
          <w:p w14:paraId="1024D4D0" w14:textId="77777777" w:rsidR="00B50050" w:rsidRDefault="00B50050" w:rsidP="0088127C">
            <w:pPr>
              <w:pStyle w:val="OtherTableBody"/>
            </w:pPr>
            <w:r>
              <w:t>STF</w:t>
            </w:r>
          </w:p>
        </w:tc>
        <w:tc>
          <w:tcPr>
            <w:tcW w:w="600" w:type="dxa"/>
          </w:tcPr>
          <w:p w14:paraId="7004FC70" w14:textId="77777777" w:rsidR="00B50050" w:rsidRDefault="00B50050" w:rsidP="0088127C">
            <w:pPr>
              <w:pStyle w:val="OtherTableBody"/>
            </w:pPr>
            <w:r>
              <w:t>22</w:t>
            </w:r>
          </w:p>
        </w:tc>
        <w:tc>
          <w:tcPr>
            <w:tcW w:w="600" w:type="dxa"/>
          </w:tcPr>
          <w:p w14:paraId="0A553C77" w14:textId="77777777" w:rsidR="00B50050" w:rsidRDefault="00B50050" w:rsidP="0088127C">
            <w:pPr>
              <w:pStyle w:val="OtherTableBody"/>
            </w:pPr>
            <w:r>
              <w:t>..</w:t>
            </w:r>
          </w:p>
        </w:tc>
        <w:tc>
          <w:tcPr>
            <w:tcW w:w="600" w:type="dxa"/>
          </w:tcPr>
          <w:p w14:paraId="02FD6ABD" w14:textId="77777777" w:rsidR="00B50050" w:rsidRDefault="00B50050" w:rsidP="0088127C">
            <w:pPr>
              <w:pStyle w:val="OtherTableBody"/>
            </w:pPr>
          </w:p>
        </w:tc>
        <w:tc>
          <w:tcPr>
            <w:tcW w:w="600" w:type="dxa"/>
          </w:tcPr>
          <w:p w14:paraId="4EF48F67" w14:textId="77777777" w:rsidR="00B50050" w:rsidRDefault="00B50050" w:rsidP="0088127C">
            <w:pPr>
              <w:pStyle w:val="OtherTableBody"/>
            </w:pPr>
            <w:r>
              <w:t>DLN</w:t>
            </w:r>
          </w:p>
        </w:tc>
        <w:tc>
          <w:tcPr>
            <w:tcW w:w="700" w:type="dxa"/>
          </w:tcPr>
          <w:p w14:paraId="172E4BD9" w14:textId="77777777" w:rsidR="00B50050" w:rsidRDefault="00B50050" w:rsidP="0088127C">
            <w:pPr>
              <w:pStyle w:val="OtherTableBody"/>
            </w:pPr>
          </w:p>
        </w:tc>
        <w:tc>
          <w:tcPr>
            <w:tcW w:w="600" w:type="dxa"/>
          </w:tcPr>
          <w:p w14:paraId="66207DC0" w14:textId="77777777" w:rsidR="00B50050" w:rsidRDefault="00B50050" w:rsidP="0088127C">
            <w:pPr>
              <w:pStyle w:val="OtherTableBody"/>
            </w:pPr>
          </w:p>
        </w:tc>
        <w:tc>
          <w:tcPr>
            <w:tcW w:w="900" w:type="dxa"/>
          </w:tcPr>
          <w:p w14:paraId="07851841" w14:textId="77777777" w:rsidR="00B50050" w:rsidRDefault="00B50050" w:rsidP="0088127C">
            <w:pPr>
              <w:pStyle w:val="OtherTableBody"/>
            </w:pPr>
            <w:r>
              <w:t>15.4.8.22</w:t>
            </w:r>
          </w:p>
        </w:tc>
      </w:tr>
      <w:tr w:rsidR="00B50050" w14:paraId="45316011" w14:textId="77777777" w:rsidTr="00195548">
        <w:tc>
          <w:tcPr>
            <w:tcW w:w="3500" w:type="dxa"/>
          </w:tcPr>
          <w:p w14:paraId="57C53994" w14:textId="77777777" w:rsidR="00B50050" w:rsidRDefault="00B50050" w:rsidP="0088127C">
            <w:pPr>
              <w:pStyle w:val="OtherTableBody"/>
            </w:pPr>
            <w:r>
              <w:t>Drug Interference</w:t>
            </w:r>
          </w:p>
        </w:tc>
        <w:tc>
          <w:tcPr>
            <w:tcW w:w="700" w:type="dxa"/>
          </w:tcPr>
          <w:p w14:paraId="443ED8ED" w14:textId="77777777" w:rsidR="00B50050" w:rsidRDefault="00B50050" w:rsidP="0088127C">
            <w:pPr>
              <w:pStyle w:val="OtherTableBody"/>
            </w:pPr>
            <w:r>
              <w:t>01368</w:t>
            </w:r>
          </w:p>
        </w:tc>
        <w:tc>
          <w:tcPr>
            <w:tcW w:w="600" w:type="dxa"/>
          </w:tcPr>
          <w:p w14:paraId="3A14E719" w14:textId="77777777" w:rsidR="00B50050" w:rsidRDefault="00B50050" w:rsidP="0088127C">
            <w:pPr>
              <w:pStyle w:val="OtherTableBody"/>
            </w:pPr>
            <w:r>
              <w:t>SAC</w:t>
            </w:r>
          </w:p>
        </w:tc>
        <w:tc>
          <w:tcPr>
            <w:tcW w:w="600" w:type="dxa"/>
          </w:tcPr>
          <w:p w14:paraId="4EF26C3E" w14:textId="77777777" w:rsidR="00B50050" w:rsidRDefault="00B50050" w:rsidP="0088127C">
            <w:pPr>
              <w:pStyle w:val="OtherTableBody"/>
            </w:pPr>
            <w:r>
              <w:t>41</w:t>
            </w:r>
          </w:p>
        </w:tc>
        <w:tc>
          <w:tcPr>
            <w:tcW w:w="600" w:type="dxa"/>
          </w:tcPr>
          <w:p w14:paraId="452F6F46" w14:textId="77777777" w:rsidR="00B50050" w:rsidRDefault="00B50050" w:rsidP="0088127C">
            <w:pPr>
              <w:pStyle w:val="OtherTableBody"/>
            </w:pPr>
            <w:r>
              <w:t>..</w:t>
            </w:r>
          </w:p>
        </w:tc>
        <w:tc>
          <w:tcPr>
            <w:tcW w:w="600" w:type="dxa"/>
          </w:tcPr>
          <w:p w14:paraId="47CCA7B9" w14:textId="77777777" w:rsidR="00B50050" w:rsidRDefault="00B50050" w:rsidP="0088127C">
            <w:pPr>
              <w:pStyle w:val="OtherTableBody"/>
            </w:pPr>
          </w:p>
        </w:tc>
        <w:tc>
          <w:tcPr>
            <w:tcW w:w="600" w:type="dxa"/>
          </w:tcPr>
          <w:p w14:paraId="114B2F23" w14:textId="77777777" w:rsidR="00B50050" w:rsidRDefault="00B50050" w:rsidP="0088127C">
            <w:pPr>
              <w:pStyle w:val="OtherTableBody"/>
            </w:pPr>
            <w:r>
              <w:t>CWE</w:t>
            </w:r>
          </w:p>
        </w:tc>
        <w:tc>
          <w:tcPr>
            <w:tcW w:w="700" w:type="dxa"/>
          </w:tcPr>
          <w:p w14:paraId="0C5C1DC5" w14:textId="77777777" w:rsidR="00B50050" w:rsidRDefault="00B50050" w:rsidP="0088127C">
            <w:pPr>
              <w:pStyle w:val="OtherTableBody"/>
            </w:pPr>
            <w:r>
              <w:t>Y</w:t>
            </w:r>
          </w:p>
        </w:tc>
        <w:tc>
          <w:tcPr>
            <w:tcW w:w="600" w:type="dxa"/>
          </w:tcPr>
          <w:p w14:paraId="44EED00E" w14:textId="77777777" w:rsidR="00B50050" w:rsidRDefault="00B50050" w:rsidP="0088127C">
            <w:pPr>
              <w:pStyle w:val="OtherTableBody"/>
            </w:pPr>
            <w:r>
              <w:t>0382</w:t>
            </w:r>
          </w:p>
        </w:tc>
        <w:tc>
          <w:tcPr>
            <w:tcW w:w="900" w:type="dxa"/>
          </w:tcPr>
          <w:p w14:paraId="18B0797D" w14:textId="77777777" w:rsidR="00B50050" w:rsidRDefault="00B50050" w:rsidP="0088127C">
            <w:pPr>
              <w:pStyle w:val="OtherTableBody"/>
            </w:pPr>
            <w:r>
              <w:t>13.4.3.41</w:t>
            </w:r>
          </w:p>
        </w:tc>
      </w:tr>
      <w:tr w:rsidR="00B50050" w14:paraId="797ED8D9" w14:textId="77777777" w:rsidTr="00195548">
        <w:tc>
          <w:tcPr>
            <w:tcW w:w="3500" w:type="dxa"/>
          </w:tcPr>
          <w:p w14:paraId="123F33BC" w14:textId="77777777" w:rsidR="00B50050" w:rsidRDefault="00B50050" w:rsidP="0088127C">
            <w:pPr>
              <w:pStyle w:val="OtherTableBody"/>
            </w:pPr>
            <w:r>
              <w:t>Dry Time</w:t>
            </w:r>
          </w:p>
        </w:tc>
        <w:tc>
          <w:tcPr>
            <w:tcW w:w="700" w:type="dxa"/>
          </w:tcPr>
          <w:p w14:paraId="1DB078AF" w14:textId="77777777" w:rsidR="00B50050" w:rsidRDefault="00B50050" w:rsidP="0088127C">
            <w:pPr>
              <w:pStyle w:val="OtherTableBody"/>
            </w:pPr>
            <w:r>
              <w:t>02115</w:t>
            </w:r>
          </w:p>
        </w:tc>
        <w:tc>
          <w:tcPr>
            <w:tcW w:w="600" w:type="dxa"/>
          </w:tcPr>
          <w:p w14:paraId="16128CB2" w14:textId="77777777" w:rsidR="00B50050" w:rsidRDefault="00B50050" w:rsidP="0088127C">
            <w:pPr>
              <w:pStyle w:val="OtherTableBody"/>
            </w:pPr>
            <w:r>
              <w:t>SCD</w:t>
            </w:r>
          </w:p>
        </w:tc>
        <w:tc>
          <w:tcPr>
            <w:tcW w:w="600" w:type="dxa"/>
          </w:tcPr>
          <w:p w14:paraId="60AC4834" w14:textId="77777777" w:rsidR="00B50050" w:rsidRDefault="00B50050" w:rsidP="0088127C">
            <w:pPr>
              <w:pStyle w:val="OtherTableBody"/>
            </w:pPr>
            <w:r>
              <w:t>12</w:t>
            </w:r>
          </w:p>
        </w:tc>
        <w:tc>
          <w:tcPr>
            <w:tcW w:w="600" w:type="dxa"/>
          </w:tcPr>
          <w:p w14:paraId="4C5ACDEE" w14:textId="77777777" w:rsidR="00B50050" w:rsidRDefault="00B50050" w:rsidP="0088127C">
            <w:pPr>
              <w:pStyle w:val="OtherTableBody"/>
            </w:pPr>
            <w:r>
              <w:t>..</w:t>
            </w:r>
          </w:p>
        </w:tc>
        <w:tc>
          <w:tcPr>
            <w:tcW w:w="600" w:type="dxa"/>
          </w:tcPr>
          <w:p w14:paraId="529AF189" w14:textId="77777777" w:rsidR="00B50050" w:rsidRDefault="00B50050" w:rsidP="0088127C">
            <w:pPr>
              <w:pStyle w:val="OtherTableBody"/>
            </w:pPr>
          </w:p>
        </w:tc>
        <w:tc>
          <w:tcPr>
            <w:tcW w:w="600" w:type="dxa"/>
          </w:tcPr>
          <w:p w14:paraId="1D30F8F3" w14:textId="77777777" w:rsidR="00B50050" w:rsidRDefault="00B50050" w:rsidP="0088127C">
            <w:pPr>
              <w:pStyle w:val="OtherTableBody"/>
            </w:pPr>
            <w:r>
              <w:t>CQ</w:t>
            </w:r>
          </w:p>
        </w:tc>
        <w:tc>
          <w:tcPr>
            <w:tcW w:w="700" w:type="dxa"/>
          </w:tcPr>
          <w:p w14:paraId="7ACB567E" w14:textId="77777777" w:rsidR="00B50050" w:rsidRDefault="00B50050" w:rsidP="0088127C">
            <w:pPr>
              <w:pStyle w:val="OtherTableBody"/>
            </w:pPr>
          </w:p>
        </w:tc>
        <w:tc>
          <w:tcPr>
            <w:tcW w:w="600" w:type="dxa"/>
          </w:tcPr>
          <w:p w14:paraId="65C22645" w14:textId="77777777" w:rsidR="00B50050" w:rsidRDefault="00B50050" w:rsidP="0088127C">
            <w:pPr>
              <w:pStyle w:val="OtherTableBody"/>
            </w:pPr>
          </w:p>
        </w:tc>
        <w:tc>
          <w:tcPr>
            <w:tcW w:w="900" w:type="dxa"/>
          </w:tcPr>
          <w:p w14:paraId="644300B4" w14:textId="77777777" w:rsidR="00B50050" w:rsidRDefault="00B50050" w:rsidP="0088127C">
            <w:pPr>
              <w:pStyle w:val="OtherTableBody"/>
            </w:pPr>
            <w:r>
              <w:t>17.7.4.12</w:t>
            </w:r>
          </w:p>
        </w:tc>
      </w:tr>
      <w:tr w:rsidR="00B50050" w14:paraId="45146B26" w14:textId="77777777" w:rsidTr="00195548">
        <w:tc>
          <w:tcPr>
            <w:tcW w:w="3500" w:type="dxa"/>
          </w:tcPr>
          <w:p w14:paraId="1251E669" w14:textId="77777777" w:rsidR="00B50050" w:rsidRDefault="00B50050" w:rsidP="0088127C">
            <w:pPr>
              <w:pStyle w:val="OtherTableBody"/>
            </w:pPr>
            <w:r>
              <w:t>Duplicate Patient</w:t>
            </w:r>
          </w:p>
        </w:tc>
        <w:tc>
          <w:tcPr>
            <w:tcW w:w="700" w:type="dxa"/>
          </w:tcPr>
          <w:p w14:paraId="6B00FB12" w14:textId="77777777" w:rsidR="00B50050" w:rsidRDefault="00B50050" w:rsidP="0088127C">
            <w:pPr>
              <w:pStyle w:val="OtherTableBody"/>
            </w:pPr>
            <w:r>
              <w:t>00762</w:t>
            </w:r>
          </w:p>
        </w:tc>
        <w:tc>
          <w:tcPr>
            <w:tcW w:w="600" w:type="dxa"/>
          </w:tcPr>
          <w:p w14:paraId="1FACD2D5" w14:textId="77777777" w:rsidR="00B50050" w:rsidRDefault="00B50050" w:rsidP="0088127C">
            <w:pPr>
              <w:pStyle w:val="OtherTableBody"/>
            </w:pPr>
            <w:r>
              <w:t>PD1</w:t>
            </w:r>
          </w:p>
        </w:tc>
        <w:tc>
          <w:tcPr>
            <w:tcW w:w="600" w:type="dxa"/>
          </w:tcPr>
          <w:p w14:paraId="4421016E" w14:textId="77777777" w:rsidR="00B50050" w:rsidRDefault="00B50050" w:rsidP="0088127C">
            <w:pPr>
              <w:pStyle w:val="OtherTableBody"/>
            </w:pPr>
            <w:r>
              <w:t>10</w:t>
            </w:r>
          </w:p>
        </w:tc>
        <w:tc>
          <w:tcPr>
            <w:tcW w:w="600" w:type="dxa"/>
          </w:tcPr>
          <w:p w14:paraId="4140C0D0" w14:textId="77777777" w:rsidR="00B50050" w:rsidRDefault="00B50050" w:rsidP="0088127C">
            <w:pPr>
              <w:pStyle w:val="OtherTableBody"/>
            </w:pPr>
            <w:r>
              <w:t>..</w:t>
            </w:r>
          </w:p>
        </w:tc>
        <w:tc>
          <w:tcPr>
            <w:tcW w:w="600" w:type="dxa"/>
          </w:tcPr>
          <w:p w14:paraId="6C31BBF5" w14:textId="77777777" w:rsidR="00B50050" w:rsidRDefault="00B50050" w:rsidP="0088127C">
            <w:pPr>
              <w:pStyle w:val="OtherTableBody"/>
            </w:pPr>
          </w:p>
        </w:tc>
        <w:tc>
          <w:tcPr>
            <w:tcW w:w="600" w:type="dxa"/>
          </w:tcPr>
          <w:p w14:paraId="4B04A262" w14:textId="77777777" w:rsidR="00B50050" w:rsidRDefault="00B50050" w:rsidP="0088127C">
            <w:pPr>
              <w:pStyle w:val="OtherTableBody"/>
            </w:pPr>
            <w:r>
              <w:t>CX</w:t>
            </w:r>
          </w:p>
        </w:tc>
        <w:tc>
          <w:tcPr>
            <w:tcW w:w="700" w:type="dxa"/>
          </w:tcPr>
          <w:p w14:paraId="0BD67786" w14:textId="77777777" w:rsidR="00B50050" w:rsidRDefault="00B50050" w:rsidP="0088127C">
            <w:pPr>
              <w:pStyle w:val="OtherTableBody"/>
            </w:pPr>
            <w:r>
              <w:t>Y</w:t>
            </w:r>
          </w:p>
        </w:tc>
        <w:tc>
          <w:tcPr>
            <w:tcW w:w="600" w:type="dxa"/>
          </w:tcPr>
          <w:p w14:paraId="3DB41510" w14:textId="77777777" w:rsidR="00B50050" w:rsidRDefault="00B50050" w:rsidP="0088127C">
            <w:pPr>
              <w:pStyle w:val="OtherTableBody"/>
            </w:pPr>
          </w:p>
        </w:tc>
        <w:tc>
          <w:tcPr>
            <w:tcW w:w="900" w:type="dxa"/>
          </w:tcPr>
          <w:p w14:paraId="4098E84B" w14:textId="77777777" w:rsidR="00B50050" w:rsidRDefault="00B50050" w:rsidP="0088127C">
            <w:pPr>
              <w:pStyle w:val="OtherTableBody"/>
            </w:pPr>
            <w:r>
              <w:t>3.4.11.10</w:t>
            </w:r>
          </w:p>
        </w:tc>
      </w:tr>
      <w:tr w:rsidR="00B50050" w14:paraId="012E379D" w14:textId="77777777" w:rsidTr="00195548">
        <w:tc>
          <w:tcPr>
            <w:tcW w:w="3500" w:type="dxa"/>
          </w:tcPr>
          <w:p w14:paraId="3B5F6BD8" w14:textId="77777777" w:rsidR="00B50050" w:rsidRDefault="00B50050" w:rsidP="0088127C">
            <w:pPr>
              <w:pStyle w:val="OtherTableBody"/>
            </w:pPr>
            <w:r>
              <w:t>Duration</w:t>
            </w:r>
          </w:p>
        </w:tc>
        <w:tc>
          <w:tcPr>
            <w:tcW w:w="700" w:type="dxa"/>
          </w:tcPr>
          <w:p w14:paraId="56B90B8B" w14:textId="77777777" w:rsidR="00B50050" w:rsidRDefault="00B50050" w:rsidP="0088127C">
            <w:pPr>
              <w:pStyle w:val="OtherTableBody"/>
            </w:pPr>
            <w:r>
              <w:t>00893</w:t>
            </w:r>
          </w:p>
        </w:tc>
        <w:tc>
          <w:tcPr>
            <w:tcW w:w="600" w:type="dxa"/>
          </w:tcPr>
          <w:p w14:paraId="13FCB7AE" w14:textId="77777777" w:rsidR="00B50050" w:rsidRDefault="00B50050" w:rsidP="0088127C">
            <w:pPr>
              <w:pStyle w:val="OtherTableBody"/>
            </w:pPr>
            <w:r>
              <w:t>AIS</w:t>
            </w:r>
          </w:p>
        </w:tc>
        <w:tc>
          <w:tcPr>
            <w:tcW w:w="600" w:type="dxa"/>
          </w:tcPr>
          <w:p w14:paraId="611F3C11" w14:textId="77777777" w:rsidR="00B50050" w:rsidRDefault="00B50050" w:rsidP="0088127C">
            <w:pPr>
              <w:pStyle w:val="OtherTableBody"/>
            </w:pPr>
            <w:r>
              <w:t>7</w:t>
            </w:r>
          </w:p>
        </w:tc>
        <w:tc>
          <w:tcPr>
            <w:tcW w:w="600" w:type="dxa"/>
          </w:tcPr>
          <w:p w14:paraId="06503850" w14:textId="77777777" w:rsidR="00B50050" w:rsidRDefault="00B50050" w:rsidP="0088127C">
            <w:pPr>
              <w:pStyle w:val="OtherTableBody"/>
            </w:pPr>
            <w:r>
              <w:t>..</w:t>
            </w:r>
          </w:p>
        </w:tc>
        <w:tc>
          <w:tcPr>
            <w:tcW w:w="600" w:type="dxa"/>
          </w:tcPr>
          <w:p w14:paraId="4E8D0A43" w14:textId="77777777" w:rsidR="00B50050" w:rsidRDefault="00B50050" w:rsidP="0088127C">
            <w:pPr>
              <w:pStyle w:val="OtherTableBody"/>
            </w:pPr>
          </w:p>
        </w:tc>
        <w:tc>
          <w:tcPr>
            <w:tcW w:w="600" w:type="dxa"/>
          </w:tcPr>
          <w:p w14:paraId="13CF84D5" w14:textId="77777777" w:rsidR="00B50050" w:rsidRDefault="00B50050" w:rsidP="0088127C">
            <w:pPr>
              <w:pStyle w:val="OtherTableBody"/>
            </w:pPr>
            <w:r>
              <w:t>NM</w:t>
            </w:r>
          </w:p>
        </w:tc>
        <w:tc>
          <w:tcPr>
            <w:tcW w:w="700" w:type="dxa"/>
          </w:tcPr>
          <w:p w14:paraId="1B27A6B7" w14:textId="77777777" w:rsidR="00B50050" w:rsidRDefault="00B50050" w:rsidP="0088127C">
            <w:pPr>
              <w:pStyle w:val="OtherTableBody"/>
            </w:pPr>
          </w:p>
        </w:tc>
        <w:tc>
          <w:tcPr>
            <w:tcW w:w="600" w:type="dxa"/>
          </w:tcPr>
          <w:p w14:paraId="5B336AF5" w14:textId="77777777" w:rsidR="00B50050" w:rsidRDefault="00B50050" w:rsidP="0088127C">
            <w:pPr>
              <w:pStyle w:val="OtherTableBody"/>
            </w:pPr>
          </w:p>
        </w:tc>
        <w:tc>
          <w:tcPr>
            <w:tcW w:w="900" w:type="dxa"/>
          </w:tcPr>
          <w:p w14:paraId="5E9B26D9" w14:textId="77777777" w:rsidR="00B50050" w:rsidRDefault="00B50050" w:rsidP="0088127C">
            <w:pPr>
              <w:pStyle w:val="OtherTableBody"/>
            </w:pPr>
            <w:r>
              <w:t>10.6.4.7</w:t>
            </w:r>
          </w:p>
        </w:tc>
      </w:tr>
      <w:tr w:rsidR="00B50050" w14:paraId="2F03B656" w14:textId="77777777" w:rsidTr="00195548">
        <w:tc>
          <w:tcPr>
            <w:tcW w:w="3500" w:type="dxa"/>
          </w:tcPr>
          <w:p w14:paraId="65184146" w14:textId="77777777" w:rsidR="00B50050" w:rsidRDefault="00B50050" w:rsidP="0088127C">
            <w:pPr>
              <w:pStyle w:val="OtherTableBody"/>
            </w:pPr>
            <w:r>
              <w:t>Duration</w:t>
            </w:r>
          </w:p>
        </w:tc>
        <w:tc>
          <w:tcPr>
            <w:tcW w:w="700" w:type="dxa"/>
          </w:tcPr>
          <w:p w14:paraId="6E8CFFF5" w14:textId="77777777" w:rsidR="00B50050" w:rsidRDefault="00B50050" w:rsidP="0088127C">
            <w:pPr>
              <w:pStyle w:val="OtherTableBody"/>
            </w:pPr>
            <w:r>
              <w:t>00893</w:t>
            </w:r>
          </w:p>
        </w:tc>
        <w:tc>
          <w:tcPr>
            <w:tcW w:w="600" w:type="dxa"/>
          </w:tcPr>
          <w:p w14:paraId="32444407" w14:textId="77777777" w:rsidR="00B50050" w:rsidRDefault="00B50050" w:rsidP="0088127C">
            <w:pPr>
              <w:pStyle w:val="OtherTableBody"/>
            </w:pPr>
            <w:r>
              <w:t>AIG</w:t>
            </w:r>
          </w:p>
        </w:tc>
        <w:tc>
          <w:tcPr>
            <w:tcW w:w="600" w:type="dxa"/>
          </w:tcPr>
          <w:p w14:paraId="7FF29B47" w14:textId="77777777" w:rsidR="00B50050" w:rsidRDefault="00B50050" w:rsidP="0088127C">
            <w:pPr>
              <w:pStyle w:val="OtherTableBody"/>
            </w:pPr>
            <w:r>
              <w:t>11</w:t>
            </w:r>
          </w:p>
        </w:tc>
        <w:tc>
          <w:tcPr>
            <w:tcW w:w="600" w:type="dxa"/>
          </w:tcPr>
          <w:p w14:paraId="193BF1B9" w14:textId="77777777" w:rsidR="00B50050" w:rsidRDefault="00B50050" w:rsidP="0088127C">
            <w:pPr>
              <w:pStyle w:val="OtherTableBody"/>
            </w:pPr>
            <w:r>
              <w:t>..</w:t>
            </w:r>
          </w:p>
        </w:tc>
        <w:tc>
          <w:tcPr>
            <w:tcW w:w="600" w:type="dxa"/>
          </w:tcPr>
          <w:p w14:paraId="2BB514A9" w14:textId="77777777" w:rsidR="00B50050" w:rsidRDefault="00B50050" w:rsidP="0088127C">
            <w:pPr>
              <w:pStyle w:val="OtherTableBody"/>
            </w:pPr>
          </w:p>
        </w:tc>
        <w:tc>
          <w:tcPr>
            <w:tcW w:w="600" w:type="dxa"/>
          </w:tcPr>
          <w:p w14:paraId="5CE651B0" w14:textId="77777777" w:rsidR="00B50050" w:rsidRDefault="00B50050" w:rsidP="0088127C">
            <w:pPr>
              <w:pStyle w:val="OtherTableBody"/>
            </w:pPr>
            <w:r>
              <w:t>NM</w:t>
            </w:r>
          </w:p>
        </w:tc>
        <w:tc>
          <w:tcPr>
            <w:tcW w:w="700" w:type="dxa"/>
          </w:tcPr>
          <w:p w14:paraId="0AD8B2EB" w14:textId="77777777" w:rsidR="00B50050" w:rsidRDefault="00B50050" w:rsidP="0088127C">
            <w:pPr>
              <w:pStyle w:val="OtherTableBody"/>
            </w:pPr>
          </w:p>
        </w:tc>
        <w:tc>
          <w:tcPr>
            <w:tcW w:w="600" w:type="dxa"/>
          </w:tcPr>
          <w:p w14:paraId="36549D04" w14:textId="77777777" w:rsidR="00B50050" w:rsidRDefault="00B50050" w:rsidP="0088127C">
            <w:pPr>
              <w:pStyle w:val="OtherTableBody"/>
            </w:pPr>
          </w:p>
        </w:tc>
        <w:tc>
          <w:tcPr>
            <w:tcW w:w="900" w:type="dxa"/>
          </w:tcPr>
          <w:p w14:paraId="67186C68" w14:textId="77777777" w:rsidR="00B50050" w:rsidRDefault="00B50050" w:rsidP="0088127C">
            <w:pPr>
              <w:pStyle w:val="OtherTableBody"/>
            </w:pPr>
            <w:r>
              <w:t>10.6.5.11</w:t>
            </w:r>
          </w:p>
        </w:tc>
      </w:tr>
      <w:tr w:rsidR="00B50050" w14:paraId="6457AAB3" w14:textId="77777777" w:rsidTr="00195548">
        <w:tc>
          <w:tcPr>
            <w:tcW w:w="3500" w:type="dxa"/>
          </w:tcPr>
          <w:p w14:paraId="3C76D1F1" w14:textId="77777777" w:rsidR="00B50050" w:rsidRDefault="00B50050" w:rsidP="0088127C">
            <w:pPr>
              <w:pStyle w:val="OtherTableBody"/>
            </w:pPr>
            <w:r>
              <w:t>Duration</w:t>
            </w:r>
          </w:p>
        </w:tc>
        <w:tc>
          <w:tcPr>
            <w:tcW w:w="700" w:type="dxa"/>
          </w:tcPr>
          <w:p w14:paraId="3560D614" w14:textId="77777777" w:rsidR="00B50050" w:rsidRDefault="00B50050" w:rsidP="0088127C">
            <w:pPr>
              <w:pStyle w:val="OtherTableBody"/>
            </w:pPr>
            <w:r>
              <w:t>00893</w:t>
            </w:r>
          </w:p>
        </w:tc>
        <w:tc>
          <w:tcPr>
            <w:tcW w:w="600" w:type="dxa"/>
          </w:tcPr>
          <w:p w14:paraId="5F019AB3" w14:textId="77777777" w:rsidR="00B50050" w:rsidRDefault="00B50050" w:rsidP="0088127C">
            <w:pPr>
              <w:pStyle w:val="OtherTableBody"/>
            </w:pPr>
            <w:r>
              <w:t>AIP</w:t>
            </w:r>
          </w:p>
        </w:tc>
        <w:tc>
          <w:tcPr>
            <w:tcW w:w="600" w:type="dxa"/>
          </w:tcPr>
          <w:p w14:paraId="5B98B245" w14:textId="77777777" w:rsidR="00B50050" w:rsidRDefault="00B50050" w:rsidP="0088127C">
            <w:pPr>
              <w:pStyle w:val="OtherTableBody"/>
            </w:pPr>
            <w:r>
              <w:t>9</w:t>
            </w:r>
          </w:p>
        </w:tc>
        <w:tc>
          <w:tcPr>
            <w:tcW w:w="600" w:type="dxa"/>
          </w:tcPr>
          <w:p w14:paraId="0BFBFAD4" w14:textId="77777777" w:rsidR="00B50050" w:rsidRDefault="00B50050" w:rsidP="0088127C">
            <w:pPr>
              <w:pStyle w:val="OtherTableBody"/>
            </w:pPr>
            <w:r>
              <w:t>..</w:t>
            </w:r>
          </w:p>
        </w:tc>
        <w:tc>
          <w:tcPr>
            <w:tcW w:w="600" w:type="dxa"/>
          </w:tcPr>
          <w:p w14:paraId="5CD250DC" w14:textId="77777777" w:rsidR="00B50050" w:rsidRDefault="00B50050" w:rsidP="0088127C">
            <w:pPr>
              <w:pStyle w:val="OtherTableBody"/>
            </w:pPr>
          </w:p>
        </w:tc>
        <w:tc>
          <w:tcPr>
            <w:tcW w:w="600" w:type="dxa"/>
          </w:tcPr>
          <w:p w14:paraId="0B74EA75" w14:textId="77777777" w:rsidR="00B50050" w:rsidRDefault="00B50050" w:rsidP="0088127C">
            <w:pPr>
              <w:pStyle w:val="OtherTableBody"/>
            </w:pPr>
            <w:r>
              <w:t>NM</w:t>
            </w:r>
          </w:p>
        </w:tc>
        <w:tc>
          <w:tcPr>
            <w:tcW w:w="700" w:type="dxa"/>
          </w:tcPr>
          <w:p w14:paraId="1F533883" w14:textId="77777777" w:rsidR="00B50050" w:rsidRDefault="00B50050" w:rsidP="0088127C">
            <w:pPr>
              <w:pStyle w:val="OtherTableBody"/>
            </w:pPr>
          </w:p>
        </w:tc>
        <w:tc>
          <w:tcPr>
            <w:tcW w:w="600" w:type="dxa"/>
          </w:tcPr>
          <w:p w14:paraId="56ABC14C" w14:textId="77777777" w:rsidR="00B50050" w:rsidRDefault="00B50050" w:rsidP="0088127C">
            <w:pPr>
              <w:pStyle w:val="OtherTableBody"/>
            </w:pPr>
          </w:p>
        </w:tc>
        <w:tc>
          <w:tcPr>
            <w:tcW w:w="900" w:type="dxa"/>
          </w:tcPr>
          <w:p w14:paraId="162353EF" w14:textId="77777777" w:rsidR="00B50050" w:rsidRDefault="00B50050" w:rsidP="0088127C">
            <w:pPr>
              <w:pStyle w:val="OtherTableBody"/>
            </w:pPr>
            <w:r>
              <w:t>10.6.7.9</w:t>
            </w:r>
          </w:p>
        </w:tc>
      </w:tr>
      <w:tr w:rsidR="00B50050" w14:paraId="64DAB218" w14:textId="77777777" w:rsidTr="00195548">
        <w:tc>
          <w:tcPr>
            <w:tcW w:w="3500" w:type="dxa"/>
          </w:tcPr>
          <w:p w14:paraId="123C7BAF" w14:textId="77777777" w:rsidR="00B50050" w:rsidRDefault="00B50050" w:rsidP="0088127C">
            <w:pPr>
              <w:pStyle w:val="OtherTableBody"/>
            </w:pPr>
            <w:r>
              <w:t>Duration</w:t>
            </w:r>
          </w:p>
        </w:tc>
        <w:tc>
          <w:tcPr>
            <w:tcW w:w="700" w:type="dxa"/>
          </w:tcPr>
          <w:p w14:paraId="35619635" w14:textId="77777777" w:rsidR="00B50050" w:rsidRDefault="00B50050" w:rsidP="0088127C">
            <w:pPr>
              <w:pStyle w:val="OtherTableBody"/>
            </w:pPr>
            <w:r>
              <w:t>00893</w:t>
            </w:r>
          </w:p>
        </w:tc>
        <w:tc>
          <w:tcPr>
            <w:tcW w:w="600" w:type="dxa"/>
          </w:tcPr>
          <w:p w14:paraId="7BCC3A7B" w14:textId="77777777" w:rsidR="00B50050" w:rsidRDefault="00B50050" w:rsidP="0088127C">
            <w:pPr>
              <w:pStyle w:val="OtherTableBody"/>
            </w:pPr>
            <w:r>
              <w:t>AIL</w:t>
            </w:r>
          </w:p>
        </w:tc>
        <w:tc>
          <w:tcPr>
            <w:tcW w:w="600" w:type="dxa"/>
          </w:tcPr>
          <w:p w14:paraId="64EC689B" w14:textId="77777777" w:rsidR="00B50050" w:rsidRDefault="00B50050" w:rsidP="0088127C">
            <w:pPr>
              <w:pStyle w:val="OtherTableBody"/>
            </w:pPr>
            <w:r>
              <w:t>9</w:t>
            </w:r>
          </w:p>
        </w:tc>
        <w:tc>
          <w:tcPr>
            <w:tcW w:w="600" w:type="dxa"/>
          </w:tcPr>
          <w:p w14:paraId="5C76001D" w14:textId="77777777" w:rsidR="00B50050" w:rsidRDefault="00B50050" w:rsidP="0088127C">
            <w:pPr>
              <w:pStyle w:val="OtherTableBody"/>
            </w:pPr>
            <w:r>
              <w:t>..</w:t>
            </w:r>
          </w:p>
        </w:tc>
        <w:tc>
          <w:tcPr>
            <w:tcW w:w="600" w:type="dxa"/>
          </w:tcPr>
          <w:p w14:paraId="35EF3167" w14:textId="77777777" w:rsidR="00B50050" w:rsidRDefault="00B50050" w:rsidP="0088127C">
            <w:pPr>
              <w:pStyle w:val="OtherTableBody"/>
            </w:pPr>
          </w:p>
        </w:tc>
        <w:tc>
          <w:tcPr>
            <w:tcW w:w="600" w:type="dxa"/>
          </w:tcPr>
          <w:p w14:paraId="3447003B" w14:textId="77777777" w:rsidR="00B50050" w:rsidRDefault="00B50050" w:rsidP="0088127C">
            <w:pPr>
              <w:pStyle w:val="OtherTableBody"/>
            </w:pPr>
            <w:r>
              <w:t>NM</w:t>
            </w:r>
          </w:p>
        </w:tc>
        <w:tc>
          <w:tcPr>
            <w:tcW w:w="700" w:type="dxa"/>
          </w:tcPr>
          <w:p w14:paraId="22E099AC" w14:textId="77777777" w:rsidR="00B50050" w:rsidRDefault="00B50050" w:rsidP="0088127C">
            <w:pPr>
              <w:pStyle w:val="OtherTableBody"/>
            </w:pPr>
          </w:p>
        </w:tc>
        <w:tc>
          <w:tcPr>
            <w:tcW w:w="600" w:type="dxa"/>
          </w:tcPr>
          <w:p w14:paraId="1D7424D7" w14:textId="77777777" w:rsidR="00B50050" w:rsidRDefault="00B50050" w:rsidP="0088127C">
            <w:pPr>
              <w:pStyle w:val="OtherTableBody"/>
            </w:pPr>
          </w:p>
        </w:tc>
        <w:tc>
          <w:tcPr>
            <w:tcW w:w="900" w:type="dxa"/>
          </w:tcPr>
          <w:p w14:paraId="0BB61F48" w14:textId="77777777" w:rsidR="00B50050" w:rsidRDefault="00B50050" w:rsidP="0088127C">
            <w:pPr>
              <w:pStyle w:val="OtherTableBody"/>
            </w:pPr>
            <w:r>
              <w:t>10.6.6.9</w:t>
            </w:r>
          </w:p>
        </w:tc>
      </w:tr>
      <w:tr w:rsidR="00B50050" w14:paraId="4388E9A9" w14:textId="77777777" w:rsidTr="00195548">
        <w:tc>
          <w:tcPr>
            <w:tcW w:w="3500" w:type="dxa"/>
          </w:tcPr>
          <w:p w14:paraId="34EF319D" w14:textId="77777777" w:rsidR="00B50050" w:rsidRDefault="00B50050" w:rsidP="0088127C">
            <w:pPr>
              <w:pStyle w:val="OtherTableBody"/>
            </w:pPr>
            <w:r>
              <w:t>Duration Units</w:t>
            </w:r>
          </w:p>
        </w:tc>
        <w:tc>
          <w:tcPr>
            <w:tcW w:w="700" w:type="dxa"/>
          </w:tcPr>
          <w:p w14:paraId="574F2748" w14:textId="77777777" w:rsidR="00B50050" w:rsidRDefault="00B50050" w:rsidP="0088127C">
            <w:pPr>
              <w:pStyle w:val="OtherTableBody"/>
            </w:pPr>
            <w:r>
              <w:t>00894</w:t>
            </w:r>
          </w:p>
        </w:tc>
        <w:tc>
          <w:tcPr>
            <w:tcW w:w="600" w:type="dxa"/>
          </w:tcPr>
          <w:p w14:paraId="12A2C76E" w14:textId="77777777" w:rsidR="00B50050" w:rsidRDefault="00B50050" w:rsidP="0088127C">
            <w:pPr>
              <w:pStyle w:val="OtherTableBody"/>
            </w:pPr>
            <w:r>
              <w:t>AIP</w:t>
            </w:r>
          </w:p>
        </w:tc>
        <w:tc>
          <w:tcPr>
            <w:tcW w:w="600" w:type="dxa"/>
          </w:tcPr>
          <w:p w14:paraId="09C98B60" w14:textId="77777777" w:rsidR="00B50050" w:rsidRDefault="00B50050" w:rsidP="0088127C">
            <w:pPr>
              <w:pStyle w:val="OtherTableBody"/>
            </w:pPr>
            <w:r>
              <w:t>10</w:t>
            </w:r>
          </w:p>
        </w:tc>
        <w:tc>
          <w:tcPr>
            <w:tcW w:w="600" w:type="dxa"/>
          </w:tcPr>
          <w:p w14:paraId="13F48F22" w14:textId="77777777" w:rsidR="00B50050" w:rsidRDefault="00B50050" w:rsidP="0088127C">
            <w:pPr>
              <w:pStyle w:val="OtherTableBody"/>
            </w:pPr>
            <w:r>
              <w:t>..</w:t>
            </w:r>
          </w:p>
        </w:tc>
        <w:tc>
          <w:tcPr>
            <w:tcW w:w="600" w:type="dxa"/>
          </w:tcPr>
          <w:p w14:paraId="2823DA1A" w14:textId="77777777" w:rsidR="00B50050" w:rsidRDefault="00B50050" w:rsidP="0088127C">
            <w:pPr>
              <w:pStyle w:val="OtherTableBody"/>
            </w:pPr>
          </w:p>
        </w:tc>
        <w:tc>
          <w:tcPr>
            <w:tcW w:w="600" w:type="dxa"/>
          </w:tcPr>
          <w:p w14:paraId="0272ED9E" w14:textId="77777777" w:rsidR="00B50050" w:rsidRDefault="00B50050" w:rsidP="0088127C">
            <w:pPr>
              <w:pStyle w:val="OtherTableBody"/>
            </w:pPr>
            <w:r>
              <w:t>CNE</w:t>
            </w:r>
          </w:p>
        </w:tc>
        <w:tc>
          <w:tcPr>
            <w:tcW w:w="700" w:type="dxa"/>
          </w:tcPr>
          <w:p w14:paraId="0E127588" w14:textId="77777777" w:rsidR="00B50050" w:rsidRDefault="00B50050" w:rsidP="0088127C">
            <w:pPr>
              <w:pStyle w:val="OtherTableBody"/>
            </w:pPr>
          </w:p>
        </w:tc>
        <w:tc>
          <w:tcPr>
            <w:tcW w:w="600" w:type="dxa"/>
          </w:tcPr>
          <w:p w14:paraId="75339F8C" w14:textId="77777777" w:rsidR="00B50050" w:rsidRDefault="00B50050" w:rsidP="0088127C">
            <w:pPr>
              <w:pStyle w:val="OtherTableBody"/>
            </w:pPr>
          </w:p>
        </w:tc>
        <w:tc>
          <w:tcPr>
            <w:tcW w:w="900" w:type="dxa"/>
          </w:tcPr>
          <w:p w14:paraId="587CB718" w14:textId="77777777" w:rsidR="00B50050" w:rsidRDefault="00B50050" w:rsidP="0088127C">
            <w:pPr>
              <w:pStyle w:val="OtherTableBody"/>
            </w:pPr>
            <w:r>
              <w:t>10.6.7.10</w:t>
            </w:r>
          </w:p>
        </w:tc>
      </w:tr>
      <w:tr w:rsidR="00B50050" w14:paraId="4D18E60E" w14:textId="77777777" w:rsidTr="00195548">
        <w:tc>
          <w:tcPr>
            <w:tcW w:w="3500" w:type="dxa"/>
          </w:tcPr>
          <w:p w14:paraId="7678DF58" w14:textId="77777777" w:rsidR="00B50050" w:rsidRDefault="00B50050" w:rsidP="0088127C">
            <w:pPr>
              <w:pStyle w:val="OtherTableBody"/>
            </w:pPr>
            <w:r>
              <w:t>Duration Units</w:t>
            </w:r>
          </w:p>
        </w:tc>
        <w:tc>
          <w:tcPr>
            <w:tcW w:w="700" w:type="dxa"/>
          </w:tcPr>
          <w:p w14:paraId="161D22D7" w14:textId="77777777" w:rsidR="00B50050" w:rsidRDefault="00B50050" w:rsidP="0088127C">
            <w:pPr>
              <w:pStyle w:val="OtherTableBody"/>
            </w:pPr>
            <w:r>
              <w:t>00894</w:t>
            </w:r>
          </w:p>
        </w:tc>
        <w:tc>
          <w:tcPr>
            <w:tcW w:w="600" w:type="dxa"/>
          </w:tcPr>
          <w:p w14:paraId="76CE4CEC" w14:textId="77777777" w:rsidR="00B50050" w:rsidRDefault="00B50050" w:rsidP="0088127C">
            <w:pPr>
              <w:pStyle w:val="OtherTableBody"/>
            </w:pPr>
            <w:r>
              <w:t>AIL</w:t>
            </w:r>
          </w:p>
        </w:tc>
        <w:tc>
          <w:tcPr>
            <w:tcW w:w="600" w:type="dxa"/>
          </w:tcPr>
          <w:p w14:paraId="6369EA20" w14:textId="77777777" w:rsidR="00B50050" w:rsidRDefault="00B50050" w:rsidP="0088127C">
            <w:pPr>
              <w:pStyle w:val="OtherTableBody"/>
            </w:pPr>
            <w:r>
              <w:t>10</w:t>
            </w:r>
          </w:p>
        </w:tc>
        <w:tc>
          <w:tcPr>
            <w:tcW w:w="600" w:type="dxa"/>
          </w:tcPr>
          <w:p w14:paraId="7147B925" w14:textId="77777777" w:rsidR="00B50050" w:rsidRDefault="00B50050" w:rsidP="0088127C">
            <w:pPr>
              <w:pStyle w:val="OtherTableBody"/>
            </w:pPr>
            <w:r>
              <w:t>..</w:t>
            </w:r>
          </w:p>
        </w:tc>
        <w:tc>
          <w:tcPr>
            <w:tcW w:w="600" w:type="dxa"/>
          </w:tcPr>
          <w:p w14:paraId="6796B361" w14:textId="77777777" w:rsidR="00B50050" w:rsidRDefault="00B50050" w:rsidP="0088127C">
            <w:pPr>
              <w:pStyle w:val="OtherTableBody"/>
            </w:pPr>
          </w:p>
        </w:tc>
        <w:tc>
          <w:tcPr>
            <w:tcW w:w="600" w:type="dxa"/>
          </w:tcPr>
          <w:p w14:paraId="1B6C82A8" w14:textId="77777777" w:rsidR="00B50050" w:rsidRDefault="00B50050" w:rsidP="0088127C">
            <w:pPr>
              <w:pStyle w:val="OtherTableBody"/>
            </w:pPr>
            <w:r>
              <w:t>CNE</w:t>
            </w:r>
          </w:p>
        </w:tc>
        <w:tc>
          <w:tcPr>
            <w:tcW w:w="700" w:type="dxa"/>
          </w:tcPr>
          <w:p w14:paraId="2CDD2885" w14:textId="77777777" w:rsidR="00B50050" w:rsidRDefault="00B50050" w:rsidP="0088127C">
            <w:pPr>
              <w:pStyle w:val="OtherTableBody"/>
            </w:pPr>
          </w:p>
        </w:tc>
        <w:tc>
          <w:tcPr>
            <w:tcW w:w="600" w:type="dxa"/>
          </w:tcPr>
          <w:p w14:paraId="3B6846B7" w14:textId="77777777" w:rsidR="00B50050" w:rsidRDefault="00B50050" w:rsidP="0088127C">
            <w:pPr>
              <w:pStyle w:val="OtherTableBody"/>
            </w:pPr>
          </w:p>
        </w:tc>
        <w:tc>
          <w:tcPr>
            <w:tcW w:w="900" w:type="dxa"/>
          </w:tcPr>
          <w:p w14:paraId="2A6DB080" w14:textId="77777777" w:rsidR="00B50050" w:rsidRDefault="00B50050" w:rsidP="0088127C">
            <w:pPr>
              <w:pStyle w:val="OtherTableBody"/>
            </w:pPr>
            <w:r>
              <w:t>10.6.6.10</w:t>
            </w:r>
          </w:p>
        </w:tc>
      </w:tr>
      <w:tr w:rsidR="00B50050" w14:paraId="4AA5AA67" w14:textId="77777777" w:rsidTr="00195548">
        <w:tc>
          <w:tcPr>
            <w:tcW w:w="3500" w:type="dxa"/>
          </w:tcPr>
          <w:p w14:paraId="4F3E92D5" w14:textId="77777777" w:rsidR="00B50050" w:rsidRDefault="00B50050" w:rsidP="0088127C">
            <w:pPr>
              <w:pStyle w:val="OtherTableBody"/>
            </w:pPr>
            <w:r>
              <w:t>Duration Units</w:t>
            </w:r>
          </w:p>
        </w:tc>
        <w:tc>
          <w:tcPr>
            <w:tcW w:w="700" w:type="dxa"/>
          </w:tcPr>
          <w:p w14:paraId="2E93D6DD" w14:textId="77777777" w:rsidR="00B50050" w:rsidRDefault="00B50050" w:rsidP="0088127C">
            <w:pPr>
              <w:pStyle w:val="OtherTableBody"/>
            </w:pPr>
            <w:r>
              <w:t>00894</w:t>
            </w:r>
          </w:p>
        </w:tc>
        <w:tc>
          <w:tcPr>
            <w:tcW w:w="600" w:type="dxa"/>
          </w:tcPr>
          <w:p w14:paraId="78A69BD2" w14:textId="77777777" w:rsidR="00B50050" w:rsidRDefault="00B50050" w:rsidP="0088127C">
            <w:pPr>
              <w:pStyle w:val="OtherTableBody"/>
            </w:pPr>
            <w:r>
              <w:t>AIG</w:t>
            </w:r>
          </w:p>
        </w:tc>
        <w:tc>
          <w:tcPr>
            <w:tcW w:w="600" w:type="dxa"/>
          </w:tcPr>
          <w:p w14:paraId="2AB4C8B1" w14:textId="77777777" w:rsidR="00B50050" w:rsidRDefault="00B50050" w:rsidP="0088127C">
            <w:pPr>
              <w:pStyle w:val="OtherTableBody"/>
            </w:pPr>
            <w:r>
              <w:t>12</w:t>
            </w:r>
          </w:p>
        </w:tc>
        <w:tc>
          <w:tcPr>
            <w:tcW w:w="600" w:type="dxa"/>
          </w:tcPr>
          <w:p w14:paraId="7483FC73" w14:textId="77777777" w:rsidR="00B50050" w:rsidRDefault="00B50050" w:rsidP="0088127C">
            <w:pPr>
              <w:pStyle w:val="OtherTableBody"/>
            </w:pPr>
            <w:r>
              <w:t>..</w:t>
            </w:r>
          </w:p>
        </w:tc>
        <w:tc>
          <w:tcPr>
            <w:tcW w:w="600" w:type="dxa"/>
          </w:tcPr>
          <w:p w14:paraId="0678B2EE" w14:textId="77777777" w:rsidR="00B50050" w:rsidRDefault="00B50050" w:rsidP="0088127C">
            <w:pPr>
              <w:pStyle w:val="OtherTableBody"/>
            </w:pPr>
          </w:p>
        </w:tc>
        <w:tc>
          <w:tcPr>
            <w:tcW w:w="600" w:type="dxa"/>
          </w:tcPr>
          <w:p w14:paraId="5F74FE58" w14:textId="77777777" w:rsidR="00B50050" w:rsidRDefault="00B50050" w:rsidP="0088127C">
            <w:pPr>
              <w:pStyle w:val="OtherTableBody"/>
            </w:pPr>
            <w:r>
              <w:t>CNE</w:t>
            </w:r>
          </w:p>
        </w:tc>
        <w:tc>
          <w:tcPr>
            <w:tcW w:w="700" w:type="dxa"/>
          </w:tcPr>
          <w:p w14:paraId="264E646A" w14:textId="77777777" w:rsidR="00B50050" w:rsidRDefault="00B50050" w:rsidP="0088127C">
            <w:pPr>
              <w:pStyle w:val="OtherTableBody"/>
            </w:pPr>
          </w:p>
        </w:tc>
        <w:tc>
          <w:tcPr>
            <w:tcW w:w="600" w:type="dxa"/>
          </w:tcPr>
          <w:p w14:paraId="286F064F" w14:textId="77777777" w:rsidR="00B50050" w:rsidRDefault="00B50050" w:rsidP="0088127C">
            <w:pPr>
              <w:pStyle w:val="OtherTableBody"/>
            </w:pPr>
          </w:p>
        </w:tc>
        <w:tc>
          <w:tcPr>
            <w:tcW w:w="900" w:type="dxa"/>
          </w:tcPr>
          <w:p w14:paraId="4651C955" w14:textId="77777777" w:rsidR="00B50050" w:rsidRDefault="00B50050" w:rsidP="0088127C">
            <w:pPr>
              <w:pStyle w:val="OtherTableBody"/>
            </w:pPr>
            <w:r>
              <w:t>10.6.5.12</w:t>
            </w:r>
          </w:p>
        </w:tc>
      </w:tr>
      <w:tr w:rsidR="00B50050" w14:paraId="69D0BF20" w14:textId="77777777" w:rsidTr="00195548">
        <w:tc>
          <w:tcPr>
            <w:tcW w:w="3500" w:type="dxa"/>
          </w:tcPr>
          <w:p w14:paraId="50871A2B" w14:textId="77777777" w:rsidR="00B50050" w:rsidRDefault="00B50050" w:rsidP="0088127C">
            <w:pPr>
              <w:pStyle w:val="OtherTableBody"/>
            </w:pPr>
            <w:r>
              <w:t>Duration Units</w:t>
            </w:r>
          </w:p>
        </w:tc>
        <w:tc>
          <w:tcPr>
            <w:tcW w:w="700" w:type="dxa"/>
          </w:tcPr>
          <w:p w14:paraId="6A03BAE9" w14:textId="77777777" w:rsidR="00B50050" w:rsidRDefault="00B50050" w:rsidP="0088127C">
            <w:pPr>
              <w:pStyle w:val="OtherTableBody"/>
            </w:pPr>
            <w:r>
              <w:t>00894</w:t>
            </w:r>
          </w:p>
        </w:tc>
        <w:tc>
          <w:tcPr>
            <w:tcW w:w="600" w:type="dxa"/>
          </w:tcPr>
          <w:p w14:paraId="2C266DF0" w14:textId="77777777" w:rsidR="00B50050" w:rsidRDefault="00B50050" w:rsidP="0088127C">
            <w:pPr>
              <w:pStyle w:val="OtherTableBody"/>
            </w:pPr>
            <w:r>
              <w:t>AIS</w:t>
            </w:r>
          </w:p>
        </w:tc>
        <w:tc>
          <w:tcPr>
            <w:tcW w:w="600" w:type="dxa"/>
          </w:tcPr>
          <w:p w14:paraId="59545C3D" w14:textId="77777777" w:rsidR="00B50050" w:rsidRDefault="00B50050" w:rsidP="0088127C">
            <w:pPr>
              <w:pStyle w:val="OtherTableBody"/>
            </w:pPr>
            <w:r>
              <w:t>8</w:t>
            </w:r>
          </w:p>
        </w:tc>
        <w:tc>
          <w:tcPr>
            <w:tcW w:w="600" w:type="dxa"/>
          </w:tcPr>
          <w:p w14:paraId="14637804" w14:textId="77777777" w:rsidR="00B50050" w:rsidRDefault="00B50050" w:rsidP="0088127C">
            <w:pPr>
              <w:pStyle w:val="OtherTableBody"/>
            </w:pPr>
            <w:r>
              <w:t>..</w:t>
            </w:r>
          </w:p>
        </w:tc>
        <w:tc>
          <w:tcPr>
            <w:tcW w:w="600" w:type="dxa"/>
          </w:tcPr>
          <w:p w14:paraId="46FFDB7D" w14:textId="77777777" w:rsidR="00B50050" w:rsidRDefault="00B50050" w:rsidP="0088127C">
            <w:pPr>
              <w:pStyle w:val="OtherTableBody"/>
            </w:pPr>
          </w:p>
        </w:tc>
        <w:tc>
          <w:tcPr>
            <w:tcW w:w="600" w:type="dxa"/>
          </w:tcPr>
          <w:p w14:paraId="6094206D" w14:textId="77777777" w:rsidR="00B50050" w:rsidRDefault="00B50050" w:rsidP="0088127C">
            <w:pPr>
              <w:pStyle w:val="OtherTableBody"/>
            </w:pPr>
            <w:r>
              <w:t>CNE</w:t>
            </w:r>
          </w:p>
        </w:tc>
        <w:tc>
          <w:tcPr>
            <w:tcW w:w="700" w:type="dxa"/>
          </w:tcPr>
          <w:p w14:paraId="2DACE385" w14:textId="77777777" w:rsidR="00B50050" w:rsidRDefault="00B50050" w:rsidP="0088127C">
            <w:pPr>
              <w:pStyle w:val="OtherTableBody"/>
            </w:pPr>
          </w:p>
        </w:tc>
        <w:tc>
          <w:tcPr>
            <w:tcW w:w="600" w:type="dxa"/>
          </w:tcPr>
          <w:p w14:paraId="5CA12AB3" w14:textId="77777777" w:rsidR="00B50050" w:rsidRDefault="00B50050" w:rsidP="0088127C">
            <w:pPr>
              <w:pStyle w:val="OtherTableBody"/>
            </w:pPr>
          </w:p>
        </w:tc>
        <w:tc>
          <w:tcPr>
            <w:tcW w:w="900" w:type="dxa"/>
          </w:tcPr>
          <w:p w14:paraId="2DEFF683" w14:textId="77777777" w:rsidR="00B50050" w:rsidRDefault="00B50050" w:rsidP="0088127C">
            <w:pPr>
              <w:pStyle w:val="OtherTableBody"/>
            </w:pPr>
            <w:r>
              <w:t>10.6.4.8</w:t>
            </w:r>
          </w:p>
        </w:tc>
      </w:tr>
      <w:tr w:rsidR="00B50050" w14:paraId="6BE84BE3" w14:textId="77777777" w:rsidTr="00195548">
        <w:tc>
          <w:tcPr>
            <w:tcW w:w="3500" w:type="dxa"/>
          </w:tcPr>
          <w:p w14:paraId="08413008" w14:textId="77777777" w:rsidR="00B50050" w:rsidRDefault="00B50050" w:rsidP="0088127C">
            <w:pPr>
              <w:pStyle w:val="OtherTableBody"/>
            </w:pPr>
            <w:r>
              <w:t>Edit Date/Time</w:t>
            </w:r>
          </w:p>
        </w:tc>
        <w:tc>
          <w:tcPr>
            <w:tcW w:w="700" w:type="dxa"/>
          </w:tcPr>
          <w:p w14:paraId="47DC4A9E" w14:textId="77777777" w:rsidR="00B50050" w:rsidRDefault="00B50050" w:rsidP="0088127C">
            <w:pPr>
              <w:pStyle w:val="OtherTableBody"/>
            </w:pPr>
            <w:r>
              <w:t>00921</w:t>
            </w:r>
          </w:p>
        </w:tc>
        <w:tc>
          <w:tcPr>
            <w:tcW w:w="600" w:type="dxa"/>
          </w:tcPr>
          <w:p w14:paraId="69277393" w14:textId="77777777" w:rsidR="00B50050" w:rsidRDefault="00B50050" w:rsidP="0088127C">
            <w:pPr>
              <w:pStyle w:val="OtherTableBody"/>
            </w:pPr>
            <w:r>
              <w:t>TXA</w:t>
            </w:r>
          </w:p>
        </w:tc>
        <w:tc>
          <w:tcPr>
            <w:tcW w:w="600" w:type="dxa"/>
          </w:tcPr>
          <w:p w14:paraId="2989C8FD" w14:textId="77777777" w:rsidR="00B50050" w:rsidRDefault="00B50050" w:rsidP="0088127C">
            <w:pPr>
              <w:pStyle w:val="OtherTableBody"/>
            </w:pPr>
            <w:r>
              <w:t>8</w:t>
            </w:r>
          </w:p>
        </w:tc>
        <w:tc>
          <w:tcPr>
            <w:tcW w:w="600" w:type="dxa"/>
          </w:tcPr>
          <w:p w14:paraId="25F04BAF" w14:textId="77777777" w:rsidR="00B50050" w:rsidRDefault="00B50050" w:rsidP="0088127C">
            <w:pPr>
              <w:pStyle w:val="OtherTableBody"/>
            </w:pPr>
            <w:r>
              <w:t>..</w:t>
            </w:r>
          </w:p>
        </w:tc>
        <w:tc>
          <w:tcPr>
            <w:tcW w:w="600" w:type="dxa"/>
          </w:tcPr>
          <w:p w14:paraId="0E942DC7" w14:textId="77777777" w:rsidR="00B50050" w:rsidRDefault="00B50050" w:rsidP="0088127C">
            <w:pPr>
              <w:pStyle w:val="OtherTableBody"/>
            </w:pPr>
          </w:p>
        </w:tc>
        <w:tc>
          <w:tcPr>
            <w:tcW w:w="600" w:type="dxa"/>
          </w:tcPr>
          <w:p w14:paraId="65ACDD6B" w14:textId="77777777" w:rsidR="00B50050" w:rsidRDefault="00B50050" w:rsidP="0088127C">
            <w:pPr>
              <w:pStyle w:val="OtherTableBody"/>
            </w:pPr>
            <w:r>
              <w:t>DTM</w:t>
            </w:r>
          </w:p>
        </w:tc>
        <w:tc>
          <w:tcPr>
            <w:tcW w:w="700" w:type="dxa"/>
          </w:tcPr>
          <w:p w14:paraId="33B73F91" w14:textId="77777777" w:rsidR="00B50050" w:rsidRDefault="00B50050" w:rsidP="0088127C">
            <w:pPr>
              <w:pStyle w:val="OtherTableBody"/>
            </w:pPr>
            <w:r>
              <w:t>Y</w:t>
            </w:r>
          </w:p>
        </w:tc>
        <w:tc>
          <w:tcPr>
            <w:tcW w:w="600" w:type="dxa"/>
          </w:tcPr>
          <w:p w14:paraId="180E7485" w14:textId="77777777" w:rsidR="00B50050" w:rsidRDefault="00B50050" w:rsidP="0088127C">
            <w:pPr>
              <w:pStyle w:val="OtherTableBody"/>
            </w:pPr>
          </w:p>
        </w:tc>
        <w:tc>
          <w:tcPr>
            <w:tcW w:w="900" w:type="dxa"/>
          </w:tcPr>
          <w:p w14:paraId="7D98D9CB" w14:textId="77777777" w:rsidR="00B50050" w:rsidRDefault="00B50050" w:rsidP="0088127C">
            <w:pPr>
              <w:pStyle w:val="OtherTableBody"/>
            </w:pPr>
            <w:r>
              <w:t>9.7.3.8</w:t>
            </w:r>
          </w:p>
        </w:tc>
      </w:tr>
      <w:tr w:rsidR="00B50050" w14:paraId="13D4CC84" w14:textId="77777777" w:rsidTr="00195548">
        <w:tc>
          <w:tcPr>
            <w:tcW w:w="3500" w:type="dxa"/>
          </w:tcPr>
          <w:p w14:paraId="49B42924" w14:textId="77777777" w:rsidR="00B50050" w:rsidRDefault="00B50050" w:rsidP="0088127C">
            <w:pPr>
              <w:pStyle w:val="OtherTableBody"/>
            </w:pPr>
            <w:r>
              <w:t>Effective Date</w:t>
            </w:r>
          </w:p>
        </w:tc>
        <w:tc>
          <w:tcPr>
            <w:tcW w:w="700" w:type="dxa"/>
          </w:tcPr>
          <w:p w14:paraId="1F9B36A7" w14:textId="77777777" w:rsidR="00B50050" w:rsidRDefault="00B50050" w:rsidP="0088127C">
            <w:pPr>
              <w:pStyle w:val="OtherTableBody"/>
            </w:pPr>
            <w:r>
              <w:t>01143</w:t>
            </w:r>
          </w:p>
        </w:tc>
        <w:tc>
          <w:tcPr>
            <w:tcW w:w="600" w:type="dxa"/>
          </w:tcPr>
          <w:p w14:paraId="208C5FB7" w14:textId="77777777" w:rsidR="00B50050" w:rsidRDefault="00B50050" w:rsidP="0088127C">
            <w:pPr>
              <w:pStyle w:val="OtherTableBody"/>
            </w:pPr>
            <w:r>
              <w:t>RF1</w:t>
            </w:r>
          </w:p>
        </w:tc>
        <w:tc>
          <w:tcPr>
            <w:tcW w:w="600" w:type="dxa"/>
          </w:tcPr>
          <w:p w14:paraId="4440A80D" w14:textId="77777777" w:rsidR="00B50050" w:rsidRDefault="00B50050" w:rsidP="0088127C">
            <w:pPr>
              <w:pStyle w:val="OtherTableBody"/>
            </w:pPr>
            <w:r>
              <w:t>7</w:t>
            </w:r>
          </w:p>
        </w:tc>
        <w:tc>
          <w:tcPr>
            <w:tcW w:w="600" w:type="dxa"/>
          </w:tcPr>
          <w:p w14:paraId="7F7BD9E1" w14:textId="77777777" w:rsidR="00B50050" w:rsidRDefault="00B50050" w:rsidP="0088127C">
            <w:pPr>
              <w:pStyle w:val="OtherTableBody"/>
            </w:pPr>
            <w:r>
              <w:t>..</w:t>
            </w:r>
          </w:p>
        </w:tc>
        <w:tc>
          <w:tcPr>
            <w:tcW w:w="600" w:type="dxa"/>
          </w:tcPr>
          <w:p w14:paraId="4D6280CD" w14:textId="77777777" w:rsidR="00B50050" w:rsidRDefault="00B50050" w:rsidP="0088127C">
            <w:pPr>
              <w:pStyle w:val="OtherTableBody"/>
            </w:pPr>
          </w:p>
        </w:tc>
        <w:tc>
          <w:tcPr>
            <w:tcW w:w="600" w:type="dxa"/>
          </w:tcPr>
          <w:p w14:paraId="56F4203F" w14:textId="77777777" w:rsidR="00B50050" w:rsidRDefault="00B50050" w:rsidP="0088127C">
            <w:pPr>
              <w:pStyle w:val="OtherTableBody"/>
            </w:pPr>
            <w:r>
              <w:t>DTM</w:t>
            </w:r>
          </w:p>
        </w:tc>
        <w:tc>
          <w:tcPr>
            <w:tcW w:w="700" w:type="dxa"/>
          </w:tcPr>
          <w:p w14:paraId="6E8600AD" w14:textId="77777777" w:rsidR="00B50050" w:rsidRDefault="00B50050" w:rsidP="0088127C">
            <w:pPr>
              <w:pStyle w:val="OtherTableBody"/>
            </w:pPr>
          </w:p>
        </w:tc>
        <w:tc>
          <w:tcPr>
            <w:tcW w:w="600" w:type="dxa"/>
          </w:tcPr>
          <w:p w14:paraId="25D4ED5A" w14:textId="77777777" w:rsidR="00B50050" w:rsidRDefault="00B50050" w:rsidP="0088127C">
            <w:pPr>
              <w:pStyle w:val="OtherTableBody"/>
            </w:pPr>
          </w:p>
        </w:tc>
        <w:tc>
          <w:tcPr>
            <w:tcW w:w="900" w:type="dxa"/>
          </w:tcPr>
          <w:p w14:paraId="74A25CF3" w14:textId="77777777" w:rsidR="00B50050" w:rsidRDefault="00B50050" w:rsidP="0088127C">
            <w:pPr>
              <w:pStyle w:val="OtherTableBody"/>
            </w:pPr>
            <w:r>
              <w:t>11.8.1.7</w:t>
            </w:r>
          </w:p>
        </w:tc>
      </w:tr>
      <w:tr w:rsidR="00B50050" w14:paraId="1BD325AF" w14:textId="77777777" w:rsidTr="00195548">
        <w:tc>
          <w:tcPr>
            <w:tcW w:w="3500" w:type="dxa"/>
          </w:tcPr>
          <w:p w14:paraId="65B6AFB4" w14:textId="77777777" w:rsidR="00B50050" w:rsidRDefault="00B50050" w:rsidP="0088127C">
            <w:pPr>
              <w:pStyle w:val="OtherTableBody"/>
            </w:pPr>
            <w:r>
              <w:t>Effective Date</w:t>
            </w:r>
          </w:p>
        </w:tc>
        <w:tc>
          <w:tcPr>
            <w:tcW w:w="700" w:type="dxa"/>
          </w:tcPr>
          <w:p w14:paraId="2C7F7EBC" w14:textId="77777777" w:rsidR="00B50050" w:rsidRDefault="00B50050" w:rsidP="0088127C">
            <w:pPr>
              <w:pStyle w:val="OtherTableBody"/>
            </w:pPr>
            <w:r>
              <w:t>02395</w:t>
            </w:r>
          </w:p>
        </w:tc>
        <w:tc>
          <w:tcPr>
            <w:tcW w:w="600" w:type="dxa"/>
          </w:tcPr>
          <w:p w14:paraId="322DACD1" w14:textId="77777777" w:rsidR="00B50050" w:rsidRDefault="00B50050" w:rsidP="0088127C">
            <w:pPr>
              <w:pStyle w:val="OtherTableBody"/>
            </w:pPr>
            <w:r>
              <w:t>CTR</w:t>
            </w:r>
          </w:p>
        </w:tc>
        <w:tc>
          <w:tcPr>
            <w:tcW w:w="600" w:type="dxa"/>
          </w:tcPr>
          <w:p w14:paraId="1D4BA273" w14:textId="77777777" w:rsidR="00B50050" w:rsidRDefault="00B50050" w:rsidP="0088127C">
            <w:pPr>
              <w:pStyle w:val="OtherTableBody"/>
            </w:pPr>
            <w:r>
              <w:t>4</w:t>
            </w:r>
          </w:p>
        </w:tc>
        <w:tc>
          <w:tcPr>
            <w:tcW w:w="600" w:type="dxa"/>
          </w:tcPr>
          <w:p w14:paraId="79A3C50E" w14:textId="77777777" w:rsidR="00B50050" w:rsidRDefault="00B50050" w:rsidP="0088127C">
            <w:pPr>
              <w:pStyle w:val="OtherTableBody"/>
            </w:pPr>
            <w:r>
              <w:t>..</w:t>
            </w:r>
          </w:p>
        </w:tc>
        <w:tc>
          <w:tcPr>
            <w:tcW w:w="600" w:type="dxa"/>
          </w:tcPr>
          <w:p w14:paraId="1ACB9B88" w14:textId="77777777" w:rsidR="00B50050" w:rsidRDefault="00B50050" w:rsidP="0088127C">
            <w:pPr>
              <w:pStyle w:val="OtherTableBody"/>
            </w:pPr>
          </w:p>
        </w:tc>
        <w:tc>
          <w:tcPr>
            <w:tcW w:w="600" w:type="dxa"/>
          </w:tcPr>
          <w:p w14:paraId="101A642F" w14:textId="77777777" w:rsidR="00B50050" w:rsidRDefault="00B50050" w:rsidP="0088127C">
            <w:pPr>
              <w:pStyle w:val="OtherTableBody"/>
            </w:pPr>
            <w:r>
              <w:t>DTM</w:t>
            </w:r>
          </w:p>
        </w:tc>
        <w:tc>
          <w:tcPr>
            <w:tcW w:w="700" w:type="dxa"/>
          </w:tcPr>
          <w:p w14:paraId="5F822641" w14:textId="77777777" w:rsidR="00B50050" w:rsidRDefault="00B50050" w:rsidP="0088127C">
            <w:pPr>
              <w:pStyle w:val="OtherTableBody"/>
            </w:pPr>
          </w:p>
        </w:tc>
        <w:tc>
          <w:tcPr>
            <w:tcW w:w="600" w:type="dxa"/>
          </w:tcPr>
          <w:p w14:paraId="1F027AE2" w14:textId="77777777" w:rsidR="00B50050" w:rsidRDefault="00B50050" w:rsidP="0088127C">
            <w:pPr>
              <w:pStyle w:val="OtherTableBody"/>
            </w:pPr>
          </w:p>
        </w:tc>
        <w:tc>
          <w:tcPr>
            <w:tcW w:w="900" w:type="dxa"/>
          </w:tcPr>
          <w:p w14:paraId="3D30FFD3" w14:textId="77777777" w:rsidR="00B50050" w:rsidRDefault="00B50050" w:rsidP="0088127C">
            <w:pPr>
              <w:pStyle w:val="OtherTableBody"/>
            </w:pPr>
            <w:r>
              <w:t>8.14.2.4</w:t>
            </w:r>
          </w:p>
        </w:tc>
      </w:tr>
      <w:tr w:rsidR="00B50050" w14:paraId="25A179B6" w14:textId="77777777" w:rsidTr="00195548">
        <w:tc>
          <w:tcPr>
            <w:tcW w:w="3500" w:type="dxa"/>
          </w:tcPr>
          <w:p w14:paraId="0E5970DC" w14:textId="77777777" w:rsidR="00B50050" w:rsidRDefault="00B50050" w:rsidP="0088127C">
            <w:pPr>
              <w:pStyle w:val="OtherTableBody"/>
            </w:pPr>
            <w:r>
              <w:t>Effective Date of Reference Range</w:t>
            </w:r>
          </w:p>
        </w:tc>
        <w:tc>
          <w:tcPr>
            <w:tcW w:w="700" w:type="dxa"/>
          </w:tcPr>
          <w:p w14:paraId="184B69F0" w14:textId="77777777" w:rsidR="00B50050" w:rsidRDefault="00B50050" w:rsidP="0088127C">
            <w:pPr>
              <w:pStyle w:val="OtherTableBody"/>
            </w:pPr>
            <w:r>
              <w:t>00580</w:t>
            </w:r>
          </w:p>
        </w:tc>
        <w:tc>
          <w:tcPr>
            <w:tcW w:w="600" w:type="dxa"/>
          </w:tcPr>
          <w:p w14:paraId="202BD0A4" w14:textId="77777777" w:rsidR="00B50050" w:rsidRDefault="00B50050" w:rsidP="0088127C">
            <w:pPr>
              <w:pStyle w:val="OtherTableBody"/>
            </w:pPr>
            <w:r>
              <w:t>OBX</w:t>
            </w:r>
          </w:p>
        </w:tc>
        <w:tc>
          <w:tcPr>
            <w:tcW w:w="600" w:type="dxa"/>
          </w:tcPr>
          <w:p w14:paraId="4BEFDCBF" w14:textId="77777777" w:rsidR="00B50050" w:rsidRDefault="00B50050" w:rsidP="0088127C">
            <w:pPr>
              <w:pStyle w:val="OtherTableBody"/>
            </w:pPr>
            <w:r>
              <w:t>12</w:t>
            </w:r>
          </w:p>
        </w:tc>
        <w:tc>
          <w:tcPr>
            <w:tcW w:w="600" w:type="dxa"/>
          </w:tcPr>
          <w:p w14:paraId="4BF47BEE" w14:textId="77777777" w:rsidR="00B50050" w:rsidRDefault="00B50050" w:rsidP="0088127C">
            <w:pPr>
              <w:pStyle w:val="OtherTableBody"/>
            </w:pPr>
            <w:r>
              <w:t>..</w:t>
            </w:r>
          </w:p>
        </w:tc>
        <w:tc>
          <w:tcPr>
            <w:tcW w:w="600" w:type="dxa"/>
          </w:tcPr>
          <w:p w14:paraId="7D432C8E" w14:textId="77777777" w:rsidR="00B50050" w:rsidRDefault="00B50050" w:rsidP="0088127C">
            <w:pPr>
              <w:pStyle w:val="OtherTableBody"/>
            </w:pPr>
          </w:p>
        </w:tc>
        <w:tc>
          <w:tcPr>
            <w:tcW w:w="600" w:type="dxa"/>
          </w:tcPr>
          <w:p w14:paraId="15112E49" w14:textId="77777777" w:rsidR="00B50050" w:rsidRDefault="00B50050" w:rsidP="0088127C">
            <w:pPr>
              <w:pStyle w:val="OtherTableBody"/>
            </w:pPr>
            <w:r>
              <w:t>DTM</w:t>
            </w:r>
          </w:p>
        </w:tc>
        <w:tc>
          <w:tcPr>
            <w:tcW w:w="700" w:type="dxa"/>
          </w:tcPr>
          <w:p w14:paraId="4F29732C" w14:textId="77777777" w:rsidR="00B50050" w:rsidRDefault="00B50050" w:rsidP="0088127C">
            <w:pPr>
              <w:pStyle w:val="OtherTableBody"/>
            </w:pPr>
          </w:p>
        </w:tc>
        <w:tc>
          <w:tcPr>
            <w:tcW w:w="600" w:type="dxa"/>
          </w:tcPr>
          <w:p w14:paraId="043431DC" w14:textId="77777777" w:rsidR="00B50050" w:rsidRDefault="00B50050" w:rsidP="0088127C">
            <w:pPr>
              <w:pStyle w:val="OtherTableBody"/>
            </w:pPr>
          </w:p>
        </w:tc>
        <w:tc>
          <w:tcPr>
            <w:tcW w:w="900" w:type="dxa"/>
          </w:tcPr>
          <w:p w14:paraId="6169745A" w14:textId="77777777" w:rsidR="00B50050" w:rsidRDefault="00B50050" w:rsidP="0088127C">
            <w:pPr>
              <w:pStyle w:val="OtherTableBody"/>
            </w:pPr>
            <w:r>
              <w:t>7.4.2.12</w:t>
            </w:r>
          </w:p>
        </w:tc>
      </w:tr>
      <w:tr w:rsidR="00B50050" w14:paraId="7891D22C" w14:textId="77777777" w:rsidTr="00195548">
        <w:tc>
          <w:tcPr>
            <w:tcW w:w="3500" w:type="dxa"/>
          </w:tcPr>
          <w:p w14:paraId="3EC70CDD" w14:textId="77777777" w:rsidR="00B50050" w:rsidRDefault="00B50050" w:rsidP="0088127C">
            <w:pPr>
              <w:pStyle w:val="OtherTableBody"/>
            </w:pPr>
            <w:r>
              <w:t>Effective Date Range</w:t>
            </w:r>
          </w:p>
        </w:tc>
        <w:tc>
          <w:tcPr>
            <w:tcW w:w="700" w:type="dxa"/>
          </w:tcPr>
          <w:p w14:paraId="75455AA4" w14:textId="77777777" w:rsidR="00B50050" w:rsidRDefault="00B50050" w:rsidP="0088127C">
            <w:pPr>
              <w:pStyle w:val="OtherTableBody"/>
            </w:pPr>
            <w:r>
              <w:t>01465</w:t>
            </w:r>
          </w:p>
        </w:tc>
        <w:tc>
          <w:tcPr>
            <w:tcW w:w="600" w:type="dxa"/>
          </w:tcPr>
          <w:p w14:paraId="00B3360D" w14:textId="77777777" w:rsidR="00B50050" w:rsidRDefault="00B50050" w:rsidP="0088127C">
            <w:pPr>
              <w:pStyle w:val="OtherTableBody"/>
            </w:pPr>
            <w:r>
              <w:t>ORG</w:t>
            </w:r>
          </w:p>
        </w:tc>
        <w:tc>
          <w:tcPr>
            <w:tcW w:w="600" w:type="dxa"/>
          </w:tcPr>
          <w:p w14:paraId="762D368F" w14:textId="77777777" w:rsidR="00B50050" w:rsidRDefault="00B50050" w:rsidP="0088127C">
            <w:pPr>
              <w:pStyle w:val="OtherTableBody"/>
            </w:pPr>
            <w:r>
              <w:t>9</w:t>
            </w:r>
          </w:p>
        </w:tc>
        <w:tc>
          <w:tcPr>
            <w:tcW w:w="600" w:type="dxa"/>
          </w:tcPr>
          <w:p w14:paraId="3F9301BD" w14:textId="77777777" w:rsidR="00B50050" w:rsidRDefault="00B50050" w:rsidP="0088127C">
            <w:pPr>
              <w:pStyle w:val="OtherTableBody"/>
            </w:pPr>
            <w:r>
              <w:t>..</w:t>
            </w:r>
          </w:p>
        </w:tc>
        <w:tc>
          <w:tcPr>
            <w:tcW w:w="600" w:type="dxa"/>
          </w:tcPr>
          <w:p w14:paraId="05B6835C" w14:textId="77777777" w:rsidR="00B50050" w:rsidRDefault="00B50050" w:rsidP="0088127C">
            <w:pPr>
              <w:pStyle w:val="OtherTableBody"/>
            </w:pPr>
          </w:p>
        </w:tc>
        <w:tc>
          <w:tcPr>
            <w:tcW w:w="600" w:type="dxa"/>
          </w:tcPr>
          <w:p w14:paraId="45DA0FC7" w14:textId="77777777" w:rsidR="00B50050" w:rsidRDefault="00B50050" w:rsidP="0088127C">
            <w:pPr>
              <w:pStyle w:val="OtherTableBody"/>
            </w:pPr>
            <w:r>
              <w:t>DR</w:t>
            </w:r>
          </w:p>
        </w:tc>
        <w:tc>
          <w:tcPr>
            <w:tcW w:w="700" w:type="dxa"/>
          </w:tcPr>
          <w:p w14:paraId="599C1757" w14:textId="77777777" w:rsidR="00B50050" w:rsidRDefault="00B50050" w:rsidP="0088127C">
            <w:pPr>
              <w:pStyle w:val="OtherTableBody"/>
            </w:pPr>
          </w:p>
        </w:tc>
        <w:tc>
          <w:tcPr>
            <w:tcW w:w="600" w:type="dxa"/>
          </w:tcPr>
          <w:p w14:paraId="54383A79" w14:textId="77777777" w:rsidR="00B50050" w:rsidRDefault="00B50050" w:rsidP="0088127C">
            <w:pPr>
              <w:pStyle w:val="OtherTableBody"/>
            </w:pPr>
          </w:p>
        </w:tc>
        <w:tc>
          <w:tcPr>
            <w:tcW w:w="900" w:type="dxa"/>
          </w:tcPr>
          <w:p w14:paraId="0C2813F2" w14:textId="77777777" w:rsidR="00B50050" w:rsidRDefault="00B50050" w:rsidP="0088127C">
            <w:pPr>
              <w:pStyle w:val="OtherTableBody"/>
            </w:pPr>
            <w:r>
              <w:t>15.4.5.9</w:t>
            </w:r>
          </w:p>
        </w:tc>
      </w:tr>
      <w:tr w:rsidR="00B50050" w14:paraId="0CC1D375" w14:textId="77777777" w:rsidTr="00195548">
        <w:tc>
          <w:tcPr>
            <w:tcW w:w="3500" w:type="dxa"/>
          </w:tcPr>
          <w:p w14:paraId="0D38E915" w14:textId="77777777" w:rsidR="00B50050" w:rsidRDefault="00B50050" w:rsidP="0088127C">
            <w:pPr>
              <w:pStyle w:val="OtherTableBody"/>
            </w:pPr>
            <w:r>
              <w:t>Effective Date/Time</w:t>
            </w:r>
          </w:p>
        </w:tc>
        <w:tc>
          <w:tcPr>
            <w:tcW w:w="700" w:type="dxa"/>
          </w:tcPr>
          <w:p w14:paraId="5B529149" w14:textId="77777777" w:rsidR="00B50050" w:rsidRDefault="00B50050" w:rsidP="0088127C">
            <w:pPr>
              <w:pStyle w:val="OtherTableBody"/>
            </w:pPr>
            <w:r>
              <w:t>00662</w:t>
            </w:r>
          </w:p>
        </w:tc>
        <w:tc>
          <w:tcPr>
            <w:tcW w:w="600" w:type="dxa"/>
          </w:tcPr>
          <w:p w14:paraId="099C8260" w14:textId="77777777" w:rsidR="00B50050" w:rsidRDefault="00B50050" w:rsidP="0088127C">
            <w:pPr>
              <w:pStyle w:val="OtherTableBody"/>
            </w:pPr>
            <w:r>
              <w:t>MFE</w:t>
            </w:r>
          </w:p>
        </w:tc>
        <w:tc>
          <w:tcPr>
            <w:tcW w:w="600" w:type="dxa"/>
          </w:tcPr>
          <w:p w14:paraId="54426315" w14:textId="77777777" w:rsidR="00B50050" w:rsidRDefault="00B50050" w:rsidP="0088127C">
            <w:pPr>
              <w:pStyle w:val="OtherTableBody"/>
            </w:pPr>
            <w:r>
              <w:t>3</w:t>
            </w:r>
          </w:p>
        </w:tc>
        <w:tc>
          <w:tcPr>
            <w:tcW w:w="600" w:type="dxa"/>
          </w:tcPr>
          <w:p w14:paraId="11DFFE0A" w14:textId="77777777" w:rsidR="00B50050" w:rsidRDefault="00B50050" w:rsidP="0088127C">
            <w:pPr>
              <w:pStyle w:val="OtherTableBody"/>
            </w:pPr>
            <w:r>
              <w:t>..</w:t>
            </w:r>
          </w:p>
        </w:tc>
        <w:tc>
          <w:tcPr>
            <w:tcW w:w="600" w:type="dxa"/>
          </w:tcPr>
          <w:p w14:paraId="59217E34" w14:textId="77777777" w:rsidR="00B50050" w:rsidRDefault="00B50050" w:rsidP="0088127C">
            <w:pPr>
              <w:pStyle w:val="OtherTableBody"/>
            </w:pPr>
          </w:p>
        </w:tc>
        <w:tc>
          <w:tcPr>
            <w:tcW w:w="600" w:type="dxa"/>
          </w:tcPr>
          <w:p w14:paraId="74F3700C" w14:textId="77777777" w:rsidR="00B50050" w:rsidRDefault="00B50050" w:rsidP="0088127C">
            <w:pPr>
              <w:pStyle w:val="OtherTableBody"/>
            </w:pPr>
            <w:r>
              <w:t>DTM</w:t>
            </w:r>
          </w:p>
        </w:tc>
        <w:tc>
          <w:tcPr>
            <w:tcW w:w="700" w:type="dxa"/>
          </w:tcPr>
          <w:p w14:paraId="3A1E706D" w14:textId="77777777" w:rsidR="00B50050" w:rsidRDefault="00B50050" w:rsidP="0088127C">
            <w:pPr>
              <w:pStyle w:val="OtherTableBody"/>
            </w:pPr>
          </w:p>
        </w:tc>
        <w:tc>
          <w:tcPr>
            <w:tcW w:w="600" w:type="dxa"/>
          </w:tcPr>
          <w:p w14:paraId="3CCBC703" w14:textId="77777777" w:rsidR="00B50050" w:rsidRDefault="00B50050" w:rsidP="0088127C">
            <w:pPr>
              <w:pStyle w:val="OtherTableBody"/>
            </w:pPr>
          </w:p>
        </w:tc>
        <w:tc>
          <w:tcPr>
            <w:tcW w:w="900" w:type="dxa"/>
          </w:tcPr>
          <w:p w14:paraId="709E8784" w14:textId="77777777" w:rsidR="00B50050" w:rsidRDefault="00B50050" w:rsidP="0088127C">
            <w:pPr>
              <w:pStyle w:val="OtherTableBody"/>
            </w:pPr>
            <w:r>
              <w:t>8.5.2.3</w:t>
            </w:r>
          </w:p>
        </w:tc>
      </w:tr>
      <w:tr w:rsidR="00B50050" w14:paraId="7D3DCDCC" w14:textId="77777777" w:rsidTr="00195548">
        <w:tc>
          <w:tcPr>
            <w:tcW w:w="3500" w:type="dxa"/>
          </w:tcPr>
          <w:p w14:paraId="02D9F6C4" w14:textId="77777777" w:rsidR="00B50050" w:rsidRDefault="00B50050" w:rsidP="0088127C">
            <w:pPr>
              <w:pStyle w:val="OtherTableBody"/>
            </w:pPr>
            <w:r>
              <w:lastRenderedPageBreak/>
              <w:t>Effective Date/Time</w:t>
            </w:r>
          </w:p>
        </w:tc>
        <w:tc>
          <w:tcPr>
            <w:tcW w:w="700" w:type="dxa"/>
          </w:tcPr>
          <w:p w14:paraId="7EDC66B6" w14:textId="77777777" w:rsidR="00B50050" w:rsidRDefault="00B50050" w:rsidP="0088127C">
            <w:pPr>
              <w:pStyle w:val="OtherTableBody"/>
            </w:pPr>
            <w:r>
              <w:t>00662</w:t>
            </w:r>
          </w:p>
        </w:tc>
        <w:tc>
          <w:tcPr>
            <w:tcW w:w="600" w:type="dxa"/>
          </w:tcPr>
          <w:p w14:paraId="685D4615" w14:textId="77777777" w:rsidR="00B50050" w:rsidRDefault="00B50050" w:rsidP="0088127C">
            <w:pPr>
              <w:pStyle w:val="OtherTableBody"/>
            </w:pPr>
            <w:r>
              <w:t>MFI</w:t>
            </w:r>
          </w:p>
        </w:tc>
        <w:tc>
          <w:tcPr>
            <w:tcW w:w="600" w:type="dxa"/>
          </w:tcPr>
          <w:p w14:paraId="5D568F09" w14:textId="77777777" w:rsidR="00B50050" w:rsidRDefault="00B50050" w:rsidP="0088127C">
            <w:pPr>
              <w:pStyle w:val="OtherTableBody"/>
            </w:pPr>
            <w:r>
              <w:t>5</w:t>
            </w:r>
          </w:p>
        </w:tc>
        <w:tc>
          <w:tcPr>
            <w:tcW w:w="600" w:type="dxa"/>
          </w:tcPr>
          <w:p w14:paraId="5CBA2C54" w14:textId="77777777" w:rsidR="00B50050" w:rsidRDefault="00B50050" w:rsidP="0088127C">
            <w:pPr>
              <w:pStyle w:val="OtherTableBody"/>
            </w:pPr>
            <w:r>
              <w:t>..</w:t>
            </w:r>
          </w:p>
        </w:tc>
        <w:tc>
          <w:tcPr>
            <w:tcW w:w="600" w:type="dxa"/>
          </w:tcPr>
          <w:p w14:paraId="6D43671B" w14:textId="77777777" w:rsidR="00B50050" w:rsidRDefault="00B50050" w:rsidP="0088127C">
            <w:pPr>
              <w:pStyle w:val="OtherTableBody"/>
            </w:pPr>
          </w:p>
        </w:tc>
        <w:tc>
          <w:tcPr>
            <w:tcW w:w="600" w:type="dxa"/>
          </w:tcPr>
          <w:p w14:paraId="4DD779C8" w14:textId="77777777" w:rsidR="00B50050" w:rsidRDefault="00B50050" w:rsidP="0088127C">
            <w:pPr>
              <w:pStyle w:val="OtherTableBody"/>
            </w:pPr>
            <w:r>
              <w:t>DTM</w:t>
            </w:r>
          </w:p>
        </w:tc>
        <w:tc>
          <w:tcPr>
            <w:tcW w:w="700" w:type="dxa"/>
          </w:tcPr>
          <w:p w14:paraId="5E67DAFA" w14:textId="77777777" w:rsidR="00B50050" w:rsidRDefault="00B50050" w:rsidP="0088127C">
            <w:pPr>
              <w:pStyle w:val="OtherTableBody"/>
            </w:pPr>
          </w:p>
        </w:tc>
        <w:tc>
          <w:tcPr>
            <w:tcW w:w="600" w:type="dxa"/>
          </w:tcPr>
          <w:p w14:paraId="5148832F" w14:textId="77777777" w:rsidR="00B50050" w:rsidRDefault="00B50050" w:rsidP="0088127C">
            <w:pPr>
              <w:pStyle w:val="OtherTableBody"/>
            </w:pPr>
          </w:p>
        </w:tc>
        <w:tc>
          <w:tcPr>
            <w:tcW w:w="900" w:type="dxa"/>
          </w:tcPr>
          <w:p w14:paraId="65DD7E29" w14:textId="77777777" w:rsidR="00B50050" w:rsidRDefault="00B50050" w:rsidP="0088127C">
            <w:pPr>
              <w:pStyle w:val="OtherTableBody"/>
            </w:pPr>
            <w:r>
              <w:t>8.5.1.5</w:t>
            </w:r>
          </w:p>
        </w:tc>
      </w:tr>
      <w:tr w:rsidR="00B50050" w14:paraId="7C4D3C25" w14:textId="77777777" w:rsidTr="00195548">
        <w:tc>
          <w:tcPr>
            <w:tcW w:w="3500" w:type="dxa"/>
          </w:tcPr>
          <w:p w14:paraId="470D0252" w14:textId="77777777" w:rsidR="00B50050" w:rsidRDefault="00B50050" w:rsidP="0088127C">
            <w:pPr>
              <w:pStyle w:val="OtherTableBody"/>
            </w:pPr>
            <w:r>
              <w:t>Effective Date/Time</w:t>
            </w:r>
          </w:p>
        </w:tc>
        <w:tc>
          <w:tcPr>
            <w:tcW w:w="700" w:type="dxa"/>
          </w:tcPr>
          <w:p w14:paraId="591EDD54" w14:textId="77777777" w:rsidR="00B50050" w:rsidRDefault="00B50050" w:rsidP="0088127C">
            <w:pPr>
              <w:pStyle w:val="OtherTableBody"/>
            </w:pPr>
            <w:r>
              <w:t>00662</w:t>
            </w:r>
          </w:p>
        </w:tc>
        <w:tc>
          <w:tcPr>
            <w:tcW w:w="600" w:type="dxa"/>
          </w:tcPr>
          <w:p w14:paraId="101DBBAE" w14:textId="77777777" w:rsidR="00B50050" w:rsidRDefault="00B50050" w:rsidP="0088127C">
            <w:pPr>
              <w:pStyle w:val="OtherTableBody"/>
            </w:pPr>
            <w:r>
              <w:t>DPS</w:t>
            </w:r>
          </w:p>
        </w:tc>
        <w:tc>
          <w:tcPr>
            <w:tcW w:w="600" w:type="dxa"/>
          </w:tcPr>
          <w:p w14:paraId="5FB5C5B8" w14:textId="77777777" w:rsidR="00B50050" w:rsidRDefault="00B50050" w:rsidP="0088127C">
            <w:pPr>
              <w:pStyle w:val="OtherTableBody"/>
            </w:pPr>
            <w:r>
              <w:t>3</w:t>
            </w:r>
          </w:p>
        </w:tc>
        <w:tc>
          <w:tcPr>
            <w:tcW w:w="600" w:type="dxa"/>
          </w:tcPr>
          <w:p w14:paraId="5B6F16EF" w14:textId="77777777" w:rsidR="00B50050" w:rsidRDefault="00B50050" w:rsidP="0088127C">
            <w:pPr>
              <w:pStyle w:val="OtherTableBody"/>
            </w:pPr>
            <w:r>
              <w:t>..</w:t>
            </w:r>
          </w:p>
        </w:tc>
        <w:tc>
          <w:tcPr>
            <w:tcW w:w="600" w:type="dxa"/>
          </w:tcPr>
          <w:p w14:paraId="4FCFA8AA" w14:textId="77777777" w:rsidR="00B50050" w:rsidRDefault="00B50050" w:rsidP="0088127C">
            <w:pPr>
              <w:pStyle w:val="OtherTableBody"/>
            </w:pPr>
          </w:p>
        </w:tc>
        <w:tc>
          <w:tcPr>
            <w:tcW w:w="600" w:type="dxa"/>
          </w:tcPr>
          <w:p w14:paraId="6C86536D" w14:textId="77777777" w:rsidR="00B50050" w:rsidRDefault="00B50050" w:rsidP="0088127C">
            <w:pPr>
              <w:pStyle w:val="OtherTableBody"/>
            </w:pPr>
            <w:r>
              <w:t>DTM</w:t>
            </w:r>
          </w:p>
        </w:tc>
        <w:tc>
          <w:tcPr>
            <w:tcW w:w="700" w:type="dxa"/>
          </w:tcPr>
          <w:p w14:paraId="783B7C59" w14:textId="77777777" w:rsidR="00B50050" w:rsidRDefault="00B50050" w:rsidP="0088127C">
            <w:pPr>
              <w:pStyle w:val="OtherTableBody"/>
            </w:pPr>
          </w:p>
        </w:tc>
        <w:tc>
          <w:tcPr>
            <w:tcW w:w="600" w:type="dxa"/>
          </w:tcPr>
          <w:p w14:paraId="1D1E56FF" w14:textId="77777777" w:rsidR="00B50050" w:rsidRDefault="00B50050" w:rsidP="0088127C">
            <w:pPr>
              <w:pStyle w:val="OtherTableBody"/>
            </w:pPr>
          </w:p>
        </w:tc>
        <w:tc>
          <w:tcPr>
            <w:tcW w:w="900" w:type="dxa"/>
          </w:tcPr>
          <w:p w14:paraId="2FFC476F" w14:textId="77777777" w:rsidR="00B50050" w:rsidRDefault="00B50050" w:rsidP="0088127C">
            <w:pPr>
              <w:pStyle w:val="OtherTableBody"/>
            </w:pPr>
            <w:r>
              <w:t>8.8.19.3</w:t>
            </w:r>
          </w:p>
        </w:tc>
      </w:tr>
      <w:tr w:rsidR="00B50050" w14:paraId="6650F542" w14:textId="77777777" w:rsidTr="00195548">
        <w:tc>
          <w:tcPr>
            <w:tcW w:w="3500" w:type="dxa"/>
          </w:tcPr>
          <w:p w14:paraId="3A095AF1" w14:textId="77777777" w:rsidR="00B50050" w:rsidRDefault="00B50050" w:rsidP="0088127C">
            <w:pPr>
              <w:pStyle w:val="OtherTableBody"/>
            </w:pPr>
            <w:r>
              <w:t>Effective Date/Time of Change</w:t>
            </w:r>
          </w:p>
        </w:tc>
        <w:tc>
          <w:tcPr>
            <w:tcW w:w="700" w:type="dxa"/>
          </w:tcPr>
          <w:p w14:paraId="13F2A100" w14:textId="77777777" w:rsidR="00B50050" w:rsidRDefault="00B50050" w:rsidP="0088127C">
            <w:pPr>
              <w:pStyle w:val="OtherTableBody"/>
            </w:pPr>
            <w:r>
              <w:t>00607</w:t>
            </w:r>
          </w:p>
        </w:tc>
        <w:tc>
          <w:tcPr>
            <w:tcW w:w="600" w:type="dxa"/>
          </w:tcPr>
          <w:p w14:paraId="5E17417C" w14:textId="77777777" w:rsidR="00B50050" w:rsidRDefault="00B50050" w:rsidP="0088127C">
            <w:pPr>
              <w:pStyle w:val="OtherTableBody"/>
            </w:pPr>
            <w:r>
              <w:t>OM7</w:t>
            </w:r>
          </w:p>
        </w:tc>
        <w:tc>
          <w:tcPr>
            <w:tcW w:w="600" w:type="dxa"/>
          </w:tcPr>
          <w:p w14:paraId="3D380CA3" w14:textId="77777777" w:rsidR="00B50050" w:rsidRDefault="00B50050" w:rsidP="0088127C">
            <w:pPr>
              <w:pStyle w:val="OtherTableBody"/>
            </w:pPr>
            <w:r>
              <w:t>19</w:t>
            </w:r>
          </w:p>
        </w:tc>
        <w:tc>
          <w:tcPr>
            <w:tcW w:w="600" w:type="dxa"/>
          </w:tcPr>
          <w:p w14:paraId="2A4993D8" w14:textId="77777777" w:rsidR="00B50050" w:rsidRDefault="00B50050" w:rsidP="0088127C">
            <w:pPr>
              <w:pStyle w:val="OtherTableBody"/>
            </w:pPr>
            <w:r>
              <w:t>..</w:t>
            </w:r>
          </w:p>
        </w:tc>
        <w:tc>
          <w:tcPr>
            <w:tcW w:w="600" w:type="dxa"/>
          </w:tcPr>
          <w:p w14:paraId="63B99C02" w14:textId="77777777" w:rsidR="00B50050" w:rsidRDefault="00B50050" w:rsidP="0088127C">
            <w:pPr>
              <w:pStyle w:val="OtherTableBody"/>
            </w:pPr>
          </w:p>
        </w:tc>
        <w:tc>
          <w:tcPr>
            <w:tcW w:w="600" w:type="dxa"/>
          </w:tcPr>
          <w:p w14:paraId="62A2F10F" w14:textId="77777777" w:rsidR="00B50050" w:rsidRDefault="00B50050" w:rsidP="0088127C">
            <w:pPr>
              <w:pStyle w:val="OtherTableBody"/>
            </w:pPr>
            <w:r>
              <w:t>DTM</w:t>
            </w:r>
          </w:p>
        </w:tc>
        <w:tc>
          <w:tcPr>
            <w:tcW w:w="700" w:type="dxa"/>
          </w:tcPr>
          <w:p w14:paraId="2006C1B7" w14:textId="77777777" w:rsidR="00B50050" w:rsidRDefault="00B50050" w:rsidP="0088127C">
            <w:pPr>
              <w:pStyle w:val="OtherTableBody"/>
            </w:pPr>
          </w:p>
        </w:tc>
        <w:tc>
          <w:tcPr>
            <w:tcW w:w="600" w:type="dxa"/>
          </w:tcPr>
          <w:p w14:paraId="3E424739" w14:textId="77777777" w:rsidR="00B50050" w:rsidRDefault="00B50050" w:rsidP="0088127C">
            <w:pPr>
              <w:pStyle w:val="OtherTableBody"/>
            </w:pPr>
          </w:p>
        </w:tc>
        <w:tc>
          <w:tcPr>
            <w:tcW w:w="900" w:type="dxa"/>
          </w:tcPr>
          <w:p w14:paraId="0FB322F6" w14:textId="77777777" w:rsidR="00B50050" w:rsidRDefault="00B50050" w:rsidP="0088127C">
            <w:pPr>
              <w:pStyle w:val="OtherTableBody"/>
            </w:pPr>
            <w:r>
              <w:t>8.8.15.19</w:t>
            </w:r>
          </w:p>
        </w:tc>
      </w:tr>
      <w:tr w:rsidR="00B50050" w14:paraId="5EF80799" w14:textId="77777777" w:rsidTr="00195548">
        <w:tc>
          <w:tcPr>
            <w:tcW w:w="3500" w:type="dxa"/>
          </w:tcPr>
          <w:p w14:paraId="4ADDC02A" w14:textId="77777777" w:rsidR="00B50050" w:rsidRDefault="00B50050" w:rsidP="0088127C">
            <w:pPr>
              <w:pStyle w:val="OtherTableBody"/>
            </w:pPr>
            <w:r>
              <w:t>Effective Date/Time of Change</w:t>
            </w:r>
          </w:p>
        </w:tc>
        <w:tc>
          <w:tcPr>
            <w:tcW w:w="700" w:type="dxa"/>
          </w:tcPr>
          <w:p w14:paraId="3821E745" w14:textId="77777777" w:rsidR="00B50050" w:rsidRDefault="00B50050" w:rsidP="0088127C">
            <w:pPr>
              <w:pStyle w:val="OtherTableBody"/>
            </w:pPr>
            <w:r>
              <w:t>00607</w:t>
            </w:r>
          </w:p>
        </w:tc>
        <w:tc>
          <w:tcPr>
            <w:tcW w:w="600" w:type="dxa"/>
          </w:tcPr>
          <w:p w14:paraId="07B21E02" w14:textId="77777777" w:rsidR="00B50050" w:rsidRDefault="00B50050" w:rsidP="0088127C">
            <w:pPr>
              <w:pStyle w:val="OtherTableBody"/>
            </w:pPr>
            <w:r>
              <w:t>OM1</w:t>
            </w:r>
          </w:p>
        </w:tc>
        <w:tc>
          <w:tcPr>
            <w:tcW w:w="600" w:type="dxa"/>
          </w:tcPr>
          <w:p w14:paraId="5735E155" w14:textId="77777777" w:rsidR="00B50050" w:rsidRDefault="00B50050" w:rsidP="0088127C">
            <w:pPr>
              <w:pStyle w:val="OtherTableBody"/>
            </w:pPr>
            <w:r>
              <w:t>22</w:t>
            </w:r>
          </w:p>
        </w:tc>
        <w:tc>
          <w:tcPr>
            <w:tcW w:w="600" w:type="dxa"/>
          </w:tcPr>
          <w:p w14:paraId="491252F8" w14:textId="77777777" w:rsidR="00B50050" w:rsidRDefault="00B50050" w:rsidP="0088127C">
            <w:pPr>
              <w:pStyle w:val="OtherTableBody"/>
            </w:pPr>
            <w:r>
              <w:t>..</w:t>
            </w:r>
          </w:p>
        </w:tc>
        <w:tc>
          <w:tcPr>
            <w:tcW w:w="600" w:type="dxa"/>
          </w:tcPr>
          <w:p w14:paraId="5F05CCCF" w14:textId="77777777" w:rsidR="00B50050" w:rsidRDefault="00B50050" w:rsidP="0088127C">
            <w:pPr>
              <w:pStyle w:val="OtherTableBody"/>
            </w:pPr>
          </w:p>
        </w:tc>
        <w:tc>
          <w:tcPr>
            <w:tcW w:w="600" w:type="dxa"/>
          </w:tcPr>
          <w:p w14:paraId="7C8EFD6F" w14:textId="77777777" w:rsidR="00B50050" w:rsidRDefault="00B50050" w:rsidP="0088127C">
            <w:pPr>
              <w:pStyle w:val="OtherTableBody"/>
            </w:pPr>
            <w:r>
              <w:t>DTM</w:t>
            </w:r>
          </w:p>
        </w:tc>
        <w:tc>
          <w:tcPr>
            <w:tcW w:w="700" w:type="dxa"/>
          </w:tcPr>
          <w:p w14:paraId="149D7C2B" w14:textId="77777777" w:rsidR="00B50050" w:rsidRDefault="00B50050" w:rsidP="0088127C">
            <w:pPr>
              <w:pStyle w:val="OtherTableBody"/>
            </w:pPr>
          </w:p>
        </w:tc>
        <w:tc>
          <w:tcPr>
            <w:tcW w:w="600" w:type="dxa"/>
          </w:tcPr>
          <w:p w14:paraId="78B14660" w14:textId="77777777" w:rsidR="00B50050" w:rsidRDefault="00B50050" w:rsidP="0088127C">
            <w:pPr>
              <w:pStyle w:val="OtherTableBody"/>
            </w:pPr>
          </w:p>
        </w:tc>
        <w:tc>
          <w:tcPr>
            <w:tcW w:w="900" w:type="dxa"/>
          </w:tcPr>
          <w:p w14:paraId="43E5B907" w14:textId="77777777" w:rsidR="00B50050" w:rsidRDefault="00B50050" w:rsidP="0088127C">
            <w:pPr>
              <w:pStyle w:val="OtherTableBody"/>
            </w:pPr>
            <w:r>
              <w:t>8.8.9.22</w:t>
            </w:r>
          </w:p>
        </w:tc>
      </w:tr>
      <w:tr w:rsidR="00B50050" w14:paraId="5AB09B9B" w14:textId="77777777" w:rsidTr="00195548">
        <w:tc>
          <w:tcPr>
            <w:tcW w:w="3500" w:type="dxa"/>
          </w:tcPr>
          <w:p w14:paraId="6C48726A" w14:textId="77777777" w:rsidR="00B50050" w:rsidRDefault="00B50050" w:rsidP="0088127C">
            <w:pPr>
              <w:pStyle w:val="OtherTableBody"/>
            </w:pPr>
            <w:r>
              <w:t>Effective End Date</w:t>
            </w:r>
          </w:p>
        </w:tc>
        <w:tc>
          <w:tcPr>
            <w:tcW w:w="700" w:type="dxa"/>
          </w:tcPr>
          <w:p w14:paraId="325A33AF" w14:textId="77777777" w:rsidR="00B50050" w:rsidRDefault="00B50050" w:rsidP="0088127C">
            <w:pPr>
              <w:pStyle w:val="OtherTableBody"/>
            </w:pPr>
            <w:r>
              <w:t>01005</w:t>
            </w:r>
          </w:p>
        </w:tc>
        <w:tc>
          <w:tcPr>
            <w:tcW w:w="600" w:type="dxa"/>
          </w:tcPr>
          <w:p w14:paraId="497D9F0F" w14:textId="77777777" w:rsidR="00B50050" w:rsidRDefault="00B50050" w:rsidP="0088127C">
            <w:pPr>
              <w:pStyle w:val="OtherTableBody"/>
            </w:pPr>
            <w:r>
              <w:t>PRC</w:t>
            </w:r>
          </w:p>
        </w:tc>
        <w:tc>
          <w:tcPr>
            <w:tcW w:w="600" w:type="dxa"/>
          </w:tcPr>
          <w:p w14:paraId="734BDE29" w14:textId="77777777" w:rsidR="00B50050" w:rsidRDefault="00B50050" w:rsidP="0088127C">
            <w:pPr>
              <w:pStyle w:val="OtherTableBody"/>
            </w:pPr>
            <w:r>
              <w:t>12</w:t>
            </w:r>
          </w:p>
        </w:tc>
        <w:tc>
          <w:tcPr>
            <w:tcW w:w="600" w:type="dxa"/>
          </w:tcPr>
          <w:p w14:paraId="4096B152" w14:textId="77777777" w:rsidR="00B50050" w:rsidRDefault="00B50050" w:rsidP="0088127C">
            <w:pPr>
              <w:pStyle w:val="OtherTableBody"/>
            </w:pPr>
            <w:r>
              <w:t>..</w:t>
            </w:r>
          </w:p>
        </w:tc>
        <w:tc>
          <w:tcPr>
            <w:tcW w:w="600" w:type="dxa"/>
          </w:tcPr>
          <w:p w14:paraId="701D7C50" w14:textId="77777777" w:rsidR="00B50050" w:rsidRDefault="00B50050" w:rsidP="0088127C">
            <w:pPr>
              <w:pStyle w:val="OtherTableBody"/>
            </w:pPr>
          </w:p>
        </w:tc>
        <w:tc>
          <w:tcPr>
            <w:tcW w:w="600" w:type="dxa"/>
          </w:tcPr>
          <w:p w14:paraId="36370DFC" w14:textId="77777777" w:rsidR="00B50050" w:rsidRDefault="00B50050" w:rsidP="0088127C">
            <w:pPr>
              <w:pStyle w:val="OtherTableBody"/>
            </w:pPr>
            <w:r>
              <w:t>DTM</w:t>
            </w:r>
          </w:p>
        </w:tc>
        <w:tc>
          <w:tcPr>
            <w:tcW w:w="700" w:type="dxa"/>
          </w:tcPr>
          <w:p w14:paraId="79205F60" w14:textId="77777777" w:rsidR="00B50050" w:rsidRDefault="00B50050" w:rsidP="0088127C">
            <w:pPr>
              <w:pStyle w:val="OtherTableBody"/>
            </w:pPr>
          </w:p>
        </w:tc>
        <w:tc>
          <w:tcPr>
            <w:tcW w:w="600" w:type="dxa"/>
          </w:tcPr>
          <w:p w14:paraId="69F7D61E" w14:textId="77777777" w:rsidR="00B50050" w:rsidRDefault="00B50050" w:rsidP="0088127C">
            <w:pPr>
              <w:pStyle w:val="OtherTableBody"/>
            </w:pPr>
          </w:p>
        </w:tc>
        <w:tc>
          <w:tcPr>
            <w:tcW w:w="900" w:type="dxa"/>
          </w:tcPr>
          <w:p w14:paraId="63DE1AA2" w14:textId="77777777" w:rsidR="00B50050" w:rsidRDefault="00B50050" w:rsidP="0088127C">
            <w:pPr>
              <w:pStyle w:val="OtherTableBody"/>
            </w:pPr>
            <w:r>
              <w:t>8.10.3.12</w:t>
            </w:r>
          </w:p>
        </w:tc>
      </w:tr>
      <w:tr w:rsidR="00B50050" w14:paraId="6014F6E4" w14:textId="77777777" w:rsidTr="00195548">
        <w:tc>
          <w:tcPr>
            <w:tcW w:w="3500" w:type="dxa"/>
          </w:tcPr>
          <w:p w14:paraId="444E7295" w14:textId="77777777" w:rsidR="00B50050" w:rsidRDefault="00B50050" w:rsidP="0088127C">
            <w:pPr>
              <w:pStyle w:val="OtherTableBody"/>
            </w:pPr>
            <w:r>
              <w:t>Effective End Date of Provider Role</w:t>
            </w:r>
          </w:p>
        </w:tc>
        <w:tc>
          <w:tcPr>
            <w:tcW w:w="700" w:type="dxa"/>
          </w:tcPr>
          <w:p w14:paraId="108E9FD7" w14:textId="77777777" w:rsidR="00B50050" w:rsidRDefault="00B50050" w:rsidP="0088127C">
            <w:pPr>
              <w:pStyle w:val="OtherTableBody"/>
            </w:pPr>
            <w:r>
              <w:t>01164</w:t>
            </w:r>
          </w:p>
        </w:tc>
        <w:tc>
          <w:tcPr>
            <w:tcW w:w="600" w:type="dxa"/>
          </w:tcPr>
          <w:p w14:paraId="4A96A930" w14:textId="77777777" w:rsidR="00B50050" w:rsidRDefault="00B50050" w:rsidP="0088127C">
            <w:pPr>
              <w:pStyle w:val="OtherTableBody"/>
            </w:pPr>
            <w:r>
              <w:t>PRD</w:t>
            </w:r>
          </w:p>
        </w:tc>
        <w:tc>
          <w:tcPr>
            <w:tcW w:w="600" w:type="dxa"/>
          </w:tcPr>
          <w:p w14:paraId="10E5651E" w14:textId="77777777" w:rsidR="00B50050" w:rsidRDefault="00B50050" w:rsidP="0088127C">
            <w:pPr>
              <w:pStyle w:val="OtherTableBody"/>
            </w:pPr>
            <w:r>
              <w:t>9</w:t>
            </w:r>
          </w:p>
        </w:tc>
        <w:tc>
          <w:tcPr>
            <w:tcW w:w="600" w:type="dxa"/>
          </w:tcPr>
          <w:p w14:paraId="4B64D8BC" w14:textId="77777777" w:rsidR="00B50050" w:rsidRDefault="00B50050" w:rsidP="0088127C">
            <w:pPr>
              <w:pStyle w:val="OtherTableBody"/>
            </w:pPr>
            <w:r>
              <w:t>..</w:t>
            </w:r>
          </w:p>
        </w:tc>
        <w:tc>
          <w:tcPr>
            <w:tcW w:w="600" w:type="dxa"/>
          </w:tcPr>
          <w:p w14:paraId="76DB7DE8" w14:textId="77777777" w:rsidR="00B50050" w:rsidRDefault="00B50050" w:rsidP="0088127C">
            <w:pPr>
              <w:pStyle w:val="OtherTableBody"/>
            </w:pPr>
          </w:p>
        </w:tc>
        <w:tc>
          <w:tcPr>
            <w:tcW w:w="600" w:type="dxa"/>
          </w:tcPr>
          <w:p w14:paraId="5D7A36C6" w14:textId="77777777" w:rsidR="00B50050" w:rsidRDefault="00B50050" w:rsidP="0088127C">
            <w:pPr>
              <w:pStyle w:val="OtherTableBody"/>
            </w:pPr>
            <w:r>
              <w:t>DTM</w:t>
            </w:r>
          </w:p>
        </w:tc>
        <w:tc>
          <w:tcPr>
            <w:tcW w:w="700" w:type="dxa"/>
          </w:tcPr>
          <w:p w14:paraId="34942FC2" w14:textId="77777777" w:rsidR="00B50050" w:rsidRDefault="00B50050" w:rsidP="0088127C">
            <w:pPr>
              <w:pStyle w:val="OtherTableBody"/>
            </w:pPr>
            <w:r>
              <w:t>Y</w:t>
            </w:r>
          </w:p>
        </w:tc>
        <w:tc>
          <w:tcPr>
            <w:tcW w:w="600" w:type="dxa"/>
          </w:tcPr>
          <w:p w14:paraId="33F8F98C" w14:textId="77777777" w:rsidR="00B50050" w:rsidRDefault="00B50050" w:rsidP="0088127C">
            <w:pPr>
              <w:pStyle w:val="OtherTableBody"/>
            </w:pPr>
          </w:p>
        </w:tc>
        <w:tc>
          <w:tcPr>
            <w:tcW w:w="900" w:type="dxa"/>
          </w:tcPr>
          <w:p w14:paraId="718A420E" w14:textId="77777777" w:rsidR="00B50050" w:rsidRDefault="00B50050" w:rsidP="0088127C">
            <w:pPr>
              <w:pStyle w:val="OtherTableBody"/>
            </w:pPr>
            <w:r>
              <w:t>11.8.3.9</w:t>
            </w:r>
          </w:p>
        </w:tc>
      </w:tr>
      <w:tr w:rsidR="00B50050" w14:paraId="7FB2860C" w14:textId="77777777" w:rsidTr="00195548">
        <w:tc>
          <w:tcPr>
            <w:tcW w:w="3500" w:type="dxa"/>
          </w:tcPr>
          <w:p w14:paraId="1F506092" w14:textId="77777777" w:rsidR="00B50050" w:rsidRDefault="00B50050" w:rsidP="0088127C">
            <w:pPr>
              <w:pStyle w:val="OtherTableBody"/>
            </w:pPr>
            <w:r>
              <w:t>Effective Start Date</w:t>
            </w:r>
          </w:p>
        </w:tc>
        <w:tc>
          <w:tcPr>
            <w:tcW w:w="700" w:type="dxa"/>
          </w:tcPr>
          <w:p w14:paraId="69958F69" w14:textId="77777777" w:rsidR="00B50050" w:rsidRDefault="00B50050" w:rsidP="0088127C">
            <w:pPr>
              <w:pStyle w:val="OtherTableBody"/>
            </w:pPr>
            <w:r>
              <w:t>01004</w:t>
            </w:r>
          </w:p>
        </w:tc>
        <w:tc>
          <w:tcPr>
            <w:tcW w:w="600" w:type="dxa"/>
          </w:tcPr>
          <w:p w14:paraId="29ABAF33" w14:textId="77777777" w:rsidR="00B50050" w:rsidRDefault="00B50050" w:rsidP="0088127C">
            <w:pPr>
              <w:pStyle w:val="OtherTableBody"/>
            </w:pPr>
            <w:r>
              <w:t>NTE</w:t>
            </w:r>
          </w:p>
        </w:tc>
        <w:tc>
          <w:tcPr>
            <w:tcW w:w="600" w:type="dxa"/>
          </w:tcPr>
          <w:p w14:paraId="3A6CFB43" w14:textId="77777777" w:rsidR="00B50050" w:rsidRDefault="00B50050" w:rsidP="0088127C">
            <w:pPr>
              <w:pStyle w:val="OtherTableBody"/>
            </w:pPr>
            <w:r>
              <w:t>7</w:t>
            </w:r>
          </w:p>
        </w:tc>
        <w:tc>
          <w:tcPr>
            <w:tcW w:w="600" w:type="dxa"/>
          </w:tcPr>
          <w:p w14:paraId="01F01AFA" w14:textId="77777777" w:rsidR="00B50050" w:rsidRDefault="00B50050" w:rsidP="0088127C">
            <w:pPr>
              <w:pStyle w:val="OtherTableBody"/>
            </w:pPr>
            <w:r>
              <w:t>..</w:t>
            </w:r>
          </w:p>
        </w:tc>
        <w:tc>
          <w:tcPr>
            <w:tcW w:w="600" w:type="dxa"/>
          </w:tcPr>
          <w:p w14:paraId="73478FEE" w14:textId="77777777" w:rsidR="00B50050" w:rsidRDefault="00B50050" w:rsidP="0088127C">
            <w:pPr>
              <w:pStyle w:val="OtherTableBody"/>
            </w:pPr>
          </w:p>
        </w:tc>
        <w:tc>
          <w:tcPr>
            <w:tcW w:w="600" w:type="dxa"/>
          </w:tcPr>
          <w:p w14:paraId="1B6996A0" w14:textId="77777777" w:rsidR="00B50050" w:rsidRDefault="00B50050" w:rsidP="0088127C">
            <w:pPr>
              <w:pStyle w:val="OtherTableBody"/>
            </w:pPr>
            <w:r>
              <w:t>DTM</w:t>
            </w:r>
          </w:p>
        </w:tc>
        <w:tc>
          <w:tcPr>
            <w:tcW w:w="700" w:type="dxa"/>
          </w:tcPr>
          <w:p w14:paraId="3CC43797" w14:textId="77777777" w:rsidR="00B50050" w:rsidRDefault="00B50050" w:rsidP="0088127C">
            <w:pPr>
              <w:pStyle w:val="OtherTableBody"/>
            </w:pPr>
          </w:p>
        </w:tc>
        <w:tc>
          <w:tcPr>
            <w:tcW w:w="600" w:type="dxa"/>
          </w:tcPr>
          <w:p w14:paraId="4E956FED" w14:textId="77777777" w:rsidR="00B50050" w:rsidRDefault="00B50050" w:rsidP="0088127C">
            <w:pPr>
              <w:pStyle w:val="OtherTableBody"/>
            </w:pPr>
          </w:p>
        </w:tc>
        <w:tc>
          <w:tcPr>
            <w:tcW w:w="900" w:type="dxa"/>
          </w:tcPr>
          <w:p w14:paraId="55F3A94B" w14:textId="77777777" w:rsidR="00B50050" w:rsidRDefault="00B50050" w:rsidP="0088127C">
            <w:pPr>
              <w:pStyle w:val="OtherTableBody"/>
            </w:pPr>
            <w:r>
              <w:t>2.14.10.7</w:t>
            </w:r>
          </w:p>
        </w:tc>
      </w:tr>
      <w:tr w:rsidR="00B50050" w14:paraId="125C3601" w14:textId="77777777" w:rsidTr="00195548">
        <w:tc>
          <w:tcPr>
            <w:tcW w:w="3500" w:type="dxa"/>
          </w:tcPr>
          <w:p w14:paraId="7ECD7876" w14:textId="77777777" w:rsidR="00B50050" w:rsidRDefault="00B50050" w:rsidP="0088127C">
            <w:pPr>
              <w:pStyle w:val="OtherTableBody"/>
            </w:pPr>
            <w:r>
              <w:t>Effective Start Date</w:t>
            </w:r>
          </w:p>
        </w:tc>
        <w:tc>
          <w:tcPr>
            <w:tcW w:w="700" w:type="dxa"/>
          </w:tcPr>
          <w:p w14:paraId="2B933BAF" w14:textId="77777777" w:rsidR="00B50050" w:rsidRDefault="00B50050" w:rsidP="0088127C">
            <w:pPr>
              <w:pStyle w:val="OtherTableBody"/>
            </w:pPr>
            <w:r>
              <w:t>01004</w:t>
            </w:r>
          </w:p>
        </w:tc>
        <w:tc>
          <w:tcPr>
            <w:tcW w:w="600" w:type="dxa"/>
          </w:tcPr>
          <w:p w14:paraId="4A6562F1" w14:textId="77777777" w:rsidR="00B50050" w:rsidRDefault="00B50050" w:rsidP="0088127C">
            <w:pPr>
              <w:pStyle w:val="OtherTableBody"/>
            </w:pPr>
            <w:r>
              <w:t>PRC</w:t>
            </w:r>
          </w:p>
        </w:tc>
        <w:tc>
          <w:tcPr>
            <w:tcW w:w="600" w:type="dxa"/>
          </w:tcPr>
          <w:p w14:paraId="2E91A47F" w14:textId="77777777" w:rsidR="00B50050" w:rsidRDefault="00B50050" w:rsidP="0088127C">
            <w:pPr>
              <w:pStyle w:val="OtherTableBody"/>
            </w:pPr>
            <w:r>
              <w:t>11</w:t>
            </w:r>
          </w:p>
        </w:tc>
        <w:tc>
          <w:tcPr>
            <w:tcW w:w="600" w:type="dxa"/>
          </w:tcPr>
          <w:p w14:paraId="24607A06" w14:textId="77777777" w:rsidR="00B50050" w:rsidRDefault="00B50050" w:rsidP="0088127C">
            <w:pPr>
              <w:pStyle w:val="OtherTableBody"/>
            </w:pPr>
            <w:r>
              <w:t>..</w:t>
            </w:r>
          </w:p>
        </w:tc>
        <w:tc>
          <w:tcPr>
            <w:tcW w:w="600" w:type="dxa"/>
          </w:tcPr>
          <w:p w14:paraId="24360283" w14:textId="77777777" w:rsidR="00B50050" w:rsidRDefault="00B50050" w:rsidP="0088127C">
            <w:pPr>
              <w:pStyle w:val="OtherTableBody"/>
            </w:pPr>
          </w:p>
        </w:tc>
        <w:tc>
          <w:tcPr>
            <w:tcW w:w="600" w:type="dxa"/>
          </w:tcPr>
          <w:p w14:paraId="470B1642" w14:textId="77777777" w:rsidR="00B50050" w:rsidRDefault="00B50050" w:rsidP="0088127C">
            <w:pPr>
              <w:pStyle w:val="OtherTableBody"/>
            </w:pPr>
            <w:r>
              <w:t>DTM</w:t>
            </w:r>
          </w:p>
        </w:tc>
        <w:tc>
          <w:tcPr>
            <w:tcW w:w="700" w:type="dxa"/>
          </w:tcPr>
          <w:p w14:paraId="0F61C470" w14:textId="77777777" w:rsidR="00B50050" w:rsidRDefault="00B50050" w:rsidP="0088127C">
            <w:pPr>
              <w:pStyle w:val="OtherTableBody"/>
            </w:pPr>
          </w:p>
        </w:tc>
        <w:tc>
          <w:tcPr>
            <w:tcW w:w="600" w:type="dxa"/>
          </w:tcPr>
          <w:p w14:paraId="34B9A3BA" w14:textId="77777777" w:rsidR="00B50050" w:rsidRDefault="00B50050" w:rsidP="0088127C">
            <w:pPr>
              <w:pStyle w:val="OtherTableBody"/>
            </w:pPr>
          </w:p>
        </w:tc>
        <w:tc>
          <w:tcPr>
            <w:tcW w:w="900" w:type="dxa"/>
          </w:tcPr>
          <w:p w14:paraId="50CAE266" w14:textId="77777777" w:rsidR="00B50050" w:rsidRDefault="00B50050" w:rsidP="0088127C">
            <w:pPr>
              <w:pStyle w:val="OtherTableBody"/>
            </w:pPr>
            <w:r>
              <w:t>8.10.3.11</w:t>
            </w:r>
          </w:p>
        </w:tc>
      </w:tr>
      <w:tr w:rsidR="00B50050" w14:paraId="097CFC10" w14:textId="77777777" w:rsidTr="00195548">
        <w:tc>
          <w:tcPr>
            <w:tcW w:w="3500" w:type="dxa"/>
          </w:tcPr>
          <w:p w14:paraId="76907AC2" w14:textId="77777777" w:rsidR="00B50050" w:rsidRDefault="00B50050" w:rsidP="0088127C">
            <w:pPr>
              <w:pStyle w:val="OtherTableBody"/>
            </w:pPr>
            <w:r>
              <w:t>Effective Start Date of Provider Role</w:t>
            </w:r>
          </w:p>
        </w:tc>
        <w:tc>
          <w:tcPr>
            <w:tcW w:w="700" w:type="dxa"/>
          </w:tcPr>
          <w:p w14:paraId="1FC25FBC" w14:textId="77777777" w:rsidR="00B50050" w:rsidRDefault="00B50050" w:rsidP="0088127C">
            <w:pPr>
              <w:pStyle w:val="OtherTableBody"/>
            </w:pPr>
            <w:r>
              <w:t>01163</w:t>
            </w:r>
          </w:p>
        </w:tc>
        <w:tc>
          <w:tcPr>
            <w:tcW w:w="600" w:type="dxa"/>
          </w:tcPr>
          <w:p w14:paraId="7EDF817D" w14:textId="77777777" w:rsidR="00B50050" w:rsidRDefault="00B50050" w:rsidP="0088127C">
            <w:pPr>
              <w:pStyle w:val="OtherTableBody"/>
            </w:pPr>
            <w:r>
              <w:t>PRD</w:t>
            </w:r>
          </w:p>
        </w:tc>
        <w:tc>
          <w:tcPr>
            <w:tcW w:w="600" w:type="dxa"/>
          </w:tcPr>
          <w:p w14:paraId="5F77A294" w14:textId="77777777" w:rsidR="00B50050" w:rsidRDefault="00B50050" w:rsidP="0088127C">
            <w:pPr>
              <w:pStyle w:val="OtherTableBody"/>
            </w:pPr>
            <w:r>
              <w:t>8</w:t>
            </w:r>
          </w:p>
        </w:tc>
        <w:tc>
          <w:tcPr>
            <w:tcW w:w="600" w:type="dxa"/>
          </w:tcPr>
          <w:p w14:paraId="0BA4DF83" w14:textId="77777777" w:rsidR="00B50050" w:rsidRDefault="00B50050" w:rsidP="0088127C">
            <w:pPr>
              <w:pStyle w:val="OtherTableBody"/>
            </w:pPr>
            <w:r>
              <w:t>..</w:t>
            </w:r>
          </w:p>
        </w:tc>
        <w:tc>
          <w:tcPr>
            <w:tcW w:w="600" w:type="dxa"/>
          </w:tcPr>
          <w:p w14:paraId="4F1F4C9A" w14:textId="77777777" w:rsidR="00B50050" w:rsidRDefault="00B50050" w:rsidP="0088127C">
            <w:pPr>
              <w:pStyle w:val="OtherTableBody"/>
            </w:pPr>
          </w:p>
        </w:tc>
        <w:tc>
          <w:tcPr>
            <w:tcW w:w="600" w:type="dxa"/>
          </w:tcPr>
          <w:p w14:paraId="7ECA89A2" w14:textId="77777777" w:rsidR="00B50050" w:rsidRDefault="00B50050" w:rsidP="0088127C">
            <w:pPr>
              <w:pStyle w:val="OtherTableBody"/>
            </w:pPr>
            <w:r>
              <w:t>DTM</w:t>
            </w:r>
          </w:p>
        </w:tc>
        <w:tc>
          <w:tcPr>
            <w:tcW w:w="700" w:type="dxa"/>
          </w:tcPr>
          <w:p w14:paraId="3B0EF5F3" w14:textId="77777777" w:rsidR="00B50050" w:rsidRDefault="00B50050" w:rsidP="0088127C">
            <w:pPr>
              <w:pStyle w:val="OtherTableBody"/>
            </w:pPr>
          </w:p>
        </w:tc>
        <w:tc>
          <w:tcPr>
            <w:tcW w:w="600" w:type="dxa"/>
          </w:tcPr>
          <w:p w14:paraId="47FE4CE9" w14:textId="77777777" w:rsidR="00B50050" w:rsidRDefault="00B50050" w:rsidP="0088127C">
            <w:pPr>
              <w:pStyle w:val="OtherTableBody"/>
            </w:pPr>
          </w:p>
        </w:tc>
        <w:tc>
          <w:tcPr>
            <w:tcW w:w="900" w:type="dxa"/>
          </w:tcPr>
          <w:p w14:paraId="01D95420" w14:textId="77777777" w:rsidR="00B50050" w:rsidRDefault="00B50050" w:rsidP="0088127C">
            <w:pPr>
              <w:pStyle w:val="OtherTableBody"/>
            </w:pPr>
            <w:r>
              <w:t>11.8.3.8</w:t>
            </w:r>
          </w:p>
        </w:tc>
      </w:tr>
      <w:tr w:rsidR="00B50050" w14:paraId="0D390B25" w14:textId="77777777" w:rsidTr="00195548">
        <w:tc>
          <w:tcPr>
            <w:tcW w:w="3500" w:type="dxa"/>
          </w:tcPr>
          <w:p w14:paraId="1ADE9A47" w14:textId="77777777" w:rsidR="00B50050" w:rsidRDefault="00B50050" w:rsidP="0088127C">
            <w:pPr>
              <w:pStyle w:val="OtherTableBody"/>
            </w:pPr>
            <w:r>
              <w:t>Effective Test/Service End Date/Time</w:t>
            </w:r>
          </w:p>
        </w:tc>
        <w:tc>
          <w:tcPr>
            <w:tcW w:w="700" w:type="dxa"/>
          </w:tcPr>
          <w:p w14:paraId="68D1638F" w14:textId="77777777" w:rsidR="00B50050" w:rsidRDefault="00B50050" w:rsidP="0088127C">
            <w:pPr>
              <w:pStyle w:val="OtherTableBody"/>
            </w:pPr>
            <w:r>
              <w:t>01485</w:t>
            </w:r>
          </w:p>
        </w:tc>
        <w:tc>
          <w:tcPr>
            <w:tcW w:w="600" w:type="dxa"/>
          </w:tcPr>
          <w:p w14:paraId="43E5445F" w14:textId="77777777" w:rsidR="00B50050" w:rsidRDefault="00B50050" w:rsidP="0088127C">
            <w:pPr>
              <w:pStyle w:val="OtherTableBody"/>
            </w:pPr>
            <w:r>
              <w:t>OM7</w:t>
            </w:r>
          </w:p>
        </w:tc>
        <w:tc>
          <w:tcPr>
            <w:tcW w:w="600" w:type="dxa"/>
          </w:tcPr>
          <w:p w14:paraId="4D7CC362" w14:textId="77777777" w:rsidR="00B50050" w:rsidRDefault="00B50050" w:rsidP="0088127C">
            <w:pPr>
              <w:pStyle w:val="OtherTableBody"/>
            </w:pPr>
            <w:r>
              <w:t>7</w:t>
            </w:r>
          </w:p>
        </w:tc>
        <w:tc>
          <w:tcPr>
            <w:tcW w:w="600" w:type="dxa"/>
          </w:tcPr>
          <w:p w14:paraId="46605C65" w14:textId="77777777" w:rsidR="00B50050" w:rsidRDefault="00B50050" w:rsidP="0088127C">
            <w:pPr>
              <w:pStyle w:val="OtherTableBody"/>
            </w:pPr>
            <w:r>
              <w:t>..</w:t>
            </w:r>
          </w:p>
        </w:tc>
        <w:tc>
          <w:tcPr>
            <w:tcW w:w="600" w:type="dxa"/>
          </w:tcPr>
          <w:p w14:paraId="79C567B4" w14:textId="77777777" w:rsidR="00B50050" w:rsidRDefault="00B50050" w:rsidP="0088127C">
            <w:pPr>
              <w:pStyle w:val="OtherTableBody"/>
            </w:pPr>
          </w:p>
        </w:tc>
        <w:tc>
          <w:tcPr>
            <w:tcW w:w="600" w:type="dxa"/>
          </w:tcPr>
          <w:p w14:paraId="25285C81" w14:textId="77777777" w:rsidR="00B50050" w:rsidRDefault="00B50050" w:rsidP="0088127C">
            <w:pPr>
              <w:pStyle w:val="OtherTableBody"/>
            </w:pPr>
            <w:r>
              <w:t>DTM</w:t>
            </w:r>
          </w:p>
        </w:tc>
        <w:tc>
          <w:tcPr>
            <w:tcW w:w="700" w:type="dxa"/>
          </w:tcPr>
          <w:p w14:paraId="18717AEF" w14:textId="77777777" w:rsidR="00B50050" w:rsidRDefault="00B50050" w:rsidP="0088127C">
            <w:pPr>
              <w:pStyle w:val="OtherTableBody"/>
            </w:pPr>
          </w:p>
        </w:tc>
        <w:tc>
          <w:tcPr>
            <w:tcW w:w="600" w:type="dxa"/>
          </w:tcPr>
          <w:p w14:paraId="5485F3E5" w14:textId="77777777" w:rsidR="00B50050" w:rsidRDefault="00B50050" w:rsidP="0088127C">
            <w:pPr>
              <w:pStyle w:val="OtherTableBody"/>
            </w:pPr>
          </w:p>
        </w:tc>
        <w:tc>
          <w:tcPr>
            <w:tcW w:w="900" w:type="dxa"/>
          </w:tcPr>
          <w:p w14:paraId="31EA8690" w14:textId="77777777" w:rsidR="00B50050" w:rsidRDefault="00B50050" w:rsidP="0088127C">
            <w:pPr>
              <w:pStyle w:val="OtherTableBody"/>
            </w:pPr>
            <w:r>
              <w:t>8.8.15.7</w:t>
            </w:r>
          </w:p>
        </w:tc>
      </w:tr>
      <w:tr w:rsidR="00B50050" w14:paraId="5C02CF2B" w14:textId="77777777" w:rsidTr="00195548">
        <w:tc>
          <w:tcPr>
            <w:tcW w:w="3500" w:type="dxa"/>
          </w:tcPr>
          <w:p w14:paraId="606D5332" w14:textId="77777777" w:rsidR="00B50050" w:rsidRDefault="00B50050" w:rsidP="0088127C">
            <w:pPr>
              <w:pStyle w:val="OtherTableBody"/>
            </w:pPr>
            <w:r>
              <w:t>Effective Test/Service Start Date/Time</w:t>
            </w:r>
          </w:p>
        </w:tc>
        <w:tc>
          <w:tcPr>
            <w:tcW w:w="700" w:type="dxa"/>
          </w:tcPr>
          <w:p w14:paraId="5D1D8D50" w14:textId="77777777" w:rsidR="00B50050" w:rsidRDefault="00B50050" w:rsidP="0088127C">
            <w:pPr>
              <w:pStyle w:val="OtherTableBody"/>
            </w:pPr>
            <w:r>
              <w:t>01484</w:t>
            </w:r>
          </w:p>
        </w:tc>
        <w:tc>
          <w:tcPr>
            <w:tcW w:w="600" w:type="dxa"/>
          </w:tcPr>
          <w:p w14:paraId="51C32255" w14:textId="77777777" w:rsidR="00B50050" w:rsidRDefault="00B50050" w:rsidP="0088127C">
            <w:pPr>
              <w:pStyle w:val="OtherTableBody"/>
            </w:pPr>
            <w:r>
              <w:t>OM7</w:t>
            </w:r>
          </w:p>
        </w:tc>
        <w:tc>
          <w:tcPr>
            <w:tcW w:w="600" w:type="dxa"/>
          </w:tcPr>
          <w:p w14:paraId="460902C7" w14:textId="77777777" w:rsidR="00B50050" w:rsidRDefault="00B50050" w:rsidP="0088127C">
            <w:pPr>
              <w:pStyle w:val="OtherTableBody"/>
            </w:pPr>
            <w:r>
              <w:t>6</w:t>
            </w:r>
          </w:p>
        </w:tc>
        <w:tc>
          <w:tcPr>
            <w:tcW w:w="600" w:type="dxa"/>
          </w:tcPr>
          <w:p w14:paraId="62BC5559" w14:textId="77777777" w:rsidR="00B50050" w:rsidRDefault="00B50050" w:rsidP="0088127C">
            <w:pPr>
              <w:pStyle w:val="OtherTableBody"/>
            </w:pPr>
            <w:r>
              <w:t>..</w:t>
            </w:r>
          </w:p>
        </w:tc>
        <w:tc>
          <w:tcPr>
            <w:tcW w:w="600" w:type="dxa"/>
          </w:tcPr>
          <w:p w14:paraId="6E2314FD" w14:textId="77777777" w:rsidR="00B50050" w:rsidRDefault="00B50050" w:rsidP="0088127C">
            <w:pPr>
              <w:pStyle w:val="OtherTableBody"/>
            </w:pPr>
          </w:p>
        </w:tc>
        <w:tc>
          <w:tcPr>
            <w:tcW w:w="600" w:type="dxa"/>
          </w:tcPr>
          <w:p w14:paraId="52E9300F" w14:textId="77777777" w:rsidR="00B50050" w:rsidRDefault="00B50050" w:rsidP="0088127C">
            <w:pPr>
              <w:pStyle w:val="OtherTableBody"/>
            </w:pPr>
            <w:r>
              <w:t>DTM</w:t>
            </w:r>
          </w:p>
        </w:tc>
        <w:tc>
          <w:tcPr>
            <w:tcW w:w="700" w:type="dxa"/>
          </w:tcPr>
          <w:p w14:paraId="56E59CEB" w14:textId="77777777" w:rsidR="00B50050" w:rsidRDefault="00B50050" w:rsidP="0088127C">
            <w:pPr>
              <w:pStyle w:val="OtherTableBody"/>
            </w:pPr>
          </w:p>
        </w:tc>
        <w:tc>
          <w:tcPr>
            <w:tcW w:w="600" w:type="dxa"/>
          </w:tcPr>
          <w:p w14:paraId="41C1CBAC" w14:textId="77777777" w:rsidR="00B50050" w:rsidRDefault="00B50050" w:rsidP="0088127C">
            <w:pPr>
              <w:pStyle w:val="OtherTableBody"/>
            </w:pPr>
          </w:p>
        </w:tc>
        <w:tc>
          <w:tcPr>
            <w:tcW w:w="900" w:type="dxa"/>
          </w:tcPr>
          <w:p w14:paraId="42AF5954" w14:textId="77777777" w:rsidR="00B50050" w:rsidRDefault="00B50050" w:rsidP="0088127C">
            <w:pPr>
              <w:pStyle w:val="OtherTableBody"/>
            </w:pPr>
            <w:r>
              <w:t>8.8.15.6</w:t>
            </w:r>
          </w:p>
        </w:tc>
      </w:tr>
      <w:tr w:rsidR="00B50050" w14:paraId="58251744" w14:textId="77777777" w:rsidTr="00195548">
        <w:tc>
          <w:tcPr>
            <w:tcW w:w="3500" w:type="dxa"/>
          </w:tcPr>
          <w:p w14:paraId="72D294C9" w14:textId="77777777" w:rsidR="00B50050" w:rsidRDefault="00B50050" w:rsidP="0088127C">
            <w:pPr>
              <w:pStyle w:val="OtherTableBody"/>
            </w:pPr>
            <w:r>
              <w:t>Effective Weight</w:t>
            </w:r>
          </w:p>
        </w:tc>
        <w:tc>
          <w:tcPr>
            <w:tcW w:w="700" w:type="dxa"/>
          </w:tcPr>
          <w:p w14:paraId="13A2E001" w14:textId="77777777" w:rsidR="00B50050" w:rsidRDefault="00B50050" w:rsidP="0088127C">
            <w:pPr>
              <w:pStyle w:val="OtherTableBody"/>
            </w:pPr>
            <w:r>
              <w:t>02159</w:t>
            </w:r>
          </w:p>
        </w:tc>
        <w:tc>
          <w:tcPr>
            <w:tcW w:w="600" w:type="dxa"/>
          </w:tcPr>
          <w:p w14:paraId="6A7838F0" w14:textId="77777777" w:rsidR="00B50050" w:rsidRDefault="00B50050" w:rsidP="0088127C">
            <w:pPr>
              <w:pStyle w:val="OtherTableBody"/>
            </w:pPr>
            <w:r>
              <w:t>DRG</w:t>
            </w:r>
          </w:p>
        </w:tc>
        <w:tc>
          <w:tcPr>
            <w:tcW w:w="600" w:type="dxa"/>
          </w:tcPr>
          <w:p w14:paraId="212D4055" w14:textId="77777777" w:rsidR="00B50050" w:rsidRDefault="00B50050" w:rsidP="0088127C">
            <w:pPr>
              <w:pStyle w:val="OtherTableBody"/>
            </w:pPr>
            <w:r>
              <w:t>15</w:t>
            </w:r>
          </w:p>
        </w:tc>
        <w:tc>
          <w:tcPr>
            <w:tcW w:w="600" w:type="dxa"/>
          </w:tcPr>
          <w:p w14:paraId="6009BAFE" w14:textId="77777777" w:rsidR="00B50050" w:rsidRDefault="00B50050" w:rsidP="0088127C">
            <w:pPr>
              <w:pStyle w:val="OtherTableBody"/>
            </w:pPr>
            <w:r>
              <w:t>..</w:t>
            </w:r>
          </w:p>
        </w:tc>
        <w:tc>
          <w:tcPr>
            <w:tcW w:w="600" w:type="dxa"/>
          </w:tcPr>
          <w:p w14:paraId="7057925D" w14:textId="77777777" w:rsidR="00B50050" w:rsidRDefault="00B50050" w:rsidP="0088127C">
            <w:pPr>
              <w:pStyle w:val="OtherTableBody"/>
            </w:pPr>
            <w:r>
              <w:t>5#</w:t>
            </w:r>
          </w:p>
        </w:tc>
        <w:tc>
          <w:tcPr>
            <w:tcW w:w="600" w:type="dxa"/>
          </w:tcPr>
          <w:p w14:paraId="6A96EFCC" w14:textId="77777777" w:rsidR="00B50050" w:rsidRDefault="00B50050" w:rsidP="0088127C">
            <w:pPr>
              <w:pStyle w:val="OtherTableBody"/>
            </w:pPr>
            <w:r>
              <w:t>NM</w:t>
            </w:r>
          </w:p>
        </w:tc>
        <w:tc>
          <w:tcPr>
            <w:tcW w:w="700" w:type="dxa"/>
          </w:tcPr>
          <w:p w14:paraId="3B7A423F" w14:textId="77777777" w:rsidR="00B50050" w:rsidRDefault="00B50050" w:rsidP="0088127C">
            <w:pPr>
              <w:pStyle w:val="OtherTableBody"/>
            </w:pPr>
          </w:p>
        </w:tc>
        <w:tc>
          <w:tcPr>
            <w:tcW w:w="600" w:type="dxa"/>
          </w:tcPr>
          <w:p w14:paraId="5C4C3C42" w14:textId="77777777" w:rsidR="00B50050" w:rsidRDefault="00B50050" w:rsidP="0088127C">
            <w:pPr>
              <w:pStyle w:val="OtherTableBody"/>
            </w:pPr>
          </w:p>
        </w:tc>
        <w:tc>
          <w:tcPr>
            <w:tcW w:w="900" w:type="dxa"/>
          </w:tcPr>
          <w:p w14:paraId="73B093DA" w14:textId="77777777" w:rsidR="00B50050" w:rsidRDefault="00B50050" w:rsidP="0088127C">
            <w:pPr>
              <w:pStyle w:val="OtherTableBody"/>
            </w:pPr>
            <w:r>
              <w:t>6.5.3.15</w:t>
            </w:r>
          </w:p>
        </w:tc>
      </w:tr>
      <w:tr w:rsidR="00B50050" w14:paraId="3FC992BB" w14:textId="77777777" w:rsidTr="00195548">
        <w:tc>
          <w:tcPr>
            <w:tcW w:w="3500" w:type="dxa"/>
          </w:tcPr>
          <w:p w14:paraId="21FA7C53" w14:textId="77777777" w:rsidR="00B50050" w:rsidRDefault="00B50050" w:rsidP="0088127C">
            <w:pPr>
              <w:pStyle w:val="OtherTableBody"/>
            </w:pPr>
            <w:r>
              <w:t>Eligibility Source</w:t>
            </w:r>
          </w:p>
        </w:tc>
        <w:tc>
          <w:tcPr>
            <w:tcW w:w="700" w:type="dxa"/>
          </w:tcPr>
          <w:p w14:paraId="21802FDB" w14:textId="77777777" w:rsidR="00B50050" w:rsidRDefault="00B50050" w:rsidP="0088127C">
            <w:pPr>
              <w:pStyle w:val="OtherTableBody"/>
            </w:pPr>
            <w:r>
              <w:t>00498</w:t>
            </w:r>
          </w:p>
        </w:tc>
        <w:tc>
          <w:tcPr>
            <w:tcW w:w="600" w:type="dxa"/>
          </w:tcPr>
          <w:p w14:paraId="4DB8A4C6" w14:textId="77777777" w:rsidR="00B50050" w:rsidRDefault="00B50050" w:rsidP="0088127C">
            <w:pPr>
              <w:pStyle w:val="OtherTableBody"/>
            </w:pPr>
            <w:r>
              <w:t>IN2</w:t>
            </w:r>
          </w:p>
        </w:tc>
        <w:tc>
          <w:tcPr>
            <w:tcW w:w="600" w:type="dxa"/>
          </w:tcPr>
          <w:p w14:paraId="3F960CF5" w14:textId="77777777" w:rsidR="00B50050" w:rsidRDefault="00B50050" w:rsidP="0088127C">
            <w:pPr>
              <w:pStyle w:val="OtherTableBody"/>
            </w:pPr>
            <w:r>
              <w:t>27</w:t>
            </w:r>
          </w:p>
        </w:tc>
        <w:tc>
          <w:tcPr>
            <w:tcW w:w="600" w:type="dxa"/>
          </w:tcPr>
          <w:p w14:paraId="7A7BE25A" w14:textId="77777777" w:rsidR="00B50050" w:rsidRDefault="00B50050" w:rsidP="0088127C">
            <w:pPr>
              <w:pStyle w:val="OtherTableBody"/>
            </w:pPr>
            <w:r>
              <w:t>..</w:t>
            </w:r>
          </w:p>
        </w:tc>
        <w:tc>
          <w:tcPr>
            <w:tcW w:w="600" w:type="dxa"/>
          </w:tcPr>
          <w:p w14:paraId="7DA77E3E" w14:textId="77777777" w:rsidR="00B50050" w:rsidRDefault="00B50050" w:rsidP="0088127C">
            <w:pPr>
              <w:pStyle w:val="OtherTableBody"/>
            </w:pPr>
          </w:p>
        </w:tc>
        <w:tc>
          <w:tcPr>
            <w:tcW w:w="600" w:type="dxa"/>
          </w:tcPr>
          <w:p w14:paraId="1DA311ED" w14:textId="77777777" w:rsidR="00B50050" w:rsidRDefault="00B50050" w:rsidP="0088127C">
            <w:pPr>
              <w:pStyle w:val="OtherTableBody"/>
            </w:pPr>
            <w:r>
              <w:t>CWE</w:t>
            </w:r>
          </w:p>
        </w:tc>
        <w:tc>
          <w:tcPr>
            <w:tcW w:w="700" w:type="dxa"/>
          </w:tcPr>
          <w:p w14:paraId="13F37F40" w14:textId="77777777" w:rsidR="00B50050" w:rsidRDefault="00B50050" w:rsidP="0088127C">
            <w:pPr>
              <w:pStyle w:val="OtherTableBody"/>
            </w:pPr>
          </w:p>
        </w:tc>
        <w:tc>
          <w:tcPr>
            <w:tcW w:w="600" w:type="dxa"/>
          </w:tcPr>
          <w:p w14:paraId="7F657F08" w14:textId="77777777" w:rsidR="00B50050" w:rsidRDefault="00B50050" w:rsidP="0088127C">
            <w:pPr>
              <w:pStyle w:val="OtherTableBody"/>
            </w:pPr>
            <w:r>
              <w:t>0144</w:t>
            </w:r>
          </w:p>
        </w:tc>
        <w:tc>
          <w:tcPr>
            <w:tcW w:w="900" w:type="dxa"/>
          </w:tcPr>
          <w:p w14:paraId="73C74C5D" w14:textId="77777777" w:rsidR="00B50050" w:rsidRDefault="00B50050" w:rsidP="0088127C">
            <w:pPr>
              <w:pStyle w:val="OtherTableBody"/>
            </w:pPr>
            <w:r>
              <w:t>6.5.7.27</w:t>
            </w:r>
          </w:p>
        </w:tc>
      </w:tr>
      <w:tr w:rsidR="00B50050" w14:paraId="0542757B" w14:textId="77777777" w:rsidTr="00195548">
        <w:tc>
          <w:tcPr>
            <w:tcW w:w="3500" w:type="dxa"/>
          </w:tcPr>
          <w:p w14:paraId="330EEF05" w14:textId="77777777" w:rsidR="00B50050" w:rsidRDefault="00B50050" w:rsidP="0088127C">
            <w:pPr>
              <w:pStyle w:val="OtherTableBody"/>
            </w:pPr>
            <w:r>
              <w:t>E-Mail Address</w:t>
            </w:r>
          </w:p>
        </w:tc>
        <w:tc>
          <w:tcPr>
            <w:tcW w:w="700" w:type="dxa"/>
          </w:tcPr>
          <w:p w14:paraId="5EF4598C" w14:textId="77777777" w:rsidR="00B50050" w:rsidRDefault="00B50050" w:rsidP="0088127C">
            <w:pPr>
              <w:pStyle w:val="OtherTableBody"/>
            </w:pPr>
            <w:r>
              <w:t>00683</w:t>
            </w:r>
          </w:p>
        </w:tc>
        <w:tc>
          <w:tcPr>
            <w:tcW w:w="600" w:type="dxa"/>
          </w:tcPr>
          <w:p w14:paraId="5F1C3BAE" w14:textId="77777777" w:rsidR="00B50050" w:rsidRDefault="00B50050" w:rsidP="0088127C">
            <w:pPr>
              <w:pStyle w:val="OtherTableBody"/>
            </w:pPr>
            <w:r>
              <w:t>STF</w:t>
            </w:r>
          </w:p>
        </w:tc>
        <w:tc>
          <w:tcPr>
            <w:tcW w:w="600" w:type="dxa"/>
          </w:tcPr>
          <w:p w14:paraId="592A6AA9" w14:textId="77777777" w:rsidR="00B50050" w:rsidRDefault="00B50050" w:rsidP="0088127C">
            <w:pPr>
              <w:pStyle w:val="OtherTableBody"/>
            </w:pPr>
            <w:r>
              <w:t>15</w:t>
            </w:r>
          </w:p>
        </w:tc>
        <w:tc>
          <w:tcPr>
            <w:tcW w:w="600" w:type="dxa"/>
          </w:tcPr>
          <w:p w14:paraId="4B4AB72D" w14:textId="77777777" w:rsidR="00B50050" w:rsidRDefault="00B50050" w:rsidP="0088127C">
            <w:pPr>
              <w:pStyle w:val="OtherTableBody"/>
            </w:pPr>
            <w:r>
              <w:t>..</w:t>
            </w:r>
          </w:p>
        </w:tc>
        <w:tc>
          <w:tcPr>
            <w:tcW w:w="600" w:type="dxa"/>
          </w:tcPr>
          <w:p w14:paraId="0C6214C3" w14:textId="77777777" w:rsidR="00B50050" w:rsidRDefault="00B50050" w:rsidP="0088127C">
            <w:pPr>
              <w:pStyle w:val="OtherTableBody"/>
            </w:pPr>
            <w:r>
              <w:t>40=</w:t>
            </w:r>
          </w:p>
        </w:tc>
        <w:tc>
          <w:tcPr>
            <w:tcW w:w="600" w:type="dxa"/>
          </w:tcPr>
          <w:p w14:paraId="29C34765" w14:textId="77777777" w:rsidR="00B50050" w:rsidRDefault="00B50050" w:rsidP="0088127C">
            <w:pPr>
              <w:pStyle w:val="OtherTableBody"/>
            </w:pPr>
            <w:r>
              <w:t>ST</w:t>
            </w:r>
          </w:p>
        </w:tc>
        <w:tc>
          <w:tcPr>
            <w:tcW w:w="700" w:type="dxa"/>
          </w:tcPr>
          <w:p w14:paraId="4396BD44" w14:textId="77777777" w:rsidR="00B50050" w:rsidRDefault="00B50050" w:rsidP="0088127C">
            <w:pPr>
              <w:pStyle w:val="OtherTableBody"/>
            </w:pPr>
            <w:r>
              <w:t>Y</w:t>
            </w:r>
          </w:p>
        </w:tc>
        <w:tc>
          <w:tcPr>
            <w:tcW w:w="600" w:type="dxa"/>
          </w:tcPr>
          <w:p w14:paraId="08E7AFCD" w14:textId="77777777" w:rsidR="00B50050" w:rsidRDefault="00B50050" w:rsidP="0088127C">
            <w:pPr>
              <w:pStyle w:val="OtherTableBody"/>
            </w:pPr>
          </w:p>
        </w:tc>
        <w:tc>
          <w:tcPr>
            <w:tcW w:w="900" w:type="dxa"/>
          </w:tcPr>
          <w:p w14:paraId="3B4FF3A3" w14:textId="77777777" w:rsidR="00B50050" w:rsidRDefault="00B50050" w:rsidP="0088127C">
            <w:pPr>
              <w:pStyle w:val="OtherTableBody"/>
            </w:pPr>
            <w:r>
              <w:t>15.4.8.15</w:t>
            </w:r>
          </w:p>
        </w:tc>
      </w:tr>
      <w:tr w:rsidR="00B50050" w14:paraId="6FF3C433" w14:textId="77777777" w:rsidTr="00195548">
        <w:tc>
          <w:tcPr>
            <w:tcW w:w="3500" w:type="dxa"/>
          </w:tcPr>
          <w:p w14:paraId="61A1AB2D" w14:textId="77777777" w:rsidR="00B50050" w:rsidRDefault="00B50050" w:rsidP="0088127C">
            <w:pPr>
              <w:pStyle w:val="OtherTableBody"/>
            </w:pPr>
            <w:r>
              <w:t>Employer Address</w:t>
            </w:r>
          </w:p>
        </w:tc>
        <w:tc>
          <w:tcPr>
            <w:tcW w:w="700" w:type="dxa"/>
          </w:tcPr>
          <w:p w14:paraId="1230BFBB" w14:textId="77777777" w:rsidR="00B50050" w:rsidRDefault="00B50050" w:rsidP="0088127C">
            <w:pPr>
              <w:pStyle w:val="OtherTableBody"/>
            </w:pPr>
            <w:r>
              <w:t>03546</w:t>
            </w:r>
          </w:p>
        </w:tc>
        <w:tc>
          <w:tcPr>
            <w:tcW w:w="600" w:type="dxa"/>
          </w:tcPr>
          <w:p w14:paraId="73382F5D" w14:textId="77777777" w:rsidR="00B50050" w:rsidRDefault="00B50050" w:rsidP="0088127C">
            <w:pPr>
              <w:pStyle w:val="OtherTableBody"/>
            </w:pPr>
            <w:r>
              <w:t>OH2</w:t>
            </w:r>
          </w:p>
        </w:tc>
        <w:tc>
          <w:tcPr>
            <w:tcW w:w="600" w:type="dxa"/>
          </w:tcPr>
          <w:p w14:paraId="4D7DF919" w14:textId="77777777" w:rsidR="00B50050" w:rsidRDefault="00B50050" w:rsidP="0088127C">
            <w:pPr>
              <w:pStyle w:val="OtherTableBody"/>
            </w:pPr>
            <w:r>
              <w:t>13</w:t>
            </w:r>
          </w:p>
        </w:tc>
        <w:tc>
          <w:tcPr>
            <w:tcW w:w="600" w:type="dxa"/>
          </w:tcPr>
          <w:p w14:paraId="74CA06BA" w14:textId="77777777" w:rsidR="00B50050" w:rsidRDefault="00B50050" w:rsidP="0088127C">
            <w:pPr>
              <w:pStyle w:val="OtherTableBody"/>
            </w:pPr>
            <w:r>
              <w:t>..</w:t>
            </w:r>
          </w:p>
        </w:tc>
        <w:tc>
          <w:tcPr>
            <w:tcW w:w="600" w:type="dxa"/>
          </w:tcPr>
          <w:p w14:paraId="0570F4D3" w14:textId="77777777" w:rsidR="00B50050" w:rsidRDefault="00B50050" w:rsidP="0088127C">
            <w:pPr>
              <w:pStyle w:val="OtherTableBody"/>
            </w:pPr>
          </w:p>
        </w:tc>
        <w:tc>
          <w:tcPr>
            <w:tcW w:w="600" w:type="dxa"/>
          </w:tcPr>
          <w:p w14:paraId="596D01D1" w14:textId="77777777" w:rsidR="00B50050" w:rsidRDefault="00B50050" w:rsidP="0088127C">
            <w:pPr>
              <w:pStyle w:val="OtherTableBody"/>
            </w:pPr>
            <w:r>
              <w:t>XAD</w:t>
            </w:r>
          </w:p>
        </w:tc>
        <w:tc>
          <w:tcPr>
            <w:tcW w:w="700" w:type="dxa"/>
          </w:tcPr>
          <w:p w14:paraId="45EB8D7C" w14:textId="77777777" w:rsidR="00B50050" w:rsidRDefault="00B50050" w:rsidP="0088127C">
            <w:pPr>
              <w:pStyle w:val="OtherTableBody"/>
            </w:pPr>
            <w:r>
              <w:t>Y</w:t>
            </w:r>
          </w:p>
        </w:tc>
        <w:tc>
          <w:tcPr>
            <w:tcW w:w="600" w:type="dxa"/>
          </w:tcPr>
          <w:p w14:paraId="789FB0B9" w14:textId="77777777" w:rsidR="00B50050" w:rsidRDefault="00B50050" w:rsidP="0088127C">
            <w:pPr>
              <w:pStyle w:val="OtherTableBody"/>
            </w:pPr>
          </w:p>
        </w:tc>
        <w:tc>
          <w:tcPr>
            <w:tcW w:w="900" w:type="dxa"/>
          </w:tcPr>
          <w:p w14:paraId="214BB1E1" w14:textId="77777777" w:rsidR="00B50050" w:rsidRDefault="00B50050" w:rsidP="0088127C">
            <w:pPr>
              <w:pStyle w:val="OtherTableBody"/>
            </w:pPr>
            <w:r>
              <w:t>3.4.16.13</w:t>
            </w:r>
          </w:p>
        </w:tc>
      </w:tr>
      <w:tr w:rsidR="00B50050" w14:paraId="73AA69CF" w14:textId="77777777" w:rsidTr="00195548">
        <w:tc>
          <w:tcPr>
            <w:tcW w:w="3500" w:type="dxa"/>
          </w:tcPr>
          <w:p w14:paraId="75BAD2F5" w14:textId="77777777" w:rsidR="00B50050" w:rsidRDefault="00B50050" w:rsidP="0088127C">
            <w:pPr>
              <w:pStyle w:val="OtherTableBody"/>
            </w:pPr>
            <w:r>
              <w:t>Employer Contact Person Name</w:t>
            </w:r>
          </w:p>
        </w:tc>
        <w:tc>
          <w:tcPr>
            <w:tcW w:w="700" w:type="dxa"/>
          </w:tcPr>
          <w:p w14:paraId="1B3BF9B7" w14:textId="77777777" w:rsidR="00B50050" w:rsidRDefault="00B50050" w:rsidP="0088127C">
            <w:pPr>
              <w:pStyle w:val="OtherTableBody"/>
            </w:pPr>
            <w:r>
              <w:t>00789</w:t>
            </w:r>
          </w:p>
        </w:tc>
        <w:tc>
          <w:tcPr>
            <w:tcW w:w="600" w:type="dxa"/>
          </w:tcPr>
          <w:p w14:paraId="66E7ACEE" w14:textId="77777777" w:rsidR="00B50050" w:rsidRDefault="00B50050" w:rsidP="0088127C">
            <w:pPr>
              <w:pStyle w:val="OtherTableBody"/>
            </w:pPr>
            <w:r>
              <w:t>IN2</w:t>
            </w:r>
          </w:p>
        </w:tc>
        <w:tc>
          <w:tcPr>
            <w:tcW w:w="600" w:type="dxa"/>
          </w:tcPr>
          <w:p w14:paraId="60E2234A" w14:textId="77777777" w:rsidR="00B50050" w:rsidRDefault="00B50050" w:rsidP="0088127C">
            <w:pPr>
              <w:pStyle w:val="OtherTableBody"/>
            </w:pPr>
            <w:r>
              <w:t>49</w:t>
            </w:r>
          </w:p>
        </w:tc>
        <w:tc>
          <w:tcPr>
            <w:tcW w:w="600" w:type="dxa"/>
          </w:tcPr>
          <w:p w14:paraId="5E70BF3F" w14:textId="77777777" w:rsidR="00B50050" w:rsidRDefault="00B50050" w:rsidP="0088127C">
            <w:pPr>
              <w:pStyle w:val="OtherTableBody"/>
            </w:pPr>
            <w:r>
              <w:t>..</w:t>
            </w:r>
          </w:p>
        </w:tc>
        <w:tc>
          <w:tcPr>
            <w:tcW w:w="600" w:type="dxa"/>
          </w:tcPr>
          <w:p w14:paraId="2665CD46" w14:textId="77777777" w:rsidR="00B50050" w:rsidRDefault="00B50050" w:rsidP="0088127C">
            <w:pPr>
              <w:pStyle w:val="OtherTableBody"/>
            </w:pPr>
          </w:p>
        </w:tc>
        <w:tc>
          <w:tcPr>
            <w:tcW w:w="600" w:type="dxa"/>
          </w:tcPr>
          <w:p w14:paraId="2A80B3CC" w14:textId="77777777" w:rsidR="00B50050" w:rsidRDefault="00B50050" w:rsidP="0088127C">
            <w:pPr>
              <w:pStyle w:val="OtherTableBody"/>
            </w:pPr>
            <w:r>
              <w:t>XPN</w:t>
            </w:r>
          </w:p>
        </w:tc>
        <w:tc>
          <w:tcPr>
            <w:tcW w:w="700" w:type="dxa"/>
          </w:tcPr>
          <w:p w14:paraId="267E69E2" w14:textId="77777777" w:rsidR="00B50050" w:rsidRDefault="00B50050" w:rsidP="0088127C">
            <w:pPr>
              <w:pStyle w:val="OtherTableBody"/>
            </w:pPr>
            <w:r>
              <w:t>Y</w:t>
            </w:r>
          </w:p>
        </w:tc>
        <w:tc>
          <w:tcPr>
            <w:tcW w:w="600" w:type="dxa"/>
          </w:tcPr>
          <w:p w14:paraId="5AB0D599" w14:textId="77777777" w:rsidR="00B50050" w:rsidRDefault="00B50050" w:rsidP="0088127C">
            <w:pPr>
              <w:pStyle w:val="OtherTableBody"/>
            </w:pPr>
          </w:p>
        </w:tc>
        <w:tc>
          <w:tcPr>
            <w:tcW w:w="900" w:type="dxa"/>
          </w:tcPr>
          <w:p w14:paraId="4CFF27E5" w14:textId="77777777" w:rsidR="00B50050" w:rsidRDefault="00B50050" w:rsidP="0088127C">
            <w:pPr>
              <w:pStyle w:val="OtherTableBody"/>
            </w:pPr>
            <w:r>
              <w:t>6.5.7.49</w:t>
            </w:r>
          </w:p>
        </w:tc>
      </w:tr>
      <w:tr w:rsidR="00B50050" w14:paraId="274D61F0" w14:textId="77777777" w:rsidTr="00195548">
        <w:tc>
          <w:tcPr>
            <w:tcW w:w="3500" w:type="dxa"/>
          </w:tcPr>
          <w:p w14:paraId="6BAA206F" w14:textId="77777777" w:rsidR="00B50050" w:rsidRDefault="00B50050" w:rsidP="0088127C">
            <w:pPr>
              <w:pStyle w:val="OtherTableBody"/>
            </w:pPr>
            <w:r>
              <w:t>Employer Contact Person Phone Number</w:t>
            </w:r>
          </w:p>
        </w:tc>
        <w:tc>
          <w:tcPr>
            <w:tcW w:w="700" w:type="dxa"/>
          </w:tcPr>
          <w:p w14:paraId="78AB3470" w14:textId="77777777" w:rsidR="00B50050" w:rsidRDefault="00B50050" w:rsidP="0088127C">
            <w:pPr>
              <w:pStyle w:val="OtherTableBody"/>
            </w:pPr>
            <w:r>
              <w:t>00790</w:t>
            </w:r>
          </w:p>
        </w:tc>
        <w:tc>
          <w:tcPr>
            <w:tcW w:w="600" w:type="dxa"/>
          </w:tcPr>
          <w:p w14:paraId="5B079F1A" w14:textId="77777777" w:rsidR="00B50050" w:rsidRDefault="00B50050" w:rsidP="0088127C">
            <w:pPr>
              <w:pStyle w:val="OtherTableBody"/>
            </w:pPr>
            <w:r>
              <w:t>IN2</w:t>
            </w:r>
          </w:p>
        </w:tc>
        <w:tc>
          <w:tcPr>
            <w:tcW w:w="600" w:type="dxa"/>
          </w:tcPr>
          <w:p w14:paraId="4E6F905F" w14:textId="77777777" w:rsidR="00B50050" w:rsidRDefault="00B50050" w:rsidP="0088127C">
            <w:pPr>
              <w:pStyle w:val="OtherTableBody"/>
            </w:pPr>
            <w:r>
              <w:t>50</w:t>
            </w:r>
          </w:p>
        </w:tc>
        <w:tc>
          <w:tcPr>
            <w:tcW w:w="600" w:type="dxa"/>
          </w:tcPr>
          <w:p w14:paraId="290263E1" w14:textId="77777777" w:rsidR="00B50050" w:rsidRDefault="00B50050" w:rsidP="0088127C">
            <w:pPr>
              <w:pStyle w:val="OtherTableBody"/>
            </w:pPr>
            <w:r>
              <w:t>..</w:t>
            </w:r>
          </w:p>
        </w:tc>
        <w:tc>
          <w:tcPr>
            <w:tcW w:w="600" w:type="dxa"/>
          </w:tcPr>
          <w:p w14:paraId="5BBE80A2" w14:textId="77777777" w:rsidR="00B50050" w:rsidRDefault="00B50050" w:rsidP="0088127C">
            <w:pPr>
              <w:pStyle w:val="OtherTableBody"/>
            </w:pPr>
          </w:p>
        </w:tc>
        <w:tc>
          <w:tcPr>
            <w:tcW w:w="600" w:type="dxa"/>
          </w:tcPr>
          <w:p w14:paraId="3659B526" w14:textId="77777777" w:rsidR="00B50050" w:rsidRDefault="00B50050" w:rsidP="0088127C">
            <w:pPr>
              <w:pStyle w:val="OtherTableBody"/>
            </w:pPr>
            <w:r>
              <w:t>XTN</w:t>
            </w:r>
          </w:p>
        </w:tc>
        <w:tc>
          <w:tcPr>
            <w:tcW w:w="700" w:type="dxa"/>
          </w:tcPr>
          <w:p w14:paraId="2A8734AB" w14:textId="77777777" w:rsidR="00B50050" w:rsidRDefault="00B50050" w:rsidP="0088127C">
            <w:pPr>
              <w:pStyle w:val="OtherTableBody"/>
            </w:pPr>
            <w:r>
              <w:t>Y</w:t>
            </w:r>
          </w:p>
        </w:tc>
        <w:tc>
          <w:tcPr>
            <w:tcW w:w="600" w:type="dxa"/>
          </w:tcPr>
          <w:p w14:paraId="1FFC5100" w14:textId="77777777" w:rsidR="00B50050" w:rsidRDefault="00B50050" w:rsidP="0088127C">
            <w:pPr>
              <w:pStyle w:val="OtherTableBody"/>
            </w:pPr>
          </w:p>
        </w:tc>
        <w:tc>
          <w:tcPr>
            <w:tcW w:w="900" w:type="dxa"/>
          </w:tcPr>
          <w:p w14:paraId="2DBC2E6A" w14:textId="77777777" w:rsidR="00B50050" w:rsidRDefault="00B50050" w:rsidP="0088127C">
            <w:pPr>
              <w:pStyle w:val="OtherTableBody"/>
            </w:pPr>
            <w:r>
              <w:t>6.5.7.50</w:t>
            </w:r>
          </w:p>
        </w:tc>
      </w:tr>
      <w:tr w:rsidR="00B50050" w14:paraId="10DE42FC" w14:textId="77777777" w:rsidTr="00195548">
        <w:tc>
          <w:tcPr>
            <w:tcW w:w="3500" w:type="dxa"/>
          </w:tcPr>
          <w:p w14:paraId="5EB30E53" w14:textId="77777777" w:rsidR="00B50050" w:rsidRDefault="00B50050" w:rsidP="0088127C">
            <w:pPr>
              <w:pStyle w:val="OtherTableBody"/>
            </w:pPr>
            <w:r>
              <w:t xml:space="preserve">Employer Contact Reason </w:t>
            </w:r>
          </w:p>
        </w:tc>
        <w:tc>
          <w:tcPr>
            <w:tcW w:w="700" w:type="dxa"/>
          </w:tcPr>
          <w:p w14:paraId="163973B3" w14:textId="77777777" w:rsidR="00B50050" w:rsidRDefault="00B50050" w:rsidP="0088127C">
            <w:pPr>
              <w:pStyle w:val="OtherTableBody"/>
            </w:pPr>
            <w:r>
              <w:t>00791</w:t>
            </w:r>
          </w:p>
        </w:tc>
        <w:tc>
          <w:tcPr>
            <w:tcW w:w="600" w:type="dxa"/>
          </w:tcPr>
          <w:p w14:paraId="351862EF" w14:textId="77777777" w:rsidR="00B50050" w:rsidRDefault="00B50050" w:rsidP="0088127C">
            <w:pPr>
              <w:pStyle w:val="OtherTableBody"/>
            </w:pPr>
            <w:r>
              <w:t>IN2</w:t>
            </w:r>
          </w:p>
        </w:tc>
        <w:tc>
          <w:tcPr>
            <w:tcW w:w="600" w:type="dxa"/>
          </w:tcPr>
          <w:p w14:paraId="03983A8D" w14:textId="77777777" w:rsidR="00B50050" w:rsidRDefault="00B50050" w:rsidP="0088127C">
            <w:pPr>
              <w:pStyle w:val="OtherTableBody"/>
            </w:pPr>
            <w:r>
              <w:t>51</w:t>
            </w:r>
          </w:p>
        </w:tc>
        <w:tc>
          <w:tcPr>
            <w:tcW w:w="600" w:type="dxa"/>
          </w:tcPr>
          <w:p w14:paraId="020AF0E5" w14:textId="77777777" w:rsidR="00B50050" w:rsidRDefault="00B50050" w:rsidP="0088127C">
            <w:pPr>
              <w:pStyle w:val="OtherTableBody"/>
            </w:pPr>
            <w:r>
              <w:t>..</w:t>
            </w:r>
          </w:p>
        </w:tc>
        <w:tc>
          <w:tcPr>
            <w:tcW w:w="600" w:type="dxa"/>
          </w:tcPr>
          <w:p w14:paraId="78C8211C" w14:textId="77777777" w:rsidR="00B50050" w:rsidRDefault="00B50050" w:rsidP="0088127C">
            <w:pPr>
              <w:pStyle w:val="OtherTableBody"/>
            </w:pPr>
          </w:p>
        </w:tc>
        <w:tc>
          <w:tcPr>
            <w:tcW w:w="600" w:type="dxa"/>
          </w:tcPr>
          <w:p w14:paraId="30AB178D" w14:textId="77777777" w:rsidR="00B50050" w:rsidRDefault="00B50050" w:rsidP="0088127C">
            <w:pPr>
              <w:pStyle w:val="OtherTableBody"/>
            </w:pPr>
            <w:r>
              <w:t>CWE</w:t>
            </w:r>
          </w:p>
        </w:tc>
        <w:tc>
          <w:tcPr>
            <w:tcW w:w="700" w:type="dxa"/>
          </w:tcPr>
          <w:p w14:paraId="2EB347AD" w14:textId="77777777" w:rsidR="00B50050" w:rsidRDefault="00B50050" w:rsidP="0088127C">
            <w:pPr>
              <w:pStyle w:val="OtherTableBody"/>
            </w:pPr>
          </w:p>
        </w:tc>
        <w:tc>
          <w:tcPr>
            <w:tcW w:w="600" w:type="dxa"/>
          </w:tcPr>
          <w:p w14:paraId="2ED18E51" w14:textId="77777777" w:rsidR="00B50050" w:rsidRDefault="00B50050" w:rsidP="0088127C">
            <w:pPr>
              <w:pStyle w:val="OtherTableBody"/>
            </w:pPr>
            <w:r>
              <w:t>0222</w:t>
            </w:r>
          </w:p>
        </w:tc>
        <w:tc>
          <w:tcPr>
            <w:tcW w:w="900" w:type="dxa"/>
          </w:tcPr>
          <w:p w14:paraId="384D846E" w14:textId="77777777" w:rsidR="00B50050" w:rsidRDefault="00B50050" w:rsidP="0088127C">
            <w:pPr>
              <w:pStyle w:val="OtherTableBody"/>
            </w:pPr>
            <w:r>
              <w:t>6.5.7.51</w:t>
            </w:r>
          </w:p>
        </w:tc>
      </w:tr>
      <w:tr w:rsidR="00B50050" w14:paraId="06403D1D" w14:textId="77777777" w:rsidTr="00195548">
        <w:tc>
          <w:tcPr>
            <w:tcW w:w="3500" w:type="dxa"/>
          </w:tcPr>
          <w:p w14:paraId="39BC7AEA" w14:textId="77777777" w:rsidR="00B50050" w:rsidRDefault="00B50050" w:rsidP="0088127C">
            <w:pPr>
              <w:pStyle w:val="OtherTableBody"/>
            </w:pPr>
            <w:r>
              <w:t>Employer Information Data</w:t>
            </w:r>
          </w:p>
        </w:tc>
        <w:tc>
          <w:tcPr>
            <w:tcW w:w="700" w:type="dxa"/>
          </w:tcPr>
          <w:p w14:paraId="0EC433C9" w14:textId="77777777" w:rsidR="00B50050" w:rsidRDefault="00B50050" w:rsidP="0088127C">
            <w:pPr>
              <w:pStyle w:val="OtherTableBody"/>
            </w:pPr>
            <w:r>
              <w:t>00475</w:t>
            </w:r>
          </w:p>
        </w:tc>
        <w:tc>
          <w:tcPr>
            <w:tcW w:w="600" w:type="dxa"/>
          </w:tcPr>
          <w:p w14:paraId="18035228" w14:textId="77777777" w:rsidR="00B50050" w:rsidRDefault="00B50050" w:rsidP="0088127C">
            <w:pPr>
              <w:pStyle w:val="OtherTableBody"/>
            </w:pPr>
            <w:r>
              <w:t>IN2</w:t>
            </w:r>
          </w:p>
        </w:tc>
        <w:tc>
          <w:tcPr>
            <w:tcW w:w="600" w:type="dxa"/>
          </w:tcPr>
          <w:p w14:paraId="52737B7B" w14:textId="77777777" w:rsidR="00B50050" w:rsidRDefault="00B50050" w:rsidP="0088127C">
            <w:pPr>
              <w:pStyle w:val="OtherTableBody"/>
            </w:pPr>
            <w:r>
              <w:t>4</w:t>
            </w:r>
          </w:p>
        </w:tc>
        <w:tc>
          <w:tcPr>
            <w:tcW w:w="600" w:type="dxa"/>
          </w:tcPr>
          <w:p w14:paraId="33550B4E" w14:textId="77777777" w:rsidR="00B50050" w:rsidRDefault="00B50050" w:rsidP="0088127C">
            <w:pPr>
              <w:pStyle w:val="OtherTableBody"/>
            </w:pPr>
            <w:r>
              <w:t>..</w:t>
            </w:r>
          </w:p>
        </w:tc>
        <w:tc>
          <w:tcPr>
            <w:tcW w:w="600" w:type="dxa"/>
          </w:tcPr>
          <w:p w14:paraId="609F7F35" w14:textId="77777777" w:rsidR="00B50050" w:rsidRDefault="00B50050" w:rsidP="0088127C">
            <w:pPr>
              <w:pStyle w:val="OtherTableBody"/>
            </w:pPr>
          </w:p>
        </w:tc>
        <w:tc>
          <w:tcPr>
            <w:tcW w:w="600" w:type="dxa"/>
          </w:tcPr>
          <w:p w14:paraId="61E00638" w14:textId="77777777" w:rsidR="00B50050" w:rsidRDefault="00B50050" w:rsidP="0088127C">
            <w:pPr>
              <w:pStyle w:val="OtherTableBody"/>
            </w:pPr>
            <w:r>
              <w:t>CWE</w:t>
            </w:r>
          </w:p>
        </w:tc>
        <w:tc>
          <w:tcPr>
            <w:tcW w:w="700" w:type="dxa"/>
          </w:tcPr>
          <w:p w14:paraId="6A5B76BF" w14:textId="77777777" w:rsidR="00B50050" w:rsidRDefault="00B50050" w:rsidP="0088127C">
            <w:pPr>
              <w:pStyle w:val="OtherTableBody"/>
            </w:pPr>
          </w:p>
        </w:tc>
        <w:tc>
          <w:tcPr>
            <w:tcW w:w="600" w:type="dxa"/>
          </w:tcPr>
          <w:p w14:paraId="51E76683" w14:textId="77777777" w:rsidR="00B50050" w:rsidRDefault="00B50050" w:rsidP="0088127C">
            <w:pPr>
              <w:pStyle w:val="OtherTableBody"/>
            </w:pPr>
            <w:r>
              <w:t>0139</w:t>
            </w:r>
          </w:p>
        </w:tc>
        <w:tc>
          <w:tcPr>
            <w:tcW w:w="900" w:type="dxa"/>
          </w:tcPr>
          <w:p w14:paraId="3554835C" w14:textId="77777777" w:rsidR="00B50050" w:rsidRDefault="00B50050" w:rsidP="0088127C">
            <w:pPr>
              <w:pStyle w:val="OtherTableBody"/>
            </w:pPr>
            <w:r>
              <w:t>6.5.7.4</w:t>
            </w:r>
          </w:p>
        </w:tc>
      </w:tr>
      <w:tr w:rsidR="00B50050" w14:paraId="24EB9A18" w14:textId="77777777" w:rsidTr="00195548">
        <w:tc>
          <w:tcPr>
            <w:tcW w:w="3500" w:type="dxa"/>
          </w:tcPr>
          <w:p w14:paraId="69752918" w14:textId="77777777" w:rsidR="00B50050" w:rsidRDefault="00B50050" w:rsidP="0088127C">
            <w:pPr>
              <w:pStyle w:val="OtherTableBody"/>
            </w:pPr>
            <w:r>
              <w:t xml:space="preserve">Employer Organization </w:t>
            </w:r>
          </w:p>
        </w:tc>
        <w:tc>
          <w:tcPr>
            <w:tcW w:w="700" w:type="dxa"/>
          </w:tcPr>
          <w:p w14:paraId="4EB67A53" w14:textId="77777777" w:rsidR="00B50050" w:rsidRDefault="00B50050" w:rsidP="0088127C">
            <w:pPr>
              <w:pStyle w:val="OtherTableBody"/>
            </w:pPr>
            <w:r>
              <w:t>03531</w:t>
            </w:r>
          </w:p>
        </w:tc>
        <w:tc>
          <w:tcPr>
            <w:tcW w:w="600" w:type="dxa"/>
          </w:tcPr>
          <w:p w14:paraId="497F9E9D" w14:textId="77777777" w:rsidR="00B50050" w:rsidRDefault="00B50050" w:rsidP="0088127C">
            <w:pPr>
              <w:pStyle w:val="OtherTableBody"/>
            </w:pPr>
            <w:r>
              <w:t>OH2</w:t>
            </w:r>
          </w:p>
        </w:tc>
        <w:tc>
          <w:tcPr>
            <w:tcW w:w="600" w:type="dxa"/>
          </w:tcPr>
          <w:p w14:paraId="3FF4CC6B" w14:textId="77777777" w:rsidR="00B50050" w:rsidRDefault="00B50050" w:rsidP="0088127C">
            <w:pPr>
              <w:pStyle w:val="OtherTableBody"/>
            </w:pPr>
            <w:r>
              <w:t>12</w:t>
            </w:r>
          </w:p>
        </w:tc>
        <w:tc>
          <w:tcPr>
            <w:tcW w:w="600" w:type="dxa"/>
          </w:tcPr>
          <w:p w14:paraId="2D53077A" w14:textId="77777777" w:rsidR="00B50050" w:rsidRDefault="00B50050" w:rsidP="0088127C">
            <w:pPr>
              <w:pStyle w:val="OtherTableBody"/>
            </w:pPr>
            <w:r>
              <w:t>..</w:t>
            </w:r>
          </w:p>
        </w:tc>
        <w:tc>
          <w:tcPr>
            <w:tcW w:w="600" w:type="dxa"/>
          </w:tcPr>
          <w:p w14:paraId="6552AEA8" w14:textId="77777777" w:rsidR="00B50050" w:rsidRDefault="00B50050" w:rsidP="0088127C">
            <w:pPr>
              <w:pStyle w:val="OtherTableBody"/>
            </w:pPr>
          </w:p>
        </w:tc>
        <w:tc>
          <w:tcPr>
            <w:tcW w:w="600" w:type="dxa"/>
          </w:tcPr>
          <w:p w14:paraId="30034CFB" w14:textId="77777777" w:rsidR="00B50050" w:rsidRDefault="00B50050" w:rsidP="0088127C">
            <w:pPr>
              <w:pStyle w:val="OtherTableBody"/>
            </w:pPr>
            <w:r>
              <w:t>XON</w:t>
            </w:r>
          </w:p>
        </w:tc>
        <w:tc>
          <w:tcPr>
            <w:tcW w:w="700" w:type="dxa"/>
          </w:tcPr>
          <w:p w14:paraId="09AD0CE2" w14:textId="77777777" w:rsidR="00B50050" w:rsidRDefault="00B50050" w:rsidP="0088127C">
            <w:pPr>
              <w:pStyle w:val="OtherTableBody"/>
            </w:pPr>
          </w:p>
        </w:tc>
        <w:tc>
          <w:tcPr>
            <w:tcW w:w="600" w:type="dxa"/>
          </w:tcPr>
          <w:p w14:paraId="4ED3E975" w14:textId="77777777" w:rsidR="00B50050" w:rsidRDefault="00B50050" w:rsidP="0088127C">
            <w:pPr>
              <w:pStyle w:val="OtherTableBody"/>
            </w:pPr>
          </w:p>
        </w:tc>
        <w:tc>
          <w:tcPr>
            <w:tcW w:w="900" w:type="dxa"/>
          </w:tcPr>
          <w:p w14:paraId="32AFFF8D" w14:textId="77777777" w:rsidR="00B50050" w:rsidRDefault="00B50050" w:rsidP="0088127C">
            <w:pPr>
              <w:pStyle w:val="OtherTableBody"/>
            </w:pPr>
            <w:r>
              <w:t>3.4.16.12</w:t>
            </w:r>
          </w:p>
        </w:tc>
      </w:tr>
      <w:tr w:rsidR="00B50050" w14:paraId="65EB5546" w14:textId="77777777" w:rsidTr="00195548">
        <w:tc>
          <w:tcPr>
            <w:tcW w:w="3500" w:type="dxa"/>
          </w:tcPr>
          <w:p w14:paraId="7D834456" w14:textId="77777777" w:rsidR="00B50050" w:rsidRDefault="00B50050" w:rsidP="0088127C">
            <w:pPr>
              <w:pStyle w:val="OtherTableBody"/>
            </w:pPr>
            <w:r>
              <w:t>Employment Illness Related Indicator</w:t>
            </w:r>
          </w:p>
        </w:tc>
        <w:tc>
          <w:tcPr>
            <w:tcW w:w="700" w:type="dxa"/>
          </w:tcPr>
          <w:p w14:paraId="2FE18B3C" w14:textId="77777777" w:rsidR="00B50050" w:rsidRDefault="00B50050" w:rsidP="0088127C">
            <w:pPr>
              <w:pStyle w:val="OtherTableBody"/>
            </w:pPr>
            <w:r>
              <w:t>00716</w:t>
            </w:r>
          </w:p>
        </w:tc>
        <w:tc>
          <w:tcPr>
            <w:tcW w:w="600" w:type="dxa"/>
          </w:tcPr>
          <w:p w14:paraId="7AA7372A" w14:textId="77777777" w:rsidR="00B50050" w:rsidRDefault="00B50050" w:rsidP="0088127C">
            <w:pPr>
              <w:pStyle w:val="OtherTableBody"/>
            </w:pPr>
            <w:r>
              <w:t>PV2</w:t>
            </w:r>
          </w:p>
        </w:tc>
        <w:tc>
          <w:tcPr>
            <w:tcW w:w="600" w:type="dxa"/>
          </w:tcPr>
          <w:p w14:paraId="7BFC3333" w14:textId="77777777" w:rsidR="00B50050" w:rsidRDefault="00B50050" w:rsidP="0088127C">
            <w:pPr>
              <w:pStyle w:val="OtherTableBody"/>
            </w:pPr>
            <w:r>
              <w:t>15</w:t>
            </w:r>
          </w:p>
        </w:tc>
        <w:tc>
          <w:tcPr>
            <w:tcW w:w="600" w:type="dxa"/>
          </w:tcPr>
          <w:p w14:paraId="15452FEE" w14:textId="77777777" w:rsidR="00B50050" w:rsidRDefault="00B50050" w:rsidP="0088127C">
            <w:pPr>
              <w:pStyle w:val="OtherTableBody"/>
            </w:pPr>
            <w:r>
              <w:t>1..1</w:t>
            </w:r>
          </w:p>
        </w:tc>
        <w:tc>
          <w:tcPr>
            <w:tcW w:w="600" w:type="dxa"/>
          </w:tcPr>
          <w:p w14:paraId="1A4C6F71" w14:textId="77777777" w:rsidR="00B50050" w:rsidRDefault="00B50050" w:rsidP="0088127C">
            <w:pPr>
              <w:pStyle w:val="OtherTableBody"/>
            </w:pPr>
          </w:p>
        </w:tc>
        <w:tc>
          <w:tcPr>
            <w:tcW w:w="600" w:type="dxa"/>
          </w:tcPr>
          <w:p w14:paraId="015BFB73" w14:textId="77777777" w:rsidR="00B50050" w:rsidRDefault="00B50050" w:rsidP="0088127C">
            <w:pPr>
              <w:pStyle w:val="OtherTableBody"/>
            </w:pPr>
            <w:r>
              <w:t>ID</w:t>
            </w:r>
          </w:p>
        </w:tc>
        <w:tc>
          <w:tcPr>
            <w:tcW w:w="700" w:type="dxa"/>
          </w:tcPr>
          <w:p w14:paraId="40CA2380" w14:textId="77777777" w:rsidR="00B50050" w:rsidRDefault="00B50050" w:rsidP="0088127C">
            <w:pPr>
              <w:pStyle w:val="OtherTableBody"/>
            </w:pPr>
          </w:p>
        </w:tc>
        <w:tc>
          <w:tcPr>
            <w:tcW w:w="600" w:type="dxa"/>
          </w:tcPr>
          <w:p w14:paraId="25C0AC3C" w14:textId="77777777" w:rsidR="00B50050" w:rsidRDefault="00B50050" w:rsidP="0088127C">
            <w:pPr>
              <w:pStyle w:val="OtherTableBody"/>
            </w:pPr>
            <w:r>
              <w:t>0136</w:t>
            </w:r>
          </w:p>
        </w:tc>
        <w:tc>
          <w:tcPr>
            <w:tcW w:w="900" w:type="dxa"/>
          </w:tcPr>
          <w:p w14:paraId="6B9C4AB8" w14:textId="77777777" w:rsidR="00B50050" w:rsidRDefault="00B50050" w:rsidP="0088127C">
            <w:pPr>
              <w:pStyle w:val="OtherTableBody"/>
            </w:pPr>
            <w:r>
              <w:t>3.4.4.15</w:t>
            </w:r>
          </w:p>
        </w:tc>
      </w:tr>
      <w:tr w:rsidR="00B50050" w14:paraId="7F748CB7" w14:textId="77777777" w:rsidTr="00195548">
        <w:tc>
          <w:tcPr>
            <w:tcW w:w="3500" w:type="dxa"/>
          </w:tcPr>
          <w:p w14:paraId="103355F2" w14:textId="77777777" w:rsidR="00B50050" w:rsidRDefault="00B50050" w:rsidP="0088127C">
            <w:pPr>
              <w:pStyle w:val="OtherTableBody"/>
            </w:pPr>
            <w:r>
              <w:t xml:space="preserve">Employment Status </w:t>
            </w:r>
          </w:p>
        </w:tc>
        <w:tc>
          <w:tcPr>
            <w:tcW w:w="700" w:type="dxa"/>
          </w:tcPr>
          <w:p w14:paraId="1C74CD87" w14:textId="77777777" w:rsidR="00B50050" w:rsidRDefault="00B50050" w:rsidP="0088127C">
            <w:pPr>
              <w:pStyle w:val="OtherTableBody"/>
            </w:pPr>
            <w:r>
              <w:t>03518</w:t>
            </w:r>
          </w:p>
        </w:tc>
        <w:tc>
          <w:tcPr>
            <w:tcW w:w="600" w:type="dxa"/>
          </w:tcPr>
          <w:p w14:paraId="47FD78C1" w14:textId="77777777" w:rsidR="00B50050" w:rsidRDefault="00B50050" w:rsidP="0088127C">
            <w:pPr>
              <w:pStyle w:val="OtherTableBody"/>
            </w:pPr>
            <w:r>
              <w:t>OH1</w:t>
            </w:r>
          </w:p>
        </w:tc>
        <w:tc>
          <w:tcPr>
            <w:tcW w:w="600" w:type="dxa"/>
          </w:tcPr>
          <w:p w14:paraId="620E4D3E" w14:textId="77777777" w:rsidR="00B50050" w:rsidRDefault="00B50050" w:rsidP="0088127C">
            <w:pPr>
              <w:pStyle w:val="OtherTableBody"/>
            </w:pPr>
            <w:r>
              <w:t>3</w:t>
            </w:r>
          </w:p>
        </w:tc>
        <w:tc>
          <w:tcPr>
            <w:tcW w:w="600" w:type="dxa"/>
          </w:tcPr>
          <w:p w14:paraId="59B62827" w14:textId="77777777" w:rsidR="00B50050" w:rsidRDefault="00B50050" w:rsidP="0088127C">
            <w:pPr>
              <w:pStyle w:val="OtherTableBody"/>
            </w:pPr>
            <w:r>
              <w:t>..</w:t>
            </w:r>
          </w:p>
        </w:tc>
        <w:tc>
          <w:tcPr>
            <w:tcW w:w="600" w:type="dxa"/>
          </w:tcPr>
          <w:p w14:paraId="3C2F37D6" w14:textId="77777777" w:rsidR="00B50050" w:rsidRDefault="00B50050" w:rsidP="0088127C">
            <w:pPr>
              <w:pStyle w:val="OtherTableBody"/>
            </w:pPr>
          </w:p>
        </w:tc>
        <w:tc>
          <w:tcPr>
            <w:tcW w:w="600" w:type="dxa"/>
          </w:tcPr>
          <w:p w14:paraId="7A7DD425" w14:textId="77777777" w:rsidR="00B50050" w:rsidRDefault="00B50050" w:rsidP="0088127C">
            <w:pPr>
              <w:pStyle w:val="OtherTableBody"/>
            </w:pPr>
            <w:r>
              <w:t>CWE</w:t>
            </w:r>
          </w:p>
        </w:tc>
        <w:tc>
          <w:tcPr>
            <w:tcW w:w="700" w:type="dxa"/>
          </w:tcPr>
          <w:p w14:paraId="4840939D" w14:textId="77777777" w:rsidR="00B50050" w:rsidRDefault="00B50050" w:rsidP="0088127C">
            <w:pPr>
              <w:pStyle w:val="OtherTableBody"/>
            </w:pPr>
          </w:p>
        </w:tc>
        <w:tc>
          <w:tcPr>
            <w:tcW w:w="600" w:type="dxa"/>
          </w:tcPr>
          <w:p w14:paraId="706BD7C2" w14:textId="77777777" w:rsidR="00B50050" w:rsidRDefault="00B50050" w:rsidP="0088127C">
            <w:pPr>
              <w:pStyle w:val="OtherTableBody"/>
            </w:pPr>
            <w:r>
              <w:t>0957</w:t>
            </w:r>
          </w:p>
        </w:tc>
        <w:tc>
          <w:tcPr>
            <w:tcW w:w="900" w:type="dxa"/>
          </w:tcPr>
          <w:p w14:paraId="744112A0" w14:textId="77777777" w:rsidR="00B50050" w:rsidRDefault="00B50050" w:rsidP="0088127C">
            <w:pPr>
              <w:pStyle w:val="OtherTableBody"/>
            </w:pPr>
            <w:r>
              <w:t>3.4.15.3</w:t>
            </w:r>
          </w:p>
        </w:tc>
      </w:tr>
      <w:tr w:rsidR="00B50050" w14:paraId="1D8C2967" w14:textId="77777777" w:rsidTr="00195548">
        <w:tc>
          <w:tcPr>
            <w:tcW w:w="3500" w:type="dxa"/>
          </w:tcPr>
          <w:p w14:paraId="35474DC7" w14:textId="77777777" w:rsidR="00B50050" w:rsidRDefault="00B50050" w:rsidP="0088127C">
            <w:pPr>
              <w:pStyle w:val="OtherTableBody"/>
            </w:pPr>
            <w:r>
              <w:t>Employment Status Code</w:t>
            </w:r>
          </w:p>
        </w:tc>
        <w:tc>
          <w:tcPr>
            <w:tcW w:w="700" w:type="dxa"/>
          </w:tcPr>
          <w:p w14:paraId="0B7FAA88" w14:textId="77777777" w:rsidR="00B50050" w:rsidRDefault="00B50050" w:rsidP="0088127C">
            <w:pPr>
              <w:pStyle w:val="OtherTableBody"/>
            </w:pPr>
            <w:r>
              <w:t>01276</w:t>
            </w:r>
          </w:p>
        </w:tc>
        <w:tc>
          <w:tcPr>
            <w:tcW w:w="600" w:type="dxa"/>
          </w:tcPr>
          <w:p w14:paraId="3BBDD1B6" w14:textId="77777777" w:rsidR="00B50050" w:rsidRDefault="00B50050" w:rsidP="0088127C">
            <w:pPr>
              <w:pStyle w:val="OtherTableBody"/>
            </w:pPr>
            <w:r>
              <w:t>ORG</w:t>
            </w:r>
          </w:p>
        </w:tc>
        <w:tc>
          <w:tcPr>
            <w:tcW w:w="600" w:type="dxa"/>
          </w:tcPr>
          <w:p w14:paraId="7C2316B2" w14:textId="77777777" w:rsidR="00B50050" w:rsidRDefault="00B50050" w:rsidP="0088127C">
            <w:pPr>
              <w:pStyle w:val="OtherTableBody"/>
            </w:pPr>
            <w:r>
              <w:t>10</w:t>
            </w:r>
          </w:p>
        </w:tc>
        <w:tc>
          <w:tcPr>
            <w:tcW w:w="600" w:type="dxa"/>
          </w:tcPr>
          <w:p w14:paraId="692A93DC" w14:textId="77777777" w:rsidR="00B50050" w:rsidRDefault="00B50050" w:rsidP="0088127C">
            <w:pPr>
              <w:pStyle w:val="OtherTableBody"/>
            </w:pPr>
            <w:r>
              <w:t>..</w:t>
            </w:r>
          </w:p>
        </w:tc>
        <w:tc>
          <w:tcPr>
            <w:tcW w:w="600" w:type="dxa"/>
          </w:tcPr>
          <w:p w14:paraId="21776007" w14:textId="77777777" w:rsidR="00B50050" w:rsidRDefault="00B50050" w:rsidP="0088127C">
            <w:pPr>
              <w:pStyle w:val="OtherTableBody"/>
            </w:pPr>
          </w:p>
        </w:tc>
        <w:tc>
          <w:tcPr>
            <w:tcW w:w="600" w:type="dxa"/>
          </w:tcPr>
          <w:p w14:paraId="7BAB9EBE" w14:textId="77777777" w:rsidR="00B50050" w:rsidRDefault="00B50050" w:rsidP="0088127C">
            <w:pPr>
              <w:pStyle w:val="OtherTableBody"/>
            </w:pPr>
            <w:r>
              <w:t>CWE</w:t>
            </w:r>
          </w:p>
        </w:tc>
        <w:tc>
          <w:tcPr>
            <w:tcW w:w="700" w:type="dxa"/>
          </w:tcPr>
          <w:p w14:paraId="01F5D3B1" w14:textId="77777777" w:rsidR="00B50050" w:rsidRDefault="00B50050" w:rsidP="0088127C">
            <w:pPr>
              <w:pStyle w:val="OtherTableBody"/>
            </w:pPr>
          </w:p>
        </w:tc>
        <w:tc>
          <w:tcPr>
            <w:tcW w:w="600" w:type="dxa"/>
          </w:tcPr>
          <w:p w14:paraId="4EC6D9BC" w14:textId="77777777" w:rsidR="00B50050" w:rsidRDefault="00B50050" w:rsidP="0088127C">
            <w:pPr>
              <w:pStyle w:val="OtherTableBody"/>
            </w:pPr>
            <w:r>
              <w:t>0066</w:t>
            </w:r>
          </w:p>
        </w:tc>
        <w:tc>
          <w:tcPr>
            <w:tcW w:w="900" w:type="dxa"/>
          </w:tcPr>
          <w:p w14:paraId="3D9BD020" w14:textId="77777777" w:rsidR="00B50050" w:rsidRDefault="00B50050" w:rsidP="0088127C">
            <w:pPr>
              <w:pStyle w:val="OtherTableBody"/>
            </w:pPr>
            <w:r>
              <w:t>15.4.5.10</w:t>
            </w:r>
          </w:p>
        </w:tc>
      </w:tr>
      <w:tr w:rsidR="00B50050" w14:paraId="18C76E58" w14:textId="77777777" w:rsidTr="00195548">
        <w:tc>
          <w:tcPr>
            <w:tcW w:w="3500" w:type="dxa"/>
          </w:tcPr>
          <w:p w14:paraId="251D1CBA" w14:textId="77777777" w:rsidR="00B50050" w:rsidRDefault="00B50050" w:rsidP="0088127C">
            <w:pPr>
              <w:pStyle w:val="OtherTableBody"/>
            </w:pPr>
            <w:r>
              <w:t>Employment Status Code</w:t>
            </w:r>
          </w:p>
        </w:tc>
        <w:tc>
          <w:tcPr>
            <w:tcW w:w="700" w:type="dxa"/>
          </w:tcPr>
          <w:p w14:paraId="68E3C9E9" w14:textId="77777777" w:rsidR="00B50050" w:rsidRDefault="00B50050" w:rsidP="0088127C">
            <w:pPr>
              <w:pStyle w:val="OtherTableBody"/>
            </w:pPr>
            <w:r>
              <w:t>01276</w:t>
            </w:r>
          </w:p>
        </w:tc>
        <w:tc>
          <w:tcPr>
            <w:tcW w:w="600" w:type="dxa"/>
          </w:tcPr>
          <w:p w14:paraId="05C5CE48" w14:textId="77777777" w:rsidR="00B50050" w:rsidRDefault="00B50050" w:rsidP="0088127C">
            <w:pPr>
              <w:pStyle w:val="OtherTableBody"/>
            </w:pPr>
            <w:r>
              <w:t>STF</w:t>
            </w:r>
          </w:p>
        </w:tc>
        <w:tc>
          <w:tcPr>
            <w:tcW w:w="600" w:type="dxa"/>
          </w:tcPr>
          <w:p w14:paraId="10876372" w14:textId="77777777" w:rsidR="00B50050" w:rsidRDefault="00B50050" w:rsidP="0088127C">
            <w:pPr>
              <w:pStyle w:val="OtherTableBody"/>
            </w:pPr>
            <w:r>
              <w:t>20</w:t>
            </w:r>
          </w:p>
        </w:tc>
        <w:tc>
          <w:tcPr>
            <w:tcW w:w="600" w:type="dxa"/>
          </w:tcPr>
          <w:p w14:paraId="34FEC43D" w14:textId="77777777" w:rsidR="00B50050" w:rsidRDefault="00B50050" w:rsidP="0088127C">
            <w:pPr>
              <w:pStyle w:val="OtherTableBody"/>
            </w:pPr>
            <w:r>
              <w:t>..</w:t>
            </w:r>
          </w:p>
        </w:tc>
        <w:tc>
          <w:tcPr>
            <w:tcW w:w="600" w:type="dxa"/>
          </w:tcPr>
          <w:p w14:paraId="2CBB1800" w14:textId="77777777" w:rsidR="00B50050" w:rsidRDefault="00B50050" w:rsidP="0088127C">
            <w:pPr>
              <w:pStyle w:val="OtherTableBody"/>
            </w:pPr>
          </w:p>
        </w:tc>
        <w:tc>
          <w:tcPr>
            <w:tcW w:w="600" w:type="dxa"/>
          </w:tcPr>
          <w:p w14:paraId="2094888D" w14:textId="77777777" w:rsidR="00B50050" w:rsidRDefault="00B50050" w:rsidP="0088127C">
            <w:pPr>
              <w:pStyle w:val="OtherTableBody"/>
            </w:pPr>
            <w:r>
              <w:t>CWE</w:t>
            </w:r>
          </w:p>
        </w:tc>
        <w:tc>
          <w:tcPr>
            <w:tcW w:w="700" w:type="dxa"/>
          </w:tcPr>
          <w:p w14:paraId="7D4746CF" w14:textId="77777777" w:rsidR="00B50050" w:rsidRDefault="00B50050" w:rsidP="0088127C">
            <w:pPr>
              <w:pStyle w:val="OtherTableBody"/>
            </w:pPr>
          </w:p>
        </w:tc>
        <w:tc>
          <w:tcPr>
            <w:tcW w:w="600" w:type="dxa"/>
          </w:tcPr>
          <w:p w14:paraId="32747F3E" w14:textId="77777777" w:rsidR="00B50050" w:rsidRDefault="00B50050" w:rsidP="0088127C">
            <w:pPr>
              <w:pStyle w:val="OtherTableBody"/>
            </w:pPr>
            <w:r>
              <w:t>0066</w:t>
            </w:r>
          </w:p>
        </w:tc>
        <w:tc>
          <w:tcPr>
            <w:tcW w:w="900" w:type="dxa"/>
          </w:tcPr>
          <w:p w14:paraId="3A4233BB" w14:textId="77777777" w:rsidR="00B50050" w:rsidRDefault="00B50050" w:rsidP="0088127C">
            <w:pPr>
              <w:pStyle w:val="OtherTableBody"/>
            </w:pPr>
            <w:r>
              <w:t>15.4.8.20</w:t>
            </w:r>
          </w:p>
        </w:tc>
      </w:tr>
      <w:tr w:rsidR="00B50050" w14:paraId="369E864B" w14:textId="77777777" w:rsidTr="00195548">
        <w:tc>
          <w:tcPr>
            <w:tcW w:w="3500" w:type="dxa"/>
          </w:tcPr>
          <w:p w14:paraId="35E0DE8A" w14:textId="77777777" w:rsidR="00B50050" w:rsidRDefault="00B50050" w:rsidP="0088127C">
            <w:pPr>
              <w:pStyle w:val="OtherTableBody"/>
            </w:pPr>
            <w:r>
              <w:t>Employment Status End Date</w:t>
            </w:r>
          </w:p>
        </w:tc>
        <w:tc>
          <w:tcPr>
            <w:tcW w:w="700" w:type="dxa"/>
          </w:tcPr>
          <w:p w14:paraId="0EC6334C" w14:textId="77777777" w:rsidR="00B50050" w:rsidRDefault="00B50050" w:rsidP="0088127C">
            <w:pPr>
              <w:pStyle w:val="OtherTableBody"/>
            </w:pPr>
            <w:r>
              <w:t>03520</w:t>
            </w:r>
          </w:p>
        </w:tc>
        <w:tc>
          <w:tcPr>
            <w:tcW w:w="600" w:type="dxa"/>
          </w:tcPr>
          <w:p w14:paraId="64AA91F2" w14:textId="77777777" w:rsidR="00B50050" w:rsidRDefault="00B50050" w:rsidP="0088127C">
            <w:pPr>
              <w:pStyle w:val="OtherTableBody"/>
            </w:pPr>
            <w:r>
              <w:t>OH1</w:t>
            </w:r>
          </w:p>
        </w:tc>
        <w:tc>
          <w:tcPr>
            <w:tcW w:w="600" w:type="dxa"/>
          </w:tcPr>
          <w:p w14:paraId="7EADD89C" w14:textId="77777777" w:rsidR="00B50050" w:rsidRDefault="00B50050" w:rsidP="0088127C">
            <w:pPr>
              <w:pStyle w:val="OtherTableBody"/>
            </w:pPr>
            <w:r>
              <w:t>5</w:t>
            </w:r>
          </w:p>
        </w:tc>
        <w:tc>
          <w:tcPr>
            <w:tcW w:w="600" w:type="dxa"/>
          </w:tcPr>
          <w:p w14:paraId="6E5BE7DB" w14:textId="77777777" w:rsidR="00B50050" w:rsidRDefault="00B50050" w:rsidP="0088127C">
            <w:pPr>
              <w:pStyle w:val="OtherTableBody"/>
            </w:pPr>
            <w:r>
              <w:t>..</w:t>
            </w:r>
          </w:p>
        </w:tc>
        <w:tc>
          <w:tcPr>
            <w:tcW w:w="600" w:type="dxa"/>
          </w:tcPr>
          <w:p w14:paraId="56DAC141" w14:textId="77777777" w:rsidR="00B50050" w:rsidRDefault="00B50050" w:rsidP="0088127C">
            <w:pPr>
              <w:pStyle w:val="OtherTableBody"/>
            </w:pPr>
          </w:p>
        </w:tc>
        <w:tc>
          <w:tcPr>
            <w:tcW w:w="600" w:type="dxa"/>
          </w:tcPr>
          <w:p w14:paraId="2134CED4" w14:textId="77777777" w:rsidR="00B50050" w:rsidRDefault="00B50050" w:rsidP="0088127C">
            <w:pPr>
              <w:pStyle w:val="OtherTableBody"/>
            </w:pPr>
            <w:r>
              <w:t>DT</w:t>
            </w:r>
          </w:p>
        </w:tc>
        <w:tc>
          <w:tcPr>
            <w:tcW w:w="700" w:type="dxa"/>
          </w:tcPr>
          <w:p w14:paraId="01EF6A4B" w14:textId="77777777" w:rsidR="00B50050" w:rsidRDefault="00B50050" w:rsidP="0088127C">
            <w:pPr>
              <w:pStyle w:val="OtherTableBody"/>
            </w:pPr>
          </w:p>
        </w:tc>
        <w:tc>
          <w:tcPr>
            <w:tcW w:w="600" w:type="dxa"/>
          </w:tcPr>
          <w:p w14:paraId="58CD7977" w14:textId="77777777" w:rsidR="00B50050" w:rsidRDefault="00B50050" w:rsidP="0088127C">
            <w:pPr>
              <w:pStyle w:val="OtherTableBody"/>
            </w:pPr>
          </w:p>
        </w:tc>
        <w:tc>
          <w:tcPr>
            <w:tcW w:w="900" w:type="dxa"/>
          </w:tcPr>
          <w:p w14:paraId="5DB9A93E" w14:textId="77777777" w:rsidR="00B50050" w:rsidRDefault="00B50050" w:rsidP="0088127C">
            <w:pPr>
              <w:pStyle w:val="OtherTableBody"/>
            </w:pPr>
            <w:r>
              <w:t>3.4.15.5</w:t>
            </w:r>
          </w:p>
        </w:tc>
      </w:tr>
      <w:tr w:rsidR="00B50050" w14:paraId="712E7EC8" w14:textId="77777777" w:rsidTr="00195548">
        <w:tc>
          <w:tcPr>
            <w:tcW w:w="3500" w:type="dxa"/>
          </w:tcPr>
          <w:p w14:paraId="7A92ABC2" w14:textId="77777777" w:rsidR="00B50050" w:rsidRDefault="00B50050" w:rsidP="0088127C">
            <w:pPr>
              <w:pStyle w:val="OtherTableBody"/>
            </w:pPr>
            <w:r>
              <w:t>Employment Status Start Date</w:t>
            </w:r>
          </w:p>
        </w:tc>
        <w:tc>
          <w:tcPr>
            <w:tcW w:w="700" w:type="dxa"/>
          </w:tcPr>
          <w:p w14:paraId="67D41A60" w14:textId="77777777" w:rsidR="00B50050" w:rsidRDefault="00B50050" w:rsidP="0088127C">
            <w:pPr>
              <w:pStyle w:val="OtherTableBody"/>
            </w:pPr>
            <w:r>
              <w:t>03519</w:t>
            </w:r>
          </w:p>
        </w:tc>
        <w:tc>
          <w:tcPr>
            <w:tcW w:w="600" w:type="dxa"/>
          </w:tcPr>
          <w:p w14:paraId="4F04BA1A" w14:textId="77777777" w:rsidR="00B50050" w:rsidRDefault="00B50050" w:rsidP="0088127C">
            <w:pPr>
              <w:pStyle w:val="OtherTableBody"/>
            </w:pPr>
            <w:r>
              <w:t>OH1</w:t>
            </w:r>
          </w:p>
        </w:tc>
        <w:tc>
          <w:tcPr>
            <w:tcW w:w="600" w:type="dxa"/>
          </w:tcPr>
          <w:p w14:paraId="03646080" w14:textId="77777777" w:rsidR="00B50050" w:rsidRDefault="00B50050" w:rsidP="0088127C">
            <w:pPr>
              <w:pStyle w:val="OtherTableBody"/>
            </w:pPr>
            <w:r>
              <w:t>4</w:t>
            </w:r>
          </w:p>
        </w:tc>
        <w:tc>
          <w:tcPr>
            <w:tcW w:w="600" w:type="dxa"/>
          </w:tcPr>
          <w:p w14:paraId="3CD6B4F0" w14:textId="77777777" w:rsidR="00B50050" w:rsidRDefault="00B50050" w:rsidP="0088127C">
            <w:pPr>
              <w:pStyle w:val="OtherTableBody"/>
            </w:pPr>
            <w:r>
              <w:t>..</w:t>
            </w:r>
          </w:p>
        </w:tc>
        <w:tc>
          <w:tcPr>
            <w:tcW w:w="600" w:type="dxa"/>
          </w:tcPr>
          <w:p w14:paraId="13E83BFF" w14:textId="77777777" w:rsidR="00B50050" w:rsidRDefault="00B50050" w:rsidP="0088127C">
            <w:pPr>
              <w:pStyle w:val="OtherTableBody"/>
            </w:pPr>
          </w:p>
        </w:tc>
        <w:tc>
          <w:tcPr>
            <w:tcW w:w="600" w:type="dxa"/>
          </w:tcPr>
          <w:p w14:paraId="4F527330" w14:textId="77777777" w:rsidR="00B50050" w:rsidRDefault="00B50050" w:rsidP="0088127C">
            <w:pPr>
              <w:pStyle w:val="OtherTableBody"/>
            </w:pPr>
            <w:r>
              <w:t>DT</w:t>
            </w:r>
          </w:p>
        </w:tc>
        <w:tc>
          <w:tcPr>
            <w:tcW w:w="700" w:type="dxa"/>
          </w:tcPr>
          <w:p w14:paraId="2919D234" w14:textId="77777777" w:rsidR="00B50050" w:rsidRDefault="00B50050" w:rsidP="0088127C">
            <w:pPr>
              <w:pStyle w:val="OtherTableBody"/>
            </w:pPr>
          </w:p>
        </w:tc>
        <w:tc>
          <w:tcPr>
            <w:tcW w:w="600" w:type="dxa"/>
          </w:tcPr>
          <w:p w14:paraId="5EA1DF98" w14:textId="77777777" w:rsidR="00B50050" w:rsidRDefault="00B50050" w:rsidP="0088127C">
            <w:pPr>
              <w:pStyle w:val="OtherTableBody"/>
            </w:pPr>
          </w:p>
        </w:tc>
        <w:tc>
          <w:tcPr>
            <w:tcW w:w="900" w:type="dxa"/>
          </w:tcPr>
          <w:p w14:paraId="030BA7BC" w14:textId="77777777" w:rsidR="00B50050" w:rsidRDefault="00B50050" w:rsidP="0088127C">
            <w:pPr>
              <w:pStyle w:val="OtherTableBody"/>
            </w:pPr>
            <w:r>
              <w:t>3.4.15.4</w:t>
            </w:r>
          </w:p>
        </w:tc>
      </w:tr>
      <w:tr w:rsidR="00B50050" w14:paraId="627E235F" w14:textId="77777777" w:rsidTr="00195548">
        <w:tc>
          <w:tcPr>
            <w:tcW w:w="3500" w:type="dxa"/>
          </w:tcPr>
          <w:p w14:paraId="1FC2B44C" w14:textId="77777777" w:rsidR="00B50050" w:rsidRDefault="00B50050" w:rsidP="0088127C">
            <w:pPr>
              <w:pStyle w:val="OtherTableBody"/>
            </w:pPr>
            <w:r>
              <w:t>Employment Status Unique Identifier</w:t>
            </w:r>
          </w:p>
        </w:tc>
        <w:tc>
          <w:tcPr>
            <w:tcW w:w="700" w:type="dxa"/>
          </w:tcPr>
          <w:p w14:paraId="0B8B98E9" w14:textId="77777777" w:rsidR="00B50050" w:rsidRDefault="00B50050" w:rsidP="0088127C">
            <w:pPr>
              <w:pStyle w:val="OtherTableBody"/>
            </w:pPr>
            <w:r>
              <w:t>02432</w:t>
            </w:r>
          </w:p>
        </w:tc>
        <w:tc>
          <w:tcPr>
            <w:tcW w:w="600" w:type="dxa"/>
          </w:tcPr>
          <w:p w14:paraId="0575D932" w14:textId="77777777" w:rsidR="00B50050" w:rsidRDefault="00B50050" w:rsidP="0088127C">
            <w:pPr>
              <w:pStyle w:val="OtherTableBody"/>
            </w:pPr>
            <w:r>
              <w:t>OH1</w:t>
            </w:r>
          </w:p>
        </w:tc>
        <w:tc>
          <w:tcPr>
            <w:tcW w:w="600" w:type="dxa"/>
          </w:tcPr>
          <w:p w14:paraId="151A0FA2" w14:textId="77777777" w:rsidR="00B50050" w:rsidRDefault="00B50050" w:rsidP="0088127C">
            <w:pPr>
              <w:pStyle w:val="OtherTableBody"/>
            </w:pPr>
            <w:r>
              <w:t>7</w:t>
            </w:r>
          </w:p>
        </w:tc>
        <w:tc>
          <w:tcPr>
            <w:tcW w:w="600" w:type="dxa"/>
          </w:tcPr>
          <w:p w14:paraId="23D683BC" w14:textId="77777777" w:rsidR="00B50050" w:rsidRDefault="00B50050" w:rsidP="0088127C">
            <w:pPr>
              <w:pStyle w:val="OtherTableBody"/>
            </w:pPr>
            <w:r>
              <w:t>..</w:t>
            </w:r>
          </w:p>
        </w:tc>
        <w:tc>
          <w:tcPr>
            <w:tcW w:w="600" w:type="dxa"/>
          </w:tcPr>
          <w:p w14:paraId="77887A84" w14:textId="77777777" w:rsidR="00B50050" w:rsidRDefault="00B50050" w:rsidP="0088127C">
            <w:pPr>
              <w:pStyle w:val="OtherTableBody"/>
            </w:pPr>
          </w:p>
        </w:tc>
        <w:tc>
          <w:tcPr>
            <w:tcW w:w="600" w:type="dxa"/>
          </w:tcPr>
          <w:p w14:paraId="49D11523" w14:textId="77777777" w:rsidR="00B50050" w:rsidRDefault="00B50050" w:rsidP="0088127C">
            <w:pPr>
              <w:pStyle w:val="OtherTableBody"/>
            </w:pPr>
            <w:r>
              <w:t>EI</w:t>
            </w:r>
          </w:p>
        </w:tc>
        <w:tc>
          <w:tcPr>
            <w:tcW w:w="700" w:type="dxa"/>
          </w:tcPr>
          <w:p w14:paraId="7524AADD" w14:textId="77777777" w:rsidR="00B50050" w:rsidRDefault="00B50050" w:rsidP="0088127C">
            <w:pPr>
              <w:pStyle w:val="OtherTableBody"/>
            </w:pPr>
          </w:p>
        </w:tc>
        <w:tc>
          <w:tcPr>
            <w:tcW w:w="600" w:type="dxa"/>
          </w:tcPr>
          <w:p w14:paraId="1ABBE79C" w14:textId="77777777" w:rsidR="00B50050" w:rsidRDefault="00B50050" w:rsidP="0088127C">
            <w:pPr>
              <w:pStyle w:val="OtherTableBody"/>
            </w:pPr>
          </w:p>
        </w:tc>
        <w:tc>
          <w:tcPr>
            <w:tcW w:w="900" w:type="dxa"/>
          </w:tcPr>
          <w:p w14:paraId="35B100F2" w14:textId="77777777" w:rsidR="00B50050" w:rsidRDefault="00B50050" w:rsidP="0088127C">
            <w:pPr>
              <w:pStyle w:val="OtherTableBody"/>
            </w:pPr>
            <w:r>
              <w:t>3.4.15.7</w:t>
            </w:r>
          </w:p>
        </w:tc>
      </w:tr>
      <w:tr w:rsidR="00B50050" w14:paraId="0129F60B" w14:textId="77777777" w:rsidTr="00195548">
        <w:tc>
          <w:tcPr>
            <w:tcW w:w="3500" w:type="dxa"/>
          </w:tcPr>
          <w:p w14:paraId="1C1FDD17" w14:textId="77777777" w:rsidR="00B50050" w:rsidRDefault="00B50050" w:rsidP="0088127C">
            <w:pPr>
              <w:pStyle w:val="OtherTableBody"/>
            </w:pPr>
            <w:r>
              <w:t>Employment Stop Date</w:t>
            </w:r>
          </w:p>
        </w:tc>
        <w:tc>
          <w:tcPr>
            <w:tcW w:w="700" w:type="dxa"/>
          </w:tcPr>
          <w:p w14:paraId="0D716C36" w14:textId="77777777" w:rsidR="00B50050" w:rsidRDefault="00B50050" w:rsidP="0088127C">
            <w:pPr>
              <w:pStyle w:val="OtherTableBody"/>
            </w:pPr>
            <w:r>
              <w:t>00783</w:t>
            </w:r>
          </w:p>
        </w:tc>
        <w:tc>
          <w:tcPr>
            <w:tcW w:w="600" w:type="dxa"/>
          </w:tcPr>
          <w:p w14:paraId="53511794" w14:textId="77777777" w:rsidR="00B50050" w:rsidRDefault="00B50050" w:rsidP="0088127C">
            <w:pPr>
              <w:pStyle w:val="OtherTableBody"/>
            </w:pPr>
            <w:r>
              <w:t>IN2</w:t>
            </w:r>
          </w:p>
        </w:tc>
        <w:tc>
          <w:tcPr>
            <w:tcW w:w="600" w:type="dxa"/>
          </w:tcPr>
          <w:p w14:paraId="690258F0" w14:textId="77777777" w:rsidR="00B50050" w:rsidRDefault="00B50050" w:rsidP="0088127C">
            <w:pPr>
              <w:pStyle w:val="OtherTableBody"/>
            </w:pPr>
            <w:r>
              <w:t>45</w:t>
            </w:r>
          </w:p>
        </w:tc>
        <w:tc>
          <w:tcPr>
            <w:tcW w:w="600" w:type="dxa"/>
          </w:tcPr>
          <w:p w14:paraId="1A1AD6AB" w14:textId="77777777" w:rsidR="00B50050" w:rsidRDefault="00B50050" w:rsidP="0088127C">
            <w:pPr>
              <w:pStyle w:val="OtherTableBody"/>
            </w:pPr>
            <w:r>
              <w:t>..</w:t>
            </w:r>
          </w:p>
        </w:tc>
        <w:tc>
          <w:tcPr>
            <w:tcW w:w="600" w:type="dxa"/>
          </w:tcPr>
          <w:p w14:paraId="12AA0BAE" w14:textId="77777777" w:rsidR="00B50050" w:rsidRDefault="00B50050" w:rsidP="0088127C">
            <w:pPr>
              <w:pStyle w:val="OtherTableBody"/>
            </w:pPr>
          </w:p>
        </w:tc>
        <w:tc>
          <w:tcPr>
            <w:tcW w:w="600" w:type="dxa"/>
          </w:tcPr>
          <w:p w14:paraId="208ED679" w14:textId="77777777" w:rsidR="00B50050" w:rsidRDefault="00B50050" w:rsidP="0088127C">
            <w:pPr>
              <w:pStyle w:val="OtherTableBody"/>
            </w:pPr>
            <w:r>
              <w:t>DT</w:t>
            </w:r>
          </w:p>
        </w:tc>
        <w:tc>
          <w:tcPr>
            <w:tcW w:w="700" w:type="dxa"/>
          </w:tcPr>
          <w:p w14:paraId="22C6A5A4" w14:textId="77777777" w:rsidR="00B50050" w:rsidRDefault="00B50050" w:rsidP="0088127C">
            <w:pPr>
              <w:pStyle w:val="OtherTableBody"/>
            </w:pPr>
          </w:p>
        </w:tc>
        <w:tc>
          <w:tcPr>
            <w:tcW w:w="600" w:type="dxa"/>
          </w:tcPr>
          <w:p w14:paraId="39CD5B92" w14:textId="77777777" w:rsidR="00B50050" w:rsidRDefault="00B50050" w:rsidP="0088127C">
            <w:pPr>
              <w:pStyle w:val="OtherTableBody"/>
            </w:pPr>
          </w:p>
        </w:tc>
        <w:tc>
          <w:tcPr>
            <w:tcW w:w="900" w:type="dxa"/>
          </w:tcPr>
          <w:p w14:paraId="163EC576" w14:textId="77777777" w:rsidR="00B50050" w:rsidRDefault="00B50050" w:rsidP="0088127C">
            <w:pPr>
              <w:pStyle w:val="OtherTableBody"/>
            </w:pPr>
            <w:r>
              <w:t>6.5.7.45</w:t>
            </w:r>
          </w:p>
        </w:tc>
      </w:tr>
      <w:tr w:rsidR="00B50050" w14:paraId="19A9A532" w14:textId="77777777" w:rsidTr="00195548">
        <w:tc>
          <w:tcPr>
            <w:tcW w:w="3500" w:type="dxa"/>
          </w:tcPr>
          <w:p w14:paraId="41D0C3FC" w14:textId="77777777" w:rsidR="00B50050" w:rsidRDefault="00B50050" w:rsidP="0088127C">
            <w:pPr>
              <w:pStyle w:val="OtherTableBody"/>
            </w:pPr>
            <w:r>
              <w:t>Employment Stop Date</w:t>
            </w:r>
          </w:p>
        </w:tc>
        <w:tc>
          <w:tcPr>
            <w:tcW w:w="700" w:type="dxa"/>
          </w:tcPr>
          <w:p w14:paraId="00FB7909" w14:textId="77777777" w:rsidR="00B50050" w:rsidRDefault="00B50050" w:rsidP="0088127C">
            <w:pPr>
              <w:pStyle w:val="OtherTableBody"/>
            </w:pPr>
            <w:r>
              <w:t>00783</w:t>
            </w:r>
          </w:p>
        </w:tc>
        <w:tc>
          <w:tcPr>
            <w:tcW w:w="600" w:type="dxa"/>
          </w:tcPr>
          <w:p w14:paraId="4A5F0F15" w14:textId="77777777" w:rsidR="00B50050" w:rsidRDefault="00B50050" w:rsidP="0088127C">
            <w:pPr>
              <w:pStyle w:val="OtherTableBody"/>
            </w:pPr>
            <w:r>
              <w:t>GT1</w:t>
            </w:r>
          </w:p>
        </w:tc>
        <w:tc>
          <w:tcPr>
            <w:tcW w:w="600" w:type="dxa"/>
          </w:tcPr>
          <w:p w14:paraId="3BD2770A" w14:textId="77777777" w:rsidR="00B50050" w:rsidRDefault="00B50050" w:rsidP="0088127C">
            <w:pPr>
              <w:pStyle w:val="OtherTableBody"/>
            </w:pPr>
            <w:r>
              <w:t>32</w:t>
            </w:r>
          </w:p>
        </w:tc>
        <w:tc>
          <w:tcPr>
            <w:tcW w:w="600" w:type="dxa"/>
          </w:tcPr>
          <w:p w14:paraId="142D9AD8" w14:textId="77777777" w:rsidR="00B50050" w:rsidRDefault="00B50050" w:rsidP="0088127C">
            <w:pPr>
              <w:pStyle w:val="OtherTableBody"/>
            </w:pPr>
            <w:r>
              <w:t>..</w:t>
            </w:r>
          </w:p>
        </w:tc>
        <w:tc>
          <w:tcPr>
            <w:tcW w:w="600" w:type="dxa"/>
          </w:tcPr>
          <w:p w14:paraId="349A0CA3" w14:textId="77777777" w:rsidR="00B50050" w:rsidRDefault="00B50050" w:rsidP="0088127C">
            <w:pPr>
              <w:pStyle w:val="OtherTableBody"/>
            </w:pPr>
          </w:p>
        </w:tc>
        <w:tc>
          <w:tcPr>
            <w:tcW w:w="600" w:type="dxa"/>
          </w:tcPr>
          <w:p w14:paraId="14E39D96" w14:textId="77777777" w:rsidR="00B50050" w:rsidRDefault="00B50050" w:rsidP="0088127C">
            <w:pPr>
              <w:pStyle w:val="OtherTableBody"/>
            </w:pPr>
            <w:r>
              <w:t>DT</w:t>
            </w:r>
          </w:p>
        </w:tc>
        <w:tc>
          <w:tcPr>
            <w:tcW w:w="700" w:type="dxa"/>
          </w:tcPr>
          <w:p w14:paraId="7B214B32" w14:textId="77777777" w:rsidR="00B50050" w:rsidRDefault="00B50050" w:rsidP="0088127C">
            <w:pPr>
              <w:pStyle w:val="OtherTableBody"/>
            </w:pPr>
          </w:p>
        </w:tc>
        <w:tc>
          <w:tcPr>
            <w:tcW w:w="600" w:type="dxa"/>
          </w:tcPr>
          <w:p w14:paraId="474EB6D9" w14:textId="77777777" w:rsidR="00B50050" w:rsidRDefault="00B50050" w:rsidP="0088127C">
            <w:pPr>
              <w:pStyle w:val="OtherTableBody"/>
            </w:pPr>
          </w:p>
        </w:tc>
        <w:tc>
          <w:tcPr>
            <w:tcW w:w="900" w:type="dxa"/>
          </w:tcPr>
          <w:p w14:paraId="31C97C13" w14:textId="77777777" w:rsidR="00B50050" w:rsidRDefault="00B50050" w:rsidP="0088127C">
            <w:pPr>
              <w:pStyle w:val="OtherTableBody"/>
            </w:pPr>
            <w:r>
              <w:t>6.5.5.32</w:t>
            </w:r>
          </w:p>
        </w:tc>
      </w:tr>
      <w:tr w:rsidR="00B50050" w14:paraId="1E48BA8C" w14:textId="77777777" w:rsidTr="00195548">
        <w:tc>
          <w:tcPr>
            <w:tcW w:w="3500" w:type="dxa"/>
          </w:tcPr>
          <w:p w14:paraId="1C331CCC" w14:textId="77777777" w:rsidR="00B50050" w:rsidRDefault="00B50050" w:rsidP="0088127C">
            <w:pPr>
              <w:pStyle w:val="OtherTableBody"/>
            </w:pPr>
            <w:r>
              <w:t>Encoding Characters</w:t>
            </w:r>
          </w:p>
        </w:tc>
        <w:tc>
          <w:tcPr>
            <w:tcW w:w="700" w:type="dxa"/>
          </w:tcPr>
          <w:p w14:paraId="6FE48956" w14:textId="77777777" w:rsidR="00B50050" w:rsidRDefault="00B50050" w:rsidP="0088127C">
            <w:pPr>
              <w:pStyle w:val="OtherTableBody"/>
            </w:pPr>
            <w:r>
              <w:t>00002</w:t>
            </w:r>
          </w:p>
        </w:tc>
        <w:tc>
          <w:tcPr>
            <w:tcW w:w="600" w:type="dxa"/>
          </w:tcPr>
          <w:p w14:paraId="2D75902B" w14:textId="77777777" w:rsidR="00B50050" w:rsidRDefault="00B50050" w:rsidP="0088127C">
            <w:pPr>
              <w:pStyle w:val="OtherTableBody"/>
            </w:pPr>
            <w:r>
              <w:t>MSH</w:t>
            </w:r>
          </w:p>
        </w:tc>
        <w:tc>
          <w:tcPr>
            <w:tcW w:w="600" w:type="dxa"/>
          </w:tcPr>
          <w:p w14:paraId="12289911" w14:textId="77777777" w:rsidR="00B50050" w:rsidRDefault="00B50050" w:rsidP="0088127C">
            <w:pPr>
              <w:pStyle w:val="OtherTableBody"/>
            </w:pPr>
            <w:r>
              <w:t>2</w:t>
            </w:r>
          </w:p>
        </w:tc>
        <w:tc>
          <w:tcPr>
            <w:tcW w:w="600" w:type="dxa"/>
          </w:tcPr>
          <w:p w14:paraId="3A84D3AE" w14:textId="77777777" w:rsidR="00B50050" w:rsidRDefault="00B50050" w:rsidP="0088127C">
            <w:pPr>
              <w:pStyle w:val="OtherTableBody"/>
            </w:pPr>
            <w:r>
              <w:t>4..5</w:t>
            </w:r>
          </w:p>
        </w:tc>
        <w:tc>
          <w:tcPr>
            <w:tcW w:w="600" w:type="dxa"/>
          </w:tcPr>
          <w:p w14:paraId="14B97E06" w14:textId="77777777" w:rsidR="00B50050" w:rsidRDefault="00B50050" w:rsidP="0088127C">
            <w:pPr>
              <w:pStyle w:val="OtherTableBody"/>
            </w:pPr>
          </w:p>
        </w:tc>
        <w:tc>
          <w:tcPr>
            <w:tcW w:w="600" w:type="dxa"/>
          </w:tcPr>
          <w:p w14:paraId="2B246E6B" w14:textId="77777777" w:rsidR="00B50050" w:rsidRDefault="00B50050" w:rsidP="0088127C">
            <w:pPr>
              <w:pStyle w:val="OtherTableBody"/>
            </w:pPr>
            <w:r>
              <w:t>ST</w:t>
            </w:r>
          </w:p>
        </w:tc>
        <w:tc>
          <w:tcPr>
            <w:tcW w:w="700" w:type="dxa"/>
          </w:tcPr>
          <w:p w14:paraId="2FACC83A" w14:textId="77777777" w:rsidR="00B50050" w:rsidRDefault="00B50050" w:rsidP="0088127C">
            <w:pPr>
              <w:pStyle w:val="OtherTableBody"/>
            </w:pPr>
          </w:p>
        </w:tc>
        <w:tc>
          <w:tcPr>
            <w:tcW w:w="600" w:type="dxa"/>
          </w:tcPr>
          <w:p w14:paraId="128A2C3E" w14:textId="77777777" w:rsidR="00B50050" w:rsidRDefault="00B50050" w:rsidP="0088127C">
            <w:pPr>
              <w:pStyle w:val="OtherTableBody"/>
            </w:pPr>
          </w:p>
        </w:tc>
        <w:tc>
          <w:tcPr>
            <w:tcW w:w="900" w:type="dxa"/>
          </w:tcPr>
          <w:p w14:paraId="59D011D3" w14:textId="77777777" w:rsidR="00B50050" w:rsidRDefault="00B50050" w:rsidP="0088127C">
            <w:pPr>
              <w:pStyle w:val="OtherTableBody"/>
            </w:pPr>
            <w:r>
              <w:t>2.14.9.2</w:t>
            </w:r>
          </w:p>
        </w:tc>
      </w:tr>
      <w:tr w:rsidR="00B50050" w14:paraId="6EBBBAB6" w14:textId="77777777" w:rsidTr="00195548">
        <w:tc>
          <w:tcPr>
            <w:tcW w:w="3500" w:type="dxa"/>
          </w:tcPr>
          <w:p w14:paraId="6729601A" w14:textId="77777777" w:rsidR="00B50050" w:rsidRDefault="00B50050" w:rsidP="0088127C">
            <w:pPr>
              <w:pStyle w:val="OtherTableBody"/>
            </w:pPr>
            <w:r>
              <w:t>Encounter Type</w:t>
            </w:r>
          </w:p>
        </w:tc>
        <w:tc>
          <w:tcPr>
            <w:tcW w:w="700" w:type="dxa"/>
          </w:tcPr>
          <w:p w14:paraId="3958BE15" w14:textId="77777777" w:rsidR="00B50050" w:rsidRDefault="00B50050" w:rsidP="0088127C">
            <w:pPr>
              <w:pStyle w:val="OtherTableBody"/>
            </w:pPr>
            <w:r>
              <w:t>03421</w:t>
            </w:r>
          </w:p>
        </w:tc>
        <w:tc>
          <w:tcPr>
            <w:tcW w:w="600" w:type="dxa"/>
          </w:tcPr>
          <w:p w14:paraId="1C80F00A" w14:textId="77777777" w:rsidR="00B50050" w:rsidRDefault="00B50050" w:rsidP="0088127C">
            <w:pPr>
              <w:pStyle w:val="OtherTableBody"/>
            </w:pPr>
            <w:r>
              <w:t>AUT</w:t>
            </w:r>
          </w:p>
        </w:tc>
        <w:tc>
          <w:tcPr>
            <w:tcW w:w="600" w:type="dxa"/>
          </w:tcPr>
          <w:p w14:paraId="19858341" w14:textId="77777777" w:rsidR="00B50050" w:rsidRDefault="00B50050" w:rsidP="0088127C">
            <w:pPr>
              <w:pStyle w:val="OtherTableBody"/>
            </w:pPr>
            <w:r>
              <w:t>21</w:t>
            </w:r>
          </w:p>
        </w:tc>
        <w:tc>
          <w:tcPr>
            <w:tcW w:w="600" w:type="dxa"/>
          </w:tcPr>
          <w:p w14:paraId="3209235D" w14:textId="77777777" w:rsidR="00B50050" w:rsidRDefault="00B50050" w:rsidP="0088127C">
            <w:pPr>
              <w:pStyle w:val="OtherTableBody"/>
            </w:pPr>
            <w:r>
              <w:t>..</w:t>
            </w:r>
          </w:p>
        </w:tc>
        <w:tc>
          <w:tcPr>
            <w:tcW w:w="600" w:type="dxa"/>
          </w:tcPr>
          <w:p w14:paraId="239E7CF4" w14:textId="77777777" w:rsidR="00B50050" w:rsidRDefault="00B50050" w:rsidP="0088127C">
            <w:pPr>
              <w:pStyle w:val="OtherTableBody"/>
            </w:pPr>
          </w:p>
        </w:tc>
        <w:tc>
          <w:tcPr>
            <w:tcW w:w="600" w:type="dxa"/>
          </w:tcPr>
          <w:p w14:paraId="122C7223" w14:textId="77777777" w:rsidR="00B50050" w:rsidRDefault="00B50050" w:rsidP="0088127C">
            <w:pPr>
              <w:pStyle w:val="OtherTableBody"/>
            </w:pPr>
            <w:r>
              <w:t>CWE</w:t>
            </w:r>
          </w:p>
        </w:tc>
        <w:tc>
          <w:tcPr>
            <w:tcW w:w="700" w:type="dxa"/>
          </w:tcPr>
          <w:p w14:paraId="4E2365DB" w14:textId="77777777" w:rsidR="00B50050" w:rsidRDefault="00B50050" w:rsidP="0088127C">
            <w:pPr>
              <w:pStyle w:val="OtherTableBody"/>
            </w:pPr>
          </w:p>
        </w:tc>
        <w:tc>
          <w:tcPr>
            <w:tcW w:w="600" w:type="dxa"/>
          </w:tcPr>
          <w:p w14:paraId="3F0764CA" w14:textId="77777777" w:rsidR="00B50050" w:rsidRDefault="00B50050" w:rsidP="0088127C">
            <w:pPr>
              <w:pStyle w:val="OtherTableBody"/>
            </w:pPr>
            <w:r>
              <w:t>0574</w:t>
            </w:r>
          </w:p>
        </w:tc>
        <w:tc>
          <w:tcPr>
            <w:tcW w:w="900" w:type="dxa"/>
          </w:tcPr>
          <w:p w14:paraId="19B2783F" w14:textId="77777777" w:rsidR="00B50050" w:rsidRDefault="00B50050" w:rsidP="0088127C">
            <w:pPr>
              <w:pStyle w:val="OtherTableBody"/>
            </w:pPr>
            <w:r>
              <w:t>11.8.2.21</w:t>
            </w:r>
          </w:p>
        </w:tc>
      </w:tr>
      <w:tr w:rsidR="00B50050" w14:paraId="713313C3" w14:textId="77777777" w:rsidTr="00195548">
        <w:tc>
          <w:tcPr>
            <w:tcW w:w="3500" w:type="dxa"/>
          </w:tcPr>
          <w:p w14:paraId="32F6D04E" w14:textId="77777777" w:rsidR="00B50050" w:rsidRDefault="00B50050" w:rsidP="0088127C">
            <w:pPr>
              <w:pStyle w:val="OtherTableBody"/>
            </w:pPr>
            <w:r>
              <w:t>End Date</w:t>
            </w:r>
          </w:p>
        </w:tc>
        <w:tc>
          <w:tcPr>
            <w:tcW w:w="700" w:type="dxa"/>
          </w:tcPr>
          <w:p w14:paraId="41A2014D" w14:textId="77777777" w:rsidR="00B50050" w:rsidRDefault="00B50050" w:rsidP="0088127C">
            <w:pPr>
              <w:pStyle w:val="OtherTableBody"/>
            </w:pPr>
            <w:r>
              <w:t>00198</w:t>
            </w:r>
          </w:p>
        </w:tc>
        <w:tc>
          <w:tcPr>
            <w:tcW w:w="600" w:type="dxa"/>
          </w:tcPr>
          <w:p w14:paraId="7F18ACF4" w14:textId="77777777" w:rsidR="00B50050" w:rsidRDefault="00B50050" w:rsidP="0088127C">
            <w:pPr>
              <w:pStyle w:val="OtherTableBody"/>
            </w:pPr>
            <w:r>
              <w:t>NK1</w:t>
            </w:r>
          </w:p>
        </w:tc>
        <w:tc>
          <w:tcPr>
            <w:tcW w:w="600" w:type="dxa"/>
          </w:tcPr>
          <w:p w14:paraId="70AFFF81" w14:textId="77777777" w:rsidR="00B50050" w:rsidRDefault="00B50050" w:rsidP="0088127C">
            <w:pPr>
              <w:pStyle w:val="OtherTableBody"/>
            </w:pPr>
            <w:r>
              <w:t>9</w:t>
            </w:r>
          </w:p>
        </w:tc>
        <w:tc>
          <w:tcPr>
            <w:tcW w:w="600" w:type="dxa"/>
          </w:tcPr>
          <w:p w14:paraId="2AE9E33D" w14:textId="77777777" w:rsidR="00B50050" w:rsidRDefault="00B50050" w:rsidP="0088127C">
            <w:pPr>
              <w:pStyle w:val="OtherTableBody"/>
            </w:pPr>
            <w:r>
              <w:t>..</w:t>
            </w:r>
          </w:p>
        </w:tc>
        <w:tc>
          <w:tcPr>
            <w:tcW w:w="600" w:type="dxa"/>
          </w:tcPr>
          <w:p w14:paraId="69BF59DF" w14:textId="77777777" w:rsidR="00B50050" w:rsidRDefault="00B50050" w:rsidP="0088127C">
            <w:pPr>
              <w:pStyle w:val="OtherTableBody"/>
            </w:pPr>
          </w:p>
        </w:tc>
        <w:tc>
          <w:tcPr>
            <w:tcW w:w="600" w:type="dxa"/>
          </w:tcPr>
          <w:p w14:paraId="6CE7C17C" w14:textId="77777777" w:rsidR="00B50050" w:rsidRDefault="00B50050" w:rsidP="0088127C">
            <w:pPr>
              <w:pStyle w:val="OtherTableBody"/>
            </w:pPr>
            <w:r>
              <w:t>DT</w:t>
            </w:r>
          </w:p>
        </w:tc>
        <w:tc>
          <w:tcPr>
            <w:tcW w:w="700" w:type="dxa"/>
          </w:tcPr>
          <w:p w14:paraId="11F6AD75" w14:textId="77777777" w:rsidR="00B50050" w:rsidRDefault="00B50050" w:rsidP="0088127C">
            <w:pPr>
              <w:pStyle w:val="OtherTableBody"/>
            </w:pPr>
          </w:p>
        </w:tc>
        <w:tc>
          <w:tcPr>
            <w:tcW w:w="600" w:type="dxa"/>
          </w:tcPr>
          <w:p w14:paraId="3F691B46" w14:textId="77777777" w:rsidR="00B50050" w:rsidRDefault="00B50050" w:rsidP="0088127C">
            <w:pPr>
              <w:pStyle w:val="OtherTableBody"/>
            </w:pPr>
          </w:p>
        </w:tc>
        <w:tc>
          <w:tcPr>
            <w:tcW w:w="900" w:type="dxa"/>
          </w:tcPr>
          <w:p w14:paraId="3E4827FE" w14:textId="77777777" w:rsidR="00B50050" w:rsidRDefault="00B50050" w:rsidP="0088127C">
            <w:pPr>
              <w:pStyle w:val="OtherTableBody"/>
            </w:pPr>
            <w:r>
              <w:t>3.4.5.9</w:t>
            </w:r>
          </w:p>
        </w:tc>
      </w:tr>
      <w:tr w:rsidR="00B50050" w14:paraId="3AE8F9B4" w14:textId="77777777" w:rsidTr="00195548">
        <w:tc>
          <w:tcPr>
            <w:tcW w:w="3500" w:type="dxa"/>
          </w:tcPr>
          <w:p w14:paraId="4F8A0D89" w14:textId="77777777" w:rsidR="00B50050" w:rsidRDefault="00B50050" w:rsidP="0088127C">
            <w:pPr>
              <w:pStyle w:val="OtherTableBody"/>
            </w:pPr>
            <w:r>
              <w:t>End date/time</w:t>
            </w:r>
          </w:p>
        </w:tc>
        <w:tc>
          <w:tcPr>
            <w:tcW w:w="700" w:type="dxa"/>
          </w:tcPr>
          <w:p w14:paraId="7E36179C" w14:textId="77777777" w:rsidR="00B50050" w:rsidRDefault="00B50050" w:rsidP="0088127C">
            <w:pPr>
              <w:pStyle w:val="OtherTableBody"/>
            </w:pPr>
            <w:r>
              <w:t>01634</w:t>
            </w:r>
          </w:p>
        </w:tc>
        <w:tc>
          <w:tcPr>
            <w:tcW w:w="600" w:type="dxa"/>
          </w:tcPr>
          <w:p w14:paraId="7C34A983" w14:textId="77777777" w:rsidR="00B50050" w:rsidRDefault="00B50050" w:rsidP="0088127C">
            <w:pPr>
              <w:pStyle w:val="OtherTableBody"/>
            </w:pPr>
            <w:r>
              <w:t>TQ1</w:t>
            </w:r>
          </w:p>
        </w:tc>
        <w:tc>
          <w:tcPr>
            <w:tcW w:w="600" w:type="dxa"/>
          </w:tcPr>
          <w:p w14:paraId="0B5811E3" w14:textId="77777777" w:rsidR="00B50050" w:rsidRDefault="00B50050" w:rsidP="0088127C">
            <w:pPr>
              <w:pStyle w:val="OtherTableBody"/>
            </w:pPr>
            <w:r>
              <w:t>8</w:t>
            </w:r>
          </w:p>
        </w:tc>
        <w:tc>
          <w:tcPr>
            <w:tcW w:w="600" w:type="dxa"/>
          </w:tcPr>
          <w:p w14:paraId="4CB2D85A" w14:textId="77777777" w:rsidR="00B50050" w:rsidRDefault="00B50050" w:rsidP="0088127C">
            <w:pPr>
              <w:pStyle w:val="OtherTableBody"/>
            </w:pPr>
            <w:r>
              <w:t>..</w:t>
            </w:r>
          </w:p>
        </w:tc>
        <w:tc>
          <w:tcPr>
            <w:tcW w:w="600" w:type="dxa"/>
          </w:tcPr>
          <w:p w14:paraId="0422D8F4" w14:textId="77777777" w:rsidR="00B50050" w:rsidRDefault="00B50050" w:rsidP="0088127C">
            <w:pPr>
              <w:pStyle w:val="OtherTableBody"/>
            </w:pPr>
          </w:p>
        </w:tc>
        <w:tc>
          <w:tcPr>
            <w:tcW w:w="600" w:type="dxa"/>
          </w:tcPr>
          <w:p w14:paraId="47E9BD77" w14:textId="77777777" w:rsidR="00B50050" w:rsidRDefault="00B50050" w:rsidP="0088127C">
            <w:pPr>
              <w:pStyle w:val="OtherTableBody"/>
            </w:pPr>
            <w:r>
              <w:t>DTM</w:t>
            </w:r>
          </w:p>
        </w:tc>
        <w:tc>
          <w:tcPr>
            <w:tcW w:w="700" w:type="dxa"/>
          </w:tcPr>
          <w:p w14:paraId="6D165A3D" w14:textId="77777777" w:rsidR="00B50050" w:rsidRDefault="00B50050" w:rsidP="0088127C">
            <w:pPr>
              <w:pStyle w:val="OtherTableBody"/>
            </w:pPr>
          </w:p>
        </w:tc>
        <w:tc>
          <w:tcPr>
            <w:tcW w:w="600" w:type="dxa"/>
          </w:tcPr>
          <w:p w14:paraId="0D90D877" w14:textId="77777777" w:rsidR="00B50050" w:rsidRDefault="00B50050" w:rsidP="0088127C">
            <w:pPr>
              <w:pStyle w:val="OtherTableBody"/>
            </w:pPr>
          </w:p>
        </w:tc>
        <w:tc>
          <w:tcPr>
            <w:tcW w:w="900" w:type="dxa"/>
          </w:tcPr>
          <w:p w14:paraId="08CCFBEA" w14:textId="77777777" w:rsidR="00B50050" w:rsidRDefault="00B50050" w:rsidP="0088127C">
            <w:pPr>
              <w:pStyle w:val="OtherTableBody"/>
            </w:pPr>
            <w:r>
              <w:t>4.5.4.8</w:t>
            </w:r>
          </w:p>
        </w:tc>
      </w:tr>
      <w:tr w:rsidR="00B50050" w14:paraId="11810DE8" w14:textId="77777777" w:rsidTr="00195548">
        <w:tc>
          <w:tcPr>
            <w:tcW w:w="3500" w:type="dxa"/>
          </w:tcPr>
          <w:p w14:paraId="16C042FD" w14:textId="77777777" w:rsidR="00B50050" w:rsidRDefault="00B50050" w:rsidP="0088127C">
            <w:pPr>
              <w:pStyle w:val="OtherTableBody"/>
            </w:pPr>
            <w:r>
              <w:t>End Date/Time</w:t>
            </w:r>
          </w:p>
        </w:tc>
        <w:tc>
          <w:tcPr>
            <w:tcW w:w="700" w:type="dxa"/>
          </w:tcPr>
          <w:p w14:paraId="68D69A28" w14:textId="77777777" w:rsidR="00B50050" w:rsidRDefault="00B50050" w:rsidP="0088127C">
            <w:pPr>
              <w:pStyle w:val="OtherTableBody"/>
            </w:pPr>
            <w:r>
              <w:t>01432</w:t>
            </w:r>
          </w:p>
        </w:tc>
        <w:tc>
          <w:tcPr>
            <w:tcW w:w="600" w:type="dxa"/>
          </w:tcPr>
          <w:p w14:paraId="0BE4DDDB" w14:textId="77777777" w:rsidR="00B50050" w:rsidRDefault="00B50050" w:rsidP="0088127C">
            <w:pPr>
              <w:pStyle w:val="OtherTableBody"/>
            </w:pPr>
            <w:r>
              <w:t>EQP</w:t>
            </w:r>
          </w:p>
        </w:tc>
        <w:tc>
          <w:tcPr>
            <w:tcW w:w="600" w:type="dxa"/>
          </w:tcPr>
          <w:p w14:paraId="661FCE8F" w14:textId="77777777" w:rsidR="00B50050" w:rsidRDefault="00B50050" w:rsidP="0088127C">
            <w:pPr>
              <w:pStyle w:val="OtherTableBody"/>
            </w:pPr>
            <w:r>
              <w:t>4</w:t>
            </w:r>
          </w:p>
        </w:tc>
        <w:tc>
          <w:tcPr>
            <w:tcW w:w="600" w:type="dxa"/>
          </w:tcPr>
          <w:p w14:paraId="6D442009" w14:textId="77777777" w:rsidR="00B50050" w:rsidRDefault="00B50050" w:rsidP="0088127C">
            <w:pPr>
              <w:pStyle w:val="OtherTableBody"/>
            </w:pPr>
            <w:r>
              <w:t>..</w:t>
            </w:r>
          </w:p>
        </w:tc>
        <w:tc>
          <w:tcPr>
            <w:tcW w:w="600" w:type="dxa"/>
          </w:tcPr>
          <w:p w14:paraId="698DDC2C" w14:textId="77777777" w:rsidR="00B50050" w:rsidRDefault="00B50050" w:rsidP="0088127C">
            <w:pPr>
              <w:pStyle w:val="OtherTableBody"/>
            </w:pPr>
          </w:p>
        </w:tc>
        <w:tc>
          <w:tcPr>
            <w:tcW w:w="600" w:type="dxa"/>
          </w:tcPr>
          <w:p w14:paraId="02447B33" w14:textId="77777777" w:rsidR="00B50050" w:rsidRDefault="00B50050" w:rsidP="0088127C">
            <w:pPr>
              <w:pStyle w:val="OtherTableBody"/>
            </w:pPr>
            <w:r>
              <w:t>DTM</w:t>
            </w:r>
          </w:p>
        </w:tc>
        <w:tc>
          <w:tcPr>
            <w:tcW w:w="700" w:type="dxa"/>
          </w:tcPr>
          <w:p w14:paraId="183706A2" w14:textId="77777777" w:rsidR="00B50050" w:rsidRDefault="00B50050" w:rsidP="0088127C">
            <w:pPr>
              <w:pStyle w:val="OtherTableBody"/>
            </w:pPr>
          </w:p>
        </w:tc>
        <w:tc>
          <w:tcPr>
            <w:tcW w:w="600" w:type="dxa"/>
          </w:tcPr>
          <w:p w14:paraId="120623B0" w14:textId="77777777" w:rsidR="00B50050" w:rsidRDefault="00B50050" w:rsidP="0088127C">
            <w:pPr>
              <w:pStyle w:val="OtherTableBody"/>
            </w:pPr>
          </w:p>
        </w:tc>
        <w:tc>
          <w:tcPr>
            <w:tcW w:w="900" w:type="dxa"/>
          </w:tcPr>
          <w:p w14:paraId="1093CF36" w14:textId="77777777" w:rsidR="00B50050" w:rsidRDefault="00B50050" w:rsidP="0088127C">
            <w:pPr>
              <w:pStyle w:val="OtherTableBody"/>
            </w:pPr>
            <w:r>
              <w:t>13.4.12.4</w:t>
            </w:r>
          </w:p>
        </w:tc>
      </w:tr>
      <w:tr w:rsidR="00B50050" w14:paraId="51689AC3" w14:textId="77777777" w:rsidTr="00195548">
        <w:tc>
          <w:tcPr>
            <w:tcW w:w="3500" w:type="dxa"/>
          </w:tcPr>
          <w:p w14:paraId="1EFF351B" w14:textId="77777777" w:rsidR="00B50050" w:rsidRDefault="00B50050" w:rsidP="0088127C">
            <w:pPr>
              <w:pStyle w:val="OtherTableBody"/>
            </w:pPr>
            <w:r>
              <w:t>End Date/Time (departure time)</w:t>
            </w:r>
          </w:p>
        </w:tc>
        <w:tc>
          <w:tcPr>
            <w:tcW w:w="700" w:type="dxa"/>
          </w:tcPr>
          <w:p w14:paraId="3FA50CA6" w14:textId="77777777" w:rsidR="00B50050" w:rsidRDefault="00B50050" w:rsidP="0088127C">
            <w:pPr>
              <w:pStyle w:val="OtherTableBody"/>
            </w:pPr>
            <w:r>
              <w:t>02388</w:t>
            </w:r>
          </w:p>
        </w:tc>
        <w:tc>
          <w:tcPr>
            <w:tcW w:w="600" w:type="dxa"/>
          </w:tcPr>
          <w:p w14:paraId="39E30CDA" w14:textId="77777777" w:rsidR="00B50050" w:rsidRDefault="00B50050" w:rsidP="0088127C">
            <w:pPr>
              <w:pStyle w:val="OtherTableBody"/>
            </w:pPr>
            <w:r>
              <w:t>PRT</w:t>
            </w:r>
          </w:p>
        </w:tc>
        <w:tc>
          <w:tcPr>
            <w:tcW w:w="600" w:type="dxa"/>
          </w:tcPr>
          <w:p w14:paraId="5670EB26" w14:textId="77777777" w:rsidR="00B50050" w:rsidRDefault="00B50050" w:rsidP="0088127C">
            <w:pPr>
              <w:pStyle w:val="OtherTableBody"/>
            </w:pPr>
            <w:r>
              <w:t>12</w:t>
            </w:r>
          </w:p>
        </w:tc>
        <w:tc>
          <w:tcPr>
            <w:tcW w:w="600" w:type="dxa"/>
          </w:tcPr>
          <w:p w14:paraId="44F9F67B" w14:textId="77777777" w:rsidR="00B50050" w:rsidRDefault="00B50050" w:rsidP="0088127C">
            <w:pPr>
              <w:pStyle w:val="OtherTableBody"/>
            </w:pPr>
            <w:r>
              <w:t>..</w:t>
            </w:r>
          </w:p>
        </w:tc>
        <w:tc>
          <w:tcPr>
            <w:tcW w:w="600" w:type="dxa"/>
          </w:tcPr>
          <w:p w14:paraId="4471B92E" w14:textId="77777777" w:rsidR="00B50050" w:rsidRDefault="00B50050" w:rsidP="0088127C">
            <w:pPr>
              <w:pStyle w:val="OtherTableBody"/>
            </w:pPr>
          </w:p>
        </w:tc>
        <w:tc>
          <w:tcPr>
            <w:tcW w:w="600" w:type="dxa"/>
          </w:tcPr>
          <w:p w14:paraId="59D9F426" w14:textId="77777777" w:rsidR="00B50050" w:rsidRDefault="00B50050" w:rsidP="0088127C">
            <w:pPr>
              <w:pStyle w:val="OtherTableBody"/>
            </w:pPr>
            <w:r>
              <w:t>DTM</w:t>
            </w:r>
          </w:p>
        </w:tc>
        <w:tc>
          <w:tcPr>
            <w:tcW w:w="700" w:type="dxa"/>
          </w:tcPr>
          <w:p w14:paraId="197838DD" w14:textId="77777777" w:rsidR="00B50050" w:rsidRDefault="00B50050" w:rsidP="0088127C">
            <w:pPr>
              <w:pStyle w:val="OtherTableBody"/>
            </w:pPr>
          </w:p>
        </w:tc>
        <w:tc>
          <w:tcPr>
            <w:tcW w:w="600" w:type="dxa"/>
          </w:tcPr>
          <w:p w14:paraId="342A2EB5" w14:textId="77777777" w:rsidR="00B50050" w:rsidRDefault="00B50050" w:rsidP="0088127C">
            <w:pPr>
              <w:pStyle w:val="OtherTableBody"/>
            </w:pPr>
          </w:p>
        </w:tc>
        <w:tc>
          <w:tcPr>
            <w:tcW w:w="900" w:type="dxa"/>
          </w:tcPr>
          <w:p w14:paraId="514EA6FA" w14:textId="77777777" w:rsidR="00B50050" w:rsidRDefault="00B50050" w:rsidP="0088127C">
            <w:pPr>
              <w:pStyle w:val="OtherTableBody"/>
            </w:pPr>
            <w:r>
              <w:t>7.4.4.12</w:t>
            </w:r>
          </w:p>
        </w:tc>
      </w:tr>
      <w:tr w:rsidR="00B50050" w14:paraId="363CA22C" w14:textId="77777777" w:rsidTr="00195548">
        <w:tc>
          <w:tcPr>
            <w:tcW w:w="3500" w:type="dxa"/>
          </w:tcPr>
          <w:p w14:paraId="350611CB" w14:textId="77777777" w:rsidR="00B50050" w:rsidRDefault="00B50050" w:rsidP="0088127C">
            <w:pPr>
              <w:pStyle w:val="OtherTableBody"/>
            </w:pPr>
            <w:r>
              <w:t>Ending Notification Code</w:t>
            </w:r>
          </w:p>
        </w:tc>
        <w:tc>
          <w:tcPr>
            <w:tcW w:w="700" w:type="dxa"/>
          </w:tcPr>
          <w:p w14:paraId="44E56240" w14:textId="77777777" w:rsidR="00B50050" w:rsidRDefault="00B50050" w:rsidP="0088127C">
            <w:pPr>
              <w:pStyle w:val="OtherTableBody"/>
            </w:pPr>
            <w:r>
              <w:t>01407</w:t>
            </w:r>
          </w:p>
        </w:tc>
        <w:tc>
          <w:tcPr>
            <w:tcW w:w="600" w:type="dxa"/>
          </w:tcPr>
          <w:p w14:paraId="2EF7125C" w14:textId="77777777" w:rsidR="00B50050" w:rsidRDefault="00B50050" w:rsidP="0088127C">
            <w:pPr>
              <w:pStyle w:val="OtherTableBody"/>
            </w:pPr>
            <w:r>
              <w:t>CNS</w:t>
            </w:r>
          </w:p>
        </w:tc>
        <w:tc>
          <w:tcPr>
            <w:tcW w:w="600" w:type="dxa"/>
          </w:tcPr>
          <w:p w14:paraId="5788167B" w14:textId="77777777" w:rsidR="00B50050" w:rsidRDefault="00B50050" w:rsidP="0088127C">
            <w:pPr>
              <w:pStyle w:val="OtherTableBody"/>
            </w:pPr>
            <w:r>
              <w:t>6</w:t>
            </w:r>
          </w:p>
        </w:tc>
        <w:tc>
          <w:tcPr>
            <w:tcW w:w="600" w:type="dxa"/>
          </w:tcPr>
          <w:p w14:paraId="1AD35C54" w14:textId="77777777" w:rsidR="00B50050" w:rsidRDefault="00B50050" w:rsidP="0088127C">
            <w:pPr>
              <w:pStyle w:val="OtherTableBody"/>
            </w:pPr>
            <w:r>
              <w:t>..</w:t>
            </w:r>
          </w:p>
        </w:tc>
        <w:tc>
          <w:tcPr>
            <w:tcW w:w="600" w:type="dxa"/>
          </w:tcPr>
          <w:p w14:paraId="3989CEB8" w14:textId="77777777" w:rsidR="00B50050" w:rsidRDefault="00B50050" w:rsidP="0088127C">
            <w:pPr>
              <w:pStyle w:val="OtherTableBody"/>
            </w:pPr>
          </w:p>
        </w:tc>
        <w:tc>
          <w:tcPr>
            <w:tcW w:w="600" w:type="dxa"/>
          </w:tcPr>
          <w:p w14:paraId="76CC3844" w14:textId="77777777" w:rsidR="00B50050" w:rsidRDefault="00B50050" w:rsidP="0088127C">
            <w:pPr>
              <w:pStyle w:val="OtherTableBody"/>
            </w:pPr>
            <w:r>
              <w:t>CWE</w:t>
            </w:r>
          </w:p>
        </w:tc>
        <w:tc>
          <w:tcPr>
            <w:tcW w:w="700" w:type="dxa"/>
          </w:tcPr>
          <w:p w14:paraId="1397773A" w14:textId="77777777" w:rsidR="00B50050" w:rsidRDefault="00B50050" w:rsidP="0088127C">
            <w:pPr>
              <w:pStyle w:val="OtherTableBody"/>
            </w:pPr>
          </w:p>
        </w:tc>
        <w:tc>
          <w:tcPr>
            <w:tcW w:w="600" w:type="dxa"/>
          </w:tcPr>
          <w:p w14:paraId="34C59C8D" w14:textId="77777777" w:rsidR="00B50050" w:rsidRDefault="00B50050" w:rsidP="0088127C">
            <w:pPr>
              <w:pStyle w:val="OtherTableBody"/>
            </w:pPr>
            <w:r>
              <w:t>0586</w:t>
            </w:r>
          </w:p>
        </w:tc>
        <w:tc>
          <w:tcPr>
            <w:tcW w:w="900" w:type="dxa"/>
          </w:tcPr>
          <w:p w14:paraId="1C1394B5" w14:textId="77777777" w:rsidR="00B50050" w:rsidRDefault="00B50050" w:rsidP="0088127C">
            <w:pPr>
              <w:pStyle w:val="OtherTableBody"/>
            </w:pPr>
            <w:r>
              <w:t>13.4.8.6</w:t>
            </w:r>
          </w:p>
        </w:tc>
      </w:tr>
      <w:tr w:rsidR="00B50050" w14:paraId="31FDE09B" w14:textId="77777777" w:rsidTr="00195548">
        <w:tc>
          <w:tcPr>
            <w:tcW w:w="3500" w:type="dxa"/>
          </w:tcPr>
          <w:p w14:paraId="4F263139" w14:textId="77777777" w:rsidR="00B50050" w:rsidRDefault="00B50050" w:rsidP="0088127C">
            <w:pPr>
              <w:pStyle w:val="OtherTableBody"/>
            </w:pPr>
            <w:r>
              <w:t>Ending Notification Date/Time</w:t>
            </w:r>
          </w:p>
        </w:tc>
        <w:tc>
          <w:tcPr>
            <w:tcW w:w="700" w:type="dxa"/>
          </w:tcPr>
          <w:p w14:paraId="073B3D3D" w14:textId="77777777" w:rsidR="00B50050" w:rsidRDefault="00B50050" w:rsidP="0088127C">
            <w:pPr>
              <w:pStyle w:val="OtherTableBody"/>
            </w:pPr>
            <w:r>
              <w:t>01405</w:t>
            </w:r>
          </w:p>
        </w:tc>
        <w:tc>
          <w:tcPr>
            <w:tcW w:w="600" w:type="dxa"/>
          </w:tcPr>
          <w:p w14:paraId="06A9055C" w14:textId="77777777" w:rsidR="00B50050" w:rsidRDefault="00B50050" w:rsidP="0088127C">
            <w:pPr>
              <w:pStyle w:val="OtherTableBody"/>
            </w:pPr>
            <w:r>
              <w:t>CNS</w:t>
            </w:r>
          </w:p>
        </w:tc>
        <w:tc>
          <w:tcPr>
            <w:tcW w:w="600" w:type="dxa"/>
          </w:tcPr>
          <w:p w14:paraId="1D3F56BE" w14:textId="77777777" w:rsidR="00B50050" w:rsidRDefault="00B50050" w:rsidP="0088127C">
            <w:pPr>
              <w:pStyle w:val="OtherTableBody"/>
            </w:pPr>
            <w:r>
              <w:t>4</w:t>
            </w:r>
          </w:p>
        </w:tc>
        <w:tc>
          <w:tcPr>
            <w:tcW w:w="600" w:type="dxa"/>
          </w:tcPr>
          <w:p w14:paraId="21EF72F8" w14:textId="77777777" w:rsidR="00B50050" w:rsidRDefault="00B50050" w:rsidP="0088127C">
            <w:pPr>
              <w:pStyle w:val="OtherTableBody"/>
            </w:pPr>
            <w:r>
              <w:t>..</w:t>
            </w:r>
          </w:p>
        </w:tc>
        <w:tc>
          <w:tcPr>
            <w:tcW w:w="600" w:type="dxa"/>
          </w:tcPr>
          <w:p w14:paraId="7A1A538E" w14:textId="77777777" w:rsidR="00B50050" w:rsidRDefault="00B50050" w:rsidP="0088127C">
            <w:pPr>
              <w:pStyle w:val="OtherTableBody"/>
            </w:pPr>
          </w:p>
        </w:tc>
        <w:tc>
          <w:tcPr>
            <w:tcW w:w="600" w:type="dxa"/>
          </w:tcPr>
          <w:p w14:paraId="5F046904" w14:textId="77777777" w:rsidR="00B50050" w:rsidRDefault="00B50050" w:rsidP="0088127C">
            <w:pPr>
              <w:pStyle w:val="OtherTableBody"/>
            </w:pPr>
            <w:r>
              <w:t>DTM</w:t>
            </w:r>
          </w:p>
        </w:tc>
        <w:tc>
          <w:tcPr>
            <w:tcW w:w="700" w:type="dxa"/>
          </w:tcPr>
          <w:p w14:paraId="473DB72A" w14:textId="77777777" w:rsidR="00B50050" w:rsidRDefault="00B50050" w:rsidP="0088127C">
            <w:pPr>
              <w:pStyle w:val="OtherTableBody"/>
            </w:pPr>
          </w:p>
        </w:tc>
        <w:tc>
          <w:tcPr>
            <w:tcW w:w="600" w:type="dxa"/>
          </w:tcPr>
          <w:p w14:paraId="25A891A3" w14:textId="77777777" w:rsidR="00B50050" w:rsidRDefault="00B50050" w:rsidP="0088127C">
            <w:pPr>
              <w:pStyle w:val="OtherTableBody"/>
            </w:pPr>
          </w:p>
        </w:tc>
        <w:tc>
          <w:tcPr>
            <w:tcW w:w="900" w:type="dxa"/>
          </w:tcPr>
          <w:p w14:paraId="4EE7E9B7" w14:textId="77777777" w:rsidR="00B50050" w:rsidRDefault="00B50050" w:rsidP="0088127C">
            <w:pPr>
              <w:pStyle w:val="OtherTableBody"/>
            </w:pPr>
            <w:r>
              <w:t>13.4.8.4</w:t>
            </w:r>
          </w:p>
        </w:tc>
      </w:tr>
      <w:tr w:rsidR="00B50050" w14:paraId="4EE96B6E" w14:textId="77777777" w:rsidTr="00195548">
        <w:tc>
          <w:tcPr>
            <w:tcW w:w="3500" w:type="dxa"/>
          </w:tcPr>
          <w:p w14:paraId="739E6CF4" w14:textId="77777777" w:rsidR="00B50050" w:rsidRDefault="00B50050" w:rsidP="0088127C">
            <w:pPr>
              <w:pStyle w:val="OtherTableBody"/>
            </w:pPr>
            <w:r>
              <w:t>Ending Notification Reference Number</w:t>
            </w:r>
          </w:p>
        </w:tc>
        <w:tc>
          <w:tcPr>
            <w:tcW w:w="700" w:type="dxa"/>
          </w:tcPr>
          <w:p w14:paraId="1FC6B3E5" w14:textId="77777777" w:rsidR="00B50050" w:rsidRDefault="00B50050" w:rsidP="0088127C">
            <w:pPr>
              <w:pStyle w:val="OtherTableBody"/>
            </w:pPr>
            <w:r>
              <w:t>01403</w:t>
            </w:r>
          </w:p>
        </w:tc>
        <w:tc>
          <w:tcPr>
            <w:tcW w:w="600" w:type="dxa"/>
          </w:tcPr>
          <w:p w14:paraId="24F0175C" w14:textId="77777777" w:rsidR="00B50050" w:rsidRDefault="00B50050" w:rsidP="0088127C">
            <w:pPr>
              <w:pStyle w:val="OtherTableBody"/>
            </w:pPr>
            <w:r>
              <w:t>CNS</w:t>
            </w:r>
          </w:p>
        </w:tc>
        <w:tc>
          <w:tcPr>
            <w:tcW w:w="600" w:type="dxa"/>
          </w:tcPr>
          <w:p w14:paraId="29BCDC9F" w14:textId="77777777" w:rsidR="00B50050" w:rsidRDefault="00B50050" w:rsidP="0088127C">
            <w:pPr>
              <w:pStyle w:val="OtherTableBody"/>
            </w:pPr>
            <w:r>
              <w:t>2</w:t>
            </w:r>
          </w:p>
        </w:tc>
        <w:tc>
          <w:tcPr>
            <w:tcW w:w="600" w:type="dxa"/>
          </w:tcPr>
          <w:p w14:paraId="4D687C14" w14:textId="77777777" w:rsidR="00B50050" w:rsidRDefault="00B50050" w:rsidP="0088127C">
            <w:pPr>
              <w:pStyle w:val="OtherTableBody"/>
            </w:pPr>
            <w:r>
              <w:t>..</w:t>
            </w:r>
          </w:p>
        </w:tc>
        <w:tc>
          <w:tcPr>
            <w:tcW w:w="600" w:type="dxa"/>
          </w:tcPr>
          <w:p w14:paraId="3C6CED92" w14:textId="77777777" w:rsidR="00B50050" w:rsidRDefault="00B50050" w:rsidP="0088127C">
            <w:pPr>
              <w:pStyle w:val="OtherTableBody"/>
            </w:pPr>
            <w:r>
              <w:t>10=</w:t>
            </w:r>
          </w:p>
        </w:tc>
        <w:tc>
          <w:tcPr>
            <w:tcW w:w="600" w:type="dxa"/>
          </w:tcPr>
          <w:p w14:paraId="39E2DFDE" w14:textId="77777777" w:rsidR="00B50050" w:rsidRDefault="00B50050" w:rsidP="0088127C">
            <w:pPr>
              <w:pStyle w:val="OtherTableBody"/>
            </w:pPr>
            <w:r>
              <w:t>NM</w:t>
            </w:r>
          </w:p>
        </w:tc>
        <w:tc>
          <w:tcPr>
            <w:tcW w:w="700" w:type="dxa"/>
          </w:tcPr>
          <w:p w14:paraId="4FB31BB8" w14:textId="77777777" w:rsidR="00B50050" w:rsidRDefault="00B50050" w:rsidP="0088127C">
            <w:pPr>
              <w:pStyle w:val="OtherTableBody"/>
            </w:pPr>
          </w:p>
        </w:tc>
        <w:tc>
          <w:tcPr>
            <w:tcW w:w="600" w:type="dxa"/>
          </w:tcPr>
          <w:p w14:paraId="253B340B" w14:textId="77777777" w:rsidR="00B50050" w:rsidRDefault="00B50050" w:rsidP="0088127C">
            <w:pPr>
              <w:pStyle w:val="OtherTableBody"/>
            </w:pPr>
          </w:p>
        </w:tc>
        <w:tc>
          <w:tcPr>
            <w:tcW w:w="900" w:type="dxa"/>
          </w:tcPr>
          <w:p w14:paraId="6B48476F" w14:textId="77777777" w:rsidR="00B50050" w:rsidRDefault="00B50050" w:rsidP="0088127C">
            <w:pPr>
              <w:pStyle w:val="OtherTableBody"/>
            </w:pPr>
            <w:r>
              <w:t>13.4.8.2</w:t>
            </w:r>
          </w:p>
        </w:tc>
      </w:tr>
      <w:tr w:rsidR="00B50050" w14:paraId="101F2982" w14:textId="77777777" w:rsidTr="00195548">
        <w:tc>
          <w:tcPr>
            <w:tcW w:w="3500" w:type="dxa"/>
          </w:tcPr>
          <w:p w14:paraId="6BCB2969" w14:textId="77777777" w:rsidR="00B50050" w:rsidRDefault="00B50050" w:rsidP="0088127C">
            <w:pPr>
              <w:pStyle w:val="OtherTableBody"/>
            </w:pPr>
            <w:r>
              <w:t>Endogenous Content of Pre-Dilution Diluent</w:t>
            </w:r>
          </w:p>
        </w:tc>
        <w:tc>
          <w:tcPr>
            <w:tcW w:w="700" w:type="dxa"/>
          </w:tcPr>
          <w:p w14:paraId="6C0081CD" w14:textId="77777777" w:rsidR="00B50050" w:rsidRDefault="00B50050" w:rsidP="0088127C">
            <w:pPr>
              <w:pStyle w:val="OtherTableBody"/>
            </w:pPr>
            <w:r>
              <w:t>01413</w:t>
            </w:r>
          </w:p>
        </w:tc>
        <w:tc>
          <w:tcPr>
            <w:tcW w:w="600" w:type="dxa"/>
          </w:tcPr>
          <w:p w14:paraId="6A807B99" w14:textId="77777777" w:rsidR="00B50050" w:rsidRDefault="00B50050" w:rsidP="0088127C">
            <w:pPr>
              <w:pStyle w:val="OtherTableBody"/>
            </w:pPr>
            <w:r>
              <w:t>TCC</w:t>
            </w:r>
          </w:p>
        </w:tc>
        <w:tc>
          <w:tcPr>
            <w:tcW w:w="600" w:type="dxa"/>
          </w:tcPr>
          <w:p w14:paraId="5E128C99" w14:textId="77777777" w:rsidR="00B50050" w:rsidRDefault="00B50050" w:rsidP="0088127C">
            <w:pPr>
              <w:pStyle w:val="OtherTableBody"/>
            </w:pPr>
            <w:r>
              <w:t>7</w:t>
            </w:r>
          </w:p>
        </w:tc>
        <w:tc>
          <w:tcPr>
            <w:tcW w:w="600" w:type="dxa"/>
          </w:tcPr>
          <w:p w14:paraId="08A8B8A1" w14:textId="77777777" w:rsidR="00B50050" w:rsidRDefault="00B50050" w:rsidP="0088127C">
            <w:pPr>
              <w:pStyle w:val="OtherTableBody"/>
            </w:pPr>
            <w:r>
              <w:t>..</w:t>
            </w:r>
          </w:p>
        </w:tc>
        <w:tc>
          <w:tcPr>
            <w:tcW w:w="600" w:type="dxa"/>
          </w:tcPr>
          <w:p w14:paraId="4BBFB34E" w14:textId="77777777" w:rsidR="00B50050" w:rsidRDefault="00B50050" w:rsidP="0088127C">
            <w:pPr>
              <w:pStyle w:val="OtherTableBody"/>
            </w:pPr>
          </w:p>
        </w:tc>
        <w:tc>
          <w:tcPr>
            <w:tcW w:w="600" w:type="dxa"/>
          </w:tcPr>
          <w:p w14:paraId="144EA7BB" w14:textId="77777777" w:rsidR="00B50050" w:rsidRDefault="00B50050" w:rsidP="0088127C">
            <w:pPr>
              <w:pStyle w:val="OtherTableBody"/>
            </w:pPr>
            <w:r>
              <w:t>SN</w:t>
            </w:r>
          </w:p>
        </w:tc>
        <w:tc>
          <w:tcPr>
            <w:tcW w:w="700" w:type="dxa"/>
          </w:tcPr>
          <w:p w14:paraId="28857618" w14:textId="77777777" w:rsidR="00B50050" w:rsidRDefault="00B50050" w:rsidP="0088127C">
            <w:pPr>
              <w:pStyle w:val="OtherTableBody"/>
            </w:pPr>
          </w:p>
        </w:tc>
        <w:tc>
          <w:tcPr>
            <w:tcW w:w="600" w:type="dxa"/>
          </w:tcPr>
          <w:p w14:paraId="2310434C" w14:textId="77777777" w:rsidR="00B50050" w:rsidRDefault="00B50050" w:rsidP="0088127C">
            <w:pPr>
              <w:pStyle w:val="OtherTableBody"/>
            </w:pPr>
          </w:p>
        </w:tc>
        <w:tc>
          <w:tcPr>
            <w:tcW w:w="900" w:type="dxa"/>
          </w:tcPr>
          <w:p w14:paraId="41F28683" w14:textId="77777777" w:rsidR="00B50050" w:rsidRDefault="00B50050" w:rsidP="0088127C">
            <w:pPr>
              <w:pStyle w:val="OtherTableBody"/>
            </w:pPr>
            <w:r>
              <w:t>13.4.9.7</w:t>
            </w:r>
          </w:p>
        </w:tc>
      </w:tr>
      <w:tr w:rsidR="00B50050" w14:paraId="6A27C261" w14:textId="77777777" w:rsidTr="00195548">
        <w:tc>
          <w:tcPr>
            <w:tcW w:w="3500" w:type="dxa"/>
          </w:tcPr>
          <w:p w14:paraId="16881282" w14:textId="77777777" w:rsidR="00B50050" w:rsidRDefault="00B50050" w:rsidP="0088127C">
            <w:pPr>
              <w:pStyle w:val="OtherTableBody"/>
            </w:pPr>
            <w:r>
              <w:t>Endogenous Content of Pre-Dilution Diluent</w:t>
            </w:r>
          </w:p>
        </w:tc>
        <w:tc>
          <w:tcPr>
            <w:tcW w:w="700" w:type="dxa"/>
          </w:tcPr>
          <w:p w14:paraId="7D3AB421" w14:textId="77777777" w:rsidR="00B50050" w:rsidRDefault="00B50050" w:rsidP="0088127C">
            <w:pPr>
              <w:pStyle w:val="OtherTableBody"/>
            </w:pPr>
            <w:r>
              <w:t>01413</w:t>
            </w:r>
          </w:p>
        </w:tc>
        <w:tc>
          <w:tcPr>
            <w:tcW w:w="600" w:type="dxa"/>
          </w:tcPr>
          <w:p w14:paraId="501D4AF3" w14:textId="77777777" w:rsidR="00B50050" w:rsidRDefault="00B50050" w:rsidP="0088127C">
            <w:pPr>
              <w:pStyle w:val="OtherTableBody"/>
            </w:pPr>
            <w:r>
              <w:t>TCD</w:t>
            </w:r>
          </w:p>
        </w:tc>
        <w:tc>
          <w:tcPr>
            <w:tcW w:w="600" w:type="dxa"/>
          </w:tcPr>
          <w:p w14:paraId="0ED13AF3" w14:textId="77777777" w:rsidR="00B50050" w:rsidRDefault="00B50050" w:rsidP="0088127C">
            <w:pPr>
              <w:pStyle w:val="OtherTableBody"/>
            </w:pPr>
            <w:r>
              <w:t>5</w:t>
            </w:r>
          </w:p>
        </w:tc>
        <w:tc>
          <w:tcPr>
            <w:tcW w:w="600" w:type="dxa"/>
          </w:tcPr>
          <w:p w14:paraId="0BCF3A9F" w14:textId="77777777" w:rsidR="00B50050" w:rsidRDefault="00B50050" w:rsidP="0088127C">
            <w:pPr>
              <w:pStyle w:val="OtherTableBody"/>
            </w:pPr>
            <w:r>
              <w:t>..</w:t>
            </w:r>
          </w:p>
        </w:tc>
        <w:tc>
          <w:tcPr>
            <w:tcW w:w="600" w:type="dxa"/>
          </w:tcPr>
          <w:p w14:paraId="28089E09" w14:textId="77777777" w:rsidR="00B50050" w:rsidRDefault="00B50050" w:rsidP="0088127C">
            <w:pPr>
              <w:pStyle w:val="OtherTableBody"/>
            </w:pPr>
          </w:p>
        </w:tc>
        <w:tc>
          <w:tcPr>
            <w:tcW w:w="600" w:type="dxa"/>
          </w:tcPr>
          <w:p w14:paraId="6DA3828D" w14:textId="77777777" w:rsidR="00B50050" w:rsidRDefault="00B50050" w:rsidP="0088127C">
            <w:pPr>
              <w:pStyle w:val="OtherTableBody"/>
            </w:pPr>
            <w:r>
              <w:t>SN</w:t>
            </w:r>
          </w:p>
        </w:tc>
        <w:tc>
          <w:tcPr>
            <w:tcW w:w="700" w:type="dxa"/>
          </w:tcPr>
          <w:p w14:paraId="34D45FC6" w14:textId="77777777" w:rsidR="00B50050" w:rsidRDefault="00B50050" w:rsidP="0088127C">
            <w:pPr>
              <w:pStyle w:val="OtherTableBody"/>
            </w:pPr>
          </w:p>
        </w:tc>
        <w:tc>
          <w:tcPr>
            <w:tcW w:w="600" w:type="dxa"/>
          </w:tcPr>
          <w:p w14:paraId="526AEED8" w14:textId="77777777" w:rsidR="00B50050" w:rsidRDefault="00B50050" w:rsidP="0088127C">
            <w:pPr>
              <w:pStyle w:val="OtherTableBody"/>
            </w:pPr>
          </w:p>
        </w:tc>
        <w:tc>
          <w:tcPr>
            <w:tcW w:w="900" w:type="dxa"/>
          </w:tcPr>
          <w:p w14:paraId="6B59ABFC" w14:textId="77777777" w:rsidR="00B50050" w:rsidRDefault="00B50050" w:rsidP="0088127C">
            <w:pPr>
              <w:pStyle w:val="OtherTableBody"/>
            </w:pPr>
            <w:r>
              <w:t>13.4.10.5</w:t>
            </w:r>
          </w:p>
        </w:tc>
      </w:tr>
      <w:tr w:rsidR="00B50050" w14:paraId="34C4A5F9" w14:textId="77777777" w:rsidTr="00195548">
        <w:tc>
          <w:tcPr>
            <w:tcW w:w="3500" w:type="dxa"/>
          </w:tcPr>
          <w:p w14:paraId="1258E95E" w14:textId="77777777" w:rsidR="00B50050" w:rsidRDefault="00B50050" w:rsidP="0088127C">
            <w:pPr>
              <w:pStyle w:val="OtherTableBody"/>
            </w:pPr>
            <w:r>
              <w:lastRenderedPageBreak/>
              <w:t>Entered By</w:t>
            </w:r>
          </w:p>
        </w:tc>
        <w:tc>
          <w:tcPr>
            <w:tcW w:w="700" w:type="dxa"/>
          </w:tcPr>
          <w:p w14:paraId="77FD84BA" w14:textId="77777777" w:rsidR="00B50050" w:rsidRDefault="00B50050" w:rsidP="0088127C">
            <w:pPr>
              <w:pStyle w:val="OtherTableBody"/>
            </w:pPr>
            <w:r>
              <w:t>00224</w:t>
            </w:r>
          </w:p>
        </w:tc>
        <w:tc>
          <w:tcPr>
            <w:tcW w:w="600" w:type="dxa"/>
          </w:tcPr>
          <w:p w14:paraId="53D9BBA5" w14:textId="77777777" w:rsidR="00B50050" w:rsidRDefault="00B50050" w:rsidP="0088127C">
            <w:pPr>
              <w:pStyle w:val="OtherTableBody"/>
            </w:pPr>
            <w:r>
              <w:t>OM7</w:t>
            </w:r>
          </w:p>
        </w:tc>
        <w:tc>
          <w:tcPr>
            <w:tcW w:w="600" w:type="dxa"/>
          </w:tcPr>
          <w:p w14:paraId="63008E51" w14:textId="77777777" w:rsidR="00B50050" w:rsidRDefault="00B50050" w:rsidP="0088127C">
            <w:pPr>
              <w:pStyle w:val="OtherTableBody"/>
            </w:pPr>
            <w:r>
              <w:t>20</w:t>
            </w:r>
          </w:p>
        </w:tc>
        <w:tc>
          <w:tcPr>
            <w:tcW w:w="600" w:type="dxa"/>
          </w:tcPr>
          <w:p w14:paraId="2760B06A" w14:textId="77777777" w:rsidR="00B50050" w:rsidRDefault="00B50050" w:rsidP="0088127C">
            <w:pPr>
              <w:pStyle w:val="OtherTableBody"/>
            </w:pPr>
            <w:r>
              <w:t>..</w:t>
            </w:r>
          </w:p>
        </w:tc>
        <w:tc>
          <w:tcPr>
            <w:tcW w:w="600" w:type="dxa"/>
          </w:tcPr>
          <w:p w14:paraId="435C9711" w14:textId="77777777" w:rsidR="00B50050" w:rsidRDefault="00B50050" w:rsidP="0088127C">
            <w:pPr>
              <w:pStyle w:val="OtherTableBody"/>
            </w:pPr>
          </w:p>
        </w:tc>
        <w:tc>
          <w:tcPr>
            <w:tcW w:w="600" w:type="dxa"/>
          </w:tcPr>
          <w:p w14:paraId="521C48BB" w14:textId="77777777" w:rsidR="00B50050" w:rsidRDefault="00B50050" w:rsidP="0088127C">
            <w:pPr>
              <w:pStyle w:val="OtherTableBody"/>
            </w:pPr>
            <w:r>
              <w:t>XCN</w:t>
            </w:r>
          </w:p>
        </w:tc>
        <w:tc>
          <w:tcPr>
            <w:tcW w:w="700" w:type="dxa"/>
          </w:tcPr>
          <w:p w14:paraId="221F1ACE" w14:textId="77777777" w:rsidR="00B50050" w:rsidRDefault="00B50050" w:rsidP="0088127C">
            <w:pPr>
              <w:pStyle w:val="OtherTableBody"/>
            </w:pPr>
          </w:p>
        </w:tc>
        <w:tc>
          <w:tcPr>
            <w:tcW w:w="600" w:type="dxa"/>
          </w:tcPr>
          <w:p w14:paraId="1E5427C1" w14:textId="77777777" w:rsidR="00B50050" w:rsidRDefault="00B50050" w:rsidP="0088127C">
            <w:pPr>
              <w:pStyle w:val="OtherTableBody"/>
            </w:pPr>
          </w:p>
        </w:tc>
        <w:tc>
          <w:tcPr>
            <w:tcW w:w="900" w:type="dxa"/>
          </w:tcPr>
          <w:p w14:paraId="1D85E591" w14:textId="77777777" w:rsidR="00B50050" w:rsidRDefault="00B50050" w:rsidP="0088127C">
            <w:pPr>
              <w:pStyle w:val="OtherTableBody"/>
            </w:pPr>
            <w:r>
              <w:t>8.8.15.20</w:t>
            </w:r>
          </w:p>
        </w:tc>
      </w:tr>
      <w:tr w:rsidR="00B50050" w14:paraId="23A3F0DC" w14:textId="77777777" w:rsidTr="00195548">
        <w:tc>
          <w:tcPr>
            <w:tcW w:w="3500" w:type="dxa"/>
          </w:tcPr>
          <w:p w14:paraId="77200111" w14:textId="77777777" w:rsidR="00B50050" w:rsidRDefault="00B50050" w:rsidP="0088127C">
            <w:pPr>
              <w:pStyle w:val="OtherTableBody"/>
            </w:pPr>
            <w:r>
              <w:t>Entered By</w:t>
            </w:r>
          </w:p>
        </w:tc>
        <w:tc>
          <w:tcPr>
            <w:tcW w:w="700" w:type="dxa"/>
          </w:tcPr>
          <w:p w14:paraId="21D5F18C" w14:textId="77777777" w:rsidR="00B50050" w:rsidRDefault="00B50050" w:rsidP="0088127C">
            <w:pPr>
              <w:pStyle w:val="OtherTableBody"/>
            </w:pPr>
            <w:r>
              <w:t>00224</w:t>
            </w:r>
          </w:p>
        </w:tc>
        <w:tc>
          <w:tcPr>
            <w:tcW w:w="600" w:type="dxa"/>
          </w:tcPr>
          <w:p w14:paraId="27A051D1" w14:textId="77777777" w:rsidR="00B50050" w:rsidRDefault="00B50050" w:rsidP="0088127C">
            <w:pPr>
              <w:pStyle w:val="OtherTableBody"/>
            </w:pPr>
            <w:r>
              <w:t>ORC</w:t>
            </w:r>
          </w:p>
        </w:tc>
        <w:tc>
          <w:tcPr>
            <w:tcW w:w="600" w:type="dxa"/>
          </w:tcPr>
          <w:p w14:paraId="4C6F7D1E" w14:textId="77777777" w:rsidR="00B50050" w:rsidRDefault="00B50050" w:rsidP="0088127C">
            <w:pPr>
              <w:pStyle w:val="OtherTableBody"/>
            </w:pPr>
            <w:r>
              <w:t>10</w:t>
            </w:r>
          </w:p>
        </w:tc>
        <w:tc>
          <w:tcPr>
            <w:tcW w:w="600" w:type="dxa"/>
          </w:tcPr>
          <w:p w14:paraId="6C1FB898" w14:textId="77777777" w:rsidR="00B50050" w:rsidRDefault="00B50050" w:rsidP="0088127C">
            <w:pPr>
              <w:pStyle w:val="OtherTableBody"/>
            </w:pPr>
            <w:r>
              <w:t>..</w:t>
            </w:r>
          </w:p>
        </w:tc>
        <w:tc>
          <w:tcPr>
            <w:tcW w:w="600" w:type="dxa"/>
          </w:tcPr>
          <w:p w14:paraId="17F9911D" w14:textId="77777777" w:rsidR="00B50050" w:rsidRDefault="00B50050" w:rsidP="0088127C">
            <w:pPr>
              <w:pStyle w:val="OtherTableBody"/>
            </w:pPr>
          </w:p>
        </w:tc>
        <w:tc>
          <w:tcPr>
            <w:tcW w:w="600" w:type="dxa"/>
          </w:tcPr>
          <w:p w14:paraId="5C40BC9B" w14:textId="77777777" w:rsidR="00B50050" w:rsidRDefault="00B50050" w:rsidP="0088127C">
            <w:pPr>
              <w:pStyle w:val="OtherTableBody"/>
            </w:pPr>
            <w:r>
              <w:t>XCN</w:t>
            </w:r>
          </w:p>
        </w:tc>
        <w:tc>
          <w:tcPr>
            <w:tcW w:w="700" w:type="dxa"/>
          </w:tcPr>
          <w:p w14:paraId="3A90738E" w14:textId="77777777" w:rsidR="00B50050" w:rsidRDefault="00B50050" w:rsidP="0088127C">
            <w:pPr>
              <w:pStyle w:val="OtherTableBody"/>
            </w:pPr>
          </w:p>
        </w:tc>
        <w:tc>
          <w:tcPr>
            <w:tcW w:w="600" w:type="dxa"/>
          </w:tcPr>
          <w:p w14:paraId="52ADE1FB" w14:textId="77777777" w:rsidR="00B50050" w:rsidRDefault="00B50050" w:rsidP="0088127C">
            <w:pPr>
              <w:pStyle w:val="OtherTableBody"/>
            </w:pPr>
          </w:p>
        </w:tc>
        <w:tc>
          <w:tcPr>
            <w:tcW w:w="900" w:type="dxa"/>
          </w:tcPr>
          <w:p w14:paraId="73C33A64" w14:textId="77777777" w:rsidR="00B50050" w:rsidRDefault="00B50050" w:rsidP="0088127C">
            <w:pPr>
              <w:pStyle w:val="OtherTableBody"/>
            </w:pPr>
            <w:r>
              <w:t>4.5.1.10</w:t>
            </w:r>
          </w:p>
        </w:tc>
      </w:tr>
      <w:tr w:rsidR="00B50050" w14:paraId="5D631486" w14:textId="77777777" w:rsidTr="00195548">
        <w:tc>
          <w:tcPr>
            <w:tcW w:w="3500" w:type="dxa"/>
          </w:tcPr>
          <w:p w14:paraId="635BFC5D" w14:textId="77777777" w:rsidR="00B50050" w:rsidRDefault="00B50050" w:rsidP="0088127C">
            <w:pPr>
              <w:pStyle w:val="OtherTableBody"/>
            </w:pPr>
            <w:r>
              <w:t>Entered By</w:t>
            </w:r>
          </w:p>
        </w:tc>
        <w:tc>
          <w:tcPr>
            <w:tcW w:w="700" w:type="dxa"/>
          </w:tcPr>
          <w:p w14:paraId="5AED70D2" w14:textId="77777777" w:rsidR="00B50050" w:rsidRDefault="00B50050" w:rsidP="0088127C">
            <w:pPr>
              <w:pStyle w:val="OtherTableBody"/>
            </w:pPr>
            <w:r>
              <w:t>00224</w:t>
            </w:r>
          </w:p>
        </w:tc>
        <w:tc>
          <w:tcPr>
            <w:tcW w:w="600" w:type="dxa"/>
          </w:tcPr>
          <w:p w14:paraId="620E1DDA" w14:textId="77777777" w:rsidR="00B50050" w:rsidRDefault="00B50050" w:rsidP="0088127C">
            <w:pPr>
              <w:pStyle w:val="OtherTableBody"/>
            </w:pPr>
            <w:r>
              <w:t>ACC</w:t>
            </w:r>
          </w:p>
        </w:tc>
        <w:tc>
          <w:tcPr>
            <w:tcW w:w="600" w:type="dxa"/>
          </w:tcPr>
          <w:p w14:paraId="529C0DCF" w14:textId="77777777" w:rsidR="00B50050" w:rsidRDefault="00B50050" w:rsidP="0088127C">
            <w:pPr>
              <w:pStyle w:val="OtherTableBody"/>
            </w:pPr>
            <w:r>
              <w:t>7</w:t>
            </w:r>
          </w:p>
        </w:tc>
        <w:tc>
          <w:tcPr>
            <w:tcW w:w="600" w:type="dxa"/>
          </w:tcPr>
          <w:p w14:paraId="47CAA154" w14:textId="77777777" w:rsidR="00B50050" w:rsidRDefault="00B50050" w:rsidP="0088127C">
            <w:pPr>
              <w:pStyle w:val="OtherTableBody"/>
            </w:pPr>
            <w:r>
              <w:t>..</w:t>
            </w:r>
          </w:p>
        </w:tc>
        <w:tc>
          <w:tcPr>
            <w:tcW w:w="600" w:type="dxa"/>
          </w:tcPr>
          <w:p w14:paraId="439BF945" w14:textId="77777777" w:rsidR="00B50050" w:rsidRDefault="00B50050" w:rsidP="0088127C">
            <w:pPr>
              <w:pStyle w:val="OtherTableBody"/>
            </w:pPr>
          </w:p>
        </w:tc>
        <w:tc>
          <w:tcPr>
            <w:tcW w:w="600" w:type="dxa"/>
          </w:tcPr>
          <w:p w14:paraId="51B6992B" w14:textId="77777777" w:rsidR="00B50050" w:rsidRDefault="00B50050" w:rsidP="0088127C">
            <w:pPr>
              <w:pStyle w:val="OtherTableBody"/>
            </w:pPr>
            <w:r>
              <w:t>XCN</w:t>
            </w:r>
          </w:p>
        </w:tc>
        <w:tc>
          <w:tcPr>
            <w:tcW w:w="700" w:type="dxa"/>
          </w:tcPr>
          <w:p w14:paraId="651EDCF0" w14:textId="77777777" w:rsidR="00B50050" w:rsidRDefault="00B50050" w:rsidP="0088127C">
            <w:pPr>
              <w:pStyle w:val="OtherTableBody"/>
            </w:pPr>
          </w:p>
        </w:tc>
        <w:tc>
          <w:tcPr>
            <w:tcW w:w="600" w:type="dxa"/>
          </w:tcPr>
          <w:p w14:paraId="6C0EC69D" w14:textId="77777777" w:rsidR="00B50050" w:rsidRDefault="00B50050" w:rsidP="0088127C">
            <w:pPr>
              <w:pStyle w:val="OtherTableBody"/>
            </w:pPr>
          </w:p>
        </w:tc>
        <w:tc>
          <w:tcPr>
            <w:tcW w:w="900" w:type="dxa"/>
          </w:tcPr>
          <w:p w14:paraId="0DE676AA" w14:textId="77777777" w:rsidR="00B50050" w:rsidRDefault="00B50050" w:rsidP="0088127C">
            <w:pPr>
              <w:pStyle w:val="OtherTableBody"/>
            </w:pPr>
            <w:r>
              <w:t>6.5.9.7</w:t>
            </w:r>
          </w:p>
        </w:tc>
      </w:tr>
      <w:tr w:rsidR="00B50050" w14:paraId="619861BB" w14:textId="77777777" w:rsidTr="00195548">
        <w:tc>
          <w:tcPr>
            <w:tcW w:w="3500" w:type="dxa"/>
          </w:tcPr>
          <w:p w14:paraId="3D173E6F" w14:textId="77777777" w:rsidR="00B50050" w:rsidRDefault="00B50050" w:rsidP="0088127C">
            <w:pPr>
              <w:pStyle w:val="OtherTableBody"/>
            </w:pPr>
            <w:r>
              <w:t>Entered By</w:t>
            </w:r>
          </w:p>
        </w:tc>
        <w:tc>
          <w:tcPr>
            <w:tcW w:w="700" w:type="dxa"/>
          </w:tcPr>
          <w:p w14:paraId="3FC2F56D" w14:textId="77777777" w:rsidR="00B50050" w:rsidRDefault="00B50050" w:rsidP="0088127C">
            <w:pPr>
              <w:pStyle w:val="OtherTableBody"/>
            </w:pPr>
            <w:r>
              <w:t>00224</w:t>
            </w:r>
          </w:p>
        </w:tc>
        <w:tc>
          <w:tcPr>
            <w:tcW w:w="600" w:type="dxa"/>
          </w:tcPr>
          <w:p w14:paraId="354E2CEB" w14:textId="77777777" w:rsidR="00B50050" w:rsidRDefault="00B50050" w:rsidP="0088127C">
            <w:pPr>
              <w:pStyle w:val="OtherTableBody"/>
            </w:pPr>
            <w:r>
              <w:t>NTE</w:t>
            </w:r>
          </w:p>
        </w:tc>
        <w:tc>
          <w:tcPr>
            <w:tcW w:w="600" w:type="dxa"/>
          </w:tcPr>
          <w:p w14:paraId="131DF071" w14:textId="77777777" w:rsidR="00B50050" w:rsidRDefault="00B50050" w:rsidP="0088127C">
            <w:pPr>
              <w:pStyle w:val="OtherTableBody"/>
            </w:pPr>
            <w:r>
              <w:t>5</w:t>
            </w:r>
          </w:p>
        </w:tc>
        <w:tc>
          <w:tcPr>
            <w:tcW w:w="600" w:type="dxa"/>
          </w:tcPr>
          <w:p w14:paraId="7E9DD3F2" w14:textId="77777777" w:rsidR="00B50050" w:rsidRDefault="00B50050" w:rsidP="0088127C">
            <w:pPr>
              <w:pStyle w:val="OtherTableBody"/>
            </w:pPr>
            <w:r>
              <w:t>..</w:t>
            </w:r>
          </w:p>
        </w:tc>
        <w:tc>
          <w:tcPr>
            <w:tcW w:w="600" w:type="dxa"/>
          </w:tcPr>
          <w:p w14:paraId="07D8F443" w14:textId="77777777" w:rsidR="00B50050" w:rsidRDefault="00B50050" w:rsidP="0088127C">
            <w:pPr>
              <w:pStyle w:val="OtherTableBody"/>
            </w:pPr>
          </w:p>
        </w:tc>
        <w:tc>
          <w:tcPr>
            <w:tcW w:w="600" w:type="dxa"/>
          </w:tcPr>
          <w:p w14:paraId="291F5FDF" w14:textId="77777777" w:rsidR="00B50050" w:rsidRDefault="00B50050" w:rsidP="0088127C">
            <w:pPr>
              <w:pStyle w:val="OtherTableBody"/>
            </w:pPr>
            <w:r>
              <w:t>XCN</w:t>
            </w:r>
          </w:p>
        </w:tc>
        <w:tc>
          <w:tcPr>
            <w:tcW w:w="700" w:type="dxa"/>
          </w:tcPr>
          <w:p w14:paraId="33ADA3F6" w14:textId="77777777" w:rsidR="00B50050" w:rsidRDefault="00B50050" w:rsidP="0088127C">
            <w:pPr>
              <w:pStyle w:val="OtherTableBody"/>
            </w:pPr>
          </w:p>
        </w:tc>
        <w:tc>
          <w:tcPr>
            <w:tcW w:w="600" w:type="dxa"/>
          </w:tcPr>
          <w:p w14:paraId="2777E5D1" w14:textId="77777777" w:rsidR="00B50050" w:rsidRDefault="00B50050" w:rsidP="0088127C">
            <w:pPr>
              <w:pStyle w:val="OtherTableBody"/>
            </w:pPr>
          </w:p>
        </w:tc>
        <w:tc>
          <w:tcPr>
            <w:tcW w:w="900" w:type="dxa"/>
          </w:tcPr>
          <w:p w14:paraId="3DB84769" w14:textId="77777777" w:rsidR="00B50050" w:rsidRDefault="00B50050" w:rsidP="0088127C">
            <w:pPr>
              <w:pStyle w:val="OtherTableBody"/>
            </w:pPr>
            <w:r>
              <w:t>2.14.10.5</w:t>
            </w:r>
          </w:p>
        </w:tc>
      </w:tr>
      <w:tr w:rsidR="00B50050" w14:paraId="5B8378F2" w14:textId="77777777" w:rsidTr="00195548">
        <w:tc>
          <w:tcPr>
            <w:tcW w:w="3500" w:type="dxa"/>
          </w:tcPr>
          <w:p w14:paraId="2DEA33ED" w14:textId="77777777" w:rsidR="00B50050" w:rsidRDefault="00B50050" w:rsidP="0088127C">
            <w:pPr>
              <w:pStyle w:val="OtherTableBody"/>
            </w:pPr>
            <w:r>
              <w:t>Entered By</w:t>
            </w:r>
          </w:p>
        </w:tc>
        <w:tc>
          <w:tcPr>
            <w:tcW w:w="700" w:type="dxa"/>
          </w:tcPr>
          <w:p w14:paraId="0CD6E1A5" w14:textId="77777777" w:rsidR="00B50050" w:rsidRDefault="00B50050" w:rsidP="0088127C">
            <w:pPr>
              <w:pStyle w:val="OtherTableBody"/>
            </w:pPr>
            <w:r>
              <w:t>00224</w:t>
            </w:r>
          </w:p>
        </w:tc>
        <w:tc>
          <w:tcPr>
            <w:tcW w:w="600" w:type="dxa"/>
          </w:tcPr>
          <w:p w14:paraId="2A9B228D" w14:textId="77777777" w:rsidR="00B50050" w:rsidRDefault="00B50050" w:rsidP="0088127C">
            <w:pPr>
              <w:pStyle w:val="OtherTableBody"/>
            </w:pPr>
            <w:r>
              <w:t>MFE</w:t>
            </w:r>
          </w:p>
        </w:tc>
        <w:tc>
          <w:tcPr>
            <w:tcW w:w="600" w:type="dxa"/>
          </w:tcPr>
          <w:p w14:paraId="1C894A20" w14:textId="77777777" w:rsidR="00B50050" w:rsidRDefault="00B50050" w:rsidP="0088127C">
            <w:pPr>
              <w:pStyle w:val="OtherTableBody"/>
            </w:pPr>
            <w:r>
              <w:t>7</w:t>
            </w:r>
          </w:p>
        </w:tc>
        <w:tc>
          <w:tcPr>
            <w:tcW w:w="600" w:type="dxa"/>
          </w:tcPr>
          <w:p w14:paraId="59ED6B5D" w14:textId="77777777" w:rsidR="00B50050" w:rsidRDefault="00B50050" w:rsidP="0088127C">
            <w:pPr>
              <w:pStyle w:val="OtherTableBody"/>
            </w:pPr>
            <w:r>
              <w:t>..</w:t>
            </w:r>
          </w:p>
        </w:tc>
        <w:tc>
          <w:tcPr>
            <w:tcW w:w="600" w:type="dxa"/>
          </w:tcPr>
          <w:p w14:paraId="043CC267" w14:textId="77777777" w:rsidR="00B50050" w:rsidRDefault="00B50050" w:rsidP="0088127C">
            <w:pPr>
              <w:pStyle w:val="OtherTableBody"/>
            </w:pPr>
          </w:p>
        </w:tc>
        <w:tc>
          <w:tcPr>
            <w:tcW w:w="600" w:type="dxa"/>
          </w:tcPr>
          <w:p w14:paraId="29FAA74F" w14:textId="77777777" w:rsidR="00B50050" w:rsidRDefault="00B50050" w:rsidP="0088127C">
            <w:pPr>
              <w:pStyle w:val="OtherTableBody"/>
            </w:pPr>
            <w:r>
              <w:t>XCN</w:t>
            </w:r>
          </w:p>
        </w:tc>
        <w:tc>
          <w:tcPr>
            <w:tcW w:w="700" w:type="dxa"/>
          </w:tcPr>
          <w:p w14:paraId="0FF15CE4" w14:textId="77777777" w:rsidR="00B50050" w:rsidRDefault="00B50050" w:rsidP="0088127C">
            <w:pPr>
              <w:pStyle w:val="OtherTableBody"/>
            </w:pPr>
          </w:p>
        </w:tc>
        <w:tc>
          <w:tcPr>
            <w:tcW w:w="600" w:type="dxa"/>
          </w:tcPr>
          <w:p w14:paraId="39854C7A" w14:textId="77777777" w:rsidR="00B50050" w:rsidRDefault="00B50050" w:rsidP="0088127C">
            <w:pPr>
              <w:pStyle w:val="OtherTableBody"/>
            </w:pPr>
          </w:p>
        </w:tc>
        <w:tc>
          <w:tcPr>
            <w:tcW w:w="900" w:type="dxa"/>
          </w:tcPr>
          <w:p w14:paraId="49D3C042" w14:textId="77777777" w:rsidR="00B50050" w:rsidRDefault="00B50050" w:rsidP="0088127C">
            <w:pPr>
              <w:pStyle w:val="OtherTableBody"/>
            </w:pPr>
            <w:r>
              <w:t>8.5.2.7</w:t>
            </w:r>
          </w:p>
        </w:tc>
      </w:tr>
      <w:tr w:rsidR="00B50050" w14:paraId="43A7CC36" w14:textId="77777777" w:rsidTr="00195548">
        <w:tc>
          <w:tcPr>
            <w:tcW w:w="3500" w:type="dxa"/>
          </w:tcPr>
          <w:p w14:paraId="5DC3B501" w14:textId="77777777" w:rsidR="00B50050" w:rsidRDefault="00B50050" w:rsidP="0088127C">
            <w:pPr>
              <w:pStyle w:val="OtherTableBody"/>
            </w:pPr>
            <w:r>
              <w:t>Entered By Code</w:t>
            </w:r>
          </w:p>
        </w:tc>
        <w:tc>
          <w:tcPr>
            <w:tcW w:w="700" w:type="dxa"/>
          </w:tcPr>
          <w:p w14:paraId="3803C014" w14:textId="77777777" w:rsidR="00B50050" w:rsidRDefault="00B50050" w:rsidP="0088127C">
            <w:pPr>
              <w:pStyle w:val="OtherTableBody"/>
            </w:pPr>
            <w:r>
              <w:t>00765</w:t>
            </w:r>
          </w:p>
        </w:tc>
        <w:tc>
          <w:tcPr>
            <w:tcW w:w="600" w:type="dxa"/>
          </w:tcPr>
          <w:p w14:paraId="02EC9B82" w14:textId="77777777" w:rsidR="00B50050" w:rsidRDefault="00B50050" w:rsidP="0088127C">
            <w:pPr>
              <w:pStyle w:val="OtherTableBody"/>
            </w:pPr>
            <w:r>
              <w:t>FT1</w:t>
            </w:r>
          </w:p>
        </w:tc>
        <w:tc>
          <w:tcPr>
            <w:tcW w:w="600" w:type="dxa"/>
          </w:tcPr>
          <w:p w14:paraId="4A166E57" w14:textId="77777777" w:rsidR="00B50050" w:rsidRDefault="00B50050" w:rsidP="0088127C">
            <w:pPr>
              <w:pStyle w:val="OtherTableBody"/>
            </w:pPr>
            <w:r>
              <w:t>24</w:t>
            </w:r>
          </w:p>
        </w:tc>
        <w:tc>
          <w:tcPr>
            <w:tcW w:w="600" w:type="dxa"/>
          </w:tcPr>
          <w:p w14:paraId="5993EE93" w14:textId="77777777" w:rsidR="00B50050" w:rsidRDefault="00B50050" w:rsidP="0088127C">
            <w:pPr>
              <w:pStyle w:val="OtherTableBody"/>
            </w:pPr>
            <w:r>
              <w:t>..</w:t>
            </w:r>
          </w:p>
        </w:tc>
        <w:tc>
          <w:tcPr>
            <w:tcW w:w="600" w:type="dxa"/>
          </w:tcPr>
          <w:p w14:paraId="1B346E9F" w14:textId="77777777" w:rsidR="00B50050" w:rsidRDefault="00B50050" w:rsidP="0088127C">
            <w:pPr>
              <w:pStyle w:val="OtherTableBody"/>
            </w:pPr>
          </w:p>
        </w:tc>
        <w:tc>
          <w:tcPr>
            <w:tcW w:w="600" w:type="dxa"/>
          </w:tcPr>
          <w:p w14:paraId="45848ED8" w14:textId="77777777" w:rsidR="00B50050" w:rsidRDefault="00B50050" w:rsidP="0088127C">
            <w:pPr>
              <w:pStyle w:val="OtherTableBody"/>
            </w:pPr>
            <w:r>
              <w:t>XCN</w:t>
            </w:r>
          </w:p>
        </w:tc>
        <w:tc>
          <w:tcPr>
            <w:tcW w:w="700" w:type="dxa"/>
          </w:tcPr>
          <w:p w14:paraId="0968E072" w14:textId="77777777" w:rsidR="00B50050" w:rsidRDefault="00B50050" w:rsidP="0088127C">
            <w:pPr>
              <w:pStyle w:val="OtherTableBody"/>
            </w:pPr>
            <w:r>
              <w:t>Y</w:t>
            </w:r>
          </w:p>
        </w:tc>
        <w:tc>
          <w:tcPr>
            <w:tcW w:w="600" w:type="dxa"/>
          </w:tcPr>
          <w:p w14:paraId="17771F14" w14:textId="77777777" w:rsidR="00B50050" w:rsidRDefault="00B50050" w:rsidP="0088127C">
            <w:pPr>
              <w:pStyle w:val="OtherTableBody"/>
            </w:pPr>
          </w:p>
        </w:tc>
        <w:tc>
          <w:tcPr>
            <w:tcW w:w="900" w:type="dxa"/>
          </w:tcPr>
          <w:p w14:paraId="4FEFF571" w14:textId="77777777" w:rsidR="00B50050" w:rsidRDefault="00B50050" w:rsidP="0088127C">
            <w:pPr>
              <w:pStyle w:val="OtherTableBody"/>
            </w:pPr>
            <w:r>
              <w:t>6.5.1.24</w:t>
            </w:r>
          </w:p>
        </w:tc>
      </w:tr>
      <w:tr w:rsidR="00B50050" w14:paraId="35754624" w14:textId="77777777" w:rsidTr="00195548">
        <w:tc>
          <w:tcPr>
            <w:tcW w:w="3500" w:type="dxa"/>
          </w:tcPr>
          <w:p w14:paraId="17521D7E" w14:textId="77777777" w:rsidR="00B50050" w:rsidRDefault="00B50050" w:rsidP="0088127C">
            <w:pPr>
              <w:pStyle w:val="OtherTableBody"/>
            </w:pPr>
            <w:r>
              <w:t>Entered By Location</w:t>
            </w:r>
          </w:p>
        </w:tc>
        <w:tc>
          <w:tcPr>
            <w:tcW w:w="700" w:type="dxa"/>
          </w:tcPr>
          <w:p w14:paraId="44423780" w14:textId="77777777" w:rsidR="00B50050" w:rsidRDefault="00B50050" w:rsidP="0088127C">
            <w:pPr>
              <w:pStyle w:val="OtherTableBody"/>
            </w:pPr>
            <w:r>
              <w:t>00880</w:t>
            </w:r>
          </w:p>
        </w:tc>
        <w:tc>
          <w:tcPr>
            <w:tcW w:w="600" w:type="dxa"/>
          </w:tcPr>
          <w:p w14:paraId="3B580357" w14:textId="77777777" w:rsidR="00B50050" w:rsidRDefault="00B50050" w:rsidP="0088127C">
            <w:pPr>
              <w:pStyle w:val="OtherTableBody"/>
            </w:pPr>
            <w:r>
              <w:t>ARQ</w:t>
            </w:r>
          </w:p>
        </w:tc>
        <w:tc>
          <w:tcPr>
            <w:tcW w:w="600" w:type="dxa"/>
          </w:tcPr>
          <w:p w14:paraId="3A84F247" w14:textId="77777777" w:rsidR="00B50050" w:rsidRDefault="00B50050" w:rsidP="0088127C">
            <w:pPr>
              <w:pStyle w:val="OtherTableBody"/>
            </w:pPr>
            <w:r>
              <w:t>21</w:t>
            </w:r>
          </w:p>
        </w:tc>
        <w:tc>
          <w:tcPr>
            <w:tcW w:w="600" w:type="dxa"/>
          </w:tcPr>
          <w:p w14:paraId="194F672F" w14:textId="77777777" w:rsidR="00B50050" w:rsidRDefault="00B50050" w:rsidP="0088127C">
            <w:pPr>
              <w:pStyle w:val="OtherTableBody"/>
            </w:pPr>
            <w:r>
              <w:t>..</w:t>
            </w:r>
          </w:p>
        </w:tc>
        <w:tc>
          <w:tcPr>
            <w:tcW w:w="600" w:type="dxa"/>
          </w:tcPr>
          <w:p w14:paraId="1636444D" w14:textId="77777777" w:rsidR="00B50050" w:rsidRDefault="00B50050" w:rsidP="0088127C">
            <w:pPr>
              <w:pStyle w:val="OtherTableBody"/>
            </w:pPr>
          </w:p>
        </w:tc>
        <w:tc>
          <w:tcPr>
            <w:tcW w:w="600" w:type="dxa"/>
          </w:tcPr>
          <w:p w14:paraId="3AE709BA" w14:textId="77777777" w:rsidR="00B50050" w:rsidRDefault="00B50050" w:rsidP="0088127C">
            <w:pPr>
              <w:pStyle w:val="OtherTableBody"/>
            </w:pPr>
            <w:r>
              <w:t>PL</w:t>
            </w:r>
          </w:p>
        </w:tc>
        <w:tc>
          <w:tcPr>
            <w:tcW w:w="700" w:type="dxa"/>
          </w:tcPr>
          <w:p w14:paraId="4C6CF08C" w14:textId="77777777" w:rsidR="00B50050" w:rsidRDefault="00B50050" w:rsidP="0088127C">
            <w:pPr>
              <w:pStyle w:val="OtherTableBody"/>
            </w:pPr>
          </w:p>
        </w:tc>
        <w:tc>
          <w:tcPr>
            <w:tcW w:w="600" w:type="dxa"/>
          </w:tcPr>
          <w:p w14:paraId="0A550BBF" w14:textId="77777777" w:rsidR="00B50050" w:rsidRDefault="00B50050" w:rsidP="0088127C">
            <w:pPr>
              <w:pStyle w:val="OtherTableBody"/>
            </w:pPr>
          </w:p>
        </w:tc>
        <w:tc>
          <w:tcPr>
            <w:tcW w:w="900" w:type="dxa"/>
          </w:tcPr>
          <w:p w14:paraId="7BB04C8A" w14:textId="77777777" w:rsidR="00B50050" w:rsidRDefault="00B50050" w:rsidP="0088127C">
            <w:pPr>
              <w:pStyle w:val="OtherTableBody"/>
            </w:pPr>
            <w:r>
              <w:t>10.6.1.21</w:t>
            </w:r>
          </w:p>
        </w:tc>
      </w:tr>
      <w:tr w:rsidR="00B50050" w14:paraId="4DE5056E" w14:textId="77777777" w:rsidTr="00195548">
        <w:tc>
          <w:tcPr>
            <w:tcW w:w="3500" w:type="dxa"/>
          </w:tcPr>
          <w:p w14:paraId="6F109E3B" w14:textId="77777777" w:rsidR="00B50050" w:rsidRDefault="00B50050" w:rsidP="0088127C">
            <w:pPr>
              <w:pStyle w:val="OtherTableBody"/>
            </w:pPr>
            <w:r>
              <w:t>Entered By Location</w:t>
            </w:r>
          </w:p>
        </w:tc>
        <w:tc>
          <w:tcPr>
            <w:tcW w:w="700" w:type="dxa"/>
          </w:tcPr>
          <w:p w14:paraId="6B931E63" w14:textId="77777777" w:rsidR="00B50050" w:rsidRDefault="00B50050" w:rsidP="0088127C">
            <w:pPr>
              <w:pStyle w:val="OtherTableBody"/>
            </w:pPr>
            <w:r>
              <w:t>00880</w:t>
            </w:r>
          </w:p>
        </w:tc>
        <w:tc>
          <w:tcPr>
            <w:tcW w:w="600" w:type="dxa"/>
          </w:tcPr>
          <w:p w14:paraId="0601BDF8" w14:textId="77777777" w:rsidR="00B50050" w:rsidRDefault="00B50050" w:rsidP="0088127C">
            <w:pPr>
              <w:pStyle w:val="OtherTableBody"/>
            </w:pPr>
            <w:r>
              <w:t>SCH</w:t>
            </w:r>
          </w:p>
        </w:tc>
        <w:tc>
          <w:tcPr>
            <w:tcW w:w="600" w:type="dxa"/>
          </w:tcPr>
          <w:p w14:paraId="0BE18C44" w14:textId="77777777" w:rsidR="00B50050" w:rsidRDefault="00B50050" w:rsidP="0088127C">
            <w:pPr>
              <w:pStyle w:val="OtherTableBody"/>
            </w:pPr>
            <w:r>
              <w:t>22</w:t>
            </w:r>
          </w:p>
        </w:tc>
        <w:tc>
          <w:tcPr>
            <w:tcW w:w="600" w:type="dxa"/>
          </w:tcPr>
          <w:p w14:paraId="66CED6E1" w14:textId="77777777" w:rsidR="00B50050" w:rsidRDefault="00B50050" w:rsidP="0088127C">
            <w:pPr>
              <w:pStyle w:val="OtherTableBody"/>
            </w:pPr>
            <w:r>
              <w:t>..</w:t>
            </w:r>
          </w:p>
        </w:tc>
        <w:tc>
          <w:tcPr>
            <w:tcW w:w="600" w:type="dxa"/>
          </w:tcPr>
          <w:p w14:paraId="28166F33" w14:textId="77777777" w:rsidR="00B50050" w:rsidRDefault="00B50050" w:rsidP="0088127C">
            <w:pPr>
              <w:pStyle w:val="OtherTableBody"/>
            </w:pPr>
          </w:p>
        </w:tc>
        <w:tc>
          <w:tcPr>
            <w:tcW w:w="600" w:type="dxa"/>
          </w:tcPr>
          <w:p w14:paraId="7FB4BBDC" w14:textId="77777777" w:rsidR="00B50050" w:rsidRDefault="00B50050" w:rsidP="0088127C">
            <w:pPr>
              <w:pStyle w:val="OtherTableBody"/>
            </w:pPr>
            <w:r>
              <w:t>PL</w:t>
            </w:r>
          </w:p>
        </w:tc>
        <w:tc>
          <w:tcPr>
            <w:tcW w:w="700" w:type="dxa"/>
          </w:tcPr>
          <w:p w14:paraId="5397D9F0" w14:textId="77777777" w:rsidR="00B50050" w:rsidRDefault="00B50050" w:rsidP="0088127C">
            <w:pPr>
              <w:pStyle w:val="OtherTableBody"/>
            </w:pPr>
          </w:p>
        </w:tc>
        <w:tc>
          <w:tcPr>
            <w:tcW w:w="600" w:type="dxa"/>
          </w:tcPr>
          <w:p w14:paraId="03909F23" w14:textId="77777777" w:rsidR="00B50050" w:rsidRDefault="00B50050" w:rsidP="0088127C">
            <w:pPr>
              <w:pStyle w:val="OtherTableBody"/>
            </w:pPr>
          </w:p>
        </w:tc>
        <w:tc>
          <w:tcPr>
            <w:tcW w:w="900" w:type="dxa"/>
          </w:tcPr>
          <w:p w14:paraId="5E35B81C" w14:textId="77777777" w:rsidR="00B50050" w:rsidRDefault="00B50050" w:rsidP="0088127C">
            <w:pPr>
              <w:pStyle w:val="OtherTableBody"/>
            </w:pPr>
            <w:r>
              <w:t>10.6.2.22</w:t>
            </w:r>
          </w:p>
        </w:tc>
      </w:tr>
      <w:tr w:rsidR="00B50050" w14:paraId="7169BC70" w14:textId="77777777" w:rsidTr="00195548">
        <w:tc>
          <w:tcPr>
            <w:tcW w:w="3500" w:type="dxa"/>
          </w:tcPr>
          <w:p w14:paraId="660E1F15" w14:textId="77777777" w:rsidR="00B50050" w:rsidRDefault="00B50050" w:rsidP="0088127C">
            <w:pPr>
              <w:pStyle w:val="OtherTableBody"/>
            </w:pPr>
            <w:r>
              <w:t>Entered By Person</w:t>
            </w:r>
          </w:p>
        </w:tc>
        <w:tc>
          <w:tcPr>
            <w:tcW w:w="700" w:type="dxa"/>
          </w:tcPr>
          <w:p w14:paraId="46CB4577" w14:textId="77777777" w:rsidR="00B50050" w:rsidRDefault="00B50050" w:rsidP="0088127C">
            <w:pPr>
              <w:pStyle w:val="OtherTableBody"/>
            </w:pPr>
            <w:r>
              <w:t>00878</w:t>
            </w:r>
          </w:p>
        </w:tc>
        <w:tc>
          <w:tcPr>
            <w:tcW w:w="600" w:type="dxa"/>
          </w:tcPr>
          <w:p w14:paraId="7F34C217" w14:textId="77777777" w:rsidR="00B50050" w:rsidRDefault="00B50050" w:rsidP="0088127C">
            <w:pPr>
              <w:pStyle w:val="OtherTableBody"/>
            </w:pPr>
            <w:r>
              <w:t>SCH</w:t>
            </w:r>
          </w:p>
        </w:tc>
        <w:tc>
          <w:tcPr>
            <w:tcW w:w="600" w:type="dxa"/>
          </w:tcPr>
          <w:p w14:paraId="2606E0B9" w14:textId="77777777" w:rsidR="00B50050" w:rsidRDefault="00B50050" w:rsidP="0088127C">
            <w:pPr>
              <w:pStyle w:val="OtherTableBody"/>
            </w:pPr>
            <w:r>
              <w:t>20</w:t>
            </w:r>
          </w:p>
        </w:tc>
        <w:tc>
          <w:tcPr>
            <w:tcW w:w="600" w:type="dxa"/>
          </w:tcPr>
          <w:p w14:paraId="70E7D020" w14:textId="77777777" w:rsidR="00B50050" w:rsidRDefault="00B50050" w:rsidP="0088127C">
            <w:pPr>
              <w:pStyle w:val="OtherTableBody"/>
            </w:pPr>
            <w:r>
              <w:t>..</w:t>
            </w:r>
          </w:p>
        </w:tc>
        <w:tc>
          <w:tcPr>
            <w:tcW w:w="600" w:type="dxa"/>
          </w:tcPr>
          <w:p w14:paraId="0828614D" w14:textId="77777777" w:rsidR="00B50050" w:rsidRDefault="00B50050" w:rsidP="0088127C">
            <w:pPr>
              <w:pStyle w:val="OtherTableBody"/>
            </w:pPr>
          </w:p>
        </w:tc>
        <w:tc>
          <w:tcPr>
            <w:tcW w:w="600" w:type="dxa"/>
          </w:tcPr>
          <w:p w14:paraId="10297C40" w14:textId="77777777" w:rsidR="00B50050" w:rsidRDefault="00B50050" w:rsidP="0088127C">
            <w:pPr>
              <w:pStyle w:val="OtherTableBody"/>
            </w:pPr>
            <w:r>
              <w:t>XCN</w:t>
            </w:r>
          </w:p>
        </w:tc>
        <w:tc>
          <w:tcPr>
            <w:tcW w:w="700" w:type="dxa"/>
          </w:tcPr>
          <w:p w14:paraId="22905C59" w14:textId="77777777" w:rsidR="00B50050" w:rsidRDefault="00B50050" w:rsidP="0088127C">
            <w:pPr>
              <w:pStyle w:val="OtherTableBody"/>
            </w:pPr>
            <w:r>
              <w:t>Y</w:t>
            </w:r>
          </w:p>
        </w:tc>
        <w:tc>
          <w:tcPr>
            <w:tcW w:w="600" w:type="dxa"/>
          </w:tcPr>
          <w:p w14:paraId="1733858C" w14:textId="77777777" w:rsidR="00B50050" w:rsidRDefault="00B50050" w:rsidP="0088127C">
            <w:pPr>
              <w:pStyle w:val="OtherTableBody"/>
            </w:pPr>
          </w:p>
        </w:tc>
        <w:tc>
          <w:tcPr>
            <w:tcW w:w="900" w:type="dxa"/>
          </w:tcPr>
          <w:p w14:paraId="2E96FCB7" w14:textId="77777777" w:rsidR="00B50050" w:rsidRDefault="00B50050" w:rsidP="0088127C">
            <w:pPr>
              <w:pStyle w:val="OtherTableBody"/>
            </w:pPr>
            <w:r>
              <w:t>10.6.2.20</w:t>
            </w:r>
          </w:p>
        </w:tc>
      </w:tr>
      <w:tr w:rsidR="00B50050" w14:paraId="419D60BF" w14:textId="77777777" w:rsidTr="00195548">
        <w:tc>
          <w:tcPr>
            <w:tcW w:w="3500" w:type="dxa"/>
          </w:tcPr>
          <w:p w14:paraId="006F0B3A" w14:textId="77777777" w:rsidR="00B50050" w:rsidRDefault="00B50050" w:rsidP="0088127C">
            <w:pPr>
              <w:pStyle w:val="OtherTableBody"/>
            </w:pPr>
            <w:r>
              <w:t>Entered By Person</w:t>
            </w:r>
          </w:p>
        </w:tc>
        <w:tc>
          <w:tcPr>
            <w:tcW w:w="700" w:type="dxa"/>
          </w:tcPr>
          <w:p w14:paraId="3F0E7155" w14:textId="77777777" w:rsidR="00B50050" w:rsidRDefault="00B50050" w:rsidP="0088127C">
            <w:pPr>
              <w:pStyle w:val="OtherTableBody"/>
            </w:pPr>
            <w:r>
              <w:t>00878</w:t>
            </w:r>
          </w:p>
        </w:tc>
        <w:tc>
          <w:tcPr>
            <w:tcW w:w="600" w:type="dxa"/>
          </w:tcPr>
          <w:p w14:paraId="281EABBD" w14:textId="77777777" w:rsidR="00B50050" w:rsidRDefault="00B50050" w:rsidP="0088127C">
            <w:pPr>
              <w:pStyle w:val="OtherTableBody"/>
            </w:pPr>
            <w:r>
              <w:t>ARQ</w:t>
            </w:r>
          </w:p>
        </w:tc>
        <w:tc>
          <w:tcPr>
            <w:tcW w:w="600" w:type="dxa"/>
          </w:tcPr>
          <w:p w14:paraId="3BAF3924" w14:textId="77777777" w:rsidR="00B50050" w:rsidRDefault="00B50050" w:rsidP="0088127C">
            <w:pPr>
              <w:pStyle w:val="OtherTableBody"/>
            </w:pPr>
            <w:r>
              <w:t>19</w:t>
            </w:r>
          </w:p>
        </w:tc>
        <w:tc>
          <w:tcPr>
            <w:tcW w:w="600" w:type="dxa"/>
          </w:tcPr>
          <w:p w14:paraId="4C2FFEDB" w14:textId="77777777" w:rsidR="00B50050" w:rsidRDefault="00B50050" w:rsidP="0088127C">
            <w:pPr>
              <w:pStyle w:val="OtherTableBody"/>
            </w:pPr>
            <w:r>
              <w:t>..</w:t>
            </w:r>
          </w:p>
        </w:tc>
        <w:tc>
          <w:tcPr>
            <w:tcW w:w="600" w:type="dxa"/>
          </w:tcPr>
          <w:p w14:paraId="6850FD29" w14:textId="77777777" w:rsidR="00B50050" w:rsidRDefault="00B50050" w:rsidP="0088127C">
            <w:pPr>
              <w:pStyle w:val="OtherTableBody"/>
            </w:pPr>
          </w:p>
        </w:tc>
        <w:tc>
          <w:tcPr>
            <w:tcW w:w="600" w:type="dxa"/>
          </w:tcPr>
          <w:p w14:paraId="060CF36D" w14:textId="77777777" w:rsidR="00B50050" w:rsidRDefault="00B50050" w:rsidP="0088127C">
            <w:pPr>
              <w:pStyle w:val="OtherTableBody"/>
            </w:pPr>
            <w:r>
              <w:t>XCN</w:t>
            </w:r>
          </w:p>
        </w:tc>
        <w:tc>
          <w:tcPr>
            <w:tcW w:w="700" w:type="dxa"/>
          </w:tcPr>
          <w:p w14:paraId="39E354CB" w14:textId="77777777" w:rsidR="00B50050" w:rsidRDefault="00B50050" w:rsidP="0088127C">
            <w:pPr>
              <w:pStyle w:val="OtherTableBody"/>
            </w:pPr>
            <w:r>
              <w:t>Y</w:t>
            </w:r>
          </w:p>
        </w:tc>
        <w:tc>
          <w:tcPr>
            <w:tcW w:w="600" w:type="dxa"/>
          </w:tcPr>
          <w:p w14:paraId="6138D26D" w14:textId="77777777" w:rsidR="00B50050" w:rsidRDefault="00B50050" w:rsidP="0088127C">
            <w:pPr>
              <w:pStyle w:val="OtherTableBody"/>
            </w:pPr>
          </w:p>
        </w:tc>
        <w:tc>
          <w:tcPr>
            <w:tcW w:w="900" w:type="dxa"/>
          </w:tcPr>
          <w:p w14:paraId="5BED81E7" w14:textId="77777777" w:rsidR="00B50050" w:rsidRDefault="00B50050" w:rsidP="0088127C">
            <w:pPr>
              <w:pStyle w:val="OtherTableBody"/>
            </w:pPr>
            <w:r>
              <w:t>10.6.1.19</w:t>
            </w:r>
          </w:p>
        </w:tc>
      </w:tr>
      <w:tr w:rsidR="00B50050" w14:paraId="18952C3B" w14:textId="77777777" w:rsidTr="00195548">
        <w:tc>
          <w:tcPr>
            <w:tcW w:w="3500" w:type="dxa"/>
          </w:tcPr>
          <w:p w14:paraId="4D955375" w14:textId="77777777" w:rsidR="00B50050" w:rsidRDefault="00B50050" w:rsidP="0088127C">
            <w:pPr>
              <w:pStyle w:val="OtherTableBody"/>
            </w:pPr>
            <w:r>
              <w:t>Entered By Phone Number</w:t>
            </w:r>
          </w:p>
        </w:tc>
        <w:tc>
          <w:tcPr>
            <w:tcW w:w="700" w:type="dxa"/>
          </w:tcPr>
          <w:p w14:paraId="74AF81B3" w14:textId="77777777" w:rsidR="00B50050" w:rsidRDefault="00B50050" w:rsidP="0088127C">
            <w:pPr>
              <w:pStyle w:val="OtherTableBody"/>
            </w:pPr>
            <w:r>
              <w:t>00879</w:t>
            </w:r>
          </w:p>
        </w:tc>
        <w:tc>
          <w:tcPr>
            <w:tcW w:w="600" w:type="dxa"/>
          </w:tcPr>
          <w:p w14:paraId="0C0F93D6" w14:textId="77777777" w:rsidR="00B50050" w:rsidRDefault="00B50050" w:rsidP="0088127C">
            <w:pPr>
              <w:pStyle w:val="OtherTableBody"/>
            </w:pPr>
            <w:r>
              <w:t>SCH</w:t>
            </w:r>
          </w:p>
        </w:tc>
        <w:tc>
          <w:tcPr>
            <w:tcW w:w="600" w:type="dxa"/>
          </w:tcPr>
          <w:p w14:paraId="4CA72A1F" w14:textId="77777777" w:rsidR="00B50050" w:rsidRDefault="00B50050" w:rsidP="0088127C">
            <w:pPr>
              <w:pStyle w:val="OtherTableBody"/>
            </w:pPr>
            <w:r>
              <w:t>21</w:t>
            </w:r>
          </w:p>
        </w:tc>
        <w:tc>
          <w:tcPr>
            <w:tcW w:w="600" w:type="dxa"/>
          </w:tcPr>
          <w:p w14:paraId="4407B5A3" w14:textId="77777777" w:rsidR="00B50050" w:rsidRDefault="00B50050" w:rsidP="0088127C">
            <w:pPr>
              <w:pStyle w:val="OtherTableBody"/>
            </w:pPr>
            <w:r>
              <w:t>..</w:t>
            </w:r>
          </w:p>
        </w:tc>
        <w:tc>
          <w:tcPr>
            <w:tcW w:w="600" w:type="dxa"/>
          </w:tcPr>
          <w:p w14:paraId="76D007E7" w14:textId="77777777" w:rsidR="00B50050" w:rsidRDefault="00B50050" w:rsidP="0088127C">
            <w:pPr>
              <w:pStyle w:val="OtherTableBody"/>
            </w:pPr>
          </w:p>
        </w:tc>
        <w:tc>
          <w:tcPr>
            <w:tcW w:w="600" w:type="dxa"/>
          </w:tcPr>
          <w:p w14:paraId="25CC1305" w14:textId="77777777" w:rsidR="00B50050" w:rsidRDefault="00B50050" w:rsidP="0088127C">
            <w:pPr>
              <w:pStyle w:val="OtherTableBody"/>
            </w:pPr>
            <w:r>
              <w:t>XTN</w:t>
            </w:r>
          </w:p>
        </w:tc>
        <w:tc>
          <w:tcPr>
            <w:tcW w:w="700" w:type="dxa"/>
          </w:tcPr>
          <w:p w14:paraId="21026216" w14:textId="77777777" w:rsidR="00B50050" w:rsidRDefault="00B50050" w:rsidP="0088127C">
            <w:pPr>
              <w:pStyle w:val="OtherTableBody"/>
            </w:pPr>
            <w:r>
              <w:t>Y</w:t>
            </w:r>
          </w:p>
        </w:tc>
        <w:tc>
          <w:tcPr>
            <w:tcW w:w="600" w:type="dxa"/>
          </w:tcPr>
          <w:p w14:paraId="7379B377" w14:textId="77777777" w:rsidR="00B50050" w:rsidRDefault="00B50050" w:rsidP="0088127C">
            <w:pPr>
              <w:pStyle w:val="OtherTableBody"/>
            </w:pPr>
          </w:p>
        </w:tc>
        <w:tc>
          <w:tcPr>
            <w:tcW w:w="900" w:type="dxa"/>
          </w:tcPr>
          <w:p w14:paraId="1EE6D564" w14:textId="77777777" w:rsidR="00B50050" w:rsidRDefault="00B50050" w:rsidP="0088127C">
            <w:pPr>
              <w:pStyle w:val="OtherTableBody"/>
            </w:pPr>
            <w:r>
              <w:t>10.6.2.21</w:t>
            </w:r>
          </w:p>
        </w:tc>
      </w:tr>
      <w:tr w:rsidR="00B50050" w14:paraId="1B27E89B" w14:textId="77777777" w:rsidTr="00195548">
        <w:tc>
          <w:tcPr>
            <w:tcW w:w="3500" w:type="dxa"/>
          </w:tcPr>
          <w:p w14:paraId="2DCE912D" w14:textId="77777777" w:rsidR="00B50050" w:rsidRDefault="00B50050" w:rsidP="0088127C">
            <w:pPr>
              <w:pStyle w:val="OtherTableBody"/>
            </w:pPr>
            <w:r>
              <w:t>Entered By Phone Number</w:t>
            </w:r>
          </w:p>
        </w:tc>
        <w:tc>
          <w:tcPr>
            <w:tcW w:w="700" w:type="dxa"/>
          </w:tcPr>
          <w:p w14:paraId="68A43899" w14:textId="77777777" w:rsidR="00B50050" w:rsidRDefault="00B50050" w:rsidP="0088127C">
            <w:pPr>
              <w:pStyle w:val="OtherTableBody"/>
            </w:pPr>
            <w:r>
              <w:t>00879</w:t>
            </w:r>
          </w:p>
        </w:tc>
        <w:tc>
          <w:tcPr>
            <w:tcW w:w="600" w:type="dxa"/>
          </w:tcPr>
          <w:p w14:paraId="7F1C29D5" w14:textId="77777777" w:rsidR="00B50050" w:rsidRDefault="00B50050" w:rsidP="0088127C">
            <w:pPr>
              <w:pStyle w:val="OtherTableBody"/>
            </w:pPr>
            <w:r>
              <w:t>ARQ</w:t>
            </w:r>
          </w:p>
        </w:tc>
        <w:tc>
          <w:tcPr>
            <w:tcW w:w="600" w:type="dxa"/>
          </w:tcPr>
          <w:p w14:paraId="767DD1ED" w14:textId="77777777" w:rsidR="00B50050" w:rsidRDefault="00B50050" w:rsidP="0088127C">
            <w:pPr>
              <w:pStyle w:val="OtherTableBody"/>
            </w:pPr>
            <w:r>
              <w:t>20</w:t>
            </w:r>
          </w:p>
        </w:tc>
        <w:tc>
          <w:tcPr>
            <w:tcW w:w="600" w:type="dxa"/>
          </w:tcPr>
          <w:p w14:paraId="53EB738C" w14:textId="77777777" w:rsidR="00B50050" w:rsidRDefault="00B50050" w:rsidP="0088127C">
            <w:pPr>
              <w:pStyle w:val="OtherTableBody"/>
            </w:pPr>
            <w:r>
              <w:t>..</w:t>
            </w:r>
          </w:p>
        </w:tc>
        <w:tc>
          <w:tcPr>
            <w:tcW w:w="600" w:type="dxa"/>
          </w:tcPr>
          <w:p w14:paraId="0ABCA4D8" w14:textId="77777777" w:rsidR="00B50050" w:rsidRDefault="00B50050" w:rsidP="0088127C">
            <w:pPr>
              <w:pStyle w:val="OtherTableBody"/>
            </w:pPr>
          </w:p>
        </w:tc>
        <w:tc>
          <w:tcPr>
            <w:tcW w:w="600" w:type="dxa"/>
          </w:tcPr>
          <w:p w14:paraId="020CA3ED" w14:textId="77777777" w:rsidR="00B50050" w:rsidRDefault="00B50050" w:rsidP="0088127C">
            <w:pPr>
              <w:pStyle w:val="OtherTableBody"/>
            </w:pPr>
            <w:r>
              <w:t>XTN</w:t>
            </w:r>
          </w:p>
        </w:tc>
        <w:tc>
          <w:tcPr>
            <w:tcW w:w="700" w:type="dxa"/>
          </w:tcPr>
          <w:p w14:paraId="39F96A14" w14:textId="77777777" w:rsidR="00B50050" w:rsidRDefault="00B50050" w:rsidP="0088127C">
            <w:pPr>
              <w:pStyle w:val="OtherTableBody"/>
            </w:pPr>
            <w:r>
              <w:t>Y</w:t>
            </w:r>
          </w:p>
        </w:tc>
        <w:tc>
          <w:tcPr>
            <w:tcW w:w="600" w:type="dxa"/>
          </w:tcPr>
          <w:p w14:paraId="306756D6" w14:textId="77777777" w:rsidR="00B50050" w:rsidRDefault="00B50050" w:rsidP="0088127C">
            <w:pPr>
              <w:pStyle w:val="OtherTableBody"/>
            </w:pPr>
          </w:p>
        </w:tc>
        <w:tc>
          <w:tcPr>
            <w:tcW w:w="900" w:type="dxa"/>
          </w:tcPr>
          <w:p w14:paraId="077B2ADC" w14:textId="77777777" w:rsidR="00B50050" w:rsidRDefault="00B50050" w:rsidP="0088127C">
            <w:pPr>
              <w:pStyle w:val="OtherTableBody"/>
            </w:pPr>
            <w:r>
              <w:t>10.6.1.20</w:t>
            </w:r>
          </w:p>
        </w:tc>
      </w:tr>
      <w:tr w:rsidR="00B50050" w14:paraId="6833B806" w14:textId="77777777" w:rsidTr="00195548">
        <w:tc>
          <w:tcPr>
            <w:tcW w:w="3500" w:type="dxa"/>
          </w:tcPr>
          <w:p w14:paraId="65133C00" w14:textId="77777777" w:rsidR="00B50050" w:rsidRDefault="00B50050" w:rsidP="0088127C">
            <w:pPr>
              <w:pStyle w:val="OtherTableBody"/>
            </w:pPr>
            <w:r>
              <w:t>Entered Date</w:t>
            </w:r>
          </w:p>
        </w:tc>
        <w:tc>
          <w:tcPr>
            <w:tcW w:w="700" w:type="dxa"/>
          </w:tcPr>
          <w:p w14:paraId="2DF1C6F5" w14:textId="77777777" w:rsidR="00B50050" w:rsidRDefault="00B50050" w:rsidP="0088127C">
            <w:pPr>
              <w:pStyle w:val="OtherTableBody"/>
            </w:pPr>
            <w:r>
              <w:t>03524</w:t>
            </w:r>
          </w:p>
        </w:tc>
        <w:tc>
          <w:tcPr>
            <w:tcW w:w="600" w:type="dxa"/>
          </w:tcPr>
          <w:p w14:paraId="2F6A819E" w14:textId="77777777" w:rsidR="00B50050" w:rsidRDefault="00B50050" w:rsidP="0088127C">
            <w:pPr>
              <w:pStyle w:val="OtherTableBody"/>
            </w:pPr>
            <w:r>
              <w:t>OH4</w:t>
            </w:r>
          </w:p>
        </w:tc>
        <w:tc>
          <w:tcPr>
            <w:tcW w:w="600" w:type="dxa"/>
          </w:tcPr>
          <w:p w14:paraId="23FB515C" w14:textId="77777777" w:rsidR="00B50050" w:rsidRDefault="00B50050" w:rsidP="0088127C">
            <w:pPr>
              <w:pStyle w:val="OtherTableBody"/>
            </w:pPr>
            <w:r>
              <w:t>5</w:t>
            </w:r>
          </w:p>
        </w:tc>
        <w:tc>
          <w:tcPr>
            <w:tcW w:w="600" w:type="dxa"/>
          </w:tcPr>
          <w:p w14:paraId="7B6CEA6B" w14:textId="77777777" w:rsidR="00B50050" w:rsidRDefault="00B50050" w:rsidP="0088127C">
            <w:pPr>
              <w:pStyle w:val="OtherTableBody"/>
            </w:pPr>
            <w:r>
              <w:t>..</w:t>
            </w:r>
          </w:p>
        </w:tc>
        <w:tc>
          <w:tcPr>
            <w:tcW w:w="600" w:type="dxa"/>
          </w:tcPr>
          <w:p w14:paraId="1C6A0D53" w14:textId="77777777" w:rsidR="00B50050" w:rsidRDefault="00B50050" w:rsidP="0088127C">
            <w:pPr>
              <w:pStyle w:val="OtherTableBody"/>
            </w:pPr>
          </w:p>
        </w:tc>
        <w:tc>
          <w:tcPr>
            <w:tcW w:w="600" w:type="dxa"/>
          </w:tcPr>
          <w:p w14:paraId="2B8DE5C5" w14:textId="77777777" w:rsidR="00B50050" w:rsidRDefault="00B50050" w:rsidP="0088127C">
            <w:pPr>
              <w:pStyle w:val="OtherTableBody"/>
            </w:pPr>
            <w:r>
              <w:t>DT</w:t>
            </w:r>
          </w:p>
        </w:tc>
        <w:tc>
          <w:tcPr>
            <w:tcW w:w="700" w:type="dxa"/>
          </w:tcPr>
          <w:p w14:paraId="7DB48E61" w14:textId="77777777" w:rsidR="00B50050" w:rsidRDefault="00B50050" w:rsidP="0088127C">
            <w:pPr>
              <w:pStyle w:val="OtherTableBody"/>
            </w:pPr>
          </w:p>
        </w:tc>
        <w:tc>
          <w:tcPr>
            <w:tcW w:w="600" w:type="dxa"/>
          </w:tcPr>
          <w:p w14:paraId="12C71AF3" w14:textId="77777777" w:rsidR="00B50050" w:rsidRDefault="00B50050" w:rsidP="0088127C">
            <w:pPr>
              <w:pStyle w:val="OtherTableBody"/>
            </w:pPr>
          </w:p>
        </w:tc>
        <w:tc>
          <w:tcPr>
            <w:tcW w:w="900" w:type="dxa"/>
          </w:tcPr>
          <w:p w14:paraId="7B618B8E" w14:textId="77777777" w:rsidR="00B50050" w:rsidRDefault="00B50050" w:rsidP="0088127C">
            <w:pPr>
              <w:pStyle w:val="OtherTableBody"/>
            </w:pPr>
            <w:r>
              <w:t>3.4.18.5</w:t>
            </w:r>
          </w:p>
        </w:tc>
      </w:tr>
      <w:tr w:rsidR="00B50050" w14:paraId="7515C77D" w14:textId="77777777" w:rsidTr="00195548">
        <w:tc>
          <w:tcPr>
            <w:tcW w:w="3500" w:type="dxa"/>
          </w:tcPr>
          <w:p w14:paraId="2327BEAF" w14:textId="77777777" w:rsidR="00B50050" w:rsidRDefault="00B50050" w:rsidP="0088127C">
            <w:pPr>
              <w:pStyle w:val="OtherTableBody"/>
            </w:pPr>
            <w:r>
              <w:t>Entered Date</w:t>
            </w:r>
          </w:p>
        </w:tc>
        <w:tc>
          <w:tcPr>
            <w:tcW w:w="700" w:type="dxa"/>
          </w:tcPr>
          <w:p w14:paraId="46CB06C2" w14:textId="77777777" w:rsidR="00B50050" w:rsidRDefault="00B50050" w:rsidP="0088127C">
            <w:pPr>
              <w:pStyle w:val="OtherTableBody"/>
            </w:pPr>
            <w:r>
              <w:t>03524</w:t>
            </w:r>
          </w:p>
        </w:tc>
        <w:tc>
          <w:tcPr>
            <w:tcW w:w="600" w:type="dxa"/>
          </w:tcPr>
          <w:p w14:paraId="75CF0961" w14:textId="77777777" w:rsidR="00B50050" w:rsidRDefault="00B50050" w:rsidP="0088127C">
            <w:pPr>
              <w:pStyle w:val="OtherTableBody"/>
            </w:pPr>
            <w:r>
              <w:t>OH2</w:t>
            </w:r>
          </w:p>
        </w:tc>
        <w:tc>
          <w:tcPr>
            <w:tcW w:w="600" w:type="dxa"/>
          </w:tcPr>
          <w:p w14:paraId="22A7C454" w14:textId="77777777" w:rsidR="00B50050" w:rsidRDefault="00B50050" w:rsidP="0088127C">
            <w:pPr>
              <w:pStyle w:val="OtherTableBody"/>
            </w:pPr>
            <w:r>
              <w:t>3</w:t>
            </w:r>
          </w:p>
        </w:tc>
        <w:tc>
          <w:tcPr>
            <w:tcW w:w="600" w:type="dxa"/>
          </w:tcPr>
          <w:p w14:paraId="1923882F" w14:textId="77777777" w:rsidR="00B50050" w:rsidRDefault="00B50050" w:rsidP="0088127C">
            <w:pPr>
              <w:pStyle w:val="OtherTableBody"/>
            </w:pPr>
            <w:r>
              <w:t>..</w:t>
            </w:r>
          </w:p>
        </w:tc>
        <w:tc>
          <w:tcPr>
            <w:tcW w:w="600" w:type="dxa"/>
          </w:tcPr>
          <w:p w14:paraId="032C395C" w14:textId="77777777" w:rsidR="00B50050" w:rsidRDefault="00B50050" w:rsidP="0088127C">
            <w:pPr>
              <w:pStyle w:val="OtherTableBody"/>
            </w:pPr>
          </w:p>
        </w:tc>
        <w:tc>
          <w:tcPr>
            <w:tcW w:w="600" w:type="dxa"/>
          </w:tcPr>
          <w:p w14:paraId="52A1406F" w14:textId="77777777" w:rsidR="00B50050" w:rsidRDefault="00B50050" w:rsidP="0088127C">
            <w:pPr>
              <w:pStyle w:val="OtherTableBody"/>
            </w:pPr>
            <w:r>
              <w:t>DT</w:t>
            </w:r>
          </w:p>
        </w:tc>
        <w:tc>
          <w:tcPr>
            <w:tcW w:w="700" w:type="dxa"/>
          </w:tcPr>
          <w:p w14:paraId="0F31BD25" w14:textId="77777777" w:rsidR="00B50050" w:rsidRDefault="00B50050" w:rsidP="0088127C">
            <w:pPr>
              <w:pStyle w:val="OtherTableBody"/>
            </w:pPr>
          </w:p>
        </w:tc>
        <w:tc>
          <w:tcPr>
            <w:tcW w:w="600" w:type="dxa"/>
          </w:tcPr>
          <w:p w14:paraId="0231DE41" w14:textId="77777777" w:rsidR="00B50050" w:rsidRDefault="00B50050" w:rsidP="0088127C">
            <w:pPr>
              <w:pStyle w:val="OtherTableBody"/>
            </w:pPr>
          </w:p>
        </w:tc>
        <w:tc>
          <w:tcPr>
            <w:tcW w:w="900" w:type="dxa"/>
          </w:tcPr>
          <w:p w14:paraId="4E2824BA" w14:textId="77777777" w:rsidR="00B50050" w:rsidRDefault="00B50050" w:rsidP="0088127C">
            <w:pPr>
              <w:pStyle w:val="OtherTableBody"/>
            </w:pPr>
            <w:r>
              <w:t>3.4.16.3</w:t>
            </w:r>
          </w:p>
        </w:tc>
      </w:tr>
      <w:tr w:rsidR="00B50050" w14:paraId="77F73C4C" w14:textId="77777777" w:rsidTr="00195548">
        <w:tc>
          <w:tcPr>
            <w:tcW w:w="3500" w:type="dxa"/>
          </w:tcPr>
          <w:p w14:paraId="5F930809" w14:textId="77777777" w:rsidR="00B50050" w:rsidRDefault="00B50050" w:rsidP="0088127C">
            <w:pPr>
              <w:pStyle w:val="OtherTableBody"/>
            </w:pPr>
            <w:r>
              <w:t>Entered Date</w:t>
            </w:r>
          </w:p>
        </w:tc>
        <w:tc>
          <w:tcPr>
            <w:tcW w:w="700" w:type="dxa"/>
          </w:tcPr>
          <w:p w14:paraId="26A82467" w14:textId="77777777" w:rsidR="00B50050" w:rsidRDefault="00B50050" w:rsidP="0088127C">
            <w:pPr>
              <w:pStyle w:val="OtherTableBody"/>
            </w:pPr>
            <w:r>
              <w:t>03521</w:t>
            </w:r>
          </w:p>
        </w:tc>
        <w:tc>
          <w:tcPr>
            <w:tcW w:w="600" w:type="dxa"/>
          </w:tcPr>
          <w:p w14:paraId="1B8942CF" w14:textId="77777777" w:rsidR="00B50050" w:rsidRDefault="00B50050" w:rsidP="0088127C">
            <w:pPr>
              <w:pStyle w:val="OtherTableBody"/>
            </w:pPr>
            <w:r>
              <w:t>OH1</w:t>
            </w:r>
          </w:p>
        </w:tc>
        <w:tc>
          <w:tcPr>
            <w:tcW w:w="600" w:type="dxa"/>
          </w:tcPr>
          <w:p w14:paraId="7BD4CC4C" w14:textId="77777777" w:rsidR="00B50050" w:rsidRDefault="00B50050" w:rsidP="0088127C">
            <w:pPr>
              <w:pStyle w:val="OtherTableBody"/>
            </w:pPr>
            <w:r>
              <w:t>6</w:t>
            </w:r>
          </w:p>
        </w:tc>
        <w:tc>
          <w:tcPr>
            <w:tcW w:w="600" w:type="dxa"/>
          </w:tcPr>
          <w:p w14:paraId="2DAE7C4B" w14:textId="77777777" w:rsidR="00B50050" w:rsidRDefault="00B50050" w:rsidP="0088127C">
            <w:pPr>
              <w:pStyle w:val="OtherTableBody"/>
            </w:pPr>
            <w:r>
              <w:t>..</w:t>
            </w:r>
          </w:p>
        </w:tc>
        <w:tc>
          <w:tcPr>
            <w:tcW w:w="600" w:type="dxa"/>
          </w:tcPr>
          <w:p w14:paraId="19E30651" w14:textId="77777777" w:rsidR="00B50050" w:rsidRDefault="00B50050" w:rsidP="0088127C">
            <w:pPr>
              <w:pStyle w:val="OtherTableBody"/>
            </w:pPr>
          </w:p>
        </w:tc>
        <w:tc>
          <w:tcPr>
            <w:tcW w:w="600" w:type="dxa"/>
          </w:tcPr>
          <w:p w14:paraId="35760653" w14:textId="77777777" w:rsidR="00B50050" w:rsidRDefault="00B50050" w:rsidP="0088127C">
            <w:pPr>
              <w:pStyle w:val="OtherTableBody"/>
            </w:pPr>
            <w:r>
              <w:t>DT</w:t>
            </w:r>
          </w:p>
        </w:tc>
        <w:tc>
          <w:tcPr>
            <w:tcW w:w="700" w:type="dxa"/>
          </w:tcPr>
          <w:p w14:paraId="0BDD8123" w14:textId="77777777" w:rsidR="00B50050" w:rsidRDefault="00B50050" w:rsidP="0088127C">
            <w:pPr>
              <w:pStyle w:val="OtherTableBody"/>
            </w:pPr>
          </w:p>
        </w:tc>
        <w:tc>
          <w:tcPr>
            <w:tcW w:w="600" w:type="dxa"/>
          </w:tcPr>
          <w:p w14:paraId="4BAFCD2B" w14:textId="77777777" w:rsidR="00B50050" w:rsidRDefault="00B50050" w:rsidP="0088127C">
            <w:pPr>
              <w:pStyle w:val="OtherTableBody"/>
            </w:pPr>
          </w:p>
        </w:tc>
        <w:tc>
          <w:tcPr>
            <w:tcW w:w="900" w:type="dxa"/>
          </w:tcPr>
          <w:p w14:paraId="325EBFF7" w14:textId="77777777" w:rsidR="00B50050" w:rsidRDefault="00B50050" w:rsidP="0088127C">
            <w:pPr>
              <w:pStyle w:val="OtherTableBody"/>
            </w:pPr>
            <w:r>
              <w:t>3.4.15.6</w:t>
            </w:r>
          </w:p>
        </w:tc>
      </w:tr>
      <w:tr w:rsidR="00B50050" w14:paraId="44034FD8" w14:textId="77777777" w:rsidTr="00195548">
        <w:tc>
          <w:tcPr>
            <w:tcW w:w="3500" w:type="dxa"/>
          </w:tcPr>
          <w:p w14:paraId="62D11A15" w14:textId="77777777" w:rsidR="00B50050" w:rsidRDefault="00B50050" w:rsidP="0088127C">
            <w:pPr>
              <w:pStyle w:val="OtherTableBody"/>
            </w:pPr>
            <w:r>
              <w:t>Entered Date</w:t>
            </w:r>
          </w:p>
        </w:tc>
        <w:tc>
          <w:tcPr>
            <w:tcW w:w="700" w:type="dxa"/>
          </w:tcPr>
          <w:p w14:paraId="0AE275D1" w14:textId="77777777" w:rsidR="00B50050" w:rsidRDefault="00B50050" w:rsidP="0088127C">
            <w:pPr>
              <w:pStyle w:val="OtherTableBody"/>
            </w:pPr>
            <w:r>
              <w:t>03542</w:t>
            </w:r>
          </w:p>
        </w:tc>
        <w:tc>
          <w:tcPr>
            <w:tcW w:w="600" w:type="dxa"/>
          </w:tcPr>
          <w:p w14:paraId="2CCE92C4" w14:textId="77777777" w:rsidR="00B50050" w:rsidRDefault="00B50050" w:rsidP="0088127C">
            <w:pPr>
              <w:pStyle w:val="OtherTableBody"/>
            </w:pPr>
            <w:r>
              <w:t>OH3</w:t>
            </w:r>
          </w:p>
        </w:tc>
        <w:tc>
          <w:tcPr>
            <w:tcW w:w="600" w:type="dxa"/>
          </w:tcPr>
          <w:p w14:paraId="0BE139C1" w14:textId="77777777" w:rsidR="00B50050" w:rsidRDefault="00B50050" w:rsidP="0088127C">
            <w:pPr>
              <w:pStyle w:val="OtherTableBody"/>
            </w:pPr>
            <w:r>
              <w:t>7</w:t>
            </w:r>
          </w:p>
        </w:tc>
        <w:tc>
          <w:tcPr>
            <w:tcW w:w="600" w:type="dxa"/>
          </w:tcPr>
          <w:p w14:paraId="5A715EB4" w14:textId="77777777" w:rsidR="00B50050" w:rsidRDefault="00B50050" w:rsidP="0088127C">
            <w:pPr>
              <w:pStyle w:val="OtherTableBody"/>
            </w:pPr>
            <w:r>
              <w:t>..</w:t>
            </w:r>
          </w:p>
        </w:tc>
        <w:tc>
          <w:tcPr>
            <w:tcW w:w="600" w:type="dxa"/>
          </w:tcPr>
          <w:p w14:paraId="4A4B0511" w14:textId="77777777" w:rsidR="00B50050" w:rsidRDefault="00B50050" w:rsidP="0088127C">
            <w:pPr>
              <w:pStyle w:val="OtherTableBody"/>
            </w:pPr>
          </w:p>
        </w:tc>
        <w:tc>
          <w:tcPr>
            <w:tcW w:w="600" w:type="dxa"/>
          </w:tcPr>
          <w:p w14:paraId="3B0E49AC" w14:textId="77777777" w:rsidR="00B50050" w:rsidRDefault="00B50050" w:rsidP="0088127C">
            <w:pPr>
              <w:pStyle w:val="OtherTableBody"/>
            </w:pPr>
            <w:r>
              <w:t>DT</w:t>
            </w:r>
          </w:p>
        </w:tc>
        <w:tc>
          <w:tcPr>
            <w:tcW w:w="700" w:type="dxa"/>
          </w:tcPr>
          <w:p w14:paraId="2E2D25ED" w14:textId="77777777" w:rsidR="00B50050" w:rsidRDefault="00B50050" w:rsidP="0088127C">
            <w:pPr>
              <w:pStyle w:val="OtherTableBody"/>
            </w:pPr>
          </w:p>
        </w:tc>
        <w:tc>
          <w:tcPr>
            <w:tcW w:w="600" w:type="dxa"/>
          </w:tcPr>
          <w:p w14:paraId="1514B1CB" w14:textId="77777777" w:rsidR="00B50050" w:rsidRDefault="00B50050" w:rsidP="0088127C">
            <w:pPr>
              <w:pStyle w:val="OtherTableBody"/>
            </w:pPr>
          </w:p>
        </w:tc>
        <w:tc>
          <w:tcPr>
            <w:tcW w:w="900" w:type="dxa"/>
          </w:tcPr>
          <w:p w14:paraId="55F5712B" w14:textId="77777777" w:rsidR="00B50050" w:rsidRDefault="00B50050" w:rsidP="0088127C">
            <w:pPr>
              <w:pStyle w:val="OtherTableBody"/>
            </w:pPr>
            <w:r>
              <w:t>3.4.17.7</w:t>
            </w:r>
          </w:p>
        </w:tc>
      </w:tr>
      <w:tr w:rsidR="00B50050" w14:paraId="779363EA" w14:textId="77777777" w:rsidTr="00195548">
        <w:tc>
          <w:tcPr>
            <w:tcW w:w="3500" w:type="dxa"/>
          </w:tcPr>
          <w:p w14:paraId="4E1AE769" w14:textId="77777777" w:rsidR="00B50050" w:rsidRDefault="00B50050" w:rsidP="0088127C">
            <w:pPr>
              <w:pStyle w:val="OtherTableBody"/>
            </w:pPr>
            <w:r>
              <w:t>Entered Date/Time</w:t>
            </w:r>
          </w:p>
        </w:tc>
        <w:tc>
          <w:tcPr>
            <w:tcW w:w="700" w:type="dxa"/>
          </w:tcPr>
          <w:p w14:paraId="792C8E18" w14:textId="77777777" w:rsidR="00B50050" w:rsidRDefault="00B50050" w:rsidP="0088127C">
            <w:pPr>
              <w:pStyle w:val="OtherTableBody"/>
            </w:pPr>
            <w:r>
              <w:t>00661</w:t>
            </w:r>
          </w:p>
        </w:tc>
        <w:tc>
          <w:tcPr>
            <w:tcW w:w="600" w:type="dxa"/>
          </w:tcPr>
          <w:p w14:paraId="3D541E96" w14:textId="77777777" w:rsidR="00B50050" w:rsidRDefault="00B50050" w:rsidP="0088127C">
            <w:pPr>
              <w:pStyle w:val="OtherTableBody"/>
            </w:pPr>
            <w:r>
              <w:t>MFE</w:t>
            </w:r>
          </w:p>
        </w:tc>
        <w:tc>
          <w:tcPr>
            <w:tcW w:w="600" w:type="dxa"/>
          </w:tcPr>
          <w:p w14:paraId="5F2641AC" w14:textId="77777777" w:rsidR="00B50050" w:rsidRDefault="00B50050" w:rsidP="0088127C">
            <w:pPr>
              <w:pStyle w:val="OtherTableBody"/>
            </w:pPr>
            <w:r>
              <w:t>6</w:t>
            </w:r>
          </w:p>
        </w:tc>
        <w:tc>
          <w:tcPr>
            <w:tcW w:w="600" w:type="dxa"/>
          </w:tcPr>
          <w:p w14:paraId="59B253E0" w14:textId="77777777" w:rsidR="00B50050" w:rsidRDefault="00B50050" w:rsidP="0088127C">
            <w:pPr>
              <w:pStyle w:val="OtherTableBody"/>
            </w:pPr>
            <w:r>
              <w:t>..</w:t>
            </w:r>
          </w:p>
        </w:tc>
        <w:tc>
          <w:tcPr>
            <w:tcW w:w="600" w:type="dxa"/>
          </w:tcPr>
          <w:p w14:paraId="2948A3E6" w14:textId="77777777" w:rsidR="00B50050" w:rsidRDefault="00B50050" w:rsidP="0088127C">
            <w:pPr>
              <w:pStyle w:val="OtherTableBody"/>
            </w:pPr>
          </w:p>
        </w:tc>
        <w:tc>
          <w:tcPr>
            <w:tcW w:w="600" w:type="dxa"/>
          </w:tcPr>
          <w:p w14:paraId="62C47B21" w14:textId="77777777" w:rsidR="00B50050" w:rsidRDefault="00B50050" w:rsidP="0088127C">
            <w:pPr>
              <w:pStyle w:val="OtherTableBody"/>
            </w:pPr>
            <w:r>
              <w:t>DTM</w:t>
            </w:r>
          </w:p>
        </w:tc>
        <w:tc>
          <w:tcPr>
            <w:tcW w:w="700" w:type="dxa"/>
          </w:tcPr>
          <w:p w14:paraId="26B49341" w14:textId="77777777" w:rsidR="00B50050" w:rsidRDefault="00B50050" w:rsidP="0088127C">
            <w:pPr>
              <w:pStyle w:val="OtherTableBody"/>
            </w:pPr>
          </w:p>
        </w:tc>
        <w:tc>
          <w:tcPr>
            <w:tcW w:w="600" w:type="dxa"/>
          </w:tcPr>
          <w:p w14:paraId="7881FE86" w14:textId="77777777" w:rsidR="00B50050" w:rsidRDefault="00B50050" w:rsidP="0088127C">
            <w:pPr>
              <w:pStyle w:val="OtherTableBody"/>
            </w:pPr>
          </w:p>
        </w:tc>
        <w:tc>
          <w:tcPr>
            <w:tcW w:w="900" w:type="dxa"/>
          </w:tcPr>
          <w:p w14:paraId="2E0E59AF" w14:textId="77777777" w:rsidR="00B50050" w:rsidRDefault="00B50050" w:rsidP="0088127C">
            <w:pPr>
              <w:pStyle w:val="OtherTableBody"/>
            </w:pPr>
            <w:r>
              <w:t>8.5.2.6</w:t>
            </w:r>
          </w:p>
        </w:tc>
      </w:tr>
      <w:tr w:rsidR="00B50050" w14:paraId="73DC9861" w14:textId="77777777" w:rsidTr="00195548">
        <w:tc>
          <w:tcPr>
            <w:tcW w:w="3500" w:type="dxa"/>
          </w:tcPr>
          <w:p w14:paraId="6C6D03F0" w14:textId="77777777" w:rsidR="00B50050" w:rsidRDefault="00B50050" w:rsidP="0088127C">
            <w:pPr>
              <w:pStyle w:val="OtherTableBody"/>
            </w:pPr>
            <w:r>
              <w:t>Entered Date/Time</w:t>
            </w:r>
          </w:p>
        </w:tc>
        <w:tc>
          <w:tcPr>
            <w:tcW w:w="700" w:type="dxa"/>
          </w:tcPr>
          <w:p w14:paraId="2D3CF8D0" w14:textId="77777777" w:rsidR="00B50050" w:rsidRDefault="00B50050" w:rsidP="0088127C">
            <w:pPr>
              <w:pStyle w:val="OtherTableBody"/>
            </w:pPr>
            <w:r>
              <w:t>00661</w:t>
            </w:r>
          </w:p>
        </w:tc>
        <w:tc>
          <w:tcPr>
            <w:tcW w:w="600" w:type="dxa"/>
          </w:tcPr>
          <w:p w14:paraId="17220953" w14:textId="77777777" w:rsidR="00B50050" w:rsidRDefault="00B50050" w:rsidP="0088127C">
            <w:pPr>
              <w:pStyle w:val="OtherTableBody"/>
            </w:pPr>
            <w:r>
              <w:t>NTE</w:t>
            </w:r>
          </w:p>
        </w:tc>
        <w:tc>
          <w:tcPr>
            <w:tcW w:w="600" w:type="dxa"/>
          </w:tcPr>
          <w:p w14:paraId="0FCC6CC1" w14:textId="77777777" w:rsidR="00B50050" w:rsidRDefault="00B50050" w:rsidP="0088127C">
            <w:pPr>
              <w:pStyle w:val="OtherTableBody"/>
            </w:pPr>
            <w:r>
              <w:t>6</w:t>
            </w:r>
          </w:p>
        </w:tc>
        <w:tc>
          <w:tcPr>
            <w:tcW w:w="600" w:type="dxa"/>
          </w:tcPr>
          <w:p w14:paraId="3074D30C" w14:textId="77777777" w:rsidR="00B50050" w:rsidRDefault="00B50050" w:rsidP="0088127C">
            <w:pPr>
              <w:pStyle w:val="OtherTableBody"/>
            </w:pPr>
            <w:r>
              <w:t>..</w:t>
            </w:r>
          </w:p>
        </w:tc>
        <w:tc>
          <w:tcPr>
            <w:tcW w:w="600" w:type="dxa"/>
          </w:tcPr>
          <w:p w14:paraId="0CD15046" w14:textId="77777777" w:rsidR="00B50050" w:rsidRDefault="00B50050" w:rsidP="0088127C">
            <w:pPr>
              <w:pStyle w:val="OtherTableBody"/>
            </w:pPr>
          </w:p>
        </w:tc>
        <w:tc>
          <w:tcPr>
            <w:tcW w:w="600" w:type="dxa"/>
          </w:tcPr>
          <w:p w14:paraId="550149E5" w14:textId="77777777" w:rsidR="00B50050" w:rsidRDefault="00B50050" w:rsidP="0088127C">
            <w:pPr>
              <w:pStyle w:val="OtherTableBody"/>
            </w:pPr>
            <w:r>
              <w:t>DTM</w:t>
            </w:r>
          </w:p>
        </w:tc>
        <w:tc>
          <w:tcPr>
            <w:tcW w:w="700" w:type="dxa"/>
          </w:tcPr>
          <w:p w14:paraId="2D7CC66F" w14:textId="77777777" w:rsidR="00B50050" w:rsidRDefault="00B50050" w:rsidP="0088127C">
            <w:pPr>
              <w:pStyle w:val="OtherTableBody"/>
            </w:pPr>
          </w:p>
        </w:tc>
        <w:tc>
          <w:tcPr>
            <w:tcW w:w="600" w:type="dxa"/>
          </w:tcPr>
          <w:p w14:paraId="26D56DE9" w14:textId="77777777" w:rsidR="00B50050" w:rsidRDefault="00B50050" w:rsidP="0088127C">
            <w:pPr>
              <w:pStyle w:val="OtherTableBody"/>
            </w:pPr>
          </w:p>
        </w:tc>
        <w:tc>
          <w:tcPr>
            <w:tcW w:w="900" w:type="dxa"/>
          </w:tcPr>
          <w:p w14:paraId="64E65876" w14:textId="77777777" w:rsidR="00B50050" w:rsidRDefault="00B50050" w:rsidP="0088127C">
            <w:pPr>
              <w:pStyle w:val="OtherTableBody"/>
            </w:pPr>
            <w:r>
              <w:t>2.14.10.6</w:t>
            </w:r>
          </w:p>
        </w:tc>
      </w:tr>
      <w:tr w:rsidR="00B50050" w14:paraId="24ADD218" w14:textId="77777777" w:rsidTr="00195548">
        <w:tc>
          <w:tcPr>
            <w:tcW w:w="3500" w:type="dxa"/>
          </w:tcPr>
          <w:p w14:paraId="70CEC88E" w14:textId="77777777" w:rsidR="00B50050" w:rsidRDefault="00B50050" w:rsidP="0088127C">
            <w:pPr>
              <w:pStyle w:val="OtherTableBody"/>
            </w:pPr>
            <w:r>
              <w:t>Entered Date/Time</w:t>
            </w:r>
          </w:p>
        </w:tc>
        <w:tc>
          <w:tcPr>
            <w:tcW w:w="700" w:type="dxa"/>
          </w:tcPr>
          <w:p w14:paraId="47F0F196" w14:textId="77777777" w:rsidR="00B50050" w:rsidRDefault="00B50050" w:rsidP="0088127C">
            <w:pPr>
              <w:pStyle w:val="OtherTableBody"/>
            </w:pPr>
            <w:r>
              <w:t>00661</w:t>
            </w:r>
          </w:p>
        </w:tc>
        <w:tc>
          <w:tcPr>
            <w:tcW w:w="600" w:type="dxa"/>
          </w:tcPr>
          <w:p w14:paraId="0170E708" w14:textId="77777777" w:rsidR="00B50050" w:rsidRDefault="00B50050" w:rsidP="0088127C">
            <w:pPr>
              <w:pStyle w:val="OtherTableBody"/>
            </w:pPr>
            <w:r>
              <w:t>MFI</w:t>
            </w:r>
          </w:p>
        </w:tc>
        <w:tc>
          <w:tcPr>
            <w:tcW w:w="600" w:type="dxa"/>
          </w:tcPr>
          <w:p w14:paraId="635BC1B8" w14:textId="77777777" w:rsidR="00B50050" w:rsidRDefault="00B50050" w:rsidP="0088127C">
            <w:pPr>
              <w:pStyle w:val="OtherTableBody"/>
            </w:pPr>
            <w:r>
              <w:t>4</w:t>
            </w:r>
          </w:p>
        </w:tc>
        <w:tc>
          <w:tcPr>
            <w:tcW w:w="600" w:type="dxa"/>
          </w:tcPr>
          <w:p w14:paraId="5223A94E" w14:textId="77777777" w:rsidR="00B50050" w:rsidRDefault="00B50050" w:rsidP="0088127C">
            <w:pPr>
              <w:pStyle w:val="OtherTableBody"/>
            </w:pPr>
            <w:r>
              <w:t>..</w:t>
            </w:r>
          </w:p>
        </w:tc>
        <w:tc>
          <w:tcPr>
            <w:tcW w:w="600" w:type="dxa"/>
          </w:tcPr>
          <w:p w14:paraId="3D22E523" w14:textId="77777777" w:rsidR="00B50050" w:rsidRDefault="00B50050" w:rsidP="0088127C">
            <w:pPr>
              <w:pStyle w:val="OtherTableBody"/>
            </w:pPr>
          </w:p>
        </w:tc>
        <w:tc>
          <w:tcPr>
            <w:tcW w:w="600" w:type="dxa"/>
          </w:tcPr>
          <w:p w14:paraId="7EBD3458" w14:textId="77777777" w:rsidR="00B50050" w:rsidRDefault="00B50050" w:rsidP="0088127C">
            <w:pPr>
              <w:pStyle w:val="OtherTableBody"/>
            </w:pPr>
            <w:r>
              <w:t>DTM</w:t>
            </w:r>
          </w:p>
        </w:tc>
        <w:tc>
          <w:tcPr>
            <w:tcW w:w="700" w:type="dxa"/>
          </w:tcPr>
          <w:p w14:paraId="3B8E22DC" w14:textId="77777777" w:rsidR="00B50050" w:rsidRDefault="00B50050" w:rsidP="0088127C">
            <w:pPr>
              <w:pStyle w:val="OtherTableBody"/>
            </w:pPr>
          </w:p>
        </w:tc>
        <w:tc>
          <w:tcPr>
            <w:tcW w:w="600" w:type="dxa"/>
          </w:tcPr>
          <w:p w14:paraId="56DC1462" w14:textId="77777777" w:rsidR="00B50050" w:rsidRDefault="00B50050" w:rsidP="0088127C">
            <w:pPr>
              <w:pStyle w:val="OtherTableBody"/>
            </w:pPr>
          </w:p>
        </w:tc>
        <w:tc>
          <w:tcPr>
            <w:tcW w:w="900" w:type="dxa"/>
          </w:tcPr>
          <w:p w14:paraId="5406D1DC" w14:textId="77777777" w:rsidR="00B50050" w:rsidRDefault="00B50050" w:rsidP="0088127C">
            <w:pPr>
              <w:pStyle w:val="OtherTableBody"/>
            </w:pPr>
            <w:r>
              <w:t>8.5.1.4</w:t>
            </w:r>
          </w:p>
        </w:tc>
      </w:tr>
      <w:tr w:rsidR="00B50050" w14:paraId="411732BF" w14:textId="77777777" w:rsidTr="00195548">
        <w:tc>
          <w:tcPr>
            <w:tcW w:w="3500" w:type="dxa"/>
          </w:tcPr>
          <w:p w14:paraId="3B61AF25" w14:textId="77777777" w:rsidR="00B50050" w:rsidRDefault="00B50050" w:rsidP="0088127C">
            <w:pPr>
              <w:pStyle w:val="OtherTableBody"/>
            </w:pPr>
            <w:r>
              <w:t>Enterer Authorization Mode</w:t>
            </w:r>
          </w:p>
        </w:tc>
        <w:tc>
          <w:tcPr>
            <w:tcW w:w="700" w:type="dxa"/>
          </w:tcPr>
          <w:p w14:paraId="2D8902C6" w14:textId="77777777" w:rsidR="00B50050" w:rsidRDefault="00B50050" w:rsidP="0088127C">
            <w:pPr>
              <w:pStyle w:val="OtherTableBody"/>
            </w:pPr>
            <w:r>
              <w:t>01644</w:t>
            </w:r>
          </w:p>
        </w:tc>
        <w:tc>
          <w:tcPr>
            <w:tcW w:w="600" w:type="dxa"/>
          </w:tcPr>
          <w:p w14:paraId="7C3C21B8" w14:textId="77777777" w:rsidR="00B50050" w:rsidRDefault="00B50050" w:rsidP="0088127C">
            <w:pPr>
              <w:pStyle w:val="OtherTableBody"/>
            </w:pPr>
            <w:r>
              <w:t>ORC</w:t>
            </w:r>
          </w:p>
        </w:tc>
        <w:tc>
          <w:tcPr>
            <w:tcW w:w="600" w:type="dxa"/>
          </w:tcPr>
          <w:p w14:paraId="29E68E19" w14:textId="77777777" w:rsidR="00B50050" w:rsidRDefault="00B50050" w:rsidP="0088127C">
            <w:pPr>
              <w:pStyle w:val="OtherTableBody"/>
            </w:pPr>
            <w:r>
              <w:t>30</w:t>
            </w:r>
          </w:p>
        </w:tc>
        <w:tc>
          <w:tcPr>
            <w:tcW w:w="600" w:type="dxa"/>
          </w:tcPr>
          <w:p w14:paraId="0CE63179" w14:textId="77777777" w:rsidR="00B50050" w:rsidRDefault="00B50050" w:rsidP="0088127C">
            <w:pPr>
              <w:pStyle w:val="OtherTableBody"/>
            </w:pPr>
            <w:r>
              <w:t>..</w:t>
            </w:r>
          </w:p>
        </w:tc>
        <w:tc>
          <w:tcPr>
            <w:tcW w:w="600" w:type="dxa"/>
          </w:tcPr>
          <w:p w14:paraId="7604A102" w14:textId="77777777" w:rsidR="00B50050" w:rsidRDefault="00B50050" w:rsidP="0088127C">
            <w:pPr>
              <w:pStyle w:val="OtherTableBody"/>
            </w:pPr>
          </w:p>
        </w:tc>
        <w:tc>
          <w:tcPr>
            <w:tcW w:w="600" w:type="dxa"/>
          </w:tcPr>
          <w:p w14:paraId="2AA1B074" w14:textId="77777777" w:rsidR="00B50050" w:rsidRDefault="00B50050" w:rsidP="0088127C">
            <w:pPr>
              <w:pStyle w:val="OtherTableBody"/>
            </w:pPr>
            <w:r>
              <w:t>CNE</w:t>
            </w:r>
          </w:p>
        </w:tc>
        <w:tc>
          <w:tcPr>
            <w:tcW w:w="700" w:type="dxa"/>
          </w:tcPr>
          <w:p w14:paraId="17FB2D2E" w14:textId="77777777" w:rsidR="00B50050" w:rsidRDefault="00B50050" w:rsidP="0088127C">
            <w:pPr>
              <w:pStyle w:val="OtherTableBody"/>
            </w:pPr>
          </w:p>
        </w:tc>
        <w:tc>
          <w:tcPr>
            <w:tcW w:w="600" w:type="dxa"/>
          </w:tcPr>
          <w:p w14:paraId="1A010BCA" w14:textId="77777777" w:rsidR="00B50050" w:rsidRDefault="00B50050" w:rsidP="0088127C">
            <w:pPr>
              <w:pStyle w:val="OtherTableBody"/>
            </w:pPr>
            <w:r>
              <w:t>0483</w:t>
            </w:r>
          </w:p>
        </w:tc>
        <w:tc>
          <w:tcPr>
            <w:tcW w:w="900" w:type="dxa"/>
          </w:tcPr>
          <w:p w14:paraId="352E0233" w14:textId="77777777" w:rsidR="00B50050" w:rsidRDefault="00B50050" w:rsidP="0088127C">
            <w:pPr>
              <w:pStyle w:val="OtherTableBody"/>
            </w:pPr>
            <w:r>
              <w:t>4.5.1.30</w:t>
            </w:r>
          </w:p>
        </w:tc>
      </w:tr>
      <w:tr w:rsidR="00B50050" w14:paraId="1DF18025" w14:textId="77777777" w:rsidTr="00195548">
        <w:tc>
          <w:tcPr>
            <w:tcW w:w="3500" w:type="dxa"/>
          </w:tcPr>
          <w:p w14:paraId="3202A985" w14:textId="77777777" w:rsidR="00B50050" w:rsidRDefault="00B50050" w:rsidP="0088127C">
            <w:pPr>
              <w:pStyle w:val="OtherTableBody"/>
            </w:pPr>
            <w:r>
              <w:t>Enterer's Location</w:t>
            </w:r>
          </w:p>
        </w:tc>
        <w:tc>
          <w:tcPr>
            <w:tcW w:w="700" w:type="dxa"/>
          </w:tcPr>
          <w:p w14:paraId="2B2E2EE1" w14:textId="77777777" w:rsidR="00B50050" w:rsidRDefault="00B50050" w:rsidP="0088127C">
            <w:pPr>
              <w:pStyle w:val="OtherTableBody"/>
            </w:pPr>
            <w:r>
              <w:t>00227</w:t>
            </w:r>
          </w:p>
        </w:tc>
        <w:tc>
          <w:tcPr>
            <w:tcW w:w="600" w:type="dxa"/>
          </w:tcPr>
          <w:p w14:paraId="25C9463B" w14:textId="77777777" w:rsidR="00B50050" w:rsidRDefault="00B50050" w:rsidP="0088127C">
            <w:pPr>
              <w:pStyle w:val="OtherTableBody"/>
            </w:pPr>
            <w:r>
              <w:t>ORC</w:t>
            </w:r>
          </w:p>
        </w:tc>
        <w:tc>
          <w:tcPr>
            <w:tcW w:w="600" w:type="dxa"/>
          </w:tcPr>
          <w:p w14:paraId="35980CC4" w14:textId="77777777" w:rsidR="00B50050" w:rsidRDefault="00B50050" w:rsidP="0088127C">
            <w:pPr>
              <w:pStyle w:val="OtherTableBody"/>
            </w:pPr>
            <w:r>
              <w:t>13</w:t>
            </w:r>
          </w:p>
        </w:tc>
        <w:tc>
          <w:tcPr>
            <w:tcW w:w="600" w:type="dxa"/>
          </w:tcPr>
          <w:p w14:paraId="252E920C" w14:textId="77777777" w:rsidR="00B50050" w:rsidRDefault="00B50050" w:rsidP="0088127C">
            <w:pPr>
              <w:pStyle w:val="OtherTableBody"/>
            </w:pPr>
            <w:r>
              <w:t>..</w:t>
            </w:r>
          </w:p>
        </w:tc>
        <w:tc>
          <w:tcPr>
            <w:tcW w:w="600" w:type="dxa"/>
          </w:tcPr>
          <w:p w14:paraId="06A59DD8" w14:textId="77777777" w:rsidR="00B50050" w:rsidRDefault="00B50050" w:rsidP="0088127C">
            <w:pPr>
              <w:pStyle w:val="OtherTableBody"/>
            </w:pPr>
          </w:p>
        </w:tc>
        <w:tc>
          <w:tcPr>
            <w:tcW w:w="600" w:type="dxa"/>
          </w:tcPr>
          <w:p w14:paraId="1AA525E3" w14:textId="77777777" w:rsidR="00B50050" w:rsidRDefault="00B50050" w:rsidP="0088127C">
            <w:pPr>
              <w:pStyle w:val="OtherTableBody"/>
            </w:pPr>
            <w:r>
              <w:t>PL</w:t>
            </w:r>
          </w:p>
        </w:tc>
        <w:tc>
          <w:tcPr>
            <w:tcW w:w="700" w:type="dxa"/>
          </w:tcPr>
          <w:p w14:paraId="4CAB34B4" w14:textId="77777777" w:rsidR="00B50050" w:rsidRDefault="00B50050" w:rsidP="0088127C">
            <w:pPr>
              <w:pStyle w:val="OtherTableBody"/>
            </w:pPr>
          </w:p>
        </w:tc>
        <w:tc>
          <w:tcPr>
            <w:tcW w:w="600" w:type="dxa"/>
          </w:tcPr>
          <w:p w14:paraId="5F11C2EB" w14:textId="77777777" w:rsidR="00B50050" w:rsidRDefault="00B50050" w:rsidP="0088127C">
            <w:pPr>
              <w:pStyle w:val="OtherTableBody"/>
            </w:pPr>
          </w:p>
        </w:tc>
        <w:tc>
          <w:tcPr>
            <w:tcW w:w="900" w:type="dxa"/>
          </w:tcPr>
          <w:p w14:paraId="476F8FEE" w14:textId="77777777" w:rsidR="00B50050" w:rsidRDefault="00B50050" w:rsidP="0088127C">
            <w:pPr>
              <w:pStyle w:val="OtherTableBody"/>
            </w:pPr>
            <w:r>
              <w:t>4.5.1.13</w:t>
            </w:r>
          </w:p>
        </w:tc>
      </w:tr>
      <w:tr w:rsidR="00B50050" w14:paraId="34322549" w14:textId="77777777" w:rsidTr="00195548">
        <w:tc>
          <w:tcPr>
            <w:tcW w:w="3500" w:type="dxa"/>
          </w:tcPr>
          <w:p w14:paraId="54CDC762" w14:textId="77777777" w:rsidR="00B50050" w:rsidRDefault="00B50050" w:rsidP="0088127C">
            <w:pPr>
              <w:pStyle w:val="OtherTableBody"/>
            </w:pPr>
            <w:r>
              <w:t>Entering Device</w:t>
            </w:r>
          </w:p>
        </w:tc>
        <w:tc>
          <w:tcPr>
            <w:tcW w:w="700" w:type="dxa"/>
          </w:tcPr>
          <w:p w14:paraId="7566E06D" w14:textId="77777777" w:rsidR="00B50050" w:rsidRDefault="00B50050" w:rsidP="0088127C">
            <w:pPr>
              <w:pStyle w:val="OtherTableBody"/>
            </w:pPr>
            <w:r>
              <w:t>00232</w:t>
            </w:r>
          </w:p>
        </w:tc>
        <w:tc>
          <w:tcPr>
            <w:tcW w:w="600" w:type="dxa"/>
          </w:tcPr>
          <w:p w14:paraId="06BCB009" w14:textId="77777777" w:rsidR="00B50050" w:rsidRDefault="00B50050" w:rsidP="0088127C">
            <w:pPr>
              <w:pStyle w:val="OtherTableBody"/>
            </w:pPr>
            <w:r>
              <w:t>ORC</w:t>
            </w:r>
          </w:p>
        </w:tc>
        <w:tc>
          <w:tcPr>
            <w:tcW w:w="600" w:type="dxa"/>
          </w:tcPr>
          <w:p w14:paraId="0FB9F541" w14:textId="77777777" w:rsidR="00B50050" w:rsidRDefault="00B50050" w:rsidP="0088127C">
            <w:pPr>
              <w:pStyle w:val="OtherTableBody"/>
            </w:pPr>
            <w:r>
              <w:t>18</w:t>
            </w:r>
          </w:p>
        </w:tc>
        <w:tc>
          <w:tcPr>
            <w:tcW w:w="600" w:type="dxa"/>
          </w:tcPr>
          <w:p w14:paraId="6C0289FD" w14:textId="77777777" w:rsidR="00B50050" w:rsidRDefault="00B50050" w:rsidP="0088127C">
            <w:pPr>
              <w:pStyle w:val="OtherTableBody"/>
            </w:pPr>
            <w:r>
              <w:t>..</w:t>
            </w:r>
          </w:p>
        </w:tc>
        <w:tc>
          <w:tcPr>
            <w:tcW w:w="600" w:type="dxa"/>
          </w:tcPr>
          <w:p w14:paraId="3874A4C6" w14:textId="77777777" w:rsidR="00B50050" w:rsidRDefault="00B50050" w:rsidP="0088127C">
            <w:pPr>
              <w:pStyle w:val="OtherTableBody"/>
            </w:pPr>
          </w:p>
        </w:tc>
        <w:tc>
          <w:tcPr>
            <w:tcW w:w="600" w:type="dxa"/>
          </w:tcPr>
          <w:p w14:paraId="6DE20F20" w14:textId="77777777" w:rsidR="00B50050" w:rsidRDefault="00B50050" w:rsidP="0088127C">
            <w:pPr>
              <w:pStyle w:val="OtherTableBody"/>
            </w:pPr>
            <w:r>
              <w:t>-</w:t>
            </w:r>
          </w:p>
        </w:tc>
        <w:tc>
          <w:tcPr>
            <w:tcW w:w="700" w:type="dxa"/>
          </w:tcPr>
          <w:p w14:paraId="146B3E9B" w14:textId="77777777" w:rsidR="00B50050" w:rsidRDefault="00B50050" w:rsidP="0088127C">
            <w:pPr>
              <w:pStyle w:val="OtherTableBody"/>
            </w:pPr>
          </w:p>
        </w:tc>
        <w:tc>
          <w:tcPr>
            <w:tcW w:w="600" w:type="dxa"/>
          </w:tcPr>
          <w:p w14:paraId="714D7D13" w14:textId="77777777" w:rsidR="00B50050" w:rsidRDefault="00B50050" w:rsidP="0088127C">
            <w:pPr>
              <w:pStyle w:val="OtherTableBody"/>
            </w:pPr>
            <w:r>
              <w:t>0668</w:t>
            </w:r>
          </w:p>
        </w:tc>
        <w:tc>
          <w:tcPr>
            <w:tcW w:w="900" w:type="dxa"/>
          </w:tcPr>
          <w:p w14:paraId="44C427A8" w14:textId="77777777" w:rsidR="00B50050" w:rsidRDefault="00B50050" w:rsidP="0088127C">
            <w:pPr>
              <w:pStyle w:val="OtherTableBody"/>
            </w:pPr>
            <w:r>
              <w:t>4.5.1.18</w:t>
            </w:r>
          </w:p>
        </w:tc>
      </w:tr>
      <w:tr w:rsidR="00B50050" w14:paraId="30F107DB" w14:textId="77777777" w:rsidTr="00195548">
        <w:tc>
          <w:tcPr>
            <w:tcW w:w="3500" w:type="dxa"/>
          </w:tcPr>
          <w:p w14:paraId="02CD1F6A" w14:textId="77777777" w:rsidR="00B50050" w:rsidRDefault="00B50050" w:rsidP="0088127C">
            <w:pPr>
              <w:pStyle w:val="OtherTableBody"/>
            </w:pPr>
            <w:r>
              <w:t>Entering Organization</w:t>
            </w:r>
          </w:p>
        </w:tc>
        <w:tc>
          <w:tcPr>
            <w:tcW w:w="700" w:type="dxa"/>
          </w:tcPr>
          <w:p w14:paraId="123ADA56" w14:textId="77777777" w:rsidR="00B50050" w:rsidRDefault="00B50050" w:rsidP="0088127C">
            <w:pPr>
              <w:pStyle w:val="OtherTableBody"/>
            </w:pPr>
            <w:r>
              <w:t>00231</w:t>
            </w:r>
          </w:p>
        </w:tc>
        <w:tc>
          <w:tcPr>
            <w:tcW w:w="600" w:type="dxa"/>
          </w:tcPr>
          <w:p w14:paraId="76D6CAE4" w14:textId="77777777" w:rsidR="00B50050" w:rsidRDefault="00B50050" w:rsidP="0088127C">
            <w:pPr>
              <w:pStyle w:val="OtherTableBody"/>
            </w:pPr>
            <w:r>
              <w:t>ORC</w:t>
            </w:r>
          </w:p>
        </w:tc>
        <w:tc>
          <w:tcPr>
            <w:tcW w:w="600" w:type="dxa"/>
          </w:tcPr>
          <w:p w14:paraId="29327FC5" w14:textId="77777777" w:rsidR="00B50050" w:rsidRDefault="00B50050" w:rsidP="0088127C">
            <w:pPr>
              <w:pStyle w:val="OtherTableBody"/>
            </w:pPr>
            <w:r>
              <w:t>17</w:t>
            </w:r>
          </w:p>
        </w:tc>
        <w:tc>
          <w:tcPr>
            <w:tcW w:w="600" w:type="dxa"/>
          </w:tcPr>
          <w:p w14:paraId="115C749F" w14:textId="77777777" w:rsidR="00B50050" w:rsidRDefault="00B50050" w:rsidP="0088127C">
            <w:pPr>
              <w:pStyle w:val="OtherTableBody"/>
            </w:pPr>
            <w:r>
              <w:t>..</w:t>
            </w:r>
          </w:p>
        </w:tc>
        <w:tc>
          <w:tcPr>
            <w:tcW w:w="600" w:type="dxa"/>
          </w:tcPr>
          <w:p w14:paraId="22F2B940" w14:textId="77777777" w:rsidR="00B50050" w:rsidRDefault="00B50050" w:rsidP="0088127C">
            <w:pPr>
              <w:pStyle w:val="OtherTableBody"/>
            </w:pPr>
          </w:p>
        </w:tc>
        <w:tc>
          <w:tcPr>
            <w:tcW w:w="600" w:type="dxa"/>
          </w:tcPr>
          <w:p w14:paraId="54B99CA6" w14:textId="77777777" w:rsidR="00B50050" w:rsidRDefault="00B50050" w:rsidP="0088127C">
            <w:pPr>
              <w:pStyle w:val="OtherTableBody"/>
            </w:pPr>
            <w:r>
              <w:t>-</w:t>
            </w:r>
          </w:p>
        </w:tc>
        <w:tc>
          <w:tcPr>
            <w:tcW w:w="700" w:type="dxa"/>
          </w:tcPr>
          <w:p w14:paraId="6FBB6252" w14:textId="77777777" w:rsidR="00B50050" w:rsidRDefault="00B50050" w:rsidP="0088127C">
            <w:pPr>
              <w:pStyle w:val="OtherTableBody"/>
            </w:pPr>
          </w:p>
        </w:tc>
        <w:tc>
          <w:tcPr>
            <w:tcW w:w="600" w:type="dxa"/>
          </w:tcPr>
          <w:p w14:paraId="02B7D1B7" w14:textId="77777777" w:rsidR="00B50050" w:rsidRDefault="00B50050" w:rsidP="0088127C">
            <w:pPr>
              <w:pStyle w:val="OtherTableBody"/>
            </w:pPr>
            <w:r>
              <w:t>0666</w:t>
            </w:r>
          </w:p>
        </w:tc>
        <w:tc>
          <w:tcPr>
            <w:tcW w:w="900" w:type="dxa"/>
          </w:tcPr>
          <w:p w14:paraId="60F4F893" w14:textId="77777777" w:rsidR="00B50050" w:rsidRDefault="00B50050" w:rsidP="0088127C">
            <w:pPr>
              <w:pStyle w:val="OtherTableBody"/>
            </w:pPr>
            <w:r>
              <w:t>4.5.1.17</w:t>
            </w:r>
          </w:p>
        </w:tc>
      </w:tr>
      <w:tr w:rsidR="00B50050" w14:paraId="25B00111" w14:textId="77777777" w:rsidTr="00195548">
        <w:tc>
          <w:tcPr>
            <w:tcW w:w="3500" w:type="dxa"/>
          </w:tcPr>
          <w:p w14:paraId="29C72EFB" w14:textId="77777777" w:rsidR="00B50050" w:rsidRDefault="00B50050" w:rsidP="0088127C">
            <w:pPr>
              <w:pStyle w:val="OtherTableBody"/>
            </w:pPr>
            <w:r>
              <w:t>Episode of Care ID</w:t>
            </w:r>
          </w:p>
        </w:tc>
        <w:tc>
          <w:tcPr>
            <w:tcW w:w="700" w:type="dxa"/>
          </w:tcPr>
          <w:p w14:paraId="59622587" w14:textId="77777777" w:rsidR="00B50050" w:rsidRDefault="00B50050" w:rsidP="0088127C">
            <w:pPr>
              <w:pStyle w:val="OtherTableBody"/>
            </w:pPr>
            <w:r>
              <w:t>00820</w:t>
            </w:r>
          </w:p>
        </w:tc>
        <w:tc>
          <w:tcPr>
            <w:tcW w:w="600" w:type="dxa"/>
          </w:tcPr>
          <w:p w14:paraId="25469DC9" w14:textId="77777777" w:rsidR="00B50050" w:rsidRDefault="00B50050" w:rsidP="0088127C">
            <w:pPr>
              <w:pStyle w:val="OtherTableBody"/>
            </w:pPr>
            <w:r>
              <w:t>PRB</w:t>
            </w:r>
          </w:p>
        </w:tc>
        <w:tc>
          <w:tcPr>
            <w:tcW w:w="600" w:type="dxa"/>
          </w:tcPr>
          <w:p w14:paraId="211FF785" w14:textId="77777777" w:rsidR="00B50050" w:rsidRDefault="00B50050" w:rsidP="0088127C">
            <w:pPr>
              <w:pStyle w:val="OtherTableBody"/>
            </w:pPr>
            <w:r>
              <w:t>5</w:t>
            </w:r>
          </w:p>
        </w:tc>
        <w:tc>
          <w:tcPr>
            <w:tcW w:w="600" w:type="dxa"/>
          </w:tcPr>
          <w:p w14:paraId="62677870" w14:textId="77777777" w:rsidR="00B50050" w:rsidRDefault="00B50050" w:rsidP="0088127C">
            <w:pPr>
              <w:pStyle w:val="OtherTableBody"/>
            </w:pPr>
            <w:r>
              <w:t>..</w:t>
            </w:r>
          </w:p>
        </w:tc>
        <w:tc>
          <w:tcPr>
            <w:tcW w:w="600" w:type="dxa"/>
          </w:tcPr>
          <w:p w14:paraId="368459B3" w14:textId="77777777" w:rsidR="00B50050" w:rsidRDefault="00B50050" w:rsidP="0088127C">
            <w:pPr>
              <w:pStyle w:val="OtherTableBody"/>
            </w:pPr>
          </w:p>
        </w:tc>
        <w:tc>
          <w:tcPr>
            <w:tcW w:w="600" w:type="dxa"/>
          </w:tcPr>
          <w:p w14:paraId="0E71E8EB" w14:textId="77777777" w:rsidR="00B50050" w:rsidRDefault="00B50050" w:rsidP="0088127C">
            <w:pPr>
              <w:pStyle w:val="OtherTableBody"/>
            </w:pPr>
            <w:r>
              <w:t>EI</w:t>
            </w:r>
          </w:p>
        </w:tc>
        <w:tc>
          <w:tcPr>
            <w:tcW w:w="700" w:type="dxa"/>
          </w:tcPr>
          <w:p w14:paraId="43013E63" w14:textId="77777777" w:rsidR="00B50050" w:rsidRDefault="00B50050" w:rsidP="0088127C">
            <w:pPr>
              <w:pStyle w:val="OtherTableBody"/>
            </w:pPr>
          </w:p>
        </w:tc>
        <w:tc>
          <w:tcPr>
            <w:tcW w:w="600" w:type="dxa"/>
          </w:tcPr>
          <w:p w14:paraId="21C32C97" w14:textId="77777777" w:rsidR="00B50050" w:rsidRDefault="00B50050" w:rsidP="0088127C">
            <w:pPr>
              <w:pStyle w:val="OtherTableBody"/>
            </w:pPr>
          </w:p>
        </w:tc>
        <w:tc>
          <w:tcPr>
            <w:tcW w:w="900" w:type="dxa"/>
          </w:tcPr>
          <w:p w14:paraId="5792616A" w14:textId="77777777" w:rsidR="00B50050" w:rsidRDefault="00B50050" w:rsidP="0088127C">
            <w:pPr>
              <w:pStyle w:val="OtherTableBody"/>
            </w:pPr>
            <w:r>
              <w:t>12.4.2.5</w:t>
            </w:r>
          </w:p>
        </w:tc>
      </w:tr>
      <w:tr w:rsidR="00B50050" w14:paraId="7FED0CD0" w14:textId="77777777" w:rsidTr="00195548">
        <w:tc>
          <w:tcPr>
            <w:tcW w:w="3500" w:type="dxa"/>
          </w:tcPr>
          <w:p w14:paraId="6C25AFAE" w14:textId="77777777" w:rsidR="00B50050" w:rsidRDefault="00B50050" w:rsidP="0088127C">
            <w:pPr>
              <w:pStyle w:val="OtherTableBody"/>
            </w:pPr>
            <w:r>
              <w:t>Episode of Care ID</w:t>
            </w:r>
          </w:p>
        </w:tc>
        <w:tc>
          <w:tcPr>
            <w:tcW w:w="700" w:type="dxa"/>
          </w:tcPr>
          <w:p w14:paraId="7CD1A37D" w14:textId="77777777" w:rsidR="00B50050" w:rsidRDefault="00B50050" w:rsidP="0088127C">
            <w:pPr>
              <w:pStyle w:val="OtherTableBody"/>
            </w:pPr>
            <w:r>
              <w:t>00820</w:t>
            </w:r>
          </w:p>
        </w:tc>
        <w:tc>
          <w:tcPr>
            <w:tcW w:w="600" w:type="dxa"/>
          </w:tcPr>
          <w:p w14:paraId="1179E73A" w14:textId="77777777" w:rsidR="00B50050" w:rsidRDefault="00B50050" w:rsidP="0088127C">
            <w:pPr>
              <w:pStyle w:val="OtherTableBody"/>
            </w:pPr>
            <w:r>
              <w:t>GOL</w:t>
            </w:r>
          </w:p>
        </w:tc>
        <w:tc>
          <w:tcPr>
            <w:tcW w:w="600" w:type="dxa"/>
          </w:tcPr>
          <w:p w14:paraId="0CA85671" w14:textId="77777777" w:rsidR="00B50050" w:rsidRDefault="00B50050" w:rsidP="0088127C">
            <w:pPr>
              <w:pStyle w:val="OtherTableBody"/>
            </w:pPr>
            <w:r>
              <w:t>5</w:t>
            </w:r>
          </w:p>
        </w:tc>
        <w:tc>
          <w:tcPr>
            <w:tcW w:w="600" w:type="dxa"/>
          </w:tcPr>
          <w:p w14:paraId="3108F3A2" w14:textId="77777777" w:rsidR="00B50050" w:rsidRDefault="00B50050" w:rsidP="0088127C">
            <w:pPr>
              <w:pStyle w:val="OtherTableBody"/>
            </w:pPr>
            <w:r>
              <w:t>..</w:t>
            </w:r>
          </w:p>
        </w:tc>
        <w:tc>
          <w:tcPr>
            <w:tcW w:w="600" w:type="dxa"/>
          </w:tcPr>
          <w:p w14:paraId="3F776BBD" w14:textId="77777777" w:rsidR="00B50050" w:rsidRDefault="00B50050" w:rsidP="0088127C">
            <w:pPr>
              <w:pStyle w:val="OtherTableBody"/>
            </w:pPr>
          </w:p>
        </w:tc>
        <w:tc>
          <w:tcPr>
            <w:tcW w:w="600" w:type="dxa"/>
          </w:tcPr>
          <w:p w14:paraId="636CFBFD" w14:textId="77777777" w:rsidR="00B50050" w:rsidRDefault="00B50050" w:rsidP="0088127C">
            <w:pPr>
              <w:pStyle w:val="OtherTableBody"/>
            </w:pPr>
            <w:r>
              <w:t>EI</w:t>
            </w:r>
          </w:p>
        </w:tc>
        <w:tc>
          <w:tcPr>
            <w:tcW w:w="700" w:type="dxa"/>
          </w:tcPr>
          <w:p w14:paraId="670BF9F1" w14:textId="77777777" w:rsidR="00B50050" w:rsidRDefault="00B50050" w:rsidP="0088127C">
            <w:pPr>
              <w:pStyle w:val="OtherTableBody"/>
            </w:pPr>
          </w:p>
        </w:tc>
        <w:tc>
          <w:tcPr>
            <w:tcW w:w="600" w:type="dxa"/>
          </w:tcPr>
          <w:p w14:paraId="51807501" w14:textId="77777777" w:rsidR="00B50050" w:rsidRDefault="00B50050" w:rsidP="0088127C">
            <w:pPr>
              <w:pStyle w:val="OtherTableBody"/>
            </w:pPr>
          </w:p>
        </w:tc>
        <w:tc>
          <w:tcPr>
            <w:tcW w:w="900" w:type="dxa"/>
          </w:tcPr>
          <w:p w14:paraId="48159B21" w14:textId="77777777" w:rsidR="00B50050" w:rsidRDefault="00B50050" w:rsidP="0088127C">
            <w:pPr>
              <w:pStyle w:val="OtherTableBody"/>
            </w:pPr>
            <w:r>
              <w:t>12.4.1.5</w:t>
            </w:r>
          </w:p>
        </w:tc>
      </w:tr>
      <w:tr w:rsidR="00B50050" w14:paraId="479A2FFC" w14:textId="77777777" w:rsidTr="00195548">
        <w:tc>
          <w:tcPr>
            <w:tcW w:w="3500" w:type="dxa"/>
          </w:tcPr>
          <w:p w14:paraId="441180DF" w14:textId="77777777" w:rsidR="00B50050" w:rsidRDefault="00B50050" w:rsidP="0088127C">
            <w:pPr>
              <w:pStyle w:val="OtherTableBody"/>
            </w:pPr>
            <w:r>
              <w:t>Equipment Container Identifier</w:t>
            </w:r>
          </w:p>
        </w:tc>
        <w:tc>
          <w:tcPr>
            <w:tcW w:w="700" w:type="dxa"/>
          </w:tcPr>
          <w:p w14:paraId="6E89C7D8" w14:textId="77777777" w:rsidR="00B50050" w:rsidRDefault="00B50050" w:rsidP="0088127C">
            <w:pPr>
              <w:pStyle w:val="OtherTableBody"/>
            </w:pPr>
            <w:r>
              <w:t>01333</w:t>
            </w:r>
          </w:p>
        </w:tc>
        <w:tc>
          <w:tcPr>
            <w:tcW w:w="600" w:type="dxa"/>
          </w:tcPr>
          <w:p w14:paraId="36C4ABB2" w14:textId="77777777" w:rsidR="00B50050" w:rsidRDefault="00B50050" w:rsidP="0088127C">
            <w:pPr>
              <w:pStyle w:val="OtherTableBody"/>
            </w:pPr>
            <w:r>
              <w:t>SAC</w:t>
            </w:r>
          </w:p>
        </w:tc>
        <w:tc>
          <w:tcPr>
            <w:tcW w:w="600" w:type="dxa"/>
          </w:tcPr>
          <w:p w14:paraId="31FB99D1" w14:textId="77777777" w:rsidR="00B50050" w:rsidRDefault="00B50050" w:rsidP="0088127C">
            <w:pPr>
              <w:pStyle w:val="OtherTableBody"/>
            </w:pPr>
            <w:r>
              <w:t>5</w:t>
            </w:r>
          </w:p>
        </w:tc>
        <w:tc>
          <w:tcPr>
            <w:tcW w:w="600" w:type="dxa"/>
          </w:tcPr>
          <w:p w14:paraId="1C48ABB6" w14:textId="77777777" w:rsidR="00B50050" w:rsidRDefault="00B50050" w:rsidP="0088127C">
            <w:pPr>
              <w:pStyle w:val="OtherTableBody"/>
            </w:pPr>
            <w:r>
              <w:t>..</w:t>
            </w:r>
          </w:p>
        </w:tc>
        <w:tc>
          <w:tcPr>
            <w:tcW w:w="600" w:type="dxa"/>
          </w:tcPr>
          <w:p w14:paraId="2AF03538" w14:textId="77777777" w:rsidR="00B50050" w:rsidRDefault="00B50050" w:rsidP="0088127C">
            <w:pPr>
              <w:pStyle w:val="OtherTableBody"/>
            </w:pPr>
          </w:p>
        </w:tc>
        <w:tc>
          <w:tcPr>
            <w:tcW w:w="600" w:type="dxa"/>
          </w:tcPr>
          <w:p w14:paraId="5C365F7D" w14:textId="77777777" w:rsidR="00B50050" w:rsidRDefault="00B50050" w:rsidP="0088127C">
            <w:pPr>
              <w:pStyle w:val="OtherTableBody"/>
            </w:pPr>
            <w:r>
              <w:t>EI</w:t>
            </w:r>
          </w:p>
        </w:tc>
        <w:tc>
          <w:tcPr>
            <w:tcW w:w="700" w:type="dxa"/>
          </w:tcPr>
          <w:p w14:paraId="2CFA1674" w14:textId="77777777" w:rsidR="00B50050" w:rsidRDefault="00B50050" w:rsidP="0088127C">
            <w:pPr>
              <w:pStyle w:val="OtherTableBody"/>
            </w:pPr>
          </w:p>
        </w:tc>
        <w:tc>
          <w:tcPr>
            <w:tcW w:w="600" w:type="dxa"/>
          </w:tcPr>
          <w:p w14:paraId="113C2407" w14:textId="77777777" w:rsidR="00B50050" w:rsidRDefault="00B50050" w:rsidP="0088127C">
            <w:pPr>
              <w:pStyle w:val="OtherTableBody"/>
            </w:pPr>
          </w:p>
        </w:tc>
        <w:tc>
          <w:tcPr>
            <w:tcW w:w="900" w:type="dxa"/>
          </w:tcPr>
          <w:p w14:paraId="4B3EE9BF" w14:textId="77777777" w:rsidR="00B50050" w:rsidRDefault="00B50050" w:rsidP="0088127C">
            <w:pPr>
              <w:pStyle w:val="OtherTableBody"/>
            </w:pPr>
            <w:r>
              <w:t>13.4.3.5</w:t>
            </w:r>
          </w:p>
        </w:tc>
      </w:tr>
      <w:tr w:rsidR="00B50050" w14:paraId="44EB378C" w14:textId="77777777" w:rsidTr="00195548">
        <w:tc>
          <w:tcPr>
            <w:tcW w:w="3500" w:type="dxa"/>
          </w:tcPr>
          <w:p w14:paraId="012FAA19" w14:textId="77777777" w:rsidR="00B50050" w:rsidRDefault="00B50050" w:rsidP="0088127C">
            <w:pPr>
              <w:pStyle w:val="OtherTableBody"/>
            </w:pPr>
            <w:r>
              <w:t>Equipment Dynamic Range</w:t>
            </w:r>
          </w:p>
        </w:tc>
        <w:tc>
          <w:tcPr>
            <w:tcW w:w="700" w:type="dxa"/>
          </w:tcPr>
          <w:p w14:paraId="1C9D2281" w14:textId="77777777" w:rsidR="00B50050" w:rsidRDefault="00B50050" w:rsidP="0088127C">
            <w:pPr>
              <w:pStyle w:val="OtherTableBody"/>
            </w:pPr>
            <w:r>
              <w:t>01418</w:t>
            </w:r>
          </w:p>
        </w:tc>
        <w:tc>
          <w:tcPr>
            <w:tcW w:w="600" w:type="dxa"/>
          </w:tcPr>
          <w:p w14:paraId="534162CA" w14:textId="77777777" w:rsidR="00B50050" w:rsidRDefault="00B50050" w:rsidP="0088127C">
            <w:pPr>
              <w:pStyle w:val="OtherTableBody"/>
            </w:pPr>
            <w:r>
              <w:t>TCC</w:t>
            </w:r>
          </w:p>
        </w:tc>
        <w:tc>
          <w:tcPr>
            <w:tcW w:w="600" w:type="dxa"/>
          </w:tcPr>
          <w:p w14:paraId="0E77C002" w14:textId="77777777" w:rsidR="00B50050" w:rsidRDefault="00B50050" w:rsidP="0088127C">
            <w:pPr>
              <w:pStyle w:val="OtherTableBody"/>
            </w:pPr>
            <w:r>
              <w:t>12</w:t>
            </w:r>
          </w:p>
        </w:tc>
        <w:tc>
          <w:tcPr>
            <w:tcW w:w="600" w:type="dxa"/>
          </w:tcPr>
          <w:p w14:paraId="230DB5A4" w14:textId="77777777" w:rsidR="00B50050" w:rsidRDefault="00B50050" w:rsidP="0088127C">
            <w:pPr>
              <w:pStyle w:val="OtherTableBody"/>
            </w:pPr>
            <w:r>
              <w:t>..</w:t>
            </w:r>
          </w:p>
        </w:tc>
        <w:tc>
          <w:tcPr>
            <w:tcW w:w="600" w:type="dxa"/>
          </w:tcPr>
          <w:p w14:paraId="5FFE0ECC" w14:textId="77777777" w:rsidR="00B50050" w:rsidRDefault="00B50050" w:rsidP="0088127C">
            <w:pPr>
              <w:pStyle w:val="OtherTableBody"/>
            </w:pPr>
          </w:p>
        </w:tc>
        <w:tc>
          <w:tcPr>
            <w:tcW w:w="600" w:type="dxa"/>
          </w:tcPr>
          <w:p w14:paraId="308A871F" w14:textId="77777777" w:rsidR="00B50050" w:rsidRDefault="00B50050" w:rsidP="0088127C">
            <w:pPr>
              <w:pStyle w:val="OtherTableBody"/>
            </w:pPr>
            <w:r>
              <w:t>SN</w:t>
            </w:r>
          </w:p>
        </w:tc>
        <w:tc>
          <w:tcPr>
            <w:tcW w:w="700" w:type="dxa"/>
          </w:tcPr>
          <w:p w14:paraId="4D6E7006" w14:textId="77777777" w:rsidR="00B50050" w:rsidRDefault="00B50050" w:rsidP="0088127C">
            <w:pPr>
              <w:pStyle w:val="OtherTableBody"/>
            </w:pPr>
          </w:p>
        </w:tc>
        <w:tc>
          <w:tcPr>
            <w:tcW w:w="600" w:type="dxa"/>
          </w:tcPr>
          <w:p w14:paraId="20CC8620" w14:textId="77777777" w:rsidR="00B50050" w:rsidRDefault="00B50050" w:rsidP="0088127C">
            <w:pPr>
              <w:pStyle w:val="OtherTableBody"/>
            </w:pPr>
          </w:p>
        </w:tc>
        <w:tc>
          <w:tcPr>
            <w:tcW w:w="900" w:type="dxa"/>
          </w:tcPr>
          <w:p w14:paraId="61423B56" w14:textId="77777777" w:rsidR="00B50050" w:rsidRDefault="00B50050" w:rsidP="0088127C">
            <w:pPr>
              <w:pStyle w:val="OtherTableBody"/>
            </w:pPr>
            <w:r>
              <w:t>13.4.9.12</w:t>
            </w:r>
          </w:p>
        </w:tc>
      </w:tr>
      <w:tr w:rsidR="00B50050" w14:paraId="0B096535" w14:textId="77777777" w:rsidTr="00195548">
        <w:tc>
          <w:tcPr>
            <w:tcW w:w="3500" w:type="dxa"/>
          </w:tcPr>
          <w:p w14:paraId="0EBEBF84" w14:textId="77777777" w:rsidR="00B50050" w:rsidRDefault="00B50050" w:rsidP="0088127C">
            <w:pPr>
              <w:pStyle w:val="OtherTableBody"/>
            </w:pPr>
            <w:r>
              <w:t>Equipment Instance Identifier</w:t>
            </w:r>
          </w:p>
        </w:tc>
        <w:tc>
          <w:tcPr>
            <w:tcW w:w="700" w:type="dxa"/>
          </w:tcPr>
          <w:p w14:paraId="46C5F3A2" w14:textId="77777777" w:rsidR="00B50050" w:rsidRDefault="00B50050" w:rsidP="0088127C">
            <w:pPr>
              <w:pStyle w:val="OtherTableBody"/>
            </w:pPr>
            <w:r>
              <w:t>01479</w:t>
            </w:r>
          </w:p>
        </w:tc>
        <w:tc>
          <w:tcPr>
            <w:tcW w:w="600" w:type="dxa"/>
          </w:tcPr>
          <w:p w14:paraId="33206F09" w14:textId="77777777" w:rsidR="00B50050" w:rsidRDefault="00B50050" w:rsidP="0088127C">
            <w:pPr>
              <w:pStyle w:val="OtherTableBody"/>
            </w:pPr>
            <w:r>
              <w:t>OBX</w:t>
            </w:r>
          </w:p>
        </w:tc>
        <w:tc>
          <w:tcPr>
            <w:tcW w:w="600" w:type="dxa"/>
          </w:tcPr>
          <w:p w14:paraId="7E50764C" w14:textId="77777777" w:rsidR="00B50050" w:rsidRDefault="00B50050" w:rsidP="0088127C">
            <w:pPr>
              <w:pStyle w:val="OtherTableBody"/>
            </w:pPr>
            <w:r>
              <w:t>18</w:t>
            </w:r>
          </w:p>
        </w:tc>
        <w:tc>
          <w:tcPr>
            <w:tcW w:w="600" w:type="dxa"/>
          </w:tcPr>
          <w:p w14:paraId="6FD72D21" w14:textId="77777777" w:rsidR="00B50050" w:rsidRDefault="00B50050" w:rsidP="0088127C">
            <w:pPr>
              <w:pStyle w:val="OtherTableBody"/>
            </w:pPr>
            <w:r>
              <w:t>..</w:t>
            </w:r>
          </w:p>
        </w:tc>
        <w:tc>
          <w:tcPr>
            <w:tcW w:w="600" w:type="dxa"/>
          </w:tcPr>
          <w:p w14:paraId="2CEB3E01" w14:textId="77777777" w:rsidR="00B50050" w:rsidRDefault="00B50050" w:rsidP="0088127C">
            <w:pPr>
              <w:pStyle w:val="OtherTableBody"/>
            </w:pPr>
          </w:p>
        </w:tc>
        <w:tc>
          <w:tcPr>
            <w:tcW w:w="600" w:type="dxa"/>
          </w:tcPr>
          <w:p w14:paraId="57B67F4F" w14:textId="77777777" w:rsidR="00B50050" w:rsidRDefault="00B50050" w:rsidP="0088127C">
            <w:pPr>
              <w:pStyle w:val="OtherTableBody"/>
            </w:pPr>
            <w:r>
              <w:t>EI</w:t>
            </w:r>
          </w:p>
        </w:tc>
        <w:tc>
          <w:tcPr>
            <w:tcW w:w="700" w:type="dxa"/>
          </w:tcPr>
          <w:p w14:paraId="0F3ED677" w14:textId="77777777" w:rsidR="00B50050" w:rsidRDefault="00B50050" w:rsidP="0088127C">
            <w:pPr>
              <w:pStyle w:val="OtherTableBody"/>
            </w:pPr>
            <w:r>
              <w:t>Y</w:t>
            </w:r>
          </w:p>
        </w:tc>
        <w:tc>
          <w:tcPr>
            <w:tcW w:w="600" w:type="dxa"/>
          </w:tcPr>
          <w:p w14:paraId="78B641C2" w14:textId="77777777" w:rsidR="00B50050" w:rsidRDefault="00B50050" w:rsidP="0088127C">
            <w:pPr>
              <w:pStyle w:val="OtherTableBody"/>
            </w:pPr>
          </w:p>
        </w:tc>
        <w:tc>
          <w:tcPr>
            <w:tcW w:w="900" w:type="dxa"/>
          </w:tcPr>
          <w:p w14:paraId="0305A7F7" w14:textId="77777777" w:rsidR="00B50050" w:rsidRDefault="00B50050" w:rsidP="0088127C">
            <w:pPr>
              <w:pStyle w:val="OtherTableBody"/>
            </w:pPr>
            <w:r>
              <w:t>7.4.2.18</w:t>
            </w:r>
          </w:p>
        </w:tc>
      </w:tr>
      <w:tr w:rsidR="00B50050" w14:paraId="601480EA" w14:textId="77777777" w:rsidTr="00195548">
        <w:tc>
          <w:tcPr>
            <w:tcW w:w="3500" w:type="dxa"/>
          </w:tcPr>
          <w:p w14:paraId="027C57C2" w14:textId="77777777" w:rsidR="00B50050" w:rsidRDefault="00B50050" w:rsidP="0088127C">
            <w:pPr>
              <w:pStyle w:val="OtherTableBody"/>
            </w:pPr>
            <w:r>
              <w:t>Equipment Instance Identifier</w:t>
            </w:r>
          </w:p>
        </w:tc>
        <w:tc>
          <w:tcPr>
            <w:tcW w:w="700" w:type="dxa"/>
          </w:tcPr>
          <w:p w14:paraId="773F6C1B" w14:textId="77777777" w:rsidR="00B50050" w:rsidRDefault="00B50050" w:rsidP="0088127C">
            <w:pPr>
              <w:pStyle w:val="OtherTableBody"/>
            </w:pPr>
            <w:r>
              <w:t>01479</w:t>
            </w:r>
          </w:p>
        </w:tc>
        <w:tc>
          <w:tcPr>
            <w:tcW w:w="600" w:type="dxa"/>
          </w:tcPr>
          <w:p w14:paraId="5723330F" w14:textId="77777777" w:rsidR="00B50050" w:rsidRDefault="00B50050" w:rsidP="0088127C">
            <w:pPr>
              <w:pStyle w:val="OtherTableBody"/>
            </w:pPr>
            <w:r>
              <w:t>EQU</w:t>
            </w:r>
          </w:p>
        </w:tc>
        <w:tc>
          <w:tcPr>
            <w:tcW w:w="600" w:type="dxa"/>
          </w:tcPr>
          <w:p w14:paraId="7C6ABC02" w14:textId="77777777" w:rsidR="00B50050" w:rsidRDefault="00B50050" w:rsidP="0088127C">
            <w:pPr>
              <w:pStyle w:val="OtherTableBody"/>
            </w:pPr>
            <w:r>
              <w:t>1</w:t>
            </w:r>
          </w:p>
        </w:tc>
        <w:tc>
          <w:tcPr>
            <w:tcW w:w="600" w:type="dxa"/>
          </w:tcPr>
          <w:p w14:paraId="25BB98B5" w14:textId="77777777" w:rsidR="00B50050" w:rsidRDefault="00B50050" w:rsidP="0088127C">
            <w:pPr>
              <w:pStyle w:val="OtherTableBody"/>
            </w:pPr>
            <w:r>
              <w:t>..</w:t>
            </w:r>
          </w:p>
        </w:tc>
        <w:tc>
          <w:tcPr>
            <w:tcW w:w="600" w:type="dxa"/>
          </w:tcPr>
          <w:p w14:paraId="28DE1486" w14:textId="77777777" w:rsidR="00B50050" w:rsidRDefault="00B50050" w:rsidP="0088127C">
            <w:pPr>
              <w:pStyle w:val="OtherTableBody"/>
            </w:pPr>
          </w:p>
        </w:tc>
        <w:tc>
          <w:tcPr>
            <w:tcW w:w="600" w:type="dxa"/>
          </w:tcPr>
          <w:p w14:paraId="6AC61811" w14:textId="77777777" w:rsidR="00B50050" w:rsidRDefault="00B50050" w:rsidP="0088127C">
            <w:pPr>
              <w:pStyle w:val="OtherTableBody"/>
            </w:pPr>
            <w:r>
              <w:t>EI</w:t>
            </w:r>
          </w:p>
        </w:tc>
        <w:tc>
          <w:tcPr>
            <w:tcW w:w="700" w:type="dxa"/>
          </w:tcPr>
          <w:p w14:paraId="4C9637A4" w14:textId="77777777" w:rsidR="00B50050" w:rsidRDefault="00B50050" w:rsidP="0088127C">
            <w:pPr>
              <w:pStyle w:val="OtherTableBody"/>
            </w:pPr>
            <w:r>
              <w:t>Y</w:t>
            </w:r>
          </w:p>
        </w:tc>
        <w:tc>
          <w:tcPr>
            <w:tcW w:w="600" w:type="dxa"/>
          </w:tcPr>
          <w:p w14:paraId="39E164F9" w14:textId="77777777" w:rsidR="00B50050" w:rsidRDefault="00B50050" w:rsidP="0088127C">
            <w:pPr>
              <w:pStyle w:val="OtherTableBody"/>
            </w:pPr>
          </w:p>
        </w:tc>
        <w:tc>
          <w:tcPr>
            <w:tcW w:w="900" w:type="dxa"/>
          </w:tcPr>
          <w:p w14:paraId="16EB687F" w14:textId="77777777" w:rsidR="00B50050" w:rsidRDefault="00B50050" w:rsidP="0088127C">
            <w:pPr>
              <w:pStyle w:val="OtherTableBody"/>
            </w:pPr>
            <w:r>
              <w:t>13.4.1.1</w:t>
            </w:r>
          </w:p>
        </w:tc>
      </w:tr>
      <w:tr w:rsidR="00B50050" w14:paraId="1044B604" w14:textId="77777777" w:rsidTr="00195548">
        <w:tc>
          <w:tcPr>
            <w:tcW w:w="3500" w:type="dxa"/>
          </w:tcPr>
          <w:p w14:paraId="0DA2745E" w14:textId="77777777" w:rsidR="00B50050" w:rsidRDefault="00B50050" w:rsidP="0088127C">
            <w:pPr>
              <w:pStyle w:val="OtherTableBody"/>
            </w:pPr>
            <w:r>
              <w:t>Equipment State</w:t>
            </w:r>
          </w:p>
        </w:tc>
        <w:tc>
          <w:tcPr>
            <w:tcW w:w="700" w:type="dxa"/>
          </w:tcPr>
          <w:p w14:paraId="2C56E815" w14:textId="77777777" w:rsidR="00B50050" w:rsidRDefault="00B50050" w:rsidP="0088127C">
            <w:pPr>
              <w:pStyle w:val="OtherTableBody"/>
            </w:pPr>
            <w:r>
              <w:t>01323</w:t>
            </w:r>
          </w:p>
        </w:tc>
        <w:tc>
          <w:tcPr>
            <w:tcW w:w="600" w:type="dxa"/>
          </w:tcPr>
          <w:p w14:paraId="1D122E5F" w14:textId="77777777" w:rsidR="00B50050" w:rsidRDefault="00B50050" w:rsidP="0088127C">
            <w:pPr>
              <w:pStyle w:val="OtherTableBody"/>
            </w:pPr>
            <w:r>
              <w:t>EQU</w:t>
            </w:r>
          </w:p>
        </w:tc>
        <w:tc>
          <w:tcPr>
            <w:tcW w:w="600" w:type="dxa"/>
          </w:tcPr>
          <w:p w14:paraId="5D89A397" w14:textId="77777777" w:rsidR="00B50050" w:rsidRDefault="00B50050" w:rsidP="0088127C">
            <w:pPr>
              <w:pStyle w:val="OtherTableBody"/>
            </w:pPr>
            <w:r>
              <w:t>3</w:t>
            </w:r>
          </w:p>
        </w:tc>
        <w:tc>
          <w:tcPr>
            <w:tcW w:w="600" w:type="dxa"/>
          </w:tcPr>
          <w:p w14:paraId="0455B0B9" w14:textId="77777777" w:rsidR="00B50050" w:rsidRDefault="00B50050" w:rsidP="0088127C">
            <w:pPr>
              <w:pStyle w:val="OtherTableBody"/>
            </w:pPr>
            <w:r>
              <w:t>..</w:t>
            </w:r>
          </w:p>
        </w:tc>
        <w:tc>
          <w:tcPr>
            <w:tcW w:w="600" w:type="dxa"/>
          </w:tcPr>
          <w:p w14:paraId="66696D04" w14:textId="77777777" w:rsidR="00B50050" w:rsidRDefault="00B50050" w:rsidP="0088127C">
            <w:pPr>
              <w:pStyle w:val="OtherTableBody"/>
            </w:pPr>
          </w:p>
        </w:tc>
        <w:tc>
          <w:tcPr>
            <w:tcW w:w="600" w:type="dxa"/>
          </w:tcPr>
          <w:p w14:paraId="75881B0D" w14:textId="77777777" w:rsidR="00B50050" w:rsidRDefault="00B50050" w:rsidP="0088127C">
            <w:pPr>
              <w:pStyle w:val="OtherTableBody"/>
            </w:pPr>
            <w:r>
              <w:t>CWE</w:t>
            </w:r>
          </w:p>
        </w:tc>
        <w:tc>
          <w:tcPr>
            <w:tcW w:w="700" w:type="dxa"/>
          </w:tcPr>
          <w:p w14:paraId="0182B172" w14:textId="77777777" w:rsidR="00B50050" w:rsidRDefault="00B50050" w:rsidP="0088127C">
            <w:pPr>
              <w:pStyle w:val="OtherTableBody"/>
            </w:pPr>
          </w:p>
        </w:tc>
        <w:tc>
          <w:tcPr>
            <w:tcW w:w="600" w:type="dxa"/>
          </w:tcPr>
          <w:p w14:paraId="0DDE0F4D" w14:textId="77777777" w:rsidR="00B50050" w:rsidRDefault="00B50050" w:rsidP="0088127C">
            <w:pPr>
              <w:pStyle w:val="OtherTableBody"/>
            </w:pPr>
            <w:r>
              <w:t>0365</w:t>
            </w:r>
          </w:p>
        </w:tc>
        <w:tc>
          <w:tcPr>
            <w:tcW w:w="900" w:type="dxa"/>
          </w:tcPr>
          <w:p w14:paraId="1AFDA8E2" w14:textId="77777777" w:rsidR="00B50050" w:rsidRDefault="00B50050" w:rsidP="0088127C">
            <w:pPr>
              <w:pStyle w:val="OtherTableBody"/>
            </w:pPr>
            <w:r>
              <w:t>13.4.1.3</w:t>
            </w:r>
          </w:p>
        </w:tc>
      </w:tr>
      <w:tr w:rsidR="00B50050" w14:paraId="6555C0F2" w14:textId="77777777" w:rsidTr="00195548">
        <w:tc>
          <w:tcPr>
            <w:tcW w:w="3500" w:type="dxa"/>
          </w:tcPr>
          <w:p w14:paraId="3707735C" w14:textId="77777777" w:rsidR="00B50050" w:rsidRDefault="00B50050" w:rsidP="0088127C">
            <w:pPr>
              <w:pStyle w:val="OtherTableBody"/>
            </w:pPr>
            <w:r>
              <w:t>Equipment State Indicator Type Code</w:t>
            </w:r>
          </w:p>
        </w:tc>
        <w:tc>
          <w:tcPr>
            <w:tcW w:w="700" w:type="dxa"/>
          </w:tcPr>
          <w:p w14:paraId="33E15F96" w14:textId="77777777" w:rsidR="00B50050" w:rsidRDefault="00B50050" w:rsidP="0088127C">
            <w:pPr>
              <w:pStyle w:val="OtherTableBody"/>
            </w:pPr>
            <w:r>
              <w:t>03488</w:t>
            </w:r>
          </w:p>
        </w:tc>
        <w:tc>
          <w:tcPr>
            <w:tcW w:w="600" w:type="dxa"/>
          </w:tcPr>
          <w:p w14:paraId="681CC07A" w14:textId="77777777" w:rsidR="00B50050" w:rsidRDefault="00B50050" w:rsidP="0088127C">
            <w:pPr>
              <w:pStyle w:val="OtherTableBody"/>
            </w:pPr>
            <w:r>
              <w:t>INV</w:t>
            </w:r>
          </w:p>
        </w:tc>
        <w:tc>
          <w:tcPr>
            <w:tcW w:w="600" w:type="dxa"/>
          </w:tcPr>
          <w:p w14:paraId="3210F0FF" w14:textId="77777777" w:rsidR="00B50050" w:rsidRDefault="00B50050" w:rsidP="0088127C">
            <w:pPr>
              <w:pStyle w:val="OtherTableBody"/>
            </w:pPr>
            <w:r>
              <w:t>21</w:t>
            </w:r>
          </w:p>
        </w:tc>
        <w:tc>
          <w:tcPr>
            <w:tcW w:w="600" w:type="dxa"/>
          </w:tcPr>
          <w:p w14:paraId="4EFA36F6" w14:textId="77777777" w:rsidR="00B50050" w:rsidRDefault="00B50050" w:rsidP="0088127C">
            <w:pPr>
              <w:pStyle w:val="OtherTableBody"/>
            </w:pPr>
            <w:r>
              <w:t>..</w:t>
            </w:r>
          </w:p>
        </w:tc>
        <w:tc>
          <w:tcPr>
            <w:tcW w:w="600" w:type="dxa"/>
          </w:tcPr>
          <w:p w14:paraId="701B4A6A" w14:textId="77777777" w:rsidR="00B50050" w:rsidRDefault="00B50050" w:rsidP="0088127C">
            <w:pPr>
              <w:pStyle w:val="OtherTableBody"/>
            </w:pPr>
          </w:p>
        </w:tc>
        <w:tc>
          <w:tcPr>
            <w:tcW w:w="600" w:type="dxa"/>
          </w:tcPr>
          <w:p w14:paraId="6202B68C" w14:textId="77777777" w:rsidR="00B50050" w:rsidRDefault="00B50050" w:rsidP="0088127C">
            <w:pPr>
              <w:pStyle w:val="OtherTableBody"/>
            </w:pPr>
            <w:r>
              <w:t>CWE</w:t>
            </w:r>
          </w:p>
        </w:tc>
        <w:tc>
          <w:tcPr>
            <w:tcW w:w="700" w:type="dxa"/>
          </w:tcPr>
          <w:p w14:paraId="1D220462" w14:textId="77777777" w:rsidR="00B50050" w:rsidRDefault="00B50050" w:rsidP="0088127C">
            <w:pPr>
              <w:pStyle w:val="OtherTableBody"/>
            </w:pPr>
          </w:p>
        </w:tc>
        <w:tc>
          <w:tcPr>
            <w:tcW w:w="600" w:type="dxa"/>
          </w:tcPr>
          <w:p w14:paraId="3D0EF02E" w14:textId="77777777" w:rsidR="00B50050" w:rsidRDefault="00B50050" w:rsidP="0088127C">
            <w:pPr>
              <w:pStyle w:val="OtherTableBody"/>
            </w:pPr>
            <w:r>
              <w:t>0942</w:t>
            </w:r>
          </w:p>
        </w:tc>
        <w:tc>
          <w:tcPr>
            <w:tcW w:w="900" w:type="dxa"/>
          </w:tcPr>
          <w:p w14:paraId="0120E09E" w14:textId="77777777" w:rsidR="00B50050" w:rsidRDefault="00B50050" w:rsidP="0088127C">
            <w:pPr>
              <w:pStyle w:val="OtherTableBody"/>
            </w:pPr>
            <w:r>
              <w:t>13.4.4.21</w:t>
            </w:r>
          </w:p>
        </w:tc>
      </w:tr>
      <w:tr w:rsidR="00B50050" w14:paraId="633C73B3" w14:textId="77777777" w:rsidTr="00195548">
        <w:tc>
          <w:tcPr>
            <w:tcW w:w="3500" w:type="dxa"/>
          </w:tcPr>
          <w:p w14:paraId="25D802EC" w14:textId="77777777" w:rsidR="00B50050" w:rsidRDefault="00B50050" w:rsidP="0088127C">
            <w:pPr>
              <w:pStyle w:val="OtherTableBody"/>
            </w:pPr>
            <w:r>
              <w:t>Equipment State Indicator Value</w:t>
            </w:r>
          </w:p>
        </w:tc>
        <w:tc>
          <w:tcPr>
            <w:tcW w:w="700" w:type="dxa"/>
          </w:tcPr>
          <w:p w14:paraId="6AF4D21A" w14:textId="77777777" w:rsidR="00B50050" w:rsidRDefault="00B50050" w:rsidP="0088127C">
            <w:pPr>
              <w:pStyle w:val="OtherTableBody"/>
            </w:pPr>
            <w:r>
              <w:t>03489</w:t>
            </w:r>
          </w:p>
        </w:tc>
        <w:tc>
          <w:tcPr>
            <w:tcW w:w="600" w:type="dxa"/>
          </w:tcPr>
          <w:p w14:paraId="4D2D1C64" w14:textId="77777777" w:rsidR="00B50050" w:rsidRDefault="00B50050" w:rsidP="0088127C">
            <w:pPr>
              <w:pStyle w:val="OtherTableBody"/>
            </w:pPr>
            <w:r>
              <w:t>INV</w:t>
            </w:r>
          </w:p>
        </w:tc>
        <w:tc>
          <w:tcPr>
            <w:tcW w:w="600" w:type="dxa"/>
          </w:tcPr>
          <w:p w14:paraId="56A7065D" w14:textId="77777777" w:rsidR="00B50050" w:rsidRDefault="00B50050" w:rsidP="0088127C">
            <w:pPr>
              <w:pStyle w:val="OtherTableBody"/>
            </w:pPr>
            <w:r>
              <w:t>22</w:t>
            </w:r>
          </w:p>
        </w:tc>
        <w:tc>
          <w:tcPr>
            <w:tcW w:w="600" w:type="dxa"/>
          </w:tcPr>
          <w:p w14:paraId="60ABF60D" w14:textId="77777777" w:rsidR="00B50050" w:rsidRDefault="00B50050" w:rsidP="0088127C">
            <w:pPr>
              <w:pStyle w:val="OtherTableBody"/>
            </w:pPr>
            <w:r>
              <w:t>..</w:t>
            </w:r>
          </w:p>
        </w:tc>
        <w:tc>
          <w:tcPr>
            <w:tcW w:w="600" w:type="dxa"/>
          </w:tcPr>
          <w:p w14:paraId="400B2983" w14:textId="77777777" w:rsidR="00B50050" w:rsidRDefault="00B50050" w:rsidP="0088127C">
            <w:pPr>
              <w:pStyle w:val="OtherTableBody"/>
            </w:pPr>
          </w:p>
        </w:tc>
        <w:tc>
          <w:tcPr>
            <w:tcW w:w="600" w:type="dxa"/>
          </w:tcPr>
          <w:p w14:paraId="074469CC" w14:textId="77777777" w:rsidR="00B50050" w:rsidRDefault="00B50050" w:rsidP="0088127C">
            <w:pPr>
              <w:pStyle w:val="OtherTableBody"/>
            </w:pPr>
            <w:r>
              <w:t>CQ</w:t>
            </w:r>
          </w:p>
        </w:tc>
        <w:tc>
          <w:tcPr>
            <w:tcW w:w="700" w:type="dxa"/>
          </w:tcPr>
          <w:p w14:paraId="669B7D77" w14:textId="77777777" w:rsidR="00B50050" w:rsidRDefault="00B50050" w:rsidP="0088127C">
            <w:pPr>
              <w:pStyle w:val="OtherTableBody"/>
            </w:pPr>
          </w:p>
        </w:tc>
        <w:tc>
          <w:tcPr>
            <w:tcW w:w="600" w:type="dxa"/>
          </w:tcPr>
          <w:p w14:paraId="76292D92" w14:textId="77777777" w:rsidR="00B50050" w:rsidRDefault="00B50050" w:rsidP="0088127C">
            <w:pPr>
              <w:pStyle w:val="OtherTableBody"/>
            </w:pPr>
          </w:p>
        </w:tc>
        <w:tc>
          <w:tcPr>
            <w:tcW w:w="900" w:type="dxa"/>
          </w:tcPr>
          <w:p w14:paraId="24C63719" w14:textId="77777777" w:rsidR="00B50050" w:rsidRDefault="00B50050" w:rsidP="0088127C">
            <w:pPr>
              <w:pStyle w:val="OtherTableBody"/>
            </w:pPr>
            <w:r>
              <w:t>13.4.4.22</w:t>
            </w:r>
          </w:p>
        </w:tc>
      </w:tr>
      <w:tr w:rsidR="00B50050" w14:paraId="72E5E208" w14:textId="77777777" w:rsidTr="00195548">
        <w:tc>
          <w:tcPr>
            <w:tcW w:w="3500" w:type="dxa"/>
          </w:tcPr>
          <w:p w14:paraId="212F8E05" w14:textId="77777777" w:rsidR="00B50050" w:rsidRDefault="00B50050" w:rsidP="0088127C">
            <w:pPr>
              <w:pStyle w:val="OtherTableBody"/>
            </w:pPr>
            <w:r>
              <w:t>Equipment Test Application Identifier</w:t>
            </w:r>
          </w:p>
        </w:tc>
        <w:tc>
          <w:tcPr>
            <w:tcW w:w="700" w:type="dxa"/>
          </w:tcPr>
          <w:p w14:paraId="38681030" w14:textId="77777777" w:rsidR="00B50050" w:rsidRDefault="00B50050" w:rsidP="0088127C">
            <w:pPr>
              <w:pStyle w:val="OtherTableBody"/>
            </w:pPr>
            <w:r>
              <w:t>01408</w:t>
            </w:r>
          </w:p>
        </w:tc>
        <w:tc>
          <w:tcPr>
            <w:tcW w:w="600" w:type="dxa"/>
          </w:tcPr>
          <w:p w14:paraId="0B41C806" w14:textId="77777777" w:rsidR="00B50050" w:rsidRDefault="00B50050" w:rsidP="0088127C">
            <w:pPr>
              <w:pStyle w:val="OtherTableBody"/>
            </w:pPr>
            <w:r>
              <w:t>TCC</w:t>
            </w:r>
          </w:p>
        </w:tc>
        <w:tc>
          <w:tcPr>
            <w:tcW w:w="600" w:type="dxa"/>
          </w:tcPr>
          <w:p w14:paraId="75A345B3" w14:textId="77777777" w:rsidR="00B50050" w:rsidRDefault="00B50050" w:rsidP="0088127C">
            <w:pPr>
              <w:pStyle w:val="OtherTableBody"/>
            </w:pPr>
            <w:r>
              <w:t>2</w:t>
            </w:r>
          </w:p>
        </w:tc>
        <w:tc>
          <w:tcPr>
            <w:tcW w:w="600" w:type="dxa"/>
          </w:tcPr>
          <w:p w14:paraId="13B5D4B9" w14:textId="77777777" w:rsidR="00B50050" w:rsidRDefault="00B50050" w:rsidP="0088127C">
            <w:pPr>
              <w:pStyle w:val="OtherTableBody"/>
            </w:pPr>
            <w:r>
              <w:t>..</w:t>
            </w:r>
          </w:p>
        </w:tc>
        <w:tc>
          <w:tcPr>
            <w:tcW w:w="600" w:type="dxa"/>
          </w:tcPr>
          <w:p w14:paraId="41AE77E0" w14:textId="77777777" w:rsidR="00B50050" w:rsidRDefault="00B50050" w:rsidP="0088127C">
            <w:pPr>
              <w:pStyle w:val="OtherTableBody"/>
            </w:pPr>
          </w:p>
        </w:tc>
        <w:tc>
          <w:tcPr>
            <w:tcW w:w="600" w:type="dxa"/>
          </w:tcPr>
          <w:p w14:paraId="5D39AED4" w14:textId="77777777" w:rsidR="00B50050" w:rsidRDefault="00B50050" w:rsidP="0088127C">
            <w:pPr>
              <w:pStyle w:val="OtherTableBody"/>
            </w:pPr>
            <w:r>
              <w:t>EI</w:t>
            </w:r>
          </w:p>
        </w:tc>
        <w:tc>
          <w:tcPr>
            <w:tcW w:w="700" w:type="dxa"/>
          </w:tcPr>
          <w:p w14:paraId="08F4EEC9" w14:textId="77777777" w:rsidR="00B50050" w:rsidRDefault="00B50050" w:rsidP="0088127C">
            <w:pPr>
              <w:pStyle w:val="OtherTableBody"/>
            </w:pPr>
          </w:p>
        </w:tc>
        <w:tc>
          <w:tcPr>
            <w:tcW w:w="600" w:type="dxa"/>
          </w:tcPr>
          <w:p w14:paraId="37793A7C" w14:textId="77777777" w:rsidR="00B50050" w:rsidRDefault="00B50050" w:rsidP="0088127C">
            <w:pPr>
              <w:pStyle w:val="OtherTableBody"/>
            </w:pPr>
          </w:p>
        </w:tc>
        <w:tc>
          <w:tcPr>
            <w:tcW w:w="900" w:type="dxa"/>
          </w:tcPr>
          <w:p w14:paraId="40C579FE" w14:textId="77777777" w:rsidR="00B50050" w:rsidRDefault="00B50050" w:rsidP="0088127C">
            <w:pPr>
              <w:pStyle w:val="OtherTableBody"/>
            </w:pPr>
            <w:r>
              <w:t>13.4.9.2</w:t>
            </w:r>
          </w:p>
        </w:tc>
      </w:tr>
      <w:tr w:rsidR="00B50050" w14:paraId="61C18F64" w14:textId="77777777" w:rsidTr="00195548">
        <w:tc>
          <w:tcPr>
            <w:tcW w:w="3500" w:type="dxa"/>
          </w:tcPr>
          <w:p w14:paraId="781D4829" w14:textId="77777777" w:rsidR="00B50050" w:rsidRDefault="00B50050" w:rsidP="0088127C">
            <w:pPr>
              <w:pStyle w:val="OtherTableBody"/>
            </w:pPr>
            <w:r>
              <w:t>Error Code and Location</w:t>
            </w:r>
          </w:p>
        </w:tc>
        <w:tc>
          <w:tcPr>
            <w:tcW w:w="700" w:type="dxa"/>
          </w:tcPr>
          <w:p w14:paraId="16664575" w14:textId="77777777" w:rsidR="00B50050" w:rsidRDefault="00B50050" w:rsidP="0088127C">
            <w:pPr>
              <w:pStyle w:val="OtherTableBody"/>
            </w:pPr>
            <w:r>
              <w:t>00024</w:t>
            </w:r>
          </w:p>
        </w:tc>
        <w:tc>
          <w:tcPr>
            <w:tcW w:w="600" w:type="dxa"/>
          </w:tcPr>
          <w:p w14:paraId="6C835705" w14:textId="77777777" w:rsidR="00B50050" w:rsidRDefault="00B50050" w:rsidP="0088127C">
            <w:pPr>
              <w:pStyle w:val="OtherTableBody"/>
            </w:pPr>
            <w:r>
              <w:t>ERR</w:t>
            </w:r>
          </w:p>
        </w:tc>
        <w:tc>
          <w:tcPr>
            <w:tcW w:w="600" w:type="dxa"/>
          </w:tcPr>
          <w:p w14:paraId="05AE3988" w14:textId="77777777" w:rsidR="00B50050" w:rsidRDefault="00B50050" w:rsidP="0088127C">
            <w:pPr>
              <w:pStyle w:val="OtherTableBody"/>
            </w:pPr>
            <w:r>
              <w:t>1</w:t>
            </w:r>
          </w:p>
        </w:tc>
        <w:tc>
          <w:tcPr>
            <w:tcW w:w="600" w:type="dxa"/>
          </w:tcPr>
          <w:p w14:paraId="07E1BA4D" w14:textId="77777777" w:rsidR="00B50050" w:rsidRDefault="00B50050" w:rsidP="0088127C">
            <w:pPr>
              <w:pStyle w:val="OtherTableBody"/>
            </w:pPr>
            <w:r>
              <w:t>..</w:t>
            </w:r>
          </w:p>
        </w:tc>
        <w:tc>
          <w:tcPr>
            <w:tcW w:w="600" w:type="dxa"/>
          </w:tcPr>
          <w:p w14:paraId="79B4CFAC" w14:textId="77777777" w:rsidR="00B50050" w:rsidRDefault="00B50050" w:rsidP="0088127C">
            <w:pPr>
              <w:pStyle w:val="OtherTableBody"/>
            </w:pPr>
          </w:p>
        </w:tc>
        <w:tc>
          <w:tcPr>
            <w:tcW w:w="600" w:type="dxa"/>
          </w:tcPr>
          <w:p w14:paraId="288FE010" w14:textId="77777777" w:rsidR="00B50050" w:rsidRDefault="00B50050" w:rsidP="0088127C">
            <w:pPr>
              <w:pStyle w:val="OtherTableBody"/>
            </w:pPr>
            <w:r>
              <w:t>-</w:t>
            </w:r>
          </w:p>
        </w:tc>
        <w:tc>
          <w:tcPr>
            <w:tcW w:w="700" w:type="dxa"/>
          </w:tcPr>
          <w:p w14:paraId="329392EA" w14:textId="77777777" w:rsidR="00B50050" w:rsidRDefault="00B50050" w:rsidP="0088127C">
            <w:pPr>
              <w:pStyle w:val="OtherTableBody"/>
            </w:pPr>
          </w:p>
        </w:tc>
        <w:tc>
          <w:tcPr>
            <w:tcW w:w="600" w:type="dxa"/>
          </w:tcPr>
          <w:p w14:paraId="6277F153" w14:textId="77777777" w:rsidR="00B50050" w:rsidRDefault="00B50050" w:rsidP="0088127C">
            <w:pPr>
              <w:pStyle w:val="OtherTableBody"/>
            </w:pPr>
          </w:p>
        </w:tc>
        <w:tc>
          <w:tcPr>
            <w:tcW w:w="900" w:type="dxa"/>
          </w:tcPr>
          <w:p w14:paraId="2E71E095" w14:textId="77777777" w:rsidR="00B50050" w:rsidRDefault="00B50050" w:rsidP="0088127C">
            <w:pPr>
              <w:pStyle w:val="OtherTableBody"/>
            </w:pPr>
            <w:r>
              <w:t>2.14.5.1</w:t>
            </w:r>
          </w:p>
        </w:tc>
      </w:tr>
      <w:tr w:rsidR="00B50050" w14:paraId="1B1575E4" w14:textId="77777777" w:rsidTr="00195548">
        <w:tc>
          <w:tcPr>
            <w:tcW w:w="3500" w:type="dxa"/>
          </w:tcPr>
          <w:p w14:paraId="59A6D24F" w14:textId="77777777" w:rsidR="00B50050" w:rsidRDefault="00B50050" w:rsidP="0088127C">
            <w:pPr>
              <w:pStyle w:val="OtherTableBody"/>
            </w:pPr>
            <w:r>
              <w:t>Error Condition</w:t>
            </w:r>
          </w:p>
        </w:tc>
        <w:tc>
          <w:tcPr>
            <w:tcW w:w="700" w:type="dxa"/>
          </w:tcPr>
          <w:p w14:paraId="6FDEF883" w14:textId="77777777" w:rsidR="00B50050" w:rsidRDefault="00B50050" w:rsidP="0088127C">
            <w:pPr>
              <w:pStyle w:val="OtherTableBody"/>
            </w:pPr>
            <w:r>
              <w:t>00023</w:t>
            </w:r>
          </w:p>
        </w:tc>
        <w:tc>
          <w:tcPr>
            <w:tcW w:w="600" w:type="dxa"/>
          </w:tcPr>
          <w:p w14:paraId="57F0B54C" w14:textId="77777777" w:rsidR="00B50050" w:rsidRDefault="00B50050" w:rsidP="0088127C">
            <w:pPr>
              <w:pStyle w:val="OtherTableBody"/>
            </w:pPr>
            <w:r>
              <w:t>MSA</w:t>
            </w:r>
          </w:p>
        </w:tc>
        <w:tc>
          <w:tcPr>
            <w:tcW w:w="600" w:type="dxa"/>
          </w:tcPr>
          <w:p w14:paraId="4867FA41" w14:textId="77777777" w:rsidR="00B50050" w:rsidRDefault="00B50050" w:rsidP="0088127C">
            <w:pPr>
              <w:pStyle w:val="OtherTableBody"/>
            </w:pPr>
            <w:r>
              <w:t>6</w:t>
            </w:r>
          </w:p>
        </w:tc>
        <w:tc>
          <w:tcPr>
            <w:tcW w:w="600" w:type="dxa"/>
          </w:tcPr>
          <w:p w14:paraId="57F85AB1" w14:textId="77777777" w:rsidR="00B50050" w:rsidRDefault="00B50050" w:rsidP="0088127C">
            <w:pPr>
              <w:pStyle w:val="OtherTableBody"/>
            </w:pPr>
            <w:r>
              <w:t>..</w:t>
            </w:r>
          </w:p>
        </w:tc>
        <w:tc>
          <w:tcPr>
            <w:tcW w:w="600" w:type="dxa"/>
          </w:tcPr>
          <w:p w14:paraId="6DBC124A" w14:textId="77777777" w:rsidR="00B50050" w:rsidRDefault="00B50050" w:rsidP="0088127C">
            <w:pPr>
              <w:pStyle w:val="OtherTableBody"/>
            </w:pPr>
          </w:p>
        </w:tc>
        <w:tc>
          <w:tcPr>
            <w:tcW w:w="600" w:type="dxa"/>
          </w:tcPr>
          <w:p w14:paraId="6316807D" w14:textId="77777777" w:rsidR="00B50050" w:rsidRDefault="00B50050" w:rsidP="0088127C">
            <w:pPr>
              <w:pStyle w:val="OtherTableBody"/>
            </w:pPr>
            <w:r>
              <w:t>-</w:t>
            </w:r>
          </w:p>
        </w:tc>
        <w:tc>
          <w:tcPr>
            <w:tcW w:w="700" w:type="dxa"/>
          </w:tcPr>
          <w:p w14:paraId="714C32EB" w14:textId="77777777" w:rsidR="00B50050" w:rsidRDefault="00B50050" w:rsidP="0088127C">
            <w:pPr>
              <w:pStyle w:val="OtherTableBody"/>
            </w:pPr>
          </w:p>
        </w:tc>
        <w:tc>
          <w:tcPr>
            <w:tcW w:w="600" w:type="dxa"/>
          </w:tcPr>
          <w:p w14:paraId="134A56B6" w14:textId="77777777" w:rsidR="00B50050" w:rsidRDefault="00B50050" w:rsidP="0088127C">
            <w:pPr>
              <w:pStyle w:val="OtherTableBody"/>
            </w:pPr>
          </w:p>
        </w:tc>
        <w:tc>
          <w:tcPr>
            <w:tcW w:w="900" w:type="dxa"/>
          </w:tcPr>
          <w:p w14:paraId="25ED48FA" w14:textId="77777777" w:rsidR="00B50050" w:rsidRDefault="00B50050" w:rsidP="0088127C">
            <w:pPr>
              <w:pStyle w:val="OtherTableBody"/>
            </w:pPr>
            <w:r>
              <w:t>2.14.8.6</w:t>
            </w:r>
          </w:p>
        </w:tc>
      </w:tr>
      <w:tr w:rsidR="00B50050" w14:paraId="797E1DE8" w14:textId="77777777" w:rsidTr="00195548">
        <w:tc>
          <w:tcPr>
            <w:tcW w:w="3500" w:type="dxa"/>
          </w:tcPr>
          <w:p w14:paraId="215861DB" w14:textId="77777777" w:rsidR="00B50050" w:rsidRDefault="00B50050" w:rsidP="0088127C">
            <w:pPr>
              <w:pStyle w:val="OtherTableBody"/>
            </w:pPr>
            <w:r>
              <w:t>Error Location</w:t>
            </w:r>
          </w:p>
        </w:tc>
        <w:tc>
          <w:tcPr>
            <w:tcW w:w="700" w:type="dxa"/>
          </w:tcPr>
          <w:p w14:paraId="56AEC09C" w14:textId="77777777" w:rsidR="00B50050" w:rsidRDefault="00B50050" w:rsidP="0088127C">
            <w:pPr>
              <w:pStyle w:val="OtherTableBody"/>
            </w:pPr>
            <w:r>
              <w:t>01812</w:t>
            </w:r>
          </w:p>
        </w:tc>
        <w:tc>
          <w:tcPr>
            <w:tcW w:w="600" w:type="dxa"/>
          </w:tcPr>
          <w:p w14:paraId="09200767" w14:textId="77777777" w:rsidR="00B50050" w:rsidRDefault="00B50050" w:rsidP="0088127C">
            <w:pPr>
              <w:pStyle w:val="OtherTableBody"/>
            </w:pPr>
            <w:r>
              <w:t>ERR</w:t>
            </w:r>
          </w:p>
        </w:tc>
        <w:tc>
          <w:tcPr>
            <w:tcW w:w="600" w:type="dxa"/>
          </w:tcPr>
          <w:p w14:paraId="2CC8AF05" w14:textId="77777777" w:rsidR="00B50050" w:rsidRDefault="00B50050" w:rsidP="0088127C">
            <w:pPr>
              <w:pStyle w:val="OtherTableBody"/>
            </w:pPr>
            <w:r>
              <w:t>2</w:t>
            </w:r>
          </w:p>
        </w:tc>
        <w:tc>
          <w:tcPr>
            <w:tcW w:w="600" w:type="dxa"/>
          </w:tcPr>
          <w:p w14:paraId="29EF19ED" w14:textId="77777777" w:rsidR="00B50050" w:rsidRDefault="00B50050" w:rsidP="0088127C">
            <w:pPr>
              <w:pStyle w:val="OtherTableBody"/>
            </w:pPr>
            <w:r>
              <w:t>..</w:t>
            </w:r>
          </w:p>
        </w:tc>
        <w:tc>
          <w:tcPr>
            <w:tcW w:w="600" w:type="dxa"/>
          </w:tcPr>
          <w:p w14:paraId="54C25B09" w14:textId="77777777" w:rsidR="00B50050" w:rsidRDefault="00B50050" w:rsidP="0088127C">
            <w:pPr>
              <w:pStyle w:val="OtherTableBody"/>
            </w:pPr>
          </w:p>
        </w:tc>
        <w:tc>
          <w:tcPr>
            <w:tcW w:w="600" w:type="dxa"/>
          </w:tcPr>
          <w:p w14:paraId="3F2B3C1D" w14:textId="77777777" w:rsidR="00B50050" w:rsidRDefault="00B50050" w:rsidP="0088127C">
            <w:pPr>
              <w:pStyle w:val="OtherTableBody"/>
            </w:pPr>
            <w:r>
              <w:t>ERL</w:t>
            </w:r>
          </w:p>
        </w:tc>
        <w:tc>
          <w:tcPr>
            <w:tcW w:w="700" w:type="dxa"/>
          </w:tcPr>
          <w:p w14:paraId="78AE0830" w14:textId="77777777" w:rsidR="00B50050" w:rsidRDefault="00B50050" w:rsidP="0088127C">
            <w:pPr>
              <w:pStyle w:val="OtherTableBody"/>
            </w:pPr>
            <w:r>
              <w:t>Y</w:t>
            </w:r>
          </w:p>
        </w:tc>
        <w:tc>
          <w:tcPr>
            <w:tcW w:w="600" w:type="dxa"/>
          </w:tcPr>
          <w:p w14:paraId="477D099B" w14:textId="77777777" w:rsidR="00B50050" w:rsidRDefault="00B50050" w:rsidP="0088127C">
            <w:pPr>
              <w:pStyle w:val="OtherTableBody"/>
            </w:pPr>
          </w:p>
        </w:tc>
        <w:tc>
          <w:tcPr>
            <w:tcW w:w="900" w:type="dxa"/>
          </w:tcPr>
          <w:p w14:paraId="22E65601" w14:textId="77777777" w:rsidR="00B50050" w:rsidRDefault="00B50050" w:rsidP="0088127C">
            <w:pPr>
              <w:pStyle w:val="OtherTableBody"/>
            </w:pPr>
            <w:r>
              <w:t>2.14.5.2</w:t>
            </w:r>
          </w:p>
        </w:tc>
      </w:tr>
      <w:tr w:rsidR="00B50050" w14:paraId="5CB033D1" w14:textId="77777777" w:rsidTr="00195548">
        <w:tc>
          <w:tcPr>
            <w:tcW w:w="3500" w:type="dxa"/>
          </w:tcPr>
          <w:p w14:paraId="764E3A4D" w14:textId="77777777" w:rsidR="00B50050" w:rsidRDefault="00B50050" w:rsidP="0088127C">
            <w:pPr>
              <w:pStyle w:val="OtherTableBody"/>
            </w:pPr>
            <w:r>
              <w:t>Escort Required</w:t>
            </w:r>
          </w:p>
        </w:tc>
        <w:tc>
          <w:tcPr>
            <w:tcW w:w="700" w:type="dxa"/>
          </w:tcPr>
          <w:p w14:paraId="321F80E7" w14:textId="77777777" w:rsidR="00B50050" w:rsidRDefault="00B50050" w:rsidP="0088127C">
            <w:pPr>
              <w:pStyle w:val="OtherTableBody"/>
            </w:pPr>
            <w:r>
              <w:t>01033</w:t>
            </w:r>
          </w:p>
        </w:tc>
        <w:tc>
          <w:tcPr>
            <w:tcW w:w="600" w:type="dxa"/>
          </w:tcPr>
          <w:p w14:paraId="7DA0EB2A" w14:textId="77777777" w:rsidR="00B50050" w:rsidRDefault="00B50050" w:rsidP="0088127C">
            <w:pPr>
              <w:pStyle w:val="OtherTableBody"/>
            </w:pPr>
            <w:r>
              <w:t>OBR</w:t>
            </w:r>
          </w:p>
        </w:tc>
        <w:tc>
          <w:tcPr>
            <w:tcW w:w="600" w:type="dxa"/>
          </w:tcPr>
          <w:p w14:paraId="216AB4E1" w14:textId="77777777" w:rsidR="00B50050" w:rsidRDefault="00B50050" w:rsidP="0088127C">
            <w:pPr>
              <w:pStyle w:val="OtherTableBody"/>
            </w:pPr>
            <w:r>
              <w:t>42</w:t>
            </w:r>
          </w:p>
        </w:tc>
        <w:tc>
          <w:tcPr>
            <w:tcW w:w="600" w:type="dxa"/>
          </w:tcPr>
          <w:p w14:paraId="15A9D0B7" w14:textId="77777777" w:rsidR="00B50050" w:rsidRDefault="00B50050" w:rsidP="0088127C">
            <w:pPr>
              <w:pStyle w:val="OtherTableBody"/>
            </w:pPr>
            <w:r>
              <w:t>1..1</w:t>
            </w:r>
          </w:p>
        </w:tc>
        <w:tc>
          <w:tcPr>
            <w:tcW w:w="600" w:type="dxa"/>
          </w:tcPr>
          <w:p w14:paraId="2EB8C011" w14:textId="77777777" w:rsidR="00B50050" w:rsidRDefault="00B50050" w:rsidP="0088127C">
            <w:pPr>
              <w:pStyle w:val="OtherTableBody"/>
            </w:pPr>
          </w:p>
        </w:tc>
        <w:tc>
          <w:tcPr>
            <w:tcW w:w="600" w:type="dxa"/>
          </w:tcPr>
          <w:p w14:paraId="00AD1FE0" w14:textId="77777777" w:rsidR="00B50050" w:rsidRDefault="00B50050" w:rsidP="0088127C">
            <w:pPr>
              <w:pStyle w:val="OtherTableBody"/>
            </w:pPr>
            <w:r>
              <w:t>ID</w:t>
            </w:r>
          </w:p>
        </w:tc>
        <w:tc>
          <w:tcPr>
            <w:tcW w:w="700" w:type="dxa"/>
          </w:tcPr>
          <w:p w14:paraId="0CAC83BC" w14:textId="77777777" w:rsidR="00B50050" w:rsidRDefault="00B50050" w:rsidP="0088127C">
            <w:pPr>
              <w:pStyle w:val="OtherTableBody"/>
            </w:pPr>
          </w:p>
        </w:tc>
        <w:tc>
          <w:tcPr>
            <w:tcW w:w="600" w:type="dxa"/>
          </w:tcPr>
          <w:p w14:paraId="51466EFB" w14:textId="77777777" w:rsidR="00B50050" w:rsidRDefault="00B50050" w:rsidP="0088127C">
            <w:pPr>
              <w:pStyle w:val="OtherTableBody"/>
            </w:pPr>
            <w:r>
              <w:t>0225</w:t>
            </w:r>
          </w:p>
        </w:tc>
        <w:tc>
          <w:tcPr>
            <w:tcW w:w="900" w:type="dxa"/>
          </w:tcPr>
          <w:p w14:paraId="161C748E" w14:textId="77777777" w:rsidR="00B50050" w:rsidRDefault="00B50050" w:rsidP="0088127C">
            <w:pPr>
              <w:pStyle w:val="OtherTableBody"/>
            </w:pPr>
            <w:r>
              <w:t>4.5.3.42</w:t>
            </w:r>
          </w:p>
        </w:tc>
      </w:tr>
      <w:tr w:rsidR="00B50050" w14:paraId="65F43610" w14:textId="77777777" w:rsidTr="00195548">
        <w:tc>
          <w:tcPr>
            <w:tcW w:w="3500" w:type="dxa"/>
          </w:tcPr>
          <w:p w14:paraId="6EC0B6A9" w14:textId="77777777" w:rsidR="00B50050" w:rsidRDefault="00B50050" w:rsidP="0088127C">
            <w:pPr>
              <w:pStyle w:val="OtherTableBody"/>
            </w:pPr>
            <w:r>
              <w:t>ESR-Code-Line</w:t>
            </w:r>
          </w:p>
        </w:tc>
        <w:tc>
          <w:tcPr>
            <w:tcW w:w="700" w:type="dxa"/>
          </w:tcPr>
          <w:p w14:paraId="722C5426" w14:textId="77777777" w:rsidR="00B50050" w:rsidRDefault="00B50050" w:rsidP="0088127C">
            <w:pPr>
              <w:pStyle w:val="OtherTableBody"/>
            </w:pPr>
            <w:r>
              <w:t>02029</w:t>
            </w:r>
          </w:p>
        </w:tc>
        <w:tc>
          <w:tcPr>
            <w:tcW w:w="600" w:type="dxa"/>
          </w:tcPr>
          <w:p w14:paraId="29A51F3B" w14:textId="77777777" w:rsidR="00B50050" w:rsidRDefault="00B50050" w:rsidP="0088127C">
            <w:pPr>
              <w:pStyle w:val="OtherTableBody"/>
            </w:pPr>
            <w:r>
              <w:t>PMT</w:t>
            </w:r>
          </w:p>
        </w:tc>
        <w:tc>
          <w:tcPr>
            <w:tcW w:w="600" w:type="dxa"/>
          </w:tcPr>
          <w:p w14:paraId="3EABE3CA" w14:textId="77777777" w:rsidR="00B50050" w:rsidRDefault="00B50050" w:rsidP="0088127C">
            <w:pPr>
              <w:pStyle w:val="OtherTableBody"/>
            </w:pPr>
            <w:r>
              <w:t>12</w:t>
            </w:r>
          </w:p>
        </w:tc>
        <w:tc>
          <w:tcPr>
            <w:tcW w:w="600" w:type="dxa"/>
          </w:tcPr>
          <w:p w14:paraId="634E8F8D" w14:textId="77777777" w:rsidR="00B50050" w:rsidRDefault="00B50050" w:rsidP="0088127C">
            <w:pPr>
              <w:pStyle w:val="OtherTableBody"/>
            </w:pPr>
            <w:r>
              <w:t>..</w:t>
            </w:r>
          </w:p>
        </w:tc>
        <w:tc>
          <w:tcPr>
            <w:tcW w:w="600" w:type="dxa"/>
          </w:tcPr>
          <w:p w14:paraId="57E605E3" w14:textId="77777777" w:rsidR="00B50050" w:rsidRDefault="00B50050" w:rsidP="0088127C">
            <w:pPr>
              <w:pStyle w:val="OtherTableBody"/>
            </w:pPr>
            <w:r>
              <w:t>100=</w:t>
            </w:r>
          </w:p>
        </w:tc>
        <w:tc>
          <w:tcPr>
            <w:tcW w:w="600" w:type="dxa"/>
          </w:tcPr>
          <w:p w14:paraId="2E7CC45C" w14:textId="77777777" w:rsidR="00B50050" w:rsidRDefault="00B50050" w:rsidP="0088127C">
            <w:pPr>
              <w:pStyle w:val="OtherTableBody"/>
            </w:pPr>
            <w:r>
              <w:t>ST</w:t>
            </w:r>
          </w:p>
        </w:tc>
        <w:tc>
          <w:tcPr>
            <w:tcW w:w="700" w:type="dxa"/>
          </w:tcPr>
          <w:p w14:paraId="0385D0AC" w14:textId="77777777" w:rsidR="00B50050" w:rsidRDefault="00B50050" w:rsidP="0088127C">
            <w:pPr>
              <w:pStyle w:val="OtherTableBody"/>
            </w:pPr>
          </w:p>
        </w:tc>
        <w:tc>
          <w:tcPr>
            <w:tcW w:w="600" w:type="dxa"/>
          </w:tcPr>
          <w:p w14:paraId="3FA30265" w14:textId="77777777" w:rsidR="00B50050" w:rsidRDefault="00B50050" w:rsidP="0088127C">
            <w:pPr>
              <w:pStyle w:val="OtherTableBody"/>
            </w:pPr>
          </w:p>
        </w:tc>
        <w:tc>
          <w:tcPr>
            <w:tcW w:w="900" w:type="dxa"/>
          </w:tcPr>
          <w:p w14:paraId="6B9FA119" w14:textId="77777777" w:rsidR="00B50050" w:rsidRDefault="00B50050" w:rsidP="0088127C">
            <w:pPr>
              <w:pStyle w:val="OtherTableBody"/>
            </w:pPr>
            <w:r>
              <w:t>16.4.8.12</w:t>
            </w:r>
          </w:p>
        </w:tc>
      </w:tr>
      <w:tr w:rsidR="00B50050" w14:paraId="76D96AB5" w14:textId="77777777" w:rsidTr="00195548">
        <w:tc>
          <w:tcPr>
            <w:tcW w:w="3500" w:type="dxa"/>
          </w:tcPr>
          <w:p w14:paraId="64CAF8EC" w14:textId="77777777" w:rsidR="00B50050" w:rsidRDefault="00B50050" w:rsidP="0088127C">
            <w:pPr>
              <w:pStyle w:val="OtherTableBody"/>
            </w:pPr>
            <w:r>
              <w:t>Estimated Length of Inpatient Stay</w:t>
            </w:r>
          </w:p>
        </w:tc>
        <w:tc>
          <w:tcPr>
            <w:tcW w:w="700" w:type="dxa"/>
          </w:tcPr>
          <w:p w14:paraId="59BC7244" w14:textId="77777777" w:rsidR="00B50050" w:rsidRDefault="00B50050" w:rsidP="0088127C">
            <w:pPr>
              <w:pStyle w:val="OtherTableBody"/>
            </w:pPr>
            <w:r>
              <w:t>00711</w:t>
            </w:r>
          </w:p>
        </w:tc>
        <w:tc>
          <w:tcPr>
            <w:tcW w:w="600" w:type="dxa"/>
          </w:tcPr>
          <w:p w14:paraId="2D787033" w14:textId="77777777" w:rsidR="00B50050" w:rsidRDefault="00B50050" w:rsidP="0088127C">
            <w:pPr>
              <w:pStyle w:val="OtherTableBody"/>
            </w:pPr>
            <w:r>
              <w:t>PV2</w:t>
            </w:r>
          </w:p>
        </w:tc>
        <w:tc>
          <w:tcPr>
            <w:tcW w:w="600" w:type="dxa"/>
          </w:tcPr>
          <w:p w14:paraId="007511AC" w14:textId="77777777" w:rsidR="00B50050" w:rsidRDefault="00B50050" w:rsidP="0088127C">
            <w:pPr>
              <w:pStyle w:val="OtherTableBody"/>
            </w:pPr>
            <w:r>
              <w:t>10</w:t>
            </w:r>
          </w:p>
        </w:tc>
        <w:tc>
          <w:tcPr>
            <w:tcW w:w="600" w:type="dxa"/>
          </w:tcPr>
          <w:p w14:paraId="2633AF5B" w14:textId="77777777" w:rsidR="00B50050" w:rsidRDefault="00B50050" w:rsidP="0088127C">
            <w:pPr>
              <w:pStyle w:val="OtherTableBody"/>
            </w:pPr>
            <w:r>
              <w:t>..</w:t>
            </w:r>
          </w:p>
        </w:tc>
        <w:tc>
          <w:tcPr>
            <w:tcW w:w="600" w:type="dxa"/>
          </w:tcPr>
          <w:p w14:paraId="27DAEE8F" w14:textId="77777777" w:rsidR="00B50050" w:rsidRDefault="00B50050" w:rsidP="0088127C">
            <w:pPr>
              <w:pStyle w:val="OtherTableBody"/>
            </w:pPr>
            <w:r>
              <w:t>3=</w:t>
            </w:r>
          </w:p>
        </w:tc>
        <w:tc>
          <w:tcPr>
            <w:tcW w:w="600" w:type="dxa"/>
          </w:tcPr>
          <w:p w14:paraId="14FEA148" w14:textId="77777777" w:rsidR="00B50050" w:rsidRDefault="00B50050" w:rsidP="0088127C">
            <w:pPr>
              <w:pStyle w:val="OtherTableBody"/>
            </w:pPr>
            <w:r>
              <w:t>NM</w:t>
            </w:r>
          </w:p>
        </w:tc>
        <w:tc>
          <w:tcPr>
            <w:tcW w:w="700" w:type="dxa"/>
          </w:tcPr>
          <w:p w14:paraId="077E0144" w14:textId="77777777" w:rsidR="00B50050" w:rsidRDefault="00B50050" w:rsidP="0088127C">
            <w:pPr>
              <w:pStyle w:val="OtherTableBody"/>
            </w:pPr>
          </w:p>
        </w:tc>
        <w:tc>
          <w:tcPr>
            <w:tcW w:w="600" w:type="dxa"/>
          </w:tcPr>
          <w:p w14:paraId="08034F15" w14:textId="77777777" w:rsidR="00B50050" w:rsidRDefault="00B50050" w:rsidP="0088127C">
            <w:pPr>
              <w:pStyle w:val="OtherTableBody"/>
            </w:pPr>
          </w:p>
        </w:tc>
        <w:tc>
          <w:tcPr>
            <w:tcW w:w="900" w:type="dxa"/>
          </w:tcPr>
          <w:p w14:paraId="01FD8B66" w14:textId="77777777" w:rsidR="00B50050" w:rsidRDefault="00B50050" w:rsidP="0088127C">
            <w:pPr>
              <w:pStyle w:val="OtherTableBody"/>
            </w:pPr>
            <w:r>
              <w:t>3.4.4.10</w:t>
            </w:r>
          </w:p>
        </w:tc>
      </w:tr>
      <w:tr w:rsidR="00B50050" w14:paraId="0244A8D7" w14:textId="77777777" w:rsidTr="00195548">
        <w:tc>
          <w:tcPr>
            <w:tcW w:w="3500" w:type="dxa"/>
          </w:tcPr>
          <w:p w14:paraId="0DDF8F1E" w14:textId="77777777" w:rsidR="00B50050" w:rsidRDefault="00B50050" w:rsidP="0088127C">
            <w:pPr>
              <w:pStyle w:val="OtherTableBody"/>
            </w:pPr>
            <w:r>
              <w:t>Ethnic Group</w:t>
            </w:r>
          </w:p>
        </w:tc>
        <w:tc>
          <w:tcPr>
            <w:tcW w:w="700" w:type="dxa"/>
          </w:tcPr>
          <w:p w14:paraId="54822D51" w14:textId="77777777" w:rsidR="00B50050" w:rsidRDefault="00B50050" w:rsidP="0088127C">
            <w:pPr>
              <w:pStyle w:val="OtherTableBody"/>
            </w:pPr>
            <w:r>
              <w:t>00125</w:t>
            </w:r>
          </w:p>
        </w:tc>
        <w:tc>
          <w:tcPr>
            <w:tcW w:w="600" w:type="dxa"/>
          </w:tcPr>
          <w:p w14:paraId="211157D7" w14:textId="77777777" w:rsidR="00B50050" w:rsidRDefault="00B50050" w:rsidP="0088127C">
            <w:pPr>
              <w:pStyle w:val="OtherTableBody"/>
            </w:pPr>
            <w:r>
              <w:t>STF</w:t>
            </w:r>
          </w:p>
        </w:tc>
        <w:tc>
          <w:tcPr>
            <w:tcW w:w="600" w:type="dxa"/>
          </w:tcPr>
          <w:p w14:paraId="31639DA9" w14:textId="77777777" w:rsidR="00B50050" w:rsidRDefault="00B50050" w:rsidP="0088127C">
            <w:pPr>
              <w:pStyle w:val="OtherTableBody"/>
            </w:pPr>
            <w:r>
              <w:t>28</w:t>
            </w:r>
          </w:p>
        </w:tc>
        <w:tc>
          <w:tcPr>
            <w:tcW w:w="600" w:type="dxa"/>
          </w:tcPr>
          <w:p w14:paraId="55A42BF8" w14:textId="77777777" w:rsidR="00B50050" w:rsidRDefault="00B50050" w:rsidP="0088127C">
            <w:pPr>
              <w:pStyle w:val="OtherTableBody"/>
            </w:pPr>
            <w:r>
              <w:t>..</w:t>
            </w:r>
          </w:p>
        </w:tc>
        <w:tc>
          <w:tcPr>
            <w:tcW w:w="600" w:type="dxa"/>
          </w:tcPr>
          <w:p w14:paraId="16379F30" w14:textId="77777777" w:rsidR="00B50050" w:rsidRDefault="00B50050" w:rsidP="0088127C">
            <w:pPr>
              <w:pStyle w:val="OtherTableBody"/>
            </w:pPr>
          </w:p>
        </w:tc>
        <w:tc>
          <w:tcPr>
            <w:tcW w:w="600" w:type="dxa"/>
          </w:tcPr>
          <w:p w14:paraId="6EE2C2F6" w14:textId="77777777" w:rsidR="00B50050" w:rsidRDefault="00B50050" w:rsidP="0088127C">
            <w:pPr>
              <w:pStyle w:val="OtherTableBody"/>
            </w:pPr>
            <w:r>
              <w:t>CWE</w:t>
            </w:r>
          </w:p>
        </w:tc>
        <w:tc>
          <w:tcPr>
            <w:tcW w:w="700" w:type="dxa"/>
          </w:tcPr>
          <w:p w14:paraId="0C5E3EFF" w14:textId="77777777" w:rsidR="00B50050" w:rsidRDefault="00B50050" w:rsidP="0088127C">
            <w:pPr>
              <w:pStyle w:val="OtherTableBody"/>
            </w:pPr>
          </w:p>
        </w:tc>
        <w:tc>
          <w:tcPr>
            <w:tcW w:w="600" w:type="dxa"/>
          </w:tcPr>
          <w:p w14:paraId="16A37835" w14:textId="77777777" w:rsidR="00B50050" w:rsidRDefault="00B50050" w:rsidP="0088127C">
            <w:pPr>
              <w:pStyle w:val="OtherTableBody"/>
            </w:pPr>
            <w:r>
              <w:t>0189</w:t>
            </w:r>
          </w:p>
        </w:tc>
        <w:tc>
          <w:tcPr>
            <w:tcW w:w="900" w:type="dxa"/>
          </w:tcPr>
          <w:p w14:paraId="18474C3E" w14:textId="77777777" w:rsidR="00B50050" w:rsidRDefault="00B50050" w:rsidP="0088127C">
            <w:pPr>
              <w:pStyle w:val="OtherTableBody"/>
            </w:pPr>
            <w:r>
              <w:t>15.4.8.28</w:t>
            </w:r>
          </w:p>
        </w:tc>
      </w:tr>
      <w:tr w:rsidR="00B50050" w14:paraId="4E83BE16" w14:textId="77777777" w:rsidTr="00195548">
        <w:tc>
          <w:tcPr>
            <w:tcW w:w="3500" w:type="dxa"/>
          </w:tcPr>
          <w:p w14:paraId="1F0DEA11" w14:textId="77777777" w:rsidR="00B50050" w:rsidRDefault="00B50050" w:rsidP="0088127C">
            <w:pPr>
              <w:pStyle w:val="OtherTableBody"/>
            </w:pPr>
            <w:r>
              <w:lastRenderedPageBreak/>
              <w:t>Ethnic Group</w:t>
            </w:r>
          </w:p>
        </w:tc>
        <w:tc>
          <w:tcPr>
            <w:tcW w:w="700" w:type="dxa"/>
          </w:tcPr>
          <w:p w14:paraId="73D95D3A" w14:textId="77777777" w:rsidR="00B50050" w:rsidRDefault="00B50050" w:rsidP="0088127C">
            <w:pPr>
              <w:pStyle w:val="OtherTableBody"/>
            </w:pPr>
            <w:r>
              <w:t>00125</w:t>
            </w:r>
          </w:p>
        </w:tc>
        <w:tc>
          <w:tcPr>
            <w:tcW w:w="600" w:type="dxa"/>
          </w:tcPr>
          <w:p w14:paraId="74DA5CBF" w14:textId="77777777" w:rsidR="00B50050" w:rsidRDefault="00B50050" w:rsidP="0088127C">
            <w:pPr>
              <w:pStyle w:val="OtherTableBody"/>
            </w:pPr>
            <w:r>
              <w:t>NK1</w:t>
            </w:r>
          </w:p>
        </w:tc>
        <w:tc>
          <w:tcPr>
            <w:tcW w:w="600" w:type="dxa"/>
          </w:tcPr>
          <w:p w14:paraId="78251421" w14:textId="77777777" w:rsidR="00B50050" w:rsidRDefault="00B50050" w:rsidP="0088127C">
            <w:pPr>
              <w:pStyle w:val="OtherTableBody"/>
            </w:pPr>
            <w:r>
              <w:t>28</w:t>
            </w:r>
          </w:p>
        </w:tc>
        <w:tc>
          <w:tcPr>
            <w:tcW w:w="600" w:type="dxa"/>
          </w:tcPr>
          <w:p w14:paraId="418222DC" w14:textId="77777777" w:rsidR="00B50050" w:rsidRDefault="00B50050" w:rsidP="0088127C">
            <w:pPr>
              <w:pStyle w:val="OtherTableBody"/>
            </w:pPr>
            <w:r>
              <w:t>..</w:t>
            </w:r>
          </w:p>
        </w:tc>
        <w:tc>
          <w:tcPr>
            <w:tcW w:w="600" w:type="dxa"/>
          </w:tcPr>
          <w:p w14:paraId="388028EA" w14:textId="77777777" w:rsidR="00B50050" w:rsidRDefault="00B50050" w:rsidP="0088127C">
            <w:pPr>
              <w:pStyle w:val="OtherTableBody"/>
            </w:pPr>
          </w:p>
        </w:tc>
        <w:tc>
          <w:tcPr>
            <w:tcW w:w="600" w:type="dxa"/>
          </w:tcPr>
          <w:p w14:paraId="27AE6E6E" w14:textId="77777777" w:rsidR="00B50050" w:rsidRDefault="00B50050" w:rsidP="0088127C">
            <w:pPr>
              <w:pStyle w:val="OtherTableBody"/>
            </w:pPr>
            <w:r>
              <w:t>CWE</w:t>
            </w:r>
          </w:p>
        </w:tc>
        <w:tc>
          <w:tcPr>
            <w:tcW w:w="700" w:type="dxa"/>
          </w:tcPr>
          <w:p w14:paraId="69CF2822" w14:textId="77777777" w:rsidR="00B50050" w:rsidRDefault="00B50050" w:rsidP="0088127C">
            <w:pPr>
              <w:pStyle w:val="OtherTableBody"/>
            </w:pPr>
            <w:r>
              <w:t>Y</w:t>
            </w:r>
          </w:p>
        </w:tc>
        <w:tc>
          <w:tcPr>
            <w:tcW w:w="600" w:type="dxa"/>
          </w:tcPr>
          <w:p w14:paraId="4B4386B4" w14:textId="77777777" w:rsidR="00B50050" w:rsidRDefault="00B50050" w:rsidP="0088127C">
            <w:pPr>
              <w:pStyle w:val="OtherTableBody"/>
            </w:pPr>
            <w:r>
              <w:t>0189</w:t>
            </w:r>
          </w:p>
        </w:tc>
        <w:tc>
          <w:tcPr>
            <w:tcW w:w="900" w:type="dxa"/>
          </w:tcPr>
          <w:p w14:paraId="789385DF" w14:textId="77777777" w:rsidR="00B50050" w:rsidRDefault="00B50050" w:rsidP="0088127C">
            <w:pPr>
              <w:pStyle w:val="OtherTableBody"/>
            </w:pPr>
            <w:r>
              <w:t>3.4.5.28</w:t>
            </w:r>
          </w:p>
        </w:tc>
      </w:tr>
      <w:tr w:rsidR="00B50050" w14:paraId="45C3B68A" w14:textId="77777777" w:rsidTr="00195548">
        <w:tc>
          <w:tcPr>
            <w:tcW w:w="3500" w:type="dxa"/>
          </w:tcPr>
          <w:p w14:paraId="2F20386C" w14:textId="77777777" w:rsidR="00B50050" w:rsidRDefault="00B50050" w:rsidP="0088127C">
            <w:pPr>
              <w:pStyle w:val="OtherTableBody"/>
            </w:pPr>
            <w:r>
              <w:t>Ethnic Group</w:t>
            </w:r>
          </w:p>
        </w:tc>
        <w:tc>
          <w:tcPr>
            <w:tcW w:w="700" w:type="dxa"/>
          </w:tcPr>
          <w:p w14:paraId="02214654" w14:textId="77777777" w:rsidR="00B50050" w:rsidRDefault="00B50050" w:rsidP="0088127C">
            <w:pPr>
              <w:pStyle w:val="OtherTableBody"/>
            </w:pPr>
            <w:r>
              <w:t>00125</w:t>
            </w:r>
          </w:p>
        </w:tc>
        <w:tc>
          <w:tcPr>
            <w:tcW w:w="600" w:type="dxa"/>
          </w:tcPr>
          <w:p w14:paraId="5193B5BE" w14:textId="77777777" w:rsidR="00B50050" w:rsidRDefault="00B50050" w:rsidP="0088127C">
            <w:pPr>
              <w:pStyle w:val="OtherTableBody"/>
            </w:pPr>
            <w:r>
              <w:t>IN2</w:t>
            </w:r>
          </w:p>
        </w:tc>
        <w:tc>
          <w:tcPr>
            <w:tcW w:w="600" w:type="dxa"/>
          </w:tcPr>
          <w:p w14:paraId="2AB020D4" w14:textId="77777777" w:rsidR="00B50050" w:rsidRDefault="00B50050" w:rsidP="0088127C">
            <w:pPr>
              <w:pStyle w:val="OtherTableBody"/>
            </w:pPr>
            <w:r>
              <w:t>42</w:t>
            </w:r>
          </w:p>
        </w:tc>
        <w:tc>
          <w:tcPr>
            <w:tcW w:w="600" w:type="dxa"/>
          </w:tcPr>
          <w:p w14:paraId="41E83796" w14:textId="77777777" w:rsidR="00B50050" w:rsidRDefault="00B50050" w:rsidP="0088127C">
            <w:pPr>
              <w:pStyle w:val="OtherTableBody"/>
            </w:pPr>
            <w:r>
              <w:t>..</w:t>
            </w:r>
          </w:p>
        </w:tc>
        <w:tc>
          <w:tcPr>
            <w:tcW w:w="600" w:type="dxa"/>
          </w:tcPr>
          <w:p w14:paraId="04A955C7" w14:textId="77777777" w:rsidR="00B50050" w:rsidRDefault="00B50050" w:rsidP="0088127C">
            <w:pPr>
              <w:pStyle w:val="OtherTableBody"/>
            </w:pPr>
          </w:p>
        </w:tc>
        <w:tc>
          <w:tcPr>
            <w:tcW w:w="600" w:type="dxa"/>
          </w:tcPr>
          <w:p w14:paraId="6F4C766D" w14:textId="77777777" w:rsidR="00B50050" w:rsidRDefault="00B50050" w:rsidP="0088127C">
            <w:pPr>
              <w:pStyle w:val="OtherTableBody"/>
            </w:pPr>
            <w:r>
              <w:t>CWE</w:t>
            </w:r>
          </w:p>
        </w:tc>
        <w:tc>
          <w:tcPr>
            <w:tcW w:w="700" w:type="dxa"/>
          </w:tcPr>
          <w:p w14:paraId="63682A35" w14:textId="77777777" w:rsidR="00B50050" w:rsidRDefault="00B50050" w:rsidP="0088127C">
            <w:pPr>
              <w:pStyle w:val="OtherTableBody"/>
            </w:pPr>
            <w:r>
              <w:t>Y</w:t>
            </w:r>
          </w:p>
        </w:tc>
        <w:tc>
          <w:tcPr>
            <w:tcW w:w="600" w:type="dxa"/>
          </w:tcPr>
          <w:p w14:paraId="2E2821C6" w14:textId="77777777" w:rsidR="00B50050" w:rsidRDefault="00B50050" w:rsidP="0088127C">
            <w:pPr>
              <w:pStyle w:val="OtherTableBody"/>
            </w:pPr>
            <w:r>
              <w:t>0189</w:t>
            </w:r>
          </w:p>
        </w:tc>
        <w:tc>
          <w:tcPr>
            <w:tcW w:w="900" w:type="dxa"/>
          </w:tcPr>
          <w:p w14:paraId="54A47FB2" w14:textId="77777777" w:rsidR="00B50050" w:rsidRDefault="00B50050" w:rsidP="0088127C">
            <w:pPr>
              <w:pStyle w:val="OtherTableBody"/>
            </w:pPr>
            <w:r>
              <w:t>6.5.7.42</w:t>
            </w:r>
          </w:p>
        </w:tc>
      </w:tr>
      <w:tr w:rsidR="00B50050" w14:paraId="7AF847B5" w14:textId="77777777" w:rsidTr="00195548">
        <w:tc>
          <w:tcPr>
            <w:tcW w:w="3500" w:type="dxa"/>
          </w:tcPr>
          <w:p w14:paraId="003EB509" w14:textId="77777777" w:rsidR="00B50050" w:rsidRDefault="00B50050" w:rsidP="0088127C">
            <w:pPr>
              <w:pStyle w:val="OtherTableBody"/>
            </w:pPr>
            <w:r>
              <w:t>Ethnic Group</w:t>
            </w:r>
          </w:p>
        </w:tc>
        <w:tc>
          <w:tcPr>
            <w:tcW w:w="700" w:type="dxa"/>
          </w:tcPr>
          <w:p w14:paraId="00B3D923" w14:textId="77777777" w:rsidR="00B50050" w:rsidRDefault="00B50050" w:rsidP="0088127C">
            <w:pPr>
              <w:pStyle w:val="OtherTableBody"/>
            </w:pPr>
            <w:r>
              <w:t>00125</w:t>
            </w:r>
          </w:p>
        </w:tc>
        <w:tc>
          <w:tcPr>
            <w:tcW w:w="600" w:type="dxa"/>
          </w:tcPr>
          <w:p w14:paraId="0E9DD668" w14:textId="77777777" w:rsidR="00B50050" w:rsidRDefault="00B50050" w:rsidP="0088127C">
            <w:pPr>
              <w:pStyle w:val="OtherTableBody"/>
            </w:pPr>
            <w:r>
              <w:t>PID</w:t>
            </w:r>
          </w:p>
        </w:tc>
        <w:tc>
          <w:tcPr>
            <w:tcW w:w="600" w:type="dxa"/>
          </w:tcPr>
          <w:p w14:paraId="58370897" w14:textId="77777777" w:rsidR="00B50050" w:rsidRDefault="00B50050" w:rsidP="0088127C">
            <w:pPr>
              <w:pStyle w:val="OtherTableBody"/>
            </w:pPr>
            <w:r>
              <w:t>22</w:t>
            </w:r>
          </w:p>
        </w:tc>
        <w:tc>
          <w:tcPr>
            <w:tcW w:w="600" w:type="dxa"/>
          </w:tcPr>
          <w:p w14:paraId="52517FD7" w14:textId="77777777" w:rsidR="00B50050" w:rsidRDefault="00B50050" w:rsidP="0088127C">
            <w:pPr>
              <w:pStyle w:val="OtherTableBody"/>
            </w:pPr>
            <w:r>
              <w:t>..</w:t>
            </w:r>
          </w:p>
        </w:tc>
        <w:tc>
          <w:tcPr>
            <w:tcW w:w="600" w:type="dxa"/>
          </w:tcPr>
          <w:p w14:paraId="1BA24608" w14:textId="77777777" w:rsidR="00B50050" w:rsidRDefault="00B50050" w:rsidP="0088127C">
            <w:pPr>
              <w:pStyle w:val="OtherTableBody"/>
            </w:pPr>
          </w:p>
        </w:tc>
        <w:tc>
          <w:tcPr>
            <w:tcW w:w="600" w:type="dxa"/>
          </w:tcPr>
          <w:p w14:paraId="3B655C1A" w14:textId="77777777" w:rsidR="00B50050" w:rsidRDefault="00B50050" w:rsidP="0088127C">
            <w:pPr>
              <w:pStyle w:val="OtherTableBody"/>
            </w:pPr>
            <w:r>
              <w:t>CWE</w:t>
            </w:r>
          </w:p>
        </w:tc>
        <w:tc>
          <w:tcPr>
            <w:tcW w:w="700" w:type="dxa"/>
          </w:tcPr>
          <w:p w14:paraId="3A8B17F4" w14:textId="77777777" w:rsidR="00B50050" w:rsidRDefault="00B50050" w:rsidP="0088127C">
            <w:pPr>
              <w:pStyle w:val="OtherTableBody"/>
            </w:pPr>
            <w:r>
              <w:t>Y</w:t>
            </w:r>
          </w:p>
        </w:tc>
        <w:tc>
          <w:tcPr>
            <w:tcW w:w="600" w:type="dxa"/>
          </w:tcPr>
          <w:p w14:paraId="0522C290" w14:textId="77777777" w:rsidR="00B50050" w:rsidRDefault="00B50050" w:rsidP="0088127C">
            <w:pPr>
              <w:pStyle w:val="OtherTableBody"/>
            </w:pPr>
            <w:r>
              <w:t>0189</w:t>
            </w:r>
          </w:p>
        </w:tc>
        <w:tc>
          <w:tcPr>
            <w:tcW w:w="900" w:type="dxa"/>
          </w:tcPr>
          <w:p w14:paraId="218EB667" w14:textId="77777777" w:rsidR="00B50050" w:rsidRDefault="00B50050" w:rsidP="0088127C">
            <w:pPr>
              <w:pStyle w:val="OtherTableBody"/>
            </w:pPr>
            <w:r>
              <w:t>3.4.2.22</w:t>
            </w:r>
          </w:p>
        </w:tc>
      </w:tr>
      <w:tr w:rsidR="00B50050" w14:paraId="31F757CC" w14:textId="77777777" w:rsidTr="00195548">
        <w:tc>
          <w:tcPr>
            <w:tcW w:w="3500" w:type="dxa"/>
          </w:tcPr>
          <w:p w14:paraId="21E3F719" w14:textId="77777777" w:rsidR="00B50050" w:rsidRDefault="00B50050" w:rsidP="0088127C">
            <w:pPr>
              <w:pStyle w:val="OtherTableBody"/>
            </w:pPr>
            <w:r>
              <w:t>Ethnic Group</w:t>
            </w:r>
          </w:p>
        </w:tc>
        <w:tc>
          <w:tcPr>
            <w:tcW w:w="700" w:type="dxa"/>
          </w:tcPr>
          <w:p w14:paraId="418B35CD" w14:textId="77777777" w:rsidR="00B50050" w:rsidRDefault="00B50050" w:rsidP="0088127C">
            <w:pPr>
              <w:pStyle w:val="OtherTableBody"/>
            </w:pPr>
            <w:r>
              <w:t>00125</w:t>
            </w:r>
          </w:p>
        </w:tc>
        <w:tc>
          <w:tcPr>
            <w:tcW w:w="600" w:type="dxa"/>
          </w:tcPr>
          <w:p w14:paraId="149BCA66" w14:textId="77777777" w:rsidR="00B50050" w:rsidRDefault="00B50050" w:rsidP="0088127C">
            <w:pPr>
              <w:pStyle w:val="OtherTableBody"/>
            </w:pPr>
            <w:r>
              <w:t>GT1</w:t>
            </w:r>
          </w:p>
        </w:tc>
        <w:tc>
          <w:tcPr>
            <w:tcW w:w="600" w:type="dxa"/>
          </w:tcPr>
          <w:p w14:paraId="37B06520" w14:textId="77777777" w:rsidR="00B50050" w:rsidRDefault="00B50050" w:rsidP="0088127C">
            <w:pPr>
              <w:pStyle w:val="OtherTableBody"/>
            </w:pPr>
            <w:r>
              <w:t>44</w:t>
            </w:r>
          </w:p>
        </w:tc>
        <w:tc>
          <w:tcPr>
            <w:tcW w:w="600" w:type="dxa"/>
          </w:tcPr>
          <w:p w14:paraId="05244DB4" w14:textId="77777777" w:rsidR="00B50050" w:rsidRDefault="00B50050" w:rsidP="0088127C">
            <w:pPr>
              <w:pStyle w:val="OtherTableBody"/>
            </w:pPr>
            <w:r>
              <w:t>..</w:t>
            </w:r>
          </w:p>
        </w:tc>
        <w:tc>
          <w:tcPr>
            <w:tcW w:w="600" w:type="dxa"/>
          </w:tcPr>
          <w:p w14:paraId="5CC59408" w14:textId="77777777" w:rsidR="00B50050" w:rsidRDefault="00B50050" w:rsidP="0088127C">
            <w:pPr>
              <w:pStyle w:val="OtherTableBody"/>
            </w:pPr>
          </w:p>
        </w:tc>
        <w:tc>
          <w:tcPr>
            <w:tcW w:w="600" w:type="dxa"/>
          </w:tcPr>
          <w:p w14:paraId="22CCE61A" w14:textId="77777777" w:rsidR="00B50050" w:rsidRDefault="00B50050" w:rsidP="0088127C">
            <w:pPr>
              <w:pStyle w:val="OtherTableBody"/>
            </w:pPr>
            <w:r>
              <w:t>CWE</w:t>
            </w:r>
          </w:p>
        </w:tc>
        <w:tc>
          <w:tcPr>
            <w:tcW w:w="700" w:type="dxa"/>
          </w:tcPr>
          <w:p w14:paraId="29A43C34" w14:textId="77777777" w:rsidR="00B50050" w:rsidRDefault="00B50050" w:rsidP="0088127C">
            <w:pPr>
              <w:pStyle w:val="OtherTableBody"/>
            </w:pPr>
            <w:r>
              <w:t>Y</w:t>
            </w:r>
          </w:p>
        </w:tc>
        <w:tc>
          <w:tcPr>
            <w:tcW w:w="600" w:type="dxa"/>
          </w:tcPr>
          <w:p w14:paraId="1CA658AE" w14:textId="77777777" w:rsidR="00B50050" w:rsidRDefault="00B50050" w:rsidP="0088127C">
            <w:pPr>
              <w:pStyle w:val="OtherTableBody"/>
            </w:pPr>
            <w:r>
              <w:t>0189</w:t>
            </w:r>
          </w:p>
        </w:tc>
        <w:tc>
          <w:tcPr>
            <w:tcW w:w="900" w:type="dxa"/>
          </w:tcPr>
          <w:p w14:paraId="34A4D11F" w14:textId="77777777" w:rsidR="00B50050" w:rsidRDefault="00B50050" w:rsidP="0088127C">
            <w:pPr>
              <w:pStyle w:val="OtherTableBody"/>
            </w:pPr>
            <w:r>
              <w:t>6.5.5.44</w:t>
            </w:r>
          </w:p>
        </w:tc>
      </w:tr>
      <w:tr w:rsidR="00B50050" w14:paraId="3398E4D5" w14:textId="77777777" w:rsidTr="00195548">
        <w:tc>
          <w:tcPr>
            <w:tcW w:w="3500" w:type="dxa"/>
          </w:tcPr>
          <w:p w14:paraId="78EFF629" w14:textId="77777777" w:rsidR="00B50050" w:rsidRDefault="00B50050" w:rsidP="0088127C">
            <w:pPr>
              <w:pStyle w:val="OtherTableBody"/>
            </w:pPr>
            <w:r>
              <w:t>Evaluated Product Source</w:t>
            </w:r>
          </w:p>
        </w:tc>
        <w:tc>
          <w:tcPr>
            <w:tcW w:w="700" w:type="dxa"/>
          </w:tcPr>
          <w:p w14:paraId="28C386EC" w14:textId="77777777" w:rsidR="00B50050" w:rsidRDefault="00B50050" w:rsidP="0088127C">
            <w:pPr>
              <w:pStyle w:val="OtherTableBody"/>
            </w:pPr>
            <w:r>
              <w:t>01114</w:t>
            </w:r>
          </w:p>
        </w:tc>
        <w:tc>
          <w:tcPr>
            <w:tcW w:w="600" w:type="dxa"/>
          </w:tcPr>
          <w:p w14:paraId="701BC14E" w14:textId="77777777" w:rsidR="00B50050" w:rsidRDefault="00B50050" w:rsidP="0088127C">
            <w:pPr>
              <w:pStyle w:val="OtherTableBody"/>
            </w:pPr>
            <w:r>
              <w:t>PCR</w:t>
            </w:r>
          </w:p>
        </w:tc>
        <w:tc>
          <w:tcPr>
            <w:tcW w:w="600" w:type="dxa"/>
          </w:tcPr>
          <w:p w14:paraId="73D3C8AA" w14:textId="77777777" w:rsidR="00B50050" w:rsidRDefault="00B50050" w:rsidP="0088127C">
            <w:pPr>
              <w:pStyle w:val="OtherTableBody"/>
            </w:pPr>
            <w:r>
              <w:t>17</w:t>
            </w:r>
          </w:p>
        </w:tc>
        <w:tc>
          <w:tcPr>
            <w:tcW w:w="600" w:type="dxa"/>
          </w:tcPr>
          <w:p w14:paraId="1EC6215D" w14:textId="77777777" w:rsidR="00B50050" w:rsidRDefault="00B50050" w:rsidP="0088127C">
            <w:pPr>
              <w:pStyle w:val="OtherTableBody"/>
            </w:pPr>
            <w:r>
              <w:t>1..1</w:t>
            </w:r>
          </w:p>
        </w:tc>
        <w:tc>
          <w:tcPr>
            <w:tcW w:w="600" w:type="dxa"/>
          </w:tcPr>
          <w:p w14:paraId="31FAAD26" w14:textId="77777777" w:rsidR="00B50050" w:rsidRDefault="00B50050" w:rsidP="0088127C">
            <w:pPr>
              <w:pStyle w:val="OtherTableBody"/>
            </w:pPr>
          </w:p>
        </w:tc>
        <w:tc>
          <w:tcPr>
            <w:tcW w:w="600" w:type="dxa"/>
          </w:tcPr>
          <w:p w14:paraId="78D165C4" w14:textId="77777777" w:rsidR="00B50050" w:rsidRDefault="00B50050" w:rsidP="0088127C">
            <w:pPr>
              <w:pStyle w:val="OtherTableBody"/>
            </w:pPr>
            <w:r>
              <w:t>ID</w:t>
            </w:r>
          </w:p>
        </w:tc>
        <w:tc>
          <w:tcPr>
            <w:tcW w:w="700" w:type="dxa"/>
          </w:tcPr>
          <w:p w14:paraId="1439FDAD" w14:textId="77777777" w:rsidR="00B50050" w:rsidRDefault="00B50050" w:rsidP="0088127C">
            <w:pPr>
              <w:pStyle w:val="OtherTableBody"/>
            </w:pPr>
          </w:p>
        </w:tc>
        <w:tc>
          <w:tcPr>
            <w:tcW w:w="600" w:type="dxa"/>
          </w:tcPr>
          <w:p w14:paraId="0FC597DD" w14:textId="77777777" w:rsidR="00B50050" w:rsidRDefault="00B50050" w:rsidP="0088127C">
            <w:pPr>
              <w:pStyle w:val="OtherTableBody"/>
            </w:pPr>
            <w:r>
              <w:t>0248</w:t>
            </w:r>
          </w:p>
        </w:tc>
        <w:tc>
          <w:tcPr>
            <w:tcW w:w="900" w:type="dxa"/>
          </w:tcPr>
          <w:p w14:paraId="2A5FADBD" w14:textId="77777777" w:rsidR="00B50050" w:rsidRDefault="00B50050" w:rsidP="0088127C">
            <w:pPr>
              <w:pStyle w:val="OtherTableBody"/>
            </w:pPr>
            <w:r>
              <w:t>7.12.3.17</w:t>
            </w:r>
          </w:p>
        </w:tc>
      </w:tr>
      <w:tr w:rsidR="00B50050" w14:paraId="00BAFDB5" w14:textId="77777777" w:rsidTr="00195548">
        <w:tc>
          <w:tcPr>
            <w:tcW w:w="3500" w:type="dxa"/>
          </w:tcPr>
          <w:p w14:paraId="0B8F8990" w14:textId="77777777" w:rsidR="00B50050" w:rsidRDefault="00B50050" w:rsidP="0088127C">
            <w:pPr>
              <w:pStyle w:val="OtherTableBody"/>
            </w:pPr>
            <w:r>
              <w:t>Event Causality Observations</w:t>
            </w:r>
          </w:p>
        </w:tc>
        <w:tc>
          <w:tcPr>
            <w:tcW w:w="700" w:type="dxa"/>
          </w:tcPr>
          <w:p w14:paraId="1C9D060C" w14:textId="77777777" w:rsidR="00B50050" w:rsidRDefault="00B50050" w:rsidP="0088127C">
            <w:pPr>
              <w:pStyle w:val="OtherTableBody"/>
            </w:pPr>
            <w:r>
              <w:t>01119</w:t>
            </w:r>
          </w:p>
        </w:tc>
        <w:tc>
          <w:tcPr>
            <w:tcW w:w="600" w:type="dxa"/>
          </w:tcPr>
          <w:p w14:paraId="4EFDBEB2" w14:textId="77777777" w:rsidR="00B50050" w:rsidRDefault="00B50050" w:rsidP="0088127C">
            <w:pPr>
              <w:pStyle w:val="OtherTableBody"/>
            </w:pPr>
            <w:r>
              <w:t>PCR</w:t>
            </w:r>
          </w:p>
        </w:tc>
        <w:tc>
          <w:tcPr>
            <w:tcW w:w="600" w:type="dxa"/>
          </w:tcPr>
          <w:p w14:paraId="77897F50" w14:textId="77777777" w:rsidR="00B50050" w:rsidRDefault="00B50050" w:rsidP="0088127C">
            <w:pPr>
              <w:pStyle w:val="OtherTableBody"/>
            </w:pPr>
            <w:r>
              <w:t>22</w:t>
            </w:r>
          </w:p>
        </w:tc>
        <w:tc>
          <w:tcPr>
            <w:tcW w:w="600" w:type="dxa"/>
          </w:tcPr>
          <w:p w14:paraId="70E6194B" w14:textId="77777777" w:rsidR="00B50050" w:rsidRDefault="00B50050" w:rsidP="0088127C">
            <w:pPr>
              <w:pStyle w:val="OtherTableBody"/>
            </w:pPr>
            <w:r>
              <w:t>2..2</w:t>
            </w:r>
          </w:p>
        </w:tc>
        <w:tc>
          <w:tcPr>
            <w:tcW w:w="600" w:type="dxa"/>
          </w:tcPr>
          <w:p w14:paraId="46654E8D" w14:textId="77777777" w:rsidR="00B50050" w:rsidRDefault="00B50050" w:rsidP="0088127C">
            <w:pPr>
              <w:pStyle w:val="OtherTableBody"/>
            </w:pPr>
          </w:p>
        </w:tc>
        <w:tc>
          <w:tcPr>
            <w:tcW w:w="600" w:type="dxa"/>
          </w:tcPr>
          <w:p w14:paraId="37835E40" w14:textId="77777777" w:rsidR="00B50050" w:rsidRDefault="00B50050" w:rsidP="0088127C">
            <w:pPr>
              <w:pStyle w:val="OtherTableBody"/>
            </w:pPr>
            <w:r>
              <w:t>ID</w:t>
            </w:r>
          </w:p>
        </w:tc>
        <w:tc>
          <w:tcPr>
            <w:tcW w:w="700" w:type="dxa"/>
          </w:tcPr>
          <w:p w14:paraId="45C38DB9" w14:textId="77777777" w:rsidR="00B50050" w:rsidRDefault="00B50050" w:rsidP="0088127C">
            <w:pPr>
              <w:pStyle w:val="OtherTableBody"/>
            </w:pPr>
            <w:r>
              <w:t>Y</w:t>
            </w:r>
          </w:p>
        </w:tc>
        <w:tc>
          <w:tcPr>
            <w:tcW w:w="600" w:type="dxa"/>
          </w:tcPr>
          <w:p w14:paraId="7A20CF31" w14:textId="77777777" w:rsidR="00B50050" w:rsidRDefault="00B50050" w:rsidP="0088127C">
            <w:pPr>
              <w:pStyle w:val="OtherTableBody"/>
            </w:pPr>
            <w:r>
              <w:t>0252</w:t>
            </w:r>
          </w:p>
        </w:tc>
        <w:tc>
          <w:tcPr>
            <w:tcW w:w="900" w:type="dxa"/>
          </w:tcPr>
          <w:p w14:paraId="57B97499" w14:textId="77777777" w:rsidR="00B50050" w:rsidRDefault="00B50050" w:rsidP="0088127C">
            <w:pPr>
              <w:pStyle w:val="OtherTableBody"/>
            </w:pPr>
            <w:r>
              <w:t>7.12.3.22</w:t>
            </w:r>
          </w:p>
        </w:tc>
      </w:tr>
      <w:tr w:rsidR="00B50050" w14:paraId="3DB392E1" w14:textId="77777777" w:rsidTr="00195548">
        <w:tc>
          <w:tcPr>
            <w:tcW w:w="3500" w:type="dxa"/>
          </w:tcPr>
          <w:p w14:paraId="20A3C05A" w14:textId="77777777" w:rsidR="00B50050" w:rsidRDefault="00B50050" w:rsidP="0088127C">
            <w:pPr>
              <w:pStyle w:val="OtherTableBody"/>
            </w:pPr>
            <w:r>
              <w:t>Event Completion Date/Time</w:t>
            </w:r>
          </w:p>
        </w:tc>
        <w:tc>
          <w:tcPr>
            <w:tcW w:w="700" w:type="dxa"/>
          </w:tcPr>
          <w:p w14:paraId="45170DFE" w14:textId="77777777" w:rsidR="00B50050" w:rsidRDefault="00B50050" w:rsidP="0088127C">
            <w:pPr>
              <w:pStyle w:val="OtherTableBody"/>
            </w:pPr>
            <w:r>
              <w:t>00668</w:t>
            </w:r>
          </w:p>
        </w:tc>
        <w:tc>
          <w:tcPr>
            <w:tcW w:w="600" w:type="dxa"/>
          </w:tcPr>
          <w:p w14:paraId="2080B1B0" w14:textId="77777777" w:rsidR="00B50050" w:rsidRDefault="00B50050" w:rsidP="0088127C">
            <w:pPr>
              <w:pStyle w:val="OtherTableBody"/>
            </w:pPr>
            <w:r>
              <w:t>MFA</w:t>
            </w:r>
          </w:p>
        </w:tc>
        <w:tc>
          <w:tcPr>
            <w:tcW w:w="600" w:type="dxa"/>
          </w:tcPr>
          <w:p w14:paraId="042D7805" w14:textId="77777777" w:rsidR="00B50050" w:rsidRDefault="00B50050" w:rsidP="0088127C">
            <w:pPr>
              <w:pStyle w:val="OtherTableBody"/>
            </w:pPr>
            <w:r>
              <w:t>3</w:t>
            </w:r>
          </w:p>
        </w:tc>
        <w:tc>
          <w:tcPr>
            <w:tcW w:w="600" w:type="dxa"/>
          </w:tcPr>
          <w:p w14:paraId="5F620B71" w14:textId="77777777" w:rsidR="00B50050" w:rsidRDefault="00B50050" w:rsidP="0088127C">
            <w:pPr>
              <w:pStyle w:val="OtherTableBody"/>
            </w:pPr>
            <w:r>
              <w:t>..</w:t>
            </w:r>
          </w:p>
        </w:tc>
        <w:tc>
          <w:tcPr>
            <w:tcW w:w="600" w:type="dxa"/>
          </w:tcPr>
          <w:p w14:paraId="4F5DCDA9" w14:textId="77777777" w:rsidR="00B50050" w:rsidRDefault="00B50050" w:rsidP="0088127C">
            <w:pPr>
              <w:pStyle w:val="OtherTableBody"/>
            </w:pPr>
          </w:p>
        </w:tc>
        <w:tc>
          <w:tcPr>
            <w:tcW w:w="600" w:type="dxa"/>
          </w:tcPr>
          <w:p w14:paraId="5CA79D8A" w14:textId="77777777" w:rsidR="00B50050" w:rsidRDefault="00B50050" w:rsidP="0088127C">
            <w:pPr>
              <w:pStyle w:val="OtherTableBody"/>
            </w:pPr>
            <w:r>
              <w:t>DTM</w:t>
            </w:r>
          </w:p>
        </w:tc>
        <w:tc>
          <w:tcPr>
            <w:tcW w:w="700" w:type="dxa"/>
          </w:tcPr>
          <w:p w14:paraId="2553AC79" w14:textId="77777777" w:rsidR="00B50050" w:rsidRDefault="00B50050" w:rsidP="0088127C">
            <w:pPr>
              <w:pStyle w:val="OtherTableBody"/>
            </w:pPr>
          </w:p>
        </w:tc>
        <w:tc>
          <w:tcPr>
            <w:tcW w:w="600" w:type="dxa"/>
          </w:tcPr>
          <w:p w14:paraId="160C62AB" w14:textId="77777777" w:rsidR="00B50050" w:rsidRDefault="00B50050" w:rsidP="0088127C">
            <w:pPr>
              <w:pStyle w:val="OtherTableBody"/>
            </w:pPr>
          </w:p>
        </w:tc>
        <w:tc>
          <w:tcPr>
            <w:tcW w:w="900" w:type="dxa"/>
          </w:tcPr>
          <w:p w14:paraId="74320340" w14:textId="77777777" w:rsidR="00B50050" w:rsidRDefault="00B50050" w:rsidP="0088127C">
            <w:pPr>
              <w:pStyle w:val="OtherTableBody"/>
            </w:pPr>
            <w:r>
              <w:t>8.5.3.3</w:t>
            </w:r>
          </w:p>
        </w:tc>
      </w:tr>
      <w:tr w:rsidR="00B50050" w14:paraId="401A891B" w14:textId="77777777" w:rsidTr="00195548">
        <w:tc>
          <w:tcPr>
            <w:tcW w:w="3500" w:type="dxa"/>
          </w:tcPr>
          <w:p w14:paraId="2D16997B" w14:textId="77777777" w:rsidR="00B50050" w:rsidRDefault="00B50050" w:rsidP="0088127C">
            <w:pPr>
              <w:pStyle w:val="OtherTableBody"/>
            </w:pPr>
            <w:r>
              <w:t>Event Date/Time</w:t>
            </w:r>
          </w:p>
        </w:tc>
        <w:tc>
          <w:tcPr>
            <w:tcW w:w="700" w:type="dxa"/>
          </w:tcPr>
          <w:p w14:paraId="570AD20F" w14:textId="77777777" w:rsidR="00B50050" w:rsidRDefault="00B50050" w:rsidP="0088127C">
            <w:pPr>
              <w:pStyle w:val="OtherTableBody"/>
            </w:pPr>
            <w:r>
              <w:t>01322</w:t>
            </w:r>
          </w:p>
        </w:tc>
        <w:tc>
          <w:tcPr>
            <w:tcW w:w="600" w:type="dxa"/>
          </w:tcPr>
          <w:p w14:paraId="55296323" w14:textId="77777777" w:rsidR="00B50050" w:rsidRDefault="00B50050" w:rsidP="0088127C">
            <w:pPr>
              <w:pStyle w:val="OtherTableBody"/>
            </w:pPr>
            <w:r>
              <w:t>EQU</w:t>
            </w:r>
          </w:p>
        </w:tc>
        <w:tc>
          <w:tcPr>
            <w:tcW w:w="600" w:type="dxa"/>
          </w:tcPr>
          <w:p w14:paraId="2FCD1FD1" w14:textId="77777777" w:rsidR="00B50050" w:rsidRDefault="00B50050" w:rsidP="0088127C">
            <w:pPr>
              <w:pStyle w:val="OtherTableBody"/>
            </w:pPr>
            <w:r>
              <w:t>2</w:t>
            </w:r>
          </w:p>
        </w:tc>
        <w:tc>
          <w:tcPr>
            <w:tcW w:w="600" w:type="dxa"/>
          </w:tcPr>
          <w:p w14:paraId="6B4A5031" w14:textId="77777777" w:rsidR="00B50050" w:rsidRDefault="00B50050" w:rsidP="0088127C">
            <w:pPr>
              <w:pStyle w:val="OtherTableBody"/>
            </w:pPr>
            <w:r>
              <w:t>..</w:t>
            </w:r>
          </w:p>
        </w:tc>
        <w:tc>
          <w:tcPr>
            <w:tcW w:w="600" w:type="dxa"/>
          </w:tcPr>
          <w:p w14:paraId="1CF35BA4" w14:textId="77777777" w:rsidR="00B50050" w:rsidRDefault="00B50050" w:rsidP="0088127C">
            <w:pPr>
              <w:pStyle w:val="OtherTableBody"/>
            </w:pPr>
          </w:p>
        </w:tc>
        <w:tc>
          <w:tcPr>
            <w:tcW w:w="600" w:type="dxa"/>
          </w:tcPr>
          <w:p w14:paraId="3F0F7586" w14:textId="77777777" w:rsidR="00B50050" w:rsidRDefault="00B50050" w:rsidP="0088127C">
            <w:pPr>
              <w:pStyle w:val="OtherTableBody"/>
            </w:pPr>
            <w:r>
              <w:t>DTM</w:t>
            </w:r>
          </w:p>
        </w:tc>
        <w:tc>
          <w:tcPr>
            <w:tcW w:w="700" w:type="dxa"/>
          </w:tcPr>
          <w:p w14:paraId="4F1C7271" w14:textId="77777777" w:rsidR="00B50050" w:rsidRDefault="00B50050" w:rsidP="0088127C">
            <w:pPr>
              <w:pStyle w:val="OtherTableBody"/>
            </w:pPr>
          </w:p>
        </w:tc>
        <w:tc>
          <w:tcPr>
            <w:tcW w:w="600" w:type="dxa"/>
          </w:tcPr>
          <w:p w14:paraId="115F2DF3" w14:textId="77777777" w:rsidR="00B50050" w:rsidRDefault="00B50050" w:rsidP="0088127C">
            <w:pPr>
              <w:pStyle w:val="OtherTableBody"/>
            </w:pPr>
          </w:p>
        </w:tc>
        <w:tc>
          <w:tcPr>
            <w:tcW w:w="900" w:type="dxa"/>
          </w:tcPr>
          <w:p w14:paraId="0B726F0A" w14:textId="77777777" w:rsidR="00B50050" w:rsidRDefault="00B50050" w:rsidP="0088127C">
            <w:pPr>
              <w:pStyle w:val="OtherTableBody"/>
            </w:pPr>
            <w:r>
              <w:t>13.4.1.2</w:t>
            </w:r>
          </w:p>
        </w:tc>
      </w:tr>
      <w:tr w:rsidR="00B50050" w14:paraId="7CFEFDD4" w14:textId="77777777" w:rsidTr="00195548">
        <w:tc>
          <w:tcPr>
            <w:tcW w:w="3500" w:type="dxa"/>
          </w:tcPr>
          <w:p w14:paraId="550AACAB" w14:textId="77777777" w:rsidR="00B50050" w:rsidRDefault="00B50050" w:rsidP="0088127C">
            <w:pPr>
              <w:pStyle w:val="OtherTableBody"/>
            </w:pPr>
            <w:r>
              <w:t>Event Description from Autopsy</w:t>
            </w:r>
          </w:p>
        </w:tc>
        <w:tc>
          <w:tcPr>
            <w:tcW w:w="700" w:type="dxa"/>
          </w:tcPr>
          <w:p w14:paraId="158F107D" w14:textId="77777777" w:rsidR="00B50050" w:rsidRDefault="00B50050" w:rsidP="0088127C">
            <w:pPr>
              <w:pStyle w:val="OtherTableBody"/>
            </w:pPr>
            <w:r>
              <w:t>01089</w:t>
            </w:r>
          </w:p>
        </w:tc>
        <w:tc>
          <w:tcPr>
            <w:tcW w:w="600" w:type="dxa"/>
          </w:tcPr>
          <w:p w14:paraId="2C784242" w14:textId="77777777" w:rsidR="00B50050" w:rsidRDefault="00B50050" w:rsidP="0088127C">
            <w:pPr>
              <w:pStyle w:val="OtherTableBody"/>
            </w:pPr>
            <w:r>
              <w:t>PEO</w:t>
            </w:r>
          </w:p>
        </w:tc>
        <w:tc>
          <w:tcPr>
            <w:tcW w:w="600" w:type="dxa"/>
          </w:tcPr>
          <w:p w14:paraId="1C92B652" w14:textId="77777777" w:rsidR="00B50050" w:rsidRDefault="00B50050" w:rsidP="0088127C">
            <w:pPr>
              <w:pStyle w:val="OtherTableBody"/>
            </w:pPr>
            <w:r>
              <w:t>17</w:t>
            </w:r>
          </w:p>
        </w:tc>
        <w:tc>
          <w:tcPr>
            <w:tcW w:w="600" w:type="dxa"/>
          </w:tcPr>
          <w:p w14:paraId="4369212F" w14:textId="77777777" w:rsidR="00B50050" w:rsidRDefault="00B50050" w:rsidP="0088127C">
            <w:pPr>
              <w:pStyle w:val="OtherTableBody"/>
            </w:pPr>
            <w:r>
              <w:t>..</w:t>
            </w:r>
          </w:p>
        </w:tc>
        <w:tc>
          <w:tcPr>
            <w:tcW w:w="600" w:type="dxa"/>
          </w:tcPr>
          <w:p w14:paraId="332AE729" w14:textId="77777777" w:rsidR="00B50050" w:rsidRDefault="00B50050" w:rsidP="0088127C">
            <w:pPr>
              <w:pStyle w:val="OtherTableBody"/>
            </w:pPr>
            <w:r>
              <w:t>600=</w:t>
            </w:r>
          </w:p>
        </w:tc>
        <w:tc>
          <w:tcPr>
            <w:tcW w:w="600" w:type="dxa"/>
          </w:tcPr>
          <w:p w14:paraId="0FF2D6A1" w14:textId="77777777" w:rsidR="00B50050" w:rsidRDefault="00B50050" w:rsidP="0088127C">
            <w:pPr>
              <w:pStyle w:val="OtherTableBody"/>
            </w:pPr>
            <w:r>
              <w:t>FT</w:t>
            </w:r>
          </w:p>
        </w:tc>
        <w:tc>
          <w:tcPr>
            <w:tcW w:w="700" w:type="dxa"/>
          </w:tcPr>
          <w:p w14:paraId="7220A3F2" w14:textId="77777777" w:rsidR="00B50050" w:rsidRDefault="00B50050" w:rsidP="0088127C">
            <w:pPr>
              <w:pStyle w:val="OtherTableBody"/>
            </w:pPr>
            <w:r>
              <w:t>Y</w:t>
            </w:r>
          </w:p>
        </w:tc>
        <w:tc>
          <w:tcPr>
            <w:tcW w:w="600" w:type="dxa"/>
          </w:tcPr>
          <w:p w14:paraId="693E635D" w14:textId="77777777" w:rsidR="00B50050" w:rsidRDefault="00B50050" w:rsidP="0088127C">
            <w:pPr>
              <w:pStyle w:val="OtherTableBody"/>
            </w:pPr>
          </w:p>
        </w:tc>
        <w:tc>
          <w:tcPr>
            <w:tcW w:w="900" w:type="dxa"/>
          </w:tcPr>
          <w:p w14:paraId="1976C8B8" w14:textId="77777777" w:rsidR="00B50050" w:rsidRDefault="00B50050" w:rsidP="0088127C">
            <w:pPr>
              <w:pStyle w:val="OtherTableBody"/>
            </w:pPr>
            <w:r>
              <w:t>7.12.2.17</w:t>
            </w:r>
          </w:p>
        </w:tc>
      </w:tr>
      <w:tr w:rsidR="00B50050" w14:paraId="2926885B" w14:textId="77777777" w:rsidTr="00195548">
        <w:tc>
          <w:tcPr>
            <w:tcW w:w="3500" w:type="dxa"/>
          </w:tcPr>
          <w:p w14:paraId="5D5C96B0" w14:textId="77777777" w:rsidR="00B50050" w:rsidRDefault="00B50050" w:rsidP="0088127C">
            <w:pPr>
              <w:pStyle w:val="OtherTableBody"/>
            </w:pPr>
            <w:r>
              <w:t>Event Description from Original Reporter</w:t>
            </w:r>
          </w:p>
        </w:tc>
        <w:tc>
          <w:tcPr>
            <w:tcW w:w="700" w:type="dxa"/>
          </w:tcPr>
          <w:p w14:paraId="440DD4B3" w14:textId="77777777" w:rsidR="00B50050" w:rsidRDefault="00B50050" w:rsidP="0088127C">
            <w:pPr>
              <w:pStyle w:val="OtherTableBody"/>
            </w:pPr>
            <w:r>
              <w:t>01086</w:t>
            </w:r>
          </w:p>
        </w:tc>
        <w:tc>
          <w:tcPr>
            <w:tcW w:w="600" w:type="dxa"/>
          </w:tcPr>
          <w:p w14:paraId="61A5AD0B" w14:textId="77777777" w:rsidR="00B50050" w:rsidRDefault="00B50050" w:rsidP="0088127C">
            <w:pPr>
              <w:pStyle w:val="OtherTableBody"/>
            </w:pPr>
            <w:r>
              <w:t>PEO</w:t>
            </w:r>
          </w:p>
        </w:tc>
        <w:tc>
          <w:tcPr>
            <w:tcW w:w="600" w:type="dxa"/>
          </w:tcPr>
          <w:p w14:paraId="2BEC6CEB" w14:textId="77777777" w:rsidR="00B50050" w:rsidRDefault="00B50050" w:rsidP="0088127C">
            <w:pPr>
              <w:pStyle w:val="OtherTableBody"/>
            </w:pPr>
            <w:r>
              <w:t>14</w:t>
            </w:r>
          </w:p>
        </w:tc>
        <w:tc>
          <w:tcPr>
            <w:tcW w:w="600" w:type="dxa"/>
          </w:tcPr>
          <w:p w14:paraId="281B38C2" w14:textId="77777777" w:rsidR="00B50050" w:rsidRDefault="00B50050" w:rsidP="0088127C">
            <w:pPr>
              <w:pStyle w:val="OtherTableBody"/>
            </w:pPr>
            <w:r>
              <w:t>..</w:t>
            </w:r>
          </w:p>
        </w:tc>
        <w:tc>
          <w:tcPr>
            <w:tcW w:w="600" w:type="dxa"/>
          </w:tcPr>
          <w:p w14:paraId="375D2599" w14:textId="77777777" w:rsidR="00B50050" w:rsidRDefault="00B50050" w:rsidP="0088127C">
            <w:pPr>
              <w:pStyle w:val="OtherTableBody"/>
            </w:pPr>
            <w:r>
              <w:t>600=</w:t>
            </w:r>
          </w:p>
        </w:tc>
        <w:tc>
          <w:tcPr>
            <w:tcW w:w="600" w:type="dxa"/>
          </w:tcPr>
          <w:p w14:paraId="0B781E20" w14:textId="77777777" w:rsidR="00B50050" w:rsidRDefault="00B50050" w:rsidP="0088127C">
            <w:pPr>
              <w:pStyle w:val="OtherTableBody"/>
            </w:pPr>
            <w:r>
              <w:t>FT</w:t>
            </w:r>
          </w:p>
        </w:tc>
        <w:tc>
          <w:tcPr>
            <w:tcW w:w="700" w:type="dxa"/>
          </w:tcPr>
          <w:p w14:paraId="1A28664D" w14:textId="77777777" w:rsidR="00B50050" w:rsidRDefault="00B50050" w:rsidP="0088127C">
            <w:pPr>
              <w:pStyle w:val="OtherTableBody"/>
            </w:pPr>
            <w:r>
              <w:t>Y</w:t>
            </w:r>
          </w:p>
        </w:tc>
        <w:tc>
          <w:tcPr>
            <w:tcW w:w="600" w:type="dxa"/>
          </w:tcPr>
          <w:p w14:paraId="1AE9660D" w14:textId="77777777" w:rsidR="00B50050" w:rsidRDefault="00B50050" w:rsidP="0088127C">
            <w:pPr>
              <w:pStyle w:val="OtherTableBody"/>
            </w:pPr>
          </w:p>
        </w:tc>
        <w:tc>
          <w:tcPr>
            <w:tcW w:w="900" w:type="dxa"/>
          </w:tcPr>
          <w:p w14:paraId="06FCBE8B" w14:textId="77777777" w:rsidR="00B50050" w:rsidRDefault="00B50050" w:rsidP="0088127C">
            <w:pPr>
              <w:pStyle w:val="OtherTableBody"/>
            </w:pPr>
            <w:r>
              <w:t>7.12.2.14</w:t>
            </w:r>
          </w:p>
        </w:tc>
      </w:tr>
      <w:tr w:rsidR="00B50050" w14:paraId="1DEFB08C" w14:textId="77777777" w:rsidTr="00195548">
        <w:tc>
          <w:tcPr>
            <w:tcW w:w="3500" w:type="dxa"/>
          </w:tcPr>
          <w:p w14:paraId="4649C4D4" w14:textId="77777777" w:rsidR="00B50050" w:rsidRDefault="00B50050" w:rsidP="0088127C">
            <w:pPr>
              <w:pStyle w:val="OtherTableBody"/>
            </w:pPr>
            <w:r>
              <w:t>Event Description from Others</w:t>
            </w:r>
          </w:p>
        </w:tc>
        <w:tc>
          <w:tcPr>
            <w:tcW w:w="700" w:type="dxa"/>
          </w:tcPr>
          <w:p w14:paraId="1710D495" w14:textId="77777777" w:rsidR="00B50050" w:rsidRDefault="00B50050" w:rsidP="0088127C">
            <w:pPr>
              <w:pStyle w:val="OtherTableBody"/>
            </w:pPr>
            <w:r>
              <w:t>01085</w:t>
            </w:r>
          </w:p>
        </w:tc>
        <w:tc>
          <w:tcPr>
            <w:tcW w:w="600" w:type="dxa"/>
          </w:tcPr>
          <w:p w14:paraId="7BB80A41" w14:textId="77777777" w:rsidR="00B50050" w:rsidRDefault="00B50050" w:rsidP="0088127C">
            <w:pPr>
              <w:pStyle w:val="OtherTableBody"/>
            </w:pPr>
            <w:r>
              <w:t>PEO</w:t>
            </w:r>
          </w:p>
        </w:tc>
        <w:tc>
          <w:tcPr>
            <w:tcW w:w="600" w:type="dxa"/>
          </w:tcPr>
          <w:p w14:paraId="5E6E4D4F" w14:textId="77777777" w:rsidR="00B50050" w:rsidRDefault="00B50050" w:rsidP="0088127C">
            <w:pPr>
              <w:pStyle w:val="OtherTableBody"/>
            </w:pPr>
            <w:r>
              <w:t>13</w:t>
            </w:r>
          </w:p>
        </w:tc>
        <w:tc>
          <w:tcPr>
            <w:tcW w:w="600" w:type="dxa"/>
          </w:tcPr>
          <w:p w14:paraId="4898A68A" w14:textId="77777777" w:rsidR="00B50050" w:rsidRDefault="00B50050" w:rsidP="0088127C">
            <w:pPr>
              <w:pStyle w:val="OtherTableBody"/>
            </w:pPr>
            <w:r>
              <w:t>..</w:t>
            </w:r>
          </w:p>
        </w:tc>
        <w:tc>
          <w:tcPr>
            <w:tcW w:w="600" w:type="dxa"/>
          </w:tcPr>
          <w:p w14:paraId="2339E9FB" w14:textId="77777777" w:rsidR="00B50050" w:rsidRDefault="00B50050" w:rsidP="0088127C">
            <w:pPr>
              <w:pStyle w:val="OtherTableBody"/>
            </w:pPr>
            <w:r>
              <w:t>600=</w:t>
            </w:r>
          </w:p>
        </w:tc>
        <w:tc>
          <w:tcPr>
            <w:tcW w:w="600" w:type="dxa"/>
          </w:tcPr>
          <w:p w14:paraId="7FD20098" w14:textId="77777777" w:rsidR="00B50050" w:rsidRDefault="00B50050" w:rsidP="0088127C">
            <w:pPr>
              <w:pStyle w:val="OtherTableBody"/>
            </w:pPr>
            <w:r>
              <w:t>FT</w:t>
            </w:r>
          </w:p>
        </w:tc>
        <w:tc>
          <w:tcPr>
            <w:tcW w:w="700" w:type="dxa"/>
          </w:tcPr>
          <w:p w14:paraId="366DD330" w14:textId="77777777" w:rsidR="00B50050" w:rsidRDefault="00B50050" w:rsidP="0088127C">
            <w:pPr>
              <w:pStyle w:val="OtherTableBody"/>
            </w:pPr>
            <w:r>
              <w:t>Y</w:t>
            </w:r>
          </w:p>
        </w:tc>
        <w:tc>
          <w:tcPr>
            <w:tcW w:w="600" w:type="dxa"/>
          </w:tcPr>
          <w:p w14:paraId="2E4B979A" w14:textId="77777777" w:rsidR="00B50050" w:rsidRDefault="00B50050" w:rsidP="0088127C">
            <w:pPr>
              <w:pStyle w:val="OtherTableBody"/>
            </w:pPr>
          </w:p>
        </w:tc>
        <w:tc>
          <w:tcPr>
            <w:tcW w:w="900" w:type="dxa"/>
          </w:tcPr>
          <w:p w14:paraId="2503CD82" w14:textId="77777777" w:rsidR="00B50050" w:rsidRDefault="00B50050" w:rsidP="0088127C">
            <w:pPr>
              <w:pStyle w:val="OtherTableBody"/>
            </w:pPr>
            <w:r>
              <w:t>7.12.2.13</w:t>
            </w:r>
          </w:p>
        </w:tc>
      </w:tr>
      <w:tr w:rsidR="00B50050" w14:paraId="435E27CE" w14:textId="77777777" w:rsidTr="00195548">
        <w:tc>
          <w:tcPr>
            <w:tcW w:w="3500" w:type="dxa"/>
          </w:tcPr>
          <w:p w14:paraId="0F54A6CE" w14:textId="77777777" w:rsidR="00B50050" w:rsidRDefault="00B50050" w:rsidP="0088127C">
            <w:pPr>
              <w:pStyle w:val="OtherTableBody"/>
            </w:pPr>
            <w:r>
              <w:t>Event Description from Patient</w:t>
            </w:r>
          </w:p>
        </w:tc>
        <w:tc>
          <w:tcPr>
            <w:tcW w:w="700" w:type="dxa"/>
          </w:tcPr>
          <w:p w14:paraId="3D8FEC4D" w14:textId="77777777" w:rsidR="00B50050" w:rsidRDefault="00B50050" w:rsidP="0088127C">
            <w:pPr>
              <w:pStyle w:val="OtherTableBody"/>
            </w:pPr>
            <w:r>
              <w:t>01087</w:t>
            </w:r>
          </w:p>
        </w:tc>
        <w:tc>
          <w:tcPr>
            <w:tcW w:w="600" w:type="dxa"/>
          </w:tcPr>
          <w:p w14:paraId="55691A0B" w14:textId="77777777" w:rsidR="00B50050" w:rsidRDefault="00B50050" w:rsidP="0088127C">
            <w:pPr>
              <w:pStyle w:val="OtherTableBody"/>
            </w:pPr>
            <w:r>
              <w:t>PEO</w:t>
            </w:r>
          </w:p>
        </w:tc>
        <w:tc>
          <w:tcPr>
            <w:tcW w:w="600" w:type="dxa"/>
          </w:tcPr>
          <w:p w14:paraId="3C18EA31" w14:textId="77777777" w:rsidR="00B50050" w:rsidRDefault="00B50050" w:rsidP="0088127C">
            <w:pPr>
              <w:pStyle w:val="OtherTableBody"/>
            </w:pPr>
            <w:r>
              <w:t>15</w:t>
            </w:r>
          </w:p>
        </w:tc>
        <w:tc>
          <w:tcPr>
            <w:tcW w:w="600" w:type="dxa"/>
          </w:tcPr>
          <w:p w14:paraId="22DD3D9B" w14:textId="77777777" w:rsidR="00B50050" w:rsidRDefault="00B50050" w:rsidP="0088127C">
            <w:pPr>
              <w:pStyle w:val="OtherTableBody"/>
            </w:pPr>
            <w:r>
              <w:t>..</w:t>
            </w:r>
          </w:p>
        </w:tc>
        <w:tc>
          <w:tcPr>
            <w:tcW w:w="600" w:type="dxa"/>
          </w:tcPr>
          <w:p w14:paraId="1C913B0D" w14:textId="77777777" w:rsidR="00B50050" w:rsidRDefault="00B50050" w:rsidP="0088127C">
            <w:pPr>
              <w:pStyle w:val="OtherTableBody"/>
            </w:pPr>
            <w:r>
              <w:t>600=</w:t>
            </w:r>
          </w:p>
        </w:tc>
        <w:tc>
          <w:tcPr>
            <w:tcW w:w="600" w:type="dxa"/>
          </w:tcPr>
          <w:p w14:paraId="0A93301A" w14:textId="77777777" w:rsidR="00B50050" w:rsidRDefault="00B50050" w:rsidP="0088127C">
            <w:pPr>
              <w:pStyle w:val="OtherTableBody"/>
            </w:pPr>
            <w:r>
              <w:t>FT</w:t>
            </w:r>
          </w:p>
        </w:tc>
        <w:tc>
          <w:tcPr>
            <w:tcW w:w="700" w:type="dxa"/>
          </w:tcPr>
          <w:p w14:paraId="4BA908C5" w14:textId="77777777" w:rsidR="00B50050" w:rsidRDefault="00B50050" w:rsidP="0088127C">
            <w:pPr>
              <w:pStyle w:val="OtherTableBody"/>
            </w:pPr>
            <w:r>
              <w:t>Y</w:t>
            </w:r>
          </w:p>
        </w:tc>
        <w:tc>
          <w:tcPr>
            <w:tcW w:w="600" w:type="dxa"/>
          </w:tcPr>
          <w:p w14:paraId="2EC257AB" w14:textId="77777777" w:rsidR="00B50050" w:rsidRDefault="00B50050" w:rsidP="0088127C">
            <w:pPr>
              <w:pStyle w:val="OtherTableBody"/>
            </w:pPr>
          </w:p>
        </w:tc>
        <w:tc>
          <w:tcPr>
            <w:tcW w:w="900" w:type="dxa"/>
          </w:tcPr>
          <w:p w14:paraId="70A9F663" w14:textId="77777777" w:rsidR="00B50050" w:rsidRDefault="00B50050" w:rsidP="0088127C">
            <w:pPr>
              <w:pStyle w:val="OtherTableBody"/>
            </w:pPr>
            <w:r>
              <w:t>7.12.2.15</w:t>
            </w:r>
          </w:p>
        </w:tc>
      </w:tr>
      <w:tr w:rsidR="00B50050" w14:paraId="2F06E0FA" w14:textId="77777777" w:rsidTr="00195548">
        <w:tc>
          <w:tcPr>
            <w:tcW w:w="3500" w:type="dxa"/>
          </w:tcPr>
          <w:p w14:paraId="0E29DCC9" w14:textId="77777777" w:rsidR="00B50050" w:rsidRDefault="00B50050" w:rsidP="0088127C">
            <w:pPr>
              <w:pStyle w:val="OtherTableBody"/>
            </w:pPr>
            <w:r>
              <w:t>Event Description from Practitioner</w:t>
            </w:r>
          </w:p>
        </w:tc>
        <w:tc>
          <w:tcPr>
            <w:tcW w:w="700" w:type="dxa"/>
          </w:tcPr>
          <w:p w14:paraId="7707C16A" w14:textId="77777777" w:rsidR="00B50050" w:rsidRDefault="00B50050" w:rsidP="0088127C">
            <w:pPr>
              <w:pStyle w:val="OtherTableBody"/>
            </w:pPr>
            <w:r>
              <w:t>01088</w:t>
            </w:r>
          </w:p>
        </w:tc>
        <w:tc>
          <w:tcPr>
            <w:tcW w:w="600" w:type="dxa"/>
          </w:tcPr>
          <w:p w14:paraId="7F93FAC3" w14:textId="77777777" w:rsidR="00B50050" w:rsidRDefault="00B50050" w:rsidP="0088127C">
            <w:pPr>
              <w:pStyle w:val="OtherTableBody"/>
            </w:pPr>
            <w:r>
              <w:t>PEO</w:t>
            </w:r>
          </w:p>
        </w:tc>
        <w:tc>
          <w:tcPr>
            <w:tcW w:w="600" w:type="dxa"/>
          </w:tcPr>
          <w:p w14:paraId="6B080366" w14:textId="77777777" w:rsidR="00B50050" w:rsidRDefault="00B50050" w:rsidP="0088127C">
            <w:pPr>
              <w:pStyle w:val="OtherTableBody"/>
            </w:pPr>
            <w:r>
              <w:t>16</w:t>
            </w:r>
          </w:p>
        </w:tc>
        <w:tc>
          <w:tcPr>
            <w:tcW w:w="600" w:type="dxa"/>
          </w:tcPr>
          <w:p w14:paraId="2D7743F0" w14:textId="77777777" w:rsidR="00B50050" w:rsidRDefault="00B50050" w:rsidP="0088127C">
            <w:pPr>
              <w:pStyle w:val="OtherTableBody"/>
            </w:pPr>
            <w:r>
              <w:t>..</w:t>
            </w:r>
          </w:p>
        </w:tc>
        <w:tc>
          <w:tcPr>
            <w:tcW w:w="600" w:type="dxa"/>
          </w:tcPr>
          <w:p w14:paraId="5376069C" w14:textId="77777777" w:rsidR="00B50050" w:rsidRDefault="00B50050" w:rsidP="0088127C">
            <w:pPr>
              <w:pStyle w:val="OtherTableBody"/>
            </w:pPr>
            <w:r>
              <w:t>600=</w:t>
            </w:r>
          </w:p>
        </w:tc>
        <w:tc>
          <w:tcPr>
            <w:tcW w:w="600" w:type="dxa"/>
          </w:tcPr>
          <w:p w14:paraId="71E85FE4" w14:textId="77777777" w:rsidR="00B50050" w:rsidRDefault="00B50050" w:rsidP="0088127C">
            <w:pPr>
              <w:pStyle w:val="OtherTableBody"/>
            </w:pPr>
            <w:r>
              <w:t>FT</w:t>
            </w:r>
          </w:p>
        </w:tc>
        <w:tc>
          <w:tcPr>
            <w:tcW w:w="700" w:type="dxa"/>
          </w:tcPr>
          <w:p w14:paraId="7AB3AA22" w14:textId="77777777" w:rsidR="00B50050" w:rsidRDefault="00B50050" w:rsidP="0088127C">
            <w:pPr>
              <w:pStyle w:val="OtherTableBody"/>
            </w:pPr>
            <w:r>
              <w:t>Y</w:t>
            </w:r>
          </w:p>
        </w:tc>
        <w:tc>
          <w:tcPr>
            <w:tcW w:w="600" w:type="dxa"/>
          </w:tcPr>
          <w:p w14:paraId="5992C160" w14:textId="77777777" w:rsidR="00B50050" w:rsidRDefault="00B50050" w:rsidP="0088127C">
            <w:pPr>
              <w:pStyle w:val="OtherTableBody"/>
            </w:pPr>
          </w:p>
        </w:tc>
        <w:tc>
          <w:tcPr>
            <w:tcW w:w="900" w:type="dxa"/>
          </w:tcPr>
          <w:p w14:paraId="6E1176C9" w14:textId="77777777" w:rsidR="00B50050" w:rsidRDefault="00B50050" w:rsidP="0088127C">
            <w:pPr>
              <w:pStyle w:val="OtherTableBody"/>
            </w:pPr>
            <w:r>
              <w:t>7.12.2.16</w:t>
            </w:r>
          </w:p>
        </w:tc>
      </w:tr>
      <w:tr w:rsidR="00B50050" w14:paraId="3432C8FE" w14:textId="77777777" w:rsidTr="00195548">
        <w:tc>
          <w:tcPr>
            <w:tcW w:w="3500" w:type="dxa"/>
          </w:tcPr>
          <w:p w14:paraId="35F19649" w14:textId="77777777" w:rsidR="00B50050" w:rsidRDefault="00B50050" w:rsidP="0088127C">
            <w:pPr>
              <w:pStyle w:val="OtherTableBody"/>
            </w:pPr>
            <w:r>
              <w:t>Event Ended Data/Time</w:t>
            </w:r>
          </w:p>
        </w:tc>
        <w:tc>
          <w:tcPr>
            <w:tcW w:w="700" w:type="dxa"/>
          </w:tcPr>
          <w:p w14:paraId="101F4298" w14:textId="77777777" w:rsidR="00B50050" w:rsidRDefault="00B50050" w:rsidP="0088127C">
            <w:pPr>
              <w:pStyle w:val="OtherTableBody"/>
            </w:pPr>
            <w:r>
              <w:t>01078</w:t>
            </w:r>
          </w:p>
        </w:tc>
        <w:tc>
          <w:tcPr>
            <w:tcW w:w="600" w:type="dxa"/>
          </w:tcPr>
          <w:p w14:paraId="1A4A6D0E" w14:textId="77777777" w:rsidR="00B50050" w:rsidRDefault="00B50050" w:rsidP="0088127C">
            <w:pPr>
              <w:pStyle w:val="OtherTableBody"/>
            </w:pPr>
            <w:r>
              <w:t>PEO</w:t>
            </w:r>
          </w:p>
        </w:tc>
        <w:tc>
          <w:tcPr>
            <w:tcW w:w="600" w:type="dxa"/>
          </w:tcPr>
          <w:p w14:paraId="34466F87" w14:textId="77777777" w:rsidR="00B50050" w:rsidRDefault="00B50050" w:rsidP="0088127C">
            <w:pPr>
              <w:pStyle w:val="OtherTableBody"/>
            </w:pPr>
            <w:r>
              <w:t>6</w:t>
            </w:r>
          </w:p>
        </w:tc>
        <w:tc>
          <w:tcPr>
            <w:tcW w:w="600" w:type="dxa"/>
          </w:tcPr>
          <w:p w14:paraId="0D3165CA" w14:textId="77777777" w:rsidR="00B50050" w:rsidRDefault="00B50050" w:rsidP="0088127C">
            <w:pPr>
              <w:pStyle w:val="OtherTableBody"/>
            </w:pPr>
            <w:r>
              <w:t>..</w:t>
            </w:r>
          </w:p>
        </w:tc>
        <w:tc>
          <w:tcPr>
            <w:tcW w:w="600" w:type="dxa"/>
          </w:tcPr>
          <w:p w14:paraId="3B1A9E65" w14:textId="77777777" w:rsidR="00B50050" w:rsidRDefault="00B50050" w:rsidP="0088127C">
            <w:pPr>
              <w:pStyle w:val="OtherTableBody"/>
            </w:pPr>
          </w:p>
        </w:tc>
        <w:tc>
          <w:tcPr>
            <w:tcW w:w="600" w:type="dxa"/>
          </w:tcPr>
          <w:p w14:paraId="073B6262" w14:textId="77777777" w:rsidR="00B50050" w:rsidRDefault="00B50050" w:rsidP="0088127C">
            <w:pPr>
              <w:pStyle w:val="OtherTableBody"/>
            </w:pPr>
            <w:r>
              <w:t>DTM</w:t>
            </w:r>
          </w:p>
        </w:tc>
        <w:tc>
          <w:tcPr>
            <w:tcW w:w="700" w:type="dxa"/>
          </w:tcPr>
          <w:p w14:paraId="0C3A0D57" w14:textId="77777777" w:rsidR="00B50050" w:rsidRDefault="00B50050" w:rsidP="0088127C">
            <w:pPr>
              <w:pStyle w:val="OtherTableBody"/>
            </w:pPr>
          </w:p>
        </w:tc>
        <w:tc>
          <w:tcPr>
            <w:tcW w:w="600" w:type="dxa"/>
          </w:tcPr>
          <w:p w14:paraId="2A1E7DE0" w14:textId="77777777" w:rsidR="00B50050" w:rsidRDefault="00B50050" w:rsidP="0088127C">
            <w:pPr>
              <w:pStyle w:val="OtherTableBody"/>
            </w:pPr>
          </w:p>
        </w:tc>
        <w:tc>
          <w:tcPr>
            <w:tcW w:w="900" w:type="dxa"/>
          </w:tcPr>
          <w:p w14:paraId="6ECFC7D9" w14:textId="77777777" w:rsidR="00B50050" w:rsidRDefault="00B50050" w:rsidP="0088127C">
            <w:pPr>
              <w:pStyle w:val="OtherTableBody"/>
            </w:pPr>
            <w:r>
              <w:t>7.12.2.6</w:t>
            </w:r>
          </w:p>
        </w:tc>
      </w:tr>
      <w:tr w:rsidR="00B50050" w14:paraId="6D5CFCD5" w14:textId="77777777" w:rsidTr="00195548">
        <w:tc>
          <w:tcPr>
            <w:tcW w:w="3500" w:type="dxa"/>
          </w:tcPr>
          <w:p w14:paraId="1B55872D" w14:textId="77777777" w:rsidR="00B50050" w:rsidRDefault="00B50050" w:rsidP="0088127C">
            <w:pPr>
              <w:pStyle w:val="OtherTableBody"/>
            </w:pPr>
            <w:r>
              <w:t>Event Exacerbation Date/Time</w:t>
            </w:r>
          </w:p>
        </w:tc>
        <w:tc>
          <w:tcPr>
            <w:tcW w:w="700" w:type="dxa"/>
          </w:tcPr>
          <w:p w14:paraId="3B2F8717" w14:textId="77777777" w:rsidR="00B50050" w:rsidRDefault="00B50050" w:rsidP="0088127C">
            <w:pPr>
              <w:pStyle w:val="OtherTableBody"/>
            </w:pPr>
            <w:r>
              <w:t>01076</w:t>
            </w:r>
          </w:p>
        </w:tc>
        <w:tc>
          <w:tcPr>
            <w:tcW w:w="600" w:type="dxa"/>
          </w:tcPr>
          <w:p w14:paraId="295E4A9C" w14:textId="77777777" w:rsidR="00B50050" w:rsidRDefault="00B50050" w:rsidP="0088127C">
            <w:pPr>
              <w:pStyle w:val="OtherTableBody"/>
            </w:pPr>
            <w:r>
              <w:t>PEO</w:t>
            </w:r>
          </w:p>
        </w:tc>
        <w:tc>
          <w:tcPr>
            <w:tcW w:w="600" w:type="dxa"/>
          </w:tcPr>
          <w:p w14:paraId="21610091" w14:textId="77777777" w:rsidR="00B50050" w:rsidRDefault="00B50050" w:rsidP="0088127C">
            <w:pPr>
              <w:pStyle w:val="OtherTableBody"/>
            </w:pPr>
            <w:r>
              <w:t>4</w:t>
            </w:r>
          </w:p>
        </w:tc>
        <w:tc>
          <w:tcPr>
            <w:tcW w:w="600" w:type="dxa"/>
          </w:tcPr>
          <w:p w14:paraId="215F6F81" w14:textId="77777777" w:rsidR="00B50050" w:rsidRDefault="00B50050" w:rsidP="0088127C">
            <w:pPr>
              <w:pStyle w:val="OtherTableBody"/>
            </w:pPr>
            <w:r>
              <w:t>..</w:t>
            </w:r>
          </w:p>
        </w:tc>
        <w:tc>
          <w:tcPr>
            <w:tcW w:w="600" w:type="dxa"/>
          </w:tcPr>
          <w:p w14:paraId="65455D83" w14:textId="77777777" w:rsidR="00B50050" w:rsidRDefault="00B50050" w:rsidP="0088127C">
            <w:pPr>
              <w:pStyle w:val="OtherTableBody"/>
            </w:pPr>
          </w:p>
        </w:tc>
        <w:tc>
          <w:tcPr>
            <w:tcW w:w="600" w:type="dxa"/>
          </w:tcPr>
          <w:p w14:paraId="31214687" w14:textId="77777777" w:rsidR="00B50050" w:rsidRDefault="00B50050" w:rsidP="0088127C">
            <w:pPr>
              <w:pStyle w:val="OtherTableBody"/>
            </w:pPr>
            <w:r>
              <w:t>DTM</w:t>
            </w:r>
          </w:p>
        </w:tc>
        <w:tc>
          <w:tcPr>
            <w:tcW w:w="700" w:type="dxa"/>
          </w:tcPr>
          <w:p w14:paraId="649B7E02" w14:textId="77777777" w:rsidR="00B50050" w:rsidRDefault="00B50050" w:rsidP="0088127C">
            <w:pPr>
              <w:pStyle w:val="OtherTableBody"/>
            </w:pPr>
          </w:p>
        </w:tc>
        <w:tc>
          <w:tcPr>
            <w:tcW w:w="600" w:type="dxa"/>
          </w:tcPr>
          <w:p w14:paraId="3C3E122E" w14:textId="77777777" w:rsidR="00B50050" w:rsidRDefault="00B50050" w:rsidP="0088127C">
            <w:pPr>
              <w:pStyle w:val="OtherTableBody"/>
            </w:pPr>
          </w:p>
        </w:tc>
        <w:tc>
          <w:tcPr>
            <w:tcW w:w="900" w:type="dxa"/>
          </w:tcPr>
          <w:p w14:paraId="344C476D" w14:textId="77777777" w:rsidR="00B50050" w:rsidRDefault="00B50050" w:rsidP="0088127C">
            <w:pPr>
              <w:pStyle w:val="OtherTableBody"/>
            </w:pPr>
            <w:r>
              <w:t>7.12.2.4</w:t>
            </w:r>
          </w:p>
        </w:tc>
      </w:tr>
      <w:tr w:rsidR="00B50050" w14:paraId="0A2418A5" w14:textId="77777777" w:rsidTr="00195548">
        <w:tc>
          <w:tcPr>
            <w:tcW w:w="3500" w:type="dxa"/>
          </w:tcPr>
          <w:p w14:paraId="235C6839" w14:textId="77777777" w:rsidR="00B50050" w:rsidRDefault="00B50050" w:rsidP="0088127C">
            <w:pPr>
              <w:pStyle w:val="OtherTableBody"/>
            </w:pPr>
            <w:r>
              <w:t>Event Expected</w:t>
            </w:r>
          </w:p>
        </w:tc>
        <w:tc>
          <w:tcPr>
            <w:tcW w:w="700" w:type="dxa"/>
          </w:tcPr>
          <w:p w14:paraId="2B171B77" w14:textId="77777777" w:rsidR="00B50050" w:rsidRDefault="00B50050" w:rsidP="0088127C">
            <w:pPr>
              <w:pStyle w:val="OtherTableBody"/>
            </w:pPr>
            <w:r>
              <w:t>01082</w:t>
            </w:r>
          </w:p>
        </w:tc>
        <w:tc>
          <w:tcPr>
            <w:tcW w:w="600" w:type="dxa"/>
          </w:tcPr>
          <w:p w14:paraId="30856605" w14:textId="77777777" w:rsidR="00B50050" w:rsidRDefault="00B50050" w:rsidP="0088127C">
            <w:pPr>
              <w:pStyle w:val="OtherTableBody"/>
            </w:pPr>
            <w:r>
              <w:t>PEO</w:t>
            </w:r>
          </w:p>
        </w:tc>
        <w:tc>
          <w:tcPr>
            <w:tcW w:w="600" w:type="dxa"/>
          </w:tcPr>
          <w:p w14:paraId="08A793BA" w14:textId="77777777" w:rsidR="00B50050" w:rsidRDefault="00B50050" w:rsidP="0088127C">
            <w:pPr>
              <w:pStyle w:val="OtherTableBody"/>
            </w:pPr>
            <w:r>
              <w:t>10</w:t>
            </w:r>
          </w:p>
        </w:tc>
        <w:tc>
          <w:tcPr>
            <w:tcW w:w="600" w:type="dxa"/>
          </w:tcPr>
          <w:p w14:paraId="1FDB0C1B" w14:textId="77777777" w:rsidR="00B50050" w:rsidRDefault="00B50050" w:rsidP="0088127C">
            <w:pPr>
              <w:pStyle w:val="OtherTableBody"/>
            </w:pPr>
            <w:r>
              <w:t>1..1</w:t>
            </w:r>
          </w:p>
        </w:tc>
        <w:tc>
          <w:tcPr>
            <w:tcW w:w="600" w:type="dxa"/>
          </w:tcPr>
          <w:p w14:paraId="316C30DD" w14:textId="77777777" w:rsidR="00B50050" w:rsidRDefault="00B50050" w:rsidP="0088127C">
            <w:pPr>
              <w:pStyle w:val="OtherTableBody"/>
            </w:pPr>
          </w:p>
        </w:tc>
        <w:tc>
          <w:tcPr>
            <w:tcW w:w="600" w:type="dxa"/>
          </w:tcPr>
          <w:p w14:paraId="1E9B6BF3" w14:textId="77777777" w:rsidR="00B50050" w:rsidRDefault="00B50050" w:rsidP="0088127C">
            <w:pPr>
              <w:pStyle w:val="OtherTableBody"/>
            </w:pPr>
            <w:r>
              <w:t>ID</w:t>
            </w:r>
          </w:p>
        </w:tc>
        <w:tc>
          <w:tcPr>
            <w:tcW w:w="700" w:type="dxa"/>
          </w:tcPr>
          <w:p w14:paraId="4B88FEB3" w14:textId="77777777" w:rsidR="00B50050" w:rsidRDefault="00B50050" w:rsidP="0088127C">
            <w:pPr>
              <w:pStyle w:val="OtherTableBody"/>
            </w:pPr>
          </w:p>
        </w:tc>
        <w:tc>
          <w:tcPr>
            <w:tcW w:w="600" w:type="dxa"/>
          </w:tcPr>
          <w:p w14:paraId="61A0066C" w14:textId="77777777" w:rsidR="00B50050" w:rsidRDefault="00B50050" w:rsidP="0088127C">
            <w:pPr>
              <w:pStyle w:val="OtherTableBody"/>
            </w:pPr>
            <w:r>
              <w:t>0239</w:t>
            </w:r>
          </w:p>
        </w:tc>
        <w:tc>
          <w:tcPr>
            <w:tcW w:w="900" w:type="dxa"/>
          </w:tcPr>
          <w:p w14:paraId="53233E91" w14:textId="77777777" w:rsidR="00B50050" w:rsidRDefault="00B50050" w:rsidP="0088127C">
            <w:pPr>
              <w:pStyle w:val="OtherTableBody"/>
            </w:pPr>
            <w:r>
              <w:t>7.12.2.10</w:t>
            </w:r>
          </w:p>
        </w:tc>
      </w:tr>
      <w:tr w:rsidR="00B50050" w14:paraId="529CD402" w14:textId="77777777" w:rsidTr="00195548">
        <w:tc>
          <w:tcPr>
            <w:tcW w:w="3500" w:type="dxa"/>
          </w:tcPr>
          <w:p w14:paraId="25D22EDC" w14:textId="77777777" w:rsidR="00B50050" w:rsidRDefault="00B50050" w:rsidP="0088127C">
            <w:pPr>
              <w:pStyle w:val="OtherTableBody"/>
            </w:pPr>
            <w:r>
              <w:t>Event Facility</w:t>
            </w:r>
          </w:p>
        </w:tc>
        <w:tc>
          <w:tcPr>
            <w:tcW w:w="700" w:type="dxa"/>
          </w:tcPr>
          <w:p w14:paraId="0B5C7B40" w14:textId="77777777" w:rsidR="00B50050" w:rsidRDefault="00B50050" w:rsidP="0088127C">
            <w:pPr>
              <w:pStyle w:val="OtherTableBody"/>
            </w:pPr>
            <w:r>
              <w:t>01534</w:t>
            </w:r>
          </w:p>
        </w:tc>
        <w:tc>
          <w:tcPr>
            <w:tcW w:w="600" w:type="dxa"/>
          </w:tcPr>
          <w:p w14:paraId="75F10B1B" w14:textId="77777777" w:rsidR="00B50050" w:rsidRDefault="00B50050" w:rsidP="0088127C">
            <w:pPr>
              <w:pStyle w:val="OtherTableBody"/>
            </w:pPr>
            <w:r>
              <w:t>EVN</w:t>
            </w:r>
          </w:p>
        </w:tc>
        <w:tc>
          <w:tcPr>
            <w:tcW w:w="600" w:type="dxa"/>
          </w:tcPr>
          <w:p w14:paraId="3B44083D" w14:textId="77777777" w:rsidR="00B50050" w:rsidRDefault="00B50050" w:rsidP="0088127C">
            <w:pPr>
              <w:pStyle w:val="OtherTableBody"/>
            </w:pPr>
            <w:r>
              <w:t>7</w:t>
            </w:r>
          </w:p>
        </w:tc>
        <w:tc>
          <w:tcPr>
            <w:tcW w:w="600" w:type="dxa"/>
          </w:tcPr>
          <w:p w14:paraId="3BFCE8B2" w14:textId="77777777" w:rsidR="00B50050" w:rsidRDefault="00B50050" w:rsidP="0088127C">
            <w:pPr>
              <w:pStyle w:val="OtherTableBody"/>
            </w:pPr>
            <w:r>
              <w:t>..</w:t>
            </w:r>
          </w:p>
        </w:tc>
        <w:tc>
          <w:tcPr>
            <w:tcW w:w="600" w:type="dxa"/>
          </w:tcPr>
          <w:p w14:paraId="7077DB03" w14:textId="77777777" w:rsidR="00B50050" w:rsidRDefault="00B50050" w:rsidP="0088127C">
            <w:pPr>
              <w:pStyle w:val="OtherTableBody"/>
            </w:pPr>
          </w:p>
        </w:tc>
        <w:tc>
          <w:tcPr>
            <w:tcW w:w="600" w:type="dxa"/>
          </w:tcPr>
          <w:p w14:paraId="411A06F0" w14:textId="77777777" w:rsidR="00B50050" w:rsidRDefault="00B50050" w:rsidP="0088127C">
            <w:pPr>
              <w:pStyle w:val="OtherTableBody"/>
            </w:pPr>
            <w:r>
              <w:t>HD</w:t>
            </w:r>
          </w:p>
        </w:tc>
        <w:tc>
          <w:tcPr>
            <w:tcW w:w="700" w:type="dxa"/>
          </w:tcPr>
          <w:p w14:paraId="1E8900FA" w14:textId="77777777" w:rsidR="00B50050" w:rsidRDefault="00B50050" w:rsidP="0088127C">
            <w:pPr>
              <w:pStyle w:val="OtherTableBody"/>
            </w:pPr>
          </w:p>
        </w:tc>
        <w:tc>
          <w:tcPr>
            <w:tcW w:w="600" w:type="dxa"/>
          </w:tcPr>
          <w:p w14:paraId="08F73DDB" w14:textId="77777777" w:rsidR="00B50050" w:rsidRDefault="00B50050" w:rsidP="0088127C">
            <w:pPr>
              <w:pStyle w:val="OtherTableBody"/>
            </w:pPr>
          </w:p>
        </w:tc>
        <w:tc>
          <w:tcPr>
            <w:tcW w:w="900" w:type="dxa"/>
          </w:tcPr>
          <w:p w14:paraId="100CB588" w14:textId="77777777" w:rsidR="00B50050" w:rsidRDefault="00B50050" w:rsidP="0088127C">
            <w:pPr>
              <w:pStyle w:val="OtherTableBody"/>
            </w:pPr>
            <w:r>
              <w:t>3.4.1.7</w:t>
            </w:r>
          </w:p>
        </w:tc>
      </w:tr>
      <w:tr w:rsidR="00B50050" w14:paraId="78283214" w14:textId="77777777" w:rsidTr="00195548">
        <w:tc>
          <w:tcPr>
            <w:tcW w:w="3500" w:type="dxa"/>
          </w:tcPr>
          <w:p w14:paraId="657E3401" w14:textId="77777777" w:rsidR="00B50050" w:rsidRDefault="00B50050" w:rsidP="0088127C">
            <w:pPr>
              <w:pStyle w:val="OtherTableBody"/>
            </w:pPr>
            <w:r>
              <w:t>Event Identifiers Used</w:t>
            </w:r>
          </w:p>
        </w:tc>
        <w:tc>
          <w:tcPr>
            <w:tcW w:w="700" w:type="dxa"/>
          </w:tcPr>
          <w:p w14:paraId="359DFE0E" w14:textId="77777777" w:rsidR="00B50050" w:rsidRDefault="00B50050" w:rsidP="0088127C">
            <w:pPr>
              <w:pStyle w:val="OtherTableBody"/>
            </w:pPr>
            <w:r>
              <w:t>01073</w:t>
            </w:r>
          </w:p>
        </w:tc>
        <w:tc>
          <w:tcPr>
            <w:tcW w:w="600" w:type="dxa"/>
          </w:tcPr>
          <w:p w14:paraId="092823F3" w14:textId="77777777" w:rsidR="00B50050" w:rsidRDefault="00B50050" w:rsidP="0088127C">
            <w:pPr>
              <w:pStyle w:val="OtherTableBody"/>
            </w:pPr>
            <w:r>
              <w:t>PEO</w:t>
            </w:r>
          </w:p>
        </w:tc>
        <w:tc>
          <w:tcPr>
            <w:tcW w:w="600" w:type="dxa"/>
          </w:tcPr>
          <w:p w14:paraId="63F7D1FB" w14:textId="77777777" w:rsidR="00B50050" w:rsidRDefault="00B50050" w:rsidP="0088127C">
            <w:pPr>
              <w:pStyle w:val="OtherTableBody"/>
            </w:pPr>
            <w:r>
              <w:t>1</w:t>
            </w:r>
          </w:p>
        </w:tc>
        <w:tc>
          <w:tcPr>
            <w:tcW w:w="600" w:type="dxa"/>
          </w:tcPr>
          <w:p w14:paraId="353F6692" w14:textId="77777777" w:rsidR="00B50050" w:rsidRDefault="00B50050" w:rsidP="0088127C">
            <w:pPr>
              <w:pStyle w:val="OtherTableBody"/>
            </w:pPr>
            <w:r>
              <w:t>..</w:t>
            </w:r>
          </w:p>
        </w:tc>
        <w:tc>
          <w:tcPr>
            <w:tcW w:w="600" w:type="dxa"/>
          </w:tcPr>
          <w:p w14:paraId="5C4EC774" w14:textId="77777777" w:rsidR="00B50050" w:rsidRDefault="00B50050" w:rsidP="0088127C">
            <w:pPr>
              <w:pStyle w:val="OtherTableBody"/>
            </w:pPr>
          </w:p>
        </w:tc>
        <w:tc>
          <w:tcPr>
            <w:tcW w:w="600" w:type="dxa"/>
          </w:tcPr>
          <w:p w14:paraId="554693DE" w14:textId="77777777" w:rsidR="00B50050" w:rsidRDefault="00B50050" w:rsidP="0088127C">
            <w:pPr>
              <w:pStyle w:val="OtherTableBody"/>
            </w:pPr>
            <w:r>
              <w:t>CWE</w:t>
            </w:r>
          </w:p>
        </w:tc>
        <w:tc>
          <w:tcPr>
            <w:tcW w:w="700" w:type="dxa"/>
          </w:tcPr>
          <w:p w14:paraId="0FA3869D" w14:textId="77777777" w:rsidR="00B50050" w:rsidRDefault="00B50050" w:rsidP="0088127C">
            <w:pPr>
              <w:pStyle w:val="OtherTableBody"/>
            </w:pPr>
            <w:r>
              <w:t>Y</w:t>
            </w:r>
          </w:p>
        </w:tc>
        <w:tc>
          <w:tcPr>
            <w:tcW w:w="600" w:type="dxa"/>
          </w:tcPr>
          <w:p w14:paraId="0F6FFC25" w14:textId="77777777" w:rsidR="00B50050" w:rsidRDefault="00B50050" w:rsidP="0088127C">
            <w:pPr>
              <w:pStyle w:val="OtherTableBody"/>
            </w:pPr>
            <w:r>
              <w:t>0678</w:t>
            </w:r>
          </w:p>
        </w:tc>
        <w:tc>
          <w:tcPr>
            <w:tcW w:w="900" w:type="dxa"/>
          </w:tcPr>
          <w:p w14:paraId="5628D961" w14:textId="77777777" w:rsidR="00B50050" w:rsidRDefault="00B50050" w:rsidP="0088127C">
            <w:pPr>
              <w:pStyle w:val="OtherTableBody"/>
            </w:pPr>
            <w:r>
              <w:t>7.12.2.1</w:t>
            </w:r>
          </w:p>
        </w:tc>
      </w:tr>
      <w:tr w:rsidR="00B50050" w14:paraId="7C9BC3B3" w14:textId="77777777" w:rsidTr="00195548">
        <w:tc>
          <w:tcPr>
            <w:tcW w:w="3500" w:type="dxa"/>
          </w:tcPr>
          <w:p w14:paraId="39163349" w14:textId="77777777" w:rsidR="00B50050" w:rsidRDefault="00B50050" w:rsidP="0088127C">
            <w:pPr>
              <w:pStyle w:val="OtherTableBody"/>
            </w:pPr>
            <w:r>
              <w:t>Event Improved Date/Time</w:t>
            </w:r>
          </w:p>
        </w:tc>
        <w:tc>
          <w:tcPr>
            <w:tcW w:w="700" w:type="dxa"/>
          </w:tcPr>
          <w:p w14:paraId="23BA417A" w14:textId="77777777" w:rsidR="00B50050" w:rsidRDefault="00B50050" w:rsidP="0088127C">
            <w:pPr>
              <w:pStyle w:val="OtherTableBody"/>
            </w:pPr>
            <w:r>
              <w:t>01077</w:t>
            </w:r>
          </w:p>
        </w:tc>
        <w:tc>
          <w:tcPr>
            <w:tcW w:w="600" w:type="dxa"/>
          </w:tcPr>
          <w:p w14:paraId="3B6EA383" w14:textId="77777777" w:rsidR="00B50050" w:rsidRDefault="00B50050" w:rsidP="0088127C">
            <w:pPr>
              <w:pStyle w:val="OtherTableBody"/>
            </w:pPr>
            <w:r>
              <w:t>PEO</w:t>
            </w:r>
          </w:p>
        </w:tc>
        <w:tc>
          <w:tcPr>
            <w:tcW w:w="600" w:type="dxa"/>
          </w:tcPr>
          <w:p w14:paraId="1E83A94A" w14:textId="77777777" w:rsidR="00B50050" w:rsidRDefault="00B50050" w:rsidP="0088127C">
            <w:pPr>
              <w:pStyle w:val="OtherTableBody"/>
            </w:pPr>
            <w:r>
              <w:t>5</w:t>
            </w:r>
          </w:p>
        </w:tc>
        <w:tc>
          <w:tcPr>
            <w:tcW w:w="600" w:type="dxa"/>
          </w:tcPr>
          <w:p w14:paraId="3C024769" w14:textId="77777777" w:rsidR="00B50050" w:rsidRDefault="00B50050" w:rsidP="0088127C">
            <w:pPr>
              <w:pStyle w:val="OtherTableBody"/>
            </w:pPr>
            <w:r>
              <w:t>..</w:t>
            </w:r>
          </w:p>
        </w:tc>
        <w:tc>
          <w:tcPr>
            <w:tcW w:w="600" w:type="dxa"/>
          </w:tcPr>
          <w:p w14:paraId="3E7A6495" w14:textId="77777777" w:rsidR="00B50050" w:rsidRDefault="00B50050" w:rsidP="0088127C">
            <w:pPr>
              <w:pStyle w:val="OtherTableBody"/>
            </w:pPr>
          </w:p>
        </w:tc>
        <w:tc>
          <w:tcPr>
            <w:tcW w:w="600" w:type="dxa"/>
          </w:tcPr>
          <w:p w14:paraId="78716F02" w14:textId="77777777" w:rsidR="00B50050" w:rsidRDefault="00B50050" w:rsidP="0088127C">
            <w:pPr>
              <w:pStyle w:val="OtherTableBody"/>
            </w:pPr>
            <w:r>
              <w:t>DTM</w:t>
            </w:r>
          </w:p>
        </w:tc>
        <w:tc>
          <w:tcPr>
            <w:tcW w:w="700" w:type="dxa"/>
          </w:tcPr>
          <w:p w14:paraId="32BC997C" w14:textId="77777777" w:rsidR="00B50050" w:rsidRDefault="00B50050" w:rsidP="0088127C">
            <w:pPr>
              <w:pStyle w:val="OtherTableBody"/>
            </w:pPr>
          </w:p>
        </w:tc>
        <w:tc>
          <w:tcPr>
            <w:tcW w:w="600" w:type="dxa"/>
          </w:tcPr>
          <w:p w14:paraId="08590A55" w14:textId="77777777" w:rsidR="00B50050" w:rsidRDefault="00B50050" w:rsidP="0088127C">
            <w:pPr>
              <w:pStyle w:val="OtherTableBody"/>
            </w:pPr>
          </w:p>
        </w:tc>
        <w:tc>
          <w:tcPr>
            <w:tcW w:w="900" w:type="dxa"/>
          </w:tcPr>
          <w:p w14:paraId="5AEE2203" w14:textId="77777777" w:rsidR="00B50050" w:rsidRDefault="00B50050" w:rsidP="0088127C">
            <w:pPr>
              <w:pStyle w:val="OtherTableBody"/>
            </w:pPr>
            <w:r>
              <w:t>7.12.2.5</w:t>
            </w:r>
          </w:p>
        </w:tc>
      </w:tr>
      <w:tr w:rsidR="00B50050" w14:paraId="35E0509B" w14:textId="77777777" w:rsidTr="00195548">
        <w:tc>
          <w:tcPr>
            <w:tcW w:w="3500" w:type="dxa"/>
          </w:tcPr>
          <w:p w14:paraId="7EAF9878" w14:textId="77777777" w:rsidR="00B50050" w:rsidRDefault="00B50050" w:rsidP="0088127C">
            <w:pPr>
              <w:pStyle w:val="OtherTableBody"/>
            </w:pPr>
            <w:r>
              <w:t>Event Location Occurred Address</w:t>
            </w:r>
          </w:p>
        </w:tc>
        <w:tc>
          <w:tcPr>
            <w:tcW w:w="700" w:type="dxa"/>
          </w:tcPr>
          <w:p w14:paraId="317929E8" w14:textId="77777777" w:rsidR="00B50050" w:rsidRDefault="00B50050" w:rsidP="0088127C">
            <w:pPr>
              <w:pStyle w:val="OtherTableBody"/>
            </w:pPr>
            <w:r>
              <w:t>01079</w:t>
            </w:r>
          </w:p>
        </w:tc>
        <w:tc>
          <w:tcPr>
            <w:tcW w:w="600" w:type="dxa"/>
          </w:tcPr>
          <w:p w14:paraId="10497BEE" w14:textId="77777777" w:rsidR="00B50050" w:rsidRDefault="00B50050" w:rsidP="0088127C">
            <w:pPr>
              <w:pStyle w:val="OtherTableBody"/>
            </w:pPr>
            <w:r>
              <w:t>PEO</w:t>
            </w:r>
          </w:p>
        </w:tc>
        <w:tc>
          <w:tcPr>
            <w:tcW w:w="600" w:type="dxa"/>
          </w:tcPr>
          <w:p w14:paraId="6E241A59" w14:textId="77777777" w:rsidR="00B50050" w:rsidRDefault="00B50050" w:rsidP="0088127C">
            <w:pPr>
              <w:pStyle w:val="OtherTableBody"/>
            </w:pPr>
            <w:r>
              <w:t>7</w:t>
            </w:r>
          </w:p>
        </w:tc>
        <w:tc>
          <w:tcPr>
            <w:tcW w:w="600" w:type="dxa"/>
          </w:tcPr>
          <w:p w14:paraId="7A13ADB5" w14:textId="77777777" w:rsidR="00B50050" w:rsidRDefault="00B50050" w:rsidP="0088127C">
            <w:pPr>
              <w:pStyle w:val="OtherTableBody"/>
            </w:pPr>
            <w:r>
              <w:t>..</w:t>
            </w:r>
          </w:p>
        </w:tc>
        <w:tc>
          <w:tcPr>
            <w:tcW w:w="600" w:type="dxa"/>
          </w:tcPr>
          <w:p w14:paraId="5FFBEFD0" w14:textId="77777777" w:rsidR="00B50050" w:rsidRDefault="00B50050" w:rsidP="0088127C">
            <w:pPr>
              <w:pStyle w:val="OtherTableBody"/>
            </w:pPr>
          </w:p>
        </w:tc>
        <w:tc>
          <w:tcPr>
            <w:tcW w:w="600" w:type="dxa"/>
          </w:tcPr>
          <w:p w14:paraId="5F2BF087" w14:textId="77777777" w:rsidR="00B50050" w:rsidRDefault="00B50050" w:rsidP="0088127C">
            <w:pPr>
              <w:pStyle w:val="OtherTableBody"/>
            </w:pPr>
            <w:r>
              <w:t>XAD</w:t>
            </w:r>
          </w:p>
        </w:tc>
        <w:tc>
          <w:tcPr>
            <w:tcW w:w="700" w:type="dxa"/>
          </w:tcPr>
          <w:p w14:paraId="33B74F73" w14:textId="77777777" w:rsidR="00B50050" w:rsidRDefault="00B50050" w:rsidP="0088127C">
            <w:pPr>
              <w:pStyle w:val="OtherTableBody"/>
            </w:pPr>
            <w:r>
              <w:t>Y</w:t>
            </w:r>
          </w:p>
        </w:tc>
        <w:tc>
          <w:tcPr>
            <w:tcW w:w="600" w:type="dxa"/>
          </w:tcPr>
          <w:p w14:paraId="1A6FB18B" w14:textId="77777777" w:rsidR="00B50050" w:rsidRDefault="00B50050" w:rsidP="0088127C">
            <w:pPr>
              <w:pStyle w:val="OtherTableBody"/>
            </w:pPr>
          </w:p>
        </w:tc>
        <w:tc>
          <w:tcPr>
            <w:tcW w:w="900" w:type="dxa"/>
          </w:tcPr>
          <w:p w14:paraId="49FACEE7" w14:textId="77777777" w:rsidR="00B50050" w:rsidRDefault="00B50050" w:rsidP="0088127C">
            <w:pPr>
              <w:pStyle w:val="OtherTableBody"/>
            </w:pPr>
            <w:r>
              <w:t>7.12.2.7</w:t>
            </w:r>
          </w:p>
        </w:tc>
      </w:tr>
      <w:tr w:rsidR="00B50050" w14:paraId="2B45DE31" w14:textId="77777777" w:rsidTr="00195548">
        <w:tc>
          <w:tcPr>
            <w:tcW w:w="3500" w:type="dxa"/>
          </w:tcPr>
          <w:p w14:paraId="7981183B" w14:textId="77777777" w:rsidR="00B50050" w:rsidRDefault="00B50050" w:rsidP="0088127C">
            <w:pPr>
              <w:pStyle w:val="OtherTableBody"/>
            </w:pPr>
            <w:r>
              <w:t>Event Occurred</w:t>
            </w:r>
          </w:p>
        </w:tc>
        <w:tc>
          <w:tcPr>
            <w:tcW w:w="700" w:type="dxa"/>
          </w:tcPr>
          <w:p w14:paraId="688B8C0A" w14:textId="77777777" w:rsidR="00B50050" w:rsidRDefault="00B50050" w:rsidP="0088127C">
            <w:pPr>
              <w:pStyle w:val="OtherTableBody"/>
            </w:pPr>
            <w:r>
              <w:t>01278</w:t>
            </w:r>
          </w:p>
        </w:tc>
        <w:tc>
          <w:tcPr>
            <w:tcW w:w="600" w:type="dxa"/>
          </w:tcPr>
          <w:p w14:paraId="4C88382B" w14:textId="77777777" w:rsidR="00B50050" w:rsidRDefault="00B50050" w:rsidP="0088127C">
            <w:pPr>
              <w:pStyle w:val="OtherTableBody"/>
            </w:pPr>
            <w:r>
              <w:t>EVN</w:t>
            </w:r>
          </w:p>
        </w:tc>
        <w:tc>
          <w:tcPr>
            <w:tcW w:w="600" w:type="dxa"/>
          </w:tcPr>
          <w:p w14:paraId="20DFAFFA" w14:textId="77777777" w:rsidR="00B50050" w:rsidRDefault="00B50050" w:rsidP="0088127C">
            <w:pPr>
              <w:pStyle w:val="OtherTableBody"/>
            </w:pPr>
            <w:r>
              <w:t>6</w:t>
            </w:r>
          </w:p>
        </w:tc>
        <w:tc>
          <w:tcPr>
            <w:tcW w:w="600" w:type="dxa"/>
          </w:tcPr>
          <w:p w14:paraId="406EC1F1" w14:textId="77777777" w:rsidR="00B50050" w:rsidRDefault="00B50050" w:rsidP="0088127C">
            <w:pPr>
              <w:pStyle w:val="OtherTableBody"/>
            </w:pPr>
            <w:r>
              <w:t>..</w:t>
            </w:r>
          </w:p>
        </w:tc>
        <w:tc>
          <w:tcPr>
            <w:tcW w:w="600" w:type="dxa"/>
          </w:tcPr>
          <w:p w14:paraId="74131643" w14:textId="77777777" w:rsidR="00B50050" w:rsidRDefault="00B50050" w:rsidP="0088127C">
            <w:pPr>
              <w:pStyle w:val="OtherTableBody"/>
            </w:pPr>
          </w:p>
        </w:tc>
        <w:tc>
          <w:tcPr>
            <w:tcW w:w="600" w:type="dxa"/>
          </w:tcPr>
          <w:p w14:paraId="1B49EEC5" w14:textId="77777777" w:rsidR="00B50050" w:rsidRDefault="00B50050" w:rsidP="0088127C">
            <w:pPr>
              <w:pStyle w:val="OtherTableBody"/>
            </w:pPr>
            <w:r>
              <w:t>DTM</w:t>
            </w:r>
          </w:p>
        </w:tc>
        <w:tc>
          <w:tcPr>
            <w:tcW w:w="700" w:type="dxa"/>
          </w:tcPr>
          <w:p w14:paraId="7E59BABA" w14:textId="77777777" w:rsidR="00B50050" w:rsidRDefault="00B50050" w:rsidP="0088127C">
            <w:pPr>
              <w:pStyle w:val="OtherTableBody"/>
            </w:pPr>
          </w:p>
        </w:tc>
        <w:tc>
          <w:tcPr>
            <w:tcW w:w="600" w:type="dxa"/>
          </w:tcPr>
          <w:p w14:paraId="535D767E" w14:textId="77777777" w:rsidR="00B50050" w:rsidRDefault="00B50050" w:rsidP="0088127C">
            <w:pPr>
              <w:pStyle w:val="OtherTableBody"/>
            </w:pPr>
          </w:p>
        </w:tc>
        <w:tc>
          <w:tcPr>
            <w:tcW w:w="900" w:type="dxa"/>
          </w:tcPr>
          <w:p w14:paraId="4397A29B" w14:textId="77777777" w:rsidR="00B50050" w:rsidRDefault="00B50050" w:rsidP="0088127C">
            <w:pPr>
              <w:pStyle w:val="OtherTableBody"/>
            </w:pPr>
            <w:r>
              <w:t>3.4.1.6</w:t>
            </w:r>
          </w:p>
        </w:tc>
      </w:tr>
      <w:tr w:rsidR="00B50050" w14:paraId="50D90B2C" w14:textId="77777777" w:rsidTr="00195548">
        <w:tc>
          <w:tcPr>
            <w:tcW w:w="3500" w:type="dxa"/>
          </w:tcPr>
          <w:p w14:paraId="3269B506" w14:textId="77777777" w:rsidR="00B50050" w:rsidRDefault="00B50050" w:rsidP="0088127C">
            <w:pPr>
              <w:pStyle w:val="OtherTableBody"/>
            </w:pPr>
            <w:r>
              <w:t>Event Onset Date/Time</w:t>
            </w:r>
          </w:p>
        </w:tc>
        <w:tc>
          <w:tcPr>
            <w:tcW w:w="700" w:type="dxa"/>
          </w:tcPr>
          <w:p w14:paraId="1C527C00" w14:textId="77777777" w:rsidR="00B50050" w:rsidRDefault="00B50050" w:rsidP="0088127C">
            <w:pPr>
              <w:pStyle w:val="OtherTableBody"/>
            </w:pPr>
            <w:r>
              <w:t>01075</w:t>
            </w:r>
          </w:p>
        </w:tc>
        <w:tc>
          <w:tcPr>
            <w:tcW w:w="600" w:type="dxa"/>
          </w:tcPr>
          <w:p w14:paraId="236BD728" w14:textId="77777777" w:rsidR="00B50050" w:rsidRDefault="00B50050" w:rsidP="0088127C">
            <w:pPr>
              <w:pStyle w:val="OtherTableBody"/>
            </w:pPr>
            <w:r>
              <w:t>PEO</w:t>
            </w:r>
          </w:p>
        </w:tc>
        <w:tc>
          <w:tcPr>
            <w:tcW w:w="600" w:type="dxa"/>
          </w:tcPr>
          <w:p w14:paraId="7B29D41F" w14:textId="77777777" w:rsidR="00B50050" w:rsidRDefault="00B50050" w:rsidP="0088127C">
            <w:pPr>
              <w:pStyle w:val="OtherTableBody"/>
            </w:pPr>
            <w:r>
              <w:t>3</w:t>
            </w:r>
          </w:p>
        </w:tc>
        <w:tc>
          <w:tcPr>
            <w:tcW w:w="600" w:type="dxa"/>
          </w:tcPr>
          <w:p w14:paraId="0EBBAB1E" w14:textId="77777777" w:rsidR="00B50050" w:rsidRDefault="00B50050" w:rsidP="0088127C">
            <w:pPr>
              <w:pStyle w:val="OtherTableBody"/>
            </w:pPr>
            <w:r>
              <w:t>..</w:t>
            </w:r>
          </w:p>
        </w:tc>
        <w:tc>
          <w:tcPr>
            <w:tcW w:w="600" w:type="dxa"/>
          </w:tcPr>
          <w:p w14:paraId="50A04922" w14:textId="77777777" w:rsidR="00B50050" w:rsidRDefault="00B50050" w:rsidP="0088127C">
            <w:pPr>
              <w:pStyle w:val="OtherTableBody"/>
            </w:pPr>
          </w:p>
        </w:tc>
        <w:tc>
          <w:tcPr>
            <w:tcW w:w="600" w:type="dxa"/>
          </w:tcPr>
          <w:p w14:paraId="30226FC6" w14:textId="77777777" w:rsidR="00B50050" w:rsidRDefault="00B50050" w:rsidP="0088127C">
            <w:pPr>
              <w:pStyle w:val="OtherTableBody"/>
            </w:pPr>
            <w:r>
              <w:t>DTM</w:t>
            </w:r>
          </w:p>
        </w:tc>
        <w:tc>
          <w:tcPr>
            <w:tcW w:w="700" w:type="dxa"/>
          </w:tcPr>
          <w:p w14:paraId="3426D147" w14:textId="77777777" w:rsidR="00B50050" w:rsidRDefault="00B50050" w:rsidP="0088127C">
            <w:pPr>
              <w:pStyle w:val="OtherTableBody"/>
            </w:pPr>
          </w:p>
        </w:tc>
        <w:tc>
          <w:tcPr>
            <w:tcW w:w="600" w:type="dxa"/>
          </w:tcPr>
          <w:p w14:paraId="50375C2C" w14:textId="77777777" w:rsidR="00B50050" w:rsidRDefault="00B50050" w:rsidP="0088127C">
            <w:pPr>
              <w:pStyle w:val="OtherTableBody"/>
            </w:pPr>
          </w:p>
        </w:tc>
        <w:tc>
          <w:tcPr>
            <w:tcW w:w="900" w:type="dxa"/>
          </w:tcPr>
          <w:p w14:paraId="76D7D37B" w14:textId="77777777" w:rsidR="00B50050" w:rsidRDefault="00B50050" w:rsidP="0088127C">
            <w:pPr>
              <w:pStyle w:val="OtherTableBody"/>
            </w:pPr>
            <w:r>
              <w:t>7.12.2.3</w:t>
            </w:r>
          </w:p>
        </w:tc>
      </w:tr>
      <w:tr w:rsidR="00B50050" w14:paraId="077ACA12" w14:textId="77777777" w:rsidTr="00195548">
        <w:tc>
          <w:tcPr>
            <w:tcW w:w="3500" w:type="dxa"/>
          </w:tcPr>
          <w:p w14:paraId="318E69A2" w14:textId="77777777" w:rsidR="00B50050" w:rsidRDefault="00B50050" w:rsidP="0088127C">
            <w:pPr>
              <w:pStyle w:val="OtherTableBody"/>
            </w:pPr>
            <w:r>
              <w:t>Event Outcome</w:t>
            </w:r>
          </w:p>
        </w:tc>
        <w:tc>
          <w:tcPr>
            <w:tcW w:w="700" w:type="dxa"/>
          </w:tcPr>
          <w:p w14:paraId="3F772CBD" w14:textId="77777777" w:rsidR="00B50050" w:rsidRDefault="00B50050" w:rsidP="0088127C">
            <w:pPr>
              <w:pStyle w:val="OtherTableBody"/>
            </w:pPr>
            <w:r>
              <w:t>01083</w:t>
            </w:r>
          </w:p>
        </w:tc>
        <w:tc>
          <w:tcPr>
            <w:tcW w:w="600" w:type="dxa"/>
          </w:tcPr>
          <w:p w14:paraId="59FC3409" w14:textId="77777777" w:rsidR="00B50050" w:rsidRDefault="00B50050" w:rsidP="0088127C">
            <w:pPr>
              <w:pStyle w:val="OtherTableBody"/>
            </w:pPr>
            <w:r>
              <w:t>PEO</w:t>
            </w:r>
          </w:p>
        </w:tc>
        <w:tc>
          <w:tcPr>
            <w:tcW w:w="600" w:type="dxa"/>
          </w:tcPr>
          <w:p w14:paraId="3B653442" w14:textId="77777777" w:rsidR="00B50050" w:rsidRDefault="00B50050" w:rsidP="0088127C">
            <w:pPr>
              <w:pStyle w:val="OtherTableBody"/>
            </w:pPr>
            <w:r>
              <w:t>11</w:t>
            </w:r>
          </w:p>
        </w:tc>
        <w:tc>
          <w:tcPr>
            <w:tcW w:w="600" w:type="dxa"/>
          </w:tcPr>
          <w:p w14:paraId="34928C89" w14:textId="77777777" w:rsidR="00B50050" w:rsidRDefault="00B50050" w:rsidP="0088127C">
            <w:pPr>
              <w:pStyle w:val="OtherTableBody"/>
            </w:pPr>
            <w:r>
              <w:t>1..1</w:t>
            </w:r>
          </w:p>
        </w:tc>
        <w:tc>
          <w:tcPr>
            <w:tcW w:w="600" w:type="dxa"/>
          </w:tcPr>
          <w:p w14:paraId="75264553" w14:textId="77777777" w:rsidR="00B50050" w:rsidRDefault="00B50050" w:rsidP="0088127C">
            <w:pPr>
              <w:pStyle w:val="OtherTableBody"/>
            </w:pPr>
          </w:p>
        </w:tc>
        <w:tc>
          <w:tcPr>
            <w:tcW w:w="600" w:type="dxa"/>
          </w:tcPr>
          <w:p w14:paraId="583E6E06" w14:textId="77777777" w:rsidR="00B50050" w:rsidRDefault="00B50050" w:rsidP="0088127C">
            <w:pPr>
              <w:pStyle w:val="OtherTableBody"/>
            </w:pPr>
            <w:r>
              <w:t>ID</w:t>
            </w:r>
          </w:p>
        </w:tc>
        <w:tc>
          <w:tcPr>
            <w:tcW w:w="700" w:type="dxa"/>
          </w:tcPr>
          <w:p w14:paraId="6E0FB32B" w14:textId="77777777" w:rsidR="00B50050" w:rsidRDefault="00B50050" w:rsidP="0088127C">
            <w:pPr>
              <w:pStyle w:val="OtherTableBody"/>
            </w:pPr>
            <w:r>
              <w:t>Y</w:t>
            </w:r>
          </w:p>
        </w:tc>
        <w:tc>
          <w:tcPr>
            <w:tcW w:w="600" w:type="dxa"/>
          </w:tcPr>
          <w:p w14:paraId="6B597466" w14:textId="77777777" w:rsidR="00B50050" w:rsidRDefault="00B50050" w:rsidP="0088127C">
            <w:pPr>
              <w:pStyle w:val="OtherTableBody"/>
            </w:pPr>
            <w:r>
              <w:t>0240</w:t>
            </w:r>
          </w:p>
        </w:tc>
        <w:tc>
          <w:tcPr>
            <w:tcW w:w="900" w:type="dxa"/>
          </w:tcPr>
          <w:p w14:paraId="61D36FF4" w14:textId="77777777" w:rsidR="00B50050" w:rsidRDefault="00B50050" w:rsidP="0088127C">
            <w:pPr>
              <w:pStyle w:val="OtherTableBody"/>
            </w:pPr>
            <w:r>
              <w:t>7.12.2.11</w:t>
            </w:r>
          </w:p>
        </w:tc>
      </w:tr>
      <w:tr w:rsidR="00B50050" w14:paraId="5E06B2A4" w14:textId="77777777" w:rsidTr="00195548">
        <w:tc>
          <w:tcPr>
            <w:tcW w:w="3500" w:type="dxa"/>
          </w:tcPr>
          <w:p w14:paraId="0CA6D3A2" w14:textId="77777777" w:rsidR="00B50050" w:rsidRDefault="00B50050" w:rsidP="0088127C">
            <w:pPr>
              <w:pStyle w:val="OtherTableBody"/>
            </w:pPr>
            <w:r>
              <w:t>Event Qualification</w:t>
            </w:r>
          </w:p>
        </w:tc>
        <w:tc>
          <w:tcPr>
            <w:tcW w:w="700" w:type="dxa"/>
          </w:tcPr>
          <w:p w14:paraId="77119F14" w14:textId="77777777" w:rsidR="00B50050" w:rsidRDefault="00B50050" w:rsidP="0088127C">
            <w:pPr>
              <w:pStyle w:val="OtherTableBody"/>
            </w:pPr>
            <w:r>
              <w:t>01080</w:t>
            </w:r>
          </w:p>
        </w:tc>
        <w:tc>
          <w:tcPr>
            <w:tcW w:w="600" w:type="dxa"/>
          </w:tcPr>
          <w:p w14:paraId="7A10A910" w14:textId="77777777" w:rsidR="00B50050" w:rsidRDefault="00B50050" w:rsidP="0088127C">
            <w:pPr>
              <w:pStyle w:val="OtherTableBody"/>
            </w:pPr>
            <w:r>
              <w:t>PEO</w:t>
            </w:r>
          </w:p>
        </w:tc>
        <w:tc>
          <w:tcPr>
            <w:tcW w:w="600" w:type="dxa"/>
          </w:tcPr>
          <w:p w14:paraId="6C32D31B" w14:textId="77777777" w:rsidR="00B50050" w:rsidRDefault="00B50050" w:rsidP="0088127C">
            <w:pPr>
              <w:pStyle w:val="OtherTableBody"/>
            </w:pPr>
            <w:r>
              <w:t>8</w:t>
            </w:r>
          </w:p>
        </w:tc>
        <w:tc>
          <w:tcPr>
            <w:tcW w:w="600" w:type="dxa"/>
          </w:tcPr>
          <w:p w14:paraId="74D99C3B" w14:textId="77777777" w:rsidR="00B50050" w:rsidRDefault="00B50050" w:rsidP="0088127C">
            <w:pPr>
              <w:pStyle w:val="OtherTableBody"/>
            </w:pPr>
            <w:r>
              <w:t>1..1</w:t>
            </w:r>
          </w:p>
        </w:tc>
        <w:tc>
          <w:tcPr>
            <w:tcW w:w="600" w:type="dxa"/>
          </w:tcPr>
          <w:p w14:paraId="5B4B7326" w14:textId="77777777" w:rsidR="00B50050" w:rsidRDefault="00B50050" w:rsidP="0088127C">
            <w:pPr>
              <w:pStyle w:val="OtherTableBody"/>
            </w:pPr>
          </w:p>
        </w:tc>
        <w:tc>
          <w:tcPr>
            <w:tcW w:w="600" w:type="dxa"/>
          </w:tcPr>
          <w:p w14:paraId="788D7269" w14:textId="77777777" w:rsidR="00B50050" w:rsidRDefault="00B50050" w:rsidP="0088127C">
            <w:pPr>
              <w:pStyle w:val="OtherTableBody"/>
            </w:pPr>
            <w:r>
              <w:t>ID</w:t>
            </w:r>
          </w:p>
        </w:tc>
        <w:tc>
          <w:tcPr>
            <w:tcW w:w="700" w:type="dxa"/>
          </w:tcPr>
          <w:p w14:paraId="656B1EC7" w14:textId="77777777" w:rsidR="00B50050" w:rsidRDefault="00B50050" w:rsidP="0088127C">
            <w:pPr>
              <w:pStyle w:val="OtherTableBody"/>
            </w:pPr>
            <w:r>
              <w:t>Y</w:t>
            </w:r>
          </w:p>
        </w:tc>
        <w:tc>
          <w:tcPr>
            <w:tcW w:w="600" w:type="dxa"/>
          </w:tcPr>
          <w:p w14:paraId="5988A337" w14:textId="77777777" w:rsidR="00B50050" w:rsidRDefault="00B50050" w:rsidP="0088127C">
            <w:pPr>
              <w:pStyle w:val="OtherTableBody"/>
            </w:pPr>
            <w:r>
              <w:t>0237</w:t>
            </w:r>
          </w:p>
        </w:tc>
        <w:tc>
          <w:tcPr>
            <w:tcW w:w="900" w:type="dxa"/>
          </w:tcPr>
          <w:p w14:paraId="69EA5689" w14:textId="77777777" w:rsidR="00B50050" w:rsidRDefault="00B50050" w:rsidP="0088127C">
            <w:pPr>
              <w:pStyle w:val="OtherTableBody"/>
            </w:pPr>
            <w:r>
              <w:t>7.12.2.8</w:t>
            </w:r>
          </w:p>
        </w:tc>
      </w:tr>
      <w:tr w:rsidR="00B50050" w14:paraId="5E93EDEB" w14:textId="77777777" w:rsidTr="00195548">
        <w:tc>
          <w:tcPr>
            <w:tcW w:w="3500" w:type="dxa"/>
          </w:tcPr>
          <w:p w14:paraId="4200147F" w14:textId="77777777" w:rsidR="00B50050" w:rsidRDefault="00B50050" w:rsidP="0088127C">
            <w:pPr>
              <w:pStyle w:val="OtherTableBody"/>
            </w:pPr>
            <w:r>
              <w:t>Event Reason</w:t>
            </w:r>
          </w:p>
        </w:tc>
        <w:tc>
          <w:tcPr>
            <w:tcW w:w="700" w:type="dxa"/>
          </w:tcPr>
          <w:p w14:paraId="181F1A97" w14:textId="77777777" w:rsidR="00B50050" w:rsidRDefault="00B50050" w:rsidP="0088127C">
            <w:pPr>
              <w:pStyle w:val="OtherTableBody"/>
            </w:pPr>
            <w:r>
              <w:t>00883</w:t>
            </w:r>
          </w:p>
        </w:tc>
        <w:tc>
          <w:tcPr>
            <w:tcW w:w="600" w:type="dxa"/>
          </w:tcPr>
          <w:p w14:paraId="7C4BCD25" w14:textId="77777777" w:rsidR="00B50050" w:rsidRDefault="00B50050" w:rsidP="0088127C">
            <w:pPr>
              <w:pStyle w:val="OtherTableBody"/>
            </w:pPr>
            <w:r>
              <w:t>SCH</w:t>
            </w:r>
          </w:p>
        </w:tc>
        <w:tc>
          <w:tcPr>
            <w:tcW w:w="600" w:type="dxa"/>
          </w:tcPr>
          <w:p w14:paraId="030A10C9" w14:textId="77777777" w:rsidR="00B50050" w:rsidRDefault="00B50050" w:rsidP="0088127C">
            <w:pPr>
              <w:pStyle w:val="OtherTableBody"/>
            </w:pPr>
            <w:r>
              <w:t>6</w:t>
            </w:r>
          </w:p>
        </w:tc>
        <w:tc>
          <w:tcPr>
            <w:tcW w:w="600" w:type="dxa"/>
          </w:tcPr>
          <w:p w14:paraId="3432AABD" w14:textId="77777777" w:rsidR="00B50050" w:rsidRDefault="00B50050" w:rsidP="0088127C">
            <w:pPr>
              <w:pStyle w:val="OtherTableBody"/>
            </w:pPr>
            <w:r>
              <w:t>..</w:t>
            </w:r>
          </w:p>
        </w:tc>
        <w:tc>
          <w:tcPr>
            <w:tcW w:w="600" w:type="dxa"/>
          </w:tcPr>
          <w:p w14:paraId="16CCE597" w14:textId="77777777" w:rsidR="00B50050" w:rsidRDefault="00B50050" w:rsidP="0088127C">
            <w:pPr>
              <w:pStyle w:val="OtherTableBody"/>
            </w:pPr>
          </w:p>
        </w:tc>
        <w:tc>
          <w:tcPr>
            <w:tcW w:w="600" w:type="dxa"/>
          </w:tcPr>
          <w:p w14:paraId="4D907C90" w14:textId="77777777" w:rsidR="00B50050" w:rsidRDefault="00B50050" w:rsidP="0088127C">
            <w:pPr>
              <w:pStyle w:val="OtherTableBody"/>
            </w:pPr>
            <w:r>
              <w:t>CWE</w:t>
            </w:r>
          </w:p>
        </w:tc>
        <w:tc>
          <w:tcPr>
            <w:tcW w:w="700" w:type="dxa"/>
          </w:tcPr>
          <w:p w14:paraId="3B078EAF" w14:textId="77777777" w:rsidR="00B50050" w:rsidRDefault="00B50050" w:rsidP="0088127C">
            <w:pPr>
              <w:pStyle w:val="OtherTableBody"/>
            </w:pPr>
          </w:p>
        </w:tc>
        <w:tc>
          <w:tcPr>
            <w:tcW w:w="600" w:type="dxa"/>
          </w:tcPr>
          <w:p w14:paraId="2BF99868" w14:textId="77777777" w:rsidR="00B50050" w:rsidRDefault="00B50050" w:rsidP="0088127C">
            <w:pPr>
              <w:pStyle w:val="OtherTableBody"/>
            </w:pPr>
          </w:p>
        </w:tc>
        <w:tc>
          <w:tcPr>
            <w:tcW w:w="900" w:type="dxa"/>
          </w:tcPr>
          <w:p w14:paraId="2158968A" w14:textId="77777777" w:rsidR="00B50050" w:rsidRDefault="00B50050" w:rsidP="0088127C">
            <w:pPr>
              <w:pStyle w:val="OtherTableBody"/>
            </w:pPr>
            <w:r>
              <w:t>10.6.2.6</w:t>
            </w:r>
          </w:p>
        </w:tc>
      </w:tr>
      <w:tr w:rsidR="00B50050" w14:paraId="1D50286D" w14:textId="77777777" w:rsidTr="00195548">
        <w:tc>
          <w:tcPr>
            <w:tcW w:w="3500" w:type="dxa"/>
          </w:tcPr>
          <w:p w14:paraId="6C1B3CA4" w14:textId="77777777" w:rsidR="00B50050" w:rsidRDefault="00B50050" w:rsidP="0088127C">
            <w:pPr>
              <w:pStyle w:val="OtherTableBody"/>
            </w:pPr>
            <w:r>
              <w:t>Event Reason Code</w:t>
            </w:r>
          </w:p>
        </w:tc>
        <w:tc>
          <w:tcPr>
            <w:tcW w:w="700" w:type="dxa"/>
          </w:tcPr>
          <w:p w14:paraId="6BF24B79" w14:textId="77777777" w:rsidR="00B50050" w:rsidRDefault="00B50050" w:rsidP="0088127C">
            <w:pPr>
              <w:pStyle w:val="OtherTableBody"/>
            </w:pPr>
            <w:r>
              <w:t>00102</w:t>
            </w:r>
          </w:p>
        </w:tc>
        <w:tc>
          <w:tcPr>
            <w:tcW w:w="600" w:type="dxa"/>
          </w:tcPr>
          <w:p w14:paraId="49465060" w14:textId="77777777" w:rsidR="00B50050" w:rsidRDefault="00B50050" w:rsidP="0088127C">
            <w:pPr>
              <w:pStyle w:val="OtherTableBody"/>
            </w:pPr>
            <w:r>
              <w:t>EVN</w:t>
            </w:r>
          </w:p>
        </w:tc>
        <w:tc>
          <w:tcPr>
            <w:tcW w:w="600" w:type="dxa"/>
          </w:tcPr>
          <w:p w14:paraId="2986509D" w14:textId="77777777" w:rsidR="00B50050" w:rsidRDefault="00B50050" w:rsidP="0088127C">
            <w:pPr>
              <w:pStyle w:val="OtherTableBody"/>
            </w:pPr>
            <w:r>
              <w:t>4</w:t>
            </w:r>
          </w:p>
        </w:tc>
        <w:tc>
          <w:tcPr>
            <w:tcW w:w="600" w:type="dxa"/>
          </w:tcPr>
          <w:p w14:paraId="20CF536E" w14:textId="77777777" w:rsidR="00B50050" w:rsidRDefault="00B50050" w:rsidP="0088127C">
            <w:pPr>
              <w:pStyle w:val="OtherTableBody"/>
            </w:pPr>
            <w:r>
              <w:t>..</w:t>
            </w:r>
          </w:p>
        </w:tc>
        <w:tc>
          <w:tcPr>
            <w:tcW w:w="600" w:type="dxa"/>
          </w:tcPr>
          <w:p w14:paraId="4CC065DF" w14:textId="77777777" w:rsidR="00B50050" w:rsidRDefault="00B50050" w:rsidP="0088127C">
            <w:pPr>
              <w:pStyle w:val="OtherTableBody"/>
            </w:pPr>
          </w:p>
        </w:tc>
        <w:tc>
          <w:tcPr>
            <w:tcW w:w="600" w:type="dxa"/>
          </w:tcPr>
          <w:p w14:paraId="0C10FDB9" w14:textId="77777777" w:rsidR="00B50050" w:rsidRDefault="00B50050" w:rsidP="0088127C">
            <w:pPr>
              <w:pStyle w:val="OtherTableBody"/>
            </w:pPr>
            <w:r>
              <w:t>CWE</w:t>
            </w:r>
          </w:p>
        </w:tc>
        <w:tc>
          <w:tcPr>
            <w:tcW w:w="700" w:type="dxa"/>
          </w:tcPr>
          <w:p w14:paraId="02E2504B" w14:textId="77777777" w:rsidR="00B50050" w:rsidRDefault="00B50050" w:rsidP="0088127C">
            <w:pPr>
              <w:pStyle w:val="OtherTableBody"/>
            </w:pPr>
          </w:p>
        </w:tc>
        <w:tc>
          <w:tcPr>
            <w:tcW w:w="600" w:type="dxa"/>
          </w:tcPr>
          <w:p w14:paraId="3F2EF58F" w14:textId="77777777" w:rsidR="00B50050" w:rsidRDefault="00B50050" w:rsidP="0088127C">
            <w:pPr>
              <w:pStyle w:val="OtherTableBody"/>
            </w:pPr>
            <w:r>
              <w:t>0062</w:t>
            </w:r>
          </w:p>
        </w:tc>
        <w:tc>
          <w:tcPr>
            <w:tcW w:w="900" w:type="dxa"/>
          </w:tcPr>
          <w:p w14:paraId="078F3E28" w14:textId="77777777" w:rsidR="00B50050" w:rsidRDefault="00B50050" w:rsidP="0088127C">
            <w:pPr>
              <w:pStyle w:val="OtherTableBody"/>
            </w:pPr>
            <w:r>
              <w:t>3.4.1.4</w:t>
            </w:r>
          </w:p>
        </w:tc>
      </w:tr>
      <w:tr w:rsidR="00B50050" w14:paraId="761E9F63" w14:textId="77777777" w:rsidTr="00195548">
        <w:tc>
          <w:tcPr>
            <w:tcW w:w="3500" w:type="dxa"/>
          </w:tcPr>
          <w:p w14:paraId="272B914D" w14:textId="77777777" w:rsidR="00B50050" w:rsidRDefault="00B50050" w:rsidP="0088127C">
            <w:pPr>
              <w:pStyle w:val="OtherTableBody"/>
            </w:pPr>
            <w:r>
              <w:t>Event Report Date</w:t>
            </w:r>
          </w:p>
        </w:tc>
        <w:tc>
          <w:tcPr>
            <w:tcW w:w="700" w:type="dxa"/>
          </w:tcPr>
          <w:p w14:paraId="4D71F730" w14:textId="77777777" w:rsidR="00B50050" w:rsidRDefault="00B50050" w:rsidP="0088127C">
            <w:pPr>
              <w:pStyle w:val="OtherTableBody"/>
            </w:pPr>
            <w:r>
              <w:t>01069</w:t>
            </w:r>
          </w:p>
        </w:tc>
        <w:tc>
          <w:tcPr>
            <w:tcW w:w="600" w:type="dxa"/>
          </w:tcPr>
          <w:p w14:paraId="2824B977" w14:textId="77777777" w:rsidR="00B50050" w:rsidRDefault="00B50050" w:rsidP="0088127C">
            <w:pPr>
              <w:pStyle w:val="OtherTableBody"/>
            </w:pPr>
            <w:r>
              <w:t>PES</w:t>
            </w:r>
          </w:p>
        </w:tc>
        <w:tc>
          <w:tcPr>
            <w:tcW w:w="600" w:type="dxa"/>
          </w:tcPr>
          <w:p w14:paraId="23EBD995" w14:textId="77777777" w:rsidR="00B50050" w:rsidRDefault="00B50050" w:rsidP="0088127C">
            <w:pPr>
              <w:pStyle w:val="OtherTableBody"/>
            </w:pPr>
            <w:r>
              <w:t>10</w:t>
            </w:r>
          </w:p>
        </w:tc>
        <w:tc>
          <w:tcPr>
            <w:tcW w:w="600" w:type="dxa"/>
          </w:tcPr>
          <w:p w14:paraId="2A06EA51" w14:textId="77777777" w:rsidR="00B50050" w:rsidRDefault="00B50050" w:rsidP="0088127C">
            <w:pPr>
              <w:pStyle w:val="OtherTableBody"/>
            </w:pPr>
            <w:r>
              <w:t>..</w:t>
            </w:r>
          </w:p>
        </w:tc>
        <w:tc>
          <w:tcPr>
            <w:tcW w:w="600" w:type="dxa"/>
          </w:tcPr>
          <w:p w14:paraId="66580050" w14:textId="77777777" w:rsidR="00B50050" w:rsidRDefault="00B50050" w:rsidP="0088127C">
            <w:pPr>
              <w:pStyle w:val="OtherTableBody"/>
            </w:pPr>
          </w:p>
        </w:tc>
        <w:tc>
          <w:tcPr>
            <w:tcW w:w="600" w:type="dxa"/>
          </w:tcPr>
          <w:p w14:paraId="5910E390" w14:textId="77777777" w:rsidR="00B50050" w:rsidRDefault="00B50050" w:rsidP="0088127C">
            <w:pPr>
              <w:pStyle w:val="OtherTableBody"/>
            </w:pPr>
            <w:r>
              <w:t>DTM</w:t>
            </w:r>
          </w:p>
        </w:tc>
        <w:tc>
          <w:tcPr>
            <w:tcW w:w="700" w:type="dxa"/>
          </w:tcPr>
          <w:p w14:paraId="77F6F7BB" w14:textId="77777777" w:rsidR="00B50050" w:rsidRDefault="00B50050" w:rsidP="0088127C">
            <w:pPr>
              <w:pStyle w:val="OtherTableBody"/>
            </w:pPr>
          </w:p>
        </w:tc>
        <w:tc>
          <w:tcPr>
            <w:tcW w:w="600" w:type="dxa"/>
          </w:tcPr>
          <w:p w14:paraId="588ABAC4" w14:textId="77777777" w:rsidR="00B50050" w:rsidRDefault="00B50050" w:rsidP="0088127C">
            <w:pPr>
              <w:pStyle w:val="OtherTableBody"/>
            </w:pPr>
          </w:p>
        </w:tc>
        <w:tc>
          <w:tcPr>
            <w:tcW w:w="900" w:type="dxa"/>
          </w:tcPr>
          <w:p w14:paraId="5D2BD887" w14:textId="77777777" w:rsidR="00B50050" w:rsidRDefault="00B50050" w:rsidP="0088127C">
            <w:pPr>
              <w:pStyle w:val="OtherTableBody"/>
            </w:pPr>
            <w:r>
              <w:t>7.12.1.10</w:t>
            </w:r>
          </w:p>
        </w:tc>
      </w:tr>
      <w:tr w:rsidR="00B50050" w14:paraId="2C52D7EF" w14:textId="77777777" w:rsidTr="00195548">
        <w:tc>
          <w:tcPr>
            <w:tcW w:w="3500" w:type="dxa"/>
          </w:tcPr>
          <w:p w14:paraId="0FD58BD5" w14:textId="77777777" w:rsidR="00B50050" w:rsidRDefault="00B50050" w:rsidP="0088127C">
            <w:pPr>
              <w:pStyle w:val="OtherTableBody"/>
            </w:pPr>
            <w:r>
              <w:t>Event Report Source</w:t>
            </w:r>
          </w:p>
        </w:tc>
        <w:tc>
          <w:tcPr>
            <w:tcW w:w="700" w:type="dxa"/>
          </w:tcPr>
          <w:p w14:paraId="0E622F64" w14:textId="77777777" w:rsidR="00B50050" w:rsidRDefault="00B50050" w:rsidP="0088127C">
            <w:pPr>
              <w:pStyle w:val="OtherTableBody"/>
            </w:pPr>
            <w:r>
              <w:t>01071</w:t>
            </w:r>
          </w:p>
        </w:tc>
        <w:tc>
          <w:tcPr>
            <w:tcW w:w="600" w:type="dxa"/>
          </w:tcPr>
          <w:p w14:paraId="67C0CDF7" w14:textId="77777777" w:rsidR="00B50050" w:rsidRDefault="00B50050" w:rsidP="0088127C">
            <w:pPr>
              <w:pStyle w:val="OtherTableBody"/>
            </w:pPr>
            <w:r>
              <w:t>PES</w:t>
            </w:r>
          </w:p>
        </w:tc>
        <w:tc>
          <w:tcPr>
            <w:tcW w:w="600" w:type="dxa"/>
          </w:tcPr>
          <w:p w14:paraId="6AAA773C" w14:textId="77777777" w:rsidR="00B50050" w:rsidRDefault="00B50050" w:rsidP="0088127C">
            <w:pPr>
              <w:pStyle w:val="OtherTableBody"/>
            </w:pPr>
            <w:r>
              <w:t>12</w:t>
            </w:r>
          </w:p>
        </w:tc>
        <w:tc>
          <w:tcPr>
            <w:tcW w:w="600" w:type="dxa"/>
          </w:tcPr>
          <w:p w14:paraId="28AD3854" w14:textId="77777777" w:rsidR="00B50050" w:rsidRDefault="00B50050" w:rsidP="0088127C">
            <w:pPr>
              <w:pStyle w:val="OtherTableBody"/>
            </w:pPr>
            <w:r>
              <w:t>1..1</w:t>
            </w:r>
          </w:p>
        </w:tc>
        <w:tc>
          <w:tcPr>
            <w:tcW w:w="600" w:type="dxa"/>
          </w:tcPr>
          <w:p w14:paraId="1856A7D7" w14:textId="77777777" w:rsidR="00B50050" w:rsidRDefault="00B50050" w:rsidP="0088127C">
            <w:pPr>
              <w:pStyle w:val="OtherTableBody"/>
            </w:pPr>
          </w:p>
        </w:tc>
        <w:tc>
          <w:tcPr>
            <w:tcW w:w="600" w:type="dxa"/>
          </w:tcPr>
          <w:p w14:paraId="4F7194DB" w14:textId="77777777" w:rsidR="00B50050" w:rsidRDefault="00B50050" w:rsidP="0088127C">
            <w:pPr>
              <w:pStyle w:val="OtherTableBody"/>
            </w:pPr>
            <w:r>
              <w:t>ID</w:t>
            </w:r>
          </w:p>
        </w:tc>
        <w:tc>
          <w:tcPr>
            <w:tcW w:w="700" w:type="dxa"/>
          </w:tcPr>
          <w:p w14:paraId="536886C6" w14:textId="77777777" w:rsidR="00B50050" w:rsidRDefault="00B50050" w:rsidP="0088127C">
            <w:pPr>
              <w:pStyle w:val="OtherTableBody"/>
            </w:pPr>
          </w:p>
        </w:tc>
        <w:tc>
          <w:tcPr>
            <w:tcW w:w="600" w:type="dxa"/>
          </w:tcPr>
          <w:p w14:paraId="6C074560" w14:textId="77777777" w:rsidR="00B50050" w:rsidRDefault="00B50050" w:rsidP="0088127C">
            <w:pPr>
              <w:pStyle w:val="OtherTableBody"/>
            </w:pPr>
            <w:r>
              <w:t>0235</w:t>
            </w:r>
          </w:p>
        </w:tc>
        <w:tc>
          <w:tcPr>
            <w:tcW w:w="900" w:type="dxa"/>
          </w:tcPr>
          <w:p w14:paraId="6DFD5FD8" w14:textId="77777777" w:rsidR="00B50050" w:rsidRDefault="00B50050" w:rsidP="0088127C">
            <w:pPr>
              <w:pStyle w:val="OtherTableBody"/>
            </w:pPr>
            <w:r>
              <w:t>7.12.1.12</w:t>
            </w:r>
          </w:p>
        </w:tc>
      </w:tr>
      <w:tr w:rsidR="00B50050" w14:paraId="54BDD297" w14:textId="77777777" w:rsidTr="00195548">
        <w:tc>
          <w:tcPr>
            <w:tcW w:w="3500" w:type="dxa"/>
          </w:tcPr>
          <w:p w14:paraId="0132A60C" w14:textId="77777777" w:rsidR="00B50050" w:rsidRDefault="00B50050" w:rsidP="0088127C">
            <w:pPr>
              <w:pStyle w:val="OtherTableBody"/>
            </w:pPr>
            <w:r>
              <w:t>Event Report Timing/Type</w:t>
            </w:r>
          </w:p>
        </w:tc>
        <w:tc>
          <w:tcPr>
            <w:tcW w:w="700" w:type="dxa"/>
          </w:tcPr>
          <w:p w14:paraId="0F18D302" w14:textId="77777777" w:rsidR="00B50050" w:rsidRDefault="00B50050" w:rsidP="0088127C">
            <w:pPr>
              <w:pStyle w:val="OtherTableBody"/>
            </w:pPr>
            <w:r>
              <w:t>01070</w:t>
            </w:r>
          </w:p>
        </w:tc>
        <w:tc>
          <w:tcPr>
            <w:tcW w:w="600" w:type="dxa"/>
          </w:tcPr>
          <w:p w14:paraId="4663B37E" w14:textId="77777777" w:rsidR="00B50050" w:rsidRDefault="00B50050" w:rsidP="0088127C">
            <w:pPr>
              <w:pStyle w:val="OtherTableBody"/>
            </w:pPr>
            <w:r>
              <w:t>PES</w:t>
            </w:r>
          </w:p>
        </w:tc>
        <w:tc>
          <w:tcPr>
            <w:tcW w:w="600" w:type="dxa"/>
          </w:tcPr>
          <w:p w14:paraId="79E9BDDA" w14:textId="77777777" w:rsidR="00B50050" w:rsidRDefault="00B50050" w:rsidP="0088127C">
            <w:pPr>
              <w:pStyle w:val="OtherTableBody"/>
            </w:pPr>
            <w:r>
              <w:t>11</w:t>
            </w:r>
          </w:p>
        </w:tc>
        <w:tc>
          <w:tcPr>
            <w:tcW w:w="600" w:type="dxa"/>
          </w:tcPr>
          <w:p w14:paraId="17254AE2" w14:textId="77777777" w:rsidR="00B50050" w:rsidRDefault="00B50050" w:rsidP="0088127C">
            <w:pPr>
              <w:pStyle w:val="OtherTableBody"/>
            </w:pPr>
            <w:r>
              <w:t>2..3</w:t>
            </w:r>
          </w:p>
        </w:tc>
        <w:tc>
          <w:tcPr>
            <w:tcW w:w="600" w:type="dxa"/>
          </w:tcPr>
          <w:p w14:paraId="0CB68F28" w14:textId="77777777" w:rsidR="00B50050" w:rsidRDefault="00B50050" w:rsidP="0088127C">
            <w:pPr>
              <w:pStyle w:val="OtherTableBody"/>
            </w:pPr>
          </w:p>
        </w:tc>
        <w:tc>
          <w:tcPr>
            <w:tcW w:w="600" w:type="dxa"/>
          </w:tcPr>
          <w:p w14:paraId="529E96D8" w14:textId="77777777" w:rsidR="00B50050" w:rsidRDefault="00B50050" w:rsidP="0088127C">
            <w:pPr>
              <w:pStyle w:val="OtherTableBody"/>
            </w:pPr>
            <w:r>
              <w:t>ID</w:t>
            </w:r>
          </w:p>
        </w:tc>
        <w:tc>
          <w:tcPr>
            <w:tcW w:w="700" w:type="dxa"/>
          </w:tcPr>
          <w:p w14:paraId="290DC7D8" w14:textId="77777777" w:rsidR="00B50050" w:rsidRDefault="00B50050" w:rsidP="0088127C">
            <w:pPr>
              <w:pStyle w:val="OtherTableBody"/>
            </w:pPr>
            <w:r>
              <w:t>Y</w:t>
            </w:r>
          </w:p>
        </w:tc>
        <w:tc>
          <w:tcPr>
            <w:tcW w:w="600" w:type="dxa"/>
          </w:tcPr>
          <w:p w14:paraId="10B8681D" w14:textId="77777777" w:rsidR="00B50050" w:rsidRDefault="00B50050" w:rsidP="0088127C">
            <w:pPr>
              <w:pStyle w:val="OtherTableBody"/>
            </w:pPr>
            <w:r>
              <w:t>0234</w:t>
            </w:r>
          </w:p>
        </w:tc>
        <w:tc>
          <w:tcPr>
            <w:tcW w:w="900" w:type="dxa"/>
          </w:tcPr>
          <w:p w14:paraId="0D7ECE52" w14:textId="77777777" w:rsidR="00B50050" w:rsidRDefault="00B50050" w:rsidP="0088127C">
            <w:pPr>
              <w:pStyle w:val="OtherTableBody"/>
            </w:pPr>
            <w:r>
              <w:t>7.12.1.11</w:t>
            </w:r>
          </w:p>
        </w:tc>
      </w:tr>
      <w:tr w:rsidR="00B50050" w14:paraId="280B8CA2" w14:textId="77777777" w:rsidTr="00195548">
        <w:tc>
          <w:tcPr>
            <w:tcW w:w="3500" w:type="dxa"/>
          </w:tcPr>
          <w:p w14:paraId="1144CA8B" w14:textId="77777777" w:rsidR="00B50050" w:rsidRDefault="00B50050" w:rsidP="0088127C">
            <w:pPr>
              <w:pStyle w:val="OtherTableBody"/>
            </w:pPr>
            <w:r>
              <w:t>Event Reported To</w:t>
            </w:r>
          </w:p>
        </w:tc>
        <w:tc>
          <w:tcPr>
            <w:tcW w:w="700" w:type="dxa"/>
          </w:tcPr>
          <w:p w14:paraId="171AE840" w14:textId="77777777" w:rsidR="00B50050" w:rsidRDefault="00B50050" w:rsidP="0088127C">
            <w:pPr>
              <w:pStyle w:val="OtherTableBody"/>
            </w:pPr>
            <w:r>
              <w:t>01072</w:t>
            </w:r>
          </w:p>
        </w:tc>
        <w:tc>
          <w:tcPr>
            <w:tcW w:w="600" w:type="dxa"/>
          </w:tcPr>
          <w:p w14:paraId="7E4CAA1A" w14:textId="77777777" w:rsidR="00B50050" w:rsidRDefault="00B50050" w:rsidP="0088127C">
            <w:pPr>
              <w:pStyle w:val="OtherTableBody"/>
            </w:pPr>
            <w:r>
              <w:t>PES</w:t>
            </w:r>
          </w:p>
        </w:tc>
        <w:tc>
          <w:tcPr>
            <w:tcW w:w="600" w:type="dxa"/>
          </w:tcPr>
          <w:p w14:paraId="5E2692E4" w14:textId="77777777" w:rsidR="00B50050" w:rsidRDefault="00B50050" w:rsidP="0088127C">
            <w:pPr>
              <w:pStyle w:val="OtherTableBody"/>
            </w:pPr>
            <w:r>
              <w:t>13</w:t>
            </w:r>
          </w:p>
        </w:tc>
        <w:tc>
          <w:tcPr>
            <w:tcW w:w="600" w:type="dxa"/>
          </w:tcPr>
          <w:p w14:paraId="08DE20F4" w14:textId="77777777" w:rsidR="00B50050" w:rsidRDefault="00B50050" w:rsidP="0088127C">
            <w:pPr>
              <w:pStyle w:val="OtherTableBody"/>
            </w:pPr>
            <w:r>
              <w:t>1..1</w:t>
            </w:r>
          </w:p>
        </w:tc>
        <w:tc>
          <w:tcPr>
            <w:tcW w:w="600" w:type="dxa"/>
          </w:tcPr>
          <w:p w14:paraId="4CA2E83D" w14:textId="77777777" w:rsidR="00B50050" w:rsidRDefault="00B50050" w:rsidP="0088127C">
            <w:pPr>
              <w:pStyle w:val="OtherTableBody"/>
            </w:pPr>
          </w:p>
        </w:tc>
        <w:tc>
          <w:tcPr>
            <w:tcW w:w="600" w:type="dxa"/>
          </w:tcPr>
          <w:p w14:paraId="20B43D76" w14:textId="77777777" w:rsidR="00B50050" w:rsidRDefault="00B50050" w:rsidP="0088127C">
            <w:pPr>
              <w:pStyle w:val="OtherTableBody"/>
            </w:pPr>
            <w:r>
              <w:t>ID</w:t>
            </w:r>
          </w:p>
        </w:tc>
        <w:tc>
          <w:tcPr>
            <w:tcW w:w="700" w:type="dxa"/>
          </w:tcPr>
          <w:p w14:paraId="3DA68E6A" w14:textId="77777777" w:rsidR="00B50050" w:rsidRDefault="00B50050" w:rsidP="0088127C">
            <w:pPr>
              <w:pStyle w:val="OtherTableBody"/>
            </w:pPr>
            <w:r>
              <w:t>Y</w:t>
            </w:r>
          </w:p>
        </w:tc>
        <w:tc>
          <w:tcPr>
            <w:tcW w:w="600" w:type="dxa"/>
          </w:tcPr>
          <w:p w14:paraId="39B25B57" w14:textId="77777777" w:rsidR="00B50050" w:rsidRDefault="00B50050" w:rsidP="0088127C">
            <w:pPr>
              <w:pStyle w:val="OtherTableBody"/>
            </w:pPr>
            <w:r>
              <w:t>0236</w:t>
            </w:r>
          </w:p>
        </w:tc>
        <w:tc>
          <w:tcPr>
            <w:tcW w:w="900" w:type="dxa"/>
          </w:tcPr>
          <w:p w14:paraId="0A66E27D" w14:textId="77777777" w:rsidR="00B50050" w:rsidRDefault="00B50050" w:rsidP="0088127C">
            <w:pPr>
              <w:pStyle w:val="OtherTableBody"/>
            </w:pPr>
            <w:r>
              <w:t>7.12.1.13</w:t>
            </w:r>
          </w:p>
        </w:tc>
      </w:tr>
      <w:tr w:rsidR="00B50050" w14:paraId="63AC1207" w14:textId="77777777" w:rsidTr="00195548">
        <w:tc>
          <w:tcPr>
            <w:tcW w:w="3500" w:type="dxa"/>
          </w:tcPr>
          <w:p w14:paraId="5E1EF7AB" w14:textId="77777777" w:rsidR="00B50050" w:rsidRDefault="00B50050" w:rsidP="0088127C">
            <w:pPr>
              <w:pStyle w:val="OtherTableBody"/>
            </w:pPr>
            <w:r>
              <w:t>Event Serious</w:t>
            </w:r>
          </w:p>
        </w:tc>
        <w:tc>
          <w:tcPr>
            <w:tcW w:w="700" w:type="dxa"/>
          </w:tcPr>
          <w:p w14:paraId="65104CA3" w14:textId="77777777" w:rsidR="00B50050" w:rsidRDefault="00B50050" w:rsidP="0088127C">
            <w:pPr>
              <w:pStyle w:val="OtherTableBody"/>
            </w:pPr>
            <w:r>
              <w:t>01081</w:t>
            </w:r>
          </w:p>
        </w:tc>
        <w:tc>
          <w:tcPr>
            <w:tcW w:w="600" w:type="dxa"/>
          </w:tcPr>
          <w:p w14:paraId="3D58EA2C" w14:textId="77777777" w:rsidR="00B50050" w:rsidRDefault="00B50050" w:rsidP="0088127C">
            <w:pPr>
              <w:pStyle w:val="OtherTableBody"/>
            </w:pPr>
            <w:r>
              <w:t>PEO</w:t>
            </w:r>
          </w:p>
        </w:tc>
        <w:tc>
          <w:tcPr>
            <w:tcW w:w="600" w:type="dxa"/>
          </w:tcPr>
          <w:p w14:paraId="171C757A" w14:textId="77777777" w:rsidR="00B50050" w:rsidRDefault="00B50050" w:rsidP="0088127C">
            <w:pPr>
              <w:pStyle w:val="OtherTableBody"/>
            </w:pPr>
            <w:r>
              <w:t>9</w:t>
            </w:r>
          </w:p>
        </w:tc>
        <w:tc>
          <w:tcPr>
            <w:tcW w:w="600" w:type="dxa"/>
          </w:tcPr>
          <w:p w14:paraId="39D3747B" w14:textId="77777777" w:rsidR="00B50050" w:rsidRDefault="00B50050" w:rsidP="0088127C">
            <w:pPr>
              <w:pStyle w:val="OtherTableBody"/>
            </w:pPr>
            <w:r>
              <w:t>1..1</w:t>
            </w:r>
          </w:p>
        </w:tc>
        <w:tc>
          <w:tcPr>
            <w:tcW w:w="600" w:type="dxa"/>
          </w:tcPr>
          <w:p w14:paraId="00285E24" w14:textId="77777777" w:rsidR="00B50050" w:rsidRDefault="00B50050" w:rsidP="0088127C">
            <w:pPr>
              <w:pStyle w:val="OtherTableBody"/>
            </w:pPr>
          </w:p>
        </w:tc>
        <w:tc>
          <w:tcPr>
            <w:tcW w:w="600" w:type="dxa"/>
          </w:tcPr>
          <w:p w14:paraId="27B03B2F" w14:textId="77777777" w:rsidR="00B50050" w:rsidRDefault="00B50050" w:rsidP="0088127C">
            <w:pPr>
              <w:pStyle w:val="OtherTableBody"/>
            </w:pPr>
            <w:r>
              <w:t>ID</w:t>
            </w:r>
          </w:p>
        </w:tc>
        <w:tc>
          <w:tcPr>
            <w:tcW w:w="700" w:type="dxa"/>
          </w:tcPr>
          <w:p w14:paraId="2EDB4515" w14:textId="77777777" w:rsidR="00B50050" w:rsidRDefault="00B50050" w:rsidP="0088127C">
            <w:pPr>
              <w:pStyle w:val="OtherTableBody"/>
            </w:pPr>
          </w:p>
        </w:tc>
        <w:tc>
          <w:tcPr>
            <w:tcW w:w="600" w:type="dxa"/>
          </w:tcPr>
          <w:p w14:paraId="2CF5F1AD" w14:textId="77777777" w:rsidR="00B50050" w:rsidRDefault="00B50050" w:rsidP="0088127C">
            <w:pPr>
              <w:pStyle w:val="OtherTableBody"/>
            </w:pPr>
            <w:r>
              <w:t>0238</w:t>
            </w:r>
          </w:p>
        </w:tc>
        <w:tc>
          <w:tcPr>
            <w:tcW w:w="900" w:type="dxa"/>
          </w:tcPr>
          <w:p w14:paraId="7245326A" w14:textId="77777777" w:rsidR="00B50050" w:rsidRDefault="00B50050" w:rsidP="0088127C">
            <w:pPr>
              <w:pStyle w:val="OtherTableBody"/>
            </w:pPr>
            <w:r>
              <w:t>7.12.2.9</w:t>
            </w:r>
          </w:p>
        </w:tc>
      </w:tr>
      <w:tr w:rsidR="00B50050" w14:paraId="632679EE" w14:textId="77777777" w:rsidTr="00195548">
        <w:tc>
          <w:tcPr>
            <w:tcW w:w="3500" w:type="dxa"/>
          </w:tcPr>
          <w:p w14:paraId="5B3C8AC1" w14:textId="77777777" w:rsidR="00B50050" w:rsidRDefault="00B50050" w:rsidP="0088127C">
            <w:pPr>
              <w:pStyle w:val="OtherTableBody"/>
            </w:pPr>
            <w:r>
              <w:t>Event Symptom/Diagnosis Code</w:t>
            </w:r>
          </w:p>
        </w:tc>
        <w:tc>
          <w:tcPr>
            <w:tcW w:w="700" w:type="dxa"/>
          </w:tcPr>
          <w:p w14:paraId="3CA403C0" w14:textId="77777777" w:rsidR="00B50050" w:rsidRDefault="00B50050" w:rsidP="0088127C">
            <w:pPr>
              <w:pStyle w:val="OtherTableBody"/>
            </w:pPr>
            <w:r>
              <w:t>01074</w:t>
            </w:r>
          </w:p>
        </w:tc>
        <w:tc>
          <w:tcPr>
            <w:tcW w:w="600" w:type="dxa"/>
          </w:tcPr>
          <w:p w14:paraId="7B30BD54" w14:textId="77777777" w:rsidR="00B50050" w:rsidRDefault="00B50050" w:rsidP="0088127C">
            <w:pPr>
              <w:pStyle w:val="OtherTableBody"/>
            </w:pPr>
            <w:r>
              <w:t>PEO</w:t>
            </w:r>
          </w:p>
        </w:tc>
        <w:tc>
          <w:tcPr>
            <w:tcW w:w="600" w:type="dxa"/>
          </w:tcPr>
          <w:p w14:paraId="17DC44E4" w14:textId="77777777" w:rsidR="00B50050" w:rsidRDefault="00B50050" w:rsidP="0088127C">
            <w:pPr>
              <w:pStyle w:val="OtherTableBody"/>
            </w:pPr>
            <w:r>
              <w:t>2</w:t>
            </w:r>
          </w:p>
        </w:tc>
        <w:tc>
          <w:tcPr>
            <w:tcW w:w="600" w:type="dxa"/>
          </w:tcPr>
          <w:p w14:paraId="784B9E97" w14:textId="77777777" w:rsidR="00B50050" w:rsidRDefault="00B50050" w:rsidP="0088127C">
            <w:pPr>
              <w:pStyle w:val="OtherTableBody"/>
            </w:pPr>
            <w:r>
              <w:t>..</w:t>
            </w:r>
          </w:p>
        </w:tc>
        <w:tc>
          <w:tcPr>
            <w:tcW w:w="600" w:type="dxa"/>
          </w:tcPr>
          <w:p w14:paraId="080FF6CD" w14:textId="77777777" w:rsidR="00B50050" w:rsidRDefault="00B50050" w:rsidP="0088127C">
            <w:pPr>
              <w:pStyle w:val="OtherTableBody"/>
            </w:pPr>
          </w:p>
        </w:tc>
        <w:tc>
          <w:tcPr>
            <w:tcW w:w="600" w:type="dxa"/>
          </w:tcPr>
          <w:p w14:paraId="677BD855" w14:textId="77777777" w:rsidR="00B50050" w:rsidRDefault="00B50050" w:rsidP="0088127C">
            <w:pPr>
              <w:pStyle w:val="OtherTableBody"/>
            </w:pPr>
            <w:r>
              <w:t>CWE</w:t>
            </w:r>
          </w:p>
        </w:tc>
        <w:tc>
          <w:tcPr>
            <w:tcW w:w="700" w:type="dxa"/>
          </w:tcPr>
          <w:p w14:paraId="1527281F" w14:textId="77777777" w:rsidR="00B50050" w:rsidRDefault="00B50050" w:rsidP="0088127C">
            <w:pPr>
              <w:pStyle w:val="OtherTableBody"/>
            </w:pPr>
            <w:r>
              <w:t>Y</w:t>
            </w:r>
          </w:p>
        </w:tc>
        <w:tc>
          <w:tcPr>
            <w:tcW w:w="600" w:type="dxa"/>
          </w:tcPr>
          <w:p w14:paraId="1A3AEEAD" w14:textId="77777777" w:rsidR="00B50050" w:rsidRDefault="00B50050" w:rsidP="0088127C">
            <w:pPr>
              <w:pStyle w:val="OtherTableBody"/>
            </w:pPr>
            <w:r>
              <w:t>0679</w:t>
            </w:r>
          </w:p>
        </w:tc>
        <w:tc>
          <w:tcPr>
            <w:tcW w:w="900" w:type="dxa"/>
          </w:tcPr>
          <w:p w14:paraId="61E32C47" w14:textId="77777777" w:rsidR="00B50050" w:rsidRDefault="00B50050" w:rsidP="0088127C">
            <w:pPr>
              <w:pStyle w:val="OtherTableBody"/>
            </w:pPr>
            <w:r>
              <w:t>7.12.2.2</w:t>
            </w:r>
          </w:p>
        </w:tc>
      </w:tr>
      <w:tr w:rsidR="00B50050" w14:paraId="59919308" w14:textId="77777777" w:rsidTr="00195548">
        <w:tc>
          <w:tcPr>
            <w:tcW w:w="3500" w:type="dxa"/>
          </w:tcPr>
          <w:p w14:paraId="56208D01" w14:textId="77777777" w:rsidR="00B50050" w:rsidRDefault="00B50050" w:rsidP="0088127C">
            <w:pPr>
              <w:pStyle w:val="OtherTableBody"/>
            </w:pPr>
            <w:r>
              <w:t xml:space="preserve">Event type </w:t>
            </w:r>
          </w:p>
        </w:tc>
        <w:tc>
          <w:tcPr>
            <w:tcW w:w="700" w:type="dxa"/>
          </w:tcPr>
          <w:p w14:paraId="39CE4EA2" w14:textId="77777777" w:rsidR="00B50050" w:rsidRDefault="00B50050" w:rsidP="0088127C">
            <w:pPr>
              <w:pStyle w:val="OtherTableBody"/>
            </w:pPr>
            <w:r>
              <w:t>01430</w:t>
            </w:r>
          </w:p>
        </w:tc>
        <w:tc>
          <w:tcPr>
            <w:tcW w:w="600" w:type="dxa"/>
          </w:tcPr>
          <w:p w14:paraId="3AAB6C93" w14:textId="77777777" w:rsidR="00B50050" w:rsidRDefault="00B50050" w:rsidP="0088127C">
            <w:pPr>
              <w:pStyle w:val="OtherTableBody"/>
            </w:pPr>
            <w:r>
              <w:t>EQP</w:t>
            </w:r>
          </w:p>
        </w:tc>
        <w:tc>
          <w:tcPr>
            <w:tcW w:w="600" w:type="dxa"/>
          </w:tcPr>
          <w:p w14:paraId="5D71276E" w14:textId="77777777" w:rsidR="00B50050" w:rsidRDefault="00B50050" w:rsidP="0088127C">
            <w:pPr>
              <w:pStyle w:val="OtherTableBody"/>
            </w:pPr>
            <w:r>
              <w:t>1</w:t>
            </w:r>
          </w:p>
        </w:tc>
        <w:tc>
          <w:tcPr>
            <w:tcW w:w="600" w:type="dxa"/>
          </w:tcPr>
          <w:p w14:paraId="5902939B" w14:textId="77777777" w:rsidR="00B50050" w:rsidRDefault="00B50050" w:rsidP="0088127C">
            <w:pPr>
              <w:pStyle w:val="OtherTableBody"/>
            </w:pPr>
            <w:r>
              <w:t>..</w:t>
            </w:r>
          </w:p>
        </w:tc>
        <w:tc>
          <w:tcPr>
            <w:tcW w:w="600" w:type="dxa"/>
          </w:tcPr>
          <w:p w14:paraId="52E589AF" w14:textId="77777777" w:rsidR="00B50050" w:rsidRDefault="00B50050" w:rsidP="0088127C">
            <w:pPr>
              <w:pStyle w:val="OtherTableBody"/>
            </w:pPr>
          </w:p>
        </w:tc>
        <w:tc>
          <w:tcPr>
            <w:tcW w:w="600" w:type="dxa"/>
          </w:tcPr>
          <w:p w14:paraId="4ADFD963" w14:textId="77777777" w:rsidR="00B50050" w:rsidRDefault="00B50050" w:rsidP="0088127C">
            <w:pPr>
              <w:pStyle w:val="OtherTableBody"/>
            </w:pPr>
            <w:r>
              <w:t>CWE</w:t>
            </w:r>
          </w:p>
        </w:tc>
        <w:tc>
          <w:tcPr>
            <w:tcW w:w="700" w:type="dxa"/>
          </w:tcPr>
          <w:p w14:paraId="08A38A81" w14:textId="77777777" w:rsidR="00B50050" w:rsidRDefault="00B50050" w:rsidP="0088127C">
            <w:pPr>
              <w:pStyle w:val="OtherTableBody"/>
            </w:pPr>
          </w:p>
        </w:tc>
        <w:tc>
          <w:tcPr>
            <w:tcW w:w="600" w:type="dxa"/>
          </w:tcPr>
          <w:p w14:paraId="05051AAF" w14:textId="77777777" w:rsidR="00B50050" w:rsidRDefault="00B50050" w:rsidP="0088127C">
            <w:pPr>
              <w:pStyle w:val="OtherTableBody"/>
            </w:pPr>
            <w:r>
              <w:t>0450</w:t>
            </w:r>
          </w:p>
        </w:tc>
        <w:tc>
          <w:tcPr>
            <w:tcW w:w="900" w:type="dxa"/>
          </w:tcPr>
          <w:p w14:paraId="2FDD584F" w14:textId="77777777" w:rsidR="00B50050" w:rsidRDefault="00B50050" w:rsidP="0088127C">
            <w:pPr>
              <w:pStyle w:val="OtherTableBody"/>
            </w:pPr>
            <w:r>
              <w:t>13.4.12.1</w:t>
            </w:r>
          </w:p>
        </w:tc>
      </w:tr>
      <w:tr w:rsidR="00B50050" w14:paraId="4FF252A8" w14:textId="77777777" w:rsidTr="00195548">
        <w:tc>
          <w:tcPr>
            <w:tcW w:w="3500" w:type="dxa"/>
          </w:tcPr>
          <w:p w14:paraId="40C28CEC" w14:textId="77777777" w:rsidR="00B50050" w:rsidRDefault="00B50050" w:rsidP="0088127C">
            <w:pPr>
              <w:pStyle w:val="OtherTableBody"/>
            </w:pPr>
            <w:r>
              <w:t>Event Type Code</w:t>
            </w:r>
          </w:p>
        </w:tc>
        <w:tc>
          <w:tcPr>
            <w:tcW w:w="700" w:type="dxa"/>
          </w:tcPr>
          <w:p w14:paraId="02A50C9C" w14:textId="77777777" w:rsidR="00B50050" w:rsidRDefault="00B50050" w:rsidP="0088127C">
            <w:pPr>
              <w:pStyle w:val="OtherTableBody"/>
            </w:pPr>
            <w:r>
              <w:t>00099</w:t>
            </w:r>
          </w:p>
        </w:tc>
        <w:tc>
          <w:tcPr>
            <w:tcW w:w="600" w:type="dxa"/>
          </w:tcPr>
          <w:p w14:paraId="10E16C1B" w14:textId="77777777" w:rsidR="00B50050" w:rsidRDefault="00B50050" w:rsidP="0088127C">
            <w:pPr>
              <w:pStyle w:val="OtherTableBody"/>
            </w:pPr>
            <w:r>
              <w:t>EVN</w:t>
            </w:r>
          </w:p>
        </w:tc>
        <w:tc>
          <w:tcPr>
            <w:tcW w:w="600" w:type="dxa"/>
          </w:tcPr>
          <w:p w14:paraId="32FCFA77" w14:textId="77777777" w:rsidR="00B50050" w:rsidRDefault="00B50050" w:rsidP="0088127C">
            <w:pPr>
              <w:pStyle w:val="OtherTableBody"/>
            </w:pPr>
            <w:r>
              <w:t>1</w:t>
            </w:r>
          </w:p>
        </w:tc>
        <w:tc>
          <w:tcPr>
            <w:tcW w:w="600" w:type="dxa"/>
          </w:tcPr>
          <w:p w14:paraId="2E21699E" w14:textId="77777777" w:rsidR="00B50050" w:rsidRDefault="00B50050" w:rsidP="0088127C">
            <w:pPr>
              <w:pStyle w:val="OtherTableBody"/>
            </w:pPr>
            <w:r>
              <w:t>..</w:t>
            </w:r>
          </w:p>
        </w:tc>
        <w:tc>
          <w:tcPr>
            <w:tcW w:w="600" w:type="dxa"/>
          </w:tcPr>
          <w:p w14:paraId="52DDA9B0" w14:textId="77777777" w:rsidR="00B50050" w:rsidRDefault="00B50050" w:rsidP="0088127C">
            <w:pPr>
              <w:pStyle w:val="OtherTableBody"/>
            </w:pPr>
          </w:p>
        </w:tc>
        <w:tc>
          <w:tcPr>
            <w:tcW w:w="600" w:type="dxa"/>
          </w:tcPr>
          <w:p w14:paraId="1CC3B63B" w14:textId="77777777" w:rsidR="00B50050" w:rsidRDefault="00B50050" w:rsidP="0088127C">
            <w:pPr>
              <w:pStyle w:val="OtherTableBody"/>
            </w:pPr>
            <w:r>
              <w:t>-</w:t>
            </w:r>
          </w:p>
        </w:tc>
        <w:tc>
          <w:tcPr>
            <w:tcW w:w="700" w:type="dxa"/>
          </w:tcPr>
          <w:p w14:paraId="1B32C17D" w14:textId="77777777" w:rsidR="00B50050" w:rsidRDefault="00B50050" w:rsidP="0088127C">
            <w:pPr>
              <w:pStyle w:val="OtherTableBody"/>
            </w:pPr>
          </w:p>
        </w:tc>
        <w:tc>
          <w:tcPr>
            <w:tcW w:w="600" w:type="dxa"/>
          </w:tcPr>
          <w:p w14:paraId="053599E7" w14:textId="77777777" w:rsidR="00B50050" w:rsidRDefault="00B50050" w:rsidP="0088127C">
            <w:pPr>
              <w:pStyle w:val="OtherTableBody"/>
            </w:pPr>
          </w:p>
        </w:tc>
        <w:tc>
          <w:tcPr>
            <w:tcW w:w="900" w:type="dxa"/>
          </w:tcPr>
          <w:p w14:paraId="745DDCF3" w14:textId="77777777" w:rsidR="00B50050" w:rsidRDefault="00B50050" w:rsidP="0088127C">
            <w:pPr>
              <w:pStyle w:val="OtherTableBody"/>
            </w:pPr>
            <w:r>
              <w:t>3.4.1.1</w:t>
            </w:r>
          </w:p>
        </w:tc>
      </w:tr>
      <w:tr w:rsidR="00B50050" w14:paraId="5997553D" w14:textId="77777777" w:rsidTr="00195548">
        <w:tc>
          <w:tcPr>
            <w:tcW w:w="3500" w:type="dxa"/>
          </w:tcPr>
          <w:p w14:paraId="1E59E4F4" w14:textId="77777777" w:rsidR="00B50050" w:rsidRDefault="00B50050" w:rsidP="0088127C">
            <w:pPr>
              <w:pStyle w:val="OtherTableBody"/>
            </w:pPr>
            <w:r>
              <w:t>Events Scheduled This Time Point</w:t>
            </w:r>
          </w:p>
        </w:tc>
        <w:tc>
          <w:tcPr>
            <w:tcW w:w="700" w:type="dxa"/>
          </w:tcPr>
          <w:p w14:paraId="79B12A05" w14:textId="77777777" w:rsidR="00B50050" w:rsidRDefault="00B50050" w:rsidP="0088127C">
            <w:pPr>
              <w:pStyle w:val="OtherTableBody"/>
            </w:pPr>
            <w:r>
              <w:t>01027</w:t>
            </w:r>
          </w:p>
        </w:tc>
        <w:tc>
          <w:tcPr>
            <w:tcW w:w="600" w:type="dxa"/>
          </w:tcPr>
          <w:p w14:paraId="1CA609AA" w14:textId="77777777" w:rsidR="00B50050" w:rsidRDefault="00B50050" w:rsidP="0088127C">
            <w:pPr>
              <w:pStyle w:val="OtherTableBody"/>
            </w:pPr>
            <w:r>
              <w:t>CM2</w:t>
            </w:r>
          </w:p>
        </w:tc>
        <w:tc>
          <w:tcPr>
            <w:tcW w:w="600" w:type="dxa"/>
          </w:tcPr>
          <w:p w14:paraId="28CD7E60" w14:textId="77777777" w:rsidR="00B50050" w:rsidRDefault="00B50050" w:rsidP="0088127C">
            <w:pPr>
              <w:pStyle w:val="OtherTableBody"/>
            </w:pPr>
            <w:r>
              <w:t>4</w:t>
            </w:r>
          </w:p>
        </w:tc>
        <w:tc>
          <w:tcPr>
            <w:tcW w:w="600" w:type="dxa"/>
          </w:tcPr>
          <w:p w14:paraId="6E75E484" w14:textId="77777777" w:rsidR="00B50050" w:rsidRDefault="00B50050" w:rsidP="0088127C">
            <w:pPr>
              <w:pStyle w:val="OtherTableBody"/>
            </w:pPr>
            <w:r>
              <w:t>..</w:t>
            </w:r>
          </w:p>
        </w:tc>
        <w:tc>
          <w:tcPr>
            <w:tcW w:w="600" w:type="dxa"/>
          </w:tcPr>
          <w:p w14:paraId="3BCC8C45" w14:textId="77777777" w:rsidR="00B50050" w:rsidRDefault="00B50050" w:rsidP="0088127C">
            <w:pPr>
              <w:pStyle w:val="OtherTableBody"/>
            </w:pPr>
          </w:p>
        </w:tc>
        <w:tc>
          <w:tcPr>
            <w:tcW w:w="600" w:type="dxa"/>
          </w:tcPr>
          <w:p w14:paraId="312E17B2" w14:textId="77777777" w:rsidR="00B50050" w:rsidRDefault="00B50050" w:rsidP="0088127C">
            <w:pPr>
              <w:pStyle w:val="OtherTableBody"/>
            </w:pPr>
            <w:r>
              <w:t>CWE</w:t>
            </w:r>
          </w:p>
        </w:tc>
        <w:tc>
          <w:tcPr>
            <w:tcW w:w="700" w:type="dxa"/>
          </w:tcPr>
          <w:p w14:paraId="504FDF54" w14:textId="77777777" w:rsidR="00B50050" w:rsidRDefault="00B50050" w:rsidP="0088127C">
            <w:pPr>
              <w:pStyle w:val="OtherTableBody"/>
            </w:pPr>
            <w:r>
              <w:t>Y</w:t>
            </w:r>
          </w:p>
        </w:tc>
        <w:tc>
          <w:tcPr>
            <w:tcW w:w="600" w:type="dxa"/>
          </w:tcPr>
          <w:p w14:paraId="2337874A" w14:textId="77777777" w:rsidR="00B50050" w:rsidRDefault="00B50050" w:rsidP="0088127C">
            <w:pPr>
              <w:pStyle w:val="OtherTableBody"/>
            </w:pPr>
          </w:p>
        </w:tc>
        <w:tc>
          <w:tcPr>
            <w:tcW w:w="900" w:type="dxa"/>
          </w:tcPr>
          <w:p w14:paraId="244DD955" w14:textId="77777777" w:rsidR="00B50050" w:rsidRDefault="00B50050" w:rsidP="0088127C">
            <w:pPr>
              <w:pStyle w:val="OtherTableBody"/>
            </w:pPr>
            <w:r>
              <w:t>8.11.4.4</w:t>
            </w:r>
          </w:p>
        </w:tc>
      </w:tr>
      <w:tr w:rsidR="00B50050" w14:paraId="5E6544D3" w14:textId="77777777" w:rsidTr="00195548">
        <w:tc>
          <w:tcPr>
            <w:tcW w:w="3500" w:type="dxa"/>
          </w:tcPr>
          <w:p w14:paraId="1DADEA51" w14:textId="77777777" w:rsidR="00B50050" w:rsidRDefault="00B50050" w:rsidP="0088127C">
            <w:pPr>
              <w:pStyle w:val="OtherTableBody"/>
            </w:pPr>
            <w:r>
              <w:t>Exclusive Test</w:t>
            </w:r>
          </w:p>
        </w:tc>
        <w:tc>
          <w:tcPr>
            <w:tcW w:w="700" w:type="dxa"/>
          </w:tcPr>
          <w:p w14:paraId="3402E125" w14:textId="77777777" w:rsidR="00B50050" w:rsidRDefault="00B50050" w:rsidP="0088127C">
            <w:pPr>
              <w:pStyle w:val="OtherTableBody"/>
            </w:pPr>
            <w:r>
              <w:t>03310</w:t>
            </w:r>
          </w:p>
        </w:tc>
        <w:tc>
          <w:tcPr>
            <w:tcW w:w="600" w:type="dxa"/>
          </w:tcPr>
          <w:p w14:paraId="6D84195D" w14:textId="77777777" w:rsidR="00B50050" w:rsidRDefault="00B50050" w:rsidP="0088127C">
            <w:pPr>
              <w:pStyle w:val="OtherTableBody"/>
            </w:pPr>
            <w:r>
              <w:t>OM1</w:t>
            </w:r>
          </w:p>
        </w:tc>
        <w:tc>
          <w:tcPr>
            <w:tcW w:w="600" w:type="dxa"/>
          </w:tcPr>
          <w:p w14:paraId="7FCDE537" w14:textId="77777777" w:rsidR="00B50050" w:rsidRDefault="00B50050" w:rsidP="0088127C">
            <w:pPr>
              <w:pStyle w:val="OtherTableBody"/>
            </w:pPr>
            <w:r>
              <w:t>48</w:t>
            </w:r>
          </w:p>
        </w:tc>
        <w:tc>
          <w:tcPr>
            <w:tcW w:w="600" w:type="dxa"/>
          </w:tcPr>
          <w:p w14:paraId="18DF667E" w14:textId="77777777" w:rsidR="00B50050" w:rsidRDefault="00B50050" w:rsidP="0088127C">
            <w:pPr>
              <w:pStyle w:val="OtherTableBody"/>
            </w:pPr>
            <w:r>
              <w:t>1..1</w:t>
            </w:r>
          </w:p>
        </w:tc>
        <w:tc>
          <w:tcPr>
            <w:tcW w:w="600" w:type="dxa"/>
          </w:tcPr>
          <w:p w14:paraId="4D6BBED3" w14:textId="77777777" w:rsidR="00B50050" w:rsidRDefault="00B50050" w:rsidP="0088127C">
            <w:pPr>
              <w:pStyle w:val="OtherTableBody"/>
            </w:pPr>
          </w:p>
        </w:tc>
        <w:tc>
          <w:tcPr>
            <w:tcW w:w="600" w:type="dxa"/>
          </w:tcPr>
          <w:p w14:paraId="39847055" w14:textId="77777777" w:rsidR="00B50050" w:rsidRDefault="00B50050" w:rsidP="0088127C">
            <w:pPr>
              <w:pStyle w:val="OtherTableBody"/>
            </w:pPr>
            <w:r>
              <w:t>ID</w:t>
            </w:r>
          </w:p>
        </w:tc>
        <w:tc>
          <w:tcPr>
            <w:tcW w:w="700" w:type="dxa"/>
          </w:tcPr>
          <w:p w14:paraId="28D631E4" w14:textId="77777777" w:rsidR="00B50050" w:rsidRDefault="00B50050" w:rsidP="0088127C">
            <w:pPr>
              <w:pStyle w:val="OtherTableBody"/>
            </w:pPr>
          </w:p>
        </w:tc>
        <w:tc>
          <w:tcPr>
            <w:tcW w:w="600" w:type="dxa"/>
          </w:tcPr>
          <w:p w14:paraId="3C44B678" w14:textId="77777777" w:rsidR="00B50050" w:rsidRDefault="00B50050" w:rsidP="0088127C">
            <w:pPr>
              <w:pStyle w:val="OtherTableBody"/>
            </w:pPr>
            <w:r>
              <w:t>0919</w:t>
            </w:r>
          </w:p>
        </w:tc>
        <w:tc>
          <w:tcPr>
            <w:tcW w:w="900" w:type="dxa"/>
          </w:tcPr>
          <w:p w14:paraId="3318EDBD" w14:textId="77777777" w:rsidR="00B50050" w:rsidRDefault="00B50050" w:rsidP="0088127C">
            <w:pPr>
              <w:pStyle w:val="OtherTableBody"/>
            </w:pPr>
            <w:r>
              <w:t>8.8.9.48</w:t>
            </w:r>
          </w:p>
        </w:tc>
      </w:tr>
      <w:tr w:rsidR="00B50050" w14:paraId="5C9A1381" w14:textId="77777777" w:rsidTr="00195548">
        <w:tc>
          <w:tcPr>
            <w:tcW w:w="3500" w:type="dxa"/>
          </w:tcPr>
          <w:p w14:paraId="6E0E3255" w14:textId="77777777" w:rsidR="00B50050" w:rsidRDefault="00B50050" w:rsidP="0088127C">
            <w:pPr>
              <w:pStyle w:val="OtherTableBody"/>
            </w:pPr>
            <w:r>
              <w:t>Executing Physician ID</w:t>
            </w:r>
          </w:p>
        </w:tc>
        <w:tc>
          <w:tcPr>
            <w:tcW w:w="700" w:type="dxa"/>
          </w:tcPr>
          <w:p w14:paraId="31ADE55C" w14:textId="77777777" w:rsidR="00B50050" w:rsidRDefault="00B50050" w:rsidP="0088127C">
            <w:pPr>
              <w:pStyle w:val="OtherTableBody"/>
            </w:pPr>
            <w:r>
              <w:t>01983</w:t>
            </w:r>
          </w:p>
        </w:tc>
        <w:tc>
          <w:tcPr>
            <w:tcW w:w="600" w:type="dxa"/>
          </w:tcPr>
          <w:p w14:paraId="7744C546" w14:textId="77777777" w:rsidR="00B50050" w:rsidRDefault="00B50050" w:rsidP="0088127C">
            <w:pPr>
              <w:pStyle w:val="OtherTableBody"/>
            </w:pPr>
            <w:r>
              <w:t>PSL</w:t>
            </w:r>
          </w:p>
        </w:tc>
        <w:tc>
          <w:tcPr>
            <w:tcW w:w="600" w:type="dxa"/>
          </w:tcPr>
          <w:p w14:paraId="2450F9E1" w14:textId="77777777" w:rsidR="00B50050" w:rsidRDefault="00B50050" w:rsidP="0088127C">
            <w:pPr>
              <w:pStyle w:val="OtherTableBody"/>
            </w:pPr>
            <w:r>
              <w:t>29</w:t>
            </w:r>
          </w:p>
        </w:tc>
        <w:tc>
          <w:tcPr>
            <w:tcW w:w="600" w:type="dxa"/>
          </w:tcPr>
          <w:p w14:paraId="518EF27F" w14:textId="77777777" w:rsidR="00B50050" w:rsidRDefault="00B50050" w:rsidP="0088127C">
            <w:pPr>
              <w:pStyle w:val="OtherTableBody"/>
            </w:pPr>
            <w:r>
              <w:t>..</w:t>
            </w:r>
          </w:p>
        </w:tc>
        <w:tc>
          <w:tcPr>
            <w:tcW w:w="600" w:type="dxa"/>
          </w:tcPr>
          <w:p w14:paraId="73F9D018" w14:textId="77777777" w:rsidR="00B50050" w:rsidRDefault="00B50050" w:rsidP="0088127C">
            <w:pPr>
              <w:pStyle w:val="OtherTableBody"/>
            </w:pPr>
          </w:p>
        </w:tc>
        <w:tc>
          <w:tcPr>
            <w:tcW w:w="600" w:type="dxa"/>
          </w:tcPr>
          <w:p w14:paraId="51B12061" w14:textId="77777777" w:rsidR="00B50050" w:rsidRDefault="00B50050" w:rsidP="0088127C">
            <w:pPr>
              <w:pStyle w:val="OtherTableBody"/>
            </w:pPr>
            <w:r>
              <w:t>XCN</w:t>
            </w:r>
          </w:p>
        </w:tc>
        <w:tc>
          <w:tcPr>
            <w:tcW w:w="700" w:type="dxa"/>
          </w:tcPr>
          <w:p w14:paraId="1334063A" w14:textId="77777777" w:rsidR="00B50050" w:rsidRDefault="00B50050" w:rsidP="0088127C">
            <w:pPr>
              <w:pStyle w:val="OtherTableBody"/>
            </w:pPr>
          </w:p>
        </w:tc>
        <w:tc>
          <w:tcPr>
            <w:tcW w:w="600" w:type="dxa"/>
          </w:tcPr>
          <w:p w14:paraId="4DDFA281" w14:textId="77777777" w:rsidR="00B50050" w:rsidRDefault="00B50050" w:rsidP="0088127C">
            <w:pPr>
              <w:pStyle w:val="OtherTableBody"/>
            </w:pPr>
          </w:p>
        </w:tc>
        <w:tc>
          <w:tcPr>
            <w:tcW w:w="900" w:type="dxa"/>
          </w:tcPr>
          <w:p w14:paraId="176A1AFD" w14:textId="77777777" w:rsidR="00B50050" w:rsidRDefault="00B50050" w:rsidP="0088127C">
            <w:pPr>
              <w:pStyle w:val="OtherTableBody"/>
            </w:pPr>
            <w:r>
              <w:t>16.4.6.29</w:t>
            </w:r>
          </w:p>
        </w:tc>
      </w:tr>
      <w:tr w:rsidR="00B50050" w14:paraId="485D6E1C" w14:textId="77777777" w:rsidTr="00195548">
        <w:tc>
          <w:tcPr>
            <w:tcW w:w="3500" w:type="dxa"/>
          </w:tcPr>
          <w:p w14:paraId="1DEB3387" w14:textId="77777777" w:rsidR="00B50050" w:rsidRDefault="00B50050" w:rsidP="0088127C">
            <w:pPr>
              <w:pStyle w:val="OtherTableBody"/>
            </w:pPr>
            <w:r>
              <w:t>Execution and Delivery Time</w:t>
            </w:r>
          </w:p>
        </w:tc>
        <w:tc>
          <w:tcPr>
            <w:tcW w:w="700" w:type="dxa"/>
          </w:tcPr>
          <w:p w14:paraId="63247897" w14:textId="77777777" w:rsidR="00B50050" w:rsidRDefault="00B50050" w:rsidP="0088127C">
            <w:pPr>
              <w:pStyle w:val="OtherTableBody"/>
            </w:pPr>
            <w:r>
              <w:t>01441</w:t>
            </w:r>
          </w:p>
        </w:tc>
        <w:tc>
          <w:tcPr>
            <w:tcW w:w="600" w:type="dxa"/>
          </w:tcPr>
          <w:p w14:paraId="09331BB1" w14:textId="77777777" w:rsidR="00B50050" w:rsidRDefault="00B50050" w:rsidP="0088127C">
            <w:pPr>
              <w:pStyle w:val="OtherTableBody"/>
            </w:pPr>
            <w:r>
              <w:t>RCP</w:t>
            </w:r>
          </w:p>
        </w:tc>
        <w:tc>
          <w:tcPr>
            <w:tcW w:w="600" w:type="dxa"/>
          </w:tcPr>
          <w:p w14:paraId="08B9F8D2" w14:textId="77777777" w:rsidR="00B50050" w:rsidRDefault="00B50050" w:rsidP="0088127C">
            <w:pPr>
              <w:pStyle w:val="OtherTableBody"/>
            </w:pPr>
            <w:r>
              <w:t>4</w:t>
            </w:r>
          </w:p>
        </w:tc>
        <w:tc>
          <w:tcPr>
            <w:tcW w:w="600" w:type="dxa"/>
          </w:tcPr>
          <w:p w14:paraId="618B4782" w14:textId="77777777" w:rsidR="00B50050" w:rsidRDefault="00B50050" w:rsidP="0088127C">
            <w:pPr>
              <w:pStyle w:val="OtherTableBody"/>
            </w:pPr>
            <w:r>
              <w:t>..</w:t>
            </w:r>
          </w:p>
        </w:tc>
        <w:tc>
          <w:tcPr>
            <w:tcW w:w="600" w:type="dxa"/>
          </w:tcPr>
          <w:p w14:paraId="37434169" w14:textId="77777777" w:rsidR="00B50050" w:rsidRDefault="00B50050" w:rsidP="0088127C">
            <w:pPr>
              <w:pStyle w:val="OtherTableBody"/>
            </w:pPr>
          </w:p>
        </w:tc>
        <w:tc>
          <w:tcPr>
            <w:tcW w:w="600" w:type="dxa"/>
          </w:tcPr>
          <w:p w14:paraId="2A31244D" w14:textId="77777777" w:rsidR="00B50050" w:rsidRDefault="00B50050" w:rsidP="0088127C">
            <w:pPr>
              <w:pStyle w:val="OtherTableBody"/>
            </w:pPr>
            <w:r>
              <w:t>DTM</w:t>
            </w:r>
          </w:p>
        </w:tc>
        <w:tc>
          <w:tcPr>
            <w:tcW w:w="700" w:type="dxa"/>
          </w:tcPr>
          <w:p w14:paraId="3A4A5891" w14:textId="77777777" w:rsidR="00B50050" w:rsidRDefault="00B50050" w:rsidP="0088127C">
            <w:pPr>
              <w:pStyle w:val="OtherTableBody"/>
            </w:pPr>
          </w:p>
        </w:tc>
        <w:tc>
          <w:tcPr>
            <w:tcW w:w="600" w:type="dxa"/>
          </w:tcPr>
          <w:p w14:paraId="51348E2A" w14:textId="77777777" w:rsidR="00B50050" w:rsidRDefault="00B50050" w:rsidP="0088127C">
            <w:pPr>
              <w:pStyle w:val="OtherTableBody"/>
            </w:pPr>
          </w:p>
        </w:tc>
        <w:tc>
          <w:tcPr>
            <w:tcW w:w="900" w:type="dxa"/>
          </w:tcPr>
          <w:p w14:paraId="683EB2C7" w14:textId="77777777" w:rsidR="00B50050" w:rsidRDefault="00B50050" w:rsidP="0088127C">
            <w:pPr>
              <w:pStyle w:val="OtherTableBody"/>
            </w:pPr>
            <w:r>
              <w:t>5.5.6.4</w:t>
            </w:r>
          </w:p>
        </w:tc>
      </w:tr>
      <w:tr w:rsidR="00B50050" w14:paraId="7FDABBAD" w14:textId="77777777" w:rsidTr="00195548">
        <w:tc>
          <w:tcPr>
            <w:tcW w:w="3500" w:type="dxa"/>
          </w:tcPr>
          <w:p w14:paraId="4355FEA4" w14:textId="77777777" w:rsidR="00B50050" w:rsidRDefault="00B50050" w:rsidP="0088127C">
            <w:pPr>
              <w:pStyle w:val="OtherTableBody"/>
            </w:pPr>
            <w:r>
              <w:t>Exhaust Time</w:t>
            </w:r>
          </w:p>
        </w:tc>
        <w:tc>
          <w:tcPr>
            <w:tcW w:w="700" w:type="dxa"/>
          </w:tcPr>
          <w:p w14:paraId="5516A495" w14:textId="77777777" w:rsidR="00B50050" w:rsidRDefault="00B50050" w:rsidP="0088127C">
            <w:pPr>
              <w:pStyle w:val="OtherTableBody"/>
            </w:pPr>
            <w:r>
              <w:t>02111</w:t>
            </w:r>
          </w:p>
        </w:tc>
        <w:tc>
          <w:tcPr>
            <w:tcW w:w="600" w:type="dxa"/>
          </w:tcPr>
          <w:p w14:paraId="60B4BB26" w14:textId="77777777" w:rsidR="00B50050" w:rsidRDefault="00B50050" w:rsidP="0088127C">
            <w:pPr>
              <w:pStyle w:val="OtherTableBody"/>
            </w:pPr>
            <w:r>
              <w:t>SCD</w:t>
            </w:r>
          </w:p>
        </w:tc>
        <w:tc>
          <w:tcPr>
            <w:tcW w:w="600" w:type="dxa"/>
          </w:tcPr>
          <w:p w14:paraId="107C848A" w14:textId="77777777" w:rsidR="00B50050" w:rsidRDefault="00B50050" w:rsidP="0088127C">
            <w:pPr>
              <w:pStyle w:val="OtherTableBody"/>
            </w:pPr>
            <w:r>
              <w:t>8</w:t>
            </w:r>
          </w:p>
        </w:tc>
        <w:tc>
          <w:tcPr>
            <w:tcW w:w="600" w:type="dxa"/>
          </w:tcPr>
          <w:p w14:paraId="13F54C8C" w14:textId="77777777" w:rsidR="00B50050" w:rsidRDefault="00B50050" w:rsidP="0088127C">
            <w:pPr>
              <w:pStyle w:val="OtherTableBody"/>
            </w:pPr>
            <w:r>
              <w:t>..</w:t>
            </w:r>
          </w:p>
        </w:tc>
        <w:tc>
          <w:tcPr>
            <w:tcW w:w="600" w:type="dxa"/>
          </w:tcPr>
          <w:p w14:paraId="448642FE" w14:textId="77777777" w:rsidR="00B50050" w:rsidRDefault="00B50050" w:rsidP="0088127C">
            <w:pPr>
              <w:pStyle w:val="OtherTableBody"/>
            </w:pPr>
          </w:p>
        </w:tc>
        <w:tc>
          <w:tcPr>
            <w:tcW w:w="600" w:type="dxa"/>
          </w:tcPr>
          <w:p w14:paraId="6DC4E396" w14:textId="77777777" w:rsidR="00B50050" w:rsidRDefault="00B50050" w:rsidP="0088127C">
            <w:pPr>
              <w:pStyle w:val="OtherTableBody"/>
            </w:pPr>
            <w:r>
              <w:t>CQ</w:t>
            </w:r>
          </w:p>
        </w:tc>
        <w:tc>
          <w:tcPr>
            <w:tcW w:w="700" w:type="dxa"/>
          </w:tcPr>
          <w:p w14:paraId="355BDF1D" w14:textId="77777777" w:rsidR="00B50050" w:rsidRDefault="00B50050" w:rsidP="0088127C">
            <w:pPr>
              <w:pStyle w:val="OtherTableBody"/>
            </w:pPr>
          </w:p>
        </w:tc>
        <w:tc>
          <w:tcPr>
            <w:tcW w:w="600" w:type="dxa"/>
          </w:tcPr>
          <w:p w14:paraId="208B2B7C" w14:textId="77777777" w:rsidR="00B50050" w:rsidRDefault="00B50050" w:rsidP="0088127C">
            <w:pPr>
              <w:pStyle w:val="OtherTableBody"/>
            </w:pPr>
          </w:p>
        </w:tc>
        <w:tc>
          <w:tcPr>
            <w:tcW w:w="900" w:type="dxa"/>
          </w:tcPr>
          <w:p w14:paraId="1610069F" w14:textId="77777777" w:rsidR="00B50050" w:rsidRDefault="00B50050" w:rsidP="0088127C">
            <w:pPr>
              <w:pStyle w:val="OtherTableBody"/>
            </w:pPr>
            <w:r>
              <w:t>17.7.4.8</w:t>
            </w:r>
          </w:p>
        </w:tc>
      </w:tr>
      <w:tr w:rsidR="00B50050" w14:paraId="03F1779F" w14:textId="77777777" w:rsidTr="00195548">
        <w:tc>
          <w:tcPr>
            <w:tcW w:w="3500" w:type="dxa"/>
          </w:tcPr>
          <w:p w14:paraId="055EEBB7" w14:textId="77777777" w:rsidR="00B50050" w:rsidRDefault="00B50050" w:rsidP="0088127C">
            <w:pPr>
              <w:pStyle w:val="OtherTableBody"/>
            </w:pPr>
            <w:r>
              <w:t>Expected Admit Date/Time</w:t>
            </w:r>
          </w:p>
        </w:tc>
        <w:tc>
          <w:tcPr>
            <w:tcW w:w="700" w:type="dxa"/>
          </w:tcPr>
          <w:p w14:paraId="2585755E" w14:textId="77777777" w:rsidR="00B50050" w:rsidRDefault="00B50050" w:rsidP="0088127C">
            <w:pPr>
              <w:pStyle w:val="OtherTableBody"/>
            </w:pPr>
            <w:r>
              <w:t>00188</w:t>
            </w:r>
          </w:p>
        </w:tc>
        <w:tc>
          <w:tcPr>
            <w:tcW w:w="600" w:type="dxa"/>
          </w:tcPr>
          <w:p w14:paraId="0BF45F3C" w14:textId="77777777" w:rsidR="00B50050" w:rsidRDefault="00B50050" w:rsidP="0088127C">
            <w:pPr>
              <w:pStyle w:val="OtherTableBody"/>
            </w:pPr>
            <w:r>
              <w:t>PV2</w:t>
            </w:r>
          </w:p>
        </w:tc>
        <w:tc>
          <w:tcPr>
            <w:tcW w:w="600" w:type="dxa"/>
          </w:tcPr>
          <w:p w14:paraId="38F62A3C" w14:textId="77777777" w:rsidR="00B50050" w:rsidRDefault="00B50050" w:rsidP="0088127C">
            <w:pPr>
              <w:pStyle w:val="OtherTableBody"/>
            </w:pPr>
            <w:r>
              <w:t>8</w:t>
            </w:r>
          </w:p>
        </w:tc>
        <w:tc>
          <w:tcPr>
            <w:tcW w:w="600" w:type="dxa"/>
          </w:tcPr>
          <w:p w14:paraId="56BF046E" w14:textId="77777777" w:rsidR="00B50050" w:rsidRDefault="00B50050" w:rsidP="0088127C">
            <w:pPr>
              <w:pStyle w:val="OtherTableBody"/>
            </w:pPr>
            <w:r>
              <w:t>..</w:t>
            </w:r>
          </w:p>
        </w:tc>
        <w:tc>
          <w:tcPr>
            <w:tcW w:w="600" w:type="dxa"/>
          </w:tcPr>
          <w:p w14:paraId="7919D87C" w14:textId="77777777" w:rsidR="00B50050" w:rsidRDefault="00B50050" w:rsidP="0088127C">
            <w:pPr>
              <w:pStyle w:val="OtherTableBody"/>
            </w:pPr>
          </w:p>
        </w:tc>
        <w:tc>
          <w:tcPr>
            <w:tcW w:w="600" w:type="dxa"/>
          </w:tcPr>
          <w:p w14:paraId="6F92F5CB" w14:textId="77777777" w:rsidR="00B50050" w:rsidRDefault="00B50050" w:rsidP="0088127C">
            <w:pPr>
              <w:pStyle w:val="OtherTableBody"/>
            </w:pPr>
            <w:r>
              <w:t>DTM</w:t>
            </w:r>
          </w:p>
        </w:tc>
        <w:tc>
          <w:tcPr>
            <w:tcW w:w="700" w:type="dxa"/>
          </w:tcPr>
          <w:p w14:paraId="73EC6A8C" w14:textId="77777777" w:rsidR="00B50050" w:rsidRDefault="00B50050" w:rsidP="0088127C">
            <w:pPr>
              <w:pStyle w:val="OtherTableBody"/>
            </w:pPr>
          </w:p>
        </w:tc>
        <w:tc>
          <w:tcPr>
            <w:tcW w:w="600" w:type="dxa"/>
          </w:tcPr>
          <w:p w14:paraId="4FC07C29" w14:textId="77777777" w:rsidR="00B50050" w:rsidRDefault="00B50050" w:rsidP="0088127C">
            <w:pPr>
              <w:pStyle w:val="OtherTableBody"/>
            </w:pPr>
          </w:p>
        </w:tc>
        <w:tc>
          <w:tcPr>
            <w:tcW w:w="900" w:type="dxa"/>
          </w:tcPr>
          <w:p w14:paraId="2668221D" w14:textId="77777777" w:rsidR="00B50050" w:rsidRDefault="00B50050" w:rsidP="0088127C">
            <w:pPr>
              <w:pStyle w:val="OtherTableBody"/>
            </w:pPr>
            <w:r>
              <w:t>3.4.4.8</w:t>
            </w:r>
          </w:p>
        </w:tc>
      </w:tr>
      <w:tr w:rsidR="00B50050" w14:paraId="450B0058" w14:textId="77777777" w:rsidTr="00195548">
        <w:tc>
          <w:tcPr>
            <w:tcW w:w="3500" w:type="dxa"/>
          </w:tcPr>
          <w:p w14:paraId="6186D45E" w14:textId="77777777" w:rsidR="00B50050" w:rsidRDefault="00B50050" w:rsidP="0088127C">
            <w:pPr>
              <w:pStyle w:val="OtherTableBody"/>
            </w:pPr>
            <w:r>
              <w:lastRenderedPageBreak/>
              <w:t>Expected CMS Payment Amount</w:t>
            </w:r>
          </w:p>
        </w:tc>
        <w:tc>
          <w:tcPr>
            <w:tcW w:w="700" w:type="dxa"/>
          </w:tcPr>
          <w:p w14:paraId="0C8E108A" w14:textId="77777777" w:rsidR="00B50050" w:rsidRDefault="00B50050" w:rsidP="0088127C">
            <w:pPr>
              <w:pStyle w:val="OtherTableBody"/>
            </w:pPr>
            <w:r>
              <w:t>01618</w:t>
            </w:r>
          </w:p>
        </w:tc>
        <w:tc>
          <w:tcPr>
            <w:tcW w:w="600" w:type="dxa"/>
          </w:tcPr>
          <w:p w14:paraId="411D314F" w14:textId="77777777" w:rsidR="00B50050" w:rsidRDefault="00B50050" w:rsidP="0088127C">
            <w:pPr>
              <w:pStyle w:val="OtherTableBody"/>
            </w:pPr>
            <w:r>
              <w:t>GP2</w:t>
            </w:r>
          </w:p>
        </w:tc>
        <w:tc>
          <w:tcPr>
            <w:tcW w:w="600" w:type="dxa"/>
          </w:tcPr>
          <w:p w14:paraId="17F97FDD" w14:textId="77777777" w:rsidR="00B50050" w:rsidRDefault="00B50050" w:rsidP="0088127C">
            <w:pPr>
              <w:pStyle w:val="OtherTableBody"/>
            </w:pPr>
            <w:r>
              <w:t>11</w:t>
            </w:r>
          </w:p>
        </w:tc>
        <w:tc>
          <w:tcPr>
            <w:tcW w:w="600" w:type="dxa"/>
          </w:tcPr>
          <w:p w14:paraId="59AB04CB" w14:textId="77777777" w:rsidR="00B50050" w:rsidRDefault="00B50050" w:rsidP="0088127C">
            <w:pPr>
              <w:pStyle w:val="OtherTableBody"/>
            </w:pPr>
            <w:r>
              <w:t>..</w:t>
            </w:r>
          </w:p>
        </w:tc>
        <w:tc>
          <w:tcPr>
            <w:tcW w:w="600" w:type="dxa"/>
          </w:tcPr>
          <w:p w14:paraId="10E3D2D7" w14:textId="77777777" w:rsidR="00B50050" w:rsidRDefault="00B50050" w:rsidP="0088127C">
            <w:pPr>
              <w:pStyle w:val="OtherTableBody"/>
            </w:pPr>
          </w:p>
        </w:tc>
        <w:tc>
          <w:tcPr>
            <w:tcW w:w="600" w:type="dxa"/>
          </w:tcPr>
          <w:p w14:paraId="0F1C3596" w14:textId="77777777" w:rsidR="00B50050" w:rsidRDefault="00B50050" w:rsidP="0088127C">
            <w:pPr>
              <w:pStyle w:val="OtherTableBody"/>
            </w:pPr>
            <w:r>
              <w:t>CP</w:t>
            </w:r>
          </w:p>
        </w:tc>
        <w:tc>
          <w:tcPr>
            <w:tcW w:w="700" w:type="dxa"/>
          </w:tcPr>
          <w:p w14:paraId="484066CD" w14:textId="77777777" w:rsidR="00B50050" w:rsidRDefault="00B50050" w:rsidP="0088127C">
            <w:pPr>
              <w:pStyle w:val="OtherTableBody"/>
            </w:pPr>
          </w:p>
        </w:tc>
        <w:tc>
          <w:tcPr>
            <w:tcW w:w="600" w:type="dxa"/>
          </w:tcPr>
          <w:p w14:paraId="69B49FDC" w14:textId="77777777" w:rsidR="00B50050" w:rsidRDefault="00B50050" w:rsidP="0088127C">
            <w:pPr>
              <w:pStyle w:val="OtherTableBody"/>
            </w:pPr>
          </w:p>
        </w:tc>
        <w:tc>
          <w:tcPr>
            <w:tcW w:w="900" w:type="dxa"/>
          </w:tcPr>
          <w:p w14:paraId="5165AF82" w14:textId="77777777" w:rsidR="00B50050" w:rsidRDefault="00B50050" w:rsidP="0088127C">
            <w:pPr>
              <w:pStyle w:val="OtherTableBody"/>
            </w:pPr>
            <w:r>
              <w:t>6.5.16.11</w:t>
            </w:r>
          </w:p>
        </w:tc>
      </w:tr>
      <w:tr w:rsidR="00B50050" w14:paraId="4D5AEA7F" w14:textId="77777777" w:rsidTr="00195548">
        <w:tc>
          <w:tcPr>
            <w:tcW w:w="3500" w:type="dxa"/>
          </w:tcPr>
          <w:p w14:paraId="5218FBF2" w14:textId="77777777" w:rsidR="00B50050" w:rsidRDefault="00B50050" w:rsidP="0088127C">
            <w:pPr>
              <w:pStyle w:val="OtherTableBody"/>
            </w:pPr>
            <w:r>
              <w:t>Expected date/time of the next status change</w:t>
            </w:r>
          </w:p>
        </w:tc>
        <w:tc>
          <w:tcPr>
            <w:tcW w:w="700" w:type="dxa"/>
          </w:tcPr>
          <w:p w14:paraId="238653CC" w14:textId="77777777" w:rsidR="00B50050" w:rsidRDefault="00B50050" w:rsidP="0088127C">
            <w:pPr>
              <w:pStyle w:val="OtherTableBody"/>
            </w:pPr>
            <w:r>
              <w:t>03487</w:t>
            </w:r>
          </w:p>
        </w:tc>
        <w:tc>
          <w:tcPr>
            <w:tcW w:w="600" w:type="dxa"/>
          </w:tcPr>
          <w:p w14:paraId="73498DA0" w14:textId="77777777" w:rsidR="00B50050" w:rsidRDefault="00B50050" w:rsidP="0088127C">
            <w:pPr>
              <w:pStyle w:val="OtherTableBody"/>
            </w:pPr>
            <w:r>
              <w:t>EQU</w:t>
            </w:r>
          </w:p>
        </w:tc>
        <w:tc>
          <w:tcPr>
            <w:tcW w:w="600" w:type="dxa"/>
          </w:tcPr>
          <w:p w14:paraId="67CB2F21" w14:textId="77777777" w:rsidR="00B50050" w:rsidRDefault="00B50050" w:rsidP="0088127C">
            <w:pPr>
              <w:pStyle w:val="OtherTableBody"/>
            </w:pPr>
            <w:r>
              <w:t>6</w:t>
            </w:r>
          </w:p>
        </w:tc>
        <w:tc>
          <w:tcPr>
            <w:tcW w:w="600" w:type="dxa"/>
          </w:tcPr>
          <w:p w14:paraId="78DBF680" w14:textId="77777777" w:rsidR="00B50050" w:rsidRDefault="00B50050" w:rsidP="0088127C">
            <w:pPr>
              <w:pStyle w:val="OtherTableBody"/>
            </w:pPr>
            <w:r>
              <w:t>..</w:t>
            </w:r>
          </w:p>
        </w:tc>
        <w:tc>
          <w:tcPr>
            <w:tcW w:w="600" w:type="dxa"/>
          </w:tcPr>
          <w:p w14:paraId="298C93D2" w14:textId="77777777" w:rsidR="00B50050" w:rsidRDefault="00B50050" w:rsidP="0088127C">
            <w:pPr>
              <w:pStyle w:val="OtherTableBody"/>
            </w:pPr>
          </w:p>
        </w:tc>
        <w:tc>
          <w:tcPr>
            <w:tcW w:w="600" w:type="dxa"/>
          </w:tcPr>
          <w:p w14:paraId="110FBAEE" w14:textId="77777777" w:rsidR="00B50050" w:rsidRDefault="00B50050" w:rsidP="0088127C">
            <w:pPr>
              <w:pStyle w:val="OtherTableBody"/>
            </w:pPr>
            <w:r>
              <w:t>DTM</w:t>
            </w:r>
          </w:p>
        </w:tc>
        <w:tc>
          <w:tcPr>
            <w:tcW w:w="700" w:type="dxa"/>
          </w:tcPr>
          <w:p w14:paraId="2382F58F" w14:textId="77777777" w:rsidR="00B50050" w:rsidRDefault="00B50050" w:rsidP="0088127C">
            <w:pPr>
              <w:pStyle w:val="OtherTableBody"/>
            </w:pPr>
          </w:p>
        </w:tc>
        <w:tc>
          <w:tcPr>
            <w:tcW w:w="600" w:type="dxa"/>
          </w:tcPr>
          <w:p w14:paraId="72133228" w14:textId="77777777" w:rsidR="00B50050" w:rsidRDefault="00B50050" w:rsidP="0088127C">
            <w:pPr>
              <w:pStyle w:val="OtherTableBody"/>
            </w:pPr>
          </w:p>
        </w:tc>
        <w:tc>
          <w:tcPr>
            <w:tcW w:w="900" w:type="dxa"/>
          </w:tcPr>
          <w:p w14:paraId="6578261C" w14:textId="77777777" w:rsidR="00B50050" w:rsidRDefault="00B50050" w:rsidP="0088127C">
            <w:pPr>
              <w:pStyle w:val="OtherTableBody"/>
            </w:pPr>
            <w:r>
              <w:t>13.4.1.6</w:t>
            </w:r>
          </w:p>
        </w:tc>
      </w:tr>
      <w:tr w:rsidR="00B50050" w14:paraId="530A50F1" w14:textId="77777777" w:rsidTr="00195548">
        <w:tc>
          <w:tcPr>
            <w:tcW w:w="3500" w:type="dxa"/>
          </w:tcPr>
          <w:p w14:paraId="33E2DA50" w14:textId="77777777" w:rsidR="00B50050" w:rsidRDefault="00B50050" w:rsidP="0088127C">
            <w:pPr>
              <w:pStyle w:val="OtherTableBody"/>
            </w:pPr>
            <w:r>
              <w:t>Expected Discharge Date/Time</w:t>
            </w:r>
          </w:p>
        </w:tc>
        <w:tc>
          <w:tcPr>
            <w:tcW w:w="700" w:type="dxa"/>
          </w:tcPr>
          <w:p w14:paraId="20DDF02D" w14:textId="77777777" w:rsidR="00B50050" w:rsidRDefault="00B50050" w:rsidP="0088127C">
            <w:pPr>
              <w:pStyle w:val="OtherTableBody"/>
            </w:pPr>
            <w:r>
              <w:t>00189</w:t>
            </w:r>
          </w:p>
        </w:tc>
        <w:tc>
          <w:tcPr>
            <w:tcW w:w="600" w:type="dxa"/>
          </w:tcPr>
          <w:p w14:paraId="7D53C244" w14:textId="77777777" w:rsidR="00B50050" w:rsidRDefault="00B50050" w:rsidP="0088127C">
            <w:pPr>
              <w:pStyle w:val="OtherTableBody"/>
            </w:pPr>
            <w:r>
              <w:t>PV2</w:t>
            </w:r>
          </w:p>
        </w:tc>
        <w:tc>
          <w:tcPr>
            <w:tcW w:w="600" w:type="dxa"/>
          </w:tcPr>
          <w:p w14:paraId="11509554" w14:textId="77777777" w:rsidR="00B50050" w:rsidRDefault="00B50050" w:rsidP="0088127C">
            <w:pPr>
              <w:pStyle w:val="OtherTableBody"/>
            </w:pPr>
            <w:r>
              <w:t>9</w:t>
            </w:r>
          </w:p>
        </w:tc>
        <w:tc>
          <w:tcPr>
            <w:tcW w:w="600" w:type="dxa"/>
          </w:tcPr>
          <w:p w14:paraId="5B7D7D46" w14:textId="77777777" w:rsidR="00B50050" w:rsidRDefault="00B50050" w:rsidP="0088127C">
            <w:pPr>
              <w:pStyle w:val="OtherTableBody"/>
            </w:pPr>
            <w:r>
              <w:t>..</w:t>
            </w:r>
          </w:p>
        </w:tc>
        <w:tc>
          <w:tcPr>
            <w:tcW w:w="600" w:type="dxa"/>
          </w:tcPr>
          <w:p w14:paraId="783BC463" w14:textId="77777777" w:rsidR="00B50050" w:rsidRDefault="00B50050" w:rsidP="0088127C">
            <w:pPr>
              <w:pStyle w:val="OtherTableBody"/>
            </w:pPr>
          </w:p>
        </w:tc>
        <w:tc>
          <w:tcPr>
            <w:tcW w:w="600" w:type="dxa"/>
          </w:tcPr>
          <w:p w14:paraId="27EA01A1" w14:textId="77777777" w:rsidR="00B50050" w:rsidRDefault="00B50050" w:rsidP="0088127C">
            <w:pPr>
              <w:pStyle w:val="OtherTableBody"/>
            </w:pPr>
            <w:r>
              <w:t>DTM</w:t>
            </w:r>
          </w:p>
        </w:tc>
        <w:tc>
          <w:tcPr>
            <w:tcW w:w="700" w:type="dxa"/>
          </w:tcPr>
          <w:p w14:paraId="574D341C" w14:textId="77777777" w:rsidR="00B50050" w:rsidRDefault="00B50050" w:rsidP="0088127C">
            <w:pPr>
              <w:pStyle w:val="OtherTableBody"/>
            </w:pPr>
          </w:p>
        </w:tc>
        <w:tc>
          <w:tcPr>
            <w:tcW w:w="600" w:type="dxa"/>
          </w:tcPr>
          <w:p w14:paraId="47D4FFF8" w14:textId="77777777" w:rsidR="00B50050" w:rsidRDefault="00B50050" w:rsidP="0088127C">
            <w:pPr>
              <w:pStyle w:val="OtherTableBody"/>
            </w:pPr>
          </w:p>
        </w:tc>
        <w:tc>
          <w:tcPr>
            <w:tcW w:w="900" w:type="dxa"/>
          </w:tcPr>
          <w:p w14:paraId="516CB937" w14:textId="77777777" w:rsidR="00B50050" w:rsidRDefault="00B50050" w:rsidP="0088127C">
            <w:pPr>
              <w:pStyle w:val="OtherTableBody"/>
            </w:pPr>
            <w:r>
              <w:t>3.4.4.9</w:t>
            </w:r>
          </w:p>
        </w:tc>
      </w:tr>
      <w:tr w:rsidR="00B50050" w14:paraId="2BEF1473" w14:textId="77777777" w:rsidTr="00195548">
        <w:tc>
          <w:tcPr>
            <w:tcW w:w="3500" w:type="dxa"/>
          </w:tcPr>
          <w:p w14:paraId="4DCFFED9" w14:textId="77777777" w:rsidR="00B50050" w:rsidRDefault="00B50050" w:rsidP="0088127C">
            <w:pPr>
              <w:pStyle w:val="OtherTableBody"/>
            </w:pPr>
            <w:r>
              <w:t>Expected Discharge Disposition</w:t>
            </w:r>
          </w:p>
        </w:tc>
        <w:tc>
          <w:tcPr>
            <w:tcW w:w="700" w:type="dxa"/>
          </w:tcPr>
          <w:p w14:paraId="3F70A7BE" w14:textId="77777777" w:rsidR="00B50050" w:rsidRDefault="00B50050" w:rsidP="0088127C">
            <w:pPr>
              <w:pStyle w:val="OtherTableBody"/>
            </w:pPr>
            <w:r>
              <w:t>00728</w:t>
            </w:r>
          </w:p>
        </w:tc>
        <w:tc>
          <w:tcPr>
            <w:tcW w:w="600" w:type="dxa"/>
          </w:tcPr>
          <w:p w14:paraId="5FE006DA" w14:textId="77777777" w:rsidR="00B50050" w:rsidRDefault="00B50050" w:rsidP="0088127C">
            <w:pPr>
              <w:pStyle w:val="OtherTableBody"/>
            </w:pPr>
            <w:r>
              <w:t>PV2</w:t>
            </w:r>
          </w:p>
        </w:tc>
        <w:tc>
          <w:tcPr>
            <w:tcW w:w="600" w:type="dxa"/>
          </w:tcPr>
          <w:p w14:paraId="3073C970" w14:textId="77777777" w:rsidR="00B50050" w:rsidRDefault="00B50050" w:rsidP="0088127C">
            <w:pPr>
              <w:pStyle w:val="OtherTableBody"/>
            </w:pPr>
            <w:r>
              <w:t>27</w:t>
            </w:r>
          </w:p>
        </w:tc>
        <w:tc>
          <w:tcPr>
            <w:tcW w:w="600" w:type="dxa"/>
          </w:tcPr>
          <w:p w14:paraId="6503AB45" w14:textId="77777777" w:rsidR="00B50050" w:rsidRDefault="00B50050" w:rsidP="0088127C">
            <w:pPr>
              <w:pStyle w:val="OtherTableBody"/>
            </w:pPr>
            <w:r>
              <w:t>..</w:t>
            </w:r>
          </w:p>
        </w:tc>
        <w:tc>
          <w:tcPr>
            <w:tcW w:w="600" w:type="dxa"/>
          </w:tcPr>
          <w:p w14:paraId="58CE713F" w14:textId="77777777" w:rsidR="00B50050" w:rsidRDefault="00B50050" w:rsidP="0088127C">
            <w:pPr>
              <w:pStyle w:val="OtherTableBody"/>
            </w:pPr>
          </w:p>
        </w:tc>
        <w:tc>
          <w:tcPr>
            <w:tcW w:w="600" w:type="dxa"/>
          </w:tcPr>
          <w:p w14:paraId="02DB6F68" w14:textId="77777777" w:rsidR="00B50050" w:rsidRDefault="00B50050" w:rsidP="0088127C">
            <w:pPr>
              <w:pStyle w:val="OtherTableBody"/>
            </w:pPr>
            <w:r>
              <w:t>CWE</w:t>
            </w:r>
          </w:p>
        </w:tc>
        <w:tc>
          <w:tcPr>
            <w:tcW w:w="700" w:type="dxa"/>
          </w:tcPr>
          <w:p w14:paraId="374DA360" w14:textId="77777777" w:rsidR="00B50050" w:rsidRDefault="00B50050" w:rsidP="0088127C">
            <w:pPr>
              <w:pStyle w:val="OtherTableBody"/>
            </w:pPr>
          </w:p>
        </w:tc>
        <w:tc>
          <w:tcPr>
            <w:tcW w:w="600" w:type="dxa"/>
          </w:tcPr>
          <w:p w14:paraId="3881755E" w14:textId="77777777" w:rsidR="00B50050" w:rsidRDefault="00B50050" w:rsidP="0088127C">
            <w:pPr>
              <w:pStyle w:val="OtherTableBody"/>
            </w:pPr>
            <w:r>
              <w:t>0112</w:t>
            </w:r>
          </w:p>
        </w:tc>
        <w:tc>
          <w:tcPr>
            <w:tcW w:w="900" w:type="dxa"/>
          </w:tcPr>
          <w:p w14:paraId="5980594F" w14:textId="77777777" w:rsidR="00B50050" w:rsidRDefault="00B50050" w:rsidP="0088127C">
            <w:pPr>
              <w:pStyle w:val="OtherTableBody"/>
            </w:pPr>
            <w:r>
              <w:t>3.4.4.27</w:t>
            </w:r>
          </w:p>
        </w:tc>
      </w:tr>
      <w:tr w:rsidR="00B50050" w14:paraId="08D40838" w14:textId="77777777" w:rsidTr="00195548">
        <w:tc>
          <w:tcPr>
            <w:tcW w:w="3500" w:type="dxa"/>
          </w:tcPr>
          <w:p w14:paraId="0DF05712" w14:textId="77777777" w:rsidR="00B50050" w:rsidRDefault="00B50050" w:rsidP="0088127C">
            <w:pPr>
              <w:pStyle w:val="OtherTableBody"/>
            </w:pPr>
            <w:r>
              <w:t>Expected Goal Achieve Date/Time</w:t>
            </w:r>
          </w:p>
        </w:tc>
        <w:tc>
          <w:tcPr>
            <w:tcW w:w="700" w:type="dxa"/>
          </w:tcPr>
          <w:p w14:paraId="58491877" w14:textId="77777777" w:rsidR="00B50050" w:rsidRDefault="00B50050" w:rsidP="0088127C">
            <w:pPr>
              <w:pStyle w:val="OtherTableBody"/>
            </w:pPr>
            <w:r>
              <w:t>00824</w:t>
            </w:r>
          </w:p>
        </w:tc>
        <w:tc>
          <w:tcPr>
            <w:tcW w:w="600" w:type="dxa"/>
          </w:tcPr>
          <w:p w14:paraId="073C7FA6" w14:textId="77777777" w:rsidR="00B50050" w:rsidRDefault="00B50050" w:rsidP="0088127C">
            <w:pPr>
              <w:pStyle w:val="OtherTableBody"/>
            </w:pPr>
            <w:r>
              <w:t>GOL</w:t>
            </w:r>
          </w:p>
        </w:tc>
        <w:tc>
          <w:tcPr>
            <w:tcW w:w="600" w:type="dxa"/>
          </w:tcPr>
          <w:p w14:paraId="36F9C4CB" w14:textId="77777777" w:rsidR="00B50050" w:rsidRDefault="00B50050" w:rsidP="0088127C">
            <w:pPr>
              <w:pStyle w:val="OtherTableBody"/>
            </w:pPr>
            <w:r>
              <w:t>8</w:t>
            </w:r>
          </w:p>
        </w:tc>
        <w:tc>
          <w:tcPr>
            <w:tcW w:w="600" w:type="dxa"/>
          </w:tcPr>
          <w:p w14:paraId="26FF7025" w14:textId="77777777" w:rsidR="00B50050" w:rsidRDefault="00B50050" w:rsidP="0088127C">
            <w:pPr>
              <w:pStyle w:val="OtherTableBody"/>
            </w:pPr>
            <w:r>
              <w:t>..</w:t>
            </w:r>
          </w:p>
        </w:tc>
        <w:tc>
          <w:tcPr>
            <w:tcW w:w="600" w:type="dxa"/>
          </w:tcPr>
          <w:p w14:paraId="307E1176" w14:textId="77777777" w:rsidR="00B50050" w:rsidRDefault="00B50050" w:rsidP="0088127C">
            <w:pPr>
              <w:pStyle w:val="OtherTableBody"/>
            </w:pPr>
          </w:p>
        </w:tc>
        <w:tc>
          <w:tcPr>
            <w:tcW w:w="600" w:type="dxa"/>
          </w:tcPr>
          <w:p w14:paraId="6F70A36C" w14:textId="77777777" w:rsidR="00B50050" w:rsidRDefault="00B50050" w:rsidP="0088127C">
            <w:pPr>
              <w:pStyle w:val="OtherTableBody"/>
            </w:pPr>
            <w:r>
              <w:t>DTM</w:t>
            </w:r>
          </w:p>
        </w:tc>
        <w:tc>
          <w:tcPr>
            <w:tcW w:w="700" w:type="dxa"/>
          </w:tcPr>
          <w:p w14:paraId="4F3A51FB" w14:textId="77777777" w:rsidR="00B50050" w:rsidRDefault="00B50050" w:rsidP="0088127C">
            <w:pPr>
              <w:pStyle w:val="OtherTableBody"/>
            </w:pPr>
          </w:p>
        </w:tc>
        <w:tc>
          <w:tcPr>
            <w:tcW w:w="600" w:type="dxa"/>
          </w:tcPr>
          <w:p w14:paraId="0B67EBD2" w14:textId="77777777" w:rsidR="00B50050" w:rsidRDefault="00B50050" w:rsidP="0088127C">
            <w:pPr>
              <w:pStyle w:val="OtherTableBody"/>
            </w:pPr>
          </w:p>
        </w:tc>
        <w:tc>
          <w:tcPr>
            <w:tcW w:w="900" w:type="dxa"/>
          </w:tcPr>
          <w:p w14:paraId="2CCE7E67" w14:textId="77777777" w:rsidR="00B50050" w:rsidRDefault="00B50050" w:rsidP="0088127C">
            <w:pPr>
              <w:pStyle w:val="OtherTableBody"/>
            </w:pPr>
            <w:r>
              <w:t>12.4.1.8</w:t>
            </w:r>
          </w:p>
        </w:tc>
      </w:tr>
      <w:tr w:rsidR="00B50050" w14:paraId="73202477" w14:textId="77777777" w:rsidTr="00195548">
        <w:tc>
          <w:tcPr>
            <w:tcW w:w="3500" w:type="dxa"/>
          </w:tcPr>
          <w:p w14:paraId="494BF4CE" w14:textId="77777777" w:rsidR="00B50050" w:rsidRDefault="00B50050" w:rsidP="0088127C">
            <w:pPr>
              <w:pStyle w:val="OtherTableBody"/>
            </w:pPr>
            <w:r>
              <w:t>Expected LOA Return Date/Time</w:t>
            </w:r>
          </w:p>
        </w:tc>
        <w:tc>
          <w:tcPr>
            <w:tcW w:w="700" w:type="dxa"/>
          </w:tcPr>
          <w:p w14:paraId="01FB5FFA" w14:textId="77777777" w:rsidR="00B50050" w:rsidRDefault="00B50050" w:rsidP="0088127C">
            <w:pPr>
              <w:pStyle w:val="OtherTableBody"/>
            </w:pPr>
            <w:r>
              <w:t>01550</w:t>
            </w:r>
          </w:p>
        </w:tc>
        <w:tc>
          <w:tcPr>
            <w:tcW w:w="600" w:type="dxa"/>
          </w:tcPr>
          <w:p w14:paraId="239DA4D5" w14:textId="77777777" w:rsidR="00B50050" w:rsidRDefault="00B50050" w:rsidP="0088127C">
            <w:pPr>
              <w:pStyle w:val="OtherTableBody"/>
            </w:pPr>
            <w:r>
              <w:t>PV2</w:t>
            </w:r>
          </w:p>
        </w:tc>
        <w:tc>
          <w:tcPr>
            <w:tcW w:w="600" w:type="dxa"/>
          </w:tcPr>
          <w:p w14:paraId="71C93CE5" w14:textId="77777777" w:rsidR="00B50050" w:rsidRDefault="00B50050" w:rsidP="0088127C">
            <w:pPr>
              <w:pStyle w:val="OtherTableBody"/>
            </w:pPr>
            <w:r>
              <w:t>47</w:t>
            </w:r>
          </w:p>
        </w:tc>
        <w:tc>
          <w:tcPr>
            <w:tcW w:w="600" w:type="dxa"/>
          </w:tcPr>
          <w:p w14:paraId="503212E7" w14:textId="77777777" w:rsidR="00B50050" w:rsidRDefault="00B50050" w:rsidP="0088127C">
            <w:pPr>
              <w:pStyle w:val="OtherTableBody"/>
            </w:pPr>
            <w:r>
              <w:t>..</w:t>
            </w:r>
          </w:p>
        </w:tc>
        <w:tc>
          <w:tcPr>
            <w:tcW w:w="600" w:type="dxa"/>
          </w:tcPr>
          <w:p w14:paraId="2C0C0F8C" w14:textId="77777777" w:rsidR="00B50050" w:rsidRDefault="00B50050" w:rsidP="0088127C">
            <w:pPr>
              <w:pStyle w:val="OtherTableBody"/>
            </w:pPr>
          </w:p>
        </w:tc>
        <w:tc>
          <w:tcPr>
            <w:tcW w:w="600" w:type="dxa"/>
          </w:tcPr>
          <w:p w14:paraId="65BD295A" w14:textId="77777777" w:rsidR="00B50050" w:rsidRDefault="00B50050" w:rsidP="0088127C">
            <w:pPr>
              <w:pStyle w:val="OtherTableBody"/>
            </w:pPr>
            <w:r>
              <w:t>DTM</w:t>
            </w:r>
          </w:p>
        </w:tc>
        <w:tc>
          <w:tcPr>
            <w:tcW w:w="700" w:type="dxa"/>
          </w:tcPr>
          <w:p w14:paraId="24E84414" w14:textId="77777777" w:rsidR="00B50050" w:rsidRDefault="00B50050" w:rsidP="0088127C">
            <w:pPr>
              <w:pStyle w:val="OtherTableBody"/>
            </w:pPr>
          </w:p>
        </w:tc>
        <w:tc>
          <w:tcPr>
            <w:tcW w:w="600" w:type="dxa"/>
          </w:tcPr>
          <w:p w14:paraId="7D8879B2" w14:textId="77777777" w:rsidR="00B50050" w:rsidRDefault="00B50050" w:rsidP="0088127C">
            <w:pPr>
              <w:pStyle w:val="OtherTableBody"/>
            </w:pPr>
          </w:p>
        </w:tc>
        <w:tc>
          <w:tcPr>
            <w:tcW w:w="900" w:type="dxa"/>
          </w:tcPr>
          <w:p w14:paraId="77B197F9" w14:textId="77777777" w:rsidR="00B50050" w:rsidRDefault="00B50050" w:rsidP="0088127C">
            <w:pPr>
              <w:pStyle w:val="OtherTableBody"/>
            </w:pPr>
            <w:r>
              <w:t>3.4.4.47</w:t>
            </w:r>
          </w:p>
        </w:tc>
      </w:tr>
      <w:tr w:rsidR="00B50050" w14:paraId="7BAA754D" w14:textId="77777777" w:rsidTr="00195548">
        <w:tc>
          <w:tcPr>
            <w:tcW w:w="3500" w:type="dxa"/>
          </w:tcPr>
          <w:p w14:paraId="3323D08F" w14:textId="77777777" w:rsidR="00B50050" w:rsidRDefault="00B50050" w:rsidP="0088127C">
            <w:pPr>
              <w:pStyle w:val="OtherTableBody"/>
            </w:pPr>
            <w:r>
              <w:t>Expected Number of Insurance Plans</w:t>
            </w:r>
          </w:p>
        </w:tc>
        <w:tc>
          <w:tcPr>
            <w:tcW w:w="700" w:type="dxa"/>
          </w:tcPr>
          <w:p w14:paraId="0004C403" w14:textId="77777777" w:rsidR="00B50050" w:rsidRDefault="00B50050" w:rsidP="0088127C">
            <w:pPr>
              <w:pStyle w:val="OtherTableBody"/>
            </w:pPr>
            <w:r>
              <w:t>00721</w:t>
            </w:r>
          </w:p>
        </w:tc>
        <w:tc>
          <w:tcPr>
            <w:tcW w:w="600" w:type="dxa"/>
          </w:tcPr>
          <w:p w14:paraId="51E05432" w14:textId="77777777" w:rsidR="00B50050" w:rsidRDefault="00B50050" w:rsidP="0088127C">
            <w:pPr>
              <w:pStyle w:val="OtherTableBody"/>
            </w:pPr>
            <w:r>
              <w:t>PV2</w:t>
            </w:r>
          </w:p>
        </w:tc>
        <w:tc>
          <w:tcPr>
            <w:tcW w:w="600" w:type="dxa"/>
          </w:tcPr>
          <w:p w14:paraId="260AE958" w14:textId="77777777" w:rsidR="00B50050" w:rsidRDefault="00B50050" w:rsidP="0088127C">
            <w:pPr>
              <w:pStyle w:val="OtherTableBody"/>
            </w:pPr>
            <w:r>
              <w:t>20</w:t>
            </w:r>
          </w:p>
        </w:tc>
        <w:tc>
          <w:tcPr>
            <w:tcW w:w="600" w:type="dxa"/>
          </w:tcPr>
          <w:p w14:paraId="0BA69AE1" w14:textId="77777777" w:rsidR="00B50050" w:rsidRDefault="00B50050" w:rsidP="0088127C">
            <w:pPr>
              <w:pStyle w:val="OtherTableBody"/>
            </w:pPr>
            <w:r>
              <w:t>..</w:t>
            </w:r>
          </w:p>
        </w:tc>
        <w:tc>
          <w:tcPr>
            <w:tcW w:w="600" w:type="dxa"/>
          </w:tcPr>
          <w:p w14:paraId="11906F46" w14:textId="77777777" w:rsidR="00B50050" w:rsidRDefault="00B50050" w:rsidP="0088127C">
            <w:pPr>
              <w:pStyle w:val="OtherTableBody"/>
            </w:pPr>
            <w:r>
              <w:t>1=</w:t>
            </w:r>
          </w:p>
        </w:tc>
        <w:tc>
          <w:tcPr>
            <w:tcW w:w="600" w:type="dxa"/>
          </w:tcPr>
          <w:p w14:paraId="6D09997B" w14:textId="77777777" w:rsidR="00B50050" w:rsidRDefault="00B50050" w:rsidP="0088127C">
            <w:pPr>
              <w:pStyle w:val="OtherTableBody"/>
            </w:pPr>
            <w:r>
              <w:t>NM</w:t>
            </w:r>
          </w:p>
        </w:tc>
        <w:tc>
          <w:tcPr>
            <w:tcW w:w="700" w:type="dxa"/>
          </w:tcPr>
          <w:p w14:paraId="245207B6" w14:textId="77777777" w:rsidR="00B50050" w:rsidRDefault="00B50050" w:rsidP="0088127C">
            <w:pPr>
              <w:pStyle w:val="OtherTableBody"/>
            </w:pPr>
          </w:p>
        </w:tc>
        <w:tc>
          <w:tcPr>
            <w:tcW w:w="600" w:type="dxa"/>
          </w:tcPr>
          <w:p w14:paraId="79FE86B0" w14:textId="77777777" w:rsidR="00B50050" w:rsidRDefault="00B50050" w:rsidP="0088127C">
            <w:pPr>
              <w:pStyle w:val="OtherTableBody"/>
            </w:pPr>
          </w:p>
        </w:tc>
        <w:tc>
          <w:tcPr>
            <w:tcW w:w="900" w:type="dxa"/>
          </w:tcPr>
          <w:p w14:paraId="34820945" w14:textId="77777777" w:rsidR="00B50050" w:rsidRDefault="00B50050" w:rsidP="0088127C">
            <w:pPr>
              <w:pStyle w:val="OtherTableBody"/>
            </w:pPr>
            <w:r>
              <w:t>3.4.4.20</w:t>
            </w:r>
          </w:p>
        </w:tc>
      </w:tr>
      <w:tr w:rsidR="00B50050" w14:paraId="18E10E30" w14:textId="77777777" w:rsidTr="00195548">
        <w:tc>
          <w:tcPr>
            <w:tcW w:w="3500" w:type="dxa"/>
          </w:tcPr>
          <w:p w14:paraId="556317FD" w14:textId="77777777" w:rsidR="00B50050" w:rsidRDefault="00B50050" w:rsidP="0088127C">
            <w:pPr>
              <w:pStyle w:val="OtherTableBody"/>
            </w:pPr>
            <w:r>
              <w:t>Expected Payment Date/Time</w:t>
            </w:r>
          </w:p>
        </w:tc>
        <w:tc>
          <w:tcPr>
            <w:tcW w:w="700" w:type="dxa"/>
          </w:tcPr>
          <w:p w14:paraId="559C190E" w14:textId="77777777" w:rsidR="00B50050" w:rsidRDefault="00B50050" w:rsidP="0088127C">
            <w:pPr>
              <w:pStyle w:val="OtherTableBody"/>
            </w:pPr>
            <w:r>
              <w:t>02036</w:t>
            </w:r>
          </w:p>
        </w:tc>
        <w:tc>
          <w:tcPr>
            <w:tcW w:w="600" w:type="dxa"/>
          </w:tcPr>
          <w:p w14:paraId="607A0740" w14:textId="77777777" w:rsidR="00B50050" w:rsidRDefault="00B50050" w:rsidP="0088127C">
            <w:pPr>
              <w:pStyle w:val="OtherTableBody"/>
            </w:pPr>
            <w:r>
              <w:t>IPR</w:t>
            </w:r>
          </w:p>
        </w:tc>
        <w:tc>
          <w:tcPr>
            <w:tcW w:w="600" w:type="dxa"/>
          </w:tcPr>
          <w:p w14:paraId="447501EF" w14:textId="77777777" w:rsidR="00B50050" w:rsidRDefault="00B50050" w:rsidP="0088127C">
            <w:pPr>
              <w:pStyle w:val="OtherTableBody"/>
            </w:pPr>
            <w:r>
              <w:t>7</w:t>
            </w:r>
          </w:p>
        </w:tc>
        <w:tc>
          <w:tcPr>
            <w:tcW w:w="600" w:type="dxa"/>
          </w:tcPr>
          <w:p w14:paraId="57D805F0" w14:textId="77777777" w:rsidR="00B50050" w:rsidRDefault="00B50050" w:rsidP="0088127C">
            <w:pPr>
              <w:pStyle w:val="OtherTableBody"/>
            </w:pPr>
            <w:r>
              <w:t>..</w:t>
            </w:r>
          </w:p>
        </w:tc>
        <w:tc>
          <w:tcPr>
            <w:tcW w:w="600" w:type="dxa"/>
          </w:tcPr>
          <w:p w14:paraId="1568B968" w14:textId="77777777" w:rsidR="00B50050" w:rsidRDefault="00B50050" w:rsidP="0088127C">
            <w:pPr>
              <w:pStyle w:val="OtherTableBody"/>
            </w:pPr>
          </w:p>
        </w:tc>
        <w:tc>
          <w:tcPr>
            <w:tcW w:w="600" w:type="dxa"/>
          </w:tcPr>
          <w:p w14:paraId="6D9D8FDD" w14:textId="77777777" w:rsidR="00B50050" w:rsidRDefault="00B50050" w:rsidP="0088127C">
            <w:pPr>
              <w:pStyle w:val="OtherTableBody"/>
            </w:pPr>
            <w:r>
              <w:t>DTM</w:t>
            </w:r>
          </w:p>
        </w:tc>
        <w:tc>
          <w:tcPr>
            <w:tcW w:w="700" w:type="dxa"/>
          </w:tcPr>
          <w:p w14:paraId="50A4FD42" w14:textId="77777777" w:rsidR="00B50050" w:rsidRDefault="00B50050" w:rsidP="0088127C">
            <w:pPr>
              <w:pStyle w:val="OtherTableBody"/>
            </w:pPr>
          </w:p>
        </w:tc>
        <w:tc>
          <w:tcPr>
            <w:tcW w:w="600" w:type="dxa"/>
          </w:tcPr>
          <w:p w14:paraId="64949D13" w14:textId="77777777" w:rsidR="00B50050" w:rsidRDefault="00B50050" w:rsidP="0088127C">
            <w:pPr>
              <w:pStyle w:val="OtherTableBody"/>
            </w:pPr>
          </w:p>
        </w:tc>
        <w:tc>
          <w:tcPr>
            <w:tcW w:w="900" w:type="dxa"/>
          </w:tcPr>
          <w:p w14:paraId="345AC269" w14:textId="77777777" w:rsidR="00B50050" w:rsidRDefault="00B50050" w:rsidP="0088127C">
            <w:pPr>
              <w:pStyle w:val="OtherTableBody"/>
            </w:pPr>
            <w:r>
              <w:t>16.4.9.7</w:t>
            </w:r>
          </w:p>
        </w:tc>
      </w:tr>
      <w:tr w:rsidR="00B50050" w14:paraId="1C70FCF9" w14:textId="77777777" w:rsidTr="00195548">
        <w:tc>
          <w:tcPr>
            <w:tcW w:w="3500" w:type="dxa"/>
          </w:tcPr>
          <w:p w14:paraId="0CEA0B53" w14:textId="77777777" w:rsidR="00B50050" w:rsidRDefault="00B50050" w:rsidP="0088127C">
            <w:pPr>
              <w:pStyle w:val="OtherTableBody"/>
            </w:pPr>
            <w:r>
              <w:t>Expected Pre-admission Testing Date/Time</w:t>
            </w:r>
          </w:p>
        </w:tc>
        <w:tc>
          <w:tcPr>
            <w:tcW w:w="700" w:type="dxa"/>
          </w:tcPr>
          <w:p w14:paraId="09C1385C" w14:textId="77777777" w:rsidR="00B50050" w:rsidRDefault="00B50050" w:rsidP="0088127C">
            <w:pPr>
              <w:pStyle w:val="OtherTableBody"/>
            </w:pPr>
            <w:r>
              <w:t>01841</w:t>
            </w:r>
          </w:p>
        </w:tc>
        <w:tc>
          <w:tcPr>
            <w:tcW w:w="600" w:type="dxa"/>
          </w:tcPr>
          <w:p w14:paraId="549BE6A8" w14:textId="77777777" w:rsidR="00B50050" w:rsidRDefault="00B50050" w:rsidP="0088127C">
            <w:pPr>
              <w:pStyle w:val="OtherTableBody"/>
            </w:pPr>
            <w:r>
              <w:t>PV2</w:t>
            </w:r>
          </w:p>
        </w:tc>
        <w:tc>
          <w:tcPr>
            <w:tcW w:w="600" w:type="dxa"/>
          </w:tcPr>
          <w:p w14:paraId="7BEC8E93" w14:textId="77777777" w:rsidR="00B50050" w:rsidRDefault="00B50050" w:rsidP="0088127C">
            <w:pPr>
              <w:pStyle w:val="OtherTableBody"/>
            </w:pPr>
            <w:r>
              <w:t>48</w:t>
            </w:r>
          </w:p>
        </w:tc>
        <w:tc>
          <w:tcPr>
            <w:tcW w:w="600" w:type="dxa"/>
          </w:tcPr>
          <w:p w14:paraId="3D268B8C" w14:textId="77777777" w:rsidR="00B50050" w:rsidRDefault="00B50050" w:rsidP="0088127C">
            <w:pPr>
              <w:pStyle w:val="OtherTableBody"/>
            </w:pPr>
            <w:r>
              <w:t>..</w:t>
            </w:r>
          </w:p>
        </w:tc>
        <w:tc>
          <w:tcPr>
            <w:tcW w:w="600" w:type="dxa"/>
          </w:tcPr>
          <w:p w14:paraId="0AC4544D" w14:textId="77777777" w:rsidR="00B50050" w:rsidRDefault="00B50050" w:rsidP="0088127C">
            <w:pPr>
              <w:pStyle w:val="OtherTableBody"/>
            </w:pPr>
          </w:p>
        </w:tc>
        <w:tc>
          <w:tcPr>
            <w:tcW w:w="600" w:type="dxa"/>
          </w:tcPr>
          <w:p w14:paraId="28E2CAAB" w14:textId="77777777" w:rsidR="00B50050" w:rsidRDefault="00B50050" w:rsidP="0088127C">
            <w:pPr>
              <w:pStyle w:val="OtherTableBody"/>
            </w:pPr>
            <w:r>
              <w:t>DTM</w:t>
            </w:r>
          </w:p>
        </w:tc>
        <w:tc>
          <w:tcPr>
            <w:tcW w:w="700" w:type="dxa"/>
          </w:tcPr>
          <w:p w14:paraId="1F85BA8B" w14:textId="77777777" w:rsidR="00B50050" w:rsidRDefault="00B50050" w:rsidP="0088127C">
            <w:pPr>
              <w:pStyle w:val="OtherTableBody"/>
            </w:pPr>
          </w:p>
        </w:tc>
        <w:tc>
          <w:tcPr>
            <w:tcW w:w="600" w:type="dxa"/>
          </w:tcPr>
          <w:p w14:paraId="685237B7" w14:textId="77777777" w:rsidR="00B50050" w:rsidRDefault="00B50050" w:rsidP="0088127C">
            <w:pPr>
              <w:pStyle w:val="OtherTableBody"/>
            </w:pPr>
          </w:p>
        </w:tc>
        <w:tc>
          <w:tcPr>
            <w:tcW w:w="900" w:type="dxa"/>
          </w:tcPr>
          <w:p w14:paraId="353063CA" w14:textId="77777777" w:rsidR="00B50050" w:rsidRDefault="00B50050" w:rsidP="0088127C">
            <w:pPr>
              <w:pStyle w:val="OtherTableBody"/>
            </w:pPr>
            <w:r>
              <w:t>3.4.4.48</w:t>
            </w:r>
          </w:p>
        </w:tc>
      </w:tr>
      <w:tr w:rsidR="00B50050" w14:paraId="5C7DE0F7" w14:textId="77777777" w:rsidTr="00195548">
        <w:tc>
          <w:tcPr>
            <w:tcW w:w="3500" w:type="dxa"/>
          </w:tcPr>
          <w:p w14:paraId="35A5A5F6" w14:textId="77777777" w:rsidR="00B50050" w:rsidRDefault="00B50050" w:rsidP="0088127C">
            <w:pPr>
              <w:pStyle w:val="OtherTableBody"/>
            </w:pPr>
            <w:r>
              <w:t>Expected Return Date</w:t>
            </w:r>
          </w:p>
        </w:tc>
        <w:tc>
          <w:tcPr>
            <w:tcW w:w="700" w:type="dxa"/>
          </w:tcPr>
          <w:p w14:paraId="2EDCAF7A" w14:textId="77777777" w:rsidR="00B50050" w:rsidRDefault="00B50050" w:rsidP="0088127C">
            <w:pPr>
              <w:pStyle w:val="OtherTableBody"/>
            </w:pPr>
            <w:r>
              <w:t>01890</w:t>
            </w:r>
          </w:p>
        </w:tc>
        <w:tc>
          <w:tcPr>
            <w:tcW w:w="600" w:type="dxa"/>
          </w:tcPr>
          <w:p w14:paraId="63449E61" w14:textId="77777777" w:rsidR="00B50050" w:rsidRDefault="00B50050" w:rsidP="0088127C">
            <w:pPr>
              <w:pStyle w:val="OtherTableBody"/>
            </w:pPr>
            <w:r>
              <w:t>STF</w:t>
            </w:r>
          </w:p>
        </w:tc>
        <w:tc>
          <w:tcPr>
            <w:tcW w:w="600" w:type="dxa"/>
          </w:tcPr>
          <w:p w14:paraId="5A7CDEE1" w14:textId="77777777" w:rsidR="00B50050" w:rsidRDefault="00B50050" w:rsidP="0088127C">
            <w:pPr>
              <w:pStyle w:val="OtherTableBody"/>
            </w:pPr>
            <w:r>
              <w:t>35</w:t>
            </w:r>
          </w:p>
        </w:tc>
        <w:tc>
          <w:tcPr>
            <w:tcW w:w="600" w:type="dxa"/>
          </w:tcPr>
          <w:p w14:paraId="037F504F" w14:textId="77777777" w:rsidR="00B50050" w:rsidRDefault="00B50050" w:rsidP="0088127C">
            <w:pPr>
              <w:pStyle w:val="OtherTableBody"/>
            </w:pPr>
            <w:r>
              <w:t>..</w:t>
            </w:r>
          </w:p>
        </w:tc>
        <w:tc>
          <w:tcPr>
            <w:tcW w:w="600" w:type="dxa"/>
          </w:tcPr>
          <w:p w14:paraId="46388FC3" w14:textId="77777777" w:rsidR="00B50050" w:rsidRDefault="00B50050" w:rsidP="0088127C">
            <w:pPr>
              <w:pStyle w:val="OtherTableBody"/>
            </w:pPr>
          </w:p>
        </w:tc>
        <w:tc>
          <w:tcPr>
            <w:tcW w:w="600" w:type="dxa"/>
          </w:tcPr>
          <w:p w14:paraId="02EFF400" w14:textId="77777777" w:rsidR="00B50050" w:rsidRDefault="00B50050" w:rsidP="0088127C">
            <w:pPr>
              <w:pStyle w:val="OtherTableBody"/>
            </w:pPr>
            <w:r>
              <w:t>DT</w:t>
            </w:r>
          </w:p>
        </w:tc>
        <w:tc>
          <w:tcPr>
            <w:tcW w:w="700" w:type="dxa"/>
          </w:tcPr>
          <w:p w14:paraId="4A705467" w14:textId="77777777" w:rsidR="00B50050" w:rsidRDefault="00B50050" w:rsidP="0088127C">
            <w:pPr>
              <w:pStyle w:val="OtherTableBody"/>
            </w:pPr>
          </w:p>
        </w:tc>
        <w:tc>
          <w:tcPr>
            <w:tcW w:w="600" w:type="dxa"/>
          </w:tcPr>
          <w:p w14:paraId="5262DA4C" w14:textId="77777777" w:rsidR="00B50050" w:rsidRDefault="00B50050" w:rsidP="0088127C">
            <w:pPr>
              <w:pStyle w:val="OtherTableBody"/>
            </w:pPr>
          </w:p>
        </w:tc>
        <w:tc>
          <w:tcPr>
            <w:tcW w:w="900" w:type="dxa"/>
          </w:tcPr>
          <w:p w14:paraId="355D6F26" w14:textId="77777777" w:rsidR="00B50050" w:rsidRDefault="00B50050" w:rsidP="0088127C">
            <w:pPr>
              <w:pStyle w:val="OtherTableBody"/>
            </w:pPr>
            <w:r>
              <w:t>15.4.8.35</w:t>
            </w:r>
          </w:p>
        </w:tc>
      </w:tr>
      <w:tr w:rsidR="00B50050" w14:paraId="22D68909" w14:textId="77777777" w:rsidTr="00195548">
        <w:tc>
          <w:tcPr>
            <w:tcW w:w="3500" w:type="dxa"/>
          </w:tcPr>
          <w:p w14:paraId="642C4D9A" w14:textId="77777777" w:rsidR="00B50050" w:rsidRDefault="00B50050" w:rsidP="0088127C">
            <w:pPr>
              <w:pStyle w:val="OtherTableBody"/>
            </w:pPr>
            <w:r>
              <w:t>Expected Sequence Number</w:t>
            </w:r>
          </w:p>
        </w:tc>
        <w:tc>
          <w:tcPr>
            <w:tcW w:w="700" w:type="dxa"/>
          </w:tcPr>
          <w:p w14:paraId="12AA000A" w14:textId="77777777" w:rsidR="00B50050" w:rsidRDefault="00B50050" w:rsidP="0088127C">
            <w:pPr>
              <w:pStyle w:val="OtherTableBody"/>
            </w:pPr>
            <w:r>
              <w:t>00021</w:t>
            </w:r>
          </w:p>
        </w:tc>
        <w:tc>
          <w:tcPr>
            <w:tcW w:w="600" w:type="dxa"/>
          </w:tcPr>
          <w:p w14:paraId="1ED0331C" w14:textId="77777777" w:rsidR="00B50050" w:rsidRDefault="00B50050" w:rsidP="0088127C">
            <w:pPr>
              <w:pStyle w:val="OtherTableBody"/>
            </w:pPr>
            <w:r>
              <w:t>MSA</w:t>
            </w:r>
          </w:p>
        </w:tc>
        <w:tc>
          <w:tcPr>
            <w:tcW w:w="600" w:type="dxa"/>
          </w:tcPr>
          <w:p w14:paraId="34458AD8" w14:textId="77777777" w:rsidR="00B50050" w:rsidRDefault="00B50050" w:rsidP="0088127C">
            <w:pPr>
              <w:pStyle w:val="OtherTableBody"/>
            </w:pPr>
            <w:r>
              <w:t>4</w:t>
            </w:r>
          </w:p>
        </w:tc>
        <w:tc>
          <w:tcPr>
            <w:tcW w:w="600" w:type="dxa"/>
          </w:tcPr>
          <w:p w14:paraId="6AEC59DB" w14:textId="77777777" w:rsidR="00B50050" w:rsidRDefault="00B50050" w:rsidP="0088127C">
            <w:pPr>
              <w:pStyle w:val="OtherTableBody"/>
            </w:pPr>
            <w:r>
              <w:t>..</w:t>
            </w:r>
          </w:p>
        </w:tc>
        <w:tc>
          <w:tcPr>
            <w:tcW w:w="600" w:type="dxa"/>
          </w:tcPr>
          <w:p w14:paraId="08401B27" w14:textId="77777777" w:rsidR="00B50050" w:rsidRDefault="00B50050" w:rsidP="0088127C">
            <w:pPr>
              <w:pStyle w:val="OtherTableBody"/>
            </w:pPr>
          </w:p>
        </w:tc>
        <w:tc>
          <w:tcPr>
            <w:tcW w:w="600" w:type="dxa"/>
          </w:tcPr>
          <w:p w14:paraId="1E5E4C8F" w14:textId="77777777" w:rsidR="00B50050" w:rsidRDefault="00B50050" w:rsidP="0088127C">
            <w:pPr>
              <w:pStyle w:val="OtherTableBody"/>
            </w:pPr>
            <w:r>
              <w:t>NM</w:t>
            </w:r>
          </w:p>
        </w:tc>
        <w:tc>
          <w:tcPr>
            <w:tcW w:w="700" w:type="dxa"/>
          </w:tcPr>
          <w:p w14:paraId="22ABD5EE" w14:textId="77777777" w:rsidR="00B50050" w:rsidRDefault="00B50050" w:rsidP="0088127C">
            <w:pPr>
              <w:pStyle w:val="OtherTableBody"/>
            </w:pPr>
          </w:p>
        </w:tc>
        <w:tc>
          <w:tcPr>
            <w:tcW w:w="600" w:type="dxa"/>
          </w:tcPr>
          <w:p w14:paraId="353AC5FB" w14:textId="77777777" w:rsidR="00B50050" w:rsidRDefault="00B50050" w:rsidP="0088127C">
            <w:pPr>
              <w:pStyle w:val="OtherTableBody"/>
            </w:pPr>
          </w:p>
        </w:tc>
        <w:tc>
          <w:tcPr>
            <w:tcW w:w="900" w:type="dxa"/>
          </w:tcPr>
          <w:p w14:paraId="2ACA02B4" w14:textId="77777777" w:rsidR="00B50050" w:rsidRDefault="00B50050" w:rsidP="0088127C">
            <w:pPr>
              <w:pStyle w:val="OtherTableBody"/>
            </w:pPr>
            <w:r>
              <w:t>2.14.8.4</w:t>
            </w:r>
          </w:p>
        </w:tc>
      </w:tr>
      <w:tr w:rsidR="00B50050" w14:paraId="70B3241C" w14:textId="77777777" w:rsidTr="00195548">
        <w:tc>
          <w:tcPr>
            <w:tcW w:w="3500" w:type="dxa"/>
          </w:tcPr>
          <w:p w14:paraId="1B53E95A" w14:textId="77777777" w:rsidR="00B50050" w:rsidRDefault="00B50050" w:rsidP="0088127C">
            <w:pPr>
              <w:pStyle w:val="OtherTableBody"/>
            </w:pPr>
            <w:r>
              <w:t>Expected Shelf Life</w:t>
            </w:r>
          </w:p>
        </w:tc>
        <w:tc>
          <w:tcPr>
            <w:tcW w:w="700" w:type="dxa"/>
          </w:tcPr>
          <w:p w14:paraId="7D2BD551" w14:textId="77777777" w:rsidR="00B50050" w:rsidRDefault="00B50050" w:rsidP="0088127C">
            <w:pPr>
              <w:pStyle w:val="OtherTableBody"/>
            </w:pPr>
            <w:r>
              <w:t>01259</w:t>
            </w:r>
          </w:p>
        </w:tc>
        <w:tc>
          <w:tcPr>
            <w:tcW w:w="600" w:type="dxa"/>
          </w:tcPr>
          <w:p w14:paraId="15A38A67" w14:textId="77777777" w:rsidR="00B50050" w:rsidRDefault="00B50050" w:rsidP="0088127C">
            <w:pPr>
              <w:pStyle w:val="OtherTableBody"/>
            </w:pPr>
            <w:r>
              <w:t>PDC</w:t>
            </w:r>
          </w:p>
        </w:tc>
        <w:tc>
          <w:tcPr>
            <w:tcW w:w="600" w:type="dxa"/>
          </w:tcPr>
          <w:p w14:paraId="3E013C34" w14:textId="77777777" w:rsidR="00B50050" w:rsidRDefault="00B50050" w:rsidP="0088127C">
            <w:pPr>
              <w:pStyle w:val="OtherTableBody"/>
            </w:pPr>
            <w:r>
              <w:t>13</w:t>
            </w:r>
          </w:p>
        </w:tc>
        <w:tc>
          <w:tcPr>
            <w:tcW w:w="600" w:type="dxa"/>
          </w:tcPr>
          <w:p w14:paraId="506F65DD" w14:textId="77777777" w:rsidR="00B50050" w:rsidRDefault="00B50050" w:rsidP="0088127C">
            <w:pPr>
              <w:pStyle w:val="OtherTableBody"/>
            </w:pPr>
            <w:r>
              <w:t>..</w:t>
            </w:r>
          </w:p>
        </w:tc>
        <w:tc>
          <w:tcPr>
            <w:tcW w:w="600" w:type="dxa"/>
          </w:tcPr>
          <w:p w14:paraId="5CA3BA5B" w14:textId="77777777" w:rsidR="00B50050" w:rsidRDefault="00B50050" w:rsidP="0088127C">
            <w:pPr>
              <w:pStyle w:val="OtherTableBody"/>
            </w:pPr>
          </w:p>
        </w:tc>
        <w:tc>
          <w:tcPr>
            <w:tcW w:w="600" w:type="dxa"/>
          </w:tcPr>
          <w:p w14:paraId="1031248E" w14:textId="77777777" w:rsidR="00B50050" w:rsidRDefault="00B50050" w:rsidP="0088127C">
            <w:pPr>
              <w:pStyle w:val="OtherTableBody"/>
            </w:pPr>
            <w:r>
              <w:t>CQ</w:t>
            </w:r>
          </w:p>
        </w:tc>
        <w:tc>
          <w:tcPr>
            <w:tcW w:w="700" w:type="dxa"/>
          </w:tcPr>
          <w:p w14:paraId="485419DA" w14:textId="77777777" w:rsidR="00B50050" w:rsidRDefault="00B50050" w:rsidP="0088127C">
            <w:pPr>
              <w:pStyle w:val="OtherTableBody"/>
            </w:pPr>
          </w:p>
        </w:tc>
        <w:tc>
          <w:tcPr>
            <w:tcW w:w="600" w:type="dxa"/>
          </w:tcPr>
          <w:p w14:paraId="5D7097DC" w14:textId="77777777" w:rsidR="00B50050" w:rsidRDefault="00B50050" w:rsidP="0088127C">
            <w:pPr>
              <w:pStyle w:val="OtherTableBody"/>
            </w:pPr>
          </w:p>
        </w:tc>
        <w:tc>
          <w:tcPr>
            <w:tcW w:w="900" w:type="dxa"/>
          </w:tcPr>
          <w:p w14:paraId="437EC0B1" w14:textId="77777777" w:rsidR="00B50050" w:rsidRDefault="00B50050" w:rsidP="0088127C">
            <w:pPr>
              <w:pStyle w:val="OtherTableBody"/>
            </w:pPr>
            <w:r>
              <w:t>7.12.5.13</w:t>
            </w:r>
          </w:p>
        </w:tc>
      </w:tr>
      <w:tr w:rsidR="00B50050" w14:paraId="7181D24E" w14:textId="77777777" w:rsidTr="00195548">
        <w:tc>
          <w:tcPr>
            <w:tcW w:w="3500" w:type="dxa"/>
          </w:tcPr>
          <w:p w14:paraId="237D2FE6" w14:textId="77777777" w:rsidR="00B50050" w:rsidRDefault="00B50050" w:rsidP="0088127C">
            <w:pPr>
              <w:pStyle w:val="OtherTableBody"/>
            </w:pPr>
            <w:r>
              <w:t>Expected Surgery Date and Time</w:t>
            </w:r>
          </w:p>
        </w:tc>
        <w:tc>
          <w:tcPr>
            <w:tcW w:w="700" w:type="dxa"/>
          </w:tcPr>
          <w:p w14:paraId="14A3496C" w14:textId="77777777" w:rsidR="00B50050" w:rsidRDefault="00B50050" w:rsidP="0088127C">
            <w:pPr>
              <w:pStyle w:val="OtherTableBody"/>
            </w:pPr>
            <w:r>
              <w:t>00734</w:t>
            </w:r>
          </w:p>
        </w:tc>
        <w:tc>
          <w:tcPr>
            <w:tcW w:w="600" w:type="dxa"/>
          </w:tcPr>
          <w:p w14:paraId="574476EB" w14:textId="77777777" w:rsidR="00B50050" w:rsidRDefault="00B50050" w:rsidP="0088127C">
            <w:pPr>
              <w:pStyle w:val="OtherTableBody"/>
            </w:pPr>
            <w:r>
              <w:t>PV2</w:t>
            </w:r>
          </w:p>
        </w:tc>
        <w:tc>
          <w:tcPr>
            <w:tcW w:w="600" w:type="dxa"/>
          </w:tcPr>
          <w:p w14:paraId="78930888" w14:textId="77777777" w:rsidR="00B50050" w:rsidRDefault="00B50050" w:rsidP="0088127C">
            <w:pPr>
              <w:pStyle w:val="OtherTableBody"/>
            </w:pPr>
            <w:r>
              <w:t>33</w:t>
            </w:r>
          </w:p>
        </w:tc>
        <w:tc>
          <w:tcPr>
            <w:tcW w:w="600" w:type="dxa"/>
          </w:tcPr>
          <w:p w14:paraId="3BBB5094" w14:textId="77777777" w:rsidR="00B50050" w:rsidRDefault="00B50050" w:rsidP="0088127C">
            <w:pPr>
              <w:pStyle w:val="OtherTableBody"/>
            </w:pPr>
            <w:r>
              <w:t>..</w:t>
            </w:r>
          </w:p>
        </w:tc>
        <w:tc>
          <w:tcPr>
            <w:tcW w:w="600" w:type="dxa"/>
          </w:tcPr>
          <w:p w14:paraId="1C0F0B52" w14:textId="77777777" w:rsidR="00B50050" w:rsidRDefault="00B50050" w:rsidP="0088127C">
            <w:pPr>
              <w:pStyle w:val="OtherTableBody"/>
            </w:pPr>
          </w:p>
        </w:tc>
        <w:tc>
          <w:tcPr>
            <w:tcW w:w="600" w:type="dxa"/>
          </w:tcPr>
          <w:p w14:paraId="0831FC32" w14:textId="77777777" w:rsidR="00B50050" w:rsidRDefault="00B50050" w:rsidP="0088127C">
            <w:pPr>
              <w:pStyle w:val="OtherTableBody"/>
            </w:pPr>
            <w:r>
              <w:t>DTM</w:t>
            </w:r>
          </w:p>
        </w:tc>
        <w:tc>
          <w:tcPr>
            <w:tcW w:w="700" w:type="dxa"/>
          </w:tcPr>
          <w:p w14:paraId="00A4AE82" w14:textId="77777777" w:rsidR="00B50050" w:rsidRDefault="00B50050" w:rsidP="0088127C">
            <w:pPr>
              <w:pStyle w:val="OtherTableBody"/>
            </w:pPr>
          </w:p>
        </w:tc>
        <w:tc>
          <w:tcPr>
            <w:tcW w:w="600" w:type="dxa"/>
          </w:tcPr>
          <w:p w14:paraId="48C76860" w14:textId="77777777" w:rsidR="00B50050" w:rsidRDefault="00B50050" w:rsidP="0088127C">
            <w:pPr>
              <w:pStyle w:val="OtherTableBody"/>
            </w:pPr>
          </w:p>
        </w:tc>
        <w:tc>
          <w:tcPr>
            <w:tcW w:w="900" w:type="dxa"/>
          </w:tcPr>
          <w:p w14:paraId="24FBF8BB" w14:textId="77777777" w:rsidR="00B50050" w:rsidRDefault="00B50050" w:rsidP="0088127C">
            <w:pPr>
              <w:pStyle w:val="OtherTableBody"/>
            </w:pPr>
            <w:r>
              <w:t>3.4.4.33</w:t>
            </w:r>
          </w:p>
        </w:tc>
      </w:tr>
      <w:tr w:rsidR="00B50050" w14:paraId="7FCEBB48" w14:textId="77777777" w:rsidTr="00195548">
        <w:tc>
          <w:tcPr>
            <w:tcW w:w="3500" w:type="dxa"/>
          </w:tcPr>
          <w:p w14:paraId="1C6DF944" w14:textId="77777777" w:rsidR="00B50050" w:rsidRDefault="00B50050" w:rsidP="0088127C">
            <w:pPr>
              <w:pStyle w:val="OtherTableBody"/>
            </w:pPr>
            <w:r>
              <w:t>Expiration Date</w:t>
            </w:r>
          </w:p>
        </w:tc>
        <w:tc>
          <w:tcPr>
            <w:tcW w:w="700" w:type="dxa"/>
          </w:tcPr>
          <w:p w14:paraId="42007427" w14:textId="77777777" w:rsidR="00B50050" w:rsidRDefault="00B50050" w:rsidP="0088127C">
            <w:pPr>
              <w:pStyle w:val="OtherTableBody"/>
            </w:pPr>
            <w:r>
              <w:t>02396</w:t>
            </w:r>
          </w:p>
        </w:tc>
        <w:tc>
          <w:tcPr>
            <w:tcW w:w="600" w:type="dxa"/>
          </w:tcPr>
          <w:p w14:paraId="2674DCD4" w14:textId="77777777" w:rsidR="00B50050" w:rsidRDefault="00B50050" w:rsidP="0088127C">
            <w:pPr>
              <w:pStyle w:val="OtherTableBody"/>
            </w:pPr>
            <w:r>
              <w:t>CTR</w:t>
            </w:r>
          </w:p>
        </w:tc>
        <w:tc>
          <w:tcPr>
            <w:tcW w:w="600" w:type="dxa"/>
          </w:tcPr>
          <w:p w14:paraId="6C4870A1" w14:textId="77777777" w:rsidR="00B50050" w:rsidRDefault="00B50050" w:rsidP="0088127C">
            <w:pPr>
              <w:pStyle w:val="OtherTableBody"/>
            </w:pPr>
            <w:r>
              <w:t>5</w:t>
            </w:r>
          </w:p>
        </w:tc>
        <w:tc>
          <w:tcPr>
            <w:tcW w:w="600" w:type="dxa"/>
          </w:tcPr>
          <w:p w14:paraId="3215B27F" w14:textId="77777777" w:rsidR="00B50050" w:rsidRDefault="00B50050" w:rsidP="0088127C">
            <w:pPr>
              <w:pStyle w:val="OtherTableBody"/>
            </w:pPr>
            <w:r>
              <w:t>..</w:t>
            </w:r>
          </w:p>
        </w:tc>
        <w:tc>
          <w:tcPr>
            <w:tcW w:w="600" w:type="dxa"/>
          </w:tcPr>
          <w:p w14:paraId="056D7C18" w14:textId="77777777" w:rsidR="00B50050" w:rsidRDefault="00B50050" w:rsidP="0088127C">
            <w:pPr>
              <w:pStyle w:val="OtherTableBody"/>
            </w:pPr>
          </w:p>
        </w:tc>
        <w:tc>
          <w:tcPr>
            <w:tcW w:w="600" w:type="dxa"/>
          </w:tcPr>
          <w:p w14:paraId="543E62E9" w14:textId="77777777" w:rsidR="00B50050" w:rsidRDefault="00B50050" w:rsidP="0088127C">
            <w:pPr>
              <w:pStyle w:val="OtherTableBody"/>
            </w:pPr>
            <w:r>
              <w:t>DTM</w:t>
            </w:r>
          </w:p>
        </w:tc>
        <w:tc>
          <w:tcPr>
            <w:tcW w:w="700" w:type="dxa"/>
          </w:tcPr>
          <w:p w14:paraId="78655557" w14:textId="77777777" w:rsidR="00B50050" w:rsidRDefault="00B50050" w:rsidP="0088127C">
            <w:pPr>
              <w:pStyle w:val="OtherTableBody"/>
            </w:pPr>
          </w:p>
        </w:tc>
        <w:tc>
          <w:tcPr>
            <w:tcW w:w="600" w:type="dxa"/>
          </w:tcPr>
          <w:p w14:paraId="6287DC7F" w14:textId="77777777" w:rsidR="00B50050" w:rsidRDefault="00B50050" w:rsidP="0088127C">
            <w:pPr>
              <w:pStyle w:val="OtherTableBody"/>
            </w:pPr>
          </w:p>
        </w:tc>
        <w:tc>
          <w:tcPr>
            <w:tcW w:w="900" w:type="dxa"/>
          </w:tcPr>
          <w:p w14:paraId="1122D193" w14:textId="77777777" w:rsidR="00B50050" w:rsidRDefault="00B50050" w:rsidP="0088127C">
            <w:pPr>
              <w:pStyle w:val="OtherTableBody"/>
            </w:pPr>
            <w:r>
              <w:t>8.14.2.5</w:t>
            </w:r>
          </w:p>
        </w:tc>
      </w:tr>
      <w:tr w:rsidR="00B50050" w14:paraId="636962E3" w14:textId="77777777" w:rsidTr="00195548">
        <w:tc>
          <w:tcPr>
            <w:tcW w:w="3500" w:type="dxa"/>
          </w:tcPr>
          <w:p w14:paraId="38F3B2EA" w14:textId="77777777" w:rsidR="00B50050" w:rsidRDefault="00B50050" w:rsidP="0088127C">
            <w:pPr>
              <w:pStyle w:val="OtherTableBody"/>
            </w:pPr>
            <w:r>
              <w:t>Expiration Date</w:t>
            </w:r>
          </w:p>
        </w:tc>
        <w:tc>
          <w:tcPr>
            <w:tcW w:w="700" w:type="dxa"/>
          </w:tcPr>
          <w:p w14:paraId="78239B4A" w14:textId="77777777" w:rsidR="00B50050" w:rsidRDefault="00B50050" w:rsidP="0088127C">
            <w:pPr>
              <w:pStyle w:val="OtherTableBody"/>
            </w:pPr>
            <w:r>
              <w:t>01144</w:t>
            </w:r>
          </w:p>
        </w:tc>
        <w:tc>
          <w:tcPr>
            <w:tcW w:w="600" w:type="dxa"/>
          </w:tcPr>
          <w:p w14:paraId="09094F63" w14:textId="77777777" w:rsidR="00B50050" w:rsidRDefault="00B50050" w:rsidP="0088127C">
            <w:pPr>
              <w:pStyle w:val="OtherTableBody"/>
            </w:pPr>
            <w:r>
              <w:t>RF1</w:t>
            </w:r>
          </w:p>
        </w:tc>
        <w:tc>
          <w:tcPr>
            <w:tcW w:w="600" w:type="dxa"/>
          </w:tcPr>
          <w:p w14:paraId="453732DA" w14:textId="77777777" w:rsidR="00B50050" w:rsidRDefault="00B50050" w:rsidP="0088127C">
            <w:pPr>
              <w:pStyle w:val="OtherTableBody"/>
            </w:pPr>
            <w:r>
              <w:t>8</w:t>
            </w:r>
          </w:p>
        </w:tc>
        <w:tc>
          <w:tcPr>
            <w:tcW w:w="600" w:type="dxa"/>
          </w:tcPr>
          <w:p w14:paraId="71A69D46" w14:textId="77777777" w:rsidR="00B50050" w:rsidRDefault="00B50050" w:rsidP="0088127C">
            <w:pPr>
              <w:pStyle w:val="OtherTableBody"/>
            </w:pPr>
            <w:r>
              <w:t>..</w:t>
            </w:r>
          </w:p>
        </w:tc>
        <w:tc>
          <w:tcPr>
            <w:tcW w:w="600" w:type="dxa"/>
          </w:tcPr>
          <w:p w14:paraId="1FEC7C98" w14:textId="77777777" w:rsidR="00B50050" w:rsidRDefault="00B50050" w:rsidP="0088127C">
            <w:pPr>
              <w:pStyle w:val="OtherTableBody"/>
            </w:pPr>
          </w:p>
        </w:tc>
        <w:tc>
          <w:tcPr>
            <w:tcW w:w="600" w:type="dxa"/>
          </w:tcPr>
          <w:p w14:paraId="4E7497ED" w14:textId="77777777" w:rsidR="00B50050" w:rsidRDefault="00B50050" w:rsidP="0088127C">
            <w:pPr>
              <w:pStyle w:val="OtherTableBody"/>
            </w:pPr>
            <w:r>
              <w:t>DTM</w:t>
            </w:r>
          </w:p>
        </w:tc>
        <w:tc>
          <w:tcPr>
            <w:tcW w:w="700" w:type="dxa"/>
          </w:tcPr>
          <w:p w14:paraId="69F54E97" w14:textId="77777777" w:rsidR="00B50050" w:rsidRDefault="00B50050" w:rsidP="0088127C">
            <w:pPr>
              <w:pStyle w:val="OtherTableBody"/>
            </w:pPr>
          </w:p>
        </w:tc>
        <w:tc>
          <w:tcPr>
            <w:tcW w:w="600" w:type="dxa"/>
          </w:tcPr>
          <w:p w14:paraId="02D4DB7D" w14:textId="77777777" w:rsidR="00B50050" w:rsidRDefault="00B50050" w:rsidP="0088127C">
            <w:pPr>
              <w:pStyle w:val="OtherTableBody"/>
            </w:pPr>
          </w:p>
        </w:tc>
        <w:tc>
          <w:tcPr>
            <w:tcW w:w="900" w:type="dxa"/>
          </w:tcPr>
          <w:p w14:paraId="3AF4FBB7" w14:textId="77777777" w:rsidR="00B50050" w:rsidRDefault="00B50050" w:rsidP="0088127C">
            <w:pPr>
              <w:pStyle w:val="OtherTableBody"/>
            </w:pPr>
            <w:r>
              <w:t>11.8.1.8</w:t>
            </w:r>
          </w:p>
        </w:tc>
      </w:tr>
      <w:tr w:rsidR="00B50050" w14:paraId="69D683F6" w14:textId="77777777" w:rsidTr="00195548">
        <w:tc>
          <w:tcPr>
            <w:tcW w:w="3500" w:type="dxa"/>
          </w:tcPr>
          <w:p w14:paraId="5D039347" w14:textId="77777777" w:rsidR="00B50050" w:rsidRDefault="00B50050" w:rsidP="0088127C">
            <w:pPr>
              <w:pStyle w:val="OtherTableBody"/>
            </w:pPr>
            <w:r>
              <w:t>Expiration Date</w:t>
            </w:r>
          </w:p>
        </w:tc>
        <w:tc>
          <w:tcPr>
            <w:tcW w:w="700" w:type="dxa"/>
          </w:tcPr>
          <w:p w14:paraId="6D35EB73" w14:textId="77777777" w:rsidR="00B50050" w:rsidRDefault="00B50050" w:rsidP="0088127C">
            <w:pPr>
              <w:pStyle w:val="OtherTableBody"/>
            </w:pPr>
            <w:r>
              <w:t>02185</w:t>
            </w:r>
          </w:p>
        </w:tc>
        <w:tc>
          <w:tcPr>
            <w:tcW w:w="600" w:type="dxa"/>
          </w:tcPr>
          <w:p w14:paraId="489680C1" w14:textId="77777777" w:rsidR="00B50050" w:rsidRDefault="00B50050" w:rsidP="0088127C">
            <w:pPr>
              <w:pStyle w:val="OtherTableBody"/>
            </w:pPr>
            <w:r>
              <w:t>NTE</w:t>
            </w:r>
          </w:p>
        </w:tc>
        <w:tc>
          <w:tcPr>
            <w:tcW w:w="600" w:type="dxa"/>
          </w:tcPr>
          <w:p w14:paraId="50D64E32" w14:textId="77777777" w:rsidR="00B50050" w:rsidRDefault="00B50050" w:rsidP="0088127C">
            <w:pPr>
              <w:pStyle w:val="OtherTableBody"/>
            </w:pPr>
            <w:r>
              <w:t>8</w:t>
            </w:r>
          </w:p>
        </w:tc>
        <w:tc>
          <w:tcPr>
            <w:tcW w:w="600" w:type="dxa"/>
          </w:tcPr>
          <w:p w14:paraId="4882A516" w14:textId="77777777" w:rsidR="00B50050" w:rsidRDefault="00B50050" w:rsidP="0088127C">
            <w:pPr>
              <w:pStyle w:val="OtherTableBody"/>
            </w:pPr>
            <w:r>
              <w:t>..</w:t>
            </w:r>
          </w:p>
        </w:tc>
        <w:tc>
          <w:tcPr>
            <w:tcW w:w="600" w:type="dxa"/>
          </w:tcPr>
          <w:p w14:paraId="57041D6C" w14:textId="77777777" w:rsidR="00B50050" w:rsidRDefault="00B50050" w:rsidP="0088127C">
            <w:pPr>
              <w:pStyle w:val="OtherTableBody"/>
            </w:pPr>
          </w:p>
        </w:tc>
        <w:tc>
          <w:tcPr>
            <w:tcW w:w="600" w:type="dxa"/>
          </w:tcPr>
          <w:p w14:paraId="53E9AFAB" w14:textId="77777777" w:rsidR="00B50050" w:rsidRDefault="00B50050" w:rsidP="0088127C">
            <w:pPr>
              <w:pStyle w:val="OtherTableBody"/>
            </w:pPr>
            <w:r>
              <w:t>DTM</w:t>
            </w:r>
          </w:p>
        </w:tc>
        <w:tc>
          <w:tcPr>
            <w:tcW w:w="700" w:type="dxa"/>
          </w:tcPr>
          <w:p w14:paraId="4705217E" w14:textId="77777777" w:rsidR="00B50050" w:rsidRDefault="00B50050" w:rsidP="0088127C">
            <w:pPr>
              <w:pStyle w:val="OtherTableBody"/>
            </w:pPr>
          </w:p>
        </w:tc>
        <w:tc>
          <w:tcPr>
            <w:tcW w:w="600" w:type="dxa"/>
          </w:tcPr>
          <w:p w14:paraId="2AE2A79B" w14:textId="77777777" w:rsidR="00B50050" w:rsidRDefault="00B50050" w:rsidP="0088127C">
            <w:pPr>
              <w:pStyle w:val="OtherTableBody"/>
            </w:pPr>
          </w:p>
        </w:tc>
        <w:tc>
          <w:tcPr>
            <w:tcW w:w="900" w:type="dxa"/>
          </w:tcPr>
          <w:p w14:paraId="5444AE10" w14:textId="77777777" w:rsidR="00B50050" w:rsidRDefault="00B50050" w:rsidP="0088127C">
            <w:pPr>
              <w:pStyle w:val="OtherTableBody"/>
            </w:pPr>
            <w:r>
              <w:t>2.14.10.8</w:t>
            </w:r>
          </w:p>
        </w:tc>
      </w:tr>
      <w:tr w:rsidR="00B50050" w14:paraId="38AE7811" w14:textId="77777777" w:rsidTr="00195548">
        <w:tc>
          <w:tcPr>
            <w:tcW w:w="3500" w:type="dxa"/>
          </w:tcPr>
          <w:p w14:paraId="659160A3" w14:textId="77777777" w:rsidR="00B50050" w:rsidRDefault="00B50050" w:rsidP="0088127C">
            <w:pPr>
              <w:pStyle w:val="OtherTableBody"/>
            </w:pPr>
            <w:r>
              <w:t>Expiration Date</w:t>
            </w:r>
          </w:p>
        </w:tc>
        <w:tc>
          <w:tcPr>
            <w:tcW w:w="700" w:type="dxa"/>
          </w:tcPr>
          <w:p w14:paraId="1535391D" w14:textId="77777777" w:rsidR="00B50050" w:rsidRDefault="00B50050" w:rsidP="0088127C">
            <w:pPr>
              <w:pStyle w:val="OtherTableBody"/>
            </w:pPr>
            <w:r>
              <w:t>01880</w:t>
            </w:r>
          </w:p>
        </w:tc>
        <w:tc>
          <w:tcPr>
            <w:tcW w:w="600" w:type="dxa"/>
          </w:tcPr>
          <w:p w14:paraId="35DCD697" w14:textId="77777777" w:rsidR="00B50050" w:rsidRDefault="00B50050" w:rsidP="0088127C">
            <w:pPr>
              <w:pStyle w:val="OtherTableBody"/>
            </w:pPr>
            <w:r>
              <w:t>CER</w:t>
            </w:r>
          </w:p>
        </w:tc>
        <w:tc>
          <w:tcPr>
            <w:tcW w:w="600" w:type="dxa"/>
          </w:tcPr>
          <w:p w14:paraId="74213C83" w14:textId="77777777" w:rsidR="00B50050" w:rsidRDefault="00B50050" w:rsidP="0088127C">
            <w:pPr>
              <w:pStyle w:val="OtherTableBody"/>
            </w:pPr>
            <w:r>
              <w:t>27</w:t>
            </w:r>
          </w:p>
        </w:tc>
        <w:tc>
          <w:tcPr>
            <w:tcW w:w="600" w:type="dxa"/>
          </w:tcPr>
          <w:p w14:paraId="3A1B6FBE" w14:textId="77777777" w:rsidR="00B50050" w:rsidRDefault="00B50050" w:rsidP="0088127C">
            <w:pPr>
              <w:pStyle w:val="OtherTableBody"/>
            </w:pPr>
            <w:r>
              <w:t>..</w:t>
            </w:r>
          </w:p>
        </w:tc>
        <w:tc>
          <w:tcPr>
            <w:tcW w:w="600" w:type="dxa"/>
          </w:tcPr>
          <w:p w14:paraId="499A9321" w14:textId="77777777" w:rsidR="00B50050" w:rsidRDefault="00B50050" w:rsidP="0088127C">
            <w:pPr>
              <w:pStyle w:val="OtherTableBody"/>
            </w:pPr>
          </w:p>
        </w:tc>
        <w:tc>
          <w:tcPr>
            <w:tcW w:w="600" w:type="dxa"/>
          </w:tcPr>
          <w:p w14:paraId="4A0B414A" w14:textId="77777777" w:rsidR="00B50050" w:rsidRDefault="00B50050" w:rsidP="0088127C">
            <w:pPr>
              <w:pStyle w:val="OtherTableBody"/>
            </w:pPr>
            <w:r>
              <w:t>DTM</w:t>
            </w:r>
          </w:p>
        </w:tc>
        <w:tc>
          <w:tcPr>
            <w:tcW w:w="700" w:type="dxa"/>
          </w:tcPr>
          <w:p w14:paraId="2CD487BB" w14:textId="77777777" w:rsidR="00B50050" w:rsidRDefault="00B50050" w:rsidP="0088127C">
            <w:pPr>
              <w:pStyle w:val="OtherTableBody"/>
            </w:pPr>
          </w:p>
        </w:tc>
        <w:tc>
          <w:tcPr>
            <w:tcW w:w="600" w:type="dxa"/>
          </w:tcPr>
          <w:p w14:paraId="7067CE39" w14:textId="77777777" w:rsidR="00B50050" w:rsidRDefault="00B50050" w:rsidP="0088127C">
            <w:pPr>
              <w:pStyle w:val="OtherTableBody"/>
            </w:pPr>
          </w:p>
        </w:tc>
        <w:tc>
          <w:tcPr>
            <w:tcW w:w="900" w:type="dxa"/>
          </w:tcPr>
          <w:p w14:paraId="595F50E0" w14:textId="77777777" w:rsidR="00B50050" w:rsidRDefault="00B50050" w:rsidP="0088127C">
            <w:pPr>
              <w:pStyle w:val="OtherTableBody"/>
            </w:pPr>
            <w:r>
              <w:t>15.4.2.27</w:t>
            </w:r>
          </w:p>
        </w:tc>
      </w:tr>
      <w:tr w:rsidR="00B50050" w14:paraId="044ED9DF" w14:textId="77777777" w:rsidTr="00195548">
        <w:tc>
          <w:tcPr>
            <w:tcW w:w="3500" w:type="dxa"/>
          </w:tcPr>
          <w:p w14:paraId="18410416" w14:textId="77777777" w:rsidR="00B50050" w:rsidRDefault="00B50050" w:rsidP="0088127C">
            <w:pPr>
              <w:pStyle w:val="OtherTableBody"/>
            </w:pPr>
            <w:r>
              <w:t>Expiration Date/Time</w:t>
            </w:r>
          </w:p>
        </w:tc>
        <w:tc>
          <w:tcPr>
            <w:tcW w:w="700" w:type="dxa"/>
          </w:tcPr>
          <w:p w14:paraId="114686A7" w14:textId="77777777" w:rsidR="00B50050" w:rsidRDefault="00B50050" w:rsidP="0088127C">
            <w:pPr>
              <w:pStyle w:val="OtherTableBody"/>
            </w:pPr>
            <w:r>
              <w:t>01383</w:t>
            </w:r>
          </w:p>
        </w:tc>
        <w:tc>
          <w:tcPr>
            <w:tcW w:w="600" w:type="dxa"/>
          </w:tcPr>
          <w:p w14:paraId="59A87328" w14:textId="77777777" w:rsidR="00B50050" w:rsidRDefault="00B50050" w:rsidP="0088127C">
            <w:pPr>
              <w:pStyle w:val="OtherTableBody"/>
            </w:pPr>
            <w:r>
              <w:t>INV</w:t>
            </w:r>
          </w:p>
        </w:tc>
        <w:tc>
          <w:tcPr>
            <w:tcW w:w="600" w:type="dxa"/>
          </w:tcPr>
          <w:p w14:paraId="2E56B21B" w14:textId="77777777" w:rsidR="00B50050" w:rsidRDefault="00B50050" w:rsidP="0088127C">
            <w:pPr>
              <w:pStyle w:val="OtherTableBody"/>
            </w:pPr>
            <w:r>
              <w:t>12</w:t>
            </w:r>
          </w:p>
        </w:tc>
        <w:tc>
          <w:tcPr>
            <w:tcW w:w="600" w:type="dxa"/>
          </w:tcPr>
          <w:p w14:paraId="4EFB70DA" w14:textId="77777777" w:rsidR="00B50050" w:rsidRDefault="00B50050" w:rsidP="0088127C">
            <w:pPr>
              <w:pStyle w:val="OtherTableBody"/>
            </w:pPr>
            <w:r>
              <w:t>..</w:t>
            </w:r>
          </w:p>
        </w:tc>
        <w:tc>
          <w:tcPr>
            <w:tcW w:w="600" w:type="dxa"/>
          </w:tcPr>
          <w:p w14:paraId="1F253A22" w14:textId="77777777" w:rsidR="00B50050" w:rsidRDefault="00B50050" w:rsidP="0088127C">
            <w:pPr>
              <w:pStyle w:val="OtherTableBody"/>
            </w:pPr>
          </w:p>
        </w:tc>
        <w:tc>
          <w:tcPr>
            <w:tcW w:w="600" w:type="dxa"/>
          </w:tcPr>
          <w:p w14:paraId="7233E325" w14:textId="77777777" w:rsidR="00B50050" w:rsidRDefault="00B50050" w:rsidP="0088127C">
            <w:pPr>
              <w:pStyle w:val="OtherTableBody"/>
            </w:pPr>
            <w:r>
              <w:t>DTM</w:t>
            </w:r>
          </w:p>
        </w:tc>
        <w:tc>
          <w:tcPr>
            <w:tcW w:w="700" w:type="dxa"/>
          </w:tcPr>
          <w:p w14:paraId="4B9DF681" w14:textId="77777777" w:rsidR="00B50050" w:rsidRDefault="00B50050" w:rsidP="0088127C">
            <w:pPr>
              <w:pStyle w:val="OtherTableBody"/>
            </w:pPr>
          </w:p>
        </w:tc>
        <w:tc>
          <w:tcPr>
            <w:tcW w:w="600" w:type="dxa"/>
          </w:tcPr>
          <w:p w14:paraId="06069AA5" w14:textId="77777777" w:rsidR="00B50050" w:rsidRDefault="00B50050" w:rsidP="0088127C">
            <w:pPr>
              <w:pStyle w:val="OtherTableBody"/>
            </w:pPr>
          </w:p>
        </w:tc>
        <w:tc>
          <w:tcPr>
            <w:tcW w:w="900" w:type="dxa"/>
          </w:tcPr>
          <w:p w14:paraId="46674F02" w14:textId="77777777" w:rsidR="00B50050" w:rsidRDefault="00B50050" w:rsidP="0088127C">
            <w:pPr>
              <w:pStyle w:val="OtherTableBody"/>
            </w:pPr>
            <w:r>
              <w:t>13.4.4.12</w:t>
            </w:r>
          </w:p>
        </w:tc>
      </w:tr>
      <w:tr w:rsidR="00B50050" w14:paraId="0BB53DA8" w14:textId="77777777" w:rsidTr="00195548">
        <w:tc>
          <w:tcPr>
            <w:tcW w:w="3500" w:type="dxa"/>
          </w:tcPr>
          <w:p w14:paraId="6008E0D4" w14:textId="77777777" w:rsidR="00B50050" w:rsidRDefault="00B50050" w:rsidP="0088127C">
            <w:pPr>
              <w:pStyle w:val="OtherTableBody"/>
            </w:pPr>
            <w:r>
              <w:t>Expiration Date/Time</w:t>
            </w:r>
          </w:p>
        </w:tc>
        <w:tc>
          <w:tcPr>
            <w:tcW w:w="700" w:type="dxa"/>
          </w:tcPr>
          <w:p w14:paraId="4FA61449" w14:textId="77777777" w:rsidR="00B50050" w:rsidRDefault="00B50050" w:rsidP="0088127C">
            <w:pPr>
              <w:pStyle w:val="OtherTableBody"/>
            </w:pPr>
            <w:r>
              <w:t>03473</w:t>
            </w:r>
          </w:p>
        </w:tc>
        <w:tc>
          <w:tcPr>
            <w:tcW w:w="600" w:type="dxa"/>
          </w:tcPr>
          <w:p w14:paraId="3165043F" w14:textId="77777777" w:rsidR="00B50050" w:rsidRDefault="00B50050" w:rsidP="0088127C">
            <w:pPr>
              <w:pStyle w:val="OtherTableBody"/>
            </w:pPr>
            <w:r>
              <w:t>DPS</w:t>
            </w:r>
          </w:p>
        </w:tc>
        <w:tc>
          <w:tcPr>
            <w:tcW w:w="600" w:type="dxa"/>
          </w:tcPr>
          <w:p w14:paraId="0B60A28E" w14:textId="77777777" w:rsidR="00B50050" w:rsidRDefault="00B50050" w:rsidP="0088127C">
            <w:pPr>
              <w:pStyle w:val="OtherTableBody"/>
            </w:pPr>
            <w:r>
              <w:t>4</w:t>
            </w:r>
          </w:p>
        </w:tc>
        <w:tc>
          <w:tcPr>
            <w:tcW w:w="600" w:type="dxa"/>
          </w:tcPr>
          <w:p w14:paraId="1548E7DF" w14:textId="77777777" w:rsidR="00B50050" w:rsidRDefault="00B50050" w:rsidP="0088127C">
            <w:pPr>
              <w:pStyle w:val="OtherTableBody"/>
            </w:pPr>
            <w:r>
              <w:t>..</w:t>
            </w:r>
          </w:p>
        </w:tc>
        <w:tc>
          <w:tcPr>
            <w:tcW w:w="600" w:type="dxa"/>
          </w:tcPr>
          <w:p w14:paraId="28F41806" w14:textId="77777777" w:rsidR="00B50050" w:rsidRDefault="00B50050" w:rsidP="0088127C">
            <w:pPr>
              <w:pStyle w:val="OtherTableBody"/>
            </w:pPr>
          </w:p>
        </w:tc>
        <w:tc>
          <w:tcPr>
            <w:tcW w:w="600" w:type="dxa"/>
          </w:tcPr>
          <w:p w14:paraId="374A78FE" w14:textId="77777777" w:rsidR="00B50050" w:rsidRDefault="00B50050" w:rsidP="0088127C">
            <w:pPr>
              <w:pStyle w:val="OtherTableBody"/>
            </w:pPr>
            <w:r>
              <w:t>DTM</w:t>
            </w:r>
          </w:p>
        </w:tc>
        <w:tc>
          <w:tcPr>
            <w:tcW w:w="700" w:type="dxa"/>
          </w:tcPr>
          <w:p w14:paraId="3F1087CF" w14:textId="77777777" w:rsidR="00B50050" w:rsidRDefault="00B50050" w:rsidP="0088127C">
            <w:pPr>
              <w:pStyle w:val="OtherTableBody"/>
            </w:pPr>
          </w:p>
        </w:tc>
        <w:tc>
          <w:tcPr>
            <w:tcW w:w="600" w:type="dxa"/>
          </w:tcPr>
          <w:p w14:paraId="7836DA60" w14:textId="77777777" w:rsidR="00B50050" w:rsidRDefault="00B50050" w:rsidP="0088127C">
            <w:pPr>
              <w:pStyle w:val="OtherTableBody"/>
            </w:pPr>
          </w:p>
        </w:tc>
        <w:tc>
          <w:tcPr>
            <w:tcW w:w="900" w:type="dxa"/>
          </w:tcPr>
          <w:p w14:paraId="6B648E55" w14:textId="77777777" w:rsidR="00B50050" w:rsidRDefault="00B50050" w:rsidP="0088127C">
            <w:pPr>
              <w:pStyle w:val="OtherTableBody"/>
            </w:pPr>
            <w:r>
              <w:t>8.8.19.4</w:t>
            </w:r>
          </w:p>
        </w:tc>
      </w:tr>
      <w:tr w:rsidR="00B50050" w14:paraId="511794F6" w14:textId="77777777" w:rsidTr="00195548">
        <w:tc>
          <w:tcPr>
            <w:tcW w:w="3500" w:type="dxa"/>
          </w:tcPr>
          <w:p w14:paraId="430B035D" w14:textId="77777777" w:rsidR="00B50050" w:rsidRDefault="00B50050" w:rsidP="0088127C">
            <w:pPr>
              <w:pStyle w:val="OtherTableBody"/>
            </w:pPr>
            <w:r>
              <w:t>Explicit Time</w:t>
            </w:r>
          </w:p>
        </w:tc>
        <w:tc>
          <w:tcPr>
            <w:tcW w:w="700" w:type="dxa"/>
          </w:tcPr>
          <w:p w14:paraId="188CDC81" w14:textId="77777777" w:rsidR="00B50050" w:rsidRDefault="00B50050" w:rsidP="0088127C">
            <w:pPr>
              <w:pStyle w:val="OtherTableBody"/>
            </w:pPr>
            <w:r>
              <w:t>01630</w:t>
            </w:r>
          </w:p>
        </w:tc>
        <w:tc>
          <w:tcPr>
            <w:tcW w:w="600" w:type="dxa"/>
          </w:tcPr>
          <w:p w14:paraId="6EF412E8" w14:textId="77777777" w:rsidR="00B50050" w:rsidRDefault="00B50050" w:rsidP="0088127C">
            <w:pPr>
              <w:pStyle w:val="OtherTableBody"/>
            </w:pPr>
            <w:r>
              <w:t>TQ1</w:t>
            </w:r>
          </w:p>
        </w:tc>
        <w:tc>
          <w:tcPr>
            <w:tcW w:w="600" w:type="dxa"/>
          </w:tcPr>
          <w:p w14:paraId="24864A84" w14:textId="77777777" w:rsidR="00B50050" w:rsidRDefault="00B50050" w:rsidP="0088127C">
            <w:pPr>
              <w:pStyle w:val="OtherTableBody"/>
            </w:pPr>
            <w:r>
              <w:t>4</w:t>
            </w:r>
          </w:p>
        </w:tc>
        <w:tc>
          <w:tcPr>
            <w:tcW w:w="600" w:type="dxa"/>
          </w:tcPr>
          <w:p w14:paraId="4EE563B9" w14:textId="77777777" w:rsidR="00B50050" w:rsidRDefault="00B50050" w:rsidP="0088127C">
            <w:pPr>
              <w:pStyle w:val="OtherTableBody"/>
            </w:pPr>
            <w:r>
              <w:t>..</w:t>
            </w:r>
          </w:p>
        </w:tc>
        <w:tc>
          <w:tcPr>
            <w:tcW w:w="600" w:type="dxa"/>
          </w:tcPr>
          <w:p w14:paraId="512F8BC5" w14:textId="77777777" w:rsidR="00B50050" w:rsidRDefault="00B50050" w:rsidP="0088127C">
            <w:pPr>
              <w:pStyle w:val="OtherTableBody"/>
            </w:pPr>
          </w:p>
        </w:tc>
        <w:tc>
          <w:tcPr>
            <w:tcW w:w="600" w:type="dxa"/>
          </w:tcPr>
          <w:p w14:paraId="2811DD0F" w14:textId="77777777" w:rsidR="00B50050" w:rsidRDefault="00B50050" w:rsidP="0088127C">
            <w:pPr>
              <w:pStyle w:val="OtherTableBody"/>
            </w:pPr>
            <w:r>
              <w:t>TM</w:t>
            </w:r>
          </w:p>
        </w:tc>
        <w:tc>
          <w:tcPr>
            <w:tcW w:w="700" w:type="dxa"/>
          </w:tcPr>
          <w:p w14:paraId="505A4FC8" w14:textId="77777777" w:rsidR="00B50050" w:rsidRDefault="00B50050" w:rsidP="0088127C">
            <w:pPr>
              <w:pStyle w:val="OtherTableBody"/>
            </w:pPr>
            <w:r>
              <w:t>Y</w:t>
            </w:r>
          </w:p>
        </w:tc>
        <w:tc>
          <w:tcPr>
            <w:tcW w:w="600" w:type="dxa"/>
          </w:tcPr>
          <w:p w14:paraId="33B38280" w14:textId="77777777" w:rsidR="00B50050" w:rsidRDefault="00B50050" w:rsidP="0088127C">
            <w:pPr>
              <w:pStyle w:val="OtherTableBody"/>
            </w:pPr>
          </w:p>
        </w:tc>
        <w:tc>
          <w:tcPr>
            <w:tcW w:w="900" w:type="dxa"/>
          </w:tcPr>
          <w:p w14:paraId="08A22FFC" w14:textId="77777777" w:rsidR="00B50050" w:rsidRDefault="00B50050" w:rsidP="0088127C">
            <w:pPr>
              <w:pStyle w:val="OtherTableBody"/>
            </w:pPr>
            <w:r>
              <w:t>4.5.4.4</w:t>
            </w:r>
          </w:p>
        </w:tc>
      </w:tr>
      <w:tr w:rsidR="00B50050" w14:paraId="5108B89D" w14:textId="77777777" w:rsidTr="00195548">
        <w:tc>
          <w:tcPr>
            <w:tcW w:w="3500" w:type="dxa"/>
          </w:tcPr>
          <w:p w14:paraId="10BA86F9" w14:textId="77777777" w:rsidR="00B50050" w:rsidRDefault="00B50050" w:rsidP="0088127C">
            <w:pPr>
              <w:pStyle w:val="OtherTableBody"/>
            </w:pPr>
            <w:r>
              <w:t>Exploding Charges</w:t>
            </w:r>
          </w:p>
        </w:tc>
        <w:tc>
          <w:tcPr>
            <w:tcW w:w="700" w:type="dxa"/>
          </w:tcPr>
          <w:p w14:paraId="5ED8BD9F" w14:textId="77777777" w:rsidR="00B50050" w:rsidRDefault="00B50050" w:rsidP="0088127C">
            <w:pPr>
              <w:pStyle w:val="OtherTableBody"/>
            </w:pPr>
            <w:r>
              <w:t>00987</w:t>
            </w:r>
          </w:p>
        </w:tc>
        <w:tc>
          <w:tcPr>
            <w:tcW w:w="600" w:type="dxa"/>
          </w:tcPr>
          <w:p w14:paraId="3BEF5B52" w14:textId="77777777" w:rsidR="00B50050" w:rsidRDefault="00B50050" w:rsidP="0088127C">
            <w:pPr>
              <w:pStyle w:val="OtherTableBody"/>
            </w:pPr>
            <w:r>
              <w:t>CDM</w:t>
            </w:r>
          </w:p>
        </w:tc>
        <w:tc>
          <w:tcPr>
            <w:tcW w:w="600" w:type="dxa"/>
          </w:tcPr>
          <w:p w14:paraId="688F3B78" w14:textId="77777777" w:rsidR="00B50050" w:rsidRDefault="00B50050" w:rsidP="0088127C">
            <w:pPr>
              <w:pStyle w:val="OtherTableBody"/>
            </w:pPr>
            <w:r>
              <w:t>6</w:t>
            </w:r>
          </w:p>
        </w:tc>
        <w:tc>
          <w:tcPr>
            <w:tcW w:w="600" w:type="dxa"/>
          </w:tcPr>
          <w:p w14:paraId="59E94CE6" w14:textId="77777777" w:rsidR="00B50050" w:rsidRDefault="00B50050" w:rsidP="0088127C">
            <w:pPr>
              <w:pStyle w:val="OtherTableBody"/>
            </w:pPr>
            <w:r>
              <w:t>..</w:t>
            </w:r>
          </w:p>
        </w:tc>
        <w:tc>
          <w:tcPr>
            <w:tcW w:w="600" w:type="dxa"/>
          </w:tcPr>
          <w:p w14:paraId="6637F961" w14:textId="77777777" w:rsidR="00B50050" w:rsidRDefault="00B50050" w:rsidP="0088127C">
            <w:pPr>
              <w:pStyle w:val="OtherTableBody"/>
            </w:pPr>
          </w:p>
        </w:tc>
        <w:tc>
          <w:tcPr>
            <w:tcW w:w="600" w:type="dxa"/>
          </w:tcPr>
          <w:p w14:paraId="0C66F8AD" w14:textId="77777777" w:rsidR="00B50050" w:rsidRDefault="00B50050" w:rsidP="0088127C">
            <w:pPr>
              <w:pStyle w:val="OtherTableBody"/>
            </w:pPr>
            <w:r>
              <w:t>CWE</w:t>
            </w:r>
          </w:p>
        </w:tc>
        <w:tc>
          <w:tcPr>
            <w:tcW w:w="700" w:type="dxa"/>
          </w:tcPr>
          <w:p w14:paraId="655EB0AE" w14:textId="77777777" w:rsidR="00B50050" w:rsidRDefault="00B50050" w:rsidP="0088127C">
            <w:pPr>
              <w:pStyle w:val="OtherTableBody"/>
            </w:pPr>
            <w:r>
              <w:t>Y</w:t>
            </w:r>
          </w:p>
        </w:tc>
        <w:tc>
          <w:tcPr>
            <w:tcW w:w="600" w:type="dxa"/>
          </w:tcPr>
          <w:p w14:paraId="7CACE703" w14:textId="77777777" w:rsidR="00B50050" w:rsidRDefault="00B50050" w:rsidP="0088127C">
            <w:pPr>
              <w:pStyle w:val="OtherTableBody"/>
            </w:pPr>
            <w:r>
              <w:t>0132</w:t>
            </w:r>
          </w:p>
        </w:tc>
        <w:tc>
          <w:tcPr>
            <w:tcW w:w="900" w:type="dxa"/>
          </w:tcPr>
          <w:p w14:paraId="10275C33" w14:textId="77777777" w:rsidR="00B50050" w:rsidRDefault="00B50050" w:rsidP="0088127C">
            <w:pPr>
              <w:pStyle w:val="OtherTableBody"/>
            </w:pPr>
            <w:r>
              <w:t>8.10.2.6</w:t>
            </w:r>
          </w:p>
        </w:tc>
      </w:tr>
      <w:tr w:rsidR="00B50050" w14:paraId="6BFB6815" w14:textId="77777777" w:rsidTr="00195548">
        <w:tc>
          <w:tcPr>
            <w:tcW w:w="3500" w:type="dxa"/>
          </w:tcPr>
          <w:p w14:paraId="569F3FB1" w14:textId="77777777" w:rsidR="00B50050" w:rsidRDefault="00B50050" w:rsidP="0088127C">
            <w:pPr>
              <w:pStyle w:val="OtherTableBody"/>
            </w:pPr>
            <w:r>
              <w:t>External Accession Identifier</w:t>
            </w:r>
          </w:p>
        </w:tc>
        <w:tc>
          <w:tcPr>
            <w:tcW w:w="700" w:type="dxa"/>
          </w:tcPr>
          <w:p w14:paraId="365B4F47" w14:textId="77777777" w:rsidR="00B50050" w:rsidRDefault="00B50050" w:rsidP="0088127C">
            <w:pPr>
              <w:pStyle w:val="OtherTableBody"/>
            </w:pPr>
            <w:r>
              <w:t>01329</w:t>
            </w:r>
          </w:p>
        </w:tc>
        <w:tc>
          <w:tcPr>
            <w:tcW w:w="600" w:type="dxa"/>
          </w:tcPr>
          <w:p w14:paraId="67FD38CC" w14:textId="77777777" w:rsidR="00B50050" w:rsidRDefault="00B50050" w:rsidP="0088127C">
            <w:pPr>
              <w:pStyle w:val="OtherTableBody"/>
            </w:pPr>
            <w:r>
              <w:t>SAC</w:t>
            </w:r>
          </w:p>
        </w:tc>
        <w:tc>
          <w:tcPr>
            <w:tcW w:w="600" w:type="dxa"/>
          </w:tcPr>
          <w:p w14:paraId="7878DA6C" w14:textId="77777777" w:rsidR="00B50050" w:rsidRDefault="00B50050" w:rsidP="0088127C">
            <w:pPr>
              <w:pStyle w:val="OtherTableBody"/>
            </w:pPr>
            <w:r>
              <w:t>1</w:t>
            </w:r>
          </w:p>
        </w:tc>
        <w:tc>
          <w:tcPr>
            <w:tcW w:w="600" w:type="dxa"/>
          </w:tcPr>
          <w:p w14:paraId="4F606C27" w14:textId="77777777" w:rsidR="00B50050" w:rsidRDefault="00B50050" w:rsidP="0088127C">
            <w:pPr>
              <w:pStyle w:val="OtherTableBody"/>
            </w:pPr>
            <w:r>
              <w:t>..</w:t>
            </w:r>
          </w:p>
        </w:tc>
        <w:tc>
          <w:tcPr>
            <w:tcW w:w="600" w:type="dxa"/>
          </w:tcPr>
          <w:p w14:paraId="4121E504" w14:textId="77777777" w:rsidR="00B50050" w:rsidRDefault="00B50050" w:rsidP="0088127C">
            <w:pPr>
              <w:pStyle w:val="OtherTableBody"/>
            </w:pPr>
          </w:p>
        </w:tc>
        <w:tc>
          <w:tcPr>
            <w:tcW w:w="600" w:type="dxa"/>
          </w:tcPr>
          <w:p w14:paraId="4C5BA3EB" w14:textId="77777777" w:rsidR="00B50050" w:rsidRDefault="00B50050" w:rsidP="0088127C">
            <w:pPr>
              <w:pStyle w:val="OtherTableBody"/>
            </w:pPr>
            <w:r>
              <w:t>EI</w:t>
            </w:r>
          </w:p>
        </w:tc>
        <w:tc>
          <w:tcPr>
            <w:tcW w:w="700" w:type="dxa"/>
          </w:tcPr>
          <w:p w14:paraId="72AC4390" w14:textId="77777777" w:rsidR="00B50050" w:rsidRDefault="00B50050" w:rsidP="0088127C">
            <w:pPr>
              <w:pStyle w:val="OtherTableBody"/>
            </w:pPr>
          </w:p>
        </w:tc>
        <w:tc>
          <w:tcPr>
            <w:tcW w:w="600" w:type="dxa"/>
          </w:tcPr>
          <w:p w14:paraId="55A8D94E" w14:textId="77777777" w:rsidR="00B50050" w:rsidRDefault="00B50050" w:rsidP="0088127C">
            <w:pPr>
              <w:pStyle w:val="OtherTableBody"/>
            </w:pPr>
          </w:p>
        </w:tc>
        <w:tc>
          <w:tcPr>
            <w:tcW w:w="900" w:type="dxa"/>
          </w:tcPr>
          <w:p w14:paraId="49A5780D" w14:textId="77777777" w:rsidR="00B50050" w:rsidRDefault="00B50050" w:rsidP="0088127C">
            <w:pPr>
              <w:pStyle w:val="OtherTableBody"/>
            </w:pPr>
            <w:r>
              <w:t>13.4.3.1</w:t>
            </w:r>
          </w:p>
        </w:tc>
      </w:tr>
      <w:tr w:rsidR="00B50050" w14:paraId="1A740C5E" w14:textId="77777777" w:rsidTr="00195548">
        <w:tc>
          <w:tcPr>
            <w:tcW w:w="3500" w:type="dxa"/>
          </w:tcPr>
          <w:p w14:paraId="26D4D3E8" w14:textId="77777777" w:rsidR="00B50050" w:rsidRDefault="00B50050" w:rsidP="0088127C">
            <w:pPr>
              <w:pStyle w:val="OtherTableBody"/>
            </w:pPr>
            <w:r>
              <w:t>External Health Plan Identifiers</w:t>
            </w:r>
          </w:p>
        </w:tc>
        <w:tc>
          <w:tcPr>
            <w:tcW w:w="700" w:type="dxa"/>
          </w:tcPr>
          <w:p w14:paraId="4DD242DF" w14:textId="77777777" w:rsidR="00B50050" w:rsidRDefault="00B50050" w:rsidP="0088127C">
            <w:pPr>
              <w:pStyle w:val="OtherTableBody"/>
            </w:pPr>
            <w:r>
              <w:t>03292</w:t>
            </w:r>
          </w:p>
        </w:tc>
        <w:tc>
          <w:tcPr>
            <w:tcW w:w="600" w:type="dxa"/>
          </w:tcPr>
          <w:p w14:paraId="165C4BD1" w14:textId="77777777" w:rsidR="00B50050" w:rsidRDefault="00B50050" w:rsidP="0088127C">
            <w:pPr>
              <w:pStyle w:val="OtherTableBody"/>
            </w:pPr>
            <w:r>
              <w:t>IN1</w:t>
            </w:r>
          </w:p>
        </w:tc>
        <w:tc>
          <w:tcPr>
            <w:tcW w:w="600" w:type="dxa"/>
          </w:tcPr>
          <w:p w14:paraId="6DD54C7E" w14:textId="77777777" w:rsidR="00B50050" w:rsidRDefault="00B50050" w:rsidP="0088127C">
            <w:pPr>
              <w:pStyle w:val="OtherTableBody"/>
            </w:pPr>
            <w:r>
              <w:t>54</w:t>
            </w:r>
          </w:p>
        </w:tc>
        <w:tc>
          <w:tcPr>
            <w:tcW w:w="600" w:type="dxa"/>
          </w:tcPr>
          <w:p w14:paraId="2AE46720" w14:textId="77777777" w:rsidR="00B50050" w:rsidRDefault="00B50050" w:rsidP="0088127C">
            <w:pPr>
              <w:pStyle w:val="OtherTableBody"/>
            </w:pPr>
            <w:r>
              <w:t>..</w:t>
            </w:r>
          </w:p>
        </w:tc>
        <w:tc>
          <w:tcPr>
            <w:tcW w:w="600" w:type="dxa"/>
          </w:tcPr>
          <w:p w14:paraId="1754F917" w14:textId="77777777" w:rsidR="00B50050" w:rsidRDefault="00B50050" w:rsidP="0088127C">
            <w:pPr>
              <w:pStyle w:val="OtherTableBody"/>
            </w:pPr>
          </w:p>
        </w:tc>
        <w:tc>
          <w:tcPr>
            <w:tcW w:w="600" w:type="dxa"/>
          </w:tcPr>
          <w:p w14:paraId="31E49F41" w14:textId="77777777" w:rsidR="00B50050" w:rsidRDefault="00B50050" w:rsidP="0088127C">
            <w:pPr>
              <w:pStyle w:val="OtherTableBody"/>
            </w:pPr>
            <w:r>
              <w:t>CX</w:t>
            </w:r>
          </w:p>
        </w:tc>
        <w:tc>
          <w:tcPr>
            <w:tcW w:w="700" w:type="dxa"/>
          </w:tcPr>
          <w:p w14:paraId="2ABE476C" w14:textId="77777777" w:rsidR="00B50050" w:rsidRDefault="00B50050" w:rsidP="0088127C">
            <w:pPr>
              <w:pStyle w:val="OtherTableBody"/>
            </w:pPr>
            <w:r>
              <w:t>Y</w:t>
            </w:r>
          </w:p>
        </w:tc>
        <w:tc>
          <w:tcPr>
            <w:tcW w:w="600" w:type="dxa"/>
          </w:tcPr>
          <w:p w14:paraId="60C6C6A9" w14:textId="77777777" w:rsidR="00B50050" w:rsidRDefault="00B50050" w:rsidP="0088127C">
            <w:pPr>
              <w:pStyle w:val="OtherTableBody"/>
            </w:pPr>
          </w:p>
        </w:tc>
        <w:tc>
          <w:tcPr>
            <w:tcW w:w="900" w:type="dxa"/>
          </w:tcPr>
          <w:p w14:paraId="44C025B9" w14:textId="77777777" w:rsidR="00B50050" w:rsidRDefault="00B50050" w:rsidP="0088127C">
            <w:pPr>
              <w:pStyle w:val="OtherTableBody"/>
            </w:pPr>
            <w:r>
              <w:t>6.5.6.54</w:t>
            </w:r>
          </w:p>
        </w:tc>
      </w:tr>
      <w:tr w:rsidR="00B50050" w14:paraId="531BD248" w14:textId="77777777" w:rsidTr="00195548">
        <w:tc>
          <w:tcPr>
            <w:tcW w:w="3500" w:type="dxa"/>
          </w:tcPr>
          <w:p w14:paraId="710B23AC" w14:textId="77777777" w:rsidR="00B50050" w:rsidRDefault="00B50050" w:rsidP="0088127C">
            <w:pPr>
              <w:pStyle w:val="OtherTableBody"/>
            </w:pPr>
            <w:r>
              <w:t>External Referral Identifier</w:t>
            </w:r>
          </w:p>
        </w:tc>
        <w:tc>
          <w:tcPr>
            <w:tcW w:w="700" w:type="dxa"/>
          </w:tcPr>
          <w:p w14:paraId="53648029" w14:textId="77777777" w:rsidR="00B50050" w:rsidRDefault="00B50050" w:rsidP="0088127C">
            <w:pPr>
              <w:pStyle w:val="OtherTableBody"/>
            </w:pPr>
            <w:r>
              <w:t>01300</w:t>
            </w:r>
          </w:p>
        </w:tc>
        <w:tc>
          <w:tcPr>
            <w:tcW w:w="600" w:type="dxa"/>
          </w:tcPr>
          <w:p w14:paraId="51957657" w14:textId="77777777" w:rsidR="00B50050" w:rsidRDefault="00B50050" w:rsidP="0088127C">
            <w:pPr>
              <w:pStyle w:val="OtherTableBody"/>
            </w:pPr>
            <w:r>
              <w:t>RF1</w:t>
            </w:r>
          </w:p>
        </w:tc>
        <w:tc>
          <w:tcPr>
            <w:tcW w:w="600" w:type="dxa"/>
          </w:tcPr>
          <w:p w14:paraId="6DE9D273" w14:textId="77777777" w:rsidR="00B50050" w:rsidRDefault="00B50050" w:rsidP="0088127C">
            <w:pPr>
              <w:pStyle w:val="OtherTableBody"/>
            </w:pPr>
            <w:r>
              <w:t>11</w:t>
            </w:r>
          </w:p>
        </w:tc>
        <w:tc>
          <w:tcPr>
            <w:tcW w:w="600" w:type="dxa"/>
          </w:tcPr>
          <w:p w14:paraId="3E3B86BB" w14:textId="77777777" w:rsidR="00B50050" w:rsidRDefault="00B50050" w:rsidP="0088127C">
            <w:pPr>
              <w:pStyle w:val="OtherTableBody"/>
            </w:pPr>
            <w:r>
              <w:t>..</w:t>
            </w:r>
          </w:p>
        </w:tc>
        <w:tc>
          <w:tcPr>
            <w:tcW w:w="600" w:type="dxa"/>
          </w:tcPr>
          <w:p w14:paraId="0CAC7EA4" w14:textId="77777777" w:rsidR="00B50050" w:rsidRDefault="00B50050" w:rsidP="0088127C">
            <w:pPr>
              <w:pStyle w:val="OtherTableBody"/>
            </w:pPr>
          </w:p>
        </w:tc>
        <w:tc>
          <w:tcPr>
            <w:tcW w:w="600" w:type="dxa"/>
          </w:tcPr>
          <w:p w14:paraId="508310BA" w14:textId="77777777" w:rsidR="00B50050" w:rsidRDefault="00B50050" w:rsidP="0088127C">
            <w:pPr>
              <w:pStyle w:val="OtherTableBody"/>
            </w:pPr>
            <w:r>
              <w:t>EI</w:t>
            </w:r>
          </w:p>
        </w:tc>
        <w:tc>
          <w:tcPr>
            <w:tcW w:w="700" w:type="dxa"/>
          </w:tcPr>
          <w:p w14:paraId="4F257D6C" w14:textId="77777777" w:rsidR="00B50050" w:rsidRDefault="00B50050" w:rsidP="0088127C">
            <w:pPr>
              <w:pStyle w:val="OtherTableBody"/>
            </w:pPr>
            <w:r>
              <w:t>Y</w:t>
            </w:r>
          </w:p>
        </w:tc>
        <w:tc>
          <w:tcPr>
            <w:tcW w:w="600" w:type="dxa"/>
          </w:tcPr>
          <w:p w14:paraId="6C496782" w14:textId="77777777" w:rsidR="00B50050" w:rsidRDefault="00B50050" w:rsidP="0088127C">
            <w:pPr>
              <w:pStyle w:val="OtherTableBody"/>
            </w:pPr>
          </w:p>
        </w:tc>
        <w:tc>
          <w:tcPr>
            <w:tcW w:w="900" w:type="dxa"/>
          </w:tcPr>
          <w:p w14:paraId="5714C6CF" w14:textId="77777777" w:rsidR="00B50050" w:rsidRDefault="00B50050" w:rsidP="0088127C">
            <w:pPr>
              <w:pStyle w:val="OtherTableBody"/>
            </w:pPr>
            <w:r>
              <w:t>11.8.1.11</w:t>
            </w:r>
          </w:p>
        </w:tc>
      </w:tr>
      <w:tr w:rsidR="00B50050" w14:paraId="19234C9E" w14:textId="77777777" w:rsidTr="00195548">
        <w:tc>
          <w:tcPr>
            <w:tcW w:w="3500" w:type="dxa"/>
          </w:tcPr>
          <w:p w14:paraId="6D5F0140" w14:textId="77777777" w:rsidR="00B50050" w:rsidRDefault="00B50050" w:rsidP="0088127C">
            <w:pPr>
              <w:pStyle w:val="OtherTableBody"/>
            </w:pPr>
            <w:r>
              <w:t>External Scaling Factor PP</w:t>
            </w:r>
          </w:p>
        </w:tc>
        <w:tc>
          <w:tcPr>
            <w:tcW w:w="700" w:type="dxa"/>
          </w:tcPr>
          <w:p w14:paraId="70BFE012" w14:textId="77777777" w:rsidR="00B50050" w:rsidRDefault="00B50050" w:rsidP="0088127C">
            <w:pPr>
              <w:pStyle w:val="OtherTableBody"/>
            </w:pPr>
            <w:r>
              <w:t>01991</w:t>
            </w:r>
          </w:p>
        </w:tc>
        <w:tc>
          <w:tcPr>
            <w:tcW w:w="600" w:type="dxa"/>
          </w:tcPr>
          <w:p w14:paraId="0C03FB11" w14:textId="77777777" w:rsidR="00B50050" w:rsidRDefault="00B50050" w:rsidP="0088127C">
            <w:pPr>
              <w:pStyle w:val="OtherTableBody"/>
            </w:pPr>
            <w:r>
              <w:t>PSL</w:t>
            </w:r>
          </w:p>
        </w:tc>
        <w:tc>
          <w:tcPr>
            <w:tcW w:w="600" w:type="dxa"/>
          </w:tcPr>
          <w:p w14:paraId="0FC37DA4" w14:textId="77777777" w:rsidR="00B50050" w:rsidRDefault="00B50050" w:rsidP="0088127C">
            <w:pPr>
              <w:pStyle w:val="OtherTableBody"/>
            </w:pPr>
            <w:r>
              <w:t>37</w:t>
            </w:r>
          </w:p>
        </w:tc>
        <w:tc>
          <w:tcPr>
            <w:tcW w:w="600" w:type="dxa"/>
          </w:tcPr>
          <w:p w14:paraId="59B7B479" w14:textId="77777777" w:rsidR="00B50050" w:rsidRDefault="00B50050" w:rsidP="0088127C">
            <w:pPr>
              <w:pStyle w:val="OtherTableBody"/>
            </w:pPr>
            <w:r>
              <w:t>..</w:t>
            </w:r>
          </w:p>
        </w:tc>
        <w:tc>
          <w:tcPr>
            <w:tcW w:w="600" w:type="dxa"/>
          </w:tcPr>
          <w:p w14:paraId="77937320" w14:textId="77777777" w:rsidR="00B50050" w:rsidRDefault="00B50050" w:rsidP="0088127C">
            <w:pPr>
              <w:pStyle w:val="OtherTableBody"/>
            </w:pPr>
            <w:r>
              <w:t>4#</w:t>
            </w:r>
          </w:p>
        </w:tc>
        <w:tc>
          <w:tcPr>
            <w:tcW w:w="600" w:type="dxa"/>
          </w:tcPr>
          <w:p w14:paraId="6EB4856A" w14:textId="77777777" w:rsidR="00B50050" w:rsidRDefault="00B50050" w:rsidP="0088127C">
            <w:pPr>
              <w:pStyle w:val="OtherTableBody"/>
            </w:pPr>
            <w:r>
              <w:t>NM</w:t>
            </w:r>
          </w:p>
        </w:tc>
        <w:tc>
          <w:tcPr>
            <w:tcW w:w="700" w:type="dxa"/>
          </w:tcPr>
          <w:p w14:paraId="1E6F17D7" w14:textId="77777777" w:rsidR="00B50050" w:rsidRDefault="00B50050" w:rsidP="0088127C">
            <w:pPr>
              <w:pStyle w:val="OtherTableBody"/>
            </w:pPr>
          </w:p>
        </w:tc>
        <w:tc>
          <w:tcPr>
            <w:tcW w:w="600" w:type="dxa"/>
          </w:tcPr>
          <w:p w14:paraId="26F24EFA" w14:textId="77777777" w:rsidR="00B50050" w:rsidRDefault="00B50050" w:rsidP="0088127C">
            <w:pPr>
              <w:pStyle w:val="OtherTableBody"/>
            </w:pPr>
          </w:p>
        </w:tc>
        <w:tc>
          <w:tcPr>
            <w:tcW w:w="900" w:type="dxa"/>
          </w:tcPr>
          <w:p w14:paraId="38CC8551" w14:textId="77777777" w:rsidR="00B50050" w:rsidRDefault="00B50050" w:rsidP="0088127C">
            <w:pPr>
              <w:pStyle w:val="OtherTableBody"/>
            </w:pPr>
            <w:r>
              <w:t>16.4.6.37</w:t>
            </w:r>
          </w:p>
        </w:tc>
      </w:tr>
      <w:tr w:rsidR="00B50050" w14:paraId="2C1A5800" w14:textId="77777777" w:rsidTr="00195548">
        <w:tc>
          <w:tcPr>
            <w:tcW w:w="3500" w:type="dxa"/>
          </w:tcPr>
          <w:p w14:paraId="7A3F1B38" w14:textId="77777777" w:rsidR="00B50050" w:rsidRDefault="00B50050" w:rsidP="0088127C">
            <w:pPr>
              <w:pStyle w:val="OtherTableBody"/>
            </w:pPr>
            <w:r>
              <w:t>External Scaling Factor Technical Part</w:t>
            </w:r>
          </w:p>
        </w:tc>
        <w:tc>
          <w:tcPr>
            <w:tcW w:w="700" w:type="dxa"/>
          </w:tcPr>
          <w:p w14:paraId="62041AAB" w14:textId="77777777" w:rsidR="00B50050" w:rsidRDefault="00B50050" w:rsidP="0088127C">
            <w:pPr>
              <w:pStyle w:val="OtherTableBody"/>
            </w:pPr>
            <w:r>
              <w:t>01996</w:t>
            </w:r>
          </w:p>
        </w:tc>
        <w:tc>
          <w:tcPr>
            <w:tcW w:w="600" w:type="dxa"/>
          </w:tcPr>
          <w:p w14:paraId="527FFE8B" w14:textId="77777777" w:rsidR="00B50050" w:rsidRDefault="00B50050" w:rsidP="0088127C">
            <w:pPr>
              <w:pStyle w:val="OtherTableBody"/>
            </w:pPr>
            <w:r>
              <w:t>PSL</w:t>
            </w:r>
          </w:p>
        </w:tc>
        <w:tc>
          <w:tcPr>
            <w:tcW w:w="600" w:type="dxa"/>
          </w:tcPr>
          <w:p w14:paraId="1354EDF8" w14:textId="77777777" w:rsidR="00B50050" w:rsidRDefault="00B50050" w:rsidP="0088127C">
            <w:pPr>
              <w:pStyle w:val="OtherTableBody"/>
            </w:pPr>
            <w:r>
              <w:t>42</w:t>
            </w:r>
          </w:p>
        </w:tc>
        <w:tc>
          <w:tcPr>
            <w:tcW w:w="600" w:type="dxa"/>
          </w:tcPr>
          <w:p w14:paraId="3C3A03E8" w14:textId="77777777" w:rsidR="00B50050" w:rsidRDefault="00B50050" w:rsidP="0088127C">
            <w:pPr>
              <w:pStyle w:val="OtherTableBody"/>
            </w:pPr>
            <w:r>
              <w:t>..</w:t>
            </w:r>
          </w:p>
        </w:tc>
        <w:tc>
          <w:tcPr>
            <w:tcW w:w="600" w:type="dxa"/>
          </w:tcPr>
          <w:p w14:paraId="18B4B9B2" w14:textId="77777777" w:rsidR="00B50050" w:rsidRDefault="00B50050" w:rsidP="0088127C">
            <w:pPr>
              <w:pStyle w:val="OtherTableBody"/>
            </w:pPr>
            <w:r>
              <w:t>4#</w:t>
            </w:r>
          </w:p>
        </w:tc>
        <w:tc>
          <w:tcPr>
            <w:tcW w:w="600" w:type="dxa"/>
          </w:tcPr>
          <w:p w14:paraId="6844900B" w14:textId="77777777" w:rsidR="00B50050" w:rsidRDefault="00B50050" w:rsidP="0088127C">
            <w:pPr>
              <w:pStyle w:val="OtherTableBody"/>
            </w:pPr>
            <w:r>
              <w:t>NM</w:t>
            </w:r>
          </w:p>
        </w:tc>
        <w:tc>
          <w:tcPr>
            <w:tcW w:w="700" w:type="dxa"/>
          </w:tcPr>
          <w:p w14:paraId="2956E08C" w14:textId="77777777" w:rsidR="00B50050" w:rsidRDefault="00B50050" w:rsidP="0088127C">
            <w:pPr>
              <w:pStyle w:val="OtherTableBody"/>
            </w:pPr>
          </w:p>
        </w:tc>
        <w:tc>
          <w:tcPr>
            <w:tcW w:w="600" w:type="dxa"/>
          </w:tcPr>
          <w:p w14:paraId="04F11994" w14:textId="77777777" w:rsidR="00B50050" w:rsidRDefault="00B50050" w:rsidP="0088127C">
            <w:pPr>
              <w:pStyle w:val="OtherTableBody"/>
            </w:pPr>
          </w:p>
        </w:tc>
        <w:tc>
          <w:tcPr>
            <w:tcW w:w="900" w:type="dxa"/>
          </w:tcPr>
          <w:p w14:paraId="306EF784" w14:textId="77777777" w:rsidR="00B50050" w:rsidRDefault="00B50050" w:rsidP="0088127C">
            <w:pPr>
              <w:pStyle w:val="OtherTableBody"/>
            </w:pPr>
            <w:r>
              <w:t>16.4.6.42</w:t>
            </w:r>
          </w:p>
        </w:tc>
      </w:tr>
      <w:tr w:rsidR="00B50050" w14:paraId="5937098A" w14:textId="77777777" w:rsidTr="00195548">
        <w:tc>
          <w:tcPr>
            <w:tcW w:w="3500" w:type="dxa"/>
          </w:tcPr>
          <w:p w14:paraId="09AEB1B3" w14:textId="77777777" w:rsidR="00B50050" w:rsidRDefault="00B50050" w:rsidP="0088127C">
            <w:pPr>
              <w:pStyle w:val="OtherTableBody"/>
            </w:pPr>
            <w:r>
              <w:t>Facility Address</w:t>
            </w:r>
          </w:p>
        </w:tc>
        <w:tc>
          <w:tcPr>
            <w:tcW w:w="700" w:type="dxa"/>
          </w:tcPr>
          <w:p w14:paraId="0DE3CE43" w14:textId="77777777" w:rsidR="00B50050" w:rsidRDefault="00B50050" w:rsidP="0088127C">
            <w:pPr>
              <w:pStyle w:val="OtherTableBody"/>
            </w:pPr>
            <w:r>
              <w:t>01264</w:t>
            </w:r>
          </w:p>
        </w:tc>
        <w:tc>
          <w:tcPr>
            <w:tcW w:w="600" w:type="dxa"/>
          </w:tcPr>
          <w:p w14:paraId="776C9696" w14:textId="77777777" w:rsidR="00B50050" w:rsidRDefault="00B50050" w:rsidP="0088127C">
            <w:pPr>
              <w:pStyle w:val="OtherTableBody"/>
            </w:pPr>
            <w:r>
              <w:t>FAC</w:t>
            </w:r>
          </w:p>
        </w:tc>
        <w:tc>
          <w:tcPr>
            <w:tcW w:w="600" w:type="dxa"/>
          </w:tcPr>
          <w:p w14:paraId="1BD9E5D1" w14:textId="77777777" w:rsidR="00B50050" w:rsidRDefault="00B50050" w:rsidP="0088127C">
            <w:pPr>
              <w:pStyle w:val="OtherTableBody"/>
            </w:pPr>
            <w:r>
              <w:t>3</w:t>
            </w:r>
          </w:p>
        </w:tc>
        <w:tc>
          <w:tcPr>
            <w:tcW w:w="600" w:type="dxa"/>
          </w:tcPr>
          <w:p w14:paraId="11523701" w14:textId="77777777" w:rsidR="00B50050" w:rsidRDefault="00B50050" w:rsidP="0088127C">
            <w:pPr>
              <w:pStyle w:val="OtherTableBody"/>
            </w:pPr>
            <w:r>
              <w:t>..</w:t>
            </w:r>
          </w:p>
        </w:tc>
        <w:tc>
          <w:tcPr>
            <w:tcW w:w="600" w:type="dxa"/>
          </w:tcPr>
          <w:p w14:paraId="1A14DE0F" w14:textId="77777777" w:rsidR="00B50050" w:rsidRDefault="00B50050" w:rsidP="0088127C">
            <w:pPr>
              <w:pStyle w:val="OtherTableBody"/>
            </w:pPr>
          </w:p>
        </w:tc>
        <w:tc>
          <w:tcPr>
            <w:tcW w:w="600" w:type="dxa"/>
          </w:tcPr>
          <w:p w14:paraId="2D979DDF" w14:textId="77777777" w:rsidR="00B50050" w:rsidRDefault="00B50050" w:rsidP="0088127C">
            <w:pPr>
              <w:pStyle w:val="OtherTableBody"/>
            </w:pPr>
            <w:r>
              <w:t>XAD</w:t>
            </w:r>
          </w:p>
        </w:tc>
        <w:tc>
          <w:tcPr>
            <w:tcW w:w="700" w:type="dxa"/>
          </w:tcPr>
          <w:p w14:paraId="2C90453C" w14:textId="77777777" w:rsidR="00B50050" w:rsidRDefault="00B50050" w:rsidP="0088127C">
            <w:pPr>
              <w:pStyle w:val="OtherTableBody"/>
            </w:pPr>
            <w:r>
              <w:t>Y</w:t>
            </w:r>
          </w:p>
        </w:tc>
        <w:tc>
          <w:tcPr>
            <w:tcW w:w="600" w:type="dxa"/>
          </w:tcPr>
          <w:p w14:paraId="35BCE4BE" w14:textId="77777777" w:rsidR="00B50050" w:rsidRDefault="00B50050" w:rsidP="0088127C">
            <w:pPr>
              <w:pStyle w:val="OtherTableBody"/>
            </w:pPr>
          </w:p>
        </w:tc>
        <w:tc>
          <w:tcPr>
            <w:tcW w:w="900" w:type="dxa"/>
          </w:tcPr>
          <w:p w14:paraId="2AA00D9D" w14:textId="77777777" w:rsidR="00B50050" w:rsidRDefault="00B50050" w:rsidP="0088127C">
            <w:pPr>
              <w:pStyle w:val="OtherTableBody"/>
            </w:pPr>
            <w:r>
              <w:t>7.12.6.3</w:t>
            </w:r>
          </w:p>
        </w:tc>
      </w:tr>
      <w:tr w:rsidR="00B50050" w14:paraId="32D17190" w14:textId="77777777" w:rsidTr="00195548">
        <w:tc>
          <w:tcPr>
            <w:tcW w:w="3500" w:type="dxa"/>
          </w:tcPr>
          <w:p w14:paraId="2F75D43E" w14:textId="77777777" w:rsidR="00B50050" w:rsidRDefault="00B50050" w:rsidP="0088127C">
            <w:pPr>
              <w:pStyle w:val="OtherTableBody"/>
            </w:pPr>
            <w:r>
              <w:t>Facility ID - PRC</w:t>
            </w:r>
          </w:p>
        </w:tc>
        <w:tc>
          <w:tcPr>
            <w:tcW w:w="700" w:type="dxa"/>
          </w:tcPr>
          <w:p w14:paraId="565C1195" w14:textId="77777777" w:rsidR="00B50050" w:rsidRDefault="00B50050" w:rsidP="0088127C">
            <w:pPr>
              <w:pStyle w:val="OtherTableBody"/>
            </w:pPr>
            <w:r>
              <w:t>00995</w:t>
            </w:r>
          </w:p>
        </w:tc>
        <w:tc>
          <w:tcPr>
            <w:tcW w:w="600" w:type="dxa"/>
          </w:tcPr>
          <w:p w14:paraId="251B70C6" w14:textId="77777777" w:rsidR="00B50050" w:rsidRDefault="00B50050" w:rsidP="0088127C">
            <w:pPr>
              <w:pStyle w:val="OtherTableBody"/>
            </w:pPr>
            <w:r>
              <w:t>PRC</w:t>
            </w:r>
          </w:p>
        </w:tc>
        <w:tc>
          <w:tcPr>
            <w:tcW w:w="600" w:type="dxa"/>
          </w:tcPr>
          <w:p w14:paraId="28C22822" w14:textId="77777777" w:rsidR="00B50050" w:rsidRDefault="00B50050" w:rsidP="0088127C">
            <w:pPr>
              <w:pStyle w:val="OtherTableBody"/>
            </w:pPr>
            <w:r>
              <w:t>2</w:t>
            </w:r>
          </w:p>
        </w:tc>
        <w:tc>
          <w:tcPr>
            <w:tcW w:w="600" w:type="dxa"/>
          </w:tcPr>
          <w:p w14:paraId="3B8A6FC7" w14:textId="77777777" w:rsidR="00B50050" w:rsidRDefault="00B50050" w:rsidP="0088127C">
            <w:pPr>
              <w:pStyle w:val="OtherTableBody"/>
            </w:pPr>
            <w:r>
              <w:t>..</w:t>
            </w:r>
          </w:p>
        </w:tc>
        <w:tc>
          <w:tcPr>
            <w:tcW w:w="600" w:type="dxa"/>
          </w:tcPr>
          <w:p w14:paraId="48EEED73" w14:textId="77777777" w:rsidR="00B50050" w:rsidRDefault="00B50050" w:rsidP="0088127C">
            <w:pPr>
              <w:pStyle w:val="OtherTableBody"/>
            </w:pPr>
          </w:p>
        </w:tc>
        <w:tc>
          <w:tcPr>
            <w:tcW w:w="600" w:type="dxa"/>
          </w:tcPr>
          <w:p w14:paraId="11182B8C" w14:textId="77777777" w:rsidR="00B50050" w:rsidRDefault="00B50050" w:rsidP="0088127C">
            <w:pPr>
              <w:pStyle w:val="OtherTableBody"/>
            </w:pPr>
            <w:r>
              <w:t>CWE</w:t>
            </w:r>
          </w:p>
        </w:tc>
        <w:tc>
          <w:tcPr>
            <w:tcW w:w="700" w:type="dxa"/>
          </w:tcPr>
          <w:p w14:paraId="674B5A5F" w14:textId="77777777" w:rsidR="00B50050" w:rsidRDefault="00B50050" w:rsidP="0088127C">
            <w:pPr>
              <w:pStyle w:val="OtherTableBody"/>
            </w:pPr>
            <w:r>
              <w:t>Y</w:t>
            </w:r>
          </w:p>
        </w:tc>
        <w:tc>
          <w:tcPr>
            <w:tcW w:w="600" w:type="dxa"/>
          </w:tcPr>
          <w:p w14:paraId="50D6D769" w14:textId="77777777" w:rsidR="00B50050" w:rsidRDefault="00B50050" w:rsidP="0088127C">
            <w:pPr>
              <w:pStyle w:val="OtherTableBody"/>
            </w:pPr>
            <w:r>
              <w:t>0464</w:t>
            </w:r>
          </w:p>
        </w:tc>
        <w:tc>
          <w:tcPr>
            <w:tcW w:w="900" w:type="dxa"/>
          </w:tcPr>
          <w:p w14:paraId="5D12BC5F" w14:textId="77777777" w:rsidR="00B50050" w:rsidRDefault="00B50050" w:rsidP="0088127C">
            <w:pPr>
              <w:pStyle w:val="OtherTableBody"/>
            </w:pPr>
            <w:r>
              <w:t>8.10.3.2</w:t>
            </w:r>
          </w:p>
        </w:tc>
      </w:tr>
      <w:tr w:rsidR="00B50050" w14:paraId="2E2E33A3" w14:textId="77777777" w:rsidTr="00195548">
        <w:tc>
          <w:tcPr>
            <w:tcW w:w="3500" w:type="dxa"/>
          </w:tcPr>
          <w:p w14:paraId="27FE6E1E" w14:textId="77777777" w:rsidR="00B50050" w:rsidRDefault="00B50050" w:rsidP="0088127C">
            <w:pPr>
              <w:pStyle w:val="OtherTableBody"/>
            </w:pPr>
            <w:r>
              <w:t>Facility ID-FAC</w:t>
            </w:r>
          </w:p>
        </w:tc>
        <w:tc>
          <w:tcPr>
            <w:tcW w:w="700" w:type="dxa"/>
          </w:tcPr>
          <w:p w14:paraId="66D32F57" w14:textId="77777777" w:rsidR="00B50050" w:rsidRDefault="00B50050" w:rsidP="0088127C">
            <w:pPr>
              <w:pStyle w:val="OtherTableBody"/>
            </w:pPr>
            <w:r>
              <w:t>01262</w:t>
            </w:r>
          </w:p>
        </w:tc>
        <w:tc>
          <w:tcPr>
            <w:tcW w:w="600" w:type="dxa"/>
          </w:tcPr>
          <w:p w14:paraId="4ECC1085" w14:textId="77777777" w:rsidR="00B50050" w:rsidRDefault="00B50050" w:rsidP="0088127C">
            <w:pPr>
              <w:pStyle w:val="OtherTableBody"/>
            </w:pPr>
            <w:r>
              <w:t>FAC</w:t>
            </w:r>
          </w:p>
        </w:tc>
        <w:tc>
          <w:tcPr>
            <w:tcW w:w="600" w:type="dxa"/>
          </w:tcPr>
          <w:p w14:paraId="05A29816" w14:textId="77777777" w:rsidR="00B50050" w:rsidRDefault="00B50050" w:rsidP="0088127C">
            <w:pPr>
              <w:pStyle w:val="OtherTableBody"/>
            </w:pPr>
            <w:r>
              <w:t>1</w:t>
            </w:r>
          </w:p>
        </w:tc>
        <w:tc>
          <w:tcPr>
            <w:tcW w:w="600" w:type="dxa"/>
          </w:tcPr>
          <w:p w14:paraId="49B12855" w14:textId="77777777" w:rsidR="00B50050" w:rsidRDefault="00B50050" w:rsidP="0088127C">
            <w:pPr>
              <w:pStyle w:val="OtherTableBody"/>
            </w:pPr>
            <w:r>
              <w:t>..</w:t>
            </w:r>
          </w:p>
        </w:tc>
        <w:tc>
          <w:tcPr>
            <w:tcW w:w="600" w:type="dxa"/>
          </w:tcPr>
          <w:p w14:paraId="2C652264" w14:textId="77777777" w:rsidR="00B50050" w:rsidRDefault="00B50050" w:rsidP="0088127C">
            <w:pPr>
              <w:pStyle w:val="OtherTableBody"/>
            </w:pPr>
          </w:p>
        </w:tc>
        <w:tc>
          <w:tcPr>
            <w:tcW w:w="600" w:type="dxa"/>
          </w:tcPr>
          <w:p w14:paraId="3EE5242E" w14:textId="77777777" w:rsidR="00B50050" w:rsidRDefault="00B50050" w:rsidP="0088127C">
            <w:pPr>
              <w:pStyle w:val="OtherTableBody"/>
            </w:pPr>
            <w:r>
              <w:t>EI</w:t>
            </w:r>
          </w:p>
        </w:tc>
        <w:tc>
          <w:tcPr>
            <w:tcW w:w="700" w:type="dxa"/>
          </w:tcPr>
          <w:p w14:paraId="77A9C7FB" w14:textId="77777777" w:rsidR="00B50050" w:rsidRDefault="00B50050" w:rsidP="0088127C">
            <w:pPr>
              <w:pStyle w:val="OtherTableBody"/>
            </w:pPr>
          </w:p>
        </w:tc>
        <w:tc>
          <w:tcPr>
            <w:tcW w:w="600" w:type="dxa"/>
          </w:tcPr>
          <w:p w14:paraId="4769EF21" w14:textId="77777777" w:rsidR="00B50050" w:rsidRDefault="00B50050" w:rsidP="0088127C">
            <w:pPr>
              <w:pStyle w:val="OtherTableBody"/>
            </w:pPr>
          </w:p>
        </w:tc>
        <w:tc>
          <w:tcPr>
            <w:tcW w:w="900" w:type="dxa"/>
          </w:tcPr>
          <w:p w14:paraId="4607A412" w14:textId="77777777" w:rsidR="00B50050" w:rsidRDefault="00B50050" w:rsidP="0088127C">
            <w:pPr>
              <w:pStyle w:val="OtherTableBody"/>
            </w:pPr>
            <w:r>
              <w:t>7.12.6.1</w:t>
            </w:r>
          </w:p>
        </w:tc>
      </w:tr>
      <w:tr w:rsidR="00B50050" w14:paraId="1A6786E9" w14:textId="77777777" w:rsidTr="00195548">
        <w:tc>
          <w:tcPr>
            <w:tcW w:w="3500" w:type="dxa"/>
          </w:tcPr>
          <w:p w14:paraId="3D7FB9AD" w14:textId="77777777" w:rsidR="00B50050" w:rsidRDefault="00B50050" w:rsidP="0088127C">
            <w:pPr>
              <w:pStyle w:val="OtherTableBody"/>
            </w:pPr>
            <w:r>
              <w:t>Facility Telecommunication</w:t>
            </w:r>
          </w:p>
        </w:tc>
        <w:tc>
          <w:tcPr>
            <w:tcW w:w="700" w:type="dxa"/>
          </w:tcPr>
          <w:p w14:paraId="6802E3EF" w14:textId="77777777" w:rsidR="00B50050" w:rsidRDefault="00B50050" w:rsidP="0088127C">
            <w:pPr>
              <w:pStyle w:val="OtherTableBody"/>
            </w:pPr>
            <w:r>
              <w:t>01265</w:t>
            </w:r>
          </w:p>
        </w:tc>
        <w:tc>
          <w:tcPr>
            <w:tcW w:w="600" w:type="dxa"/>
          </w:tcPr>
          <w:p w14:paraId="51EF299B" w14:textId="77777777" w:rsidR="00B50050" w:rsidRDefault="00B50050" w:rsidP="0088127C">
            <w:pPr>
              <w:pStyle w:val="OtherTableBody"/>
            </w:pPr>
            <w:r>
              <w:t>FAC</w:t>
            </w:r>
          </w:p>
        </w:tc>
        <w:tc>
          <w:tcPr>
            <w:tcW w:w="600" w:type="dxa"/>
          </w:tcPr>
          <w:p w14:paraId="5F1BFAB8" w14:textId="77777777" w:rsidR="00B50050" w:rsidRDefault="00B50050" w:rsidP="0088127C">
            <w:pPr>
              <w:pStyle w:val="OtherTableBody"/>
            </w:pPr>
            <w:r>
              <w:t>4</w:t>
            </w:r>
          </w:p>
        </w:tc>
        <w:tc>
          <w:tcPr>
            <w:tcW w:w="600" w:type="dxa"/>
          </w:tcPr>
          <w:p w14:paraId="4F6E55C3" w14:textId="77777777" w:rsidR="00B50050" w:rsidRDefault="00B50050" w:rsidP="0088127C">
            <w:pPr>
              <w:pStyle w:val="OtherTableBody"/>
            </w:pPr>
            <w:r>
              <w:t>..</w:t>
            </w:r>
          </w:p>
        </w:tc>
        <w:tc>
          <w:tcPr>
            <w:tcW w:w="600" w:type="dxa"/>
          </w:tcPr>
          <w:p w14:paraId="56DCE96A" w14:textId="77777777" w:rsidR="00B50050" w:rsidRDefault="00B50050" w:rsidP="0088127C">
            <w:pPr>
              <w:pStyle w:val="OtherTableBody"/>
            </w:pPr>
          </w:p>
        </w:tc>
        <w:tc>
          <w:tcPr>
            <w:tcW w:w="600" w:type="dxa"/>
          </w:tcPr>
          <w:p w14:paraId="73F35D99" w14:textId="77777777" w:rsidR="00B50050" w:rsidRDefault="00B50050" w:rsidP="0088127C">
            <w:pPr>
              <w:pStyle w:val="OtherTableBody"/>
            </w:pPr>
            <w:r>
              <w:t>XTN</w:t>
            </w:r>
          </w:p>
        </w:tc>
        <w:tc>
          <w:tcPr>
            <w:tcW w:w="700" w:type="dxa"/>
          </w:tcPr>
          <w:p w14:paraId="5A5AAB78" w14:textId="77777777" w:rsidR="00B50050" w:rsidRDefault="00B50050" w:rsidP="0088127C">
            <w:pPr>
              <w:pStyle w:val="OtherTableBody"/>
            </w:pPr>
          </w:p>
        </w:tc>
        <w:tc>
          <w:tcPr>
            <w:tcW w:w="600" w:type="dxa"/>
          </w:tcPr>
          <w:p w14:paraId="63710238" w14:textId="77777777" w:rsidR="00B50050" w:rsidRDefault="00B50050" w:rsidP="0088127C">
            <w:pPr>
              <w:pStyle w:val="OtherTableBody"/>
            </w:pPr>
          </w:p>
        </w:tc>
        <w:tc>
          <w:tcPr>
            <w:tcW w:w="900" w:type="dxa"/>
          </w:tcPr>
          <w:p w14:paraId="016F0034" w14:textId="77777777" w:rsidR="00B50050" w:rsidRDefault="00B50050" w:rsidP="0088127C">
            <w:pPr>
              <w:pStyle w:val="OtherTableBody"/>
            </w:pPr>
            <w:r>
              <w:t>7.12.6.4</w:t>
            </w:r>
          </w:p>
        </w:tc>
      </w:tr>
      <w:tr w:rsidR="00B50050" w14:paraId="30C76229" w14:textId="77777777" w:rsidTr="00195548">
        <w:tc>
          <w:tcPr>
            <w:tcW w:w="3500" w:type="dxa"/>
          </w:tcPr>
          <w:p w14:paraId="10AF5F15" w14:textId="77777777" w:rsidR="00B50050" w:rsidRDefault="00B50050" w:rsidP="0088127C">
            <w:pPr>
              <w:pStyle w:val="OtherTableBody"/>
            </w:pPr>
            <w:r>
              <w:t>Facility Type</w:t>
            </w:r>
          </w:p>
        </w:tc>
        <w:tc>
          <w:tcPr>
            <w:tcW w:w="700" w:type="dxa"/>
          </w:tcPr>
          <w:p w14:paraId="32DF5DB7" w14:textId="77777777" w:rsidR="00B50050" w:rsidRDefault="00B50050" w:rsidP="0088127C">
            <w:pPr>
              <w:pStyle w:val="OtherTableBody"/>
            </w:pPr>
            <w:r>
              <w:t>01263</w:t>
            </w:r>
          </w:p>
        </w:tc>
        <w:tc>
          <w:tcPr>
            <w:tcW w:w="600" w:type="dxa"/>
          </w:tcPr>
          <w:p w14:paraId="3E1B16B3" w14:textId="77777777" w:rsidR="00B50050" w:rsidRDefault="00B50050" w:rsidP="0088127C">
            <w:pPr>
              <w:pStyle w:val="OtherTableBody"/>
            </w:pPr>
            <w:r>
              <w:t>FAC</w:t>
            </w:r>
          </w:p>
        </w:tc>
        <w:tc>
          <w:tcPr>
            <w:tcW w:w="600" w:type="dxa"/>
          </w:tcPr>
          <w:p w14:paraId="3042B1B9" w14:textId="77777777" w:rsidR="00B50050" w:rsidRDefault="00B50050" w:rsidP="0088127C">
            <w:pPr>
              <w:pStyle w:val="OtherTableBody"/>
            </w:pPr>
            <w:r>
              <w:t>2</w:t>
            </w:r>
          </w:p>
        </w:tc>
        <w:tc>
          <w:tcPr>
            <w:tcW w:w="600" w:type="dxa"/>
          </w:tcPr>
          <w:p w14:paraId="09A8DC87" w14:textId="77777777" w:rsidR="00B50050" w:rsidRDefault="00B50050" w:rsidP="0088127C">
            <w:pPr>
              <w:pStyle w:val="OtherTableBody"/>
            </w:pPr>
            <w:r>
              <w:t>1..1</w:t>
            </w:r>
          </w:p>
        </w:tc>
        <w:tc>
          <w:tcPr>
            <w:tcW w:w="600" w:type="dxa"/>
          </w:tcPr>
          <w:p w14:paraId="2E20E41C" w14:textId="77777777" w:rsidR="00B50050" w:rsidRDefault="00B50050" w:rsidP="0088127C">
            <w:pPr>
              <w:pStyle w:val="OtherTableBody"/>
            </w:pPr>
          </w:p>
        </w:tc>
        <w:tc>
          <w:tcPr>
            <w:tcW w:w="600" w:type="dxa"/>
          </w:tcPr>
          <w:p w14:paraId="3EDBE16F" w14:textId="77777777" w:rsidR="00B50050" w:rsidRDefault="00B50050" w:rsidP="0088127C">
            <w:pPr>
              <w:pStyle w:val="OtherTableBody"/>
            </w:pPr>
            <w:r>
              <w:t>ID</w:t>
            </w:r>
          </w:p>
        </w:tc>
        <w:tc>
          <w:tcPr>
            <w:tcW w:w="700" w:type="dxa"/>
          </w:tcPr>
          <w:p w14:paraId="1464424F" w14:textId="77777777" w:rsidR="00B50050" w:rsidRDefault="00B50050" w:rsidP="0088127C">
            <w:pPr>
              <w:pStyle w:val="OtherTableBody"/>
            </w:pPr>
          </w:p>
        </w:tc>
        <w:tc>
          <w:tcPr>
            <w:tcW w:w="600" w:type="dxa"/>
          </w:tcPr>
          <w:p w14:paraId="65508226" w14:textId="77777777" w:rsidR="00B50050" w:rsidRDefault="00B50050" w:rsidP="0088127C">
            <w:pPr>
              <w:pStyle w:val="OtherTableBody"/>
            </w:pPr>
            <w:r>
              <w:t>0331</w:t>
            </w:r>
          </w:p>
        </w:tc>
        <w:tc>
          <w:tcPr>
            <w:tcW w:w="900" w:type="dxa"/>
          </w:tcPr>
          <w:p w14:paraId="5C9DE783" w14:textId="77777777" w:rsidR="00B50050" w:rsidRDefault="00B50050" w:rsidP="0088127C">
            <w:pPr>
              <w:pStyle w:val="OtherTableBody"/>
            </w:pPr>
            <w:r>
              <w:t>7.12.6.2</w:t>
            </w:r>
          </w:p>
        </w:tc>
      </w:tr>
      <w:tr w:rsidR="00B50050" w14:paraId="435E5C61" w14:textId="77777777" w:rsidTr="00195548">
        <w:tc>
          <w:tcPr>
            <w:tcW w:w="3500" w:type="dxa"/>
          </w:tcPr>
          <w:p w14:paraId="6C0D8301" w14:textId="77777777" w:rsidR="00B50050" w:rsidRDefault="00B50050" w:rsidP="0088127C">
            <w:pPr>
              <w:pStyle w:val="OtherTableBody"/>
            </w:pPr>
            <w:r>
              <w:t>Factors that may Affect the Observation</w:t>
            </w:r>
          </w:p>
        </w:tc>
        <w:tc>
          <w:tcPr>
            <w:tcW w:w="700" w:type="dxa"/>
          </w:tcPr>
          <w:p w14:paraId="5D679B79" w14:textId="77777777" w:rsidR="00B50050" w:rsidRDefault="00B50050" w:rsidP="0088127C">
            <w:pPr>
              <w:pStyle w:val="OtherTableBody"/>
            </w:pPr>
            <w:r>
              <w:t>00624</w:t>
            </w:r>
          </w:p>
        </w:tc>
        <w:tc>
          <w:tcPr>
            <w:tcW w:w="600" w:type="dxa"/>
          </w:tcPr>
          <w:p w14:paraId="6AC45030" w14:textId="77777777" w:rsidR="00B50050" w:rsidRDefault="00B50050" w:rsidP="0088127C">
            <w:pPr>
              <w:pStyle w:val="OtherTableBody"/>
            </w:pPr>
            <w:r>
              <w:t>OM1</w:t>
            </w:r>
          </w:p>
        </w:tc>
        <w:tc>
          <w:tcPr>
            <w:tcW w:w="600" w:type="dxa"/>
          </w:tcPr>
          <w:p w14:paraId="08453C79" w14:textId="77777777" w:rsidR="00B50050" w:rsidRDefault="00B50050" w:rsidP="0088127C">
            <w:pPr>
              <w:pStyle w:val="OtherTableBody"/>
            </w:pPr>
            <w:r>
              <w:t>39</w:t>
            </w:r>
          </w:p>
        </w:tc>
        <w:tc>
          <w:tcPr>
            <w:tcW w:w="600" w:type="dxa"/>
          </w:tcPr>
          <w:p w14:paraId="632DAB2C" w14:textId="77777777" w:rsidR="00B50050" w:rsidRDefault="00B50050" w:rsidP="0088127C">
            <w:pPr>
              <w:pStyle w:val="OtherTableBody"/>
            </w:pPr>
            <w:r>
              <w:t>..</w:t>
            </w:r>
          </w:p>
        </w:tc>
        <w:tc>
          <w:tcPr>
            <w:tcW w:w="600" w:type="dxa"/>
          </w:tcPr>
          <w:p w14:paraId="6A0CA02E" w14:textId="77777777" w:rsidR="00B50050" w:rsidRDefault="00B50050" w:rsidP="0088127C">
            <w:pPr>
              <w:pStyle w:val="OtherTableBody"/>
            </w:pPr>
            <w:r>
              <w:t>200=</w:t>
            </w:r>
          </w:p>
        </w:tc>
        <w:tc>
          <w:tcPr>
            <w:tcW w:w="600" w:type="dxa"/>
          </w:tcPr>
          <w:p w14:paraId="016A05D1" w14:textId="77777777" w:rsidR="00B50050" w:rsidRDefault="00B50050" w:rsidP="0088127C">
            <w:pPr>
              <w:pStyle w:val="OtherTableBody"/>
            </w:pPr>
            <w:r>
              <w:t>TX</w:t>
            </w:r>
          </w:p>
        </w:tc>
        <w:tc>
          <w:tcPr>
            <w:tcW w:w="700" w:type="dxa"/>
          </w:tcPr>
          <w:p w14:paraId="5B6DD520" w14:textId="77777777" w:rsidR="00B50050" w:rsidRDefault="00B50050" w:rsidP="0088127C">
            <w:pPr>
              <w:pStyle w:val="OtherTableBody"/>
            </w:pPr>
          </w:p>
        </w:tc>
        <w:tc>
          <w:tcPr>
            <w:tcW w:w="600" w:type="dxa"/>
          </w:tcPr>
          <w:p w14:paraId="1F96214B" w14:textId="77777777" w:rsidR="00B50050" w:rsidRDefault="00B50050" w:rsidP="0088127C">
            <w:pPr>
              <w:pStyle w:val="OtherTableBody"/>
            </w:pPr>
          </w:p>
        </w:tc>
        <w:tc>
          <w:tcPr>
            <w:tcW w:w="900" w:type="dxa"/>
          </w:tcPr>
          <w:p w14:paraId="5D87F211" w14:textId="77777777" w:rsidR="00B50050" w:rsidRDefault="00B50050" w:rsidP="0088127C">
            <w:pPr>
              <w:pStyle w:val="OtherTableBody"/>
            </w:pPr>
            <w:r>
              <w:t>8.8.9.39</w:t>
            </w:r>
          </w:p>
        </w:tc>
      </w:tr>
      <w:tr w:rsidR="00B50050" w14:paraId="7361E1C6" w14:textId="77777777" w:rsidTr="00195548">
        <w:tc>
          <w:tcPr>
            <w:tcW w:w="3500" w:type="dxa"/>
          </w:tcPr>
          <w:p w14:paraId="160AC5CA" w14:textId="77777777" w:rsidR="00B50050" w:rsidRDefault="00B50050" w:rsidP="0088127C">
            <w:pPr>
              <w:pStyle w:val="OtherTableBody"/>
            </w:pPr>
            <w:r>
              <w:t>Family/Significant Other Awareness of Problem/Prognosis</w:t>
            </w:r>
          </w:p>
        </w:tc>
        <w:tc>
          <w:tcPr>
            <w:tcW w:w="700" w:type="dxa"/>
          </w:tcPr>
          <w:p w14:paraId="365293FA" w14:textId="77777777" w:rsidR="00B50050" w:rsidRDefault="00B50050" w:rsidP="0088127C">
            <w:pPr>
              <w:pStyle w:val="OtherTableBody"/>
            </w:pPr>
            <w:r>
              <w:t>00859</w:t>
            </w:r>
          </w:p>
        </w:tc>
        <w:tc>
          <w:tcPr>
            <w:tcW w:w="600" w:type="dxa"/>
          </w:tcPr>
          <w:p w14:paraId="19039D23" w14:textId="77777777" w:rsidR="00B50050" w:rsidRDefault="00B50050" w:rsidP="0088127C">
            <w:pPr>
              <w:pStyle w:val="OtherTableBody"/>
            </w:pPr>
            <w:r>
              <w:t>PRB</w:t>
            </w:r>
          </w:p>
        </w:tc>
        <w:tc>
          <w:tcPr>
            <w:tcW w:w="600" w:type="dxa"/>
          </w:tcPr>
          <w:p w14:paraId="3AB00DD9" w14:textId="77777777" w:rsidR="00B50050" w:rsidRDefault="00B50050" w:rsidP="0088127C">
            <w:pPr>
              <w:pStyle w:val="OtherTableBody"/>
            </w:pPr>
            <w:r>
              <w:t>24</w:t>
            </w:r>
          </w:p>
        </w:tc>
        <w:tc>
          <w:tcPr>
            <w:tcW w:w="600" w:type="dxa"/>
          </w:tcPr>
          <w:p w14:paraId="0F101846" w14:textId="77777777" w:rsidR="00B50050" w:rsidRDefault="00B50050" w:rsidP="0088127C">
            <w:pPr>
              <w:pStyle w:val="OtherTableBody"/>
            </w:pPr>
            <w:r>
              <w:t>..</w:t>
            </w:r>
          </w:p>
        </w:tc>
        <w:tc>
          <w:tcPr>
            <w:tcW w:w="600" w:type="dxa"/>
          </w:tcPr>
          <w:p w14:paraId="777FF21E" w14:textId="77777777" w:rsidR="00B50050" w:rsidRDefault="00B50050" w:rsidP="0088127C">
            <w:pPr>
              <w:pStyle w:val="OtherTableBody"/>
            </w:pPr>
            <w:r>
              <w:t>200=</w:t>
            </w:r>
          </w:p>
        </w:tc>
        <w:tc>
          <w:tcPr>
            <w:tcW w:w="600" w:type="dxa"/>
          </w:tcPr>
          <w:p w14:paraId="02786E0D" w14:textId="77777777" w:rsidR="00B50050" w:rsidRDefault="00B50050" w:rsidP="0088127C">
            <w:pPr>
              <w:pStyle w:val="OtherTableBody"/>
            </w:pPr>
            <w:r>
              <w:t>ST</w:t>
            </w:r>
          </w:p>
        </w:tc>
        <w:tc>
          <w:tcPr>
            <w:tcW w:w="700" w:type="dxa"/>
          </w:tcPr>
          <w:p w14:paraId="612293A8" w14:textId="77777777" w:rsidR="00B50050" w:rsidRDefault="00B50050" w:rsidP="0088127C">
            <w:pPr>
              <w:pStyle w:val="OtherTableBody"/>
            </w:pPr>
          </w:p>
        </w:tc>
        <w:tc>
          <w:tcPr>
            <w:tcW w:w="600" w:type="dxa"/>
          </w:tcPr>
          <w:p w14:paraId="068770F3" w14:textId="77777777" w:rsidR="00B50050" w:rsidRDefault="00B50050" w:rsidP="0088127C">
            <w:pPr>
              <w:pStyle w:val="OtherTableBody"/>
            </w:pPr>
          </w:p>
        </w:tc>
        <w:tc>
          <w:tcPr>
            <w:tcW w:w="900" w:type="dxa"/>
          </w:tcPr>
          <w:p w14:paraId="1504C763" w14:textId="77777777" w:rsidR="00B50050" w:rsidRDefault="00B50050" w:rsidP="0088127C">
            <w:pPr>
              <w:pStyle w:val="OtherTableBody"/>
            </w:pPr>
            <w:r>
              <w:t>12.4.2.24</w:t>
            </w:r>
          </w:p>
        </w:tc>
      </w:tr>
      <w:tr w:rsidR="00B50050" w14:paraId="2AAA0CBB" w14:textId="77777777" w:rsidTr="00195548">
        <w:tc>
          <w:tcPr>
            <w:tcW w:w="3500" w:type="dxa"/>
          </w:tcPr>
          <w:p w14:paraId="0D1F6DB5" w14:textId="77777777" w:rsidR="00B50050" w:rsidRDefault="00B50050" w:rsidP="0088127C">
            <w:pPr>
              <w:pStyle w:val="OtherTableBody"/>
            </w:pPr>
            <w:r>
              <w:t xml:space="preserve">Fee Schedule </w:t>
            </w:r>
          </w:p>
        </w:tc>
        <w:tc>
          <w:tcPr>
            <w:tcW w:w="700" w:type="dxa"/>
          </w:tcPr>
          <w:p w14:paraId="09C06723" w14:textId="77777777" w:rsidR="00B50050" w:rsidRDefault="00B50050" w:rsidP="0088127C">
            <w:pPr>
              <w:pStyle w:val="OtherTableBody"/>
            </w:pPr>
            <w:r>
              <w:t>00370</w:t>
            </w:r>
          </w:p>
        </w:tc>
        <w:tc>
          <w:tcPr>
            <w:tcW w:w="600" w:type="dxa"/>
          </w:tcPr>
          <w:p w14:paraId="35416DE7" w14:textId="77777777" w:rsidR="00B50050" w:rsidRDefault="00B50050" w:rsidP="0088127C">
            <w:pPr>
              <w:pStyle w:val="OtherTableBody"/>
            </w:pPr>
            <w:r>
              <w:t>FT1</w:t>
            </w:r>
          </w:p>
        </w:tc>
        <w:tc>
          <w:tcPr>
            <w:tcW w:w="600" w:type="dxa"/>
          </w:tcPr>
          <w:p w14:paraId="2A21F5A2" w14:textId="77777777" w:rsidR="00B50050" w:rsidRDefault="00B50050" w:rsidP="0088127C">
            <w:pPr>
              <w:pStyle w:val="OtherTableBody"/>
            </w:pPr>
            <w:r>
              <w:t>17</w:t>
            </w:r>
          </w:p>
        </w:tc>
        <w:tc>
          <w:tcPr>
            <w:tcW w:w="600" w:type="dxa"/>
          </w:tcPr>
          <w:p w14:paraId="73D922F6" w14:textId="77777777" w:rsidR="00B50050" w:rsidRDefault="00B50050" w:rsidP="0088127C">
            <w:pPr>
              <w:pStyle w:val="OtherTableBody"/>
            </w:pPr>
            <w:r>
              <w:t>..</w:t>
            </w:r>
          </w:p>
        </w:tc>
        <w:tc>
          <w:tcPr>
            <w:tcW w:w="600" w:type="dxa"/>
          </w:tcPr>
          <w:p w14:paraId="6C1F32C6" w14:textId="77777777" w:rsidR="00B50050" w:rsidRDefault="00B50050" w:rsidP="0088127C">
            <w:pPr>
              <w:pStyle w:val="OtherTableBody"/>
            </w:pPr>
          </w:p>
        </w:tc>
        <w:tc>
          <w:tcPr>
            <w:tcW w:w="600" w:type="dxa"/>
          </w:tcPr>
          <w:p w14:paraId="03EBB611" w14:textId="77777777" w:rsidR="00B50050" w:rsidRDefault="00B50050" w:rsidP="0088127C">
            <w:pPr>
              <w:pStyle w:val="OtherTableBody"/>
            </w:pPr>
            <w:r>
              <w:t>CWE</w:t>
            </w:r>
          </w:p>
        </w:tc>
        <w:tc>
          <w:tcPr>
            <w:tcW w:w="700" w:type="dxa"/>
          </w:tcPr>
          <w:p w14:paraId="04B45F74" w14:textId="77777777" w:rsidR="00B50050" w:rsidRDefault="00B50050" w:rsidP="0088127C">
            <w:pPr>
              <w:pStyle w:val="OtherTableBody"/>
            </w:pPr>
          </w:p>
        </w:tc>
        <w:tc>
          <w:tcPr>
            <w:tcW w:w="600" w:type="dxa"/>
          </w:tcPr>
          <w:p w14:paraId="16BE9E3D" w14:textId="77777777" w:rsidR="00B50050" w:rsidRDefault="00B50050" w:rsidP="0088127C">
            <w:pPr>
              <w:pStyle w:val="OtherTableBody"/>
            </w:pPr>
            <w:r>
              <w:t>0024</w:t>
            </w:r>
          </w:p>
        </w:tc>
        <w:tc>
          <w:tcPr>
            <w:tcW w:w="900" w:type="dxa"/>
          </w:tcPr>
          <w:p w14:paraId="29C94D5F" w14:textId="77777777" w:rsidR="00B50050" w:rsidRDefault="00B50050" w:rsidP="0088127C">
            <w:pPr>
              <w:pStyle w:val="OtherTableBody"/>
            </w:pPr>
            <w:r>
              <w:t>6.5.1.17</w:t>
            </w:r>
          </w:p>
        </w:tc>
      </w:tr>
      <w:tr w:rsidR="00B50050" w14:paraId="399D86A6" w14:textId="77777777" w:rsidTr="00195548">
        <w:tc>
          <w:tcPr>
            <w:tcW w:w="3500" w:type="dxa"/>
          </w:tcPr>
          <w:p w14:paraId="58B725E4" w14:textId="77777777" w:rsidR="00B50050" w:rsidRDefault="00B50050" w:rsidP="0088127C">
            <w:pPr>
              <w:pStyle w:val="OtherTableBody"/>
            </w:pPr>
            <w:r>
              <w:t>Fibrin Index</w:t>
            </w:r>
          </w:p>
        </w:tc>
        <w:tc>
          <w:tcPr>
            <w:tcW w:w="700" w:type="dxa"/>
          </w:tcPr>
          <w:p w14:paraId="0535925E" w14:textId="77777777" w:rsidR="00B50050" w:rsidRDefault="00B50050" w:rsidP="0088127C">
            <w:pPr>
              <w:pStyle w:val="OtherTableBody"/>
            </w:pPr>
            <w:r>
              <w:t>01365</w:t>
            </w:r>
          </w:p>
        </w:tc>
        <w:tc>
          <w:tcPr>
            <w:tcW w:w="600" w:type="dxa"/>
          </w:tcPr>
          <w:p w14:paraId="733CE142" w14:textId="77777777" w:rsidR="00B50050" w:rsidRDefault="00B50050" w:rsidP="0088127C">
            <w:pPr>
              <w:pStyle w:val="OtherTableBody"/>
            </w:pPr>
            <w:r>
              <w:t>SAC</w:t>
            </w:r>
          </w:p>
        </w:tc>
        <w:tc>
          <w:tcPr>
            <w:tcW w:w="600" w:type="dxa"/>
          </w:tcPr>
          <w:p w14:paraId="019A9B43" w14:textId="77777777" w:rsidR="00B50050" w:rsidRDefault="00B50050" w:rsidP="0088127C">
            <w:pPr>
              <w:pStyle w:val="OtherTableBody"/>
            </w:pPr>
            <w:r>
              <w:t>38</w:t>
            </w:r>
          </w:p>
        </w:tc>
        <w:tc>
          <w:tcPr>
            <w:tcW w:w="600" w:type="dxa"/>
          </w:tcPr>
          <w:p w14:paraId="23431D9A" w14:textId="77777777" w:rsidR="00B50050" w:rsidRDefault="00B50050" w:rsidP="0088127C">
            <w:pPr>
              <w:pStyle w:val="OtherTableBody"/>
            </w:pPr>
            <w:r>
              <w:t>..</w:t>
            </w:r>
          </w:p>
        </w:tc>
        <w:tc>
          <w:tcPr>
            <w:tcW w:w="600" w:type="dxa"/>
          </w:tcPr>
          <w:p w14:paraId="60D362A1" w14:textId="77777777" w:rsidR="00B50050" w:rsidRDefault="00B50050" w:rsidP="0088127C">
            <w:pPr>
              <w:pStyle w:val="OtherTableBody"/>
            </w:pPr>
            <w:r>
              <w:t>10#</w:t>
            </w:r>
          </w:p>
        </w:tc>
        <w:tc>
          <w:tcPr>
            <w:tcW w:w="600" w:type="dxa"/>
          </w:tcPr>
          <w:p w14:paraId="287B9CFC" w14:textId="77777777" w:rsidR="00B50050" w:rsidRDefault="00B50050" w:rsidP="0088127C">
            <w:pPr>
              <w:pStyle w:val="OtherTableBody"/>
            </w:pPr>
            <w:r>
              <w:t>NM</w:t>
            </w:r>
          </w:p>
        </w:tc>
        <w:tc>
          <w:tcPr>
            <w:tcW w:w="700" w:type="dxa"/>
          </w:tcPr>
          <w:p w14:paraId="29422D4A" w14:textId="77777777" w:rsidR="00B50050" w:rsidRDefault="00B50050" w:rsidP="0088127C">
            <w:pPr>
              <w:pStyle w:val="OtherTableBody"/>
            </w:pPr>
          </w:p>
        </w:tc>
        <w:tc>
          <w:tcPr>
            <w:tcW w:w="600" w:type="dxa"/>
          </w:tcPr>
          <w:p w14:paraId="6AD03D22" w14:textId="77777777" w:rsidR="00B50050" w:rsidRDefault="00B50050" w:rsidP="0088127C">
            <w:pPr>
              <w:pStyle w:val="OtherTableBody"/>
            </w:pPr>
          </w:p>
        </w:tc>
        <w:tc>
          <w:tcPr>
            <w:tcW w:w="900" w:type="dxa"/>
          </w:tcPr>
          <w:p w14:paraId="51C6259B" w14:textId="77777777" w:rsidR="00B50050" w:rsidRDefault="00B50050" w:rsidP="0088127C">
            <w:pPr>
              <w:pStyle w:val="OtherTableBody"/>
            </w:pPr>
            <w:r>
              <w:t>13.4.3.38</w:t>
            </w:r>
          </w:p>
        </w:tc>
      </w:tr>
      <w:tr w:rsidR="00B50050" w14:paraId="3DE6C3FD" w14:textId="77777777" w:rsidTr="00195548">
        <w:tc>
          <w:tcPr>
            <w:tcW w:w="3500" w:type="dxa"/>
          </w:tcPr>
          <w:p w14:paraId="6B4351E3" w14:textId="77777777" w:rsidR="00B50050" w:rsidRDefault="00B50050" w:rsidP="0088127C">
            <w:pPr>
              <w:pStyle w:val="OtherTableBody"/>
            </w:pPr>
            <w:r>
              <w:t>Fibrin Index Units</w:t>
            </w:r>
          </w:p>
        </w:tc>
        <w:tc>
          <w:tcPr>
            <w:tcW w:w="700" w:type="dxa"/>
          </w:tcPr>
          <w:p w14:paraId="10A96B87" w14:textId="77777777" w:rsidR="00B50050" w:rsidRDefault="00B50050" w:rsidP="0088127C">
            <w:pPr>
              <w:pStyle w:val="OtherTableBody"/>
            </w:pPr>
            <w:r>
              <w:t>01366</w:t>
            </w:r>
          </w:p>
        </w:tc>
        <w:tc>
          <w:tcPr>
            <w:tcW w:w="600" w:type="dxa"/>
          </w:tcPr>
          <w:p w14:paraId="4E8EC979" w14:textId="77777777" w:rsidR="00B50050" w:rsidRDefault="00B50050" w:rsidP="0088127C">
            <w:pPr>
              <w:pStyle w:val="OtherTableBody"/>
            </w:pPr>
            <w:r>
              <w:t>SAC</w:t>
            </w:r>
          </w:p>
        </w:tc>
        <w:tc>
          <w:tcPr>
            <w:tcW w:w="600" w:type="dxa"/>
          </w:tcPr>
          <w:p w14:paraId="56D3FFF9" w14:textId="77777777" w:rsidR="00B50050" w:rsidRDefault="00B50050" w:rsidP="0088127C">
            <w:pPr>
              <w:pStyle w:val="OtherTableBody"/>
            </w:pPr>
            <w:r>
              <w:t>39</w:t>
            </w:r>
          </w:p>
        </w:tc>
        <w:tc>
          <w:tcPr>
            <w:tcW w:w="600" w:type="dxa"/>
          </w:tcPr>
          <w:p w14:paraId="1E0FC535" w14:textId="77777777" w:rsidR="00B50050" w:rsidRDefault="00B50050" w:rsidP="0088127C">
            <w:pPr>
              <w:pStyle w:val="OtherTableBody"/>
            </w:pPr>
            <w:r>
              <w:t>..</w:t>
            </w:r>
          </w:p>
        </w:tc>
        <w:tc>
          <w:tcPr>
            <w:tcW w:w="600" w:type="dxa"/>
          </w:tcPr>
          <w:p w14:paraId="5E0D3C3F" w14:textId="77777777" w:rsidR="00B50050" w:rsidRDefault="00B50050" w:rsidP="0088127C">
            <w:pPr>
              <w:pStyle w:val="OtherTableBody"/>
            </w:pPr>
          </w:p>
        </w:tc>
        <w:tc>
          <w:tcPr>
            <w:tcW w:w="600" w:type="dxa"/>
          </w:tcPr>
          <w:p w14:paraId="3CCD2D5B" w14:textId="77777777" w:rsidR="00B50050" w:rsidRDefault="00B50050" w:rsidP="0088127C">
            <w:pPr>
              <w:pStyle w:val="OtherTableBody"/>
            </w:pPr>
            <w:r>
              <w:t>CWE</w:t>
            </w:r>
          </w:p>
        </w:tc>
        <w:tc>
          <w:tcPr>
            <w:tcW w:w="700" w:type="dxa"/>
          </w:tcPr>
          <w:p w14:paraId="2651C830" w14:textId="77777777" w:rsidR="00B50050" w:rsidRDefault="00B50050" w:rsidP="0088127C">
            <w:pPr>
              <w:pStyle w:val="OtherTableBody"/>
            </w:pPr>
          </w:p>
        </w:tc>
        <w:tc>
          <w:tcPr>
            <w:tcW w:w="600" w:type="dxa"/>
          </w:tcPr>
          <w:p w14:paraId="2A79A1E5" w14:textId="77777777" w:rsidR="00B50050" w:rsidRDefault="00B50050" w:rsidP="0088127C">
            <w:pPr>
              <w:pStyle w:val="OtherTableBody"/>
            </w:pPr>
            <w:r>
              <w:t>0782</w:t>
            </w:r>
          </w:p>
        </w:tc>
        <w:tc>
          <w:tcPr>
            <w:tcW w:w="900" w:type="dxa"/>
          </w:tcPr>
          <w:p w14:paraId="17449A79" w14:textId="77777777" w:rsidR="00B50050" w:rsidRDefault="00B50050" w:rsidP="0088127C">
            <w:pPr>
              <w:pStyle w:val="OtherTableBody"/>
            </w:pPr>
            <w:r>
              <w:t>13.4.3.39</w:t>
            </w:r>
          </w:p>
        </w:tc>
      </w:tr>
      <w:tr w:rsidR="00B50050" w14:paraId="71A930A5" w14:textId="77777777" w:rsidTr="00195548">
        <w:tc>
          <w:tcPr>
            <w:tcW w:w="3500" w:type="dxa"/>
          </w:tcPr>
          <w:p w14:paraId="58F984F2" w14:textId="77777777" w:rsidR="00B50050" w:rsidRDefault="00B50050" w:rsidP="0088127C">
            <w:pPr>
              <w:pStyle w:val="OtherTableBody"/>
            </w:pPr>
            <w:r>
              <w:t>Field Level Event Code</w:t>
            </w:r>
          </w:p>
        </w:tc>
        <w:tc>
          <w:tcPr>
            <w:tcW w:w="700" w:type="dxa"/>
          </w:tcPr>
          <w:p w14:paraId="776E0F0D" w14:textId="77777777" w:rsidR="00B50050" w:rsidRDefault="00B50050" w:rsidP="0088127C">
            <w:pPr>
              <w:pStyle w:val="OtherTableBody"/>
            </w:pPr>
            <w:r>
              <w:t>02419</w:t>
            </w:r>
          </w:p>
        </w:tc>
        <w:tc>
          <w:tcPr>
            <w:tcW w:w="600" w:type="dxa"/>
          </w:tcPr>
          <w:p w14:paraId="54446F71" w14:textId="77777777" w:rsidR="00B50050" w:rsidRDefault="00B50050" w:rsidP="0088127C">
            <w:pPr>
              <w:pStyle w:val="OtherTableBody"/>
            </w:pPr>
            <w:r>
              <w:t>ITM</w:t>
            </w:r>
          </w:p>
        </w:tc>
        <w:tc>
          <w:tcPr>
            <w:tcW w:w="600" w:type="dxa"/>
          </w:tcPr>
          <w:p w14:paraId="6074167E" w14:textId="77777777" w:rsidR="00B50050" w:rsidRDefault="00B50050" w:rsidP="0088127C">
            <w:pPr>
              <w:pStyle w:val="OtherTableBody"/>
            </w:pPr>
            <w:r>
              <w:t>38</w:t>
            </w:r>
          </w:p>
        </w:tc>
        <w:tc>
          <w:tcPr>
            <w:tcW w:w="600" w:type="dxa"/>
          </w:tcPr>
          <w:p w14:paraId="608FD4CF" w14:textId="77777777" w:rsidR="00B50050" w:rsidRDefault="00B50050" w:rsidP="0088127C">
            <w:pPr>
              <w:pStyle w:val="OtherTableBody"/>
            </w:pPr>
            <w:r>
              <w:t>..</w:t>
            </w:r>
          </w:p>
        </w:tc>
        <w:tc>
          <w:tcPr>
            <w:tcW w:w="600" w:type="dxa"/>
          </w:tcPr>
          <w:p w14:paraId="08E3FEC4" w14:textId="77777777" w:rsidR="00B50050" w:rsidRDefault="00B50050" w:rsidP="0088127C">
            <w:pPr>
              <w:pStyle w:val="OtherTableBody"/>
            </w:pPr>
          </w:p>
        </w:tc>
        <w:tc>
          <w:tcPr>
            <w:tcW w:w="600" w:type="dxa"/>
          </w:tcPr>
          <w:p w14:paraId="2DB15875" w14:textId="77777777" w:rsidR="00B50050" w:rsidRDefault="00B50050" w:rsidP="0088127C">
            <w:pPr>
              <w:pStyle w:val="OtherTableBody"/>
            </w:pPr>
            <w:r>
              <w:t>ID</w:t>
            </w:r>
          </w:p>
        </w:tc>
        <w:tc>
          <w:tcPr>
            <w:tcW w:w="700" w:type="dxa"/>
          </w:tcPr>
          <w:p w14:paraId="079B3D46" w14:textId="77777777" w:rsidR="00B50050" w:rsidRDefault="00B50050" w:rsidP="0088127C">
            <w:pPr>
              <w:pStyle w:val="OtherTableBody"/>
            </w:pPr>
          </w:p>
        </w:tc>
        <w:tc>
          <w:tcPr>
            <w:tcW w:w="600" w:type="dxa"/>
          </w:tcPr>
          <w:p w14:paraId="698A65D1" w14:textId="77777777" w:rsidR="00B50050" w:rsidRDefault="00B50050" w:rsidP="0088127C">
            <w:pPr>
              <w:pStyle w:val="OtherTableBody"/>
            </w:pPr>
            <w:r>
              <w:t>0180</w:t>
            </w:r>
          </w:p>
        </w:tc>
        <w:tc>
          <w:tcPr>
            <w:tcW w:w="900" w:type="dxa"/>
          </w:tcPr>
          <w:p w14:paraId="7D70F663" w14:textId="77777777" w:rsidR="00B50050" w:rsidRDefault="00B50050" w:rsidP="0088127C">
            <w:pPr>
              <w:pStyle w:val="OtherTableBody"/>
            </w:pPr>
            <w:r>
              <w:t>17.4.2.38</w:t>
            </w:r>
          </w:p>
        </w:tc>
      </w:tr>
      <w:tr w:rsidR="00B50050" w14:paraId="1D39DD7A" w14:textId="77777777" w:rsidTr="00195548">
        <w:tc>
          <w:tcPr>
            <w:tcW w:w="3500" w:type="dxa"/>
          </w:tcPr>
          <w:p w14:paraId="02BC0D60" w14:textId="77777777" w:rsidR="00B50050" w:rsidRDefault="00B50050" w:rsidP="0088127C">
            <w:pPr>
              <w:pStyle w:val="OtherTableBody"/>
            </w:pPr>
            <w:r>
              <w:t>Field Separator</w:t>
            </w:r>
          </w:p>
        </w:tc>
        <w:tc>
          <w:tcPr>
            <w:tcW w:w="700" w:type="dxa"/>
          </w:tcPr>
          <w:p w14:paraId="0359D0DA" w14:textId="77777777" w:rsidR="00B50050" w:rsidRDefault="00B50050" w:rsidP="0088127C">
            <w:pPr>
              <w:pStyle w:val="OtherTableBody"/>
            </w:pPr>
            <w:r>
              <w:t>00001</w:t>
            </w:r>
          </w:p>
        </w:tc>
        <w:tc>
          <w:tcPr>
            <w:tcW w:w="600" w:type="dxa"/>
          </w:tcPr>
          <w:p w14:paraId="27ADFEC9" w14:textId="77777777" w:rsidR="00B50050" w:rsidRDefault="00B50050" w:rsidP="0088127C">
            <w:pPr>
              <w:pStyle w:val="OtherTableBody"/>
            </w:pPr>
            <w:r>
              <w:t>MSH</w:t>
            </w:r>
          </w:p>
        </w:tc>
        <w:tc>
          <w:tcPr>
            <w:tcW w:w="600" w:type="dxa"/>
          </w:tcPr>
          <w:p w14:paraId="59142958" w14:textId="77777777" w:rsidR="00B50050" w:rsidRDefault="00B50050" w:rsidP="0088127C">
            <w:pPr>
              <w:pStyle w:val="OtherTableBody"/>
            </w:pPr>
            <w:r>
              <w:t>1</w:t>
            </w:r>
          </w:p>
        </w:tc>
        <w:tc>
          <w:tcPr>
            <w:tcW w:w="600" w:type="dxa"/>
          </w:tcPr>
          <w:p w14:paraId="7582F8BC" w14:textId="77777777" w:rsidR="00B50050" w:rsidRDefault="00B50050" w:rsidP="0088127C">
            <w:pPr>
              <w:pStyle w:val="OtherTableBody"/>
            </w:pPr>
            <w:r>
              <w:t>1..1</w:t>
            </w:r>
          </w:p>
        </w:tc>
        <w:tc>
          <w:tcPr>
            <w:tcW w:w="600" w:type="dxa"/>
          </w:tcPr>
          <w:p w14:paraId="3C8D2BB3" w14:textId="77777777" w:rsidR="00B50050" w:rsidRDefault="00B50050" w:rsidP="0088127C">
            <w:pPr>
              <w:pStyle w:val="OtherTableBody"/>
            </w:pPr>
          </w:p>
        </w:tc>
        <w:tc>
          <w:tcPr>
            <w:tcW w:w="600" w:type="dxa"/>
          </w:tcPr>
          <w:p w14:paraId="0ED23EFB" w14:textId="77777777" w:rsidR="00B50050" w:rsidRDefault="00B50050" w:rsidP="0088127C">
            <w:pPr>
              <w:pStyle w:val="OtherTableBody"/>
            </w:pPr>
            <w:r>
              <w:t>ST</w:t>
            </w:r>
          </w:p>
        </w:tc>
        <w:tc>
          <w:tcPr>
            <w:tcW w:w="700" w:type="dxa"/>
          </w:tcPr>
          <w:p w14:paraId="32C6EB91" w14:textId="77777777" w:rsidR="00B50050" w:rsidRDefault="00B50050" w:rsidP="0088127C">
            <w:pPr>
              <w:pStyle w:val="OtherTableBody"/>
            </w:pPr>
          </w:p>
        </w:tc>
        <w:tc>
          <w:tcPr>
            <w:tcW w:w="600" w:type="dxa"/>
          </w:tcPr>
          <w:p w14:paraId="1447DEFD" w14:textId="77777777" w:rsidR="00B50050" w:rsidRDefault="00B50050" w:rsidP="0088127C">
            <w:pPr>
              <w:pStyle w:val="OtherTableBody"/>
            </w:pPr>
          </w:p>
        </w:tc>
        <w:tc>
          <w:tcPr>
            <w:tcW w:w="900" w:type="dxa"/>
          </w:tcPr>
          <w:p w14:paraId="24424410" w14:textId="77777777" w:rsidR="00B50050" w:rsidRDefault="00B50050" w:rsidP="0088127C">
            <w:pPr>
              <w:pStyle w:val="OtherTableBody"/>
            </w:pPr>
            <w:r>
              <w:t>2.14.9.1</w:t>
            </w:r>
          </w:p>
        </w:tc>
      </w:tr>
      <w:tr w:rsidR="00B50050" w14:paraId="7AA9B950" w14:textId="77777777" w:rsidTr="00195548">
        <w:tc>
          <w:tcPr>
            <w:tcW w:w="3500" w:type="dxa"/>
          </w:tcPr>
          <w:p w14:paraId="4FF2459F" w14:textId="77777777" w:rsidR="00B50050" w:rsidRDefault="00B50050" w:rsidP="0088127C">
            <w:pPr>
              <w:pStyle w:val="OtherTableBody"/>
            </w:pPr>
            <w:r>
              <w:t>File Batch Count</w:t>
            </w:r>
          </w:p>
        </w:tc>
        <w:tc>
          <w:tcPr>
            <w:tcW w:w="700" w:type="dxa"/>
          </w:tcPr>
          <w:p w14:paraId="1C65B65C" w14:textId="77777777" w:rsidR="00B50050" w:rsidRDefault="00B50050" w:rsidP="0088127C">
            <w:pPr>
              <w:pStyle w:val="OtherTableBody"/>
            </w:pPr>
            <w:r>
              <w:t>00079</w:t>
            </w:r>
          </w:p>
        </w:tc>
        <w:tc>
          <w:tcPr>
            <w:tcW w:w="600" w:type="dxa"/>
          </w:tcPr>
          <w:p w14:paraId="0511B9D9" w14:textId="77777777" w:rsidR="00B50050" w:rsidRDefault="00B50050" w:rsidP="0088127C">
            <w:pPr>
              <w:pStyle w:val="OtherTableBody"/>
            </w:pPr>
            <w:r>
              <w:t>FTS</w:t>
            </w:r>
          </w:p>
        </w:tc>
        <w:tc>
          <w:tcPr>
            <w:tcW w:w="600" w:type="dxa"/>
          </w:tcPr>
          <w:p w14:paraId="141365D1" w14:textId="77777777" w:rsidR="00B50050" w:rsidRDefault="00B50050" w:rsidP="0088127C">
            <w:pPr>
              <w:pStyle w:val="OtherTableBody"/>
            </w:pPr>
            <w:r>
              <w:t>1</w:t>
            </w:r>
          </w:p>
        </w:tc>
        <w:tc>
          <w:tcPr>
            <w:tcW w:w="600" w:type="dxa"/>
          </w:tcPr>
          <w:p w14:paraId="4735CE4E" w14:textId="77777777" w:rsidR="00B50050" w:rsidRDefault="00B50050" w:rsidP="0088127C">
            <w:pPr>
              <w:pStyle w:val="OtherTableBody"/>
            </w:pPr>
            <w:r>
              <w:t>..</w:t>
            </w:r>
          </w:p>
        </w:tc>
        <w:tc>
          <w:tcPr>
            <w:tcW w:w="600" w:type="dxa"/>
          </w:tcPr>
          <w:p w14:paraId="763855D5" w14:textId="77777777" w:rsidR="00B50050" w:rsidRDefault="00B50050" w:rsidP="0088127C">
            <w:pPr>
              <w:pStyle w:val="OtherTableBody"/>
            </w:pPr>
            <w:r>
              <w:t>10#</w:t>
            </w:r>
          </w:p>
        </w:tc>
        <w:tc>
          <w:tcPr>
            <w:tcW w:w="600" w:type="dxa"/>
          </w:tcPr>
          <w:p w14:paraId="6A41C1DD" w14:textId="77777777" w:rsidR="00B50050" w:rsidRDefault="00B50050" w:rsidP="0088127C">
            <w:pPr>
              <w:pStyle w:val="OtherTableBody"/>
            </w:pPr>
            <w:r>
              <w:t>NM</w:t>
            </w:r>
          </w:p>
        </w:tc>
        <w:tc>
          <w:tcPr>
            <w:tcW w:w="700" w:type="dxa"/>
          </w:tcPr>
          <w:p w14:paraId="77B7344B" w14:textId="77777777" w:rsidR="00B50050" w:rsidRDefault="00B50050" w:rsidP="0088127C">
            <w:pPr>
              <w:pStyle w:val="OtherTableBody"/>
            </w:pPr>
          </w:p>
        </w:tc>
        <w:tc>
          <w:tcPr>
            <w:tcW w:w="600" w:type="dxa"/>
          </w:tcPr>
          <w:p w14:paraId="4A5E087F" w14:textId="77777777" w:rsidR="00B50050" w:rsidRDefault="00B50050" w:rsidP="0088127C">
            <w:pPr>
              <w:pStyle w:val="OtherTableBody"/>
            </w:pPr>
          </w:p>
        </w:tc>
        <w:tc>
          <w:tcPr>
            <w:tcW w:w="900" w:type="dxa"/>
          </w:tcPr>
          <w:p w14:paraId="1478D5AB" w14:textId="77777777" w:rsidR="00B50050" w:rsidRDefault="00B50050" w:rsidP="0088127C">
            <w:pPr>
              <w:pStyle w:val="OtherTableBody"/>
            </w:pPr>
            <w:r>
              <w:t>2.14.7.1</w:t>
            </w:r>
          </w:p>
        </w:tc>
      </w:tr>
      <w:tr w:rsidR="00B50050" w14:paraId="44851F4C" w14:textId="77777777" w:rsidTr="00195548">
        <w:tc>
          <w:tcPr>
            <w:tcW w:w="3500" w:type="dxa"/>
          </w:tcPr>
          <w:p w14:paraId="5C373B1B" w14:textId="77777777" w:rsidR="00B50050" w:rsidRDefault="00B50050" w:rsidP="0088127C">
            <w:pPr>
              <w:pStyle w:val="OtherTableBody"/>
            </w:pPr>
            <w:r>
              <w:lastRenderedPageBreak/>
              <w:t>File Control ID</w:t>
            </w:r>
          </w:p>
        </w:tc>
        <w:tc>
          <w:tcPr>
            <w:tcW w:w="700" w:type="dxa"/>
          </w:tcPr>
          <w:p w14:paraId="4DE35D30" w14:textId="77777777" w:rsidR="00B50050" w:rsidRDefault="00B50050" w:rsidP="0088127C">
            <w:pPr>
              <w:pStyle w:val="OtherTableBody"/>
            </w:pPr>
            <w:r>
              <w:t>00077</w:t>
            </w:r>
          </w:p>
        </w:tc>
        <w:tc>
          <w:tcPr>
            <w:tcW w:w="600" w:type="dxa"/>
          </w:tcPr>
          <w:p w14:paraId="267AE73C" w14:textId="77777777" w:rsidR="00B50050" w:rsidRDefault="00B50050" w:rsidP="0088127C">
            <w:pPr>
              <w:pStyle w:val="OtherTableBody"/>
            </w:pPr>
            <w:r>
              <w:t>FHS</w:t>
            </w:r>
          </w:p>
        </w:tc>
        <w:tc>
          <w:tcPr>
            <w:tcW w:w="600" w:type="dxa"/>
          </w:tcPr>
          <w:p w14:paraId="5405B8BF" w14:textId="77777777" w:rsidR="00B50050" w:rsidRDefault="00B50050" w:rsidP="0088127C">
            <w:pPr>
              <w:pStyle w:val="OtherTableBody"/>
            </w:pPr>
            <w:r>
              <w:t>11</w:t>
            </w:r>
          </w:p>
        </w:tc>
        <w:tc>
          <w:tcPr>
            <w:tcW w:w="600" w:type="dxa"/>
          </w:tcPr>
          <w:p w14:paraId="7A8D49F4" w14:textId="77777777" w:rsidR="00B50050" w:rsidRDefault="00B50050" w:rsidP="0088127C">
            <w:pPr>
              <w:pStyle w:val="OtherTableBody"/>
            </w:pPr>
            <w:r>
              <w:t>..</w:t>
            </w:r>
          </w:p>
        </w:tc>
        <w:tc>
          <w:tcPr>
            <w:tcW w:w="600" w:type="dxa"/>
          </w:tcPr>
          <w:p w14:paraId="195B1C4A" w14:textId="77777777" w:rsidR="00B50050" w:rsidRDefault="00B50050" w:rsidP="0088127C">
            <w:pPr>
              <w:pStyle w:val="OtherTableBody"/>
            </w:pPr>
            <w:r>
              <w:t>20=</w:t>
            </w:r>
          </w:p>
        </w:tc>
        <w:tc>
          <w:tcPr>
            <w:tcW w:w="600" w:type="dxa"/>
          </w:tcPr>
          <w:p w14:paraId="57590618" w14:textId="77777777" w:rsidR="00B50050" w:rsidRDefault="00B50050" w:rsidP="0088127C">
            <w:pPr>
              <w:pStyle w:val="OtherTableBody"/>
            </w:pPr>
            <w:r>
              <w:t>ST</w:t>
            </w:r>
          </w:p>
        </w:tc>
        <w:tc>
          <w:tcPr>
            <w:tcW w:w="700" w:type="dxa"/>
          </w:tcPr>
          <w:p w14:paraId="0D4B9DF0" w14:textId="77777777" w:rsidR="00B50050" w:rsidRDefault="00B50050" w:rsidP="0088127C">
            <w:pPr>
              <w:pStyle w:val="OtherTableBody"/>
            </w:pPr>
          </w:p>
        </w:tc>
        <w:tc>
          <w:tcPr>
            <w:tcW w:w="600" w:type="dxa"/>
          </w:tcPr>
          <w:p w14:paraId="28F6C426" w14:textId="77777777" w:rsidR="00B50050" w:rsidRDefault="00B50050" w:rsidP="0088127C">
            <w:pPr>
              <w:pStyle w:val="OtherTableBody"/>
            </w:pPr>
          </w:p>
        </w:tc>
        <w:tc>
          <w:tcPr>
            <w:tcW w:w="900" w:type="dxa"/>
          </w:tcPr>
          <w:p w14:paraId="1DCFB5FB" w14:textId="77777777" w:rsidR="00B50050" w:rsidRDefault="00B50050" w:rsidP="0088127C">
            <w:pPr>
              <w:pStyle w:val="OtherTableBody"/>
            </w:pPr>
            <w:r>
              <w:t>2.14.6.11</w:t>
            </w:r>
          </w:p>
        </w:tc>
      </w:tr>
      <w:tr w:rsidR="00B50050" w14:paraId="14076BAD" w14:textId="77777777" w:rsidTr="00195548">
        <w:tc>
          <w:tcPr>
            <w:tcW w:w="3500" w:type="dxa"/>
          </w:tcPr>
          <w:p w14:paraId="420E7A87" w14:textId="77777777" w:rsidR="00B50050" w:rsidRDefault="00B50050" w:rsidP="0088127C">
            <w:pPr>
              <w:pStyle w:val="OtherTableBody"/>
            </w:pPr>
            <w:r>
              <w:t>File Creation Date/Time</w:t>
            </w:r>
          </w:p>
        </w:tc>
        <w:tc>
          <w:tcPr>
            <w:tcW w:w="700" w:type="dxa"/>
          </w:tcPr>
          <w:p w14:paraId="407F77AB" w14:textId="77777777" w:rsidR="00B50050" w:rsidRDefault="00B50050" w:rsidP="0088127C">
            <w:pPr>
              <w:pStyle w:val="OtherTableBody"/>
            </w:pPr>
            <w:r>
              <w:t>00073</w:t>
            </w:r>
          </w:p>
        </w:tc>
        <w:tc>
          <w:tcPr>
            <w:tcW w:w="600" w:type="dxa"/>
          </w:tcPr>
          <w:p w14:paraId="751EA0CD" w14:textId="77777777" w:rsidR="00B50050" w:rsidRDefault="00B50050" w:rsidP="0088127C">
            <w:pPr>
              <w:pStyle w:val="OtherTableBody"/>
            </w:pPr>
            <w:r>
              <w:t>FHS</w:t>
            </w:r>
          </w:p>
        </w:tc>
        <w:tc>
          <w:tcPr>
            <w:tcW w:w="600" w:type="dxa"/>
          </w:tcPr>
          <w:p w14:paraId="330BD5D4" w14:textId="77777777" w:rsidR="00B50050" w:rsidRDefault="00B50050" w:rsidP="0088127C">
            <w:pPr>
              <w:pStyle w:val="OtherTableBody"/>
            </w:pPr>
            <w:r>
              <w:t>7</w:t>
            </w:r>
          </w:p>
        </w:tc>
        <w:tc>
          <w:tcPr>
            <w:tcW w:w="600" w:type="dxa"/>
          </w:tcPr>
          <w:p w14:paraId="6816FB82" w14:textId="77777777" w:rsidR="00B50050" w:rsidRDefault="00B50050" w:rsidP="0088127C">
            <w:pPr>
              <w:pStyle w:val="OtherTableBody"/>
            </w:pPr>
            <w:r>
              <w:t>..</w:t>
            </w:r>
          </w:p>
        </w:tc>
        <w:tc>
          <w:tcPr>
            <w:tcW w:w="600" w:type="dxa"/>
          </w:tcPr>
          <w:p w14:paraId="54BB8DBB" w14:textId="77777777" w:rsidR="00B50050" w:rsidRDefault="00B50050" w:rsidP="0088127C">
            <w:pPr>
              <w:pStyle w:val="OtherTableBody"/>
            </w:pPr>
          </w:p>
        </w:tc>
        <w:tc>
          <w:tcPr>
            <w:tcW w:w="600" w:type="dxa"/>
          </w:tcPr>
          <w:p w14:paraId="3A39212A" w14:textId="77777777" w:rsidR="00B50050" w:rsidRDefault="00B50050" w:rsidP="0088127C">
            <w:pPr>
              <w:pStyle w:val="OtherTableBody"/>
            </w:pPr>
            <w:r>
              <w:t>DTM</w:t>
            </w:r>
          </w:p>
        </w:tc>
        <w:tc>
          <w:tcPr>
            <w:tcW w:w="700" w:type="dxa"/>
          </w:tcPr>
          <w:p w14:paraId="3CBA271E" w14:textId="77777777" w:rsidR="00B50050" w:rsidRDefault="00B50050" w:rsidP="0088127C">
            <w:pPr>
              <w:pStyle w:val="OtherTableBody"/>
            </w:pPr>
          </w:p>
        </w:tc>
        <w:tc>
          <w:tcPr>
            <w:tcW w:w="600" w:type="dxa"/>
          </w:tcPr>
          <w:p w14:paraId="4C7B8217" w14:textId="77777777" w:rsidR="00B50050" w:rsidRDefault="00B50050" w:rsidP="0088127C">
            <w:pPr>
              <w:pStyle w:val="OtherTableBody"/>
            </w:pPr>
          </w:p>
        </w:tc>
        <w:tc>
          <w:tcPr>
            <w:tcW w:w="900" w:type="dxa"/>
          </w:tcPr>
          <w:p w14:paraId="393A7E2E" w14:textId="77777777" w:rsidR="00B50050" w:rsidRDefault="00B50050" w:rsidP="0088127C">
            <w:pPr>
              <w:pStyle w:val="OtherTableBody"/>
            </w:pPr>
            <w:r>
              <w:t>2.14.6.7</w:t>
            </w:r>
          </w:p>
        </w:tc>
      </w:tr>
      <w:tr w:rsidR="00B50050" w14:paraId="4493561A" w14:textId="77777777" w:rsidTr="00195548">
        <w:tc>
          <w:tcPr>
            <w:tcW w:w="3500" w:type="dxa"/>
          </w:tcPr>
          <w:p w14:paraId="7BBA91D4" w14:textId="77777777" w:rsidR="00B50050" w:rsidRDefault="00B50050" w:rsidP="0088127C">
            <w:pPr>
              <w:pStyle w:val="OtherTableBody"/>
            </w:pPr>
            <w:r>
              <w:t>File Encoding Characters</w:t>
            </w:r>
          </w:p>
        </w:tc>
        <w:tc>
          <w:tcPr>
            <w:tcW w:w="700" w:type="dxa"/>
          </w:tcPr>
          <w:p w14:paraId="3F7964E2" w14:textId="77777777" w:rsidR="00B50050" w:rsidRDefault="00B50050" w:rsidP="0088127C">
            <w:pPr>
              <w:pStyle w:val="OtherTableBody"/>
            </w:pPr>
            <w:r>
              <w:t>00068</w:t>
            </w:r>
          </w:p>
        </w:tc>
        <w:tc>
          <w:tcPr>
            <w:tcW w:w="600" w:type="dxa"/>
          </w:tcPr>
          <w:p w14:paraId="2F1FF71D" w14:textId="77777777" w:rsidR="00B50050" w:rsidRDefault="00B50050" w:rsidP="0088127C">
            <w:pPr>
              <w:pStyle w:val="OtherTableBody"/>
            </w:pPr>
            <w:r>
              <w:t>FHS</w:t>
            </w:r>
          </w:p>
        </w:tc>
        <w:tc>
          <w:tcPr>
            <w:tcW w:w="600" w:type="dxa"/>
          </w:tcPr>
          <w:p w14:paraId="7857D22C" w14:textId="77777777" w:rsidR="00B50050" w:rsidRDefault="00B50050" w:rsidP="0088127C">
            <w:pPr>
              <w:pStyle w:val="OtherTableBody"/>
            </w:pPr>
            <w:r>
              <w:t>2</w:t>
            </w:r>
          </w:p>
        </w:tc>
        <w:tc>
          <w:tcPr>
            <w:tcW w:w="600" w:type="dxa"/>
          </w:tcPr>
          <w:p w14:paraId="5C26DC7E" w14:textId="77777777" w:rsidR="00B50050" w:rsidRDefault="00B50050" w:rsidP="0088127C">
            <w:pPr>
              <w:pStyle w:val="OtherTableBody"/>
            </w:pPr>
            <w:r>
              <w:t>4..5</w:t>
            </w:r>
          </w:p>
        </w:tc>
        <w:tc>
          <w:tcPr>
            <w:tcW w:w="600" w:type="dxa"/>
          </w:tcPr>
          <w:p w14:paraId="59E5A703" w14:textId="77777777" w:rsidR="00B50050" w:rsidRDefault="00B50050" w:rsidP="0088127C">
            <w:pPr>
              <w:pStyle w:val="OtherTableBody"/>
            </w:pPr>
          </w:p>
        </w:tc>
        <w:tc>
          <w:tcPr>
            <w:tcW w:w="600" w:type="dxa"/>
          </w:tcPr>
          <w:p w14:paraId="5A4504BE" w14:textId="77777777" w:rsidR="00B50050" w:rsidRDefault="00B50050" w:rsidP="0088127C">
            <w:pPr>
              <w:pStyle w:val="OtherTableBody"/>
            </w:pPr>
            <w:r>
              <w:t>ST</w:t>
            </w:r>
          </w:p>
        </w:tc>
        <w:tc>
          <w:tcPr>
            <w:tcW w:w="700" w:type="dxa"/>
          </w:tcPr>
          <w:p w14:paraId="24D3C105" w14:textId="77777777" w:rsidR="00B50050" w:rsidRDefault="00B50050" w:rsidP="0088127C">
            <w:pPr>
              <w:pStyle w:val="OtherTableBody"/>
            </w:pPr>
          </w:p>
        </w:tc>
        <w:tc>
          <w:tcPr>
            <w:tcW w:w="600" w:type="dxa"/>
          </w:tcPr>
          <w:p w14:paraId="6AA0A80B" w14:textId="77777777" w:rsidR="00B50050" w:rsidRDefault="00B50050" w:rsidP="0088127C">
            <w:pPr>
              <w:pStyle w:val="OtherTableBody"/>
            </w:pPr>
          </w:p>
        </w:tc>
        <w:tc>
          <w:tcPr>
            <w:tcW w:w="900" w:type="dxa"/>
          </w:tcPr>
          <w:p w14:paraId="305B95EC" w14:textId="77777777" w:rsidR="00B50050" w:rsidRDefault="00B50050" w:rsidP="0088127C">
            <w:pPr>
              <w:pStyle w:val="OtherTableBody"/>
            </w:pPr>
            <w:r>
              <w:t>2.14.6.2</w:t>
            </w:r>
          </w:p>
        </w:tc>
      </w:tr>
      <w:tr w:rsidR="00B50050" w14:paraId="52769E20" w14:textId="77777777" w:rsidTr="00195548">
        <w:tc>
          <w:tcPr>
            <w:tcW w:w="3500" w:type="dxa"/>
          </w:tcPr>
          <w:p w14:paraId="635AF557" w14:textId="77777777" w:rsidR="00B50050" w:rsidRDefault="00B50050" w:rsidP="0088127C">
            <w:pPr>
              <w:pStyle w:val="OtherTableBody"/>
            </w:pPr>
            <w:r>
              <w:t>File Field Separator</w:t>
            </w:r>
          </w:p>
        </w:tc>
        <w:tc>
          <w:tcPr>
            <w:tcW w:w="700" w:type="dxa"/>
          </w:tcPr>
          <w:p w14:paraId="3382F8E7" w14:textId="77777777" w:rsidR="00B50050" w:rsidRDefault="00B50050" w:rsidP="0088127C">
            <w:pPr>
              <w:pStyle w:val="OtherTableBody"/>
            </w:pPr>
            <w:r>
              <w:t>00067</w:t>
            </w:r>
          </w:p>
        </w:tc>
        <w:tc>
          <w:tcPr>
            <w:tcW w:w="600" w:type="dxa"/>
          </w:tcPr>
          <w:p w14:paraId="429377C8" w14:textId="77777777" w:rsidR="00B50050" w:rsidRDefault="00B50050" w:rsidP="0088127C">
            <w:pPr>
              <w:pStyle w:val="OtherTableBody"/>
            </w:pPr>
            <w:r>
              <w:t>FHS</w:t>
            </w:r>
          </w:p>
        </w:tc>
        <w:tc>
          <w:tcPr>
            <w:tcW w:w="600" w:type="dxa"/>
          </w:tcPr>
          <w:p w14:paraId="2E670089" w14:textId="77777777" w:rsidR="00B50050" w:rsidRDefault="00B50050" w:rsidP="0088127C">
            <w:pPr>
              <w:pStyle w:val="OtherTableBody"/>
            </w:pPr>
            <w:r>
              <w:t>1</w:t>
            </w:r>
          </w:p>
        </w:tc>
        <w:tc>
          <w:tcPr>
            <w:tcW w:w="600" w:type="dxa"/>
          </w:tcPr>
          <w:p w14:paraId="408C492F" w14:textId="77777777" w:rsidR="00B50050" w:rsidRDefault="00B50050" w:rsidP="0088127C">
            <w:pPr>
              <w:pStyle w:val="OtherTableBody"/>
            </w:pPr>
            <w:r>
              <w:t>1..1</w:t>
            </w:r>
          </w:p>
        </w:tc>
        <w:tc>
          <w:tcPr>
            <w:tcW w:w="600" w:type="dxa"/>
          </w:tcPr>
          <w:p w14:paraId="60E05981" w14:textId="77777777" w:rsidR="00B50050" w:rsidRDefault="00B50050" w:rsidP="0088127C">
            <w:pPr>
              <w:pStyle w:val="OtherTableBody"/>
            </w:pPr>
          </w:p>
        </w:tc>
        <w:tc>
          <w:tcPr>
            <w:tcW w:w="600" w:type="dxa"/>
          </w:tcPr>
          <w:p w14:paraId="19D68401" w14:textId="77777777" w:rsidR="00B50050" w:rsidRDefault="00B50050" w:rsidP="0088127C">
            <w:pPr>
              <w:pStyle w:val="OtherTableBody"/>
            </w:pPr>
            <w:r>
              <w:t>ST</w:t>
            </w:r>
          </w:p>
        </w:tc>
        <w:tc>
          <w:tcPr>
            <w:tcW w:w="700" w:type="dxa"/>
          </w:tcPr>
          <w:p w14:paraId="5592E18B" w14:textId="77777777" w:rsidR="00B50050" w:rsidRDefault="00B50050" w:rsidP="0088127C">
            <w:pPr>
              <w:pStyle w:val="OtherTableBody"/>
            </w:pPr>
          </w:p>
        </w:tc>
        <w:tc>
          <w:tcPr>
            <w:tcW w:w="600" w:type="dxa"/>
          </w:tcPr>
          <w:p w14:paraId="7EE380C3" w14:textId="77777777" w:rsidR="00B50050" w:rsidRDefault="00B50050" w:rsidP="0088127C">
            <w:pPr>
              <w:pStyle w:val="OtherTableBody"/>
            </w:pPr>
          </w:p>
        </w:tc>
        <w:tc>
          <w:tcPr>
            <w:tcW w:w="900" w:type="dxa"/>
          </w:tcPr>
          <w:p w14:paraId="78CFAEEC" w14:textId="77777777" w:rsidR="00B50050" w:rsidRDefault="00B50050" w:rsidP="0088127C">
            <w:pPr>
              <w:pStyle w:val="OtherTableBody"/>
            </w:pPr>
            <w:r>
              <w:t>2.14.6.1</w:t>
            </w:r>
          </w:p>
        </w:tc>
      </w:tr>
      <w:tr w:rsidR="00B50050" w14:paraId="48229131" w14:textId="77777777" w:rsidTr="00195548">
        <w:tc>
          <w:tcPr>
            <w:tcW w:w="3500" w:type="dxa"/>
          </w:tcPr>
          <w:p w14:paraId="2B9D1E59" w14:textId="77777777" w:rsidR="00B50050" w:rsidRDefault="00B50050" w:rsidP="0088127C">
            <w:pPr>
              <w:pStyle w:val="OtherTableBody"/>
            </w:pPr>
            <w:r>
              <w:t>File Header Comment</w:t>
            </w:r>
          </w:p>
        </w:tc>
        <w:tc>
          <w:tcPr>
            <w:tcW w:w="700" w:type="dxa"/>
          </w:tcPr>
          <w:p w14:paraId="45A20550" w14:textId="77777777" w:rsidR="00B50050" w:rsidRDefault="00B50050" w:rsidP="0088127C">
            <w:pPr>
              <w:pStyle w:val="OtherTableBody"/>
            </w:pPr>
            <w:r>
              <w:t>00076</w:t>
            </w:r>
          </w:p>
        </w:tc>
        <w:tc>
          <w:tcPr>
            <w:tcW w:w="600" w:type="dxa"/>
          </w:tcPr>
          <w:p w14:paraId="73B2A4C0" w14:textId="77777777" w:rsidR="00B50050" w:rsidRDefault="00B50050" w:rsidP="0088127C">
            <w:pPr>
              <w:pStyle w:val="OtherTableBody"/>
            </w:pPr>
            <w:r>
              <w:t>FHS</w:t>
            </w:r>
          </w:p>
        </w:tc>
        <w:tc>
          <w:tcPr>
            <w:tcW w:w="600" w:type="dxa"/>
          </w:tcPr>
          <w:p w14:paraId="27676006" w14:textId="77777777" w:rsidR="00B50050" w:rsidRDefault="00B50050" w:rsidP="0088127C">
            <w:pPr>
              <w:pStyle w:val="OtherTableBody"/>
            </w:pPr>
            <w:r>
              <w:t>10</w:t>
            </w:r>
          </w:p>
        </w:tc>
        <w:tc>
          <w:tcPr>
            <w:tcW w:w="600" w:type="dxa"/>
          </w:tcPr>
          <w:p w14:paraId="43DB8CD6" w14:textId="77777777" w:rsidR="00B50050" w:rsidRDefault="00B50050" w:rsidP="0088127C">
            <w:pPr>
              <w:pStyle w:val="OtherTableBody"/>
            </w:pPr>
            <w:r>
              <w:t>..</w:t>
            </w:r>
          </w:p>
        </w:tc>
        <w:tc>
          <w:tcPr>
            <w:tcW w:w="600" w:type="dxa"/>
          </w:tcPr>
          <w:p w14:paraId="58B6D298" w14:textId="77777777" w:rsidR="00B50050" w:rsidRDefault="00B50050" w:rsidP="0088127C">
            <w:pPr>
              <w:pStyle w:val="OtherTableBody"/>
            </w:pPr>
            <w:r>
              <w:t>80#</w:t>
            </w:r>
          </w:p>
        </w:tc>
        <w:tc>
          <w:tcPr>
            <w:tcW w:w="600" w:type="dxa"/>
          </w:tcPr>
          <w:p w14:paraId="78B9FDC9" w14:textId="77777777" w:rsidR="00B50050" w:rsidRDefault="00B50050" w:rsidP="0088127C">
            <w:pPr>
              <w:pStyle w:val="OtherTableBody"/>
            </w:pPr>
            <w:r>
              <w:t>ST</w:t>
            </w:r>
          </w:p>
        </w:tc>
        <w:tc>
          <w:tcPr>
            <w:tcW w:w="700" w:type="dxa"/>
          </w:tcPr>
          <w:p w14:paraId="124A0FCB" w14:textId="77777777" w:rsidR="00B50050" w:rsidRDefault="00B50050" w:rsidP="0088127C">
            <w:pPr>
              <w:pStyle w:val="OtherTableBody"/>
            </w:pPr>
          </w:p>
        </w:tc>
        <w:tc>
          <w:tcPr>
            <w:tcW w:w="600" w:type="dxa"/>
          </w:tcPr>
          <w:p w14:paraId="3E4C9751" w14:textId="77777777" w:rsidR="00B50050" w:rsidRDefault="00B50050" w:rsidP="0088127C">
            <w:pPr>
              <w:pStyle w:val="OtherTableBody"/>
            </w:pPr>
          </w:p>
        </w:tc>
        <w:tc>
          <w:tcPr>
            <w:tcW w:w="900" w:type="dxa"/>
          </w:tcPr>
          <w:p w14:paraId="1B55DD96" w14:textId="77777777" w:rsidR="00B50050" w:rsidRDefault="00B50050" w:rsidP="0088127C">
            <w:pPr>
              <w:pStyle w:val="OtherTableBody"/>
            </w:pPr>
            <w:r>
              <w:t>2.14.6.10</w:t>
            </w:r>
          </w:p>
        </w:tc>
      </w:tr>
      <w:tr w:rsidR="00B50050" w14:paraId="6EE0D050" w14:textId="77777777" w:rsidTr="00195548">
        <w:tc>
          <w:tcPr>
            <w:tcW w:w="3500" w:type="dxa"/>
          </w:tcPr>
          <w:p w14:paraId="7128EC80" w14:textId="77777777" w:rsidR="00B50050" w:rsidRDefault="00B50050" w:rsidP="0088127C">
            <w:pPr>
              <w:pStyle w:val="OtherTableBody"/>
            </w:pPr>
            <w:r>
              <w:t>File Name</w:t>
            </w:r>
          </w:p>
        </w:tc>
        <w:tc>
          <w:tcPr>
            <w:tcW w:w="700" w:type="dxa"/>
          </w:tcPr>
          <w:p w14:paraId="4A05D353" w14:textId="77777777" w:rsidR="00B50050" w:rsidRDefault="00B50050" w:rsidP="0088127C">
            <w:pPr>
              <w:pStyle w:val="OtherTableBody"/>
            </w:pPr>
            <w:r>
              <w:t>01431</w:t>
            </w:r>
          </w:p>
        </w:tc>
        <w:tc>
          <w:tcPr>
            <w:tcW w:w="600" w:type="dxa"/>
          </w:tcPr>
          <w:p w14:paraId="5C88F57C" w14:textId="77777777" w:rsidR="00B50050" w:rsidRDefault="00B50050" w:rsidP="0088127C">
            <w:pPr>
              <w:pStyle w:val="OtherTableBody"/>
            </w:pPr>
            <w:r>
              <w:t>EQP</w:t>
            </w:r>
          </w:p>
        </w:tc>
        <w:tc>
          <w:tcPr>
            <w:tcW w:w="600" w:type="dxa"/>
          </w:tcPr>
          <w:p w14:paraId="0D3E8A30" w14:textId="77777777" w:rsidR="00B50050" w:rsidRDefault="00B50050" w:rsidP="0088127C">
            <w:pPr>
              <w:pStyle w:val="OtherTableBody"/>
            </w:pPr>
            <w:r>
              <w:t>2</w:t>
            </w:r>
          </w:p>
        </w:tc>
        <w:tc>
          <w:tcPr>
            <w:tcW w:w="600" w:type="dxa"/>
          </w:tcPr>
          <w:p w14:paraId="33481BBF" w14:textId="77777777" w:rsidR="00B50050" w:rsidRDefault="00B50050" w:rsidP="0088127C">
            <w:pPr>
              <w:pStyle w:val="OtherTableBody"/>
            </w:pPr>
            <w:r>
              <w:t>..</w:t>
            </w:r>
          </w:p>
        </w:tc>
        <w:tc>
          <w:tcPr>
            <w:tcW w:w="600" w:type="dxa"/>
          </w:tcPr>
          <w:p w14:paraId="705D2CB9" w14:textId="77777777" w:rsidR="00B50050" w:rsidRDefault="00B50050" w:rsidP="0088127C">
            <w:pPr>
              <w:pStyle w:val="OtherTableBody"/>
            </w:pPr>
            <w:r>
              <w:t>20=</w:t>
            </w:r>
          </w:p>
        </w:tc>
        <w:tc>
          <w:tcPr>
            <w:tcW w:w="600" w:type="dxa"/>
          </w:tcPr>
          <w:p w14:paraId="4189BA34" w14:textId="77777777" w:rsidR="00B50050" w:rsidRDefault="00B50050" w:rsidP="0088127C">
            <w:pPr>
              <w:pStyle w:val="OtherTableBody"/>
            </w:pPr>
            <w:r>
              <w:t>ST</w:t>
            </w:r>
          </w:p>
        </w:tc>
        <w:tc>
          <w:tcPr>
            <w:tcW w:w="700" w:type="dxa"/>
          </w:tcPr>
          <w:p w14:paraId="5BB9469D" w14:textId="77777777" w:rsidR="00B50050" w:rsidRDefault="00B50050" w:rsidP="0088127C">
            <w:pPr>
              <w:pStyle w:val="OtherTableBody"/>
            </w:pPr>
          </w:p>
        </w:tc>
        <w:tc>
          <w:tcPr>
            <w:tcW w:w="600" w:type="dxa"/>
          </w:tcPr>
          <w:p w14:paraId="6DD6DA30" w14:textId="77777777" w:rsidR="00B50050" w:rsidRDefault="00B50050" w:rsidP="0088127C">
            <w:pPr>
              <w:pStyle w:val="OtherTableBody"/>
            </w:pPr>
          </w:p>
        </w:tc>
        <w:tc>
          <w:tcPr>
            <w:tcW w:w="900" w:type="dxa"/>
          </w:tcPr>
          <w:p w14:paraId="667D4584" w14:textId="77777777" w:rsidR="00B50050" w:rsidRDefault="00B50050" w:rsidP="0088127C">
            <w:pPr>
              <w:pStyle w:val="OtherTableBody"/>
            </w:pPr>
            <w:r>
              <w:t>13.4.12.2</w:t>
            </w:r>
          </w:p>
        </w:tc>
      </w:tr>
      <w:tr w:rsidR="00B50050" w14:paraId="68A905C7" w14:textId="77777777" w:rsidTr="00195548">
        <w:tc>
          <w:tcPr>
            <w:tcW w:w="3500" w:type="dxa"/>
          </w:tcPr>
          <w:p w14:paraId="41A47477" w14:textId="77777777" w:rsidR="00B50050" w:rsidRDefault="00B50050" w:rsidP="0088127C">
            <w:pPr>
              <w:pStyle w:val="OtherTableBody"/>
            </w:pPr>
            <w:r>
              <w:t>File Name/ID</w:t>
            </w:r>
          </w:p>
        </w:tc>
        <w:tc>
          <w:tcPr>
            <w:tcW w:w="700" w:type="dxa"/>
          </w:tcPr>
          <w:p w14:paraId="5D14C62E" w14:textId="77777777" w:rsidR="00B50050" w:rsidRDefault="00B50050" w:rsidP="0088127C">
            <w:pPr>
              <w:pStyle w:val="OtherTableBody"/>
            </w:pPr>
            <w:r>
              <w:t>00075</w:t>
            </w:r>
          </w:p>
        </w:tc>
        <w:tc>
          <w:tcPr>
            <w:tcW w:w="600" w:type="dxa"/>
          </w:tcPr>
          <w:p w14:paraId="0103C176" w14:textId="77777777" w:rsidR="00B50050" w:rsidRDefault="00B50050" w:rsidP="0088127C">
            <w:pPr>
              <w:pStyle w:val="OtherTableBody"/>
            </w:pPr>
            <w:r>
              <w:t>FHS</w:t>
            </w:r>
          </w:p>
        </w:tc>
        <w:tc>
          <w:tcPr>
            <w:tcW w:w="600" w:type="dxa"/>
          </w:tcPr>
          <w:p w14:paraId="08216AD1" w14:textId="77777777" w:rsidR="00B50050" w:rsidRDefault="00B50050" w:rsidP="0088127C">
            <w:pPr>
              <w:pStyle w:val="OtherTableBody"/>
            </w:pPr>
            <w:r>
              <w:t>9</w:t>
            </w:r>
          </w:p>
        </w:tc>
        <w:tc>
          <w:tcPr>
            <w:tcW w:w="600" w:type="dxa"/>
          </w:tcPr>
          <w:p w14:paraId="050B8815" w14:textId="77777777" w:rsidR="00B50050" w:rsidRDefault="00B50050" w:rsidP="0088127C">
            <w:pPr>
              <w:pStyle w:val="OtherTableBody"/>
            </w:pPr>
            <w:r>
              <w:t>..</w:t>
            </w:r>
          </w:p>
        </w:tc>
        <w:tc>
          <w:tcPr>
            <w:tcW w:w="600" w:type="dxa"/>
          </w:tcPr>
          <w:p w14:paraId="2670366E" w14:textId="77777777" w:rsidR="00B50050" w:rsidRDefault="00B50050" w:rsidP="0088127C">
            <w:pPr>
              <w:pStyle w:val="OtherTableBody"/>
            </w:pPr>
            <w:r>
              <w:t>20=</w:t>
            </w:r>
          </w:p>
        </w:tc>
        <w:tc>
          <w:tcPr>
            <w:tcW w:w="600" w:type="dxa"/>
          </w:tcPr>
          <w:p w14:paraId="39E4DCE9" w14:textId="77777777" w:rsidR="00B50050" w:rsidRDefault="00B50050" w:rsidP="0088127C">
            <w:pPr>
              <w:pStyle w:val="OtherTableBody"/>
            </w:pPr>
            <w:r>
              <w:t>ST</w:t>
            </w:r>
          </w:p>
        </w:tc>
        <w:tc>
          <w:tcPr>
            <w:tcW w:w="700" w:type="dxa"/>
          </w:tcPr>
          <w:p w14:paraId="1BFBA8A8" w14:textId="77777777" w:rsidR="00B50050" w:rsidRDefault="00B50050" w:rsidP="0088127C">
            <w:pPr>
              <w:pStyle w:val="OtherTableBody"/>
            </w:pPr>
          </w:p>
        </w:tc>
        <w:tc>
          <w:tcPr>
            <w:tcW w:w="600" w:type="dxa"/>
          </w:tcPr>
          <w:p w14:paraId="2081F446" w14:textId="77777777" w:rsidR="00B50050" w:rsidRDefault="00B50050" w:rsidP="0088127C">
            <w:pPr>
              <w:pStyle w:val="OtherTableBody"/>
            </w:pPr>
          </w:p>
        </w:tc>
        <w:tc>
          <w:tcPr>
            <w:tcW w:w="900" w:type="dxa"/>
          </w:tcPr>
          <w:p w14:paraId="3484E098" w14:textId="77777777" w:rsidR="00B50050" w:rsidRDefault="00B50050" w:rsidP="0088127C">
            <w:pPr>
              <w:pStyle w:val="OtherTableBody"/>
            </w:pPr>
            <w:r>
              <w:t>2.14.6.9</w:t>
            </w:r>
          </w:p>
        </w:tc>
      </w:tr>
      <w:tr w:rsidR="00B50050" w14:paraId="79BA9E71" w14:textId="77777777" w:rsidTr="00195548">
        <w:tc>
          <w:tcPr>
            <w:tcW w:w="3500" w:type="dxa"/>
          </w:tcPr>
          <w:p w14:paraId="374F85F9" w14:textId="77777777" w:rsidR="00B50050" w:rsidRDefault="00B50050" w:rsidP="0088127C">
            <w:pPr>
              <w:pStyle w:val="OtherTableBody"/>
            </w:pPr>
            <w:r>
              <w:t>File Receiving Application</w:t>
            </w:r>
          </w:p>
        </w:tc>
        <w:tc>
          <w:tcPr>
            <w:tcW w:w="700" w:type="dxa"/>
          </w:tcPr>
          <w:p w14:paraId="00D383C4" w14:textId="77777777" w:rsidR="00B50050" w:rsidRDefault="00B50050" w:rsidP="0088127C">
            <w:pPr>
              <w:pStyle w:val="OtherTableBody"/>
            </w:pPr>
            <w:r>
              <w:t>00071</w:t>
            </w:r>
          </w:p>
        </w:tc>
        <w:tc>
          <w:tcPr>
            <w:tcW w:w="600" w:type="dxa"/>
          </w:tcPr>
          <w:p w14:paraId="4D72B5AB" w14:textId="77777777" w:rsidR="00B50050" w:rsidRDefault="00B50050" w:rsidP="0088127C">
            <w:pPr>
              <w:pStyle w:val="OtherTableBody"/>
            </w:pPr>
            <w:r>
              <w:t>FHS</w:t>
            </w:r>
          </w:p>
        </w:tc>
        <w:tc>
          <w:tcPr>
            <w:tcW w:w="600" w:type="dxa"/>
          </w:tcPr>
          <w:p w14:paraId="44B03531" w14:textId="77777777" w:rsidR="00B50050" w:rsidRDefault="00B50050" w:rsidP="0088127C">
            <w:pPr>
              <w:pStyle w:val="OtherTableBody"/>
            </w:pPr>
            <w:r>
              <w:t>5</w:t>
            </w:r>
          </w:p>
        </w:tc>
        <w:tc>
          <w:tcPr>
            <w:tcW w:w="600" w:type="dxa"/>
          </w:tcPr>
          <w:p w14:paraId="36F57676" w14:textId="77777777" w:rsidR="00B50050" w:rsidRDefault="00B50050" w:rsidP="0088127C">
            <w:pPr>
              <w:pStyle w:val="OtherTableBody"/>
            </w:pPr>
            <w:r>
              <w:t>..</w:t>
            </w:r>
          </w:p>
        </w:tc>
        <w:tc>
          <w:tcPr>
            <w:tcW w:w="600" w:type="dxa"/>
          </w:tcPr>
          <w:p w14:paraId="01CE68A9" w14:textId="77777777" w:rsidR="00B50050" w:rsidRDefault="00B50050" w:rsidP="0088127C">
            <w:pPr>
              <w:pStyle w:val="OtherTableBody"/>
            </w:pPr>
          </w:p>
        </w:tc>
        <w:tc>
          <w:tcPr>
            <w:tcW w:w="600" w:type="dxa"/>
          </w:tcPr>
          <w:p w14:paraId="6691BC10" w14:textId="77777777" w:rsidR="00B50050" w:rsidRDefault="00B50050" w:rsidP="0088127C">
            <w:pPr>
              <w:pStyle w:val="OtherTableBody"/>
            </w:pPr>
            <w:r>
              <w:t>HD</w:t>
            </w:r>
          </w:p>
        </w:tc>
        <w:tc>
          <w:tcPr>
            <w:tcW w:w="700" w:type="dxa"/>
          </w:tcPr>
          <w:p w14:paraId="7FE89325" w14:textId="77777777" w:rsidR="00B50050" w:rsidRDefault="00B50050" w:rsidP="0088127C">
            <w:pPr>
              <w:pStyle w:val="OtherTableBody"/>
            </w:pPr>
          </w:p>
        </w:tc>
        <w:tc>
          <w:tcPr>
            <w:tcW w:w="600" w:type="dxa"/>
          </w:tcPr>
          <w:p w14:paraId="1861E16A" w14:textId="77777777" w:rsidR="00B50050" w:rsidRDefault="00B50050" w:rsidP="0088127C">
            <w:pPr>
              <w:pStyle w:val="OtherTableBody"/>
            </w:pPr>
          </w:p>
        </w:tc>
        <w:tc>
          <w:tcPr>
            <w:tcW w:w="900" w:type="dxa"/>
          </w:tcPr>
          <w:p w14:paraId="7E11536E" w14:textId="77777777" w:rsidR="00B50050" w:rsidRDefault="00B50050" w:rsidP="0088127C">
            <w:pPr>
              <w:pStyle w:val="OtherTableBody"/>
            </w:pPr>
            <w:r>
              <w:t>2.14.6.5</w:t>
            </w:r>
          </w:p>
        </w:tc>
      </w:tr>
      <w:tr w:rsidR="00B50050" w14:paraId="3FE6EFE9" w14:textId="77777777" w:rsidTr="00195548">
        <w:tc>
          <w:tcPr>
            <w:tcW w:w="3500" w:type="dxa"/>
          </w:tcPr>
          <w:p w14:paraId="075D3C15" w14:textId="77777777" w:rsidR="00B50050" w:rsidRDefault="00B50050" w:rsidP="0088127C">
            <w:pPr>
              <w:pStyle w:val="OtherTableBody"/>
            </w:pPr>
            <w:r>
              <w:t>File Receiving Facility</w:t>
            </w:r>
          </w:p>
        </w:tc>
        <w:tc>
          <w:tcPr>
            <w:tcW w:w="700" w:type="dxa"/>
          </w:tcPr>
          <w:p w14:paraId="1ED69BD1" w14:textId="77777777" w:rsidR="00B50050" w:rsidRDefault="00B50050" w:rsidP="0088127C">
            <w:pPr>
              <w:pStyle w:val="OtherTableBody"/>
            </w:pPr>
            <w:r>
              <w:t>00072</w:t>
            </w:r>
          </w:p>
        </w:tc>
        <w:tc>
          <w:tcPr>
            <w:tcW w:w="600" w:type="dxa"/>
          </w:tcPr>
          <w:p w14:paraId="2A245E85" w14:textId="77777777" w:rsidR="00B50050" w:rsidRDefault="00B50050" w:rsidP="0088127C">
            <w:pPr>
              <w:pStyle w:val="OtherTableBody"/>
            </w:pPr>
            <w:r>
              <w:t>FHS</w:t>
            </w:r>
          </w:p>
        </w:tc>
        <w:tc>
          <w:tcPr>
            <w:tcW w:w="600" w:type="dxa"/>
          </w:tcPr>
          <w:p w14:paraId="504AD3A1" w14:textId="77777777" w:rsidR="00B50050" w:rsidRDefault="00B50050" w:rsidP="0088127C">
            <w:pPr>
              <w:pStyle w:val="OtherTableBody"/>
            </w:pPr>
            <w:r>
              <w:t>6</w:t>
            </w:r>
          </w:p>
        </w:tc>
        <w:tc>
          <w:tcPr>
            <w:tcW w:w="600" w:type="dxa"/>
          </w:tcPr>
          <w:p w14:paraId="61A5B3FC" w14:textId="77777777" w:rsidR="00B50050" w:rsidRDefault="00B50050" w:rsidP="0088127C">
            <w:pPr>
              <w:pStyle w:val="OtherTableBody"/>
            </w:pPr>
            <w:r>
              <w:t>..</w:t>
            </w:r>
          </w:p>
        </w:tc>
        <w:tc>
          <w:tcPr>
            <w:tcW w:w="600" w:type="dxa"/>
          </w:tcPr>
          <w:p w14:paraId="2CF6A4FD" w14:textId="77777777" w:rsidR="00B50050" w:rsidRDefault="00B50050" w:rsidP="0088127C">
            <w:pPr>
              <w:pStyle w:val="OtherTableBody"/>
            </w:pPr>
          </w:p>
        </w:tc>
        <w:tc>
          <w:tcPr>
            <w:tcW w:w="600" w:type="dxa"/>
          </w:tcPr>
          <w:p w14:paraId="0D243A9B" w14:textId="77777777" w:rsidR="00B50050" w:rsidRDefault="00B50050" w:rsidP="0088127C">
            <w:pPr>
              <w:pStyle w:val="OtherTableBody"/>
            </w:pPr>
            <w:r>
              <w:t>HD</w:t>
            </w:r>
          </w:p>
        </w:tc>
        <w:tc>
          <w:tcPr>
            <w:tcW w:w="700" w:type="dxa"/>
          </w:tcPr>
          <w:p w14:paraId="41E904BB" w14:textId="77777777" w:rsidR="00B50050" w:rsidRDefault="00B50050" w:rsidP="0088127C">
            <w:pPr>
              <w:pStyle w:val="OtherTableBody"/>
            </w:pPr>
          </w:p>
        </w:tc>
        <w:tc>
          <w:tcPr>
            <w:tcW w:w="600" w:type="dxa"/>
          </w:tcPr>
          <w:p w14:paraId="23674B28" w14:textId="77777777" w:rsidR="00B50050" w:rsidRDefault="00B50050" w:rsidP="0088127C">
            <w:pPr>
              <w:pStyle w:val="OtherTableBody"/>
            </w:pPr>
          </w:p>
        </w:tc>
        <w:tc>
          <w:tcPr>
            <w:tcW w:w="900" w:type="dxa"/>
          </w:tcPr>
          <w:p w14:paraId="4CBB1379" w14:textId="77777777" w:rsidR="00B50050" w:rsidRDefault="00B50050" w:rsidP="0088127C">
            <w:pPr>
              <w:pStyle w:val="OtherTableBody"/>
            </w:pPr>
            <w:r>
              <w:t>2.14.6.6</w:t>
            </w:r>
          </w:p>
        </w:tc>
      </w:tr>
      <w:tr w:rsidR="00B50050" w14:paraId="65D0555B" w14:textId="77777777" w:rsidTr="00195548">
        <w:tc>
          <w:tcPr>
            <w:tcW w:w="3500" w:type="dxa"/>
          </w:tcPr>
          <w:p w14:paraId="198E8727" w14:textId="77777777" w:rsidR="00B50050" w:rsidRDefault="00B50050" w:rsidP="0088127C">
            <w:pPr>
              <w:pStyle w:val="OtherTableBody"/>
            </w:pPr>
            <w:r>
              <w:t>File Receiving Network Address</w:t>
            </w:r>
          </w:p>
        </w:tc>
        <w:tc>
          <w:tcPr>
            <w:tcW w:w="700" w:type="dxa"/>
          </w:tcPr>
          <w:p w14:paraId="0BE39DEA" w14:textId="77777777" w:rsidR="00B50050" w:rsidRDefault="00B50050" w:rsidP="0088127C">
            <w:pPr>
              <w:pStyle w:val="OtherTableBody"/>
            </w:pPr>
            <w:r>
              <w:t>02270</w:t>
            </w:r>
          </w:p>
        </w:tc>
        <w:tc>
          <w:tcPr>
            <w:tcW w:w="600" w:type="dxa"/>
          </w:tcPr>
          <w:p w14:paraId="362DDD12" w14:textId="77777777" w:rsidR="00B50050" w:rsidRDefault="00B50050" w:rsidP="0088127C">
            <w:pPr>
              <w:pStyle w:val="OtherTableBody"/>
            </w:pPr>
            <w:r>
              <w:t>FHS</w:t>
            </w:r>
          </w:p>
        </w:tc>
        <w:tc>
          <w:tcPr>
            <w:tcW w:w="600" w:type="dxa"/>
          </w:tcPr>
          <w:p w14:paraId="1886C4D2" w14:textId="77777777" w:rsidR="00B50050" w:rsidRDefault="00B50050" w:rsidP="0088127C">
            <w:pPr>
              <w:pStyle w:val="OtherTableBody"/>
            </w:pPr>
            <w:r>
              <w:t>14</w:t>
            </w:r>
          </w:p>
        </w:tc>
        <w:tc>
          <w:tcPr>
            <w:tcW w:w="600" w:type="dxa"/>
          </w:tcPr>
          <w:p w14:paraId="0539787F" w14:textId="77777777" w:rsidR="00B50050" w:rsidRDefault="00B50050" w:rsidP="0088127C">
            <w:pPr>
              <w:pStyle w:val="OtherTableBody"/>
            </w:pPr>
            <w:r>
              <w:t>..</w:t>
            </w:r>
          </w:p>
        </w:tc>
        <w:tc>
          <w:tcPr>
            <w:tcW w:w="600" w:type="dxa"/>
          </w:tcPr>
          <w:p w14:paraId="08D04933" w14:textId="77777777" w:rsidR="00B50050" w:rsidRDefault="00B50050" w:rsidP="0088127C">
            <w:pPr>
              <w:pStyle w:val="OtherTableBody"/>
            </w:pPr>
          </w:p>
        </w:tc>
        <w:tc>
          <w:tcPr>
            <w:tcW w:w="600" w:type="dxa"/>
          </w:tcPr>
          <w:p w14:paraId="3994F1AF" w14:textId="77777777" w:rsidR="00B50050" w:rsidRDefault="00B50050" w:rsidP="0088127C">
            <w:pPr>
              <w:pStyle w:val="OtherTableBody"/>
            </w:pPr>
            <w:r>
              <w:t>HD</w:t>
            </w:r>
          </w:p>
        </w:tc>
        <w:tc>
          <w:tcPr>
            <w:tcW w:w="700" w:type="dxa"/>
          </w:tcPr>
          <w:p w14:paraId="22089D58" w14:textId="77777777" w:rsidR="00B50050" w:rsidRDefault="00B50050" w:rsidP="0088127C">
            <w:pPr>
              <w:pStyle w:val="OtherTableBody"/>
            </w:pPr>
          </w:p>
        </w:tc>
        <w:tc>
          <w:tcPr>
            <w:tcW w:w="600" w:type="dxa"/>
          </w:tcPr>
          <w:p w14:paraId="3F88F97B" w14:textId="77777777" w:rsidR="00B50050" w:rsidRDefault="00B50050" w:rsidP="0088127C">
            <w:pPr>
              <w:pStyle w:val="OtherTableBody"/>
            </w:pPr>
          </w:p>
        </w:tc>
        <w:tc>
          <w:tcPr>
            <w:tcW w:w="900" w:type="dxa"/>
          </w:tcPr>
          <w:p w14:paraId="04D7CC96" w14:textId="77777777" w:rsidR="00B50050" w:rsidRDefault="00B50050" w:rsidP="0088127C">
            <w:pPr>
              <w:pStyle w:val="OtherTableBody"/>
            </w:pPr>
            <w:r>
              <w:t>2.14.6.14</w:t>
            </w:r>
          </w:p>
        </w:tc>
      </w:tr>
      <w:tr w:rsidR="00B50050" w14:paraId="20D6DAA4" w14:textId="77777777" w:rsidTr="00195548">
        <w:tc>
          <w:tcPr>
            <w:tcW w:w="3500" w:type="dxa"/>
          </w:tcPr>
          <w:p w14:paraId="04676D1D" w14:textId="77777777" w:rsidR="00B50050" w:rsidRDefault="00B50050" w:rsidP="0088127C">
            <w:pPr>
              <w:pStyle w:val="OtherTableBody"/>
            </w:pPr>
            <w:r>
              <w:t>File Security</w:t>
            </w:r>
          </w:p>
        </w:tc>
        <w:tc>
          <w:tcPr>
            <w:tcW w:w="700" w:type="dxa"/>
          </w:tcPr>
          <w:p w14:paraId="0ED197FA" w14:textId="77777777" w:rsidR="00B50050" w:rsidRDefault="00B50050" w:rsidP="0088127C">
            <w:pPr>
              <w:pStyle w:val="OtherTableBody"/>
            </w:pPr>
            <w:r>
              <w:t>00074</w:t>
            </w:r>
          </w:p>
        </w:tc>
        <w:tc>
          <w:tcPr>
            <w:tcW w:w="600" w:type="dxa"/>
          </w:tcPr>
          <w:p w14:paraId="19C00C44" w14:textId="77777777" w:rsidR="00B50050" w:rsidRDefault="00B50050" w:rsidP="0088127C">
            <w:pPr>
              <w:pStyle w:val="OtherTableBody"/>
            </w:pPr>
            <w:r>
              <w:t>FHS</w:t>
            </w:r>
          </w:p>
        </w:tc>
        <w:tc>
          <w:tcPr>
            <w:tcW w:w="600" w:type="dxa"/>
          </w:tcPr>
          <w:p w14:paraId="77A35A40" w14:textId="77777777" w:rsidR="00B50050" w:rsidRDefault="00B50050" w:rsidP="0088127C">
            <w:pPr>
              <w:pStyle w:val="OtherTableBody"/>
            </w:pPr>
            <w:r>
              <w:t>8</w:t>
            </w:r>
          </w:p>
        </w:tc>
        <w:tc>
          <w:tcPr>
            <w:tcW w:w="600" w:type="dxa"/>
          </w:tcPr>
          <w:p w14:paraId="50CA4960" w14:textId="77777777" w:rsidR="00B50050" w:rsidRDefault="00B50050" w:rsidP="0088127C">
            <w:pPr>
              <w:pStyle w:val="OtherTableBody"/>
            </w:pPr>
            <w:r>
              <w:t>..</w:t>
            </w:r>
          </w:p>
        </w:tc>
        <w:tc>
          <w:tcPr>
            <w:tcW w:w="600" w:type="dxa"/>
          </w:tcPr>
          <w:p w14:paraId="7B6DD917" w14:textId="77777777" w:rsidR="00B50050" w:rsidRDefault="00B50050" w:rsidP="0088127C">
            <w:pPr>
              <w:pStyle w:val="OtherTableBody"/>
            </w:pPr>
            <w:r>
              <w:t>40=</w:t>
            </w:r>
          </w:p>
        </w:tc>
        <w:tc>
          <w:tcPr>
            <w:tcW w:w="600" w:type="dxa"/>
          </w:tcPr>
          <w:p w14:paraId="402E32CE" w14:textId="77777777" w:rsidR="00B50050" w:rsidRDefault="00B50050" w:rsidP="0088127C">
            <w:pPr>
              <w:pStyle w:val="OtherTableBody"/>
            </w:pPr>
            <w:r>
              <w:t>ST</w:t>
            </w:r>
          </w:p>
        </w:tc>
        <w:tc>
          <w:tcPr>
            <w:tcW w:w="700" w:type="dxa"/>
          </w:tcPr>
          <w:p w14:paraId="475FCE98" w14:textId="77777777" w:rsidR="00B50050" w:rsidRDefault="00B50050" w:rsidP="0088127C">
            <w:pPr>
              <w:pStyle w:val="OtherTableBody"/>
            </w:pPr>
          </w:p>
        </w:tc>
        <w:tc>
          <w:tcPr>
            <w:tcW w:w="600" w:type="dxa"/>
          </w:tcPr>
          <w:p w14:paraId="41857B2E" w14:textId="77777777" w:rsidR="00B50050" w:rsidRDefault="00B50050" w:rsidP="0088127C">
            <w:pPr>
              <w:pStyle w:val="OtherTableBody"/>
            </w:pPr>
          </w:p>
        </w:tc>
        <w:tc>
          <w:tcPr>
            <w:tcW w:w="900" w:type="dxa"/>
          </w:tcPr>
          <w:p w14:paraId="38D36502" w14:textId="77777777" w:rsidR="00B50050" w:rsidRDefault="00B50050" w:rsidP="0088127C">
            <w:pPr>
              <w:pStyle w:val="OtherTableBody"/>
            </w:pPr>
            <w:r>
              <w:t>2.14.6.8</w:t>
            </w:r>
          </w:p>
        </w:tc>
      </w:tr>
      <w:tr w:rsidR="00B50050" w14:paraId="58A393B1" w14:textId="77777777" w:rsidTr="00195548">
        <w:tc>
          <w:tcPr>
            <w:tcW w:w="3500" w:type="dxa"/>
          </w:tcPr>
          <w:p w14:paraId="6D8E820B" w14:textId="77777777" w:rsidR="00B50050" w:rsidRDefault="00B50050" w:rsidP="0088127C">
            <w:pPr>
              <w:pStyle w:val="OtherTableBody"/>
            </w:pPr>
            <w:r>
              <w:t>File Sending Application</w:t>
            </w:r>
          </w:p>
        </w:tc>
        <w:tc>
          <w:tcPr>
            <w:tcW w:w="700" w:type="dxa"/>
          </w:tcPr>
          <w:p w14:paraId="0F1FD03E" w14:textId="77777777" w:rsidR="00B50050" w:rsidRDefault="00B50050" w:rsidP="0088127C">
            <w:pPr>
              <w:pStyle w:val="OtherTableBody"/>
            </w:pPr>
            <w:r>
              <w:t>00069</w:t>
            </w:r>
          </w:p>
        </w:tc>
        <w:tc>
          <w:tcPr>
            <w:tcW w:w="600" w:type="dxa"/>
          </w:tcPr>
          <w:p w14:paraId="528491E5" w14:textId="77777777" w:rsidR="00B50050" w:rsidRDefault="00B50050" w:rsidP="0088127C">
            <w:pPr>
              <w:pStyle w:val="OtherTableBody"/>
            </w:pPr>
            <w:r>
              <w:t>FHS</w:t>
            </w:r>
          </w:p>
        </w:tc>
        <w:tc>
          <w:tcPr>
            <w:tcW w:w="600" w:type="dxa"/>
          </w:tcPr>
          <w:p w14:paraId="42DDE0F2" w14:textId="77777777" w:rsidR="00B50050" w:rsidRDefault="00B50050" w:rsidP="0088127C">
            <w:pPr>
              <w:pStyle w:val="OtherTableBody"/>
            </w:pPr>
            <w:r>
              <w:t>3</w:t>
            </w:r>
          </w:p>
        </w:tc>
        <w:tc>
          <w:tcPr>
            <w:tcW w:w="600" w:type="dxa"/>
          </w:tcPr>
          <w:p w14:paraId="550B8D30" w14:textId="77777777" w:rsidR="00B50050" w:rsidRDefault="00B50050" w:rsidP="0088127C">
            <w:pPr>
              <w:pStyle w:val="OtherTableBody"/>
            </w:pPr>
            <w:r>
              <w:t>..</w:t>
            </w:r>
          </w:p>
        </w:tc>
        <w:tc>
          <w:tcPr>
            <w:tcW w:w="600" w:type="dxa"/>
          </w:tcPr>
          <w:p w14:paraId="37344C25" w14:textId="77777777" w:rsidR="00B50050" w:rsidRDefault="00B50050" w:rsidP="0088127C">
            <w:pPr>
              <w:pStyle w:val="OtherTableBody"/>
            </w:pPr>
          </w:p>
        </w:tc>
        <w:tc>
          <w:tcPr>
            <w:tcW w:w="600" w:type="dxa"/>
          </w:tcPr>
          <w:p w14:paraId="6C59FBE2" w14:textId="77777777" w:rsidR="00B50050" w:rsidRDefault="00B50050" w:rsidP="0088127C">
            <w:pPr>
              <w:pStyle w:val="OtherTableBody"/>
            </w:pPr>
            <w:r>
              <w:t>HD</w:t>
            </w:r>
          </w:p>
        </w:tc>
        <w:tc>
          <w:tcPr>
            <w:tcW w:w="700" w:type="dxa"/>
          </w:tcPr>
          <w:p w14:paraId="53210224" w14:textId="77777777" w:rsidR="00B50050" w:rsidRDefault="00B50050" w:rsidP="0088127C">
            <w:pPr>
              <w:pStyle w:val="OtherTableBody"/>
            </w:pPr>
          </w:p>
        </w:tc>
        <w:tc>
          <w:tcPr>
            <w:tcW w:w="600" w:type="dxa"/>
          </w:tcPr>
          <w:p w14:paraId="345BEE6E" w14:textId="77777777" w:rsidR="00B50050" w:rsidRDefault="00B50050" w:rsidP="0088127C">
            <w:pPr>
              <w:pStyle w:val="OtherTableBody"/>
            </w:pPr>
          </w:p>
        </w:tc>
        <w:tc>
          <w:tcPr>
            <w:tcW w:w="900" w:type="dxa"/>
          </w:tcPr>
          <w:p w14:paraId="45D6B326" w14:textId="77777777" w:rsidR="00B50050" w:rsidRDefault="00B50050" w:rsidP="0088127C">
            <w:pPr>
              <w:pStyle w:val="OtherTableBody"/>
            </w:pPr>
            <w:r>
              <w:t>2.14.6.3</w:t>
            </w:r>
          </w:p>
        </w:tc>
      </w:tr>
      <w:tr w:rsidR="00B50050" w14:paraId="70F83066" w14:textId="77777777" w:rsidTr="00195548">
        <w:tc>
          <w:tcPr>
            <w:tcW w:w="3500" w:type="dxa"/>
          </w:tcPr>
          <w:p w14:paraId="1665D3CE" w14:textId="77777777" w:rsidR="00B50050" w:rsidRDefault="00B50050" w:rsidP="0088127C">
            <w:pPr>
              <w:pStyle w:val="OtherTableBody"/>
            </w:pPr>
            <w:r>
              <w:t>File Sending Facility</w:t>
            </w:r>
          </w:p>
        </w:tc>
        <w:tc>
          <w:tcPr>
            <w:tcW w:w="700" w:type="dxa"/>
          </w:tcPr>
          <w:p w14:paraId="5B7B4BE4" w14:textId="77777777" w:rsidR="00B50050" w:rsidRDefault="00B50050" w:rsidP="0088127C">
            <w:pPr>
              <w:pStyle w:val="OtherTableBody"/>
            </w:pPr>
            <w:r>
              <w:t>00070</w:t>
            </w:r>
          </w:p>
        </w:tc>
        <w:tc>
          <w:tcPr>
            <w:tcW w:w="600" w:type="dxa"/>
          </w:tcPr>
          <w:p w14:paraId="241B63AA" w14:textId="77777777" w:rsidR="00B50050" w:rsidRDefault="00B50050" w:rsidP="0088127C">
            <w:pPr>
              <w:pStyle w:val="OtherTableBody"/>
            </w:pPr>
            <w:r>
              <w:t>FHS</w:t>
            </w:r>
          </w:p>
        </w:tc>
        <w:tc>
          <w:tcPr>
            <w:tcW w:w="600" w:type="dxa"/>
          </w:tcPr>
          <w:p w14:paraId="49CB3192" w14:textId="77777777" w:rsidR="00B50050" w:rsidRDefault="00B50050" w:rsidP="0088127C">
            <w:pPr>
              <w:pStyle w:val="OtherTableBody"/>
            </w:pPr>
            <w:r>
              <w:t>4</w:t>
            </w:r>
          </w:p>
        </w:tc>
        <w:tc>
          <w:tcPr>
            <w:tcW w:w="600" w:type="dxa"/>
          </w:tcPr>
          <w:p w14:paraId="13398C74" w14:textId="77777777" w:rsidR="00B50050" w:rsidRDefault="00B50050" w:rsidP="0088127C">
            <w:pPr>
              <w:pStyle w:val="OtherTableBody"/>
            </w:pPr>
            <w:r>
              <w:t>..</w:t>
            </w:r>
          </w:p>
        </w:tc>
        <w:tc>
          <w:tcPr>
            <w:tcW w:w="600" w:type="dxa"/>
          </w:tcPr>
          <w:p w14:paraId="21CDEC86" w14:textId="77777777" w:rsidR="00B50050" w:rsidRDefault="00B50050" w:rsidP="0088127C">
            <w:pPr>
              <w:pStyle w:val="OtherTableBody"/>
            </w:pPr>
          </w:p>
        </w:tc>
        <w:tc>
          <w:tcPr>
            <w:tcW w:w="600" w:type="dxa"/>
          </w:tcPr>
          <w:p w14:paraId="73F794DD" w14:textId="77777777" w:rsidR="00B50050" w:rsidRDefault="00B50050" w:rsidP="0088127C">
            <w:pPr>
              <w:pStyle w:val="OtherTableBody"/>
            </w:pPr>
            <w:r>
              <w:t>HD</w:t>
            </w:r>
          </w:p>
        </w:tc>
        <w:tc>
          <w:tcPr>
            <w:tcW w:w="700" w:type="dxa"/>
          </w:tcPr>
          <w:p w14:paraId="7C16C75C" w14:textId="77777777" w:rsidR="00B50050" w:rsidRDefault="00B50050" w:rsidP="0088127C">
            <w:pPr>
              <w:pStyle w:val="OtherTableBody"/>
            </w:pPr>
          </w:p>
        </w:tc>
        <w:tc>
          <w:tcPr>
            <w:tcW w:w="600" w:type="dxa"/>
          </w:tcPr>
          <w:p w14:paraId="10EB15FA" w14:textId="77777777" w:rsidR="00B50050" w:rsidRDefault="00B50050" w:rsidP="0088127C">
            <w:pPr>
              <w:pStyle w:val="OtherTableBody"/>
            </w:pPr>
          </w:p>
        </w:tc>
        <w:tc>
          <w:tcPr>
            <w:tcW w:w="900" w:type="dxa"/>
          </w:tcPr>
          <w:p w14:paraId="25B6CD8C" w14:textId="77777777" w:rsidR="00B50050" w:rsidRDefault="00B50050" w:rsidP="0088127C">
            <w:pPr>
              <w:pStyle w:val="OtherTableBody"/>
            </w:pPr>
            <w:r>
              <w:t>2.14.6.4</w:t>
            </w:r>
          </w:p>
        </w:tc>
      </w:tr>
      <w:tr w:rsidR="00B50050" w14:paraId="3C6911ED" w14:textId="77777777" w:rsidTr="00195548">
        <w:tc>
          <w:tcPr>
            <w:tcW w:w="3500" w:type="dxa"/>
          </w:tcPr>
          <w:p w14:paraId="7C65B043" w14:textId="77777777" w:rsidR="00B50050" w:rsidRDefault="00B50050" w:rsidP="0088127C">
            <w:pPr>
              <w:pStyle w:val="OtherTableBody"/>
            </w:pPr>
            <w:r>
              <w:t>File Sending Network Address</w:t>
            </w:r>
          </w:p>
        </w:tc>
        <w:tc>
          <w:tcPr>
            <w:tcW w:w="700" w:type="dxa"/>
          </w:tcPr>
          <w:p w14:paraId="6427FA3E" w14:textId="77777777" w:rsidR="00B50050" w:rsidRDefault="00B50050" w:rsidP="0088127C">
            <w:pPr>
              <w:pStyle w:val="OtherTableBody"/>
            </w:pPr>
            <w:r>
              <w:t>02269</w:t>
            </w:r>
          </w:p>
        </w:tc>
        <w:tc>
          <w:tcPr>
            <w:tcW w:w="600" w:type="dxa"/>
          </w:tcPr>
          <w:p w14:paraId="6CB7F8C2" w14:textId="77777777" w:rsidR="00B50050" w:rsidRDefault="00B50050" w:rsidP="0088127C">
            <w:pPr>
              <w:pStyle w:val="OtherTableBody"/>
            </w:pPr>
            <w:r>
              <w:t>FHS</w:t>
            </w:r>
          </w:p>
        </w:tc>
        <w:tc>
          <w:tcPr>
            <w:tcW w:w="600" w:type="dxa"/>
          </w:tcPr>
          <w:p w14:paraId="68CF1B51" w14:textId="77777777" w:rsidR="00B50050" w:rsidRDefault="00B50050" w:rsidP="0088127C">
            <w:pPr>
              <w:pStyle w:val="OtherTableBody"/>
            </w:pPr>
            <w:r>
              <w:t>13</w:t>
            </w:r>
          </w:p>
        </w:tc>
        <w:tc>
          <w:tcPr>
            <w:tcW w:w="600" w:type="dxa"/>
          </w:tcPr>
          <w:p w14:paraId="6C57E18B" w14:textId="77777777" w:rsidR="00B50050" w:rsidRDefault="00B50050" w:rsidP="0088127C">
            <w:pPr>
              <w:pStyle w:val="OtherTableBody"/>
            </w:pPr>
            <w:r>
              <w:t>..</w:t>
            </w:r>
          </w:p>
        </w:tc>
        <w:tc>
          <w:tcPr>
            <w:tcW w:w="600" w:type="dxa"/>
          </w:tcPr>
          <w:p w14:paraId="027479A7" w14:textId="77777777" w:rsidR="00B50050" w:rsidRDefault="00B50050" w:rsidP="0088127C">
            <w:pPr>
              <w:pStyle w:val="OtherTableBody"/>
            </w:pPr>
          </w:p>
        </w:tc>
        <w:tc>
          <w:tcPr>
            <w:tcW w:w="600" w:type="dxa"/>
          </w:tcPr>
          <w:p w14:paraId="496B9B5D" w14:textId="77777777" w:rsidR="00B50050" w:rsidRDefault="00B50050" w:rsidP="0088127C">
            <w:pPr>
              <w:pStyle w:val="OtherTableBody"/>
            </w:pPr>
            <w:r>
              <w:t>HD</w:t>
            </w:r>
          </w:p>
        </w:tc>
        <w:tc>
          <w:tcPr>
            <w:tcW w:w="700" w:type="dxa"/>
          </w:tcPr>
          <w:p w14:paraId="40341242" w14:textId="77777777" w:rsidR="00B50050" w:rsidRDefault="00B50050" w:rsidP="0088127C">
            <w:pPr>
              <w:pStyle w:val="OtherTableBody"/>
            </w:pPr>
          </w:p>
        </w:tc>
        <w:tc>
          <w:tcPr>
            <w:tcW w:w="600" w:type="dxa"/>
          </w:tcPr>
          <w:p w14:paraId="28AD45CB" w14:textId="77777777" w:rsidR="00B50050" w:rsidRDefault="00B50050" w:rsidP="0088127C">
            <w:pPr>
              <w:pStyle w:val="OtherTableBody"/>
            </w:pPr>
          </w:p>
        </w:tc>
        <w:tc>
          <w:tcPr>
            <w:tcW w:w="900" w:type="dxa"/>
          </w:tcPr>
          <w:p w14:paraId="1A5B5218" w14:textId="77777777" w:rsidR="00B50050" w:rsidRDefault="00B50050" w:rsidP="0088127C">
            <w:pPr>
              <w:pStyle w:val="OtherTableBody"/>
            </w:pPr>
            <w:r>
              <w:t>2.14.6.13</w:t>
            </w:r>
          </w:p>
        </w:tc>
      </w:tr>
      <w:tr w:rsidR="00B50050" w14:paraId="26AE5370" w14:textId="77777777" w:rsidTr="00195548">
        <w:tc>
          <w:tcPr>
            <w:tcW w:w="3500" w:type="dxa"/>
          </w:tcPr>
          <w:p w14:paraId="25E17536" w14:textId="77777777" w:rsidR="00B50050" w:rsidRDefault="00B50050" w:rsidP="0088127C">
            <w:pPr>
              <w:pStyle w:val="OtherTableBody"/>
            </w:pPr>
            <w:r>
              <w:t>File Trailer Comment</w:t>
            </w:r>
          </w:p>
        </w:tc>
        <w:tc>
          <w:tcPr>
            <w:tcW w:w="700" w:type="dxa"/>
          </w:tcPr>
          <w:p w14:paraId="555A505D" w14:textId="77777777" w:rsidR="00B50050" w:rsidRDefault="00B50050" w:rsidP="0088127C">
            <w:pPr>
              <w:pStyle w:val="OtherTableBody"/>
            </w:pPr>
            <w:r>
              <w:t>00080</w:t>
            </w:r>
          </w:p>
        </w:tc>
        <w:tc>
          <w:tcPr>
            <w:tcW w:w="600" w:type="dxa"/>
          </w:tcPr>
          <w:p w14:paraId="04C9DF06" w14:textId="77777777" w:rsidR="00B50050" w:rsidRDefault="00B50050" w:rsidP="0088127C">
            <w:pPr>
              <w:pStyle w:val="OtherTableBody"/>
            </w:pPr>
            <w:r>
              <w:t>FTS</w:t>
            </w:r>
          </w:p>
        </w:tc>
        <w:tc>
          <w:tcPr>
            <w:tcW w:w="600" w:type="dxa"/>
          </w:tcPr>
          <w:p w14:paraId="4F7D977C" w14:textId="77777777" w:rsidR="00B50050" w:rsidRDefault="00B50050" w:rsidP="0088127C">
            <w:pPr>
              <w:pStyle w:val="OtherTableBody"/>
            </w:pPr>
            <w:r>
              <w:t>2</w:t>
            </w:r>
          </w:p>
        </w:tc>
        <w:tc>
          <w:tcPr>
            <w:tcW w:w="600" w:type="dxa"/>
          </w:tcPr>
          <w:p w14:paraId="202953A1" w14:textId="77777777" w:rsidR="00B50050" w:rsidRDefault="00B50050" w:rsidP="0088127C">
            <w:pPr>
              <w:pStyle w:val="OtherTableBody"/>
            </w:pPr>
            <w:r>
              <w:t>..</w:t>
            </w:r>
          </w:p>
        </w:tc>
        <w:tc>
          <w:tcPr>
            <w:tcW w:w="600" w:type="dxa"/>
          </w:tcPr>
          <w:p w14:paraId="6C7A0A52" w14:textId="77777777" w:rsidR="00B50050" w:rsidRDefault="00B50050" w:rsidP="0088127C">
            <w:pPr>
              <w:pStyle w:val="OtherTableBody"/>
            </w:pPr>
            <w:r>
              <w:t>80#</w:t>
            </w:r>
          </w:p>
        </w:tc>
        <w:tc>
          <w:tcPr>
            <w:tcW w:w="600" w:type="dxa"/>
          </w:tcPr>
          <w:p w14:paraId="20EAECE5" w14:textId="77777777" w:rsidR="00B50050" w:rsidRDefault="00B50050" w:rsidP="0088127C">
            <w:pPr>
              <w:pStyle w:val="OtherTableBody"/>
            </w:pPr>
            <w:r>
              <w:t>ST</w:t>
            </w:r>
          </w:p>
        </w:tc>
        <w:tc>
          <w:tcPr>
            <w:tcW w:w="700" w:type="dxa"/>
          </w:tcPr>
          <w:p w14:paraId="6F8EBF77" w14:textId="77777777" w:rsidR="00B50050" w:rsidRDefault="00B50050" w:rsidP="0088127C">
            <w:pPr>
              <w:pStyle w:val="OtherTableBody"/>
            </w:pPr>
          </w:p>
        </w:tc>
        <w:tc>
          <w:tcPr>
            <w:tcW w:w="600" w:type="dxa"/>
          </w:tcPr>
          <w:p w14:paraId="525433DD" w14:textId="77777777" w:rsidR="00B50050" w:rsidRDefault="00B50050" w:rsidP="0088127C">
            <w:pPr>
              <w:pStyle w:val="OtherTableBody"/>
            </w:pPr>
          </w:p>
        </w:tc>
        <w:tc>
          <w:tcPr>
            <w:tcW w:w="900" w:type="dxa"/>
          </w:tcPr>
          <w:p w14:paraId="0356740A" w14:textId="77777777" w:rsidR="00B50050" w:rsidRDefault="00B50050" w:rsidP="0088127C">
            <w:pPr>
              <w:pStyle w:val="OtherTableBody"/>
            </w:pPr>
            <w:r>
              <w:t>2.14.7.2</w:t>
            </w:r>
          </w:p>
        </w:tc>
      </w:tr>
      <w:tr w:rsidR="00B50050" w14:paraId="714EC1A1" w14:textId="77777777" w:rsidTr="00195548">
        <w:tc>
          <w:tcPr>
            <w:tcW w:w="3500" w:type="dxa"/>
          </w:tcPr>
          <w:p w14:paraId="08C3C52F" w14:textId="77777777" w:rsidR="00B50050" w:rsidRDefault="00B50050" w:rsidP="0088127C">
            <w:pPr>
              <w:pStyle w:val="OtherTableBody"/>
            </w:pPr>
            <w:r>
              <w:t>File-Level Event Code</w:t>
            </w:r>
          </w:p>
        </w:tc>
        <w:tc>
          <w:tcPr>
            <w:tcW w:w="700" w:type="dxa"/>
          </w:tcPr>
          <w:p w14:paraId="59705937" w14:textId="77777777" w:rsidR="00B50050" w:rsidRDefault="00B50050" w:rsidP="0088127C">
            <w:pPr>
              <w:pStyle w:val="OtherTableBody"/>
            </w:pPr>
            <w:r>
              <w:t>00660</w:t>
            </w:r>
          </w:p>
        </w:tc>
        <w:tc>
          <w:tcPr>
            <w:tcW w:w="600" w:type="dxa"/>
          </w:tcPr>
          <w:p w14:paraId="461B7536" w14:textId="77777777" w:rsidR="00B50050" w:rsidRDefault="00B50050" w:rsidP="0088127C">
            <w:pPr>
              <w:pStyle w:val="OtherTableBody"/>
            </w:pPr>
            <w:r>
              <w:t>MFI</w:t>
            </w:r>
          </w:p>
        </w:tc>
        <w:tc>
          <w:tcPr>
            <w:tcW w:w="600" w:type="dxa"/>
          </w:tcPr>
          <w:p w14:paraId="266C777A" w14:textId="77777777" w:rsidR="00B50050" w:rsidRDefault="00B50050" w:rsidP="0088127C">
            <w:pPr>
              <w:pStyle w:val="OtherTableBody"/>
            </w:pPr>
            <w:r>
              <w:t>3</w:t>
            </w:r>
          </w:p>
        </w:tc>
        <w:tc>
          <w:tcPr>
            <w:tcW w:w="600" w:type="dxa"/>
          </w:tcPr>
          <w:p w14:paraId="2A305B83" w14:textId="77777777" w:rsidR="00B50050" w:rsidRDefault="00B50050" w:rsidP="0088127C">
            <w:pPr>
              <w:pStyle w:val="OtherTableBody"/>
            </w:pPr>
            <w:r>
              <w:t>3..3</w:t>
            </w:r>
          </w:p>
        </w:tc>
        <w:tc>
          <w:tcPr>
            <w:tcW w:w="600" w:type="dxa"/>
          </w:tcPr>
          <w:p w14:paraId="1C33826A" w14:textId="77777777" w:rsidR="00B50050" w:rsidRDefault="00B50050" w:rsidP="0088127C">
            <w:pPr>
              <w:pStyle w:val="OtherTableBody"/>
            </w:pPr>
          </w:p>
        </w:tc>
        <w:tc>
          <w:tcPr>
            <w:tcW w:w="600" w:type="dxa"/>
          </w:tcPr>
          <w:p w14:paraId="7F1EDD78" w14:textId="77777777" w:rsidR="00B50050" w:rsidRDefault="00B50050" w:rsidP="0088127C">
            <w:pPr>
              <w:pStyle w:val="OtherTableBody"/>
            </w:pPr>
            <w:r>
              <w:t>ID</w:t>
            </w:r>
          </w:p>
        </w:tc>
        <w:tc>
          <w:tcPr>
            <w:tcW w:w="700" w:type="dxa"/>
          </w:tcPr>
          <w:p w14:paraId="5E2330F0" w14:textId="77777777" w:rsidR="00B50050" w:rsidRDefault="00B50050" w:rsidP="0088127C">
            <w:pPr>
              <w:pStyle w:val="OtherTableBody"/>
            </w:pPr>
          </w:p>
        </w:tc>
        <w:tc>
          <w:tcPr>
            <w:tcW w:w="600" w:type="dxa"/>
          </w:tcPr>
          <w:p w14:paraId="07195A35" w14:textId="77777777" w:rsidR="00B50050" w:rsidRDefault="00B50050" w:rsidP="0088127C">
            <w:pPr>
              <w:pStyle w:val="OtherTableBody"/>
            </w:pPr>
            <w:r>
              <w:t>0178</w:t>
            </w:r>
          </w:p>
        </w:tc>
        <w:tc>
          <w:tcPr>
            <w:tcW w:w="900" w:type="dxa"/>
          </w:tcPr>
          <w:p w14:paraId="72A64FC2" w14:textId="77777777" w:rsidR="00B50050" w:rsidRDefault="00B50050" w:rsidP="0088127C">
            <w:pPr>
              <w:pStyle w:val="OtherTableBody"/>
            </w:pPr>
            <w:r>
              <w:t>8.5.1.3</w:t>
            </w:r>
          </w:p>
        </w:tc>
      </w:tr>
      <w:tr w:rsidR="00B50050" w14:paraId="632623D9" w14:textId="77777777" w:rsidTr="00195548">
        <w:tc>
          <w:tcPr>
            <w:tcW w:w="3500" w:type="dxa"/>
          </w:tcPr>
          <w:p w14:paraId="75673CF0" w14:textId="77777777" w:rsidR="00B50050" w:rsidRDefault="00B50050" w:rsidP="0088127C">
            <w:pPr>
              <w:pStyle w:val="OtherTableBody"/>
            </w:pPr>
            <w:r>
              <w:t>Fill Time</w:t>
            </w:r>
          </w:p>
        </w:tc>
        <w:tc>
          <w:tcPr>
            <w:tcW w:w="700" w:type="dxa"/>
          </w:tcPr>
          <w:p w14:paraId="1499C258" w14:textId="77777777" w:rsidR="00B50050" w:rsidRDefault="00B50050" w:rsidP="0088127C">
            <w:pPr>
              <w:pStyle w:val="OtherTableBody"/>
            </w:pPr>
            <w:r>
              <w:t>02139</w:t>
            </w:r>
          </w:p>
        </w:tc>
        <w:tc>
          <w:tcPr>
            <w:tcW w:w="600" w:type="dxa"/>
          </w:tcPr>
          <w:p w14:paraId="69C166E2" w14:textId="77777777" w:rsidR="00B50050" w:rsidRDefault="00B50050" w:rsidP="0088127C">
            <w:pPr>
              <w:pStyle w:val="OtherTableBody"/>
            </w:pPr>
            <w:r>
              <w:t>SCD</w:t>
            </w:r>
          </w:p>
        </w:tc>
        <w:tc>
          <w:tcPr>
            <w:tcW w:w="600" w:type="dxa"/>
          </w:tcPr>
          <w:p w14:paraId="3B94DFCB" w14:textId="77777777" w:rsidR="00B50050" w:rsidRDefault="00B50050" w:rsidP="0088127C">
            <w:pPr>
              <w:pStyle w:val="OtherTableBody"/>
            </w:pPr>
            <w:r>
              <w:t>36</w:t>
            </w:r>
          </w:p>
        </w:tc>
        <w:tc>
          <w:tcPr>
            <w:tcW w:w="600" w:type="dxa"/>
          </w:tcPr>
          <w:p w14:paraId="595A339B" w14:textId="77777777" w:rsidR="00B50050" w:rsidRDefault="00B50050" w:rsidP="0088127C">
            <w:pPr>
              <w:pStyle w:val="OtherTableBody"/>
            </w:pPr>
            <w:r>
              <w:t>..</w:t>
            </w:r>
          </w:p>
        </w:tc>
        <w:tc>
          <w:tcPr>
            <w:tcW w:w="600" w:type="dxa"/>
          </w:tcPr>
          <w:p w14:paraId="747A985F" w14:textId="77777777" w:rsidR="00B50050" w:rsidRDefault="00B50050" w:rsidP="0088127C">
            <w:pPr>
              <w:pStyle w:val="OtherTableBody"/>
            </w:pPr>
          </w:p>
        </w:tc>
        <w:tc>
          <w:tcPr>
            <w:tcW w:w="600" w:type="dxa"/>
          </w:tcPr>
          <w:p w14:paraId="1E347744" w14:textId="77777777" w:rsidR="00B50050" w:rsidRDefault="00B50050" w:rsidP="0088127C">
            <w:pPr>
              <w:pStyle w:val="OtherTableBody"/>
            </w:pPr>
            <w:r>
              <w:t>CQ</w:t>
            </w:r>
          </w:p>
        </w:tc>
        <w:tc>
          <w:tcPr>
            <w:tcW w:w="700" w:type="dxa"/>
          </w:tcPr>
          <w:p w14:paraId="5DD01DD4" w14:textId="77777777" w:rsidR="00B50050" w:rsidRDefault="00B50050" w:rsidP="0088127C">
            <w:pPr>
              <w:pStyle w:val="OtherTableBody"/>
            </w:pPr>
          </w:p>
        </w:tc>
        <w:tc>
          <w:tcPr>
            <w:tcW w:w="600" w:type="dxa"/>
          </w:tcPr>
          <w:p w14:paraId="14153BB7" w14:textId="77777777" w:rsidR="00B50050" w:rsidRDefault="00B50050" w:rsidP="0088127C">
            <w:pPr>
              <w:pStyle w:val="OtherTableBody"/>
            </w:pPr>
          </w:p>
        </w:tc>
        <w:tc>
          <w:tcPr>
            <w:tcW w:w="900" w:type="dxa"/>
          </w:tcPr>
          <w:p w14:paraId="0DA08BF6" w14:textId="77777777" w:rsidR="00B50050" w:rsidRDefault="00B50050" w:rsidP="0088127C">
            <w:pPr>
              <w:pStyle w:val="OtherTableBody"/>
            </w:pPr>
            <w:r>
              <w:t>17.7.4.36</w:t>
            </w:r>
          </w:p>
        </w:tc>
      </w:tr>
      <w:tr w:rsidR="00B50050" w14:paraId="1D0E8678" w14:textId="77777777" w:rsidTr="00195548">
        <w:tc>
          <w:tcPr>
            <w:tcW w:w="3500" w:type="dxa"/>
          </w:tcPr>
          <w:p w14:paraId="493A209C" w14:textId="77777777" w:rsidR="00B50050" w:rsidRDefault="00B50050" w:rsidP="0088127C">
            <w:pPr>
              <w:pStyle w:val="OtherTableBody"/>
            </w:pPr>
            <w:r>
              <w:t>Filler Appointment ID</w:t>
            </w:r>
          </w:p>
        </w:tc>
        <w:tc>
          <w:tcPr>
            <w:tcW w:w="700" w:type="dxa"/>
          </w:tcPr>
          <w:p w14:paraId="5601E646" w14:textId="77777777" w:rsidR="00B50050" w:rsidRDefault="00B50050" w:rsidP="0088127C">
            <w:pPr>
              <w:pStyle w:val="OtherTableBody"/>
            </w:pPr>
            <w:r>
              <w:t>00861</w:t>
            </w:r>
          </w:p>
        </w:tc>
        <w:tc>
          <w:tcPr>
            <w:tcW w:w="600" w:type="dxa"/>
          </w:tcPr>
          <w:p w14:paraId="21EBF0F6" w14:textId="77777777" w:rsidR="00B50050" w:rsidRDefault="00B50050" w:rsidP="0088127C">
            <w:pPr>
              <w:pStyle w:val="OtherTableBody"/>
            </w:pPr>
            <w:r>
              <w:t>SCH</w:t>
            </w:r>
          </w:p>
        </w:tc>
        <w:tc>
          <w:tcPr>
            <w:tcW w:w="600" w:type="dxa"/>
          </w:tcPr>
          <w:p w14:paraId="7387C590" w14:textId="77777777" w:rsidR="00B50050" w:rsidRDefault="00B50050" w:rsidP="0088127C">
            <w:pPr>
              <w:pStyle w:val="OtherTableBody"/>
            </w:pPr>
            <w:r>
              <w:t>2</w:t>
            </w:r>
          </w:p>
        </w:tc>
        <w:tc>
          <w:tcPr>
            <w:tcW w:w="600" w:type="dxa"/>
          </w:tcPr>
          <w:p w14:paraId="3AB307FE" w14:textId="77777777" w:rsidR="00B50050" w:rsidRDefault="00B50050" w:rsidP="0088127C">
            <w:pPr>
              <w:pStyle w:val="OtherTableBody"/>
            </w:pPr>
            <w:r>
              <w:t>..</w:t>
            </w:r>
          </w:p>
        </w:tc>
        <w:tc>
          <w:tcPr>
            <w:tcW w:w="600" w:type="dxa"/>
          </w:tcPr>
          <w:p w14:paraId="01467DA9" w14:textId="77777777" w:rsidR="00B50050" w:rsidRDefault="00B50050" w:rsidP="0088127C">
            <w:pPr>
              <w:pStyle w:val="OtherTableBody"/>
            </w:pPr>
          </w:p>
        </w:tc>
        <w:tc>
          <w:tcPr>
            <w:tcW w:w="600" w:type="dxa"/>
          </w:tcPr>
          <w:p w14:paraId="084F5C78" w14:textId="77777777" w:rsidR="00B50050" w:rsidRDefault="00B50050" w:rsidP="0088127C">
            <w:pPr>
              <w:pStyle w:val="OtherTableBody"/>
            </w:pPr>
            <w:r>
              <w:t>EI</w:t>
            </w:r>
          </w:p>
        </w:tc>
        <w:tc>
          <w:tcPr>
            <w:tcW w:w="700" w:type="dxa"/>
          </w:tcPr>
          <w:p w14:paraId="679B112E" w14:textId="77777777" w:rsidR="00B50050" w:rsidRDefault="00B50050" w:rsidP="0088127C">
            <w:pPr>
              <w:pStyle w:val="OtherTableBody"/>
            </w:pPr>
          </w:p>
        </w:tc>
        <w:tc>
          <w:tcPr>
            <w:tcW w:w="600" w:type="dxa"/>
          </w:tcPr>
          <w:p w14:paraId="42EEEFC9" w14:textId="77777777" w:rsidR="00B50050" w:rsidRDefault="00B50050" w:rsidP="0088127C">
            <w:pPr>
              <w:pStyle w:val="OtherTableBody"/>
            </w:pPr>
          </w:p>
        </w:tc>
        <w:tc>
          <w:tcPr>
            <w:tcW w:w="900" w:type="dxa"/>
          </w:tcPr>
          <w:p w14:paraId="6371BA8C" w14:textId="77777777" w:rsidR="00B50050" w:rsidRDefault="00B50050" w:rsidP="0088127C">
            <w:pPr>
              <w:pStyle w:val="OtherTableBody"/>
            </w:pPr>
            <w:r>
              <w:t>10.6.2.2</w:t>
            </w:r>
          </w:p>
        </w:tc>
      </w:tr>
      <w:tr w:rsidR="00B50050" w14:paraId="217489DF" w14:textId="77777777" w:rsidTr="00195548">
        <w:tc>
          <w:tcPr>
            <w:tcW w:w="3500" w:type="dxa"/>
          </w:tcPr>
          <w:p w14:paraId="51497BDD" w14:textId="77777777" w:rsidR="00B50050" w:rsidRDefault="00B50050" w:rsidP="0088127C">
            <w:pPr>
              <w:pStyle w:val="OtherTableBody"/>
            </w:pPr>
            <w:r>
              <w:t>Filler Appointment ID</w:t>
            </w:r>
          </w:p>
        </w:tc>
        <w:tc>
          <w:tcPr>
            <w:tcW w:w="700" w:type="dxa"/>
          </w:tcPr>
          <w:p w14:paraId="0B21B810" w14:textId="77777777" w:rsidR="00B50050" w:rsidRDefault="00B50050" w:rsidP="0088127C">
            <w:pPr>
              <w:pStyle w:val="OtherTableBody"/>
            </w:pPr>
            <w:r>
              <w:t>00861</w:t>
            </w:r>
          </w:p>
        </w:tc>
        <w:tc>
          <w:tcPr>
            <w:tcW w:w="600" w:type="dxa"/>
          </w:tcPr>
          <w:p w14:paraId="279EEB12" w14:textId="77777777" w:rsidR="00B50050" w:rsidRDefault="00B50050" w:rsidP="0088127C">
            <w:pPr>
              <w:pStyle w:val="OtherTableBody"/>
            </w:pPr>
            <w:r>
              <w:t>ARQ</w:t>
            </w:r>
          </w:p>
        </w:tc>
        <w:tc>
          <w:tcPr>
            <w:tcW w:w="600" w:type="dxa"/>
          </w:tcPr>
          <w:p w14:paraId="16ACE04B" w14:textId="77777777" w:rsidR="00B50050" w:rsidRDefault="00B50050" w:rsidP="0088127C">
            <w:pPr>
              <w:pStyle w:val="OtherTableBody"/>
            </w:pPr>
            <w:r>
              <w:t>2</w:t>
            </w:r>
          </w:p>
        </w:tc>
        <w:tc>
          <w:tcPr>
            <w:tcW w:w="600" w:type="dxa"/>
          </w:tcPr>
          <w:p w14:paraId="01254D0E" w14:textId="77777777" w:rsidR="00B50050" w:rsidRDefault="00B50050" w:rsidP="0088127C">
            <w:pPr>
              <w:pStyle w:val="OtherTableBody"/>
            </w:pPr>
            <w:r>
              <w:t>..</w:t>
            </w:r>
          </w:p>
        </w:tc>
        <w:tc>
          <w:tcPr>
            <w:tcW w:w="600" w:type="dxa"/>
          </w:tcPr>
          <w:p w14:paraId="0F09C138" w14:textId="77777777" w:rsidR="00B50050" w:rsidRDefault="00B50050" w:rsidP="0088127C">
            <w:pPr>
              <w:pStyle w:val="OtherTableBody"/>
            </w:pPr>
          </w:p>
        </w:tc>
        <w:tc>
          <w:tcPr>
            <w:tcW w:w="600" w:type="dxa"/>
          </w:tcPr>
          <w:p w14:paraId="04463E7E" w14:textId="77777777" w:rsidR="00B50050" w:rsidRDefault="00B50050" w:rsidP="0088127C">
            <w:pPr>
              <w:pStyle w:val="OtherTableBody"/>
            </w:pPr>
            <w:r>
              <w:t>EI</w:t>
            </w:r>
          </w:p>
        </w:tc>
        <w:tc>
          <w:tcPr>
            <w:tcW w:w="700" w:type="dxa"/>
          </w:tcPr>
          <w:p w14:paraId="15D808C8" w14:textId="77777777" w:rsidR="00B50050" w:rsidRDefault="00B50050" w:rsidP="0088127C">
            <w:pPr>
              <w:pStyle w:val="OtherTableBody"/>
            </w:pPr>
          </w:p>
        </w:tc>
        <w:tc>
          <w:tcPr>
            <w:tcW w:w="600" w:type="dxa"/>
          </w:tcPr>
          <w:p w14:paraId="1BD5A7CE" w14:textId="77777777" w:rsidR="00B50050" w:rsidRDefault="00B50050" w:rsidP="0088127C">
            <w:pPr>
              <w:pStyle w:val="OtherTableBody"/>
            </w:pPr>
          </w:p>
        </w:tc>
        <w:tc>
          <w:tcPr>
            <w:tcW w:w="900" w:type="dxa"/>
          </w:tcPr>
          <w:p w14:paraId="6E933C13" w14:textId="77777777" w:rsidR="00B50050" w:rsidRDefault="00B50050" w:rsidP="0088127C">
            <w:pPr>
              <w:pStyle w:val="OtherTableBody"/>
            </w:pPr>
            <w:r>
              <w:t>10.6.1.2</w:t>
            </w:r>
          </w:p>
        </w:tc>
      </w:tr>
      <w:tr w:rsidR="00B50050" w14:paraId="017019D7" w14:textId="77777777" w:rsidTr="00195548">
        <w:tc>
          <w:tcPr>
            <w:tcW w:w="3500" w:type="dxa"/>
          </w:tcPr>
          <w:p w14:paraId="0ED9ED88" w14:textId="77777777" w:rsidR="00B50050" w:rsidRDefault="00B50050" w:rsidP="0088127C">
            <w:pPr>
              <w:pStyle w:val="OtherTableBody"/>
            </w:pPr>
            <w:r>
              <w:t>Filler Contact Address</w:t>
            </w:r>
          </w:p>
        </w:tc>
        <w:tc>
          <w:tcPr>
            <w:tcW w:w="700" w:type="dxa"/>
          </w:tcPr>
          <w:p w14:paraId="597A32C0" w14:textId="77777777" w:rsidR="00B50050" w:rsidRDefault="00B50050" w:rsidP="0088127C">
            <w:pPr>
              <w:pStyle w:val="OtherTableBody"/>
            </w:pPr>
            <w:r>
              <w:t>00887</w:t>
            </w:r>
          </w:p>
        </w:tc>
        <w:tc>
          <w:tcPr>
            <w:tcW w:w="600" w:type="dxa"/>
          </w:tcPr>
          <w:p w14:paraId="3FF9E05E" w14:textId="77777777" w:rsidR="00B50050" w:rsidRDefault="00B50050" w:rsidP="0088127C">
            <w:pPr>
              <w:pStyle w:val="OtherTableBody"/>
            </w:pPr>
            <w:r>
              <w:t>SCH</w:t>
            </w:r>
          </w:p>
        </w:tc>
        <w:tc>
          <w:tcPr>
            <w:tcW w:w="600" w:type="dxa"/>
          </w:tcPr>
          <w:p w14:paraId="70215036" w14:textId="77777777" w:rsidR="00B50050" w:rsidRDefault="00B50050" w:rsidP="0088127C">
            <w:pPr>
              <w:pStyle w:val="OtherTableBody"/>
            </w:pPr>
            <w:r>
              <w:t>18</w:t>
            </w:r>
          </w:p>
        </w:tc>
        <w:tc>
          <w:tcPr>
            <w:tcW w:w="600" w:type="dxa"/>
          </w:tcPr>
          <w:p w14:paraId="490F0E32" w14:textId="77777777" w:rsidR="00B50050" w:rsidRDefault="00B50050" w:rsidP="0088127C">
            <w:pPr>
              <w:pStyle w:val="OtherTableBody"/>
            </w:pPr>
            <w:r>
              <w:t>..</w:t>
            </w:r>
          </w:p>
        </w:tc>
        <w:tc>
          <w:tcPr>
            <w:tcW w:w="600" w:type="dxa"/>
          </w:tcPr>
          <w:p w14:paraId="61A06143" w14:textId="77777777" w:rsidR="00B50050" w:rsidRDefault="00B50050" w:rsidP="0088127C">
            <w:pPr>
              <w:pStyle w:val="OtherTableBody"/>
            </w:pPr>
          </w:p>
        </w:tc>
        <w:tc>
          <w:tcPr>
            <w:tcW w:w="600" w:type="dxa"/>
          </w:tcPr>
          <w:p w14:paraId="60C04405" w14:textId="77777777" w:rsidR="00B50050" w:rsidRDefault="00B50050" w:rsidP="0088127C">
            <w:pPr>
              <w:pStyle w:val="OtherTableBody"/>
            </w:pPr>
            <w:r>
              <w:t>XAD</w:t>
            </w:r>
          </w:p>
        </w:tc>
        <w:tc>
          <w:tcPr>
            <w:tcW w:w="700" w:type="dxa"/>
          </w:tcPr>
          <w:p w14:paraId="4AFE573F" w14:textId="77777777" w:rsidR="00B50050" w:rsidRDefault="00B50050" w:rsidP="0088127C">
            <w:pPr>
              <w:pStyle w:val="OtherTableBody"/>
            </w:pPr>
            <w:r>
              <w:t>Y</w:t>
            </w:r>
          </w:p>
        </w:tc>
        <w:tc>
          <w:tcPr>
            <w:tcW w:w="600" w:type="dxa"/>
          </w:tcPr>
          <w:p w14:paraId="1A65E727" w14:textId="77777777" w:rsidR="00B50050" w:rsidRDefault="00B50050" w:rsidP="0088127C">
            <w:pPr>
              <w:pStyle w:val="OtherTableBody"/>
            </w:pPr>
          </w:p>
        </w:tc>
        <w:tc>
          <w:tcPr>
            <w:tcW w:w="900" w:type="dxa"/>
          </w:tcPr>
          <w:p w14:paraId="52617FC9" w14:textId="77777777" w:rsidR="00B50050" w:rsidRDefault="00B50050" w:rsidP="0088127C">
            <w:pPr>
              <w:pStyle w:val="OtherTableBody"/>
            </w:pPr>
            <w:r>
              <w:t>10.6.2.18</w:t>
            </w:r>
          </w:p>
        </w:tc>
      </w:tr>
      <w:tr w:rsidR="00B50050" w14:paraId="502171A6" w14:textId="77777777" w:rsidTr="00195548">
        <w:tc>
          <w:tcPr>
            <w:tcW w:w="3500" w:type="dxa"/>
          </w:tcPr>
          <w:p w14:paraId="449BFC16" w14:textId="77777777" w:rsidR="00B50050" w:rsidRDefault="00B50050" w:rsidP="0088127C">
            <w:pPr>
              <w:pStyle w:val="OtherTableBody"/>
            </w:pPr>
            <w:r>
              <w:t>Filler Contact Location</w:t>
            </w:r>
          </w:p>
        </w:tc>
        <w:tc>
          <w:tcPr>
            <w:tcW w:w="700" w:type="dxa"/>
          </w:tcPr>
          <w:p w14:paraId="2F22AD90" w14:textId="77777777" w:rsidR="00B50050" w:rsidRDefault="00B50050" w:rsidP="0088127C">
            <w:pPr>
              <w:pStyle w:val="OtherTableBody"/>
            </w:pPr>
            <w:r>
              <w:t>00888</w:t>
            </w:r>
          </w:p>
        </w:tc>
        <w:tc>
          <w:tcPr>
            <w:tcW w:w="600" w:type="dxa"/>
          </w:tcPr>
          <w:p w14:paraId="60693CE2" w14:textId="77777777" w:rsidR="00B50050" w:rsidRDefault="00B50050" w:rsidP="0088127C">
            <w:pPr>
              <w:pStyle w:val="OtherTableBody"/>
            </w:pPr>
            <w:r>
              <w:t>SCH</w:t>
            </w:r>
          </w:p>
        </w:tc>
        <w:tc>
          <w:tcPr>
            <w:tcW w:w="600" w:type="dxa"/>
          </w:tcPr>
          <w:p w14:paraId="4051A68F" w14:textId="77777777" w:rsidR="00B50050" w:rsidRDefault="00B50050" w:rsidP="0088127C">
            <w:pPr>
              <w:pStyle w:val="OtherTableBody"/>
            </w:pPr>
            <w:r>
              <w:t>19</w:t>
            </w:r>
          </w:p>
        </w:tc>
        <w:tc>
          <w:tcPr>
            <w:tcW w:w="600" w:type="dxa"/>
          </w:tcPr>
          <w:p w14:paraId="176F8A7A" w14:textId="77777777" w:rsidR="00B50050" w:rsidRDefault="00B50050" w:rsidP="0088127C">
            <w:pPr>
              <w:pStyle w:val="OtherTableBody"/>
            </w:pPr>
            <w:r>
              <w:t>..</w:t>
            </w:r>
          </w:p>
        </w:tc>
        <w:tc>
          <w:tcPr>
            <w:tcW w:w="600" w:type="dxa"/>
          </w:tcPr>
          <w:p w14:paraId="2D202B96" w14:textId="77777777" w:rsidR="00B50050" w:rsidRDefault="00B50050" w:rsidP="0088127C">
            <w:pPr>
              <w:pStyle w:val="OtherTableBody"/>
            </w:pPr>
          </w:p>
        </w:tc>
        <w:tc>
          <w:tcPr>
            <w:tcW w:w="600" w:type="dxa"/>
          </w:tcPr>
          <w:p w14:paraId="4634D4FC" w14:textId="77777777" w:rsidR="00B50050" w:rsidRDefault="00B50050" w:rsidP="0088127C">
            <w:pPr>
              <w:pStyle w:val="OtherTableBody"/>
            </w:pPr>
            <w:r>
              <w:t>PL</w:t>
            </w:r>
          </w:p>
        </w:tc>
        <w:tc>
          <w:tcPr>
            <w:tcW w:w="700" w:type="dxa"/>
          </w:tcPr>
          <w:p w14:paraId="73DBA9ED" w14:textId="77777777" w:rsidR="00B50050" w:rsidRDefault="00B50050" w:rsidP="0088127C">
            <w:pPr>
              <w:pStyle w:val="OtherTableBody"/>
            </w:pPr>
          </w:p>
        </w:tc>
        <w:tc>
          <w:tcPr>
            <w:tcW w:w="600" w:type="dxa"/>
          </w:tcPr>
          <w:p w14:paraId="4D12D5E5" w14:textId="77777777" w:rsidR="00B50050" w:rsidRDefault="00B50050" w:rsidP="0088127C">
            <w:pPr>
              <w:pStyle w:val="OtherTableBody"/>
            </w:pPr>
          </w:p>
        </w:tc>
        <w:tc>
          <w:tcPr>
            <w:tcW w:w="900" w:type="dxa"/>
          </w:tcPr>
          <w:p w14:paraId="66A48223" w14:textId="77777777" w:rsidR="00B50050" w:rsidRDefault="00B50050" w:rsidP="0088127C">
            <w:pPr>
              <w:pStyle w:val="OtherTableBody"/>
            </w:pPr>
            <w:r>
              <w:t>10.6.2.19</w:t>
            </w:r>
          </w:p>
        </w:tc>
      </w:tr>
      <w:tr w:rsidR="00B50050" w14:paraId="44526B9E" w14:textId="77777777" w:rsidTr="00195548">
        <w:tc>
          <w:tcPr>
            <w:tcW w:w="3500" w:type="dxa"/>
          </w:tcPr>
          <w:p w14:paraId="2E11CD97" w14:textId="77777777" w:rsidR="00B50050" w:rsidRDefault="00B50050" w:rsidP="0088127C">
            <w:pPr>
              <w:pStyle w:val="OtherTableBody"/>
            </w:pPr>
            <w:r>
              <w:t>Filler Contact Person</w:t>
            </w:r>
          </w:p>
        </w:tc>
        <w:tc>
          <w:tcPr>
            <w:tcW w:w="700" w:type="dxa"/>
          </w:tcPr>
          <w:p w14:paraId="7C08DCFD" w14:textId="77777777" w:rsidR="00B50050" w:rsidRDefault="00B50050" w:rsidP="0088127C">
            <w:pPr>
              <w:pStyle w:val="OtherTableBody"/>
            </w:pPr>
            <w:r>
              <w:t>00885</w:t>
            </w:r>
          </w:p>
        </w:tc>
        <w:tc>
          <w:tcPr>
            <w:tcW w:w="600" w:type="dxa"/>
          </w:tcPr>
          <w:p w14:paraId="7B12CC85" w14:textId="77777777" w:rsidR="00B50050" w:rsidRDefault="00B50050" w:rsidP="0088127C">
            <w:pPr>
              <w:pStyle w:val="OtherTableBody"/>
            </w:pPr>
            <w:r>
              <w:t>SCH</w:t>
            </w:r>
          </w:p>
        </w:tc>
        <w:tc>
          <w:tcPr>
            <w:tcW w:w="600" w:type="dxa"/>
          </w:tcPr>
          <w:p w14:paraId="1B3CF8D7" w14:textId="77777777" w:rsidR="00B50050" w:rsidRDefault="00B50050" w:rsidP="0088127C">
            <w:pPr>
              <w:pStyle w:val="OtherTableBody"/>
            </w:pPr>
            <w:r>
              <w:t>16</w:t>
            </w:r>
          </w:p>
        </w:tc>
        <w:tc>
          <w:tcPr>
            <w:tcW w:w="600" w:type="dxa"/>
          </w:tcPr>
          <w:p w14:paraId="0D230096" w14:textId="77777777" w:rsidR="00B50050" w:rsidRDefault="00B50050" w:rsidP="0088127C">
            <w:pPr>
              <w:pStyle w:val="OtherTableBody"/>
            </w:pPr>
            <w:r>
              <w:t>..</w:t>
            </w:r>
          </w:p>
        </w:tc>
        <w:tc>
          <w:tcPr>
            <w:tcW w:w="600" w:type="dxa"/>
          </w:tcPr>
          <w:p w14:paraId="12DA41FA" w14:textId="77777777" w:rsidR="00B50050" w:rsidRDefault="00B50050" w:rsidP="0088127C">
            <w:pPr>
              <w:pStyle w:val="OtherTableBody"/>
            </w:pPr>
          </w:p>
        </w:tc>
        <w:tc>
          <w:tcPr>
            <w:tcW w:w="600" w:type="dxa"/>
          </w:tcPr>
          <w:p w14:paraId="5A21D23C" w14:textId="77777777" w:rsidR="00B50050" w:rsidRDefault="00B50050" w:rsidP="0088127C">
            <w:pPr>
              <w:pStyle w:val="OtherTableBody"/>
            </w:pPr>
            <w:r>
              <w:t>XCN</w:t>
            </w:r>
          </w:p>
        </w:tc>
        <w:tc>
          <w:tcPr>
            <w:tcW w:w="700" w:type="dxa"/>
          </w:tcPr>
          <w:p w14:paraId="5E8B2D66" w14:textId="77777777" w:rsidR="00B50050" w:rsidRDefault="00B50050" w:rsidP="0088127C">
            <w:pPr>
              <w:pStyle w:val="OtherTableBody"/>
            </w:pPr>
            <w:r>
              <w:t>Y</w:t>
            </w:r>
          </w:p>
        </w:tc>
        <w:tc>
          <w:tcPr>
            <w:tcW w:w="600" w:type="dxa"/>
          </w:tcPr>
          <w:p w14:paraId="1C598796" w14:textId="77777777" w:rsidR="00B50050" w:rsidRDefault="00B50050" w:rsidP="0088127C">
            <w:pPr>
              <w:pStyle w:val="OtherTableBody"/>
            </w:pPr>
          </w:p>
        </w:tc>
        <w:tc>
          <w:tcPr>
            <w:tcW w:w="900" w:type="dxa"/>
          </w:tcPr>
          <w:p w14:paraId="31B33DB1" w14:textId="77777777" w:rsidR="00B50050" w:rsidRDefault="00B50050" w:rsidP="0088127C">
            <w:pPr>
              <w:pStyle w:val="OtherTableBody"/>
            </w:pPr>
            <w:r>
              <w:t>10.6.2.16</w:t>
            </w:r>
          </w:p>
        </w:tc>
      </w:tr>
      <w:tr w:rsidR="00B50050" w14:paraId="1D0A6A8D" w14:textId="77777777" w:rsidTr="00195548">
        <w:tc>
          <w:tcPr>
            <w:tcW w:w="3500" w:type="dxa"/>
          </w:tcPr>
          <w:p w14:paraId="28F76EB5" w14:textId="77777777" w:rsidR="00B50050" w:rsidRDefault="00B50050" w:rsidP="0088127C">
            <w:pPr>
              <w:pStyle w:val="OtherTableBody"/>
            </w:pPr>
            <w:r>
              <w:t>Filler Contact Phone Number</w:t>
            </w:r>
          </w:p>
        </w:tc>
        <w:tc>
          <w:tcPr>
            <w:tcW w:w="700" w:type="dxa"/>
          </w:tcPr>
          <w:p w14:paraId="375ED538" w14:textId="77777777" w:rsidR="00B50050" w:rsidRDefault="00B50050" w:rsidP="0088127C">
            <w:pPr>
              <w:pStyle w:val="OtherTableBody"/>
            </w:pPr>
            <w:r>
              <w:t>00886</w:t>
            </w:r>
          </w:p>
        </w:tc>
        <w:tc>
          <w:tcPr>
            <w:tcW w:w="600" w:type="dxa"/>
          </w:tcPr>
          <w:p w14:paraId="4C26996A" w14:textId="77777777" w:rsidR="00B50050" w:rsidRDefault="00B50050" w:rsidP="0088127C">
            <w:pPr>
              <w:pStyle w:val="OtherTableBody"/>
            </w:pPr>
            <w:r>
              <w:t>SCH</w:t>
            </w:r>
          </w:p>
        </w:tc>
        <w:tc>
          <w:tcPr>
            <w:tcW w:w="600" w:type="dxa"/>
          </w:tcPr>
          <w:p w14:paraId="7FD849B3" w14:textId="77777777" w:rsidR="00B50050" w:rsidRDefault="00B50050" w:rsidP="0088127C">
            <w:pPr>
              <w:pStyle w:val="OtherTableBody"/>
            </w:pPr>
            <w:r>
              <w:t>17</w:t>
            </w:r>
          </w:p>
        </w:tc>
        <w:tc>
          <w:tcPr>
            <w:tcW w:w="600" w:type="dxa"/>
          </w:tcPr>
          <w:p w14:paraId="27906232" w14:textId="77777777" w:rsidR="00B50050" w:rsidRDefault="00B50050" w:rsidP="0088127C">
            <w:pPr>
              <w:pStyle w:val="OtherTableBody"/>
            </w:pPr>
            <w:r>
              <w:t>..</w:t>
            </w:r>
          </w:p>
        </w:tc>
        <w:tc>
          <w:tcPr>
            <w:tcW w:w="600" w:type="dxa"/>
          </w:tcPr>
          <w:p w14:paraId="6913EFE7" w14:textId="77777777" w:rsidR="00B50050" w:rsidRDefault="00B50050" w:rsidP="0088127C">
            <w:pPr>
              <w:pStyle w:val="OtherTableBody"/>
            </w:pPr>
          </w:p>
        </w:tc>
        <w:tc>
          <w:tcPr>
            <w:tcW w:w="600" w:type="dxa"/>
          </w:tcPr>
          <w:p w14:paraId="3CE765A8" w14:textId="77777777" w:rsidR="00B50050" w:rsidRDefault="00B50050" w:rsidP="0088127C">
            <w:pPr>
              <w:pStyle w:val="OtherTableBody"/>
            </w:pPr>
            <w:r>
              <w:t>XTN</w:t>
            </w:r>
          </w:p>
        </w:tc>
        <w:tc>
          <w:tcPr>
            <w:tcW w:w="700" w:type="dxa"/>
          </w:tcPr>
          <w:p w14:paraId="1433B7B9" w14:textId="77777777" w:rsidR="00B50050" w:rsidRDefault="00B50050" w:rsidP="0088127C">
            <w:pPr>
              <w:pStyle w:val="OtherTableBody"/>
            </w:pPr>
          </w:p>
        </w:tc>
        <w:tc>
          <w:tcPr>
            <w:tcW w:w="600" w:type="dxa"/>
          </w:tcPr>
          <w:p w14:paraId="1F1BF7F2" w14:textId="77777777" w:rsidR="00B50050" w:rsidRDefault="00B50050" w:rsidP="0088127C">
            <w:pPr>
              <w:pStyle w:val="OtherTableBody"/>
            </w:pPr>
          </w:p>
        </w:tc>
        <w:tc>
          <w:tcPr>
            <w:tcW w:w="900" w:type="dxa"/>
          </w:tcPr>
          <w:p w14:paraId="0F03BA30" w14:textId="77777777" w:rsidR="00B50050" w:rsidRDefault="00B50050" w:rsidP="0088127C">
            <w:pPr>
              <w:pStyle w:val="OtherTableBody"/>
            </w:pPr>
            <w:r>
              <w:t>10.6.2.17</w:t>
            </w:r>
          </w:p>
        </w:tc>
      </w:tr>
      <w:tr w:rsidR="00B50050" w14:paraId="4BF5C674" w14:textId="77777777" w:rsidTr="00195548">
        <w:tc>
          <w:tcPr>
            <w:tcW w:w="3500" w:type="dxa"/>
          </w:tcPr>
          <w:p w14:paraId="33A67605" w14:textId="77777777" w:rsidR="00B50050" w:rsidRDefault="00B50050" w:rsidP="0088127C">
            <w:pPr>
              <w:pStyle w:val="OtherTableBody"/>
            </w:pPr>
            <w:r>
              <w:t>Filler Field 1 +</w:t>
            </w:r>
          </w:p>
        </w:tc>
        <w:tc>
          <w:tcPr>
            <w:tcW w:w="700" w:type="dxa"/>
          </w:tcPr>
          <w:p w14:paraId="140A6CA5" w14:textId="77777777" w:rsidR="00B50050" w:rsidRDefault="00B50050" w:rsidP="0088127C">
            <w:pPr>
              <w:pStyle w:val="OtherTableBody"/>
            </w:pPr>
            <w:r>
              <w:t>00253</w:t>
            </w:r>
          </w:p>
        </w:tc>
        <w:tc>
          <w:tcPr>
            <w:tcW w:w="600" w:type="dxa"/>
          </w:tcPr>
          <w:p w14:paraId="6EF6ACB6" w14:textId="77777777" w:rsidR="00B50050" w:rsidRDefault="00B50050" w:rsidP="0088127C">
            <w:pPr>
              <w:pStyle w:val="OtherTableBody"/>
            </w:pPr>
            <w:r>
              <w:t>OBR</w:t>
            </w:r>
          </w:p>
        </w:tc>
        <w:tc>
          <w:tcPr>
            <w:tcW w:w="600" w:type="dxa"/>
          </w:tcPr>
          <w:p w14:paraId="084CB9DB" w14:textId="77777777" w:rsidR="00B50050" w:rsidRDefault="00B50050" w:rsidP="0088127C">
            <w:pPr>
              <w:pStyle w:val="OtherTableBody"/>
            </w:pPr>
            <w:r>
              <w:t>20</w:t>
            </w:r>
          </w:p>
        </w:tc>
        <w:tc>
          <w:tcPr>
            <w:tcW w:w="600" w:type="dxa"/>
          </w:tcPr>
          <w:p w14:paraId="0282C43B" w14:textId="77777777" w:rsidR="00B50050" w:rsidRDefault="00B50050" w:rsidP="0088127C">
            <w:pPr>
              <w:pStyle w:val="OtherTableBody"/>
            </w:pPr>
            <w:r>
              <w:t>..</w:t>
            </w:r>
          </w:p>
        </w:tc>
        <w:tc>
          <w:tcPr>
            <w:tcW w:w="600" w:type="dxa"/>
          </w:tcPr>
          <w:p w14:paraId="6DAEAB5A" w14:textId="77777777" w:rsidR="00B50050" w:rsidRDefault="00B50050" w:rsidP="0088127C">
            <w:pPr>
              <w:pStyle w:val="OtherTableBody"/>
            </w:pPr>
            <w:r>
              <w:t>199=</w:t>
            </w:r>
          </w:p>
        </w:tc>
        <w:tc>
          <w:tcPr>
            <w:tcW w:w="600" w:type="dxa"/>
          </w:tcPr>
          <w:p w14:paraId="60F08412" w14:textId="77777777" w:rsidR="00B50050" w:rsidRDefault="00B50050" w:rsidP="0088127C">
            <w:pPr>
              <w:pStyle w:val="OtherTableBody"/>
            </w:pPr>
            <w:r>
              <w:t>ST</w:t>
            </w:r>
          </w:p>
        </w:tc>
        <w:tc>
          <w:tcPr>
            <w:tcW w:w="700" w:type="dxa"/>
          </w:tcPr>
          <w:p w14:paraId="0607985C" w14:textId="77777777" w:rsidR="00B50050" w:rsidRDefault="00B50050" w:rsidP="0088127C">
            <w:pPr>
              <w:pStyle w:val="OtherTableBody"/>
            </w:pPr>
          </w:p>
        </w:tc>
        <w:tc>
          <w:tcPr>
            <w:tcW w:w="600" w:type="dxa"/>
          </w:tcPr>
          <w:p w14:paraId="6C6CB186" w14:textId="77777777" w:rsidR="00B50050" w:rsidRDefault="00B50050" w:rsidP="0088127C">
            <w:pPr>
              <w:pStyle w:val="OtherTableBody"/>
            </w:pPr>
          </w:p>
        </w:tc>
        <w:tc>
          <w:tcPr>
            <w:tcW w:w="900" w:type="dxa"/>
          </w:tcPr>
          <w:p w14:paraId="20E3530C" w14:textId="77777777" w:rsidR="00B50050" w:rsidRDefault="00B50050" w:rsidP="0088127C">
            <w:pPr>
              <w:pStyle w:val="OtherTableBody"/>
            </w:pPr>
            <w:r>
              <w:t>4.5.3.20</w:t>
            </w:r>
          </w:p>
        </w:tc>
      </w:tr>
      <w:tr w:rsidR="00B50050" w14:paraId="34F9FE2B" w14:textId="77777777" w:rsidTr="00195548">
        <w:tc>
          <w:tcPr>
            <w:tcW w:w="3500" w:type="dxa"/>
          </w:tcPr>
          <w:p w14:paraId="2ECB3AD7" w14:textId="77777777" w:rsidR="00B50050" w:rsidRDefault="00B50050" w:rsidP="0088127C">
            <w:pPr>
              <w:pStyle w:val="OtherTableBody"/>
            </w:pPr>
            <w:r>
              <w:t>Filler Field 2 +</w:t>
            </w:r>
          </w:p>
        </w:tc>
        <w:tc>
          <w:tcPr>
            <w:tcW w:w="700" w:type="dxa"/>
          </w:tcPr>
          <w:p w14:paraId="459D16C2" w14:textId="77777777" w:rsidR="00B50050" w:rsidRDefault="00B50050" w:rsidP="0088127C">
            <w:pPr>
              <w:pStyle w:val="OtherTableBody"/>
            </w:pPr>
            <w:r>
              <w:t>00254</w:t>
            </w:r>
          </w:p>
        </w:tc>
        <w:tc>
          <w:tcPr>
            <w:tcW w:w="600" w:type="dxa"/>
          </w:tcPr>
          <w:p w14:paraId="367EE359" w14:textId="77777777" w:rsidR="00B50050" w:rsidRDefault="00B50050" w:rsidP="0088127C">
            <w:pPr>
              <w:pStyle w:val="OtherTableBody"/>
            </w:pPr>
            <w:r>
              <w:t>OBR</w:t>
            </w:r>
          </w:p>
        </w:tc>
        <w:tc>
          <w:tcPr>
            <w:tcW w:w="600" w:type="dxa"/>
          </w:tcPr>
          <w:p w14:paraId="3CE4A320" w14:textId="77777777" w:rsidR="00B50050" w:rsidRDefault="00B50050" w:rsidP="0088127C">
            <w:pPr>
              <w:pStyle w:val="OtherTableBody"/>
            </w:pPr>
            <w:r>
              <w:t>21</w:t>
            </w:r>
          </w:p>
        </w:tc>
        <w:tc>
          <w:tcPr>
            <w:tcW w:w="600" w:type="dxa"/>
          </w:tcPr>
          <w:p w14:paraId="2A52DBA4" w14:textId="77777777" w:rsidR="00B50050" w:rsidRDefault="00B50050" w:rsidP="0088127C">
            <w:pPr>
              <w:pStyle w:val="OtherTableBody"/>
            </w:pPr>
            <w:r>
              <w:t>..</w:t>
            </w:r>
          </w:p>
        </w:tc>
        <w:tc>
          <w:tcPr>
            <w:tcW w:w="600" w:type="dxa"/>
          </w:tcPr>
          <w:p w14:paraId="47C0F453" w14:textId="77777777" w:rsidR="00B50050" w:rsidRDefault="00B50050" w:rsidP="0088127C">
            <w:pPr>
              <w:pStyle w:val="OtherTableBody"/>
            </w:pPr>
            <w:r>
              <w:t>199=</w:t>
            </w:r>
          </w:p>
        </w:tc>
        <w:tc>
          <w:tcPr>
            <w:tcW w:w="600" w:type="dxa"/>
          </w:tcPr>
          <w:p w14:paraId="5069F482" w14:textId="77777777" w:rsidR="00B50050" w:rsidRDefault="00B50050" w:rsidP="0088127C">
            <w:pPr>
              <w:pStyle w:val="OtherTableBody"/>
            </w:pPr>
            <w:r>
              <w:t>ST</w:t>
            </w:r>
          </w:p>
        </w:tc>
        <w:tc>
          <w:tcPr>
            <w:tcW w:w="700" w:type="dxa"/>
          </w:tcPr>
          <w:p w14:paraId="0BD60FB3" w14:textId="77777777" w:rsidR="00B50050" w:rsidRDefault="00B50050" w:rsidP="0088127C">
            <w:pPr>
              <w:pStyle w:val="OtherTableBody"/>
            </w:pPr>
          </w:p>
        </w:tc>
        <w:tc>
          <w:tcPr>
            <w:tcW w:w="600" w:type="dxa"/>
          </w:tcPr>
          <w:p w14:paraId="2E24EBCB" w14:textId="77777777" w:rsidR="00B50050" w:rsidRDefault="00B50050" w:rsidP="0088127C">
            <w:pPr>
              <w:pStyle w:val="OtherTableBody"/>
            </w:pPr>
          </w:p>
        </w:tc>
        <w:tc>
          <w:tcPr>
            <w:tcW w:w="900" w:type="dxa"/>
          </w:tcPr>
          <w:p w14:paraId="59769333" w14:textId="77777777" w:rsidR="00B50050" w:rsidRDefault="00B50050" w:rsidP="0088127C">
            <w:pPr>
              <w:pStyle w:val="OtherTableBody"/>
            </w:pPr>
            <w:r>
              <w:t>4.5.3.21</w:t>
            </w:r>
          </w:p>
        </w:tc>
      </w:tr>
      <w:tr w:rsidR="00B50050" w14:paraId="622FA4E0" w14:textId="77777777" w:rsidTr="00195548">
        <w:tc>
          <w:tcPr>
            <w:tcW w:w="3500" w:type="dxa"/>
          </w:tcPr>
          <w:p w14:paraId="75988E03" w14:textId="77777777" w:rsidR="00B50050" w:rsidRDefault="00B50050" w:rsidP="0088127C">
            <w:pPr>
              <w:pStyle w:val="OtherTableBody"/>
            </w:pPr>
            <w:r>
              <w:t>Filler Order Group Number</w:t>
            </w:r>
          </w:p>
        </w:tc>
        <w:tc>
          <w:tcPr>
            <w:tcW w:w="700" w:type="dxa"/>
          </w:tcPr>
          <w:p w14:paraId="788CF37C" w14:textId="77777777" w:rsidR="00B50050" w:rsidRDefault="00B50050" w:rsidP="0088127C">
            <w:pPr>
              <w:pStyle w:val="OtherTableBody"/>
            </w:pPr>
            <w:r>
              <w:t>02482</w:t>
            </w:r>
          </w:p>
        </w:tc>
        <w:tc>
          <w:tcPr>
            <w:tcW w:w="600" w:type="dxa"/>
          </w:tcPr>
          <w:p w14:paraId="5265D98D" w14:textId="77777777" w:rsidR="00B50050" w:rsidRDefault="00B50050" w:rsidP="0088127C">
            <w:pPr>
              <w:pStyle w:val="OtherTableBody"/>
            </w:pPr>
            <w:r>
              <w:t>ORC</w:t>
            </w:r>
          </w:p>
        </w:tc>
        <w:tc>
          <w:tcPr>
            <w:tcW w:w="600" w:type="dxa"/>
          </w:tcPr>
          <w:p w14:paraId="2857D9A7" w14:textId="77777777" w:rsidR="00B50050" w:rsidRDefault="00B50050" w:rsidP="0088127C">
            <w:pPr>
              <w:pStyle w:val="OtherTableBody"/>
            </w:pPr>
            <w:r>
              <w:t>38</w:t>
            </w:r>
          </w:p>
        </w:tc>
        <w:tc>
          <w:tcPr>
            <w:tcW w:w="600" w:type="dxa"/>
          </w:tcPr>
          <w:p w14:paraId="4D45B6EE" w14:textId="77777777" w:rsidR="00B50050" w:rsidRDefault="00B50050" w:rsidP="0088127C">
            <w:pPr>
              <w:pStyle w:val="OtherTableBody"/>
            </w:pPr>
            <w:r>
              <w:t>..</w:t>
            </w:r>
          </w:p>
        </w:tc>
        <w:tc>
          <w:tcPr>
            <w:tcW w:w="600" w:type="dxa"/>
          </w:tcPr>
          <w:p w14:paraId="0687AB72" w14:textId="77777777" w:rsidR="00B50050" w:rsidRDefault="00B50050" w:rsidP="0088127C">
            <w:pPr>
              <w:pStyle w:val="OtherTableBody"/>
            </w:pPr>
          </w:p>
        </w:tc>
        <w:tc>
          <w:tcPr>
            <w:tcW w:w="600" w:type="dxa"/>
          </w:tcPr>
          <w:p w14:paraId="1DC8E5DF" w14:textId="77777777" w:rsidR="00B50050" w:rsidRDefault="00B50050" w:rsidP="0088127C">
            <w:pPr>
              <w:pStyle w:val="OtherTableBody"/>
            </w:pPr>
            <w:r>
              <w:t>EI</w:t>
            </w:r>
          </w:p>
        </w:tc>
        <w:tc>
          <w:tcPr>
            <w:tcW w:w="700" w:type="dxa"/>
          </w:tcPr>
          <w:p w14:paraId="3F274AFE" w14:textId="77777777" w:rsidR="00B50050" w:rsidRDefault="00B50050" w:rsidP="0088127C">
            <w:pPr>
              <w:pStyle w:val="OtherTableBody"/>
            </w:pPr>
          </w:p>
        </w:tc>
        <w:tc>
          <w:tcPr>
            <w:tcW w:w="600" w:type="dxa"/>
          </w:tcPr>
          <w:p w14:paraId="6174C7D7" w14:textId="77777777" w:rsidR="00B50050" w:rsidRDefault="00B50050" w:rsidP="0088127C">
            <w:pPr>
              <w:pStyle w:val="OtherTableBody"/>
            </w:pPr>
          </w:p>
        </w:tc>
        <w:tc>
          <w:tcPr>
            <w:tcW w:w="900" w:type="dxa"/>
          </w:tcPr>
          <w:p w14:paraId="58236D94" w14:textId="77777777" w:rsidR="00B50050" w:rsidRDefault="00B50050" w:rsidP="0088127C">
            <w:pPr>
              <w:pStyle w:val="OtherTableBody"/>
            </w:pPr>
            <w:r>
              <w:t>4.5.1.38</w:t>
            </w:r>
          </w:p>
        </w:tc>
      </w:tr>
      <w:tr w:rsidR="00B50050" w14:paraId="13B32C86" w14:textId="77777777" w:rsidTr="00195548">
        <w:tc>
          <w:tcPr>
            <w:tcW w:w="3500" w:type="dxa"/>
          </w:tcPr>
          <w:p w14:paraId="58D5049C" w14:textId="77777777" w:rsidR="00B50050" w:rsidRDefault="00B50050" w:rsidP="0088127C">
            <w:pPr>
              <w:pStyle w:val="OtherTableBody"/>
            </w:pPr>
            <w:r>
              <w:t>Filler Order Number</w:t>
            </w:r>
          </w:p>
        </w:tc>
        <w:tc>
          <w:tcPr>
            <w:tcW w:w="700" w:type="dxa"/>
          </w:tcPr>
          <w:p w14:paraId="7F1EA956" w14:textId="77777777" w:rsidR="00B50050" w:rsidRDefault="00B50050" w:rsidP="0088127C">
            <w:pPr>
              <w:pStyle w:val="OtherTableBody"/>
            </w:pPr>
            <w:r>
              <w:t>00217</w:t>
            </w:r>
          </w:p>
        </w:tc>
        <w:tc>
          <w:tcPr>
            <w:tcW w:w="600" w:type="dxa"/>
          </w:tcPr>
          <w:p w14:paraId="5653522F" w14:textId="77777777" w:rsidR="00B50050" w:rsidRDefault="00B50050" w:rsidP="0088127C">
            <w:pPr>
              <w:pStyle w:val="OtherTableBody"/>
            </w:pPr>
            <w:r>
              <w:t>OBR</w:t>
            </w:r>
          </w:p>
        </w:tc>
        <w:tc>
          <w:tcPr>
            <w:tcW w:w="600" w:type="dxa"/>
          </w:tcPr>
          <w:p w14:paraId="5584BE59" w14:textId="77777777" w:rsidR="00B50050" w:rsidRDefault="00B50050" w:rsidP="0088127C">
            <w:pPr>
              <w:pStyle w:val="OtherTableBody"/>
            </w:pPr>
            <w:r>
              <w:t>3</w:t>
            </w:r>
          </w:p>
        </w:tc>
        <w:tc>
          <w:tcPr>
            <w:tcW w:w="600" w:type="dxa"/>
          </w:tcPr>
          <w:p w14:paraId="60873E09" w14:textId="77777777" w:rsidR="00B50050" w:rsidRDefault="00B50050" w:rsidP="0088127C">
            <w:pPr>
              <w:pStyle w:val="OtherTableBody"/>
            </w:pPr>
            <w:r>
              <w:t>..</w:t>
            </w:r>
          </w:p>
        </w:tc>
        <w:tc>
          <w:tcPr>
            <w:tcW w:w="600" w:type="dxa"/>
          </w:tcPr>
          <w:p w14:paraId="3F63DA14" w14:textId="77777777" w:rsidR="00B50050" w:rsidRDefault="00B50050" w:rsidP="0088127C">
            <w:pPr>
              <w:pStyle w:val="OtherTableBody"/>
            </w:pPr>
          </w:p>
        </w:tc>
        <w:tc>
          <w:tcPr>
            <w:tcW w:w="600" w:type="dxa"/>
          </w:tcPr>
          <w:p w14:paraId="74B1FFF0" w14:textId="77777777" w:rsidR="00B50050" w:rsidRDefault="00B50050" w:rsidP="0088127C">
            <w:pPr>
              <w:pStyle w:val="OtherTableBody"/>
            </w:pPr>
            <w:r>
              <w:t>EI</w:t>
            </w:r>
          </w:p>
        </w:tc>
        <w:tc>
          <w:tcPr>
            <w:tcW w:w="700" w:type="dxa"/>
          </w:tcPr>
          <w:p w14:paraId="6BB48FBF" w14:textId="77777777" w:rsidR="00B50050" w:rsidRDefault="00B50050" w:rsidP="0088127C">
            <w:pPr>
              <w:pStyle w:val="OtherTableBody"/>
            </w:pPr>
          </w:p>
        </w:tc>
        <w:tc>
          <w:tcPr>
            <w:tcW w:w="600" w:type="dxa"/>
          </w:tcPr>
          <w:p w14:paraId="08FB9271" w14:textId="77777777" w:rsidR="00B50050" w:rsidRDefault="00B50050" w:rsidP="0088127C">
            <w:pPr>
              <w:pStyle w:val="OtherTableBody"/>
            </w:pPr>
          </w:p>
        </w:tc>
        <w:tc>
          <w:tcPr>
            <w:tcW w:w="900" w:type="dxa"/>
          </w:tcPr>
          <w:p w14:paraId="362DBCDD" w14:textId="77777777" w:rsidR="00B50050" w:rsidRDefault="00B50050" w:rsidP="0088127C">
            <w:pPr>
              <w:pStyle w:val="OtherTableBody"/>
            </w:pPr>
            <w:r>
              <w:t>4.5.3.3</w:t>
            </w:r>
          </w:p>
        </w:tc>
      </w:tr>
      <w:tr w:rsidR="00B50050" w14:paraId="4BCE3D09" w14:textId="77777777" w:rsidTr="00195548">
        <w:tc>
          <w:tcPr>
            <w:tcW w:w="3500" w:type="dxa"/>
          </w:tcPr>
          <w:p w14:paraId="5BBFDA08" w14:textId="77777777" w:rsidR="00B50050" w:rsidRDefault="00B50050" w:rsidP="0088127C">
            <w:pPr>
              <w:pStyle w:val="OtherTableBody"/>
            </w:pPr>
            <w:r>
              <w:t>Filler Order Number</w:t>
            </w:r>
          </w:p>
        </w:tc>
        <w:tc>
          <w:tcPr>
            <w:tcW w:w="700" w:type="dxa"/>
          </w:tcPr>
          <w:p w14:paraId="6A1C5E70" w14:textId="77777777" w:rsidR="00B50050" w:rsidRDefault="00B50050" w:rsidP="0088127C">
            <w:pPr>
              <w:pStyle w:val="OtherTableBody"/>
            </w:pPr>
            <w:r>
              <w:t>00217</w:t>
            </w:r>
          </w:p>
        </w:tc>
        <w:tc>
          <w:tcPr>
            <w:tcW w:w="600" w:type="dxa"/>
          </w:tcPr>
          <w:p w14:paraId="5D5FE05A" w14:textId="77777777" w:rsidR="00B50050" w:rsidRDefault="00B50050" w:rsidP="0088127C">
            <w:pPr>
              <w:pStyle w:val="OtherTableBody"/>
            </w:pPr>
            <w:r>
              <w:t>TXA</w:t>
            </w:r>
          </w:p>
        </w:tc>
        <w:tc>
          <w:tcPr>
            <w:tcW w:w="600" w:type="dxa"/>
          </w:tcPr>
          <w:p w14:paraId="422ECB97" w14:textId="77777777" w:rsidR="00B50050" w:rsidRDefault="00B50050" w:rsidP="0088127C">
            <w:pPr>
              <w:pStyle w:val="OtherTableBody"/>
            </w:pPr>
            <w:r>
              <w:t>15</w:t>
            </w:r>
          </w:p>
        </w:tc>
        <w:tc>
          <w:tcPr>
            <w:tcW w:w="600" w:type="dxa"/>
          </w:tcPr>
          <w:p w14:paraId="1845331B" w14:textId="77777777" w:rsidR="00B50050" w:rsidRDefault="00B50050" w:rsidP="0088127C">
            <w:pPr>
              <w:pStyle w:val="OtherTableBody"/>
            </w:pPr>
            <w:r>
              <w:t>..</w:t>
            </w:r>
          </w:p>
        </w:tc>
        <w:tc>
          <w:tcPr>
            <w:tcW w:w="600" w:type="dxa"/>
          </w:tcPr>
          <w:p w14:paraId="31C63EB8" w14:textId="77777777" w:rsidR="00B50050" w:rsidRDefault="00B50050" w:rsidP="0088127C">
            <w:pPr>
              <w:pStyle w:val="OtherTableBody"/>
            </w:pPr>
          </w:p>
        </w:tc>
        <w:tc>
          <w:tcPr>
            <w:tcW w:w="600" w:type="dxa"/>
          </w:tcPr>
          <w:p w14:paraId="1D60DD41" w14:textId="77777777" w:rsidR="00B50050" w:rsidRDefault="00B50050" w:rsidP="0088127C">
            <w:pPr>
              <w:pStyle w:val="OtherTableBody"/>
            </w:pPr>
            <w:r>
              <w:t>EI</w:t>
            </w:r>
          </w:p>
        </w:tc>
        <w:tc>
          <w:tcPr>
            <w:tcW w:w="700" w:type="dxa"/>
          </w:tcPr>
          <w:p w14:paraId="2814DA3C" w14:textId="77777777" w:rsidR="00B50050" w:rsidRDefault="00B50050" w:rsidP="0088127C">
            <w:pPr>
              <w:pStyle w:val="OtherTableBody"/>
            </w:pPr>
          </w:p>
        </w:tc>
        <w:tc>
          <w:tcPr>
            <w:tcW w:w="600" w:type="dxa"/>
          </w:tcPr>
          <w:p w14:paraId="4304FE8C" w14:textId="77777777" w:rsidR="00B50050" w:rsidRDefault="00B50050" w:rsidP="0088127C">
            <w:pPr>
              <w:pStyle w:val="OtherTableBody"/>
            </w:pPr>
          </w:p>
        </w:tc>
        <w:tc>
          <w:tcPr>
            <w:tcW w:w="900" w:type="dxa"/>
          </w:tcPr>
          <w:p w14:paraId="31A61707" w14:textId="77777777" w:rsidR="00B50050" w:rsidRDefault="00B50050" w:rsidP="0088127C">
            <w:pPr>
              <w:pStyle w:val="OtherTableBody"/>
            </w:pPr>
            <w:r>
              <w:t>9.7.3.15</w:t>
            </w:r>
          </w:p>
        </w:tc>
      </w:tr>
      <w:tr w:rsidR="00B50050" w14:paraId="5DA0577B" w14:textId="77777777" w:rsidTr="00195548">
        <w:tc>
          <w:tcPr>
            <w:tcW w:w="3500" w:type="dxa"/>
          </w:tcPr>
          <w:p w14:paraId="420865C6" w14:textId="77777777" w:rsidR="00B50050" w:rsidRDefault="00B50050" w:rsidP="0088127C">
            <w:pPr>
              <w:pStyle w:val="OtherTableBody"/>
            </w:pPr>
            <w:r>
              <w:t>Filler Order Number</w:t>
            </w:r>
          </w:p>
        </w:tc>
        <w:tc>
          <w:tcPr>
            <w:tcW w:w="700" w:type="dxa"/>
          </w:tcPr>
          <w:p w14:paraId="57353F29" w14:textId="77777777" w:rsidR="00B50050" w:rsidRDefault="00B50050" w:rsidP="0088127C">
            <w:pPr>
              <w:pStyle w:val="OtherTableBody"/>
            </w:pPr>
            <w:r>
              <w:t>00217</w:t>
            </w:r>
          </w:p>
        </w:tc>
        <w:tc>
          <w:tcPr>
            <w:tcW w:w="600" w:type="dxa"/>
          </w:tcPr>
          <w:p w14:paraId="30C4E6C1" w14:textId="77777777" w:rsidR="00B50050" w:rsidRDefault="00B50050" w:rsidP="0088127C">
            <w:pPr>
              <w:pStyle w:val="OtherTableBody"/>
            </w:pPr>
            <w:r>
              <w:t>FT1</w:t>
            </w:r>
          </w:p>
        </w:tc>
        <w:tc>
          <w:tcPr>
            <w:tcW w:w="600" w:type="dxa"/>
          </w:tcPr>
          <w:p w14:paraId="0CD5524F" w14:textId="77777777" w:rsidR="00B50050" w:rsidRDefault="00B50050" w:rsidP="0088127C">
            <w:pPr>
              <w:pStyle w:val="OtherTableBody"/>
            </w:pPr>
            <w:r>
              <w:t>23</w:t>
            </w:r>
          </w:p>
        </w:tc>
        <w:tc>
          <w:tcPr>
            <w:tcW w:w="600" w:type="dxa"/>
          </w:tcPr>
          <w:p w14:paraId="6EC34C28" w14:textId="77777777" w:rsidR="00B50050" w:rsidRDefault="00B50050" w:rsidP="0088127C">
            <w:pPr>
              <w:pStyle w:val="OtherTableBody"/>
            </w:pPr>
            <w:r>
              <w:t>..</w:t>
            </w:r>
          </w:p>
        </w:tc>
        <w:tc>
          <w:tcPr>
            <w:tcW w:w="600" w:type="dxa"/>
          </w:tcPr>
          <w:p w14:paraId="554D81DB" w14:textId="77777777" w:rsidR="00B50050" w:rsidRDefault="00B50050" w:rsidP="0088127C">
            <w:pPr>
              <w:pStyle w:val="OtherTableBody"/>
            </w:pPr>
          </w:p>
        </w:tc>
        <w:tc>
          <w:tcPr>
            <w:tcW w:w="600" w:type="dxa"/>
          </w:tcPr>
          <w:p w14:paraId="197B9AFC" w14:textId="77777777" w:rsidR="00B50050" w:rsidRDefault="00B50050" w:rsidP="0088127C">
            <w:pPr>
              <w:pStyle w:val="OtherTableBody"/>
            </w:pPr>
            <w:r>
              <w:t>EI</w:t>
            </w:r>
          </w:p>
        </w:tc>
        <w:tc>
          <w:tcPr>
            <w:tcW w:w="700" w:type="dxa"/>
          </w:tcPr>
          <w:p w14:paraId="35F562A8" w14:textId="77777777" w:rsidR="00B50050" w:rsidRDefault="00B50050" w:rsidP="0088127C">
            <w:pPr>
              <w:pStyle w:val="OtherTableBody"/>
            </w:pPr>
          </w:p>
        </w:tc>
        <w:tc>
          <w:tcPr>
            <w:tcW w:w="600" w:type="dxa"/>
          </w:tcPr>
          <w:p w14:paraId="21D687D9" w14:textId="77777777" w:rsidR="00B50050" w:rsidRDefault="00B50050" w:rsidP="0088127C">
            <w:pPr>
              <w:pStyle w:val="OtherTableBody"/>
            </w:pPr>
          </w:p>
        </w:tc>
        <w:tc>
          <w:tcPr>
            <w:tcW w:w="900" w:type="dxa"/>
          </w:tcPr>
          <w:p w14:paraId="3E2647E1" w14:textId="77777777" w:rsidR="00B50050" w:rsidRDefault="00B50050" w:rsidP="0088127C">
            <w:pPr>
              <w:pStyle w:val="OtherTableBody"/>
            </w:pPr>
            <w:r>
              <w:t>6.5.1.23</w:t>
            </w:r>
          </w:p>
        </w:tc>
      </w:tr>
      <w:tr w:rsidR="00B50050" w14:paraId="21AC6B4B" w14:textId="77777777" w:rsidTr="00195548">
        <w:tc>
          <w:tcPr>
            <w:tcW w:w="3500" w:type="dxa"/>
          </w:tcPr>
          <w:p w14:paraId="6B48F43B" w14:textId="77777777" w:rsidR="00B50050" w:rsidRDefault="00B50050" w:rsidP="0088127C">
            <w:pPr>
              <w:pStyle w:val="OtherTableBody"/>
            </w:pPr>
            <w:r>
              <w:t>Filler Order Number</w:t>
            </w:r>
          </w:p>
        </w:tc>
        <w:tc>
          <w:tcPr>
            <w:tcW w:w="700" w:type="dxa"/>
          </w:tcPr>
          <w:p w14:paraId="68CE6082" w14:textId="77777777" w:rsidR="00B50050" w:rsidRDefault="00B50050" w:rsidP="0088127C">
            <w:pPr>
              <w:pStyle w:val="OtherTableBody"/>
            </w:pPr>
            <w:r>
              <w:t>00217</w:t>
            </w:r>
          </w:p>
        </w:tc>
        <w:tc>
          <w:tcPr>
            <w:tcW w:w="600" w:type="dxa"/>
          </w:tcPr>
          <w:p w14:paraId="50595CC7" w14:textId="77777777" w:rsidR="00B50050" w:rsidRDefault="00B50050" w:rsidP="0088127C">
            <w:pPr>
              <w:pStyle w:val="OtherTableBody"/>
            </w:pPr>
            <w:r>
              <w:t>ORC</w:t>
            </w:r>
          </w:p>
        </w:tc>
        <w:tc>
          <w:tcPr>
            <w:tcW w:w="600" w:type="dxa"/>
          </w:tcPr>
          <w:p w14:paraId="0F491A4F" w14:textId="77777777" w:rsidR="00B50050" w:rsidRDefault="00B50050" w:rsidP="0088127C">
            <w:pPr>
              <w:pStyle w:val="OtherTableBody"/>
            </w:pPr>
            <w:r>
              <w:t>3</w:t>
            </w:r>
          </w:p>
        </w:tc>
        <w:tc>
          <w:tcPr>
            <w:tcW w:w="600" w:type="dxa"/>
          </w:tcPr>
          <w:p w14:paraId="0282FE47" w14:textId="77777777" w:rsidR="00B50050" w:rsidRDefault="00B50050" w:rsidP="0088127C">
            <w:pPr>
              <w:pStyle w:val="OtherTableBody"/>
            </w:pPr>
            <w:r>
              <w:t>..</w:t>
            </w:r>
          </w:p>
        </w:tc>
        <w:tc>
          <w:tcPr>
            <w:tcW w:w="600" w:type="dxa"/>
          </w:tcPr>
          <w:p w14:paraId="76619865" w14:textId="77777777" w:rsidR="00B50050" w:rsidRDefault="00B50050" w:rsidP="0088127C">
            <w:pPr>
              <w:pStyle w:val="OtherTableBody"/>
            </w:pPr>
          </w:p>
        </w:tc>
        <w:tc>
          <w:tcPr>
            <w:tcW w:w="600" w:type="dxa"/>
          </w:tcPr>
          <w:p w14:paraId="19205A26" w14:textId="77777777" w:rsidR="00B50050" w:rsidRDefault="00B50050" w:rsidP="0088127C">
            <w:pPr>
              <w:pStyle w:val="OtherTableBody"/>
            </w:pPr>
            <w:r>
              <w:t>EI</w:t>
            </w:r>
          </w:p>
        </w:tc>
        <w:tc>
          <w:tcPr>
            <w:tcW w:w="700" w:type="dxa"/>
          </w:tcPr>
          <w:p w14:paraId="092F2D2A" w14:textId="77777777" w:rsidR="00B50050" w:rsidRDefault="00B50050" w:rsidP="0088127C">
            <w:pPr>
              <w:pStyle w:val="OtherTableBody"/>
            </w:pPr>
          </w:p>
        </w:tc>
        <w:tc>
          <w:tcPr>
            <w:tcW w:w="600" w:type="dxa"/>
          </w:tcPr>
          <w:p w14:paraId="71E45110" w14:textId="77777777" w:rsidR="00B50050" w:rsidRDefault="00B50050" w:rsidP="0088127C">
            <w:pPr>
              <w:pStyle w:val="OtherTableBody"/>
            </w:pPr>
          </w:p>
        </w:tc>
        <w:tc>
          <w:tcPr>
            <w:tcW w:w="900" w:type="dxa"/>
          </w:tcPr>
          <w:p w14:paraId="5F06C47A" w14:textId="77777777" w:rsidR="00B50050" w:rsidRDefault="00B50050" w:rsidP="0088127C">
            <w:pPr>
              <w:pStyle w:val="OtherTableBody"/>
            </w:pPr>
            <w:r>
              <w:t>4.5.1.3</w:t>
            </w:r>
          </w:p>
        </w:tc>
      </w:tr>
      <w:tr w:rsidR="00B50050" w14:paraId="0C30DAC2" w14:textId="77777777" w:rsidTr="00195548">
        <w:tc>
          <w:tcPr>
            <w:tcW w:w="3500" w:type="dxa"/>
          </w:tcPr>
          <w:p w14:paraId="6E9CD018" w14:textId="77777777" w:rsidR="00B50050" w:rsidRDefault="00B50050" w:rsidP="0088127C">
            <w:pPr>
              <w:pStyle w:val="OtherTableBody"/>
            </w:pPr>
            <w:r>
              <w:t>Filler Order Number</w:t>
            </w:r>
          </w:p>
        </w:tc>
        <w:tc>
          <w:tcPr>
            <w:tcW w:w="700" w:type="dxa"/>
          </w:tcPr>
          <w:p w14:paraId="10E81D3C" w14:textId="77777777" w:rsidR="00B50050" w:rsidRDefault="00B50050" w:rsidP="0088127C">
            <w:pPr>
              <w:pStyle w:val="OtherTableBody"/>
            </w:pPr>
            <w:r>
              <w:t>00217</w:t>
            </w:r>
          </w:p>
        </w:tc>
        <w:tc>
          <w:tcPr>
            <w:tcW w:w="600" w:type="dxa"/>
          </w:tcPr>
          <w:p w14:paraId="33B64BA8" w14:textId="77777777" w:rsidR="00B50050" w:rsidRDefault="00B50050" w:rsidP="0088127C">
            <w:pPr>
              <w:pStyle w:val="OtherTableBody"/>
            </w:pPr>
            <w:r>
              <w:t>SCH</w:t>
            </w:r>
          </w:p>
        </w:tc>
        <w:tc>
          <w:tcPr>
            <w:tcW w:w="600" w:type="dxa"/>
          </w:tcPr>
          <w:p w14:paraId="73814318" w14:textId="77777777" w:rsidR="00B50050" w:rsidRDefault="00B50050" w:rsidP="0088127C">
            <w:pPr>
              <w:pStyle w:val="OtherTableBody"/>
            </w:pPr>
            <w:r>
              <w:t>27</w:t>
            </w:r>
          </w:p>
        </w:tc>
        <w:tc>
          <w:tcPr>
            <w:tcW w:w="600" w:type="dxa"/>
          </w:tcPr>
          <w:p w14:paraId="40F7F278" w14:textId="77777777" w:rsidR="00B50050" w:rsidRDefault="00B50050" w:rsidP="0088127C">
            <w:pPr>
              <w:pStyle w:val="OtherTableBody"/>
            </w:pPr>
            <w:r>
              <w:t>..</w:t>
            </w:r>
          </w:p>
        </w:tc>
        <w:tc>
          <w:tcPr>
            <w:tcW w:w="600" w:type="dxa"/>
          </w:tcPr>
          <w:p w14:paraId="031DBE17" w14:textId="77777777" w:rsidR="00B50050" w:rsidRDefault="00B50050" w:rsidP="0088127C">
            <w:pPr>
              <w:pStyle w:val="OtherTableBody"/>
            </w:pPr>
          </w:p>
        </w:tc>
        <w:tc>
          <w:tcPr>
            <w:tcW w:w="600" w:type="dxa"/>
          </w:tcPr>
          <w:p w14:paraId="27121953" w14:textId="77777777" w:rsidR="00B50050" w:rsidRDefault="00B50050" w:rsidP="0088127C">
            <w:pPr>
              <w:pStyle w:val="OtherTableBody"/>
            </w:pPr>
            <w:r>
              <w:t>EI</w:t>
            </w:r>
          </w:p>
        </w:tc>
        <w:tc>
          <w:tcPr>
            <w:tcW w:w="700" w:type="dxa"/>
          </w:tcPr>
          <w:p w14:paraId="7C625BFE" w14:textId="77777777" w:rsidR="00B50050" w:rsidRDefault="00B50050" w:rsidP="0088127C">
            <w:pPr>
              <w:pStyle w:val="OtherTableBody"/>
            </w:pPr>
            <w:r>
              <w:t>Y</w:t>
            </w:r>
          </w:p>
        </w:tc>
        <w:tc>
          <w:tcPr>
            <w:tcW w:w="600" w:type="dxa"/>
          </w:tcPr>
          <w:p w14:paraId="6470241F" w14:textId="77777777" w:rsidR="00B50050" w:rsidRDefault="00B50050" w:rsidP="0088127C">
            <w:pPr>
              <w:pStyle w:val="OtherTableBody"/>
            </w:pPr>
          </w:p>
        </w:tc>
        <w:tc>
          <w:tcPr>
            <w:tcW w:w="900" w:type="dxa"/>
          </w:tcPr>
          <w:p w14:paraId="3D26950D" w14:textId="77777777" w:rsidR="00B50050" w:rsidRDefault="00B50050" w:rsidP="0088127C">
            <w:pPr>
              <w:pStyle w:val="OtherTableBody"/>
            </w:pPr>
            <w:r>
              <w:t>10.6.2.27</w:t>
            </w:r>
          </w:p>
        </w:tc>
      </w:tr>
      <w:tr w:rsidR="00B50050" w14:paraId="21480B74" w14:textId="77777777" w:rsidTr="00195548">
        <w:tc>
          <w:tcPr>
            <w:tcW w:w="3500" w:type="dxa"/>
          </w:tcPr>
          <w:p w14:paraId="4944FF72" w14:textId="77777777" w:rsidR="00B50050" w:rsidRDefault="00B50050" w:rsidP="0088127C">
            <w:pPr>
              <w:pStyle w:val="OtherTableBody"/>
            </w:pPr>
            <w:r>
              <w:t>Filler Order Number</w:t>
            </w:r>
          </w:p>
        </w:tc>
        <w:tc>
          <w:tcPr>
            <w:tcW w:w="700" w:type="dxa"/>
          </w:tcPr>
          <w:p w14:paraId="77089060" w14:textId="77777777" w:rsidR="00B50050" w:rsidRDefault="00B50050" w:rsidP="0088127C">
            <w:pPr>
              <w:pStyle w:val="OtherTableBody"/>
            </w:pPr>
            <w:r>
              <w:t>00217</w:t>
            </w:r>
          </w:p>
        </w:tc>
        <w:tc>
          <w:tcPr>
            <w:tcW w:w="600" w:type="dxa"/>
          </w:tcPr>
          <w:p w14:paraId="1E97BC85" w14:textId="77777777" w:rsidR="00B50050" w:rsidRDefault="00B50050" w:rsidP="0088127C">
            <w:pPr>
              <w:pStyle w:val="OtherTableBody"/>
            </w:pPr>
            <w:r>
              <w:t>ARQ</w:t>
            </w:r>
          </w:p>
        </w:tc>
        <w:tc>
          <w:tcPr>
            <w:tcW w:w="600" w:type="dxa"/>
          </w:tcPr>
          <w:p w14:paraId="3E2807B8" w14:textId="77777777" w:rsidR="00B50050" w:rsidRDefault="00B50050" w:rsidP="0088127C">
            <w:pPr>
              <w:pStyle w:val="OtherTableBody"/>
            </w:pPr>
            <w:r>
              <w:t>25</w:t>
            </w:r>
          </w:p>
        </w:tc>
        <w:tc>
          <w:tcPr>
            <w:tcW w:w="600" w:type="dxa"/>
          </w:tcPr>
          <w:p w14:paraId="20BCE9AC" w14:textId="77777777" w:rsidR="00B50050" w:rsidRDefault="00B50050" w:rsidP="0088127C">
            <w:pPr>
              <w:pStyle w:val="OtherTableBody"/>
            </w:pPr>
            <w:r>
              <w:t>..</w:t>
            </w:r>
          </w:p>
        </w:tc>
        <w:tc>
          <w:tcPr>
            <w:tcW w:w="600" w:type="dxa"/>
          </w:tcPr>
          <w:p w14:paraId="0A5D3E6F" w14:textId="77777777" w:rsidR="00B50050" w:rsidRDefault="00B50050" w:rsidP="0088127C">
            <w:pPr>
              <w:pStyle w:val="OtherTableBody"/>
            </w:pPr>
          </w:p>
        </w:tc>
        <w:tc>
          <w:tcPr>
            <w:tcW w:w="600" w:type="dxa"/>
          </w:tcPr>
          <w:p w14:paraId="3630DEB9" w14:textId="77777777" w:rsidR="00B50050" w:rsidRDefault="00B50050" w:rsidP="0088127C">
            <w:pPr>
              <w:pStyle w:val="OtherTableBody"/>
            </w:pPr>
            <w:r>
              <w:t>EI</w:t>
            </w:r>
          </w:p>
        </w:tc>
        <w:tc>
          <w:tcPr>
            <w:tcW w:w="700" w:type="dxa"/>
          </w:tcPr>
          <w:p w14:paraId="0BDD341B" w14:textId="77777777" w:rsidR="00B50050" w:rsidRDefault="00B50050" w:rsidP="0088127C">
            <w:pPr>
              <w:pStyle w:val="OtherTableBody"/>
            </w:pPr>
            <w:r>
              <w:t>Y</w:t>
            </w:r>
          </w:p>
        </w:tc>
        <w:tc>
          <w:tcPr>
            <w:tcW w:w="600" w:type="dxa"/>
          </w:tcPr>
          <w:p w14:paraId="40249B91" w14:textId="77777777" w:rsidR="00B50050" w:rsidRDefault="00B50050" w:rsidP="0088127C">
            <w:pPr>
              <w:pStyle w:val="OtherTableBody"/>
            </w:pPr>
          </w:p>
        </w:tc>
        <w:tc>
          <w:tcPr>
            <w:tcW w:w="900" w:type="dxa"/>
          </w:tcPr>
          <w:p w14:paraId="5770E683" w14:textId="77777777" w:rsidR="00B50050" w:rsidRDefault="00B50050" w:rsidP="0088127C">
            <w:pPr>
              <w:pStyle w:val="OtherTableBody"/>
            </w:pPr>
            <w:r>
              <w:t>10.6.1.25</w:t>
            </w:r>
          </w:p>
        </w:tc>
      </w:tr>
      <w:tr w:rsidR="00B50050" w14:paraId="1FEA7ABE" w14:textId="77777777" w:rsidTr="00195548">
        <w:tc>
          <w:tcPr>
            <w:tcW w:w="3500" w:type="dxa"/>
          </w:tcPr>
          <w:p w14:paraId="63EC2F24" w14:textId="77777777" w:rsidR="00B50050" w:rsidRDefault="00B50050" w:rsidP="0088127C">
            <w:pPr>
              <w:pStyle w:val="OtherTableBody"/>
            </w:pPr>
            <w:r>
              <w:t>Filler Override Criteria</w:t>
            </w:r>
          </w:p>
        </w:tc>
        <w:tc>
          <w:tcPr>
            <w:tcW w:w="700" w:type="dxa"/>
          </w:tcPr>
          <w:p w14:paraId="76D95549" w14:textId="77777777" w:rsidR="00B50050" w:rsidRDefault="00B50050" w:rsidP="0088127C">
            <w:pPr>
              <w:pStyle w:val="OtherTableBody"/>
            </w:pPr>
            <w:r>
              <w:t>00912</w:t>
            </w:r>
          </w:p>
        </w:tc>
        <w:tc>
          <w:tcPr>
            <w:tcW w:w="600" w:type="dxa"/>
          </w:tcPr>
          <w:p w14:paraId="0AA9D03A" w14:textId="77777777" w:rsidR="00B50050" w:rsidRDefault="00B50050" w:rsidP="0088127C">
            <w:pPr>
              <w:pStyle w:val="OtherTableBody"/>
            </w:pPr>
            <w:r>
              <w:t>APR</w:t>
            </w:r>
          </w:p>
        </w:tc>
        <w:tc>
          <w:tcPr>
            <w:tcW w:w="600" w:type="dxa"/>
          </w:tcPr>
          <w:p w14:paraId="2FA5FA8B" w14:textId="77777777" w:rsidR="00B50050" w:rsidRDefault="00B50050" w:rsidP="0088127C">
            <w:pPr>
              <w:pStyle w:val="OtherTableBody"/>
            </w:pPr>
            <w:r>
              <w:t>5</w:t>
            </w:r>
          </w:p>
        </w:tc>
        <w:tc>
          <w:tcPr>
            <w:tcW w:w="600" w:type="dxa"/>
          </w:tcPr>
          <w:p w14:paraId="0D896630" w14:textId="77777777" w:rsidR="00B50050" w:rsidRDefault="00B50050" w:rsidP="0088127C">
            <w:pPr>
              <w:pStyle w:val="OtherTableBody"/>
            </w:pPr>
            <w:r>
              <w:t>..</w:t>
            </w:r>
          </w:p>
        </w:tc>
        <w:tc>
          <w:tcPr>
            <w:tcW w:w="600" w:type="dxa"/>
          </w:tcPr>
          <w:p w14:paraId="6B22020C" w14:textId="77777777" w:rsidR="00B50050" w:rsidRDefault="00B50050" w:rsidP="0088127C">
            <w:pPr>
              <w:pStyle w:val="OtherTableBody"/>
            </w:pPr>
          </w:p>
        </w:tc>
        <w:tc>
          <w:tcPr>
            <w:tcW w:w="600" w:type="dxa"/>
          </w:tcPr>
          <w:p w14:paraId="12B5728F" w14:textId="77777777" w:rsidR="00B50050" w:rsidRDefault="00B50050" w:rsidP="0088127C">
            <w:pPr>
              <w:pStyle w:val="OtherTableBody"/>
            </w:pPr>
            <w:r>
              <w:t>SCV</w:t>
            </w:r>
          </w:p>
        </w:tc>
        <w:tc>
          <w:tcPr>
            <w:tcW w:w="700" w:type="dxa"/>
          </w:tcPr>
          <w:p w14:paraId="55F89683" w14:textId="77777777" w:rsidR="00B50050" w:rsidRDefault="00B50050" w:rsidP="0088127C">
            <w:pPr>
              <w:pStyle w:val="OtherTableBody"/>
            </w:pPr>
            <w:r>
              <w:t>Y</w:t>
            </w:r>
          </w:p>
        </w:tc>
        <w:tc>
          <w:tcPr>
            <w:tcW w:w="600" w:type="dxa"/>
          </w:tcPr>
          <w:p w14:paraId="3CB31321" w14:textId="77777777" w:rsidR="00B50050" w:rsidRDefault="00B50050" w:rsidP="0088127C">
            <w:pPr>
              <w:pStyle w:val="OtherTableBody"/>
            </w:pPr>
          </w:p>
        </w:tc>
        <w:tc>
          <w:tcPr>
            <w:tcW w:w="900" w:type="dxa"/>
          </w:tcPr>
          <w:p w14:paraId="3CF1B646" w14:textId="77777777" w:rsidR="00B50050" w:rsidRDefault="00B50050" w:rsidP="0088127C">
            <w:pPr>
              <w:pStyle w:val="OtherTableBody"/>
            </w:pPr>
            <w:r>
              <w:t>10.6.8.5</w:t>
            </w:r>
          </w:p>
        </w:tc>
      </w:tr>
      <w:tr w:rsidR="00B50050" w14:paraId="36591EE0" w14:textId="77777777" w:rsidTr="00195548">
        <w:tc>
          <w:tcPr>
            <w:tcW w:w="3500" w:type="dxa"/>
          </w:tcPr>
          <w:p w14:paraId="0173804D" w14:textId="77777777" w:rsidR="00B50050" w:rsidRDefault="00B50050" w:rsidP="0088127C">
            <w:pPr>
              <w:pStyle w:val="OtherTableBody"/>
            </w:pPr>
            <w:r>
              <w:t>Filler Status Code</w:t>
            </w:r>
          </w:p>
        </w:tc>
        <w:tc>
          <w:tcPr>
            <w:tcW w:w="700" w:type="dxa"/>
          </w:tcPr>
          <w:p w14:paraId="470DC311" w14:textId="77777777" w:rsidR="00B50050" w:rsidRDefault="00B50050" w:rsidP="0088127C">
            <w:pPr>
              <w:pStyle w:val="OtherTableBody"/>
            </w:pPr>
            <w:r>
              <w:t>00889</w:t>
            </w:r>
          </w:p>
        </w:tc>
        <w:tc>
          <w:tcPr>
            <w:tcW w:w="600" w:type="dxa"/>
          </w:tcPr>
          <w:p w14:paraId="76014CBF" w14:textId="77777777" w:rsidR="00B50050" w:rsidRDefault="00B50050" w:rsidP="0088127C">
            <w:pPr>
              <w:pStyle w:val="OtherTableBody"/>
            </w:pPr>
            <w:r>
              <w:t>SCH</w:t>
            </w:r>
          </w:p>
        </w:tc>
        <w:tc>
          <w:tcPr>
            <w:tcW w:w="600" w:type="dxa"/>
          </w:tcPr>
          <w:p w14:paraId="2AEA446F" w14:textId="77777777" w:rsidR="00B50050" w:rsidRDefault="00B50050" w:rsidP="0088127C">
            <w:pPr>
              <w:pStyle w:val="OtherTableBody"/>
            </w:pPr>
            <w:r>
              <w:t>25</w:t>
            </w:r>
          </w:p>
        </w:tc>
        <w:tc>
          <w:tcPr>
            <w:tcW w:w="600" w:type="dxa"/>
          </w:tcPr>
          <w:p w14:paraId="78501257" w14:textId="77777777" w:rsidR="00B50050" w:rsidRDefault="00B50050" w:rsidP="0088127C">
            <w:pPr>
              <w:pStyle w:val="OtherTableBody"/>
            </w:pPr>
            <w:r>
              <w:t>..</w:t>
            </w:r>
          </w:p>
        </w:tc>
        <w:tc>
          <w:tcPr>
            <w:tcW w:w="600" w:type="dxa"/>
          </w:tcPr>
          <w:p w14:paraId="32DC8067" w14:textId="77777777" w:rsidR="00B50050" w:rsidRDefault="00B50050" w:rsidP="0088127C">
            <w:pPr>
              <w:pStyle w:val="OtherTableBody"/>
            </w:pPr>
          </w:p>
        </w:tc>
        <w:tc>
          <w:tcPr>
            <w:tcW w:w="600" w:type="dxa"/>
          </w:tcPr>
          <w:p w14:paraId="5036BF5E" w14:textId="77777777" w:rsidR="00B50050" w:rsidRDefault="00B50050" w:rsidP="0088127C">
            <w:pPr>
              <w:pStyle w:val="OtherTableBody"/>
            </w:pPr>
            <w:r>
              <w:t>CWE</w:t>
            </w:r>
          </w:p>
        </w:tc>
        <w:tc>
          <w:tcPr>
            <w:tcW w:w="700" w:type="dxa"/>
          </w:tcPr>
          <w:p w14:paraId="5F584BB8" w14:textId="77777777" w:rsidR="00B50050" w:rsidRDefault="00B50050" w:rsidP="0088127C">
            <w:pPr>
              <w:pStyle w:val="OtherTableBody"/>
            </w:pPr>
          </w:p>
        </w:tc>
        <w:tc>
          <w:tcPr>
            <w:tcW w:w="600" w:type="dxa"/>
          </w:tcPr>
          <w:p w14:paraId="595DB220" w14:textId="77777777" w:rsidR="00B50050" w:rsidRDefault="00B50050" w:rsidP="0088127C">
            <w:pPr>
              <w:pStyle w:val="OtherTableBody"/>
            </w:pPr>
            <w:r>
              <w:t>0278</w:t>
            </w:r>
          </w:p>
        </w:tc>
        <w:tc>
          <w:tcPr>
            <w:tcW w:w="900" w:type="dxa"/>
          </w:tcPr>
          <w:p w14:paraId="7A875F1F" w14:textId="77777777" w:rsidR="00B50050" w:rsidRDefault="00B50050" w:rsidP="0088127C">
            <w:pPr>
              <w:pStyle w:val="OtherTableBody"/>
            </w:pPr>
            <w:r>
              <w:t>10.6.2.25</w:t>
            </w:r>
          </w:p>
        </w:tc>
      </w:tr>
      <w:tr w:rsidR="00B50050" w14:paraId="69767E1E" w14:textId="77777777" w:rsidTr="00195548">
        <w:tc>
          <w:tcPr>
            <w:tcW w:w="3500" w:type="dxa"/>
          </w:tcPr>
          <w:p w14:paraId="14023F89" w14:textId="77777777" w:rsidR="00B50050" w:rsidRDefault="00B50050" w:rsidP="0088127C">
            <w:pPr>
              <w:pStyle w:val="OtherTableBody"/>
            </w:pPr>
            <w:r>
              <w:t>Filler Status Code</w:t>
            </w:r>
          </w:p>
        </w:tc>
        <w:tc>
          <w:tcPr>
            <w:tcW w:w="700" w:type="dxa"/>
          </w:tcPr>
          <w:p w14:paraId="354C1B2D" w14:textId="77777777" w:rsidR="00B50050" w:rsidRDefault="00B50050" w:rsidP="0088127C">
            <w:pPr>
              <w:pStyle w:val="OtherTableBody"/>
            </w:pPr>
            <w:r>
              <w:t>00889</w:t>
            </w:r>
          </w:p>
        </w:tc>
        <w:tc>
          <w:tcPr>
            <w:tcW w:w="600" w:type="dxa"/>
          </w:tcPr>
          <w:p w14:paraId="43BB4DDC" w14:textId="77777777" w:rsidR="00B50050" w:rsidRDefault="00B50050" w:rsidP="0088127C">
            <w:pPr>
              <w:pStyle w:val="OtherTableBody"/>
            </w:pPr>
            <w:r>
              <w:t>AIS</w:t>
            </w:r>
          </w:p>
        </w:tc>
        <w:tc>
          <w:tcPr>
            <w:tcW w:w="600" w:type="dxa"/>
          </w:tcPr>
          <w:p w14:paraId="03A6D9D3" w14:textId="77777777" w:rsidR="00B50050" w:rsidRDefault="00B50050" w:rsidP="0088127C">
            <w:pPr>
              <w:pStyle w:val="OtherTableBody"/>
            </w:pPr>
            <w:r>
              <w:t>10</w:t>
            </w:r>
          </w:p>
        </w:tc>
        <w:tc>
          <w:tcPr>
            <w:tcW w:w="600" w:type="dxa"/>
          </w:tcPr>
          <w:p w14:paraId="32FF3285" w14:textId="77777777" w:rsidR="00B50050" w:rsidRDefault="00B50050" w:rsidP="0088127C">
            <w:pPr>
              <w:pStyle w:val="OtherTableBody"/>
            </w:pPr>
            <w:r>
              <w:t>..</w:t>
            </w:r>
          </w:p>
        </w:tc>
        <w:tc>
          <w:tcPr>
            <w:tcW w:w="600" w:type="dxa"/>
          </w:tcPr>
          <w:p w14:paraId="0341DB02" w14:textId="77777777" w:rsidR="00B50050" w:rsidRDefault="00B50050" w:rsidP="0088127C">
            <w:pPr>
              <w:pStyle w:val="OtherTableBody"/>
            </w:pPr>
          </w:p>
        </w:tc>
        <w:tc>
          <w:tcPr>
            <w:tcW w:w="600" w:type="dxa"/>
          </w:tcPr>
          <w:p w14:paraId="107B822B" w14:textId="77777777" w:rsidR="00B50050" w:rsidRDefault="00B50050" w:rsidP="0088127C">
            <w:pPr>
              <w:pStyle w:val="OtherTableBody"/>
            </w:pPr>
            <w:r>
              <w:t>CWE</w:t>
            </w:r>
          </w:p>
        </w:tc>
        <w:tc>
          <w:tcPr>
            <w:tcW w:w="700" w:type="dxa"/>
          </w:tcPr>
          <w:p w14:paraId="6D3D6611" w14:textId="77777777" w:rsidR="00B50050" w:rsidRDefault="00B50050" w:rsidP="0088127C">
            <w:pPr>
              <w:pStyle w:val="OtherTableBody"/>
            </w:pPr>
          </w:p>
        </w:tc>
        <w:tc>
          <w:tcPr>
            <w:tcW w:w="600" w:type="dxa"/>
          </w:tcPr>
          <w:p w14:paraId="67817EBA" w14:textId="77777777" w:rsidR="00B50050" w:rsidRDefault="00B50050" w:rsidP="0088127C">
            <w:pPr>
              <w:pStyle w:val="OtherTableBody"/>
            </w:pPr>
            <w:r>
              <w:t>0278</w:t>
            </w:r>
          </w:p>
        </w:tc>
        <w:tc>
          <w:tcPr>
            <w:tcW w:w="900" w:type="dxa"/>
          </w:tcPr>
          <w:p w14:paraId="6DE79CC7" w14:textId="77777777" w:rsidR="00B50050" w:rsidRDefault="00B50050" w:rsidP="0088127C">
            <w:pPr>
              <w:pStyle w:val="OtherTableBody"/>
            </w:pPr>
            <w:r>
              <w:t>10.6.4.10</w:t>
            </w:r>
          </w:p>
        </w:tc>
      </w:tr>
      <w:tr w:rsidR="00B50050" w14:paraId="2C5893D5" w14:textId="77777777" w:rsidTr="00195548">
        <w:tc>
          <w:tcPr>
            <w:tcW w:w="3500" w:type="dxa"/>
          </w:tcPr>
          <w:p w14:paraId="01D1409C" w14:textId="77777777" w:rsidR="00B50050" w:rsidRDefault="00B50050" w:rsidP="0088127C">
            <w:pPr>
              <w:pStyle w:val="OtherTableBody"/>
            </w:pPr>
            <w:r>
              <w:t>Filler Status Code</w:t>
            </w:r>
          </w:p>
        </w:tc>
        <w:tc>
          <w:tcPr>
            <w:tcW w:w="700" w:type="dxa"/>
          </w:tcPr>
          <w:p w14:paraId="53A84FE0" w14:textId="77777777" w:rsidR="00B50050" w:rsidRDefault="00B50050" w:rsidP="0088127C">
            <w:pPr>
              <w:pStyle w:val="OtherTableBody"/>
            </w:pPr>
            <w:r>
              <w:t>00889</w:t>
            </w:r>
          </w:p>
        </w:tc>
        <w:tc>
          <w:tcPr>
            <w:tcW w:w="600" w:type="dxa"/>
          </w:tcPr>
          <w:p w14:paraId="7B0D2ED9" w14:textId="77777777" w:rsidR="00B50050" w:rsidRDefault="00B50050" w:rsidP="0088127C">
            <w:pPr>
              <w:pStyle w:val="OtherTableBody"/>
            </w:pPr>
            <w:r>
              <w:t>AIG</w:t>
            </w:r>
          </w:p>
        </w:tc>
        <w:tc>
          <w:tcPr>
            <w:tcW w:w="600" w:type="dxa"/>
          </w:tcPr>
          <w:p w14:paraId="43CB2FF2" w14:textId="77777777" w:rsidR="00B50050" w:rsidRDefault="00B50050" w:rsidP="0088127C">
            <w:pPr>
              <w:pStyle w:val="OtherTableBody"/>
            </w:pPr>
            <w:r>
              <w:t>14</w:t>
            </w:r>
          </w:p>
        </w:tc>
        <w:tc>
          <w:tcPr>
            <w:tcW w:w="600" w:type="dxa"/>
          </w:tcPr>
          <w:p w14:paraId="64FB2D28" w14:textId="77777777" w:rsidR="00B50050" w:rsidRDefault="00B50050" w:rsidP="0088127C">
            <w:pPr>
              <w:pStyle w:val="OtherTableBody"/>
            </w:pPr>
            <w:r>
              <w:t>..</w:t>
            </w:r>
          </w:p>
        </w:tc>
        <w:tc>
          <w:tcPr>
            <w:tcW w:w="600" w:type="dxa"/>
          </w:tcPr>
          <w:p w14:paraId="130033FF" w14:textId="77777777" w:rsidR="00B50050" w:rsidRDefault="00B50050" w:rsidP="0088127C">
            <w:pPr>
              <w:pStyle w:val="OtherTableBody"/>
            </w:pPr>
          </w:p>
        </w:tc>
        <w:tc>
          <w:tcPr>
            <w:tcW w:w="600" w:type="dxa"/>
          </w:tcPr>
          <w:p w14:paraId="09D776A9" w14:textId="77777777" w:rsidR="00B50050" w:rsidRDefault="00B50050" w:rsidP="0088127C">
            <w:pPr>
              <w:pStyle w:val="OtherTableBody"/>
            </w:pPr>
            <w:r>
              <w:t>CWE</w:t>
            </w:r>
          </w:p>
        </w:tc>
        <w:tc>
          <w:tcPr>
            <w:tcW w:w="700" w:type="dxa"/>
          </w:tcPr>
          <w:p w14:paraId="29EFEDA3" w14:textId="77777777" w:rsidR="00B50050" w:rsidRDefault="00B50050" w:rsidP="0088127C">
            <w:pPr>
              <w:pStyle w:val="OtherTableBody"/>
            </w:pPr>
          </w:p>
        </w:tc>
        <w:tc>
          <w:tcPr>
            <w:tcW w:w="600" w:type="dxa"/>
          </w:tcPr>
          <w:p w14:paraId="747C618D" w14:textId="77777777" w:rsidR="00B50050" w:rsidRDefault="00B50050" w:rsidP="0088127C">
            <w:pPr>
              <w:pStyle w:val="OtherTableBody"/>
            </w:pPr>
            <w:r>
              <w:t>0278</w:t>
            </w:r>
          </w:p>
        </w:tc>
        <w:tc>
          <w:tcPr>
            <w:tcW w:w="900" w:type="dxa"/>
          </w:tcPr>
          <w:p w14:paraId="62B7482B" w14:textId="77777777" w:rsidR="00B50050" w:rsidRDefault="00B50050" w:rsidP="0088127C">
            <w:pPr>
              <w:pStyle w:val="OtherTableBody"/>
            </w:pPr>
            <w:r>
              <w:t>10.6.5.14</w:t>
            </w:r>
          </w:p>
        </w:tc>
      </w:tr>
      <w:tr w:rsidR="00B50050" w14:paraId="7A32D5B4" w14:textId="77777777" w:rsidTr="00195548">
        <w:tc>
          <w:tcPr>
            <w:tcW w:w="3500" w:type="dxa"/>
          </w:tcPr>
          <w:p w14:paraId="5D2C0FAB" w14:textId="77777777" w:rsidR="00B50050" w:rsidRDefault="00B50050" w:rsidP="0088127C">
            <w:pPr>
              <w:pStyle w:val="OtherTableBody"/>
            </w:pPr>
            <w:r>
              <w:t>Filler Status Code</w:t>
            </w:r>
          </w:p>
        </w:tc>
        <w:tc>
          <w:tcPr>
            <w:tcW w:w="700" w:type="dxa"/>
          </w:tcPr>
          <w:p w14:paraId="7E620349" w14:textId="77777777" w:rsidR="00B50050" w:rsidRDefault="00B50050" w:rsidP="0088127C">
            <w:pPr>
              <w:pStyle w:val="OtherTableBody"/>
            </w:pPr>
            <w:r>
              <w:t>00889</w:t>
            </w:r>
          </w:p>
        </w:tc>
        <w:tc>
          <w:tcPr>
            <w:tcW w:w="600" w:type="dxa"/>
          </w:tcPr>
          <w:p w14:paraId="11250481" w14:textId="77777777" w:rsidR="00B50050" w:rsidRDefault="00B50050" w:rsidP="0088127C">
            <w:pPr>
              <w:pStyle w:val="OtherTableBody"/>
            </w:pPr>
            <w:r>
              <w:t>AIL</w:t>
            </w:r>
          </w:p>
        </w:tc>
        <w:tc>
          <w:tcPr>
            <w:tcW w:w="600" w:type="dxa"/>
          </w:tcPr>
          <w:p w14:paraId="542A7B70" w14:textId="77777777" w:rsidR="00B50050" w:rsidRDefault="00B50050" w:rsidP="0088127C">
            <w:pPr>
              <w:pStyle w:val="OtherTableBody"/>
            </w:pPr>
            <w:r>
              <w:t>12</w:t>
            </w:r>
          </w:p>
        </w:tc>
        <w:tc>
          <w:tcPr>
            <w:tcW w:w="600" w:type="dxa"/>
          </w:tcPr>
          <w:p w14:paraId="7CCE68D3" w14:textId="77777777" w:rsidR="00B50050" w:rsidRDefault="00B50050" w:rsidP="0088127C">
            <w:pPr>
              <w:pStyle w:val="OtherTableBody"/>
            </w:pPr>
            <w:r>
              <w:t>..</w:t>
            </w:r>
          </w:p>
        </w:tc>
        <w:tc>
          <w:tcPr>
            <w:tcW w:w="600" w:type="dxa"/>
          </w:tcPr>
          <w:p w14:paraId="1598717F" w14:textId="77777777" w:rsidR="00B50050" w:rsidRDefault="00B50050" w:rsidP="0088127C">
            <w:pPr>
              <w:pStyle w:val="OtherTableBody"/>
            </w:pPr>
          </w:p>
        </w:tc>
        <w:tc>
          <w:tcPr>
            <w:tcW w:w="600" w:type="dxa"/>
          </w:tcPr>
          <w:p w14:paraId="1446DEF2" w14:textId="77777777" w:rsidR="00B50050" w:rsidRDefault="00B50050" w:rsidP="0088127C">
            <w:pPr>
              <w:pStyle w:val="OtherTableBody"/>
            </w:pPr>
            <w:r>
              <w:t>CWE</w:t>
            </w:r>
          </w:p>
        </w:tc>
        <w:tc>
          <w:tcPr>
            <w:tcW w:w="700" w:type="dxa"/>
          </w:tcPr>
          <w:p w14:paraId="7DE39A2A" w14:textId="77777777" w:rsidR="00B50050" w:rsidRDefault="00B50050" w:rsidP="0088127C">
            <w:pPr>
              <w:pStyle w:val="OtherTableBody"/>
            </w:pPr>
          </w:p>
        </w:tc>
        <w:tc>
          <w:tcPr>
            <w:tcW w:w="600" w:type="dxa"/>
          </w:tcPr>
          <w:p w14:paraId="1F9E3C90" w14:textId="77777777" w:rsidR="00B50050" w:rsidRDefault="00B50050" w:rsidP="0088127C">
            <w:pPr>
              <w:pStyle w:val="OtherTableBody"/>
            </w:pPr>
            <w:r>
              <w:t>0278</w:t>
            </w:r>
          </w:p>
        </w:tc>
        <w:tc>
          <w:tcPr>
            <w:tcW w:w="900" w:type="dxa"/>
          </w:tcPr>
          <w:p w14:paraId="14862B2B" w14:textId="77777777" w:rsidR="00B50050" w:rsidRDefault="00B50050" w:rsidP="0088127C">
            <w:pPr>
              <w:pStyle w:val="OtherTableBody"/>
            </w:pPr>
            <w:r>
              <w:t>10.6.6.12</w:t>
            </w:r>
          </w:p>
        </w:tc>
      </w:tr>
      <w:tr w:rsidR="00B50050" w14:paraId="73BFA7FF" w14:textId="77777777" w:rsidTr="00195548">
        <w:tc>
          <w:tcPr>
            <w:tcW w:w="3500" w:type="dxa"/>
          </w:tcPr>
          <w:p w14:paraId="0B3D465E" w14:textId="77777777" w:rsidR="00B50050" w:rsidRDefault="00B50050" w:rsidP="0088127C">
            <w:pPr>
              <w:pStyle w:val="OtherTableBody"/>
            </w:pPr>
            <w:r>
              <w:t>Filler Status Code</w:t>
            </w:r>
          </w:p>
        </w:tc>
        <w:tc>
          <w:tcPr>
            <w:tcW w:w="700" w:type="dxa"/>
          </w:tcPr>
          <w:p w14:paraId="48C12DE2" w14:textId="77777777" w:rsidR="00B50050" w:rsidRDefault="00B50050" w:rsidP="0088127C">
            <w:pPr>
              <w:pStyle w:val="OtherTableBody"/>
            </w:pPr>
            <w:r>
              <w:t>00889</w:t>
            </w:r>
          </w:p>
        </w:tc>
        <w:tc>
          <w:tcPr>
            <w:tcW w:w="600" w:type="dxa"/>
          </w:tcPr>
          <w:p w14:paraId="360A179C" w14:textId="77777777" w:rsidR="00B50050" w:rsidRDefault="00B50050" w:rsidP="0088127C">
            <w:pPr>
              <w:pStyle w:val="OtherTableBody"/>
            </w:pPr>
            <w:r>
              <w:t>AIP</w:t>
            </w:r>
          </w:p>
        </w:tc>
        <w:tc>
          <w:tcPr>
            <w:tcW w:w="600" w:type="dxa"/>
          </w:tcPr>
          <w:p w14:paraId="3C3893B7" w14:textId="77777777" w:rsidR="00B50050" w:rsidRDefault="00B50050" w:rsidP="0088127C">
            <w:pPr>
              <w:pStyle w:val="OtherTableBody"/>
            </w:pPr>
            <w:r>
              <w:t>12</w:t>
            </w:r>
          </w:p>
        </w:tc>
        <w:tc>
          <w:tcPr>
            <w:tcW w:w="600" w:type="dxa"/>
          </w:tcPr>
          <w:p w14:paraId="6187975D" w14:textId="77777777" w:rsidR="00B50050" w:rsidRDefault="00B50050" w:rsidP="0088127C">
            <w:pPr>
              <w:pStyle w:val="OtherTableBody"/>
            </w:pPr>
            <w:r>
              <w:t>..</w:t>
            </w:r>
          </w:p>
        </w:tc>
        <w:tc>
          <w:tcPr>
            <w:tcW w:w="600" w:type="dxa"/>
          </w:tcPr>
          <w:p w14:paraId="29C6BA5B" w14:textId="77777777" w:rsidR="00B50050" w:rsidRDefault="00B50050" w:rsidP="0088127C">
            <w:pPr>
              <w:pStyle w:val="OtherTableBody"/>
            </w:pPr>
          </w:p>
        </w:tc>
        <w:tc>
          <w:tcPr>
            <w:tcW w:w="600" w:type="dxa"/>
          </w:tcPr>
          <w:p w14:paraId="47E7FA4B" w14:textId="77777777" w:rsidR="00B50050" w:rsidRDefault="00B50050" w:rsidP="0088127C">
            <w:pPr>
              <w:pStyle w:val="OtherTableBody"/>
            </w:pPr>
            <w:r>
              <w:t>CWE</w:t>
            </w:r>
          </w:p>
        </w:tc>
        <w:tc>
          <w:tcPr>
            <w:tcW w:w="700" w:type="dxa"/>
          </w:tcPr>
          <w:p w14:paraId="2979E2CB" w14:textId="77777777" w:rsidR="00B50050" w:rsidRDefault="00B50050" w:rsidP="0088127C">
            <w:pPr>
              <w:pStyle w:val="OtherTableBody"/>
            </w:pPr>
          </w:p>
        </w:tc>
        <w:tc>
          <w:tcPr>
            <w:tcW w:w="600" w:type="dxa"/>
          </w:tcPr>
          <w:p w14:paraId="43FE4D87" w14:textId="77777777" w:rsidR="00B50050" w:rsidRDefault="00B50050" w:rsidP="0088127C">
            <w:pPr>
              <w:pStyle w:val="OtherTableBody"/>
            </w:pPr>
            <w:r>
              <w:t>0278</w:t>
            </w:r>
          </w:p>
        </w:tc>
        <w:tc>
          <w:tcPr>
            <w:tcW w:w="900" w:type="dxa"/>
          </w:tcPr>
          <w:p w14:paraId="0DF10E56" w14:textId="77777777" w:rsidR="00B50050" w:rsidRDefault="00B50050" w:rsidP="0088127C">
            <w:pPr>
              <w:pStyle w:val="OtherTableBody"/>
            </w:pPr>
            <w:r>
              <w:t>10.6.7.12</w:t>
            </w:r>
          </w:p>
        </w:tc>
      </w:tr>
      <w:tr w:rsidR="00B50050" w14:paraId="2A79FB6F" w14:textId="77777777" w:rsidTr="00195548">
        <w:tc>
          <w:tcPr>
            <w:tcW w:w="3500" w:type="dxa"/>
          </w:tcPr>
          <w:p w14:paraId="1A9CC8AA" w14:textId="77777777" w:rsidR="00B50050" w:rsidRDefault="00B50050" w:rsidP="0088127C">
            <w:pPr>
              <w:pStyle w:val="OtherTableBody"/>
            </w:pPr>
            <w:r>
              <w:t>Filler Supplemental Service Information</w:t>
            </w:r>
          </w:p>
        </w:tc>
        <w:tc>
          <w:tcPr>
            <w:tcW w:w="700" w:type="dxa"/>
          </w:tcPr>
          <w:p w14:paraId="0BCAF24F" w14:textId="77777777" w:rsidR="00B50050" w:rsidRDefault="00B50050" w:rsidP="0088127C">
            <w:pPr>
              <w:pStyle w:val="OtherTableBody"/>
            </w:pPr>
            <w:r>
              <w:t>01475</w:t>
            </w:r>
          </w:p>
        </w:tc>
        <w:tc>
          <w:tcPr>
            <w:tcW w:w="600" w:type="dxa"/>
          </w:tcPr>
          <w:p w14:paraId="03BE7E4B" w14:textId="77777777" w:rsidR="00B50050" w:rsidRDefault="00B50050" w:rsidP="0088127C">
            <w:pPr>
              <w:pStyle w:val="OtherTableBody"/>
            </w:pPr>
            <w:r>
              <w:t>OBR</w:t>
            </w:r>
          </w:p>
        </w:tc>
        <w:tc>
          <w:tcPr>
            <w:tcW w:w="600" w:type="dxa"/>
          </w:tcPr>
          <w:p w14:paraId="3DFFC290" w14:textId="77777777" w:rsidR="00B50050" w:rsidRDefault="00B50050" w:rsidP="0088127C">
            <w:pPr>
              <w:pStyle w:val="OtherTableBody"/>
            </w:pPr>
            <w:r>
              <w:t>47</w:t>
            </w:r>
          </w:p>
        </w:tc>
        <w:tc>
          <w:tcPr>
            <w:tcW w:w="600" w:type="dxa"/>
          </w:tcPr>
          <w:p w14:paraId="17D7D473" w14:textId="77777777" w:rsidR="00B50050" w:rsidRDefault="00B50050" w:rsidP="0088127C">
            <w:pPr>
              <w:pStyle w:val="OtherTableBody"/>
            </w:pPr>
            <w:r>
              <w:t>..</w:t>
            </w:r>
          </w:p>
        </w:tc>
        <w:tc>
          <w:tcPr>
            <w:tcW w:w="600" w:type="dxa"/>
          </w:tcPr>
          <w:p w14:paraId="4DFDF3DA" w14:textId="77777777" w:rsidR="00B50050" w:rsidRDefault="00B50050" w:rsidP="0088127C">
            <w:pPr>
              <w:pStyle w:val="OtherTableBody"/>
            </w:pPr>
          </w:p>
        </w:tc>
        <w:tc>
          <w:tcPr>
            <w:tcW w:w="600" w:type="dxa"/>
          </w:tcPr>
          <w:p w14:paraId="2280D541" w14:textId="77777777" w:rsidR="00B50050" w:rsidRDefault="00B50050" w:rsidP="0088127C">
            <w:pPr>
              <w:pStyle w:val="OtherTableBody"/>
            </w:pPr>
            <w:r>
              <w:t>CWE</w:t>
            </w:r>
          </w:p>
        </w:tc>
        <w:tc>
          <w:tcPr>
            <w:tcW w:w="700" w:type="dxa"/>
          </w:tcPr>
          <w:p w14:paraId="4381D709" w14:textId="77777777" w:rsidR="00B50050" w:rsidRDefault="00B50050" w:rsidP="0088127C">
            <w:pPr>
              <w:pStyle w:val="OtherTableBody"/>
            </w:pPr>
            <w:r>
              <w:t>Y</w:t>
            </w:r>
          </w:p>
        </w:tc>
        <w:tc>
          <w:tcPr>
            <w:tcW w:w="600" w:type="dxa"/>
          </w:tcPr>
          <w:p w14:paraId="6723457D" w14:textId="77777777" w:rsidR="00B50050" w:rsidRDefault="00B50050" w:rsidP="0088127C">
            <w:pPr>
              <w:pStyle w:val="OtherTableBody"/>
            </w:pPr>
            <w:r>
              <w:t>0411</w:t>
            </w:r>
          </w:p>
        </w:tc>
        <w:tc>
          <w:tcPr>
            <w:tcW w:w="900" w:type="dxa"/>
          </w:tcPr>
          <w:p w14:paraId="4F2DC8B7" w14:textId="77777777" w:rsidR="00B50050" w:rsidRDefault="00B50050" w:rsidP="0088127C">
            <w:pPr>
              <w:pStyle w:val="OtherTableBody"/>
            </w:pPr>
            <w:r>
              <w:t>4.5.3.47</w:t>
            </w:r>
          </w:p>
        </w:tc>
      </w:tr>
      <w:tr w:rsidR="00B50050" w14:paraId="36F6771A" w14:textId="77777777" w:rsidTr="00195548">
        <w:tc>
          <w:tcPr>
            <w:tcW w:w="3500" w:type="dxa"/>
          </w:tcPr>
          <w:p w14:paraId="24AF9AD5" w14:textId="77777777" w:rsidR="00B50050" w:rsidRDefault="00B50050" w:rsidP="0088127C">
            <w:pPr>
              <w:pStyle w:val="OtherTableBody"/>
            </w:pPr>
            <w:r>
              <w:t>Filler Supplemental Service Information</w:t>
            </w:r>
          </w:p>
        </w:tc>
        <w:tc>
          <w:tcPr>
            <w:tcW w:w="700" w:type="dxa"/>
          </w:tcPr>
          <w:p w14:paraId="7FD3981E" w14:textId="77777777" w:rsidR="00B50050" w:rsidRDefault="00B50050" w:rsidP="0088127C">
            <w:pPr>
              <w:pStyle w:val="OtherTableBody"/>
            </w:pPr>
            <w:r>
              <w:t>01475</w:t>
            </w:r>
          </w:p>
        </w:tc>
        <w:tc>
          <w:tcPr>
            <w:tcW w:w="600" w:type="dxa"/>
          </w:tcPr>
          <w:p w14:paraId="737FC6AF" w14:textId="77777777" w:rsidR="00B50050" w:rsidRDefault="00B50050" w:rsidP="0088127C">
            <w:pPr>
              <w:pStyle w:val="OtherTableBody"/>
            </w:pPr>
            <w:r>
              <w:t>AIS</w:t>
            </w:r>
          </w:p>
        </w:tc>
        <w:tc>
          <w:tcPr>
            <w:tcW w:w="600" w:type="dxa"/>
          </w:tcPr>
          <w:p w14:paraId="07F6174C" w14:textId="77777777" w:rsidR="00B50050" w:rsidRDefault="00B50050" w:rsidP="0088127C">
            <w:pPr>
              <w:pStyle w:val="OtherTableBody"/>
            </w:pPr>
            <w:r>
              <w:t>12</w:t>
            </w:r>
          </w:p>
        </w:tc>
        <w:tc>
          <w:tcPr>
            <w:tcW w:w="600" w:type="dxa"/>
          </w:tcPr>
          <w:p w14:paraId="06E86B7F" w14:textId="77777777" w:rsidR="00B50050" w:rsidRDefault="00B50050" w:rsidP="0088127C">
            <w:pPr>
              <w:pStyle w:val="OtherTableBody"/>
            </w:pPr>
            <w:r>
              <w:t>..</w:t>
            </w:r>
          </w:p>
        </w:tc>
        <w:tc>
          <w:tcPr>
            <w:tcW w:w="600" w:type="dxa"/>
          </w:tcPr>
          <w:p w14:paraId="1D70930C" w14:textId="77777777" w:rsidR="00B50050" w:rsidRDefault="00B50050" w:rsidP="0088127C">
            <w:pPr>
              <w:pStyle w:val="OtherTableBody"/>
            </w:pPr>
          </w:p>
        </w:tc>
        <w:tc>
          <w:tcPr>
            <w:tcW w:w="600" w:type="dxa"/>
          </w:tcPr>
          <w:p w14:paraId="02C5F7C6" w14:textId="77777777" w:rsidR="00B50050" w:rsidRDefault="00B50050" w:rsidP="0088127C">
            <w:pPr>
              <w:pStyle w:val="OtherTableBody"/>
            </w:pPr>
            <w:r>
              <w:t>CWE</w:t>
            </w:r>
          </w:p>
        </w:tc>
        <w:tc>
          <w:tcPr>
            <w:tcW w:w="700" w:type="dxa"/>
          </w:tcPr>
          <w:p w14:paraId="7FBF142F" w14:textId="77777777" w:rsidR="00B50050" w:rsidRDefault="00B50050" w:rsidP="0088127C">
            <w:pPr>
              <w:pStyle w:val="OtherTableBody"/>
            </w:pPr>
            <w:r>
              <w:t>Y</w:t>
            </w:r>
          </w:p>
        </w:tc>
        <w:tc>
          <w:tcPr>
            <w:tcW w:w="600" w:type="dxa"/>
          </w:tcPr>
          <w:p w14:paraId="60764430" w14:textId="77777777" w:rsidR="00B50050" w:rsidRDefault="00B50050" w:rsidP="0088127C">
            <w:pPr>
              <w:pStyle w:val="OtherTableBody"/>
            </w:pPr>
            <w:r>
              <w:t>0411</w:t>
            </w:r>
          </w:p>
        </w:tc>
        <w:tc>
          <w:tcPr>
            <w:tcW w:w="900" w:type="dxa"/>
          </w:tcPr>
          <w:p w14:paraId="3422D29C" w14:textId="77777777" w:rsidR="00B50050" w:rsidRDefault="00B50050" w:rsidP="0088127C">
            <w:pPr>
              <w:pStyle w:val="OtherTableBody"/>
            </w:pPr>
            <w:r>
              <w:t>10.6.4.12</w:t>
            </w:r>
          </w:p>
        </w:tc>
      </w:tr>
      <w:tr w:rsidR="00B50050" w14:paraId="068592BE" w14:textId="77777777" w:rsidTr="00195548">
        <w:tc>
          <w:tcPr>
            <w:tcW w:w="3500" w:type="dxa"/>
          </w:tcPr>
          <w:p w14:paraId="2843DE6A" w14:textId="77777777" w:rsidR="00B50050" w:rsidRDefault="00B50050" w:rsidP="0088127C">
            <w:pPr>
              <w:pStyle w:val="OtherTableBody"/>
            </w:pPr>
            <w:r>
              <w:lastRenderedPageBreak/>
              <w:t>Filler's Expected Availability Date/Time</w:t>
            </w:r>
          </w:p>
        </w:tc>
        <w:tc>
          <w:tcPr>
            <w:tcW w:w="700" w:type="dxa"/>
          </w:tcPr>
          <w:p w14:paraId="4EB8444D" w14:textId="77777777" w:rsidR="00B50050" w:rsidRDefault="00B50050" w:rsidP="0088127C">
            <w:pPr>
              <w:pStyle w:val="OtherTableBody"/>
            </w:pPr>
            <w:r>
              <w:t>01642</w:t>
            </w:r>
          </w:p>
        </w:tc>
        <w:tc>
          <w:tcPr>
            <w:tcW w:w="600" w:type="dxa"/>
          </w:tcPr>
          <w:p w14:paraId="0E2115DE" w14:textId="77777777" w:rsidR="00B50050" w:rsidRDefault="00B50050" w:rsidP="0088127C">
            <w:pPr>
              <w:pStyle w:val="OtherTableBody"/>
            </w:pPr>
            <w:r>
              <w:t>ORC</w:t>
            </w:r>
          </w:p>
        </w:tc>
        <w:tc>
          <w:tcPr>
            <w:tcW w:w="600" w:type="dxa"/>
          </w:tcPr>
          <w:p w14:paraId="26509B99" w14:textId="77777777" w:rsidR="00B50050" w:rsidRDefault="00B50050" w:rsidP="0088127C">
            <w:pPr>
              <w:pStyle w:val="OtherTableBody"/>
            </w:pPr>
            <w:r>
              <w:t>27</w:t>
            </w:r>
          </w:p>
        </w:tc>
        <w:tc>
          <w:tcPr>
            <w:tcW w:w="600" w:type="dxa"/>
          </w:tcPr>
          <w:p w14:paraId="7D6E0E07" w14:textId="77777777" w:rsidR="00B50050" w:rsidRDefault="00B50050" w:rsidP="0088127C">
            <w:pPr>
              <w:pStyle w:val="OtherTableBody"/>
            </w:pPr>
            <w:r>
              <w:t>..</w:t>
            </w:r>
          </w:p>
        </w:tc>
        <w:tc>
          <w:tcPr>
            <w:tcW w:w="600" w:type="dxa"/>
          </w:tcPr>
          <w:p w14:paraId="021D0D65" w14:textId="77777777" w:rsidR="00B50050" w:rsidRDefault="00B50050" w:rsidP="0088127C">
            <w:pPr>
              <w:pStyle w:val="OtherTableBody"/>
            </w:pPr>
          </w:p>
        </w:tc>
        <w:tc>
          <w:tcPr>
            <w:tcW w:w="600" w:type="dxa"/>
          </w:tcPr>
          <w:p w14:paraId="2F979011" w14:textId="77777777" w:rsidR="00B50050" w:rsidRDefault="00B50050" w:rsidP="0088127C">
            <w:pPr>
              <w:pStyle w:val="OtherTableBody"/>
            </w:pPr>
            <w:r>
              <w:t>DTM</w:t>
            </w:r>
          </w:p>
        </w:tc>
        <w:tc>
          <w:tcPr>
            <w:tcW w:w="700" w:type="dxa"/>
          </w:tcPr>
          <w:p w14:paraId="647EB4BE" w14:textId="77777777" w:rsidR="00B50050" w:rsidRDefault="00B50050" w:rsidP="0088127C">
            <w:pPr>
              <w:pStyle w:val="OtherTableBody"/>
            </w:pPr>
          </w:p>
        </w:tc>
        <w:tc>
          <w:tcPr>
            <w:tcW w:w="600" w:type="dxa"/>
          </w:tcPr>
          <w:p w14:paraId="6BE8C253" w14:textId="77777777" w:rsidR="00B50050" w:rsidRDefault="00B50050" w:rsidP="0088127C">
            <w:pPr>
              <w:pStyle w:val="OtherTableBody"/>
            </w:pPr>
          </w:p>
        </w:tc>
        <w:tc>
          <w:tcPr>
            <w:tcW w:w="900" w:type="dxa"/>
          </w:tcPr>
          <w:p w14:paraId="5B73DA2B" w14:textId="77777777" w:rsidR="00B50050" w:rsidRDefault="00B50050" w:rsidP="0088127C">
            <w:pPr>
              <w:pStyle w:val="OtherTableBody"/>
            </w:pPr>
            <w:r>
              <w:t>4.5.1.27</w:t>
            </w:r>
          </w:p>
        </w:tc>
      </w:tr>
      <w:tr w:rsidR="00B50050" w14:paraId="3B149E58" w14:textId="77777777" w:rsidTr="00195548">
        <w:tc>
          <w:tcPr>
            <w:tcW w:w="3500" w:type="dxa"/>
          </w:tcPr>
          <w:p w14:paraId="4D5B44CF" w14:textId="77777777" w:rsidR="00B50050" w:rsidRDefault="00B50050" w:rsidP="0088127C">
            <w:pPr>
              <w:pStyle w:val="OtherTableBody"/>
            </w:pPr>
            <w:r>
              <w:t>Final Review Date/Time</w:t>
            </w:r>
          </w:p>
        </w:tc>
        <w:tc>
          <w:tcPr>
            <w:tcW w:w="700" w:type="dxa"/>
          </w:tcPr>
          <w:p w14:paraId="416BA579" w14:textId="77777777" w:rsidR="00B50050" w:rsidRDefault="00B50050" w:rsidP="0088127C">
            <w:pPr>
              <w:pStyle w:val="OtherTableBody"/>
            </w:pPr>
            <w:r>
              <w:t>03368</w:t>
            </w:r>
          </w:p>
        </w:tc>
        <w:tc>
          <w:tcPr>
            <w:tcW w:w="600" w:type="dxa"/>
          </w:tcPr>
          <w:p w14:paraId="59B7D87D" w14:textId="77777777" w:rsidR="00B50050" w:rsidRDefault="00B50050" w:rsidP="0088127C">
            <w:pPr>
              <w:pStyle w:val="OtherTableBody"/>
            </w:pPr>
            <w:r>
              <w:t>DON</w:t>
            </w:r>
          </w:p>
        </w:tc>
        <w:tc>
          <w:tcPr>
            <w:tcW w:w="600" w:type="dxa"/>
          </w:tcPr>
          <w:p w14:paraId="7CF922D3" w14:textId="77777777" w:rsidR="00B50050" w:rsidRDefault="00B50050" w:rsidP="0088127C">
            <w:pPr>
              <w:pStyle w:val="OtherTableBody"/>
            </w:pPr>
            <w:r>
              <w:t>29</w:t>
            </w:r>
          </w:p>
        </w:tc>
        <w:tc>
          <w:tcPr>
            <w:tcW w:w="600" w:type="dxa"/>
          </w:tcPr>
          <w:p w14:paraId="7CB9FCAC" w14:textId="77777777" w:rsidR="00B50050" w:rsidRDefault="00B50050" w:rsidP="0088127C">
            <w:pPr>
              <w:pStyle w:val="OtherTableBody"/>
            </w:pPr>
            <w:r>
              <w:t>..</w:t>
            </w:r>
          </w:p>
        </w:tc>
        <w:tc>
          <w:tcPr>
            <w:tcW w:w="600" w:type="dxa"/>
          </w:tcPr>
          <w:p w14:paraId="061F54CA" w14:textId="77777777" w:rsidR="00B50050" w:rsidRDefault="00B50050" w:rsidP="0088127C">
            <w:pPr>
              <w:pStyle w:val="OtherTableBody"/>
            </w:pPr>
          </w:p>
        </w:tc>
        <w:tc>
          <w:tcPr>
            <w:tcW w:w="600" w:type="dxa"/>
          </w:tcPr>
          <w:p w14:paraId="7B04780F" w14:textId="77777777" w:rsidR="00B50050" w:rsidRDefault="00B50050" w:rsidP="0088127C">
            <w:pPr>
              <w:pStyle w:val="OtherTableBody"/>
            </w:pPr>
            <w:r>
              <w:t>DTM</w:t>
            </w:r>
          </w:p>
        </w:tc>
        <w:tc>
          <w:tcPr>
            <w:tcW w:w="700" w:type="dxa"/>
          </w:tcPr>
          <w:p w14:paraId="757EDDDE" w14:textId="77777777" w:rsidR="00B50050" w:rsidRDefault="00B50050" w:rsidP="0088127C">
            <w:pPr>
              <w:pStyle w:val="OtherTableBody"/>
            </w:pPr>
          </w:p>
        </w:tc>
        <w:tc>
          <w:tcPr>
            <w:tcW w:w="600" w:type="dxa"/>
          </w:tcPr>
          <w:p w14:paraId="1F1288C2" w14:textId="77777777" w:rsidR="00B50050" w:rsidRDefault="00B50050" w:rsidP="0088127C">
            <w:pPr>
              <w:pStyle w:val="OtherTableBody"/>
            </w:pPr>
          </w:p>
        </w:tc>
        <w:tc>
          <w:tcPr>
            <w:tcW w:w="900" w:type="dxa"/>
          </w:tcPr>
          <w:p w14:paraId="25153EBD" w14:textId="77777777" w:rsidR="00B50050" w:rsidRDefault="00B50050" w:rsidP="0088127C">
            <w:pPr>
              <w:pStyle w:val="OtherTableBody"/>
            </w:pPr>
            <w:r>
              <w:t>4.17.1.29</w:t>
            </w:r>
          </w:p>
        </w:tc>
      </w:tr>
      <w:tr w:rsidR="00B50050" w14:paraId="32891126" w14:textId="77777777" w:rsidTr="00195548">
        <w:tc>
          <w:tcPr>
            <w:tcW w:w="3500" w:type="dxa"/>
          </w:tcPr>
          <w:p w14:paraId="210B6CF6" w14:textId="77777777" w:rsidR="00B50050" w:rsidRDefault="00B50050" w:rsidP="0088127C">
            <w:pPr>
              <w:pStyle w:val="OtherTableBody"/>
            </w:pPr>
            <w:r>
              <w:t>Final Review Staff ID</w:t>
            </w:r>
          </w:p>
        </w:tc>
        <w:tc>
          <w:tcPr>
            <w:tcW w:w="700" w:type="dxa"/>
          </w:tcPr>
          <w:p w14:paraId="4E5FEEC9" w14:textId="77777777" w:rsidR="00B50050" w:rsidRDefault="00B50050" w:rsidP="0088127C">
            <w:pPr>
              <w:pStyle w:val="OtherTableBody"/>
            </w:pPr>
            <w:r>
              <w:t>03367</w:t>
            </w:r>
          </w:p>
        </w:tc>
        <w:tc>
          <w:tcPr>
            <w:tcW w:w="600" w:type="dxa"/>
          </w:tcPr>
          <w:p w14:paraId="5158718E" w14:textId="77777777" w:rsidR="00B50050" w:rsidRDefault="00B50050" w:rsidP="0088127C">
            <w:pPr>
              <w:pStyle w:val="OtherTableBody"/>
            </w:pPr>
            <w:r>
              <w:t>DON</w:t>
            </w:r>
          </w:p>
        </w:tc>
        <w:tc>
          <w:tcPr>
            <w:tcW w:w="600" w:type="dxa"/>
          </w:tcPr>
          <w:p w14:paraId="49093AF0" w14:textId="77777777" w:rsidR="00B50050" w:rsidRDefault="00B50050" w:rsidP="0088127C">
            <w:pPr>
              <w:pStyle w:val="OtherTableBody"/>
            </w:pPr>
            <w:r>
              <w:t>28</w:t>
            </w:r>
          </w:p>
        </w:tc>
        <w:tc>
          <w:tcPr>
            <w:tcW w:w="600" w:type="dxa"/>
          </w:tcPr>
          <w:p w14:paraId="0226E7AD" w14:textId="77777777" w:rsidR="00B50050" w:rsidRDefault="00B50050" w:rsidP="0088127C">
            <w:pPr>
              <w:pStyle w:val="OtherTableBody"/>
            </w:pPr>
            <w:r>
              <w:t>..</w:t>
            </w:r>
          </w:p>
        </w:tc>
        <w:tc>
          <w:tcPr>
            <w:tcW w:w="600" w:type="dxa"/>
          </w:tcPr>
          <w:p w14:paraId="29928D33" w14:textId="77777777" w:rsidR="00B50050" w:rsidRDefault="00B50050" w:rsidP="0088127C">
            <w:pPr>
              <w:pStyle w:val="OtherTableBody"/>
            </w:pPr>
          </w:p>
        </w:tc>
        <w:tc>
          <w:tcPr>
            <w:tcW w:w="600" w:type="dxa"/>
          </w:tcPr>
          <w:p w14:paraId="763F9D97" w14:textId="77777777" w:rsidR="00B50050" w:rsidRDefault="00B50050" w:rsidP="0088127C">
            <w:pPr>
              <w:pStyle w:val="OtherTableBody"/>
            </w:pPr>
            <w:r>
              <w:t>XPN</w:t>
            </w:r>
          </w:p>
        </w:tc>
        <w:tc>
          <w:tcPr>
            <w:tcW w:w="700" w:type="dxa"/>
          </w:tcPr>
          <w:p w14:paraId="018DA651" w14:textId="77777777" w:rsidR="00B50050" w:rsidRDefault="00B50050" w:rsidP="0088127C">
            <w:pPr>
              <w:pStyle w:val="OtherTableBody"/>
            </w:pPr>
          </w:p>
        </w:tc>
        <w:tc>
          <w:tcPr>
            <w:tcW w:w="600" w:type="dxa"/>
          </w:tcPr>
          <w:p w14:paraId="323219AA" w14:textId="77777777" w:rsidR="00B50050" w:rsidRDefault="00B50050" w:rsidP="0088127C">
            <w:pPr>
              <w:pStyle w:val="OtherTableBody"/>
            </w:pPr>
          </w:p>
        </w:tc>
        <w:tc>
          <w:tcPr>
            <w:tcW w:w="900" w:type="dxa"/>
          </w:tcPr>
          <w:p w14:paraId="470F56FD" w14:textId="77777777" w:rsidR="00B50050" w:rsidRDefault="00B50050" w:rsidP="0088127C">
            <w:pPr>
              <w:pStyle w:val="OtherTableBody"/>
            </w:pPr>
            <w:r>
              <w:t>4.17.1.28</w:t>
            </w:r>
          </w:p>
        </w:tc>
      </w:tr>
      <w:tr w:rsidR="00B50050" w14:paraId="7F432760" w14:textId="77777777" w:rsidTr="00195548">
        <w:tc>
          <w:tcPr>
            <w:tcW w:w="3500" w:type="dxa"/>
          </w:tcPr>
          <w:p w14:paraId="4F63A9E2" w14:textId="77777777" w:rsidR="00B50050" w:rsidRDefault="00B50050" w:rsidP="0088127C">
            <w:pPr>
              <w:pStyle w:val="OtherTableBody"/>
            </w:pPr>
            <w:r>
              <w:t>Financial Class</w:t>
            </w:r>
          </w:p>
        </w:tc>
        <w:tc>
          <w:tcPr>
            <w:tcW w:w="700" w:type="dxa"/>
          </w:tcPr>
          <w:p w14:paraId="3D791D17" w14:textId="77777777" w:rsidR="00B50050" w:rsidRDefault="00B50050" w:rsidP="0088127C">
            <w:pPr>
              <w:pStyle w:val="OtherTableBody"/>
            </w:pPr>
            <w:r>
              <w:t>00150</w:t>
            </w:r>
          </w:p>
        </w:tc>
        <w:tc>
          <w:tcPr>
            <w:tcW w:w="600" w:type="dxa"/>
          </w:tcPr>
          <w:p w14:paraId="6A5DDAF6" w14:textId="77777777" w:rsidR="00B50050" w:rsidRDefault="00B50050" w:rsidP="0088127C">
            <w:pPr>
              <w:pStyle w:val="OtherTableBody"/>
            </w:pPr>
            <w:r>
              <w:t>PV1</w:t>
            </w:r>
          </w:p>
        </w:tc>
        <w:tc>
          <w:tcPr>
            <w:tcW w:w="600" w:type="dxa"/>
          </w:tcPr>
          <w:p w14:paraId="2DA606E1" w14:textId="77777777" w:rsidR="00B50050" w:rsidRDefault="00B50050" w:rsidP="0088127C">
            <w:pPr>
              <w:pStyle w:val="OtherTableBody"/>
            </w:pPr>
            <w:r>
              <w:t>20</w:t>
            </w:r>
          </w:p>
        </w:tc>
        <w:tc>
          <w:tcPr>
            <w:tcW w:w="600" w:type="dxa"/>
          </w:tcPr>
          <w:p w14:paraId="5562B4B6" w14:textId="77777777" w:rsidR="00B50050" w:rsidRDefault="00B50050" w:rsidP="0088127C">
            <w:pPr>
              <w:pStyle w:val="OtherTableBody"/>
            </w:pPr>
            <w:r>
              <w:t>..</w:t>
            </w:r>
          </w:p>
        </w:tc>
        <w:tc>
          <w:tcPr>
            <w:tcW w:w="600" w:type="dxa"/>
          </w:tcPr>
          <w:p w14:paraId="46BB9531" w14:textId="77777777" w:rsidR="00B50050" w:rsidRDefault="00B50050" w:rsidP="0088127C">
            <w:pPr>
              <w:pStyle w:val="OtherTableBody"/>
            </w:pPr>
          </w:p>
        </w:tc>
        <w:tc>
          <w:tcPr>
            <w:tcW w:w="600" w:type="dxa"/>
          </w:tcPr>
          <w:p w14:paraId="255741EF" w14:textId="77777777" w:rsidR="00B50050" w:rsidRDefault="00B50050" w:rsidP="0088127C">
            <w:pPr>
              <w:pStyle w:val="OtherTableBody"/>
            </w:pPr>
            <w:r>
              <w:t>FC</w:t>
            </w:r>
          </w:p>
        </w:tc>
        <w:tc>
          <w:tcPr>
            <w:tcW w:w="700" w:type="dxa"/>
          </w:tcPr>
          <w:p w14:paraId="1F892C18" w14:textId="77777777" w:rsidR="00B50050" w:rsidRDefault="00B50050" w:rsidP="0088127C">
            <w:pPr>
              <w:pStyle w:val="OtherTableBody"/>
            </w:pPr>
            <w:r>
              <w:t>Y</w:t>
            </w:r>
          </w:p>
        </w:tc>
        <w:tc>
          <w:tcPr>
            <w:tcW w:w="600" w:type="dxa"/>
          </w:tcPr>
          <w:p w14:paraId="6C6D4605" w14:textId="77777777" w:rsidR="00B50050" w:rsidRDefault="00B50050" w:rsidP="0088127C">
            <w:pPr>
              <w:pStyle w:val="OtherTableBody"/>
            </w:pPr>
            <w:r>
              <w:t>0064</w:t>
            </w:r>
          </w:p>
        </w:tc>
        <w:tc>
          <w:tcPr>
            <w:tcW w:w="900" w:type="dxa"/>
          </w:tcPr>
          <w:p w14:paraId="37241B96" w14:textId="77777777" w:rsidR="00B50050" w:rsidRDefault="00B50050" w:rsidP="0088127C">
            <w:pPr>
              <w:pStyle w:val="OtherTableBody"/>
            </w:pPr>
            <w:r>
              <w:t>3.4.3.20</w:t>
            </w:r>
          </w:p>
        </w:tc>
      </w:tr>
      <w:tr w:rsidR="00B50050" w14:paraId="336F94C5" w14:textId="77777777" w:rsidTr="00195548">
        <w:tc>
          <w:tcPr>
            <w:tcW w:w="3500" w:type="dxa"/>
          </w:tcPr>
          <w:p w14:paraId="4E4A7E91" w14:textId="77777777" w:rsidR="00B50050" w:rsidRDefault="00B50050" w:rsidP="0088127C">
            <w:pPr>
              <w:pStyle w:val="OtherTableBody"/>
            </w:pPr>
            <w:r>
              <w:t>First Similar Illness Date</w:t>
            </w:r>
          </w:p>
        </w:tc>
        <w:tc>
          <w:tcPr>
            <w:tcW w:w="700" w:type="dxa"/>
          </w:tcPr>
          <w:p w14:paraId="1AE661B6" w14:textId="77777777" w:rsidR="00B50050" w:rsidRDefault="00B50050" w:rsidP="0088127C">
            <w:pPr>
              <w:pStyle w:val="OtherTableBody"/>
            </w:pPr>
            <w:r>
              <w:t>00730</w:t>
            </w:r>
          </w:p>
        </w:tc>
        <w:tc>
          <w:tcPr>
            <w:tcW w:w="600" w:type="dxa"/>
          </w:tcPr>
          <w:p w14:paraId="133F3F36" w14:textId="77777777" w:rsidR="00B50050" w:rsidRDefault="00B50050" w:rsidP="0088127C">
            <w:pPr>
              <w:pStyle w:val="OtherTableBody"/>
            </w:pPr>
            <w:r>
              <w:t>PV2</w:t>
            </w:r>
          </w:p>
        </w:tc>
        <w:tc>
          <w:tcPr>
            <w:tcW w:w="600" w:type="dxa"/>
          </w:tcPr>
          <w:p w14:paraId="7C68C804" w14:textId="77777777" w:rsidR="00B50050" w:rsidRDefault="00B50050" w:rsidP="0088127C">
            <w:pPr>
              <w:pStyle w:val="OtherTableBody"/>
            </w:pPr>
            <w:r>
              <w:t>29</w:t>
            </w:r>
          </w:p>
        </w:tc>
        <w:tc>
          <w:tcPr>
            <w:tcW w:w="600" w:type="dxa"/>
          </w:tcPr>
          <w:p w14:paraId="5ACE33A4" w14:textId="77777777" w:rsidR="00B50050" w:rsidRDefault="00B50050" w:rsidP="0088127C">
            <w:pPr>
              <w:pStyle w:val="OtherTableBody"/>
            </w:pPr>
            <w:r>
              <w:t>..</w:t>
            </w:r>
          </w:p>
        </w:tc>
        <w:tc>
          <w:tcPr>
            <w:tcW w:w="600" w:type="dxa"/>
          </w:tcPr>
          <w:p w14:paraId="33A013E3" w14:textId="77777777" w:rsidR="00B50050" w:rsidRDefault="00B50050" w:rsidP="0088127C">
            <w:pPr>
              <w:pStyle w:val="OtherTableBody"/>
            </w:pPr>
          </w:p>
        </w:tc>
        <w:tc>
          <w:tcPr>
            <w:tcW w:w="600" w:type="dxa"/>
          </w:tcPr>
          <w:p w14:paraId="1F27C83A" w14:textId="77777777" w:rsidR="00B50050" w:rsidRDefault="00B50050" w:rsidP="0088127C">
            <w:pPr>
              <w:pStyle w:val="OtherTableBody"/>
            </w:pPr>
            <w:r>
              <w:t>DT</w:t>
            </w:r>
          </w:p>
        </w:tc>
        <w:tc>
          <w:tcPr>
            <w:tcW w:w="700" w:type="dxa"/>
          </w:tcPr>
          <w:p w14:paraId="54392DF7" w14:textId="77777777" w:rsidR="00B50050" w:rsidRDefault="00B50050" w:rsidP="0088127C">
            <w:pPr>
              <w:pStyle w:val="OtherTableBody"/>
            </w:pPr>
          </w:p>
        </w:tc>
        <w:tc>
          <w:tcPr>
            <w:tcW w:w="600" w:type="dxa"/>
          </w:tcPr>
          <w:p w14:paraId="30A52EDA" w14:textId="77777777" w:rsidR="00B50050" w:rsidRDefault="00B50050" w:rsidP="0088127C">
            <w:pPr>
              <w:pStyle w:val="OtherTableBody"/>
            </w:pPr>
          </w:p>
        </w:tc>
        <w:tc>
          <w:tcPr>
            <w:tcW w:w="900" w:type="dxa"/>
          </w:tcPr>
          <w:p w14:paraId="4C033E08" w14:textId="77777777" w:rsidR="00B50050" w:rsidRDefault="00B50050" w:rsidP="0088127C">
            <w:pPr>
              <w:pStyle w:val="OtherTableBody"/>
            </w:pPr>
            <w:r>
              <w:t>3.4.4.29</w:t>
            </w:r>
          </w:p>
        </w:tc>
      </w:tr>
      <w:tr w:rsidR="00B50050" w14:paraId="768F4684" w14:textId="77777777" w:rsidTr="00195548">
        <w:tc>
          <w:tcPr>
            <w:tcW w:w="3500" w:type="dxa"/>
          </w:tcPr>
          <w:p w14:paraId="5AAB1791" w14:textId="77777777" w:rsidR="00B50050" w:rsidRDefault="00B50050" w:rsidP="0088127C">
            <w:pPr>
              <w:pStyle w:val="OtherTableBody"/>
            </w:pPr>
            <w:r>
              <w:t>First Used Date/Time</w:t>
            </w:r>
          </w:p>
        </w:tc>
        <w:tc>
          <w:tcPr>
            <w:tcW w:w="700" w:type="dxa"/>
          </w:tcPr>
          <w:p w14:paraId="70B3F2E2" w14:textId="77777777" w:rsidR="00B50050" w:rsidRDefault="00B50050" w:rsidP="0088127C">
            <w:pPr>
              <w:pStyle w:val="OtherTableBody"/>
            </w:pPr>
            <w:r>
              <w:t>01384</w:t>
            </w:r>
          </w:p>
        </w:tc>
        <w:tc>
          <w:tcPr>
            <w:tcW w:w="600" w:type="dxa"/>
          </w:tcPr>
          <w:p w14:paraId="4279C6CE" w14:textId="77777777" w:rsidR="00B50050" w:rsidRDefault="00B50050" w:rsidP="0088127C">
            <w:pPr>
              <w:pStyle w:val="OtherTableBody"/>
            </w:pPr>
            <w:r>
              <w:t>INV</w:t>
            </w:r>
          </w:p>
        </w:tc>
        <w:tc>
          <w:tcPr>
            <w:tcW w:w="600" w:type="dxa"/>
          </w:tcPr>
          <w:p w14:paraId="54CCACAB" w14:textId="77777777" w:rsidR="00B50050" w:rsidRDefault="00B50050" w:rsidP="0088127C">
            <w:pPr>
              <w:pStyle w:val="OtherTableBody"/>
            </w:pPr>
            <w:r>
              <w:t>13</w:t>
            </w:r>
          </w:p>
        </w:tc>
        <w:tc>
          <w:tcPr>
            <w:tcW w:w="600" w:type="dxa"/>
          </w:tcPr>
          <w:p w14:paraId="4B09022C" w14:textId="77777777" w:rsidR="00B50050" w:rsidRDefault="00B50050" w:rsidP="0088127C">
            <w:pPr>
              <w:pStyle w:val="OtherTableBody"/>
            </w:pPr>
            <w:r>
              <w:t>..</w:t>
            </w:r>
          </w:p>
        </w:tc>
        <w:tc>
          <w:tcPr>
            <w:tcW w:w="600" w:type="dxa"/>
          </w:tcPr>
          <w:p w14:paraId="33A53AF6" w14:textId="77777777" w:rsidR="00B50050" w:rsidRDefault="00B50050" w:rsidP="0088127C">
            <w:pPr>
              <w:pStyle w:val="OtherTableBody"/>
            </w:pPr>
          </w:p>
        </w:tc>
        <w:tc>
          <w:tcPr>
            <w:tcW w:w="600" w:type="dxa"/>
          </w:tcPr>
          <w:p w14:paraId="64D3B533" w14:textId="77777777" w:rsidR="00B50050" w:rsidRDefault="00B50050" w:rsidP="0088127C">
            <w:pPr>
              <w:pStyle w:val="OtherTableBody"/>
            </w:pPr>
            <w:r>
              <w:t>DTM</w:t>
            </w:r>
          </w:p>
        </w:tc>
        <w:tc>
          <w:tcPr>
            <w:tcW w:w="700" w:type="dxa"/>
          </w:tcPr>
          <w:p w14:paraId="28DB4A75" w14:textId="77777777" w:rsidR="00B50050" w:rsidRDefault="00B50050" w:rsidP="0088127C">
            <w:pPr>
              <w:pStyle w:val="OtherTableBody"/>
            </w:pPr>
          </w:p>
        </w:tc>
        <w:tc>
          <w:tcPr>
            <w:tcW w:w="600" w:type="dxa"/>
          </w:tcPr>
          <w:p w14:paraId="7FC437AD" w14:textId="77777777" w:rsidR="00B50050" w:rsidRDefault="00B50050" w:rsidP="0088127C">
            <w:pPr>
              <w:pStyle w:val="OtherTableBody"/>
            </w:pPr>
          </w:p>
        </w:tc>
        <w:tc>
          <w:tcPr>
            <w:tcW w:w="900" w:type="dxa"/>
          </w:tcPr>
          <w:p w14:paraId="2598EB80" w14:textId="77777777" w:rsidR="00B50050" w:rsidRDefault="00B50050" w:rsidP="0088127C">
            <w:pPr>
              <w:pStyle w:val="OtherTableBody"/>
            </w:pPr>
            <w:r>
              <w:t>13.4.4.13</w:t>
            </w:r>
          </w:p>
        </w:tc>
      </w:tr>
      <w:tr w:rsidR="00B50050" w14:paraId="553EB9C2" w14:textId="77777777" w:rsidTr="00195548">
        <w:tc>
          <w:tcPr>
            <w:tcW w:w="3500" w:type="dxa"/>
          </w:tcPr>
          <w:p w14:paraId="71913EEB" w14:textId="77777777" w:rsidR="00B50050" w:rsidRDefault="00B50050" w:rsidP="0088127C">
            <w:pPr>
              <w:pStyle w:val="OtherTableBody"/>
            </w:pPr>
            <w:r>
              <w:t>Fixed Canned Message</w:t>
            </w:r>
          </w:p>
        </w:tc>
        <w:tc>
          <w:tcPr>
            <w:tcW w:w="700" w:type="dxa"/>
          </w:tcPr>
          <w:p w14:paraId="6C27BF12" w14:textId="77777777" w:rsidR="00B50050" w:rsidRDefault="00B50050" w:rsidP="0088127C">
            <w:pPr>
              <w:pStyle w:val="OtherTableBody"/>
            </w:pPr>
            <w:r>
              <w:t>00621</w:t>
            </w:r>
          </w:p>
        </w:tc>
        <w:tc>
          <w:tcPr>
            <w:tcW w:w="600" w:type="dxa"/>
          </w:tcPr>
          <w:p w14:paraId="4BD9FF90" w14:textId="77777777" w:rsidR="00B50050" w:rsidRDefault="00B50050" w:rsidP="0088127C">
            <w:pPr>
              <w:pStyle w:val="OtherTableBody"/>
            </w:pPr>
            <w:r>
              <w:t>OM1</w:t>
            </w:r>
          </w:p>
        </w:tc>
        <w:tc>
          <w:tcPr>
            <w:tcW w:w="600" w:type="dxa"/>
          </w:tcPr>
          <w:p w14:paraId="052E120E" w14:textId="77777777" w:rsidR="00B50050" w:rsidRDefault="00B50050" w:rsidP="0088127C">
            <w:pPr>
              <w:pStyle w:val="OtherTableBody"/>
            </w:pPr>
            <w:r>
              <w:t>36</w:t>
            </w:r>
          </w:p>
        </w:tc>
        <w:tc>
          <w:tcPr>
            <w:tcW w:w="600" w:type="dxa"/>
          </w:tcPr>
          <w:p w14:paraId="53775549" w14:textId="77777777" w:rsidR="00B50050" w:rsidRDefault="00B50050" w:rsidP="0088127C">
            <w:pPr>
              <w:pStyle w:val="OtherTableBody"/>
            </w:pPr>
            <w:r>
              <w:t>..</w:t>
            </w:r>
          </w:p>
        </w:tc>
        <w:tc>
          <w:tcPr>
            <w:tcW w:w="600" w:type="dxa"/>
          </w:tcPr>
          <w:p w14:paraId="240FC62F" w14:textId="77777777" w:rsidR="00B50050" w:rsidRDefault="00B50050" w:rsidP="0088127C">
            <w:pPr>
              <w:pStyle w:val="OtherTableBody"/>
            </w:pPr>
          </w:p>
        </w:tc>
        <w:tc>
          <w:tcPr>
            <w:tcW w:w="600" w:type="dxa"/>
          </w:tcPr>
          <w:p w14:paraId="0C32CBCC" w14:textId="77777777" w:rsidR="00B50050" w:rsidRDefault="00B50050" w:rsidP="0088127C">
            <w:pPr>
              <w:pStyle w:val="OtherTableBody"/>
            </w:pPr>
            <w:r>
              <w:t>CWE</w:t>
            </w:r>
          </w:p>
        </w:tc>
        <w:tc>
          <w:tcPr>
            <w:tcW w:w="700" w:type="dxa"/>
          </w:tcPr>
          <w:p w14:paraId="13C118F8" w14:textId="77777777" w:rsidR="00B50050" w:rsidRDefault="00B50050" w:rsidP="0088127C">
            <w:pPr>
              <w:pStyle w:val="OtherTableBody"/>
            </w:pPr>
            <w:r>
              <w:t>Y</w:t>
            </w:r>
          </w:p>
        </w:tc>
        <w:tc>
          <w:tcPr>
            <w:tcW w:w="600" w:type="dxa"/>
          </w:tcPr>
          <w:p w14:paraId="71E79CFC" w14:textId="77777777" w:rsidR="00B50050" w:rsidRDefault="00B50050" w:rsidP="0088127C">
            <w:pPr>
              <w:pStyle w:val="OtherTableBody"/>
            </w:pPr>
            <w:r>
              <w:t>0643</w:t>
            </w:r>
          </w:p>
        </w:tc>
        <w:tc>
          <w:tcPr>
            <w:tcW w:w="900" w:type="dxa"/>
          </w:tcPr>
          <w:p w14:paraId="5D7E66E8" w14:textId="77777777" w:rsidR="00B50050" w:rsidRDefault="00B50050" w:rsidP="0088127C">
            <w:pPr>
              <w:pStyle w:val="OtherTableBody"/>
            </w:pPr>
            <w:r>
              <w:t>8.8.9.36</w:t>
            </w:r>
          </w:p>
        </w:tc>
      </w:tr>
      <w:tr w:rsidR="00B50050" w14:paraId="30C0BA7F" w14:textId="77777777" w:rsidTr="00195548">
        <w:tc>
          <w:tcPr>
            <w:tcW w:w="3500" w:type="dxa"/>
          </w:tcPr>
          <w:p w14:paraId="62691B65" w14:textId="77777777" w:rsidR="00B50050" w:rsidRDefault="00B50050" w:rsidP="0088127C">
            <w:pPr>
              <w:pStyle w:val="OtherTableBody"/>
            </w:pPr>
            <w:r>
              <w:t>Fixed Price Contract Indicator</w:t>
            </w:r>
          </w:p>
        </w:tc>
        <w:tc>
          <w:tcPr>
            <w:tcW w:w="700" w:type="dxa"/>
          </w:tcPr>
          <w:p w14:paraId="754CDC50" w14:textId="77777777" w:rsidR="00B50050" w:rsidRDefault="00B50050" w:rsidP="0088127C">
            <w:pPr>
              <w:pStyle w:val="OtherTableBody"/>
            </w:pPr>
            <w:r>
              <w:t>02403</w:t>
            </w:r>
          </w:p>
        </w:tc>
        <w:tc>
          <w:tcPr>
            <w:tcW w:w="600" w:type="dxa"/>
          </w:tcPr>
          <w:p w14:paraId="20ACD51D" w14:textId="77777777" w:rsidR="00B50050" w:rsidRDefault="00B50050" w:rsidP="0088127C">
            <w:pPr>
              <w:pStyle w:val="OtherTableBody"/>
            </w:pPr>
            <w:r>
              <w:t>CTR</w:t>
            </w:r>
          </w:p>
        </w:tc>
        <w:tc>
          <w:tcPr>
            <w:tcW w:w="600" w:type="dxa"/>
          </w:tcPr>
          <w:p w14:paraId="21786A51" w14:textId="77777777" w:rsidR="00B50050" w:rsidRDefault="00B50050" w:rsidP="0088127C">
            <w:pPr>
              <w:pStyle w:val="OtherTableBody"/>
            </w:pPr>
            <w:r>
              <w:t>12</w:t>
            </w:r>
          </w:p>
        </w:tc>
        <w:tc>
          <w:tcPr>
            <w:tcW w:w="600" w:type="dxa"/>
          </w:tcPr>
          <w:p w14:paraId="2393626B" w14:textId="77777777" w:rsidR="00B50050" w:rsidRDefault="00B50050" w:rsidP="0088127C">
            <w:pPr>
              <w:pStyle w:val="OtherTableBody"/>
            </w:pPr>
            <w:r>
              <w:t>..</w:t>
            </w:r>
          </w:p>
        </w:tc>
        <w:tc>
          <w:tcPr>
            <w:tcW w:w="600" w:type="dxa"/>
          </w:tcPr>
          <w:p w14:paraId="6833772A" w14:textId="77777777" w:rsidR="00B50050" w:rsidRDefault="00B50050" w:rsidP="0088127C">
            <w:pPr>
              <w:pStyle w:val="OtherTableBody"/>
            </w:pPr>
          </w:p>
        </w:tc>
        <w:tc>
          <w:tcPr>
            <w:tcW w:w="600" w:type="dxa"/>
          </w:tcPr>
          <w:p w14:paraId="196F6D5D" w14:textId="77777777" w:rsidR="00B50050" w:rsidRDefault="00B50050" w:rsidP="0088127C">
            <w:pPr>
              <w:pStyle w:val="OtherTableBody"/>
            </w:pPr>
            <w:r>
              <w:t>CNE</w:t>
            </w:r>
          </w:p>
        </w:tc>
        <w:tc>
          <w:tcPr>
            <w:tcW w:w="700" w:type="dxa"/>
          </w:tcPr>
          <w:p w14:paraId="62C339DD" w14:textId="77777777" w:rsidR="00B50050" w:rsidRDefault="00B50050" w:rsidP="0088127C">
            <w:pPr>
              <w:pStyle w:val="OtherTableBody"/>
            </w:pPr>
          </w:p>
        </w:tc>
        <w:tc>
          <w:tcPr>
            <w:tcW w:w="600" w:type="dxa"/>
          </w:tcPr>
          <w:p w14:paraId="768FAC26" w14:textId="77777777" w:rsidR="00B50050" w:rsidRDefault="00B50050" w:rsidP="0088127C">
            <w:pPr>
              <w:pStyle w:val="OtherTableBody"/>
            </w:pPr>
            <w:r>
              <w:t>0532</w:t>
            </w:r>
          </w:p>
        </w:tc>
        <w:tc>
          <w:tcPr>
            <w:tcW w:w="900" w:type="dxa"/>
          </w:tcPr>
          <w:p w14:paraId="00CC17FB" w14:textId="77777777" w:rsidR="00B50050" w:rsidRDefault="00B50050" w:rsidP="0088127C">
            <w:pPr>
              <w:pStyle w:val="OtherTableBody"/>
            </w:pPr>
            <w:r>
              <w:t>8.14.2.12</w:t>
            </w:r>
          </w:p>
        </w:tc>
      </w:tr>
      <w:tr w:rsidR="00B50050" w14:paraId="370D7645" w14:textId="77777777" w:rsidTr="00195548">
        <w:tc>
          <w:tcPr>
            <w:tcW w:w="3500" w:type="dxa"/>
          </w:tcPr>
          <w:p w14:paraId="6CBF6A75" w14:textId="77777777" w:rsidR="00B50050" w:rsidRDefault="00B50050" w:rsidP="0088127C">
            <w:pPr>
              <w:pStyle w:val="OtherTableBody"/>
            </w:pPr>
            <w:r>
              <w:t>Folder Assignment</w:t>
            </w:r>
          </w:p>
        </w:tc>
        <w:tc>
          <w:tcPr>
            <w:tcW w:w="700" w:type="dxa"/>
          </w:tcPr>
          <w:p w14:paraId="06640B6C" w14:textId="77777777" w:rsidR="00B50050" w:rsidRDefault="00B50050" w:rsidP="0088127C">
            <w:pPr>
              <w:pStyle w:val="OtherTableBody"/>
            </w:pPr>
            <w:r>
              <w:t>02378</w:t>
            </w:r>
          </w:p>
        </w:tc>
        <w:tc>
          <w:tcPr>
            <w:tcW w:w="600" w:type="dxa"/>
          </w:tcPr>
          <w:p w14:paraId="4716E24F" w14:textId="77777777" w:rsidR="00B50050" w:rsidRDefault="00B50050" w:rsidP="0088127C">
            <w:pPr>
              <w:pStyle w:val="OtherTableBody"/>
            </w:pPr>
            <w:r>
              <w:t>TXA</w:t>
            </w:r>
          </w:p>
        </w:tc>
        <w:tc>
          <w:tcPr>
            <w:tcW w:w="600" w:type="dxa"/>
          </w:tcPr>
          <w:p w14:paraId="53F4D3C1" w14:textId="77777777" w:rsidR="00B50050" w:rsidRDefault="00B50050" w:rsidP="0088127C">
            <w:pPr>
              <w:pStyle w:val="OtherTableBody"/>
            </w:pPr>
            <w:r>
              <w:t>24</w:t>
            </w:r>
          </w:p>
        </w:tc>
        <w:tc>
          <w:tcPr>
            <w:tcW w:w="600" w:type="dxa"/>
          </w:tcPr>
          <w:p w14:paraId="726C71E5" w14:textId="77777777" w:rsidR="00B50050" w:rsidRDefault="00B50050" w:rsidP="0088127C">
            <w:pPr>
              <w:pStyle w:val="OtherTableBody"/>
            </w:pPr>
            <w:r>
              <w:t>..</w:t>
            </w:r>
          </w:p>
        </w:tc>
        <w:tc>
          <w:tcPr>
            <w:tcW w:w="600" w:type="dxa"/>
          </w:tcPr>
          <w:p w14:paraId="455A55C7" w14:textId="77777777" w:rsidR="00B50050" w:rsidRDefault="00B50050" w:rsidP="0088127C">
            <w:pPr>
              <w:pStyle w:val="OtherTableBody"/>
            </w:pPr>
          </w:p>
        </w:tc>
        <w:tc>
          <w:tcPr>
            <w:tcW w:w="600" w:type="dxa"/>
          </w:tcPr>
          <w:p w14:paraId="3599893D" w14:textId="77777777" w:rsidR="00B50050" w:rsidRDefault="00B50050" w:rsidP="0088127C">
            <w:pPr>
              <w:pStyle w:val="OtherTableBody"/>
            </w:pPr>
            <w:r>
              <w:t>CWE</w:t>
            </w:r>
          </w:p>
        </w:tc>
        <w:tc>
          <w:tcPr>
            <w:tcW w:w="700" w:type="dxa"/>
          </w:tcPr>
          <w:p w14:paraId="5E32A9BF" w14:textId="77777777" w:rsidR="00B50050" w:rsidRDefault="00B50050" w:rsidP="0088127C">
            <w:pPr>
              <w:pStyle w:val="OtherTableBody"/>
            </w:pPr>
            <w:r>
              <w:t>Y</w:t>
            </w:r>
          </w:p>
        </w:tc>
        <w:tc>
          <w:tcPr>
            <w:tcW w:w="600" w:type="dxa"/>
          </w:tcPr>
          <w:p w14:paraId="58A6F441" w14:textId="77777777" w:rsidR="00B50050" w:rsidRDefault="00B50050" w:rsidP="0088127C">
            <w:pPr>
              <w:pStyle w:val="OtherTableBody"/>
            </w:pPr>
            <w:r>
              <w:t>0791</w:t>
            </w:r>
          </w:p>
        </w:tc>
        <w:tc>
          <w:tcPr>
            <w:tcW w:w="900" w:type="dxa"/>
          </w:tcPr>
          <w:p w14:paraId="17F542B9" w14:textId="77777777" w:rsidR="00B50050" w:rsidRDefault="00B50050" w:rsidP="0088127C">
            <w:pPr>
              <w:pStyle w:val="OtherTableBody"/>
            </w:pPr>
            <w:r>
              <w:t>9.7.3.24</w:t>
            </w:r>
          </w:p>
        </w:tc>
      </w:tr>
      <w:tr w:rsidR="00B50050" w14:paraId="411F4F73" w14:textId="77777777" w:rsidTr="00195548">
        <w:tc>
          <w:tcPr>
            <w:tcW w:w="3500" w:type="dxa"/>
          </w:tcPr>
          <w:p w14:paraId="1A7EFE59" w14:textId="77777777" w:rsidR="00B50050" w:rsidRDefault="00B50050" w:rsidP="0088127C">
            <w:pPr>
              <w:pStyle w:val="OtherTableBody"/>
            </w:pPr>
            <w:r>
              <w:t>Formula</w:t>
            </w:r>
          </w:p>
        </w:tc>
        <w:tc>
          <w:tcPr>
            <w:tcW w:w="700" w:type="dxa"/>
          </w:tcPr>
          <w:p w14:paraId="14F06889" w14:textId="77777777" w:rsidR="00B50050" w:rsidRDefault="00B50050" w:rsidP="0088127C">
            <w:pPr>
              <w:pStyle w:val="OtherTableBody"/>
            </w:pPr>
            <w:r>
              <w:t>00999</w:t>
            </w:r>
          </w:p>
        </w:tc>
        <w:tc>
          <w:tcPr>
            <w:tcW w:w="600" w:type="dxa"/>
          </w:tcPr>
          <w:p w14:paraId="65E71F31" w14:textId="77777777" w:rsidR="00B50050" w:rsidRDefault="00B50050" w:rsidP="0088127C">
            <w:pPr>
              <w:pStyle w:val="OtherTableBody"/>
            </w:pPr>
            <w:r>
              <w:t>PRC</w:t>
            </w:r>
          </w:p>
        </w:tc>
        <w:tc>
          <w:tcPr>
            <w:tcW w:w="600" w:type="dxa"/>
          </w:tcPr>
          <w:p w14:paraId="6EA48951" w14:textId="77777777" w:rsidR="00B50050" w:rsidRDefault="00B50050" w:rsidP="0088127C">
            <w:pPr>
              <w:pStyle w:val="OtherTableBody"/>
            </w:pPr>
            <w:r>
              <w:t>6</w:t>
            </w:r>
          </w:p>
        </w:tc>
        <w:tc>
          <w:tcPr>
            <w:tcW w:w="600" w:type="dxa"/>
          </w:tcPr>
          <w:p w14:paraId="3934E58F" w14:textId="77777777" w:rsidR="00B50050" w:rsidRDefault="00B50050" w:rsidP="0088127C">
            <w:pPr>
              <w:pStyle w:val="OtherTableBody"/>
            </w:pPr>
            <w:r>
              <w:t>..</w:t>
            </w:r>
          </w:p>
        </w:tc>
        <w:tc>
          <w:tcPr>
            <w:tcW w:w="600" w:type="dxa"/>
          </w:tcPr>
          <w:p w14:paraId="3D575F9D" w14:textId="77777777" w:rsidR="00B50050" w:rsidRDefault="00B50050" w:rsidP="0088127C">
            <w:pPr>
              <w:pStyle w:val="OtherTableBody"/>
            </w:pPr>
            <w:r>
              <w:t>200=</w:t>
            </w:r>
          </w:p>
        </w:tc>
        <w:tc>
          <w:tcPr>
            <w:tcW w:w="600" w:type="dxa"/>
          </w:tcPr>
          <w:p w14:paraId="5BFBDA82" w14:textId="77777777" w:rsidR="00B50050" w:rsidRDefault="00B50050" w:rsidP="0088127C">
            <w:pPr>
              <w:pStyle w:val="OtherTableBody"/>
            </w:pPr>
            <w:r>
              <w:t>ST</w:t>
            </w:r>
          </w:p>
        </w:tc>
        <w:tc>
          <w:tcPr>
            <w:tcW w:w="700" w:type="dxa"/>
          </w:tcPr>
          <w:p w14:paraId="67FA8A36" w14:textId="77777777" w:rsidR="00B50050" w:rsidRDefault="00B50050" w:rsidP="0088127C">
            <w:pPr>
              <w:pStyle w:val="OtherTableBody"/>
            </w:pPr>
            <w:r>
              <w:t>Y</w:t>
            </w:r>
          </w:p>
        </w:tc>
        <w:tc>
          <w:tcPr>
            <w:tcW w:w="600" w:type="dxa"/>
          </w:tcPr>
          <w:p w14:paraId="1195236B" w14:textId="77777777" w:rsidR="00B50050" w:rsidRDefault="00B50050" w:rsidP="0088127C">
            <w:pPr>
              <w:pStyle w:val="OtherTableBody"/>
            </w:pPr>
          </w:p>
        </w:tc>
        <w:tc>
          <w:tcPr>
            <w:tcW w:w="900" w:type="dxa"/>
          </w:tcPr>
          <w:p w14:paraId="217C85A2" w14:textId="77777777" w:rsidR="00B50050" w:rsidRDefault="00B50050" w:rsidP="0088127C">
            <w:pPr>
              <w:pStyle w:val="OtherTableBody"/>
            </w:pPr>
            <w:r>
              <w:t>8.10.3.6</w:t>
            </w:r>
          </w:p>
        </w:tc>
      </w:tr>
      <w:tr w:rsidR="00B50050" w14:paraId="16313B26" w14:textId="77777777" w:rsidTr="00195548">
        <w:tc>
          <w:tcPr>
            <w:tcW w:w="3500" w:type="dxa"/>
          </w:tcPr>
          <w:p w14:paraId="6937C013" w14:textId="77777777" w:rsidR="00B50050" w:rsidRDefault="00B50050" w:rsidP="0088127C">
            <w:pPr>
              <w:pStyle w:val="OtherTableBody"/>
            </w:pPr>
            <w:r>
              <w:t>Formulary Status</w:t>
            </w:r>
          </w:p>
        </w:tc>
        <w:tc>
          <w:tcPr>
            <w:tcW w:w="700" w:type="dxa"/>
          </w:tcPr>
          <w:p w14:paraId="1AD075D1" w14:textId="77777777" w:rsidR="00B50050" w:rsidRDefault="00B50050" w:rsidP="0088127C">
            <w:pPr>
              <w:pStyle w:val="OtherTableBody"/>
            </w:pPr>
            <w:r>
              <w:t>01498</w:t>
            </w:r>
          </w:p>
        </w:tc>
        <w:tc>
          <w:tcPr>
            <w:tcW w:w="600" w:type="dxa"/>
          </w:tcPr>
          <w:p w14:paraId="4A448F65" w14:textId="77777777" w:rsidR="00B50050" w:rsidRDefault="00B50050" w:rsidP="0088127C">
            <w:pPr>
              <w:pStyle w:val="OtherTableBody"/>
            </w:pPr>
            <w:r>
              <w:t>OM7</w:t>
            </w:r>
          </w:p>
        </w:tc>
        <w:tc>
          <w:tcPr>
            <w:tcW w:w="600" w:type="dxa"/>
          </w:tcPr>
          <w:p w14:paraId="433DDF92" w14:textId="77777777" w:rsidR="00B50050" w:rsidRDefault="00B50050" w:rsidP="0088127C">
            <w:pPr>
              <w:pStyle w:val="OtherTableBody"/>
            </w:pPr>
            <w:r>
              <w:t>22</w:t>
            </w:r>
          </w:p>
        </w:tc>
        <w:tc>
          <w:tcPr>
            <w:tcW w:w="600" w:type="dxa"/>
          </w:tcPr>
          <w:p w14:paraId="37B6C1A0" w14:textId="77777777" w:rsidR="00B50050" w:rsidRDefault="00B50050" w:rsidP="0088127C">
            <w:pPr>
              <w:pStyle w:val="OtherTableBody"/>
            </w:pPr>
            <w:r>
              <w:t>..</w:t>
            </w:r>
          </w:p>
        </w:tc>
        <w:tc>
          <w:tcPr>
            <w:tcW w:w="600" w:type="dxa"/>
          </w:tcPr>
          <w:p w14:paraId="792EEBF1" w14:textId="77777777" w:rsidR="00B50050" w:rsidRDefault="00B50050" w:rsidP="0088127C">
            <w:pPr>
              <w:pStyle w:val="OtherTableBody"/>
            </w:pPr>
            <w:r>
              <w:t>1=</w:t>
            </w:r>
          </w:p>
        </w:tc>
        <w:tc>
          <w:tcPr>
            <w:tcW w:w="600" w:type="dxa"/>
          </w:tcPr>
          <w:p w14:paraId="181E6E12" w14:textId="77777777" w:rsidR="00B50050" w:rsidRDefault="00B50050" w:rsidP="0088127C">
            <w:pPr>
              <w:pStyle w:val="OtherTableBody"/>
            </w:pPr>
            <w:r>
              <w:t>CWE</w:t>
            </w:r>
          </w:p>
        </w:tc>
        <w:tc>
          <w:tcPr>
            <w:tcW w:w="700" w:type="dxa"/>
          </w:tcPr>
          <w:p w14:paraId="62716335" w14:textId="77777777" w:rsidR="00B50050" w:rsidRDefault="00B50050" w:rsidP="0088127C">
            <w:pPr>
              <w:pStyle w:val="OtherTableBody"/>
            </w:pPr>
          </w:p>
        </w:tc>
        <w:tc>
          <w:tcPr>
            <w:tcW w:w="600" w:type="dxa"/>
          </w:tcPr>
          <w:p w14:paraId="32F7CAB6" w14:textId="77777777" w:rsidR="00B50050" w:rsidRDefault="00B50050" w:rsidP="0088127C">
            <w:pPr>
              <w:pStyle w:val="OtherTableBody"/>
            </w:pPr>
            <w:r>
              <w:t>0473</w:t>
            </w:r>
          </w:p>
        </w:tc>
        <w:tc>
          <w:tcPr>
            <w:tcW w:w="900" w:type="dxa"/>
          </w:tcPr>
          <w:p w14:paraId="67287584" w14:textId="77777777" w:rsidR="00B50050" w:rsidRDefault="00B50050" w:rsidP="0088127C">
            <w:pPr>
              <w:pStyle w:val="OtherTableBody"/>
            </w:pPr>
            <w:r>
              <w:t>8.8.15.22</w:t>
            </w:r>
          </w:p>
        </w:tc>
      </w:tr>
      <w:tr w:rsidR="00B50050" w14:paraId="42D707B1" w14:textId="77777777" w:rsidTr="00195548">
        <w:tc>
          <w:tcPr>
            <w:tcW w:w="3500" w:type="dxa"/>
          </w:tcPr>
          <w:p w14:paraId="79B6CD62" w14:textId="77777777" w:rsidR="00B50050" w:rsidRDefault="00B50050" w:rsidP="0088127C">
            <w:pPr>
              <w:pStyle w:val="OtherTableBody"/>
            </w:pPr>
            <w:r>
              <w:t>Formulary Status</w:t>
            </w:r>
          </w:p>
        </w:tc>
        <w:tc>
          <w:tcPr>
            <w:tcW w:w="700" w:type="dxa"/>
          </w:tcPr>
          <w:p w14:paraId="74F22BB9" w14:textId="77777777" w:rsidR="00B50050" w:rsidRDefault="00B50050" w:rsidP="0088127C">
            <w:pPr>
              <w:pStyle w:val="OtherTableBody"/>
            </w:pPr>
            <w:r>
              <w:t>01677</w:t>
            </w:r>
          </w:p>
        </w:tc>
        <w:tc>
          <w:tcPr>
            <w:tcW w:w="600" w:type="dxa"/>
          </w:tcPr>
          <w:p w14:paraId="0984539E" w14:textId="77777777" w:rsidR="00B50050" w:rsidRDefault="00B50050" w:rsidP="0088127C">
            <w:pPr>
              <w:pStyle w:val="OtherTableBody"/>
            </w:pPr>
            <w:r>
              <w:t>RXE</w:t>
            </w:r>
          </w:p>
        </w:tc>
        <w:tc>
          <w:tcPr>
            <w:tcW w:w="600" w:type="dxa"/>
          </w:tcPr>
          <w:p w14:paraId="34888E2B" w14:textId="77777777" w:rsidR="00B50050" w:rsidRDefault="00B50050" w:rsidP="0088127C">
            <w:pPr>
              <w:pStyle w:val="OtherTableBody"/>
            </w:pPr>
            <w:r>
              <w:t>36</w:t>
            </w:r>
          </w:p>
        </w:tc>
        <w:tc>
          <w:tcPr>
            <w:tcW w:w="600" w:type="dxa"/>
          </w:tcPr>
          <w:p w14:paraId="75C2E32E" w14:textId="77777777" w:rsidR="00B50050" w:rsidRDefault="00B50050" w:rsidP="0088127C">
            <w:pPr>
              <w:pStyle w:val="OtherTableBody"/>
            </w:pPr>
            <w:r>
              <w:t>1..1</w:t>
            </w:r>
          </w:p>
        </w:tc>
        <w:tc>
          <w:tcPr>
            <w:tcW w:w="600" w:type="dxa"/>
          </w:tcPr>
          <w:p w14:paraId="50925A90" w14:textId="77777777" w:rsidR="00B50050" w:rsidRDefault="00B50050" w:rsidP="0088127C">
            <w:pPr>
              <w:pStyle w:val="OtherTableBody"/>
            </w:pPr>
          </w:p>
        </w:tc>
        <w:tc>
          <w:tcPr>
            <w:tcW w:w="600" w:type="dxa"/>
          </w:tcPr>
          <w:p w14:paraId="19A93416" w14:textId="77777777" w:rsidR="00B50050" w:rsidRDefault="00B50050" w:rsidP="0088127C">
            <w:pPr>
              <w:pStyle w:val="OtherTableBody"/>
            </w:pPr>
            <w:r>
              <w:t>ID</w:t>
            </w:r>
          </w:p>
        </w:tc>
        <w:tc>
          <w:tcPr>
            <w:tcW w:w="700" w:type="dxa"/>
          </w:tcPr>
          <w:p w14:paraId="0B3FE771" w14:textId="77777777" w:rsidR="00B50050" w:rsidRDefault="00B50050" w:rsidP="0088127C">
            <w:pPr>
              <w:pStyle w:val="OtherTableBody"/>
            </w:pPr>
          </w:p>
        </w:tc>
        <w:tc>
          <w:tcPr>
            <w:tcW w:w="600" w:type="dxa"/>
          </w:tcPr>
          <w:p w14:paraId="2D9E9D6A" w14:textId="77777777" w:rsidR="00B50050" w:rsidRDefault="00B50050" w:rsidP="0088127C">
            <w:pPr>
              <w:pStyle w:val="OtherTableBody"/>
            </w:pPr>
            <w:r>
              <w:t>0478</w:t>
            </w:r>
          </w:p>
        </w:tc>
        <w:tc>
          <w:tcPr>
            <w:tcW w:w="900" w:type="dxa"/>
          </w:tcPr>
          <w:p w14:paraId="3909AA4C" w14:textId="77777777" w:rsidR="00B50050" w:rsidRDefault="00B50050" w:rsidP="0088127C">
            <w:pPr>
              <w:pStyle w:val="OtherTableBody"/>
            </w:pPr>
            <w:r>
              <w:t>4A.4.4.36</w:t>
            </w:r>
          </w:p>
        </w:tc>
      </w:tr>
      <w:tr w:rsidR="00B50050" w14:paraId="4BA3A841" w14:textId="77777777" w:rsidTr="00195548">
        <w:tc>
          <w:tcPr>
            <w:tcW w:w="3500" w:type="dxa"/>
          </w:tcPr>
          <w:p w14:paraId="4E4EE239" w14:textId="77777777" w:rsidR="00B50050" w:rsidRDefault="00B50050" w:rsidP="0088127C">
            <w:pPr>
              <w:pStyle w:val="OtherTableBody"/>
            </w:pPr>
            <w:r>
              <w:t>Free On Board Freight Terms</w:t>
            </w:r>
          </w:p>
        </w:tc>
        <w:tc>
          <w:tcPr>
            <w:tcW w:w="700" w:type="dxa"/>
          </w:tcPr>
          <w:p w14:paraId="43498524" w14:textId="77777777" w:rsidR="00B50050" w:rsidRDefault="00B50050" w:rsidP="0088127C">
            <w:pPr>
              <w:pStyle w:val="OtherTableBody"/>
            </w:pPr>
            <w:r>
              <w:t>02401</w:t>
            </w:r>
          </w:p>
        </w:tc>
        <w:tc>
          <w:tcPr>
            <w:tcW w:w="600" w:type="dxa"/>
          </w:tcPr>
          <w:p w14:paraId="76858726" w14:textId="77777777" w:rsidR="00B50050" w:rsidRDefault="00B50050" w:rsidP="0088127C">
            <w:pPr>
              <w:pStyle w:val="OtherTableBody"/>
            </w:pPr>
            <w:r>
              <w:t>CTR</w:t>
            </w:r>
          </w:p>
        </w:tc>
        <w:tc>
          <w:tcPr>
            <w:tcW w:w="600" w:type="dxa"/>
          </w:tcPr>
          <w:p w14:paraId="7B9EAB2C" w14:textId="77777777" w:rsidR="00B50050" w:rsidRDefault="00B50050" w:rsidP="0088127C">
            <w:pPr>
              <w:pStyle w:val="OtherTableBody"/>
            </w:pPr>
            <w:r>
              <w:t>10</w:t>
            </w:r>
          </w:p>
        </w:tc>
        <w:tc>
          <w:tcPr>
            <w:tcW w:w="600" w:type="dxa"/>
          </w:tcPr>
          <w:p w14:paraId="1119A642" w14:textId="77777777" w:rsidR="00B50050" w:rsidRDefault="00B50050" w:rsidP="0088127C">
            <w:pPr>
              <w:pStyle w:val="OtherTableBody"/>
            </w:pPr>
            <w:r>
              <w:t>..</w:t>
            </w:r>
          </w:p>
        </w:tc>
        <w:tc>
          <w:tcPr>
            <w:tcW w:w="600" w:type="dxa"/>
          </w:tcPr>
          <w:p w14:paraId="200BDB6A" w14:textId="77777777" w:rsidR="00B50050" w:rsidRDefault="00B50050" w:rsidP="0088127C">
            <w:pPr>
              <w:pStyle w:val="OtherTableBody"/>
            </w:pPr>
          </w:p>
        </w:tc>
        <w:tc>
          <w:tcPr>
            <w:tcW w:w="600" w:type="dxa"/>
          </w:tcPr>
          <w:p w14:paraId="01ED3625" w14:textId="77777777" w:rsidR="00B50050" w:rsidRDefault="00B50050" w:rsidP="0088127C">
            <w:pPr>
              <w:pStyle w:val="OtherTableBody"/>
            </w:pPr>
            <w:r>
              <w:t>CNE</w:t>
            </w:r>
          </w:p>
        </w:tc>
        <w:tc>
          <w:tcPr>
            <w:tcW w:w="700" w:type="dxa"/>
          </w:tcPr>
          <w:p w14:paraId="0442EB9B" w14:textId="77777777" w:rsidR="00B50050" w:rsidRDefault="00B50050" w:rsidP="0088127C">
            <w:pPr>
              <w:pStyle w:val="OtherTableBody"/>
            </w:pPr>
          </w:p>
        </w:tc>
        <w:tc>
          <w:tcPr>
            <w:tcW w:w="600" w:type="dxa"/>
          </w:tcPr>
          <w:p w14:paraId="16555BB3" w14:textId="77777777" w:rsidR="00B50050" w:rsidRDefault="00B50050" w:rsidP="0088127C">
            <w:pPr>
              <w:pStyle w:val="OtherTableBody"/>
            </w:pPr>
            <w:r>
              <w:t>0532</w:t>
            </w:r>
          </w:p>
        </w:tc>
        <w:tc>
          <w:tcPr>
            <w:tcW w:w="900" w:type="dxa"/>
          </w:tcPr>
          <w:p w14:paraId="63ABA9F3" w14:textId="77777777" w:rsidR="00B50050" w:rsidRDefault="00B50050" w:rsidP="0088127C">
            <w:pPr>
              <w:pStyle w:val="OtherTableBody"/>
            </w:pPr>
            <w:r>
              <w:t>8.14.2.10</w:t>
            </w:r>
          </w:p>
        </w:tc>
      </w:tr>
      <w:tr w:rsidR="00B50050" w14:paraId="646BEB08" w14:textId="77777777" w:rsidTr="00195548">
        <w:tc>
          <w:tcPr>
            <w:tcW w:w="3500" w:type="dxa"/>
          </w:tcPr>
          <w:p w14:paraId="607AA705" w14:textId="77777777" w:rsidR="00B50050" w:rsidRDefault="00B50050" w:rsidP="0088127C">
            <w:pPr>
              <w:pStyle w:val="OtherTableBody"/>
            </w:pPr>
            <w:r>
              <w:t>Freight Charge Indicator</w:t>
            </w:r>
          </w:p>
        </w:tc>
        <w:tc>
          <w:tcPr>
            <w:tcW w:w="700" w:type="dxa"/>
          </w:tcPr>
          <w:p w14:paraId="5C6649C0" w14:textId="77777777" w:rsidR="00B50050" w:rsidRDefault="00B50050" w:rsidP="0088127C">
            <w:pPr>
              <w:pStyle w:val="OtherTableBody"/>
            </w:pPr>
            <w:r>
              <w:t>02206</w:t>
            </w:r>
          </w:p>
        </w:tc>
        <w:tc>
          <w:tcPr>
            <w:tcW w:w="600" w:type="dxa"/>
          </w:tcPr>
          <w:p w14:paraId="5B2829E8" w14:textId="77777777" w:rsidR="00B50050" w:rsidRDefault="00B50050" w:rsidP="0088127C">
            <w:pPr>
              <w:pStyle w:val="OtherTableBody"/>
            </w:pPr>
            <w:r>
              <w:t>ITM</w:t>
            </w:r>
          </w:p>
        </w:tc>
        <w:tc>
          <w:tcPr>
            <w:tcW w:w="600" w:type="dxa"/>
          </w:tcPr>
          <w:p w14:paraId="2EDC9D59" w14:textId="77777777" w:rsidR="00B50050" w:rsidRDefault="00B50050" w:rsidP="0088127C">
            <w:pPr>
              <w:pStyle w:val="OtherTableBody"/>
            </w:pPr>
            <w:r>
              <w:t>23</w:t>
            </w:r>
          </w:p>
        </w:tc>
        <w:tc>
          <w:tcPr>
            <w:tcW w:w="600" w:type="dxa"/>
          </w:tcPr>
          <w:p w14:paraId="608D20AB" w14:textId="77777777" w:rsidR="00B50050" w:rsidRDefault="00B50050" w:rsidP="0088127C">
            <w:pPr>
              <w:pStyle w:val="OtherTableBody"/>
            </w:pPr>
            <w:r>
              <w:t>..</w:t>
            </w:r>
          </w:p>
        </w:tc>
        <w:tc>
          <w:tcPr>
            <w:tcW w:w="600" w:type="dxa"/>
          </w:tcPr>
          <w:p w14:paraId="212B28F3" w14:textId="77777777" w:rsidR="00B50050" w:rsidRDefault="00B50050" w:rsidP="0088127C">
            <w:pPr>
              <w:pStyle w:val="OtherTableBody"/>
            </w:pPr>
          </w:p>
        </w:tc>
        <w:tc>
          <w:tcPr>
            <w:tcW w:w="600" w:type="dxa"/>
          </w:tcPr>
          <w:p w14:paraId="0FCEAA2D" w14:textId="77777777" w:rsidR="00B50050" w:rsidRDefault="00B50050" w:rsidP="0088127C">
            <w:pPr>
              <w:pStyle w:val="OtherTableBody"/>
            </w:pPr>
            <w:r>
              <w:t>CNE</w:t>
            </w:r>
          </w:p>
        </w:tc>
        <w:tc>
          <w:tcPr>
            <w:tcW w:w="700" w:type="dxa"/>
          </w:tcPr>
          <w:p w14:paraId="06634729" w14:textId="77777777" w:rsidR="00B50050" w:rsidRDefault="00B50050" w:rsidP="0088127C">
            <w:pPr>
              <w:pStyle w:val="OtherTableBody"/>
            </w:pPr>
          </w:p>
        </w:tc>
        <w:tc>
          <w:tcPr>
            <w:tcW w:w="600" w:type="dxa"/>
          </w:tcPr>
          <w:p w14:paraId="29AD95F6" w14:textId="77777777" w:rsidR="00B50050" w:rsidRDefault="00B50050" w:rsidP="0088127C">
            <w:pPr>
              <w:pStyle w:val="OtherTableBody"/>
            </w:pPr>
            <w:r>
              <w:t>0532</w:t>
            </w:r>
          </w:p>
        </w:tc>
        <w:tc>
          <w:tcPr>
            <w:tcW w:w="900" w:type="dxa"/>
          </w:tcPr>
          <w:p w14:paraId="035EBC56" w14:textId="77777777" w:rsidR="00B50050" w:rsidRDefault="00B50050" w:rsidP="0088127C">
            <w:pPr>
              <w:pStyle w:val="OtherTableBody"/>
            </w:pPr>
            <w:r>
              <w:t>17.4.2.23</w:t>
            </w:r>
          </w:p>
        </w:tc>
      </w:tr>
      <w:tr w:rsidR="00B50050" w14:paraId="43DABED9" w14:textId="77777777" w:rsidTr="00195548">
        <w:tc>
          <w:tcPr>
            <w:tcW w:w="3500" w:type="dxa"/>
          </w:tcPr>
          <w:p w14:paraId="1B24902A" w14:textId="77777777" w:rsidR="00B50050" w:rsidRDefault="00B50050" w:rsidP="0088127C">
            <w:pPr>
              <w:pStyle w:val="OtherTableBody"/>
            </w:pPr>
            <w:r>
              <w:t>Future Item Price</w:t>
            </w:r>
          </w:p>
        </w:tc>
        <w:tc>
          <w:tcPr>
            <w:tcW w:w="700" w:type="dxa"/>
          </w:tcPr>
          <w:p w14:paraId="64BB5134" w14:textId="77777777" w:rsidR="00B50050" w:rsidRDefault="00B50050" w:rsidP="0088127C">
            <w:pPr>
              <w:pStyle w:val="OtherTableBody"/>
            </w:pPr>
            <w:r>
              <w:t>02226</w:t>
            </w:r>
          </w:p>
        </w:tc>
        <w:tc>
          <w:tcPr>
            <w:tcW w:w="600" w:type="dxa"/>
          </w:tcPr>
          <w:p w14:paraId="01272FB5" w14:textId="77777777" w:rsidR="00B50050" w:rsidRDefault="00B50050" w:rsidP="0088127C">
            <w:pPr>
              <w:pStyle w:val="OtherTableBody"/>
            </w:pPr>
            <w:r>
              <w:t>PKG</w:t>
            </w:r>
          </w:p>
        </w:tc>
        <w:tc>
          <w:tcPr>
            <w:tcW w:w="600" w:type="dxa"/>
          </w:tcPr>
          <w:p w14:paraId="575DD0E0" w14:textId="77777777" w:rsidR="00B50050" w:rsidRDefault="00B50050" w:rsidP="0088127C">
            <w:pPr>
              <w:pStyle w:val="OtherTableBody"/>
            </w:pPr>
            <w:r>
              <w:t>6</w:t>
            </w:r>
          </w:p>
        </w:tc>
        <w:tc>
          <w:tcPr>
            <w:tcW w:w="600" w:type="dxa"/>
          </w:tcPr>
          <w:p w14:paraId="4522FBF7" w14:textId="77777777" w:rsidR="00B50050" w:rsidRDefault="00B50050" w:rsidP="0088127C">
            <w:pPr>
              <w:pStyle w:val="OtherTableBody"/>
            </w:pPr>
            <w:r>
              <w:t>..</w:t>
            </w:r>
          </w:p>
        </w:tc>
        <w:tc>
          <w:tcPr>
            <w:tcW w:w="600" w:type="dxa"/>
          </w:tcPr>
          <w:p w14:paraId="6A2908D2" w14:textId="77777777" w:rsidR="00B50050" w:rsidRDefault="00B50050" w:rsidP="0088127C">
            <w:pPr>
              <w:pStyle w:val="OtherTableBody"/>
            </w:pPr>
          </w:p>
        </w:tc>
        <w:tc>
          <w:tcPr>
            <w:tcW w:w="600" w:type="dxa"/>
          </w:tcPr>
          <w:p w14:paraId="4344552D" w14:textId="77777777" w:rsidR="00B50050" w:rsidRDefault="00B50050" w:rsidP="0088127C">
            <w:pPr>
              <w:pStyle w:val="OtherTableBody"/>
            </w:pPr>
            <w:r>
              <w:t>CP</w:t>
            </w:r>
          </w:p>
        </w:tc>
        <w:tc>
          <w:tcPr>
            <w:tcW w:w="700" w:type="dxa"/>
          </w:tcPr>
          <w:p w14:paraId="2F8486FA" w14:textId="77777777" w:rsidR="00B50050" w:rsidRDefault="00B50050" w:rsidP="0088127C">
            <w:pPr>
              <w:pStyle w:val="OtherTableBody"/>
            </w:pPr>
          </w:p>
        </w:tc>
        <w:tc>
          <w:tcPr>
            <w:tcW w:w="600" w:type="dxa"/>
          </w:tcPr>
          <w:p w14:paraId="0A3AE051" w14:textId="77777777" w:rsidR="00B50050" w:rsidRDefault="00B50050" w:rsidP="0088127C">
            <w:pPr>
              <w:pStyle w:val="OtherTableBody"/>
            </w:pPr>
          </w:p>
        </w:tc>
        <w:tc>
          <w:tcPr>
            <w:tcW w:w="900" w:type="dxa"/>
          </w:tcPr>
          <w:p w14:paraId="0FBC3F72" w14:textId="77777777" w:rsidR="00B50050" w:rsidRDefault="00B50050" w:rsidP="0088127C">
            <w:pPr>
              <w:pStyle w:val="OtherTableBody"/>
            </w:pPr>
            <w:r>
              <w:t>17.4.5.6</w:t>
            </w:r>
          </w:p>
        </w:tc>
      </w:tr>
      <w:tr w:rsidR="00B50050" w14:paraId="0199F494" w14:textId="77777777" w:rsidTr="00195548">
        <w:tc>
          <w:tcPr>
            <w:tcW w:w="3500" w:type="dxa"/>
          </w:tcPr>
          <w:p w14:paraId="39D85AC8" w14:textId="77777777" w:rsidR="00B50050" w:rsidRDefault="00B50050" w:rsidP="0088127C">
            <w:pPr>
              <w:pStyle w:val="OtherTableBody"/>
            </w:pPr>
            <w:r>
              <w:t>Future Item Price Effective Date</w:t>
            </w:r>
          </w:p>
        </w:tc>
        <w:tc>
          <w:tcPr>
            <w:tcW w:w="700" w:type="dxa"/>
          </w:tcPr>
          <w:p w14:paraId="3C1F7D3A" w14:textId="77777777" w:rsidR="00B50050" w:rsidRDefault="00B50050" w:rsidP="0088127C">
            <w:pPr>
              <w:pStyle w:val="OtherTableBody"/>
            </w:pPr>
            <w:r>
              <w:t>02227</w:t>
            </w:r>
          </w:p>
        </w:tc>
        <w:tc>
          <w:tcPr>
            <w:tcW w:w="600" w:type="dxa"/>
          </w:tcPr>
          <w:p w14:paraId="1F13FA5B" w14:textId="77777777" w:rsidR="00B50050" w:rsidRDefault="00B50050" w:rsidP="0088127C">
            <w:pPr>
              <w:pStyle w:val="OtherTableBody"/>
            </w:pPr>
            <w:r>
              <w:t>PKG</w:t>
            </w:r>
          </w:p>
        </w:tc>
        <w:tc>
          <w:tcPr>
            <w:tcW w:w="600" w:type="dxa"/>
          </w:tcPr>
          <w:p w14:paraId="5C783831" w14:textId="77777777" w:rsidR="00B50050" w:rsidRDefault="00B50050" w:rsidP="0088127C">
            <w:pPr>
              <w:pStyle w:val="OtherTableBody"/>
            </w:pPr>
            <w:r>
              <w:t>7</w:t>
            </w:r>
          </w:p>
        </w:tc>
        <w:tc>
          <w:tcPr>
            <w:tcW w:w="600" w:type="dxa"/>
          </w:tcPr>
          <w:p w14:paraId="0B10A66A" w14:textId="77777777" w:rsidR="00B50050" w:rsidRDefault="00B50050" w:rsidP="0088127C">
            <w:pPr>
              <w:pStyle w:val="OtherTableBody"/>
            </w:pPr>
            <w:r>
              <w:t>..</w:t>
            </w:r>
          </w:p>
        </w:tc>
        <w:tc>
          <w:tcPr>
            <w:tcW w:w="600" w:type="dxa"/>
          </w:tcPr>
          <w:p w14:paraId="18CCF897" w14:textId="77777777" w:rsidR="00B50050" w:rsidRDefault="00B50050" w:rsidP="0088127C">
            <w:pPr>
              <w:pStyle w:val="OtherTableBody"/>
            </w:pPr>
          </w:p>
        </w:tc>
        <w:tc>
          <w:tcPr>
            <w:tcW w:w="600" w:type="dxa"/>
          </w:tcPr>
          <w:p w14:paraId="0A6988A8" w14:textId="77777777" w:rsidR="00B50050" w:rsidRDefault="00B50050" w:rsidP="0088127C">
            <w:pPr>
              <w:pStyle w:val="OtherTableBody"/>
            </w:pPr>
            <w:r>
              <w:t>DTM</w:t>
            </w:r>
          </w:p>
        </w:tc>
        <w:tc>
          <w:tcPr>
            <w:tcW w:w="700" w:type="dxa"/>
          </w:tcPr>
          <w:p w14:paraId="0DAC59AB" w14:textId="77777777" w:rsidR="00B50050" w:rsidRDefault="00B50050" w:rsidP="0088127C">
            <w:pPr>
              <w:pStyle w:val="OtherTableBody"/>
            </w:pPr>
          </w:p>
        </w:tc>
        <w:tc>
          <w:tcPr>
            <w:tcW w:w="600" w:type="dxa"/>
          </w:tcPr>
          <w:p w14:paraId="27F8B749" w14:textId="77777777" w:rsidR="00B50050" w:rsidRDefault="00B50050" w:rsidP="0088127C">
            <w:pPr>
              <w:pStyle w:val="OtherTableBody"/>
            </w:pPr>
          </w:p>
        </w:tc>
        <w:tc>
          <w:tcPr>
            <w:tcW w:w="900" w:type="dxa"/>
          </w:tcPr>
          <w:p w14:paraId="0B9C2DE9" w14:textId="77777777" w:rsidR="00B50050" w:rsidRDefault="00B50050" w:rsidP="0088127C">
            <w:pPr>
              <w:pStyle w:val="OtherTableBody"/>
            </w:pPr>
            <w:r>
              <w:t>17.4.5.7</w:t>
            </w:r>
          </w:p>
        </w:tc>
      </w:tr>
      <w:tr w:rsidR="00B50050" w14:paraId="3A0584D4" w14:textId="77777777" w:rsidTr="00195548">
        <w:tc>
          <w:tcPr>
            <w:tcW w:w="3500" w:type="dxa"/>
          </w:tcPr>
          <w:p w14:paraId="0A487656" w14:textId="77777777" w:rsidR="00B50050" w:rsidRDefault="00B50050" w:rsidP="0088127C">
            <w:pPr>
              <w:pStyle w:val="OtherTableBody"/>
            </w:pPr>
            <w:r>
              <w:t>Gender Restriction</w:t>
            </w:r>
          </w:p>
        </w:tc>
        <w:tc>
          <w:tcPr>
            <w:tcW w:w="700" w:type="dxa"/>
          </w:tcPr>
          <w:p w14:paraId="18F066EF" w14:textId="77777777" w:rsidR="00B50050" w:rsidRDefault="00B50050" w:rsidP="0088127C">
            <w:pPr>
              <w:pStyle w:val="OtherTableBody"/>
            </w:pPr>
            <w:r>
              <w:t>03439</w:t>
            </w:r>
          </w:p>
        </w:tc>
        <w:tc>
          <w:tcPr>
            <w:tcW w:w="600" w:type="dxa"/>
          </w:tcPr>
          <w:p w14:paraId="59A9ABD0" w14:textId="77777777" w:rsidR="00B50050" w:rsidRDefault="00B50050" w:rsidP="0088127C">
            <w:pPr>
              <w:pStyle w:val="OtherTableBody"/>
            </w:pPr>
            <w:r>
              <w:t>OM1</w:t>
            </w:r>
          </w:p>
        </w:tc>
        <w:tc>
          <w:tcPr>
            <w:tcW w:w="600" w:type="dxa"/>
          </w:tcPr>
          <w:p w14:paraId="5D31299C" w14:textId="77777777" w:rsidR="00B50050" w:rsidRDefault="00B50050" w:rsidP="0088127C">
            <w:pPr>
              <w:pStyle w:val="OtherTableBody"/>
            </w:pPr>
            <w:r>
              <w:t>58</w:t>
            </w:r>
          </w:p>
        </w:tc>
        <w:tc>
          <w:tcPr>
            <w:tcW w:w="600" w:type="dxa"/>
          </w:tcPr>
          <w:p w14:paraId="42161C24" w14:textId="77777777" w:rsidR="00B50050" w:rsidRDefault="00B50050" w:rsidP="0088127C">
            <w:pPr>
              <w:pStyle w:val="OtherTableBody"/>
            </w:pPr>
            <w:r>
              <w:t>..</w:t>
            </w:r>
          </w:p>
        </w:tc>
        <w:tc>
          <w:tcPr>
            <w:tcW w:w="600" w:type="dxa"/>
          </w:tcPr>
          <w:p w14:paraId="65425C14" w14:textId="77777777" w:rsidR="00B50050" w:rsidRDefault="00B50050" w:rsidP="0088127C">
            <w:pPr>
              <w:pStyle w:val="OtherTableBody"/>
            </w:pPr>
          </w:p>
        </w:tc>
        <w:tc>
          <w:tcPr>
            <w:tcW w:w="600" w:type="dxa"/>
          </w:tcPr>
          <w:p w14:paraId="3DD364A6" w14:textId="77777777" w:rsidR="00B50050" w:rsidRDefault="00B50050" w:rsidP="0088127C">
            <w:pPr>
              <w:pStyle w:val="OtherTableBody"/>
            </w:pPr>
            <w:r>
              <w:t>CWE</w:t>
            </w:r>
          </w:p>
        </w:tc>
        <w:tc>
          <w:tcPr>
            <w:tcW w:w="700" w:type="dxa"/>
          </w:tcPr>
          <w:p w14:paraId="71C91808" w14:textId="77777777" w:rsidR="00B50050" w:rsidRDefault="00B50050" w:rsidP="0088127C">
            <w:pPr>
              <w:pStyle w:val="OtherTableBody"/>
            </w:pPr>
            <w:r>
              <w:t>Y</w:t>
            </w:r>
          </w:p>
        </w:tc>
        <w:tc>
          <w:tcPr>
            <w:tcW w:w="600" w:type="dxa"/>
          </w:tcPr>
          <w:p w14:paraId="4AABE20B" w14:textId="77777777" w:rsidR="00B50050" w:rsidRDefault="00B50050" w:rsidP="0088127C">
            <w:pPr>
              <w:pStyle w:val="OtherTableBody"/>
            </w:pPr>
            <w:r>
              <w:t>0001</w:t>
            </w:r>
          </w:p>
        </w:tc>
        <w:tc>
          <w:tcPr>
            <w:tcW w:w="900" w:type="dxa"/>
          </w:tcPr>
          <w:p w14:paraId="3F0B92A4" w14:textId="77777777" w:rsidR="00B50050" w:rsidRDefault="00B50050" w:rsidP="0088127C">
            <w:pPr>
              <w:pStyle w:val="OtherTableBody"/>
            </w:pPr>
            <w:r>
              <w:t>8.8.9.58</w:t>
            </w:r>
          </w:p>
        </w:tc>
      </w:tr>
      <w:tr w:rsidR="00B50050" w14:paraId="2BD74EE7" w14:textId="77777777" w:rsidTr="00195548">
        <w:tc>
          <w:tcPr>
            <w:tcW w:w="3500" w:type="dxa"/>
          </w:tcPr>
          <w:p w14:paraId="00C59E66" w14:textId="77777777" w:rsidR="00B50050" w:rsidRDefault="00B50050" w:rsidP="0088127C">
            <w:pPr>
              <w:pStyle w:val="OtherTableBody"/>
            </w:pPr>
            <w:r>
              <w:t>Generic Classification Indicator</w:t>
            </w:r>
          </w:p>
        </w:tc>
        <w:tc>
          <w:tcPr>
            <w:tcW w:w="700" w:type="dxa"/>
          </w:tcPr>
          <w:p w14:paraId="385A5951" w14:textId="77777777" w:rsidR="00B50050" w:rsidRDefault="00B50050" w:rsidP="0088127C">
            <w:pPr>
              <w:pStyle w:val="OtherTableBody"/>
            </w:pPr>
            <w:r>
              <w:t>01892</w:t>
            </w:r>
          </w:p>
        </w:tc>
        <w:tc>
          <w:tcPr>
            <w:tcW w:w="600" w:type="dxa"/>
          </w:tcPr>
          <w:p w14:paraId="7D213CFC" w14:textId="77777777" w:rsidR="00B50050" w:rsidRDefault="00B50050" w:rsidP="0088127C">
            <w:pPr>
              <w:pStyle w:val="OtherTableBody"/>
            </w:pPr>
            <w:r>
              <w:t>STF</w:t>
            </w:r>
          </w:p>
        </w:tc>
        <w:tc>
          <w:tcPr>
            <w:tcW w:w="600" w:type="dxa"/>
          </w:tcPr>
          <w:p w14:paraId="7F2D7C90" w14:textId="77777777" w:rsidR="00B50050" w:rsidRDefault="00B50050" w:rsidP="0088127C">
            <w:pPr>
              <w:pStyle w:val="OtherTableBody"/>
            </w:pPr>
            <w:r>
              <w:t>37</w:t>
            </w:r>
          </w:p>
        </w:tc>
        <w:tc>
          <w:tcPr>
            <w:tcW w:w="600" w:type="dxa"/>
          </w:tcPr>
          <w:p w14:paraId="0F10AB9C" w14:textId="77777777" w:rsidR="00B50050" w:rsidRDefault="00B50050" w:rsidP="0088127C">
            <w:pPr>
              <w:pStyle w:val="OtherTableBody"/>
            </w:pPr>
            <w:r>
              <w:t>1..1</w:t>
            </w:r>
          </w:p>
        </w:tc>
        <w:tc>
          <w:tcPr>
            <w:tcW w:w="600" w:type="dxa"/>
          </w:tcPr>
          <w:p w14:paraId="0D942690" w14:textId="77777777" w:rsidR="00B50050" w:rsidRDefault="00B50050" w:rsidP="0088127C">
            <w:pPr>
              <w:pStyle w:val="OtherTableBody"/>
            </w:pPr>
          </w:p>
        </w:tc>
        <w:tc>
          <w:tcPr>
            <w:tcW w:w="600" w:type="dxa"/>
          </w:tcPr>
          <w:p w14:paraId="07982035" w14:textId="77777777" w:rsidR="00B50050" w:rsidRDefault="00B50050" w:rsidP="0088127C">
            <w:pPr>
              <w:pStyle w:val="OtherTableBody"/>
            </w:pPr>
            <w:r>
              <w:t>ID</w:t>
            </w:r>
          </w:p>
        </w:tc>
        <w:tc>
          <w:tcPr>
            <w:tcW w:w="700" w:type="dxa"/>
          </w:tcPr>
          <w:p w14:paraId="72184613" w14:textId="77777777" w:rsidR="00B50050" w:rsidRDefault="00B50050" w:rsidP="0088127C">
            <w:pPr>
              <w:pStyle w:val="OtherTableBody"/>
            </w:pPr>
          </w:p>
        </w:tc>
        <w:tc>
          <w:tcPr>
            <w:tcW w:w="600" w:type="dxa"/>
          </w:tcPr>
          <w:p w14:paraId="28454948" w14:textId="77777777" w:rsidR="00B50050" w:rsidRDefault="00B50050" w:rsidP="0088127C">
            <w:pPr>
              <w:pStyle w:val="OtherTableBody"/>
            </w:pPr>
            <w:r>
              <w:t>0136</w:t>
            </w:r>
          </w:p>
        </w:tc>
        <w:tc>
          <w:tcPr>
            <w:tcW w:w="900" w:type="dxa"/>
          </w:tcPr>
          <w:p w14:paraId="051904BC" w14:textId="77777777" w:rsidR="00B50050" w:rsidRDefault="00B50050" w:rsidP="0088127C">
            <w:pPr>
              <w:pStyle w:val="OtherTableBody"/>
            </w:pPr>
            <w:r>
              <w:t>15.4.8.37</w:t>
            </w:r>
          </w:p>
        </w:tc>
      </w:tr>
      <w:tr w:rsidR="00B50050" w14:paraId="5C921570" w14:textId="77777777" w:rsidTr="00195548">
        <w:tc>
          <w:tcPr>
            <w:tcW w:w="3500" w:type="dxa"/>
          </w:tcPr>
          <w:p w14:paraId="7DFACD01" w14:textId="77777777" w:rsidR="00B50050" w:rsidRDefault="00B50050" w:rsidP="0088127C">
            <w:pPr>
              <w:pStyle w:val="OtherTableBody"/>
            </w:pPr>
            <w:r>
              <w:t>Generic Name</w:t>
            </w:r>
          </w:p>
        </w:tc>
        <w:tc>
          <w:tcPr>
            <w:tcW w:w="700" w:type="dxa"/>
          </w:tcPr>
          <w:p w14:paraId="19979E72" w14:textId="77777777" w:rsidR="00B50050" w:rsidRDefault="00B50050" w:rsidP="0088127C">
            <w:pPr>
              <w:pStyle w:val="OtherTableBody"/>
            </w:pPr>
            <w:r>
              <w:t>01251</w:t>
            </w:r>
          </w:p>
        </w:tc>
        <w:tc>
          <w:tcPr>
            <w:tcW w:w="600" w:type="dxa"/>
          </w:tcPr>
          <w:p w14:paraId="68A63149" w14:textId="77777777" w:rsidR="00B50050" w:rsidRDefault="00B50050" w:rsidP="0088127C">
            <w:pPr>
              <w:pStyle w:val="OtherTableBody"/>
            </w:pPr>
            <w:r>
              <w:t>PDC</w:t>
            </w:r>
          </w:p>
        </w:tc>
        <w:tc>
          <w:tcPr>
            <w:tcW w:w="600" w:type="dxa"/>
          </w:tcPr>
          <w:p w14:paraId="4ABDAE5C" w14:textId="77777777" w:rsidR="00B50050" w:rsidRDefault="00B50050" w:rsidP="0088127C">
            <w:pPr>
              <w:pStyle w:val="OtherTableBody"/>
            </w:pPr>
            <w:r>
              <w:t>5</w:t>
            </w:r>
          </w:p>
        </w:tc>
        <w:tc>
          <w:tcPr>
            <w:tcW w:w="600" w:type="dxa"/>
          </w:tcPr>
          <w:p w14:paraId="69D6EE63" w14:textId="77777777" w:rsidR="00B50050" w:rsidRDefault="00B50050" w:rsidP="0088127C">
            <w:pPr>
              <w:pStyle w:val="OtherTableBody"/>
            </w:pPr>
            <w:r>
              <w:t>..</w:t>
            </w:r>
          </w:p>
        </w:tc>
        <w:tc>
          <w:tcPr>
            <w:tcW w:w="600" w:type="dxa"/>
          </w:tcPr>
          <w:p w14:paraId="75844C8A" w14:textId="77777777" w:rsidR="00B50050" w:rsidRDefault="00B50050" w:rsidP="0088127C">
            <w:pPr>
              <w:pStyle w:val="OtherTableBody"/>
            </w:pPr>
          </w:p>
        </w:tc>
        <w:tc>
          <w:tcPr>
            <w:tcW w:w="600" w:type="dxa"/>
          </w:tcPr>
          <w:p w14:paraId="6F793EA5" w14:textId="77777777" w:rsidR="00B50050" w:rsidRDefault="00B50050" w:rsidP="0088127C">
            <w:pPr>
              <w:pStyle w:val="OtherTableBody"/>
            </w:pPr>
            <w:r>
              <w:t>CWE</w:t>
            </w:r>
          </w:p>
        </w:tc>
        <w:tc>
          <w:tcPr>
            <w:tcW w:w="700" w:type="dxa"/>
          </w:tcPr>
          <w:p w14:paraId="19652B2B" w14:textId="77777777" w:rsidR="00B50050" w:rsidRDefault="00B50050" w:rsidP="0088127C">
            <w:pPr>
              <w:pStyle w:val="OtherTableBody"/>
            </w:pPr>
          </w:p>
        </w:tc>
        <w:tc>
          <w:tcPr>
            <w:tcW w:w="600" w:type="dxa"/>
          </w:tcPr>
          <w:p w14:paraId="5935C166" w14:textId="77777777" w:rsidR="00B50050" w:rsidRDefault="00B50050" w:rsidP="0088127C">
            <w:pPr>
              <w:pStyle w:val="OtherTableBody"/>
            </w:pPr>
            <w:r>
              <w:t>0676</w:t>
            </w:r>
          </w:p>
        </w:tc>
        <w:tc>
          <w:tcPr>
            <w:tcW w:w="900" w:type="dxa"/>
          </w:tcPr>
          <w:p w14:paraId="7E494968" w14:textId="77777777" w:rsidR="00B50050" w:rsidRDefault="00B50050" w:rsidP="0088127C">
            <w:pPr>
              <w:pStyle w:val="OtherTableBody"/>
            </w:pPr>
            <w:r>
              <w:t>7.12.5.5</w:t>
            </w:r>
          </w:p>
        </w:tc>
      </w:tr>
      <w:tr w:rsidR="00B50050" w14:paraId="14955582" w14:textId="77777777" w:rsidTr="00195548">
        <w:tc>
          <w:tcPr>
            <w:tcW w:w="3500" w:type="dxa"/>
          </w:tcPr>
          <w:p w14:paraId="6B4D50DD" w14:textId="77777777" w:rsidR="00B50050" w:rsidRDefault="00B50050" w:rsidP="0088127C">
            <w:pPr>
              <w:pStyle w:val="OtherTableBody"/>
            </w:pPr>
            <w:r>
              <w:t>Generic Product</w:t>
            </w:r>
          </w:p>
        </w:tc>
        <w:tc>
          <w:tcPr>
            <w:tcW w:w="700" w:type="dxa"/>
          </w:tcPr>
          <w:p w14:paraId="10240CB3" w14:textId="77777777" w:rsidR="00B50050" w:rsidRDefault="00B50050" w:rsidP="0088127C">
            <w:pPr>
              <w:pStyle w:val="OtherTableBody"/>
            </w:pPr>
            <w:r>
              <w:t>01099</w:t>
            </w:r>
          </w:p>
        </w:tc>
        <w:tc>
          <w:tcPr>
            <w:tcW w:w="600" w:type="dxa"/>
          </w:tcPr>
          <w:p w14:paraId="5207DD68" w14:textId="77777777" w:rsidR="00B50050" w:rsidRDefault="00B50050" w:rsidP="0088127C">
            <w:pPr>
              <w:pStyle w:val="OtherTableBody"/>
            </w:pPr>
            <w:r>
              <w:t>PCR</w:t>
            </w:r>
          </w:p>
        </w:tc>
        <w:tc>
          <w:tcPr>
            <w:tcW w:w="600" w:type="dxa"/>
          </w:tcPr>
          <w:p w14:paraId="12C5C955" w14:textId="77777777" w:rsidR="00B50050" w:rsidRDefault="00B50050" w:rsidP="0088127C">
            <w:pPr>
              <w:pStyle w:val="OtherTableBody"/>
            </w:pPr>
            <w:r>
              <w:t>2</w:t>
            </w:r>
          </w:p>
        </w:tc>
        <w:tc>
          <w:tcPr>
            <w:tcW w:w="600" w:type="dxa"/>
          </w:tcPr>
          <w:p w14:paraId="48C98098" w14:textId="77777777" w:rsidR="00B50050" w:rsidRDefault="00B50050" w:rsidP="0088127C">
            <w:pPr>
              <w:pStyle w:val="OtherTableBody"/>
            </w:pPr>
            <w:r>
              <w:t>..</w:t>
            </w:r>
          </w:p>
        </w:tc>
        <w:tc>
          <w:tcPr>
            <w:tcW w:w="600" w:type="dxa"/>
          </w:tcPr>
          <w:p w14:paraId="75572254" w14:textId="77777777" w:rsidR="00B50050" w:rsidRDefault="00B50050" w:rsidP="0088127C">
            <w:pPr>
              <w:pStyle w:val="OtherTableBody"/>
            </w:pPr>
            <w:r>
              <w:t>1=</w:t>
            </w:r>
          </w:p>
        </w:tc>
        <w:tc>
          <w:tcPr>
            <w:tcW w:w="600" w:type="dxa"/>
          </w:tcPr>
          <w:p w14:paraId="2ACCEBED" w14:textId="77777777" w:rsidR="00B50050" w:rsidRDefault="00B50050" w:rsidP="0088127C">
            <w:pPr>
              <w:pStyle w:val="OtherTableBody"/>
            </w:pPr>
            <w:r>
              <w:t>IS</w:t>
            </w:r>
          </w:p>
        </w:tc>
        <w:tc>
          <w:tcPr>
            <w:tcW w:w="700" w:type="dxa"/>
          </w:tcPr>
          <w:p w14:paraId="12839CDF" w14:textId="77777777" w:rsidR="00B50050" w:rsidRDefault="00B50050" w:rsidP="0088127C">
            <w:pPr>
              <w:pStyle w:val="OtherTableBody"/>
            </w:pPr>
          </w:p>
        </w:tc>
        <w:tc>
          <w:tcPr>
            <w:tcW w:w="600" w:type="dxa"/>
          </w:tcPr>
          <w:p w14:paraId="5E25CC36" w14:textId="77777777" w:rsidR="00B50050" w:rsidRDefault="00B50050" w:rsidP="0088127C">
            <w:pPr>
              <w:pStyle w:val="OtherTableBody"/>
            </w:pPr>
            <w:r>
              <w:t>0249</w:t>
            </w:r>
          </w:p>
        </w:tc>
        <w:tc>
          <w:tcPr>
            <w:tcW w:w="900" w:type="dxa"/>
          </w:tcPr>
          <w:p w14:paraId="6B180C1B" w14:textId="77777777" w:rsidR="00B50050" w:rsidRDefault="00B50050" w:rsidP="0088127C">
            <w:pPr>
              <w:pStyle w:val="OtherTableBody"/>
            </w:pPr>
            <w:r>
              <w:t>7.12.3.2</w:t>
            </w:r>
          </w:p>
        </w:tc>
      </w:tr>
      <w:tr w:rsidR="00B50050" w14:paraId="6BFFF253" w14:textId="77777777" w:rsidTr="00195548">
        <w:tc>
          <w:tcPr>
            <w:tcW w:w="3500" w:type="dxa"/>
          </w:tcPr>
          <w:p w14:paraId="3FFE0CB5" w14:textId="77777777" w:rsidR="00B50050" w:rsidRDefault="00B50050" w:rsidP="0088127C">
            <w:pPr>
              <w:pStyle w:val="OtherTableBody"/>
            </w:pPr>
            <w:r>
              <w:t>Generic resource type or category</w:t>
            </w:r>
          </w:p>
        </w:tc>
        <w:tc>
          <w:tcPr>
            <w:tcW w:w="700" w:type="dxa"/>
          </w:tcPr>
          <w:p w14:paraId="103A433D" w14:textId="77777777" w:rsidR="00B50050" w:rsidRDefault="00B50050" w:rsidP="0088127C">
            <w:pPr>
              <w:pStyle w:val="OtherTableBody"/>
            </w:pPr>
            <w:r>
              <w:t>02184</w:t>
            </w:r>
          </w:p>
        </w:tc>
        <w:tc>
          <w:tcPr>
            <w:tcW w:w="600" w:type="dxa"/>
          </w:tcPr>
          <w:p w14:paraId="26323994" w14:textId="77777777" w:rsidR="00B50050" w:rsidRDefault="00B50050" w:rsidP="0088127C">
            <w:pPr>
              <w:pStyle w:val="OtherTableBody"/>
            </w:pPr>
            <w:r>
              <w:t>STF</w:t>
            </w:r>
          </w:p>
        </w:tc>
        <w:tc>
          <w:tcPr>
            <w:tcW w:w="600" w:type="dxa"/>
          </w:tcPr>
          <w:p w14:paraId="6FD7A201" w14:textId="77777777" w:rsidR="00B50050" w:rsidRDefault="00B50050" w:rsidP="0088127C">
            <w:pPr>
              <w:pStyle w:val="OtherTableBody"/>
            </w:pPr>
            <w:r>
              <w:t>39</w:t>
            </w:r>
          </w:p>
        </w:tc>
        <w:tc>
          <w:tcPr>
            <w:tcW w:w="600" w:type="dxa"/>
          </w:tcPr>
          <w:p w14:paraId="3E6EE5E4" w14:textId="77777777" w:rsidR="00B50050" w:rsidRDefault="00B50050" w:rsidP="0088127C">
            <w:pPr>
              <w:pStyle w:val="OtherTableBody"/>
            </w:pPr>
            <w:r>
              <w:t>..</w:t>
            </w:r>
          </w:p>
        </w:tc>
        <w:tc>
          <w:tcPr>
            <w:tcW w:w="600" w:type="dxa"/>
          </w:tcPr>
          <w:p w14:paraId="3F763A77" w14:textId="77777777" w:rsidR="00B50050" w:rsidRDefault="00B50050" w:rsidP="0088127C">
            <w:pPr>
              <w:pStyle w:val="OtherTableBody"/>
            </w:pPr>
          </w:p>
        </w:tc>
        <w:tc>
          <w:tcPr>
            <w:tcW w:w="600" w:type="dxa"/>
          </w:tcPr>
          <w:p w14:paraId="35ADAA84" w14:textId="77777777" w:rsidR="00B50050" w:rsidRDefault="00B50050" w:rsidP="0088127C">
            <w:pPr>
              <w:pStyle w:val="OtherTableBody"/>
            </w:pPr>
            <w:r>
              <w:t>CWE</w:t>
            </w:r>
          </w:p>
        </w:tc>
        <w:tc>
          <w:tcPr>
            <w:tcW w:w="700" w:type="dxa"/>
          </w:tcPr>
          <w:p w14:paraId="62736823" w14:textId="77777777" w:rsidR="00B50050" w:rsidRDefault="00B50050" w:rsidP="0088127C">
            <w:pPr>
              <w:pStyle w:val="OtherTableBody"/>
            </w:pPr>
            <w:r>
              <w:t>Y</w:t>
            </w:r>
          </w:p>
        </w:tc>
        <w:tc>
          <w:tcPr>
            <w:tcW w:w="600" w:type="dxa"/>
          </w:tcPr>
          <w:p w14:paraId="006EECEC" w14:textId="77777777" w:rsidR="00B50050" w:rsidRDefault="00B50050" w:rsidP="0088127C">
            <w:pPr>
              <w:pStyle w:val="OtherTableBody"/>
            </w:pPr>
            <w:r>
              <w:t>0771</w:t>
            </w:r>
          </w:p>
        </w:tc>
        <w:tc>
          <w:tcPr>
            <w:tcW w:w="900" w:type="dxa"/>
          </w:tcPr>
          <w:p w14:paraId="3A83C3EB" w14:textId="77777777" w:rsidR="00B50050" w:rsidRDefault="00B50050" w:rsidP="0088127C">
            <w:pPr>
              <w:pStyle w:val="OtherTableBody"/>
            </w:pPr>
            <w:r>
              <w:t>15.4.8.39</w:t>
            </w:r>
          </w:p>
        </w:tc>
      </w:tr>
      <w:tr w:rsidR="00B50050" w14:paraId="3E103208" w14:textId="77777777" w:rsidTr="00195548">
        <w:tc>
          <w:tcPr>
            <w:tcW w:w="3500" w:type="dxa"/>
          </w:tcPr>
          <w:p w14:paraId="55004B4B" w14:textId="77777777" w:rsidR="00B50050" w:rsidRDefault="00B50050" w:rsidP="0088127C">
            <w:pPr>
              <w:pStyle w:val="OtherTableBody"/>
            </w:pPr>
            <w:r>
              <w:t>Gestation Category Code</w:t>
            </w:r>
          </w:p>
        </w:tc>
        <w:tc>
          <w:tcPr>
            <w:tcW w:w="700" w:type="dxa"/>
          </w:tcPr>
          <w:p w14:paraId="075560E1" w14:textId="77777777" w:rsidR="00B50050" w:rsidRDefault="00B50050" w:rsidP="0088127C">
            <w:pPr>
              <w:pStyle w:val="OtherTableBody"/>
            </w:pPr>
            <w:r>
              <w:t>01524</w:t>
            </w:r>
          </w:p>
        </w:tc>
        <w:tc>
          <w:tcPr>
            <w:tcW w:w="600" w:type="dxa"/>
          </w:tcPr>
          <w:p w14:paraId="7172490A" w14:textId="77777777" w:rsidR="00B50050" w:rsidRDefault="00B50050" w:rsidP="0088127C">
            <w:pPr>
              <w:pStyle w:val="OtherTableBody"/>
            </w:pPr>
            <w:r>
              <w:t>ABS</w:t>
            </w:r>
          </w:p>
        </w:tc>
        <w:tc>
          <w:tcPr>
            <w:tcW w:w="600" w:type="dxa"/>
          </w:tcPr>
          <w:p w14:paraId="4868F267" w14:textId="77777777" w:rsidR="00B50050" w:rsidRDefault="00B50050" w:rsidP="0088127C">
            <w:pPr>
              <w:pStyle w:val="OtherTableBody"/>
            </w:pPr>
            <w:r>
              <w:t>11</w:t>
            </w:r>
          </w:p>
        </w:tc>
        <w:tc>
          <w:tcPr>
            <w:tcW w:w="600" w:type="dxa"/>
          </w:tcPr>
          <w:p w14:paraId="7D28374D" w14:textId="77777777" w:rsidR="00B50050" w:rsidRDefault="00B50050" w:rsidP="0088127C">
            <w:pPr>
              <w:pStyle w:val="OtherTableBody"/>
            </w:pPr>
            <w:r>
              <w:t>..</w:t>
            </w:r>
          </w:p>
        </w:tc>
        <w:tc>
          <w:tcPr>
            <w:tcW w:w="600" w:type="dxa"/>
          </w:tcPr>
          <w:p w14:paraId="0ADE75AB" w14:textId="77777777" w:rsidR="00B50050" w:rsidRDefault="00B50050" w:rsidP="0088127C">
            <w:pPr>
              <w:pStyle w:val="OtherTableBody"/>
            </w:pPr>
          </w:p>
        </w:tc>
        <w:tc>
          <w:tcPr>
            <w:tcW w:w="600" w:type="dxa"/>
          </w:tcPr>
          <w:p w14:paraId="1354DBCB" w14:textId="77777777" w:rsidR="00B50050" w:rsidRDefault="00B50050" w:rsidP="0088127C">
            <w:pPr>
              <w:pStyle w:val="OtherTableBody"/>
            </w:pPr>
            <w:r>
              <w:t>CWE</w:t>
            </w:r>
          </w:p>
        </w:tc>
        <w:tc>
          <w:tcPr>
            <w:tcW w:w="700" w:type="dxa"/>
          </w:tcPr>
          <w:p w14:paraId="3980B6D7" w14:textId="77777777" w:rsidR="00B50050" w:rsidRDefault="00B50050" w:rsidP="0088127C">
            <w:pPr>
              <w:pStyle w:val="OtherTableBody"/>
            </w:pPr>
          </w:p>
        </w:tc>
        <w:tc>
          <w:tcPr>
            <w:tcW w:w="600" w:type="dxa"/>
          </w:tcPr>
          <w:p w14:paraId="19F32382" w14:textId="77777777" w:rsidR="00B50050" w:rsidRDefault="00B50050" w:rsidP="0088127C">
            <w:pPr>
              <w:pStyle w:val="OtherTableBody"/>
            </w:pPr>
            <w:r>
              <w:t>0424</w:t>
            </w:r>
          </w:p>
        </w:tc>
        <w:tc>
          <w:tcPr>
            <w:tcW w:w="900" w:type="dxa"/>
          </w:tcPr>
          <w:p w14:paraId="1FA5FE0E" w14:textId="77777777" w:rsidR="00B50050" w:rsidRDefault="00B50050" w:rsidP="0088127C">
            <w:pPr>
              <w:pStyle w:val="OtherTableBody"/>
            </w:pPr>
            <w:r>
              <w:t>6.5.12.11</w:t>
            </w:r>
          </w:p>
        </w:tc>
      </w:tr>
      <w:tr w:rsidR="00B50050" w14:paraId="658A0AD5" w14:textId="77777777" w:rsidTr="00195548">
        <w:tc>
          <w:tcPr>
            <w:tcW w:w="3500" w:type="dxa"/>
          </w:tcPr>
          <w:p w14:paraId="0E5C39AC" w14:textId="77777777" w:rsidR="00B50050" w:rsidRDefault="00B50050" w:rsidP="0088127C">
            <w:pPr>
              <w:pStyle w:val="OtherTableBody"/>
            </w:pPr>
            <w:r>
              <w:t>Gestation Period - Weeks</w:t>
            </w:r>
          </w:p>
        </w:tc>
        <w:tc>
          <w:tcPr>
            <w:tcW w:w="700" w:type="dxa"/>
          </w:tcPr>
          <w:p w14:paraId="031D2A05" w14:textId="77777777" w:rsidR="00B50050" w:rsidRDefault="00B50050" w:rsidP="0088127C">
            <w:pPr>
              <w:pStyle w:val="OtherTableBody"/>
            </w:pPr>
            <w:r>
              <w:t>01525</w:t>
            </w:r>
          </w:p>
        </w:tc>
        <w:tc>
          <w:tcPr>
            <w:tcW w:w="600" w:type="dxa"/>
          </w:tcPr>
          <w:p w14:paraId="10E1AD94" w14:textId="77777777" w:rsidR="00B50050" w:rsidRDefault="00B50050" w:rsidP="0088127C">
            <w:pPr>
              <w:pStyle w:val="OtherTableBody"/>
            </w:pPr>
            <w:r>
              <w:t>ABS</w:t>
            </w:r>
          </w:p>
        </w:tc>
        <w:tc>
          <w:tcPr>
            <w:tcW w:w="600" w:type="dxa"/>
          </w:tcPr>
          <w:p w14:paraId="3CCCBD3E" w14:textId="77777777" w:rsidR="00B50050" w:rsidRDefault="00B50050" w:rsidP="0088127C">
            <w:pPr>
              <w:pStyle w:val="OtherTableBody"/>
            </w:pPr>
            <w:r>
              <w:t>12</w:t>
            </w:r>
          </w:p>
        </w:tc>
        <w:tc>
          <w:tcPr>
            <w:tcW w:w="600" w:type="dxa"/>
          </w:tcPr>
          <w:p w14:paraId="1584C007" w14:textId="77777777" w:rsidR="00B50050" w:rsidRDefault="00B50050" w:rsidP="0088127C">
            <w:pPr>
              <w:pStyle w:val="OtherTableBody"/>
            </w:pPr>
            <w:r>
              <w:t>..</w:t>
            </w:r>
          </w:p>
        </w:tc>
        <w:tc>
          <w:tcPr>
            <w:tcW w:w="600" w:type="dxa"/>
          </w:tcPr>
          <w:p w14:paraId="20C7917B" w14:textId="77777777" w:rsidR="00B50050" w:rsidRDefault="00B50050" w:rsidP="0088127C">
            <w:pPr>
              <w:pStyle w:val="OtherTableBody"/>
            </w:pPr>
            <w:r>
              <w:t>3=</w:t>
            </w:r>
          </w:p>
        </w:tc>
        <w:tc>
          <w:tcPr>
            <w:tcW w:w="600" w:type="dxa"/>
          </w:tcPr>
          <w:p w14:paraId="2324D35B" w14:textId="77777777" w:rsidR="00B50050" w:rsidRDefault="00B50050" w:rsidP="0088127C">
            <w:pPr>
              <w:pStyle w:val="OtherTableBody"/>
            </w:pPr>
            <w:r>
              <w:t>NM</w:t>
            </w:r>
          </w:p>
        </w:tc>
        <w:tc>
          <w:tcPr>
            <w:tcW w:w="700" w:type="dxa"/>
          </w:tcPr>
          <w:p w14:paraId="56CD2253" w14:textId="77777777" w:rsidR="00B50050" w:rsidRDefault="00B50050" w:rsidP="0088127C">
            <w:pPr>
              <w:pStyle w:val="OtherTableBody"/>
            </w:pPr>
          </w:p>
        </w:tc>
        <w:tc>
          <w:tcPr>
            <w:tcW w:w="600" w:type="dxa"/>
          </w:tcPr>
          <w:p w14:paraId="16AAA2F2" w14:textId="77777777" w:rsidR="00B50050" w:rsidRDefault="00B50050" w:rsidP="0088127C">
            <w:pPr>
              <w:pStyle w:val="OtherTableBody"/>
            </w:pPr>
          </w:p>
        </w:tc>
        <w:tc>
          <w:tcPr>
            <w:tcW w:w="900" w:type="dxa"/>
          </w:tcPr>
          <w:p w14:paraId="2B39DAC2" w14:textId="77777777" w:rsidR="00B50050" w:rsidRDefault="00B50050" w:rsidP="0088127C">
            <w:pPr>
              <w:pStyle w:val="OtherTableBody"/>
            </w:pPr>
            <w:r>
              <w:t>6.5.12.12</w:t>
            </w:r>
          </w:p>
        </w:tc>
      </w:tr>
      <w:tr w:rsidR="00B50050" w14:paraId="6C73775D" w14:textId="77777777" w:rsidTr="00195548">
        <w:tc>
          <w:tcPr>
            <w:tcW w:w="3500" w:type="dxa"/>
          </w:tcPr>
          <w:p w14:paraId="7BCE7CB8" w14:textId="77777777" w:rsidR="00B50050" w:rsidRDefault="00B50050" w:rsidP="0088127C">
            <w:pPr>
              <w:pStyle w:val="OtherTableBody"/>
            </w:pPr>
            <w:r>
              <w:t>Give Amount - Maximum</w:t>
            </w:r>
          </w:p>
        </w:tc>
        <w:tc>
          <w:tcPr>
            <w:tcW w:w="700" w:type="dxa"/>
          </w:tcPr>
          <w:p w14:paraId="3B939BE6" w14:textId="77777777" w:rsidR="00B50050" w:rsidRDefault="00B50050" w:rsidP="0088127C">
            <w:pPr>
              <w:pStyle w:val="OtherTableBody"/>
            </w:pPr>
            <w:r>
              <w:t>00319</w:t>
            </w:r>
          </w:p>
        </w:tc>
        <w:tc>
          <w:tcPr>
            <w:tcW w:w="600" w:type="dxa"/>
          </w:tcPr>
          <w:p w14:paraId="28D0A68A" w14:textId="77777777" w:rsidR="00B50050" w:rsidRDefault="00B50050" w:rsidP="0088127C">
            <w:pPr>
              <w:pStyle w:val="OtherTableBody"/>
            </w:pPr>
            <w:r>
              <w:t>RXE</w:t>
            </w:r>
          </w:p>
        </w:tc>
        <w:tc>
          <w:tcPr>
            <w:tcW w:w="600" w:type="dxa"/>
          </w:tcPr>
          <w:p w14:paraId="6791C9C2" w14:textId="77777777" w:rsidR="00B50050" w:rsidRDefault="00B50050" w:rsidP="0088127C">
            <w:pPr>
              <w:pStyle w:val="OtherTableBody"/>
            </w:pPr>
            <w:r>
              <w:t>4</w:t>
            </w:r>
          </w:p>
        </w:tc>
        <w:tc>
          <w:tcPr>
            <w:tcW w:w="600" w:type="dxa"/>
          </w:tcPr>
          <w:p w14:paraId="5EF5F835" w14:textId="77777777" w:rsidR="00B50050" w:rsidRDefault="00B50050" w:rsidP="0088127C">
            <w:pPr>
              <w:pStyle w:val="OtherTableBody"/>
            </w:pPr>
            <w:r>
              <w:t>..</w:t>
            </w:r>
          </w:p>
        </w:tc>
        <w:tc>
          <w:tcPr>
            <w:tcW w:w="600" w:type="dxa"/>
          </w:tcPr>
          <w:p w14:paraId="1D3FF634" w14:textId="77777777" w:rsidR="00B50050" w:rsidRDefault="00B50050" w:rsidP="0088127C">
            <w:pPr>
              <w:pStyle w:val="OtherTableBody"/>
            </w:pPr>
          </w:p>
        </w:tc>
        <w:tc>
          <w:tcPr>
            <w:tcW w:w="600" w:type="dxa"/>
          </w:tcPr>
          <w:p w14:paraId="39D4E06A" w14:textId="77777777" w:rsidR="00B50050" w:rsidRDefault="00B50050" w:rsidP="0088127C">
            <w:pPr>
              <w:pStyle w:val="OtherTableBody"/>
            </w:pPr>
            <w:r>
              <w:t>NM</w:t>
            </w:r>
          </w:p>
        </w:tc>
        <w:tc>
          <w:tcPr>
            <w:tcW w:w="700" w:type="dxa"/>
          </w:tcPr>
          <w:p w14:paraId="36B20CD6" w14:textId="77777777" w:rsidR="00B50050" w:rsidRDefault="00B50050" w:rsidP="0088127C">
            <w:pPr>
              <w:pStyle w:val="OtherTableBody"/>
            </w:pPr>
          </w:p>
        </w:tc>
        <w:tc>
          <w:tcPr>
            <w:tcW w:w="600" w:type="dxa"/>
          </w:tcPr>
          <w:p w14:paraId="67A34EC6" w14:textId="77777777" w:rsidR="00B50050" w:rsidRDefault="00B50050" w:rsidP="0088127C">
            <w:pPr>
              <w:pStyle w:val="OtherTableBody"/>
            </w:pPr>
          </w:p>
        </w:tc>
        <w:tc>
          <w:tcPr>
            <w:tcW w:w="900" w:type="dxa"/>
          </w:tcPr>
          <w:p w14:paraId="7F11E462" w14:textId="77777777" w:rsidR="00B50050" w:rsidRDefault="00B50050" w:rsidP="0088127C">
            <w:pPr>
              <w:pStyle w:val="OtherTableBody"/>
            </w:pPr>
            <w:r>
              <w:t>4A.4.4.4</w:t>
            </w:r>
          </w:p>
        </w:tc>
      </w:tr>
      <w:tr w:rsidR="00B50050" w14:paraId="6423BAC0" w14:textId="77777777" w:rsidTr="00195548">
        <w:tc>
          <w:tcPr>
            <w:tcW w:w="3500" w:type="dxa"/>
          </w:tcPr>
          <w:p w14:paraId="24B71D0E" w14:textId="77777777" w:rsidR="00B50050" w:rsidRDefault="00B50050" w:rsidP="0088127C">
            <w:pPr>
              <w:pStyle w:val="OtherTableBody"/>
            </w:pPr>
            <w:r>
              <w:t>Give Amount - Maximum</w:t>
            </w:r>
          </w:p>
        </w:tc>
        <w:tc>
          <w:tcPr>
            <w:tcW w:w="700" w:type="dxa"/>
          </w:tcPr>
          <w:p w14:paraId="1FE255B7" w14:textId="77777777" w:rsidR="00B50050" w:rsidRDefault="00B50050" w:rsidP="0088127C">
            <w:pPr>
              <w:pStyle w:val="OtherTableBody"/>
            </w:pPr>
            <w:r>
              <w:t>00319</w:t>
            </w:r>
          </w:p>
        </w:tc>
        <w:tc>
          <w:tcPr>
            <w:tcW w:w="600" w:type="dxa"/>
          </w:tcPr>
          <w:p w14:paraId="48FF06BA" w14:textId="77777777" w:rsidR="00B50050" w:rsidRDefault="00B50050" w:rsidP="0088127C">
            <w:pPr>
              <w:pStyle w:val="OtherTableBody"/>
            </w:pPr>
            <w:r>
              <w:t>RXG</w:t>
            </w:r>
          </w:p>
        </w:tc>
        <w:tc>
          <w:tcPr>
            <w:tcW w:w="600" w:type="dxa"/>
          </w:tcPr>
          <w:p w14:paraId="7AB1DEB7" w14:textId="77777777" w:rsidR="00B50050" w:rsidRDefault="00B50050" w:rsidP="0088127C">
            <w:pPr>
              <w:pStyle w:val="OtherTableBody"/>
            </w:pPr>
            <w:r>
              <w:t>6</w:t>
            </w:r>
          </w:p>
        </w:tc>
        <w:tc>
          <w:tcPr>
            <w:tcW w:w="600" w:type="dxa"/>
          </w:tcPr>
          <w:p w14:paraId="14BA07D2" w14:textId="77777777" w:rsidR="00B50050" w:rsidRDefault="00B50050" w:rsidP="0088127C">
            <w:pPr>
              <w:pStyle w:val="OtherTableBody"/>
            </w:pPr>
            <w:r>
              <w:t>..</w:t>
            </w:r>
          </w:p>
        </w:tc>
        <w:tc>
          <w:tcPr>
            <w:tcW w:w="600" w:type="dxa"/>
          </w:tcPr>
          <w:p w14:paraId="3FCAC826" w14:textId="77777777" w:rsidR="00B50050" w:rsidRDefault="00B50050" w:rsidP="0088127C">
            <w:pPr>
              <w:pStyle w:val="OtherTableBody"/>
            </w:pPr>
          </w:p>
        </w:tc>
        <w:tc>
          <w:tcPr>
            <w:tcW w:w="600" w:type="dxa"/>
          </w:tcPr>
          <w:p w14:paraId="616D30DF" w14:textId="77777777" w:rsidR="00B50050" w:rsidRDefault="00B50050" w:rsidP="0088127C">
            <w:pPr>
              <w:pStyle w:val="OtherTableBody"/>
            </w:pPr>
            <w:r>
              <w:t>NM</w:t>
            </w:r>
          </w:p>
        </w:tc>
        <w:tc>
          <w:tcPr>
            <w:tcW w:w="700" w:type="dxa"/>
          </w:tcPr>
          <w:p w14:paraId="34F8B766" w14:textId="77777777" w:rsidR="00B50050" w:rsidRDefault="00B50050" w:rsidP="0088127C">
            <w:pPr>
              <w:pStyle w:val="OtherTableBody"/>
            </w:pPr>
          </w:p>
        </w:tc>
        <w:tc>
          <w:tcPr>
            <w:tcW w:w="600" w:type="dxa"/>
          </w:tcPr>
          <w:p w14:paraId="44A09C78" w14:textId="77777777" w:rsidR="00B50050" w:rsidRDefault="00B50050" w:rsidP="0088127C">
            <w:pPr>
              <w:pStyle w:val="OtherTableBody"/>
            </w:pPr>
          </w:p>
        </w:tc>
        <w:tc>
          <w:tcPr>
            <w:tcW w:w="900" w:type="dxa"/>
          </w:tcPr>
          <w:p w14:paraId="609F8E52" w14:textId="77777777" w:rsidR="00B50050" w:rsidRDefault="00B50050" w:rsidP="0088127C">
            <w:pPr>
              <w:pStyle w:val="OtherTableBody"/>
            </w:pPr>
            <w:r>
              <w:t>4A.4.6.6</w:t>
            </w:r>
          </w:p>
        </w:tc>
      </w:tr>
      <w:tr w:rsidR="00B50050" w14:paraId="52E37B75" w14:textId="77777777" w:rsidTr="00195548">
        <w:tc>
          <w:tcPr>
            <w:tcW w:w="3500" w:type="dxa"/>
          </w:tcPr>
          <w:p w14:paraId="49C04538" w14:textId="77777777" w:rsidR="00B50050" w:rsidRDefault="00B50050" w:rsidP="0088127C">
            <w:pPr>
              <w:pStyle w:val="OtherTableBody"/>
            </w:pPr>
            <w:r>
              <w:t>Give Amount - Minimum</w:t>
            </w:r>
          </w:p>
        </w:tc>
        <w:tc>
          <w:tcPr>
            <w:tcW w:w="700" w:type="dxa"/>
          </w:tcPr>
          <w:p w14:paraId="702C5DA4" w14:textId="77777777" w:rsidR="00B50050" w:rsidRDefault="00B50050" w:rsidP="0088127C">
            <w:pPr>
              <w:pStyle w:val="OtherTableBody"/>
            </w:pPr>
            <w:r>
              <w:t>00318</w:t>
            </w:r>
          </w:p>
        </w:tc>
        <w:tc>
          <w:tcPr>
            <w:tcW w:w="600" w:type="dxa"/>
          </w:tcPr>
          <w:p w14:paraId="711156C9" w14:textId="77777777" w:rsidR="00B50050" w:rsidRDefault="00B50050" w:rsidP="0088127C">
            <w:pPr>
              <w:pStyle w:val="OtherTableBody"/>
            </w:pPr>
            <w:r>
              <w:t>RXE</w:t>
            </w:r>
          </w:p>
        </w:tc>
        <w:tc>
          <w:tcPr>
            <w:tcW w:w="600" w:type="dxa"/>
          </w:tcPr>
          <w:p w14:paraId="413B40C0" w14:textId="77777777" w:rsidR="00B50050" w:rsidRDefault="00B50050" w:rsidP="0088127C">
            <w:pPr>
              <w:pStyle w:val="OtherTableBody"/>
            </w:pPr>
            <w:r>
              <w:t>3</w:t>
            </w:r>
          </w:p>
        </w:tc>
        <w:tc>
          <w:tcPr>
            <w:tcW w:w="600" w:type="dxa"/>
          </w:tcPr>
          <w:p w14:paraId="192FD69A" w14:textId="77777777" w:rsidR="00B50050" w:rsidRDefault="00B50050" w:rsidP="0088127C">
            <w:pPr>
              <w:pStyle w:val="OtherTableBody"/>
            </w:pPr>
            <w:r>
              <w:t>..</w:t>
            </w:r>
          </w:p>
        </w:tc>
        <w:tc>
          <w:tcPr>
            <w:tcW w:w="600" w:type="dxa"/>
          </w:tcPr>
          <w:p w14:paraId="5B48850C" w14:textId="77777777" w:rsidR="00B50050" w:rsidRDefault="00B50050" w:rsidP="0088127C">
            <w:pPr>
              <w:pStyle w:val="OtherTableBody"/>
            </w:pPr>
          </w:p>
        </w:tc>
        <w:tc>
          <w:tcPr>
            <w:tcW w:w="600" w:type="dxa"/>
          </w:tcPr>
          <w:p w14:paraId="0824F28E" w14:textId="77777777" w:rsidR="00B50050" w:rsidRDefault="00B50050" w:rsidP="0088127C">
            <w:pPr>
              <w:pStyle w:val="OtherTableBody"/>
            </w:pPr>
            <w:r>
              <w:t>NM</w:t>
            </w:r>
          </w:p>
        </w:tc>
        <w:tc>
          <w:tcPr>
            <w:tcW w:w="700" w:type="dxa"/>
          </w:tcPr>
          <w:p w14:paraId="0C79F939" w14:textId="77777777" w:rsidR="00B50050" w:rsidRDefault="00B50050" w:rsidP="0088127C">
            <w:pPr>
              <w:pStyle w:val="OtherTableBody"/>
            </w:pPr>
          </w:p>
        </w:tc>
        <w:tc>
          <w:tcPr>
            <w:tcW w:w="600" w:type="dxa"/>
          </w:tcPr>
          <w:p w14:paraId="3E5AA5B2" w14:textId="77777777" w:rsidR="00B50050" w:rsidRDefault="00B50050" w:rsidP="0088127C">
            <w:pPr>
              <w:pStyle w:val="OtherTableBody"/>
            </w:pPr>
          </w:p>
        </w:tc>
        <w:tc>
          <w:tcPr>
            <w:tcW w:w="900" w:type="dxa"/>
          </w:tcPr>
          <w:p w14:paraId="36937B07" w14:textId="77777777" w:rsidR="00B50050" w:rsidRDefault="00B50050" w:rsidP="0088127C">
            <w:pPr>
              <w:pStyle w:val="OtherTableBody"/>
            </w:pPr>
            <w:r>
              <w:t>4A.4.4.3</w:t>
            </w:r>
          </w:p>
        </w:tc>
      </w:tr>
      <w:tr w:rsidR="00B50050" w14:paraId="6C905171" w14:textId="77777777" w:rsidTr="00195548">
        <w:tc>
          <w:tcPr>
            <w:tcW w:w="3500" w:type="dxa"/>
          </w:tcPr>
          <w:p w14:paraId="7C040F04" w14:textId="77777777" w:rsidR="00B50050" w:rsidRDefault="00B50050" w:rsidP="0088127C">
            <w:pPr>
              <w:pStyle w:val="OtherTableBody"/>
            </w:pPr>
            <w:r>
              <w:t>Give Amount - Minimum</w:t>
            </w:r>
          </w:p>
        </w:tc>
        <w:tc>
          <w:tcPr>
            <w:tcW w:w="700" w:type="dxa"/>
          </w:tcPr>
          <w:p w14:paraId="42C112A6" w14:textId="77777777" w:rsidR="00B50050" w:rsidRDefault="00B50050" w:rsidP="0088127C">
            <w:pPr>
              <w:pStyle w:val="OtherTableBody"/>
            </w:pPr>
            <w:r>
              <w:t>00318</w:t>
            </w:r>
          </w:p>
        </w:tc>
        <w:tc>
          <w:tcPr>
            <w:tcW w:w="600" w:type="dxa"/>
          </w:tcPr>
          <w:p w14:paraId="03F55070" w14:textId="77777777" w:rsidR="00B50050" w:rsidRDefault="00B50050" w:rsidP="0088127C">
            <w:pPr>
              <w:pStyle w:val="OtherTableBody"/>
            </w:pPr>
            <w:r>
              <w:t>RXG</w:t>
            </w:r>
          </w:p>
        </w:tc>
        <w:tc>
          <w:tcPr>
            <w:tcW w:w="600" w:type="dxa"/>
          </w:tcPr>
          <w:p w14:paraId="751B7BE7" w14:textId="77777777" w:rsidR="00B50050" w:rsidRDefault="00B50050" w:rsidP="0088127C">
            <w:pPr>
              <w:pStyle w:val="OtherTableBody"/>
            </w:pPr>
            <w:r>
              <w:t>5</w:t>
            </w:r>
          </w:p>
        </w:tc>
        <w:tc>
          <w:tcPr>
            <w:tcW w:w="600" w:type="dxa"/>
          </w:tcPr>
          <w:p w14:paraId="3A6D34FE" w14:textId="77777777" w:rsidR="00B50050" w:rsidRDefault="00B50050" w:rsidP="0088127C">
            <w:pPr>
              <w:pStyle w:val="OtherTableBody"/>
            </w:pPr>
            <w:r>
              <w:t>..</w:t>
            </w:r>
          </w:p>
        </w:tc>
        <w:tc>
          <w:tcPr>
            <w:tcW w:w="600" w:type="dxa"/>
          </w:tcPr>
          <w:p w14:paraId="0A96D9A8" w14:textId="77777777" w:rsidR="00B50050" w:rsidRDefault="00B50050" w:rsidP="0088127C">
            <w:pPr>
              <w:pStyle w:val="OtherTableBody"/>
            </w:pPr>
          </w:p>
        </w:tc>
        <w:tc>
          <w:tcPr>
            <w:tcW w:w="600" w:type="dxa"/>
          </w:tcPr>
          <w:p w14:paraId="5828AC4A" w14:textId="77777777" w:rsidR="00B50050" w:rsidRDefault="00B50050" w:rsidP="0088127C">
            <w:pPr>
              <w:pStyle w:val="OtherTableBody"/>
            </w:pPr>
            <w:r>
              <w:t>NM</w:t>
            </w:r>
          </w:p>
        </w:tc>
        <w:tc>
          <w:tcPr>
            <w:tcW w:w="700" w:type="dxa"/>
          </w:tcPr>
          <w:p w14:paraId="2B667DCF" w14:textId="77777777" w:rsidR="00B50050" w:rsidRDefault="00B50050" w:rsidP="0088127C">
            <w:pPr>
              <w:pStyle w:val="OtherTableBody"/>
            </w:pPr>
          </w:p>
        </w:tc>
        <w:tc>
          <w:tcPr>
            <w:tcW w:w="600" w:type="dxa"/>
          </w:tcPr>
          <w:p w14:paraId="15F52965" w14:textId="77777777" w:rsidR="00B50050" w:rsidRDefault="00B50050" w:rsidP="0088127C">
            <w:pPr>
              <w:pStyle w:val="OtherTableBody"/>
            </w:pPr>
          </w:p>
        </w:tc>
        <w:tc>
          <w:tcPr>
            <w:tcW w:w="900" w:type="dxa"/>
          </w:tcPr>
          <w:p w14:paraId="7941CE32" w14:textId="77777777" w:rsidR="00B50050" w:rsidRDefault="00B50050" w:rsidP="0088127C">
            <w:pPr>
              <w:pStyle w:val="OtherTableBody"/>
            </w:pPr>
            <w:r>
              <w:t>4A.4.6.5</w:t>
            </w:r>
          </w:p>
        </w:tc>
      </w:tr>
      <w:tr w:rsidR="00B50050" w14:paraId="1527ADD7" w14:textId="77777777" w:rsidTr="00195548">
        <w:tc>
          <w:tcPr>
            <w:tcW w:w="3500" w:type="dxa"/>
          </w:tcPr>
          <w:p w14:paraId="779150DC" w14:textId="77777777" w:rsidR="00B50050" w:rsidRDefault="00B50050" w:rsidP="0088127C">
            <w:pPr>
              <w:pStyle w:val="OtherTableBody"/>
            </w:pPr>
            <w:r>
              <w:t>Give Barcode Identifier</w:t>
            </w:r>
          </w:p>
        </w:tc>
        <w:tc>
          <w:tcPr>
            <w:tcW w:w="700" w:type="dxa"/>
          </w:tcPr>
          <w:p w14:paraId="1CD80F05" w14:textId="77777777" w:rsidR="00B50050" w:rsidRDefault="00B50050" w:rsidP="0088127C">
            <w:pPr>
              <w:pStyle w:val="OtherTableBody"/>
            </w:pPr>
            <w:r>
              <w:t>01694</w:t>
            </w:r>
          </w:p>
        </w:tc>
        <w:tc>
          <w:tcPr>
            <w:tcW w:w="600" w:type="dxa"/>
          </w:tcPr>
          <w:p w14:paraId="27C4F97A" w14:textId="77777777" w:rsidR="00B50050" w:rsidRDefault="00B50050" w:rsidP="0088127C">
            <w:pPr>
              <w:pStyle w:val="OtherTableBody"/>
            </w:pPr>
            <w:r>
              <w:t>RXG</w:t>
            </w:r>
          </w:p>
        </w:tc>
        <w:tc>
          <w:tcPr>
            <w:tcW w:w="600" w:type="dxa"/>
          </w:tcPr>
          <w:p w14:paraId="4AA37BCF" w14:textId="77777777" w:rsidR="00B50050" w:rsidRDefault="00B50050" w:rsidP="0088127C">
            <w:pPr>
              <w:pStyle w:val="OtherTableBody"/>
            </w:pPr>
            <w:r>
              <w:t>25</w:t>
            </w:r>
          </w:p>
        </w:tc>
        <w:tc>
          <w:tcPr>
            <w:tcW w:w="600" w:type="dxa"/>
          </w:tcPr>
          <w:p w14:paraId="7CD1A0C4" w14:textId="77777777" w:rsidR="00B50050" w:rsidRDefault="00B50050" w:rsidP="0088127C">
            <w:pPr>
              <w:pStyle w:val="OtherTableBody"/>
            </w:pPr>
            <w:r>
              <w:t>..</w:t>
            </w:r>
          </w:p>
        </w:tc>
        <w:tc>
          <w:tcPr>
            <w:tcW w:w="600" w:type="dxa"/>
          </w:tcPr>
          <w:p w14:paraId="111186FA" w14:textId="77777777" w:rsidR="00B50050" w:rsidRDefault="00B50050" w:rsidP="0088127C">
            <w:pPr>
              <w:pStyle w:val="OtherTableBody"/>
            </w:pPr>
          </w:p>
        </w:tc>
        <w:tc>
          <w:tcPr>
            <w:tcW w:w="600" w:type="dxa"/>
          </w:tcPr>
          <w:p w14:paraId="6873DD64" w14:textId="77777777" w:rsidR="00B50050" w:rsidRDefault="00B50050" w:rsidP="0088127C">
            <w:pPr>
              <w:pStyle w:val="OtherTableBody"/>
            </w:pPr>
            <w:r>
              <w:t>CWE</w:t>
            </w:r>
          </w:p>
        </w:tc>
        <w:tc>
          <w:tcPr>
            <w:tcW w:w="700" w:type="dxa"/>
          </w:tcPr>
          <w:p w14:paraId="4001247D" w14:textId="77777777" w:rsidR="00B50050" w:rsidRDefault="00B50050" w:rsidP="0088127C">
            <w:pPr>
              <w:pStyle w:val="OtherTableBody"/>
            </w:pPr>
          </w:p>
        </w:tc>
        <w:tc>
          <w:tcPr>
            <w:tcW w:w="600" w:type="dxa"/>
          </w:tcPr>
          <w:p w14:paraId="06E19D1D" w14:textId="77777777" w:rsidR="00B50050" w:rsidRDefault="00B50050" w:rsidP="0088127C">
            <w:pPr>
              <w:pStyle w:val="OtherTableBody"/>
            </w:pPr>
            <w:r>
              <w:t>0745</w:t>
            </w:r>
          </w:p>
        </w:tc>
        <w:tc>
          <w:tcPr>
            <w:tcW w:w="900" w:type="dxa"/>
          </w:tcPr>
          <w:p w14:paraId="185522E0" w14:textId="77777777" w:rsidR="00B50050" w:rsidRDefault="00B50050" w:rsidP="0088127C">
            <w:pPr>
              <w:pStyle w:val="OtherTableBody"/>
            </w:pPr>
            <w:r>
              <w:t>4A.4.6.25</w:t>
            </w:r>
          </w:p>
        </w:tc>
      </w:tr>
      <w:tr w:rsidR="00B50050" w14:paraId="6A154D34" w14:textId="77777777" w:rsidTr="00195548">
        <w:tc>
          <w:tcPr>
            <w:tcW w:w="3500" w:type="dxa"/>
          </w:tcPr>
          <w:p w14:paraId="2E44C901" w14:textId="77777777" w:rsidR="00B50050" w:rsidRDefault="00B50050" w:rsidP="0088127C">
            <w:pPr>
              <w:pStyle w:val="OtherTableBody"/>
            </w:pPr>
            <w:r>
              <w:t>Give Code</w:t>
            </w:r>
          </w:p>
        </w:tc>
        <w:tc>
          <w:tcPr>
            <w:tcW w:w="700" w:type="dxa"/>
          </w:tcPr>
          <w:p w14:paraId="1FDFF22C" w14:textId="77777777" w:rsidR="00B50050" w:rsidRDefault="00B50050" w:rsidP="0088127C">
            <w:pPr>
              <w:pStyle w:val="OtherTableBody"/>
            </w:pPr>
            <w:r>
              <w:t>00317</w:t>
            </w:r>
          </w:p>
        </w:tc>
        <w:tc>
          <w:tcPr>
            <w:tcW w:w="600" w:type="dxa"/>
          </w:tcPr>
          <w:p w14:paraId="6D5A4E69" w14:textId="77777777" w:rsidR="00B50050" w:rsidRDefault="00B50050" w:rsidP="0088127C">
            <w:pPr>
              <w:pStyle w:val="OtherTableBody"/>
            </w:pPr>
            <w:r>
              <w:t>RXE</w:t>
            </w:r>
          </w:p>
        </w:tc>
        <w:tc>
          <w:tcPr>
            <w:tcW w:w="600" w:type="dxa"/>
          </w:tcPr>
          <w:p w14:paraId="3C7EF679" w14:textId="77777777" w:rsidR="00B50050" w:rsidRDefault="00B50050" w:rsidP="0088127C">
            <w:pPr>
              <w:pStyle w:val="OtherTableBody"/>
            </w:pPr>
            <w:r>
              <w:t>2</w:t>
            </w:r>
          </w:p>
        </w:tc>
        <w:tc>
          <w:tcPr>
            <w:tcW w:w="600" w:type="dxa"/>
          </w:tcPr>
          <w:p w14:paraId="6DC26230" w14:textId="77777777" w:rsidR="00B50050" w:rsidRDefault="00B50050" w:rsidP="0088127C">
            <w:pPr>
              <w:pStyle w:val="OtherTableBody"/>
            </w:pPr>
            <w:r>
              <w:t>..</w:t>
            </w:r>
          </w:p>
        </w:tc>
        <w:tc>
          <w:tcPr>
            <w:tcW w:w="600" w:type="dxa"/>
          </w:tcPr>
          <w:p w14:paraId="553DAA4C" w14:textId="77777777" w:rsidR="00B50050" w:rsidRDefault="00B50050" w:rsidP="0088127C">
            <w:pPr>
              <w:pStyle w:val="OtherTableBody"/>
            </w:pPr>
          </w:p>
        </w:tc>
        <w:tc>
          <w:tcPr>
            <w:tcW w:w="600" w:type="dxa"/>
          </w:tcPr>
          <w:p w14:paraId="39BAFDF3" w14:textId="77777777" w:rsidR="00B50050" w:rsidRDefault="00B50050" w:rsidP="0088127C">
            <w:pPr>
              <w:pStyle w:val="OtherTableBody"/>
            </w:pPr>
            <w:r>
              <w:t>CWE</w:t>
            </w:r>
          </w:p>
        </w:tc>
        <w:tc>
          <w:tcPr>
            <w:tcW w:w="700" w:type="dxa"/>
          </w:tcPr>
          <w:p w14:paraId="55AD3309" w14:textId="77777777" w:rsidR="00B50050" w:rsidRDefault="00B50050" w:rsidP="0088127C">
            <w:pPr>
              <w:pStyle w:val="OtherTableBody"/>
            </w:pPr>
          </w:p>
        </w:tc>
        <w:tc>
          <w:tcPr>
            <w:tcW w:w="600" w:type="dxa"/>
          </w:tcPr>
          <w:p w14:paraId="708BBF5A" w14:textId="77777777" w:rsidR="00B50050" w:rsidRDefault="00B50050" w:rsidP="0088127C">
            <w:pPr>
              <w:pStyle w:val="OtherTableBody"/>
            </w:pPr>
            <w:r>
              <w:t>0292</w:t>
            </w:r>
          </w:p>
        </w:tc>
        <w:tc>
          <w:tcPr>
            <w:tcW w:w="900" w:type="dxa"/>
          </w:tcPr>
          <w:p w14:paraId="3C38CCCB" w14:textId="77777777" w:rsidR="00B50050" w:rsidRDefault="00B50050" w:rsidP="0088127C">
            <w:pPr>
              <w:pStyle w:val="OtherTableBody"/>
            </w:pPr>
            <w:r>
              <w:t>4A.4.4.2</w:t>
            </w:r>
          </w:p>
        </w:tc>
      </w:tr>
      <w:tr w:rsidR="00B50050" w14:paraId="079849BD" w14:textId="77777777" w:rsidTr="00195548">
        <w:tc>
          <w:tcPr>
            <w:tcW w:w="3500" w:type="dxa"/>
          </w:tcPr>
          <w:p w14:paraId="4E3FAC57" w14:textId="77777777" w:rsidR="00B50050" w:rsidRDefault="00B50050" w:rsidP="0088127C">
            <w:pPr>
              <w:pStyle w:val="OtherTableBody"/>
            </w:pPr>
            <w:r>
              <w:t>Give Code</w:t>
            </w:r>
          </w:p>
        </w:tc>
        <w:tc>
          <w:tcPr>
            <w:tcW w:w="700" w:type="dxa"/>
          </w:tcPr>
          <w:p w14:paraId="7BC36762" w14:textId="77777777" w:rsidR="00B50050" w:rsidRDefault="00B50050" w:rsidP="0088127C">
            <w:pPr>
              <w:pStyle w:val="OtherTableBody"/>
            </w:pPr>
            <w:r>
              <w:t>00317</w:t>
            </w:r>
          </w:p>
        </w:tc>
        <w:tc>
          <w:tcPr>
            <w:tcW w:w="600" w:type="dxa"/>
          </w:tcPr>
          <w:p w14:paraId="12621C61" w14:textId="77777777" w:rsidR="00B50050" w:rsidRDefault="00B50050" w:rsidP="0088127C">
            <w:pPr>
              <w:pStyle w:val="OtherTableBody"/>
            </w:pPr>
            <w:r>
              <w:t>RXG</w:t>
            </w:r>
          </w:p>
        </w:tc>
        <w:tc>
          <w:tcPr>
            <w:tcW w:w="600" w:type="dxa"/>
          </w:tcPr>
          <w:p w14:paraId="58E77FCA" w14:textId="77777777" w:rsidR="00B50050" w:rsidRDefault="00B50050" w:rsidP="0088127C">
            <w:pPr>
              <w:pStyle w:val="OtherTableBody"/>
            </w:pPr>
            <w:r>
              <w:t>4</w:t>
            </w:r>
          </w:p>
        </w:tc>
        <w:tc>
          <w:tcPr>
            <w:tcW w:w="600" w:type="dxa"/>
          </w:tcPr>
          <w:p w14:paraId="441E5E52" w14:textId="77777777" w:rsidR="00B50050" w:rsidRDefault="00B50050" w:rsidP="0088127C">
            <w:pPr>
              <w:pStyle w:val="OtherTableBody"/>
            </w:pPr>
            <w:r>
              <w:t>..</w:t>
            </w:r>
          </w:p>
        </w:tc>
        <w:tc>
          <w:tcPr>
            <w:tcW w:w="600" w:type="dxa"/>
          </w:tcPr>
          <w:p w14:paraId="5C1545E1" w14:textId="77777777" w:rsidR="00B50050" w:rsidRDefault="00B50050" w:rsidP="0088127C">
            <w:pPr>
              <w:pStyle w:val="OtherTableBody"/>
            </w:pPr>
          </w:p>
        </w:tc>
        <w:tc>
          <w:tcPr>
            <w:tcW w:w="600" w:type="dxa"/>
          </w:tcPr>
          <w:p w14:paraId="3726BDA1" w14:textId="77777777" w:rsidR="00B50050" w:rsidRDefault="00B50050" w:rsidP="0088127C">
            <w:pPr>
              <w:pStyle w:val="OtherTableBody"/>
            </w:pPr>
            <w:r>
              <w:t>CWE</w:t>
            </w:r>
          </w:p>
        </w:tc>
        <w:tc>
          <w:tcPr>
            <w:tcW w:w="700" w:type="dxa"/>
          </w:tcPr>
          <w:p w14:paraId="64458AC0" w14:textId="77777777" w:rsidR="00B50050" w:rsidRDefault="00B50050" w:rsidP="0088127C">
            <w:pPr>
              <w:pStyle w:val="OtherTableBody"/>
            </w:pPr>
          </w:p>
        </w:tc>
        <w:tc>
          <w:tcPr>
            <w:tcW w:w="600" w:type="dxa"/>
          </w:tcPr>
          <w:p w14:paraId="5AE8C99B" w14:textId="77777777" w:rsidR="00B50050" w:rsidRDefault="00B50050" w:rsidP="0088127C">
            <w:pPr>
              <w:pStyle w:val="OtherTableBody"/>
            </w:pPr>
            <w:r>
              <w:t>0292</w:t>
            </w:r>
          </w:p>
        </w:tc>
        <w:tc>
          <w:tcPr>
            <w:tcW w:w="900" w:type="dxa"/>
          </w:tcPr>
          <w:p w14:paraId="2F8B21B1" w14:textId="77777777" w:rsidR="00B50050" w:rsidRDefault="00B50050" w:rsidP="0088127C">
            <w:pPr>
              <w:pStyle w:val="OtherTableBody"/>
            </w:pPr>
            <w:r>
              <w:t>4A.4.6.4</w:t>
            </w:r>
          </w:p>
        </w:tc>
      </w:tr>
      <w:tr w:rsidR="00B50050" w14:paraId="1A5B0C06" w14:textId="77777777" w:rsidTr="00195548">
        <w:tc>
          <w:tcPr>
            <w:tcW w:w="3500" w:type="dxa"/>
          </w:tcPr>
          <w:p w14:paraId="7851813E" w14:textId="77777777" w:rsidR="00B50050" w:rsidRDefault="00B50050" w:rsidP="0088127C">
            <w:pPr>
              <w:pStyle w:val="OtherTableBody"/>
            </w:pPr>
            <w:r>
              <w:t>Give Dosage Form</w:t>
            </w:r>
          </w:p>
        </w:tc>
        <w:tc>
          <w:tcPr>
            <w:tcW w:w="700" w:type="dxa"/>
          </w:tcPr>
          <w:p w14:paraId="69D82075" w14:textId="77777777" w:rsidR="00B50050" w:rsidRDefault="00B50050" w:rsidP="0088127C">
            <w:pPr>
              <w:pStyle w:val="OtherTableBody"/>
            </w:pPr>
            <w:r>
              <w:t>00321</w:t>
            </w:r>
          </w:p>
        </w:tc>
        <w:tc>
          <w:tcPr>
            <w:tcW w:w="600" w:type="dxa"/>
          </w:tcPr>
          <w:p w14:paraId="236208F0" w14:textId="77777777" w:rsidR="00B50050" w:rsidRDefault="00B50050" w:rsidP="0088127C">
            <w:pPr>
              <w:pStyle w:val="OtherTableBody"/>
            </w:pPr>
            <w:r>
              <w:t>RXG</w:t>
            </w:r>
          </w:p>
        </w:tc>
        <w:tc>
          <w:tcPr>
            <w:tcW w:w="600" w:type="dxa"/>
          </w:tcPr>
          <w:p w14:paraId="02FDB044" w14:textId="77777777" w:rsidR="00B50050" w:rsidRDefault="00B50050" w:rsidP="0088127C">
            <w:pPr>
              <w:pStyle w:val="OtherTableBody"/>
            </w:pPr>
            <w:r>
              <w:t>8</w:t>
            </w:r>
          </w:p>
        </w:tc>
        <w:tc>
          <w:tcPr>
            <w:tcW w:w="600" w:type="dxa"/>
          </w:tcPr>
          <w:p w14:paraId="595FC258" w14:textId="77777777" w:rsidR="00B50050" w:rsidRDefault="00B50050" w:rsidP="0088127C">
            <w:pPr>
              <w:pStyle w:val="OtherTableBody"/>
            </w:pPr>
            <w:r>
              <w:t>..</w:t>
            </w:r>
          </w:p>
        </w:tc>
        <w:tc>
          <w:tcPr>
            <w:tcW w:w="600" w:type="dxa"/>
          </w:tcPr>
          <w:p w14:paraId="49AF992A" w14:textId="77777777" w:rsidR="00B50050" w:rsidRDefault="00B50050" w:rsidP="0088127C">
            <w:pPr>
              <w:pStyle w:val="OtherTableBody"/>
            </w:pPr>
          </w:p>
        </w:tc>
        <w:tc>
          <w:tcPr>
            <w:tcW w:w="600" w:type="dxa"/>
          </w:tcPr>
          <w:p w14:paraId="7093C003" w14:textId="77777777" w:rsidR="00B50050" w:rsidRDefault="00B50050" w:rsidP="0088127C">
            <w:pPr>
              <w:pStyle w:val="OtherTableBody"/>
            </w:pPr>
            <w:r>
              <w:t>CWE</w:t>
            </w:r>
          </w:p>
        </w:tc>
        <w:tc>
          <w:tcPr>
            <w:tcW w:w="700" w:type="dxa"/>
          </w:tcPr>
          <w:p w14:paraId="6F3A3889" w14:textId="77777777" w:rsidR="00B50050" w:rsidRDefault="00B50050" w:rsidP="0088127C">
            <w:pPr>
              <w:pStyle w:val="OtherTableBody"/>
            </w:pPr>
          </w:p>
        </w:tc>
        <w:tc>
          <w:tcPr>
            <w:tcW w:w="600" w:type="dxa"/>
          </w:tcPr>
          <w:p w14:paraId="2797CCF1" w14:textId="77777777" w:rsidR="00B50050" w:rsidRDefault="00B50050" w:rsidP="0088127C">
            <w:pPr>
              <w:pStyle w:val="OtherTableBody"/>
            </w:pPr>
            <w:r>
              <w:t>0716</w:t>
            </w:r>
          </w:p>
        </w:tc>
        <w:tc>
          <w:tcPr>
            <w:tcW w:w="900" w:type="dxa"/>
          </w:tcPr>
          <w:p w14:paraId="059E060E" w14:textId="77777777" w:rsidR="00B50050" w:rsidRDefault="00B50050" w:rsidP="0088127C">
            <w:pPr>
              <w:pStyle w:val="OtherTableBody"/>
            </w:pPr>
            <w:r>
              <w:t>4A.4.6.8</w:t>
            </w:r>
          </w:p>
        </w:tc>
      </w:tr>
      <w:tr w:rsidR="00B50050" w14:paraId="7D5CDD07" w14:textId="77777777" w:rsidTr="00195548">
        <w:tc>
          <w:tcPr>
            <w:tcW w:w="3500" w:type="dxa"/>
          </w:tcPr>
          <w:p w14:paraId="31E8F9DA" w14:textId="77777777" w:rsidR="00B50050" w:rsidRDefault="00B50050" w:rsidP="0088127C">
            <w:pPr>
              <w:pStyle w:val="OtherTableBody"/>
            </w:pPr>
            <w:r>
              <w:t>Give Dosage Form</w:t>
            </w:r>
          </w:p>
        </w:tc>
        <w:tc>
          <w:tcPr>
            <w:tcW w:w="700" w:type="dxa"/>
          </w:tcPr>
          <w:p w14:paraId="51C5F876" w14:textId="77777777" w:rsidR="00B50050" w:rsidRDefault="00B50050" w:rsidP="0088127C">
            <w:pPr>
              <w:pStyle w:val="OtherTableBody"/>
            </w:pPr>
            <w:r>
              <w:t>00321</w:t>
            </w:r>
          </w:p>
        </w:tc>
        <w:tc>
          <w:tcPr>
            <w:tcW w:w="600" w:type="dxa"/>
          </w:tcPr>
          <w:p w14:paraId="32D99FA9" w14:textId="77777777" w:rsidR="00B50050" w:rsidRDefault="00B50050" w:rsidP="0088127C">
            <w:pPr>
              <w:pStyle w:val="OtherTableBody"/>
            </w:pPr>
            <w:r>
              <w:t>RXE</w:t>
            </w:r>
          </w:p>
        </w:tc>
        <w:tc>
          <w:tcPr>
            <w:tcW w:w="600" w:type="dxa"/>
          </w:tcPr>
          <w:p w14:paraId="61CED33C" w14:textId="77777777" w:rsidR="00B50050" w:rsidRDefault="00B50050" w:rsidP="0088127C">
            <w:pPr>
              <w:pStyle w:val="OtherTableBody"/>
            </w:pPr>
            <w:r>
              <w:t>6</w:t>
            </w:r>
          </w:p>
        </w:tc>
        <w:tc>
          <w:tcPr>
            <w:tcW w:w="600" w:type="dxa"/>
          </w:tcPr>
          <w:p w14:paraId="568A9184" w14:textId="77777777" w:rsidR="00B50050" w:rsidRDefault="00B50050" w:rsidP="0088127C">
            <w:pPr>
              <w:pStyle w:val="OtherTableBody"/>
            </w:pPr>
            <w:r>
              <w:t>..</w:t>
            </w:r>
          </w:p>
        </w:tc>
        <w:tc>
          <w:tcPr>
            <w:tcW w:w="600" w:type="dxa"/>
          </w:tcPr>
          <w:p w14:paraId="1CFD644D" w14:textId="77777777" w:rsidR="00B50050" w:rsidRDefault="00B50050" w:rsidP="0088127C">
            <w:pPr>
              <w:pStyle w:val="OtherTableBody"/>
            </w:pPr>
          </w:p>
        </w:tc>
        <w:tc>
          <w:tcPr>
            <w:tcW w:w="600" w:type="dxa"/>
          </w:tcPr>
          <w:p w14:paraId="3FFD8E4D" w14:textId="77777777" w:rsidR="00B50050" w:rsidRDefault="00B50050" w:rsidP="0088127C">
            <w:pPr>
              <w:pStyle w:val="OtherTableBody"/>
            </w:pPr>
            <w:r>
              <w:t>CWE</w:t>
            </w:r>
          </w:p>
        </w:tc>
        <w:tc>
          <w:tcPr>
            <w:tcW w:w="700" w:type="dxa"/>
          </w:tcPr>
          <w:p w14:paraId="7D48FFE1" w14:textId="77777777" w:rsidR="00B50050" w:rsidRDefault="00B50050" w:rsidP="0088127C">
            <w:pPr>
              <w:pStyle w:val="OtherTableBody"/>
            </w:pPr>
          </w:p>
        </w:tc>
        <w:tc>
          <w:tcPr>
            <w:tcW w:w="600" w:type="dxa"/>
          </w:tcPr>
          <w:p w14:paraId="748D47C2" w14:textId="77777777" w:rsidR="00B50050" w:rsidRDefault="00B50050" w:rsidP="0088127C">
            <w:pPr>
              <w:pStyle w:val="OtherTableBody"/>
            </w:pPr>
            <w:r>
              <w:t>0716</w:t>
            </w:r>
          </w:p>
        </w:tc>
        <w:tc>
          <w:tcPr>
            <w:tcW w:w="900" w:type="dxa"/>
          </w:tcPr>
          <w:p w14:paraId="6B06C267" w14:textId="77777777" w:rsidR="00B50050" w:rsidRDefault="00B50050" w:rsidP="0088127C">
            <w:pPr>
              <w:pStyle w:val="OtherTableBody"/>
            </w:pPr>
            <w:r>
              <w:t>4A.4.4.6</w:t>
            </w:r>
          </w:p>
        </w:tc>
      </w:tr>
      <w:tr w:rsidR="00B50050" w14:paraId="7138224F" w14:textId="77777777" w:rsidTr="00195548">
        <w:tc>
          <w:tcPr>
            <w:tcW w:w="3500" w:type="dxa"/>
          </w:tcPr>
          <w:p w14:paraId="6E98603C" w14:textId="77777777" w:rsidR="00B50050" w:rsidRDefault="00B50050" w:rsidP="0088127C">
            <w:pPr>
              <w:pStyle w:val="OtherTableBody"/>
            </w:pPr>
            <w:r>
              <w:t>Give Drug Strength Volume</w:t>
            </w:r>
          </w:p>
        </w:tc>
        <w:tc>
          <w:tcPr>
            <w:tcW w:w="700" w:type="dxa"/>
          </w:tcPr>
          <w:p w14:paraId="66B0C007" w14:textId="77777777" w:rsidR="00B50050" w:rsidRDefault="00B50050" w:rsidP="0088127C">
            <w:pPr>
              <w:pStyle w:val="OtherTableBody"/>
            </w:pPr>
            <w:r>
              <w:t>01674</w:t>
            </w:r>
          </w:p>
        </w:tc>
        <w:tc>
          <w:tcPr>
            <w:tcW w:w="600" w:type="dxa"/>
          </w:tcPr>
          <w:p w14:paraId="25C3AB7B" w14:textId="77777777" w:rsidR="00B50050" w:rsidRDefault="00B50050" w:rsidP="0088127C">
            <w:pPr>
              <w:pStyle w:val="OtherTableBody"/>
            </w:pPr>
            <w:r>
              <w:t>RXE</w:t>
            </w:r>
          </w:p>
        </w:tc>
        <w:tc>
          <w:tcPr>
            <w:tcW w:w="600" w:type="dxa"/>
          </w:tcPr>
          <w:p w14:paraId="5E96467A" w14:textId="77777777" w:rsidR="00B50050" w:rsidRDefault="00B50050" w:rsidP="0088127C">
            <w:pPr>
              <w:pStyle w:val="OtherTableBody"/>
            </w:pPr>
            <w:r>
              <w:t>33</w:t>
            </w:r>
          </w:p>
        </w:tc>
        <w:tc>
          <w:tcPr>
            <w:tcW w:w="600" w:type="dxa"/>
          </w:tcPr>
          <w:p w14:paraId="461AAA62" w14:textId="77777777" w:rsidR="00B50050" w:rsidRDefault="00B50050" w:rsidP="0088127C">
            <w:pPr>
              <w:pStyle w:val="OtherTableBody"/>
            </w:pPr>
            <w:r>
              <w:t>..</w:t>
            </w:r>
          </w:p>
        </w:tc>
        <w:tc>
          <w:tcPr>
            <w:tcW w:w="600" w:type="dxa"/>
          </w:tcPr>
          <w:p w14:paraId="0807594E" w14:textId="77777777" w:rsidR="00B50050" w:rsidRDefault="00B50050" w:rsidP="0088127C">
            <w:pPr>
              <w:pStyle w:val="OtherTableBody"/>
            </w:pPr>
            <w:r>
              <w:t>5#</w:t>
            </w:r>
          </w:p>
        </w:tc>
        <w:tc>
          <w:tcPr>
            <w:tcW w:w="600" w:type="dxa"/>
          </w:tcPr>
          <w:p w14:paraId="1CF9C7CD" w14:textId="77777777" w:rsidR="00B50050" w:rsidRDefault="00B50050" w:rsidP="0088127C">
            <w:pPr>
              <w:pStyle w:val="OtherTableBody"/>
            </w:pPr>
            <w:r>
              <w:t>NM</w:t>
            </w:r>
          </w:p>
        </w:tc>
        <w:tc>
          <w:tcPr>
            <w:tcW w:w="700" w:type="dxa"/>
          </w:tcPr>
          <w:p w14:paraId="3572BB5F" w14:textId="77777777" w:rsidR="00B50050" w:rsidRDefault="00B50050" w:rsidP="0088127C">
            <w:pPr>
              <w:pStyle w:val="OtherTableBody"/>
            </w:pPr>
          </w:p>
        </w:tc>
        <w:tc>
          <w:tcPr>
            <w:tcW w:w="600" w:type="dxa"/>
          </w:tcPr>
          <w:p w14:paraId="0D8AF253" w14:textId="77777777" w:rsidR="00B50050" w:rsidRDefault="00B50050" w:rsidP="0088127C">
            <w:pPr>
              <w:pStyle w:val="OtherTableBody"/>
            </w:pPr>
          </w:p>
        </w:tc>
        <w:tc>
          <w:tcPr>
            <w:tcW w:w="900" w:type="dxa"/>
          </w:tcPr>
          <w:p w14:paraId="267F0038" w14:textId="77777777" w:rsidR="00B50050" w:rsidRDefault="00B50050" w:rsidP="0088127C">
            <w:pPr>
              <w:pStyle w:val="OtherTableBody"/>
            </w:pPr>
            <w:r>
              <w:t>4A.4.4.33</w:t>
            </w:r>
          </w:p>
        </w:tc>
      </w:tr>
      <w:tr w:rsidR="00B50050" w14:paraId="4A639AF7" w14:textId="77777777" w:rsidTr="00195548">
        <w:tc>
          <w:tcPr>
            <w:tcW w:w="3500" w:type="dxa"/>
          </w:tcPr>
          <w:p w14:paraId="118912DC" w14:textId="77777777" w:rsidR="00B50050" w:rsidRDefault="00B50050" w:rsidP="0088127C">
            <w:pPr>
              <w:pStyle w:val="OtherTableBody"/>
            </w:pPr>
            <w:r>
              <w:t>Give Drug Strength Volume</w:t>
            </w:r>
          </w:p>
        </w:tc>
        <w:tc>
          <w:tcPr>
            <w:tcW w:w="700" w:type="dxa"/>
          </w:tcPr>
          <w:p w14:paraId="52A53399" w14:textId="77777777" w:rsidR="00B50050" w:rsidRDefault="00B50050" w:rsidP="0088127C">
            <w:pPr>
              <w:pStyle w:val="OtherTableBody"/>
            </w:pPr>
            <w:r>
              <w:t>01692</w:t>
            </w:r>
          </w:p>
        </w:tc>
        <w:tc>
          <w:tcPr>
            <w:tcW w:w="600" w:type="dxa"/>
          </w:tcPr>
          <w:p w14:paraId="26B95ED5" w14:textId="77777777" w:rsidR="00B50050" w:rsidRDefault="00B50050" w:rsidP="0088127C">
            <w:pPr>
              <w:pStyle w:val="OtherTableBody"/>
            </w:pPr>
            <w:r>
              <w:t>RXG</w:t>
            </w:r>
          </w:p>
        </w:tc>
        <w:tc>
          <w:tcPr>
            <w:tcW w:w="600" w:type="dxa"/>
          </w:tcPr>
          <w:p w14:paraId="3077DA96" w14:textId="77777777" w:rsidR="00B50050" w:rsidRDefault="00B50050" w:rsidP="0088127C">
            <w:pPr>
              <w:pStyle w:val="OtherTableBody"/>
            </w:pPr>
            <w:r>
              <w:t>23</w:t>
            </w:r>
          </w:p>
        </w:tc>
        <w:tc>
          <w:tcPr>
            <w:tcW w:w="600" w:type="dxa"/>
          </w:tcPr>
          <w:p w14:paraId="010971BB" w14:textId="77777777" w:rsidR="00B50050" w:rsidRDefault="00B50050" w:rsidP="0088127C">
            <w:pPr>
              <w:pStyle w:val="OtherTableBody"/>
            </w:pPr>
            <w:r>
              <w:t>..</w:t>
            </w:r>
          </w:p>
        </w:tc>
        <w:tc>
          <w:tcPr>
            <w:tcW w:w="600" w:type="dxa"/>
          </w:tcPr>
          <w:p w14:paraId="625CC01D" w14:textId="77777777" w:rsidR="00B50050" w:rsidRDefault="00B50050" w:rsidP="0088127C">
            <w:pPr>
              <w:pStyle w:val="OtherTableBody"/>
            </w:pPr>
            <w:r>
              <w:t>5#</w:t>
            </w:r>
          </w:p>
        </w:tc>
        <w:tc>
          <w:tcPr>
            <w:tcW w:w="600" w:type="dxa"/>
          </w:tcPr>
          <w:p w14:paraId="1B4306AF" w14:textId="77777777" w:rsidR="00B50050" w:rsidRDefault="00B50050" w:rsidP="0088127C">
            <w:pPr>
              <w:pStyle w:val="OtherTableBody"/>
            </w:pPr>
            <w:r>
              <w:t>NM</w:t>
            </w:r>
          </w:p>
        </w:tc>
        <w:tc>
          <w:tcPr>
            <w:tcW w:w="700" w:type="dxa"/>
          </w:tcPr>
          <w:p w14:paraId="756426F6" w14:textId="77777777" w:rsidR="00B50050" w:rsidRDefault="00B50050" w:rsidP="0088127C">
            <w:pPr>
              <w:pStyle w:val="OtherTableBody"/>
            </w:pPr>
          </w:p>
        </w:tc>
        <w:tc>
          <w:tcPr>
            <w:tcW w:w="600" w:type="dxa"/>
          </w:tcPr>
          <w:p w14:paraId="1E379ED6" w14:textId="77777777" w:rsidR="00B50050" w:rsidRDefault="00B50050" w:rsidP="0088127C">
            <w:pPr>
              <w:pStyle w:val="OtherTableBody"/>
            </w:pPr>
          </w:p>
        </w:tc>
        <w:tc>
          <w:tcPr>
            <w:tcW w:w="900" w:type="dxa"/>
          </w:tcPr>
          <w:p w14:paraId="56D527C5" w14:textId="77777777" w:rsidR="00B50050" w:rsidRDefault="00B50050" w:rsidP="0088127C">
            <w:pPr>
              <w:pStyle w:val="OtherTableBody"/>
            </w:pPr>
            <w:r>
              <w:t>4A.4.6.23</w:t>
            </w:r>
          </w:p>
        </w:tc>
      </w:tr>
      <w:tr w:rsidR="00B50050" w14:paraId="42165F72" w14:textId="77777777" w:rsidTr="00195548">
        <w:tc>
          <w:tcPr>
            <w:tcW w:w="3500" w:type="dxa"/>
          </w:tcPr>
          <w:p w14:paraId="6A3CCCDF" w14:textId="77777777" w:rsidR="00B50050" w:rsidRDefault="00B50050" w:rsidP="0088127C">
            <w:pPr>
              <w:pStyle w:val="OtherTableBody"/>
            </w:pPr>
            <w:r>
              <w:t>Give Drug Strength Volume Units</w:t>
            </w:r>
          </w:p>
        </w:tc>
        <w:tc>
          <w:tcPr>
            <w:tcW w:w="700" w:type="dxa"/>
          </w:tcPr>
          <w:p w14:paraId="398C6A5E" w14:textId="77777777" w:rsidR="00B50050" w:rsidRDefault="00B50050" w:rsidP="0088127C">
            <w:pPr>
              <w:pStyle w:val="OtherTableBody"/>
            </w:pPr>
            <w:r>
              <w:t>01693</w:t>
            </w:r>
          </w:p>
        </w:tc>
        <w:tc>
          <w:tcPr>
            <w:tcW w:w="600" w:type="dxa"/>
          </w:tcPr>
          <w:p w14:paraId="5AD96C71" w14:textId="77777777" w:rsidR="00B50050" w:rsidRDefault="00B50050" w:rsidP="0088127C">
            <w:pPr>
              <w:pStyle w:val="OtherTableBody"/>
            </w:pPr>
            <w:r>
              <w:t>RXG</w:t>
            </w:r>
          </w:p>
        </w:tc>
        <w:tc>
          <w:tcPr>
            <w:tcW w:w="600" w:type="dxa"/>
          </w:tcPr>
          <w:p w14:paraId="62221226" w14:textId="77777777" w:rsidR="00B50050" w:rsidRDefault="00B50050" w:rsidP="0088127C">
            <w:pPr>
              <w:pStyle w:val="OtherTableBody"/>
            </w:pPr>
            <w:r>
              <w:t>24</w:t>
            </w:r>
          </w:p>
        </w:tc>
        <w:tc>
          <w:tcPr>
            <w:tcW w:w="600" w:type="dxa"/>
          </w:tcPr>
          <w:p w14:paraId="501F399C" w14:textId="77777777" w:rsidR="00B50050" w:rsidRDefault="00B50050" w:rsidP="0088127C">
            <w:pPr>
              <w:pStyle w:val="OtherTableBody"/>
            </w:pPr>
            <w:r>
              <w:t>..</w:t>
            </w:r>
          </w:p>
        </w:tc>
        <w:tc>
          <w:tcPr>
            <w:tcW w:w="600" w:type="dxa"/>
          </w:tcPr>
          <w:p w14:paraId="58F1EE89" w14:textId="77777777" w:rsidR="00B50050" w:rsidRDefault="00B50050" w:rsidP="0088127C">
            <w:pPr>
              <w:pStyle w:val="OtherTableBody"/>
            </w:pPr>
          </w:p>
        </w:tc>
        <w:tc>
          <w:tcPr>
            <w:tcW w:w="600" w:type="dxa"/>
          </w:tcPr>
          <w:p w14:paraId="5458E7F1" w14:textId="77777777" w:rsidR="00B50050" w:rsidRDefault="00B50050" w:rsidP="0088127C">
            <w:pPr>
              <w:pStyle w:val="OtherTableBody"/>
            </w:pPr>
            <w:r>
              <w:t>CWE</w:t>
            </w:r>
          </w:p>
        </w:tc>
        <w:tc>
          <w:tcPr>
            <w:tcW w:w="700" w:type="dxa"/>
          </w:tcPr>
          <w:p w14:paraId="71C6F126" w14:textId="77777777" w:rsidR="00B50050" w:rsidRDefault="00B50050" w:rsidP="0088127C">
            <w:pPr>
              <w:pStyle w:val="OtherTableBody"/>
            </w:pPr>
          </w:p>
        </w:tc>
        <w:tc>
          <w:tcPr>
            <w:tcW w:w="600" w:type="dxa"/>
          </w:tcPr>
          <w:p w14:paraId="781E2E85" w14:textId="77777777" w:rsidR="00B50050" w:rsidRDefault="00B50050" w:rsidP="0088127C">
            <w:pPr>
              <w:pStyle w:val="OtherTableBody"/>
            </w:pPr>
            <w:r>
              <w:t>0744</w:t>
            </w:r>
          </w:p>
        </w:tc>
        <w:tc>
          <w:tcPr>
            <w:tcW w:w="900" w:type="dxa"/>
          </w:tcPr>
          <w:p w14:paraId="38EB9DED" w14:textId="77777777" w:rsidR="00B50050" w:rsidRDefault="00B50050" w:rsidP="0088127C">
            <w:pPr>
              <w:pStyle w:val="OtherTableBody"/>
            </w:pPr>
            <w:r>
              <w:t>4A.4.6.24</w:t>
            </w:r>
          </w:p>
        </w:tc>
      </w:tr>
      <w:tr w:rsidR="00B50050" w14:paraId="57E90D50" w14:textId="77777777" w:rsidTr="00195548">
        <w:tc>
          <w:tcPr>
            <w:tcW w:w="3500" w:type="dxa"/>
          </w:tcPr>
          <w:p w14:paraId="6F5863CA" w14:textId="77777777" w:rsidR="00B50050" w:rsidRDefault="00B50050" w:rsidP="0088127C">
            <w:pPr>
              <w:pStyle w:val="OtherTableBody"/>
            </w:pPr>
            <w:r>
              <w:t>Give Drug Strength Volume Units</w:t>
            </w:r>
          </w:p>
        </w:tc>
        <w:tc>
          <w:tcPr>
            <w:tcW w:w="700" w:type="dxa"/>
          </w:tcPr>
          <w:p w14:paraId="2CF9323F" w14:textId="77777777" w:rsidR="00B50050" w:rsidRDefault="00B50050" w:rsidP="0088127C">
            <w:pPr>
              <w:pStyle w:val="OtherTableBody"/>
            </w:pPr>
            <w:r>
              <w:t>01675</w:t>
            </w:r>
          </w:p>
        </w:tc>
        <w:tc>
          <w:tcPr>
            <w:tcW w:w="600" w:type="dxa"/>
          </w:tcPr>
          <w:p w14:paraId="6F096A15" w14:textId="77777777" w:rsidR="00B50050" w:rsidRDefault="00B50050" w:rsidP="0088127C">
            <w:pPr>
              <w:pStyle w:val="OtherTableBody"/>
            </w:pPr>
            <w:r>
              <w:t>RXE</w:t>
            </w:r>
          </w:p>
        </w:tc>
        <w:tc>
          <w:tcPr>
            <w:tcW w:w="600" w:type="dxa"/>
          </w:tcPr>
          <w:p w14:paraId="5737A79B" w14:textId="77777777" w:rsidR="00B50050" w:rsidRDefault="00B50050" w:rsidP="0088127C">
            <w:pPr>
              <w:pStyle w:val="OtherTableBody"/>
            </w:pPr>
            <w:r>
              <w:t>34</w:t>
            </w:r>
          </w:p>
        </w:tc>
        <w:tc>
          <w:tcPr>
            <w:tcW w:w="600" w:type="dxa"/>
          </w:tcPr>
          <w:p w14:paraId="0D25C871" w14:textId="77777777" w:rsidR="00B50050" w:rsidRDefault="00B50050" w:rsidP="0088127C">
            <w:pPr>
              <w:pStyle w:val="OtherTableBody"/>
            </w:pPr>
            <w:r>
              <w:t>..</w:t>
            </w:r>
          </w:p>
        </w:tc>
        <w:tc>
          <w:tcPr>
            <w:tcW w:w="600" w:type="dxa"/>
          </w:tcPr>
          <w:p w14:paraId="7D875670" w14:textId="77777777" w:rsidR="00B50050" w:rsidRDefault="00B50050" w:rsidP="0088127C">
            <w:pPr>
              <w:pStyle w:val="OtherTableBody"/>
            </w:pPr>
          </w:p>
        </w:tc>
        <w:tc>
          <w:tcPr>
            <w:tcW w:w="600" w:type="dxa"/>
          </w:tcPr>
          <w:p w14:paraId="4C0BFA27" w14:textId="77777777" w:rsidR="00B50050" w:rsidRDefault="00B50050" w:rsidP="0088127C">
            <w:pPr>
              <w:pStyle w:val="OtherTableBody"/>
            </w:pPr>
            <w:r>
              <w:t>CWE</w:t>
            </w:r>
          </w:p>
        </w:tc>
        <w:tc>
          <w:tcPr>
            <w:tcW w:w="700" w:type="dxa"/>
          </w:tcPr>
          <w:p w14:paraId="02888090" w14:textId="77777777" w:rsidR="00B50050" w:rsidRDefault="00B50050" w:rsidP="0088127C">
            <w:pPr>
              <w:pStyle w:val="OtherTableBody"/>
            </w:pPr>
          </w:p>
        </w:tc>
        <w:tc>
          <w:tcPr>
            <w:tcW w:w="600" w:type="dxa"/>
          </w:tcPr>
          <w:p w14:paraId="49B8D859" w14:textId="77777777" w:rsidR="00B50050" w:rsidRDefault="00B50050" w:rsidP="0088127C">
            <w:pPr>
              <w:pStyle w:val="OtherTableBody"/>
            </w:pPr>
            <w:r>
              <w:t>0729</w:t>
            </w:r>
          </w:p>
        </w:tc>
        <w:tc>
          <w:tcPr>
            <w:tcW w:w="900" w:type="dxa"/>
          </w:tcPr>
          <w:p w14:paraId="5350A57A" w14:textId="77777777" w:rsidR="00B50050" w:rsidRDefault="00B50050" w:rsidP="0088127C">
            <w:pPr>
              <w:pStyle w:val="OtherTableBody"/>
            </w:pPr>
            <w:r>
              <w:t>4A.4.4.34</w:t>
            </w:r>
          </w:p>
        </w:tc>
      </w:tr>
      <w:tr w:rsidR="00B50050" w14:paraId="734FAC43" w14:textId="77777777" w:rsidTr="00195548">
        <w:tc>
          <w:tcPr>
            <w:tcW w:w="3500" w:type="dxa"/>
          </w:tcPr>
          <w:p w14:paraId="22B0A7A8" w14:textId="77777777" w:rsidR="00B50050" w:rsidRDefault="00B50050" w:rsidP="0088127C">
            <w:pPr>
              <w:pStyle w:val="OtherTableBody"/>
            </w:pPr>
            <w:r>
              <w:t>Give Indication</w:t>
            </w:r>
          </w:p>
        </w:tc>
        <w:tc>
          <w:tcPr>
            <w:tcW w:w="700" w:type="dxa"/>
          </w:tcPr>
          <w:p w14:paraId="6E1C9997" w14:textId="77777777" w:rsidR="00B50050" w:rsidRDefault="00B50050" w:rsidP="0088127C">
            <w:pPr>
              <w:pStyle w:val="OtherTableBody"/>
            </w:pPr>
            <w:r>
              <w:t>01128</w:t>
            </w:r>
          </w:p>
        </w:tc>
        <w:tc>
          <w:tcPr>
            <w:tcW w:w="600" w:type="dxa"/>
          </w:tcPr>
          <w:p w14:paraId="5A3D3395" w14:textId="77777777" w:rsidR="00B50050" w:rsidRDefault="00B50050" w:rsidP="0088127C">
            <w:pPr>
              <w:pStyle w:val="OtherTableBody"/>
            </w:pPr>
            <w:r>
              <w:t>RXE</w:t>
            </w:r>
          </w:p>
        </w:tc>
        <w:tc>
          <w:tcPr>
            <w:tcW w:w="600" w:type="dxa"/>
          </w:tcPr>
          <w:p w14:paraId="78F0D389" w14:textId="77777777" w:rsidR="00B50050" w:rsidRDefault="00B50050" w:rsidP="0088127C">
            <w:pPr>
              <w:pStyle w:val="OtherTableBody"/>
            </w:pPr>
            <w:r>
              <w:t>27</w:t>
            </w:r>
          </w:p>
        </w:tc>
        <w:tc>
          <w:tcPr>
            <w:tcW w:w="600" w:type="dxa"/>
          </w:tcPr>
          <w:p w14:paraId="49F02B00" w14:textId="77777777" w:rsidR="00B50050" w:rsidRDefault="00B50050" w:rsidP="0088127C">
            <w:pPr>
              <w:pStyle w:val="OtherTableBody"/>
            </w:pPr>
            <w:r>
              <w:t>..</w:t>
            </w:r>
          </w:p>
        </w:tc>
        <w:tc>
          <w:tcPr>
            <w:tcW w:w="600" w:type="dxa"/>
          </w:tcPr>
          <w:p w14:paraId="1DAE7F23" w14:textId="77777777" w:rsidR="00B50050" w:rsidRDefault="00B50050" w:rsidP="0088127C">
            <w:pPr>
              <w:pStyle w:val="OtherTableBody"/>
            </w:pPr>
          </w:p>
        </w:tc>
        <w:tc>
          <w:tcPr>
            <w:tcW w:w="600" w:type="dxa"/>
          </w:tcPr>
          <w:p w14:paraId="4A5016EA" w14:textId="77777777" w:rsidR="00B50050" w:rsidRDefault="00B50050" w:rsidP="0088127C">
            <w:pPr>
              <w:pStyle w:val="OtherTableBody"/>
            </w:pPr>
            <w:r>
              <w:t>CWE</w:t>
            </w:r>
          </w:p>
        </w:tc>
        <w:tc>
          <w:tcPr>
            <w:tcW w:w="700" w:type="dxa"/>
          </w:tcPr>
          <w:p w14:paraId="7D8BE77F" w14:textId="77777777" w:rsidR="00B50050" w:rsidRDefault="00B50050" w:rsidP="0088127C">
            <w:pPr>
              <w:pStyle w:val="OtherTableBody"/>
            </w:pPr>
            <w:r>
              <w:t>Y</w:t>
            </w:r>
          </w:p>
        </w:tc>
        <w:tc>
          <w:tcPr>
            <w:tcW w:w="600" w:type="dxa"/>
          </w:tcPr>
          <w:p w14:paraId="7B3CE0D4" w14:textId="77777777" w:rsidR="00B50050" w:rsidRDefault="00B50050" w:rsidP="0088127C">
            <w:pPr>
              <w:pStyle w:val="OtherTableBody"/>
            </w:pPr>
            <w:r>
              <w:t>0724</w:t>
            </w:r>
          </w:p>
        </w:tc>
        <w:tc>
          <w:tcPr>
            <w:tcW w:w="900" w:type="dxa"/>
          </w:tcPr>
          <w:p w14:paraId="698A2238" w14:textId="77777777" w:rsidR="00B50050" w:rsidRDefault="00B50050" w:rsidP="0088127C">
            <w:pPr>
              <w:pStyle w:val="OtherTableBody"/>
            </w:pPr>
            <w:r>
              <w:t>4A.4.4.27</w:t>
            </w:r>
          </w:p>
        </w:tc>
      </w:tr>
      <w:tr w:rsidR="00B50050" w14:paraId="231E1920" w14:textId="77777777" w:rsidTr="00195548">
        <w:tc>
          <w:tcPr>
            <w:tcW w:w="3500" w:type="dxa"/>
          </w:tcPr>
          <w:p w14:paraId="52907216" w14:textId="77777777" w:rsidR="00B50050" w:rsidRDefault="00B50050" w:rsidP="0088127C">
            <w:pPr>
              <w:pStyle w:val="OtherTableBody"/>
            </w:pPr>
            <w:r>
              <w:t>Give Per (Time Unit)</w:t>
            </w:r>
          </w:p>
        </w:tc>
        <w:tc>
          <w:tcPr>
            <w:tcW w:w="700" w:type="dxa"/>
          </w:tcPr>
          <w:p w14:paraId="0A7597A1" w14:textId="77777777" w:rsidR="00B50050" w:rsidRDefault="00B50050" w:rsidP="0088127C">
            <w:pPr>
              <w:pStyle w:val="OtherTableBody"/>
            </w:pPr>
            <w:r>
              <w:t>00331</w:t>
            </w:r>
          </w:p>
        </w:tc>
        <w:tc>
          <w:tcPr>
            <w:tcW w:w="600" w:type="dxa"/>
          </w:tcPr>
          <w:p w14:paraId="5C46A299" w14:textId="77777777" w:rsidR="00B50050" w:rsidRDefault="00B50050" w:rsidP="0088127C">
            <w:pPr>
              <w:pStyle w:val="OtherTableBody"/>
            </w:pPr>
            <w:r>
              <w:t>RXE</w:t>
            </w:r>
          </w:p>
        </w:tc>
        <w:tc>
          <w:tcPr>
            <w:tcW w:w="600" w:type="dxa"/>
          </w:tcPr>
          <w:p w14:paraId="1CD8C0BE" w14:textId="77777777" w:rsidR="00B50050" w:rsidRDefault="00B50050" w:rsidP="0088127C">
            <w:pPr>
              <w:pStyle w:val="OtherTableBody"/>
            </w:pPr>
            <w:r>
              <w:t>22</w:t>
            </w:r>
          </w:p>
        </w:tc>
        <w:tc>
          <w:tcPr>
            <w:tcW w:w="600" w:type="dxa"/>
          </w:tcPr>
          <w:p w14:paraId="426707D9" w14:textId="77777777" w:rsidR="00B50050" w:rsidRDefault="00B50050" w:rsidP="0088127C">
            <w:pPr>
              <w:pStyle w:val="OtherTableBody"/>
            </w:pPr>
            <w:r>
              <w:t>..</w:t>
            </w:r>
          </w:p>
        </w:tc>
        <w:tc>
          <w:tcPr>
            <w:tcW w:w="600" w:type="dxa"/>
          </w:tcPr>
          <w:p w14:paraId="05A4ECF9" w14:textId="77777777" w:rsidR="00B50050" w:rsidRDefault="00B50050" w:rsidP="0088127C">
            <w:pPr>
              <w:pStyle w:val="OtherTableBody"/>
            </w:pPr>
            <w:r>
              <w:t>20=</w:t>
            </w:r>
          </w:p>
        </w:tc>
        <w:tc>
          <w:tcPr>
            <w:tcW w:w="600" w:type="dxa"/>
          </w:tcPr>
          <w:p w14:paraId="2323B778" w14:textId="77777777" w:rsidR="00B50050" w:rsidRDefault="00B50050" w:rsidP="0088127C">
            <w:pPr>
              <w:pStyle w:val="OtherTableBody"/>
            </w:pPr>
            <w:r>
              <w:t>ST</w:t>
            </w:r>
          </w:p>
        </w:tc>
        <w:tc>
          <w:tcPr>
            <w:tcW w:w="700" w:type="dxa"/>
          </w:tcPr>
          <w:p w14:paraId="2C42341D" w14:textId="77777777" w:rsidR="00B50050" w:rsidRDefault="00B50050" w:rsidP="0088127C">
            <w:pPr>
              <w:pStyle w:val="OtherTableBody"/>
            </w:pPr>
          </w:p>
        </w:tc>
        <w:tc>
          <w:tcPr>
            <w:tcW w:w="600" w:type="dxa"/>
          </w:tcPr>
          <w:p w14:paraId="02D5F4E3" w14:textId="77777777" w:rsidR="00B50050" w:rsidRDefault="00B50050" w:rsidP="0088127C">
            <w:pPr>
              <w:pStyle w:val="OtherTableBody"/>
            </w:pPr>
          </w:p>
        </w:tc>
        <w:tc>
          <w:tcPr>
            <w:tcW w:w="900" w:type="dxa"/>
          </w:tcPr>
          <w:p w14:paraId="65204C5B" w14:textId="77777777" w:rsidR="00B50050" w:rsidRDefault="00B50050" w:rsidP="0088127C">
            <w:pPr>
              <w:pStyle w:val="OtherTableBody"/>
            </w:pPr>
            <w:r>
              <w:t>4A.4.4.22</w:t>
            </w:r>
          </w:p>
        </w:tc>
      </w:tr>
      <w:tr w:rsidR="00B50050" w14:paraId="7E51BBD3" w14:textId="77777777" w:rsidTr="00195548">
        <w:tc>
          <w:tcPr>
            <w:tcW w:w="3500" w:type="dxa"/>
          </w:tcPr>
          <w:p w14:paraId="54B6B7D7" w14:textId="77777777" w:rsidR="00B50050" w:rsidRDefault="00B50050" w:rsidP="0088127C">
            <w:pPr>
              <w:pStyle w:val="OtherTableBody"/>
            </w:pPr>
            <w:r>
              <w:t>Give Per (Time Unit)</w:t>
            </w:r>
          </w:p>
        </w:tc>
        <w:tc>
          <w:tcPr>
            <w:tcW w:w="700" w:type="dxa"/>
          </w:tcPr>
          <w:p w14:paraId="00B79D6F" w14:textId="77777777" w:rsidR="00B50050" w:rsidRDefault="00B50050" w:rsidP="0088127C">
            <w:pPr>
              <w:pStyle w:val="OtherTableBody"/>
            </w:pPr>
            <w:r>
              <w:t>00331</w:t>
            </w:r>
          </w:p>
        </w:tc>
        <w:tc>
          <w:tcPr>
            <w:tcW w:w="600" w:type="dxa"/>
          </w:tcPr>
          <w:p w14:paraId="1F1F5523" w14:textId="77777777" w:rsidR="00B50050" w:rsidRDefault="00B50050" w:rsidP="0088127C">
            <w:pPr>
              <w:pStyle w:val="OtherTableBody"/>
            </w:pPr>
            <w:r>
              <w:t>RXG</w:t>
            </w:r>
          </w:p>
        </w:tc>
        <w:tc>
          <w:tcPr>
            <w:tcW w:w="600" w:type="dxa"/>
          </w:tcPr>
          <w:p w14:paraId="1011E0D5" w14:textId="77777777" w:rsidR="00B50050" w:rsidRDefault="00B50050" w:rsidP="0088127C">
            <w:pPr>
              <w:pStyle w:val="OtherTableBody"/>
            </w:pPr>
            <w:r>
              <w:t>14</w:t>
            </w:r>
          </w:p>
        </w:tc>
        <w:tc>
          <w:tcPr>
            <w:tcW w:w="600" w:type="dxa"/>
          </w:tcPr>
          <w:p w14:paraId="18EB0471" w14:textId="77777777" w:rsidR="00B50050" w:rsidRDefault="00B50050" w:rsidP="0088127C">
            <w:pPr>
              <w:pStyle w:val="OtherTableBody"/>
            </w:pPr>
            <w:r>
              <w:t>..</w:t>
            </w:r>
          </w:p>
        </w:tc>
        <w:tc>
          <w:tcPr>
            <w:tcW w:w="600" w:type="dxa"/>
          </w:tcPr>
          <w:p w14:paraId="0B160F99" w14:textId="77777777" w:rsidR="00B50050" w:rsidRDefault="00B50050" w:rsidP="0088127C">
            <w:pPr>
              <w:pStyle w:val="OtherTableBody"/>
            </w:pPr>
            <w:r>
              <w:t>20=</w:t>
            </w:r>
          </w:p>
        </w:tc>
        <w:tc>
          <w:tcPr>
            <w:tcW w:w="600" w:type="dxa"/>
          </w:tcPr>
          <w:p w14:paraId="686126AD" w14:textId="77777777" w:rsidR="00B50050" w:rsidRDefault="00B50050" w:rsidP="0088127C">
            <w:pPr>
              <w:pStyle w:val="OtherTableBody"/>
            </w:pPr>
            <w:r>
              <w:t>ST</w:t>
            </w:r>
          </w:p>
        </w:tc>
        <w:tc>
          <w:tcPr>
            <w:tcW w:w="700" w:type="dxa"/>
          </w:tcPr>
          <w:p w14:paraId="7215A4FB" w14:textId="77777777" w:rsidR="00B50050" w:rsidRDefault="00B50050" w:rsidP="0088127C">
            <w:pPr>
              <w:pStyle w:val="OtherTableBody"/>
            </w:pPr>
          </w:p>
        </w:tc>
        <w:tc>
          <w:tcPr>
            <w:tcW w:w="600" w:type="dxa"/>
          </w:tcPr>
          <w:p w14:paraId="43672985" w14:textId="77777777" w:rsidR="00B50050" w:rsidRDefault="00B50050" w:rsidP="0088127C">
            <w:pPr>
              <w:pStyle w:val="OtherTableBody"/>
            </w:pPr>
          </w:p>
        </w:tc>
        <w:tc>
          <w:tcPr>
            <w:tcW w:w="900" w:type="dxa"/>
          </w:tcPr>
          <w:p w14:paraId="67B0A25D" w14:textId="77777777" w:rsidR="00B50050" w:rsidRDefault="00B50050" w:rsidP="0088127C">
            <w:pPr>
              <w:pStyle w:val="OtherTableBody"/>
            </w:pPr>
            <w:r>
              <w:t>4A.4.6.14</w:t>
            </w:r>
          </w:p>
        </w:tc>
      </w:tr>
      <w:tr w:rsidR="00B50050" w14:paraId="117D56CD" w14:textId="77777777" w:rsidTr="00195548">
        <w:tc>
          <w:tcPr>
            <w:tcW w:w="3500" w:type="dxa"/>
          </w:tcPr>
          <w:p w14:paraId="209F7907" w14:textId="77777777" w:rsidR="00B50050" w:rsidRDefault="00B50050" w:rsidP="0088127C">
            <w:pPr>
              <w:pStyle w:val="OtherTableBody"/>
            </w:pPr>
            <w:r>
              <w:t>Give Rate Amount</w:t>
            </w:r>
          </w:p>
        </w:tc>
        <w:tc>
          <w:tcPr>
            <w:tcW w:w="700" w:type="dxa"/>
          </w:tcPr>
          <w:p w14:paraId="20F2C043" w14:textId="77777777" w:rsidR="00B50050" w:rsidRDefault="00B50050" w:rsidP="0088127C">
            <w:pPr>
              <w:pStyle w:val="OtherTableBody"/>
            </w:pPr>
            <w:r>
              <w:t>00332</w:t>
            </w:r>
          </w:p>
        </w:tc>
        <w:tc>
          <w:tcPr>
            <w:tcW w:w="600" w:type="dxa"/>
          </w:tcPr>
          <w:p w14:paraId="1BC67F18" w14:textId="77777777" w:rsidR="00B50050" w:rsidRDefault="00B50050" w:rsidP="0088127C">
            <w:pPr>
              <w:pStyle w:val="OtherTableBody"/>
            </w:pPr>
            <w:r>
              <w:t>RXG</w:t>
            </w:r>
          </w:p>
        </w:tc>
        <w:tc>
          <w:tcPr>
            <w:tcW w:w="600" w:type="dxa"/>
          </w:tcPr>
          <w:p w14:paraId="29066A67" w14:textId="77777777" w:rsidR="00B50050" w:rsidRDefault="00B50050" w:rsidP="0088127C">
            <w:pPr>
              <w:pStyle w:val="OtherTableBody"/>
            </w:pPr>
            <w:r>
              <w:t>15</w:t>
            </w:r>
          </w:p>
        </w:tc>
        <w:tc>
          <w:tcPr>
            <w:tcW w:w="600" w:type="dxa"/>
          </w:tcPr>
          <w:p w14:paraId="762CAB1C" w14:textId="77777777" w:rsidR="00B50050" w:rsidRDefault="00B50050" w:rsidP="0088127C">
            <w:pPr>
              <w:pStyle w:val="OtherTableBody"/>
            </w:pPr>
            <w:r>
              <w:t>..</w:t>
            </w:r>
          </w:p>
        </w:tc>
        <w:tc>
          <w:tcPr>
            <w:tcW w:w="600" w:type="dxa"/>
          </w:tcPr>
          <w:p w14:paraId="2AAD4C21" w14:textId="77777777" w:rsidR="00B50050" w:rsidRDefault="00B50050" w:rsidP="0088127C">
            <w:pPr>
              <w:pStyle w:val="OtherTableBody"/>
            </w:pPr>
            <w:r>
              <w:t>6=</w:t>
            </w:r>
          </w:p>
        </w:tc>
        <w:tc>
          <w:tcPr>
            <w:tcW w:w="600" w:type="dxa"/>
          </w:tcPr>
          <w:p w14:paraId="554E6AAC" w14:textId="77777777" w:rsidR="00B50050" w:rsidRDefault="00B50050" w:rsidP="0088127C">
            <w:pPr>
              <w:pStyle w:val="OtherTableBody"/>
            </w:pPr>
            <w:r>
              <w:t>ST</w:t>
            </w:r>
          </w:p>
        </w:tc>
        <w:tc>
          <w:tcPr>
            <w:tcW w:w="700" w:type="dxa"/>
          </w:tcPr>
          <w:p w14:paraId="3C5F3CC6" w14:textId="77777777" w:rsidR="00B50050" w:rsidRDefault="00B50050" w:rsidP="0088127C">
            <w:pPr>
              <w:pStyle w:val="OtherTableBody"/>
            </w:pPr>
          </w:p>
        </w:tc>
        <w:tc>
          <w:tcPr>
            <w:tcW w:w="600" w:type="dxa"/>
          </w:tcPr>
          <w:p w14:paraId="2CAB4E2C" w14:textId="77777777" w:rsidR="00B50050" w:rsidRDefault="00B50050" w:rsidP="0088127C">
            <w:pPr>
              <w:pStyle w:val="OtherTableBody"/>
            </w:pPr>
          </w:p>
        </w:tc>
        <w:tc>
          <w:tcPr>
            <w:tcW w:w="900" w:type="dxa"/>
          </w:tcPr>
          <w:p w14:paraId="42E2CA72" w14:textId="77777777" w:rsidR="00B50050" w:rsidRDefault="00B50050" w:rsidP="0088127C">
            <w:pPr>
              <w:pStyle w:val="OtherTableBody"/>
            </w:pPr>
            <w:r>
              <w:t>4A.4.6.15</w:t>
            </w:r>
          </w:p>
        </w:tc>
      </w:tr>
      <w:tr w:rsidR="00B50050" w14:paraId="3BC95639" w14:textId="77777777" w:rsidTr="00195548">
        <w:tc>
          <w:tcPr>
            <w:tcW w:w="3500" w:type="dxa"/>
          </w:tcPr>
          <w:p w14:paraId="1077B2B8" w14:textId="77777777" w:rsidR="00B50050" w:rsidRDefault="00B50050" w:rsidP="0088127C">
            <w:pPr>
              <w:pStyle w:val="OtherTableBody"/>
            </w:pPr>
            <w:r>
              <w:lastRenderedPageBreak/>
              <w:t>Give Rate Amount</w:t>
            </w:r>
          </w:p>
        </w:tc>
        <w:tc>
          <w:tcPr>
            <w:tcW w:w="700" w:type="dxa"/>
          </w:tcPr>
          <w:p w14:paraId="5B0FF1D1" w14:textId="77777777" w:rsidR="00B50050" w:rsidRDefault="00B50050" w:rsidP="0088127C">
            <w:pPr>
              <w:pStyle w:val="OtherTableBody"/>
            </w:pPr>
            <w:r>
              <w:t>00332</w:t>
            </w:r>
          </w:p>
        </w:tc>
        <w:tc>
          <w:tcPr>
            <w:tcW w:w="600" w:type="dxa"/>
          </w:tcPr>
          <w:p w14:paraId="0DBCC8E1" w14:textId="77777777" w:rsidR="00B50050" w:rsidRDefault="00B50050" w:rsidP="0088127C">
            <w:pPr>
              <w:pStyle w:val="OtherTableBody"/>
            </w:pPr>
            <w:r>
              <w:t>RXE</w:t>
            </w:r>
          </w:p>
        </w:tc>
        <w:tc>
          <w:tcPr>
            <w:tcW w:w="600" w:type="dxa"/>
          </w:tcPr>
          <w:p w14:paraId="1E730D13" w14:textId="77777777" w:rsidR="00B50050" w:rsidRDefault="00B50050" w:rsidP="0088127C">
            <w:pPr>
              <w:pStyle w:val="OtherTableBody"/>
            </w:pPr>
            <w:r>
              <w:t>23</w:t>
            </w:r>
          </w:p>
        </w:tc>
        <w:tc>
          <w:tcPr>
            <w:tcW w:w="600" w:type="dxa"/>
          </w:tcPr>
          <w:p w14:paraId="3EC94142" w14:textId="77777777" w:rsidR="00B50050" w:rsidRDefault="00B50050" w:rsidP="0088127C">
            <w:pPr>
              <w:pStyle w:val="OtherTableBody"/>
            </w:pPr>
            <w:r>
              <w:t>..</w:t>
            </w:r>
          </w:p>
        </w:tc>
        <w:tc>
          <w:tcPr>
            <w:tcW w:w="600" w:type="dxa"/>
          </w:tcPr>
          <w:p w14:paraId="49D95306" w14:textId="77777777" w:rsidR="00B50050" w:rsidRDefault="00B50050" w:rsidP="0088127C">
            <w:pPr>
              <w:pStyle w:val="OtherTableBody"/>
            </w:pPr>
            <w:r>
              <w:t>6=</w:t>
            </w:r>
          </w:p>
        </w:tc>
        <w:tc>
          <w:tcPr>
            <w:tcW w:w="600" w:type="dxa"/>
          </w:tcPr>
          <w:p w14:paraId="3152E30C" w14:textId="77777777" w:rsidR="00B50050" w:rsidRDefault="00B50050" w:rsidP="0088127C">
            <w:pPr>
              <w:pStyle w:val="OtherTableBody"/>
            </w:pPr>
            <w:r>
              <w:t>ST</w:t>
            </w:r>
          </w:p>
        </w:tc>
        <w:tc>
          <w:tcPr>
            <w:tcW w:w="700" w:type="dxa"/>
          </w:tcPr>
          <w:p w14:paraId="53DD2357" w14:textId="77777777" w:rsidR="00B50050" w:rsidRDefault="00B50050" w:rsidP="0088127C">
            <w:pPr>
              <w:pStyle w:val="OtherTableBody"/>
            </w:pPr>
          </w:p>
        </w:tc>
        <w:tc>
          <w:tcPr>
            <w:tcW w:w="600" w:type="dxa"/>
          </w:tcPr>
          <w:p w14:paraId="65A1B498" w14:textId="77777777" w:rsidR="00B50050" w:rsidRDefault="00B50050" w:rsidP="0088127C">
            <w:pPr>
              <w:pStyle w:val="OtherTableBody"/>
            </w:pPr>
          </w:p>
        </w:tc>
        <w:tc>
          <w:tcPr>
            <w:tcW w:w="900" w:type="dxa"/>
          </w:tcPr>
          <w:p w14:paraId="079A0BF4" w14:textId="77777777" w:rsidR="00B50050" w:rsidRDefault="00B50050" w:rsidP="0088127C">
            <w:pPr>
              <w:pStyle w:val="OtherTableBody"/>
            </w:pPr>
            <w:r>
              <w:t>4A.4.4.23</w:t>
            </w:r>
          </w:p>
        </w:tc>
      </w:tr>
      <w:tr w:rsidR="00B50050" w14:paraId="7B777485" w14:textId="77777777" w:rsidTr="00195548">
        <w:tc>
          <w:tcPr>
            <w:tcW w:w="3500" w:type="dxa"/>
          </w:tcPr>
          <w:p w14:paraId="35FDA698" w14:textId="77777777" w:rsidR="00B50050" w:rsidRDefault="00B50050" w:rsidP="0088127C">
            <w:pPr>
              <w:pStyle w:val="OtherTableBody"/>
            </w:pPr>
            <w:r>
              <w:t>Give Rate Units</w:t>
            </w:r>
          </w:p>
        </w:tc>
        <w:tc>
          <w:tcPr>
            <w:tcW w:w="700" w:type="dxa"/>
          </w:tcPr>
          <w:p w14:paraId="5EECDF8C" w14:textId="77777777" w:rsidR="00B50050" w:rsidRDefault="00B50050" w:rsidP="0088127C">
            <w:pPr>
              <w:pStyle w:val="OtherTableBody"/>
            </w:pPr>
            <w:r>
              <w:t>00333</w:t>
            </w:r>
          </w:p>
        </w:tc>
        <w:tc>
          <w:tcPr>
            <w:tcW w:w="600" w:type="dxa"/>
          </w:tcPr>
          <w:p w14:paraId="4048DEE4" w14:textId="77777777" w:rsidR="00B50050" w:rsidRDefault="00B50050" w:rsidP="0088127C">
            <w:pPr>
              <w:pStyle w:val="OtherTableBody"/>
            </w:pPr>
            <w:r>
              <w:t>RXG</w:t>
            </w:r>
          </w:p>
        </w:tc>
        <w:tc>
          <w:tcPr>
            <w:tcW w:w="600" w:type="dxa"/>
          </w:tcPr>
          <w:p w14:paraId="469BB349" w14:textId="77777777" w:rsidR="00B50050" w:rsidRDefault="00B50050" w:rsidP="0088127C">
            <w:pPr>
              <w:pStyle w:val="OtherTableBody"/>
            </w:pPr>
            <w:r>
              <w:t>16</w:t>
            </w:r>
          </w:p>
        </w:tc>
        <w:tc>
          <w:tcPr>
            <w:tcW w:w="600" w:type="dxa"/>
          </w:tcPr>
          <w:p w14:paraId="5E39C4EB" w14:textId="77777777" w:rsidR="00B50050" w:rsidRDefault="00B50050" w:rsidP="0088127C">
            <w:pPr>
              <w:pStyle w:val="OtherTableBody"/>
            </w:pPr>
            <w:r>
              <w:t>..</w:t>
            </w:r>
          </w:p>
        </w:tc>
        <w:tc>
          <w:tcPr>
            <w:tcW w:w="600" w:type="dxa"/>
          </w:tcPr>
          <w:p w14:paraId="69445D8F" w14:textId="77777777" w:rsidR="00B50050" w:rsidRDefault="00B50050" w:rsidP="0088127C">
            <w:pPr>
              <w:pStyle w:val="OtherTableBody"/>
            </w:pPr>
          </w:p>
        </w:tc>
        <w:tc>
          <w:tcPr>
            <w:tcW w:w="600" w:type="dxa"/>
          </w:tcPr>
          <w:p w14:paraId="7EC63041" w14:textId="77777777" w:rsidR="00B50050" w:rsidRDefault="00B50050" w:rsidP="0088127C">
            <w:pPr>
              <w:pStyle w:val="OtherTableBody"/>
            </w:pPr>
            <w:r>
              <w:t>CWE</w:t>
            </w:r>
          </w:p>
        </w:tc>
        <w:tc>
          <w:tcPr>
            <w:tcW w:w="700" w:type="dxa"/>
          </w:tcPr>
          <w:p w14:paraId="143630BE" w14:textId="77777777" w:rsidR="00B50050" w:rsidRDefault="00B50050" w:rsidP="0088127C">
            <w:pPr>
              <w:pStyle w:val="OtherTableBody"/>
            </w:pPr>
          </w:p>
        </w:tc>
        <w:tc>
          <w:tcPr>
            <w:tcW w:w="600" w:type="dxa"/>
          </w:tcPr>
          <w:p w14:paraId="7DF897B3" w14:textId="77777777" w:rsidR="00B50050" w:rsidRDefault="00B50050" w:rsidP="0088127C">
            <w:pPr>
              <w:pStyle w:val="OtherTableBody"/>
            </w:pPr>
            <w:r>
              <w:t>0722</w:t>
            </w:r>
          </w:p>
        </w:tc>
        <w:tc>
          <w:tcPr>
            <w:tcW w:w="900" w:type="dxa"/>
          </w:tcPr>
          <w:p w14:paraId="44E0B473" w14:textId="77777777" w:rsidR="00B50050" w:rsidRDefault="00B50050" w:rsidP="0088127C">
            <w:pPr>
              <w:pStyle w:val="OtherTableBody"/>
            </w:pPr>
            <w:r>
              <w:t>4A.4.6.16</w:t>
            </w:r>
          </w:p>
        </w:tc>
      </w:tr>
      <w:tr w:rsidR="00B50050" w14:paraId="658617EE" w14:textId="77777777" w:rsidTr="00195548">
        <w:tc>
          <w:tcPr>
            <w:tcW w:w="3500" w:type="dxa"/>
          </w:tcPr>
          <w:p w14:paraId="30BDFCDE" w14:textId="77777777" w:rsidR="00B50050" w:rsidRDefault="00B50050" w:rsidP="0088127C">
            <w:pPr>
              <w:pStyle w:val="OtherTableBody"/>
            </w:pPr>
            <w:r>
              <w:t>Give Rate Units</w:t>
            </w:r>
          </w:p>
        </w:tc>
        <w:tc>
          <w:tcPr>
            <w:tcW w:w="700" w:type="dxa"/>
          </w:tcPr>
          <w:p w14:paraId="039A8F84" w14:textId="77777777" w:rsidR="00B50050" w:rsidRDefault="00B50050" w:rsidP="0088127C">
            <w:pPr>
              <w:pStyle w:val="OtherTableBody"/>
            </w:pPr>
            <w:r>
              <w:t>00333</w:t>
            </w:r>
          </w:p>
        </w:tc>
        <w:tc>
          <w:tcPr>
            <w:tcW w:w="600" w:type="dxa"/>
          </w:tcPr>
          <w:p w14:paraId="5B807DA3" w14:textId="77777777" w:rsidR="00B50050" w:rsidRDefault="00B50050" w:rsidP="0088127C">
            <w:pPr>
              <w:pStyle w:val="OtherTableBody"/>
            </w:pPr>
            <w:r>
              <w:t>RXE</w:t>
            </w:r>
          </w:p>
        </w:tc>
        <w:tc>
          <w:tcPr>
            <w:tcW w:w="600" w:type="dxa"/>
          </w:tcPr>
          <w:p w14:paraId="6B60C961" w14:textId="77777777" w:rsidR="00B50050" w:rsidRDefault="00B50050" w:rsidP="0088127C">
            <w:pPr>
              <w:pStyle w:val="OtherTableBody"/>
            </w:pPr>
            <w:r>
              <w:t>24</w:t>
            </w:r>
          </w:p>
        </w:tc>
        <w:tc>
          <w:tcPr>
            <w:tcW w:w="600" w:type="dxa"/>
          </w:tcPr>
          <w:p w14:paraId="7B1A6F0B" w14:textId="77777777" w:rsidR="00B50050" w:rsidRDefault="00B50050" w:rsidP="0088127C">
            <w:pPr>
              <w:pStyle w:val="OtherTableBody"/>
            </w:pPr>
            <w:r>
              <w:t>..</w:t>
            </w:r>
          </w:p>
        </w:tc>
        <w:tc>
          <w:tcPr>
            <w:tcW w:w="600" w:type="dxa"/>
          </w:tcPr>
          <w:p w14:paraId="4022ECE9" w14:textId="77777777" w:rsidR="00B50050" w:rsidRDefault="00B50050" w:rsidP="0088127C">
            <w:pPr>
              <w:pStyle w:val="OtherTableBody"/>
            </w:pPr>
          </w:p>
        </w:tc>
        <w:tc>
          <w:tcPr>
            <w:tcW w:w="600" w:type="dxa"/>
          </w:tcPr>
          <w:p w14:paraId="16E7807D" w14:textId="77777777" w:rsidR="00B50050" w:rsidRDefault="00B50050" w:rsidP="0088127C">
            <w:pPr>
              <w:pStyle w:val="OtherTableBody"/>
            </w:pPr>
            <w:r>
              <w:t>CWE</w:t>
            </w:r>
          </w:p>
        </w:tc>
        <w:tc>
          <w:tcPr>
            <w:tcW w:w="700" w:type="dxa"/>
          </w:tcPr>
          <w:p w14:paraId="4A38E6B8" w14:textId="77777777" w:rsidR="00B50050" w:rsidRDefault="00B50050" w:rsidP="0088127C">
            <w:pPr>
              <w:pStyle w:val="OtherTableBody"/>
            </w:pPr>
          </w:p>
        </w:tc>
        <w:tc>
          <w:tcPr>
            <w:tcW w:w="600" w:type="dxa"/>
          </w:tcPr>
          <w:p w14:paraId="03F7FA3D" w14:textId="77777777" w:rsidR="00B50050" w:rsidRDefault="00B50050" w:rsidP="0088127C">
            <w:pPr>
              <w:pStyle w:val="OtherTableBody"/>
            </w:pPr>
            <w:r>
              <w:t>0722</w:t>
            </w:r>
          </w:p>
        </w:tc>
        <w:tc>
          <w:tcPr>
            <w:tcW w:w="900" w:type="dxa"/>
          </w:tcPr>
          <w:p w14:paraId="5B479E05" w14:textId="77777777" w:rsidR="00B50050" w:rsidRDefault="00B50050" w:rsidP="0088127C">
            <w:pPr>
              <w:pStyle w:val="OtherTableBody"/>
            </w:pPr>
            <w:r>
              <w:t>4A.4.4.24</w:t>
            </w:r>
          </w:p>
        </w:tc>
      </w:tr>
      <w:tr w:rsidR="00B50050" w14:paraId="7913A96C" w14:textId="77777777" w:rsidTr="00195548">
        <w:tc>
          <w:tcPr>
            <w:tcW w:w="3500" w:type="dxa"/>
          </w:tcPr>
          <w:p w14:paraId="6450F7CD" w14:textId="77777777" w:rsidR="00B50050" w:rsidRDefault="00B50050" w:rsidP="0088127C">
            <w:pPr>
              <w:pStyle w:val="OtherTableBody"/>
            </w:pPr>
            <w:r>
              <w:t>Give Strength</w:t>
            </w:r>
          </w:p>
        </w:tc>
        <w:tc>
          <w:tcPr>
            <w:tcW w:w="700" w:type="dxa"/>
          </w:tcPr>
          <w:p w14:paraId="113F545C" w14:textId="77777777" w:rsidR="00B50050" w:rsidRDefault="00B50050" w:rsidP="0088127C">
            <w:pPr>
              <w:pStyle w:val="OtherTableBody"/>
            </w:pPr>
            <w:r>
              <w:t>01126</w:t>
            </w:r>
          </w:p>
        </w:tc>
        <w:tc>
          <w:tcPr>
            <w:tcW w:w="600" w:type="dxa"/>
          </w:tcPr>
          <w:p w14:paraId="4593FB94" w14:textId="77777777" w:rsidR="00B50050" w:rsidRDefault="00B50050" w:rsidP="0088127C">
            <w:pPr>
              <w:pStyle w:val="OtherTableBody"/>
            </w:pPr>
            <w:r>
              <w:t>RXG</w:t>
            </w:r>
          </w:p>
        </w:tc>
        <w:tc>
          <w:tcPr>
            <w:tcW w:w="600" w:type="dxa"/>
          </w:tcPr>
          <w:p w14:paraId="59273268" w14:textId="77777777" w:rsidR="00B50050" w:rsidRDefault="00B50050" w:rsidP="0088127C">
            <w:pPr>
              <w:pStyle w:val="OtherTableBody"/>
            </w:pPr>
            <w:r>
              <w:t>17</w:t>
            </w:r>
          </w:p>
        </w:tc>
        <w:tc>
          <w:tcPr>
            <w:tcW w:w="600" w:type="dxa"/>
          </w:tcPr>
          <w:p w14:paraId="4FC5B139" w14:textId="77777777" w:rsidR="00B50050" w:rsidRDefault="00B50050" w:rsidP="0088127C">
            <w:pPr>
              <w:pStyle w:val="OtherTableBody"/>
            </w:pPr>
            <w:r>
              <w:t>..</w:t>
            </w:r>
          </w:p>
        </w:tc>
        <w:tc>
          <w:tcPr>
            <w:tcW w:w="600" w:type="dxa"/>
          </w:tcPr>
          <w:p w14:paraId="6E2CB1B2" w14:textId="77777777" w:rsidR="00B50050" w:rsidRDefault="00B50050" w:rsidP="0088127C">
            <w:pPr>
              <w:pStyle w:val="OtherTableBody"/>
            </w:pPr>
          </w:p>
        </w:tc>
        <w:tc>
          <w:tcPr>
            <w:tcW w:w="600" w:type="dxa"/>
          </w:tcPr>
          <w:p w14:paraId="43A9D946" w14:textId="77777777" w:rsidR="00B50050" w:rsidRDefault="00B50050" w:rsidP="0088127C">
            <w:pPr>
              <w:pStyle w:val="OtherTableBody"/>
            </w:pPr>
            <w:r>
              <w:t>NM</w:t>
            </w:r>
          </w:p>
        </w:tc>
        <w:tc>
          <w:tcPr>
            <w:tcW w:w="700" w:type="dxa"/>
          </w:tcPr>
          <w:p w14:paraId="66012393" w14:textId="77777777" w:rsidR="00B50050" w:rsidRDefault="00B50050" w:rsidP="0088127C">
            <w:pPr>
              <w:pStyle w:val="OtherTableBody"/>
            </w:pPr>
          </w:p>
        </w:tc>
        <w:tc>
          <w:tcPr>
            <w:tcW w:w="600" w:type="dxa"/>
          </w:tcPr>
          <w:p w14:paraId="54BEB3BD" w14:textId="77777777" w:rsidR="00B50050" w:rsidRDefault="00B50050" w:rsidP="0088127C">
            <w:pPr>
              <w:pStyle w:val="OtherTableBody"/>
            </w:pPr>
          </w:p>
        </w:tc>
        <w:tc>
          <w:tcPr>
            <w:tcW w:w="900" w:type="dxa"/>
          </w:tcPr>
          <w:p w14:paraId="330244BC" w14:textId="77777777" w:rsidR="00B50050" w:rsidRDefault="00B50050" w:rsidP="0088127C">
            <w:pPr>
              <w:pStyle w:val="OtherTableBody"/>
            </w:pPr>
            <w:r>
              <w:t>4A.4.6.17</w:t>
            </w:r>
          </w:p>
        </w:tc>
      </w:tr>
      <w:tr w:rsidR="00B50050" w14:paraId="268F6674" w14:textId="77777777" w:rsidTr="00195548">
        <w:tc>
          <w:tcPr>
            <w:tcW w:w="3500" w:type="dxa"/>
          </w:tcPr>
          <w:p w14:paraId="02579F3B" w14:textId="77777777" w:rsidR="00B50050" w:rsidRDefault="00B50050" w:rsidP="0088127C">
            <w:pPr>
              <w:pStyle w:val="OtherTableBody"/>
            </w:pPr>
            <w:r>
              <w:t>Give Strength</w:t>
            </w:r>
          </w:p>
        </w:tc>
        <w:tc>
          <w:tcPr>
            <w:tcW w:w="700" w:type="dxa"/>
          </w:tcPr>
          <w:p w14:paraId="76844BCF" w14:textId="77777777" w:rsidR="00B50050" w:rsidRDefault="00B50050" w:rsidP="0088127C">
            <w:pPr>
              <w:pStyle w:val="OtherTableBody"/>
            </w:pPr>
            <w:r>
              <w:t>01126</w:t>
            </w:r>
          </w:p>
        </w:tc>
        <w:tc>
          <w:tcPr>
            <w:tcW w:w="600" w:type="dxa"/>
          </w:tcPr>
          <w:p w14:paraId="4C5D38F0" w14:textId="77777777" w:rsidR="00B50050" w:rsidRDefault="00B50050" w:rsidP="0088127C">
            <w:pPr>
              <w:pStyle w:val="OtherTableBody"/>
            </w:pPr>
            <w:r>
              <w:t>RXE</w:t>
            </w:r>
          </w:p>
        </w:tc>
        <w:tc>
          <w:tcPr>
            <w:tcW w:w="600" w:type="dxa"/>
          </w:tcPr>
          <w:p w14:paraId="2F5E3FF5" w14:textId="77777777" w:rsidR="00B50050" w:rsidRDefault="00B50050" w:rsidP="0088127C">
            <w:pPr>
              <w:pStyle w:val="OtherTableBody"/>
            </w:pPr>
            <w:r>
              <w:t>25</w:t>
            </w:r>
          </w:p>
        </w:tc>
        <w:tc>
          <w:tcPr>
            <w:tcW w:w="600" w:type="dxa"/>
          </w:tcPr>
          <w:p w14:paraId="4DC85BA4" w14:textId="77777777" w:rsidR="00B50050" w:rsidRDefault="00B50050" w:rsidP="0088127C">
            <w:pPr>
              <w:pStyle w:val="OtherTableBody"/>
            </w:pPr>
            <w:r>
              <w:t>..</w:t>
            </w:r>
          </w:p>
        </w:tc>
        <w:tc>
          <w:tcPr>
            <w:tcW w:w="600" w:type="dxa"/>
          </w:tcPr>
          <w:p w14:paraId="1A7080EA" w14:textId="77777777" w:rsidR="00B50050" w:rsidRDefault="00B50050" w:rsidP="0088127C">
            <w:pPr>
              <w:pStyle w:val="OtherTableBody"/>
            </w:pPr>
          </w:p>
        </w:tc>
        <w:tc>
          <w:tcPr>
            <w:tcW w:w="600" w:type="dxa"/>
          </w:tcPr>
          <w:p w14:paraId="690E5EC8" w14:textId="77777777" w:rsidR="00B50050" w:rsidRDefault="00B50050" w:rsidP="0088127C">
            <w:pPr>
              <w:pStyle w:val="OtherTableBody"/>
            </w:pPr>
            <w:r>
              <w:t>NM</w:t>
            </w:r>
          </w:p>
        </w:tc>
        <w:tc>
          <w:tcPr>
            <w:tcW w:w="700" w:type="dxa"/>
          </w:tcPr>
          <w:p w14:paraId="67570D53" w14:textId="77777777" w:rsidR="00B50050" w:rsidRDefault="00B50050" w:rsidP="0088127C">
            <w:pPr>
              <w:pStyle w:val="OtherTableBody"/>
            </w:pPr>
          </w:p>
        </w:tc>
        <w:tc>
          <w:tcPr>
            <w:tcW w:w="600" w:type="dxa"/>
          </w:tcPr>
          <w:p w14:paraId="11A70DDC" w14:textId="77777777" w:rsidR="00B50050" w:rsidRDefault="00B50050" w:rsidP="0088127C">
            <w:pPr>
              <w:pStyle w:val="OtherTableBody"/>
            </w:pPr>
          </w:p>
        </w:tc>
        <w:tc>
          <w:tcPr>
            <w:tcW w:w="900" w:type="dxa"/>
          </w:tcPr>
          <w:p w14:paraId="50CB6931" w14:textId="77777777" w:rsidR="00B50050" w:rsidRDefault="00B50050" w:rsidP="0088127C">
            <w:pPr>
              <w:pStyle w:val="OtherTableBody"/>
            </w:pPr>
            <w:r>
              <w:t>4A.4.4.25</w:t>
            </w:r>
          </w:p>
        </w:tc>
      </w:tr>
      <w:tr w:rsidR="00B50050" w14:paraId="60DD0AFF" w14:textId="77777777" w:rsidTr="00195548">
        <w:tc>
          <w:tcPr>
            <w:tcW w:w="3500" w:type="dxa"/>
          </w:tcPr>
          <w:p w14:paraId="665A27F6" w14:textId="77777777" w:rsidR="00B50050" w:rsidRDefault="00B50050" w:rsidP="0088127C">
            <w:pPr>
              <w:pStyle w:val="OtherTableBody"/>
            </w:pPr>
            <w:r>
              <w:t>Give Strength Units</w:t>
            </w:r>
          </w:p>
        </w:tc>
        <w:tc>
          <w:tcPr>
            <w:tcW w:w="700" w:type="dxa"/>
          </w:tcPr>
          <w:p w14:paraId="2BBBEE92" w14:textId="77777777" w:rsidR="00B50050" w:rsidRDefault="00B50050" w:rsidP="0088127C">
            <w:pPr>
              <w:pStyle w:val="OtherTableBody"/>
            </w:pPr>
            <w:r>
              <w:t>01127</w:t>
            </w:r>
          </w:p>
        </w:tc>
        <w:tc>
          <w:tcPr>
            <w:tcW w:w="600" w:type="dxa"/>
          </w:tcPr>
          <w:p w14:paraId="63BC2796" w14:textId="77777777" w:rsidR="00B50050" w:rsidRDefault="00B50050" w:rsidP="0088127C">
            <w:pPr>
              <w:pStyle w:val="OtherTableBody"/>
            </w:pPr>
            <w:r>
              <w:t>RXE</w:t>
            </w:r>
          </w:p>
        </w:tc>
        <w:tc>
          <w:tcPr>
            <w:tcW w:w="600" w:type="dxa"/>
          </w:tcPr>
          <w:p w14:paraId="44478972" w14:textId="77777777" w:rsidR="00B50050" w:rsidRDefault="00B50050" w:rsidP="0088127C">
            <w:pPr>
              <w:pStyle w:val="OtherTableBody"/>
            </w:pPr>
            <w:r>
              <w:t>26</w:t>
            </w:r>
          </w:p>
        </w:tc>
        <w:tc>
          <w:tcPr>
            <w:tcW w:w="600" w:type="dxa"/>
          </w:tcPr>
          <w:p w14:paraId="0770C018" w14:textId="77777777" w:rsidR="00B50050" w:rsidRDefault="00B50050" w:rsidP="0088127C">
            <w:pPr>
              <w:pStyle w:val="OtherTableBody"/>
            </w:pPr>
            <w:r>
              <w:t>..</w:t>
            </w:r>
          </w:p>
        </w:tc>
        <w:tc>
          <w:tcPr>
            <w:tcW w:w="600" w:type="dxa"/>
          </w:tcPr>
          <w:p w14:paraId="0B861EDB" w14:textId="77777777" w:rsidR="00B50050" w:rsidRDefault="00B50050" w:rsidP="0088127C">
            <w:pPr>
              <w:pStyle w:val="OtherTableBody"/>
            </w:pPr>
          </w:p>
        </w:tc>
        <w:tc>
          <w:tcPr>
            <w:tcW w:w="600" w:type="dxa"/>
          </w:tcPr>
          <w:p w14:paraId="335A6BA3" w14:textId="77777777" w:rsidR="00B50050" w:rsidRDefault="00B50050" w:rsidP="0088127C">
            <w:pPr>
              <w:pStyle w:val="OtherTableBody"/>
            </w:pPr>
            <w:r>
              <w:t>CWE</w:t>
            </w:r>
          </w:p>
        </w:tc>
        <w:tc>
          <w:tcPr>
            <w:tcW w:w="700" w:type="dxa"/>
          </w:tcPr>
          <w:p w14:paraId="2EE008E8" w14:textId="77777777" w:rsidR="00B50050" w:rsidRDefault="00B50050" w:rsidP="0088127C">
            <w:pPr>
              <w:pStyle w:val="OtherTableBody"/>
            </w:pPr>
          </w:p>
        </w:tc>
        <w:tc>
          <w:tcPr>
            <w:tcW w:w="600" w:type="dxa"/>
          </w:tcPr>
          <w:p w14:paraId="63C28B10" w14:textId="77777777" w:rsidR="00B50050" w:rsidRDefault="00B50050" w:rsidP="0088127C">
            <w:pPr>
              <w:pStyle w:val="OtherTableBody"/>
            </w:pPr>
            <w:r>
              <w:t>0723</w:t>
            </w:r>
          </w:p>
        </w:tc>
        <w:tc>
          <w:tcPr>
            <w:tcW w:w="900" w:type="dxa"/>
          </w:tcPr>
          <w:p w14:paraId="395DDC66" w14:textId="77777777" w:rsidR="00B50050" w:rsidRDefault="00B50050" w:rsidP="0088127C">
            <w:pPr>
              <w:pStyle w:val="OtherTableBody"/>
            </w:pPr>
            <w:r>
              <w:t>4A.4.4.26</w:t>
            </w:r>
          </w:p>
        </w:tc>
      </w:tr>
      <w:tr w:rsidR="00B50050" w14:paraId="5CC04C85" w14:textId="77777777" w:rsidTr="00195548">
        <w:tc>
          <w:tcPr>
            <w:tcW w:w="3500" w:type="dxa"/>
          </w:tcPr>
          <w:p w14:paraId="1AFBBF97" w14:textId="77777777" w:rsidR="00B50050" w:rsidRDefault="00B50050" w:rsidP="0088127C">
            <w:pPr>
              <w:pStyle w:val="OtherTableBody"/>
            </w:pPr>
            <w:r>
              <w:t>Give Strength Units</w:t>
            </w:r>
          </w:p>
        </w:tc>
        <w:tc>
          <w:tcPr>
            <w:tcW w:w="700" w:type="dxa"/>
          </w:tcPr>
          <w:p w14:paraId="46F1CD5C" w14:textId="77777777" w:rsidR="00B50050" w:rsidRDefault="00B50050" w:rsidP="0088127C">
            <w:pPr>
              <w:pStyle w:val="OtherTableBody"/>
            </w:pPr>
            <w:r>
              <w:t>01127</w:t>
            </w:r>
          </w:p>
        </w:tc>
        <w:tc>
          <w:tcPr>
            <w:tcW w:w="600" w:type="dxa"/>
          </w:tcPr>
          <w:p w14:paraId="45602387" w14:textId="77777777" w:rsidR="00B50050" w:rsidRDefault="00B50050" w:rsidP="0088127C">
            <w:pPr>
              <w:pStyle w:val="OtherTableBody"/>
            </w:pPr>
            <w:r>
              <w:t>RXG</w:t>
            </w:r>
          </w:p>
        </w:tc>
        <w:tc>
          <w:tcPr>
            <w:tcW w:w="600" w:type="dxa"/>
          </w:tcPr>
          <w:p w14:paraId="143FDB78" w14:textId="77777777" w:rsidR="00B50050" w:rsidRDefault="00B50050" w:rsidP="0088127C">
            <w:pPr>
              <w:pStyle w:val="OtherTableBody"/>
            </w:pPr>
            <w:r>
              <w:t>18</w:t>
            </w:r>
          </w:p>
        </w:tc>
        <w:tc>
          <w:tcPr>
            <w:tcW w:w="600" w:type="dxa"/>
          </w:tcPr>
          <w:p w14:paraId="70D353DF" w14:textId="77777777" w:rsidR="00B50050" w:rsidRDefault="00B50050" w:rsidP="0088127C">
            <w:pPr>
              <w:pStyle w:val="OtherTableBody"/>
            </w:pPr>
            <w:r>
              <w:t>..</w:t>
            </w:r>
          </w:p>
        </w:tc>
        <w:tc>
          <w:tcPr>
            <w:tcW w:w="600" w:type="dxa"/>
          </w:tcPr>
          <w:p w14:paraId="76458493" w14:textId="77777777" w:rsidR="00B50050" w:rsidRDefault="00B50050" w:rsidP="0088127C">
            <w:pPr>
              <w:pStyle w:val="OtherTableBody"/>
            </w:pPr>
          </w:p>
        </w:tc>
        <w:tc>
          <w:tcPr>
            <w:tcW w:w="600" w:type="dxa"/>
          </w:tcPr>
          <w:p w14:paraId="63FBF143" w14:textId="77777777" w:rsidR="00B50050" w:rsidRDefault="00B50050" w:rsidP="0088127C">
            <w:pPr>
              <w:pStyle w:val="OtherTableBody"/>
            </w:pPr>
            <w:r>
              <w:t>CWE</w:t>
            </w:r>
          </w:p>
        </w:tc>
        <w:tc>
          <w:tcPr>
            <w:tcW w:w="700" w:type="dxa"/>
          </w:tcPr>
          <w:p w14:paraId="53638CE7" w14:textId="77777777" w:rsidR="00B50050" w:rsidRDefault="00B50050" w:rsidP="0088127C">
            <w:pPr>
              <w:pStyle w:val="OtherTableBody"/>
            </w:pPr>
          </w:p>
        </w:tc>
        <w:tc>
          <w:tcPr>
            <w:tcW w:w="600" w:type="dxa"/>
          </w:tcPr>
          <w:p w14:paraId="2D215389" w14:textId="77777777" w:rsidR="00B50050" w:rsidRDefault="00B50050" w:rsidP="0088127C">
            <w:pPr>
              <w:pStyle w:val="OtherTableBody"/>
            </w:pPr>
            <w:r>
              <w:t>0723</w:t>
            </w:r>
          </w:p>
        </w:tc>
        <w:tc>
          <w:tcPr>
            <w:tcW w:w="900" w:type="dxa"/>
          </w:tcPr>
          <w:p w14:paraId="728E6B89" w14:textId="77777777" w:rsidR="00B50050" w:rsidRDefault="00B50050" w:rsidP="0088127C">
            <w:pPr>
              <w:pStyle w:val="OtherTableBody"/>
            </w:pPr>
            <w:r>
              <w:t>4A.4.6.18</w:t>
            </w:r>
          </w:p>
        </w:tc>
      </w:tr>
      <w:tr w:rsidR="00B50050" w14:paraId="45C3A018" w14:textId="77777777" w:rsidTr="00195548">
        <w:tc>
          <w:tcPr>
            <w:tcW w:w="3500" w:type="dxa"/>
          </w:tcPr>
          <w:p w14:paraId="58447DEE" w14:textId="77777777" w:rsidR="00B50050" w:rsidRDefault="00B50050" w:rsidP="0088127C">
            <w:pPr>
              <w:pStyle w:val="OtherTableBody"/>
            </w:pPr>
            <w:r>
              <w:t>Give Sub-ID Counter</w:t>
            </w:r>
          </w:p>
        </w:tc>
        <w:tc>
          <w:tcPr>
            <w:tcW w:w="700" w:type="dxa"/>
          </w:tcPr>
          <w:p w14:paraId="569FF7B7" w14:textId="77777777" w:rsidR="00B50050" w:rsidRDefault="00B50050" w:rsidP="0088127C">
            <w:pPr>
              <w:pStyle w:val="OtherTableBody"/>
            </w:pPr>
            <w:r>
              <w:t>00342</w:t>
            </w:r>
          </w:p>
        </w:tc>
        <w:tc>
          <w:tcPr>
            <w:tcW w:w="600" w:type="dxa"/>
          </w:tcPr>
          <w:p w14:paraId="51EF02AB" w14:textId="77777777" w:rsidR="00B50050" w:rsidRDefault="00B50050" w:rsidP="0088127C">
            <w:pPr>
              <w:pStyle w:val="OtherTableBody"/>
            </w:pPr>
            <w:r>
              <w:t>RXA</w:t>
            </w:r>
          </w:p>
        </w:tc>
        <w:tc>
          <w:tcPr>
            <w:tcW w:w="600" w:type="dxa"/>
          </w:tcPr>
          <w:p w14:paraId="59463622" w14:textId="77777777" w:rsidR="00B50050" w:rsidRDefault="00B50050" w:rsidP="0088127C">
            <w:pPr>
              <w:pStyle w:val="OtherTableBody"/>
            </w:pPr>
            <w:r>
              <w:t>1</w:t>
            </w:r>
          </w:p>
        </w:tc>
        <w:tc>
          <w:tcPr>
            <w:tcW w:w="600" w:type="dxa"/>
          </w:tcPr>
          <w:p w14:paraId="75979249" w14:textId="77777777" w:rsidR="00B50050" w:rsidRDefault="00B50050" w:rsidP="0088127C">
            <w:pPr>
              <w:pStyle w:val="OtherTableBody"/>
            </w:pPr>
            <w:r>
              <w:t>..</w:t>
            </w:r>
          </w:p>
        </w:tc>
        <w:tc>
          <w:tcPr>
            <w:tcW w:w="600" w:type="dxa"/>
          </w:tcPr>
          <w:p w14:paraId="52D3F5DA" w14:textId="77777777" w:rsidR="00B50050" w:rsidRDefault="00B50050" w:rsidP="0088127C">
            <w:pPr>
              <w:pStyle w:val="OtherTableBody"/>
            </w:pPr>
            <w:r>
              <w:t>4=</w:t>
            </w:r>
          </w:p>
        </w:tc>
        <w:tc>
          <w:tcPr>
            <w:tcW w:w="600" w:type="dxa"/>
          </w:tcPr>
          <w:p w14:paraId="288B8570" w14:textId="77777777" w:rsidR="00B50050" w:rsidRDefault="00B50050" w:rsidP="0088127C">
            <w:pPr>
              <w:pStyle w:val="OtherTableBody"/>
            </w:pPr>
            <w:r>
              <w:t>NM</w:t>
            </w:r>
          </w:p>
        </w:tc>
        <w:tc>
          <w:tcPr>
            <w:tcW w:w="700" w:type="dxa"/>
          </w:tcPr>
          <w:p w14:paraId="0B8AD9FB" w14:textId="77777777" w:rsidR="00B50050" w:rsidRDefault="00B50050" w:rsidP="0088127C">
            <w:pPr>
              <w:pStyle w:val="OtherTableBody"/>
            </w:pPr>
          </w:p>
        </w:tc>
        <w:tc>
          <w:tcPr>
            <w:tcW w:w="600" w:type="dxa"/>
          </w:tcPr>
          <w:p w14:paraId="68D91FD0" w14:textId="77777777" w:rsidR="00B50050" w:rsidRDefault="00B50050" w:rsidP="0088127C">
            <w:pPr>
              <w:pStyle w:val="OtherTableBody"/>
            </w:pPr>
          </w:p>
        </w:tc>
        <w:tc>
          <w:tcPr>
            <w:tcW w:w="900" w:type="dxa"/>
          </w:tcPr>
          <w:p w14:paraId="6CA66027" w14:textId="77777777" w:rsidR="00B50050" w:rsidRDefault="00B50050" w:rsidP="0088127C">
            <w:pPr>
              <w:pStyle w:val="OtherTableBody"/>
            </w:pPr>
            <w:r>
              <w:t>4A.4.7.1</w:t>
            </w:r>
          </w:p>
        </w:tc>
      </w:tr>
      <w:tr w:rsidR="00B50050" w14:paraId="74D2E6B3" w14:textId="77777777" w:rsidTr="00195548">
        <w:tc>
          <w:tcPr>
            <w:tcW w:w="3500" w:type="dxa"/>
          </w:tcPr>
          <w:p w14:paraId="7CE19028" w14:textId="77777777" w:rsidR="00B50050" w:rsidRDefault="00B50050" w:rsidP="0088127C">
            <w:pPr>
              <w:pStyle w:val="OtherTableBody"/>
            </w:pPr>
            <w:r>
              <w:t>Give Sub-ID Counter</w:t>
            </w:r>
          </w:p>
        </w:tc>
        <w:tc>
          <w:tcPr>
            <w:tcW w:w="700" w:type="dxa"/>
          </w:tcPr>
          <w:p w14:paraId="74644DC2" w14:textId="77777777" w:rsidR="00B50050" w:rsidRDefault="00B50050" w:rsidP="0088127C">
            <w:pPr>
              <w:pStyle w:val="OtherTableBody"/>
            </w:pPr>
            <w:r>
              <w:t>00342</w:t>
            </w:r>
          </w:p>
        </w:tc>
        <w:tc>
          <w:tcPr>
            <w:tcW w:w="600" w:type="dxa"/>
          </w:tcPr>
          <w:p w14:paraId="4707F5CD" w14:textId="77777777" w:rsidR="00B50050" w:rsidRDefault="00B50050" w:rsidP="0088127C">
            <w:pPr>
              <w:pStyle w:val="OtherTableBody"/>
            </w:pPr>
            <w:r>
              <w:t>RXG</w:t>
            </w:r>
          </w:p>
        </w:tc>
        <w:tc>
          <w:tcPr>
            <w:tcW w:w="600" w:type="dxa"/>
          </w:tcPr>
          <w:p w14:paraId="176D89B9" w14:textId="77777777" w:rsidR="00B50050" w:rsidRDefault="00B50050" w:rsidP="0088127C">
            <w:pPr>
              <w:pStyle w:val="OtherTableBody"/>
            </w:pPr>
            <w:r>
              <w:t>1</w:t>
            </w:r>
          </w:p>
        </w:tc>
        <w:tc>
          <w:tcPr>
            <w:tcW w:w="600" w:type="dxa"/>
          </w:tcPr>
          <w:p w14:paraId="60494649" w14:textId="77777777" w:rsidR="00B50050" w:rsidRDefault="00B50050" w:rsidP="0088127C">
            <w:pPr>
              <w:pStyle w:val="OtherTableBody"/>
            </w:pPr>
            <w:r>
              <w:t>..</w:t>
            </w:r>
          </w:p>
        </w:tc>
        <w:tc>
          <w:tcPr>
            <w:tcW w:w="600" w:type="dxa"/>
          </w:tcPr>
          <w:p w14:paraId="761A54AE" w14:textId="77777777" w:rsidR="00B50050" w:rsidRDefault="00B50050" w:rsidP="0088127C">
            <w:pPr>
              <w:pStyle w:val="OtherTableBody"/>
            </w:pPr>
            <w:r>
              <w:t>4=</w:t>
            </w:r>
          </w:p>
        </w:tc>
        <w:tc>
          <w:tcPr>
            <w:tcW w:w="600" w:type="dxa"/>
          </w:tcPr>
          <w:p w14:paraId="6B2F8235" w14:textId="77777777" w:rsidR="00B50050" w:rsidRDefault="00B50050" w:rsidP="0088127C">
            <w:pPr>
              <w:pStyle w:val="OtherTableBody"/>
            </w:pPr>
            <w:r>
              <w:t>NM</w:t>
            </w:r>
          </w:p>
        </w:tc>
        <w:tc>
          <w:tcPr>
            <w:tcW w:w="700" w:type="dxa"/>
          </w:tcPr>
          <w:p w14:paraId="18A313C8" w14:textId="77777777" w:rsidR="00B50050" w:rsidRDefault="00B50050" w:rsidP="0088127C">
            <w:pPr>
              <w:pStyle w:val="OtherTableBody"/>
            </w:pPr>
          </w:p>
        </w:tc>
        <w:tc>
          <w:tcPr>
            <w:tcW w:w="600" w:type="dxa"/>
          </w:tcPr>
          <w:p w14:paraId="433AA21E" w14:textId="77777777" w:rsidR="00B50050" w:rsidRDefault="00B50050" w:rsidP="0088127C">
            <w:pPr>
              <w:pStyle w:val="OtherTableBody"/>
            </w:pPr>
          </w:p>
        </w:tc>
        <w:tc>
          <w:tcPr>
            <w:tcW w:w="900" w:type="dxa"/>
          </w:tcPr>
          <w:p w14:paraId="3B6A3729" w14:textId="77777777" w:rsidR="00B50050" w:rsidRDefault="00B50050" w:rsidP="0088127C">
            <w:pPr>
              <w:pStyle w:val="OtherTableBody"/>
            </w:pPr>
            <w:r>
              <w:t>4A.4.6.1</w:t>
            </w:r>
          </w:p>
        </w:tc>
      </w:tr>
      <w:tr w:rsidR="00B50050" w14:paraId="4A609157" w14:textId="77777777" w:rsidTr="00195548">
        <w:tc>
          <w:tcPr>
            <w:tcW w:w="3500" w:type="dxa"/>
          </w:tcPr>
          <w:p w14:paraId="59E953D1" w14:textId="77777777" w:rsidR="00B50050" w:rsidRDefault="00B50050" w:rsidP="0088127C">
            <w:pPr>
              <w:pStyle w:val="OtherTableBody"/>
            </w:pPr>
            <w:r>
              <w:t>Give Tag Identifier</w:t>
            </w:r>
          </w:p>
        </w:tc>
        <w:tc>
          <w:tcPr>
            <w:tcW w:w="700" w:type="dxa"/>
          </w:tcPr>
          <w:p w14:paraId="67415D41" w14:textId="77777777" w:rsidR="00B50050" w:rsidRDefault="00B50050" w:rsidP="0088127C">
            <w:pPr>
              <w:pStyle w:val="OtherTableBody"/>
            </w:pPr>
            <w:r>
              <w:t>03393</w:t>
            </w:r>
          </w:p>
        </w:tc>
        <w:tc>
          <w:tcPr>
            <w:tcW w:w="600" w:type="dxa"/>
          </w:tcPr>
          <w:p w14:paraId="51A368C5" w14:textId="77777777" w:rsidR="00B50050" w:rsidRDefault="00B50050" w:rsidP="0088127C">
            <w:pPr>
              <w:pStyle w:val="OtherTableBody"/>
            </w:pPr>
            <w:r>
              <w:t>RXG</w:t>
            </w:r>
          </w:p>
        </w:tc>
        <w:tc>
          <w:tcPr>
            <w:tcW w:w="600" w:type="dxa"/>
          </w:tcPr>
          <w:p w14:paraId="04F72576" w14:textId="77777777" w:rsidR="00B50050" w:rsidRDefault="00B50050" w:rsidP="0088127C">
            <w:pPr>
              <w:pStyle w:val="OtherTableBody"/>
            </w:pPr>
            <w:r>
              <w:t>31</w:t>
            </w:r>
          </w:p>
        </w:tc>
        <w:tc>
          <w:tcPr>
            <w:tcW w:w="600" w:type="dxa"/>
          </w:tcPr>
          <w:p w14:paraId="1864D5D1" w14:textId="77777777" w:rsidR="00B50050" w:rsidRDefault="00B50050" w:rsidP="0088127C">
            <w:pPr>
              <w:pStyle w:val="OtherTableBody"/>
            </w:pPr>
            <w:r>
              <w:t>..</w:t>
            </w:r>
          </w:p>
        </w:tc>
        <w:tc>
          <w:tcPr>
            <w:tcW w:w="600" w:type="dxa"/>
          </w:tcPr>
          <w:p w14:paraId="6F6B845F" w14:textId="77777777" w:rsidR="00B50050" w:rsidRDefault="00B50050" w:rsidP="0088127C">
            <w:pPr>
              <w:pStyle w:val="OtherTableBody"/>
            </w:pPr>
          </w:p>
        </w:tc>
        <w:tc>
          <w:tcPr>
            <w:tcW w:w="600" w:type="dxa"/>
          </w:tcPr>
          <w:p w14:paraId="0AC21B5D" w14:textId="77777777" w:rsidR="00B50050" w:rsidRDefault="00B50050" w:rsidP="0088127C">
            <w:pPr>
              <w:pStyle w:val="OtherTableBody"/>
            </w:pPr>
            <w:r>
              <w:t>EI</w:t>
            </w:r>
          </w:p>
        </w:tc>
        <w:tc>
          <w:tcPr>
            <w:tcW w:w="700" w:type="dxa"/>
          </w:tcPr>
          <w:p w14:paraId="53A07329" w14:textId="77777777" w:rsidR="00B50050" w:rsidRDefault="00B50050" w:rsidP="0088127C">
            <w:pPr>
              <w:pStyle w:val="OtherTableBody"/>
            </w:pPr>
            <w:r>
              <w:t>Y</w:t>
            </w:r>
          </w:p>
        </w:tc>
        <w:tc>
          <w:tcPr>
            <w:tcW w:w="600" w:type="dxa"/>
          </w:tcPr>
          <w:p w14:paraId="4D6EC476" w14:textId="77777777" w:rsidR="00B50050" w:rsidRDefault="00B50050" w:rsidP="0088127C">
            <w:pPr>
              <w:pStyle w:val="OtherTableBody"/>
            </w:pPr>
          </w:p>
        </w:tc>
        <w:tc>
          <w:tcPr>
            <w:tcW w:w="900" w:type="dxa"/>
          </w:tcPr>
          <w:p w14:paraId="2D73B12B" w14:textId="77777777" w:rsidR="00B50050" w:rsidRDefault="00B50050" w:rsidP="0088127C">
            <w:pPr>
              <w:pStyle w:val="OtherTableBody"/>
            </w:pPr>
            <w:r>
              <w:t>4A.4.6.31</w:t>
            </w:r>
          </w:p>
        </w:tc>
      </w:tr>
      <w:tr w:rsidR="00B50050" w14:paraId="6038194B" w14:textId="77777777" w:rsidTr="00195548">
        <w:tc>
          <w:tcPr>
            <w:tcW w:w="3500" w:type="dxa"/>
          </w:tcPr>
          <w:p w14:paraId="75B4A4D2" w14:textId="77777777" w:rsidR="00B50050" w:rsidRDefault="00B50050" w:rsidP="0088127C">
            <w:pPr>
              <w:pStyle w:val="OtherTableBody"/>
            </w:pPr>
            <w:r>
              <w:t>Give Units</w:t>
            </w:r>
          </w:p>
        </w:tc>
        <w:tc>
          <w:tcPr>
            <w:tcW w:w="700" w:type="dxa"/>
          </w:tcPr>
          <w:p w14:paraId="2E2413E9" w14:textId="77777777" w:rsidR="00B50050" w:rsidRDefault="00B50050" w:rsidP="0088127C">
            <w:pPr>
              <w:pStyle w:val="OtherTableBody"/>
            </w:pPr>
            <w:r>
              <w:t>00320</w:t>
            </w:r>
          </w:p>
        </w:tc>
        <w:tc>
          <w:tcPr>
            <w:tcW w:w="600" w:type="dxa"/>
          </w:tcPr>
          <w:p w14:paraId="391CA2CB" w14:textId="77777777" w:rsidR="00B50050" w:rsidRDefault="00B50050" w:rsidP="0088127C">
            <w:pPr>
              <w:pStyle w:val="OtherTableBody"/>
            </w:pPr>
            <w:r>
              <w:t>RXG</w:t>
            </w:r>
          </w:p>
        </w:tc>
        <w:tc>
          <w:tcPr>
            <w:tcW w:w="600" w:type="dxa"/>
          </w:tcPr>
          <w:p w14:paraId="1A9E14B9" w14:textId="77777777" w:rsidR="00B50050" w:rsidRDefault="00B50050" w:rsidP="0088127C">
            <w:pPr>
              <w:pStyle w:val="OtherTableBody"/>
            </w:pPr>
            <w:r>
              <w:t>7</w:t>
            </w:r>
          </w:p>
        </w:tc>
        <w:tc>
          <w:tcPr>
            <w:tcW w:w="600" w:type="dxa"/>
          </w:tcPr>
          <w:p w14:paraId="3D8DC1EB" w14:textId="77777777" w:rsidR="00B50050" w:rsidRDefault="00B50050" w:rsidP="0088127C">
            <w:pPr>
              <w:pStyle w:val="OtherTableBody"/>
            </w:pPr>
            <w:r>
              <w:t>..</w:t>
            </w:r>
          </w:p>
        </w:tc>
        <w:tc>
          <w:tcPr>
            <w:tcW w:w="600" w:type="dxa"/>
          </w:tcPr>
          <w:p w14:paraId="02551D81" w14:textId="77777777" w:rsidR="00B50050" w:rsidRDefault="00B50050" w:rsidP="0088127C">
            <w:pPr>
              <w:pStyle w:val="OtherTableBody"/>
            </w:pPr>
          </w:p>
        </w:tc>
        <w:tc>
          <w:tcPr>
            <w:tcW w:w="600" w:type="dxa"/>
          </w:tcPr>
          <w:p w14:paraId="16599C22" w14:textId="77777777" w:rsidR="00B50050" w:rsidRDefault="00B50050" w:rsidP="0088127C">
            <w:pPr>
              <w:pStyle w:val="OtherTableBody"/>
            </w:pPr>
            <w:r>
              <w:t>CWE</w:t>
            </w:r>
          </w:p>
        </w:tc>
        <w:tc>
          <w:tcPr>
            <w:tcW w:w="700" w:type="dxa"/>
          </w:tcPr>
          <w:p w14:paraId="06C775A9" w14:textId="77777777" w:rsidR="00B50050" w:rsidRDefault="00B50050" w:rsidP="0088127C">
            <w:pPr>
              <w:pStyle w:val="OtherTableBody"/>
            </w:pPr>
          </w:p>
        </w:tc>
        <w:tc>
          <w:tcPr>
            <w:tcW w:w="600" w:type="dxa"/>
          </w:tcPr>
          <w:p w14:paraId="2CF98C71" w14:textId="77777777" w:rsidR="00B50050" w:rsidRDefault="00B50050" w:rsidP="0088127C">
            <w:pPr>
              <w:pStyle w:val="OtherTableBody"/>
            </w:pPr>
            <w:r>
              <w:t>0715</w:t>
            </w:r>
          </w:p>
        </w:tc>
        <w:tc>
          <w:tcPr>
            <w:tcW w:w="900" w:type="dxa"/>
          </w:tcPr>
          <w:p w14:paraId="7C8D9FCB" w14:textId="77777777" w:rsidR="00B50050" w:rsidRDefault="00B50050" w:rsidP="0088127C">
            <w:pPr>
              <w:pStyle w:val="OtherTableBody"/>
            </w:pPr>
            <w:r>
              <w:t>4A.4.6.7</w:t>
            </w:r>
          </w:p>
        </w:tc>
      </w:tr>
      <w:tr w:rsidR="00B50050" w14:paraId="47C85DB3" w14:textId="77777777" w:rsidTr="00195548">
        <w:tc>
          <w:tcPr>
            <w:tcW w:w="3500" w:type="dxa"/>
          </w:tcPr>
          <w:p w14:paraId="632F3779" w14:textId="77777777" w:rsidR="00B50050" w:rsidRDefault="00B50050" w:rsidP="0088127C">
            <w:pPr>
              <w:pStyle w:val="OtherTableBody"/>
            </w:pPr>
            <w:r>
              <w:t>Give Units</w:t>
            </w:r>
          </w:p>
        </w:tc>
        <w:tc>
          <w:tcPr>
            <w:tcW w:w="700" w:type="dxa"/>
          </w:tcPr>
          <w:p w14:paraId="25700602" w14:textId="77777777" w:rsidR="00B50050" w:rsidRDefault="00B50050" w:rsidP="0088127C">
            <w:pPr>
              <w:pStyle w:val="OtherTableBody"/>
            </w:pPr>
            <w:r>
              <w:t>00320</w:t>
            </w:r>
          </w:p>
        </w:tc>
        <w:tc>
          <w:tcPr>
            <w:tcW w:w="600" w:type="dxa"/>
          </w:tcPr>
          <w:p w14:paraId="55A34787" w14:textId="77777777" w:rsidR="00B50050" w:rsidRDefault="00B50050" w:rsidP="0088127C">
            <w:pPr>
              <w:pStyle w:val="OtherTableBody"/>
            </w:pPr>
            <w:r>
              <w:t>RXE</w:t>
            </w:r>
          </w:p>
        </w:tc>
        <w:tc>
          <w:tcPr>
            <w:tcW w:w="600" w:type="dxa"/>
          </w:tcPr>
          <w:p w14:paraId="73FBE6D9" w14:textId="77777777" w:rsidR="00B50050" w:rsidRDefault="00B50050" w:rsidP="0088127C">
            <w:pPr>
              <w:pStyle w:val="OtherTableBody"/>
            </w:pPr>
            <w:r>
              <w:t>5</w:t>
            </w:r>
          </w:p>
        </w:tc>
        <w:tc>
          <w:tcPr>
            <w:tcW w:w="600" w:type="dxa"/>
          </w:tcPr>
          <w:p w14:paraId="21D406C0" w14:textId="77777777" w:rsidR="00B50050" w:rsidRDefault="00B50050" w:rsidP="0088127C">
            <w:pPr>
              <w:pStyle w:val="OtherTableBody"/>
            </w:pPr>
            <w:r>
              <w:t>..</w:t>
            </w:r>
          </w:p>
        </w:tc>
        <w:tc>
          <w:tcPr>
            <w:tcW w:w="600" w:type="dxa"/>
          </w:tcPr>
          <w:p w14:paraId="5E13A739" w14:textId="77777777" w:rsidR="00B50050" w:rsidRDefault="00B50050" w:rsidP="0088127C">
            <w:pPr>
              <w:pStyle w:val="OtherTableBody"/>
            </w:pPr>
          </w:p>
        </w:tc>
        <w:tc>
          <w:tcPr>
            <w:tcW w:w="600" w:type="dxa"/>
          </w:tcPr>
          <w:p w14:paraId="33032DBE" w14:textId="77777777" w:rsidR="00B50050" w:rsidRDefault="00B50050" w:rsidP="0088127C">
            <w:pPr>
              <w:pStyle w:val="OtherTableBody"/>
            </w:pPr>
            <w:r>
              <w:t>CWE</w:t>
            </w:r>
          </w:p>
        </w:tc>
        <w:tc>
          <w:tcPr>
            <w:tcW w:w="700" w:type="dxa"/>
          </w:tcPr>
          <w:p w14:paraId="1BFEAB6A" w14:textId="77777777" w:rsidR="00B50050" w:rsidRDefault="00B50050" w:rsidP="0088127C">
            <w:pPr>
              <w:pStyle w:val="OtherTableBody"/>
            </w:pPr>
          </w:p>
        </w:tc>
        <w:tc>
          <w:tcPr>
            <w:tcW w:w="600" w:type="dxa"/>
          </w:tcPr>
          <w:p w14:paraId="1402CFBC" w14:textId="77777777" w:rsidR="00B50050" w:rsidRDefault="00B50050" w:rsidP="0088127C">
            <w:pPr>
              <w:pStyle w:val="OtherTableBody"/>
            </w:pPr>
            <w:r>
              <w:t>0715</w:t>
            </w:r>
          </w:p>
        </w:tc>
        <w:tc>
          <w:tcPr>
            <w:tcW w:w="900" w:type="dxa"/>
          </w:tcPr>
          <w:p w14:paraId="4AE82B0D" w14:textId="77777777" w:rsidR="00B50050" w:rsidRDefault="00B50050" w:rsidP="0088127C">
            <w:pPr>
              <w:pStyle w:val="OtherTableBody"/>
            </w:pPr>
            <w:r>
              <w:t>4A.4.4.5</w:t>
            </w:r>
          </w:p>
        </w:tc>
      </w:tr>
      <w:tr w:rsidR="00B50050" w14:paraId="46B70B78" w14:textId="77777777" w:rsidTr="00195548">
        <w:tc>
          <w:tcPr>
            <w:tcW w:w="3500" w:type="dxa"/>
          </w:tcPr>
          <w:p w14:paraId="6CBF7CE8" w14:textId="77777777" w:rsidR="00B50050" w:rsidRDefault="00B50050" w:rsidP="0088127C">
            <w:pPr>
              <w:pStyle w:val="OtherTableBody"/>
            </w:pPr>
            <w:r>
              <w:t>Global Trade Item Number</w:t>
            </w:r>
          </w:p>
        </w:tc>
        <w:tc>
          <w:tcPr>
            <w:tcW w:w="700" w:type="dxa"/>
          </w:tcPr>
          <w:p w14:paraId="0927CB2B" w14:textId="77777777" w:rsidR="00B50050" w:rsidRDefault="00B50050" w:rsidP="0088127C">
            <w:pPr>
              <w:pStyle w:val="OtherTableBody"/>
            </w:pPr>
            <w:r>
              <w:t>03307</w:t>
            </w:r>
          </w:p>
        </w:tc>
        <w:tc>
          <w:tcPr>
            <w:tcW w:w="600" w:type="dxa"/>
          </w:tcPr>
          <w:p w14:paraId="56A9DFE6" w14:textId="77777777" w:rsidR="00B50050" w:rsidRDefault="00B50050" w:rsidP="0088127C">
            <w:pPr>
              <w:pStyle w:val="OtherTableBody"/>
            </w:pPr>
            <w:r>
              <w:t>PKG</w:t>
            </w:r>
          </w:p>
        </w:tc>
        <w:tc>
          <w:tcPr>
            <w:tcW w:w="600" w:type="dxa"/>
          </w:tcPr>
          <w:p w14:paraId="4DFF6BFF" w14:textId="77777777" w:rsidR="00B50050" w:rsidRDefault="00B50050" w:rsidP="0088127C">
            <w:pPr>
              <w:pStyle w:val="OtherTableBody"/>
            </w:pPr>
            <w:r>
              <w:t>8</w:t>
            </w:r>
          </w:p>
        </w:tc>
        <w:tc>
          <w:tcPr>
            <w:tcW w:w="600" w:type="dxa"/>
          </w:tcPr>
          <w:p w14:paraId="5ADEEFA0" w14:textId="77777777" w:rsidR="00B50050" w:rsidRDefault="00B50050" w:rsidP="0088127C">
            <w:pPr>
              <w:pStyle w:val="OtherTableBody"/>
            </w:pPr>
            <w:r>
              <w:t>..</w:t>
            </w:r>
          </w:p>
        </w:tc>
        <w:tc>
          <w:tcPr>
            <w:tcW w:w="600" w:type="dxa"/>
          </w:tcPr>
          <w:p w14:paraId="359BACBC" w14:textId="77777777" w:rsidR="00B50050" w:rsidRDefault="00B50050" w:rsidP="0088127C">
            <w:pPr>
              <w:pStyle w:val="OtherTableBody"/>
            </w:pPr>
          </w:p>
        </w:tc>
        <w:tc>
          <w:tcPr>
            <w:tcW w:w="600" w:type="dxa"/>
          </w:tcPr>
          <w:p w14:paraId="303E7972" w14:textId="77777777" w:rsidR="00B50050" w:rsidRDefault="00B50050" w:rsidP="0088127C">
            <w:pPr>
              <w:pStyle w:val="OtherTableBody"/>
            </w:pPr>
            <w:r>
              <w:t>CWE</w:t>
            </w:r>
          </w:p>
        </w:tc>
        <w:tc>
          <w:tcPr>
            <w:tcW w:w="700" w:type="dxa"/>
          </w:tcPr>
          <w:p w14:paraId="67C5D963" w14:textId="77777777" w:rsidR="00B50050" w:rsidRDefault="00B50050" w:rsidP="0088127C">
            <w:pPr>
              <w:pStyle w:val="OtherTableBody"/>
            </w:pPr>
          </w:p>
        </w:tc>
        <w:tc>
          <w:tcPr>
            <w:tcW w:w="600" w:type="dxa"/>
          </w:tcPr>
          <w:p w14:paraId="2C31960A" w14:textId="77777777" w:rsidR="00B50050" w:rsidRDefault="00B50050" w:rsidP="0088127C">
            <w:pPr>
              <w:pStyle w:val="OtherTableBody"/>
            </w:pPr>
          </w:p>
        </w:tc>
        <w:tc>
          <w:tcPr>
            <w:tcW w:w="900" w:type="dxa"/>
          </w:tcPr>
          <w:p w14:paraId="0555C6C4" w14:textId="77777777" w:rsidR="00B50050" w:rsidRDefault="00B50050" w:rsidP="0088127C">
            <w:pPr>
              <w:pStyle w:val="OtherTableBody"/>
            </w:pPr>
            <w:r>
              <w:t>17.4.5.8</w:t>
            </w:r>
          </w:p>
        </w:tc>
      </w:tr>
      <w:tr w:rsidR="00B50050" w14:paraId="4750DCE4" w14:textId="77777777" w:rsidTr="00195548">
        <w:tc>
          <w:tcPr>
            <w:tcW w:w="3500" w:type="dxa"/>
          </w:tcPr>
          <w:p w14:paraId="773FD242" w14:textId="77777777" w:rsidR="00B50050" w:rsidRDefault="00B50050" w:rsidP="0088127C">
            <w:pPr>
              <w:pStyle w:val="OtherTableBody"/>
            </w:pPr>
            <w:r>
              <w:t>Goal Classification</w:t>
            </w:r>
          </w:p>
        </w:tc>
        <w:tc>
          <w:tcPr>
            <w:tcW w:w="700" w:type="dxa"/>
          </w:tcPr>
          <w:p w14:paraId="66721BBF" w14:textId="77777777" w:rsidR="00B50050" w:rsidRDefault="00B50050" w:rsidP="0088127C">
            <w:pPr>
              <w:pStyle w:val="OtherTableBody"/>
            </w:pPr>
            <w:r>
              <w:t>00825</w:t>
            </w:r>
          </w:p>
        </w:tc>
        <w:tc>
          <w:tcPr>
            <w:tcW w:w="600" w:type="dxa"/>
          </w:tcPr>
          <w:p w14:paraId="429F4C46" w14:textId="77777777" w:rsidR="00B50050" w:rsidRDefault="00B50050" w:rsidP="0088127C">
            <w:pPr>
              <w:pStyle w:val="OtherTableBody"/>
            </w:pPr>
            <w:r>
              <w:t>GOL</w:t>
            </w:r>
          </w:p>
        </w:tc>
        <w:tc>
          <w:tcPr>
            <w:tcW w:w="600" w:type="dxa"/>
          </w:tcPr>
          <w:p w14:paraId="743DE3C1" w14:textId="77777777" w:rsidR="00B50050" w:rsidRDefault="00B50050" w:rsidP="0088127C">
            <w:pPr>
              <w:pStyle w:val="OtherTableBody"/>
            </w:pPr>
            <w:r>
              <w:t>9</w:t>
            </w:r>
          </w:p>
        </w:tc>
        <w:tc>
          <w:tcPr>
            <w:tcW w:w="600" w:type="dxa"/>
          </w:tcPr>
          <w:p w14:paraId="05576A83" w14:textId="77777777" w:rsidR="00B50050" w:rsidRDefault="00B50050" w:rsidP="0088127C">
            <w:pPr>
              <w:pStyle w:val="OtherTableBody"/>
            </w:pPr>
            <w:r>
              <w:t>..</w:t>
            </w:r>
          </w:p>
        </w:tc>
        <w:tc>
          <w:tcPr>
            <w:tcW w:w="600" w:type="dxa"/>
          </w:tcPr>
          <w:p w14:paraId="059DDFC3" w14:textId="77777777" w:rsidR="00B50050" w:rsidRDefault="00B50050" w:rsidP="0088127C">
            <w:pPr>
              <w:pStyle w:val="OtherTableBody"/>
            </w:pPr>
          </w:p>
        </w:tc>
        <w:tc>
          <w:tcPr>
            <w:tcW w:w="600" w:type="dxa"/>
          </w:tcPr>
          <w:p w14:paraId="149DE9D9" w14:textId="77777777" w:rsidR="00B50050" w:rsidRDefault="00B50050" w:rsidP="0088127C">
            <w:pPr>
              <w:pStyle w:val="OtherTableBody"/>
            </w:pPr>
            <w:r>
              <w:t>CWE</w:t>
            </w:r>
          </w:p>
        </w:tc>
        <w:tc>
          <w:tcPr>
            <w:tcW w:w="700" w:type="dxa"/>
          </w:tcPr>
          <w:p w14:paraId="0920F18B" w14:textId="77777777" w:rsidR="00B50050" w:rsidRDefault="00B50050" w:rsidP="0088127C">
            <w:pPr>
              <w:pStyle w:val="OtherTableBody"/>
            </w:pPr>
          </w:p>
        </w:tc>
        <w:tc>
          <w:tcPr>
            <w:tcW w:w="600" w:type="dxa"/>
          </w:tcPr>
          <w:p w14:paraId="4FDF0E74" w14:textId="77777777" w:rsidR="00B50050" w:rsidRDefault="00B50050" w:rsidP="0088127C">
            <w:pPr>
              <w:pStyle w:val="OtherTableBody"/>
            </w:pPr>
          </w:p>
        </w:tc>
        <w:tc>
          <w:tcPr>
            <w:tcW w:w="900" w:type="dxa"/>
          </w:tcPr>
          <w:p w14:paraId="3B3A5161" w14:textId="77777777" w:rsidR="00B50050" w:rsidRDefault="00B50050" w:rsidP="0088127C">
            <w:pPr>
              <w:pStyle w:val="OtherTableBody"/>
            </w:pPr>
            <w:r>
              <w:t>12.4.1.9</w:t>
            </w:r>
          </w:p>
        </w:tc>
      </w:tr>
      <w:tr w:rsidR="00B50050" w14:paraId="41236FC6" w14:textId="77777777" w:rsidTr="00195548">
        <w:tc>
          <w:tcPr>
            <w:tcW w:w="3500" w:type="dxa"/>
          </w:tcPr>
          <w:p w14:paraId="0436EAD4" w14:textId="77777777" w:rsidR="00B50050" w:rsidRDefault="00B50050" w:rsidP="0088127C">
            <w:pPr>
              <w:pStyle w:val="OtherTableBody"/>
            </w:pPr>
            <w:r>
              <w:t>Goal Established Date/Time</w:t>
            </w:r>
          </w:p>
        </w:tc>
        <w:tc>
          <w:tcPr>
            <w:tcW w:w="700" w:type="dxa"/>
          </w:tcPr>
          <w:p w14:paraId="49DB6BE1" w14:textId="77777777" w:rsidR="00B50050" w:rsidRDefault="00B50050" w:rsidP="0088127C">
            <w:pPr>
              <w:pStyle w:val="OtherTableBody"/>
            </w:pPr>
            <w:r>
              <w:t>00822</w:t>
            </w:r>
          </w:p>
        </w:tc>
        <w:tc>
          <w:tcPr>
            <w:tcW w:w="600" w:type="dxa"/>
          </w:tcPr>
          <w:p w14:paraId="01C67EAB" w14:textId="77777777" w:rsidR="00B50050" w:rsidRDefault="00B50050" w:rsidP="0088127C">
            <w:pPr>
              <w:pStyle w:val="OtherTableBody"/>
            </w:pPr>
            <w:r>
              <w:t>GOL</w:t>
            </w:r>
          </w:p>
        </w:tc>
        <w:tc>
          <w:tcPr>
            <w:tcW w:w="600" w:type="dxa"/>
          </w:tcPr>
          <w:p w14:paraId="36F61720" w14:textId="77777777" w:rsidR="00B50050" w:rsidRDefault="00B50050" w:rsidP="0088127C">
            <w:pPr>
              <w:pStyle w:val="OtherTableBody"/>
            </w:pPr>
            <w:r>
              <w:t>7</w:t>
            </w:r>
          </w:p>
        </w:tc>
        <w:tc>
          <w:tcPr>
            <w:tcW w:w="600" w:type="dxa"/>
          </w:tcPr>
          <w:p w14:paraId="19E1F887" w14:textId="77777777" w:rsidR="00B50050" w:rsidRDefault="00B50050" w:rsidP="0088127C">
            <w:pPr>
              <w:pStyle w:val="OtherTableBody"/>
            </w:pPr>
            <w:r>
              <w:t>..</w:t>
            </w:r>
          </w:p>
        </w:tc>
        <w:tc>
          <w:tcPr>
            <w:tcW w:w="600" w:type="dxa"/>
          </w:tcPr>
          <w:p w14:paraId="0D080B9E" w14:textId="77777777" w:rsidR="00B50050" w:rsidRDefault="00B50050" w:rsidP="0088127C">
            <w:pPr>
              <w:pStyle w:val="OtherTableBody"/>
            </w:pPr>
          </w:p>
        </w:tc>
        <w:tc>
          <w:tcPr>
            <w:tcW w:w="600" w:type="dxa"/>
          </w:tcPr>
          <w:p w14:paraId="08B26533" w14:textId="77777777" w:rsidR="00B50050" w:rsidRDefault="00B50050" w:rsidP="0088127C">
            <w:pPr>
              <w:pStyle w:val="OtherTableBody"/>
            </w:pPr>
            <w:r>
              <w:t>DTM</w:t>
            </w:r>
          </w:p>
        </w:tc>
        <w:tc>
          <w:tcPr>
            <w:tcW w:w="700" w:type="dxa"/>
          </w:tcPr>
          <w:p w14:paraId="3EE0FCDD" w14:textId="77777777" w:rsidR="00B50050" w:rsidRDefault="00B50050" w:rsidP="0088127C">
            <w:pPr>
              <w:pStyle w:val="OtherTableBody"/>
            </w:pPr>
          </w:p>
        </w:tc>
        <w:tc>
          <w:tcPr>
            <w:tcW w:w="600" w:type="dxa"/>
          </w:tcPr>
          <w:p w14:paraId="585191FC" w14:textId="77777777" w:rsidR="00B50050" w:rsidRDefault="00B50050" w:rsidP="0088127C">
            <w:pPr>
              <w:pStyle w:val="OtherTableBody"/>
            </w:pPr>
          </w:p>
        </w:tc>
        <w:tc>
          <w:tcPr>
            <w:tcW w:w="900" w:type="dxa"/>
          </w:tcPr>
          <w:p w14:paraId="4C5A595F" w14:textId="77777777" w:rsidR="00B50050" w:rsidRDefault="00B50050" w:rsidP="0088127C">
            <w:pPr>
              <w:pStyle w:val="OtherTableBody"/>
            </w:pPr>
            <w:r>
              <w:t>12.4.1.7</w:t>
            </w:r>
          </w:p>
        </w:tc>
      </w:tr>
      <w:tr w:rsidR="00B50050" w14:paraId="3B7FE314" w14:textId="77777777" w:rsidTr="00195548">
        <w:tc>
          <w:tcPr>
            <w:tcW w:w="3500" w:type="dxa"/>
          </w:tcPr>
          <w:p w14:paraId="0783C5BE" w14:textId="77777777" w:rsidR="00B50050" w:rsidRDefault="00B50050" w:rsidP="0088127C">
            <w:pPr>
              <w:pStyle w:val="OtherTableBody"/>
            </w:pPr>
            <w:r>
              <w:t>Goal Evaluation</w:t>
            </w:r>
          </w:p>
        </w:tc>
        <w:tc>
          <w:tcPr>
            <w:tcW w:w="700" w:type="dxa"/>
          </w:tcPr>
          <w:p w14:paraId="6545B016" w14:textId="77777777" w:rsidR="00B50050" w:rsidRDefault="00B50050" w:rsidP="0088127C">
            <w:pPr>
              <w:pStyle w:val="OtherTableBody"/>
            </w:pPr>
            <w:r>
              <w:t>00832</w:t>
            </w:r>
          </w:p>
        </w:tc>
        <w:tc>
          <w:tcPr>
            <w:tcW w:w="600" w:type="dxa"/>
          </w:tcPr>
          <w:p w14:paraId="3D812052" w14:textId="77777777" w:rsidR="00B50050" w:rsidRDefault="00B50050" w:rsidP="0088127C">
            <w:pPr>
              <w:pStyle w:val="OtherTableBody"/>
            </w:pPr>
            <w:r>
              <w:t>GOL</w:t>
            </w:r>
          </w:p>
        </w:tc>
        <w:tc>
          <w:tcPr>
            <w:tcW w:w="600" w:type="dxa"/>
          </w:tcPr>
          <w:p w14:paraId="1DC1CBF3" w14:textId="77777777" w:rsidR="00B50050" w:rsidRDefault="00B50050" w:rsidP="0088127C">
            <w:pPr>
              <w:pStyle w:val="OtherTableBody"/>
            </w:pPr>
            <w:r>
              <w:t>16</w:t>
            </w:r>
          </w:p>
        </w:tc>
        <w:tc>
          <w:tcPr>
            <w:tcW w:w="600" w:type="dxa"/>
          </w:tcPr>
          <w:p w14:paraId="2EB9DACE" w14:textId="77777777" w:rsidR="00B50050" w:rsidRDefault="00B50050" w:rsidP="0088127C">
            <w:pPr>
              <w:pStyle w:val="OtherTableBody"/>
            </w:pPr>
            <w:r>
              <w:t>..</w:t>
            </w:r>
          </w:p>
        </w:tc>
        <w:tc>
          <w:tcPr>
            <w:tcW w:w="600" w:type="dxa"/>
          </w:tcPr>
          <w:p w14:paraId="2B0BED26" w14:textId="77777777" w:rsidR="00B50050" w:rsidRDefault="00B50050" w:rsidP="0088127C">
            <w:pPr>
              <w:pStyle w:val="OtherTableBody"/>
            </w:pPr>
          </w:p>
        </w:tc>
        <w:tc>
          <w:tcPr>
            <w:tcW w:w="600" w:type="dxa"/>
          </w:tcPr>
          <w:p w14:paraId="03959C41" w14:textId="77777777" w:rsidR="00B50050" w:rsidRDefault="00B50050" w:rsidP="0088127C">
            <w:pPr>
              <w:pStyle w:val="OtherTableBody"/>
            </w:pPr>
            <w:r>
              <w:t>CWE</w:t>
            </w:r>
          </w:p>
        </w:tc>
        <w:tc>
          <w:tcPr>
            <w:tcW w:w="700" w:type="dxa"/>
          </w:tcPr>
          <w:p w14:paraId="1D982E1A" w14:textId="77777777" w:rsidR="00B50050" w:rsidRDefault="00B50050" w:rsidP="0088127C">
            <w:pPr>
              <w:pStyle w:val="OtherTableBody"/>
            </w:pPr>
          </w:p>
        </w:tc>
        <w:tc>
          <w:tcPr>
            <w:tcW w:w="600" w:type="dxa"/>
          </w:tcPr>
          <w:p w14:paraId="722D4FAB" w14:textId="77777777" w:rsidR="00B50050" w:rsidRDefault="00B50050" w:rsidP="0088127C">
            <w:pPr>
              <w:pStyle w:val="OtherTableBody"/>
            </w:pPr>
          </w:p>
        </w:tc>
        <w:tc>
          <w:tcPr>
            <w:tcW w:w="900" w:type="dxa"/>
          </w:tcPr>
          <w:p w14:paraId="4F56441D" w14:textId="77777777" w:rsidR="00B50050" w:rsidRDefault="00B50050" w:rsidP="0088127C">
            <w:pPr>
              <w:pStyle w:val="OtherTableBody"/>
            </w:pPr>
            <w:r>
              <w:t>12.4.1.16</w:t>
            </w:r>
          </w:p>
        </w:tc>
      </w:tr>
      <w:tr w:rsidR="00B50050" w14:paraId="0783DBC1" w14:textId="77777777" w:rsidTr="00195548">
        <w:tc>
          <w:tcPr>
            <w:tcW w:w="3500" w:type="dxa"/>
          </w:tcPr>
          <w:p w14:paraId="3437483D" w14:textId="77777777" w:rsidR="00B50050" w:rsidRDefault="00B50050" w:rsidP="0088127C">
            <w:pPr>
              <w:pStyle w:val="OtherTableBody"/>
            </w:pPr>
            <w:r>
              <w:t>Goal Evaluation Comment</w:t>
            </w:r>
          </w:p>
        </w:tc>
        <w:tc>
          <w:tcPr>
            <w:tcW w:w="700" w:type="dxa"/>
          </w:tcPr>
          <w:p w14:paraId="47DB1B0F" w14:textId="77777777" w:rsidR="00B50050" w:rsidRDefault="00B50050" w:rsidP="0088127C">
            <w:pPr>
              <w:pStyle w:val="OtherTableBody"/>
            </w:pPr>
            <w:r>
              <w:t>00833</w:t>
            </w:r>
          </w:p>
        </w:tc>
        <w:tc>
          <w:tcPr>
            <w:tcW w:w="600" w:type="dxa"/>
          </w:tcPr>
          <w:p w14:paraId="3BA9F28E" w14:textId="77777777" w:rsidR="00B50050" w:rsidRDefault="00B50050" w:rsidP="0088127C">
            <w:pPr>
              <w:pStyle w:val="OtherTableBody"/>
            </w:pPr>
            <w:r>
              <w:t>GOL</w:t>
            </w:r>
          </w:p>
        </w:tc>
        <w:tc>
          <w:tcPr>
            <w:tcW w:w="600" w:type="dxa"/>
          </w:tcPr>
          <w:p w14:paraId="01CAFED7" w14:textId="77777777" w:rsidR="00B50050" w:rsidRDefault="00B50050" w:rsidP="0088127C">
            <w:pPr>
              <w:pStyle w:val="OtherTableBody"/>
            </w:pPr>
            <w:r>
              <w:t>17</w:t>
            </w:r>
          </w:p>
        </w:tc>
        <w:tc>
          <w:tcPr>
            <w:tcW w:w="600" w:type="dxa"/>
          </w:tcPr>
          <w:p w14:paraId="639F3BFF" w14:textId="77777777" w:rsidR="00B50050" w:rsidRDefault="00B50050" w:rsidP="0088127C">
            <w:pPr>
              <w:pStyle w:val="OtherTableBody"/>
            </w:pPr>
            <w:r>
              <w:t>..</w:t>
            </w:r>
          </w:p>
        </w:tc>
        <w:tc>
          <w:tcPr>
            <w:tcW w:w="600" w:type="dxa"/>
          </w:tcPr>
          <w:p w14:paraId="6ECD80D3" w14:textId="77777777" w:rsidR="00B50050" w:rsidRDefault="00B50050" w:rsidP="0088127C">
            <w:pPr>
              <w:pStyle w:val="OtherTableBody"/>
            </w:pPr>
            <w:r>
              <w:t>300=</w:t>
            </w:r>
          </w:p>
        </w:tc>
        <w:tc>
          <w:tcPr>
            <w:tcW w:w="600" w:type="dxa"/>
          </w:tcPr>
          <w:p w14:paraId="5CD411AA" w14:textId="77777777" w:rsidR="00B50050" w:rsidRDefault="00B50050" w:rsidP="0088127C">
            <w:pPr>
              <w:pStyle w:val="OtherTableBody"/>
            </w:pPr>
            <w:r>
              <w:t>ST</w:t>
            </w:r>
          </w:p>
        </w:tc>
        <w:tc>
          <w:tcPr>
            <w:tcW w:w="700" w:type="dxa"/>
          </w:tcPr>
          <w:p w14:paraId="4EB6A011" w14:textId="77777777" w:rsidR="00B50050" w:rsidRDefault="00B50050" w:rsidP="0088127C">
            <w:pPr>
              <w:pStyle w:val="OtherTableBody"/>
            </w:pPr>
            <w:r>
              <w:t>Y</w:t>
            </w:r>
          </w:p>
        </w:tc>
        <w:tc>
          <w:tcPr>
            <w:tcW w:w="600" w:type="dxa"/>
          </w:tcPr>
          <w:p w14:paraId="4F2788F0" w14:textId="77777777" w:rsidR="00B50050" w:rsidRDefault="00B50050" w:rsidP="0088127C">
            <w:pPr>
              <w:pStyle w:val="OtherTableBody"/>
            </w:pPr>
          </w:p>
        </w:tc>
        <w:tc>
          <w:tcPr>
            <w:tcW w:w="900" w:type="dxa"/>
          </w:tcPr>
          <w:p w14:paraId="3ABD3415" w14:textId="77777777" w:rsidR="00B50050" w:rsidRDefault="00B50050" w:rsidP="0088127C">
            <w:pPr>
              <w:pStyle w:val="OtherTableBody"/>
            </w:pPr>
            <w:r>
              <w:t>12.4.1.17</w:t>
            </w:r>
          </w:p>
        </w:tc>
      </w:tr>
      <w:tr w:rsidR="00B50050" w14:paraId="3D7FA404" w14:textId="77777777" w:rsidTr="00195548">
        <w:tc>
          <w:tcPr>
            <w:tcW w:w="3500" w:type="dxa"/>
          </w:tcPr>
          <w:p w14:paraId="68923196" w14:textId="77777777" w:rsidR="00B50050" w:rsidRDefault="00B50050" w:rsidP="0088127C">
            <w:pPr>
              <w:pStyle w:val="OtherTableBody"/>
            </w:pPr>
            <w:r>
              <w:t>Goal ID</w:t>
            </w:r>
          </w:p>
        </w:tc>
        <w:tc>
          <w:tcPr>
            <w:tcW w:w="700" w:type="dxa"/>
          </w:tcPr>
          <w:p w14:paraId="4B85235B" w14:textId="77777777" w:rsidR="00B50050" w:rsidRDefault="00B50050" w:rsidP="0088127C">
            <w:pPr>
              <w:pStyle w:val="OtherTableBody"/>
            </w:pPr>
            <w:r>
              <w:t>00818</w:t>
            </w:r>
          </w:p>
        </w:tc>
        <w:tc>
          <w:tcPr>
            <w:tcW w:w="600" w:type="dxa"/>
          </w:tcPr>
          <w:p w14:paraId="4DAA280F" w14:textId="77777777" w:rsidR="00B50050" w:rsidRDefault="00B50050" w:rsidP="0088127C">
            <w:pPr>
              <w:pStyle w:val="OtherTableBody"/>
            </w:pPr>
            <w:r>
              <w:t>GOL</w:t>
            </w:r>
          </w:p>
        </w:tc>
        <w:tc>
          <w:tcPr>
            <w:tcW w:w="600" w:type="dxa"/>
          </w:tcPr>
          <w:p w14:paraId="13CFA4AA" w14:textId="77777777" w:rsidR="00B50050" w:rsidRDefault="00B50050" w:rsidP="0088127C">
            <w:pPr>
              <w:pStyle w:val="OtherTableBody"/>
            </w:pPr>
            <w:r>
              <w:t>3</w:t>
            </w:r>
          </w:p>
        </w:tc>
        <w:tc>
          <w:tcPr>
            <w:tcW w:w="600" w:type="dxa"/>
          </w:tcPr>
          <w:p w14:paraId="1FECBFBD" w14:textId="77777777" w:rsidR="00B50050" w:rsidRDefault="00B50050" w:rsidP="0088127C">
            <w:pPr>
              <w:pStyle w:val="OtherTableBody"/>
            </w:pPr>
            <w:r>
              <w:t>..</w:t>
            </w:r>
          </w:p>
        </w:tc>
        <w:tc>
          <w:tcPr>
            <w:tcW w:w="600" w:type="dxa"/>
          </w:tcPr>
          <w:p w14:paraId="58846F0E" w14:textId="77777777" w:rsidR="00B50050" w:rsidRDefault="00B50050" w:rsidP="0088127C">
            <w:pPr>
              <w:pStyle w:val="OtherTableBody"/>
            </w:pPr>
          </w:p>
        </w:tc>
        <w:tc>
          <w:tcPr>
            <w:tcW w:w="600" w:type="dxa"/>
          </w:tcPr>
          <w:p w14:paraId="6BA54B2B" w14:textId="77777777" w:rsidR="00B50050" w:rsidRDefault="00B50050" w:rsidP="0088127C">
            <w:pPr>
              <w:pStyle w:val="OtherTableBody"/>
            </w:pPr>
            <w:r>
              <w:t>CWE</w:t>
            </w:r>
          </w:p>
        </w:tc>
        <w:tc>
          <w:tcPr>
            <w:tcW w:w="700" w:type="dxa"/>
          </w:tcPr>
          <w:p w14:paraId="3F419DB8" w14:textId="77777777" w:rsidR="00B50050" w:rsidRDefault="00B50050" w:rsidP="0088127C">
            <w:pPr>
              <w:pStyle w:val="OtherTableBody"/>
            </w:pPr>
          </w:p>
        </w:tc>
        <w:tc>
          <w:tcPr>
            <w:tcW w:w="600" w:type="dxa"/>
          </w:tcPr>
          <w:p w14:paraId="534C614D" w14:textId="77777777" w:rsidR="00B50050" w:rsidRDefault="00B50050" w:rsidP="0088127C">
            <w:pPr>
              <w:pStyle w:val="OtherTableBody"/>
            </w:pPr>
          </w:p>
        </w:tc>
        <w:tc>
          <w:tcPr>
            <w:tcW w:w="900" w:type="dxa"/>
          </w:tcPr>
          <w:p w14:paraId="343DAF6C" w14:textId="77777777" w:rsidR="00B50050" w:rsidRDefault="00B50050" w:rsidP="0088127C">
            <w:pPr>
              <w:pStyle w:val="OtherTableBody"/>
            </w:pPr>
            <w:r>
              <w:t>12.4.1.3</w:t>
            </w:r>
          </w:p>
        </w:tc>
      </w:tr>
      <w:tr w:rsidR="00B50050" w14:paraId="5AFE107D" w14:textId="77777777" w:rsidTr="00195548">
        <w:tc>
          <w:tcPr>
            <w:tcW w:w="3500" w:type="dxa"/>
          </w:tcPr>
          <w:p w14:paraId="64C408DD" w14:textId="77777777" w:rsidR="00B50050" w:rsidRDefault="00B50050" w:rsidP="0088127C">
            <w:pPr>
              <w:pStyle w:val="OtherTableBody"/>
            </w:pPr>
            <w:r>
              <w:t>Goal Instance ID</w:t>
            </w:r>
          </w:p>
        </w:tc>
        <w:tc>
          <w:tcPr>
            <w:tcW w:w="700" w:type="dxa"/>
          </w:tcPr>
          <w:p w14:paraId="4F94F734" w14:textId="77777777" w:rsidR="00B50050" w:rsidRDefault="00B50050" w:rsidP="0088127C">
            <w:pPr>
              <w:pStyle w:val="OtherTableBody"/>
            </w:pPr>
            <w:r>
              <w:t>00819</w:t>
            </w:r>
          </w:p>
        </w:tc>
        <w:tc>
          <w:tcPr>
            <w:tcW w:w="600" w:type="dxa"/>
          </w:tcPr>
          <w:p w14:paraId="20DC5577" w14:textId="77777777" w:rsidR="00B50050" w:rsidRDefault="00B50050" w:rsidP="0088127C">
            <w:pPr>
              <w:pStyle w:val="OtherTableBody"/>
            </w:pPr>
            <w:r>
              <w:t>GOL</w:t>
            </w:r>
          </w:p>
        </w:tc>
        <w:tc>
          <w:tcPr>
            <w:tcW w:w="600" w:type="dxa"/>
          </w:tcPr>
          <w:p w14:paraId="3FC78C53" w14:textId="77777777" w:rsidR="00B50050" w:rsidRDefault="00B50050" w:rsidP="0088127C">
            <w:pPr>
              <w:pStyle w:val="OtherTableBody"/>
            </w:pPr>
            <w:r>
              <w:t>4</w:t>
            </w:r>
          </w:p>
        </w:tc>
        <w:tc>
          <w:tcPr>
            <w:tcW w:w="600" w:type="dxa"/>
          </w:tcPr>
          <w:p w14:paraId="655F1AAD" w14:textId="77777777" w:rsidR="00B50050" w:rsidRDefault="00B50050" w:rsidP="0088127C">
            <w:pPr>
              <w:pStyle w:val="OtherTableBody"/>
            </w:pPr>
            <w:r>
              <w:t>..</w:t>
            </w:r>
          </w:p>
        </w:tc>
        <w:tc>
          <w:tcPr>
            <w:tcW w:w="600" w:type="dxa"/>
          </w:tcPr>
          <w:p w14:paraId="0C8F467A" w14:textId="77777777" w:rsidR="00B50050" w:rsidRDefault="00B50050" w:rsidP="0088127C">
            <w:pPr>
              <w:pStyle w:val="OtherTableBody"/>
            </w:pPr>
          </w:p>
        </w:tc>
        <w:tc>
          <w:tcPr>
            <w:tcW w:w="600" w:type="dxa"/>
          </w:tcPr>
          <w:p w14:paraId="6F8F71D0" w14:textId="77777777" w:rsidR="00B50050" w:rsidRDefault="00B50050" w:rsidP="0088127C">
            <w:pPr>
              <w:pStyle w:val="OtherTableBody"/>
            </w:pPr>
            <w:r>
              <w:t>EI</w:t>
            </w:r>
          </w:p>
        </w:tc>
        <w:tc>
          <w:tcPr>
            <w:tcW w:w="700" w:type="dxa"/>
          </w:tcPr>
          <w:p w14:paraId="6D0E1AF1" w14:textId="77777777" w:rsidR="00B50050" w:rsidRDefault="00B50050" w:rsidP="0088127C">
            <w:pPr>
              <w:pStyle w:val="OtherTableBody"/>
            </w:pPr>
          </w:p>
        </w:tc>
        <w:tc>
          <w:tcPr>
            <w:tcW w:w="600" w:type="dxa"/>
          </w:tcPr>
          <w:p w14:paraId="512C7C6C" w14:textId="77777777" w:rsidR="00B50050" w:rsidRDefault="00B50050" w:rsidP="0088127C">
            <w:pPr>
              <w:pStyle w:val="OtherTableBody"/>
            </w:pPr>
          </w:p>
        </w:tc>
        <w:tc>
          <w:tcPr>
            <w:tcW w:w="900" w:type="dxa"/>
          </w:tcPr>
          <w:p w14:paraId="32AE123A" w14:textId="77777777" w:rsidR="00B50050" w:rsidRDefault="00B50050" w:rsidP="0088127C">
            <w:pPr>
              <w:pStyle w:val="OtherTableBody"/>
            </w:pPr>
            <w:r>
              <w:t>12.4.1.4</w:t>
            </w:r>
          </w:p>
        </w:tc>
      </w:tr>
      <w:tr w:rsidR="00B50050" w14:paraId="207D3976" w14:textId="77777777" w:rsidTr="00195548">
        <w:tc>
          <w:tcPr>
            <w:tcW w:w="3500" w:type="dxa"/>
          </w:tcPr>
          <w:p w14:paraId="5FCB67F2" w14:textId="77777777" w:rsidR="00B50050" w:rsidRDefault="00B50050" w:rsidP="0088127C">
            <w:pPr>
              <w:pStyle w:val="OtherTableBody"/>
            </w:pPr>
            <w:r>
              <w:t>Goal Life Cycle Status</w:t>
            </w:r>
          </w:p>
        </w:tc>
        <w:tc>
          <w:tcPr>
            <w:tcW w:w="700" w:type="dxa"/>
          </w:tcPr>
          <w:p w14:paraId="195F9545" w14:textId="77777777" w:rsidR="00B50050" w:rsidRDefault="00B50050" w:rsidP="0088127C">
            <w:pPr>
              <w:pStyle w:val="OtherTableBody"/>
            </w:pPr>
            <w:r>
              <w:t>00834</w:t>
            </w:r>
          </w:p>
        </w:tc>
        <w:tc>
          <w:tcPr>
            <w:tcW w:w="600" w:type="dxa"/>
          </w:tcPr>
          <w:p w14:paraId="02EE3031" w14:textId="77777777" w:rsidR="00B50050" w:rsidRDefault="00B50050" w:rsidP="0088127C">
            <w:pPr>
              <w:pStyle w:val="OtherTableBody"/>
            </w:pPr>
            <w:r>
              <w:t>GOL</w:t>
            </w:r>
          </w:p>
        </w:tc>
        <w:tc>
          <w:tcPr>
            <w:tcW w:w="600" w:type="dxa"/>
          </w:tcPr>
          <w:p w14:paraId="06BB7D27" w14:textId="77777777" w:rsidR="00B50050" w:rsidRDefault="00B50050" w:rsidP="0088127C">
            <w:pPr>
              <w:pStyle w:val="OtherTableBody"/>
            </w:pPr>
            <w:r>
              <w:t>18</w:t>
            </w:r>
          </w:p>
        </w:tc>
        <w:tc>
          <w:tcPr>
            <w:tcW w:w="600" w:type="dxa"/>
          </w:tcPr>
          <w:p w14:paraId="61BD013B" w14:textId="77777777" w:rsidR="00B50050" w:rsidRDefault="00B50050" w:rsidP="0088127C">
            <w:pPr>
              <w:pStyle w:val="OtherTableBody"/>
            </w:pPr>
            <w:r>
              <w:t>..</w:t>
            </w:r>
          </w:p>
        </w:tc>
        <w:tc>
          <w:tcPr>
            <w:tcW w:w="600" w:type="dxa"/>
          </w:tcPr>
          <w:p w14:paraId="2AE530E2" w14:textId="77777777" w:rsidR="00B50050" w:rsidRDefault="00B50050" w:rsidP="0088127C">
            <w:pPr>
              <w:pStyle w:val="OtherTableBody"/>
            </w:pPr>
          </w:p>
        </w:tc>
        <w:tc>
          <w:tcPr>
            <w:tcW w:w="600" w:type="dxa"/>
          </w:tcPr>
          <w:p w14:paraId="35910D58" w14:textId="77777777" w:rsidR="00B50050" w:rsidRDefault="00B50050" w:rsidP="0088127C">
            <w:pPr>
              <w:pStyle w:val="OtherTableBody"/>
            </w:pPr>
            <w:r>
              <w:t>CWE</w:t>
            </w:r>
          </w:p>
        </w:tc>
        <w:tc>
          <w:tcPr>
            <w:tcW w:w="700" w:type="dxa"/>
          </w:tcPr>
          <w:p w14:paraId="18B9A823" w14:textId="77777777" w:rsidR="00B50050" w:rsidRDefault="00B50050" w:rsidP="0088127C">
            <w:pPr>
              <w:pStyle w:val="OtherTableBody"/>
            </w:pPr>
          </w:p>
        </w:tc>
        <w:tc>
          <w:tcPr>
            <w:tcW w:w="600" w:type="dxa"/>
          </w:tcPr>
          <w:p w14:paraId="2573FEEA" w14:textId="77777777" w:rsidR="00B50050" w:rsidRDefault="00B50050" w:rsidP="0088127C">
            <w:pPr>
              <w:pStyle w:val="OtherTableBody"/>
            </w:pPr>
          </w:p>
        </w:tc>
        <w:tc>
          <w:tcPr>
            <w:tcW w:w="900" w:type="dxa"/>
          </w:tcPr>
          <w:p w14:paraId="6E071353" w14:textId="77777777" w:rsidR="00B50050" w:rsidRDefault="00B50050" w:rsidP="0088127C">
            <w:pPr>
              <w:pStyle w:val="OtherTableBody"/>
            </w:pPr>
            <w:r>
              <w:t>12.4.1.18</w:t>
            </w:r>
          </w:p>
        </w:tc>
      </w:tr>
      <w:tr w:rsidR="00B50050" w14:paraId="6DF956CC" w14:textId="77777777" w:rsidTr="00195548">
        <w:tc>
          <w:tcPr>
            <w:tcW w:w="3500" w:type="dxa"/>
          </w:tcPr>
          <w:p w14:paraId="7F122354" w14:textId="77777777" w:rsidR="00B50050" w:rsidRDefault="00B50050" w:rsidP="0088127C">
            <w:pPr>
              <w:pStyle w:val="OtherTableBody"/>
            </w:pPr>
            <w:r>
              <w:t>Goal Life Cycle Status Date/Time</w:t>
            </w:r>
          </w:p>
        </w:tc>
        <w:tc>
          <w:tcPr>
            <w:tcW w:w="700" w:type="dxa"/>
          </w:tcPr>
          <w:p w14:paraId="75E247F2" w14:textId="77777777" w:rsidR="00B50050" w:rsidRDefault="00B50050" w:rsidP="0088127C">
            <w:pPr>
              <w:pStyle w:val="OtherTableBody"/>
            </w:pPr>
            <w:r>
              <w:t>00835</w:t>
            </w:r>
          </w:p>
        </w:tc>
        <w:tc>
          <w:tcPr>
            <w:tcW w:w="600" w:type="dxa"/>
          </w:tcPr>
          <w:p w14:paraId="04EF07A1" w14:textId="77777777" w:rsidR="00B50050" w:rsidRDefault="00B50050" w:rsidP="0088127C">
            <w:pPr>
              <w:pStyle w:val="OtherTableBody"/>
            </w:pPr>
            <w:r>
              <w:t>GOL</w:t>
            </w:r>
          </w:p>
        </w:tc>
        <w:tc>
          <w:tcPr>
            <w:tcW w:w="600" w:type="dxa"/>
          </w:tcPr>
          <w:p w14:paraId="61045093" w14:textId="77777777" w:rsidR="00B50050" w:rsidRDefault="00B50050" w:rsidP="0088127C">
            <w:pPr>
              <w:pStyle w:val="OtherTableBody"/>
            </w:pPr>
            <w:r>
              <w:t>19</w:t>
            </w:r>
          </w:p>
        </w:tc>
        <w:tc>
          <w:tcPr>
            <w:tcW w:w="600" w:type="dxa"/>
          </w:tcPr>
          <w:p w14:paraId="7D94143B" w14:textId="77777777" w:rsidR="00B50050" w:rsidRDefault="00B50050" w:rsidP="0088127C">
            <w:pPr>
              <w:pStyle w:val="OtherTableBody"/>
            </w:pPr>
            <w:r>
              <w:t>..</w:t>
            </w:r>
          </w:p>
        </w:tc>
        <w:tc>
          <w:tcPr>
            <w:tcW w:w="600" w:type="dxa"/>
          </w:tcPr>
          <w:p w14:paraId="34D90CCD" w14:textId="77777777" w:rsidR="00B50050" w:rsidRDefault="00B50050" w:rsidP="0088127C">
            <w:pPr>
              <w:pStyle w:val="OtherTableBody"/>
            </w:pPr>
          </w:p>
        </w:tc>
        <w:tc>
          <w:tcPr>
            <w:tcW w:w="600" w:type="dxa"/>
          </w:tcPr>
          <w:p w14:paraId="05CCE792" w14:textId="77777777" w:rsidR="00B50050" w:rsidRDefault="00B50050" w:rsidP="0088127C">
            <w:pPr>
              <w:pStyle w:val="OtherTableBody"/>
            </w:pPr>
            <w:r>
              <w:t>DTM</w:t>
            </w:r>
          </w:p>
        </w:tc>
        <w:tc>
          <w:tcPr>
            <w:tcW w:w="700" w:type="dxa"/>
          </w:tcPr>
          <w:p w14:paraId="20DC9060" w14:textId="77777777" w:rsidR="00B50050" w:rsidRDefault="00B50050" w:rsidP="0088127C">
            <w:pPr>
              <w:pStyle w:val="OtherTableBody"/>
            </w:pPr>
          </w:p>
        </w:tc>
        <w:tc>
          <w:tcPr>
            <w:tcW w:w="600" w:type="dxa"/>
          </w:tcPr>
          <w:p w14:paraId="489B7F87" w14:textId="77777777" w:rsidR="00B50050" w:rsidRDefault="00B50050" w:rsidP="0088127C">
            <w:pPr>
              <w:pStyle w:val="OtherTableBody"/>
            </w:pPr>
          </w:p>
        </w:tc>
        <w:tc>
          <w:tcPr>
            <w:tcW w:w="900" w:type="dxa"/>
          </w:tcPr>
          <w:p w14:paraId="107830EB" w14:textId="77777777" w:rsidR="00B50050" w:rsidRDefault="00B50050" w:rsidP="0088127C">
            <w:pPr>
              <w:pStyle w:val="OtherTableBody"/>
            </w:pPr>
            <w:r>
              <w:t>12.4.1.19</w:t>
            </w:r>
          </w:p>
        </w:tc>
      </w:tr>
      <w:tr w:rsidR="00B50050" w14:paraId="5ABAD895" w14:textId="77777777" w:rsidTr="00195548">
        <w:tc>
          <w:tcPr>
            <w:tcW w:w="3500" w:type="dxa"/>
          </w:tcPr>
          <w:p w14:paraId="1183CF7E" w14:textId="77777777" w:rsidR="00B50050" w:rsidRDefault="00B50050" w:rsidP="0088127C">
            <w:pPr>
              <w:pStyle w:val="OtherTableBody"/>
            </w:pPr>
            <w:r>
              <w:t>Goal List Priority</w:t>
            </w:r>
          </w:p>
        </w:tc>
        <w:tc>
          <w:tcPr>
            <w:tcW w:w="700" w:type="dxa"/>
          </w:tcPr>
          <w:p w14:paraId="08BBC029" w14:textId="77777777" w:rsidR="00B50050" w:rsidRDefault="00B50050" w:rsidP="0088127C">
            <w:pPr>
              <w:pStyle w:val="OtherTableBody"/>
            </w:pPr>
            <w:r>
              <w:t>00821</w:t>
            </w:r>
          </w:p>
        </w:tc>
        <w:tc>
          <w:tcPr>
            <w:tcW w:w="600" w:type="dxa"/>
          </w:tcPr>
          <w:p w14:paraId="25C79EE4" w14:textId="77777777" w:rsidR="00B50050" w:rsidRDefault="00B50050" w:rsidP="0088127C">
            <w:pPr>
              <w:pStyle w:val="OtherTableBody"/>
            </w:pPr>
            <w:r>
              <w:t>GOL</w:t>
            </w:r>
          </w:p>
        </w:tc>
        <w:tc>
          <w:tcPr>
            <w:tcW w:w="600" w:type="dxa"/>
          </w:tcPr>
          <w:p w14:paraId="76275AEE" w14:textId="77777777" w:rsidR="00B50050" w:rsidRDefault="00B50050" w:rsidP="0088127C">
            <w:pPr>
              <w:pStyle w:val="OtherTableBody"/>
            </w:pPr>
            <w:r>
              <w:t>6</w:t>
            </w:r>
          </w:p>
        </w:tc>
        <w:tc>
          <w:tcPr>
            <w:tcW w:w="600" w:type="dxa"/>
          </w:tcPr>
          <w:p w14:paraId="5ED84EF3" w14:textId="77777777" w:rsidR="00B50050" w:rsidRDefault="00B50050" w:rsidP="0088127C">
            <w:pPr>
              <w:pStyle w:val="OtherTableBody"/>
            </w:pPr>
            <w:r>
              <w:t>..</w:t>
            </w:r>
          </w:p>
        </w:tc>
        <w:tc>
          <w:tcPr>
            <w:tcW w:w="600" w:type="dxa"/>
          </w:tcPr>
          <w:p w14:paraId="2B59AF19" w14:textId="77777777" w:rsidR="00B50050" w:rsidRDefault="00B50050" w:rsidP="0088127C">
            <w:pPr>
              <w:pStyle w:val="OtherTableBody"/>
            </w:pPr>
            <w:r>
              <w:t>3=</w:t>
            </w:r>
          </w:p>
        </w:tc>
        <w:tc>
          <w:tcPr>
            <w:tcW w:w="600" w:type="dxa"/>
          </w:tcPr>
          <w:p w14:paraId="2A9F1E5C" w14:textId="77777777" w:rsidR="00B50050" w:rsidRDefault="00B50050" w:rsidP="0088127C">
            <w:pPr>
              <w:pStyle w:val="OtherTableBody"/>
            </w:pPr>
            <w:r>
              <w:t>NM</w:t>
            </w:r>
          </w:p>
        </w:tc>
        <w:tc>
          <w:tcPr>
            <w:tcW w:w="700" w:type="dxa"/>
          </w:tcPr>
          <w:p w14:paraId="355C85D1" w14:textId="77777777" w:rsidR="00B50050" w:rsidRDefault="00B50050" w:rsidP="0088127C">
            <w:pPr>
              <w:pStyle w:val="OtherTableBody"/>
            </w:pPr>
          </w:p>
        </w:tc>
        <w:tc>
          <w:tcPr>
            <w:tcW w:w="600" w:type="dxa"/>
          </w:tcPr>
          <w:p w14:paraId="398666F6" w14:textId="77777777" w:rsidR="00B50050" w:rsidRDefault="00B50050" w:rsidP="0088127C">
            <w:pPr>
              <w:pStyle w:val="OtherTableBody"/>
            </w:pPr>
          </w:p>
        </w:tc>
        <w:tc>
          <w:tcPr>
            <w:tcW w:w="900" w:type="dxa"/>
          </w:tcPr>
          <w:p w14:paraId="7428C282" w14:textId="77777777" w:rsidR="00B50050" w:rsidRDefault="00B50050" w:rsidP="0088127C">
            <w:pPr>
              <w:pStyle w:val="OtherTableBody"/>
            </w:pPr>
            <w:r>
              <w:t>12.4.1.6</w:t>
            </w:r>
          </w:p>
        </w:tc>
      </w:tr>
      <w:tr w:rsidR="00B50050" w14:paraId="6D0BBD1C" w14:textId="77777777" w:rsidTr="00195548">
        <w:tc>
          <w:tcPr>
            <w:tcW w:w="3500" w:type="dxa"/>
          </w:tcPr>
          <w:p w14:paraId="4D13A093" w14:textId="77777777" w:rsidR="00B50050" w:rsidRDefault="00B50050" w:rsidP="0088127C">
            <w:pPr>
              <w:pStyle w:val="OtherTableBody"/>
            </w:pPr>
            <w:r>
              <w:t>Goal Management Discipline</w:t>
            </w:r>
          </w:p>
        </w:tc>
        <w:tc>
          <w:tcPr>
            <w:tcW w:w="700" w:type="dxa"/>
          </w:tcPr>
          <w:p w14:paraId="0503F615" w14:textId="77777777" w:rsidR="00B50050" w:rsidRDefault="00B50050" w:rsidP="0088127C">
            <w:pPr>
              <w:pStyle w:val="OtherTableBody"/>
            </w:pPr>
            <w:r>
              <w:t>00826</w:t>
            </w:r>
          </w:p>
        </w:tc>
        <w:tc>
          <w:tcPr>
            <w:tcW w:w="600" w:type="dxa"/>
          </w:tcPr>
          <w:p w14:paraId="04042C78" w14:textId="77777777" w:rsidR="00B50050" w:rsidRDefault="00B50050" w:rsidP="0088127C">
            <w:pPr>
              <w:pStyle w:val="OtherTableBody"/>
            </w:pPr>
            <w:r>
              <w:t>GOL</w:t>
            </w:r>
          </w:p>
        </w:tc>
        <w:tc>
          <w:tcPr>
            <w:tcW w:w="600" w:type="dxa"/>
          </w:tcPr>
          <w:p w14:paraId="2F2AAAD9" w14:textId="77777777" w:rsidR="00B50050" w:rsidRDefault="00B50050" w:rsidP="0088127C">
            <w:pPr>
              <w:pStyle w:val="OtherTableBody"/>
            </w:pPr>
            <w:r>
              <w:t>10</w:t>
            </w:r>
          </w:p>
        </w:tc>
        <w:tc>
          <w:tcPr>
            <w:tcW w:w="600" w:type="dxa"/>
          </w:tcPr>
          <w:p w14:paraId="12E9039A" w14:textId="77777777" w:rsidR="00B50050" w:rsidRDefault="00B50050" w:rsidP="0088127C">
            <w:pPr>
              <w:pStyle w:val="OtherTableBody"/>
            </w:pPr>
            <w:r>
              <w:t>..</w:t>
            </w:r>
          </w:p>
        </w:tc>
        <w:tc>
          <w:tcPr>
            <w:tcW w:w="600" w:type="dxa"/>
          </w:tcPr>
          <w:p w14:paraId="103BEA57" w14:textId="77777777" w:rsidR="00B50050" w:rsidRDefault="00B50050" w:rsidP="0088127C">
            <w:pPr>
              <w:pStyle w:val="OtherTableBody"/>
            </w:pPr>
          </w:p>
        </w:tc>
        <w:tc>
          <w:tcPr>
            <w:tcW w:w="600" w:type="dxa"/>
          </w:tcPr>
          <w:p w14:paraId="6599B257" w14:textId="77777777" w:rsidR="00B50050" w:rsidRDefault="00B50050" w:rsidP="0088127C">
            <w:pPr>
              <w:pStyle w:val="OtherTableBody"/>
            </w:pPr>
            <w:r>
              <w:t>CWE</w:t>
            </w:r>
          </w:p>
        </w:tc>
        <w:tc>
          <w:tcPr>
            <w:tcW w:w="700" w:type="dxa"/>
          </w:tcPr>
          <w:p w14:paraId="545BB049" w14:textId="77777777" w:rsidR="00B50050" w:rsidRDefault="00B50050" w:rsidP="0088127C">
            <w:pPr>
              <w:pStyle w:val="OtherTableBody"/>
            </w:pPr>
          </w:p>
        </w:tc>
        <w:tc>
          <w:tcPr>
            <w:tcW w:w="600" w:type="dxa"/>
          </w:tcPr>
          <w:p w14:paraId="5C86C3F3" w14:textId="77777777" w:rsidR="00B50050" w:rsidRDefault="00B50050" w:rsidP="0088127C">
            <w:pPr>
              <w:pStyle w:val="OtherTableBody"/>
            </w:pPr>
          </w:p>
        </w:tc>
        <w:tc>
          <w:tcPr>
            <w:tcW w:w="900" w:type="dxa"/>
          </w:tcPr>
          <w:p w14:paraId="39181C8A" w14:textId="77777777" w:rsidR="00B50050" w:rsidRDefault="00B50050" w:rsidP="0088127C">
            <w:pPr>
              <w:pStyle w:val="OtherTableBody"/>
            </w:pPr>
            <w:r>
              <w:t>12.4.1.10</w:t>
            </w:r>
          </w:p>
        </w:tc>
      </w:tr>
      <w:tr w:rsidR="00B50050" w14:paraId="1BAFF7CA" w14:textId="77777777" w:rsidTr="00195548">
        <w:tc>
          <w:tcPr>
            <w:tcW w:w="3500" w:type="dxa"/>
          </w:tcPr>
          <w:p w14:paraId="7662D959" w14:textId="77777777" w:rsidR="00B50050" w:rsidRDefault="00B50050" w:rsidP="0088127C">
            <w:pPr>
              <w:pStyle w:val="OtherTableBody"/>
            </w:pPr>
            <w:r>
              <w:t>Goal Review Interval</w:t>
            </w:r>
          </w:p>
        </w:tc>
        <w:tc>
          <w:tcPr>
            <w:tcW w:w="700" w:type="dxa"/>
          </w:tcPr>
          <w:p w14:paraId="4939270A" w14:textId="77777777" w:rsidR="00B50050" w:rsidRDefault="00B50050" w:rsidP="0088127C">
            <w:pPr>
              <w:pStyle w:val="OtherTableBody"/>
            </w:pPr>
            <w:r>
              <w:t>00831</w:t>
            </w:r>
          </w:p>
        </w:tc>
        <w:tc>
          <w:tcPr>
            <w:tcW w:w="600" w:type="dxa"/>
          </w:tcPr>
          <w:p w14:paraId="309B8047" w14:textId="77777777" w:rsidR="00B50050" w:rsidRDefault="00B50050" w:rsidP="0088127C">
            <w:pPr>
              <w:pStyle w:val="OtherTableBody"/>
            </w:pPr>
            <w:r>
              <w:t>GOL</w:t>
            </w:r>
          </w:p>
        </w:tc>
        <w:tc>
          <w:tcPr>
            <w:tcW w:w="600" w:type="dxa"/>
          </w:tcPr>
          <w:p w14:paraId="5894EEDF" w14:textId="77777777" w:rsidR="00B50050" w:rsidRDefault="00B50050" w:rsidP="0088127C">
            <w:pPr>
              <w:pStyle w:val="OtherTableBody"/>
            </w:pPr>
            <w:r>
              <w:t>15</w:t>
            </w:r>
          </w:p>
        </w:tc>
        <w:tc>
          <w:tcPr>
            <w:tcW w:w="600" w:type="dxa"/>
          </w:tcPr>
          <w:p w14:paraId="649CBB00" w14:textId="77777777" w:rsidR="00B50050" w:rsidRDefault="00B50050" w:rsidP="0088127C">
            <w:pPr>
              <w:pStyle w:val="OtherTableBody"/>
            </w:pPr>
            <w:r>
              <w:t>..</w:t>
            </w:r>
          </w:p>
        </w:tc>
        <w:tc>
          <w:tcPr>
            <w:tcW w:w="600" w:type="dxa"/>
          </w:tcPr>
          <w:p w14:paraId="6BBECE9B" w14:textId="77777777" w:rsidR="00B50050" w:rsidRDefault="00B50050" w:rsidP="0088127C">
            <w:pPr>
              <w:pStyle w:val="OtherTableBody"/>
            </w:pPr>
          </w:p>
        </w:tc>
        <w:tc>
          <w:tcPr>
            <w:tcW w:w="600" w:type="dxa"/>
          </w:tcPr>
          <w:p w14:paraId="120907D3" w14:textId="77777777" w:rsidR="00B50050" w:rsidRDefault="00B50050" w:rsidP="0088127C">
            <w:pPr>
              <w:pStyle w:val="OtherTableBody"/>
            </w:pPr>
            <w:r>
              <w:t>-</w:t>
            </w:r>
          </w:p>
        </w:tc>
        <w:tc>
          <w:tcPr>
            <w:tcW w:w="700" w:type="dxa"/>
          </w:tcPr>
          <w:p w14:paraId="7F7DD256" w14:textId="77777777" w:rsidR="00B50050" w:rsidRDefault="00B50050" w:rsidP="0088127C">
            <w:pPr>
              <w:pStyle w:val="OtherTableBody"/>
            </w:pPr>
          </w:p>
        </w:tc>
        <w:tc>
          <w:tcPr>
            <w:tcW w:w="600" w:type="dxa"/>
          </w:tcPr>
          <w:p w14:paraId="18FB1F49" w14:textId="77777777" w:rsidR="00B50050" w:rsidRDefault="00B50050" w:rsidP="0088127C">
            <w:pPr>
              <w:pStyle w:val="OtherTableBody"/>
            </w:pPr>
          </w:p>
        </w:tc>
        <w:tc>
          <w:tcPr>
            <w:tcW w:w="900" w:type="dxa"/>
          </w:tcPr>
          <w:p w14:paraId="74EBF8AD" w14:textId="77777777" w:rsidR="00B50050" w:rsidRDefault="00B50050" w:rsidP="0088127C">
            <w:pPr>
              <w:pStyle w:val="OtherTableBody"/>
            </w:pPr>
            <w:r>
              <w:t>12.4.1.15</w:t>
            </w:r>
          </w:p>
        </w:tc>
      </w:tr>
      <w:tr w:rsidR="00B50050" w14:paraId="677E7CB1" w14:textId="77777777" w:rsidTr="00195548">
        <w:tc>
          <w:tcPr>
            <w:tcW w:w="3500" w:type="dxa"/>
          </w:tcPr>
          <w:p w14:paraId="48C1CC6F" w14:textId="77777777" w:rsidR="00B50050" w:rsidRDefault="00B50050" w:rsidP="0088127C">
            <w:pPr>
              <w:pStyle w:val="OtherTableBody"/>
            </w:pPr>
            <w:r>
              <w:t>Goal Target Name</w:t>
            </w:r>
          </w:p>
        </w:tc>
        <w:tc>
          <w:tcPr>
            <w:tcW w:w="700" w:type="dxa"/>
          </w:tcPr>
          <w:p w14:paraId="4DCCA62D" w14:textId="77777777" w:rsidR="00B50050" w:rsidRDefault="00B50050" w:rsidP="0088127C">
            <w:pPr>
              <w:pStyle w:val="OtherTableBody"/>
            </w:pPr>
            <w:r>
              <w:t>00837</w:t>
            </w:r>
          </w:p>
        </w:tc>
        <w:tc>
          <w:tcPr>
            <w:tcW w:w="600" w:type="dxa"/>
          </w:tcPr>
          <w:p w14:paraId="3F0FDCBF" w14:textId="77777777" w:rsidR="00B50050" w:rsidRDefault="00B50050" w:rsidP="0088127C">
            <w:pPr>
              <w:pStyle w:val="OtherTableBody"/>
            </w:pPr>
            <w:r>
              <w:t>GOL</w:t>
            </w:r>
          </w:p>
        </w:tc>
        <w:tc>
          <w:tcPr>
            <w:tcW w:w="600" w:type="dxa"/>
          </w:tcPr>
          <w:p w14:paraId="5E946167" w14:textId="77777777" w:rsidR="00B50050" w:rsidRDefault="00B50050" w:rsidP="0088127C">
            <w:pPr>
              <w:pStyle w:val="OtherTableBody"/>
            </w:pPr>
            <w:r>
              <w:t>21</w:t>
            </w:r>
          </w:p>
        </w:tc>
        <w:tc>
          <w:tcPr>
            <w:tcW w:w="600" w:type="dxa"/>
          </w:tcPr>
          <w:p w14:paraId="7D699A56" w14:textId="77777777" w:rsidR="00B50050" w:rsidRDefault="00B50050" w:rsidP="0088127C">
            <w:pPr>
              <w:pStyle w:val="OtherTableBody"/>
            </w:pPr>
            <w:r>
              <w:t>..</w:t>
            </w:r>
          </w:p>
        </w:tc>
        <w:tc>
          <w:tcPr>
            <w:tcW w:w="600" w:type="dxa"/>
          </w:tcPr>
          <w:p w14:paraId="5752C0FD" w14:textId="77777777" w:rsidR="00B50050" w:rsidRDefault="00B50050" w:rsidP="0088127C">
            <w:pPr>
              <w:pStyle w:val="OtherTableBody"/>
            </w:pPr>
          </w:p>
        </w:tc>
        <w:tc>
          <w:tcPr>
            <w:tcW w:w="600" w:type="dxa"/>
          </w:tcPr>
          <w:p w14:paraId="1CC28B8B" w14:textId="77777777" w:rsidR="00B50050" w:rsidRDefault="00B50050" w:rsidP="0088127C">
            <w:pPr>
              <w:pStyle w:val="OtherTableBody"/>
            </w:pPr>
            <w:r>
              <w:t>XPN</w:t>
            </w:r>
          </w:p>
        </w:tc>
        <w:tc>
          <w:tcPr>
            <w:tcW w:w="700" w:type="dxa"/>
          </w:tcPr>
          <w:p w14:paraId="6E7020F8" w14:textId="77777777" w:rsidR="00B50050" w:rsidRDefault="00B50050" w:rsidP="0088127C">
            <w:pPr>
              <w:pStyle w:val="OtherTableBody"/>
            </w:pPr>
            <w:r>
              <w:t>Y</w:t>
            </w:r>
          </w:p>
        </w:tc>
        <w:tc>
          <w:tcPr>
            <w:tcW w:w="600" w:type="dxa"/>
          </w:tcPr>
          <w:p w14:paraId="5EADC340" w14:textId="77777777" w:rsidR="00B50050" w:rsidRDefault="00B50050" w:rsidP="0088127C">
            <w:pPr>
              <w:pStyle w:val="OtherTableBody"/>
            </w:pPr>
          </w:p>
        </w:tc>
        <w:tc>
          <w:tcPr>
            <w:tcW w:w="900" w:type="dxa"/>
          </w:tcPr>
          <w:p w14:paraId="4B286383" w14:textId="77777777" w:rsidR="00B50050" w:rsidRDefault="00B50050" w:rsidP="0088127C">
            <w:pPr>
              <w:pStyle w:val="OtherTableBody"/>
            </w:pPr>
            <w:r>
              <w:t>12.4.1.21</w:t>
            </w:r>
          </w:p>
        </w:tc>
      </w:tr>
      <w:tr w:rsidR="00B50050" w14:paraId="713A2E11" w14:textId="77777777" w:rsidTr="00195548">
        <w:tc>
          <w:tcPr>
            <w:tcW w:w="3500" w:type="dxa"/>
          </w:tcPr>
          <w:p w14:paraId="7A8285E9" w14:textId="77777777" w:rsidR="00B50050" w:rsidRDefault="00B50050" w:rsidP="0088127C">
            <w:pPr>
              <w:pStyle w:val="OtherTableBody"/>
            </w:pPr>
            <w:r>
              <w:t>Goal Target Type</w:t>
            </w:r>
          </w:p>
        </w:tc>
        <w:tc>
          <w:tcPr>
            <w:tcW w:w="700" w:type="dxa"/>
          </w:tcPr>
          <w:p w14:paraId="7C584642" w14:textId="77777777" w:rsidR="00B50050" w:rsidRDefault="00B50050" w:rsidP="0088127C">
            <w:pPr>
              <w:pStyle w:val="OtherTableBody"/>
            </w:pPr>
            <w:r>
              <w:t>00836</w:t>
            </w:r>
          </w:p>
        </w:tc>
        <w:tc>
          <w:tcPr>
            <w:tcW w:w="600" w:type="dxa"/>
          </w:tcPr>
          <w:p w14:paraId="618C53AD" w14:textId="77777777" w:rsidR="00B50050" w:rsidRDefault="00B50050" w:rsidP="0088127C">
            <w:pPr>
              <w:pStyle w:val="OtherTableBody"/>
            </w:pPr>
            <w:r>
              <w:t>GOL</w:t>
            </w:r>
          </w:p>
        </w:tc>
        <w:tc>
          <w:tcPr>
            <w:tcW w:w="600" w:type="dxa"/>
          </w:tcPr>
          <w:p w14:paraId="5F72FDDF" w14:textId="77777777" w:rsidR="00B50050" w:rsidRDefault="00B50050" w:rsidP="0088127C">
            <w:pPr>
              <w:pStyle w:val="OtherTableBody"/>
            </w:pPr>
            <w:r>
              <w:t>20</w:t>
            </w:r>
          </w:p>
        </w:tc>
        <w:tc>
          <w:tcPr>
            <w:tcW w:w="600" w:type="dxa"/>
          </w:tcPr>
          <w:p w14:paraId="59822EAC" w14:textId="77777777" w:rsidR="00B50050" w:rsidRDefault="00B50050" w:rsidP="0088127C">
            <w:pPr>
              <w:pStyle w:val="OtherTableBody"/>
            </w:pPr>
            <w:r>
              <w:t>..</w:t>
            </w:r>
          </w:p>
        </w:tc>
        <w:tc>
          <w:tcPr>
            <w:tcW w:w="600" w:type="dxa"/>
          </w:tcPr>
          <w:p w14:paraId="72457471" w14:textId="77777777" w:rsidR="00B50050" w:rsidRDefault="00B50050" w:rsidP="0088127C">
            <w:pPr>
              <w:pStyle w:val="OtherTableBody"/>
            </w:pPr>
          </w:p>
        </w:tc>
        <w:tc>
          <w:tcPr>
            <w:tcW w:w="600" w:type="dxa"/>
          </w:tcPr>
          <w:p w14:paraId="6D910BD5" w14:textId="77777777" w:rsidR="00B50050" w:rsidRDefault="00B50050" w:rsidP="0088127C">
            <w:pPr>
              <w:pStyle w:val="OtherTableBody"/>
            </w:pPr>
            <w:r>
              <w:t>CWE</w:t>
            </w:r>
          </w:p>
        </w:tc>
        <w:tc>
          <w:tcPr>
            <w:tcW w:w="700" w:type="dxa"/>
          </w:tcPr>
          <w:p w14:paraId="707FE316" w14:textId="77777777" w:rsidR="00B50050" w:rsidRDefault="00B50050" w:rsidP="0088127C">
            <w:pPr>
              <w:pStyle w:val="OtherTableBody"/>
            </w:pPr>
            <w:r>
              <w:t>Y</w:t>
            </w:r>
          </w:p>
        </w:tc>
        <w:tc>
          <w:tcPr>
            <w:tcW w:w="600" w:type="dxa"/>
          </w:tcPr>
          <w:p w14:paraId="7537B4CE" w14:textId="77777777" w:rsidR="00B50050" w:rsidRDefault="00B50050" w:rsidP="0088127C">
            <w:pPr>
              <w:pStyle w:val="OtherTableBody"/>
            </w:pPr>
          </w:p>
        </w:tc>
        <w:tc>
          <w:tcPr>
            <w:tcW w:w="900" w:type="dxa"/>
          </w:tcPr>
          <w:p w14:paraId="75203FBD" w14:textId="77777777" w:rsidR="00B50050" w:rsidRDefault="00B50050" w:rsidP="0088127C">
            <w:pPr>
              <w:pStyle w:val="OtherTableBody"/>
            </w:pPr>
            <w:r>
              <w:t>12.4.1.20</w:t>
            </w:r>
          </w:p>
        </w:tc>
      </w:tr>
      <w:tr w:rsidR="00B50050" w14:paraId="24D4F02F" w14:textId="77777777" w:rsidTr="00195548">
        <w:tc>
          <w:tcPr>
            <w:tcW w:w="3500" w:type="dxa"/>
          </w:tcPr>
          <w:p w14:paraId="60063E7B" w14:textId="77777777" w:rsidR="00B50050" w:rsidRDefault="00B50050" w:rsidP="0088127C">
            <w:pPr>
              <w:pStyle w:val="OtherTableBody"/>
            </w:pPr>
            <w:r>
              <w:t>Government Reimbursement Billing Eligibility</w:t>
            </w:r>
          </w:p>
        </w:tc>
        <w:tc>
          <w:tcPr>
            <w:tcW w:w="700" w:type="dxa"/>
          </w:tcPr>
          <w:p w14:paraId="6A97DBB5" w14:textId="77777777" w:rsidR="00B50050" w:rsidRDefault="00B50050" w:rsidP="0088127C">
            <w:pPr>
              <w:pStyle w:val="OtherTableBody"/>
            </w:pPr>
            <w:r>
              <w:t>01388</w:t>
            </w:r>
          </w:p>
        </w:tc>
        <w:tc>
          <w:tcPr>
            <w:tcW w:w="600" w:type="dxa"/>
          </w:tcPr>
          <w:p w14:paraId="5ED4A597" w14:textId="77777777" w:rsidR="00B50050" w:rsidRDefault="00B50050" w:rsidP="0088127C">
            <w:pPr>
              <w:pStyle w:val="OtherTableBody"/>
            </w:pPr>
            <w:r>
              <w:t>PRA</w:t>
            </w:r>
          </w:p>
        </w:tc>
        <w:tc>
          <w:tcPr>
            <w:tcW w:w="600" w:type="dxa"/>
          </w:tcPr>
          <w:p w14:paraId="1EE16ED8" w14:textId="77777777" w:rsidR="00B50050" w:rsidRDefault="00B50050" w:rsidP="0088127C">
            <w:pPr>
              <w:pStyle w:val="OtherTableBody"/>
            </w:pPr>
            <w:r>
              <w:t>11</w:t>
            </w:r>
          </w:p>
        </w:tc>
        <w:tc>
          <w:tcPr>
            <w:tcW w:w="600" w:type="dxa"/>
          </w:tcPr>
          <w:p w14:paraId="496617E7" w14:textId="77777777" w:rsidR="00B50050" w:rsidRDefault="00B50050" w:rsidP="0088127C">
            <w:pPr>
              <w:pStyle w:val="OtherTableBody"/>
            </w:pPr>
            <w:r>
              <w:t>..</w:t>
            </w:r>
          </w:p>
        </w:tc>
        <w:tc>
          <w:tcPr>
            <w:tcW w:w="600" w:type="dxa"/>
          </w:tcPr>
          <w:p w14:paraId="6CAFE509" w14:textId="77777777" w:rsidR="00B50050" w:rsidRDefault="00B50050" w:rsidP="0088127C">
            <w:pPr>
              <w:pStyle w:val="OtherTableBody"/>
            </w:pPr>
          </w:p>
        </w:tc>
        <w:tc>
          <w:tcPr>
            <w:tcW w:w="600" w:type="dxa"/>
          </w:tcPr>
          <w:p w14:paraId="32F28E98" w14:textId="77777777" w:rsidR="00B50050" w:rsidRDefault="00B50050" w:rsidP="0088127C">
            <w:pPr>
              <w:pStyle w:val="OtherTableBody"/>
            </w:pPr>
            <w:r>
              <w:t>CWE</w:t>
            </w:r>
          </w:p>
        </w:tc>
        <w:tc>
          <w:tcPr>
            <w:tcW w:w="700" w:type="dxa"/>
          </w:tcPr>
          <w:p w14:paraId="1E552EAB" w14:textId="77777777" w:rsidR="00B50050" w:rsidRDefault="00B50050" w:rsidP="0088127C">
            <w:pPr>
              <w:pStyle w:val="OtherTableBody"/>
            </w:pPr>
            <w:r>
              <w:t>Y</w:t>
            </w:r>
          </w:p>
        </w:tc>
        <w:tc>
          <w:tcPr>
            <w:tcW w:w="600" w:type="dxa"/>
          </w:tcPr>
          <w:p w14:paraId="44EC1A9B" w14:textId="77777777" w:rsidR="00B50050" w:rsidRDefault="00B50050" w:rsidP="0088127C">
            <w:pPr>
              <w:pStyle w:val="OtherTableBody"/>
            </w:pPr>
            <w:r>
              <w:t>0401</w:t>
            </w:r>
          </w:p>
        </w:tc>
        <w:tc>
          <w:tcPr>
            <w:tcW w:w="900" w:type="dxa"/>
          </w:tcPr>
          <w:p w14:paraId="30C586E6" w14:textId="77777777" w:rsidR="00B50050" w:rsidRDefault="00B50050" w:rsidP="0088127C">
            <w:pPr>
              <w:pStyle w:val="OtherTableBody"/>
            </w:pPr>
            <w:r>
              <w:t>15.4.6.11</w:t>
            </w:r>
          </w:p>
        </w:tc>
      </w:tr>
      <w:tr w:rsidR="00B50050" w14:paraId="7FC9C78B" w14:textId="77777777" w:rsidTr="00195548">
        <w:tc>
          <w:tcPr>
            <w:tcW w:w="3500" w:type="dxa"/>
          </w:tcPr>
          <w:p w14:paraId="180F119F" w14:textId="77777777" w:rsidR="00B50050" w:rsidRDefault="00B50050" w:rsidP="0088127C">
            <w:pPr>
              <w:pStyle w:val="OtherTableBody"/>
            </w:pPr>
            <w:r>
              <w:t>Granting Authority</w:t>
            </w:r>
          </w:p>
        </w:tc>
        <w:tc>
          <w:tcPr>
            <w:tcW w:w="700" w:type="dxa"/>
          </w:tcPr>
          <w:p w14:paraId="1523AC5F" w14:textId="77777777" w:rsidR="00B50050" w:rsidRDefault="00B50050" w:rsidP="0088127C">
            <w:pPr>
              <w:pStyle w:val="OtherTableBody"/>
            </w:pPr>
            <w:r>
              <w:t>01859</w:t>
            </w:r>
          </w:p>
        </w:tc>
        <w:tc>
          <w:tcPr>
            <w:tcW w:w="600" w:type="dxa"/>
          </w:tcPr>
          <w:p w14:paraId="1498876A" w14:textId="77777777" w:rsidR="00B50050" w:rsidRDefault="00B50050" w:rsidP="0088127C">
            <w:pPr>
              <w:pStyle w:val="OtherTableBody"/>
            </w:pPr>
            <w:r>
              <w:t>CER</w:t>
            </w:r>
          </w:p>
        </w:tc>
        <w:tc>
          <w:tcPr>
            <w:tcW w:w="600" w:type="dxa"/>
          </w:tcPr>
          <w:p w14:paraId="3A8FAB40" w14:textId="77777777" w:rsidR="00B50050" w:rsidRDefault="00B50050" w:rsidP="0088127C">
            <w:pPr>
              <w:pStyle w:val="OtherTableBody"/>
            </w:pPr>
            <w:r>
              <w:t>4</w:t>
            </w:r>
          </w:p>
        </w:tc>
        <w:tc>
          <w:tcPr>
            <w:tcW w:w="600" w:type="dxa"/>
          </w:tcPr>
          <w:p w14:paraId="34A98381" w14:textId="77777777" w:rsidR="00B50050" w:rsidRDefault="00B50050" w:rsidP="0088127C">
            <w:pPr>
              <w:pStyle w:val="OtherTableBody"/>
            </w:pPr>
            <w:r>
              <w:t>..</w:t>
            </w:r>
          </w:p>
        </w:tc>
        <w:tc>
          <w:tcPr>
            <w:tcW w:w="600" w:type="dxa"/>
          </w:tcPr>
          <w:p w14:paraId="6626A9C1" w14:textId="77777777" w:rsidR="00B50050" w:rsidRDefault="00B50050" w:rsidP="0088127C">
            <w:pPr>
              <w:pStyle w:val="OtherTableBody"/>
            </w:pPr>
          </w:p>
        </w:tc>
        <w:tc>
          <w:tcPr>
            <w:tcW w:w="600" w:type="dxa"/>
          </w:tcPr>
          <w:p w14:paraId="744B2C4C" w14:textId="77777777" w:rsidR="00B50050" w:rsidRDefault="00B50050" w:rsidP="0088127C">
            <w:pPr>
              <w:pStyle w:val="OtherTableBody"/>
            </w:pPr>
            <w:r>
              <w:t>XON</w:t>
            </w:r>
          </w:p>
        </w:tc>
        <w:tc>
          <w:tcPr>
            <w:tcW w:w="700" w:type="dxa"/>
          </w:tcPr>
          <w:p w14:paraId="02EF61FD" w14:textId="77777777" w:rsidR="00B50050" w:rsidRDefault="00B50050" w:rsidP="0088127C">
            <w:pPr>
              <w:pStyle w:val="OtherTableBody"/>
            </w:pPr>
          </w:p>
        </w:tc>
        <w:tc>
          <w:tcPr>
            <w:tcW w:w="600" w:type="dxa"/>
          </w:tcPr>
          <w:p w14:paraId="348EDC7C" w14:textId="77777777" w:rsidR="00B50050" w:rsidRDefault="00B50050" w:rsidP="0088127C">
            <w:pPr>
              <w:pStyle w:val="OtherTableBody"/>
            </w:pPr>
          </w:p>
        </w:tc>
        <w:tc>
          <w:tcPr>
            <w:tcW w:w="900" w:type="dxa"/>
          </w:tcPr>
          <w:p w14:paraId="67AD5604" w14:textId="77777777" w:rsidR="00B50050" w:rsidRDefault="00B50050" w:rsidP="0088127C">
            <w:pPr>
              <w:pStyle w:val="OtherTableBody"/>
            </w:pPr>
            <w:r>
              <w:t>15.4.2.4</w:t>
            </w:r>
          </w:p>
        </w:tc>
      </w:tr>
      <w:tr w:rsidR="00B50050" w14:paraId="76219DB1" w14:textId="77777777" w:rsidTr="00195548">
        <w:tc>
          <w:tcPr>
            <w:tcW w:w="3500" w:type="dxa"/>
          </w:tcPr>
          <w:p w14:paraId="7AF91581" w14:textId="77777777" w:rsidR="00B50050" w:rsidRDefault="00B50050" w:rsidP="0088127C">
            <w:pPr>
              <w:pStyle w:val="OtherTableBody"/>
            </w:pPr>
            <w:r>
              <w:t>Granting Country</w:t>
            </w:r>
          </w:p>
        </w:tc>
        <w:tc>
          <w:tcPr>
            <w:tcW w:w="700" w:type="dxa"/>
          </w:tcPr>
          <w:p w14:paraId="40BAF95D" w14:textId="77777777" w:rsidR="00B50050" w:rsidRDefault="00B50050" w:rsidP="0088127C">
            <w:pPr>
              <w:pStyle w:val="OtherTableBody"/>
            </w:pPr>
            <w:r>
              <w:t>01862</w:t>
            </w:r>
          </w:p>
        </w:tc>
        <w:tc>
          <w:tcPr>
            <w:tcW w:w="600" w:type="dxa"/>
          </w:tcPr>
          <w:p w14:paraId="5FFD363B" w14:textId="77777777" w:rsidR="00B50050" w:rsidRDefault="00B50050" w:rsidP="0088127C">
            <w:pPr>
              <w:pStyle w:val="OtherTableBody"/>
            </w:pPr>
            <w:r>
              <w:t>CER</w:t>
            </w:r>
          </w:p>
        </w:tc>
        <w:tc>
          <w:tcPr>
            <w:tcW w:w="600" w:type="dxa"/>
          </w:tcPr>
          <w:p w14:paraId="10166049" w14:textId="77777777" w:rsidR="00B50050" w:rsidRDefault="00B50050" w:rsidP="0088127C">
            <w:pPr>
              <w:pStyle w:val="OtherTableBody"/>
            </w:pPr>
            <w:r>
              <w:t>7</w:t>
            </w:r>
          </w:p>
        </w:tc>
        <w:tc>
          <w:tcPr>
            <w:tcW w:w="600" w:type="dxa"/>
          </w:tcPr>
          <w:p w14:paraId="457884BF" w14:textId="77777777" w:rsidR="00B50050" w:rsidRDefault="00B50050" w:rsidP="0088127C">
            <w:pPr>
              <w:pStyle w:val="OtherTableBody"/>
            </w:pPr>
            <w:r>
              <w:t>3..3</w:t>
            </w:r>
          </w:p>
        </w:tc>
        <w:tc>
          <w:tcPr>
            <w:tcW w:w="600" w:type="dxa"/>
          </w:tcPr>
          <w:p w14:paraId="3B895E04" w14:textId="77777777" w:rsidR="00B50050" w:rsidRDefault="00B50050" w:rsidP="0088127C">
            <w:pPr>
              <w:pStyle w:val="OtherTableBody"/>
            </w:pPr>
          </w:p>
        </w:tc>
        <w:tc>
          <w:tcPr>
            <w:tcW w:w="600" w:type="dxa"/>
          </w:tcPr>
          <w:p w14:paraId="1FE895FF" w14:textId="77777777" w:rsidR="00B50050" w:rsidRDefault="00B50050" w:rsidP="0088127C">
            <w:pPr>
              <w:pStyle w:val="OtherTableBody"/>
            </w:pPr>
            <w:r>
              <w:t>ID</w:t>
            </w:r>
          </w:p>
        </w:tc>
        <w:tc>
          <w:tcPr>
            <w:tcW w:w="700" w:type="dxa"/>
          </w:tcPr>
          <w:p w14:paraId="38CF299C" w14:textId="77777777" w:rsidR="00B50050" w:rsidRDefault="00B50050" w:rsidP="0088127C">
            <w:pPr>
              <w:pStyle w:val="OtherTableBody"/>
            </w:pPr>
          </w:p>
        </w:tc>
        <w:tc>
          <w:tcPr>
            <w:tcW w:w="600" w:type="dxa"/>
          </w:tcPr>
          <w:p w14:paraId="7E7C1491" w14:textId="77777777" w:rsidR="00B50050" w:rsidRDefault="00B50050" w:rsidP="0088127C">
            <w:pPr>
              <w:pStyle w:val="OtherTableBody"/>
            </w:pPr>
            <w:r>
              <w:t>0399</w:t>
            </w:r>
          </w:p>
        </w:tc>
        <w:tc>
          <w:tcPr>
            <w:tcW w:w="900" w:type="dxa"/>
          </w:tcPr>
          <w:p w14:paraId="792E0924" w14:textId="77777777" w:rsidR="00B50050" w:rsidRDefault="00B50050" w:rsidP="0088127C">
            <w:pPr>
              <w:pStyle w:val="OtherTableBody"/>
            </w:pPr>
            <w:r>
              <w:t>15.4.2.7</w:t>
            </w:r>
          </w:p>
        </w:tc>
      </w:tr>
      <w:tr w:rsidR="00B50050" w14:paraId="5C48A9FA" w14:textId="77777777" w:rsidTr="00195548">
        <w:tc>
          <w:tcPr>
            <w:tcW w:w="3500" w:type="dxa"/>
          </w:tcPr>
          <w:p w14:paraId="02AB73A2" w14:textId="77777777" w:rsidR="00B50050" w:rsidRDefault="00B50050" w:rsidP="0088127C">
            <w:pPr>
              <w:pStyle w:val="OtherTableBody"/>
            </w:pPr>
            <w:r>
              <w:t>Granting County/Parish</w:t>
            </w:r>
          </w:p>
        </w:tc>
        <w:tc>
          <w:tcPr>
            <w:tcW w:w="700" w:type="dxa"/>
          </w:tcPr>
          <w:p w14:paraId="067FC9B9" w14:textId="77777777" w:rsidR="00B50050" w:rsidRDefault="00B50050" w:rsidP="0088127C">
            <w:pPr>
              <w:pStyle w:val="OtherTableBody"/>
            </w:pPr>
            <w:r>
              <w:t>01864</w:t>
            </w:r>
          </w:p>
        </w:tc>
        <w:tc>
          <w:tcPr>
            <w:tcW w:w="600" w:type="dxa"/>
          </w:tcPr>
          <w:p w14:paraId="6F6A76B4" w14:textId="77777777" w:rsidR="00B50050" w:rsidRDefault="00B50050" w:rsidP="0088127C">
            <w:pPr>
              <w:pStyle w:val="OtherTableBody"/>
            </w:pPr>
            <w:r>
              <w:t>CER</w:t>
            </w:r>
          </w:p>
        </w:tc>
        <w:tc>
          <w:tcPr>
            <w:tcW w:w="600" w:type="dxa"/>
          </w:tcPr>
          <w:p w14:paraId="6258C693" w14:textId="77777777" w:rsidR="00B50050" w:rsidRDefault="00B50050" w:rsidP="0088127C">
            <w:pPr>
              <w:pStyle w:val="OtherTableBody"/>
            </w:pPr>
            <w:r>
              <w:t>9</w:t>
            </w:r>
          </w:p>
        </w:tc>
        <w:tc>
          <w:tcPr>
            <w:tcW w:w="600" w:type="dxa"/>
          </w:tcPr>
          <w:p w14:paraId="02C6D564" w14:textId="77777777" w:rsidR="00B50050" w:rsidRDefault="00B50050" w:rsidP="0088127C">
            <w:pPr>
              <w:pStyle w:val="OtherTableBody"/>
            </w:pPr>
            <w:r>
              <w:t>..</w:t>
            </w:r>
          </w:p>
        </w:tc>
        <w:tc>
          <w:tcPr>
            <w:tcW w:w="600" w:type="dxa"/>
          </w:tcPr>
          <w:p w14:paraId="20F50498" w14:textId="77777777" w:rsidR="00B50050" w:rsidRDefault="00B50050" w:rsidP="0088127C">
            <w:pPr>
              <w:pStyle w:val="OtherTableBody"/>
            </w:pPr>
          </w:p>
        </w:tc>
        <w:tc>
          <w:tcPr>
            <w:tcW w:w="600" w:type="dxa"/>
          </w:tcPr>
          <w:p w14:paraId="72BDF596" w14:textId="77777777" w:rsidR="00B50050" w:rsidRDefault="00B50050" w:rsidP="0088127C">
            <w:pPr>
              <w:pStyle w:val="OtherTableBody"/>
            </w:pPr>
            <w:r>
              <w:t>CWE</w:t>
            </w:r>
          </w:p>
        </w:tc>
        <w:tc>
          <w:tcPr>
            <w:tcW w:w="700" w:type="dxa"/>
          </w:tcPr>
          <w:p w14:paraId="7C837F70" w14:textId="77777777" w:rsidR="00B50050" w:rsidRDefault="00B50050" w:rsidP="0088127C">
            <w:pPr>
              <w:pStyle w:val="OtherTableBody"/>
            </w:pPr>
          </w:p>
        </w:tc>
        <w:tc>
          <w:tcPr>
            <w:tcW w:w="600" w:type="dxa"/>
          </w:tcPr>
          <w:p w14:paraId="5BBCE6F1" w14:textId="77777777" w:rsidR="00B50050" w:rsidRDefault="00B50050" w:rsidP="0088127C">
            <w:pPr>
              <w:pStyle w:val="OtherTableBody"/>
            </w:pPr>
            <w:r>
              <w:t>0289</w:t>
            </w:r>
          </w:p>
        </w:tc>
        <w:tc>
          <w:tcPr>
            <w:tcW w:w="900" w:type="dxa"/>
          </w:tcPr>
          <w:p w14:paraId="78F4A41B" w14:textId="77777777" w:rsidR="00B50050" w:rsidRDefault="00B50050" w:rsidP="0088127C">
            <w:pPr>
              <w:pStyle w:val="OtherTableBody"/>
            </w:pPr>
            <w:r>
              <w:t>15.4.2.9</w:t>
            </w:r>
          </w:p>
        </w:tc>
      </w:tr>
      <w:tr w:rsidR="00B50050" w14:paraId="2B72BEE4" w14:textId="77777777" w:rsidTr="00195548">
        <w:tc>
          <w:tcPr>
            <w:tcW w:w="3500" w:type="dxa"/>
          </w:tcPr>
          <w:p w14:paraId="6AADB38F" w14:textId="77777777" w:rsidR="00B50050" w:rsidRDefault="00B50050" w:rsidP="0088127C">
            <w:pPr>
              <w:pStyle w:val="OtherTableBody"/>
            </w:pPr>
            <w:r>
              <w:t>Granting Date</w:t>
            </w:r>
          </w:p>
        </w:tc>
        <w:tc>
          <w:tcPr>
            <w:tcW w:w="700" w:type="dxa"/>
          </w:tcPr>
          <w:p w14:paraId="24CE69B1" w14:textId="77777777" w:rsidR="00B50050" w:rsidRDefault="00B50050" w:rsidP="0088127C">
            <w:pPr>
              <w:pStyle w:val="OtherTableBody"/>
            </w:pPr>
            <w:r>
              <w:t>01876</w:t>
            </w:r>
          </w:p>
        </w:tc>
        <w:tc>
          <w:tcPr>
            <w:tcW w:w="600" w:type="dxa"/>
          </w:tcPr>
          <w:p w14:paraId="1DB95EA1" w14:textId="77777777" w:rsidR="00B50050" w:rsidRDefault="00B50050" w:rsidP="0088127C">
            <w:pPr>
              <w:pStyle w:val="OtherTableBody"/>
            </w:pPr>
            <w:r>
              <w:t>CER</w:t>
            </w:r>
          </w:p>
        </w:tc>
        <w:tc>
          <w:tcPr>
            <w:tcW w:w="600" w:type="dxa"/>
          </w:tcPr>
          <w:p w14:paraId="6B700A39" w14:textId="77777777" w:rsidR="00B50050" w:rsidRDefault="00B50050" w:rsidP="0088127C">
            <w:pPr>
              <w:pStyle w:val="OtherTableBody"/>
            </w:pPr>
            <w:r>
              <w:t>23</w:t>
            </w:r>
          </w:p>
        </w:tc>
        <w:tc>
          <w:tcPr>
            <w:tcW w:w="600" w:type="dxa"/>
          </w:tcPr>
          <w:p w14:paraId="44450E57" w14:textId="77777777" w:rsidR="00B50050" w:rsidRDefault="00B50050" w:rsidP="0088127C">
            <w:pPr>
              <w:pStyle w:val="OtherTableBody"/>
            </w:pPr>
            <w:r>
              <w:t>..</w:t>
            </w:r>
          </w:p>
        </w:tc>
        <w:tc>
          <w:tcPr>
            <w:tcW w:w="600" w:type="dxa"/>
          </w:tcPr>
          <w:p w14:paraId="2843ED28" w14:textId="77777777" w:rsidR="00B50050" w:rsidRDefault="00B50050" w:rsidP="0088127C">
            <w:pPr>
              <w:pStyle w:val="OtherTableBody"/>
            </w:pPr>
          </w:p>
        </w:tc>
        <w:tc>
          <w:tcPr>
            <w:tcW w:w="600" w:type="dxa"/>
          </w:tcPr>
          <w:p w14:paraId="50EDF14B" w14:textId="77777777" w:rsidR="00B50050" w:rsidRDefault="00B50050" w:rsidP="0088127C">
            <w:pPr>
              <w:pStyle w:val="OtherTableBody"/>
            </w:pPr>
            <w:r>
              <w:t>DTM</w:t>
            </w:r>
          </w:p>
        </w:tc>
        <w:tc>
          <w:tcPr>
            <w:tcW w:w="700" w:type="dxa"/>
          </w:tcPr>
          <w:p w14:paraId="534EBB50" w14:textId="77777777" w:rsidR="00B50050" w:rsidRDefault="00B50050" w:rsidP="0088127C">
            <w:pPr>
              <w:pStyle w:val="OtherTableBody"/>
            </w:pPr>
          </w:p>
        </w:tc>
        <w:tc>
          <w:tcPr>
            <w:tcW w:w="600" w:type="dxa"/>
          </w:tcPr>
          <w:p w14:paraId="0E74C994" w14:textId="77777777" w:rsidR="00B50050" w:rsidRDefault="00B50050" w:rsidP="0088127C">
            <w:pPr>
              <w:pStyle w:val="OtherTableBody"/>
            </w:pPr>
          </w:p>
        </w:tc>
        <w:tc>
          <w:tcPr>
            <w:tcW w:w="900" w:type="dxa"/>
          </w:tcPr>
          <w:p w14:paraId="3165DA41" w14:textId="77777777" w:rsidR="00B50050" w:rsidRDefault="00B50050" w:rsidP="0088127C">
            <w:pPr>
              <w:pStyle w:val="OtherTableBody"/>
            </w:pPr>
            <w:r>
              <w:t>15.4.2.23</w:t>
            </w:r>
          </w:p>
        </w:tc>
      </w:tr>
      <w:tr w:rsidR="00B50050" w14:paraId="47599396" w14:textId="77777777" w:rsidTr="00195548">
        <w:tc>
          <w:tcPr>
            <w:tcW w:w="3500" w:type="dxa"/>
          </w:tcPr>
          <w:p w14:paraId="6C11EB0C" w14:textId="77777777" w:rsidR="00B50050" w:rsidRDefault="00B50050" w:rsidP="0088127C">
            <w:pPr>
              <w:pStyle w:val="OtherTableBody"/>
            </w:pPr>
            <w:r>
              <w:t>Granting State/Province</w:t>
            </w:r>
          </w:p>
        </w:tc>
        <w:tc>
          <w:tcPr>
            <w:tcW w:w="700" w:type="dxa"/>
          </w:tcPr>
          <w:p w14:paraId="06730A5F" w14:textId="77777777" w:rsidR="00B50050" w:rsidRDefault="00B50050" w:rsidP="0088127C">
            <w:pPr>
              <w:pStyle w:val="OtherTableBody"/>
            </w:pPr>
            <w:r>
              <w:t>01863</w:t>
            </w:r>
          </w:p>
        </w:tc>
        <w:tc>
          <w:tcPr>
            <w:tcW w:w="600" w:type="dxa"/>
          </w:tcPr>
          <w:p w14:paraId="06619E48" w14:textId="77777777" w:rsidR="00B50050" w:rsidRDefault="00B50050" w:rsidP="0088127C">
            <w:pPr>
              <w:pStyle w:val="OtherTableBody"/>
            </w:pPr>
            <w:r>
              <w:t>CER</w:t>
            </w:r>
          </w:p>
        </w:tc>
        <w:tc>
          <w:tcPr>
            <w:tcW w:w="600" w:type="dxa"/>
          </w:tcPr>
          <w:p w14:paraId="6A01D35F" w14:textId="77777777" w:rsidR="00B50050" w:rsidRDefault="00B50050" w:rsidP="0088127C">
            <w:pPr>
              <w:pStyle w:val="OtherTableBody"/>
            </w:pPr>
            <w:r>
              <w:t>8</w:t>
            </w:r>
          </w:p>
        </w:tc>
        <w:tc>
          <w:tcPr>
            <w:tcW w:w="600" w:type="dxa"/>
          </w:tcPr>
          <w:p w14:paraId="6316CB96" w14:textId="77777777" w:rsidR="00B50050" w:rsidRDefault="00B50050" w:rsidP="0088127C">
            <w:pPr>
              <w:pStyle w:val="OtherTableBody"/>
            </w:pPr>
            <w:r>
              <w:t>..</w:t>
            </w:r>
          </w:p>
        </w:tc>
        <w:tc>
          <w:tcPr>
            <w:tcW w:w="600" w:type="dxa"/>
          </w:tcPr>
          <w:p w14:paraId="7C8D1ECB" w14:textId="77777777" w:rsidR="00B50050" w:rsidRDefault="00B50050" w:rsidP="0088127C">
            <w:pPr>
              <w:pStyle w:val="OtherTableBody"/>
            </w:pPr>
          </w:p>
        </w:tc>
        <w:tc>
          <w:tcPr>
            <w:tcW w:w="600" w:type="dxa"/>
          </w:tcPr>
          <w:p w14:paraId="4CE341C3" w14:textId="77777777" w:rsidR="00B50050" w:rsidRDefault="00B50050" w:rsidP="0088127C">
            <w:pPr>
              <w:pStyle w:val="OtherTableBody"/>
            </w:pPr>
            <w:r>
              <w:t>CWE</w:t>
            </w:r>
          </w:p>
        </w:tc>
        <w:tc>
          <w:tcPr>
            <w:tcW w:w="700" w:type="dxa"/>
          </w:tcPr>
          <w:p w14:paraId="455EC4F5" w14:textId="77777777" w:rsidR="00B50050" w:rsidRDefault="00B50050" w:rsidP="0088127C">
            <w:pPr>
              <w:pStyle w:val="OtherTableBody"/>
            </w:pPr>
          </w:p>
        </w:tc>
        <w:tc>
          <w:tcPr>
            <w:tcW w:w="600" w:type="dxa"/>
          </w:tcPr>
          <w:p w14:paraId="5FB6D327" w14:textId="77777777" w:rsidR="00B50050" w:rsidRDefault="00B50050" w:rsidP="0088127C">
            <w:pPr>
              <w:pStyle w:val="OtherTableBody"/>
            </w:pPr>
            <w:r>
              <w:t>0347</w:t>
            </w:r>
          </w:p>
        </w:tc>
        <w:tc>
          <w:tcPr>
            <w:tcW w:w="900" w:type="dxa"/>
          </w:tcPr>
          <w:p w14:paraId="03CF6B71" w14:textId="77777777" w:rsidR="00B50050" w:rsidRDefault="00B50050" w:rsidP="0088127C">
            <w:pPr>
              <w:pStyle w:val="OtherTableBody"/>
            </w:pPr>
            <w:r>
              <w:t>15.4.2.8</w:t>
            </w:r>
          </w:p>
        </w:tc>
      </w:tr>
      <w:tr w:rsidR="00B50050" w14:paraId="2262EE54" w14:textId="77777777" w:rsidTr="00195548">
        <w:tc>
          <w:tcPr>
            <w:tcW w:w="3500" w:type="dxa"/>
          </w:tcPr>
          <w:p w14:paraId="527FAA8C" w14:textId="77777777" w:rsidR="00B50050" w:rsidRDefault="00B50050" w:rsidP="0088127C">
            <w:pPr>
              <w:pStyle w:val="OtherTableBody"/>
            </w:pPr>
            <w:r>
              <w:t>Group Name</w:t>
            </w:r>
          </w:p>
        </w:tc>
        <w:tc>
          <w:tcPr>
            <w:tcW w:w="700" w:type="dxa"/>
          </w:tcPr>
          <w:p w14:paraId="06BE9A86" w14:textId="77777777" w:rsidR="00B50050" w:rsidRDefault="00B50050" w:rsidP="0088127C">
            <w:pPr>
              <w:pStyle w:val="OtherTableBody"/>
            </w:pPr>
            <w:r>
              <w:t>00434</w:t>
            </w:r>
          </w:p>
        </w:tc>
        <w:tc>
          <w:tcPr>
            <w:tcW w:w="600" w:type="dxa"/>
          </w:tcPr>
          <w:p w14:paraId="593ABC1A" w14:textId="77777777" w:rsidR="00B50050" w:rsidRDefault="00B50050" w:rsidP="0088127C">
            <w:pPr>
              <w:pStyle w:val="OtherTableBody"/>
            </w:pPr>
            <w:r>
              <w:t>PM1</w:t>
            </w:r>
          </w:p>
        </w:tc>
        <w:tc>
          <w:tcPr>
            <w:tcW w:w="600" w:type="dxa"/>
          </w:tcPr>
          <w:p w14:paraId="3D4F1ED7" w14:textId="77777777" w:rsidR="00B50050" w:rsidRDefault="00B50050" w:rsidP="0088127C">
            <w:pPr>
              <w:pStyle w:val="OtherTableBody"/>
            </w:pPr>
            <w:r>
              <w:t>8</w:t>
            </w:r>
          </w:p>
        </w:tc>
        <w:tc>
          <w:tcPr>
            <w:tcW w:w="600" w:type="dxa"/>
          </w:tcPr>
          <w:p w14:paraId="1F5EFF71" w14:textId="77777777" w:rsidR="00B50050" w:rsidRDefault="00B50050" w:rsidP="0088127C">
            <w:pPr>
              <w:pStyle w:val="OtherTableBody"/>
            </w:pPr>
            <w:r>
              <w:t>..</w:t>
            </w:r>
          </w:p>
        </w:tc>
        <w:tc>
          <w:tcPr>
            <w:tcW w:w="600" w:type="dxa"/>
          </w:tcPr>
          <w:p w14:paraId="1A7A43A8" w14:textId="77777777" w:rsidR="00B50050" w:rsidRDefault="00B50050" w:rsidP="0088127C">
            <w:pPr>
              <w:pStyle w:val="OtherTableBody"/>
            </w:pPr>
          </w:p>
        </w:tc>
        <w:tc>
          <w:tcPr>
            <w:tcW w:w="600" w:type="dxa"/>
          </w:tcPr>
          <w:p w14:paraId="5F8240F2" w14:textId="77777777" w:rsidR="00B50050" w:rsidRDefault="00B50050" w:rsidP="0088127C">
            <w:pPr>
              <w:pStyle w:val="OtherTableBody"/>
            </w:pPr>
            <w:r>
              <w:t>XON</w:t>
            </w:r>
          </w:p>
        </w:tc>
        <w:tc>
          <w:tcPr>
            <w:tcW w:w="700" w:type="dxa"/>
          </w:tcPr>
          <w:p w14:paraId="2302779B" w14:textId="77777777" w:rsidR="00B50050" w:rsidRDefault="00B50050" w:rsidP="0088127C">
            <w:pPr>
              <w:pStyle w:val="OtherTableBody"/>
            </w:pPr>
            <w:r>
              <w:t>Y</w:t>
            </w:r>
          </w:p>
        </w:tc>
        <w:tc>
          <w:tcPr>
            <w:tcW w:w="600" w:type="dxa"/>
          </w:tcPr>
          <w:p w14:paraId="30B33A2B" w14:textId="77777777" w:rsidR="00B50050" w:rsidRDefault="00B50050" w:rsidP="0088127C">
            <w:pPr>
              <w:pStyle w:val="OtherTableBody"/>
            </w:pPr>
          </w:p>
        </w:tc>
        <w:tc>
          <w:tcPr>
            <w:tcW w:w="900" w:type="dxa"/>
          </w:tcPr>
          <w:p w14:paraId="66CB5AB0" w14:textId="77777777" w:rsidR="00B50050" w:rsidRDefault="00B50050" w:rsidP="0088127C">
            <w:pPr>
              <w:pStyle w:val="OtherTableBody"/>
            </w:pPr>
            <w:r>
              <w:t>8.8.17.8</w:t>
            </w:r>
          </w:p>
        </w:tc>
      </w:tr>
      <w:tr w:rsidR="00B50050" w14:paraId="1E9BF2CB" w14:textId="77777777" w:rsidTr="00195548">
        <w:tc>
          <w:tcPr>
            <w:tcW w:w="3500" w:type="dxa"/>
          </w:tcPr>
          <w:p w14:paraId="485DBE91" w14:textId="77777777" w:rsidR="00B50050" w:rsidRDefault="00B50050" w:rsidP="0088127C">
            <w:pPr>
              <w:pStyle w:val="OtherTableBody"/>
            </w:pPr>
            <w:r>
              <w:t>Group Name</w:t>
            </w:r>
          </w:p>
        </w:tc>
        <w:tc>
          <w:tcPr>
            <w:tcW w:w="700" w:type="dxa"/>
          </w:tcPr>
          <w:p w14:paraId="4F64A767" w14:textId="77777777" w:rsidR="00B50050" w:rsidRDefault="00B50050" w:rsidP="0088127C">
            <w:pPr>
              <w:pStyle w:val="OtherTableBody"/>
            </w:pPr>
            <w:r>
              <w:t>00434</w:t>
            </w:r>
          </w:p>
        </w:tc>
        <w:tc>
          <w:tcPr>
            <w:tcW w:w="600" w:type="dxa"/>
          </w:tcPr>
          <w:p w14:paraId="6376F561" w14:textId="77777777" w:rsidR="00B50050" w:rsidRDefault="00B50050" w:rsidP="0088127C">
            <w:pPr>
              <w:pStyle w:val="OtherTableBody"/>
            </w:pPr>
            <w:r>
              <w:t>IN1</w:t>
            </w:r>
          </w:p>
        </w:tc>
        <w:tc>
          <w:tcPr>
            <w:tcW w:w="600" w:type="dxa"/>
          </w:tcPr>
          <w:p w14:paraId="65B077B5" w14:textId="77777777" w:rsidR="00B50050" w:rsidRDefault="00B50050" w:rsidP="0088127C">
            <w:pPr>
              <w:pStyle w:val="OtherTableBody"/>
            </w:pPr>
            <w:r>
              <w:t>9</w:t>
            </w:r>
          </w:p>
        </w:tc>
        <w:tc>
          <w:tcPr>
            <w:tcW w:w="600" w:type="dxa"/>
          </w:tcPr>
          <w:p w14:paraId="3DED430E" w14:textId="77777777" w:rsidR="00B50050" w:rsidRDefault="00B50050" w:rsidP="0088127C">
            <w:pPr>
              <w:pStyle w:val="OtherTableBody"/>
            </w:pPr>
            <w:r>
              <w:t>..</w:t>
            </w:r>
          </w:p>
        </w:tc>
        <w:tc>
          <w:tcPr>
            <w:tcW w:w="600" w:type="dxa"/>
          </w:tcPr>
          <w:p w14:paraId="523243EE" w14:textId="77777777" w:rsidR="00B50050" w:rsidRDefault="00B50050" w:rsidP="0088127C">
            <w:pPr>
              <w:pStyle w:val="OtherTableBody"/>
            </w:pPr>
          </w:p>
        </w:tc>
        <w:tc>
          <w:tcPr>
            <w:tcW w:w="600" w:type="dxa"/>
          </w:tcPr>
          <w:p w14:paraId="6D64E51D" w14:textId="77777777" w:rsidR="00B50050" w:rsidRDefault="00B50050" w:rsidP="0088127C">
            <w:pPr>
              <w:pStyle w:val="OtherTableBody"/>
            </w:pPr>
            <w:r>
              <w:t>XON</w:t>
            </w:r>
          </w:p>
        </w:tc>
        <w:tc>
          <w:tcPr>
            <w:tcW w:w="700" w:type="dxa"/>
          </w:tcPr>
          <w:p w14:paraId="52B679B4" w14:textId="77777777" w:rsidR="00B50050" w:rsidRDefault="00B50050" w:rsidP="0088127C">
            <w:pPr>
              <w:pStyle w:val="OtherTableBody"/>
            </w:pPr>
            <w:r>
              <w:t>Y</w:t>
            </w:r>
          </w:p>
        </w:tc>
        <w:tc>
          <w:tcPr>
            <w:tcW w:w="600" w:type="dxa"/>
          </w:tcPr>
          <w:p w14:paraId="3D67C515" w14:textId="77777777" w:rsidR="00B50050" w:rsidRDefault="00B50050" w:rsidP="0088127C">
            <w:pPr>
              <w:pStyle w:val="OtherTableBody"/>
            </w:pPr>
          </w:p>
        </w:tc>
        <w:tc>
          <w:tcPr>
            <w:tcW w:w="900" w:type="dxa"/>
          </w:tcPr>
          <w:p w14:paraId="51009689" w14:textId="77777777" w:rsidR="00B50050" w:rsidRDefault="00B50050" w:rsidP="0088127C">
            <w:pPr>
              <w:pStyle w:val="OtherTableBody"/>
            </w:pPr>
            <w:r>
              <w:t>6.5.6.9</w:t>
            </w:r>
          </w:p>
        </w:tc>
      </w:tr>
      <w:tr w:rsidR="00B50050" w14:paraId="3FAA4A1E" w14:textId="77777777" w:rsidTr="00195548">
        <w:tc>
          <w:tcPr>
            <w:tcW w:w="3500" w:type="dxa"/>
          </w:tcPr>
          <w:p w14:paraId="5FBE143C" w14:textId="77777777" w:rsidR="00B50050" w:rsidRDefault="00B50050" w:rsidP="0088127C">
            <w:pPr>
              <w:pStyle w:val="OtherTableBody"/>
            </w:pPr>
            <w:r>
              <w:t>Group Number</w:t>
            </w:r>
          </w:p>
        </w:tc>
        <w:tc>
          <w:tcPr>
            <w:tcW w:w="700" w:type="dxa"/>
          </w:tcPr>
          <w:p w14:paraId="1A1B2E5F" w14:textId="77777777" w:rsidR="00B50050" w:rsidRDefault="00B50050" w:rsidP="0088127C">
            <w:pPr>
              <w:pStyle w:val="OtherTableBody"/>
            </w:pPr>
            <w:r>
              <w:t>00433</w:t>
            </w:r>
          </w:p>
        </w:tc>
        <w:tc>
          <w:tcPr>
            <w:tcW w:w="600" w:type="dxa"/>
          </w:tcPr>
          <w:p w14:paraId="1FCEAD8F" w14:textId="77777777" w:rsidR="00B50050" w:rsidRDefault="00B50050" w:rsidP="0088127C">
            <w:pPr>
              <w:pStyle w:val="OtherTableBody"/>
            </w:pPr>
            <w:r>
              <w:t>IN1</w:t>
            </w:r>
          </w:p>
        </w:tc>
        <w:tc>
          <w:tcPr>
            <w:tcW w:w="600" w:type="dxa"/>
          </w:tcPr>
          <w:p w14:paraId="56E4FF85" w14:textId="77777777" w:rsidR="00B50050" w:rsidRDefault="00B50050" w:rsidP="0088127C">
            <w:pPr>
              <w:pStyle w:val="OtherTableBody"/>
            </w:pPr>
            <w:r>
              <w:t>8</w:t>
            </w:r>
          </w:p>
        </w:tc>
        <w:tc>
          <w:tcPr>
            <w:tcW w:w="600" w:type="dxa"/>
          </w:tcPr>
          <w:p w14:paraId="2A2B707A" w14:textId="77777777" w:rsidR="00B50050" w:rsidRDefault="00B50050" w:rsidP="0088127C">
            <w:pPr>
              <w:pStyle w:val="OtherTableBody"/>
            </w:pPr>
            <w:r>
              <w:t>..</w:t>
            </w:r>
          </w:p>
        </w:tc>
        <w:tc>
          <w:tcPr>
            <w:tcW w:w="600" w:type="dxa"/>
          </w:tcPr>
          <w:p w14:paraId="5F86C605" w14:textId="77777777" w:rsidR="00B50050" w:rsidRDefault="00B50050" w:rsidP="0088127C">
            <w:pPr>
              <w:pStyle w:val="OtherTableBody"/>
            </w:pPr>
            <w:r>
              <w:t>12=</w:t>
            </w:r>
          </w:p>
        </w:tc>
        <w:tc>
          <w:tcPr>
            <w:tcW w:w="600" w:type="dxa"/>
          </w:tcPr>
          <w:p w14:paraId="50679584" w14:textId="77777777" w:rsidR="00B50050" w:rsidRDefault="00B50050" w:rsidP="0088127C">
            <w:pPr>
              <w:pStyle w:val="OtherTableBody"/>
            </w:pPr>
            <w:r>
              <w:t>ST</w:t>
            </w:r>
          </w:p>
        </w:tc>
        <w:tc>
          <w:tcPr>
            <w:tcW w:w="700" w:type="dxa"/>
          </w:tcPr>
          <w:p w14:paraId="30DFD1C7" w14:textId="77777777" w:rsidR="00B50050" w:rsidRDefault="00B50050" w:rsidP="0088127C">
            <w:pPr>
              <w:pStyle w:val="OtherTableBody"/>
            </w:pPr>
          </w:p>
        </w:tc>
        <w:tc>
          <w:tcPr>
            <w:tcW w:w="600" w:type="dxa"/>
          </w:tcPr>
          <w:p w14:paraId="157F9D8E" w14:textId="77777777" w:rsidR="00B50050" w:rsidRDefault="00B50050" w:rsidP="0088127C">
            <w:pPr>
              <w:pStyle w:val="OtherTableBody"/>
            </w:pPr>
          </w:p>
        </w:tc>
        <w:tc>
          <w:tcPr>
            <w:tcW w:w="900" w:type="dxa"/>
          </w:tcPr>
          <w:p w14:paraId="5BCC1764" w14:textId="77777777" w:rsidR="00B50050" w:rsidRDefault="00B50050" w:rsidP="0088127C">
            <w:pPr>
              <w:pStyle w:val="OtherTableBody"/>
            </w:pPr>
            <w:r>
              <w:t>6.5.6.8</w:t>
            </w:r>
          </w:p>
        </w:tc>
      </w:tr>
      <w:tr w:rsidR="00B50050" w14:paraId="645C5B6B" w14:textId="77777777" w:rsidTr="00195548">
        <w:tc>
          <w:tcPr>
            <w:tcW w:w="3500" w:type="dxa"/>
          </w:tcPr>
          <w:p w14:paraId="02EA453B" w14:textId="77777777" w:rsidR="00B50050" w:rsidRDefault="00B50050" w:rsidP="0088127C">
            <w:pPr>
              <w:pStyle w:val="OtherTableBody"/>
            </w:pPr>
            <w:r>
              <w:t>Group Number</w:t>
            </w:r>
          </w:p>
        </w:tc>
        <w:tc>
          <w:tcPr>
            <w:tcW w:w="700" w:type="dxa"/>
          </w:tcPr>
          <w:p w14:paraId="706EA439" w14:textId="77777777" w:rsidR="00B50050" w:rsidRDefault="00B50050" w:rsidP="0088127C">
            <w:pPr>
              <w:pStyle w:val="OtherTableBody"/>
            </w:pPr>
            <w:r>
              <w:t>00433</w:t>
            </w:r>
          </w:p>
        </w:tc>
        <w:tc>
          <w:tcPr>
            <w:tcW w:w="600" w:type="dxa"/>
          </w:tcPr>
          <w:p w14:paraId="5F9F1CF6" w14:textId="77777777" w:rsidR="00B50050" w:rsidRDefault="00B50050" w:rsidP="0088127C">
            <w:pPr>
              <w:pStyle w:val="OtherTableBody"/>
            </w:pPr>
            <w:r>
              <w:t>PM1</w:t>
            </w:r>
          </w:p>
        </w:tc>
        <w:tc>
          <w:tcPr>
            <w:tcW w:w="600" w:type="dxa"/>
          </w:tcPr>
          <w:p w14:paraId="7626FCAE" w14:textId="77777777" w:rsidR="00B50050" w:rsidRDefault="00B50050" w:rsidP="0088127C">
            <w:pPr>
              <w:pStyle w:val="OtherTableBody"/>
            </w:pPr>
            <w:r>
              <w:t>7</w:t>
            </w:r>
          </w:p>
        </w:tc>
        <w:tc>
          <w:tcPr>
            <w:tcW w:w="600" w:type="dxa"/>
          </w:tcPr>
          <w:p w14:paraId="50B88DF4" w14:textId="77777777" w:rsidR="00B50050" w:rsidRDefault="00B50050" w:rsidP="0088127C">
            <w:pPr>
              <w:pStyle w:val="OtherTableBody"/>
            </w:pPr>
            <w:r>
              <w:t>..</w:t>
            </w:r>
          </w:p>
        </w:tc>
        <w:tc>
          <w:tcPr>
            <w:tcW w:w="600" w:type="dxa"/>
          </w:tcPr>
          <w:p w14:paraId="532AB576" w14:textId="77777777" w:rsidR="00B50050" w:rsidRDefault="00B50050" w:rsidP="0088127C">
            <w:pPr>
              <w:pStyle w:val="OtherTableBody"/>
            </w:pPr>
            <w:r>
              <w:t>12=</w:t>
            </w:r>
          </w:p>
        </w:tc>
        <w:tc>
          <w:tcPr>
            <w:tcW w:w="600" w:type="dxa"/>
          </w:tcPr>
          <w:p w14:paraId="28805852" w14:textId="77777777" w:rsidR="00B50050" w:rsidRDefault="00B50050" w:rsidP="0088127C">
            <w:pPr>
              <w:pStyle w:val="OtherTableBody"/>
            </w:pPr>
            <w:r>
              <w:t>ST</w:t>
            </w:r>
          </w:p>
        </w:tc>
        <w:tc>
          <w:tcPr>
            <w:tcW w:w="700" w:type="dxa"/>
          </w:tcPr>
          <w:p w14:paraId="5EC8FD35" w14:textId="77777777" w:rsidR="00B50050" w:rsidRDefault="00B50050" w:rsidP="0088127C">
            <w:pPr>
              <w:pStyle w:val="OtherTableBody"/>
            </w:pPr>
          </w:p>
        </w:tc>
        <w:tc>
          <w:tcPr>
            <w:tcW w:w="600" w:type="dxa"/>
          </w:tcPr>
          <w:p w14:paraId="5FA6B5AA" w14:textId="77777777" w:rsidR="00B50050" w:rsidRDefault="00B50050" w:rsidP="0088127C">
            <w:pPr>
              <w:pStyle w:val="OtherTableBody"/>
            </w:pPr>
          </w:p>
        </w:tc>
        <w:tc>
          <w:tcPr>
            <w:tcW w:w="900" w:type="dxa"/>
          </w:tcPr>
          <w:p w14:paraId="19942BAD" w14:textId="77777777" w:rsidR="00B50050" w:rsidRDefault="00B50050" w:rsidP="0088127C">
            <w:pPr>
              <w:pStyle w:val="OtherTableBody"/>
            </w:pPr>
            <w:r>
              <w:t>8.8.17.7</w:t>
            </w:r>
          </w:p>
        </w:tc>
      </w:tr>
      <w:tr w:rsidR="00B50050" w14:paraId="1460A51B" w14:textId="77777777" w:rsidTr="00195548">
        <w:tc>
          <w:tcPr>
            <w:tcW w:w="3500" w:type="dxa"/>
          </w:tcPr>
          <w:p w14:paraId="462C1454" w14:textId="77777777" w:rsidR="00B50050" w:rsidRDefault="00B50050" w:rsidP="0088127C">
            <w:pPr>
              <w:pStyle w:val="OtherTableBody"/>
            </w:pPr>
            <w:r>
              <w:t>Group Number Pattern</w:t>
            </w:r>
          </w:p>
        </w:tc>
        <w:tc>
          <w:tcPr>
            <w:tcW w:w="700" w:type="dxa"/>
          </w:tcPr>
          <w:p w14:paraId="2414A90B" w14:textId="77777777" w:rsidR="00B50050" w:rsidRDefault="00B50050" w:rsidP="0088127C">
            <w:pPr>
              <w:pStyle w:val="OtherTableBody"/>
            </w:pPr>
            <w:r>
              <w:t>03467</w:t>
            </w:r>
          </w:p>
        </w:tc>
        <w:tc>
          <w:tcPr>
            <w:tcW w:w="600" w:type="dxa"/>
          </w:tcPr>
          <w:p w14:paraId="47A5CC42" w14:textId="77777777" w:rsidR="00B50050" w:rsidRDefault="00B50050" w:rsidP="0088127C">
            <w:pPr>
              <w:pStyle w:val="OtherTableBody"/>
            </w:pPr>
            <w:r>
              <w:t>PM1</w:t>
            </w:r>
          </w:p>
        </w:tc>
        <w:tc>
          <w:tcPr>
            <w:tcW w:w="600" w:type="dxa"/>
          </w:tcPr>
          <w:p w14:paraId="3E99E1D5" w14:textId="77777777" w:rsidR="00B50050" w:rsidRDefault="00B50050" w:rsidP="0088127C">
            <w:pPr>
              <w:pStyle w:val="OtherTableBody"/>
            </w:pPr>
            <w:r>
              <w:t>24</w:t>
            </w:r>
          </w:p>
        </w:tc>
        <w:tc>
          <w:tcPr>
            <w:tcW w:w="600" w:type="dxa"/>
          </w:tcPr>
          <w:p w14:paraId="30798AC3" w14:textId="77777777" w:rsidR="00B50050" w:rsidRDefault="00B50050" w:rsidP="0088127C">
            <w:pPr>
              <w:pStyle w:val="OtherTableBody"/>
            </w:pPr>
            <w:r>
              <w:t>..</w:t>
            </w:r>
          </w:p>
        </w:tc>
        <w:tc>
          <w:tcPr>
            <w:tcW w:w="600" w:type="dxa"/>
          </w:tcPr>
          <w:p w14:paraId="41CD2146" w14:textId="77777777" w:rsidR="00B50050" w:rsidRDefault="00B50050" w:rsidP="0088127C">
            <w:pPr>
              <w:pStyle w:val="OtherTableBody"/>
            </w:pPr>
          </w:p>
        </w:tc>
        <w:tc>
          <w:tcPr>
            <w:tcW w:w="600" w:type="dxa"/>
          </w:tcPr>
          <w:p w14:paraId="75824A60" w14:textId="77777777" w:rsidR="00B50050" w:rsidRDefault="00B50050" w:rsidP="0088127C">
            <w:pPr>
              <w:pStyle w:val="OtherTableBody"/>
            </w:pPr>
            <w:r>
              <w:t>ST</w:t>
            </w:r>
          </w:p>
        </w:tc>
        <w:tc>
          <w:tcPr>
            <w:tcW w:w="700" w:type="dxa"/>
          </w:tcPr>
          <w:p w14:paraId="226C3DD0" w14:textId="77777777" w:rsidR="00B50050" w:rsidRDefault="00B50050" w:rsidP="0088127C">
            <w:pPr>
              <w:pStyle w:val="OtherTableBody"/>
            </w:pPr>
          </w:p>
        </w:tc>
        <w:tc>
          <w:tcPr>
            <w:tcW w:w="600" w:type="dxa"/>
          </w:tcPr>
          <w:p w14:paraId="2D8C0EA2" w14:textId="77777777" w:rsidR="00B50050" w:rsidRDefault="00B50050" w:rsidP="0088127C">
            <w:pPr>
              <w:pStyle w:val="OtherTableBody"/>
            </w:pPr>
          </w:p>
        </w:tc>
        <w:tc>
          <w:tcPr>
            <w:tcW w:w="900" w:type="dxa"/>
          </w:tcPr>
          <w:p w14:paraId="711A2DEC" w14:textId="77777777" w:rsidR="00B50050" w:rsidRDefault="00B50050" w:rsidP="0088127C">
            <w:pPr>
              <w:pStyle w:val="OtherTableBody"/>
            </w:pPr>
            <w:r>
              <w:t>8.8.17.24</w:t>
            </w:r>
          </w:p>
        </w:tc>
      </w:tr>
      <w:tr w:rsidR="00B50050" w14:paraId="143D2752" w14:textId="77777777" w:rsidTr="00195548">
        <w:tc>
          <w:tcPr>
            <w:tcW w:w="3500" w:type="dxa"/>
          </w:tcPr>
          <w:p w14:paraId="5AAAC5B6" w14:textId="77777777" w:rsidR="00B50050" w:rsidRDefault="00B50050" w:rsidP="0088127C">
            <w:pPr>
              <w:pStyle w:val="OtherTableBody"/>
            </w:pPr>
            <w:r>
              <w:t>Group Purchasing Organization</w:t>
            </w:r>
          </w:p>
        </w:tc>
        <w:tc>
          <w:tcPr>
            <w:tcW w:w="700" w:type="dxa"/>
          </w:tcPr>
          <w:p w14:paraId="646FCD34" w14:textId="77777777" w:rsidR="00B50050" w:rsidRDefault="00B50050" w:rsidP="0088127C">
            <w:pPr>
              <w:pStyle w:val="OtherTableBody"/>
            </w:pPr>
            <w:r>
              <w:t>02404</w:t>
            </w:r>
          </w:p>
        </w:tc>
        <w:tc>
          <w:tcPr>
            <w:tcW w:w="600" w:type="dxa"/>
          </w:tcPr>
          <w:p w14:paraId="302027EC" w14:textId="77777777" w:rsidR="00B50050" w:rsidRDefault="00B50050" w:rsidP="0088127C">
            <w:pPr>
              <w:pStyle w:val="OtherTableBody"/>
            </w:pPr>
            <w:r>
              <w:t>CTR</w:t>
            </w:r>
          </w:p>
        </w:tc>
        <w:tc>
          <w:tcPr>
            <w:tcW w:w="600" w:type="dxa"/>
          </w:tcPr>
          <w:p w14:paraId="5CA84F04" w14:textId="77777777" w:rsidR="00B50050" w:rsidRDefault="00B50050" w:rsidP="0088127C">
            <w:pPr>
              <w:pStyle w:val="OtherTableBody"/>
            </w:pPr>
            <w:r>
              <w:t>13</w:t>
            </w:r>
          </w:p>
        </w:tc>
        <w:tc>
          <w:tcPr>
            <w:tcW w:w="600" w:type="dxa"/>
          </w:tcPr>
          <w:p w14:paraId="3FEC34D4" w14:textId="77777777" w:rsidR="00B50050" w:rsidRDefault="00B50050" w:rsidP="0088127C">
            <w:pPr>
              <w:pStyle w:val="OtherTableBody"/>
            </w:pPr>
            <w:r>
              <w:t>..</w:t>
            </w:r>
          </w:p>
        </w:tc>
        <w:tc>
          <w:tcPr>
            <w:tcW w:w="600" w:type="dxa"/>
          </w:tcPr>
          <w:p w14:paraId="63B383D4" w14:textId="77777777" w:rsidR="00B50050" w:rsidRDefault="00B50050" w:rsidP="0088127C">
            <w:pPr>
              <w:pStyle w:val="OtherTableBody"/>
            </w:pPr>
          </w:p>
        </w:tc>
        <w:tc>
          <w:tcPr>
            <w:tcW w:w="600" w:type="dxa"/>
          </w:tcPr>
          <w:p w14:paraId="78D53B8C" w14:textId="77777777" w:rsidR="00B50050" w:rsidRDefault="00B50050" w:rsidP="0088127C">
            <w:pPr>
              <w:pStyle w:val="OtherTableBody"/>
            </w:pPr>
            <w:r>
              <w:t>XON</w:t>
            </w:r>
          </w:p>
        </w:tc>
        <w:tc>
          <w:tcPr>
            <w:tcW w:w="700" w:type="dxa"/>
          </w:tcPr>
          <w:p w14:paraId="275A5A67" w14:textId="77777777" w:rsidR="00B50050" w:rsidRDefault="00B50050" w:rsidP="0088127C">
            <w:pPr>
              <w:pStyle w:val="OtherTableBody"/>
            </w:pPr>
          </w:p>
        </w:tc>
        <w:tc>
          <w:tcPr>
            <w:tcW w:w="600" w:type="dxa"/>
          </w:tcPr>
          <w:p w14:paraId="504AF4AA" w14:textId="77777777" w:rsidR="00B50050" w:rsidRDefault="00B50050" w:rsidP="0088127C">
            <w:pPr>
              <w:pStyle w:val="OtherTableBody"/>
            </w:pPr>
          </w:p>
        </w:tc>
        <w:tc>
          <w:tcPr>
            <w:tcW w:w="900" w:type="dxa"/>
          </w:tcPr>
          <w:p w14:paraId="6698F007" w14:textId="77777777" w:rsidR="00B50050" w:rsidRDefault="00B50050" w:rsidP="0088127C">
            <w:pPr>
              <w:pStyle w:val="OtherTableBody"/>
            </w:pPr>
            <w:r>
              <w:t>8.14.2.13</w:t>
            </w:r>
          </w:p>
        </w:tc>
      </w:tr>
      <w:tr w:rsidR="00B50050" w14:paraId="41F15696" w14:textId="77777777" w:rsidTr="00195548">
        <w:tc>
          <w:tcPr>
            <w:tcW w:w="3500" w:type="dxa"/>
          </w:tcPr>
          <w:p w14:paraId="091A220D" w14:textId="77777777" w:rsidR="00B50050" w:rsidRDefault="00B50050" w:rsidP="0088127C">
            <w:pPr>
              <w:pStyle w:val="OtherTableBody"/>
            </w:pPr>
            <w:r>
              <w:t>Grouped Specimen Count</w:t>
            </w:r>
          </w:p>
        </w:tc>
        <w:tc>
          <w:tcPr>
            <w:tcW w:w="700" w:type="dxa"/>
          </w:tcPr>
          <w:p w14:paraId="4A98F51C" w14:textId="77777777" w:rsidR="00B50050" w:rsidRDefault="00B50050" w:rsidP="0088127C">
            <w:pPr>
              <w:pStyle w:val="OtherTableBody"/>
            </w:pPr>
            <w:r>
              <w:t>01763</w:t>
            </w:r>
          </w:p>
        </w:tc>
        <w:tc>
          <w:tcPr>
            <w:tcW w:w="600" w:type="dxa"/>
          </w:tcPr>
          <w:p w14:paraId="69000956" w14:textId="77777777" w:rsidR="00B50050" w:rsidRDefault="00B50050" w:rsidP="0088127C">
            <w:pPr>
              <w:pStyle w:val="OtherTableBody"/>
            </w:pPr>
            <w:r>
              <w:t>SPM</w:t>
            </w:r>
          </w:p>
        </w:tc>
        <w:tc>
          <w:tcPr>
            <w:tcW w:w="600" w:type="dxa"/>
          </w:tcPr>
          <w:p w14:paraId="41732419" w14:textId="77777777" w:rsidR="00B50050" w:rsidRDefault="00B50050" w:rsidP="0088127C">
            <w:pPr>
              <w:pStyle w:val="OtherTableBody"/>
            </w:pPr>
            <w:r>
              <w:t>13</w:t>
            </w:r>
          </w:p>
        </w:tc>
        <w:tc>
          <w:tcPr>
            <w:tcW w:w="600" w:type="dxa"/>
          </w:tcPr>
          <w:p w14:paraId="793CB695" w14:textId="77777777" w:rsidR="00B50050" w:rsidRDefault="00B50050" w:rsidP="0088127C">
            <w:pPr>
              <w:pStyle w:val="OtherTableBody"/>
            </w:pPr>
            <w:r>
              <w:t>..</w:t>
            </w:r>
          </w:p>
        </w:tc>
        <w:tc>
          <w:tcPr>
            <w:tcW w:w="600" w:type="dxa"/>
          </w:tcPr>
          <w:p w14:paraId="29357ABA" w14:textId="77777777" w:rsidR="00B50050" w:rsidRDefault="00B50050" w:rsidP="0088127C">
            <w:pPr>
              <w:pStyle w:val="OtherTableBody"/>
            </w:pPr>
            <w:r>
              <w:t>6=</w:t>
            </w:r>
          </w:p>
        </w:tc>
        <w:tc>
          <w:tcPr>
            <w:tcW w:w="600" w:type="dxa"/>
          </w:tcPr>
          <w:p w14:paraId="03B1EA25" w14:textId="77777777" w:rsidR="00B50050" w:rsidRDefault="00B50050" w:rsidP="0088127C">
            <w:pPr>
              <w:pStyle w:val="OtherTableBody"/>
            </w:pPr>
            <w:r>
              <w:t>NM</w:t>
            </w:r>
          </w:p>
        </w:tc>
        <w:tc>
          <w:tcPr>
            <w:tcW w:w="700" w:type="dxa"/>
          </w:tcPr>
          <w:p w14:paraId="5B70463C" w14:textId="77777777" w:rsidR="00B50050" w:rsidRDefault="00B50050" w:rsidP="0088127C">
            <w:pPr>
              <w:pStyle w:val="OtherTableBody"/>
            </w:pPr>
          </w:p>
        </w:tc>
        <w:tc>
          <w:tcPr>
            <w:tcW w:w="600" w:type="dxa"/>
          </w:tcPr>
          <w:p w14:paraId="7D435FDB" w14:textId="77777777" w:rsidR="00B50050" w:rsidRDefault="00B50050" w:rsidP="0088127C">
            <w:pPr>
              <w:pStyle w:val="OtherTableBody"/>
            </w:pPr>
          </w:p>
        </w:tc>
        <w:tc>
          <w:tcPr>
            <w:tcW w:w="900" w:type="dxa"/>
          </w:tcPr>
          <w:p w14:paraId="1CC162A0" w14:textId="77777777" w:rsidR="00B50050" w:rsidRDefault="00B50050" w:rsidP="0088127C">
            <w:pPr>
              <w:pStyle w:val="OtherTableBody"/>
            </w:pPr>
            <w:r>
              <w:t>7.4.3.13</w:t>
            </w:r>
          </w:p>
        </w:tc>
      </w:tr>
      <w:tr w:rsidR="00B50050" w14:paraId="15B4F0F5" w14:textId="77777777" w:rsidTr="00195548">
        <w:tc>
          <w:tcPr>
            <w:tcW w:w="3500" w:type="dxa"/>
          </w:tcPr>
          <w:p w14:paraId="629396C0" w14:textId="77777777" w:rsidR="00B50050" w:rsidRDefault="00B50050" w:rsidP="0088127C">
            <w:pPr>
              <w:pStyle w:val="OtherTableBody"/>
            </w:pPr>
            <w:r>
              <w:lastRenderedPageBreak/>
              <w:t xml:space="preserve">Grouper Software Name </w:t>
            </w:r>
          </w:p>
        </w:tc>
        <w:tc>
          <w:tcPr>
            <w:tcW w:w="700" w:type="dxa"/>
          </w:tcPr>
          <w:p w14:paraId="530B30EB" w14:textId="77777777" w:rsidR="00B50050" w:rsidRDefault="00B50050" w:rsidP="0088127C">
            <w:pPr>
              <w:pStyle w:val="OtherTableBody"/>
            </w:pPr>
            <w:r>
              <w:t>02162</w:t>
            </w:r>
          </w:p>
        </w:tc>
        <w:tc>
          <w:tcPr>
            <w:tcW w:w="600" w:type="dxa"/>
          </w:tcPr>
          <w:p w14:paraId="6F609A29" w14:textId="77777777" w:rsidR="00B50050" w:rsidRDefault="00B50050" w:rsidP="0088127C">
            <w:pPr>
              <w:pStyle w:val="OtherTableBody"/>
            </w:pPr>
            <w:r>
              <w:t>DRG</w:t>
            </w:r>
          </w:p>
        </w:tc>
        <w:tc>
          <w:tcPr>
            <w:tcW w:w="600" w:type="dxa"/>
          </w:tcPr>
          <w:p w14:paraId="6806FB39" w14:textId="77777777" w:rsidR="00B50050" w:rsidRDefault="00B50050" w:rsidP="0088127C">
            <w:pPr>
              <w:pStyle w:val="OtherTableBody"/>
            </w:pPr>
            <w:r>
              <w:t>18</w:t>
            </w:r>
          </w:p>
        </w:tc>
        <w:tc>
          <w:tcPr>
            <w:tcW w:w="600" w:type="dxa"/>
          </w:tcPr>
          <w:p w14:paraId="6EE09BEF" w14:textId="77777777" w:rsidR="00B50050" w:rsidRDefault="00B50050" w:rsidP="0088127C">
            <w:pPr>
              <w:pStyle w:val="OtherTableBody"/>
            </w:pPr>
            <w:r>
              <w:t>..</w:t>
            </w:r>
          </w:p>
        </w:tc>
        <w:tc>
          <w:tcPr>
            <w:tcW w:w="600" w:type="dxa"/>
          </w:tcPr>
          <w:p w14:paraId="39CB250C" w14:textId="77777777" w:rsidR="00B50050" w:rsidRDefault="00B50050" w:rsidP="0088127C">
            <w:pPr>
              <w:pStyle w:val="OtherTableBody"/>
            </w:pPr>
            <w:r>
              <w:t>100#</w:t>
            </w:r>
          </w:p>
        </w:tc>
        <w:tc>
          <w:tcPr>
            <w:tcW w:w="600" w:type="dxa"/>
          </w:tcPr>
          <w:p w14:paraId="415915B3" w14:textId="77777777" w:rsidR="00B50050" w:rsidRDefault="00B50050" w:rsidP="0088127C">
            <w:pPr>
              <w:pStyle w:val="OtherTableBody"/>
            </w:pPr>
            <w:r>
              <w:t>ST</w:t>
            </w:r>
          </w:p>
        </w:tc>
        <w:tc>
          <w:tcPr>
            <w:tcW w:w="700" w:type="dxa"/>
          </w:tcPr>
          <w:p w14:paraId="11A253CA" w14:textId="77777777" w:rsidR="00B50050" w:rsidRDefault="00B50050" w:rsidP="0088127C">
            <w:pPr>
              <w:pStyle w:val="OtherTableBody"/>
            </w:pPr>
          </w:p>
        </w:tc>
        <w:tc>
          <w:tcPr>
            <w:tcW w:w="600" w:type="dxa"/>
          </w:tcPr>
          <w:p w14:paraId="1B75251B" w14:textId="77777777" w:rsidR="00B50050" w:rsidRDefault="00B50050" w:rsidP="0088127C">
            <w:pPr>
              <w:pStyle w:val="OtherTableBody"/>
            </w:pPr>
          </w:p>
        </w:tc>
        <w:tc>
          <w:tcPr>
            <w:tcW w:w="900" w:type="dxa"/>
          </w:tcPr>
          <w:p w14:paraId="781D438A" w14:textId="77777777" w:rsidR="00B50050" w:rsidRDefault="00B50050" w:rsidP="0088127C">
            <w:pPr>
              <w:pStyle w:val="OtherTableBody"/>
            </w:pPr>
            <w:r>
              <w:t>6.5.3.18</w:t>
            </w:r>
          </w:p>
        </w:tc>
      </w:tr>
      <w:tr w:rsidR="00B50050" w14:paraId="448E1C2C" w14:textId="77777777" w:rsidTr="00195548">
        <w:tc>
          <w:tcPr>
            <w:tcW w:w="3500" w:type="dxa"/>
          </w:tcPr>
          <w:p w14:paraId="598CA92A" w14:textId="77777777" w:rsidR="00B50050" w:rsidRDefault="00B50050" w:rsidP="0088127C">
            <w:pPr>
              <w:pStyle w:val="OtherTableBody"/>
            </w:pPr>
            <w:r>
              <w:t>Grouper Software Version</w:t>
            </w:r>
          </w:p>
        </w:tc>
        <w:tc>
          <w:tcPr>
            <w:tcW w:w="700" w:type="dxa"/>
          </w:tcPr>
          <w:p w14:paraId="04429903" w14:textId="77777777" w:rsidR="00B50050" w:rsidRDefault="00B50050" w:rsidP="0088127C">
            <w:pPr>
              <w:pStyle w:val="OtherTableBody"/>
            </w:pPr>
            <w:r>
              <w:t>02282</w:t>
            </w:r>
          </w:p>
        </w:tc>
        <w:tc>
          <w:tcPr>
            <w:tcW w:w="600" w:type="dxa"/>
          </w:tcPr>
          <w:p w14:paraId="09F4B906" w14:textId="77777777" w:rsidR="00B50050" w:rsidRDefault="00B50050" w:rsidP="0088127C">
            <w:pPr>
              <w:pStyle w:val="OtherTableBody"/>
            </w:pPr>
            <w:r>
              <w:t>DRG</w:t>
            </w:r>
          </w:p>
        </w:tc>
        <w:tc>
          <w:tcPr>
            <w:tcW w:w="600" w:type="dxa"/>
          </w:tcPr>
          <w:p w14:paraId="0C6ABFC0" w14:textId="77777777" w:rsidR="00B50050" w:rsidRDefault="00B50050" w:rsidP="0088127C">
            <w:pPr>
              <w:pStyle w:val="OtherTableBody"/>
            </w:pPr>
            <w:r>
              <w:t>19</w:t>
            </w:r>
          </w:p>
        </w:tc>
        <w:tc>
          <w:tcPr>
            <w:tcW w:w="600" w:type="dxa"/>
          </w:tcPr>
          <w:p w14:paraId="764ACE70" w14:textId="77777777" w:rsidR="00B50050" w:rsidRDefault="00B50050" w:rsidP="0088127C">
            <w:pPr>
              <w:pStyle w:val="OtherTableBody"/>
            </w:pPr>
            <w:r>
              <w:t>..</w:t>
            </w:r>
          </w:p>
        </w:tc>
        <w:tc>
          <w:tcPr>
            <w:tcW w:w="600" w:type="dxa"/>
          </w:tcPr>
          <w:p w14:paraId="2EDE868A" w14:textId="77777777" w:rsidR="00B50050" w:rsidRDefault="00B50050" w:rsidP="0088127C">
            <w:pPr>
              <w:pStyle w:val="OtherTableBody"/>
            </w:pPr>
            <w:r>
              <w:t>100#</w:t>
            </w:r>
          </w:p>
        </w:tc>
        <w:tc>
          <w:tcPr>
            <w:tcW w:w="600" w:type="dxa"/>
          </w:tcPr>
          <w:p w14:paraId="29DC2CAF" w14:textId="77777777" w:rsidR="00B50050" w:rsidRDefault="00B50050" w:rsidP="0088127C">
            <w:pPr>
              <w:pStyle w:val="OtherTableBody"/>
            </w:pPr>
            <w:r>
              <w:t>ST</w:t>
            </w:r>
          </w:p>
        </w:tc>
        <w:tc>
          <w:tcPr>
            <w:tcW w:w="700" w:type="dxa"/>
          </w:tcPr>
          <w:p w14:paraId="7EAAF329" w14:textId="77777777" w:rsidR="00B50050" w:rsidRDefault="00B50050" w:rsidP="0088127C">
            <w:pPr>
              <w:pStyle w:val="OtherTableBody"/>
            </w:pPr>
          </w:p>
        </w:tc>
        <w:tc>
          <w:tcPr>
            <w:tcW w:w="600" w:type="dxa"/>
          </w:tcPr>
          <w:p w14:paraId="7F3F77EF" w14:textId="77777777" w:rsidR="00B50050" w:rsidRDefault="00B50050" w:rsidP="0088127C">
            <w:pPr>
              <w:pStyle w:val="OtherTableBody"/>
            </w:pPr>
          </w:p>
        </w:tc>
        <w:tc>
          <w:tcPr>
            <w:tcW w:w="900" w:type="dxa"/>
          </w:tcPr>
          <w:p w14:paraId="40E8F865" w14:textId="77777777" w:rsidR="00B50050" w:rsidRDefault="00B50050" w:rsidP="0088127C">
            <w:pPr>
              <w:pStyle w:val="OtherTableBody"/>
            </w:pPr>
            <w:r>
              <w:t>6.5.3.19</w:t>
            </w:r>
          </w:p>
        </w:tc>
      </w:tr>
      <w:tr w:rsidR="00B50050" w14:paraId="28A1180D" w14:textId="77777777" w:rsidTr="00195548">
        <w:tc>
          <w:tcPr>
            <w:tcW w:w="3500" w:type="dxa"/>
          </w:tcPr>
          <w:p w14:paraId="1ADBA9E4" w14:textId="77777777" w:rsidR="00B50050" w:rsidRDefault="00B50050" w:rsidP="0088127C">
            <w:pPr>
              <w:pStyle w:val="OtherTableBody"/>
            </w:pPr>
            <w:r>
              <w:t>Grouper Status</w:t>
            </w:r>
          </w:p>
        </w:tc>
        <w:tc>
          <w:tcPr>
            <w:tcW w:w="700" w:type="dxa"/>
          </w:tcPr>
          <w:p w14:paraId="78114480" w14:textId="77777777" w:rsidR="00B50050" w:rsidRDefault="00B50050" w:rsidP="0088127C">
            <w:pPr>
              <w:pStyle w:val="OtherTableBody"/>
            </w:pPr>
            <w:r>
              <w:t>02157</w:t>
            </w:r>
          </w:p>
        </w:tc>
        <w:tc>
          <w:tcPr>
            <w:tcW w:w="600" w:type="dxa"/>
          </w:tcPr>
          <w:p w14:paraId="497DD6F0" w14:textId="77777777" w:rsidR="00B50050" w:rsidRDefault="00B50050" w:rsidP="0088127C">
            <w:pPr>
              <w:pStyle w:val="OtherTableBody"/>
            </w:pPr>
            <w:r>
              <w:t>DRG</w:t>
            </w:r>
          </w:p>
        </w:tc>
        <w:tc>
          <w:tcPr>
            <w:tcW w:w="600" w:type="dxa"/>
          </w:tcPr>
          <w:p w14:paraId="7BAB9983" w14:textId="77777777" w:rsidR="00B50050" w:rsidRDefault="00B50050" w:rsidP="0088127C">
            <w:pPr>
              <w:pStyle w:val="OtherTableBody"/>
            </w:pPr>
            <w:r>
              <w:t>13</w:t>
            </w:r>
          </w:p>
        </w:tc>
        <w:tc>
          <w:tcPr>
            <w:tcW w:w="600" w:type="dxa"/>
          </w:tcPr>
          <w:p w14:paraId="012D3F1D" w14:textId="77777777" w:rsidR="00B50050" w:rsidRDefault="00B50050" w:rsidP="0088127C">
            <w:pPr>
              <w:pStyle w:val="OtherTableBody"/>
            </w:pPr>
            <w:r>
              <w:t>..</w:t>
            </w:r>
          </w:p>
        </w:tc>
        <w:tc>
          <w:tcPr>
            <w:tcW w:w="600" w:type="dxa"/>
          </w:tcPr>
          <w:p w14:paraId="3FDAED37" w14:textId="77777777" w:rsidR="00B50050" w:rsidRDefault="00B50050" w:rsidP="0088127C">
            <w:pPr>
              <w:pStyle w:val="OtherTableBody"/>
            </w:pPr>
          </w:p>
        </w:tc>
        <w:tc>
          <w:tcPr>
            <w:tcW w:w="600" w:type="dxa"/>
          </w:tcPr>
          <w:p w14:paraId="4CCB1ADE" w14:textId="77777777" w:rsidR="00B50050" w:rsidRDefault="00B50050" w:rsidP="0088127C">
            <w:pPr>
              <w:pStyle w:val="OtherTableBody"/>
            </w:pPr>
            <w:r>
              <w:t>CWE</w:t>
            </w:r>
          </w:p>
        </w:tc>
        <w:tc>
          <w:tcPr>
            <w:tcW w:w="700" w:type="dxa"/>
          </w:tcPr>
          <w:p w14:paraId="26D28B52" w14:textId="77777777" w:rsidR="00B50050" w:rsidRDefault="00B50050" w:rsidP="0088127C">
            <w:pPr>
              <w:pStyle w:val="OtherTableBody"/>
            </w:pPr>
          </w:p>
        </w:tc>
        <w:tc>
          <w:tcPr>
            <w:tcW w:w="600" w:type="dxa"/>
          </w:tcPr>
          <w:p w14:paraId="76378601" w14:textId="77777777" w:rsidR="00B50050" w:rsidRDefault="00B50050" w:rsidP="0088127C">
            <w:pPr>
              <w:pStyle w:val="OtherTableBody"/>
            </w:pPr>
            <w:r>
              <w:t>0734</w:t>
            </w:r>
          </w:p>
        </w:tc>
        <w:tc>
          <w:tcPr>
            <w:tcW w:w="900" w:type="dxa"/>
          </w:tcPr>
          <w:p w14:paraId="4B1CBD90" w14:textId="77777777" w:rsidR="00B50050" w:rsidRDefault="00B50050" w:rsidP="0088127C">
            <w:pPr>
              <w:pStyle w:val="OtherTableBody"/>
            </w:pPr>
            <w:r>
              <w:t>6.5.3.13</w:t>
            </w:r>
          </w:p>
        </w:tc>
      </w:tr>
      <w:tr w:rsidR="00B50050" w14:paraId="3F8970CC" w14:textId="77777777" w:rsidTr="00195548">
        <w:tc>
          <w:tcPr>
            <w:tcW w:w="3500" w:type="dxa"/>
          </w:tcPr>
          <w:p w14:paraId="4724834A" w14:textId="77777777" w:rsidR="00B50050" w:rsidRDefault="00B50050" w:rsidP="0088127C">
            <w:pPr>
              <w:pStyle w:val="OtherTableBody"/>
            </w:pPr>
            <w:r>
              <w:t>Grouper Version And Type</w:t>
            </w:r>
          </w:p>
        </w:tc>
        <w:tc>
          <w:tcPr>
            <w:tcW w:w="700" w:type="dxa"/>
          </w:tcPr>
          <w:p w14:paraId="5ECD7C2E" w14:textId="77777777" w:rsidR="00B50050" w:rsidRDefault="00B50050" w:rsidP="0088127C">
            <w:pPr>
              <w:pStyle w:val="OtherTableBody"/>
            </w:pPr>
            <w:r>
              <w:t>00388</w:t>
            </w:r>
          </w:p>
        </w:tc>
        <w:tc>
          <w:tcPr>
            <w:tcW w:w="600" w:type="dxa"/>
          </w:tcPr>
          <w:p w14:paraId="0C21E9CC" w14:textId="77777777" w:rsidR="00B50050" w:rsidRDefault="00B50050" w:rsidP="0088127C">
            <w:pPr>
              <w:pStyle w:val="OtherTableBody"/>
            </w:pPr>
            <w:r>
              <w:t>DG1</w:t>
            </w:r>
          </w:p>
        </w:tc>
        <w:tc>
          <w:tcPr>
            <w:tcW w:w="600" w:type="dxa"/>
          </w:tcPr>
          <w:p w14:paraId="0C12FEF8" w14:textId="77777777" w:rsidR="00B50050" w:rsidRDefault="00B50050" w:rsidP="0088127C">
            <w:pPr>
              <w:pStyle w:val="OtherTableBody"/>
            </w:pPr>
            <w:r>
              <w:t>14</w:t>
            </w:r>
          </w:p>
        </w:tc>
        <w:tc>
          <w:tcPr>
            <w:tcW w:w="600" w:type="dxa"/>
          </w:tcPr>
          <w:p w14:paraId="4FCC2AFD" w14:textId="77777777" w:rsidR="00B50050" w:rsidRDefault="00B50050" w:rsidP="0088127C">
            <w:pPr>
              <w:pStyle w:val="OtherTableBody"/>
            </w:pPr>
            <w:r>
              <w:t>..</w:t>
            </w:r>
          </w:p>
        </w:tc>
        <w:tc>
          <w:tcPr>
            <w:tcW w:w="600" w:type="dxa"/>
          </w:tcPr>
          <w:p w14:paraId="6699FCE8" w14:textId="77777777" w:rsidR="00B50050" w:rsidRDefault="00B50050" w:rsidP="0088127C">
            <w:pPr>
              <w:pStyle w:val="OtherTableBody"/>
            </w:pPr>
          </w:p>
        </w:tc>
        <w:tc>
          <w:tcPr>
            <w:tcW w:w="600" w:type="dxa"/>
          </w:tcPr>
          <w:p w14:paraId="3C8837AF" w14:textId="77777777" w:rsidR="00B50050" w:rsidRDefault="00B50050" w:rsidP="0088127C">
            <w:pPr>
              <w:pStyle w:val="OtherTableBody"/>
            </w:pPr>
            <w:r>
              <w:t>-</w:t>
            </w:r>
          </w:p>
        </w:tc>
        <w:tc>
          <w:tcPr>
            <w:tcW w:w="700" w:type="dxa"/>
          </w:tcPr>
          <w:p w14:paraId="50CD0186" w14:textId="77777777" w:rsidR="00B50050" w:rsidRDefault="00B50050" w:rsidP="0088127C">
            <w:pPr>
              <w:pStyle w:val="OtherTableBody"/>
            </w:pPr>
          </w:p>
        </w:tc>
        <w:tc>
          <w:tcPr>
            <w:tcW w:w="600" w:type="dxa"/>
          </w:tcPr>
          <w:p w14:paraId="63C0606C" w14:textId="77777777" w:rsidR="00B50050" w:rsidRDefault="00B50050" w:rsidP="0088127C">
            <w:pPr>
              <w:pStyle w:val="OtherTableBody"/>
            </w:pPr>
          </w:p>
        </w:tc>
        <w:tc>
          <w:tcPr>
            <w:tcW w:w="900" w:type="dxa"/>
          </w:tcPr>
          <w:p w14:paraId="663FFAE8" w14:textId="77777777" w:rsidR="00B50050" w:rsidRDefault="00B50050" w:rsidP="0088127C">
            <w:pPr>
              <w:pStyle w:val="OtherTableBody"/>
            </w:pPr>
            <w:r>
              <w:t>6.5.2.14</w:t>
            </w:r>
          </w:p>
        </w:tc>
      </w:tr>
      <w:tr w:rsidR="00B50050" w14:paraId="50E886B5" w14:textId="77777777" w:rsidTr="00195548">
        <w:tc>
          <w:tcPr>
            <w:tcW w:w="3500" w:type="dxa"/>
          </w:tcPr>
          <w:p w14:paraId="16B905C6" w14:textId="77777777" w:rsidR="00B50050" w:rsidRDefault="00B50050" w:rsidP="0088127C">
            <w:pPr>
              <w:pStyle w:val="OtherTableBody"/>
            </w:pPr>
            <w:r>
              <w:t>Guarantor Address</w:t>
            </w:r>
          </w:p>
        </w:tc>
        <w:tc>
          <w:tcPr>
            <w:tcW w:w="700" w:type="dxa"/>
          </w:tcPr>
          <w:p w14:paraId="531F313B" w14:textId="77777777" w:rsidR="00B50050" w:rsidRDefault="00B50050" w:rsidP="0088127C">
            <w:pPr>
              <w:pStyle w:val="OtherTableBody"/>
            </w:pPr>
            <w:r>
              <w:t>00409</w:t>
            </w:r>
          </w:p>
        </w:tc>
        <w:tc>
          <w:tcPr>
            <w:tcW w:w="600" w:type="dxa"/>
          </w:tcPr>
          <w:p w14:paraId="6EB07607" w14:textId="77777777" w:rsidR="00B50050" w:rsidRDefault="00B50050" w:rsidP="0088127C">
            <w:pPr>
              <w:pStyle w:val="OtherTableBody"/>
            </w:pPr>
            <w:r>
              <w:t>GT1</w:t>
            </w:r>
          </w:p>
        </w:tc>
        <w:tc>
          <w:tcPr>
            <w:tcW w:w="600" w:type="dxa"/>
          </w:tcPr>
          <w:p w14:paraId="02ACE355" w14:textId="77777777" w:rsidR="00B50050" w:rsidRDefault="00B50050" w:rsidP="0088127C">
            <w:pPr>
              <w:pStyle w:val="OtherTableBody"/>
            </w:pPr>
            <w:r>
              <w:t>5</w:t>
            </w:r>
          </w:p>
        </w:tc>
        <w:tc>
          <w:tcPr>
            <w:tcW w:w="600" w:type="dxa"/>
          </w:tcPr>
          <w:p w14:paraId="3D99DFDD" w14:textId="77777777" w:rsidR="00B50050" w:rsidRDefault="00B50050" w:rsidP="0088127C">
            <w:pPr>
              <w:pStyle w:val="OtherTableBody"/>
            </w:pPr>
            <w:r>
              <w:t>..</w:t>
            </w:r>
          </w:p>
        </w:tc>
        <w:tc>
          <w:tcPr>
            <w:tcW w:w="600" w:type="dxa"/>
          </w:tcPr>
          <w:p w14:paraId="532DECAA" w14:textId="77777777" w:rsidR="00B50050" w:rsidRDefault="00B50050" w:rsidP="0088127C">
            <w:pPr>
              <w:pStyle w:val="OtherTableBody"/>
            </w:pPr>
          </w:p>
        </w:tc>
        <w:tc>
          <w:tcPr>
            <w:tcW w:w="600" w:type="dxa"/>
          </w:tcPr>
          <w:p w14:paraId="23DD1C43" w14:textId="77777777" w:rsidR="00B50050" w:rsidRDefault="00B50050" w:rsidP="0088127C">
            <w:pPr>
              <w:pStyle w:val="OtherTableBody"/>
            </w:pPr>
            <w:r>
              <w:t>XAD</w:t>
            </w:r>
          </w:p>
        </w:tc>
        <w:tc>
          <w:tcPr>
            <w:tcW w:w="700" w:type="dxa"/>
          </w:tcPr>
          <w:p w14:paraId="7491FC65" w14:textId="77777777" w:rsidR="00B50050" w:rsidRDefault="00B50050" w:rsidP="0088127C">
            <w:pPr>
              <w:pStyle w:val="OtherTableBody"/>
            </w:pPr>
            <w:r>
              <w:t>Y</w:t>
            </w:r>
          </w:p>
        </w:tc>
        <w:tc>
          <w:tcPr>
            <w:tcW w:w="600" w:type="dxa"/>
          </w:tcPr>
          <w:p w14:paraId="1F8CA887" w14:textId="77777777" w:rsidR="00B50050" w:rsidRDefault="00B50050" w:rsidP="0088127C">
            <w:pPr>
              <w:pStyle w:val="OtherTableBody"/>
            </w:pPr>
          </w:p>
        </w:tc>
        <w:tc>
          <w:tcPr>
            <w:tcW w:w="900" w:type="dxa"/>
          </w:tcPr>
          <w:p w14:paraId="722A0401" w14:textId="77777777" w:rsidR="00B50050" w:rsidRDefault="00B50050" w:rsidP="0088127C">
            <w:pPr>
              <w:pStyle w:val="OtherTableBody"/>
            </w:pPr>
            <w:r>
              <w:t>6.5.5.5</w:t>
            </w:r>
          </w:p>
        </w:tc>
      </w:tr>
      <w:tr w:rsidR="00B50050" w14:paraId="56C6223E" w14:textId="77777777" w:rsidTr="00195548">
        <w:tc>
          <w:tcPr>
            <w:tcW w:w="3500" w:type="dxa"/>
          </w:tcPr>
          <w:p w14:paraId="0384C0C6" w14:textId="77777777" w:rsidR="00B50050" w:rsidRDefault="00B50050" w:rsidP="0088127C">
            <w:pPr>
              <w:pStyle w:val="OtherTableBody"/>
            </w:pPr>
            <w:r>
              <w:t>Guarantor Administrative Sex</w:t>
            </w:r>
          </w:p>
        </w:tc>
        <w:tc>
          <w:tcPr>
            <w:tcW w:w="700" w:type="dxa"/>
          </w:tcPr>
          <w:p w14:paraId="16E41871" w14:textId="77777777" w:rsidR="00B50050" w:rsidRDefault="00B50050" w:rsidP="0088127C">
            <w:pPr>
              <w:pStyle w:val="OtherTableBody"/>
            </w:pPr>
            <w:r>
              <w:t>00413</w:t>
            </w:r>
          </w:p>
        </w:tc>
        <w:tc>
          <w:tcPr>
            <w:tcW w:w="600" w:type="dxa"/>
          </w:tcPr>
          <w:p w14:paraId="478A567B" w14:textId="77777777" w:rsidR="00B50050" w:rsidRDefault="00B50050" w:rsidP="0088127C">
            <w:pPr>
              <w:pStyle w:val="OtherTableBody"/>
            </w:pPr>
            <w:r>
              <w:t>GT1</w:t>
            </w:r>
          </w:p>
        </w:tc>
        <w:tc>
          <w:tcPr>
            <w:tcW w:w="600" w:type="dxa"/>
          </w:tcPr>
          <w:p w14:paraId="212485B3" w14:textId="77777777" w:rsidR="00B50050" w:rsidRDefault="00B50050" w:rsidP="0088127C">
            <w:pPr>
              <w:pStyle w:val="OtherTableBody"/>
            </w:pPr>
            <w:r>
              <w:t>9</w:t>
            </w:r>
          </w:p>
        </w:tc>
        <w:tc>
          <w:tcPr>
            <w:tcW w:w="600" w:type="dxa"/>
          </w:tcPr>
          <w:p w14:paraId="1129F5C7" w14:textId="77777777" w:rsidR="00B50050" w:rsidRDefault="00B50050" w:rsidP="0088127C">
            <w:pPr>
              <w:pStyle w:val="OtherTableBody"/>
            </w:pPr>
            <w:r>
              <w:t>..</w:t>
            </w:r>
          </w:p>
        </w:tc>
        <w:tc>
          <w:tcPr>
            <w:tcW w:w="600" w:type="dxa"/>
          </w:tcPr>
          <w:p w14:paraId="11C68D4A" w14:textId="77777777" w:rsidR="00B50050" w:rsidRDefault="00B50050" w:rsidP="0088127C">
            <w:pPr>
              <w:pStyle w:val="OtherTableBody"/>
            </w:pPr>
          </w:p>
        </w:tc>
        <w:tc>
          <w:tcPr>
            <w:tcW w:w="600" w:type="dxa"/>
          </w:tcPr>
          <w:p w14:paraId="092719FE" w14:textId="77777777" w:rsidR="00B50050" w:rsidRDefault="00B50050" w:rsidP="0088127C">
            <w:pPr>
              <w:pStyle w:val="OtherTableBody"/>
            </w:pPr>
            <w:r>
              <w:t>CWE</w:t>
            </w:r>
          </w:p>
        </w:tc>
        <w:tc>
          <w:tcPr>
            <w:tcW w:w="700" w:type="dxa"/>
          </w:tcPr>
          <w:p w14:paraId="3C1CCB0A" w14:textId="77777777" w:rsidR="00B50050" w:rsidRDefault="00B50050" w:rsidP="0088127C">
            <w:pPr>
              <w:pStyle w:val="OtherTableBody"/>
            </w:pPr>
          </w:p>
        </w:tc>
        <w:tc>
          <w:tcPr>
            <w:tcW w:w="600" w:type="dxa"/>
          </w:tcPr>
          <w:p w14:paraId="37A60717" w14:textId="77777777" w:rsidR="00B50050" w:rsidRDefault="00B50050" w:rsidP="0088127C">
            <w:pPr>
              <w:pStyle w:val="OtherTableBody"/>
            </w:pPr>
            <w:r>
              <w:t>0001</w:t>
            </w:r>
          </w:p>
        </w:tc>
        <w:tc>
          <w:tcPr>
            <w:tcW w:w="900" w:type="dxa"/>
          </w:tcPr>
          <w:p w14:paraId="776AC9A1" w14:textId="77777777" w:rsidR="00B50050" w:rsidRDefault="00B50050" w:rsidP="0088127C">
            <w:pPr>
              <w:pStyle w:val="OtherTableBody"/>
            </w:pPr>
            <w:r>
              <w:t>6.5.5.9</w:t>
            </w:r>
          </w:p>
        </w:tc>
      </w:tr>
      <w:tr w:rsidR="00B50050" w14:paraId="1250E58D" w14:textId="77777777" w:rsidTr="00195548">
        <w:tc>
          <w:tcPr>
            <w:tcW w:w="3500" w:type="dxa"/>
          </w:tcPr>
          <w:p w14:paraId="0A1C8F00" w14:textId="77777777" w:rsidR="00B50050" w:rsidRDefault="00B50050" w:rsidP="0088127C">
            <w:pPr>
              <w:pStyle w:val="OtherTableBody"/>
            </w:pPr>
            <w:r>
              <w:t>Guarantor Billing Hold Flag</w:t>
            </w:r>
          </w:p>
        </w:tc>
        <w:tc>
          <w:tcPr>
            <w:tcW w:w="700" w:type="dxa"/>
          </w:tcPr>
          <w:p w14:paraId="04A6AAC0" w14:textId="77777777" w:rsidR="00B50050" w:rsidRDefault="00B50050" w:rsidP="0088127C">
            <w:pPr>
              <w:pStyle w:val="OtherTableBody"/>
            </w:pPr>
            <w:r>
              <w:t>00773</w:t>
            </w:r>
          </w:p>
        </w:tc>
        <w:tc>
          <w:tcPr>
            <w:tcW w:w="600" w:type="dxa"/>
          </w:tcPr>
          <w:p w14:paraId="08F140A0" w14:textId="77777777" w:rsidR="00B50050" w:rsidRDefault="00B50050" w:rsidP="0088127C">
            <w:pPr>
              <w:pStyle w:val="OtherTableBody"/>
            </w:pPr>
            <w:r>
              <w:t>GT1</w:t>
            </w:r>
          </w:p>
        </w:tc>
        <w:tc>
          <w:tcPr>
            <w:tcW w:w="600" w:type="dxa"/>
          </w:tcPr>
          <w:p w14:paraId="2A48E86F" w14:textId="77777777" w:rsidR="00B50050" w:rsidRDefault="00B50050" w:rsidP="0088127C">
            <w:pPr>
              <w:pStyle w:val="OtherTableBody"/>
            </w:pPr>
            <w:r>
              <w:t>22</w:t>
            </w:r>
          </w:p>
        </w:tc>
        <w:tc>
          <w:tcPr>
            <w:tcW w:w="600" w:type="dxa"/>
          </w:tcPr>
          <w:p w14:paraId="4A09A78A" w14:textId="77777777" w:rsidR="00B50050" w:rsidRDefault="00B50050" w:rsidP="0088127C">
            <w:pPr>
              <w:pStyle w:val="OtherTableBody"/>
            </w:pPr>
            <w:r>
              <w:t>1..1</w:t>
            </w:r>
          </w:p>
        </w:tc>
        <w:tc>
          <w:tcPr>
            <w:tcW w:w="600" w:type="dxa"/>
          </w:tcPr>
          <w:p w14:paraId="6F6D4254" w14:textId="77777777" w:rsidR="00B50050" w:rsidRDefault="00B50050" w:rsidP="0088127C">
            <w:pPr>
              <w:pStyle w:val="OtherTableBody"/>
            </w:pPr>
          </w:p>
        </w:tc>
        <w:tc>
          <w:tcPr>
            <w:tcW w:w="600" w:type="dxa"/>
          </w:tcPr>
          <w:p w14:paraId="4D96919E" w14:textId="77777777" w:rsidR="00B50050" w:rsidRDefault="00B50050" w:rsidP="0088127C">
            <w:pPr>
              <w:pStyle w:val="OtherTableBody"/>
            </w:pPr>
            <w:r>
              <w:t>ID</w:t>
            </w:r>
          </w:p>
        </w:tc>
        <w:tc>
          <w:tcPr>
            <w:tcW w:w="700" w:type="dxa"/>
          </w:tcPr>
          <w:p w14:paraId="245D330A" w14:textId="77777777" w:rsidR="00B50050" w:rsidRDefault="00B50050" w:rsidP="0088127C">
            <w:pPr>
              <w:pStyle w:val="OtherTableBody"/>
            </w:pPr>
          </w:p>
        </w:tc>
        <w:tc>
          <w:tcPr>
            <w:tcW w:w="600" w:type="dxa"/>
          </w:tcPr>
          <w:p w14:paraId="267BDBE7" w14:textId="77777777" w:rsidR="00B50050" w:rsidRDefault="00B50050" w:rsidP="0088127C">
            <w:pPr>
              <w:pStyle w:val="OtherTableBody"/>
            </w:pPr>
            <w:r>
              <w:t>0136</w:t>
            </w:r>
          </w:p>
        </w:tc>
        <w:tc>
          <w:tcPr>
            <w:tcW w:w="900" w:type="dxa"/>
          </w:tcPr>
          <w:p w14:paraId="78AFFB84" w14:textId="77777777" w:rsidR="00B50050" w:rsidRDefault="00B50050" w:rsidP="0088127C">
            <w:pPr>
              <w:pStyle w:val="OtherTableBody"/>
            </w:pPr>
            <w:r>
              <w:t>6.5.5.22</w:t>
            </w:r>
          </w:p>
        </w:tc>
      </w:tr>
      <w:tr w:rsidR="00B50050" w14:paraId="3F08D07A" w14:textId="77777777" w:rsidTr="00195548">
        <w:tc>
          <w:tcPr>
            <w:tcW w:w="3500" w:type="dxa"/>
          </w:tcPr>
          <w:p w14:paraId="44830998" w14:textId="77777777" w:rsidR="00B50050" w:rsidRDefault="00B50050" w:rsidP="0088127C">
            <w:pPr>
              <w:pStyle w:val="OtherTableBody"/>
            </w:pPr>
            <w:r>
              <w:t>Guarantor Birth Place</w:t>
            </w:r>
          </w:p>
        </w:tc>
        <w:tc>
          <w:tcPr>
            <w:tcW w:w="700" w:type="dxa"/>
          </w:tcPr>
          <w:p w14:paraId="7213EEF9" w14:textId="77777777" w:rsidR="00B50050" w:rsidRDefault="00B50050" w:rsidP="0088127C">
            <w:pPr>
              <w:pStyle w:val="OtherTableBody"/>
            </w:pPr>
            <w:r>
              <w:t>01851</w:t>
            </w:r>
          </w:p>
        </w:tc>
        <w:tc>
          <w:tcPr>
            <w:tcW w:w="600" w:type="dxa"/>
          </w:tcPr>
          <w:p w14:paraId="01C3AFBC" w14:textId="77777777" w:rsidR="00B50050" w:rsidRDefault="00B50050" w:rsidP="0088127C">
            <w:pPr>
              <w:pStyle w:val="OtherTableBody"/>
            </w:pPr>
            <w:r>
              <w:t>GT1</w:t>
            </w:r>
          </w:p>
        </w:tc>
        <w:tc>
          <w:tcPr>
            <w:tcW w:w="600" w:type="dxa"/>
          </w:tcPr>
          <w:p w14:paraId="4B397AB7" w14:textId="77777777" w:rsidR="00B50050" w:rsidRDefault="00B50050" w:rsidP="0088127C">
            <w:pPr>
              <w:pStyle w:val="OtherTableBody"/>
            </w:pPr>
            <w:r>
              <w:t>56</w:t>
            </w:r>
          </w:p>
        </w:tc>
        <w:tc>
          <w:tcPr>
            <w:tcW w:w="600" w:type="dxa"/>
          </w:tcPr>
          <w:p w14:paraId="772599E4" w14:textId="77777777" w:rsidR="00B50050" w:rsidRDefault="00B50050" w:rsidP="0088127C">
            <w:pPr>
              <w:pStyle w:val="OtherTableBody"/>
            </w:pPr>
            <w:r>
              <w:t>..</w:t>
            </w:r>
          </w:p>
        </w:tc>
        <w:tc>
          <w:tcPr>
            <w:tcW w:w="600" w:type="dxa"/>
          </w:tcPr>
          <w:p w14:paraId="788DC7BF" w14:textId="77777777" w:rsidR="00B50050" w:rsidRDefault="00B50050" w:rsidP="0088127C">
            <w:pPr>
              <w:pStyle w:val="OtherTableBody"/>
            </w:pPr>
            <w:r>
              <w:t>100#</w:t>
            </w:r>
          </w:p>
        </w:tc>
        <w:tc>
          <w:tcPr>
            <w:tcW w:w="600" w:type="dxa"/>
          </w:tcPr>
          <w:p w14:paraId="7234D768" w14:textId="77777777" w:rsidR="00B50050" w:rsidRDefault="00B50050" w:rsidP="0088127C">
            <w:pPr>
              <w:pStyle w:val="OtherTableBody"/>
            </w:pPr>
            <w:r>
              <w:t>ST</w:t>
            </w:r>
          </w:p>
        </w:tc>
        <w:tc>
          <w:tcPr>
            <w:tcW w:w="700" w:type="dxa"/>
          </w:tcPr>
          <w:p w14:paraId="703895B5" w14:textId="77777777" w:rsidR="00B50050" w:rsidRDefault="00B50050" w:rsidP="0088127C">
            <w:pPr>
              <w:pStyle w:val="OtherTableBody"/>
            </w:pPr>
          </w:p>
        </w:tc>
        <w:tc>
          <w:tcPr>
            <w:tcW w:w="600" w:type="dxa"/>
          </w:tcPr>
          <w:p w14:paraId="45D4345E" w14:textId="77777777" w:rsidR="00B50050" w:rsidRDefault="00B50050" w:rsidP="0088127C">
            <w:pPr>
              <w:pStyle w:val="OtherTableBody"/>
            </w:pPr>
          </w:p>
        </w:tc>
        <w:tc>
          <w:tcPr>
            <w:tcW w:w="900" w:type="dxa"/>
          </w:tcPr>
          <w:p w14:paraId="78E9DE79" w14:textId="77777777" w:rsidR="00B50050" w:rsidRDefault="00B50050" w:rsidP="0088127C">
            <w:pPr>
              <w:pStyle w:val="OtherTableBody"/>
            </w:pPr>
            <w:r>
              <w:t>6.5.5.56</w:t>
            </w:r>
          </w:p>
        </w:tc>
      </w:tr>
      <w:tr w:rsidR="00B50050" w14:paraId="1379336A" w14:textId="77777777" w:rsidTr="00195548">
        <w:tc>
          <w:tcPr>
            <w:tcW w:w="3500" w:type="dxa"/>
          </w:tcPr>
          <w:p w14:paraId="5032B05C" w14:textId="77777777" w:rsidR="00B50050" w:rsidRDefault="00B50050" w:rsidP="0088127C">
            <w:pPr>
              <w:pStyle w:val="OtherTableBody"/>
            </w:pPr>
            <w:r>
              <w:t>Guarantor Charge Adjustment Code</w:t>
            </w:r>
          </w:p>
        </w:tc>
        <w:tc>
          <w:tcPr>
            <w:tcW w:w="700" w:type="dxa"/>
          </w:tcPr>
          <w:p w14:paraId="43A4A3AC" w14:textId="77777777" w:rsidR="00B50050" w:rsidRDefault="00B50050" w:rsidP="0088127C">
            <w:pPr>
              <w:pStyle w:val="OtherTableBody"/>
            </w:pPr>
            <w:r>
              <w:t>00777</w:t>
            </w:r>
          </w:p>
        </w:tc>
        <w:tc>
          <w:tcPr>
            <w:tcW w:w="600" w:type="dxa"/>
          </w:tcPr>
          <w:p w14:paraId="1E27C6B1" w14:textId="77777777" w:rsidR="00B50050" w:rsidRDefault="00B50050" w:rsidP="0088127C">
            <w:pPr>
              <w:pStyle w:val="OtherTableBody"/>
            </w:pPr>
            <w:r>
              <w:t>GT1</w:t>
            </w:r>
          </w:p>
        </w:tc>
        <w:tc>
          <w:tcPr>
            <w:tcW w:w="600" w:type="dxa"/>
          </w:tcPr>
          <w:p w14:paraId="76FE3988" w14:textId="77777777" w:rsidR="00B50050" w:rsidRDefault="00B50050" w:rsidP="0088127C">
            <w:pPr>
              <w:pStyle w:val="OtherTableBody"/>
            </w:pPr>
            <w:r>
              <w:t>26</w:t>
            </w:r>
          </w:p>
        </w:tc>
        <w:tc>
          <w:tcPr>
            <w:tcW w:w="600" w:type="dxa"/>
          </w:tcPr>
          <w:p w14:paraId="11F21051" w14:textId="77777777" w:rsidR="00B50050" w:rsidRDefault="00B50050" w:rsidP="0088127C">
            <w:pPr>
              <w:pStyle w:val="OtherTableBody"/>
            </w:pPr>
            <w:r>
              <w:t>..</w:t>
            </w:r>
          </w:p>
        </w:tc>
        <w:tc>
          <w:tcPr>
            <w:tcW w:w="600" w:type="dxa"/>
          </w:tcPr>
          <w:p w14:paraId="0E68BB49" w14:textId="77777777" w:rsidR="00B50050" w:rsidRDefault="00B50050" w:rsidP="0088127C">
            <w:pPr>
              <w:pStyle w:val="OtherTableBody"/>
            </w:pPr>
          </w:p>
        </w:tc>
        <w:tc>
          <w:tcPr>
            <w:tcW w:w="600" w:type="dxa"/>
          </w:tcPr>
          <w:p w14:paraId="62E59A69" w14:textId="77777777" w:rsidR="00B50050" w:rsidRDefault="00B50050" w:rsidP="0088127C">
            <w:pPr>
              <w:pStyle w:val="OtherTableBody"/>
            </w:pPr>
            <w:r>
              <w:t>CWE</w:t>
            </w:r>
          </w:p>
        </w:tc>
        <w:tc>
          <w:tcPr>
            <w:tcW w:w="700" w:type="dxa"/>
          </w:tcPr>
          <w:p w14:paraId="1D61A582" w14:textId="77777777" w:rsidR="00B50050" w:rsidRDefault="00B50050" w:rsidP="0088127C">
            <w:pPr>
              <w:pStyle w:val="OtherTableBody"/>
            </w:pPr>
          </w:p>
        </w:tc>
        <w:tc>
          <w:tcPr>
            <w:tcW w:w="600" w:type="dxa"/>
          </w:tcPr>
          <w:p w14:paraId="46172D44" w14:textId="77777777" w:rsidR="00B50050" w:rsidRDefault="00B50050" w:rsidP="0088127C">
            <w:pPr>
              <w:pStyle w:val="OtherTableBody"/>
            </w:pPr>
            <w:r>
              <w:t>0218</w:t>
            </w:r>
          </w:p>
        </w:tc>
        <w:tc>
          <w:tcPr>
            <w:tcW w:w="900" w:type="dxa"/>
          </w:tcPr>
          <w:p w14:paraId="023056A9" w14:textId="77777777" w:rsidR="00B50050" w:rsidRDefault="00B50050" w:rsidP="0088127C">
            <w:pPr>
              <w:pStyle w:val="OtherTableBody"/>
            </w:pPr>
            <w:r>
              <w:t>6.5.5.26</w:t>
            </w:r>
          </w:p>
        </w:tc>
      </w:tr>
      <w:tr w:rsidR="00B50050" w14:paraId="7A6C2EF9" w14:textId="77777777" w:rsidTr="00195548">
        <w:tc>
          <w:tcPr>
            <w:tcW w:w="3500" w:type="dxa"/>
          </w:tcPr>
          <w:p w14:paraId="2BB62ED2" w14:textId="77777777" w:rsidR="00B50050" w:rsidRDefault="00B50050" w:rsidP="0088127C">
            <w:pPr>
              <w:pStyle w:val="OtherTableBody"/>
            </w:pPr>
            <w:r>
              <w:t>Guarantor Credit Rating Code</w:t>
            </w:r>
          </w:p>
        </w:tc>
        <w:tc>
          <w:tcPr>
            <w:tcW w:w="700" w:type="dxa"/>
          </w:tcPr>
          <w:p w14:paraId="072EF972" w14:textId="77777777" w:rsidR="00B50050" w:rsidRDefault="00B50050" w:rsidP="0088127C">
            <w:pPr>
              <w:pStyle w:val="OtherTableBody"/>
            </w:pPr>
            <w:r>
              <w:t>00774</w:t>
            </w:r>
          </w:p>
        </w:tc>
        <w:tc>
          <w:tcPr>
            <w:tcW w:w="600" w:type="dxa"/>
          </w:tcPr>
          <w:p w14:paraId="30244502" w14:textId="77777777" w:rsidR="00B50050" w:rsidRDefault="00B50050" w:rsidP="0088127C">
            <w:pPr>
              <w:pStyle w:val="OtherTableBody"/>
            </w:pPr>
            <w:r>
              <w:t>GT1</w:t>
            </w:r>
          </w:p>
        </w:tc>
        <w:tc>
          <w:tcPr>
            <w:tcW w:w="600" w:type="dxa"/>
          </w:tcPr>
          <w:p w14:paraId="7A783936" w14:textId="77777777" w:rsidR="00B50050" w:rsidRDefault="00B50050" w:rsidP="0088127C">
            <w:pPr>
              <w:pStyle w:val="OtherTableBody"/>
            </w:pPr>
            <w:r>
              <w:t>23</w:t>
            </w:r>
          </w:p>
        </w:tc>
        <w:tc>
          <w:tcPr>
            <w:tcW w:w="600" w:type="dxa"/>
          </w:tcPr>
          <w:p w14:paraId="7137C480" w14:textId="77777777" w:rsidR="00B50050" w:rsidRDefault="00B50050" w:rsidP="0088127C">
            <w:pPr>
              <w:pStyle w:val="OtherTableBody"/>
            </w:pPr>
            <w:r>
              <w:t>..</w:t>
            </w:r>
          </w:p>
        </w:tc>
        <w:tc>
          <w:tcPr>
            <w:tcW w:w="600" w:type="dxa"/>
          </w:tcPr>
          <w:p w14:paraId="037A5452" w14:textId="77777777" w:rsidR="00B50050" w:rsidRDefault="00B50050" w:rsidP="0088127C">
            <w:pPr>
              <w:pStyle w:val="OtherTableBody"/>
            </w:pPr>
          </w:p>
        </w:tc>
        <w:tc>
          <w:tcPr>
            <w:tcW w:w="600" w:type="dxa"/>
          </w:tcPr>
          <w:p w14:paraId="07017DF9" w14:textId="77777777" w:rsidR="00B50050" w:rsidRDefault="00B50050" w:rsidP="0088127C">
            <w:pPr>
              <w:pStyle w:val="OtherTableBody"/>
            </w:pPr>
            <w:r>
              <w:t>CWE</w:t>
            </w:r>
          </w:p>
        </w:tc>
        <w:tc>
          <w:tcPr>
            <w:tcW w:w="700" w:type="dxa"/>
          </w:tcPr>
          <w:p w14:paraId="5F4A6510" w14:textId="77777777" w:rsidR="00B50050" w:rsidRDefault="00B50050" w:rsidP="0088127C">
            <w:pPr>
              <w:pStyle w:val="OtherTableBody"/>
            </w:pPr>
          </w:p>
        </w:tc>
        <w:tc>
          <w:tcPr>
            <w:tcW w:w="600" w:type="dxa"/>
          </w:tcPr>
          <w:p w14:paraId="44140C13" w14:textId="77777777" w:rsidR="00B50050" w:rsidRDefault="00B50050" w:rsidP="0088127C">
            <w:pPr>
              <w:pStyle w:val="OtherTableBody"/>
            </w:pPr>
            <w:r>
              <w:t>0341</w:t>
            </w:r>
          </w:p>
        </w:tc>
        <w:tc>
          <w:tcPr>
            <w:tcW w:w="900" w:type="dxa"/>
          </w:tcPr>
          <w:p w14:paraId="50201902" w14:textId="77777777" w:rsidR="00B50050" w:rsidRDefault="00B50050" w:rsidP="0088127C">
            <w:pPr>
              <w:pStyle w:val="OtherTableBody"/>
            </w:pPr>
            <w:r>
              <w:t>6.5.5.23</w:t>
            </w:r>
          </w:p>
        </w:tc>
      </w:tr>
      <w:tr w:rsidR="00B50050" w14:paraId="11390413" w14:textId="77777777" w:rsidTr="00195548">
        <w:tc>
          <w:tcPr>
            <w:tcW w:w="3500" w:type="dxa"/>
          </w:tcPr>
          <w:p w14:paraId="23531114" w14:textId="77777777" w:rsidR="00B50050" w:rsidRDefault="00B50050" w:rsidP="0088127C">
            <w:pPr>
              <w:pStyle w:val="OtherTableBody"/>
            </w:pPr>
            <w:r>
              <w:t>Guarantor Date - Begin</w:t>
            </w:r>
          </w:p>
        </w:tc>
        <w:tc>
          <w:tcPr>
            <w:tcW w:w="700" w:type="dxa"/>
          </w:tcPr>
          <w:p w14:paraId="44C2E13D" w14:textId="77777777" w:rsidR="00B50050" w:rsidRDefault="00B50050" w:rsidP="0088127C">
            <w:pPr>
              <w:pStyle w:val="OtherTableBody"/>
            </w:pPr>
            <w:r>
              <w:t>00417</w:t>
            </w:r>
          </w:p>
        </w:tc>
        <w:tc>
          <w:tcPr>
            <w:tcW w:w="600" w:type="dxa"/>
          </w:tcPr>
          <w:p w14:paraId="0347CB1D" w14:textId="77777777" w:rsidR="00B50050" w:rsidRDefault="00B50050" w:rsidP="0088127C">
            <w:pPr>
              <w:pStyle w:val="OtherTableBody"/>
            </w:pPr>
            <w:r>
              <w:t>GT1</w:t>
            </w:r>
          </w:p>
        </w:tc>
        <w:tc>
          <w:tcPr>
            <w:tcW w:w="600" w:type="dxa"/>
          </w:tcPr>
          <w:p w14:paraId="7447C4DD" w14:textId="77777777" w:rsidR="00B50050" w:rsidRDefault="00B50050" w:rsidP="0088127C">
            <w:pPr>
              <w:pStyle w:val="OtherTableBody"/>
            </w:pPr>
            <w:r>
              <w:t>13</w:t>
            </w:r>
          </w:p>
        </w:tc>
        <w:tc>
          <w:tcPr>
            <w:tcW w:w="600" w:type="dxa"/>
          </w:tcPr>
          <w:p w14:paraId="00584E5F" w14:textId="77777777" w:rsidR="00B50050" w:rsidRDefault="00B50050" w:rsidP="0088127C">
            <w:pPr>
              <w:pStyle w:val="OtherTableBody"/>
            </w:pPr>
            <w:r>
              <w:t>..</w:t>
            </w:r>
          </w:p>
        </w:tc>
        <w:tc>
          <w:tcPr>
            <w:tcW w:w="600" w:type="dxa"/>
          </w:tcPr>
          <w:p w14:paraId="56C35546" w14:textId="77777777" w:rsidR="00B50050" w:rsidRDefault="00B50050" w:rsidP="0088127C">
            <w:pPr>
              <w:pStyle w:val="OtherTableBody"/>
            </w:pPr>
          </w:p>
        </w:tc>
        <w:tc>
          <w:tcPr>
            <w:tcW w:w="600" w:type="dxa"/>
          </w:tcPr>
          <w:p w14:paraId="1EAB3234" w14:textId="77777777" w:rsidR="00B50050" w:rsidRDefault="00B50050" w:rsidP="0088127C">
            <w:pPr>
              <w:pStyle w:val="OtherTableBody"/>
            </w:pPr>
            <w:r>
              <w:t>DT</w:t>
            </w:r>
          </w:p>
        </w:tc>
        <w:tc>
          <w:tcPr>
            <w:tcW w:w="700" w:type="dxa"/>
          </w:tcPr>
          <w:p w14:paraId="28B1B99A" w14:textId="77777777" w:rsidR="00B50050" w:rsidRDefault="00B50050" w:rsidP="0088127C">
            <w:pPr>
              <w:pStyle w:val="OtherTableBody"/>
            </w:pPr>
          </w:p>
        </w:tc>
        <w:tc>
          <w:tcPr>
            <w:tcW w:w="600" w:type="dxa"/>
          </w:tcPr>
          <w:p w14:paraId="452A1213" w14:textId="77777777" w:rsidR="00B50050" w:rsidRDefault="00B50050" w:rsidP="0088127C">
            <w:pPr>
              <w:pStyle w:val="OtherTableBody"/>
            </w:pPr>
          </w:p>
        </w:tc>
        <w:tc>
          <w:tcPr>
            <w:tcW w:w="900" w:type="dxa"/>
          </w:tcPr>
          <w:p w14:paraId="7A044787" w14:textId="77777777" w:rsidR="00B50050" w:rsidRDefault="00B50050" w:rsidP="0088127C">
            <w:pPr>
              <w:pStyle w:val="OtherTableBody"/>
            </w:pPr>
            <w:r>
              <w:t>6.5.5.13</w:t>
            </w:r>
          </w:p>
        </w:tc>
      </w:tr>
      <w:tr w:rsidR="00B50050" w14:paraId="62E6BEC4" w14:textId="77777777" w:rsidTr="00195548">
        <w:tc>
          <w:tcPr>
            <w:tcW w:w="3500" w:type="dxa"/>
          </w:tcPr>
          <w:p w14:paraId="535E1475" w14:textId="77777777" w:rsidR="00B50050" w:rsidRDefault="00B50050" w:rsidP="0088127C">
            <w:pPr>
              <w:pStyle w:val="OtherTableBody"/>
            </w:pPr>
            <w:r>
              <w:t>Guarantor Date - End</w:t>
            </w:r>
          </w:p>
        </w:tc>
        <w:tc>
          <w:tcPr>
            <w:tcW w:w="700" w:type="dxa"/>
          </w:tcPr>
          <w:p w14:paraId="5B43B840" w14:textId="77777777" w:rsidR="00B50050" w:rsidRDefault="00B50050" w:rsidP="0088127C">
            <w:pPr>
              <w:pStyle w:val="OtherTableBody"/>
            </w:pPr>
            <w:r>
              <w:t>00418</w:t>
            </w:r>
          </w:p>
        </w:tc>
        <w:tc>
          <w:tcPr>
            <w:tcW w:w="600" w:type="dxa"/>
          </w:tcPr>
          <w:p w14:paraId="500050BB" w14:textId="77777777" w:rsidR="00B50050" w:rsidRDefault="00B50050" w:rsidP="0088127C">
            <w:pPr>
              <w:pStyle w:val="OtherTableBody"/>
            </w:pPr>
            <w:r>
              <w:t>GT1</w:t>
            </w:r>
          </w:p>
        </w:tc>
        <w:tc>
          <w:tcPr>
            <w:tcW w:w="600" w:type="dxa"/>
          </w:tcPr>
          <w:p w14:paraId="3725FBD6" w14:textId="77777777" w:rsidR="00B50050" w:rsidRDefault="00B50050" w:rsidP="0088127C">
            <w:pPr>
              <w:pStyle w:val="OtherTableBody"/>
            </w:pPr>
            <w:r>
              <w:t>14</w:t>
            </w:r>
          </w:p>
        </w:tc>
        <w:tc>
          <w:tcPr>
            <w:tcW w:w="600" w:type="dxa"/>
          </w:tcPr>
          <w:p w14:paraId="473B1BC8" w14:textId="77777777" w:rsidR="00B50050" w:rsidRDefault="00B50050" w:rsidP="0088127C">
            <w:pPr>
              <w:pStyle w:val="OtherTableBody"/>
            </w:pPr>
            <w:r>
              <w:t>..</w:t>
            </w:r>
          </w:p>
        </w:tc>
        <w:tc>
          <w:tcPr>
            <w:tcW w:w="600" w:type="dxa"/>
          </w:tcPr>
          <w:p w14:paraId="41A595BB" w14:textId="77777777" w:rsidR="00B50050" w:rsidRDefault="00B50050" w:rsidP="0088127C">
            <w:pPr>
              <w:pStyle w:val="OtherTableBody"/>
            </w:pPr>
          </w:p>
        </w:tc>
        <w:tc>
          <w:tcPr>
            <w:tcW w:w="600" w:type="dxa"/>
          </w:tcPr>
          <w:p w14:paraId="086E0B1E" w14:textId="77777777" w:rsidR="00B50050" w:rsidRDefault="00B50050" w:rsidP="0088127C">
            <w:pPr>
              <w:pStyle w:val="OtherTableBody"/>
            </w:pPr>
            <w:r>
              <w:t>DT</w:t>
            </w:r>
          </w:p>
        </w:tc>
        <w:tc>
          <w:tcPr>
            <w:tcW w:w="700" w:type="dxa"/>
          </w:tcPr>
          <w:p w14:paraId="00AD2BC2" w14:textId="77777777" w:rsidR="00B50050" w:rsidRDefault="00B50050" w:rsidP="0088127C">
            <w:pPr>
              <w:pStyle w:val="OtherTableBody"/>
            </w:pPr>
          </w:p>
        </w:tc>
        <w:tc>
          <w:tcPr>
            <w:tcW w:w="600" w:type="dxa"/>
          </w:tcPr>
          <w:p w14:paraId="0E746B40" w14:textId="77777777" w:rsidR="00B50050" w:rsidRDefault="00B50050" w:rsidP="0088127C">
            <w:pPr>
              <w:pStyle w:val="OtherTableBody"/>
            </w:pPr>
          </w:p>
        </w:tc>
        <w:tc>
          <w:tcPr>
            <w:tcW w:w="900" w:type="dxa"/>
          </w:tcPr>
          <w:p w14:paraId="23432B74" w14:textId="77777777" w:rsidR="00B50050" w:rsidRDefault="00B50050" w:rsidP="0088127C">
            <w:pPr>
              <w:pStyle w:val="OtherTableBody"/>
            </w:pPr>
            <w:r>
              <w:t>6.5.5.14</w:t>
            </w:r>
          </w:p>
        </w:tc>
      </w:tr>
      <w:tr w:rsidR="00B50050" w14:paraId="1E254C71" w14:textId="77777777" w:rsidTr="00195548">
        <w:tc>
          <w:tcPr>
            <w:tcW w:w="3500" w:type="dxa"/>
          </w:tcPr>
          <w:p w14:paraId="4931618C" w14:textId="77777777" w:rsidR="00B50050" w:rsidRDefault="00B50050" w:rsidP="0088127C">
            <w:pPr>
              <w:pStyle w:val="OtherTableBody"/>
            </w:pPr>
            <w:r>
              <w:t>Guarantor Date/Time Of Birth</w:t>
            </w:r>
          </w:p>
        </w:tc>
        <w:tc>
          <w:tcPr>
            <w:tcW w:w="700" w:type="dxa"/>
          </w:tcPr>
          <w:p w14:paraId="06780F14" w14:textId="77777777" w:rsidR="00B50050" w:rsidRDefault="00B50050" w:rsidP="0088127C">
            <w:pPr>
              <w:pStyle w:val="OtherTableBody"/>
            </w:pPr>
            <w:r>
              <w:t>00412</w:t>
            </w:r>
          </w:p>
        </w:tc>
        <w:tc>
          <w:tcPr>
            <w:tcW w:w="600" w:type="dxa"/>
          </w:tcPr>
          <w:p w14:paraId="46E7363A" w14:textId="77777777" w:rsidR="00B50050" w:rsidRDefault="00B50050" w:rsidP="0088127C">
            <w:pPr>
              <w:pStyle w:val="OtherTableBody"/>
            </w:pPr>
            <w:r>
              <w:t>GT1</w:t>
            </w:r>
          </w:p>
        </w:tc>
        <w:tc>
          <w:tcPr>
            <w:tcW w:w="600" w:type="dxa"/>
          </w:tcPr>
          <w:p w14:paraId="2F181F3F" w14:textId="77777777" w:rsidR="00B50050" w:rsidRDefault="00B50050" w:rsidP="0088127C">
            <w:pPr>
              <w:pStyle w:val="OtherTableBody"/>
            </w:pPr>
            <w:r>
              <w:t>8</w:t>
            </w:r>
          </w:p>
        </w:tc>
        <w:tc>
          <w:tcPr>
            <w:tcW w:w="600" w:type="dxa"/>
          </w:tcPr>
          <w:p w14:paraId="4B737500" w14:textId="77777777" w:rsidR="00B50050" w:rsidRDefault="00B50050" w:rsidP="0088127C">
            <w:pPr>
              <w:pStyle w:val="OtherTableBody"/>
            </w:pPr>
            <w:r>
              <w:t>..</w:t>
            </w:r>
          </w:p>
        </w:tc>
        <w:tc>
          <w:tcPr>
            <w:tcW w:w="600" w:type="dxa"/>
          </w:tcPr>
          <w:p w14:paraId="275C54EC" w14:textId="77777777" w:rsidR="00B50050" w:rsidRDefault="00B50050" w:rsidP="0088127C">
            <w:pPr>
              <w:pStyle w:val="OtherTableBody"/>
            </w:pPr>
          </w:p>
        </w:tc>
        <w:tc>
          <w:tcPr>
            <w:tcW w:w="600" w:type="dxa"/>
          </w:tcPr>
          <w:p w14:paraId="1C32A5FF" w14:textId="77777777" w:rsidR="00B50050" w:rsidRDefault="00B50050" w:rsidP="0088127C">
            <w:pPr>
              <w:pStyle w:val="OtherTableBody"/>
            </w:pPr>
            <w:r>
              <w:t>DTM</w:t>
            </w:r>
          </w:p>
        </w:tc>
        <w:tc>
          <w:tcPr>
            <w:tcW w:w="700" w:type="dxa"/>
          </w:tcPr>
          <w:p w14:paraId="5E16ED52" w14:textId="77777777" w:rsidR="00B50050" w:rsidRDefault="00B50050" w:rsidP="0088127C">
            <w:pPr>
              <w:pStyle w:val="OtherTableBody"/>
            </w:pPr>
          </w:p>
        </w:tc>
        <w:tc>
          <w:tcPr>
            <w:tcW w:w="600" w:type="dxa"/>
          </w:tcPr>
          <w:p w14:paraId="309B39C8" w14:textId="77777777" w:rsidR="00B50050" w:rsidRDefault="00B50050" w:rsidP="0088127C">
            <w:pPr>
              <w:pStyle w:val="OtherTableBody"/>
            </w:pPr>
          </w:p>
        </w:tc>
        <w:tc>
          <w:tcPr>
            <w:tcW w:w="900" w:type="dxa"/>
          </w:tcPr>
          <w:p w14:paraId="4E048313" w14:textId="77777777" w:rsidR="00B50050" w:rsidRDefault="00B50050" w:rsidP="0088127C">
            <w:pPr>
              <w:pStyle w:val="OtherTableBody"/>
            </w:pPr>
            <w:r>
              <w:t>6.5.5.8</w:t>
            </w:r>
          </w:p>
        </w:tc>
      </w:tr>
      <w:tr w:rsidR="00B50050" w14:paraId="5405E4F9" w14:textId="77777777" w:rsidTr="00195548">
        <w:tc>
          <w:tcPr>
            <w:tcW w:w="3500" w:type="dxa"/>
          </w:tcPr>
          <w:p w14:paraId="17F24B0B" w14:textId="77777777" w:rsidR="00B50050" w:rsidRDefault="00B50050" w:rsidP="0088127C">
            <w:pPr>
              <w:pStyle w:val="OtherTableBody"/>
            </w:pPr>
            <w:r>
              <w:t>Guarantor Death Date And Time</w:t>
            </w:r>
          </w:p>
        </w:tc>
        <w:tc>
          <w:tcPr>
            <w:tcW w:w="700" w:type="dxa"/>
          </w:tcPr>
          <w:p w14:paraId="45359D1E" w14:textId="77777777" w:rsidR="00B50050" w:rsidRDefault="00B50050" w:rsidP="0088127C">
            <w:pPr>
              <w:pStyle w:val="OtherTableBody"/>
            </w:pPr>
            <w:r>
              <w:t>00775</w:t>
            </w:r>
          </w:p>
        </w:tc>
        <w:tc>
          <w:tcPr>
            <w:tcW w:w="600" w:type="dxa"/>
          </w:tcPr>
          <w:p w14:paraId="34D9639D" w14:textId="77777777" w:rsidR="00B50050" w:rsidRDefault="00B50050" w:rsidP="0088127C">
            <w:pPr>
              <w:pStyle w:val="OtherTableBody"/>
            </w:pPr>
            <w:r>
              <w:t>GT1</w:t>
            </w:r>
          </w:p>
        </w:tc>
        <w:tc>
          <w:tcPr>
            <w:tcW w:w="600" w:type="dxa"/>
          </w:tcPr>
          <w:p w14:paraId="12CF3E1A" w14:textId="77777777" w:rsidR="00B50050" w:rsidRDefault="00B50050" w:rsidP="0088127C">
            <w:pPr>
              <w:pStyle w:val="OtherTableBody"/>
            </w:pPr>
            <w:r>
              <w:t>24</w:t>
            </w:r>
          </w:p>
        </w:tc>
        <w:tc>
          <w:tcPr>
            <w:tcW w:w="600" w:type="dxa"/>
          </w:tcPr>
          <w:p w14:paraId="338E2A89" w14:textId="77777777" w:rsidR="00B50050" w:rsidRDefault="00B50050" w:rsidP="0088127C">
            <w:pPr>
              <w:pStyle w:val="OtherTableBody"/>
            </w:pPr>
            <w:r>
              <w:t>..</w:t>
            </w:r>
          </w:p>
        </w:tc>
        <w:tc>
          <w:tcPr>
            <w:tcW w:w="600" w:type="dxa"/>
          </w:tcPr>
          <w:p w14:paraId="7002A15C" w14:textId="77777777" w:rsidR="00B50050" w:rsidRDefault="00B50050" w:rsidP="0088127C">
            <w:pPr>
              <w:pStyle w:val="OtherTableBody"/>
            </w:pPr>
          </w:p>
        </w:tc>
        <w:tc>
          <w:tcPr>
            <w:tcW w:w="600" w:type="dxa"/>
          </w:tcPr>
          <w:p w14:paraId="2FF52D3A" w14:textId="77777777" w:rsidR="00B50050" w:rsidRDefault="00B50050" w:rsidP="0088127C">
            <w:pPr>
              <w:pStyle w:val="OtherTableBody"/>
            </w:pPr>
            <w:r>
              <w:t>DTM</w:t>
            </w:r>
          </w:p>
        </w:tc>
        <w:tc>
          <w:tcPr>
            <w:tcW w:w="700" w:type="dxa"/>
          </w:tcPr>
          <w:p w14:paraId="6BD4C5A3" w14:textId="77777777" w:rsidR="00B50050" w:rsidRDefault="00B50050" w:rsidP="0088127C">
            <w:pPr>
              <w:pStyle w:val="OtherTableBody"/>
            </w:pPr>
          </w:p>
        </w:tc>
        <w:tc>
          <w:tcPr>
            <w:tcW w:w="600" w:type="dxa"/>
          </w:tcPr>
          <w:p w14:paraId="5CAEE790" w14:textId="77777777" w:rsidR="00B50050" w:rsidRDefault="00B50050" w:rsidP="0088127C">
            <w:pPr>
              <w:pStyle w:val="OtherTableBody"/>
            </w:pPr>
          </w:p>
        </w:tc>
        <w:tc>
          <w:tcPr>
            <w:tcW w:w="900" w:type="dxa"/>
          </w:tcPr>
          <w:p w14:paraId="3CF66823" w14:textId="77777777" w:rsidR="00B50050" w:rsidRDefault="00B50050" w:rsidP="0088127C">
            <w:pPr>
              <w:pStyle w:val="OtherTableBody"/>
            </w:pPr>
            <w:r>
              <w:t>6.5.5.24</w:t>
            </w:r>
          </w:p>
        </w:tc>
      </w:tr>
      <w:tr w:rsidR="00B50050" w14:paraId="3020C8D4" w14:textId="77777777" w:rsidTr="00195548">
        <w:tc>
          <w:tcPr>
            <w:tcW w:w="3500" w:type="dxa"/>
          </w:tcPr>
          <w:p w14:paraId="012E11A2" w14:textId="77777777" w:rsidR="00B50050" w:rsidRDefault="00B50050" w:rsidP="0088127C">
            <w:pPr>
              <w:pStyle w:val="OtherTableBody"/>
            </w:pPr>
            <w:r>
              <w:t>Guarantor Death Flag</w:t>
            </w:r>
          </w:p>
        </w:tc>
        <w:tc>
          <w:tcPr>
            <w:tcW w:w="700" w:type="dxa"/>
          </w:tcPr>
          <w:p w14:paraId="5F6719EA" w14:textId="77777777" w:rsidR="00B50050" w:rsidRDefault="00B50050" w:rsidP="0088127C">
            <w:pPr>
              <w:pStyle w:val="OtherTableBody"/>
            </w:pPr>
            <w:r>
              <w:t>00776</w:t>
            </w:r>
          </w:p>
        </w:tc>
        <w:tc>
          <w:tcPr>
            <w:tcW w:w="600" w:type="dxa"/>
          </w:tcPr>
          <w:p w14:paraId="115A0A57" w14:textId="77777777" w:rsidR="00B50050" w:rsidRDefault="00B50050" w:rsidP="0088127C">
            <w:pPr>
              <w:pStyle w:val="OtherTableBody"/>
            </w:pPr>
            <w:r>
              <w:t>GT1</w:t>
            </w:r>
          </w:p>
        </w:tc>
        <w:tc>
          <w:tcPr>
            <w:tcW w:w="600" w:type="dxa"/>
          </w:tcPr>
          <w:p w14:paraId="464B72DD" w14:textId="77777777" w:rsidR="00B50050" w:rsidRDefault="00B50050" w:rsidP="0088127C">
            <w:pPr>
              <w:pStyle w:val="OtherTableBody"/>
            </w:pPr>
            <w:r>
              <w:t>25</w:t>
            </w:r>
          </w:p>
        </w:tc>
        <w:tc>
          <w:tcPr>
            <w:tcW w:w="600" w:type="dxa"/>
          </w:tcPr>
          <w:p w14:paraId="57825828" w14:textId="77777777" w:rsidR="00B50050" w:rsidRDefault="00B50050" w:rsidP="0088127C">
            <w:pPr>
              <w:pStyle w:val="OtherTableBody"/>
            </w:pPr>
            <w:r>
              <w:t>1..1</w:t>
            </w:r>
          </w:p>
        </w:tc>
        <w:tc>
          <w:tcPr>
            <w:tcW w:w="600" w:type="dxa"/>
          </w:tcPr>
          <w:p w14:paraId="3E7CE87F" w14:textId="77777777" w:rsidR="00B50050" w:rsidRDefault="00B50050" w:rsidP="0088127C">
            <w:pPr>
              <w:pStyle w:val="OtherTableBody"/>
            </w:pPr>
          </w:p>
        </w:tc>
        <w:tc>
          <w:tcPr>
            <w:tcW w:w="600" w:type="dxa"/>
          </w:tcPr>
          <w:p w14:paraId="58F0348A" w14:textId="77777777" w:rsidR="00B50050" w:rsidRDefault="00B50050" w:rsidP="0088127C">
            <w:pPr>
              <w:pStyle w:val="OtherTableBody"/>
            </w:pPr>
            <w:r>
              <w:t>ID</w:t>
            </w:r>
          </w:p>
        </w:tc>
        <w:tc>
          <w:tcPr>
            <w:tcW w:w="700" w:type="dxa"/>
          </w:tcPr>
          <w:p w14:paraId="121C7B43" w14:textId="77777777" w:rsidR="00B50050" w:rsidRDefault="00B50050" w:rsidP="0088127C">
            <w:pPr>
              <w:pStyle w:val="OtherTableBody"/>
            </w:pPr>
          </w:p>
        </w:tc>
        <w:tc>
          <w:tcPr>
            <w:tcW w:w="600" w:type="dxa"/>
          </w:tcPr>
          <w:p w14:paraId="69B166BF" w14:textId="77777777" w:rsidR="00B50050" w:rsidRDefault="00B50050" w:rsidP="0088127C">
            <w:pPr>
              <w:pStyle w:val="OtherTableBody"/>
            </w:pPr>
            <w:r>
              <w:t>0136</w:t>
            </w:r>
          </w:p>
        </w:tc>
        <w:tc>
          <w:tcPr>
            <w:tcW w:w="900" w:type="dxa"/>
          </w:tcPr>
          <w:p w14:paraId="55BF8A12" w14:textId="77777777" w:rsidR="00B50050" w:rsidRDefault="00B50050" w:rsidP="0088127C">
            <w:pPr>
              <w:pStyle w:val="OtherTableBody"/>
            </w:pPr>
            <w:r>
              <w:t>6.5.5.25</w:t>
            </w:r>
          </w:p>
        </w:tc>
      </w:tr>
      <w:tr w:rsidR="00B50050" w14:paraId="79F056F5" w14:textId="77777777" w:rsidTr="00195548">
        <w:tc>
          <w:tcPr>
            <w:tcW w:w="3500" w:type="dxa"/>
          </w:tcPr>
          <w:p w14:paraId="74C54341" w14:textId="77777777" w:rsidR="00B50050" w:rsidRDefault="00B50050" w:rsidP="0088127C">
            <w:pPr>
              <w:pStyle w:val="OtherTableBody"/>
            </w:pPr>
            <w:r>
              <w:t>Guarantor Employee ID Number</w:t>
            </w:r>
          </w:p>
        </w:tc>
        <w:tc>
          <w:tcPr>
            <w:tcW w:w="700" w:type="dxa"/>
          </w:tcPr>
          <w:p w14:paraId="4EB21770" w14:textId="77777777" w:rsidR="00B50050" w:rsidRDefault="00B50050" w:rsidP="0088127C">
            <w:pPr>
              <w:pStyle w:val="OtherTableBody"/>
            </w:pPr>
            <w:r>
              <w:t>00423</w:t>
            </w:r>
          </w:p>
        </w:tc>
        <w:tc>
          <w:tcPr>
            <w:tcW w:w="600" w:type="dxa"/>
          </w:tcPr>
          <w:p w14:paraId="213A0339" w14:textId="77777777" w:rsidR="00B50050" w:rsidRDefault="00B50050" w:rsidP="0088127C">
            <w:pPr>
              <w:pStyle w:val="OtherTableBody"/>
            </w:pPr>
            <w:r>
              <w:t>GT1</w:t>
            </w:r>
          </w:p>
        </w:tc>
        <w:tc>
          <w:tcPr>
            <w:tcW w:w="600" w:type="dxa"/>
          </w:tcPr>
          <w:p w14:paraId="499A6BE3" w14:textId="77777777" w:rsidR="00B50050" w:rsidRDefault="00B50050" w:rsidP="0088127C">
            <w:pPr>
              <w:pStyle w:val="OtherTableBody"/>
            </w:pPr>
            <w:r>
              <w:t>19</w:t>
            </w:r>
          </w:p>
        </w:tc>
        <w:tc>
          <w:tcPr>
            <w:tcW w:w="600" w:type="dxa"/>
          </w:tcPr>
          <w:p w14:paraId="4429B68F" w14:textId="77777777" w:rsidR="00B50050" w:rsidRDefault="00B50050" w:rsidP="0088127C">
            <w:pPr>
              <w:pStyle w:val="OtherTableBody"/>
            </w:pPr>
            <w:r>
              <w:t>..</w:t>
            </w:r>
          </w:p>
        </w:tc>
        <w:tc>
          <w:tcPr>
            <w:tcW w:w="600" w:type="dxa"/>
          </w:tcPr>
          <w:p w14:paraId="0F4D76A7" w14:textId="77777777" w:rsidR="00B50050" w:rsidRDefault="00B50050" w:rsidP="0088127C">
            <w:pPr>
              <w:pStyle w:val="OtherTableBody"/>
            </w:pPr>
          </w:p>
        </w:tc>
        <w:tc>
          <w:tcPr>
            <w:tcW w:w="600" w:type="dxa"/>
          </w:tcPr>
          <w:p w14:paraId="29CD8AF5" w14:textId="77777777" w:rsidR="00B50050" w:rsidRDefault="00B50050" w:rsidP="0088127C">
            <w:pPr>
              <w:pStyle w:val="OtherTableBody"/>
            </w:pPr>
            <w:r>
              <w:t>CX</w:t>
            </w:r>
          </w:p>
        </w:tc>
        <w:tc>
          <w:tcPr>
            <w:tcW w:w="700" w:type="dxa"/>
          </w:tcPr>
          <w:p w14:paraId="4D58ABE0" w14:textId="77777777" w:rsidR="00B50050" w:rsidRDefault="00B50050" w:rsidP="0088127C">
            <w:pPr>
              <w:pStyle w:val="OtherTableBody"/>
            </w:pPr>
            <w:r>
              <w:t>Y</w:t>
            </w:r>
          </w:p>
        </w:tc>
        <w:tc>
          <w:tcPr>
            <w:tcW w:w="600" w:type="dxa"/>
          </w:tcPr>
          <w:p w14:paraId="5DC6862B" w14:textId="77777777" w:rsidR="00B50050" w:rsidRDefault="00B50050" w:rsidP="0088127C">
            <w:pPr>
              <w:pStyle w:val="OtherTableBody"/>
            </w:pPr>
          </w:p>
        </w:tc>
        <w:tc>
          <w:tcPr>
            <w:tcW w:w="900" w:type="dxa"/>
          </w:tcPr>
          <w:p w14:paraId="2415F8A3" w14:textId="77777777" w:rsidR="00B50050" w:rsidRDefault="00B50050" w:rsidP="0088127C">
            <w:pPr>
              <w:pStyle w:val="OtherTableBody"/>
            </w:pPr>
            <w:r>
              <w:t>6.5.5.19</w:t>
            </w:r>
          </w:p>
        </w:tc>
      </w:tr>
      <w:tr w:rsidR="00B50050" w14:paraId="3CF0DC6E" w14:textId="77777777" w:rsidTr="00195548">
        <w:tc>
          <w:tcPr>
            <w:tcW w:w="3500" w:type="dxa"/>
          </w:tcPr>
          <w:p w14:paraId="1444FBBA" w14:textId="77777777" w:rsidR="00B50050" w:rsidRDefault="00B50050" w:rsidP="0088127C">
            <w:pPr>
              <w:pStyle w:val="OtherTableBody"/>
            </w:pPr>
            <w:r>
              <w:t>Guarantor Employer Address</w:t>
            </w:r>
          </w:p>
        </w:tc>
        <w:tc>
          <w:tcPr>
            <w:tcW w:w="700" w:type="dxa"/>
          </w:tcPr>
          <w:p w14:paraId="3579D8D3" w14:textId="77777777" w:rsidR="00B50050" w:rsidRDefault="00B50050" w:rsidP="0088127C">
            <w:pPr>
              <w:pStyle w:val="OtherTableBody"/>
            </w:pPr>
            <w:r>
              <w:t>00421</w:t>
            </w:r>
          </w:p>
        </w:tc>
        <w:tc>
          <w:tcPr>
            <w:tcW w:w="600" w:type="dxa"/>
          </w:tcPr>
          <w:p w14:paraId="1E7FF0B8" w14:textId="77777777" w:rsidR="00B50050" w:rsidRDefault="00B50050" w:rsidP="0088127C">
            <w:pPr>
              <w:pStyle w:val="OtherTableBody"/>
            </w:pPr>
            <w:r>
              <w:t>GT1</w:t>
            </w:r>
          </w:p>
        </w:tc>
        <w:tc>
          <w:tcPr>
            <w:tcW w:w="600" w:type="dxa"/>
          </w:tcPr>
          <w:p w14:paraId="2D42830F" w14:textId="77777777" w:rsidR="00B50050" w:rsidRDefault="00B50050" w:rsidP="0088127C">
            <w:pPr>
              <w:pStyle w:val="OtherTableBody"/>
            </w:pPr>
            <w:r>
              <w:t>17</w:t>
            </w:r>
          </w:p>
        </w:tc>
        <w:tc>
          <w:tcPr>
            <w:tcW w:w="600" w:type="dxa"/>
          </w:tcPr>
          <w:p w14:paraId="6BAAA379" w14:textId="77777777" w:rsidR="00B50050" w:rsidRDefault="00B50050" w:rsidP="0088127C">
            <w:pPr>
              <w:pStyle w:val="OtherTableBody"/>
            </w:pPr>
            <w:r>
              <w:t>..</w:t>
            </w:r>
          </w:p>
        </w:tc>
        <w:tc>
          <w:tcPr>
            <w:tcW w:w="600" w:type="dxa"/>
          </w:tcPr>
          <w:p w14:paraId="0C4E4EAC" w14:textId="77777777" w:rsidR="00B50050" w:rsidRDefault="00B50050" w:rsidP="0088127C">
            <w:pPr>
              <w:pStyle w:val="OtherTableBody"/>
            </w:pPr>
          </w:p>
        </w:tc>
        <w:tc>
          <w:tcPr>
            <w:tcW w:w="600" w:type="dxa"/>
          </w:tcPr>
          <w:p w14:paraId="332CDDBF" w14:textId="77777777" w:rsidR="00B50050" w:rsidRDefault="00B50050" w:rsidP="0088127C">
            <w:pPr>
              <w:pStyle w:val="OtherTableBody"/>
            </w:pPr>
            <w:r>
              <w:t>XAD</w:t>
            </w:r>
          </w:p>
        </w:tc>
        <w:tc>
          <w:tcPr>
            <w:tcW w:w="700" w:type="dxa"/>
          </w:tcPr>
          <w:p w14:paraId="5B43CA3E" w14:textId="77777777" w:rsidR="00B50050" w:rsidRDefault="00B50050" w:rsidP="0088127C">
            <w:pPr>
              <w:pStyle w:val="OtherTableBody"/>
            </w:pPr>
            <w:r>
              <w:t>Y</w:t>
            </w:r>
          </w:p>
        </w:tc>
        <w:tc>
          <w:tcPr>
            <w:tcW w:w="600" w:type="dxa"/>
          </w:tcPr>
          <w:p w14:paraId="52B28EE7" w14:textId="77777777" w:rsidR="00B50050" w:rsidRDefault="00B50050" w:rsidP="0088127C">
            <w:pPr>
              <w:pStyle w:val="OtherTableBody"/>
            </w:pPr>
          </w:p>
        </w:tc>
        <w:tc>
          <w:tcPr>
            <w:tcW w:w="900" w:type="dxa"/>
          </w:tcPr>
          <w:p w14:paraId="272120B7" w14:textId="77777777" w:rsidR="00B50050" w:rsidRDefault="00B50050" w:rsidP="0088127C">
            <w:pPr>
              <w:pStyle w:val="OtherTableBody"/>
            </w:pPr>
            <w:r>
              <w:t>6.5.5.17</w:t>
            </w:r>
          </w:p>
        </w:tc>
      </w:tr>
      <w:tr w:rsidR="00B50050" w14:paraId="28210B1F" w14:textId="77777777" w:rsidTr="00195548">
        <w:tc>
          <w:tcPr>
            <w:tcW w:w="3500" w:type="dxa"/>
          </w:tcPr>
          <w:p w14:paraId="7F453A87" w14:textId="77777777" w:rsidR="00B50050" w:rsidRDefault="00B50050" w:rsidP="0088127C">
            <w:pPr>
              <w:pStyle w:val="OtherTableBody"/>
            </w:pPr>
            <w:r>
              <w:t>Guarantor Employer ID Number</w:t>
            </w:r>
          </w:p>
        </w:tc>
        <w:tc>
          <w:tcPr>
            <w:tcW w:w="700" w:type="dxa"/>
          </w:tcPr>
          <w:p w14:paraId="1DE353B1" w14:textId="77777777" w:rsidR="00B50050" w:rsidRDefault="00B50050" w:rsidP="0088127C">
            <w:pPr>
              <w:pStyle w:val="OtherTableBody"/>
            </w:pPr>
            <w:r>
              <w:t>00780</w:t>
            </w:r>
          </w:p>
        </w:tc>
        <w:tc>
          <w:tcPr>
            <w:tcW w:w="600" w:type="dxa"/>
          </w:tcPr>
          <w:p w14:paraId="350E7083" w14:textId="77777777" w:rsidR="00B50050" w:rsidRDefault="00B50050" w:rsidP="0088127C">
            <w:pPr>
              <w:pStyle w:val="OtherTableBody"/>
            </w:pPr>
            <w:r>
              <w:t>GT1</w:t>
            </w:r>
          </w:p>
        </w:tc>
        <w:tc>
          <w:tcPr>
            <w:tcW w:w="600" w:type="dxa"/>
          </w:tcPr>
          <w:p w14:paraId="05FF28CF" w14:textId="77777777" w:rsidR="00B50050" w:rsidRDefault="00B50050" w:rsidP="0088127C">
            <w:pPr>
              <w:pStyle w:val="OtherTableBody"/>
            </w:pPr>
            <w:r>
              <w:t>29</w:t>
            </w:r>
          </w:p>
        </w:tc>
        <w:tc>
          <w:tcPr>
            <w:tcW w:w="600" w:type="dxa"/>
          </w:tcPr>
          <w:p w14:paraId="28CD5129" w14:textId="77777777" w:rsidR="00B50050" w:rsidRDefault="00B50050" w:rsidP="0088127C">
            <w:pPr>
              <w:pStyle w:val="OtherTableBody"/>
            </w:pPr>
            <w:r>
              <w:t>..</w:t>
            </w:r>
          </w:p>
        </w:tc>
        <w:tc>
          <w:tcPr>
            <w:tcW w:w="600" w:type="dxa"/>
          </w:tcPr>
          <w:p w14:paraId="67AF6211" w14:textId="77777777" w:rsidR="00B50050" w:rsidRDefault="00B50050" w:rsidP="0088127C">
            <w:pPr>
              <w:pStyle w:val="OtherTableBody"/>
            </w:pPr>
          </w:p>
        </w:tc>
        <w:tc>
          <w:tcPr>
            <w:tcW w:w="600" w:type="dxa"/>
          </w:tcPr>
          <w:p w14:paraId="4E520DA7" w14:textId="77777777" w:rsidR="00B50050" w:rsidRDefault="00B50050" w:rsidP="0088127C">
            <w:pPr>
              <w:pStyle w:val="OtherTableBody"/>
            </w:pPr>
            <w:r>
              <w:t>CX</w:t>
            </w:r>
          </w:p>
        </w:tc>
        <w:tc>
          <w:tcPr>
            <w:tcW w:w="700" w:type="dxa"/>
          </w:tcPr>
          <w:p w14:paraId="3CE29397" w14:textId="77777777" w:rsidR="00B50050" w:rsidRDefault="00B50050" w:rsidP="0088127C">
            <w:pPr>
              <w:pStyle w:val="OtherTableBody"/>
            </w:pPr>
            <w:r>
              <w:t>Y</w:t>
            </w:r>
          </w:p>
        </w:tc>
        <w:tc>
          <w:tcPr>
            <w:tcW w:w="600" w:type="dxa"/>
          </w:tcPr>
          <w:p w14:paraId="5B44CC1D" w14:textId="77777777" w:rsidR="00B50050" w:rsidRDefault="00B50050" w:rsidP="0088127C">
            <w:pPr>
              <w:pStyle w:val="OtherTableBody"/>
            </w:pPr>
          </w:p>
        </w:tc>
        <w:tc>
          <w:tcPr>
            <w:tcW w:w="900" w:type="dxa"/>
          </w:tcPr>
          <w:p w14:paraId="79576094" w14:textId="77777777" w:rsidR="00B50050" w:rsidRDefault="00B50050" w:rsidP="0088127C">
            <w:pPr>
              <w:pStyle w:val="OtherTableBody"/>
            </w:pPr>
            <w:r>
              <w:t>6.5.5.29</w:t>
            </w:r>
          </w:p>
        </w:tc>
      </w:tr>
      <w:tr w:rsidR="00B50050" w14:paraId="142B8726" w14:textId="77777777" w:rsidTr="00195548">
        <w:tc>
          <w:tcPr>
            <w:tcW w:w="3500" w:type="dxa"/>
          </w:tcPr>
          <w:p w14:paraId="16B479C2" w14:textId="77777777" w:rsidR="00B50050" w:rsidRDefault="00B50050" w:rsidP="0088127C">
            <w:pPr>
              <w:pStyle w:val="OtherTableBody"/>
            </w:pPr>
            <w:r>
              <w:t>Guarantor Employer Name</w:t>
            </w:r>
          </w:p>
        </w:tc>
        <w:tc>
          <w:tcPr>
            <w:tcW w:w="700" w:type="dxa"/>
          </w:tcPr>
          <w:p w14:paraId="24AFC49F" w14:textId="77777777" w:rsidR="00B50050" w:rsidRDefault="00B50050" w:rsidP="0088127C">
            <w:pPr>
              <w:pStyle w:val="OtherTableBody"/>
            </w:pPr>
            <w:r>
              <w:t>00420</w:t>
            </w:r>
          </w:p>
        </w:tc>
        <w:tc>
          <w:tcPr>
            <w:tcW w:w="600" w:type="dxa"/>
          </w:tcPr>
          <w:p w14:paraId="0616C3A2" w14:textId="77777777" w:rsidR="00B50050" w:rsidRDefault="00B50050" w:rsidP="0088127C">
            <w:pPr>
              <w:pStyle w:val="OtherTableBody"/>
            </w:pPr>
            <w:r>
              <w:t>GT1</w:t>
            </w:r>
          </w:p>
        </w:tc>
        <w:tc>
          <w:tcPr>
            <w:tcW w:w="600" w:type="dxa"/>
          </w:tcPr>
          <w:p w14:paraId="325BD659" w14:textId="77777777" w:rsidR="00B50050" w:rsidRDefault="00B50050" w:rsidP="0088127C">
            <w:pPr>
              <w:pStyle w:val="OtherTableBody"/>
            </w:pPr>
            <w:r>
              <w:t>16</w:t>
            </w:r>
          </w:p>
        </w:tc>
        <w:tc>
          <w:tcPr>
            <w:tcW w:w="600" w:type="dxa"/>
          </w:tcPr>
          <w:p w14:paraId="083AEC87" w14:textId="77777777" w:rsidR="00B50050" w:rsidRDefault="00B50050" w:rsidP="0088127C">
            <w:pPr>
              <w:pStyle w:val="OtherTableBody"/>
            </w:pPr>
            <w:r>
              <w:t>..</w:t>
            </w:r>
          </w:p>
        </w:tc>
        <w:tc>
          <w:tcPr>
            <w:tcW w:w="600" w:type="dxa"/>
          </w:tcPr>
          <w:p w14:paraId="5790A280" w14:textId="77777777" w:rsidR="00B50050" w:rsidRDefault="00B50050" w:rsidP="0088127C">
            <w:pPr>
              <w:pStyle w:val="OtherTableBody"/>
            </w:pPr>
          </w:p>
        </w:tc>
        <w:tc>
          <w:tcPr>
            <w:tcW w:w="600" w:type="dxa"/>
          </w:tcPr>
          <w:p w14:paraId="62B6EFD3" w14:textId="77777777" w:rsidR="00B50050" w:rsidRDefault="00B50050" w:rsidP="0088127C">
            <w:pPr>
              <w:pStyle w:val="OtherTableBody"/>
            </w:pPr>
            <w:r>
              <w:t>XPN</w:t>
            </w:r>
          </w:p>
        </w:tc>
        <w:tc>
          <w:tcPr>
            <w:tcW w:w="700" w:type="dxa"/>
          </w:tcPr>
          <w:p w14:paraId="1F1B5E00" w14:textId="77777777" w:rsidR="00B50050" w:rsidRDefault="00B50050" w:rsidP="0088127C">
            <w:pPr>
              <w:pStyle w:val="OtherTableBody"/>
            </w:pPr>
            <w:r>
              <w:t>Y</w:t>
            </w:r>
          </w:p>
        </w:tc>
        <w:tc>
          <w:tcPr>
            <w:tcW w:w="600" w:type="dxa"/>
          </w:tcPr>
          <w:p w14:paraId="77F1F280" w14:textId="77777777" w:rsidR="00B50050" w:rsidRDefault="00B50050" w:rsidP="0088127C">
            <w:pPr>
              <w:pStyle w:val="OtherTableBody"/>
            </w:pPr>
          </w:p>
        </w:tc>
        <w:tc>
          <w:tcPr>
            <w:tcW w:w="900" w:type="dxa"/>
          </w:tcPr>
          <w:p w14:paraId="17F103CD" w14:textId="77777777" w:rsidR="00B50050" w:rsidRDefault="00B50050" w:rsidP="0088127C">
            <w:pPr>
              <w:pStyle w:val="OtherTableBody"/>
            </w:pPr>
            <w:r>
              <w:t>6.5.5.16</w:t>
            </w:r>
          </w:p>
        </w:tc>
      </w:tr>
      <w:tr w:rsidR="00B50050" w14:paraId="1BBB633E" w14:textId="77777777" w:rsidTr="00195548">
        <w:tc>
          <w:tcPr>
            <w:tcW w:w="3500" w:type="dxa"/>
          </w:tcPr>
          <w:p w14:paraId="64EC6EB4" w14:textId="77777777" w:rsidR="00B50050" w:rsidRDefault="00B50050" w:rsidP="0088127C">
            <w:pPr>
              <w:pStyle w:val="OtherTableBody"/>
            </w:pPr>
            <w:r>
              <w:t>Guarantor Employer Phone Number</w:t>
            </w:r>
          </w:p>
        </w:tc>
        <w:tc>
          <w:tcPr>
            <w:tcW w:w="700" w:type="dxa"/>
          </w:tcPr>
          <w:p w14:paraId="5D5FEE8B" w14:textId="77777777" w:rsidR="00B50050" w:rsidRDefault="00B50050" w:rsidP="0088127C">
            <w:pPr>
              <w:pStyle w:val="OtherTableBody"/>
            </w:pPr>
            <w:r>
              <w:t>00422</w:t>
            </w:r>
          </w:p>
        </w:tc>
        <w:tc>
          <w:tcPr>
            <w:tcW w:w="600" w:type="dxa"/>
          </w:tcPr>
          <w:p w14:paraId="444F2DB4" w14:textId="77777777" w:rsidR="00B50050" w:rsidRDefault="00B50050" w:rsidP="0088127C">
            <w:pPr>
              <w:pStyle w:val="OtherTableBody"/>
            </w:pPr>
            <w:r>
              <w:t>GT1</w:t>
            </w:r>
          </w:p>
        </w:tc>
        <w:tc>
          <w:tcPr>
            <w:tcW w:w="600" w:type="dxa"/>
          </w:tcPr>
          <w:p w14:paraId="2C9918C0" w14:textId="77777777" w:rsidR="00B50050" w:rsidRDefault="00B50050" w:rsidP="0088127C">
            <w:pPr>
              <w:pStyle w:val="OtherTableBody"/>
            </w:pPr>
            <w:r>
              <w:t>18</w:t>
            </w:r>
          </w:p>
        </w:tc>
        <w:tc>
          <w:tcPr>
            <w:tcW w:w="600" w:type="dxa"/>
          </w:tcPr>
          <w:p w14:paraId="085746BC" w14:textId="77777777" w:rsidR="00B50050" w:rsidRDefault="00B50050" w:rsidP="0088127C">
            <w:pPr>
              <w:pStyle w:val="OtherTableBody"/>
            </w:pPr>
            <w:r>
              <w:t>..</w:t>
            </w:r>
          </w:p>
        </w:tc>
        <w:tc>
          <w:tcPr>
            <w:tcW w:w="600" w:type="dxa"/>
          </w:tcPr>
          <w:p w14:paraId="17414AA1" w14:textId="77777777" w:rsidR="00B50050" w:rsidRDefault="00B50050" w:rsidP="0088127C">
            <w:pPr>
              <w:pStyle w:val="OtherTableBody"/>
            </w:pPr>
          </w:p>
        </w:tc>
        <w:tc>
          <w:tcPr>
            <w:tcW w:w="600" w:type="dxa"/>
          </w:tcPr>
          <w:p w14:paraId="3ED8BC09" w14:textId="77777777" w:rsidR="00B50050" w:rsidRDefault="00B50050" w:rsidP="0088127C">
            <w:pPr>
              <w:pStyle w:val="OtherTableBody"/>
            </w:pPr>
            <w:r>
              <w:t>XTN</w:t>
            </w:r>
          </w:p>
        </w:tc>
        <w:tc>
          <w:tcPr>
            <w:tcW w:w="700" w:type="dxa"/>
          </w:tcPr>
          <w:p w14:paraId="1BB26BEE" w14:textId="77777777" w:rsidR="00B50050" w:rsidRDefault="00B50050" w:rsidP="0088127C">
            <w:pPr>
              <w:pStyle w:val="OtherTableBody"/>
            </w:pPr>
            <w:r>
              <w:t>Y</w:t>
            </w:r>
          </w:p>
        </w:tc>
        <w:tc>
          <w:tcPr>
            <w:tcW w:w="600" w:type="dxa"/>
          </w:tcPr>
          <w:p w14:paraId="26E347F4" w14:textId="77777777" w:rsidR="00B50050" w:rsidRDefault="00B50050" w:rsidP="0088127C">
            <w:pPr>
              <w:pStyle w:val="OtherTableBody"/>
            </w:pPr>
          </w:p>
        </w:tc>
        <w:tc>
          <w:tcPr>
            <w:tcW w:w="900" w:type="dxa"/>
          </w:tcPr>
          <w:p w14:paraId="784C21D8" w14:textId="77777777" w:rsidR="00B50050" w:rsidRDefault="00B50050" w:rsidP="0088127C">
            <w:pPr>
              <w:pStyle w:val="OtherTableBody"/>
            </w:pPr>
            <w:r>
              <w:t>6.5.5.18</w:t>
            </w:r>
          </w:p>
        </w:tc>
      </w:tr>
      <w:tr w:rsidR="00B50050" w14:paraId="29EB0BA2" w14:textId="77777777" w:rsidTr="00195548">
        <w:tc>
          <w:tcPr>
            <w:tcW w:w="3500" w:type="dxa"/>
          </w:tcPr>
          <w:p w14:paraId="7EDAFA17" w14:textId="77777777" w:rsidR="00B50050" w:rsidRDefault="00B50050" w:rsidP="0088127C">
            <w:pPr>
              <w:pStyle w:val="OtherTableBody"/>
            </w:pPr>
            <w:r>
              <w:t>Guarantor Employer's Organization Name</w:t>
            </w:r>
          </w:p>
        </w:tc>
        <w:tc>
          <w:tcPr>
            <w:tcW w:w="700" w:type="dxa"/>
          </w:tcPr>
          <w:p w14:paraId="31B949E1" w14:textId="77777777" w:rsidR="00B50050" w:rsidRDefault="00B50050" w:rsidP="0088127C">
            <w:pPr>
              <w:pStyle w:val="OtherTableBody"/>
            </w:pPr>
            <w:r>
              <w:t>01299</w:t>
            </w:r>
          </w:p>
        </w:tc>
        <w:tc>
          <w:tcPr>
            <w:tcW w:w="600" w:type="dxa"/>
          </w:tcPr>
          <w:p w14:paraId="2C540A97" w14:textId="77777777" w:rsidR="00B50050" w:rsidRDefault="00B50050" w:rsidP="0088127C">
            <w:pPr>
              <w:pStyle w:val="OtherTableBody"/>
            </w:pPr>
            <w:r>
              <w:t>GT1</w:t>
            </w:r>
          </w:p>
        </w:tc>
        <w:tc>
          <w:tcPr>
            <w:tcW w:w="600" w:type="dxa"/>
          </w:tcPr>
          <w:p w14:paraId="2F271222" w14:textId="77777777" w:rsidR="00B50050" w:rsidRDefault="00B50050" w:rsidP="0088127C">
            <w:pPr>
              <w:pStyle w:val="OtherTableBody"/>
            </w:pPr>
            <w:r>
              <w:t>51</w:t>
            </w:r>
          </w:p>
        </w:tc>
        <w:tc>
          <w:tcPr>
            <w:tcW w:w="600" w:type="dxa"/>
          </w:tcPr>
          <w:p w14:paraId="08EF5C93" w14:textId="77777777" w:rsidR="00B50050" w:rsidRDefault="00B50050" w:rsidP="0088127C">
            <w:pPr>
              <w:pStyle w:val="OtherTableBody"/>
            </w:pPr>
            <w:r>
              <w:t>..</w:t>
            </w:r>
          </w:p>
        </w:tc>
        <w:tc>
          <w:tcPr>
            <w:tcW w:w="600" w:type="dxa"/>
          </w:tcPr>
          <w:p w14:paraId="61BF2C0C" w14:textId="77777777" w:rsidR="00B50050" w:rsidRDefault="00B50050" w:rsidP="0088127C">
            <w:pPr>
              <w:pStyle w:val="OtherTableBody"/>
            </w:pPr>
          </w:p>
        </w:tc>
        <w:tc>
          <w:tcPr>
            <w:tcW w:w="600" w:type="dxa"/>
          </w:tcPr>
          <w:p w14:paraId="7E09AE7C" w14:textId="77777777" w:rsidR="00B50050" w:rsidRDefault="00B50050" w:rsidP="0088127C">
            <w:pPr>
              <w:pStyle w:val="OtherTableBody"/>
            </w:pPr>
            <w:r>
              <w:t>XON</w:t>
            </w:r>
          </w:p>
        </w:tc>
        <w:tc>
          <w:tcPr>
            <w:tcW w:w="700" w:type="dxa"/>
          </w:tcPr>
          <w:p w14:paraId="5477BAFD" w14:textId="77777777" w:rsidR="00B50050" w:rsidRDefault="00B50050" w:rsidP="0088127C">
            <w:pPr>
              <w:pStyle w:val="OtherTableBody"/>
            </w:pPr>
            <w:r>
              <w:t>Y</w:t>
            </w:r>
          </w:p>
        </w:tc>
        <w:tc>
          <w:tcPr>
            <w:tcW w:w="600" w:type="dxa"/>
          </w:tcPr>
          <w:p w14:paraId="104D6423" w14:textId="77777777" w:rsidR="00B50050" w:rsidRDefault="00B50050" w:rsidP="0088127C">
            <w:pPr>
              <w:pStyle w:val="OtherTableBody"/>
            </w:pPr>
          </w:p>
        </w:tc>
        <w:tc>
          <w:tcPr>
            <w:tcW w:w="900" w:type="dxa"/>
          </w:tcPr>
          <w:p w14:paraId="04075F98" w14:textId="77777777" w:rsidR="00B50050" w:rsidRDefault="00B50050" w:rsidP="0088127C">
            <w:pPr>
              <w:pStyle w:val="OtherTableBody"/>
            </w:pPr>
            <w:r>
              <w:t>6.5.5.51</w:t>
            </w:r>
          </w:p>
        </w:tc>
      </w:tr>
      <w:tr w:rsidR="00B50050" w14:paraId="20CB0076" w14:textId="77777777" w:rsidTr="00195548">
        <w:tc>
          <w:tcPr>
            <w:tcW w:w="3500" w:type="dxa"/>
          </w:tcPr>
          <w:p w14:paraId="392A0F48" w14:textId="77777777" w:rsidR="00B50050" w:rsidRDefault="00B50050" w:rsidP="0088127C">
            <w:pPr>
              <w:pStyle w:val="OtherTableBody"/>
            </w:pPr>
            <w:r>
              <w:t>Guarantor Employment Status</w:t>
            </w:r>
          </w:p>
        </w:tc>
        <w:tc>
          <w:tcPr>
            <w:tcW w:w="700" w:type="dxa"/>
          </w:tcPr>
          <w:p w14:paraId="1D99174C" w14:textId="77777777" w:rsidR="00B50050" w:rsidRDefault="00B50050" w:rsidP="0088127C">
            <w:pPr>
              <w:pStyle w:val="OtherTableBody"/>
            </w:pPr>
            <w:r>
              <w:t>00424</w:t>
            </w:r>
          </w:p>
        </w:tc>
        <w:tc>
          <w:tcPr>
            <w:tcW w:w="600" w:type="dxa"/>
          </w:tcPr>
          <w:p w14:paraId="151F85CB" w14:textId="77777777" w:rsidR="00B50050" w:rsidRDefault="00B50050" w:rsidP="0088127C">
            <w:pPr>
              <w:pStyle w:val="OtherTableBody"/>
            </w:pPr>
            <w:r>
              <w:t>GT1</w:t>
            </w:r>
          </w:p>
        </w:tc>
        <w:tc>
          <w:tcPr>
            <w:tcW w:w="600" w:type="dxa"/>
          </w:tcPr>
          <w:p w14:paraId="755C85A6" w14:textId="77777777" w:rsidR="00B50050" w:rsidRDefault="00B50050" w:rsidP="0088127C">
            <w:pPr>
              <w:pStyle w:val="OtherTableBody"/>
            </w:pPr>
            <w:r>
              <w:t>20</w:t>
            </w:r>
          </w:p>
        </w:tc>
        <w:tc>
          <w:tcPr>
            <w:tcW w:w="600" w:type="dxa"/>
          </w:tcPr>
          <w:p w14:paraId="79802763" w14:textId="77777777" w:rsidR="00B50050" w:rsidRDefault="00B50050" w:rsidP="0088127C">
            <w:pPr>
              <w:pStyle w:val="OtherTableBody"/>
            </w:pPr>
            <w:r>
              <w:t>..</w:t>
            </w:r>
          </w:p>
        </w:tc>
        <w:tc>
          <w:tcPr>
            <w:tcW w:w="600" w:type="dxa"/>
          </w:tcPr>
          <w:p w14:paraId="44740B5C" w14:textId="77777777" w:rsidR="00B50050" w:rsidRDefault="00B50050" w:rsidP="0088127C">
            <w:pPr>
              <w:pStyle w:val="OtherTableBody"/>
            </w:pPr>
          </w:p>
        </w:tc>
        <w:tc>
          <w:tcPr>
            <w:tcW w:w="600" w:type="dxa"/>
          </w:tcPr>
          <w:p w14:paraId="32E48EC8" w14:textId="77777777" w:rsidR="00B50050" w:rsidRDefault="00B50050" w:rsidP="0088127C">
            <w:pPr>
              <w:pStyle w:val="OtherTableBody"/>
            </w:pPr>
            <w:r>
              <w:t>CWE</w:t>
            </w:r>
          </w:p>
        </w:tc>
        <w:tc>
          <w:tcPr>
            <w:tcW w:w="700" w:type="dxa"/>
          </w:tcPr>
          <w:p w14:paraId="054657A4" w14:textId="77777777" w:rsidR="00B50050" w:rsidRDefault="00B50050" w:rsidP="0088127C">
            <w:pPr>
              <w:pStyle w:val="OtherTableBody"/>
            </w:pPr>
          </w:p>
        </w:tc>
        <w:tc>
          <w:tcPr>
            <w:tcW w:w="600" w:type="dxa"/>
          </w:tcPr>
          <w:p w14:paraId="769CDEE7" w14:textId="77777777" w:rsidR="00B50050" w:rsidRDefault="00B50050" w:rsidP="0088127C">
            <w:pPr>
              <w:pStyle w:val="OtherTableBody"/>
            </w:pPr>
            <w:r>
              <w:t>0066</w:t>
            </w:r>
          </w:p>
        </w:tc>
        <w:tc>
          <w:tcPr>
            <w:tcW w:w="900" w:type="dxa"/>
          </w:tcPr>
          <w:p w14:paraId="7B204A30" w14:textId="77777777" w:rsidR="00B50050" w:rsidRDefault="00B50050" w:rsidP="0088127C">
            <w:pPr>
              <w:pStyle w:val="OtherTableBody"/>
            </w:pPr>
            <w:r>
              <w:t>6.5.5.20</w:t>
            </w:r>
          </w:p>
        </w:tc>
      </w:tr>
      <w:tr w:rsidR="00B50050" w14:paraId="78479CDA" w14:textId="77777777" w:rsidTr="00195548">
        <w:tc>
          <w:tcPr>
            <w:tcW w:w="3500" w:type="dxa"/>
          </w:tcPr>
          <w:p w14:paraId="26DD6D6F" w14:textId="77777777" w:rsidR="00B50050" w:rsidRDefault="00B50050" w:rsidP="0088127C">
            <w:pPr>
              <w:pStyle w:val="OtherTableBody"/>
            </w:pPr>
            <w:r>
              <w:t>Guarantor Financial Class</w:t>
            </w:r>
          </w:p>
        </w:tc>
        <w:tc>
          <w:tcPr>
            <w:tcW w:w="700" w:type="dxa"/>
          </w:tcPr>
          <w:p w14:paraId="17BC0881" w14:textId="77777777" w:rsidR="00B50050" w:rsidRDefault="00B50050" w:rsidP="0088127C">
            <w:pPr>
              <w:pStyle w:val="OtherTableBody"/>
            </w:pPr>
            <w:r>
              <w:t>01231</w:t>
            </w:r>
          </w:p>
        </w:tc>
        <w:tc>
          <w:tcPr>
            <w:tcW w:w="600" w:type="dxa"/>
          </w:tcPr>
          <w:p w14:paraId="239EF3CA" w14:textId="77777777" w:rsidR="00B50050" w:rsidRDefault="00B50050" w:rsidP="0088127C">
            <w:pPr>
              <w:pStyle w:val="OtherTableBody"/>
            </w:pPr>
            <w:r>
              <w:t>GT1</w:t>
            </w:r>
          </w:p>
        </w:tc>
        <w:tc>
          <w:tcPr>
            <w:tcW w:w="600" w:type="dxa"/>
          </w:tcPr>
          <w:p w14:paraId="23FB4555" w14:textId="77777777" w:rsidR="00B50050" w:rsidRDefault="00B50050" w:rsidP="0088127C">
            <w:pPr>
              <w:pStyle w:val="OtherTableBody"/>
            </w:pPr>
            <w:r>
              <w:t>54</w:t>
            </w:r>
          </w:p>
        </w:tc>
        <w:tc>
          <w:tcPr>
            <w:tcW w:w="600" w:type="dxa"/>
          </w:tcPr>
          <w:p w14:paraId="799F8326" w14:textId="77777777" w:rsidR="00B50050" w:rsidRDefault="00B50050" w:rsidP="0088127C">
            <w:pPr>
              <w:pStyle w:val="OtherTableBody"/>
            </w:pPr>
            <w:r>
              <w:t>..</w:t>
            </w:r>
          </w:p>
        </w:tc>
        <w:tc>
          <w:tcPr>
            <w:tcW w:w="600" w:type="dxa"/>
          </w:tcPr>
          <w:p w14:paraId="77774EA0" w14:textId="77777777" w:rsidR="00B50050" w:rsidRDefault="00B50050" w:rsidP="0088127C">
            <w:pPr>
              <w:pStyle w:val="OtherTableBody"/>
            </w:pPr>
          </w:p>
        </w:tc>
        <w:tc>
          <w:tcPr>
            <w:tcW w:w="600" w:type="dxa"/>
          </w:tcPr>
          <w:p w14:paraId="371039DA" w14:textId="77777777" w:rsidR="00B50050" w:rsidRDefault="00B50050" w:rsidP="0088127C">
            <w:pPr>
              <w:pStyle w:val="OtherTableBody"/>
            </w:pPr>
            <w:r>
              <w:t>FC</w:t>
            </w:r>
          </w:p>
        </w:tc>
        <w:tc>
          <w:tcPr>
            <w:tcW w:w="700" w:type="dxa"/>
          </w:tcPr>
          <w:p w14:paraId="04881F10" w14:textId="77777777" w:rsidR="00B50050" w:rsidRDefault="00B50050" w:rsidP="0088127C">
            <w:pPr>
              <w:pStyle w:val="OtherTableBody"/>
            </w:pPr>
          </w:p>
        </w:tc>
        <w:tc>
          <w:tcPr>
            <w:tcW w:w="600" w:type="dxa"/>
          </w:tcPr>
          <w:p w14:paraId="751C6B7F" w14:textId="77777777" w:rsidR="00B50050" w:rsidRDefault="00B50050" w:rsidP="0088127C">
            <w:pPr>
              <w:pStyle w:val="OtherTableBody"/>
            </w:pPr>
          </w:p>
        </w:tc>
        <w:tc>
          <w:tcPr>
            <w:tcW w:w="900" w:type="dxa"/>
          </w:tcPr>
          <w:p w14:paraId="5E54DA4D" w14:textId="77777777" w:rsidR="00B50050" w:rsidRDefault="00B50050" w:rsidP="0088127C">
            <w:pPr>
              <w:pStyle w:val="OtherTableBody"/>
            </w:pPr>
            <w:r>
              <w:t>6.5.5.54</w:t>
            </w:r>
          </w:p>
        </w:tc>
      </w:tr>
      <w:tr w:rsidR="00B50050" w14:paraId="46A09032" w14:textId="77777777" w:rsidTr="00195548">
        <w:tc>
          <w:tcPr>
            <w:tcW w:w="3500" w:type="dxa"/>
          </w:tcPr>
          <w:p w14:paraId="6E595213" w14:textId="77777777" w:rsidR="00B50050" w:rsidRDefault="00B50050" w:rsidP="0088127C">
            <w:pPr>
              <w:pStyle w:val="OtherTableBody"/>
            </w:pPr>
            <w:r>
              <w:t>Guarantor Hire Effective Date</w:t>
            </w:r>
          </w:p>
        </w:tc>
        <w:tc>
          <w:tcPr>
            <w:tcW w:w="700" w:type="dxa"/>
          </w:tcPr>
          <w:p w14:paraId="73AE9EE8" w14:textId="77777777" w:rsidR="00B50050" w:rsidRDefault="00B50050" w:rsidP="0088127C">
            <w:pPr>
              <w:pStyle w:val="OtherTableBody"/>
            </w:pPr>
            <w:r>
              <w:t>00782</w:t>
            </w:r>
          </w:p>
        </w:tc>
        <w:tc>
          <w:tcPr>
            <w:tcW w:w="600" w:type="dxa"/>
          </w:tcPr>
          <w:p w14:paraId="0D131BCD" w14:textId="77777777" w:rsidR="00B50050" w:rsidRDefault="00B50050" w:rsidP="0088127C">
            <w:pPr>
              <w:pStyle w:val="OtherTableBody"/>
            </w:pPr>
            <w:r>
              <w:t>GT1</w:t>
            </w:r>
          </w:p>
        </w:tc>
        <w:tc>
          <w:tcPr>
            <w:tcW w:w="600" w:type="dxa"/>
          </w:tcPr>
          <w:p w14:paraId="311E4225" w14:textId="77777777" w:rsidR="00B50050" w:rsidRDefault="00B50050" w:rsidP="0088127C">
            <w:pPr>
              <w:pStyle w:val="OtherTableBody"/>
            </w:pPr>
            <w:r>
              <w:t>31</w:t>
            </w:r>
          </w:p>
        </w:tc>
        <w:tc>
          <w:tcPr>
            <w:tcW w:w="600" w:type="dxa"/>
          </w:tcPr>
          <w:p w14:paraId="70DC4188" w14:textId="77777777" w:rsidR="00B50050" w:rsidRDefault="00B50050" w:rsidP="0088127C">
            <w:pPr>
              <w:pStyle w:val="OtherTableBody"/>
            </w:pPr>
            <w:r>
              <w:t>..</w:t>
            </w:r>
          </w:p>
        </w:tc>
        <w:tc>
          <w:tcPr>
            <w:tcW w:w="600" w:type="dxa"/>
          </w:tcPr>
          <w:p w14:paraId="4CCAF22C" w14:textId="77777777" w:rsidR="00B50050" w:rsidRDefault="00B50050" w:rsidP="0088127C">
            <w:pPr>
              <w:pStyle w:val="OtherTableBody"/>
            </w:pPr>
          </w:p>
        </w:tc>
        <w:tc>
          <w:tcPr>
            <w:tcW w:w="600" w:type="dxa"/>
          </w:tcPr>
          <w:p w14:paraId="20B94DE4" w14:textId="77777777" w:rsidR="00B50050" w:rsidRDefault="00B50050" w:rsidP="0088127C">
            <w:pPr>
              <w:pStyle w:val="OtherTableBody"/>
            </w:pPr>
            <w:r>
              <w:t>DT</w:t>
            </w:r>
          </w:p>
        </w:tc>
        <w:tc>
          <w:tcPr>
            <w:tcW w:w="700" w:type="dxa"/>
          </w:tcPr>
          <w:p w14:paraId="7FEDD760" w14:textId="77777777" w:rsidR="00B50050" w:rsidRDefault="00B50050" w:rsidP="0088127C">
            <w:pPr>
              <w:pStyle w:val="OtherTableBody"/>
            </w:pPr>
          </w:p>
        </w:tc>
        <w:tc>
          <w:tcPr>
            <w:tcW w:w="600" w:type="dxa"/>
          </w:tcPr>
          <w:p w14:paraId="626C7CE0" w14:textId="77777777" w:rsidR="00B50050" w:rsidRDefault="00B50050" w:rsidP="0088127C">
            <w:pPr>
              <w:pStyle w:val="OtherTableBody"/>
            </w:pPr>
          </w:p>
        </w:tc>
        <w:tc>
          <w:tcPr>
            <w:tcW w:w="900" w:type="dxa"/>
          </w:tcPr>
          <w:p w14:paraId="76FF9914" w14:textId="77777777" w:rsidR="00B50050" w:rsidRDefault="00B50050" w:rsidP="0088127C">
            <w:pPr>
              <w:pStyle w:val="OtherTableBody"/>
            </w:pPr>
            <w:r>
              <w:t>6.5.5.31</w:t>
            </w:r>
          </w:p>
        </w:tc>
      </w:tr>
      <w:tr w:rsidR="00B50050" w14:paraId="1542721B" w14:textId="77777777" w:rsidTr="00195548">
        <w:tc>
          <w:tcPr>
            <w:tcW w:w="3500" w:type="dxa"/>
          </w:tcPr>
          <w:p w14:paraId="18C8B8CA" w14:textId="77777777" w:rsidR="00B50050" w:rsidRDefault="00B50050" w:rsidP="0088127C">
            <w:pPr>
              <w:pStyle w:val="OtherTableBody"/>
            </w:pPr>
            <w:r>
              <w:t>Guarantor Household Annual Income</w:t>
            </w:r>
          </w:p>
        </w:tc>
        <w:tc>
          <w:tcPr>
            <w:tcW w:w="700" w:type="dxa"/>
          </w:tcPr>
          <w:p w14:paraId="6765E310" w14:textId="77777777" w:rsidR="00B50050" w:rsidRDefault="00B50050" w:rsidP="0088127C">
            <w:pPr>
              <w:pStyle w:val="OtherTableBody"/>
            </w:pPr>
            <w:r>
              <w:t>00778</w:t>
            </w:r>
          </w:p>
        </w:tc>
        <w:tc>
          <w:tcPr>
            <w:tcW w:w="600" w:type="dxa"/>
          </w:tcPr>
          <w:p w14:paraId="4AC4DA2B" w14:textId="77777777" w:rsidR="00B50050" w:rsidRDefault="00B50050" w:rsidP="0088127C">
            <w:pPr>
              <w:pStyle w:val="OtherTableBody"/>
            </w:pPr>
            <w:r>
              <w:t>GT1</w:t>
            </w:r>
          </w:p>
        </w:tc>
        <w:tc>
          <w:tcPr>
            <w:tcW w:w="600" w:type="dxa"/>
          </w:tcPr>
          <w:p w14:paraId="7CF27909" w14:textId="77777777" w:rsidR="00B50050" w:rsidRDefault="00B50050" w:rsidP="0088127C">
            <w:pPr>
              <w:pStyle w:val="OtherTableBody"/>
            </w:pPr>
            <w:r>
              <w:t>27</w:t>
            </w:r>
          </w:p>
        </w:tc>
        <w:tc>
          <w:tcPr>
            <w:tcW w:w="600" w:type="dxa"/>
          </w:tcPr>
          <w:p w14:paraId="7D1A512A" w14:textId="77777777" w:rsidR="00B50050" w:rsidRDefault="00B50050" w:rsidP="0088127C">
            <w:pPr>
              <w:pStyle w:val="OtherTableBody"/>
            </w:pPr>
            <w:r>
              <w:t>..</w:t>
            </w:r>
          </w:p>
        </w:tc>
        <w:tc>
          <w:tcPr>
            <w:tcW w:w="600" w:type="dxa"/>
          </w:tcPr>
          <w:p w14:paraId="75A8C50C" w14:textId="77777777" w:rsidR="00B50050" w:rsidRDefault="00B50050" w:rsidP="0088127C">
            <w:pPr>
              <w:pStyle w:val="OtherTableBody"/>
            </w:pPr>
          </w:p>
        </w:tc>
        <w:tc>
          <w:tcPr>
            <w:tcW w:w="600" w:type="dxa"/>
          </w:tcPr>
          <w:p w14:paraId="669C42E3" w14:textId="77777777" w:rsidR="00B50050" w:rsidRDefault="00B50050" w:rsidP="0088127C">
            <w:pPr>
              <w:pStyle w:val="OtherTableBody"/>
            </w:pPr>
            <w:r>
              <w:t xml:space="preserve">CP  </w:t>
            </w:r>
          </w:p>
        </w:tc>
        <w:tc>
          <w:tcPr>
            <w:tcW w:w="700" w:type="dxa"/>
          </w:tcPr>
          <w:p w14:paraId="13BEDD1A" w14:textId="77777777" w:rsidR="00B50050" w:rsidRDefault="00B50050" w:rsidP="0088127C">
            <w:pPr>
              <w:pStyle w:val="OtherTableBody"/>
            </w:pPr>
          </w:p>
        </w:tc>
        <w:tc>
          <w:tcPr>
            <w:tcW w:w="600" w:type="dxa"/>
          </w:tcPr>
          <w:p w14:paraId="1C34F1BC" w14:textId="77777777" w:rsidR="00B50050" w:rsidRDefault="00B50050" w:rsidP="0088127C">
            <w:pPr>
              <w:pStyle w:val="OtherTableBody"/>
            </w:pPr>
          </w:p>
        </w:tc>
        <w:tc>
          <w:tcPr>
            <w:tcW w:w="900" w:type="dxa"/>
          </w:tcPr>
          <w:p w14:paraId="362A711F" w14:textId="77777777" w:rsidR="00B50050" w:rsidRDefault="00B50050" w:rsidP="0088127C">
            <w:pPr>
              <w:pStyle w:val="OtherTableBody"/>
            </w:pPr>
            <w:r>
              <w:t>6.5.5.27</w:t>
            </w:r>
          </w:p>
        </w:tc>
      </w:tr>
      <w:tr w:rsidR="00B50050" w14:paraId="42C9B838" w14:textId="77777777" w:rsidTr="00195548">
        <w:tc>
          <w:tcPr>
            <w:tcW w:w="3500" w:type="dxa"/>
          </w:tcPr>
          <w:p w14:paraId="31201FFF" w14:textId="77777777" w:rsidR="00B50050" w:rsidRDefault="00B50050" w:rsidP="0088127C">
            <w:pPr>
              <w:pStyle w:val="OtherTableBody"/>
            </w:pPr>
            <w:r>
              <w:t>Guarantor Household Size</w:t>
            </w:r>
          </w:p>
        </w:tc>
        <w:tc>
          <w:tcPr>
            <w:tcW w:w="700" w:type="dxa"/>
          </w:tcPr>
          <w:p w14:paraId="3878373B" w14:textId="77777777" w:rsidR="00B50050" w:rsidRDefault="00B50050" w:rsidP="0088127C">
            <w:pPr>
              <w:pStyle w:val="OtherTableBody"/>
            </w:pPr>
            <w:r>
              <w:t>00779</w:t>
            </w:r>
          </w:p>
        </w:tc>
        <w:tc>
          <w:tcPr>
            <w:tcW w:w="600" w:type="dxa"/>
          </w:tcPr>
          <w:p w14:paraId="76EB91BF" w14:textId="77777777" w:rsidR="00B50050" w:rsidRDefault="00B50050" w:rsidP="0088127C">
            <w:pPr>
              <w:pStyle w:val="OtherTableBody"/>
            </w:pPr>
            <w:r>
              <w:t>GT1</w:t>
            </w:r>
          </w:p>
        </w:tc>
        <w:tc>
          <w:tcPr>
            <w:tcW w:w="600" w:type="dxa"/>
          </w:tcPr>
          <w:p w14:paraId="464338E2" w14:textId="77777777" w:rsidR="00B50050" w:rsidRDefault="00B50050" w:rsidP="0088127C">
            <w:pPr>
              <w:pStyle w:val="OtherTableBody"/>
            </w:pPr>
            <w:r>
              <w:t>28</w:t>
            </w:r>
          </w:p>
        </w:tc>
        <w:tc>
          <w:tcPr>
            <w:tcW w:w="600" w:type="dxa"/>
          </w:tcPr>
          <w:p w14:paraId="1BEA108B" w14:textId="77777777" w:rsidR="00B50050" w:rsidRDefault="00B50050" w:rsidP="0088127C">
            <w:pPr>
              <w:pStyle w:val="OtherTableBody"/>
            </w:pPr>
            <w:r>
              <w:t>..</w:t>
            </w:r>
          </w:p>
        </w:tc>
        <w:tc>
          <w:tcPr>
            <w:tcW w:w="600" w:type="dxa"/>
          </w:tcPr>
          <w:p w14:paraId="7D89612F" w14:textId="77777777" w:rsidR="00B50050" w:rsidRDefault="00B50050" w:rsidP="0088127C">
            <w:pPr>
              <w:pStyle w:val="OtherTableBody"/>
            </w:pPr>
            <w:r>
              <w:t>3=</w:t>
            </w:r>
          </w:p>
        </w:tc>
        <w:tc>
          <w:tcPr>
            <w:tcW w:w="600" w:type="dxa"/>
          </w:tcPr>
          <w:p w14:paraId="1A624D39" w14:textId="77777777" w:rsidR="00B50050" w:rsidRDefault="00B50050" w:rsidP="0088127C">
            <w:pPr>
              <w:pStyle w:val="OtherTableBody"/>
            </w:pPr>
            <w:r>
              <w:t>NM</w:t>
            </w:r>
          </w:p>
        </w:tc>
        <w:tc>
          <w:tcPr>
            <w:tcW w:w="700" w:type="dxa"/>
          </w:tcPr>
          <w:p w14:paraId="48395501" w14:textId="77777777" w:rsidR="00B50050" w:rsidRDefault="00B50050" w:rsidP="0088127C">
            <w:pPr>
              <w:pStyle w:val="OtherTableBody"/>
            </w:pPr>
          </w:p>
        </w:tc>
        <w:tc>
          <w:tcPr>
            <w:tcW w:w="600" w:type="dxa"/>
          </w:tcPr>
          <w:p w14:paraId="5A7EE446" w14:textId="77777777" w:rsidR="00B50050" w:rsidRDefault="00B50050" w:rsidP="0088127C">
            <w:pPr>
              <w:pStyle w:val="OtherTableBody"/>
            </w:pPr>
          </w:p>
        </w:tc>
        <w:tc>
          <w:tcPr>
            <w:tcW w:w="900" w:type="dxa"/>
          </w:tcPr>
          <w:p w14:paraId="51083442" w14:textId="77777777" w:rsidR="00B50050" w:rsidRDefault="00B50050" w:rsidP="0088127C">
            <w:pPr>
              <w:pStyle w:val="OtherTableBody"/>
            </w:pPr>
            <w:r>
              <w:t>6.5.5.28</w:t>
            </w:r>
          </w:p>
        </w:tc>
      </w:tr>
      <w:tr w:rsidR="00B50050" w14:paraId="439F636C" w14:textId="77777777" w:rsidTr="00195548">
        <w:tc>
          <w:tcPr>
            <w:tcW w:w="3500" w:type="dxa"/>
          </w:tcPr>
          <w:p w14:paraId="4FAD19EE" w14:textId="77777777" w:rsidR="00B50050" w:rsidRDefault="00B50050" w:rsidP="0088127C">
            <w:pPr>
              <w:pStyle w:val="OtherTableBody"/>
            </w:pPr>
            <w:r>
              <w:t>Guarantor Marital Status Code</w:t>
            </w:r>
          </w:p>
        </w:tc>
        <w:tc>
          <w:tcPr>
            <w:tcW w:w="700" w:type="dxa"/>
          </w:tcPr>
          <w:p w14:paraId="3EC89448" w14:textId="77777777" w:rsidR="00B50050" w:rsidRDefault="00B50050" w:rsidP="0088127C">
            <w:pPr>
              <w:pStyle w:val="OtherTableBody"/>
            </w:pPr>
            <w:r>
              <w:t>00781</w:t>
            </w:r>
          </w:p>
        </w:tc>
        <w:tc>
          <w:tcPr>
            <w:tcW w:w="600" w:type="dxa"/>
          </w:tcPr>
          <w:p w14:paraId="2FED5950" w14:textId="77777777" w:rsidR="00B50050" w:rsidRDefault="00B50050" w:rsidP="0088127C">
            <w:pPr>
              <w:pStyle w:val="OtherTableBody"/>
            </w:pPr>
            <w:r>
              <w:t>GT1</w:t>
            </w:r>
          </w:p>
        </w:tc>
        <w:tc>
          <w:tcPr>
            <w:tcW w:w="600" w:type="dxa"/>
          </w:tcPr>
          <w:p w14:paraId="3F880CA8" w14:textId="77777777" w:rsidR="00B50050" w:rsidRDefault="00B50050" w:rsidP="0088127C">
            <w:pPr>
              <w:pStyle w:val="OtherTableBody"/>
            </w:pPr>
            <w:r>
              <w:t>30</w:t>
            </w:r>
          </w:p>
        </w:tc>
        <w:tc>
          <w:tcPr>
            <w:tcW w:w="600" w:type="dxa"/>
          </w:tcPr>
          <w:p w14:paraId="615A6484" w14:textId="77777777" w:rsidR="00B50050" w:rsidRDefault="00B50050" w:rsidP="0088127C">
            <w:pPr>
              <w:pStyle w:val="OtherTableBody"/>
            </w:pPr>
            <w:r>
              <w:t>..</w:t>
            </w:r>
          </w:p>
        </w:tc>
        <w:tc>
          <w:tcPr>
            <w:tcW w:w="600" w:type="dxa"/>
          </w:tcPr>
          <w:p w14:paraId="63CF13D6" w14:textId="77777777" w:rsidR="00B50050" w:rsidRDefault="00B50050" w:rsidP="0088127C">
            <w:pPr>
              <w:pStyle w:val="OtherTableBody"/>
            </w:pPr>
          </w:p>
        </w:tc>
        <w:tc>
          <w:tcPr>
            <w:tcW w:w="600" w:type="dxa"/>
          </w:tcPr>
          <w:p w14:paraId="1A38EA90" w14:textId="77777777" w:rsidR="00B50050" w:rsidRDefault="00B50050" w:rsidP="0088127C">
            <w:pPr>
              <w:pStyle w:val="OtherTableBody"/>
            </w:pPr>
            <w:r>
              <w:t>CWE</w:t>
            </w:r>
          </w:p>
        </w:tc>
        <w:tc>
          <w:tcPr>
            <w:tcW w:w="700" w:type="dxa"/>
          </w:tcPr>
          <w:p w14:paraId="148B466B" w14:textId="77777777" w:rsidR="00B50050" w:rsidRDefault="00B50050" w:rsidP="0088127C">
            <w:pPr>
              <w:pStyle w:val="OtherTableBody"/>
            </w:pPr>
          </w:p>
        </w:tc>
        <w:tc>
          <w:tcPr>
            <w:tcW w:w="600" w:type="dxa"/>
          </w:tcPr>
          <w:p w14:paraId="3E1941E0" w14:textId="77777777" w:rsidR="00B50050" w:rsidRDefault="00B50050" w:rsidP="0088127C">
            <w:pPr>
              <w:pStyle w:val="OtherTableBody"/>
            </w:pPr>
            <w:r>
              <w:t>0002</w:t>
            </w:r>
          </w:p>
        </w:tc>
        <w:tc>
          <w:tcPr>
            <w:tcW w:w="900" w:type="dxa"/>
          </w:tcPr>
          <w:p w14:paraId="6A010165" w14:textId="77777777" w:rsidR="00B50050" w:rsidRDefault="00B50050" w:rsidP="0088127C">
            <w:pPr>
              <w:pStyle w:val="OtherTableBody"/>
            </w:pPr>
            <w:r>
              <w:t>6.5.5.30</w:t>
            </w:r>
          </w:p>
        </w:tc>
      </w:tr>
      <w:tr w:rsidR="00B50050" w14:paraId="765E49E2" w14:textId="77777777" w:rsidTr="00195548">
        <w:tc>
          <w:tcPr>
            <w:tcW w:w="3500" w:type="dxa"/>
          </w:tcPr>
          <w:p w14:paraId="54B5F702" w14:textId="77777777" w:rsidR="00B50050" w:rsidRDefault="00B50050" w:rsidP="0088127C">
            <w:pPr>
              <w:pStyle w:val="OtherTableBody"/>
            </w:pPr>
            <w:r>
              <w:t>Guarantor Name</w:t>
            </w:r>
          </w:p>
        </w:tc>
        <w:tc>
          <w:tcPr>
            <w:tcW w:w="700" w:type="dxa"/>
          </w:tcPr>
          <w:p w14:paraId="63D1DA39" w14:textId="77777777" w:rsidR="00B50050" w:rsidRDefault="00B50050" w:rsidP="0088127C">
            <w:pPr>
              <w:pStyle w:val="OtherTableBody"/>
            </w:pPr>
            <w:r>
              <w:t>00407</w:t>
            </w:r>
          </w:p>
        </w:tc>
        <w:tc>
          <w:tcPr>
            <w:tcW w:w="600" w:type="dxa"/>
          </w:tcPr>
          <w:p w14:paraId="04AD9607" w14:textId="77777777" w:rsidR="00B50050" w:rsidRDefault="00B50050" w:rsidP="0088127C">
            <w:pPr>
              <w:pStyle w:val="OtherTableBody"/>
            </w:pPr>
            <w:r>
              <w:t>GT1</w:t>
            </w:r>
          </w:p>
        </w:tc>
        <w:tc>
          <w:tcPr>
            <w:tcW w:w="600" w:type="dxa"/>
          </w:tcPr>
          <w:p w14:paraId="12612B71" w14:textId="77777777" w:rsidR="00B50050" w:rsidRDefault="00B50050" w:rsidP="0088127C">
            <w:pPr>
              <w:pStyle w:val="OtherTableBody"/>
            </w:pPr>
            <w:r>
              <w:t>3</w:t>
            </w:r>
          </w:p>
        </w:tc>
        <w:tc>
          <w:tcPr>
            <w:tcW w:w="600" w:type="dxa"/>
          </w:tcPr>
          <w:p w14:paraId="34CC3790" w14:textId="77777777" w:rsidR="00B50050" w:rsidRDefault="00B50050" w:rsidP="0088127C">
            <w:pPr>
              <w:pStyle w:val="OtherTableBody"/>
            </w:pPr>
            <w:r>
              <w:t>..</w:t>
            </w:r>
          </w:p>
        </w:tc>
        <w:tc>
          <w:tcPr>
            <w:tcW w:w="600" w:type="dxa"/>
          </w:tcPr>
          <w:p w14:paraId="197C5AEB" w14:textId="77777777" w:rsidR="00B50050" w:rsidRDefault="00B50050" w:rsidP="0088127C">
            <w:pPr>
              <w:pStyle w:val="OtherTableBody"/>
            </w:pPr>
          </w:p>
        </w:tc>
        <w:tc>
          <w:tcPr>
            <w:tcW w:w="600" w:type="dxa"/>
          </w:tcPr>
          <w:p w14:paraId="52B8A769" w14:textId="77777777" w:rsidR="00B50050" w:rsidRDefault="00B50050" w:rsidP="0088127C">
            <w:pPr>
              <w:pStyle w:val="OtherTableBody"/>
            </w:pPr>
            <w:r>
              <w:t>XPN</w:t>
            </w:r>
          </w:p>
        </w:tc>
        <w:tc>
          <w:tcPr>
            <w:tcW w:w="700" w:type="dxa"/>
          </w:tcPr>
          <w:p w14:paraId="10FB5046" w14:textId="77777777" w:rsidR="00B50050" w:rsidRDefault="00B50050" w:rsidP="0088127C">
            <w:pPr>
              <w:pStyle w:val="OtherTableBody"/>
            </w:pPr>
            <w:r>
              <w:t>Y</w:t>
            </w:r>
          </w:p>
        </w:tc>
        <w:tc>
          <w:tcPr>
            <w:tcW w:w="600" w:type="dxa"/>
          </w:tcPr>
          <w:p w14:paraId="14433AD7" w14:textId="77777777" w:rsidR="00B50050" w:rsidRDefault="00B50050" w:rsidP="0088127C">
            <w:pPr>
              <w:pStyle w:val="OtherTableBody"/>
            </w:pPr>
          </w:p>
        </w:tc>
        <w:tc>
          <w:tcPr>
            <w:tcW w:w="900" w:type="dxa"/>
          </w:tcPr>
          <w:p w14:paraId="7235006D" w14:textId="77777777" w:rsidR="00B50050" w:rsidRDefault="00B50050" w:rsidP="0088127C">
            <w:pPr>
              <w:pStyle w:val="OtherTableBody"/>
            </w:pPr>
            <w:r>
              <w:t>6.5.5.3</w:t>
            </w:r>
          </w:p>
        </w:tc>
      </w:tr>
      <w:tr w:rsidR="00B50050" w14:paraId="190685DC" w14:textId="77777777" w:rsidTr="00195548">
        <w:tc>
          <w:tcPr>
            <w:tcW w:w="3500" w:type="dxa"/>
          </w:tcPr>
          <w:p w14:paraId="1A455FB6" w14:textId="77777777" w:rsidR="00B50050" w:rsidRDefault="00B50050" w:rsidP="0088127C">
            <w:pPr>
              <w:pStyle w:val="OtherTableBody"/>
            </w:pPr>
            <w:r>
              <w:t>Guarantor Number</w:t>
            </w:r>
          </w:p>
        </w:tc>
        <w:tc>
          <w:tcPr>
            <w:tcW w:w="700" w:type="dxa"/>
          </w:tcPr>
          <w:p w14:paraId="72757F4A" w14:textId="77777777" w:rsidR="00B50050" w:rsidRDefault="00B50050" w:rsidP="0088127C">
            <w:pPr>
              <w:pStyle w:val="OtherTableBody"/>
            </w:pPr>
            <w:r>
              <w:t>00406</w:t>
            </w:r>
          </w:p>
        </w:tc>
        <w:tc>
          <w:tcPr>
            <w:tcW w:w="600" w:type="dxa"/>
          </w:tcPr>
          <w:p w14:paraId="20A1203D" w14:textId="77777777" w:rsidR="00B50050" w:rsidRDefault="00B50050" w:rsidP="0088127C">
            <w:pPr>
              <w:pStyle w:val="OtherTableBody"/>
            </w:pPr>
            <w:r>
              <w:t>GT1</w:t>
            </w:r>
          </w:p>
        </w:tc>
        <w:tc>
          <w:tcPr>
            <w:tcW w:w="600" w:type="dxa"/>
          </w:tcPr>
          <w:p w14:paraId="605E7C6E" w14:textId="77777777" w:rsidR="00B50050" w:rsidRDefault="00B50050" w:rsidP="0088127C">
            <w:pPr>
              <w:pStyle w:val="OtherTableBody"/>
            </w:pPr>
            <w:r>
              <w:t>2</w:t>
            </w:r>
          </w:p>
        </w:tc>
        <w:tc>
          <w:tcPr>
            <w:tcW w:w="600" w:type="dxa"/>
          </w:tcPr>
          <w:p w14:paraId="23D8719D" w14:textId="77777777" w:rsidR="00B50050" w:rsidRDefault="00B50050" w:rsidP="0088127C">
            <w:pPr>
              <w:pStyle w:val="OtherTableBody"/>
            </w:pPr>
            <w:r>
              <w:t>..</w:t>
            </w:r>
          </w:p>
        </w:tc>
        <w:tc>
          <w:tcPr>
            <w:tcW w:w="600" w:type="dxa"/>
          </w:tcPr>
          <w:p w14:paraId="418B4BDB" w14:textId="77777777" w:rsidR="00B50050" w:rsidRDefault="00B50050" w:rsidP="0088127C">
            <w:pPr>
              <w:pStyle w:val="OtherTableBody"/>
            </w:pPr>
          </w:p>
        </w:tc>
        <w:tc>
          <w:tcPr>
            <w:tcW w:w="600" w:type="dxa"/>
          </w:tcPr>
          <w:p w14:paraId="17E9F6C3" w14:textId="77777777" w:rsidR="00B50050" w:rsidRDefault="00B50050" w:rsidP="0088127C">
            <w:pPr>
              <w:pStyle w:val="OtherTableBody"/>
            </w:pPr>
            <w:r>
              <w:t>CX</w:t>
            </w:r>
          </w:p>
        </w:tc>
        <w:tc>
          <w:tcPr>
            <w:tcW w:w="700" w:type="dxa"/>
          </w:tcPr>
          <w:p w14:paraId="05AC6764" w14:textId="77777777" w:rsidR="00B50050" w:rsidRDefault="00B50050" w:rsidP="0088127C">
            <w:pPr>
              <w:pStyle w:val="OtherTableBody"/>
            </w:pPr>
            <w:r>
              <w:t>Y</w:t>
            </w:r>
          </w:p>
        </w:tc>
        <w:tc>
          <w:tcPr>
            <w:tcW w:w="600" w:type="dxa"/>
          </w:tcPr>
          <w:p w14:paraId="420724EB" w14:textId="77777777" w:rsidR="00B50050" w:rsidRDefault="00B50050" w:rsidP="0088127C">
            <w:pPr>
              <w:pStyle w:val="OtherTableBody"/>
            </w:pPr>
          </w:p>
        </w:tc>
        <w:tc>
          <w:tcPr>
            <w:tcW w:w="900" w:type="dxa"/>
          </w:tcPr>
          <w:p w14:paraId="2720310D" w14:textId="77777777" w:rsidR="00B50050" w:rsidRDefault="00B50050" w:rsidP="0088127C">
            <w:pPr>
              <w:pStyle w:val="OtherTableBody"/>
            </w:pPr>
            <w:r>
              <w:t>6.5.5.2</w:t>
            </w:r>
          </w:p>
        </w:tc>
      </w:tr>
      <w:tr w:rsidR="00B50050" w14:paraId="44B83F37" w14:textId="77777777" w:rsidTr="00195548">
        <w:tc>
          <w:tcPr>
            <w:tcW w:w="3500" w:type="dxa"/>
          </w:tcPr>
          <w:p w14:paraId="2A49FD00" w14:textId="77777777" w:rsidR="00B50050" w:rsidRDefault="00B50050" w:rsidP="0088127C">
            <w:pPr>
              <w:pStyle w:val="OtherTableBody"/>
            </w:pPr>
            <w:r>
              <w:t>Guarantor Organization Name</w:t>
            </w:r>
          </w:p>
        </w:tc>
        <w:tc>
          <w:tcPr>
            <w:tcW w:w="700" w:type="dxa"/>
          </w:tcPr>
          <w:p w14:paraId="737BA5B0" w14:textId="77777777" w:rsidR="00B50050" w:rsidRDefault="00B50050" w:rsidP="0088127C">
            <w:pPr>
              <w:pStyle w:val="OtherTableBody"/>
            </w:pPr>
            <w:r>
              <w:t>00425</w:t>
            </w:r>
          </w:p>
        </w:tc>
        <w:tc>
          <w:tcPr>
            <w:tcW w:w="600" w:type="dxa"/>
          </w:tcPr>
          <w:p w14:paraId="69905615" w14:textId="77777777" w:rsidR="00B50050" w:rsidRDefault="00B50050" w:rsidP="0088127C">
            <w:pPr>
              <w:pStyle w:val="OtherTableBody"/>
            </w:pPr>
            <w:r>
              <w:t>GT1</w:t>
            </w:r>
          </w:p>
        </w:tc>
        <w:tc>
          <w:tcPr>
            <w:tcW w:w="600" w:type="dxa"/>
          </w:tcPr>
          <w:p w14:paraId="61435B4A" w14:textId="77777777" w:rsidR="00B50050" w:rsidRDefault="00B50050" w:rsidP="0088127C">
            <w:pPr>
              <w:pStyle w:val="OtherTableBody"/>
            </w:pPr>
            <w:r>
              <w:t>21</w:t>
            </w:r>
          </w:p>
        </w:tc>
        <w:tc>
          <w:tcPr>
            <w:tcW w:w="600" w:type="dxa"/>
          </w:tcPr>
          <w:p w14:paraId="701202CB" w14:textId="77777777" w:rsidR="00B50050" w:rsidRDefault="00B50050" w:rsidP="0088127C">
            <w:pPr>
              <w:pStyle w:val="OtherTableBody"/>
            </w:pPr>
            <w:r>
              <w:t>..</w:t>
            </w:r>
          </w:p>
        </w:tc>
        <w:tc>
          <w:tcPr>
            <w:tcW w:w="600" w:type="dxa"/>
          </w:tcPr>
          <w:p w14:paraId="7E020893" w14:textId="77777777" w:rsidR="00B50050" w:rsidRDefault="00B50050" w:rsidP="0088127C">
            <w:pPr>
              <w:pStyle w:val="OtherTableBody"/>
            </w:pPr>
          </w:p>
        </w:tc>
        <w:tc>
          <w:tcPr>
            <w:tcW w:w="600" w:type="dxa"/>
          </w:tcPr>
          <w:p w14:paraId="2F0FDFB9" w14:textId="77777777" w:rsidR="00B50050" w:rsidRDefault="00B50050" w:rsidP="0088127C">
            <w:pPr>
              <w:pStyle w:val="OtherTableBody"/>
            </w:pPr>
            <w:r>
              <w:t>XON</w:t>
            </w:r>
          </w:p>
        </w:tc>
        <w:tc>
          <w:tcPr>
            <w:tcW w:w="700" w:type="dxa"/>
          </w:tcPr>
          <w:p w14:paraId="0F067A7A" w14:textId="77777777" w:rsidR="00B50050" w:rsidRDefault="00B50050" w:rsidP="0088127C">
            <w:pPr>
              <w:pStyle w:val="OtherTableBody"/>
            </w:pPr>
            <w:r>
              <w:t>Y</w:t>
            </w:r>
          </w:p>
        </w:tc>
        <w:tc>
          <w:tcPr>
            <w:tcW w:w="600" w:type="dxa"/>
          </w:tcPr>
          <w:p w14:paraId="06954BA1" w14:textId="77777777" w:rsidR="00B50050" w:rsidRDefault="00B50050" w:rsidP="0088127C">
            <w:pPr>
              <w:pStyle w:val="OtherTableBody"/>
            </w:pPr>
          </w:p>
        </w:tc>
        <w:tc>
          <w:tcPr>
            <w:tcW w:w="900" w:type="dxa"/>
          </w:tcPr>
          <w:p w14:paraId="28830089" w14:textId="77777777" w:rsidR="00B50050" w:rsidRDefault="00B50050" w:rsidP="0088127C">
            <w:pPr>
              <w:pStyle w:val="OtherTableBody"/>
            </w:pPr>
            <w:r>
              <w:t>6.5.5.21</w:t>
            </w:r>
          </w:p>
        </w:tc>
      </w:tr>
      <w:tr w:rsidR="00B50050" w14:paraId="4D36E1BD" w14:textId="77777777" w:rsidTr="00195548">
        <w:tc>
          <w:tcPr>
            <w:tcW w:w="3500" w:type="dxa"/>
          </w:tcPr>
          <w:p w14:paraId="6B5E0AB4" w14:textId="77777777" w:rsidR="00B50050" w:rsidRDefault="00B50050" w:rsidP="0088127C">
            <w:pPr>
              <w:pStyle w:val="OtherTableBody"/>
            </w:pPr>
            <w:r>
              <w:t>Guarantor Ph Num - Business</w:t>
            </w:r>
          </w:p>
        </w:tc>
        <w:tc>
          <w:tcPr>
            <w:tcW w:w="700" w:type="dxa"/>
          </w:tcPr>
          <w:p w14:paraId="11CD808C" w14:textId="77777777" w:rsidR="00B50050" w:rsidRDefault="00B50050" w:rsidP="0088127C">
            <w:pPr>
              <w:pStyle w:val="OtherTableBody"/>
            </w:pPr>
            <w:r>
              <w:t>00411</w:t>
            </w:r>
          </w:p>
        </w:tc>
        <w:tc>
          <w:tcPr>
            <w:tcW w:w="600" w:type="dxa"/>
          </w:tcPr>
          <w:p w14:paraId="13C936BB" w14:textId="77777777" w:rsidR="00B50050" w:rsidRDefault="00B50050" w:rsidP="0088127C">
            <w:pPr>
              <w:pStyle w:val="OtherTableBody"/>
            </w:pPr>
            <w:r>
              <w:t>GT1</w:t>
            </w:r>
          </w:p>
        </w:tc>
        <w:tc>
          <w:tcPr>
            <w:tcW w:w="600" w:type="dxa"/>
          </w:tcPr>
          <w:p w14:paraId="29455C6E" w14:textId="77777777" w:rsidR="00B50050" w:rsidRDefault="00B50050" w:rsidP="0088127C">
            <w:pPr>
              <w:pStyle w:val="OtherTableBody"/>
            </w:pPr>
            <w:r>
              <w:t>7</w:t>
            </w:r>
          </w:p>
        </w:tc>
        <w:tc>
          <w:tcPr>
            <w:tcW w:w="600" w:type="dxa"/>
          </w:tcPr>
          <w:p w14:paraId="64F7C026" w14:textId="77777777" w:rsidR="00B50050" w:rsidRDefault="00B50050" w:rsidP="0088127C">
            <w:pPr>
              <w:pStyle w:val="OtherTableBody"/>
            </w:pPr>
            <w:r>
              <w:t>..</w:t>
            </w:r>
          </w:p>
        </w:tc>
        <w:tc>
          <w:tcPr>
            <w:tcW w:w="600" w:type="dxa"/>
          </w:tcPr>
          <w:p w14:paraId="0F9369FE" w14:textId="77777777" w:rsidR="00B50050" w:rsidRDefault="00B50050" w:rsidP="0088127C">
            <w:pPr>
              <w:pStyle w:val="OtherTableBody"/>
            </w:pPr>
          </w:p>
        </w:tc>
        <w:tc>
          <w:tcPr>
            <w:tcW w:w="600" w:type="dxa"/>
          </w:tcPr>
          <w:p w14:paraId="2555F63D" w14:textId="77777777" w:rsidR="00B50050" w:rsidRDefault="00B50050" w:rsidP="0088127C">
            <w:pPr>
              <w:pStyle w:val="OtherTableBody"/>
            </w:pPr>
            <w:r>
              <w:t>XTN</w:t>
            </w:r>
          </w:p>
        </w:tc>
        <w:tc>
          <w:tcPr>
            <w:tcW w:w="700" w:type="dxa"/>
          </w:tcPr>
          <w:p w14:paraId="6DD44824" w14:textId="77777777" w:rsidR="00B50050" w:rsidRDefault="00B50050" w:rsidP="0088127C">
            <w:pPr>
              <w:pStyle w:val="OtherTableBody"/>
            </w:pPr>
            <w:r>
              <w:t>Y</w:t>
            </w:r>
          </w:p>
        </w:tc>
        <w:tc>
          <w:tcPr>
            <w:tcW w:w="600" w:type="dxa"/>
          </w:tcPr>
          <w:p w14:paraId="03E07FF2" w14:textId="77777777" w:rsidR="00B50050" w:rsidRDefault="00B50050" w:rsidP="0088127C">
            <w:pPr>
              <w:pStyle w:val="OtherTableBody"/>
            </w:pPr>
          </w:p>
        </w:tc>
        <w:tc>
          <w:tcPr>
            <w:tcW w:w="900" w:type="dxa"/>
          </w:tcPr>
          <w:p w14:paraId="56992BEC" w14:textId="77777777" w:rsidR="00B50050" w:rsidRDefault="00B50050" w:rsidP="0088127C">
            <w:pPr>
              <w:pStyle w:val="OtherTableBody"/>
            </w:pPr>
            <w:r>
              <w:t>6.5.5.7</w:t>
            </w:r>
          </w:p>
        </w:tc>
      </w:tr>
      <w:tr w:rsidR="00B50050" w14:paraId="6D1E3E25" w14:textId="77777777" w:rsidTr="00195548">
        <w:tc>
          <w:tcPr>
            <w:tcW w:w="3500" w:type="dxa"/>
          </w:tcPr>
          <w:p w14:paraId="4D7EE3CE" w14:textId="77777777" w:rsidR="00B50050" w:rsidRDefault="00B50050" w:rsidP="0088127C">
            <w:pPr>
              <w:pStyle w:val="OtherTableBody"/>
            </w:pPr>
            <w:r>
              <w:t>Guarantor Ph Num - Home</w:t>
            </w:r>
          </w:p>
        </w:tc>
        <w:tc>
          <w:tcPr>
            <w:tcW w:w="700" w:type="dxa"/>
          </w:tcPr>
          <w:p w14:paraId="17F62F01" w14:textId="77777777" w:rsidR="00B50050" w:rsidRDefault="00B50050" w:rsidP="0088127C">
            <w:pPr>
              <w:pStyle w:val="OtherTableBody"/>
            </w:pPr>
            <w:r>
              <w:t>00410</w:t>
            </w:r>
          </w:p>
        </w:tc>
        <w:tc>
          <w:tcPr>
            <w:tcW w:w="600" w:type="dxa"/>
          </w:tcPr>
          <w:p w14:paraId="5A75F2AF" w14:textId="77777777" w:rsidR="00B50050" w:rsidRDefault="00B50050" w:rsidP="0088127C">
            <w:pPr>
              <w:pStyle w:val="OtherTableBody"/>
            </w:pPr>
            <w:r>
              <w:t>GT1</w:t>
            </w:r>
          </w:p>
        </w:tc>
        <w:tc>
          <w:tcPr>
            <w:tcW w:w="600" w:type="dxa"/>
          </w:tcPr>
          <w:p w14:paraId="79EBFBB0" w14:textId="77777777" w:rsidR="00B50050" w:rsidRDefault="00B50050" w:rsidP="0088127C">
            <w:pPr>
              <w:pStyle w:val="OtherTableBody"/>
            </w:pPr>
            <w:r>
              <w:t>6</w:t>
            </w:r>
          </w:p>
        </w:tc>
        <w:tc>
          <w:tcPr>
            <w:tcW w:w="600" w:type="dxa"/>
          </w:tcPr>
          <w:p w14:paraId="6D238027" w14:textId="77777777" w:rsidR="00B50050" w:rsidRDefault="00B50050" w:rsidP="0088127C">
            <w:pPr>
              <w:pStyle w:val="OtherTableBody"/>
            </w:pPr>
            <w:r>
              <w:t>..</w:t>
            </w:r>
          </w:p>
        </w:tc>
        <w:tc>
          <w:tcPr>
            <w:tcW w:w="600" w:type="dxa"/>
          </w:tcPr>
          <w:p w14:paraId="05F843B2" w14:textId="77777777" w:rsidR="00B50050" w:rsidRDefault="00B50050" w:rsidP="0088127C">
            <w:pPr>
              <w:pStyle w:val="OtherTableBody"/>
            </w:pPr>
          </w:p>
        </w:tc>
        <w:tc>
          <w:tcPr>
            <w:tcW w:w="600" w:type="dxa"/>
          </w:tcPr>
          <w:p w14:paraId="2049A9F4" w14:textId="77777777" w:rsidR="00B50050" w:rsidRDefault="00B50050" w:rsidP="0088127C">
            <w:pPr>
              <w:pStyle w:val="OtherTableBody"/>
            </w:pPr>
            <w:r>
              <w:t>XTN</w:t>
            </w:r>
          </w:p>
        </w:tc>
        <w:tc>
          <w:tcPr>
            <w:tcW w:w="700" w:type="dxa"/>
          </w:tcPr>
          <w:p w14:paraId="4509C883" w14:textId="77777777" w:rsidR="00B50050" w:rsidRDefault="00B50050" w:rsidP="0088127C">
            <w:pPr>
              <w:pStyle w:val="OtherTableBody"/>
            </w:pPr>
            <w:r>
              <w:t>Y</w:t>
            </w:r>
          </w:p>
        </w:tc>
        <w:tc>
          <w:tcPr>
            <w:tcW w:w="600" w:type="dxa"/>
          </w:tcPr>
          <w:p w14:paraId="235E1F63" w14:textId="77777777" w:rsidR="00B50050" w:rsidRDefault="00B50050" w:rsidP="0088127C">
            <w:pPr>
              <w:pStyle w:val="OtherTableBody"/>
            </w:pPr>
          </w:p>
        </w:tc>
        <w:tc>
          <w:tcPr>
            <w:tcW w:w="900" w:type="dxa"/>
          </w:tcPr>
          <w:p w14:paraId="6CE6CB9D" w14:textId="77777777" w:rsidR="00B50050" w:rsidRDefault="00B50050" w:rsidP="0088127C">
            <w:pPr>
              <w:pStyle w:val="OtherTableBody"/>
            </w:pPr>
            <w:r>
              <w:t>6.5.5.6</w:t>
            </w:r>
          </w:p>
        </w:tc>
      </w:tr>
      <w:tr w:rsidR="00B50050" w14:paraId="77D2A1F8" w14:textId="77777777" w:rsidTr="00195548">
        <w:tc>
          <w:tcPr>
            <w:tcW w:w="3500" w:type="dxa"/>
          </w:tcPr>
          <w:p w14:paraId="3C42F1E0" w14:textId="77777777" w:rsidR="00B50050" w:rsidRDefault="00B50050" w:rsidP="0088127C">
            <w:pPr>
              <w:pStyle w:val="OtherTableBody"/>
            </w:pPr>
            <w:r>
              <w:t>Guarantor Priority</w:t>
            </w:r>
          </w:p>
        </w:tc>
        <w:tc>
          <w:tcPr>
            <w:tcW w:w="700" w:type="dxa"/>
          </w:tcPr>
          <w:p w14:paraId="6F45EF85" w14:textId="77777777" w:rsidR="00B50050" w:rsidRDefault="00B50050" w:rsidP="0088127C">
            <w:pPr>
              <w:pStyle w:val="OtherTableBody"/>
            </w:pPr>
            <w:r>
              <w:t>00419</w:t>
            </w:r>
          </w:p>
        </w:tc>
        <w:tc>
          <w:tcPr>
            <w:tcW w:w="600" w:type="dxa"/>
          </w:tcPr>
          <w:p w14:paraId="6902B6A7" w14:textId="77777777" w:rsidR="00B50050" w:rsidRDefault="00B50050" w:rsidP="0088127C">
            <w:pPr>
              <w:pStyle w:val="OtherTableBody"/>
            </w:pPr>
            <w:r>
              <w:t>GT1</w:t>
            </w:r>
          </w:p>
        </w:tc>
        <w:tc>
          <w:tcPr>
            <w:tcW w:w="600" w:type="dxa"/>
          </w:tcPr>
          <w:p w14:paraId="28260FE4" w14:textId="77777777" w:rsidR="00B50050" w:rsidRDefault="00B50050" w:rsidP="0088127C">
            <w:pPr>
              <w:pStyle w:val="OtherTableBody"/>
            </w:pPr>
            <w:r>
              <w:t>15</w:t>
            </w:r>
          </w:p>
        </w:tc>
        <w:tc>
          <w:tcPr>
            <w:tcW w:w="600" w:type="dxa"/>
          </w:tcPr>
          <w:p w14:paraId="573C74E5" w14:textId="77777777" w:rsidR="00B50050" w:rsidRDefault="00B50050" w:rsidP="0088127C">
            <w:pPr>
              <w:pStyle w:val="OtherTableBody"/>
            </w:pPr>
            <w:r>
              <w:t>1..2</w:t>
            </w:r>
          </w:p>
        </w:tc>
        <w:tc>
          <w:tcPr>
            <w:tcW w:w="600" w:type="dxa"/>
          </w:tcPr>
          <w:p w14:paraId="455D5194" w14:textId="77777777" w:rsidR="00B50050" w:rsidRDefault="00B50050" w:rsidP="0088127C">
            <w:pPr>
              <w:pStyle w:val="OtherTableBody"/>
            </w:pPr>
          </w:p>
        </w:tc>
        <w:tc>
          <w:tcPr>
            <w:tcW w:w="600" w:type="dxa"/>
          </w:tcPr>
          <w:p w14:paraId="280F732F" w14:textId="77777777" w:rsidR="00B50050" w:rsidRDefault="00B50050" w:rsidP="0088127C">
            <w:pPr>
              <w:pStyle w:val="OtherTableBody"/>
            </w:pPr>
            <w:r>
              <w:t>NM</w:t>
            </w:r>
          </w:p>
        </w:tc>
        <w:tc>
          <w:tcPr>
            <w:tcW w:w="700" w:type="dxa"/>
          </w:tcPr>
          <w:p w14:paraId="73C2926F" w14:textId="77777777" w:rsidR="00B50050" w:rsidRDefault="00B50050" w:rsidP="0088127C">
            <w:pPr>
              <w:pStyle w:val="OtherTableBody"/>
            </w:pPr>
          </w:p>
        </w:tc>
        <w:tc>
          <w:tcPr>
            <w:tcW w:w="600" w:type="dxa"/>
          </w:tcPr>
          <w:p w14:paraId="0A78ADA7" w14:textId="77777777" w:rsidR="00B50050" w:rsidRDefault="00B50050" w:rsidP="0088127C">
            <w:pPr>
              <w:pStyle w:val="OtherTableBody"/>
            </w:pPr>
          </w:p>
        </w:tc>
        <w:tc>
          <w:tcPr>
            <w:tcW w:w="900" w:type="dxa"/>
          </w:tcPr>
          <w:p w14:paraId="52AAA6ED" w14:textId="77777777" w:rsidR="00B50050" w:rsidRDefault="00B50050" w:rsidP="0088127C">
            <w:pPr>
              <w:pStyle w:val="OtherTableBody"/>
            </w:pPr>
            <w:r>
              <w:t>6.5.5.15</w:t>
            </w:r>
          </w:p>
        </w:tc>
      </w:tr>
      <w:tr w:rsidR="00B50050" w14:paraId="5A90CA51" w14:textId="77777777" w:rsidTr="00195548">
        <w:tc>
          <w:tcPr>
            <w:tcW w:w="3500" w:type="dxa"/>
          </w:tcPr>
          <w:p w14:paraId="669C990F" w14:textId="77777777" w:rsidR="00B50050" w:rsidRDefault="00B50050" w:rsidP="0088127C">
            <w:pPr>
              <w:pStyle w:val="OtherTableBody"/>
            </w:pPr>
            <w:r>
              <w:t>Guarantor Race</w:t>
            </w:r>
          </w:p>
        </w:tc>
        <w:tc>
          <w:tcPr>
            <w:tcW w:w="700" w:type="dxa"/>
          </w:tcPr>
          <w:p w14:paraId="20A8B8EE" w14:textId="77777777" w:rsidR="00B50050" w:rsidRDefault="00B50050" w:rsidP="0088127C">
            <w:pPr>
              <w:pStyle w:val="OtherTableBody"/>
            </w:pPr>
            <w:r>
              <w:t>01291</w:t>
            </w:r>
          </w:p>
        </w:tc>
        <w:tc>
          <w:tcPr>
            <w:tcW w:w="600" w:type="dxa"/>
          </w:tcPr>
          <w:p w14:paraId="03CB4C32" w14:textId="77777777" w:rsidR="00B50050" w:rsidRDefault="00B50050" w:rsidP="0088127C">
            <w:pPr>
              <w:pStyle w:val="OtherTableBody"/>
            </w:pPr>
            <w:r>
              <w:t>GT1</w:t>
            </w:r>
          </w:p>
        </w:tc>
        <w:tc>
          <w:tcPr>
            <w:tcW w:w="600" w:type="dxa"/>
          </w:tcPr>
          <w:p w14:paraId="2936C374" w14:textId="77777777" w:rsidR="00B50050" w:rsidRDefault="00B50050" w:rsidP="0088127C">
            <w:pPr>
              <w:pStyle w:val="OtherTableBody"/>
            </w:pPr>
            <w:r>
              <w:t>55</w:t>
            </w:r>
          </w:p>
        </w:tc>
        <w:tc>
          <w:tcPr>
            <w:tcW w:w="600" w:type="dxa"/>
          </w:tcPr>
          <w:p w14:paraId="34F4EFD7" w14:textId="77777777" w:rsidR="00B50050" w:rsidRDefault="00B50050" w:rsidP="0088127C">
            <w:pPr>
              <w:pStyle w:val="OtherTableBody"/>
            </w:pPr>
            <w:r>
              <w:t>..</w:t>
            </w:r>
          </w:p>
        </w:tc>
        <w:tc>
          <w:tcPr>
            <w:tcW w:w="600" w:type="dxa"/>
          </w:tcPr>
          <w:p w14:paraId="33A1D583" w14:textId="77777777" w:rsidR="00B50050" w:rsidRDefault="00B50050" w:rsidP="0088127C">
            <w:pPr>
              <w:pStyle w:val="OtherTableBody"/>
            </w:pPr>
          </w:p>
        </w:tc>
        <w:tc>
          <w:tcPr>
            <w:tcW w:w="600" w:type="dxa"/>
          </w:tcPr>
          <w:p w14:paraId="6288C43A" w14:textId="77777777" w:rsidR="00B50050" w:rsidRDefault="00B50050" w:rsidP="0088127C">
            <w:pPr>
              <w:pStyle w:val="OtherTableBody"/>
            </w:pPr>
            <w:r>
              <w:t>CWE</w:t>
            </w:r>
          </w:p>
        </w:tc>
        <w:tc>
          <w:tcPr>
            <w:tcW w:w="700" w:type="dxa"/>
          </w:tcPr>
          <w:p w14:paraId="33DCC368" w14:textId="77777777" w:rsidR="00B50050" w:rsidRDefault="00B50050" w:rsidP="0088127C">
            <w:pPr>
              <w:pStyle w:val="OtherTableBody"/>
            </w:pPr>
            <w:r>
              <w:t>Y</w:t>
            </w:r>
          </w:p>
        </w:tc>
        <w:tc>
          <w:tcPr>
            <w:tcW w:w="600" w:type="dxa"/>
          </w:tcPr>
          <w:p w14:paraId="37413A8F" w14:textId="77777777" w:rsidR="00B50050" w:rsidRDefault="00B50050" w:rsidP="0088127C">
            <w:pPr>
              <w:pStyle w:val="OtherTableBody"/>
            </w:pPr>
            <w:r>
              <w:t>0005</w:t>
            </w:r>
          </w:p>
        </w:tc>
        <w:tc>
          <w:tcPr>
            <w:tcW w:w="900" w:type="dxa"/>
          </w:tcPr>
          <w:p w14:paraId="5C704841" w14:textId="77777777" w:rsidR="00B50050" w:rsidRDefault="00B50050" w:rsidP="0088127C">
            <w:pPr>
              <w:pStyle w:val="OtherTableBody"/>
            </w:pPr>
            <w:r>
              <w:t>6.5.5.55</w:t>
            </w:r>
          </w:p>
        </w:tc>
      </w:tr>
      <w:tr w:rsidR="00B50050" w14:paraId="6988D596" w14:textId="77777777" w:rsidTr="00195548">
        <w:tc>
          <w:tcPr>
            <w:tcW w:w="3500" w:type="dxa"/>
          </w:tcPr>
          <w:p w14:paraId="7FAE640F" w14:textId="77777777" w:rsidR="00B50050" w:rsidRDefault="00B50050" w:rsidP="0088127C">
            <w:pPr>
              <w:pStyle w:val="OtherTableBody"/>
            </w:pPr>
            <w:r>
              <w:t>Guarantor Relationship</w:t>
            </w:r>
          </w:p>
        </w:tc>
        <w:tc>
          <w:tcPr>
            <w:tcW w:w="700" w:type="dxa"/>
          </w:tcPr>
          <w:p w14:paraId="60417D19" w14:textId="77777777" w:rsidR="00B50050" w:rsidRDefault="00B50050" w:rsidP="0088127C">
            <w:pPr>
              <w:pStyle w:val="OtherTableBody"/>
            </w:pPr>
            <w:r>
              <w:t>00415</w:t>
            </w:r>
          </w:p>
        </w:tc>
        <w:tc>
          <w:tcPr>
            <w:tcW w:w="600" w:type="dxa"/>
          </w:tcPr>
          <w:p w14:paraId="4B69066B" w14:textId="77777777" w:rsidR="00B50050" w:rsidRDefault="00B50050" w:rsidP="0088127C">
            <w:pPr>
              <w:pStyle w:val="OtherTableBody"/>
            </w:pPr>
            <w:r>
              <w:t>GT1</w:t>
            </w:r>
          </w:p>
        </w:tc>
        <w:tc>
          <w:tcPr>
            <w:tcW w:w="600" w:type="dxa"/>
          </w:tcPr>
          <w:p w14:paraId="172804A6" w14:textId="77777777" w:rsidR="00B50050" w:rsidRDefault="00B50050" w:rsidP="0088127C">
            <w:pPr>
              <w:pStyle w:val="OtherTableBody"/>
            </w:pPr>
            <w:r>
              <w:t>11</w:t>
            </w:r>
          </w:p>
        </w:tc>
        <w:tc>
          <w:tcPr>
            <w:tcW w:w="600" w:type="dxa"/>
          </w:tcPr>
          <w:p w14:paraId="75471C9C" w14:textId="77777777" w:rsidR="00B50050" w:rsidRDefault="00B50050" w:rsidP="0088127C">
            <w:pPr>
              <w:pStyle w:val="OtherTableBody"/>
            </w:pPr>
            <w:r>
              <w:t>..</w:t>
            </w:r>
          </w:p>
        </w:tc>
        <w:tc>
          <w:tcPr>
            <w:tcW w:w="600" w:type="dxa"/>
          </w:tcPr>
          <w:p w14:paraId="44217160" w14:textId="77777777" w:rsidR="00B50050" w:rsidRDefault="00B50050" w:rsidP="0088127C">
            <w:pPr>
              <w:pStyle w:val="OtherTableBody"/>
            </w:pPr>
          </w:p>
        </w:tc>
        <w:tc>
          <w:tcPr>
            <w:tcW w:w="600" w:type="dxa"/>
          </w:tcPr>
          <w:p w14:paraId="52074E82" w14:textId="77777777" w:rsidR="00B50050" w:rsidRDefault="00B50050" w:rsidP="0088127C">
            <w:pPr>
              <w:pStyle w:val="OtherTableBody"/>
            </w:pPr>
            <w:r>
              <w:t>CWE</w:t>
            </w:r>
          </w:p>
        </w:tc>
        <w:tc>
          <w:tcPr>
            <w:tcW w:w="700" w:type="dxa"/>
          </w:tcPr>
          <w:p w14:paraId="7D5BBADF" w14:textId="77777777" w:rsidR="00B50050" w:rsidRDefault="00B50050" w:rsidP="0088127C">
            <w:pPr>
              <w:pStyle w:val="OtherTableBody"/>
            </w:pPr>
          </w:p>
        </w:tc>
        <w:tc>
          <w:tcPr>
            <w:tcW w:w="600" w:type="dxa"/>
          </w:tcPr>
          <w:p w14:paraId="431D018F" w14:textId="77777777" w:rsidR="00B50050" w:rsidRDefault="00B50050" w:rsidP="0088127C">
            <w:pPr>
              <w:pStyle w:val="OtherTableBody"/>
            </w:pPr>
            <w:r>
              <w:t>0063</w:t>
            </w:r>
          </w:p>
        </w:tc>
        <w:tc>
          <w:tcPr>
            <w:tcW w:w="900" w:type="dxa"/>
          </w:tcPr>
          <w:p w14:paraId="4AD1B13A" w14:textId="77777777" w:rsidR="00B50050" w:rsidRDefault="00B50050" w:rsidP="0088127C">
            <w:pPr>
              <w:pStyle w:val="OtherTableBody"/>
            </w:pPr>
            <w:r>
              <w:t>6.5.5.11</w:t>
            </w:r>
          </w:p>
        </w:tc>
      </w:tr>
      <w:tr w:rsidR="00B50050" w14:paraId="2BD9999C" w14:textId="77777777" w:rsidTr="00195548">
        <w:tc>
          <w:tcPr>
            <w:tcW w:w="3500" w:type="dxa"/>
          </w:tcPr>
          <w:p w14:paraId="4176BB53" w14:textId="77777777" w:rsidR="00B50050" w:rsidRDefault="00B50050" w:rsidP="0088127C">
            <w:pPr>
              <w:pStyle w:val="OtherTableBody"/>
            </w:pPr>
            <w:r>
              <w:t>Guarantor Spouse Name</w:t>
            </w:r>
          </w:p>
        </w:tc>
        <w:tc>
          <w:tcPr>
            <w:tcW w:w="700" w:type="dxa"/>
          </w:tcPr>
          <w:p w14:paraId="02FD4535" w14:textId="77777777" w:rsidR="00B50050" w:rsidRDefault="00B50050" w:rsidP="0088127C">
            <w:pPr>
              <w:pStyle w:val="OtherTableBody"/>
            </w:pPr>
            <w:r>
              <w:t>00408</w:t>
            </w:r>
          </w:p>
        </w:tc>
        <w:tc>
          <w:tcPr>
            <w:tcW w:w="600" w:type="dxa"/>
          </w:tcPr>
          <w:p w14:paraId="4954C4DD" w14:textId="77777777" w:rsidR="00B50050" w:rsidRDefault="00B50050" w:rsidP="0088127C">
            <w:pPr>
              <w:pStyle w:val="OtherTableBody"/>
            </w:pPr>
            <w:r>
              <w:t>GT1</w:t>
            </w:r>
          </w:p>
        </w:tc>
        <w:tc>
          <w:tcPr>
            <w:tcW w:w="600" w:type="dxa"/>
          </w:tcPr>
          <w:p w14:paraId="54113E7C" w14:textId="77777777" w:rsidR="00B50050" w:rsidRDefault="00B50050" w:rsidP="0088127C">
            <w:pPr>
              <w:pStyle w:val="OtherTableBody"/>
            </w:pPr>
            <w:r>
              <w:t>4</w:t>
            </w:r>
          </w:p>
        </w:tc>
        <w:tc>
          <w:tcPr>
            <w:tcW w:w="600" w:type="dxa"/>
          </w:tcPr>
          <w:p w14:paraId="3496F09E" w14:textId="77777777" w:rsidR="00B50050" w:rsidRDefault="00B50050" w:rsidP="0088127C">
            <w:pPr>
              <w:pStyle w:val="OtherTableBody"/>
            </w:pPr>
            <w:r>
              <w:t>..</w:t>
            </w:r>
          </w:p>
        </w:tc>
        <w:tc>
          <w:tcPr>
            <w:tcW w:w="600" w:type="dxa"/>
          </w:tcPr>
          <w:p w14:paraId="1D99A183" w14:textId="77777777" w:rsidR="00B50050" w:rsidRDefault="00B50050" w:rsidP="0088127C">
            <w:pPr>
              <w:pStyle w:val="OtherTableBody"/>
            </w:pPr>
          </w:p>
        </w:tc>
        <w:tc>
          <w:tcPr>
            <w:tcW w:w="600" w:type="dxa"/>
          </w:tcPr>
          <w:p w14:paraId="29D5D657" w14:textId="77777777" w:rsidR="00B50050" w:rsidRDefault="00B50050" w:rsidP="0088127C">
            <w:pPr>
              <w:pStyle w:val="OtherTableBody"/>
            </w:pPr>
            <w:r>
              <w:t>XPN</w:t>
            </w:r>
          </w:p>
        </w:tc>
        <w:tc>
          <w:tcPr>
            <w:tcW w:w="700" w:type="dxa"/>
          </w:tcPr>
          <w:p w14:paraId="0B8C807B" w14:textId="77777777" w:rsidR="00B50050" w:rsidRDefault="00B50050" w:rsidP="0088127C">
            <w:pPr>
              <w:pStyle w:val="OtherTableBody"/>
            </w:pPr>
            <w:r>
              <w:t>Y</w:t>
            </w:r>
          </w:p>
        </w:tc>
        <w:tc>
          <w:tcPr>
            <w:tcW w:w="600" w:type="dxa"/>
          </w:tcPr>
          <w:p w14:paraId="28299CFE" w14:textId="77777777" w:rsidR="00B50050" w:rsidRDefault="00B50050" w:rsidP="0088127C">
            <w:pPr>
              <w:pStyle w:val="OtherTableBody"/>
            </w:pPr>
          </w:p>
        </w:tc>
        <w:tc>
          <w:tcPr>
            <w:tcW w:w="900" w:type="dxa"/>
          </w:tcPr>
          <w:p w14:paraId="5F78797D" w14:textId="77777777" w:rsidR="00B50050" w:rsidRDefault="00B50050" w:rsidP="0088127C">
            <w:pPr>
              <w:pStyle w:val="OtherTableBody"/>
            </w:pPr>
            <w:r>
              <w:t>6.5.5.4</w:t>
            </w:r>
          </w:p>
        </w:tc>
      </w:tr>
      <w:tr w:rsidR="00B50050" w14:paraId="6077ECA4" w14:textId="77777777" w:rsidTr="00195548">
        <w:tc>
          <w:tcPr>
            <w:tcW w:w="3500" w:type="dxa"/>
          </w:tcPr>
          <w:p w14:paraId="55E6D069" w14:textId="77777777" w:rsidR="00B50050" w:rsidRDefault="00B50050" w:rsidP="0088127C">
            <w:pPr>
              <w:pStyle w:val="OtherTableBody"/>
            </w:pPr>
            <w:r>
              <w:t>Guarantor SSN</w:t>
            </w:r>
          </w:p>
        </w:tc>
        <w:tc>
          <w:tcPr>
            <w:tcW w:w="700" w:type="dxa"/>
          </w:tcPr>
          <w:p w14:paraId="12D624B6" w14:textId="77777777" w:rsidR="00B50050" w:rsidRDefault="00B50050" w:rsidP="0088127C">
            <w:pPr>
              <w:pStyle w:val="OtherTableBody"/>
            </w:pPr>
            <w:r>
              <w:t>00416</w:t>
            </w:r>
          </w:p>
        </w:tc>
        <w:tc>
          <w:tcPr>
            <w:tcW w:w="600" w:type="dxa"/>
          </w:tcPr>
          <w:p w14:paraId="3C4B286B" w14:textId="77777777" w:rsidR="00B50050" w:rsidRDefault="00B50050" w:rsidP="0088127C">
            <w:pPr>
              <w:pStyle w:val="OtherTableBody"/>
            </w:pPr>
            <w:r>
              <w:t>GT1</w:t>
            </w:r>
          </w:p>
        </w:tc>
        <w:tc>
          <w:tcPr>
            <w:tcW w:w="600" w:type="dxa"/>
          </w:tcPr>
          <w:p w14:paraId="2A5A6398" w14:textId="77777777" w:rsidR="00B50050" w:rsidRDefault="00B50050" w:rsidP="0088127C">
            <w:pPr>
              <w:pStyle w:val="OtherTableBody"/>
            </w:pPr>
            <w:r>
              <w:t>12</w:t>
            </w:r>
          </w:p>
        </w:tc>
        <w:tc>
          <w:tcPr>
            <w:tcW w:w="600" w:type="dxa"/>
          </w:tcPr>
          <w:p w14:paraId="68AB8613" w14:textId="77777777" w:rsidR="00B50050" w:rsidRDefault="00B50050" w:rsidP="0088127C">
            <w:pPr>
              <w:pStyle w:val="OtherTableBody"/>
            </w:pPr>
            <w:r>
              <w:t>..</w:t>
            </w:r>
          </w:p>
        </w:tc>
        <w:tc>
          <w:tcPr>
            <w:tcW w:w="600" w:type="dxa"/>
          </w:tcPr>
          <w:p w14:paraId="17436829" w14:textId="77777777" w:rsidR="00B50050" w:rsidRDefault="00B50050" w:rsidP="0088127C">
            <w:pPr>
              <w:pStyle w:val="OtherTableBody"/>
            </w:pPr>
            <w:r>
              <w:t>11=</w:t>
            </w:r>
          </w:p>
        </w:tc>
        <w:tc>
          <w:tcPr>
            <w:tcW w:w="600" w:type="dxa"/>
          </w:tcPr>
          <w:p w14:paraId="0FFFBDE5" w14:textId="77777777" w:rsidR="00B50050" w:rsidRDefault="00B50050" w:rsidP="0088127C">
            <w:pPr>
              <w:pStyle w:val="OtherTableBody"/>
            </w:pPr>
            <w:r>
              <w:t>ST</w:t>
            </w:r>
          </w:p>
        </w:tc>
        <w:tc>
          <w:tcPr>
            <w:tcW w:w="700" w:type="dxa"/>
          </w:tcPr>
          <w:p w14:paraId="6124BB3A" w14:textId="77777777" w:rsidR="00B50050" w:rsidRDefault="00B50050" w:rsidP="0088127C">
            <w:pPr>
              <w:pStyle w:val="OtherTableBody"/>
            </w:pPr>
          </w:p>
        </w:tc>
        <w:tc>
          <w:tcPr>
            <w:tcW w:w="600" w:type="dxa"/>
          </w:tcPr>
          <w:p w14:paraId="592F9362" w14:textId="77777777" w:rsidR="00B50050" w:rsidRDefault="00B50050" w:rsidP="0088127C">
            <w:pPr>
              <w:pStyle w:val="OtherTableBody"/>
            </w:pPr>
          </w:p>
        </w:tc>
        <w:tc>
          <w:tcPr>
            <w:tcW w:w="900" w:type="dxa"/>
          </w:tcPr>
          <w:p w14:paraId="11360559" w14:textId="77777777" w:rsidR="00B50050" w:rsidRDefault="00B50050" w:rsidP="0088127C">
            <w:pPr>
              <w:pStyle w:val="OtherTableBody"/>
            </w:pPr>
            <w:r>
              <w:t>6.5.5.12</w:t>
            </w:r>
          </w:p>
        </w:tc>
      </w:tr>
      <w:tr w:rsidR="00B50050" w14:paraId="117C0CAF" w14:textId="77777777" w:rsidTr="00195548">
        <w:tc>
          <w:tcPr>
            <w:tcW w:w="3500" w:type="dxa"/>
          </w:tcPr>
          <w:p w14:paraId="73BE2A17" w14:textId="77777777" w:rsidR="00B50050" w:rsidRDefault="00B50050" w:rsidP="0088127C">
            <w:pPr>
              <w:pStyle w:val="OtherTableBody"/>
            </w:pPr>
            <w:r>
              <w:t>Guarantor Type</w:t>
            </w:r>
          </w:p>
        </w:tc>
        <w:tc>
          <w:tcPr>
            <w:tcW w:w="700" w:type="dxa"/>
          </w:tcPr>
          <w:p w14:paraId="61619E61" w14:textId="77777777" w:rsidR="00B50050" w:rsidRDefault="00B50050" w:rsidP="0088127C">
            <w:pPr>
              <w:pStyle w:val="OtherTableBody"/>
            </w:pPr>
            <w:r>
              <w:t>00414</w:t>
            </w:r>
          </w:p>
        </w:tc>
        <w:tc>
          <w:tcPr>
            <w:tcW w:w="600" w:type="dxa"/>
          </w:tcPr>
          <w:p w14:paraId="7905C9F9" w14:textId="77777777" w:rsidR="00B50050" w:rsidRDefault="00B50050" w:rsidP="0088127C">
            <w:pPr>
              <w:pStyle w:val="OtherTableBody"/>
            </w:pPr>
            <w:r>
              <w:t>GT1</w:t>
            </w:r>
          </w:p>
        </w:tc>
        <w:tc>
          <w:tcPr>
            <w:tcW w:w="600" w:type="dxa"/>
          </w:tcPr>
          <w:p w14:paraId="6E225462" w14:textId="77777777" w:rsidR="00B50050" w:rsidRDefault="00B50050" w:rsidP="0088127C">
            <w:pPr>
              <w:pStyle w:val="OtherTableBody"/>
            </w:pPr>
            <w:r>
              <w:t>10</w:t>
            </w:r>
          </w:p>
        </w:tc>
        <w:tc>
          <w:tcPr>
            <w:tcW w:w="600" w:type="dxa"/>
          </w:tcPr>
          <w:p w14:paraId="360C286A" w14:textId="77777777" w:rsidR="00B50050" w:rsidRDefault="00B50050" w:rsidP="0088127C">
            <w:pPr>
              <w:pStyle w:val="OtherTableBody"/>
            </w:pPr>
            <w:r>
              <w:t>..</w:t>
            </w:r>
          </w:p>
        </w:tc>
        <w:tc>
          <w:tcPr>
            <w:tcW w:w="600" w:type="dxa"/>
          </w:tcPr>
          <w:p w14:paraId="0B774B3E" w14:textId="77777777" w:rsidR="00B50050" w:rsidRDefault="00B50050" w:rsidP="0088127C">
            <w:pPr>
              <w:pStyle w:val="OtherTableBody"/>
            </w:pPr>
          </w:p>
        </w:tc>
        <w:tc>
          <w:tcPr>
            <w:tcW w:w="600" w:type="dxa"/>
          </w:tcPr>
          <w:p w14:paraId="7A8E501A" w14:textId="77777777" w:rsidR="00B50050" w:rsidRDefault="00B50050" w:rsidP="0088127C">
            <w:pPr>
              <w:pStyle w:val="OtherTableBody"/>
            </w:pPr>
            <w:r>
              <w:t>CWE</w:t>
            </w:r>
          </w:p>
        </w:tc>
        <w:tc>
          <w:tcPr>
            <w:tcW w:w="700" w:type="dxa"/>
          </w:tcPr>
          <w:p w14:paraId="40A3F9B2" w14:textId="77777777" w:rsidR="00B50050" w:rsidRDefault="00B50050" w:rsidP="0088127C">
            <w:pPr>
              <w:pStyle w:val="OtherTableBody"/>
            </w:pPr>
          </w:p>
        </w:tc>
        <w:tc>
          <w:tcPr>
            <w:tcW w:w="600" w:type="dxa"/>
          </w:tcPr>
          <w:p w14:paraId="6DAEEC11" w14:textId="77777777" w:rsidR="00B50050" w:rsidRDefault="00B50050" w:rsidP="0088127C">
            <w:pPr>
              <w:pStyle w:val="OtherTableBody"/>
            </w:pPr>
            <w:r>
              <w:t>0068</w:t>
            </w:r>
          </w:p>
        </w:tc>
        <w:tc>
          <w:tcPr>
            <w:tcW w:w="900" w:type="dxa"/>
          </w:tcPr>
          <w:p w14:paraId="6AA3302D" w14:textId="77777777" w:rsidR="00B50050" w:rsidRDefault="00B50050" w:rsidP="0088127C">
            <w:pPr>
              <w:pStyle w:val="OtherTableBody"/>
            </w:pPr>
            <w:r>
              <w:t>6.5.5.10</w:t>
            </w:r>
          </w:p>
        </w:tc>
      </w:tr>
      <w:tr w:rsidR="00B50050" w14:paraId="653D4456" w14:textId="77777777" w:rsidTr="00195548">
        <w:tc>
          <w:tcPr>
            <w:tcW w:w="3500" w:type="dxa"/>
          </w:tcPr>
          <w:p w14:paraId="5EFF6359" w14:textId="77777777" w:rsidR="00B50050" w:rsidRDefault="00B50050" w:rsidP="0088127C">
            <w:pPr>
              <w:pStyle w:val="OtherTableBody"/>
            </w:pPr>
            <w:r>
              <w:t>Guarantor's Relationship to Insured</w:t>
            </w:r>
          </w:p>
        </w:tc>
        <w:tc>
          <w:tcPr>
            <w:tcW w:w="700" w:type="dxa"/>
          </w:tcPr>
          <w:p w14:paraId="06933C01" w14:textId="77777777" w:rsidR="00B50050" w:rsidRDefault="00B50050" w:rsidP="0088127C">
            <w:pPr>
              <w:pStyle w:val="OtherTableBody"/>
            </w:pPr>
            <w:r>
              <w:t>00802</w:t>
            </w:r>
          </w:p>
        </w:tc>
        <w:tc>
          <w:tcPr>
            <w:tcW w:w="600" w:type="dxa"/>
          </w:tcPr>
          <w:p w14:paraId="5971B0B4" w14:textId="77777777" w:rsidR="00B50050" w:rsidRDefault="00B50050" w:rsidP="0088127C">
            <w:pPr>
              <w:pStyle w:val="OtherTableBody"/>
            </w:pPr>
            <w:r>
              <w:t>IN2</w:t>
            </w:r>
          </w:p>
        </w:tc>
        <w:tc>
          <w:tcPr>
            <w:tcW w:w="600" w:type="dxa"/>
          </w:tcPr>
          <w:p w14:paraId="7994C806" w14:textId="77777777" w:rsidR="00B50050" w:rsidRDefault="00B50050" w:rsidP="0088127C">
            <w:pPr>
              <w:pStyle w:val="OtherTableBody"/>
            </w:pPr>
            <w:r>
              <w:t>62</w:t>
            </w:r>
          </w:p>
        </w:tc>
        <w:tc>
          <w:tcPr>
            <w:tcW w:w="600" w:type="dxa"/>
          </w:tcPr>
          <w:p w14:paraId="5BCA77D4" w14:textId="77777777" w:rsidR="00B50050" w:rsidRDefault="00B50050" w:rsidP="0088127C">
            <w:pPr>
              <w:pStyle w:val="OtherTableBody"/>
            </w:pPr>
            <w:r>
              <w:t>..</w:t>
            </w:r>
          </w:p>
        </w:tc>
        <w:tc>
          <w:tcPr>
            <w:tcW w:w="600" w:type="dxa"/>
          </w:tcPr>
          <w:p w14:paraId="0163DE5B" w14:textId="77777777" w:rsidR="00B50050" w:rsidRDefault="00B50050" w:rsidP="0088127C">
            <w:pPr>
              <w:pStyle w:val="OtherTableBody"/>
            </w:pPr>
          </w:p>
        </w:tc>
        <w:tc>
          <w:tcPr>
            <w:tcW w:w="600" w:type="dxa"/>
          </w:tcPr>
          <w:p w14:paraId="6F55F078" w14:textId="77777777" w:rsidR="00B50050" w:rsidRDefault="00B50050" w:rsidP="0088127C">
            <w:pPr>
              <w:pStyle w:val="OtherTableBody"/>
            </w:pPr>
            <w:r>
              <w:t>CWE</w:t>
            </w:r>
          </w:p>
        </w:tc>
        <w:tc>
          <w:tcPr>
            <w:tcW w:w="700" w:type="dxa"/>
          </w:tcPr>
          <w:p w14:paraId="4EF71A43" w14:textId="77777777" w:rsidR="00B50050" w:rsidRDefault="00B50050" w:rsidP="0088127C">
            <w:pPr>
              <w:pStyle w:val="OtherTableBody"/>
            </w:pPr>
          </w:p>
        </w:tc>
        <w:tc>
          <w:tcPr>
            <w:tcW w:w="600" w:type="dxa"/>
          </w:tcPr>
          <w:p w14:paraId="78B76CA7" w14:textId="77777777" w:rsidR="00B50050" w:rsidRDefault="00B50050" w:rsidP="0088127C">
            <w:pPr>
              <w:pStyle w:val="OtherTableBody"/>
            </w:pPr>
            <w:r>
              <w:t>0063</w:t>
            </w:r>
          </w:p>
        </w:tc>
        <w:tc>
          <w:tcPr>
            <w:tcW w:w="900" w:type="dxa"/>
          </w:tcPr>
          <w:p w14:paraId="2FD04D96" w14:textId="77777777" w:rsidR="00B50050" w:rsidRDefault="00B50050" w:rsidP="0088127C">
            <w:pPr>
              <w:pStyle w:val="OtherTableBody"/>
            </w:pPr>
            <w:r>
              <w:t>6.5.7.62</w:t>
            </w:r>
          </w:p>
        </w:tc>
      </w:tr>
      <w:tr w:rsidR="00B50050" w14:paraId="0CD9C784" w14:textId="77777777" w:rsidTr="00195548">
        <w:tc>
          <w:tcPr>
            <w:tcW w:w="3500" w:type="dxa"/>
          </w:tcPr>
          <w:p w14:paraId="7A739711" w14:textId="77777777" w:rsidR="00B50050" w:rsidRDefault="00B50050" w:rsidP="0088127C">
            <w:pPr>
              <w:pStyle w:val="OtherTableBody"/>
            </w:pPr>
            <w:r>
              <w:t>Handicap</w:t>
            </w:r>
          </w:p>
        </w:tc>
        <w:tc>
          <w:tcPr>
            <w:tcW w:w="700" w:type="dxa"/>
          </w:tcPr>
          <w:p w14:paraId="3F7762BC" w14:textId="77777777" w:rsidR="00B50050" w:rsidRDefault="00B50050" w:rsidP="0088127C">
            <w:pPr>
              <w:pStyle w:val="OtherTableBody"/>
            </w:pPr>
            <w:r>
              <w:t>00753</w:t>
            </w:r>
          </w:p>
        </w:tc>
        <w:tc>
          <w:tcPr>
            <w:tcW w:w="600" w:type="dxa"/>
          </w:tcPr>
          <w:p w14:paraId="62138E00" w14:textId="77777777" w:rsidR="00B50050" w:rsidRDefault="00B50050" w:rsidP="0088127C">
            <w:pPr>
              <w:pStyle w:val="OtherTableBody"/>
            </w:pPr>
            <w:r>
              <w:t>GT1</w:t>
            </w:r>
          </w:p>
        </w:tc>
        <w:tc>
          <w:tcPr>
            <w:tcW w:w="600" w:type="dxa"/>
          </w:tcPr>
          <w:p w14:paraId="233B8FB0" w14:textId="77777777" w:rsidR="00B50050" w:rsidRDefault="00B50050" w:rsidP="0088127C">
            <w:pPr>
              <w:pStyle w:val="OtherTableBody"/>
            </w:pPr>
            <w:r>
              <w:t>52</w:t>
            </w:r>
          </w:p>
        </w:tc>
        <w:tc>
          <w:tcPr>
            <w:tcW w:w="600" w:type="dxa"/>
          </w:tcPr>
          <w:p w14:paraId="3F0405D0" w14:textId="77777777" w:rsidR="00B50050" w:rsidRDefault="00B50050" w:rsidP="0088127C">
            <w:pPr>
              <w:pStyle w:val="OtherTableBody"/>
            </w:pPr>
            <w:r>
              <w:t>..</w:t>
            </w:r>
          </w:p>
        </w:tc>
        <w:tc>
          <w:tcPr>
            <w:tcW w:w="600" w:type="dxa"/>
          </w:tcPr>
          <w:p w14:paraId="185FE338" w14:textId="77777777" w:rsidR="00B50050" w:rsidRDefault="00B50050" w:rsidP="0088127C">
            <w:pPr>
              <w:pStyle w:val="OtherTableBody"/>
            </w:pPr>
          </w:p>
        </w:tc>
        <w:tc>
          <w:tcPr>
            <w:tcW w:w="600" w:type="dxa"/>
          </w:tcPr>
          <w:p w14:paraId="319C88FA" w14:textId="77777777" w:rsidR="00B50050" w:rsidRDefault="00B50050" w:rsidP="0088127C">
            <w:pPr>
              <w:pStyle w:val="OtherTableBody"/>
            </w:pPr>
            <w:r>
              <w:t>CWE</w:t>
            </w:r>
          </w:p>
        </w:tc>
        <w:tc>
          <w:tcPr>
            <w:tcW w:w="700" w:type="dxa"/>
          </w:tcPr>
          <w:p w14:paraId="5D3FAA0C" w14:textId="77777777" w:rsidR="00B50050" w:rsidRDefault="00B50050" w:rsidP="0088127C">
            <w:pPr>
              <w:pStyle w:val="OtherTableBody"/>
            </w:pPr>
          </w:p>
        </w:tc>
        <w:tc>
          <w:tcPr>
            <w:tcW w:w="600" w:type="dxa"/>
          </w:tcPr>
          <w:p w14:paraId="6E6B7648" w14:textId="77777777" w:rsidR="00B50050" w:rsidRDefault="00B50050" w:rsidP="0088127C">
            <w:pPr>
              <w:pStyle w:val="OtherTableBody"/>
            </w:pPr>
            <w:r>
              <w:t>0295</w:t>
            </w:r>
          </w:p>
        </w:tc>
        <w:tc>
          <w:tcPr>
            <w:tcW w:w="900" w:type="dxa"/>
          </w:tcPr>
          <w:p w14:paraId="2BA5A5E3" w14:textId="77777777" w:rsidR="00B50050" w:rsidRDefault="00B50050" w:rsidP="0088127C">
            <w:pPr>
              <w:pStyle w:val="OtherTableBody"/>
            </w:pPr>
            <w:r>
              <w:t>6.5.5.52</w:t>
            </w:r>
          </w:p>
        </w:tc>
      </w:tr>
      <w:tr w:rsidR="00B50050" w14:paraId="1E9BDBF1" w14:textId="77777777" w:rsidTr="00195548">
        <w:tc>
          <w:tcPr>
            <w:tcW w:w="3500" w:type="dxa"/>
          </w:tcPr>
          <w:p w14:paraId="19C7C276" w14:textId="77777777" w:rsidR="00B50050" w:rsidRDefault="00B50050" w:rsidP="0088127C">
            <w:pPr>
              <w:pStyle w:val="OtherTableBody"/>
            </w:pPr>
            <w:r>
              <w:lastRenderedPageBreak/>
              <w:t>Handicap</w:t>
            </w:r>
          </w:p>
        </w:tc>
        <w:tc>
          <w:tcPr>
            <w:tcW w:w="700" w:type="dxa"/>
          </w:tcPr>
          <w:p w14:paraId="1F7BE27D" w14:textId="77777777" w:rsidR="00B50050" w:rsidRDefault="00B50050" w:rsidP="0088127C">
            <w:pPr>
              <w:pStyle w:val="OtherTableBody"/>
            </w:pPr>
            <w:r>
              <w:t>00753</w:t>
            </w:r>
          </w:p>
        </w:tc>
        <w:tc>
          <w:tcPr>
            <w:tcW w:w="600" w:type="dxa"/>
          </w:tcPr>
          <w:p w14:paraId="6EACA309" w14:textId="77777777" w:rsidR="00B50050" w:rsidRDefault="00B50050" w:rsidP="0088127C">
            <w:pPr>
              <w:pStyle w:val="OtherTableBody"/>
            </w:pPr>
            <w:r>
              <w:t>PD1</w:t>
            </w:r>
          </w:p>
        </w:tc>
        <w:tc>
          <w:tcPr>
            <w:tcW w:w="600" w:type="dxa"/>
          </w:tcPr>
          <w:p w14:paraId="6FF77100" w14:textId="77777777" w:rsidR="00B50050" w:rsidRDefault="00B50050" w:rsidP="0088127C">
            <w:pPr>
              <w:pStyle w:val="OtherTableBody"/>
            </w:pPr>
            <w:r>
              <w:t>6</w:t>
            </w:r>
          </w:p>
        </w:tc>
        <w:tc>
          <w:tcPr>
            <w:tcW w:w="600" w:type="dxa"/>
          </w:tcPr>
          <w:p w14:paraId="02B6FA06" w14:textId="77777777" w:rsidR="00B50050" w:rsidRDefault="00B50050" w:rsidP="0088127C">
            <w:pPr>
              <w:pStyle w:val="OtherTableBody"/>
            </w:pPr>
            <w:r>
              <w:t>..</w:t>
            </w:r>
          </w:p>
        </w:tc>
        <w:tc>
          <w:tcPr>
            <w:tcW w:w="600" w:type="dxa"/>
          </w:tcPr>
          <w:p w14:paraId="40A276BF" w14:textId="77777777" w:rsidR="00B50050" w:rsidRDefault="00B50050" w:rsidP="0088127C">
            <w:pPr>
              <w:pStyle w:val="OtherTableBody"/>
            </w:pPr>
          </w:p>
        </w:tc>
        <w:tc>
          <w:tcPr>
            <w:tcW w:w="600" w:type="dxa"/>
          </w:tcPr>
          <w:p w14:paraId="33B24A91" w14:textId="77777777" w:rsidR="00B50050" w:rsidRDefault="00B50050" w:rsidP="0088127C">
            <w:pPr>
              <w:pStyle w:val="OtherTableBody"/>
            </w:pPr>
            <w:r>
              <w:t>CWE</w:t>
            </w:r>
          </w:p>
        </w:tc>
        <w:tc>
          <w:tcPr>
            <w:tcW w:w="700" w:type="dxa"/>
          </w:tcPr>
          <w:p w14:paraId="59E36A9A" w14:textId="77777777" w:rsidR="00B50050" w:rsidRDefault="00B50050" w:rsidP="0088127C">
            <w:pPr>
              <w:pStyle w:val="OtherTableBody"/>
            </w:pPr>
          </w:p>
        </w:tc>
        <w:tc>
          <w:tcPr>
            <w:tcW w:w="600" w:type="dxa"/>
          </w:tcPr>
          <w:p w14:paraId="047D6C31" w14:textId="77777777" w:rsidR="00B50050" w:rsidRDefault="00B50050" w:rsidP="0088127C">
            <w:pPr>
              <w:pStyle w:val="OtherTableBody"/>
            </w:pPr>
            <w:r>
              <w:t>0295</w:t>
            </w:r>
          </w:p>
        </w:tc>
        <w:tc>
          <w:tcPr>
            <w:tcW w:w="900" w:type="dxa"/>
          </w:tcPr>
          <w:p w14:paraId="5AAC49E6" w14:textId="77777777" w:rsidR="00B50050" w:rsidRDefault="00B50050" w:rsidP="0088127C">
            <w:pPr>
              <w:pStyle w:val="OtherTableBody"/>
            </w:pPr>
            <w:r>
              <w:t>3.4.11.6</w:t>
            </w:r>
          </w:p>
        </w:tc>
      </w:tr>
      <w:tr w:rsidR="00B50050" w14:paraId="6E6DB7BD" w14:textId="77777777" w:rsidTr="00195548">
        <w:tc>
          <w:tcPr>
            <w:tcW w:w="3500" w:type="dxa"/>
          </w:tcPr>
          <w:p w14:paraId="5C5168CB" w14:textId="77777777" w:rsidR="00B50050" w:rsidRDefault="00B50050" w:rsidP="0088127C">
            <w:pPr>
              <w:pStyle w:val="OtherTableBody"/>
            </w:pPr>
            <w:r>
              <w:t>Handicap</w:t>
            </w:r>
          </w:p>
        </w:tc>
        <w:tc>
          <w:tcPr>
            <w:tcW w:w="700" w:type="dxa"/>
          </w:tcPr>
          <w:p w14:paraId="3A2E0F16" w14:textId="77777777" w:rsidR="00B50050" w:rsidRDefault="00B50050" w:rsidP="0088127C">
            <w:pPr>
              <w:pStyle w:val="OtherTableBody"/>
            </w:pPr>
            <w:r>
              <w:t>00753</w:t>
            </w:r>
          </w:p>
        </w:tc>
        <w:tc>
          <w:tcPr>
            <w:tcW w:w="600" w:type="dxa"/>
          </w:tcPr>
          <w:p w14:paraId="14058295" w14:textId="77777777" w:rsidR="00B50050" w:rsidRDefault="00B50050" w:rsidP="0088127C">
            <w:pPr>
              <w:pStyle w:val="OtherTableBody"/>
            </w:pPr>
            <w:r>
              <w:t>IN1</w:t>
            </w:r>
          </w:p>
        </w:tc>
        <w:tc>
          <w:tcPr>
            <w:tcW w:w="600" w:type="dxa"/>
          </w:tcPr>
          <w:p w14:paraId="326F3B76" w14:textId="77777777" w:rsidR="00B50050" w:rsidRDefault="00B50050" w:rsidP="0088127C">
            <w:pPr>
              <w:pStyle w:val="OtherTableBody"/>
            </w:pPr>
            <w:r>
              <w:t>48</w:t>
            </w:r>
          </w:p>
        </w:tc>
        <w:tc>
          <w:tcPr>
            <w:tcW w:w="600" w:type="dxa"/>
          </w:tcPr>
          <w:p w14:paraId="7048F395" w14:textId="77777777" w:rsidR="00B50050" w:rsidRDefault="00B50050" w:rsidP="0088127C">
            <w:pPr>
              <w:pStyle w:val="OtherTableBody"/>
            </w:pPr>
            <w:r>
              <w:t>..</w:t>
            </w:r>
          </w:p>
        </w:tc>
        <w:tc>
          <w:tcPr>
            <w:tcW w:w="600" w:type="dxa"/>
          </w:tcPr>
          <w:p w14:paraId="39B5938A" w14:textId="77777777" w:rsidR="00B50050" w:rsidRDefault="00B50050" w:rsidP="0088127C">
            <w:pPr>
              <w:pStyle w:val="OtherTableBody"/>
            </w:pPr>
          </w:p>
        </w:tc>
        <w:tc>
          <w:tcPr>
            <w:tcW w:w="600" w:type="dxa"/>
          </w:tcPr>
          <w:p w14:paraId="05E9EB14" w14:textId="77777777" w:rsidR="00B50050" w:rsidRDefault="00B50050" w:rsidP="0088127C">
            <w:pPr>
              <w:pStyle w:val="OtherTableBody"/>
            </w:pPr>
            <w:r>
              <w:t>CWE</w:t>
            </w:r>
          </w:p>
        </w:tc>
        <w:tc>
          <w:tcPr>
            <w:tcW w:w="700" w:type="dxa"/>
          </w:tcPr>
          <w:p w14:paraId="79EC1EDA" w14:textId="77777777" w:rsidR="00B50050" w:rsidRDefault="00B50050" w:rsidP="0088127C">
            <w:pPr>
              <w:pStyle w:val="OtherTableBody"/>
            </w:pPr>
          </w:p>
        </w:tc>
        <w:tc>
          <w:tcPr>
            <w:tcW w:w="600" w:type="dxa"/>
          </w:tcPr>
          <w:p w14:paraId="7268810F" w14:textId="77777777" w:rsidR="00B50050" w:rsidRDefault="00B50050" w:rsidP="0088127C">
            <w:pPr>
              <w:pStyle w:val="OtherTableBody"/>
            </w:pPr>
            <w:r>
              <w:t>0295</w:t>
            </w:r>
          </w:p>
        </w:tc>
        <w:tc>
          <w:tcPr>
            <w:tcW w:w="900" w:type="dxa"/>
          </w:tcPr>
          <w:p w14:paraId="2E2C23FF" w14:textId="77777777" w:rsidR="00B50050" w:rsidRDefault="00B50050" w:rsidP="0088127C">
            <w:pPr>
              <w:pStyle w:val="OtherTableBody"/>
            </w:pPr>
            <w:r>
              <w:t>6.5.6.48</w:t>
            </w:r>
          </w:p>
        </w:tc>
      </w:tr>
      <w:tr w:rsidR="00B50050" w14:paraId="638E40BF" w14:textId="77777777" w:rsidTr="00195548">
        <w:tc>
          <w:tcPr>
            <w:tcW w:w="3500" w:type="dxa"/>
          </w:tcPr>
          <w:p w14:paraId="022EC028" w14:textId="77777777" w:rsidR="00B50050" w:rsidRDefault="00B50050" w:rsidP="0088127C">
            <w:pPr>
              <w:pStyle w:val="OtherTableBody"/>
            </w:pPr>
            <w:r>
              <w:t>Handicap</w:t>
            </w:r>
          </w:p>
        </w:tc>
        <w:tc>
          <w:tcPr>
            <w:tcW w:w="700" w:type="dxa"/>
          </w:tcPr>
          <w:p w14:paraId="568E609F" w14:textId="77777777" w:rsidR="00B50050" w:rsidRDefault="00B50050" w:rsidP="0088127C">
            <w:pPr>
              <w:pStyle w:val="OtherTableBody"/>
            </w:pPr>
            <w:r>
              <w:t>00753</w:t>
            </w:r>
          </w:p>
        </w:tc>
        <w:tc>
          <w:tcPr>
            <w:tcW w:w="600" w:type="dxa"/>
          </w:tcPr>
          <w:p w14:paraId="2F1DA668" w14:textId="77777777" w:rsidR="00B50050" w:rsidRDefault="00B50050" w:rsidP="0088127C">
            <w:pPr>
              <w:pStyle w:val="OtherTableBody"/>
            </w:pPr>
            <w:r>
              <w:t>NK1</w:t>
            </w:r>
          </w:p>
        </w:tc>
        <w:tc>
          <w:tcPr>
            <w:tcW w:w="600" w:type="dxa"/>
          </w:tcPr>
          <w:p w14:paraId="1F85AAD1" w14:textId="77777777" w:rsidR="00B50050" w:rsidRDefault="00B50050" w:rsidP="0088127C">
            <w:pPr>
              <w:pStyle w:val="OtherTableBody"/>
            </w:pPr>
            <w:r>
              <w:t>36</w:t>
            </w:r>
          </w:p>
        </w:tc>
        <w:tc>
          <w:tcPr>
            <w:tcW w:w="600" w:type="dxa"/>
          </w:tcPr>
          <w:p w14:paraId="65F6CEE4" w14:textId="77777777" w:rsidR="00B50050" w:rsidRDefault="00B50050" w:rsidP="0088127C">
            <w:pPr>
              <w:pStyle w:val="OtherTableBody"/>
            </w:pPr>
            <w:r>
              <w:t>..</w:t>
            </w:r>
          </w:p>
        </w:tc>
        <w:tc>
          <w:tcPr>
            <w:tcW w:w="600" w:type="dxa"/>
          </w:tcPr>
          <w:p w14:paraId="486BFF28" w14:textId="77777777" w:rsidR="00B50050" w:rsidRDefault="00B50050" w:rsidP="0088127C">
            <w:pPr>
              <w:pStyle w:val="OtherTableBody"/>
            </w:pPr>
          </w:p>
        </w:tc>
        <w:tc>
          <w:tcPr>
            <w:tcW w:w="600" w:type="dxa"/>
          </w:tcPr>
          <w:p w14:paraId="722884CF" w14:textId="77777777" w:rsidR="00B50050" w:rsidRDefault="00B50050" w:rsidP="0088127C">
            <w:pPr>
              <w:pStyle w:val="OtherTableBody"/>
            </w:pPr>
            <w:r>
              <w:t>CWE</w:t>
            </w:r>
          </w:p>
        </w:tc>
        <w:tc>
          <w:tcPr>
            <w:tcW w:w="700" w:type="dxa"/>
          </w:tcPr>
          <w:p w14:paraId="177BECE4" w14:textId="77777777" w:rsidR="00B50050" w:rsidRDefault="00B50050" w:rsidP="0088127C">
            <w:pPr>
              <w:pStyle w:val="OtherTableBody"/>
            </w:pPr>
          </w:p>
        </w:tc>
        <w:tc>
          <w:tcPr>
            <w:tcW w:w="600" w:type="dxa"/>
          </w:tcPr>
          <w:p w14:paraId="083BABB1" w14:textId="77777777" w:rsidR="00B50050" w:rsidRDefault="00B50050" w:rsidP="0088127C">
            <w:pPr>
              <w:pStyle w:val="OtherTableBody"/>
            </w:pPr>
            <w:r>
              <w:t>0295</w:t>
            </w:r>
          </w:p>
        </w:tc>
        <w:tc>
          <w:tcPr>
            <w:tcW w:w="900" w:type="dxa"/>
          </w:tcPr>
          <w:p w14:paraId="74365600" w14:textId="77777777" w:rsidR="00B50050" w:rsidRDefault="00B50050" w:rsidP="0088127C">
            <w:pPr>
              <w:pStyle w:val="OtherTableBody"/>
            </w:pPr>
            <w:r>
              <w:t>3.4.5.36</w:t>
            </w:r>
          </w:p>
        </w:tc>
      </w:tr>
      <w:tr w:rsidR="00B50050" w14:paraId="78B692F7" w14:textId="77777777" w:rsidTr="00195548">
        <w:tc>
          <w:tcPr>
            <w:tcW w:w="3500" w:type="dxa"/>
          </w:tcPr>
          <w:p w14:paraId="6356DE3D" w14:textId="77777777" w:rsidR="00B50050" w:rsidRDefault="00B50050" w:rsidP="0088127C">
            <w:pPr>
              <w:pStyle w:val="OtherTableBody"/>
            </w:pPr>
            <w:r>
              <w:t>Hazardous Indicator</w:t>
            </w:r>
          </w:p>
        </w:tc>
        <w:tc>
          <w:tcPr>
            <w:tcW w:w="700" w:type="dxa"/>
          </w:tcPr>
          <w:p w14:paraId="1698B7DC" w14:textId="77777777" w:rsidR="00B50050" w:rsidRDefault="00B50050" w:rsidP="0088127C">
            <w:pPr>
              <w:pStyle w:val="OtherTableBody"/>
            </w:pPr>
            <w:r>
              <w:t>03388</w:t>
            </w:r>
          </w:p>
        </w:tc>
        <w:tc>
          <w:tcPr>
            <w:tcW w:w="600" w:type="dxa"/>
          </w:tcPr>
          <w:p w14:paraId="7BD22366" w14:textId="77777777" w:rsidR="00B50050" w:rsidRDefault="00B50050" w:rsidP="0088127C">
            <w:pPr>
              <w:pStyle w:val="OtherTableBody"/>
            </w:pPr>
            <w:r>
              <w:t>ITM</w:t>
            </w:r>
          </w:p>
        </w:tc>
        <w:tc>
          <w:tcPr>
            <w:tcW w:w="600" w:type="dxa"/>
          </w:tcPr>
          <w:p w14:paraId="47A4EDE6" w14:textId="77777777" w:rsidR="00B50050" w:rsidRDefault="00B50050" w:rsidP="0088127C">
            <w:pPr>
              <w:pStyle w:val="OtherTableBody"/>
            </w:pPr>
            <w:r>
              <w:t>30</w:t>
            </w:r>
          </w:p>
        </w:tc>
        <w:tc>
          <w:tcPr>
            <w:tcW w:w="600" w:type="dxa"/>
          </w:tcPr>
          <w:p w14:paraId="1D47757C" w14:textId="77777777" w:rsidR="00B50050" w:rsidRDefault="00B50050" w:rsidP="0088127C">
            <w:pPr>
              <w:pStyle w:val="OtherTableBody"/>
            </w:pPr>
            <w:r>
              <w:t>..</w:t>
            </w:r>
          </w:p>
        </w:tc>
        <w:tc>
          <w:tcPr>
            <w:tcW w:w="600" w:type="dxa"/>
          </w:tcPr>
          <w:p w14:paraId="5972E339" w14:textId="77777777" w:rsidR="00B50050" w:rsidRDefault="00B50050" w:rsidP="0088127C">
            <w:pPr>
              <w:pStyle w:val="OtherTableBody"/>
            </w:pPr>
          </w:p>
        </w:tc>
        <w:tc>
          <w:tcPr>
            <w:tcW w:w="600" w:type="dxa"/>
          </w:tcPr>
          <w:p w14:paraId="2783DEFF" w14:textId="77777777" w:rsidR="00B50050" w:rsidRDefault="00B50050" w:rsidP="0088127C">
            <w:pPr>
              <w:pStyle w:val="OtherTableBody"/>
            </w:pPr>
            <w:r>
              <w:t>CNE</w:t>
            </w:r>
          </w:p>
        </w:tc>
        <w:tc>
          <w:tcPr>
            <w:tcW w:w="700" w:type="dxa"/>
          </w:tcPr>
          <w:p w14:paraId="090E9596" w14:textId="77777777" w:rsidR="00B50050" w:rsidRDefault="00B50050" w:rsidP="0088127C">
            <w:pPr>
              <w:pStyle w:val="OtherTableBody"/>
            </w:pPr>
          </w:p>
        </w:tc>
        <w:tc>
          <w:tcPr>
            <w:tcW w:w="600" w:type="dxa"/>
          </w:tcPr>
          <w:p w14:paraId="0F8D50C5" w14:textId="77777777" w:rsidR="00B50050" w:rsidRDefault="00B50050" w:rsidP="0088127C">
            <w:pPr>
              <w:pStyle w:val="OtherTableBody"/>
            </w:pPr>
            <w:r>
              <w:t>0532</w:t>
            </w:r>
          </w:p>
        </w:tc>
        <w:tc>
          <w:tcPr>
            <w:tcW w:w="900" w:type="dxa"/>
          </w:tcPr>
          <w:p w14:paraId="3B604EAA" w14:textId="77777777" w:rsidR="00B50050" w:rsidRDefault="00B50050" w:rsidP="0088127C">
            <w:pPr>
              <w:pStyle w:val="OtherTableBody"/>
            </w:pPr>
            <w:r>
              <w:t>17.4.2.30</w:t>
            </w:r>
          </w:p>
        </w:tc>
      </w:tr>
      <w:tr w:rsidR="00B50050" w14:paraId="65F373CD" w14:textId="77777777" w:rsidTr="00195548">
        <w:tc>
          <w:tcPr>
            <w:tcW w:w="3500" w:type="dxa"/>
          </w:tcPr>
          <w:p w14:paraId="0F310B50" w14:textId="77777777" w:rsidR="00B50050" w:rsidRDefault="00B50050" w:rsidP="0088127C">
            <w:pPr>
              <w:pStyle w:val="OtherTableBody"/>
            </w:pPr>
            <w:r>
              <w:t>Health Care Provider Area of Specialization Code</w:t>
            </w:r>
          </w:p>
        </w:tc>
        <w:tc>
          <w:tcPr>
            <w:tcW w:w="700" w:type="dxa"/>
          </w:tcPr>
          <w:p w14:paraId="678BC005" w14:textId="77777777" w:rsidR="00B50050" w:rsidRDefault="00B50050" w:rsidP="0088127C">
            <w:pPr>
              <w:pStyle w:val="OtherTableBody"/>
            </w:pPr>
            <w:r>
              <w:t>01615</w:t>
            </w:r>
          </w:p>
        </w:tc>
        <w:tc>
          <w:tcPr>
            <w:tcW w:w="600" w:type="dxa"/>
          </w:tcPr>
          <w:p w14:paraId="7752765A" w14:textId="77777777" w:rsidR="00B50050" w:rsidRDefault="00B50050" w:rsidP="0088127C">
            <w:pPr>
              <w:pStyle w:val="OtherTableBody"/>
            </w:pPr>
            <w:r>
              <w:t>ORG</w:t>
            </w:r>
          </w:p>
        </w:tc>
        <w:tc>
          <w:tcPr>
            <w:tcW w:w="600" w:type="dxa"/>
          </w:tcPr>
          <w:p w14:paraId="3193422C" w14:textId="77777777" w:rsidR="00B50050" w:rsidRDefault="00B50050" w:rsidP="0088127C">
            <w:pPr>
              <w:pStyle w:val="OtherTableBody"/>
            </w:pPr>
            <w:r>
              <w:t>8</w:t>
            </w:r>
          </w:p>
        </w:tc>
        <w:tc>
          <w:tcPr>
            <w:tcW w:w="600" w:type="dxa"/>
          </w:tcPr>
          <w:p w14:paraId="795E65FA" w14:textId="77777777" w:rsidR="00B50050" w:rsidRDefault="00B50050" w:rsidP="0088127C">
            <w:pPr>
              <w:pStyle w:val="OtherTableBody"/>
            </w:pPr>
            <w:r>
              <w:t>..</w:t>
            </w:r>
          </w:p>
        </w:tc>
        <w:tc>
          <w:tcPr>
            <w:tcW w:w="600" w:type="dxa"/>
          </w:tcPr>
          <w:p w14:paraId="357B196A" w14:textId="77777777" w:rsidR="00B50050" w:rsidRDefault="00B50050" w:rsidP="0088127C">
            <w:pPr>
              <w:pStyle w:val="OtherTableBody"/>
            </w:pPr>
          </w:p>
        </w:tc>
        <w:tc>
          <w:tcPr>
            <w:tcW w:w="600" w:type="dxa"/>
          </w:tcPr>
          <w:p w14:paraId="4E8AB912" w14:textId="77777777" w:rsidR="00B50050" w:rsidRDefault="00B50050" w:rsidP="0088127C">
            <w:pPr>
              <w:pStyle w:val="OtherTableBody"/>
            </w:pPr>
            <w:r>
              <w:t>CWE</w:t>
            </w:r>
          </w:p>
        </w:tc>
        <w:tc>
          <w:tcPr>
            <w:tcW w:w="700" w:type="dxa"/>
          </w:tcPr>
          <w:p w14:paraId="3AEABEE8" w14:textId="77777777" w:rsidR="00B50050" w:rsidRDefault="00B50050" w:rsidP="0088127C">
            <w:pPr>
              <w:pStyle w:val="OtherTableBody"/>
            </w:pPr>
          </w:p>
        </w:tc>
        <w:tc>
          <w:tcPr>
            <w:tcW w:w="600" w:type="dxa"/>
          </w:tcPr>
          <w:p w14:paraId="5AAA9C2D" w14:textId="77777777" w:rsidR="00B50050" w:rsidRDefault="00B50050" w:rsidP="0088127C">
            <w:pPr>
              <w:pStyle w:val="OtherTableBody"/>
            </w:pPr>
            <w:r>
              <w:t>0454</w:t>
            </w:r>
          </w:p>
        </w:tc>
        <w:tc>
          <w:tcPr>
            <w:tcW w:w="900" w:type="dxa"/>
          </w:tcPr>
          <w:p w14:paraId="5E3658A4" w14:textId="77777777" w:rsidR="00B50050" w:rsidRDefault="00B50050" w:rsidP="0088127C">
            <w:pPr>
              <w:pStyle w:val="OtherTableBody"/>
            </w:pPr>
            <w:r>
              <w:t>15.4.5.8</w:t>
            </w:r>
          </w:p>
        </w:tc>
      </w:tr>
      <w:tr w:rsidR="00B50050" w14:paraId="50B2239F" w14:textId="77777777" w:rsidTr="00195548">
        <w:tc>
          <w:tcPr>
            <w:tcW w:w="3500" w:type="dxa"/>
          </w:tcPr>
          <w:p w14:paraId="47AE72B6" w14:textId="77777777" w:rsidR="00B50050" w:rsidRDefault="00B50050" w:rsidP="0088127C">
            <w:pPr>
              <w:pStyle w:val="OtherTableBody"/>
            </w:pPr>
            <w:r>
              <w:t>Health Care Provider Classification Code</w:t>
            </w:r>
          </w:p>
        </w:tc>
        <w:tc>
          <w:tcPr>
            <w:tcW w:w="700" w:type="dxa"/>
          </w:tcPr>
          <w:p w14:paraId="0A7397E5" w14:textId="77777777" w:rsidR="00B50050" w:rsidRDefault="00B50050" w:rsidP="0088127C">
            <w:pPr>
              <w:pStyle w:val="OtherTableBody"/>
            </w:pPr>
            <w:r>
              <w:t>01614</w:t>
            </w:r>
          </w:p>
        </w:tc>
        <w:tc>
          <w:tcPr>
            <w:tcW w:w="600" w:type="dxa"/>
          </w:tcPr>
          <w:p w14:paraId="0F96F5A0" w14:textId="77777777" w:rsidR="00B50050" w:rsidRDefault="00B50050" w:rsidP="0088127C">
            <w:pPr>
              <w:pStyle w:val="OtherTableBody"/>
            </w:pPr>
            <w:r>
              <w:t>ORG</w:t>
            </w:r>
          </w:p>
        </w:tc>
        <w:tc>
          <w:tcPr>
            <w:tcW w:w="600" w:type="dxa"/>
          </w:tcPr>
          <w:p w14:paraId="2D59AEE7" w14:textId="77777777" w:rsidR="00B50050" w:rsidRDefault="00B50050" w:rsidP="0088127C">
            <w:pPr>
              <w:pStyle w:val="OtherTableBody"/>
            </w:pPr>
            <w:r>
              <w:t>7</w:t>
            </w:r>
          </w:p>
        </w:tc>
        <w:tc>
          <w:tcPr>
            <w:tcW w:w="600" w:type="dxa"/>
          </w:tcPr>
          <w:p w14:paraId="64979B19" w14:textId="77777777" w:rsidR="00B50050" w:rsidRDefault="00B50050" w:rsidP="0088127C">
            <w:pPr>
              <w:pStyle w:val="OtherTableBody"/>
            </w:pPr>
            <w:r>
              <w:t>..</w:t>
            </w:r>
          </w:p>
        </w:tc>
        <w:tc>
          <w:tcPr>
            <w:tcW w:w="600" w:type="dxa"/>
          </w:tcPr>
          <w:p w14:paraId="2725FD5A" w14:textId="77777777" w:rsidR="00B50050" w:rsidRDefault="00B50050" w:rsidP="0088127C">
            <w:pPr>
              <w:pStyle w:val="OtherTableBody"/>
            </w:pPr>
          </w:p>
        </w:tc>
        <w:tc>
          <w:tcPr>
            <w:tcW w:w="600" w:type="dxa"/>
          </w:tcPr>
          <w:p w14:paraId="7775356A" w14:textId="77777777" w:rsidR="00B50050" w:rsidRDefault="00B50050" w:rsidP="0088127C">
            <w:pPr>
              <w:pStyle w:val="OtherTableBody"/>
            </w:pPr>
            <w:r>
              <w:t>CWE</w:t>
            </w:r>
          </w:p>
        </w:tc>
        <w:tc>
          <w:tcPr>
            <w:tcW w:w="700" w:type="dxa"/>
          </w:tcPr>
          <w:p w14:paraId="668F2DE6" w14:textId="77777777" w:rsidR="00B50050" w:rsidRDefault="00B50050" w:rsidP="0088127C">
            <w:pPr>
              <w:pStyle w:val="OtherTableBody"/>
            </w:pPr>
          </w:p>
        </w:tc>
        <w:tc>
          <w:tcPr>
            <w:tcW w:w="600" w:type="dxa"/>
          </w:tcPr>
          <w:p w14:paraId="1DE0BD47" w14:textId="77777777" w:rsidR="00B50050" w:rsidRDefault="00B50050" w:rsidP="0088127C">
            <w:pPr>
              <w:pStyle w:val="OtherTableBody"/>
            </w:pPr>
            <w:r>
              <w:t>0453</w:t>
            </w:r>
          </w:p>
        </w:tc>
        <w:tc>
          <w:tcPr>
            <w:tcW w:w="900" w:type="dxa"/>
          </w:tcPr>
          <w:p w14:paraId="51CA15C6" w14:textId="77777777" w:rsidR="00B50050" w:rsidRDefault="00B50050" w:rsidP="0088127C">
            <w:pPr>
              <w:pStyle w:val="OtherTableBody"/>
            </w:pPr>
            <w:r>
              <w:t>15.4.5.7</w:t>
            </w:r>
          </w:p>
        </w:tc>
      </w:tr>
      <w:tr w:rsidR="00B50050" w14:paraId="764EE57F" w14:textId="77777777" w:rsidTr="00195548">
        <w:tc>
          <w:tcPr>
            <w:tcW w:w="3500" w:type="dxa"/>
          </w:tcPr>
          <w:p w14:paraId="5D0D6AAB" w14:textId="77777777" w:rsidR="00B50050" w:rsidRDefault="00B50050" w:rsidP="0088127C">
            <w:pPr>
              <w:pStyle w:val="OtherTableBody"/>
            </w:pPr>
            <w:r>
              <w:t>Health Care Provider Type Code</w:t>
            </w:r>
          </w:p>
        </w:tc>
        <w:tc>
          <w:tcPr>
            <w:tcW w:w="700" w:type="dxa"/>
          </w:tcPr>
          <w:p w14:paraId="66C20F24" w14:textId="77777777" w:rsidR="00B50050" w:rsidRDefault="00B50050" w:rsidP="0088127C">
            <w:pPr>
              <w:pStyle w:val="OtherTableBody"/>
            </w:pPr>
            <w:r>
              <w:t>01464</w:t>
            </w:r>
          </w:p>
        </w:tc>
        <w:tc>
          <w:tcPr>
            <w:tcW w:w="600" w:type="dxa"/>
          </w:tcPr>
          <w:p w14:paraId="3DCBBCEF" w14:textId="77777777" w:rsidR="00B50050" w:rsidRDefault="00B50050" w:rsidP="0088127C">
            <w:pPr>
              <w:pStyle w:val="OtherTableBody"/>
            </w:pPr>
            <w:r>
              <w:t>ORG</w:t>
            </w:r>
          </w:p>
        </w:tc>
        <w:tc>
          <w:tcPr>
            <w:tcW w:w="600" w:type="dxa"/>
          </w:tcPr>
          <w:p w14:paraId="4C1BE308" w14:textId="77777777" w:rsidR="00B50050" w:rsidRDefault="00B50050" w:rsidP="0088127C">
            <w:pPr>
              <w:pStyle w:val="OtherTableBody"/>
            </w:pPr>
            <w:r>
              <w:t>6</w:t>
            </w:r>
          </w:p>
        </w:tc>
        <w:tc>
          <w:tcPr>
            <w:tcW w:w="600" w:type="dxa"/>
          </w:tcPr>
          <w:p w14:paraId="64E18B50" w14:textId="77777777" w:rsidR="00B50050" w:rsidRDefault="00B50050" w:rsidP="0088127C">
            <w:pPr>
              <w:pStyle w:val="OtherTableBody"/>
            </w:pPr>
            <w:r>
              <w:t>..</w:t>
            </w:r>
          </w:p>
        </w:tc>
        <w:tc>
          <w:tcPr>
            <w:tcW w:w="600" w:type="dxa"/>
          </w:tcPr>
          <w:p w14:paraId="3BAA5AFF" w14:textId="77777777" w:rsidR="00B50050" w:rsidRDefault="00B50050" w:rsidP="0088127C">
            <w:pPr>
              <w:pStyle w:val="OtherTableBody"/>
            </w:pPr>
          </w:p>
        </w:tc>
        <w:tc>
          <w:tcPr>
            <w:tcW w:w="600" w:type="dxa"/>
          </w:tcPr>
          <w:p w14:paraId="1171C7CC" w14:textId="77777777" w:rsidR="00B50050" w:rsidRDefault="00B50050" w:rsidP="0088127C">
            <w:pPr>
              <w:pStyle w:val="OtherTableBody"/>
            </w:pPr>
            <w:r>
              <w:t>CWE</w:t>
            </w:r>
          </w:p>
        </w:tc>
        <w:tc>
          <w:tcPr>
            <w:tcW w:w="700" w:type="dxa"/>
          </w:tcPr>
          <w:p w14:paraId="550AAACF" w14:textId="77777777" w:rsidR="00B50050" w:rsidRDefault="00B50050" w:rsidP="0088127C">
            <w:pPr>
              <w:pStyle w:val="OtherTableBody"/>
            </w:pPr>
          </w:p>
        </w:tc>
        <w:tc>
          <w:tcPr>
            <w:tcW w:w="600" w:type="dxa"/>
          </w:tcPr>
          <w:p w14:paraId="1547AEE7" w14:textId="77777777" w:rsidR="00B50050" w:rsidRDefault="00B50050" w:rsidP="0088127C">
            <w:pPr>
              <w:pStyle w:val="OtherTableBody"/>
            </w:pPr>
            <w:r>
              <w:t>0452</w:t>
            </w:r>
          </w:p>
        </w:tc>
        <w:tc>
          <w:tcPr>
            <w:tcW w:w="900" w:type="dxa"/>
          </w:tcPr>
          <w:p w14:paraId="7A0D9660" w14:textId="77777777" w:rsidR="00B50050" w:rsidRDefault="00B50050" w:rsidP="0088127C">
            <w:pPr>
              <w:pStyle w:val="OtherTableBody"/>
            </w:pPr>
            <w:r>
              <w:t>15.4.5.6</w:t>
            </w:r>
          </w:p>
        </w:tc>
      </w:tr>
      <w:tr w:rsidR="00B50050" w14:paraId="56BF9386" w14:textId="77777777" w:rsidTr="00195548">
        <w:tc>
          <w:tcPr>
            <w:tcW w:w="3500" w:type="dxa"/>
          </w:tcPr>
          <w:p w14:paraId="4BC72675" w14:textId="77777777" w:rsidR="00B50050" w:rsidRDefault="00B50050" w:rsidP="0088127C">
            <w:pPr>
              <w:pStyle w:val="OtherTableBody"/>
            </w:pPr>
            <w:r>
              <w:t>Health Document Reference Identifier</w:t>
            </w:r>
          </w:p>
        </w:tc>
        <w:tc>
          <w:tcPr>
            <w:tcW w:w="700" w:type="dxa"/>
          </w:tcPr>
          <w:p w14:paraId="321B30F2" w14:textId="77777777" w:rsidR="00B50050" w:rsidRDefault="00B50050" w:rsidP="0088127C">
            <w:pPr>
              <w:pStyle w:val="OtherTableBody"/>
            </w:pPr>
            <w:r>
              <w:t>01973</w:t>
            </w:r>
          </w:p>
        </w:tc>
        <w:tc>
          <w:tcPr>
            <w:tcW w:w="600" w:type="dxa"/>
          </w:tcPr>
          <w:p w14:paraId="5831709B" w14:textId="77777777" w:rsidR="00B50050" w:rsidRDefault="00B50050" w:rsidP="0088127C">
            <w:pPr>
              <w:pStyle w:val="OtherTableBody"/>
            </w:pPr>
            <w:r>
              <w:t>PSL</w:t>
            </w:r>
          </w:p>
        </w:tc>
        <w:tc>
          <w:tcPr>
            <w:tcW w:w="600" w:type="dxa"/>
          </w:tcPr>
          <w:p w14:paraId="7BB9C917" w14:textId="77777777" w:rsidR="00B50050" w:rsidRDefault="00B50050" w:rsidP="0088127C">
            <w:pPr>
              <w:pStyle w:val="OtherTableBody"/>
            </w:pPr>
            <w:r>
              <w:t>19</w:t>
            </w:r>
          </w:p>
        </w:tc>
        <w:tc>
          <w:tcPr>
            <w:tcW w:w="600" w:type="dxa"/>
          </w:tcPr>
          <w:p w14:paraId="21646EF1" w14:textId="77777777" w:rsidR="00B50050" w:rsidRDefault="00B50050" w:rsidP="0088127C">
            <w:pPr>
              <w:pStyle w:val="OtherTableBody"/>
            </w:pPr>
            <w:r>
              <w:t>..</w:t>
            </w:r>
          </w:p>
        </w:tc>
        <w:tc>
          <w:tcPr>
            <w:tcW w:w="600" w:type="dxa"/>
          </w:tcPr>
          <w:p w14:paraId="2500E97F" w14:textId="77777777" w:rsidR="00B50050" w:rsidRDefault="00B50050" w:rsidP="0088127C">
            <w:pPr>
              <w:pStyle w:val="OtherTableBody"/>
            </w:pPr>
          </w:p>
        </w:tc>
        <w:tc>
          <w:tcPr>
            <w:tcW w:w="600" w:type="dxa"/>
          </w:tcPr>
          <w:p w14:paraId="2F0A6DBA" w14:textId="77777777" w:rsidR="00B50050" w:rsidRDefault="00B50050" w:rsidP="0088127C">
            <w:pPr>
              <w:pStyle w:val="OtherTableBody"/>
            </w:pPr>
            <w:r>
              <w:t>EI</w:t>
            </w:r>
          </w:p>
        </w:tc>
        <w:tc>
          <w:tcPr>
            <w:tcW w:w="700" w:type="dxa"/>
          </w:tcPr>
          <w:p w14:paraId="3E204213" w14:textId="77777777" w:rsidR="00B50050" w:rsidRDefault="00B50050" w:rsidP="0088127C">
            <w:pPr>
              <w:pStyle w:val="OtherTableBody"/>
            </w:pPr>
          </w:p>
        </w:tc>
        <w:tc>
          <w:tcPr>
            <w:tcW w:w="600" w:type="dxa"/>
          </w:tcPr>
          <w:p w14:paraId="7693B402" w14:textId="77777777" w:rsidR="00B50050" w:rsidRDefault="00B50050" w:rsidP="0088127C">
            <w:pPr>
              <w:pStyle w:val="OtherTableBody"/>
            </w:pPr>
          </w:p>
        </w:tc>
        <w:tc>
          <w:tcPr>
            <w:tcW w:w="900" w:type="dxa"/>
          </w:tcPr>
          <w:p w14:paraId="1B6D9A27" w14:textId="77777777" w:rsidR="00B50050" w:rsidRDefault="00B50050" w:rsidP="0088127C">
            <w:pPr>
              <w:pStyle w:val="OtherTableBody"/>
            </w:pPr>
            <w:r>
              <w:t>16.4.6.19</w:t>
            </w:r>
          </w:p>
        </w:tc>
      </w:tr>
      <w:tr w:rsidR="00B50050" w14:paraId="3D5B2CBB" w14:textId="77777777" w:rsidTr="00195548">
        <w:tc>
          <w:tcPr>
            <w:tcW w:w="3500" w:type="dxa"/>
          </w:tcPr>
          <w:p w14:paraId="0E8B4EDA" w14:textId="77777777" w:rsidR="00B50050" w:rsidRDefault="00B50050" w:rsidP="0088127C">
            <w:pPr>
              <w:pStyle w:val="OtherTableBody"/>
            </w:pPr>
            <w:r>
              <w:t xml:space="preserve">Health Plan ID </w:t>
            </w:r>
          </w:p>
        </w:tc>
        <w:tc>
          <w:tcPr>
            <w:tcW w:w="700" w:type="dxa"/>
          </w:tcPr>
          <w:p w14:paraId="115CCC80" w14:textId="77777777" w:rsidR="00B50050" w:rsidRDefault="00B50050" w:rsidP="0088127C">
            <w:pPr>
              <w:pStyle w:val="OtherTableBody"/>
            </w:pPr>
            <w:r>
              <w:t>00368</w:t>
            </w:r>
          </w:p>
        </w:tc>
        <w:tc>
          <w:tcPr>
            <w:tcW w:w="600" w:type="dxa"/>
          </w:tcPr>
          <w:p w14:paraId="301E1308" w14:textId="77777777" w:rsidR="00B50050" w:rsidRDefault="00B50050" w:rsidP="0088127C">
            <w:pPr>
              <w:pStyle w:val="OtherTableBody"/>
            </w:pPr>
            <w:r>
              <w:t>FT1</w:t>
            </w:r>
          </w:p>
        </w:tc>
        <w:tc>
          <w:tcPr>
            <w:tcW w:w="600" w:type="dxa"/>
          </w:tcPr>
          <w:p w14:paraId="0CCCED28" w14:textId="77777777" w:rsidR="00B50050" w:rsidRDefault="00B50050" w:rsidP="0088127C">
            <w:pPr>
              <w:pStyle w:val="OtherTableBody"/>
            </w:pPr>
            <w:r>
              <w:t>14</w:t>
            </w:r>
          </w:p>
        </w:tc>
        <w:tc>
          <w:tcPr>
            <w:tcW w:w="600" w:type="dxa"/>
          </w:tcPr>
          <w:p w14:paraId="2CB2C371" w14:textId="77777777" w:rsidR="00B50050" w:rsidRDefault="00B50050" w:rsidP="0088127C">
            <w:pPr>
              <w:pStyle w:val="OtherTableBody"/>
            </w:pPr>
            <w:r>
              <w:t>..</w:t>
            </w:r>
          </w:p>
        </w:tc>
        <w:tc>
          <w:tcPr>
            <w:tcW w:w="600" w:type="dxa"/>
          </w:tcPr>
          <w:p w14:paraId="61008A75" w14:textId="77777777" w:rsidR="00B50050" w:rsidRDefault="00B50050" w:rsidP="0088127C">
            <w:pPr>
              <w:pStyle w:val="OtherTableBody"/>
            </w:pPr>
          </w:p>
        </w:tc>
        <w:tc>
          <w:tcPr>
            <w:tcW w:w="600" w:type="dxa"/>
          </w:tcPr>
          <w:p w14:paraId="6CCCA47C" w14:textId="77777777" w:rsidR="00B50050" w:rsidRDefault="00B50050" w:rsidP="0088127C">
            <w:pPr>
              <w:pStyle w:val="OtherTableBody"/>
            </w:pPr>
            <w:r>
              <w:t>CWE</w:t>
            </w:r>
          </w:p>
        </w:tc>
        <w:tc>
          <w:tcPr>
            <w:tcW w:w="700" w:type="dxa"/>
          </w:tcPr>
          <w:p w14:paraId="01CF1E2A" w14:textId="77777777" w:rsidR="00B50050" w:rsidRDefault="00B50050" w:rsidP="0088127C">
            <w:pPr>
              <w:pStyle w:val="OtherTableBody"/>
            </w:pPr>
          </w:p>
        </w:tc>
        <w:tc>
          <w:tcPr>
            <w:tcW w:w="600" w:type="dxa"/>
          </w:tcPr>
          <w:p w14:paraId="01C4E124" w14:textId="77777777" w:rsidR="00B50050" w:rsidRDefault="00B50050" w:rsidP="0088127C">
            <w:pPr>
              <w:pStyle w:val="OtherTableBody"/>
            </w:pPr>
            <w:r>
              <w:t>0072</w:t>
            </w:r>
          </w:p>
        </w:tc>
        <w:tc>
          <w:tcPr>
            <w:tcW w:w="900" w:type="dxa"/>
          </w:tcPr>
          <w:p w14:paraId="78FDD82D" w14:textId="77777777" w:rsidR="00B50050" w:rsidRDefault="00B50050" w:rsidP="0088127C">
            <w:pPr>
              <w:pStyle w:val="OtherTableBody"/>
            </w:pPr>
            <w:r>
              <w:t>6.5.1.14</w:t>
            </w:r>
          </w:p>
        </w:tc>
      </w:tr>
      <w:tr w:rsidR="00B50050" w14:paraId="52426E7B" w14:textId="77777777" w:rsidTr="00195548">
        <w:tc>
          <w:tcPr>
            <w:tcW w:w="3500" w:type="dxa"/>
          </w:tcPr>
          <w:p w14:paraId="6DCFD3FA" w14:textId="77777777" w:rsidR="00B50050" w:rsidRDefault="00B50050" w:rsidP="0088127C">
            <w:pPr>
              <w:pStyle w:val="OtherTableBody"/>
            </w:pPr>
            <w:r>
              <w:t xml:space="preserve">Health Plan ID </w:t>
            </w:r>
          </w:p>
        </w:tc>
        <w:tc>
          <w:tcPr>
            <w:tcW w:w="700" w:type="dxa"/>
          </w:tcPr>
          <w:p w14:paraId="59041A0D" w14:textId="77777777" w:rsidR="00B50050" w:rsidRDefault="00B50050" w:rsidP="0088127C">
            <w:pPr>
              <w:pStyle w:val="OtherTableBody"/>
            </w:pPr>
            <w:r>
              <w:t>00368</w:t>
            </w:r>
          </w:p>
        </w:tc>
        <w:tc>
          <w:tcPr>
            <w:tcW w:w="600" w:type="dxa"/>
          </w:tcPr>
          <w:p w14:paraId="0D6844DC" w14:textId="77777777" w:rsidR="00B50050" w:rsidRDefault="00B50050" w:rsidP="0088127C">
            <w:pPr>
              <w:pStyle w:val="OtherTableBody"/>
            </w:pPr>
            <w:r>
              <w:t>IN1</w:t>
            </w:r>
          </w:p>
        </w:tc>
        <w:tc>
          <w:tcPr>
            <w:tcW w:w="600" w:type="dxa"/>
          </w:tcPr>
          <w:p w14:paraId="7426611E" w14:textId="77777777" w:rsidR="00B50050" w:rsidRDefault="00B50050" w:rsidP="0088127C">
            <w:pPr>
              <w:pStyle w:val="OtherTableBody"/>
            </w:pPr>
            <w:r>
              <w:t>2</w:t>
            </w:r>
          </w:p>
        </w:tc>
        <w:tc>
          <w:tcPr>
            <w:tcW w:w="600" w:type="dxa"/>
          </w:tcPr>
          <w:p w14:paraId="7F68BAC0" w14:textId="77777777" w:rsidR="00B50050" w:rsidRDefault="00B50050" w:rsidP="0088127C">
            <w:pPr>
              <w:pStyle w:val="OtherTableBody"/>
            </w:pPr>
            <w:r>
              <w:t>..</w:t>
            </w:r>
          </w:p>
        </w:tc>
        <w:tc>
          <w:tcPr>
            <w:tcW w:w="600" w:type="dxa"/>
          </w:tcPr>
          <w:p w14:paraId="6FD14584" w14:textId="77777777" w:rsidR="00B50050" w:rsidRDefault="00B50050" w:rsidP="0088127C">
            <w:pPr>
              <w:pStyle w:val="OtherTableBody"/>
            </w:pPr>
          </w:p>
        </w:tc>
        <w:tc>
          <w:tcPr>
            <w:tcW w:w="600" w:type="dxa"/>
          </w:tcPr>
          <w:p w14:paraId="4A64DD34" w14:textId="77777777" w:rsidR="00B50050" w:rsidRDefault="00B50050" w:rsidP="0088127C">
            <w:pPr>
              <w:pStyle w:val="OtherTableBody"/>
            </w:pPr>
            <w:r>
              <w:t>CWE</w:t>
            </w:r>
          </w:p>
        </w:tc>
        <w:tc>
          <w:tcPr>
            <w:tcW w:w="700" w:type="dxa"/>
          </w:tcPr>
          <w:p w14:paraId="1A86DE4C" w14:textId="77777777" w:rsidR="00B50050" w:rsidRDefault="00B50050" w:rsidP="0088127C">
            <w:pPr>
              <w:pStyle w:val="OtherTableBody"/>
            </w:pPr>
          </w:p>
        </w:tc>
        <w:tc>
          <w:tcPr>
            <w:tcW w:w="600" w:type="dxa"/>
          </w:tcPr>
          <w:p w14:paraId="430ACB3F" w14:textId="77777777" w:rsidR="00B50050" w:rsidRDefault="00B50050" w:rsidP="0088127C">
            <w:pPr>
              <w:pStyle w:val="OtherTableBody"/>
            </w:pPr>
            <w:r>
              <w:t>0072</w:t>
            </w:r>
          </w:p>
        </w:tc>
        <w:tc>
          <w:tcPr>
            <w:tcW w:w="900" w:type="dxa"/>
          </w:tcPr>
          <w:p w14:paraId="10240E3A" w14:textId="77777777" w:rsidR="00B50050" w:rsidRDefault="00B50050" w:rsidP="0088127C">
            <w:pPr>
              <w:pStyle w:val="OtherTableBody"/>
            </w:pPr>
            <w:r>
              <w:t>6.5.6.2</w:t>
            </w:r>
          </w:p>
        </w:tc>
      </w:tr>
      <w:tr w:rsidR="00B50050" w14:paraId="4088A960" w14:textId="77777777" w:rsidTr="00195548">
        <w:tc>
          <w:tcPr>
            <w:tcW w:w="3500" w:type="dxa"/>
          </w:tcPr>
          <w:p w14:paraId="5995535A" w14:textId="77777777" w:rsidR="00B50050" w:rsidRDefault="00B50050" w:rsidP="0088127C">
            <w:pPr>
              <w:pStyle w:val="OtherTableBody"/>
            </w:pPr>
            <w:r>
              <w:t xml:space="preserve">Health Plan ID </w:t>
            </w:r>
          </w:p>
        </w:tc>
        <w:tc>
          <w:tcPr>
            <w:tcW w:w="700" w:type="dxa"/>
          </w:tcPr>
          <w:p w14:paraId="50AB8866" w14:textId="77777777" w:rsidR="00B50050" w:rsidRDefault="00B50050" w:rsidP="0088127C">
            <w:pPr>
              <w:pStyle w:val="OtherTableBody"/>
            </w:pPr>
            <w:r>
              <w:t>00368</w:t>
            </w:r>
          </w:p>
        </w:tc>
        <w:tc>
          <w:tcPr>
            <w:tcW w:w="600" w:type="dxa"/>
          </w:tcPr>
          <w:p w14:paraId="5F9C8FB0" w14:textId="77777777" w:rsidR="00B50050" w:rsidRDefault="00B50050" w:rsidP="0088127C">
            <w:pPr>
              <w:pStyle w:val="OtherTableBody"/>
            </w:pPr>
            <w:r>
              <w:t>PM1</w:t>
            </w:r>
          </w:p>
        </w:tc>
        <w:tc>
          <w:tcPr>
            <w:tcW w:w="600" w:type="dxa"/>
          </w:tcPr>
          <w:p w14:paraId="14413C97" w14:textId="77777777" w:rsidR="00B50050" w:rsidRDefault="00B50050" w:rsidP="0088127C">
            <w:pPr>
              <w:pStyle w:val="OtherTableBody"/>
            </w:pPr>
            <w:r>
              <w:t>1</w:t>
            </w:r>
          </w:p>
        </w:tc>
        <w:tc>
          <w:tcPr>
            <w:tcW w:w="600" w:type="dxa"/>
          </w:tcPr>
          <w:p w14:paraId="25BE24AE" w14:textId="77777777" w:rsidR="00B50050" w:rsidRDefault="00B50050" w:rsidP="0088127C">
            <w:pPr>
              <w:pStyle w:val="OtherTableBody"/>
            </w:pPr>
            <w:r>
              <w:t>..</w:t>
            </w:r>
          </w:p>
        </w:tc>
        <w:tc>
          <w:tcPr>
            <w:tcW w:w="600" w:type="dxa"/>
          </w:tcPr>
          <w:p w14:paraId="0A91E70E" w14:textId="77777777" w:rsidR="00B50050" w:rsidRDefault="00B50050" w:rsidP="0088127C">
            <w:pPr>
              <w:pStyle w:val="OtherTableBody"/>
            </w:pPr>
          </w:p>
        </w:tc>
        <w:tc>
          <w:tcPr>
            <w:tcW w:w="600" w:type="dxa"/>
          </w:tcPr>
          <w:p w14:paraId="1A59AE46" w14:textId="77777777" w:rsidR="00B50050" w:rsidRDefault="00B50050" w:rsidP="0088127C">
            <w:pPr>
              <w:pStyle w:val="OtherTableBody"/>
            </w:pPr>
            <w:r>
              <w:t>CWE</w:t>
            </w:r>
          </w:p>
        </w:tc>
        <w:tc>
          <w:tcPr>
            <w:tcW w:w="700" w:type="dxa"/>
          </w:tcPr>
          <w:p w14:paraId="7D7F7104" w14:textId="77777777" w:rsidR="00B50050" w:rsidRDefault="00B50050" w:rsidP="0088127C">
            <w:pPr>
              <w:pStyle w:val="OtherTableBody"/>
            </w:pPr>
          </w:p>
        </w:tc>
        <w:tc>
          <w:tcPr>
            <w:tcW w:w="600" w:type="dxa"/>
          </w:tcPr>
          <w:p w14:paraId="1D1FB27F" w14:textId="77777777" w:rsidR="00B50050" w:rsidRDefault="00B50050" w:rsidP="0088127C">
            <w:pPr>
              <w:pStyle w:val="OtherTableBody"/>
            </w:pPr>
            <w:r>
              <w:t>0072</w:t>
            </w:r>
          </w:p>
        </w:tc>
        <w:tc>
          <w:tcPr>
            <w:tcW w:w="900" w:type="dxa"/>
          </w:tcPr>
          <w:p w14:paraId="640F7858" w14:textId="77777777" w:rsidR="00B50050" w:rsidRDefault="00B50050" w:rsidP="0088127C">
            <w:pPr>
              <w:pStyle w:val="OtherTableBody"/>
            </w:pPr>
            <w:r>
              <w:t>8.8.17.1</w:t>
            </w:r>
          </w:p>
        </w:tc>
      </w:tr>
      <w:tr w:rsidR="00B50050" w14:paraId="4324A51C" w14:textId="77777777" w:rsidTr="00195548">
        <w:tc>
          <w:tcPr>
            <w:tcW w:w="3500" w:type="dxa"/>
          </w:tcPr>
          <w:p w14:paraId="55D6A6CF" w14:textId="77777777" w:rsidR="00B50050" w:rsidRDefault="00B50050" w:rsidP="0088127C">
            <w:pPr>
              <w:pStyle w:val="OtherTableBody"/>
            </w:pPr>
            <w:r>
              <w:t>Help Desk Contact Point</w:t>
            </w:r>
          </w:p>
        </w:tc>
        <w:tc>
          <w:tcPr>
            <w:tcW w:w="700" w:type="dxa"/>
          </w:tcPr>
          <w:p w14:paraId="26CA325C" w14:textId="77777777" w:rsidR="00B50050" w:rsidRDefault="00B50050" w:rsidP="0088127C">
            <w:pPr>
              <w:pStyle w:val="OtherTableBody"/>
            </w:pPr>
            <w:r>
              <w:t>01822</w:t>
            </w:r>
          </w:p>
        </w:tc>
        <w:tc>
          <w:tcPr>
            <w:tcW w:w="600" w:type="dxa"/>
          </w:tcPr>
          <w:p w14:paraId="35FAC120" w14:textId="77777777" w:rsidR="00B50050" w:rsidRDefault="00B50050" w:rsidP="0088127C">
            <w:pPr>
              <w:pStyle w:val="OtherTableBody"/>
            </w:pPr>
            <w:r>
              <w:t>ERR</w:t>
            </w:r>
          </w:p>
        </w:tc>
        <w:tc>
          <w:tcPr>
            <w:tcW w:w="600" w:type="dxa"/>
          </w:tcPr>
          <w:p w14:paraId="6FCFA9F6" w14:textId="77777777" w:rsidR="00B50050" w:rsidRDefault="00B50050" w:rsidP="0088127C">
            <w:pPr>
              <w:pStyle w:val="OtherTableBody"/>
            </w:pPr>
            <w:r>
              <w:t>12</w:t>
            </w:r>
          </w:p>
        </w:tc>
        <w:tc>
          <w:tcPr>
            <w:tcW w:w="600" w:type="dxa"/>
          </w:tcPr>
          <w:p w14:paraId="0CB82B32" w14:textId="77777777" w:rsidR="00B50050" w:rsidRDefault="00B50050" w:rsidP="0088127C">
            <w:pPr>
              <w:pStyle w:val="OtherTableBody"/>
            </w:pPr>
            <w:r>
              <w:t>..</w:t>
            </w:r>
          </w:p>
        </w:tc>
        <w:tc>
          <w:tcPr>
            <w:tcW w:w="600" w:type="dxa"/>
          </w:tcPr>
          <w:p w14:paraId="105DD524" w14:textId="77777777" w:rsidR="00B50050" w:rsidRDefault="00B50050" w:rsidP="0088127C">
            <w:pPr>
              <w:pStyle w:val="OtherTableBody"/>
            </w:pPr>
          </w:p>
        </w:tc>
        <w:tc>
          <w:tcPr>
            <w:tcW w:w="600" w:type="dxa"/>
          </w:tcPr>
          <w:p w14:paraId="7AC66D7D" w14:textId="77777777" w:rsidR="00B50050" w:rsidRDefault="00B50050" w:rsidP="0088127C">
            <w:pPr>
              <w:pStyle w:val="OtherTableBody"/>
            </w:pPr>
            <w:r>
              <w:t>XTN</w:t>
            </w:r>
          </w:p>
        </w:tc>
        <w:tc>
          <w:tcPr>
            <w:tcW w:w="700" w:type="dxa"/>
          </w:tcPr>
          <w:p w14:paraId="29634315" w14:textId="77777777" w:rsidR="00B50050" w:rsidRDefault="00B50050" w:rsidP="0088127C">
            <w:pPr>
              <w:pStyle w:val="OtherTableBody"/>
            </w:pPr>
            <w:r>
              <w:t>Y</w:t>
            </w:r>
          </w:p>
        </w:tc>
        <w:tc>
          <w:tcPr>
            <w:tcW w:w="600" w:type="dxa"/>
          </w:tcPr>
          <w:p w14:paraId="60113B0B" w14:textId="77777777" w:rsidR="00B50050" w:rsidRDefault="00B50050" w:rsidP="0088127C">
            <w:pPr>
              <w:pStyle w:val="OtherTableBody"/>
            </w:pPr>
          </w:p>
        </w:tc>
        <w:tc>
          <w:tcPr>
            <w:tcW w:w="900" w:type="dxa"/>
          </w:tcPr>
          <w:p w14:paraId="1012FA9A" w14:textId="77777777" w:rsidR="00B50050" w:rsidRDefault="00B50050" w:rsidP="0088127C">
            <w:pPr>
              <w:pStyle w:val="OtherTableBody"/>
            </w:pPr>
            <w:r>
              <w:t>2.14.5.12</w:t>
            </w:r>
          </w:p>
        </w:tc>
      </w:tr>
      <w:tr w:rsidR="00B50050" w14:paraId="060AB741" w14:textId="77777777" w:rsidTr="00195548">
        <w:tc>
          <w:tcPr>
            <w:tcW w:w="3500" w:type="dxa"/>
          </w:tcPr>
          <w:p w14:paraId="6FDF01BB" w14:textId="77777777" w:rsidR="00B50050" w:rsidRDefault="00B50050" w:rsidP="0088127C">
            <w:pPr>
              <w:pStyle w:val="OtherTableBody"/>
            </w:pPr>
            <w:r>
              <w:t>Hemolysis Index</w:t>
            </w:r>
          </w:p>
        </w:tc>
        <w:tc>
          <w:tcPr>
            <w:tcW w:w="700" w:type="dxa"/>
          </w:tcPr>
          <w:p w14:paraId="5952459D" w14:textId="77777777" w:rsidR="00B50050" w:rsidRDefault="00B50050" w:rsidP="0088127C">
            <w:pPr>
              <w:pStyle w:val="OtherTableBody"/>
            </w:pPr>
            <w:r>
              <w:t>01359</w:t>
            </w:r>
          </w:p>
        </w:tc>
        <w:tc>
          <w:tcPr>
            <w:tcW w:w="600" w:type="dxa"/>
          </w:tcPr>
          <w:p w14:paraId="44457A6B" w14:textId="77777777" w:rsidR="00B50050" w:rsidRDefault="00B50050" w:rsidP="0088127C">
            <w:pPr>
              <w:pStyle w:val="OtherTableBody"/>
            </w:pPr>
            <w:r>
              <w:t>SAC</w:t>
            </w:r>
          </w:p>
        </w:tc>
        <w:tc>
          <w:tcPr>
            <w:tcW w:w="600" w:type="dxa"/>
          </w:tcPr>
          <w:p w14:paraId="3876214E" w14:textId="77777777" w:rsidR="00B50050" w:rsidRDefault="00B50050" w:rsidP="0088127C">
            <w:pPr>
              <w:pStyle w:val="OtherTableBody"/>
            </w:pPr>
            <w:r>
              <w:t>32</w:t>
            </w:r>
          </w:p>
        </w:tc>
        <w:tc>
          <w:tcPr>
            <w:tcW w:w="600" w:type="dxa"/>
          </w:tcPr>
          <w:p w14:paraId="26E87D49" w14:textId="77777777" w:rsidR="00B50050" w:rsidRDefault="00B50050" w:rsidP="0088127C">
            <w:pPr>
              <w:pStyle w:val="OtherTableBody"/>
            </w:pPr>
            <w:r>
              <w:t>..</w:t>
            </w:r>
          </w:p>
        </w:tc>
        <w:tc>
          <w:tcPr>
            <w:tcW w:w="600" w:type="dxa"/>
          </w:tcPr>
          <w:p w14:paraId="401B2C17" w14:textId="77777777" w:rsidR="00B50050" w:rsidRDefault="00B50050" w:rsidP="0088127C">
            <w:pPr>
              <w:pStyle w:val="OtherTableBody"/>
            </w:pPr>
            <w:r>
              <w:t>10#</w:t>
            </w:r>
          </w:p>
        </w:tc>
        <w:tc>
          <w:tcPr>
            <w:tcW w:w="600" w:type="dxa"/>
          </w:tcPr>
          <w:p w14:paraId="6D774EA3" w14:textId="77777777" w:rsidR="00B50050" w:rsidRDefault="00B50050" w:rsidP="0088127C">
            <w:pPr>
              <w:pStyle w:val="OtherTableBody"/>
            </w:pPr>
            <w:r>
              <w:t>NM</w:t>
            </w:r>
          </w:p>
        </w:tc>
        <w:tc>
          <w:tcPr>
            <w:tcW w:w="700" w:type="dxa"/>
          </w:tcPr>
          <w:p w14:paraId="1510ACB8" w14:textId="77777777" w:rsidR="00B50050" w:rsidRDefault="00B50050" w:rsidP="0088127C">
            <w:pPr>
              <w:pStyle w:val="OtherTableBody"/>
            </w:pPr>
          </w:p>
        </w:tc>
        <w:tc>
          <w:tcPr>
            <w:tcW w:w="600" w:type="dxa"/>
          </w:tcPr>
          <w:p w14:paraId="3BBEB8BB" w14:textId="77777777" w:rsidR="00B50050" w:rsidRDefault="00B50050" w:rsidP="0088127C">
            <w:pPr>
              <w:pStyle w:val="OtherTableBody"/>
            </w:pPr>
          </w:p>
        </w:tc>
        <w:tc>
          <w:tcPr>
            <w:tcW w:w="900" w:type="dxa"/>
          </w:tcPr>
          <w:p w14:paraId="1EC1A604" w14:textId="77777777" w:rsidR="00B50050" w:rsidRDefault="00B50050" w:rsidP="0088127C">
            <w:pPr>
              <w:pStyle w:val="OtherTableBody"/>
            </w:pPr>
            <w:r>
              <w:t>13.4.3.32</w:t>
            </w:r>
          </w:p>
        </w:tc>
      </w:tr>
      <w:tr w:rsidR="00B50050" w14:paraId="3CACADAE" w14:textId="77777777" w:rsidTr="00195548">
        <w:tc>
          <w:tcPr>
            <w:tcW w:w="3500" w:type="dxa"/>
          </w:tcPr>
          <w:p w14:paraId="6424FD3F" w14:textId="77777777" w:rsidR="00B50050" w:rsidRDefault="00B50050" w:rsidP="0088127C">
            <w:pPr>
              <w:pStyle w:val="OtherTableBody"/>
            </w:pPr>
            <w:r>
              <w:t>Hemolysis Index Units</w:t>
            </w:r>
          </w:p>
        </w:tc>
        <w:tc>
          <w:tcPr>
            <w:tcW w:w="700" w:type="dxa"/>
          </w:tcPr>
          <w:p w14:paraId="7A144269" w14:textId="77777777" w:rsidR="00B50050" w:rsidRDefault="00B50050" w:rsidP="0088127C">
            <w:pPr>
              <w:pStyle w:val="OtherTableBody"/>
            </w:pPr>
            <w:r>
              <w:t>01360</w:t>
            </w:r>
          </w:p>
        </w:tc>
        <w:tc>
          <w:tcPr>
            <w:tcW w:w="600" w:type="dxa"/>
          </w:tcPr>
          <w:p w14:paraId="76449EE4" w14:textId="77777777" w:rsidR="00B50050" w:rsidRDefault="00B50050" w:rsidP="0088127C">
            <w:pPr>
              <w:pStyle w:val="OtherTableBody"/>
            </w:pPr>
            <w:r>
              <w:t>SAC</w:t>
            </w:r>
          </w:p>
        </w:tc>
        <w:tc>
          <w:tcPr>
            <w:tcW w:w="600" w:type="dxa"/>
          </w:tcPr>
          <w:p w14:paraId="41908EA2" w14:textId="77777777" w:rsidR="00B50050" w:rsidRDefault="00B50050" w:rsidP="0088127C">
            <w:pPr>
              <w:pStyle w:val="OtherTableBody"/>
            </w:pPr>
            <w:r>
              <w:t>33</w:t>
            </w:r>
          </w:p>
        </w:tc>
        <w:tc>
          <w:tcPr>
            <w:tcW w:w="600" w:type="dxa"/>
          </w:tcPr>
          <w:p w14:paraId="61BCB5CA" w14:textId="77777777" w:rsidR="00B50050" w:rsidRDefault="00B50050" w:rsidP="0088127C">
            <w:pPr>
              <w:pStyle w:val="OtherTableBody"/>
            </w:pPr>
            <w:r>
              <w:t>..</w:t>
            </w:r>
          </w:p>
        </w:tc>
        <w:tc>
          <w:tcPr>
            <w:tcW w:w="600" w:type="dxa"/>
          </w:tcPr>
          <w:p w14:paraId="1F96F787" w14:textId="77777777" w:rsidR="00B50050" w:rsidRDefault="00B50050" w:rsidP="0088127C">
            <w:pPr>
              <w:pStyle w:val="OtherTableBody"/>
            </w:pPr>
          </w:p>
        </w:tc>
        <w:tc>
          <w:tcPr>
            <w:tcW w:w="600" w:type="dxa"/>
          </w:tcPr>
          <w:p w14:paraId="7DA2B428" w14:textId="77777777" w:rsidR="00B50050" w:rsidRDefault="00B50050" w:rsidP="0088127C">
            <w:pPr>
              <w:pStyle w:val="OtherTableBody"/>
            </w:pPr>
            <w:r>
              <w:t>CWE</w:t>
            </w:r>
          </w:p>
        </w:tc>
        <w:tc>
          <w:tcPr>
            <w:tcW w:w="700" w:type="dxa"/>
          </w:tcPr>
          <w:p w14:paraId="65E6529F" w14:textId="77777777" w:rsidR="00B50050" w:rsidRDefault="00B50050" w:rsidP="0088127C">
            <w:pPr>
              <w:pStyle w:val="OtherTableBody"/>
            </w:pPr>
          </w:p>
        </w:tc>
        <w:tc>
          <w:tcPr>
            <w:tcW w:w="600" w:type="dxa"/>
          </w:tcPr>
          <w:p w14:paraId="4FFC93C6" w14:textId="77777777" w:rsidR="00B50050" w:rsidRDefault="00B50050" w:rsidP="0088127C">
            <w:pPr>
              <w:pStyle w:val="OtherTableBody"/>
            </w:pPr>
            <w:r>
              <w:t>0779</w:t>
            </w:r>
          </w:p>
        </w:tc>
        <w:tc>
          <w:tcPr>
            <w:tcW w:w="900" w:type="dxa"/>
          </w:tcPr>
          <w:p w14:paraId="27BDEFFE" w14:textId="77777777" w:rsidR="00B50050" w:rsidRDefault="00B50050" w:rsidP="0088127C">
            <w:pPr>
              <w:pStyle w:val="OtherTableBody"/>
            </w:pPr>
            <w:r>
              <w:t>13.4.3.33</w:t>
            </w:r>
          </w:p>
        </w:tc>
      </w:tr>
      <w:tr w:rsidR="00B50050" w14:paraId="20EE5413" w14:textId="77777777" w:rsidTr="00195548">
        <w:tc>
          <w:tcPr>
            <w:tcW w:w="3500" w:type="dxa"/>
          </w:tcPr>
          <w:p w14:paraId="478FADD9" w14:textId="77777777" w:rsidR="00B50050" w:rsidRDefault="00B50050" w:rsidP="0088127C">
            <w:pPr>
              <w:pStyle w:val="OtherTableBody"/>
            </w:pPr>
            <w:r>
              <w:t>Hint/Help Text</w:t>
            </w:r>
          </w:p>
        </w:tc>
        <w:tc>
          <w:tcPr>
            <w:tcW w:w="700" w:type="dxa"/>
          </w:tcPr>
          <w:p w14:paraId="6E0D3C2A" w14:textId="77777777" w:rsidR="00B50050" w:rsidRDefault="00B50050" w:rsidP="0088127C">
            <w:pPr>
              <w:pStyle w:val="OtherTableBody"/>
            </w:pPr>
            <w:r>
              <w:t>03448</w:t>
            </w:r>
          </w:p>
        </w:tc>
        <w:tc>
          <w:tcPr>
            <w:tcW w:w="600" w:type="dxa"/>
          </w:tcPr>
          <w:p w14:paraId="0CCA0B66" w14:textId="77777777" w:rsidR="00B50050" w:rsidRDefault="00B50050" w:rsidP="0088127C">
            <w:pPr>
              <w:pStyle w:val="OtherTableBody"/>
            </w:pPr>
            <w:r>
              <w:t>OMC</w:t>
            </w:r>
          </w:p>
        </w:tc>
        <w:tc>
          <w:tcPr>
            <w:tcW w:w="600" w:type="dxa"/>
          </w:tcPr>
          <w:p w14:paraId="3E241083" w14:textId="77777777" w:rsidR="00B50050" w:rsidRDefault="00B50050" w:rsidP="0088127C">
            <w:pPr>
              <w:pStyle w:val="OtherTableBody"/>
            </w:pPr>
            <w:r>
              <w:t>8</w:t>
            </w:r>
          </w:p>
        </w:tc>
        <w:tc>
          <w:tcPr>
            <w:tcW w:w="600" w:type="dxa"/>
          </w:tcPr>
          <w:p w14:paraId="089A3DDF" w14:textId="77777777" w:rsidR="00B50050" w:rsidRDefault="00B50050" w:rsidP="0088127C">
            <w:pPr>
              <w:pStyle w:val="OtherTableBody"/>
            </w:pPr>
            <w:r>
              <w:t>..</w:t>
            </w:r>
          </w:p>
        </w:tc>
        <w:tc>
          <w:tcPr>
            <w:tcW w:w="600" w:type="dxa"/>
          </w:tcPr>
          <w:p w14:paraId="2044440B" w14:textId="77777777" w:rsidR="00B50050" w:rsidRDefault="00B50050" w:rsidP="0088127C">
            <w:pPr>
              <w:pStyle w:val="OtherTableBody"/>
            </w:pPr>
          </w:p>
        </w:tc>
        <w:tc>
          <w:tcPr>
            <w:tcW w:w="600" w:type="dxa"/>
          </w:tcPr>
          <w:p w14:paraId="75F31E07" w14:textId="77777777" w:rsidR="00B50050" w:rsidRDefault="00B50050" w:rsidP="0088127C">
            <w:pPr>
              <w:pStyle w:val="OtherTableBody"/>
            </w:pPr>
            <w:r>
              <w:t>ST</w:t>
            </w:r>
          </w:p>
        </w:tc>
        <w:tc>
          <w:tcPr>
            <w:tcW w:w="700" w:type="dxa"/>
          </w:tcPr>
          <w:p w14:paraId="0AD3F00D" w14:textId="77777777" w:rsidR="00B50050" w:rsidRDefault="00B50050" w:rsidP="0088127C">
            <w:pPr>
              <w:pStyle w:val="OtherTableBody"/>
            </w:pPr>
          </w:p>
        </w:tc>
        <w:tc>
          <w:tcPr>
            <w:tcW w:w="600" w:type="dxa"/>
          </w:tcPr>
          <w:p w14:paraId="7FACDFC9" w14:textId="77777777" w:rsidR="00B50050" w:rsidRDefault="00B50050" w:rsidP="0088127C">
            <w:pPr>
              <w:pStyle w:val="OtherTableBody"/>
            </w:pPr>
          </w:p>
        </w:tc>
        <w:tc>
          <w:tcPr>
            <w:tcW w:w="900" w:type="dxa"/>
          </w:tcPr>
          <w:p w14:paraId="261223A6" w14:textId="77777777" w:rsidR="00B50050" w:rsidRDefault="00B50050" w:rsidP="0088127C">
            <w:pPr>
              <w:pStyle w:val="OtherTableBody"/>
            </w:pPr>
            <w:r>
              <w:t>8.8.16.8</w:t>
            </w:r>
          </w:p>
        </w:tc>
      </w:tr>
      <w:tr w:rsidR="00B50050" w14:paraId="5CCFD201" w14:textId="77777777" w:rsidTr="00195548">
        <w:tc>
          <w:tcPr>
            <w:tcW w:w="3500" w:type="dxa"/>
          </w:tcPr>
          <w:p w14:paraId="721C1C4A" w14:textId="77777777" w:rsidR="00B50050" w:rsidRDefault="00B50050" w:rsidP="0088127C">
            <w:pPr>
              <w:pStyle w:val="OtherTableBody"/>
            </w:pPr>
            <w:r>
              <w:t>Hit Count Total</w:t>
            </w:r>
          </w:p>
        </w:tc>
        <w:tc>
          <w:tcPr>
            <w:tcW w:w="700" w:type="dxa"/>
          </w:tcPr>
          <w:p w14:paraId="3B763659" w14:textId="77777777" w:rsidR="00B50050" w:rsidRDefault="00B50050" w:rsidP="0088127C">
            <w:pPr>
              <w:pStyle w:val="OtherTableBody"/>
            </w:pPr>
            <w:r>
              <w:t>01434</w:t>
            </w:r>
          </w:p>
        </w:tc>
        <w:tc>
          <w:tcPr>
            <w:tcW w:w="600" w:type="dxa"/>
          </w:tcPr>
          <w:p w14:paraId="410FCABA" w14:textId="77777777" w:rsidR="00B50050" w:rsidRDefault="00B50050" w:rsidP="0088127C">
            <w:pPr>
              <w:pStyle w:val="OtherTableBody"/>
            </w:pPr>
            <w:r>
              <w:t>QAK</w:t>
            </w:r>
          </w:p>
        </w:tc>
        <w:tc>
          <w:tcPr>
            <w:tcW w:w="600" w:type="dxa"/>
          </w:tcPr>
          <w:p w14:paraId="15E1059C" w14:textId="77777777" w:rsidR="00B50050" w:rsidRDefault="00B50050" w:rsidP="0088127C">
            <w:pPr>
              <w:pStyle w:val="OtherTableBody"/>
            </w:pPr>
            <w:r>
              <w:t>4</w:t>
            </w:r>
          </w:p>
        </w:tc>
        <w:tc>
          <w:tcPr>
            <w:tcW w:w="600" w:type="dxa"/>
          </w:tcPr>
          <w:p w14:paraId="74A0E273" w14:textId="77777777" w:rsidR="00B50050" w:rsidRDefault="00B50050" w:rsidP="0088127C">
            <w:pPr>
              <w:pStyle w:val="OtherTableBody"/>
            </w:pPr>
            <w:r>
              <w:t>..</w:t>
            </w:r>
          </w:p>
        </w:tc>
        <w:tc>
          <w:tcPr>
            <w:tcW w:w="600" w:type="dxa"/>
          </w:tcPr>
          <w:p w14:paraId="5B1C3922" w14:textId="77777777" w:rsidR="00B50050" w:rsidRDefault="00B50050" w:rsidP="0088127C">
            <w:pPr>
              <w:pStyle w:val="OtherTableBody"/>
            </w:pPr>
            <w:r>
              <w:t>10=</w:t>
            </w:r>
          </w:p>
        </w:tc>
        <w:tc>
          <w:tcPr>
            <w:tcW w:w="600" w:type="dxa"/>
          </w:tcPr>
          <w:p w14:paraId="64C8A1CB" w14:textId="77777777" w:rsidR="00B50050" w:rsidRDefault="00B50050" w:rsidP="0088127C">
            <w:pPr>
              <w:pStyle w:val="OtherTableBody"/>
            </w:pPr>
            <w:r>
              <w:t>NM</w:t>
            </w:r>
          </w:p>
        </w:tc>
        <w:tc>
          <w:tcPr>
            <w:tcW w:w="700" w:type="dxa"/>
          </w:tcPr>
          <w:p w14:paraId="7FF3DDC8" w14:textId="77777777" w:rsidR="00B50050" w:rsidRDefault="00B50050" w:rsidP="0088127C">
            <w:pPr>
              <w:pStyle w:val="OtherTableBody"/>
            </w:pPr>
          </w:p>
        </w:tc>
        <w:tc>
          <w:tcPr>
            <w:tcW w:w="600" w:type="dxa"/>
          </w:tcPr>
          <w:p w14:paraId="49903738" w14:textId="77777777" w:rsidR="00B50050" w:rsidRDefault="00B50050" w:rsidP="0088127C">
            <w:pPr>
              <w:pStyle w:val="OtherTableBody"/>
            </w:pPr>
          </w:p>
        </w:tc>
        <w:tc>
          <w:tcPr>
            <w:tcW w:w="900" w:type="dxa"/>
          </w:tcPr>
          <w:p w14:paraId="3CA33909" w14:textId="77777777" w:rsidR="00B50050" w:rsidRDefault="00B50050" w:rsidP="0088127C">
            <w:pPr>
              <w:pStyle w:val="OtherTableBody"/>
            </w:pPr>
            <w:r>
              <w:t>5.5.2.4</w:t>
            </w:r>
          </w:p>
        </w:tc>
      </w:tr>
      <w:tr w:rsidR="00B50050" w14:paraId="61653ECD" w14:textId="77777777" w:rsidTr="00195548">
        <w:tc>
          <w:tcPr>
            <w:tcW w:w="3500" w:type="dxa"/>
          </w:tcPr>
          <w:p w14:paraId="2BB851FF" w14:textId="77777777" w:rsidR="00B50050" w:rsidRDefault="00B50050" w:rsidP="0088127C">
            <w:pPr>
              <w:pStyle w:val="OtherTableBody"/>
            </w:pPr>
            <w:r>
              <w:t>Hits remaining</w:t>
            </w:r>
          </w:p>
        </w:tc>
        <w:tc>
          <w:tcPr>
            <w:tcW w:w="700" w:type="dxa"/>
          </w:tcPr>
          <w:p w14:paraId="592E711D" w14:textId="77777777" w:rsidR="00B50050" w:rsidRDefault="00B50050" w:rsidP="0088127C">
            <w:pPr>
              <w:pStyle w:val="OtherTableBody"/>
            </w:pPr>
            <w:r>
              <w:t>01623</w:t>
            </w:r>
          </w:p>
        </w:tc>
        <w:tc>
          <w:tcPr>
            <w:tcW w:w="600" w:type="dxa"/>
          </w:tcPr>
          <w:p w14:paraId="65B63854" w14:textId="77777777" w:rsidR="00B50050" w:rsidRDefault="00B50050" w:rsidP="0088127C">
            <w:pPr>
              <w:pStyle w:val="OtherTableBody"/>
            </w:pPr>
            <w:r>
              <w:t>QAK</w:t>
            </w:r>
          </w:p>
        </w:tc>
        <w:tc>
          <w:tcPr>
            <w:tcW w:w="600" w:type="dxa"/>
          </w:tcPr>
          <w:p w14:paraId="1A9BE3B5" w14:textId="77777777" w:rsidR="00B50050" w:rsidRDefault="00B50050" w:rsidP="0088127C">
            <w:pPr>
              <w:pStyle w:val="OtherTableBody"/>
            </w:pPr>
            <w:r>
              <w:t>6</w:t>
            </w:r>
          </w:p>
        </w:tc>
        <w:tc>
          <w:tcPr>
            <w:tcW w:w="600" w:type="dxa"/>
          </w:tcPr>
          <w:p w14:paraId="697B4D86" w14:textId="77777777" w:rsidR="00B50050" w:rsidRDefault="00B50050" w:rsidP="0088127C">
            <w:pPr>
              <w:pStyle w:val="OtherTableBody"/>
            </w:pPr>
            <w:r>
              <w:t>..</w:t>
            </w:r>
          </w:p>
        </w:tc>
        <w:tc>
          <w:tcPr>
            <w:tcW w:w="600" w:type="dxa"/>
          </w:tcPr>
          <w:p w14:paraId="3A5A056A" w14:textId="77777777" w:rsidR="00B50050" w:rsidRDefault="00B50050" w:rsidP="0088127C">
            <w:pPr>
              <w:pStyle w:val="OtherTableBody"/>
            </w:pPr>
            <w:r>
              <w:t>10=</w:t>
            </w:r>
          </w:p>
        </w:tc>
        <w:tc>
          <w:tcPr>
            <w:tcW w:w="600" w:type="dxa"/>
          </w:tcPr>
          <w:p w14:paraId="2A8E9764" w14:textId="77777777" w:rsidR="00B50050" w:rsidRDefault="00B50050" w:rsidP="0088127C">
            <w:pPr>
              <w:pStyle w:val="OtherTableBody"/>
            </w:pPr>
            <w:r>
              <w:t>NM</w:t>
            </w:r>
          </w:p>
        </w:tc>
        <w:tc>
          <w:tcPr>
            <w:tcW w:w="700" w:type="dxa"/>
          </w:tcPr>
          <w:p w14:paraId="3B528FAD" w14:textId="77777777" w:rsidR="00B50050" w:rsidRDefault="00B50050" w:rsidP="0088127C">
            <w:pPr>
              <w:pStyle w:val="OtherTableBody"/>
            </w:pPr>
          </w:p>
        </w:tc>
        <w:tc>
          <w:tcPr>
            <w:tcW w:w="600" w:type="dxa"/>
          </w:tcPr>
          <w:p w14:paraId="695EAA19" w14:textId="77777777" w:rsidR="00B50050" w:rsidRDefault="00B50050" w:rsidP="0088127C">
            <w:pPr>
              <w:pStyle w:val="OtherTableBody"/>
            </w:pPr>
          </w:p>
        </w:tc>
        <w:tc>
          <w:tcPr>
            <w:tcW w:w="900" w:type="dxa"/>
          </w:tcPr>
          <w:p w14:paraId="6FB08182" w14:textId="77777777" w:rsidR="00B50050" w:rsidRDefault="00B50050" w:rsidP="0088127C">
            <w:pPr>
              <w:pStyle w:val="OtherTableBody"/>
            </w:pPr>
            <w:r>
              <w:t>5.5.2.6</w:t>
            </w:r>
          </w:p>
        </w:tc>
      </w:tr>
      <w:tr w:rsidR="00B50050" w14:paraId="70FD88D3" w14:textId="77777777" w:rsidTr="00195548">
        <w:tc>
          <w:tcPr>
            <w:tcW w:w="3500" w:type="dxa"/>
          </w:tcPr>
          <w:p w14:paraId="042731F1" w14:textId="77777777" w:rsidR="00B50050" w:rsidRDefault="00B50050" w:rsidP="0088127C">
            <w:pPr>
              <w:pStyle w:val="OtherTableBody"/>
            </w:pPr>
            <w:r>
              <w:t>HL7 Error Code</w:t>
            </w:r>
          </w:p>
        </w:tc>
        <w:tc>
          <w:tcPr>
            <w:tcW w:w="700" w:type="dxa"/>
          </w:tcPr>
          <w:p w14:paraId="6EB39A81" w14:textId="77777777" w:rsidR="00B50050" w:rsidRDefault="00B50050" w:rsidP="0088127C">
            <w:pPr>
              <w:pStyle w:val="OtherTableBody"/>
            </w:pPr>
            <w:r>
              <w:t>01813</w:t>
            </w:r>
          </w:p>
        </w:tc>
        <w:tc>
          <w:tcPr>
            <w:tcW w:w="600" w:type="dxa"/>
          </w:tcPr>
          <w:p w14:paraId="7B3B2A4A" w14:textId="77777777" w:rsidR="00B50050" w:rsidRDefault="00B50050" w:rsidP="0088127C">
            <w:pPr>
              <w:pStyle w:val="OtherTableBody"/>
            </w:pPr>
            <w:r>
              <w:t>ERR</w:t>
            </w:r>
          </w:p>
        </w:tc>
        <w:tc>
          <w:tcPr>
            <w:tcW w:w="600" w:type="dxa"/>
          </w:tcPr>
          <w:p w14:paraId="27D25A96" w14:textId="77777777" w:rsidR="00B50050" w:rsidRDefault="00B50050" w:rsidP="0088127C">
            <w:pPr>
              <w:pStyle w:val="OtherTableBody"/>
            </w:pPr>
            <w:r>
              <w:t>3</w:t>
            </w:r>
          </w:p>
        </w:tc>
        <w:tc>
          <w:tcPr>
            <w:tcW w:w="600" w:type="dxa"/>
          </w:tcPr>
          <w:p w14:paraId="4BE9F027" w14:textId="77777777" w:rsidR="00B50050" w:rsidRDefault="00B50050" w:rsidP="0088127C">
            <w:pPr>
              <w:pStyle w:val="OtherTableBody"/>
            </w:pPr>
            <w:r>
              <w:t>..</w:t>
            </w:r>
          </w:p>
        </w:tc>
        <w:tc>
          <w:tcPr>
            <w:tcW w:w="600" w:type="dxa"/>
          </w:tcPr>
          <w:p w14:paraId="68AEE2D4" w14:textId="77777777" w:rsidR="00B50050" w:rsidRDefault="00B50050" w:rsidP="0088127C">
            <w:pPr>
              <w:pStyle w:val="OtherTableBody"/>
            </w:pPr>
          </w:p>
        </w:tc>
        <w:tc>
          <w:tcPr>
            <w:tcW w:w="600" w:type="dxa"/>
          </w:tcPr>
          <w:p w14:paraId="1840D6FB" w14:textId="77777777" w:rsidR="00B50050" w:rsidRDefault="00B50050" w:rsidP="0088127C">
            <w:pPr>
              <w:pStyle w:val="OtherTableBody"/>
            </w:pPr>
            <w:r>
              <w:t>CWE</w:t>
            </w:r>
          </w:p>
        </w:tc>
        <w:tc>
          <w:tcPr>
            <w:tcW w:w="700" w:type="dxa"/>
          </w:tcPr>
          <w:p w14:paraId="0A84073F" w14:textId="77777777" w:rsidR="00B50050" w:rsidRDefault="00B50050" w:rsidP="0088127C">
            <w:pPr>
              <w:pStyle w:val="OtherTableBody"/>
            </w:pPr>
          </w:p>
        </w:tc>
        <w:tc>
          <w:tcPr>
            <w:tcW w:w="600" w:type="dxa"/>
          </w:tcPr>
          <w:p w14:paraId="0616A7E0" w14:textId="77777777" w:rsidR="00B50050" w:rsidRDefault="00B50050" w:rsidP="0088127C">
            <w:pPr>
              <w:pStyle w:val="OtherTableBody"/>
            </w:pPr>
            <w:r>
              <w:t>0357</w:t>
            </w:r>
          </w:p>
        </w:tc>
        <w:tc>
          <w:tcPr>
            <w:tcW w:w="900" w:type="dxa"/>
          </w:tcPr>
          <w:p w14:paraId="2E32E164" w14:textId="77777777" w:rsidR="00B50050" w:rsidRDefault="00B50050" w:rsidP="0088127C">
            <w:pPr>
              <w:pStyle w:val="OtherTableBody"/>
            </w:pPr>
            <w:r>
              <w:t>2.14.5.3</w:t>
            </w:r>
          </w:p>
        </w:tc>
      </w:tr>
      <w:tr w:rsidR="00B50050" w14:paraId="496F9DB4" w14:textId="77777777" w:rsidTr="00195548">
        <w:tc>
          <w:tcPr>
            <w:tcW w:w="3500" w:type="dxa"/>
          </w:tcPr>
          <w:p w14:paraId="4976FC24" w14:textId="77777777" w:rsidR="00B50050" w:rsidRDefault="00B50050" w:rsidP="0088127C">
            <w:pPr>
              <w:pStyle w:val="OtherTableBody"/>
            </w:pPr>
            <w:r>
              <w:t>Hospital Item Code</w:t>
            </w:r>
          </w:p>
        </w:tc>
        <w:tc>
          <w:tcPr>
            <w:tcW w:w="700" w:type="dxa"/>
          </w:tcPr>
          <w:p w14:paraId="74B3C3B9" w14:textId="77777777" w:rsidR="00B50050" w:rsidRDefault="00B50050" w:rsidP="0088127C">
            <w:pPr>
              <w:pStyle w:val="OtherTableBody"/>
            </w:pPr>
            <w:r>
              <w:t>00278</w:t>
            </w:r>
          </w:p>
        </w:tc>
        <w:tc>
          <w:tcPr>
            <w:tcW w:w="600" w:type="dxa"/>
          </w:tcPr>
          <w:p w14:paraId="2F687776" w14:textId="77777777" w:rsidR="00B50050" w:rsidRDefault="00B50050" w:rsidP="0088127C">
            <w:pPr>
              <w:pStyle w:val="OtherTableBody"/>
            </w:pPr>
            <w:r>
              <w:t>RQD</w:t>
            </w:r>
          </w:p>
        </w:tc>
        <w:tc>
          <w:tcPr>
            <w:tcW w:w="600" w:type="dxa"/>
          </w:tcPr>
          <w:p w14:paraId="55BBA908" w14:textId="77777777" w:rsidR="00B50050" w:rsidRDefault="00B50050" w:rsidP="0088127C">
            <w:pPr>
              <w:pStyle w:val="OtherTableBody"/>
            </w:pPr>
            <w:r>
              <w:t>4</w:t>
            </w:r>
          </w:p>
        </w:tc>
        <w:tc>
          <w:tcPr>
            <w:tcW w:w="600" w:type="dxa"/>
          </w:tcPr>
          <w:p w14:paraId="1B507678" w14:textId="77777777" w:rsidR="00B50050" w:rsidRDefault="00B50050" w:rsidP="0088127C">
            <w:pPr>
              <w:pStyle w:val="OtherTableBody"/>
            </w:pPr>
            <w:r>
              <w:t>..</w:t>
            </w:r>
          </w:p>
        </w:tc>
        <w:tc>
          <w:tcPr>
            <w:tcW w:w="600" w:type="dxa"/>
          </w:tcPr>
          <w:p w14:paraId="78DD95E8" w14:textId="77777777" w:rsidR="00B50050" w:rsidRDefault="00B50050" w:rsidP="0088127C">
            <w:pPr>
              <w:pStyle w:val="OtherTableBody"/>
            </w:pPr>
          </w:p>
        </w:tc>
        <w:tc>
          <w:tcPr>
            <w:tcW w:w="600" w:type="dxa"/>
          </w:tcPr>
          <w:p w14:paraId="67CCEDF3" w14:textId="77777777" w:rsidR="00B50050" w:rsidRDefault="00B50050" w:rsidP="0088127C">
            <w:pPr>
              <w:pStyle w:val="OtherTableBody"/>
            </w:pPr>
            <w:r>
              <w:t>CWE</w:t>
            </w:r>
          </w:p>
        </w:tc>
        <w:tc>
          <w:tcPr>
            <w:tcW w:w="700" w:type="dxa"/>
          </w:tcPr>
          <w:p w14:paraId="3BD1691B" w14:textId="77777777" w:rsidR="00B50050" w:rsidRDefault="00B50050" w:rsidP="0088127C">
            <w:pPr>
              <w:pStyle w:val="OtherTableBody"/>
            </w:pPr>
          </w:p>
        </w:tc>
        <w:tc>
          <w:tcPr>
            <w:tcW w:w="600" w:type="dxa"/>
          </w:tcPr>
          <w:p w14:paraId="6BBA04E0" w14:textId="77777777" w:rsidR="00B50050" w:rsidRDefault="00B50050" w:rsidP="0088127C">
            <w:pPr>
              <w:pStyle w:val="OtherTableBody"/>
            </w:pPr>
            <w:r>
              <w:t>0686</w:t>
            </w:r>
          </w:p>
        </w:tc>
        <w:tc>
          <w:tcPr>
            <w:tcW w:w="900" w:type="dxa"/>
          </w:tcPr>
          <w:p w14:paraId="5A59FDEF" w14:textId="77777777" w:rsidR="00B50050" w:rsidRDefault="00B50050" w:rsidP="0088127C">
            <w:pPr>
              <w:pStyle w:val="OtherTableBody"/>
            </w:pPr>
            <w:r>
              <w:t>4.11.1.4</w:t>
            </w:r>
          </w:p>
        </w:tc>
      </w:tr>
      <w:tr w:rsidR="00B50050" w14:paraId="6F84396F" w14:textId="77777777" w:rsidTr="00195548">
        <w:tc>
          <w:tcPr>
            <w:tcW w:w="3500" w:type="dxa"/>
          </w:tcPr>
          <w:p w14:paraId="5A01E119" w14:textId="77777777" w:rsidR="00B50050" w:rsidRDefault="00B50050" w:rsidP="0088127C">
            <w:pPr>
              <w:pStyle w:val="OtherTableBody"/>
            </w:pPr>
            <w:r>
              <w:t>Hospital Service</w:t>
            </w:r>
          </w:p>
        </w:tc>
        <w:tc>
          <w:tcPr>
            <w:tcW w:w="700" w:type="dxa"/>
          </w:tcPr>
          <w:p w14:paraId="15256CB4" w14:textId="77777777" w:rsidR="00B50050" w:rsidRDefault="00B50050" w:rsidP="0088127C">
            <w:pPr>
              <w:pStyle w:val="OtherTableBody"/>
            </w:pPr>
            <w:r>
              <w:t>00140</w:t>
            </w:r>
          </w:p>
        </w:tc>
        <w:tc>
          <w:tcPr>
            <w:tcW w:w="600" w:type="dxa"/>
          </w:tcPr>
          <w:p w14:paraId="57C7E917" w14:textId="77777777" w:rsidR="00B50050" w:rsidRDefault="00B50050" w:rsidP="0088127C">
            <w:pPr>
              <w:pStyle w:val="OtherTableBody"/>
            </w:pPr>
            <w:r>
              <w:t>PV1</w:t>
            </w:r>
          </w:p>
        </w:tc>
        <w:tc>
          <w:tcPr>
            <w:tcW w:w="600" w:type="dxa"/>
          </w:tcPr>
          <w:p w14:paraId="2B45FDEF" w14:textId="77777777" w:rsidR="00B50050" w:rsidRDefault="00B50050" w:rsidP="0088127C">
            <w:pPr>
              <w:pStyle w:val="OtherTableBody"/>
            </w:pPr>
            <w:r>
              <w:t>10</w:t>
            </w:r>
          </w:p>
        </w:tc>
        <w:tc>
          <w:tcPr>
            <w:tcW w:w="600" w:type="dxa"/>
          </w:tcPr>
          <w:p w14:paraId="372B86DA" w14:textId="77777777" w:rsidR="00B50050" w:rsidRDefault="00B50050" w:rsidP="0088127C">
            <w:pPr>
              <w:pStyle w:val="OtherTableBody"/>
            </w:pPr>
            <w:r>
              <w:t>..</w:t>
            </w:r>
          </w:p>
        </w:tc>
        <w:tc>
          <w:tcPr>
            <w:tcW w:w="600" w:type="dxa"/>
          </w:tcPr>
          <w:p w14:paraId="1BE1288C" w14:textId="77777777" w:rsidR="00B50050" w:rsidRDefault="00B50050" w:rsidP="0088127C">
            <w:pPr>
              <w:pStyle w:val="OtherTableBody"/>
            </w:pPr>
          </w:p>
        </w:tc>
        <w:tc>
          <w:tcPr>
            <w:tcW w:w="600" w:type="dxa"/>
          </w:tcPr>
          <w:p w14:paraId="27DD440C" w14:textId="77777777" w:rsidR="00B50050" w:rsidRDefault="00B50050" w:rsidP="0088127C">
            <w:pPr>
              <w:pStyle w:val="OtherTableBody"/>
            </w:pPr>
            <w:r>
              <w:t>CWE</w:t>
            </w:r>
          </w:p>
        </w:tc>
        <w:tc>
          <w:tcPr>
            <w:tcW w:w="700" w:type="dxa"/>
          </w:tcPr>
          <w:p w14:paraId="6E885B3F" w14:textId="77777777" w:rsidR="00B50050" w:rsidRDefault="00B50050" w:rsidP="0088127C">
            <w:pPr>
              <w:pStyle w:val="OtherTableBody"/>
            </w:pPr>
          </w:p>
        </w:tc>
        <w:tc>
          <w:tcPr>
            <w:tcW w:w="600" w:type="dxa"/>
          </w:tcPr>
          <w:p w14:paraId="00216665" w14:textId="77777777" w:rsidR="00B50050" w:rsidRDefault="00B50050" w:rsidP="0088127C">
            <w:pPr>
              <w:pStyle w:val="OtherTableBody"/>
            </w:pPr>
            <w:r>
              <w:t>0069</w:t>
            </w:r>
          </w:p>
        </w:tc>
        <w:tc>
          <w:tcPr>
            <w:tcW w:w="900" w:type="dxa"/>
          </w:tcPr>
          <w:p w14:paraId="1C61D063" w14:textId="77777777" w:rsidR="00B50050" w:rsidRDefault="00B50050" w:rsidP="0088127C">
            <w:pPr>
              <w:pStyle w:val="OtherTableBody"/>
            </w:pPr>
            <w:r>
              <w:t>3.4.3.10</w:t>
            </w:r>
          </w:p>
        </w:tc>
      </w:tr>
      <w:tr w:rsidR="00B50050" w14:paraId="5066838D" w14:textId="77777777" w:rsidTr="00195548">
        <w:tc>
          <w:tcPr>
            <w:tcW w:w="3500" w:type="dxa"/>
          </w:tcPr>
          <w:p w14:paraId="3E9C4CE3" w14:textId="77777777" w:rsidR="00B50050" w:rsidRDefault="00B50050" w:rsidP="0088127C">
            <w:pPr>
              <w:pStyle w:val="OtherTableBody"/>
            </w:pPr>
            <w:r>
              <w:t>Hospital Service - STF</w:t>
            </w:r>
          </w:p>
        </w:tc>
        <w:tc>
          <w:tcPr>
            <w:tcW w:w="700" w:type="dxa"/>
          </w:tcPr>
          <w:p w14:paraId="0D3E7A28" w14:textId="77777777" w:rsidR="00B50050" w:rsidRDefault="00B50050" w:rsidP="0088127C">
            <w:pPr>
              <w:pStyle w:val="OtherTableBody"/>
            </w:pPr>
            <w:r>
              <w:t>00677</w:t>
            </w:r>
          </w:p>
        </w:tc>
        <w:tc>
          <w:tcPr>
            <w:tcW w:w="600" w:type="dxa"/>
          </w:tcPr>
          <w:p w14:paraId="30E11445" w14:textId="77777777" w:rsidR="00B50050" w:rsidRDefault="00B50050" w:rsidP="0088127C">
            <w:pPr>
              <w:pStyle w:val="OtherTableBody"/>
            </w:pPr>
            <w:r>
              <w:t>STF</w:t>
            </w:r>
          </w:p>
        </w:tc>
        <w:tc>
          <w:tcPr>
            <w:tcW w:w="600" w:type="dxa"/>
          </w:tcPr>
          <w:p w14:paraId="45D35656" w14:textId="77777777" w:rsidR="00B50050" w:rsidRDefault="00B50050" w:rsidP="0088127C">
            <w:pPr>
              <w:pStyle w:val="OtherTableBody"/>
            </w:pPr>
            <w:r>
              <w:t>9</w:t>
            </w:r>
          </w:p>
        </w:tc>
        <w:tc>
          <w:tcPr>
            <w:tcW w:w="600" w:type="dxa"/>
          </w:tcPr>
          <w:p w14:paraId="57A3EEB8" w14:textId="77777777" w:rsidR="00B50050" w:rsidRDefault="00B50050" w:rsidP="0088127C">
            <w:pPr>
              <w:pStyle w:val="OtherTableBody"/>
            </w:pPr>
            <w:r>
              <w:t>..</w:t>
            </w:r>
          </w:p>
        </w:tc>
        <w:tc>
          <w:tcPr>
            <w:tcW w:w="600" w:type="dxa"/>
          </w:tcPr>
          <w:p w14:paraId="4709DBA4" w14:textId="77777777" w:rsidR="00B50050" w:rsidRDefault="00B50050" w:rsidP="0088127C">
            <w:pPr>
              <w:pStyle w:val="OtherTableBody"/>
            </w:pPr>
          </w:p>
        </w:tc>
        <w:tc>
          <w:tcPr>
            <w:tcW w:w="600" w:type="dxa"/>
          </w:tcPr>
          <w:p w14:paraId="603BF167" w14:textId="77777777" w:rsidR="00B50050" w:rsidRDefault="00B50050" w:rsidP="0088127C">
            <w:pPr>
              <w:pStyle w:val="OtherTableBody"/>
            </w:pPr>
            <w:r>
              <w:t>CWE</w:t>
            </w:r>
          </w:p>
        </w:tc>
        <w:tc>
          <w:tcPr>
            <w:tcW w:w="700" w:type="dxa"/>
          </w:tcPr>
          <w:p w14:paraId="76A8D98D" w14:textId="77777777" w:rsidR="00B50050" w:rsidRDefault="00B50050" w:rsidP="0088127C">
            <w:pPr>
              <w:pStyle w:val="OtherTableBody"/>
            </w:pPr>
            <w:r>
              <w:t>Y</w:t>
            </w:r>
          </w:p>
        </w:tc>
        <w:tc>
          <w:tcPr>
            <w:tcW w:w="600" w:type="dxa"/>
          </w:tcPr>
          <w:p w14:paraId="46AEEDF5" w14:textId="77777777" w:rsidR="00B50050" w:rsidRDefault="00B50050" w:rsidP="0088127C">
            <w:pPr>
              <w:pStyle w:val="OtherTableBody"/>
            </w:pPr>
            <w:r>
              <w:t>0069</w:t>
            </w:r>
          </w:p>
        </w:tc>
        <w:tc>
          <w:tcPr>
            <w:tcW w:w="900" w:type="dxa"/>
          </w:tcPr>
          <w:p w14:paraId="3FEBB409" w14:textId="77777777" w:rsidR="00B50050" w:rsidRDefault="00B50050" w:rsidP="0088127C">
            <w:pPr>
              <w:pStyle w:val="OtherTableBody"/>
            </w:pPr>
            <w:r>
              <w:t>15.4.8.9</w:t>
            </w:r>
          </w:p>
        </w:tc>
      </w:tr>
      <w:tr w:rsidR="00B50050" w14:paraId="5DA6D697" w14:textId="77777777" w:rsidTr="00195548">
        <w:tc>
          <w:tcPr>
            <w:tcW w:w="3500" w:type="dxa"/>
          </w:tcPr>
          <w:p w14:paraId="07D1A09A" w14:textId="77777777" w:rsidR="00B50050" w:rsidRDefault="00B50050" w:rsidP="0088127C">
            <w:pPr>
              <w:pStyle w:val="OtherTableBody"/>
            </w:pPr>
            <w:r>
              <w:t>Icterus Index</w:t>
            </w:r>
          </w:p>
        </w:tc>
        <w:tc>
          <w:tcPr>
            <w:tcW w:w="700" w:type="dxa"/>
          </w:tcPr>
          <w:p w14:paraId="100AE866" w14:textId="77777777" w:rsidR="00B50050" w:rsidRDefault="00B50050" w:rsidP="0088127C">
            <w:pPr>
              <w:pStyle w:val="OtherTableBody"/>
            </w:pPr>
            <w:r>
              <w:t>01363</w:t>
            </w:r>
          </w:p>
        </w:tc>
        <w:tc>
          <w:tcPr>
            <w:tcW w:w="600" w:type="dxa"/>
          </w:tcPr>
          <w:p w14:paraId="0D824A3A" w14:textId="77777777" w:rsidR="00B50050" w:rsidRDefault="00B50050" w:rsidP="0088127C">
            <w:pPr>
              <w:pStyle w:val="OtherTableBody"/>
            </w:pPr>
            <w:r>
              <w:t>SAC</w:t>
            </w:r>
          </w:p>
        </w:tc>
        <w:tc>
          <w:tcPr>
            <w:tcW w:w="600" w:type="dxa"/>
          </w:tcPr>
          <w:p w14:paraId="5A665D3F" w14:textId="77777777" w:rsidR="00B50050" w:rsidRDefault="00B50050" w:rsidP="0088127C">
            <w:pPr>
              <w:pStyle w:val="OtherTableBody"/>
            </w:pPr>
            <w:r>
              <w:t>36</w:t>
            </w:r>
          </w:p>
        </w:tc>
        <w:tc>
          <w:tcPr>
            <w:tcW w:w="600" w:type="dxa"/>
          </w:tcPr>
          <w:p w14:paraId="24143359" w14:textId="77777777" w:rsidR="00B50050" w:rsidRDefault="00B50050" w:rsidP="0088127C">
            <w:pPr>
              <w:pStyle w:val="OtherTableBody"/>
            </w:pPr>
            <w:r>
              <w:t>..</w:t>
            </w:r>
          </w:p>
        </w:tc>
        <w:tc>
          <w:tcPr>
            <w:tcW w:w="600" w:type="dxa"/>
          </w:tcPr>
          <w:p w14:paraId="3602A1AB" w14:textId="77777777" w:rsidR="00B50050" w:rsidRDefault="00B50050" w:rsidP="0088127C">
            <w:pPr>
              <w:pStyle w:val="OtherTableBody"/>
            </w:pPr>
            <w:r>
              <w:t>10#</w:t>
            </w:r>
          </w:p>
        </w:tc>
        <w:tc>
          <w:tcPr>
            <w:tcW w:w="600" w:type="dxa"/>
          </w:tcPr>
          <w:p w14:paraId="1E00E9C6" w14:textId="77777777" w:rsidR="00B50050" w:rsidRDefault="00B50050" w:rsidP="0088127C">
            <w:pPr>
              <w:pStyle w:val="OtherTableBody"/>
            </w:pPr>
            <w:r>
              <w:t>NM</w:t>
            </w:r>
          </w:p>
        </w:tc>
        <w:tc>
          <w:tcPr>
            <w:tcW w:w="700" w:type="dxa"/>
          </w:tcPr>
          <w:p w14:paraId="241523CD" w14:textId="77777777" w:rsidR="00B50050" w:rsidRDefault="00B50050" w:rsidP="0088127C">
            <w:pPr>
              <w:pStyle w:val="OtherTableBody"/>
            </w:pPr>
          </w:p>
        </w:tc>
        <w:tc>
          <w:tcPr>
            <w:tcW w:w="600" w:type="dxa"/>
          </w:tcPr>
          <w:p w14:paraId="5A0B4544" w14:textId="77777777" w:rsidR="00B50050" w:rsidRDefault="00B50050" w:rsidP="0088127C">
            <w:pPr>
              <w:pStyle w:val="OtherTableBody"/>
            </w:pPr>
          </w:p>
        </w:tc>
        <w:tc>
          <w:tcPr>
            <w:tcW w:w="900" w:type="dxa"/>
          </w:tcPr>
          <w:p w14:paraId="7D6D1AB7" w14:textId="77777777" w:rsidR="00B50050" w:rsidRDefault="00B50050" w:rsidP="0088127C">
            <w:pPr>
              <w:pStyle w:val="OtherTableBody"/>
            </w:pPr>
            <w:r>
              <w:t>13.4.3.36</w:t>
            </w:r>
          </w:p>
        </w:tc>
      </w:tr>
      <w:tr w:rsidR="00B50050" w14:paraId="069D1A64" w14:textId="77777777" w:rsidTr="00195548">
        <w:tc>
          <w:tcPr>
            <w:tcW w:w="3500" w:type="dxa"/>
          </w:tcPr>
          <w:p w14:paraId="64833F49" w14:textId="77777777" w:rsidR="00B50050" w:rsidRDefault="00B50050" w:rsidP="0088127C">
            <w:pPr>
              <w:pStyle w:val="OtherTableBody"/>
            </w:pPr>
            <w:r>
              <w:t>Icterus Index Units</w:t>
            </w:r>
          </w:p>
        </w:tc>
        <w:tc>
          <w:tcPr>
            <w:tcW w:w="700" w:type="dxa"/>
          </w:tcPr>
          <w:p w14:paraId="1A1FCAF5" w14:textId="77777777" w:rsidR="00B50050" w:rsidRDefault="00B50050" w:rsidP="0088127C">
            <w:pPr>
              <w:pStyle w:val="OtherTableBody"/>
            </w:pPr>
            <w:r>
              <w:t>01364</w:t>
            </w:r>
          </w:p>
        </w:tc>
        <w:tc>
          <w:tcPr>
            <w:tcW w:w="600" w:type="dxa"/>
          </w:tcPr>
          <w:p w14:paraId="50B9E102" w14:textId="77777777" w:rsidR="00B50050" w:rsidRDefault="00B50050" w:rsidP="0088127C">
            <w:pPr>
              <w:pStyle w:val="OtherTableBody"/>
            </w:pPr>
            <w:r>
              <w:t>SAC</w:t>
            </w:r>
          </w:p>
        </w:tc>
        <w:tc>
          <w:tcPr>
            <w:tcW w:w="600" w:type="dxa"/>
          </w:tcPr>
          <w:p w14:paraId="05F9F8ED" w14:textId="77777777" w:rsidR="00B50050" w:rsidRDefault="00B50050" w:rsidP="0088127C">
            <w:pPr>
              <w:pStyle w:val="OtherTableBody"/>
            </w:pPr>
            <w:r>
              <w:t>37</w:t>
            </w:r>
          </w:p>
        </w:tc>
        <w:tc>
          <w:tcPr>
            <w:tcW w:w="600" w:type="dxa"/>
          </w:tcPr>
          <w:p w14:paraId="61CF3E7D" w14:textId="77777777" w:rsidR="00B50050" w:rsidRDefault="00B50050" w:rsidP="0088127C">
            <w:pPr>
              <w:pStyle w:val="OtherTableBody"/>
            </w:pPr>
            <w:r>
              <w:t>..</w:t>
            </w:r>
          </w:p>
        </w:tc>
        <w:tc>
          <w:tcPr>
            <w:tcW w:w="600" w:type="dxa"/>
          </w:tcPr>
          <w:p w14:paraId="669D298F" w14:textId="77777777" w:rsidR="00B50050" w:rsidRDefault="00B50050" w:rsidP="0088127C">
            <w:pPr>
              <w:pStyle w:val="OtherTableBody"/>
            </w:pPr>
          </w:p>
        </w:tc>
        <w:tc>
          <w:tcPr>
            <w:tcW w:w="600" w:type="dxa"/>
          </w:tcPr>
          <w:p w14:paraId="36503F39" w14:textId="77777777" w:rsidR="00B50050" w:rsidRDefault="00B50050" w:rsidP="0088127C">
            <w:pPr>
              <w:pStyle w:val="OtherTableBody"/>
            </w:pPr>
            <w:r>
              <w:t>CWE</w:t>
            </w:r>
          </w:p>
        </w:tc>
        <w:tc>
          <w:tcPr>
            <w:tcW w:w="700" w:type="dxa"/>
          </w:tcPr>
          <w:p w14:paraId="3F96333E" w14:textId="77777777" w:rsidR="00B50050" w:rsidRDefault="00B50050" w:rsidP="0088127C">
            <w:pPr>
              <w:pStyle w:val="OtherTableBody"/>
            </w:pPr>
          </w:p>
        </w:tc>
        <w:tc>
          <w:tcPr>
            <w:tcW w:w="600" w:type="dxa"/>
          </w:tcPr>
          <w:p w14:paraId="00389A95" w14:textId="77777777" w:rsidR="00B50050" w:rsidRDefault="00B50050" w:rsidP="0088127C">
            <w:pPr>
              <w:pStyle w:val="OtherTableBody"/>
            </w:pPr>
            <w:r>
              <w:t>0781</w:t>
            </w:r>
          </w:p>
        </w:tc>
        <w:tc>
          <w:tcPr>
            <w:tcW w:w="900" w:type="dxa"/>
          </w:tcPr>
          <w:p w14:paraId="168EFD6E" w14:textId="77777777" w:rsidR="00B50050" w:rsidRDefault="00B50050" w:rsidP="0088127C">
            <w:pPr>
              <w:pStyle w:val="OtherTableBody"/>
            </w:pPr>
            <w:r>
              <w:t>13.4.3.37</w:t>
            </w:r>
          </w:p>
        </w:tc>
      </w:tr>
      <w:tr w:rsidR="00B50050" w14:paraId="79178E98" w14:textId="77777777" w:rsidTr="00195548">
        <w:tc>
          <w:tcPr>
            <w:tcW w:w="3500" w:type="dxa"/>
          </w:tcPr>
          <w:p w14:paraId="540A1D5D" w14:textId="77777777" w:rsidR="00B50050" w:rsidRDefault="00B50050" w:rsidP="0088127C">
            <w:pPr>
              <w:pStyle w:val="OtherTableBody"/>
            </w:pPr>
            <w:r>
              <w:t>Identification Date</w:t>
            </w:r>
          </w:p>
        </w:tc>
        <w:tc>
          <w:tcPr>
            <w:tcW w:w="700" w:type="dxa"/>
          </w:tcPr>
          <w:p w14:paraId="23155D2C" w14:textId="77777777" w:rsidR="00B50050" w:rsidRDefault="00B50050" w:rsidP="0088127C">
            <w:pPr>
              <w:pStyle w:val="OtherTableBody"/>
            </w:pPr>
            <w:r>
              <w:t>00208</w:t>
            </w:r>
          </w:p>
        </w:tc>
        <w:tc>
          <w:tcPr>
            <w:tcW w:w="600" w:type="dxa"/>
          </w:tcPr>
          <w:p w14:paraId="05A42B9E" w14:textId="77777777" w:rsidR="00B50050" w:rsidRDefault="00B50050" w:rsidP="0088127C">
            <w:pPr>
              <w:pStyle w:val="OtherTableBody"/>
            </w:pPr>
            <w:r>
              <w:t>AL1</w:t>
            </w:r>
          </w:p>
        </w:tc>
        <w:tc>
          <w:tcPr>
            <w:tcW w:w="600" w:type="dxa"/>
          </w:tcPr>
          <w:p w14:paraId="0629FC95" w14:textId="77777777" w:rsidR="00B50050" w:rsidRDefault="00B50050" w:rsidP="0088127C">
            <w:pPr>
              <w:pStyle w:val="OtherTableBody"/>
            </w:pPr>
            <w:r>
              <w:t>6</w:t>
            </w:r>
          </w:p>
        </w:tc>
        <w:tc>
          <w:tcPr>
            <w:tcW w:w="600" w:type="dxa"/>
          </w:tcPr>
          <w:p w14:paraId="13CB8BBD" w14:textId="77777777" w:rsidR="00B50050" w:rsidRDefault="00B50050" w:rsidP="0088127C">
            <w:pPr>
              <w:pStyle w:val="OtherTableBody"/>
            </w:pPr>
            <w:r>
              <w:t>..</w:t>
            </w:r>
          </w:p>
        </w:tc>
        <w:tc>
          <w:tcPr>
            <w:tcW w:w="600" w:type="dxa"/>
          </w:tcPr>
          <w:p w14:paraId="02BCA090" w14:textId="77777777" w:rsidR="00B50050" w:rsidRDefault="00B50050" w:rsidP="0088127C">
            <w:pPr>
              <w:pStyle w:val="OtherTableBody"/>
            </w:pPr>
          </w:p>
        </w:tc>
        <w:tc>
          <w:tcPr>
            <w:tcW w:w="600" w:type="dxa"/>
          </w:tcPr>
          <w:p w14:paraId="1968720E" w14:textId="77777777" w:rsidR="00B50050" w:rsidRDefault="00B50050" w:rsidP="0088127C">
            <w:pPr>
              <w:pStyle w:val="OtherTableBody"/>
            </w:pPr>
            <w:r>
              <w:t>-</w:t>
            </w:r>
          </w:p>
        </w:tc>
        <w:tc>
          <w:tcPr>
            <w:tcW w:w="700" w:type="dxa"/>
          </w:tcPr>
          <w:p w14:paraId="56EC5057" w14:textId="77777777" w:rsidR="00B50050" w:rsidRDefault="00B50050" w:rsidP="0088127C">
            <w:pPr>
              <w:pStyle w:val="OtherTableBody"/>
            </w:pPr>
          </w:p>
        </w:tc>
        <w:tc>
          <w:tcPr>
            <w:tcW w:w="600" w:type="dxa"/>
          </w:tcPr>
          <w:p w14:paraId="42D2EE80" w14:textId="77777777" w:rsidR="00B50050" w:rsidRDefault="00B50050" w:rsidP="0088127C">
            <w:pPr>
              <w:pStyle w:val="OtherTableBody"/>
            </w:pPr>
          </w:p>
        </w:tc>
        <w:tc>
          <w:tcPr>
            <w:tcW w:w="900" w:type="dxa"/>
          </w:tcPr>
          <w:p w14:paraId="3114769F" w14:textId="77777777" w:rsidR="00B50050" w:rsidRDefault="00B50050" w:rsidP="0088127C">
            <w:pPr>
              <w:pStyle w:val="OtherTableBody"/>
            </w:pPr>
            <w:r>
              <w:t>3.4.6.6</w:t>
            </w:r>
          </w:p>
        </w:tc>
      </w:tr>
      <w:tr w:rsidR="00B50050" w14:paraId="7DEF1C52" w14:textId="77777777" w:rsidTr="00195548">
        <w:tc>
          <w:tcPr>
            <w:tcW w:w="3500" w:type="dxa"/>
          </w:tcPr>
          <w:p w14:paraId="17C65F72" w14:textId="77777777" w:rsidR="00B50050" w:rsidRDefault="00B50050" w:rsidP="0088127C">
            <w:pPr>
              <w:pStyle w:val="OtherTableBody"/>
            </w:pPr>
            <w:r>
              <w:t>Identity of Instrument Used to Perform this Study</w:t>
            </w:r>
          </w:p>
        </w:tc>
        <w:tc>
          <w:tcPr>
            <w:tcW w:w="700" w:type="dxa"/>
          </w:tcPr>
          <w:p w14:paraId="30486691" w14:textId="77777777" w:rsidR="00B50050" w:rsidRDefault="00B50050" w:rsidP="0088127C">
            <w:pPr>
              <w:pStyle w:val="OtherTableBody"/>
            </w:pPr>
            <w:r>
              <w:t>00598</w:t>
            </w:r>
          </w:p>
        </w:tc>
        <w:tc>
          <w:tcPr>
            <w:tcW w:w="600" w:type="dxa"/>
          </w:tcPr>
          <w:p w14:paraId="64938D75" w14:textId="77777777" w:rsidR="00B50050" w:rsidRDefault="00B50050" w:rsidP="0088127C">
            <w:pPr>
              <w:pStyle w:val="OtherTableBody"/>
            </w:pPr>
            <w:r>
              <w:t>OM1</w:t>
            </w:r>
          </w:p>
        </w:tc>
        <w:tc>
          <w:tcPr>
            <w:tcW w:w="600" w:type="dxa"/>
          </w:tcPr>
          <w:p w14:paraId="0BA6B7F8" w14:textId="77777777" w:rsidR="00B50050" w:rsidRDefault="00B50050" w:rsidP="0088127C">
            <w:pPr>
              <w:pStyle w:val="OtherTableBody"/>
            </w:pPr>
            <w:r>
              <w:t>13</w:t>
            </w:r>
          </w:p>
        </w:tc>
        <w:tc>
          <w:tcPr>
            <w:tcW w:w="600" w:type="dxa"/>
          </w:tcPr>
          <w:p w14:paraId="15EC5F3E" w14:textId="77777777" w:rsidR="00B50050" w:rsidRDefault="00B50050" w:rsidP="0088127C">
            <w:pPr>
              <w:pStyle w:val="OtherTableBody"/>
            </w:pPr>
            <w:r>
              <w:t>..</w:t>
            </w:r>
          </w:p>
        </w:tc>
        <w:tc>
          <w:tcPr>
            <w:tcW w:w="600" w:type="dxa"/>
          </w:tcPr>
          <w:p w14:paraId="280E7F34" w14:textId="77777777" w:rsidR="00B50050" w:rsidRDefault="00B50050" w:rsidP="0088127C">
            <w:pPr>
              <w:pStyle w:val="OtherTableBody"/>
            </w:pPr>
          </w:p>
        </w:tc>
        <w:tc>
          <w:tcPr>
            <w:tcW w:w="600" w:type="dxa"/>
          </w:tcPr>
          <w:p w14:paraId="4F32B1C6" w14:textId="77777777" w:rsidR="00B50050" w:rsidRDefault="00B50050" w:rsidP="0088127C">
            <w:pPr>
              <w:pStyle w:val="OtherTableBody"/>
            </w:pPr>
            <w:r>
              <w:t>CWE</w:t>
            </w:r>
          </w:p>
        </w:tc>
        <w:tc>
          <w:tcPr>
            <w:tcW w:w="700" w:type="dxa"/>
          </w:tcPr>
          <w:p w14:paraId="66DAE87F" w14:textId="77777777" w:rsidR="00B50050" w:rsidRDefault="00B50050" w:rsidP="0088127C">
            <w:pPr>
              <w:pStyle w:val="OtherTableBody"/>
            </w:pPr>
            <w:r>
              <w:t>Y</w:t>
            </w:r>
          </w:p>
        </w:tc>
        <w:tc>
          <w:tcPr>
            <w:tcW w:w="600" w:type="dxa"/>
          </w:tcPr>
          <w:p w14:paraId="77163BBB" w14:textId="77777777" w:rsidR="00B50050" w:rsidRDefault="00B50050" w:rsidP="0088127C">
            <w:pPr>
              <w:pStyle w:val="OtherTableBody"/>
            </w:pPr>
            <w:r>
              <w:t>0633</w:t>
            </w:r>
          </w:p>
        </w:tc>
        <w:tc>
          <w:tcPr>
            <w:tcW w:w="900" w:type="dxa"/>
          </w:tcPr>
          <w:p w14:paraId="2AFE6ED8" w14:textId="77777777" w:rsidR="00B50050" w:rsidRDefault="00B50050" w:rsidP="0088127C">
            <w:pPr>
              <w:pStyle w:val="OtherTableBody"/>
            </w:pPr>
            <w:r>
              <w:t>8.8.9.13</w:t>
            </w:r>
          </w:p>
        </w:tc>
      </w:tr>
      <w:tr w:rsidR="00B50050" w14:paraId="02B38E33" w14:textId="77777777" w:rsidTr="00195548">
        <w:tc>
          <w:tcPr>
            <w:tcW w:w="3500" w:type="dxa"/>
          </w:tcPr>
          <w:p w14:paraId="591E7D68" w14:textId="77777777" w:rsidR="00B50050" w:rsidRDefault="00B50050" w:rsidP="0088127C">
            <w:pPr>
              <w:pStyle w:val="OtherTableBody"/>
            </w:pPr>
            <w:r>
              <w:t>Identity Reliability Code</w:t>
            </w:r>
          </w:p>
        </w:tc>
        <w:tc>
          <w:tcPr>
            <w:tcW w:w="700" w:type="dxa"/>
          </w:tcPr>
          <w:p w14:paraId="01BDF64C" w14:textId="77777777" w:rsidR="00B50050" w:rsidRDefault="00B50050" w:rsidP="0088127C">
            <w:pPr>
              <w:pStyle w:val="OtherTableBody"/>
            </w:pPr>
            <w:r>
              <w:t>01536</w:t>
            </w:r>
          </w:p>
        </w:tc>
        <w:tc>
          <w:tcPr>
            <w:tcW w:w="600" w:type="dxa"/>
          </w:tcPr>
          <w:p w14:paraId="6F9E6A38" w14:textId="77777777" w:rsidR="00B50050" w:rsidRDefault="00B50050" w:rsidP="0088127C">
            <w:pPr>
              <w:pStyle w:val="OtherTableBody"/>
            </w:pPr>
            <w:r>
              <w:t>PID</w:t>
            </w:r>
          </w:p>
        </w:tc>
        <w:tc>
          <w:tcPr>
            <w:tcW w:w="600" w:type="dxa"/>
          </w:tcPr>
          <w:p w14:paraId="2B5DD16C" w14:textId="77777777" w:rsidR="00B50050" w:rsidRDefault="00B50050" w:rsidP="0088127C">
            <w:pPr>
              <w:pStyle w:val="OtherTableBody"/>
            </w:pPr>
            <w:r>
              <w:t>32</w:t>
            </w:r>
          </w:p>
        </w:tc>
        <w:tc>
          <w:tcPr>
            <w:tcW w:w="600" w:type="dxa"/>
          </w:tcPr>
          <w:p w14:paraId="4937D601" w14:textId="77777777" w:rsidR="00B50050" w:rsidRDefault="00B50050" w:rsidP="0088127C">
            <w:pPr>
              <w:pStyle w:val="OtherTableBody"/>
            </w:pPr>
            <w:r>
              <w:t>..</w:t>
            </w:r>
          </w:p>
        </w:tc>
        <w:tc>
          <w:tcPr>
            <w:tcW w:w="600" w:type="dxa"/>
          </w:tcPr>
          <w:p w14:paraId="7E19BFEC" w14:textId="77777777" w:rsidR="00B50050" w:rsidRDefault="00B50050" w:rsidP="0088127C">
            <w:pPr>
              <w:pStyle w:val="OtherTableBody"/>
            </w:pPr>
          </w:p>
        </w:tc>
        <w:tc>
          <w:tcPr>
            <w:tcW w:w="600" w:type="dxa"/>
          </w:tcPr>
          <w:p w14:paraId="3CE4BF97" w14:textId="77777777" w:rsidR="00B50050" w:rsidRDefault="00B50050" w:rsidP="0088127C">
            <w:pPr>
              <w:pStyle w:val="OtherTableBody"/>
            </w:pPr>
            <w:r>
              <w:t>CWE</w:t>
            </w:r>
          </w:p>
        </w:tc>
        <w:tc>
          <w:tcPr>
            <w:tcW w:w="700" w:type="dxa"/>
          </w:tcPr>
          <w:p w14:paraId="2E96CB43" w14:textId="77777777" w:rsidR="00B50050" w:rsidRDefault="00B50050" w:rsidP="0088127C">
            <w:pPr>
              <w:pStyle w:val="OtherTableBody"/>
            </w:pPr>
            <w:r>
              <w:t>Y</w:t>
            </w:r>
          </w:p>
        </w:tc>
        <w:tc>
          <w:tcPr>
            <w:tcW w:w="600" w:type="dxa"/>
          </w:tcPr>
          <w:p w14:paraId="6A00A726" w14:textId="77777777" w:rsidR="00B50050" w:rsidRDefault="00B50050" w:rsidP="0088127C">
            <w:pPr>
              <w:pStyle w:val="OtherTableBody"/>
            </w:pPr>
            <w:r>
              <w:t>0445</w:t>
            </w:r>
          </w:p>
        </w:tc>
        <w:tc>
          <w:tcPr>
            <w:tcW w:w="900" w:type="dxa"/>
          </w:tcPr>
          <w:p w14:paraId="36194688" w14:textId="77777777" w:rsidR="00B50050" w:rsidRDefault="00B50050" w:rsidP="0088127C">
            <w:pPr>
              <w:pStyle w:val="OtherTableBody"/>
            </w:pPr>
            <w:r>
              <w:t>3.4.2.32</w:t>
            </w:r>
          </w:p>
        </w:tc>
      </w:tr>
      <w:tr w:rsidR="00B50050" w14:paraId="131ED66E" w14:textId="77777777" w:rsidTr="00195548">
        <w:tc>
          <w:tcPr>
            <w:tcW w:w="3500" w:type="dxa"/>
          </w:tcPr>
          <w:p w14:paraId="3D62F63F" w14:textId="77777777" w:rsidR="00B50050" w:rsidRDefault="00B50050" w:rsidP="0088127C">
            <w:pPr>
              <w:pStyle w:val="OtherTableBody"/>
            </w:pPr>
            <w:r>
              <w:t>Identity Unknown Indicator</w:t>
            </w:r>
          </w:p>
        </w:tc>
        <w:tc>
          <w:tcPr>
            <w:tcW w:w="700" w:type="dxa"/>
          </w:tcPr>
          <w:p w14:paraId="188D9FD0" w14:textId="77777777" w:rsidR="00B50050" w:rsidRDefault="00B50050" w:rsidP="0088127C">
            <w:pPr>
              <w:pStyle w:val="OtherTableBody"/>
            </w:pPr>
            <w:r>
              <w:t>01535</w:t>
            </w:r>
          </w:p>
        </w:tc>
        <w:tc>
          <w:tcPr>
            <w:tcW w:w="600" w:type="dxa"/>
          </w:tcPr>
          <w:p w14:paraId="0C38BFA3" w14:textId="77777777" w:rsidR="00B50050" w:rsidRDefault="00B50050" w:rsidP="0088127C">
            <w:pPr>
              <w:pStyle w:val="OtherTableBody"/>
            </w:pPr>
            <w:r>
              <w:t>PID</w:t>
            </w:r>
          </w:p>
        </w:tc>
        <w:tc>
          <w:tcPr>
            <w:tcW w:w="600" w:type="dxa"/>
          </w:tcPr>
          <w:p w14:paraId="781C9838" w14:textId="77777777" w:rsidR="00B50050" w:rsidRDefault="00B50050" w:rsidP="0088127C">
            <w:pPr>
              <w:pStyle w:val="OtherTableBody"/>
            </w:pPr>
            <w:r>
              <w:t>31</w:t>
            </w:r>
          </w:p>
        </w:tc>
        <w:tc>
          <w:tcPr>
            <w:tcW w:w="600" w:type="dxa"/>
          </w:tcPr>
          <w:p w14:paraId="7C088B89" w14:textId="77777777" w:rsidR="00B50050" w:rsidRDefault="00B50050" w:rsidP="0088127C">
            <w:pPr>
              <w:pStyle w:val="OtherTableBody"/>
            </w:pPr>
            <w:r>
              <w:t>1..1</w:t>
            </w:r>
          </w:p>
        </w:tc>
        <w:tc>
          <w:tcPr>
            <w:tcW w:w="600" w:type="dxa"/>
          </w:tcPr>
          <w:p w14:paraId="6EDDF5E3" w14:textId="77777777" w:rsidR="00B50050" w:rsidRDefault="00B50050" w:rsidP="0088127C">
            <w:pPr>
              <w:pStyle w:val="OtherTableBody"/>
            </w:pPr>
          </w:p>
        </w:tc>
        <w:tc>
          <w:tcPr>
            <w:tcW w:w="600" w:type="dxa"/>
          </w:tcPr>
          <w:p w14:paraId="542EEDB0" w14:textId="77777777" w:rsidR="00B50050" w:rsidRDefault="00B50050" w:rsidP="0088127C">
            <w:pPr>
              <w:pStyle w:val="OtherTableBody"/>
            </w:pPr>
            <w:r>
              <w:t>ID</w:t>
            </w:r>
          </w:p>
        </w:tc>
        <w:tc>
          <w:tcPr>
            <w:tcW w:w="700" w:type="dxa"/>
          </w:tcPr>
          <w:p w14:paraId="27616C41" w14:textId="77777777" w:rsidR="00B50050" w:rsidRDefault="00B50050" w:rsidP="0088127C">
            <w:pPr>
              <w:pStyle w:val="OtherTableBody"/>
            </w:pPr>
          </w:p>
        </w:tc>
        <w:tc>
          <w:tcPr>
            <w:tcW w:w="600" w:type="dxa"/>
          </w:tcPr>
          <w:p w14:paraId="5F82C1FE" w14:textId="77777777" w:rsidR="00B50050" w:rsidRDefault="00B50050" w:rsidP="0088127C">
            <w:pPr>
              <w:pStyle w:val="OtherTableBody"/>
            </w:pPr>
            <w:r>
              <w:t>0136</w:t>
            </w:r>
          </w:p>
        </w:tc>
        <w:tc>
          <w:tcPr>
            <w:tcW w:w="900" w:type="dxa"/>
          </w:tcPr>
          <w:p w14:paraId="365918F2" w14:textId="77777777" w:rsidR="00B50050" w:rsidRDefault="00B50050" w:rsidP="0088127C">
            <w:pPr>
              <w:pStyle w:val="OtherTableBody"/>
            </w:pPr>
            <w:r>
              <w:t>3.4.2.31</w:t>
            </w:r>
          </w:p>
        </w:tc>
      </w:tr>
      <w:tr w:rsidR="00B50050" w14:paraId="696D2E1A" w14:textId="77777777" w:rsidTr="00195548">
        <w:tc>
          <w:tcPr>
            <w:tcW w:w="3500" w:type="dxa"/>
          </w:tcPr>
          <w:p w14:paraId="2114FDA0" w14:textId="77777777" w:rsidR="00B50050" w:rsidRDefault="00B50050" w:rsidP="0088127C">
            <w:pPr>
              <w:pStyle w:val="OtherTableBody"/>
            </w:pPr>
            <w:r>
              <w:t>Immunization Registry Status</w:t>
            </w:r>
          </w:p>
        </w:tc>
        <w:tc>
          <w:tcPr>
            <w:tcW w:w="700" w:type="dxa"/>
          </w:tcPr>
          <w:p w14:paraId="3D52976D" w14:textId="77777777" w:rsidR="00B50050" w:rsidRDefault="00B50050" w:rsidP="0088127C">
            <w:pPr>
              <w:pStyle w:val="OtherTableBody"/>
            </w:pPr>
            <w:r>
              <w:t>01569</w:t>
            </w:r>
          </w:p>
        </w:tc>
        <w:tc>
          <w:tcPr>
            <w:tcW w:w="600" w:type="dxa"/>
          </w:tcPr>
          <w:p w14:paraId="24880232" w14:textId="77777777" w:rsidR="00B50050" w:rsidRDefault="00B50050" w:rsidP="0088127C">
            <w:pPr>
              <w:pStyle w:val="OtherTableBody"/>
            </w:pPr>
            <w:r>
              <w:t>PD1</w:t>
            </w:r>
          </w:p>
        </w:tc>
        <w:tc>
          <w:tcPr>
            <w:tcW w:w="600" w:type="dxa"/>
          </w:tcPr>
          <w:p w14:paraId="10C90A97" w14:textId="77777777" w:rsidR="00B50050" w:rsidRDefault="00B50050" w:rsidP="0088127C">
            <w:pPr>
              <w:pStyle w:val="OtherTableBody"/>
            </w:pPr>
            <w:r>
              <w:t>16</w:t>
            </w:r>
          </w:p>
        </w:tc>
        <w:tc>
          <w:tcPr>
            <w:tcW w:w="600" w:type="dxa"/>
          </w:tcPr>
          <w:p w14:paraId="0BA7EED8" w14:textId="77777777" w:rsidR="00B50050" w:rsidRDefault="00B50050" w:rsidP="0088127C">
            <w:pPr>
              <w:pStyle w:val="OtherTableBody"/>
            </w:pPr>
            <w:r>
              <w:t>..</w:t>
            </w:r>
          </w:p>
        </w:tc>
        <w:tc>
          <w:tcPr>
            <w:tcW w:w="600" w:type="dxa"/>
          </w:tcPr>
          <w:p w14:paraId="4482797C" w14:textId="77777777" w:rsidR="00B50050" w:rsidRDefault="00B50050" w:rsidP="0088127C">
            <w:pPr>
              <w:pStyle w:val="OtherTableBody"/>
            </w:pPr>
          </w:p>
        </w:tc>
        <w:tc>
          <w:tcPr>
            <w:tcW w:w="600" w:type="dxa"/>
          </w:tcPr>
          <w:p w14:paraId="5C7B598B" w14:textId="77777777" w:rsidR="00B50050" w:rsidRDefault="00B50050" w:rsidP="0088127C">
            <w:pPr>
              <w:pStyle w:val="OtherTableBody"/>
            </w:pPr>
            <w:r>
              <w:t>CWE</w:t>
            </w:r>
          </w:p>
        </w:tc>
        <w:tc>
          <w:tcPr>
            <w:tcW w:w="700" w:type="dxa"/>
          </w:tcPr>
          <w:p w14:paraId="03271EFD" w14:textId="77777777" w:rsidR="00B50050" w:rsidRDefault="00B50050" w:rsidP="0088127C">
            <w:pPr>
              <w:pStyle w:val="OtherTableBody"/>
            </w:pPr>
          </w:p>
        </w:tc>
        <w:tc>
          <w:tcPr>
            <w:tcW w:w="600" w:type="dxa"/>
          </w:tcPr>
          <w:p w14:paraId="0EDC7C32" w14:textId="77777777" w:rsidR="00B50050" w:rsidRDefault="00B50050" w:rsidP="0088127C">
            <w:pPr>
              <w:pStyle w:val="OtherTableBody"/>
            </w:pPr>
            <w:r>
              <w:t>0441</w:t>
            </w:r>
          </w:p>
        </w:tc>
        <w:tc>
          <w:tcPr>
            <w:tcW w:w="900" w:type="dxa"/>
          </w:tcPr>
          <w:p w14:paraId="3B954B0E" w14:textId="77777777" w:rsidR="00B50050" w:rsidRDefault="00B50050" w:rsidP="0088127C">
            <w:pPr>
              <w:pStyle w:val="OtherTableBody"/>
            </w:pPr>
            <w:r>
              <w:t>3.4.11.16</w:t>
            </w:r>
          </w:p>
        </w:tc>
      </w:tr>
      <w:tr w:rsidR="00B50050" w14:paraId="2BCB2EA1" w14:textId="77777777" w:rsidTr="00195548">
        <w:tc>
          <w:tcPr>
            <w:tcW w:w="3500" w:type="dxa"/>
          </w:tcPr>
          <w:p w14:paraId="1C8E895E" w14:textId="77777777" w:rsidR="00B50050" w:rsidRDefault="00B50050" w:rsidP="0088127C">
            <w:pPr>
              <w:pStyle w:val="OtherTableBody"/>
            </w:pPr>
            <w:r>
              <w:t>Immunization Registry Status Effective Date</w:t>
            </w:r>
          </w:p>
        </w:tc>
        <w:tc>
          <w:tcPr>
            <w:tcW w:w="700" w:type="dxa"/>
          </w:tcPr>
          <w:p w14:paraId="2338A089" w14:textId="77777777" w:rsidR="00B50050" w:rsidRDefault="00B50050" w:rsidP="0088127C">
            <w:pPr>
              <w:pStyle w:val="OtherTableBody"/>
            </w:pPr>
            <w:r>
              <w:t>01570</w:t>
            </w:r>
          </w:p>
        </w:tc>
        <w:tc>
          <w:tcPr>
            <w:tcW w:w="600" w:type="dxa"/>
          </w:tcPr>
          <w:p w14:paraId="4E7362E3" w14:textId="77777777" w:rsidR="00B50050" w:rsidRDefault="00B50050" w:rsidP="0088127C">
            <w:pPr>
              <w:pStyle w:val="OtherTableBody"/>
            </w:pPr>
            <w:r>
              <w:t>PD1</w:t>
            </w:r>
          </w:p>
        </w:tc>
        <w:tc>
          <w:tcPr>
            <w:tcW w:w="600" w:type="dxa"/>
          </w:tcPr>
          <w:p w14:paraId="3BA5845E" w14:textId="77777777" w:rsidR="00B50050" w:rsidRDefault="00B50050" w:rsidP="0088127C">
            <w:pPr>
              <w:pStyle w:val="OtherTableBody"/>
            </w:pPr>
            <w:r>
              <w:t>17</w:t>
            </w:r>
          </w:p>
        </w:tc>
        <w:tc>
          <w:tcPr>
            <w:tcW w:w="600" w:type="dxa"/>
          </w:tcPr>
          <w:p w14:paraId="57D3E52F" w14:textId="77777777" w:rsidR="00B50050" w:rsidRDefault="00B50050" w:rsidP="0088127C">
            <w:pPr>
              <w:pStyle w:val="OtherTableBody"/>
            </w:pPr>
            <w:r>
              <w:t>..</w:t>
            </w:r>
          </w:p>
        </w:tc>
        <w:tc>
          <w:tcPr>
            <w:tcW w:w="600" w:type="dxa"/>
          </w:tcPr>
          <w:p w14:paraId="770C3082" w14:textId="77777777" w:rsidR="00B50050" w:rsidRDefault="00B50050" w:rsidP="0088127C">
            <w:pPr>
              <w:pStyle w:val="OtherTableBody"/>
            </w:pPr>
          </w:p>
        </w:tc>
        <w:tc>
          <w:tcPr>
            <w:tcW w:w="600" w:type="dxa"/>
          </w:tcPr>
          <w:p w14:paraId="29ADF5C5" w14:textId="77777777" w:rsidR="00B50050" w:rsidRDefault="00B50050" w:rsidP="0088127C">
            <w:pPr>
              <w:pStyle w:val="OtherTableBody"/>
            </w:pPr>
            <w:r>
              <w:t>DT</w:t>
            </w:r>
          </w:p>
        </w:tc>
        <w:tc>
          <w:tcPr>
            <w:tcW w:w="700" w:type="dxa"/>
          </w:tcPr>
          <w:p w14:paraId="11BA5ADD" w14:textId="77777777" w:rsidR="00B50050" w:rsidRDefault="00B50050" w:rsidP="0088127C">
            <w:pPr>
              <w:pStyle w:val="OtherTableBody"/>
            </w:pPr>
          </w:p>
        </w:tc>
        <w:tc>
          <w:tcPr>
            <w:tcW w:w="600" w:type="dxa"/>
          </w:tcPr>
          <w:p w14:paraId="353C9106" w14:textId="77777777" w:rsidR="00B50050" w:rsidRDefault="00B50050" w:rsidP="0088127C">
            <w:pPr>
              <w:pStyle w:val="OtherTableBody"/>
            </w:pPr>
          </w:p>
        </w:tc>
        <w:tc>
          <w:tcPr>
            <w:tcW w:w="900" w:type="dxa"/>
          </w:tcPr>
          <w:p w14:paraId="6F946A9E" w14:textId="77777777" w:rsidR="00B50050" w:rsidRDefault="00B50050" w:rsidP="0088127C">
            <w:pPr>
              <w:pStyle w:val="OtherTableBody"/>
            </w:pPr>
            <w:r>
              <w:t>3.4.11.17</w:t>
            </w:r>
          </w:p>
        </w:tc>
      </w:tr>
      <w:tr w:rsidR="00B50050" w14:paraId="3B27D105" w14:textId="77777777" w:rsidTr="00195548">
        <w:tc>
          <w:tcPr>
            <w:tcW w:w="3500" w:type="dxa"/>
          </w:tcPr>
          <w:p w14:paraId="2CC89A73" w14:textId="77777777" w:rsidR="00B50050" w:rsidRDefault="00B50050" w:rsidP="0088127C">
            <w:pPr>
              <w:pStyle w:val="OtherTableBody"/>
            </w:pPr>
            <w:r>
              <w:t>Implantation Status</w:t>
            </w:r>
          </w:p>
        </w:tc>
        <w:tc>
          <w:tcPr>
            <w:tcW w:w="700" w:type="dxa"/>
          </w:tcPr>
          <w:p w14:paraId="26D9FDF4" w14:textId="77777777" w:rsidR="00B50050" w:rsidRDefault="00B50050" w:rsidP="0088127C">
            <w:pPr>
              <w:pStyle w:val="OtherTableBody"/>
            </w:pPr>
            <w:r>
              <w:t>02459</w:t>
            </w:r>
          </w:p>
        </w:tc>
        <w:tc>
          <w:tcPr>
            <w:tcW w:w="600" w:type="dxa"/>
          </w:tcPr>
          <w:p w14:paraId="13F03AC2" w14:textId="77777777" w:rsidR="00B50050" w:rsidRDefault="00B50050" w:rsidP="0088127C">
            <w:pPr>
              <w:pStyle w:val="OtherTableBody"/>
            </w:pPr>
            <w:r>
              <w:t>DEV</w:t>
            </w:r>
          </w:p>
        </w:tc>
        <w:tc>
          <w:tcPr>
            <w:tcW w:w="600" w:type="dxa"/>
          </w:tcPr>
          <w:p w14:paraId="020AD209" w14:textId="77777777" w:rsidR="00B50050" w:rsidRDefault="00B50050" w:rsidP="0088127C">
            <w:pPr>
              <w:pStyle w:val="OtherTableBody"/>
            </w:pPr>
            <w:r>
              <w:t>17</w:t>
            </w:r>
          </w:p>
        </w:tc>
        <w:tc>
          <w:tcPr>
            <w:tcW w:w="600" w:type="dxa"/>
          </w:tcPr>
          <w:p w14:paraId="74286787" w14:textId="77777777" w:rsidR="00B50050" w:rsidRDefault="00B50050" w:rsidP="0088127C">
            <w:pPr>
              <w:pStyle w:val="OtherTableBody"/>
            </w:pPr>
            <w:r>
              <w:t>..</w:t>
            </w:r>
          </w:p>
        </w:tc>
        <w:tc>
          <w:tcPr>
            <w:tcW w:w="600" w:type="dxa"/>
          </w:tcPr>
          <w:p w14:paraId="4D189217" w14:textId="77777777" w:rsidR="00B50050" w:rsidRDefault="00B50050" w:rsidP="0088127C">
            <w:pPr>
              <w:pStyle w:val="OtherTableBody"/>
            </w:pPr>
          </w:p>
        </w:tc>
        <w:tc>
          <w:tcPr>
            <w:tcW w:w="600" w:type="dxa"/>
          </w:tcPr>
          <w:p w14:paraId="42A96A6D" w14:textId="77777777" w:rsidR="00B50050" w:rsidRDefault="00B50050" w:rsidP="0088127C">
            <w:pPr>
              <w:pStyle w:val="OtherTableBody"/>
            </w:pPr>
            <w:r>
              <w:t>CNE</w:t>
            </w:r>
          </w:p>
        </w:tc>
        <w:tc>
          <w:tcPr>
            <w:tcW w:w="700" w:type="dxa"/>
          </w:tcPr>
          <w:p w14:paraId="7864AAEA" w14:textId="77777777" w:rsidR="00B50050" w:rsidRDefault="00B50050" w:rsidP="0088127C">
            <w:pPr>
              <w:pStyle w:val="OtherTableBody"/>
            </w:pPr>
          </w:p>
        </w:tc>
        <w:tc>
          <w:tcPr>
            <w:tcW w:w="600" w:type="dxa"/>
          </w:tcPr>
          <w:p w14:paraId="48FDD29C" w14:textId="77777777" w:rsidR="00B50050" w:rsidRDefault="00B50050" w:rsidP="0088127C">
            <w:pPr>
              <w:pStyle w:val="OtherTableBody"/>
            </w:pPr>
            <w:r>
              <w:t>0795</w:t>
            </w:r>
          </w:p>
        </w:tc>
        <w:tc>
          <w:tcPr>
            <w:tcW w:w="900" w:type="dxa"/>
          </w:tcPr>
          <w:p w14:paraId="4C859166" w14:textId="77777777" w:rsidR="00B50050" w:rsidRDefault="00B50050" w:rsidP="0088127C">
            <w:pPr>
              <w:pStyle w:val="OtherTableBody"/>
            </w:pPr>
            <w:r>
              <w:t>17.8.1.17</w:t>
            </w:r>
          </w:p>
        </w:tc>
      </w:tr>
      <w:tr w:rsidR="00B50050" w14:paraId="0A85D556" w14:textId="77777777" w:rsidTr="00195548">
        <w:tc>
          <w:tcPr>
            <w:tcW w:w="3500" w:type="dxa"/>
          </w:tcPr>
          <w:p w14:paraId="018A73ED" w14:textId="77777777" w:rsidR="00B50050" w:rsidRDefault="00B50050" w:rsidP="0088127C">
            <w:pPr>
              <w:pStyle w:val="OtherTableBody"/>
            </w:pPr>
            <w:r>
              <w:t>Implicated Product</w:t>
            </w:r>
          </w:p>
        </w:tc>
        <w:tc>
          <w:tcPr>
            <w:tcW w:w="700" w:type="dxa"/>
          </w:tcPr>
          <w:p w14:paraId="378E0D09" w14:textId="77777777" w:rsidR="00B50050" w:rsidRDefault="00B50050" w:rsidP="0088127C">
            <w:pPr>
              <w:pStyle w:val="OtherTableBody"/>
            </w:pPr>
            <w:r>
              <w:t>01098</w:t>
            </w:r>
          </w:p>
        </w:tc>
        <w:tc>
          <w:tcPr>
            <w:tcW w:w="600" w:type="dxa"/>
          </w:tcPr>
          <w:p w14:paraId="5F96E61D" w14:textId="77777777" w:rsidR="00B50050" w:rsidRDefault="00B50050" w:rsidP="0088127C">
            <w:pPr>
              <w:pStyle w:val="OtherTableBody"/>
            </w:pPr>
            <w:r>
              <w:t>PCR</w:t>
            </w:r>
          </w:p>
        </w:tc>
        <w:tc>
          <w:tcPr>
            <w:tcW w:w="600" w:type="dxa"/>
          </w:tcPr>
          <w:p w14:paraId="3B06D5A8" w14:textId="77777777" w:rsidR="00B50050" w:rsidRDefault="00B50050" w:rsidP="0088127C">
            <w:pPr>
              <w:pStyle w:val="OtherTableBody"/>
            </w:pPr>
            <w:r>
              <w:t>1</w:t>
            </w:r>
          </w:p>
        </w:tc>
        <w:tc>
          <w:tcPr>
            <w:tcW w:w="600" w:type="dxa"/>
          </w:tcPr>
          <w:p w14:paraId="103F4FD2" w14:textId="77777777" w:rsidR="00B50050" w:rsidRDefault="00B50050" w:rsidP="0088127C">
            <w:pPr>
              <w:pStyle w:val="OtherTableBody"/>
            </w:pPr>
            <w:r>
              <w:t>..</w:t>
            </w:r>
          </w:p>
        </w:tc>
        <w:tc>
          <w:tcPr>
            <w:tcW w:w="600" w:type="dxa"/>
          </w:tcPr>
          <w:p w14:paraId="67E5F132" w14:textId="77777777" w:rsidR="00B50050" w:rsidRDefault="00B50050" w:rsidP="0088127C">
            <w:pPr>
              <w:pStyle w:val="OtherTableBody"/>
            </w:pPr>
          </w:p>
        </w:tc>
        <w:tc>
          <w:tcPr>
            <w:tcW w:w="600" w:type="dxa"/>
          </w:tcPr>
          <w:p w14:paraId="7B62F70F" w14:textId="77777777" w:rsidR="00B50050" w:rsidRDefault="00B50050" w:rsidP="0088127C">
            <w:pPr>
              <w:pStyle w:val="OtherTableBody"/>
            </w:pPr>
            <w:r>
              <w:t>CWE</w:t>
            </w:r>
          </w:p>
        </w:tc>
        <w:tc>
          <w:tcPr>
            <w:tcW w:w="700" w:type="dxa"/>
          </w:tcPr>
          <w:p w14:paraId="1EACE9DF" w14:textId="77777777" w:rsidR="00B50050" w:rsidRDefault="00B50050" w:rsidP="0088127C">
            <w:pPr>
              <w:pStyle w:val="OtherTableBody"/>
            </w:pPr>
          </w:p>
        </w:tc>
        <w:tc>
          <w:tcPr>
            <w:tcW w:w="600" w:type="dxa"/>
          </w:tcPr>
          <w:p w14:paraId="6A94C762" w14:textId="77777777" w:rsidR="00B50050" w:rsidRDefault="00B50050" w:rsidP="0088127C">
            <w:pPr>
              <w:pStyle w:val="OtherTableBody"/>
            </w:pPr>
            <w:r>
              <w:t>0670</w:t>
            </w:r>
          </w:p>
        </w:tc>
        <w:tc>
          <w:tcPr>
            <w:tcW w:w="900" w:type="dxa"/>
          </w:tcPr>
          <w:p w14:paraId="68B1DD5B" w14:textId="77777777" w:rsidR="00B50050" w:rsidRDefault="00B50050" w:rsidP="0088127C">
            <w:pPr>
              <w:pStyle w:val="OtherTableBody"/>
            </w:pPr>
            <w:r>
              <w:t>7.12.3.1</w:t>
            </w:r>
          </w:p>
        </w:tc>
      </w:tr>
      <w:tr w:rsidR="00B50050" w14:paraId="403C8073" w14:textId="77777777" w:rsidTr="00195548">
        <w:tc>
          <w:tcPr>
            <w:tcW w:w="3500" w:type="dxa"/>
          </w:tcPr>
          <w:p w14:paraId="4B55FF96" w14:textId="77777777" w:rsidR="00B50050" w:rsidRDefault="00B50050" w:rsidP="0088127C">
            <w:pPr>
              <w:pStyle w:val="OtherTableBody"/>
            </w:pPr>
            <w:r>
              <w:t>Inactivated by Organization</w:t>
            </w:r>
          </w:p>
        </w:tc>
        <w:tc>
          <w:tcPr>
            <w:tcW w:w="700" w:type="dxa"/>
          </w:tcPr>
          <w:p w14:paraId="3D3AF1F0" w14:textId="77777777" w:rsidR="00B50050" w:rsidRDefault="00B50050" w:rsidP="0088127C">
            <w:pPr>
              <w:pStyle w:val="OtherTableBody"/>
            </w:pPr>
            <w:r>
              <w:t>03295</w:t>
            </w:r>
          </w:p>
        </w:tc>
        <w:tc>
          <w:tcPr>
            <w:tcW w:w="600" w:type="dxa"/>
          </w:tcPr>
          <w:p w14:paraId="196052DD" w14:textId="77777777" w:rsidR="00B50050" w:rsidRDefault="00B50050" w:rsidP="0088127C">
            <w:pPr>
              <w:pStyle w:val="OtherTableBody"/>
            </w:pPr>
            <w:r>
              <w:t>IAM</w:t>
            </w:r>
          </w:p>
        </w:tc>
        <w:tc>
          <w:tcPr>
            <w:tcW w:w="600" w:type="dxa"/>
          </w:tcPr>
          <w:p w14:paraId="1F57B77D" w14:textId="77777777" w:rsidR="00B50050" w:rsidRDefault="00B50050" w:rsidP="0088127C">
            <w:pPr>
              <w:pStyle w:val="OtherTableBody"/>
            </w:pPr>
            <w:r>
              <w:t>30</w:t>
            </w:r>
          </w:p>
        </w:tc>
        <w:tc>
          <w:tcPr>
            <w:tcW w:w="600" w:type="dxa"/>
          </w:tcPr>
          <w:p w14:paraId="0326E9AA" w14:textId="77777777" w:rsidR="00B50050" w:rsidRDefault="00B50050" w:rsidP="0088127C">
            <w:pPr>
              <w:pStyle w:val="OtherTableBody"/>
            </w:pPr>
            <w:r>
              <w:t>..</w:t>
            </w:r>
          </w:p>
        </w:tc>
        <w:tc>
          <w:tcPr>
            <w:tcW w:w="600" w:type="dxa"/>
          </w:tcPr>
          <w:p w14:paraId="06DEDB87" w14:textId="77777777" w:rsidR="00B50050" w:rsidRDefault="00B50050" w:rsidP="0088127C">
            <w:pPr>
              <w:pStyle w:val="OtherTableBody"/>
            </w:pPr>
          </w:p>
        </w:tc>
        <w:tc>
          <w:tcPr>
            <w:tcW w:w="600" w:type="dxa"/>
          </w:tcPr>
          <w:p w14:paraId="2E988970" w14:textId="77777777" w:rsidR="00B50050" w:rsidRDefault="00B50050" w:rsidP="0088127C">
            <w:pPr>
              <w:pStyle w:val="OtherTableBody"/>
            </w:pPr>
            <w:r>
              <w:t>XON</w:t>
            </w:r>
          </w:p>
        </w:tc>
        <w:tc>
          <w:tcPr>
            <w:tcW w:w="700" w:type="dxa"/>
          </w:tcPr>
          <w:p w14:paraId="2CDD4B6C" w14:textId="77777777" w:rsidR="00B50050" w:rsidRDefault="00B50050" w:rsidP="0088127C">
            <w:pPr>
              <w:pStyle w:val="OtherTableBody"/>
            </w:pPr>
          </w:p>
        </w:tc>
        <w:tc>
          <w:tcPr>
            <w:tcW w:w="600" w:type="dxa"/>
          </w:tcPr>
          <w:p w14:paraId="40A32C3D" w14:textId="77777777" w:rsidR="00B50050" w:rsidRDefault="00B50050" w:rsidP="0088127C">
            <w:pPr>
              <w:pStyle w:val="OtherTableBody"/>
            </w:pPr>
          </w:p>
        </w:tc>
        <w:tc>
          <w:tcPr>
            <w:tcW w:w="900" w:type="dxa"/>
          </w:tcPr>
          <w:p w14:paraId="4EE4F29E" w14:textId="77777777" w:rsidR="00B50050" w:rsidRDefault="00B50050" w:rsidP="0088127C">
            <w:pPr>
              <w:pStyle w:val="OtherTableBody"/>
            </w:pPr>
            <w:r>
              <w:t>3.4.7.30</w:t>
            </w:r>
          </w:p>
        </w:tc>
      </w:tr>
      <w:tr w:rsidR="00B50050" w14:paraId="2BA72393" w14:textId="77777777" w:rsidTr="00195548">
        <w:tc>
          <w:tcPr>
            <w:tcW w:w="3500" w:type="dxa"/>
          </w:tcPr>
          <w:p w14:paraId="6C188894" w14:textId="77777777" w:rsidR="00B50050" w:rsidRDefault="00B50050" w:rsidP="0088127C">
            <w:pPr>
              <w:pStyle w:val="OtherTableBody"/>
            </w:pPr>
            <w:r>
              <w:t>Inactivated by Person</w:t>
            </w:r>
          </w:p>
        </w:tc>
        <w:tc>
          <w:tcPr>
            <w:tcW w:w="700" w:type="dxa"/>
          </w:tcPr>
          <w:p w14:paraId="043C7694" w14:textId="77777777" w:rsidR="00B50050" w:rsidRDefault="00B50050" w:rsidP="0088127C">
            <w:pPr>
              <w:pStyle w:val="OtherTableBody"/>
            </w:pPr>
            <w:r>
              <w:t>02294</w:t>
            </w:r>
          </w:p>
        </w:tc>
        <w:tc>
          <w:tcPr>
            <w:tcW w:w="600" w:type="dxa"/>
          </w:tcPr>
          <w:p w14:paraId="1E9DB2F5" w14:textId="77777777" w:rsidR="00B50050" w:rsidRDefault="00B50050" w:rsidP="0088127C">
            <w:pPr>
              <w:pStyle w:val="OtherTableBody"/>
            </w:pPr>
            <w:r>
              <w:t>IAM</w:t>
            </w:r>
          </w:p>
        </w:tc>
        <w:tc>
          <w:tcPr>
            <w:tcW w:w="600" w:type="dxa"/>
          </w:tcPr>
          <w:p w14:paraId="22E71468" w14:textId="77777777" w:rsidR="00B50050" w:rsidRDefault="00B50050" w:rsidP="0088127C">
            <w:pPr>
              <w:pStyle w:val="OtherTableBody"/>
            </w:pPr>
            <w:r>
              <w:t>21</w:t>
            </w:r>
          </w:p>
        </w:tc>
        <w:tc>
          <w:tcPr>
            <w:tcW w:w="600" w:type="dxa"/>
          </w:tcPr>
          <w:p w14:paraId="1606A47D" w14:textId="77777777" w:rsidR="00B50050" w:rsidRDefault="00B50050" w:rsidP="0088127C">
            <w:pPr>
              <w:pStyle w:val="OtherTableBody"/>
            </w:pPr>
            <w:r>
              <w:t>..</w:t>
            </w:r>
          </w:p>
        </w:tc>
        <w:tc>
          <w:tcPr>
            <w:tcW w:w="600" w:type="dxa"/>
          </w:tcPr>
          <w:p w14:paraId="17E1068F" w14:textId="77777777" w:rsidR="00B50050" w:rsidRDefault="00B50050" w:rsidP="0088127C">
            <w:pPr>
              <w:pStyle w:val="OtherTableBody"/>
            </w:pPr>
          </w:p>
        </w:tc>
        <w:tc>
          <w:tcPr>
            <w:tcW w:w="600" w:type="dxa"/>
          </w:tcPr>
          <w:p w14:paraId="2EC569CD" w14:textId="77777777" w:rsidR="00B50050" w:rsidRDefault="00B50050" w:rsidP="0088127C">
            <w:pPr>
              <w:pStyle w:val="OtherTableBody"/>
            </w:pPr>
            <w:r>
              <w:t>XCN</w:t>
            </w:r>
          </w:p>
        </w:tc>
        <w:tc>
          <w:tcPr>
            <w:tcW w:w="700" w:type="dxa"/>
          </w:tcPr>
          <w:p w14:paraId="6678ACBF" w14:textId="77777777" w:rsidR="00B50050" w:rsidRDefault="00B50050" w:rsidP="0088127C">
            <w:pPr>
              <w:pStyle w:val="OtherTableBody"/>
            </w:pPr>
          </w:p>
        </w:tc>
        <w:tc>
          <w:tcPr>
            <w:tcW w:w="600" w:type="dxa"/>
          </w:tcPr>
          <w:p w14:paraId="3E87FBF8" w14:textId="77777777" w:rsidR="00B50050" w:rsidRDefault="00B50050" w:rsidP="0088127C">
            <w:pPr>
              <w:pStyle w:val="OtherTableBody"/>
            </w:pPr>
          </w:p>
        </w:tc>
        <w:tc>
          <w:tcPr>
            <w:tcW w:w="900" w:type="dxa"/>
          </w:tcPr>
          <w:p w14:paraId="01DA381B" w14:textId="77777777" w:rsidR="00B50050" w:rsidRDefault="00B50050" w:rsidP="0088127C">
            <w:pPr>
              <w:pStyle w:val="OtherTableBody"/>
            </w:pPr>
            <w:r>
              <w:t>3.4.7.21</w:t>
            </w:r>
          </w:p>
        </w:tc>
      </w:tr>
      <w:tr w:rsidR="00B50050" w14:paraId="7F59DA57" w14:textId="77777777" w:rsidTr="00195548">
        <w:tc>
          <w:tcPr>
            <w:tcW w:w="3500" w:type="dxa"/>
          </w:tcPr>
          <w:p w14:paraId="460C87FC" w14:textId="77777777" w:rsidR="00B50050" w:rsidRDefault="00B50050" w:rsidP="0088127C">
            <w:pPr>
              <w:pStyle w:val="OtherTableBody"/>
            </w:pPr>
            <w:r>
              <w:t>Inactivated Date/Time</w:t>
            </w:r>
          </w:p>
        </w:tc>
        <w:tc>
          <w:tcPr>
            <w:tcW w:w="700" w:type="dxa"/>
          </w:tcPr>
          <w:p w14:paraId="69C9A742" w14:textId="77777777" w:rsidR="00B50050" w:rsidRDefault="00B50050" w:rsidP="0088127C">
            <w:pPr>
              <w:pStyle w:val="OtherTableBody"/>
            </w:pPr>
            <w:r>
              <w:t>02295</w:t>
            </w:r>
          </w:p>
        </w:tc>
        <w:tc>
          <w:tcPr>
            <w:tcW w:w="600" w:type="dxa"/>
          </w:tcPr>
          <w:p w14:paraId="78229193" w14:textId="77777777" w:rsidR="00B50050" w:rsidRDefault="00B50050" w:rsidP="0088127C">
            <w:pPr>
              <w:pStyle w:val="OtherTableBody"/>
            </w:pPr>
            <w:r>
              <w:t>IAM</w:t>
            </w:r>
          </w:p>
        </w:tc>
        <w:tc>
          <w:tcPr>
            <w:tcW w:w="600" w:type="dxa"/>
          </w:tcPr>
          <w:p w14:paraId="6137A53E" w14:textId="77777777" w:rsidR="00B50050" w:rsidRDefault="00B50050" w:rsidP="0088127C">
            <w:pPr>
              <w:pStyle w:val="OtherTableBody"/>
            </w:pPr>
            <w:r>
              <w:t>22</w:t>
            </w:r>
          </w:p>
        </w:tc>
        <w:tc>
          <w:tcPr>
            <w:tcW w:w="600" w:type="dxa"/>
          </w:tcPr>
          <w:p w14:paraId="2ECB2AA5" w14:textId="77777777" w:rsidR="00B50050" w:rsidRDefault="00B50050" w:rsidP="0088127C">
            <w:pPr>
              <w:pStyle w:val="OtherTableBody"/>
            </w:pPr>
            <w:r>
              <w:t>..</w:t>
            </w:r>
          </w:p>
        </w:tc>
        <w:tc>
          <w:tcPr>
            <w:tcW w:w="600" w:type="dxa"/>
          </w:tcPr>
          <w:p w14:paraId="432FBDBB" w14:textId="77777777" w:rsidR="00B50050" w:rsidRDefault="00B50050" w:rsidP="0088127C">
            <w:pPr>
              <w:pStyle w:val="OtherTableBody"/>
            </w:pPr>
          </w:p>
        </w:tc>
        <w:tc>
          <w:tcPr>
            <w:tcW w:w="600" w:type="dxa"/>
          </w:tcPr>
          <w:p w14:paraId="198E74D8" w14:textId="77777777" w:rsidR="00B50050" w:rsidRDefault="00B50050" w:rsidP="0088127C">
            <w:pPr>
              <w:pStyle w:val="OtherTableBody"/>
            </w:pPr>
            <w:r>
              <w:t>DTM</w:t>
            </w:r>
          </w:p>
        </w:tc>
        <w:tc>
          <w:tcPr>
            <w:tcW w:w="700" w:type="dxa"/>
          </w:tcPr>
          <w:p w14:paraId="09254802" w14:textId="77777777" w:rsidR="00B50050" w:rsidRDefault="00B50050" w:rsidP="0088127C">
            <w:pPr>
              <w:pStyle w:val="OtherTableBody"/>
            </w:pPr>
          </w:p>
        </w:tc>
        <w:tc>
          <w:tcPr>
            <w:tcW w:w="600" w:type="dxa"/>
          </w:tcPr>
          <w:p w14:paraId="7648176A" w14:textId="77777777" w:rsidR="00B50050" w:rsidRDefault="00B50050" w:rsidP="0088127C">
            <w:pPr>
              <w:pStyle w:val="OtherTableBody"/>
            </w:pPr>
          </w:p>
        </w:tc>
        <w:tc>
          <w:tcPr>
            <w:tcW w:w="900" w:type="dxa"/>
          </w:tcPr>
          <w:p w14:paraId="46B74188" w14:textId="77777777" w:rsidR="00B50050" w:rsidRDefault="00B50050" w:rsidP="0088127C">
            <w:pPr>
              <w:pStyle w:val="OtherTableBody"/>
            </w:pPr>
            <w:r>
              <w:t>3.4.7.22</w:t>
            </w:r>
          </w:p>
        </w:tc>
      </w:tr>
      <w:tr w:rsidR="00B50050" w14:paraId="5E33C796" w14:textId="77777777" w:rsidTr="00195548">
        <w:tc>
          <w:tcPr>
            <w:tcW w:w="3500" w:type="dxa"/>
          </w:tcPr>
          <w:p w14:paraId="351A36F0" w14:textId="77777777" w:rsidR="00B50050" w:rsidRDefault="00B50050" w:rsidP="0088127C">
            <w:pPr>
              <w:pStyle w:val="OtherTableBody"/>
            </w:pPr>
            <w:r>
              <w:t>Inactivated Reason</w:t>
            </w:r>
          </w:p>
        </w:tc>
        <w:tc>
          <w:tcPr>
            <w:tcW w:w="700" w:type="dxa"/>
          </w:tcPr>
          <w:p w14:paraId="49BA6E6D" w14:textId="77777777" w:rsidR="00B50050" w:rsidRDefault="00B50050" w:rsidP="0088127C">
            <w:pPr>
              <w:pStyle w:val="OtherTableBody"/>
            </w:pPr>
            <w:r>
              <w:t>00971</w:t>
            </w:r>
          </w:p>
        </w:tc>
        <w:tc>
          <w:tcPr>
            <w:tcW w:w="600" w:type="dxa"/>
          </w:tcPr>
          <w:p w14:paraId="102B3241" w14:textId="77777777" w:rsidR="00B50050" w:rsidRDefault="00B50050" w:rsidP="0088127C">
            <w:pPr>
              <w:pStyle w:val="OtherTableBody"/>
            </w:pPr>
            <w:r>
              <w:t>LDP</w:t>
            </w:r>
          </w:p>
        </w:tc>
        <w:tc>
          <w:tcPr>
            <w:tcW w:w="600" w:type="dxa"/>
          </w:tcPr>
          <w:p w14:paraId="6433953E" w14:textId="77777777" w:rsidR="00B50050" w:rsidRDefault="00B50050" w:rsidP="0088127C">
            <w:pPr>
              <w:pStyle w:val="OtherTableBody"/>
            </w:pPr>
            <w:r>
              <w:t>9</w:t>
            </w:r>
          </w:p>
        </w:tc>
        <w:tc>
          <w:tcPr>
            <w:tcW w:w="600" w:type="dxa"/>
          </w:tcPr>
          <w:p w14:paraId="29F15D1E" w14:textId="77777777" w:rsidR="00B50050" w:rsidRDefault="00B50050" w:rsidP="0088127C">
            <w:pPr>
              <w:pStyle w:val="OtherTableBody"/>
            </w:pPr>
            <w:r>
              <w:t>..</w:t>
            </w:r>
          </w:p>
        </w:tc>
        <w:tc>
          <w:tcPr>
            <w:tcW w:w="600" w:type="dxa"/>
          </w:tcPr>
          <w:p w14:paraId="2B8E0976" w14:textId="77777777" w:rsidR="00B50050" w:rsidRDefault="00B50050" w:rsidP="0088127C">
            <w:pPr>
              <w:pStyle w:val="OtherTableBody"/>
            </w:pPr>
            <w:r>
              <w:t>80=</w:t>
            </w:r>
          </w:p>
        </w:tc>
        <w:tc>
          <w:tcPr>
            <w:tcW w:w="600" w:type="dxa"/>
          </w:tcPr>
          <w:p w14:paraId="030DCB3D" w14:textId="77777777" w:rsidR="00B50050" w:rsidRDefault="00B50050" w:rsidP="0088127C">
            <w:pPr>
              <w:pStyle w:val="OtherTableBody"/>
            </w:pPr>
            <w:r>
              <w:t>ST</w:t>
            </w:r>
          </w:p>
        </w:tc>
        <w:tc>
          <w:tcPr>
            <w:tcW w:w="700" w:type="dxa"/>
          </w:tcPr>
          <w:p w14:paraId="433A8EB2" w14:textId="77777777" w:rsidR="00B50050" w:rsidRDefault="00B50050" w:rsidP="0088127C">
            <w:pPr>
              <w:pStyle w:val="OtherTableBody"/>
            </w:pPr>
          </w:p>
        </w:tc>
        <w:tc>
          <w:tcPr>
            <w:tcW w:w="600" w:type="dxa"/>
          </w:tcPr>
          <w:p w14:paraId="38810A99" w14:textId="77777777" w:rsidR="00B50050" w:rsidRDefault="00B50050" w:rsidP="0088127C">
            <w:pPr>
              <w:pStyle w:val="OtherTableBody"/>
            </w:pPr>
          </w:p>
        </w:tc>
        <w:tc>
          <w:tcPr>
            <w:tcW w:w="900" w:type="dxa"/>
          </w:tcPr>
          <w:p w14:paraId="49806872" w14:textId="77777777" w:rsidR="00B50050" w:rsidRDefault="00B50050" w:rsidP="0088127C">
            <w:pPr>
              <w:pStyle w:val="OtherTableBody"/>
            </w:pPr>
            <w:r>
              <w:t>8.9.5.9</w:t>
            </w:r>
          </w:p>
        </w:tc>
      </w:tr>
      <w:tr w:rsidR="00B50050" w14:paraId="759B65D8" w14:textId="77777777" w:rsidTr="00195548">
        <w:tc>
          <w:tcPr>
            <w:tcW w:w="3500" w:type="dxa"/>
          </w:tcPr>
          <w:p w14:paraId="037CAE19" w14:textId="77777777" w:rsidR="00B50050" w:rsidRDefault="00B50050" w:rsidP="0088127C">
            <w:pPr>
              <w:pStyle w:val="OtherTableBody"/>
            </w:pPr>
            <w:r>
              <w:t>Inactivation Date</w:t>
            </w:r>
          </w:p>
        </w:tc>
        <w:tc>
          <w:tcPr>
            <w:tcW w:w="700" w:type="dxa"/>
          </w:tcPr>
          <w:p w14:paraId="612F9812" w14:textId="77777777" w:rsidR="00B50050" w:rsidRDefault="00B50050" w:rsidP="0088127C">
            <w:pPr>
              <w:pStyle w:val="OtherTableBody"/>
            </w:pPr>
            <w:r>
              <w:t>01879</w:t>
            </w:r>
          </w:p>
        </w:tc>
        <w:tc>
          <w:tcPr>
            <w:tcW w:w="600" w:type="dxa"/>
          </w:tcPr>
          <w:p w14:paraId="79E9E412" w14:textId="77777777" w:rsidR="00B50050" w:rsidRDefault="00B50050" w:rsidP="0088127C">
            <w:pPr>
              <w:pStyle w:val="OtherTableBody"/>
            </w:pPr>
            <w:r>
              <w:t>CER</w:t>
            </w:r>
          </w:p>
        </w:tc>
        <w:tc>
          <w:tcPr>
            <w:tcW w:w="600" w:type="dxa"/>
          </w:tcPr>
          <w:p w14:paraId="1CDF7835" w14:textId="77777777" w:rsidR="00B50050" w:rsidRDefault="00B50050" w:rsidP="0088127C">
            <w:pPr>
              <w:pStyle w:val="OtherTableBody"/>
            </w:pPr>
            <w:r>
              <w:t>26</w:t>
            </w:r>
          </w:p>
        </w:tc>
        <w:tc>
          <w:tcPr>
            <w:tcW w:w="600" w:type="dxa"/>
          </w:tcPr>
          <w:p w14:paraId="441351DC" w14:textId="77777777" w:rsidR="00B50050" w:rsidRDefault="00B50050" w:rsidP="0088127C">
            <w:pPr>
              <w:pStyle w:val="OtherTableBody"/>
            </w:pPr>
            <w:r>
              <w:t>..</w:t>
            </w:r>
          </w:p>
        </w:tc>
        <w:tc>
          <w:tcPr>
            <w:tcW w:w="600" w:type="dxa"/>
          </w:tcPr>
          <w:p w14:paraId="34383F23" w14:textId="77777777" w:rsidR="00B50050" w:rsidRDefault="00B50050" w:rsidP="0088127C">
            <w:pPr>
              <w:pStyle w:val="OtherTableBody"/>
            </w:pPr>
          </w:p>
        </w:tc>
        <w:tc>
          <w:tcPr>
            <w:tcW w:w="600" w:type="dxa"/>
          </w:tcPr>
          <w:p w14:paraId="6CDAEFDD" w14:textId="77777777" w:rsidR="00B50050" w:rsidRDefault="00B50050" w:rsidP="0088127C">
            <w:pPr>
              <w:pStyle w:val="OtherTableBody"/>
            </w:pPr>
            <w:r>
              <w:t>DTM</w:t>
            </w:r>
          </w:p>
        </w:tc>
        <w:tc>
          <w:tcPr>
            <w:tcW w:w="700" w:type="dxa"/>
          </w:tcPr>
          <w:p w14:paraId="2630DC6F" w14:textId="77777777" w:rsidR="00B50050" w:rsidRDefault="00B50050" w:rsidP="0088127C">
            <w:pPr>
              <w:pStyle w:val="OtherTableBody"/>
            </w:pPr>
          </w:p>
        </w:tc>
        <w:tc>
          <w:tcPr>
            <w:tcW w:w="600" w:type="dxa"/>
          </w:tcPr>
          <w:p w14:paraId="3B855E93" w14:textId="77777777" w:rsidR="00B50050" w:rsidRDefault="00B50050" w:rsidP="0088127C">
            <w:pPr>
              <w:pStyle w:val="OtherTableBody"/>
            </w:pPr>
          </w:p>
        </w:tc>
        <w:tc>
          <w:tcPr>
            <w:tcW w:w="900" w:type="dxa"/>
          </w:tcPr>
          <w:p w14:paraId="0689F57D" w14:textId="77777777" w:rsidR="00B50050" w:rsidRDefault="00B50050" w:rsidP="0088127C">
            <w:pPr>
              <w:pStyle w:val="OtherTableBody"/>
            </w:pPr>
            <w:r>
              <w:t>15.4.2.26</w:t>
            </w:r>
          </w:p>
        </w:tc>
      </w:tr>
      <w:tr w:rsidR="00B50050" w14:paraId="61640189" w14:textId="77777777" w:rsidTr="00195548">
        <w:tc>
          <w:tcPr>
            <w:tcW w:w="3500" w:type="dxa"/>
          </w:tcPr>
          <w:p w14:paraId="659EFA77" w14:textId="77777777" w:rsidR="00B50050" w:rsidRDefault="00B50050" w:rsidP="0088127C">
            <w:pPr>
              <w:pStyle w:val="OtherTableBody"/>
            </w:pPr>
            <w:r>
              <w:t>Inactivation Date - LDP</w:t>
            </w:r>
          </w:p>
        </w:tc>
        <w:tc>
          <w:tcPr>
            <w:tcW w:w="700" w:type="dxa"/>
          </w:tcPr>
          <w:p w14:paraId="1EFB8FC2" w14:textId="77777777" w:rsidR="00B50050" w:rsidRDefault="00B50050" w:rsidP="0088127C">
            <w:pPr>
              <w:pStyle w:val="OtherTableBody"/>
            </w:pPr>
            <w:r>
              <w:t>00970</w:t>
            </w:r>
          </w:p>
        </w:tc>
        <w:tc>
          <w:tcPr>
            <w:tcW w:w="600" w:type="dxa"/>
          </w:tcPr>
          <w:p w14:paraId="33C6C7DD" w14:textId="77777777" w:rsidR="00B50050" w:rsidRDefault="00B50050" w:rsidP="0088127C">
            <w:pPr>
              <w:pStyle w:val="OtherTableBody"/>
            </w:pPr>
            <w:r>
              <w:t>LDP</w:t>
            </w:r>
          </w:p>
        </w:tc>
        <w:tc>
          <w:tcPr>
            <w:tcW w:w="600" w:type="dxa"/>
          </w:tcPr>
          <w:p w14:paraId="6BEE4093" w14:textId="77777777" w:rsidR="00B50050" w:rsidRDefault="00B50050" w:rsidP="0088127C">
            <w:pPr>
              <w:pStyle w:val="OtherTableBody"/>
            </w:pPr>
            <w:r>
              <w:t>8</w:t>
            </w:r>
          </w:p>
        </w:tc>
        <w:tc>
          <w:tcPr>
            <w:tcW w:w="600" w:type="dxa"/>
          </w:tcPr>
          <w:p w14:paraId="2E3038B2" w14:textId="77777777" w:rsidR="00B50050" w:rsidRDefault="00B50050" w:rsidP="0088127C">
            <w:pPr>
              <w:pStyle w:val="OtherTableBody"/>
            </w:pPr>
            <w:r>
              <w:t>..</w:t>
            </w:r>
          </w:p>
        </w:tc>
        <w:tc>
          <w:tcPr>
            <w:tcW w:w="600" w:type="dxa"/>
          </w:tcPr>
          <w:p w14:paraId="0AFBD0B8" w14:textId="77777777" w:rsidR="00B50050" w:rsidRDefault="00B50050" w:rsidP="0088127C">
            <w:pPr>
              <w:pStyle w:val="OtherTableBody"/>
            </w:pPr>
          </w:p>
        </w:tc>
        <w:tc>
          <w:tcPr>
            <w:tcW w:w="600" w:type="dxa"/>
          </w:tcPr>
          <w:p w14:paraId="7982E454" w14:textId="77777777" w:rsidR="00B50050" w:rsidRDefault="00B50050" w:rsidP="0088127C">
            <w:pPr>
              <w:pStyle w:val="OtherTableBody"/>
            </w:pPr>
            <w:r>
              <w:t>DTM</w:t>
            </w:r>
          </w:p>
        </w:tc>
        <w:tc>
          <w:tcPr>
            <w:tcW w:w="700" w:type="dxa"/>
          </w:tcPr>
          <w:p w14:paraId="2D7E6147" w14:textId="77777777" w:rsidR="00B50050" w:rsidRDefault="00B50050" w:rsidP="0088127C">
            <w:pPr>
              <w:pStyle w:val="OtherTableBody"/>
            </w:pPr>
          </w:p>
        </w:tc>
        <w:tc>
          <w:tcPr>
            <w:tcW w:w="600" w:type="dxa"/>
          </w:tcPr>
          <w:p w14:paraId="6466B6E2" w14:textId="77777777" w:rsidR="00B50050" w:rsidRDefault="00B50050" w:rsidP="0088127C">
            <w:pPr>
              <w:pStyle w:val="OtherTableBody"/>
            </w:pPr>
          </w:p>
        </w:tc>
        <w:tc>
          <w:tcPr>
            <w:tcW w:w="900" w:type="dxa"/>
          </w:tcPr>
          <w:p w14:paraId="5382F0FD" w14:textId="77777777" w:rsidR="00B50050" w:rsidRDefault="00B50050" w:rsidP="0088127C">
            <w:pPr>
              <w:pStyle w:val="OtherTableBody"/>
            </w:pPr>
            <w:r>
              <w:t>8.9.5.8</w:t>
            </w:r>
          </w:p>
        </w:tc>
      </w:tr>
      <w:tr w:rsidR="00B50050" w14:paraId="10EDE6B3" w14:textId="77777777" w:rsidTr="00195548">
        <w:tc>
          <w:tcPr>
            <w:tcW w:w="3500" w:type="dxa"/>
          </w:tcPr>
          <w:p w14:paraId="549BC6A0" w14:textId="77777777" w:rsidR="00B50050" w:rsidRDefault="00B50050" w:rsidP="0088127C">
            <w:pPr>
              <w:pStyle w:val="OtherTableBody"/>
            </w:pPr>
            <w:r>
              <w:t>Inactive Reason Code</w:t>
            </w:r>
          </w:p>
        </w:tc>
        <w:tc>
          <w:tcPr>
            <w:tcW w:w="700" w:type="dxa"/>
          </w:tcPr>
          <w:p w14:paraId="771FCA81" w14:textId="77777777" w:rsidR="00B50050" w:rsidRDefault="00B50050" w:rsidP="0088127C">
            <w:pPr>
              <w:pStyle w:val="OtherTableBody"/>
            </w:pPr>
            <w:r>
              <w:t>01893</w:t>
            </w:r>
          </w:p>
        </w:tc>
        <w:tc>
          <w:tcPr>
            <w:tcW w:w="600" w:type="dxa"/>
          </w:tcPr>
          <w:p w14:paraId="19A8A3A9" w14:textId="77777777" w:rsidR="00B50050" w:rsidRDefault="00B50050" w:rsidP="0088127C">
            <w:pPr>
              <w:pStyle w:val="OtherTableBody"/>
            </w:pPr>
            <w:r>
              <w:t>STF</w:t>
            </w:r>
          </w:p>
        </w:tc>
        <w:tc>
          <w:tcPr>
            <w:tcW w:w="600" w:type="dxa"/>
          </w:tcPr>
          <w:p w14:paraId="759B5A57" w14:textId="77777777" w:rsidR="00B50050" w:rsidRDefault="00B50050" w:rsidP="0088127C">
            <w:pPr>
              <w:pStyle w:val="OtherTableBody"/>
            </w:pPr>
            <w:r>
              <w:t>38</w:t>
            </w:r>
          </w:p>
        </w:tc>
        <w:tc>
          <w:tcPr>
            <w:tcW w:w="600" w:type="dxa"/>
          </w:tcPr>
          <w:p w14:paraId="63E5B48A" w14:textId="77777777" w:rsidR="00B50050" w:rsidRDefault="00B50050" w:rsidP="0088127C">
            <w:pPr>
              <w:pStyle w:val="OtherTableBody"/>
            </w:pPr>
            <w:r>
              <w:t>..</w:t>
            </w:r>
          </w:p>
        </w:tc>
        <w:tc>
          <w:tcPr>
            <w:tcW w:w="600" w:type="dxa"/>
          </w:tcPr>
          <w:p w14:paraId="7E4BF290" w14:textId="77777777" w:rsidR="00B50050" w:rsidRDefault="00B50050" w:rsidP="0088127C">
            <w:pPr>
              <w:pStyle w:val="OtherTableBody"/>
            </w:pPr>
          </w:p>
        </w:tc>
        <w:tc>
          <w:tcPr>
            <w:tcW w:w="600" w:type="dxa"/>
          </w:tcPr>
          <w:p w14:paraId="42A575C0" w14:textId="77777777" w:rsidR="00B50050" w:rsidRDefault="00B50050" w:rsidP="0088127C">
            <w:pPr>
              <w:pStyle w:val="OtherTableBody"/>
            </w:pPr>
            <w:r>
              <w:t>CWE</w:t>
            </w:r>
          </w:p>
        </w:tc>
        <w:tc>
          <w:tcPr>
            <w:tcW w:w="700" w:type="dxa"/>
          </w:tcPr>
          <w:p w14:paraId="60A30EE7" w14:textId="77777777" w:rsidR="00B50050" w:rsidRDefault="00B50050" w:rsidP="0088127C">
            <w:pPr>
              <w:pStyle w:val="OtherTableBody"/>
            </w:pPr>
          </w:p>
        </w:tc>
        <w:tc>
          <w:tcPr>
            <w:tcW w:w="600" w:type="dxa"/>
          </w:tcPr>
          <w:p w14:paraId="6A7FB10C" w14:textId="77777777" w:rsidR="00B50050" w:rsidRDefault="00B50050" w:rsidP="0088127C">
            <w:pPr>
              <w:pStyle w:val="OtherTableBody"/>
            </w:pPr>
            <w:r>
              <w:t>0540</w:t>
            </w:r>
          </w:p>
        </w:tc>
        <w:tc>
          <w:tcPr>
            <w:tcW w:w="900" w:type="dxa"/>
          </w:tcPr>
          <w:p w14:paraId="3FB8003C" w14:textId="77777777" w:rsidR="00B50050" w:rsidRDefault="00B50050" w:rsidP="0088127C">
            <w:pPr>
              <w:pStyle w:val="OtherTableBody"/>
            </w:pPr>
            <w:r>
              <w:t>15.4.8.38</w:t>
            </w:r>
          </w:p>
        </w:tc>
      </w:tr>
      <w:tr w:rsidR="00B50050" w14:paraId="707D8259" w14:textId="77777777" w:rsidTr="00195548">
        <w:tc>
          <w:tcPr>
            <w:tcW w:w="3500" w:type="dxa"/>
          </w:tcPr>
          <w:p w14:paraId="11B81FE5" w14:textId="77777777" w:rsidR="00B50050" w:rsidRDefault="00B50050" w:rsidP="0088127C">
            <w:pPr>
              <w:pStyle w:val="OtherTableBody"/>
            </w:pPr>
            <w:r>
              <w:lastRenderedPageBreak/>
              <w:t>Incident Type Code</w:t>
            </w:r>
          </w:p>
        </w:tc>
        <w:tc>
          <w:tcPr>
            <w:tcW w:w="700" w:type="dxa"/>
          </w:tcPr>
          <w:p w14:paraId="5FAC56E0" w14:textId="77777777" w:rsidR="00B50050" w:rsidRDefault="00B50050" w:rsidP="0088127C">
            <w:pPr>
              <w:pStyle w:val="OtherTableBody"/>
            </w:pPr>
            <w:r>
              <w:t>01533</w:t>
            </w:r>
          </w:p>
        </w:tc>
        <w:tc>
          <w:tcPr>
            <w:tcW w:w="600" w:type="dxa"/>
          </w:tcPr>
          <w:p w14:paraId="718DC289" w14:textId="77777777" w:rsidR="00B50050" w:rsidRDefault="00B50050" w:rsidP="0088127C">
            <w:pPr>
              <w:pStyle w:val="OtherTableBody"/>
            </w:pPr>
            <w:r>
              <w:t>RMI</w:t>
            </w:r>
          </w:p>
        </w:tc>
        <w:tc>
          <w:tcPr>
            <w:tcW w:w="600" w:type="dxa"/>
          </w:tcPr>
          <w:p w14:paraId="666D08F0" w14:textId="77777777" w:rsidR="00B50050" w:rsidRDefault="00B50050" w:rsidP="0088127C">
            <w:pPr>
              <w:pStyle w:val="OtherTableBody"/>
            </w:pPr>
            <w:r>
              <w:t>3</w:t>
            </w:r>
          </w:p>
        </w:tc>
        <w:tc>
          <w:tcPr>
            <w:tcW w:w="600" w:type="dxa"/>
          </w:tcPr>
          <w:p w14:paraId="7FFCD319" w14:textId="77777777" w:rsidR="00B50050" w:rsidRDefault="00B50050" w:rsidP="0088127C">
            <w:pPr>
              <w:pStyle w:val="OtherTableBody"/>
            </w:pPr>
            <w:r>
              <w:t>..</w:t>
            </w:r>
          </w:p>
        </w:tc>
        <w:tc>
          <w:tcPr>
            <w:tcW w:w="600" w:type="dxa"/>
          </w:tcPr>
          <w:p w14:paraId="213B6636" w14:textId="77777777" w:rsidR="00B50050" w:rsidRDefault="00B50050" w:rsidP="0088127C">
            <w:pPr>
              <w:pStyle w:val="OtherTableBody"/>
            </w:pPr>
          </w:p>
        </w:tc>
        <w:tc>
          <w:tcPr>
            <w:tcW w:w="600" w:type="dxa"/>
          </w:tcPr>
          <w:p w14:paraId="7ECCF078" w14:textId="77777777" w:rsidR="00B50050" w:rsidRDefault="00B50050" w:rsidP="0088127C">
            <w:pPr>
              <w:pStyle w:val="OtherTableBody"/>
            </w:pPr>
            <w:r>
              <w:t>CWE</w:t>
            </w:r>
          </w:p>
        </w:tc>
        <w:tc>
          <w:tcPr>
            <w:tcW w:w="700" w:type="dxa"/>
          </w:tcPr>
          <w:p w14:paraId="1732170B" w14:textId="77777777" w:rsidR="00B50050" w:rsidRDefault="00B50050" w:rsidP="0088127C">
            <w:pPr>
              <w:pStyle w:val="OtherTableBody"/>
            </w:pPr>
          </w:p>
        </w:tc>
        <w:tc>
          <w:tcPr>
            <w:tcW w:w="600" w:type="dxa"/>
          </w:tcPr>
          <w:p w14:paraId="77AAC6C0" w14:textId="77777777" w:rsidR="00B50050" w:rsidRDefault="00B50050" w:rsidP="0088127C">
            <w:pPr>
              <w:pStyle w:val="OtherTableBody"/>
            </w:pPr>
            <w:r>
              <w:t>0428</w:t>
            </w:r>
          </w:p>
        </w:tc>
        <w:tc>
          <w:tcPr>
            <w:tcW w:w="900" w:type="dxa"/>
          </w:tcPr>
          <w:p w14:paraId="6D97B812" w14:textId="77777777" w:rsidR="00B50050" w:rsidRDefault="00B50050" w:rsidP="0088127C">
            <w:pPr>
              <w:pStyle w:val="OtherTableBody"/>
            </w:pPr>
            <w:r>
              <w:t>6.5.14.3</w:t>
            </w:r>
          </w:p>
        </w:tc>
      </w:tr>
      <w:tr w:rsidR="00B50050" w14:paraId="107BACC3" w14:textId="77777777" w:rsidTr="00195548">
        <w:tc>
          <w:tcPr>
            <w:tcW w:w="3500" w:type="dxa"/>
          </w:tcPr>
          <w:p w14:paraId="19FE7B42" w14:textId="77777777" w:rsidR="00B50050" w:rsidRDefault="00B50050" w:rsidP="0088127C">
            <w:pPr>
              <w:pStyle w:val="OtherTableBody"/>
            </w:pPr>
            <w:r>
              <w:t>Indication</w:t>
            </w:r>
          </w:p>
        </w:tc>
        <w:tc>
          <w:tcPr>
            <w:tcW w:w="700" w:type="dxa"/>
          </w:tcPr>
          <w:p w14:paraId="52CB4E3E" w14:textId="77777777" w:rsidR="00B50050" w:rsidRDefault="00B50050" w:rsidP="0088127C">
            <w:pPr>
              <w:pStyle w:val="OtherTableBody"/>
            </w:pPr>
            <w:r>
              <w:t>01123</w:t>
            </w:r>
          </w:p>
        </w:tc>
        <w:tc>
          <w:tcPr>
            <w:tcW w:w="600" w:type="dxa"/>
          </w:tcPr>
          <w:p w14:paraId="5C85945C" w14:textId="77777777" w:rsidR="00B50050" w:rsidRDefault="00B50050" w:rsidP="0088127C">
            <w:pPr>
              <w:pStyle w:val="OtherTableBody"/>
            </w:pPr>
            <w:r>
              <w:t>RXO</w:t>
            </w:r>
          </w:p>
        </w:tc>
        <w:tc>
          <w:tcPr>
            <w:tcW w:w="600" w:type="dxa"/>
          </w:tcPr>
          <w:p w14:paraId="0B998696" w14:textId="77777777" w:rsidR="00B50050" w:rsidRDefault="00B50050" w:rsidP="0088127C">
            <w:pPr>
              <w:pStyle w:val="OtherTableBody"/>
            </w:pPr>
            <w:r>
              <w:t>20</w:t>
            </w:r>
          </w:p>
        </w:tc>
        <w:tc>
          <w:tcPr>
            <w:tcW w:w="600" w:type="dxa"/>
          </w:tcPr>
          <w:p w14:paraId="1BCCD0F5" w14:textId="77777777" w:rsidR="00B50050" w:rsidRDefault="00B50050" w:rsidP="0088127C">
            <w:pPr>
              <w:pStyle w:val="OtherTableBody"/>
            </w:pPr>
            <w:r>
              <w:t>..</w:t>
            </w:r>
          </w:p>
        </w:tc>
        <w:tc>
          <w:tcPr>
            <w:tcW w:w="600" w:type="dxa"/>
          </w:tcPr>
          <w:p w14:paraId="1B78FDC7" w14:textId="77777777" w:rsidR="00B50050" w:rsidRDefault="00B50050" w:rsidP="0088127C">
            <w:pPr>
              <w:pStyle w:val="OtherTableBody"/>
            </w:pPr>
          </w:p>
        </w:tc>
        <w:tc>
          <w:tcPr>
            <w:tcW w:w="600" w:type="dxa"/>
          </w:tcPr>
          <w:p w14:paraId="0BAC8CAB" w14:textId="77777777" w:rsidR="00B50050" w:rsidRDefault="00B50050" w:rsidP="0088127C">
            <w:pPr>
              <w:pStyle w:val="OtherTableBody"/>
            </w:pPr>
            <w:r>
              <w:t>CWE</w:t>
            </w:r>
          </w:p>
        </w:tc>
        <w:tc>
          <w:tcPr>
            <w:tcW w:w="700" w:type="dxa"/>
          </w:tcPr>
          <w:p w14:paraId="759D39A2" w14:textId="77777777" w:rsidR="00B50050" w:rsidRDefault="00B50050" w:rsidP="0088127C">
            <w:pPr>
              <w:pStyle w:val="OtherTableBody"/>
            </w:pPr>
            <w:r>
              <w:t>Y</w:t>
            </w:r>
          </w:p>
        </w:tc>
        <w:tc>
          <w:tcPr>
            <w:tcW w:w="600" w:type="dxa"/>
          </w:tcPr>
          <w:p w14:paraId="2BB900ED" w14:textId="77777777" w:rsidR="00B50050" w:rsidRDefault="00B50050" w:rsidP="0088127C">
            <w:pPr>
              <w:pStyle w:val="OtherTableBody"/>
            </w:pPr>
            <w:r>
              <w:t>0694</w:t>
            </w:r>
          </w:p>
        </w:tc>
        <w:tc>
          <w:tcPr>
            <w:tcW w:w="900" w:type="dxa"/>
          </w:tcPr>
          <w:p w14:paraId="73654E59" w14:textId="77777777" w:rsidR="00B50050" w:rsidRDefault="00B50050" w:rsidP="0088127C">
            <w:pPr>
              <w:pStyle w:val="OtherTableBody"/>
            </w:pPr>
            <w:r>
              <w:t>4A.4.1.20</w:t>
            </w:r>
          </w:p>
        </w:tc>
      </w:tr>
      <w:tr w:rsidR="00B50050" w14:paraId="53E8637E" w14:textId="77777777" w:rsidTr="00195548">
        <w:tc>
          <w:tcPr>
            <w:tcW w:w="3500" w:type="dxa"/>
          </w:tcPr>
          <w:p w14:paraId="739F7533" w14:textId="77777777" w:rsidR="00B50050" w:rsidRDefault="00B50050" w:rsidP="0088127C">
            <w:pPr>
              <w:pStyle w:val="OtherTableBody"/>
            </w:pPr>
            <w:r>
              <w:t>Indication</w:t>
            </w:r>
          </w:p>
        </w:tc>
        <w:tc>
          <w:tcPr>
            <w:tcW w:w="700" w:type="dxa"/>
          </w:tcPr>
          <w:p w14:paraId="476026DA" w14:textId="77777777" w:rsidR="00B50050" w:rsidRDefault="00B50050" w:rsidP="0088127C">
            <w:pPr>
              <w:pStyle w:val="OtherTableBody"/>
            </w:pPr>
            <w:r>
              <w:t>01123</w:t>
            </w:r>
          </w:p>
        </w:tc>
        <w:tc>
          <w:tcPr>
            <w:tcW w:w="600" w:type="dxa"/>
          </w:tcPr>
          <w:p w14:paraId="4EBF66D1" w14:textId="77777777" w:rsidR="00B50050" w:rsidRDefault="00B50050" w:rsidP="0088127C">
            <w:pPr>
              <w:pStyle w:val="OtherTableBody"/>
            </w:pPr>
            <w:r>
              <w:t>RXD</w:t>
            </w:r>
          </w:p>
        </w:tc>
        <w:tc>
          <w:tcPr>
            <w:tcW w:w="600" w:type="dxa"/>
          </w:tcPr>
          <w:p w14:paraId="1FD82FCD" w14:textId="77777777" w:rsidR="00B50050" w:rsidRDefault="00B50050" w:rsidP="0088127C">
            <w:pPr>
              <w:pStyle w:val="OtherTableBody"/>
            </w:pPr>
            <w:r>
              <w:t>21</w:t>
            </w:r>
          </w:p>
        </w:tc>
        <w:tc>
          <w:tcPr>
            <w:tcW w:w="600" w:type="dxa"/>
          </w:tcPr>
          <w:p w14:paraId="43AE9713" w14:textId="77777777" w:rsidR="00B50050" w:rsidRDefault="00B50050" w:rsidP="0088127C">
            <w:pPr>
              <w:pStyle w:val="OtherTableBody"/>
            </w:pPr>
            <w:r>
              <w:t>..</w:t>
            </w:r>
          </w:p>
        </w:tc>
        <w:tc>
          <w:tcPr>
            <w:tcW w:w="600" w:type="dxa"/>
          </w:tcPr>
          <w:p w14:paraId="1BE6984F" w14:textId="77777777" w:rsidR="00B50050" w:rsidRDefault="00B50050" w:rsidP="0088127C">
            <w:pPr>
              <w:pStyle w:val="OtherTableBody"/>
            </w:pPr>
          </w:p>
        </w:tc>
        <w:tc>
          <w:tcPr>
            <w:tcW w:w="600" w:type="dxa"/>
          </w:tcPr>
          <w:p w14:paraId="786DD175" w14:textId="77777777" w:rsidR="00B50050" w:rsidRDefault="00B50050" w:rsidP="0088127C">
            <w:pPr>
              <w:pStyle w:val="OtherTableBody"/>
            </w:pPr>
            <w:r>
              <w:t>CWE</w:t>
            </w:r>
          </w:p>
        </w:tc>
        <w:tc>
          <w:tcPr>
            <w:tcW w:w="700" w:type="dxa"/>
          </w:tcPr>
          <w:p w14:paraId="28096FA4" w14:textId="77777777" w:rsidR="00B50050" w:rsidRDefault="00B50050" w:rsidP="0088127C">
            <w:pPr>
              <w:pStyle w:val="OtherTableBody"/>
            </w:pPr>
            <w:r>
              <w:t>Y</w:t>
            </w:r>
          </w:p>
        </w:tc>
        <w:tc>
          <w:tcPr>
            <w:tcW w:w="600" w:type="dxa"/>
          </w:tcPr>
          <w:p w14:paraId="0D0C9D0E" w14:textId="77777777" w:rsidR="00B50050" w:rsidRDefault="00B50050" w:rsidP="0088127C">
            <w:pPr>
              <w:pStyle w:val="OtherTableBody"/>
            </w:pPr>
            <w:r>
              <w:t>0694</w:t>
            </w:r>
          </w:p>
        </w:tc>
        <w:tc>
          <w:tcPr>
            <w:tcW w:w="900" w:type="dxa"/>
          </w:tcPr>
          <w:p w14:paraId="37F1D796" w14:textId="77777777" w:rsidR="00B50050" w:rsidRDefault="00B50050" w:rsidP="0088127C">
            <w:pPr>
              <w:pStyle w:val="OtherTableBody"/>
            </w:pPr>
            <w:r>
              <w:t>4A.4.5.21</w:t>
            </w:r>
          </w:p>
        </w:tc>
      </w:tr>
      <w:tr w:rsidR="00B50050" w14:paraId="5420FD3E" w14:textId="77777777" w:rsidTr="00195548">
        <w:tc>
          <w:tcPr>
            <w:tcW w:w="3500" w:type="dxa"/>
          </w:tcPr>
          <w:p w14:paraId="153DB5FD" w14:textId="77777777" w:rsidR="00B50050" w:rsidRDefault="00B50050" w:rsidP="0088127C">
            <w:pPr>
              <w:pStyle w:val="OtherTableBody"/>
            </w:pPr>
            <w:r>
              <w:t>Indication</w:t>
            </w:r>
          </w:p>
        </w:tc>
        <w:tc>
          <w:tcPr>
            <w:tcW w:w="700" w:type="dxa"/>
          </w:tcPr>
          <w:p w14:paraId="7B7B5CE2" w14:textId="77777777" w:rsidR="00B50050" w:rsidRDefault="00B50050" w:rsidP="0088127C">
            <w:pPr>
              <w:pStyle w:val="OtherTableBody"/>
            </w:pPr>
            <w:r>
              <w:t>01123</w:t>
            </w:r>
          </w:p>
        </w:tc>
        <w:tc>
          <w:tcPr>
            <w:tcW w:w="600" w:type="dxa"/>
          </w:tcPr>
          <w:p w14:paraId="46A75039" w14:textId="77777777" w:rsidR="00B50050" w:rsidRDefault="00B50050" w:rsidP="0088127C">
            <w:pPr>
              <w:pStyle w:val="OtherTableBody"/>
            </w:pPr>
            <w:r>
              <w:t>RXG</w:t>
            </w:r>
          </w:p>
        </w:tc>
        <w:tc>
          <w:tcPr>
            <w:tcW w:w="600" w:type="dxa"/>
          </w:tcPr>
          <w:p w14:paraId="1BBD79F2" w14:textId="77777777" w:rsidR="00B50050" w:rsidRDefault="00B50050" w:rsidP="0088127C">
            <w:pPr>
              <w:pStyle w:val="OtherTableBody"/>
            </w:pPr>
            <w:r>
              <w:t>22</w:t>
            </w:r>
          </w:p>
        </w:tc>
        <w:tc>
          <w:tcPr>
            <w:tcW w:w="600" w:type="dxa"/>
          </w:tcPr>
          <w:p w14:paraId="4EFBE738" w14:textId="77777777" w:rsidR="00B50050" w:rsidRDefault="00B50050" w:rsidP="0088127C">
            <w:pPr>
              <w:pStyle w:val="OtherTableBody"/>
            </w:pPr>
            <w:r>
              <w:t>..</w:t>
            </w:r>
          </w:p>
        </w:tc>
        <w:tc>
          <w:tcPr>
            <w:tcW w:w="600" w:type="dxa"/>
          </w:tcPr>
          <w:p w14:paraId="30E232ED" w14:textId="77777777" w:rsidR="00B50050" w:rsidRDefault="00B50050" w:rsidP="0088127C">
            <w:pPr>
              <w:pStyle w:val="OtherTableBody"/>
            </w:pPr>
          </w:p>
        </w:tc>
        <w:tc>
          <w:tcPr>
            <w:tcW w:w="600" w:type="dxa"/>
          </w:tcPr>
          <w:p w14:paraId="70C870EE" w14:textId="77777777" w:rsidR="00B50050" w:rsidRDefault="00B50050" w:rsidP="0088127C">
            <w:pPr>
              <w:pStyle w:val="OtherTableBody"/>
            </w:pPr>
            <w:r>
              <w:t>CWE</w:t>
            </w:r>
          </w:p>
        </w:tc>
        <w:tc>
          <w:tcPr>
            <w:tcW w:w="700" w:type="dxa"/>
          </w:tcPr>
          <w:p w14:paraId="54A15B90" w14:textId="77777777" w:rsidR="00B50050" w:rsidRDefault="00B50050" w:rsidP="0088127C">
            <w:pPr>
              <w:pStyle w:val="OtherTableBody"/>
            </w:pPr>
            <w:r>
              <w:t>Y</w:t>
            </w:r>
          </w:p>
        </w:tc>
        <w:tc>
          <w:tcPr>
            <w:tcW w:w="600" w:type="dxa"/>
          </w:tcPr>
          <w:p w14:paraId="4D427BF4" w14:textId="77777777" w:rsidR="00B50050" w:rsidRDefault="00B50050" w:rsidP="0088127C">
            <w:pPr>
              <w:pStyle w:val="OtherTableBody"/>
            </w:pPr>
            <w:r>
              <w:t>0694</w:t>
            </w:r>
          </w:p>
        </w:tc>
        <w:tc>
          <w:tcPr>
            <w:tcW w:w="900" w:type="dxa"/>
          </w:tcPr>
          <w:p w14:paraId="0A9A14EA" w14:textId="77777777" w:rsidR="00B50050" w:rsidRDefault="00B50050" w:rsidP="0088127C">
            <w:pPr>
              <w:pStyle w:val="OtherTableBody"/>
            </w:pPr>
            <w:r>
              <w:t>4A.4.6.22</w:t>
            </w:r>
          </w:p>
        </w:tc>
      </w:tr>
      <w:tr w:rsidR="00B50050" w14:paraId="6FBF5BAE" w14:textId="77777777" w:rsidTr="00195548">
        <w:tc>
          <w:tcPr>
            <w:tcW w:w="3500" w:type="dxa"/>
          </w:tcPr>
          <w:p w14:paraId="10A0221F" w14:textId="77777777" w:rsidR="00B50050" w:rsidRDefault="00B50050" w:rsidP="0088127C">
            <w:pPr>
              <w:pStyle w:val="OtherTableBody"/>
            </w:pPr>
            <w:r>
              <w:t>Indication</w:t>
            </w:r>
          </w:p>
        </w:tc>
        <w:tc>
          <w:tcPr>
            <w:tcW w:w="700" w:type="dxa"/>
          </w:tcPr>
          <w:p w14:paraId="6A49B6A2" w14:textId="77777777" w:rsidR="00B50050" w:rsidRDefault="00B50050" w:rsidP="0088127C">
            <w:pPr>
              <w:pStyle w:val="OtherTableBody"/>
            </w:pPr>
            <w:r>
              <w:t>01123</w:t>
            </w:r>
          </w:p>
        </w:tc>
        <w:tc>
          <w:tcPr>
            <w:tcW w:w="600" w:type="dxa"/>
          </w:tcPr>
          <w:p w14:paraId="28F0479C" w14:textId="77777777" w:rsidR="00B50050" w:rsidRDefault="00B50050" w:rsidP="0088127C">
            <w:pPr>
              <w:pStyle w:val="OtherTableBody"/>
            </w:pPr>
            <w:r>
              <w:t>RXA</w:t>
            </w:r>
          </w:p>
        </w:tc>
        <w:tc>
          <w:tcPr>
            <w:tcW w:w="600" w:type="dxa"/>
          </w:tcPr>
          <w:p w14:paraId="24F7EE96" w14:textId="77777777" w:rsidR="00B50050" w:rsidRDefault="00B50050" w:rsidP="0088127C">
            <w:pPr>
              <w:pStyle w:val="OtherTableBody"/>
            </w:pPr>
            <w:r>
              <w:t>19</w:t>
            </w:r>
          </w:p>
        </w:tc>
        <w:tc>
          <w:tcPr>
            <w:tcW w:w="600" w:type="dxa"/>
          </w:tcPr>
          <w:p w14:paraId="5688ABD6" w14:textId="77777777" w:rsidR="00B50050" w:rsidRDefault="00B50050" w:rsidP="0088127C">
            <w:pPr>
              <w:pStyle w:val="OtherTableBody"/>
            </w:pPr>
            <w:r>
              <w:t>..</w:t>
            </w:r>
          </w:p>
        </w:tc>
        <w:tc>
          <w:tcPr>
            <w:tcW w:w="600" w:type="dxa"/>
          </w:tcPr>
          <w:p w14:paraId="5435052F" w14:textId="77777777" w:rsidR="00B50050" w:rsidRDefault="00B50050" w:rsidP="0088127C">
            <w:pPr>
              <w:pStyle w:val="OtherTableBody"/>
            </w:pPr>
          </w:p>
        </w:tc>
        <w:tc>
          <w:tcPr>
            <w:tcW w:w="600" w:type="dxa"/>
          </w:tcPr>
          <w:p w14:paraId="1114D11E" w14:textId="77777777" w:rsidR="00B50050" w:rsidRDefault="00B50050" w:rsidP="0088127C">
            <w:pPr>
              <w:pStyle w:val="OtherTableBody"/>
            </w:pPr>
            <w:r>
              <w:t>CWE</w:t>
            </w:r>
          </w:p>
        </w:tc>
        <w:tc>
          <w:tcPr>
            <w:tcW w:w="700" w:type="dxa"/>
          </w:tcPr>
          <w:p w14:paraId="66A714BB" w14:textId="77777777" w:rsidR="00B50050" w:rsidRDefault="00B50050" w:rsidP="0088127C">
            <w:pPr>
              <w:pStyle w:val="OtherTableBody"/>
            </w:pPr>
            <w:r>
              <w:t>Y</w:t>
            </w:r>
          </w:p>
        </w:tc>
        <w:tc>
          <w:tcPr>
            <w:tcW w:w="600" w:type="dxa"/>
          </w:tcPr>
          <w:p w14:paraId="32D349EA" w14:textId="77777777" w:rsidR="00B50050" w:rsidRDefault="00B50050" w:rsidP="0088127C">
            <w:pPr>
              <w:pStyle w:val="OtherTableBody"/>
            </w:pPr>
            <w:r>
              <w:t>0694</w:t>
            </w:r>
          </w:p>
        </w:tc>
        <w:tc>
          <w:tcPr>
            <w:tcW w:w="900" w:type="dxa"/>
          </w:tcPr>
          <w:p w14:paraId="6EC752C6" w14:textId="77777777" w:rsidR="00B50050" w:rsidRDefault="00B50050" w:rsidP="0088127C">
            <w:pPr>
              <w:pStyle w:val="OtherTableBody"/>
            </w:pPr>
            <w:r>
              <w:t>4A.4.7.19</w:t>
            </w:r>
          </w:p>
        </w:tc>
      </w:tr>
      <w:tr w:rsidR="00B50050" w14:paraId="7F830A29" w14:textId="77777777" w:rsidTr="00195548">
        <w:tc>
          <w:tcPr>
            <w:tcW w:w="3500" w:type="dxa"/>
          </w:tcPr>
          <w:p w14:paraId="1B2D15D4" w14:textId="77777777" w:rsidR="00B50050" w:rsidRDefault="00B50050" w:rsidP="0088127C">
            <w:pPr>
              <w:pStyle w:val="OtherTableBody"/>
            </w:pPr>
            <w:r>
              <w:t>Indication For Product Use</w:t>
            </w:r>
          </w:p>
        </w:tc>
        <w:tc>
          <w:tcPr>
            <w:tcW w:w="700" w:type="dxa"/>
          </w:tcPr>
          <w:p w14:paraId="2BAB23FC" w14:textId="77777777" w:rsidR="00B50050" w:rsidRDefault="00B50050" w:rsidP="0088127C">
            <w:pPr>
              <w:pStyle w:val="OtherTableBody"/>
            </w:pPr>
            <w:r>
              <w:t>01107</w:t>
            </w:r>
          </w:p>
        </w:tc>
        <w:tc>
          <w:tcPr>
            <w:tcW w:w="600" w:type="dxa"/>
          </w:tcPr>
          <w:p w14:paraId="5F903657" w14:textId="77777777" w:rsidR="00B50050" w:rsidRDefault="00B50050" w:rsidP="0088127C">
            <w:pPr>
              <w:pStyle w:val="OtherTableBody"/>
            </w:pPr>
            <w:r>
              <w:t>PCR</w:t>
            </w:r>
          </w:p>
        </w:tc>
        <w:tc>
          <w:tcPr>
            <w:tcW w:w="600" w:type="dxa"/>
          </w:tcPr>
          <w:p w14:paraId="3A817F7F" w14:textId="77777777" w:rsidR="00B50050" w:rsidRDefault="00B50050" w:rsidP="0088127C">
            <w:pPr>
              <w:pStyle w:val="OtherTableBody"/>
            </w:pPr>
            <w:r>
              <w:t>10</w:t>
            </w:r>
          </w:p>
        </w:tc>
        <w:tc>
          <w:tcPr>
            <w:tcW w:w="600" w:type="dxa"/>
          </w:tcPr>
          <w:p w14:paraId="15050774" w14:textId="77777777" w:rsidR="00B50050" w:rsidRDefault="00B50050" w:rsidP="0088127C">
            <w:pPr>
              <w:pStyle w:val="OtherTableBody"/>
            </w:pPr>
            <w:r>
              <w:t>..</w:t>
            </w:r>
          </w:p>
        </w:tc>
        <w:tc>
          <w:tcPr>
            <w:tcW w:w="600" w:type="dxa"/>
          </w:tcPr>
          <w:p w14:paraId="7CFB9839" w14:textId="77777777" w:rsidR="00B50050" w:rsidRDefault="00B50050" w:rsidP="0088127C">
            <w:pPr>
              <w:pStyle w:val="OtherTableBody"/>
            </w:pPr>
          </w:p>
        </w:tc>
        <w:tc>
          <w:tcPr>
            <w:tcW w:w="600" w:type="dxa"/>
          </w:tcPr>
          <w:p w14:paraId="5B0BAD8E" w14:textId="77777777" w:rsidR="00B50050" w:rsidRDefault="00B50050" w:rsidP="0088127C">
            <w:pPr>
              <w:pStyle w:val="OtherTableBody"/>
            </w:pPr>
            <w:r>
              <w:t>CWE</w:t>
            </w:r>
          </w:p>
        </w:tc>
        <w:tc>
          <w:tcPr>
            <w:tcW w:w="700" w:type="dxa"/>
          </w:tcPr>
          <w:p w14:paraId="6A0DFB52" w14:textId="77777777" w:rsidR="00B50050" w:rsidRDefault="00B50050" w:rsidP="0088127C">
            <w:pPr>
              <w:pStyle w:val="OtherTableBody"/>
            </w:pPr>
          </w:p>
        </w:tc>
        <w:tc>
          <w:tcPr>
            <w:tcW w:w="600" w:type="dxa"/>
          </w:tcPr>
          <w:p w14:paraId="356F77B8" w14:textId="77777777" w:rsidR="00B50050" w:rsidRDefault="00B50050" w:rsidP="0088127C">
            <w:pPr>
              <w:pStyle w:val="OtherTableBody"/>
            </w:pPr>
            <w:r>
              <w:t>0672</w:t>
            </w:r>
          </w:p>
        </w:tc>
        <w:tc>
          <w:tcPr>
            <w:tcW w:w="900" w:type="dxa"/>
          </w:tcPr>
          <w:p w14:paraId="10509C26" w14:textId="77777777" w:rsidR="00B50050" w:rsidRDefault="00B50050" w:rsidP="0088127C">
            <w:pPr>
              <w:pStyle w:val="OtherTableBody"/>
            </w:pPr>
            <w:r>
              <w:t>7.12.3.10</w:t>
            </w:r>
          </w:p>
        </w:tc>
      </w:tr>
      <w:tr w:rsidR="00B50050" w14:paraId="58530A2A" w14:textId="77777777" w:rsidTr="00195548">
        <w:tc>
          <w:tcPr>
            <w:tcW w:w="3500" w:type="dxa"/>
          </w:tcPr>
          <w:p w14:paraId="6129B51D" w14:textId="77777777" w:rsidR="00B50050" w:rsidRDefault="00B50050" w:rsidP="0088127C">
            <w:pPr>
              <w:pStyle w:val="OtherTableBody"/>
            </w:pPr>
            <w:r>
              <w:t>Indirect Exposure Mechanism</w:t>
            </w:r>
          </w:p>
        </w:tc>
        <w:tc>
          <w:tcPr>
            <w:tcW w:w="700" w:type="dxa"/>
          </w:tcPr>
          <w:p w14:paraId="1815FADF" w14:textId="77777777" w:rsidR="00B50050" w:rsidRDefault="00B50050" w:rsidP="0088127C">
            <w:pPr>
              <w:pStyle w:val="OtherTableBody"/>
            </w:pPr>
            <w:r>
              <w:t>01120</w:t>
            </w:r>
          </w:p>
        </w:tc>
        <w:tc>
          <w:tcPr>
            <w:tcW w:w="600" w:type="dxa"/>
          </w:tcPr>
          <w:p w14:paraId="1E45EE9E" w14:textId="77777777" w:rsidR="00B50050" w:rsidRDefault="00B50050" w:rsidP="0088127C">
            <w:pPr>
              <w:pStyle w:val="OtherTableBody"/>
            </w:pPr>
            <w:r>
              <w:t>PCR</w:t>
            </w:r>
          </w:p>
        </w:tc>
        <w:tc>
          <w:tcPr>
            <w:tcW w:w="600" w:type="dxa"/>
          </w:tcPr>
          <w:p w14:paraId="7BDFE050" w14:textId="77777777" w:rsidR="00B50050" w:rsidRDefault="00B50050" w:rsidP="0088127C">
            <w:pPr>
              <w:pStyle w:val="OtherTableBody"/>
            </w:pPr>
            <w:r>
              <w:t>23</w:t>
            </w:r>
          </w:p>
        </w:tc>
        <w:tc>
          <w:tcPr>
            <w:tcW w:w="600" w:type="dxa"/>
          </w:tcPr>
          <w:p w14:paraId="56AD50C0" w14:textId="77777777" w:rsidR="00B50050" w:rsidRDefault="00B50050" w:rsidP="0088127C">
            <w:pPr>
              <w:pStyle w:val="OtherTableBody"/>
            </w:pPr>
            <w:r>
              <w:t>1..1</w:t>
            </w:r>
          </w:p>
        </w:tc>
        <w:tc>
          <w:tcPr>
            <w:tcW w:w="600" w:type="dxa"/>
          </w:tcPr>
          <w:p w14:paraId="51FFC0F9" w14:textId="77777777" w:rsidR="00B50050" w:rsidRDefault="00B50050" w:rsidP="0088127C">
            <w:pPr>
              <w:pStyle w:val="OtherTableBody"/>
            </w:pPr>
          </w:p>
        </w:tc>
        <w:tc>
          <w:tcPr>
            <w:tcW w:w="600" w:type="dxa"/>
          </w:tcPr>
          <w:p w14:paraId="5B9AE786" w14:textId="77777777" w:rsidR="00B50050" w:rsidRDefault="00B50050" w:rsidP="0088127C">
            <w:pPr>
              <w:pStyle w:val="OtherTableBody"/>
            </w:pPr>
            <w:r>
              <w:t>ID</w:t>
            </w:r>
          </w:p>
        </w:tc>
        <w:tc>
          <w:tcPr>
            <w:tcW w:w="700" w:type="dxa"/>
          </w:tcPr>
          <w:p w14:paraId="60B0DC11" w14:textId="77777777" w:rsidR="00B50050" w:rsidRDefault="00B50050" w:rsidP="0088127C">
            <w:pPr>
              <w:pStyle w:val="OtherTableBody"/>
            </w:pPr>
            <w:r>
              <w:t>Y</w:t>
            </w:r>
          </w:p>
        </w:tc>
        <w:tc>
          <w:tcPr>
            <w:tcW w:w="600" w:type="dxa"/>
          </w:tcPr>
          <w:p w14:paraId="7BF75096" w14:textId="77777777" w:rsidR="00B50050" w:rsidRDefault="00B50050" w:rsidP="0088127C">
            <w:pPr>
              <w:pStyle w:val="OtherTableBody"/>
            </w:pPr>
            <w:r>
              <w:t>0253</w:t>
            </w:r>
          </w:p>
        </w:tc>
        <w:tc>
          <w:tcPr>
            <w:tcW w:w="900" w:type="dxa"/>
          </w:tcPr>
          <w:p w14:paraId="59DB9795" w14:textId="77777777" w:rsidR="00B50050" w:rsidRDefault="00B50050" w:rsidP="0088127C">
            <w:pPr>
              <w:pStyle w:val="OtherTableBody"/>
            </w:pPr>
            <w:r>
              <w:t>7.12.3.23</w:t>
            </w:r>
          </w:p>
        </w:tc>
      </w:tr>
      <w:tr w:rsidR="00B50050" w14:paraId="16DF1C46" w14:textId="77777777" w:rsidTr="00195548">
        <w:tc>
          <w:tcPr>
            <w:tcW w:w="3500" w:type="dxa"/>
          </w:tcPr>
          <w:p w14:paraId="04B9E1B3" w14:textId="77777777" w:rsidR="00B50050" w:rsidRDefault="00B50050" w:rsidP="0088127C">
            <w:pPr>
              <w:pStyle w:val="OtherTableBody"/>
            </w:pPr>
            <w:r>
              <w:t>Individual Awareness of Problem</w:t>
            </w:r>
          </w:p>
        </w:tc>
        <w:tc>
          <w:tcPr>
            <w:tcW w:w="700" w:type="dxa"/>
          </w:tcPr>
          <w:p w14:paraId="6A144DD7" w14:textId="77777777" w:rsidR="00B50050" w:rsidRDefault="00B50050" w:rsidP="0088127C">
            <w:pPr>
              <w:pStyle w:val="OtherTableBody"/>
            </w:pPr>
            <w:r>
              <w:t>00856</w:t>
            </w:r>
          </w:p>
        </w:tc>
        <w:tc>
          <w:tcPr>
            <w:tcW w:w="600" w:type="dxa"/>
          </w:tcPr>
          <w:p w14:paraId="27FB2BB1" w14:textId="77777777" w:rsidR="00B50050" w:rsidRDefault="00B50050" w:rsidP="0088127C">
            <w:pPr>
              <w:pStyle w:val="OtherTableBody"/>
            </w:pPr>
            <w:r>
              <w:t>PRB</w:t>
            </w:r>
          </w:p>
        </w:tc>
        <w:tc>
          <w:tcPr>
            <w:tcW w:w="600" w:type="dxa"/>
          </w:tcPr>
          <w:p w14:paraId="69C7DF11" w14:textId="77777777" w:rsidR="00B50050" w:rsidRDefault="00B50050" w:rsidP="0088127C">
            <w:pPr>
              <w:pStyle w:val="OtherTableBody"/>
            </w:pPr>
            <w:r>
              <w:t>21</w:t>
            </w:r>
          </w:p>
        </w:tc>
        <w:tc>
          <w:tcPr>
            <w:tcW w:w="600" w:type="dxa"/>
          </w:tcPr>
          <w:p w14:paraId="33C5911A" w14:textId="77777777" w:rsidR="00B50050" w:rsidRDefault="00B50050" w:rsidP="0088127C">
            <w:pPr>
              <w:pStyle w:val="OtherTableBody"/>
            </w:pPr>
            <w:r>
              <w:t>..</w:t>
            </w:r>
          </w:p>
        </w:tc>
        <w:tc>
          <w:tcPr>
            <w:tcW w:w="600" w:type="dxa"/>
          </w:tcPr>
          <w:p w14:paraId="3D5C6AF0" w14:textId="77777777" w:rsidR="00B50050" w:rsidRDefault="00B50050" w:rsidP="0088127C">
            <w:pPr>
              <w:pStyle w:val="OtherTableBody"/>
            </w:pPr>
          </w:p>
        </w:tc>
        <w:tc>
          <w:tcPr>
            <w:tcW w:w="600" w:type="dxa"/>
          </w:tcPr>
          <w:p w14:paraId="1D7F4086" w14:textId="77777777" w:rsidR="00B50050" w:rsidRDefault="00B50050" w:rsidP="0088127C">
            <w:pPr>
              <w:pStyle w:val="OtherTableBody"/>
            </w:pPr>
            <w:r>
              <w:t>CWE</w:t>
            </w:r>
          </w:p>
        </w:tc>
        <w:tc>
          <w:tcPr>
            <w:tcW w:w="700" w:type="dxa"/>
          </w:tcPr>
          <w:p w14:paraId="35DB0529" w14:textId="77777777" w:rsidR="00B50050" w:rsidRDefault="00B50050" w:rsidP="0088127C">
            <w:pPr>
              <w:pStyle w:val="OtherTableBody"/>
            </w:pPr>
          </w:p>
        </w:tc>
        <w:tc>
          <w:tcPr>
            <w:tcW w:w="600" w:type="dxa"/>
          </w:tcPr>
          <w:p w14:paraId="2E61BD61" w14:textId="77777777" w:rsidR="00B50050" w:rsidRDefault="00B50050" w:rsidP="0088127C">
            <w:pPr>
              <w:pStyle w:val="OtherTableBody"/>
            </w:pPr>
          </w:p>
        </w:tc>
        <w:tc>
          <w:tcPr>
            <w:tcW w:w="900" w:type="dxa"/>
          </w:tcPr>
          <w:p w14:paraId="76AAF0A7" w14:textId="77777777" w:rsidR="00B50050" w:rsidRDefault="00B50050" w:rsidP="0088127C">
            <w:pPr>
              <w:pStyle w:val="OtherTableBody"/>
            </w:pPr>
            <w:r>
              <w:t>12.4.2.21</w:t>
            </w:r>
          </w:p>
        </w:tc>
      </w:tr>
      <w:tr w:rsidR="00B50050" w14:paraId="76E33F1C" w14:textId="77777777" w:rsidTr="00195548">
        <w:tc>
          <w:tcPr>
            <w:tcW w:w="3500" w:type="dxa"/>
          </w:tcPr>
          <w:p w14:paraId="084C6899" w14:textId="77777777" w:rsidR="00B50050" w:rsidRDefault="00B50050" w:rsidP="0088127C">
            <w:pPr>
              <w:pStyle w:val="OtherTableBody"/>
            </w:pPr>
            <w:r>
              <w:t>Individual Awareness of Prognosis</w:t>
            </w:r>
          </w:p>
        </w:tc>
        <w:tc>
          <w:tcPr>
            <w:tcW w:w="700" w:type="dxa"/>
          </w:tcPr>
          <w:p w14:paraId="76556DC6" w14:textId="77777777" w:rsidR="00B50050" w:rsidRDefault="00B50050" w:rsidP="0088127C">
            <w:pPr>
              <w:pStyle w:val="OtherTableBody"/>
            </w:pPr>
            <w:r>
              <w:t>00858</w:t>
            </w:r>
          </w:p>
        </w:tc>
        <w:tc>
          <w:tcPr>
            <w:tcW w:w="600" w:type="dxa"/>
          </w:tcPr>
          <w:p w14:paraId="46614DF9" w14:textId="77777777" w:rsidR="00B50050" w:rsidRDefault="00B50050" w:rsidP="0088127C">
            <w:pPr>
              <w:pStyle w:val="OtherTableBody"/>
            </w:pPr>
            <w:r>
              <w:t>PRB</w:t>
            </w:r>
          </w:p>
        </w:tc>
        <w:tc>
          <w:tcPr>
            <w:tcW w:w="600" w:type="dxa"/>
          </w:tcPr>
          <w:p w14:paraId="1DF92BD7" w14:textId="77777777" w:rsidR="00B50050" w:rsidRDefault="00B50050" w:rsidP="0088127C">
            <w:pPr>
              <w:pStyle w:val="OtherTableBody"/>
            </w:pPr>
            <w:r>
              <w:t>23</w:t>
            </w:r>
          </w:p>
        </w:tc>
        <w:tc>
          <w:tcPr>
            <w:tcW w:w="600" w:type="dxa"/>
          </w:tcPr>
          <w:p w14:paraId="7B139D89" w14:textId="77777777" w:rsidR="00B50050" w:rsidRDefault="00B50050" w:rsidP="0088127C">
            <w:pPr>
              <w:pStyle w:val="OtherTableBody"/>
            </w:pPr>
            <w:r>
              <w:t>..</w:t>
            </w:r>
          </w:p>
        </w:tc>
        <w:tc>
          <w:tcPr>
            <w:tcW w:w="600" w:type="dxa"/>
          </w:tcPr>
          <w:p w14:paraId="3A8F8715" w14:textId="77777777" w:rsidR="00B50050" w:rsidRDefault="00B50050" w:rsidP="0088127C">
            <w:pPr>
              <w:pStyle w:val="OtherTableBody"/>
            </w:pPr>
          </w:p>
        </w:tc>
        <w:tc>
          <w:tcPr>
            <w:tcW w:w="600" w:type="dxa"/>
          </w:tcPr>
          <w:p w14:paraId="2F3E0347" w14:textId="77777777" w:rsidR="00B50050" w:rsidRDefault="00B50050" w:rsidP="0088127C">
            <w:pPr>
              <w:pStyle w:val="OtherTableBody"/>
            </w:pPr>
            <w:r>
              <w:t>CWE</w:t>
            </w:r>
          </w:p>
        </w:tc>
        <w:tc>
          <w:tcPr>
            <w:tcW w:w="700" w:type="dxa"/>
          </w:tcPr>
          <w:p w14:paraId="79107BAD" w14:textId="77777777" w:rsidR="00B50050" w:rsidRDefault="00B50050" w:rsidP="0088127C">
            <w:pPr>
              <w:pStyle w:val="OtherTableBody"/>
            </w:pPr>
          </w:p>
        </w:tc>
        <w:tc>
          <w:tcPr>
            <w:tcW w:w="600" w:type="dxa"/>
          </w:tcPr>
          <w:p w14:paraId="0865A798" w14:textId="77777777" w:rsidR="00B50050" w:rsidRDefault="00B50050" w:rsidP="0088127C">
            <w:pPr>
              <w:pStyle w:val="OtherTableBody"/>
            </w:pPr>
          </w:p>
        </w:tc>
        <w:tc>
          <w:tcPr>
            <w:tcW w:w="900" w:type="dxa"/>
          </w:tcPr>
          <w:p w14:paraId="3EDB1C8E" w14:textId="77777777" w:rsidR="00B50050" w:rsidRDefault="00B50050" w:rsidP="0088127C">
            <w:pPr>
              <w:pStyle w:val="OtherTableBody"/>
            </w:pPr>
            <w:r>
              <w:t>12.4.2.23</w:t>
            </w:r>
          </w:p>
        </w:tc>
      </w:tr>
      <w:tr w:rsidR="00B50050" w14:paraId="7693ABFB" w14:textId="77777777" w:rsidTr="00195548">
        <w:tc>
          <w:tcPr>
            <w:tcW w:w="3500" w:type="dxa"/>
          </w:tcPr>
          <w:p w14:paraId="06F918F9" w14:textId="77777777" w:rsidR="00B50050" w:rsidRDefault="00B50050" w:rsidP="0088127C">
            <w:pPr>
              <w:pStyle w:val="OtherTableBody"/>
            </w:pPr>
            <w:r>
              <w:t xml:space="preserve">Industry </w:t>
            </w:r>
          </w:p>
        </w:tc>
        <w:tc>
          <w:tcPr>
            <w:tcW w:w="700" w:type="dxa"/>
          </w:tcPr>
          <w:p w14:paraId="1D3FCF6B" w14:textId="77777777" w:rsidR="00B50050" w:rsidRDefault="00B50050" w:rsidP="0088127C">
            <w:pPr>
              <w:pStyle w:val="OtherTableBody"/>
            </w:pPr>
            <w:r>
              <w:t>03526</w:t>
            </w:r>
          </w:p>
        </w:tc>
        <w:tc>
          <w:tcPr>
            <w:tcW w:w="600" w:type="dxa"/>
          </w:tcPr>
          <w:p w14:paraId="3404EFDF" w14:textId="77777777" w:rsidR="00B50050" w:rsidRDefault="00B50050" w:rsidP="0088127C">
            <w:pPr>
              <w:pStyle w:val="OtherTableBody"/>
            </w:pPr>
            <w:r>
              <w:t>OH2</w:t>
            </w:r>
          </w:p>
        </w:tc>
        <w:tc>
          <w:tcPr>
            <w:tcW w:w="600" w:type="dxa"/>
          </w:tcPr>
          <w:p w14:paraId="3C731A19" w14:textId="77777777" w:rsidR="00B50050" w:rsidRDefault="00B50050" w:rsidP="0088127C">
            <w:pPr>
              <w:pStyle w:val="OtherTableBody"/>
            </w:pPr>
            <w:r>
              <w:t>5</w:t>
            </w:r>
          </w:p>
        </w:tc>
        <w:tc>
          <w:tcPr>
            <w:tcW w:w="600" w:type="dxa"/>
          </w:tcPr>
          <w:p w14:paraId="26BD13FD" w14:textId="77777777" w:rsidR="00B50050" w:rsidRDefault="00B50050" w:rsidP="0088127C">
            <w:pPr>
              <w:pStyle w:val="OtherTableBody"/>
            </w:pPr>
            <w:r>
              <w:t>..</w:t>
            </w:r>
          </w:p>
        </w:tc>
        <w:tc>
          <w:tcPr>
            <w:tcW w:w="600" w:type="dxa"/>
          </w:tcPr>
          <w:p w14:paraId="3EB4A1C2" w14:textId="77777777" w:rsidR="00B50050" w:rsidRDefault="00B50050" w:rsidP="0088127C">
            <w:pPr>
              <w:pStyle w:val="OtherTableBody"/>
            </w:pPr>
          </w:p>
        </w:tc>
        <w:tc>
          <w:tcPr>
            <w:tcW w:w="600" w:type="dxa"/>
          </w:tcPr>
          <w:p w14:paraId="32AE68F1" w14:textId="77777777" w:rsidR="00B50050" w:rsidRDefault="00B50050" w:rsidP="0088127C">
            <w:pPr>
              <w:pStyle w:val="OtherTableBody"/>
            </w:pPr>
            <w:r>
              <w:t>CWE</w:t>
            </w:r>
          </w:p>
        </w:tc>
        <w:tc>
          <w:tcPr>
            <w:tcW w:w="700" w:type="dxa"/>
          </w:tcPr>
          <w:p w14:paraId="67FCBABE" w14:textId="77777777" w:rsidR="00B50050" w:rsidRDefault="00B50050" w:rsidP="0088127C">
            <w:pPr>
              <w:pStyle w:val="OtherTableBody"/>
            </w:pPr>
          </w:p>
        </w:tc>
        <w:tc>
          <w:tcPr>
            <w:tcW w:w="600" w:type="dxa"/>
          </w:tcPr>
          <w:p w14:paraId="6594F904" w14:textId="77777777" w:rsidR="00B50050" w:rsidRDefault="00B50050" w:rsidP="0088127C">
            <w:pPr>
              <w:pStyle w:val="OtherTableBody"/>
            </w:pPr>
            <w:r>
              <w:t>0955</w:t>
            </w:r>
          </w:p>
        </w:tc>
        <w:tc>
          <w:tcPr>
            <w:tcW w:w="900" w:type="dxa"/>
          </w:tcPr>
          <w:p w14:paraId="1F22012C" w14:textId="77777777" w:rsidR="00B50050" w:rsidRDefault="00B50050" w:rsidP="0088127C">
            <w:pPr>
              <w:pStyle w:val="OtherTableBody"/>
            </w:pPr>
            <w:r>
              <w:t>3.4.16.5</w:t>
            </w:r>
          </w:p>
        </w:tc>
      </w:tr>
      <w:tr w:rsidR="00B50050" w14:paraId="2F75C8F3" w14:textId="77777777" w:rsidTr="00195548">
        <w:tc>
          <w:tcPr>
            <w:tcW w:w="3500" w:type="dxa"/>
          </w:tcPr>
          <w:p w14:paraId="1A39A277" w14:textId="77777777" w:rsidR="00B50050" w:rsidRDefault="00B50050" w:rsidP="0088127C">
            <w:pPr>
              <w:pStyle w:val="OtherTableBody"/>
            </w:pPr>
            <w:r>
              <w:t xml:space="preserve">Industry </w:t>
            </w:r>
          </w:p>
        </w:tc>
        <w:tc>
          <w:tcPr>
            <w:tcW w:w="700" w:type="dxa"/>
          </w:tcPr>
          <w:p w14:paraId="301A6076" w14:textId="77777777" w:rsidR="00B50050" w:rsidRDefault="00B50050" w:rsidP="0088127C">
            <w:pPr>
              <w:pStyle w:val="OtherTableBody"/>
            </w:pPr>
            <w:r>
              <w:t>03538</w:t>
            </w:r>
          </w:p>
        </w:tc>
        <w:tc>
          <w:tcPr>
            <w:tcW w:w="600" w:type="dxa"/>
          </w:tcPr>
          <w:p w14:paraId="7EF34F4D" w14:textId="77777777" w:rsidR="00B50050" w:rsidRDefault="00B50050" w:rsidP="0088127C">
            <w:pPr>
              <w:pStyle w:val="OtherTableBody"/>
            </w:pPr>
            <w:r>
              <w:t>OH3</w:t>
            </w:r>
          </w:p>
        </w:tc>
        <w:tc>
          <w:tcPr>
            <w:tcW w:w="600" w:type="dxa"/>
          </w:tcPr>
          <w:p w14:paraId="57364544" w14:textId="77777777" w:rsidR="00B50050" w:rsidRDefault="00B50050" w:rsidP="0088127C">
            <w:pPr>
              <w:pStyle w:val="OtherTableBody"/>
            </w:pPr>
            <w:r>
              <w:t>4</w:t>
            </w:r>
          </w:p>
        </w:tc>
        <w:tc>
          <w:tcPr>
            <w:tcW w:w="600" w:type="dxa"/>
          </w:tcPr>
          <w:p w14:paraId="580C2B20" w14:textId="77777777" w:rsidR="00B50050" w:rsidRDefault="00B50050" w:rsidP="0088127C">
            <w:pPr>
              <w:pStyle w:val="OtherTableBody"/>
            </w:pPr>
            <w:r>
              <w:t>..</w:t>
            </w:r>
          </w:p>
        </w:tc>
        <w:tc>
          <w:tcPr>
            <w:tcW w:w="600" w:type="dxa"/>
          </w:tcPr>
          <w:p w14:paraId="65DF5A44" w14:textId="77777777" w:rsidR="00B50050" w:rsidRDefault="00B50050" w:rsidP="0088127C">
            <w:pPr>
              <w:pStyle w:val="OtherTableBody"/>
            </w:pPr>
          </w:p>
        </w:tc>
        <w:tc>
          <w:tcPr>
            <w:tcW w:w="600" w:type="dxa"/>
          </w:tcPr>
          <w:p w14:paraId="4496D545" w14:textId="77777777" w:rsidR="00B50050" w:rsidRDefault="00B50050" w:rsidP="0088127C">
            <w:pPr>
              <w:pStyle w:val="OtherTableBody"/>
            </w:pPr>
            <w:r>
              <w:t>CWE</w:t>
            </w:r>
          </w:p>
        </w:tc>
        <w:tc>
          <w:tcPr>
            <w:tcW w:w="700" w:type="dxa"/>
          </w:tcPr>
          <w:p w14:paraId="6980877D" w14:textId="77777777" w:rsidR="00B50050" w:rsidRDefault="00B50050" w:rsidP="0088127C">
            <w:pPr>
              <w:pStyle w:val="OtherTableBody"/>
            </w:pPr>
          </w:p>
        </w:tc>
        <w:tc>
          <w:tcPr>
            <w:tcW w:w="600" w:type="dxa"/>
          </w:tcPr>
          <w:p w14:paraId="02DAB4EF" w14:textId="77777777" w:rsidR="00B50050" w:rsidRDefault="00B50050" w:rsidP="0088127C">
            <w:pPr>
              <w:pStyle w:val="OtherTableBody"/>
            </w:pPr>
            <w:r>
              <w:t>0955</w:t>
            </w:r>
          </w:p>
        </w:tc>
        <w:tc>
          <w:tcPr>
            <w:tcW w:w="900" w:type="dxa"/>
          </w:tcPr>
          <w:p w14:paraId="1B5BE53B" w14:textId="77777777" w:rsidR="00B50050" w:rsidRDefault="00B50050" w:rsidP="0088127C">
            <w:pPr>
              <w:pStyle w:val="OtherTableBody"/>
            </w:pPr>
            <w:r>
              <w:t>3.4.17.4</w:t>
            </w:r>
          </w:p>
        </w:tc>
      </w:tr>
      <w:tr w:rsidR="00B50050" w14:paraId="128DE5EB" w14:textId="77777777" w:rsidTr="00195548">
        <w:tc>
          <w:tcPr>
            <w:tcW w:w="3500" w:type="dxa"/>
          </w:tcPr>
          <w:p w14:paraId="54AAEBD1" w14:textId="77777777" w:rsidR="00B50050" w:rsidRDefault="00B50050" w:rsidP="0088127C">
            <w:pPr>
              <w:pStyle w:val="OtherTableBody"/>
            </w:pPr>
            <w:r>
              <w:t>Inform Person Indicator</w:t>
            </w:r>
          </w:p>
        </w:tc>
        <w:tc>
          <w:tcPr>
            <w:tcW w:w="700" w:type="dxa"/>
          </w:tcPr>
          <w:p w14:paraId="3C258D17" w14:textId="77777777" w:rsidR="00B50050" w:rsidRDefault="00B50050" w:rsidP="0088127C">
            <w:pPr>
              <w:pStyle w:val="OtherTableBody"/>
            </w:pPr>
            <w:r>
              <w:t>01819</w:t>
            </w:r>
          </w:p>
        </w:tc>
        <w:tc>
          <w:tcPr>
            <w:tcW w:w="600" w:type="dxa"/>
          </w:tcPr>
          <w:p w14:paraId="07A26EDF" w14:textId="77777777" w:rsidR="00B50050" w:rsidRDefault="00B50050" w:rsidP="0088127C">
            <w:pPr>
              <w:pStyle w:val="OtherTableBody"/>
            </w:pPr>
            <w:r>
              <w:t>ERR</w:t>
            </w:r>
          </w:p>
        </w:tc>
        <w:tc>
          <w:tcPr>
            <w:tcW w:w="600" w:type="dxa"/>
          </w:tcPr>
          <w:p w14:paraId="7D84075F" w14:textId="77777777" w:rsidR="00B50050" w:rsidRDefault="00B50050" w:rsidP="0088127C">
            <w:pPr>
              <w:pStyle w:val="OtherTableBody"/>
            </w:pPr>
            <w:r>
              <w:t>9</w:t>
            </w:r>
          </w:p>
        </w:tc>
        <w:tc>
          <w:tcPr>
            <w:tcW w:w="600" w:type="dxa"/>
          </w:tcPr>
          <w:p w14:paraId="4D1BC7B7" w14:textId="77777777" w:rsidR="00B50050" w:rsidRDefault="00B50050" w:rsidP="0088127C">
            <w:pPr>
              <w:pStyle w:val="OtherTableBody"/>
            </w:pPr>
            <w:r>
              <w:t>..</w:t>
            </w:r>
          </w:p>
        </w:tc>
        <w:tc>
          <w:tcPr>
            <w:tcW w:w="600" w:type="dxa"/>
          </w:tcPr>
          <w:p w14:paraId="3DC9893A" w14:textId="77777777" w:rsidR="00B50050" w:rsidRDefault="00B50050" w:rsidP="0088127C">
            <w:pPr>
              <w:pStyle w:val="OtherTableBody"/>
            </w:pPr>
          </w:p>
        </w:tc>
        <w:tc>
          <w:tcPr>
            <w:tcW w:w="600" w:type="dxa"/>
          </w:tcPr>
          <w:p w14:paraId="77A2566D" w14:textId="77777777" w:rsidR="00B50050" w:rsidRDefault="00B50050" w:rsidP="0088127C">
            <w:pPr>
              <w:pStyle w:val="OtherTableBody"/>
            </w:pPr>
            <w:r>
              <w:t>CWE</w:t>
            </w:r>
          </w:p>
        </w:tc>
        <w:tc>
          <w:tcPr>
            <w:tcW w:w="700" w:type="dxa"/>
          </w:tcPr>
          <w:p w14:paraId="29DA8411" w14:textId="77777777" w:rsidR="00B50050" w:rsidRDefault="00B50050" w:rsidP="0088127C">
            <w:pPr>
              <w:pStyle w:val="OtherTableBody"/>
            </w:pPr>
            <w:r>
              <w:t>Y</w:t>
            </w:r>
          </w:p>
        </w:tc>
        <w:tc>
          <w:tcPr>
            <w:tcW w:w="600" w:type="dxa"/>
          </w:tcPr>
          <w:p w14:paraId="3F094C61" w14:textId="77777777" w:rsidR="00B50050" w:rsidRDefault="00B50050" w:rsidP="0088127C">
            <w:pPr>
              <w:pStyle w:val="OtherTableBody"/>
            </w:pPr>
            <w:r>
              <w:t>0517</w:t>
            </w:r>
          </w:p>
        </w:tc>
        <w:tc>
          <w:tcPr>
            <w:tcW w:w="900" w:type="dxa"/>
          </w:tcPr>
          <w:p w14:paraId="62C3F4A9" w14:textId="77777777" w:rsidR="00B50050" w:rsidRDefault="00B50050" w:rsidP="0088127C">
            <w:pPr>
              <w:pStyle w:val="OtherTableBody"/>
            </w:pPr>
            <w:r>
              <w:t>2.14.5.9</w:t>
            </w:r>
          </w:p>
        </w:tc>
      </w:tr>
      <w:tr w:rsidR="00B50050" w14:paraId="5A067096" w14:textId="77777777" w:rsidTr="00195548">
        <w:tc>
          <w:tcPr>
            <w:tcW w:w="3500" w:type="dxa"/>
          </w:tcPr>
          <w:p w14:paraId="68BA18C6" w14:textId="77777777" w:rsidR="00B50050" w:rsidRDefault="00B50050" w:rsidP="0088127C">
            <w:pPr>
              <w:pStyle w:val="OtherTableBody"/>
            </w:pPr>
            <w:r>
              <w:t>Informational Material Supplied Indicator</w:t>
            </w:r>
          </w:p>
        </w:tc>
        <w:tc>
          <w:tcPr>
            <w:tcW w:w="700" w:type="dxa"/>
          </w:tcPr>
          <w:p w14:paraId="46554ACE" w14:textId="77777777" w:rsidR="00B50050" w:rsidRDefault="00B50050" w:rsidP="0088127C">
            <w:pPr>
              <w:pStyle w:val="OtherTableBody"/>
            </w:pPr>
            <w:r>
              <w:t>01794</w:t>
            </w:r>
          </w:p>
        </w:tc>
        <w:tc>
          <w:tcPr>
            <w:tcW w:w="600" w:type="dxa"/>
          </w:tcPr>
          <w:p w14:paraId="5123A9BC" w14:textId="77777777" w:rsidR="00B50050" w:rsidRDefault="00B50050" w:rsidP="0088127C">
            <w:pPr>
              <w:pStyle w:val="OtherTableBody"/>
            </w:pPr>
            <w:r>
              <w:t>CON</w:t>
            </w:r>
          </w:p>
        </w:tc>
        <w:tc>
          <w:tcPr>
            <w:tcW w:w="600" w:type="dxa"/>
          </w:tcPr>
          <w:p w14:paraId="60337686" w14:textId="77777777" w:rsidR="00B50050" w:rsidRDefault="00B50050" w:rsidP="0088127C">
            <w:pPr>
              <w:pStyle w:val="OtherTableBody"/>
            </w:pPr>
            <w:r>
              <w:t>19</w:t>
            </w:r>
          </w:p>
        </w:tc>
        <w:tc>
          <w:tcPr>
            <w:tcW w:w="600" w:type="dxa"/>
          </w:tcPr>
          <w:p w14:paraId="3156DBBB" w14:textId="77777777" w:rsidR="00B50050" w:rsidRDefault="00B50050" w:rsidP="0088127C">
            <w:pPr>
              <w:pStyle w:val="OtherTableBody"/>
            </w:pPr>
            <w:r>
              <w:t>1..1</w:t>
            </w:r>
          </w:p>
        </w:tc>
        <w:tc>
          <w:tcPr>
            <w:tcW w:w="600" w:type="dxa"/>
          </w:tcPr>
          <w:p w14:paraId="6C3861BC" w14:textId="77777777" w:rsidR="00B50050" w:rsidRDefault="00B50050" w:rsidP="0088127C">
            <w:pPr>
              <w:pStyle w:val="OtherTableBody"/>
            </w:pPr>
          </w:p>
        </w:tc>
        <w:tc>
          <w:tcPr>
            <w:tcW w:w="600" w:type="dxa"/>
          </w:tcPr>
          <w:p w14:paraId="4A0A4A1B" w14:textId="77777777" w:rsidR="00B50050" w:rsidRDefault="00B50050" w:rsidP="0088127C">
            <w:pPr>
              <w:pStyle w:val="OtherTableBody"/>
            </w:pPr>
            <w:r>
              <w:t>ID</w:t>
            </w:r>
          </w:p>
        </w:tc>
        <w:tc>
          <w:tcPr>
            <w:tcW w:w="700" w:type="dxa"/>
          </w:tcPr>
          <w:p w14:paraId="07C9BB5D" w14:textId="77777777" w:rsidR="00B50050" w:rsidRDefault="00B50050" w:rsidP="0088127C">
            <w:pPr>
              <w:pStyle w:val="OtherTableBody"/>
            </w:pPr>
          </w:p>
        </w:tc>
        <w:tc>
          <w:tcPr>
            <w:tcW w:w="600" w:type="dxa"/>
          </w:tcPr>
          <w:p w14:paraId="6125922F" w14:textId="77777777" w:rsidR="00B50050" w:rsidRDefault="00B50050" w:rsidP="0088127C">
            <w:pPr>
              <w:pStyle w:val="OtherTableBody"/>
            </w:pPr>
            <w:r>
              <w:t>0136</w:t>
            </w:r>
          </w:p>
        </w:tc>
        <w:tc>
          <w:tcPr>
            <w:tcW w:w="900" w:type="dxa"/>
          </w:tcPr>
          <w:p w14:paraId="79660623" w14:textId="77777777" w:rsidR="00B50050" w:rsidRDefault="00B50050" w:rsidP="0088127C">
            <w:pPr>
              <w:pStyle w:val="OtherTableBody"/>
            </w:pPr>
            <w:r>
              <w:t>9.7.1.19</w:t>
            </w:r>
          </w:p>
        </w:tc>
      </w:tr>
      <w:tr w:rsidR="00B50050" w14:paraId="46C2B178" w14:textId="77777777" w:rsidTr="00195548">
        <w:tc>
          <w:tcPr>
            <w:tcW w:w="3500" w:type="dxa"/>
          </w:tcPr>
          <w:p w14:paraId="441A1EB5" w14:textId="77777777" w:rsidR="00B50050" w:rsidRDefault="00B50050" w:rsidP="0088127C">
            <w:pPr>
              <w:pStyle w:val="OtherTableBody"/>
            </w:pPr>
            <w:r>
              <w:t>Initial Dispense Amount</w:t>
            </w:r>
          </w:p>
        </w:tc>
        <w:tc>
          <w:tcPr>
            <w:tcW w:w="700" w:type="dxa"/>
          </w:tcPr>
          <w:p w14:paraId="3918D507" w14:textId="77777777" w:rsidR="00B50050" w:rsidRDefault="00B50050" w:rsidP="0088127C">
            <w:pPr>
              <w:pStyle w:val="OtherTableBody"/>
            </w:pPr>
            <w:r>
              <w:t>01680</w:t>
            </w:r>
          </w:p>
        </w:tc>
        <w:tc>
          <w:tcPr>
            <w:tcW w:w="600" w:type="dxa"/>
          </w:tcPr>
          <w:p w14:paraId="08B14E21" w14:textId="77777777" w:rsidR="00B50050" w:rsidRDefault="00B50050" w:rsidP="0088127C">
            <w:pPr>
              <w:pStyle w:val="OtherTableBody"/>
            </w:pPr>
            <w:r>
              <w:t>RXE</w:t>
            </w:r>
          </w:p>
        </w:tc>
        <w:tc>
          <w:tcPr>
            <w:tcW w:w="600" w:type="dxa"/>
          </w:tcPr>
          <w:p w14:paraId="150F00A3" w14:textId="77777777" w:rsidR="00B50050" w:rsidRDefault="00B50050" w:rsidP="0088127C">
            <w:pPr>
              <w:pStyle w:val="OtherTableBody"/>
            </w:pPr>
            <w:r>
              <w:t>39</w:t>
            </w:r>
          </w:p>
        </w:tc>
        <w:tc>
          <w:tcPr>
            <w:tcW w:w="600" w:type="dxa"/>
          </w:tcPr>
          <w:p w14:paraId="7B982CFA" w14:textId="77777777" w:rsidR="00B50050" w:rsidRDefault="00B50050" w:rsidP="0088127C">
            <w:pPr>
              <w:pStyle w:val="OtherTableBody"/>
            </w:pPr>
            <w:r>
              <w:t>..</w:t>
            </w:r>
          </w:p>
        </w:tc>
        <w:tc>
          <w:tcPr>
            <w:tcW w:w="600" w:type="dxa"/>
          </w:tcPr>
          <w:p w14:paraId="180262C4" w14:textId="77777777" w:rsidR="00B50050" w:rsidRDefault="00B50050" w:rsidP="0088127C">
            <w:pPr>
              <w:pStyle w:val="OtherTableBody"/>
            </w:pPr>
          </w:p>
        </w:tc>
        <w:tc>
          <w:tcPr>
            <w:tcW w:w="600" w:type="dxa"/>
          </w:tcPr>
          <w:p w14:paraId="2E93BB11" w14:textId="77777777" w:rsidR="00B50050" w:rsidRDefault="00B50050" w:rsidP="0088127C">
            <w:pPr>
              <w:pStyle w:val="OtherTableBody"/>
            </w:pPr>
            <w:r>
              <w:t>NM</w:t>
            </w:r>
          </w:p>
        </w:tc>
        <w:tc>
          <w:tcPr>
            <w:tcW w:w="700" w:type="dxa"/>
          </w:tcPr>
          <w:p w14:paraId="747C480D" w14:textId="77777777" w:rsidR="00B50050" w:rsidRDefault="00B50050" w:rsidP="0088127C">
            <w:pPr>
              <w:pStyle w:val="OtherTableBody"/>
            </w:pPr>
          </w:p>
        </w:tc>
        <w:tc>
          <w:tcPr>
            <w:tcW w:w="600" w:type="dxa"/>
          </w:tcPr>
          <w:p w14:paraId="5EE5027F" w14:textId="77777777" w:rsidR="00B50050" w:rsidRDefault="00B50050" w:rsidP="0088127C">
            <w:pPr>
              <w:pStyle w:val="OtherTableBody"/>
            </w:pPr>
          </w:p>
        </w:tc>
        <w:tc>
          <w:tcPr>
            <w:tcW w:w="900" w:type="dxa"/>
          </w:tcPr>
          <w:p w14:paraId="129DB202" w14:textId="77777777" w:rsidR="00B50050" w:rsidRDefault="00B50050" w:rsidP="0088127C">
            <w:pPr>
              <w:pStyle w:val="OtherTableBody"/>
            </w:pPr>
            <w:r>
              <w:t>4A.4.4.39</w:t>
            </w:r>
          </w:p>
        </w:tc>
      </w:tr>
      <w:tr w:rsidR="00B50050" w14:paraId="0A1E5BA0" w14:textId="77777777" w:rsidTr="00195548">
        <w:tc>
          <w:tcPr>
            <w:tcW w:w="3500" w:type="dxa"/>
          </w:tcPr>
          <w:p w14:paraId="361F3205" w14:textId="77777777" w:rsidR="00B50050" w:rsidRDefault="00B50050" w:rsidP="0088127C">
            <w:pPr>
              <w:pStyle w:val="OtherTableBody"/>
            </w:pPr>
            <w:r>
              <w:t>Initial Quantity</w:t>
            </w:r>
          </w:p>
        </w:tc>
        <w:tc>
          <w:tcPr>
            <w:tcW w:w="700" w:type="dxa"/>
          </w:tcPr>
          <w:p w14:paraId="65CEB318" w14:textId="77777777" w:rsidR="00B50050" w:rsidRDefault="00B50050" w:rsidP="0088127C">
            <w:pPr>
              <w:pStyle w:val="OtherTableBody"/>
            </w:pPr>
            <w:r>
              <w:t>01378</w:t>
            </w:r>
          </w:p>
        </w:tc>
        <w:tc>
          <w:tcPr>
            <w:tcW w:w="600" w:type="dxa"/>
          </w:tcPr>
          <w:p w14:paraId="45B99249" w14:textId="77777777" w:rsidR="00B50050" w:rsidRDefault="00B50050" w:rsidP="0088127C">
            <w:pPr>
              <w:pStyle w:val="OtherTableBody"/>
            </w:pPr>
            <w:r>
              <w:t>INV</w:t>
            </w:r>
          </w:p>
        </w:tc>
        <w:tc>
          <w:tcPr>
            <w:tcW w:w="600" w:type="dxa"/>
          </w:tcPr>
          <w:p w14:paraId="7B2DC9F1" w14:textId="77777777" w:rsidR="00B50050" w:rsidRDefault="00B50050" w:rsidP="0088127C">
            <w:pPr>
              <w:pStyle w:val="OtherTableBody"/>
            </w:pPr>
            <w:r>
              <w:t>7</w:t>
            </w:r>
          </w:p>
        </w:tc>
        <w:tc>
          <w:tcPr>
            <w:tcW w:w="600" w:type="dxa"/>
          </w:tcPr>
          <w:p w14:paraId="26A91112" w14:textId="77777777" w:rsidR="00B50050" w:rsidRDefault="00B50050" w:rsidP="0088127C">
            <w:pPr>
              <w:pStyle w:val="OtherTableBody"/>
            </w:pPr>
            <w:r>
              <w:t>..</w:t>
            </w:r>
          </w:p>
        </w:tc>
        <w:tc>
          <w:tcPr>
            <w:tcW w:w="600" w:type="dxa"/>
          </w:tcPr>
          <w:p w14:paraId="3F00B662" w14:textId="77777777" w:rsidR="00B50050" w:rsidRDefault="00B50050" w:rsidP="0088127C">
            <w:pPr>
              <w:pStyle w:val="OtherTableBody"/>
            </w:pPr>
            <w:r>
              <w:t>10#</w:t>
            </w:r>
          </w:p>
        </w:tc>
        <w:tc>
          <w:tcPr>
            <w:tcW w:w="600" w:type="dxa"/>
          </w:tcPr>
          <w:p w14:paraId="19619516" w14:textId="77777777" w:rsidR="00B50050" w:rsidRDefault="00B50050" w:rsidP="0088127C">
            <w:pPr>
              <w:pStyle w:val="OtherTableBody"/>
            </w:pPr>
            <w:r>
              <w:t>NM</w:t>
            </w:r>
          </w:p>
        </w:tc>
        <w:tc>
          <w:tcPr>
            <w:tcW w:w="700" w:type="dxa"/>
          </w:tcPr>
          <w:p w14:paraId="4FA12B68" w14:textId="77777777" w:rsidR="00B50050" w:rsidRDefault="00B50050" w:rsidP="0088127C">
            <w:pPr>
              <w:pStyle w:val="OtherTableBody"/>
            </w:pPr>
          </w:p>
        </w:tc>
        <w:tc>
          <w:tcPr>
            <w:tcW w:w="600" w:type="dxa"/>
          </w:tcPr>
          <w:p w14:paraId="750B1A62" w14:textId="77777777" w:rsidR="00B50050" w:rsidRDefault="00B50050" w:rsidP="0088127C">
            <w:pPr>
              <w:pStyle w:val="OtherTableBody"/>
            </w:pPr>
          </w:p>
        </w:tc>
        <w:tc>
          <w:tcPr>
            <w:tcW w:w="900" w:type="dxa"/>
          </w:tcPr>
          <w:p w14:paraId="46000721" w14:textId="77777777" w:rsidR="00B50050" w:rsidRDefault="00B50050" w:rsidP="0088127C">
            <w:pPr>
              <w:pStyle w:val="OtherTableBody"/>
            </w:pPr>
            <w:r>
              <w:t>13.4.4.7</w:t>
            </w:r>
          </w:p>
        </w:tc>
      </w:tr>
      <w:tr w:rsidR="00B50050" w14:paraId="664F07AA" w14:textId="77777777" w:rsidTr="00195548">
        <w:tc>
          <w:tcPr>
            <w:tcW w:w="3500" w:type="dxa"/>
          </w:tcPr>
          <w:p w14:paraId="49ADCC69" w14:textId="77777777" w:rsidR="00B50050" w:rsidRDefault="00B50050" w:rsidP="0088127C">
            <w:pPr>
              <w:pStyle w:val="OtherTableBody"/>
            </w:pPr>
            <w:r>
              <w:t>Initial Specimen Volume</w:t>
            </w:r>
          </w:p>
        </w:tc>
        <w:tc>
          <w:tcPr>
            <w:tcW w:w="700" w:type="dxa"/>
          </w:tcPr>
          <w:p w14:paraId="2B87B655" w14:textId="77777777" w:rsidR="00B50050" w:rsidRDefault="00B50050" w:rsidP="0088127C">
            <w:pPr>
              <w:pStyle w:val="OtherTableBody"/>
            </w:pPr>
            <w:r>
              <w:t>01350</w:t>
            </w:r>
          </w:p>
        </w:tc>
        <w:tc>
          <w:tcPr>
            <w:tcW w:w="600" w:type="dxa"/>
          </w:tcPr>
          <w:p w14:paraId="106A9AB9" w14:textId="77777777" w:rsidR="00B50050" w:rsidRDefault="00B50050" w:rsidP="0088127C">
            <w:pPr>
              <w:pStyle w:val="OtherTableBody"/>
            </w:pPr>
            <w:r>
              <w:t>SAC</w:t>
            </w:r>
          </w:p>
        </w:tc>
        <w:tc>
          <w:tcPr>
            <w:tcW w:w="600" w:type="dxa"/>
          </w:tcPr>
          <w:p w14:paraId="64BE5564" w14:textId="77777777" w:rsidR="00B50050" w:rsidRDefault="00B50050" w:rsidP="0088127C">
            <w:pPr>
              <w:pStyle w:val="OtherTableBody"/>
            </w:pPr>
            <w:r>
              <w:t>23</w:t>
            </w:r>
          </w:p>
        </w:tc>
        <w:tc>
          <w:tcPr>
            <w:tcW w:w="600" w:type="dxa"/>
          </w:tcPr>
          <w:p w14:paraId="74DEC148" w14:textId="77777777" w:rsidR="00B50050" w:rsidRDefault="00B50050" w:rsidP="0088127C">
            <w:pPr>
              <w:pStyle w:val="OtherTableBody"/>
            </w:pPr>
            <w:r>
              <w:t>..</w:t>
            </w:r>
          </w:p>
        </w:tc>
        <w:tc>
          <w:tcPr>
            <w:tcW w:w="600" w:type="dxa"/>
          </w:tcPr>
          <w:p w14:paraId="20A9CCD6" w14:textId="77777777" w:rsidR="00B50050" w:rsidRDefault="00B50050" w:rsidP="0088127C">
            <w:pPr>
              <w:pStyle w:val="OtherTableBody"/>
            </w:pPr>
            <w:r>
              <w:t>10#</w:t>
            </w:r>
          </w:p>
        </w:tc>
        <w:tc>
          <w:tcPr>
            <w:tcW w:w="600" w:type="dxa"/>
          </w:tcPr>
          <w:p w14:paraId="2D23F3F4" w14:textId="77777777" w:rsidR="00B50050" w:rsidRDefault="00B50050" w:rsidP="0088127C">
            <w:pPr>
              <w:pStyle w:val="OtherTableBody"/>
            </w:pPr>
            <w:r>
              <w:t>NM</w:t>
            </w:r>
          </w:p>
        </w:tc>
        <w:tc>
          <w:tcPr>
            <w:tcW w:w="700" w:type="dxa"/>
          </w:tcPr>
          <w:p w14:paraId="575292AF" w14:textId="77777777" w:rsidR="00B50050" w:rsidRDefault="00B50050" w:rsidP="0088127C">
            <w:pPr>
              <w:pStyle w:val="OtherTableBody"/>
            </w:pPr>
          </w:p>
        </w:tc>
        <w:tc>
          <w:tcPr>
            <w:tcW w:w="600" w:type="dxa"/>
          </w:tcPr>
          <w:p w14:paraId="15D22283" w14:textId="77777777" w:rsidR="00B50050" w:rsidRDefault="00B50050" w:rsidP="0088127C">
            <w:pPr>
              <w:pStyle w:val="OtherTableBody"/>
            </w:pPr>
          </w:p>
        </w:tc>
        <w:tc>
          <w:tcPr>
            <w:tcW w:w="900" w:type="dxa"/>
          </w:tcPr>
          <w:p w14:paraId="3982B463" w14:textId="77777777" w:rsidR="00B50050" w:rsidRDefault="00B50050" w:rsidP="0088127C">
            <w:pPr>
              <w:pStyle w:val="OtherTableBody"/>
            </w:pPr>
            <w:r>
              <w:t>13.4.3.23</w:t>
            </w:r>
          </w:p>
        </w:tc>
      </w:tr>
      <w:tr w:rsidR="00B50050" w14:paraId="4C4BF50F" w14:textId="77777777" w:rsidTr="00195548">
        <w:tc>
          <w:tcPr>
            <w:tcW w:w="3500" w:type="dxa"/>
          </w:tcPr>
          <w:p w14:paraId="00E5EC76" w14:textId="77777777" w:rsidR="00B50050" w:rsidRDefault="00B50050" w:rsidP="0088127C">
            <w:pPr>
              <w:pStyle w:val="OtherTableBody"/>
            </w:pPr>
            <w:r>
              <w:t>Initially Recorded by Organization</w:t>
            </w:r>
          </w:p>
        </w:tc>
        <w:tc>
          <w:tcPr>
            <w:tcW w:w="700" w:type="dxa"/>
          </w:tcPr>
          <w:p w14:paraId="0FAD2D55" w14:textId="77777777" w:rsidR="00B50050" w:rsidRDefault="00B50050" w:rsidP="0088127C">
            <w:pPr>
              <w:pStyle w:val="OtherTableBody"/>
            </w:pPr>
            <w:r>
              <w:t>03293</w:t>
            </w:r>
          </w:p>
        </w:tc>
        <w:tc>
          <w:tcPr>
            <w:tcW w:w="600" w:type="dxa"/>
          </w:tcPr>
          <w:p w14:paraId="01B0CDC8" w14:textId="77777777" w:rsidR="00B50050" w:rsidRDefault="00B50050" w:rsidP="0088127C">
            <w:pPr>
              <w:pStyle w:val="OtherTableBody"/>
            </w:pPr>
            <w:r>
              <w:t>IAM</w:t>
            </w:r>
          </w:p>
        </w:tc>
        <w:tc>
          <w:tcPr>
            <w:tcW w:w="600" w:type="dxa"/>
          </w:tcPr>
          <w:p w14:paraId="76D31D99" w14:textId="77777777" w:rsidR="00B50050" w:rsidRDefault="00B50050" w:rsidP="0088127C">
            <w:pPr>
              <w:pStyle w:val="OtherTableBody"/>
            </w:pPr>
            <w:r>
              <w:t>28</w:t>
            </w:r>
          </w:p>
        </w:tc>
        <w:tc>
          <w:tcPr>
            <w:tcW w:w="600" w:type="dxa"/>
          </w:tcPr>
          <w:p w14:paraId="1C237807" w14:textId="77777777" w:rsidR="00B50050" w:rsidRDefault="00B50050" w:rsidP="0088127C">
            <w:pPr>
              <w:pStyle w:val="OtherTableBody"/>
            </w:pPr>
            <w:r>
              <w:t>..</w:t>
            </w:r>
          </w:p>
        </w:tc>
        <w:tc>
          <w:tcPr>
            <w:tcW w:w="600" w:type="dxa"/>
          </w:tcPr>
          <w:p w14:paraId="17C053AD" w14:textId="77777777" w:rsidR="00B50050" w:rsidRDefault="00B50050" w:rsidP="0088127C">
            <w:pPr>
              <w:pStyle w:val="OtherTableBody"/>
            </w:pPr>
          </w:p>
        </w:tc>
        <w:tc>
          <w:tcPr>
            <w:tcW w:w="600" w:type="dxa"/>
          </w:tcPr>
          <w:p w14:paraId="4856D0FD" w14:textId="77777777" w:rsidR="00B50050" w:rsidRDefault="00B50050" w:rsidP="0088127C">
            <w:pPr>
              <w:pStyle w:val="OtherTableBody"/>
            </w:pPr>
            <w:r>
              <w:t>XON</w:t>
            </w:r>
          </w:p>
        </w:tc>
        <w:tc>
          <w:tcPr>
            <w:tcW w:w="700" w:type="dxa"/>
          </w:tcPr>
          <w:p w14:paraId="459C5C24" w14:textId="77777777" w:rsidR="00B50050" w:rsidRDefault="00B50050" w:rsidP="0088127C">
            <w:pPr>
              <w:pStyle w:val="OtherTableBody"/>
            </w:pPr>
          </w:p>
        </w:tc>
        <w:tc>
          <w:tcPr>
            <w:tcW w:w="600" w:type="dxa"/>
          </w:tcPr>
          <w:p w14:paraId="1A87AFF1" w14:textId="77777777" w:rsidR="00B50050" w:rsidRDefault="00B50050" w:rsidP="0088127C">
            <w:pPr>
              <w:pStyle w:val="OtherTableBody"/>
            </w:pPr>
          </w:p>
        </w:tc>
        <w:tc>
          <w:tcPr>
            <w:tcW w:w="900" w:type="dxa"/>
          </w:tcPr>
          <w:p w14:paraId="62756260" w14:textId="77777777" w:rsidR="00B50050" w:rsidRDefault="00B50050" w:rsidP="0088127C">
            <w:pPr>
              <w:pStyle w:val="OtherTableBody"/>
            </w:pPr>
            <w:r>
              <w:t>3.4.7.28</w:t>
            </w:r>
          </w:p>
        </w:tc>
      </w:tr>
      <w:tr w:rsidR="00B50050" w14:paraId="430FFD1C" w14:textId="77777777" w:rsidTr="00195548">
        <w:tc>
          <w:tcPr>
            <w:tcW w:w="3500" w:type="dxa"/>
          </w:tcPr>
          <w:p w14:paraId="190527C7" w14:textId="77777777" w:rsidR="00B50050" w:rsidRDefault="00B50050" w:rsidP="0088127C">
            <w:pPr>
              <w:pStyle w:val="OtherTableBody"/>
            </w:pPr>
            <w:r>
              <w:t>Initially Recorded by Person</w:t>
            </w:r>
          </w:p>
        </w:tc>
        <w:tc>
          <w:tcPr>
            <w:tcW w:w="700" w:type="dxa"/>
          </w:tcPr>
          <w:p w14:paraId="75D3C346" w14:textId="77777777" w:rsidR="00B50050" w:rsidRDefault="00B50050" w:rsidP="0088127C">
            <w:pPr>
              <w:pStyle w:val="OtherTableBody"/>
            </w:pPr>
            <w:r>
              <w:t>02296</w:t>
            </w:r>
          </w:p>
        </w:tc>
        <w:tc>
          <w:tcPr>
            <w:tcW w:w="600" w:type="dxa"/>
          </w:tcPr>
          <w:p w14:paraId="57F7474B" w14:textId="77777777" w:rsidR="00B50050" w:rsidRDefault="00B50050" w:rsidP="0088127C">
            <w:pPr>
              <w:pStyle w:val="OtherTableBody"/>
            </w:pPr>
            <w:r>
              <w:t>IAM</w:t>
            </w:r>
          </w:p>
        </w:tc>
        <w:tc>
          <w:tcPr>
            <w:tcW w:w="600" w:type="dxa"/>
          </w:tcPr>
          <w:p w14:paraId="4476F39E" w14:textId="77777777" w:rsidR="00B50050" w:rsidRDefault="00B50050" w:rsidP="0088127C">
            <w:pPr>
              <w:pStyle w:val="OtherTableBody"/>
            </w:pPr>
            <w:r>
              <w:t>23</w:t>
            </w:r>
          </w:p>
        </w:tc>
        <w:tc>
          <w:tcPr>
            <w:tcW w:w="600" w:type="dxa"/>
          </w:tcPr>
          <w:p w14:paraId="226CD967" w14:textId="77777777" w:rsidR="00B50050" w:rsidRDefault="00B50050" w:rsidP="0088127C">
            <w:pPr>
              <w:pStyle w:val="OtherTableBody"/>
            </w:pPr>
            <w:r>
              <w:t>..</w:t>
            </w:r>
          </w:p>
        </w:tc>
        <w:tc>
          <w:tcPr>
            <w:tcW w:w="600" w:type="dxa"/>
          </w:tcPr>
          <w:p w14:paraId="44DD1890" w14:textId="77777777" w:rsidR="00B50050" w:rsidRDefault="00B50050" w:rsidP="0088127C">
            <w:pPr>
              <w:pStyle w:val="OtherTableBody"/>
            </w:pPr>
          </w:p>
        </w:tc>
        <w:tc>
          <w:tcPr>
            <w:tcW w:w="600" w:type="dxa"/>
          </w:tcPr>
          <w:p w14:paraId="71042579" w14:textId="77777777" w:rsidR="00B50050" w:rsidRDefault="00B50050" w:rsidP="0088127C">
            <w:pPr>
              <w:pStyle w:val="OtherTableBody"/>
            </w:pPr>
            <w:r>
              <w:t>XCN</w:t>
            </w:r>
          </w:p>
        </w:tc>
        <w:tc>
          <w:tcPr>
            <w:tcW w:w="700" w:type="dxa"/>
          </w:tcPr>
          <w:p w14:paraId="471E9901" w14:textId="77777777" w:rsidR="00B50050" w:rsidRDefault="00B50050" w:rsidP="0088127C">
            <w:pPr>
              <w:pStyle w:val="OtherTableBody"/>
            </w:pPr>
          </w:p>
        </w:tc>
        <w:tc>
          <w:tcPr>
            <w:tcW w:w="600" w:type="dxa"/>
          </w:tcPr>
          <w:p w14:paraId="7BE0938D" w14:textId="77777777" w:rsidR="00B50050" w:rsidRDefault="00B50050" w:rsidP="0088127C">
            <w:pPr>
              <w:pStyle w:val="OtherTableBody"/>
            </w:pPr>
          </w:p>
        </w:tc>
        <w:tc>
          <w:tcPr>
            <w:tcW w:w="900" w:type="dxa"/>
          </w:tcPr>
          <w:p w14:paraId="71898068" w14:textId="77777777" w:rsidR="00B50050" w:rsidRDefault="00B50050" w:rsidP="0088127C">
            <w:pPr>
              <w:pStyle w:val="OtherTableBody"/>
            </w:pPr>
            <w:r>
              <w:t>3.4.7.23</w:t>
            </w:r>
          </w:p>
        </w:tc>
      </w:tr>
      <w:tr w:rsidR="00B50050" w14:paraId="4A22D872" w14:textId="77777777" w:rsidTr="00195548">
        <w:tc>
          <w:tcPr>
            <w:tcW w:w="3500" w:type="dxa"/>
          </w:tcPr>
          <w:p w14:paraId="576DE13B" w14:textId="77777777" w:rsidR="00B50050" w:rsidRDefault="00B50050" w:rsidP="0088127C">
            <w:pPr>
              <w:pStyle w:val="OtherTableBody"/>
            </w:pPr>
            <w:r>
              <w:t>Initially Recorded Date/Time</w:t>
            </w:r>
          </w:p>
        </w:tc>
        <w:tc>
          <w:tcPr>
            <w:tcW w:w="700" w:type="dxa"/>
          </w:tcPr>
          <w:p w14:paraId="2D6667E8" w14:textId="77777777" w:rsidR="00B50050" w:rsidRDefault="00B50050" w:rsidP="0088127C">
            <w:pPr>
              <w:pStyle w:val="OtherTableBody"/>
            </w:pPr>
            <w:r>
              <w:t>02297</w:t>
            </w:r>
          </w:p>
        </w:tc>
        <w:tc>
          <w:tcPr>
            <w:tcW w:w="600" w:type="dxa"/>
          </w:tcPr>
          <w:p w14:paraId="4CACF018" w14:textId="77777777" w:rsidR="00B50050" w:rsidRDefault="00B50050" w:rsidP="0088127C">
            <w:pPr>
              <w:pStyle w:val="OtherTableBody"/>
            </w:pPr>
            <w:r>
              <w:t>IAM</w:t>
            </w:r>
          </w:p>
        </w:tc>
        <w:tc>
          <w:tcPr>
            <w:tcW w:w="600" w:type="dxa"/>
          </w:tcPr>
          <w:p w14:paraId="2183A721" w14:textId="77777777" w:rsidR="00B50050" w:rsidRDefault="00B50050" w:rsidP="0088127C">
            <w:pPr>
              <w:pStyle w:val="OtherTableBody"/>
            </w:pPr>
            <w:r>
              <w:t>24</w:t>
            </w:r>
          </w:p>
        </w:tc>
        <w:tc>
          <w:tcPr>
            <w:tcW w:w="600" w:type="dxa"/>
          </w:tcPr>
          <w:p w14:paraId="52AF71BB" w14:textId="77777777" w:rsidR="00B50050" w:rsidRDefault="00B50050" w:rsidP="0088127C">
            <w:pPr>
              <w:pStyle w:val="OtherTableBody"/>
            </w:pPr>
            <w:r>
              <w:t>..</w:t>
            </w:r>
          </w:p>
        </w:tc>
        <w:tc>
          <w:tcPr>
            <w:tcW w:w="600" w:type="dxa"/>
          </w:tcPr>
          <w:p w14:paraId="2FAAFD7C" w14:textId="77777777" w:rsidR="00B50050" w:rsidRDefault="00B50050" w:rsidP="0088127C">
            <w:pPr>
              <w:pStyle w:val="OtherTableBody"/>
            </w:pPr>
          </w:p>
        </w:tc>
        <w:tc>
          <w:tcPr>
            <w:tcW w:w="600" w:type="dxa"/>
          </w:tcPr>
          <w:p w14:paraId="4DCB3CC3" w14:textId="77777777" w:rsidR="00B50050" w:rsidRDefault="00B50050" w:rsidP="0088127C">
            <w:pPr>
              <w:pStyle w:val="OtherTableBody"/>
            </w:pPr>
            <w:r>
              <w:t>DTM</w:t>
            </w:r>
          </w:p>
        </w:tc>
        <w:tc>
          <w:tcPr>
            <w:tcW w:w="700" w:type="dxa"/>
          </w:tcPr>
          <w:p w14:paraId="08E6DFF5" w14:textId="77777777" w:rsidR="00B50050" w:rsidRDefault="00B50050" w:rsidP="0088127C">
            <w:pPr>
              <w:pStyle w:val="OtherTableBody"/>
            </w:pPr>
          </w:p>
        </w:tc>
        <w:tc>
          <w:tcPr>
            <w:tcW w:w="600" w:type="dxa"/>
          </w:tcPr>
          <w:p w14:paraId="1C2A68B0" w14:textId="77777777" w:rsidR="00B50050" w:rsidRDefault="00B50050" w:rsidP="0088127C">
            <w:pPr>
              <w:pStyle w:val="OtherTableBody"/>
            </w:pPr>
          </w:p>
        </w:tc>
        <w:tc>
          <w:tcPr>
            <w:tcW w:w="900" w:type="dxa"/>
          </w:tcPr>
          <w:p w14:paraId="21FEE1A2" w14:textId="77777777" w:rsidR="00B50050" w:rsidRDefault="00B50050" w:rsidP="0088127C">
            <w:pPr>
              <w:pStyle w:val="OtherTableBody"/>
            </w:pPr>
            <w:r>
              <w:t>3.4.7.24</w:t>
            </w:r>
          </w:p>
        </w:tc>
      </w:tr>
      <w:tr w:rsidR="00B50050" w14:paraId="025A6618" w14:textId="77777777" w:rsidTr="00195548">
        <w:tc>
          <w:tcPr>
            <w:tcW w:w="3500" w:type="dxa"/>
          </w:tcPr>
          <w:p w14:paraId="35D66A07" w14:textId="77777777" w:rsidR="00B50050" w:rsidRDefault="00B50050" w:rsidP="0088127C">
            <w:pPr>
              <w:pStyle w:val="OtherTableBody"/>
            </w:pPr>
            <w:r>
              <w:t>Initiating Location</w:t>
            </w:r>
          </w:p>
        </w:tc>
        <w:tc>
          <w:tcPr>
            <w:tcW w:w="700" w:type="dxa"/>
          </w:tcPr>
          <w:p w14:paraId="7DAE557F" w14:textId="77777777" w:rsidR="00B50050" w:rsidRDefault="00B50050" w:rsidP="0088127C">
            <w:pPr>
              <w:pStyle w:val="OtherTableBody"/>
            </w:pPr>
            <w:r>
              <w:t>01477</w:t>
            </w:r>
          </w:p>
        </w:tc>
        <w:tc>
          <w:tcPr>
            <w:tcW w:w="600" w:type="dxa"/>
          </w:tcPr>
          <w:p w14:paraId="2412E9DE" w14:textId="77777777" w:rsidR="00B50050" w:rsidRDefault="00B50050" w:rsidP="0088127C">
            <w:pPr>
              <w:pStyle w:val="OtherTableBody"/>
            </w:pPr>
            <w:r>
              <w:t>RXD</w:t>
            </w:r>
          </w:p>
        </w:tc>
        <w:tc>
          <w:tcPr>
            <w:tcW w:w="600" w:type="dxa"/>
          </w:tcPr>
          <w:p w14:paraId="04A29F87" w14:textId="77777777" w:rsidR="00B50050" w:rsidRDefault="00B50050" w:rsidP="0088127C">
            <w:pPr>
              <w:pStyle w:val="OtherTableBody"/>
            </w:pPr>
            <w:r>
              <w:t>26</w:t>
            </w:r>
          </w:p>
        </w:tc>
        <w:tc>
          <w:tcPr>
            <w:tcW w:w="600" w:type="dxa"/>
          </w:tcPr>
          <w:p w14:paraId="6DCEA228" w14:textId="77777777" w:rsidR="00B50050" w:rsidRDefault="00B50050" w:rsidP="0088127C">
            <w:pPr>
              <w:pStyle w:val="OtherTableBody"/>
            </w:pPr>
            <w:r>
              <w:t>..</w:t>
            </w:r>
          </w:p>
        </w:tc>
        <w:tc>
          <w:tcPr>
            <w:tcW w:w="600" w:type="dxa"/>
          </w:tcPr>
          <w:p w14:paraId="2B2FC780" w14:textId="77777777" w:rsidR="00B50050" w:rsidRDefault="00B50050" w:rsidP="0088127C">
            <w:pPr>
              <w:pStyle w:val="OtherTableBody"/>
            </w:pPr>
          </w:p>
        </w:tc>
        <w:tc>
          <w:tcPr>
            <w:tcW w:w="600" w:type="dxa"/>
          </w:tcPr>
          <w:p w14:paraId="630553C9" w14:textId="77777777" w:rsidR="00B50050" w:rsidRDefault="00B50050" w:rsidP="0088127C">
            <w:pPr>
              <w:pStyle w:val="OtherTableBody"/>
            </w:pPr>
            <w:r>
              <w:t>CWE</w:t>
            </w:r>
          </w:p>
        </w:tc>
        <w:tc>
          <w:tcPr>
            <w:tcW w:w="700" w:type="dxa"/>
          </w:tcPr>
          <w:p w14:paraId="5E6C4180" w14:textId="77777777" w:rsidR="00B50050" w:rsidRDefault="00B50050" w:rsidP="0088127C">
            <w:pPr>
              <w:pStyle w:val="OtherTableBody"/>
            </w:pPr>
          </w:p>
        </w:tc>
        <w:tc>
          <w:tcPr>
            <w:tcW w:w="600" w:type="dxa"/>
          </w:tcPr>
          <w:p w14:paraId="7A19B286" w14:textId="77777777" w:rsidR="00B50050" w:rsidRDefault="00B50050" w:rsidP="0088127C">
            <w:pPr>
              <w:pStyle w:val="OtherTableBody"/>
            </w:pPr>
            <w:r>
              <w:t>0711</w:t>
            </w:r>
          </w:p>
        </w:tc>
        <w:tc>
          <w:tcPr>
            <w:tcW w:w="900" w:type="dxa"/>
          </w:tcPr>
          <w:p w14:paraId="46E2B584" w14:textId="77777777" w:rsidR="00B50050" w:rsidRDefault="00B50050" w:rsidP="0088127C">
            <w:pPr>
              <w:pStyle w:val="OtherTableBody"/>
            </w:pPr>
            <w:r>
              <w:t>4A.4.5.26</w:t>
            </w:r>
          </w:p>
        </w:tc>
      </w:tr>
      <w:tr w:rsidR="00B50050" w14:paraId="6B740644" w14:textId="77777777" w:rsidTr="00195548">
        <w:tc>
          <w:tcPr>
            <w:tcW w:w="3500" w:type="dxa"/>
          </w:tcPr>
          <w:p w14:paraId="610B51BA" w14:textId="77777777" w:rsidR="00B50050" w:rsidRDefault="00B50050" w:rsidP="0088127C">
            <w:pPr>
              <w:pStyle w:val="OtherTableBody"/>
            </w:pPr>
            <w:r>
              <w:t>Injection Rate</w:t>
            </w:r>
          </w:p>
        </w:tc>
        <w:tc>
          <w:tcPr>
            <w:tcW w:w="700" w:type="dxa"/>
          </w:tcPr>
          <w:p w14:paraId="0A4B3075" w14:textId="77777777" w:rsidR="00B50050" w:rsidRDefault="00B50050" w:rsidP="0088127C">
            <w:pPr>
              <w:pStyle w:val="OtherTableBody"/>
            </w:pPr>
            <w:r>
              <w:t>02134</w:t>
            </w:r>
          </w:p>
        </w:tc>
        <w:tc>
          <w:tcPr>
            <w:tcW w:w="600" w:type="dxa"/>
          </w:tcPr>
          <w:p w14:paraId="018EA17E" w14:textId="77777777" w:rsidR="00B50050" w:rsidRDefault="00B50050" w:rsidP="0088127C">
            <w:pPr>
              <w:pStyle w:val="OtherTableBody"/>
            </w:pPr>
            <w:r>
              <w:t>SCD</w:t>
            </w:r>
          </w:p>
        </w:tc>
        <w:tc>
          <w:tcPr>
            <w:tcW w:w="600" w:type="dxa"/>
          </w:tcPr>
          <w:p w14:paraId="57D61FF6" w14:textId="77777777" w:rsidR="00B50050" w:rsidRDefault="00B50050" w:rsidP="0088127C">
            <w:pPr>
              <w:pStyle w:val="OtherTableBody"/>
            </w:pPr>
            <w:r>
              <w:t>31</w:t>
            </w:r>
          </w:p>
        </w:tc>
        <w:tc>
          <w:tcPr>
            <w:tcW w:w="600" w:type="dxa"/>
          </w:tcPr>
          <w:p w14:paraId="4C94FB42" w14:textId="77777777" w:rsidR="00B50050" w:rsidRDefault="00B50050" w:rsidP="0088127C">
            <w:pPr>
              <w:pStyle w:val="OtherTableBody"/>
            </w:pPr>
            <w:r>
              <w:t>..</w:t>
            </w:r>
          </w:p>
        </w:tc>
        <w:tc>
          <w:tcPr>
            <w:tcW w:w="600" w:type="dxa"/>
          </w:tcPr>
          <w:p w14:paraId="0A77DE95" w14:textId="77777777" w:rsidR="00B50050" w:rsidRDefault="00B50050" w:rsidP="0088127C">
            <w:pPr>
              <w:pStyle w:val="OtherTableBody"/>
            </w:pPr>
          </w:p>
        </w:tc>
        <w:tc>
          <w:tcPr>
            <w:tcW w:w="600" w:type="dxa"/>
          </w:tcPr>
          <w:p w14:paraId="33A2B82C" w14:textId="77777777" w:rsidR="00B50050" w:rsidRDefault="00B50050" w:rsidP="0088127C">
            <w:pPr>
              <w:pStyle w:val="OtherTableBody"/>
            </w:pPr>
            <w:r>
              <w:t>CQ</w:t>
            </w:r>
          </w:p>
        </w:tc>
        <w:tc>
          <w:tcPr>
            <w:tcW w:w="700" w:type="dxa"/>
          </w:tcPr>
          <w:p w14:paraId="048032C0" w14:textId="77777777" w:rsidR="00B50050" w:rsidRDefault="00B50050" w:rsidP="0088127C">
            <w:pPr>
              <w:pStyle w:val="OtherTableBody"/>
            </w:pPr>
          </w:p>
        </w:tc>
        <w:tc>
          <w:tcPr>
            <w:tcW w:w="600" w:type="dxa"/>
          </w:tcPr>
          <w:p w14:paraId="45279D28" w14:textId="77777777" w:rsidR="00B50050" w:rsidRDefault="00B50050" w:rsidP="0088127C">
            <w:pPr>
              <w:pStyle w:val="OtherTableBody"/>
            </w:pPr>
          </w:p>
        </w:tc>
        <w:tc>
          <w:tcPr>
            <w:tcW w:w="900" w:type="dxa"/>
          </w:tcPr>
          <w:p w14:paraId="1BC4E438" w14:textId="77777777" w:rsidR="00B50050" w:rsidRDefault="00B50050" w:rsidP="0088127C">
            <w:pPr>
              <w:pStyle w:val="OtherTableBody"/>
            </w:pPr>
            <w:r>
              <w:t>17.7.4.31</w:t>
            </w:r>
          </w:p>
        </w:tc>
      </w:tr>
      <w:tr w:rsidR="00B50050" w14:paraId="4251B3BF" w14:textId="77777777" w:rsidTr="00195548">
        <w:tc>
          <w:tcPr>
            <w:tcW w:w="3500" w:type="dxa"/>
          </w:tcPr>
          <w:p w14:paraId="5D215B4F" w14:textId="77777777" w:rsidR="00B50050" w:rsidRDefault="00B50050" w:rsidP="0088127C">
            <w:pPr>
              <w:pStyle w:val="OtherTableBody"/>
            </w:pPr>
            <w:r>
              <w:t>Inlet Temperature</w:t>
            </w:r>
          </w:p>
        </w:tc>
        <w:tc>
          <w:tcPr>
            <w:tcW w:w="700" w:type="dxa"/>
          </w:tcPr>
          <w:p w14:paraId="63B8C23C" w14:textId="77777777" w:rsidR="00B50050" w:rsidRDefault="00B50050" w:rsidP="0088127C">
            <w:pPr>
              <w:pStyle w:val="OtherTableBody"/>
            </w:pPr>
            <w:r>
              <w:t>02140</w:t>
            </w:r>
          </w:p>
        </w:tc>
        <w:tc>
          <w:tcPr>
            <w:tcW w:w="600" w:type="dxa"/>
          </w:tcPr>
          <w:p w14:paraId="42005E26" w14:textId="77777777" w:rsidR="00B50050" w:rsidRDefault="00B50050" w:rsidP="0088127C">
            <w:pPr>
              <w:pStyle w:val="OtherTableBody"/>
            </w:pPr>
            <w:r>
              <w:t>SCD</w:t>
            </w:r>
          </w:p>
        </w:tc>
        <w:tc>
          <w:tcPr>
            <w:tcW w:w="600" w:type="dxa"/>
          </w:tcPr>
          <w:p w14:paraId="2328B64B" w14:textId="77777777" w:rsidR="00B50050" w:rsidRDefault="00B50050" w:rsidP="0088127C">
            <w:pPr>
              <w:pStyle w:val="OtherTableBody"/>
            </w:pPr>
            <w:r>
              <w:t>37</w:t>
            </w:r>
          </w:p>
        </w:tc>
        <w:tc>
          <w:tcPr>
            <w:tcW w:w="600" w:type="dxa"/>
          </w:tcPr>
          <w:p w14:paraId="6BE61098" w14:textId="77777777" w:rsidR="00B50050" w:rsidRDefault="00B50050" w:rsidP="0088127C">
            <w:pPr>
              <w:pStyle w:val="OtherTableBody"/>
            </w:pPr>
            <w:r>
              <w:t>..</w:t>
            </w:r>
          </w:p>
        </w:tc>
        <w:tc>
          <w:tcPr>
            <w:tcW w:w="600" w:type="dxa"/>
          </w:tcPr>
          <w:p w14:paraId="74177DA5" w14:textId="77777777" w:rsidR="00B50050" w:rsidRDefault="00B50050" w:rsidP="0088127C">
            <w:pPr>
              <w:pStyle w:val="OtherTableBody"/>
            </w:pPr>
          </w:p>
        </w:tc>
        <w:tc>
          <w:tcPr>
            <w:tcW w:w="600" w:type="dxa"/>
          </w:tcPr>
          <w:p w14:paraId="443C0878" w14:textId="77777777" w:rsidR="00B50050" w:rsidRDefault="00B50050" w:rsidP="0088127C">
            <w:pPr>
              <w:pStyle w:val="OtherTableBody"/>
            </w:pPr>
            <w:r>
              <w:t>CQ</w:t>
            </w:r>
          </w:p>
        </w:tc>
        <w:tc>
          <w:tcPr>
            <w:tcW w:w="700" w:type="dxa"/>
          </w:tcPr>
          <w:p w14:paraId="4E1DC23A" w14:textId="77777777" w:rsidR="00B50050" w:rsidRDefault="00B50050" w:rsidP="0088127C">
            <w:pPr>
              <w:pStyle w:val="OtherTableBody"/>
            </w:pPr>
          </w:p>
        </w:tc>
        <w:tc>
          <w:tcPr>
            <w:tcW w:w="600" w:type="dxa"/>
          </w:tcPr>
          <w:p w14:paraId="66B114B8" w14:textId="77777777" w:rsidR="00B50050" w:rsidRDefault="00B50050" w:rsidP="0088127C">
            <w:pPr>
              <w:pStyle w:val="OtherTableBody"/>
            </w:pPr>
          </w:p>
        </w:tc>
        <w:tc>
          <w:tcPr>
            <w:tcW w:w="900" w:type="dxa"/>
          </w:tcPr>
          <w:p w14:paraId="3274B508" w14:textId="77777777" w:rsidR="00B50050" w:rsidRDefault="00B50050" w:rsidP="0088127C">
            <w:pPr>
              <w:pStyle w:val="OtherTableBody"/>
            </w:pPr>
            <w:r>
              <w:t>17.7.4.37</w:t>
            </w:r>
          </w:p>
        </w:tc>
      </w:tr>
      <w:tr w:rsidR="00B50050" w14:paraId="5330D3DD" w14:textId="77777777" w:rsidTr="00195548">
        <w:tc>
          <w:tcPr>
            <w:tcW w:w="3500" w:type="dxa"/>
          </w:tcPr>
          <w:p w14:paraId="536976EF" w14:textId="77777777" w:rsidR="00B50050" w:rsidRDefault="00B50050" w:rsidP="0088127C">
            <w:pPr>
              <w:pStyle w:val="OtherTableBody"/>
            </w:pPr>
            <w:r>
              <w:t xml:space="preserve">Institution </w:t>
            </w:r>
          </w:p>
        </w:tc>
        <w:tc>
          <w:tcPr>
            <w:tcW w:w="700" w:type="dxa"/>
          </w:tcPr>
          <w:p w14:paraId="100492C8" w14:textId="77777777" w:rsidR="00B50050" w:rsidRDefault="00B50050" w:rsidP="0088127C">
            <w:pPr>
              <w:pStyle w:val="OtherTableBody"/>
            </w:pPr>
            <w:r>
              <w:t>01613</w:t>
            </w:r>
          </w:p>
        </w:tc>
        <w:tc>
          <w:tcPr>
            <w:tcW w:w="600" w:type="dxa"/>
          </w:tcPr>
          <w:p w14:paraId="1A7FC1F9" w14:textId="77777777" w:rsidR="00B50050" w:rsidRDefault="00B50050" w:rsidP="0088127C">
            <w:pPr>
              <w:pStyle w:val="OtherTableBody"/>
            </w:pPr>
            <w:r>
              <w:t>PRA</w:t>
            </w:r>
          </w:p>
        </w:tc>
        <w:tc>
          <w:tcPr>
            <w:tcW w:w="600" w:type="dxa"/>
          </w:tcPr>
          <w:p w14:paraId="32413397" w14:textId="77777777" w:rsidR="00B50050" w:rsidRDefault="00B50050" w:rsidP="0088127C">
            <w:pPr>
              <w:pStyle w:val="OtherTableBody"/>
            </w:pPr>
            <w:r>
              <w:t>9</w:t>
            </w:r>
          </w:p>
        </w:tc>
        <w:tc>
          <w:tcPr>
            <w:tcW w:w="600" w:type="dxa"/>
          </w:tcPr>
          <w:p w14:paraId="0A65024C" w14:textId="77777777" w:rsidR="00B50050" w:rsidRDefault="00B50050" w:rsidP="0088127C">
            <w:pPr>
              <w:pStyle w:val="OtherTableBody"/>
            </w:pPr>
            <w:r>
              <w:t>..</w:t>
            </w:r>
          </w:p>
        </w:tc>
        <w:tc>
          <w:tcPr>
            <w:tcW w:w="600" w:type="dxa"/>
          </w:tcPr>
          <w:p w14:paraId="6015DA4D" w14:textId="77777777" w:rsidR="00B50050" w:rsidRDefault="00B50050" w:rsidP="0088127C">
            <w:pPr>
              <w:pStyle w:val="OtherTableBody"/>
            </w:pPr>
          </w:p>
        </w:tc>
        <w:tc>
          <w:tcPr>
            <w:tcW w:w="600" w:type="dxa"/>
          </w:tcPr>
          <w:p w14:paraId="41649AC2" w14:textId="77777777" w:rsidR="00B50050" w:rsidRDefault="00B50050" w:rsidP="0088127C">
            <w:pPr>
              <w:pStyle w:val="OtherTableBody"/>
            </w:pPr>
            <w:r>
              <w:t>CWE</w:t>
            </w:r>
          </w:p>
        </w:tc>
        <w:tc>
          <w:tcPr>
            <w:tcW w:w="700" w:type="dxa"/>
          </w:tcPr>
          <w:p w14:paraId="4B91D5B3" w14:textId="77777777" w:rsidR="00B50050" w:rsidRDefault="00B50050" w:rsidP="0088127C">
            <w:pPr>
              <w:pStyle w:val="OtherTableBody"/>
            </w:pPr>
          </w:p>
        </w:tc>
        <w:tc>
          <w:tcPr>
            <w:tcW w:w="600" w:type="dxa"/>
          </w:tcPr>
          <w:p w14:paraId="34C009F9" w14:textId="77777777" w:rsidR="00B50050" w:rsidRDefault="00B50050" w:rsidP="0088127C">
            <w:pPr>
              <w:pStyle w:val="OtherTableBody"/>
            </w:pPr>
            <w:r>
              <w:t>0537</w:t>
            </w:r>
          </w:p>
        </w:tc>
        <w:tc>
          <w:tcPr>
            <w:tcW w:w="900" w:type="dxa"/>
          </w:tcPr>
          <w:p w14:paraId="464B560C" w14:textId="77777777" w:rsidR="00B50050" w:rsidRDefault="00B50050" w:rsidP="0088127C">
            <w:pPr>
              <w:pStyle w:val="OtherTableBody"/>
            </w:pPr>
            <w:r>
              <w:t>15.4.6.9</w:t>
            </w:r>
          </w:p>
        </w:tc>
      </w:tr>
      <w:tr w:rsidR="00B50050" w14:paraId="0100A890" w14:textId="77777777" w:rsidTr="00195548">
        <w:tc>
          <w:tcPr>
            <w:tcW w:w="3500" w:type="dxa"/>
          </w:tcPr>
          <w:p w14:paraId="133CA665" w14:textId="77777777" w:rsidR="00B50050" w:rsidRDefault="00B50050" w:rsidP="0088127C">
            <w:pPr>
              <w:pStyle w:val="OtherTableBody"/>
            </w:pPr>
            <w:r>
              <w:t>Institution Activation Date</w:t>
            </w:r>
          </w:p>
        </w:tc>
        <w:tc>
          <w:tcPr>
            <w:tcW w:w="700" w:type="dxa"/>
          </w:tcPr>
          <w:p w14:paraId="18C833C1" w14:textId="77777777" w:rsidR="00B50050" w:rsidRDefault="00B50050" w:rsidP="0088127C">
            <w:pPr>
              <w:pStyle w:val="OtherTableBody"/>
            </w:pPr>
            <w:r>
              <w:t>00680</w:t>
            </w:r>
          </w:p>
        </w:tc>
        <w:tc>
          <w:tcPr>
            <w:tcW w:w="600" w:type="dxa"/>
          </w:tcPr>
          <w:p w14:paraId="53763C64" w14:textId="77777777" w:rsidR="00B50050" w:rsidRDefault="00B50050" w:rsidP="0088127C">
            <w:pPr>
              <w:pStyle w:val="OtherTableBody"/>
            </w:pPr>
            <w:r>
              <w:t>STF</w:t>
            </w:r>
          </w:p>
        </w:tc>
        <w:tc>
          <w:tcPr>
            <w:tcW w:w="600" w:type="dxa"/>
          </w:tcPr>
          <w:p w14:paraId="79F7BAE4" w14:textId="77777777" w:rsidR="00B50050" w:rsidRDefault="00B50050" w:rsidP="0088127C">
            <w:pPr>
              <w:pStyle w:val="OtherTableBody"/>
            </w:pPr>
            <w:r>
              <w:t>12</w:t>
            </w:r>
          </w:p>
        </w:tc>
        <w:tc>
          <w:tcPr>
            <w:tcW w:w="600" w:type="dxa"/>
          </w:tcPr>
          <w:p w14:paraId="2FC9B29E" w14:textId="77777777" w:rsidR="00B50050" w:rsidRDefault="00B50050" w:rsidP="0088127C">
            <w:pPr>
              <w:pStyle w:val="OtherTableBody"/>
            </w:pPr>
            <w:r>
              <w:t>..</w:t>
            </w:r>
          </w:p>
        </w:tc>
        <w:tc>
          <w:tcPr>
            <w:tcW w:w="600" w:type="dxa"/>
          </w:tcPr>
          <w:p w14:paraId="67D61F8D" w14:textId="77777777" w:rsidR="00B50050" w:rsidRDefault="00B50050" w:rsidP="0088127C">
            <w:pPr>
              <w:pStyle w:val="OtherTableBody"/>
            </w:pPr>
          </w:p>
        </w:tc>
        <w:tc>
          <w:tcPr>
            <w:tcW w:w="600" w:type="dxa"/>
          </w:tcPr>
          <w:p w14:paraId="1C85615B" w14:textId="77777777" w:rsidR="00B50050" w:rsidRDefault="00B50050" w:rsidP="0088127C">
            <w:pPr>
              <w:pStyle w:val="OtherTableBody"/>
            </w:pPr>
            <w:r>
              <w:t>DIN</w:t>
            </w:r>
          </w:p>
        </w:tc>
        <w:tc>
          <w:tcPr>
            <w:tcW w:w="700" w:type="dxa"/>
          </w:tcPr>
          <w:p w14:paraId="43F4A092" w14:textId="77777777" w:rsidR="00B50050" w:rsidRDefault="00B50050" w:rsidP="0088127C">
            <w:pPr>
              <w:pStyle w:val="OtherTableBody"/>
            </w:pPr>
            <w:r>
              <w:t>Y</w:t>
            </w:r>
          </w:p>
        </w:tc>
        <w:tc>
          <w:tcPr>
            <w:tcW w:w="600" w:type="dxa"/>
          </w:tcPr>
          <w:p w14:paraId="1AC0E9F1" w14:textId="77777777" w:rsidR="00B50050" w:rsidRDefault="00B50050" w:rsidP="0088127C">
            <w:pPr>
              <w:pStyle w:val="OtherTableBody"/>
            </w:pPr>
            <w:r>
              <w:t>0537</w:t>
            </w:r>
          </w:p>
        </w:tc>
        <w:tc>
          <w:tcPr>
            <w:tcW w:w="900" w:type="dxa"/>
          </w:tcPr>
          <w:p w14:paraId="75DB816A" w14:textId="77777777" w:rsidR="00B50050" w:rsidRDefault="00B50050" w:rsidP="0088127C">
            <w:pPr>
              <w:pStyle w:val="OtherTableBody"/>
            </w:pPr>
            <w:r>
              <w:t>15.4.8.12</w:t>
            </w:r>
          </w:p>
        </w:tc>
      </w:tr>
      <w:tr w:rsidR="00B50050" w14:paraId="0C815F86" w14:textId="77777777" w:rsidTr="00195548">
        <w:tc>
          <w:tcPr>
            <w:tcW w:w="3500" w:type="dxa"/>
          </w:tcPr>
          <w:p w14:paraId="114F42E7" w14:textId="77777777" w:rsidR="00B50050" w:rsidRDefault="00B50050" w:rsidP="0088127C">
            <w:pPr>
              <w:pStyle w:val="OtherTableBody"/>
            </w:pPr>
            <w:r>
              <w:t>Institution Inactivation Date</w:t>
            </w:r>
          </w:p>
        </w:tc>
        <w:tc>
          <w:tcPr>
            <w:tcW w:w="700" w:type="dxa"/>
          </w:tcPr>
          <w:p w14:paraId="28C6604D" w14:textId="77777777" w:rsidR="00B50050" w:rsidRDefault="00B50050" w:rsidP="0088127C">
            <w:pPr>
              <w:pStyle w:val="OtherTableBody"/>
            </w:pPr>
            <w:r>
              <w:t>00681</w:t>
            </w:r>
          </w:p>
        </w:tc>
        <w:tc>
          <w:tcPr>
            <w:tcW w:w="600" w:type="dxa"/>
          </w:tcPr>
          <w:p w14:paraId="5D693AC8" w14:textId="77777777" w:rsidR="00B50050" w:rsidRDefault="00B50050" w:rsidP="0088127C">
            <w:pPr>
              <w:pStyle w:val="OtherTableBody"/>
            </w:pPr>
            <w:r>
              <w:t>STF</w:t>
            </w:r>
          </w:p>
        </w:tc>
        <w:tc>
          <w:tcPr>
            <w:tcW w:w="600" w:type="dxa"/>
          </w:tcPr>
          <w:p w14:paraId="2900F3D2" w14:textId="77777777" w:rsidR="00B50050" w:rsidRDefault="00B50050" w:rsidP="0088127C">
            <w:pPr>
              <w:pStyle w:val="OtherTableBody"/>
            </w:pPr>
            <w:r>
              <w:t>13</w:t>
            </w:r>
          </w:p>
        </w:tc>
        <w:tc>
          <w:tcPr>
            <w:tcW w:w="600" w:type="dxa"/>
          </w:tcPr>
          <w:p w14:paraId="24968353" w14:textId="77777777" w:rsidR="00B50050" w:rsidRDefault="00B50050" w:rsidP="0088127C">
            <w:pPr>
              <w:pStyle w:val="OtherTableBody"/>
            </w:pPr>
            <w:r>
              <w:t>..</w:t>
            </w:r>
          </w:p>
        </w:tc>
        <w:tc>
          <w:tcPr>
            <w:tcW w:w="600" w:type="dxa"/>
          </w:tcPr>
          <w:p w14:paraId="3D38DE4B" w14:textId="77777777" w:rsidR="00B50050" w:rsidRDefault="00B50050" w:rsidP="0088127C">
            <w:pPr>
              <w:pStyle w:val="OtherTableBody"/>
            </w:pPr>
          </w:p>
        </w:tc>
        <w:tc>
          <w:tcPr>
            <w:tcW w:w="600" w:type="dxa"/>
          </w:tcPr>
          <w:p w14:paraId="49B4C69A" w14:textId="77777777" w:rsidR="00B50050" w:rsidRDefault="00B50050" w:rsidP="0088127C">
            <w:pPr>
              <w:pStyle w:val="OtherTableBody"/>
            </w:pPr>
            <w:r>
              <w:t>DIN</w:t>
            </w:r>
          </w:p>
        </w:tc>
        <w:tc>
          <w:tcPr>
            <w:tcW w:w="700" w:type="dxa"/>
          </w:tcPr>
          <w:p w14:paraId="3733D63E" w14:textId="77777777" w:rsidR="00B50050" w:rsidRDefault="00B50050" w:rsidP="0088127C">
            <w:pPr>
              <w:pStyle w:val="OtherTableBody"/>
            </w:pPr>
            <w:r>
              <w:t>Y</w:t>
            </w:r>
          </w:p>
        </w:tc>
        <w:tc>
          <w:tcPr>
            <w:tcW w:w="600" w:type="dxa"/>
          </w:tcPr>
          <w:p w14:paraId="5AAEC943" w14:textId="77777777" w:rsidR="00B50050" w:rsidRDefault="00B50050" w:rsidP="0088127C">
            <w:pPr>
              <w:pStyle w:val="OtherTableBody"/>
            </w:pPr>
            <w:r>
              <w:t>0537</w:t>
            </w:r>
          </w:p>
        </w:tc>
        <w:tc>
          <w:tcPr>
            <w:tcW w:w="900" w:type="dxa"/>
          </w:tcPr>
          <w:p w14:paraId="7E6BE6C7" w14:textId="77777777" w:rsidR="00B50050" w:rsidRDefault="00B50050" w:rsidP="0088127C">
            <w:pPr>
              <w:pStyle w:val="OtherTableBody"/>
            </w:pPr>
            <w:r>
              <w:t>15.4.8.13</w:t>
            </w:r>
          </w:p>
        </w:tc>
      </w:tr>
      <w:tr w:rsidR="00B50050" w14:paraId="1BC39399" w14:textId="77777777" w:rsidTr="00195548">
        <w:tc>
          <w:tcPr>
            <w:tcW w:w="3500" w:type="dxa"/>
          </w:tcPr>
          <w:p w14:paraId="5A3A5BA3" w14:textId="77777777" w:rsidR="00B50050" w:rsidRDefault="00B50050" w:rsidP="0088127C">
            <w:pPr>
              <w:pStyle w:val="OtherTableBody"/>
            </w:pPr>
            <w:r>
              <w:t>Institution Registering the Patient</w:t>
            </w:r>
          </w:p>
        </w:tc>
        <w:tc>
          <w:tcPr>
            <w:tcW w:w="700" w:type="dxa"/>
          </w:tcPr>
          <w:p w14:paraId="0BDA72C1" w14:textId="77777777" w:rsidR="00B50050" w:rsidRDefault="00B50050" w:rsidP="0088127C">
            <w:pPr>
              <w:pStyle w:val="OtherTableBody"/>
            </w:pPr>
            <w:r>
              <w:t>01037</w:t>
            </w:r>
          </w:p>
        </w:tc>
        <w:tc>
          <w:tcPr>
            <w:tcW w:w="600" w:type="dxa"/>
          </w:tcPr>
          <w:p w14:paraId="5671173A" w14:textId="77777777" w:rsidR="00B50050" w:rsidRDefault="00B50050" w:rsidP="0088127C">
            <w:pPr>
              <w:pStyle w:val="OtherTableBody"/>
            </w:pPr>
            <w:r>
              <w:t>CSR</w:t>
            </w:r>
          </w:p>
        </w:tc>
        <w:tc>
          <w:tcPr>
            <w:tcW w:w="600" w:type="dxa"/>
          </w:tcPr>
          <w:p w14:paraId="4B94DFFD" w14:textId="77777777" w:rsidR="00B50050" w:rsidRDefault="00B50050" w:rsidP="0088127C">
            <w:pPr>
              <w:pStyle w:val="OtherTableBody"/>
            </w:pPr>
            <w:r>
              <w:t>3</w:t>
            </w:r>
          </w:p>
        </w:tc>
        <w:tc>
          <w:tcPr>
            <w:tcW w:w="600" w:type="dxa"/>
          </w:tcPr>
          <w:p w14:paraId="2961D789" w14:textId="77777777" w:rsidR="00B50050" w:rsidRDefault="00B50050" w:rsidP="0088127C">
            <w:pPr>
              <w:pStyle w:val="OtherTableBody"/>
            </w:pPr>
            <w:r>
              <w:t>..</w:t>
            </w:r>
          </w:p>
        </w:tc>
        <w:tc>
          <w:tcPr>
            <w:tcW w:w="600" w:type="dxa"/>
          </w:tcPr>
          <w:p w14:paraId="29966874" w14:textId="77777777" w:rsidR="00B50050" w:rsidRDefault="00B50050" w:rsidP="0088127C">
            <w:pPr>
              <w:pStyle w:val="OtherTableBody"/>
            </w:pPr>
          </w:p>
        </w:tc>
        <w:tc>
          <w:tcPr>
            <w:tcW w:w="600" w:type="dxa"/>
          </w:tcPr>
          <w:p w14:paraId="0A320123" w14:textId="77777777" w:rsidR="00B50050" w:rsidRDefault="00B50050" w:rsidP="0088127C">
            <w:pPr>
              <w:pStyle w:val="OtherTableBody"/>
            </w:pPr>
            <w:r>
              <w:t>CWE</w:t>
            </w:r>
          </w:p>
        </w:tc>
        <w:tc>
          <w:tcPr>
            <w:tcW w:w="700" w:type="dxa"/>
          </w:tcPr>
          <w:p w14:paraId="3B624AC5" w14:textId="77777777" w:rsidR="00B50050" w:rsidRDefault="00B50050" w:rsidP="0088127C">
            <w:pPr>
              <w:pStyle w:val="OtherTableBody"/>
            </w:pPr>
          </w:p>
        </w:tc>
        <w:tc>
          <w:tcPr>
            <w:tcW w:w="600" w:type="dxa"/>
          </w:tcPr>
          <w:p w14:paraId="44DB441A" w14:textId="77777777" w:rsidR="00B50050" w:rsidRDefault="00B50050" w:rsidP="0088127C">
            <w:pPr>
              <w:pStyle w:val="OtherTableBody"/>
            </w:pPr>
            <w:r>
              <w:t>0589</w:t>
            </w:r>
          </w:p>
        </w:tc>
        <w:tc>
          <w:tcPr>
            <w:tcW w:w="900" w:type="dxa"/>
          </w:tcPr>
          <w:p w14:paraId="2AD07FCD" w14:textId="77777777" w:rsidR="00B50050" w:rsidRDefault="00B50050" w:rsidP="0088127C">
            <w:pPr>
              <w:pStyle w:val="OtherTableBody"/>
            </w:pPr>
            <w:r>
              <w:t>7.8.1.3</w:t>
            </w:r>
          </w:p>
        </w:tc>
      </w:tr>
      <w:tr w:rsidR="00B50050" w14:paraId="08A327A0" w14:textId="77777777" w:rsidTr="00195548">
        <w:tc>
          <w:tcPr>
            <w:tcW w:w="3500" w:type="dxa"/>
          </w:tcPr>
          <w:p w14:paraId="390209EF" w14:textId="77777777" w:rsidR="00B50050" w:rsidRDefault="00B50050" w:rsidP="0088127C">
            <w:pPr>
              <w:pStyle w:val="OtherTableBody"/>
            </w:pPr>
            <w:r>
              <w:t>Institution Relationship Period</w:t>
            </w:r>
          </w:p>
        </w:tc>
        <w:tc>
          <w:tcPr>
            <w:tcW w:w="700" w:type="dxa"/>
          </w:tcPr>
          <w:p w14:paraId="1E43D5E4" w14:textId="77777777" w:rsidR="00B50050" w:rsidRDefault="00B50050" w:rsidP="0088127C">
            <w:pPr>
              <w:pStyle w:val="OtherTableBody"/>
            </w:pPr>
            <w:r>
              <w:t>01889</w:t>
            </w:r>
          </w:p>
        </w:tc>
        <w:tc>
          <w:tcPr>
            <w:tcW w:w="600" w:type="dxa"/>
          </w:tcPr>
          <w:p w14:paraId="2B714AEB" w14:textId="77777777" w:rsidR="00B50050" w:rsidRDefault="00B50050" w:rsidP="0088127C">
            <w:pPr>
              <w:pStyle w:val="OtherTableBody"/>
            </w:pPr>
            <w:r>
              <w:t>STF</w:t>
            </w:r>
          </w:p>
        </w:tc>
        <w:tc>
          <w:tcPr>
            <w:tcW w:w="600" w:type="dxa"/>
          </w:tcPr>
          <w:p w14:paraId="3453F0F7" w14:textId="77777777" w:rsidR="00B50050" w:rsidRDefault="00B50050" w:rsidP="0088127C">
            <w:pPr>
              <w:pStyle w:val="OtherTableBody"/>
            </w:pPr>
            <w:r>
              <w:t>34</w:t>
            </w:r>
          </w:p>
        </w:tc>
        <w:tc>
          <w:tcPr>
            <w:tcW w:w="600" w:type="dxa"/>
          </w:tcPr>
          <w:p w14:paraId="134FF42C" w14:textId="77777777" w:rsidR="00B50050" w:rsidRDefault="00B50050" w:rsidP="0088127C">
            <w:pPr>
              <w:pStyle w:val="OtherTableBody"/>
            </w:pPr>
            <w:r>
              <w:t>..</w:t>
            </w:r>
          </w:p>
        </w:tc>
        <w:tc>
          <w:tcPr>
            <w:tcW w:w="600" w:type="dxa"/>
          </w:tcPr>
          <w:p w14:paraId="7D56F78D" w14:textId="77777777" w:rsidR="00B50050" w:rsidRDefault="00B50050" w:rsidP="0088127C">
            <w:pPr>
              <w:pStyle w:val="OtherTableBody"/>
            </w:pPr>
          </w:p>
        </w:tc>
        <w:tc>
          <w:tcPr>
            <w:tcW w:w="600" w:type="dxa"/>
          </w:tcPr>
          <w:p w14:paraId="0C63C593" w14:textId="77777777" w:rsidR="00B50050" w:rsidRDefault="00B50050" w:rsidP="0088127C">
            <w:pPr>
              <w:pStyle w:val="OtherTableBody"/>
            </w:pPr>
            <w:r>
              <w:t>DR</w:t>
            </w:r>
          </w:p>
        </w:tc>
        <w:tc>
          <w:tcPr>
            <w:tcW w:w="700" w:type="dxa"/>
          </w:tcPr>
          <w:p w14:paraId="6A9F5ADD" w14:textId="77777777" w:rsidR="00B50050" w:rsidRDefault="00B50050" w:rsidP="0088127C">
            <w:pPr>
              <w:pStyle w:val="OtherTableBody"/>
            </w:pPr>
          </w:p>
        </w:tc>
        <w:tc>
          <w:tcPr>
            <w:tcW w:w="600" w:type="dxa"/>
          </w:tcPr>
          <w:p w14:paraId="7E6DAE8B" w14:textId="77777777" w:rsidR="00B50050" w:rsidRDefault="00B50050" w:rsidP="0088127C">
            <w:pPr>
              <w:pStyle w:val="OtherTableBody"/>
            </w:pPr>
          </w:p>
        </w:tc>
        <w:tc>
          <w:tcPr>
            <w:tcW w:w="900" w:type="dxa"/>
          </w:tcPr>
          <w:p w14:paraId="50CDF7AA" w14:textId="77777777" w:rsidR="00B50050" w:rsidRDefault="00B50050" w:rsidP="0088127C">
            <w:pPr>
              <w:pStyle w:val="OtherTableBody"/>
            </w:pPr>
            <w:r>
              <w:t>15.4.8.34</w:t>
            </w:r>
          </w:p>
        </w:tc>
      </w:tr>
      <w:tr w:rsidR="00B50050" w14:paraId="060A383C" w14:textId="77777777" w:rsidTr="00195548">
        <w:tc>
          <w:tcPr>
            <w:tcW w:w="3500" w:type="dxa"/>
          </w:tcPr>
          <w:p w14:paraId="7633EA0E" w14:textId="77777777" w:rsidR="00B50050" w:rsidRDefault="00B50050" w:rsidP="0088127C">
            <w:pPr>
              <w:pStyle w:val="OtherTableBody"/>
            </w:pPr>
            <w:r>
              <w:t>Institution Relationship Type Code</w:t>
            </w:r>
          </w:p>
        </w:tc>
        <w:tc>
          <w:tcPr>
            <w:tcW w:w="700" w:type="dxa"/>
          </w:tcPr>
          <w:p w14:paraId="40A71F7C" w14:textId="77777777" w:rsidR="00B50050" w:rsidRDefault="00B50050" w:rsidP="0088127C">
            <w:pPr>
              <w:pStyle w:val="OtherTableBody"/>
            </w:pPr>
            <w:r>
              <w:t>01888</w:t>
            </w:r>
          </w:p>
        </w:tc>
        <w:tc>
          <w:tcPr>
            <w:tcW w:w="600" w:type="dxa"/>
          </w:tcPr>
          <w:p w14:paraId="666FB063" w14:textId="77777777" w:rsidR="00B50050" w:rsidRDefault="00B50050" w:rsidP="0088127C">
            <w:pPr>
              <w:pStyle w:val="OtherTableBody"/>
            </w:pPr>
            <w:r>
              <w:t>STF</w:t>
            </w:r>
          </w:p>
        </w:tc>
        <w:tc>
          <w:tcPr>
            <w:tcW w:w="600" w:type="dxa"/>
          </w:tcPr>
          <w:p w14:paraId="65CEA5B9" w14:textId="77777777" w:rsidR="00B50050" w:rsidRDefault="00B50050" w:rsidP="0088127C">
            <w:pPr>
              <w:pStyle w:val="OtherTableBody"/>
            </w:pPr>
            <w:r>
              <w:t>33</w:t>
            </w:r>
          </w:p>
        </w:tc>
        <w:tc>
          <w:tcPr>
            <w:tcW w:w="600" w:type="dxa"/>
          </w:tcPr>
          <w:p w14:paraId="43B8894B" w14:textId="77777777" w:rsidR="00B50050" w:rsidRDefault="00B50050" w:rsidP="0088127C">
            <w:pPr>
              <w:pStyle w:val="OtherTableBody"/>
            </w:pPr>
            <w:r>
              <w:t>..</w:t>
            </w:r>
          </w:p>
        </w:tc>
        <w:tc>
          <w:tcPr>
            <w:tcW w:w="600" w:type="dxa"/>
          </w:tcPr>
          <w:p w14:paraId="1977C8FB" w14:textId="77777777" w:rsidR="00B50050" w:rsidRDefault="00B50050" w:rsidP="0088127C">
            <w:pPr>
              <w:pStyle w:val="OtherTableBody"/>
            </w:pPr>
          </w:p>
        </w:tc>
        <w:tc>
          <w:tcPr>
            <w:tcW w:w="600" w:type="dxa"/>
          </w:tcPr>
          <w:p w14:paraId="23660AA5" w14:textId="77777777" w:rsidR="00B50050" w:rsidRDefault="00B50050" w:rsidP="0088127C">
            <w:pPr>
              <w:pStyle w:val="OtherTableBody"/>
            </w:pPr>
            <w:r>
              <w:t>CWE</w:t>
            </w:r>
          </w:p>
        </w:tc>
        <w:tc>
          <w:tcPr>
            <w:tcW w:w="700" w:type="dxa"/>
          </w:tcPr>
          <w:p w14:paraId="1CB31E08" w14:textId="77777777" w:rsidR="00B50050" w:rsidRDefault="00B50050" w:rsidP="0088127C">
            <w:pPr>
              <w:pStyle w:val="OtherTableBody"/>
            </w:pPr>
          </w:p>
        </w:tc>
        <w:tc>
          <w:tcPr>
            <w:tcW w:w="600" w:type="dxa"/>
          </w:tcPr>
          <w:p w14:paraId="1E93D454" w14:textId="77777777" w:rsidR="00B50050" w:rsidRDefault="00B50050" w:rsidP="0088127C">
            <w:pPr>
              <w:pStyle w:val="OtherTableBody"/>
            </w:pPr>
            <w:r>
              <w:t>0538</w:t>
            </w:r>
          </w:p>
        </w:tc>
        <w:tc>
          <w:tcPr>
            <w:tcW w:w="900" w:type="dxa"/>
          </w:tcPr>
          <w:p w14:paraId="28454F91" w14:textId="77777777" w:rsidR="00B50050" w:rsidRDefault="00B50050" w:rsidP="0088127C">
            <w:pPr>
              <w:pStyle w:val="OtherTableBody"/>
            </w:pPr>
            <w:r>
              <w:t>15.4.8.33</w:t>
            </w:r>
          </w:p>
        </w:tc>
      </w:tr>
      <w:tr w:rsidR="00B50050" w14:paraId="1921C323" w14:textId="77777777" w:rsidTr="00195548">
        <w:tc>
          <w:tcPr>
            <w:tcW w:w="3500" w:type="dxa"/>
          </w:tcPr>
          <w:p w14:paraId="511BFF02" w14:textId="77777777" w:rsidR="00B50050" w:rsidRDefault="00B50050" w:rsidP="0088127C">
            <w:pPr>
              <w:pStyle w:val="OtherTableBody"/>
            </w:pPr>
            <w:r>
              <w:t>Insurance Action Code</w:t>
            </w:r>
          </w:p>
        </w:tc>
        <w:tc>
          <w:tcPr>
            <w:tcW w:w="700" w:type="dxa"/>
          </w:tcPr>
          <w:p w14:paraId="3A12C5D2" w14:textId="77777777" w:rsidR="00B50050" w:rsidRDefault="00B50050" w:rsidP="0088127C">
            <w:pPr>
              <w:pStyle w:val="OtherTableBody"/>
            </w:pPr>
            <w:r>
              <w:t>03335</w:t>
            </w:r>
          </w:p>
        </w:tc>
        <w:tc>
          <w:tcPr>
            <w:tcW w:w="600" w:type="dxa"/>
          </w:tcPr>
          <w:p w14:paraId="7D3BD7CF" w14:textId="77777777" w:rsidR="00B50050" w:rsidRDefault="00B50050" w:rsidP="0088127C">
            <w:pPr>
              <w:pStyle w:val="OtherTableBody"/>
            </w:pPr>
            <w:r>
              <w:t>IN1</w:t>
            </w:r>
          </w:p>
        </w:tc>
        <w:tc>
          <w:tcPr>
            <w:tcW w:w="600" w:type="dxa"/>
          </w:tcPr>
          <w:p w14:paraId="7BD32E2F" w14:textId="77777777" w:rsidR="00B50050" w:rsidRDefault="00B50050" w:rsidP="0088127C">
            <w:pPr>
              <w:pStyle w:val="OtherTableBody"/>
            </w:pPr>
            <w:r>
              <w:t>55</w:t>
            </w:r>
          </w:p>
        </w:tc>
        <w:tc>
          <w:tcPr>
            <w:tcW w:w="600" w:type="dxa"/>
          </w:tcPr>
          <w:p w14:paraId="6F9FC95E" w14:textId="77777777" w:rsidR="00B50050" w:rsidRDefault="00B50050" w:rsidP="0088127C">
            <w:pPr>
              <w:pStyle w:val="OtherTableBody"/>
            </w:pPr>
            <w:r>
              <w:t>..</w:t>
            </w:r>
          </w:p>
        </w:tc>
        <w:tc>
          <w:tcPr>
            <w:tcW w:w="600" w:type="dxa"/>
          </w:tcPr>
          <w:p w14:paraId="5FFD0492" w14:textId="77777777" w:rsidR="00B50050" w:rsidRDefault="00B50050" w:rsidP="0088127C">
            <w:pPr>
              <w:pStyle w:val="OtherTableBody"/>
            </w:pPr>
          </w:p>
        </w:tc>
        <w:tc>
          <w:tcPr>
            <w:tcW w:w="600" w:type="dxa"/>
          </w:tcPr>
          <w:p w14:paraId="08A544C3" w14:textId="77777777" w:rsidR="00B50050" w:rsidRDefault="00B50050" w:rsidP="0088127C">
            <w:pPr>
              <w:pStyle w:val="OtherTableBody"/>
            </w:pPr>
            <w:r>
              <w:t>ID</w:t>
            </w:r>
          </w:p>
        </w:tc>
        <w:tc>
          <w:tcPr>
            <w:tcW w:w="700" w:type="dxa"/>
          </w:tcPr>
          <w:p w14:paraId="474B99A6" w14:textId="77777777" w:rsidR="00B50050" w:rsidRDefault="00B50050" w:rsidP="0088127C">
            <w:pPr>
              <w:pStyle w:val="OtherTableBody"/>
            </w:pPr>
          </w:p>
        </w:tc>
        <w:tc>
          <w:tcPr>
            <w:tcW w:w="600" w:type="dxa"/>
          </w:tcPr>
          <w:p w14:paraId="3A52409C" w14:textId="77777777" w:rsidR="00B50050" w:rsidRDefault="00B50050" w:rsidP="0088127C">
            <w:pPr>
              <w:pStyle w:val="OtherTableBody"/>
            </w:pPr>
            <w:r>
              <w:t>0206</w:t>
            </w:r>
          </w:p>
        </w:tc>
        <w:tc>
          <w:tcPr>
            <w:tcW w:w="900" w:type="dxa"/>
          </w:tcPr>
          <w:p w14:paraId="00856935" w14:textId="77777777" w:rsidR="00B50050" w:rsidRDefault="00B50050" w:rsidP="0088127C">
            <w:pPr>
              <w:pStyle w:val="OtherTableBody"/>
            </w:pPr>
            <w:r>
              <w:t>6.5.6.55</w:t>
            </w:r>
          </w:p>
        </w:tc>
      </w:tr>
      <w:tr w:rsidR="00B50050" w14:paraId="2D0FC656" w14:textId="77777777" w:rsidTr="00195548">
        <w:tc>
          <w:tcPr>
            <w:tcW w:w="3500" w:type="dxa"/>
          </w:tcPr>
          <w:p w14:paraId="3F47E7FD" w14:textId="77777777" w:rsidR="00B50050" w:rsidRDefault="00B50050" w:rsidP="0088127C">
            <w:pPr>
              <w:pStyle w:val="OtherTableBody"/>
            </w:pPr>
            <w:r>
              <w:t xml:space="preserve">Insurance Amount </w:t>
            </w:r>
          </w:p>
        </w:tc>
        <w:tc>
          <w:tcPr>
            <w:tcW w:w="700" w:type="dxa"/>
          </w:tcPr>
          <w:p w14:paraId="449BA4D2" w14:textId="77777777" w:rsidR="00B50050" w:rsidRDefault="00B50050" w:rsidP="0088127C">
            <w:pPr>
              <w:pStyle w:val="OtherTableBody"/>
            </w:pPr>
            <w:r>
              <w:t>00369</w:t>
            </w:r>
          </w:p>
        </w:tc>
        <w:tc>
          <w:tcPr>
            <w:tcW w:w="600" w:type="dxa"/>
          </w:tcPr>
          <w:p w14:paraId="220EEE99" w14:textId="77777777" w:rsidR="00B50050" w:rsidRDefault="00B50050" w:rsidP="0088127C">
            <w:pPr>
              <w:pStyle w:val="OtherTableBody"/>
            </w:pPr>
            <w:r>
              <w:t>FT1</w:t>
            </w:r>
          </w:p>
        </w:tc>
        <w:tc>
          <w:tcPr>
            <w:tcW w:w="600" w:type="dxa"/>
          </w:tcPr>
          <w:p w14:paraId="31E4230C" w14:textId="77777777" w:rsidR="00B50050" w:rsidRDefault="00B50050" w:rsidP="0088127C">
            <w:pPr>
              <w:pStyle w:val="OtherTableBody"/>
            </w:pPr>
            <w:r>
              <w:t>15</w:t>
            </w:r>
          </w:p>
        </w:tc>
        <w:tc>
          <w:tcPr>
            <w:tcW w:w="600" w:type="dxa"/>
          </w:tcPr>
          <w:p w14:paraId="1821576F" w14:textId="77777777" w:rsidR="00B50050" w:rsidRDefault="00B50050" w:rsidP="0088127C">
            <w:pPr>
              <w:pStyle w:val="OtherTableBody"/>
            </w:pPr>
            <w:r>
              <w:t>..</w:t>
            </w:r>
          </w:p>
        </w:tc>
        <w:tc>
          <w:tcPr>
            <w:tcW w:w="600" w:type="dxa"/>
          </w:tcPr>
          <w:p w14:paraId="5223E928" w14:textId="77777777" w:rsidR="00B50050" w:rsidRDefault="00B50050" w:rsidP="0088127C">
            <w:pPr>
              <w:pStyle w:val="OtherTableBody"/>
            </w:pPr>
          </w:p>
        </w:tc>
        <w:tc>
          <w:tcPr>
            <w:tcW w:w="600" w:type="dxa"/>
          </w:tcPr>
          <w:p w14:paraId="46B48756" w14:textId="77777777" w:rsidR="00B50050" w:rsidRDefault="00B50050" w:rsidP="0088127C">
            <w:pPr>
              <w:pStyle w:val="OtherTableBody"/>
            </w:pPr>
            <w:r>
              <w:t>CP</w:t>
            </w:r>
          </w:p>
        </w:tc>
        <w:tc>
          <w:tcPr>
            <w:tcW w:w="700" w:type="dxa"/>
          </w:tcPr>
          <w:p w14:paraId="16B8C5FC" w14:textId="77777777" w:rsidR="00B50050" w:rsidRDefault="00B50050" w:rsidP="0088127C">
            <w:pPr>
              <w:pStyle w:val="OtherTableBody"/>
            </w:pPr>
          </w:p>
        </w:tc>
        <w:tc>
          <w:tcPr>
            <w:tcW w:w="600" w:type="dxa"/>
          </w:tcPr>
          <w:p w14:paraId="499022EC" w14:textId="77777777" w:rsidR="00B50050" w:rsidRDefault="00B50050" w:rsidP="0088127C">
            <w:pPr>
              <w:pStyle w:val="OtherTableBody"/>
            </w:pPr>
          </w:p>
        </w:tc>
        <w:tc>
          <w:tcPr>
            <w:tcW w:w="900" w:type="dxa"/>
          </w:tcPr>
          <w:p w14:paraId="3998916D" w14:textId="77777777" w:rsidR="00B50050" w:rsidRDefault="00B50050" w:rsidP="0088127C">
            <w:pPr>
              <w:pStyle w:val="OtherTableBody"/>
            </w:pPr>
            <w:r>
              <w:t>6.5.1.15</w:t>
            </w:r>
          </w:p>
        </w:tc>
      </w:tr>
      <w:tr w:rsidR="00B50050" w14:paraId="27C1DB06" w14:textId="77777777" w:rsidTr="00195548">
        <w:tc>
          <w:tcPr>
            <w:tcW w:w="3500" w:type="dxa"/>
          </w:tcPr>
          <w:p w14:paraId="51388C82" w14:textId="77777777" w:rsidR="00B50050" w:rsidRDefault="00B50050" w:rsidP="0088127C">
            <w:pPr>
              <w:pStyle w:val="OtherTableBody"/>
            </w:pPr>
            <w:r>
              <w:t>Insurance Co Contact Person</w:t>
            </w:r>
          </w:p>
        </w:tc>
        <w:tc>
          <w:tcPr>
            <w:tcW w:w="700" w:type="dxa"/>
          </w:tcPr>
          <w:p w14:paraId="01734B12" w14:textId="77777777" w:rsidR="00B50050" w:rsidRDefault="00B50050" w:rsidP="0088127C">
            <w:pPr>
              <w:pStyle w:val="OtherTableBody"/>
            </w:pPr>
            <w:r>
              <w:t>00431</w:t>
            </w:r>
          </w:p>
        </w:tc>
        <w:tc>
          <w:tcPr>
            <w:tcW w:w="600" w:type="dxa"/>
          </w:tcPr>
          <w:p w14:paraId="3F139DF9" w14:textId="77777777" w:rsidR="00B50050" w:rsidRDefault="00B50050" w:rsidP="0088127C">
            <w:pPr>
              <w:pStyle w:val="OtherTableBody"/>
            </w:pPr>
            <w:r>
              <w:t>IN1</w:t>
            </w:r>
          </w:p>
        </w:tc>
        <w:tc>
          <w:tcPr>
            <w:tcW w:w="600" w:type="dxa"/>
          </w:tcPr>
          <w:p w14:paraId="6EA02848" w14:textId="77777777" w:rsidR="00B50050" w:rsidRDefault="00B50050" w:rsidP="0088127C">
            <w:pPr>
              <w:pStyle w:val="OtherTableBody"/>
            </w:pPr>
            <w:r>
              <w:t>6</w:t>
            </w:r>
          </w:p>
        </w:tc>
        <w:tc>
          <w:tcPr>
            <w:tcW w:w="600" w:type="dxa"/>
          </w:tcPr>
          <w:p w14:paraId="11363AC2" w14:textId="77777777" w:rsidR="00B50050" w:rsidRDefault="00B50050" w:rsidP="0088127C">
            <w:pPr>
              <w:pStyle w:val="OtherTableBody"/>
            </w:pPr>
            <w:r>
              <w:t>..</w:t>
            </w:r>
          </w:p>
        </w:tc>
        <w:tc>
          <w:tcPr>
            <w:tcW w:w="600" w:type="dxa"/>
          </w:tcPr>
          <w:p w14:paraId="6878EDD4" w14:textId="77777777" w:rsidR="00B50050" w:rsidRDefault="00B50050" w:rsidP="0088127C">
            <w:pPr>
              <w:pStyle w:val="OtherTableBody"/>
            </w:pPr>
          </w:p>
        </w:tc>
        <w:tc>
          <w:tcPr>
            <w:tcW w:w="600" w:type="dxa"/>
          </w:tcPr>
          <w:p w14:paraId="0248D78E" w14:textId="77777777" w:rsidR="00B50050" w:rsidRDefault="00B50050" w:rsidP="0088127C">
            <w:pPr>
              <w:pStyle w:val="OtherTableBody"/>
            </w:pPr>
            <w:r>
              <w:t>XPN</w:t>
            </w:r>
          </w:p>
        </w:tc>
        <w:tc>
          <w:tcPr>
            <w:tcW w:w="700" w:type="dxa"/>
          </w:tcPr>
          <w:p w14:paraId="3F820787" w14:textId="77777777" w:rsidR="00B50050" w:rsidRDefault="00B50050" w:rsidP="0088127C">
            <w:pPr>
              <w:pStyle w:val="OtherTableBody"/>
            </w:pPr>
            <w:r>
              <w:t>Y</w:t>
            </w:r>
          </w:p>
        </w:tc>
        <w:tc>
          <w:tcPr>
            <w:tcW w:w="600" w:type="dxa"/>
          </w:tcPr>
          <w:p w14:paraId="7A678E93" w14:textId="77777777" w:rsidR="00B50050" w:rsidRDefault="00B50050" w:rsidP="0088127C">
            <w:pPr>
              <w:pStyle w:val="OtherTableBody"/>
            </w:pPr>
          </w:p>
        </w:tc>
        <w:tc>
          <w:tcPr>
            <w:tcW w:w="900" w:type="dxa"/>
          </w:tcPr>
          <w:p w14:paraId="71D587A6" w14:textId="77777777" w:rsidR="00B50050" w:rsidRDefault="00B50050" w:rsidP="0088127C">
            <w:pPr>
              <w:pStyle w:val="OtherTableBody"/>
            </w:pPr>
            <w:r>
              <w:t>6.5.6.6</w:t>
            </w:r>
          </w:p>
        </w:tc>
      </w:tr>
      <w:tr w:rsidR="00B50050" w14:paraId="786DC53B" w14:textId="77777777" w:rsidTr="00195548">
        <w:tc>
          <w:tcPr>
            <w:tcW w:w="3500" w:type="dxa"/>
          </w:tcPr>
          <w:p w14:paraId="52FC486D" w14:textId="77777777" w:rsidR="00B50050" w:rsidRDefault="00B50050" w:rsidP="0088127C">
            <w:pPr>
              <w:pStyle w:val="OtherTableBody"/>
            </w:pPr>
            <w:r>
              <w:t>Insurance Co Contact Person</w:t>
            </w:r>
          </w:p>
        </w:tc>
        <w:tc>
          <w:tcPr>
            <w:tcW w:w="700" w:type="dxa"/>
          </w:tcPr>
          <w:p w14:paraId="33734FDF" w14:textId="77777777" w:rsidR="00B50050" w:rsidRDefault="00B50050" w:rsidP="0088127C">
            <w:pPr>
              <w:pStyle w:val="OtherTableBody"/>
            </w:pPr>
            <w:r>
              <w:t>00431</w:t>
            </w:r>
          </w:p>
        </w:tc>
        <w:tc>
          <w:tcPr>
            <w:tcW w:w="600" w:type="dxa"/>
          </w:tcPr>
          <w:p w14:paraId="69CBE26B" w14:textId="77777777" w:rsidR="00B50050" w:rsidRDefault="00B50050" w:rsidP="0088127C">
            <w:pPr>
              <w:pStyle w:val="OtherTableBody"/>
            </w:pPr>
            <w:r>
              <w:t>PM1</w:t>
            </w:r>
          </w:p>
        </w:tc>
        <w:tc>
          <w:tcPr>
            <w:tcW w:w="600" w:type="dxa"/>
          </w:tcPr>
          <w:p w14:paraId="4DBA1CDB" w14:textId="77777777" w:rsidR="00B50050" w:rsidRDefault="00B50050" w:rsidP="0088127C">
            <w:pPr>
              <w:pStyle w:val="OtherTableBody"/>
            </w:pPr>
            <w:r>
              <w:t>5</w:t>
            </w:r>
          </w:p>
        </w:tc>
        <w:tc>
          <w:tcPr>
            <w:tcW w:w="600" w:type="dxa"/>
          </w:tcPr>
          <w:p w14:paraId="77F1CC4E" w14:textId="77777777" w:rsidR="00B50050" w:rsidRDefault="00B50050" w:rsidP="0088127C">
            <w:pPr>
              <w:pStyle w:val="OtherTableBody"/>
            </w:pPr>
            <w:r>
              <w:t>..</w:t>
            </w:r>
          </w:p>
        </w:tc>
        <w:tc>
          <w:tcPr>
            <w:tcW w:w="600" w:type="dxa"/>
          </w:tcPr>
          <w:p w14:paraId="1237C8DF" w14:textId="77777777" w:rsidR="00B50050" w:rsidRDefault="00B50050" w:rsidP="0088127C">
            <w:pPr>
              <w:pStyle w:val="OtherTableBody"/>
            </w:pPr>
          </w:p>
        </w:tc>
        <w:tc>
          <w:tcPr>
            <w:tcW w:w="600" w:type="dxa"/>
          </w:tcPr>
          <w:p w14:paraId="0121C24C" w14:textId="77777777" w:rsidR="00B50050" w:rsidRDefault="00B50050" w:rsidP="0088127C">
            <w:pPr>
              <w:pStyle w:val="OtherTableBody"/>
            </w:pPr>
            <w:r>
              <w:t>XPN</w:t>
            </w:r>
          </w:p>
        </w:tc>
        <w:tc>
          <w:tcPr>
            <w:tcW w:w="700" w:type="dxa"/>
          </w:tcPr>
          <w:p w14:paraId="07278254" w14:textId="77777777" w:rsidR="00B50050" w:rsidRDefault="00B50050" w:rsidP="0088127C">
            <w:pPr>
              <w:pStyle w:val="OtherTableBody"/>
            </w:pPr>
            <w:r>
              <w:t>Y</w:t>
            </w:r>
          </w:p>
        </w:tc>
        <w:tc>
          <w:tcPr>
            <w:tcW w:w="600" w:type="dxa"/>
          </w:tcPr>
          <w:p w14:paraId="11BF8425" w14:textId="77777777" w:rsidR="00B50050" w:rsidRDefault="00B50050" w:rsidP="0088127C">
            <w:pPr>
              <w:pStyle w:val="OtherTableBody"/>
            </w:pPr>
          </w:p>
        </w:tc>
        <w:tc>
          <w:tcPr>
            <w:tcW w:w="900" w:type="dxa"/>
          </w:tcPr>
          <w:p w14:paraId="7B3D442F" w14:textId="77777777" w:rsidR="00B50050" w:rsidRDefault="00B50050" w:rsidP="0088127C">
            <w:pPr>
              <w:pStyle w:val="OtherTableBody"/>
            </w:pPr>
            <w:r>
              <w:t>8.8.17.5</w:t>
            </w:r>
          </w:p>
        </w:tc>
      </w:tr>
      <w:tr w:rsidR="00B50050" w14:paraId="6F6AC064" w14:textId="77777777" w:rsidTr="00195548">
        <w:tc>
          <w:tcPr>
            <w:tcW w:w="3500" w:type="dxa"/>
          </w:tcPr>
          <w:p w14:paraId="26345E4C" w14:textId="77777777" w:rsidR="00B50050" w:rsidRDefault="00B50050" w:rsidP="0088127C">
            <w:pPr>
              <w:pStyle w:val="OtherTableBody"/>
            </w:pPr>
            <w:r>
              <w:t>Insurance Co Contact Phone Number</w:t>
            </w:r>
          </w:p>
        </w:tc>
        <w:tc>
          <w:tcPr>
            <w:tcW w:w="700" w:type="dxa"/>
          </w:tcPr>
          <w:p w14:paraId="421258CF" w14:textId="77777777" w:rsidR="00B50050" w:rsidRDefault="00B50050" w:rsidP="0088127C">
            <w:pPr>
              <w:pStyle w:val="OtherTableBody"/>
            </w:pPr>
            <w:r>
              <w:t>00798</w:t>
            </w:r>
          </w:p>
        </w:tc>
        <w:tc>
          <w:tcPr>
            <w:tcW w:w="600" w:type="dxa"/>
          </w:tcPr>
          <w:p w14:paraId="54E5D6D0" w14:textId="77777777" w:rsidR="00B50050" w:rsidRDefault="00B50050" w:rsidP="0088127C">
            <w:pPr>
              <w:pStyle w:val="OtherTableBody"/>
            </w:pPr>
            <w:r>
              <w:t>IN2</w:t>
            </w:r>
          </w:p>
        </w:tc>
        <w:tc>
          <w:tcPr>
            <w:tcW w:w="600" w:type="dxa"/>
          </w:tcPr>
          <w:p w14:paraId="106ECCB2" w14:textId="77777777" w:rsidR="00B50050" w:rsidRDefault="00B50050" w:rsidP="0088127C">
            <w:pPr>
              <w:pStyle w:val="OtherTableBody"/>
            </w:pPr>
            <w:r>
              <w:t>58</w:t>
            </w:r>
          </w:p>
        </w:tc>
        <w:tc>
          <w:tcPr>
            <w:tcW w:w="600" w:type="dxa"/>
          </w:tcPr>
          <w:p w14:paraId="05AF880F" w14:textId="77777777" w:rsidR="00B50050" w:rsidRDefault="00B50050" w:rsidP="0088127C">
            <w:pPr>
              <w:pStyle w:val="OtherTableBody"/>
            </w:pPr>
            <w:r>
              <w:t>..</w:t>
            </w:r>
          </w:p>
        </w:tc>
        <w:tc>
          <w:tcPr>
            <w:tcW w:w="600" w:type="dxa"/>
          </w:tcPr>
          <w:p w14:paraId="3A034E30" w14:textId="77777777" w:rsidR="00B50050" w:rsidRDefault="00B50050" w:rsidP="0088127C">
            <w:pPr>
              <w:pStyle w:val="OtherTableBody"/>
            </w:pPr>
          </w:p>
        </w:tc>
        <w:tc>
          <w:tcPr>
            <w:tcW w:w="600" w:type="dxa"/>
          </w:tcPr>
          <w:p w14:paraId="2BDB5DC2" w14:textId="77777777" w:rsidR="00B50050" w:rsidRDefault="00B50050" w:rsidP="0088127C">
            <w:pPr>
              <w:pStyle w:val="OtherTableBody"/>
            </w:pPr>
            <w:r>
              <w:t>XTN</w:t>
            </w:r>
          </w:p>
        </w:tc>
        <w:tc>
          <w:tcPr>
            <w:tcW w:w="700" w:type="dxa"/>
          </w:tcPr>
          <w:p w14:paraId="19A8988C" w14:textId="77777777" w:rsidR="00B50050" w:rsidRDefault="00B50050" w:rsidP="0088127C">
            <w:pPr>
              <w:pStyle w:val="OtherTableBody"/>
            </w:pPr>
            <w:r>
              <w:t>Y</w:t>
            </w:r>
          </w:p>
        </w:tc>
        <w:tc>
          <w:tcPr>
            <w:tcW w:w="600" w:type="dxa"/>
          </w:tcPr>
          <w:p w14:paraId="73F0E7C2" w14:textId="77777777" w:rsidR="00B50050" w:rsidRDefault="00B50050" w:rsidP="0088127C">
            <w:pPr>
              <w:pStyle w:val="OtherTableBody"/>
            </w:pPr>
          </w:p>
        </w:tc>
        <w:tc>
          <w:tcPr>
            <w:tcW w:w="900" w:type="dxa"/>
          </w:tcPr>
          <w:p w14:paraId="7BF7E074" w14:textId="77777777" w:rsidR="00B50050" w:rsidRDefault="00B50050" w:rsidP="0088127C">
            <w:pPr>
              <w:pStyle w:val="OtherTableBody"/>
            </w:pPr>
            <w:r>
              <w:t>6.5.7.58</w:t>
            </w:r>
          </w:p>
        </w:tc>
      </w:tr>
      <w:tr w:rsidR="00B50050" w14:paraId="0D8CE9D7" w14:textId="77777777" w:rsidTr="00195548">
        <w:tc>
          <w:tcPr>
            <w:tcW w:w="3500" w:type="dxa"/>
          </w:tcPr>
          <w:p w14:paraId="6D63BF13" w14:textId="77777777" w:rsidR="00B50050" w:rsidRDefault="00B50050" w:rsidP="0088127C">
            <w:pPr>
              <w:pStyle w:val="OtherTableBody"/>
            </w:pPr>
            <w:r>
              <w:t xml:space="preserve">Insurance Co Contact Reason </w:t>
            </w:r>
          </w:p>
        </w:tc>
        <w:tc>
          <w:tcPr>
            <w:tcW w:w="700" w:type="dxa"/>
          </w:tcPr>
          <w:p w14:paraId="26A63AC2" w14:textId="77777777" w:rsidR="00B50050" w:rsidRDefault="00B50050" w:rsidP="0088127C">
            <w:pPr>
              <w:pStyle w:val="OtherTableBody"/>
            </w:pPr>
            <w:r>
              <w:t>00797</w:t>
            </w:r>
          </w:p>
        </w:tc>
        <w:tc>
          <w:tcPr>
            <w:tcW w:w="600" w:type="dxa"/>
          </w:tcPr>
          <w:p w14:paraId="5228EBE2" w14:textId="77777777" w:rsidR="00B50050" w:rsidRDefault="00B50050" w:rsidP="0088127C">
            <w:pPr>
              <w:pStyle w:val="OtherTableBody"/>
            </w:pPr>
            <w:r>
              <w:t>IN2</w:t>
            </w:r>
          </w:p>
        </w:tc>
        <w:tc>
          <w:tcPr>
            <w:tcW w:w="600" w:type="dxa"/>
          </w:tcPr>
          <w:p w14:paraId="06EE1AEA" w14:textId="77777777" w:rsidR="00B50050" w:rsidRDefault="00B50050" w:rsidP="0088127C">
            <w:pPr>
              <w:pStyle w:val="OtherTableBody"/>
            </w:pPr>
            <w:r>
              <w:t>57</w:t>
            </w:r>
          </w:p>
        </w:tc>
        <w:tc>
          <w:tcPr>
            <w:tcW w:w="600" w:type="dxa"/>
          </w:tcPr>
          <w:p w14:paraId="778B465E" w14:textId="77777777" w:rsidR="00B50050" w:rsidRDefault="00B50050" w:rsidP="0088127C">
            <w:pPr>
              <w:pStyle w:val="OtherTableBody"/>
            </w:pPr>
            <w:r>
              <w:t>..</w:t>
            </w:r>
          </w:p>
        </w:tc>
        <w:tc>
          <w:tcPr>
            <w:tcW w:w="600" w:type="dxa"/>
          </w:tcPr>
          <w:p w14:paraId="3517694D" w14:textId="77777777" w:rsidR="00B50050" w:rsidRDefault="00B50050" w:rsidP="0088127C">
            <w:pPr>
              <w:pStyle w:val="OtherTableBody"/>
            </w:pPr>
          </w:p>
        </w:tc>
        <w:tc>
          <w:tcPr>
            <w:tcW w:w="600" w:type="dxa"/>
          </w:tcPr>
          <w:p w14:paraId="5E2F9134" w14:textId="77777777" w:rsidR="00B50050" w:rsidRDefault="00B50050" w:rsidP="0088127C">
            <w:pPr>
              <w:pStyle w:val="OtherTableBody"/>
            </w:pPr>
            <w:r>
              <w:t>CWE</w:t>
            </w:r>
          </w:p>
        </w:tc>
        <w:tc>
          <w:tcPr>
            <w:tcW w:w="700" w:type="dxa"/>
          </w:tcPr>
          <w:p w14:paraId="61E256C0" w14:textId="77777777" w:rsidR="00B50050" w:rsidRDefault="00B50050" w:rsidP="0088127C">
            <w:pPr>
              <w:pStyle w:val="OtherTableBody"/>
            </w:pPr>
          </w:p>
        </w:tc>
        <w:tc>
          <w:tcPr>
            <w:tcW w:w="600" w:type="dxa"/>
          </w:tcPr>
          <w:p w14:paraId="4326DBF1" w14:textId="77777777" w:rsidR="00B50050" w:rsidRDefault="00B50050" w:rsidP="0088127C">
            <w:pPr>
              <w:pStyle w:val="OtherTableBody"/>
            </w:pPr>
            <w:r>
              <w:t>0232</w:t>
            </w:r>
          </w:p>
        </w:tc>
        <w:tc>
          <w:tcPr>
            <w:tcW w:w="900" w:type="dxa"/>
          </w:tcPr>
          <w:p w14:paraId="44D07E5F" w14:textId="77777777" w:rsidR="00B50050" w:rsidRDefault="00B50050" w:rsidP="0088127C">
            <w:pPr>
              <w:pStyle w:val="OtherTableBody"/>
            </w:pPr>
            <w:r>
              <w:t>6.5.7.57</w:t>
            </w:r>
          </w:p>
        </w:tc>
      </w:tr>
      <w:tr w:rsidR="00B50050" w14:paraId="1226CD45" w14:textId="77777777" w:rsidTr="00195548">
        <w:tc>
          <w:tcPr>
            <w:tcW w:w="3500" w:type="dxa"/>
          </w:tcPr>
          <w:p w14:paraId="71F3A316" w14:textId="77777777" w:rsidR="00B50050" w:rsidRDefault="00B50050" w:rsidP="0088127C">
            <w:pPr>
              <w:pStyle w:val="OtherTableBody"/>
            </w:pPr>
            <w:r>
              <w:t>Insurance Co Phone Number</w:t>
            </w:r>
          </w:p>
        </w:tc>
        <w:tc>
          <w:tcPr>
            <w:tcW w:w="700" w:type="dxa"/>
          </w:tcPr>
          <w:p w14:paraId="2AC475DC" w14:textId="77777777" w:rsidR="00B50050" w:rsidRDefault="00B50050" w:rsidP="0088127C">
            <w:pPr>
              <w:pStyle w:val="OtherTableBody"/>
            </w:pPr>
            <w:r>
              <w:t>00432</w:t>
            </w:r>
          </w:p>
        </w:tc>
        <w:tc>
          <w:tcPr>
            <w:tcW w:w="600" w:type="dxa"/>
          </w:tcPr>
          <w:p w14:paraId="4DEA3DEE" w14:textId="77777777" w:rsidR="00B50050" w:rsidRDefault="00B50050" w:rsidP="0088127C">
            <w:pPr>
              <w:pStyle w:val="OtherTableBody"/>
            </w:pPr>
            <w:r>
              <w:t>IN1</w:t>
            </w:r>
          </w:p>
        </w:tc>
        <w:tc>
          <w:tcPr>
            <w:tcW w:w="600" w:type="dxa"/>
          </w:tcPr>
          <w:p w14:paraId="2E56B877" w14:textId="77777777" w:rsidR="00B50050" w:rsidRDefault="00B50050" w:rsidP="0088127C">
            <w:pPr>
              <w:pStyle w:val="OtherTableBody"/>
            </w:pPr>
            <w:r>
              <w:t>7</w:t>
            </w:r>
          </w:p>
        </w:tc>
        <w:tc>
          <w:tcPr>
            <w:tcW w:w="600" w:type="dxa"/>
          </w:tcPr>
          <w:p w14:paraId="4FEF8160" w14:textId="77777777" w:rsidR="00B50050" w:rsidRDefault="00B50050" w:rsidP="0088127C">
            <w:pPr>
              <w:pStyle w:val="OtherTableBody"/>
            </w:pPr>
            <w:r>
              <w:t>..</w:t>
            </w:r>
          </w:p>
        </w:tc>
        <w:tc>
          <w:tcPr>
            <w:tcW w:w="600" w:type="dxa"/>
          </w:tcPr>
          <w:p w14:paraId="3243190A" w14:textId="77777777" w:rsidR="00B50050" w:rsidRDefault="00B50050" w:rsidP="0088127C">
            <w:pPr>
              <w:pStyle w:val="OtherTableBody"/>
            </w:pPr>
          </w:p>
        </w:tc>
        <w:tc>
          <w:tcPr>
            <w:tcW w:w="600" w:type="dxa"/>
          </w:tcPr>
          <w:p w14:paraId="53247451" w14:textId="77777777" w:rsidR="00B50050" w:rsidRDefault="00B50050" w:rsidP="0088127C">
            <w:pPr>
              <w:pStyle w:val="OtherTableBody"/>
            </w:pPr>
            <w:r>
              <w:t>XTN</w:t>
            </w:r>
          </w:p>
        </w:tc>
        <w:tc>
          <w:tcPr>
            <w:tcW w:w="700" w:type="dxa"/>
          </w:tcPr>
          <w:p w14:paraId="388F1F8B" w14:textId="77777777" w:rsidR="00B50050" w:rsidRDefault="00B50050" w:rsidP="0088127C">
            <w:pPr>
              <w:pStyle w:val="OtherTableBody"/>
            </w:pPr>
            <w:r>
              <w:t>Y</w:t>
            </w:r>
          </w:p>
        </w:tc>
        <w:tc>
          <w:tcPr>
            <w:tcW w:w="600" w:type="dxa"/>
          </w:tcPr>
          <w:p w14:paraId="65B9E259" w14:textId="77777777" w:rsidR="00B50050" w:rsidRDefault="00B50050" w:rsidP="0088127C">
            <w:pPr>
              <w:pStyle w:val="OtherTableBody"/>
            </w:pPr>
          </w:p>
        </w:tc>
        <w:tc>
          <w:tcPr>
            <w:tcW w:w="900" w:type="dxa"/>
          </w:tcPr>
          <w:p w14:paraId="272D5BC8" w14:textId="77777777" w:rsidR="00B50050" w:rsidRDefault="00B50050" w:rsidP="0088127C">
            <w:pPr>
              <w:pStyle w:val="OtherTableBody"/>
            </w:pPr>
            <w:r>
              <w:t>6.5.6.7</w:t>
            </w:r>
          </w:p>
        </w:tc>
      </w:tr>
      <w:tr w:rsidR="00B50050" w14:paraId="67258C7D" w14:textId="77777777" w:rsidTr="00195548">
        <w:tc>
          <w:tcPr>
            <w:tcW w:w="3500" w:type="dxa"/>
          </w:tcPr>
          <w:p w14:paraId="759D79B9" w14:textId="77777777" w:rsidR="00B50050" w:rsidRDefault="00B50050" w:rsidP="0088127C">
            <w:pPr>
              <w:pStyle w:val="OtherTableBody"/>
            </w:pPr>
            <w:r>
              <w:t>Insurance Co Phone Number</w:t>
            </w:r>
          </w:p>
        </w:tc>
        <w:tc>
          <w:tcPr>
            <w:tcW w:w="700" w:type="dxa"/>
          </w:tcPr>
          <w:p w14:paraId="3553AE1C" w14:textId="77777777" w:rsidR="00B50050" w:rsidRDefault="00B50050" w:rsidP="0088127C">
            <w:pPr>
              <w:pStyle w:val="OtherTableBody"/>
            </w:pPr>
            <w:r>
              <w:t>00432</w:t>
            </w:r>
          </w:p>
        </w:tc>
        <w:tc>
          <w:tcPr>
            <w:tcW w:w="600" w:type="dxa"/>
          </w:tcPr>
          <w:p w14:paraId="664B4468" w14:textId="77777777" w:rsidR="00B50050" w:rsidRDefault="00B50050" w:rsidP="0088127C">
            <w:pPr>
              <w:pStyle w:val="OtherTableBody"/>
            </w:pPr>
            <w:r>
              <w:t>PM1</w:t>
            </w:r>
          </w:p>
        </w:tc>
        <w:tc>
          <w:tcPr>
            <w:tcW w:w="600" w:type="dxa"/>
          </w:tcPr>
          <w:p w14:paraId="708C3A9F" w14:textId="77777777" w:rsidR="00B50050" w:rsidRDefault="00B50050" w:rsidP="0088127C">
            <w:pPr>
              <w:pStyle w:val="OtherTableBody"/>
            </w:pPr>
            <w:r>
              <w:t>6</w:t>
            </w:r>
          </w:p>
        </w:tc>
        <w:tc>
          <w:tcPr>
            <w:tcW w:w="600" w:type="dxa"/>
          </w:tcPr>
          <w:p w14:paraId="4EB1D4BB" w14:textId="77777777" w:rsidR="00B50050" w:rsidRDefault="00B50050" w:rsidP="0088127C">
            <w:pPr>
              <w:pStyle w:val="OtherTableBody"/>
            </w:pPr>
            <w:r>
              <w:t>..</w:t>
            </w:r>
          </w:p>
        </w:tc>
        <w:tc>
          <w:tcPr>
            <w:tcW w:w="600" w:type="dxa"/>
          </w:tcPr>
          <w:p w14:paraId="173AE43A" w14:textId="77777777" w:rsidR="00B50050" w:rsidRDefault="00B50050" w:rsidP="0088127C">
            <w:pPr>
              <w:pStyle w:val="OtherTableBody"/>
            </w:pPr>
          </w:p>
        </w:tc>
        <w:tc>
          <w:tcPr>
            <w:tcW w:w="600" w:type="dxa"/>
          </w:tcPr>
          <w:p w14:paraId="495233D3" w14:textId="77777777" w:rsidR="00B50050" w:rsidRDefault="00B50050" w:rsidP="0088127C">
            <w:pPr>
              <w:pStyle w:val="OtherTableBody"/>
            </w:pPr>
            <w:r>
              <w:t>XTN</w:t>
            </w:r>
          </w:p>
        </w:tc>
        <w:tc>
          <w:tcPr>
            <w:tcW w:w="700" w:type="dxa"/>
          </w:tcPr>
          <w:p w14:paraId="719B0CAD" w14:textId="77777777" w:rsidR="00B50050" w:rsidRDefault="00B50050" w:rsidP="0088127C">
            <w:pPr>
              <w:pStyle w:val="OtherTableBody"/>
            </w:pPr>
            <w:r>
              <w:t>Y</w:t>
            </w:r>
          </w:p>
        </w:tc>
        <w:tc>
          <w:tcPr>
            <w:tcW w:w="600" w:type="dxa"/>
          </w:tcPr>
          <w:p w14:paraId="64423FAF" w14:textId="77777777" w:rsidR="00B50050" w:rsidRDefault="00B50050" w:rsidP="0088127C">
            <w:pPr>
              <w:pStyle w:val="OtherTableBody"/>
            </w:pPr>
          </w:p>
        </w:tc>
        <w:tc>
          <w:tcPr>
            <w:tcW w:w="900" w:type="dxa"/>
          </w:tcPr>
          <w:p w14:paraId="5C91F9B5" w14:textId="77777777" w:rsidR="00B50050" w:rsidRDefault="00B50050" w:rsidP="0088127C">
            <w:pPr>
              <w:pStyle w:val="OtherTableBody"/>
            </w:pPr>
            <w:r>
              <w:t>8.8.17.6</w:t>
            </w:r>
          </w:p>
        </w:tc>
      </w:tr>
      <w:tr w:rsidR="00B50050" w14:paraId="67C1E8B0" w14:textId="77777777" w:rsidTr="00195548">
        <w:tc>
          <w:tcPr>
            <w:tcW w:w="3500" w:type="dxa"/>
          </w:tcPr>
          <w:p w14:paraId="268B7B4B" w14:textId="77777777" w:rsidR="00B50050" w:rsidRDefault="00B50050" w:rsidP="0088127C">
            <w:pPr>
              <w:pStyle w:val="OtherTableBody"/>
            </w:pPr>
            <w:r>
              <w:t>Insurance Company Address</w:t>
            </w:r>
          </w:p>
        </w:tc>
        <w:tc>
          <w:tcPr>
            <w:tcW w:w="700" w:type="dxa"/>
          </w:tcPr>
          <w:p w14:paraId="5005A497" w14:textId="77777777" w:rsidR="00B50050" w:rsidRDefault="00B50050" w:rsidP="0088127C">
            <w:pPr>
              <w:pStyle w:val="OtherTableBody"/>
            </w:pPr>
            <w:r>
              <w:t>00430</w:t>
            </w:r>
          </w:p>
        </w:tc>
        <w:tc>
          <w:tcPr>
            <w:tcW w:w="600" w:type="dxa"/>
          </w:tcPr>
          <w:p w14:paraId="0388257A" w14:textId="77777777" w:rsidR="00B50050" w:rsidRDefault="00B50050" w:rsidP="0088127C">
            <w:pPr>
              <w:pStyle w:val="OtherTableBody"/>
            </w:pPr>
            <w:r>
              <w:t>PM1</w:t>
            </w:r>
          </w:p>
        </w:tc>
        <w:tc>
          <w:tcPr>
            <w:tcW w:w="600" w:type="dxa"/>
          </w:tcPr>
          <w:p w14:paraId="19126D06" w14:textId="77777777" w:rsidR="00B50050" w:rsidRDefault="00B50050" w:rsidP="0088127C">
            <w:pPr>
              <w:pStyle w:val="OtherTableBody"/>
            </w:pPr>
            <w:r>
              <w:t>4</w:t>
            </w:r>
          </w:p>
        </w:tc>
        <w:tc>
          <w:tcPr>
            <w:tcW w:w="600" w:type="dxa"/>
          </w:tcPr>
          <w:p w14:paraId="72ED3F64" w14:textId="77777777" w:rsidR="00B50050" w:rsidRDefault="00B50050" w:rsidP="0088127C">
            <w:pPr>
              <w:pStyle w:val="OtherTableBody"/>
            </w:pPr>
            <w:r>
              <w:t>..</w:t>
            </w:r>
          </w:p>
        </w:tc>
        <w:tc>
          <w:tcPr>
            <w:tcW w:w="600" w:type="dxa"/>
          </w:tcPr>
          <w:p w14:paraId="12A5D2B9" w14:textId="77777777" w:rsidR="00B50050" w:rsidRDefault="00B50050" w:rsidP="0088127C">
            <w:pPr>
              <w:pStyle w:val="OtherTableBody"/>
            </w:pPr>
          </w:p>
        </w:tc>
        <w:tc>
          <w:tcPr>
            <w:tcW w:w="600" w:type="dxa"/>
          </w:tcPr>
          <w:p w14:paraId="7E91AC30" w14:textId="77777777" w:rsidR="00B50050" w:rsidRDefault="00B50050" w:rsidP="0088127C">
            <w:pPr>
              <w:pStyle w:val="OtherTableBody"/>
            </w:pPr>
            <w:r>
              <w:t>XAD</w:t>
            </w:r>
          </w:p>
        </w:tc>
        <w:tc>
          <w:tcPr>
            <w:tcW w:w="700" w:type="dxa"/>
          </w:tcPr>
          <w:p w14:paraId="3587BB5A" w14:textId="77777777" w:rsidR="00B50050" w:rsidRDefault="00B50050" w:rsidP="0088127C">
            <w:pPr>
              <w:pStyle w:val="OtherTableBody"/>
            </w:pPr>
            <w:r>
              <w:t>Y</w:t>
            </w:r>
          </w:p>
        </w:tc>
        <w:tc>
          <w:tcPr>
            <w:tcW w:w="600" w:type="dxa"/>
          </w:tcPr>
          <w:p w14:paraId="332B46BC" w14:textId="77777777" w:rsidR="00B50050" w:rsidRDefault="00B50050" w:rsidP="0088127C">
            <w:pPr>
              <w:pStyle w:val="OtherTableBody"/>
            </w:pPr>
          </w:p>
        </w:tc>
        <w:tc>
          <w:tcPr>
            <w:tcW w:w="900" w:type="dxa"/>
          </w:tcPr>
          <w:p w14:paraId="1E456860" w14:textId="77777777" w:rsidR="00B50050" w:rsidRDefault="00B50050" w:rsidP="0088127C">
            <w:pPr>
              <w:pStyle w:val="OtherTableBody"/>
            </w:pPr>
            <w:r>
              <w:t>8.8.17.4</w:t>
            </w:r>
          </w:p>
        </w:tc>
      </w:tr>
      <w:tr w:rsidR="00B50050" w14:paraId="4A1F5A24" w14:textId="77777777" w:rsidTr="00195548">
        <w:tc>
          <w:tcPr>
            <w:tcW w:w="3500" w:type="dxa"/>
          </w:tcPr>
          <w:p w14:paraId="1508A286" w14:textId="77777777" w:rsidR="00B50050" w:rsidRDefault="00B50050" w:rsidP="0088127C">
            <w:pPr>
              <w:pStyle w:val="OtherTableBody"/>
            </w:pPr>
            <w:r>
              <w:t>Insurance Company Address</w:t>
            </w:r>
          </w:p>
        </w:tc>
        <w:tc>
          <w:tcPr>
            <w:tcW w:w="700" w:type="dxa"/>
          </w:tcPr>
          <w:p w14:paraId="074FA874" w14:textId="77777777" w:rsidR="00B50050" w:rsidRDefault="00B50050" w:rsidP="0088127C">
            <w:pPr>
              <w:pStyle w:val="OtherTableBody"/>
            </w:pPr>
            <w:r>
              <w:t>00430</w:t>
            </w:r>
          </w:p>
        </w:tc>
        <w:tc>
          <w:tcPr>
            <w:tcW w:w="600" w:type="dxa"/>
          </w:tcPr>
          <w:p w14:paraId="15FE1F58" w14:textId="77777777" w:rsidR="00B50050" w:rsidRDefault="00B50050" w:rsidP="0088127C">
            <w:pPr>
              <w:pStyle w:val="OtherTableBody"/>
            </w:pPr>
            <w:r>
              <w:t>IN1</w:t>
            </w:r>
          </w:p>
        </w:tc>
        <w:tc>
          <w:tcPr>
            <w:tcW w:w="600" w:type="dxa"/>
          </w:tcPr>
          <w:p w14:paraId="51052518" w14:textId="77777777" w:rsidR="00B50050" w:rsidRDefault="00B50050" w:rsidP="0088127C">
            <w:pPr>
              <w:pStyle w:val="OtherTableBody"/>
            </w:pPr>
            <w:r>
              <w:t>5</w:t>
            </w:r>
          </w:p>
        </w:tc>
        <w:tc>
          <w:tcPr>
            <w:tcW w:w="600" w:type="dxa"/>
          </w:tcPr>
          <w:p w14:paraId="4D6CF76A" w14:textId="77777777" w:rsidR="00B50050" w:rsidRDefault="00B50050" w:rsidP="0088127C">
            <w:pPr>
              <w:pStyle w:val="OtherTableBody"/>
            </w:pPr>
            <w:r>
              <w:t>..</w:t>
            </w:r>
          </w:p>
        </w:tc>
        <w:tc>
          <w:tcPr>
            <w:tcW w:w="600" w:type="dxa"/>
          </w:tcPr>
          <w:p w14:paraId="685C7459" w14:textId="77777777" w:rsidR="00B50050" w:rsidRDefault="00B50050" w:rsidP="0088127C">
            <w:pPr>
              <w:pStyle w:val="OtherTableBody"/>
            </w:pPr>
          </w:p>
        </w:tc>
        <w:tc>
          <w:tcPr>
            <w:tcW w:w="600" w:type="dxa"/>
          </w:tcPr>
          <w:p w14:paraId="3DE8682D" w14:textId="77777777" w:rsidR="00B50050" w:rsidRDefault="00B50050" w:rsidP="0088127C">
            <w:pPr>
              <w:pStyle w:val="OtherTableBody"/>
            </w:pPr>
            <w:r>
              <w:t>XAD</w:t>
            </w:r>
          </w:p>
        </w:tc>
        <w:tc>
          <w:tcPr>
            <w:tcW w:w="700" w:type="dxa"/>
          </w:tcPr>
          <w:p w14:paraId="17F16B21" w14:textId="77777777" w:rsidR="00B50050" w:rsidRDefault="00B50050" w:rsidP="0088127C">
            <w:pPr>
              <w:pStyle w:val="OtherTableBody"/>
            </w:pPr>
            <w:r>
              <w:t>Y</w:t>
            </w:r>
          </w:p>
        </w:tc>
        <w:tc>
          <w:tcPr>
            <w:tcW w:w="600" w:type="dxa"/>
          </w:tcPr>
          <w:p w14:paraId="23A7903B" w14:textId="77777777" w:rsidR="00B50050" w:rsidRDefault="00B50050" w:rsidP="0088127C">
            <w:pPr>
              <w:pStyle w:val="OtherTableBody"/>
            </w:pPr>
          </w:p>
        </w:tc>
        <w:tc>
          <w:tcPr>
            <w:tcW w:w="900" w:type="dxa"/>
          </w:tcPr>
          <w:p w14:paraId="6E54E698" w14:textId="77777777" w:rsidR="00B50050" w:rsidRDefault="00B50050" w:rsidP="0088127C">
            <w:pPr>
              <w:pStyle w:val="OtherTableBody"/>
            </w:pPr>
            <w:r>
              <w:t>6.5.6.5</w:t>
            </w:r>
          </w:p>
        </w:tc>
      </w:tr>
      <w:tr w:rsidR="00B50050" w14:paraId="726E27DD" w14:textId="77777777" w:rsidTr="00195548">
        <w:tc>
          <w:tcPr>
            <w:tcW w:w="3500" w:type="dxa"/>
          </w:tcPr>
          <w:p w14:paraId="2FD1F9E9" w14:textId="77777777" w:rsidR="00B50050" w:rsidRDefault="00B50050" w:rsidP="0088127C">
            <w:pPr>
              <w:pStyle w:val="OtherTableBody"/>
            </w:pPr>
            <w:r>
              <w:t>Insurance Company ID</w:t>
            </w:r>
          </w:p>
        </w:tc>
        <w:tc>
          <w:tcPr>
            <w:tcW w:w="700" w:type="dxa"/>
          </w:tcPr>
          <w:p w14:paraId="256D2987" w14:textId="77777777" w:rsidR="00B50050" w:rsidRDefault="00B50050" w:rsidP="0088127C">
            <w:pPr>
              <w:pStyle w:val="OtherTableBody"/>
            </w:pPr>
            <w:r>
              <w:t>00428</w:t>
            </w:r>
          </w:p>
        </w:tc>
        <w:tc>
          <w:tcPr>
            <w:tcW w:w="600" w:type="dxa"/>
          </w:tcPr>
          <w:p w14:paraId="67DED743" w14:textId="77777777" w:rsidR="00B50050" w:rsidRDefault="00B50050" w:rsidP="0088127C">
            <w:pPr>
              <w:pStyle w:val="OtherTableBody"/>
            </w:pPr>
            <w:r>
              <w:t>PM1</w:t>
            </w:r>
          </w:p>
        </w:tc>
        <w:tc>
          <w:tcPr>
            <w:tcW w:w="600" w:type="dxa"/>
          </w:tcPr>
          <w:p w14:paraId="6AF52085" w14:textId="77777777" w:rsidR="00B50050" w:rsidRDefault="00B50050" w:rsidP="0088127C">
            <w:pPr>
              <w:pStyle w:val="OtherTableBody"/>
            </w:pPr>
            <w:r>
              <w:t>2</w:t>
            </w:r>
          </w:p>
        </w:tc>
        <w:tc>
          <w:tcPr>
            <w:tcW w:w="600" w:type="dxa"/>
          </w:tcPr>
          <w:p w14:paraId="58ED7FD5" w14:textId="77777777" w:rsidR="00B50050" w:rsidRDefault="00B50050" w:rsidP="0088127C">
            <w:pPr>
              <w:pStyle w:val="OtherTableBody"/>
            </w:pPr>
            <w:r>
              <w:t>..</w:t>
            </w:r>
          </w:p>
        </w:tc>
        <w:tc>
          <w:tcPr>
            <w:tcW w:w="600" w:type="dxa"/>
          </w:tcPr>
          <w:p w14:paraId="2A4DEF6A" w14:textId="77777777" w:rsidR="00B50050" w:rsidRDefault="00B50050" w:rsidP="0088127C">
            <w:pPr>
              <w:pStyle w:val="OtherTableBody"/>
            </w:pPr>
          </w:p>
        </w:tc>
        <w:tc>
          <w:tcPr>
            <w:tcW w:w="600" w:type="dxa"/>
          </w:tcPr>
          <w:p w14:paraId="0AE6719B" w14:textId="77777777" w:rsidR="00B50050" w:rsidRDefault="00B50050" w:rsidP="0088127C">
            <w:pPr>
              <w:pStyle w:val="OtherTableBody"/>
            </w:pPr>
            <w:r>
              <w:t>CX</w:t>
            </w:r>
          </w:p>
        </w:tc>
        <w:tc>
          <w:tcPr>
            <w:tcW w:w="700" w:type="dxa"/>
          </w:tcPr>
          <w:p w14:paraId="45A0EE59" w14:textId="77777777" w:rsidR="00B50050" w:rsidRDefault="00B50050" w:rsidP="0088127C">
            <w:pPr>
              <w:pStyle w:val="OtherTableBody"/>
            </w:pPr>
            <w:r>
              <w:t>Y</w:t>
            </w:r>
          </w:p>
        </w:tc>
        <w:tc>
          <w:tcPr>
            <w:tcW w:w="600" w:type="dxa"/>
          </w:tcPr>
          <w:p w14:paraId="49E49829" w14:textId="77777777" w:rsidR="00B50050" w:rsidRDefault="00B50050" w:rsidP="0088127C">
            <w:pPr>
              <w:pStyle w:val="OtherTableBody"/>
            </w:pPr>
          </w:p>
        </w:tc>
        <w:tc>
          <w:tcPr>
            <w:tcW w:w="900" w:type="dxa"/>
          </w:tcPr>
          <w:p w14:paraId="61AE2FD7" w14:textId="77777777" w:rsidR="00B50050" w:rsidRDefault="00B50050" w:rsidP="0088127C">
            <w:pPr>
              <w:pStyle w:val="OtherTableBody"/>
            </w:pPr>
            <w:r>
              <w:t>8.8.17.2</w:t>
            </w:r>
          </w:p>
        </w:tc>
      </w:tr>
      <w:tr w:rsidR="00B50050" w14:paraId="34CAB055" w14:textId="77777777" w:rsidTr="00195548">
        <w:tc>
          <w:tcPr>
            <w:tcW w:w="3500" w:type="dxa"/>
          </w:tcPr>
          <w:p w14:paraId="06FC448C" w14:textId="77777777" w:rsidR="00B50050" w:rsidRDefault="00B50050" w:rsidP="0088127C">
            <w:pPr>
              <w:pStyle w:val="OtherTableBody"/>
            </w:pPr>
            <w:r>
              <w:t>Insurance Company ID</w:t>
            </w:r>
          </w:p>
        </w:tc>
        <w:tc>
          <w:tcPr>
            <w:tcW w:w="700" w:type="dxa"/>
          </w:tcPr>
          <w:p w14:paraId="16DE5AB2" w14:textId="77777777" w:rsidR="00B50050" w:rsidRDefault="00B50050" w:rsidP="0088127C">
            <w:pPr>
              <w:pStyle w:val="OtherTableBody"/>
            </w:pPr>
            <w:r>
              <w:t>00428</w:t>
            </w:r>
          </w:p>
        </w:tc>
        <w:tc>
          <w:tcPr>
            <w:tcW w:w="600" w:type="dxa"/>
          </w:tcPr>
          <w:p w14:paraId="6B4A1C1A" w14:textId="77777777" w:rsidR="00B50050" w:rsidRDefault="00B50050" w:rsidP="0088127C">
            <w:pPr>
              <w:pStyle w:val="OtherTableBody"/>
            </w:pPr>
            <w:r>
              <w:t>IN1</w:t>
            </w:r>
          </w:p>
        </w:tc>
        <w:tc>
          <w:tcPr>
            <w:tcW w:w="600" w:type="dxa"/>
          </w:tcPr>
          <w:p w14:paraId="15250F8D" w14:textId="77777777" w:rsidR="00B50050" w:rsidRDefault="00B50050" w:rsidP="0088127C">
            <w:pPr>
              <w:pStyle w:val="OtherTableBody"/>
            </w:pPr>
            <w:r>
              <w:t>3</w:t>
            </w:r>
          </w:p>
        </w:tc>
        <w:tc>
          <w:tcPr>
            <w:tcW w:w="600" w:type="dxa"/>
          </w:tcPr>
          <w:p w14:paraId="49D262AC" w14:textId="77777777" w:rsidR="00B50050" w:rsidRDefault="00B50050" w:rsidP="0088127C">
            <w:pPr>
              <w:pStyle w:val="OtherTableBody"/>
            </w:pPr>
            <w:r>
              <w:t>..</w:t>
            </w:r>
          </w:p>
        </w:tc>
        <w:tc>
          <w:tcPr>
            <w:tcW w:w="600" w:type="dxa"/>
          </w:tcPr>
          <w:p w14:paraId="27204125" w14:textId="77777777" w:rsidR="00B50050" w:rsidRDefault="00B50050" w:rsidP="0088127C">
            <w:pPr>
              <w:pStyle w:val="OtherTableBody"/>
            </w:pPr>
          </w:p>
        </w:tc>
        <w:tc>
          <w:tcPr>
            <w:tcW w:w="600" w:type="dxa"/>
          </w:tcPr>
          <w:p w14:paraId="1B6FE80F" w14:textId="77777777" w:rsidR="00B50050" w:rsidRDefault="00B50050" w:rsidP="0088127C">
            <w:pPr>
              <w:pStyle w:val="OtherTableBody"/>
            </w:pPr>
            <w:r>
              <w:t>CX</w:t>
            </w:r>
          </w:p>
        </w:tc>
        <w:tc>
          <w:tcPr>
            <w:tcW w:w="700" w:type="dxa"/>
          </w:tcPr>
          <w:p w14:paraId="2F264318" w14:textId="77777777" w:rsidR="00B50050" w:rsidRDefault="00B50050" w:rsidP="0088127C">
            <w:pPr>
              <w:pStyle w:val="OtherTableBody"/>
            </w:pPr>
            <w:r>
              <w:t>Y</w:t>
            </w:r>
          </w:p>
        </w:tc>
        <w:tc>
          <w:tcPr>
            <w:tcW w:w="600" w:type="dxa"/>
          </w:tcPr>
          <w:p w14:paraId="69E8B9AC" w14:textId="77777777" w:rsidR="00B50050" w:rsidRDefault="00B50050" w:rsidP="0088127C">
            <w:pPr>
              <w:pStyle w:val="OtherTableBody"/>
            </w:pPr>
          </w:p>
        </w:tc>
        <w:tc>
          <w:tcPr>
            <w:tcW w:w="900" w:type="dxa"/>
          </w:tcPr>
          <w:p w14:paraId="2027E00A" w14:textId="77777777" w:rsidR="00B50050" w:rsidRDefault="00B50050" w:rsidP="0088127C">
            <w:pPr>
              <w:pStyle w:val="OtherTableBody"/>
            </w:pPr>
            <w:r>
              <w:t>6.5.6.3</w:t>
            </w:r>
          </w:p>
        </w:tc>
      </w:tr>
      <w:tr w:rsidR="00B50050" w14:paraId="6B7ECC21" w14:textId="77777777" w:rsidTr="00195548">
        <w:tc>
          <w:tcPr>
            <w:tcW w:w="3500" w:type="dxa"/>
          </w:tcPr>
          <w:p w14:paraId="5EDB7868" w14:textId="77777777" w:rsidR="00B50050" w:rsidRDefault="00B50050" w:rsidP="0088127C">
            <w:pPr>
              <w:pStyle w:val="OtherTableBody"/>
            </w:pPr>
            <w:r>
              <w:lastRenderedPageBreak/>
              <w:t>Insurance Company Name</w:t>
            </w:r>
          </w:p>
        </w:tc>
        <w:tc>
          <w:tcPr>
            <w:tcW w:w="700" w:type="dxa"/>
          </w:tcPr>
          <w:p w14:paraId="24A70B38" w14:textId="77777777" w:rsidR="00B50050" w:rsidRDefault="00B50050" w:rsidP="0088127C">
            <w:pPr>
              <w:pStyle w:val="OtherTableBody"/>
            </w:pPr>
            <w:r>
              <w:t>00429</w:t>
            </w:r>
          </w:p>
        </w:tc>
        <w:tc>
          <w:tcPr>
            <w:tcW w:w="600" w:type="dxa"/>
          </w:tcPr>
          <w:p w14:paraId="37662A3A" w14:textId="77777777" w:rsidR="00B50050" w:rsidRDefault="00B50050" w:rsidP="0088127C">
            <w:pPr>
              <w:pStyle w:val="OtherTableBody"/>
            </w:pPr>
            <w:r>
              <w:t>IN1</w:t>
            </w:r>
          </w:p>
        </w:tc>
        <w:tc>
          <w:tcPr>
            <w:tcW w:w="600" w:type="dxa"/>
          </w:tcPr>
          <w:p w14:paraId="656EC677" w14:textId="77777777" w:rsidR="00B50050" w:rsidRDefault="00B50050" w:rsidP="0088127C">
            <w:pPr>
              <w:pStyle w:val="OtherTableBody"/>
            </w:pPr>
            <w:r>
              <w:t>4</w:t>
            </w:r>
          </w:p>
        </w:tc>
        <w:tc>
          <w:tcPr>
            <w:tcW w:w="600" w:type="dxa"/>
          </w:tcPr>
          <w:p w14:paraId="65C0A370" w14:textId="77777777" w:rsidR="00B50050" w:rsidRDefault="00B50050" w:rsidP="0088127C">
            <w:pPr>
              <w:pStyle w:val="OtherTableBody"/>
            </w:pPr>
            <w:r>
              <w:t>..</w:t>
            </w:r>
          </w:p>
        </w:tc>
        <w:tc>
          <w:tcPr>
            <w:tcW w:w="600" w:type="dxa"/>
          </w:tcPr>
          <w:p w14:paraId="2A4AE238" w14:textId="77777777" w:rsidR="00B50050" w:rsidRDefault="00B50050" w:rsidP="0088127C">
            <w:pPr>
              <w:pStyle w:val="OtherTableBody"/>
            </w:pPr>
          </w:p>
        </w:tc>
        <w:tc>
          <w:tcPr>
            <w:tcW w:w="600" w:type="dxa"/>
          </w:tcPr>
          <w:p w14:paraId="15D552B7" w14:textId="77777777" w:rsidR="00B50050" w:rsidRDefault="00B50050" w:rsidP="0088127C">
            <w:pPr>
              <w:pStyle w:val="OtherTableBody"/>
            </w:pPr>
            <w:r>
              <w:t>XON</w:t>
            </w:r>
          </w:p>
        </w:tc>
        <w:tc>
          <w:tcPr>
            <w:tcW w:w="700" w:type="dxa"/>
          </w:tcPr>
          <w:p w14:paraId="33D2FE30" w14:textId="77777777" w:rsidR="00B50050" w:rsidRDefault="00B50050" w:rsidP="0088127C">
            <w:pPr>
              <w:pStyle w:val="OtherTableBody"/>
            </w:pPr>
            <w:r>
              <w:t>Y</w:t>
            </w:r>
          </w:p>
        </w:tc>
        <w:tc>
          <w:tcPr>
            <w:tcW w:w="600" w:type="dxa"/>
          </w:tcPr>
          <w:p w14:paraId="406E4AC2" w14:textId="77777777" w:rsidR="00B50050" w:rsidRDefault="00B50050" w:rsidP="0088127C">
            <w:pPr>
              <w:pStyle w:val="OtherTableBody"/>
            </w:pPr>
          </w:p>
        </w:tc>
        <w:tc>
          <w:tcPr>
            <w:tcW w:w="900" w:type="dxa"/>
          </w:tcPr>
          <w:p w14:paraId="6236CDB7" w14:textId="77777777" w:rsidR="00B50050" w:rsidRDefault="00B50050" w:rsidP="0088127C">
            <w:pPr>
              <w:pStyle w:val="OtherTableBody"/>
            </w:pPr>
            <w:r>
              <w:t>6.5.6.4</w:t>
            </w:r>
          </w:p>
        </w:tc>
      </w:tr>
      <w:tr w:rsidR="00B50050" w14:paraId="75BCA6AC" w14:textId="77777777" w:rsidTr="00195548">
        <w:tc>
          <w:tcPr>
            <w:tcW w:w="3500" w:type="dxa"/>
          </w:tcPr>
          <w:p w14:paraId="7A6A0858" w14:textId="77777777" w:rsidR="00B50050" w:rsidRDefault="00B50050" w:rsidP="0088127C">
            <w:pPr>
              <w:pStyle w:val="OtherTableBody"/>
            </w:pPr>
            <w:r>
              <w:t>Insurance Company Name</w:t>
            </w:r>
          </w:p>
        </w:tc>
        <w:tc>
          <w:tcPr>
            <w:tcW w:w="700" w:type="dxa"/>
          </w:tcPr>
          <w:p w14:paraId="50CF09A2" w14:textId="77777777" w:rsidR="00B50050" w:rsidRDefault="00B50050" w:rsidP="0088127C">
            <w:pPr>
              <w:pStyle w:val="OtherTableBody"/>
            </w:pPr>
            <w:r>
              <w:t>00429</w:t>
            </w:r>
          </w:p>
        </w:tc>
        <w:tc>
          <w:tcPr>
            <w:tcW w:w="600" w:type="dxa"/>
          </w:tcPr>
          <w:p w14:paraId="31B17AD2" w14:textId="77777777" w:rsidR="00B50050" w:rsidRDefault="00B50050" w:rsidP="0088127C">
            <w:pPr>
              <w:pStyle w:val="OtherTableBody"/>
            </w:pPr>
            <w:r>
              <w:t>PM1</w:t>
            </w:r>
          </w:p>
        </w:tc>
        <w:tc>
          <w:tcPr>
            <w:tcW w:w="600" w:type="dxa"/>
          </w:tcPr>
          <w:p w14:paraId="00C1A482" w14:textId="77777777" w:rsidR="00B50050" w:rsidRDefault="00B50050" w:rsidP="0088127C">
            <w:pPr>
              <w:pStyle w:val="OtherTableBody"/>
            </w:pPr>
            <w:r>
              <w:t>3</w:t>
            </w:r>
          </w:p>
        </w:tc>
        <w:tc>
          <w:tcPr>
            <w:tcW w:w="600" w:type="dxa"/>
          </w:tcPr>
          <w:p w14:paraId="1FD0B704" w14:textId="77777777" w:rsidR="00B50050" w:rsidRDefault="00B50050" w:rsidP="0088127C">
            <w:pPr>
              <w:pStyle w:val="OtherTableBody"/>
            </w:pPr>
            <w:r>
              <w:t>..</w:t>
            </w:r>
          </w:p>
        </w:tc>
        <w:tc>
          <w:tcPr>
            <w:tcW w:w="600" w:type="dxa"/>
          </w:tcPr>
          <w:p w14:paraId="2509D93E" w14:textId="77777777" w:rsidR="00B50050" w:rsidRDefault="00B50050" w:rsidP="0088127C">
            <w:pPr>
              <w:pStyle w:val="OtherTableBody"/>
            </w:pPr>
          </w:p>
        </w:tc>
        <w:tc>
          <w:tcPr>
            <w:tcW w:w="600" w:type="dxa"/>
          </w:tcPr>
          <w:p w14:paraId="05DFD4C4" w14:textId="77777777" w:rsidR="00B50050" w:rsidRDefault="00B50050" w:rsidP="0088127C">
            <w:pPr>
              <w:pStyle w:val="OtherTableBody"/>
            </w:pPr>
            <w:r>
              <w:t>XON</w:t>
            </w:r>
          </w:p>
        </w:tc>
        <w:tc>
          <w:tcPr>
            <w:tcW w:w="700" w:type="dxa"/>
          </w:tcPr>
          <w:p w14:paraId="76F205A1" w14:textId="77777777" w:rsidR="00B50050" w:rsidRDefault="00B50050" w:rsidP="0088127C">
            <w:pPr>
              <w:pStyle w:val="OtherTableBody"/>
            </w:pPr>
            <w:r>
              <w:t>Y</w:t>
            </w:r>
          </w:p>
        </w:tc>
        <w:tc>
          <w:tcPr>
            <w:tcW w:w="600" w:type="dxa"/>
          </w:tcPr>
          <w:p w14:paraId="3DCEF04E" w14:textId="77777777" w:rsidR="00B50050" w:rsidRDefault="00B50050" w:rsidP="0088127C">
            <w:pPr>
              <w:pStyle w:val="OtherTableBody"/>
            </w:pPr>
          </w:p>
        </w:tc>
        <w:tc>
          <w:tcPr>
            <w:tcW w:w="900" w:type="dxa"/>
          </w:tcPr>
          <w:p w14:paraId="46E5B77A" w14:textId="77777777" w:rsidR="00B50050" w:rsidRDefault="00B50050" w:rsidP="0088127C">
            <w:pPr>
              <w:pStyle w:val="OtherTableBody"/>
            </w:pPr>
            <w:r>
              <w:t>8.8.17.3</w:t>
            </w:r>
          </w:p>
        </w:tc>
      </w:tr>
      <w:tr w:rsidR="00B50050" w14:paraId="1CAA6EDC" w14:textId="77777777" w:rsidTr="00195548">
        <w:tc>
          <w:tcPr>
            <w:tcW w:w="3500" w:type="dxa"/>
          </w:tcPr>
          <w:p w14:paraId="61530F24" w14:textId="77777777" w:rsidR="00B50050" w:rsidRDefault="00B50050" w:rsidP="0088127C">
            <w:pPr>
              <w:pStyle w:val="OtherTableBody"/>
            </w:pPr>
            <w:r>
              <w:t>Insured Employer Organization Name and ID</w:t>
            </w:r>
          </w:p>
        </w:tc>
        <w:tc>
          <w:tcPr>
            <w:tcW w:w="700" w:type="dxa"/>
          </w:tcPr>
          <w:p w14:paraId="4A78BF41" w14:textId="77777777" w:rsidR="00B50050" w:rsidRDefault="00B50050" w:rsidP="0088127C">
            <w:pPr>
              <w:pStyle w:val="OtherTableBody"/>
            </w:pPr>
            <w:r>
              <w:t>00810</w:t>
            </w:r>
          </w:p>
        </w:tc>
        <w:tc>
          <w:tcPr>
            <w:tcW w:w="600" w:type="dxa"/>
          </w:tcPr>
          <w:p w14:paraId="154DFF07" w14:textId="77777777" w:rsidR="00B50050" w:rsidRDefault="00B50050" w:rsidP="0088127C">
            <w:pPr>
              <w:pStyle w:val="OtherTableBody"/>
            </w:pPr>
            <w:r>
              <w:t>IN2</w:t>
            </w:r>
          </w:p>
        </w:tc>
        <w:tc>
          <w:tcPr>
            <w:tcW w:w="600" w:type="dxa"/>
          </w:tcPr>
          <w:p w14:paraId="6C3D5DEC" w14:textId="77777777" w:rsidR="00B50050" w:rsidRDefault="00B50050" w:rsidP="0088127C">
            <w:pPr>
              <w:pStyle w:val="OtherTableBody"/>
            </w:pPr>
            <w:r>
              <w:t>70</w:t>
            </w:r>
          </w:p>
        </w:tc>
        <w:tc>
          <w:tcPr>
            <w:tcW w:w="600" w:type="dxa"/>
          </w:tcPr>
          <w:p w14:paraId="09491149" w14:textId="77777777" w:rsidR="00B50050" w:rsidRDefault="00B50050" w:rsidP="0088127C">
            <w:pPr>
              <w:pStyle w:val="OtherTableBody"/>
            </w:pPr>
            <w:r>
              <w:t>..</w:t>
            </w:r>
          </w:p>
        </w:tc>
        <w:tc>
          <w:tcPr>
            <w:tcW w:w="600" w:type="dxa"/>
          </w:tcPr>
          <w:p w14:paraId="5328DC62" w14:textId="77777777" w:rsidR="00B50050" w:rsidRDefault="00B50050" w:rsidP="0088127C">
            <w:pPr>
              <w:pStyle w:val="OtherTableBody"/>
            </w:pPr>
          </w:p>
        </w:tc>
        <w:tc>
          <w:tcPr>
            <w:tcW w:w="600" w:type="dxa"/>
          </w:tcPr>
          <w:p w14:paraId="619B84A6" w14:textId="77777777" w:rsidR="00B50050" w:rsidRDefault="00B50050" w:rsidP="0088127C">
            <w:pPr>
              <w:pStyle w:val="OtherTableBody"/>
            </w:pPr>
            <w:r>
              <w:t>XON</w:t>
            </w:r>
          </w:p>
        </w:tc>
        <w:tc>
          <w:tcPr>
            <w:tcW w:w="700" w:type="dxa"/>
          </w:tcPr>
          <w:p w14:paraId="263CC779" w14:textId="77777777" w:rsidR="00B50050" w:rsidRDefault="00B50050" w:rsidP="0088127C">
            <w:pPr>
              <w:pStyle w:val="OtherTableBody"/>
            </w:pPr>
            <w:r>
              <w:t>Y</w:t>
            </w:r>
          </w:p>
        </w:tc>
        <w:tc>
          <w:tcPr>
            <w:tcW w:w="600" w:type="dxa"/>
          </w:tcPr>
          <w:p w14:paraId="04BD2768" w14:textId="77777777" w:rsidR="00B50050" w:rsidRDefault="00B50050" w:rsidP="0088127C">
            <w:pPr>
              <w:pStyle w:val="OtherTableBody"/>
            </w:pPr>
          </w:p>
        </w:tc>
        <w:tc>
          <w:tcPr>
            <w:tcW w:w="900" w:type="dxa"/>
          </w:tcPr>
          <w:p w14:paraId="679D67F7" w14:textId="77777777" w:rsidR="00B50050" w:rsidRDefault="00B50050" w:rsidP="0088127C">
            <w:pPr>
              <w:pStyle w:val="OtherTableBody"/>
            </w:pPr>
            <w:r>
              <w:t>6.5.7.70</w:t>
            </w:r>
          </w:p>
        </w:tc>
      </w:tr>
      <w:tr w:rsidR="00B50050" w14:paraId="22BA1794" w14:textId="77777777" w:rsidTr="00195548">
        <w:tc>
          <w:tcPr>
            <w:tcW w:w="3500" w:type="dxa"/>
          </w:tcPr>
          <w:p w14:paraId="516BB8A0" w14:textId="77777777" w:rsidR="00B50050" w:rsidRDefault="00B50050" w:rsidP="0088127C">
            <w:pPr>
              <w:pStyle w:val="OtherTableBody"/>
            </w:pPr>
            <w:r>
              <w:t>Insured Organization Name and ID</w:t>
            </w:r>
          </w:p>
        </w:tc>
        <w:tc>
          <w:tcPr>
            <w:tcW w:w="700" w:type="dxa"/>
          </w:tcPr>
          <w:p w14:paraId="2C96AFA3" w14:textId="77777777" w:rsidR="00B50050" w:rsidRDefault="00B50050" w:rsidP="0088127C">
            <w:pPr>
              <w:pStyle w:val="OtherTableBody"/>
            </w:pPr>
            <w:r>
              <w:t>00809</w:t>
            </w:r>
          </w:p>
        </w:tc>
        <w:tc>
          <w:tcPr>
            <w:tcW w:w="600" w:type="dxa"/>
          </w:tcPr>
          <w:p w14:paraId="2BDCCE11" w14:textId="77777777" w:rsidR="00B50050" w:rsidRDefault="00B50050" w:rsidP="0088127C">
            <w:pPr>
              <w:pStyle w:val="OtherTableBody"/>
            </w:pPr>
            <w:r>
              <w:t>IN2</w:t>
            </w:r>
          </w:p>
        </w:tc>
        <w:tc>
          <w:tcPr>
            <w:tcW w:w="600" w:type="dxa"/>
          </w:tcPr>
          <w:p w14:paraId="50DA3173" w14:textId="77777777" w:rsidR="00B50050" w:rsidRDefault="00B50050" w:rsidP="0088127C">
            <w:pPr>
              <w:pStyle w:val="OtherTableBody"/>
            </w:pPr>
            <w:r>
              <w:t>69</w:t>
            </w:r>
          </w:p>
        </w:tc>
        <w:tc>
          <w:tcPr>
            <w:tcW w:w="600" w:type="dxa"/>
          </w:tcPr>
          <w:p w14:paraId="5DA7E95C" w14:textId="77777777" w:rsidR="00B50050" w:rsidRDefault="00B50050" w:rsidP="0088127C">
            <w:pPr>
              <w:pStyle w:val="OtherTableBody"/>
            </w:pPr>
            <w:r>
              <w:t>..</w:t>
            </w:r>
          </w:p>
        </w:tc>
        <w:tc>
          <w:tcPr>
            <w:tcW w:w="600" w:type="dxa"/>
          </w:tcPr>
          <w:p w14:paraId="0DB04D6F" w14:textId="77777777" w:rsidR="00B50050" w:rsidRDefault="00B50050" w:rsidP="0088127C">
            <w:pPr>
              <w:pStyle w:val="OtherTableBody"/>
            </w:pPr>
          </w:p>
        </w:tc>
        <w:tc>
          <w:tcPr>
            <w:tcW w:w="600" w:type="dxa"/>
          </w:tcPr>
          <w:p w14:paraId="3F975B17" w14:textId="77777777" w:rsidR="00B50050" w:rsidRDefault="00B50050" w:rsidP="0088127C">
            <w:pPr>
              <w:pStyle w:val="OtherTableBody"/>
            </w:pPr>
            <w:r>
              <w:t>XON</w:t>
            </w:r>
          </w:p>
        </w:tc>
        <w:tc>
          <w:tcPr>
            <w:tcW w:w="700" w:type="dxa"/>
          </w:tcPr>
          <w:p w14:paraId="2C8E4AF0" w14:textId="77777777" w:rsidR="00B50050" w:rsidRDefault="00B50050" w:rsidP="0088127C">
            <w:pPr>
              <w:pStyle w:val="OtherTableBody"/>
            </w:pPr>
            <w:r>
              <w:t>Y</w:t>
            </w:r>
          </w:p>
        </w:tc>
        <w:tc>
          <w:tcPr>
            <w:tcW w:w="600" w:type="dxa"/>
          </w:tcPr>
          <w:p w14:paraId="69DD9AE6" w14:textId="77777777" w:rsidR="00B50050" w:rsidRDefault="00B50050" w:rsidP="0088127C">
            <w:pPr>
              <w:pStyle w:val="OtherTableBody"/>
            </w:pPr>
          </w:p>
        </w:tc>
        <w:tc>
          <w:tcPr>
            <w:tcW w:w="900" w:type="dxa"/>
          </w:tcPr>
          <w:p w14:paraId="758C4EDB" w14:textId="77777777" w:rsidR="00B50050" w:rsidRDefault="00B50050" w:rsidP="0088127C">
            <w:pPr>
              <w:pStyle w:val="OtherTableBody"/>
            </w:pPr>
            <w:r>
              <w:t>6.5.7.69</w:t>
            </w:r>
          </w:p>
        </w:tc>
      </w:tr>
      <w:tr w:rsidR="00B50050" w14:paraId="2B0F2E02" w14:textId="77777777" w:rsidTr="00195548">
        <w:tc>
          <w:tcPr>
            <w:tcW w:w="3500" w:type="dxa"/>
          </w:tcPr>
          <w:p w14:paraId="58275185" w14:textId="77777777" w:rsidR="00B50050" w:rsidRDefault="00B50050" w:rsidP="0088127C">
            <w:pPr>
              <w:pStyle w:val="OtherTableBody"/>
            </w:pPr>
            <w:r>
              <w:t>Insured's Address</w:t>
            </w:r>
          </w:p>
        </w:tc>
        <w:tc>
          <w:tcPr>
            <w:tcW w:w="700" w:type="dxa"/>
          </w:tcPr>
          <w:p w14:paraId="776F4377" w14:textId="77777777" w:rsidR="00B50050" w:rsidRDefault="00B50050" w:rsidP="0088127C">
            <w:pPr>
              <w:pStyle w:val="OtherTableBody"/>
            </w:pPr>
            <w:r>
              <w:t>00444</w:t>
            </w:r>
          </w:p>
        </w:tc>
        <w:tc>
          <w:tcPr>
            <w:tcW w:w="600" w:type="dxa"/>
          </w:tcPr>
          <w:p w14:paraId="027C1882" w14:textId="77777777" w:rsidR="00B50050" w:rsidRDefault="00B50050" w:rsidP="0088127C">
            <w:pPr>
              <w:pStyle w:val="OtherTableBody"/>
            </w:pPr>
            <w:r>
              <w:t>IN1</w:t>
            </w:r>
          </w:p>
        </w:tc>
        <w:tc>
          <w:tcPr>
            <w:tcW w:w="600" w:type="dxa"/>
          </w:tcPr>
          <w:p w14:paraId="6DC4D278" w14:textId="77777777" w:rsidR="00B50050" w:rsidRDefault="00B50050" w:rsidP="0088127C">
            <w:pPr>
              <w:pStyle w:val="OtherTableBody"/>
            </w:pPr>
            <w:r>
              <w:t>19</w:t>
            </w:r>
          </w:p>
        </w:tc>
        <w:tc>
          <w:tcPr>
            <w:tcW w:w="600" w:type="dxa"/>
          </w:tcPr>
          <w:p w14:paraId="32CB3BFC" w14:textId="77777777" w:rsidR="00B50050" w:rsidRDefault="00B50050" w:rsidP="0088127C">
            <w:pPr>
              <w:pStyle w:val="OtherTableBody"/>
            </w:pPr>
            <w:r>
              <w:t>..</w:t>
            </w:r>
          </w:p>
        </w:tc>
        <w:tc>
          <w:tcPr>
            <w:tcW w:w="600" w:type="dxa"/>
          </w:tcPr>
          <w:p w14:paraId="39C8FCCD" w14:textId="77777777" w:rsidR="00B50050" w:rsidRDefault="00B50050" w:rsidP="0088127C">
            <w:pPr>
              <w:pStyle w:val="OtherTableBody"/>
            </w:pPr>
          </w:p>
        </w:tc>
        <w:tc>
          <w:tcPr>
            <w:tcW w:w="600" w:type="dxa"/>
          </w:tcPr>
          <w:p w14:paraId="6E971E89" w14:textId="77777777" w:rsidR="00B50050" w:rsidRDefault="00B50050" w:rsidP="0088127C">
            <w:pPr>
              <w:pStyle w:val="OtherTableBody"/>
            </w:pPr>
            <w:r>
              <w:t>XAD</w:t>
            </w:r>
          </w:p>
        </w:tc>
        <w:tc>
          <w:tcPr>
            <w:tcW w:w="700" w:type="dxa"/>
          </w:tcPr>
          <w:p w14:paraId="367B5459" w14:textId="77777777" w:rsidR="00B50050" w:rsidRDefault="00B50050" w:rsidP="0088127C">
            <w:pPr>
              <w:pStyle w:val="OtherTableBody"/>
            </w:pPr>
            <w:r>
              <w:t>Y</w:t>
            </w:r>
          </w:p>
        </w:tc>
        <w:tc>
          <w:tcPr>
            <w:tcW w:w="600" w:type="dxa"/>
          </w:tcPr>
          <w:p w14:paraId="345FA76F" w14:textId="77777777" w:rsidR="00B50050" w:rsidRDefault="00B50050" w:rsidP="0088127C">
            <w:pPr>
              <w:pStyle w:val="OtherTableBody"/>
            </w:pPr>
          </w:p>
        </w:tc>
        <w:tc>
          <w:tcPr>
            <w:tcW w:w="900" w:type="dxa"/>
          </w:tcPr>
          <w:p w14:paraId="54A723A4" w14:textId="77777777" w:rsidR="00B50050" w:rsidRDefault="00B50050" w:rsidP="0088127C">
            <w:pPr>
              <w:pStyle w:val="OtherTableBody"/>
            </w:pPr>
            <w:r>
              <w:t>6.5.6.19</w:t>
            </w:r>
          </w:p>
        </w:tc>
      </w:tr>
      <w:tr w:rsidR="00B50050" w14:paraId="2C78EEB7" w14:textId="77777777" w:rsidTr="00195548">
        <w:tc>
          <w:tcPr>
            <w:tcW w:w="3500" w:type="dxa"/>
          </w:tcPr>
          <w:p w14:paraId="0064DDFE" w14:textId="77777777" w:rsidR="00B50050" w:rsidRDefault="00B50050" w:rsidP="0088127C">
            <w:pPr>
              <w:pStyle w:val="OtherTableBody"/>
            </w:pPr>
            <w:r>
              <w:t>Insured's Administrative Sex</w:t>
            </w:r>
          </w:p>
        </w:tc>
        <w:tc>
          <w:tcPr>
            <w:tcW w:w="700" w:type="dxa"/>
          </w:tcPr>
          <w:p w14:paraId="38A515E4" w14:textId="77777777" w:rsidR="00B50050" w:rsidRDefault="00B50050" w:rsidP="0088127C">
            <w:pPr>
              <w:pStyle w:val="OtherTableBody"/>
            </w:pPr>
            <w:r>
              <w:t>00468</w:t>
            </w:r>
          </w:p>
        </w:tc>
        <w:tc>
          <w:tcPr>
            <w:tcW w:w="600" w:type="dxa"/>
          </w:tcPr>
          <w:p w14:paraId="3045A3A6" w14:textId="77777777" w:rsidR="00B50050" w:rsidRDefault="00B50050" w:rsidP="0088127C">
            <w:pPr>
              <w:pStyle w:val="OtherTableBody"/>
            </w:pPr>
            <w:r>
              <w:t>IN1</w:t>
            </w:r>
          </w:p>
        </w:tc>
        <w:tc>
          <w:tcPr>
            <w:tcW w:w="600" w:type="dxa"/>
          </w:tcPr>
          <w:p w14:paraId="7AA3D4AB" w14:textId="77777777" w:rsidR="00B50050" w:rsidRDefault="00B50050" w:rsidP="0088127C">
            <w:pPr>
              <w:pStyle w:val="OtherTableBody"/>
            </w:pPr>
            <w:r>
              <w:t>43</w:t>
            </w:r>
          </w:p>
        </w:tc>
        <w:tc>
          <w:tcPr>
            <w:tcW w:w="600" w:type="dxa"/>
          </w:tcPr>
          <w:p w14:paraId="7A229B41" w14:textId="77777777" w:rsidR="00B50050" w:rsidRDefault="00B50050" w:rsidP="0088127C">
            <w:pPr>
              <w:pStyle w:val="OtherTableBody"/>
            </w:pPr>
            <w:r>
              <w:t>..</w:t>
            </w:r>
          </w:p>
        </w:tc>
        <w:tc>
          <w:tcPr>
            <w:tcW w:w="600" w:type="dxa"/>
          </w:tcPr>
          <w:p w14:paraId="1CAB05A0" w14:textId="77777777" w:rsidR="00B50050" w:rsidRDefault="00B50050" w:rsidP="0088127C">
            <w:pPr>
              <w:pStyle w:val="OtherTableBody"/>
            </w:pPr>
          </w:p>
        </w:tc>
        <w:tc>
          <w:tcPr>
            <w:tcW w:w="600" w:type="dxa"/>
          </w:tcPr>
          <w:p w14:paraId="68038C16" w14:textId="77777777" w:rsidR="00B50050" w:rsidRDefault="00B50050" w:rsidP="0088127C">
            <w:pPr>
              <w:pStyle w:val="OtherTableBody"/>
            </w:pPr>
            <w:r>
              <w:t>CWE</w:t>
            </w:r>
          </w:p>
        </w:tc>
        <w:tc>
          <w:tcPr>
            <w:tcW w:w="700" w:type="dxa"/>
          </w:tcPr>
          <w:p w14:paraId="6B221456" w14:textId="77777777" w:rsidR="00B50050" w:rsidRDefault="00B50050" w:rsidP="0088127C">
            <w:pPr>
              <w:pStyle w:val="OtherTableBody"/>
            </w:pPr>
          </w:p>
        </w:tc>
        <w:tc>
          <w:tcPr>
            <w:tcW w:w="600" w:type="dxa"/>
          </w:tcPr>
          <w:p w14:paraId="15731A1C" w14:textId="77777777" w:rsidR="00B50050" w:rsidRDefault="00B50050" w:rsidP="0088127C">
            <w:pPr>
              <w:pStyle w:val="OtherTableBody"/>
            </w:pPr>
            <w:r>
              <w:t>0001</w:t>
            </w:r>
          </w:p>
        </w:tc>
        <w:tc>
          <w:tcPr>
            <w:tcW w:w="900" w:type="dxa"/>
          </w:tcPr>
          <w:p w14:paraId="7BBD692D" w14:textId="77777777" w:rsidR="00B50050" w:rsidRDefault="00B50050" w:rsidP="0088127C">
            <w:pPr>
              <w:pStyle w:val="OtherTableBody"/>
            </w:pPr>
            <w:r>
              <w:t>6.5.6.43</w:t>
            </w:r>
          </w:p>
        </w:tc>
      </w:tr>
      <w:tr w:rsidR="00B50050" w14:paraId="4DEA4234" w14:textId="77777777" w:rsidTr="00195548">
        <w:tc>
          <w:tcPr>
            <w:tcW w:w="3500" w:type="dxa"/>
          </w:tcPr>
          <w:p w14:paraId="366AB6A0" w14:textId="77777777" w:rsidR="00B50050" w:rsidRDefault="00B50050" w:rsidP="0088127C">
            <w:pPr>
              <w:pStyle w:val="OtherTableBody"/>
            </w:pPr>
            <w:r>
              <w:t>Insured's Birth Place</w:t>
            </w:r>
          </w:p>
        </w:tc>
        <w:tc>
          <w:tcPr>
            <w:tcW w:w="700" w:type="dxa"/>
          </w:tcPr>
          <w:p w14:paraId="36ECF14A" w14:textId="77777777" w:rsidR="00B50050" w:rsidRDefault="00B50050" w:rsidP="0088127C">
            <w:pPr>
              <w:pStyle w:val="OtherTableBody"/>
            </w:pPr>
            <w:r>
              <w:t>01899</w:t>
            </w:r>
          </w:p>
        </w:tc>
        <w:tc>
          <w:tcPr>
            <w:tcW w:w="600" w:type="dxa"/>
          </w:tcPr>
          <w:p w14:paraId="3AF18391" w14:textId="77777777" w:rsidR="00B50050" w:rsidRDefault="00B50050" w:rsidP="0088127C">
            <w:pPr>
              <w:pStyle w:val="OtherTableBody"/>
            </w:pPr>
            <w:r>
              <w:t>IN1</w:t>
            </w:r>
          </w:p>
        </w:tc>
        <w:tc>
          <w:tcPr>
            <w:tcW w:w="600" w:type="dxa"/>
          </w:tcPr>
          <w:p w14:paraId="5E5129CA" w14:textId="77777777" w:rsidR="00B50050" w:rsidRDefault="00B50050" w:rsidP="0088127C">
            <w:pPr>
              <w:pStyle w:val="OtherTableBody"/>
            </w:pPr>
            <w:r>
              <w:t>52</w:t>
            </w:r>
          </w:p>
        </w:tc>
        <w:tc>
          <w:tcPr>
            <w:tcW w:w="600" w:type="dxa"/>
          </w:tcPr>
          <w:p w14:paraId="6ABD1B99" w14:textId="77777777" w:rsidR="00B50050" w:rsidRDefault="00B50050" w:rsidP="0088127C">
            <w:pPr>
              <w:pStyle w:val="OtherTableBody"/>
            </w:pPr>
            <w:r>
              <w:t>..</w:t>
            </w:r>
          </w:p>
        </w:tc>
        <w:tc>
          <w:tcPr>
            <w:tcW w:w="600" w:type="dxa"/>
          </w:tcPr>
          <w:p w14:paraId="73D8A807" w14:textId="77777777" w:rsidR="00B50050" w:rsidRDefault="00B50050" w:rsidP="0088127C">
            <w:pPr>
              <w:pStyle w:val="OtherTableBody"/>
            </w:pPr>
          </w:p>
        </w:tc>
        <w:tc>
          <w:tcPr>
            <w:tcW w:w="600" w:type="dxa"/>
          </w:tcPr>
          <w:p w14:paraId="59B30083" w14:textId="77777777" w:rsidR="00B50050" w:rsidRDefault="00B50050" w:rsidP="0088127C">
            <w:pPr>
              <w:pStyle w:val="OtherTableBody"/>
            </w:pPr>
            <w:r>
              <w:t>ST</w:t>
            </w:r>
          </w:p>
        </w:tc>
        <w:tc>
          <w:tcPr>
            <w:tcW w:w="700" w:type="dxa"/>
          </w:tcPr>
          <w:p w14:paraId="4327980D" w14:textId="77777777" w:rsidR="00B50050" w:rsidRDefault="00B50050" w:rsidP="0088127C">
            <w:pPr>
              <w:pStyle w:val="OtherTableBody"/>
            </w:pPr>
          </w:p>
        </w:tc>
        <w:tc>
          <w:tcPr>
            <w:tcW w:w="600" w:type="dxa"/>
          </w:tcPr>
          <w:p w14:paraId="61010B3B" w14:textId="77777777" w:rsidR="00B50050" w:rsidRDefault="00B50050" w:rsidP="0088127C">
            <w:pPr>
              <w:pStyle w:val="OtherTableBody"/>
            </w:pPr>
          </w:p>
        </w:tc>
        <w:tc>
          <w:tcPr>
            <w:tcW w:w="900" w:type="dxa"/>
          </w:tcPr>
          <w:p w14:paraId="0018AE7B" w14:textId="77777777" w:rsidR="00B50050" w:rsidRDefault="00B50050" w:rsidP="0088127C">
            <w:pPr>
              <w:pStyle w:val="OtherTableBody"/>
            </w:pPr>
            <w:r>
              <w:t>6.5.6.52</w:t>
            </w:r>
          </w:p>
        </w:tc>
      </w:tr>
      <w:tr w:rsidR="00B50050" w14:paraId="0D5F83DA" w14:textId="77777777" w:rsidTr="00195548">
        <w:tc>
          <w:tcPr>
            <w:tcW w:w="3500" w:type="dxa"/>
          </w:tcPr>
          <w:p w14:paraId="2EFAB476" w14:textId="77777777" w:rsidR="00B50050" w:rsidRDefault="00B50050" w:rsidP="0088127C">
            <w:pPr>
              <w:pStyle w:val="OtherTableBody"/>
            </w:pPr>
            <w:r>
              <w:t>Insured's Contact Person Phone Number</w:t>
            </w:r>
          </w:p>
        </w:tc>
        <w:tc>
          <w:tcPr>
            <w:tcW w:w="700" w:type="dxa"/>
          </w:tcPr>
          <w:p w14:paraId="62E9E5BC" w14:textId="77777777" w:rsidR="00B50050" w:rsidRDefault="00B50050" w:rsidP="0088127C">
            <w:pPr>
              <w:pStyle w:val="OtherTableBody"/>
            </w:pPr>
            <w:r>
              <w:t>00793</w:t>
            </w:r>
          </w:p>
        </w:tc>
        <w:tc>
          <w:tcPr>
            <w:tcW w:w="600" w:type="dxa"/>
          </w:tcPr>
          <w:p w14:paraId="421F5974" w14:textId="77777777" w:rsidR="00B50050" w:rsidRDefault="00B50050" w:rsidP="0088127C">
            <w:pPr>
              <w:pStyle w:val="OtherTableBody"/>
            </w:pPr>
            <w:r>
              <w:t>IN2</w:t>
            </w:r>
          </w:p>
        </w:tc>
        <w:tc>
          <w:tcPr>
            <w:tcW w:w="600" w:type="dxa"/>
          </w:tcPr>
          <w:p w14:paraId="47B79028" w14:textId="77777777" w:rsidR="00B50050" w:rsidRDefault="00B50050" w:rsidP="0088127C">
            <w:pPr>
              <w:pStyle w:val="OtherTableBody"/>
            </w:pPr>
            <w:r>
              <w:t>53</w:t>
            </w:r>
          </w:p>
        </w:tc>
        <w:tc>
          <w:tcPr>
            <w:tcW w:w="600" w:type="dxa"/>
          </w:tcPr>
          <w:p w14:paraId="68222047" w14:textId="77777777" w:rsidR="00B50050" w:rsidRDefault="00B50050" w:rsidP="0088127C">
            <w:pPr>
              <w:pStyle w:val="OtherTableBody"/>
            </w:pPr>
            <w:r>
              <w:t>..</w:t>
            </w:r>
          </w:p>
        </w:tc>
        <w:tc>
          <w:tcPr>
            <w:tcW w:w="600" w:type="dxa"/>
          </w:tcPr>
          <w:p w14:paraId="003D2428" w14:textId="77777777" w:rsidR="00B50050" w:rsidRDefault="00B50050" w:rsidP="0088127C">
            <w:pPr>
              <w:pStyle w:val="OtherTableBody"/>
            </w:pPr>
          </w:p>
        </w:tc>
        <w:tc>
          <w:tcPr>
            <w:tcW w:w="600" w:type="dxa"/>
          </w:tcPr>
          <w:p w14:paraId="44A0B646" w14:textId="77777777" w:rsidR="00B50050" w:rsidRDefault="00B50050" w:rsidP="0088127C">
            <w:pPr>
              <w:pStyle w:val="OtherTableBody"/>
            </w:pPr>
            <w:r>
              <w:t>XTN</w:t>
            </w:r>
          </w:p>
        </w:tc>
        <w:tc>
          <w:tcPr>
            <w:tcW w:w="700" w:type="dxa"/>
          </w:tcPr>
          <w:p w14:paraId="647D678E" w14:textId="77777777" w:rsidR="00B50050" w:rsidRDefault="00B50050" w:rsidP="0088127C">
            <w:pPr>
              <w:pStyle w:val="OtherTableBody"/>
            </w:pPr>
            <w:r>
              <w:t>Y</w:t>
            </w:r>
          </w:p>
        </w:tc>
        <w:tc>
          <w:tcPr>
            <w:tcW w:w="600" w:type="dxa"/>
          </w:tcPr>
          <w:p w14:paraId="39FAAFCB" w14:textId="77777777" w:rsidR="00B50050" w:rsidRDefault="00B50050" w:rsidP="0088127C">
            <w:pPr>
              <w:pStyle w:val="OtherTableBody"/>
            </w:pPr>
          </w:p>
        </w:tc>
        <w:tc>
          <w:tcPr>
            <w:tcW w:w="900" w:type="dxa"/>
          </w:tcPr>
          <w:p w14:paraId="6136C63A" w14:textId="77777777" w:rsidR="00B50050" w:rsidRDefault="00B50050" w:rsidP="0088127C">
            <w:pPr>
              <w:pStyle w:val="OtherTableBody"/>
            </w:pPr>
            <w:r>
              <w:t>6.5.7.53</w:t>
            </w:r>
          </w:p>
        </w:tc>
      </w:tr>
      <w:tr w:rsidR="00B50050" w14:paraId="07D11991" w14:textId="77777777" w:rsidTr="00195548">
        <w:tc>
          <w:tcPr>
            <w:tcW w:w="3500" w:type="dxa"/>
          </w:tcPr>
          <w:p w14:paraId="24520170" w14:textId="77777777" w:rsidR="00B50050" w:rsidRDefault="00B50050" w:rsidP="0088127C">
            <w:pPr>
              <w:pStyle w:val="OtherTableBody"/>
            </w:pPr>
            <w:r>
              <w:t xml:space="preserve">Insured's Contact Person Reason </w:t>
            </w:r>
          </w:p>
        </w:tc>
        <w:tc>
          <w:tcPr>
            <w:tcW w:w="700" w:type="dxa"/>
          </w:tcPr>
          <w:p w14:paraId="790DE4D9" w14:textId="77777777" w:rsidR="00B50050" w:rsidRDefault="00B50050" w:rsidP="0088127C">
            <w:pPr>
              <w:pStyle w:val="OtherTableBody"/>
            </w:pPr>
            <w:r>
              <w:t>00794</w:t>
            </w:r>
          </w:p>
        </w:tc>
        <w:tc>
          <w:tcPr>
            <w:tcW w:w="600" w:type="dxa"/>
          </w:tcPr>
          <w:p w14:paraId="25115DC2" w14:textId="77777777" w:rsidR="00B50050" w:rsidRDefault="00B50050" w:rsidP="0088127C">
            <w:pPr>
              <w:pStyle w:val="OtherTableBody"/>
            </w:pPr>
            <w:r>
              <w:t>IN2</w:t>
            </w:r>
          </w:p>
        </w:tc>
        <w:tc>
          <w:tcPr>
            <w:tcW w:w="600" w:type="dxa"/>
          </w:tcPr>
          <w:p w14:paraId="264697F2" w14:textId="77777777" w:rsidR="00B50050" w:rsidRDefault="00B50050" w:rsidP="0088127C">
            <w:pPr>
              <w:pStyle w:val="OtherTableBody"/>
            </w:pPr>
            <w:r>
              <w:t>54</w:t>
            </w:r>
          </w:p>
        </w:tc>
        <w:tc>
          <w:tcPr>
            <w:tcW w:w="600" w:type="dxa"/>
          </w:tcPr>
          <w:p w14:paraId="7D3FE8CA" w14:textId="77777777" w:rsidR="00B50050" w:rsidRDefault="00B50050" w:rsidP="0088127C">
            <w:pPr>
              <w:pStyle w:val="OtherTableBody"/>
            </w:pPr>
            <w:r>
              <w:t>..</w:t>
            </w:r>
          </w:p>
        </w:tc>
        <w:tc>
          <w:tcPr>
            <w:tcW w:w="600" w:type="dxa"/>
          </w:tcPr>
          <w:p w14:paraId="17D29156" w14:textId="77777777" w:rsidR="00B50050" w:rsidRDefault="00B50050" w:rsidP="0088127C">
            <w:pPr>
              <w:pStyle w:val="OtherTableBody"/>
            </w:pPr>
          </w:p>
        </w:tc>
        <w:tc>
          <w:tcPr>
            <w:tcW w:w="600" w:type="dxa"/>
          </w:tcPr>
          <w:p w14:paraId="041E3EC7" w14:textId="77777777" w:rsidR="00B50050" w:rsidRDefault="00B50050" w:rsidP="0088127C">
            <w:pPr>
              <w:pStyle w:val="OtherTableBody"/>
            </w:pPr>
            <w:r>
              <w:t>CWE</w:t>
            </w:r>
          </w:p>
        </w:tc>
        <w:tc>
          <w:tcPr>
            <w:tcW w:w="700" w:type="dxa"/>
          </w:tcPr>
          <w:p w14:paraId="175B040E" w14:textId="77777777" w:rsidR="00B50050" w:rsidRDefault="00B50050" w:rsidP="0088127C">
            <w:pPr>
              <w:pStyle w:val="OtherTableBody"/>
            </w:pPr>
            <w:r>
              <w:t>Y</w:t>
            </w:r>
          </w:p>
        </w:tc>
        <w:tc>
          <w:tcPr>
            <w:tcW w:w="600" w:type="dxa"/>
          </w:tcPr>
          <w:p w14:paraId="19B74390" w14:textId="77777777" w:rsidR="00B50050" w:rsidRDefault="00B50050" w:rsidP="0088127C">
            <w:pPr>
              <w:pStyle w:val="OtherTableBody"/>
            </w:pPr>
            <w:r>
              <w:t>0222</w:t>
            </w:r>
          </w:p>
        </w:tc>
        <w:tc>
          <w:tcPr>
            <w:tcW w:w="900" w:type="dxa"/>
          </w:tcPr>
          <w:p w14:paraId="26A7A0D0" w14:textId="77777777" w:rsidR="00B50050" w:rsidRDefault="00B50050" w:rsidP="0088127C">
            <w:pPr>
              <w:pStyle w:val="OtherTableBody"/>
            </w:pPr>
            <w:r>
              <w:t>6.5.7.54</w:t>
            </w:r>
          </w:p>
        </w:tc>
      </w:tr>
      <w:tr w:rsidR="00B50050" w14:paraId="03EAA63F" w14:textId="77777777" w:rsidTr="00195548">
        <w:tc>
          <w:tcPr>
            <w:tcW w:w="3500" w:type="dxa"/>
          </w:tcPr>
          <w:p w14:paraId="7BCE8685" w14:textId="77777777" w:rsidR="00B50050" w:rsidRDefault="00B50050" w:rsidP="0088127C">
            <w:pPr>
              <w:pStyle w:val="OtherTableBody"/>
            </w:pPr>
            <w:r>
              <w:t>Insured's Contact Person's Name</w:t>
            </w:r>
          </w:p>
        </w:tc>
        <w:tc>
          <w:tcPr>
            <w:tcW w:w="700" w:type="dxa"/>
          </w:tcPr>
          <w:p w14:paraId="3D0B9B05" w14:textId="77777777" w:rsidR="00B50050" w:rsidRDefault="00B50050" w:rsidP="0088127C">
            <w:pPr>
              <w:pStyle w:val="OtherTableBody"/>
            </w:pPr>
            <w:r>
              <w:t>00792</w:t>
            </w:r>
          </w:p>
        </w:tc>
        <w:tc>
          <w:tcPr>
            <w:tcW w:w="600" w:type="dxa"/>
          </w:tcPr>
          <w:p w14:paraId="0146EEA7" w14:textId="77777777" w:rsidR="00B50050" w:rsidRDefault="00B50050" w:rsidP="0088127C">
            <w:pPr>
              <w:pStyle w:val="OtherTableBody"/>
            </w:pPr>
            <w:r>
              <w:t>IN2</w:t>
            </w:r>
          </w:p>
        </w:tc>
        <w:tc>
          <w:tcPr>
            <w:tcW w:w="600" w:type="dxa"/>
          </w:tcPr>
          <w:p w14:paraId="193E3C5C" w14:textId="77777777" w:rsidR="00B50050" w:rsidRDefault="00B50050" w:rsidP="0088127C">
            <w:pPr>
              <w:pStyle w:val="OtherTableBody"/>
            </w:pPr>
            <w:r>
              <w:t>52</w:t>
            </w:r>
          </w:p>
        </w:tc>
        <w:tc>
          <w:tcPr>
            <w:tcW w:w="600" w:type="dxa"/>
          </w:tcPr>
          <w:p w14:paraId="039E580A" w14:textId="77777777" w:rsidR="00B50050" w:rsidRDefault="00B50050" w:rsidP="0088127C">
            <w:pPr>
              <w:pStyle w:val="OtherTableBody"/>
            </w:pPr>
            <w:r>
              <w:t>..</w:t>
            </w:r>
          </w:p>
        </w:tc>
        <w:tc>
          <w:tcPr>
            <w:tcW w:w="600" w:type="dxa"/>
          </w:tcPr>
          <w:p w14:paraId="6CA4229A" w14:textId="77777777" w:rsidR="00B50050" w:rsidRDefault="00B50050" w:rsidP="0088127C">
            <w:pPr>
              <w:pStyle w:val="OtherTableBody"/>
            </w:pPr>
          </w:p>
        </w:tc>
        <w:tc>
          <w:tcPr>
            <w:tcW w:w="600" w:type="dxa"/>
          </w:tcPr>
          <w:p w14:paraId="6FD06185" w14:textId="77777777" w:rsidR="00B50050" w:rsidRDefault="00B50050" w:rsidP="0088127C">
            <w:pPr>
              <w:pStyle w:val="OtherTableBody"/>
            </w:pPr>
            <w:r>
              <w:t>XPN</w:t>
            </w:r>
          </w:p>
        </w:tc>
        <w:tc>
          <w:tcPr>
            <w:tcW w:w="700" w:type="dxa"/>
          </w:tcPr>
          <w:p w14:paraId="283A1F62" w14:textId="77777777" w:rsidR="00B50050" w:rsidRDefault="00B50050" w:rsidP="0088127C">
            <w:pPr>
              <w:pStyle w:val="OtherTableBody"/>
            </w:pPr>
            <w:r>
              <w:t>Y</w:t>
            </w:r>
          </w:p>
        </w:tc>
        <w:tc>
          <w:tcPr>
            <w:tcW w:w="600" w:type="dxa"/>
          </w:tcPr>
          <w:p w14:paraId="58D2B403" w14:textId="77777777" w:rsidR="00B50050" w:rsidRDefault="00B50050" w:rsidP="0088127C">
            <w:pPr>
              <w:pStyle w:val="OtherTableBody"/>
            </w:pPr>
          </w:p>
        </w:tc>
        <w:tc>
          <w:tcPr>
            <w:tcW w:w="900" w:type="dxa"/>
          </w:tcPr>
          <w:p w14:paraId="2650C6E2" w14:textId="77777777" w:rsidR="00B50050" w:rsidRDefault="00B50050" w:rsidP="0088127C">
            <w:pPr>
              <w:pStyle w:val="OtherTableBody"/>
            </w:pPr>
            <w:r>
              <w:t>6.5.7.52</w:t>
            </w:r>
          </w:p>
        </w:tc>
      </w:tr>
      <w:tr w:rsidR="00B50050" w14:paraId="31FFBED2" w14:textId="77777777" w:rsidTr="00195548">
        <w:tc>
          <w:tcPr>
            <w:tcW w:w="3500" w:type="dxa"/>
          </w:tcPr>
          <w:p w14:paraId="5BF85FB4" w14:textId="77777777" w:rsidR="00B50050" w:rsidRDefault="00B50050" w:rsidP="0088127C">
            <w:pPr>
              <w:pStyle w:val="OtherTableBody"/>
            </w:pPr>
            <w:r>
              <w:t>Insured's Date Of Birth</w:t>
            </w:r>
          </w:p>
        </w:tc>
        <w:tc>
          <w:tcPr>
            <w:tcW w:w="700" w:type="dxa"/>
          </w:tcPr>
          <w:p w14:paraId="627C6BA8" w14:textId="77777777" w:rsidR="00B50050" w:rsidRDefault="00B50050" w:rsidP="0088127C">
            <w:pPr>
              <w:pStyle w:val="OtherTableBody"/>
            </w:pPr>
            <w:r>
              <w:t>00443</w:t>
            </w:r>
          </w:p>
        </w:tc>
        <w:tc>
          <w:tcPr>
            <w:tcW w:w="600" w:type="dxa"/>
          </w:tcPr>
          <w:p w14:paraId="5A3B021E" w14:textId="77777777" w:rsidR="00B50050" w:rsidRDefault="00B50050" w:rsidP="0088127C">
            <w:pPr>
              <w:pStyle w:val="OtherTableBody"/>
            </w:pPr>
            <w:r>
              <w:t>IN1</w:t>
            </w:r>
          </w:p>
        </w:tc>
        <w:tc>
          <w:tcPr>
            <w:tcW w:w="600" w:type="dxa"/>
          </w:tcPr>
          <w:p w14:paraId="24CD1CEE" w14:textId="77777777" w:rsidR="00B50050" w:rsidRDefault="00B50050" w:rsidP="0088127C">
            <w:pPr>
              <w:pStyle w:val="OtherTableBody"/>
            </w:pPr>
            <w:r>
              <w:t>18</w:t>
            </w:r>
          </w:p>
        </w:tc>
        <w:tc>
          <w:tcPr>
            <w:tcW w:w="600" w:type="dxa"/>
          </w:tcPr>
          <w:p w14:paraId="6BDB9CBE" w14:textId="77777777" w:rsidR="00B50050" w:rsidRDefault="00B50050" w:rsidP="0088127C">
            <w:pPr>
              <w:pStyle w:val="OtherTableBody"/>
            </w:pPr>
            <w:r>
              <w:t>..</w:t>
            </w:r>
          </w:p>
        </w:tc>
        <w:tc>
          <w:tcPr>
            <w:tcW w:w="600" w:type="dxa"/>
          </w:tcPr>
          <w:p w14:paraId="63190D66" w14:textId="77777777" w:rsidR="00B50050" w:rsidRDefault="00B50050" w:rsidP="0088127C">
            <w:pPr>
              <w:pStyle w:val="OtherTableBody"/>
            </w:pPr>
          </w:p>
        </w:tc>
        <w:tc>
          <w:tcPr>
            <w:tcW w:w="600" w:type="dxa"/>
          </w:tcPr>
          <w:p w14:paraId="5323DCF1" w14:textId="77777777" w:rsidR="00B50050" w:rsidRDefault="00B50050" w:rsidP="0088127C">
            <w:pPr>
              <w:pStyle w:val="OtherTableBody"/>
            </w:pPr>
            <w:r>
              <w:t>DTM</w:t>
            </w:r>
          </w:p>
        </w:tc>
        <w:tc>
          <w:tcPr>
            <w:tcW w:w="700" w:type="dxa"/>
          </w:tcPr>
          <w:p w14:paraId="21DFF00E" w14:textId="77777777" w:rsidR="00B50050" w:rsidRDefault="00B50050" w:rsidP="0088127C">
            <w:pPr>
              <w:pStyle w:val="OtherTableBody"/>
            </w:pPr>
          </w:p>
        </w:tc>
        <w:tc>
          <w:tcPr>
            <w:tcW w:w="600" w:type="dxa"/>
          </w:tcPr>
          <w:p w14:paraId="27090F25" w14:textId="77777777" w:rsidR="00B50050" w:rsidRDefault="00B50050" w:rsidP="0088127C">
            <w:pPr>
              <w:pStyle w:val="OtherTableBody"/>
            </w:pPr>
          </w:p>
        </w:tc>
        <w:tc>
          <w:tcPr>
            <w:tcW w:w="900" w:type="dxa"/>
          </w:tcPr>
          <w:p w14:paraId="2196D1EA" w14:textId="77777777" w:rsidR="00B50050" w:rsidRDefault="00B50050" w:rsidP="0088127C">
            <w:pPr>
              <w:pStyle w:val="OtherTableBody"/>
            </w:pPr>
            <w:r>
              <w:t>6.5.6.18</w:t>
            </w:r>
          </w:p>
        </w:tc>
      </w:tr>
      <w:tr w:rsidR="00B50050" w14:paraId="5E45FBCE" w14:textId="77777777" w:rsidTr="00195548">
        <w:tc>
          <w:tcPr>
            <w:tcW w:w="3500" w:type="dxa"/>
          </w:tcPr>
          <w:p w14:paraId="3B485CB3" w14:textId="77777777" w:rsidR="00B50050" w:rsidRDefault="00B50050" w:rsidP="0088127C">
            <w:pPr>
              <w:pStyle w:val="OtherTableBody"/>
            </w:pPr>
            <w:r>
              <w:t>Insured's Employee ID</w:t>
            </w:r>
          </w:p>
        </w:tc>
        <w:tc>
          <w:tcPr>
            <w:tcW w:w="700" w:type="dxa"/>
          </w:tcPr>
          <w:p w14:paraId="621913C5" w14:textId="77777777" w:rsidR="00B50050" w:rsidRDefault="00B50050" w:rsidP="0088127C">
            <w:pPr>
              <w:pStyle w:val="OtherTableBody"/>
            </w:pPr>
            <w:r>
              <w:t>00472</w:t>
            </w:r>
          </w:p>
        </w:tc>
        <w:tc>
          <w:tcPr>
            <w:tcW w:w="600" w:type="dxa"/>
          </w:tcPr>
          <w:p w14:paraId="7718571D" w14:textId="77777777" w:rsidR="00B50050" w:rsidRDefault="00B50050" w:rsidP="0088127C">
            <w:pPr>
              <w:pStyle w:val="OtherTableBody"/>
            </w:pPr>
            <w:r>
              <w:t>IN2</w:t>
            </w:r>
          </w:p>
        </w:tc>
        <w:tc>
          <w:tcPr>
            <w:tcW w:w="600" w:type="dxa"/>
          </w:tcPr>
          <w:p w14:paraId="7BD2D89C" w14:textId="77777777" w:rsidR="00B50050" w:rsidRDefault="00B50050" w:rsidP="0088127C">
            <w:pPr>
              <w:pStyle w:val="OtherTableBody"/>
            </w:pPr>
            <w:r>
              <w:t>1</w:t>
            </w:r>
          </w:p>
        </w:tc>
        <w:tc>
          <w:tcPr>
            <w:tcW w:w="600" w:type="dxa"/>
          </w:tcPr>
          <w:p w14:paraId="62CCDA39" w14:textId="77777777" w:rsidR="00B50050" w:rsidRDefault="00B50050" w:rsidP="0088127C">
            <w:pPr>
              <w:pStyle w:val="OtherTableBody"/>
            </w:pPr>
            <w:r>
              <w:t>..</w:t>
            </w:r>
          </w:p>
        </w:tc>
        <w:tc>
          <w:tcPr>
            <w:tcW w:w="600" w:type="dxa"/>
          </w:tcPr>
          <w:p w14:paraId="67DC98CB" w14:textId="77777777" w:rsidR="00B50050" w:rsidRDefault="00B50050" w:rsidP="0088127C">
            <w:pPr>
              <w:pStyle w:val="OtherTableBody"/>
            </w:pPr>
          </w:p>
        </w:tc>
        <w:tc>
          <w:tcPr>
            <w:tcW w:w="600" w:type="dxa"/>
          </w:tcPr>
          <w:p w14:paraId="14DE86A8" w14:textId="77777777" w:rsidR="00B50050" w:rsidRDefault="00B50050" w:rsidP="0088127C">
            <w:pPr>
              <w:pStyle w:val="OtherTableBody"/>
            </w:pPr>
            <w:r>
              <w:t>CX</w:t>
            </w:r>
          </w:p>
        </w:tc>
        <w:tc>
          <w:tcPr>
            <w:tcW w:w="700" w:type="dxa"/>
          </w:tcPr>
          <w:p w14:paraId="37E08584" w14:textId="77777777" w:rsidR="00B50050" w:rsidRDefault="00B50050" w:rsidP="0088127C">
            <w:pPr>
              <w:pStyle w:val="OtherTableBody"/>
            </w:pPr>
            <w:r>
              <w:t>Y</w:t>
            </w:r>
          </w:p>
        </w:tc>
        <w:tc>
          <w:tcPr>
            <w:tcW w:w="600" w:type="dxa"/>
          </w:tcPr>
          <w:p w14:paraId="3B6EF26B" w14:textId="77777777" w:rsidR="00B50050" w:rsidRDefault="00B50050" w:rsidP="0088127C">
            <w:pPr>
              <w:pStyle w:val="OtherTableBody"/>
            </w:pPr>
          </w:p>
        </w:tc>
        <w:tc>
          <w:tcPr>
            <w:tcW w:w="900" w:type="dxa"/>
          </w:tcPr>
          <w:p w14:paraId="2A56C811" w14:textId="77777777" w:rsidR="00B50050" w:rsidRDefault="00B50050" w:rsidP="0088127C">
            <w:pPr>
              <w:pStyle w:val="OtherTableBody"/>
            </w:pPr>
            <w:r>
              <w:t>6.5.7.1</w:t>
            </w:r>
          </w:p>
        </w:tc>
      </w:tr>
      <w:tr w:rsidR="00B50050" w14:paraId="6D4BA2C1" w14:textId="77777777" w:rsidTr="00195548">
        <w:tc>
          <w:tcPr>
            <w:tcW w:w="3500" w:type="dxa"/>
          </w:tcPr>
          <w:p w14:paraId="3DDA008D" w14:textId="77777777" w:rsidR="00B50050" w:rsidRDefault="00B50050" w:rsidP="0088127C">
            <w:pPr>
              <w:pStyle w:val="OtherTableBody"/>
            </w:pPr>
            <w:r>
              <w:t>Insured's Employer Phone Number</w:t>
            </w:r>
          </w:p>
        </w:tc>
        <w:tc>
          <w:tcPr>
            <w:tcW w:w="700" w:type="dxa"/>
          </w:tcPr>
          <w:p w14:paraId="6F53FE95" w14:textId="77777777" w:rsidR="00B50050" w:rsidRDefault="00B50050" w:rsidP="0088127C">
            <w:pPr>
              <w:pStyle w:val="OtherTableBody"/>
            </w:pPr>
            <w:r>
              <w:t>00804</w:t>
            </w:r>
          </w:p>
        </w:tc>
        <w:tc>
          <w:tcPr>
            <w:tcW w:w="600" w:type="dxa"/>
          </w:tcPr>
          <w:p w14:paraId="045A8069" w14:textId="77777777" w:rsidR="00B50050" w:rsidRDefault="00B50050" w:rsidP="0088127C">
            <w:pPr>
              <w:pStyle w:val="OtherTableBody"/>
            </w:pPr>
            <w:r>
              <w:t>IN2</w:t>
            </w:r>
          </w:p>
        </w:tc>
        <w:tc>
          <w:tcPr>
            <w:tcW w:w="600" w:type="dxa"/>
          </w:tcPr>
          <w:p w14:paraId="1EFCED60" w14:textId="77777777" w:rsidR="00B50050" w:rsidRDefault="00B50050" w:rsidP="0088127C">
            <w:pPr>
              <w:pStyle w:val="OtherTableBody"/>
            </w:pPr>
            <w:r>
              <w:t>64</w:t>
            </w:r>
          </w:p>
        </w:tc>
        <w:tc>
          <w:tcPr>
            <w:tcW w:w="600" w:type="dxa"/>
          </w:tcPr>
          <w:p w14:paraId="682B3C50" w14:textId="77777777" w:rsidR="00B50050" w:rsidRDefault="00B50050" w:rsidP="0088127C">
            <w:pPr>
              <w:pStyle w:val="OtherTableBody"/>
            </w:pPr>
            <w:r>
              <w:t>..</w:t>
            </w:r>
          </w:p>
        </w:tc>
        <w:tc>
          <w:tcPr>
            <w:tcW w:w="600" w:type="dxa"/>
          </w:tcPr>
          <w:p w14:paraId="5DB5AAFE" w14:textId="77777777" w:rsidR="00B50050" w:rsidRDefault="00B50050" w:rsidP="0088127C">
            <w:pPr>
              <w:pStyle w:val="OtherTableBody"/>
            </w:pPr>
          </w:p>
        </w:tc>
        <w:tc>
          <w:tcPr>
            <w:tcW w:w="600" w:type="dxa"/>
          </w:tcPr>
          <w:p w14:paraId="1D6DBBA0" w14:textId="77777777" w:rsidR="00B50050" w:rsidRDefault="00B50050" w:rsidP="0088127C">
            <w:pPr>
              <w:pStyle w:val="OtherTableBody"/>
            </w:pPr>
            <w:r>
              <w:t>XTN</w:t>
            </w:r>
          </w:p>
        </w:tc>
        <w:tc>
          <w:tcPr>
            <w:tcW w:w="700" w:type="dxa"/>
          </w:tcPr>
          <w:p w14:paraId="15C3AB70" w14:textId="77777777" w:rsidR="00B50050" w:rsidRDefault="00B50050" w:rsidP="0088127C">
            <w:pPr>
              <w:pStyle w:val="OtherTableBody"/>
            </w:pPr>
            <w:r>
              <w:t>Y</w:t>
            </w:r>
          </w:p>
        </w:tc>
        <w:tc>
          <w:tcPr>
            <w:tcW w:w="600" w:type="dxa"/>
          </w:tcPr>
          <w:p w14:paraId="0E94B804" w14:textId="77777777" w:rsidR="00B50050" w:rsidRDefault="00B50050" w:rsidP="0088127C">
            <w:pPr>
              <w:pStyle w:val="OtherTableBody"/>
            </w:pPr>
          </w:p>
        </w:tc>
        <w:tc>
          <w:tcPr>
            <w:tcW w:w="900" w:type="dxa"/>
          </w:tcPr>
          <w:p w14:paraId="7A641A23" w14:textId="77777777" w:rsidR="00B50050" w:rsidRDefault="00B50050" w:rsidP="0088127C">
            <w:pPr>
              <w:pStyle w:val="OtherTableBody"/>
            </w:pPr>
            <w:r>
              <w:t>6.5.7.64</w:t>
            </w:r>
          </w:p>
        </w:tc>
      </w:tr>
      <w:tr w:rsidR="00B50050" w14:paraId="36925BD7" w14:textId="77777777" w:rsidTr="00195548">
        <w:tc>
          <w:tcPr>
            <w:tcW w:w="3500" w:type="dxa"/>
          </w:tcPr>
          <w:p w14:paraId="09AFB1A4" w14:textId="77777777" w:rsidR="00B50050" w:rsidRDefault="00B50050" w:rsidP="0088127C">
            <w:pPr>
              <w:pStyle w:val="OtherTableBody"/>
            </w:pPr>
            <w:r>
              <w:t>Insured's Employer's Address</w:t>
            </w:r>
          </w:p>
        </w:tc>
        <w:tc>
          <w:tcPr>
            <w:tcW w:w="700" w:type="dxa"/>
          </w:tcPr>
          <w:p w14:paraId="343E86DE" w14:textId="77777777" w:rsidR="00B50050" w:rsidRDefault="00B50050" w:rsidP="0088127C">
            <w:pPr>
              <w:pStyle w:val="OtherTableBody"/>
            </w:pPr>
            <w:r>
              <w:t>00469</w:t>
            </w:r>
          </w:p>
        </w:tc>
        <w:tc>
          <w:tcPr>
            <w:tcW w:w="600" w:type="dxa"/>
          </w:tcPr>
          <w:p w14:paraId="5DC8C585" w14:textId="77777777" w:rsidR="00B50050" w:rsidRDefault="00B50050" w:rsidP="0088127C">
            <w:pPr>
              <w:pStyle w:val="OtherTableBody"/>
            </w:pPr>
            <w:r>
              <w:t>IN1</w:t>
            </w:r>
          </w:p>
        </w:tc>
        <w:tc>
          <w:tcPr>
            <w:tcW w:w="600" w:type="dxa"/>
          </w:tcPr>
          <w:p w14:paraId="7A4E551B" w14:textId="77777777" w:rsidR="00B50050" w:rsidRDefault="00B50050" w:rsidP="0088127C">
            <w:pPr>
              <w:pStyle w:val="OtherTableBody"/>
            </w:pPr>
            <w:r>
              <w:t>44</w:t>
            </w:r>
          </w:p>
        </w:tc>
        <w:tc>
          <w:tcPr>
            <w:tcW w:w="600" w:type="dxa"/>
          </w:tcPr>
          <w:p w14:paraId="2A23EC30" w14:textId="77777777" w:rsidR="00B50050" w:rsidRDefault="00B50050" w:rsidP="0088127C">
            <w:pPr>
              <w:pStyle w:val="OtherTableBody"/>
            </w:pPr>
            <w:r>
              <w:t>..</w:t>
            </w:r>
          </w:p>
        </w:tc>
        <w:tc>
          <w:tcPr>
            <w:tcW w:w="600" w:type="dxa"/>
          </w:tcPr>
          <w:p w14:paraId="3F28BF2F" w14:textId="77777777" w:rsidR="00B50050" w:rsidRDefault="00B50050" w:rsidP="0088127C">
            <w:pPr>
              <w:pStyle w:val="OtherTableBody"/>
            </w:pPr>
          </w:p>
        </w:tc>
        <w:tc>
          <w:tcPr>
            <w:tcW w:w="600" w:type="dxa"/>
          </w:tcPr>
          <w:p w14:paraId="193B4E6F" w14:textId="77777777" w:rsidR="00B50050" w:rsidRDefault="00B50050" w:rsidP="0088127C">
            <w:pPr>
              <w:pStyle w:val="OtherTableBody"/>
            </w:pPr>
            <w:r>
              <w:t>XAD</w:t>
            </w:r>
          </w:p>
        </w:tc>
        <w:tc>
          <w:tcPr>
            <w:tcW w:w="700" w:type="dxa"/>
          </w:tcPr>
          <w:p w14:paraId="133CC26E" w14:textId="77777777" w:rsidR="00B50050" w:rsidRDefault="00B50050" w:rsidP="0088127C">
            <w:pPr>
              <w:pStyle w:val="OtherTableBody"/>
            </w:pPr>
            <w:r>
              <w:t>Y</w:t>
            </w:r>
          </w:p>
        </w:tc>
        <w:tc>
          <w:tcPr>
            <w:tcW w:w="600" w:type="dxa"/>
          </w:tcPr>
          <w:p w14:paraId="1CFBC217" w14:textId="77777777" w:rsidR="00B50050" w:rsidRDefault="00B50050" w:rsidP="0088127C">
            <w:pPr>
              <w:pStyle w:val="OtherTableBody"/>
            </w:pPr>
          </w:p>
        </w:tc>
        <w:tc>
          <w:tcPr>
            <w:tcW w:w="900" w:type="dxa"/>
          </w:tcPr>
          <w:p w14:paraId="0151B4D1" w14:textId="77777777" w:rsidR="00B50050" w:rsidRDefault="00B50050" w:rsidP="0088127C">
            <w:pPr>
              <w:pStyle w:val="OtherTableBody"/>
            </w:pPr>
            <w:r>
              <w:t>6.5.6.44</w:t>
            </w:r>
          </w:p>
        </w:tc>
      </w:tr>
      <w:tr w:rsidR="00B50050" w14:paraId="39D491EB" w14:textId="77777777" w:rsidTr="00195548">
        <w:tc>
          <w:tcPr>
            <w:tcW w:w="3500" w:type="dxa"/>
          </w:tcPr>
          <w:p w14:paraId="27DA1D80" w14:textId="77777777" w:rsidR="00B50050" w:rsidRDefault="00B50050" w:rsidP="0088127C">
            <w:pPr>
              <w:pStyle w:val="OtherTableBody"/>
            </w:pPr>
            <w:r>
              <w:t>Insured's Employer's Name and ID</w:t>
            </w:r>
          </w:p>
        </w:tc>
        <w:tc>
          <w:tcPr>
            <w:tcW w:w="700" w:type="dxa"/>
          </w:tcPr>
          <w:p w14:paraId="75AA86FF" w14:textId="77777777" w:rsidR="00B50050" w:rsidRDefault="00B50050" w:rsidP="0088127C">
            <w:pPr>
              <w:pStyle w:val="OtherTableBody"/>
            </w:pPr>
            <w:r>
              <w:t>00474</w:t>
            </w:r>
          </w:p>
        </w:tc>
        <w:tc>
          <w:tcPr>
            <w:tcW w:w="600" w:type="dxa"/>
          </w:tcPr>
          <w:p w14:paraId="2A09DA20" w14:textId="77777777" w:rsidR="00B50050" w:rsidRDefault="00B50050" w:rsidP="0088127C">
            <w:pPr>
              <w:pStyle w:val="OtherTableBody"/>
            </w:pPr>
            <w:r>
              <w:t>IN2</w:t>
            </w:r>
          </w:p>
        </w:tc>
        <w:tc>
          <w:tcPr>
            <w:tcW w:w="600" w:type="dxa"/>
          </w:tcPr>
          <w:p w14:paraId="5701D045" w14:textId="77777777" w:rsidR="00B50050" w:rsidRDefault="00B50050" w:rsidP="0088127C">
            <w:pPr>
              <w:pStyle w:val="OtherTableBody"/>
            </w:pPr>
            <w:r>
              <w:t>3</w:t>
            </w:r>
          </w:p>
        </w:tc>
        <w:tc>
          <w:tcPr>
            <w:tcW w:w="600" w:type="dxa"/>
          </w:tcPr>
          <w:p w14:paraId="7B9FCE50" w14:textId="77777777" w:rsidR="00B50050" w:rsidRDefault="00B50050" w:rsidP="0088127C">
            <w:pPr>
              <w:pStyle w:val="OtherTableBody"/>
            </w:pPr>
            <w:r>
              <w:t>..</w:t>
            </w:r>
          </w:p>
        </w:tc>
        <w:tc>
          <w:tcPr>
            <w:tcW w:w="600" w:type="dxa"/>
          </w:tcPr>
          <w:p w14:paraId="3CBADECE" w14:textId="77777777" w:rsidR="00B50050" w:rsidRDefault="00B50050" w:rsidP="0088127C">
            <w:pPr>
              <w:pStyle w:val="OtherTableBody"/>
            </w:pPr>
          </w:p>
        </w:tc>
        <w:tc>
          <w:tcPr>
            <w:tcW w:w="600" w:type="dxa"/>
          </w:tcPr>
          <w:p w14:paraId="68025588" w14:textId="77777777" w:rsidR="00B50050" w:rsidRDefault="00B50050" w:rsidP="0088127C">
            <w:pPr>
              <w:pStyle w:val="OtherTableBody"/>
            </w:pPr>
            <w:r>
              <w:t>XCN</w:t>
            </w:r>
          </w:p>
        </w:tc>
        <w:tc>
          <w:tcPr>
            <w:tcW w:w="700" w:type="dxa"/>
          </w:tcPr>
          <w:p w14:paraId="3C98344C" w14:textId="77777777" w:rsidR="00B50050" w:rsidRDefault="00B50050" w:rsidP="0088127C">
            <w:pPr>
              <w:pStyle w:val="OtherTableBody"/>
            </w:pPr>
            <w:r>
              <w:t>Y</w:t>
            </w:r>
          </w:p>
        </w:tc>
        <w:tc>
          <w:tcPr>
            <w:tcW w:w="600" w:type="dxa"/>
          </w:tcPr>
          <w:p w14:paraId="361B250C" w14:textId="77777777" w:rsidR="00B50050" w:rsidRDefault="00B50050" w:rsidP="0088127C">
            <w:pPr>
              <w:pStyle w:val="OtherTableBody"/>
            </w:pPr>
          </w:p>
        </w:tc>
        <w:tc>
          <w:tcPr>
            <w:tcW w:w="900" w:type="dxa"/>
          </w:tcPr>
          <w:p w14:paraId="4A69043E" w14:textId="77777777" w:rsidR="00B50050" w:rsidRDefault="00B50050" w:rsidP="0088127C">
            <w:pPr>
              <w:pStyle w:val="OtherTableBody"/>
            </w:pPr>
            <w:r>
              <w:t>6.5.7.3</w:t>
            </w:r>
          </w:p>
        </w:tc>
      </w:tr>
      <w:tr w:rsidR="00B50050" w14:paraId="2BD1BEEA" w14:textId="77777777" w:rsidTr="00195548">
        <w:tc>
          <w:tcPr>
            <w:tcW w:w="3500" w:type="dxa"/>
          </w:tcPr>
          <w:p w14:paraId="2AEEC495" w14:textId="77777777" w:rsidR="00B50050" w:rsidRDefault="00B50050" w:rsidP="0088127C">
            <w:pPr>
              <w:pStyle w:val="OtherTableBody"/>
            </w:pPr>
            <w:r>
              <w:t>Insured's Employment Start Date</w:t>
            </w:r>
          </w:p>
        </w:tc>
        <w:tc>
          <w:tcPr>
            <w:tcW w:w="700" w:type="dxa"/>
          </w:tcPr>
          <w:p w14:paraId="24F8444C" w14:textId="77777777" w:rsidR="00B50050" w:rsidRDefault="00B50050" w:rsidP="0088127C">
            <w:pPr>
              <w:pStyle w:val="OtherTableBody"/>
            </w:pPr>
            <w:r>
              <w:t>00787</w:t>
            </w:r>
          </w:p>
        </w:tc>
        <w:tc>
          <w:tcPr>
            <w:tcW w:w="600" w:type="dxa"/>
          </w:tcPr>
          <w:p w14:paraId="6360EBFA" w14:textId="77777777" w:rsidR="00B50050" w:rsidRDefault="00B50050" w:rsidP="0088127C">
            <w:pPr>
              <w:pStyle w:val="OtherTableBody"/>
            </w:pPr>
            <w:r>
              <w:t>IN2</w:t>
            </w:r>
          </w:p>
        </w:tc>
        <w:tc>
          <w:tcPr>
            <w:tcW w:w="600" w:type="dxa"/>
          </w:tcPr>
          <w:p w14:paraId="1849C3E5" w14:textId="77777777" w:rsidR="00B50050" w:rsidRDefault="00B50050" w:rsidP="0088127C">
            <w:pPr>
              <w:pStyle w:val="OtherTableBody"/>
            </w:pPr>
            <w:r>
              <w:t>44</w:t>
            </w:r>
          </w:p>
        </w:tc>
        <w:tc>
          <w:tcPr>
            <w:tcW w:w="600" w:type="dxa"/>
          </w:tcPr>
          <w:p w14:paraId="60ECD526" w14:textId="77777777" w:rsidR="00B50050" w:rsidRDefault="00B50050" w:rsidP="0088127C">
            <w:pPr>
              <w:pStyle w:val="OtherTableBody"/>
            </w:pPr>
            <w:r>
              <w:t>..</w:t>
            </w:r>
          </w:p>
        </w:tc>
        <w:tc>
          <w:tcPr>
            <w:tcW w:w="600" w:type="dxa"/>
          </w:tcPr>
          <w:p w14:paraId="78B9EC0B" w14:textId="77777777" w:rsidR="00B50050" w:rsidRDefault="00B50050" w:rsidP="0088127C">
            <w:pPr>
              <w:pStyle w:val="OtherTableBody"/>
            </w:pPr>
          </w:p>
        </w:tc>
        <w:tc>
          <w:tcPr>
            <w:tcW w:w="600" w:type="dxa"/>
          </w:tcPr>
          <w:p w14:paraId="0FA148A7" w14:textId="77777777" w:rsidR="00B50050" w:rsidRDefault="00B50050" w:rsidP="0088127C">
            <w:pPr>
              <w:pStyle w:val="OtherTableBody"/>
            </w:pPr>
            <w:r>
              <w:t>DT</w:t>
            </w:r>
          </w:p>
        </w:tc>
        <w:tc>
          <w:tcPr>
            <w:tcW w:w="700" w:type="dxa"/>
          </w:tcPr>
          <w:p w14:paraId="396CDC73" w14:textId="77777777" w:rsidR="00B50050" w:rsidRDefault="00B50050" w:rsidP="0088127C">
            <w:pPr>
              <w:pStyle w:val="OtherTableBody"/>
            </w:pPr>
          </w:p>
        </w:tc>
        <w:tc>
          <w:tcPr>
            <w:tcW w:w="600" w:type="dxa"/>
          </w:tcPr>
          <w:p w14:paraId="205200F2" w14:textId="77777777" w:rsidR="00B50050" w:rsidRDefault="00B50050" w:rsidP="0088127C">
            <w:pPr>
              <w:pStyle w:val="OtherTableBody"/>
            </w:pPr>
          </w:p>
        </w:tc>
        <w:tc>
          <w:tcPr>
            <w:tcW w:w="900" w:type="dxa"/>
          </w:tcPr>
          <w:p w14:paraId="04FAFD3D" w14:textId="77777777" w:rsidR="00B50050" w:rsidRDefault="00B50050" w:rsidP="0088127C">
            <w:pPr>
              <w:pStyle w:val="OtherTableBody"/>
            </w:pPr>
            <w:r>
              <w:t>6.5.7.44</w:t>
            </w:r>
          </w:p>
        </w:tc>
      </w:tr>
      <w:tr w:rsidR="00B50050" w14:paraId="557E658F" w14:textId="77777777" w:rsidTr="00195548">
        <w:tc>
          <w:tcPr>
            <w:tcW w:w="3500" w:type="dxa"/>
          </w:tcPr>
          <w:p w14:paraId="2895E1DD" w14:textId="77777777" w:rsidR="00B50050" w:rsidRDefault="00B50050" w:rsidP="0088127C">
            <w:pPr>
              <w:pStyle w:val="OtherTableBody"/>
            </w:pPr>
            <w:r>
              <w:t>Insured's Employment Status</w:t>
            </w:r>
          </w:p>
        </w:tc>
        <w:tc>
          <w:tcPr>
            <w:tcW w:w="700" w:type="dxa"/>
          </w:tcPr>
          <w:p w14:paraId="1906A05F" w14:textId="77777777" w:rsidR="00B50050" w:rsidRDefault="00B50050" w:rsidP="0088127C">
            <w:pPr>
              <w:pStyle w:val="OtherTableBody"/>
            </w:pPr>
            <w:r>
              <w:t>00467</w:t>
            </w:r>
          </w:p>
        </w:tc>
        <w:tc>
          <w:tcPr>
            <w:tcW w:w="600" w:type="dxa"/>
          </w:tcPr>
          <w:p w14:paraId="2E43221F" w14:textId="77777777" w:rsidR="00B50050" w:rsidRDefault="00B50050" w:rsidP="0088127C">
            <w:pPr>
              <w:pStyle w:val="OtherTableBody"/>
            </w:pPr>
            <w:r>
              <w:t>IN1</w:t>
            </w:r>
          </w:p>
        </w:tc>
        <w:tc>
          <w:tcPr>
            <w:tcW w:w="600" w:type="dxa"/>
          </w:tcPr>
          <w:p w14:paraId="6080CF49" w14:textId="77777777" w:rsidR="00B50050" w:rsidRDefault="00B50050" w:rsidP="0088127C">
            <w:pPr>
              <w:pStyle w:val="OtherTableBody"/>
            </w:pPr>
            <w:r>
              <w:t>42</w:t>
            </w:r>
          </w:p>
        </w:tc>
        <w:tc>
          <w:tcPr>
            <w:tcW w:w="600" w:type="dxa"/>
          </w:tcPr>
          <w:p w14:paraId="489CFD0F" w14:textId="77777777" w:rsidR="00B50050" w:rsidRDefault="00B50050" w:rsidP="0088127C">
            <w:pPr>
              <w:pStyle w:val="OtherTableBody"/>
            </w:pPr>
            <w:r>
              <w:t>..</w:t>
            </w:r>
          </w:p>
        </w:tc>
        <w:tc>
          <w:tcPr>
            <w:tcW w:w="600" w:type="dxa"/>
          </w:tcPr>
          <w:p w14:paraId="49A5049C" w14:textId="77777777" w:rsidR="00B50050" w:rsidRDefault="00B50050" w:rsidP="0088127C">
            <w:pPr>
              <w:pStyle w:val="OtherTableBody"/>
            </w:pPr>
          </w:p>
        </w:tc>
        <w:tc>
          <w:tcPr>
            <w:tcW w:w="600" w:type="dxa"/>
          </w:tcPr>
          <w:p w14:paraId="5AAEBE8B" w14:textId="77777777" w:rsidR="00B50050" w:rsidRDefault="00B50050" w:rsidP="0088127C">
            <w:pPr>
              <w:pStyle w:val="OtherTableBody"/>
            </w:pPr>
            <w:r>
              <w:t>CWE</w:t>
            </w:r>
          </w:p>
        </w:tc>
        <w:tc>
          <w:tcPr>
            <w:tcW w:w="700" w:type="dxa"/>
          </w:tcPr>
          <w:p w14:paraId="7CD0CD95" w14:textId="77777777" w:rsidR="00B50050" w:rsidRDefault="00B50050" w:rsidP="0088127C">
            <w:pPr>
              <w:pStyle w:val="OtherTableBody"/>
            </w:pPr>
          </w:p>
        </w:tc>
        <w:tc>
          <w:tcPr>
            <w:tcW w:w="600" w:type="dxa"/>
          </w:tcPr>
          <w:p w14:paraId="716BCD54" w14:textId="77777777" w:rsidR="00B50050" w:rsidRDefault="00B50050" w:rsidP="0088127C">
            <w:pPr>
              <w:pStyle w:val="OtherTableBody"/>
            </w:pPr>
            <w:r>
              <w:t>0066</w:t>
            </w:r>
          </w:p>
        </w:tc>
        <w:tc>
          <w:tcPr>
            <w:tcW w:w="900" w:type="dxa"/>
          </w:tcPr>
          <w:p w14:paraId="4FB107A0" w14:textId="77777777" w:rsidR="00B50050" w:rsidRDefault="00B50050" w:rsidP="0088127C">
            <w:pPr>
              <w:pStyle w:val="OtherTableBody"/>
            </w:pPr>
            <w:r>
              <w:t>6.5.6.42</w:t>
            </w:r>
          </w:p>
        </w:tc>
      </w:tr>
      <w:tr w:rsidR="00B50050" w14:paraId="4C204BC4" w14:textId="77777777" w:rsidTr="00195548">
        <w:tc>
          <w:tcPr>
            <w:tcW w:w="3500" w:type="dxa"/>
          </w:tcPr>
          <w:p w14:paraId="6D0AF005" w14:textId="77777777" w:rsidR="00B50050" w:rsidRDefault="00B50050" w:rsidP="0088127C">
            <w:pPr>
              <w:pStyle w:val="OtherTableBody"/>
            </w:pPr>
            <w:r>
              <w:t>Insured's Group Emp ID</w:t>
            </w:r>
          </w:p>
        </w:tc>
        <w:tc>
          <w:tcPr>
            <w:tcW w:w="700" w:type="dxa"/>
          </w:tcPr>
          <w:p w14:paraId="57A6DE2F" w14:textId="77777777" w:rsidR="00B50050" w:rsidRDefault="00B50050" w:rsidP="0088127C">
            <w:pPr>
              <w:pStyle w:val="OtherTableBody"/>
            </w:pPr>
            <w:r>
              <w:t>00435</w:t>
            </w:r>
          </w:p>
        </w:tc>
        <w:tc>
          <w:tcPr>
            <w:tcW w:w="600" w:type="dxa"/>
          </w:tcPr>
          <w:p w14:paraId="37A6A058" w14:textId="77777777" w:rsidR="00B50050" w:rsidRDefault="00B50050" w:rsidP="0088127C">
            <w:pPr>
              <w:pStyle w:val="OtherTableBody"/>
            </w:pPr>
            <w:r>
              <w:t>IN1</w:t>
            </w:r>
          </w:p>
        </w:tc>
        <w:tc>
          <w:tcPr>
            <w:tcW w:w="600" w:type="dxa"/>
          </w:tcPr>
          <w:p w14:paraId="0E621FB2" w14:textId="77777777" w:rsidR="00B50050" w:rsidRDefault="00B50050" w:rsidP="0088127C">
            <w:pPr>
              <w:pStyle w:val="OtherTableBody"/>
            </w:pPr>
            <w:r>
              <w:t>10</w:t>
            </w:r>
          </w:p>
        </w:tc>
        <w:tc>
          <w:tcPr>
            <w:tcW w:w="600" w:type="dxa"/>
          </w:tcPr>
          <w:p w14:paraId="6566AD54" w14:textId="77777777" w:rsidR="00B50050" w:rsidRDefault="00B50050" w:rsidP="0088127C">
            <w:pPr>
              <w:pStyle w:val="OtherTableBody"/>
            </w:pPr>
            <w:r>
              <w:t>..</w:t>
            </w:r>
          </w:p>
        </w:tc>
        <w:tc>
          <w:tcPr>
            <w:tcW w:w="600" w:type="dxa"/>
          </w:tcPr>
          <w:p w14:paraId="2F145C2A" w14:textId="77777777" w:rsidR="00B50050" w:rsidRDefault="00B50050" w:rsidP="0088127C">
            <w:pPr>
              <w:pStyle w:val="OtherTableBody"/>
            </w:pPr>
          </w:p>
        </w:tc>
        <w:tc>
          <w:tcPr>
            <w:tcW w:w="600" w:type="dxa"/>
          </w:tcPr>
          <w:p w14:paraId="3B207945" w14:textId="77777777" w:rsidR="00B50050" w:rsidRDefault="00B50050" w:rsidP="0088127C">
            <w:pPr>
              <w:pStyle w:val="OtherTableBody"/>
            </w:pPr>
            <w:r>
              <w:t>CX</w:t>
            </w:r>
          </w:p>
        </w:tc>
        <w:tc>
          <w:tcPr>
            <w:tcW w:w="700" w:type="dxa"/>
          </w:tcPr>
          <w:p w14:paraId="67D926E1" w14:textId="77777777" w:rsidR="00B50050" w:rsidRDefault="00B50050" w:rsidP="0088127C">
            <w:pPr>
              <w:pStyle w:val="OtherTableBody"/>
            </w:pPr>
            <w:r>
              <w:t>Y</w:t>
            </w:r>
          </w:p>
        </w:tc>
        <w:tc>
          <w:tcPr>
            <w:tcW w:w="600" w:type="dxa"/>
          </w:tcPr>
          <w:p w14:paraId="10B56546" w14:textId="77777777" w:rsidR="00B50050" w:rsidRDefault="00B50050" w:rsidP="0088127C">
            <w:pPr>
              <w:pStyle w:val="OtherTableBody"/>
            </w:pPr>
          </w:p>
        </w:tc>
        <w:tc>
          <w:tcPr>
            <w:tcW w:w="900" w:type="dxa"/>
          </w:tcPr>
          <w:p w14:paraId="19FAF89D" w14:textId="77777777" w:rsidR="00B50050" w:rsidRDefault="00B50050" w:rsidP="0088127C">
            <w:pPr>
              <w:pStyle w:val="OtherTableBody"/>
            </w:pPr>
            <w:r>
              <w:t>6.5.6.10</w:t>
            </w:r>
          </w:p>
        </w:tc>
      </w:tr>
      <w:tr w:rsidR="00B50050" w14:paraId="2F7CDE08" w14:textId="77777777" w:rsidTr="00195548">
        <w:tc>
          <w:tcPr>
            <w:tcW w:w="3500" w:type="dxa"/>
          </w:tcPr>
          <w:p w14:paraId="0E0788E8" w14:textId="77777777" w:rsidR="00B50050" w:rsidRDefault="00B50050" w:rsidP="0088127C">
            <w:pPr>
              <w:pStyle w:val="OtherTableBody"/>
            </w:pPr>
            <w:r>
              <w:t>Insured's Group Emp Name</w:t>
            </w:r>
          </w:p>
        </w:tc>
        <w:tc>
          <w:tcPr>
            <w:tcW w:w="700" w:type="dxa"/>
          </w:tcPr>
          <w:p w14:paraId="521BD292" w14:textId="77777777" w:rsidR="00B50050" w:rsidRDefault="00B50050" w:rsidP="0088127C">
            <w:pPr>
              <w:pStyle w:val="OtherTableBody"/>
            </w:pPr>
            <w:r>
              <w:t>00436</w:t>
            </w:r>
          </w:p>
        </w:tc>
        <w:tc>
          <w:tcPr>
            <w:tcW w:w="600" w:type="dxa"/>
          </w:tcPr>
          <w:p w14:paraId="1069FDEA" w14:textId="77777777" w:rsidR="00B50050" w:rsidRDefault="00B50050" w:rsidP="0088127C">
            <w:pPr>
              <w:pStyle w:val="OtherTableBody"/>
            </w:pPr>
            <w:r>
              <w:t>IN1</w:t>
            </w:r>
          </w:p>
        </w:tc>
        <w:tc>
          <w:tcPr>
            <w:tcW w:w="600" w:type="dxa"/>
          </w:tcPr>
          <w:p w14:paraId="4D3EA970" w14:textId="77777777" w:rsidR="00B50050" w:rsidRDefault="00B50050" w:rsidP="0088127C">
            <w:pPr>
              <w:pStyle w:val="OtherTableBody"/>
            </w:pPr>
            <w:r>
              <w:t>11</w:t>
            </w:r>
          </w:p>
        </w:tc>
        <w:tc>
          <w:tcPr>
            <w:tcW w:w="600" w:type="dxa"/>
          </w:tcPr>
          <w:p w14:paraId="77F706B3" w14:textId="77777777" w:rsidR="00B50050" w:rsidRDefault="00B50050" w:rsidP="0088127C">
            <w:pPr>
              <w:pStyle w:val="OtherTableBody"/>
            </w:pPr>
            <w:r>
              <w:t>..</w:t>
            </w:r>
          </w:p>
        </w:tc>
        <w:tc>
          <w:tcPr>
            <w:tcW w:w="600" w:type="dxa"/>
          </w:tcPr>
          <w:p w14:paraId="5AC8F923" w14:textId="77777777" w:rsidR="00B50050" w:rsidRDefault="00B50050" w:rsidP="0088127C">
            <w:pPr>
              <w:pStyle w:val="OtherTableBody"/>
            </w:pPr>
          </w:p>
        </w:tc>
        <w:tc>
          <w:tcPr>
            <w:tcW w:w="600" w:type="dxa"/>
          </w:tcPr>
          <w:p w14:paraId="6B0A9425" w14:textId="77777777" w:rsidR="00B50050" w:rsidRDefault="00B50050" w:rsidP="0088127C">
            <w:pPr>
              <w:pStyle w:val="OtherTableBody"/>
            </w:pPr>
            <w:r>
              <w:t>XON</w:t>
            </w:r>
          </w:p>
        </w:tc>
        <w:tc>
          <w:tcPr>
            <w:tcW w:w="700" w:type="dxa"/>
          </w:tcPr>
          <w:p w14:paraId="0FE246E1" w14:textId="77777777" w:rsidR="00B50050" w:rsidRDefault="00B50050" w:rsidP="0088127C">
            <w:pPr>
              <w:pStyle w:val="OtherTableBody"/>
            </w:pPr>
            <w:r>
              <w:t>Y</w:t>
            </w:r>
          </w:p>
        </w:tc>
        <w:tc>
          <w:tcPr>
            <w:tcW w:w="600" w:type="dxa"/>
          </w:tcPr>
          <w:p w14:paraId="76C5EDE4" w14:textId="77777777" w:rsidR="00B50050" w:rsidRDefault="00B50050" w:rsidP="0088127C">
            <w:pPr>
              <w:pStyle w:val="OtherTableBody"/>
            </w:pPr>
          </w:p>
        </w:tc>
        <w:tc>
          <w:tcPr>
            <w:tcW w:w="900" w:type="dxa"/>
          </w:tcPr>
          <w:p w14:paraId="224440F6" w14:textId="77777777" w:rsidR="00B50050" w:rsidRDefault="00B50050" w:rsidP="0088127C">
            <w:pPr>
              <w:pStyle w:val="OtherTableBody"/>
            </w:pPr>
            <w:r>
              <w:t>6.5.6.11</w:t>
            </w:r>
          </w:p>
        </w:tc>
      </w:tr>
      <w:tr w:rsidR="00B50050" w14:paraId="08E6585F" w14:textId="77777777" w:rsidTr="00195548">
        <w:tc>
          <w:tcPr>
            <w:tcW w:w="3500" w:type="dxa"/>
          </w:tcPr>
          <w:p w14:paraId="645EA961" w14:textId="77777777" w:rsidR="00B50050" w:rsidRDefault="00B50050" w:rsidP="0088127C">
            <w:pPr>
              <w:pStyle w:val="OtherTableBody"/>
            </w:pPr>
            <w:r>
              <w:t>Insured's ID Number</w:t>
            </w:r>
          </w:p>
        </w:tc>
        <w:tc>
          <w:tcPr>
            <w:tcW w:w="700" w:type="dxa"/>
          </w:tcPr>
          <w:p w14:paraId="1E94CB3A" w14:textId="77777777" w:rsidR="00B50050" w:rsidRDefault="00B50050" w:rsidP="0088127C">
            <w:pPr>
              <w:pStyle w:val="OtherTableBody"/>
            </w:pPr>
            <w:r>
              <w:t>01230</w:t>
            </w:r>
          </w:p>
        </w:tc>
        <w:tc>
          <w:tcPr>
            <w:tcW w:w="600" w:type="dxa"/>
          </w:tcPr>
          <w:p w14:paraId="4D453381" w14:textId="77777777" w:rsidR="00B50050" w:rsidRDefault="00B50050" w:rsidP="0088127C">
            <w:pPr>
              <w:pStyle w:val="OtherTableBody"/>
            </w:pPr>
            <w:r>
              <w:t>IN1</w:t>
            </w:r>
          </w:p>
        </w:tc>
        <w:tc>
          <w:tcPr>
            <w:tcW w:w="600" w:type="dxa"/>
          </w:tcPr>
          <w:p w14:paraId="72D5C7FB" w14:textId="77777777" w:rsidR="00B50050" w:rsidRDefault="00B50050" w:rsidP="0088127C">
            <w:pPr>
              <w:pStyle w:val="OtherTableBody"/>
            </w:pPr>
            <w:r>
              <w:t>49</w:t>
            </w:r>
          </w:p>
        </w:tc>
        <w:tc>
          <w:tcPr>
            <w:tcW w:w="600" w:type="dxa"/>
          </w:tcPr>
          <w:p w14:paraId="0E65EC83" w14:textId="77777777" w:rsidR="00B50050" w:rsidRDefault="00B50050" w:rsidP="0088127C">
            <w:pPr>
              <w:pStyle w:val="OtherTableBody"/>
            </w:pPr>
            <w:r>
              <w:t>..</w:t>
            </w:r>
          </w:p>
        </w:tc>
        <w:tc>
          <w:tcPr>
            <w:tcW w:w="600" w:type="dxa"/>
          </w:tcPr>
          <w:p w14:paraId="772F08AC" w14:textId="77777777" w:rsidR="00B50050" w:rsidRDefault="00B50050" w:rsidP="0088127C">
            <w:pPr>
              <w:pStyle w:val="OtherTableBody"/>
            </w:pPr>
          </w:p>
        </w:tc>
        <w:tc>
          <w:tcPr>
            <w:tcW w:w="600" w:type="dxa"/>
          </w:tcPr>
          <w:p w14:paraId="626C9955" w14:textId="77777777" w:rsidR="00B50050" w:rsidRDefault="00B50050" w:rsidP="0088127C">
            <w:pPr>
              <w:pStyle w:val="OtherTableBody"/>
            </w:pPr>
            <w:r>
              <w:t>CX</w:t>
            </w:r>
          </w:p>
        </w:tc>
        <w:tc>
          <w:tcPr>
            <w:tcW w:w="700" w:type="dxa"/>
          </w:tcPr>
          <w:p w14:paraId="7B432C9D" w14:textId="77777777" w:rsidR="00B50050" w:rsidRDefault="00B50050" w:rsidP="0088127C">
            <w:pPr>
              <w:pStyle w:val="OtherTableBody"/>
            </w:pPr>
            <w:r>
              <w:t>Y</w:t>
            </w:r>
          </w:p>
        </w:tc>
        <w:tc>
          <w:tcPr>
            <w:tcW w:w="600" w:type="dxa"/>
          </w:tcPr>
          <w:p w14:paraId="5B1381F6" w14:textId="77777777" w:rsidR="00B50050" w:rsidRDefault="00B50050" w:rsidP="0088127C">
            <w:pPr>
              <w:pStyle w:val="OtherTableBody"/>
            </w:pPr>
          </w:p>
        </w:tc>
        <w:tc>
          <w:tcPr>
            <w:tcW w:w="900" w:type="dxa"/>
          </w:tcPr>
          <w:p w14:paraId="166DAF2F" w14:textId="77777777" w:rsidR="00B50050" w:rsidRDefault="00B50050" w:rsidP="0088127C">
            <w:pPr>
              <w:pStyle w:val="OtherTableBody"/>
            </w:pPr>
            <w:r>
              <w:t>6.5.6.49</w:t>
            </w:r>
          </w:p>
        </w:tc>
      </w:tr>
      <w:tr w:rsidR="00B50050" w14:paraId="56B24BC8" w14:textId="77777777" w:rsidTr="00195548">
        <w:tc>
          <w:tcPr>
            <w:tcW w:w="3500" w:type="dxa"/>
          </w:tcPr>
          <w:p w14:paraId="07D8F421" w14:textId="77777777" w:rsidR="00B50050" w:rsidRDefault="00B50050" w:rsidP="0088127C">
            <w:pPr>
              <w:pStyle w:val="OtherTableBody"/>
            </w:pPr>
            <w:r>
              <w:t>Insured's Phone Number - Home</w:t>
            </w:r>
          </w:p>
        </w:tc>
        <w:tc>
          <w:tcPr>
            <w:tcW w:w="700" w:type="dxa"/>
          </w:tcPr>
          <w:p w14:paraId="291A51A2" w14:textId="77777777" w:rsidR="00B50050" w:rsidRDefault="00B50050" w:rsidP="0088127C">
            <w:pPr>
              <w:pStyle w:val="OtherTableBody"/>
            </w:pPr>
            <w:r>
              <w:t>00803</w:t>
            </w:r>
          </w:p>
        </w:tc>
        <w:tc>
          <w:tcPr>
            <w:tcW w:w="600" w:type="dxa"/>
          </w:tcPr>
          <w:p w14:paraId="71BA7DCE" w14:textId="77777777" w:rsidR="00B50050" w:rsidRDefault="00B50050" w:rsidP="0088127C">
            <w:pPr>
              <w:pStyle w:val="OtherTableBody"/>
            </w:pPr>
            <w:r>
              <w:t>IN2</w:t>
            </w:r>
          </w:p>
        </w:tc>
        <w:tc>
          <w:tcPr>
            <w:tcW w:w="600" w:type="dxa"/>
          </w:tcPr>
          <w:p w14:paraId="1A792C64" w14:textId="77777777" w:rsidR="00B50050" w:rsidRDefault="00B50050" w:rsidP="0088127C">
            <w:pPr>
              <w:pStyle w:val="OtherTableBody"/>
            </w:pPr>
            <w:r>
              <w:t>63</w:t>
            </w:r>
          </w:p>
        </w:tc>
        <w:tc>
          <w:tcPr>
            <w:tcW w:w="600" w:type="dxa"/>
          </w:tcPr>
          <w:p w14:paraId="35A8C92D" w14:textId="77777777" w:rsidR="00B50050" w:rsidRDefault="00B50050" w:rsidP="0088127C">
            <w:pPr>
              <w:pStyle w:val="OtherTableBody"/>
            </w:pPr>
            <w:r>
              <w:t>..</w:t>
            </w:r>
          </w:p>
        </w:tc>
        <w:tc>
          <w:tcPr>
            <w:tcW w:w="600" w:type="dxa"/>
          </w:tcPr>
          <w:p w14:paraId="273A9CD0" w14:textId="77777777" w:rsidR="00B50050" w:rsidRDefault="00B50050" w:rsidP="0088127C">
            <w:pPr>
              <w:pStyle w:val="OtherTableBody"/>
            </w:pPr>
          </w:p>
        </w:tc>
        <w:tc>
          <w:tcPr>
            <w:tcW w:w="600" w:type="dxa"/>
          </w:tcPr>
          <w:p w14:paraId="0E9EACC2" w14:textId="77777777" w:rsidR="00B50050" w:rsidRDefault="00B50050" w:rsidP="0088127C">
            <w:pPr>
              <w:pStyle w:val="OtherTableBody"/>
            </w:pPr>
            <w:r>
              <w:t>XTN</w:t>
            </w:r>
          </w:p>
        </w:tc>
        <w:tc>
          <w:tcPr>
            <w:tcW w:w="700" w:type="dxa"/>
          </w:tcPr>
          <w:p w14:paraId="7856561B" w14:textId="77777777" w:rsidR="00B50050" w:rsidRDefault="00B50050" w:rsidP="0088127C">
            <w:pPr>
              <w:pStyle w:val="OtherTableBody"/>
            </w:pPr>
            <w:r>
              <w:t>Y</w:t>
            </w:r>
          </w:p>
        </w:tc>
        <w:tc>
          <w:tcPr>
            <w:tcW w:w="600" w:type="dxa"/>
          </w:tcPr>
          <w:p w14:paraId="23323C87" w14:textId="77777777" w:rsidR="00B50050" w:rsidRDefault="00B50050" w:rsidP="0088127C">
            <w:pPr>
              <w:pStyle w:val="OtherTableBody"/>
            </w:pPr>
          </w:p>
        </w:tc>
        <w:tc>
          <w:tcPr>
            <w:tcW w:w="900" w:type="dxa"/>
          </w:tcPr>
          <w:p w14:paraId="5948BE1D" w14:textId="77777777" w:rsidR="00B50050" w:rsidRDefault="00B50050" w:rsidP="0088127C">
            <w:pPr>
              <w:pStyle w:val="OtherTableBody"/>
            </w:pPr>
            <w:r>
              <w:t>6.5.7.63</w:t>
            </w:r>
          </w:p>
        </w:tc>
      </w:tr>
      <w:tr w:rsidR="00B50050" w14:paraId="5680A2B0" w14:textId="77777777" w:rsidTr="00195548">
        <w:tc>
          <w:tcPr>
            <w:tcW w:w="3500" w:type="dxa"/>
          </w:tcPr>
          <w:p w14:paraId="11120B0E" w14:textId="77777777" w:rsidR="00B50050" w:rsidRDefault="00B50050" w:rsidP="0088127C">
            <w:pPr>
              <w:pStyle w:val="OtherTableBody"/>
            </w:pPr>
            <w:r>
              <w:t>Insured's Relationship To Patient</w:t>
            </w:r>
          </w:p>
        </w:tc>
        <w:tc>
          <w:tcPr>
            <w:tcW w:w="700" w:type="dxa"/>
          </w:tcPr>
          <w:p w14:paraId="7C3ED1ED" w14:textId="77777777" w:rsidR="00B50050" w:rsidRDefault="00B50050" w:rsidP="0088127C">
            <w:pPr>
              <w:pStyle w:val="OtherTableBody"/>
            </w:pPr>
            <w:r>
              <w:t>00442</w:t>
            </w:r>
          </w:p>
        </w:tc>
        <w:tc>
          <w:tcPr>
            <w:tcW w:w="600" w:type="dxa"/>
          </w:tcPr>
          <w:p w14:paraId="110879FF" w14:textId="77777777" w:rsidR="00B50050" w:rsidRDefault="00B50050" w:rsidP="0088127C">
            <w:pPr>
              <w:pStyle w:val="OtherTableBody"/>
            </w:pPr>
            <w:r>
              <w:t>IN1</w:t>
            </w:r>
          </w:p>
        </w:tc>
        <w:tc>
          <w:tcPr>
            <w:tcW w:w="600" w:type="dxa"/>
          </w:tcPr>
          <w:p w14:paraId="0D3CD9B9" w14:textId="77777777" w:rsidR="00B50050" w:rsidRDefault="00B50050" w:rsidP="0088127C">
            <w:pPr>
              <w:pStyle w:val="OtherTableBody"/>
            </w:pPr>
            <w:r>
              <w:t>17</w:t>
            </w:r>
          </w:p>
        </w:tc>
        <w:tc>
          <w:tcPr>
            <w:tcW w:w="600" w:type="dxa"/>
          </w:tcPr>
          <w:p w14:paraId="72793684" w14:textId="77777777" w:rsidR="00B50050" w:rsidRDefault="00B50050" w:rsidP="0088127C">
            <w:pPr>
              <w:pStyle w:val="OtherTableBody"/>
            </w:pPr>
            <w:r>
              <w:t>..</w:t>
            </w:r>
          </w:p>
        </w:tc>
        <w:tc>
          <w:tcPr>
            <w:tcW w:w="600" w:type="dxa"/>
          </w:tcPr>
          <w:p w14:paraId="2F2D5B84" w14:textId="77777777" w:rsidR="00B50050" w:rsidRDefault="00B50050" w:rsidP="0088127C">
            <w:pPr>
              <w:pStyle w:val="OtherTableBody"/>
            </w:pPr>
          </w:p>
        </w:tc>
        <w:tc>
          <w:tcPr>
            <w:tcW w:w="600" w:type="dxa"/>
          </w:tcPr>
          <w:p w14:paraId="7A1CB0A4" w14:textId="77777777" w:rsidR="00B50050" w:rsidRDefault="00B50050" w:rsidP="0088127C">
            <w:pPr>
              <w:pStyle w:val="OtherTableBody"/>
            </w:pPr>
            <w:r>
              <w:t>CWE</w:t>
            </w:r>
          </w:p>
        </w:tc>
        <w:tc>
          <w:tcPr>
            <w:tcW w:w="700" w:type="dxa"/>
          </w:tcPr>
          <w:p w14:paraId="39B16DAD" w14:textId="77777777" w:rsidR="00B50050" w:rsidRDefault="00B50050" w:rsidP="0088127C">
            <w:pPr>
              <w:pStyle w:val="OtherTableBody"/>
            </w:pPr>
          </w:p>
        </w:tc>
        <w:tc>
          <w:tcPr>
            <w:tcW w:w="600" w:type="dxa"/>
          </w:tcPr>
          <w:p w14:paraId="66C9677A" w14:textId="77777777" w:rsidR="00B50050" w:rsidRDefault="00B50050" w:rsidP="0088127C">
            <w:pPr>
              <w:pStyle w:val="OtherTableBody"/>
            </w:pPr>
            <w:r>
              <w:t>0063</w:t>
            </w:r>
          </w:p>
        </w:tc>
        <w:tc>
          <w:tcPr>
            <w:tcW w:w="900" w:type="dxa"/>
          </w:tcPr>
          <w:p w14:paraId="5793A729" w14:textId="77777777" w:rsidR="00B50050" w:rsidRDefault="00B50050" w:rsidP="0088127C">
            <w:pPr>
              <w:pStyle w:val="OtherTableBody"/>
            </w:pPr>
            <w:r>
              <w:t>6.5.6.17</w:t>
            </w:r>
          </w:p>
        </w:tc>
      </w:tr>
      <w:tr w:rsidR="00B50050" w14:paraId="5F5A5B45" w14:textId="77777777" w:rsidTr="00195548">
        <w:tc>
          <w:tcPr>
            <w:tcW w:w="3500" w:type="dxa"/>
          </w:tcPr>
          <w:p w14:paraId="1FEE2F21" w14:textId="77777777" w:rsidR="00B50050" w:rsidRDefault="00B50050" w:rsidP="0088127C">
            <w:pPr>
              <w:pStyle w:val="OtherTableBody"/>
            </w:pPr>
            <w:r>
              <w:t>Insured's Social Security Number</w:t>
            </w:r>
          </w:p>
        </w:tc>
        <w:tc>
          <w:tcPr>
            <w:tcW w:w="700" w:type="dxa"/>
          </w:tcPr>
          <w:p w14:paraId="0F92BBC4" w14:textId="77777777" w:rsidR="00B50050" w:rsidRDefault="00B50050" w:rsidP="0088127C">
            <w:pPr>
              <w:pStyle w:val="OtherTableBody"/>
            </w:pPr>
            <w:r>
              <w:t>00473</w:t>
            </w:r>
          </w:p>
        </w:tc>
        <w:tc>
          <w:tcPr>
            <w:tcW w:w="600" w:type="dxa"/>
          </w:tcPr>
          <w:p w14:paraId="0B39F937" w14:textId="77777777" w:rsidR="00B50050" w:rsidRDefault="00B50050" w:rsidP="0088127C">
            <w:pPr>
              <w:pStyle w:val="OtherTableBody"/>
            </w:pPr>
            <w:r>
              <w:t>IN2</w:t>
            </w:r>
          </w:p>
        </w:tc>
        <w:tc>
          <w:tcPr>
            <w:tcW w:w="600" w:type="dxa"/>
          </w:tcPr>
          <w:p w14:paraId="4A1A707F" w14:textId="77777777" w:rsidR="00B50050" w:rsidRDefault="00B50050" w:rsidP="0088127C">
            <w:pPr>
              <w:pStyle w:val="OtherTableBody"/>
            </w:pPr>
            <w:r>
              <w:t>2</w:t>
            </w:r>
          </w:p>
        </w:tc>
        <w:tc>
          <w:tcPr>
            <w:tcW w:w="600" w:type="dxa"/>
          </w:tcPr>
          <w:p w14:paraId="735A96D8" w14:textId="77777777" w:rsidR="00B50050" w:rsidRDefault="00B50050" w:rsidP="0088127C">
            <w:pPr>
              <w:pStyle w:val="OtherTableBody"/>
            </w:pPr>
            <w:r>
              <w:t>..</w:t>
            </w:r>
          </w:p>
        </w:tc>
        <w:tc>
          <w:tcPr>
            <w:tcW w:w="600" w:type="dxa"/>
          </w:tcPr>
          <w:p w14:paraId="7559CD15" w14:textId="77777777" w:rsidR="00B50050" w:rsidRDefault="00B50050" w:rsidP="0088127C">
            <w:pPr>
              <w:pStyle w:val="OtherTableBody"/>
            </w:pPr>
            <w:r>
              <w:t>11=</w:t>
            </w:r>
          </w:p>
        </w:tc>
        <w:tc>
          <w:tcPr>
            <w:tcW w:w="600" w:type="dxa"/>
          </w:tcPr>
          <w:p w14:paraId="111D9F22" w14:textId="77777777" w:rsidR="00B50050" w:rsidRDefault="00B50050" w:rsidP="0088127C">
            <w:pPr>
              <w:pStyle w:val="OtherTableBody"/>
            </w:pPr>
            <w:r>
              <w:t>ST</w:t>
            </w:r>
          </w:p>
        </w:tc>
        <w:tc>
          <w:tcPr>
            <w:tcW w:w="700" w:type="dxa"/>
          </w:tcPr>
          <w:p w14:paraId="386EA29C" w14:textId="77777777" w:rsidR="00B50050" w:rsidRDefault="00B50050" w:rsidP="0088127C">
            <w:pPr>
              <w:pStyle w:val="OtherTableBody"/>
            </w:pPr>
          </w:p>
        </w:tc>
        <w:tc>
          <w:tcPr>
            <w:tcW w:w="600" w:type="dxa"/>
          </w:tcPr>
          <w:p w14:paraId="07610A8D" w14:textId="77777777" w:rsidR="00B50050" w:rsidRDefault="00B50050" w:rsidP="0088127C">
            <w:pPr>
              <w:pStyle w:val="OtherTableBody"/>
            </w:pPr>
          </w:p>
        </w:tc>
        <w:tc>
          <w:tcPr>
            <w:tcW w:w="900" w:type="dxa"/>
          </w:tcPr>
          <w:p w14:paraId="30DE6877" w14:textId="77777777" w:rsidR="00B50050" w:rsidRDefault="00B50050" w:rsidP="0088127C">
            <w:pPr>
              <w:pStyle w:val="OtherTableBody"/>
            </w:pPr>
            <w:r>
              <w:t>6.5.7.2</w:t>
            </w:r>
          </w:p>
        </w:tc>
      </w:tr>
      <w:tr w:rsidR="00B50050" w14:paraId="3860861E" w14:textId="77777777" w:rsidTr="00195548">
        <w:tc>
          <w:tcPr>
            <w:tcW w:w="3500" w:type="dxa"/>
          </w:tcPr>
          <w:p w14:paraId="286C4F31" w14:textId="77777777" w:rsidR="00B50050" w:rsidRDefault="00B50050" w:rsidP="0088127C">
            <w:pPr>
              <w:pStyle w:val="OtherTableBody"/>
            </w:pPr>
            <w:r>
              <w:t>Intended Procedure Type</w:t>
            </w:r>
          </w:p>
        </w:tc>
        <w:tc>
          <w:tcPr>
            <w:tcW w:w="700" w:type="dxa"/>
          </w:tcPr>
          <w:p w14:paraId="5E26DE92" w14:textId="77777777" w:rsidR="00B50050" w:rsidRDefault="00B50050" w:rsidP="0088127C">
            <w:pPr>
              <w:pStyle w:val="OtherTableBody"/>
            </w:pPr>
            <w:r>
              <w:t>03346</w:t>
            </w:r>
          </w:p>
        </w:tc>
        <w:tc>
          <w:tcPr>
            <w:tcW w:w="600" w:type="dxa"/>
          </w:tcPr>
          <w:p w14:paraId="143563BA" w14:textId="77777777" w:rsidR="00B50050" w:rsidRDefault="00B50050" w:rsidP="0088127C">
            <w:pPr>
              <w:pStyle w:val="OtherTableBody"/>
            </w:pPr>
            <w:r>
              <w:t>DON</w:t>
            </w:r>
          </w:p>
        </w:tc>
        <w:tc>
          <w:tcPr>
            <w:tcW w:w="600" w:type="dxa"/>
          </w:tcPr>
          <w:p w14:paraId="5F3FA47F" w14:textId="77777777" w:rsidR="00B50050" w:rsidRDefault="00B50050" w:rsidP="0088127C">
            <w:pPr>
              <w:pStyle w:val="OtherTableBody"/>
            </w:pPr>
            <w:r>
              <w:t>7</w:t>
            </w:r>
          </w:p>
        </w:tc>
        <w:tc>
          <w:tcPr>
            <w:tcW w:w="600" w:type="dxa"/>
          </w:tcPr>
          <w:p w14:paraId="27967262" w14:textId="77777777" w:rsidR="00B50050" w:rsidRDefault="00B50050" w:rsidP="0088127C">
            <w:pPr>
              <w:pStyle w:val="OtherTableBody"/>
            </w:pPr>
            <w:r>
              <w:t>..</w:t>
            </w:r>
          </w:p>
        </w:tc>
        <w:tc>
          <w:tcPr>
            <w:tcW w:w="600" w:type="dxa"/>
          </w:tcPr>
          <w:p w14:paraId="51AECFB3" w14:textId="77777777" w:rsidR="00B50050" w:rsidRDefault="00B50050" w:rsidP="0088127C">
            <w:pPr>
              <w:pStyle w:val="OtherTableBody"/>
            </w:pPr>
          </w:p>
        </w:tc>
        <w:tc>
          <w:tcPr>
            <w:tcW w:w="600" w:type="dxa"/>
          </w:tcPr>
          <w:p w14:paraId="3A62E569" w14:textId="77777777" w:rsidR="00B50050" w:rsidRDefault="00B50050" w:rsidP="0088127C">
            <w:pPr>
              <w:pStyle w:val="OtherTableBody"/>
            </w:pPr>
            <w:r>
              <w:t>CNE</w:t>
            </w:r>
          </w:p>
        </w:tc>
        <w:tc>
          <w:tcPr>
            <w:tcW w:w="700" w:type="dxa"/>
          </w:tcPr>
          <w:p w14:paraId="7F07CFBF" w14:textId="77777777" w:rsidR="00B50050" w:rsidRDefault="00B50050" w:rsidP="0088127C">
            <w:pPr>
              <w:pStyle w:val="OtherTableBody"/>
            </w:pPr>
            <w:r>
              <w:t>Y</w:t>
            </w:r>
          </w:p>
        </w:tc>
        <w:tc>
          <w:tcPr>
            <w:tcW w:w="600" w:type="dxa"/>
          </w:tcPr>
          <w:p w14:paraId="69B9D416" w14:textId="77777777" w:rsidR="00B50050" w:rsidRDefault="00B50050" w:rsidP="0088127C">
            <w:pPr>
              <w:pStyle w:val="OtherTableBody"/>
            </w:pPr>
            <w:r>
              <w:t>0933</w:t>
            </w:r>
          </w:p>
        </w:tc>
        <w:tc>
          <w:tcPr>
            <w:tcW w:w="900" w:type="dxa"/>
          </w:tcPr>
          <w:p w14:paraId="190A3A05" w14:textId="77777777" w:rsidR="00B50050" w:rsidRDefault="00B50050" w:rsidP="0088127C">
            <w:pPr>
              <w:pStyle w:val="OtherTableBody"/>
            </w:pPr>
            <w:r>
              <w:t>4.17.1.7</w:t>
            </w:r>
          </w:p>
        </w:tc>
      </w:tr>
      <w:tr w:rsidR="00B50050" w14:paraId="75244680" w14:textId="77777777" w:rsidTr="00195548">
        <w:tc>
          <w:tcPr>
            <w:tcW w:w="3500" w:type="dxa"/>
          </w:tcPr>
          <w:p w14:paraId="6A05FE7E" w14:textId="77777777" w:rsidR="00B50050" w:rsidRDefault="00B50050" w:rsidP="0088127C">
            <w:pPr>
              <w:pStyle w:val="OtherTableBody"/>
            </w:pPr>
            <w:r>
              <w:t>Intended Recipient Blood Relative</w:t>
            </w:r>
          </w:p>
        </w:tc>
        <w:tc>
          <w:tcPr>
            <w:tcW w:w="700" w:type="dxa"/>
          </w:tcPr>
          <w:p w14:paraId="03012090" w14:textId="77777777" w:rsidR="00B50050" w:rsidRDefault="00B50050" w:rsidP="0088127C">
            <w:pPr>
              <w:pStyle w:val="OtherTableBody"/>
            </w:pPr>
            <w:r>
              <w:t>03354</w:t>
            </w:r>
          </w:p>
        </w:tc>
        <w:tc>
          <w:tcPr>
            <w:tcW w:w="600" w:type="dxa"/>
          </w:tcPr>
          <w:p w14:paraId="5D4AE04B" w14:textId="77777777" w:rsidR="00B50050" w:rsidRDefault="00B50050" w:rsidP="0088127C">
            <w:pPr>
              <w:pStyle w:val="OtherTableBody"/>
            </w:pPr>
            <w:r>
              <w:t>DON</w:t>
            </w:r>
          </w:p>
        </w:tc>
        <w:tc>
          <w:tcPr>
            <w:tcW w:w="600" w:type="dxa"/>
          </w:tcPr>
          <w:p w14:paraId="1C8B8EFE" w14:textId="77777777" w:rsidR="00B50050" w:rsidRDefault="00B50050" w:rsidP="0088127C">
            <w:pPr>
              <w:pStyle w:val="OtherTableBody"/>
            </w:pPr>
            <w:r>
              <w:t>15</w:t>
            </w:r>
          </w:p>
        </w:tc>
        <w:tc>
          <w:tcPr>
            <w:tcW w:w="600" w:type="dxa"/>
          </w:tcPr>
          <w:p w14:paraId="30F9666A" w14:textId="77777777" w:rsidR="00B50050" w:rsidRDefault="00B50050" w:rsidP="0088127C">
            <w:pPr>
              <w:pStyle w:val="OtherTableBody"/>
            </w:pPr>
            <w:r>
              <w:t>..</w:t>
            </w:r>
          </w:p>
        </w:tc>
        <w:tc>
          <w:tcPr>
            <w:tcW w:w="600" w:type="dxa"/>
          </w:tcPr>
          <w:p w14:paraId="6ADAB690" w14:textId="77777777" w:rsidR="00B50050" w:rsidRDefault="00B50050" w:rsidP="0088127C">
            <w:pPr>
              <w:pStyle w:val="OtherTableBody"/>
            </w:pPr>
          </w:p>
        </w:tc>
        <w:tc>
          <w:tcPr>
            <w:tcW w:w="600" w:type="dxa"/>
          </w:tcPr>
          <w:p w14:paraId="639AAC25" w14:textId="77777777" w:rsidR="00B50050" w:rsidRDefault="00B50050" w:rsidP="0088127C">
            <w:pPr>
              <w:pStyle w:val="OtherTableBody"/>
            </w:pPr>
            <w:r>
              <w:t>ID</w:t>
            </w:r>
          </w:p>
        </w:tc>
        <w:tc>
          <w:tcPr>
            <w:tcW w:w="700" w:type="dxa"/>
          </w:tcPr>
          <w:p w14:paraId="3FCAEEC5" w14:textId="77777777" w:rsidR="00B50050" w:rsidRDefault="00B50050" w:rsidP="0088127C">
            <w:pPr>
              <w:pStyle w:val="OtherTableBody"/>
            </w:pPr>
          </w:p>
        </w:tc>
        <w:tc>
          <w:tcPr>
            <w:tcW w:w="600" w:type="dxa"/>
          </w:tcPr>
          <w:p w14:paraId="6736C18C" w14:textId="77777777" w:rsidR="00B50050" w:rsidRDefault="00B50050" w:rsidP="0088127C">
            <w:pPr>
              <w:pStyle w:val="OtherTableBody"/>
            </w:pPr>
            <w:r>
              <w:t>0136</w:t>
            </w:r>
          </w:p>
        </w:tc>
        <w:tc>
          <w:tcPr>
            <w:tcW w:w="900" w:type="dxa"/>
          </w:tcPr>
          <w:p w14:paraId="3AAC0ABA" w14:textId="77777777" w:rsidR="00B50050" w:rsidRDefault="00B50050" w:rsidP="0088127C">
            <w:pPr>
              <w:pStyle w:val="OtherTableBody"/>
            </w:pPr>
            <w:r>
              <w:t>4.17.1.15</w:t>
            </w:r>
          </w:p>
        </w:tc>
      </w:tr>
      <w:tr w:rsidR="00B50050" w14:paraId="2E32B17C" w14:textId="77777777" w:rsidTr="00195548">
        <w:tc>
          <w:tcPr>
            <w:tcW w:w="3500" w:type="dxa"/>
          </w:tcPr>
          <w:p w14:paraId="0BB1A0E7" w14:textId="77777777" w:rsidR="00B50050" w:rsidRDefault="00B50050" w:rsidP="0088127C">
            <w:pPr>
              <w:pStyle w:val="OtherTableBody"/>
            </w:pPr>
            <w:r>
              <w:t xml:space="preserve">Intended Recipient DOB </w:t>
            </w:r>
          </w:p>
        </w:tc>
        <w:tc>
          <w:tcPr>
            <w:tcW w:w="700" w:type="dxa"/>
          </w:tcPr>
          <w:p w14:paraId="38766FE5" w14:textId="77777777" w:rsidR="00B50050" w:rsidRDefault="00B50050" w:rsidP="0088127C">
            <w:pPr>
              <w:pStyle w:val="OtherTableBody"/>
            </w:pPr>
            <w:r>
              <w:t>03356</w:t>
            </w:r>
          </w:p>
        </w:tc>
        <w:tc>
          <w:tcPr>
            <w:tcW w:w="600" w:type="dxa"/>
          </w:tcPr>
          <w:p w14:paraId="32AF83F3" w14:textId="77777777" w:rsidR="00B50050" w:rsidRDefault="00B50050" w:rsidP="0088127C">
            <w:pPr>
              <w:pStyle w:val="OtherTableBody"/>
            </w:pPr>
            <w:r>
              <w:t>DON</w:t>
            </w:r>
          </w:p>
        </w:tc>
        <w:tc>
          <w:tcPr>
            <w:tcW w:w="600" w:type="dxa"/>
          </w:tcPr>
          <w:p w14:paraId="1265E05D" w14:textId="77777777" w:rsidR="00B50050" w:rsidRDefault="00B50050" w:rsidP="0088127C">
            <w:pPr>
              <w:pStyle w:val="OtherTableBody"/>
            </w:pPr>
            <w:r>
              <w:t>17</w:t>
            </w:r>
          </w:p>
        </w:tc>
        <w:tc>
          <w:tcPr>
            <w:tcW w:w="600" w:type="dxa"/>
          </w:tcPr>
          <w:p w14:paraId="695D1684" w14:textId="77777777" w:rsidR="00B50050" w:rsidRDefault="00B50050" w:rsidP="0088127C">
            <w:pPr>
              <w:pStyle w:val="OtherTableBody"/>
            </w:pPr>
            <w:r>
              <w:t>..</w:t>
            </w:r>
          </w:p>
        </w:tc>
        <w:tc>
          <w:tcPr>
            <w:tcW w:w="600" w:type="dxa"/>
          </w:tcPr>
          <w:p w14:paraId="3335B1C7" w14:textId="77777777" w:rsidR="00B50050" w:rsidRDefault="00B50050" w:rsidP="0088127C">
            <w:pPr>
              <w:pStyle w:val="OtherTableBody"/>
            </w:pPr>
          </w:p>
        </w:tc>
        <w:tc>
          <w:tcPr>
            <w:tcW w:w="600" w:type="dxa"/>
          </w:tcPr>
          <w:p w14:paraId="2DF1E162" w14:textId="77777777" w:rsidR="00B50050" w:rsidRDefault="00B50050" w:rsidP="0088127C">
            <w:pPr>
              <w:pStyle w:val="OtherTableBody"/>
            </w:pPr>
            <w:r>
              <w:t>DTM</w:t>
            </w:r>
          </w:p>
        </w:tc>
        <w:tc>
          <w:tcPr>
            <w:tcW w:w="700" w:type="dxa"/>
          </w:tcPr>
          <w:p w14:paraId="33602805" w14:textId="77777777" w:rsidR="00B50050" w:rsidRDefault="00B50050" w:rsidP="0088127C">
            <w:pPr>
              <w:pStyle w:val="OtherTableBody"/>
            </w:pPr>
          </w:p>
        </w:tc>
        <w:tc>
          <w:tcPr>
            <w:tcW w:w="600" w:type="dxa"/>
          </w:tcPr>
          <w:p w14:paraId="0AEC233C" w14:textId="77777777" w:rsidR="00B50050" w:rsidRDefault="00B50050" w:rsidP="0088127C">
            <w:pPr>
              <w:pStyle w:val="OtherTableBody"/>
            </w:pPr>
          </w:p>
        </w:tc>
        <w:tc>
          <w:tcPr>
            <w:tcW w:w="900" w:type="dxa"/>
          </w:tcPr>
          <w:p w14:paraId="201058FD" w14:textId="77777777" w:rsidR="00B50050" w:rsidRDefault="00B50050" w:rsidP="0088127C">
            <w:pPr>
              <w:pStyle w:val="OtherTableBody"/>
            </w:pPr>
            <w:r>
              <w:t>4.17.1.17</w:t>
            </w:r>
          </w:p>
        </w:tc>
      </w:tr>
      <w:tr w:rsidR="00B50050" w14:paraId="12749FE3" w14:textId="77777777" w:rsidTr="00195548">
        <w:tc>
          <w:tcPr>
            <w:tcW w:w="3500" w:type="dxa"/>
          </w:tcPr>
          <w:p w14:paraId="69CFB823" w14:textId="77777777" w:rsidR="00B50050" w:rsidRDefault="00B50050" w:rsidP="0088127C">
            <w:pPr>
              <w:pStyle w:val="OtherTableBody"/>
            </w:pPr>
            <w:r>
              <w:t xml:space="preserve">Intended Recipient Facility </w:t>
            </w:r>
          </w:p>
        </w:tc>
        <w:tc>
          <w:tcPr>
            <w:tcW w:w="700" w:type="dxa"/>
          </w:tcPr>
          <w:p w14:paraId="60D80B9A" w14:textId="77777777" w:rsidR="00B50050" w:rsidRDefault="00B50050" w:rsidP="0088127C">
            <w:pPr>
              <w:pStyle w:val="OtherTableBody"/>
            </w:pPr>
            <w:r>
              <w:t>03357</w:t>
            </w:r>
          </w:p>
        </w:tc>
        <w:tc>
          <w:tcPr>
            <w:tcW w:w="600" w:type="dxa"/>
          </w:tcPr>
          <w:p w14:paraId="5B41FA92" w14:textId="77777777" w:rsidR="00B50050" w:rsidRDefault="00B50050" w:rsidP="0088127C">
            <w:pPr>
              <w:pStyle w:val="OtherTableBody"/>
            </w:pPr>
            <w:r>
              <w:t>DON</w:t>
            </w:r>
          </w:p>
        </w:tc>
        <w:tc>
          <w:tcPr>
            <w:tcW w:w="600" w:type="dxa"/>
          </w:tcPr>
          <w:p w14:paraId="0D3694E6" w14:textId="77777777" w:rsidR="00B50050" w:rsidRDefault="00B50050" w:rsidP="0088127C">
            <w:pPr>
              <w:pStyle w:val="OtherTableBody"/>
            </w:pPr>
            <w:r>
              <w:t>18</w:t>
            </w:r>
          </w:p>
        </w:tc>
        <w:tc>
          <w:tcPr>
            <w:tcW w:w="600" w:type="dxa"/>
          </w:tcPr>
          <w:p w14:paraId="01FAF794" w14:textId="77777777" w:rsidR="00B50050" w:rsidRDefault="00B50050" w:rsidP="0088127C">
            <w:pPr>
              <w:pStyle w:val="OtherTableBody"/>
            </w:pPr>
            <w:r>
              <w:t>..</w:t>
            </w:r>
          </w:p>
        </w:tc>
        <w:tc>
          <w:tcPr>
            <w:tcW w:w="600" w:type="dxa"/>
          </w:tcPr>
          <w:p w14:paraId="13F888D7" w14:textId="77777777" w:rsidR="00B50050" w:rsidRDefault="00B50050" w:rsidP="0088127C">
            <w:pPr>
              <w:pStyle w:val="OtherTableBody"/>
            </w:pPr>
          </w:p>
        </w:tc>
        <w:tc>
          <w:tcPr>
            <w:tcW w:w="600" w:type="dxa"/>
          </w:tcPr>
          <w:p w14:paraId="40A649B1" w14:textId="77777777" w:rsidR="00B50050" w:rsidRDefault="00B50050" w:rsidP="0088127C">
            <w:pPr>
              <w:pStyle w:val="OtherTableBody"/>
            </w:pPr>
            <w:r>
              <w:t>XON</w:t>
            </w:r>
          </w:p>
        </w:tc>
        <w:tc>
          <w:tcPr>
            <w:tcW w:w="700" w:type="dxa"/>
          </w:tcPr>
          <w:p w14:paraId="4665F4E0" w14:textId="77777777" w:rsidR="00B50050" w:rsidRDefault="00B50050" w:rsidP="0088127C">
            <w:pPr>
              <w:pStyle w:val="OtherTableBody"/>
            </w:pPr>
          </w:p>
        </w:tc>
        <w:tc>
          <w:tcPr>
            <w:tcW w:w="600" w:type="dxa"/>
          </w:tcPr>
          <w:p w14:paraId="50700C97" w14:textId="77777777" w:rsidR="00B50050" w:rsidRDefault="00B50050" w:rsidP="0088127C">
            <w:pPr>
              <w:pStyle w:val="OtherTableBody"/>
            </w:pPr>
          </w:p>
        </w:tc>
        <w:tc>
          <w:tcPr>
            <w:tcW w:w="900" w:type="dxa"/>
          </w:tcPr>
          <w:p w14:paraId="759FE72D" w14:textId="77777777" w:rsidR="00B50050" w:rsidRDefault="00B50050" w:rsidP="0088127C">
            <w:pPr>
              <w:pStyle w:val="OtherTableBody"/>
            </w:pPr>
            <w:r>
              <w:t>4.17.1.18</w:t>
            </w:r>
          </w:p>
        </w:tc>
      </w:tr>
      <w:tr w:rsidR="00B50050" w14:paraId="133F2B46" w14:textId="77777777" w:rsidTr="00195548">
        <w:tc>
          <w:tcPr>
            <w:tcW w:w="3500" w:type="dxa"/>
          </w:tcPr>
          <w:p w14:paraId="1F2688BB" w14:textId="77777777" w:rsidR="00B50050" w:rsidRDefault="00B50050" w:rsidP="0088127C">
            <w:pPr>
              <w:pStyle w:val="OtherTableBody"/>
            </w:pPr>
            <w:r>
              <w:t>Intended Recipient Name</w:t>
            </w:r>
          </w:p>
        </w:tc>
        <w:tc>
          <w:tcPr>
            <w:tcW w:w="700" w:type="dxa"/>
          </w:tcPr>
          <w:p w14:paraId="2458296E" w14:textId="77777777" w:rsidR="00B50050" w:rsidRDefault="00B50050" w:rsidP="0088127C">
            <w:pPr>
              <w:pStyle w:val="OtherTableBody"/>
            </w:pPr>
            <w:r>
              <w:t>03355</w:t>
            </w:r>
          </w:p>
        </w:tc>
        <w:tc>
          <w:tcPr>
            <w:tcW w:w="600" w:type="dxa"/>
          </w:tcPr>
          <w:p w14:paraId="653A1CFA" w14:textId="77777777" w:rsidR="00B50050" w:rsidRDefault="00B50050" w:rsidP="0088127C">
            <w:pPr>
              <w:pStyle w:val="OtherTableBody"/>
            </w:pPr>
            <w:r>
              <w:t>DON</w:t>
            </w:r>
          </w:p>
        </w:tc>
        <w:tc>
          <w:tcPr>
            <w:tcW w:w="600" w:type="dxa"/>
          </w:tcPr>
          <w:p w14:paraId="01768F9F" w14:textId="77777777" w:rsidR="00B50050" w:rsidRDefault="00B50050" w:rsidP="0088127C">
            <w:pPr>
              <w:pStyle w:val="OtherTableBody"/>
            </w:pPr>
            <w:r>
              <w:t>16</w:t>
            </w:r>
          </w:p>
        </w:tc>
        <w:tc>
          <w:tcPr>
            <w:tcW w:w="600" w:type="dxa"/>
          </w:tcPr>
          <w:p w14:paraId="3C707059" w14:textId="77777777" w:rsidR="00B50050" w:rsidRDefault="00B50050" w:rsidP="0088127C">
            <w:pPr>
              <w:pStyle w:val="OtherTableBody"/>
            </w:pPr>
            <w:r>
              <w:t>..</w:t>
            </w:r>
          </w:p>
        </w:tc>
        <w:tc>
          <w:tcPr>
            <w:tcW w:w="600" w:type="dxa"/>
          </w:tcPr>
          <w:p w14:paraId="4092D8E8" w14:textId="77777777" w:rsidR="00B50050" w:rsidRDefault="00B50050" w:rsidP="0088127C">
            <w:pPr>
              <w:pStyle w:val="OtherTableBody"/>
            </w:pPr>
          </w:p>
        </w:tc>
        <w:tc>
          <w:tcPr>
            <w:tcW w:w="600" w:type="dxa"/>
          </w:tcPr>
          <w:p w14:paraId="5C9801AA" w14:textId="77777777" w:rsidR="00B50050" w:rsidRDefault="00B50050" w:rsidP="0088127C">
            <w:pPr>
              <w:pStyle w:val="OtherTableBody"/>
            </w:pPr>
            <w:r>
              <w:t>XPN</w:t>
            </w:r>
          </w:p>
        </w:tc>
        <w:tc>
          <w:tcPr>
            <w:tcW w:w="700" w:type="dxa"/>
          </w:tcPr>
          <w:p w14:paraId="4E84B83D" w14:textId="77777777" w:rsidR="00B50050" w:rsidRDefault="00B50050" w:rsidP="0088127C">
            <w:pPr>
              <w:pStyle w:val="OtherTableBody"/>
            </w:pPr>
          </w:p>
        </w:tc>
        <w:tc>
          <w:tcPr>
            <w:tcW w:w="600" w:type="dxa"/>
          </w:tcPr>
          <w:p w14:paraId="549CE210" w14:textId="77777777" w:rsidR="00B50050" w:rsidRDefault="00B50050" w:rsidP="0088127C">
            <w:pPr>
              <w:pStyle w:val="OtherTableBody"/>
            </w:pPr>
          </w:p>
        </w:tc>
        <w:tc>
          <w:tcPr>
            <w:tcW w:w="900" w:type="dxa"/>
          </w:tcPr>
          <w:p w14:paraId="21995ADA" w14:textId="77777777" w:rsidR="00B50050" w:rsidRDefault="00B50050" w:rsidP="0088127C">
            <w:pPr>
              <w:pStyle w:val="OtherTableBody"/>
            </w:pPr>
            <w:r>
              <w:t>4.17.1.16</w:t>
            </w:r>
          </w:p>
        </w:tc>
      </w:tr>
      <w:tr w:rsidR="00B50050" w14:paraId="340906BF" w14:textId="77777777" w:rsidTr="00195548">
        <w:tc>
          <w:tcPr>
            <w:tcW w:w="3500" w:type="dxa"/>
          </w:tcPr>
          <w:p w14:paraId="796BDA3E" w14:textId="77777777" w:rsidR="00B50050" w:rsidRDefault="00B50050" w:rsidP="0088127C">
            <w:pPr>
              <w:pStyle w:val="OtherTableBody"/>
            </w:pPr>
            <w:r>
              <w:t>Intended Recipient Ordering Provider</w:t>
            </w:r>
          </w:p>
        </w:tc>
        <w:tc>
          <w:tcPr>
            <w:tcW w:w="700" w:type="dxa"/>
          </w:tcPr>
          <w:p w14:paraId="39A0771B" w14:textId="77777777" w:rsidR="00B50050" w:rsidRDefault="00B50050" w:rsidP="0088127C">
            <w:pPr>
              <w:pStyle w:val="OtherTableBody"/>
            </w:pPr>
            <w:r>
              <w:t>03359</w:t>
            </w:r>
          </w:p>
        </w:tc>
        <w:tc>
          <w:tcPr>
            <w:tcW w:w="600" w:type="dxa"/>
          </w:tcPr>
          <w:p w14:paraId="5C0626F1" w14:textId="77777777" w:rsidR="00B50050" w:rsidRDefault="00B50050" w:rsidP="0088127C">
            <w:pPr>
              <w:pStyle w:val="OtherTableBody"/>
            </w:pPr>
            <w:r>
              <w:t>DON</w:t>
            </w:r>
          </w:p>
        </w:tc>
        <w:tc>
          <w:tcPr>
            <w:tcW w:w="600" w:type="dxa"/>
          </w:tcPr>
          <w:p w14:paraId="7310C71C" w14:textId="77777777" w:rsidR="00B50050" w:rsidRDefault="00B50050" w:rsidP="0088127C">
            <w:pPr>
              <w:pStyle w:val="OtherTableBody"/>
            </w:pPr>
            <w:r>
              <w:t>20</w:t>
            </w:r>
          </w:p>
        </w:tc>
        <w:tc>
          <w:tcPr>
            <w:tcW w:w="600" w:type="dxa"/>
          </w:tcPr>
          <w:p w14:paraId="65B37C06" w14:textId="77777777" w:rsidR="00B50050" w:rsidRDefault="00B50050" w:rsidP="0088127C">
            <w:pPr>
              <w:pStyle w:val="OtherTableBody"/>
            </w:pPr>
            <w:r>
              <w:t>..</w:t>
            </w:r>
          </w:p>
        </w:tc>
        <w:tc>
          <w:tcPr>
            <w:tcW w:w="600" w:type="dxa"/>
          </w:tcPr>
          <w:p w14:paraId="31A9DFF3" w14:textId="77777777" w:rsidR="00B50050" w:rsidRDefault="00B50050" w:rsidP="0088127C">
            <w:pPr>
              <w:pStyle w:val="OtherTableBody"/>
            </w:pPr>
          </w:p>
        </w:tc>
        <w:tc>
          <w:tcPr>
            <w:tcW w:w="600" w:type="dxa"/>
          </w:tcPr>
          <w:p w14:paraId="5D014B16" w14:textId="77777777" w:rsidR="00B50050" w:rsidRDefault="00B50050" w:rsidP="0088127C">
            <w:pPr>
              <w:pStyle w:val="OtherTableBody"/>
            </w:pPr>
            <w:r>
              <w:t>XPN</w:t>
            </w:r>
          </w:p>
        </w:tc>
        <w:tc>
          <w:tcPr>
            <w:tcW w:w="700" w:type="dxa"/>
          </w:tcPr>
          <w:p w14:paraId="15AA74B8" w14:textId="77777777" w:rsidR="00B50050" w:rsidRDefault="00B50050" w:rsidP="0088127C">
            <w:pPr>
              <w:pStyle w:val="OtherTableBody"/>
            </w:pPr>
          </w:p>
        </w:tc>
        <w:tc>
          <w:tcPr>
            <w:tcW w:w="600" w:type="dxa"/>
          </w:tcPr>
          <w:p w14:paraId="474C75A2" w14:textId="77777777" w:rsidR="00B50050" w:rsidRDefault="00B50050" w:rsidP="0088127C">
            <w:pPr>
              <w:pStyle w:val="OtherTableBody"/>
            </w:pPr>
          </w:p>
        </w:tc>
        <w:tc>
          <w:tcPr>
            <w:tcW w:w="900" w:type="dxa"/>
          </w:tcPr>
          <w:p w14:paraId="5B49A9EE" w14:textId="77777777" w:rsidR="00B50050" w:rsidRDefault="00B50050" w:rsidP="0088127C">
            <w:pPr>
              <w:pStyle w:val="OtherTableBody"/>
            </w:pPr>
            <w:r>
              <w:t>4.17.1.20</w:t>
            </w:r>
          </w:p>
        </w:tc>
      </w:tr>
      <w:tr w:rsidR="00B50050" w14:paraId="539F9B9A" w14:textId="77777777" w:rsidTr="00195548">
        <w:tc>
          <w:tcPr>
            <w:tcW w:w="3500" w:type="dxa"/>
          </w:tcPr>
          <w:p w14:paraId="5954ADD1" w14:textId="77777777" w:rsidR="00B50050" w:rsidRDefault="00B50050" w:rsidP="0088127C">
            <w:pPr>
              <w:pStyle w:val="OtherTableBody"/>
            </w:pPr>
            <w:r>
              <w:t xml:space="preserve">Intended Recipient Procedure Date </w:t>
            </w:r>
          </w:p>
        </w:tc>
        <w:tc>
          <w:tcPr>
            <w:tcW w:w="700" w:type="dxa"/>
          </w:tcPr>
          <w:p w14:paraId="209D225D" w14:textId="77777777" w:rsidR="00B50050" w:rsidRDefault="00B50050" w:rsidP="0088127C">
            <w:pPr>
              <w:pStyle w:val="OtherTableBody"/>
            </w:pPr>
            <w:r>
              <w:t>03358</w:t>
            </w:r>
          </w:p>
        </w:tc>
        <w:tc>
          <w:tcPr>
            <w:tcW w:w="600" w:type="dxa"/>
          </w:tcPr>
          <w:p w14:paraId="473C11CB" w14:textId="77777777" w:rsidR="00B50050" w:rsidRDefault="00B50050" w:rsidP="0088127C">
            <w:pPr>
              <w:pStyle w:val="OtherTableBody"/>
            </w:pPr>
            <w:r>
              <w:t>DON</w:t>
            </w:r>
          </w:p>
        </w:tc>
        <w:tc>
          <w:tcPr>
            <w:tcW w:w="600" w:type="dxa"/>
          </w:tcPr>
          <w:p w14:paraId="66836193" w14:textId="77777777" w:rsidR="00B50050" w:rsidRDefault="00B50050" w:rsidP="0088127C">
            <w:pPr>
              <w:pStyle w:val="OtherTableBody"/>
            </w:pPr>
            <w:r>
              <w:t>19</w:t>
            </w:r>
          </w:p>
        </w:tc>
        <w:tc>
          <w:tcPr>
            <w:tcW w:w="600" w:type="dxa"/>
          </w:tcPr>
          <w:p w14:paraId="59433385" w14:textId="77777777" w:rsidR="00B50050" w:rsidRDefault="00B50050" w:rsidP="0088127C">
            <w:pPr>
              <w:pStyle w:val="OtherTableBody"/>
            </w:pPr>
            <w:r>
              <w:t>..</w:t>
            </w:r>
          </w:p>
        </w:tc>
        <w:tc>
          <w:tcPr>
            <w:tcW w:w="600" w:type="dxa"/>
          </w:tcPr>
          <w:p w14:paraId="021C5D79" w14:textId="77777777" w:rsidR="00B50050" w:rsidRDefault="00B50050" w:rsidP="0088127C">
            <w:pPr>
              <w:pStyle w:val="OtherTableBody"/>
            </w:pPr>
          </w:p>
        </w:tc>
        <w:tc>
          <w:tcPr>
            <w:tcW w:w="600" w:type="dxa"/>
          </w:tcPr>
          <w:p w14:paraId="153A8A81" w14:textId="77777777" w:rsidR="00B50050" w:rsidRDefault="00B50050" w:rsidP="0088127C">
            <w:pPr>
              <w:pStyle w:val="OtherTableBody"/>
            </w:pPr>
            <w:r>
              <w:t>DTM</w:t>
            </w:r>
          </w:p>
        </w:tc>
        <w:tc>
          <w:tcPr>
            <w:tcW w:w="700" w:type="dxa"/>
          </w:tcPr>
          <w:p w14:paraId="01E03C67" w14:textId="77777777" w:rsidR="00B50050" w:rsidRDefault="00B50050" w:rsidP="0088127C">
            <w:pPr>
              <w:pStyle w:val="OtherTableBody"/>
            </w:pPr>
          </w:p>
        </w:tc>
        <w:tc>
          <w:tcPr>
            <w:tcW w:w="600" w:type="dxa"/>
          </w:tcPr>
          <w:p w14:paraId="1279F51E" w14:textId="77777777" w:rsidR="00B50050" w:rsidRDefault="00B50050" w:rsidP="0088127C">
            <w:pPr>
              <w:pStyle w:val="OtherTableBody"/>
            </w:pPr>
          </w:p>
        </w:tc>
        <w:tc>
          <w:tcPr>
            <w:tcW w:w="900" w:type="dxa"/>
          </w:tcPr>
          <w:p w14:paraId="6BBD2E21" w14:textId="77777777" w:rsidR="00B50050" w:rsidRDefault="00B50050" w:rsidP="0088127C">
            <w:pPr>
              <w:pStyle w:val="OtherTableBody"/>
            </w:pPr>
            <w:r>
              <w:t>4.17.1.19</w:t>
            </w:r>
          </w:p>
        </w:tc>
      </w:tr>
      <w:tr w:rsidR="00B50050" w14:paraId="63A2F48B" w14:textId="77777777" w:rsidTr="00195548">
        <w:tc>
          <w:tcPr>
            <w:tcW w:w="3500" w:type="dxa"/>
          </w:tcPr>
          <w:p w14:paraId="2D214747" w14:textId="77777777" w:rsidR="00B50050" w:rsidRDefault="00B50050" w:rsidP="0088127C">
            <w:pPr>
              <w:pStyle w:val="OtherTableBody"/>
            </w:pPr>
            <w:r>
              <w:t>Interaction Active State</w:t>
            </w:r>
          </w:p>
        </w:tc>
        <w:tc>
          <w:tcPr>
            <w:tcW w:w="700" w:type="dxa"/>
          </w:tcPr>
          <w:p w14:paraId="70B82A95" w14:textId="77777777" w:rsidR="00B50050" w:rsidRDefault="00B50050" w:rsidP="0088127C">
            <w:pPr>
              <w:pStyle w:val="OtherTableBody"/>
            </w:pPr>
            <w:r>
              <w:t>01328</w:t>
            </w:r>
          </w:p>
        </w:tc>
        <w:tc>
          <w:tcPr>
            <w:tcW w:w="600" w:type="dxa"/>
          </w:tcPr>
          <w:p w14:paraId="64469462" w14:textId="77777777" w:rsidR="00B50050" w:rsidRDefault="00B50050" w:rsidP="0088127C">
            <w:pPr>
              <w:pStyle w:val="OtherTableBody"/>
            </w:pPr>
            <w:r>
              <w:t>ISD</w:t>
            </w:r>
          </w:p>
        </w:tc>
        <w:tc>
          <w:tcPr>
            <w:tcW w:w="600" w:type="dxa"/>
          </w:tcPr>
          <w:p w14:paraId="02B74FFE" w14:textId="77777777" w:rsidR="00B50050" w:rsidRDefault="00B50050" w:rsidP="0088127C">
            <w:pPr>
              <w:pStyle w:val="OtherTableBody"/>
            </w:pPr>
            <w:r>
              <w:t>3</w:t>
            </w:r>
          </w:p>
        </w:tc>
        <w:tc>
          <w:tcPr>
            <w:tcW w:w="600" w:type="dxa"/>
          </w:tcPr>
          <w:p w14:paraId="4D847553" w14:textId="77777777" w:rsidR="00B50050" w:rsidRDefault="00B50050" w:rsidP="0088127C">
            <w:pPr>
              <w:pStyle w:val="OtherTableBody"/>
            </w:pPr>
            <w:r>
              <w:t>..</w:t>
            </w:r>
          </w:p>
        </w:tc>
        <w:tc>
          <w:tcPr>
            <w:tcW w:w="600" w:type="dxa"/>
          </w:tcPr>
          <w:p w14:paraId="6D95D7E1" w14:textId="77777777" w:rsidR="00B50050" w:rsidRDefault="00B50050" w:rsidP="0088127C">
            <w:pPr>
              <w:pStyle w:val="OtherTableBody"/>
            </w:pPr>
          </w:p>
        </w:tc>
        <w:tc>
          <w:tcPr>
            <w:tcW w:w="600" w:type="dxa"/>
          </w:tcPr>
          <w:p w14:paraId="2887C4B5" w14:textId="77777777" w:rsidR="00B50050" w:rsidRDefault="00B50050" w:rsidP="0088127C">
            <w:pPr>
              <w:pStyle w:val="OtherTableBody"/>
            </w:pPr>
            <w:r>
              <w:t>CWE</w:t>
            </w:r>
          </w:p>
        </w:tc>
        <w:tc>
          <w:tcPr>
            <w:tcW w:w="700" w:type="dxa"/>
          </w:tcPr>
          <w:p w14:paraId="7B9211DE" w14:textId="77777777" w:rsidR="00B50050" w:rsidRDefault="00B50050" w:rsidP="0088127C">
            <w:pPr>
              <w:pStyle w:val="OtherTableBody"/>
            </w:pPr>
          </w:p>
        </w:tc>
        <w:tc>
          <w:tcPr>
            <w:tcW w:w="600" w:type="dxa"/>
          </w:tcPr>
          <w:p w14:paraId="2DC461BE" w14:textId="77777777" w:rsidR="00B50050" w:rsidRDefault="00B50050" w:rsidP="0088127C">
            <w:pPr>
              <w:pStyle w:val="OtherTableBody"/>
            </w:pPr>
            <w:r>
              <w:t>0387</w:t>
            </w:r>
          </w:p>
        </w:tc>
        <w:tc>
          <w:tcPr>
            <w:tcW w:w="900" w:type="dxa"/>
          </w:tcPr>
          <w:p w14:paraId="61E685AC" w14:textId="77777777" w:rsidR="00B50050" w:rsidRDefault="00B50050" w:rsidP="0088127C">
            <w:pPr>
              <w:pStyle w:val="OtherTableBody"/>
            </w:pPr>
            <w:r>
              <w:t>13.4.2.3</w:t>
            </w:r>
          </w:p>
        </w:tc>
      </w:tr>
      <w:tr w:rsidR="00B50050" w14:paraId="3F3EE694" w14:textId="77777777" w:rsidTr="00195548">
        <w:tc>
          <w:tcPr>
            <w:tcW w:w="3500" w:type="dxa"/>
          </w:tcPr>
          <w:p w14:paraId="7D8C6942" w14:textId="77777777" w:rsidR="00B50050" w:rsidRDefault="00B50050" w:rsidP="0088127C">
            <w:pPr>
              <w:pStyle w:val="OtherTableBody"/>
            </w:pPr>
            <w:r>
              <w:t xml:space="preserve">Interaction Type Identifier </w:t>
            </w:r>
          </w:p>
        </w:tc>
        <w:tc>
          <w:tcPr>
            <w:tcW w:w="700" w:type="dxa"/>
          </w:tcPr>
          <w:p w14:paraId="0EAF1758" w14:textId="77777777" w:rsidR="00B50050" w:rsidRDefault="00B50050" w:rsidP="0088127C">
            <w:pPr>
              <w:pStyle w:val="OtherTableBody"/>
            </w:pPr>
            <w:r>
              <w:t>01327</w:t>
            </w:r>
          </w:p>
        </w:tc>
        <w:tc>
          <w:tcPr>
            <w:tcW w:w="600" w:type="dxa"/>
          </w:tcPr>
          <w:p w14:paraId="6E1F42F0" w14:textId="77777777" w:rsidR="00B50050" w:rsidRDefault="00B50050" w:rsidP="0088127C">
            <w:pPr>
              <w:pStyle w:val="OtherTableBody"/>
            </w:pPr>
            <w:r>
              <w:t>ISD</w:t>
            </w:r>
          </w:p>
        </w:tc>
        <w:tc>
          <w:tcPr>
            <w:tcW w:w="600" w:type="dxa"/>
          </w:tcPr>
          <w:p w14:paraId="4057E554" w14:textId="77777777" w:rsidR="00B50050" w:rsidRDefault="00B50050" w:rsidP="0088127C">
            <w:pPr>
              <w:pStyle w:val="OtherTableBody"/>
            </w:pPr>
            <w:r>
              <w:t>2</w:t>
            </w:r>
          </w:p>
        </w:tc>
        <w:tc>
          <w:tcPr>
            <w:tcW w:w="600" w:type="dxa"/>
          </w:tcPr>
          <w:p w14:paraId="07058FFA" w14:textId="77777777" w:rsidR="00B50050" w:rsidRDefault="00B50050" w:rsidP="0088127C">
            <w:pPr>
              <w:pStyle w:val="OtherTableBody"/>
            </w:pPr>
            <w:r>
              <w:t>..</w:t>
            </w:r>
          </w:p>
        </w:tc>
        <w:tc>
          <w:tcPr>
            <w:tcW w:w="600" w:type="dxa"/>
          </w:tcPr>
          <w:p w14:paraId="7B710FBB" w14:textId="77777777" w:rsidR="00B50050" w:rsidRDefault="00B50050" w:rsidP="0088127C">
            <w:pPr>
              <w:pStyle w:val="OtherTableBody"/>
            </w:pPr>
          </w:p>
        </w:tc>
        <w:tc>
          <w:tcPr>
            <w:tcW w:w="600" w:type="dxa"/>
          </w:tcPr>
          <w:p w14:paraId="3B7575B1" w14:textId="77777777" w:rsidR="00B50050" w:rsidRDefault="00B50050" w:rsidP="0088127C">
            <w:pPr>
              <w:pStyle w:val="OtherTableBody"/>
            </w:pPr>
            <w:r>
              <w:t>CWE</w:t>
            </w:r>
          </w:p>
        </w:tc>
        <w:tc>
          <w:tcPr>
            <w:tcW w:w="700" w:type="dxa"/>
          </w:tcPr>
          <w:p w14:paraId="2430CB6A" w14:textId="77777777" w:rsidR="00B50050" w:rsidRDefault="00B50050" w:rsidP="0088127C">
            <w:pPr>
              <w:pStyle w:val="OtherTableBody"/>
            </w:pPr>
          </w:p>
        </w:tc>
        <w:tc>
          <w:tcPr>
            <w:tcW w:w="600" w:type="dxa"/>
          </w:tcPr>
          <w:p w14:paraId="7EF85940" w14:textId="77777777" w:rsidR="00B50050" w:rsidRDefault="00B50050" w:rsidP="0088127C">
            <w:pPr>
              <w:pStyle w:val="OtherTableBody"/>
            </w:pPr>
            <w:r>
              <w:t>0368</w:t>
            </w:r>
          </w:p>
        </w:tc>
        <w:tc>
          <w:tcPr>
            <w:tcW w:w="900" w:type="dxa"/>
          </w:tcPr>
          <w:p w14:paraId="1884F1DA" w14:textId="77777777" w:rsidR="00B50050" w:rsidRDefault="00B50050" w:rsidP="0088127C">
            <w:pPr>
              <w:pStyle w:val="OtherTableBody"/>
            </w:pPr>
            <w:r>
              <w:t>13.4.2.2</w:t>
            </w:r>
          </w:p>
        </w:tc>
      </w:tr>
      <w:tr w:rsidR="00B50050" w14:paraId="3370336F" w14:textId="77777777" w:rsidTr="00195548">
        <w:tc>
          <w:tcPr>
            <w:tcW w:w="3500" w:type="dxa"/>
          </w:tcPr>
          <w:p w14:paraId="6B207FF3" w14:textId="77777777" w:rsidR="00B50050" w:rsidRDefault="00B50050" w:rsidP="0088127C">
            <w:pPr>
              <w:pStyle w:val="OtherTableBody"/>
            </w:pPr>
            <w:r>
              <w:t>Interest Code</w:t>
            </w:r>
          </w:p>
        </w:tc>
        <w:tc>
          <w:tcPr>
            <w:tcW w:w="700" w:type="dxa"/>
          </w:tcPr>
          <w:p w14:paraId="58D9725B" w14:textId="77777777" w:rsidR="00B50050" w:rsidRDefault="00B50050" w:rsidP="0088127C">
            <w:pPr>
              <w:pStyle w:val="OtherTableBody"/>
            </w:pPr>
            <w:r>
              <w:t>00158</w:t>
            </w:r>
          </w:p>
        </w:tc>
        <w:tc>
          <w:tcPr>
            <w:tcW w:w="600" w:type="dxa"/>
          </w:tcPr>
          <w:p w14:paraId="2904E840" w14:textId="77777777" w:rsidR="00B50050" w:rsidRDefault="00B50050" w:rsidP="0088127C">
            <w:pPr>
              <w:pStyle w:val="OtherTableBody"/>
            </w:pPr>
            <w:r>
              <w:t>PV1</w:t>
            </w:r>
          </w:p>
        </w:tc>
        <w:tc>
          <w:tcPr>
            <w:tcW w:w="600" w:type="dxa"/>
          </w:tcPr>
          <w:p w14:paraId="3C4E94E6" w14:textId="77777777" w:rsidR="00B50050" w:rsidRDefault="00B50050" w:rsidP="0088127C">
            <w:pPr>
              <w:pStyle w:val="OtherTableBody"/>
            </w:pPr>
            <w:r>
              <w:t>28</w:t>
            </w:r>
          </w:p>
        </w:tc>
        <w:tc>
          <w:tcPr>
            <w:tcW w:w="600" w:type="dxa"/>
          </w:tcPr>
          <w:p w14:paraId="2DB3177E" w14:textId="77777777" w:rsidR="00B50050" w:rsidRDefault="00B50050" w:rsidP="0088127C">
            <w:pPr>
              <w:pStyle w:val="OtherTableBody"/>
            </w:pPr>
            <w:r>
              <w:t>..</w:t>
            </w:r>
          </w:p>
        </w:tc>
        <w:tc>
          <w:tcPr>
            <w:tcW w:w="600" w:type="dxa"/>
          </w:tcPr>
          <w:p w14:paraId="4A9911BE" w14:textId="77777777" w:rsidR="00B50050" w:rsidRDefault="00B50050" w:rsidP="0088127C">
            <w:pPr>
              <w:pStyle w:val="OtherTableBody"/>
            </w:pPr>
          </w:p>
        </w:tc>
        <w:tc>
          <w:tcPr>
            <w:tcW w:w="600" w:type="dxa"/>
          </w:tcPr>
          <w:p w14:paraId="6D4A7F1C" w14:textId="77777777" w:rsidR="00B50050" w:rsidRDefault="00B50050" w:rsidP="0088127C">
            <w:pPr>
              <w:pStyle w:val="OtherTableBody"/>
            </w:pPr>
            <w:r>
              <w:t>CWE</w:t>
            </w:r>
          </w:p>
        </w:tc>
        <w:tc>
          <w:tcPr>
            <w:tcW w:w="700" w:type="dxa"/>
          </w:tcPr>
          <w:p w14:paraId="5DFB5440" w14:textId="77777777" w:rsidR="00B50050" w:rsidRDefault="00B50050" w:rsidP="0088127C">
            <w:pPr>
              <w:pStyle w:val="OtherTableBody"/>
            </w:pPr>
          </w:p>
        </w:tc>
        <w:tc>
          <w:tcPr>
            <w:tcW w:w="600" w:type="dxa"/>
          </w:tcPr>
          <w:p w14:paraId="0DDBF77D" w14:textId="77777777" w:rsidR="00B50050" w:rsidRDefault="00B50050" w:rsidP="0088127C">
            <w:pPr>
              <w:pStyle w:val="OtherTableBody"/>
            </w:pPr>
            <w:r>
              <w:t>0073</w:t>
            </w:r>
          </w:p>
        </w:tc>
        <w:tc>
          <w:tcPr>
            <w:tcW w:w="900" w:type="dxa"/>
          </w:tcPr>
          <w:p w14:paraId="4AB240E3" w14:textId="77777777" w:rsidR="00B50050" w:rsidRDefault="00B50050" w:rsidP="0088127C">
            <w:pPr>
              <w:pStyle w:val="OtherTableBody"/>
            </w:pPr>
            <w:r>
              <w:t>3.4.3.28</w:t>
            </w:r>
          </w:p>
        </w:tc>
      </w:tr>
      <w:tr w:rsidR="00B50050" w14:paraId="49B7F7C3" w14:textId="77777777" w:rsidTr="00195548">
        <w:tc>
          <w:tcPr>
            <w:tcW w:w="3500" w:type="dxa"/>
          </w:tcPr>
          <w:p w14:paraId="72720389" w14:textId="77777777" w:rsidR="00B50050" w:rsidRDefault="00B50050" w:rsidP="0088127C">
            <w:pPr>
              <w:pStyle w:val="OtherTableBody"/>
            </w:pPr>
            <w:r>
              <w:t>Internal Scaling Factor PP</w:t>
            </w:r>
          </w:p>
        </w:tc>
        <w:tc>
          <w:tcPr>
            <w:tcW w:w="700" w:type="dxa"/>
          </w:tcPr>
          <w:p w14:paraId="1AFE9349" w14:textId="77777777" w:rsidR="00B50050" w:rsidRDefault="00B50050" w:rsidP="0088127C">
            <w:pPr>
              <w:pStyle w:val="OtherTableBody"/>
            </w:pPr>
            <w:r>
              <w:t>01990</w:t>
            </w:r>
          </w:p>
        </w:tc>
        <w:tc>
          <w:tcPr>
            <w:tcW w:w="600" w:type="dxa"/>
          </w:tcPr>
          <w:p w14:paraId="33651C61" w14:textId="77777777" w:rsidR="00B50050" w:rsidRDefault="00B50050" w:rsidP="0088127C">
            <w:pPr>
              <w:pStyle w:val="OtherTableBody"/>
            </w:pPr>
            <w:r>
              <w:t>PSL</w:t>
            </w:r>
          </w:p>
        </w:tc>
        <w:tc>
          <w:tcPr>
            <w:tcW w:w="600" w:type="dxa"/>
          </w:tcPr>
          <w:p w14:paraId="48FE8C4E" w14:textId="77777777" w:rsidR="00B50050" w:rsidRDefault="00B50050" w:rsidP="0088127C">
            <w:pPr>
              <w:pStyle w:val="OtherTableBody"/>
            </w:pPr>
            <w:r>
              <w:t>36</w:t>
            </w:r>
          </w:p>
        </w:tc>
        <w:tc>
          <w:tcPr>
            <w:tcW w:w="600" w:type="dxa"/>
          </w:tcPr>
          <w:p w14:paraId="685968B8" w14:textId="77777777" w:rsidR="00B50050" w:rsidRDefault="00B50050" w:rsidP="0088127C">
            <w:pPr>
              <w:pStyle w:val="OtherTableBody"/>
            </w:pPr>
            <w:r>
              <w:t>..</w:t>
            </w:r>
          </w:p>
        </w:tc>
        <w:tc>
          <w:tcPr>
            <w:tcW w:w="600" w:type="dxa"/>
          </w:tcPr>
          <w:p w14:paraId="4913599F" w14:textId="77777777" w:rsidR="00B50050" w:rsidRDefault="00B50050" w:rsidP="0088127C">
            <w:pPr>
              <w:pStyle w:val="OtherTableBody"/>
            </w:pPr>
            <w:r>
              <w:t>4#</w:t>
            </w:r>
          </w:p>
        </w:tc>
        <w:tc>
          <w:tcPr>
            <w:tcW w:w="600" w:type="dxa"/>
          </w:tcPr>
          <w:p w14:paraId="06620F7E" w14:textId="77777777" w:rsidR="00B50050" w:rsidRDefault="00B50050" w:rsidP="0088127C">
            <w:pPr>
              <w:pStyle w:val="OtherTableBody"/>
            </w:pPr>
            <w:r>
              <w:t>NM</w:t>
            </w:r>
          </w:p>
        </w:tc>
        <w:tc>
          <w:tcPr>
            <w:tcW w:w="700" w:type="dxa"/>
          </w:tcPr>
          <w:p w14:paraId="7AF9095F" w14:textId="77777777" w:rsidR="00B50050" w:rsidRDefault="00B50050" w:rsidP="0088127C">
            <w:pPr>
              <w:pStyle w:val="OtherTableBody"/>
            </w:pPr>
          </w:p>
        </w:tc>
        <w:tc>
          <w:tcPr>
            <w:tcW w:w="600" w:type="dxa"/>
          </w:tcPr>
          <w:p w14:paraId="3EE96EFB" w14:textId="77777777" w:rsidR="00B50050" w:rsidRDefault="00B50050" w:rsidP="0088127C">
            <w:pPr>
              <w:pStyle w:val="OtherTableBody"/>
            </w:pPr>
          </w:p>
        </w:tc>
        <w:tc>
          <w:tcPr>
            <w:tcW w:w="900" w:type="dxa"/>
          </w:tcPr>
          <w:p w14:paraId="1C537B90" w14:textId="77777777" w:rsidR="00B50050" w:rsidRDefault="00B50050" w:rsidP="0088127C">
            <w:pPr>
              <w:pStyle w:val="OtherTableBody"/>
            </w:pPr>
            <w:r>
              <w:t>16.4.6.36</w:t>
            </w:r>
          </w:p>
        </w:tc>
      </w:tr>
      <w:tr w:rsidR="00B50050" w14:paraId="1AAA54AD" w14:textId="77777777" w:rsidTr="00195548">
        <w:tc>
          <w:tcPr>
            <w:tcW w:w="3500" w:type="dxa"/>
          </w:tcPr>
          <w:p w14:paraId="31A8D360" w14:textId="77777777" w:rsidR="00B50050" w:rsidRDefault="00B50050" w:rsidP="0088127C">
            <w:pPr>
              <w:pStyle w:val="OtherTableBody"/>
            </w:pPr>
            <w:r>
              <w:t>Internal Scaling Factor Technical Part</w:t>
            </w:r>
          </w:p>
        </w:tc>
        <w:tc>
          <w:tcPr>
            <w:tcW w:w="700" w:type="dxa"/>
          </w:tcPr>
          <w:p w14:paraId="34C1D40E" w14:textId="77777777" w:rsidR="00B50050" w:rsidRDefault="00B50050" w:rsidP="0088127C">
            <w:pPr>
              <w:pStyle w:val="OtherTableBody"/>
            </w:pPr>
            <w:r>
              <w:t>01995</w:t>
            </w:r>
          </w:p>
        </w:tc>
        <w:tc>
          <w:tcPr>
            <w:tcW w:w="600" w:type="dxa"/>
          </w:tcPr>
          <w:p w14:paraId="0AF0F02F" w14:textId="77777777" w:rsidR="00B50050" w:rsidRDefault="00B50050" w:rsidP="0088127C">
            <w:pPr>
              <w:pStyle w:val="OtherTableBody"/>
            </w:pPr>
            <w:r>
              <w:t>PSL</w:t>
            </w:r>
          </w:p>
        </w:tc>
        <w:tc>
          <w:tcPr>
            <w:tcW w:w="600" w:type="dxa"/>
          </w:tcPr>
          <w:p w14:paraId="583AFF68" w14:textId="77777777" w:rsidR="00B50050" w:rsidRDefault="00B50050" w:rsidP="0088127C">
            <w:pPr>
              <w:pStyle w:val="OtherTableBody"/>
            </w:pPr>
            <w:r>
              <w:t>41</w:t>
            </w:r>
          </w:p>
        </w:tc>
        <w:tc>
          <w:tcPr>
            <w:tcW w:w="600" w:type="dxa"/>
          </w:tcPr>
          <w:p w14:paraId="6A652BCB" w14:textId="77777777" w:rsidR="00B50050" w:rsidRDefault="00B50050" w:rsidP="0088127C">
            <w:pPr>
              <w:pStyle w:val="OtherTableBody"/>
            </w:pPr>
            <w:r>
              <w:t>..</w:t>
            </w:r>
          </w:p>
        </w:tc>
        <w:tc>
          <w:tcPr>
            <w:tcW w:w="600" w:type="dxa"/>
          </w:tcPr>
          <w:p w14:paraId="464E03FB" w14:textId="77777777" w:rsidR="00B50050" w:rsidRDefault="00B50050" w:rsidP="0088127C">
            <w:pPr>
              <w:pStyle w:val="OtherTableBody"/>
            </w:pPr>
            <w:r>
              <w:t>4#</w:t>
            </w:r>
          </w:p>
        </w:tc>
        <w:tc>
          <w:tcPr>
            <w:tcW w:w="600" w:type="dxa"/>
          </w:tcPr>
          <w:p w14:paraId="39FB89FA" w14:textId="77777777" w:rsidR="00B50050" w:rsidRDefault="00B50050" w:rsidP="0088127C">
            <w:pPr>
              <w:pStyle w:val="OtherTableBody"/>
            </w:pPr>
            <w:r>
              <w:t>NM</w:t>
            </w:r>
          </w:p>
        </w:tc>
        <w:tc>
          <w:tcPr>
            <w:tcW w:w="700" w:type="dxa"/>
          </w:tcPr>
          <w:p w14:paraId="01E914D7" w14:textId="77777777" w:rsidR="00B50050" w:rsidRDefault="00B50050" w:rsidP="0088127C">
            <w:pPr>
              <w:pStyle w:val="OtherTableBody"/>
            </w:pPr>
          </w:p>
        </w:tc>
        <w:tc>
          <w:tcPr>
            <w:tcW w:w="600" w:type="dxa"/>
          </w:tcPr>
          <w:p w14:paraId="65D1277D" w14:textId="77777777" w:rsidR="00B50050" w:rsidRDefault="00B50050" w:rsidP="0088127C">
            <w:pPr>
              <w:pStyle w:val="OtherTableBody"/>
            </w:pPr>
          </w:p>
        </w:tc>
        <w:tc>
          <w:tcPr>
            <w:tcW w:w="900" w:type="dxa"/>
          </w:tcPr>
          <w:p w14:paraId="23E4C6C6" w14:textId="77777777" w:rsidR="00B50050" w:rsidRDefault="00B50050" w:rsidP="0088127C">
            <w:pPr>
              <w:pStyle w:val="OtherTableBody"/>
            </w:pPr>
            <w:r>
              <w:t>16.4.6.41</w:t>
            </w:r>
          </w:p>
        </w:tc>
      </w:tr>
      <w:tr w:rsidR="00B50050" w14:paraId="4B444B4E" w14:textId="77777777" w:rsidTr="00195548">
        <w:tc>
          <w:tcPr>
            <w:tcW w:w="3500" w:type="dxa"/>
          </w:tcPr>
          <w:p w14:paraId="137F33E9" w14:textId="77777777" w:rsidR="00B50050" w:rsidRDefault="00B50050" w:rsidP="0088127C">
            <w:pPr>
              <w:pStyle w:val="OtherTableBody"/>
            </w:pPr>
            <w:r>
              <w:t>Internal Shipment ID</w:t>
            </w:r>
          </w:p>
        </w:tc>
        <w:tc>
          <w:tcPr>
            <w:tcW w:w="700" w:type="dxa"/>
          </w:tcPr>
          <w:p w14:paraId="11F73AED" w14:textId="77777777" w:rsidR="00B50050" w:rsidRDefault="00B50050" w:rsidP="0088127C">
            <w:pPr>
              <w:pStyle w:val="OtherTableBody"/>
            </w:pPr>
            <w:r>
              <w:t>02318</w:t>
            </w:r>
          </w:p>
        </w:tc>
        <w:tc>
          <w:tcPr>
            <w:tcW w:w="600" w:type="dxa"/>
          </w:tcPr>
          <w:p w14:paraId="549C624C" w14:textId="77777777" w:rsidR="00B50050" w:rsidRDefault="00B50050" w:rsidP="0088127C">
            <w:pPr>
              <w:pStyle w:val="OtherTableBody"/>
            </w:pPr>
            <w:r>
              <w:t>SHP</w:t>
            </w:r>
          </w:p>
        </w:tc>
        <w:tc>
          <w:tcPr>
            <w:tcW w:w="600" w:type="dxa"/>
          </w:tcPr>
          <w:p w14:paraId="0E73F366" w14:textId="77777777" w:rsidR="00B50050" w:rsidRDefault="00B50050" w:rsidP="0088127C">
            <w:pPr>
              <w:pStyle w:val="OtherTableBody"/>
            </w:pPr>
            <w:r>
              <w:t>2</w:t>
            </w:r>
          </w:p>
        </w:tc>
        <w:tc>
          <w:tcPr>
            <w:tcW w:w="600" w:type="dxa"/>
          </w:tcPr>
          <w:p w14:paraId="114D5837" w14:textId="77777777" w:rsidR="00B50050" w:rsidRDefault="00B50050" w:rsidP="0088127C">
            <w:pPr>
              <w:pStyle w:val="OtherTableBody"/>
            </w:pPr>
            <w:r>
              <w:t>..</w:t>
            </w:r>
          </w:p>
        </w:tc>
        <w:tc>
          <w:tcPr>
            <w:tcW w:w="600" w:type="dxa"/>
          </w:tcPr>
          <w:p w14:paraId="5F3DE662" w14:textId="77777777" w:rsidR="00B50050" w:rsidRDefault="00B50050" w:rsidP="0088127C">
            <w:pPr>
              <w:pStyle w:val="OtherTableBody"/>
            </w:pPr>
          </w:p>
        </w:tc>
        <w:tc>
          <w:tcPr>
            <w:tcW w:w="600" w:type="dxa"/>
          </w:tcPr>
          <w:p w14:paraId="64BC247A" w14:textId="77777777" w:rsidR="00B50050" w:rsidRDefault="00B50050" w:rsidP="0088127C">
            <w:pPr>
              <w:pStyle w:val="OtherTableBody"/>
            </w:pPr>
            <w:r>
              <w:t>EI</w:t>
            </w:r>
          </w:p>
        </w:tc>
        <w:tc>
          <w:tcPr>
            <w:tcW w:w="700" w:type="dxa"/>
          </w:tcPr>
          <w:p w14:paraId="20D04539" w14:textId="77777777" w:rsidR="00B50050" w:rsidRDefault="00B50050" w:rsidP="0088127C">
            <w:pPr>
              <w:pStyle w:val="OtherTableBody"/>
            </w:pPr>
            <w:r>
              <w:t>Y</w:t>
            </w:r>
          </w:p>
        </w:tc>
        <w:tc>
          <w:tcPr>
            <w:tcW w:w="600" w:type="dxa"/>
          </w:tcPr>
          <w:p w14:paraId="70FC5A92" w14:textId="77777777" w:rsidR="00B50050" w:rsidRDefault="00B50050" w:rsidP="0088127C">
            <w:pPr>
              <w:pStyle w:val="OtherTableBody"/>
            </w:pPr>
          </w:p>
        </w:tc>
        <w:tc>
          <w:tcPr>
            <w:tcW w:w="900" w:type="dxa"/>
          </w:tcPr>
          <w:p w14:paraId="1C2B7C17" w14:textId="77777777" w:rsidR="00B50050" w:rsidRDefault="00B50050" w:rsidP="0088127C">
            <w:pPr>
              <w:pStyle w:val="OtherTableBody"/>
            </w:pPr>
            <w:r>
              <w:t>7.16.2.2</w:t>
            </w:r>
          </w:p>
        </w:tc>
      </w:tr>
      <w:tr w:rsidR="00B50050" w14:paraId="18170BD3" w14:textId="77777777" w:rsidTr="00195548">
        <w:tc>
          <w:tcPr>
            <w:tcW w:w="3500" w:type="dxa"/>
          </w:tcPr>
          <w:p w14:paraId="1609DE15" w14:textId="77777777" w:rsidR="00B50050" w:rsidRDefault="00B50050" w:rsidP="0088127C">
            <w:pPr>
              <w:pStyle w:val="OtherTableBody"/>
            </w:pPr>
            <w:r>
              <w:t>Interpretation Codes</w:t>
            </w:r>
          </w:p>
        </w:tc>
        <w:tc>
          <w:tcPr>
            <w:tcW w:w="700" w:type="dxa"/>
          </w:tcPr>
          <w:p w14:paraId="139990F1" w14:textId="77777777" w:rsidR="00B50050" w:rsidRDefault="00B50050" w:rsidP="0088127C">
            <w:pPr>
              <w:pStyle w:val="OtherTableBody"/>
            </w:pPr>
            <w:r>
              <w:t>00576</w:t>
            </w:r>
          </w:p>
        </w:tc>
        <w:tc>
          <w:tcPr>
            <w:tcW w:w="600" w:type="dxa"/>
          </w:tcPr>
          <w:p w14:paraId="055A21B4" w14:textId="77777777" w:rsidR="00B50050" w:rsidRDefault="00B50050" w:rsidP="0088127C">
            <w:pPr>
              <w:pStyle w:val="OtherTableBody"/>
            </w:pPr>
            <w:r>
              <w:t>OBX</w:t>
            </w:r>
          </w:p>
        </w:tc>
        <w:tc>
          <w:tcPr>
            <w:tcW w:w="600" w:type="dxa"/>
          </w:tcPr>
          <w:p w14:paraId="6DCBBA0C" w14:textId="77777777" w:rsidR="00B50050" w:rsidRDefault="00B50050" w:rsidP="0088127C">
            <w:pPr>
              <w:pStyle w:val="OtherTableBody"/>
            </w:pPr>
            <w:r>
              <w:t>8</w:t>
            </w:r>
          </w:p>
        </w:tc>
        <w:tc>
          <w:tcPr>
            <w:tcW w:w="600" w:type="dxa"/>
          </w:tcPr>
          <w:p w14:paraId="3BAD5F63" w14:textId="77777777" w:rsidR="00B50050" w:rsidRDefault="00B50050" w:rsidP="0088127C">
            <w:pPr>
              <w:pStyle w:val="OtherTableBody"/>
            </w:pPr>
            <w:r>
              <w:t>..</w:t>
            </w:r>
          </w:p>
        </w:tc>
        <w:tc>
          <w:tcPr>
            <w:tcW w:w="600" w:type="dxa"/>
          </w:tcPr>
          <w:p w14:paraId="05312AB7" w14:textId="77777777" w:rsidR="00B50050" w:rsidRDefault="00B50050" w:rsidP="0088127C">
            <w:pPr>
              <w:pStyle w:val="OtherTableBody"/>
            </w:pPr>
          </w:p>
        </w:tc>
        <w:tc>
          <w:tcPr>
            <w:tcW w:w="600" w:type="dxa"/>
          </w:tcPr>
          <w:p w14:paraId="4A40687A" w14:textId="77777777" w:rsidR="00B50050" w:rsidRDefault="00B50050" w:rsidP="0088127C">
            <w:pPr>
              <w:pStyle w:val="OtherTableBody"/>
            </w:pPr>
            <w:r>
              <w:t>CWE</w:t>
            </w:r>
          </w:p>
        </w:tc>
        <w:tc>
          <w:tcPr>
            <w:tcW w:w="700" w:type="dxa"/>
          </w:tcPr>
          <w:p w14:paraId="23F4DA6D" w14:textId="77777777" w:rsidR="00B50050" w:rsidRDefault="00B50050" w:rsidP="0088127C">
            <w:pPr>
              <w:pStyle w:val="OtherTableBody"/>
            </w:pPr>
            <w:r>
              <w:t>Y</w:t>
            </w:r>
          </w:p>
        </w:tc>
        <w:tc>
          <w:tcPr>
            <w:tcW w:w="600" w:type="dxa"/>
          </w:tcPr>
          <w:p w14:paraId="036C53BB" w14:textId="77777777" w:rsidR="00B50050" w:rsidRDefault="00B50050" w:rsidP="0088127C">
            <w:pPr>
              <w:pStyle w:val="OtherTableBody"/>
            </w:pPr>
            <w:r>
              <w:t>0078</w:t>
            </w:r>
          </w:p>
        </w:tc>
        <w:tc>
          <w:tcPr>
            <w:tcW w:w="900" w:type="dxa"/>
          </w:tcPr>
          <w:p w14:paraId="6DD4CF06" w14:textId="77777777" w:rsidR="00B50050" w:rsidRDefault="00B50050" w:rsidP="0088127C">
            <w:pPr>
              <w:pStyle w:val="OtherTableBody"/>
            </w:pPr>
            <w:r>
              <w:t>7.4.2.8</w:t>
            </w:r>
          </w:p>
        </w:tc>
      </w:tr>
      <w:tr w:rsidR="00B50050" w14:paraId="6066DB15" w14:textId="77777777" w:rsidTr="00195548">
        <w:tc>
          <w:tcPr>
            <w:tcW w:w="3500" w:type="dxa"/>
          </w:tcPr>
          <w:p w14:paraId="472D4DD5" w14:textId="77777777" w:rsidR="00B50050" w:rsidRDefault="00B50050" w:rsidP="0088127C">
            <w:pPr>
              <w:pStyle w:val="OtherTableBody"/>
            </w:pPr>
            <w:r>
              <w:t>Interpretation of Observations</w:t>
            </w:r>
          </w:p>
        </w:tc>
        <w:tc>
          <w:tcPr>
            <w:tcW w:w="700" w:type="dxa"/>
          </w:tcPr>
          <w:p w14:paraId="300FB65A" w14:textId="77777777" w:rsidR="00B50050" w:rsidRDefault="00B50050" w:rsidP="0088127C">
            <w:pPr>
              <w:pStyle w:val="OtherTableBody"/>
            </w:pPr>
            <w:r>
              <w:t>00617</w:t>
            </w:r>
          </w:p>
        </w:tc>
        <w:tc>
          <w:tcPr>
            <w:tcW w:w="600" w:type="dxa"/>
          </w:tcPr>
          <w:p w14:paraId="65D36998" w14:textId="77777777" w:rsidR="00B50050" w:rsidRDefault="00B50050" w:rsidP="0088127C">
            <w:pPr>
              <w:pStyle w:val="OtherTableBody"/>
            </w:pPr>
            <w:r>
              <w:t>OM1</w:t>
            </w:r>
          </w:p>
        </w:tc>
        <w:tc>
          <w:tcPr>
            <w:tcW w:w="600" w:type="dxa"/>
          </w:tcPr>
          <w:p w14:paraId="7A86D052" w14:textId="77777777" w:rsidR="00B50050" w:rsidRDefault="00B50050" w:rsidP="0088127C">
            <w:pPr>
              <w:pStyle w:val="OtherTableBody"/>
            </w:pPr>
            <w:r>
              <w:t>32</w:t>
            </w:r>
          </w:p>
        </w:tc>
        <w:tc>
          <w:tcPr>
            <w:tcW w:w="600" w:type="dxa"/>
          </w:tcPr>
          <w:p w14:paraId="20F2CD68" w14:textId="77777777" w:rsidR="00B50050" w:rsidRDefault="00B50050" w:rsidP="0088127C">
            <w:pPr>
              <w:pStyle w:val="OtherTableBody"/>
            </w:pPr>
            <w:r>
              <w:t>..</w:t>
            </w:r>
          </w:p>
        </w:tc>
        <w:tc>
          <w:tcPr>
            <w:tcW w:w="600" w:type="dxa"/>
          </w:tcPr>
          <w:p w14:paraId="1DBECCC0" w14:textId="77777777" w:rsidR="00B50050" w:rsidRDefault="00B50050" w:rsidP="0088127C">
            <w:pPr>
              <w:pStyle w:val="OtherTableBody"/>
            </w:pPr>
          </w:p>
        </w:tc>
        <w:tc>
          <w:tcPr>
            <w:tcW w:w="600" w:type="dxa"/>
          </w:tcPr>
          <w:p w14:paraId="3BC19D8B" w14:textId="77777777" w:rsidR="00B50050" w:rsidRDefault="00B50050" w:rsidP="0088127C">
            <w:pPr>
              <w:pStyle w:val="OtherTableBody"/>
            </w:pPr>
            <w:r>
              <w:t>TX</w:t>
            </w:r>
          </w:p>
        </w:tc>
        <w:tc>
          <w:tcPr>
            <w:tcW w:w="700" w:type="dxa"/>
          </w:tcPr>
          <w:p w14:paraId="0DC5B564" w14:textId="77777777" w:rsidR="00B50050" w:rsidRDefault="00B50050" w:rsidP="0088127C">
            <w:pPr>
              <w:pStyle w:val="OtherTableBody"/>
            </w:pPr>
          </w:p>
        </w:tc>
        <w:tc>
          <w:tcPr>
            <w:tcW w:w="600" w:type="dxa"/>
          </w:tcPr>
          <w:p w14:paraId="74CC7346" w14:textId="77777777" w:rsidR="00B50050" w:rsidRDefault="00B50050" w:rsidP="0088127C">
            <w:pPr>
              <w:pStyle w:val="OtherTableBody"/>
            </w:pPr>
          </w:p>
        </w:tc>
        <w:tc>
          <w:tcPr>
            <w:tcW w:w="900" w:type="dxa"/>
          </w:tcPr>
          <w:p w14:paraId="626F3C3D" w14:textId="77777777" w:rsidR="00B50050" w:rsidRDefault="00B50050" w:rsidP="0088127C">
            <w:pPr>
              <w:pStyle w:val="OtherTableBody"/>
            </w:pPr>
            <w:r>
              <w:t>8.8.9.32</w:t>
            </w:r>
          </w:p>
        </w:tc>
      </w:tr>
      <w:tr w:rsidR="00B50050" w14:paraId="471E31FE" w14:textId="77777777" w:rsidTr="00195548">
        <w:tc>
          <w:tcPr>
            <w:tcW w:w="3500" w:type="dxa"/>
          </w:tcPr>
          <w:p w14:paraId="64EF962F" w14:textId="77777777" w:rsidR="00B50050" w:rsidRDefault="00B50050" w:rsidP="0088127C">
            <w:pPr>
              <w:pStyle w:val="OtherTableBody"/>
            </w:pPr>
            <w:r>
              <w:t>Inventory Container Identifier</w:t>
            </w:r>
          </w:p>
        </w:tc>
        <w:tc>
          <w:tcPr>
            <w:tcW w:w="700" w:type="dxa"/>
          </w:tcPr>
          <w:p w14:paraId="566175F2" w14:textId="77777777" w:rsidR="00B50050" w:rsidRDefault="00B50050" w:rsidP="0088127C">
            <w:pPr>
              <w:pStyle w:val="OtherTableBody"/>
            </w:pPr>
            <w:r>
              <w:t>01532</w:t>
            </w:r>
          </w:p>
        </w:tc>
        <w:tc>
          <w:tcPr>
            <w:tcW w:w="600" w:type="dxa"/>
          </w:tcPr>
          <w:p w14:paraId="73F69BD4" w14:textId="77777777" w:rsidR="00B50050" w:rsidRDefault="00B50050" w:rsidP="0088127C">
            <w:pPr>
              <w:pStyle w:val="OtherTableBody"/>
            </w:pPr>
            <w:r>
              <w:t>INV</w:t>
            </w:r>
          </w:p>
        </w:tc>
        <w:tc>
          <w:tcPr>
            <w:tcW w:w="600" w:type="dxa"/>
          </w:tcPr>
          <w:p w14:paraId="56C508D4" w14:textId="77777777" w:rsidR="00B50050" w:rsidRDefault="00B50050" w:rsidP="0088127C">
            <w:pPr>
              <w:pStyle w:val="OtherTableBody"/>
            </w:pPr>
            <w:r>
              <w:t>4</w:t>
            </w:r>
          </w:p>
        </w:tc>
        <w:tc>
          <w:tcPr>
            <w:tcW w:w="600" w:type="dxa"/>
          </w:tcPr>
          <w:p w14:paraId="5FF08DBF" w14:textId="77777777" w:rsidR="00B50050" w:rsidRDefault="00B50050" w:rsidP="0088127C">
            <w:pPr>
              <w:pStyle w:val="OtherTableBody"/>
            </w:pPr>
            <w:r>
              <w:t>..</w:t>
            </w:r>
          </w:p>
        </w:tc>
        <w:tc>
          <w:tcPr>
            <w:tcW w:w="600" w:type="dxa"/>
          </w:tcPr>
          <w:p w14:paraId="2A7AC556" w14:textId="77777777" w:rsidR="00B50050" w:rsidRDefault="00B50050" w:rsidP="0088127C">
            <w:pPr>
              <w:pStyle w:val="OtherTableBody"/>
            </w:pPr>
          </w:p>
        </w:tc>
        <w:tc>
          <w:tcPr>
            <w:tcW w:w="600" w:type="dxa"/>
          </w:tcPr>
          <w:p w14:paraId="42F12BC4" w14:textId="77777777" w:rsidR="00B50050" w:rsidRDefault="00B50050" w:rsidP="0088127C">
            <w:pPr>
              <w:pStyle w:val="OtherTableBody"/>
            </w:pPr>
            <w:r>
              <w:t>CWE</w:t>
            </w:r>
          </w:p>
        </w:tc>
        <w:tc>
          <w:tcPr>
            <w:tcW w:w="700" w:type="dxa"/>
          </w:tcPr>
          <w:p w14:paraId="3928C888" w14:textId="77777777" w:rsidR="00B50050" w:rsidRDefault="00B50050" w:rsidP="0088127C">
            <w:pPr>
              <w:pStyle w:val="OtherTableBody"/>
            </w:pPr>
          </w:p>
        </w:tc>
        <w:tc>
          <w:tcPr>
            <w:tcW w:w="600" w:type="dxa"/>
          </w:tcPr>
          <w:p w14:paraId="6CA1EA70" w14:textId="77777777" w:rsidR="00B50050" w:rsidRDefault="00B50050" w:rsidP="0088127C">
            <w:pPr>
              <w:pStyle w:val="OtherTableBody"/>
            </w:pPr>
            <w:r>
              <w:t>0599</w:t>
            </w:r>
          </w:p>
        </w:tc>
        <w:tc>
          <w:tcPr>
            <w:tcW w:w="900" w:type="dxa"/>
          </w:tcPr>
          <w:p w14:paraId="1AABAD25" w14:textId="77777777" w:rsidR="00B50050" w:rsidRDefault="00B50050" w:rsidP="0088127C">
            <w:pPr>
              <w:pStyle w:val="OtherTableBody"/>
            </w:pPr>
            <w:r>
              <w:t>13.4.4.4</w:t>
            </w:r>
          </w:p>
        </w:tc>
      </w:tr>
      <w:tr w:rsidR="00B50050" w14:paraId="3A107986" w14:textId="77777777" w:rsidTr="00195548">
        <w:tc>
          <w:tcPr>
            <w:tcW w:w="3500" w:type="dxa"/>
          </w:tcPr>
          <w:p w14:paraId="6C70B709" w14:textId="77777777" w:rsidR="00B50050" w:rsidRDefault="00B50050" w:rsidP="0088127C">
            <w:pPr>
              <w:pStyle w:val="OtherTableBody"/>
            </w:pPr>
            <w:r>
              <w:t>Inventory Expiration Date</w:t>
            </w:r>
          </w:p>
        </w:tc>
        <w:tc>
          <w:tcPr>
            <w:tcW w:w="700" w:type="dxa"/>
          </w:tcPr>
          <w:p w14:paraId="3B2AC556" w14:textId="77777777" w:rsidR="00B50050" w:rsidRDefault="00B50050" w:rsidP="0088127C">
            <w:pPr>
              <w:pStyle w:val="OtherTableBody"/>
            </w:pPr>
            <w:r>
              <w:t>01801</w:t>
            </w:r>
          </w:p>
        </w:tc>
        <w:tc>
          <w:tcPr>
            <w:tcW w:w="600" w:type="dxa"/>
          </w:tcPr>
          <w:p w14:paraId="72E151D3" w14:textId="77777777" w:rsidR="00B50050" w:rsidRDefault="00B50050" w:rsidP="0088127C">
            <w:pPr>
              <w:pStyle w:val="OtherTableBody"/>
            </w:pPr>
            <w:r>
              <w:t>IIM</w:t>
            </w:r>
          </w:p>
        </w:tc>
        <w:tc>
          <w:tcPr>
            <w:tcW w:w="600" w:type="dxa"/>
          </w:tcPr>
          <w:p w14:paraId="490D06D6" w14:textId="77777777" w:rsidR="00B50050" w:rsidRDefault="00B50050" w:rsidP="0088127C">
            <w:pPr>
              <w:pStyle w:val="OtherTableBody"/>
            </w:pPr>
            <w:r>
              <w:t>4</w:t>
            </w:r>
          </w:p>
        </w:tc>
        <w:tc>
          <w:tcPr>
            <w:tcW w:w="600" w:type="dxa"/>
          </w:tcPr>
          <w:p w14:paraId="13CC0AE6" w14:textId="77777777" w:rsidR="00B50050" w:rsidRDefault="00B50050" w:rsidP="0088127C">
            <w:pPr>
              <w:pStyle w:val="OtherTableBody"/>
            </w:pPr>
            <w:r>
              <w:t>..</w:t>
            </w:r>
          </w:p>
        </w:tc>
        <w:tc>
          <w:tcPr>
            <w:tcW w:w="600" w:type="dxa"/>
          </w:tcPr>
          <w:p w14:paraId="15CAD427" w14:textId="77777777" w:rsidR="00B50050" w:rsidRDefault="00B50050" w:rsidP="0088127C">
            <w:pPr>
              <w:pStyle w:val="OtherTableBody"/>
            </w:pPr>
          </w:p>
        </w:tc>
        <w:tc>
          <w:tcPr>
            <w:tcW w:w="600" w:type="dxa"/>
          </w:tcPr>
          <w:p w14:paraId="2139914B" w14:textId="77777777" w:rsidR="00B50050" w:rsidRDefault="00B50050" w:rsidP="0088127C">
            <w:pPr>
              <w:pStyle w:val="OtherTableBody"/>
            </w:pPr>
            <w:r>
              <w:t>DTM</w:t>
            </w:r>
          </w:p>
        </w:tc>
        <w:tc>
          <w:tcPr>
            <w:tcW w:w="700" w:type="dxa"/>
          </w:tcPr>
          <w:p w14:paraId="3887BBC5" w14:textId="77777777" w:rsidR="00B50050" w:rsidRDefault="00B50050" w:rsidP="0088127C">
            <w:pPr>
              <w:pStyle w:val="OtherTableBody"/>
            </w:pPr>
          </w:p>
        </w:tc>
        <w:tc>
          <w:tcPr>
            <w:tcW w:w="600" w:type="dxa"/>
          </w:tcPr>
          <w:p w14:paraId="4A3B4005" w14:textId="77777777" w:rsidR="00B50050" w:rsidRDefault="00B50050" w:rsidP="0088127C">
            <w:pPr>
              <w:pStyle w:val="OtherTableBody"/>
            </w:pPr>
          </w:p>
        </w:tc>
        <w:tc>
          <w:tcPr>
            <w:tcW w:w="900" w:type="dxa"/>
          </w:tcPr>
          <w:p w14:paraId="5E13D648" w14:textId="77777777" w:rsidR="00B50050" w:rsidRDefault="00B50050" w:rsidP="0088127C">
            <w:pPr>
              <w:pStyle w:val="OtherTableBody"/>
            </w:pPr>
            <w:r>
              <w:t>17.4.1.4</w:t>
            </w:r>
          </w:p>
        </w:tc>
      </w:tr>
      <w:tr w:rsidR="00B50050" w14:paraId="3A1137D4" w14:textId="77777777" w:rsidTr="00195548">
        <w:tc>
          <w:tcPr>
            <w:tcW w:w="3500" w:type="dxa"/>
          </w:tcPr>
          <w:p w14:paraId="2512DCB4" w14:textId="77777777" w:rsidR="00B50050" w:rsidRDefault="00B50050" w:rsidP="0088127C">
            <w:pPr>
              <w:pStyle w:val="OtherTableBody"/>
            </w:pPr>
            <w:r>
              <w:lastRenderedPageBreak/>
              <w:t>Inventory Expiration Date</w:t>
            </w:r>
          </w:p>
        </w:tc>
        <w:tc>
          <w:tcPr>
            <w:tcW w:w="700" w:type="dxa"/>
          </w:tcPr>
          <w:p w14:paraId="5FA9A2C1" w14:textId="77777777" w:rsidR="00B50050" w:rsidRDefault="00B50050" w:rsidP="0088127C">
            <w:pPr>
              <w:pStyle w:val="OtherTableBody"/>
            </w:pPr>
            <w:r>
              <w:t>01801</w:t>
            </w:r>
          </w:p>
        </w:tc>
        <w:tc>
          <w:tcPr>
            <w:tcW w:w="600" w:type="dxa"/>
          </w:tcPr>
          <w:p w14:paraId="09D5BD41" w14:textId="77777777" w:rsidR="00B50050" w:rsidRDefault="00B50050" w:rsidP="0088127C">
            <w:pPr>
              <w:pStyle w:val="OtherTableBody"/>
            </w:pPr>
            <w:r>
              <w:t>ILT</w:t>
            </w:r>
          </w:p>
        </w:tc>
        <w:tc>
          <w:tcPr>
            <w:tcW w:w="600" w:type="dxa"/>
          </w:tcPr>
          <w:p w14:paraId="67CA12BE" w14:textId="77777777" w:rsidR="00B50050" w:rsidRDefault="00B50050" w:rsidP="0088127C">
            <w:pPr>
              <w:pStyle w:val="OtherTableBody"/>
            </w:pPr>
            <w:r>
              <w:t>3</w:t>
            </w:r>
          </w:p>
        </w:tc>
        <w:tc>
          <w:tcPr>
            <w:tcW w:w="600" w:type="dxa"/>
          </w:tcPr>
          <w:p w14:paraId="4E3E02B3" w14:textId="77777777" w:rsidR="00B50050" w:rsidRDefault="00B50050" w:rsidP="0088127C">
            <w:pPr>
              <w:pStyle w:val="OtherTableBody"/>
            </w:pPr>
            <w:r>
              <w:t>..</w:t>
            </w:r>
          </w:p>
        </w:tc>
        <w:tc>
          <w:tcPr>
            <w:tcW w:w="600" w:type="dxa"/>
          </w:tcPr>
          <w:p w14:paraId="3BFA7AA6" w14:textId="77777777" w:rsidR="00B50050" w:rsidRDefault="00B50050" w:rsidP="0088127C">
            <w:pPr>
              <w:pStyle w:val="OtherTableBody"/>
            </w:pPr>
          </w:p>
        </w:tc>
        <w:tc>
          <w:tcPr>
            <w:tcW w:w="600" w:type="dxa"/>
          </w:tcPr>
          <w:p w14:paraId="1340022E" w14:textId="77777777" w:rsidR="00B50050" w:rsidRDefault="00B50050" w:rsidP="0088127C">
            <w:pPr>
              <w:pStyle w:val="OtherTableBody"/>
            </w:pPr>
            <w:r>
              <w:t>DTM</w:t>
            </w:r>
          </w:p>
        </w:tc>
        <w:tc>
          <w:tcPr>
            <w:tcW w:w="700" w:type="dxa"/>
          </w:tcPr>
          <w:p w14:paraId="19A06A51" w14:textId="77777777" w:rsidR="00B50050" w:rsidRDefault="00B50050" w:rsidP="0088127C">
            <w:pPr>
              <w:pStyle w:val="OtherTableBody"/>
            </w:pPr>
          </w:p>
        </w:tc>
        <w:tc>
          <w:tcPr>
            <w:tcW w:w="600" w:type="dxa"/>
          </w:tcPr>
          <w:p w14:paraId="3A1B6378" w14:textId="77777777" w:rsidR="00B50050" w:rsidRDefault="00B50050" w:rsidP="0088127C">
            <w:pPr>
              <w:pStyle w:val="OtherTableBody"/>
            </w:pPr>
          </w:p>
        </w:tc>
        <w:tc>
          <w:tcPr>
            <w:tcW w:w="900" w:type="dxa"/>
          </w:tcPr>
          <w:p w14:paraId="47C3B55B" w14:textId="77777777" w:rsidR="00B50050" w:rsidRDefault="00B50050" w:rsidP="0088127C">
            <w:pPr>
              <w:pStyle w:val="OtherTableBody"/>
            </w:pPr>
            <w:r>
              <w:t>17.4.8.3</w:t>
            </w:r>
          </w:p>
        </w:tc>
      </w:tr>
      <w:tr w:rsidR="00B50050" w14:paraId="1CD993B6" w14:textId="77777777" w:rsidTr="00195548">
        <w:tc>
          <w:tcPr>
            <w:tcW w:w="3500" w:type="dxa"/>
          </w:tcPr>
          <w:p w14:paraId="41979CB4" w14:textId="77777777" w:rsidR="00B50050" w:rsidRDefault="00B50050" w:rsidP="0088127C">
            <w:pPr>
              <w:pStyle w:val="OtherTableBody"/>
            </w:pPr>
            <w:r>
              <w:t>Inventory Limits Warning Level</w:t>
            </w:r>
          </w:p>
        </w:tc>
        <w:tc>
          <w:tcPr>
            <w:tcW w:w="700" w:type="dxa"/>
          </w:tcPr>
          <w:p w14:paraId="70637350" w14:textId="77777777" w:rsidR="00B50050" w:rsidRDefault="00B50050" w:rsidP="0088127C">
            <w:pPr>
              <w:pStyle w:val="OtherTableBody"/>
            </w:pPr>
            <w:r>
              <w:t>01414</w:t>
            </w:r>
          </w:p>
        </w:tc>
        <w:tc>
          <w:tcPr>
            <w:tcW w:w="600" w:type="dxa"/>
          </w:tcPr>
          <w:p w14:paraId="324BC0AB" w14:textId="77777777" w:rsidR="00B50050" w:rsidRDefault="00B50050" w:rsidP="0088127C">
            <w:pPr>
              <w:pStyle w:val="OtherTableBody"/>
            </w:pPr>
            <w:r>
              <w:t>TCC</w:t>
            </w:r>
          </w:p>
        </w:tc>
        <w:tc>
          <w:tcPr>
            <w:tcW w:w="600" w:type="dxa"/>
          </w:tcPr>
          <w:p w14:paraId="1F2B3CA9" w14:textId="77777777" w:rsidR="00B50050" w:rsidRDefault="00B50050" w:rsidP="0088127C">
            <w:pPr>
              <w:pStyle w:val="OtherTableBody"/>
            </w:pPr>
            <w:r>
              <w:t>8</w:t>
            </w:r>
          </w:p>
        </w:tc>
        <w:tc>
          <w:tcPr>
            <w:tcW w:w="600" w:type="dxa"/>
          </w:tcPr>
          <w:p w14:paraId="58C2DF62" w14:textId="77777777" w:rsidR="00B50050" w:rsidRDefault="00B50050" w:rsidP="0088127C">
            <w:pPr>
              <w:pStyle w:val="OtherTableBody"/>
            </w:pPr>
            <w:r>
              <w:t>..</w:t>
            </w:r>
          </w:p>
        </w:tc>
        <w:tc>
          <w:tcPr>
            <w:tcW w:w="600" w:type="dxa"/>
          </w:tcPr>
          <w:p w14:paraId="47009116" w14:textId="77777777" w:rsidR="00B50050" w:rsidRDefault="00B50050" w:rsidP="0088127C">
            <w:pPr>
              <w:pStyle w:val="OtherTableBody"/>
            </w:pPr>
            <w:r>
              <w:t>10#</w:t>
            </w:r>
          </w:p>
        </w:tc>
        <w:tc>
          <w:tcPr>
            <w:tcW w:w="600" w:type="dxa"/>
          </w:tcPr>
          <w:p w14:paraId="7BCAD4B3" w14:textId="77777777" w:rsidR="00B50050" w:rsidRDefault="00B50050" w:rsidP="0088127C">
            <w:pPr>
              <w:pStyle w:val="OtherTableBody"/>
            </w:pPr>
            <w:r>
              <w:t>NM</w:t>
            </w:r>
          </w:p>
        </w:tc>
        <w:tc>
          <w:tcPr>
            <w:tcW w:w="700" w:type="dxa"/>
          </w:tcPr>
          <w:p w14:paraId="2F4EE3D2" w14:textId="77777777" w:rsidR="00B50050" w:rsidRDefault="00B50050" w:rsidP="0088127C">
            <w:pPr>
              <w:pStyle w:val="OtherTableBody"/>
            </w:pPr>
          </w:p>
        </w:tc>
        <w:tc>
          <w:tcPr>
            <w:tcW w:w="600" w:type="dxa"/>
          </w:tcPr>
          <w:p w14:paraId="0086AE75" w14:textId="77777777" w:rsidR="00B50050" w:rsidRDefault="00B50050" w:rsidP="0088127C">
            <w:pPr>
              <w:pStyle w:val="OtherTableBody"/>
            </w:pPr>
          </w:p>
        </w:tc>
        <w:tc>
          <w:tcPr>
            <w:tcW w:w="900" w:type="dxa"/>
          </w:tcPr>
          <w:p w14:paraId="49DF76B3" w14:textId="77777777" w:rsidR="00B50050" w:rsidRDefault="00B50050" w:rsidP="0088127C">
            <w:pPr>
              <w:pStyle w:val="OtherTableBody"/>
            </w:pPr>
            <w:r>
              <w:t>13.4.9.8</w:t>
            </w:r>
          </w:p>
        </w:tc>
      </w:tr>
      <w:tr w:rsidR="00B50050" w14:paraId="52468098" w14:textId="77777777" w:rsidTr="00195548">
        <w:tc>
          <w:tcPr>
            <w:tcW w:w="3500" w:type="dxa"/>
          </w:tcPr>
          <w:p w14:paraId="62047486" w14:textId="77777777" w:rsidR="00B50050" w:rsidRDefault="00B50050" w:rsidP="0088127C">
            <w:pPr>
              <w:pStyle w:val="OtherTableBody"/>
            </w:pPr>
            <w:r>
              <w:t>Inventory Location</w:t>
            </w:r>
          </w:p>
        </w:tc>
        <w:tc>
          <w:tcPr>
            <w:tcW w:w="700" w:type="dxa"/>
          </w:tcPr>
          <w:p w14:paraId="5FF7167D" w14:textId="77777777" w:rsidR="00B50050" w:rsidRDefault="00B50050" w:rsidP="0088127C">
            <w:pPr>
              <w:pStyle w:val="OtherTableBody"/>
            </w:pPr>
            <w:r>
              <w:t>01803</w:t>
            </w:r>
          </w:p>
        </w:tc>
        <w:tc>
          <w:tcPr>
            <w:tcW w:w="600" w:type="dxa"/>
          </w:tcPr>
          <w:p w14:paraId="2526A323" w14:textId="77777777" w:rsidR="00B50050" w:rsidRDefault="00B50050" w:rsidP="0088127C">
            <w:pPr>
              <w:pStyle w:val="OtherTableBody"/>
            </w:pPr>
            <w:r>
              <w:t>IIM</w:t>
            </w:r>
          </w:p>
        </w:tc>
        <w:tc>
          <w:tcPr>
            <w:tcW w:w="600" w:type="dxa"/>
          </w:tcPr>
          <w:p w14:paraId="564D3481" w14:textId="77777777" w:rsidR="00B50050" w:rsidRDefault="00B50050" w:rsidP="0088127C">
            <w:pPr>
              <w:pStyle w:val="OtherTableBody"/>
            </w:pPr>
            <w:r>
              <w:t>6</w:t>
            </w:r>
          </w:p>
        </w:tc>
        <w:tc>
          <w:tcPr>
            <w:tcW w:w="600" w:type="dxa"/>
          </w:tcPr>
          <w:p w14:paraId="6AE41AF1" w14:textId="77777777" w:rsidR="00B50050" w:rsidRDefault="00B50050" w:rsidP="0088127C">
            <w:pPr>
              <w:pStyle w:val="OtherTableBody"/>
            </w:pPr>
            <w:r>
              <w:t>..</w:t>
            </w:r>
          </w:p>
        </w:tc>
        <w:tc>
          <w:tcPr>
            <w:tcW w:w="600" w:type="dxa"/>
          </w:tcPr>
          <w:p w14:paraId="4BEA86D6" w14:textId="77777777" w:rsidR="00B50050" w:rsidRDefault="00B50050" w:rsidP="0088127C">
            <w:pPr>
              <w:pStyle w:val="OtherTableBody"/>
            </w:pPr>
          </w:p>
        </w:tc>
        <w:tc>
          <w:tcPr>
            <w:tcW w:w="600" w:type="dxa"/>
          </w:tcPr>
          <w:p w14:paraId="7F43A02C" w14:textId="77777777" w:rsidR="00B50050" w:rsidRDefault="00B50050" w:rsidP="0088127C">
            <w:pPr>
              <w:pStyle w:val="OtherTableBody"/>
            </w:pPr>
            <w:r>
              <w:t>CWE</w:t>
            </w:r>
          </w:p>
        </w:tc>
        <w:tc>
          <w:tcPr>
            <w:tcW w:w="700" w:type="dxa"/>
          </w:tcPr>
          <w:p w14:paraId="6064AF6B" w14:textId="77777777" w:rsidR="00B50050" w:rsidRDefault="00B50050" w:rsidP="0088127C">
            <w:pPr>
              <w:pStyle w:val="OtherTableBody"/>
            </w:pPr>
          </w:p>
        </w:tc>
        <w:tc>
          <w:tcPr>
            <w:tcW w:w="600" w:type="dxa"/>
          </w:tcPr>
          <w:p w14:paraId="11AA8A65" w14:textId="77777777" w:rsidR="00B50050" w:rsidRDefault="00B50050" w:rsidP="0088127C">
            <w:pPr>
              <w:pStyle w:val="OtherTableBody"/>
            </w:pPr>
          </w:p>
        </w:tc>
        <w:tc>
          <w:tcPr>
            <w:tcW w:w="900" w:type="dxa"/>
          </w:tcPr>
          <w:p w14:paraId="568BF518" w14:textId="77777777" w:rsidR="00B50050" w:rsidRDefault="00B50050" w:rsidP="0088127C">
            <w:pPr>
              <w:pStyle w:val="OtherTableBody"/>
            </w:pPr>
            <w:r>
              <w:t>17.4.1.6</w:t>
            </w:r>
          </w:p>
        </w:tc>
      </w:tr>
      <w:tr w:rsidR="00B50050" w14:paraId="416ABEE5" w14:textId="77777777" w:rsidTr="00195548">
        <w:tc>
          <w:tcPr>
            <w:tcW w:w="3500" w:type="dxa"/>
          </w:tcPr>
          <w:p w14:paraId="75C0301E" w14:textId="77777777" w:rsidR="00B50050" w:rsidRDefault="00B50050" w:rsidP="0088127C">
            <w:pPr>
              <w:pStyle w:val="OtherTableBody"/>
            </w:pPr>
            <w:r>
              <w:t>Inventory Location Identifier</w:t>
            </w:r>
          </w:p>
        </w:tc>
        <w:tc>
          <w:tcPr>
            <w:tcW w:w="700" w:type="dxa"/>
          </w:tcPr>
          <w:p w14:paraId="6902D420" w14:textId="77777777" w:rsidR="00B50050" w:rsidRDefault="00B50050" w:rsidP="0088127C">
            <w:pPr>
              <w:pStyle w:val="OtherTableBody"/>
            </w:pPr>
            <w:r>
              <w:t>02063</w:t>
            </w:r>
          </w:p>
        </w:tc>
        <w:tc>
          <w:tcPr>
            <w:tcW w:w="600" w:type="dxa"/>
          </w:tcPr>
          <w:p w14:paraId="2C90B8C0" w14:textId="77777777" w:rsidR="00B50050" w:rsidRDefault="00B50050" w:rsidP="0088127C">
            <w:pPr>
              <w:pStyle w:val="OtherTableBody"/>
            </w:pPr>
            <w:r>
              <w:t>IVT</w:t>
            </w:r>
          </w:p>
        </w:tc>
        <w:tc>
          <w:tcPr>
            <w:tcW w:w="600" w:type="dxa"/>
          </w:tcPr>
          <w:p w14:paraId="470C7185" w14:textId="77777777" w:rsidR="00B50050" w:rsidRDefault="00B50050" w:rsidP="0088127C">
            <w:pPr>
              <w:pStyle w:val="OtherTableBody"/>
            </w:pPr>
            <w:r>
              <w:t>2</w:t>
            </w:r>
          </w:p>
        </w:tc>
        <w:tc>
          <w:tcPr>
            <w:tcW w:w="600" w:type="dxa"/>
          </w:tcPr>
          <w:p w14:paraId="436BD801" w14:textId="77777777" w:rsidR="00B50050" w:rsidRDefault="00B50050" w:rsidP="0088127C">
            <w:pPr>
              <w:pStyle w:val="OtherTableBody"/>
            </w:pPr>
            <w:r>
              <w:t>..</w:t>
            </w:r>
          </w:p>
        </w:tc>
        <w:tc>
          <w:tcPr>
            <w:tcW w:w="600" w:type="dxa"/>
          </w:tcPr>
          <w:p w14:paraId="1B4A6C4B" w14:textId="77777777" w:rsidR="00B50050" w:rsidRDefault="00B50050" w:rsidP="0088127C">
            <w:pPr>
              <w:pStyle w:val="OtherTableBody"/>
            </w:pPr>
          </w:p>
        </w:tc>
        <w:tc>
          <w:tcPr>
            <w:tcW w:w="600" w:type="dxa"/>
          </w:tcPr>
          <w:p w14:paraId="11292921" w14:textId="77777777" w:rsidR="00B50050" w:rsidRDefault="00B50050" w:rsidP="0088127C">
            <w:pPr>
              <w:pStyle w:val="OtherTableBody"/>
            </w:pPr>
            <w:r>
              <w:t>EI</w:t>
            </w:r>
          </w:p>
        </w:tc>
        <w:tc>
          <w:tcPr>
            <w:tcW w:w="700" w:type="dxa"/>
          </w:tcPr>
          <w:p w14:paraId="731B8D15" w14:textId="77777777" w:rsidR="00B50050" w:rsidRDefault="00B50050" w:rsidP="0088127C">
            <w:pPr>
              <w:pStyle w:val="OtherTableBody"/>
            </w:pPr>
          </w:p>
        </w:tc>
        <w:tc>
          <w:tcPr>
            <w:tcW w:w="600" w:type="dxa"/>
          </w:tcPr>
          <w:p w14:paraId="03006461" w14:textId="77777777" w:rsidR="00B50050" w:rsidRDefault="00B50050" w:rsidP="0088127C">
            <w:pPr>
              <w:pStyle w:val="OtherTableBody"/>
            </w:pPr>
          </w:p>
        </w:tc>
        <w:tc>
          <w:tcPr>
            <w:tcW w:w="900" w:type="dxa"/>
          </w:tcPr>
          <w:p w14:paraId="4117998E" w14:textId="77777777" w:rsidR="00B50050" w:rsidRDefault="00B50050" w:rsidP="0088127C">
            <w:pPr>
              <w:pStyle w:val="OtherTableBody"/>
            </w:pPr>
            <w:r>
              <w:t>17.4.7.2</w:t>
            </w:r>
          </w:p>
        </w:tc>
      </w:tr>
      <w:tr w:rsidR="00B50050" w14:paraId="7A3B19A8" w14:textId="77777777" w:rsidTr="00195548">
        <w:tc>
          <w:tcPr>
            <w:tcW w:w="3500" w:type="dxa"/>
          </w:tcPr>
          <w:p w14:paraId="372A2DA9" w14:textId="77777777" w:rsidR="00B50050" w:rsidRDefault="00B50050" w:rsidP="0088127C">
            <w:pPr>
              <w:pStyle w:val="OtherTableBody"/>
            </w:pPr>
            <w:r>
              <w:t>Inventory Location Name</w:t>
            </w:r>
          </w:p>
        </w:tc>
        <w:tc>
          <w:tcPr>
            <w:tcW w:w="700" w:type="dxa"/>
          </w:tcPr>
          <w:p w14:paraId="68267765" w14:textId="77777777" w:rsidR="00B50050" w:rsidRDefault="00B50050" w:rsidP="0088127C">
            <w:pPr>
              <w:pStyle w:val="OtherTableBody"/>
            </w:pPr>
            <w:r>
              <w:t>02277</w:t>
            </w:r>
          </w:p>
        </w:tc>
        <w:tc>
          <w:tcPr>
            <w:tcW w:w="600" w:type="dxa"/>
          </w:tcPr>
          <w:p w14:paraId="26BF5714" w14:textId="77777777" w:rsidR="00B50050" w:rsidRDefault="00B50050" w:rsidP="0088127C">
            <w:pPr>
              <w:pStyle w:val="OtherTableBody"/>
            </w:pPr>
            <w:r>
              <w:t>IVT</w:t>
            </w:r>
          </w:p>
        </w:tc>
        <w:tc>
          <w:tcPr>
            <w:tcW w:w="600" w:type="dxa"/>
          </w:tcPr>
          <w:p w14:paraId="157C57A3" w14:textId="77777777" w:rsidR="00B50050" w:rsidRDefault="00B50050" w:rsidP="0088127C">
            <w:pPr>
              <w:pStyle w:val="OtherTableBody"/>
            </w:pPr>
            <w:r>
              <w:t>3</w:t>
            </w:r>
          </w:p>
        </w:tc>
        <w:tc>
          <w:tcPr>
            <w:tcW w:w="600" w:type="dxa"/>
          </w:tcPr>
          <w:p w14:paraId="5E3AB29F" w14:textId="77777777" w:rsidR="00B50050" w:rsidRDefault="00B50050" w:rsidP="0088127C">
            <w:pPr>
              <w:pStyle w:val="OtherTableBody"/>
            </w:pPr>
            <w:r>
              <w:t>..</w:t>
            </w:r>
          </w:p>
        </w:tc>
        <w:tc>
          <w:tcPr>
            <w:tcW w:w="600" w:type="dxa"/>
          </w:tcPr>
          <w:p w14:paraId="0CE376A0" w14:textId="77777777" w:rsidR="00B50050" w:rsidRDefault="00B50050" w:rsidP="0088127C">
            <w:pPr>
              <w:pStyle w:val="OtherTableBody"/>
            </w:pPr>
            <w:r>
              <w:t>999=</w:t>
            </w:r>
          </w:p>
        </w:tc>
        <w:tc>
          <w:tcPr>
            <w:tcW w:w="600" w:type="dxa"/>
          </w:tcPr>
          <w:p w14:paraId="0D4A8B14" w14:textId="77777777" w:rsidR="00B50050" w:rsidRDefault="00B50050" w:rsidP="0088127C">
            <w:pPr>
              <w:pStyle w:val="OtherTableBody"/>
            </w:pPr>
            <w:r>
              <w:t>ST</w:t>
            </w:r>
          </w:p>
        </w:tc>
        <w:tc>
          <w:tcPr>
            <w:tcW w:w="700" w:type="dxa"/>
          </w:tcPr>
          <w:p w14:paraId="7FC64585" w14:textId="77777777" w:rsidR="00B50050" w:rsidRDefault="00B50050" w:rsidP="0088127C">
            <w:pPr>
              <w:pStyle w:val="OtherTableBody"/>
            </w:pPr>
          </w:p>
        </w:tc>
        <w:tc>
          <w:tcPr>
            <w:tcW w:w="600" w:type="dxa"/>
          </w:tcPr>
          <w:p w14:paraId="7465F58D" w14:textId="77777777" w:rsidR="00B50050" w:rsidRDefault="00B50050" w:rsidP="0088127C">
            <w:pPr>
              <w:pStyle w:val="OtherTableBody"/>
            </w:pPr>
          </w:p>
        </w:tc>
        <w:tc>
          <w:tcPr>
            <w:tcW w:w="900" w:type="dxa"/>
          </w:tcPr>
          <w:p w14:paraId="068A1458" w14:textId="77777777" w:rsidR="00B50050" w:rsidRDefault="00B50050" w:rsidP="0088127C">
            <w:pPr>
              <w:pStyle w:val="OtherTableBody"/>
            </w:pPr>
            <w:r>
              <w:t>17.4.7.3</w:t>
            </w:r>
          </w:p>
        </w:tc>
      </w:tr>
      <w:tr w:rsidR="00B50050" w14:paraId="384DC38E" w14:textId="77777777" w:rsidTr="00195548">
        <w:tc>
          <w:tcPr>
            <w:tcW w:w="3500" w:type="dxa"/>
          </w:tcPr>
          <w:p w14:paraId="485429E2" w14:textId="77777777" w:rsidR="00B50050" w:rsidRDefault="00B50050" w:rsidP="0088127C">
            <w:pPr>
              <w:pStyle w:val="OtherTableBody"/>
            </w:pPr>
            <w:r>
              <w:t>Inventory Lot Number</w:t>
            </w:r>
          </w:p>
        </w:tc>
        <w:tc>
          <w:tcPr>
            <w:tcW w:w="700" w:type="dxa"/>
          </w:tcPr>
          <w:p w14:paraId="5FD793A6" w14:textId="77777777" w:rsidR="00B50050" w:rsidRDefault="00B50050" w:rsidP="0088127C">
            <w:pPr>
              <w:pStyle w:val="OtherTableBody"/>
            </w:pPr>
            <w:r>
              <w:t>01800</w:t>
            </w:r>
          </w:p>
        </w:tc>
        <w:tc>
          <w:tcPr>
            <w:tcW w:w="600" w:type="dxa"/>
          </w:tcPr>
          <w:p w14:paraId="6C482B42" w14:textId="77777777" w:rsidR="00B50050" w:rsidRDefault="00B50050" w:rsidP="0088127C">
            <w:pPr>
              <w:pStyle w:val="OtherTableBody"/>
            </w:pPr>
            <w:r>
              <w:t>ILT</w:t>
            </w:r>
          </w:p>
        </w:tc>
        <w:tc>
          <w:tcPr>
            <w:tcW w:w="600" w:type="dxa"/>
          </w:tcPr>
          <w:p w14:paraId="27B068A8" w14:textId="77777777" w:rsidR="00B50050" w:rsidRDefault="00B50050" w:rsidP="0088127C">
            <w:pPr>
              <w:pStyle w:val="OtherTableBody"/>
            </w:pPr>
            <w:r>
              <w:t>2</w:t>
            </w:r>
          </w:p>
        </w:tc>
        <w:tc>
          <w:tcPr>
            <w:tcW w:w="600" w:type="dxa"/>
          </w:tcPr>
          <w:p w14:paraId="35ABBB3D" w14:textId="77777777" w:rsidR="00B50050" w:rsidRDefault="00B50050" w:rsidP="0088127C">
            <w:pPr>
              <w:pStyle w:val="OtherTableBody"/>
            </w:pPr>
            <w:r>
              <w:t>..</w:t>
            </w:r>
          </w:p>
        </w:tc>
        <w:tc>
          <w:tcPr>
            <w:tcW w:w="600" w:type="dxa"/>
          </w:tcPr>
          <w:p w14:paraId="183AF492" w14:textId="77777777" w:rsidR="00B50050" w:rsidRDefault="00B50050" w:rsidP="0088127C">
            <w:pPr>
              <w:pStyle w:val="OtherTableBody"/>
            </w:pPr>
            <w:r>
              <w:t>250=</w:t>
            </w:r>
          </w:p>
        </w:tc>
        <w:tc>
          <w:tcPr>
            <w:tcW w:w="600" w:type="dxa"/>
          </w:tcPr>
          <w:p w14:paraId="28C53D9D" w14:textId="77777777" w:rsidR="00B50050" w:rsidRDefault="00B50050" w:rsidP="0088127C">
            <w:pPr>
              <w:pStyle w:val="OtherTableBody"/>
            </w:pPr>
            <w:r>
              <w:t>ST</w:t>
            </w:r>
          </w:p>
        </w:tc>
        <w:tc>
          <w:tcPr>
            <w:tcW w:w="700" w:type="dxa"/>
          </w:tcPr>
          <w:p w14:paraId="31D968D5" w14:textId="77777777" w:rsidR="00B50050" w:rsidRDefault="00B50050" w:rsidP="0088127C">
            <w:pPr>
              <w:pStyle w:val="OtherTableBody"/>
            </w:pPr>
          </w:p>
        </w:tc>
        <w:tc>
          <w:tcPr>
            <w:tcW w:w="600" w:type="dxa"/>
          </w:tcPr>
          <w:p w14:paraId="7C978114" w14:textId="77777777" w:rsidR="00B50050" w:rsidRDefault="00B50050" w:rsidP="0088127C">
            <w:pPr>
              <w:pStyle w:val="OtherTableBody"/>
            </w:pPr>
          </w:p>
        </w:tc>
        <w:tc>
          <w:tcPr>
            <w:tcW w:w="900" w:type="dxa"/>
          </w:tcPr>
          <w:p w14:paraId="5B3FC3F7" w14:textId="77777777" w:rsidR="00B50050" w:rsidRDefault="00B50050" w:rsidP="0088127C">
            <w:pPr>
              <w:pStyle w:val="OtherTableBody"/>
            </w:pPr>
            <w:r>
              <w:t>17.4.8.2</w:t>
            </w:r>
          </w:p>
        </w:tc>
      </w:tr>
      <w:tr w:rsidR="00B50050" w14:paraId="5912016C" w14:textId="77777777" w:rsidTr="00195548">
        <w:tc>
          <w:tcPr>
            <w:tcW w:w="3500" w:type="dxa"/>
          </w:tcPr>
          <w:p w14:paraId="1A53FCD9" w14:textId="77777777" w:rsidR="00B50050" w:rsidRDefault="00B50050" w:rsidP="0088127C">
            <w:pPr>
              <w:pStyle w:val="OtherTableBody"/>
            </w:pPr>
            <w:r>
              <w:t>Inventory Lot Number</w:t>
            </w:r>
          </w:p>
        </w:tc>
        <w:tc>
          <w:tcPr>
            <w:tcW w:w="700" w:type="dxa"/>
          </w:tcPr>
          <w:p w14:paraId="2317D7A4" w14:textId="77777777" w:rsidR="00B50050" w:rsidRDefault="00B50050" w:rsidP="0088127C">
            <w:pPr>
              <w:pStyle w:val="OtherTableBody"/>
            </w:pPr>
            <w:r>
              <w:t>01800</w:t>
            </w:r>
          </w:p>
        </w:tc>
        <w:tc>
          <w:tcPr>
            <w:tcW w:w="600" w:type="dxa"/>
          </w:tcPr>
          <w:p w14:paraId="64B87B01" w14:textId="77777777" w:rsidR="00B50050" w:rsidRDefault="00B50050" w:rsidP="0088127C">
            <w:pPr>
              <w:pStyle w:val="OtherTableBody"/>
            </w:pPr>
            <w:r>
              <w:t>IIM</w:t>
            </w:r>
          </w:p>
        </w:tc>
        <w:tc>
          <w:tcPr>
            <w:tcW w:w="600" w:type="dxa"/>
          </w:tcPr>
          <w:p w14:paraId="1453B9B2" w14:textId="77777777" w:rsidR="00B50050" w:rsidRDefault="00B50050" w:rsidP="0088127C">
            <w:pPr>
              <w:pStyle w:val="OtherTableBody"/>
            </w:pPr>
            <w:r>
              <w:t>3</w:t>
            </w:r>
          </w:p>
        </w:tc>
        <w:tc>
          <w:tcPr>
            <w:tcW w:w="600" w:type="dxa"/>
          </w:tcPr>
          <w:p w14:paraId="6B079D74" w14:textId="77777777" w:rsidR="00B50050" w:rsidRDefault="00B50050" w:rsidP="0088127C">
            <w:pPr>
              <w:pStyle w:val="OtherTableBody"/>
            </w:pPr>
            <w:r>
              <w:t>..</w:t>
            </w:r>
          </w:p>
        </w:tc>
        <w:tc>
          <w:tcPr>
            <w:tcW w:w="600" w:type="dxa"/>
          </w:tcPr>
          <w:p w14:paraId="1E306966" w14:textId="77777777" w:rsidR="00B50050" w:rsidRDefault="00B50050" w:rsidP="0088127C">
            <w:pPr>
              <w:pStyle w:val="OtherTableBody"/>
            </w:pPr>
            <w:r>
              <w:t>250=</w:t>
            </w:r>
          </w:p>
        </w:tc>
        <w:tc>
          <w:tcPr>
            <w:tcW w:w="600" w:type="dxa"/>
          </w:tcPr>
          <w:p w14:paraId="42482414" w14:textId="77777777" w:rsidR="00B50050" w:rsidRDefault="00B50050" w:rsidP="0088127C">
            <w:pPr>
              <w:pStyle w:val="OtherTableBody"/>
            </w:pPr>
            <w:r>
              <w:t>ST</w:t>
            </w:r>
          </w:p>
        </w:tc>
        <w:tc>
          <w:tcPr>
            <w:tcW w:w="700" w:type="dxa"/>
          </w:tcPr>
          <w:p w14:paraId="649CEBAE" w14:textId="77777777" w:rsidR="00B50050" w:rsidRDefault="00B50050" w:rsidP="0088127C">
            <w:pPr>
              <w:pStyle w:val="OtherTableBody"/>
            </w:pPr>
          </w:p>
        </w:tc>
        <w:tc>
          <w:tcPr>
            <w:tcW w:w="600" w:type="dxa"/>
          </w:tcPr>
          <w:p w14:paraId="730A58EF" w14:textId="77777777" w:rsidR="00B50050" w:rsidRDefault="00B50050" w:rsidP="0088127C">
            <w:pPr>
              <w:pStyle w:val="OtherTableBody"/>
            </w:pPr>
          </w:p>
        </w:tc>
        <w:tc>
          <w:tcPr>
            <w:tcW w:w="900" w:type="dxa"/>
          </w:tcPr>
          <w:p w14:paraId="6F02CA26" w14:textId="77777777" w:rsidR="00B50050" w:rsidRDefault="00B50050" w:rsidP="0088127C">
            <w:pPr>
              <w:pStyle w:val="OtherTableBody"/>
            </w:pPr>
            <w:r>
              <w:t>17.4.1.3</w:t>
            </w:r>
          </w:p>
        </w:tc>
      </w:tr>
      <w:tr w:rsidR="00B50050" w14:paraId="7B464FF6" w14:textId="77777777" w:rsidTr="00195548">
        <w:tc>
          <w:tcPr>
            <w:tcW w:w="3500" w:type="dxa"/>
          </w:tcPr>
          <w:p w14:paraId="22CD828C" w14:textId="77777777" w:rsidR="00B50050" w:rsidRDefault="00B50050" w:rsidP="0088127C">
            <w:pPr>
              <w:pStyle w:val="OtherTableBody"/>
            </w:pPr>
            <w:r>
              <w:t>Inventory Manufacturer Name</w:t>
            </w:r>
          </w:p>
        </w:tc>
        <w:tc>
          <w:tcPr>
            <w:tcW w:w="700" w:type="dxa"/>
          </w:tcPr>
          <w:p w14:paraId="4116076E" w14:textId="77777777" w:rsidR="00B50050" w:rsidRDefault="00B50050" w:rsidP="0088127C">
            <w:pPr>
              <w:pStyle w:val="OtherTableBody"/>
            </w:pPr>
            <w:r>
              <w:t>01802</w:t>
            </w:r>
          </w:p>
        </w:tc>
        <w:tc>
          <w:tcPr>
            <w:tcW w:w="600" w:type="dxa"/>
          </w:tcPr>
          <w:p w14:paraId="0527E73F" w14:textId="77777777" w:rsidR="00B50050" w:rsidRDefault="00B50050" w:rsidP="0088127C">
            <w:pPr>
              <w:pStyle w:val="OtherTableBody"/>
            </w:pPr>
            <w:r>
              <w:t>IIM</w:t>
            </w:r>
          </w:p>
        </w:tc>
        <w:tc>
          <w:tcPr>
            <w:tcW w:w="600" w:type="dxa"/>
          </w:tcPr>
          <w:p w14:paraId="66DF1F05" w14:textId="77777777" w:rsidR="00B50050" w:rsidRDefault="00B50050" w:rsidP="0088127C">
            <w:pPr>
              <w:pStyle w:val="OtherTableBody"/>
            </w:pPr>
            <w:r>
              <w:t>5</w:t>
            </w:r>
          </w:p>
        </w:tc>
        <w:tc>
          <w:tcPr>
            <w:tcW w:w="600" w:type="dxa"/>
          </w:tcPr>
          <w:p w14:paraId="18B5F96E" w14:textId="77777777" w:rsidR="00B50050" w:rsidRDefault="00B50050" w:rsidP="0088127C">
            <w:pPr>
              <w:pStyle w:val="OtherTableBody"/>
            </w:pPr>
            <w:r>
              <w:t>..</w:t>
            </w:r>
          </w:p>
        </w:tc>
        <w:tc>
          <w:tcPr>
            <w:tcW w:w="600" w:type="dxa"/>
          </w:tcPr>
          <w:p w14:paraId="182EB90B" w14:textId="77777777" w:rsidR="00B50050" w:rsidRDefault="00B50050" w:rsidP="0088127C">
            <w:pPr>
              <w:pStyle w:val="OtherTableBody"/>
            </w:pPr>
          </w:p>
        </w:tc>
        <w:tc>
          <w:tcPr>
            <w:tcW w:w="600" w:type="dxa"/>
          </w:tcPr>
          <w:p w14:paraId="537DAACB" w14:textId="77777777" w:rsidR="00B50050" w:rsidRDefault="00B50050" w:rsidP="0088127C">
            <w:pPr>
              <w:pStyle w:val="OtherTableBody"/>
            </w:pPr>
            <w:r>
              <w:t>CWE</w:t>
            </w:r>
          </w:p>
        </w:tc>
        <w:tc>
          <w:tcPr>
            <w:tcW w:w="700" w:type="dxa"/>
          </w:tcPr>
          <w:p w14:paraId="170E18BF" w14:textId="77777777" w:rsidR="00B50050" w:rsidRDefault="00B50050" w:rsidP="0088127C">
            <w:pPr>
              <w:pStyle w:val="OtherTableBody"/>
            </w:pPr>
          </w:p>
        </w:tc>
        <w:tc>
          <w:tcPr>
            <w:tcW w:w="600" w:type="dxa"/>
          </w:tcPr>
          <w:p w14:paraId="12D8198D" w14:textId="77777777" w:rsidR="00B50050" w:rsidRDefault="00B50050" w:rsidP="0088127C">
            <w:pPr>
              <w:pStyle w:val="OtherTableBody"/>
            </w:pPr>
          </w:p>
        </w:tc>
        <w:tc>
          <w:tcPr>
            <w:tcW w:w="900" w:type="dxa"/>
          </w:tcPr>
          <w:p w14:paraId="0758F89D" w14:textId="77777777" w:rsidR="00B50050" w:rsidRDefault="00B50050" w:rsidP="0088127C">
            <w:pPr>
              <w:pStyle w:val="OtherTableBody"/>
            </w:pPr>
            <w:r>
              <w:t>17.4.1.5</w:t>
            </w:r>
          </w:p>
        </w:tc>
      </w:tr>
      <w:tr w:rsidR="00B50050" w14:paraId="4D8B6663" w14:textId="77777777" w:rsidTr="00195548">
        <w:tc>
          <w:tcPr>
            <w:tcW w:w="3500" w:type="dxa"/>
          </w:tcPr>
          <w:p w14:paraId="537681A8" w14:textId="77777777" w:rsidR="00B50050" w:rsidRDefault="00B50050" w:rsidP="0088127C">
            <w:pPr>
              <w:pStyle w:val="OtherTableBody"/>
            </w:pPr>
            <w:r>
              <w:t>Inventory Number</w:t>
            </w:r>
          </w:p>
        </w:tc>
        <w:tc>
          <w:tcPr>
            <w:tcW w:w="700" w:type="dxa"/>
          </w:tcPr>
          <w:p w14:paraId="0458FC73" w14:textId="77777777" w:rsidR="00B50050" w:rsidRDefault="00B50050" w:rsidP="0088127C">
            <w:pPr>
              <w:pStyle w:val="OtherTableBody"/>
            </w:pPr>
            <w:r>
              <w:t>00990</w:t>
            </w:r>
          </w:p>
        </w:tc>
        <w:tc>
          <w:tcPr>
            <w:tcW w:w="600" w:type="dxa"/>
          </w:tcPr>
          <w:p w14:paraId="64D98943" w14:textId="77777777" w:rsidR="00B50050" w:rsidRDefault="00B50050" w:rsidP="0088127C">
            <w:pPr>
              <w:pStyle w:val="OtherTableBody"/>
            </w:pPr>
            <w:r>
              <w:t>CDM</w:t>
            </w:r>
          </w:p>
        </w:tc>
        <w:tc>
          <w:tcPr>
            <w:tcW w:w="600" w:type="dxa"/>
          </w:tcPr>
          <w:p w14:paraId="0873C61B" w14:textId="77777777" w:rsidR="00B50050" w:rsidRDefault="00B50050" w:rsidP="0088127C">
            <w:pPr>
              <w:pStyle w:val="OtherTableBody"/>
            </w:pPr>
            <w:r>
              <w:t>9</w:t>
            </w:r>
          </w:p>
        </w:tc>
        <w:tc>
          <w:tcPr>
            <w:tcW w:w="600" w:type="dxa"/>
          </w:tcPr>
          <w:p w14:paraId="5C83A976" w14:textId="77777777" w:rsidR="00B50050" w:rsidRDefault="00B50050" w:rsidP="0088127C">
            <w:pPr>
              <w:pStyle w:val="OtherTableBody"/>
            </w:pPr>
            <w:r>
              <w:t>..</w:t>
            </w:r>
          </w:p>
        </w:tc>
        <w:tc>
          <w:tcPr>
            <w:tcW w:w="600" w:type="dxa"/>
          </w:tcPr>
          <w:p w14:paraId="420901CA" w14:textId="77777777" w:rsidR="00B50050" w:rsidRDefault="00B50050" w:rsidP="0088127C">
            <w:pPr>
              <w:pStyle w:val="OtherTableBody"/>
            </w:pPr>
          </w:p>
        </w:tc>
        <w:tc>
          <w:tcPr>
            <w:tcW w:w="600" w:type="dxa"/>
          </w:tcPr>
          <w:p w14:paraId="6E9667C4" w14:textId="77777777" w:rsidR="00B50050" w:rsidRDefault="00B50050" w:rsidP="0088127C">
            <w:pPr>
              <w:pStyle w:val="OtherTableBody"/>
            </w:pPr>
            <w:r>
              <w:t>CWE</w:t>
            </w:r>
          </w:p>
        </w:tc>
        <w:tc>
          <w:tcPr>
            <w:tcW w:w="700" w:type="dxa"/>
          </w:tcPr>
          <w:p w14:paraId="1B17ABB0" w14:textId="77777777" w:rsidR="00B50050" w:rsidRDefault="00B50050" w:rsidP="0088127C">
            <w:pPr>
              <w:pStyle w:val="OtherTableBody"/>
            </w:pPr>
            <w:r>
              <w:t>Y</w:t>
            </w:r>
          </w:p>
        </w:tc>
        <w:tc>
          <w:tcPr>
            <w:tcW w:w="600" w:type="dxa"/>
          </w:tcPr>
          <w:p w14:paraId="76223E8C" w14:textId="77777777" w:rsidR="00B50050" w:rsidRDefault="00B50050" w:rsidP="0088127C">
            <w:pPr>
              <w:pStyle w:val="OtherTableBody"/>
            </w:pPr>
            <w:r>
              <w:t>0463</w:t>
            </w:r>
          </w:p>
        </w:tc>
        <w:tc>
          <w:tcPr>
            <w:tcW w:w="900" w:type="dxa"/>
          </w:tcPr>
          <w:p w14:paraId="1AC6893B" w14:textId="77777777" w:rsidR="00B50050" w:rsidRDefault="00B50050" w:rsidP="0088127C">
            <w:pPr>
              <w:pStyle w:val="OtherTableBody"/>
            </w:pPr>
            <w:r>
              <w:t>8.10.2.9</w:t>
            </w:r>
          </w:p>
        </w:tc>
      </w:tr>
      <w:tr w:rsidR="00B50050" w14:paraId="61E862D1" w14:textId="77777777" w:rsidTr="00195548">
        <w:tc>
          <w:tcPr>
            <w:tcW w:w="3500" w:type="dxa"/>
          </w:tcPr>
          <w:p w14:paraId="77E3C884" w14:textId="77777777" w:rsidR="00B50050" w:rsidRDefault="00B50050" w:rsidP="0088127C">
            <w:pPr>
              <w:pStyle w:val="OtherTableBody"/>
            </w:pPr>
            <w:r>
              <w:t>Inventory On Hand Date</w:t>
            </w:r>
          </w:p>
        </w:tc>
        <w:tc>
          <w:tcPr>
            <w:tcW w:w="700" w:type="dxa"/>
          </w:tcPr>
          <w:p w14:paraId="78906703" w14:textId="77777777" w:rsidR="00B50050" w:rsidRDefault="00B50050" w:rsidP="0088127C">
            <w:pPr>
              <w:pStyle w:val="OtherTableBody"/>
            </w:pPr>
            <w:r>
              <w:t>01808</w:t>
            </w:r>
          </w:p>
        </w:tc>
        <w:tc>
          <w:tcPr>
            <w:tcW w:w="600" w:type="dxa"/>
          </w:tcPr>
          <w:p w14:paraId="56CCD00E" w14:textId="77777777" w:rsidR="00B50050" w:rsidRDefault="00B50050" w:rsidP="0088127C">
            <w:pPr>
              <w:pStyle w:val="OtherTableBody"/>
            </w:pPr>
            <w:r>
              <w:t>IIM</w:t>
            </w:r>
          </w:p>
        </w:tc>
        <w:tc>
          <w:tcPr>
            <w:tcW w:w="600" w:type="dxa"/>
          </w:tcPr>
          <w:p w14:paraId="0A568D92" w14:textId="77777777" w:rsidR="00B50050" w:rsidRDefault="00B50050" w:rsidP="0088127C">
            <w:pPr>
              <w:pStyle w:val="OtherTableBody"/>
            </w:pPr>
            <w:r>
              <w:t>11</w:t>
            </w:r>
          </w:p>
        </w:tc>
        <w:tc>
          <w:tcPr>
            <w:tcW w:w="600" w:type="dxa"/>
          </w:tcPr>
          <w:p w14:paraId="3581BD68" w14:textId="77777777" w:rsidR="00B50050" w:rsidRDefault="00B50050" w:rsidP="0088127C">
            <w:pPr>
              <w:pStyle w:val="OtherTableBody"/>
            </w:pPr>
            <w:r>
              <w:t>..</w:t>
            </w:r>
          </w:p>
        </w:tc>
        <w:tc>
          <w:tcPr>
            <w:tcW w:w="600" w:type="dxa"/>
          </w:tcPr>
          <w:p w14:paraId="4D4C0E6E" w14:textId="77777777" w:rsidR="00B50050" w:rsidRDefault="00B50050" w:rsidP="0088127C">
            <w:pPr>
              <w:pStyle w:val="OtherTableBody"/>
            </w:pPr>
          </w:p>
        </w:tc>
        <w:tc>
          <w:tcPr>
            <w:tcW w:w="600" w:type="dxa"/>
          </w:tcPr>
          <w:p w14:paraId="79D26F05" w14:textId="77777777" w:rsidR="00B50050" w:rsidRDefault="00B50050" w:rsidP="0088127C">
            <w:pPr>
              <w:pStyle w:val="OtherTableBody"/>
            </w:pPr>
            <w:r>
              <w:t>DTM</w:t>
            </w:r>
          </w:p>
        </w:tc>
        <w:tc>
          <w:tcPr>
            <w:tcW w:w="700" w:type="dxa"/>
          </w:tcPr>
          <w:p w14:paraId="18FA0396" w14:textId="77777777" w:rsidR="00B50050" w:rsidRDefault="00B50050" w:rsidP="0088127C">
            <w:pPr>
              <w:pStyle w:val="OtherTableBody"/>
            </w:pPr>
          </w:p>
        </w:tc>
        <w:tc>
          <w:tcPr>
            <w:tcW w:w="600" w:type="dxa"/>
          </w:tcPr>
          <w:p w14:paraId="4A685334" w14:textId="77777777" w:rsidR="00B50050" w:rsidRDefault="00B50050" w:rsidP="0088127C">
            <w:pPr>
              <w:pStyle w:val="OtherTableBody"/>
            </w:pPr>
          </w:p>
        </w:tc>
        <w:tc>
          <w:tcPr>
            <w:tcW w:w="900" w:type="dxa"/>
          </w:tcPr>
          <w:p w14:paraId="1F4CD732" w14:textId="77777777" w:rsidR="00B50050" w:rsidRDefault="00B50050" w:rsidP="0088127C">
            <w:pPr>
              <w:pStyle w:val="OtherTableBody"/>
            </w:pPr>
            <w:r>
              <w:t>17.4.1.11</w:t>
            </w:r>
          </w:p>
        </w:tc>
      </w:tr>
      <w:tr w:rsidR="00B50050" w14:paraId="603EC8AB" w14:textId="77777777" w:rsidTr="00195548">
        <w:tc>
          <w:tcPr>
            <w:tcW w:w="3500" w:type="dxa"/>
          </w:tcPr>
          <w:p w14:paraId="2B23DAF9" w14:textId="77777777" w:rsidR="00B50050" w:rsidRDefault="00B50050" w:rsidP="0088127C">
            <w:pPr>
              <w:pStyle w:val="OtherTableBody"/>
            </w:pPr>
            <w:r>
              <w:t>Inventory On Hand Date</w:t>
            </w:r>
          </w:p>
        </w:tc>
        <w:tc>
          <w:tcPr>
            <w:tcW w:w="700" w:type="dxa"/>
          </w:tcPr>
          <w:p w14:paraId="19943D47" w14:textId="77777777" w:rsidR="00B50050" w:rsidRDefault="00B50050" w:rsidP="0088127C">
            <w:pPr>
              <w:pStyle w:val="OtherTableBody"/>
            </w:pPr>
            <w:r>
              <w:t>01808</w:t>
            </w:r>
          </w:p>
        </w:tc>
        <w:tc>
          <w:tcPr>
            <w:tcW w:w="600" w:type="dxa"/>
          </w:tcPr>
          <w:p w14:paraId="66FF96D2" w14:textId="77777777" w:rsidR="00B50050" w:rsidRDefault="00B50050" w:rsidP="0088127C">
            <w:pPr>
              <w:pStyle w:val="OtherTableBody"/>
            </w:pPr>
            <w:r>
              <w:t>ILT</w:t>
            </w:r>
          </w:p>
        </w:tc>
        <w:tc>
          <w:tcPr>
            <w:tcW w:w="600" w:type="dxa"/>
          </w:tcPr>
          <w:p w14:paraId="7649E1CF" w14:textId="77777777" w:rsidR="00B50050" w:rsidRDefault="00B50050" w:rsidP="0088127C">
            <w:pPr>
              <w:pStyle w:val="OtherTableBody"/>
            </w:pPr>
            <w:r>
              <w:t>8</w:t>
            </w:r>
          </w:p>
        </w:tc>
        <w:tc>
          <w:tcPr>
            <w:tcW w:w="600" w:type="dxa"/>
          </w:tcPr>
          <w:p w14:paraId="0B68B525" w14:textId="77777777" w:rsidR="00B50050" w:rsidRDefault="00B50050" w:rsidP="0088127C">
            <w:pPr>
              <w:pStyle w:val="OtherTableBody"/>
            </w:pPr>
            <w:r>
              <w:t>..</w:t>
            </w:r>
          </w:p>
        </w:tc>
        <w:tc>
          <w:tcPr>
            <w:tcW w:w="600" w:type="dxa"/>
          </w:tcPr>
          <w:p w14:paraId="4AF9F221" w14:textId="77777777" w:rsidR="00B50050" w:rsidRDefault="00B50050" w:rsidP="0088127C">
            <w:pPr>
              <w:pStyle w:val="OtherTableBody"/>
            </w:pPr>
          </w:p>
        </w:tc>
        <w:tc>
          <w:tcPr>
            <w:tcW w:w="600" w:type="dxa"/>
          </w:tcPr>
          <w:p w14:paraId="71CAC3D6" w14:textId="77777777" w:rsidR="00B50050" w:rsidRDefault="00B50050" w:rsidP="0088127C">
            <w:pPr>
              <w:pStyle w:val="OtherTableBody"/>
            </w:pPr>
            <w:r>
              <w:t>DTM</w:t>
            </w:r>
          </w:p>
        </w:tc>
        <w:tc>
          <w:tcPr>
            <w:tcW w:w="700" w:type="dxa"/>
          </w:tcPr>
          <w:p w14:paraId="0AC7DF82" w14:textId="77777777" w:rsidR="00B50050" w:rsidRDefault="00B50050" w:rsidP="0088127C">
            <w:pPr>
              <w:pStyle w:val="OtherTableBody"/>
            </w:pPr>
          </w:p>
        </w:tc>
        <w:tc>
          <w:tcPr>
            <w:tcW w:w="600" w:type="dxa"/>
          </w:tcPr>
          <w:p w14:paraId="30D62DF5" w14:textId="77777777" w:rsidR="00B50050" w:rsidRDefault="00B50050" w:rsidP="0088127C">
            <w:pPr>
              <w:pStyle w:val="OtherTableBody"/>
            </w:pPr>
          </w:p>
        </w:tc>
        <w:tc>
          <w:tcPr>
            <w:tcW w:w="900" w:type="dxa"/>
          </w:tcPr>
          <w:p w14:paraId="23ADDE88" w14:textId="77777777" w:rsidR="00B50050" w:rsidRDefault="00B50050" w:rsidP="0088127C">
            <w:pPr>
              <w:pStyle w:val="OtherTableBody"/>
            </w:pPr>
            <w:r>
              <w:t>17.4.8.8</w:t>
            </w:r>
          </w:p>
        </w:tc>
      </w:tr>
      <w:tr w:rsidR="00B50050" w14:paraId="67C1C5C2" w14:textId="77777777" w:rsidTr="00195548">
        <w:tc>
          <w:tcPr>
            <w:tcW w:w="3500" w:type="dxa"/>
          </w:tcPr>
          <w:p w14:paraId="63A529FA" w14:textId="77777777" w:rsidR="00B50050" w:rsidRDefault="00B50050" w:rsidP="0088127C">
            <w:pPr>
              <w:pStyle w:val="OtherTableBody"/>
            </w:pPr>
            <w:r>
              <w:t>Inventory On Hand Quantity</w:t>
            </w:r>
          </w:p>
        </w:tc>
        <w:tc>
          <w:tcPr>
            <w:tcW w:w="700" w:type="dxa"/>
          </w:tcPr>
          <w:p w14:paraId="52483E33" w14:textId="77777777" w:rsidR="00B50050" w:rsidRDefault="00B50050" w:rsidP="0088127C">
            <w:pPr>
              <w:pStyle w:val="OtherTableBody"/>
            </w:pPr>
            <w:r>
              <w:t>01809</w:t>
            </w:r>
          </w:p>
        </w:tc>
        <w:tc>
          <w:tcPr>
            <w:tcW w:w="600" w:type="dxa"/>
          </w:tcPr>
          <w:p w14:paraId="38871753" w14:textId="77777777" w:rsidR="00B50050" w:rsidRDefault="00B50050" w:rsidP="0088127C">
            <w:pPr>
              <w:pStyle w:val="OtherTableBody"/>
            </w:pPr>
            <w:r>
              <w:t>ILT</w:t>
            </w:r>
          </w:p>
        </w:tc>
        <w:tc>
          <w:tcPr>
            <w:tcW w:w="600" w:type="dxa"/>
          </w:tcPr>
          <w:p w14:paraId="31969B1A" w14:textId="77777777" w:rsidR="00B50050" w:rsidRDefault="00B50050" w:rsidP="0088127C">
            <w:pPr>
              <w:pStyle w:val="OtherTableBody"/>
            </w:pPr>
            <w:r>
              <w:t>9</w:t>
            </w:r>
          </w:p>
        </w:tc>
        <w:tc>
          <w:tcPr>
            <w:tcW w:w="600" w:type="dxa"/>
          </w:tcPr>
          <w:p w14:paraId="79C90703" w14:textId="77777777" w:rsidR="00B50050" w:rsidRDefault="00B50050" w:rsidP="0088127C">
            <w:pPr>
              <w:pStyle w:val="OtherTableBody"/>
            </w:pPr>
            <w:r>
              <w:t>..</w:t>
            </w:r>
          </w:p>
        </w:tc>
        <w:tc>
          <w:tcPr>
            <w:tcW w:w="600" w:type="dxa"/>
          </w:tcPr>
          <w:p w14:paraId="301F04BD" w14:textId="77777777" w:rsidR="00B50050" w:rsidRDefault="00B50050" w:rsidP="0088127C">
            <w:pPr>
              <w:pStyle w:val="OtherTableBody"/>
            </w:pPr>
            <w:r>
              <w:t>12#</w:t>
            </w:r>
          </w:p>
        </w:tc>
        <w:tc>
          <w:tcPr>
            <w:tcW w:w="600" w:type="dxa"/>
          </w:tcPr>
          <w:p w14:paraId="310589DF" w14:textId="77777777" w:rsidR="00B50050" w:rsidRDefault="00B50050" w:rsidP="0088127C">
            <w:pPr>
              <w:pStyle w:val="OtherTableBody"/>
            </w:pPr>
            <w:r>
              <w:t>NM</w:t>
            </w:r>
          </w:p>
        </w:tc>
        <w:tc>
          <w:tcPr>
            <w:tcW w:w="700" w:type="dxa"/>
          </w:tcPr>
          <w:p w14:paraId="3C87073B" w14:textId="77777777" w:rsidR="00B50050" w:rsidRDefault="00B50050" w:rsidP="0088127C">
            <w:pPr>
              <w:pStyle w:val="OtherTableBody"/>
            </w:pPr>
          </w:p>
        </w:tc>
        <w:tc>
          <w:tcPr>
            <w:tcW w:w="600" w:type="dxa"/>
          </w:tcPr>
          <w:p w14:paraId="232D2665" w14:textId="77777777" w:rsidR="00B50050" w:rsidRDefault="00B50050" w:rsidP="0088127C">
            <w:pPr>
              <w:pStyle w:val="OtherTableBody"/>
            </w:pPr>
          </w:p>
        </w:tc>
        <w:tc>
          <w:tcPr>
            <w:tcW w:w="900" w:type="dxa"/>
          </w:tcPr>
          <w:p w14:paraId="1626C0DE" w14:textId="77777777" w:rsidR="00B50050" w:rsidRDefault="00B50050" w:rsidP="0088127C">
            <w:pPr>
              <w:pStyle w:val="OtherTableBody"/>
            </w:pPr>
            <w:r>
              <w:t>17.4.8.9</w:t>
            </w:r>
          </w:p>
        </w:tc>
      </w:tr>
      <w:tr w:rsidR="00B50050" w14:paraId="1608F717" w14:textId="77777777" w:rsidTr="00195548">
        <w:tc>
          <w:tcPr>
            <w:tcW w:w="3500" w:type="dxa"/>
          </w:tcPr>
          <w:p w14:paraId="0FCC9DC3" w14:textId="77777777" w:rsidR="00B50050" w:rsidRDefault="00B50050" w:rsidP="0088127C">
            <w:pPr>
              <w:pStyle w:val="OtherTableBody"/>
            </w:pPr>
            <w:r>
              <w:t>Inventory On Hand Quantity</w:t>
            </w:r>
          </w:p>
        </w:tc>
        <w:tc>
          <w:tcPr>
            <w:tcW w:w="700" w:type="dxa"/>
          </w:tcPr>
          <w:p w14:paraId="37CD061A" w14:textId="77777777" w:rsidR="00B50050" w:rsidRDefault="00B50050" w:rsidP="0088127C">
            <w:pPr>
              <w:pStyle w:val="OtherTableBody"/>
            </w:pPr>
            <w:r>
              <w:t>01809</w:t>
            </w:r>
          </w:p>
        </w:tc>
        <w:tc>
          <w:tcPr>
            <w:tcW w:w="600" w:type="dxa"/>
          </w:tcPr>
          <w:p w14:paraId="4F6FD921" w14:textId="77777777" w:rsidR="00B50050" w:rsidRDefault="00B50050" w:rsidP="0088127C">
            <w:pPr>
              <w:pStyle w:val="OtherTableBody"/>
            </w:pPr>
            <w:r>
              <w:t>IIM</w:t>
            </w:r>
          </w:p>
        </w:tc>
        <w:tc>
          <w:tcPr>
            <w:tcW w:w="600" w:type="dxa"/>
          </w:tcPr>
          <w:p w14:paraId="10E99DFC" w14:textId="77777777" w:rsidR="00B50050" w:rsidRDefault="00B50050" w:rsidP="0088127C">
            <w:pPr>
              <w:pStyle w:val="OtherTableBody"/>
            </w:pPr>
            <w:r>
              <w:t>12</w:t>
            </w:r>
          </w:p>
        </w:tc>
        <w:tc>
          <w:tcPr>
            <w:tcW w:w="600" w:type="dxa"/>
          </w:tcPr>
          <w:p w14:paraId="6D5E7B99" w14:textId="77777777" w:rsidR="00B50050" w:rsidRDefault="00B50050" w:rsidP="0088127C">
            <w:pPr>
              <w:pStyle w:val="OtherTableBody"/>
            </w:pPr>
            <w:r>
              <w:t>..</w:t>
            </w:r>
          </w:p>
        </w:tc>
        <w:tc>
          <w:tcPr>
            <w:tcW w:w="600" w:type="dxa"/>
          </w:tcPr>
          <w:p w14:paraId="5CB89F7B" w14:textId="77777777" w:rsidR="00B50050" w:rsidRDefault="00B50050" w:rsidP="0088127C">
            <w:pPr>
              <w:pStyle w:val="OtherTableBody"/>
            </w:pPr>
            <w:r>
              <w:t>12#</w:t>
            </w:r>
          </w:p>
        </w:tc>
        <w:tc>
          <w:tcPr>
            <w:tcW w:w="600" w:type="dxa"/>
          </w:tcPr>
          <w:p w14:paraId="31CB181D" w14:textId="77777777" w:rsidR="00B50050" w:rsidRDefault="00B50050" w:rsidP="0088127C">
            <w:pPr>
              <w:pStyle w:val="OtherTableBody"/>
            </w:pPr>
            <w:r>
              <w:t>NM</w:t>
            </w:r>
          </w:p>
        </w:tc>
        <w:tc>
          <w:tcPr>
            <w:tcW w:w="700" w:type="dxa"/>
          </w:tcPr>
          <w:p w14:paraId="5768CFA0" w14:textId="77777777" w:rsidR="00B50050" w:rsidRDefault="00B50050" w:rsidP="0088127C">
            <w:pPr>
              <w:pStyle w:val="OtherTableBody"/>
            </w:pPr>
          </w:p>
        </w:tc>
        <w:tc>
          <w:tcPr>
            <w:tcW w:w="600" w:type="dxa"/>
          </w:tcPr>
          <w:p w14:paraId="6AF204B7" w14:textId="77777777" w:rsidR="00B50050" w:rsidRDefault="00B50050" w:rsidP="0088127C">
            <w:pPr>
              <w:pStyle w:val="OtherTableBody"/>
            </w:pPr>
          </w:p>
        </w:tc>
        <w:tc>
          <w:tcPr>
            <w:tcW w:w="900" w:type="dxa"/>
          </w:tcPr>
          <w:p w14:paraId="61ABC748" w14:textId="77777777" w:rsidR="00B50050" w:rsidRDefault="00B50050" w:rsidP="0088127C">
            <w:pPr>
              <w:pStyle w:val="OtherTableBody"/>
            </w:pPr>
            <w:r>
              <w:t>17.4.1.12</w:t>
            </w:r>
          </w:p>
        </w:tc>
      </w:tr>
      <w:tr w:rsidR="00B50050" w14:paraId="408511CA" w14:textId="77777777" w:rsidTr="00195548">
        <w:tc>
          <w:tcPr>
            <w:tcW w:w="3500" w:type="dxa"/>
          </w:tcPr>
          <w:p w14:paraId="70FBF057" w14:textId="77777777" w:rsidR="00B50050" w:rsidRDefault="00B50050" w:rsidP="0088127C">
            <w:pPr>
              <w:pStyle w:val="OtherTableBody"/>
            </w:pPr>
            <w:r>
              <w:t>Inventory On Hand Quantity Unit</w:t>
            </w:r>
          </w:p>
        </w:tc>
        <w:tc>
          <w:tcPr>
            <w:tcW w:w="700" w:type="dxa"/>
          </w:tcPr>
          <w:p w14:paraId="0C402249" w14:textId="77777777" w:rsidR="00B50050" w:rsidRDefault="00B50050" w:rsidP="0088127C">
            <w:pPr>
              <w:pStyle w:val="OtherTableBody"/>
            </w:pPr>
            <w:r>
              <w:t>01810</w:t>
            </w:r>
          </w:p>
        </w:tc>
        <w:tc>
          <w:tcPr>
            <w:tcW w:w="600" w:type="dxa"/>
          </w:tcPr>
          <w:p w14:paraId="136FF48F" w14:textId="77777777" w:rsidR="00B50050" w:rsidRDefault="00B50050" w:rsidP="0088127C">
            <w:pPr>
              <w:pStyle w:val="OtherTableBody"/>
            </w:pPr>
            <w:r>
              <w:t>ILT</w:t>
            </w:r>
          </w:p>
        </w:tc>
        <w:tc>
          <w:tcPr>
            <w:tcW w:w="600" w:type="dxa"/>
          </w:tcPr>
          <w:p w14:paraId="4905C19A" w14:textId="77777777" w:rsidR="00B50050" w:rsidRDefault="00B50050" w:rsidP="0088127C">
            <w:pPr>
              <w:pStyle w:val="OtherTableBody"/>
            </w:pPr>
            <w:r>
              <w:t>10</w:t>
            </w:r>
          </w:p>
        </w:tc>
        <w:tc>
          <w:tcPr>
            <w:tcW w:w="600" w:type="dxa"/>
          </w:tcPr>
          <w:p w14:paraId="7CE11EDD" w14:textId="77777777" w:rsidR="00B50050" w:rsidRDefault="00B50050" w:rsidP="0088127C">
            <w:pPr>
              <w:pStyle w:val="OtherTableBody"/>
            </w:pPr>
            <w:r>
              <w:t>..</w:t>
            </w:r>
          </w:p>
        </w:tc>
        <w:tc>
          <w:tcPr>
            <w:tcW w:w="600" w:type="dxa"/>
          </w:tcPr>
          <w:p w14:paraId="6369F008" w14:textId="77777777" w:rsidR="00B50050" w:rsidRDefault="00B50050" w:rsidP="0088127C">
            <w:pPr>
              <w:pStyle w:val="OtherTableBody"/>
            </w:pPr>
          </w:p>
        </w:tc>
        <w:tc>
          <w:tcPr>
            <w:tcW w:w="600" w:type="dxa"/>
          </w:tcPr>
          <w:p w14:paraId="722A4489" w14:textId="77777777" w:rsidR="00B50050" w:rsidRDefault="00B50050" w:rsidP="0088127C">
            <w:pPr>
              <w:pStyle w:val="OtherTableBody"/>
            </w:pPr>
            <w:r>
              <w:t>CWE</w:t>
            </w:r>
          </w:p>
        </w:tc>
        <w:tc>
          <w:tcPr>
            <w:tcW w:w="700" w:type="dxa"/>
          </w:tcPr>
          <w:p w14:paraId="5A942F9B" w14:textId="77777777" w:rsidR="00B50050" w:rsidRDefault="00B50050" w:rsidP="0088127C">
            <w:pPr>
              <w:pStyle w:val="OtherTableBody"/>
            </w:pPr>
          </w:p>
        </w:tc>
        <w:tc>
          <w:tcPr>
            <w:tcW w:w="600" w:type="dxa"/>
          </w:tcPr>
          <w:p w14:paraId="01F3469F" w14:textId="77777777" w:rsidR="00B50050" w:rsidRDefault="00B50050" w:rsidP="0088127C">
            <w:pPr>
              <w:pStyle w:val="OtherTableBody"/>
            </w:pPr>
          </w:p>
        </w:tc>
        <w:tc>
          <w:tcPr>
            <w:tcW w:w="900" w:type="dxa"/>
          </w:tcPr>
          <w:p w14:paraId="6CE8F828" w14:textId="77777777" w:rsidR="00B50050" w:rsidRDefault="00B50050" w:rsidP="0088127C">
            <w:pPr>
              <w:pStyle w:val="OtherTableBody"/>
            </w:pPr>
            <w:r>
              <w:t>17.4.8.10</w:t>
            </w:r>
          </w:p>
        </w:tc>
      </w:tr>
      <w:tr w:rsidR="00B50050" w14:paraId="637DAD48" w14:textId="77777777" w:rsidTr="00195548">
        <w:tc>
          <w:tcPr>
            <w:tcW w:w="3500" w:type="dxa"/>
          </w:tcPr>
          <w:p w14:paraId="4C085B82" w14:textId="77777777" w:rsidR="00B50050" w:rsidRDefault="00B50050" w:rsidP="0088127C">
            <w:pPr>
              <w:pStyle w:val="OtherTableBody"/>
            </w:pPr>
            <w:r>
              <w:t>Inventory On Hand Quantity Unit</w:t>
            </w:r>
          </w:p>
        </w:tc>
        <w:tc>
          <w:tcPr>
            <w:tcW w:w="700" w:type="dxa"/>
          </w:tcPr>
          <w:p w14:paraId="77AB5DFE" w14:textId="77777777" w:rsidR="00B50050" w:rsidRDefault="00B50050" w:rsidP="0088127C">
            <w:pPr>
              <w:pStyle w:val="OtherTableBody"/>
            </w:pPr>
            <w:r>
              <w:t>01810</w:t>
            </w:r>
          </w:p>
        </w:tc>
        <w:tc>
          <w:tcPr>
            <w:tcW w:w="600" w:type="dxa"/>
          </w:tcPr>
          <w:p w14:paraId="0441DC54" w14:textId="77777777" w:rsidR="00B50050" w:rsidRDefault="00B50050" w:rsidP="0088127C">
            <w:pPr>
              <w:pStyle w:val="OtherTableBody"/>
            </w:pPr>
            <w:r>
              <w:t>IIM</w:t>
            </w:r>
          </w:p>
        </w:tc>
        <w:tc>
          <w:tcPr>
            <w:tcW w:w="600" w:type="dxa"/>
          </w:tcPr>
          <w:p w14:paraId="6DAE2A26" w14:textId="77777777" w:rsidR="00B50050" w:rsidRDefault="00B50050" w:rsidP="0088127C">
            <w:pPr>
              <w:pStyle w:val="OtherTableBody"/>
            </w:pPr>
            <w:r>
              <w:t>13</w:t>
            </w:r>
          </w:p>
        </w:tc>
        <w:tc>
          <w:tcPr>
            <w:tcW w:w="600" w:type="dxa"/>
          </w:tcPr>
          <w:p w14:paraId="4D93F761" w14:textId="77777777" w:rsidR="00B50050" w:rsidRDefault="00B50050" w:rsidP="0088127C">
            <w:pPr>
              <w:pStyle w:val="OtherTableBody"/>
            </w:pPr>
            <w:r>
              <w:t>..</w:t>
            </w:r>
          </w:p>
        </w:tc>
        <w:tc>
          <w:tcPr>
            <w:tcW w:w="600" w:type="dxa"/>
          </w:tcPr>
          <w:p w14:paraId="40861C94" w14:textId="77777777" w:rsidR="00B50050" w:rsidRDefault="00B50050" w:rsidP="0088127C">
            <w:pPr>
              <w:pStyle w:val="OtherTableBody"/>
            </w:pPr>
          </w:p>
        </w:tc>
        <w:tc>
          <w:tcPr>
            <w:tcW w:w="600" w:type="dxa"/>
          </w:tcPr>
          <w:p w14:paraId="74033985" w14:textId="77777777" w:rsidR="00B50050" w:rsidRDefault="00B50050" w:rsidP="0088127C">
            <w:pPr>
              <w:pStyle w:val="OtherTableBody"/>
            </w:pPr>
            <w:r>
              <w:t>CWE</w:t>
            </w:r>
          </w:p>
        </w:tc>
        <w:tc>
          <w:tcPr>
            <w:tcW w:w="700" w:type="dxa"/>
          </w:tcPr>
          <w:p w14:paraId="3AC2A8C4" w14:textId="77777777" w:rsidR="00B50050" w:rsidRDefault="00B50050" w:rsidP="0088127C">
            <w:pPr>
              <w:pStyle w:val="OtherTableBody"/>
            </w:pPr>
          </w:p>
        </w:tc>
        <w:tc>
          <w:tcPr>
            <w:tcW w:w="600" w:type="dxa"/>
          </w:tcPr>
          <w:p w14:paraId="58D12E02" w14:textId="77777777" w:rsidR="00B50050" w:rsidRDefault="00B50050" w:rsidP="0088127C">
            <w:pPr>
              <w:pStyle w:val="OtherTableBody"/>
            </w:pPr>
          </w:p>
        </w:tc>
        <w:tc>
          <w:tcPr>
            <w:tcW w:w="900" w:type="dxa"/>
          </w:tcPr>
          <w:p w14:paraId="6BDEF584" w14:textId="77777777" w:rsidR="00B50050" w:rsidRDefault="00B50050" w:rsidP="0088127C">
            <w:pPr>
              <w:pStyle w:val="OtherTableBody"/>
            </w:pPr>
            <w:r>
              <w:t>17.4.1.13</w:t>
            </w:r>
          </w:p>
        </w:tc>
      </w:tr>
      <w:tr w:rsidR="00B50050" w14:paraId="28203A0A" w14:textId="77777777" w:rsidTr="00195548">
        <w:tc>
          <w:tcPr>
            <w:tcW w:w="3500" w:type="dxa"/>
          </w:tcPr>
          <w:p w14:paraId="676D8563" w14:textId="77777777" w:rsidR="00B50050" w:rsidRDefault="00B50050" w:rsidP="0088127C">
            <w:pPr>
              <w:pStyle w:val="OtherTableBody"/>
            </w:pPr>
            <w:r>
              <w:t>Inventory Received Date</w:t>
            </w:r>
          </w:p>
        </w:tc>
        <w:tc>
          <w:tcPr>
            <w:tcW w:w="700" w:type="dxa"/>
          </w:tcPr>
          <w:p w14:paraId="6FA305D2" w14:textId="77777777" w:rsidR="00B50050" w:rsidRDefault="00B50050" w:rsidP="0088127C">
            <w:pPr>
              <w:pStyle w:val="OtherTableBody"/>
            </w:pPr>
            <w:r>
              <w:t>01804</w:t>
            </w:r>
          </w:p>
        </w:tc>
        <w:tc>
          <w:tcPr>
            <w:tcW w:w="600" w:type="dxa"/>
          </w:tcPr>
          <w:p w14:paraId="5C2347D7" w14:textId="77777777" w:rsidR="00B50050" w:rsidRDefault="00B50050" w:rsidP="0088127C">
            <w:pPr>
              <w:pStyle w:val="OtherTableBody"/>
            </w:pPr>
            <w:r>
              <w:t>ILT</w:t>
            </w:r>
          </w:p>
        </w:tc>
        <w:tc>
          <w:tcPr>
            <w:tcW w:w="600" w:type="dxa"/>
          </w:tcPr>
          <w:p w14:paraId="5087FB5D" w14:textId="77777777" w:rsidR="00B50050" w:rsidRDefault="00B50050" w:rsidP="0088127C">
            <w:pPr>
              <w:pStyle w:val="OtherTableBody"/>
            </w:pPr>
            <w:r>
              <w:t>4</w:t>
            </w:r>
          </w:p>
        </w:tc>
        <w:tc>
          <w:tcPr>
            <w:tcW w:w="600" w:type="dxa"/>
          </w:tcPr>
          <w:p w14:paraId="0BC30D15" w14:textId="77777777" w:rsidR="00B50050" w:rsidRDefault="00B50050" w:rsidP="0088127C">
            <w:pPr>
              <w:pStyle w:val="OtherTableBody"/>
            </w:pPr>
            <w:r>
              <w:t>..</w:t>
            </w:r>
          </w:p>
        </w:tc>
        <w:tc>
          <w:tcPr>
            <w:tcW w:w="600" w:type="dxa"/>
          </w:tcPr>
          <w:p w14:paraId="54D9A07D" w14:textId="77777777" w:rsidR="00B50050" w:rsidRDefault="00B50050" w:rsidP="0088127C">
            <w:pPr>
              <w:pStyle w:val="OtherTableBody"/>
            </w:pPr>
          </w:p>
        </w:tc>
        <w:tc>
          <w:tcPr>
            <w:tcW w:w="600" w:type="dxa"/>
          </w:tcPr>
          <w:p w14:paraId="3BEECEA7" w14:textId="77777777" w:rsidR="00B50050" w:rsidRDefault="00B50050" w:rsidP="0088127C">
            <w:pPr>
              <w:pStyle w:val="OtherTableBody"/>
            </w:pPr>
            <w:r>
              <w:t>DTM</w:t>
            </w:r>
          </w:p>
        </w:tc>
        <w:tc>
          <w:tcPr>
            <w:tcW w:w="700" w:type="dxa"/>
          </w:tcPr>
          <w:p w14:paraId="537A9E14" w14:textId="77777777" w:rsidR="00B50050" w:rsidRDefault="00B50050" w:rsidP="0088127C">
            <w:pPr>
              <w:pStyle w:val="OtherTableBody"/>
            </w:pPr>
          </w:p>
        </w:tc>
        <w:tc>
          <w:tcPr>
            <w:tcW w:w="600" w:type="dxa"/>
          </w:tcPr>
          <w:p w14:paraId="220F5510" w14:textId="77777777" w:rsidR="00B50050" w:rsidRDefault="00B50050" w:rsidP="0088127C">
            <w:pPr>
              <w:pStyle w:val="OtherTableBody"/>
            </w:pPr>
          </w:p>
        </w:tc>
        <w:tc>
          <w:tcPr>
            <w:tcW w:w="900" w:type="dxa"/>
          </w:tcPr>
          <w:p w14:paraId="413EFA97" w14:textId="77777777" w:rsidR="00B50050" w:rsidRDefault="00B50050" w:rsidP="0088127C">
            <w:pPr>
              <w:pStyle w:val="OtherTableBody"/>
            </w:pPr>
            <w:r>
              <w:t>17.4.8.4</w:t>
            </w:r>
          </w:p>
        </w:tc>
      </w:tr>
      <w:tr w:rsidR="00B50050" w14:paraId="75DD5ABA" w14:textId="77777777" w:rsidTr="00195548">
        <w:tc>
          <w:tcPr>
            <w:tcW w:w="3500" w:type="dxa"/>
          </w:tcPr>
          <w:p w14:paraId="775F5A89" w14:textId="77777777" w:rsidR="00B50050" w:rsidRDefault="00B50050" w:rsidP="0088127C">
            <w:pPr>
              <w:pStyle w:val="OtherTableBody"/>
            </w:pPr>
            <w:r>
              <w:t>Inventory Received Date</w:t>
            </w:r>
          </w:p>
        </w:tc>
        <w:tc>
          <w:tcPr>
            <w:tcW w:w="700" w:type="dxa"/>
          </w:tcPr>
          <w:p w14:paraId="20212FDC" w14:textId="77777777" w:rsidR="00B50050" w:rsidRDefault="00B50050" w:rsidP="0088127C">
            <w:pPr>
              <w:pStyle w:val="OtherTableBody"/>
            </w:pPr>
            <w:r>
              <w:t>01804</w:t>
            </w:r>
          </w:p>
        </w:tc>
        <w:tc>
          <w:tcPr>
            <w:tcW w:w="600" w:type="dxa"/>
          </w:tcPr>
          <w:p w14:paraId="3435C897" w14:textId="77777777" w:rsidR="00B50050" w:rsidRDefault="00B50050" w:rsidP="0088127C">
            <w:pPr>
              <w:pStyle w:val="OtherTableBody"/>
            </w:pPr>
            <w:r>
              <w:t>IIM</w:t>
            </w:r>
          </w:p>
        </w:tc>
        <w:tc>
          <w:tcPr>
            <w:tcW w:w="600" w:type="dxa"/>
          </w:tcPr>
          <w:p w14:paraId="0E5D0F24" w14:textId="77777777" w:rsidR="00B50050" w:rsidRDefault="00B50050" w:rsidP="0088127C">
            <w:pPr>
              <w:pStyle w:val="OtherTableBody"/>
            </w:pPr>
            <w:r>
              <w:t>7</w:t>
            </w:r>
          </w:p>
        </w:tc>
        <w:tc>
          <w:tcPr>
            <w:tcW w:w="600" w:type="dxa"/>
          </w:tcPr>
          <w:p w14:paraId="231A9A18" w14:textId="77777777" w:rsidR="00B50050" w:rsidRDefault="00B50050" w:rsidP="0088127C">
            <w:pPr>
              <w:pStyle w:val="OtherTableBody"/>
            </w:pPr>
            <w:r>
              <w:t>..</w:t>
            </w:r>
          </w:p>
        </w:tc>
        <w:tc>
          <w:tcPr>
            <w:tcW w:w="600" w:type="dxa"/>
          </w:tcPr>
          <w:p w14:paraId="4E963F2B" w14:textId="77777777" w:rsidR="00B50050" w:rsidRDefault="00B50050" w:rsidP="0088127C">
            <w:pPr>
              <w:pStyle w:val="OtherTableBody"/>
            </w:pPr>
          </w:p>
        </w:tc>
        <w:tc>
          <w:tcPr>
            <w:tcW w:w="600" w:type="dxa"/>
          </w:tcPr>
          <w:p w14:paraId="75023427" w14:textId="77777777" w:rsidR="00B50050" w:rsidRDefault="00B50050" w:rsidP="0088127C">
            <w:pPr>
              <w:pStyle w:val="OtherTableBody"/>
            </w:pPr>
            <w:r>
              <w:t>DTM</w:t>
            </w:r>
          </w:p>
        </w:tc>
        <w:tc>
          <w:tcPr>
            <w:tcW w:w="700" w:type="dxa"/>
          </w:tcPr>
          <w:p w14:paraId="7097ACB5" w14:textId="77777777" w:rsidR="00B50050" w:rsidRDefault="00B50050" w:rsidP="0088127C">
            <w:pPr>
              <w:pStyle w:val="OtherTableBody"/>
            </w:pPr>
          </w:p>
        </w:tc>
        <w:tc>
          <w:tcPr>
            <w:tcW w:w="600" w:type="dxa"/>
          </w:tcPr>
          <w:p w14:paraId="05C9955E" w14:textId="77777777" w:rsidR="00B50050" w:rsidRDefault="00B50050" w:rsidP="0088127C">
            <w:pPr>
              <w:pStyle w:val="OtherTableBody"/>
            </w:pPr>
          </w:p>
        </w:tc>
        <w:tc>
          <w:tcPr>
            <w:tcW w:w="900" w:type="dxa"/>
          </w:tcPr>
          <w:p w14:paraId="2173E322" w14:textId="77777777" w:rsidR="00B50050" w:rsidRDefault="00B50050" w:rsidP="0088127C">
            <w:pPr>
              <w:pStyle w:val="OtherTableBody"/>
            </w:pPr>
            <w:r>
              <w:t>17.4.1.7</w:t>
            </w:r>
          </w:p>
        </w:tc>
      </w:tr>
      <w:tr w:rsidR="00B50050" w14:paraId="1EF4F63E" w14:textId="77777777" w:rsidTr="00195548">
        <w:tc>
          <w:tcPr>
            <w:tcW w:w="3500" w:type="dxa"/>
          </w:tcPr>
          <w:p w14:paraId="47EE876F" w14:textId="77777777" w:rsidR="00B50050" w:rsidRDefault="00B50050" w:rsidP="0088127C">
            <w:pPr>
              <w:pStyle w:val="OtherTableBody"/>
            </w:pPr>
            <w:r>
              <w:t>Inventory Received Item Cost</w:t>
            </w:r>
          </w:p>
        </w:tc>
        <w:tc>
          <w:tcPr>
            <w:tcW w:w="700" w:type="dxa"/>
          </w:tcPr>
          <w:p w14:paraId="24CE7C87" w14:textId="77777777" w:rsidR="00B50050" w:rsidRDefault="00B50050" w:rsidP="0088127C">
            <w:pPr>
              <w:pStyle w:val="OtherTableBody"/>
            </w:pPr>
            <w:r>
              <w:t>01807</w:t>
            </w:r>
          </w:p>
        </w:tc>
        <w:tc>
          <w:tcPr>
            <w:tcW w:w="600" w:type="dxa"/>
          </w:tcPr>
          <w:p w14:paraId="208BFA4C" w14:textId="77777777" w:rsidR="00B50050" w:rsidRDefault="00B50050" w:rsidP="0088127C">
            <w:pPr>
              <w:pStyle w:val="OtherTableBody"/>
            </w:pPr>
            <w:r>
              <w:t>ILT</w:t>
            </w:r>
          </w:p>
        </w:tc>
        <w:tc>
          <w:tcPr>
            <w:tcW w:w="600" w:type="dxa"/>
          </w:tcPr>
          <w:p w14:paraId="350DF261" w14:textId="77777777" w:rsidR="00B50050" w:rsidRDefault="00B50050" w:rsidP="0088127C">
            <w:pPr>
              <w:pStyle w:val="OtherTableBody"/>
            </w:pPr>
            <w:r>
              <w:t>7</w:t>
            </w:r>
          </w:p>
        </w:tc>
        <w:tc>
          <w:tcPr>
            <w:tcW w:w="600" w:type="dxa"/>
          </w:tcPr>
          <w:p w14:paraId="731832A0" w14:textId="77777777" w:rsidR="00B50050" w:rsidRDefault="00B50050" w:rsidP="0088127C">
            <w:pPr>
              <w:pStyle w:val="OtherTableBody"/>
            </w:pPr>
            <w:r>
              <w:t>..</w:t>
            </w:r>
          </w:p>
        </w:tc>
        <w:tc>
          <w:tcPr>
            <w:tcW w:w="600" w:type="dxa"/>
          </w:tcPr>
          <w:p w14:paraId="025B1798" w14:textId="77777777" w:rsidR="00B50050" w:rsidRDefault="00B50050" w:rsidP="0088127C">
            <w:pPr>
              <w:pStyle w:val="OtherTableBody"/>
            </w:pPr>
          </w:p>
        </w:tc>
        <w:tc>
          <w:tcPr>
            <w:tcW w:w="600" w:type="dxa"/>
          </w:tcPr>
          <w:p w14:paraId="7BA4D23F" w14:textId="77777777" w:rsidR="00B50050" w:rsidRDefault="00B50050" w:rsidP="0088127C">
            <w:pPr>
              <w:pStyle w:val="OtherTableBody"/>
            </w:pPr>
            <w:r>
              <w:t>MO</w:t>
            </w:r>
          </w:p>
        </w:tc>
        <w:tc>
          <w:tcPr>
            <w:tcW w:w="700" w:type="dxa"/>
          </w:tcPr>
          <w:p w14:paraId="7D22A549" w14:textId="77777777" w:rsidR="00B50050" w:rsidRDefault="00B50050" w:rsidP="0088127C">
            <w:pPr>
              <w:pStyle w:val="OtherTableBody"/>
            </w:pPr>
          </w:p>
        </w:tc>
        <w:tc>
          <w:tcPr>
            <w:tcW w:w="600" w:type="dxa"/>
          </w:tcPr>
          <w:p w14:paraId="352BCFBD" w14:textId="77777777" w:rsidR="00B50050" w:rsidRDefault="00B50050" w:rsidP="0088127C">
            <w:pPr>
              <w:pStyle w:val="OtherTableBody"/>
            </w:pPr>
          </w:p>
        </w:tc>
        <w:tc>
          <w:tcPr>
            <w:tcW w:w="900" w:type="dxa"/>
          </w:tcPr>
          <w:p w14:paraId="6CCD66FD" w14:textId="77777777" w:rsidR="00B50050" w:rsidRDefault="00B50050" w:rsidP="0088127C">
            <w:pPr>
              <w:pStyle w:val="OtherTableBody"/>
            </w:pPr>
            <w:r>
              <w:t>17.4.8.7</w:t>
            </w:r>
          </w:p>
        </w:tc>
      </w:tr>
      <w:tr w:rsidR="00B50050" w14:paraId="26B887A0" w14:textId="77777777" w:rsidTr="00195548">
        <w:tc>
          <w:tcPr>
            <w:tcW w:w="3500" w:type="dxa"/>
          </w:tcPr>
          <w:p w14:paraId="36976597" w14:textId="77777777" w:rsidR="00B50050" w:rsidRDefault="00B50050" w:rsidP="0088127C">
            <w:pPr>
              <w:pStyle w:val="OtherTableBody"/>
            </w:pPr>
            <w:r>
              <w:t>Inventory Received Item Cost</w:t>
            </w:r>
          </w:p>
        </w:tc>
        <w:tc>
          <w:tcPr>
            <w:tcW w:w="700" w:type="dxa"/>
          </w:tcPr>
          <w:p w14:paraId="69212D1E" w14:textId="77777777" w:rsidR="00B50050" w:rsidRDefault="00B50050" w:rsidP="0088127C">
            <w:pPr>
              <w:pStyle w:val="OtherTableBody"/>
            </w:pPr>
            <w:r>
              <w:t>01807</w:t>
            </w:r>
          </w:p>
        </w:tc>
        <w:tc>
          <w:tcPr>
            <w:tcW w:w="600" w:type="dxa"/>
          </w:tcPr>
          <w:p w14:paraId="38CCBAE1" w14:textId="77777777" w:rsidR="00B50050" w:rsidRDefault="00B50050" w:rsidP="0088127C">
            <w:pPr>
              <w:pStyle w:val="OtherTableBody"/>
            </w:pPr>
            <w:r>
              <w:t>IIM</w:t>
            </w:r>
          </w:p>
        </w:tc>
        <w:tc>
          <w:tcPr>
            <w:tcW w:w="600" w:type="dxa"/>
          </w:tcPr>
          <w:p w14:paraId="212A218E" w14:textId="77777777" w:rsidR="00B50050" w:rsidRDefault="00B50050" w:rsidP="0088127C">
            <w:pPr>
              <w:pStyle w:val="OtherTableBody"/>
            </w:pPr>
            <w:r>
              <w:t>10</w:t>
            </w:r>
          </w:p>
        </w:tc>
        <w:tc>
          <w:tcPr>
            <w:tcW w:w="600" w:type="dxa"/>
          </w:tcPr>
          <w:p w14:paraId="685619ED" w14:textId="77777777" w:rsidR="00B50050" w:rsidRDefault="00B50050" w:rsidP="0088127C">
            <w:pPr>
              <w:pStyle w:val="OtherTableBody"/>
            </w:pPr>
            <w:r>
              <w:t>..</w:t>
            </w:r>
          </w:p>
        </w:tc>
        <w:tc>
          <w:tcPr>
            <w:tcW w:w="600" w:type="dxa"/>
          </w:tcPr>
          <w:p w14:paraId="4A2D9507" w14:textId="77777777" w:rsidR="00B50050" w:rsidRDefault="00B50050" w:rsidP="0088127C">
            <w:pPr>
              <w:pStyle w:val="OtherTableBody"/>
            </w:pPr>
          </w:p>
        </w:tc>
        <w:tc>
          <w:tcPr>
            <w:tcW w:w="600" w:type="dxa"/>
          </w:tcPr>
          <w:p w14:paraId="51BB1804" w14:textId="77777777" w:rsidR="00B50050" w:rsidRDefault="00B50050" w:rsidP="0088127C">
            <w:pPr>
              <w:pStyle w:val="OtherTableBody"/>
            </w:pPr>
            <w:r>
              <w:t>MO</w:t>
            </w:r>
          </w:p>
        </w:tc>
        <w:tc>
          <w:tcPr>
            <w:tcW w:w="700" w:type="dxa"/>
          </w:tcPr>
          <w:p w14:paraId="11952F91" w14:textId="77777777" w:rsidR="00B50050" w:rsidRDefault="00B50050" w:rsidP="0088127C">
            <w:pPr>
              <w:pStyle w:val="OtherTableBody"/>
            </w:pPr>
          </w:p>
        </w:tc>
        <w:tc>
          <w:tcPr>
            <w:tcW w:w="600" w:type="dxa"/>
          </w:tcPr>
          <w:p w14:paraId="234E868C" w14:textId="77777777" w:rsidR="00B50050" w:rsidRDefault="00B50050" w:rsidP="0088127C">
            <w:pPr>
              <w:pStyle w:val="OtherTableBody"/>
            </w:pPr>
          </w:p>
        </w:tc>
        <w:tc>
          <w:tcPr>
            <w:tcW w:w="900" w:type="dxa"/>
          </w:tcPr>
          <w:p w14:paraId="168C7D88" w14:textId="77777777" w:rsidR="00B50050" w:rsidRDefault="00B50050" w:rsidP="0088127C">
            <w:pPr>
              <w:pStyle w:val="OtherTableBody"/>
            </w:pPr>
            <w:r>
              <w:t>17.4.1.10</w:t>
            </w:r>
          </w:p>
        </w:tc>
      </w:tr>
      <w:tr w:rsidR="00B50050" w14:paraId="7D467655" w14:textId="77777777" w:rsidTr="00195548">
        <w:tc>
          <w:tcPr>
            <w:tcW w:w="3500" w:type="dxa"/>
          </w:tcPr>
          <w:p w14:paraId="1037C7F7" w14:textId="77777777" w:rsidR="00B50050" w:rsidRDefault="00B50050" w:rsidP="0088127C">
            <w:pPr>
              <w:pStyle w:val="OtherTableBody"/>
            </w:pPr>
            <w:r>
              <w:t>Inventory Received Quantity</w:t>
            </w:r>
          </w:p>
        </w:tc>
        <w:tc>
          <w:tcPr>
            <w:tcW w:w="700" w:type="dxa"/>
          </w:tcPr>
          <w:p w14:paraId="46FF031B" w14:textId="77777777" w:rsidR="00B50050" w:rsidRDefault="00B50050" w:rsidP="0088127C">
            <w:pPr>
              <w:pStyle w:val="OtherTableBody"/>
            </w:pPr>
            <w:r>
              <w:t>01805</w:t>
            </w:r>
          </w:p>
        </w:tc>
        <w:tc>
          <w:tcPr>
            <w:tcW w:w="600" w:type="dxa"/>
          </w:tcPr>
          <w:p w14:paraId="4026FB60" w14:textId="77777777" w:rsidR="00B50050" w:rsidRDefault="00B50050" w:rsidP="0088127C">
            <w:pPr>
              <w:pStyle w:val="OtherTableBody"/>
            </w:pPr>
            <w:r>
              <w:t>ILT</w:t>
            </w:r>
          </w:p>
        </w:tc>
        <w:tc>
          <w:tcPr>
            <w:tcW w:w="600" w:type="dxa"/>
          </w:tcPr>
          <w:p w14:paraId="3286602D" w14:textId="77777777" w:rsidR="00B50050" w:rsidRDefault="00B50050" w:rsidP="0088127C">
            <w:pPr>
              <w:pStyle w:val="OtherTableBody"/>
            </w:pPr>
            <w:r>
              <w:t>5</w:t>
            </w:r>
          </w:p>
        </w:tc>
        <w:tc>
          <w:tcPr>
            <w:tcW w:w="600" w:type="dxa"/>
          </w:tcPr>
          <w:p w14:paraId="68247111" w14:textId="77777777" w:rsidR="00B50050" w:rsidRDefault="00B50050" w:rsidP="0088127C">
            <w:pPr>
              <w:pStyle w:val="OtherTableBody"/>
            </w:pPr>
            <w:r>
              <w:t>..</w:t>
            </w:r>
          </w:p>
        </w:tc>
        <w:tc>
          <w:tcPr>
            <w:tcW w:w="600" w:type="dxa"/>
          </w:tcPr>
          <w:p w14:paraId="59128765" w14:textId="77777777" w:rsidR="00B50050" w:rsidRDefault="00B50050" w:rsidP="0088127C">
            <w:pPr>
              <w:pStyle w:val="OtherTableBody"/>
            </w:pPr>
            <w:r>
              <w:t>12#</w:t>
            </w:r>
          </w:p>
        </w:tc>
        <w:tc>
          <w:tcPr>
            <w:tcW w:w="600" w:type="dxa"/>
          </w:tcPr>
          <w:p w14:paraId="36E10EF3" w14:textId="77777777" w:rsidR="00B50050" w:rsidRDefault="00B50050" w:rsidP="0088127C">
            <w:pPr>
              <w:pStyle w:val="OtherTableBody"/>
            </w:pPr>
            <w:r>
              <w:t>NM</w:t>
            </w:r>
          </w:p>
        </w:tc>
        <w:tc>
          <w:tcPr>
            <w:tcW w:w="700" w:type="dxa"/>
          </w:tcPr>
          <w:p w14:paraId="73075146" w14:textId="77777777" w:rsidR="00B50050" w:rsidRDefault="00B50050" w:rsidP="0088127C">
            <w:pPr>
              <w:pStyle w:val="OtherTableBody"/>
            </w:pPr>
          </w:p>
        </w:tc>
        <w:tc>
          <w:tcPr>
            <w:tcW w:w="600" w:type="dxa"/>
          </w:tcPr>
          <w:p w14:paraId="7AC5D1D4" w14:textId="77777777" w:rsidR="00B50050" w:rsidRDefault="00B50050" w:rsidP="0088127C">
            <w:pPr>
              <w:pStyle w:val="OtherTableBody"/>
            </w:pPr>
          </w:p>
        </w:tc>
        <w:tc>
          <w:tcPr>
            <w:tcW w:w="900" w:type="dxa"/>
          </w:tcPr>
          <w:p w14:paraId="120FA555" w14:textId="77777777" w:rsidR="00B50050" w:rsidRDefault="00B50050" w:rsidP="0088127C">
            <w:pPr>
              <w:pStyle w:val="OtherTableBody"/>
            </w:pPr>
            <w:r>
              <w:t>17.4.8.5</w:t>
            </w:r>
          </w:p>
        </w:tc>
      </w:tr>
      <w:tr w:rsidR="00B50050" w14:paraId="3B1F804A" w14:textId="77777777" w:rsidTr="00195548">
        <w:tc>
          <w:tcPr>
            <w:tcW w:w="3500" w:type="dxa"/>
          </w:tcPr>
          <w:p w14:paraId="13368D86" w14:textId="77777777" w:rsidR="00B50050" w:rsidRDefault="00B50050" w:rsidP="0088127C">
            <w:pPr>
              <w:pStyle w:val="OtherTableBody"/>
            </w:pPr>
            <w:r>
              <w:t>Inventory Received Quantity</w:t>
            </w:r>
          </w:p>
        </w:tc>
        <w:tc>
          <w:tcPr>
            <w:tcW w:w="700" w:type="dxa"/>
          </w:tcPr>
          <w:p w14:paraId="2EDFFDDC" w14:textId="77777777" w:rsidR="00B50050" w:rsidRDefault="00B50050" w:rsidP="0088127C">
            <w:pPr>
              <w:pStyle w:val="OtherTableBody"/>
            </w:pPr>
            <w:r>
              <w:t>01805</w:t>
            </w:r>
          </w:p>
        </w:tc>
        <w:tc>
          <w:tcPr>
            <w:tcW w:w="600" w:type="dxa"/>
          </w:tcPr>
          <w:p w14:paraId="621AB2E4" w14:textId="77777777" w:rsidR="00B50050" w:rsidRDefault="00B50050" w:rsidP="0088127C">
            <w:pPr>
              <w:pStyle w:val="OtherTableBody"/>
            </w:pPr>
            <w:r>
              <w:t>IIM</w:t>
            </w:r>
          </w:p>
        </w:tc>
        <w:tc>
          <w:tcPr>
            <w:tcW w:w="600" w:type="dxa"/>
          </w:tcPr>
          <w:p w14:paraId="354DCA18" w14:textId="77777777" w:rsidR="00B50050" w:rsidRDefault="00B50050" w:rsidP="0088127C">
            <w:pPr>
              <w:pStyle w:val="OtherTableBody"/>
            </w:pPr>
            <w:r>
              <w:t>8</w:t>
            </w:r>
          </w:p>
        </w:tc>
        <w:tc>
          <w:tcPr>
            <w:tcW w:w="600" w:type="dxa"/>
          </w:tcPr>
          <w:p w14:paraId="044EB877" w14:textId="77777777" w:rsidR="00B50050" w:rsidRDefault="00B50050" w:rsidP="0088127C">
            <w:pPr>
              <w:pStyle w:val="OtherTableBody"/>
            </w:pPr>
            <w:r>
              <w:t>..</w:t>
            </w:r>
          </w:p>
        </w:tc>
        <w:tc>
          <w:tcPr>
            <w:tcW w:w="600" w:type="dxa"/>
          </w:tcPr>
          <w:p w14:paraId="5B07541E" w14:textId="77777777" w:rsidR="00B50050" w:rsidRDefault="00B50050" w:rsidP="0088127C">
            <w:pPr>
              <w:pStyle w:val="OtherTableBody"/>
            </w:pPr>
            <w:r>
              <w:t>12#</w:t>
            </w:r>
          </w:p>
        </w:tc>
        <w:tc>
          <w:tcPr>
            <w:tcW w:w="600" w:type="dxa"/>
          </w:tcPr>
          <w:p w14:paraId="4332E727" w14:textId="77777777" w:rsidR="00B50050" w:rsidRDefault="00B50050" w:rsidP="0088127C">
            <w:pPr>
              <w:pStyle w:val="OtherTableBody"/>
            </w:pPr>
            <w:r>
              <w:t>NM</w:t>
            </w:r>
          </w:p>
        </w:tc>
        <w:tc>
          <w:tcPr>
            <w:tcW w:w="700" w:type="dxa"/>
          </w:tcPr>
          <w:p w14:paraId="12DA9E5C" w14:textId="77777777" w:rsidR="00B50050" w:rsidRDefault="00B50050" w:rsidP="0088127C">
            <w:pPr>
              <w:pStyle w:val="OtherTableBody"/>
            </w:pPr>
          </w:p>
        </w:tc>
        <w:tc>
          <w:tcPr>
            <w:tcW w:w="600" w:type="dxa"/>
          </w:tcPr>
          <w:p w14:paraId="67F9E512" w14:textId="77777777" w:rsidR="00B50050" w:rsidRDefault="00B50050" w:rsidP="0088127C">
            <w:pPr>
              <w:pStyle w:val="OtherTableBody"/>
            </w:pPr>
          </w:p>
        </w:tc>
        <w:tc>
          <w:tcPr>
            <w:tcW w:w="900" w:type="dxa"/>
          </w:tcPr>
          <w:p w14:paraId="78D5BF79" w14:textId="77777777" w:rsidR="00B50050" w:rsidRDefault="00B50050" w:rsidP="0088127C">
            <w:pPr>
              <w:pStyle w:val="OtherTableBody"/>
            </w:pPr>
            <w:r>
              <w:t>17.4.1.8</w:t>
            </w:r>
          </w:p>
        </w:tc>
      </w:tr>
      <w:tr w:rsidR="00B50050" w14:paraId="46EC0677" w14:textId="77777777" w:rsidTr="00195548">
        <w:tc>
          <w:tcPr>
            <w:tcW w:w="3500" w:type="dxa"/>
          </w:tcPr>
          <w:p w14:paraId="4289701F" w14:textId="77777777" w:rsidR="00B50050" w:rsidRDefault="00B50050" w:rsidP="0088127C">
            <w:pPr>
              <w:pStyle w:val="OtherTableBody"/>
            </w:pPr>
            <w:r>
              <w:t>Inventory Received Quantity Unit</w:t>
            </w:r>
          </w:p>
        </w:tc>
        <w:tc>
          <w:tcPr>
            <w:tcW w:w="700" w:type="dxa"/>
          </w:tcPr>
          <w:p w14:paraId="2D9F3BEA" w14:textId="77777777" w:rsidR="00B50050" w:rsidRDefault="00B50050" w:rsidP="0088127C">
            <w:pPr>
              <w:pStyle w:val="OtherTableBody"/>
            </w:pPr>
            <w:r>
              <w:t>01806</w:t>
            </w:r>
          </w:p>
        </w:tc>
        <w:tc>
          <w:tcPr>
            <w:tcW w:w="600" w:type="dxa"/>
          </w:tcPr>
          <w:p w14:paraId="50CA5400" w14:textId="77777777" w:rsidR="00B50050" w:rsidRDefault="00B50050" w:rsidP="0088127C">
            <w:pPr>
              <w:pStyle w:val="OtherTableBody"/>
            </w:pPr>
            <w:r>
              <w:t>IIM</w:t>
            </w:r>
          </w:p>
        </w:tc>
        <w:tc>
          <w:tcPr>
            <w:tcW w:w="600" w:type="dxa"/>
          </w:tcPr>
          <w:p w14:paraId="7D057596" w14:textId="77777777" w:rsidR="00B50050" w:rsidRDefault="00B50050" w:rsidP="0088127C">
            <w:pPr>
              <w:pStyle w:val="OtherTableBody"/>
            </w:pPr>
            <w:r>
              <w:t>9</w:t>
            </w:r>
          </w:p>
        </w:tc>
        <w:tc>
          <w:tcPr>
            <w:tcW w:w="600" w:type="dxa"/>
          </w:tcPr>
          <w:p w14:paraId="557D09C8" w14:textId="77777777" w:rsidR="00B50050" w:rsidRDefault="00B50050" w:rsidP="0088127C">
            <w:pPr>
              <w:pStyle w:val="OtherTableBody"/>
            </w:pPr>
            <w:r>
              <w:t>..</w:t>
            </w:r>
          </w:p>
        </w:tc>
        <w:tc>
          <w:tcPr>
            <w:tcW w:w="600" w:type="dxa"/>
          </w:tcPr>
          <w:p w14:paraId="38ED1519" w14:textId="77777777" w:rsidR="00B50050" w:rsidRDefault="00B50050" w:rsidP="0088127C">
            <w:pPr>
              <w:pStyle w:val="OtherTableBody"/>
            </w:pPr>
          </w:p>
        </w:tc>
        <w:tc>
          <w:tcPr>
            <w:tcW w:w="600" w:type="dxa"/>
          </w:tcPr>
          <w:p w14:paraId="7A4F38F2" w14:textId="77777777" w:rsidR="00B50050" w:rsidRDefault="00B50050" w:rsidP="0088127C">
            <w:pPr>
              <w:pStyle w:val="OtherTableBody"/>
            </w:pPr>
            <w:r>
              <w:t>CWE</w:t>
            </w:r>
          </w:p>
        </w:tc>
        <w:tc>
          <w:tcPr>
            <w:tcW w:w="700" w:type="dxa"/>
          </w:tcPr>
          <w:p w14:paraId="4C488616" w14:textId="77777777" w:rsidR="00B50050" w:rsidRDefault="00B50050" w:rsidP="0088127C">
            <w:pPr>
              <w:pStyle w:val="OtherTableBody"/>
            </w:pPr>
          </w:p>
        </w:tc>
        <w:tc>
          <w:tcPr>
            <w:tcW w:w="600" w:type="dxa"/>
          </w:tcPr>
          <w:p w14:paraId="154CE2AC" w14:textId="77777777" w:rsidR="00B50050" w:rsidRDefault="00B50050" w:rsidP="0088127C">
            <w:pPr>
              <w:pStyle w:val="OtherTableBody"/>
            </w:pPr>
          </w:p>
        </w:tc>
        <w:tc>
          <w:tcPr>
            <w:tcW w:w="900" w:type="dxa"/>
          </w:tcPr>
          <w:p w14:paraId="41A08A72" w14:textId="77777777" w:rsidR="00B50050" w:rsidRDefault="00B50050" w:rsidP="0088127C">
            <w:pPr>
              <w:pStyle w:val="OtherTableBody"/>
            </w:pPr>
            <w:r>
              <w:t>17.4.1.9</w:t>
            </w:r>
          </w:p>
        </w:tc>
      </w:tr>
      <w:tr w:rsidR="00B50050" w14:paraId="2C5D5723" w14:textId="77777777" w:rsidTr="00195548">
        <w:tc>
          <w:tcPr>
            <w:tcW w:w="3500" w:type="dxa"/>
          </w:tcPr>
          <w:p w14:paraId="67C0CEE8" w14:textId="77777777" w:rsidR="00B50050" w:rsidRDefault="00B50050" w:rsidP="0088127C">
            <w:pPr>
              <w:pStyle w:val="OtherTableBody"/>
            </w:pPr>
            <w:r>
              <w:t>Inventory Received Quantity Unit</w:t>
            </w:r>
          </w:p>
        </w:tc>
        <w:tc>
          <w:tcPr>
            <w:tcW w:w="700" w:type="dxa"/>
          </w:tcPr>
          <w:p w14:paraId="6ACE85A7" w14:textId="77777777" w:rsidR="00B50050" w:rsidRDefault="00B50050" w:rsidP="0088127C">
            <w:pPr>
              <w:pStyle w:val="OtherTableBody"/>
            </w:pPr>
            <w:r>
              <w:t>01806</w:t>
            </w:r>
          </w:p>
        </w:tc>
        <w:tc>
          <w:tcPr>
            <w:tcW w:w="600" w:type="dxa"/>
          </w:tcPr>
          <w:p w14:paraId="0FEA3CAD" w14:textId="77777777" w:rsidR="00B50050" w:rsidRDefault="00B50050" w:rsidP="0088127C">
            <w:pPr>
              <w:pStyle w:val="OtherTableBody"/>
            </w:pPr>
            <w:r>
              <w:t>ILT</w:t>
            </w:r>
          </w:p>
        </w:tc>
        <w:tc>
          <w:tcPr>
            <w:tcW w:w="600" w:type="dxa"/>
          </w:tcPr>
          <w:p w14:paraId="282666A1" w14:textId="77777777" w:rsidR="00B50050" w:rsidRDefault="00B50050" w:rsidP="0088127C">
            <w:pPr>
              <w:pStyle w:val="OtherTableBody"/>
            </w:pPr>
            <w:r>
              <w:t>6</w:t>
            </w:r>
          </w:p>
        </w:tc>
        <w:tc>
          <w:tcPr>
            <w:tcW w:w="600" w:type="dxa"/>
          </w:tcPr>
          <w:p w14:paraId="643C07A7" w14:textId="77777777" w:rsidR="00B50050" w:rsidRDefault="00B50050" w:rsidP="0088127C">
            <w:pPr>
              <w:pStyle w:val="OtherTableBody"/>
            </w:pPr>
            <w:r>
              <w:t>..</w:t>
            </w:r>
          </w:p>
        </w:tc>
        <w:tc>
          <w:tcPr>
            <w:tcW w:w="600" w:type="dxa"/>
          </w:tcPr>
          <w:p w14:paraId="6DFE7159" w14:textId="77777777" w:rsidR="00B50050" w:rsidRDefault="00B50050" w:rsidP="0088127C">
            <w:pPr>
              <w:pStyle w:val="OtherTableBody"/>
            </w:pPr>
          </w:p>
        </w:tc>
        <w:tc>
          <w:tcPr>
            <w:tcW w:w="600" w:type="dxa"/>
          </w:tcPr>
          <w:p w14:paraId="554F61CF" w14:textId="77777777" w:rsidR="00B50050" w:rsidRDefault="00B50050" w:rsidP="0088127C">
            <w:pPr>
              <w:pStyle w:val="OtherTableBody"/>
            </w:pPr>
            <w:r>
              <w:t>CWE</w:t>
            </w:r>
          </w:p>
        </w:tc>
        <w:tc>
          <w:tcPr>
            <w:tcW w:w="700" w:type="dxa"/>
          </w:tcPr>
          <w:p w14:paraId="6168336A" w14:textId="77777777" w:rsidR="00B50050" w:rsidRDefault="00B50050" w:rsidP="0088127C">
            <w:pPr>
              <w:pStyle w:val="OtherTableBody"/>
            </w:pPr>
          </w:p>
        </w:tc>
        <w:tc>
          <w:tcPr>
            <w:tcW w:w="600" w:type="dxa"/>
          </w:tcPr>
          <w:p w14:paraId="758954F4" w14:textId="77777777" w:rsidR="00B50050" w:rsidRDefault="00B50050" w:rsidP="0088127C">
            <w:pPr>
              <w:pStyle w:val="OtherTableBody"/>
            </w:pPr>
          </w:p>
        </w:tc>
        <w:tc>
          <w:tcPr>
            <w:tcW w:w="900" w:type="dxa"/>
          </w:tcPr>
          <w:p w14:paraId="308D009D" w14:textId="77777777" w:rsidR="00B50050" w:rsidRDefault="00B50050" w:rsidP="0088127C">
            <w:pPr>
              <w:pStyle w:val="OtherTableBody"/>
            </w:pPr>
            <w:r>
              <w:t>17.4.8.6</w:t>
            </w:r>
          </w:p>
        </w:tc>
      </w:tr>
      <w:tr w:rsidR="00B50050" w14:paraId="7CB2BBFF" w14:textId="77777777" w:rsidTr="00195548">
        <w:tc>
          <w:tcPr>
            <w:tcW w:w="3500" w:type="dxa"/>
          </w:tcPr>
          <w:p w14:paraId="13E493DD" w14:textId="77777777" w:rsidR="00B50050" w:rsidRDefault="00B50050" w:rsidP="0088127C">
            <w:pPr>
              <w:pStyle w:val="OtherTableBody"/>
            </w:pPr>
            <w:r>
              <w:t>Invoice Amount</w:t>
            </w:r>
          </w:p>
        </w:tc>
        <w:tc>
          <w:tcPr>
            <w:tcW w:w="700" w:type="dxa"/>
          </w:tcPr>
          <w:p w14:paraId="430936F6" w14:textId="77777777" w:rsidR="00B50050" w:rsidRDefault="00B50050" w:rsidP="0088127C">
            <w:pPr>
              <w:pStyle w:val="OtherTableBody"/>
            </w:pPr>
            <w:r>
              <w:t>01921</w:t>
            </w:r>
          </w:p>
        </w:tc>
        <w:tc>
          <w:tcPr>
            <w:tcW w:w="600" w:type="dxa"/>
          </w:tcPr>
          <w:p w14:paraId="538E659D" w14:textId="77777777" w:rsidR="00B50050" w:rsidRDefault="00B50050" w:rsidP="0088127C">
            <w:pPr>
              <w:pStyle w:val="OtherTableBody"/>
            </w:pPr>
            <w:r>
              <w:t>IVC</w:t>
            </w:r>
          </w:p>
        </w:tc>
        <w:tc>
          <w:tcPr>
            <w:tcW w:w="600" w:type="dxa"/>
          </w:tcPr>
          <w:p w14:paraId="18DD279B" w14:textId="77777777" w:rsidR="00B50050" w:rsidRDefault="00B50050" w:rsidP="0088127C">
            <w:pPr>
              <w:pStyle w:val="OtherTableBody"/>
            </w:pPr>
            <w:r>
              <w:t>8</w:t>
            </w:r>
          </w:p>
        </w:tc>
        <w:tc>
          <w:tcPr>
            <w:tcW w:w="600" w:type="dxa"/>
          </w:tcPr>
          <w:p w14:paraId="77452A8A" w14:textId="77777777" w:rsidR="00B50050" w:rsidRDefault="00B50050" w:rsidP="0088127C">
            <w:pPr>
              <w:pStyle w:val="OtherTableBody"/>
            </w:pPr>
            <w:r>
              <w:t>..</w:t>
            </w:r>
          </w:p>
        </w:tc>
        <w:tc>
          <w:tcPr>
            <w:tcW w:w="600" w:type="dxa"/>
          </w:tcPr>
          <w:p w14:paraId="337DEA0B" w14:textId="77777777" w:rsidR="00B50050" w:rsidRDefault="00B50050" w:rsidP="0088127C">
            <w:pPr>
              <w:pStyle w:val="OtherTableBody"/>
            </w:pPr>
          </w:p>
        </w:tc>
        <w:tc>
          <w:tcPr>
            <w:tcW w:w="600" w:type="dxa"/>
          </w:tcPr>
          <w:p w14:paraId="00886FDB" w14:textId="77777777" w:rsidR="00B50050" w:rsidRDefault="00B50050" w:rsidP="0088127C">
            <w:pPr>
              <w:pStyle w:val="OtherTableBody"/>
            </w:pPr>
            <w:r>
              <w:t>CP</w:t>
            </w:r>
          </w:p>
        </w:tc>
        <w:tc>
          <w:tcPr>
            <w:tcW w:w="700" w:type="dxa"/>
          </w:tcPr>
          <w:p w14:paraId="0D37DF75" w14:textId="77777777" w:rsidR="00B50050" w:rsidRDefault="00B50050" w:rsidP="0088127C">
            <w:pPr>
              <w:pStyle w:val="OtherTableBody"/>
            </w:pPr>
          </w:p>
        </w:tc>
        <w:tc>
          <w:tcPr>
            <w:tcW w:w="600" w:type="dxa"/>
          </w:tcPr>
          <w:p w14:paraId="33843624" w14:textId="77777777" w:rsidR="00B50050" w:rsidRDefault="00B50050" w:rsidP="0088127C">
            <w:pPr>
              <w:pStyle w:val="OtherTableBody"/>
            </w:pPr>
          </w:p>
        </w:tc>
        <w:tc>
          <w:tcPr>
            <w:tcW w:w="900" w:type="dxa"/>
          </w:tcPr>
          <w:p w14:paraId="721DCF9D" w14:textId="77777777" w:rsidR="00B50050" w:rsidRDefault="00B50050" w:rsidP="0088127C">
            <w:pPr>
              <w:pStyle w:val="OtherTableBody"/>
            </w:pPr>
            <w:r>
              <w:t>16.4.2.8</w:t>
            </w:r>
          </w:p>
        </w:tc>
      </w:tr>
      <w:tr w:rsidR="00B50050" w14:paraId="6D6970FB" w14:textId="77777777" w:rsidTr="00195548">
        <w:tc>
          <w:tcPr>
            <w:tcW w:w="3500" w:type="dxa"/>
          </w:tcPr>
          <w:p w14:paraId="6FE314E7" w14:textId="77777777" w:rsidR="00B50050" w:rsidRDefault="00B50050" w:rsidP="0088127C">
            <w:pPr>
              <w:pStyle w:val="OtherTableBody"/>
            </w:pPr>
            <w:r>
              <w:t>Invoice Booking Period</w:t>
            </w:r>
          </w:p>
        </w:tc>
        <w:tc>
          <w:tcPr>
            <w:tcW w:w="700" w:type="dxa"/>
          </w:tcPr>
          <w:p w14:paraId="75A5D814" w14:textId="77777777" w:rsidR="00B50050" w:rsidRDefault="00B50050" w:rsidP="0088127C">
            <w:pPr>
              <w:pStyle w:val="OtherTableBody"/>
            </w:pPr>
            <w:r>
              <w:t>01927</w:t>
            </w:r>
          </w:p>
        </w:tc>
        <w:tc>
          <w:tcPr>
            <w:tcW w:w="600" w:type="dxa"/>
          </w:tcPr>
          <w:p w14:paraId="765F6256" w14:textId="77777777" w:rsidR="00B50050" w:rsidRDefault="00B50050" w:rsidP="0088127C">
            <w:pPr>
              <w:pStyle w:val="OtherTableBody"/>
            </w:pPr>
            <w:r>
              <w:t>IVC</w:t>
            </w:r>
          </w:p>
        </w:tc>
        <w:tc>
          <w:tcPr>
            <w:tcW w:w="600" w:type="dxa"/>
          </w:tcPr>
          <w:p w14:paraId="444C6CCF" w14:textId="77777777" w:rsidR="00B50050" w:rsidRDefault="00B50050" w:rsidP="0088127C">
            <w:pPr>
              <w:pStyle w:val="OtherTableBody"/>
            </w:pPr>
            <w:r>
              <w:t>14</w:t>
            </w:r>
          </w:p>
        </w:tc>
        <w:tc>
          <w:tcPr>
            <w:tcW w:w="600" w:type="dxa"/>
          </w:tcPr>
          <w:p w14:paraId="42F72CDF" w14:textId="77777777" w:rsidR="00B50050" w:rsidRDefault="00B50050" w:rsidP="0088127C">
            <w:pPr>
              <w:pStyle w:val="OtherTableBody"/>
            </w:pPr>
            <w:r>
              <w:t>..</w:t>
            </w:r>
          </w:p>
        </w:tc>
        <w:tc>
          <w:tcPr>
            <w:tcW w:w="600" w:type="dxa"/>
          </w:tcPr>
          <w:p w14:paraId="1F814187" w14:textId="77777777" w:rsidR="00B50050" w:rsidRDefault="00B50050" w:rsidP="0088127C">
            <w:pPr>
              <w:pStyle w:val="OtherTableBody"/>
            </w:pPr>
          </w:p>
        </w:tc>
        <w:tc>
          <w:tcPr>
            <w:tcW w:w="600" w:type="dxa"/>
          </w:tcPr>
          <w:p w14:paraId="3CBB9BB4" w14:textId="77777777" w:rsidR="00B50050" w:rsidRDefault="00B50050" w:rsidP="0088127C">
            <w:pPr>
              <w:pStyle w:val="OtherTableBody"/>
            </w:pPr>
            <w:r>
              <w:t>DTM</w:t>
            </w:r>
          </w:p>
        </w:tc>
        <w:tc>
          <w:tcPr>
            <w:tcW w:w="700" w:type="dxa"/>
          </w:tcPr>
          <w:p w14:paraId="0451230F" w14:textId="77777777" w:rsidR="00B50050" w:rsidRDefault="00B50050" w:rsidP="0088127C">
            <w:pPr>
              <w:pStyle w:val="OtherTableBody"/>
            </w:pPr>
          </w:p>
        </w:tc>
        <w:tc>
          <w:tcPr>
            <w:tcW w:w="600" w:type="dxa"/>
          </w:tcPr>
          <w:p w14:paraId="37BAA1AF" w14:textId="77777777" w:rsidR="00B50050" w:rsidRDefault="00B50050" w:rsidP="0088127C">
            <w:pPr>
              <w:pStyle w:val="OtherTableBody"/>
            </w:pPr>
          </w:p>
        </w:tc>
        <w:tc>
          <w:tcPr>
            <w:tcW w:w="900" w:type="dxa"/>
          </w:tcPr>
          <w:p w14:paraId="0DD98900" w14:textId="77777777" w:rsidR="00B50050" w:rsidRDefault="00B50050" w:rsidP="0088127C">
            <w:pPr>
              <w:pStyle w:val="OtherTableBody"/>
            </w:pPr>
            <w:r>
              <w:t>16.4.2.14</w:t>
            </w:r>
          </w:p>
        </w:tc>
      </w:tr>
      <w:tr w:rsidR="00B50050" w14:paraId="4A7FD971" w14:textId="77777777" w:rsidTr="00195548">
        <w:tc>
          <w:tcPr>
            <w:tcW w:w="3500" w:type="dxa"/>
          </w:tcPr>
          <w:p w14:paraId="01203EEE" w14:textId="77777777" w:rsidR="00B50050" w:rsidRDefault="00B50050" w:rsidP="0088127C">
            <w:pPr>
              <w:pStyle w:val="OtherTableBody"/>
            </w:pPr>
            <w:r>
              <w:t>Invoice Control</w:t>
            </w:r>
          </w:p>
        </w:tc>
        <w:tc>
          <w:tcPr>
            <w:tcW w:w="700" w:type="dxa"/>
          </w:tcPr>
          <w:p w14:paraId="4D1AD9BF" w14:textId="77777777" w:rsidR="00B50050" w:rsidRDefault="00B50050" w:rsidP="0088127C">
            <w:pPr>
              <w:pStyle w:val="OtherTableBody"/>
            </w:pPr>
            <w:r>
              <w:t>01917</w:t>
            </w:r>
          </w:p>
        </w:tc>
        <w:tc>
          <w:tcPr>
            <w:tcW w:w="600" w:type="dxa"/>
          </w:tcPr>
          <w:p w14:paraId="1A205174" w14:textId="77777777" w:rsidR="00B50050" w:rsidRDefault="00B50050" w:rsidP="0088127C">
            <w:pPr>
              <w:pStyle w:val="OtherTableBody"/>
            </w:pPr>
            <w:r>
              <w:t>IVC</w:t>
            </w:r>
          </w:p>
        </w:tc>
        <w:tc>
          <w:tcPr>
            <w:tcW w:w="600" w:type="dxa"/>
          </w:tcPr>
          <w:p w14:paraId="64E17EA5" w14:textId="77777777" w:rsidR="00B50050" w:rsidRDefault="00B50050" w:rsidP="0088127C">
            <w:pPr>
              <w:pStyle w:val="OtherTableBody"/>
            </w:pPr>
            <w:r>
              <w:t>4</w:t>
            </w:r>
          </w:p>
        </w:tc>
        <w:tc>
          <w:tcPr>
            <w:tcW w:w="600" w:type="dxa"/>
          </w:tcPr>
          <w:p w14:paraId="39C45FED" w14:textId="77777777" w:rsidR="00B50050" w:rsidRDefault="00B50050" w:rsidP="0088127C">
            <w:pPr>
              <w:pStyle w:val="OtherTableBody"/>
            </w:pPr>
            <w:r>
              <w:t>..</w:t>
            </w:r>
          </w:p>
        </w:tc>
        <w:tc>
          <w:tcPr>
            <w:tcW w:w="600" w:type="dxa"/>
          </w:tcPr>
          <w:p w14:paraId="3DA0D4B9" w14:textId="77777777" w:rsidR="00B50050" w:rsidRDefault="00B50050" w:rsidP="0088127C">
            <w:pPr>
              <w:pStyle w:val="OtherTableBody"/>
            </w:pPr>
          </w:p>
        </w:tc>
        <w:tc>
          <w:tcPr>
            <w:tcW w:w="600" w:type="dxa"/>
          </w:tcPr>
          <w:p w14:paraId="5E0D9DF0" w14:textId="77777777" w:rsidR="00B50050" w:rsidRDefault="00B50050" w:rsidP="0088127C">
            <w:pPr>
              <w:pStyle w:val="OtherTableBody"/>
            </w:pPr>
            <w:r>
              <w:t>CWE</w:t>
            </w:r>
          </w:p>
        </w:tc>
        <w:tc>
          <w:tcPr>
            <w:tcW w:w="700" w:type="dxa"/>
          </w:tcPr>
          <w:p w14:paraId="4B70ED22" w14:textId="77777777" w:rsidR="00B50050" w:rsidRDefault="00B50050" w:rsidP="0088127C">
            <w:pPr>
              <w:pStyle w:val="OtherTableBody"/>
            </w:pPr>
          </w:p>
        </w:tc>
        <w:tc>
          <w:tcPr>
            <w:tcW w:w="600" w:type="dxa"/>
          </w:tcPr>
          <w:p w14:paraId="46460F3D" w14:textId="77777777" w:rsidR="00B50050" w:rsidRDefault="00B50050" w:rsidP="0088127C">
            <w:pPr>
              <w:pStyle w:val="OtherTableBody"/>
            </w:pPr>
            <w:r>
              <w:t>0553</w:t>
            </w:r>
          </w:p>
        </w:tc>
        <w:tc>
          <w:tcPr>
            <w:tcW w:w="900" w:type="dxa"/>
          </w:tcPr>
          <w:p w14:paraId="08C3617E" w14:textId="77777777" w:rsidR="00B50050" w:rsidRDefault="00B50050" w:rsidP="0088127C">
            <w:pPr>
              <w:pStyle w:val="OtherTableBody"/>
            </w:pPr>
            <w:r>
              <w:t>16.4.2.4</w:t>
            </w:r>
          </w:p>
        </w:tc>
      </w:tr>
      <w:tr w:rsidR="00B50050" w14:paraId="18127718" w14:textId="77777777" w:rsidTr="00195548">
        <w:tc>
          <w:tcPr>
            <w:tcW w:w="3500" w:type="dxa"/>
          </w:tcPr>
          <w:p w14:paraId="25C5A682" w14:textId="77777777" w:rsidR="00B50050" w:rsidRDefault="00B50050" w:rsidP="0088127C">
            <w:pPr>
              <w:pStyle w:val="OtherTableBody"/>
            </w:pPr>
            <w:r>
              <w:t>Invoice Date/Time</w:t>
            </w:r>
          </w:p>
        </w:tc>
        <w:tc>
          <w:tcPr>
            <w:tcW w:w="700" w:type="dxa"/>
          </w:tcPr>
          <w:p w14:paraId="2A9196A1" w14:textId="77777777" w:rsidR="00B50050" w:rsidRDefault="00B50050" w:rsidP="0088127C">
            <w:pPr>
              <w:pStyle w:val="OtherTableBody"/>
            </w:pPr>
            <w:r>
              <w:t>01920</w:t>
            </w:r>
          </w:p>
        </w:tc>
        <w:tc>
          <w:tcPr>
            <w:tcW w:w="600" w:type="dxa"/>
          </w:tcPr>
          <w:p w14:paraId="2E4C6A51" w14:textId="77777777" w:rsidR="00B50050" w:rsidRDefault="00B50050" w:rsidP="0088127C">
            <w:pPr>
              <w:pStyle w:val="OtherTableBody"/>
            </w:pPr>
            <w:r>
              <w:t>IVC</w:t>
            </w:r>
          </w:p>
        </w:tc>
        <w:tc>
          <w:tcPr>
            <w:tcW w:w="600" w:type="dxa"/>
          </w:tcPr>
          <w:p w14:paraId="4497785F" w14:textId="77777777" w:rsidR="00B50050" w:rsidRDefault="00B50050" w:rsidP="0088127C">
            <w:pPr>
              <w:pStyle w:val="OtherTableBody"/>
            </w:pPr>
            <w:r>
              <w:t>7</w:t>
            </w:r>
          </w:p>
        </w:tc>
        <w:tc>
          <w:tcPr>
            <w:tcW w:w="600" w:type="dxa"/>
          </w:tcPr>
          <w:p w14:paraId="01F1B147" w14:textId="77777777" w:rsidR="00B50050" w:rsidRDefault="00B50050" w:rsidP="0088127C">
            <w:pPr>
              <w:pStyle w:val="OtherTableBody"/>
            </w:pPr>
            <w:r>
              <w:t>..</w:t>
            </w:r>
          </w:p>
        </w:tc>
        <w:tc>
          <w:tcPr>
            <w:tcW w:w="600" w:type="dxa"/>
          </w:tcPr>
          <w:p w14:paraId="302A9F53" w14:textId="77777777" w:rsidR="00B50050" w:rsidRDefault="00B50050" w:rsidP="0088127C">
            <w:pPr>
              <w:pStyle w:val="OtherTableBody"/>
            </w:pPr>
          </w:p>
        </w:tc>
        <w:tc>
          <w:tcPr>
            <w:tcW w:w="600" w:type="dxa"/>
          </w:tcPr>
          <w:p w14:paraId="6E2F0546" w14:textId="77777777" w:rsidR="00B50050" w:rsidRDefault="00B50050" w:rsidP="0088127C">
            <w:pPr>
              <w:pStyle w:val="OtherTableBody"/>
            </w:pPr>
            <w:r>
              <w:t>DTM</w:t>
            </w:r>
          </w:p>
        </w:tc>
        <w:tc>
          <w:tcPr>
            <w:tcW w:w="700" w:type="dxa"/>
          </w:tcPr>
          <w:p w14:paraId="1CEA4245" w14:textId="77777777" w:rsidR="00B50050" w:rsidRDefault="00B50050" w:rsidP="0088127C">
            <w:pPr>
              <w:pStyle w:val="OtherTableBody"/>
            </w:pPr>
          </w:p>
        </w:tc>
        <w:tc>
          <w:tcPr>
            <w:tcW w:w="600" w:type="dxa"/>
          </w:tcPr>
          <w:p w14:paraId="61FD2403" w14:textId="77777777" w:rsidR="00B50050" w:rsidRDefault="00B50050" w:rsidP="0088127C">
            <w:pPr>
              <w:pStyle w:val="OtherTableBody"/>
            </w:pPr>
          </w:p>
        </w:tc>
        <w:tc>
          <w:tcPr>
            <w:tcW w:w="900" w:type="dxa"/>
          </w:tcPr>
          <w:p w14:paraId="475B63DA" w14:textId="77777777" w:rsidR="00B50050" w:rsidRDefault="00B50050" w:rsidP="0088127C">
            <w:pPr>
              <w:pStyle w:val="OtherTableBody"/>
            </w:pPr>
            <w:r>
              <w:t>16.4.2.7</w:t>
            </w:r>
          </w:p>
        </w:tc>
      </w:tr>
      <w:tr w:rsidR="00B50050" w14:paraId="1B56051F" w14:textId="77777777" w:rsidTr="00195548">
        <w:tc>
          <w:tcPr>
            <w:tcW w:w="3500" w:type="dxa"/>
          </w:tcPr>
          <w:p w14:paraId="176F7F7B" w14:textId="77777777" w:rsidR="00B50050" w:rsidRDefault="00B50050" w:rsidP="0088127C">
            <w:pPr>
              <w:pStyle w:val="OtherTableBody"/>
            </w:pPr>
            <w:r>
              <w:t>Invoice Fixed Amount</w:t>
            </w:r>
          </w:p>
        </w:tc>
        <w:tc>
          <w:tcPr>
            <w:tcW w:w="700" w:type="dxa"/>
          </w:tcPr>
          <w:p w14:paraId="2B7A4828" w14:textId="77777777" w:rsidR="00B50050" w:rsidRDefault="00B50050" w:rsidP="0088127C">
            <w:pPr>
              <w:pStyle w:val="OtherTableBody"/>
            </w:pPr>
            <w:r>
              <w:t>01929</w:t>
            </w:r>
          </w:p>
        </w:tc>
        <w:tc>
          <w:tcPr>
            <w:tcW w:w="600" w:type="dxa"/>
          </w:tcPr>
          <w:p w14:paraId="0D2F0266" w14:textId="77777777" w:rsidR="00B50050" w:rsidRDefault="00B50050" w:rsidP="0088127C">
            <w:pPr>
              <w:pStyle w:val="OtherTableBody"/>
            </w:pPr>
            <w:r>
              <w:t>IVC</w:t>
            </w:r>
          </w:p>
        </w:tc>
        <w:tc>
          <w:tcPr>
            <w:tcW w:w="600" w:type="dxa"/>
          </w:tcPr>
          <w:p w14:paraId="5F7BAAB1" w14:textId="77777777" w:rsidR="00B50050" w:rsidRDefault="00B50050" w:rsidP="0088127C">
            <w:pPr>
              <w:pStyle w:val="OtherTableBody"/>
            </w:pPr>
            <w:r>
              <w:t>16</w:t>
            </w:r>
          </w:p>
        </w:tc>
        <w:tc>
          <w:tcPr>
            <w:tcW w:w="600" w:type="dxa"/>
          </w:tcPr>
          <w:p w14:paraId="26502583" w14:textId="77777777" w:rsidR="00B50050" w:rsidRDefault="00B50050" w:rsidP="0088127C">
            <w:pPr>
              <w:pStyle w:val="OtherTableBody"/>
            </w:pPr>
            <w:r>
              <w:t>..</w:t>
            </w:r>
          </w:p>
        </w:tc>
        <w:tc>
          <w:tcPr>
            <w:tcW w:w="600" w:type="dxa"/>
          </w:tcPr>
          <w:p w14:paraId="6BBBEAEE" w14:textId="77777777" w:rsidR="00B50050" w:rsidRDefault="00B50050" w:rsidP="0088127C">
            <w:pPr>
              <w:pStyle w:val="OtherTableBody"/>
            </w:pPr>
          </w:p>
        </w:tc>
        <w:tc>
          <w:tcPr>
            <w:tcW w:w="600" w:type="dxa"/>
          </w:tcPr>
          <w:p w14:paraId="23308C39" w14:textId="77777777" w:rsidR="00B50050" w:rsidRDefault="00B50050" w:rsidP="0088127C">
            <w:pPr>
              <w:pStyle w:val="OtherTableBody"/>
            </w:pPr>
            <w:r>
              <w:t>CP</w:t>
            </w:r>
          </w:p>
        </w:tc>
        <w:tc>
          <w:tcPr>
            <w:tcW w:w="700" w:type="dxa"/>
          </w:tcPr>
          <w:p w14:paraId="18801F95" w14:textId="77777777" w:rsidR="00B50050" w:rsidRDefault="00B50050" w:rsidP="0088127C">
            <w:pPr>
              <w:pStyle w:val="OtherTableBody"/>
            </w:pPr>
          </w:p>
        </w:tc>
        <w:tc>
          <w:tcPr>
            <w:tcW w:w="600" w:type="dxa"/>
          </w:tcPr>
          <w:p w14:paraId="06484570" w14:textId="77777777" w:rsidR="00B50050" w:rsidRDefault="00B50050" w:rsidP="0088127C">
            <w:pPr>
              <w:pStyle w:val="OtherTableBody"/>
            </w:pPr>
          </w:p>
        </w:tc>
        <w:tc>
          <w:tcPr>
            <w:tcW w:w="900" w:type="dxa"/>
          </w:tcPr>
          <w:p w14:paraId="1D9C96E8" w14:textId="77777777" w:rsidR="00B50050" w:rsidRDefault="00B50050" w:rsidP="0088127C">
            <w:pPr>
              <w:pStyle w:val="OtherTableBody"/>
            </w:pPr>
            <w:r>
              <w:t>16.4.2.16</w:t>
            </w:r>
          </w:p>
        </w:tc>
      </w:tr>
      <w:tr w:rsidR="00B50050" w14:paraId="7F19FC6D" w14:textId="77777777" w:rsidTr="00195548">
        <w:tc>
          <w:tcPr>
            <w:tcW w:w="3500" w:type="dxa"/>
          </w:tcPr>
          <w:p w14:paraId="4E0F2AA3" w14:textId="77777777" w:rsidR="00B50050" w:rsidRDefault="00B50050" w:rsidP="0088127C">
            <w:pPr>
              <w:pStyle w:val="OtherTableBody"/>
            </w:pPr>
            <w:r>
              <w:t>Invoice Prepaid Amount</w:t>
            </w:r>
          </w:p>
        </w:tc>
        <w:tc>
          <w:tcPr>
            <w:tcW w:w="700" w:type="dxa"/>
          </w:tcPr>
          <w:p w14:paraId="36E387C8" w14:textId="77777777" w:rsidR="00B50050" w:rsidRDefault="00B50050" w:rsidP="0088127C">
            <w:pPr>
              <w:pStyle w:val="OtherTableBody"/>
            </w:pPr>
            <w:r>
              <w:t>01934</w:t>
            </w:r>
          </w:p>
        </w:tc>
        <w:tc>
          <w:tcPr>
            <w:tcW w:w="600" w:type="dxa"/>
          </w:tcPr>
          <w:p w14:paraId="51DCD1F5" w14:textId="77777777" w:rsidR="00B50050" w:rsidRDefault="00B50050" w:rsidP="0088127C">
            <w:pPr>
              <w:pStyle w:val="OtherTableBody"/>
            </w:pPr>
            <w:r>
              <w:t>IVC</w:t>
            </w:r>
          </w:p>
        </w:tc>
        <w:tc>
          <w:tcPr>
            <w:tcW w:w="600" w:type="dxa"/>
          </w:tcPr>
          <w:p w14:paraId="1F6F76BA" w14:textId="77777777" w:rsidR="00B50050" w:rsidRDefault="00B50050" w:rsidP="0088127C">
            <w:pPr>
              <w:pStyle w:val="OtherTableBody"/>
            </w:pPr>
            <w:r>
              <w:t>21</w:t>
            </w:r>
          </w:p>
        </w:tc>
        <w:tc>
          <w:tcPr>
            <w:tcW w:w="600" w:type="dxa"/>
          </w:tcPr>
          <w:p w14:paraId="122A856E" w14:textId="77777777" w:rsidR="00B50050" w:rsidRDefault="00B50050" w:rsidP="0088127C">
            <w:pPr>
              <w:pStyle w:val="OtherTableBody"/>
            </w:pPr>
            <w:r>
              <w:t>..</w:t>
            </w:r>
          </w:p>
        </w:tc>
        <w:tc>
          <w:tcPr>
            <w:tcW w:w="600" w:type="dxa"/>
          </w:tcPr>
          <w:p w14:paraId="044D87DC" w14:textId="77777777" w:rsidR="00B50050" w:rsidRDefault="00B50050" w:rsidP="0088127C">
            <w:pPr>
              <w:pStyle w:val="OtherTableBody"/>
            </w:pPr>
          </w:p>
        </w:tc>
        <w:tc>
          <w:tcPr>
            <w:tcW w:w="600" w:type="dxa"/>
          </w:tcPr>
          <w:p w14:paraId="2D61AD8F" w14:textId="77777777" w:rsidR="00B50050" w:rsidRDefault="00B50050" w:rsidP="0088127C">
            <w:pPr>
              <w:pStyle w:val="OtherTableBody"/>
            </w:pPr>
            <w:r>
              <w:t>CP</w:t>
            </w:r>
          </w:p>
        </w:tc>
        <w:tc>
          <w:tcPr>
            <w:tcW w:w="700" w:type="dxa"/>
          </w:tcPr>
          <w:p w14:paraId="174C07FD" w14:textId="77777777" w:rsidR="00B50050" w:rsidRDefault="00B50050" w:rsidP="0088127C">
            <w:pPr>
              <w:pStyle w:val="OtherTableBody"/>
            </w:pPr>
          </w:p>
        </w:tc>
        <w:tc>
          <w:tcPr>
            <w:tcW w:w="600" w:type="dxa"/>
          </w:tcPr>
          <w:p w14:paraId="5ADB41DC" w14:textId="77777777" w:rsidR="00B50050" w:rsidRDefault="00B50050" w:rsidP="0088127C">
            <w:pPr>
              <w:pStyle w:val="OtherTableBody"/>
            </w:pPr>
          </w:p>
        </w:tc>
        <w:tc>
          <w:tcPr>
            <w:tcW w:w="900" w:type="dxa"/>
          </w:tcPr>
          <w:p w14:paraId="287A83AB" w14:textId="77777777" w:rsidR="00B50050" w:rsidRDefault="00B50050" w:rsidP="0088127C">
            <w:pPr>
              <w:pStyle w:val="OtherTableBody"/>
            </w:pPr>
            <w:r>
              <w:t>16.4.2.21</w:t>
            </w:r>
          </w:p>
        </w:tc>
      </w:tr>
      <w:tr w:rsidR="00B50050" w14:paraId="16589FFA" w14:textId="77777777" w:rsidTr="00195548">
        <w:tc>
          <w:tcPr>
            <w:tcW w:w="3500" w:type="dxa"/>
          </w:tcPr>
          <w:p w14:paraId="22F5E27A" w14:textId="77777777" w:rsidR="00B50050" w:rsidRDefault="00B50050" w:rsidP="0088127C">
            <w:pPr>
              <w:pStyle w:val="OtherTableBody"/>
            </w:pPr>
            <w:r>
              <w:t>Invoice Reason</w:t>
            </w:r>
          </w:p>
        </w:tc>
        <w:tc>
          <w:tcPr>
            <w:tcW w:w="700" w:type="dxa"/>
          </w:tcPr>
          <w:p w14:paraId="4DFE25FB" w14:textId="77777777" w:rsidR="00B50050" w:rsidRDefault="00B50050" w:rsidP="0088127C">
            <w:pPr>
              <w:pStyle w:val="OtherTableBody"/>
            </w:pPr>
            <w:r>
              <w:t>01918</w:t>
            </w:r>
          </w:p>
        </w:tc>
        <w:tc>
          <w:tcPr>
            <w:tcW w:w="600" w:type="dxa"/>
          </w:tcPr>
          <w:p w14:paraId="2A03E8D9" w14:textId="77777777" w:rsidR="00B50050" w:rsidRDefault="00B50050" w:rsidP="0088127C">
            <w:pPr>
              <w:pStyle w:val="OtherTableBody"/>
            </w:pPr>
            <w:r>
              <w:t>IVC</w:t>
            </w:r>
          </w:p>
        </w:tc>
        <w:tc>
          <w:tcPr>
            <w:tcW w:w="600" w:type="dxa"/>
          </w:tcPr>
          <w:p w14:paraId="73089E6D" w14:textId="77777777" w:rsidR="00B50050" w:rsidRDefault="00B50050" w:rsidP="0088127C">
            <w:pPr>
              <w:pStyle w:val="OtherTableBody"/>
            </w:pPr>
            <w:r>
              <w:t>5</w:t>
            </w:r>
          </w:p>
        </w:tc>
        <w:tc>
          <w:tcPr>
            <w:tcW w:w="600" w:type="dxa"/>
          </w:tcPr>
          <w:p w14:paraId="2CB2B462" w14:textId="77777777" w:rsidR="00B50050" w:rsidRDefault="00B50050" w:rsidP="0088127C">
            <w:pPr>
              <w:pStyle w:val="OtherTableBody"/>
            </w:pPr>
            <w:r>
              <w:t>..</w:t>
            </w:r>
          </w:p>
        </w:tc>
        <w:tc>
          <w:tcPr>
            <w:tcW w:w="600" w:type="dxa"/>
          </w:tcPr>
          <w:p w14:paraId="5EBEE5F2" w14:textId="77777777" w:rsidR="00B50050" w:rsidRDefault="00B50050" w:rsidP="0088127C">
            <w:pPr>
              <w:pStyle w:val="OtherTableBody"/>
            </w:pPr>
          </w:p>
        </w:tc>
        <w:tc>
          <w:tcPr>
            <w:tcW w:w="600" w:type="dxa"/>
          </w:tcPr>
          <w:p w14:paraId="5C8866A7" w14:textId="77777777" w:rsidR="00B50050" w:rsidRDefault="00B50050" w:rsidP="0088127C">
            <w:pPr>
              <w:pStyle w:val="OtherTableBody"/>
            </w:pPr>
            <w:r>
              <w:t>CWE</w:t>
            </w:r>
          </w:p>
        </w:tc>
        <w:tc>
          <w:tcPr>
            <w:tcW w:w="700" w:type="dxa"/>
          </w:tcPr>
          <w:p w14:paraId="77D70A87" w14:textId="77777777" w:rsidR="00B50050" w:rsidRDefault="00B50050" w:rsidP="0088127C">
            <w:pPr>
              <w:pStyle w:val="OtherTableBody"/>
            </w:pPr>
          </w:p>
        </w:tc>
        <w:tc>
          <w:tcPr>
            <w:tcW w:w="600" w:type="dxa"/>
          </w:tcPr>
          <w:p w14:paraId="0FBBD289" w14:textId="77777777" w:rsidR="00B50050" w:rsidRDefault="00B50050" w:rsidP="0088127C">
            <w:pPr>
              <w:pStyle w:val="OtherTableBody"/>
            </w:pPr>
            <w:r>
              <w:t>0554</w:t>
            </w:r>
          </w:p>
        </w:tc>
        <w:tc>
          <w:tcPr>
            <w:tcW w:w="900" w:type="dxa"/>
          </w:tcPr>
          <w:p w14:paraId="33887E0E" w14:textId="77777777" w:rsidR="00B50050" w:rsidRDefault="00B50050" w:rsidP="0088127C">
            <w:pPr>
              <w:pStyle w:val="OtherTableBody"/>
            </w:pPr>
            <w:r>
              <w:t>16.4.2.5</w:t>
            </w:r>
          </w:p>
        </w:tc>
      </w:tr>
      <w:tr w:rsidR="00B50050" w14:paraId="7B0C4DF3" w14:textId="77777777" w:rsidTr="00195548">
        <w:tc>
          <w:tcPr>
            <w:tcW w:w="3500" w:type="dxa"/>
          </w:tcPr>
          <w:p w14:paraId="60FDF8D5" w14:textId="77777777" w:rsidR="00B50050" w:rsidRDefault="00B50050" w:rsidP="0088127C">
            <w:pPr>
              <w:pStyle w:val="OtherTableBody"/>
            </w:pPr>
            <w:r>
              <w:t>Invoice Type</w:t>
            </w:r>
          </w:p>
        </w:tc>
        <w:tc>
          <w:tcPr>
            <w:tcW w:w="700" w:type="dxa"/>
          </w:tcPr>
          <w:p w14:paraId="0A3FFA5E" w14:textId="77777777" w:rsidR="00B50050" w:rsidRDefault="00B50050" w:rsidP="0088127C">
            <w:pPr>
              <w:pStyle w:val="OtherTableBody"/>
            </w:pPr>
            <w:r>
              <w:t>01919</w:t>
            </w:r>
          </w:p>
        </w:tc>
        <w:tc>
          <w:tcPr>
            <w:tcW w:w="600" w:type="dxa"/>
          </w:tcPr>
          <w:p w14:paraId="5374ACB5" w14:textId="77777777" w:rsidR="00B50050" w:rsidRDefault="00B50050" w:rsidP="0088127C">
            <w:pPr>
              <w:pStyle w:val="OtherTableBody"/>
            </w:pPr>
            <w:r>
              <w:t>IVC</w:t>
            </w:r>
          </w:p>
        </w:tc>
        <w:tc>
          <w:tcPr>
            <w:tcW w:w="600" w:type="dxa"/>
          </w:tcPr>
          <w:p w14:paraId="3E127D50" w14:textId="77777777" w:rsidR="00B50050" w:rsidRDefault="00B50050" w:rsidP="0088127C">
            <w:pPr>
              <w:pStyle w:val="OtherTableBody"/>
            </w:pPr>
            <w:r>
              <w:t>6</w:t>
            </w:r>
          </w:p>
        </w:tc>
        <w:tc>
          <w:tcPr>
            <w:tcW w:w="600" w:type="dxa"/>
          </w:tcPr>
          <w:p w14:paraId="665E2C91" w14:textId="77777777" w:rsidR="00B50050" w:rsidRDefault="00B50050" w:rsidP="0088127C">
            <w:pPr>
              <w:pStyle w:val="OtherTableBody"/>
            </w:pPr>
            <w:r>
              <w:t>..</w:t>
            </w:r>
          </w:p>
        </w:tc>
        <w:tc>
          <w:tcPr>
            <w:tcW w:w="600" w:type="dxa"/>
          </w:tcPr>
          <w:p w14:paraId="45E0B3F5" w14:textId="77777777" w:rsidR="00B50050" w:rsidRDefault="00B50050" w:rsidP="0088127C">
            <w:pPr>
              <w:pStyle w:val="OtherTableBody"/>
            </w:pPr>
          </w:p>
        </w:tc>
        <w:tc>
          <w:tcPr>
            <w:tcW w:w="600" w:type="dxa"/>
          </w:tcPr>
          <w:p w14:paraId="58648C74" w14:textId="77777777" w:rsidR="00B50050" w:rsidRDefault="00B50050" w:rsidP="0088127C">
            <w:pPr>
              <w:pStyle w:val="OtherTableBody"/>
            </w:pPr>
            <w:r>
              <w:t>CWE</w:t>
            </w:r>
          </w:p>
        </w:tc>
        <w:tc>
          <w:tcPr>
            <w:tcW w:w="700" w:type="dxa"/>
          </w:tcPr>
          <w:p w14:paraId="246D1ECD" w14:textId="77777777" w:rsidR="00B50050" w:rsidRDefault="00B50050" w:rsidP="0088127C">
            <w:pPr>
              <w:pStyle w:val="OtherTableBody"/>
            </w:pPr>
          </w:p>
        </w:tc>
        <w:tc>
          <w:tcPr>
            <w:tcW w:w="600" w:type="dxa"/>
          </w:tcPr>
          <w:p w14:paraId="09435E17" w14:textId="77777777" w:rsidR="00B50050" w:rsidRDefault="00B50050" w:rsidP="0088127C">
            <w:pPr>
              <w:pStyle w:val="OtherTableBody"/>
            </w:pPr>
            <w:r>
              <w:t>0555</w:t>
            </w:r>
          </w:p>
        </w:tc>
        <w:tc>
          <w:tcPr>
            <w:tcW w:w="900" w:type="dxa"/>
          </w:tcPr>
          <w:p w14:paraId="787D53FF" w14:textId="77777777" w:rsidR="00B50050" w:rsidRDefault="00B50050" w:rsidP="0088127C">
            <w:pPr>
              <w:pStyle w:val="OtherTableBody"/>
            </w:pPr>
            <w:r>
              <w:t>16.4.2.6</w:t>
            </w:r>
          </w:p>
        </w:tc>
      </w:tr>
      <w:tr w:rsidR="00B50050" w14:paraId="508E107E" w14:textId="77777777" w:rsidTr="00195548">
        <w:tc>
          <w:tcPr>
            <w:tcW w:w="3500" w:type="dxa"/>
          </w:tcPr>
          <w:p w14:paraId="22176E45" w14:textId="77777777" w:rsidR="00B50050" w:rsidRDefault="00B50050" w:rsidP="0088127C">
            <w:pPr>
              <w:pStyle w:val="OtherTableBody"/>
            </w:pPr>
            <w:r>
              <w:t>IPR Checksum</w:t>
            </w:r>
          </w:p>
        </w:tc>
        <w:tc>
          <w:tcPr>
            <w:tcW w:w="700" w:type="dxa"/>
          </w:tcPr>
          <w:p w14:paraId="77EE24CE" w14:textId="77777777" w:rsidR="00B50050" w:rsidRDefault="00B50050" w:rsidP="0088127C">
            <w:pPr>
              <w:pStyle w:val="OtherTableBody"/>
            </w:pPr>
            <w:r>
              <w:t>02037</w:t>
            </w:r>
          </w:p>
        </w:tc>
        <w:tc>
          <w:tcPr>
            <w:tcW w:w="600" w:type="dxa"/>
          </w:tcPr>
          <w:p w14:paraId="0606E794" w14:textId="77777777" w:rsidR="00B50050" w:rsidRDefault="00B50050" w:rsidP="0088127C">
            <w:pPr>
              <w:pStyle w:val="OtherTableBody"/>
            </w:pPr>
            <w:r>
              <w:t>IPR</w:t>
            </w:r>
          </w:p>
        </w:tc>
        <w:tc>
          <w:tcPr>
            <w:tcW w:w="600" w:type="dxa"/>
          </w:tcPr>
          <w:p w14:paraId="51EECC3E" w14:textId="77777777" w:rsidR="00B50050" w:rsidRDefault="00B50050" w:rsidP="0088127C">
            <w:pPr>
              <w:pStyle w:val="OtherTableBody"/>
            </w:pPr>
            <w:r>
              <w:t>8</w:t>
            </w:r>
          </w:p>
        </w:tc>
        <w:tc>
          <w:tcPr>
            <w:tcW w:w="600" w:type="dxa"/>
          </w:tcPr>
          <w:p w14:paraId="511E3832" w14:textId="77777777" w:rsidR="00B50050" w:rsidRDefault="00B50050" w:rsidP="0088127C">
            <w:pPr>
              <w:pStyle w:val="OtherTableBody"/>
            </w:pPr>
            <w:r>
              <w:t>..</w:t>
            </w:r>
          </w:p>
        </w:tc>
        <w:tc>
          <w:tcPr>
            <w:tcW w:w="600" w:type="dxa"/>
          </w:tcPr>
          <w:p w14:paraId="0F5EAF8F" w14:textId="77777777" w:rsidR="00B50050" w:rsidRDefault="00B50050" w:rsidP="0088127C">
            <w:pPr>
              <w:pStyle w:val="OtherTableBody"/>
            </w:pPr>
            <w:r>
              <w:t>10=</w:t>
            </w:r>
          </w:p>
        </w:tc>
        <w:tc>
          <w:tcPr>
            <w:tcW w:w="600" w:type="dxa"/>
          </w:tcPr>
          <w:p w14:paraId="3E81A8D0" w14:textId="77777777" w:rsidR="00B50050" w:rsidRDefault="00B50050" w:rsidP="0088127C">
            <w:pPr>
              <w:pStyle w:val="OtherTableBody"/>
            </w:pPr>
            <w:r>
              <w:t>ST</w:t>
            </w:r>
          </w:p>
        </w:tc>
        <w:tc>
          <w:tcPr>
            <w:tcW w:w="700" w:type="dxa"/>
          </w:tcPr>
          <w:p w14:paraId="0F35FF51" w14:textId="77777777" w:rsidR="00B50050" w:rsidRDefault="00B50050" w:rsidP="0088127C">
            <w:pPr>
              <w:pStyle w:val="OtherTableBody"/>
            </w:pPr>
          </w:p>
        </w:tc>
        <w:tc>
          <w:tcPr>
            <w:tcW w:w="600" w:type="dxa"/>
          </w:tcPr>
          <w:p w14:paraId="25909268" w14:textId="77777777" w:rsidR="00B50050" w:rsidRDefault="00B50050" w:rsidP="0088127C">
            <w:pPr>
              <w:pStyle w:val="OtherTableBody"/>
            </w:pPr>
          </w:p>
        </w:tc>
        <w:tc>
          <w:tcPr>
            <w:tcW w:w="900" w:type="dxa"/>
          </w:tcPr>
          <w:p w14:paraId="364D5A4D" w14:textId="77777777" w:rsidR="00B50050" w:rsidRDefault="00B50050" w:rsidP="0088127C">
            <w:pPr>
              <w:pStyle w:val="OtherTableBody"/>
            </w:pPr>
            <w:r>
              <w:t>16.4.9.8</w:t>
            </w:r>
          </w:p>
        </w:tc>
      </w:tr>
      <w:tr w:rsidR="00B50050" w14:paraId="4B7838B0" w14:textId="77777777" w:rsidTr="00195548">
        <w:tc>
          <w:tcPr>
            <w:tcW w:w="3500" w:type="dxa"/>
          </w:tcPr>
          <w:p w14:paraId="751B876A" w14:textId="77777777" w:rsidR="00B50050" w:rsidRDefault="00B50050" w:rsidP="0088127C">
            <w:pPr>
              <w:pStyle w:val="OtherTableBody"/>
            </w:pPr>
            <w:r>
              <w:t>IPR Date/Time</w:t>
            </w:r>
          </w:p>
        </w:tc>
        <w:tc>
          <w:tcPr>
            <w:tcW w:w="700" w:type="dxa"/>
          </w:tcPr>
          <w:p w14:paraId="3C26DEF3" w14:textId="77777777" w:rsidR="00B50050" w:rsidRDefault="00B50050" w:rsidP="0088127C">
            <w:pPr>
              <w:pStyle w:val="OtherTableBody"/>
            </w:pPr>
            <w:r>
              <w:t>02034</w:t>
            </w:r>
          </w:p>
        </w:tc>
        <w:tc>
          <w:tcPr>
            <w:tcW w:w="600" w:type="dxa"/>
          </w:tcPr>
          <w:p w14:paraId="3A43EA6B" w14:textId="77777777" w:rsidR="00B50050" w:rsidRDefault="00B50050" w:rsidP="0088127C">
            <w:pPr>
              <w:pStyle w:val="OtherTableBody"/>
            </w:pPr>
            <w:r>
              <w:t>IPR</w:t>
            </w:r>
          </w:p>
        </w:tc>
        <w:tc>
          <w:tcPr>
            <w:tcW w:w="600" w:type="dxa"/>
          </w:tcPr>
          <w:p w14:paraId="5A84D20D" w14:textId="77777777" w:rsidR="00B50050" w:rsidRDefault="00B50050" w:rsidP="0088127C">
            <w:pPr>
              <w:pStyle w:val="OtherTableBody"/>
            </w:pPr>
            <w:r>
              <w:t>5</w:t>
            </w:r>
          </w:p>
        </w:tc>
        <w:tc>
          <w:tcPr>
            <w:tcW w:w="600" w:type="dxa"/>
          </w:tcPr>
          <w:p w14:paraId="347B2BFE" w14:textId="77777777" w:rsidR="00B50050" w:rsidRDefault="00B50050" w:rsidP="0088127C">
            <w:pPr>
              <w:pStyle w:val="OtherTableBody"/>
            </w:pPr>
            <w:r>
              <w:t>..</w:t>
            </w:r>
          </w:p>
        </w:tc>
        <w:tc>
          <w:tcPr>
            <w:tcW w:w="600" w:type="dxa"/>
          </w:tcPr>
          <w:p w14:paraId="74537EFF" w14:textId="77777777" w:rsidR="00B50050" w:rsidRDefault="00B50050" w:rsidP="0088127C">
            <w:pPr>
              <w:pStyle w:val="OtherTableBody"/>
            </w:pPr>
          </w:p>
        </w:tc>
        <w:tc>
          <w:tcPr>
            <w:tcW w:w="600" w:type="dxa"/>
          </w:tcPr>
          <w:p w14:paraId="423BE0AB" w14:textId="77777777" w:rsidR="00B50050" w:rsidRDefault="00B50050" w:rsidP="0088127C">
            <w:pPr>
              <w:pStyle w:val="OtherTableBody"/>
            </w:pPr>
            <w:r>
              <w:t>DTM</w:t>
            </w:r>
          </w:p>
        </w:tc>
        <w:tc>
          <w:tcPr>
            <w:tcW w:w="700" w:type="dxa"/>
          </w:tcPr>
          <w:p w14:paraId="0E26C67B" w14:textId="77777777" w:rsidR="00B50050" w:rsidRDefault="00B50050" w:rsidP="0088127C">
            <w:pPr>
              <w:pStyle w:val="OtherTableBody"/>
            </w:pPr>
          </w:p>
        </w:tc>
        <w:tc>
          <w:tcPr>
            <w:tcW w:w="600" w:type="dxa"/>
          </w:tcPr>
          <w:p w14:paraId="009925AB" w14:textId="77777777" w:rsidR="00B50050" w:rsidRDefault="00B50050" w:rsidP="0088127C">
            <w:pPr>
              <w:pStyle w:val="OtherTableBody"/>
            </w:pPr>
          </w:p>
        </w:tc>
        <w:tc>
          <w:tcPr>
            <w:tcW w:w="900" w:type="dxa"/>
          </w:tcPr>
          <w:p w14:paraId="0E46C174" w14:textId="77777777" w:rsidR="00B50050" w:rsidRDefault="00B50050" w:rsidP="0088127C">
            <w:pPr>
              <w:pStyle w:val="OtherTableBody"/>
            </w:pPr>
            <w:r>
              <w:t>16.4.9.5</w:t>
            </w:r>
          </w:p>
        </w:tc>
      </w:tr>
      <w:tr w:rsidR="00B50050" w14:paraId="6C8C439A" w14:textId="77777777" w:rsidTr="00195548">
        <w:tc>
          <w:tcPr>
            <w:tcW w:w="3500" w:type="dxa"/>
          </w:tcPr>
          <w:p w14:paraId="5E238A18" w14:textId="77777777" w:rsidR="00B50050" w:rsidRDefault="00B50050" w:rsidP="0088127C">
            <w:pPr>
              <w:pStyle w:val="OtherTableBody"/>
            </w:pPr>
            <w:r>
              <w:t>IPR Identifier</w:t>
            </w:r>
          </w:p>
        </w:tc>
        <w:tc>
          <w:tcPr>
            <w:tcW w:w="700" w:type="dxa"/>
          </w:tcPr>
          <w:p w14:paraId="1475AE43" w14:textId="77777777" w:rsidR="00B50050" w:rsidRDefault="00B50050" w:rsidP="0088127C">
            <w:pPr>
              <w:pStyle w:val="OtherTableBody"/>
            </w:pPr>
            <w:r>
              <w:t>02030</w:t>
            </w:r>
          </w:p>
        </w:tc>
        <w:tc>
          <w:tcPr>
            <w:tcW w:w="600" w:type="dxa"/>
          </w:tcPr>
          <w:p w14:paraId="01AAF744" w14:textId="77777777" w:rsidR="00B50050" w:rsidRDefault="00B50050" w:rsidP="0088127C">
            <w:pPr>
              <w:pStyle w:val="OtherTableBody"/>
            </w:pPr>
            <w:r>
              <w:t>IPR</w:t>
            </w:r>
          </w:p>
        </w:tc>
        <w:tc>
          <w:tcPr>
            <w:tcW w:w="600" w:type="dxa"/>
          </w:tcPr>
          <w:p w14:paraId="16DCA4A7" w14:textId="77777777" w:rsidR="00B50050" w:rsidRDefault="00B50050" w:rsidP="0088127C">
            <w:pPr>
              <w:pStyle w:val="OtherTableBody"/>
            </w:pPr>
            <w:r>
              <w:t>1</w:t>
            </w:r>
          </w:p>
        </w:tc>
        <w:tc>
          <w:tcPr>
            <w:tcW w:w="600" w:type="dxa"/>
          </w:tcPr>
          <w:p w14:paraId="29A54FF2" w14:textId="77777777" w:rsidR="00B50050" w:rsidRDefault="00B50050" w:rsidP="0088127C">
            <w:pPr>
              <w:pStyle w:val="OtherTableBody"/>
            </w:pPr>
            <w:r>
              <w:t>..</w:t>
            </w:r>
          </w:p>
        </w:tc>
        <w:tc>
          <w:tcPr>
            <w:tcW w:w="600" w:type="dxa"/>
          </w:tcPr>
          <w:p w14:paraId="45F8C703" w14:textId="77777777" w:rsidR="00B50050" w:rsidRDefault="00B50050" w:rsidP="0088127C">
            <w:pPr>
              <w:pStyle w:val="OtherTableBody"/>
            </w:pPr>
          </w:p>
        </w:tc>
        <w:tc>
          <w:tcPr>
            <w:tcW w:w="600" w:type="dxa"/>
          </w:tcPr>
          <w:p w14:paraId="73F79E98" w14:textId="77777777" w:rsidR="00B50050" w:rsidRDefault="00B50050" w:rsidP="0088127C">
            <w:pPr>
              <w:pStyle w:val="OtherTableBody"/>
            </w:pPr>
            <w:r>
              <w:t>EI</w:t>
            </w:r>
          </w:p>
        </w:tc>
        <w:tc>
          <w:tcPr>
            <w:tcW w:w="700" w:type="dxa"/>
          </w:tcPr>
          <w:p w14:paraId="7D8C2B9F" w14:textId="77777777" w:rsidR="00B50050" w:rsidRDefault="00B50050" w:rsidP="0088127C">
            <w:pPr>
              <w:pStyle w:val="OtherTableBody"/>
            </w:pPr>
          </w:p>
        </w:tc>
        <w:tc>
          <w:tcPr>
            <w:tcW w:w="600" w:type="dxa"/>
          </w:tcPr>
          <w:p w14:paraId="05725D17" w14:textId="77777777" w:rsidR="00B50050" w:rsidRDefault="00B50050" w:rsidP="0088127C">
            <w:pPr>
              <w:pStyle w:val="OtherTableBody"/>
            </w:pPr>
          </w:p>
        </w:tc>
        <w:tc>
          <w:tcPr>
            <w:tcW w:w="900" w:type="dxa"/>
          </w:tcPr>
          <w:p w14:paraId="0F69E53E" w14:textId="77777777" w:rsidR="00B50050" w:rsidRDefault="00B50050" w:rsidP="0088127C">
            <w:pPr>
              <w:pStyle w:val="OtherTableBody"/>
            </w:pPr>
            <w:r>
              <w:t>16.4.9.1</w:t>
            </w:r>
          </w:p>
        </w:tc>
      </w:tr>
      <w:tr w:rsidR="00B50050" w14:paraId="5672CEE9" w14:textId="77777777" w:rsidTr="00195548">
        <w:tc>
          <w:tcPr>
            <w:tcW w:w="3500" w:type="dxa"/>
          </w:tcPr>
          <w:p w14:paraId="5C0A611B" w14:textId="77777777" w:rsidR="00B50050" w:rsidRDefault="00B50050" w:rsidP="0088127C">
            <w:pPr>
              <w:pStyle w:val="OtherTableBody"/>
            </w:pPr>
            <w:r>
              <w:t>IPR Status</w:t>
            </w:r>
          </w:p>
        </w:tc>
        <w:tc>
          <w:tcPr>
            <w:tcW w:w="700" w:type="dxa"/>
          </w:tcPr>
          <w:p w14:paraId="153C33E2" w14:textId="77777777" w:rsidR="00B50050" w:rsidRDefault="00B50050" w:rsidP="0088127C">
            <w:pPr>
              <w:pStyle w:val="OtherTableBody"/>
            </w:pPr>
            <w:r>
              <w:t>02033</w:t>
            </w:r>
          </w:p>
        </w:tc>
        <w:tc>
          <w:tcPr>
            <w:tcW w:w="600" w:type="dxa"/>
          </w:tcPr>
          <w:p w14:paraId="419F2E3B" w14:textId="77777777" w:rsidR="00B50050" w:rsidRDefault="00B50050" w:rsidP="0088127C">
            <w:pPr>
              <w:pStyle w:val="OtherTableBody"/>
            </w:pPr>
            <w:r>
              <w:t>IPR</w:t>
            </w:r>
          </w:p>
        </w:tc>
        <w:tc>
          <w:tcPr>
            <w:tcW w:w="600" w:type="dxa"/>
          </w:tcPr>
          <w:p w14:paraId="12BD7211" w14:textId="77777777" w:rsidR="00B50050" w:rsidRDefault="00B50050" w:rsidP="0088127C">
            <w:pPr>
              <w:pStyle w:val="OtherTableBody"/>
            </w:pPr>
            <w:r>
              <w:t>4</w:t>
            </w:r>
          </w:p>
        </w:tc>
        <w:tc>
          <w:tcPr>
            <w:tcW w:w="600" w:type="dxa"/>
          </w:tcPr>
          <w:p w14:paraId="08CDA77B" w14:textId="77777777" w:rsidR="00B50050" w:rsidRDefault="00B50050" w:rsidP="0088127C">
            <w:pPr>
              <w:pStyle w:val="OtherTableBody"/>
            </w:pPr>
            <w:r>
              <w:t>..</w:t>
            </w:r>
          </w:p>
        </w:tc>
        <w:tc>
          <w:tcPr>
            <w:tcW w:w="600" w:type="dxa"/>
          </w:tcPr>
          <w:p w14:paraId="549EE117" w14:textId="77777777" w:rsidR="00B50050" w:rsidRDefault="00B50050" w:rsidP="0088127C">
            <w:pPr>
              <w:pStyle w:val="OtherTableBody"/>
            </w:pPr>
          </w:p>
        </w:tc>
        <w:tc>
          <w:tcPr>
            <w:tcW w:w="600" w:type="dxa"/>
          </w:tcPr>
          <w:p w14:paraId="6E2E0D2A" w14:textId="77777777" w:rsidR="00B50050" w:rsidRDefault="00B50050" w:rsidP="0088127C">
            <w:pPr>
              <w:pStyle w:val="OtherTableBody"/>
            </w:pPr>
            <w:r>
              <w:t>CWE</w:t>
            </w:r>
          </w:p>
        </w:tc>
        <w:tc>
          <w:tcPr>
            <w:tcW w:w="700" w:type="dxa"/>
          </w:tcPr>
          <w:p w14:paraId="77BBEDFB" w14:textId="77777777" w:rsidR="00B50050" w:rsidRDefault="00B50050" w:rsidP="0088127C">
            <w:pPr>
              <w:pStyle w:val="OtherTableBody"/>
            </w:pPr>
          </w:p>
        </w:tc>
        <w:tc>
          <w:tcPr>
            <w:tcW w:w="600" w:type="dxa"/>
          </w:tcPr>
          <w:p w14:paraId="7FA59B68" w14:textId="77777777" w:rsidR="00B50050" w:rsidRDefault="00B50050" w:rsidP="0088127C">
            <w:pPr>
              <w:pStyle w:val="OtherTableBody"/>
            </w:pPr>
            <w:r>
              <w:t>0571</w:t>
            </w:r>
          </w:p>
        </w:tc>
        <w:tc>
          <w:tcPr>
            <w:tcW w:w="900" w:type="dxa"/>
          </w:tcPr>
          <w:p w14:paraId="0F47F446" w14:textId="77777777" w:rsidR="00B50050" w:rsidRDefault="00B50050" w:rsidP="0088127C">
            <w:pPr>
              <w:pStyle w:val="OtherTableBody"/>
            </w:pPr>
            <w:r>
              <w:t>16.4.9.4</w:t>
            </w:r>
          </w:p>
        </w:tc>
      </w:tr>
      <w:tr w:rsidR="00B50050" w14:paraId="4AA4E780" w14:textId="77777777" w:rsidTr="00195548">
        <w:tc>
          <w:tcPr>
            <w:tcW w:w="3500" w:type="dxa"/>
          </w:tcPr>
          <w:p w14:paraId="0D78A44D" w14:textId="77777777" w:rsidR="00B50050" w:rsidRDefault="00B50050" w:rsidP="0088127C">
            <w:pPr>
              <w:pStyle w:val="OtherTableBody"/>
            </w:pPr>
            <w:r>
              <w:t>Issue Packaging</w:t>
            </w:r>
          </w:p>
        </w:tc>
        <w:tc>
          <w:tcPr>
            <w:tcW w:w="700" w:type="dxa"/>
          </w:tcPr>
          <w:p w14:paraId="6843E7C6" w14:textId="77777777" w:rsidR="00B50050" w:rsidRDefault="00B50050" w:rsidP="0088127C">
            <w:pPr>
              <w:pStyle w:val="OtherTableBody"/>
            </w:pPr>
            <w:r>
              <w:t>02068</w:t>
            </w:r>
          </w:p>
        </w:tc>
        <w:tc>
          <w:tcPr>
            <w:tcW w:w="600" w:type="dxa"/>
          </w:tcPr>
          <w:p w14:paraId="101F93EA" w14:textId="77777777" w:rsidR="00B50050" w:rsidRDefault="00B50050" w:rsidP="0088127C">
            <w:pPr>
              <w:pStyle w:val="OtherTableBody"/>
            </w:pPr>
            <w:r>
              <w:t>IVT</w:t>
            </w:r>
          </w:p>
        </w:tc>
        <w:tc>
          <w:tcPr>
            <w:tcW w:w="600" w:type="dxa"/>
          </w:tcPr>
          <w:p w14:paraId="267A2A96" w14:textId="77777777" w:rsidR="00B50050" w:rsidRDefault="00B50050" w:rsidP="0088127C">
            <w:pPr>
              <w:pStyle w:val="OtherTableBody"/>
            </w:pPr>
            <w:r>
              <w:t>9</w:t>
            </w:r>
          </w:p>
        </w:tc>
        <w:tc>
          <w:tcPr>
            <w:tcW w:w="600" w:type="dxa"/>
          </w:tcPr>
          <w:p w14:paraId="37C08745" w14:textId="77777777" w:rsidR="00B50050" w:rsidRDefault="00B50050" w:rsidP="0088127C">
            <w:pPr>
              <w:pStyle w:val="OtherTableBody"/>
            </w:pPr>
            <w:r>
              <w:t>..</w:t>
            </w:r>
          </w:p>
        </w:tc>
        <w:tc>
          <w:tcPr>
            <w:tcW w:w="600" w:type="dxa"/>
          </w:tcPr>
          <w:p w14:paraId="7012468B" w14:textId="77777777" w:rsidR="00B50050" w:rsidRDefault="00B50050" w:rsidP="0088127C">
            <w:pPr>
              <w:pStyle w:val="OtherTableBody"/>
            </w:pPr>
          </w:p>
        </w:tc>
        <w:tc>
          <w:tcPr>
            <w:tcW w:w="600" w:type="dxa"/>
          </w:tcPr>
          <w:p w14:paraId="08293298" w14:textId="77777777" w:rsidR="00B50050" w:rsidRDefault="00B50050" w:rsidP="0088127C">
            <w:pPr>
              <w:pStyle w:val="OtherTableBody"/>
            </w:pPr>
            <w:r>
              <w:t>CWE</w:t>
            </w:r>
          </w:p>
        </w:tc>
        <w:tc>
          <w:tcPr>
            <w:tcW w:w="700" w:type="dxa"/>
          </w:tcPr>
          <w:p w14:paraId="2F869A81" w14:textId="77777777" w:rsidR="00B50050" w:rsidRDefault="00B50050" w:rsidP="0088127C">
            <w:pPr>
              <w:pStyle w:val="OtherTableBody"/>
            </w:pPr>
          </w:p>
        </w:tc>
        <w:tc>
          <w:tcPr>
            <w:tcW w:w="600" w:type="dxa"/>
          </w:tcPr>
          <w:p w14:paraId="59E223EC" w14:textId="77777777" w:rsidR="00B50050" w:rsidRDefault="00B50050" w:rsidP="0088127C">
            <w:pPr>
              <w:pStyle w:val="OtherTableBody"/>
            </w:pPr>
          </w:p>
        </w:tc>
        <w:tc>
          <w:tcPr>
            <w:tcW w:w="900" w:type="dxa"/>
          </w:tcPr>
          <w:p w14:paraId="53890580" w14:textId="77777777" w:rsidR="00B50050" w:rsidRDefault="00B50050" w:rsidP="0088127C">
            <w:pPr>
              <w:pStyle w:val="OtherTableBody"/>
            </w:pPr>
            <w:r>
              <w:t>17.4.7.9</w:t>
            </w:r>
          </w:p>
        </w:tc>
      </w:tr>
      <w:tr w:rsidR="00B50050" w14:paraId="4E5D8752" w14:textId="77777777" w:rsidTr="00195548">
        <w:tc>
          <w:tcPr>
            <w:tcW w:w="3500" w:type="dxa"/>
          </w:tcPr>
          <w:p w14:paraId="3351F7D6" w14:textId="77777777" w:rsidR="00B50050" w:rsidRDefault="00B50050" w:rsidP="0088127C">
            <w:pPr>
              <w:pStyle w:val="OtherTableBody"/>
            </w:pPr>
            <w:r>
              <w:t>Issuing Authority</w:t>
            </w:r>
          </w:p>
        </w:tc>
        <w:tc>
          <w:tcPr>
            <w:tcW w:w="700" w:type="dxa"/>
          </w:tcPr>
          <w:p w14:paraId="6A9D9A84" w14:textId="77777777" w:rsidR="00B50050" w:rsidRDefault="00B50050" w:rsidP="0088127C">
            <w:pPr>
              <w:pStyle w:val="OtherTableBody"/>
            </w:pPr>
            <w:r>
              <w:t>01860</w:t>
            </w:r>
          </w:p>
        </w:tc>
        <w:tc>
          <w:tcPr>
            <w:tcW w:w="600" w:type="dxa"/>
          </w:tcPr>
          <w:p w14:paraId="3B3DA89F" w14:textId="77777777" w:rsidR="00B50050" w:rsidRDefault="00B50050" w:rsidP="0088127C">
            <w:pPr>
              <w:pStyle w:val="OtherTableBody"/>
            </w:pPr>
            <w:r>
              <w:t>CER</w:t>
            </w:r>
          </w:p>
        </w:tc>
        <w:tc>
          <w:tcPr>
            <w:tcW w:w="600" w:type="dxa"/>
          </w:tcPr>
          <w:p w14:paraId="477AC077" w14:textId="77777777" w:rsidR="00B50050" w:rsidRDefault="00B50050" w:rsidP="0088127C">
            <w:pPr>
              <w:pStyle w:val="OtherTableBody"/>
            </w:pPr>
            <w:r>
              <w:t>5</w:t>
            </w:r>
          </w:p>
        </w:tc>
        <w:tc>
          <w:tcPr>
            <w:tcW w:w="600" w:type="dxa"/>
          </w:tcPr>
          <w:p w14:paraId="4B3673DD" w14:textId="77777777" w:rsidR="00B50050" w:rsidRDefault="00B50050" w:rsidP="0088127C">
            <w:pPr>
              <w:pStyle w:val="OtherTableBody"/>
            </w:pPr>
            <w:r>
              <w:t>..</w:t>
            </w:r>
          </w:p>
        </w:tc>
        <w:tc>
          <w:tcPr>
            <w:tcW w:w="600" w:type="dxa"/>
          </w:tcPr>
          <w:p w14:paraId="0307CEF0" w14:textId="77777777" w:rsidR="00B50050" w:rsidRDefault="00B50050" w:rsidP="0088127C">
            <w:pPr>
              <w:pStyle w:val="OtherTableBody"/>
            </w:pPr>
          </w:p>
        </w:tc>
        <w:tc>
          <w:tcPr>
            <w:tcW w:w="600" w:type="dxa"/>
          </w:tcPr>
          <w:p w14:paraId="5D9A8502" w14:textId="77777777" w:rsidR="00B50050" w:rsidRDefault="00B50050" w:rsidP="0088127C">
            <w:pPr>
              <w:pStyle w:val="OtherTableBody"/>
            </w:pPr>
            <w:r>
              <w:t>XCN</w:t>
            </w:r>
          </w:p>
        </w:tc>
        <w:tc>
          <w:tcPr>
            <w:tcW w:w="700" w:type="dxa"/>
          </w:tcPr>
          <w:p w14:paraId="0BED83EF" w14:textId="77777777" w:rsidR="00B50050" w:rsidRDefault="00B50050" w:rsidP="0088127C">
            <w:pPr>
              <w:pStyle w:val="OtherTableBody"/>
            </w:pPr>
          </w:p>
        </w:tc>
        <w:tc>
          <w:tcPr>
            <w:tcW w:w="600" w:type="dxa"/>
          </w:tcPr>
          <w:p w14:paraId="31EB2903" w14:textId="77777777" w:rsidR="00B50050" w:rsidRDefault="00B50050" w:rsidP="0088127C">
            <w:pPr>
              <w:pStyle w:val="OtherTableBody"/>
            </w:pPr>
          </w:p>
        </w:tc>
        <w:tc>
          <w:tcPr>
            <w:tcW w:w="900" w:type="dxa"/>
          </w:tcPr>
          <w:p w14:paraId="259132FB" w14:textId="77777777" w:rsidR="00B50050" w:rsidRDefault="00B50050" w:rsidP="0088127C">
            <w:pPr>
              <w:pStyle w:val="OtherTableBody"/>
            </w:pPr>
            <w:r>
              <w:t>15.4.2.5</w:t>
            </w:r>
          </w:p>
        </w:tc>
      </w:tr>
      <w:tr w:rsidR="00B50050" w14:paraId="5B9EC748" w14:textId="77777777" w:rsidTr="00195548">
        <w:tc>
          <w:tcPr>
            <w:tcW w:w="3500" w:type="dxa"/>
          </w:tcPr>
          <w:p w14:paraId="751D4135" w14:textId="77777777" w:rsidR="00B50050" w:rsidRDefault="00B50050" w:rsidP="0088127C">
            <w:pPr>
              <w:pStyle w:val="OtherTableBody"/>
            </w:pPr>
            <w:r>
              <w:t>Issuing Date</w:t>
            </w:r>
          </w:p>
        </w:tc>
        <w:tc>
          <w:tcPr>
            <w:tcW w:w="700" w:type="dxa"/>
          </w:tcPr>
          <w:p w14:paraId="7E5B8815" w14:textId="77777777" w:rsidR="00B50050" w:rsidRDefault="00B50050" w:rsidP="0088127C">
            <w:pPr>
              <w:pStyle w:val="OtherTableBody"/>
            </w:pPr>
            <w:r>
              <w:t>01877</w:t>
            </w:r>
          </w:p>
        </w:tc>
        <w:tc>
          <w:tcPr>
            <w:tcW w:w="600" w:type="dxa"/>
          </w:tcPr>
          <w:p w14:paraId="18809B52" w14:textId="77777777" w:rsidR="00B50050" w:rsidRDefault="00B50050" w:rsidP="0088127C">
            <w:pPr>
              <w:pStyle w:val="OtherTableBody"/>
            </w:pPr>
            <w:r>
              <w:t>CER</w:t>
            </w:r>
          </w:p>
        </w:tc>
        <w:tc>
          <w:tcPr>
            <w:tcW w:w="600" w:type="dxa"/>
          </w:tcPr>
          <w:p w14:paraId="18D35EDA" w14:textId="77777777" w:rsidR="00B50050" w:rsidRDefault="00B50050" w:rsidP="0088127C">
            <w:pPr>
              <w:pStyle w:val="OtherTableBody"/>
            </w:pPr>
            <w:r>
              <w:t>24</w:t>
            </w:r>
          </w:p>
        </w:tc>
        <w:tc>
          <w:tcPr>
            <w:tcW w:w="600" w:type="dxa"/>
          </w:tcPr>
          <w:p w14:paraId="7FEA7E4C" w14:textId="77777777" w:rsidR="00B50050" w:rsidRDefault="00B50050" w:rsidP="0088127C">
            <w:pPr>
              <w:pStyle w:val="OtherTableBody"/>
            </w:pPr>
            <w:r>
              <w:t>..</w:t>
            </w:r>
          </w:p>
        </w:tc>
        <w:tc>
          <w:tcPr>
            <w:tcW w:w="600" w:type="dxa"/>
          </w:tcPr>
          <w:p w14:paraId="61FC3726" w14:textId="77777777" w:rsidR="00B50050" w:rsidRDefault="00B50050" w:rsidP="0088127C">
            <w:pPr>
              <w:pStyle w:val="OtherTableBody"/>
            </w:pPr>
          </w:p>
        </w:tc>
        <w:tc>
          <w:tcPr>
            <w:tcW w:w="600" w:type="dxa"/>
          </w:tcPr>
          <w:p w14:paraId="23DC8B4B" w14:textId="77777777" w:rsidR="00B50050" w:rsidRDefault="00B50050" w:rsidP="0088127C">
            <w:pPr>
              <w:pStyle w:val="OtherTableBody"/>
            </w:pPr>
            <w:r>
              <w:t>DTM</w:t>
            </w:r>
          </w:p>
        </w:tc>
        <w:tc>
          <w:tcPr>
            <w:tcW w:w="700" w:type="dxa"/>
          </w:tcPr>
          <w:p w14:paraId="5ED87198" w14:textId="77777777" w:rsidR="00B50050" w:rsidRDefault="00B50050" w:rsidP="0088127C">
            <w:pPr>
              <w:pStyle w:val="OtherTableBody"/>
            </w:pPr>
          </w:p>
        </w:tc>
        <w:tc>
          <w:tcPr>
            <w:tcW w:w="600" w:type="dxa"/>
          </w:tcPr>
          <w:p w14:paraId="308ABAA6" w14:textId="77777777" w:rsidR="00B50050" w:rsidRDefault="00B50050" w:rsidP="0088127C">
            <w:pPr>
              <w:pStyle w:val="OtherTableBody"/>
            </w:pPr>
          </w:p>
        </w:tc>
        <w:tc>
          <w:tcPr>
            <w:tcW w:w="900" w:type="dxa"/>
          </w:tcPr>
          <w:p w14:paraId="55273165" w14:textId="77777777" w:rsidR="00B50050" w:rsidRDefault="00B50050" w:rsidP="0088127C">
            <w:pPr>
              <w:pStyle w:val="OtherTableBody"/>
            </w:pPr>
            <w:r>
              <w:t>15.4.2.24</w:t>
            </w:r>
          </w:p>
        </w:tc>
      </w:tr>
      <w:tr w:rsidR="00B50050" w14:paraId="20C34A29" w14:textId="77777777" w:rsidTr="00195548">
        <w:tc>
          <w:tcPr>
            <w:tcW w:w="3500" w:type="dxa"/>
          </w:tcPr>
          <w:p w14:paraId="754FFBF4" w14:textId="77777777" w:rsidR="00B50050" w:rsidRDefault="00B50050" w:rsidP="0088127C">
            <w:pPr>
              <w:pStyle w:val="OtherTableBody"/>
            </w:pPr>
            <w:r>
              <w:t>Item Category</w:t>
            </w:r>
          </w:p>
        </w:tc>
        <w:tc>
          <w:tcPr>
            <w:tcW w:w="700" w:type="dxa"/>
          </w:tcPr>
          <w:p w14:paraId="1881C7F0" w14:textId="77777777" w:rsidR="00B50050" w:rsidRDefault="00B50050" w:rsidP="0088127C">
            <w:pPr>
              <w:pStyle w:val="OtherTableBody"/>
            </w:pPr>
            <w:r>
              <w:t>02189</w:t>
            </w:r>
          </w:p>
        </w:tc>
        <w:tc>
          <w:tcPr>
            <w:tcW w:w="600" w:type="dxa"/>
          </w:tcPr>
          <w:p w14:paraId="45E00540" w14:textId="77777777" w:rsidR="00B50050" w:rsidRDefault="00B50050" w:rsidP="0088127C">
            <w:pPr>
              <w:pStyle w:val="OtherTableBody"/>
            </w:pPr>
            <w:r>
              <w:t>ITM</w:t>
            </w:r>
          </w:p>
        </w:tc>
        <w:tc>
          <w:tcPr>
            <w:tcW w:w="600" w:type="dxa"/>
          </w:tcPr>
          <w:p w14:paraId="3E363188" w14:textId="77777777" w:rsidR="00B50050" w:rsidRDefault="00B50050" w:rsidP="0088127C">
            <w:pPr>
              <w:pStyle w:val="OtherTableBody"/>
            </w:pPr>
            <w:r>
              <w:t>5</w:t>
            </w:r>
          </w:p>
        </w:tc>
        <w:tc>
          <w:tcPr>
            <w:tcW w:w="600" w:type="dxa"/>
          </w:tcPr>
          <w:p w14:paraId="4016FA9C" w14:textId="77777777" w:rsidR="00B50050" w:rsidRDefault="00B50050" w:rsidP="0088127C">
            <w:pPr>
              <w:pStyle w:val="OtherTableBody"/>
            </w:pPr>
            <w:r>
              <w:t>..</w:t>
            </w:r>
          </w:p>
        </w:tc>
        <w:tc>
          <w:tcPr>
            <w:tcW w:w="600" w:type="dxa"/>
          </w:tcPr>
          <w:p w14:paraId="4C990218" w14:textId="77777777" w:rsidR="00B50050" w:rsidRDefault="00B50050" w:rsidP="0088127C">
            <w:pPr>
              <w:pStyle w:val="OtherTableBody"/>
            </w:pPr>
          </w:p>
        </w:tc>
        <w:tc>
          <w:tcPr>
            <w:tcW w:w="600" w:type="dxa"/>
          </w:tcPr>
          <w:p w14:paraId="24F2413D" w14:textId="77777777" w:rsidR="00B50050" w:rsidRDefault="00B50050" w:rsidP="0088127C">
            <w:pPr>
              <w:pStyle w:val="OtherTableBody"/>
            </w:pPr>
            <w:r>
              <w:t>CWE</w:t>
            </w:r>
          </w:p>
        </w:tc>
        <w:tc>
          <w:tcPr>
            <w:tcW w:w="700" w:type="dxa"/>
          </w:tcPr>
          <w:p w14:paraId="7CBD97EC" w14:textId="77777777" w:rsidR="00B50050" w:rsidRDefault="00B50050" w:rsidP="0088127C">
            <w:pPr>
              <w:pStyle w:val="OtherTableBody"/>
            </w:pPr>
          </w:p>
        </w:tc>
        <w:tc>
          <w:tcPr>
            <w:tcW w:w="600" w:type="dxa"/>
          </w:tcPr>
          <w:p w14:paraId="107A45FA" w14:textId="77777777" w:rsidR="00B50050" w:rsidRDefault="00B50050" w:rsidP="0088127C">
            <w:pPr>
              <w:pStyle w:val="OtherTableBody"/>
            </w:pPr>
          </w:p>
        </w:tc>
        <w:tc>
          <w:tcPr>
            <w:tcW w:w="900" w:type="dxa"/>
          </w:tcPr>
          <w:p w14:paraId="3DDB4A6F" w14:textId="77777777" w:rsidR="00B50050" w:rsidRDefault="00B50050" w:rsidP="0088127C">
            <w:pPr>
              <w:pStyle w:val="OtherTableBody"/>
            </w:pPr>
            <w:r>
              <w:t>17.4.2.5</w:t>
            </w:r>
          </w:p>
        </w:tc>
      </w:tr>
      <w:tr w:rsidR="00B50050" w14:paraId="10A9294F" w14:textId="77777777" w:rsidTr="00195548">
        <w:tc>
          <w:tcPr>
            <w:tcW w:w="3500" w:type="dxa"/>
          </w:tcPr>
          <w:p w14:paraId="7F00C575" w14:textId="77777777" w:rsidR="00B50050" w:rsidRDefault="00B50050" w:rsidP="0088127C">
            <w:pPr>
              <w:pStyle w:val="OtherTableBody"/>
            </w:pPr>
            <w:r>
              <w:t>Item Code - External</w:t>
            </w:r>
          </w:p>
        </w:tc>
        <w:tc>
          <w:tcPr>
            <w:tcW w:w="700" w:type="dxa"/>
          </w:tcPr>
          <w:p w14:paraId="5BA40D0B" w14:textId="77777777" w:rsidR="00B50050" w:rsidRDefault="00B50050" w:rsidP="0088127C">
            <w:pPr>
              <w:pStyle w:val="OtherTableBody"/>
            </w:pPr>
            <w:r>
              <w:t>00277</w:t>
            </w:r>
          </w:p>
        </w:tc>
        <w:tc>
          <w:tcPr>
            <w:tcW w:w="600" w:type="dxa"/>
          </w:tcPr>
          <w:p w14:paraId="3F953C6F" w14:textId="77777777" w:rsidR="00B50050" w:rsidRDefault="00B50050" w:rsidP="0088127C">
            <w:pPr>
              <w:pStyle w:val="OtherTableBody"/>
            </w:pPr>
            <w:r>
              <w:t>RQD</w:t>
            </w:r>
          </w:p>
        </w:tc>
        <w:tc>
          <w:tcPr>
            <w:tcW w:w="600" w:type="dxa"/>
          </w:tcPr>
          <w:p w14:paraId="5B3C3534" w14:textId="77777777" w:rsidR="00B50050" w:rsidRDefault="00B50050" w:rsidP="0088127C">
            <w:pPr>
              <w:pStyle w:val="OtherTableBody"/>
            </w:pPr>
            <w:r>
              <w:t>3</w:t>
            </w:r>
          </w:p>
        </w:tc>
        <w:tc>
          <w:tcPr>
            <w:tcW w:w="600" w:type="dxa"/>
          </w:tcPr>
          <w:p w14:paraId="2FD205A7" w14:textId="77777777" w:rsidR="00B50050" w:rsidRDefault="00B50050" w:rsidP="0088127C">
            <w:pPr>
              <w:pStyle w:val="OtherTableBody"/>
            </w:pPr>
            <w:r>
              <w:t>..</w:t>
            </w:r>
          </w:p>
        </w:tc>
        <w:tc>
          <w:tcPr>
            <w:tcW w:w="600" w:type="dxa"/>
          </w:tcPr>
          <w:p w14:paraId="272F9184" w14:textId="77777777" w:rsidR="00B50050" w:rsidRDefault="00B50050" w:rsidP="0088127C">
            <w:pPr>
              <w:pStyle w:val="OtherTableBody"/>
            </w:pPr>
          </w:p>
        </w:tc>
        <w:tc>
          <w:tcPr>
            <w:tcW w:w="600" w:type="dxa"/>
          </w:tcPr>
          <w:p w14:paraId="66EE311E" w14:textId="77777777" w:rsidR="00B50050" w:rsidRDefault="00B50050" w:rsidP="0088127C">
            <w:pPr>
              <w:pStyle w:val="OtherTableBody"/>
            </w:pPr>
            <w:r>
              <w:t>CWE</w:t>
            </w:r>
          </w:p>
        </w:tc>
        <w:tc>
          <w:tcPr>
            <w:tcW w:w="700" w:type="dxa"/>
          </w:tcPr>
          <w:p w14:paraId="5ADF46A1" w14:textId="77777777" w:rsidR="00B50050" w:rsidRDefault="00B50050" w:rsidP="0088127C">
            <w:pPr>
              <w:pStyle w:val="OtherTableBody"/>
            </w:pPr>
          </w:p>
        </w:tc>
        <w:tc>
          <w:tcPr>
            <w:tcW w:w="600" w:type="dxa"/>
          </w:tcPr>
          <w:p w14:paraId="42A57C8F" w14:textId="77777777" w:rsidR="00B50050" w:rsidRDefault="00B50050" w:rsidP="0088127C">
            <w:pPr>
              <w:pStyle w:val="OtherTableBody"/>
            </w:pPr>
            <w:r>
              <w:t>0685</w:t>
            </w:r>
          </w:p>
        </w:tc>
        <w:tc>
          <w:tcPr>
            <w:tcW w:w="900" w:type="dxa"/>
          </w:tcPr>
          <w:p w14:paraId="61A84D45" w14:textId="77777777" w:rsidR="00B50050" w:rsidRDefault="00B50050" w:rsidP="0088127C">
            <w:pPr>
              <w:pStyle w:val="OtherTableBody"/>
            </w:pPr>
            <w:r>
              <w:t>4.11.1.3</w:t>
            </w:r>
          </w:p>
        </w:tc>
      </w:tr>
      <w:tr w:rsidR="00B50050" w14:paraId="0FCF0F59" w14:textId="77777777" w:rsidTr="00195548">
        <w:tc>
          <w:tcPr>
            <w:tcW w:w="3500" w:type="dxa"/>
          </w:tcPr>
          <w:p w14:paraId="44A27BFD" w14:textId="77777777" w:rsidR="00B50050" w:rsidRDefault="00B50050" w:rsidP="0088127C">
            <w:pPr>
              <w:pStyle w:val="OtherTableBody"/>
            </w:pPr>
            <w:r>
              <w:lastRenderedPageBreak/>
              <w:t>Item Code - Internal</w:t>
            </w:r>
          </w:p>
        </w:tc>
        <w:tc>
          <w:tcPr>
            <w:tcW w:w="700" w:type="dxa"/>
          </w:tcPr>
          <w:p w14:paraId="287B6CE8" w14:textId="77777777" w:rsidR="00B50050" w:rsidRDefault="00B50050" w:rsidP="0088127C">
            <w:pPr>
              <w:pStyle w:val="OtherTableBody"/>
            </w:pPr>
            <w:r>
              <w:t>00276</w:t>
            </w:r>
          </w:p>
        </w:tc>
        <w:tc>
          <w:tcPr>
            <w:tcW w:w="600" w:type="dxa"/>
          </w:tcPr>
          <w:p w14:paraId="220DCB83" w14:textId="77777777" w:rsidR="00B50050" w:rsidRDefault="00B50050" w:rsidP="0088127C">
            <w:pPr>
              <w:pStyle w:val="OtherTableBody"/>
            </w:pPr>
            <w:r>
              <w:t>RQD</w:t>
            </w:r>
          </w:p>
        </w:tc>
        <w:tc>
          <w:tcPr>
            <w:tcW w:w="600" w:type="dxa"/>
          </w:tcPr>
          <w:p w14:paraId="06452228" w14:textId="77777777" w:rsidR="00B50050" w:rsidRDefault="00B50050" w:rsidP="0088127C">
            <w:pPr>
              <w:pStyle w:val="OtherTableBody"/>
            </w:pPr>
            <w:r>
              <w:t>2</w:t>
            </w:r>
          </w:p>
        </w:tc>
        <w:tc>
          <w:tcPr>
            <w:tcW w:w="600" w:type="dxa"/>
          </w:tcPr>
          <w:p w14:paraId="253C0989" w14:textId="77777777" w:rsidR="00B50050" w:rsidRDefault="00B50050" w:rsidP="0088127C">
            <w:pPr>
              <w:pStyle w:val="OtherTableBody"/>
            </w:pPr>
            <w:r>
              <w:t>..</w:t>
            </w:r>
          </w:p>
        </w:tc>
        <w:tc>
          <w:tcPr>
            <w:tcW w:w="600" w:type="dxa"/>
          </w:tcPr>
          <w:p w14:paraId="0B469EAB" w14:textId="77777777" w:rsidR="00B50050" w:rsidRDefault="00B50050" w:rsidP="0088127C">
            <w:pPr>
              <w:pStyle w:val="OtherTableBody"/>
            </w:pPr>
          </w:p>
        </w:tc>
        <w:tc>
          <w:tcPr>
            <w:tcW w:w="600" w:type="dxa"/>
          </w:tcPr>
          <w:p w14:paraId="2F41CE0E" w14:textId="77777777" w:rsidR="00B50050" w:rsidRDefault="00B50050" w:rsidP="0088127C">
            <w:pPr>
              <w:pStyle w:val="OtherTableBody"/>
            </w:pPr>
            <w:r>
              <w:t>CWE</w:t>
            </w:r>
          </w:p>
        </w:tc>
        <w:tc>
          <w:tcPr>
            <w:tcW w:w="700" w:type="dxa"/>
          </w:tcPr>
          <w:p w14:paraId="0A8AB0F4" w14:textId="77777777" w:rsidR="00B50050" w:rsidRDefault="00B50050" w:rsidP="0088127C">
            <w:pPr>
              <w:pStyle w:val="OtherTableBody"/>
            </w:pPr>
          </w:p>
        </w:tc>
        <w:tc>
          <w:tcPr>
            <w:tcW w:w="600" w:type="dxa"/>
          </w:tcPr>
          <w:p w14:paraId="05B32728" w14:textId="77777777" w:rsidR="00B50050" w:rsidRDefault="00B50050" w:rsidP="0088127C">
            <w:pPr>
              <w:pStyle w:val="OtherTableBody"/>
            </w:pPr>
            <w:r>
              <w:t>0684</w:t>
            </w:r>
          </w:p>
        </w:tc>
        <w:tc>
          <w:tcPr>
            <w:tcW w:w="900" w:type="dxa"/>
          </w:tcPr>
          <w:p w14:paraId="44F1EAF2" w14:textId="77777777" w:rsidR="00B50050" w:rsidRDefault="00B50050" w:rsidP="0088127C">
            <w:pPr>
              <w:pStyle w:val="OtherTableBody"/>
            </w:pPr>
            <w:r>
              <w:t>4.11.1.2</w:t>
            </w:r>
          </w:p>
        </w:tc>
      </w:tr>
      <w:tr w:rsidR="00B50050" w14:paraId="5DA8DAF1" w14:textId="77777777" w:rsidTr="00195548">
        <w:tc>
          <w:tcPr>
            <w:tcW w:w="3500" w:type="dxa"/>
          </w:tcPr>
          <w:p w14:paraId="158C7D1C" w14:textId="77777777" w:rsidR="00B50050" w:rsidRDefault="00B50050" w:rsidP="0088127C">
            <w:pPr>
              <w:pStyle w:val="OtherTableBody"/>
            </w:pPr>
            <w:r>
              <w:t>Item Description</w:t>
            </w:r>
          </w:p>
        </w:tc>
        <w:tc>
          <w:tcPr>
            <w:tcW w:w="700" w:type="dxa"/>
          </w:tcPr>
          <w:p w14:paraId="49A8625A" w14:textId="77777777" w:rsidR="00B50050" w:rsidRDefault="00B50050" w:rsidP="0088127C">
            <w:pPr>
              <w:pStyle w:val="OtherTableBody"/>
            </w:pPr>
            <w:r>
              <w:t>02274</w:t>
            </w:r>
          </w:p>
        </w:tc>
        <w:tc>
          <w:tcPr>
            <w:tcW w:w="600" w:type="dxa"/>
          </w:tcPr>
          <w:p w14:paraId="5BD205F6" w14:textId="77777777" w:rsidR="00B50050" w:rsidRDefault="00B50050" w:rsidP="0088127C">
            <w:pPr>
              <w:pStyle w:val="OtherTableBody"/>
            </w:pPr>
            <w:r>
              <w:t>ITM</w:t>
            </w:r>
          </w:p>
        </w:tc>
        <w:tc>
          <w:tcPr>
            <w:tcW w:w="600" w:type="dxa"/>
          </w:tcPr>
          <w:p w14:paraId="233BA475" w14:textId="77777777" w:rsidR="00B50050" w:rsidRDefault="00B50050" w:rsidP="0088127C">
            <w:pPr>
              <w:pStyle w:val="OtherTableBody"/>
            </w:pPr>
            <w:r>
              <w:t>2</w:t>
            </w:r>
          </w:p>
        </w:tc>
        <w:tc>
          <w:tcPr>
            <w:tcW w:w="600" w:type="dxa"/>
          </w:tcPr>
          <w:p w14:paraId="4220DA2C" w14:textId="77777777" w:rsidR="00B50050" w:rsidRDefault="00B50050" w:rsidP="0088127C">
            <w:pPr>
              <w:pStyle w:val="OtherTableBody"/>
            </w:pPr>
            <w:r>
              <w:t>..</w:t>
            </w:r>
          </w:p>
        </w:tc>
        <w:tc>
          <w:tcPr>
            <w:tcW w:w="600" w:type="dxa"/>
          </w:tcPr>
          <w:p w14:paraId="015E9045" w14:textId="77777777" w:rsidR="00B50050" w:rsidRDefault="00B50050" w:rsidP="0088127C">
            <w:pPr>
              <w:pStyle w:val="OtherTableBody"/>
            </w:pPr>
            <w:r>
              <w:t>999#</w:t>
            </w:r>
          </w:p>
        </w:tc>
        <w:tc>
          <w:tcPr>
            <w:tcW w:w="600" w:type="dxa"/>
          </w:tcPr>
          <w:p w14:paraId="23D16915" w14:textId="77777777" w:rsidR="00B50050" w:rsidRDefault="00B50050" w:rsidP="0088127C">
            <w:pPr>
              <w:pStyle w:val="OtherTableBody"/>
            </w:pPr>
            <w:r>
              <w:t>ST</w:t>
            </w:r>
          </w:p>
        </w:tc>
        <w:tc>
          <w:tcPr>
            <w:tcW w:w="700" w:type="dxa"/>
          </w:tcPr>
          <w:p w14:paraId="33B8FF15" w14:textId="77777777" w:rsidR="00B50050" w:rsidRDefault="00B50050" w:rsidP="0088127C">
            <w:pPr>
              <w:pStyle w:val="OtherTableBody"/>
            </w:pPr>
          </w:p>
        </w:tc>
        <w:tc>
          <w:tcPr>
            <w:tcW w:w="600" w:type="dxa"/>
          </w:tcPr>
          <w:p w14:paraId="5B1E8D4D" w14:textId="77777777" w:rsidR="00B50050" w:rsidRDefault="00B50050" w:rsidP="0088127C">
            <w:pPr>
              <w:pStyle w:val="OtherTableBody"/>
            </w:pPr>
          </w:p>
        </w:tc>
        <w:tc>
          <w:tcPr>
            <w:tcW w:w="900" w:type="dxa"/>
          </w:tcPr>
          <w:p w14:paraId="3E1F9BCD" w14:textId="77777777" w:rsidR="00B50050" w:rsidRDefault="00B50050" w:rsidP="0088127C">
            <w:pPr>
              <w:pStyle w:val="OtherTableBody"/>
            </w:pPr>
            <w:r>
              <w:t>17.4.2.2</w:t>
            </w:r>
          </w:p>
        </w:tc>
      </w:tr>
      <w:tr w:rsidR="00B50050" w14:paraId="2243C281" w14:textId="77777777" w:rsidTr="00195548">
        <w:tc>
          <w:tcPr>
            <w:tcW w:w="3500" w:type="dxa"/>
          </w:tcPr>
          <w:p w14:paraId="31E436BA" w14:textId="77777777" w:rsidR="00B50050" w:rsidRDefault="00B50050" w:rsidP="0088127C">
            <w:pPr>
              <w:pStyle w:val="OtherTableBody"/>
            </w:pPr>
            <w:r>
              <w:t>Item Identifier</w:t>
            </w:r>
          </w:p>
        </w:tc>
        <w:tc>
          <w:tcPr>
            <w:tcW w:w="700" w:type="dxa"/>
          </w:tcPr>
          <w:p w14:paraId="1B145BFC" w14:textId="77777777" w:rsidR="00B50050" w:rsidRDefault="00B50050" w:rsidP="0088127C">
            <w:pPr>
              <w:pStyle w:val="OtherTableBody"/>
            </w:pPr>
            <w:r>
              <w:t>02096</w:t>
            </w:r>
          </w:p>
        </w:tc>
        <w:tc>
          <w:tcPr>
            <w:tcW w:w="600" w:type="dxa"/>
          </w:tcPr>
          <w:p w14:paraId="771980ED" w14:textId="77777777" w:rsidR="00B50050" w:rsidRDefault="00B50050" w:rsidP="0088127C">
            <w:pPr>
              <w:pStyle w:val="OtherTableBody"/>
            </w:pPr>
            <w:r>
              <w:t>SLT</w:t>
            </w:r>
          </w:p>
        </w:tc>
        <w:tc>
          <w:tcPr>
            <w:tcW w:w="600" w:type="dxa"/>
          </w:tcPr>
          <w:p w14:paraId="2873EEA6" w14:textId="77777777" w:rsidR="00B50050" w:rsidRDefault="00B50050" w:rsidP="0088127C">
            <w:pPr>
              <w:pStyle w:val="OtherTableBody"/>
            </w:pPr>
            <w:r>
              <w:t>4</w:t>
            </w:r>
          </w:p>
        </w:tc>
        <w:tc>
          <w:tcPr>
            <w:tcW w:w="600" w:type="dxa"/>
          </w:tcPr>
          <w:p w14:paraId="0297152C" w14:textId="77777777" w:rsidR="00B50050" w:rsidRDefault="00B50050" w:rsidP="0088127C">
            <w:pPr>
              <w:pStyle w:val="OtherTableBody"/>
            </w:pPr>
            <w:r>
              <w:t>..</w:t>
            </w:r>
          </w:p>
        </w:tc>
        <w:tc>
          <w:tcPr>
            <w:tcW w:w="600" w:type="dxa"/>
          </w:tcPr>
          <w:p w14:paraId="7913FBAB" w14:textId="77777777" w:rsidR="00B50050" w:rsidRDefault="00B50050" w:rsidP="0088127C">
            <w:pPr>
              <w:pStyle w:val="OtherTableBody"/>
            </w:pPr>
          </w:p>
        </w:tc>
        <w:tc>
          <w:tcPr>
            <w:tcW w:w="600" w:type="dxa"/>
          </w:tcPr>
          <w:p w14:paraId="0EAAC24B" w14:textId="77777777" w:rsidR="00B50050" w:rsidRDefault="00B50050" w:rsidP="0088127C">
            <w:pPr>
              <w:pStyle w:val="OtherTableBody"/>
            </w:pPr>
            <w:r>
              <w:t>EI</w:t>
            </w:r>
          </w:p>
        </w:tc>
        <w:tc>
          <w:tcPr>
            <w:tcW w:w="700" w:type="dxa"/>
          </w:tcPr>
          <w:p w14:paraId="47EC6254" w14:textId="77777777" w:rsidR="00B50050" w:rsidRDefault="00B50050" w:rsidP="0088127C">
            <w:pPr>
              <w:pStyle w:val="OtherTableBody"/>
            </w:pPr>
          </w:p>
        </w:tc>
        <w:tc>
          <w:tcPr>
            <w:tcW w:w="600" w:type="dxa"/>
          </w:tcPr>
          <w:p w14:paraId="52851B5D" w14:textId="77777777" w:rsidR="00B50050" w:rsidRDefault="00B50050" w:rsidP="0088127C">
            <w:pPr>
              <w:pStyle w:val="OtherTableBody"/>
            </w:pPr>
          </w:p>
        </w:tc>
        <w:tc>
          <w:tcPr>
            <w:tcW w:w="900" w:type="dxa"/>
          </w:tcPr>
          <w:p w14:paraId="5777995F" w14:textId="77777777" w:rsidR="00B50050" w:rsidRDefault="00B50050" w:rsidP="0088127C">
            <w:pPr>
              <w:pStyle w:val="OtherTableBody"/>
            </w:pPr>
            <w:r>
              <w:t>17.7.2.4</w:t>
            </w:r>
          </w:p>
        </w:tc>
      </w:tr>
      <w:tr w:rsidR="00B50050" w14:paraId="638D9B00" w14:textId="77777777" w:rsidTr="00195548">
        <w:tc>
          <w:tcPr>
            <w:tcW w:w="3500" w:type="dxa"/>
          </w:tcPr>
          <w:p w14:paraId="1C89A568" w14:textId="77777777" w:rsidR="00B50050" w:rsidRDefault="00B50050" w:rsidP="0088127C">
            <w:pPr>
              <w:pStyle w:val="OtherTableBody"/>
            </w:pPr>
            <w:r>
              <w:t>Item Identifier</w:t>
            </w:r>
          </w:p>
        </w:tc>
        <w:tc>
          <w:tcPr>
            <w:tcW w:w="700" w:type="dxa"/>
          </w:tcPr>
          <w:p w14:paraId="679B58C0" w14:textId="77777777" w:rsidR="00B50050" w:rsidRDefault="00B50050" w:rsidP="0088127C">
            <w:pPr>
              <w:pStyle w:val="OtherTableBody"/>
            </w:pPr>
            <w:r>
              <w:t>02186</w:t>
            </w:r>
          </w:p>
        </w:tc>
        <w:tc>
          <w:tcPr>
            <w:tcW w:w="600" w:type="dxa"/>
          </w:tcPr>
          <w:p w14:paraId="4DA8B303" w14:textId="77777777" w:rsidR="00B50050" w:rsidRDefault="00B50050" w:rsidP="0088127C">
            <w:pPr>
              <w:pStyle w:val="OtherTableBody"/>
            </w:pPr>
            <w:r>
              <w:t>ITM</w:t>
            </w:r>
          </w:p>
        </w:tc>
        <w:tc>
          <w:tcPr>
            <w:tcW w:w="600" w:type="dxa"/>
          </w:tcPr>
          <w:p w14:paraId="5BE85E31" w14:textId="77777777" w:rsidR="00B50050" w:rsidRDefault="00B50050" w:rsidP="0088127C">
            <w:pPr>
              <w:pStyle w:val="OtherTableBody"/>
            </w:pPr>
            <w:r>
              <w:t>1</w:t>
            </w:r>
          </w:p>
        </w:tc>
        <w:tc>
          <w:tcPr>
            <w:tcW w:w="600" w:type="dxa"/>
          </w:tcPr>
          <w:p w14:paraId="7C727169" w14:textId="77777777" w:rsidR="00B50050" w:rsidRDefault="00B50050" w:rsidP="0088127C">
            <w:pPr>
              <w:pStyle w:val="OtherTableBody"/>
            </w:pPr>
            <w:r>
              <w:t>..</w:t>
            </w:r>
          </w:p>
        </w:tc>
        <w:tc>
          <w:tcPr>
            <w:tcW w:w="600" w:type="dxa"/>
          </w:tcPr>
          <w:p w14:paraId="4D75D3C3" w14:textId="77777777" w:rsidR="00B50050" w:rsidRDefault="00B50050" w:rsidP="0088127C">
            <w:pPr>
              <w:pStyle w:val="OtherTableBody"/>
            </w:pPr>
          </w:p>
        </w:tc>
        <w:tc>
          <w:tcPr>
            <w:tcW w:w="600" w:type="dxa"/>
          </w:tcPr>
          <w:p w14:paraId="3C49BB2E" w14:textId="77777777" w:rsidR="00B50050" w:rsidRDefault="00B50050" w:rsidP="0088127C">
            <w:pPr>
              <w:pStyle w:val="OtherTableBody"/>
            </w:pPr>
            <w:r>
              <w:t xml:space="preserve">EI </w:t>
            </w:r>
          </w:p>
        </w:tc>
        <w:tc>
          <w:tcPr>
            <w:tcW w:w="700" w:type="dxa"/>
          </w:tcPr>
          <w:p w14:paraId="739E974B" w14:textId="77777777" w:rsidR="00B50050" w:rsidRDefault="00B50050" w:rsidP="0088127C">
            <w:pPr>
              <w:pStyle w:val="OtherTableBody"/>
            </w:pPr>
          </w:p>
        </w:tc>
        <w:tc>
          <w:tcPr>
            <w:tcW w:w="600" w:type="dxa"/>
          </w:tcPr>
          <w:p w14:paraId="261F124E" w14:textId="77777777" w:rsidR="00B50050" w:rsidRDefault="00B50050" w:rsidP="0088127C">
            <w:pPr>
              <w:pStyle w:val="OtherTableBody"/>
            </w:pPr>
          </w:p>
        </w:tc>
        <w:tc>
          <w:tcPr>
            <w:tcW w:w="900" w:type="dxa"/>
          </w:tcPr>
          <w:p w14:paraId="110E1022" w14:textId="77777777" w:rsidR="00B50050" w:rsidRDefault="00B50050" w:rsidP="0088127C">
            <w:pPr>
              <w:pStyle w:val="OtherTableBody"/>
            </w:pPr>
            <w:r>
              <w:t>17.4.2.1</w:t>
            </w:r>
          </w:p>
        </w:tc>
      </w:tr>
      <w:tr w:rsidR="00B50050" w14:paraId="5FA89680" w14:textId="77777777" w:rsidTr="00195548">
        <w:tc>
          <w:tcPr>
            <w:tcW w:w="3500" w:type="dxa"/>
          </w:tcPr>
          <w:p w14:paraId="4A80471C" w14:textId="77777777" w:rsidR="00B50050" w:rsidRDefault="00B50050" w:rsidP="0088127C">
            <w:pPr>
              <w:pStyle w:val="OtherTableBody"/>
            </w:pPr>
            <w:r>
              <w:t>Item Importance Code</w:t>
            </w:r>
          </w:p>
        </w:tc>
        <w:tc>
          <w:tcPr>
            <w:tcW w:w="700" w:type="dxa"/>
          </w:tcPr>
          <w:p w14:paraId="3634DD88" w14:textId="77777777" w:rsidR="00B50050" w:rsidRDefault="00B50050" w:rsidP="0088127C">
            <w:pPr>
              <w:pStyle w:val="OtherTableBody"/>
            </w:pPr>
            <w:r>
              <w:t>02073</w:t>
            </w:r>
          </w:p>
        </w:tc>
        <w:tc>
          <w:tcPr>
            <w:tcW w:w="600" w:type="dxa"/>
          </w:tcPr>
          <w:p w14:paraId="25237483" w14:textId="77777777" w:rsidR="00B50050" w:rsidRDefault="00B50050" w:rsidP="0088127C">
            <w:pPr>
              <w:pStyle w:val="OtherTableBody"/>
            </w:pPr>
            <w:r>
              <w:t>IVT</w:t>
            </w:r>
          </w:p>
        </w:tc>
        <w:tc>
          <w:tcPr>
            <w:tcW w:w="600" w:type="dxa"/>
          </w:tcPr>
          <w:p w14:paraId="5C3991B7" w14:textId="77777777" w:rsidR="00B50050" w:rsidRDefault="00B50050" w:rsidP="0088127C">
            <w:pPr>
              <w:pStyle w:val="OtherTableBody"/>
            </w:pPr>
            <w:r>
              <w:t>14</w:t>
            </w:r>
          </w:p>
        </w:tc>
        <w:tc>
          <w:tcPr>
            <w:tcW w:w="600" w:type="dxa"/>
          </w:tcPr>
          <w:p w14:paraId="2798084D" w14:textId="77777777" w:rsidR="00B50050" w:rsidRDefault="00B50050" w:rsidP="0088127C">
            <w:pPr>
              <w:pStyle w:val="OtherTableBody"/>
            </w:pPr>
            <w:r>
              <w:t>..</w:t>
            </w:r>
          </w:p>
        </w:tc>
        <w:tc>
          <w:tcPr>
            <w:tcW w:w="600" w:type="dxa"/>
          </w:tcPr>
          <w:p w14:paraId="0E833E41" w14:textId="77777777" w:rsidR="00B50050" w:rsidRDefault="00B50050" w:rsidP="0088127C">
            <w:pPr>
              <w:pStyle w:val="OtherTableBody"/>
            </w:pPr>
          </w:p>
        </w:tc>
        <w:tc>
          <w:tcPr>
            <w:tcW w:w="600" w:type="dxa"/>
          </w:tcPr>
          <w:p w14:paraId="5BF7F3A4" w14:textId="77777777" w:rsidR="00B50050" w:rsidRDefault="00B50050" w:rsidP="0088127C">
            <w:pPr>
              <w:pStyle w:val="OtherTableBody"/>
            </w:pPr>
            <w:r>
              <w:t>CWE</w:t>
            </w:r>
          </w:p>
        </w:tc>
        <w:tc>
          <w:tcPr>
            <w:tcW w:w="700" w:type="dxa"/>
          </w:tcPr>
          <w:p w14:paraId="524AC4FA" w14:textId="77777777" w:rsidR="00B50050" w:rsidRDefault="00B50050" w:rsidP="0088127C">
            <w:pPr>
              <w:pStyle w:val="OtherTableBody"/>
            </w:pPr>
          </w:p>
        </w:tc>
        <w:tc>
          <w:tcPr>
            <w:tcW w:w="600" w:type="dxa"/>
          </w:tcPr>
          <w:p w14:paraId="197381F7" w14:textId="77777777" w:rsidR="00B50050" w:rsidRDefault="00B50050" w:rsidP="0088127C">
            <w:pPr>
              <w:pStyle w:val="OtherTableBody"/>
            </w:pPr>
            <w:r>
              <w:t>0634</w:t>
            </w:r>
          </w:p>
        </w:tc>
        <w:tc>
          <w:tcPr>
            <w:tcW w:w="900" w:type="dxa"/>
          </w:tcPr>
          <w:p w14:paraId="7F4D9DB8" w14:textId="77777777" w:rsidR="00B50050" w:rsidRDefault="00B50050" w:rsidP="0088127C">
            <w:pPr>
              <w:pStyle w:val="OtherTableBody"/>
            </w:pPr>
            <w:r>
              <w:t>17.4.7.14</w:t>
            </w:r>
          </w:p>
        </w:tc>
      </w:tr>
      <w:tr w:rsidR="00B50050" w14:paraId="40B9B065" w14:textId="77777777" w:rsidTr="00195548">
        <w:tc>
          <w:tcPr>
            <w:tcW w:w="3500" w:type="dxa"/>
          </w:tcPr>
          <w:p w14:paraId="61A293AD" w14:textId="77777777" w:rsidR="00B50050" w:rsidRDefault="00B50050" w:rsidP="0088127C">
            <w:pPr>
              <w:pStyle w:val="OtherTableBody"/>
            </w:pPr>
            <w:r>
              <w:t>Item Natural Account Code</w:t>
            </w:r>
          </w:p>
        </w:tc>
        <w:tc>
          <w:tcPr>
            <w:tcW w:w="700" w:type="dxa"/>
          </w:tcPr>
          <w:p w14:paraId="35083242" w14:textId="77777777" w:rsidR="00B50050" w:rsidRDefault="00B50050" w:rsidP="0088127C">
            <w:pPr>
              <w:pStyle w:val="OtherTableBody"/>
            </w:pPr>
            <w:r>
              <w:t>00282</w:t>
            </w:r>
          </w:p>
        </w:tc>
        <w:tc>
          <w:tcPr>
            <w:tcW w:w="600" w:type="dxa"/>
          </w:tcPr>
          <w:p w14:paraId="167CE2B9" w14:textId="77777777" w:rsidR="00B50050" w:rsidRDefault="00B50050" w:rsidP="0088127C">
            <w:pPr>
              <w:pStyle w:val="OtherTableBody"/>
            </w:pPr>
            <w:r>
              <w:t>ITM</w:t>
            </w:r>
          </w:p>
        </w:tc>
        <w:tc>
          <w:tcPr>
            <w:tcW w:w="600" w:type="dxa"/>
          </w:tcPr>
          <w:p w14:paraId="50129764" w14:textId="77777777" w:rsidR="00B50050" w:rsidRDefault="00B50050" w:rsidP="0088127C">
            <w:pPr>
              <w:pStyle w:val="OtherTableBody"/>
            </w:pPr>
            <w:r>
              <w:t>19</w:t>
            </w:r>
          </w:p>
        </w:tc>
        <w:tc>
          <w:tcPr>
            <w:tcW w:w="600" w:type="dxa"/>
          </w:tcPr>
          <w:p w14:paraId="7446BC67" w14:textId="77777777" w:rsidR="00B50050" w:rsidRDefault="00B50050" w:rsidP="0088127C">
            <w:pPr>
              <w:pStyle w:val="OtherTableBody"/>
            </w:pPr>
            <w:r>
              <w:t>..</w:t>
            </w:r>
          </w:p>
        </w:tc>
        <w:tc>
          <w:tcPr>
            <w:tcW w:w="600" w:type="dxa"/>
          </w:tcPr>
          <w:p w14:paraId="58B6BCE5" w14:textId="77777777" w:rsidR="00B50050" w:rsidRDefault="00B50050" w:rsidP="0088127C">
            <w:pPr>
              <w:pStyle w:val="OtherTableBody"/>
            </w:pPr>
          </w:p>
        </w:tc>
        <w:tc>
          <w:tcPr>
            <w:tcW w:w="600" w:type="dxa"/>
          </w:tcPr>
          <w:p w14:paraId="7579723B" w14:textId="77777777" w:rsidR="00B50050" w:rsidRDefault="00B50050" w:rsidP="0088127C">
            <w:pPr>
              <w:pStyle w:val="OtherTableBody"/>
            </w:pPr>
            <w:r>
              <w:t>CWE</w:t>
            </w:r>
          </w:p>
        </w:tc>
        <w:tc>
          <w:tcPr>
            <w:tcW w:w="700" w:type="dxa"/>
          </w:tcPr>
          <w:p w14:paraId="4F2047DB" w14:textId="77777777" w:rsidR="00B50050" w:rsidRDefault="00B50050" w:rsidP="0088127C">
            <w:pPr>
              <w:pStyle w:val="OtherTableBody"/>
            </w:pPr>
          </w:p>
        </w:tc>
        <w:tc>
          <w:tcPr>
            <w:tcW w:w="600" w:type="dxa"/>
          </w:tcPr>
          <w:p w14:paraId="2471714E" w14:textId="77777777" w:rsidR="00B50050" w:rsidRDefault="00B50050" w:rsidP="0088127C">
            <w:pPr>
              <w:pStyle w:val="OtherTableBody"/>
            </w:pPr>
            <w:r>
              <w:t>0320</w:t>
            </w:r>
          </w:p>
        </w:tc>
        <w:tc>
          <w:tcPr>
            <w:tcW w:w="900" w:type="dxa"/>
          </w:tcPr>
          <w:p w14:paraId="2F148186" w14:textId="77777777" w:rsidR="00B50050" w:rsidRDefault="00B50050" w:rsidP="0088127C">
            <w:pPr>
              <w:pStyle w:val="OtherTableBody"/>
            </w:pPr>
            <w:r>
              <w:t>17.4.2.19</w:t>
            </w:r>
          </w:p>
        </w:tc>
      </w:tr>
      <w:tr w:rsidR="00B50050" w14:paraId="3D832717" w14:textId="77777777" w:rsidTr="00195548">
        <w:tc>
          <w:tcPr>
            <w:tcW w:w="3500" w:type="dxa"/>
          </w:tcPr>
          <w:p w14:paraId="2EB0EDCE" w14:textId="77777777" w:rsidR="00B50050" w:rsidRDefault="00B50050" w:rsidP="0088127C">
            <w:pPr>
              <w:pStyle w:val="OtherTableBody"/>
            </w:pPr>
            <w:r>
              <w:t>Item Natural Account Code</w:t>
            </w:r>
          </w:p>
        </w:tc>
        <w:tc>
          <w:tcPr>
            <w:tcW w:w="700" w:type="dxa"/>
          </w:tcPr>
          <w:p w14:paraId="549FCCE1" w14:textId="77777777" w:rsidR="00B50050" w:rsidRDefault="00B50050" w:rsidP="0088127C">
            <w:pPr>
              <w:pStyle w:val="OtherTableBody"/>
            </w:pPr>
            <w:r>
              <w:t>00282</w:t>
            </w:r>
          </w:p>
        </w:tc>
        <w:tc>
          <w:tcPr>
            <w:tcW w:w="600" w:type="dxa"/>
          </w:tcPr>
          <w:p w14:paraId="1183B3CD" w14:textId="77777777" w:rsidR="00B50050" w:rsidRDefault="00B50050" w:rsidP="0088127C">
            <w:pPr>
              <w:pStyle w:val="OtherTableBody"/>
            </w:pPr>
            <w:r>
              <w:t>RQD</w:t>
            </w:r>
          </w:p>
        </w:tc>
        <w:tc>
          <w:tcPr>
            <w:tcW w:w="600" w:type="dxa"/>
          </w:tcPr>
          <w:p w14:paraId="04956DB5" w14:textId="77777777" w:rsidR="00B50050" w:rsidRDefault="00B50050" w:rsidP="0088127C">
            <w:pPr>
              <w:pStyle w:val="OtherTableBody"/>
            </w:pPr>
            <w:r>
              <w:t>8</w:t>
            </w:r>
          </w:p>
        </w:tc>
        <w:tc>
          <w:tcPr>
            <w:tcW w:w="600" w:type="dxa"/>
          </w:tcPr>
          <w:p w14:paraId="739E6F00" w14:textId="77777777" w:rsidR="00B50050" w:rsidRDefault="00B50050" w:rsidP="0088127C">
            <w:pPr>
              <w:pStyle w:val="OtherTableBody"/>
            </w:pPr>
            <w:r>
              <w:t>..</w:t>
            </w:r>
          </w:p>
        </w:tc>
        <w:tc>
          <w:tcPr>
            <w:tcW w:w="600" w:type="dxa"/>
          </w:tcPr>
          <w:p w14:paraId="20154053" w14:textId="77777777" w:rsidR="00B50050" w:rsidRDefault="00B50050" w:rsidP="0088127C">
            <w:pPr>
              <w:pStyle w:val="OtherTableBody"/>
            </w:pPr>
          </w:p>
        </w:tc>
        <w:tc>
          <w:tcPr>
            <w:tcW w:w="600" w:type="dxa"/>
          </w:tcPr>
          <w:p w14:paraId="6A51643A" w14:textId="77777777" w:rsidR="00B50050" w:rsidRDefault="00B50050" w:rsidP="0088127C">
            <w:pPr>
              <w:pStyle w:val="OtherTableBody"/>
            </w:pPr>
            <w:r>
              <w:t>CWE</w:t>
            </w:r>
          </w:p>
        </w:tc>
        <w:tc>
          <w:tcPr>
            <w:tcW w:w="700" w:type="dxa"/>
          </w:tcPr>
          <w:p w14:paraId="4F7EE820" w14:textId="77777777" w:rsidR="00B50050" w:rsidRDefault="00B50050" w:rsidP="0088127C">
            <w:pPr>
              <w:pStyle w:val="OtherTableBody"/>
            </w:pPr>
          </w:p>
        </w:tc>
        <w:tc>
          <w:tcPr>
            <w:tcW w:w="600" w:type="dxa"/>
          </w:tcPr>
          <w:p w14:paraId="529BF269" w14:textId="77777777" w:rsidR="00B50050" w:rsidRDefault="00B50050" w:rsidP="0088127C">
            <w:pPr>
              <w:pStyle w:val="OtherTableBody"/>
            </w:pPr>
            <w:r>
              <w:t>0320</w:t>
            </w:r>
          </w:p>
        </w:tc>
        <w:tc>
          <w:tcPr>
            <w:tcW w:w="900" w:type="dxa"/>
          </w:tcPr>
          <w:p w14:paraId="43AF775E" w14:textId="77777777" w:rsidR="00B50050" w:rsidRDefault="00B50050" w:rsidP="0088127C">
            <w:pPr>
              <w:pStyle w:val="OtherTableBody"/>
            </w:pPr>
            <w:r>
              <w:t>4.11.1.8</w:t>
            </w:r>
          </w:p>
        </w:tc>
      </w:tr>
      <w:tr w:rsidR="00B50050" w14:paraId="5A366237" w14:textId="77777777" w:rsidTr="00195548">
        <w:tc>
          <w:tcPr>
            <w:tcW w:w="3500" w:type="dxa"/>
          </w:tcPr>
          <w:p w14:paraId="6B7F844E" w14:textId="77777777" w:rsidR="00B50050" w:rsidRDefault="00B50050" w:rsidP="0088127C">
            <w:pPr>
              <w:pStyle w:val="OtherTableBody"/>
            </w:pPr>
            <w:r>
              <w:t>Item Number</w:t>
            </w:r>
          </w:p>
        </w:tc>
        <w:tc>
          <w:tcPr>
            <w:tcW w:w="700" w:type="dxa"/>
          </w:tcPr>
          <w:p w14:paraId="16039435" w14:textId="77777777" w:rsidR="00B50050" w:rsidRDefault="00B50050" w:rsidP="0088127C">
            <w:pPr>
              <w:pStyle w:val="OtherTableBody"/>
            </w:pPr>
            <w:r>
              <w:t>02363</w:t>
            </w:r>
          </w:p>
        </w:tc>
        <w:tc>
          <w:tcPr>
            <w:tcW w:w="600" w:type="dxa"/>
          </w:tcPr>
          <w:p w14:paraId="22597013" w14:textId="77777777" w:rsidR="00B50050" w:rsidRDefault="00B50050" w:rsidP="0088127C">
            <w:pPr>
              <w:pStyle w:val="OtherTableBody"/>
            </w:pPr>
            <w:r>
              <w:t>FT1</w:t>
            </w:r>
          </w:p>
        </w:tc>
        <w:tc>
          <w:tcPr>
            <w:tcW w:w="600" w:type="dxa"/>
          </w:tcPr>
          <w:p w14:paraId="5C2D52EE" w14:textId="77777777" w:rsidR="00B50050" w:rsidRDefault="00B50050" w:rsidP="0088127C">
            <w:pPr>
              <w:pStyle w:val="OtherTableBody"/>
            </w:pPr>
            <w:r>
              <w:t>34</w:t>
            </w:r>
          </w:p>
        </w:tc>
        <w:tc>
          <w:tcPr>
            <w:tcW w:w="600" w:type="dxa"/>
          </w:tcPr>
          <w:p w14:paraId="51D35FFB" w14:textId="77777777" w:rsidR="00B50050" w:rsidRDefault="00B50050" w:rsidP="0088127C">
            <w:pPr>
              <w:pStyle w:val="OtherTableBody"/>
            </w:pPr>
            <w:r>
              <w:t>..</w:t>
            </w:r>
          </w:p>
        </w:tc>
        <w:tc>
          <w:tcPr>
            <w:tcW w:w="600" w:type="dxa"/>
          </w:tcPr>
          <w:p w14:paraId="35161320" w14:textId="77777777" w:rsidR="00B50050" w:rsidRDefault="00B50050" w:rsidP="0088127C">
            <w:pPr>
              <w:pStyle w:val="OtherTableBody"/>
            </w:pPr>
          </w:p>
        </w:tc>
        <w:tc>
          <w:tcPr>
            <w:tcW w:w="600" w:type="dxa"/>
          </w:tcPr>
          <w:p w14:paraId="2AE87E87" w14:textId="77777777" w:rsidR="00B50050" w:rsidRDefault="00B50050" w:rsidP="0088127C">
            <w:pPr>
              <w:pStyle w:val="OtherTableBody"/>
            </w:pPr>
            <w:r>
              <w:t>CWE</w:t>
            </w:r>
          </w:p>
        </w:tc>
        <w:tc>
          <w:tcPr>
            <w:tcW w:w="700" w:type="dxa"/>
          </w:tcPr>
          <w:p w14:paraId="344ADAF5" w14:textId="77777777" w:rsidR="00B50050" w:rsidRDefault="00B50050" w:rsidP="0088127C">
            <w:pPr>
              <w:pStyle w:val="OtherTableBody"/>
            </w:pPr>
          </w:p>
        </w:tc>
        <w:tc>
          <w:tcPr>
            <w:tcW w:w="600" w:type="dxa"/>
          </w:tcPr>
          <w:p w14:paraId="36BEC1A5" w14:textId="77777777" w:rsidR="00B50050" w:rsidRDefault="00B50050" w:rsidP="0088127C">
            <w:pPr>
              <w:pStyle w:val="OtherTableBody"/>
            </w:pPr>
          </w:p>
        </w:tc>
        <w:tc>
          <w:tcPr>
            <w:tcW w:w="900" w:type="dxa"/>
          </w:tcPr>
          <w:p w14:paraId="4F17AC36" w14:textId="77777777" w:rsidR="00B50050" w:rsidRDefault="00B50050" w:rsidP="0088127C">
            <w:pPr>
              <w:pStyle w:val="OtherTableBody"/>
            </w:pPr>
            <w:r>
              <w:t>6.5.1.34</w:t>
            </w:r>
          </w:p>
        </w:tc>
      </w:tr>
      <w:tr w:rsidR="00B50050" w14:paraId="1484C479" w14:textId="77777777" w:rsidTr="00195548">
        <w:tc>
          <w:tcPr>
            <w:tcW w:w="3500" w:type="dxa"/>
          </w:tcPr>
          <w:p w14:paraId="7362C692" w14:textId="77777777" w:rsidR="00B50050" w:rsidRDefault="00B50050" w:rsidP="0088127C">
            <w:pPr>
              <w:pStyle w:val="OtherTableBody"/>
            </w:pPr>
            <w:r>
              <w:t>Item Set Identifier</w:t>
            </w:r>
          </w:p>
        </w:tc>
        <w:tc>
          <w:tcPr>
            <w:tcW w:w="700" w:type="dxa"/>
          </w:tcPr>
          <w:p w14:paraId="2F68D324" w14:textId="77777777" w:rsidR="00B50050" w:rsidRDefault="00B50050" w:rsidP="0088127C">
            <w:pPr>
              <w:pStyle w:val="OtherTableBody"/>
            </w:pPr>
            <w:r>
              <w:t>02208</w:t>
            </w:r>
          </w:p>
        </w:tc>
        <w:tc>
          <w:tcPr>
            <w:tcW w:w="600" w:type="dxa"/>
          </w:tcPr>
          <w:p w14:paraId="6378C88B" w14:textId="77777777" w:rsidR="00B50050" w:rsidRDefault="00B50050" w:rsidP="0088127C">
            <w:pPr>
              <w:pStyle w:val="OtherTableBody"/>
            </w:pPr>
            <w:r>
              <w:t>ITM</w:t>
            </w:r>
          </w:p>
        </w:tc>
        <w:tc>
          <w:tcPr>
            <w:tcW w:w="600" w:type="dxa"/>
          </w:tcPr>
          <w:p w14:paraId="2BB26CBE" w14:textId="77777777" w:rsidR="00B50050" w:rsidRDefault="00B50050" w:rsidP="0088127C">
            <w:pPr>
              <w:pStyle w:val="OtherTableBody"/>
            </w:pPr>
            <w:r>
              <w:t>25</w:t>
            </w:r>
          </w:p>
        </w:tc>
        <w:tc>
          <w:tcPr>
            <w:tcW w:w="600" w:type="dxa"/>
          </w:tcPr>
          <w:p w14:paraId="77026C3E" w14:textId="77777777" w:rsidR="00B50050" w:rsidRDefault="00B50050" w:rsidP="0088127C">
            <w:pPr>
              <w:pStyle w:val="OtherTableBody"/>
            </w:pPr>
            <w:r>
              <w:t>..</w:t>
            </w:r>
          </w:p>
        </w:tc>
        <w:tc>
          <w:tcPr>
            <w:tcW w:w="600" w:type="dxa"/>
          </w:tcPr>
          <w:p w14:paraId="32FF81B5" w14:textId="77777777" w:rsidR="00B50050" w:rsidRDefault="00B50050" w:rsidP="0088127C">
            <w:pPr>
              <w:pStyle w:val="OtherTableBody"/>
            </w:pPr>
          </w:p>
        </w:tc>
        <w:tc>
          <w:tcPr>
            <w:tcW w:w="600" w:type="dxa"/>
          </w:tcPr>
          <w:p w14:paraId="0F1FC7E9" w14:textId="77777777" w:rsidR="00B50050" w:rsidRDefault="00B50050" w:rsidP="0088127C">
            <w:pPr>
              <w:pStyle w:val="OtherTableBody"/>
            </w:pPr>
            <w:r>
              <w:t>EI</w:t>
            </w:r>
          </w:p>
        </w:tc>
        <w:tc>
          <w:tcPr>
            <w:tcW w:w="700" w:type="dxa"/>
          </w:tcPr>
          <w:p w14:paraId="5144F03D" w14:textId="77777777" w:rsidR="00B50050" w:rsidRDefault="00B50050" w:rsidP="0088127C">
            <w:pPr>
              <w:pStyle w:val="OtherTableBody"/>
            </w:pPr>
          </w:p>
        </w:tc>
        <w:tc>
          <w:tcPr>
            <w:tcW w:w="600" w:type="dxa"/>
          </w:tcPr>
          <w:p w14:paraId="5CC12FA5" w14:textId="77777777" w:rsidR="00B50050" w:rsidRDefault="00B50050" w:rsidP="0088127C">
            <w:pPr>
              <w:pStyle w:val="OtherTableBody"/>
            </w:pPr>
          </w:p>
        </w:tc>
        <w:tc>
          <w:tcPr>
            <w:tcW w:w="900" w:type="dxa"/>
          </w:tcPr>
          <w:p w14:paraId="7A4DC4D3" w14:textId="77777777" w:rsidR="00B50050" w:rsidRDefault="00B50050" w:rsidP="0088127C">
            <w:pPr>
              <w:pStyle w:val="OtherTableBody"/>
            </w:pPr>
            <w:r>
              <w:t>17.4.2.25</w:t>
            </w:r>
          </w:p>
        </w:tc>
      </w:tr>
      <w:tr w:rsidR="00B50050" w14:paraId="64723A17" w14:textId="77777777" w:rsidTr="00195548">
        <w:tc>
          <w:tcPr>
            <w:tcW w:w="3500" w:type="dxa"/>
          </w:tcPr>
          <w:p w14:paraId="44720623" w14:textId="77777777" w:rsidR="00B50050" w:rsidRDefault="00B50050" w:rsidP="0088127C">
            <w:pPr>
              <w:pStyle w:val="OtherTableBody"/>
            </w:pPr>
            <w:r>
              <w:t>Item Set Indicator</w:t>
            </w:r>
          </w:p>
        </w:tc>
        <w:tc>
          <w:tcPr>
            <w:tcW w:w="700" w:type="dxa"/>
          </w:tcPr>
          <w:p w14:paraId="65623EAF" w14:textId="77777777" w:rsidR="00B50050" w:rsidRDefault="00B50050" w:rsidP="0088127C">
            <w:pPr>
              <w:pStyle w:val="OtherTableBody"/>
            </w:pPr>
            <w:r>
              <w:t>02207</w:t>
            </w:r>
          </w:p>
        </w:tc>
        <w:tc>
          <w:tcPr>
            <w:tcW w:w="600" w:type="dxa"/>
          </w:tcPr>
          <w:p w14:paraId="050BB4D7" w14:textId="77777777" w:rsidR="00B50050" w:rsidRDefault="00B50050" w:rsidP="0088127C">
            <w:pPr>
              <w:pStyle w:val="OtherTableBody"/>
            </w:pPr>
            <w:r>
              <w:t>ITM</w:t>
            </w:r>
          </w:p>
        </w:tc>
        <w:tc>
          <w:tcPr>
            <w:tcW w:w="600" w:type="dxa"/>
          </w:tcPr>
          <w:p w14:paraId="2D2559D9" w14:textId="77777777" w:rsidR="00B50050" w:rsidRDefault="00B50050" w:rsidP="0088127C">
            <w:pPr>
              <w:pStyle w:val="OtherTableBody"/>
            </w:pPr>
            <w:r>
              <w:t>24</w:t>
            </w:r>
          </w:p>
        </w:tc>
        <w:tc>
          <w:tcPr>
            <w:tcW w:w="600" w:type="dxa"/>
          </w:tcPr>
          <w:p w14:paraId="0CF4A716" w14:textId="77777777" w:rsidR="00B50050" w:rsidRDefault="00B50050" w:rsidP="0088127C">
            <w:pPr>
              <w:pStyle w:val="OtherTableBody"/>
            </w:pPr>
            <w:r>
              <w:t>..</w:t>
            </w:r>
          </w:p>
        </w:tc>
        <w:tc>
          <w:tcPr>
            <w:tcW w:w="600" w:type="dxa"/>
          </w:tcPr>
          <w:p w14:paraId="20BAB4E3" w14:textId="77777777" w:rsidR="00B50050" w:rsidRDefault="00B50050" w:rsidP="0088127C">
            <w:pPr>
              <w:pStyle w:val="OtherTableBody"/>
            </w:pPr>
          </w:p>
        </w:tc>
        <w:tc>
          <w:tcPr>
            <w:tcW w:w="600" w:type="dxa"/>
          </w:tcPr>
          <w:p w14:paraId="35BA1D4A" w14:textId="77777777" w:rsidR="00B50050" w:rsidRDefault="00B50050" w:rsidP="0088127C">
            <w:pPr>
              <w:pStyle w:val="OtherTableBody"/>
            </w:pPr>
            <w:r>
              <w:t>CNE</w:t>
            </w:r>
          </w:p>
        </w:tc>
        <w:tc>
          <w:tcPr>
            <w:tcW w:w="700" w:type="dxa"/>
          </w:tcPr>
          <w:p w14:paraId="40027BE5" w14:textId="77777777" w:rsidR="00B50050" w:rsidRDefault="00B50050" w:rsidP="0088127C">
            <w:pPr>
              <w:pStyle w:val="OtherTableBody"/>
            </w:pPr>
          </w:p>
        </w:tc>
        <w:tc>
          <w:tcPr>
            <w:tcW w:w="600" w:type="dxa"/>
          </w:tcPr>
          <w:p w14:paraId="3A57DC21" w14:textId="77777777" w:rsidR="00B50050" w:rsidRDefault="00B50050" w:rsidP="0088127C">
            <w:pPr>
              <w:pStyle w:val="OtherTableBody"/>
            </w:pPr>
            <w:r>
              <w:t>0532</w:t>
            </w:r>
          </w:p>
        </w:tc>
        <w:tc>
          <w:tcPr>
            <w:tcW w:w="900" w:type="dxa"/>
          </w:tcPr>
          <w:p w14:paraId="57A4B2F5" w14:textId="77777777" w:rsidR="00B50050" w:rsidRDefault="00B50050" w:rsidP="0088127C">
            <w:pPr>
              <w:pStyle w:val="OtherTableBody"/>
            </w:pPr>
            <w:r>
              <w:t>17.4.2.24</w:t>
            </w:r>
          </w:p>
        </w:tc>
      </w:tr>
      <w:tr w:rsidR="00B50050" w14:paraId="227C994A" w14:textId="77777777" w:rsidTr="00195548">
        <w:tc>
          <w:tcPr>
            <w:tcW w:w="3500" w:type="dxa"/>
          </w:tcPr>
          <w:p w14:paraId="0D2B8370" w14:textId="77777777" w:rsidR="00B50050" w:rsidRDefault="00B50050" w:rsidP="0088127C">
            <w:pPr>
              <w:pStyle w:val="OtherTableBody"/>
            </w:pPr>
            <w:r>
              <w:t>Item Status</w:t>
            </w:r>
          </w:p>
        </w:tc>
        <w:tc>
          <w:tcPr>
            <w:tcW w:w="700" w:type="dxa"/>
          </w:tcPr>
          <w:p w14:paraId="595E158F" w14:textId="77777777" w:rsidR="00B50050" w:rsidRDefault="00B50050" w:rsidP="0088127C">
            <w:pPr>
              <w:pStyle w:val="OtherTableBody"/>
            </w:pPr>
            <w:r>
              <w:t>02187</w:t>
            </w:r>
          </w:p>
        </w:tc>
        <w:tc>
          <w:tcPr>
            <w:tcW w:w="600" w:type="dxa"/>
          </w:tcPr>
          <w:p w14:paraId="096DFFCB" w14:textId="77777777" w:rsidR="00B50050" w:rsidRDefault="00B50050" w:rsidP="0088127C">
            <w:pPr>
              <w:pStyle w:val="OtherTableBody"/>
            </w:pPr>
            <w:r>
              <w:t>ITM</w:t>
            </w:r>
          </w:p>
        </w:tc>
        <w:tc>
          <w:tcPr>
            <w:tcW w:w="600" w:type="dxa"/>
          </w:tcPr>
          <w:p w14:paraId="5BFAD75A" w14:textId="77777777" w:rsidR="00B50050" w:rsidRDefault="00B50050" w:rsidP="0088127C">
            <w:pPr>
              <w:pStyle w:val="OtherTableBody"/>
            </w:pPr>
            <w:r>
              <w:t>3</w:t>
            </w:r>
          </w:p>
        </w:tc>
        <w:tc>
          <w:tcPr>
            <w:tcW w:w="600" w:type="dxa"/>
          </w:tcPr>
          <w:p w14:paraId="412471E9" w14:textId="77777777" w:rsidR="00B50050" w:rsidRDefault="00B50050" w:rsidP="0088127C">
            <w:pPr>
              <w:pStyle w:val="OtherTableBody"/>
            </w:pPr>
            <w:r>
              <w:t>..</w:t>
            </w:r>
          </w:p>
        </w:tc>
        <w:tc>
          <w:tcPr>
            <w:tcW w:w="600" w:type="dxa"/>
          </w:tcPr>
          <w:p w14:paraId="2E32C5CC" w14:textId="77777777" w:rsidR="00B50050" w:rsidRDefault="00B50050" w:rsidP="0088127C">
            <w:pPr>
              <w:pStyle w:val="OtherTableBody"/>
            </w:pPr>
          </w:p>
        </w:tc>
        <w:tc>
          <w:tcPr>
            <w:tcW w:w="600" w:type="dxa"/>
          </w:tcPr>
          <w:p w14:paraId="6CDAE7E4" w14:textId="77777777" w:rsidR="00B50050" w:rsidRDefault="00B50050" w:rsidP="0088127C">
            <w:pPr>
              <w:pStyle w:val="OtherTableBody"/>
            </w:pPr>
            <w:r>
              <w:t>CWE</w:t>
            </w:r>
          </w:p>
        </w:tc>
        <w:tc>
          <w:tcPr>
            <w:tcW w:w="700" w:type="dxa"/>
          </w:tcPr>
          <w:p w14:paraId="24FF0C4B" w14:textId="77777777" w:rsidR="00B50050" w:rsidRDefault="00B50050" w:rsidP="0088127C">
            <w:pPr>
              <w:pStyle w:val="OtherTableBody"/>
            </w:pPr>
          </w:p>
        </w:tc>
        <w:tc>
          <w:tcPr>
            <w:tcW w:w="600" w:type="dxa"/>
          </w:tcPr>
          <w:p w14:paraId="67875377" w14:textId="77777777" w:rsidR="00B50050" w:rsidRDefault="00B50050" w:rsidP="0088127C">
            <w:pPr>
              <w:pStyle w:val="OtherTableBody"/>
            </w:pPr>
            <w:r>
              <w:t>0776</w:t>
            </w:r>
          </w:p>
        </w:tc>
        <w:tc>
          <w:tcPr>
            <w:tcW w:w="900" w:type="dxa"/>
          </w:tcPr>
          <w:p w14:paraId="4D99DB3D" w14:textId="77777777" w:rsidR="00B50050" w:rsidRDefault="00B50050" w:rsidP="0088127C">
            <w:pPr>
              <w:pStyle w:val="OtherTableBody"/>
            </w:pPr>
            <w:r>
              <w:t>17.4.2.3</w:t>
            </w:r>
          </w:p>
        </w:tc>
      </w:tr>
      <w:tr w:rsidR="00B50050" w14:paraId="7FB423C0" w14:textId="77777777" w:rsidTr="00195548">
        <w:tc>
          <w:tcPr>
            <w:tcW w:w="3500" w:type="dxa"/>
          </w:tcPr>
          <w:p w14:paraId="21117577" w14:textId="77777777" w:rsidR="00B50050" w:rsidRDefault="00B50050" w:rsidP="0088127C">
            <w:pPr>
              <w:pStyle w:val="OtherTableBody"/>
            </w:pPr>
            <w:r>
              <w:t>Item Status</w:t>
            </w:r>
          </w:p>
        </w:tc>
        <w:tc>
          <w:tcPr>
            <w:tcW w:w="700" w:type="dxa"/>
          </w:tcPr>
          <w:p w14:paraId="35D417F2" w14:textId="77777777" w:rsidR="00B50050" w:rsidRDefault="00B50050" w:rsidP="0088127C">
            <w:pPr>
              <w:pStyle w:val="OtherTableBody"/>
            </w:pPr>
            <w:r>
              <w:t>02065</w:t>
            </w:r>
          </w:p>
        </w:tc>
        <w:tc>
          <w:tcPr>
            <w:tcW w:w="600" w:type="dxa"/>
          </w:tcPr>
          <w:p w14:paraId="24A75DDB" w14:textId="77777777" w:rsidR="00B50050" w:rsidRDefault="00B50050" w:rsidP="0088127C">
            <w:pPr>
              <w:pStyle w:val="OtherTableBody"/>
            </w:pPr>
            <w:r>
              <w:t>IVT</w:t>
            </w:r>
          </w:p>
        </w:tc>
        <w:tc>
          <w:tcPr>
            <w:tcW w:w="600" w:type="dxa"/>
          </w:tcPr>
          <w:p w14:paraId="43C86437" w14:textId="77777777" w:rsidR="00B50050" w:rsidRDefault="00B50050" w:rsidP="0088127C">
            <w:pPr>
              <w:pStyle w:val="OtherTableBody"/>
            </w:pPr>
            <w:r>
              <w:t>6</w:t>
            </w:r>
          </w:p>
        </w:tc>
        <w:tc>
          <w:tcPr>
            <w:tcW w:w="600" w:type="dxa"/>
          </w:tcPr>
          <w:p w14:paraId="79B95AA8" w14:textId="77777777" w:rsidR="00B50050" w:rsidRDefault="00B50050" w:rsidP="0088127C">
            <w:pPr>
              <w:pStyle w:val="OtherTableBody"/>
            </w:pPr>
            <w:r>
              <w:t>..</w:t>
            </w:r>
          </w:p>
        </w:tc>
        <w:tc>
          <w:tcPr>
            <w:tcW w:w="600" w:type="dxa"/>
          </w:tcPr>
          <w:p w14:paraId="56D7E693" w14:textId="77777777" w:rsidR="00B50050" w:rsidRDefault="00B50050" w:rsidP="0088127C">
            <w:pPr>
              <w:pStyle w:val="OtherTableBody"/>
            </w:pPr>
          </w:p>
        </w:tc>
        <w:tc>
          <w:tcPr>
            <w:tcW w:w="600" w:type="dxa"/>
          </w:tcPr>
          <w:p w14:paraId="33B585DF" w14:textId="77777777" w:rsidR="00B50050" w:rsidRDefault="00B50050" w:rsidP="0088127C">
            <w:pPr>
              <w:pStyle w:val="OtherTableBody"/>
            </w:pPr>
            <w:r>
              <w:t>CWE</w:t>
            </w:r>
          </w:p>
        </w:tc>
        <w:tc>
          <w:tcPr>
            <w:tcW w:w="700" w:type="dxa"/>
          </w:tcPr>
          <w:p w14:paraId="55DD8823" w14:textId="77777777" w:rsidR="00B50050" w:rsidRDefault="00B50050" w:rsidP="0088127C">
            <w:pPr>
              <w:pStyle w:val="OtherTableBody"/>
            </w:pPr>
          </w:p>
        </w:tc>
        <w:tc>
          <w:tcPr>
            <w:tcW w:w="600" w:type="dxa"/>
          </w:tcPr>
          <w:p w14:paraId="2EBC9589" w14:textId="77777777" w:rsidR="00B50050" w:rsidRDefault="00B50050" w:rsidP="0088127C">
            <w:pPr>
              <w:pStyle w:val="OtherTableBody"/>
            </w:pPr>
            <w:r>
              <w:t>0625</w:t>
            </w:r>
          </w:p>
        </w:tc>
        <w:tc>
          <w:tcPr>
            <w:tcW w:w="900" w:type="dxa"/>
          </w:tcPr>
          <w:p w14:paraId="13C1750D" w14:textId="77777777" w:rsidR="00B50050" w:rsidRDefault="00B50050" w:rsidP="0088127C">
            <w:pPr>
              <w:pStyle w:val="OtherTableBody"/>
            </w:pPr>
            <w:r>
              <w:t>17.4.7.6</w:t>
            </w:r>
          </w:p>
        </w:tc>
      </w:tr>
      <w:tr w:rsidR="00B50050" w14:paraId="7B40D17E" w14:textId="77777777" w:rsidTr="00195548">
        <w:tc>
          <w:tcPr>
            <w:tcW w:w="3500" w:type="dxa"/>
          </w:tcPr>
          <w:p w14:paraId="3CCC6726" w14:textId="77777777" w:rsidR="00B50050" w:rsidRDefault="00B50050" w:rsidP="0088127C">
            <w:pPr>
              <w:pStyle w:val="OtherTableBody"/>
            </w:pPr>
            <w:r>
              <w:t xml:space="preserve">Item Type </w:t>
            </w:r>
          </w:p>
        </w:tc>
        <w:tc>
          <w:tcPr>
            <w:tcW w:w="700" w:type="dxa"/>
          </w:tcPr>
          <w:p w14:paraId="089DF3F3" w14:textId="77777777" w:rsidR="00B50050" w:rsidRDefault="00B50050" w:rsidP="0088127C">
            <w:pPr>
              <w:pStyle w:val="OtherTableBody"/>
            </w:pPr>
            <w:r>
              <w:t>02188</w:t>
            </w:r>
          </w:p>
        </w:tc>
        <w:tc>
          <w:tcPr>
            <w:tcW w:w="600" w:type="dxa"/>
          </w:tcPr>
          <w:p w14:paraId="2EA46E45" w14:textId="77777777" w:rsidR="00B50050" w:rsidRDefault="00B50050" w:rsidP="0088127C">
            <w:pPr>
              <w:pStyle w:val="OtherTableBody"/>
            </w:pPr>
            <w:r>
              <w:t>ITM</w:t>
            </w:r>
          </w:p>
        </w:tc>
        <w:tc>
          <w:tcPr>
            <w:tcW w:w="600" w:type="dxa"/>
          </w:tcPr>
          <w:p w14:paraId="7527215C" w14:textId="77777777" w:rsidR="00B50050" w:rsidRDefault="00B50050" w:rsidP="0088127C">
            <w:pPr>
              <w:pStyle w:val="OtherTableBody"/>
            </w:pPr>
            <w:r>
              <w:t>4</w:t>
            </w:r>
          </w:p>
        </w:tc>
        <w:tc>
          <w:tcPr>
            <w:tcW w:w="600" w:type="dxa"/>
          </w:tcPr>
          <w:p w14:paraId="7937AD85" w14:textId="77777777" w:rsidR="00B50050" w:rsidRDefault="00B50050" w:rsidP="0088127C">
            <w:pPr>
              <w:pStyle w:val="OtherTableBody"/>
            </w:pPr>
            <w:r>
              <w:t>..</w:t>
            </w:r>
          </w:p>
        </w:tc>
        <w:tc>
          <w:tcPr>
            <w:tcW w:w="600" w:type="dxa"/>
          </w:tcPr>
          <w:p w14:paraId="6808C51E" w14:textId="77777777" w:rsidR="00B50050" w:rsidRDefault="00B50050" w:rsidP="0088127C">
            <w:pPr>
              <w:pStyle w:val="OtherTableBody"/>
            </w:pPr>
          </w:p>
        </w:tc>
        <w:tc>
          <w:tcPr>
            <w:tcW w:w="600" w:type="dxa"/>
          </w:tcPr>
          <w:p w14:paraId="337F0F34" w14:textId="77777777" w:rsidR="00B50050" w:rsidRDefault="00B50050" w:rsidP="0088127C">
            <w:pPr>
              <w:pStyle w:val="OtherTableBody"/>
            </w:pPr>
            <w:r>
              <w:t>CWE</w:t>
            </w:r>
          </w:p>
        </w:tc>
        <w:tc>
          <w:tcPr>
            <w:tcW w:w="700" w:type="dxa"/>
          </w:tcPr>
          <w:p w14:paraId="2C7708AC" w14:textId="77777777" w:rsidR="00B50050" w:rsidRDefault="00B50050" w:rsidP="0088127C">
            <w:pPr>
              <w:pStyle w:val="OtherTableBody"/>
            </w:pPr>
          </w:p>
        </w:tc>
        <w:tc>
          <w:tcPr>
            <w:tcW w:w="600" w:type="dxa"/>
          </w:tcPr>
          <w:p w14:paraId="6D946C99" w14:textId="77777777" w:rsidR="00B50050" w:rsidRDefault="00B50050" w:rsidP="0088127C">
            <w:pPr>
              <w:pStyle w:val="OtherTableBody"/>
            </w:pPr>
            <w:r>
              <w:t>0778</w:t>
            </w:r>
          </w:p>
        </w:tc>
        <w:tc>
          <w:tcPr>
            <w:tcW w:w="900" w:type="dxa"/>
          </w:tcPr>
          <w:p w14:paraId="721719AC" w14:textId="77777777" w:rsidR="00B50050" w:rsidRDefault="00B50050" w:rsidP="0088127C">
            <w:pPr>
              <w:pStyle w:val="OtherTableBody"/>
            </w:pPr>
            <w:r>
              <w:t>17.4.2.4</w:t>
            </w:r>
          </w:p>
        </w:tc>
      </w:tr>
      <w:tr w:rsidR="00B50050" w14:paraId="4485EF5B" w14:textId="77777777" w:rsidTr="00195548">
        <w:tc>
          <w:tcPr>
            <w:tcW w:w="3500" w:type="dxa"/>
          </w:tcPr>
          <w:p w14:paraId="00B1D247" w14:textId="77777777" w:rsidR="00B50050" w:rsidRDefault="00B50050" w:rsidP="0088127C">
            <w:pPr>
              <w:pStyle w:val="OtherTableBody"/>
            </w:pPr>
            <w:r>
              <w:t>Job Code/Class</w:t>
            </w:r>
          </w:p>
        </w:tc>
        <w:tc>
          <w:tcPr>
            <w:tcW w:w="700" w:type="dxa"/>
          </w:tcPr>
          <w:p w14:paraId="40DC98E1" w14:textId="77777777" w:rsidR="00B50050" w:rsidRDefault="00B50050" w:rsidP="0088127C">
            <w:pPr>
              <w:pStyle w:val="OtherTableBody"/>
            </w:pPr>
            <w:r>
              <w:t>00786</w:t>
            </w:r>
          </w:p>
        </w:tc>
        <w:tc>
          <w:tcPr>
            <w:tcW w:w="600" w:type="dxa"/>
          </w:tcPr>
          <w:p w14:paraId="69E1B439" w14:textId="77777777" w:rsidR="00B50050" w:rsidRDefault="00B50050" w:rsidP="0088127C">
            <w:pPr>
              <w:pStyle w:val="OtherTableBody"/>
            </w:pPr>
            <w:r>
              <w:t>GT1</w:t>
            </w:r>
          </w:p>
        </w:tc>
        <w:tc>
          <w:tcPr>
            <w:tcW w:w="600" w:type="dxa"/>
          </w:tcPr>
          <w:p w14:paraId="12CBD4C3" w14:textId="77777777" w:rsidR="00B50050" w:rsidRDefault="00B50050" w:rsidP="0088127C">
            <w:pPr>
              <w:pStyle w:val="OtherTableBody"/>
            </w:pPr>
            <w:r>
              <w:t>50</w:t>
            </w:r>
          </w:p>
        </w:tc>
        <w:tc>
          <w:tcPr>
            <w:tcW w:w="600" w:type="dxa"/>
          </w:tcPr>
          <w:p w14:paraId="30ADFF74" w14:textId="77777777" w:rsidR="00B50050" w:rsidRDefault="00B50050" w:rsidP="0088127C">
            <w:pPr>
              <w:pStyle w:val="OtherTableBody"/>
            </w:pPr>
            <w:r>
              <w:t>..</w:t>
            </w:r>
          </w:p>
        </w:tc>
        <w:tc>
          <w:tcPr>
            <w:tcW w:w="600" w:type="dxa"/>
          </w:tcPr>
          <w:p w14:paraId="1E2DCAFA" w14:textId="77777777" w:rsidR="00B50050" w:rsidRDefault="00B50050" w:rsidP="0088127C">
            <w:pPr>
              <w:pStyle w:val="OtherTableBody"/>
            </w:pPr>
          </w:p>
        </w:tc>
        <w:tc>
          <w:tcPr>
            <w:tcW w:w="600" w:type="dxa"/>
          </w:tcPr>
          <w:p w14:paraId="5DD09762" w14:textId="77777777" w:rsidR="00B50050" w:rsidRDefault="00B50050" w:rsidP="0088127C">
            <w:pPr>
              <w:pStyle w:val="OtherTableBody"/>
            </w:pPr>
            <w:r>
              <w:t>JCC</w:t>
            </w:r>
          </w:p>
        </w:tc>
        <w:tc>
          <w:tcPr>
            <w:tcW w:w="700" w:type="dxa"/>
          </w:tcPr>
          <w:p w14:paraId="264C7E25" w14:textId="77777777" w:rsidR="00B50050" w:rsidRDefault="00B50050" w:rsidP="0088127C">
            <w:pPr>
              <w:pStyle w:val="OtherTableBody"/>
            </w:pPr>
          </w:p>
        </w:tc>
        <w:tc>
          <w:tcPr>
            <w:tcW w:w="600" w:type="dxa"/>
          </w:tcPr>
          <w:p w14:paraId="5F90085D" w14:textId="77777777" w:rsidR="00B50050" w:rsidRDefault="00B50050" w:rsidP="0088127C">
            <w:pPr>
              <w:pStyle w:val="OtherTableBody"/>
            </w:pPr>
          </w:p>
        </w:tc>
        <w:tc>
          <w:tcPr>
            <w:tcW w:w="900" w:type="dxa"/>
          </w:tcPr>
          <w:p w14:paraId="339DB718" w14:textId="77777777" w:rsidR="00B50050" w:rsidRDefault="00B50050" w:rsidP="0088127C">
            <w:pPr>
              <w:pStyle w:val="OtherTableBody"/>
            </w:pPr>
            <w:r>
              <w:t>6.5.5.50</w:t>
            </w:r>
          </w:p>
        </w:tc>
      </w:tr>
      <w:tr w:rsidR="00B50050" w14:paraId="659EFB72" w14:textId="77777777" w:rsidTr="00195548">
        <w:tc>
          <w:tcPr>
            <w:tcW w:w="3500" w:type="dxa"/>
          </w:tcPr>
          <w:p w14:paraId="613C5584" w14:textId="77777777" w:rsidR="00B50050" w:rsidRDefault="00B50050" w:rsidP="0088127C">
            <w:pPr>
              <w:pStyle w:val="OtherTableBody"/>
            </w:pPr>
            <w:r>
              <w:t>Job Code/Class</w:t>
            </w:r>
          </w:p>
        </w:tc>
        <w:tc>
          <w:tcPr>
            <w:tcW w:w="700" w:type="dxa"/>
          </w:tcPr>
          <w:p w14:paraId="62A99286" w14:textId="77777777" w:rsidR="00B50050" w:rsidRDefault="00B50050" w:rsidP="0088127C">
            <w:pPr>
              <w:pStyle w:val="OtherTableBody"/>
            </w:pPr>
            <w:r>
              <w:t>00786</w:t>
            </w:r>
          </w:p>
        </w:tc>
        <w:tc>
          <w:tcPr>
            <w:tcW w:w="600" w:type="dxa"/>
          </w:tcPr>
          <w:p w14:paraId="1E671C43" w14:textId="77777777" w:rsidR="00B50050" w:rsidRDefault="00B50050" w:rsidP="0088127C">
            <w:pPr>
              <w:pStyle w:val="OtherTableBody"/>
            </w:pPr>
            <w:r>
              <w:t>IN2</w:t>
            </w:r>
          </w:p>
        </w:tc>
        <w:tc>
          <w:tcPr>
            <w:tcW w:w="600" w:type="dxa"/>
          </w:tcPr>
          <w:p w14:paraId="74B3FA4C" w14:textId="77777777" w:rsidR="00B50050" w:rsidRDefault="00B50050" w:rsidP="0088127C">
            <w:pPr>
              <w:pStyle w:val="OtherTableBody"/>
            </w:pPr>
            <w:r>
              <w:t>47</w:t>
            </w:r>
          </w:p>
        </w:tc>
        <w:tc>
          <w:tcPr>
            <w:tcW w:w="600" w:type="dxa"/>
          </w:tcPr>
          <w:p w14:paraId="37962C26" w14:textId="77777777" w:rsidR="00B50050" w:rsidRDefault="00B50050" w:rsidP="0088127C">
            <w:pPr>
              <w:pStyle w:val="OtherTableBody"/>
            </w:pPr>
            <w:r>
              <w:t>..</w:t>
            </w:r>
          </w:p>
        </w:tc>
        <w:tc>
          <w:tcPr>
            <w:tcW w:w="600" w:type="dxa"/>
          </w:tcPr>
          <w:p w14:paraId="17286F12" w14:textId="77777777" w:rsidR="00B50050" w:rsidRDefault="00B50050" w:rsidP="0088127C">
            <w:pPr>
              <w:pStyle w:val="OtherTableBody"/>
            </w:pPr>
          </w:p>
        </w:tc>
        <w:tc>
          <w:tcPr>
            <w:tcW w:w="600" w:type="dxa"/>
          </w:tcPr>
          <w:p w14:paraId="0539C109" w14:textId="77777777" w:rsidR="00B50050" w:rsidRDefault="00B50050" w:rsidP="0088127C">
            <w:pPr>
              <w:pStyle w:val="OtherTableBody"/>
            </w:pPr>
            <w:r>
              <w:t>JCC</w:t>
            </w:r>
          </w:p>
        </w:tc>
        <w:tc>
          <w:tcPr>
            <w:tcW w:w="700" w:type="dxa"/>
          </w:tcPr>
          <w:p w14:paraId="13AF324A" w14:textId="77777777" w:rsidR="00B50050" w:rsidRDefault="00B50050" w:rsidP="0088127C">
            <w:pPr>
              <w:pStyle w:val="OtherTableBody"/>
            </w:pPr>
          </w:p>
        </w:tc>
        <w:tc>
          <w:tcPr>
            <w:tcW w:w="600" w:type="dxa"/>
          </w:tcPr>
          <w:p w14:paraId="43290751" w14:textId="77777777" w:rsidR="00B50050" w:rsidRDefault="00B50050" w:rsidP="0088127C">
            <w:pPr>
              <w:pStyle w:val="OtherTableBody"/>
            </w:pPr>
          </w:p>
        </w:tc>
        <w:tc>
          <w:tcPr>
            <w:tcW w:w="900" w:type="dxa"/>
          </w:tcPr>
          <w:p w14:paraId="180A7E61" w14:textId="77777777" w:rsidR="00B50050" w:rsidRDefault="00B50050" w:rsidP="0088127C">
            <w:pPr>
              <w:pStyle w:val="OtherTableBody"/>
            </w:pPr>
            <w:r>
              <w:t>6.5.7.47</w:t>
            </w:r>
          </w:p>
        </w:tc>
      </w:tr>
      <w:tr w:rsidR="00B50050" w14:paraId="065520CF" w14:textId="77777777" w:rsidTr="00195548">
        <w:tc>
          <w:tcPr>
            <w:tcW w:w="3500" w:type="dxa"/>
          </w:tcPr>
          <w:p w14:paraId="1F2124B3" w14:textId="77777777" w:rsidR="00B50050" w:rsidRDefault="00B50050" w:rsidP="0088127C">
            <w:pPr>
              <w:pStyle w:val="OtherTableBody"/>
            </w:pPr>
            <w:r>
              <w:t>Job Code/Class</w:t>
            </w:r>
          </w:p>
        </w:tc>
        <w:tc>
          <w:tcPr>
            <w:tcW w:w="700" w:type="dxa"/>
          </w:tcPr>
          <w:p w14:paraId="5589AA29" w14:textId="77777777" w:rsidR="00B50050" w:rsidRDefault="00B50050" w:rsidP="0088127C">
            <w:pPr>
              <w:pStyle w:val="OtherTableBody"/>
            </w:pPr>
            <w:r>
              <w:t>00786</w:t>
            </w:r>
          </w:p>
        </w:tc>
        <w:tc>
          <w:tcPr>
            <w:tcW w:w="600" w:type="dxa"/>
          </w:tcPr>
          <w:p w14:paraId="1D51DD82" w14:textId="77777777" w:rsidR="00B50050" w:rsidRDefault="00B50050" w:rsidP="0088127C">
            <w:pPr>
              <w:pStyle w:val="OtherTableBody"/>
            </w:pPr>
            <w:r>
              <w:t>STF</w:t>
            </w:r>
          </w:p>
        </w:tc>
        <w:tc>
          <w:tcPr>
            <w:tcW w:w="600" w:type="dxa"/>
          </w:tcPr>
          <w:p w14:paraId="68AB8C4E" w14:textId="77777777" w:rsidR="00B50050" w:rsidRDefault="00B50050" w:rsidP="0088127C">
            <w:pPr>
              <w:pStyle w:val="OtherTableBody"/>
            </w:pPr>
            <w:r>
              <w:t>19</w:t>
            </w:r>
          </w:p>
        </w:tc>
        <w:tc>
          <w:tcPr>
            <w:tcW w:w="600" w:type="dxa"/>
          </w:tcPr>
          <w:p w14:paraId="18328280" w14:textId="77777777" w:rsidR="00B50050" w:rsidRDefault="00B50050" w:rsidP="0088127C">
            <w:pPr>
              <w:pStyle w:val="OtherTableBody"/>
            </w:pPr>
            <w:r>
              <w:t>..</w:t>
            </w:r>
          </w:p>
        </w:tc>
        <w:tc>
          <w:tcPr>
            <w:tcW w:w="600" w:type="dxa"/>
          </w:tcPr>
          <w:p w14:paraId="64C52D22" w14:textId="77777777" w:rsidR="00B50050" w:rsidRDefault="00B50050" w:rsidP="0088127C">
            <w:pPr>
              <w:pStyle w:val="OtherTableBody"/>
            </w:pPr>
          </w:p>
        </w:tc>
        <w:tc>
          <w:tcPr>
            <w:tcW w:w="600" w:type="dxa"/>
          </w:tcPr>
          <w:p w14:paraId="7B6159E0" w14:textId="77777777" w:rsidR="00B50050" w:rsidRDefault="00B50050" w:rsidP="0088127C">
            <w:pPr>
              <w:pStyle w:val="OtherTableBody"/>
            </w:pPr>
            <w:r>
              <w:t>JCC</w:t>
            </w:r>
          </w:p>
        </w:tc>
        <w:tc>
          <w:tcPr>
            <w:tcW w:w="700" w:type="dxa"/>
          </w:tcPr>
          <w:p w14:paraId="60C1CF20" w14:textId="77777777" w:rsidR="00B50050" w:rsidRDefault="00B50050" w:rsidP="0088127C">
            <w:pPr>
              <w:pStyle w:val="OtherTableBody"/>
            </w:pPr>
          </w:p>
        </w:tc>
        <w:tc>
          <w:tcPr>
            <w:tcW w:w="600" w:type="dxa"/>
          </w:tcPr>
          <w:p w14:paraId="0633D612" w14:textId="77777777" w:rsidR="00B50050" w:rsidRDefault="00B50050" w:rsidP="0088127C">
            <w:pPr>
              <w:pStyle w:val="OtherTableBody"/>
            </w:pPr>
          </w:p>
        </w:tc>
        <w:tc>
          <w:tcPr>
            <w:tcW w:w="900" w:type="dxa"/>
          </w:tcPr>
          <w:p w14:paraId="0DA8230B" w14:textId="77777777" w:rsidR="00B50050" w:rsidRDefault="00B50050" w:rsidP="0088127C">
            <w:pPr>
              <w:pStyle w:val="OtherTableBody"/>
            </w:pPr>
            <w:r>
              <w:t>15.4.8.19</w:t>
            </w:r>
          </w:p>
        </w:tc>
      </w:tr>
      <w:tr w:rsidR="00B50050" w14:paraId="22DC1F29" w14:textId="77777777" w:rsidTr="00195548">
        <w:tc>
          <w:tcPr>
            <w:tcW w:w="3500" w:type="dxa"/>
          </w:tcPr>
          <w:p w14:paraId="0AD86770" w14:textId="77777777" w:rsidR="00B50050" w:rsidRDefault="00B50050" w:rsidP="0088127C">
            <w:pPr>
              <w:pStyle w:val="OtherTableBody"/>
            </w:pPr>
            <w:r>
              <w:t>Job Duties</w:t>
            </w:r>
          </w:p>
        </w:tc>
        <w:tc>
          <w:tcPr>
            <w:tcW w:w="700" w:type="dxa"/>
          </w:tcPr>
          <w:p w14:paraId="2B04FD0B" w14:textId="77777777" w:rsidR="00B50050" w:rsidRDefault="00B50050" w:rsidP="0088127C">
            <w:pPr>
              <w:pStyle w:val="OtherTableBody"/>
            </w:pPr>
            <w:r>
              <w:t>03533</w:t>
            </w:r>
          </w:p>
        </w:tc>
        <w:tc>
          <w:tcPr>
            <w:tcW w:w="600" w:type="dxa"/>
          </w:tcPr>
          <w:p w14:paraId="796C622A" w14:textId="77777777" w:rsidR="00B50050" w:rsidRDefault="00B50050" w:rsidP="0088127C">
            <w:pPr>
              <w:pStyle w:val="OtherTableBody"/>
            </w:pPr>
            <w:r>
              <w:t>OH2</w:t>
            </w:r>
          </w:p>
        </w:tc>
        <w:tc>
          <w:tcPr>
            <w:tcW w:w="600" w:type="dxa"/>
          </w:tcPr>
          <w:p w14:paraId="4DFED6EC" w14:textId="77777777" w:rsidR="00B50050" w:rsidRDefault="00B50050" w:rsidP="0088127C">
            <w:pPr>
              <w:pStyle w:val="OtherTableBody"/>
            </w:pPr>
            <w:r>
              <w:t>15</w:t>
            </w:r>
          </w:p>
        </w:tc>
        <w:tc>
          <w:tcPr>
            <w:tcW w:w="600" w:type="dxa"/>
          </w:tcPr>
          <w:p w14:paraId="44880AB4" w14:textId="77777777" w:rsidR="00B50050" w:rsidRDefault="00B50050" w:rsidP="0088127C">
            <w:pPr>
              <w:pStyle w:val="OtherTableBody"/>
            </w:pPr>
            <w:r>
              <w:t>..</w:t>
            </w:r>
          </w:p>
        </w:tc>
        <w:tc>
          <w:tcPr>
            <w:tcW w:w="600" w:type="dxa"/>
          </w:tcPr>
          <w:p w14:paraId="320F759B" w14:textId="77777777" w:rsidR="00B50050" w:rsidRDefault="00B50050" w:rsidP="0088127C">
            <w:pPr>
              <w:pStyle w:val="OtherTableBody"/>
            </w:pPr>
          </w:p>
        </w:tc>
        <w:tc>
          <w:tcPr>
            <w:tcW w:w="600" w:type="dxa"/>
          </w:tcPr>
          <w:p w14:paraId="161F8976" w14:textId="77777777" w:rsidR="00B50050" w:rsidRDefault="00B50050" w:rsidP="0088127C">
            <w:pPr>
              <w:pStyle w:val="OtherTableBody"/>
            </w:pPr>
            <w:r>
              <w:t>ST</w:t>
            </w:r>
          </w:p>
        </w:tc>
        <w:tc>
          <w:tcPr>
            <w:tcW w:w="700" w:type="dxa"/>
          </w:tcPr>
          <w:p w14:paraId="52E938A7" w14:textId="77777777" w:rsidR="00B50050" w:rsidRDefault="00B50050" w:rsidP="0088127C">
            <w:pPr>
              <w:pStyle w:val="OtherTableBody"/>
            </w:pPr>
            <w:r>
              <w:t>Y</w:t>
            </w:r>
          </w:p>
        </w:tc>
        <w:tc>
          <w:tcPr>
            <w:tcW w:w="600" w:type="dxa"/>
          </w:tcPr>
          <w:p w14:paraId="582F2EC4" w14:textId="77777777" w:rsidR="00B50050" w:rsidRDefault="00B50050" w:rsidP="0088127C">
            <w:pPr>
              <w:pStyle w:val="OtherTableBody"/>
            </w:pPr>
          </w:p>
        </w:tc>
        <w:tc>
          <w:tcPr>
            <w:tcW w:w="900" w:type="dxa"/>
          </w:tcPr>
          <w:p w14:paraId="2521F5B6" w14:textId="77777777" w:rsidR="00B50050" w:rsidRDefault="00B50050" w:rsidP="0088127C">
            <w:pPr>
              <w:pStyle w:val="OtherTableBody"/>
            </w:pPr>
            <w:r>
              <w:t>3.4.16.15</w:t>
            </w:r>
          </w:p>
        </w:tc>
      </w:tr>
      <w:tr w:rsidR="00B50050" w14:paraId="099FBBF3" w14:textId="77777777" w:rsidTr="00195548">
        <w:tc>
          <w:tcPr>
            <w:tcW w:w="3500" w:type="dxa"/>
          </w:tcPr>
          <w:p w14:paraId="71A42BC7" w14:textId="77777777" w:rsidR="00B50050" w:rsidRDefault="00B50050" w:rsidP="0088127C">
            <w:pPr>
              <w:pStyle w:val="OtherTableBody"/>
            </w:pPr>
            <w:r>
              <w:t>Job End Date</w:t>
            </w:r>
          </w:p>
        </w:tc>
        <w:tc>
          <w:tcPr>
            <w:tcW w:w="700" w:type="dxa"/>
          </w:tcPr>
          <w:p w14:paraId="423060DD" w14:textId="77777777" w:rsidR="00B50050" w:rsidRDefault="00B50050" w:rsidP="0088127C">
            <w:pPr>
              <w:pStyle w:val="OtherTableBody"/>
            </w:pPr>
            <w:r>
              <w:t>02495</w:t>
            </w:r>
          </w:p>
        </w:tc>
        <w:tc>
          <w:tcPr>
            <w:tcW w:w="600" w:type="dxa"/>
          </w:tcPr>
          <w:p w14:paraId="5500C398" w14:textId="77777777" w:rsidR="00B50050" w:rsidRDefault="00B50050" w:rsidP="0088127C">
            <w:pPr>
              <w:pStyle w:val="OtherTableBody"/>
            </w:pPr>
            <w:r>
              <w:t>OH2</w:t>
            </w:r>
          </w:p>
        </w:tc>
        <w:tc>
          <w:tcPr>
            <w:tcW w:w="600" w:type="dxa"/>
          </w:tcPr>
          <w:p w14:paraId="195C78BC" w14:textId="77777777" w:rsidR="00B50050" w:rsidRDefault="00B50050" w:rsidP="0088127C">
            <w:pPr>
              <w:pStyle w:val="OtherTableBody"/>
            </w:pPr>
            <w:r>
              <w:t>8</w:t>
            </w:r>
          </w:p>
        </w:tc>
        <w:tc>
          <w:tcPr>
            <w:tcW w:w="600" w:type="dxa"/>
          </w:tcPr>
          <w:p w14:paraId="0B9087F6" w14:textId="77777777" w:rsidR="00B50050" w:rsidRDefault="00B50050" w:rsidP="0088127C">
            <w:pPr>
              <w:pStyle w:val="OtherTableBody"/>
            </w:pPr>
            <w:r>
              <w:t>..</w:t>
            </w:r>
          </w:p>
        </w:tc>
        <w:tc>
          <w:tcPr>
            <w:tcW w:w="600" w:type="dxa"/>
          </w:tcPr>
          <w:p w14:paraId="42BC9CAB" w14:textId="77777777" w:rsidR="00B50050" w:rsidRDefault="00B50050" w:rsidP="0088127C">
            <w:pPr>
              <w:pStyle w:val="OtherTableBody"/>
            </w:pPr>
          </w:p>
        </w:tc>
        <w:tc>
          <w:tcPr>
            <w:tcW w:w="600" w:type="dxa"/>
          </w:tcPr>
          <w:p w14:paraId="58D31DB8" w14:textId="77777777" w:rsidR="00B50050" w:rsidRDefault="00B50050" w:rsidP="0088127C">
            <w:pPr>
              <w:pStyle w:val="OtherTableBody"/>
            </w:pPr>
            <w:r>
              <w:t>DT</w:t>
            </w:r>
          </w:p>
        </w:tc>
        <w:tc>
          <w:tcPr>
            <w:tcW w:w="700" w:type="dxa"/>
          </w:tcPr>
          <w:p w14:paraId="3627EE44" w14:textId="77777777" w:rsidR="00B50050" w:rsidRDefault="00B50050" w:rsidP="0088127C">
            <w:pPr>
              <w:pStyle w:val="OtherTableBody"/>
            </w:pPr>
          </w:p>
        </w:tc>
        <w:tc>
          <w:tcPr>
            <w:tcW w:w="600" w:type="dxa"/>
          </w:tcPr>
          <w:p w14:paraId="34EC790D" w14:textId="77777777" w:rsidR="00B50050" w:rsidRDefault="00B50050" w:rsidP="0088127C">
            <w:pPr>
              <w:pStyle w:val="OtherTableBody"/>
            </w:pPr>
          </w:p>
        </w:tc>
        <w:tc>
          <w:tcPr>
            <w:tcW w:w="900" w:type="dxa"/>
          </w:tcPr>
          <w:p w14:paraId="6EECB319" w14:textId="77777777" w:rsidR="00B50050" w:rsidRDefault="00B50050" w:rsidP="0088127C">
            <w:pPr>
              <w:pStyle w:val="OtherTableBody"/>
            </w:pPr>
            <w:r>
              <w:t>3.4.16.8</w:t>
            </w:r>
          </w:p>
        </w:tc>
      </w:tr>
      <w:tr w:rsidR="00B50050" w14:paraId="17D09D09" w14:textId="77777777" w:rsidTr="00195548">
        <w:tc>
          <w:tcPr>
            <w:tcW w:w="3500" w:type="dxa"/>
          </w:tcPr>
          <w:p w14:paraId="4FFA021D" w14:textId="77777777" w:rsidR="00B50050" w:rsidRDefault="00B50050" w:rsidP="0088127C">
            <w:pPr>
              <w:pStyle w:val="OtherTableBody"/>
            </w:pPr>
            <w:r>
              <w:t>Job Start Date</w:t>
            </w:r>
          </w:p>
        </w:tc>
        <w:tc>
          <w:tcPr>
            <w:tcW w:w="700" w:type="dxa"/>
          </w:tcPr>
          <w:p w14:paraId="452FEC26" w14:textId="77777777" w:rsidR="00B50050" w:rsidRDefault="00B50050" w:rsidP="0088127C">
            <w:pPr>
              <w:pStyle w:val="OtherTableBody"/>
            </w:pPr>
            <w:r>
              <w:t>02494</w:t>
            </w:r>
          </w:p>
        </w:tc>
        <w:tc>
          <w:tcPr>
            <w:tcW w:w="600" w:type="dxa"/>
          </w:tcPr>
          <w:p w14:paraId="5A8350EF" w14:textId="77777777" w:rsidR="00B50050" w:rsidRDefault="00B50050" w:rsidP="0088127C">
            <w:pPr>
              <w:pStyle w:val="OtherTableBody"/>
            </w:pPr>
            <w:r>
              <w:t>OH2</w:t>
            </w:r>
          </w:p>
        </w:tc>
        <w:tc>
          <w:tcPr>
            <w:tcW w:w="600" w:type="dxa"/>
          </w:tcPr>
          <w:p w14:paraId="7AC4C693" w14:textId="77777777" w:rsidR="00B50050" w:rsidRDefault="00B50050" w:rsidP="0088127C">
            <w:pPr>
              <w:pStyle w:val="OtherTableBody"/>
            </w:pPr>
            <w:r>
              <w:t>7</w:t>
            </w:r>
          </w:p>
        </w:tc>
        <w:tc>
          <w:tcPr>
            <w:tcW w:w="600" w:type="dxa"/>
          </w:tcPr>
          <w:p w14:paraId="6A02E8DD" w14:textId="77777777" w:rsidR="00B50050" w:rsidRDefault="00B50050" w:rsidP="0088127C">
            <w:pPr>
              <w:pStyle w:val="OtherTableBody"/>
            </w:pPr>
            <w:r>
              <w:t>..</w:t>
            </w:r>
          </w:p>
        </w:tc>
        <w:tc>
          <w:tcPr>
            <w:tcW w:w="600" w:type="dxa"/>
          </w:tcPr>
          <w:p w14:paraId="0CAC630B" w14:textId="77777777" w:rsidR="00B50050" w:rsidRDefault="00B50050" w:rsidP="0088127C">
            <w:pPr>
              <w:pStyle w:val="OtherTableBody"/>
            </w:pPr>
          </w:p>
        </w:tc>
        <w:tc>
          <w:tcPr>
            <w:tcW w:w="600" w:type="dxa"/>
          </w:tcPr>
          <w:p w14:paraId="4C606108" w14:textId="77777777" w:rsidR="00B50050" w:rsidRDefault="00B50050" w:rsidP="0088127C">
            <w:pPr>
              <w:pStyle w:val="OtherTableBody"/>
            </w:pPr>
            <w:r>
              <w:t>DT</w:t>
            </w:r>
          </w:p>
        </w:tc>
        <w:tc>
          <w:tcPr>
            <w:tcW w:w="700" w:type="dxa"/>
          </w:tcPr>
          <w:p w14:paraId="2877470D" w14:textId="77777777" w:rsidR="00B50050" w:rsidRDefault="00B50050" w:rsidP="0088127C">
            <w:pPr>
              <w:pStyle w:val="OtherTableBody"/>
            </w:pPr>
          </w:p>
        </w:tc>
        <w:tc>
          <w:tcPr>
            <w:tcW w:w="600" w:type="dxa"/>
          </w:tcPr>
          <w:p w14:paraId="02ED7AB8" w14:textId="77777777" w:rsidR="00B50050" w:rsidRDefault="00B50050" w:rsidP="0088127C">
            <w:pPr>
              <w:pStyle w:val="OtherTableBody"/>
            </w:pPr>
          </w:p>
        </w:tc>
        <w:tc>
          <w:tcPr>
            <w:tcW w:w="900" w:type="dxa"/>
          </w:tcPr>
          <w:p w14:paraId="6B8992C6" w14:textId="77777777" w:rsidR="00B50050" w:rsidRDefault="00B50050" w:rsidP="0088127C">
            <w:pPr>
              <w:pStyle w:val="OtherTableBody"/>
            </w:pPr>
            <w:r>
              <w:t>3.4.16.7</w:t>
            </w:r>
          </w:p>
        </w:tc>
      </w:tr>
      <w:tr w:rsidR="00B50050" w14:paraId="364178DF" w14:textId="77777777" w:rsidTr="00195548">
        <w:tc>
          <w:tcPr>
            <w:tcW w:w="3500" w:type="dxa"/>
          </w:tcPr>
          <w:p w14:paraId="39252A6D" w14:textId="77777777" w:rsidR="00B50050" w:rsidRDefault="00B50050" w:rsidP="0088127C">
            <w:pPr>
              <w:pStyle w:val="OtherTableBody"/>
            </w:pPr>
            <w:r>
              <w:t>Job Status</w:t>
            </w:r>
          </w:p>
        </w:tc>
        <w:tc>
          <w:tcPr>
            <w:tcW w:w="700" w:type="dxa"/>
          </w:tcPr>
          <w:p w14:paraId="61D96E5D" w14:textId="77777777" w:rsidR="00B50050" w:rsidRDefault="00B50050" w:rsidP="0088127C">
            <w:pPr>
              <w:pStyle w:val="OtherTableBody"/>
            </w:pPr>
            <w:r>
              <w:t>00752</w:t>
            </w:r>
          </w:p>
        </w:tc>
        <w:tc>
          <w:tcPr>
            <w:tcW w:w="600" w:type="dxa"/>
          </w:tcPr>
          <w:p w14:paraId="6D6BCCA9" w14:textId="77777777" w:rsidR="00B50050" w:rsidRDefault="00B50050" w:rsidP="0088127C">
            <w:pPr>
              <w:pStyle w:val="OtherTableBody"/>
            </w:pPr>
            <w:r>
              <w:t>NK1</w:t>
            </w:r>
          </w:p>
        </w:tc>
        <w:tc>
          <w:tcPr>
            <w:tcW w:w="600" w:type="dxa"/>
          </w:tcPr>
          <w:p w14:paraId="5B97584B" w14:textId="77777777" w:rsidR="00B50050" w:rsidRDefault="00B50050" w:rsidP="0088127C">
            <w:pPr>
              <w:pStyle w:val="OtherTableBody"/>
            </w:pPr>
            <w:r>
              <w:t>34</w:t>
            </w:r>
          </w:p>
        </w:tc>
        <w:tc>
          <w:tcPr>
            <w:tcW w:w="600" w:type="dxa"/>
          </w:tcPr>
          <w:p w14:paraId="58231A79" w14:textId="77777777" w:rsidR="00B50050" w:rsidRDefault="00B50050" w:rsidP="0088127C">
            <w:pPr>
              <w:pStyle w:val="OtherTableBody"/>
            </w:pPr>
            <w:r>
              <w:t>..</w:t>
            </w:r>
          </w:p>
        </w:tc>
        <w:tc>
          <w:tcPr>
            <w:tcW w:w="600" w:type="dxa"/>
          </w:tcPr>
          <w:p w14:paraId="55BB7D01" w14:textId="77777777" w:rsidR="00B50050" w:rsidRDefault="00B50050" w:rsidP="0088127C">
            <w:pPr>
              <w:pStyle w:val="OtherTableBody"/>
            </w:pPr>
          </w:p>
        </w:tc>
        <w:tc>
          <w:tcPr>
            <w:tcW w:w="600" w:type="dxa"/>
          </w:tcPr>
          <w:p w14:paraId="14B78288" w14:textId="77777777" w:rsidR="00B50050" w:rsidRDefault="00B50050" w:rsidP="0088127C">
            <w:pPr>
              <w:pStyle w:val="OtherTableBody"/>
            </w:pPr>
            <w:r>
              <w:t>CWE</w:t>
            </w:r>
          </w:p>
        </w:tc>
        <w:tc>
          <w:tcPr>
            <w:tcW w:w="700" w:type="dxa"/>
          </w:tcPr>
          <w:p w14:paraId="5F1755D9" w14:textId="77777777" w:rsidR="00B50050" w:rsidRDefault="00B50050" w:rsidP="0088127C">
            <w:pPr>
              <w:pStyle w:val="OtherTableBody"/>
            </w:pPr>
          </w:p>
        </w:tc>
        <w:tc>
          <w:tcPr>
            <w:tcW w:w="600" w:type="dxa"/>
          </w:tcPr>
          <w:p w14:paraId="1D4559C0" w14:textId="77777777" w:rsidR="00B50050" w:rsidRDefault="00B50050" w:rsidP="0088127C">
            <w:pPr>
              <w:pStyle w:val="OtherTableBody"/>
            </w:pPr>
            <w:r>
              <w:t>0311</w:t>
            </w:r>
          </w:p>
        </w:tc>
        <w:tc>
          <w:tcPr>
            <w:tcW w:w="900" w:type="dxa"/>
          </w:tcPr>
          <w:p w14:paraId="0890CE28" w14:textId="77777777" w:rsidR="00B50050" w:rsidRDefault="00B50050" w:rsidP="0088127C">
            <w:pPr>
              <w:pStyle w:val="OtherTableBody"/>
            </w:pPr>
            <w:r>
              <w:t>3.4.5.34</w:t>
            </w:r>
          </w:p>
        </w:tc>
      </w:tr>
      <w:tr w:rsidR="00B50050" w14:paraId="321AD78D" w14:textId="77777777" w:rsidTr="00195548">
        <w:tc>
          <w:tcPr>
            <w:tcW w:w="3500" w:type="dxa"/>
          </w:tcPr>
          <w:p w14:paraId="08C6E087" w14:textId="77777777" w:rsidR="00B50050" w:rsidRDefault="00B50050" w:rsidP="0088127C">
            <w:pPr>
              <w:pStyle w:val="OtherTableBody"/>
            </w:pPr>
            <w:r>
              <w:t>Job Status</w:t>
            </w:r>
          </w:p>
        </w:tc>
        <w:tc>
          <w:tcPr>
            <w:tcW w:w="700" w:type="dxa"/>
          </w:tcPr>
          <w:p w14:paraId="50A04288" w14:textId="77777777" w:rsidR="00B50050" w:rsidRDefault="00B50050" w:rsidP="0088127C">
            <w:pPr>
              <w:pStyle w:val="OtherTableBody"/>
            </w:pPr>
            <w:r>
              <w:t>00752</w:t>
            </w:r>
          </w:p>
        </w:tc>
        <w:tc>
          <w:tcPr>
            <w:tcW w:w="600" w:type="dxa"/>
          </w:tcPr>
          <w:p w14:paraId="2F252AAF" w14:textId="77777777" w:rsidR="00B50050" w:rsidRDefault="00B50050" w:rsidP="0088127C">
            <w:pPr>
              <w:pStyle w:val="OtherTableBody"/>
            </w:pPr>
            <w:r>
              <w:t>IN2</w:t>
            </w:r>
          </w:p>
        </w:tc>
        <w:tc>
          <w:tcPr>
            <w:tcW w:w="600" w:type="dxa"/>
          </w:tcPr>
          <w:p w14:paraId="3FE335CB" w14:textId="77777777" w:rsidR="00B50050" w:rsidRDefault="00B50050" w:rsidP="0088127C">
            <w:pPr>
              <w:pStyle w:val="OtherTableBody"/>
            </w:pPr>
            <w:r>
              <w:t>48</w:t>
            </w:r>
          </w:p>
        </w:tc>
        <w:tc>
          <w:tcPr>
            <w:tcW w:w="600" w:type="dxa"/>
          </w:tcPr>
          <w:p w14:paraId="0A938BC2" w14:textId="77777777" w:rsidR="00B50050" w:rsidRDefault="00B50050" w:rsidP="0088127C">
            <w:pPr>
              <w:pStyle w:val="OtherTableBody"/>
            </w:pPr>
            <w:r>
              <w:t>..</w:t>
            </w:r>
          </w:p>
        </w:tc>
        <w:tc>
          <w:tcPr>
            <w:tcW w:w="600" w:type="dxa"/>
          </w:tcPr>
          <w:p w14:paraId="5965513D" w14:textId="77777777" w:rsidR="00B50050" w:rsidRDefault="00B50050" w:rsidP="0088127C">
            <w:pPr>
              <w:pStyle w:val="OtherTableBody"/>
            </w:pPr>
          </w:p>
        </w:tc>
        <w:tc>
          <w:tcPr>
            <w:tcW w:w="600" w:type="dxa"/>
          </w:tcPr>
          <w:p w14:paraId="1EEA811B" w14:textId="77777777" w:rsidR="00B50050" w:rsidRDefault="00B50050" w:rsidP="0088127C">
            <w:pPr>
              <w:pStyle w:val="OtherTableBody"/>
            </w:pPr>
            <w:r>
              <w:t>CWE</w:t>
            </w:r>
          </w:p>
        </w:tc>
        <w:tc>
          <w:tcPr>
            <w:tcW w:w="700" w:type="dxa"/>
          </w:tcPr>
          <w:p w14:paraId="2567AA86" w14:textId="77777777" w:rsidR="00B50050" w:rsidRDefault="00B50050" w:rsidP="0088127C">
            <w:pPr>
              <w:pStyle w:val="OtherTableBody"/>
            </w:pPr>
          </w:p>
        </w:tc>
        <w:tc>
          <w:tcPr>
            <w:tcW w:w="600" w:type="dxa"/>
          </w:tcPr>
          <w:p w14:paraId="1505959F" w14:textId="77777777" w:rsidR="00B50050" w:rsidRDefault="00B50050" w:rsidP="0088127C">
            <w:pPr>
              <w:pStyle w:val="OtherTableBody"/>
            </w:pPr>
            <w:r>
              <w:t>0311</w:t>
            </w:r>
          </w:p>
        </w:tc>
        <w:tc>
          <w:tcPr>
            <w:tcW w:w="900" w:type="dxa"/>
          </w:tcPr>
          <w:p w14:paraId="1249BE6B" w14:textId="77777777" w:rsidR="00B50050" w:rsidRDefault="00B50050" w:rsidP="0088127C">
            <w:pPr>
              <w:pStyle w:val="OtherTableBody"/>
            </w:pPr>
            <w:r>
              <w:t>6.5.7.48</w:t>
            </w:r>
          </w:p>
        </w:tc>
      </w:tr>
      <w:tr w:rsidR="00B50050" w14:paraId="16D7DCE9" w14:textId="77777777" w:rsidTr="00195548">
        <w:tc>
          <w:tcPr>
            <w:tcW w:w="3500" w:type="dxa"/>
          </w:tcPr>
          <w:p w14:paraId="4ACC1D68" w14:textId="77777777" w:rsidR="00B50050" w:rsidRDefault="00B50050" w:rsidP="0088127C">
            <w:pPr>
              <w:pStyle w:val="OtherTableBody"/>
            </w:pPr>
            <w:r>
              <w:t>Job Status</w:t>
            </w:r>
          </w:p>
        </w:tc>
        <w:tc>
          <w:tcPr>
            <w:tcW w:w="700" w:type="dxa"/>
          </w:tcPr>
          <w:p w14:paraId="1390E8D0" w14:textId="77777777" w:rsidR="00B50050" w:rsidRDefault="00B50050" w:rsidP="0088127C">
            <w:pPr>
              <w:pStyle w:val="OtherTableBody"/>
            </w:pPr>
            <w:r>
              <w:t>00752</w:t>
            </w:r>
          </w:p>
        </w:tc>
        <w:tc>
          <w:tcPr>
            <w:tcW w:w="600" w:type="dxa"/>
          </w:tcPr>
          <w:p w14:paraId="394038B9" w14:textId="77777777" w:rsidR="00B50050" w:rsidRDefault="00B50050" w:rsidP="0088127C">
            <w:pPr>
              <w:pStyle w:val="OtherTableBody"/>
            </w:pPr>
            <w:r>
              <w:t>GT1</w:t>
            </w:r>
          </w:p>
        </w:tc>
        <w:tc>
          <w:tcPr>
            <w:tcW w:w="600" w:type="dxa"/>
          </w:tcPr>
          <w:p w14:paraId="6FCCDDC8" w14:textId="77777777" w:rsidR="00B50050" w:rsidRDefault="00B50050" w:rsidP="0088127C">
            <w:pPr>
              <w:pStyle w:val="OtherTableBody"/>
            </w:pPr>
            <w:r>
              <w:t>53</w:t>
            </w:r>
          </w:p>
        </w:tc>
        <w:tc>
          <w:tcPr>
            <w:tcW w:w="600" w:type="dxa"/>
          </w:tcPr>
          <w:p w14:paraId="216533ED" w14:textId="77777777" w:rsidR="00B50050" w:rsidRDefault="00B50050" w:rsidP="0088127C">
            <w:pPr>
              <w:pStyle w:val="OtherTableBody"/>
            </w:pPr>
            <w:r>
              <w:t>..</w:t>
            </w:r>
          </w:p>
        </w:tc>
        <w:tc>
          <w:tcPr>
            <w:tcW w:w="600" w:type="dxa"/>
          </w:tcPr>
          <w:p w14:paraId="4285BEB9" w14:textId="77777777" w:rsidR="00B50050" w:rsidRDefault="00B50050" w:rsidP="0088127C">
            <w:pPr>
              <w:pStyle w:val="OtherTableBody"/>
            </w:pPr>
          </w:p>
        </w:tc>
        <w:tc>
          <w:tcPr>
            <w:tcW w:w="600" w:type="dxa"/>
          </w:tcPr>
          <w:p w14:paraId="1FF29ED1" w14:textId="77777777" w:rsidR="00B50050" w:rsidRDefault="00B50050" w:rsidP="0088127C">
            <w:pPr>
              <w:pStyle w:val="OtherTableBody"/>
            </w:pPr>
            <w:r>
              <w:t>CWE</w:t>
            </w:r>
          </w:p>
        </w:tc>
        <w:tc>
          <w:tcPr>
            <w:tcW w:w="700" w:type="dxa"/>
          </w:tcPr>
          <w:p w14:paraId="39C38913" w14:textId="77777777" w:rsidR="00B50050" w:rsidRDefault="00B50050" w:rsidP="0088127C">
            <w:pPr>
              <w:pStyle w:val="OtherTableBody"/>
            </w:pPr>
          </w:p>
        </w:tc>
        <w:tc>
          <w:tcPr>
            <w:tcW w:w="600" w:type="dxa"/>
          </w:tcPr>
          <w:p w14:paraId="1D6E6CE1" w14:textId="77777777" w:rsidR="00B50050" w:rsidRDefault="00B50050" w:rsidP="0088127C">
            <w:pPr>
              <w:pStyle w:val="OtherTableBody"/>
            </w:pPr>
            <w:r>
              <w:t>0311</w:t>
            </w:r>
          </w:p>
        </w:tc>
        <w:tc>
          <w:tcPr>
            <w:tcW w:w="900" w:type="dxa"/>
          </w:tcPr>
          <w:p w14:paraId="3053B873" w14:textId="77777777" w:rsidR="00B50050" w:rsidRDefault="00B50050" w:rsidP="0088127C">
            <w:pPr>
              <w:pStyle w:val="OtherTableBody"/>
            </w:pPr>
            <w:r>
              <w:t>6.5.5.53</w:t>
            </w:r>
          </w:p>
        </w:tc>
      </w:tr>
      <w:tr w:rsidR="00B50050" w14:paraId="1305272F" w14:textId="77777777" w:rsidTr="00195548">
        <w:tc>
          <w:tcPr>
            <w:tcW w:w="3500" w:type="dxa"/>
          </w:tcPr>
          <w:p w14:paraId="724294E8" w14:textId="77777777" w:rsidR="00B50050" w:rsidRDefault="00B50050" w:rsidP="0088127C">
            <w:pPr>
              <w:pStyle w:val="OtherTableBody"/>
            </w:pPr>
            <w:r>
              <w:t>Job Title</w:t>
            </w:r>
          </w:p>
        </w:tc>
        <w:tc>
          <w:tcPr>
            <w:tcW w:w="700" w:type="dxa"/>
          </w:tcPr>
          <w:p w14:paraId="7F57864F" w14:textId="77777777" w:rsidR="00B50050" w:rsidRDefault="00B50050" w:rsidP="0088127C">
            <w:pPr>
              <w:pStyle w:val="OtherTableBody"/>
            </w:pPr>
            <w:r>
              <w:t>00785</w:t>
            </w:r>
          </w:p>
        </w:tc>
        <w:tc>
          <w:tcPr>
            <w:tcW w:w="600" w:type="dxa"/>
          </w:tcPr>
          <w:p w14:paraId="5BC8729E" w14:textId="77777777" w:rsidR="00B50050" w:rsidRDefault="00B50050" w:rsidP="0088127C">
            <w:pPr>
              <w:pStyle w:val="OtherTableBody"/>
            </w:pPr>
            <w:r>
              <w:t>STF</w:t>
            </w:r>
          </w:p>
        </w:tc>
        <w:tc>
          <w:tcPr>
            <w:tcW w:w="600" w:type="dxa"/>
          </w:tcPr>
          <w:p w14:paraId="33E20339" w14:textId="77777777" w:rsidR="00B50050" w:rsidRDefault="00B50050" w:rsidP="0088127C">
            <w:pPr>
              <w:pStyle w:val="OtherTableBody"/>
            </w:pPr>
            <w:r>
              <w:t>18</w:t>
            </w:r>
          </w:p>
        </w:tc>
        <w:tc>
          <w:tcPr>
            <w:tcW w:w="600" w:type="dxa"/>
          </w:tcPr>
          <w:p w14:paraId="00A263CC" w14:textId="77777777" w:rsidR="00B50050" w:rsidRDefault="00B50050" w:rsidP="0088127C">
            <w:pPr>
              <w:pStyle w:val="OtherTableBody"/>
            </w:pPr>
            <w:r>
              <w:t>..</w:t>
            </w:r>
          </w:p>
        </w:tc>
        <w:tc>
          <w:tcPr>
            <w:tcW w:w="600" w:type="dxa"/>
          </w:tcPr>
          <w:p w14:paraId="70DB4486" w14:textId="77777777" w:rsidR="00B50050" w:rsidRDefault="00B50050" w:rsidP="0088127C">
            <w:pPr>
              <w:pStyle w:val="OtherTableBody"/>
            </w:pPr>
            <w:r>
              <w:t>20#</w:t>
            </w:r>
          </w:p>
        </w:tc>
        <w:tc>
          <w:tcPr>
            <w:tcW w:w="600" w:type="dxa"/>
          </w:tcPr>
          <w:p w14:paraId="26E0CA75" w14:textId="77777777" w:rsidR="00B50050" w:rsidRDefault="00B50050" w:rsidP="0088127C">
            <w:pPr>
              <w:pStyle w:val="OtherTableBody"/>
            </w:pPr>
            <w:r>
              <w:t>ST</w:t>
            </w:r>
          </w:p>
        </w:tc>
        <w:tc>
          <w:tcPr>
            <w:tcW w:w="700" w:type="dxa"/>
          </w:tcPr>
          <w:p w14:paraId="18C3C099" w14:textId="77777777" w:rsidR="00B50050" w:rsidRDefault="00B50050" w:rsidP="0088127C">
            <w:pPr>
              <w:pStyle w:val="OtherTableBody"/>
            </w:pPr>
          </w:p>
        </w:tc>
        <w:tc>
          <w:tcPr>
            <w:tcW w:w="600" w:type="dxa"/>
          </w:tcPr>
          <w:p w14:paraId="28C07C1C" w14:textId="77777777" w:rsidR="00B50050" w:rsidRDefault="00B50050" w:rsidP="0088127C">
            <w:pPr>
              <w:pStyle w:val="OtherTableBody"/>
            </w:pPr>
          </w:p>
        </w:tc>
        <w:tc>
          <w:tcPr>
            <w:tcW w:w="900" w:type="dxa"/>
          </w:tcPr>
          <w:p w14:paraId="7B65FF6E" w14:textId="77777777" w:rsidR="00B50050" w:rsidRDefault="00B50050" w:rsidP="0088127C">
            <w:pPr>
              <w:pStyle w:val="OtherTableBody"/>
            </w:pPr>
            <w:r>
              <w:t>15.4.8.18</w:t>
            </w:r>
          </w:p>
        </w:tc>
      </w:tr>
      <w:tr w:rsidR="00B50050" w14:paraId="1D32844A" w14:textId="77777777" w:rsidTr="00195548">
        <w:tc>
          <w:tcPr>
            <w:tcW w:w="3500" w:type="dxa"/>
          </w:tcPr>
          <w:p w14:paraId="47BCF23E" w14:textId="77777777" w:rsidR="00B50050" w:rsidRDefault="00B50050" w:rsidP="0088127C">
            <w:pPr>
              <w:pStyle w:val="OtherTableBody"/>
            </w:pPr>
            <w:r>
              <w:t>Job Title</w:t>
            </w:r>
          </w:p>
        </w:tc>
        <w:tc>
          <w:tcPr>
            <w:tcW w:w="700" w:type="dxa"/>
          </w:tcPr>
          <w:p w14:paraId="36A608E5" w14:textId="77777777" w:rsidR="00B50050" w:rsidRDefault="00B50050" w:rsidP="0088127C">
            <w:pPr>
              <w:pStyle w:val="OtherTableBody"/>
            </w:pPr>
            <w:r>
              <w:t>00785</w:t>
            </w:r>
          </w:p>
        </w:tc>
        <w:tc>
          <w:tcPr>
            <w:tcW w:w="600" w:type="dxa"/>
          </w:tcPr>
          <w:p w14:paraId="1AB000E6" w14:textId="77777777" w:rsidR="00B50050" w:rsidRDefault="00B50050" w:rsidP="0088127C">
            <w:pPr>
              <w:pStyle w:val="OtherTableBody"/>
            </w:pPr>
            <w:r>
              <w:t>IN2</w:t>
            </w:r>
          </w:p>
        </w:tc>
        <w:tc>
          <w:tcPr>
            <w:tcW w:w="600" w:type="dxa"/>
          </w:tcPr>
          <w:p w14:paraId="6D1F4ADF" w14:textId="77777777" w:rsidR="00B50050" w:rsidRDefault="00B50050" w:rsidP="0088127C">
            <w:pPr>
              <w:pStyle w:val="OtherTableBody"/>
            </w:pPr>
            <w:r>
              <w:t>46</w:t>
            </w:r>
          </w:p>
        </w:tc>
        <w:tc>
          <w:tcPr>
            <w:tcW w:w="600" w:type="dxa"/>
          </w:tcPr>
          <w:p w14:paraId="64884C9D" w14:textId="77777777" w:rsidR="00B50050" w:rsidRDefault="00B50050" w:rsidP="0088127C">
            <w:pPr>
              <w:pStyle w:val="OtherTableBody"/>
            </w:pPr>
            <w:r>
              <w:t>..</w:t>
            </w:r>
          </w:p>
        </w:tc>
        <w:tc>
          <w:tcPr>
            <w:tcW w:w="600" w:type="dxa"/>
          </w:tcPr>
          <w:p w14:paraId="5BF009C3" w14:textId="77777777" w:rsidR="00B50050" w:rsidRDefault="00B50050" w:rsidP="0088127C">
            <w:pPr>
              <w:pStyle w:val="OtherTableBody"/>
            </w:pPr>
            <w:r>
              <w:t>20#</w:t>
            </w:r>
          </w:p>
        </w:tc>
        <w:tc>
          <w:tcPr>
            <w:tcW w:w="600" w:type="dxa"/>
          </w:tcPr>
          <w:p w14:paraId="22B358CE" w14:textId="77777777" w:rsidR="00B50050" w:rsidRDefault="00B50050" w:rsidP="0088127C">
            <w:pPr>
              <w:pStyle w:val="OtherTableBody"/>
            </w:pPr>
            <w:r>
              <w:t>ST</w:t>
            </w:r>
          </w:p>
        </w:tc>
        <w:tc>
          <w:tcPr>
            <w:tcW w:w="700" w:type="dxa"/>
          </w:tcPr>
          <w:p w14:paraId="55629DF1" w14:textId="77777777" w:rsidR="00B50050" w:rsidRDefault="00B50050" w:rsidP="0088127C">
            <w:pPr>
              <w:pStyle w:val="OtherTableBody"/>
            </w:pPr>
          </w:p>
        </w:tc>
        <w:tc>
          <w:tcPr>
            <w:tcW w:w="600" w:type="dxa"/>
          </w:tcPr>
          <w:p w14:paraId="43520EDA" w14:textId="77777777" w:rsidR="00B50050" w:rsidRDefault="00B50050" w:rsidP="0088127C">
            <w:pPr>
              <w:pStyle w:val="OtherTableBody"/>
            </w:pPr>
          </w:p>
        </w:tc>
        <w:tc>
          <w:tcPr>
            <w:tcW w:w="900" w:type="dxa"/>
          </w:tcPr>
          <w:p w14:paraId="3E10950A" w14:textId="77777777" w:rsidR="00B50050" w:rsidRDefault="00B50050" w:rsidP="0088127C">
            <w:pPr>
              <w:pStyle w:val="OtherTableBody"/>
            </w:pPr>
            <w:r>
              <w:t>6.5.7.46</w:t>
            </w:r>
          </w:p>
        </w:tc>
      </w:tr>
      <w:tr w:rsidR="00B50050" w14:paraId="32B94E67" w14:textId="77777777" w:rsidTr="00195548">
        <w:tc>
          <w:tcPr>
            <w:tcW w:w="3500" w:type="dxa"/>
          </w:tcPr>
          <w:p w14:paraId="3609D4B0" w14:textId="77777777" w:rsidR="00B50050" w:rsidRDefault="00B50050" w:rsidP="0088127C">
            <w:pPr>
              <w:pStyle w:val="OtherTableBody"/>
            </w:pPr>
            <w:r>
              <w:t>Job Title</w:t>
            </w:r>
          </w:p>
        </w:tc>
        <w:tc>
          <w:tcPr>
            <w:tcW w:w="700" w:type="dxa"/>
          </w:tcPr>
          <w:p w14:paraId="32313A8E" w14:textId="77777777" w:rsidR="00B50050" w:rsidRDefault="00B50050" w:rsidP="0088127C">
            <w:pPr>
              <w:pStyle w:val="OtherTableBody"/>
            </w:pPr>
            <w:r>
              <w:t>00785</w:t>
            </w:r>
          </w:p>
        </w:tc>
        <w:tc>
          <w:tcPr>
            <w:tcW w:w="600" w:type="dxa"/>
          </w:tcPr>
          <w:p w14:paraId="25A03287" w14:textId="77777777" w:rsidR="00B50050" w:rsidRDefault="00B50050" w:rsidP="0088127C">
            <w:pPr>
              <w:pStyle w:val="OtherTableBody"/>
            </w:pPr>
            <w:r>
              <w:t>GT1</w:t>
            </w:r>
          </w:p>
        </w:tc>
        <w:tc>
          <w:tcPr>
            <w:tcW w:w="600" w:type="dxa"/>
          </w:tcPr>
          <w:p w14:paraId="0DBF2FD3" w14:textId="77777777" w:rsidR="00B50050" w:rsidRDefault="00B50050" w:rsidP="0088127C">
            <w:pPr>
              <w:pStyle w:val="OtherTableBody"/>
            </w:pPr>
            <w:r>
              <w:t>49</w:t>
            </w:r>
          </w:p>
        </w:tc>
        <w:tc>
          <w:tcPr>
            <w:tcW w:w="600" w:type="dxa"/>
          </w:tcPr>
          <w:p w14:paraId="7A9A6FC4" w14:textId="77777777" w:rsidR="00B50050" w:rsidRDefault="00B50050" w:rsidP="0088127C">
            <w:pPr>
              <w:pStyle w:val="OtherTableBody"/>
            </w:pPr>
            <w:r>
              <w:t>..</w:t>
            </w:r>
          </w:p>
        </w:tc>
        <w:tc>
          <w:tcPr>
            <w:tcW w:w="600" w:type="dxa"/>
          </w:tcPr>
          <w:p w14:paraId="11BEA24D" w14:textId="77777777" w:rsidR="00B50050" w:rsidRDefault="00B50050" w:rsidP="0088127C">
            <w:pPr>
              <w:pStyle w:val="OtherTableBody"/>
            </w:pPr>
            <w:r>
              <w:t>20#</w:t>
            </w:r>
          </w:p>
        </w:tc>
        <w:tc>
          <w:tcPr>
            <w:tcW w:w="600" w:type="dxa"/>
          </w:tcPr>
          <w:p w14:paraId="59650D42" w14:textId="77777777" w:rsidR="00B50050" w:rsidRDefault="00B50050" w:rsidP="0088127C">
            <w:pPr>
              <w:pStyle w:val="OtherTableBody"/>
            </w:pPr>
            <w:r>
              <w:t>ST</w:t>
            </w:r>
          </w:p>
        </w:tc>
        <w:tc>
          <w:tcPr>
            <w:tcW w:w="700" w:type="dxa"/>
          </w:tcPr>
          <w:p w14:paraId="14BA7A0A" w14:textId="77777777" w:rsidR="00B50050" w:rsidRDefault="00B50050" w:rsidP="0088127C">
            <w:pPr>
              <w:pStyle w:val="OtherTableBody"/>
            </w:pPr>
          </w:p>
        </w:tc>
        <w:tc>
          <w:tcPr>
            <w:tcW w:w="600" w:type="dxa"/>
          </w:tcPr>
          <w:p w14:paraId="50E89C09" w14:textId="77777777" w:rsidR="00B50050" w:rsidRDefault="00B50050" w:rsidP="0088127C">
            <w:pPr>
              <w:pStyle w:val="OtherTableBody"/>
            </w:pPr>
          </w:p>
        </w:tc>
        <w:tc>
          <w:tcPr>
            <w:tcW w:w="900" w:type="dxa"/>
          </w:tcPr>
          <w:p w14:paraId="06B6ED46" w14:textId="77777777" w:rsidR="00B50050" w:rsidRDefault="00B50050" w:rsidP="0088127C">
            <w:pPr>
              <w:pStyle w:val="OtherTableBody"/>
            </w:pPr>
            <w:r>
              <w:t>6.5.5.49</w:t>
            </w:r>
          </w:p>
        </w:tc>
      </w:tr>
      <w:tr w:rsidR="00B50050" w14:paraId="0FFA37F2" w14:textId="77777777" w:rsidTr="00195548">
        <w:tc>
          <w:tcPr>
            <w:tcW w:w="3500" w:type="dxa"/>
          </w:tcPr>
          <w:p w14:paraId="0A019332" w14:textId="77777777" w:rsidR="00B50050" w:rsidRDefault="00B50050" w:rsidP="0088127C">
            <w:pPr>
              <w:pStyle w:val="OtherTableBody"/>
            </w:pPr>
            <w:r>
              <w:t>Job Unique Identifier</w:t>
            </w:r>
          </w:p>
        </w:tc>
        <w:tc>
          <w:tcPr>
            <w:tcW w:w="700" w:type="dxa"/>
          </w:tcPr>
          <w:p w14:paraId="7978AD77" w14:textId="77777777" w:rsidR="00B50050" w:rsidRDefault="00B50050" w:rsidP="0088127C">
            <w:pPr>
              <w:pStyle w:val="OtherTableBody"/>
            </w:pPr>
            <w:r>
              <w:t>02433</w:t>
            </w:r>
          </w:p>
        </w:tc>
        <w:tc>
          <w:tcPr>
            <w:tcW w:w="600" w:type="dxa"/>
          </w:tcPr>
          <w:p w14:paraId="25A3B94D" w14:textId="77777777" w:rsidR="00B50050" w:rsidRDefault="00B50050" w:rsidP="0088127C">
            <w:pPr>
              <w:pStyle w:val="OtherTableBody"/>
            </w:pPr>
            <w:r>
              <w:t>OH2</w:t>
            </w:r>
          </w:p>
        </w:tc>
        <w:tc>
          <w:tcPr>
            <w:tcW w:w="600" w:type="dxa"/>
          </w:tcPr>
          <w:p w14:paraId="1508773F" w14:textId="77777777" w:rsidR="00B50050" w:rsidRDefault="00B50050" w:rsidP="0088127C">
            <w:pPr>
              <w:pStyle w:val="OtherTableBody"/>
            </w:pPr>
            <w:r>
              <w:t>17</w:t>
            </w:r>
          </w:p>
        </w:tc>
        <w:tc>
          <w:tcPr>
            <w:tcW w:w="600" w:type="dxa"/>
          </w:tcPr>
          <w:p w14:paraId="00D36F2D" w14:textId="77777777" w:rsidR="00B50050" w:rsidRDefault="00B50050" w:rsidP="0088127C">
            <w:pPr>
              <w:pStyle w:val="OtherTableBody"/>
            </w:pPr>
            <w:r>
              <w:t>..</w:t>
            </w:r>
          </w:p>
        </w:tc>
        <w:tc>
          <w:tcPr>
            <w:tcW w:w="600" w:type="dxa"/>
          </w:tcPr>
          <w:p w14:paraId="4A5CC92B" w14:textId="77777777" w:rsidR="00B50050" w:rsidRDefault="00B50050" w:rsidP="0088127C">
            <w:pPr>
              <w:pStyle w:val="OtherTableBody"/>
            </w:pPr>
          </w:p>
        </w:tc>
        <w:tc>
          <w:tcPr>
            <w:tcW w:w="600" w:type="dxa"/>
          </w:tcPr>
          <w:p w14:paraId="649E5CD3" w14:textId="77777777" w:rsidR="00B50050" w:rsidRDefault="00B50050" w:rsidP="0088127C">
            <w:pPr>
              <w:pStyle w:val="OtherTableBody"/>
            </w:pPr>
            <w:r>
              <w:t>EI</w:t>
            </w:r>
          </w:p>
        </w:tc>
        <w:tc>
          <w:tcPr>
            <w:tcW w:w="700" w:type="dxa"/>
          </w:tcPr>
          <w:p w14:paraId="2A5BE6AA" w14:textId="77777777" w:rsidR="00B50050" w:rsidRDefault="00B50050" w:rsidP="0088127C">
            <w:pPr>
              <w:pStyle w:val="OtherTableBody"/>
            </w:pPr>
          </w:p>
        </w:tc>
        <w:tc>
          <w:tcPr>
            <w:tcW w:w="600" w:type="dxa"/>
          </w:tcPr>
          <w:p w14:paraId="22ACE3B2" w14:textId="77777777" w:rsidR="00B50050" w:rsidRDefault="00B50050" w:rsidP="0088127C">
            <w:pPr>
              <w:pStyle w:val="OtherTableBody"/>
            </w:pPr>
          </w:p>
        </w:tc>
        <w:tc>
          <w:tcPr>
            <w:tcW w:w="900" w:type="dxa"/>
          </w:tcPr>
          <w:p w14:paraId="5DA7F8A2" w14:textId="77777777" w:rsidR="00B50050" w:rsidRDefault="00B50050" w:rsidP="0088127C">
            <w:pPr>
              <w:pStyle w:val="OtherTableBody"/>
            </w:pPr>
            <w:r>
              <w:t>3.4.16.17</w:t>
            </w:r>
          </w:p>
        </w:tc>
      </w:tr>
      <w:tr w:rsidR="00B50050" w14:paraId="0DB96AC3" w14:textId="77777777" w:rsidTr="00195548">
        <w:tc>
          <w:tcPr>
            <w:tcW w:w="3500" w:type="dxa"/>
          </w:tcPr>
          <w:p w14:paraId="0D40F145" w14:textId="77777777" w:rsidR="00B50050" w:rsidRDefault="00B50050" w:rsidP="0088127C">
            <w:pPr>
              <w:pStyle w:val="OtherTableBody"/>
            </w:pPr>
            <w:r>
              <w:t>Jurisdiction Breadth</w:t>
            </w:r>
          </w:p>
        </w:tc>
        <w:tc>
          <w:tcPr>
            <w:tcW w:w="700" w:type="dxa"/>
          </w:tcPr>
          <w:p w14:paraId="0F7499F1" w14:textId="77777777" w:rsidR="00B50050" w:rsidRDefault="00B50050" w:rsidP="0088127C">
            <w:pPr>
              <w:pStyle w:val="OtherTableBody"/>
            </w:pPr>
            <w:r>
              <w:t>01895</w:t>
            </w:r>
          </w:p>
        </w:tc>
        <w:tc>
          <w:tcPr>
            <w:tcW w:w="600" w:type="dxa"/>
          </w:tcPr>
          <w:p w14:paraId="07427D09" w14:textId="77777777" w:rsidR="00B50050" w:rsidRDefault="00B50050" w:rsidP="0088127C">
            <w:pPr>
              <w:pStyle w:val="OtherTableBody"/>
            </w:pPr>
            <w:r>
              <w:t>CER</w:t>
            </w:r>
          </w:p>
        </w:tc>
        <w:tc>
          <w:tcPr>
            <w:tcW w:w="600" w:type="dxa"/>
          </w:tcPr>
          <w:p w14:paraId="1CC36484" w14:textId="77777777" w:rsidR="00B50050" w:rsidRDefault="00B50050" w:rsidP="0088127C">
            <w:pPr>
              <w:pStyle w:val="OtherTableBody"/>
            </w:pPr>
            <w:r>
              <w:t>22</w:t>
            </w:r>
          </w:p>
        </w:tc>
        <w:tc>
          <w:tcPr>
            <w:tcW w:w="600" w:type="dxa"/>
          </w:tcPr>
          <w:p w14:paraId="0EF3CFCF" w14:textId="77777777" w:rsidR="00B50050" w:rsidRDefault="00B50050" w:rsidP="0088127C">
            <w:pPr>
              <w:pStyle w:val="OtherTableBody"/>
            </w:pPr>
            <w:r>
              <w:t>..</w:t>
            </w:r>
          </w:p>
        </w:tc>
        <w:tc>
          <w:tcPr>
            <w:tcW w:w="600" w:type="dxa"/>
          </w:tcPr>
          <w:p w14:paraId="3A77DFFD" w14:textId="77777777" w:rsidR="00B50050" w:rsidRDefault="00B50050" w:rsidP="0088127C">
            <w:pPr>
              <w:pStyle w:val="OtherTableBody"/>
            </w:pPr>
          </w:p>
        </w:tc>
        <w:tc>
          <w:tcPr>
            <w:tcW w:w="600" w:type="dxa"/>
          </w:tcPr>
          <w:p w14:paraId="23D8B1B2" w14:textId="77777777" w:rsidR="00B50050" w:rsidRDefault="00B50050" w:rsidP="0088127C">
            <w:pPr>
              <w:pStyle w:val="OtherTableBody"/>
            </w:pPr>
            <w:r>
              <w:t>CWE</w:t>
            </w:r>
          </w:p>
        </w:tc>
        <w:tc>
          <w:tcPr>
            <w:tcW w:w="700" w:type="dxa"/>
          </w:tcPr>
          <w:p w14:paraId="4B25C9C3" w14:textId="77777777" w:rsidR="00B50050" w:rsidRDefault="00B50050" w:rsidP="0088127C">
            <w:pPr>
              <w:pStyle w:val="OtherTableBody"/>
            </w:pPr>
            <w:r>
              <w:t>Y</w:t>
            </w:r>
          </w:p>
        </w:tc>
        <w:tc>
          <w:tcPr>
            <w:tcW w:w="600" w:type="dxa"/>
          </w:tcPr>
          <w:p w14:paraId="03BA1E5A" w14:textId="77777777" w:rsidR="00B50050" w:rsidRDefault="00B50050" w:rsidP="0088127C">
            <w:pPr>
              <w:pStyle w:val="OtherTableBody"/>
            </w:pPr>
            <w:r>
              <w:t>0547</w:t>
            </w:r>
          </w:p>
        </w:tc>
        <w:tc>
          <w:tcPr>
            <w:tcW w:w="900" w:type="dxa"/>
          </w:tcPr>
          <w:p w14:paraId="162B1460" w14:textId="77777777" w:rsidR="00B50050" w:rsidRDefault="00B50050" w:rsidP="0088127C">
            <w:pPr>
              <w:pStyle w:val="OtherTableBody"/>
            </w:pPr>
            <w:r>
              <w:t>15.4.2.22</w:t>
            </w:r>
          </w:p>
        </w:tc>
      </w:tr>
      <w:tr w:rsidR="00B50050" w14:paraId="4ADCFB1F" w14:textId="77777777" w:rsidTr="00195548">
        <w:tc>
          <w:tcPr>
            <w:tcW w:w="3500" w:type="dxa"/>
          </w:tcPr>
          <w:p w14:paraId="1D41840C" w14:textId="77777777" w:rsidR="00B50050" w:rsidRDefault="00B50050" w:rsidP="0088127C">
            <w:pPr>
              <w:pStyle w:val="OtherTableBody"/>
            </w:pPr>
            <w:r>
              <w:t>Jurisdiction Country</w:t>
            </w:r>
          </w:p>
        </w:tc>
        <w:tc>
          <w:tcPr>
            <w:tcW w:w="700" w:type="dxa"/>
          </w:tcPr>
          <w:p w14:paraId="75738597" w14:textId="77777777" w:rsidR="00B50050" w:rsidRDefault="00B50050" w:rsidP="0088127C">
            <w:pPr>
              <w:pStyle w:val="OtherTableBody"/>
            </w:pPr>
            <w:r>
              <w:t>01875</w:t>
            </w:r>
          </w:p>
        </w:tc>
        <w:tc>
          <w:tcPr>
            <w:tcW w:w="600" w:type="dxa"/>
          </w:tcPr>
          <w:p w14:paraId="6BD8EBC3" w14:textId="77777777" w:rsidR="00B50050" w:rsidRDefault="00B50050" w:rsidP="0088127C">
            <w:pPr>
              <w:pStyle w:val="OtherTableBody"/>
            </w:pPr>
            <w:r>
              <w:t>CER</w:t>
            </w:r>
          </w:p>
        </w:tc>
        <w:tc>
          <w:tcPr>
            <w:tcW w:w="600" w:type="dxa"/>
          </w:tcPr>
          <w:p w14:paraId="7BD9860E" w14:textId="77777777" w:rsidR="00B50050" w:rsidRDefault="00B50050" w:rsidP="0088127C">
            <w:pPr>
              <w:pStyle w:val="OtherTableBody"/>
            </w:pPr>
            <w:r>
              <w:t>19</w:t>
            </w:r>
          </w:p>
        </w:tc>
        <w:tc>
          <w:tcPr>
            <w:tcW w:w="600" w:type="dxa"/>
          </w:tcPr>
          <w:p w14:paraId="62F8CEC7" w14:textId="77777777" w:rsidR="00B50050" w:rsidRDefault="00B50050" w:rsidP="0088127C">
            <w:pPr>
              <w:pStyle w:val="OtherTableBody"/>
            </w:pPr>
            <w:r>
              <w:t>3..3</w:t>
            </w:r>
          </w:p>
        </w:tc>
        <w:tc>
          <w:tcPr>
            <w:tcW w:w="600" w:type="dxa"/>
          </w:tcPr>
          <w:p w14:paraId="7E21A6B2" w14:textId="77777777" w:rsidR="00B50050" w:rsidRDefault="00B50050" w:rsidP="0088127C">
            <w:pPr>
              <w:pStyle w:val="OtherTableBody"/>
            </w:pPr>
          </w:p>
        </w:tc>
        <w:tc>
          <w:tcPr>
            <w:tcW w:w="600" w:type="dxa"/>
          </w:tcPr>
          <w:p w14:paraId="6C04E4E9" w14:textId="77777777" w:rsidR="00B50050" w:rsidRDefault="00B50050" w:rsidP="0088127C">
            <w:pPr>
              <w:pStyle w:val="OtherTableBody"/>
            </w:pPr>
            <w:r>
              <w:t>ID</w:t>
            </w:r>
          </w:p>
        </w:tc>
        <w:tc>
          <w:tcPr>
            <w:tcW w:w="700" w:type="dxa"/>
          </w:tcPr>
          <w:p w14:paraId="12CEAE5E" w14:textId="77777777" w:rsidR="00B50050" w:rsidRDefault="00B50050" w:rsidP="0088127C">
            <w:pPr>
              <w:pStyle w:val="OtherTableBody"/>
            </w:pPr>
          </w:p>
        </w:tc>
        <w:tc>
          <w:tcPr>
            <w:tcW w:w="600" w:type="dxa"/>
          </w:tcPr>
          <w:p w14:paraId="1E03F908" w14:textId="77777777" w:rsidR="00B50050" w:rsidRDefault="00B50050" w:rsidP="0088127C">
            <w:pPr>
              <w:pStyle w:val="OtherTableBody"/>
            </w:pPr>
            <w:r>
              <w:t>0399</w:t>
            </w:r>
          </w:p>
        </w:tc>
        <w:tc>
          <w:tcPr>
            <w:tcW w:w="900" w:type="dxa"/>
          </w:tcPr>
          <w:p w14:paraId="19757A2E" w14:textId="77777777" w:rsidR="00B50050" w:rsidRDefault="00B50050" w:rsidP="0088127C">
            <w:pPr>
              <w:pStyle w:val="OtherTableBody"/>
            </w:pPr>
            <w:r>
              <w:t>15.4.2.19</w:t>
            </w:r>
          </w:p>
        </w:tc>
      </w:tr>
      <w:tr w:rsidR="00B50050" w14:paraId="59218611" w14:textId="77777777" w:rsidTr="00195548">
        <w:tc>
          <w:tcPr>
            <w:tcW w:w="3500" w:type="dxa"/>
          </w:tcPr>
          <w:p w14:paraId="1A9AA7E2" w14:textId="77777777" w:rsidR="00B50050" w:rsidRDefault="00B50050" w:rsidP="0088127C">
            <w:pPr>
              <w:pStyle w:val="OtherTableBody"/>
            </w:pPr>
            <w:r>
              <w:t>Jurisdiction County/Parish</w:t>
            </w:r>
          </w:p>
        </w:tc>
        <w:tc>
          <w:tcPr>
            <w:tcW w:w="700" w:type="dxa"/>
          </w:tcPr>
          <w:p w14:paraId="3A2757DA" w14:textId="77777777" w:rsidR="00B50050" w:rsidRDefault="00B50050" w:rsidP="0088127C">
            <w:pPr>
              <w:pStyle w:val="OtherTableBody"/>
            </w:pPr>
            <w:r>
              <w:t>01874</w:t>
            </w:r>
          </w:p>
        </w:tc>
        <w:tc>
          <w:tcPr>
            <w:tcW w:w="600" w:type="dxa"/>
          </w:tcPr>
          <w:p w14:paraId="12621C5E" w14:textId="77777777" w:rsidR="00B50050" w:rsidRDefault="00B50050" w:rsidP="0088127C">
            <w:pPr>
              <w:pStyle w:val="OtherTableBody"/>
            </w:pPr>
            <w:r>
              <w:t>CER</w:t>
            </w:r>
          </w:p>
        </w:tc>
        <w:tc>
          <w:tcPr>
            <w:tcW w:w="600" w:type="dxa"/>
          </w:tcPr>
          <w:p w14:paraId="58E6F147" w14:textId="77777777" w:rsidR="00B50050" w:rsidRDefault="00B50050" w:rsidP="0088127C">
            <w:pPr>
              <w:pStyle w:val="OtherTableBody"/>
            </w:pPr>
            <w:r>
              <w:t>21</w:t>
            </w:r>
          </w:p>
        </w:tc>
        <w:tc>
          <w:tcPr>
            <w:tcW w:w="600" w:type="dxa"/>
          </w:tcPr>
          <w:p w14:paraId="2EC3144D" w14:textId="77777777" w:rsidR="00B50050" w:rsidRDefault="00B50050" w:rsidP="0088127C">
            <w:pPr>
              <w:pStyle w:val="OtherTableBody"/>
            </w:pPr>
            <w:r>
              <w:t>..</w:t>
            </w:r>
          </w:p>
        </w:tc>
        <w:tc>
          <w:tcPr>
            <w:tcW w:w="600" w:type="dxa"/>
          </w:tcPr>
          <w:p w14:paraId="0CEE89D8" w14:textId="77777777" w:rsidR="00B50050" w:rsidRDefault="00B50050" w:rsidP="0088127C">
            <w:pPr>
              <w:pStyle w:val="OtherTableBody"/>
            </w:pPr>
          </w:p>
        </w:tc>
        <w:tc>
          <w:tcPr>
            <w:tcW w:w="600" w:type="dxa"/>
          </w:tcPr>
          <w:p w14:paraId="362ADBF7" w14:textId="77777777" w:rsidR="00B50050" w:rsidRDefault="00B50050" w:rsidP="0088127C">
            <w:pPr>
              <w:pStyle w:val="OtherTableBody"/>
            </w:pPr>
            <w:r>
              <w:t>CWE</w:t>
            </w:r>
          </w:p>
        </w:tc>
        <w:tc>
          <w:tcPr>
            <w:tcW w:w="700" w:type="dxa"/>
          </w:tcPr>
          <w:p w14:paraId="25456AEC" w14:textId="77777777" w:rsidR="00B50050" w:rsidRDefault="00B50050" w:rsidP="0088127C">
            <w:pPr>
              <w:pStyle w:val="OtherTableBody"/>
            </w:pPr>
          </w:p>
        </w:tc>
        <w:tc>
          <w:tcPr>
            <w:tcW w:w="600" w:type="dxa"/>
          </w:tcPr>
          <w:p w14:paraId="7323B18E" w14:textId="77777777" w:rsidR="00B50050" w:rsidRDefault="00B50050" w:rsidP="0088127C">
            <w:pPr>
              <w:pStyle w:val="OtherTableBody"/>
            </w:pPr>
            <w:r>
              <w:t>0289</w:t>
            </w:r>
          </w:p>
        </w:tc>
        <w:tc>
          <w:tcPr>
            <w:tcW w:w="900" w:type="dxa"/>
          </w:tcPr>
          <w:p w14:paraId="3B5F7BEA" w14:textId="77777777" w:rsidR="00B50050" w:rsidRDefault="00B50050" w:rsidP="0088127C">
            <w:pPr>
              <w:pStyle w:val="OtherTableBody"/>
            </w:pPr>
            <w:r>
              <w:t>15.4.2.21</w:t>
            </w:r>
          </w:p>
        </w:tc>
      </w:tr>
      <w:tr w:rsidR="00B50050" w14:paraId="5A95290B" w14:textId="77777777" w:rsidTr="00195548">
        <w:tc>
          <w:tcPr>
            <w:tcW w:w="3500" w:type="dxa"/>
          </w:tcPr>
          <w:p w14:paraId="76210DA5" w14:textId="77777777" w:rsidR="00B50050" w:rsidRDefault="00B50050" w:rsidP="0088127C">
            <w:pPr>
              <w:pStyle w:val="OtherTableBody"/>
            </w:pPr>
            <w:r>
              <w:t>Jurisdiction State/Province</w:t>
            </w:r>
          </w:p>
        </w:tc>
        <w:tc>
          <w:tcPr>
            <w:tcW w:w="700" w:type="dxa"/>
          </w:tcPr>
          <w:p w14:paraId="6D155A1E" w14:textId="77777777" w:rsidR="00B50050" w:rsidRDefault="00B50050" w:rsidP="0088127C">
            <w:pPr>
              <w:pStyle w:val="OtherTableBody"/>
            </w:pPr>
            <w:r>
              <w:t>01873</w:t>
            </w:r>
          </w:p>
        </w:tc>
        <w:tc>
          <w:tcPr>
            <w:tcW w:w="600" w:type="dxa"/>
          </w:tcPr>
          <w:p w14:paraId="672F0F62" w14:textId="77777777" w:rsidR="00B50050" w:rsidRDefault="00B50050" w:rsidP="0088127C">
            <w:pPr>
              <w:pStyle w:val="OtherTableBody"/>
            </w:pPr>
            <w:r>
              <w:t>CER</w:t>
            </w:r>
          </w:p>
        </w:tc>
        <w:tc>
          <w:tcPr>
            <w:tcW w:w="600" w:type="dxa"/>
          </w:tcPr>
          <w:p w14:paraId="136DFE64" w14:textId="77777777" w:rsidR="00B50050" w:rsidRDefault="00B50050" w:rsidP="0088127C">
            <w:pPr>
              <w:pStyle w:val="OtherTableBody"/>
            </w:pPr>
            <w:r>
              <w:t>20</w:t>
            </w:r>
          </w:p>
        </w:tc>
        <w:tc>
          <w:tcPr>
            <w:tcW w:w="600" w:type="dxa"/>
          </w:tcPr>
          <w:p w14:paraId="7DC5095B" w14:textId="77777777" w:rsidR="00B50050" w:rsidRDefault="00B50050" w:rsidP="0088127C">
            <w:pPr>
              <w:pStyle w:val="OtherTableBody"/>
            </w:pPr>
            <w:r>
              <w:t>..</w:t>
            </w:r>
          </w:p>
        </w:tc>
        <w:tc>
          <w:tcPr>
            <w:tcW w:w="600" w:type="dxa"/>
          </w:tcPr>
          <w:p w14:paraId="0B04EFC2" w14:textId="77777777" w:rsidR="00B50050" w:rsidRDefault="00B50050" w:rsidP="0088127C">
            <w:pPr>
              <w:pStyle w:val="OtherTableBody"/>
            </w:pPr>
          </w:p>
        </w:tc>
        <w:tc>
          <w:tcPr>
            <w:tcW w:w="600" w:type="dxa"/>
          </w:tcPr>
          <w:p w14:paraId="576E9727" w14:textId="77777777" w:rsidR="00B50050" w:rsidRDefault="00B50050" w:rsidP="0088127C">
            <w:pPr>
              <w:pStyle w:val="OtherTableBody"/>
            </w:pPr>
            <w:r>
              <w:t>CWE</w:t>
            </w:r>
          </w:p>
        </w:tc>
        <w:tc>
          <w:tcPr>
            <w:tcW w:w="700" w:type="dxa"/>
          </w:tcPr>
          <w:p w14:paraId="48A99D6B" w14:textId="77777777" w:rsidR="00B50050" w:rsidRDefault="00B50050" w:rsidP="0088127C">
            <w:pPr>
              <w:pStyle w:val="OtherTableBody"/>
            </w:pPr>
          </w:p>
        </w:tc>
        <w:tc>
          <w:tcPr>
            <w:tcW w:w="600" w:type="dxa"/>
          </w:tcPr>
          <w:p w14:paraId="2E08DB14" w14:textId="77777777" w:rsidR="00B50050" w:rsidRDefault="00B50050" w:rsidP="0088127C">
            <w:pPr>
              <w:pStyle w:val="OtherTableBody"/>
            </w:pPr>
            <w:r>
              <w:t>0347</w:t>
            </w:r>
          </w:p>
        </w:tc>
        <w:tc>
          <w:tcPr>
            <w:tcW w:w="900" w:type="dxa"/>
          </w:tcPr>
          <w:p w14:paraId="24C95380" w14:textId="77777777" w:rsidR="00B50050" w:rsidRDefault="00B50050" w:rsidP="0088127C">
            <w:pPr>
              <w:pStyle w:val="OtherTableBody"/>
            </w:pPr>
            <w:r>
              <w:t>15.4.2.20</w:t>
            </w:r>
          </w:p>
        </w:tc>
      </w:tr>
      <w:tr w:rsidR="00B50050" w14:paraId="72630146" w14:textId="77777777" w:rsidTr="00195548">
        <w:tc>
          <w:tcPr>
            <w:tcW w:w="3500" w:type="dxa"/>
          </w:tcPr>
          <w:p w14:paraId="27547924" w14:textId="77777777" w:rsidR="00B50050" w:rsidRDefault="00B50050" w:rsidP="0088127C">
            <w:pPr>
              <w:pStyle w:val="OtherTableBody"/>
            </w:pPr>
            <w:r>
              <w:t>Kind of Quantity Observed</w:t>
            </w:r>
          </w:p>
        </w:tc>
        <w:tc>
          <w:tcPr>
            <w:tcW w:w="700" w:type="dxa"/>
          </w:tcPr>
          <w:p w14:paraId="6EB8345D" w14:textId="77777777" w:rsidR="00B50050" w:rsidRDefault="00B50050" w:rsidP="0088127C">
            <w:pPr>
              <w:pStyle w:val="OtherTableBody"/>
            </w:pPr>
            <w:r>
              <w:t>00937</w:t>
            </w:r>
          </w:p>
        </w:tc>
        <w:tc>
          <w:tcPr>
            <w:tcW w:w="600" w:type="dxa"/>
          </w:tcPr>
          <w:p w14:paraId="2BBDCF45" w14:textId="77777777" w:rsidR="00B50050" w:rsidRDefault="00B50050" w:rsidP="0088127C">
            <w:pPr>
              <w:pStyle w:val="OtherTableBody"/>
            </w:pPr>
            <w:r>
              <w:t>OM1</w:t>
            </w:r>
          </w:p>
        </w:tc>
        <w:tc>
          <w:tcPr>
            <w:tcW w:w="600" w:type="dxa"/>
          </w:tcPr>
          <w:p w14:paraId="2BC54ABB" w14:textId="77777777" w:rsidR="00B50050" w:rsidRDefault="00B50050" w:rsidP="0088127C">
            <w:pPr>
              <w:pStyle w:val="OtherTableBody"/>
            </w:pPr>
            <w:r>
              <w:t>42</w:t>
            </w:r>
          </w:p>
        </w:tc>
        <w:tc>
          <w:tcPr>
            <w:tcW w:w="600" w:type="dxa"/>
          </w:tcPr>
          <w:p w14:paraId="4AD0B868" w14:textId="77777777" w:rsidR="00B50050" w:rsidRDefault="00B50050" w:rsidP="0088127C">
            <w:pPr>
              <w:pStyle w:val="OtherTableBody"/>
            </w:pPr>
            <w:r>
              <w:t>..</w:t>
            </w:r>
          </w:p>
        </w:tc>
        <w:tc>
          <w:tcPr>
            <w:tcW w:w="600" w:type="dxa"/>
          </w:tcPr>
          <w:p w14:paraId="443F4AC4" w14:textId="77777777" w:rsidR="00B50050" w:rsidRDefault="00B50050" w:rsidP="0088127C">
            <w:pPr>
              <w:pStyle w:val="OtherTableBody"/>
            </w:pPr>
          </w:p>
        </w:tc>
        <w:tc>
          <w:tcPr>
            <w:tcW w:w="600" w:type="dxa"/>
          </w:tcPr>
          <w:p w14:paraId="4B242B00" w14:textId="77777777" w:rsidR="00B50050" w:rsidRDefault="00B50050" w:rsidP="0088127C">
            <w:pPr>
              <w:pStyle w:val="OtherTableBody"/>
            </w:pPr>
            <w:r>
              <w:t>CWE</w:t>
            </w:r>
          </w:p>
        </w:tc>
        <w:tc>
          <w:tcPr>
            <w:tcW w:w="700" w:type="dxa"/>
          </w:tcPr>
          <w:p w14:paraId="45928B1F" w14:textId="77777777" w:rsidR="00B50050" w:rsidRDefault="00B50050" w:rsidP="0088127C">
            <w:pPr>
              <w:pStyle w:val="OtherTableBody"/>
            </w:pPr>
          </w:p>
        </w:tc>
        <w:tc>
          <w:tcPr>
            <w:tcW w:w="600" w:type="dxa"/>
          </w:tcPr>
          <w:p w14:paraId="21F00239" w14:textId="77777777" w:rsidR="00B50050" w:rsidRDefault="00B50050" w:rsidP="0088127C">
            <w:pPr>
              <w:pStyle w:val="OtherTableBody"/>
            </w:pPr>
            <w:r>
              <w:t>0254</w:t>
            </w:r>
          </w:p>
        </w:tc>
        <w:tc>
          <w:tcPr>
            <w:tcW w:w="900" w:type="dxa"/>
          </w:tcPr>
          <w:p w14:paraId="0F921602" w14:textId="77777777" w:rsidR="00B50050" w:rsidRDefault="00B50050" w:rsidP="0088127C">
            <w:pPr>
              <w:pStyle w:val="OtherTableBody"/>
            </w:pPr>
            <w:r>
              <w:t>8.8.9.42</w:t>
            </w:r>
          </w:p>
        </w:tc>
      </w:tr>
      <w:tr w:rsidR="00B50050" w14:paraId="2C443F6D" w14:textId="77777777" w:rsidTr="00195548">
        <w:tc>
          <w:tcPr>
            <w:tcW w:w="3500" w:type="dxa"/>
          </w:tcPr>
          <w:p w14:paraId="5B34BD42" w14:textId="77777777" w:rsidR="00B50050" w:rsidRDefault="00B50050" w:rsidP="0088127C">
            <w:pPr>
              <w:pStyle w:val="OtherTableBody"/>
            </w:pPr>
            <w:r>
              <w:t>Labeled Shelf Life</w:t>
            </w:r>
          </w:p>
        </w:tc>
        <w:tc>
          <w:tcPr>
            <w:tcW w:w="700" w:type="dxa"/>
          </w:tcPr>
          <w:p w14:paraId="114D7D4C" w14:textId="77777777" w:rsidR="00B50050" w:rsidRDefault="00B50050" w:rsidP="0088127C">
            <w:pPr>
              <w:pStyle w:val="OtherTableBody"/>
            </w:pPr>
            <w:r>
              <w:t>01258</w:t>
            </w:r>
          </w:p>
        </w:tc>
        <w:tc>
          <w:tcPr>
            <w:tcW w:w="600" w:type="dxa"/>
          </w:tcPr>
          <w:p w14:paraId="64CC8ACC" w14:textId="77777777" w:rsidR="00B50050" w:rsidRDefault="00B50050" w:rsidP="0088127C">
            <w:pPr>
              <w:pStyle w:val="OtherTableBody"/>
            </w:pPr>
            <w:r>
              <w:t>PDC</w:t>
            </w:r>
          </w:p>
        </w:tc>
        <w:tc>
          <w:tcPr>
            <w:tcW w:w="600" w:type="dxa"/>
          </w:tcPr>
          <w:p w14:paraId="15F5AB2C" w14:textId="77777777" w:rsidR="00B50050" w:rsidRDefault="00B50050" w:rsidP="0088127C">
            <w:pPr>
              <w:pStyle w:val="OtherTableBody"/>
            </w:pPr>
            <w:r>
              <w:t>12</w:t>
            </w:r>
          </w:p>
        </w:tc>
        <w:tc>
          <w:tcPr>
            <w:tcW w:w="600" w:type="dxa"/>
          </w:tcPr>
          <w:p w14:paraId="0CB48284" w14:textId="77777777" w:rsidR="00B50050" w:rsidRDefault="00B50050" w:rsidP="0088127C">
            <w:pPr>
              <w:pStyle w:val="OtherTableBody"/>
            </w:pPr>
            <w:r>
              <w:t>..</w:t>
            </w:r>
          </w:p>
        </w:tc>
        <w:tc>
          <w:tcPr>
            <w:tcW w:w="600" w:type="dxa"/>
          </w:tcPr>
          <w:p w14:paraId="03FFB908" w14:textId="77777777" w:rsidR="00B50050" w:rsidRDefault="00B50050" w:rsidP="0088127C">
            <w:pPr>
              <w:pStyle w:val="OtherTableBody"/>
            </w:pPr>
          </w:p>
        </w:tc>
        <w:tc>
          <w:tcPr>
            <w:tcW w:w="600" w:type="dxa"/>
          </w:tcPr>
          <w:p w14:paraId="046A086E" w14:textId="77777777" w:rsidR="00B50050" w:rsidRDefault="00B50050" w:rsidP="0088127C">
            <w:pPr>
              <w:pStyle w:val="OtherTableBody"/>
            </w:pPr>
            <w:r>
              <w:t>CQ</w:t>
            </w:r>
          </w:p>
        </w:tc>
        <w:tc>
          <w:tcPr>
            <w:tcW w:w="700" w:type="dxa"/>
          </w:tcPr>
          <w:p w14:paraId="72D210FD" w14:textId="77777777" w:rsidR="00B50050" w:rsidRDefault="00B50050" w:rsidP="0088127C">
            <w:pPr>
              <w:pStyle w:val="OtherTableBody"/>
            </w:pPr>
          </w:p>
        </w:tc>
        <w:tc>
          <w:tcPr>
            <w:tcW w:w="600" w:type="dxa"/>
          </w:tcPr>
          <w:p w14:paraId="7FE2C07A" w14:textId="77777777" w:rsidR="00B50050" w:rsidRDefault="00B50050" w:rsidP="0088127C">
            <w:pPr>
              <w:pStyle w:val="OtherTableBody"/>
            </w:pPr>
          </w:p>
        </w:tc>
        <w:tc>
          <w:tcPr>
            <w:tcW w:w="900" w:type="dxa"/>
          </w:tcPr>
          <w:p w14:paraId="38FF1137" w14:textId="77777777" w:rsidR="00B50050" w:rsidRDefault="00B50050" w:rsidP="0088127C">
            <w:pPr>
              <w:pStyle w:val="OtherTableBody"/>
            </w:pPr>
            <w:r>
              <w:t>7.12.5.12</w:t>
            </w:r>
          </w:p>
        </w:tc>
      </w:tr>
      <w:tr w:rsidR="00B50050" w14:paraId="0820C6C1" w14:textId="77777777" w:rsidTr="00195548">
        <w:tc>
          <w:tcPr>
            <w:tcW w:w="3500" w:type="dxa"/>
          </w:tcPr>
          <w:p w14:paraId="51420746" w14:textId="77777777" w:rsidR="00B50050" w:rsidRDefault="00B50050" w:rsidP="0088127C">
            <w:pPr>
              <w:pStyle w:val="OtherTableBody"/>
            </w:pPr>
            <w:r>
              <w:t>Labor Calculation Type</w:t>
            </w:r>
          </w:p>
        </w:tc>
        <w:tc>
          <w:tcPr>
            <w:tcW w:w="700" w:type="dxa"/>
          </w:tcPr>
          <w:p w14:paraId="6D1DD7A0" w14:textId="77777777" w:rsidR="00B50050" w:rsidRDefault="00B50050" w:rsidP="0088127C">
            <w:pPr>
              <w:pStyle w:val="OtherTableBody"/>
            </w:pPr>
            <w:r>
              <w:t>02088</w:t>
            </w:r>
          </w:p>
        </w:tc>
        <w:tc>
          <w:tcPr>
            <w:tcW w:w="600" w:type="dxa"/>
          </w:tcPr>
          <w:p w14:paraId="2CE6151B" w14:textId="77777777" w:rsidR="00B50050" w:rsidRDefault="00B50050" w:rsidP="0088127C">
            <w:pPr>
              <w:pStyle w:val="OtherTableBody"/>
            </w:pPr>
            <w:r>
              <w:t>SCP</w:t>
            </w:r>
          </w:p>
        </w:tc>
        <w:tc>
          <w:tcPr>
            <w:tcW w:w="600" w:type="dxa"/>
          </w:tcPr>
          <w:p w14:paraId="11C46994" w14:textId="77777777" w:rsidR="00B50050" w:rsidRDefault="00B50050" w:rsidP="0088127C">
            <w:pPr>
              <w:pStyle w:val="OtherTableBody"/>
            </w:pPr>
            <w:r>
              <w:t>2</w:t>
            </w:r>
          </w:p>
        </w:tc>
        <w:tc>
          <w:tcPr>
            <w:tcW w:w="600" w:type="dxa"/>
          </w:tcPr>
          <w:p w14:paraId="37131228" w14:textId="77777777" w:rsidR="00B50050" w:rsidRDefault="00B50050" w:rsidP="0088127C">
            <w:pPr>
              <w:pStyle w:val="OtherTableBody"/>
            </w:pPr>
            <w:r>
              <w:t>..</w:t>
            </w:r>
          </w:p>
        </w:tc>
        <w:tc>
          <w:tcPr>
            <w:tcW w:w="600" w:type="dxa"/>
          </w:tcPr>
          <w:p w14:paraId="71AC55A1" w14:textId="77777777" w:rsidR="00B50050" w:rsidRDefault="00B50050" w:rsidP="0088127C">
            <w:pPr>
              <w:pStyle w:val="OtherTableBody"/>
            </w:pPr>
          </w:p>
        </w:tc>
        <w:tc>
          <w:tcPr>
            <w:tcW w:w="600" w:type="dxa"/>
          </w:tcPr>
          <w:p w14:paraId="7B5DFE2A" w14:textId="77777777" w:rsidR="00B50050" w:rsidRDefault="00B50050" w:rsidP="0088127C">
            <w:pPr>
              <w:pStyle w:val="OtherTableBody"/>
            </w:pPr>
            <w:r>
              <w:t>CWE</w:t>
            </w:r>
          </w:p>
        </w:tc>
        <w:tc>
          <w:tcPr>
            <w:tcW w:w="700" w:type="dxa"/>
          </w:tcPr>
          <w:p w14:paraId="5FEC9B0D" w14:textId="77777777" w:rsidR="00B50050" w:rsidRDefault="00B50050" w:rsidP="0088127C">
            <w:pPr>
              <w:pStyle w:val="OtherTableBody"/>
            </w:pPr>
          </w:p>
        </w:tc>
        <w:tc>
          <w:tcPr>
            <w:tcW w:w="600" w:type="dxa"/>
          </w:tcPr>
          <w:p w14:paraId="13051D10" w14:textId="77777777" w:rsidR="00B50050" w:rsidRDefault="00B50050" w:rsidP="0088127C">
            <w:pPr>
              <w:pStyle w:val="OtherTableBody"/>
            </w:pPr>
            <w:r>
              <w:t>0651</w:t>
            </w:r>
          </w:p>
        </w:tc>
        <w:tc>
          <w:tcPr>
            <w:tcW w:w="900" w:type="dxa"/>
          </w:tcPr>
          <w:p w14:paraId="4638B266" w14:textId="77777777" w:rsidR="00B50050" w:rsidRDefault="00B50050" w:rsidP="0088127C">
            <w:pPr>
              <w:pStyle w:val="OtherTableBody"/>
            </w:pPr>
            <w:r>
              <w:t>17.7.1.2</w:t>
            </w:r>
          </w:p>
        </w:tc>
      </w:tr>
      <w:tr w:rsidR="00B50050" w14:paraId="684D2627" w14:textId="77777777" w:rsidTr="00195548">
        <w:tc>
          <w:tcPr>
            <w:tcW w:w="3500" w:type="dxa"/>
          </w:tcPr>
          <w:p w14:paraId="6C758977" w14:textId="77777777" w:rsidR="00B50050" w:rsidRDefault="00B50050" w:rsidP="0088127C">
            <w:pPr>
              <w:pStyle w:val="OtherTableBody"/>
            </w:pPr>
            <w:r>
              <w:t>Language Ability Code</w:t>
            </w:r>
          </w:p>
        </w:tc>
        <w:tc>
          <w:tcPr>
            <w:tcW w:w="700" w:type="dxa"/>
          </w:tcPr>
          <w:p w14:paraId="742792A3" w14:textId="77777777" w:rsidR="00B50050" w:rsidRDefault="00B50050" w:rsidP="0088127C">
            <w:pPr>
              <w:pStyle w:val="OtherTableBody"/>
            </w:pPr>
            <w:r>
              <w:t>01457</w:t>
            </w:r>
          </w:p>
        </w:tc>
        <w:tc>
          <w:tcPr>
            <w:tcW w:w="600" w:type="dxa"/>
          </w:tcPr>
          <w:p w14:paraId="2D317386" w14:textId="77777777" w:rsidR="00B50050" w:rsidRDefault="00B50050" w:rsidP="0088127C">
            <w:pPr>
              <w:pStyle w:val="OtherTableBody"/>
            </w:pPr>
            <w:r>
              <w:t>LAN</w:t>
            </w:r>
          </w:p>
        </w:tc>
        <w:tc>
          <w:tcPr>
            <w:tcW w:w="600" w:type="dxa"/>
          </w:tcPr>
          <w:p w14:paraId="5D299C57" w14:textId="77777777" w:rsidR="00B50050" w:rsidRDefault="00B50050" w:rsidP="0088127C">
            <w:pPr>
              <w:pStyle w:val="OtherTableBody"/>
            </w:pPr>
            <w:r>
              <w:t>3</w:t>
            </w:r>
          </w:p>
        </w:tc>
        <w:tc>
          <w:tcPr>
            <w:tcW w:w="600" w:type="dxa"/>
          </w:tcPr>
          <w:p w14:paraId="205FAC72" w14:textId="77777777" w:rsidR="00B50050" w:rsidRDefault="00B50050" w:rsidP="0088127C">
            <w:pPr>
              <w:pStyle w:val="OtherTableBody"/>
            </w:pPr>
            <w:r>
              <w:t>..</w:t>
            </w:r>
          </w:p>
        </w:tc>
        <w:tc>
          <w:tcPr>
            <w:tcW w:w="600" w:type="dxa"/>
          </w:tcPr>
          <w:p w14:paraId="1167480A" w14:textId="77777777" w:rsidR="00B50050" w:rsidRDefault="00B50050" w:rsidP="0088127C">
            <w:pPr>
              <w:pStyle w:val="OtherTableBody"/>
            </w:pPr>
          </w:p>
        </w:tc>
        <w:tc>
          <w:tcPr>
            <w:tcW w:w="600" w:type="dxa"/>
          </w:tcPr>
          <w:p w14:paraId="42436B12" w14:textId="77777777" w:rsidR="00B50050" w:rsidRDefault="00B50050" w:rsidP="0088127C">
            <w:pPr>
              <w:pStyle w:val="OtherTableBody"/>
            </w:pPr>
            <w:r>
              <w:t>CWE</w:t>
            </w:r>
          </w:p>
        </w:tc>
        <w:tc>
          <w:tcPr>
            <w:tcW w:w="700" w:type="dxa"/>
          </w:tcPr>
          <w:p w14:paraId="2F6F574C" w14:textId="77777777" w:rsidR="00B50050" w:rsidRDefault="00B50050" w:rsidP="0088127C">
            <w:pPr>
              <w:pStyle w:val="OtherTableBody"/>
            </w:pPr>
            <w:r>
              <w:t>Y</w:t>
            </w:r>
          </w:p>
        </w:tc>
        <w:tc>
          <w:tcPr>
            <w:tcW w:w="600" w:type="dxa"/>
          </w:tcPr>
          <w:p w14:paraId="5D74DC91" w14:textId="77777777" w:rsidR="00B50050" w:rsidRDefault="00B50050" w:rsidP="0088127C">
            <w:pPr>
              <w:pStyle w:val="OtherTableBody"/>
            </w:pPr>
            <w:r>
              <w:t>0403</w:t>
            </w:r>
          </w:p>
        </w:tc>
        <w:tc>
          <w:tcPr>
            <w:tcW w:w="900" w:type="dxa"/>
          </w:tcPr>
          <w:p w14:paraId="673E9E56" w14:textId="77777777" w:rsidR="00B50050" w:rsidRDefault="00B50050" w:rsidP="0088127C">
            <w:pPr>
              <w:pStyle w:val="OtherTableBody"/>
            </w:pPr>
            <w:r>
              <w:t>15.4.4.3</w:t>
            </w:r>
          </w:p>
        </w:tc>
      </w:tr>
      <w:tr w:rsidR="00B50050" w14:paraId="17E9E2EA" w14:textId="77777777" w:rsidTr="00195548">
        <w:tc>
          <w:tcPr>
            <w:tcW w:w="3500" w:type="dxa"/>
          </w:tcPr>
          <w:p w14:paraId="72BD88FF" w14:textId="77777777" w:rsidR="00B50050" w:rsidRDefault="00B50050" w:rsidP="0088127C">
            <w:pPr>
              <w:pStyle w:val="OtherTableBody"/>
            </w:pPr>
            <w:r>
              <w:t>Language Code</w:t>
            </w:r>
          </w:p>
        </w:tc>
        <w:tc>
          <w:tcPr>
            <w:tcW w:w="700" w:type="dxa"/>
          </w:tcPr>
          <w:p w14:paraId="6C3D8EE0" w14:textId="77777777" w:rsidR="00B50050" w:rsidRDefault="00B50050" w:rsidP="0088127C">
            <w:pPr>
              <w:pStyle w:val="OtherTableBody"/>
            </w:pPr>
            <w:r>
              <w:t>01456</w:t>
            </w:r>
          </w:p>
        </w:tc>
        <w:tc>
          <w:tcPr>
            <w:tcW w:w="600" w:type="dxa"/>
          </w:tcPr>
          <w:p w14:paraId="109F2B7A" w14:textId="77777777" w:rsidR="00B50050" w:rsidRDefault="00B50050" w:rsidP="0088127C">
            <w:pPr>
              <w:pStyle w:val="OtherTableBody"/>
            </w:pPr>
            <w:r>
              <w:t>LAN</w:t>
            </w:r>
          </w:p>
        </w:tc>
        <w:tc>
          <w:tcPr>
            <w:tcW w:w="600" w:type="dxa"/>
          </w:tcPr>
          <w:p w14:paraId="4553A3CA" w14:textId="77777777" w:rsidR="00B50050" w:rsidRDefault="00B50050" w:rsidP="0088127C">
            <w:pPr>
              <w:pStyle w:val="OtherTableBody"/>
            </w:pPr>
            <w:r>
              <w:t>2</w:t>
            </w:r>
          </w:p>
        </w:tc>
        <w:tc>
          <w:tcPr>
            <w:tcW w:w="600" w:type="dxa"/>
          </w:tcPr>
          <w:p w14:paraId="34BF4643" w14:textId="77777777" w:rsidR="00B50050" w:rsidRDefault="00B50050" w:rsidP="0088127C">
            <w:pPr>
              <w:pStyle w:val="OtherTableBody"/>
            </w:pPr>
            <w:r>
              <w:t>..</w:t>
            </w:r>
          </w:p>
        </w:tc>
        <w:tc>
          <w:tcPr>
            <w:tcW w:w="600" w:type="dxa"/>
          </w:tcPr>
          <w:p w14:paraId="28F755ED" w14:textId="77777777" w:rsidR="00B50050" w:rsidRDefault="00B50050" w:rsidP="0088127C">
            <w:pPr>
              <w:pStyle w:val="OtherTableBody"/>
            </w:pPr>
          </w:p>
        </w:tc>
        <w:tc>
          <w:tcPr>
            <w:tcW w:w="600" w:type="dxa"/>
          </w:tcPr>
          <w:p w14:paraId="33A839EB" w14:textId="77777777" w:rsidR="00B50050" w:rsidRDefault="00B50050" w:rsidP="0088127C">
            <w:pPr>
              <w:pStyle w:val="OtherTableBody"/>
            </w:pPr>
            <w:r>
              <w:t>CWE</w:t>
            </w:r>
          </w:p>
        </w:tc>
        <w:tc>
          <w:tcPr>
            <w:tcW w:w="700" w:type="dxa"/>
          </w:tcPr>
          <w:p w14:paraId="57C2B786" w14:textId="77777777" w:rsidR="00B50050" w:rsidRDefault="00B50050" w:rsidP="0088127C">
            <w:pPr>
              <w:pStyle w:val="OtherTableBody"/>
            </w:pPr>
          </w:p>
        </w:tc>
        <w:tc>
          <w:tcPr>
            <w:tcW w:w="600" w:type="dxa"/>
          </w:tcPr>
          <w:p w14:paraId="640770A3" w14:textId="77777777" w:rsidR="00B50050" w:rsidRDefault="00B50050" w:rsidP="0088127C">
            <w:pPr>
              <w:pStyle w:val="OtherTableBody"/>
            </w:pPr>
            <w:r>
              <w:t>0296</w:t>
            </w:r>
          </w:p>
        </w:tc>
        <w:tc>
          <w:tcPr>
            <w:tcW w:w="900" w:type="dxa"/>
          </w:tcPr>
          <w:p w14:paraId="0C78F8B5" w14:textId="77777777" w:rsidR="00B50050" w:rsidRDefault="00B50050" w:rsidP="0088127C">
            <w:pPr>
              <w:pStyle w:val="OtherTableBody"/>
            </w:pPr>
            <w:r>
              <w:t>15.4.4.2</w:t>
            </w:r>
          </w:p>
        </w:tc>
      </w:tr>
      <w:tr w:rsidR="00B50050" w14:paraId="01DEE7C4" w14:textId="77777777" w:rsidTr="00195548">
        <w:tc>
          <w:tcPr>
            <w:tcW w:w="3500" w:type="dxa"/>
          </w:tcPr>
          <w:p w14:paraId="02B2F677" w14:textId="77777777" w:rsidR="00B50050" w:rsidRDefault="00B50050" w:rsidP="0088127C">
            <w:pPr>
              <w:pStyle w:val="OtherTableBody"/>
            </w:pPr>
            <w:r>
              <w:t>Language Proficiency Code</w:t>
            </w:r>
          </w:p>
        </w:tc>
        <w:tc>
          <w:tcPr>
            <w:tcW w:w="700" w:type="dxa"/>
          </w:tcPr>
          <w:p w14:paraId="26A5E356" w14:textId="77777777" w:rsidR="00B50050" w:rsidRDefault="00B50050" w:rsidP="0088127C">
            <w:pPr>
              <w:pStyle w:val="OtherTableBody"/>
            </w:pPr>
            <w:r>
              <w:t>01458</w:t>
            </w:r>
          </w:p>
        </w:tc>
        <w:tc>
          <w:tcPr>
            <w:tcW w:w="600" w:type="dxa"/>
          </w:tcPr>
          <w:p w14:paraId="450F253F" w14:textId="77777777" w:rsidR="00B50050" w:rsidRDefault="00B50050" w:rsidP="0088127C">
            <w:pPr>
              <w:pStyle w:val="OtherTableBody"/>
            </w:pPr>
            <w:r>
              <w:t>LAN</w:t>
            </w:r>
          </w:p>
        </w:tc>
        <w:tc>
          <w:tcPr>
            <w:tcW w:w="600" w:type="dxa"/>
          </w:tcPr>
          <w:p w14:paraId="7114CBE8" w14:textId="77777777" w:rsidR="00B50050" w:rsidRDefault="00B50050" w:rsidP="0088127C">
            <w:pPr>
              <w:pStyle w:val="OtherTableBody"/>
            </w:pPr>
            <w:r>
              <w:t>4</w:t>
            </w:r>
          </w:p>
        </w:tc>
        <w:tc>
          <w:tcPr>
            <w:tcW w:w="600" w:type="dxa"/>
          </w:tcPr>
          <w:p w14:paraId="45DF844F" w14:textId="77777777" w:rsidR="00B50050" w:rsidRDefault="00B50050" w:rsidP="0088127C">
            <w:pPr>
              <w:pStyle w:val="OtherTableBody"/>
            </w:pPr>
            <w:r>
              <w:t>..</w:t>
            </w:r>
          </w:p>
        </w:tc>
        <w:tc>
          <w:tcPr>
            <w:tcW w:w="600" w:type="dxa"/>
          </w:tcPr>
          <w:p w14:paraId="2AE39C73" w14:textId="77777777" w:rsidR="00B50050" w:rsidRDefault="00B50050" w:rsidP="0088127C">
            <w:pPr>
              <w:pStyle w:val="OtherTableBody"/>
            </w:pPr>
          </w:p>
        </w:tc>
        <w:tc>
          <w:tcPr>
            <w:tcW w:w="600" w:type="dxa"/>
          </w:tcPr>
          <w:p w14:paraId="78F5A1C5" w14:textId="77777777" w:rsidR="00B50050" w:rsidRDefault="00B50050" w:rsidP="0088127C">
            <w:pPr>
              <w:pStyle w:val="OtherTableBody"/>
            </w:pPr>
            <w:r>
              <w:t>CWE</w:t>
            </w:r>
          </w:p>
        </w:tc>
        <w:tc>
          <w:tcPr>
            <w:tcW w:w="700" w:type="dxa"/>
          </w:tcPr>
          <w:p w14:paraId="024BF30A" w14:textId="77777777" w:rsidR="00B50050" w:rsidRDefault="00B50050" w:rsidP="0088127C">
            <w:pPr>
              <w:pStyle w:val="OtherTableBody"/>
            </w:pPr>
          </w:p>
        </w:tc>
        <w:tc>
          <w:tcPr>
            <w:tcW w:w="600" w:type="dxa"/>
          </w:tcPr>
          <w:p w14:paraId="36B76C79" w14:textId="77777777" w:rsidR="00B50050" w:rsidRDefault="00B50050" w:rsidP="0088127C">
            <w:pPr>
              <w:pStyle w:val="OtherTableBody"/>
            </w:pPr>
            <w:r>
              <w:t>0404</w:t>
            </w:r>
          </w:p>
        </w:tc>
        <w:tc>
          <w:tcPr>
            <w:tcW w:w="900" w:type="dxa"/>
          </w:tcPr>
          <w:p w14:paraId="35C92D62" w14:textId="77777777" w:rsidR="00B50050" w:rsidRDefault="00B50050" w:rsidP="0088127C">
            <w:pPr>
              <w:pStyle w:val="OtherTableBody"/>
            </w:pPr>
            <w:r>
              <w:t>15.4.4.4</w:t>
            </w:r>
          </w:p>
        </w:tc>
      </w:tr>
      <w:tr w:rsidR="00B50050" w14:paraId="52C5C224" w14:textId="77777777" w:rsidTr="00195548">
        <w:tc>
          <w:tcPr>
            <w:tcW w:w="3500" w:type="dxa"/>
          </w:tcPr>
          <w:p w14:paraId="5F6DF18A" w14:textId="77777777" w:rsidR="00B50050" w:rsidRDefault="00B50050" w:rsidP="0088127C">
            <w:pPr>
              <w:pStyle w:val="OtherTableBody"/>
            </w:pPr>
            <w:r>
              <w:t>Language Translated To</w:t>
            </w:r>
          </w:p>
        </w:tc>
        <w:tc>
          <w:tcPr>
            <w:tcW w:w="700" w:type="dxa"/>
          </w:tcPr>
          <w:p w14:paraId="17D822D7" w14:textId="77777777" w:rsidR="00B50050" w:rsidRDefault="00B50050" w:rsidP="0088127C">
            <w:pPr>
              <w:pStyle w:val="OtherTableBody"/>
            </w:pPr>
            <w:r>
              <w:t>01793</w:t>
            </w:r>
          </w:p>
        </w:tc>
        <w:tc>
          <w:tcPr>
            <w:tcW w:w="600" w:type="dxa"/>
          </w:tcPr>
          <w:p w14:paraId="59BD4535" w14:textId="77777777" w:rsidR="00B50050" w:rsidRDefault="00B50050" w:rsidP="0088127C">
            <w:pPr>
              <w:pStyle w:val="OtherTableBody"/>
            </w:pPr>
            <w:r>
              <w:t>CON</w:t>
            </w:r>
          </w:p>
        </w:tc>
        <w:tc>
          <w:tcPr>
            <w:tcW w:w="600" w:type="dxa"/>
          </w:tcPr>
          <w:p w14:paraId="4D14D772" w14:textId="77777777" w:rsidR="00B50050" w:rsidRDefault="00B50050" w:rsidP="0088127C">
            <w:pPr>
              <w:pStyle w:val="OtherTableBody"/>
            </w:pPr>
            <w:r>
              <w:t>18</w:t>
            </w:r>
          </w:p>
        </w:tc>
        <w:tc>
          <w:tcPr>
            <w:tcW w:w="600" w:type="dxa"/>
          </w:tcPr>
          <w:p w14:paraId="339A1E69" w14:textId="77777777" w:rsidR="00B50050" w:rsidRDefault="00B50050" w:rsidP="0088127C">
            <w:pPr>
              <w:pStyle w:val="OtherTableBody"/>
            </w:pPr>
            <w:r>
              <w:t>..</w:t>
            </w:r>
          </w:p>
        </w:tc>
        <w:tc>
          <w:tcPr>
            <w:tcW w:w="600" w:type="dxa"/>
          </w:tcPr>
          <w:p w14:paraId="3A8D6E7F" w14:textId="77777777" w:rsidR="00B50050" w:rsidRDefault="00B50050" w:rsidP="0088127C">
            <w:pPr>
              <w:pStyle w:val="OtherTableBody"/>
            </w:pPr>
          </w:p>
        </w:tc>
        <w:tc>
          <w:tcPr>
            <w:tcW w:w="600" w:type="dxa"/>
          </w:tcPr>
          <w:p w14:paraId="5ED4DB7F" w14:textId="77777777" w:rsidR="00B50050" w:rsidRDefault="00B50050" w:rsidP="0088127C">
            <w:pPr>
              <w:pStyle w:val="OtherTableBody"/>
            </w:pPr>
            <w:r>
              <w:t>CWE</w:t>
            </w:r>
          </w:p>
        </w:tc>
        <w:tc>
          <w:tcPr>
            <w:tcW w:w="700" w:type="dxa"/>
          </w:tcPr>
          <w:p w14:paraId="26F57D6A" w14:textId="77777777" w:rsidR="00B50050" w:rsidRDefault="00B50050" w:rsidP="0088127C">
            <w:pPr>
              <w:pStyle w:val="OtherTableBody"/>
            </w:pPr>
          </w:p>
        </w:tc>
        <w:tc>
          <w:tcPr>
            <w:tcW w:w="600" w:type="dxa"/>
          </w:tcPr>
          <w:p w14:paraId="32D92306" w14:textId="77777777" w:rsidR="00B50050" w:rsidRDefault="00B50050" w:rsidP="0088127C">
            <w:pPr>
              <w:pStyle w:val="OtherTableBody"/>
            </w:pPr>
            <w:r>
              <w:t>0296</w:t>
            </w:r>
          </w:p>
        </w:tc>
        <w:tc>
          <w:tcPr>
            <w:tcW w:w="900" w:type="dxa"/>
          </w:tcPr>
          <w:p w14:paraId="4F217D03" w14:textId="77777777" w:rsidR="00B50050" w:rsidRDefault="00B50050" w:rsidP="0088127C">
            <w:pPr>
              <w:pStyle w:val="OtherTableBody"/>
            </w:pPr>
            <w:r>
              <w:t>9.7.1.18</w:t>
            </w:r>
          </w:p>
        </w:tc>
      </w:tr>
      <w:tr w:rsidR="00B50050" w14:paraId="0425B260" w14:textId="77777777" w:rsidTr="00195548">
        <w:tc>
          <w:tcPr>
            <w:tcW w:w="3500" w:type="dxa"/>
          </w:tcPr>
          <w:p w14:paraId="07B5C80E" w14:textId="77777777" w:rsidR="00B50050" w:rsidRDefault="00B50050" w:rsidP="0088127C">
            <w:pPr>
              <w:pStyle w:val="OtherTableBody"/>
            </w:pPr>
            <w:r>
              <w:t>Last Accrual Date</w:t>
            </w:r>
          </w:p>
        </w:tc>
        <w:tc>
          <w:tcPr>
            <w:tcW w:w="700" w:type="dxa"/>
          </w:tcPr>
          <w:p w14:paraId="63C886EB" w14:textId="77777777" w:rsidR="00B50050" w:rsidRDefault="00B50050" w:rsidP="0088127C">
            <w:pPr>
              <w:pStyle w:val="OtherTableBody"/>
            </w:pPr>
            <w:r>
              <w:t>01017</w:t>
            </w:r>
          </w:p>
        </w:tc>
        <w:tc>
          <w:tcPr>
            <w:tcW w:w="600" w:type="dxa"/>
          </w:tcPr>
          <w:p w14:paraId="1EECCA4D" w14:textId="77777777" w:rsidR="00B50050" w:rsidRDefault="00B50050" w:rsidP="0088127C">
            <w:pPr>
              <w:pStyle w:val="OtherTableBody"/>
            </w:pPr>
            <w:r>
              <w:t>CM0</w:t>
            </w:r>
          </w:p>
        </w:tc>
        <w:tc>
          <w:tcPr>
            <w:tcW w:w="600" w:type="dxa"/>
          </w:tcPr>
          <w:p w14:paraId="7D19B925" w14:textId="77777777" w:rsidR="00B50050" w:rsidRDefault="00B50050" w:rsidP="0088127C">
            <w:pPr>
              <w:pStyle w:val="OtherTableBody"/>
            </w:pPr>
            <w:r>
              <w:t>8</w:t>
            </w:r>
          </w:p>
        </w:tc>
        <w:tc>
          <w:tcPr>
            <w:tcW w:w="600" w:type="dxa"/>
          </w:tcPr>
          <w:p w14:paraId="5EE0C417" w14:textId="77777777" w:rsidR="00B50050" w:rsidRDefault="00B50050" w:rsidP="0088127C">
            <w:pPr>
              <w:pStyle w:val="OtherTableBody"/>
            </w:pPr>
            <w:r>
              <w:t>..</w:t>
            </w:r>
          </w:p>
        </w:tc>
        <w:tc>
          <w:tcPr>
            <w:tcW w:w="600" w:type="dxa"/>
          </w:tcPr>
          <w:p w14:paraId="6FCF85BD" w14:textId="77777777" w:rsidR="00B50050" w:rsidRDefault="00B50050" w:rsidP="0088127C">
            <w:pPr>
              <w:pStyle w:val="OtherTableBody"/>
            </w:pPr>
          </w:p>
        </w:tc>
        <w:tc>
          <w:tcPr>
            <w:tcW w:w="600" w:type="dxa"/>
          </w:tcPr>
          <w:p w14:paraId="074A8645" w14:textId="77777777" w:rsidR="00B50050" w:rsidRDefault="00B50050" w:rsidP="0088127C">
            <w:pPr>
              <w:pStyle w:val="OtherTableBody"/>
            </w:pPr>
            <w:r>
              <w:t>DT</w:t>
            </w:r>
          </w:p>
        </w:tc>
        <w:tc>
          <w:tcPr>
            <w:tcW w:w="700" w:type="dxa"/>
          </w:tcPr>
          <w:p w14:paraId="510DBA0A" w14:textId="77777777" w:rsidR="00B50050" w:rsidRDefault="00B50050" w:rsidP="0088127C">
            <w:pPr>
              <w:pStyle w:val="OtherTableBody"/>
            </w:pPr>
          </w:p>
        </w:tc>
        <w:tc>
          <w:tcPr>
            <w:tcW w:w="600" w:type="dxa"/>
          </w:tcPr>
          <w:p w14:paraId="16A6FB96" w14:textId="77777777" w:rsidR="00B50050" w:rsidRDefault="00B50050" w:rsidP="0088127C">
            <w:pPr>
              <w:pStyle w:val="OtherTableBody"/>
            </w:pPr>
          </w:p>
        </w:tc>
        <w:tc>
          <w:tcPr>
            <w:tcW w:w="900" w:type="dxa"/>
          </w:tcPr>
          <w:p w14:paraId="1F0E56D3" w14:textId="77777777" w:rsidR="00B50050" w:rsidRDefault="00B50050" w:rsidP="0088127C">
            <w:pPr>
              <w:pStyle w:val="OtherTableBody"/>
            </w:pPr>
            <w:r>
              <w:t>8.11.2.8</w:t>
            </w:r>
          </w:p>
        </w:tc>
      </w:tr>
      <w:tr w:rsidR="00B50050" w14:paraId="315FC551" w14:textId="77777777" w:rsidTr="00195548">
        <w:tc>
          <w:tcPr>
            <w:tcW w:w="3500" w:type="dxa"/>
          </w:tcPr>
          <w:p w14:paraId="3538B88F" w14:textId="77777777" w:rsidR="00B50050" w:rsidRDefault="00B50050" w:rsidP="0088127C">
            <w:pPr>
              <w:pStyle w:val="OtherTableBody"/>
            </w:pPr>
            <w:r>
              <w:t>Last Invoice Indicator</w:t>
            </w:r>
          </w:p>
        </w:tc>
        <w:tc>
          <w:tcPr>
            <w:tcW w:w="700" w:type="dxa"/>
          </w:tcPr>
          <w:p w14:paraId="5C0D1BD1" w14:textId="77777777" w:rsidR="00B50050" w:rsidRDefault="00B50050" w:rsidP="0088127C">
            <w:pPr>
              <w:pStyle w:val="OtherTableBody"/>
            </w:pPr>
            <w:r>
              <w:t>01926</w:t>
            </w:r>
          </w:p>
        </w:tc>
        <w:tc>
          <w:tcPr>
            <w:tcW w:w="600" w:type="dxa"/>
          </w:tcPr>
          <w:p w14:paraId="7DF100E8" w14:textId="77777777" w:rsidR="00B50050" w:rsidRDefault="00B50050" w:rsidP="0088127C">
            <w:pPr>
              <w:pStyle w:val="OtherTableBody"/>
            </w:pPr>
            <w:r>
              <w:t>IVC</w:t>
            </w:r>
          </w:p>
        </w:tc>
        <w:tc>
          <w:tcPr>
            <w:tcW w:w="600" w:type="dxa"/>
          </w:tcPr>
          <w:p w14:paraId="21BCB846" w14:textId="77777777" w:rsidR="00B50050" w:rsidRDefault="00B50050" w:rsidP="0088127C">
            <w:pPr>
              <w:pStyle w:val="OtherTableBody"/>
            </w:pPr>
            <w:r>
              <w:t>13</w:t>
            </w:r>
          </w:p>
        </w:tc>
        <w:tc>
          <w:tcPr>
            <w:tcW w:w="600" w:type="dxa"/>
          </w:tcPr>
          <w:p w14:paraId="5FF60FCC" w14:textId="77777777" w:rsidR="00B50050" w:rsidRDefault="00B50050" w:rsidP="0088127C">
            <w:pPr>
              <w:pStyle w:val="OtherTableBody"/>
            </w:pPr>
            <w:r>
              <w:t>1..1</w:t>
            </w:r>
          </w:p>
        </w:tc>
        <w:tc>
          <w:tcPr>
            <w:tcW w:w="600" w:type="dxa"/>
          </w:tcPr>
          <w:p w14:paraId="7DC8F20D" w14:textId="77777777" w:rsidR="00B50050" w:rsidRDefault="00B50050" w:rsidP="0088127C">
            <w:pPr>
              <w:pStyle w:val="OtherTableBody"/>
            </w:pPr>
          </w:p>
        </w:tc>
        <w:tc>
          <w:tcPr>
            <w:tcW w:w="600" w:type="dxa"/>
          </w:tcPr>
          <w:p w14:paraId="20FAE0F9" w14:textId="77777777" w:rsidR="00B50050" w:rsidRDefault="00B50050" w:rsidP="0088127C">
            <w:pPr>
              <w:pStyle w:val="OtherTableBody"/>
            </w:pPr>
            <w:r>
              <w:t>ID</w:t>
            </w:r>
          </w:p>
        </w:tc>
        <w:tc>
          <w:tcPr>
            <w:tcW w:w="700" w:type="dxa"/>
          </w:tcPr>
          <w:p w14:paraId="53957ADC" w14:textId="77777777" w:rsidR="00B50050" w:rsidRDefault="00B50050" w:rsidP="0088127C">
            <w:pPr>
              <w:pStyle w:val="OtherTableBody"/>
            </w:pPr>
          </w:p>
        </w:tc>
        <w:tc>
          <w:tcPr>
            <w:tcW w:w="600" w:type="dxa"/>
          </w:tcPr>
          <w:p w14:paraId="289731ED" w14:textId="77777777" w:rsidR="00B50050" w:rsidRDefault="00B50050" w:rsidP="0088127C">
            <w:pPr>
              <w:pStyle w:val="OtherTableBody"/>
            </w:pPr>
            <w:r>
              <w:t>0136</w:t>
            </w:r>
          </w:p>
        </w:tc>
        <w:tc>
          <w:tcPr>
            <w:tcW w:w="900" w:type="dxa"/>
          </w:tcPr>
          <w:p w14:paraId="4B630912" w14:textId="77777777" w:rsidR="00B50050" w:rsidRDefault="00B50050" w:rsidP="0088127C">
            <w:pPr>
              <w:pStyle w:val="OtherTableBody"/>
            </w:pPr>
            <w:r>
              <w:t>16.4.2.13</w:t>
            </w:r>
          </w:p>
        </w:tc>
      </w:tr>
      <w:tr w:rsidR="00B50050" w14:paraId="726EA912" w14:textId="77777777" w:rsidTr="00195548">
        <w:tc>
          <w:tcPr>
            <w:tcW w:w="3500" w:type="dxa"/>
          </w:tcPr>
          <w:p w14:paraId="42217CBB" w14:textId="77777777" w:rsidR="00B50050" w:rsidRDefault="00B50050" w:rsidP="0088127C">
            <w:pPr>
              <w:pStyle w:val="OtherTableBody"/>
            </w:pPr>
            <w:r>
              <w:t>Last IRB Approval Date</w:t>
            </w:r>
          </w:p>
        </w:tc>
        <w:tc>
          <w:tcPr>
            <w:tcW w:w="700" w:type="dxa"/>
          </w:tcPr>
          <w:p w14:paraId="19BAF6A4" w14:textId="77777777" w:rsidR="00B50050" w:rsidRDefault="00B50050" w:rsidP="0088127C">
            <w:pPr>
              <w:pStyle w:val="OtherTableBody"/>
            </w:pPr>
            <w:r>
              <w:t>01015</w:t>
            </w:r>
          </w:p>
        </w:tc>
        <w:tc>
          <w:tcPr>
            <w:tcW w:w="600" w:type="dxa"/>
          </w:tcPr>
          <w:p w14:paraId="3494A9DA" w14:textId="77777777" w:rsidR="00B50050" w:rsidRDefault="00B50050" w:rsidP="0088127C">
            <w:pPr>
              <w:pStyle w:val="OtherTableBody"/>
            </w:pPr>
            <w:r>
              <w:t>CM0</w:t>
            </w:r>
          </w:p>
        </w:tc>
        <w:tc>
          <w:tcPr>
            <w:tcW w:w="600" w:type="dxa"/>
          </w:tcPr>
          <w:p w14:paraId="4644D37B" w14:textId="77777777" w:rsidR="00B50050" w:rsidRDefault="00B50050" w:rsidP="0088127C">
            <w:pPr>
              <w:pStyle w:val="OtherTableBody"/>
            </w:pPr>
            <w:r>
              <w:t>6</w:t>
            </w:r>
          </w:p>
        </w:tc>
        <w:tc>
          <w:tcPr>
            <w:tcW w:w="600" w:type="dxa"/>
          </w:tcPr>
          <w:p w14:paraId="5971F3DE" w14:textId="77777777" w:rsidR="00B50050" w:rsidRDefault="00B50050" w:rsidP="0088127C">
            <w:pPr>
              <w:pStyle w:val="OtherTableBody"/>
            </w:pPr>
            <w:r>
              <w:t>..</w:t>
            </w:r>
          </w:p>
        </w:tc>
        <w:tc>
          <w:tcPr>
            <w:tcW w:w="600" w:type="dxa"/>
          </w:tcPr>
          <w:p w14:paraId="03A571DB" w14:textId="77777777" w:rsidR="00B50050" w:rsidRDefault="00B50050" w:rsidP="0088127C">
            <w:pPr>
              <w:pStyle w:val="OtherTableBody"/>
            </w:pPr>
          </w:p>
        </w:tc>
        <w:tc>
          <w:tcPr>
            <w:tcW w:w="600" w:type="dxa"/>
          </w:tcPr>
          <w:p w14:paraId="7D0D88BD" w14:textId="77777777" w:rsidR="00B50050" w:rsidRDefault="00B50050" w:rsidP="0088127C">
            <w:pPr>
              <w:pStyle w:val="OtherTableBody"/>
            </w:pPr>
            <w:r>
              <w:t>DT</w:t>
            </w:r>
          </w:p>
        </w:tc>
        <w:tc>
          <w:tcPr>
            <w:tcW w:w="700" w:type="dxa"/>
          </w:tcPr>
          <w:p w14:paraId="0B43C4FB" w14:textId="77777777" w:rsidR="00B50050" w:rsidRDefault="00B50050" w:rsidP="0088127C">
            <w:pPr>
              <w:pStyle w:val="OtherTableBody"/>
            </w:pPr>
          </w:p>
        </w:tc>
        <w:tc>
          <w:tcPr>
            <w:tcW w:w="600" w:type="dxa"/>
          </w:tcPr>
          <w:p w14:paraId="41E890A6" w14:textId="77777777" w:rsidR="00B50050" w:rsidRDefault="00B50050" w:rsidP="0088127C">
            <w:pPr>
              <w:pStyle w:val="OtherTableBody"/>
            </w:pPr>
          </w:p>
        </w:tc>
        <w:tc>
          <w:tcPr>
            <w:tcW w:w="900" w:type="dxa"/>
          </w:tcPr>
          <w:p w14:paraId="12020461" w14:textId="77777777" w:rsidR="00B50050" w:rsidRDefault="00B50050" w:rsidP="0088127C">
            <w:pPr>
              <w:pStyle w:val="OtherTableBody"/>
            </w:pPr>
            <w:r>
              <w:t>8.11.2.6</w:t>
            </w:r>
          </w:p>
        </w:tc>
      </w:tr>
      <w:tr w:rsidR="00B50050" w14:paraId="19975C98" w14:textId="77777777" w:rsidTr="00195548">
        <w:tc>
          <w:tcPr>
            <w:tcW w:w="3500" w:type="dxa"/>
          </w:tcPr>
          <w:p w14:paraId="1A58FB59" w14:textId="77777777" w:rsidR="00B50050" w:rsidRDefault="00B50050" w:rsidP="0088127C">
            <w:pPr>
              <w:pStyle w:val="OtherTableBody"/>
            </w:pPr>
            <w:r>
              <w:lastRenderedPageBreak/>
              <w:t>Last Update Date/Time</w:t>
            </w:r>
          </w:p>
        </w:tc>
        <w:tc>
          <w:tcPr>
            <w:tcW w:w="700" w:type="dxa"/>
          </w:tcPr>
          <w:p w14:paraId="62AF36B5" w14:textId="77777777" w:rsidR="00B50050" w:rsidRDefault="00B50050" w:rsidP="0088127C">
            <w:pPr>
              <w:pStyle w:val="OtherTableBody"/>
            </w:pPr>
            <w:r>
              <w:t>01537</w:t>
            </w:r>
          </w:p>
        </w:tc>
        <w:tc>
          <w:tcPr>
            <w:tcW w:w="600" w:type="dxa"/>
          </w:tcPr>
          <w:p w14:paraId="76D2B27D" w14:textId="77777777" w:rsidR="00B50050" w:rsidRDefault="00B50050" w:rsidP="0088127C">
            <w:pPr>
              <w:pStyle w:val="OtherTableBody"/>
            </w:pPr>
            <w:r>
              <w:t>PID</w:t>
            </w:r>
          </w:p>
        </w:tc>
        <w:tc>
          <w:tcPr>
            <w:tcW w:w="600" w:type="dxa"/>
          </w:tcPr>
          <w:p w14:paraId="0C166577" w14:textId="77777777" w:rsidR="00B50050" w:rsidRDefault="00B50050" w:rsidP="0088127C">
            <w:pPr>
              <w:pStyle w:val="OtherTableBody"/>
            </w:pPr>
            <w:r>
              <w:t>33</w:t>
            </w:r>
          </w:p>
        </w:tc>
        <w:tc>
          <w:tcPr>
            <w:tcW w:w="600" w:type="dxa"/>
          </w:tcPr>
          <w:p w14:paraId="523F4A0A" w14:textId="77777777" w:rsidR="00B50050" w:rsidRDefault="00B50050" w:rsidP="0088127C">
            <w:pPr>
              <w:pStyle w:val="OtherTableBody"/>
            </w:pPr>
            <w:r>
              <w:t>..</w:t>
            </w:r>
          </w:p>
        </w:tc>
        <w:tc>
          <w:tcPr>
            <w:tcW w:w="600" w:type="dxa"/>
          </w:tcPr>
          <w:p w14:paraId="61084A3B" w14:textId="77777777" w:rsidR="00B50050" w:rsidRDefault="00B50050" w:rsidP="0088127C">
            <w:pPr>
              <w:pStyle w:val="OtherTableBody"/>
            </w:pPr>
          </w:p>
        </w:tc>
        <w:tc>
          <w:tcPr>
            <w:tcW w:w="600" w:type="dxa"/>
          </w:tcPr>
          <w:p w14:paraId="1614A928" w14:textId="77777777" w:rsidR="00B50050" w:rsidRDefault="00B50050" w:rsidP="0088127C">
            <w:pPr>
              <w:pStyle w:val="OtherTableBody"/>
            </w:pPr>
            <w:r>
              <w:t>DTM</w:t>
            </w:r>
          </w:p>
        </w:tc>
        <w:tc>
          <w:tcPr>
            <w:tcW w:w="700" w:type="dxa"/>
          </w:tcPr>
          <w:p w14:paraId="31AA1057" w14:textId="77777777" w:rsidR="00B50050" w:rsidRDefault="00B50050" w:rsidP="0088127C">
            <w:pPr>
              <w:pStyle w:val="OtherTableBody"/>
            </w:pPr>
          </w:p>
        </w:tc>
        <w:tc>
          <w:tcPr>
            <w:tcW w:w="600" w:type="dxa"/>
          </w:tcPr>
          <w:p w14:paraId="6441A4E8" w14:textId="77777777" w:rsidR="00B50050" w:rsidRDefault="00B50050" w:rsidP="0088127C">
            <w:pPr>
              <w:pStyle w:val="OtherTableBody"/>
            </w:pPr>
          </w:p>
        </w:tc>
        <w:tc>
          <w:tcPr>
            <w:tcW w:w="900" w:type="dxa"/>
          </w:tcPr>
          <w:p w14:paraId="4560472D" w14:textId="77777777" w:rsidR="00B50050" w:rsidRDefault="00B50050" w:rsidP="0088127C">
            <w:pPr>
              <w:pStyle w:val="OtherTableBody"/>
            </w:pPr>
            <w:r>
              <w:t>3.4.2.33</w:t>
            </w:r>
          </w:p>
        </w:tc>
      </w:tr>
      <w:tr w:rsidR="00B50050" w14:paraId="2C123443" w14:textId="77777777" w:rsidTr="00195548">
        <w:tc>
          <w:tcPr>
            <w:tcW w:w="3500" w:type="dxa"/>
          </w:tcPr>
          <w:p w14:paraId="5EC8057D" w14:textId="77777777" w:rsidR="00B50050" w:rsidRDefault="00B50050" w:rsidP="0088127C">
            <w:pPr>
              <w:pStyle w:val="OtherTableBody"/>
            </w:pPr>
            <w:r>
              <w:t>Last Update Facility</w:t>
            </w:r>
          </w:p>
        </w:tc>
        <w:tc>
          <w:tcPr>
            <w:tcW w:w="700" w:type="dxa"/>
          </w:tcPr>
          <w:p w14:paraId="3A87772F" w14:textId="77777777" w:rsidR="00B50050" w:rsidRDefault="00B50050" w:rsidP="0088127C">
            <w:pPr>
              <w:pStyle w:val="OtherTableBody"/>
            </w:pPr>
            <w:r>
              <w:t>01538</w:t>
            </w:r>
          </w:p>
        </w:tc>
        <w:tc>
          <w:tcPr>
            <w:tcW w:w="600" w:type="dxa"/>
          </w:tcPr>
          <w:p w14:paraId="79F419B1" w14:textId="77777777" w:rsidR="00B50050" w:rsidRDefault="00B50050" w:rsidP="0088127C">
            <w:pPr>
              <w:pStyle w:val="OtherTableBody"/>
            </w:pPr>
            <w:r>
              <w:t>PID</w:t>
            </w:r>
          </w:p>
        </w:tc>
        <w:tc>
          <w:tcPr>
            <w:tcW w:w="600" w:type="dxa"/>
          </w:tcPr>
          <w:p w14:paraId="248A906A" w14:textId="77777777" w:rsidR="00B50050" w:rsidRDefault="00B50050" w:rsidP="0088127C">
            <w:pPr>
              <w:pStyle w:val="OtherTableBody"/>
            </w:pPr>
            <w:r>
              <w:t>34</w:t>
            </w:r>
          </w:p>
        </w:tc>
        <w:tc>
          <w:tcPr>
            <w:tcW w:w="600" w:type="dxa"/>
          </w:tcPr>
          <w:p w14:paraId="72D308BF" w14:textId="77777777" w:rsidR="00B50050" w:rsidRDefault="00B50050" w:rsidP="0088127C">
            <w:pPr>
              <w:pStyle w:val="OtherTableBody"/>
            </w:pPr>
            <w:r>
              <w:t>..</w:t>
            </w:r>
          </w:p>
        </w:tc>
        <w:tc>
          <w:tcPr>
            <w:tcW w:w="600" w:type="dxa"/>
          </w:tcPr>
          <w:p w14:paraId="25038A37" w14:textId="77777777" w:rsidR="00B50050" w:rsidRDefault="00B50050" w:rsidP="0088127C">
            <w:pPr>
              <w:pStyle w:val="OtherTableBody"/>
            </w:pPr>
          </w:p>
        </w:tc>
        <w:tc>
          <w:tcPr>
            <w:tcW w:w="600" w:type="dxa"/>
          </w:tcPr>
          <w:p w14:paraId="13DA1927" w14:textId="77777777" w:rsidR="00B50050" w:rsidRDefault="00B50050" w:rsidP="0088127C">
            <w:pPr>
              <w:pStyle w:val="OtherTableBody"/>
            </w:pPr>
            <w:r>
              <w:t>HD</w:t>
            </w:r>
          </w:p>
        </w:tc>
        <w:tc>
          <w:tcPr>
            <w:tcW w:w="700" w:type="dxa"/>
          </w:tcPr>
          <w:p w14:paraId="3103B759" w14:textId="77777777" w:rsidR="00B50050" w:rsidRDefault="00B50050" w:rsidP="0088127C">
            <w:pPr>
              <w:pStyle w:val="OtherTableBody"/>
            </w:pPr>
          </w:p>
        </w:tc>
        <w:tc>
          <w:tcPr>
            <w:tcW w:w="600" w:type="dxa"/>
          </w:tcPr>
          <w:p w14:paraId="769DA46D" w14:textId="77777777" w:rsidR="00B50050" w:rsidRDefault="00B50050" w:rsidP="0088127C">
            <w:pPr>
              <w:pStyle w:val="OtherTableBody"/>
            </w:pPr>
          </w:p>
        </w:tc>
        <w:tc>
          <w:tcPr>
            <w:tcW w:w="900" w:type="dxa"/>
          </w:tcPr>
          <w:p w14:paraId="18B9D44C" w14:textId="77777777" w:rsidR="00B50050" w:rsidRDefault="00B50050" w:rsidP="0088127C">
            <w:pPr>
              <w:pStyle w:val="OtherTableBody"/>
            </w:pPr>
            <w:r>
              <w:t>3.4.2.34</w:t>
            </w:r>
          </w:p>
        </w:tc>
      </w:tr>
      <w:tr w:rsidR="00B50050" w14:paraId="17287160" w14:textId="77777777" w:rsidTr="00195548">
        <w:tc>
          <w:tcPr>
            <w:tcW w:w="3500" w:type="dxa"/>
          </w:tcPr>
          <w:p w14:paraId="516BC136" w14:textId="77777777" w:rsidR="00B50050" w:rsidRDefault="00B50050" w:rsidP="0088127C">
            <w:pPr>
              <w:pStyle w:val="OtherTableBody"/>
            </w:pPr>
            <w:r>
              <w:t>Latex Indicator</w:t>
            </w:r>
          </w:p>
        </w:tc>
        <w:tc>
          <w:tcPr>
            <w:tcW w:w="700" w:type="dxa"/>
          </w:tcPr>
          <w:p w14:paraId="2DE00A69" w14:textId="77777777" w:rsidR="00B50050" w:rsidRDefault="00B50050" w:rsidP="0088127C">
            <w:pPr>
              <w:pStyle w:val="OtherTableBody"/>
            </w:pPr>
            <w:r>
              <w:t>02200</w:t>
            </w:r>
          </w:p>
        </w:tc>
        <w:tc>
          <w:tcPr>
            <w:tcW w:w="600" w:type="dxa"/>
          </w:tcPr>
          <w:p w14:paraId="06FC372A" w14:textId="77777777" w:rsidR="00B50050" w:rsidRDefault="00B50050" w:rsidP="0088127C">
            <w:pPr>
              <w:pStyle w:val="OtherTableBody"/>
            </w:pPr>
            <w:r>
              <w:t>ITM</w:t>
            </w:r>
          </w:p>
        </w:tc>
        <w:tc>
          <w:tcPr>
            <w:tcW w:w="600" w:type="dxa"/>
          </w:tcPr>
          <w:p w14:paraId="14DCF1A5" w14:textId="77777777" w:rsidR="00B50050" w:rsidRDefault="00B50050" w:rsidP="0088127C">
            <w:pPr>
              <w:pStyle w:val="OtherTableBody"/>
            </w:pPr>
            <w:r>
              <w:t>17</w:t>
            </w:r>
          </w:p>
        </w:tc>
        <w:tc>
          <w:tcPr>
            <w:tcW w:w="600" w:type="dxa"/>
          </w:tcPr>
          <w:p w14:paraId="7B2F00EF" w14:textId="77777777" w:rsidR="00B50050" w:rsidRDefault="00B50050" w:rsidP="0088127C">
            <w:pPr>
              <w:pStyle w:val="OtherTableBody"/>
            </w:pPr>
            <w:r>
              <w:t>..</w:t>
            </w:r>
          </w:p>
        </w:tc>
        <w:tc>
          <w:tcPr>
            <w:tcW w:w="600" w:type="dxa"/>
          </w:tcPr>
          <w:p w14:paraId="5543C14A" w14:textId="77777777" w:rsidR="00B50050" w:rsidRDefault="00B50050" w:rsidP="0088127C">
            <w:pPr>
              <w:pStyle w:val="OtherTableBody"/>
            </w:pPr>
          </w:p>
        </w:tc>
        <w:tc>
          <w:tcPr>
            <w:tcW w:w="600" w:type="dxa"/>
          </w:tcPr>
          <w:p w14:paraId="235B2673" w14:textId="77777777" w:rsidR="00B50050" w:rsidRDefault="00B50050" w:rsidP="0088127C">
            <w:pPr>
              <w:pStyle w:val="OtherTableBody"/>
            </w:pPr>
            <w:r>
              <w:t>CNE</w:t>
            </w:r>
          </w:p>
        </w:tc>
        <w:tc>
          <w:tcPr>
            <w:tcW w:w="700" w:type="dxa"/>
          </w:tcPr>
          <w:p w14:paraId="7ADED933" w14:textId="77777777" w:rsidR="00B50050" w:rsidRDefault="00B50050" w:rsidP="0088127C">
            <w:pPr>
              <w:pStyle w:val="OtherTableBody"/>
            </w:pPr>
          </w:p>
        </w:tc>
        <w:tc>
          <w:tcPr>
            <w:tcW w:w="600" w:type="dxa"/>
          </w:tcPr>
          <w:p w14:paraId="523F680C" w14:textId="77777777" w:rsidR="00B50050" w:rsidRDefault="00B50050" w:rsidP="0088127C">
            <w:pPr>
              <w:pStyle w:val="OtherTableBody"/>
            </w:pPr>
            <w:r>
              <w:t>0532</w:t>
            </w:r>
          </w:p>
        </w:tc>
        <w:tc>
          <w:tcPr>
            <w:tcW w:w="900" w:type="dxa"/>
          </w:tcPr>
          <w:p w14:paraId="65876B33" w14:textId="77777777" w:rsidR="00B50050" w:rsidRDefault="00B50050" w:rsidP="0088127C">
            <w:pPr>
              <w:pStyle w:val="OtherTableBody"/>
            </w:pPr>
            <w:r>
              <w:t>17.4.2.17</w:t>
            </w:r>
          </w:p>
        </w:tc>
      </w:tr>
      <w:tr w:rsidR="00B50050" w14:paraId="4A4BF815" w14:textId="77777777" w:rsidTr="00195548">
        <w:tc>
          <w:tcPr>
            <w:tcW w:w="3500" w:type="dxa"/>
          </w:tcPr>
          <w:p w14:paraId="05922E4B" w14:textId="77777777" w:rsidR="00B50050" w:rsidRDefault="00B50050" w:rsidP="0088127C">
            <w:pPr>
              <w:pStyle w:val="OtherTableBody"/>
            </w:pPr>
            <w:r>
              <w:t>Latex-Free Substitute Item Identifier</w:t>
            </w:r>
          </w:p>
        </w:tc>
        <w:tc>
          <w:tcPr>
            <w:tcW w:w="700" w:type="dxa"/>
          </w:tcPr>
          <w:p w14:paraId="5406B27C" w14:textId="77777777" w:rsidR="00B50050" w:rsidRDefault="00B50050" w:rsidP="0088127C">
            <w:pPr>
              <w:pStyle w:val="OtherTableBody"/>
            </w:pPr>
            <w:r>
              <w:t>02079</w:t>
            </w:r>
          </w:p>
        </w:tc>
        <w:tc>
          <w:tcPr>
            <w:tcW w:w="600" w:type="dxa"/>
          </w:tcPr>
          <w:p w14:paraId="1FFA2494" w14:textId="77777777" w:rsidR="00B50050" w:rsidRDefault="00B50050" w:rsidP="0088127C">
            <w:pPr>
              <w:pStyle w:val="OtherTableBody"/>
            </w:pPr>
            <w:r>
              <w:t>IVT</w:t>
            </w:r>
          </w:p>
        </w:tc>
        <w:tc>
          <w:tcPr>
            <w:tcW w:w="600" w:type="dxa"/>
          </w:tcPr>
          <w:p w14:paraId="5A59F9F6" w14:textId="77777777" w:rsidR="00B50050" w:rsidRDefault="00B50050" w:rsidP="0088127C">
            <w:pPr>
              <w:pStyle w:val="OtherTableBody"/>
            </w:pPr>
            <w:r>
              <w:t>20</w:t>
            </w:r>
          </w:p>
        </w:tc>
        <w:tc>
          <w:tcPr>
            <w:tcW w:w="600" w:type="dxa"/>
          </w:tcPr>
          <w:p w14:paraId="48D7350C" w14:textId="77777777" w:rsidR="00B50050" w:rsidRDefault="00B50050" w:rsidP="0088127C">
            <w:pPr>
              <w:pStyle w:val="OtherTableBody"/>
            </w:pPr>
            <w:r>
              <w:t>..</w:t>
            </w:r>
          </w:p>
        </w:tc>
        <w:tc>
          <w:tcPr>
            <w:tcW w:w="600" w:type="dxa"/>
          </w:tcPr>
          <w:p w14:paraId="031AEFAB" w14:textId="77777777" w:rsidR="00B50050" w:rsidRDefault="00B50050" w:rsidP="0088127C">
            <w:pPr>
              <w:pStyle w:val="OtherTableBody"/>
            </w:pPr>
          </w:p>
        </w:tc>
        <w:tc>
          <w:tcPr>
            <w:tcW w:w="600" w:type="dxa"/>
          </w:tcPr>
          <w:p w14:paraId="3B693296" w14:textId="77777777" w:rsidR="00B50050" w:rsidRDefault="00B50050" w:rsidP="0088127C">
            <w:pPr>
              <w:pStyle w:val="OtherTableBody"/>
            </w:pPr>
            <w:r>
              <w:t>EI</w:t>
            </w:r>
          </w:p>
        </w:tc>
        <w:tc>
          <w:tcPr>
            <w:tcW w:w="700" w:type="dxa"/>
          </w:tcPr>
          <w:p w14:paraId="4DC67890" w14:textId="77777777" w:rsidR="00B50050" w:rsidRDefault="00B50050" w:rsidP="0088127C">
            <w:pPr>
              <w:pStyle w:val="OtherTableBody"/>
            </w:pPr>
          </w:p>
        </w:tc>
        <w:tc>
          <w:tcPr>
            <w:tcW w:w="600" w:type="dxa"/>
          </w:tcPr>
          <w:p w14:paraId="520C1583" w14:textId="77777777" w:rsidR="00B50050" w:rsidRDefault="00B50050" w:rsidP="0088127C">
            <w:pPr>
              <w:pStyle w:val="OtherTableBody"/>
            </w:pPr>
          </w:p>
        </w:tc>
        <w:tc>
          <w:tcPr>
            <w:tcW w:w="900" w:type="dxa"/>
          </w:tcPr>
          <w:p w14:paraId="34A21D54" w14:textId="77777777" w:rsidR="00B50050" w:rsidRDefault="00B50050" w:rsidP="0088127C">
            <w:pPr>
              <w:pStyle w:val="OtherTableBody"/>
            </w:pPr>
            <w:r>
              <w:t>17.4.7.20</w:t>
            </w:r>
          </w:p>
        </w:tc>
      </w:tr>
      <w:tr w:rsidR="00B50050" w14:paraId="18F1481D" w14:textId="77777777" w:rsidTr="00195548">
        <w:tc>
          <w:tcPr>
            <w:tcW w:w="3500" w:type="dxa"/>
          </w:tcPr>
          <w:p w14:paraId="5F790BED" w14:textId="77777777" w:rsidR="00B50050" w:rsidRDefault="00B50050" w:rsidP="0088127C">
            <w:pPr>
              <w:pStyle w:val="OtherTableBody"/>
            </w:pPr>
            <w:r>
              <w:t>Leak Rate</w:t>
            </w:r>
          </w:p>
        </w:tc>
        <w:tc>
          <w:tcPr>
            <w:tcW w:w="700" w:type="dxa"/>
          </w:tcPr>
          <w:p w14:paraId="41CB7C2F" w14:textId="77777777" w:rsidR="00B50050" w:rsidRDefault="00B50050" w:rsidP="0088127C">
            <w:pPr>
              <w:pStyle w:val="OtherTableBody"/>
            </w:pPr>
            <w:r>
              <w:t>02116</w:t>
            </w:r>
          </w:p>
        </w:tc>
        <w:tc>
          <w:tcPr>
            <w:tcW w:w="600" w:type="dxa"/>
          </w:tcPr>
          <w:p w14:paraId="3667DEEE" w14:textId="77777777" w:rsidR="00B50050" w:rsidRDefault="00B50050" w:rsidP="0088127C">
            <w:pPr>
              <w:pStyle w:val="OtherTableBody"/>
            </w:pPr>
            <w:r>
              <w:t>SCD</w:t>
            </w:r>
          </w:p>
        </w:tc>
        <w:tc>
          <w:tcPr>
            <w:tcW w:w="600" w:type="dxa"/>
          </w:tcPr>
          <w:p w14:paraId="49E031B8" w14:textId="77777777" w:rsidR="00B50050" w:rsidRDefault="00B50050" w:rsidP="0088127C">
            <w:pPr>
              <w:pStyle w:val="OtherTableBody"/>
            </w:pPr>
            <w:r>
              <w:t>13</w:t>
            </w:r>
          </w:p>
        </w:tc>
        <w:tc>
          <w:tcPr>
            <w:tcW w:w="600" w:type="dxa"/>
          </w:tcPr>
          <w:p w14:paraId="38E030D8" w14:textId="77777777" w:rsidR="00B50050" w:rsidRDefault="00B50050" w:rsidP="0088127C">
            <w:pPr>
              <w:pStyle w:val="OtherTableBody"/>
            </w:pPr>
            <w:r>
              <w:t>..</w:t>
            </w:r>
          </w:p>
        </w:tc>
        <w:tc>
          <w:tcPr>
            <w:tcW w:w="600" w:type="dxa"/>
          </w:tcPr>
          <w:p w14:paraId="0BBE8F83" w14:textId="77777777" w:rsidR="00B50050" w:rsidRDefault="00B50050" w:rsidP="0088127C">
            <w:pPr>
              <w:pStyle w:val="OtherTableBody"/>
            </w:pPr>
          </w:p>
        </w:tc>
        <w:tc>
          <w:tcPr>
            <w:tcW w:w="600" w:type="dxa"/>
          </w:tcPr>
          <w:p w14:paraId="28943B2E" w14:textId="77777777" w:rsidR="00B50050" w:rsidRDefault="00B50050" w:rsidP="0088127C">
            <w:pPr>
              <w:pStyle w:val="OtherTableBody"/>
            </w:pPr>
            <w:r>
              <w:t>CQ</w:t>
            </w:r>
          </w:p>
        </w:tc>
        <w:tc>
          <w:tcPr>
            <w:tcW w:w="700" w:type="dxa"/>
          </w:tcPr>
          <w:p w14:paraId="59AF1C17" w14:textId="77777777" w:rsidR="00B50050" w:rsidRDefault="00B50050" w:rsidP="0088127C">
            <w:pPr>
              <w:pStyle w:val="OtherTableBody"/>
            </w:pPr>
          </w:p>
        </w:tc>
        <w:tc>
          <w:tcPr>
            <w:tcW w:w="600" w:type="dxa"/>
          </w:tcPr>
          <w:p w14:paraId="2DD58A07" w14:textId="77777777" w:rsidR="00B50050" w:rsidRDefault="00B50050" w:rsidP="0088127C">
            <w:pPr>
              <w:pStyle w:val="OtherTableBody"/>
            </w:pPr>
          </w:p>
        </w:tc>
        <w:tc>
          <w:tcPr>
            <w:tcW w:w="900" w:type="dxa"/>
          </w:tcPr>
          <w:p w14:paraId="741D090E" w14:textId="77777777" w:rsidR="00B50050" w:rsidRDefault="00B50050" w:rsidP="0088127C">
            <w:pPr>
              <w:pStyle w:val="OtherTableBody"/>
            </w:pPr>
            <w:r>
              <w:t>17.7.4.13</w:t>
            </w:r>
          </w:p>
        </w:tc>
      </w:tr>
      <w:tr w:rsidR="00B50050" w14:paraId="71A970BC" w14:textId="77777777" w:rsidTr="00195548">
        <w:tc>
          <w:tcPr>
            <w:tcW w:w="3500" w:type="dxa"/>
          </w:tcPr>
          <w:p w14:paraId="7B6834E8" w14:textId="77777777" w:rsidR="00B50050" w:rsidRDefault="00B50050" w:rsidP="0088127C">
            <w:pPr>
              <w:pStyle w:val="OtherTableBody"/>
            </w:pPr>
            <w:r>
              <w:t>Length Errors Received</w:t>
            </w:r>
          </w:p>
        </w:tc>
        <w:tc>
          <w:tcPr>
            <w:tcW w:w="700" w:type="dxa"/>
          </w:tcPr>
          <w:p w14:paraId="67C2A735" w14:textId="77777777" w:rsidR="00B50050" w:rsidRDefault="00B50050" w:rsidP="0088127C">
            <w:pPr>
              <w:pStyle w:val="OtherTableBody"/>
            </w:pPr>
            <w:r>
              <w:t>01183</w:t>
            </w:r>
          </w:p>
        </w:tc>
        <w:tc>
          <w:tcPr>
            <w:tcW w:w="600" w:type="dxa"/>
          </w:tcPr>
          <w:p w14:paraId="31959111" w14:textId="77777777" w:rsidR="00B50050" w:rsidRDefault="00B50050" w:rsidP="0088127C">
            <w:pPr>
              <w:pStyle w:val="OtherTableBody"/>
            </w:pPr>
            <w:r>
              <w:t>NST</w:t>
            </w:r>
          </w:p>
        </w:tc>
        <w:tc>
          <w:tcPr>
            <w:tcW w:w="600" w:type="dxa"/>
          </w:tcPr>
          <w:p w14:paraId="51EB19D5" w14:textId="77777777" w:rsidR="00B50050" w:rsidRDefault="00B50050" w:rsidP="0088127C">
            <w:pPr>
              <w:pStyle w:val="OtherTableBody"/>
            </w:pPr>
            <w:r>
              <w:t>11</w:t>
            </w:r>
          </w:p>
        </w:tc>
        <w:tc>
          <w:tcPr>
            <w:tcW w:w="600" w:type="dxa"/>
          </w:tcPr>
          <w:p w14:paraId="434AE65B" w14:textId="77777777" w:rsidR="00B50050" w:rsidRDefault="00B50050" w:rsidP="0088127C">
            <w:pPr>
              <w:pStyle w:val="OtherTableBody"/>
            </w:pPr>
            <w:r>
              <w:t>..</w:t>
            </w:r>
          </w:p>
        </w:tc>
        <w:tc>
          <w:tcPr>
            <w:tcW w:w="600" w:type="dxa"/>
          </w:tcPr>
          <w:p w14:paraId="2B741311" w14:textId="77777777" w:rsidR="00B50050" w:rsidRDefault="00B50050" w:rsidP="0088127C">
            <w:pPr>
              <w:pStyle w:val="OtherTableBody"/>
            </w:pPr>
          </w:p>
        </w:tc>
        <w:tc>
          <w:tcPr>
            <w:tcW w:w="600" w:type="dxa"/>
          </w:tcPr>
          <w:p w14:paraId="1F0C3D22" w14:textId="77777777" w:rsidR="00B50050" w:rsidRDefault="00B50050" w:rsidP="0088127C">
            <w:pPr>
              <w:pStyle w:val="OtherTableBody"/>
            </w:pPr>
            <w:r>
              <w:t>NM</w:t>
            </w:r>
          </w:p>
        </w:tc>
        <w:tc>
          <w:tcPr>
            <w:tcW w:w="700" w:type="dxa"/>
          </w:tcPr>
          <w:p w14:paraId="3391FF8B" w14:textId="77777777" w:rsidR="00B50050" w:rsidRDefault="00B50050" w:rsidP="0088127C">
            <w:pPr>
              <w:pStyle w:val="OtherTableBody"/>
            </w:pPr>
          </w:p>
        </w:tc>
        <w:tc>
          <w:tcPr>
            <w:tcW w:w="600" w:type="dxa"/>
          </w:tcPr>
          <w:p w14:paraId="03054833" w14:textId="77777777" w:rsidR="00B50050" w:rsidRDefault="00B50050" w:rsidP="0088127C">
            <w:pPr>
              <w:pStyle w:val="OtherTableBody"/>
            </w:pPr>
          </w:p>
        </w:tc>
        <w:tc>
          <w:tcPr>
            <w:tcW w:w="900" w:type="dxa"/>
          </w:tcPr>
          <w:p w14:paraId="7CAF71B0" w14:textId="77777777" w:rsidR="00B50050" w:rsidRDefault="00B50050" w:rsidP="0088127C">
            <w:pPr>
              <w:pStyle w:val="OtherTableBody"/>
            </w:pPr>
            <w:r>
              <w:t>14.4.3.11</w:t>
            </w:r>
          </w:p>
        </w:tc>
      </w:tr>
      <w:tr w:rsidR="00B50050" w14:paraId="2F568E4D" w14:textId="77777777" w:rsidTr="00195548">
        <w:tc>
          <w:tcPr>
            <w:tcW w:w="3500" w:type="dxa"/>
          </w:tcPr>
          <w:p w14:paraId="0C56E08C" w14:textId="77777777" w:rsidR="00B50050" w:rsidRDefault="00B50050" w:rsidP="0088127C">
            <w:pPr>
              <w:pStyle w:val="OtherTableBody"/>
            </w:pPr>
            <w:r>
              <w:t>License Number</w:t>
            </w:r>
          </w:p>
        </w:tc>
        <w:tc>
          <w:tcPr>
            <w:tcW w:w="700" w:type="dxa"/>
          </w:tcPr>
          <w:p w14:paraId="7BF12543" w14:textId="77777777" w:rsidR="00B50050" w:rsidRDefault="00B50050" w:rsidP="0088127C">
            <w:pPr>
              <w:pStyle w:val="OtherTableBody"/>
            </w:pPr>
            <w:r>
              <w:t>00951</w:t>
            </w:r>
          </w:p>
        </w:tc>
        <w:tc>
          <w:tcPr>
            <w:tcW w:w="600" w:type="dxa"/>
          </w:tcPr>
          <w:p w14:paraId="6D2F6356" w14:textId="77777777" w:rsidR="00B50050" w:rsidRDefault="00B50050" w:rsidP="0088127C">
            <w:pPr>
              <w:pStyle w:val="OtherTableBody"/>
            </w:pPr>
            <w:r>
              <w:t>LOC</w:t>
            </w:r>
          </w:p>
        </w:tc>
        <w:tc>
          <w:tcPr>
            <w:tcW w:w="600" w:type="dxa"/>
          </w:tcPr>
          <w:p w14:paraId="4E02DEF1" w14:textId="77777777" w:rsidR="00B50050" w:rsidRDefault="00B50050" w:rsidP="0088127C">
            <w:pPr>
              <w:pStyle w:val="OtherTableBody"/>
            </w:pPr>
            <w:r>
              <w:t>7</w:t>
            </w:r>
          </w:p>
        </w:tc>
        <w:tc>
          <w:tcPr>
            <w:tcW w:w="600" w:type="dxa"/>
          </w:tcPr>
          <w:p w14:paraId="5F2F9166" w14:textId="77777777" w:rsidR="00B50050" w:rsidRDefault="00B50050" w:rsidP="0088127C">
            <w:pPr>
              <w:pStyle w:val="OtherTableBody"/>
            </w:pPr>
            <w:r>
              <w:t>..</w:t>
            </w:r>
          </w:p>
        </w:tc>
        <w:tc>
          <w:tcPr>
            <w:tcW w:w="600" w:type="dxa"/>
          </w:tcPr>
          <w:p w14:paraId="3EE9EBB1" w14:textId="77777777" w:rsidR="00B50050" w:rsidRDefault="00B50050" w:rsidP="0088127C">
            <w:pPr>
              <w:pStyle w:val="OtherTableBody"/>
            </w:pPr>
          </w:p>
        </w:tc>
        <w:tc>
          <w:tcPr>
            <w:tcW w:w="600" w:type="dxa"/>
          </w:tcPr>
          <w:p w14:paraId="2F03C5E2" w14:textId="77777777" w:rsidR="00B50050" w:rsidRDefault="00B50050" w:rsidP="0088127C">
            <w:pPr>
              <w:pStyle w:val="OtherTableBody"/>
            </w:pPr>
            <w:r>
              <w:t>CWE</w:t>
            </w:r>
          </w:p>
        </w:tc>
        <w:tc>
          <w:tcPr>
            <w:tcW w:w="700" w:type="dxa"/>
          </w:tcPr>
          <w:p w14:paraId="3ECB4E1C" w14:textId="77777777" w:rsidR="00B50050" w:rsidRDefault="00B50050" w:rsidP="0088127C">
            <w:pPr>
              <w:pStyle w:val="OtherTableBody"/>
            </w:pPr>
            <w:r>
              <w:t>Y</w:t>
            </w:r>
          </w:p>
        </w:tc>
        <w:tc>
          <w:tcPr>
            <w:tcW w:w="600" w:type="dxa"/>
          </w:tcPr>
          <w:p w14:paraId="18806E4D" w14:textId="77777777" w:rsidR="00B50050" w:rsidRDefault="00B50050" w:rsidP="0088127C">
            <w:pPr>
              <w:pStyle w:val="OtherTableBody"/>
            </w:pPr>
            <w:r>
              <w:t>0461</w:t>
            </w:r>
          </w:p>
        </w:tc>
        <w:tc>
          <w:tcPr>
            <w:tcW w:w="900" w:type="dxa"/>
          </w:tcPr>
          <w:p w14:paraId="1214498E" w14:textId="77777777" w:rsidR="00B50050" w:rsidRDefault="00B50050" w:rsidP="0088127C">
            <w:pPr>
              <w:pStyle w:val="OtherTableBody"/>
            </w:pPr>
            <w:r>
              <w:t>8.9.2.7</w:t>
            </w:r>
          </w:p>
        </w:tc>
      </w:tr>
      <w:tr w:rsidR="00B50050" w14:paraId="320D5FF2" w14:textId="77777777" w:rsidTr="00195548">
        <w:tc>
          <w:tcPr>
            <w:tcW w:w="3500" w:type="dxa"/>
          </w:tcPr>
          <w:p w14:paraId="269DDEEA" w14:textId="77777777" w:rsidR="00B50050" w:rsidRDefault="00B50050" w:rsidP="0088127C">
            <w:pPr>
              <w:pStyle w:val="OtherTableBody"/>
            </w:pPr>
            <w:r>
              <w:t>Lifetime Reserve Days</w:t>
            </w:r>
          </w:p>
        </w:tc>
        <w:tc>
          <w:tcPr>
            <w:tcW w:w="700" w:type="dxa"/>
          </w:tcPr>
          <w:p w14:paraId="117D80AA" w14:textId="77777777" w:rsidR="00B50050" w:rsidRDefault="00B50050" w:rsidP="0088127C">
            <w:pPr>
              <w:pStyle w:val="OtherTableBody"/>
            </w:pPr>
            <w:r>
              <w:t>00458</w:t>
            </w:r>
          </w:p>
        </w:tc>
        <w:tc>
          <w:tcPr>
            <w:tcW w:w="600" w:type="dxa"/>
          </w:tcPr>
          <w:p w14:paraId="16BDC271" w14:textId="77777777" w:rsidR="00B50050" w:rsidRDefault="00B50050" w:rsidP="0088127C">
            <w:pPr>
              <w:pStyle w:val="OtherTableBody"/>
            </w:pPr>
            <w:r>
              <w:t>IN1</w:t>
            </w:r>
          </w:p>
        </w:tc>
        <w:tc>
          <w:tcPr>
            <w:tcW w:w="600" w:type="dxa"/>
          </w:tcPr>
          <w:p w14:paraId="08D923E0" w14:textId="77777777" w:rsidR="00B50050" w:rsidRDefault="00B50050" w:rsidP="0088127C">
            <w:pPr>
              <w:pStyle w:val="OtherTableBody"/>
            </w:pPr>
            <w:r>
              <w:t>33</w:t>
            </w:r>
          </w:p>
        </w:tc>
        <w:tc>
          <w:tcPr>
            <w:tcW w:w="600" w:type="dxa"/>
          </w:tcPr>
          <w:p w14:paraId="0D41EC0B" w14:textId="77777777" w:rsidR="00B50050" w:rsidRDefault="00B50050" w:rsidP="0088127C">
            <w:pPr>
              <w:pStyle w:val="OtherTableBody"/>
            </w:pPr>
            <w:r>
              <w:t>..</w:t>
            </w:r>
          </w:p>
        </w:tc>
        <w:tc>
          <w:tcPr>
            <w:tcW w:w="600" w:type="dxa"/>
          </w:tcPr>
          <w:p w14:paraId="35092728" w14:textId="77777777" w:rsidR="00B50050" w:rsidRDefault="00B50050" w:rsidP="0088127C">
            <w:pPr>
              <w:pStyle w:val="OtherTableBody"/>
            </w:pPr>
            <w:r>
              <w:t>4=</w:t>
            </w:r>
          </w:p>
        </w:tc>
        <w:tc>
          <w:tcPr>
            <w:tcW w:w="600" w:type="dxa"/>
          </w:tcPr>
          <w:p w14:paraId="3B2FF61C" w14:textId="77777777" w:rsidR="00B50050" w:rsidRDefault="00B50050" w:rsidP="0088127C">
            <w:pPr>
              <w:pStyle w:val="OtherTableBody"/>
            </w:pPr>
            <w:r>
              <w:t>NM</w:t>
            </w:r>
          </w:p>
        </w:tc>
        <w:tc>
          <w:tcPr>
            <w:tcW w:w="700" w:type="dxa"/>
          </w:tcPr>
          <w:p w14:paraId="3A015C13" w14:textId="77777777" w:rsidR="00B50050" w:rsidRDefault="00B50050" w:rsidP="0088127C">
            <w:pPr>
              <w:pStyle w:val="OtherTableBody"/>
            </w:pPr>
          </w:p>
        </w:tc>
        <w:tc>
          <w:tcPr>
            <w:tcW w:w="600" w:type="dxa"/>
          </w:tcPr>
          <w:p w14:paraId="61361ED1" w14:textId="77777777" w:rsidR="00B50050" w:rsidRDefault="00B50050" w:rsidP="0088127C">
            <w:pPr>
              <w:pStyle w:val="OtherTableBody"/>
            </w:pPr>
          </w:p>
        </w:tc>
        <w:tc>
          <w:tcPr>
            <w:tcW w:w="900" w:type="dxa"/>
          </w:tcPr>
          <w:p w14:paraId="74491090" w14:textId="77777777" w:rsidR="00B50050" w:rsidRDefault="00B50050" w:rsidP="0088127C">
            <w:pPr>
              <w:pStyle w:val="OtherTableBody"/>
            </w:pPr>
            <w:r>
              <w:t>6.5.6.33</w:t>
            </w:r>
          </w:p>
        </w:tc>
      </w:tr>
      <w:tr w:rsidR="00B50050" w14:paraId="0CFDD7F6" w14:textId="77777777" w:rsidTr="00195548">
        <w:tc>
          <w:tcPr>
            <w:tcW w:w="3500" w:type="dxa"/>
          </w:tcPr>
          <w:p w14:paraId="462695AA" w14:textId="77777777" w:rsidR="00B50050" w:rsidRDefault="00B50050" w:rsidP="0088127C">
            <w:pPr>
              <w:pStyle w:val="OtherTableBody"/>
            </w:pPr>
            <w:r>
              <w:t>Lipemia Index</w:t>
            </w:r>
          </w:p>
        </w:tc>
        <w:tc>
          <w:tcPr>
            <w:tcW w:w="700" w:type="dxa"/>
          </w:tcPr>
          <w:p w14:paraId="514870ED" w14:textId="77777777" w:rsidR="00B50050" w:rsidRDefault="00B50050" w:rsidP="0088127C">
            <w:pPr>
              <w:pStyle w:val="OtherTableBody"/>
            </w:pPr>
            <w:r>
              <w:t>01361</w:t>
            </w:r>
          </w:p>
        </w:tc>
        <w:tc>
          <w:tcPr>
            <w:tcW w:w="600" w:type="dxa"/>
          </w:tcPr>
          <w:p w14:paraId="63210997" w14:textId="77777777" w:rsidR="00B50050" w:rsidRDefault="00B50050" w:rsidP="0088127C">
            <w:pPr>
              <w:pStyle w:val="OtherTableBody"/>
            </w:pPr>
            <w:r>
              <w:t>SAC</w:t>
            </w:r>
          </w:p>
        </w:tc>
        <w:tc>
          <w:tcPr>
            <w:tcW w:w="600" w:type="dxa"/>
          </w:tcPr>
          <w:p w14:paraId="0579C95D" w14:textId="77777777" w:rsidR="00B50050" w:rsidRDefault="00B50050" w:rsidP="0088127C">
            <w:pPr>
              <w:pStyle w:val="OtherTableBody"/>
            </w:pPr>
            <w:r>
              <w:t>34</w:t>
            </w:r>
          </w:p>
        </w:tc>
        <w:tc>
          <w:tcPr>
            <w:tcW w:w="600" w:type="dxa"/>
          </w:tcPr>
          <w:p w14:paraId="2C2EB0A8" w14:textId="77777777" w:rsidR="00B50050" w:rsidRDefault="00B50050" w:rsidP="0088127C">
            <w:pPr>
              <w:pStyle w:val="OtherTableBody"/>
            </w:pPr>
            <w:r>
              <w:t>..</w:t>
            </w:r>
          </w:p>
        </w:tc>
        <w:tc>
          <w:tcPr>
            <w:tcW w:w="600" w:type="dxa"/>
          </w:tcPr>
          <w:p w14:paraId="163BD588" w14:textId="77777777" w:rsidR="00B50050" w:rsidRDefault="00B50050" w:rsidP="0088127C">
            <w:pPr>
              <w:pStyle w:val="OtherTableBody"/>
            </w:pPr>
            <w:r>
              <w:t>10#</w:t>
            </w:r>
          </w:p>
        </w:tc>
        <w:tc>
          <w:tcPr>
            <w:tcW w:w="600" w:type="dxa"/>
          </w:tcPr>
          <w:p w14:paraId="107B743D" w14:textId="77777777" w:rsidR="00B50050" w:rsidRDefault="00B50050" w:rsidP="0088127C">
            <w:pPr>
              <w:pStyle w:val="OtherTableBody"/>
            </w:pPr>
            <w:r>
              <w:t>NM</w:t>
            </w:r>
          </w:p>
        </w:tc>
        <w:tc>
          <w:tcPr>
            <w:tcW w:w="700" w:type="dxa"/>
          </w:tcPr>
          <w:p w14:paraId="6B26F39E" w14:textId="77777777" w:rsidR="00B50050" w:rsidRDefault="00B50050" w:rsidP="0088127C">
            <w:pPr>
              <w:pStyle w:val="OtherTableBody"/>
            </w:pPr>
          </w:p>
        </w:tc>
        <w:tc>
          <w:tcPr>
            <w:tcW w:w="600" w:type="dxa"/>
          </w:tcPr>
          <w:p w14:paraId="505CDBB9" w14:textId="77777777" w:rsidR="00B50050" w:rsidRDefault="00B50050" w:rsidP="0088127C">
            <w:pPr>
              <w:pStyle w:val="OtherTableBody"/>
            </w:pPr>
          </w:p>
        </w:tc>
        <w:tc>
          <w:tcPr>
            <w:tcW w:w="900" w:type="dxa"/>
          </w:tcPr>
          <w:p w14:paraId="156634A2" w14:textId="77777777" w:rsidR="00B50050" w:rsidRDefault="00B50050" w:rsidP="0088127C">
            <w:pPr>
              <w:pStyle w:val="OtherTableBody"/>
            </w:pPr>
            <w:r>
              <w:t>13.4.3.34</w:t>
            </w:r>
          </w:p>
        </w:tc>
      </w:tr>
      <w:tr w:rsidR="00B50050" w14:paraId="651CC236" w14:textId="77777777" w:rsidTr="00195548">
        <w:tc>
          <w:tcPr>
            <w:tcW w:w="3500" w:type="dxa"/>
          </w:tcPr>
          <w:p w14:paraId="0152B92F" w14:textId="77777777" w:rsidR="00B50050" w:rsidRDefault="00B50050" w:rsidP="0088127C">
            <w:pPr>
              <w:pStyle w:val="OtherTableBody"/>
            </w:pPr>
            <w:r>
              <w:t>Lipemia Index Units</w:t>
            </w:r>
          </w:p>
        </w:tc>
        <w:tc>
          <w:tcPr>
            <w:tcW w:w="700" w:type="dxa"/>
          </w:tcPr>
          <w:p w14:paraId="5D96F81E" w14:textId="77777777" w:rsidR="00B50050" w:rsidRDefault="00B50050" w:rsidP="0088127C">
            <w:pPr>
              <w:pStyle w:val="OtherTableBody"/>
            </w:pPr>
            <w:r>
              <w:t>01362</w:t>
            </w:r>
          </w:p>
        </w:tc>
        <w:tc>
          <w:tcPr>
            <w:tcW w:w="600" w:type="dxa"/>
          </w:tcPr>
          <w:p w14:paraId="03B99203" w14:textId="77777777" w:rsidR="00B50050" w:rsidRDefault="00B50050" w:rsidP="0088127C">
            <w:pPr>
              <w:pStyle w:val="OtherTableBody"/>
            </w:pPr>
            <w:r>
              <w:t>SAC</w:t>
            </w:r>
          </w:p>
        </w:tc>
        <w:tc>
          <w:tcPr>
            <w:tcW w:w="600" w:type="dxa"/>
          </w:tcPr>
          <w:p w14:paraId="01232661" w14:textId="77777777" w:rsidR="00B50050" w:rsidRDefault="00B50050" w:rsidP="0088127C">
            <w:pPr>
              <w:pStyle w:val="OtherTableBody"/>
            </w:pPr>
            <w:r>
              <w:t>35</w:t>
            </w:r>
          </w:p>
        </w:tc>
        <w:tc>
          <w:tcPr>
            <w:tcW w:w="600" w:type="dxa"/>
          </w:tcPr>
          <w:p w14:paraId="3C840DF0" w14:textId="77777777" w:rsidR="00B50050" w:rsidRDefault="00B50050" w:rsidP="0088127C">
            <w:pPr>
              <w:pStyle w:val="OtherTableBody"/>
            </w:pPr>
            <w:r>
              <w:t>..</w:t>
            </w:r>
          </w:p>
        </w:tc>
        <w:tc>
          <w:tcPr>
            <w:tcW w:w="600" w:type="dxa"/>
          </w:tcPr>
          <w:p w14:paraId="31177A98" w14:textId="77777777" w:rsidR="00B50050" w:rsidRDefault="00B50050" w:rsidP="0088127C">
            <w:pPr>
              <w:pStyle w:val="OtherTableBody"/>
            </w:pPr>
          </w:p>
        </w:tc>
        <w:tc>
          <w:tcPr>
            <w:tcW w:w="600" w:type="dxa"/>
          </w:tcPr>
          <w:p w14:paraId="6CC6E651" w14:textId="77777777" w:rsidR="00B50050" w:rsidRDefault="00B50050" w:rsidP="0088127C">
            <w:pPr>
              <w:pStyle w:val="OtherTableBody"/>
            </w:pPr>
            <w:r>
              <w:t>CWE</w:t>
            </w:r>
          </w:p>
        </w:tc>
        <w:tc>
          <w:tcPr>
            <w:tcW w:w="700" w:type="dxa"/>
          </w:tcPr>
          <w:p w14:paraId="257EAE1C" w14:textId="77777777" w:rsidR="00B50050" w:rsidRDefault="00B50050" w:rsidP="0088127C">
            <w:pPr>
              <w:pStyle w:val="OtherTableBody"/>
            </w:pPr>
          </w:p>
        </w:tc>
        <w:tc>
          <w:tcPr>
            <w:tcW w:w="600" w:type="dxa"/>
          </w:tcPr>
          <w:p w14:paraId="07EA253E" w14:textId="77777777" w:rsidR="00B50050" w:rsidRDefault="00B50050" w:rsidP="0088127C">
            <w:pPr>
              <w:pStyle w:val="OtherTableBody"/>
            </w:pPr>
            <w:r>
              <w:t>0780</w:t>
            </w:r>
          </w:p>
        </w:tc>
        <w:tc>
          <w:tcPr>
            <w:tcW w:w="900" w:type="dxa"/>
          </w:tcPr>
          <w:p w14:paraId="3CA3706C" w14:textId="77777777" w:rsidR="00B50050" w:rsidRDefault="00B50050" w:rsidP="0088127C">
            <w:pPr>
              <w:pStyle w:val="OtherTableBody"/>
            </w:pPr>
            <w:r>
              <w:t>13.4.3.35</w:t>
            </w:r>
          </w:p>
        </w:tc>
      </w:tr>
      <w:tr w:rsidR="00B50050" w14:paraId="0BB966A7" w14:textId="77777777" w:rsidTr="00195548">
        <w:tc>
          <w:tcPr>
            <w:tcW w:w="3500" w:type="dxa"/>
          </w:tcPr>
          <w:p w14:paraId="1B538FCD" w14:textId="77777777" w:rsidR="00B50050" w:rsidRDefault="00B50050" w:rsidP="0088127C">
            <w:pPr>
              <w:pStyle w:val="OtherTableBody"/>
            </w:pPr>
            <w:r>
              <w:t>Living Arrangement</w:t>
            </w:r>
          </w:p>
        </w:tc>
        <w:tc>
          <w:tcPr>
            <w:tcW w:w="700" w:type="dxa"/>
          </w:tcPr>
          <w:p w14:paraId="6FC05A73" w14:textId="77777777" w:rsidR="00B50050" w:rsidRDefault="00B50050" w:rsidP="0088127C">
            <w:pPr>
              <w:pStyle w:val="OtherTableBody"/>
            </w:pPr>
            <w:r>
              <w:t>00742</w:t>
            </w:r>
          </w:p>
        </w:tc>
        <w:tc>
          <w:tcPr>
            <w:tcW w:w="600" w:type="dxa"/>
          </w:tcPr>
          <w:p w14:paraId="415AE9B6" w14:textId="77777777" w:rsidR="00B50050" w:rsidRDefault="00B50050" w:rsidP="0088127C">
            <w:pPr>
              <w:pStyle w:val="OtherTableBody"/>
            </w:pPr>
            <w:r>
              <w:t>PD1</w:t>
            </w:r>
          </w:p>
        </w:tc>
        <w:tc>
          <w:tcPr>
            <w:tcW w:w="600" w:type="dxa"/>
          </w:tcPr>
          <w:p w14:paraId="57C4AF60" w14:textId="77777777" w:rsidR="00B50050" w:rsidRDefault="00B50050" w:rsidP="0088127C">
            <w:pPr>
              <w:pStyle w:val="OtherTableBody"/>
            </w:pPr>
            <w:r>
              <w:t>2</w:t>
            </w:r>
          </w:p>
        </w:tc>
        <w:tc>
          <w:tcPr>
            <w:tcW w:w="600" w:type="dxa"/>
          </w:tcPr>
          <w:p w14:paraId="2F88E1EC" w14:textId="77777777" w:rsidR="00B50050" w:rsidRDefault="00B50050" w:rsidP="0088127C">
            <w:pPr>
              <w:pStyle w:val="OtherTableBody"/>
            </w:pPr>
            <w:r>
              <w:t>..</w:t>
            </w:r>
          </w:p>
        </w:tc>
        <w:tc>
          <w:tcPr>
            <w:tcW w:w="600" w:type="dxa"/>
          </w:tcPr>
          <w:p w14:paraId="314FF1BA" w14:textId="77777777" w:rsidR="00B50050" w:rsidRDefault="00B50050" w:rsidP="0088127C">
            <w:pPr>
              <w:pStyle w:val="OtherTableBody"/>
            </w:pPr>
          </w:p>
        </w:tc>
        <w:tc>
          <w:tcPr>
            <w:tcW w:w="600" w:type="dxa"/>
          </w:tcPr>
          <w:p w14:paraId="62F941FD" w14:textId="77777777" w:rsidR="00B50050" w:rsidRDefault="00B50050" w:rsidP="0088127C">
            <w:pPr>
              <w:pStyle w:val="OtherTableBody"/>
            </w:pPr>
            <w:r>
              <w:t>CWE</w:t>
            </w:r>
          </w:p>
        </w:tc>
        <w:tc>
          <w:tcPr>
            <w:tcW w:w="700" w:type="dxa"/>
          </w:tcPr>
          <w:p w14:paraId="0F656373" w14:textId="77777777" w:rsidR="00B50050" w:rsidRDefault="00B50050" w:rsidP="0088127C">
            <w:pPr>
              <w:pStyle w:val="OtherTableBody"/>
            </w:pPr>
          </w:p>
        </w:tc>
        <w:tc>
          <w:tcPr>
            <w:tcW w:w="600" w:type="dxa"/>
          </w:tcPr>
          <w:p w14:paraId="3FA4F2C4" w14:textId="77777777" w:rsidR="00B50050" w:rsidRDefault="00B50050" w:rsidP="0088127C">
            <w:pPr>
              <w:pStyle w:val="OtherTableBody"/>
            </w:pPr>
            <w:r>
              <w:t>0220</w:t>
            </w:r>
          </w:p>
        </w:tc>
        <w:tc>
          <w:tcPr>
            <w:tcW w:w="900" w:type="dxa"/>
          </w:tcPr>
          <w:p w14:paraId="360227B0" w14:textId="77777777" w:rsidR="00B50050" w:rsidRDefault="00B50050" w:rsidP="0088127C">
            <w:pPr>
              <w:pStyle w:val="OtherTableBody"/>
            </w:pPr>
            <w:r>
              <w:t>3.4.11.2</w:t>
            </w:r>
          </w:p>
        </w:tc>
      </w:tr>
      <w:tr w:rsidR="00B50050" w14:paraId="58B798C8" w14:textId="77777777" w:rsidTr="00195548">
        <w:tc>
          <w:tcPr>
            <w:tcW w:w="3500" w:type="dxa"/>
          </w:tcPr>
          <w:p w14:paraId="62A3D4BB" w14:textId="77777777" w:rsidR="00B50050" w:rsidRDefault="00B50050" w:rsidP="0088127C">
            <w:pPr>
              <w:pStyle w:val="OtherTableBody"/>
            </w:pPr>
            <w:r>
              <w:t>Living Arrangement</w:t>
            </w:r>
          </w:p>
        </w:tc>
        <w:tc>
          <w:tcPr>
            <w:tcW w:w="700" w:type="dxa"/>
          </w:tcPr>
          <w:p w14:paraId="4224EF63" w14:textId="77777777" w:rsidR="00B50050" w:rsidRDefault="00B50050" w:rsidP="0088127C">
            <w:pPr>
              <w:pStyle w:val="OtherTableBody"/>
            </w:pPr>
            <w:r>
              <w:t>00742</w:t>
            </w:r>
          </w:p>
        </w:tc>
        <w:tc>
          <w:tcPr>
            <w:tcW w:w="600" w:type="dxa"/>
          </w:tcPr>
          <w:p w14:paraId="1E00808F" w14:textId="77777777" w:rsidR="00B50050" w:rsidRDefault="00B50050" w:rsidP="0088127C">
            <w:pPr>
              <w:pStyle w:val="OtherTableBody"/>
            </w:pPr>
            <w:r>
              <w:t>NK1</w:t>
            </w:r>
          </w:p>
        </w:tc>
        <w:tc>
          <w:tcPr>
            <w:tcW w:w="600" w:type="dxa"/>
          </w:tcPr>
          <w:p w14:paraId="1450AE64" w14:textId="77777777" w:rsidR="00B50050" w:rsidRDefault="00B50050" w:rsidP="0088127C">
            <w:pPr>
              <w:pStyle w:val="OtherTableBody"/>
            </w:pPr>
            <w:r>
              <w:t>21</w:t>
            </w:r>
          </w:p>
        </w:tc>
        <w:tc>
          <w:tcPr>
            <w:tcW w:w="600" w:type="dxa"/>
          </w:tcPr>
          <w:p w14:paraId="763EEDE5" w14:textId="77777777" w:rsidR="00B50050" w:rsidRDefault="00B50050" w:rsidP="0088127C">
            <w:pPr>
              <w:pStyle w:val="OtherTableBody"/>
            </w:pPr>
            <w:r>
              <w:t>..</w:t>
            </w:r>
          </w:p>
        </w:tc>
        <w:tc>
          <w:tcPr>
            <w:tcW w:w="600" w:type="dxa"/>
          </w:tcPr>
          <w:p w14:paraId="6739538A" w14:textId="77777777" w:rsidR="00B50050" w:rsidRDefault="00B50050" w:rsidP="0088127C">
            <w:pPr>
              <w:pStyle w:val="OtherTableBody"/>
            </w:pPr>
          </w:p>
        </w:tc>
        <w:tc>
          <w:tcPr>
            <w:tcW w:w="600" w:type="dxa"/>
          </w:tcPr>
          <w:p w14:paraId="1D46BDF6" w14:textId="77777777" w:rsidR="00B50050" w:rsidRDefault="00B50050" w:rsidP="0088127C">
            <w:pPr>
              <w:pStyle w:val="OtherTableBody"/>
            </w:pPr>
            <w:r>
              <w:t>CWE</w:t>
            </w:r>
          </w:p>
        </w:tc>
        <w:tc>
          <w:tcPr>
            <w:tcW w:w="700" w:type="dxa"/>
          </w:tcPr>
          <w:p w14:paraId="3DF23E44" w14:textId="77777777" w:rsidR="00B50050" w:rsidRDefault="00B50050" w:rsidP="0088127C">
            <w:pPr>
              <w:pStyle w:val="OtherTableBody"/>
            </w:pPr>
          </w:p>
        </w:tc>
        <w:tc>
          <w:tcPr>
            <w:tcW w:w="600" w:type="dxa"/>
          </w:tcPr>
          <w:p w14:paraId="114B7D83" w14:textId="77777777" w:rsidR="00B50050" w:rsidRDefault="00B50050" w:rsidP="0088127C">
            <w:pPr>
              <w:pStyle w:val="OtherTableBody"/>
            </w:pPr>
            <w:r>
              <w:t>0220</w:t>
            </w:r>
          </w:p>
        </w:tc>
        <w:tc>
          <w:tcPr>
            <w:tcW w:w="900" w:type="dxa"/>
          </w:tcPr>
          <w:p w14:paraId="181AD705" w14:textId="77777777" w:rsidR="00B50050" w:rsidRDefault="00B50050" w:rsidP="0088127C">
            <w:pPr>
              <w:pStyle w:val="OtherTableBody"/>
            </w:pPr>
            <w:r>
              <w:t>3.4.5.21</w:t>
            </w:r>
          </w:p>
        </w:tc>
      </w:tr>
      <w:tr w:rsidR="00B50050" w14:paraId="19AA4DB8" w14:textId="77777777" w:rsidTr="00195548">
        <w:tc>
          <w:tcPr>
            <w:tcW w:w="3500" w:type="dxa"/>
          </w:tcPr>
          <w:p w14:paraId="166D12D1" w14:textId="77777777" w:rsidR="00B50050" w:rsidRDefault="00B50050" w:rsidP="0088127C">
            <w:pPr>
              <w:pStyle w:val="OtherTableBody"/>
            </w:pPr>
            <w:r>
              <w:t>Living Arrangement</w:t>
            </w:r>
          </w:p>
        </w:tc>
        <w:tc>
          <w:tcPr>
            <w:tcW w:w="700" w:type="dxa"/>
          </w:tcPr>
          <w:p w14:paraId="71778D73" w14:textId="77777777" w:rsidR="00B50050" w:rsidRDefault="00B50050" w:rsidP="0088127C">
            <w:pPr>
              <w:pStyle w:val="OtherTableBody"/>
            </w:pPr>
            <w:r>
              <w:t>00742</w:t>
            </w:r>
          </w:p>
        </w:tc>
        <w:tc>
          <w:tcPr>
            <w:tcW w:w="600" w:type="dxa"/>
          </w:tcPr>
          <w:p w14:paraId="127A7775" w14:textId="77777777" w:rsidR="00B50050" w:rsidRDefault="00B50050" w:rsidP="0088127C">
            <w:pPr>
              <w:pStyle w:val="OtherTableBody"/>
            </w:pPr>
            <w:r>
              <w:t>GT1</w:t>
            </w:r>
          </w:p>
        </w:tc>
        <w:tc>
          <w:tcPr>
            <w:tcW w:w="600" w:type="dxa"/>
          </w:tcPr>
          <w:p w14:paraId="7F456E96" w14:textId="77777777" w:rsidR="00B50050" w:rsidRDefault="00B50050" w:rsidP="0088127C">
            <w:pPr>
              <w:pStyle w:val="OtherTableBody"/>
            </w:pPr>
            <w:r>
              <w:t>37</w:t>
            </w:r>
          </w:p>
        </w:tc>
        <w:tc>
          <w:tcPr>
            <w:tcW w:w="600" w:type="dxa"/>
          </w:tcPr>
          <w:p w14:paraId="25B05B58" w14:textId="77777777" w:rsidR="00B50050" w:rsidRDefault="00B50050" w:rsidP="0088127C">
            <w:pPr>
              <w:pStyle w:val="OtherTableBody"/>
            </w:pPr>
            <w:r>
              <w:t>..</w:t>
            </w:r>
          </w:p>
        </w:tc>
        <w:tc>
          <w:tcPr>
            <w:tcW w:w="600" w:type="dxa"/>
          </w:tcPr>
          <w:p w14:paraId="79ACF357" w14:textId="77777777" w:rsidR="00B50050" w:rsidRDefault="00B50050" w:rsidP="0088127C">
            <w:pPr>
              <w:pStyle w:val="OtherTableBody"/>
            </w:pPr>
          </w:p>
        </w:tc>
        <w:tc>
          <w:tcPr>
            <w:tcW w:w="600" w:type="dxa"/>
          </w:tcPr>
          <w:p w14:paraId="7B004F88" w14:textId="77777777" w:rsidR="00B50050" w:rsidRDefault="00B50050" w:rsidP="0088127C">
            <w:pPr>
              <w:pStyle w:val="OtherTableBody"/>
            </w:pPr>
            <w:r>
              <w:t>CWE</w:t>
            </w:r>
          </w:p>
        </w:tc>
        <w:tc>
          <w:tcPr>
            <w:tcW w:w="700" w:type="dxa"/>
          </w:tcPr>
          <w:p w14:paraId="55F80938" w14:textId="77777777" w:rsidR="00B50050" w:rsidRDefault="00B50050" w:rsidP="0088127C">
            <w:pPr>
              <w:pStyle w:val="OtherTableBody"/>
            </w:pPr>
          </w:p>
        </w:tc>
        <w:tc>
          <w:tcPr>
            <w:tcW w:w="600" w:type="dxa"/>
          </w:tcPr>
          <w:p w14:paraId="27868A14" w14:textId="77777777" w:rsidR="00B50050" w:rsidRDefault="00B50050" w:rsidP="0088127C">
            <w:pPr>
              <w:pStyle w:val="OtherTableBody"/>
            </w:pPr>
            <w:r>
              <w:t>0220</w:t>
            </w:r>
          </w:p>
        </w:tc>
        <w:tc>
          <w:tcPr>
            <w:tcW w:w="900" w:type="dxa"/>
          </w:tcPr>
          <w:p w14:paraId="6F6BE7D8" w14:textId="77777777" w:rsidR="00B50050" w:rsidRDefault="00B50050" w:rsidP="0088127C">
            <w:pPr>
              <w:pStyle w:val="OtherTableBody"/>
            </w:pPr>
            <w:r>
              <w:t>6.5.5.37</w:t>
            </w:r>
          </w:p>
        </w:tc>
      </w:tr>
      <w:tr w:rsidR="00B50050" w14:paraId="337C7D5A" w14:textId="77777777" w:rsidTr="00195548">
        <w:tc>
          <w:tcPr>
            <w:tcW w:w="3500" w:type="dxa"/>
          </w:tcPr>
          <w:p w14:paraId="35745640" w14:textId="77777777" w:rsidR="00B50050" w:rsidRDefault="00B50050" w:rsidP="0088127C">
            <w:pPr>
              <w:pStyle w:val="OtherTableBody"/>
            </w:pPr>
            <w:r>
              <w:t>Living Arrangement</w:t>
            </w:r>
          </w:p>
        </w:tc>
        <w:tc>
          <w:tcPr>
            <w:tcW w:w="700" w:type="dxa"/>
          </w:tcPr>
          <w:p w14:paraId="4B1D96E3" w14:textId="77777777" w:rsidR="00B50050" w:rsidRDefault="00B50050" w:rsidP="0088127C">
            <w:pPr>
              <w:pStyle w:val="OtherTableBody"/>
            </w:pPr>
            <w:r>
              <w:t>00742</w:t>
            </w:r>
          </w:p>
        </w:tc>
        <w:tc>
          <w:tcPr>
            <w:tcW w:w="600" w:type="dxa"/>
          </w:tcPr>
          <w:p w14:paraId="493260CD" w14:textId="77777777" w:rsidR="00B50050" w:rsidRDefault="00B50050" w:rsidP="0088127C">
            <w:pPr>
              <w:pStyle w:val="OtherTableBody"/>
            </w:pPr>
            <w:r>
              <w:t>IN2</w:t>
            </w:r>
          </w:p>
        </w:tc>
        <w:tc>
          <w:tcPr>
            <w:tcW w:w="600" w:type="dxa"/>
          </w:tcPr>
          <w:p w14:paraId="2CB86640" w14:textId="77777777" w:rsidR="00B50050" w:rsidRDefault="00B50050" w:rsidP="0088127C">
            <w:pPr>
              <w:pStyle w:val="OtherTableBody"/>
            </w:pPr>
            <w:r>
              <w:t>35</w:t>
            </w:r>
          </w:p>
        </w:tc>
        <w:tc>
          <w:tcPr>
            <w:tcW w:w="600" w:type="dxa"/>
          </w:tcPr>
          <w:p w14:paraId="39376D8E" w14:textId="77777777" w:rsidR="00B50050" w:rsidRDefault="00B50050" w:rsidP="0088127C">
            <w:pPr>
              <w:pStyle w:val="OtherTableBody"/>
            </w:pPr>
            <w:r>
              <w:t>..</w:t>
            </w:r>
          </w:p>
        </w:tc>
        <w:tc>
          <w:tcPr>
            <w:tcW w:w="600" w:type="dxa"/>
          </w:tcPr>
          <w:p w14:paraId="1E72C54B" w14:textId="77777777" w:rsidR="00B50050" w:rsidRDefault="00B50050" w:rsidP="0088127C">
            <w:pPr>
              <w:pStyle w:val="OtherTableBody"/>
            </w:pPr>
          </w:p>
        </w:tc>
        <w:tc>
          <w:tcPr>
            <w:tcW w:w="600" w:type="dxa"/>
          </w:tcPr>
          <w:p w14:paraId="34078685" w14:textId="77777777" w:rsidR="00B50050" w:rsidRDefault="00B50050" w:rsidP="0088127C">
            <w:pPr>
              <w:pStyle w:val="OtherTableBody"/>
            </w:pPr>
            <w:r>
              <w:t>CWE</w:t>
            </w:r>
          </w:p>
        </w:tc>
        <w:tc>
          <w:tcPr>
            <w:tcW w:w="700" w:type="dxa"/>
          </w:tcPr>
          <w:p w14:paraId="1FC05F9B" w14:textId="77777777" w:rsidR="00B50050" w:rsidRDefault="00B50050" w:rsidP="0088127C">
            <w:pPr>
              <w:pStyle w:val="OtherTableBody"/>
            </w:pPr>
          </w:p>
        </w:tc>
        <w:tc>
          <w:tcPr>
            <w:tcW w:w="600" w:type="dxa"/>
          </w:tcPr>
          <w:p w14:paraId="32207522" w14:textId="77777777" w:rsidR="00B50050" w:rsidRDefault="00B50050" w:rsidP="0088127C">
            <w:pPr>
              <w:pStyle w:val="OtherTableBody"/>
            </w:pPr>
            <w:r>
              <w:t>0220</w:t>
            </w:r>
          </w:p>
        </w:tc>
        <w:tc>
          <w:tcPr>
            <w:tcW w:w="900" w:type="dxa"/>
          </w:tcPr>
          <w:p w14:paraId="223A5931" w14:textId="77777777" w:rsidR="00B50050" w:rsidRDefault="00B50050" w:rsidP="0088127C">
            <w:pPr>
              <w:pStyle w:val="OtherTableBody"/>
            </w:pPr>
            <w:r>
              <w:t>6.5.7.35</w:t>
            </w:r>
          </w:p>
        </w:tc>
      </w:tr>
      <w:tr w:rsidR="00B50050" w14:paraId="60C3D1B6" w14:textId="77777777" w:rsidTr="00195548">
        <w:tc>
          <w:tcPr>
            <w:tcW w:w="3500" w:type="dxa"/>
          </w:tcPr>
          <w:p w14:paraId="49E1A349" w14:textId="77777777" w:rsidR="00B50050" w:rsidRDefault="00B50050" w:rsidP="0088127C">
            <w:pPr>
              <w:pStyle w:val="OtherTableBody"/>
            </w:pPr>
            <w:r>
              <w:t>Living Dependency</w:t>
            </w:r>
          </w:p>
        </w:tc>
        <w:tc>
          <w:tcPr>
            <w:tcW w:w="700" w:type="dxa"/>
          </w:tcPr>
          <w:p w14:paraId="70420D32" w14:textId="77777777" w:rsidR="00B50050" w:rsidRDefault="00B50050" w:rsidP="0088127C">
            <w:pPr>
              <w:pStyle w:val="OtherTableBody"/>
            </w:pPr>
            <w:r>
              <w:t>00755</w:t>
            </w:r>
          </w:p>
        </w:tc>
        <w:tc>
          <w:tcPr>
            <w:tcW w:w="600" w:type="dxa"/>
          </w:tcPr>
          <w:p w14:paraId="310123A9" w14:textId="77777777" w:rsidR="00B50050" w:rsidRDefault="00B50050" w:rsidP="0088127C">
            <w:pPr>
              <w:pStyle w:val="OtherTableBody"/>
            </w:pPr>
            <w:r>
              <w:t>PD1</w:t>
            </w:r>
          </w:p>
        </w:tc>
        <w:tc>
          <w:tcPr>
            <w:tcW w:w="600" w:type="dxa"/>
          </w:tcPr>
          <w:p w14:paraId="13C1E4D6" w14:textId="77777777" w:rsidR="00B50050" w:rsidRDefault="00B50050" w:rsidP="0088127C">
            <w:pPr>
              <w:pStyle w:val="OtherTableBody"/>
            </w:pPr>
            <w:r>
              <w:t>1</w:t>
            </w:r>
          </w:p>
        </w:tc>
        <w:tc>
          <w:tcPr>
            <w:tcW w:w="600" w:type="dxa"/>
          </w:tcPr>
          <w:p w14:paraId="1074A270" w14:textId="77777777" w:rsidR="00B50050" w:rsidRDefault="00B50050" w:rsidP="0088127C">
            <w:pPr>
              <w:pStyle w:val="OtherTableBody"/>
            </w:pPr>
            <w:r>
              <w:t>..</w:t>
            </w:r>
          </w:p>
        </w:tc>
        <w:tc>
          <w:tcPr>
            <w:tcW w:w="600" w:type="dxa"/>
          </w:tcPr>
          <w:p w14:paraId="65885B1B" w14:textId="77777777" w:rsidR="00B50050" w:rsidRDefault="00B50050" w:rsidP="0088127C">
            <w:pPr>
              <w:pStyle w:val="OtherTableBody"/>
            </w:pPr>
          </w:p>
        </w:tc>
        <w:tc>
          <w:tcPr>
            <w:tcW w:w="600" w:type="dxa"/>
          </w:tcPr>
          <w:p w14:paraId="3B1C1265" w14:textId="77777777" w:rsidR="00B50050" w:rsidRDefault="00B50050" w:rsidP="0088127C">
            <w:pPr>
              <w:pStyle w:val="OtherTableBody"/>
            </w:pPr>
            <w:r>
              <w:t>CWE</w:t>
            </w:r>
          </w:p>
        </w:tc>
        <w:tc>
          <w:tcPr>
            <w:tcW w:w="700" w:type="dxa"/>
          </w:tcPr>
          <w:p w14:paraId="3EFA82A2" w14:textId="77777777" w:rsidR="00B50050" w:rsidRDefault="00B50050" w:rsidP="0088127C">
            <w:pPr>
              <w:pStyle w:val="OtherTableBody"/>
            </w:pPr>
            <w:r>
              <w:t>Y</w:t>
            </w:r>
          </w:p>
        </w:tc>
        <w:tc>
          <w:tcPr>
            <w:tcW w:w="600" w:type="dxa"/>
          </w:tcPr>
          <w:p w14:paraId="2B7267CE" w14:textId="77777777" w:rsidR="00B50050" w:rsidRDefault="00B50050" w:rsidP="0088127C">
            <w:pPr>
              <w:pStyle w:val="OtherTableBody"/>
            </w:pPr>
            <w:r>
              <w:t>0223</w:t>
            </w:r>
          </w:p>
        </w:tc>
        <w:tc>
          <w:tcPr>
            <w:tcW w:w="900" w:type="dxa"/>
          </w:tcPr>
          <w:p w14:paraId="5F051357" w14:textId="77777777" w:rsidR="00B50050" w:rsidRDefault="00B50050" w:rsidP="0088127C">
            <w:pPr>
              <w:pStyle w:val="OtherTableBody"/>
            </w:pPr>
            <w:r>
              <w:t>3.4.11.1</w:t>
            </w:r>
          </w:p>
        </w:tc>
      </w:tr>
      <w:tr w:rsidR="00B50050" w14:paraId="265E7B9B" w14:textId="77777777" w:rsidTr="00195548">
        <w:tc>
          <w:tcPr>
            <w:tcW w:w="3500" w:type="dxa"/>
          </w:tcPr>
          <w:p w14:paraId="53511C8A" w14:textId="77777777" w:rsidR="00B50050" w:rsidRDefault="00B50050" w:rsidP="0088127C">
            <w:pPr>
              <w:pStyle w:val="OtherTableBody"/>
            </w:pPr>
            <w:r>
              <w:t>Living Dependency</w:t>
            </w:r>
          </w:p>
        </w:tc>
        <w:tc>
          <w:tcPr>
            <w:tcW w:w="700" w:type="dxa"/>
          </w:tcPr>
          <w:p w14:paraId="69C0C9C6" w14:textId="77777777" w:rsidR="00B50050" w:rsidRDefault="00B50050" w:rsidP="0088127C">
            <w:pPr>
              <w:pStyle w:val="OtherTableBody"/>
            </w:pPr>
            <w:r>
              <w:t>00755</w:t>
            </w:r>
          </w:p>
        </w:tc>
        <w:tc>
          <w:tcPr>
            <w:tcW w:w="600" w:type="dxa"/>
          </w:tcPr>
          <w:p w14:paraId="2409A37F" w14:textId="77777777" w:rsidR="00B50050" w:rsidRDefault="00B50050" w:rsidP="0088127C">
            <w:pPr>
              <w:pStyle w:val="OtherTableBody"/>
            </w:pPr>
            <w:r>
              <w:t>GT1</w:t>
            </w:r>
          </w:p>
        </w:tc>
        <w:tc>
          <w:tcPr>
            <w:tcW w:w="600" w:type="dxa"/>
          </w:tcPr>
          <w:p w14:paraId="20D20E90" w14:textId="77777777" w:rsidR="00B50050" w:rsidRDefault="00B50050" w:rsidP="0088127C">
            <w:pPr>
              <w:pStyle w:val="OtherTableBody"/>
            </w:pPr>
            <w:r>
              <w:t>33</w:t>
            </w:r>
          </w:p>
        </w:tc>
        <w:tc>
          <w:tcPr>
            <w:tcW w:w="600" w:type="dxa"/>
          </w:tcPr>
          <w:p w14:paraId="35857278" w14:textId="77777777" w:rsidR="00B50050" w:rsidRDefault="00B50050" w:rsidP="0088127C">
            <w:pPr>
              <w:pStyle w:val="OtherTableBody"/>
            </w:pPr>
            <w:r>
              <w:t>..</w:t>
            </w:r>
          </w:p>
        </w:tc>
        <w:tc>
          <w:tcPr>
            <w:tcW w:w="600" w:type="dxa"/>
          </w:tcPr>
          <w:p w14:paraId="5B853C5C" w14:textId="77777777" w:rsidR="00B50050" w:rsidRDefault="00B50050" w:rsidP="0088127C">
            <w:pPr>
              <w:pStyle w:val="OtherTableBody"/>
            </w:pPr>
          </w:p>
        </w:tc>
        <w:tc>
          <w:tcPr>
            <w:tcW w:w="600" w:type="dxa"/>
          </w:tcPr>
          <w:p w14:paraId="21697C4D" w14:textId="77777777" w:rsidR="00B50050" w:rsidRDefault="00B50050" w:rsidP="0088127C">
            <w:pPr>
              <w:pStyle w:val="OtherTableBody"/>
            </w:pPr>
            <w:r>
              <w:t>CWE</w:t>
            </w:r>
          </w:p>
        </w:tc>
        <w:tc>
          <w:tcPr>
            <w:tcW w:w="700" w:type="dxa"/>
          </w:tcPr>
          <w:p w14:paraId="66D25882" w14:textId="77777777" w:rsidR="00B50050" w:rsidRDefault="00B50050" w:rsidP="0088127C">
            <w:pPr>
              <w:pStyle w:val="OtherTableBody"/>
            </w:pPr>
          </w:p>
        </w:tc>
        <w:tc>
          <w:tcPr>
            <w:tcW w:w="600" w:type="dxa"/>
          </w:tcPr>
          <w:p w14:paraId="2E9A5875" w14:textId="77777777" w:rsidR="00B50050" w:rsidRDefault="00B50050" w:rsidP="0088127C">
            <w:pPr>
              <w:pStyle w:val="OtherTableBody"/>
            </w:pPr>
            <w:r>
              <w:t>0223</w:t>
            </w:r>
          </w:p>
        </w:tc>
        <w:tc>
          <w:tcPr>
            <w:tcW w:w="900" w:type="dxa"/>
          </w:tcPr>
          <w:p w14:paraId="72404330" w14:textId="77777777" w:rsidR="00B50050" w:rsidRDefault="00B50050" w:rsidP="0088127C">
            <w:pPr>
              <w:pStyle w:val="OtherTableBody"/>
            </w:pPr>
            <w:r>
              <w:t>6.5.5.33</w:t>
            </w:r>
          </w:p>
        </w:tc>
      </w:tr>
      <w:tr w:rsidR="00B50050" w14:paraId="52D1D036" w14:textId="77777777" w:rsidTr="00195548">
        <w:tc>
          <w:tcPr>
            <w:tcW w:w="3500" w:type="dxa"/>
          </w:tcPr>
          <w:p w14:paraId="11B8A3D5" w14:textId="77777777" w:rsidR="00B50050" w:rsidRDefault="00B50050" w:rsidP="0088127C">
            <w:pPr>
              <w:pStyle w:val="OtherTableBody"/>
            </w:pPr>
            <w:r>
              <w:t>Living Dependency</w:t>
            </w:r>
          </w:p>
        </w:tc>
        <w:tc>
          <w:tcPr>
            <w:tcW w:w="700" w:type="dxa"/>
          </w:tcPr>
          <w:p w14:paraId="7371D088" w14:textId="77777777" w:rsidR="00B50050" w:rsidRDefault="00B50050" w:rsidP="0088127C">
            <w:pPr>
              <w:pStyle w:val="OtherTableBody"/>
            </w:pPr>
            <w:r>
              <w:t>00755</w:t>
            </w:r>
          </w:p>
        </w:tc>
        <w:tc>
          <w:tcPr>
            <w:tcW w:w="600" w:type="dxa"/>
          </w:tcPr>
          <w:p w14:paraId="7059ED69" w14:textId="77777777" w:rsidR="00B50050" w:rsidRDefault="00B50050" w:rsidP="0088127C">
            <w:pPr>
              <w:pStyle w:val="OtherTableBody"/>
            </w:pPr>
            <w:r>
              <w:t>NK1</w:t>
            </w:r>
          </w:p>
        </w:tc>
        <w:tc>
          <w:tcPr>
            <w:tcW w:w="600" w:type="dxa"/>
          </w:tcPr>
          <w:p w14:paraId="44F5C6A9" w14:textId="77777777" w:rsidR="00B50050" w:rsidRDefault="00B50050" w:rsidP="0088127C">
            <w:pPr>
              <w:pStyle w:val="OtherTableBody"/>
            </w:pPr>
            <w:r>
              <w:t>17</w:t>
            </w:r>
          </w:p>
        </w:tc>
        <w:tc>
          <w:tcPr>
            <w:tcW w:w="600" w:type="dxa"/>
          </w:tcPr>
          <w:p w14:paraId="23D3226E" w14:textId="77777777" w:rsidR="00B50050" w:rsidRDefault="00B50050" w:rsidP="0088127C">
            <w:pPr>
              <w:pStyle w:val="OtherTableBody"/>
            </w:pPr>
            <w:r>
              <w:t>..</w:t>
            </w:r>
          </w:p>
        </w:tc>
        <w:tc>
          <w:tcPr>
            <w:tcW w:w="600" w:type="dxa"/>
          </w:tcPr>
          <w:p w14:paraId="75DC920D" w14:textId="77777777" w:rsidR="00B50050" w:rsidRDefault="00B50050" w:rsidP="0088127C">
            <w:pPr>
              <w:pStyle w:val="OtherTableBody"/>
            </w:pPr>
          </w:p>
        </w:tc>
        <w:tc>
          <w:tcPr>
            <w:tcW w:w="600" w:type="dxa"/>
          </w:tcPr>
          <w:p w14:paraId="29DBF07D" w14:textId="77777777" w:rsidR="00B50050" w:rsidRDefault="00B50050" w:rsidP="0088127C">
            <w:pPr>
              <w:pStyle w:val="OtherTableBody"/>
            </w:pPr>
            <w:r>
              <w:t>CWE</w:t>
            </w:r>
          </w:p>
        </w:tc>
        <w:tc>
          <w:tcPr>
            <w:tcW w:w="700" w:type="dxa"/>
          </w:tcPr>
          <w:p w14:paraId="75A5B74F" w14:textId="77777777" w:rsidR="00B50050" w:rsidRDefault="00B50050" w:rsidP="0088127C">
            <w:pPr>
              <w:pStyle w:val="OtherTableBody"/>
            </w:pPr>
            <w:r>
              <w:t>Y</w:t>
            </w:r>
          </w:p>
        </w:tc>
        <w:tc>
          <w:tcPr>
            <w:tcW w:w="600" w:type="dxa"/>
          </w:tcPr>
          <w:p w14:paraId="717651F9" w14:textId="77777777" w:rsidR="00B50050" w:rsidRDefault="00B50050" w:rsidP="0088127C">
            <w:pPr>
              <w:pStyle w:val="OtherTableBody"/>
            </w:pPr>
            <w:r>
              <w:t>0223</w:t>
            </w:r>
          </w:p>
        </w:tc>
        <w:tc>
          <w:tcPr>
            <w:tcW w:w="900" w:type="dxa"/>
          </w:tcPr>
          <w:p w14:paraId="6333BC75" w14:textId="77777777" w:rsidR="00B50050" w:rsidRDefault="00B50050" w:rsidP="0088127C">
            <w:pPr>
              <w:pStyle w:val="OtherTableBody"/>
            </w:pPr>
            <w:r>
              <w:t>3.4.5.17</w:t>
            </w:r>
          </w:p>
        </w:tc>
      </w:tr>
      <w:tr w:rsidR="00B50050" w14:paraId="2D38A17A" w14:textId="77777777" w:rsidTr="00195548">
        <w:tc>
          <w:tcPr>
            <w:tcW w:w="3500" w:type="dxa"/>
          </w:tcPr>
          <w:p w14:paraId="562D7D2F" w14:textId="77777777" w:rsidR="00B50050" w:rsidRDefault="00B50050" w:rsidP="0088127C">
            <w:pPr>
              <w:pStyle w:val="OtherTableBody"/>
            </w:pPr>
            <w:r>
              <w:t>Living Dependency</w:t>
            </w:r>
          </w:p>
        </w:tc>
        <w:tc>
          <w:tcPr>
            <w:tcW w:w="700" w:type="dxa"/>
          </w:tcPr>
          <w:p w14:paraId="2A285E8D" w14:textId="77777777" w:rsidR="00B50050" w:rsidRDefault="00B50050" w:rsidP="0088127C">
            <w:pPr>
              <w:pStyle w:val="OtherTableBody"/>
            </w:pPr>
            <w:r>
              <w:t>00755</w:t>
            </w:r>
          </w:p>
        </w:tc>
        <w:tc>
          <w:tcPr>
            <w:tcW w:w="600" w:type="dxa"/>
          </w:tcPr>
          <w:p w14:paraId="69BFFEF8" w14:textId="77777777" w:rsidR="00B50050" w:rsidRDefault="00B50050" w:rsidP="0088127C">
            <w:pPr>
              <w:pStyle w:val="OtherTableBody"/>
            </w:pPr>
            <w:r>
              <w:t>IN2</w:t>
            </w:r>
          </w:p>
        </w:tc>
        <w:tc>
          <w:tcPr>
            <w:tcW w:w="600" w:type="dxa"/>
          </w:tcPr>
          <w:p w14:paraId="05A54F55" w14:textId="77777777" w:rsidR="00B50050" w:rsidRDefault="00B50050" w:rsidP="0088127C">
            <w:pPr>
              <w:pStyle w:val="OtherTableBody"/>
            </w:pPr>
            <w:r>
              <w:t>31</w:t>
            </w:r>
          </w:p>
        </w:tc>
        <w:tc>
          <w:tcPr>
            <w:tcW w:w="600" w:type="dxa"/>
          </w:tcPr>
          <w:p w14:paraId="31E11E30" w14:textId="77777777" w:rsidR="00B50050" w:rsidRDefault="00B50050" w:rsidP="0088127C">
            <w:pPr>
              <w:pStyle w:val="OtherTableBody"/>
            </w:pPr>
            <w:r>
              <w:t>..</w:t>
            </w:r>
          </w:p>
        </w:tc>
        <w:tc>
          <w:tcPr>
            <w:tcW w:w="600" w:type="dxa"/>
          </w:tcPr>
          <w:p w14:paraId="244FD4A8" w14:textId="77777777" w:rsidR="00B50050" w:rsidRDefault="00B50050" w:rsidP="0088127C">
            <w:pPr>
              <w:pStyle w:val="OtherTableBody"/>
            </w:pPr>
          </w:p>
        </w:tc>
        <w:tc>
          <w:tcPr>
            <w:tcW w:w="600" w:type="dxa"/>
          </w:tcPr>
          <w:p w14:paraId="259DF3DF" w14:textId="77777777" w:rsidR="00B50050" w:rsidRDefault="00B50050" w:rsidP="0088127C">
            <w:pPr>
              <w:pStyle w:val="OtherTableBody"/>
            </w:pPr>
            <w:r>
              <w:t>CWE</w:t>
            </w:r>
          </w:p>
        </w:tc>
        <w:tc>
          <w:tcPr>
            <w:tcW w:w="700" w:type="dxa"/>
          </w:tcPr>
          <w:p w14:paraId="37A16663" w14:textId="77777777" w:rsidR="00B50050" w:rsidRDefault="00B50050" w:rsidP="0088127C">
            <w:pPr>
              <w:pStyle w:val="OtherTableBody"/>
            </w:pPr>
          </w:p>
        </w:tc>
        <w:tc>
          <w:tcPr>
            <w:tcW w:w="600" w:type="dxa"/>
          </w:tcPr>
          <w:p w14:paraId="45E1BC88" w14:textId="77777777" w:rsidR="00B50050" w:rsidRDefault="00B50050" w:rsidP="0088127C">
            <w:pPr>
              <w:pStyle w:val="OtherTableBody"/>
            </w:pPr>
            <w:r>
              <w:t>0223</w:t>
            </w:r>
          </w:p>
        </w:tc>
        <w:tc>
          <w:tcPr>
            <w:tcW w:w="900" w:type="dxa"/>
          </w:tcPr>
          <w:p w14:paraId="000A7BB6" w14:textId="77777777" w:rsidR="00B50050" w:rsidRDefault="00B50050" w:rsidP="0088127C">
            <w:pPr>
              <w:pStyle w:val="OtherTableBody"/>
            </w:pPr>
            <w:r>
              <w:t>6.5.7.31</w:t>
            </w:r>
          </w:p>
        </w:tc>
      </w:tr>
      <w:tr w:rsidR="00B50050" w14:paraId="0D026958" w14:textId="77777777" w:rsidTr="00195548">
        <w:tc>
          <w:tcPr>
            <w:tcW w:w="3500" w:type="dxa"/>
          </w:tcPr>
          <w:p w14:paraId="70978D2D" w14:textId="77777777" w:rsidR="00B50050" w:rsidRDefault="00B50050" w:rsidP="0088127C">
            <w:pPr>
              <w:pStyle w:val="OtherTableBody"/>
            </w:pPr>
            <w:r>
              <w:t>Living Will Code</w:t>
            </w:r>
          </w:p>
        </w:tc>
        <w:tc>
          <w:tcPr>
            <w:tcW w:w="700" w:type="dxa"/>
          </w:tcPr>
          <w:p w14:paraId="010FE63F" w14:textId="77777777" w:rsidR="00B50050" w:rsidRDefault="00B50050" w:rsidP="0088127C">
            <w:pPr>
              <w:pStyle w:val="OtherTableBody"/>
            </w:pPr>
            <w:r>
              <w:t>00759</w:t>
            </w:r>
          </w:p>
        </w:tc>
        <w:tc>
          <w:tcPr>
            <w:tcW w:w="600" w:type="dxa"/>
          </w:tcPr>
          <w:p w14:paraId="5A00ABC4" w14:textId="77777777" w:rsidR="00B50050" w:rsidRDefault="00B50050" w:rsidP="0088127C">
            <w:pPr>
              <w:pStyle w:val="OtherTableBody"/>
            </w:pPr>
            <w:r>
              <w:t>PD1</w:t>
            </w:r>
          </w:p>
        </w:tc>
        <w:tc>
          <w:tcPr>
            <w:tcW w:w="600" w:type="dxa"/>
          </w:tcPr>
          <w:p w14:paraId="66CA76D6" w14:textId="77777777" w:rsidR="00B50050" w:rsidRDefault="00B50050" w:rsidP="0088127C">
            <w:pPr>
              <w:pStyle w:val="OtherTableBody"/>
            </w:pPr>
            <w:r>
              <w:t>7</w:t>
            </w:r>
          </w:p>
        </w:tc>
        <w:tc>
          <w:tcPr>
            <w:tcW w:w="600" w:type="dxa"/>
          </w:tcPr>
          <w:p w14:paraId="003DE5FC" w14:textId="77777777" w:rsidR="00B50050" w:rsidRDefault="00B50050" w:rsidP="0088127C">
            <w:pPr>
              <w:pStyle w:val="OtherTableBody"/>
            </w:pPr>
            <w:r>
              <w:t>..</w:t>
            </w:r>
          </w:p>
        </w:tc>
        <w:tc>
          <w:tcPr>
            <w:tcW w:w="600" w:type="dxa"/>
          </w:tcPr>
          <w:p w14:paraId="61AC99C9" w14:textId="77777777" w:rsidR="00B50050" w:rsidRDefault="00B50050" w:rsidP="0088127C">
            <w:pPr>
              <w:pStyle w:val="OtherTableBody"/>
            </w:pPr>
          </w:p>
        </w:tc>
        <w:tc>
          <w:tcPr>
            <w:tcW w:w="600" w:type="dxa"/>
          </w:tcPr>
          <w:p w14:paraId="3594986D" w14:textId="77777777" w:rsidR="00B50050" w:rsidRDefault="00B50050" w:rsidP="0088127C">
            <w:pPr>
              <w:pStyle w:val="OtherTableBody"/>
            </w:pPr>
            <w:r>
              <w:t>CWE</w:t>
            </w:r>
          </w:p>
        </w:tc>
        <w:tc>
          <w:tcPr>
            <w:tcW w:w="700" w:type="dxa"/>
          </w:tcPr>
          <w:p w14:paraId="20A85EBF" w14:textId="77777777" w:rsidR="00B50050" w:rsidRDefault="00B50050" w:rsidP="0088127C">
            <w:pPr>
              <w:pStyle w:val="OtherTableBody"/>
            </w:pPr>
          </w:p>
        </w:tc>
        <w:tc>
          <w:tcPr>
            <w:tcW w:w="600" w:type="dxa"/>
          </w:tcPr>
          <w:p w14:paraId="7647945C" w14:textId="77777777" w:rsidR="00B50050" w:rsidRDefault="00B50050" w:rsidP="0088127C">
            <w:pPr>
              <w:pStyle w:val="OtherTableBody"/>
            </w:pPr>
            <w:r>
              <w:t>0315</w:t>
            </w:r>
          </w:p>
        </w:tc>
        <w:tc>
          <w:tcPr>
            <w:tcW w:w="900" w:type="dxa"/>
          </w:tcPr>
          <w:p w14:paraId="3313787F" w14:textId="77777777" w:rsidR="00B50050" w:rsidRDefault="00B50050" w:rsidP="0088127C">
            <w:pPr>
              <w:pStyle w:val="OtherTableBody"/>
            </w:pPr>
            <w:r>
              <w:t>3.4.11.7</w:t>
            </w:r>
          </w:p>
        </w:tc>
      </w:tr>
      <w:tr w:rsidR="00B50050" w14:paraId="47091E34" w14:textId="77777777" w:rsidTr="00195548">
        <w:tc>
          <w:tcPr>
            <w:tcW w:w="3500" w:type="dxa"/>
          </w:tcPr>
          <w:p w14:paraId="30901A34" w14:textId="77777777" w:rsidR="00B50050" w:rsidRDefault="00B50050" w:rsidP="0088127C">
            <w:pPr>
              <w:pStyle w:val="OtherTableBody"/>
            </w:pPr>
            <w:r>
              <w:t>Living Will Code</w:t>
            </w:r>
          </w:p>
        </w:tc>
        <w:tc>
          <w:tcPr>
            <w:tcW w:w="700" w:type="dxa"/>
          </w:tcPr>
          <w:p w14:paraId="234A1070" w14:textId="77777777" w:rsidR="00B50050" w:rsidRDefault="00B50050" w:rsidP="0088127C">
            <w:pPr>
              <w:pStyle w:val="OtherTableBody"/>
            </w:pPr>
            <w:r>
              <w:t>00759</w:t>
            </w:r>
          </w:p>
        </w:tc>
        <w:tc>
          <w:tcPr>
            <w:tcW w:w="600" w:type="dxa"/>
          </w:tcPr>
          <w:p w14:paraId="6B656077" w14:textId="77777777" w:rsidR="00B50050" w:rsidRDefault="00B50050" w:rsidP="0088127C">
            <w:pPr>
              <w:pStyle w:val="OtherTableBody"/>
            </w:pPr>
            <w:r>
              <w:t>PV2</w:t>
            </w:r>
          </w:p>
        </w:tc>
        <w:tc>
          <w:tcPr>
            <w:tcW w:w="600" w:type="dxa"/>
          </w:tcPr>
          <w:p w14:paraId="2B32B5E2" w14:textId="77777777" w:rsidR="00B50050" w:rsidRDefault="00B50050" w:rsidP="0088127C">
            <w:pPr>
              <w:pStyle w:val="OtherTableBody"/>
            </w:pPr>
            <w:r>
              <w:t>43</w:t>
            </w:r>
          </w:p>
        </w:tc>
        <w:tc>
          <w:tcPr>
            <w:tcW w:w="600" w:type="dxa"/>
          </w:tcPr>
          <w:p w14:paraId="5378744B" w14:textId="77777777" w:rsidR="00B50050" w:rsidRDefault="00B50050" w:rsidP="0088127C">
            <w:pPr>
              <w:pStyle w:val="OtherTableBody"/>
            </w:pPr>
            <w:r>
              <w:t>..</w:t>
            </w:r>
          </w:p>
        </w:tc>
        <w:tc>
          <w:tcPr>
            <w:tcW w:w="600" w:type="dxa"/>
          </w:tcPr>
          <w:p w14:paraId="4F124F3D" w14:textId="77777777" w:rsidR="00B50050" w:rsidRDefault="00B50050" w:rsidP="0088127C">
            <w:pPr>
              <w:pStyle w:val="OtherTableBody"/>
            </w:pPr>
          </w:p>
        </w:tc>
        <w:tc>
          <w:tcPr>
            <w:tcW w:w="600" w:type="dxa"/>
          </w:tcPr>
          <w:p w14:paraId="0C76C9E1" w14:textId="77777777" w:rsidR="00B50050" w:rsidRDefault="00B50050" w:rsidP="0088127C">
            <w:pPr>
              <w:pStyle w:val="OtherTableBody"/>
            </w:pPr>
            <w:r>
              <w:t>CWE</w:t>
            </w:r>
          </w:p>
        </w:tc>
        <w:tc>
          <w:tcPr>
            <w:tcW w:w="700" w:type="dxa"/>
          </w:tcPr>
          <w:p w14:paraId="442B73BC" w14:textId="77777777" w:rsidR="00B50050" w:rsidRDefault="00B50050" w:rsidP="0088127C">
            <w:pPr>
              <w:pStyle w:val="OtherTableBody"/>
            </w:pPr>
          </w:p>
        </w:tc>
        <w:tc>
          <w:tcPr>
            <w:tcW w:w="600" w:type="dxa"/>
          </w:tcPr>
          <w:p w14:paraId="5203D993" w14:textId="77777777" w:rsidR="00B50050" w:rsidRDefault="00B50050" w:rsidP="0088127C">
            <w:pPr>
              <w:pStyle w:val="OtherTableBody"/>
            </w:pPr>
            <w:r>
              <w:t>0315</w:t>
            </w:r>
          </w:p>
        </w:tc>
        <w:tc>
          <w:tcPr>
            <w:tcW w:w="900" w:type="dxa"/>
          </w:tcPr>
          <w:p w14:paraId="78BEB3EA" w14:textId="77777777" w:rsidR="00B50050" w:rsidRDefault="00B50050" w:rsidP="0088127C">
            <w:pPr>
              <w:pStyle w:val="OtherTableBody"/>
            </w:pPr>
            <w:r>
              <w:t>3.4.4.43</w:t>
            </w:r>
          </w:p>
        </w:tc>
      </w:tr>
      <w:tr w:rsidR="00B50050" w14:paraId="6510B78B" w14:textId="77777777" w:rsidTr="00195548">
        <w:tc>
          <w:tcPr>
            <w:tcW w:w="3500" w:type="dxa"/>
          </w:tcPr>
          <w:p w14:paraId="43D89705" w14:textId="77777777" w:rsidR="00B50050" w:rsidRDefault="00B50050" w:rsidP="0088127C">
            <w:pPr>
              <w:pStyle w:val="OtherTableBody"/>
            </w:pPr>
            <w:r>
              <w:t>Load Number</w:t>
            </w:r>
          </w:p>
        </w:tc>
        <w:tc>
          <w:tcPr>
            <w:tcW w:w="700" w:type="dxa"/>
          </w:tcPr>
          <w:p w14:paraId="67266465" w14:textId="77777777" w:rsidR="00B50050" w:rsidRDefault="00B50050" w:rsidP="0088127C">
            <w:pPr>
              <w:pStyle w:val="OtherTableBody"/>
            </w:pPr>
            <w:r>
              <w:t>02108</w:t>
            </w:r>
          </w:p>
        </w:tc>
        <w:tc>
          <w:tcPr>
            <w:tcW w:w="600" w:type="dxa"/>
          </w:tcPr>
          <w:p w14:paraId="46E65EC4" w14:textId="77777777" w:rsidR="00B50050" w:rsidRDefault="00B50050" w:rsidP="0088127C">
            <w:pPr>
              <w:pStyle w:val="OtherTableBody"/>
            </w:pPr>
            <w:r>
              <w:t>SCD</w:t>
            </w:r>
          </w:p>
        </w:tc>
        <w:tc>
          <w:tcPr>
            <w:tcW w:w="600" w:type="dxa"/>
          </w:tcPr>
          <w:p w14:paraId="0ECE6A82" w14:textId="77777777" w:rsidR="00B50050" w:rsidRDefault="00B50050" w:rsidP="0088127C">
            <w:pPr>
              <w:pStyle w:val="OtherTableBody"/>
            </w:pPr>
            <w:r>
              <w:t>5</w:t>
            </w:r>
          </w:p>
        </w:tc>
        <w:tc>
          <w:tcPr>
            <w:tcW w:w="600" w:type="dxa"/>
          </w:tcPr>
          <w:p w14:paraId="1FD8C6E2" w14:textId="77777777" w:rsidR="00B50050" w:rsidRDefault="00B50050" w:rsidP="0088127C">
            <w:pPr>
              <w:pStyle w:val="OtherTableBody"/>
            </w:pPr>
            <w:r>
              <w:t>..</w:t>
            </w:r>
          </w:p>
        </w:tc>
        <w:tc>
          <w:tcPr>
            <w:tcW w:w="600" w:type="dxa"/>
          </w:tcPr>
          <w:p w14:paraId="5A5294C8" w14:textId="77777777" w:rsidR="00B50050" w:rsidRDefault="00B50050" w:rsidP="0088127C">
            <w:pPr>
              <w:pStyle w:val="OtherTableBody"/>
            </w:pPr>
            <w:r>
              <w:t>16=</w:t>
            </w:r>
          </w:p>
        </w:tc>
        <w:tc>
          <w:tcPr>
            <w:tcW w:w="600" w:type="dxa"/>
          </w:tcPr>
          <w:p w14:paraId="2D229DD7" w14:textId="77777777" w:rsidR="00B50050" w:rsidRDefault="00B50050" w:rsidP="0088127C">
            <w:pPr>
              <w:pStyle w:val="OtherTableBody"/>
            </w:pPr>
            <w:r>
              <w:t>NM</w:t>
            </w:r>
          </w:p>
        </w:tc>
        <w:tc>
          <w:tcPr>
            <w:tcW w:w="700" w:type="dxa"/>
          </w:tcPr>
          <w:p w14:paraId="240E0B23" w14:textId="77777777" w:rsidR="00B50050" w:rsidRDefault="00B50050" w:rsidP="0088127C">
            <w:pPr>
              <w:pStyle w:val="OtherTableBody"/>
            </w:pPr>
          </w:p>
        </w:tc>
        <w:tc>
          <w:tcPr>
            <w:tcW w:w="600" w:type="dxa"/>
          </w:tcPr>
          <w:p w14:paraId="49CE02E0" w14:textId="77777777" w:rsidR="00B50050" w:rsidRDefault="00B50050" w:rsidP="0088127C">
            <w:pPr>
              <w:pStyle w:val="OtherTableBody"/>
            </w:pPr>
          </w:p>
        </w:tc>
        <w:tc>
          <w:tcPr>
            <w:tcW w:w="900" w:type="dxa"/>
          </w:tcPr>
          <w:p w14:paraId="7F5117F3" w14:textId="77777777" w:rsidR="00B50050" w:rsidRDefault="00B50050" w:rsidP="0088127C">
            <w:pPr>
              <w:pStyle w:val="OtherTableBody"/>
            </w:pPr>
            <w:r>
              <w:t>17.7.4.5</w:t>
            </w:r>
          </w:p>
        </w:tc>
      </w:tr>
      <w:tr w:rsidR="00B50050" w14:paraId="431F136E" w14:textId="77777777" w:rsidTr="00195548">
        <w:tc>
          <w:tcPr>
            <w:tcW w:w="3500" w:type="dxa"/>
          </w:tcPr>
          <w:p w14:paraId="4D5E297C" w14:textId="77777777" w:rsidR="00B50050" w:rsidRDefault="00B50050" w:rsidP="0088127C">
            <w:pPr>
              <w:pStyle w:val="OtherTableBody"/>
            </w:pPr>
            <w:r>
              <w:t>Load Status</w:t>
            </w:r>
          </w:p>
        </w:tc>
        <w:tc>
          <w:tcPr>
            <w:tcW w:w="700" w:type="dxa"/>
          </w:tcPr>
          <w:p w14:paraId="306A59A8" w14:textId="77777777" w:rsidR="00B50050" w:rsidRDefault="00B50050" w:rsidP="0088127C">
            <w:pPr>
              <w:pStyle w:val="OtherTableBody"/>
            </w:pPr>
            <w:r>
              <w:t>02101</w:t>
            </w:r>
          </w:p>
        </w:tc>
        <w:tc>
          <w:tcPr>
            <w:tcW w:w="600" w:type="dxa"/>
          </w:tcPr>
          <w:p w14:paraId="7AFE532D" w14:textId="77777777" w:rsidR="00B50050" w:rsidRDefault="00B50050" w:rsidP="0088127C">
            <w:pPr>
              <w:pStyle w:val="OtherTableBody"/>
            </w:pPr>
            <w:r>
              <w:t>SDD</w:t>
            </w:r>
          </w:p>
        </w:tc>
        <w:tc>
          <w:tcPr>
            <w:tcW w:w="600" w:type="dxa"/>
          </w:tcPr>
          <w:p w14:paraId="09C9DAB0" w14:textId="77777777" w:rsidR="00B50050" w:rsidRDefault="00B50050" w:rsidP="0088127C">
            <w:pPr>
              <w:pStyle w:val="OtherTableBody"/>
            </w:pPr>
            <w:r>
              <w:t>5</w:t>
            </w:r>
          </w:p>
        </w:tc>
        <w:tc>
          <w:tcPr>
            <w:tcW w:w="600" w:type="dxa"/>
          </w:tcPr>
          <w:p w14:paraId="1FD756CD" w14:textId="77777777" w:rsidR="00B50050" w:rsidRDefault="00B50050" w:rsidP="0088127C">
            <w:pPr>
              <w:pStyle w:val="OtherTableBody"/>
            </w:pPr>
            <w:r>
              <w:t>..</w:t>
            </w:r>
          </w:p>
        </w:tc>
        <w:tc>
          <w:tcPr>
            <w:tcW w:w="600" w:type="dxa"/>
          </w:tcPr>
          <w:p w14:paraId="2329A72E" w14:textId="77777777" w:rsidR="00B50050" w:rsidRDefault="00B50050" w:rsidP="0088127C">
            <w:pPr>
              <w:pStyle w:val="OtherTableBody"/>
            </w:pPr>
          </w:p>
        </w:tc>
        <w:tc>
          <w:tcPr>
            <w:tcW w:w="600" w:type="dxa"/>
          </w:tcPr>
          <w:p w14:paraId="0FFF45BD" w14:textId="77777777" w:rsidR="00B50050" w:rsidRDefault="00B50050" w:rsidP="0088127C">
            <w:pPr>
              <w:pStyle w:val="OtherTableBody"/>
            </w:pPr>
            <w:r>
              <w:t>CWE</w:t>
            </w:r>
          </w:p>
        </w:tc>
        <w:tc>
          <w:tcPr>
            <w:tcW w:w="700" w:type="dxa"/>
          </w:tcPr>
          <w:p w14:paraId="4F2315B6" w14:textId="77777777" w:rsidR="00B50050" w:rsidRDefault="00B50050" w:rsidP="0088127C">
            <w:pPr>
              <w:pStyle w:val="OtherTableBody"/>
            </w:pPr>
          </w:p>
        </w:tc>
        <w:tc>
          <w:tcPr>
            <w:tcW w:w="600" w:type="dxa"/>
          </w:tcPr>
          <w:p w14:paraId="1004CDD9" w14:textId="77777777" w:rsidR="00B50050" w:rsidRDefault="00B50050" w:rsidP="0088127C">
            <w:pPr>
              <w:pStyle w:val="OtherTableBody"/>
            </w:pPr>
            <w:r>
              <w:t>0669</w:t>
            </w:r>
          </w:p>
        </w:tc>
        <w:tc>
          <w:tcPr>
            <w:tcW w:w="900" w:type="dxa"/>
          </w:tcPr>
          <w:p w14:paraId="2359B26F" w14:textId="77777777" w:rsidR="00B50050" w:rsidRDefault="00B50050" w:rsidP="0088127C">
            <w:pPr>
              <w:pStyle w:val="OtherTableBody"/>
            </w:pPr>
            <w:r>
              <w:t>17.7.3.5</w:t>
            </w:r>
          </w:p>
        </w:tc>
      </w:tr>
      <w:tr w:rsidR="00B50050" w14:paraId="138B35DE" w14:textId="77777777" w:rsidTr="00195548">
        <w:tc>
          <w:tcPr>
            <w:tcW w:w="3500" w:type="dxa"/>
          </w:tcPr>
          <w:p w14:paraId="1A394B44" w14:textId="77777777" w:rsidR="00B50050" w:rsidRDefault="00B50050" w:rsidP="0088127C">
            <w:pPr>
              <w:pStyle w:val="OtherTableBody"/>
            </w:pPr>
            <w:r>
              <w:t>Local Process Control</w:t>
            </w:r>
          </w:p>
        </w:tc>
        <w:tc>
          <w:tcPr>
            <w:tcW w:w="700" w:type="dxa"/>
          </w:tcPr>
          <w:p w14:paraId="23091D30" w14:textId="77777777" w:rsidR="00B50050" w:rsidRDefault="00B50050" w:rsidP="0088127C">
            <w:pPr>
              <w:pStyle w:val="OtherTableBody"/>
            </w:pPr>
            <w:r>
              <w:t>03309</w:t>
            </w:r>
          </w:p>
        </w:tc>
        <w:tc>
          <w:tcPr>
            <w:tcW w:w="600" w:type="dxa"/>
          </w:tcPr>
          <w:p w14:paraId="2FB177BB" w14:textId="77777777" w:rsidR="00B50050" w:rsidRDefault="00B50050" w:rsidP="0088127C">
            <w:pPr>
              <w:pStyle w:val="OtherTableBody"/>
            </w:pPr>
            <w:r>
              <w:t>OBX</w:t>
            </w:r>
          </w:p>
        </w:tc>
        <w:tc>
          <w:tcPr>
            <w:tcW w:w="600" w:type="dxa"/>
          </w:tcPr>
          <w:p w14:paraId="464B0ABD" w14:textId="77777777" w:rsidR="00B50050" w:rsidRDefault="00B50050" w:rsidP="0088127C">
            <w:pPr>
              <w:pStyle w:val="OtherTableBody"/>
            </w:pPr>
            <w:r>
              <w:t>28</w:t>
            </w:r>
          </w:p>
        </w:tc>
        <w:tc>
          <w:tcPr>
            <w:tcW w:w="600" w:type="dxa"/>
          </w:tcPr>
          <w:p w14:paraId="47E7CB47" w14:textId="77777777" w:rsidR="00B50050" w:rsidRDefault="00B50050" w:rsidP="0088127C">
            <w:pPr>
              <w:pStyle w:val="OtherTableBody"/>
            </w:pPr>
            <w:r>
              <w:t>..</w:t>
            </w:r>
          </w:p>
        </w:tc>
        <w:tc>
          <w:tcPr>
            <w:tcW w:w="600" w:type="dxa"/>
          </w:tcPr>
          <w:p w14:paraId="226E3BBC" w14:textId="77777777" w:rsidR="00B50050" w:rsidRDefault="00B50050" w:rsidP="0088127C">
            <w:pPr>
              <w:pStyle w:val="OtherTableBody"/>
            </w:pPr>
          </w:p>
        </w:tc>
        <w:tc>
          <w:tcPr>
            <w:tcW w:w="600" w:type="dxa"/>
          </w:tcPr>
          <w:p w14:paraId="79F66612" w14:textId="77777777" w:rsidR="00B50050" w:rsidRDefault="00B50050" w:rsidP="0088127C">
            <w:pPr>
              <w:pStyle w:val="OtherTableBody"/>
            </w:pPr>
            <w:r>
              <w:t>CWE</w:t>
            </w:r>
          </w:p>
        </w:tc>
        <w:tc>
          <w:tcPr>
            <w:tcW w:w="700" w:type="dxa"/>
          </w:tcPr>
          <w:p w14:paraId="7CB6CB61" w14:textId="77777777" w:rsidR="00B50050" w:rsidRDefault="00B50050" w:rsidP="0088127C">
            <w:pPr>
              <w:pStyle w:val="OtherTableBody"/>
            </w:pPr>
            <w:r>
              <w:t>Y</w:t>
            </w:r>
          </w:p>
        </w:tc>
        <w:tc>
          <w:tcPr>
            <w:tcW w:w="600" w:type="dxa"/>
          </w:tcPr>
          <w:p w14:paraId="0BA53869" w14:textId="77777777" w:rsidR="00B50050" w:rsidRDefault="00B50050" w:rsidP="0088127C">
            <w:pPr>
              <w:pStyle w:val="OtherTableBody"/>
            </w:pPr>
            <w:r>
              <w:t>0915</w:t>
            </w:r>
          </w:p>
        </w:tc>
        <w:tc>
          <w:tcPr>
            <w:tcW w:w="900" w:type="dxa"/>
          </w:tcPr>
          <w:p w14:paraId="5C71C479" w14:textId="77777777" w:rsidR="00B50050" w:rsidRDefault="00B50050" w:rsidP="0088127C">
            <w:pPr>
              <w:pStyle w:val="OtherTableBody"/>
            </w:pPr>
            <w:r>
              <w:t>7.4.2.28</w:t>
            </w:r>
          </w:p>
        </w:tc>
      </w:tr>
      <w:tr w:rsidR="00B50050" w14:paraId="238BD7D1" w14:textId="77777777" w:rsidTr="00195548">
        <w:tc>
          <w:tcPr>
            <w:tcW w:w="3500" w:type="dxa"/>
          </w:tcPr>
          <w:p w14:paraId="5E9E4C4E" w14:textId="77777777" w:rsidR="00B50050" w:rsidRDefault="00B50050" w:rsidP="0088127C">
            <w:pPr>
              <w:pStyle w:val="OtherTableBody"/>
            </w:pPr>
            <w:r>
              <w:t>Local/Remote Control State</w:t>
            </w:r>
          </w:p>
        </w:tc>
        <w:tc>
          <w:tcPr>
            <w:tcW w:w="700" w:type="dxa"/>
          </w:tcPr>
          <w:p w14:paraId="79E23130" w14:textId="77777777" w:rsidR="00B50050" w:rsidRDefault="00B50050" w:rsidP="0088127C">
            <w:pPr>
              <w:pStyle w:val="OtherTableBody"/>
            </w:pPr>
            <w:r>
              <w:t>01324</w:t>
            </w:r>
          </w:p>
        </w:tc>
        <w:tc>
          <w:tcPr>
            <w:tcW w:w="600" w:type="dxa"/>
          </w:tcPr>
          <w:p w14:paraId="7585EB01" w14:textId="77777777" w:rsidR="00B50050" w:rsidRDefault="00B50050" w:rsidP="0088127C">
            <w:pPr>
              <w:pStyle w:val="OtherTableBody"/>
            </w:pPr>
            <w:r>
              <w:t>EQU</w:t>
            </w:r>
          </w:p>
        </w:tc>
        <w:tc>
          <w:tcPr>
            <w:tcW w:w="600" w:type="dxa"/>
          </w:tcPr>
          <w:p w14:paraId="2D958D36" w14:textId="77777777" w:rsidR="00B50050" w:rsidRDefault="00B50050" w:rsidP="0088127C">
            <w:pPr>
              <w:pStyle w:val="OtherTableBody"/>
            </w:pPr>
            <w:r>
              <w:t>4</w:t>
            </w:r>
          </w:p>
        </w:tc>
        <w:tc>
          <w:tcPr>
            <w:tcW w:w="600" w:type="dxa"/>
          </w:tcPr>
          <w:p w14:paraId="5D57103B" w14:textId="77777777" w:rsidR="00B50050" w:rsidRDefault="00B50050" w:rsidP="0088127C">
            <w:pPr>
              <w:pStyle w:val="OtherTableBody"/>
            </w:pPr>
            <w:r>
              <w:t>..</w:t>
            </w:r>
          </w:p>
        </w:tc>
        <w:tc>
          <w:tcPr>
            <w:tcW w:w="600" w:type="dxa"/>
          </w:tcPr>
          <w:p w14:paraId="70168970" w14:textId="77777777" w:rsidR="00B50050" w:rsidRDefault="00B50050" w:rsidP="0088127C">
            <w:pPr>
              <w:pStyle w:val="OtherTableBody"/>
            </w:pPr>
          </w:p>
        </w:tc>
        <w:tc>
          <w:tcPr>
            <w:tcW w:w="600" w:type="dxa"/>
          </w:tcPr>
          <w:p w14:paraId="2BA37E02" w14:textId="77777777" w:rsidR="00B50050" w:rsidRDefault="00B50050" w:rsidP="0088127C">
            <w:pPr>
              <w:pStyle w:val="OtherTableBody"/>
            </w:pPr>
            <w:r>
              <w:t>CWE</w:t>
            </w:r>
          </w:p>
        </w:tc>
        <w:tc>
          <w:tcPr>
            <w:tcW w:w="700" w:type="dxa"/>
          </w:tcPr>
          <w:p w14:paraId="3A25D0FE" w14:textId="77777777" w:rsidR="00B50050" w:rsidRDefault="00B50050" w:rsidP="0088127C">
            <w:pPr>
              <w:pStyle w:val="OtherTableBody"/>
            </w:pPr>
          </w:p>
        </w:tc>
        <w:tc>
          <w:tcPr>
            <w:tcW w:w="600" w:type="dxa"/>
          </w:tcPr>
          <w:p w14:paraId="57CF77F0" w14:textId="77777777" w:rsidR="00B50050" w:rsidRDefault="00B50050" w:rsidP="0088127C">
            <w:pPr>
              <w:pStyle w:val="OtherTableBody"/>
            </w:pPr>
            <w:r>
              <w:t>0366</w:t>
            </w:r>
          </w:p>
        </w:tc>
        <w:tc>
          <w:tcPr>
            <w:tcW w:w="900" w:type="dxa"/>
          </w:tcPr>
          <w:p w14:paraId="4D391FF5" w14:textId="77777777" w:rsidR="00B50050" w:rsidRDefault="00B50050" w:rsidP="0088127C">
            <w:pPr>
              <w:pStyle w:val="OtherTableBody"/>
            </w:pPr>
            <w:r>
              <w:t>13.4.1.4</w:t>
            </w:r>
          </w:p>
        </w:tc>
      </w:tr>
      <w:tr w:rsidR="00B50050" w14:paraId="19805C97" w14:textId="77777777" w:rsidTr="00195548">
        <w:tc>
          <w:tcPr>
            <w:tcW w:w="3500" w:type="dxa"/>
          </w:tcPr>
          <w:p w14:paraId="46E33049" w14:textId="77777777" w:rsidR="00B50050" w:rsidRDefault="00B50050" w:rsidP="0088127C">
            <w:pPr>
              <w:pStyle w:val="OtherTableBody"/>
            </w:pPr>
            <w:r>
              <w:t>Location</w:t>
            </w:r>
          </w:p>
        </w:tc>
        <w:tc>
          <w:tcPr>
            <w:tcW w:w="700" w:type="dxa"/>
          </w:tcPr>
          <w:p w14:paraId="14C045AD" w14:textId="77777777" w:rsidR="00B50050" w:rsidRDefault="00B50050" w:rsidP="0088127C">
            <w:pPr>
              <w:pStyle w:val="OtherTableBody"/>
            </w:pPr>
            <w:r>
              <w:t>01342</w:t>
            </w:r>
          </w:p>
        </w:tc>
        <w:tc>
          <w:tcPr>
            <w:tcW w:w="600" w:type="dxa"/>
          </w:tcPr>
          <w:p w14:paraId="2F3DB991" w14:textId="77777777" w:rsidR="00B50050" w:rsidRDefault="00B50050" w:rsidP="0088127C">
            <w:pPr>
              <w:pStyle w:val="OtherTableBody"/>
            </w:pPr>
            <w:r>
              <w:t>SAC</w:t>
            </w:r>
          </w:p>
        </w:tc>
        <w:tc>
          <w:tcPr>
            <w:tcW w:w="600" w:type="dxa"/>
          </w:tcPr>
          <w:p w14:paraId="6E04C099" w14:textId="77777777" w:rsidR="00B50050" w:rsidRDefault="00B50050" w:rsidP="0088127C">
            <w:pPr>
              <w:pStyle w:val="OtherTableBody"/>
            </w:pPr>
            <w:r>
              <w:t>15</w:t>
            </w:r>
          </w:p>
        </w:tc>
        <w:tc>
          <w:tcPr>
            <w:tcW w:w="600" w:type="dxa"/>
          </w:tcPr>
          <w:p w14:paraId="475D8E04" w14:textId="77777777" w:rsidR="00B50050" w:rsidRDefault="00B50050" w:rsidP="0088127C">
            <w:pPr>
              <w:pStyle w:val="OtherTableBody"/>
            </w:pPr>
            <w:r>
              <w:t>..</w:t>
            </w:r>
          </w:p>
        </w:tc>
        <w:tc>
          <w:tcPr>
            <w:tcW w:w="600" w:type="dxa"/>
          </w:tcPr>
          <w:p w14:paraId="6B1E0099" w14:textId="77777777" w:rsidR="00B50050" w:rsidRDefault="00B50050" w:rsidP="0088127C">
            <w:pPr>
              <w:pStyle w:val="OtherTableBody"/>
            </w:pPr>
          </w:p>
        </w:tc>
        <w:tc>
          <w:tcPr>
            <w:tcW w:w="600" w:type="dxa"/>
          </w:tcPr>
          <w:p w14:paraId="7909E2EB" w14:textId="77777777" w:rsidR="00B50050" w:rsidRDefault="00B50050" w:rsidP="0088127C">
            <w:pPr>
              <w:pStyle w:val="OtherTableBody"/>
            </w:pPr>
            <w:r>
              <w:t>CWE</w:t>
            </w:r>
          </w:p>
        </w:tc>
        <w:tc>
          <w:tcPr>
            <w:tcW w:w="700" w:type="dxa"/>
          </w:tcPr>
          <w:p w14:paraId="0B533C99" w14:textId="77777777" w:rsidR="00B50050" w:rsidRDefault="00B50050" w:rsidP="0088127C">
            <w:pPr>
              <w:pStyle w:val="OtherTableBody"/>
            </w:pPr>
            <w:r>
              <w:t>Y</w:t>
            </w:r>
          </w:p>
        </w:tc>
        <w:tc>
          <w:tcPr>
            <w:tcW w:w="600" w:type="dxa"/>
          </w:tcPr>
          <w:p w14:paraId="13486A5D" w14:textId="77777777" w:rsidR="00B50050" w:rsidRDefault="00B50050" w:rsidP="0088127C">
            <w:pPr>
              <w:pStyle w:val="OtherTableBody"/>
            </w:pPr>
            <w:r>
              <w:t>0774</w:t>
            </w:r>
          </w:p>
        </w:tc>
        <w:tc>
          <w:tcPr>
            <w:tcW w:w="900" w:type="dxa"/>
          </w:tcPr>
          <w:p w14:paraId="5C252EC7" w14:textId="77777777" w:rsidR="00B50050" w:rsidRDefault="00B50050" w:rsidP="0088127C">
            <w:pPr>
              <w:pStyle w:val="OtherTableBody"/>
            </w:pPr>
            <w:r>
              <w:t>13.4.3.15</w:t>
            </w:r>
          </w:p>
        </w:tc>
      </w:tr>
      <w:tr w:rsidR="00B50050" w14:paraId="3B709CCA" w14:textId="77777777" w:rsidTr="00195548">
        <w:tc>
          <w:tcPr>
            <w:tcW w:w="3500" w:type="dxa"/>
          </w:tcPr>
          <w:p w14:paraId="6C6CCD97" w14:textId="77777777" w:rsidR="00B50050" w:rsidRDefault="00B50050" w:rsidP="0088127C">
            <w:pPr>
              <w:pStyle w:val="OtherTableBody"/>
            </w:pPr>
            <w:r>
              <w:t>Location</w:t>
            </w:r>
          </w:p>
        </w:tc>
        <w:tc>
          <w:tcPr>
            <w:tcW w:w="700" w:type="dxa"/>
          </w:tcPr>
          <w:p w14:paraId="251817A9" w14:textId="77777777" w:rsidR="00B50050" w:rsidRDefault="00B50050" w:rsidP="0088127C">
            <w:pPr>
              <w:pStyle w:val="OtherTableBody"/>
            </w:pPr>
            <w:r>
              <w:t>02386</w:t>
            </w:r>
          </w:p>
        </w:tc>
        <w:tc>
          <w:tcPr>
            <w:tcW w:w="600" w:type="dxa"/>
          </w:tcPr>
          <w:p w14:paraId="28508756" w14:textId="77777777" w:rsidR="00B50050" w:rsidRDefault="00B50050" w:rsidP="0088127C">
            <w:pPr>
              <w:pStyle w:val="OtherTableBody"/>
            </w:pPr>
            <w:r>
              <w:t>PRT</w:t>
            </w:r>
          </w:p>
        </w:tc>
        <w:tc>
          <w:tcPr>
            <w:tcW w:w="600" w:type="dxa"/>
          </w:tcPr>
          <w:p w14:paraId="3464B906" w14:textId="77777777" w:rsidR="00B50050" w:rsidRDefault="00B50050" w:rsidP="0088127C">
            <w:pPr>
              <w:pStyle w:val="OtherTableBody"/>
            </w:pPr>
            <w:r>
              <w:t>9</w:t>
            </w:r>
          </w:p>
        </w:tc>
        <w:tc>
          <w:tcPr>
            <w:tcW w:w="600" w:type="dxa"/>
          </w:tcPr>
          <w:p w14:paraId="171AD94C" w14:textId="77777777" w:rsidR="00B50050" w:rsidRDefault="00B50050" w:rsidP="0088127C">
            <w:pPr>
              <w:pStyle w:val="OtherTableBody"/>
            </w:pPr>
            <w:r>
              <w:t>..</w:t>
            </w:r>
          </w:p>
        </w:tc>
        <w:tc>
          <w:tcPr>
            <w:tcW w:w="600" w:type="dxa"/>
          </w:tcPr>
          <w:p w14:paraId="7C0F0256" w14:textId="77777777" w:rsidR="00B50050" w:rsidRDefault="00B50050" w:rsidP="0088127C">
            <w:pPr>
              <w:pStyle w:val="OtherTableBody"/>
            </w:pPr>
          </w:p>
        </w:tc>
        <w:tc>
          <w:tcPr>
            <w:tcW w:w="600" w:type="dxa"/>
          </w:tcPr>
          <w:p w14:paraId="66D99341" w14:textId="77777777" w:rsidR="00B50050" w:rsidRDefault="00B50050" w:rsidP="0088127C">
            <w:pPr>
              <w:pStyle w:val="OtherTableBody"/>
            </w:pPr>
            <w:r>
              <w:t>PL</w:t>
            </w:r>
          </w:p>
        </w:tc>
        <w:tc>
          <w:tcPr>
            <w:tcW w:w="700" w:type="dxa"/>
          </w:tcPr>
          <w:p w14:paraId="43F301C0" w14:textId="77777777" w:rsidR="00B50050" w:rsidRDefault="00B50050" w:rsidP="0088127C">
            <w:pPr>
              <w:pStyle w:val="OtherTableBody"/>
            </w:pPr>
            <w:r>
              <w:t>Y</w:t>
            </w:r>
          </w:p>
        </w:tc>
        <w:tc>
          <w:tcPr>
            <w:tcW w:w="600" w:type="dxa"/>
          </w:tcPr>
          <w:p w14:paraId="5C96F41F" w14:textId="77777777" w:rsidR="00B50050" w:rsidRDefault="00B50050" w:rsidP="0088127C">
            <w:pPr>
              <w:pStyle w:val="OtherTableBody"/>
            </w:pPr>
          </w:p>
        </w:tc>
        <w:tc>
          <w:tcPr>
            <w:tcW w:w="900" w:type="dxa"/>
          </w:tcPr>
          <w:p w14:paraId="26202D25" w14:textId="77777777" w:rsidR="00B50050" w:rsidRDefault="00B50050" w:rsidP="0088127C">
            <w:pPr>
              <w:pStyle w:val="OtherTableBody"/>
            </w:pPr>
            <w:r>
              <w:t>7.4.4.9</w:t>
            </w:r>
          </w:p>
        </w:tc>
      </w:tr>
      <w:tr w:rsidR="00B50050" w14:paraId="40306F17" w14:textId="77777777" w:rsidTr="00195548">
        <w:tc>
          <w:tcPr>
            <w:tcW w:w="3500" w:type="dxa"/>
          </w:tcPr>
          <w:p w14:paraId="6A3BBBA2" w14:textId="77777777" w:rsidR="00B50050" w:rsidRDefault="00B50050" w:rsidP="0088127C">
            <w:pPr>
              <w:pStyle w:val="OtherTableBody"/>
            </w:pPr>
            <w:r>
              <w:t>Location Address</w:t>
            </w:r>
          </w:p>
        </w:tc>
        <w:tc>
          <w:tcPr>
            <w:tcW w:w="700" w:type="dxa"/>
          </w:tcPr>
          <w:p w14:paraId="109A3648" w14:textId="77777777" w:rsidR="00B50050" w:rsidRDefault="00B50050" w:rsidP="0088127C">
            <w:pPr>
              <w:pStyle w:val="OtherTableBody"/>
            </w:pPr>
            <w:r>
              <w:t>00948</w:t>
            </w:r>
          </w:p>
        </w:tc>
        <w:tc>
          <w:tcPr>
            <w:tcW w:w="600" w:type="dxa"/>
          </w:tcPr>
          <w:p w14:paraId="07212860" w14:textId="77777777" w:rsidR="00B50050" w:rsidRDefault="00B50050" w:rsidP="0088127C">
            <w:pPr>
              <w:pStyle w:val="OtherTableBody"/>
            </w:pPr>
            <w:r>
              <w:t>LOC</w:t>
            </w:r>
          </w:p>
        </w:tc>
        <w:tc>
          <w:tcPr>
            <w:tcW w:w="600" w:type="dxa"/>
          </w:tcPr>
          <w:p w14:paraId="1E16918A" w14:textId="77777777" w:rsidR="00B50050" w:rsidRDefault="00B50050" w:rsidP="0088127C">
            <w:pPr>
              <w:pStyle w:val="OtherTableBody"/>
            </w:pPr>
            <w:r>
              <w:t>5</w:t>
            </w:r>
          </w:p>
        </w:tc>
        <w:tc>
          <w:tcPr>
            <w:tcW w:w="600" w:type="dxa"/>
          </w:tcPr>
          <w:p w14:paraId="62DA2A7B" w14:textId="77777777" w:rsidR="00B50050" w:rsidRDefault="00B50050" w:rsidP="0088127C">
            <w:pPr>
              <w:pStyle w:val="OtherTableBody"/>
            </w:pPr>
            <w:r>
              <w:t>..</w:t>
            </w:r>
          </w:p>
        </w:tc>
        <w:tc>
          <w:tcPr>
            <w:tcW w:w="600" w:type="dxa"/>
          </w:tcPr>
          <w:p w14:paraId="669C983C" w14:textId="77777777" w:rsidR="00B50050" w:rsidRDefault="00B50050" w:rsidP="0088127C">
            <w:pPr>
              <w:pStyle w:val="OtherTableBody"/>
            </w:pPr>
          </w:p>
        </w:tc>
        <w:tc>
          <w:tcPr>
            <w:tcW w:w="600" w:type="dxa"/>
          </w:tcPr>
          <w:p w14:paraId="208910B0" w14:textId="77777777" w:rsidR="00B50050" w:rsidRDefault="00B50050" w:rsidP="0088127C">
            <w:pPr>
              <w:pStyle w:val="OtherTableBody"/>
            </w:pPr>
            <w:r>
              <w:t>XAD</w:t>
            </w:r>
          </w:p>
        </w:tc>
        <w:tc>
          <w:tcPr>
            <w:tcW w:w="700" w:type="dxa"/>
          </w:tcPr>
          <w:p w14:paraId="4551F013" w14:textId="77777777" w:rsidR="00B50050" w:rsidRDefault="00B50050" w:rsidP="0088127C">
            <w:pPr>
              <w:pStyle w:val="OtherTableBody"/>
            </w:pPr>
            <w:r>
              <w:t>Y</w:t>
            </w:r>
          </w:p>
        </w:tc>
        <w:tc>
          <w:tcPr>
            <w:tcW w:w="600" w:type="dxa"/>
          </w:tcPr>
          <w:p w14:paraId="7373F552" w14:textId="77777777" w:rsidR="00B50050" w:rsidRDefault="00B50050" w:rsidP="0088127C">
            <w:pPr>
              <w:pStyle w:val="OtherTableBody"/>
            </w:pPr>
          </w:p>
        </w:tc>
        <w:tc>
          <w:tcPr>
            <w:tcW w:w="900" w:type="dxa"/>
          </w:tcPr>
          <w:p w14:paraId="4297449F" w14:textId="77777777" w:rsidR="00B50050" w:rsidRDefault="00B50050" w:rsidP="0088127C">
            <w:pPr>
              <w:pStyle w:val="OtherTableBody"/>
            </w:pPr>
            <w:r>
              <w:t>8.9.2.5</w:t>
            </w:r>
          </w:p>
        </w:tc>
      </w:tr>
      <w:tr w:rsidR="00B50050" w14:paraId="5C7BE9B7" w14:textId="77777777" w:rsidTr="00195548">
        <w:tc>
          <w:tcPr>
            <w:tcW w:w="3500" w:type="dxa"/>
          </w:tcPr>
          <w:p w14:paraId="1D228B57" w14:textId="77777777" w:rsidR="00B50050" w:rsidRDefault="00B50050" w:rsidP="0088127C">
            <w:pPr>
              <w:pStyle w:val="OtherTableBody"/>
            </w:pPr>
            <w:r>
              <w:t>Location Characteristic ID</w:t>
            </w:r>
          </w:p>
        </w:tc>
        <w:tc>
          <w:tcPr>
            <w:tcW w:w="700" w:type="dxa"/>
          </w:tcPr>
          <w:p w14:paraId="5148551B" w14:textId="77777777" w:rsidR="00B50050" w:rsidRDefault="00B50050" w:rsidP="0088127C">
            <w:pPr>
              <w:pStyle w:val="OtherTableBody"/>
            </w:pPr>
            <w:r>
              <w:t>01295</w:t>
            </w:r>
          </w:p>
        </w:tc>
        <w:tc>
          <w:tcPr>
            <w:tcW w:w="600" w:type="dxa"/>
          </w:tcPr>
          <w:p w14:paraId="5EF5D81B" w14:textId="77777777" w:rsidR="00B50050" w:rsidRDefault="00B50050" w:rsidP="0088127C">
            <w:pPr>
              <w:pStyle w:val="OtherTableBody"/>
            </w:pPr>
            <w:r>
              <w:t>LCH</w:t>
            </w:r>
          </w:p>
        </w:tc>
        <w:tc>
          <w:tcPr>
            <w:tcW w:w="600" w:type="dxa"/>
          </w:tcPr>
          <w:p w14:paraId="187061D9" w14:textId="77777777" w:rsidR="00B50050" w:rsidRDefault="00B50050" w:rsidP="0088127C">
            <w:pPr>
              <w:pStyle w:val="OtherTableBody"/>
            </w:pPr>
            <w:r>
              <w:t>4</w:t>
            </w:r>
          </w:p>
        </w:tc>
        <w:tc>
          <w:tcPr>
            <w:tcW w:w="600" w:type="dxa"/>
          </w:tcPr>
          <w:p w14:paraId="2A6673BC" w14:textId="77777777" w:rsidR="00B50050" w:rsidRDefault="00B50050" w:rsidP="0088127C">
            <w:pPr>
              <w:pStyle w:val="OtherTableBody"/>
            </w:pPr>
            <w:r>
              <w:t>..</w:t>
            </w:r>
          </w:p>
        </w:tc>
        <w:tc>
          <w:tcPr>
            <w:tcW w:w="600" w:type="dxa"/>
          </w:tcPr>
          <w:p w14:paraId="3772CC16" w14:textId="77777777" w:rsidR="00B50050" w:rsidRDefault="00B50050" w:rsidP="0088127C">
            <w:pPr>
              <w:pStyle w:val="OtherTableBody"/>
            </w:pPr>
          </w:p>
        </w:tc>
        <w:tc>
          <w:tcPr>
            <w:tcW w:w="600" w:type="dxa"/>
          </w:tcPr>
          <w:p w14:paraId="4A0C4B32" w14:textId="77777777" w:rsidR="00B50050" w:rsidRDefault="00B50050" w:rsidP="0088127C">
            <w:pPr>
              <w:pStyle w:val="OtherTableBody"/>
            </w:pPr>
            <w:r>
              <w:t>CWE</w:t>
            </w:r>
          </w:p>
        </w:tc>
        <w:tc>
          <w:tcPr>
            <w:tcW w:w="700" w:type="dxa"/>
          </w:tcPr>
          <w:p w14:paraId="54ADA9E2" w14:textId="77777777" w:rsidR="00B50050" w:rsidRDefault="00B50050" w:rsidP="0088127C">
            <w:pPr>
              <w:pStyle w:val="OtherTableBody"/>
            </w:pPr>
          </w:p>
        </w:tc>
        <w:tc>
          <w:tcPr>
            <w:tcW w:w="600" w:type="dxa"/>
          </w:tcPr>
          <w:p w14:paraId="255B3272" w14:textId="77777777" w:rsidR="00B50050" w:rsidRDefault="00B50050" w:rsidP="0088127C">
            <w:pPr>
              <w:pStyle w:val="OtherTableBody"/>
            </w:pPr>
            <w:r>
              <w:t>0324</w:t>
            </w:r>
          </w:p>
        </w:tc>
        <w:tc>
          <w:tcPr>
            <w:tcW w:w="900" w:type="dxa"/>
          </w:tcPr>
          <w:p w14:paraId="36AB161B" w14:textId="77777777" w:rsidR="00B50050" w:rsidRDefault="00B50050" w:rsidP="0088127C">
            <w:pPr>
              <w:pStyle w:val="OtherTableBody"/>
            </w:pPr>
            <w:r>
              <w:t>8.9.3.4</w:t>
            </w:r>
          </w:p>
        </w:tc>
      </w:tr>
      <w:tr w:rsidR="00B50050" w14:paraId="2094A70B" w14:textId="77777777" w:rsidTr="00195548">
        <w:tc>
          <w:tcPr>
            <w:tcW w:w="3500" w:type="dxa"/>
          </w:tcPr>
          <w:p w14:paraId="18C1FE81" w14:textId="77777777" w:rsidR="00B50050" w:rsidRDefault="00B50050" w:rsidP="0088127C">
            <w:pPr>
              <w:pStyle w:val="OtherTableBody"/>
            </w:pPr>
            <w:r>
              <w:t>Location Characteristic Value - LCH</w:t>
            </w:r>
          </w:p>
        </w:tc>
        <w:tc>
          <w:tcPr>
            <w:tcW w:w="700" w:type="dxa"/>
          </w:tcPr>
          <w:p w14:paraId="654D595A" w14:textId="77777777" w:rsidR="00B50050" w:rsidRDefault="00B50050" w:rsidP="0088127C">
            <w:pPr>
              <w:pStyle w:val="OtherTableBody"/>
            </w:pPr>
            <w:r>
              <w:t>01294</w:t>
            </w:r>
          </w:p>
        </w:tc>
        <w:tc>
          <w:tcPr>
            <w:tcW w:w="600" w:type="dxa"/>
          </w:tcPr>
          <w:p w14:paraId="6369BE44" w14:textId="77777777" w:rsidR="00B50050" w:rsidRDefault="00B50050" w:rsidP="0088127C">
            <w:pPr>
              <w:pStyle w:val="OtherTableBody"/>
            </w:pPr>
            <w:r>
              <w:t>LCH</w:t>
            </w:r>
          </w:p>
        </w:tc>
        <w:tc>
          <w:tcPr>
            <w:tcW w:w="600" w:type="dxa"/>
          </w:tcPr>
          <w:p w14:paraId="6AB5181C" w14:textId="77777777" w:rsidR="00B50050" w:rsidRDefault="00B50050" w:rsidP="0088127C">
            <w:pPr>
              <w:pStyle w:val="OtherTableBody"/>
            </w:pPr>
            <w:r>
              <w:t>5</w:t>
            </w:r>
          </w:p>
        </w:tc>
        <w:tc>
          <w:tcPr>
            <w:tcW w:w="600" w:type="dxa"/>
          </w:tcPr>
          <w:p w14:paraId="406AC91B" w14:textId="77777777" w:rsidR="00B50050" w:rsidRDefault="00B50050" w:rsidP="0088127C">
            <w:pPr>
              <w:pStyle w:val="OtherTableBody"/>
            </w:pPr>
            <w:r>
              <w:t>..</w:t>
            </w:r>
          </w:p>
        </w:tc>
        <w:tc>
          <w:tcPr>
            <w:tcW w:w="600" w:type="dxa"/>
          </w:tcPr>
          <w:p w14:paraId="5BB1EFF7" w14:textId="77777777" w:rsidR="00B50050" w:rsidRDefault="00B50050" w:rsidP="0088127C">
            <w:pPr>
              <w:pStyle w:val="OtherTableBody"/>
            </w:pPr>
          </w:p>
        </w:tc>
        <w:tc>
          <w:tcPr>
            <w:tcW w:w="600" w:type="dxa"/>
          </w:tcPr>
          <w:p w14:paraId="544FCACB" w14:textId="77777777" w:rsidR="00B50050" w:rsidRDefault="00B50050" w:rsidP="0088127C">
            <w:pPr>
              <w:pStyle w:val="OtherTableBody"/>
            </w:pPr>
            <w:r>
              <w:t>CWE</w:t>
            </w:r>
          </w:p>
        </w:tc>
        <w:tc>
          <w:tcPr>
            <w:tcW w:w="700" w:type="dxa"/>
          </w:tcPr>
          <w:p w14:paraId="1423B573" w14:textId="77777777" w:rsidR="00B50050" w:rsidRDefault="00B50050" w:rsidP="0088127C">
            <w:pPr>
              <w:pStyle w:val="OtherTableBody"/>
            </w:pPr>
          </w:p>
        </w:tc>
        <w:tc>
          <w:tcPr>
            <w:tcW w:w="600" w:type="dxa"/>
          </w:tcPr>
          <w:p w14:paraId="38F4BF3D" w14:textId="77777777" w:rsidR="00B50050" w:rsidRDefault="00B50050" w:rsidP="0088127C">
            <w:pPr>
              <w:pStyle w:val="OtherTableBody"/>
            </w:pPr>
            <w:r>
              <w:t>0136</w:t>
            </w:r>
          </w:p>
        </w:tc>
        <w:tc>
          <w:tcPr>
            <w:tcW w:w="900" w:type="dxa"/>
          </w:tcPr>
          <w:p w14:paraId="2059656C" w14:textId="77777777" w:rsidR="00B50050" w:rsidRDefault="00B50050" w:rsidP="0088127C">
            <w:pPr>
              <w:pStyle w:val="OtherTableBody"/>
            </w:pPr>
            <w:r>
              <w:t>8.9.3.5</w:t>
            </w:r>
          </w:p>
        </w:tc>
      </w:tr>
      <w:tr w:rsidR="00B50050" w14:paraId="48EE770B" w14:textId="77777777" w:rsidTr="00195548">
        <w:tc>
          <w:tcPr>
            <w:tcW w:w="3500" w:type="dxa"/>
          </w:tcPr>
          <w:p w14:paraId="01D91D6D" w14:textId="77777777" w:rsidR="00B50050" w:rsidRDefault="00B50050" w:rsidP="0088127C">
            <w:pPr>
              <w:pStyle w:val="OtherTableBody"/>
            </w:pPr>
            <w:r>
              <w:t>Location Cost Center</w:t>
            </w:r>
          </w:p>
        </w:tc>
        <w:tc>
          <w:tcPr>
            <w:tcW w:w="700" w:type="dxa"/>
          </w:tcPr>
          <w:p w14:paraId="014A9C91" w14:textId="77777777" w:rsidR="00B50050" w:rsidRDefault="00B50050" w:rsidP="0088127C">
            <w:pPr>
              <w:pStyle w:val="OtherTableBody"/>
            </w:pPr>
            <w:r>
              <w:t>01584</w:t>
            </w:r>
          </w:p>
        </w:tc>
        <w:tc>
          <w:tcPr>
            <w:tcW w:w="600" w:type="dxa"/>
          </w:tcPr>
          <w:p w14:paraId="26652279" w14:textId="77777777" w:rsidR="00B50050" w:rsidRDefault="00B50050" w:rsidP="0088127C">
            <w:pPr>
              <w:pStyle w:val="OtherTableBody"/>
            </w:pPr>
            <w:r>
              <w:t>LDP</w:t>
            </w:r>
          </w:p>
        </w:tc>
        <w:tc>
          <w:tcPr>
            <w:tcW w:w="600" w:type="dxa"/>
          </w:tcPr>
          <w:p w14:paraId="10E8447C" w14:textId="77777777" w:rsidR="00B50050" w:rsidRDefault="00B50050" w:rsidP="0088127C">
            <w:pPr>
              <w:pStyle w:val="OtherTableBody"/>
            </w:pPr>
            <w:r>
              <w:t>12</w:t>
            </w:r>
          </w:p>
        </w:tc>
        <w:tc>
          <w:tcPr>
            <w:tcW w:w="600" w:type="dxa"/>
          </w:tcPr>
          <w:p w14:paraId="39980926" w14:textId="77777777" w:rsidR="00B50050" w:rsidRDefault="00B50050" w:rsidP="0088127C">
            <w:pPr>
              <w:pStyle w:val="OtherTableBody"/>
            </w:pPr>
            <w:r>
              <w:t>..</w:t>
            </w:r>
          </w:p>
        </w:tc>
        <w:tc>
          <w:tcPr>
            <w:tcW w:w="600" w:type="dxa"/>
          </w:tcPr>
          <w:p w14:paraId="18A3CC90" w14:textId="77777777" w:rsidR="00B50050" w:rsidRDefault="00B50050" w:rsidP="0088127C">
            <w:pPr>
              <w:pStyle w:val="OtherTableBody"/>
            </w:pPr>
          </w:p>
        </w:tc>
        <w:tc>
          <w:tcPr>
            <w:tcW w:w="600" w:type="dxa"/>
          </w:tcPr>
          <w:p w14:paraId="5EEB72B3" w14:textId="77777777" w:rsidR="00B50050" w:rsidRDefault="00B50050" w:rsidP="0088127C">
            <w:pPr>
              <w:pStyle w:val="OtherTableBody"/>
            </w:pPr>
            <w:r>
              <w:t>CWE</w:t>
            </w:r>
          </w:p>
        </w:tc>
        <w:tc>
          <w:tcPr>
            <w:tcW w:w="700" w:type="dxa"/>
          </w:tcPr>
          <w:p w14:paraId="099C1453" w14:textId="77777777" w:rsidR="00B50050" w:rsidRDefault="00B50050" w:rsidP="0088127C">
            <w:pPr>
              <w:pStyle w:val="OtherTableBody"/>
            </w:pPr>
          </w:p>
        </w:tc>
        <w:tc>
          <w:tcPr>
            <w:tcW w:w="600" w:type="dxa"/>
          </w:tcPr>
          <w:p w14:paraId="43C458B8" w14:textId="77777777" w:rsidR="00B50050" w:rsidRDefault="00B50050" w:rsidP="0088127C">
            <w:pPr>
              <w:pStyle w:val="OtherTableBody"/>
            </w:pPr>
            <w:r>
              <w:t>0462</w:t>
            </w:r>
          </w:p>
        </w:tc>
        <w:tc>
          <w:tcPr>
            <w:tcW w:w="900" w:type="dxa"/>
          </w:tcPr>
          <w:p w14:paraId="5E8C56E5" w14:textId="77777777" w:rsidR="00B50050" w:rsidRDefault="00B50050" w:rsidP="0088127C">
            <w:pPr>
              <w:pStyle w:val="OtherTableBody"/>
            </w:pPr>
            <w:r>
              <w:t>8.9.5.12</w:t>
            </w:r>
          </w:p>
        </w:tc>
      </w:tr>
      <w:tr w:rsidR="00B50050" w14:paraId="62943FD6" w14:textId="77777777" w:rsidTr="00195548">
        <w:tc>
          <w:tcPr>
            <w:tcW w:w="3500" w:type="dxa"/>
          </w:tcPr>
          <w:p w14:paraId="7F59B164" w14:textId="77777777" w:rsidR="00B50050" w:rsidRDefault="00B50050" w:rsidP="0088127C">
            <w:pPr>
              <w:pStyle w:val="OtherTableBody"/>
            </w:pPr>
            <w:r>
              <w:t>Location Department</w:t>
            </w:r>
          </w:p>
        </w:tc>
        <w:tc>
          <w:tcPr>
            <w:tcW w:w="700" w:type="dxa"/>
          </w:tcPr>
          <w:p w14:paraId="2EF745B6" w14:textId="77777777" w:rsidR="00B50050" w:rsidRDefault="00B50050" w:rsidP="0088127C">
            <w:pPr>
              <w:pStyle w:val="OtherTableBody"/>
            </w:pPr>
            <w:r>
              <w:t>00964</w:t>
            </w:r>
          </w:p>
        </w:tc>
        <w:tc>
          <w:tcPr>
            <w:tcW w:w="600" w:type="dxa"/>
          </w:tcPr>
          <w:p w14:paraId="5F3A1EAC" w14:textId="77777777" w:rsidR="00B50050" w:rsidRDefault="00B50050" w:rsidP="0088127C">
            <w:pPr>
              <w:pStyle w:val="OtherTableBody"/>
            </w:pPr>
            <w:r>
              <w:t>LCC</w:t>
            </w:r>
          </w:p>
        </w:tc>
        <w:tc>
          <w:tcPr>
            <w:tcW w:w="600" w:type="dxa"/>
          </w:tcPr>
          <w:p w14:paraId="53B7983B" w14:textId="77777777" w:rsidR="00B50050" w:rsidRDefault="00B50050" w:rsidP="0088127C">
            <w:pPr>
              <w:pStyle w:val="OtherTableBody"/>
            </w:pPr>
            <w:r>
              <w:t>2</w:t>
            </w:r>
          </w:p>
        </w:tc>
        <w:tc>
          <w:tcPr>
            <w:tcW w:w="600" w:type="dxa"/>
          </w:tcPr>
          <w:p w14:paraId="4557F0EA" w14:textId="77777777" w:rsidR="00B50050" w:rsidRDefault="00B50050" w:rsidP="0088127C">
            <w:pPr>
              <w:pStyle w:val="OtherTableBody"/>
            </w:pPr>
            <w:r>
              <w:t>..</w:t>
            </w:r>
          </w:p>
        </w:tc>
        <w:tc>
          <w:tcPr>
            <w:tcW w:w="600" w:type="dxa"/>
          </w:tcPr>
          <w:p w14:paraId="59C226E9" w14:textId="77777777" w:rsidR="00B50050" w:rsidRDefault="00B50050" w:rsidP="0088127C">
            <w:pPr>
              <w:pStyle w:val="OtherTableBody"/>
            </w:pPr>
          </w:p>
        </w:tc>
        <w:tc>
          <w:tcPr>
            <w:tcW w:w="600" w:type="dxa"/>
          </w:tcPr>
          <w:p w14:paraId="085B93B0" w14:textId="77777777" w:rsidR="00B50050" w:rsidRDefault="00B50050" w:rsidP="0088127C">
            <w:pPr>
              <w:pStyle w:val="OtherTableBody"/>
            </w:pPr>
            <w:r>
              <w:t>CWE</w:t>
            </w:r>
          </w:p>
        </w:tc>
        <w:tc>
          <w:tcPr>
            <w:tcW w:w="700" w:type="dxa"/>
          </w:tcPr>
          <w:p w14:paraId="3C3D6EA6" w14:textId="77777777" w:rsidR="00B50050" w:rsidRDefault="00B50050" w:rsidP="0088127C">
            <w:pPr>
              <w:pStyle w:val="OtherTableBody"/>
            </w:pPr>
          </w:p>
        </w:tc>
        <w:tc>
          <w:tcPr>
            <w:tcW w:w="600" w:type="dxa"/>
          </w:tcPr>
          <w:p w14:paraId="1BCABA7D" w14:textId="77777777" w:rsidR="00B50050" w:rsidRDefault="00B50050" w:rsidP="0088127C">
            <w:pPr>
              <w:pStyle w:val="OtherTableBody"/>
            </w:pPr>
            <w:r>
              <w:t>0264</w:t>
            </w:r>
          </w:p>
        </w:tc>
        <w:tc>
          <w:tcPr>
            <w:tcW w:w="900" w:type="dxa"/>
          </w:tcPr>
          <w:p w14:paraId="4B60FB44" w14:textId="77777777" w:rsidR="00B50050" w:rsidRDefault="00B50050" w:rsidP="0088127C">
            <w:pPr>
              <w:pStyle w:val="OtherTableBody"/>
            </w:pPr>
            <w:r>
              <w:t>8.9.6.2</w:t>
            </w:r>
          </w:p>
        </w:tc>
      </w:tr>
      <w:tr w:rsidR="00B50050" w14:paraId="3C5A06E3" w14:textId="77777777" w:rsidTr="00195548">
        <w:tc>
          <w:tcPr>
            <w:tcW w:w="3500" w:type="dxa"/>
          </w:tcPr>
          <w:p w14:paraId="6C61D04D" w14:textId="77777777" w:rsidR="00B50050" w:rsidRDefault="00B50050" w:rsidP="0088127C">
            <w:pPr>
              <w:pStyle w:val="OtherTableBody"/>
            </w:pPr>
            <w:r>
              <w:t>Location Department</w:t>
            </w:r>
          </w:p>
        </w:tc>
        <w:tc>
          <w:tcPr>
            <w:tcW w:w="700" w:type="dxa"/>
          </w:tcPr>
          <w:p w14:paraId="7F8118D3" w14:textId="77777777" w:rsidR="00B50050" w:rsidRDefault="00B50050" w:rsidP="0088127C">
            <w:pPr>
              <w:pStyle w:val="OtherTableBody"/>
            </w:pPr>
            <w:r>
              <w:t>00964</w:t>
            </w:r>
          </w:p>
        </w:tc>
        <w:tc>
          <w:tcPr>
            <w:tcW w:w="600" w:type="dxa"/>
          </w:tcPr>
          <w:p w14:paraId="16A2446D" w14:textId="77777777" w:rsidR="00B50050" w:rsidRDefault="00B50050" w:rsidP="0088127C">
            <w:pPr>
              <w:pStyle w:val="OtherTableBody"/>
            </w:pPr>
            <w:r>
              <w:t>LDP</w:t>
            </w:r>
          </w:p>
        </w:tc>
        <w:tc>
          <w:tcPr>
            <w:tcW w:w="600" w:type="dxa"/>
          </w:tcPr>
          <w:p w14:paraId="6A27C11E" w14:textId="77777777" w:rsidR="00B50050" w:rsidRDefault="00B50050" w:rsidP="0088127C">
            <w:pPr>
              <w:pStyle w:val="OtherTableBody"/>
            </w:pPr>
            <w:r>
              <w:t>2</w:t>
            </w:r>
          </w:p>
        </w:tc>
        <w:tc>
          <w:tcPr>
            <w:tcW w:w="600" w:type="dxa"/>
          </w:tcPr>
          <w:p w14:paraId="12288C98" w14:textId="77777777" w:rsidR="00B50050" w:rsidRDefault="00B50050" w:rsidP="0088127C">
            <w:pPr>
              <w:pStyle w:val="OtherTableBody"/>
            </w:pPr>
            <w:r>
              <w:t>..</w:t>
            </w:r>
          </w:p>
        </w:tc>
        <w:tc>
          <w:tcPr>
            <w:tcW w:w="600" w:type="dxa"/>
          </w:tcPr>
          <w:p w14:paraId="38A65DE3" w14:textId="77777777" w:rsidR="00B50050" w:rsidRDefault="00B50050" w:rsidP="0088127C">
            <w:pPr>
              <w:pStyle w:val="OtherTableBody"/>
            </w:pPr>
          </w:p>
        </w:tc>
        <w:tc>
          <w:tcPr>
            <w:tcW w:w="600" w:type="dxa"/>
          </w:tcPr>
          <w:p w14:paraId="616CAFEB" w14:textId="77777777" w:rsidR="00B50050" w:rsidRDefault="00B50050" w:rsidP="0088127C">
            <w:pPr>
              <w:pStyle w:val="OtherTableBody"/>
            </w:pPr>
            <w:r>
              <w:t>CWE</w:t>
            </w:r>
          </w:p>
        </w:tc>
        <w:tc>
          <w:tcPr>
            <w:tcW w:w="700" w:type="dxa"/>
          </w:tcPr>
          <w:p w14:paraId="21A5BE23" w14:textId="77777777" w:rsidR="00B50050" w:rsidRDefault="00B50050" w:rsidP="0088127C">
            <w:pPr>
              <w:pStyle w:val="OtherTableBody"/>
            </w:pPr>
          </w:p>
        </w:tc>
        <w:tc>
          <w:tcPr>
            <w:tcW w:w="600" w:type="dxa"/>
          </w:tcPr>
          <w:p w14:paraId="6E7C108A" w14:textId="77777777" w:rsidR="00B50050" w:rsidRDefault="00B50050" w:rsidP="0088127C">
            <w:pPr>
              <w:pStyle w:val="OtherTableBody"/>
            </w:pPr>
            <w:r>
              <w:t>0264</w:t>
            </w:r>
          </w:p>
        </w:tc>
        <w:tc>
          <w:tcPr>
            <w:tcW w:w="900" w:type="dxa"/>
          </w:tcPr>
          <w:p w14:paraId="28937772" w14:textId="77777777" w:rsidR="00B50050" w:rsidRDefault="00B50050" w:rsidP="0088127C">
            <w:pPr>
              <w:pStyle w:val="OtherTableBody"/>
            </w:pPr>
            <w:r>
              <w:t>8.9.5.2</w:t>
            </w:r>
          </w:p>
        </w:tc>
      </w:tr>
      <w:tr w:rsidR="00B50050" w14:paraId="667C49CE" w14:textId="77777777" w:rsidTr="00195548">
        <w:tc>
          <w:tcPr>
            <w:tcW w:w="3500" w:type="dxa"/>
          </w:tcPr>
          <w:p w14:paraId="64C70E53" w14:textId="77777777" w:rsidR="00B50050" w:rsidRDefault="00B50050" w:rsidP="0088127C">
            <w:pPr>
              <w:pStyle w:val="OtherTableBody"/>
            </w:pPr>
            <w:r>
              <w:t>Location Description</w:t>
            </w:r>
          </w:p>
        </w:tc>
        <w:tc>
          <w:tcPr>
            <w:tcW w:w="700" w:type="dxa"/>
          </w:tcPr>
          <w:p w14:paraId="437D7A84" w14:textId="77777777" w:rsidR="00B50050" w:rsidRDefault="00B50050" w:rsidP="0088127C">
            <w:pPr>
              <w:pStyle w:val="OtherTableBody"/>
            </w:pPr>
            <w:r>
              <w:t>00944</w:t>
            </w:r>
          </w:p>
        </w:tc>
        <w:tc>
          <w:tcPr>
            <w:tcW w:w="600" w:type="dxa"/>
          </w:tcPr>
          <w:p w14:paraId="3FD1F72A" w14:textId="77777777" w:rsidR="00B50050" w:rsidRDefault="00B50050" w:rsidP="0088127C">
            <w:pPr>
              <w:pStyle w:val="OtherTableBody"/>
            </w:pPr>
            <w:r>
              <w:t>LOC</w:t>
            </w:r>
          </w:p>
        </w:tc>
        <w:tc>
          <w:tcPr>
            <w:tcW w:w="600" w:type="dxa"/>
          </w:tcPr>
          <w:p w14:paraId="7503DE98" w14:textId="77777777" w:rsidR="00B50050" w:rsidRDefault="00B50050" w:rsidP="0088127C">
            <w:pPr>
              <w:pStyle w:val="OtherTableBody"/>
            </w:pPr>
            <w:r>
              <w:t>2</w:t>
            </w:r>
          </w:p>
        </w:tc>
        <w:tc>
          <w:tcPr>
            <w:tcW w:w="600" w:type="dxa"/>
          </w:tcPr>
          <w:p w14:paraId="307F7357" w14:textId="77777777" w:rsidR="00B50050" w:rsidRDefault="00B50050" w:rsidP="0088127C">
            <w:pPr>
              <w:pStyle w:val="OtherTableBody"/>
            </w:pPr>
            <w:r>
              <w:t>..</w:t>
            </w:r>
          </w:p>
        </w:tc>
        <w:tc>
          <w:tcPr>
            <w:tcW w:w="600" w:type="dxa"/>
          </w:tcPr>
          <w:p w14:paraId="2478AFD7" w14:textId="77777777" w:rsidR="00B50050" w:rsidRDefault="00B50050" w:rsidP="0088127C">
            <w:pPr>
              <w:pStyle w:val="OtherTableBody"/>
            </w:pPr>
            <w:r>
              <w:t>48#</w:t>
            </w:r>
          </w:p>
        </w:tc>
        <w:tc>
          <w:tcPr>
            <w:tcW w:w="600" w:type="dxa"/>
          </w:tcPr>
          <w:p w14:paraId="44FE9FC6" w14:textId="77777777" w:rsidR="00B50050" w:rsidRDefault="00B50050" w:rsidP="0088127C">
            <w:pPr>
              <w:pStyle w:val="OtherTableBody"/>
            </w:pPr>
            <w:r>
              <w:t>ST</w:t>
            </w:r>
          </w:p>
        </w:tc>
        <w:tc>
          <w:tcPr>
            <w:tcW w:w="700" w:type="dxa"/>
          </w:tcPr>
          <w:p w14:paraId="77445282" w14:textId="77777777" w:rsidR="00B50050" w:rsidRDefault="00B50050" w:rsidP="0088127C">
            <w:pPr>
              <w:pStyle w:val="OtherTableBody"/>
            </w:pPr>
          </w:p>
        </w:tc>
        <w:tc>
          <w:tcPr>
            <w:tcW w:w="600" w:type="dxa"/>
          </w:tcPr>
          <w:p w14:paraId="131E2E6E" w14:textId="77777777" w:rsidR="00B50050" w:rsidRDefault="00B50050" w:rsidP="0088127C">
            <w:pPr>
              <w:pStyle w:val="OtherTableBody"/>
            </w:pPr>
          </w:p>
        </w:tc>
        <w:tc>
          <w:tcPr>
            <w:tcW w:w="900" w:type="dxa"/>
          </w:tcPr>
          <w:p w14:paraId="07E7E657" w14:textId="77777777" w:rsidR="00B50050" w:rsidRDefault="00B50050" w:rsidP="0088127C">
            <w:pPr>
              <w:pStyle w:val="OtherTableBody"/>
            </w:pPr>
            <w:r>
              <w:t>8.9.2.2</w:t>
            </w:r>
          </w:p>
        </w:tc>
      </w:tr>
      <w:tr w:rsidR="00B50050" w14:paraId="2C3645FE" w14:textId="77777777" w:rsidTr="00195548">
        <w:tc>
          <w:tcPr>
            <w:tcW w:w="3500" w:type="dxa"/>
          </w:tcPr>
          <w:p w14:paraId="49285880" w14:textId="77777777" w:rsidR="00B50050" w:rsidRDefault="00B50050" w:rsidP="0088127C">
            <w:pPr>
              <w:pStyle w:val="OtherTableBody"/>
            </w:pPr>
            <w:r>
              <w:t>Location Equipment</w:t>
            </w:r>
          </w:p>
        </w:tc>
        <w:tc>
          <w:tcPr>
            <w:tcW w:w="700" w:type="dxa"/>
          </w:tcPr>
          <w:p w14:paraId="2BD7F939" w14:textId="77777777" w:rsidR="00B50050" w:rsidRDefault="00B50050" w:rsidP="0088127C">
            <w:pPr>
              <w:pStyle w:val="OtherTableBody"/>
            </w:pPr>
            <w:r>
              <w:t>00953</w:t>
            </w:r>
          </w:p>
        </w:tc>
        <w:tc>
          <w:tcPr>
            <w:tcW w:w="600" w:type="dxa"/>
          </w:tcPr>
          <w:p w14:paraId="1780C791" w14:textId="77777777" w:rsidR="00B50050" w:rsidRDefault="00B50050" w:rsidP="0088127C">
            <w:pPr>
              <w:pStyle w:val="OtherTableBody"/>
            </w:pPr>
            <w:r>
              <w:t>LOC</w:t>
            </w:r>
          </w:p>
        </w:tc>
        <w:tc>
          <w:tcPr>
            <w:tcW w:w="600" w:type="dxa"/>
          </w:tcPr>
          <w:p w14:paraId="4274C092" w14:textId="77777777" w:rsidR="00B50050" w:rsidRDefault="00B50050" w:rsidP="0088127C">
            <w:pPr>
              <w:pStyle w:val="OtherTableBody"/>
            </w:pPr>
            <w:r>
              <w:t>8</w:t>
            </w:r>
          </w:p>
        </w:tc>
        <w:tc>
          <w:tcPr>
            <w:tcW w:w="600" w:type="dxa"/>
          </w:tcPr>
          <w:p w14:paraId="140C720A" w14:textId="77777777" w:rsidR="00B50050" w:rsidRDefault="00B50050" w:rsidP="0088127C">
            <w:pPr>
              <w:pStyle w:val="OtherTableBody"/>
            </w:pPr>
            <w:r>
              <w:t>..</w:t>
            </w:r>
          </w:p>
        </w:tc>
        <w:tc>
          <w:tcPr>
            <w:tcW w:w="600" w:type="dxa"/>
          </w:tcPr>
          <w:p w14:paraId="3C7FAAAC" w14:textId="77777777" w:rsidR="00B50050" w:rsidRDefault="00B50050" w:rsidP="0088127C">
            <w:pPr>
              <w:pStyle w:val="OtherTableBody"/>
            </w:pPr>
            <w:r>
              <w:t>3=</w:t>
            </w:r>
          </w:p>
        </w:tc>
        <w:tc>
          <w:tcPr>
            <w:tcW w:w="600" w:type="dxa"/>
          </w:tcPr>
          <w:p w14:paraId="08C35570" w14:textId="77777777" w:rsidR="00B50050" w:rsidRDefault="00B50050" w:rsidP="0088127C">
            <w:pPr>
              <w:pStyle w:val="OtherTableBody"/>
            </w:pPr>
            <w:r>
              <w:t>CWE</w:t>
            </w:r>
          </w:p>
        </w:tc>
        <w:tc>
          <w:tcPr>
            <w:tcW w:w="700" w:type="dxa"/>
          </w:tcPr>
          <w:p w14:paraId="48B17211" w14:textId="77777777" w:rsidR="00B50050" w:rsidRDefault="00B50050" w:rsidP="0088127C">
            <w:pPr>
              <w:pStyle w:val="OtherTableBody"/>
            </w:pPr>
            <w:r>
              <w:t>Y</w:t>
            </w:r>
          </w:p>
        </w:tc>
        <w:tc>
          <w:tcPr>
            <w:tcW w:w="600" w:type="dxa"/>
          </w:tcPr>
          <w:p w14:paraId="5A71E1D9" w14:textId="77777777" w:rsidR="00B50050" w:rsidRDefault="00B50050" w:rsidP="0088127C">
            <w:pPr>
              <w:pStyle w:val="OtherTableBody"/>
            </w:pPr>
            <w:r>
              <w:t>0261</w:t>
            </w:r>
          </w:p>
        </w:tc>
        <w:tc>
          <w:tcPr>
            <w:tcW w:w="900" w:type="dxa"/>
          </w:tcPr>
          <w:p w14:paraId="5DF21C58" w14:textId="77777777" w:rsidR="00B50050" w:rsidRDefault="00B50050" w:rsidP="0088127C">
            <w:pPr>
              <w:pStyle w:val="OtherTableBody"/>
            </w:pPr>
            <w:r>
              <w:t>8.9.2.8</w:t>
            </w:r>
          </w:p>
        </w:tc>
      </w:tr>
      <w:tr w:rsidR="00B50050" w14:paraId="44D2A3E0" w14:textId="77777777" w:rsidTr="00195548">
        <w:tc>
          <w:tcPr>
            <w:tcW w:w="3500" w:type="dxa"/>
          </w:tcPr>
          <w:p w14:paraId="3927FBF0" w14:textId="77777777" w:rsidR="00B50050" w:rsidRDefault="00B50050" w:rsidP="0088127C">
            <w:pPr>
              <w:pStyle w:val="OtherTableBody"/>
            </w:pPr>
            <w:r>
              <w:t>Location Group</w:t>
            </w:r>
          </w:p>
        </w:tc>
        <w:tc>
          <w:tcPr>
            <w:tcW w:w="700" w:type="dxa"/>
          </w:tcPr>
          <w:p w14:paraId="4DF8F7C9" w14:textId="77777777" w:rsidR="00B50050" w:rsidRDefault="00B50050" w:rsidP="0088127C">
            <w:pPr>
              <w:pStyle w:val="OtherTableBody"/>
            </w:pPr>
            <w:r>
              <w:t>00905</w:t>
            </w:r>
          </w:p>
        </w:tc>
        <w:tc>
          <w:tcPr>
            <w:tcW w:w="600" w:type="dxa"/>
          </w:tcPr>
          <w:p w14:paraId="6346AC70" w14:textId="77777777" w:rsidR="00B50050" w:rsidRDefault="00B50050" w:rsidP="0088127C">
            <w:pPr>
              <w:pStyle w:val="OtherTableBody"/>
            </w:pPr>
            <w:r>
              <w:t>AIL</w:t>
            </w:r>
          </w:p>
        </w:tc>
        <w:tc>
          <w:tcPr>
            <w:tcW w:w="600" w:type="dxa"/>
          </w:tcPr>
          <w:p w14:paraId="29523D66" w14:textId="77777777" w:rsidR="00B50050" w:rsidRDefault="00B50050" w:rsidP="0088127C">
            <w:pPr>
              <w:pStyle w:val="OtherTableBody"/>
            </w:pPr>
            <w:r>
              <w:t>5</w:t>
            </w:r>
          </w:p>
        </w:tc>
        <w:tc>
          <w:tcPr>
            <w:tcW w:w="600" w:type="dxa"/>
          </w:tcPr>
          <w:p w14:paraId="530A3D6F" w14:textId="77777777" w:rsidR="00B50050" w:rsidRDefault="00B50050" w:rsidP="0088127C">
            <w:pPr>
              <w:pStyle w:val="OtherTableBody"/>
            </w:pPr>
            <w:r>
              <w:t>..</w:t>
            </w:r>
          </w:p>
        </w:tc>
        <w:tc>
          <w:tcPr>
            <w:tcW w:w="600" w:type="dxa"/>
          </w:tcPr>
          <w:p w14:paraId="4AE39AD3" w14:textId="77777777" w:rsidR="00B50050" w:rsidRDefault="00B50050" w:rsidP="0088127C">
            <w:pPr>
              <w:pStyle w:val="OtherTableBody"/>
            </w:pPr>
          </w:p>
        </w:tc>
        <w:tc>
          <w:tcPr>
            <w:tcW w:w="600" w:type="dxa"/>
          </w:tcPr>
          <w:p w14:paraId="18B75FC8" w14:textId="77777777" w:rsidR="00B50050" w:rsidRDefault="00B50050" w:rsidP="0088127C">
            <w:pPr>
              <w:pStyle w:val="OtherTableBody"/>
            </w:pPr>
            <w:r>
              <w:t>CWE</w:t>
            </w:r>
          </w:p>
        </w:tc>
        <w:tc>
          <w:tcPr>
            <w:tcW w:w="700" w:type="dxa"/>
          </w:tcPr>
          <w:p w14:paraId="4DE227F0" w14:textId="77777777" w:rsidR="00B50050" w:rsidRDefault="00B50050" w:rsidP="0088127C">
            <w:pPr>
              <w:pStyle w:val="OtherTableBody"/>
            </w:pPr>
          </w:p>
        </w:tc>
        <w:tc>
          <w:tcPr>
            <w:tcW w:w="600" w:type="dxa"/>
          </w:tcPr>
          <w:p w14:paraId="78230970" w14:textId="77777777" w:rsidR="00B50050" w:rsidRDefault="00B50050" w:rsidP="0088127C">
            <w:pPr>
              <w:pStyle w:val="OtherTableBody"/>
            </w:pPr>
          </w:p>
        </w:tc>
        <w:tc>
          <w:tcPr>
            <w:tcW w:w="900" w:type="dxa"/>
          </w:tcPr>
          <w:p w14:paraId="732DF310" w14:textId="77777777" w:rsidR="00B50050" w:rsidRDefault="00B50050" w:rsidP="0088127C">
            <w:pPr>
              <w:pStyle w:val="OtherTableBody"/>
            </w:pPr>
            <w:r>
              <w:t>10.6.6.5</w:t>
            </w:r>
          </w:p>
        </w:tc>
      </w:tr>
      <w:tr w:rsidR="00B50050" w14:paraId="798993CF" w14:textId="77777777" w:rsidTr="00195548">
        <w:tc>
          <w:tcPr>
            <w:tcW w:w="3500" w:type="dxa"/>
          </w:tcPr>
          <w:p w14:paraId="5FE593FA" w14:textId="77777777" w:rsidR="00B50050" w:rsidRDefault="00B50050" w:rsidP="0088127C">
            <w:pPr>
              <w:pStyle w:val="OtherTableBody"/>
            </w:pPr>
            <w:r>
              <w:t>Location Phone</w:t>
            </w:r>
          </w:p>
        </w:tc>
        <w:tc>
          <w:tcPr>
            <w:tcW w:w="700" w:type="dxa"/>
          </w:tcPr>
          <w:p w14:paraId="056AC23A" w14:textId="77777777" w:rsidR="00B50050" w:rsidRDefault="00B50050" w:rsidP="0088127C">
            <w:pPr>
              <w:pStyle w:val="OtherTableBody"/>
            </w:pPr>
            <w:r>
              <w:t>00949</w:t>
            </w:r>
          </w:p>
        </w:tc>
        <w:tc>
          <w:tcPr>
            <w:tcW w:w="600" w:type="dxa"/>
          </w:tcPr>
          <w:p w14:paraId="6BA9EDD4" w14:textId="77777777" w:rsidR="00B50050" w:rsidRDefault="00B50050" w:rsidP="0088127C">
            <w:pPr>
              <w:pStyle w:val="OtherTableBody"/>
            </w:pPr>
            <w:r>
              <w:t>LOC</w:t>
            </w:r>
          </w:p>
        </w:tc>
        <w:tc>
          <w:tcPr>
            <w:tcW w:w="600" w:type="dxa"/>
          </w:tcPr>
          <w:p w14:paraId="7115D825" w14:textId="77777777" w:rsidR="00B50050" w:rsidRDefault="00B50050" w:rsidP="0088127C">
            <w:pPr>
              <w:pStyle w:val="OtherTableBody"/>
            </w:pPr>
            <w:r>
              <w:t>6</w:t>
            </w:r>
          </w:p>
        </w:tc>
        <w:tc>
          <w:tcPr>
            <w:tcW w:w="600" w:type="dxa"/>
          </w:tcPr>
          <w:p w14:paraId="6E1206A3" w14:textId="77777777" w:rsidR="00B50050" w:rsidRDefault="00B50050" w:rsidP="0088127C">
            <w:pPr>
              <w:pStyle w:val="OtherTableBody"/>
            </w:pPr>
            <w:r>
              <w:t>..</w:t>
            </w:r>
          </w:p>
        </w:tc>
        <w:tc>
          <w:tcPr>
            <w:tcW w:w="600" w:type="dxa"/>
          </w:tcPr>
          <w:p w14:paraId="44959D84" w14:textId="77777777" w:rsidR="00B50050" w:rsidRDefault="00B50050" w:rsidP="0088127C">
            <w:pPr>
              <w:pStyle w:val="OtherTableBody"/>
            </w:pPr>
          </w:p>
        </w:tc>
        <w:tc>
          <w:tcPr>
            <w:tcW w:w="600" w:type="dxa"/>
          </w:tcPr>
          <w:p w14:paraId="3AC8A5FF" w14:textId="77777777" w:rsidR="00B50050" w:rsidRDefault="00B50050" w:rsidP="0088127C">
            <w:pPr>
              <w:pStyle w:val="OtherTableBody"/>
            </w:pPr>
            <w:r>
              <w:t>XTN</w:t>
            </w:r>
          </w:p>
        </w:tc>
        <w:tc>
          <w:tcPr>
            <w:tcW w:w="700" w:type="dxa"/>
          </w:tcPr>
          <w:p w14:paraId="3E9507B2" w14:textId="77777777" w:rsidR="00B50050" w:rsidRDefault="00B50050" w:rsidP="0088127C">
            <w:pPr>
              <w:pStyle w:val="OtherTableBody"/>
            </w:pPr>
            <w:r>
              <w:t>Y</w:t>
            </w:r>
          </w:p>
        </w:tc>
        <w:tc>
          <w:tcPr>
            <w:tcW w:w="600" w:type="dxa"/>
          </w:tcPr>
          <w:p w14:paraId="76550C41" w14:textId="77777777" w:rsidR="00B50050" w:rsidRDefault="00B50050" w:rsidP="0088127C">
            <w:pPr>
              <w:pStyle w:val="OtherTableBody"/>
            </w:pPr>
          </w:p>
        </w:tc>
        <w:tc>
          <w:tcPr>
            <w:tcW w:w="900" w:type="dxa"/>
          </w:tcPr>
          <w:p w14:paraId="37C41C97" w14:textId="77777777" w:rsidR="00B50050" w:rsidRDefault="00B50050" w:rsidP="0088127C">
            <w:pPr>
              <w:pStyle w:val="OtherTableBody"/>
            </w:pPr>
            <w:r>
              <w:t>8.9.2.6</w:t>
            </w:r>
          </w:p>
        </w:tc>
      </w:tr>
      <w:tr w:rsidR="00B50050" w14:paraId="5EB48E13" w14:textId="77777777" w:rsidTr="00195548">
        <w:tc>
          <w:tcPr>
            <w:tcW w:w="3500" w:type="dxa"/>
          </w:tcPr>
          <w:p w14:paraId="2DF86CED" w14:textId="77777777" w:rsidR="00B50050" w:rsidRDefault="00B50050" w:rsidP="0088127C">
            <w:pPr>
              <w:pStyle w:val="OtherTableBody"/>
            </w:pPr>
            <w:r>
              <w:t>Location Relationship ID</w:t>
            </w:r>
          </w:p>
        </w:tc>
        <w:tc>
          <w:tcPr>
            <w:tcW w:w="700" w:type="dxa"/>
          </w:tcPr>
          <w:p w14:paraId="2E779C56" w14:textId="77777777" w:rsidR="00B50050" w:rsidRDefault="00B50050" w:rsidP="0088127C">
            <w:pPr>
              <w:pStyle w:val="OtherTableBody"/>
            </w:pPr>
            <w:r>
              <w:t>01277</w:t>
            </w:r>
          </w:p>
        </w:tc>
        <w:tc>
          <w:tcPr>
            <w:tcW w:w="600" w:type="dxa"/>
          </w:tcPr>
          <w:p w14:paraId="3DB559B9" w14:textId="77777777" w:rsidR="00B50050" w:rsidRDefault="00B50050" w:rsidP="0088127C">
            <w:pPr>
              <w:pStyle w:val="OtherTableBody"/>
            </w:pPr>
            <w:r>
              <w:t>LRL</w:t>
            </w:r>
          </w:p>
        </w:tc>
        <w:tc>
          <w:tcPr>
            <w:tcW w:w="600" w:type="dxa"/>
          </w:tcPr>
          <w:p w14:paraId="713FD6CF" w14:textId="77777777" w:rsidR="00B50050" w:rsidRDefault="00B50050" w:rsidP="0088127C">
            <w:pPr>
              <w:pStyle w:val="OtherTableBody"/>
            </w:pPr>
            <w:r>
              <w:t>4</w:t>
            </w:r>
          </w:p>
        </w:tc>
        <w:tc>
          <w:tcPr>
            <w:tcW w:w="600" w:type="dxa"/>
          </w:tcPr>
          <w:p w14:paraId="3920C3C7" w14:textId="77777777" w:rsidR="00B50050" w:rsidRDefault="00B50050" w:rsidP="0088127C">
            <w:pPr>
              <w:pStyle w:val="OtherTableBody"/>
            </w:pPr>
            <w:r>
              <w:t>..</w:t>
            </w:r>
          </w:p>
        </w:tc>
        <w:tc>
          <w:tcPr>
            <w:tcW w:w="600" w:type="dxa"/>
          </w:tcPr>
          <w:p w14:paraId="39037772" w14:textId="77777777" w:rsidR="00B50050" w:rsidRDefault="00B50050" w:rsidP="0088127C">
            <w:pPr>
              <w:pStyle w:val="OtherTableBody"/>
            </w:pPr>
          </w:p>
        </w:tc>
        <w:tc>
          <w:tcPr>
            <w:tcW w:w="600" w:type="dxa"/>
          </w:tcPr>
          <w:p w14:paraId="550A1533" w14:textId="77777777" w:rsidR="00B50050" w:rsidRDefault="00B50050" w:rsidP="0088127C">
            <w:pPr>
              <w:pStyle w:val="OtherTableBody"/>
            </w:pPr>
            <w:r>
              <w:t>CWE</w:t>
            </w:r>
          </w:p>
        </w:tc>
        <w:tc>
          <w:tcPr>
            <w:tcW w:w="700" w:type="dxa"/>
          </w:tcPr>
          <w:p w14:paraId="7EDC159F" w14:textId="77777777" w:rsidR="00B50050" w:rsidRDefault="00B50050" w:rsidP="0088127C">
            <w:pPr>
              <w:pStyle w:val="OtherTableBody"/>
            </w:pPr>
          </w:p>
        </w:tc>
        <w:tc>
          <w:tcPr>
            <w:tcW w:w="600" w:type="dxa"/>
          </w:tcPr>
          <w:p w14:paraId="5C367BA2" w14:textId="77777777" w:rsidR="00B50050" w:rsidRDefault="00B50050" w:rsidP="0088127C">
            <w:pPr>
              <w:pStyle w:val="OtherTableBody"/>
            </w:pPr>
            <w:r>
              <w:t>0325</w:t>
            </w:r>
          </w:p>
        </w:tc>
        <w:tc>
          <w:tcPr>
            <w:tcW w:w="900" w:type="dxa"/>
          </w:tcPr>
          <w:p w14:paraId="3131CDE5" w14:textId="77777777" w:rsidR="00B50050" w:rsidRDefault="00B50050" w:rsidP="0088127C">
            <w:pPr>
              <w:pStyle w:val="OtherTableBody"/>
            </w:pPr>
            <w:r>
              <w:t>8.9.4.4</w:t>
            </w:r>
          </w:p>
        </w:tc>
      </w:tr>
      <w:tr w:rsidR="00B50050" w14:paraId="417B4E8C" w14:textId="77777777" w:rsidTr="00195548">
        <w:tc>
          <w:tcPr>
            <w:tcW w:w="3500" w:type="dxa"/>
          </w:tcPr>
          <w:p w14:paraId="4FBB5E78" w14:textId="77777777" w:rsidR="00B50050" w:rsidRDefault="00B50050" w:rsidP="0088127C">
            <w:pPr>
              <w:pStyle w:val="OtherTableBody"/>
            </w:pPr>
            <w:r>
              <w:t>Location Resource ID</w:t>
            </w:r>
          </w:p>
        </w:tc>
        <w:tc>
          <w:tcPr>
            <w:tcW w:w="700" w:type="dxa"/>
          </w:tcPr>
          <w:p w14:paraId="62240D30" w14:textId="77777777" w:rsidR="00B50050" w:rsidRDefault="00B50050" w:rsidP="0088127C">
            <w:pPr>
              <w:pStyle w:val="OtherTableBody"/>
            </w:pPr>
            <w:r>
              <w:t>00903</w:t>
            </w:r>
          </w:p>
        </w:tc>
        <w:tc>
          <w:tcPr>
            <w:tcW w:w="600" w:type="dxa"/>
          </w:tcPr>
          <w:p w14:paraId="1C1AE459" w14:textId="77777777" w:rsidR="00B50050" w:rsidRDefault="00B50050" w:rsidP="0088127C">
            <w:pPr>
              <w:pStyle w:val="OtherTableBody"/>
            </w:pPr>
            <w:r>
              <w:t>AIL</w:t>
            </w:r>
          </w:p>
        </w:tc>
        <w:tc>
          <w:tcPr>
            <w:tcW w:w="600" w:type="dxa"/>
          </w:tcPr>
          <w:p w14:paraId="4EB6F21D" w14:textId="77777777" w:rsidR="00B50050" w:rsidRDefault="00B50050" w:rsidP="0088127C">
            <w:pPr>
              <w:pStyle w:val="OtherTableBody"/>
            </w:pPr>
            <w:r>
              <w:t>3</w:t>
            </w:r>
          </w:p>
        </w:tc>
        <w:tc>
          <w:tcPr>
            <w:tcW w:w="600" w:type="dxa"/>
          </w:tcPr>
          <w:p w14:paraId="5B731CD3" w14:textId="77777777" w:rsidR="00B50050" w:rsidRDefault="00B50050" w:rsidP="0088127C">
            <w:pPr>
              <w:pStyle w:val="OtherTableBody"/>
            </w:pPr>
            <w:r>
              <w:t>..</w:t>
            </w:r>
          </w:p>
        </w:tc>
        <w:tc>
          <w:tcPr>
            <w:tcW w:w="600" w:type="dxa"/>
          </w:tcPr>
          <w:p w14:paraId="6A259FC5" w14:textId="77777777" w:rsidR="00B50050" w:rsidRDefault="00B50050" w:rsidP="0088127C">
            <w:pPr>
              <w:pStyle w:val="OtherTableBody"/>
            </w:pPr>
          </w:p>
        </w:tc>
        <w:tc>
          <w:tcPr>
            <w:tcW w:w="600" w:type="dxa"/>
          </w:tcPr>
          <w:p w14:paraId="406F2F98" w14:textId="77777777" w:rsidR="00B50050" w:rsidRDefault="00B50050" w:rsidP="0088127C">
            <w:pPr>
              <w:pStyle w:val="OtherTableBody"/>
            </w:pPr>
            <w:r>
              <w:t>PL</w:t>
            </w:r>
          </w:p>
        </w:tc>
        <w:tc>
          <w:tcPr>
            <w:tcW w:w="700" w:type="dxa"/>
          </w:tcPr>
          <w:p w14:paraId="0481AAB2" w14:textId="77777777" w:rsidR="00B50050" w:rsidRDefault="00B50050" w:rsidP="0088127C">
            <w:pPr>
              <w:pStyle w:val="OtherTableBody"/>
            </w:pPr>
            <w:r>
              <w:t>Y</w:t>
            </w:r>
          </w:p>
        </w:tc>
        <w:tc>
          <w:tcPr>
            <w:tcW w:w="600" w:type="dxa"/>
          </w:tcPr>
          <w:p w14:paraId="7D7E2549" w14:textId="77777777" w:rsidR="00B50050" w:rsidRDefault="00B50050" w:rsidP="0088127C">
            <w:pPr>
              <w:pStyle w:val="OtherTableBody"/>
            </w:pPr>
          </w:p>
        </w:tc>
        <w:tc>
          <w:tcPr>
            <w:tcW w:w="900" w:type="dxa"/>
          </w:tcPr>
          <w:p w14:paraId="6B694B51" w14:textId="77777777" w:rsidR="00B50050" w:rsidRDefault="00B50050" w:rsidP="0088127C">
            <w:pPr>
              <w:pStyle w:val="OtherTableBody"/>
            </w:pPr>
            <w:r>
              <w:t>10.6.6.3</w:t>
            </w:r>
          </w:p>
        </w:tc>
      </w:tr>
      <w:tr w:rsidR="00B50050" w14:paraId="11A92F9A" w14:textId="77777777" w:rsidTr="00195548">
        <w:tc>
          <w:tcPr>
            <w:tcW w:w="3500" w:type="dxa"/>
          </w:tcPr>
          <w:p w14:paraId="32812EE5" w14:textId="77777777" w:rsidR="00B50050" w:rsidRDefault="00B50050" w:rsidP="0088127C">
            <w:pPr>
              <w:pStyle w:val="OtherTableBody"/>
            </w:pPr>
            <w:r>
              <w:t>Location Selection Criteria</w:t>
            </w:r>
          </w:p>
        </w:tc>
        <w:tc>
          <w:tcPr>
            <w:tcW w:w="700" w:type="dxa"/>
          </w:tcPr>
          <w:p w14:paraId="20F0DF76" w14:textId="77777777" w:rsidR="00B50050" w:rsidRDefault="00B50050" w:rsidP="0088127C">
            <w:pPr>
              <w:pStyle w:val="OtherTableBody"/>
            </w:pPr>
            <w:r>
              <w:t>00910</w:t>
            </w:r>
          </w:p>
        </w:tc>
        <w:tc>
          <w:tcPr>
            <w:tcW w:w="600" w:type="dxa"/>
          </w:tcPr>
          <w:p w14:paraId="53B9644B" w14:textId="77777777" w:rsidR="00B50050" w:rsidRDefault="00B50050" w:rsidP="0088127C">
            <w:pPr>
              <w:pStyle w:val="OtherTableBody"/>
            </w:pPr>
            <w:r>
              <w:t>APR</w:t>
            </w:r>
          </w:p>
        </w:tc>
        <w:tc>
          <w:tcPr>
            <w:tcW w:w="600" w:type="dxa"/>
          </w:tcPr>
          <w:p w14:paraId="0A497474" w14:textId="77777777" w:rsidR="00B50050" w:rsidRDefault="00B50050" w:rsidP="0088127C">
            <w:pPr>
              <w:pStyle w:val="OtherTableBody"/>
            </w:pPr>
            <w:r>
              <w:t>3</w:t>
            </w:r>
          </w:p>
        </w:tc>
        <w:tc>
          <w:tcPr>
            <w:tcW w:w="600" w:type="dxa"/>
          </w:tcPr>
          <w:p w14:paraId="3F054C80" w14:textId="77777777" w:rsidR="00B50050" w:rsidRDefault="00B50050" w:rsidP="0088127C">
            <w:pPr>
              <w:pStyle w:val="OtherTableBody"/>
            </w:pPr>
            <w:r>
              <w:t>..</w:t>
            </w:r>
          </w:p>
        </w:tc>
        <w:tc>
          <w:tcPr>
            <w:tcW w:w="600" w:type="dxa"/>
          </w:tcPr>
          <w:p w14:paraId="4954937B" w14:textId="77777777" w:rsidR="00B50050" w:rsidRDefault="00B50050" w:rsidP="0088127C">
            <w:pPr>
              <w:pStyle w:val="OtherTableBody"/>
            </w:pPr>
          </w:p>
        </w:tc>
        <w:tc>
          <w:tcPr>
            <w:tcW w:w="600" w:type="dxa"/>
          </w:tcPr>
          <w:p w14:paraId="4CAAAC60" w14:textId="77777777" w:rsidR="00B50050" w:rsidRDefault="00B50050" w:rsidP="0088127C">
            <w:pPr>
              <w:pStyle w:val="OtherTableBody"/>
            </w:pPr>
            <w:r>
              <w:t>SCV</w:t>
            </w:r>
          </w:p>
        </w:tc>
        <w:tc>
          <w:tcPr>
            <w:tcW w:w="700" w:type="dxa"/>
          </w:tcPr>
          <w:p w14:paraId="4AA3BEC8" w14:textId="77777777" w:rsidR="00B50050" w:rsidRDefault="00B50050" w:rsidP="0088127C">
            <w:pPr>
              <w:pStyle w:val="OtherTableBody"/>
            </w:pPr>
            <w:r>
              <w:t>Y</w:t>
            </w:r>
          </w:p>
        </w:tc>
        <w:tc>
          <w:tcPr>
            <w:tcW w:w="600" w:type="dxa"/>
          </w:tcPr>
          <w:p w14:paraId="06DAEBAE" w14:textId="77777777" w:rsidR="00B50050" w:rsidRDefault="00B50050" w:rsidP="0088127C">
            <w:pPr>
              <w:pStyle w:val="OtherTableBody"/>
            </w:pPr>
            <w:r>
              <w:t>0294</w:t>
            </w:r>
          </w:p>
        </w:tc>
        <w:tc>
          <w:tcPr>
            <w:tcW w:w="900" w:type="dxa"/>
          </w:tcPr>
          <w:p w14:paraId="179030B4" w14:textId="77777777" w:rsidR="00B50050" w:rsidRDefault="00B50050" w:rsidP="0088127C">
            <w:pPr>
              <w:pStyle w:val="OtherTableBody"/>
            </w:pPr>
            <w:r>
              <w:t>10.6.8.3</w:t>
            </w:r>
          </w:p>
        </w:tc>
      </w:tr>
      <w:tr w:rsidR="00B50050" w14:paraId="3EFE82C1" w14:textId="77777777" w:rsidTr="00195548">
        <w:tc>
          <w:tcPr>
            <w:tcW w:w="3500" w:type="dxa"/>
          </w:tcPr>
          <w:p w14:paraId="2293E1FE" w14:textId="77777777" w:rsidR="00B50050" w:rsidRDefault="00B50050" w:rsidP="0088127C">
            <w:pPr>
              <w:pStyle w:val="OtherTableBody"/>
            </w:pPr>
            <w:r>
              <w:t>Location Service</w:t>
            </w:r>
          </w:p>
        </w:tc>
        <w:tc>
          <w:tcPr>
            <w:tcW w:w="700" w:type="dxa"/>
          </w:tcPr>
          <w:p w14:paraId="1E5185D9" w14:textId="77777777" w:rsidR="00B50050" w:rsidRDefault="00B50050" w:rsidP="0088127C">
            <w:pPr>
              <w:pStyle w:val="OtherTableBody"/>
            </w:pPr>
            <w:r>
              <w:t>00965</w:t>
            </w:r>
          </w:p>
        </w:tc>
        <w:tc>
          <w:tcPr>
            <w:tcW w:w="600" w:type="dxa"/>
          </w:tcPr>
          <w:p w14:paraId="38888EA1" w14:textId="77777777" w:rsidR="00B50050" w:rsidRDefault="00B50050" w:rsidP="0088127C">
            <w:pPr>
              <w:pStyle w:val="OtherTableBody"/>
            </w:pPr>
            <w:r>
              <w:t>LDP</w:t>
            </w:r>
          </w:p>
        </w:tc>
        <w:tc>
          <w:tcPr>
            <w:tcW w:w="600" w:type="dxa"/>
          </w:tcPr>
          <w:p w14:paraId="69D48430" w14:textId="77777777" w:rsidR="00B50050" w:rsidRDefault="00B50050" w:rsidP="0088127C">
            <w:pPr>
              <w:pStyle w:val="OtherTableBody"/>
            </w:pPr>
            <w:r>
              <w:t>3</w:t>
            </w:r>
          </w:p>
        </w:tc>
        <w:tc>
          <w:tcPr>
            <w:tcW w:w="600" w:type="dxa"/>
          </w:tcPr>
          <w:p w14:paraId="18E00D24" w14:textId="77777777" w:rsidR="00B50050" w:rsidRDefault="00B50050" w:rsidP="0088127C">
            <w:pPr>
              <w:pStyle w:val="OtherTableBody"/>
            </w:pPr>
            <w:r>
              <w:t>..</w:t>
            </w:r>
          </w:p>
        </w:tc>
        <w:tc>
          <w:tcPr>
            <w:tcW w:w="600" w:type="dxa"/>
          </w:tcPr>
          <w:p w14:paraId="6664E08A" w14:textId="77777777" w:rsidR="00B50050" w:rsidRDefault="00B50050" w:rsidP="0088127C">
            <w:pPr>
              <w:pStyle w:val="OtherTableBody"/>
            </w:pPr>
            <w:r>
              <w:t>3=</w:t>
            </w:r>
          </w:p>
        </w:tc>
        <w:tc>
          <w:tcPr>
            <w:tcW w:w="600" w:type="dxa"/>
          </w:tcPr>
          <w:p w14:paraId="4706EC64" w14:textId="77777777" w:rsidR="00B50050" w:rsidRDefault="00B50050" w:rsidP="0088127C">
            <w:pPr>
              <w:pStyle w:val="OtherTableBody"/>
            </w:pPr>
            <w:r>
              <w:t>CWE</w:t>
            </w:r>
          </w:p>
        </w:tc>
        <w:tc>
          <w:tcPr>
            <w:tcW w:w="700" w:type="dxa"/>
          </w:tcPr>
          <w:p w14:paraId="6FA7A57F" w14:textId="77777777" w:rsidR="00B50050" w:rsidRDefault="00B50050" w:rsidP="0088127C">
            <w:pPr>
              <w:pStyle w:val="OtherTableBody"/>
            </w:pPr>
            <w:r>
              <w:t>Y</w:t>
            </w:r>
          </w:p>
        </w:tc>
        <w:tc>
          <w:tcPr>
            <w:tcW w:w="600" w:type="dxa"/>
          </w:tcPr>
          <w:p w14:paraId="0D84EBEE" w14:textId="77777777" w:rsidR="00B50050" w:rsidRDefault="00B50050" w:rsidP="0088127C">
            <w:pPr>
              <w:pStyle w:val="OtherTableBody"/>
            </w:pPr>
            <w:r>
              <w:t>0069</w:t>
            </w:r>
          </w:p>
        </w:tc>
        <w:tc>
          <w:tcPr>
            <w:tcW w:w="900" w:type="dxa"/>
          </w:tcPr>
          <w:p w14:paraId="3F5BC76D" w14:textId="77777777" w:rsidR="00B50050" w:rsidRDefault="00B50050" w:rsidP="0088127C">
            <w:pPr>
              <w:pStyle w:val="OtherTableBody"/>
            </w:pPr>
            <w:r>
              <w:t>8.9.5.3</w:t>
            </w:r>
          </w:p>
        </w:tc>
      </w:tr>
      <w:tr w:rsidR="00B50050" w14:paraId="11D037F0" w14:textId="77777777" w:rsidTr="00195548">
        <w:tc>
          <w:tcPr>
            <w:tcW w:w="3500" w:type="dxa"/>
          </w:tcPr>
          <w:p w14:paraId="44EAFE01" w14:textId="77777777" w:rsidR="00B50050" w:rsidRDefault="00B50050" w:rsidP="0088127C">
            <w:pPr>
              <w:pStyle w:val="OtherTableBody"/>
            </w:pPr>
            <w:r>
              <w:lastRenderedPageBreak/>
              <w:t>Location Service Code</w:t>
            </w:r>
          </w:p>
        </w:tc>
        <w:tc>
          <w:tcPr>
            <w:tcW w:w="700" w:type="dxa"/>
          </w:tcPr>
          <w:p w14:paraId="061F48AE" w14:textId="77777777" w:rsidR="00B50050" w:rsidRDefault="00B50050" w:rsidP="0088127C">
            <w:pPr>
              <w:pStyle w:val="OtherTableBody"/>
            </w:pPr>
            <w:r>
              <w:t>01583</w:t>
            </w:r>
          </w:p>
        </w:tc>
        <w:tc>
          <w:tcPr>
            <w:tcW w:w="600" w:type="dxa"/>
          </w:tcPr>
          <w:p w14:paraId="7933E64B" w14:textId="77777777" w:rsidR="00B50050" w:rsidRDefault="00B50050" w:rsidP="0088127C">
            <w:pPr>
              <w:pStyle w:val="OtherTableBody"/>
            </w:pPr>
            <w:r>
              <w:t>LOC</w:t>
            </w:r>
          </w:p>
        </w:tc>
        <w:tc>
          <w:tcPr>
            <w:tcW w:w="600" w:type="dxa"/>
          </w:tcPr>
          <w:p w14:paraId="5716B618" w14:textId="77777777" w:rsidR="00B50050" w:rsidRDefault="00B50050" w:rsidP="0088127C">
            <w:pPr>
              <w:pStyle w:val="OtherTableBody"/>
            </w:pPr>
            <w:r>
              <w:t>9</w:t>
            </w:r>
          </w:p>
        </w:tc>
        <w:tc>
          <w:tcPr>
            <w:tcW w:w="600" w:type="dxa"/>
          </w:tcPr>
          <w:p w14:paraId="1D549176" w14:textId="77777777" w:rsidR="00B50050" w:rsidRDefault="00B50050" w:rsidP="0088127C">
            <w:pPr>
              <w:pStyle w:val="OtherTableBody"/>
            </w:pPr>
            <w:r>
              <w:t>..</w:t>
            </w:r>
          </w:p>
        </w:tc>
        <w:tc>
          <w:tcPr>
            <w:tcW w:w="600" w:type="dxa"/>
          </w:tcPr>
          <w:p w14:paraId="505D0E12" w14:textId="77777777" w:rsidR="00B50050" w:rsidRDefault="00B50050" w:rsidP="0088127C">
            <w:pPr>
              <w:pStyle w:val="OtherTableBody"/>
            </w:pPr>
            <w:r>
              <w:t>1=</w:t>
            </w:r>
          </w:p>
        </w:tc>
        <w:tc>
          <w:tcPr>
            <w:tcW w:w="600" w:type="dxa"/>
          </w:tcPr>
          <w:p w14:paraId="1CF196D7" w14:textId="77777777" w:rsidR="00B50050" w:rsidRDefault="00B50050" w:rsidP="0088127C">
            <w:pPr>
              <w:pStyle w:val="OtherTableBody"/>
            </w:pPr>
            <w:r>
              <w:t>CWE</w:t>
            </w:r>
          </w:p>
        </w:tc>
        <w:tc>
          <w:tcPr>
            <w:tcW w:w="700" w:type="dxa"/>
          </w:tcPr>
          <w:p w14:paraId="7B3488D3" w14:textId="77777777" w:rsidR="00B50050" w:rsidRDefault="00B50050" w:rsidP="0088127C">
            <w:pPr>
              <w:pStyle w:val="OtherTableBody"/>
            </w:pPr>
          </w:p>
        </w:tc>
        <w:tc>
          <w:tcPr>
            <w:tcW w:w="600" w:type="dxa"/>
          </w:tcPr>
          <w:p w14:paraId="2971F4E0" w14:textId="77777777" w:rsidR="00B50050" w:rsidRDefault="00B50050" w:rsidP="0088127C">
            <w:pPr>
              <w:pStyle w:val="OtherTableBody"/>
            </w:pPr>
            <w:r>
              <w:t>0442</w:t>
            </w:r>
          </w:p>
        </w:tc>
        <w:tc>
          <w:tcPr>
            <w:tcW w:w="900" w:type="dxa"/>
          </w:tcPr>
          <w:p w14:paraId="13CBF059" w14:textId="77777777" w:rsidR="00B50050" w:rsidRDefault="00B50050" w:rsidP="0088127C">
            <w:pPr>
              <w:pStyle w:val="OtherTableBody"/>
            </w:pPr>
            <w:r>
              <w:t>8.9.2.9</w:t>
            </w:r>
          </w:p>
        </w:tc>
      </w:tr>
      <w:tr w:rsidR="00B50050" w14:paraId="689B1742" w14:textId="77777777" w:rsidTr="00195548">
        <w:tc>
          <w:tcPr>
            <w:tcW w:w="3500" w:type="dxa"/>
          </w:tcPr>
          <w:p w14:paraId="7BFEAF1A" w14:textId="77777777" w:rsidR="00B50050" w:rsidRDefault="00B50050" w:rsidP="0088127C">
            <w:pPr>
              <w:pStyle w:val="OtherTableBody"/>
            </w:pPr>
            <w:r>
              <w:t>Location Type - AIL</w:t>
            </w:r>
          </w:p>
        </w:tc>
        <w:tc>
          <w:tcPr>
            <w:tcW w:w="700" w:type="dxa"/>
          </w:tcPr>
          <w:p w14:paraId="74906C22" w14:textId="77777777" w:rsidR="00B50050" w:rsidRDefault="00B50050" w:rsidP="0088127C">
            <w:pPr>
              <w:pStyle w:val="OtherTableBody"/>
            </w:pPr>
            <w:r>
              <w:t>00904</w:t>
            </w:r>
          </w:p>
        </w:tc>
        <w:tc>
          <w:tcPr>
            <w:tcW w:w="600" w:type="dxa"/>
          </w:tcPr>
          <w:p w14:paraId="63913F92" w14:textId="77777777" w:rsidR="00B50050" w:rsidRDefault="00B50050" w:rsidP="0088127C">
            <w:pPr>
              <w:pStyle w:val="OtherTableBody"/>
            </w:pPr>
            <w:r>
              <w:t>AIL</w:t>
            </w:r>
          </w:p>
        </w:tc>
        <w:tc>
          <w:tcPr>
            <w:tcW w:w="600" w:type="dxa"/>
          </w:tcPr>
          <w:p w14:paraId="5640C18B" w14:textId="77777777" w:rsidR="00B50050" w:rsidRDefault="00B50050" w:rsidP="0088127C">
            <w:pPr>
              <w:pStyle w:val="OtherTableBody"/>
            </w:pPr>
            <w:r>
              <w:t>4</w:t>
            </w:r>
          </w:p>
        </w:tc>
        <w:tc>
          <w:tcPr>
            <w:tcW w:w="600" w:type="dxa"/>
          </w:tcPr>
          <w:p w14:paraId="0D4DD4DB" w14:textId="77777777" w:rsidR="00B50050" w:rsidRDefault="00B50050" w:rsidP="0088127C">
            <w:pPr>
              <w:pStyle w:val="OtherTableBody"/>
            </w:pPr>
            <w:r>
              <w:t>..</w:t>
            </w:r>
          </w:p>
        </w:tc>
        <w:tc>
          <w:tcPr>
            <w:tcW w:w="600" w:type="dxa"/>
          </w:tcPr>
          <w:p w14:paraId="7DEB837C" w14:textId="77777777" w:rsidR="00B50050" w:rsidRDefault="00B50050" w:rsidP="0088127C">
            <w:pPr>
              <w:pStyle w:val="OtherTableBody"/>
            </w:pPr>
          </w:p>
        </w:tc>
        <w:tc>
          <w:tcPr>
            <w:tcW w:w="600" w:type="dxa"/>
          </w:tcPr>
          <w:p w14:paraId="4F203983" w14:textId="77777777" w:rsidR="00B50050" w:rsidRDefault="00B50050" w:rsidP="0088127C">
            <w:pPr>
              <w:pStyle w:val="OtherTableBody"/>
            </w:pPr>
            <w:r>
              <w:t>CWE</w:t>
            </w:r>
          </w:p>
        </w:tc>
        <w:tc>
          <w:tcPr>
            <w:tcW w:w="700" w:type="dxa"/>
          </w:tcPr>
          <w:p w14:paraId="224B2E09" w14:textId="77777777" w:rsidR="00B50050" w:rsidRDefault="00B50050" w:rsidP="0088127C">
            <w:pPr>
              <w:pStyle w:val="OtherTableBody"/>
            </w:pPr>
          </w:p>
        </w:tc>
        <w:tc>
          <w:tcPr>
            <w:tcW w:w="600" w:type="dxa"/>
          </w:tcPr>
          <w:p w14:paraId="3931C1C6" w14:textId="77777777" w:rsidR="00B50050" w:rsidRDefault="00B50050" w:rsidP="0088127C">
            <w:pPr>
              <w:pStyle w:val="OtherTableBody"/>
            </w:pPr>
            <w:r>
              <w:t>0305</w:t>
            </w:r>
          </w:p>
        </w:tc>
        <w:tc>
          <w:tcPr>
            <w:tcW w:w="900" w:type="dxa"/>
          </w:tcPr>
          <w:p w14:paraId="44E38CBD" w14:textId="77777777" w:rsidR="00B50050" w:rsidRDefault="00B50050" w:rsidP="0088127C">
            <w:pPr>
              <w:pStyle w:val="OtherTableBody"/>
            </w:pPr>
            <w:r>
              <w:t>10.6.6.4</w:t>
            </w:r>
          </w:p>
        </w:tc>
      </w:tr>
      <w:tr w:rsidR="00B50050" w14:paraId="51C9B18E" w14:textId="77777777" w:rsidTr="00195548">
        <w:tc>
          <w:tcPr>
            <w:tcW w:w="3500" w:type="dxa"/>
          </w:tcPr>
          <w:p w14:paraId="20D82EB2" w14:textId="77777777" w:rsidR="00B50050" w:rsidRDefault="00B50050" w:rsidP="0088127C">
            <w:pPr>
              <w:pStyle w:val="OtherTableBody"/>
            </w:pPr>
            <w:r>
              <w:t>Location Type - LOC</w:t>
            </w:r>
          </w:p>
        </w:tc>
        <w:tc>
          <w:tcPr>
            <w:tcW w:w="700" w:type="dxa"/>
          </w:tcPr>
          <w:p w14:paraId="208435D6" w14:textId="77777777" w:rsidR="00B50050" w:rsidRDefault="00B50050" w:rsidP="0088127C">
            <w:pPr>
              <w:pStyle w:val="OtherTableBody"/>
            </w:pPr>
            <w:r>
              <w:t>00945</w:t>
            </w:r>
          </w:p>
        </w:tc>
        <w:tc>
          <w:tcPr>
            <w:tcW w:w="600" w:type="dxa"/>
          </w:tcPr>
          <w:p w14:paraId="0B121E0C" w14:textId="77777777" w:rsidR="00B50050" w:rsidRDefault="00B50050" w:rsidP="0088127C">
            <w:pPr>
              <w:pStyle w:val="OtherTableBody"/>
            </w:pPr>
            <w:r>
              <w:t>LOC</w:t>
            </w:r>
          </w:p>
        </w:tc>
        <w:tc>
          <w:tcPr>
            <w:tcW w:w="600" w:type="dxa"/>
          </w:tcPr>
          <w:p w14:paraId="51177AE4" w14:textId="77777777" w:rsidR="00B50050" w:rsidRDefault="00B50050" w:rsidP="0088127C">
            <w:pPr>
              <w:pStyle w:val="OtherTableBody"/>
            </w:pPr>
            <w:r>
              <w:t>3</w:t>
            </w:r>
          </w:p>
        </w:tc>
        <w:tc>
          <w:tcPr>
            <w:tcW w:w="600" w:type="dxa"/>
          </w:tcPr>
          <w:p w14:paraId="0CD25014" w14:textId="77777777" w:rsidR="00B50050" w:rsidRDefault="00B50050" w:rsidP="0088127C">
            <w:pPr>
              <w:pStyle w:val="OtherTableBody"/>
            </w:pPr>
            <w:r>
              <w:t>..</w:t>
            </w:r>
          </w:p>
        </w:tc>
        <w:tc>
          <w:tcPr>
            <w:tcW w:w="600" w:type="dxa"/>
          </w:tcPr>
          <w:p w14:paraId="7B56BB2C" w14:textId="77777777" w:rsidR="00B50050" w:rsidRDefault="00B50050" w:rsidP="0088127C">
            <w:pPr>
              <w:pStyle w:val="OtherTableBody"/>
            </w:pPr>
            <w:r>
              <w:t>1=</w:t>
            </w:r>
          </w:p>
        </w:tc>
        <w:tc>
          <w:tcPr>
            <w:tcW w:w="600" w:type="dxa"/>
          </w:tcPr>
          <w:p w14:paraId="495771C2" w14:textId="77777777" w:rsidR="00B50050" w:rsidRDefault="00B50050" w:rsidP="0088127C">
            <w:pPr>
              <w:pStyle w:val="OtherTableBody"/>
            </w:pPr>
            <w:r>
              <w:t>CWE</w:t>
            </w:r>
          </w:p>
        </w:tc>
        <w:tc>
          <w:tcPr>
            <w:tcW w:w="700" w:type="dxa"/>
          </w:tcPr>
          <w:p w14:paraId="3AB3F32C" w14:textId="77777777" w:rsidR="00B50050" w:rsidRDefault="00B50050" w:rsidP="0088127C">
            <w:pPr>
              <w:pStyle w:val="OtherTableBody"/>
            </w:pPr>
            <w:r>
              <w:t>Y</w:t>
            </w:r>
          </w:p>
        </w:tc>
        <w:tc>
          <w:tcPr>
            <w:tcW w:w="600" w:type="dxa"/>
          </w:tcPr>
          <w:p w14:paraId="2484B4B4" w14:textId="77777777" w:rsidR="00B50050" w:rsidRDefault="00B50050" w:rsidP="0088127C">
            <w:pPr>
              <w:pStyle w:val="OtherTableBody"/>
            </w:pPr>
            <w:r>
              <w:t>0260</w:t>
            </w:r>
          </w:p>
        </w:tc>
        <w:tc>
          <w:tcPr>
            <w:tcW w:w="900" w:type="dxa"/>
          </w:tcPr>
          <w:p w14:paraId="12152F71" w14:textId="77777777" w:rsidR="00B50050" w:rsidRDefault="00B50050" w:rsidP="0088127C">
            <w:pPr>
              <w:pStyle w:val="OtherTableBody"/>
            </w:pPr>
            <w:r>
              <w:t>8.9.2.3</w:t>
            </w:r>
          </w:p>
        </w:tc>
      </w:tr>
      <w:tr w:rsidR="00B50050" w14:paraId="7A139F10" w14:textId="77777777" w:rsidTr="00195548">
        <w:tc>
          <w:tcPr>
            <w:tcW w:w="3500" w:type="dxa"/>
          </w:tcPr>
          <w:p w14:paraId="41AD7492" w14:textId="77777777" w:rsidR="00B50050" w:rsidRDefault="00B50050" w:rsidP="0088127C">
            <w:pPr>
              <w:pStyle w:val="OtherTableBody"/>
            </w:pPr>
            <w:r>
              <w:t>Lockout Interval</w:t>
            </w:r>
          </w:p>
        </w:tc>
        <w:tc>
          <w:tcPr>
            <w:tcW w:w="700" w:type="dxa"/>
          </w:tcPr>
          <w:p w14:paraId="365DD2AA" w14:textId="77777777" w:rsidR="00B50050" w:rsidRDefault="00B50050" w:rsidP="0088127C">
            <w:pPr>
              <w:pStyle w:val="OtherTableBody"/>
            </w:pPr>
            <w:r>
              <w:t>03334</w:t>
            </w:r>
          </w:p>
        </w:tc>
        <w:tc>
          <w:tcPr>
            <w:tcW w:w="600" w:type="dxa"/>
          </w:tcPr>
          <w:p w14:paraId="4867A47D" w14:textId="77777777" w:rsidR="00B50050" w:rsidRDefault="00B50050" w:rsidP="0088127C">
            <w:pPr>
              <w:pStyle w:val="OtherTableBody"/>
            </w:pPr>
            <w:r>
              <w:t>RXV</w:t>
            </w:r>
          </w:p>
        </w:tc>
        <w:tc>
          <w:tcPr>
            <w:tcW w:w="600" w:type="dxa"/>
          </w:tcPr>
          <w:p w14:paraId="4B1E3C5B" w14:textId="77777777" w:rsidR="00B50050" w:rsidRDefault="00B50050" w:rsidP="0088127C">
            <w:pPr>
              <w:pStyle w:val="OtherTableBody"/>
            </w:pPr>
            <w:r>
              <w:t>17</w:t>
            </w:r>
          </w:p>
        </w:tc>
        <w:tc>
          <w:tcPr>
            <w:tcW w:w="600" w:type="dxa"/>
          </w:tcPr>
          <w:p w14:paraId="61FE4CF1" w14:textId="77777777" w:rsidR="00B50050" w:rsidRDefault="00B50050" w:rsidP="0088127C">
            <w:pPr>
              <w:pStyle w:val="OtherTableBody"/>
            </w:pPr>
            <w:r>
              <w:t>..</w:t>
            </w:r>
          </w:p>
        </w:tc>
        <w:tc>
          <w:tcPr>
            <w:tcW w:w="600" w:type="dxa"/>
          </w:tcPr>
          <w:p w14:paraId="73DAAA3D" w14:textId="77777777" w:rsidR="00B50050" w:rsidRDefault="00B50050" w:rsidP="0088127C">
            <w:pPr>
              <w:pStyle w:val="OtherTableBody"/>
            </w:pPr>
          </w:p>
        </w:tc>
        <w:tc>
          <w:tcPr>
            <w:tcW w:w="600" w:type="dxa"/>
          </w:tcPr>
          <w:p w14:paraId="26C1ED8F" w14:textId="77777777" w:rsidR="00B50050" w:rsidRDefault="00B50050" w:rsidP="0088127C">
            <w:pPr>
              <w:pStyle w:val="OtherTableBody"/>
            </w:pPr>
            <w:r>
              <w:t>CQ</w:t>
            </w:r>
          </w:p>
        </w:tc>
        <w:tc>
          <w:tcPr>
            <w:tcW w:w="700" w:type="dxa"/>
          </w:tcPr>
          <w:p w14:paraId="78C3431D" w14:textId="77777777" w:rsidR="00B50050" w:rsidRDefault="00B50050" w:rsidP="0088127C">
            <w:pPr>
              <w:pStyle w:val="OtherTableBody"/>
            </w:pPr>
          </w:p>
        </w:tc>
        <w:tc>
          <w:tcPr>
            <w:tcW w:w="600" w:type="dxa"/>
          </w:tcPr>
          <w:p w14:paraId="75F2AA44" w14:textId="77777777" w:rsidR="00B50050" w:rsidRDefault="00B50050" w:rsidP="0088127C">
            <w:pPr>
              <w:pStyle w:val="OtherTableBody"/>
            </w:pPr>
          </w:p>
        </w:tc>
        <w:tc>
          <w:tcPr>
            <w:tcW w:w="900" w:type="dxa"/>
          </w:tcPr>
          <w:p w14:paraId="797AE0EB" w14:textId="77777777" w:rsidR="00B50050" w:rsidRDefault="00B50050" w:rsidP="0088127C">
            <w:pPr>
              <w:pStyle w:val="OtherTableBody"/>
            </w:pPr>
            <w:r>
              <w:t>4A.4.8.17</w:t>
            </w:r>
          </w:p>
        </w:tc>
      </w:tr>
      <w:tr w:rsidR="00B50050" w14:paraId="6D89352C" w14:textId="77777777" w:rsidTr="00195548">
        <w:tc>
          <w:tcPr>
            <w:tcW w:w="3500" w:type="dxa"/>
          </w:tcPr>
          <w:p w14:paraId="5DCA2737" w14:textId="77777777" w:rsidR="00B50050" w:rsidRDefault="00B50050" w:rsidP="0088127C">
            <w:pPr>
              <w:pStyle w:val="OtherTableBody"/>
            </w:pPr>
            <w:r>
              <w:t>Logical Break Point</w:t>
            </w:r>
          </w:p>
        </w:tc>
        <w:tc>
          <w:tcPr>
            <w:tcW w:w="700" w:type="dxa"/>
          </w:tcPr>
          <w:p w14:paraId="2F4F534E" w14:textId="77777777" w:rsidR="00B50050" w:rsidRDefault="00B50050" w:rsidP="0088127C">
            <w:pPr>
              <w:pStyle w:val="OtherTableBody"/>
            </w:pPr>
            <w:r>
              <w:t>00064</w:t>
            </w:r>
          </w:p>
        </w:tc>
        <w:tc>
          <w:tcPr>
            <w:tcW w:w="600" w:type="dxa"/>
          </w:tcPr>
          <w:p w14:paraId="113BA783" w14:textId="77777777" w:rsidR="00B50050" w:rsidRDefault="00B50050" w:rsidP="0088127C">
            <w:pPr>
              <w:pStyle w:val="OtherTableBody"/>
            </w:pPr>
            <w:r>
              <w:t>DSP</w:t>
            </w:r>
          </w:p>
        </w:tc>
        <w:tc>
          <w:tcPr>
            <w:tcW w:w="600" w:type="dxa"/>
          </w:tcPr>
          <w:p w14:paraId="38960DB4" w14:textId="77777777" w:rsidR="00B50050" w:rsidRDefault="00B50050" w:rsidP="0088127C">
            <w:pPr>
              <w:pStyle w:val="OtherTableBody"/>
            </w:pPr>
            <w:r>
              <w:t>4</w:t>
            </w:r>
          </w:p>
        </w:tc>
        <w:tc>
          <w:tcPr>
            <w:tcW w:w="600" w:type="dxa"/>
          </w:tcPr>
          <w:p w14:paraId="6F98864F" w14:textId="77777777" w:rsidR="00B50050" w:rsidRDefault="00B50050" w:rsidP="0088127C">
            <w:pPr>
              <w:pStyle w:val="OtherTableBody"/>
            </w:pPr>
            <w:r>
              <w:t>..</w:t>
            </w:r>
          </w:p>
        </w:tc>
        <w:tc>
          <w:tcPr>
            <w:tcW w:w="600" w:type="dxa"/>
          </w:tcPr>
          <w:p w14:paraId="49656F52" w14:textId="77777777" w:rsidR="00B50050" w:rsidRDefault="00B50050" w:rsidP="0088127C">
            <w:pPr>
              <w:pStyle w:val="OtherTableBody"/>
            </w:pPr>
            <w:r>
              <w:t>2</w:t>
            </w:r>
          </w:p>
        </w:tc>
        <w:tc>
          <w:tcPr>
            <w:tcW w:w="600" w:type="dxa"/>
          </w:tcPr>
          <w:p w14:paraId="536C88E9" w14:textId="77777777" w:rsidR="00B50050" w:rsidRDefault="00B50050" w:rsidP="0088127C">
            <w:pPr>
              <w:pStyle w:val="OtherTableBody"/>
            </w:pPr>
            <w:r>
              <w:t>ST</w:t>
            </w:r>
          </w:p>
        </w:tc>
        <w:tc>
          <w:tcPr>
            <w:tcW w:w="700" w:type="dxa"/>
          </w:tcPr>
          <w:p w14:paraId="05CD309C" w14:textId="77777777" w:rsidR="00B50050" w:rsidRDefault="00B50050" w:rsidP="0088127C">
            <w:pPr>
              <w:pStyle w:val="OtherTableBody"/>
            </w:pPr>
          </w:p>
        </w:tc>
        <w:tc>
          <w:tcPr>
            <w:tcW w:w="600" w:type="dxa"/>
          </w:tcPr>
          <w:p w14:paraId="2BCE7B9B" w14:textId="77777777" w:rsidR="00B50050" w:rsidRDefault="00B50050" w:rsidP="0088127C">
            <w:pPr>
              <w:pStyle w:val="OtherTableBody"/>
            </w:pPr>
          </w:p>
        </w:tc>
        <w:tc>
          <w:tcPr>
            <w:tcW w:w="900" w:type="dxa"/>
          </w:tcPr>
          <w:p w14:paraId="2B68C639" w14:textId="77777777" w:rsidR="00B50050" w:rsidRDefault="00B50050" w:rsidP="0088127C">
            <w:pPr>
              <w:pStyle w:val="OtherTableBody"/>
            </w:pPr>
            <w:r>
              <w:t>5.5.1.4</w:t>
            </w:r>
          </w:p>
        </w:tc>
      </w:tr>
      <w:tr w:rsidR="00B50050" w14:paraId="3C07618E" w14:textId="77777777" w:rsidTr="00195548">
        <w:tc>
          <w:tcPr>
            <w:tcW w:w="3500" w:type="dxa"/>
          </w:tcPr>
          <w:p w14:paraId="43C9C93A" w14:textId="77777777" w:rsidR="00B50050" w:rsidRDefault="00B50050" w:rsidP="0088127C">
            <w:pPr>
              <w:pStyle w:val="OtherTableBody"/>
            </w:pPr>
            <w:r>
              <w:t>Long in Charge Phase</w:t>
            </w:r>
          </w:p>
        </w:tc>
        <w:tc>
          <w:tcPr>
            <w:tcW w:w="700" w:type="dxa"/>
          </w:tcPr>
          <w:p w14:paraId="2F3993CF" w14:textId="77777777" w:rsidR="00B50050" w:rsidRDefault="00B50050" w:rsidP="0088127C">
            <w:pPr>
              <w:pStyle w:val="OtherTableBody"/>
            </w:pPr>
            <w:r>
              <w:t>02124</w:t>
            </w:r>
          </w:p>
        </w:tc>
        <w:tc>
          <w:tcPr>
            <w:tcW w:w="600" w:type="dxa"/>
          </w:tcPr>
          <w:p w14:paraId="4EE82897" w14:textId="77777777" w:rsidR="00B50050" w:rsidRDefault="00B50050" w:rsidP="0088127C">
            <w:pPr>
              <w:pStyle w:val="OtherTableBody"/>
            </w:pPr>
            <w:r>
              <w:t>SCD</w:t>
            </w:r>
          </w:p>
        </w:tc>
        <w:tc>
          <w:tcPr>
            <w:tcW w:w="600" w:type="dxa"/>
          </w:tcPr>
          <w:p w14:paraId="3B6A1221" w14:textId="77777777" w:rsidR="00B50050" w:rsidRDefault="00B50050" w:rsidP="0088127C">
            <w:pPr>
              <w:pStyle w:val="OtherTableBody"/>
            </w:pPr>
            <w:r>
              <w:t>21</w:t>
            </w:r>
          </w:p>
        </w:tc>
        <w:tc>
          <w:tcPr>
            <w:tcW w:w="600" w:type="dxa"/>
          </w:tcPr>
          <w:p w14:paraId="6F465DB1" w14:textId="77777777" w:rsidR="00B50050" w:rsidRDefault="00B50050" w:rsidP="0088127C">
            <w:pPr>
              <w:pStyle w:val="OtherTableBody"/>
            </w:pPr>
            <w:r>
              <w:t>..</w:t>
            </w:r>
          </w:p>
        </w:tc>
        <w:tc>
          <w:tcPr>
            <w:tcW w:w="600" w:type="dxa"/>
          </w:tcPr>
          <w:p w14:paraId="79854A1B" w14:textId="77777777" w:rsidR="00B50050" w:rsidRDefault="00B50050" w:rsidP="0088127C">
            <w:pPr>
              <w:pStyle w:val="OtherTableBody"/>
            </w:pPr>
          </w:p>
        </w:tc>
        <w:tc>
          <w:tcPr>
            <w:tcW w:w="600" w:type="dxa"/>
          </w:tcPr>
          <w:p w14:paraId="0978E2ED" w14:textId="77777777" w:rsidR="00B50050" w:rsidRDefault="00B50050" w:rsidP="0088127C">
            <w:pPr>
              <w:pStyle w:val="OtherTableBody"/>
            </w:pPr>
            <w:r>
              <w:t>CNE</w:t>
            </w:r>
          </w:p>
        </w:tc>
        <w:tc>
          <w:tcPr>
            <w:tcW w:w="700" w:type="dxa"/>
          </w:tcPr>
          <w:p w14:paraId="7DA64DF9" w14:textId="77777777" w:rsidR="00B50050" w:rsidRDefault="00B50050" w:rsidP="0088127C">
            <w:pPr>
              <w:pStyle w:val="OtherTableBody"/>
            </w:pPr>
          </w:p>
        </w:tc>
        <w:tc>
          <w:tcPr>
            <w:tcW w:w="600" w:type="dxa"/>
          </w:tcPr>
          <w:p w14:paraId="700A4C47" w14:textId="77777777" w:rsidR="00B50050" w:rsidRDefault="00B50050" w:rsidP="0088127C">
            <w:pPr>
              <w:pStyle w:val="OtherTableBody"/>
            </w:pPr>
            <w:r>
              <w:t>0532</w:t>
            </w:r>
          </w:p>
        </w:tc>
        <w:tc>
          <w:tcPr>
            <w:tcW w:w="900" w:type="dxa"/>
          </w:tcPr>
          <w:p w14:paraId="561D45B0" w14:textId="77777777" w:rsidR="00B50050" w:rsidRDefault="00B50050" w:rsidP="0088127C">
            <w:pPr>
              <w:pStyle w:val="OtherTableBody"/>
            </w:pPr>
            <w:r>
              <w:t>17.7.4.21</w:t>
            </w:r>
          </w:p>
        </w:tc>
      </w:tr>
      <w:tr w:rsidR="00B50050" w14:paraId="20BF93E1" w14:textId="77777777" w:rsidTr="00195548">
        <w:tc>
          <w:tcPr>
            <w:tcW w:w="3500" w:type="dxa"/>
          </w:tcPr>
          <w:p w14:paraId="02365EA7" w14:textId="77777777" w:rsidR="00B50050" w:rsidRDefault="00B50050" w:rsidP="0088127C">
            <w:pPr>
              <w:pStyle w:val="OtherTableBody"/>
            </w:pPr>
            <w:r>
              <w:t>Long in Exhaust Phase</w:t>
            </w:r>
          </w:p>
        </w:tc>
        <w:tc>
          <w:tcPr>
            <w:tcW w:w="700" w:type="dxa"/>
          </w:tcPr>
          <w:p w14:paraId="7AD9ECE1" w14:textId="77777777" w:rsidR="00B50050" w:rsidRDefault="00B50050" w:rsidP="0088127C">
            <w:pPr>
              <w:pStyle w:val="OtherTableBody"/>
            </w:pPr>
            <w:r>
              <w:t>02125</w:t>
            </w:r>
          </w:p>
        </w:tc>
        <w:tc>
          <w:tcPr>
            <w:tcW w:w="600" w:type="dxa"/>
          </w:tcPr>
          <w:p w14:paraId="15616722" w14:textId="77777777" w:rsidR="00B50050" w:rsidRDefault="00B50050" w:rsidP="0088127C">
            <w:pPr>
              <w:pStyle w:val="OtherTableBody"/>
            </w:pPr>
            <w:r>
              <w:t>SCD</w:t>
            </w:r>
          </w:p>
        </w:tc>
        <w:tc>
          <w:tcPr>
            <w:tcW w:w="600" w:type="dxa"/>
          </w:tcPr>
          <w:p w14:paraId="54BE436A" w14:textId="77777777" w:rsidR="00B50050" w:rsidRDefault="00B50050" w:rsidP="0088127C">
            <w:pPr>
              <w:pStyle w:val="OtherTableBody"/>
            </w:pPr>
            <w:r>
              <w:t>22</w:t>
            </w:r>
          </w:p>
        </w:tc>
        <w:tc>
          <w:tcPr>
            <w:tcW w:w="600" w:type="dxa"/>
          </w:tcPr>
          <w:p w14:paraId="222D1EF6" w14:textId="77777777" w:rsidR="00B50050" w:rsidRDefault="00B50050" w:rsidP="0088127C">
            <w:pPr>
              <w:pStyle w:val="OtherTableBody"/>
            </w:pPr>
            <w:r>
              <w:t>..</w:t>
            </w:r>
          </w:p>
        </w:tc>
        <w:tc>
          <w:tcPr>
            <w:tcW w:w="600" w:type="dxa"/>
          </w:tcPr>
          <w:p w14:paraId="38099AF6" w14:textId="77777777" w:rsidR="00B50050" w:rsidRDefault="00B50050" w:rsidP="0088127C">
            <w:pPr>
              <w:pStyle w:val="OtherTableBody"/>
            </w:pPr>
          </w:p>
        </w:tc>
        <w:tc>
          <w:tcPr>
            <w:tcW w:w="600" w:type="dxa"/>
          </w:tcPr>
          <w:p w14:paraId="638A8FCE" w14:textId="77777777" w:rsidR="00B50050" w:rsidRDefault="00B50050" w:rsidP="0088127C">
            <w:pPr>
              <w:pStyle w:val="OtherTableBody"/>
            </w:pPr>
            <w:r>
              <w:t>CNE</w:t>
            </w:r>
          </w:p>
        </w:tc>
        <w:tc>
          <w:tcPr>
            <w:tcW w:w="700" w:type="dxa"/>
          </w:tcPr>
          <w:p w14:paraId="55BBB3C4" w14:textId="77777777" w:rsidR="00B50050" w:rsidRDefault="00B50050" w:rsidP="0088127C">
            <w:pPr>
              <w:pStyle w:val="OtherTableBody"/>
            </w:pPr>
          </w:p>
        </w:tc>
        <w:tc>
          <w:tcPr>
            <w:tcW w:w="600" w:type="dxa"/>
          </w:tcPr>
          <w:p w14:paraId="1CEC4F8E" w14:textId="77777777" w:rsidR="00B50050" w:rsidRDefault="00B50050" w:rsidP="0088127C">
            <w:pPr>
              <w:pStyle w:val="OtherTableBody"/>
            </w:pPr>
            <w:r>
              <w:t>0532</w:t>
            </w:r>
          </w:p>
        </w:tc>
        <w:tc>
          <w:tcPr>
            <w:tcW w:w="900" w:type="dxa"/>
          </w:tcPr>
          <w:p w14:paraId="30B4BCE6" w14:textId="77777777" w:rsidR="00B50050" w:rsidRDefault="00B50050" w:rsidP="0088127C">
            <w:pPr>
              <w:pStyle w:val="OtherTableBody"/>
            </w:pPr>
            <w:r>
              <w:t>17.7.4.22</w:t>
            </w:r>
          </w:p>
        </w:tc>
      </w:tr>
      <w:tr w:rsidR="00B50050" w14:paraId="5BF51C3F" w14:textId="77777777" w:rsidTr="00195548">
        <w:tc>
          <w:tcPr>
            <w:tcW w:w="3500" w:type="dxa"/>
          </w:tcPr>
          <w:p w14:paraId="7098EDC9" w14:textId="77777777" w:rsidR="00B50050" w:rsidRDefault="00B50050" w:rsidP="0088127C">
            <w:pPr>
              <w:pStyle w:val="OtherTableBody"/>
            </w:pPr>
            <w:r>
              <w:t>Long in Fast Exhaust Phase</w:t>
            </w:r>
          </w:p>
        </w:tc>
        <w:tc>
          <w:tcPr>
            <w:tcW w:w="700" w:type="dxa"/>
          </w:tcPr>
          <w:p w14:paraId="35E72A10" w14:textId="77777777" w:rsidR="00B50050" w:rsidRDefault="00B50050" w:rsidP="0088127C">
            <w:pPr>
              <w:pStyle w:val="OtherTableBody"/>
            </w:pPr>
            <w:r>
              <w:t>02126</w:t>
            </w:r>
          </w:p>
        </w:tc>
        <w:tc>
          <w:tcPr>
            <w:tcW w:w="600" w:type="dxa"/>
          </w:tcPr>
          <w:p w14:paraId="00456CFA" w14:textId="77777777" w:rsidR="00B50050" w:rsidRDefault="00B50050" w:rsidP="0088127C">
            <w:pPr>
              <w:pStyle w:val="OtherTableBody"/>
            </w:pPr>
            <w:r>
              <w:t>SCD</w:t>
            </w:r>
          </w:p>
        </w:tc>
        <w:tc>
          <w:tcPr>
            <w:tcW w:w="600" w:type="dxa"/>
          </w:tcPr>
          <w:p w14:paraId="0272590A" w14:textId="77777777" w:rsidR="00B50050" w:rsidRDefault="00B50050" w:rsidP="0088127C">
            <w:pPr>
              <w:pStyle w:val="OtherTableBody"/>
            </w:pPr>
            <w:r>
              <w:t>23</w:t>
            </w:r>
          </w:p>
        </w:tc>
        <w:tc>
          <w:tcPr>
            <w:tcW w:w="600" w:type="dxa"/>
          </w:tcPr>
          <w:p w14:paraId="77CE7A2C" w14:textId="77777777" w:rsidR="00B50050" w:rsidRDefault="00B50050" w:rsidP="0088127C">
            <w:pPr>
              <w:pStyle w:val="OtherTableBody"/>
            </w:pPr>
            <w:r>
              <w:t>..</w:t>
            </w:r>
          </w:p>
        </w:tc>
        <w:tc>
          <w:tcPr>
            <w:tcW w:w="600" w:type="dxa"/>
          </w:tcPr>
          <w:p w14:paraId="4731D246" w14:textId="77777777" w:rsidR="00B50050" w:rsidRDefault="00B50050" w:rsidP="0088127C">
            <w:pPr>
              <w:pStyle w:val="OtherTableBody"/>
            </w:pPr>
          </w:p>
        </w:tc>
        <w:tc>
          <w:tcPr>
            <w:tcW w:w="600" w:type="dxa"/>
          </w:tcPr>
          <w:p w14:paraId="5D5C9B6C" w14:textId="77777777" w:rsidR="00B50050" w:rsidRDefault="00B50050" w:rsidP="0088127C">
            <w:pPr>
              <w:pStyle w:val="OtherTableBody"/>
            </w:pPr>
            <w:r>
              <w:t>CNE</w:t>
            </w:r>
          </w:p>
        </w:tc>
        <w:tc>
          <w:tcPr>
            <w:tcW w:w="700" w:type="dxa"/>
          </w:tcPr>
          <w:p w14:paraId="44C36FD3" w14:textId="77777777" w:rsidR="00B50050" w:rsidRDefault="00B50050" w:rsidP="0088127C">
            <w:pPr>
              <w:pStyle w:val="OtherTableBody"/>
            </w:pPr>
          </w:p>
        </w:tc>
        <w:tc>
          <w:tcPr>
            <w:tcW w:w="600" w:type="dxa"/>
          </w:tcPr>
          <w:p w14:paraId="18A5D995" w14:textId="77777777" w:rsidR="00B50050" w:rsidRDefault="00B50050" w:rsidP="0088127C">
            <w:pPr>
              <w:pStyle w:val="OtherTableBody"/>
            </w:pPr>
            <w:r>
              <w:t>0532</w:t>
            </w:r>
          </w:p>
        </w:tc>
        <w:tc>
          <w:tcPr>
            <w:tcW w:w="900" w:type="dxa"/>
          </w:tcPr>
          <w:p w14:paraId="2D98DA22" w14:textId="77777777" w:rsidR="00B50050" w:rsidRDefault="00B50050" w:rsidP="0088127C">
            <w:pPr>
              <w:pStyle w:val="OtherTableBody"/>
            </w:pPr>
            <w:r>
              <w:t>17.7.4.23</w:t>
            </w:r>
          </w:p>
        </w:tc>
      </w:tr>
      <w:tr w:rsidR="00B50050" w14:paraId="65A975CD" w14:textId="77777777" w:rsidTr="00195548">
        <w:tc>
          <w:tcPr>
            <w:tcW w:w="3500" w:type="dxa"/>
          </w:tcPr>
          <w:p w14:paraId="65498B2E" w14:textId="77777777" w:rsidR="00B50050" w:rsidRDefault="00B50050" w:rsidP="0088127C">
            <w:pPr>
              <w:pStyle w:val="OtherTableBody"/>
            </w:pPr>
            <w:r>
              <w:t>Lot Control</w:t>
            </w:r>
          </w:p>
        </w:tc>
        <w:tc>
          <w:tcPr>
            <w:tcW w:w="700" w:type="dxa"/>
          </w:tcPr>
          <w:p w14:paraId="516D4BEF" w14:textId="77777777" w:rsidR="00B50050" w:rsidRDefault="00B50050" w:rsidP="0088127C">
            <w:pPr>
              <w:pStyle w:val="OtherTableBody"/>
            </w:pPr>
            <w:r>
              <w:t>02093</w:t>
            </w:r>
          </w:p>
        </w:tc>
        <w:tc>
          <w:tcPr>
            <w:tcW w:w="600" w:type="dxa"/>
          </w:tcPr>
          <w:p w14:paraId="69070310" w14:textId="77777777" w:rsidR="00B50050" w:rsidRDefault="00B50050" w:rsidP="0088127C">
            <w:pPr>
              <w:pStyle w:val="OtherTableBody"/>
            </w:pPr>
            <w:r>
              <w:t>SCP</w:t>
            </w:r>
          </w:p>
        </w:tc>
        <w:tc>
          <w:tcPr>
            <w:tcW w:w="600" w:type="dxa"/>
          </w:tcPr>
          <w:p w14:paraId="4D0D6496" w14:textId="77777777" w:rsidR="00B50050" w:rsidRDefault="00B50050" w:rsidP="0088127C">
            <w:pPr>
              <w:pStyle w:val="OtherTableBody"/>
            </w:pPr>
            <w:r>
              <w:t>8</w:t>
            </w:r>
          </w:p>
        </w:tc>
        <w:tc>
          <w:tcPr>
            <w:tcW w:w="600" w:type="dxa"/>
          </w:tcPr>
          <w:p w14:paraId="15D8BE4A" w14:textId="77777777" w:rsidR="00B50050" w:rsidRDefault="00B50050" w:rsidP="0088127C">
            <w:pPr>
              <w:pStyle w:val="OtherTableBody"/>
            </w:pPr>
            <w:r>
              <w:t>..</w:t>
            </w:r>
          </w:p>
        </w:tc>
        <w:tc>
          <w:tcPr>
            <w:tcW w:w="600" w:type="dxa"/>
          </w:tcPr>
          <w:p w14:paraId="3708D0A9" w14:textId="77777777" w:rsidR="00B50050" w:rsidRDefault="00B50050" w:rsidP="0088127C">
            <w:pPr>
              <w:pStyle w:val="OtherTableBody"/>
            </w:pPr>
          </w:p>
        </w:tc>
        <w:tc>
          <w:tcPr>
            <w:tcW w:w="600" w:type="dxa"/>
          </w:tcPr>
          <w:p w14:paraId="6839AA93" w14:textId="77777777" w:rsidR="00B50050" w:rsidRDefault="00B50050" w:rsidP="0088127C">
            <w:pPr>
              <w:pStyle w:val="OtherTableBody"/>
            </w:pPr>
            <w:r>
              <w:t>CWE</w:t>
            </w:r>
          </w:p>
        </w:tc>
        <w:tc>
          <w:tcPr>
            <w:tcW w:w="700" w:type="dxa"/>
          </w:tcPr>
          <w:p w14:paraId="0751B8AD" w14:textId="77777777" w:rsidR="00B50050" w:rsidRDefault="00B50050" w:rsidP="0088127C">
            <w:pPr>
              <w:pStyle w:val="OtherTableBody"/>
            </w:pPr>
          </w:p>
        </w:tc>
        <w:tc>
          <w:tcPr>
            <w:tcW w:w="600" w:type="dxa"/>
          </w:tcPr>
          <w:p w14:paraId="65266E35" w14:textId="77777777" w:rsidR="00B50050" w:rsidRDefault="00B50050" w:rsidP="0088127C">
            <w:pPr>
              <w:pStyle w:val="OtherTableBody"/>
            </w:pPr>
            <w:r>
              <w:t>0659</w:t>
            </w:r>
          </w:p>
        </w:tc>
        <w:tc>
          <w:tcPr>
            <w:tcW w:w="900" w:type="dxa"/>
          </w:tcPr>
          <w:p w14:paraId="0E5ECB49" w14:textId="77777777" w:rsidR="00B50050" w:rsidRDefault="00B50050" w:rsidP="0088127C">
            <w:pPr>
              <w:pStyle w:val="OtherTableBody"/>
            </w:pPr>
            <w:r>
              <w:t>17.7.1.8</w:t>
            </w:r>
          </w:p>
        </w:tc>
      </w:tr>
      <w:tr w:rsidR="00B50050" w14:paraId="1FD6FA06" w14:textId="77777777" w:rsidTr="00195548">
        <w:tc>
          <w:tcPr>
            <w:tcW w:w="3500" w:type="dxa"/>
          </w:tcPr>
          <w:p w14:paraId="311921D9" w14:textId="77777777" w:rsidR="00B50050" w:rsidRDefault="00B50050" w:rsidP="0088127C">
            <w:pPr>
              <w:pStyle w:val="OtherTableBody"/>
            </w:pPr>
            <w:r>
              <w:t xml:space="preserve">Lot Number </w:t>
            </w:r>
          </w:p>
        </w:tc>
        <w:tc>
          <w:tcPr>
            <w:tcW w:w="700" w:type="dxa"/>
          </w:tcPr>
          <w:p w14:paraId="2C345CA6" w14:textId="77777777" w:rsidR="00B50050" w:rsidRDefault="00B50050" w:rsidP="0088127C">
            <w:pPr>
              <w:pStyle w:val="OtherTableBody"/>
            </w:pPr>
            <w:r>
              <w:t>02095</w:t>
            </w:r>
          </w:p>
        </w:tc>
        <w:tc>
          <w:tcPr>
            <w:tcW w:w="600" w:type="dxa"/>
          </w:tcPr>
          <w:p w14:paraId="6FD30579" w14:textId="77777777" w:rsidR="00B50050" w:rsidRDefault="00B50050" w:rsidP="0088127C">
            <w:pPr>
              <w:pStyle w:val="OtherTableBody"/>
            </w:pPr>
            <w:r>
              <w:t>SLT</w:t>
            </w:r>
          </w:p>
        </w:tc>
        <w:tc>
          <w:tcPr>
            <w:tcW w:w="600" w:type="dxa"/>
          </w:tcPr>
          <w:p w14:paraId="0D85E381" w14:textId="77777777" w:rsidR="00B50050" w:rsidRDefault="00B50050" w:rsidP="0088127C">
            <w:pPr>
              <w:pStyle w:val="OtherTableBody"/>
            </w:pPr>
            <w:r>
              <w:t>3</w:t>
            </w:r>
          </w:p>
        </w:tc>
        <w:tc>
          <w:tcPr>
            <w:tcW w:w="600" w:type="dxa"/>
          </w:tcPr>
          <w:p w14:paraId="647578BE" w14:textId="77777777" w:rsidR="00B50050" w:rsidRDefault="00B50050" w:rsidP="0088127C">
            <w:pPr>
              <w:pStyle w:val="OtherTableBody"/>
            </w:pPr>
            <w:r>
              <w:t>..</w:t>
            </w:r>
          </w:p>
        </w:tc>
        <w:tc>
          <w:tcPr>
            <w:tcW w:w="600" w:type="dxa"/>
          </w:tcPr>
          <w:p w14:paraId="09A609A9" w14:textId="77777777" w:rsidR="00B50050" w:rsidRDefault="00B50050" w:rsidP="0088127C">
            <w:pPr>
              <w:pStyle w:val="OtherTableBody"/>
            </w:pPr>
          </w:p>
        </w:tc>
        <w:tc>
          <w:tcPr>
            <w:tcW w:w="600" w:type="dxa"/>
          </w:tcPr>
          <w:p w14:paraId="41CD5CCE" w14:textId="77777777" w:rsidR="00B50050" w:rsidRDefault="00B50050" w:rsidP="0088127C">
            <w:pPr>
              <w:pStyle w:val="OtherTableBody"/>
            </w:pPr>
            <w:r>
              <w:t>EI</w:t>
            </w:r>
          </w:p>
        </w:tc>
        <w:tc>
          <w:tcPr>
            <w:tcW w:w="700" w:type="dxa"/>
          </w:tcPr>
          <w:p w14:paraId="7E6E1E74" w14:textId="77777777" w:rsidR="00B50050" w:rsidRDefault="00B50050" w:rsidP="0088127C">
            <w:pPr>
              <w:pStyle w:val="OtherTableBody"/>
            </w:pPr>
          </w:p>
        </w:tc>
        <w:tc>
          <w:tcPr>
            <w:tcW w:w="600" w:type="dxa"/>
          </w:tcPr>
          <w:p w14:paraId="61933D40" w14:textId="77777777" w:rsidR="00B50050" w:rsidRDefault="00B50050" w:rsidP="0088127C">
            <w:pPr>
              <w:pStyle w:val="OtherTableBody"/>
            </w:pPr>
          </w:p>
        </w:tc>
        <w:tc>
          <w:tcPr>
            <w:tcW w:w="900" w:type="dxa"/>
          </w:tcPr>
          <w:p w14:paraId="68A1BCDB" w14:textId="77777777" w:rsidR="00B50050" w:rsidRDefault="00B50050" w:rsidP="0088127C">
            <w:pPr>
              <w:pStyle w:val="OtherTableBody"/>
            </w:pPr>
            <w:r>
              <w:t>17.7.2.3</w:t>
            </w:r>
          </w:p>
        </w:tc>
      </w:tr>
      <w:tr w:rsidR="00B50050" w14:paraId="79A9A532" w14:textId="77777777" w:rsidTr="00195548">
        <w:tc>
          <w:tcPr>
            <w:tcW w:w="3500" w:type="dxa"/>
          </w:tcPr>
          <w:p w14:paraId="15427134" w14:textId="77777777" w:rsidR="00B50050" w:rsidRDefault="00B50050" w:rsidP="0088127C">
            <w:pPr>
              <w:pStyle w:val="OtherTableBody"/>
            </w:pPr>
            <w:r>
              <w:t>Lot Number</w:t>
            </w:r>
          </w:p>
        </w:tc>
        <w:tc>
          <w:tcPr>
            <w:tcW w:w="700" w:type="dxa"/>
          </w:tcPr>
          <w:p w14:paraId="30FD9422" w14:textId="77777777" w:rsidR="00B50050" w:rsidRDefault="00B50050" w:rsidP="0088127C">
            <w:pPr>
              <w:pStyle w:val="OtherTableBody"/>
            </w:pPr>
            <w:r>
              <w:t>02098</w:t>
            </w:r>
          </w:p>
        </w:tc>
        <w:tc>
          <w:tcPr>
            <w:tcW w:w="600" w:type="dxa"/>
          </w:tcPr>
          <w:p w14:paraId="0B28B7B1" w14:textId="77777777" w:rsidR="00B50050" w:rsidRDefault="00B50050" w:rsidP="0088127C">
            <w:pPr>
              <w:pStyle w:val="OtherTableBody"/>
            </w:pPr>
            <w:r>
              <w:t>SDD</w:t>
            </w:r>
          </w:p>
        </w:tc>
        <w:tc>
          <w:tcPr>
            <w:tcW w:w="600" w:type="dxa"/>
          </w:tcPr>
          <w:p w14:paraId="341BC4E3" w14:textId="77777777" w:rsidR="00B50050" w:rsidRDefault="00B50050" w:rsidP="0088127C">
            <w:pPr>
              <w:pStyle w:val="OtherTableBody"/>
            </w:pPr>
            <w:r>
              <w:t>1</w:t>
            </w:r>
          </w:p>
        </w:tc>
        <w:tc>
          <w:tcPr>
            <w:tcW w:w="600" w:type="dxa"/>
          </w:tcPr>
          <w:p w14:paraId="285D0C29" w14:textId="77777777" w:rsidR="00B50050" w:rsidRDefault="00B50050" w:rsidP="0088127C">
            <w:pPr>
              <w:pStyle w:val="OtherTableBody"/>
            </w:pPr>
            <w:r>
              <w:t>..</w:t>
            </w:r>
          </w:p>
        </w:tc>
        <w:tc>
          <w:tcPr>
            <w:tcW w:w="600" w:type="dxa"/>
          </w:tcPr>
          <w:p w14:paraId="14A8569E" w14:textId="77777777" w:rsidR="00B50050" w:rsidRDefault="00B50050" w:rsidP="0088127C">
            <w:pPr>
              <w:pStyle w:val="OtherTableBody"/>
            </w:pPr>
          </w:p>
        </w:tc>
        <w:tc>
          <w:tcPr>
            <w:tcW w:w="600" w:type="dxa"/>
          </w:tcPr>
          <w:p w14:paraId="190F9716" w14:textId="77777777" w:rsidR="00B50050" w:rsidRDefault="00B50050" w:rsidP="0088127C">
            <w:pPr>
              <w:pStyle w:val="OtherTableBody"/>
            </w:pPr>
            <w:r>
              <w:t>EI</w:t>
            </w:r>
          </w:p>
        </w:tc>
        <w:tc>
          <w:tcPr>
            <w:tcW w:w="700" w:type="dxa"/>
          </w:tcPr>
          <w:p w14:paraId="0623D680" w14:textId="77777777" w:rsidR="00B50050" w:rsidRDefault="00B50050" w:rsidP="0088127C">
            <w:pPr>
              <w:pStyle w:val="OtherTableBody"/>
            </w:pPr>
          </w:p>
        </w:tc>
        <w:tc>
          <w:tcPr>
            <w:tcW w:w="600" w:type="dxa"/>
          </w:tcPr>
          <w:p w14:paraId="27E8A61F" w14:textId="77777777" w:rsidR="00B50050" w:rsidRDefault="00B50050" w:rsidP="0088127C">
            <w:pPr>
              <w:pStyle w:val="OtherTableBody"/>
            </w:pPr>
          </w:p>
        </w:tc>
        <w:tc>
          <w:tcPr>
            <w:tcW w:w="900" w:type="dxa"/>
          </w:tcPr>
          <w:p w14:paraId="2339C0E4" w14:textId="77777777" w:rsidR="00B50050" w:rsidRDefault="00B50050" w:rsidP="0088127C">
            <w:pPr>
              <w:pStyle w:val="OtherTableBody"/>
            </w:pPr>
            <w:r>
              <w:t>17.7.3.1</w:t>
            </w:r>
          </w:p>
        </w:tc>
      </w:tr>
      <w:tr w:rsidR="00B50050" w14:paraId="77CA568F" w14:textId="77777777" w:rsidTr="00195548">
        <w:tc>
          <w:tcPr>
            <w:tcW w:w="3500" w:type="dxa"/>
          </w:tcPr>
          <w:p w14:paraId="7C335C1B" w14:textId="77777777" w:rsidR="00B50050" w:rsidRDefault="00B50050" w:rsidP="0088127C">
            <w:pPr>
              <w:pStyle w:val="OtherTableBody"/>
            </w:pPr>
            <w:r>
              <w:t>Lower and Upper Trim Points</w:t>
            </w:r>
          </w:p>
        </w:tc>
        <w:tc>
          <w:tcPr>
            <w:tcW w:w="700" w:type="dxa"/>
          </w:tcPr>
          <w:p w14:paraId="59617C35" w14:textId="77777777" w:rsidR="00B50050" w:rsidRDefault="00B50050" w:rsidP="0088127C">
            <w:pPr>
              <w:pStyle w:val="OtherTableBody"/>
            </w:pPr>
            <w:r>
              <w:t>02231</w:t>
            </w:r>
          </w:p>
        </w:tc>
        <w:tc>
          <w:tcPr>
            <w:tcW w:w="600" w:type="dxa"/>
          </w:tcPr>
          <w:p w14:paraId="0BE6D599" w14:textId="77777777" w:rsidR="00B50050" w:rsidRDefault="00B50050" w:rsidP="0088127C">
            <w:pPr>
              <w:pStyle w:val="OtherTableBody"/>
            </w:pPr>
            <w:r>
              <w:t>DMI</w:t>
            </w:r>
          </w:p>
        </w:tc>
        <w:tc>
          <w:tcPr>
            <w:tcW w:w="600" w:type="dxa"/>
          </w:tcPr>
          <w:p w14:paraId="319D07FA" w14:textId="77777777" w:rsidR="00B50050" w:rsidRDefault="00B50050" w:rsidP="0088127C">
            <w:pPr>
              <w:pStyle w:val="OtherTableBody"/>
            </w:pPr>
            <w:r>
              <w:t>3</w:t>
            </w:r>
          </w:p>
        </w:tc>
        <w:tc>
          <w:tcPr>
            <w:tcW w:w="600" w:type="dxa"/>
          </w:tcPr>
          <w:p w14:paraId="7047E0E7" w14:textId="77777777" w:rsidR="00B50050" w:rsidRDefault="00B50050" w:rsidP="0088127C">
            <w:pPr>
              <w:pStyle w:val="OtherTableBody"/>
            </w:pPr>
            <w:r>
              <w:t>..</w:t>
            </w:r>
          </w:p>
        </w:tc>
        <w:tc>
          <w:tcPr>
            <w:tcW w:w="600" w:type="dxa"/>
          </w:tcPr>
          <w:p w14:paraId="108BEB04" w14:textId="77777777" w:rsidR="00B50050" w:rsidRDefault="00B50050" w:rsidP="0088127C">
            <w:pPr>
              <w:pStyle w:val="OtherTableBody"/>
            </w:pPr>
          </w:p>
        </w:tc>
        <w:tc>
          <w:tcPr>
            <w:tcW w:w="600" w:type="dxa"/>
          </w:tcPr>
          <w:p w14:paraId="62C3BDE9" w14:textId="77777777" w:rsidR="00B50050" w:rsidRDefault="00B50050" w:rsidP="0088127C">
            <w:pPr>
              <w:pStyle w:val="OtherTableBody"/>
            </w:pPr>
            <w:r>
              <w:t>NR</w:t>
            </w:r>
          </w:p>
        </w:tc>
        <w:tc>
          <w:tcPr>
            <w:tcW w:w="700" w:type="dxa"/>
          </w:tcPr>
          <w:p w14:paraId="0A597C19" w14:textId="77777777" w:rsidR="00B50050" w:rsidRDefault="00B50050" w:rsidP="0088127C">
            <w:pPr>
              <w:pStyle w:val="OtherTableBody"/>
            </w:pPr>
          </w:p>
        </w:tc>
        <w:tc>
          <w:tcPr>
            <w:tcW w:w="600" w:type="dxa"/>
          </w:tcPr>
          <w:p w14:paraId="25FA8681" w14:textId="77777777" w:rsidR="00B50050" w:rsidRDefault="00B50050" w:rsidP="0088127C">
            <w:pPr>
              <w:pStyle w:val="OtherTableBody"/>
            </w:pPr>
          </w:p>
        </w:tc>
        <w:tc>
          <w:tcPr>
            <w:tcW w:w="900" w:type="dxa"/>
          </w:tcPr>
          <w:p w14:paraId="1706B7EA" w14:textId="77777777" w:rsidR="00B50050" w:rsidRDefault="00B50050" w:rsidP="0088127C">
            <w:pPr>
              <w:pStyle w:val="OtherTableBody"/>
            </w:pPr>
            <w:r>
              <w:t>8.13.2.3</w:t>
            </w:r>
          </w:p>
        </w:tc>
      </w:tr>
      <w:tr w:rsidR="00B50050" w14:paraId="3CF6E304" w14:textId="77777777" w:rsidTr="00195548">
        <w:tc>
          <w:tcPr>
            <w:tcW w:w="3500" w:type="dxa"/>
          </w:tcPr>
          <w:p w14:paraId="2867A1E3" w14:textId="77777777" w:rsidR="00B50050" w:rsidRDefault="00B50050" w:rsidP="0088127C">
            <w:pPr>
              <w:pStyle w:val="OtherTableBody"/>
            </w:pPr>
            <w:r>
              <w:t>Mail Claim Party</w:t>
            </w:r>
          </w:p>
        </w:tc>
        <w:tc>
          <w:tcPr>
            <w:tcW w:w="700" w:type="dxa"/>
          </w:tcPr>
          <w:p w14:paraId="2ABA57B5" w14:textId="77777777" w:rsidR="00B50050" w:rsidRDefault="00B50050" w:rsidP="0088127C">
            <w:pPr>
              <w:pStyle w:val="OtherTableBody"/>
            </w:pPr>
            <w:r>
              <w:t>00476</w:t>
            </w:r>
          </w:p>
        </w:tc>
        <w:tc>
          <w:tcPr>
            <w:tcW w:w="600" w:type="dxa"/>
          </w:tcPr>
          <w:p w14:paraId="49C39737" w14:textId="77777777" w:rsidR="00B50050" w:rsidRDefault="00B50050" w:rsidP="0088127C">
            <w:pPr>
              <w:pStyle w:val="OtherTableBody"/>
            </w:pPr>
            <w:r>
              <w:t>IN2</w:t>
            </w:r>
          </w:p>
        </w:tc>
        <w:tc>
          <w:tcPr>
            <w:tcW w:w="600" w:type="dxa"/>
          </w:tcPr>
          <w:p w14:paraId="6F8CF85D" w14:textId="77777777" w:rsidR="00B50050" w:rsidRDefault="00B50050" w:rsidP="0088127C">
            <w:pPr>
              <w:pStyle w:val="OtherTableBody"/>
            </w:pPr>
            <w:r>
              <w:t>5</w:t>
            </w:r>
          </w:p>
        </w:tc>
        <w:tc>
          <w:tcPr>
            <w:tcW w:w="600" w:type="dxa"/>
          </w:tcPr>
          <w:p w14:paraId="0E20EA65" w14:textId="77777777" w:rsidR="00B50050" w:rsidRDefault="00B50050" w:rsidP="0088127C">
            <w:pPr>
              <w:pStyle w:val="OtherTableBody"/>
            </w:pPr>
            <w:r>
              <w:t>..</w:t>
            </w:r>
          </w:p>
        </w:tc>
        <w:tc>
          <w:tcPr>
            <w:tcW w:w="600" w:type="dxa"/>
          </w:tcPr>
          <w:p w14:paraId="1FCCD9AB" w14:textId="77777777" w:rsidR="00B50050" w:rsidRDefault="00B50050" w:rsidP="0088127C">
            <w:pPr>
              <w:pStyle w:val="OtherTableBody"/>
            </w:pPr>
          </w:p>
        </w:tc>
        <w:tc>
          <w:tcPr>
            <w:tcW w:w="600" w:type="dxa"/>
          </w:tcPr>
          <w:p w14:paraId="10C738B6" w14:textId="77777777" w:rsidR="00B50050" w:rsidRDefault="00B50050" w:rsidP="0088127C">
            <w:pPr>
              <w:pStyle w:val="OtherTableBody"/>
            </w:pPr>
            <w:r>
              <w:t>CWE</w:t>
            </w:r>
          </w:p>
        </w:tc>
        <w:tc>
          <w:tcPr>
            <w:tcW w:w="700" w:type="dxa"/>
          </w:tcPr>
          <w:p w14:paraId="45D74B73" w14:textId="77777777" w:rsidR="00B50050" w:rsidRDefault="00B50050" w:rsidP="0088127C">
            <w:pPr>
              <w:pStyle w:val="OtherTableBody"/>
            </w:pPr>
            <w:r>
              <w:t>Y</w:t>
            </w:r>
          </w:p>
        </w:tc>
        <w:tc>
          <w:tcPr>
            <w:tcW w:w="600" w:type="dxa"/>
          </w:tcPr>
          <w:p w14:paraId="6F76507E" w14:textId="77777777" w:rsidR="00B50050" w:rsidRDefault="00B50050" w:rsidP="0088127C">
            <w:pPr>
              <w:pStyle w:val="OtherTableBody"/>
            </w:pPr>
            <w:r>
              <w:t>0137</w:t>
            </w:r>
          </w:p>
        </w:tc>
        <w:tc>
          <w:tcPr>
            <w:tcW w:w="900" w:type="dxa"/>
          </w:tcPr>
          <w:p w14:paraId="28FAEA2F" w14:textId="77777777" w:rsidR="00B50050" w:rsidRDefault="00B50050" w:rsidP="0088127C">
            <w:pPr>
              <w:pStyle w:val="OtherTableBody"/>
            </w:pPr>
            <w:r>
              <w:t>6.5.7.5</w:t>
            </w:r>
          </w:p>
        </w:tc>
      </w:tr>
      <w:tr w:rsidR="00B50050" w14:paraId="21916CC0" w14:textId="77777777" w:rsidTr="00195548">
        <w:tc>
          <w:tcPr>
            <w:tcW w:w="3500" w:type="dxa"/>
          </w:tcPr>
          <w:p w14:paraId="666FF767" w14:textId="77777777" w:rsidR="00B50050" w:rsidRDefault="00B50050" w:rsidP="0088127C">
            <w:pPr>
              <w:pStyle w:val="OtherTableBody"/>
            </w:pPr>
            <w:r>
              <w:t>Main-Service</w:t>
            </w:r>
          </w:p>
        </w:tc>
        <w:tc>
          <w:tcPr>
            <w:tcW w:w="700" w:type="dxa"/>
          </w:tcPr>
          <w:p w14:paraId="70731A49" w14:textId="77777777" w:rsidR="00B50050" w:rsidRDefault="00B50050" w:rsidP="0088127C">
            <w:pPr>
              <w:pStyle w:val="OtherTableBody"/>
            </w:pPr>
            <w:r>
              <w:t>02000</w:t>
            </w:r>
          </w:p>
        </w:tc>
        <w:tc>
          <w:tcPr>
            <w:tcW w:w="600" w:type="dxa"/>
          </w:tcPr>
          <w:p w14:paraId="0AC443A1" w14:textId="77777777" w:rsidR="00B50050" w:rsidRDefault="00B50050" w:rsidP="0088127C">
            <w:pPr>
              <w:pStyle w:val="OtherTableBody"/>
            </w:pPr>
            <w:r>
              <w:t>PSL</w:t>
            </w:r>
          </w:p>
        </w:tc>
        <w:tc>
          <w:tcPr>
            <w:tcW w:w="600" w:type="dxa"/>
          </w:tcPr>
          <w:p w14:paraId="26633A8D" w14:textId="77777777" w:rsidR="00B50050" w:rsidRDefault="00B50050" w:rsidP="0088127C">
            <w:pPr>
              <w:pStyle w:val="OtherTableBody"/>
            </w:pPr>
            <w:r>
              <w:t>46</w:t>
            </w:r>
          </w:p>
        </w:tc>
        <w:tc>
          <w:tcPr>
            <w:tcW w:w="600" w:type="dxa"/>
          </w:tcPr>
          <w:p w14:paraId="47C9FC81" w14:textId="77777777" w:rsidR="00B50050" w:rsidRDefault="00B50050" w:rsidP="0088127C">
            <w:pPr>
              <w:pStyle w:val="OtherTableBody"/>
            </w:pPr>
            <w:r>
              <w:t>1..20</w:t>
            </w:r>
          </w:p>
        </w:tc>
        <w:tc>
          <w:tcPr>
            <w:tcW w:w="600" w:type="dxa"/>
          </w:tcPr>
          <w:p w14:paraId="2AE8AD11" w14:textId="77777777" w:rsidR="00B50050" w:rsidRDefault="00B50050" w:rsidP="0088127C">
            <w:pPr>
              <w:pStyle w:val="OtherTableBody"/>
            </w:pPr>
          </w:p>
        </w:tc>
        <w:tc>
          <w:tcPr>
            <w:tcW w:w="600" w:type="dxa"/>
          </w:tcPr>
          <w:p w14:paraId="3B44349A" w14:textId="77777777" w:rsidR="00B50050" w:rsidRDefault="00B50050" w:rsidP="0088127C">
            <w:pPr>
              <w:pStyle w:val="OtherTableBody"/>
            </w:pPr>
            <w:r>
              <w:t>ID</w:t>
            </w:r>
          </w:p>
        </w:tc>
        <w:tc>
          <w:tcPr>
            <w:tcW w:w="700" w:type="dxa"/>
          </w:tcPr>
          <w:p w14:paraId="42A2C01A" w14:textId="77777777" w:rsidR="00B50050" w:rsidRDefault="00B50050" w:rsidP="0088127C">
            <w:pPr>
              <w:pStyle w:val="OtherTableBody"/>
            </w:pPr>
          </w:p>
        </w:tc>
        <w:tc>
          <w:tcPr>
            <w:tcW w:w="600" w:type="dxa"/>
          </w:tcPr>
          <w:p w14:paraId="78B07C36" w14:textId="77777777" w:rsidR="00B50050" w:rsidRDefault="00B50050" w:rsidP="0088127C">
            <w:pPr>
              <w:pStyle w:val="OtherTableBody"/>
            </w:pPr>
          </w:p>
        </w:tc>
        <w:tc>
          <w:tcPr>
            <w:tcW w:w="900" w:type="dxa"/>
          </w:tcPr>
          <w:p w14:paraId="259A0A7F" w14:textId="77777777" w:rsidR="00B50050" w:rsidRDefault="00B50050" w:rsidP="0088127C">
            <w:pPr>
              <w:pStyle w:val="OtherTableBody"/>
            </w:pPr>
            <w:r>
              <w:t>16.4.6.46</w:t>
            </w:r>
          </w:p>
        </w:tc>
      </w:tr>
      <w:tr w:rsidR="00B50050" w14:paraId="2080BBDE" w14:textId="77777777" w:rsidTr="00195548">
        <w:tc>
          <w:tcPr>
            <w:tcW w:w="3500" w:type="dxa"/>
          </w:tcPr>
          <w:p w14:paraId="6305C795" w14:textId="77777777" w:rsidR="00B50050" w:rsidRDefault="00B50050" w:rsidP="0088127C">
            <w:pPr>
              <w:pStyle w:val="OtherTableBody"/>
            </w:pPr>
            <w:r>
              <w:t>Maintenance Cycle</w:t>
            </w:r>
          </w:p>
        </w:tc>
        <w:tc>
          <w:tcPr>
            <w:tcW w:w="700" w:type="dxa"/>
          </w:tcPr>
          <w:p w14:paraId="6FC6840E" w14:textId="77777777" w:rsidR="00B50050" w:rsidRDefault="00B50050" w:rsidP="0088127C">
            <w:pPr>
              <w:pStyle w:val="OtherTableBody"/>
            </w:pPr>
            <w:r>
              <w:t>02215</w:t>
            </w:r>
          </w:p>
        </w:tc>
        <w:tc>
          <w:tcPr>
            <w:tcW w:w="600" w:type="dxa"/>
          </w:tcPr>
          <w:p w14:paraId="2DC500A0" w14:textId="77777777" w:rsidR="00B50050" w:rsidRDefault="00B50050" w:rsidP="0088127C">
            <w:pPr>
              <w:pStyle w:val="OtherTableBody"/>
            </w:pPr>
            <w:r>
              <w:t>STZ</w:t>
            </w:r>
          </w:p>
        </w:tc>
        <w:tc>
          <w:tcPr>
            <w:tcW w:w="600" w:type="dxa"/>
          </w:tcPr>
          <w:p w14:paraId="79B5D78F" w14:textId="77777777" w:rsidR="00B50050" w:rsidRDefault="00B50050" w:rsidP="0088127C">
            <w:pPr>
              <w:pStyle w:val="OtherTableBody"/>
            </w:pPr>
            <w:r>
              <w:t>3</w:t>
            </w:r>
          </w:p>
        </w:tc>
        <w:tc>
          <w:tcPr>
            <w:tcW w:w="600" w:type="dxa"/>
          </w:tcPr>
          <w:p w14:paraId="501B7632" w14:textId="77777777" w:rsidR="00B50050" w:rsidRDefault="00B50050" w:rsidP="0088127C">
            <w:pPr>
              <w:pStyle w:val="OtherTableBody"/>
            </w:pPr>
            <w:r>
              <w:t>..</w:t>
            </w:r>
          </w:p>
        </w:tc>
        <w:tc>
          <w:tcPr>
            <w:tcW w:w="600" w:type="dxa"/>
          </w:tcPr>
          <w:p w14:paraId="48922FB5" w14:textId="77777777" w:rsidR="00B50050" w:rsidRDefault="00B50050" w:rsidP="0088127C">
            <w:pPr>
              <w:pStyle w:val="OtherTableBody"/>
            </w:pPr>
          </w:p>
        </w:tc>
        <w:tc>
          <w:tcPr>
            <w:tcW w:w="600" w:type="dxa"/>
          </w:tcPr>
          <w:p w14:paraId="2B3D20E6" w14:textId="77777777" w:rsidR="00B50050" w:rsidRDefault="00B50050" w:rsidP="0088127C">
            <w:pPr>
              <w:pStyle w:val="OtherTableBody"/>
            </w:pPr>
            <w:r>
              <w:t>CWE</w:t>
            </w:r>
          </w:p>
        </w:tc>
        <w:tc>
          <w:tcPr>
            <w:tcW w:w="700" w:type="dxa"/>
          </w:tcPr>
          <w:p w14:paraId="6323F1D7" w14:textId="77777777" w:rsidR="00B50050" w:rsidRDefault="00B50050" w:rsidP="0088127C">
            <w:pPr>
              <w:pStyle w:val="OtherTableBody"/>
            </w:pPr>
          </w:p>
        </w:tc>
        <w:tc>
          <w:tcPr>
            <w:tcW w:w="600" w:type="dxa"/>
          </w:tcPr>
          <w:p w14:paraId="7501C096" w14:textId="77777777" w:rsidR="00B50050" w:rsidRDefault="00B50050" w:rsidP="0088127C">
            <w:pPr>
              <w:pStyle w:val="OtherTableBody"/>
            </w:pPr>
            <w:r>
              <w:t>0809</w:t>
            </w:r>
          </w:p>
        </w:tc>
        <w:tc>
          <w:tcPr>
            <w:tcW w:w="900" w:type="dxa"/>
          </w:tcPr>
          <w:p w14:paraId="5F462184" w14:textId="77777777" w:rsidR="00B50050" w:rsidRDefault="00B50050" w:rsidP="0088127C">
            <w:pPr>
              <w:pStyle w:val="OtherTableBody"/>
            </w:pPr>
            <w:r>
              <w:t>17.4.3.3</w:t>
            </w:r>
          </w:p>
        </w:tc>
      </w:tr>
      <w:tr w:rsidR="00B50050" w14:paraId="3EE466CB" w14:textId="77777777" w:rsidTr="00195548">
        <w:tc>
          <w:tcPr>
            <w:tcW w:w="3500" w:type="dxa"/>
          </w:tcPr>
          <w:p w14:paraId="05B3F13E" w14:textId="77777777" w:rsidR="00B50050" w:rsidRDefault="00B50050" w:rsidP="0088127C">
            <w:pPr>
              <w:pStyle w:val="OtherTableBody"/>
            </w:pPr>
            <w:r>
              <w:t xml:space="preserve">Maintenance Type </w:t>
            </w:r>
          </w:p>
        </w:tc>
        <w:tc>
          <w:tcPr>
            <w:tcW w:w="700" w:type="dxa"/>
          </w:tcPr>
          <w:p w14:paraId="633A96D6" w14:textId="77777777" w:rsidR="00B50050" w:rsidRDefault="00B50050" w:rsidP="0088127C">
            <w:pPr>
              <w:pStyle w:val="OtherTableBody"/>
            </w:pPr>
            <w:r>
              <w:t>02216</w:t>
            </w:r>
          </w:p>
        </w:tc>
        <w:tc>
          <w:tcPr>
            <w:tcW w:w="600" w:type="dxa"/>
          </w:tcPr>
          <w:p w14:paraId="59B97C3D" w14:textId="77777777" w:rsidR="00B50050" w:rsidRDefault="00B50050" w:rsidP="0088127C">
            <w:pPr>
              <w:pStyle w:val="OtherTableBody"/>
            </w:pPr>
            <w:r>
              <w:t>STZ</w:t>
            </w:r>
          </w:p>
        </w:tc>
        <w:tc>
          <w:tcPr>
            <w:tcW w:w="600" w:type="dxa"/>
          </w:tcPr>
          <w:p w14:paraId="3BE00A99" w14:textId="77777777" w:rsidR="00B50050" w:rsidRDefault="00B50050" w:rsidP="0088127C">
            <w:pPr>
              <w:pStyle w:val="OtherTableBody"/>
            </w:pPr>
            <w:r>
              <w:t>4</w:t>
            </w:r>
          </w:p>
        </w:tc>
        <w:tc>
          <w:tcPr>
            <w:tcW w:w="600" w:type="dxa"/>
          </w:tcPr>
          <w:p w14:paraId="1D0372A4" w14:textId="77777777" w:rsidR="00B50050" w:rsidRDefault="00B50050" w:rsidP="0088127C">
            <w:pPr>
              <w:pStyle w:val="OtherTableBody"/>
            </w:pPr>
            <w:r>
              <w:t>..</w:t>
            </w:r>
          </w:p>
        </w:tc>
        <w:tc>
          <w:tcPr>
            <w:tcW w:w="600" w:type="dxa"/>
          </w:tcPr>
          <w:p w14:paraId="2851B600" w14:textId="77777777" w:rsidR="00B50050" w:rsidRDefault="00B50050" w:rsidP="0088127C">
            <w:pPr>
              <w:pStyle w:val="OtherTableBody"/>
            </w:pPr>
          </w:p>
        </w:tc>
        <w:tc>
          <w:tcPr>
            <w:tcW w:w="600" w:type="dxa"/>
          </w:tcPr>
          <w:p w14:paraId="61BFEF38" w14:textId="77777777" w:rsidR="00B50050" w:rsidRDefault="00B50050" w:rsidP="0088127C">
            <w:pPr>
              <w:pStyle w:val="OtherTableBody"/>
            </w:pPr>
            <w:r>
              <w:t>CWE</w:t>
            </w:r>
          </w:p>
        </w:tc>
        <w:tc>
          <w:tcPr>
            <w:tcW w:w="700" w:type="dxa"/>
          </w:tcPr>
          <w:p w14:paraId="1B4933A7" w14:textId="77777777" w:rsidR="00B50050" w:rsidRDefault="00B50050" w:rsidP="0088127C">
            <w:pPr>
              <w:pStyle w:val="OtherTableBody"/>
            </w:pPr>
          </w:p>
        </w:tc>
        <w:tc>
          <w:tcPr>
            <w:tcW w:w="600" w:type="dxa"/>
          </w:tcPr>
          <w:p w14:paraId="624F4E41" w14:textId="77777777" w:rsidR="00B50050" w:rsidRDefault="00B50050" w:rsidP="0088127C">
            <w:pPr>
              <w:pStyle w:val="OtherTableBody"/>
            </w:pPr>
            <w:r>
              <w:t>0811</w:t>
            </w:r>
          </w:p>
        </w:tc>
        <w:tc>
          <w:tcPr>
            <w:tcW w:w="900" w:type="dxa"/>
          </w:tcPr>
          <w:p w14:paraId="177A037C" w14:textId="77777777" w:rsidR="00B50050" w:rsidRDefault="00B50050" w:rsidP="0088127C">
            <w:pPr>
              <w:pStyle w:val="OtherTableBody"/>
            </w:pPr>
            <w:r>
              <w:t>17.4.3.4</w:t>
            </w:r>
          </w:p>
        </w:tc>
      </w:tr>
      <w:tr w:rsidR="00B50050" w14:paraId="0DCAF07F" w14:textId="77777777" w:rsidTr="00195548">
        <w:tc>
          <w:tcPr>
            <w:tcW w:w="3500" w:type="dxa"/>
          </w:tcPr>
          <w:p w14:paraId="5B483CCE" w14:textId="77777777" w:rsidR="00B50050" w:rsidRDefault="00B50050" w:rsidP="0088127C">
            <w:pPr>
              <w:pStyle w:val="OtherTableBody"/>
            </w:pPr>
            <w:r>
              <w:t>Major Diagnostic Category</w:t>
            </w:r>
          </w:p>
        </w:tc>
        <w:tc>
          <w:tcPr>
            <w:tcW w:w="700" w:type="dxa"/>
          </w:tcPr>
          <w:p w14:paraId="7D519A7A" w14:textId="77777777" w:rsidR="00B50050" w:rsidRDefault="00B50050" w:rsidP="0088127C">
            <w:pPr>
              <w:pStyle w:val="OtherTableBody"/>
            </w:pPr>
            <w:r>
              <w:t>00381</w:t>
            </w:r>
          </w:p>
        </w:tc>
        <w:tc>
          <w:tcPr>
            <w:tcW w:w="600" w:type="dxa"/>
          </w:tcPr>
          <w:p w14:paraId="3EA02CE3" w14:textId="77777777" w:rsidR="00B50050" w:rsidRDefault="00B50050" w:rsidP="0088127C">
            <w:pPr>
              <w:pStyle w:val="OtherTableBody"/>
            </w:pPr>
            <w:r>
              <w:t>DG1</w:t>
            </w:r>
          </w:p>
        </w:tc>
        <w:tc>
          <w:tcPr>
            <w:tcW w:w="600" w:type="dxa"/>
          </w:tcPr>
          <w:p w14:paraId="21E6CFF7" w14:textId="77777777" w:rsidR="00B50050" w:rsidRDefault="00B50050" w:rsidP="0088127C">
            <w:pPr>
              <w:pStyle w:val="OtherTableBody"/>
            </w:pPr>
            <w:r>
              <w:t>7</w:t>
            </w:r>
          </w:p>
        </w:tc>
        <w:tc>
          <w:tcPr>
            <w:tcW w:w="600" w:type="dxa"/>
          </w:tcPr>
          <w:p w14:paraId="2EC505DB" w14:textId="77777777" w:rsidR="00B50050" w:rsidRDefault="00B50050" w:rsidP="0088127C">
            <w:pPr>
              <w:pStyle w:val="OtherTableBody"/>
            </w:pPr>
            <w:r>
              <w:t>..</w:t>
            </w:r>
          </w:p>
        </w:tc>
        <w:tc>
          <w:tcPr>
            <w:tcW w:w="600" w:type="dxa"/>
          </w:tcPr>
          <w:p w14:paraId="577E7534" w14:textId="77777777" w:rsidR="00B50050" w:rsidRDefault="00B50050" w:rsidP="0088127C">
            <w:pPr>
              <w:pStyle w:val="OtherTableBody"/>
            </w:pPr>
          </w:p>
        </w:tc>
        <w:tc>
          <w:tcPr>
            <w:tcW w:w="600" w:type="dxa"/>
          </w:tcPr>
          <w:p w14:paraId="29633325" w14:textId="77777777" w:rsidR="00B50050" w:rsidRDefault="00B50050" w:rsidP="0088127C">
            <w:pPr>
              <w:pStyle w:val="OtherTableBody"/>
            </w:pPr>
            <w:r>
              <w:t>CNE</w:t>
            </w:r>
          </w:p>
        </w:tc>
        <w:tc>
          <w:tcPr>
            <w:tcW w:w="700" w:type="dxa"/>
          </w:tcPr>
          <w:p w14:paraId="5DADD174" w14:textId="77777777" w:rsidR="00B50050" w:rsidRDefault="00B50050" w:rsidP="0088127C">
            <w:pPr>
              <w:pStyle w:val="OtherTableBody"/>
            </w:pPr>
          </w:p>
        </w:tc>
        <w:tc>
          <w:tcPr>
            <w:tcW w:w="600" w:type="dxa"/>
          </w:tcPr>
          <w:p w14:paraId="70494620" w14:textId="77777777" w:rsidR="00B50050" w:rsidRDefault="00B50050" w:rsidP="0088127C">
            <w:pPr>
              <w:pStyle w:val="OtherTableBody"/>
            </w:pPr>
            <w:r>
              <w:t>0118</w:t>
            </w:r>
          </w:p>
        </w:tc>
        <w:tc>
          <w:tcPr>
            <w:tcW w:w="900" w:type="dxa"/>
          </w:tcPr>
          <w:p w14:paraId="4614248C" w14:textId="77777777" w:rsidR="00B50050" w:rsidRDefault="00B50050" w:rsidP="0088127C">
            <w:pPr>
              <w:pStyle w:val="OtherTableBody"/>
            </w:pPr>
            <w:r>
              <w:t>6.5.2.7</w:t>
            </w:r>
          </w:p>
        </w:tc>
      </w:tr>
      <w:tr w:rsidR="00B50050" w14:paraId="4E66BD70" w14:textId="77777777" w:rsidTr="00195548">
        <w:tc>
          <w:tcPr>
            <w:tcW w:w="3500" w:type="dxa"/>
          </w:tcPr>
          <w:p w14:paraId="3D78DF40" w14:textId="77777777" w:rsidR="00B50050" w:rsidRDefault="00B50050" w:rsidP="0088127C">
            <w:pPr>
              <w:pStyle w:val="OtherTableBody"/>
            </w:pPr>
            <w:r>
              <w:t>Major Diagnostic Category</w:t>
            </w:r>
          </w:p>
        </w:tc>
        <w:tc>
          <w:tcPr>
            <w:tcW w:w="700" w:type="dxa"/>
          </w:tcPr>
          <w:p w14:paraId="61196D0B" w14:textId="77777777" w:rsidR="00B50050" w:rsidRDefault="00B50050" w:rsidP="0088127C">
            <w:pPr>
              <w:pStyle w:val="OtherTableBody"/>
            </w:pPr>
            <w:r>
              <w:t>00381</w:t>
            </w:r>
          </w:p>
        </w:tc>
        <w:tc>
          <w:tcPr>
            <w:tcW w:w="600" w:type="dxa"/>
          </w:tcPr>
          <w:p w14:paraId="27793430" w14:textId="77777777" w:rsidR="00B50050" w:rsidRDefault="00B50050" w:rsidP="0088127C">
            <w:pPr>
              <w:pStyle w:val="OtherTableBody"/>
            </w:pPr>
            <w:r>
              <w:t>DMI</w:t>
            </w:r>
          </w:p>
        </w:tc>
        <w:tc>
          <w:tcPr>
            <w:tcW w:w="600" w:type="dxa"/>
          </w:tcPr>
          <w:p w14:paraId="6FD3CC35" w14:textId="77777777" w:rsidR="00B50050" w:rsidRDefault="00B50050" w:rsidP="0088127C">
            <w:pPr>
              <w:pStyle w:val="OtherTableBody"/>
            </w:pPr>
            <w:r>
              <w:t>2</w:t>
            </w:r>
          </w:p>
        </w:tc>
        <w:tc>
          <w:tcPr>
            <w:tcW w:w="600" w:type="dxa"/>
          </w:tcPr>
          <w:p w14:paraId="2B4E04FE" w14:textId="77777777" w:rsidR="00B50050" w:rsidRDefault="00B50050" w:rsidP="0088127C">
            <w:pPr>
              <w:pStyle w:val="OtherTableBody"/>
            </w:pPr>
            <w:r>
              <w:t>..</w:t>
            </w:r>
          </w:p>
        </w:tc>
        <w:tc>
          <w:tcPr>
            <w:tcW w:w="600" w:type="dxa"/>
          </w:tcPr>
          <w:p w14:paraId="6B2241F0" w14:textId="77777777" w:rsidR="00B50050" w:rsidRDefault="00B50050" w:rsidP="0088127C">
            <w:pPr>
              <w:pStyle w:val="OtherTableBody"/>
            </w:pPr>
          </w:p>
        </w:tc>
        <w:tc>
          <w:tcPr>
            <w:tcW w:w="600" w:type="dxa"/>
          </w:tcPr>
          <w:p w14:paraId="1C4880D6" w14:textId="77777777" w:rsidR="00B50050" w:rsidRDefault="00B50050" w:rsidP="0088127C">
            <w:pPr>
              <w:pStyle w:val="OtherTableBody"/>
            </w:pPr>
            <w:r>
              <w:t>CNE</w:t>
            </w:r>
          </w:p>
        </w:tc>
        <w:tc>
          <w:tcPr>
            <w:tcW w:w="700" w:type="dxa"/>
          </w:tcPr>
          <w:p w14:paraId="248353E8" w14:textId="77777777" w:rsidR="00B50050" w:rsidRDefault="00B50050" w:rsidP="0088127C">
            <w:pPr>
              <w:pStyle w:val="OtherTableBody"/>
            </w:pPr>
          </w:p>
        </w:tc>
        <w:tc>
          <w:tcPr>
            <w:tcW w:w="600" w:type="dxa"/>
          </w:tcPr>
          <w:p w14:paraId="5D36ADAB" w14:textId="77777777" w:rsidR="00B50050" w:rsidRDefault="00B50050" w:rsidP="0088127C">
            <w:pPr>
              <w:pStyle w:val="OtherTableBody"/>
            </w:pPr>
            <w:r>
              <w:t>0118</w:t>
            </w:r>
          </w:p>
        </w:tc>
        <w:tc>
          <w:tcPr>
            <w:tcW w:w="900" w:type="dxa"/>
          </w:tcPr>
          <w:p w14:paraId="15B1506A" w14:textId="77777777" w:rsidR="00B50050" w:rsidRDefault="00B50050" w:rsidP="0088127C">
            <w:pPr>
              <w:pStyle w:val="OtherTableBody"/>
            </w:pPr>
            <w:r>
              <w:t>8.13.2.2</w:t>
            </w:r>
          </w:p>
        </w:tc>
      </w:tr>
      <w:tr w:rsidR="00B50050" w14:paraId="6461713A" w14:textId="77777777" w:rsidTr="00195548">
        <w:tc>
          <w:tcPr>
            <w:tcW w:w="3500" w:type="dxa"/>
          </w:tcPr>
          <w:p w14:paraId="567E3DBD" w14:textId="77777777" w:rsidR="00B50050" w:rsidRDefault="00B50050" w:rsidP="0088127C">
            <w:pPr>
              <w:pStyle w:val="OtherTableBody"/>
            </w:pPr>
            <w:r>
              <w:t>Major Field of Study</w:t>
            </w:r>
          </w:p>
        </w:tc>
        <w:tc>
          <w:tcPr>
            <w:tcW w:w="700" w:type="dxa"/>
          </w:tcPr>
          <w:p w14:paraId="44136383" w14:textId="77777777" w:rsidR="00B50050" w:rsidRDefault="00B50050" w:rsidP="0088127C">
            <w:pPr>
              <w:pStyle w:val="OtherTableBody"/>
            </w:pPr>
            <w:r>
              <w:t>01885</w:t>
            </w:r>
          </w:p>
        </w:tc>
        <w:tc>
          <w:tcPr>
            <w:tcW w:w="600" w:type="dxa"/>
          </w:tcPr>
          <w:p w14:paraId="36DD68FD" w14:textId="77777777" w:rsidR="00B50050" w:rsidRDefault="00B50050" w:rsidP="0088127C">
            <w:pPr>
              <w:pStyle w:val="OtherTableBody"/>
            </w:pPr>
            <w:r>
              <w:t>EDU</w:t>
            </w:r>
          </w:p>
        </w:tc>
        <w:tc>
          <w:tcPr>
            <w:tcW w:w="600" w:type="dxa"/>
          </w:tcPr>
          <w:p w14:paraId="671187ED" w14:textId="77777777" w:rsidR="00B50050" w:rsidRDefault="00B50050" w:rsidP="0088127C">
            <w:pPr>
              <w:pStyle w:val="OtherTableBody"/>
            </w:pPr>
            <w:r>
              <w:t>9</w:t>
            </w:r>
          </w:p>
        </w:tc>
        <w:tc>
          <w:tcPr>
            <w:tcW w:w="600" w:type="dxa"/>
          </w:tcPr>
          <w:p w14:paraId="26987D05" w14:textId="77777777" w:rsidR="00B50050" w:rsidRDefault="00B50050" w:rsidP="0088127C">
            <w:pPr>
              <w:pStyle w:val="OtherTableBody"/>
            </w:pPr>
            <w:r>
              <w:t>..</w:t>
            </w:r>
          </w:p>
        </w:tc>
        <w:tc>
          <w:tcPr>
            <w:tcW w:w="600" w:type="dxa"/>
          </w:tcPr>
          <w:p w14:paraId="4300EE33" w14:textId="77777777" w:rsidR="00B50050" w:rsidRDefault="00B50050" w:rsidP="0088127C">
            <w:pPr>
              <w:pStyle w:val="OtherTableBody"/>
            </w:pPr>
          </w:p>
        </w:tc>
        <w:tc>
          <w:tcPr>
            <w:tcW w:w="600" w:type="dxa"/>
          </w:tcPr>
          <w:p w14:paraId="15BEFC03" w14:textId="77777777" w:rsidR="00B50050" w:rsidRDefault="00B50050" w:rsidP="0088127C">
            <w:pPr>
              <w:pStyle w:val="OtherTableBody"/>
            </w:pPr>
            <w:r>
              <w:t>CWE</w:t>
            </w:r>
          </w:p>
        </w:tc>
        <w:tc>
          <w:tcPr>
            <w:tcW w:w="700" w:type="dxa"/>
          </w:tcPr>
          <w:p w14:paraId="5AD6BEA1" w14:textId="77777777" w:rsidR="00B50050" w:rsidRDefault="00B50050" w:rsidP="0088127C">
            <w:pPr>
              <w:pStyle w:val="OtherTableBody"/>
            </w:pPr>
            <w:r>
              <w:t>Y</w:t>
            </w:r>
          </w:p>
        </w:tc>
        <w:tc>
          <w:tcPr>
            <w:tcW w:w="600" w:type="dxa"/>
          </w:tcPr>
          <w:p w14:paraId="7B5C0186" w14:textId="77777777" w:rsidR="00B50050" w:rsidRDefault="00B50050" w:rsidP="0088127C">
            <w:pPr>
              <w:pStyle w:val="OtherTableBody"/>
            </w:pPr>
          </w:p>
        </w:tc>
        <w:tc>
          <w:tcPr>
            <w:tcW w:w="900" w:type="dxa"/>
          </w:tcPr>
          <w:p w14:paraId="13B3661F" w14:textId="77777777" w:rsidR="00B50050" w:rsidRDefault="00B50050" w:rsidP="0088127C">
            <w:pPr>
              <w:pStyle w:val="OtherTableBody"/>
            </w:pPr>
            <w:r>
              <w:t>15.4.3.9</w:t>
            </w:r>
          </w:p>
        </w:tc>
      </w:tr>
      <w:tr w:rsidR="00B50050" w14:paraId="2C585C16" w14:textId="77777777" w:rsidTr="00195548">
        <w:tc>
          <w:tcPr>
            <w:tcW w:w="3500" w:type="dxa"/>
          </w:tcPr>
          <w:p w14:paraId="0941A03B" w14:textId="77777777" w:rsidR="00B50050" w:rsidRDefault="00B50050" w:rsidP="0088127C">
            <w:pPr>
              <w:pStyle w:val="OtherTableBody"/>
            </w:pPr>
            <w:r>
              <w:t>Management</w:t>
            </w:r>
          </w:p>
        </w:tc>
        <w:tc>
          <w:tcPr>
            <w:tcW w:w="700" w:type="dxa"/>
          </w:tcPr>
          <w:p w14:paraId="35ACA8F6" w14:textId="77777777" w:rsidR="00B50050" w:rsidRDefault="00B50050" w:rsidP="0088127C">
            <w:pPr>
              <w:pStyle w:val="OtherTableBody"/>
            </w:pPr>
            <w:r>
              <w:t>03299</w:t>
            </w:r>
          </w:p>
        </w:tc>
        <w:tc>
          <w:tcPr>
            <w:tcW w:w="600" w:type="dxa"/>
          </w:tcPr>
          <w:p w14:paraId="3BDAC1AE" w14:textId="77777777" w:rsidR="00B50050" w:rsidRDefault="00B50050" w:rsidP="0088127C">
            <w:pPr>
              <w:pStyle w:val="OtherTableBody"/>
            </w:pPr>
            <w:r>
              <w:t>IAR</w:t>
            </w:r>
          </w:p>
        </w:tc>
        <w:tc>
          <w:tcPr>
            <w:tcW w:w="600" w:type="dxa"/>
          </w:tcPr>
          <w:p w14:paraId="524501A8" w14:textId="77777777" w:rsidR="00B50050" w:rsidRDefault="00B50050" w:rsidP="0088127C">
            <w:pPr>
              <w:pStyle w:val="OtherTableBody"/>
            </w:pPr>
            <w:r>
              <w:t>4</w:t>
            </w:r>
          </w:p>
        </w:tc>
        <w:tc>
          <w:tcPr>
            <w:tcW w:w="600" w:type="dxa"/>
          </w:tcPr>
          <w:p w14:paraId="3C5D74E1" w14:textId="77777777" w:rsidR="00B50050" w:rsidRDefault="00B50050" w:rsidP="0088127C">
            <w:pPr>
              <w:pStyle w:val="OtherTableBody"/>
            </w:pPr>
            <w:r>
              <w:t>..</w:t>
            </w:r>
          </w:p>
        </w:tc>
        <w:tc>
          <w:tcPr>
            <w:tcW w:w="600" w:type="dxa"/>
          </w:tcPr>
          <w:p w14:paraId="6859B653" w14:textId="77777777" w:rsidR="00B50050" w:rsidRDefault="00B50050" w:rsidP="0088127C">
            <w:pPr>
              <w:pStyle w:val="OtherTableBody"/>
            </w:pPr>
            <w:r>
              <w:t>250=</w:t>
            </w:r>
          </w:p>
        </w:tc>
        <w:tc>
          <w:tcPr>
            <w:tcW w:w="600" w:type="dxa"/>
          </w:tcPr>
          <w:p w14:paraId="54B47F25" w14:textId="77777777" w:rsidR="00B50050" w:rsidRDefault="00B50050" w:rsidP="0088127C">
            <w:pPr>
              <w:pStyle w:val="OtherTableBody"/>
            </w:pPr>
            <w:r>
              <w:t>ST</w:t>
            </w:r>
          </w:p>
        </w:tc>
        <w:tc>
          <w:tcPr>
            <w:tcW w:w="700" w:type="dxa"/>
          </w:tcPr>
          <w:p w14:paraId="2B7E84FC" w14:textId="77777777" w:rsidR="00B50050" w:rsidRDefault="00B50050" w:rsidP="0088127C">
            <w:pPr>
              <w:pStyle w:val="OtherTableBody"/>
            </w:pPr>
          </w:p>
        </w:tc>
        <w:tc>
          <w:tcPr>
            <w:tcW w:w="600" w:type="dxa"/>
          </w:tcPr>
          <w:p w14:paraId="2FC08985" w14:textId="77777777" w:rsidR="00B50050" w:rsidRDefault="00B50050" w:rsidP="0088127C">
            <w:pPr>
              <w:pStyle w:val="OtherTableBody"/>
            </w:pPr>
          </w:p>
        </w:tc>
        <w:tc>
          <w:tcPr>
            <w:tcW w:w="900" w:type="dxa"/>
          </w:tcPr>
          <w:p w14:paraId="08688238" w14:textId="77777777" w:rsidR="00B50050" w:rsidRDefault="00B50050" w:rsidP="0088127C">
            <w:pPr>
              <w:pStyle w:val="OtherTableBody"/>
            </w:pPr>
            <w:r>
              <w:t>3.4.8.4</w:t>
            </w:r>
          </w:p>
        </w:tc>
      </w:tr>
      <w:tr w:rsidR="00B50050" w14:paraId="329F4A27" w14:textId="77777777" w:rsidTr="00195548">
        <w:tc>
          <w:tcPr>
            <w:tcW w:w="3500" w:type="dxa"/>
          </w:tcPr>
          <w:p w14:paraId="54D1853E" w14:textId="77777777" w:rsidR="00B50050" w:rsidRDefault="00B50050" w:rsidP="0088127C">
            <w:pPr>
              <w:pStyle w:val="OtherTableBody"/>
            </w:pPr>
            <w:r>
              <w:t>Manufacturer Catalog Number</w:t>
            </w:r>
          </w:p>
        </w:tc>
        <w:tc>
          <w:tcPr>
            <w:tcW w:w="700" w:type="dxa"/>
          </w:tcPr>
          <w:p w14:paraId="04F17FC8" w14:textId="77777777" w:rsidR="00B50050" w:rsidRDefault="00B50050" w:rsidP="0088127C">
            <w:pPr>
              <w:pStyle w:val="OtherTableBody"/>
            </w:pPr>
            <w:r>
              <w:t>02192</w:t>
            </w:r>
          </w:p>
        </w:tc>
        <w:tc>
          <w:tcPr>
            <w:tcW w:w="600" w:type="dxa"/>
          </w:tcPr>
          <w:p w14:paraId="3FBFD07B" w14:textId="77777777" w:rsidR="00B50050" w:rsidRDefault="00B50050" w:rsidP="0088127C">
            <w:pPr>
              <w:pStyle w:val="OtherTableBody"/>
            </w:pPr>
            <w:r>
              <w:t>ITM</w:t>
            </w:r>
          </w:p>
        </w:tc>
        <w:tc>
          <w:tcPr>
            <w:tcW w:w="600" w:type="dxa"/>
          </w:tcPr>
          <w:p w14:paraId="3CADDAB2" w14:textId="77777777" w:rsidR="00B50050" w:rsidRDefault="00B50050" w:rsidP="0088127C">
            <w:pPr>
              <w:pStyle w:val="OtherTableBody"/>
            </w:pPr>
            <w:r>
              <w:t>9</w:t>
            </w:r>
          </w:p>
        </w:tc>
        <w:tc>
          <w:tcPr>
            <w:tcW w:w="600" w:type="dxa"/>
          </w:tcPr>
          <w:p w14:paraId="74ABBA99" w14:textId="77777777" w:rsidR="00B50050" w:rsidRDefault="00B50050" w:rsidP="0088127C">
            <w:pPr>
              <w:pStyle w:val="OtherTableBody"/>
            </w:pPr>
            <w:r>
              <w:t>..</w:t>
            </w:r>
          </w:p>
        </w:tc>
        <w:tc>
          <w:tcPr>
            <w:tcW w:w="600" w:type="dxa"/>
          </w:tcPr>
          <w:p w14:paraId="7B227AE9" w14:textId="77777777" w:rsidR="00B50050" w:rsidRDefault="00B50050" w:rsidP="0088127C">
            <w:pPr>
              <w:pStyle w:val="OtherTableBody"/>
            </w:pPr>
            <w:r>
              <w:t>20=</w:t>
            </w:r>
          </w:p>
        </w:tc>
        <w:tc>
          <w:tcPr>
            <w:tcW w:w="600" w:type="dxa"/>
          </w:tcPr>
          <w:p w14:paraId="74D23C3F" w14:textId="77777777" w:rsidR="00B50050" w:rsidRDefault="00B50050" w:rsidP="0088127C">
            <w:pPr>
              <w:pStyle w:val="OtherTableBody"/>
            </w:pPr>
            <w:r>
              <w:t>ST</w:t>
            </w:r>
          </w:p>
        </w:tc>
        <w:tc>
          <w:tcPr>
            <w:tcW w:w="700" w:type="dxa"/>
          </w:tcPr>
          <w:p w14:paraId="405E239D" w14:textId="77777777" w:rsidR="00B50050" w:rsidRDefault="00B50050" w:rsidP="0088127C">
            <w:pPr>
              <w:pStyle w:val="OtherTableBody"/>
            </w:pPr>
          </w:p>
        </w:tc>
        <w:tc>
          <w:tcPr>
            <w:tcW w:w="600" w:type="dxa"/>
          </w:tcPr>
          <w:p w14:paraId="76891912" w14:textId="77777777" w:rsidR="00B50050" w:rsidRDefault="00B50050" w:rsidP="0088127C">
            <w:pPr>
              <w:pStyle w:val="OtherTableBody"/>
            </w:pPr>
          </w:p>
        </w:tc>
        <w:tc>
          <w:tcPr>
            <w:tcW w:w="900" w:type="dxa"/>
          </w:tcPr>
          <w:p w14:paraId="0493BBFB" w14:textId="77777777" w:rsidR="00B50050" w:rsidRDefault="00B50050" w:rsidP="0088127C">
            <w:pPr>
              <w:pStyle w:val="OtherTableBody"/>
            </w:pPr>
            <w:r>
              <w:t>17.4.2.9</w:t>
            </w:r>
          </w:p>
        </w:tc>
      </w:tr>
      <w:tr w:rsidR="00B50050" w14:paraId="1941E917" w14:textId="77777777" w:rsidTr="00195548">
        <w:tc>
          <w:tcPr>
            <w:tcW w:w="3500" w:type="dxa"/>
          </w:tcPr>
          <w:p w14:paraId="23EC75F6" w14:textId="77777777" w:rsidR="00B50050" w:rsidRDefault="00B50050" w:rsidP="0088127C">
            <w:pPr>
              <w:pStyle w:val="OtherTableBody"/>
            </w:pPr>
            <w:r>
              <w:t>Manufacturer Contact Information</w:t>
            </w:r>
          </w:p>
        </w:tc>
        <w:tc>
          <w:tcPr>
            <w:tcW w:w="700" w:type="dxa"/>
          </w:tcPr>
          <w:p w14:paraId="41763642" w14:textId="77777777" w:rsidR="00B50050" w:rsidRDefault="00B50050" w:rsidP="0088127C">
            <w:pPr>
              <w:pStyle w:val="OtherTableBody"/>
            </w:pPr>
            <w:r>
              <w:t>02417</w:t>
            </w:r>
          </w:p>
        </w:tc>
        <w:tc>
          <w:tcPr>
            <w:tcW w:w="600" w:type="dxa"/>
          </w:tcPr>
          <w:p w14:paraId="6F0C5E49" w14:textId="77777777" w:rsidR="00B50050" w:rsidRDefault="00B50050" w:rsidP="0088127C">
            <w:pPr>
              <w:pStyle w:val="OtherTableBody"/>
            </w:pPr>
            <w:r>
              <w:t>ITM</w:t>
            </w:r>
          </w:p>
        </w:tc>
        <w:tc>
          <w:tcPr>
            <w:tcW w:w="600" w:type="dxa"/>
          </w:tcPr>
          <w:p w14:paraId="488A0E54" w14:textId="77777777" w:rsidR="00B50050" w:rsidRDefault="00B50050" w:rsidP="0088127C">
            <w:pPr>
              <w:pStyle w:val="OtherTableBody"/>
            </w:pPr>
            <w:r>
              <w:t>36</w:t>
            </w:r>
          </w:p>
        </w:tc>
        <w:tc>
          <w:tcPr>
            <w:tcW w:w="600" w:type="dxa"/>
          </w:tcPr>
          <w:p w14:paraId="7354976F" w14:textId="77777777" w:rsidR="00B50050" w:rsidRDefault="00B50050" w:rsidP="0088127C">
            <w:pPr>
              <w:pStyle w:val="OtherTableBody"/>
            </w:pPr>
            <w:r>
              <w:t>..</w:t>
            </w:r>
          </w:p>
        </w:tc>
        <w:tc>
          <w:tcPr>
            <w:tcW w:w="600" w:type="dxa"/>
          </w:tcPr>
          <w:p w14:paraId="0F42853F" w14:textId="77777777" w:rsidR="00B50050" w:rsidRDefault="00B50050" w:rsidP="0088127C">
            <w:pPr>
              <w:pStyle w:val="OtherTableBody"/>
            </w:pPr>
          </w:p>
        </w:tc>
        <w:tc>
          <w:tcPr>
            <w:tcW w:w="600" w:type="dxa"/>
          </w:tcPr>
          <w:p w14:paraId="05FE888C" w14:textId="77777777" w:rsidR="00B50050" w:rsidRDefault="00B50050" w:rsidP="0088127C">
            <w:pPr>
              <w:pStyle w:val="OtherTableBody"/>
            </w:pPr>
            <w:r>
              <w:t>XTN</w:t>
            </w:r>
          </w:p>
        </w:tc>
        <w:tc>
          <w:tcPr>
            <w:tcW w:w="700" w:type="dxa"/>
          </w:tcPr>
          <w:p w14:paraId="10C9215A" w14:textId="77777777" w:rsidR="00B50050" w:rsidRDefault="00B50050" w:rsidP="0088127C">
            <w:pPr>
              <w:pStyle w:val="OtherTableBody"/>
            </w:pPr>
          </w:p>
        </w:tc>
        <w:tc>
          <w:tcPr>
            <w:tcW w:w="600" w:type="dxa"/>
          </w:tcPr>
          <w:p w14:paraId="0F113FE8" w14:textId="77777777" w:rsidR="00B50050" w:rsidRDefault="00B50050" w:rsidP="0088127C">
            <w:pPr>
              <w:pStyle w:val="OtherTableBody"/>
            </w:pPr>
          </w:p>
        </w:tc>
        <w:tc>
          <w:tcPr>
            <w:tcW w:w="900" w:type="dxa"/>
          </w:tcPr>
          <w:p w14:paraId="23CD6254" w14:textId="77777777" w:rsidR="00B50050" w:rsidRDefault="00B50050" w:rsidP="0088127C">
            <w:pPr>
              <w:pStyle w:val="OtherTableBody"/>
            </w:pPr>
            <w:r>
              <w:t>17.4.2.36</w:t>
            </w:r>
          </w:p>
        </w:tc>
      </w:tr>
      <w:tr w:rsidR="00B50050" w14:paraId="16415779" w14:textId="77777777" w:rsidTr="00195548">
        <w:tc>
          <w:tcPr>
            <w:tcW w:w="3500" w:type="dxa"/>
          </w:tcPr>
          <w:p w14:paraId="1097D028" w14:textId="77777777" w:rsidR="00B50050" w:rsidRDefault="00B50050" w:rsidP="0088127C">
            <w:pPr>
              <w:pStyle w:val="OtherTableBody"/>
            </w:pPr>
            <w:r>
              <w:t>Manufacturer Contact Name</w:t>
            </w:r>
          </w:p>
        </w:tc>
        <w:tc>
          <w:tcPr>
            <w:tcW w:w="700" w:type="dxa"/>
          </w:tcPr>
          <w:p w14:paraId="2B1935DF" w14:textId="77777777" w:rsidR="00B50050" w:rsidRDefault="00B50050" w:rsidP="0088127C">
            <w:pPr>
              <w:pStyle w:val="OtherTableBody"/>
            </w:pPr>
            <w:r>
              <w:t>02416</w:t>
            </w:r>
          </w:p>
        </w:tc>
        <w:tc>
          <w:tcPr>
            <w:tcW w:w="600" w:type="dxa"/>
          </w:tcPr>
          <w:p w14:paraId="01346D5A" w14:textId="77777777" w:rsidR="00B50050" w:rsidRDefault="00B50050" w:rsidP="0088127C">
            <w:pPr>
              <w:pStyle w:val="OtherTableBody"/>
            </w:pPr>
            <w:r>
              <w:t>ITM</w:t>
            </w:r>
          </w:p>
        </w:tc>
        <w:tc>
          <w:tcPr>
            <w:tcW w:w="600" w:type="dxa"/>
          </w:tcPr>
          <w:p w14:paraId="5353D828" w14:textId="77777777" w:rsidR="00B50050" w:rsidRDefault="00B50050" w:rsidP="0088127C">
            <w:pPr>
              <w:pStyle w:val="OtherTableBody"/>
            </w:pPr>
            <w:r>
              <w:t>35</w:t>
            </w:r>
          </w:p>
        </w:tc>
        <w:tc>
          <w:tcPr>
            <w:tcW w:w="600" w:type="dxa"/>
          </w:tcPr>
          <w:p w14:paraId="529854CB" w14:textId="77777777" w:rsidR="00B50050" w:rsidRDefault="00B50050" w:rsidP="0088127C">
            <w:pPr>
              <w:pStyle w:val="OtherTableBody"/>
            </w:pPr>
            <w:r>
              <w:t>..</w:t>
            </w:r>
          </w:p>
        </w:tc>
        <w:tc>
          <w:tcPr>
            <w:tcW w:w="600" w:type="dxa"/>
          </w:tcPr>
          <w:p w14:paraId="38F9C205" w14:textId="77777777" w:rsidR="00B50050" w:rsidRDefault="00B50050" w:rsidP="0088127C">
            <w:pPr>
              <w:pStyle w:val="OtherTableBody"/>
            </w:pPr>
          </w:p>
        </w:tc>
        <w:tc>
          <w:tcPr>
            <w:tcW w:w="600" w:type="dxa"/>
          </w:tcPr>
          <w:p w14:paraId="6094FE39" w14:textId="77777777" w:rsidR="00B50050" w:rsidRDefault="00B50050" w:rsidP="0088127C">
            <w:pPr>
              <w:pStyle w:val="OtherTableBody"/>
            </w:pPr>
            <w:r>
              <w:t>XPN</w:t>
            </w:r>
          </w:p>
        </w:tc>
        <w:tc>
          <w:tcPr>
            <w:tcW w:w="700" w:type="dxa"/>
          </w:tcPr>
          <w:p w14:paraId="4EE9CAB1" w14:textId="77777777" w:rsidR="00B50050" w:rsidRDefault="00B50050" w:rsidP="0088127C">
            <w:pPr>
              <w:pStyle w:val="OtherTableBody"/>
            </w:pPr>
          </w:p>
        </w:tc>
        <w:tc>
          <w:tcPr>
            <w:tcW w:w="600" w:type="dxa"/>
          </w:tcPr>
          <w:p w14:paraId="7A11B70C" w14:textId="77777777" w:rsidR="00B50050" w:rsidRDefault="00B50050" w:rsidP="0088127C">
            <w:pPr>
              <w:pStyle w:val="OtherTableBody"/>
            </w:pPr>
          </w:p>
        </w:tc>
        <w:tc>
          <w:tcPr>
            <w:tcW w:w="900" w:type="dxa"/>
          </w:tcPr>
          <w:p w14:paraId="14A843E5" w14:textId="77777777" w:rsidR="00B50050" w:rsidRDefault="00B50050" w:rsidP="0088127C">
            <w:pPr>
              <w:pStyle w:val="OtherTableBody"/>
            </w:pPr>
            <w:r>
              <w:t>17.4.2.35</w:t>
            </w:r>
          </w:p>
        </w:tc>
      </w:tr>
      <w:tr w:rsidR="00B50050" w14:paraId="1A3AD01D" w14:textId="77777777" w:rsidTr="00195548">
        <w:tc>
          <w:tcPr>
            <w:tcW w:w="3500" w:type="dxa"/>
          </w:tcPr>
          <w:p w14:paraId="63C58809" w14:textId="77777777" w:rsidR="00B50050" w:rsidRDefault="00B50050" w:rsidP="0088127C">
            <w:pPr>
              <w:pStyle w:val="OtherTableBody"/>
            </w:pPr>
            <w:r>
              <w:t>Manufacturer Identifier</w:t>
            </w:r>
          </w:p>
        </w:tc>
        <w:tc>
          <w:tcPr>
            <w:tcW w:w="700" w:type="dxa"/>
          </w:tcPr>
          <w:p w14:paraId="2C009B43" w14:textId="77777777" w:rsidR="00B50050" w:rsidRDefault="00B50050" w:rsidP="0088127C">
            <w:pPr>
              <w:pStyle w:val="OtherTableBody"/>
            </w:pPr>
            <w:r>
              <w:t>00286</w:t>
            </w:r>
          </w:p>
        </w:tc>
        <w:tc>
          <w:tcPr>
            <w:tcW w:w="600" w:type="dxa"/>
          </w:tcPr>
          <w:p w14:paraId="2E511296" w14:textId="77777777" w:rsidR="00B50050" w:rsidRDefault="00B50050" w:rsidP="0088127C">
            <w:pPr>
              <w:pStyle w:val="OtherTableBody"/>
            </w:pPr>
            <w:r>
              <w:t>INV</w:t>
            </w:r>
          </w:p>
        </w:tc>
        <w:tc>
          <w:tcPr>
            <w:tcW w:w="600" w:type="dxa"/>
          </w:tcPr>
          <w:p w14:paraId="7742D5A3" w14:textId="77777777" w:rsidR="00B50050" w:rsidRDefault="00B50050" w:rsidP="0088127C">
            <w:pPr>
              <w:pStyle w:val="OtherTableBody"/>
            </w:pPr>
            <w:r>
              <w:t>17</w:t>
            </w:r>
          </w:p>
        </w:tc>
        <w:tc>
          <w:tcPr>
            <w:tcW w:w="600" w:type="dxa"/>
          </w:tcPr>
          <w:p w14:paraId="5A0AC38D" w14:textId="77777777" w:rsidR="00B50050" w:rsidRDefault="00B50050" w:rsidP="0088127C">
            <w:pPr>
              <w:pStyle w:val="OtherTableBody"/>
            </w:pPr>
            <w:r>
              <w:t>..</w:t>
            </w:r>
          </w:p>
        </w:tc>
        <w:tc>
          <w:tcPr>
            <w:tcW w:w="600" w:type="dxa"/>
          </w:tcPr>
          <w:p w14:paraId="69FCE371" w14:textId="77777777" w:rsidR="00B50050" w:rsidRDefault="00B50050" w:rsidP="0088127C">
            <w:pPr>
              <w:pStyle w:val="OtherTableBody"/>
            </w:pPr>
          </w:p>
        </w:tc>
        <w:tc>
          <w:tcPr>
            <w:tcW w:w="600" w:type="dxa"/>
          </w:tcPr>
          <w:p w14:paraId="25AE637C" w14:textId="77777777" w:rsidR="00B50050" w:rsidRDefault="00B50050" w:rsidP="0088127C">
            <w:pPr>
              <w:pStyle w:val="OtherTableBody"/>
            </w:pPr>
            <w:r>
              <w:t>CWE</w:t>
            </w:r>
          </w:p>
        </w:tc>
        <w:tc>
          <w:tcPr>
            <w:tcW w:w="700" w:type="dxa"/>
          </w:tcPr>
          <w:p w14:paraId="2E2B4212" w14:textId="77777777" w:rsidR="00B50050" w:rsidRDefault="00B50050" w:rsidP="0088127C">
            <w:pPr>
              <w:pStyle w:val="OtherTableBody"/>
            </w:pPr>
          </w:p>
        </w:tc>
        <w:tc>
          <w:tcPr>
            <w:tcW w:w="600" w:type="dxa"/>
          </w:tcPr>
          <w:p w14:paraId="4C9284F4" w14:textId="77777777" w:rsidR="00B50050" w:rsidRDefault="00B50050" w:rsidP="0088127C">
            <w:pPr>
              <w:pStyle w:val="OtherTableBody"/>
            </w:pPr>
            <w:r>
              <w:t>0385</w:t>
            </w:r>
          </w:p>
        </w:tc>
        <w:tc>
          <w:tcPr>
            <w:tcW w:w="900" w:type="dxa"/>
          </w:tcPr>
          <w:p w14:paraId="2C036B5E" w14:textId="77777777" w:rsidR="00B50050" w:rsidRDefault="00B50050" w:rsidP="0088127C">
            <w:pPr>
              <w:pStyle w:val="OtherTableBody"/>
            </w:pPr>
            <w:r>
              <w:t>13.4.4.17</w:t>
            </w:r>
          </w:p>
        </w:tc>
      </w:tr>
      <w:tr w:rsidR="00B50050" w14:paraId="025911E7" w14:textId="77777777" w:rsidTr="00195548">
        <w:tc>
          <w:tcPr>
            <w:tcW w:w="3500" w:type="dxa"/>
          </w:tcPr>
          <w:p w14:paraId="5D4EAFA4" w14:textId="77777777" w:rsidR="00B50050" w:rsidRDefault="00B50050" w:rsidP="0088127C">
            <w:pPr>
              <w:pStyle w:val="OtherTableBody"/>
            </w:pPr>
            <w:r>
              <w:t>Manufacturer Identifier</w:t>
            </w:r>
          </w:p>
        </w:tc>
        <w:tc>
          <w:tcPr>
            <w:tcW w:w="700" w:type="dxa"/>
          </w:tcPr>
          <w:p w14:paraId="2EB50EE1" w14:textId="77777777" w:rsidR="00B50050" w:rsidRDefault="00B50050" w:rsidP="0088127C">
            <w:pPr>
              <w:pStyle w:val="OtherTableBody"/>
            </w:pPr>
            <w:r>
              <w:t>00286</w:t>
            </w:r>
          </w:p>
        </w:tc>
        <w:tc>
          <w:tcPr>
            <w:tcW w:w="600" w:type="dxa"/>
          </w:tcPr>
          <w:p w14:paraId="7308A195" w14:textId="77777777" w:rsidR="00B50050" w:rsidRDefault="00B50050" w:rsidP="0088127C">
            <w:pPr>
              <w:pStyle w:val="OtherTableBody"/>
            </w:pPr>
            <w:r>
              <w:t>RQ1</w:t>
            </w:r>
          </w:p>
        </w:tc>
        <w:tc>
          <w:tcPr>
            <w:tcW w:w="600" w:type="dxa"/>
          </w:tcPr>
          <w:p w14:paraId="2D2BB4C9" w14:textId="77777777" w:rsidR="00B50050" w:rsidRDefault="00B50050" w:rsidP="0088127C">
            <w:pPr>
              <w:pStyle w:val="OtherTableBody"/>
            </w:pPr>
            <w:r>
              <w:t>2</w:t>
            </w:r>
          </w:p>
        </w:tc>
        <w:tc>
          <w:tcPr>
            <w:tcW w:w="600" w:type="dxa"/>
          </w:tcPr>
          <w:p w14:paraId="00C34CFA" w14:textId="77777777" w:rsidR="00B50050" w:rsidRDefault="00B50050" w:rsidP="0088127C">
            <w:pPr>
              <w:pStyle w:val="OtherTableBody"/>
            </w:pPr>
            <w:r>
              <w:t>..</w:t>
            </w:r>
          </w:p>
        </w:tc>
        <w:tc>
          <w:tcPr>
            <w:tcW w:w="600" w:type="dxa"/>
          </w:tcPr>
          <w:p w14:paraId="5F6CD102" w14:textId="77777777" w:rsidR="00B50050" w:rsidRDefault="00B50050" w:rsidP="0088127C">
            <w:pPr>
              <w:pStyle w:val="OtherTableBody"/>
            </w:pPr>
          </w:p>
        </w:tc>
        <w:tc>
          <w:tcPr>
            <w:tcW w:w="600" w:type="dxa"/>
          </w:tcPr>
          <w:p w14:paraId="6C9B30C9" w14:textId="77777777" w:rsidR="00B50050" w:rsidRDefault="00B50050" w:rsidP="0088127C">
            <w:pPr>
              <w:pStyle w:val="OtherTableBody"/>
            </w:pPr>
            <w:r>
              <w:t>CWE</w:t>
            </w:r>
          </w:p>
        </w:tc>
        <w:tc>
          <w:tcPr>
            <w:tcW w:w="700" w:type="dxa"/>
          </w:tcPr>
          <w:p w14:paraId="18AB8C61" w14:textId="77777777" w:rsidR="00B50050" w:rsidRDefault="00B50050" w:rsidP="0088127C">
            <w:pPr>
              <w:pStyle w:val="OtherTableBody"/>
            </w:pPr>
          </w:p>
        </w:tc>
        <w:tc>
          <w:tcPr>
            <w:tcW w:w="600" w:type="dxa"/>
          </w:tcPr>
          <w:p w14:paraId="0835145F" w14:textId="77777777" w:rsidR="00B50050" w:rsidRDefault="00B50050" w:rsidP="0088127C">
            <w:pPr>
              <w:pStyle w:val="OtherTableBody"/>
            </w:pPr>
            <w:r>
              <w:t>0385</w:t>
            </w:r>
          </w:p>
        </w:tc>
        <w:tc>
          <w:tcPr>
            <w:tcW w:w="900" w:type="dxa"/>
          </w:tcPr>
          <w:p w14:paraId="775B3DA6" w14:textId="77777777" w:rsidR="00B50050" w:rsidRDefault="00B50050" w:rsidP="0088127C">
            <w:pPr>
              <w:pStyle w:val="OtherTableBody"/>
            </w:pPr>
            <w:r>
              <w:t>4.11.2.2</w:t>
            </w:r>
          </w:p>
        </w:tc>
      </w:tr>
      <w:tr w:rsidR="00B50050" w14:paraId="5A30BF6D" w14:textId="77777777" w:rsidTr="00195548">
        <w:tc>
          <w:tcPr>
            <w:tcW w:w="3500" w:type="dxa"/>
          </w:tcPr>
          <w:p w14:paraId="2E10837E" w14:textId="77777777" w:rsidR="00B50050" w:rsidRDefault="00B50050" w:rsidP="0088127C">
            <w:pPr>
              <w:pStyle w:val="OtherTableBody"/>
            </w:pPr>
            <w:r>
              <w:t>Manufacturer Identifier</w:t>
            </w:r>
          </w:p>
        </w:tc>
        <w:tc>
          <w:tcPr>
            <w:tcW w:w="700" w:type="dxa"/>
          </w:tcPr>
          <w:p w14:paraId="4A913192" w14:textId="77777777" w:rsidR="00B50050" w:rsidRDefault="00B50050" w:rsidP="0088127C">
            <w:pPr>
              <w:pStyle w:val="OtherTableBody"/>
            </w:pPr>
            <w:r>
              <w:t>02191</w:t>
            </w:r>
          </w:p>
        </w:tc>
        <w:tc>
          <w:tcPr>
            <w:tcW w:w="600" w:type="dxa"/>
          </w:tcPr>
          <w:p w14:paraId="3F2792BE" w14:textId="77777777" w:rsidR="00B50050" w:rsidRDefault="00B50050" w:rsidP="0088127C">
            <w:pPr>
              <w:pStyle w:val="OtherTableBody"/>
            </w:pPr>
            <w:r>
              <w:t>ITM</w:t>
            </w:r>
          </w:p>
        </w:tc>
        <w:tc>
          <w:tcPr>
            <w:tcW w:w="600" w:type="dxa"/>
          </w:tcPr>
          <w:p w14:paraId="6C3561A8" w14:textId="77777777" w:rsidR="00B50050" w:rsidRDefault="00B50050" w:rsidP="0088127C">
            <w:pPr>
              <w:pStyle w:val="OtherTableBody"/>
            </w:pPr>
            <w:r>
              <w:t>7</w:t>
            </w:r>
          </w:p>
        </w:tc>
        <w:tc>
          <w:tcPr>
            <w:tcW w:w="600" w:type="dxa"/>
          </w:tcPr>
          <w:p w14:paraId="56F053AE" w14:textId="77777777" w:rsidR="00B50050" w:rsidRDefault="00B50050" w:rsidP="0088127C">
            <w:pPr>
              <w:pStyle w:val="OtherTableBody"/>
            </w:pPr>
            <w:r>
              <w:t>..</w:t>
            </w:r>
          </w:p>
        </w:tc>
        <w:tc>
          <w:tcPr>
            <w:tcW w:w="600" w:type="dxa"/>
          </w:tcPr>
          <w:p w14:paraId="5CC7188B" w14:textId="77777777" w:rsidR="00B50050" w:rsidRDefault="00B50050" w:rsidP="0088127C">
            <w:pPr>
              <w:pStyle w:val="OtherTableBody"/>
            </w:pPr>
          </w:p>
        </w:tc>
        <w:tc>
          <w:tcPr>
            <w:tcW w:w="600" w:type="dxa"/>
          </w:tcPr>
          <w:p w14:paraId="5D0580A2" w14:textId="77777777" w:rsidR="00B50050" w:rsidRDefault="00B50050" w:rsidP="0088127C">
            <w:pPr>
              <w:pStyle w:val="OtherTableBody"/>
            </w:pPr>
            <w:r>
              <w:t>EI</w:t>
            </w:r>
          </w:p>
        </w:tc>
        <w:tc>
          <w:tcPr>
            <w:tcW w:w="700" w:type="dxa"/>
          </w:tcPr>
          <w:p w14:paraId="3724B586" w14:textId="77777777" w:rsidR="00B50050" w:rsidRDefault="00B50050" w:rsidP="0088127C">
            <w:pPr>
              <w:pStyle w:val="OtherTableBody"/>
            </w:pPr>
          </w:p>
        </w:tc>
        <w:tc>
          <w:tcPr>
            <w:tcW w:w="600" w:type="dxa"/>
          </w:tcPr>
          <w:p w14:paraId="16549406" w14:textId="77777777" w:rsidR="00B50050" w:rsidRDefault="00B50050" w:rsidP="0088127C">
            <w:pPr>
              <w:pStyle w:val="OtherTableBody"/>
            </w:pPr>
          </w:p>
        </w:tc>
        <w:tc>
          <w:tcPr>
            <w:tcW w:w="900" w:type="dxa"/>
          </w:tcPr>
          <w:p w14:paraId="45BF6273" w14:textId="77777777" w:rsidR="00B50050" w:rsidRDefault="00B50050" w:rsidP="0088127C">
            <w:pPr>
              <w:pStyle w:val="OtherTableBody"/>
            </w:pPr>
            <w:r>
              <w:t>17.4.2.7</w:t>
            </w:r>
          </w:p>
        </w:tc>
      </w:tr>
      <w:tr w:rsidR="00B50050" w14:paraId="7A2BD1D0" w14:textId="77777777" w:rsidTr="00195548">
        <w:tc>
          <w:tcPr>
            <w:tcW w:w="3500" w:type="dxa"/>
          </w:tcPr>
          <w:p w14:paraId="1B2C96C9" w14:textId="77777777" w:rsidR="00B50050" w:rsidRDefault="00B50050" w:rsidP="0088127C">
            <w:pPr>
              <w:pStyle w:val="OtherTableBody"/>
            </w:pPr>
            <w:r>
              <w:t>Manufacturer Labeler Identification Code</w:t>
            </w:r>
          </w:p>
        </w:tc>
        <w:tc>
          <w:tcPr>
            <w:tcW w:w="700" w:type="dxa"/>
          </w:tcPr>
          <w:p w14:paraId="18A15CDC" w14:textId="77777777" w:rsidR="00B50050" w:rsidRDefault="00B50050" w:rsidP="0088127C">
            <w:pPr>
              <w:pStyle w:val="OtherTableBody"/>
            </w:pPr>
            <w:r>
              <w:t>02193</w:t>
            </w:r>
          </w:p>
        </w:tc>
        <w:tc>
          <w:tcPr>
            <w:tcW w:w="600" w:type="dxa"/>
          </w:tcPr>
          <w:p w14:paraId="01743479" w14:textId="77777777" w:rsidR="00B50050" w:rsidRDefault="00B50050" w:rsidP="0088127C">
            <w:pPr>
              <w:pStyle w:val="OtherTableBody"/>
            </w:pPr>
            <w:r>
              <w:t>ITM</w:t>
            </w:r>
          </w:p>
        </w:tc>
        <w:tc>
          <w:tcPr>
            <w:tcW w:w="600" w:type="dxa"/>
          </w:tcPr>
          <w:p w14:paraId="620DC38C" w14:textId="77777777" w:rsidR="00B50050" w:rsidRDefault="00B50050" w:rsidP="0088127C">
            <w:pPr>
              <w:pStyle w:val="OtherTableBody"/>
            </w:pPr>
            <w:r>
              <w:t>10</w:t>
            </w:r>
          </w:p>
        </w:tc>
        <w:tc>
          <w:tcPr>
            <w:tcW w:w="600" w:type="dxa"/>
          </w:tcPr>
          <w:p w14:paraId="4513B78A" w14:textId="77777777" w:rsidR="00B50050" w:rsidRDefault="00B50050" w:rsidP="0088127C">
            <w:pPr>
              <w:pStyle w:val="OtherTableBody"/>
            </w:pPr>
            <w:r>
              <w:t>..</w:t>
            </w:r>
          </w:p>
        </w:tc>
        <w:tc>
          <w:tcPr>
            <w:tcW w:w="600" w:type="dxa"/>
          </w:tcPr>
          <w:p w14:paraId="2074FABB" w14:textId="77777777" w:rsidR="00B50050" w:rsidRDefault="00B50050" w:rsidP="0088127C">
            <w:pPr>
              <w:pStyle w:val="OtherTableBody"/>
            </w:pPr>
          </w:p>
        </w:tc>
        <w:tc>
          <w:tcPr>
            <w:tcW w:w="600" w:type="dxa"/>
          </w:tcPr>
          <w:p w14:paraId="42C3AA5B" w14:textId="77777777" w:rsidR="00B50050" w:rsidRDefault="00B50050" w:rsidP="0088127C">
            <w:pPr>
              <w:pStyle w:val="OtherTableBody"/>
            </w:pPr>
            <w:r>
              <w:t>CWE</w:t>
            </w:r>
          </w:p>
        </w:tc>
        <w:tc>
          <w:tcPr>
            <w:tcW w:w="700" w:type="dxa"/>
          </w:tcPr>
          <w:p w14:paraId="676B3767" w14:textId="77777777" w:rsidR="00B50050" w:rsidRDefault="00B50050" w:rsidP="0088127C">
            <w:pPr>
              <w:pStyle w:val="OtherTableBody"/>
            </w:pPr>
          </w:p>
        </w:tc>
        <w:tc>
          <w:tcPr>
            <w:tcW w:w="600" w:type="dxa"/>
          </w:tcPr>
          <w:p w14:paraId="17395C29" w14:textId="77777777" w:rsidR="00B50050" w:rsidRDefault="00B50050" w:rsidP="0088127C">
            <w:pPr>
              <w:pStyle w:val="OtherTableBody"/>
            </w:pPr>
          </w:p>
        </w:tc>
        <w:tc>
          <w:tcPr>
            <w:tcW w:w="900" w:type="dxa"/>
          </w:tcPr>
          <w:p w14:paraId="0E916066" w14:textId="77777777" w:rsidR="00B50050" w:rsidRDefault="00B50050" w:rsidP="0088127C">
            <w:pPr>
              <w:pStyle w:val="OtherTableBody"/>
            </w:pPr>
            <w:r>
              <w:t>17.4.2.10</w:t>
            </w:r>
          </w:p>
        </w:tc>
      </w:tr>
      <w:tr w:rsidR="00B50050" w14:paraId="11B8211E" w14:textId="77777777" w:rsidTr="00195548">
        <w:tc>
          <w:tcPr>
            <w:tcW w:w="3500" w:type="dxa"/>
          </w:tcPr>
          <w:p w14:paraId="7E1D1191" w14:textId="77777777" w:rsidR="00B50050" w:rsidRDefault="00B50050" w:rsidP="0088127C">
            <w:pPr>
              <w:pStyle w:val="OtherTableBody"/>
            </w:pPr>
            <w:r>
              <w:t>Manufacturer Lot Number</w:t>
            </w:r>
          </w:p>
        </w:tc>
        <w:tc>
          <w:tcPr>
            <w:tcW w:w="700" w:type="dxa"/>
          </w:tcPr>
          <w:p w14:paraId="3C37F55E" w14:textId="77777777" w:rsidR="00B50050" w:rsidRDefault="00B50050" w:rsidP="0088127C">
            <w:pPr>
              <w:pStyle w:val="OtherTableBody"/>
            </w:pPr>
            <w:r>
              <w:t>01387</w:t>
            </w:r>
          </w:p>
        </w:tc>
        <w:tc>
          <w:tcPr>
            <w:tcW w:w="600" w:type="dxa"/>
          </w:tcPr>
          <w:p w14:paraId="49CCDD35" w14:textId="77777777" w:rsidR="00B50050" w:rsidRDefault="00B50050" w:rsidP="0088127C">
            <w:pPr>
              <w:pStyle w:val="OtherTableBody"/>
            </w:pPr>
            <w:r>
              <w:t>INV</w:t>
            </w:r>
          </w:p>
        </w:tc>
        <w:tc>
          <w:tcPr>
            <w:tcW w:w="600" w:type="dxa"/>
          </w:tcPr>
          <w:p w14:paraId="534F0DB9" w14:textId="77777777" w:rsidR="00B50050" w:rsidRDefault="00B50050" w:rsidP="0088127C">
            <w:pPr>
              <w:pStyle w:val="OtherTableBody"/>
            </w:pPr>
            <w:r>
              <w:t>16</w:t>
            </w:r>
          </w:p>
        </w:tc>
        <w:tc>
          <w:tcPr>
            <w:tcW w:w="600" w:type="dxa"/>
          </w:tcPr>
          <w:p w14:paraId="1ACE5963" w14:textId="77777777" w:rsidR="00B50050" w:rsidRDefault="00B50050" w:rsidP="0088127C">
            <w:pPr>
              <w:pStyle w:val="OtherTableBody"/>
            </w:pPr>
            <w:r>
              <w:t>..</w:t>
            </w:r>
          </w:p>
        </w:tc>
        <w:tc>
          <w:tcPr>
            <w:tcW w:w="600" w:type="dxa"/>
          </w:tcPr>
          <w:p w14:paraId="7947E302" w14:textId="77777777" w:rsidR="00B50050" w:rsidRDefault="00B50050" w:rsidP="0088127C">
            <w:pPr>
              <w:pStyle w:val="OtherTableBody"/>
            </w:pPr>
            <w:r>
              <w:t>200=</w:t>
            </w:r>
          </w:p>
        </w:tc>
        <w:tc>
          <w:tcPr>
            <w:tcW w:w="600" w:type="dxa"/>
          </w:tcPr>
          <w:p w14:paraId="55DCBED5" w14:textId="77777777" w:rsidR="00B50050" w:rsidRDefault="00B50050" w:rsidP="0088127C">
            <w:pPr>
              <w:pStyle w:val="OtherTableBody"/>
            </w:pPr>
            <w:r>
              <w:t>ST</w:t>
            </w:r>
          </w:p>
        </w:tc>
        <w:tc>
          <w:tcPr>
            <w:tcW w:w="700" w:type="dxa"/>
          </w:tcPr>
          <w:p w14:paraId="1091DC01" w14:textId="77777777" w:rsidR="00B50050" w:rsidRDefault="00B50050" w:rsidP="0088127C">
            <w:pPr>
              <w:pStyle w:val="OtherTableBody"/>
            </w:pPr>
          </w:p>
        </w:tc>
        <w:tc>
          <w:tcPr>
            <w:tcW w:w="600" w:type="dxa"/>
          </w:tcPr>
          <w:p w14:paraId="46B1D80C" w14:textId="77777777" w:rsidR="00B50050" w:rsidRDefault="00B50050" w:rsidP="0088127C">
            <w:pPr>
              <w:pStyle w:val="OtherTableBody"/>
            </w:pPr>
          </w:p>
        </w:tc>
        <w:tc>
          <w:tcPr>
            <w:tcW w:w="900" w:type="dxa"/>
          </w:tcPr>
          <w:p w14:paraId="2FBA1B5A" w14:textId="77777777" w:rsidR="00B50050" w:rsidRDefault="00B50050" w:rsidP="0088127C">
            <w:pPr>
              <w:pStyle w:val="OtherTableBody"/>
            </w:pPr>
            <w:r>
              <w:t>13.4.4.16</w:t>
            </w:r>
          </w:p>
        </w:tc>
      </w:tr>
      <w:tr w:rsidR="00B50050" w14:paraId="4ACA0A6E" w14:textId="77777777" w:rsidTr="00195548">
        <w:tc>
          <w:tcPr>
            <w:tcW w:w="3500" w:type="dxa"/>
          </w:tcPr>
          <w:p w14:paraId="5FDB3212" w14:textId="77777777" w:rsidR="00B50050" w:rsidRDefault="00B50050" w:rsidP="0088127C">
            <w:pPr>
              <w:pStyle w:val="OtherTableBody"/>
            </w:pPr>
            <w:r>
              <w:t>Manufacturer Name</w:t>
            </w:r>
          </w:p>
        </w:tc>
        <w:tc>
          <w:tcPr>
            <w:tcW w:w="700" w:type="dxa"/>
          </w:tcPr>
          <w:p w14:paraId="771CC2E3" w14:textId="77777777" w:rsidR="00B50050" w:rsidRDefault="00B50050" w:rsidP="0088127C">
            <w:pPr>
              <w:pStyle w:val="OtherTableBody"/>
            </w:pPr>
            <w:r>
              <w:t>02275</w:t>
            </w:r>
          </w:p>
        </w:tc>
        <w:tc>
          <w:tcPr>
            <w:tcW w:w="600" w:type="dxa"/>
          </w:tcPr>
          <w:p w14:paraId="256D8351" w14:textId="77777777" w:rsidR="00B50050" w:rsidRDefault="00B50050" w:rsidP="0088127C">
            <w:pPr>
              <w:pStyle w:val="OtherTableBody"/>
            </w:pPr>
            <w:r>
              <w:t>ITM</w:t>
            </w:r>
          </w:p>
        </w:tc>
        <w:tc>
          <w:tcPr>
            <w:tcW w:w="600" w:type="dxa"/>
          </w:tcPr>
          <w:p w14:paraId="75536FD9" w14:textId="77777777" w:rsidR="00B50050" w:rsidRDefault="00B50050" w:rsidP="0088127C">
            <w:pPr>
              <w:pStyle w:val="OtherTableBody"/>
            </w:pPr>
            <w:r>
              <w:t>8</w:t>
            </w:r>
          </w:p>
        </w:tc>
        <w:tc>
          <w:tcPr>
            <w:tcW w:w="600" w:type="dxa"/>
          </w:tcPr>
          <w:p w14:paraId="1CF6C53B" w14:textId="77777777" w:rsidR="00B50050" w:rsidRDefault="00B50050" w:rsidP="0088127C">
            <w:pPr>
              <w:pStyle w:val="OtherTableBody"/>
            </w:pPr>
            <w:r>
              <w:t>..</w:t>
            </w:r>
          </w:p>
        </w:tc>
        <w:tc>
          <w:tcPr>
            <w:tcW w:w="600" w:type="dxa"/>
          </w:tcPr>
          <w:p w14:paraId="41F92367" w14:textId="77777777" w:rsidR="00B50050" w:rsidRDefault="00B50050" w:rsidP="0088127C">
            <w:pPr>
              <w:pStyle w:val="OtherTableBody"/>
            </w:pPr>
            <w:r>
              <w:t>999=</w:t>
            </w:r>
          </w:p>
        </w:tc>
        <w:tc>
          <w:tcPr>
            <w:tcW w:w="600" w:type="dxa"/>
          </w:tcPr>
          <w:p w14:paraId="0DCFFE63" w14:textId="77777777" w:rsidR="00B50050" w:rsidRDefault="00B50050" w:rsidP="0088127C">
            <w:pPr>
              <w:pStyle w:val="OtherTableBody"/>
            </w:pPr>
            <w:r>
              <w:t>ST</w:t>
            </w:r>
          </w:p>
        </w:tc>
        <w:tc>
          <w:tcPr>
            <w:tcW w:w="700" w:type="dxa"/>
          </w:tcPr>
          <w:p w14:paraId="7F5ED8E1" w14:textId="77777777" w:rsidR="00B50050" w:rsidRDefault="00B50050" w:rsidP="0088127C">
            <w:pPr>
              <w:pStyle w:val="OtherTableBody"/>
            </w:pPr>
          </w:p>
        </w:tc>
        <w:tc>
          <w:tcPr>
            <w:tcW w:w="600" w:type="dxa"/>
          </w:tcPr>
          <w:p w14:paraId="74B3236D" w14:textId="77777777" w:rsidR="00B50050" w:rsidRDefault="00B50050" w:rsidP="0088127C">
            <w:pPr>
              <w:pStyle w:val="OtherTableBody"/>
            </w:pPr>
          </w:p>
        </w:tc>
        <w:tc>
          <w:tcPr>
            <w:tcW w:w="900" w:type="dxa"/>
          </w:tcPr>
          <w:p w14:paraId="1762F7D3" w14:textId="77777777" w:rsidR="00B50050" w:rsidRDefault="00B50050" w:rsidP="0088127C">
            <w:pPr>
              <w:pStyle w:val="OtherTableBody"/>
            </w:pPr>
            <w:r>
              <w:t>17.4.2.8</w:t>
            </w:r>
          </w:p>
        </w:tc>
      </w:tr>
      <w:tr w:rsidR="00B50050" w14:paraId="649FACB2" w14:textId="77777777" w:rsidTr="00195548">
        <w:tc>
          <w:tcPr>
            <w:tcW w:w="3500" w:type="dxa"/>
          </w:tcPr>
          <w:p w14:paraId="43FF0151" w14:textId="77777777" w:rsidR="00B50050" w:rsidRDefault="00B50050" w:rsidP="0088127C">
            <w:pPr>
              <w:pStyle w:val="OtherTableBody"/>
            </w:pPr>
            <w:r>
              <w:t>Manufacturer/Distributor</w:t>
            </w:r>
          </w:p>
        </w:tc>
        <w:tc>
          <w:tcPr>
            <w:tcW w:w="700" w:type="dxa"/>
          </w:tcPr>
          <w:p w14:paraId="28E254B9" w14:textId="77777777" w:rsidR="00B50050" w:rsidRDefault="00B50050" w:rsidP="0088127C">
            <w:pPr>
              <w:pStyle w:val="OtherTableBody"/>
            </w:pPr>
            <w:r>
              <w:t>01247</w:t>
            </w:r>
          </w:p>
        </w:tc>
        <w:tc>
          <w:tcPr>
            <w:tcW w:w="600" w:type="dxa"/>
          </w:tcPr>
          <w:p w14:paraId="0DD8FDF3" w14:textId="77777777" w:rsidR="00B50050" w:rsidRDefault="00B50050" w:rsidP="0088127C">
            <w:pPr>
              <w:pStyle w:val="OtherTableBody"/>
            </w:pPr>
            <w:r>
              <w:t>PDC</w:t>
            </w:r>
          </w:p>
        </w:tc>
        <w:tc>
          <w:tcPr>
            <w:tcW w:w="600" w:type="dxa"/>
          </w:tcPr>
          <w:p w14:paraId="5893045B" w14:textId="77777777" w:rsidR="00B50050" w:rsidRDefault="00B50050" w:rsidP="0088127C">
            <w:pPr>
              <w:pStyle w:val="OtherTableBody"/>
            </w:pPr>
            <w:r>
              <w:t>1</w:t>
            </w:r>
          </w:p>
        </w:tc>
        <w:tc>
          <w:tcPr>
            <w:tcW w:w="600" w:type="dxa"/>
          </w:tcPr>
          <w:p w14:paraId="1B1AEFED" w14:textId="77777777" w:rsidR="00B50050" w:rsidRDefault="00B50050" w:rsidP="0088127C">
            <w:pPr>
              <w:pStyle w:val="OtherTableBody"/>
            </w:pPr>
            <w:r>
              <w:t>..</w:t>
            </w:r>
          </w:p>
        </w:tc>
        <w:tc>
          <w:tcPr>
            <w:tcW w:w="600" w:type="dxa"/>
          </w:tcPr>
          <w:p w14:paraId="73731AE8" w14:textId="77777777" w:rsidR="00B50050" w:rsidRDefault="00B50050" w:rsidP="0088127C">
            <w:pPr>
              <w:pStyle w:val="OtherTableBody"/>
            </w:pPr>
          </w:p>
        </w:tc>
        <w:tc>
          <w:tcPr>
            <w:tcW w:w="600" w:type="dxa"/>
          </w:tcPr>
          <w:p w14:paraId="21DC1EE2" w14:textId="77777777" w:rsidR="00B50050" w:rsidRDefault="00B50050" w:rsidP="0088127C">
            <w:pPr>
              <w:pStyle w:val="OtherTableBody"/>
            </w:pPr>
            <w:r>
              <w:t>XON</w:t>
            </w:r>
          </w:p>
        </w:tc>
        <w:tc>
          <w:tcPr>
            <w:tcW w:w="700" w:type="dxa"/>
          </w:tcPr>
          <w:p w14:paraId="14998D76" w14:textId="77777777" w:rsidR="00B50050" w:rsidRDefault="00B50050" w:rsidP="0088127C">
            <w:pPr>
              <w:pStyle w:val="OtherTableBody"/>
            </w:pPr>
            <w:r>
              <w:t>Y</w:t>
            </w:r>
          </w:p>
        </w:tc>
        <w:tc>
          <w:tcPr>
            <w:tcW w:w="600" w:type="dxa"/>
          </w:tcPr>
          <w:p w14:paraId="61D494AC" w14:textId="77777777" w:rsidR="00B50050" w:rsidRDefault="00B50050" w:rsidP="0088127C">
            <w:pPr>
              <w:pStyle w:val="OtherTableBody"/>
            </w:pPr>
          </w:p>
        </w:tc>
        <w:tc>
          <w:tcPr>
            <w:tcW w:w="900" w:type="dxa"/>
          </w:tcPr>
          <w:p w14:paraId="33587C27" w14:textId="77777777" w:rsidR="00B50050" w:rsidRDefault="00B50050" w:rsidP="0088127C">
            <w:pPr>
              <w:pStyle w:val="OtherTableBody"/>
            </w:pPr>
            <w:r>
              <w:t>7.12.5.1</w:t>
            </w:r>
          </w:p>
        </w:tc>
      </w:tr>
      <w:tr w:rsidR="00B50050" w14:paraId="6869DF85" w14:textId="77777777" w:rsidTr="00195548">
        <w:tc>
          <w:tcPr>
            <w:tcW w:w="3500" w:type="dxa"/>
          </w:tcPr>
          <w:p w14:paraId="5CB12245" w14:textId="77777777" w:rsidR="00B50050" w:rsidRDefault="00B50050" w:rsidP="0088127C">
            <w:pPr>
              <w:pStyle w:val="OtherTableBody"/>
            </w:pPr>
            <w:r>
              <w:t>Manufacturer/Distributor</w:t>
            </w:r>
          </w:p>
        </w:tc>
        <w:tc>
          <w:tcPr>
            <w:tcW w:w="700" w:type="dxa"/>
          </w:tcPr>
          <w:p w14:paraId="127CA9B4" w14:textId="77777777" w:rsidR="00B50050" w:rsidRDefault="00B50050" w:rsidP="0088127C">
            <w:pPr>
              <w:pStyle w:val="OtherTableBody"/>
            </w:pPr>
            <w:r>
              <w:t>01247</w:t>
            </w:r>
          </w:p>
        </w:tc>
        <w:tc>
          <w:tcPr>
            <w:tcW w:w="600" w:type="dxa"/>
          </w:tcPr>
          <w:p w14:paraId="538722CD" w14:textId="77777777" w:rsidR="00B50050" w:rsidRDefault="00B50050" w:rsidP="0088127C">
            <w:pPr>
              <w:pStyle w:val="OtherTableBody"/>
            </w:pPr>
            <w:r>
              <w:t>DEV</w:t>
            </w:r>
          </w:p>
        </w:tc>
        <w:tc>
          <w:tcPr>
            <w:tcW w:w="600" w:type="dxa"/>
          </w:tcPr>
          <w:p w14:paraId="024EE619" w14:textId="77777777" w:rsidR="00B50050" w:rsidRDefault="00B50050" w:rsidP="0088127C">
            <w:pPr>
              <w:pStyle w:val="OtherTableBody"/>
            </w:pPr>
            <w:r>
              <w:t>5</w:t>
            </w:r>
          </w:p>
        </w:tc>
        <w:tc>
          <w:tcPr>
            <w:tcW w:w="600" w:type="dxa"/>
          </w:tcPr>
          <w:p w14:paraId="27DDF578" w14:textId="77777777" w:rsidR="00B50050" w:rsidRDefault="00B50050" w:rsidP="0088127C">
            <w:pPr>
              <w:pStyle w:val="OtherTableBody"/>
            </w:pPr>
            <w:r>
              <w:t>..</w:t>
            </w:r>
          </w:p>
        </w:tc>
        <w:tc>
          <w:tcPr>
            <w:tcW w:w="600" w:type="dxa"/>
          </w:tcPr>
          <w:p w14:paraId="091ED2C4" w14:textId="77777777" w:rsidR="00B50050" w:rsidRDefault="00B50050" w:rsidP="0088127C">
            <w:pPr>
              <w:pStyle w:val="OtherTableBody"/>
            </w:pPr>
          </w:p>
        </w:tc>
        <w:tc>
          <w:tcPr>
            <w:tcW w:w="600" w:type="dxa"/>
          </w:tcPr>
          <w:p w14:paraId="7E886F55" w14:textId="77777777" w:rsidR="00B50050" w:rsidRDefault="00B50050" w:rsidP="0088127C">
            <w:pPr>
              <w:pStyle w:val="OtherTableBody"/>
            </w:pPr>
            <w:r>
              <w:t>XON</w:t>
            </w:r>
          </w:p>
        </w:tc>
        <w:tc>
          <w:tcPr>
            <w:tcW w:w="700" w:type="dxa"/>
          </w:tcPr>
          <w:p w14:paraId="532410AE" w14:textId="77777777" w:rsidR="00B50050" w:rsidRDefault="00B50050" w:rsidP="0088127C">
            <w:pPr>
              <w:pStyle w:val="OtherTableBody"/>
            </w:pPr>
          </w:p>
        </w:tc>
        <w:tc>
          <w:tcPr>
            <w:tcW w:w="600" w:type="dxa"/>
          </w:tcPr>
          <w:p w14:paraId="29A0C658" w14:textId="77777777" w:rsidR="00B50050" w:rsidRDefault="00B50050" w:rsidP="0088127C">
            <w:pPr>
              <w:pStyle w:val="OtherTableBody"/>
            </w:pPr>
          </w:p>
        </w:tc>
        <w:tc>
          <w:tcPr>
            <w:tcW w:w="900" w:type="dxa"/>
          </w:tcPr>
          <w:p w14:paraId="17E5DD5C" w14:textId="77777777" w:rsidR="00B50050" w:rsidRDefault="00B50050" w:rsidP="0088127C">
            <w:pPr>
              <w:pStyle w:val="OtherTableBody"/>
            </w:pPr>
            <w:r>
              <w:t>17.8.1.5</w:t>
            </w:r>
          </w:p>
        </w:tc>
      </w:tr>
      <w:tr w:rsidR="00B50050" w14:paraId="2202421A" w14:textId="77777777" w:rsidTr="00195548">
        <w:tc>
          <w:tcPr>
            <w:tcW w:w="3500" w:type="dxa"/>
          </w:tcPr>
          <w:p w14:paraId="40B0EDFF" w14:textId="77777777" w:rsidR="00B50050" w:rsidRDefault="00B50050" w:rsidP="0088127C">
            <w:pPr>
              <w:pStyle w:val="OtherTableBody"/>
            </w:pPr>
            <w:r>
              <w:t>Manufacturer's Catalog</w:t>
            </w:r>
          </w:p>
        </w:tc>
        <w:tc>
          <w:tcPr>
            <w:tcW w:w="700" w:type="dxa"/>
          </w:tcPr>
          <w:p w14:paraId="5EA73311" w14:textId="77777777" w:rsidR="00B50050" w:rsidRDefault="00B50050" w:rsidP="0088127C">
            <w:pPr>
              <w:pStyle w:val="OtherTableBody"/>
            </w:pPr>
            <w:r>
              <w:t>00287</w:t>
            </w:r>
          </w:p>
        </w:tc>
        <w:tc>
          <w:tcPr>
            <w:tcW w:w="600" w:type="dxa"/>
          </w:tcPr>
          <w:p w14:paraId="4F5EEE70" w14:textId="77777777" w:rsidR="00B50050" w:rsidRDefault="00B50050" w:rsidP="0088127C">
            <w:pPr>
              <w:pStyle w:val="OtherTableBody"/>
            </w:pPr>
            <w:r>
              <w:t>RQ1</w:t>
            </w:r>
          </w:p>
        </w:tc>
        <w:tc>
          <w:tcPr>
            <w:tcW w:w="600" w:type="dxa"/>
          </w:tcPr>
          <w:p w14:paraId="07EE21AC" w14:textId="77777777" w:rsidR="00B50050" w:rsidRDefault="00B50050" w:rsidP="0088127C">
            <w:pPr>
              <w:pStyle w:val="OtherTableBody"/>
            </w:pPr>
            <w:r>
              <w:t>3</w:t>
            </w:r>
          </w:p>
        </w:tc>
        <w:tc>
          <w:tcPr>
            <w:tcW w:w="600" w:type="dxa"/>
          </w:tcPr>
          <w:p w14:paraId="558E74F0" w14:textId="77777777" w:rsidR="00B50050" w:rsidRDefault="00B50050" w:rsidP="0088127C">
            <w:pPr>
              <w:pStyle w:val="OtherTableBody"/>
            </w:pPr>
            <w:r>
              <w:t>..</w:t>
            </w:r>
          </w:p>
        </w:tc>
        <w:tc>
          <w:tcPr>
            <w:tcW w:w="600" w:type="dxa"/>
          </w:tcPr>
          <w:p w14:paraId="5528F088" w14:textId="77777777" w:rsidR="00B50050" w:rsidRDefault="00B50050" w:rsidP="0088127C">
            <w:pPr>
              <w:pStyle w:val="OtherTableBody"/>
            </w:pPr>
            <w:r>
              <w:t>16=</w:t>
            </w:r>
          </w:p>
        </w:tc>
        <w:tc>
          <w:tcPr>
            <w:tcW w:w="600" w:type="dxa"/>
          </w:tcPr>
          <w:p w14:paraId="1EA066FA" w14:textId="77777777" w:rsidR="00B50050" w:rsidRDefault="00B50050" w:rsidP="0088127C">
            <w:pPr>
              <w:pStyle w:val="OtherTableBody"/>
            </w:pPr>
            <w:r>
              <w:t>ST</w:t>
            </w:r>
          </w:p>
        </w:tc>
        <w:tc>
          <w:tcPr>
            <w:tcW w:w="700" w:type="dxa"/>
          </w:tcPr>
          <w:p w14:paraId="0A9B48EF" w14:textId="77777777" w:rsidR="00B50050" w:rsidRDefault="00B50050" w:rsidP="0088127C">
            <w:pPr>
              <w:pStyle w:val="OtherTableBody"/>
            </w:pPr>
          </w:p>
        </w:tc>
        <w:tc>
          <w:tcPr>
            <w:tcW w:w="600" w:type="dxa"/>
          </w:tcPr>
          <w:p w14:paraId="0249B093" w14:textId="77777777" w:rsidR="00B50050" w:rsidRDefault="00B50050" w:rsidP="0088127C">
            <w:pPr>
              <w:pStyle w:val="OtherTableBody"/>
            </w:pPr>
          </w:p>
        </w:tc>
        <w:tc>
          <w:tcPr>
            <w:tcW w:w="900" w:type="dxa"/>
          </w:tcPr>
          <w:p w14:paraId="6007B045" w14:textId="77777777" w:rsidR="00B50050" w:rsidRDefault="00B50050" w:rsidP="0088127C">
            <w:pPr>
              <w:pStyle w:val="OtherTableBody"/>
            </w:pPr>
            <w:r>
              <w:t>4.11.2.3</w:t>
            </w:r>
          </w:p>
        </w:tc>
      </w:tr>
      <w:tr w:rsidR="00B50050" w14:paraId="6630A208" w14:textId="77777777" w:rsidTr="00195548">
        <w:tc>
          <w:tcPr>
            <w:tcW w:w="3500" w:type="dxa"/>
          </w:tcPr>
          <w:p w14:paraId="4BAEB3AA" w14:textId="77777777" w:rsidR="00B50050" w:rsidRDefault="00B50050" w:rsidP="0088127C">
            <w:pPr>
              <w:pStyle w:val="OtherTableBody"/>
            </w:pPr>
            <w:r>
              <w:t>Marital Status</w:t>
            </w:r>
          </w:p>
        </w:tc>
        <w:tc>
          <w:tcPr>
            <w:tcW w:w="700" w:type="dxa"/>
          </w:tcPr>
          <w:p w14:paraId="082F60E5" w14:textId="77777777" w:rsidR="00B50050" w:rsidRDefault="00B50050" w:rsidP="0088127C">
            <w:pPr>
              <w:pStyle w:val="OtherTableBody"/>
            </w:pPr>
            <w:r>
              <w:t>00119</w:t>
            </w:r>
          </w:p>
        </w:tc>
        <w:tc>
          <w:tcPr>
            <w:tcW w:w="600" w:type="dxa"/>
          </w:tcPr>
          <w:p w14:paraId="1CA4E665" w14:textId="77777777" w:rsidR="00B50050" w:rsidRDefault="00B50050" w:rsidP="0088127C">
            <w:pPr>
              <w:pStyle w:val="OtherTableBody"/>
            </w:pPr>
            <w:r>
              <w:t>PID</w:t>
            </w:r>
          </w:p>
        </w:tc>
        <w:tc>
          <w:tcPr>
            <w:tcW w:w="600" w:type="dxa"/>
          </w:tcPr>
          <w:p w14:paraId="7D2762D1" w14:textId="77777777" w:rsidR="00B50050" w:rsidRDefault="00B50050" w:rsidP="0088127C">
            <w:pPr>
              <w:pStyle w:val="OtherTableBody"/>
            </w:pPr>
            <w:r>
              <w:t>16</w:t>
            </w:r>
          </w:p>
        </w:tc>
        <w:tc>
          <w:tcPr>
            <w:tcW w:w="600" w:type="dxa"/>
          </w:tcPr>
          <w:p w14:paraId="6B06D99E" w14:textId="77777777" w:rsidR="00B50050" w:rsidRDefault="00B50050" w:rsidP="0088127C">
            <w:pPr>
              <w:pStyle w:val="OtherTableBody"/>
            </w:pPr>
            <w:r>
              <w:t>..</w:t>
            </w:r>
          </w:p>
        </w:tc>
        <w:tc>
          <w:tcPr>
            <w:tcW w:w="600" w:type="dxa"/>
          </w:tcPr>
          <w:p w14:paraId="00D77F9C" w14:textId="77777777" w:rsidR="00B50050" w:rsidRDefault="00B50050" w:rsidP="0088127C">
            <w:pPr>
              <w:pStyle w:val="OtherTableBody"/>
            </w:pPr>
          </w:p>
        </w:tc>
        <w:tc>
          <w:tcPr>
            <w:tcW w:w="600" w:type="dxa"/>
          </w:tcPr>
          <w:p w14:paraId="664724DD" w14:textId="77777777" w:rsidR="00B50050" w:rsidRDefault="00B50050" w:rsidP="0088127C">
            <w:pPr>
              <w:pStyle w:val="OtherTableBody"/>
            </w:pPr>
            <w:r>
              <w:t>CWE</w:t>
            </w:r>
          </w:p>
        </w:tc>
        <w:tc>
          <w:tcPr>
            <w:tcW w:w="700" w:type="dxa"/>
          </w:tcPr>
          <w:p w14:paraId="525E1E08" w14:textId="77777777" w:rsidR="00B50050" w:rsidRDefault="00B50050" w:rsidP="0088127C">
            <w:pPr>
              <w:pStyle w:val="OtherTableBody"/>
            </w:pPr>
          </w:p>
        </w:tc>
        <w:tc>
          <w:tcPr>
            <w:tcW w:w="600" w:type="dxa"/>
          </w:tcPr>
          <w:p w14:paraId="7FB305D9" w14:textId="77777777" w:rsidR="00B50050" w:rsidRDefault="00B50050" w:rsidP="0088127C">
            <w:pPr>
              <w:pStyle w:val="OtherTableBody"/>
            </w:pPr>
            <w:r>
              <w:t>0002</w:t>
            </w:r>
          </w:p>
        </w:tc>
        <w:tc>
          <w:tcPr>
            <w:tcW w:w="900" w:type="dxa"/>
          </w:tcPr>
          <w:p w14:paraId="11F45A15" w14:textId="77777777" w:rsidR="00B50050" w:rsidRDefault="00B50050" w:rsidP="0088127C">
            <w:pPr>
              <w:pStyle w:val="OtherTableBody"/>
            </w:pPr>
            <w:r>
              <w:t>3.4.2.16</w:t>
            </w:r>
          </w:p>
        </w:tc>
      </w:tr>
      <w:tr w:rsidR="00B50050" w14:paraId="7792EED8" w14:textId="77777777" w:rsidTr="00195548">
        <w:tc>
          <w:tcPr>
            <w:tcW w:w="3500" w:type="dxa"/>
          </w:tcPr>
          <w:p w14:paraId="72C4F4E7" w14:textId="77777777" w:rsidR="00B50050" w:rsidRDefault="00B50050" w:rsidP="0088127C">
            <w:pPr>
              <w:pStyle w:val="OtherTableBody"/>
            </w:pPr>
            <w:r>
              <w:t>Marital Status</w:t>
            </w:r>
          </w:p>
        </w:tc>
        <w:tc>
          <w:tcPr>
            <w:tcW w:w="700" w:type="dxa"/>
          </w:tcPr>
          <w:p w14:paraId="08F4469F" w14:textId="77777777" w:rsidR="00B50050" w:rsidRDefault="00B50050" w:rsidP="0088127C">
            <w:pPr>
              <w:pStyle w:val="OtherTableBody"/>
            </w:pPr>
            <w:r>
              <w:t>00119</w:t>
            </w:r>
          </w:p>
        </w:tc>
        <w:tc>
          <w:tcPr>
            <w:tcW w:w="600" w:type="dxa"/>
          </w:tcPr>
          <w:p w14:paraId="1E45E940" w14:textId="77777777" w:rsidR="00B50050" w:rsidRDefault="00B50050" w:rsidP="0088127C">
            <w:pPr>
              <w:pStyle w:val="OtherTableBody"/>
            </w:pPr>
            <w:r>
              <w:t>STF</w:t>
            </w:r>
          </w:p>
        </w:tc>
        <w:tc>
          <w:tcPr>
            <w:tcW w:w="600" w:type="dxa"/>
          </w:tcPr>
          <w:p w14:paraId="7B120B85" w14:textId="77777777" w:rsidR="00B50050" w:rsidRDefault="00B50050" w:rsidP="0088127C">
            <w:pPr>
              <w:pStyle w:val="OtherTableBody"/>
            </w:pPr>
            <w:r>
              <w:t>17</w:t>
            </w:r>
          </w:p>
        </w:tc>
        <w:tc>
          <w:tcPr>
            <w:tcW w:w="600" w:type="dxa"/>
          </w:tcPr>
          <w:p w14:paraId="7E50F442" w14:textId="77777777" w:rsidR="00B50050" w:rsidRDefault="00B50050" w:rsidP="0088127C">
            <w:pPr>
              <w:pStyle w:val="OtherTableBody"/>
            </w:pPr>
            <w:r>
              <w:t>..</w:t>
            </w:r>
          </w:p>
        </w:tc>
        <w:tc>
          <w:tcPr>
            <w:tcW w:w="600" w:type="dxa"/>
          </w:tcPr>
          <w:p w14:paraId="02B78D6E" w14:textId="77777777" w:rsidR="00B50050" w:rsidRDefault="00B50050" w:rsidP="0088127C">
            <w:pPr>
              <w:pStyle w:val="OtherTableBody"/>
            </w:pPr>
          </w:p>
        </w:tc>
        <w:tc>
          <w:tcPr>
            <w:tcW w:w="600" w:type="dxa"/>
          </w:tcPr>
          <w:p w14:paraId="56B95567" w14:textId="77777777" w:rsidR="00B50050" w:rsidRDefault="00B50050" w:rsidP="0088127C">
            <w:pPr>
              <w:pStyle w:val="OtherTableBody"/>
            </w:pPr>
            <w:r>
              <w:t>CWE</w:t>
            </w:r>
          </w:p>
        </w:tc>
        <w:tc>
          <w:tcPr>
            <w:tcW w:w="700" w:type="dxa"/>
          </w:tcPr>
          <w:p w14:paraId="1F0E4336" w14:textId="77777777" w:rsidR="00B50050" w:rsidRDefault="00B50050" w:rsidP="0088127C">
            <w:pPr>
              <w:pStyle w:val="OtherTableBody"/>
            </w:pPr>
          </w:p>
        </w:tc>
        <w:tc>
          <w:tcPr>
            <w:tcW w:w="600" w:type="dxa"/>
          </w:tcPr>
          <w:p w14:paraId="01354397" w14:textId="77777777" w:rsidR="00B50050" w:rsidRDefault="00B50050" w:rsidP="0088127C">
            <w:pPr>
              <w:pStyle w:val="OtherTableBody"/>
            </w:pPr>
            <w:r>
              <w:t>0002</w:t>
            </w:r>
          </w:p>
        </w:tc>
        <w:tc>
          <w:tcPr>
            <w:tcW w:w="900" w:type="dxa"/>
          </w:tcPr>
          <w:p w14:paraId="736EAA94" w14:textId="77777777" w:rsidR="00B50050" w:rsidRDefault="00B50050" w:rsidP="0088127C">
            <w:pPr>
              <w:pStyle w:val="OtherTableBody"/>
            </w:pPr>
            <w:r>
              <w:t>15.4.8.17</w:t>
            </w:r>
          </w:p>
        </w:tc>
      </w:tr>
      <w:tr w:rsidR="00B50050" w14:paraId="72BB3DDB" w14:textId="77777777" w:rsidTr="00195548">
        <w:tc>
          <w:tcPr>
            <w:tcW w:w="3500" w:type="dxa"/>
          </w:tcPr>
          <w:p w14:paraId="5AE1BC3E" w14:textId="77777777" w:rsidR="00B50050" w:rsidRDefault="00B50050" w:rsidP="0088127C">
            <w:pPr>
              <w:pStyle w:val="OtherTableBody"/>
            </w:pPr>
            <w:r>
              <w:t>Marital Status</w:t>
            </w:r>
          </w:p>
        </w:tc>
        <w:tc>
          <w:tcPr>
            <w:tcW w:w="700" w:type="dxa"/>
          </w:tcPr>
          <w:p w14:paraId="20FF8665" w14:textId="77777777" w:rsidR="00B50050" w:rsidRDefault="00B50050" w:rsidP="0088127C">
            <w:pPr>
              <w:pStyle w:val="OtherTableBody"/>
            </w:pPr>
            <w:r>
              <w:t>00119</w:t>
            </w:r>
          </w:p>
        </w:tc>
        <w:tc>
          <w:tcPr>
            <w:tcW w:w="600" w:type="dxa"/>
          </w:tcPr>
          <w:p w14:paraId="05D38B70" w14:textId="77777777" w:rsidR="00B50050" w:rsidRDefault="00B50050" w:rsidP="0088127C">
            <w:pPr>
              <w:pStyle w:val="OtherTableBody"/>
            </w:pPr>
            <w:r>
              <w:t>IN2</w:t>
            </w:r>
          </w:p>
        </w:tc>
        <w:tc>
          <w:tcPr>
            <w:tcW w:w="600" w:type="dxa"/>
          </w:tcPr>
          <w:p w14:paraId="1F990AC0" w14:textId="77777777" w:rsidR="00B50050" w:rsidRDefault="00B50050" w:rsidP="0088127C">
            <w:pPr>
              <w:pStyle w:val="OtherTableBody"/>
            </w:pPr>
            <w:r>
              <w:t>43</w:t>
            </w:r>
          </w:p>
        </w:tc>
        <w:tc>
          <w:tcPr>
            <w:tcW w:w="600" w:type="dxa"/>
          </w:tcPr>
          <w:p w14:paraId="4D3E3108" w14:textId="77777777" w:rsidR="00B50050" w:rsidRDefault="00B50050" w:rsidP="0088127C">
            <w:pPr>
              <w:pStyle w:val="OtherTableBody"/>
            </w:pPr>
            <w:r>
              <w:t>..</w:t>
            </w:r>
          </w:p>
        </w:tc>
        <w:tc>
          <w:tcPr>
            <w:tcW w:w="600" w:type="dxa"/>
          </w:tcPr>
          <w:p w14:paraId="65EBCC1B" w14:textId="77777777" w:rsidR="00B50050" w:rsidRDefault="00B50050" w:rsidP="0088127C">
            <w:pPr>
              <w:pStyle w:val="OtherTableBody"/>
            </w:pPr>
          </w:p>
        </w:tc>
        <w:tc>
          <w:tcPr>
            <w:tcW w:w="600" w:type="dxa"/>
          </w:tcPr>
          <w:p w14:paraId="22021D99" w14:textId="77777777" w:rsidR="00B50050" w:rsidRDefault="00B50050" w:rsidP="0088127C">
            <w:pPr>
              <w:pStyle w:val="OtherTableBody"/>
            </w:pPr>
            <w:r>
              <w:t>CWE</w:t>
            </w:r>
          </w:p>
        </w:tc>
        <w:tc>
          <w:tcPr>
            <w:tcW w:w="700" w:type="dxa"/>
          </w:tcPr>
          <w:p w14:paraId="46363EBD" w14:textId="77777777" w:rsidR="00B50050" w:rsidRDefault="00B50050" w:rsidP="0088127C">
            <w:pPr>
              <w:pStyle w:val="OtherTableBody"/>
            </w:pPr>
            <w:r>
              <w:t>Y</w:t>
            </w:r>
          </w:p>
        </w:tc>
        <w:tc>
          <w:tcPr>
            <w:tcW w:w="600" w:type="dxa"/>
          </w:tcPr>
          <w:p w14:paraId="2A11AF6E" w14:textId="77777777" w:rsidR="00B50050" w:rsidRDefault="00B50050" w:rsidP="0088127C">
            <w:pPr>
              <w:pStyle w:val="OtherTableBody"/>
            </w:pPr>
            <w:r>
              <w:t>0002</w:t>
            </w:r>
          </w:p>
        </w:tc>
        <w:tc>
          <w:tcPr>
            <w:tcW w:w="900" w:type="dxa"/>
          </w:tcPr>
          <w:p w14:paraId="0383CF7A" w14:textId="77777777" w:rsidR="00B50050" w:rsidRDefault="00B50050" w:rsidP="0088127C">
            <w:pPr>
              <w:pStyle w:val="OtherTableBody"/>
            </w:pPr>
            <w:r>
              <w:t>6.5.7.43</w:t>
            </w:r>
          </w:p>
        </w:tc>
      </w:tr>
      <w:tr w:rsidR="00B50050" w14:paraId="6867C4A7" w14:textId="77777777" w:rsidTr="00195548">
        <w:tc>
          <w:tcPr>
            <w:tcW w:w="3500" w:type="dxa"/>
          </w:tcPr>
          <w:p w14:paraId="1440DFCA" w14:textId="77777777" w:rsidR="00B50050" w:rsidRDefault="00B50050" w:rsidP="0088127C">
            <w:pPr>
              <w:pStyle w:val="OtherTableBody"/>
            </w:pPr>
            <w:r>
              <w:t>Marital Status</w:t>
            </w:r>
          </w:p>
        </w:tc>
        <w:tc>
          <w:tcPr>
            <w:tcW w:w="700" w:type="dxa"/>
          </w:tcPr>
          <w:p w14:paraId="17D60B26" w14:textId="77777777" w:rsidR="00B50050" w:rsidRDefault="00B50050" w:rsidP="0088127C">
            <w:pPr>
              <w:pStyle w:val="OtherTableBody"/>
            </w:pPr>
            <w:r>
              <w:t>00119</w:t>
            </w:r>
          </w:p>
        </w:tc>
        <w:tc>
          <w:tcPr>
            <w:tcW w:w="600" w:type="dxa"/>
          </w:tcPr>
          <w:p w14:paraId="09765E37" w14:textId="77777777" w:rsidR="00B50050" w:rsidRDefault="00B50050" w:rsidP="0088127C">
            <w:pPr>
              <w:pStyle w:val="OtherTableBody"/>
            </w:pPr>
            <w:r>
              <w:t>NK1</w:t>
            </w:r>
          </w:p>
        </w:tc>
        <w:tc>
          <w:tcPr>
            <w:tcW w:w="600" w:type="dxa"/>
          </w:tcPr>
          <w:p w14:paraId="1D091A4E" w14:textId="77777777" w:rsidR="00B50050" w:rsidRDefault="00B50050" w:rsidP="0088127C">
            <w:pPr>
              <w:pStyle w:val="OtherTableBody"/>
            </w:pPr>
            <w:r>
              <w:t>14</w:t>
            </w:r>
          </w:p>
        </w:tc>
        <w:tc>
          <w:tcPr>
            <w:tcW w:w="600" w:type="dxa"/>
          </w:tcPr>
          <w:p w14:paraId="0142F044" w14:textId="77777777" w:rsidR="00B50050" w:rsidRDefault="00B50050" w:rsidP="0088127C">
            <w:pPr>
              <w:pStyle w:val="OtherTableBody"/>
            </w:pPr>
            <w:r>
              <w:t>..</w:t>
            </w:r>
          </w:p>
        </w:tc>
        <w:tc>
          <w:tcPr>
            <w:tcW w:w="600" w:type="dxa"/>
          </w:tcPr>
          <w:p w14:paraId="00081096" w14:textId="77777777" w:rsidR="00B50050" w:rsidRDefault="00B50050" w:rsidP="0088127C">
            <w:pPr>
              <w:pStyle w:val="OtherTableBody"/>
            </w:pPr>
          </w:p>
        </w:tc>
        <w:tc>
          <w:tcPr>
            <w:tcW w:w="600" w:type="dxa"/>
          </w:tcPr>
          <w:p w14:paraId="50710097" w14:textId="77777777" w:rsidR="00B50050" w:rsidRDefault="00B50050" w:rsidP="0088127C">
            <w:pPr>
              <w:pStyle w:val="OtherTableBody"/>
            </w:pPr>
            <w:r>
              <w:t>CWE</w:t>
            </w:r>
          </w:p>
        </w:tc>
        <w:tc>
          <w:tcPr>
            <w:tcW w:w="700" w:type="dxa"/>
          </w:tcPr>
          <w:p w14:paraId="1A308BBE" w14:textId="77777777" w:rsidR="00B50050" w:rsidRDefault="00B50050" w:rsidP="0088127C">
            <w:pPr>
              <w:pStyle w:val="OtherTableBody"/>
            </w:pPr>
          </w:p>
        </w:tc>
        <w:tc>
          <w:tcPr>
            <w:tcW w:w="600" w:type="dxa"/>
          </w:tcPr>
          <w:p w14:paraId="536DAE0C" w14:textId="77777777" w:rsidR="00B50050" w:rsidRDefault="00B50050" w:rsidP="0088127C">
            <w:pPr>
              <w:pStyle w:val="OtherTableBody"/>
            </w:pPr>
            <w:r>
              <w:t>0002</w:t>
            </w:r>
          </w:p>
        </w:tc>
        <w:tc>
          <w:tcPr>
            <w:tcW w:w="900" w:type="dxa"/>
          </w:tcPr>
          <w:p w14:paraId="31BADAC7" w14:textId="77777777" w:rsidR="00B50050" w:rsidRDefault="00B50050" w:rsidP="0088127C">
            <w:pPr>
              <w:pStyle w:val="OtherTableBody"/>
            </w:pPr>
            <w:r>
              <w:t>3.4.5.14</w:t>
            </w:r>
          </w:p>
        </w:tc>
      </w:tr>
      <w:tr w:rsidR="00B50050" w14:paraId="5AE3E71D" w14:textId="77777777" w:rsidTr="00195548">
        <w:tc>
          <w:tcPr>
            <w:tcW w:w="3500" w:type="dxa"/>
          </w:tcPr>
          <w:p w14:paraId="6FF03BFE" w14:textId="77777777" w:rsidR="00B50050" w:rsidRDefault="00B50050" w:rsidP="0088127C">
            <w:pPr>
              <w:pStyle w:val="OtherTableBody"/>
            </w:pPr>
            <w:r>
              <w:t>Marketing Approval ID</w:t>
            </w:r>
          </w:p>
        </w:tc>
        <w:tc>
          <w:tcPr>
            <w:tcW w:w="700" w:type="dxa"/>
          </w:tcPr>
          <w:p w14:paraId="6E3A6CBE" w14:textId="77777777" w:rsidR="00B50050" w:rsidRDefault="00B50050" w:rsidP="0088127C">
            <w:pPr>
              <w:pStyle w:val="OtherTableBody"/>
            </w:pPr>
            <w:r>
              <w:t>01257</w:t>
            </w:r>
          </w:p>
        </w:tc>
        <w:tc>
          <w:tcPr>
            <w:tcW w:w="600" w:type="dxa"/>
          </w:tcPr>
          <w:p w14:paraId="526A9D66" w14:textId="77777777" w:rsidR="00B50050" w:rsidRDefault="00B50050" w:rsidP="0088127C">
            <w:pPr>
              <w:pStyle w:val="OtherTableBody"/>
            </w:pPr>
            <w:r>
              <w:t>PDC</w:t>
            </w:r>
          </w:p>
        </w:tc>
        <w:tc>
          <w:tcPr>
            <w:tcW w:w="600" w:type="dxa"/>
          </w:tcPr>
          <w:p w14:paraId="5F252CF1" w14:textId="77777777" w:rsidR="00B50050" w:rsidRDefault="00B50050" w:rsidP="0088127C">
            <w:pPr>
              <w:pStyle w:val="OtherTableBody"/>
            </w:pPr>
            <w:r>
              <w:t>11</w:t>
            </w:r>
          </w:p>
        </w:tc>
        <w:tc>
          <w:tcPr>
            <w:tcW w:w="600" w:type="dxa"/>
          </w:tcPr>
          <w:p w14:paraId="303A000E" w14:textId="77777777" w:rsidR="00B50050" w:rsidRDefault="00B50050" w:rsidP="0088127C">
            <w:pPr>
              <w:pStyle w:val="OtherTableBody"/>
            </w:pPr>
            <w:r>
              <w:t>..</w:t>
            </w:r>
          </w:p>
        </w:tc>
        <w:tc>
          <w:tcPr>
            <w:tcW w:w="600" w:type="dxa"/>
          </w:tcPr>
          <w:p w14:paraId="3C20DF25" w14:textId="77777777" w:rsidR="00B50050" w:rsidRDefault="00B50050" w:rsidP="0088127C">
            <w:pPr>
              <w:pStyle w:val="OtherTableBody"/>
            </w:pPr>
            <w:r>
              <w:t>60=</w:t>
            </w:r>
          </w:p>
        </w:tc>
        <w:tc>
          <w:tcPr>
            <w:tcW w:w="600" w:type="dxa"/>
          </w:tcPr>
          <w:p w14:paraId="541D61E9" w14:textId="77777777" w:rsidR="00B50050" w:rsidRDefault="00B50050" w:rsidP="0088127C">
            <w:pPr>
              <w:pStyle w:val="OtherTableBody"/>
            </w:pPr>
            <w:r>
              <w:t>ST</w:t>
            </w:r>
          </w:p>
        </w:tc>
        <w:tc>
          <w:tcPr>
            <w:tcW w:w="700" w:type="dxa"/>
          </w:tcPr>
          <w:p w14:paraId="06420ED3" w14:textId="77777777" w:rsidR="00B50050" w:rsidRDefault="00B50050" w:rsidP="0088127C">
            <w:pPr>
              <w:pStyle w:val="OtherTableBody"/>
            </w:pPr>
          </w:p>
        </w:tc>
        <w:tc>
          <w:tcPr>
            <w:tcW w:w="600" w:type="dxa"/>
          </w:tcPr>
          <w:p w14:paraId="2F3F6CB3" w14:textId="77777777" w:rsidR="00B50050" w:rsidRDefault="00B50050" w:rsidP="0088127C">
            <w:pPr>
              <w:pStyle w:val="OtherTableBody"/>
            </w:pPr>
          </w:p>
        </w:tc>
        <w:tc>
          <w:tcPr>
            <w:tcW w:w="900" w:type="dxa"/>
          </w:tcPr>
          <w:p w14:paraId="2F39E3C6" w14:textId="77777777" w:rsidR="00B50050" w:rsidRDefault="00B50050" w:rsidP="0088127C">
            <w:pPr>
              <w:pStyle w:val="OtherTableBody"/>
            </w:pPr>
            <w:r>
              <w:t>7.12.5.11</w:t>
            </w:r>
          </w:p>
        </w:tc>
      </w:tr>
      <w:tr w:rsidR="00B50050" w14:paraId="024D4B0F" w14:textId="77777777" w:rsidTr="00195548">
        <w:tc>
          <w:tcPr>
            <w:tcW w:w="3500" w:type="dxa"/>
          </w:tcPr>
          <w:p w14:paraId="7426289C" w14:textId="77777777" w:rsidR="00B50050" w:rsidRDefault="00B50050" w:rsidP="0088127C">
            <w:pPr>
              <w:pStyle w:val="OtherTableBody"/>
            </w:pPr>
            <w:r>
              <w:t>Marketing Basis</w:t>
            </w:r>
          </w:p>
        </w:tc>
        <w:tc>
          <w:tcPr>
            <w:tcW w:w="700" w:type="dxa"/>
          </w:tcPr>
          <w:p w14:paraId="76F0EA25" w14:textId="77777777" w:rsidR="00B50050" w:rsidRDefault="00B50050" w:rsidP="0088127C">
            <w:pPr>
              <w:pStyle w:val="OtherTableBody"/>
            </w:pPr>
            <w:r>
              <w:t>01256</w:t>
            </w:r>
          </w:p>
        </w:tc>
        <w:tc>
          <w:tcPr>
            <w:tcW w:w="600" w:type="dxa"/>
          </w:tcPr>
          <w:p w14:paraId="135388DA" w14:textId="77777777" w:rsidR="00B50050" w:rsidRDefault="00B50050" w:rsidP="0088127C">
            <w:pPr>
              <w:pStyle w:val="OtherTableBody"/>
            </w:pPr>
            <w:r>
              <w:t>PDC</w:t>
            </w:r>
          </w:p>
        </w:tc>
        <w:tc>
          <w:tcPr>
            <w:tcW w:w="600" w:type="dxa"/>
          </w:tcPr>
          <w:p w14:paraId="06B5CCF8" w14:textId="77777777" w:rsidR="00B50050" w:rsidRDefault="00B50050" w:rsidP="0088127C">
            <w:pPr>
              <w:pStyle w:val="OtherTableBody"/>
            </w:pPr>
            <w:r>
              <w:t>10</w:t>
            </w:r>
          </w:p>
        </w:tc>
        <w:tc>
          <w:tcPr>
            <w:tcW w:w="600" w:type="dxa"/>
          </w:tcPr>
          <w:p w14:paraId="0784FB4C" w14:textId="77777777" w:rsidR="00B50050" w:rsidRDefault="00B50050" w:rsidP="0088127C">
            <w:pPr>
              <w:pStyle w:val="OtherTableBody"/>
            </w:pPr>
            <w:r>
              <w:t>3..4</w:t>
            </w:r>
          </w:p>
        </w:tc>
        <w:tc>
          <w:tcPr>
            <w:tcW w:w="600" w:type="dxa"/>
          </w:tcPr>
          <w:p w14:paraId="13A944BD" w14:textId="77777777" w:rsidR="00B50050" w:rsidRDefault="00B50050" w:rsidP="0088127C">
            <w:pPr>
              <w:pStyle w:val="OtherTableBody"/>
            </w:pPr>
          </w:p>
        </w:tc>
        <w:tc>
          <w:tcPr>
            <w:tcW w:w="600" w:type="dxa"/>
          </w:tcPr>
          <w:p w14:paraId="5FBECDFE" w14:textId="77777777" w:rsidR="00B50050" w:rsidRDefault="00B50050" w:rsidP="0088127C">
            <w:pPr>
              <w:pStyle w:val="OtherTableBody"/>
            </w:pPr>
            <w:r>
              <w:t>ID</w:t>
            </w:r>
          </w:p>
        </w:tc>
        <w:tc>
          <w:tcPr>
            <w:tcW w:w="700" w:type="dxa"/>
          </w:tcPr>
          <w:p w14:paraId="35F1601E" w14:textId="77777777" w:rsidR="00B50050" w:rsidRDefault="00B50050" w:rsidP="0088127C">
            <w:pPr>
              <w:pStyle w:val="OtherTableBody"/>
            </w:pPr>
          </w:p>
        </w:tc>
        <w:tc>
          <w:tcPr>
            <w:tcW w:w="600" w:type="dxa"/>
          </w:tcPr>
          <w:p w14:paraId="08012662" w14:textId="77777777" w:rsidR="00B50050" w:rsidRDefault="00B50050" w:rsidP="0088127C">
            <w:pPr>
              <w:pStyle w:val="OtherTableBody"/>
            </w:pPr>
            <w:r>
              <w:t>0330</w:t>
            </w:r>
          </w:p>
        </w:tc>
        <w:tc>
          <w:tcPr>
            <w:tcW w:w="900" w:type="dxa"/>
          </w:tcPr>
          <w:p w14:paraId="2F2A3C05" w14:textId="77777777" w:rsidR="00B50050" w:rsidRDefault="00B50050" w:rsidP="0088127C">
            <w:pPr>
              <w:pStyle w:val="OtherTableBody"/>
            </w:pPr>
            <w:r>
              <w:t>7.12.5.10</w:t>
            </w:r>
          </w:p>
        </w:tc>
      </w:tr>
      <w:tr w:rsidR="00B50050" w14:paraId="30B8AF7B" w14:textId="77777777" w:rsidTr="00195548">
        <w:tc>
          <w:tcPr>
            <w:tcW w:w="3500" w:type="dxa"/>
          </w:tcPr>
          <w:p w14:paraId="6A453D9D" w14:textId="77777777" w:rsidR="00B50050" w:rsidRDefault="00B50050" w:rsidP="0088127C">
            <w:pPr>
              <w:pStyle w:val="OtherTableBody"/>
            </w:pPr>
            <w:r>
              <w:t>Master File Application Identifier</w:t>
            </w:r>
          </w:p>
        </w:tc>
        <w:tc>
          <w:tcPr>
            <w:tcW w:w="700" w:type="dxa"/>
          </w:tcPr>
          <w:p w14:paraId="7D598E98" w14:textId="77777777" w:rsidR="00B50050" w:rsidRDefault="00B50050" w:rsidP="0088127C">
            <w:pPr>
              <w:pStyle w:val="OtherTableBody"/>
            </w:pPr>
            <w:r>
              <w:t>00659</w:t>
            </w:r>
          </w:p>
        </w:tc>
        <w:tc>
          <w:tcPr>
            <w:tcW w:w="600" w:type="dxa"/>
          </w:tcPr>
          <w:p w14:paraId="6FC056E6" w14:textId="77777777" w:rsidR="00B50050" w:rsidRDefault="00B50050" w:rsidP="0088127C">
            <w:pPr>
              <w:pStyle w:val="OtherTableBody"/>
            </w:pPr>
            <w:r>
              <w:t>MFI</w:t>
            </w:r>
          </w:p>
        </w:tc>
        <w:tc>
          <w:tcPr>
            <w:tcW w:w="600" w:type="dxa"/>
          </w:tcPr>
          <w:p w14:paraId="40D2B528" w14:textId="77777777" w:rsidR="00B50050" w:rsidRDefault="00B50050" w:rsidP="0088127C">
            <w:pPr>
              <w:pStyle w:val="OtherTableBody"/>
            </w:pPr>
            <w:r>
              <w:t>2</w:t>
            </w:r>
          </w:p>
        </w:tc>
        <w:tc>
          <w:tcPr>
            <w:tcW w:w="600" w:type="dxa"/>
          </w:tcPr>
          <w:p w14:paraId="6E7CA641" w14:textId="77777777" w:rsidR="00B50050" w:rsidRDefault="00B50050" w:rsidP="0088127C">
            <w:pPr>
              <w:pStyle w:val="OtherTableBody"/>
            </w:pPr>
            <w:r>
              <w:t>..</w:t>
            </w:r>
          </w:p>
        </w:tc>
        <w:tc>
          <w:tcPr>
            <w:tcW w:w="600" w:type="dxa"/>
          </w:tcPr>
          <w:p w14:paraId="3F030CF1" w14:textId="77777777" w:rsidR="00B50050" w:rsidRDefault="00B50050" w:rsidP="0088127C">
            <w:pPr>
              <w:pStyle w:val="OtherTableBody"/>
            </w:pPr>
          </w:p>
        </w:tc>
        <w:tc>
          <w:tcPr>
            <w:tcW w:w="600" w:type="dxa"/>
          </w:tcPr>
          <w:p w14:paraId="731440CE" w14:textId="77777777" w:rsidR="00B50050" w:rsidRDefault="00B50050" w:rsidP="0088127C">
            <w:pPr>
              <w:pStyle w:val="OtherTableBody"/>
            </w:pPr>
            <w:r>
              <w:t>HD</w:t>
            </w:r>
          </w:p>
        </w:tc>
        <w:tc>
          <w:tcPr>
            <w:tcW w:w="700" w:type="dxa"/>
          </w:tcPr>
          <w:p w14:paraId="6B071512" w14:textId="77777777" w:rsidR="00B50050" w:rsidRDefault="00B50050" w:rsidP="0088127C">
            <w:pPr>
              <w:pStyle w:val="OtherTableBody"/>
            </w:pPr>
            <w:r>
              <w:t>y</w:t>
            </w:r>
          </w:p>
        </w:tc>
        <w:tc>
          <w:tcPr>
            <w:tcW w:w="600" w:type="dxa"/>
          </w:tcPr>
          <w:p w14:paraId="09C045A9" w14:textId="77777777" w:rsidR="00B50050" w:rsidRDefault="00B50050" w:rsidP="0088127C">
            <w:pPr>
              <w:pStyle w:val="OtherTableBody"/>
            </w:pPr>
            <w:r>
              <w:t>0361</w:t>
            </w:r>
          </w:p>
        </w:tc>
        <w:tc>
          <w:tcPr>
            <w:tcW w:w="900" w:type="dxa"/>
          </w:tcPr>
          <w:p w14:paraId="303D0A16" w14:textId="77777777" w:rsidR="00B50050" w:rsidRDefault="00B50050" w:rsidP="0088127C">
            <w:pPr>
              <w:pStyle w:val="OtherTableBody"/>
            </w:pPr>
            <w:r>
              <w:t>8.5.1.2</w:t>
            </w:r>
          </w:p>
        </w:tc>
      </w:tr>
      <w:tr w:rsidR="00B50050" w14:paraId="1F57B807" w14:textId="77777777" w:rsidTr="00195548">
        <w:tc>
          <w:tcPr>
            <w:tcW w:w="3500" w:type="dxa"/>
          </w:tcPr>
          <w:p w14:paraId="3830D215" w14:textId="77777777" w:rsidR="00B50050" w:rsidRDefault="00B50050" w:rsidP="0088127C">
            <w:pPr>
              <w:pStyle w:val="OtherTableBody"/>
            </w:pPr>
            <w:r>
              <w:t>Master File Identifier</w:t>
            </w:r>
          </w:p>
        </w:tc>
        <w:tc>
          <w:tcPr>
            <w:tcW w:w="700" w:type="dxa"/>
          </w:tcPr>
          <w:p w14:paraId="43F845A6" w14:textId="77777777" w:rsidR="00B50050" w:rsidRDefault="00B50050" w:rsidP="0088127C">
            <w:pPr>
              <w:pStyle w:val="OtherTableBody"/>
            </w:pPr>
            <w:r>
              <w:t>00658</w:t>
            </w:r>
          </w:p>
        </w:tc>
        <w:tc>
          <w:tcPr>
            <w:tcW w:w="600" w:type="dxa"/>
          </w:tcPr>
          <w:p w14:paraId="2694B8DD" w14:textId="77777777" w:rsidR="00B50050" w:rsidRDefault="00B50050" w:rsidP="0088127C">
            <w:pPr>
              <w:pStyle w:val="OtherTableBody"/>
            </w:pPr>
            <w:r>
              <w:t>MFI</w:t>
            </w:r>
          </w:p>
        </w:tc>
        <w:tc>
          <w:tcPr>
            <w:tcW w:w="600" w:type="dxa"/>
          </w:tcPr>
          <w:p w14:paraId="3284BBAB" w14:textId="77777777" w:rsidR="00B50050" w:rsidRDefault="00B50050" w:rsidP="0088127C">
            <w:pPr>
              <w:pStyle w:val="OtherTableBody"/>
            </w:pPr>
            <w:r>
              <w:t>1</w:t>
            </w:r>
          </w:p>
        </w:tc>
        <w:tc>
          <w:tcPr>
            <w:tcW w:w="600" w:type="dxa"/>
          </w:tcPr>
          <w:p w14:paraId="2920709B" w14:textId="77777777" w:rsidR="00B50050" w:rsidRDefault="00B50050" w:rsidP="0088127C">
            <w:pPr>
              <w:pStyle w:val="OtherTableBody"/>
            </w:pPr>
            <w:r>
              <w:t>..</w:t>
            </w:r>
          </w:p>
        </w:tc>
        <w:tc>
          <w:tcPr>
            <w:tcW w:w="600" w:type="dxa"/>
          </w:tcPr>
          <w:p w14:paraId="5C8CA9D9" w14:textId="77777777" w:rsidR="00B50050" w:rsidRDefault="00B50050" w:rsidP="0088127C">
            <w:pPr>
              <w:pStyle w:val="OtherTableBody"/>
            </w:pPr>
          </w:p>
        </w:tc>
        <w:tc>
          <w:tcPr>
            <w:tcW w:w="600" w:type="dxa"/>
          </w:tcPr>
          <w:p w14:paraId="1B5CC4DF" w14:textId="77777777" w:rsidR="00B50050" w:rsidRDefault="00B50050" w:rsidP="0088127C">
            <w:pPr>
              <w:pStyle w:val="OtherTableBody"/>
            </w:pPr>
            <w:r>
              <w:t>CWE</w:t>
            </w:r>
          </w:p>
        </w:tc>
        <w:tc>
          <w:tcPr>
            <w:tcW w:w="700" w:type="dxa"/>
          </w:tcPr>
          <w:p w14:paraId="50F96D16" w14:textId="77777777" w:rsidR="00B50050" w:rsidRDefault="00B50050" w:rsidP="0088127C">
            <w:pPr>
              <w:pStyle w:val="OtherTableBody"/>
            </w:pPr>
          </w:p>
        </w:tc>
        <w:tc>
          <w:tcPr>
            <w:tcW w:w="600" w:type="dxa"/>
          </w:tcPr>
          <w:p w14:paraId="0BDAC92D" w14:textId="77777777" w:rsidR="00B50050" w:rsidRDefault="00B50050" w:rsidP="0088127C">
            <w:pPr>
              <w:pStyle w:val="OtherTableBody"/>
            </w:pPr>
            <w:r>
              <w:t>0175</w:t>
            </w:r>
          </w:p>
        </w:tc>
        <w:tc>
          <w:tcPr>
            <w:tcW w:w="900" w:type="dxa"/>
          </w:tcPr>
          <w:p w14:paraId="63647134" w14:textId="77777777" w:rsidR="00B50050" w:rsidRDefault="00B50050" w:rsidP="0088127C">
            <w:pPr>
              <w:pStyle w:val="OtherTableBody"/>
            </w:pPr>
            <w:r>
              <w:t>8.5.1.1</w:t>
            </w:r>
          </w:p>
        </w:tc>
      </w:tr>
      <w:tr w:rsidR="00B50050" w14:paraId="240F29A1" w14:textId="77777777" w:rsidTr="00195548">
        <w:tc>
          <w:tcPr>
            <w:tcW w:w="3500" w:type="dxa"/>
          </w:tcPr>
          <w:p w14:paraId="033B99BF" w14:textId="77777777" w:rsidR="00B50050" w:rsidRDefault="00B50050" w:rsidP="0088127C">
            <w:pPr>
              <w:pStyle w:val="OtherTableBody"/>
            </w:pPr>
            <w:r>
              <w:lastRenderedPageBreak/>
              <w:t>Match Reason Code</w:t>
            </w:r>
          </w:p>
        </w:tc>
        <w:tc>
          <w:tcPr>
            <w:tcW w:w="700" w:type="dxa"/>
          </w:tcPr>
          <w:p w14:paraId="2085E684" w14:textId="77777777" w:rsidR="00B50050" w:rsidRDefault="00B50050" w:rsidP="0088127C">
            <w:pPr>
              <w:pStyle w:val="OtherTableBody"/>
            </w:pPr>
            <w:r>
              <w:t>01437</w:t>
            </w:r>
          </w:p>
        </w:tc>
        <w:tc>
          <w:tcPr>
            <w:tcW w:w="600" w:type="dxa"/>
          </w:tcPr>
          <w:p w14:paraId="4BE91D49" w14:textId="77777777" w:rsidR="00B50050" w:rsidRDefault="00B50050" w:rsidP="0088127C">
            <w:pPr>
              <w:pStyle w:val="OtherTableBody"/>
            </w:pPr>
            <w:r>
              <w:t>QRI</w:t>
            </w:r>
          </w:p>
        </w:tc>
        <w:tc>
          <w:tcPr>
            <w:tcW w:w="600" w:type="dxa"/>
          </w:tcPr>
          <w:p w14:paraId="4915675D" w14:textId="77777777" w:rsidR="00B50050" w:rsidRDefault="00B50050" w:rsidP="0088127C">
            <w:pPr>
              <w:pStyle w:val="OtherTableBody"/>
            </w:pPr>
            <w:r>
              <w:t>2</w:t>
            </w:r>
          </w:p>
        </w:tc>
        <w:tc>
          <w:tcPr>
            <w:tcW w:w="600" w:type="dxa"/>
          </w:tcPr>
          <w:p w14:paraId="552B3F90" w14:textId="77777777" w:rsidR="00B50050" w:rsidRDefault="00B50050" w:rsidP="0088127C">
            <w:pPr>
              <w:pStyle w:val="OtherTableBody"/>
            </w:pPr>
            <w:r>
              <w:t>2..2</w:t>
            </w:r>
          </w:p>
        </w:tc>
        <w:tc>
          <w:tcPr>
            <w:tcW w:w="600" w:type="dxa"/>
          </w:tcPr>
          <w:p w14:paraId="77325CEA" w14:textId="77777777" w:rsidR="00B50050" w:rsidRDefault="00B50050" w:rsidP="0088127C">
            <w:pPr>
              <w:pStyle w:val="OtherTableBody"/>
            </w:pPr>
          </w:p>
        </w:tc>
        <w:tc>
          <w:tcPr>
            <w:tcW w:w="600" w:type="dxa"/>
          </w:tcPr>
          <w:p w14:paraId="62236289" w14:textId="77777777" w:rsidR="00B50050" w:rsidRDefault="00B50050" w:rsidP="0088127C">
            <w:pPr>
              <w:pStyle w:val="OtherTableBody"/>
            </w:pPr>
            <w:r>
              <w:t>CWE</w:t>
            </w:r>
          </w:p>
        </w:tc>
        <w:tc>
          <w:tcPr>
            <w:tcW w:w="700" w:type="dxa"/>
          </w:tcPr>
          <w:p w14:paraId="02880068" w14:textId="77777777" w:rsidR="00B50050" w:rsidRDefault="00B50050" w:rsidP="0088127C">
            <w:pPr>
              <w:pStyle w:val="OtherTableBody"/>
            </w:pPr>
            <w:r>
              <w:t>Y</w:t>
            </w:r>
          </w:p>
        </w:tc>
        <w:tc>
          <w:tcPr>
            <w:tcW w:w="600" w:type="dxa"/>
          </w:tcPr>
          <w:p w14:paraId="36845911" w14:textId="77777777" w:rsidR="00B50050" w:rsidRDefault="00B50050" w:rsidP="0088127C">
            <w:pPr>
              <w:pStyle w:val="OtherTableBody"/>
            </w:pPr>
            <w:r>
              <w:t>0392</w:t>
            </w:r>
          </w:p>
        </w:tc>
        <w:tc>
          <w:tcPr>
            <w:tcW w:w="900" w:type="dxa"/>
          </w:tcPr>
          <w:p w14:paraId="0E59BF5E" w14:textId="77777777" w:rsidR="00B50050" w:rsidRDefault="00B50050" w:rsidP="0088127C">
            <w:pPr>
              <w:pStyle w:val="OtherTableBody"/>
            </w:pPr>
            <w:r>
              <w:t>5.5.5.2</w:t>
            </w:r>
          </w:p>
        </w:tc>
      </w:tr>
      <w:tr w:rsidR="00B50050" w14:paraId="50BE5686" w14:textId="77777777" w:rsidTr="00195548">
        <w:tc>
          <w:tcPr>
            <w:tcW w:w="3500" w:type="dxa"/>
          </w:tcPr>
          <w:p w14:paraId="74BCCCF8" w14:textId="77777777" w:rsidR="00B50050" w:rsidRDefault="00B50050" w:rsidP="0088127C">
            <w:pPr>
              <w:pStyle w:val="OtherTableBody"/>
            </w:pPr>
            <w:r>
              <w:t>Material Data Safety Sheet Number</w:t>
            </w:r>
          </w:p>
        </w:tc>
        <w:tc>
          <w:tcPr>
            <w:tcW w:w="700" w:type="dxa"/>
          </w:tcPr>
          <w:p w14:paraId="0A102AE0" w14:textId="77777777" w:rsidR="00B50050" w:rsidRDefault="00B50050" w:rsidP="0088127C">
            <w:pPr>
              <w:pStyle w:val="OtherTableBody"/>
            </w:pPr>
            <w:r>
              <w:t>03305</w:t>
            </w:r>
          </w:p>
        </w:tc>
        <w:tc>
          <w:tcPr>
            <w:tcW w:w="600" w:type="dxa"/>
          </w:tcPr>
          <w:p w14:paraId="294992B1" w14:textId="77777777" w:rsidR="00B50050" w:rsidRDefault="00B50050" w:rsidP="0088127C">
            <w:pPr>
              <w:pStyle w:val="OtherTableBody"/>
            </w:pPr>
            <w:r>
              <w:t>ITM</w:t>
            </w:r>
          </w:p>
        </w:tc>
        <w:tc>
          <w:tcPr>
            <w:tcW w:w="600" w:type="dxa"/>
          </w:tcPr>
          <w:p w14:paraId="068D5670" w14:textId="77777777" w:rsidR="00B50050" w:rsidRDefault="00B50050" w:rsidP="0088127C">
            <w:pPr>
              <w:pStyle w:val="OtherTableBody"/>
            </w:pPr>
            <w:r>
              <w:t>32</w:t>
            </w:r>
          </w:p>
        </w:tc>
        <w:tc>
          <w:tcPr>
            <w:tcW w:w="600" w:type="dxa"/>
          </w:tcPr>
          <w:p w14:paraId="7739BAC2" w14:textId="77777777" w:rsidR="00B50050" w:rsidRDefault="00B50050" w:rsidP="0088127C">
            <w:pPr>
              <w:pStyle w:val="OtherTableBody"/>
            </w:pPr>
            <w:r>
              <w:t>..</w:t>
            </w:r>
          </w:p>
        </w:tc>
        <w:tc>
          <w:tcPr>
            <w:tcW w:w="600" w:type="dxa"/>
          </w:tcPr>
          <w:p w14:paraId="7CBEADE4" w14:textId="77777777" w:rsidR="00B50050" w:rsidRDefault="00B50050" w:rsidP="0088127C">
            <w:pPr>
              <w:pStyle w:val="OtherTableBody"/>
            </w:pPr>
          </w:p>
        </w:tc>
        <w:tc>
          <w:tcPr>
            <w:tcW w:w="600" w:type="dxa"/>
          </w:tcPr>
          <w:p w14:paraId="3A220920" w14:textId="77777777" w:rsidR="00B50050" w:rsidRDefault="00B50050" w:rsidP="0088127C">
            <w:pPr>
              <w:pStyle w:val="OtherTableBody"/>
            </w:pPr>
            <w:r>
              <w:t>EI</w:t>
            </w:r>
          </w:p>
        </w:tc>
        <w:tc>
          <w:tcPr>
            <w:tcW w:w="700" w:type="dxa"/>
          </w:tcPr>
          <w:p w14:paraId="46C4EFDC" w14:textId="77777777" w:rsidR="00B50050" w:rsidRDefault="00B50050" w:rsidP="0088127C">
            <w:pPr>
              <w:pStyle w:val="OtherTableBody"/>
            </w:pPr>
          </w:p>
        </w:tc>
        <w:tc>
          <w:tcPr>
            <w:tcW w:w="600" w:type="dxa"/>
          </w:tcPr>
          <w:p w14:paraId="0C329F98" w14:textId="77777777" w:rsidR="00B50050" w:rsidRDefault="00B50050" w:rsidP="0088127C">
            <w:pPr>
              <w:pStyle w:val="OtherTableBody"/>
            </w:pPr>
          </w:p>
        </w:tc>
        <w:tc>
          <w:tcPr>
            <w:tcW w:w="900" w:type="dxa"/>
          </w:tcPr>
          <w:p w14:paraId="0D214770" w14:textId="77777777" w:rsidR="00B50050" w:rsidRDefault="00B50050" w:rsidP="0088127C">
            <w:pPr>
              <w:pStyle w:val="OtherTableBody"/>
            </w:pPr>
            <w:r>
              <w:t>17.4.2.32</w:t>
            </w:r>
          </w:p>
        </w:tc>
      </w:tr>
      <w:tr w:rsidR="00B50050" w14:paraId="4581A562" w14:textId="77777777" w:rsidTr="00195548">
        <w:tc>
          <w:tcPr>
            <w:tcW w:w="3500" w:type="dxa"/>
          </w:tcPr>
          <w:p w14:paraId="310A2D6B" w14:textId="77777777" w:rsidR="00B50050" w:rsidRDefault="00B50050" w:rsidP="0088127C">
            <w:pPr>
              <w:pStyle w:val="OtherTableBody"/>
            </w:pPr>
            <w:r>
              <w:t>Max Dose Amount</w:t>
            </w:r>
          </w:p>
        </w:tc>
        <w:tc>
          <w:tcPr>
            <w:tcW w:w="700" w:type="dxa"/>
          </w:tcPr>
          <w:p w14:paraId="6E7D3A6F" w14:textId="77777777" w:rsidR="00B50050" w:rsidRDefault="00B50050" w:rsidP="0088127C">
            <w:pPr>
              <w:pStyle w:val="OtherTableBody"/>
            </w:pPr>
            <w:r>
              <w:t>03329</w:t>
            </w:r>
          </w:p>
        </w:tc>
        <w:tc>
          <w:tcPr>
            <w:tcW w:w="600" w:type="dxa"/>
          </w:tcPr>
          <w:p w14:paraId="5537A8FD" w14:textId="77777777" w:rsidR="00B50050" w:rsidRDefault="00B50050" w:rsidP="0088127C">
            <w:pPr>
              <w:pStyle w:val="OtherTableBody"/>
            </w:pPr>
            <w:r>
              <w:t>RXV</w:t>
            </w:r>
          </w:p>
        </w:tc>
        <w:tc>
          <w:tcPr>
            <w:tcW w:w="600" w:type="dxa"/>
          </w:tcPr>
          <w:p w14:paraId="535AC4B4" w14:textId="77777777" w:rsidR="00B50050" w:rsidRDefault="00B50050" w:rsidP="0088127C">
            <w:pPr>
              <w:pStyle w:val="OtherTableBody"/>
            </w:pPr>
            <w:r>
              <w:t>12</w:t>
            </w:r>
          </w:p>
        </w:tc>
        <w:tc>
          <w:tcPr>
            <w:tcW w:w="600" w:type="dxa"/>
          </w:tcPr>
          <w:p w14:paraId="5C392294" w14:textId="77777777" w:rsidR="00B50050" w:rsidRDefault="00B50050" w:rsidP="0088127C">
            <w:pPr>
              <w:pStyle w:val="OtherTableBody"/>
            </w:pPr>
            <w:r>
              <w:t>..</w:t>
            </w:r>
          </w:p>
        </w:tc>
        <w:tc>
          <w:tcPr>
            <w:tcW w:w="600" w:type="dxa"/>
          </w:tcPr>
          <w:p w14:paraId="16F064E8" w14:textId="77777777" w:rsidR="00B50050" w:rsidRDefault="00B50050" w:rsidP="0088127C">
            <w:pPr>
              <w:pStyle w:val="OtherTableBody"/>
            </w:pPr>
            <w:r>
              <w:t>20=</w:t>
            </w:r>
          </w:p>
        </w:tc>
        <w:tc>
          <w:tcPr>
            <w:tcW w:w="600" w:type="dxa"/>
          </w:tcPr>
          <w:p w14:paraId="1F5BC34B" w14:textId="77777777" w:rsidR="00B50050" w:rsidRDefault="00B50050" w:rsidP="0088127C">
            <w:pPr>
              <w:pStyle w:val="OtherTableBody"/>
            </w:pPr>
            <w:r>
              <w:t>NM</w:t>
            </w:r>
          </w:p>
        </w:tc>
        <w:tc>
          <w:tcPr>
            <w:tcW w:w="700" w:type="dxa"/>
          </w:tcPr>
          <w:p w14:paraId="1E5FD1C4" w14:textId="77777777" w:rsidR="00B50050" w:rsidRDefault="00B50050" w:rsidP="0088127C">
            <w:pPr>
              <w:pStyle w:val="OtherTableBody"/>
            </w:pPr>
          </w:p>
        </w:tc>
        <w:tc>
          <w:tcPr>
            <w:tcW w:w="600" w:type="dxa"/>
          </w:tcPr>
          <w:p w14:paraId="5CFF048C" w14:textId="77777777" w:rsidR="00B50050" w:rsidRDefault="00B50050" w:rsidP="0088127C">
            <w:pPr>
              <w:pStyle w:val="OtherTableBody"/>
            </w:pPr>
          </w:p>
        </w:tc>
        <w:tc>
          <w:tcPr>
            <w:tcW w:w="900" w:type="dxa"/>
          </w:tcPr>
          <w:p w14:paraId="3E5E5F7A" w14:textId="77777777" w:rsidR="00B50050" w:rsidRDefault="00B50050" w:rsidP="0088127C">
            <w:pPr>
              <w:pStyle w:val="OtherTableBody"/>
            </w:pPr>
            <w:r>
              <w:t>4A.4.8.12</w:t>
            </w:r>
          </w:p>
        </w:tc>
      </w:tr>
      <w:tr w:rsidR="00B50050" w14:paraId="24F26586" w14:textId="77777777" w:rsidTr="00195548">
        <w:tc>
          <w:tcPr>
            <w:tcW w:w="3500" w:type="dxa"/>
          </w:tcPr>
          <w:p w14:paraId="19B2872E" w14:textId="77777777" w:rsidR="00B50050" w:rsidRDefault="00B50050" w:rsidP="0088127C">
            <w:pPr>
              <w:pStyle w:val="OtherTableBody"/>
            </w:pPr>
            <w:r>
              <w:t>Max Dose Amount Units</w:t>
            </w:r>
          </w:p>
        </w:tc>
        <w:tc>
          <w:tcPr>
            <w:tcW w:w="700" w:type="dxa"/>
          </w:tcPr>
          <w:p w14:paraId="70F8BCBC" w14:textId="77777777" w:rsidR="00B50050" w:rsidRDefault="00B50050" w:rsidP="0088127C">
            <w:pPr>
              <w:pStyle w:val="OtherTableBody"/>
            </w:pPr>
            <w:r>
              <w:t>03330</w:t>
            </w:r>
          </w:p>
        </w:tc>
        <w:tc>
          <w:tcPr>
            <w:tcW w:w="600" w:type="dxa"/>
          </w:tcPr>
          <w:p w14:paraId="116D6E03" w14:textId="77777777" w:rsidR="00B50050" w:rsidRDefault="00B50050" w:rsidP="0088127C">
            <w:pPr>
              <w:pStyle w:val="OtherTableBody"/>
            </w:pPr>
            <w:r>
              <w:t>RXV</w:t>
            </w:r>
          </w:p>
        </w:tc>
        <w:tc>
          <w:tcPr>
            <w:tcW w:w="600" w:type="dxa"/>
          </w:tcPr>
          <w:p w14:paraId="2E222A5B" w14:textId="77777777" w:rsidR="00B50050" w:rsidRDefault="00B50050" w:rsidP="0088127C">
            <w:pPr>
              <w:pStyle w:val="OtherTableBody"/>
            </w:pPr>
            <w:r>
              <w:t>13</w:t>
            </w:r>
          </w:p>
        </w:tc>
        <w:tc>
          <w:tcPr>
            <w:tcW w:w="600" w:type="dxa"/>
          </w:tcPr>
          <w:p w14:paraId="6FBFA08D" w14:textId="77777777" w:rsidR="00B50050" w:rsidRDefault="00B50050" w:rsidP="0088127C">
            <w:pPr>
              <w:pStyle w:val="OtherTableBody"/>
            </w:pPr>
            <w:r>
              <w:t>..</w:t>
            </w:r>
          </w:p>
        </w:tc>
        <w:tc>
          <w:tcPr>
            <w:tcW w:w="600" w:type="dxa"/>
          </w:tcPr>
          <w:p w14:paraId="257F239B" w14:textId="77777777" w:rsidR="00B50050" w:rsidRDefault="00B50050" w:rsidP="0088127C">
            <w:pPr>
              <w:pStyle w:val="OtherTableBody"/>
            </w:pPr>
          </w:p>
        </w:tc>
        <w:tc>
          <w:tcPr>
            <w:tcW w:w="600" w:type="dxa"/>
          </w:tcPr>
          <w:p w14:paraId="1985B7D2" w14:textId="77777777" w:rsidR="00B50050" w:rsidRDefault="00B50050" w:rsidP="0088127C">
            <w:pPr>
              <w:pStyle w:val="OtherTableBody"/>
            </w:pPr>
            <w:r>
              <w:t>CWE</w:t>
            </w:r>
          </w:p>
        </w:tc>
        <w:tc>
          <w:tcPr>
            <w:tcW w:w="700" w:type="dxa"/>
          </w:tcPr>
          <w:p w14:paraId="39E9A3D8" w14:textId="77777777" w:rsidR="00B50050" w:rsidRDefault="00B50050" w:rsidP="0088127C">
            <w:pPr>
              <w:pStyle w:val="OtherTableBody"/>
            </w:pPr>
          </w:p>
        </w:tc>
        <w:tc>
          <w:tcPr>
            <w:tcW w:w="600" w:type="dxa"/>
          </w:tcPr>
          <w:p w14:paraId="533F63EB" w14:textId="77777777" w:rsidR="00B50050" w:rsidRDefault="00B50050" w:rsidP="0088127C">
            <w:pPr>
              <w:pStyle w:val="OtherTableBody"/>
            </w:pPr>
            <w:r>
              <w:t>0772</w:t>
            </w:r>
          </w:p>
        </w:tc>
        <w:tc>
          <w:tcPr>
            <w:tcW w:w="900" w:type="dxa"/>
          </w:tcPr>
          <w:p w14:paraId="41E90F07" w14:textId="77777777" w:rsidR="00B50050" w:rsidRDefault="00B50050" w:rsidP="0088127C">
            <w:pPr>
              <w:pStyle w:val="OtherTableBody"/>
            </w:pPr>
            <w:r>
              <w:t>4A.4.8.13</w:t>
            </w:r>
          </w:p>
        </w:tc>
      </w:tr>
      <w:tr w:rsidR="00B50050" w14:paraId="1FADBFB9" w14:textId="77777777" w:rsidTr="00195548">
        <w:tc>
          <w:tcPr>
            <w:tcW w:w="3500" w:type="dxa"/>
          </w:tcPr>
          <w:p w14:paraId="022D8154" w14:textId="77777777" w:rsidR="00B50050" w:rsidRDefault="00B50050" w:rsidP="0088127C">
            <w:pPr>
              <w:pStyle w:val="OtherTableBody"/>
            </w:pPr>
            <w:r>
              <w:t>Max Dose Amount Volume</w:t>
            </w:r>
          </w:p>
        </w:tc>
        <w:tc>
          <w:tcPr>
            <w:tcW w:w="700" w:type="dxa"/>
          </w:tcPr>
          <w:p w14:paraId="26C7171C" w14:textId="77777777" w:rsidR="00B50050" w:rsidRDefault="00B50050" w:rsidP="0088127C">
            <w:pPr>
              <w:pStyle w:val="OtherTableBody"/>
            </w:pPr>
            <w:r>
              <w:t>03331</w:t>
            </w:r>
          </w:p>
        </w:tc>
        <w:tc>
          <w:tcPr>
            <w:tcW w:w="600" w:type="dxa"/>
          </w:tcPr>
          <w:p w14:paraId="3ECE4B5D" w14:textId="77777777" w:rsidR="00B50050" w:rsidRDefault="00B50050" w:rsidP="0088127C">
            <w:pPr>
              <w:pStyle w:val="OtherTableBody"/>
            </w:pPr>
            <w:r>
              <w:t>RXV</w:t>
            </w:r>
          </w:p>
        </w:tc>
        <w:tc>
          <w:tcPr>
            <w:tcW w:w="600" w:type="dxa"/>
          </w:tcPr>
          <w:p w14:paraId="0B2E167D" w14:textId="77777777" w:rsidR="00B50050" w:rsidRDefault="00B50050" w:rsidP="0088127C">
            <w:pPr>
              <w:pStyle w:val="OtherTableBody"/>
            </w:pPr>
            <w:r>
              <w:t>14</w:t>
            </w:r>
          </w:p>
        </w:tc>
        <w:tc>
          <w:tcPr>
            <w:tcW w:w="600" w:type="dxa"/>
          </w:tcPr>
          <w:p w14:paraId="02217BE0" w14:textId="77777777" w:rsidR="00B50050" w:rsidRDefault="00B50050" w:rsidP="0088127C">
            <w:pPr>
              <w:pStyle w:val="OtherTableBody"/>
            </w:pPr>
            <w:r>
              <w:t>..</w:t>
            </w:r>
          </w:p>
        </w:tc>
        <w:tc>
          <w:tcPr>
            <w:tcW w:w="600" w:type="dxa"/>
          </w:tcPr>
          <w:p w14:paraId="5999F845" w14:textId="77777777" w:rsidR="00B50050" w:rsidRDefault="00B50050" w:rsidP="0088127C">
            <w:pPr>
              <w:pStyle w:val="OtherTableBody"/>
            </w:pPr>
            <w:r>
              <w:t>20=</w:t>
            </w:r>
          </w:p>
        </w:tc>
        <w:tc>
          <w:tcPr>
            <w:tcW w:w="600" w:type="dxa"/>
          </w:tcPr>
          <w:p w14:paraId="02D65C3E" w14:textId="77777777" w:rsidR="00B50050" w:rsidRDefault="00B50050" w:rsidP="0088127C">
            <w:pPr>
              <w:pStyle w:val="OtherTableBody"/>
            </w:pPr>
            <w:r>
              <w:t>NM</w:t>
            </w:r>
          </w:p>
        </w:tc>
        <w:tc>
          <w:tcPr>
            <w:tcW w:w="700" w:type="dxa"/>
          </w:tcPr>
          <w:p w14:paraId="749D7396" w14:textId="77777777" w:rsidR="00B50050" w:rsidRDefault="00B50050" w:rsidP="0088127C">
            <w:pPr>
              <w:pStyle w:val="OtherTableBody"/>
            </w:pPr>
          </w:p>
        </w:tc>
        <w:tc>
          <w:tcPr>
            <w:tcW w:w="600" w:type="dxa"/>
          </w:tcPr>
          <w:p w14:paraId="5768431F" w14:textId="77777777" w:rsidR="00B50050" w:rsidRDefault="00B50050" w:rsidP="0088127C">
            <w:pPr>
              <w:pStyle w:val="OtherTableBody"/>
            </w:pPr>
          </w:p>
        </w:tc>
        <w:tc>
          <w:tcPr>
            <w:tcW w:w="900" w:type="dxa"/>
          </w:tcPr>
          <w:p w14:paraId="55E3CFF5" w14:textId="77777777" w:rsidR="00B50050" w:rsidRDefault="00B50050" w:rsidP="0088127C">
            <w:pPr>
              <w:pStyle w:val="OtherTableBody"/>
            </w:pPr>
            <w:r>
              <w:t>4A.4.8.14</w:t>
            </w:r>
          </w:p>
        </w:tc>
      </w:tr>
      <w:tr w:rsidR="00B50050" w14:paraId="657C50FE" w14:textId="77777777" w:rsidTr="00195548">
        <w:tc>
          <w:tcPr>
            <w:tcW w:w="3500" w:type="dxa"/>
          </w:tcPr>
          <w:p w14:paraId="67A0EE40" w14:textId="77777777" w:rsidR="00B50050" w:rsidRDefault="00B50050" w:rsidP="0088127C">
            <w:pPr>
              <w:pStyle w:val="OtherTableBody"/>
            </w:pPr>
            <w:r>
              <w:t>Max Dose Amount Volume Units</w:t>
            </w:r>
          </w:p>
        </w:tc>
        <w:tc>
          <w:tcPr>
            <w:tcW w:w="700" w:type="dxa"/>
          </w:tcPr>
          <w:p w14:paraId="23E1097C" w14:textId="77777777" w:rsidR="00B50050" w:rsidRDefault="00B50050" w:rsidP="0088127C">
            <w:pPr>
              <w:pStyle w:val="OtherTableBody"/>
            </w:pPr>
            <w:r>
              <w:t>03332</w:t>
            </w:r>
          </w:p>
        </w:tc>
        <w:tc>
          <w:tcPr>
            <w:tcW w:w="600" w:type="dxa"/>
          </w:tcPr>
          <w:p w14:paraId="0B3593AC" w14:textId="77777777" w:rsidR="00B50050" w:rsidRDefault="00B50050" w:rsidP="0088127C">
            <w:pPr>
              <w:pStyle w:val="OtherTableBody"/>
            </w:pPr>
            <w:r>
              <w:t>RXV</w:t>
            </w:r>
          </w:p>
        </w:tc>
        <w:tc>
          <w:tcPr>
            <w:tcW w:w="600" w:type="dxa"/>
          </w:tcPr>
          <w:p w14:paraId="216ED4C0" w14:textId="77777777" w:rsidR="00B50050" w:rsidRDefault="00B50050" w:rsidP="0088127C">
            <w:pPr>
              <w:pStyle w:val="OtherTableBody"/>
            </w:pPr>
            <w:r>
              <w:t>15</w:t>
            </w:r>
          </w:p>
        </w:tc>
        <w:tc>
          <w:tcPr>
            <w:tcW w:w="600" w:type="dxa"/>
          </w:tcPr>
          <w:p w14:paraId="33E4841F" w14:textId="77777777" w:rsidR="00B50050" w:rsidRDefault="00B50050" w:rsidP="0088127C">
            <w:pPr>
              <w:pStyle w:val="OtherTableBody"/>
            </w:pPr>
            <w:r>
              <w:t>..</w:t>
            </w:r>
          </w:p>
        </w:tc>
        <w:tc>
          <w:tcPr>
            <w:tcW w:w="600" w:type="dxa"/>
          </w:tcPr>
          <w:p w14:paraId="60AD5FD8" w14:textId="77777777" w:rsidR="00B50050" w:rsidRDefault="00B50050" w:rsidP="0088127C">
            <w:pPr>
              <w:pStyle w:val="OtherTableBody"/>
            </w:pPr>
          </w:p>
        </w:tc>
        <w:tc>
          <w:tcPr>
            <w:tcW w:w="600" w:type="dxa"/>
          </w:tcPr>
          <w:p w14:paraId="7642BF5A" w14:textId="77777777" w:rsidR="00B50050" w:rsidRDefault="00B50050" w:rsidP="0088127C">
            <w:pPr>
              <w:pStyle w:val="OtherTableBody"/>
            </w:pPr>
            <w:r>
              <w:t>CWE</w:t>
            </w:r>
          </w:p>
        </w:tc>
        <w:tc>
          <w:tcPr>
            <w:tcW w:w="700" w:type="dxa"/>
          </w:tcPr>
          <w:p w14:paraId="79B3D062" w14:textId="77777777" w:rsidR="00B50050" w:rsidRDefault="00B50050" w:rsidP="0088127C">
            <w:pPr>
              <w:pStyle w:val="OtherTableBody"/>
            </w:pPr>
          </w:p>
        </w:tc>
        <w:tc>
          <w:tcPr>
            <w:tcW w:w="600" w:type="dxa"/>
          </w:tcPr>
          <w:p w14:paraId="024E4700" w14:textId="77777777" w:rsidR="00B50050" w:rsidRDefault="00B50050" w:rsidP="0088127C">
            <w:pPr>
              <w:pStyle w:val="OtherTableBody"/>
            </w:pPr>
            <w:r>
              <w:t>0773</w:t>
            </w:r>
          </w:p>
        </w:tc>
        <w:tc>
          <w:tcPr>
            <w:tcW w:w="900" w:type="dxa"/>
          </w:tcPr>
          <w:p w14:paraId="1006872C" w14:textId="77777777" w:rsidR="00B50050" w:rsidRDefault="00B50050" w:rsidP="0088127C">
            <w:pPr>
              <w:pStyle w:val="OtherTableBody"/>
            </w:pPr>
            <w:r>
              <w:t>4A.4.8.15</w:t>
            </w:r>
          </w:p>
        </w:tc>
      </w:tr>
      <w:tr w:rsidR="00B50050" w14:paraId="6144E6ED" w14:textId="77777777" w:rsidTr="00195548">
        <w:tc>
          <w:tcPr>
            <w:tcW w:w="3500" w:type="dxa"/>
          </w:tcPr>
          <w:p w14:paraId="6D3BFEFB" w14:textId="77777777" w:rsidR="00B50050" w:rsidRDefault="00B50050" w:rsidP="0088127C">
            <w:pPr>
              <w:pStyle w:val="OtherTableBody"/>
            </w:pPr>
            <w:r>
              <w:t>Max Dose per Time</w:t>
            </w:r>
          </w:p>
        </w:tc>
        <w:tc>
          <w:tcPr>
            <w:tcW w:w="700" w:type="dxa"/>
          </w:tcPr>
          <w:p w14:paraId="31B1D3CD" w14:textId="77777777" w:rsidR="00B50050" w:rsidRDefault="00B50050" w:rsidP="0088127C">
            <w:pPr>
              <w:pStyle w:val="OtherTableBody"/>
            </w:pPr>
            <w:r>
              <w:t>03333</w:t>
            </w:r>
          </w:p>
        </w:tc>
        <w:tc>
          <w:tcPr>
            <w:tcW w:w="600" w:type="dxa"/>
          </w:tcPr>
          <w:p w14:paraId="0E17399D" w14:textId="77777777" w:rsidR="00B50050" w:rsidRDefault="00B50050" w:rsidP="0088127C">
            <w:pPr>
              <w:pStyle w:val="OtherTableBody"/>
            </w:pPr>
            <w:r>
              <w:t>RXV</w:t>
            </w:r>
          </w:p>
        </w:tc>
        <w:tc>
          <w:tcPr>
            <w:tcW w:w="600" w:type="dxa"/>
          </w:tcPr>
          <w:p w14:paraId="2C0A0338" w14:textId="77777777" w:rsidR="00B50050" w:rsidRDefault="00B50050" w:rsidP="0088127C">
            <w:pPr>
              <w:pStyle w:val="OtherTableBody"/>
            </w:pPr>
            <w:r>
              <w:t>16</w:t>
            </w:r>
          </w:p>
        </w:tc>
        <w:tc>
          <w:tcPr>
            <w:tcW w:w="600" w:type="dxa"/>
          </w:tcPr>
          <w:p w14:paraId="172A4440" w14:textId="77777777" w:rsidR="00B50050" w:rsidRDefault="00B50050" w:rsidP="0088127C">
            <w:pPr>
              <w:pStyle w:val="OtherTableBody"/>
            </w:pPr>
            <w:r>
              <w:t>..</w:t>
            </w:r>
          </w:p>
        </w:tc>
        <w:tc>
          <w:tcPr>
            <w:tcW w:w="600" w:type="dxa"/>
          </w:tcPr>
          <w:p w14:paraId="4B891AF9" w14:textId="77777777" w:rsidR="00B50050" w:rsidRDefault="00B50050" w:rsidP="0088127C">
            <w:pPr>
              <w:pStyle w:val="OtherTableBody"/>
            </w:pPr>
          </w:p>
        </w:tc>
        <w:tc>
          <w:tcPr>
            <w:tcW w:w="600" w:type="dxa"/>
          </w:tcPr>
          <w:p w14:paraId="65DCA67C" w14:textId="77777777" w:rsidR="00B50050" w:rsidRDefault="00B50050" w:rsidP="0088127C">
            <w:pPr>
              <w:pStyle w:val="OtherTableBody"/>
            </w:pPr>
            <w:r>
              <w:t>CQ</w:t>
            </w:r>
          </w:p>
        </w:tc>
        <w:tc>
          <w:tcPr>
            <w:tcW w:w="700" w:type="dxa"/>
          </w:tcPr>
          <w:p w14:paraId="5CEBCFB1" w14:textId="77777777" w:rsidR="00B50050" w:rsidRDefault="00B50050" w:rsidP="0088127C">
            <w:pPr>
              <w:pStyle w:val="OtherTableBody"/>
            </w:pPr>
          </w:p>
        </w:tc>
        <w:tc>
          <w:tcPr>
            <w:tcW w:w="600" w:type="dxa"/>
          </w:tcPr>
          <w:p w14:paraId="5D8BA1AD" w14:textId="77777777" w:rsidR="00B50050" w:rsidRDefault="00B50050" w:rsidP="0088127C">
            <w:pPr>
              <w:pStyle w:val="OtherTableBody"/>
            </w:pPr>
          </w:p>
        </w:tc>
        <w:tc>
          <w:tcPr>
            <w:tcW w:w="900" w:type="dxa"/>
          </w:tcPr>
          <w:p w14:paraId="50C644A9" w14:textId="77777777" w:rsidR="00B50050" w:rsidRDefault="00B50050" w:rsidP="0088127C">
            <w:pPr>
              <w:pStyle w:val="OtherTableBody"/>
            </w:pPr>
            <w:r>
              <w:t>4A.4.8.16</w:t>
            </w:r>
          </w:p>
        </w:tc>
      </w:tr>
      <w:tr w:rsidR="00B50050" w14:paraId="0CDF7782" w14:textId="77777777" w:rsidTr="00195548">
        <w:tc>
          <w:tcPr>
            <w:tcW w:w="3500" w:type="dxa"/>
          </w:tcPr>
          <w:p w14:paraId="2B5C02A4" w14:textId="77777777" w:rsidR="00B50050" w:rsidRDefault="00B50050" w:rsidP="0088127C">
            <w:pPr>
              <w:pStyle w:val="OtherTableBody"/>
            </w:pPr>
            <w:r>
              <w:t>Maximum Markup</w:t>
            </w:r>
          </w:p>
        </w:tc>
        <w:tc>
          <w:tcPr>
            <w:tcW w:w="700" w:type="dxa"/>
          </w:tcPr>
          <w:p w14:paraId="03DE20AD" w14:textId="77777777" w:rsidR="00B50050" w:rsidRDefault="00B50050" w:rsidP="0088127C">
            <w:pPr>
              <w:pStyle w:val="OtherTableBody"/>
            </w:pPr>
            <w:r>
              <w:t>02405</w:t>
            </w:r>
          </w:p>
        </w:tc>
        <w:tc>
          <w:tcPr>
            <w:tcW w:w="600" w:type="dxa"/>
          </w:tcPr>
          <w:p w14:paraId="7B98512E" w14:textId="77777777" w:rsidR="00B50050" w:rsidRDefault="00B50050" w:rsidP="0088127C">
            <w:pPr>
              <w:pStyle w:val="OtherTableBody"/>
            </w:pPr>
            <w:r>
              <w:t>CTR</w:t>
            </w:r>
          </w:p>
        </w:tc>
        <w:tc>
          <w:tcPr>
            <w:tcW w:w="600" w:type="dxa"/>
          </w:tcPr>
          <w:p w14:paraId="1D6F44BA" w14:textId="77777777" w:rsidR="00B50050" w:rsidRDefault="00B50050" w:rsidP="0088127C">
            <w:pPr>
              <w:pStyle w:val="OtherTableBody"/>
            </w:pPr>
            <w:r>
              <w:t>14</w:t>
            </w:r>
          </w:p>
        </w:tc>
        <w:tc>
          <w:tcPr>
            <w:tcW w:w="600" w:type="dxa"/>
          </w:tcPr>
          <w:p w14:paraId="50AC6684" w14:textId="77777777" w:rsidR="00B50050" w:rsidRDefault="00B50050" w:rsidP="0088127C">
            <w:pPr>
              <w:pStyle w:val="OtherTableBody"/>
            </w:pPr>
            <w:r>
              <w:t>..</w:t>
            </w:r>
          </w:p>
        </w:tc>
        <w:tc>
          <w:tcPr>
            <w:tcW w:w="600" w:type="dxa"/>
          </w:tcPr>
          <w:p w14:paraId="00E5B2B8" w14:textId="77777777" w:rsidR="00B50050" w:rsidRDefault="00B50050" w:rsidP="0088127C">
            <w:pPr>
              <w:pStyle w:val="OtherTableBody"/>
            </w:pPr>
          </w:p>
        </w:tc>
        <w:tc>
          <w:tcPr>
            <w:tcW w:w="600" w:type="dxa"/>
          </w:tcPr>
          <w:p w14:paraId="0705EB61" w14:textId="77777777" w:rsidR="00B50050" w:rsidRDefault="00B50050" w:rsidP="0088127C">
            <w:pPr>
              <w:pStyle w:val="OtherTableBody"/>
            </w:pPr>
            <w:r>
              <w:t>MOP</w:t>
            </w:r>
          </w:p>
        </w:tc>
        <w:tc>
          <w:tcPr>
            <w:tcW w:w="700" w:type="dxa"/>
          </w:tcPr>
          <w:p w14:paraId="09239400" w14:textId="77777777" w:rsidR="00B50050" w:rsidRDefault="00B50050" w:rsidP="0088127C">
            <w:pPr>
              <w:pStyle w:val="OtherTableBody"/>
            </w:pPr>
          </w:p>
        </w:tc>
        <w:tc>
          <w:tcPr>
            <w:tcW w:w="600" w:type="dxa"/>
          </w:tcPr>
          <w:p w14:paraId="34F185FA" w14:textId="77777777" w:rsidR="00B50050" w:rsidRDefault="00B50050" w:rsidP="0088127C">
            <w:pPr>
              <w:pStyle w:val="OtherTableBody"/>
            </w:pPr>
          </w:p>
        </w:tc>
        <w:tc>
          <w:tcPr>
            <w:tcW w:w="900" w:type="dxa"/>
          </w:tcPr>
          <w:p w14:paraId="30AD8BF8" w14:textId="77777777" w:rsidR="00B50050" w:rsidRDefault="00B50050" w:rsidP="0088127C">
            <w:pPr>
              <w:pStyle w:val="OtherTableBody"/>
            </w:pPr>
            <w:r>
              <w:t>8.14.2.14</w:t>
            </w:r>
          </w:p>
        </w:tc>
      </w:tr>
      <w:tr w:rsidR="00B50050" w14:paraId="545FE4A6" w14:textId="77777777" w:rsidTr="00195548">
        <w:tc>
          <w:tcPr>
            <w:tcW w:w="3500" w:type="dxa"/>
          </w:tcPr>
          <w:p w14:paraId="73F88037" w14:textId="77777777" w:rsidR="00B50050" w:rsidRDefault="00B50050" w:rsidP="0088127C">
            <w:pPr>
              <w:pStyle w:val="OtherTableBody"/>
            </w:pPr>
            <w:r>
              <w:t>Maximum Price</w:t>
            </w:r>
          </w:p>
        </w:tc>
        <w:tc>
          <w:tcPr>
            <w:tcW w:w="700" w:type="dxa"/>
          </w:tcPr>
          <w:p w14:paraId="1F5BB934" w14:textId="77777777" w:rsidR="00B50050" w:rsidRDefault="00B50050" w:rsidP="0088127C">
            <w:pPr>
              <w:pStyle w:val="OtherTableBody"/>
            </w:pPr>
            <w:r>
              <w:t>01003</w:t>
            </w:r>
          </w:p>
        </w:tc>
        <w:tc>
          <w:tcPr>
            <w:tcW w:w="600" w:type="dxa"/>
          </w:tcPr>
          <w:p w14:paraId="1CDCBB76" w14:textId="77777777" w:rsidR="00B50050" w:rsidRDefault="00B50050" w:rsidP="0088127C">
            <w:pPr>
              <w:pStyle w:val="OtherTableBody"/>
            </w:pPr>
            <w:r>
              <w:t>PRC</w:t>
            </w:r>
          </w:p>
        </w:tc>
        <w:tc>
          <w:tcPr>
            <w:tcW w:w="600" w:type="dxa"/>
          </w:tcPr>
          <w:p w14:paraId="5B1060DA" w14:textId="77777777" w:rsidR="00B50050" w:rsidRDefault="00B50050" w:rsidP="0088127C">
            <w:pPr>
              <w:pStyle w:val="OtherTableBody"/>
            </w:pPr>
            <w:r>
              <w:t>10</w:t>
            </w:r>
          </w:p>
        </w:tc>
        <w:tc>
          <w:tcPr>
            <w:tcW w:w="600" w:type="dxa"/>
          </w:tcPr>
          <w:p w14:paraId="1E6073DF" w14:textId="77777777" w:rsidR="00B50050" w:rsidRDefault="00B50050" w:rsidP="0088127C">
            <w:pPr>
              <w:pStyle w:val="OtherTableBody"/>
            </w:pPr>
            <w:r>
              <w:t>..</w:t>
            </w:r>
          </w:p>
        </w:tc>
        <w:tc>
          <w:tcPr>
            <w:tcW w:w="600" w:type="dxa"/>
          </w:tcPr>
          <w:p w14:paraId="754A0255" w14:textId="77777777" w:rsidR="00B50050" w:rsidRDefault="00B50050" w:rsidP="0088127C">
            <w:pPr>
              <w:pStyle w:val="OtherTableBody"/>
            </w:pPr>
          </w:p>
        </w:tc>
        <w:tc>
          <w:tcPr>
            <w:tcW w:w="600" w:type="dxa"/>
          </w:tcPr>
          <w:p w14:paraId="33486C4B" w14:textId="77777777" w:rsidR="00B50050" w:rsidRDefault="00B50050" w:rsidP="0088127C">
            <w:pPr>
              <w:pStyle w:val="OtherTableBody"/>
            </w:pPr>
            <w:r>
              <w:t>MO</w:t>
            </w:r>
          </w:p>
        </w:tc>
        <w:tc>
          <w:tcPr>
            <w:tcW w:w="700" w:type="dxa"/>
          </w:tcPr>
          <w:p w14:paraId="7C6F44FF" w14:textId="77777777" w:rsidR="00B50050" w:rsidRDefault="00B50050" w:rsidP="0088127C">
            <w:pPr>
              <w:pStyle w:val="OtherTableBody"/>
            </w:pPr>
          </w:p>
        </w:tc>
        <w:tc>
          <w:tcPr>
            <w:tcW w:w="600" w:type="dxa"/>
          </w:tcPr>
          <w:p w14:paraId="53B6DCFA" w14:textId="77777777" w:rsidR="00B50050" w:rsidRDefault="00B50050" w:rsidP="0088127C">
            <w:pPr>
              <w:pStyle w:val="OtherTableBody"/>
            </w:pPr>
          </w:p>
        </w:tc>
        <w:tc>
          <w:tcPr>
            <w:tcW w:w="900" w:type="dxa"/>
          </w:tcPr>
          <w:p w14:paraId="294843DB" w14:textId="77777777" w:rsidR="00B50050" w:rsidRDefault="00B50050" w:rsidP="0088127C">
            <w:pPr>
              <w:pStyle w:val="OtherTableBody"/>
            </w:pPr>
            <w:r>
              <w:t>8.10.3.10</w:t>
            </w:r>
          </w:p>
        </w:tc>
      </w:tr>
      <w:tr w:rsidR="00B50050" w14:paraId="651A460B" w14:textId="77777777" w:rsidTr="00195548">
        <w:tc>
          <w:tcPr>
            <w:tcW w:w="3500" w:type="dxa"/>
          </w:tcPr>
          <w:p w14:paraId="7DD3A811" w14:textId="77777777" w:rsidR="00B50050" w:rsidRDefault="00B50050" w:rsidP="0088127C">
            <w:pPr>
              <w:pStyle w:val="OtherTableBody"/>
            </w:pPr>
            <w:r>
              <w:t>Maximum Quantity</w:t>
            </w:r>
          </w:p>
        </w:tc>
        <w:tc>
          <w:tcPr>
            <w:tcW w:w="700" w:type="dxa"/>
          </w:tcPr>
          <w:p w14:paraId="3BE3865E" w14:textId="77777777" w:rsidR="00B50050" w:rsidRDefault="00B50050" w:rsidP="0088127C">
            <w:pPr>
              <w:pStyle w:val="OtherTableBody"/>
            </w:pPr>
            <w:r>
              <w:t>01001</w:t>
            </w:r>
          </w:p>
        </w:tc>
        <w:tc>
          <w:tcPr>
            <w:tcW w:w="600" w:type="dxa"/>
          </w:tcPr>
          <w:p w14:paraId="22A69719" w14:textId="77777777" w:rsidR="00B50050" w:rsidRDefault="00B50050" w:rsidP="0088127C">
            <w:pPr>
              <w:pStyle w:val="OtherTableBody"/>
            </w:pPr>
            <w:r>
              <w:t>PRC</w:t>
            </w:r>
          </w:p>
        </w:tc>
        <w:tc>
          <w:tcPr>
            <w:tcW w:w="600" w:type="dxa"/>
          </w:tcPr>
          <w:p w14:paraId="6BFF507A" w14:textId="77777777" w:rsidR="00B50050" w:rsidRDefault="00B50050" w:rsidP="0088127C">
            <w:pPr>
              <w:pStyle w:val="OtherTableBody"/>
            </w:pPr>
            <w:r>
              <w:t>8</w:t>
            </w:r>
          </w:p>
        </w:tc>
        <w:tc>
          <w:tcPr>
            <w:tcW w:w="600" w:type="dxa"/>
          </w:tcPr>
          <w:p w14:paraId="3CBF5394" w14:textId="77777777" w:rsidR="00B50050" w:rsidRDefault="00B50050" w:rsidP="0088127C">
            <w:pPr>
              <w:pStyle w:val="OtherTableBody"/>
            </w:pPr>
            <w:r>
              <w:t>..</w:t>
            </w:r>
          </w:p>
        </w:tc>
        <w:tc>
          <w:tcPr>
            <w:tcW w:w="600" w:type="dxa"/>
          </w:tcPr>
          <w:p w14:paraId="12F626F7" w14:textId="77777777" w:rsidR="00B50050" w:rsidRDefault="00B50050" w:rsidP="0088127C">
            <w:pPr>
              <w:pStyle w:val="OtherTableBody"/>
            </w:pPr>
            <w:r>
              <w:t>4=</w:t>
            </w:r>
          </w:p>
        </w:tc>
        <w:tc>
          <w:tcPr>
            <w:tcW w:w="600" w:type="dxa"/>
          </w:tcPr>
          <w:p w14:paraId="08418F2D" w14:textId="77777777" w:rsidR="00B50050" w:rsidRDefault="00B50050" w:rsidP="0088127C">
            <w:pPr>
              <w:pStyle w:val="OtherTableBody"/>
            </w:pPr>
            <w:r>
              <w:t>NM</w:t>
            </w:r>
          </w:p>
        </w:tc>
        <w:tc>
          <w:tcPr>
            <w:tcW w:w="700" w:type="dxa"/>
          </w:tcPr>
          <w:p w14:paraId="561E62B9" w14:textId="77777777" w:rsidR="00B50050" w:rsidRDefault="00B50050" w:rsidP="0088127C">
            <w:pPr>
              <w:pStyle w:val="OtherTableBody"/>
            </w:pPr>
          </w:p>
        </w:tc>
        <w:tc>
          <w:tcPr>
            <w:tcW w:w="600" w:type="dxa"/>
          </w:tcPr>
          <w:p w14:paraId="66BE47F1" w14:textId="77777777" w:rsidR="00B50050" w:rsidRDefault="00B50050" w:rsidP="0088127C">
            <w:pPr>
              <w:pStyle w:val="OtherTableBody"/>
            </w:pPr>
          </w:p>
        </w:tc>
        <w:tc>
          <w:tcPr>
            <w:tcW w:w="900" w:type="dxa"/>
          </w:tcPr>
          <w:p w14:paraId="2CDAE89B" w14:textId="77777777" w:rsidR="00B50050" w:rsidRDefault="00B50050" w:rsidP="0088127C">
            <w:pPr>
              <w:pStyle w:val="OtherTableBody"/>
            </w:pPr>
            <w:r>
              <w:t>8.10.3.8</w:t>
            </w:r>
          </w:p>
        </w:tc>
      </w:tr>
      <w:tr w:rsidR="00B50050" w14:paraId="1E782240" w14:textId="77777777" w:rsidTr="00195548">
        <w:tc>
          <w:tcPr>
            <w:tcW w:w="3500" w:type="dxa"/>
          </w:tcPr>
          <w:p w14:paraId="3BFDF5A1" w14:textId="77777777" w:rsidR="00B50050" w:rsidRDefault="00B50050" w:rsidP="0088127C">
            <w:pPr>
              <w:pStyle w:val="OtherTableBody"/>
            </w:pPr>
            <w:r>
              <w:t>Medicaid Case Name</w:t>
            </w:r>
          </w:p>
        </w:tc>
        <w:tc>
          <w:tcPr>
            <w:tcW w:w="700" w:type="dxa"/>
          </w:tcPr>
          <w:p w14:paraId="18C4EEF8" w14:textId="77777777" w:rsidR="00B50050" w:rsidRDefault="00B50050" w:rsidP="0088127C">
            <w:pPr>
              <w:pStyle w:val="OtherTableBody"/>
            </w:pPr>
            <w:r>
              <w:t>00478</w:t>
            </w:r>
          </w:p>
        </w:tc>
        <w:tc>
          <w:tcPr>
            <w:tcW w:w="600" w:type="dxa"/>
          </w:tcPr>
          <w:p w14:paraId="56104C86" w14:textId="77777777" w:rsidR="00B50050" w:rsidRDefault="00B50050" w:rsidP="0088127C">
            <w:pPr>
              <w:pStyle w:val="OtherTableBody"/>
            </w:pPr>
            <w:r>
              <w:t>IN2</w:t>
            </w:r>
          </w:p>
        </w:tc>
        <w:tc>
          <w:tcPr>
            <w:tcW w:w="600" w:type="dxa"/>
          </w:tcPr>
          <w:p w14:paraId="4A54A5DE" w14:textId="77777777" w:rsidR="00B50050" w:rsidRDefault="00B50050" w:rsidP="0088127C">
            <w:pPr>
              <w:pStyle w:val="OtherTableBody"/>
            </w:pPr>
            <w:r>
              <w:t>7</w:t>
            </w:r>
          </w:p>
        </w:tc>
        <w:tc>
          <w:tcPr>
            <w:tcW w:w="600" w:type="dxa"/>
          </w:tcPr>
          <w:p w14:paraId="2C6C12C9" w14:textId="77777777" w:rsidR="00B50050" w:rsidRDefault="00B50050" w:rsidP="0088127C">
            <w:pPr>
              <w:pStyle w:val="OtherTableBody"/>
            </w:pPr>
            <w:r>
              <w:t>..</w:t>
            </w:r>
          </w:p>
        </w:tc>
        <w:tc>
          <w:tcPr>
            <w:tcW w:w="600" w:type="dxa"/>
          </w:tcPr>
          <w:p w14:paraId="49197A64" w14:textId="77777777" w:rsidR="00B50050" w:rsidRDefault="00B50050" w:rsidP="0088127C">
            <w:pPr>
              <w:pStyle w:val="OtherTableBody"/>
            </w:pPr>
          </w:p>
        </w:tc>
        <w:tc>
          <w:tcPr>
            <w:tcW w:w="600" w:type="dxa"/>
          </w:tcPr>
          <w:p w14:paraId="71793234" w14:textId="77777777" w:rsidR="00B50050" w:rsidRDefault="00B50050" w:rsidP="0088127C">
            <w:pPr>
              <w:pStyle w:val="OtherTableBody"/>
            </w:pPr>
            <w:r>
              <w:t>XPN</w:t>
            </w:r>
          </w:p>
        </w:tc>
        <w:tc>
          <w:tcPr>
            <w:tcW w:w="700" w:type="dxa"/>
          </w:tcPr>
          <w:p w14:paraId="5187F9F6" w14:textId="77777777" w:rsidR="00B50050" w:rsidRDefault="00B50050" w:rsidP="0088127C">
            <w:pPr>
              <w:pStyle w:val="OtherTableBody"/>
            </w:pPr>
            <w:r>
              <w:t>Y</w:t>
            </w:r>
          </w:p>
        </w:tc>
        <w:tc>
          <w:tcPr>
            <w:tcW w:w="600" w:type="dxa"/>
          </w:tcPr>
          <w:p w14:paraId="688D42FB" w14:textId="77777777" w:rsidR="00B50050" w:rsidRDefault="00B50050" w:rsidP="0088127C">
            <w:pPr>
              <w:pStyle w:val="OtherTableBody"/>
            </w:pPr>
          </w:p>
        </w:tc>
        <w:tc>
          <w:tcPr>
            <w:tcW w:w="900" w:type="dxa"/>
          </w:tcPr>
          <w:p w14:paraId="0E4F979D" w14:textId="77777777" w:rsidR="00B50050" w:rsidRDefault="00B50050" w:rsidP="0088127C">
            <w:pPr>
              <w:pStyle w:val="OtherTableBody"/>
            </w:pPr>
            <w:r>
              <w:t>6.5.7.7</w:t>
            </w:r>
          </w:p>
        </w:tc>
      </w:tr>
      <w:tr w:rsidR="00B50050" w14:paraId="5BC80469" w14:textId="77777777" w:rsidTr="00195548">
        <w:tc>
          <w:tcPr>
            <w:tcW w:w="3500" w:type="dxa"/>
          </w:tcPr>
          <w:p w14:paraId="01C6BE48" w14:textId="77777777" w:rsidR="00B50050" w:rsidRDefault="00B50050" w:rsidP="0088127C">
            <w:pPr>
              <w:pStyle w:val="OtherTableBody"/>
            </w:pPr>
            <w:r>
              <w:t>Medicaid Case Number</w:t>
            </w:r>
          </w:p>
        </w:tc>
        <w:tc>
          <w:tcPr>
            <w:tcW w:w="700" w:type="dxa"/>
          </w:tcPr>
          <w:p w14:paraId="407E7924" w14:textId="77777777" w:rsidR="00B50050" w:rsidRDefault="00B50050" w:rsidP="0088127C">
            <w:pPr>
              <w:pStyle w:val="OtherTableBody"/>
            </w:pPr>
            <w:r>
              <w:t>00479</w:t>
            </w:r>
          </w:p>
        </w:tc>
        <w:tc>
          <w:tcPr>
            <w:tcW w:w="600" w:type="dxa"/>
          </w:tcPr>
          <w:p w14:paraId="4EFA41A1" w14:textId="77777777" w:rsidR="00B50050" w:rsidRDefault="00B50050" w:rsidP="0088127C">
            <w:pPr>
              <w:pStyle w:val="OtherTableBody"/>
            </w:pPr>
            <w:r>
              <w:t>IN2</w:t>
            </w:r>
          </w:p>
        </w:tc>
        <w:tc>
          <w:tcPr>
            <w:tcW w:w="600" w:type="dxa"/>
          </w:tcPr>
          <w:p w14:paraId="71B4AF60" w14:textId="77777777" w:rsidR="00B50050" w:rsidRDefault="00B50050" w:rsidP="0088127C">
            <w:pPr>
              <w:pStyle w:val="OtherTableBody"/>
            </w:pPr>
            <w:r>
              <w:t>8</w:t>
            </w:r>
          </w:p>
        </w:tc>
        <w:tc>
          <w:tcPr>
            <w:tcW w:w="600" w:type="dxa"/>
          </w:tcPr>
          <w:p w14:paraId="3BB8F9AD" w14:textId="77777777" w:rsidR="00B50050" w:rsidRDefault="00B50050" w:rsidP="0088127C">
            <w:pPr>
              <w:pStyle w:val="OtherTableBody"/>
            </w:pPr>
            <w:r>
              <w:t>..</w:t>
            </w:r>
          </w:p>
        </w:tc>
        <w:tc>
          <w:tcPr>
            <w:tcW w:w="600" w:type="dxa"/>
          </w:tcPr>
          <w:p w14:paraId="424F28CE" w14:textId="77777777" w:rsidR="00B50050" w:rsidRDefault="00B50050" w:rsidP="0088127C">
            <w:pPr>
              <w:pStyle w:val="OtherTableBody"/>
            </w:pPr>
            <w:r>
              <w:t>15=</w:t>
            </w:r>
          </w:p>
        </w:tc>
        <w:tc>
          <w:tcPr>
            <w:tcW w:w="600" w:type="dxa"/>
          </w:tcPr>
          <w:p w14:paraId="71DD4132" w14:textId="77777777" w:rsidR="00B50050" w:rsidRDefault="00B50050" w:rsidP="0088127C">
            <w:pPr>
              <w:pStyle w:val="OtherTableBody"/>
            </w:pPr>
            <w:r>
              <w:t>ST</w:t>
            </w:r>
          </w:p>
        </w:tc>
        <w:tc>
          <w:tcPr>
            <w:tcW w:w="700" w:type="dxa"/>
          </w:tcPr>
          <w:p w14:paraId="501B1D9D" w14:textId="77777777" w:rsidR="00B50050" w:rsidRDefault="00B50050" w:rsidP="0088127C">
            <w:pPr>
              <w:pStyle w:val="OtherTableBody"/>
            </w:pPr>
          </w:p>
        </w:tc>
        <w:tc>
          <w:tcPr>
            <w:tcW w:w="600" w:type="dxa"/>
          </w:tcPr>
          <w:p w14:paraId="3B4BF304" w14:textId="77777777" w:rsidR="00B50050" w:rsidRDefault="00B50050" w:rsidP="0088127C">
            <w:pPr>
              <w:pStyle w:val="OtherTableBody"/>
            </w:pPr>
          </w:p>
        </w:tc>
        <w:tc>
          <w:tcPr>
            <w:tcW w:w="900" w:type="dxa"/>
          </w:tcPr>
          <w:p w14:paraId="6BB6B844" w14:textId="77777777" w:rsidR="00B50050" w:rsidRDefault="00B50050" w:rsidP="0088127C">
            <w:pPr>
              <w:pStyle w:val="OtherTableBody"/>
            </w:pPr>
            <w:r>
              <w:t>6.5.7.8</w:t>
            </w:r>
          </w:p>
        </w:tc>
      </w:tr>
      <w:tr w:rsidR="00B50050" w14:paraId="20141EDB" w14:textId="77777777" w:rsidTr="00195548">
        <w:tc>
          <w:tcPr>
            <w:tcW w:w="3500" w:type="dxa"/>
          </w:tcPr>
          <w:p w14:paraId="235E05CA" w14:textId="77777777" w:rsidR="00B50050" w:rsidRDefault="00B50050" w:rsidP="0088127C">
            <w:pPr>
              <w:pStyle w:val="OtherTableBody"/>
            </w:pPr>
            <w:r>
              <w:t>Medical Role Executing Physician</w:t>
            </w:r>
          </w:p>
        </w:tc>
        <w:tc>
          <w:tcPr>
            <w:tcW w:w="700" w:type="dxa"/>
          </w:tcPr>
          <w:p w14:paraId="6910E175" w14:textId="77777777" w:rsidR="00B50050" w:rsidRDefault="00B50050" w:rsidP="0088127C">
            <w:pPr>
              <w:pStyle w:val="OtherTableBody"/>
            </w:pPr>
            <w:r>
              <w:t>01986</w:t>
            </w:r>
          </w:p>
        </w:tc>
        <w:tc>
          <w:tcPr>
            <w:tcW w:w="600" w:type="dxa"/>
          </w:tcPr>
          <w:p w14:paraId="47A645DB" w14:textId="77777777" w:rsidR="00B50050" w:rsidRDefault="00B50050" w:rsidP="0088127C">
            <w:pPr>
              <w:pStyle w:val="OtherTableBody"/>
            </w:pPr>
            <w:r>
              <w:t>PSL</w:t>
            </w:r>
          </w:p>
        </w:tc>
        <w:tc>
          <w:tcPr>
            <w:tcW w:w="600" w:type="dxa"/>
          </w:tcPr>
          <w:p w14:paraId="50D2C22B" w14:textId="77777777" w:rsidR="00B50050" w:rsidRDefault="00B50050" w:rsidP="0088127C">
            <w:pPr>
              <w:pStyle w:val="OtherTableBody"/>
            </w:pPr>
            <w:r>
              <w:t>32</w:t>
            </w:r>
          </w:p>
        </w:tc>
        <w:tc>
          <w:tcPr>
            <w:tcW w:w="600" w:type="dxa"/>
          </w:tcPr>
          <w:p w14:paraId="406FBCC5" w14:textId="77777777" w:rsidR="00B50050" w:rsidRDefault="00B50050" w:rsidP="0088127C">
            <w:pPr>
              <w:pStyle w:val="OtherTableBody"/>
            </w:pPr>
            <w:r>
              <w:t>..</w:t>
            </w:r>
          </w:p>
        </w:tc>
        <w:tc>
          <w:tcPr>
            <w:tcW w:w="600" w:type="dxa"/>
          </w:tcPr>
          <w:p w14:paraId="19A9A08B" w14:textId="77777777" w:rsidR="00B50050" w:rsidRDefault="00B50050" w:rsidP="0088127C">
            <w:pPr>
              <w:pStyle w:val="OtherTableBody"/>
            </w:pPr>
          </w:p>
        </w:tc>
        <w:tc>
          <w:tcPr>
            <w:tcW w:w="600" w:type="dxa"/>
          </w:tcPr>
          <w:p w14:paraId="1B80B935" w14:textId="77777777" w:rsidR="00B50050" w:rsidRDefault="00B50050" w:rsidP="0088127C">
            <w:pPr>
              <w:pStyle w:val="OtherTableBody"/>
            </w:pPr>
            <w:r>
              <w:t>CWE</w:t>
            </w:r>
          </w:p>
        </w:tc>
        <w:tc>
          <w:tcPr>
            <w:tcW w:w="700" w:type="dxa"/>
          </w:tcPr>
          <w:p w14:paraId="344DEF63" w14:textId="77777777" w:rsidR="00B50050" w:rsidRDefault="00B50050" w:rsidP="0088127C">
            <w:pPr>
              <w:pStyle w:val="OtherTableBody"/>
            </w:pPr>
          </w:p>
        </w:tc>
        <w:tc>
          <w:tcPr>
            <w:tcW w:w="600" w:type="dxa"/>
          </w:tcPr>
          <w:p w14:paraId="2CE5673B" w14:textId="77777777" w:rsidR="00B50050" w:rsidRDefault="00B50050" w:rsidP="0088127C">
            <w:pPr>
              <w:pStyle w:val="OtherTableBody"/>
            </w:pPr>
            <w:r>
              <w:t>0882</w:t>
            </w:r>
          </w:p>
        </w:tc>
        <w:tc>
          <w:tcPr>
            <w:tcW w:w="900" w:type="dxa"/>
          </w:tcPr>
          <w:p w14:paraId="77B61A19" w14:textId="77777777" w:rsidR="00B50050" w:rsidRDefault="00B50050" w:rsidP="0088127C">
            <w:pPr>
              <w:pStyle w:val="OtherTableBody"/>
            </w:pPr>
            <w:r>
              <w:t>16.4.6.32</w:t>
            </w:r>
          </w:p>
        </w:tc>
      </w:tr>
      <w:tr w:rsidR="00B50050" w14:paraId="275792CE" w14:textId="77777777" w:rsidTr="00195548">
        <w:tc>
          <w:tcPr>
            <w:tcW w:w="3500" w:type="dxa"/>
          </w:tcPr>
          <w:p w14:paraId="3EF06F15" w14:textId="77777777" w:rsidR="00B50050" w:rsidRDefault="00B50050" w:rsidP="0088127C">
            <w:pPr>
              <w:pStyle w:val="OtherTableBody"/>
            </w:pPr>
            <w:r>
              <w:t>Medically Necessary Duplicate Procedure Reason</w:t>
            </w:r>
          </w:p>
        </w:tc>
        <w:tc>
          <w:tcPr>
            <w:tcW w:w="700" w:type="dxa"/>
          </w:tcPr>
          <w:p w14:paraId="28E242F6" w14:textId="77777777" w:rsidR="00B50050" w:rsidRDefault="00B50050" w:rsidP="0088127C">
            <w:pPr>
              <w:pStyle w:val="OtherTableBody"/>
            </w:pPr>
            <w:r>
              <w:t>01646</w:t>
            </w:r>
          </w:p>
        </w:tc>
        <w:tc>
          <w:tcPr>
            <w:tcW w:w="600" w:type="dxa"/>
          </w:tcPr>
          <w:p w14:paraId="0B2F920A" w14:textId="77777777" w:rsidR="00B50050" w:rsidRDefault="00B50050" w:rsidP="0088127C">
            <w:pPr>
              <w:pStyle w:val="OtherTableBody"/>
            </w:pPr>
            <w:r>
              <w:t>OBR</w:t>
            </w:r>
          </w:p>
        </w:tc>
        <w:tc>
          <w:tcPr>
            <w:tcW w:w="600" w:type="dxa"/>
          </w:tcPr>
          <w:p w14:paraId="3B0245BA" w14:textId="77777777" w:rsidR="00B50050" w:rsidRDefault="00B50050" w:rsidP="0088127C">
            <w:pPr>
              <w:pStyle w:val="OtherTableBody"/>
            </w:pPr>
            <w:r>
              <w:t>48</w:t>
            </w:r>
          </w:p>
        </w:tc>
        <w:tc>
          <w:tcPr>
            <w:tcW w:w="600" w:type="dxa"/>
          </w:tcPr>
          <w:p w14:paraId="6139BDF8" w14:textId="77777777" w:rsidR="00B50050" w:rsidRDefault="00B50050" w:rsidP="0088127C">
            <w:pPr>
              <w:pStyle w:val="OtherTableBody"/>
            </w:pPr>
            <w:r>
              <w:t>..</w:t>
            </w:r>
          </w:p>
        </w:tc>
        <w:tc>
          <w:tcPr>
            <w:tcW w:w="600" w:type="dxa"/>
          </w:tcPr>
          <w:p w14:paraId="7F39C548" w14:textId="77777777" w:rsidR="00B50050" w:rsidRDefault="00B50050" w:rsidP="0088127C">
            <w:pPr>
              <w:pStyle w:val="OtherTableBody"/>
            </w:pPr>
          </w:p>
        </w:tc>
        <w:tc>
          <w:tcPr>
            <w:tcW w:w="600" w:type="dxa"/>
          </w:tcPr>
          <w:p w14:paraId="66525477" w14:textId="77777777" w:rsidR="00B50050" w:rsidRDefault="00B50050" w:rsidP="0088127C">
            <w:pPr>
              <w:pStyle w:val="OtherTableBody"/>
            </w:pPr>
            <w:r>
              <w:t>CWE</w:t>
            </w:r>
          </w:p>
        </w:tc>
        <w:tc>
          <w:tcPr>
            <w:tcW w:w="700" w:type="dxa"/>
          </w:tcPr>
          <w:p w14:paraId="7F7F3610" w14:textId="77777777" w:rsidR="00B50050" w:rsidRDefault="00B50050" w:rsidP="0088127C">
            <w:pPr>
              <w:pStyle w:val="OtherTableBody"/>
            </w:pPr>
          </w:p>
        </w:tc>
        <w:tc>
          <w:tcPr>
            <w:tcW w:w="600" w:type="dxa"/>
          </w:tcPr>
          <w:p w14:paraId="4E4A060A" w14:textId="77777777" w:rsidR="00B50050" w:rsidRDefault="00B50050" w:rsidP="0088127C">
            <w:pPr>
              <w:pStyle w:val="OtherTableBody"/>
            </w:pPr>
            <w:r>
              <w:t>0476</w:t>
            </w:r>
          </w:p>
        </w:tc>
        <w:tc>
          <w:tcPr>
            <w:tcW w:w="900" w:type="dxa"/>
          </w:tcPr>
          <w:p w14:paraId="08D67BC9" w14:textId="77777777" w:rsidR="00B50050" w:rsidRDefault="00B50050" w:rsidP="0088127C">
            <w:pPr>
              <w:pStyle w:val="OtherTableBody"/>
            </w:pPr>
            <w:r>
              <w:t>4.5.3.48</w:t>
            </w:r>
          </w:p>
        </w:tc>
      </w:tr>
      <w:tr w:rsidR="00B50050" w14:paraId="70F0D4FE" w14:textId="77777777" w:rsidTr="00195548">
        <w:tc>
          <w:tcPr>
            <w:tcW w:w="3500" w:type="dxa"/>
          </w:tcPr>
          <w:p w14:paraId="65A7B8EF" w14:textId="77777777" w:rsidR="00B50050" w:rsidRDefault="00B50050" w:rsidP="0088127C">
            <w:pPr>
              <w:pStyle w:val="OtherTableBody"/>
            </w:pPr>
            <w:r>
              <w:t>Medically Necessary Duplicate Procedure Reason</w:t>
            </w:r>
          </w:p>
        </w:tc>
        <w:tc>
          <w:tcPr>
            <w:tcW w:w="700" w:type="dxa"/>
          </w:tcPr>
          <w:p w14:paraId="6E6E8954" w14:textId="77777777" w:rsidR="00B50050" w:rsidRDefault="00B50050" w:rsidP="0088127C">
            <w:pPr>
              <w:pStyle w:val="OtherTableBody"/>
            </w:pPr>
            <w:r>
              <w:t>01646</w:t>
            </w:r>
          </w:p>
        </w:tc>
        <w:tc>
          <w:tcPr>
            <w:tcW w:w="600" w:type="dxa"/>
          </w:tcPr>
          <w:p w14:paraId="219759EC" w14:textId="77777777" w:rsidR="00B50050" w:rsidRDefault="00B50050" w:rsidP="0088127C">
            <w:pPr>
              <w:pStyle w:val="OtherTableBody"/>
            </w:pPr>
            <w:r>
              <w:t>FT1</w:t>
            </w:r>
          </w:p>
        </w:tc>
        <w:tc>
          <w:tcPr>
            <w:tcW w:w="600" w:type="dxa"/>
          </w:tcPr>
          <w:p w14:paraId="466176B2" w14:textId="77777777" w:rsidR="00B50050" w:rsidRDefault="00B50050" w:rsidP="0088127C">
            <w:pPr>
              <w:pStyle w:val="OtherTableBody"/>
            </w:pPr>
            <w:r>
              <w:t>28</w:t>
            </w:r>
          </w:p>
        </w:tc>
        <w:tc>
          <w:tcPr>
            <w:tcW w:w="600" w:type="dxa"/>
          </w:tcPr>
          <w:p w14:paraId="24135AD7" w14:textId="77777777" w:rsidR="00B50050" w:rsidRDefault="00B50050" w:rsidP="0088127C">
            <w:pPr>
              <w:pStyle w:val="OtherTableBody"/>
            </w:pPr>
            <w:r>
              <w:t>..</w:t>
            </w:r>
          </w:p>
        </w:tc>
        <w:tc>
          <w:tcPr>
            <w:tcW w:w="600" w:type="dxa"/>
          </w:tcPr>
          <w:p w14:paraId="1590AB39" w14:textId="77777777" w:rsidR="00B50050" w:rsidRDefault="00B50050" w:rsidP="0088127C">
            <w:pPr>
              <w:pStyle w:val="OtherTableBody"/>
            </w:pPr>
          </w:p>
        </w:tc>
        <w:tc>
          <w:tcPr>
            <w:tcW w:w="600" w:type="dxa"/>
          </w:tcPr>
          <w:p w14:paraId="6A055743" w14:textId="77777777" w:rsidR="00B50050" w:rsidRDefault="00B50050" w:rsidP="0088127C">
            <w:pPr>
              <w:pStyle w:val="OtherTableBody"/>
            </w:pPr>
            <w:r>
              <w:t>CWE</w:t>
            </w:r>
          </w:p>
        </w:tc>
        <w:tc>
          <w:tcPr>
            <w:tcW w:w="700" w:type="dxa"/>
          </w:tcPr>
          <w:p w14:paraId="69F18FF6" w14:textId="77777777" w:rsidR="00B50050" w:rsidRDefault="00B50050" w:rsidP="0088127C">
            <w:pPr>
              <w:pStyle w:val="OtherTableBody"/>
            </w:pPr>
          </w:p>
        </w:tc>
        <w:tc>
          <w:tcPr>
            <w:tcW w:w="600" w:type="dxa"/>
          </w:tcPr>
          <w:p w14:paraId="732CBC69" w14:textId="77777777" w:rsidR="00B50050" w:rsidRDefault="00B50050" w:rsidP="0088127C">
            <w:pPr>
              <w:pStyle w:val="OtherTableBody"/>
            </w:pPr>
            <w:r>
              <w:t>0476</w:t>
            </w:r>
          </w:p>
        </w:tc>
        <w:tc>
          <w:tcPr>
            <w:tcW w:w="900" w:type="dxa"/>
          </w:tcPr>
          <w:p w14:paraId="16450581" w14:textId="77777777" w:rsidR="00B50050" w:rsidRDefault="00B50050" w:rsidP="0088127C">
            <w:pPr>
              <w:pStyle w:val="OtherTableBody"/>
            </w:pPr>
            <w:r>
              <w:t>6.5.1.28</w:t>
            </w:r>
          </w:p>
        </w:tc>
      </w:tr>
      <w:tr w:rsidR="00B50050" w14:paraId="63215599" w14:textId="77777777" w:rsidTr="00195548">
        <w:tc>
          <w:tcPr>
            <w:tcW w:w="3500" w:type="dxa"/>
          </w:tcPr>
          <w:p w14:paraId="6227F7C7" w14:textId="77777777" w:rsidR="00B50050" w:rsidRDefault="00B50050" w:rsidP="0088127C">
            <w:pPr>
              <w:pStyle w:val="OtherTableBody"/>
            </w:pPr>
            <w:r>
              <w:t>Medicare Health Ins Card Number</w:t>
            </w:r>
          </w:p>
        </w:tc>
        <w:tc>
          <w:tcPr>
            <w:tcW w:w="700" w:type="dxa"/>
          </w:tcPr>
          <w:p w14:paraId="32596F86" w14:textId="77777777" w:rsidR="00B50050" w:rsidRDefault="00B50050" w:rsidP="0088127C">
            <w:pPr>
              <w:pStyle w:val="OtherTableBody"/>
            </w:pPr>
            <w:r>
              <w:t>00477</w:t>
            </w:r>
          </w:p>
        </w:tc>
        <w:tc>
          <w:tcPr>
            <w:tcW w:w="600" w:type="dxa"/>
          </w:tcPr>
          <w:p w14:paraId="2C18468A" w14:textId="77777777" w:rsidR="00B50050" w:rsidRDefault="00B50050" w:rsidP="0088127C">
            <w:pPr>
              <w:pStyle w:val="OtherTableBody"/>
            </w:pPr>
            <w:r>
              <w:t>IN2</w:t>
            </w:r>
          </w:p>
        </w:tc>
        <w:tc>
          <w:tcPr>
            <w:tcW w:w="600" w:type="dxa"/>
          </w:tcPr>
          <w:p w14:paraId="3A56F453" w14:textId="77777777" w:rsidR="00B50050" w:rsidRDefault="00B50050" w:rsidP="0088127C">
            <w:pPr>
              <w:pStyle w:val="OtherTableBody"/>
            </w:pPr>
            <w:r>
              <w:t>6</w:t>
            </w:r>
          </w:p>
        </w:tc>
        <w:tc>
          <w:tcPr>
            <w:tcW w:w="600" w:type="dxa"/>
          </w:tcPr>
          <w:p w14:paraId="34E7E5FA" w14:textId="77777777" w:rsidR="00B50050" w:rsidRDefault="00B50050" w:rsidP="0088127C">
            <w:pPr>
              <w:pStyle w:val="OtherTableBody"/>
            </w:pPr>
            <w:r>
              <w:t>..</w:t>
            </w:r>
          </w:p>
        </w:tc>
        <w:tc>
          <w:tcPr>
            <w:tcW w:w="600" w:type="dxa"/>
          </w:tcPr>
          <w:p w14:paraId="3F6E68C9" w14:textId="77777777" w:rsidR="00B50050" w:rsidRDefault="00B50050" w:rsidP="0088127C">
            <w:pPr>
              <w:pStyle w:val="OtherTableBody"/>
            </w:pPr>
            <w:r>
              <w:t>15=</w:t>
            </w:r>
          </w:p>
        </w:tc>
        <w:tc>
          <w:tcPr>
            <w:tcW w:w="600" w:type="dxa"/>
          </w:tcPr>
          <w:p w14:paraId="09B6AD02" w14:textId="77777777" w:rsidR="00B50050" w:rsidRDefault="00B50050" w:rsidP="0088127C">
            <w:pPr>
              <w:pStyle w:val="OtherTableBody"/>
            </w:pPr>
            <w:r>
              <w:t>ST</w:t>
            </w:r>
          </w:p>
        </w:tc>
        <w:tc>
          <w:tcPr>
            <w:tcW w:w="700" w:type="dxa"/>
          </w:tcPr>
          <w:p w14:paraId="4017CBDE" w14:textId="77777777" w:rsidR="00B50050" w:rsidRDefault="00B50050" w:rsidP="0088127C">
            <w:pPr>
              <w:pStyle w:val="OtherTableBody"/>
            </w:pPr>
          </w:p>
        </w:tc>
        <w:tc>
          <w:tcPr>
            <w:tcW w:w="600" w:type="dxa"/>
          </w:tcPr>
          <w:p w14:paraId="6BF4C895" w14:textId="77777777" w:rsidR="00B50050" w:rsidRDefault="00B50050" w:rsidP="0088127C">
            <w:pPr>
              <w:pStyle w:val="OtherTableBody"/>
            </w:pPr>
          </w:p>
        </w:tc>
        <w:tc>
          <w:tcPr>
            <w:tcW w:w="900" w:type="dxa"/>
          </w:tcPr>
          <w:p w14:paraId="28BFDA2A" w14:textId="77777777" w:rsidR="00B50050" w:rsidRDefault="00B50050" w:rsidP="0088127C">
            <w:pPr>
              <w:pStyle w:val="OtherTableBody"/>
            </w:pPr>
            <w:r>
              <w:t>6.5.7.6</w:t>
            </w:r>
          </w:p>
        </w:tc>
      </w:tr>
      <w:tr w:rsidR="00B50050" w14:paraId="617B42F6" w14:textId="77777777" w:rsidTr="00195548">
        <w:tc>
          <w:tcPr>
            <w:tcW w:w="3500" w:type="dxa"/>
          </w:tcPr>
          <w:p w14:paraId="10DDAE58" w14:textId="77777777" w:rsidR="00B50050" w:rsidRDefault="00B50050" w:rsidP="0088127C">
            <w:pPr>
              <w:pStyle w:val="OtherTableBody"/>
            </w:pPr>
            <w:r>
              <w:t>Medication Instance Identifier</w:t>
            </w:r>
          </w:p>
        </w:tc>
        <w:tc>
          <w:tcPr>
            <w:tcW w:w="700" w:type="dxa"/>
          </w:tcPr>
          <w:p w14:paraId="23761EB1" w14:textId="77777777" w:rsidR="00B50050" w:rsidRDefault="00B50050" w:rsidP="0088127C">
            <w:pPr>
              <w:pStyle w:val="OtherTableBody"/>
            </w:pPr>
            <w:r>
              <w:t>02149</w:t>
            </w:r>
          </w:p>
        </w:tc>
        <w:tc>
          <w:tcPr>
            <w:tcW w:w="600" w:type="dxa"/>
          </w:tcPr>
          <w:p w14:paraId="05843309" w14:textId="77777777" w:rsidR="00B50050" w:rsidRDefault="00B50050" w:rsidP="0088127C">
            <w:pPr>
              <w:pStyle w:val="OtherTableBody"/>
            </w:pPr>
            <w:r>
              <w:t>RXO</w:t>
            </w:r>
          </w:p>
        </w:tc>
        <w:tc>
          <w:tcPr>
            <w:tcW w:w="600" w:type="dxa"/>
          </w:tcPr>
          <w:p w14:paraId="3BA6A5BB" w14:textId="77777777" w:rsidR="00B50050" w:rsidRDefault="00B50050" w:rsidP="0088127C">
            <w:pPr>
              <w:pStyle w:val="OtherTableBody"/>
            </w:pPr>
            <w:r>
              <w:t>29</w:t>
            </w:r>
          </w:p>
        </w:tc>
        <w:tc>
          <w:tcPr>
            <w:tcW w:w="600" w:type="dxa"/>
          </w:tcPr>
          <w:p w14:paraId="0330B906" w14:textId="77777777" w:rsidR="00B50050" w:rsidRDefault="00B50050" w:rsidP="0088127C">
            <w:pPr>
              <w:pStyle w:val="OtherTableBody"/>
            </w:pPr>
            <w:r>
              <w:t>..</w:t>
            </w:r>
          </w:p>
        </w:tc>
        <w:tc>
          <w:tcPr>
            <w:tcW w:w="600" w:type="dxa"/>
          </w:tcPr>
          <w:p w14:paraId="7F36D698" w14:textId="77777777" w:rsidR="00B50050" w:rsidRDefault="00B50050" w:rsidP="0088127C">
            <w:pPr>
              <w:pStyle w:val="OtherTableBody"/>
            </w:pPr>
          </w:p>
        </w:tc>
        <w:tc>
          <w:tcPr>
            <w:tcW w:w="600" w:type="dxa"/>
          </w:tcPr>
          <w:p w14:paraId="75D386FE" w14:textId="77777777" w:rsidR="00B50050" w:rsidRDefault="00B50050" w:rsidP="0088127C">
            <w:pPr>
              <w:pStyle w:val="OtherTableBody"/>
            </w:pPr>
            <w:r>
              <w:t>EI</w:t>
            </w:r>
          </w:p>
        </w:tc>
        <w:tc>
          <w:tcPr>
            <w:tcW w:w="700" w:type="dxa"/>
          </w:tcPr>
          <w:p w14:paraId="4EEEC645" w14:textId="77777777" w:rsidR="00B50050" w:rsidRDefault="00B50050" w:rsidP="0088127C">
            <w:pPr>
              <w:pStyle w:val="OtherTableBody"/>
            </w:pPr>
          </w:p>
        </w:tc>
        <w:tc>
          <w:tcPr>
            <w:tcW w:w="600" w:type="dxa"/>
          </w:tcPr>
          <w:p w14:paraId="3939129E" w14:textId="77777777" w:rsidR="00B50050" w:rsidRDefault="00B50050" w:rsidP="0088127C">
            <w:pPr>
              <w:pStyle w:val="OtherTableBody"/>
            </w:pPr>
          </w:p>
        </w:tc>
        <w:tc>
          <w:tcPr>
            <w:tcW w:w="900" w:type="dxa"/>
          </w:tcPr>
          <w:p w14:paraId="5D8C1129" w14:textId="77777777" w:rsidR="00B50050" w:rsidRDefault="00B50050" w:rsidP="0088127C">
            <w:pPr>
              <w:pStyle w:val="OtherTableBody"/>
            </w:pPr>
            <w:r>
              <w:t>4A.4.1.29</w:t>
            </w:r>
          </w:p>
        </w:tc>
      </w:tr>
      <w:tr w:rsidR="00B50050" w14:paraId="4CD151E0" w14:textId="77777777" w:rsidTr="00195548">
        <w:tc>
          <w:tcPr>
            <w:tcW w:w="3500" w:type="dxa"/>
          </w:tcPr>
          <w:p w14:paraId="50C4B4E1" w14:textId="77777777" w:rsidR="00B50050" w:rsidRDefault="00B50050" w:rsidP="0088127C">
            <w:pPr>
              <w:pStyle w:val="OtherTableBody"/>
            </w:pPr>
            <w:r>
              <w:t>Message Control ID</w:t>
            </w:r>
          </w:p>
        </w:tc>
        <w:tc>
          <w:tcPr>
            <w:tcW w:w="700" w:type="dxa"/>
          </w:tcPr>
          <w:p w14:paraId="255BE997" w14:textId="77777777" w:rsidR="00B50050" w:rsidRDefault="00B50050" w:rsidP="0088127C">
            <w:pPr>
              <w:pStyle w:val="OtherTableBody"/>
            </w:pPr>
            <w:r>
              <w:t>00010</w:t>
            </w:r>
          </w:p>
        </w:tc>
        <w:tc>
          <w:tcPr>
            <w:tcW w:w="600" w:type="dxa"/>
          </w:tcPr>
          <w:p w14:paraId="521D1521" w14:textId="77777777" w:rsidR="00B50050" w:rsidRDefault="00B50050" w:rsidP="0088127C">
            <w:pPr>
              <w:pStyle w:val="OtherTableBody"/>
            </w:pPr>
            <w:r>
              <w:t>MSA</w:t>
            </w:r>
          </w:p>
        </w:tc>
        <w:tc>
          <w:tcPr>
            <w:tcW w:w="600" w:type="dxa"/>
          </w:tcPr>
          <w:p w14:paraId="40C07392" w14:textId="77777777" w:rsidR="00B50050" w:rsidRDefault="00B50050" w:rsidP="0088127C">
            <w:pPr>
              <w:pStyle w:val="OtherTableBody"/>
            </w:pPr>
            <w:r>
              <w:t>2</w:t>
            </w:r>
          </w:p>
        </w:tc>
        <w:tc>
          <w:tcPr>
            <w:tcW w:w="600" w:type="dxa"/>
          </w:tcPr>
          <w:p w14:paraId="321E870D" w14:textId="77777777" w:rsidR="00B50050" w:rsidRDefault="00B50050" w:rsidP="0088127C">
            <w:pPr>
              <w:pStyle w:val="OtherTableBody"/>
            </w:pPr>
            <w:r>
              <w:t>1..199</w:t>
            </w:r>
          </w:p>
        </w:tc>
        <w:tc>
          <w:tcPr>
            <w:tcW w:w="600" w:type="dxa"/>
          </w:tcPr>
          <w:p w14:paraId="582FBD7C" w14:textId="77777777" w:rsidR="00B50050" w:rsidRDefault="00B50050" w:rsidP="0088127C">
            <w:pPr>
              <w:pStyle w:val="OtherTableBody"/>
            </w:pPr>
            <w:r>
              <w:t>=</w:t>
            </w:r>
          </w:p>
        </w:tc>
        <w:tc>
          <w:tcPr>
            <w:tcW w:w="600" w:type="dxa"/>
          </w:tcPr>
          <w:p w14:paraId="3A852DFE" w14:textId="77777777" w:rsidR="00B50050" w:rsidRDefault="00B50050" w:rsidP="0088127C">
            <w:pPr>
              <w:pStyle w:val="OtherTableBody"/>
            </w:pPr>
            <w:r>
              <w:t>ST</w:t>
            </w:r>
          </w:p>
        </w:tc>
        <w:tc>
          <w:tcPr>
            <w:tcW w:w="700" w:type="dxa"/>
          </w:tcPr>
          <w:p w14:paraId="22422AFD" w14:textId="77777777" w:rsidR="00B50050" w:rsidRDefault="00B50050" w:rsidP="0088127C">
            <w:pPr>
              <w:pStyle w:val="OtherTableBody"/>
            </w:pPr>
          </w:p>
        </w:tc>
        <w:tc>
          <w:tcPr>
            <w:tcW w:w="600" w:type="dxa"/>
          </w:tcPr>
          <w:p w14:paraId="5F77EAD9" w14:textId="77777777" w:rsidR="00B50050" w:rsidRDefault="00B50050" w:rsidP="0088127C">
            <w:pPr>
              <w:pStyle w:val="OtherTableBody"/>
            </w:pPr>
          </w:p>
        </w:tc>
        <w:tc>
          <w:tcPr>
            <w:tcW w:w="900" w:type="dxa"/>
          </w:tcPr>
          <w:p w14:paraId="167976DA" w14:textId="77777777" w:rsidR="00B50050" w:rsidRDefault="00B50050" w:rsidP="0088127C">
            <w:pPr>
              <w:pStyle w:val="OtherTableBody"/>
            </w:pPr>
            <w:r>
              <w:t>2.14.8.2</w:t>
            </w:r>
          </w:p>
        </w:tc>
      </w:tr>
      <w:tr w:rsidR="00B50050" w14:paraId="6DF640FF" w14:textId="77777777" w:rsidTr="00195548">
        <w:tc>
          <w:tcPr>
            <w:tcW w:w="3500" w:type="dxa"/>
          </w:tcPr>
          <w:p w14:paraId="153EDF8F" w14:textId="77777777" w:rsidR="00B50050" w:rsidRDefault="00B50050" w:rsidP="0088127C">
            <w:pPr>
              <w:pStyle w:val="OtherTableBody"/>
            </w:pPr>
            <w:r>
              <w:t>Message Control ID</w:t>
            </w:r>
          </w:p>
        </w:tc>
        <w:tc>
          <w:tcPr>
            <w:tcW w:w="700" w:type="dxa"/>
          </w:tcPr>
          <w:p w14:paraId="28133AFB" w14:textId="77777777" w:rsidR="00B50050" w:rsidRDefault="00B50050" w:rsidP="0088127C">
            <w:pPr>
              <w:pStyle w:val="OtherTableBody"/>
            </w:pPr>
            <w:r>
              <w:t>00010</w:t>
            </w:r>
          </w:p>
        </w:tc>
        <w:tc>
          <w:tcPr>
            <w:tcW w:w="600" w:type="dxa"/>
          </w:tcPr>
          <w:p w14:paraId="04CA7459" w14:textId="77777777" w:rsidR="00B50050" w:rsidRDefault="00B50050" w:rsidP="0088127C">
            <w:pPr>
              <w:pStyle w:val="OtherTableBody"/>
            </w:pPr>
            <w:r>
              <w:t>MSH</w:t>
            </w:r>
          </w:p>
        </w:tc>
        <w:tc>
          <w:tcPr>
            <w:tcW w:w="600" w:type="dxa"/>
          </w:tcPr>
          <w:p w14:paraId="65DE208B" w14:textId="77777777" w:rsidR="00B50050" w:rsidRDefault="00B50050" w:rsidP="0088127C">
            <w:pPr>
              <w:pStyle w:val="OtherTableBody"/>
            </w:pPr>
            <w:r>
              <w:t>10</w:t>
            </w:r>
          </w:p>
        </w:tc>
        <w:tc>
          <w:tcPr>
            <w:tcW w:w="600" w:type="dxa"/>
          </w:tcPr>
          <w:p w14:paraId="159366C4" w14:textId="77777777" w:rsidR="00B50050" w:rsidRDefault="00B50050" w:rsidP="0088127C">
            <w:pPr>
              <w:pStyle w:val="OtherTableBody"/>
            </w:pPr>
            <w:r>
              <w:t>1..199</w:t>
            </w:r>
          </w:p>
        </w:tc>
        <w:tc>
          <w:tcPr>
            <w:tcW w:w="600" w:type="dxa"/>
          </w:tcPr>
          <w:p w14:paraId="52DA20C1" w14:textId="77777777" w:rsidR="00B50050" w:rsidRDefault="00B50050" w:rsidP="0088127C">
            <w:pPr>
              <w:pStyle w:val="OtherTableBody"/>
            </w:pPr>
            <w:r>
              <w:t>=</w:t>
            </w:r>
          </w:p>
        </w:tc>
        <w:tc>
          <w:tcPr>
            <w:tcW w:w="600" w:type="dxa"/>
          </w:tcPr>
          <w:p w14:paraId="152764C2" w14:textId="77777777" w:rsidR="00B50050" w:rsidRDefault="00B50050" w:rsidP="0088127C">
            <w:pPr>
              <w:pStyle w:val="OtherTableBody"/>
            </w:pPr>
            <w:r>
              <w:t>ST</w:t>
            </w:r>
          </w:p>
        </w:tc>
        <w:tc>
          <w:tcPr>
            <w:tcW w:w="700" w:type="dxa"/>
          </w:tcPr>
          <w:p w14:paraId="23511562" w14:textId="77777777" w:rsidR="00B50050" w:rsidRDefault="00B50050" w:rsidP="0088127C">
            <w:pPr>
              <w:pStyle w:val="OtherTableBody"/>
            </w:pPr>
          </w:p>
        </w:tc>
        <w:tc>
          <w:tcPr>
            <w:tcW w:w="600" w:type="dxa"/>
          </w:tcPr>
          <w:p w14:paraId="78AE1F33" w14:textId="77777777" w:rsidR="00B50050" w:rsidRDefault="00B50050" w:rsidP="0088127C">
            <w:pPr>
              <w:pStyle w:val="OtherTableBody"/>
            </w:pPr>
          </w:p>
        </w:tc>
        <w:tc>
          <w:tcPr>
            <w:tcW w:w="900" w:type="dxa"/>
          </w:tcPr>
          <w:p w14:paraId="4AEFD61F" w14:textId="77777777" w:rsidR="00B50050" w:rsidRDefault="00B50050" w:rsidP="0088127C">
            <w:pPr>
              <w:pStyle w:val="OtherTableBody"/>
            </w:pPr>
            <w:r>
              <w:t>2.14.9.10</w:t>
            </w:r>
          </w:p>
        </w:tc>
      </w:tr>
      <w:tr w:rsidR="00B50050" w14:paraId="59B56D67" w14:textId="77777777" w:rsidTr="00195548">
        <w:tc>
          <w:tcPr>
            <w:tcW w:w="3500" w:type="dxa"/>
          </w:tcPr>
          <w:p w14:paraId="1B285965" w14:textId="77777777" w:rsidR="00B50050" w:rsidRDefault="00B50050" w:rsidP="0088127C">
            <w:pPr>
              <w:pStyle w:val="OtherTableBody"/>
            </w:pPr>
            <w:r>
              <w:t>Message Profile Identifier</w:t>
            </w:r>
          </w:p>
        </w:tc>
        <w:tc>
          <w:tcPr>
            <w:tcW w:w="700" w:type="dxa"/>
          </w:tcPr>
          <w:p w14:paraId="75FA3AC0" w14:textId="77777777" w:rsidR="00B50050" w:rsidRDefault="00B50050" w:rsidP="0088127C">
            <w:pPr>
              <w:pStyle w:val="OtherTableBody"/>
            </w:pPr>
            <w:r>
              <w:t>01598</w:t>
            </w:r>
          </w:p>
        </w:tc>
        <w:tc>
          <w:tcPr>
            <w:tcW w:w="600" w:type="dxa"/>
          </w:tcPr>
          <w:p w14:paraId="1BACC765" w14:textId="77777777" w:rsidR="00B50050" w:rsidRDefault="00B50050" w:rsidP="0088127C">
            <w:pPr>
              <w:pStyle w:val="OtherTableBody"/>
            </w:pPr>
            <w:r>
              <w:t>MSH</w:t>
            </w:r>
          </w:p>
        </w:tc>
        <w:tc>
          <w:tcPr>
            <w:tcW w:w="600" w:type="dxa"/>
          </w:tcPr>
          <w:p w14:paraId="4E6A3A0B" w14:textId="77777777" w:rsidR="00B50050" w:rsidRDefault="00B50050" w:rsidP="0088127C">
            <w:pPr>
              <w:pStyle w:val="OtherTableBody"/>
            </w:pPr>
            <w:r>
              <w:t>21</w:t>
            </w:r>
          </w:p>
        </w:tc>
        <w:tc>
          <w:tcPr>
            <w:tcW w:w="600" w:type="dxa"/>
          </w:tcPr>
          <w:p w14:paraId="5C41955B" w14:textId="77777777" w:rsidR="00B50050" w:rsidRDefault="00B50050" w:rsidP="0088127C">
            <w:pPr>
              <w:pStyle w:val="OtherTableBody"/>
            </w:pPr>
            <w:r>
              <w:t>..</w:t>
            </w:r>
          </w:p>
        </w:tc>
        <w:tc>
          <w:tcPr>
            <w:tcW w:w="600" w:type="dxa"/>
          </w:tcPr>
          <w:p w14:paraId="5B0BAA56" w14:textId="77777777" w:rsidR="00B50050" w:rsidRDefault="00B50050" w:rsidP="0088127C">
            <w:pPr>
              <w:pStyle w:val="OtherTableBody"/>
            </w:pPr>
          </w:p>
        </w:tc>
        <w:tc>
          <w:tcPr>
            <w:tcW w:w="600" w:type="dxa"/>
          </w:tcPr>
          <w:p w14:paraId="69927CC2" w14:textId="77777777" w:rsidR="00B50050" w:rsidRDefault="00B50050" w:rsidP="0088127C">
            <w:pPr>
              <w:pStyle w:val="OtherTableBody"/>
            </w:pPr>
            <w:r>
              <w:t xml:space="preserve">EI </w:t>
            </w:r>
          </w:p>
        </w:tc>
        <w:tc>
          <w:tcPr>
            <w:tcW w:w="700" w:type="dxa"/>
          </w:tcPr>
          <w:p w14:paraId="33C8FE50" w14:textId="77777777" w:rsidR="00B50050" w:rsidRDefault="00B50050" w:rsidP="0088127C">
            <w:pPr>
              <w:pStyle w:val="OtherTableBody"/>
            </w:pPr>
            <w:r>
              <w:t>Y</w:t>
            </w:r>
          </w:p>
        </w:tc>
        <w:tc>
          <w:tcPr>
            <w:tcW w:w="600" w:type="dxa"/>
          </w:tcPr>
          <w:p w14:paraId="40D102C0" w14:textId="77777777" w:rsidR="00B50050" w:rsidRDefault="00B50050" w:rsidP="0088127C">
            <w:pPr>
              <w:pStyle w:val="OtherTableBody"/>
            </w:pPr>
          </w:p>
        </w:tc>
        <w:tc>
          <w:tcPr>
            <w:tcW w:w="900" w:type="dxa"/>
          </w:tcPr>
          <w:p w14:paraId="2D6368BA" w14:textId="77777777" w:rsidR="00B50050" w:rsidRDefault="00B50050" w:rsidP="0088127C">
            <w:pPr>
              <w:pStyle w:val="OtherTableBody"/>
            </w:pPr>
            <w:r>
              <w:t>2.14.9.21</w:t>
            </w:r>
          </w:p>
        </w:tc>
      </w:tr>
      <w:tr w:rsidR="00B50050" w14:paraId="7EB8ECE8" w14:textId="77777777" w:rsidTr="00195548">
        <w:tc>
          <w:tcPr>
            <w:tcW w:w="3500" w:type="dxa"/>
          </w:tcPr>
          <w:p w14:paraId="2032ED59" w14:textId="77777777" w:rsidR="00B50050" w:rsidRDefault="00B50050" w:rsidP="0088127C">
            <w:pPr>
              <w:pStyle w:val="OtherTableBody"/>
            </w:pPr>
            <w:r>
              <w:t>Message Query Name</w:t>
            </w:r>
          </w:p>
        </w:tc>
        <w:tc>
          <w:tcPr>
            <w:tcW w:w="700" w:type="dxa"/>
          </w:tcPr>
          <w:p w14:paraId="5CC83C82" w14:textId="77777777" w:rsidR="00B50050" w:rsidRDefault="00B50050" w:rsidP="0088127C">
            <w:pPr>
              <w:pStyle w:val="OtherTableBody"/>
            </w:pPr>
            <w:r>
              <w:t>01375</w:t>
            </w:r>
          </w:p>
        </w:tc>
        <w:tc>
          <w:tcPr>
            <w:tcW w:w="600" w:type="dxa"/>
          </w:tcPr>
          <w:p w14:paraId="08C62484" w14:textId="77777777" w:rsidR="00B50050" w:rsidRDefault="00B50050" w:rsidP="0088127C">
            <w:pPr>
              <w:pStyle w:val="OtherTableBody"/>
            </w:pPr>
            <w:r>
              <w:t>QPD</w:t>
            </w:r>
          </w:p>
        </w:tc>
        <w:tc>
          <w:tcPr>
            <w:tcW w:w="600" w:type="dxa"/>
          </w:tcPr>
          <w:p w14:paraId="347394E6" w14:textId="77777777" w:rsidR="00B50050" w:rsidRDefault="00B50050" w:rsidP="0088127C">
            <w:pPr>
              <w:pStyle w:val="OtherTableBody"/>
            </w:pPr>
            <w:r>
              <w:t>1</w:t>
            </w:r>
          </w:p>
        </w:tc>
        <w:tc>
          <w:tcPr>
            <w:tcW w:w="600" w:type="dxa"/>
          </w:tcPr>
          <w:p w14:paraId="51241731" w14:textId="77777777" w:rsidR="00B50050" w:rsidRDefault="00B50050" w:rsidP="0088127C">
            <w:pPr>
              <w:pStyle w:val="OtherTableBody"/>
            </w:pPr>
            <w:r>
              <w:t>..</w:t>
            </w:r>
          </w:p>
        </w:tc>
        <w:tc>
          <w:tcPr>
            <w:tcW w:w="600" w:type="dxa"/>
          </w:tcPr>
          <w:p w14:paraId="709A9242" w14:textId="77777777" w:rsidR="00B50050" w:rsidRDefault="00B50050" w:rsidP="0088127C">
            <w:pPr>
              <w:pStyle w:val="OtherTableBody"/>
            </w:pPr>
          </w:p>
        </w:tc>
        <w:tc>
          <w:tcPr>
            <w:tcW w:w="600" w:type="dxa"/>
          </w:tcPr>
          <w:p w14:paraId="74E9D78C" w14:textId="77777777" w:rsidR="00B50050" w:rsidRDefault="00B50050" w:rsidP="0088127C">
            <w:pPr>
              <w:pStyle w:val="OtherTableBody"/>
            </w:pPr>
            <w:r>
              <w:t>CWE</w:t>
            </w:r>
          </w:p>
        </w:tc>
        <w:tc>
          <w:tcPr>
            <w:tcW w:w="700" w:type="dxa"/>
          </w:tcPr>
          <w:p w14:paraId="49FF1384" w14:textId="77777777" w:rsidR="00B50050" w:rsidRDefault="00B50050" w:rsidP="0088127C">
            <w:pPr>
              <w:pStyle w:val="OtherTableBody"/>
            </w:pPr>
          </w:p>
        </w:tc>
        <w:tc>
          <w:tcPr>
            <w:tcW w:w="600" w:type="dxa"/>
          </w:tcPr>
          <w:p w14:paraId="599C79F5" w14:textId="77777777" w:rsidR="00B50050" w:rsidRDefault="00B50050" w:rsidP="0088127C">
            <w:pPr>
              <w:pStyle w:val="OtherTableBody"/>
            </w:pPr>
            <w:r>
              <w:t>0471</w:t>
            </w:r>
          </w:p>
        </w:tc>
        <w:tc>
          <w:tcPr>
            <w:tcW w:w="900" w:type="dxa"/>
          </w:tcPr>
          <w:p w14:paraId="62FF7F06" w14:textId="77777777" w:rsidR="00B50050" w:rsidRDefault="00B50050" w:rsidP="0088127C">
            <w:pPr>
              <w:pStyle w:val="OtherTableBody"/>
            </w:pPr>
            <w:r>
              <w:t>5.5.4.1</w:t>
            </w:r>
          </w:p>
        </w:tc>
      </w:tr>
      <w:tr w:rsidR="00B50050" w14:paraId="7C4D38E6" w14:textId="77777777" w:rsidTr="00195548">
        <w:tc>
          <w:tcPr>
            <w:tcW w:w="3500" w:type="dxa"/>
          </w:tcPr>
          <w:p w14:paraId="1765776C" w14:textId="77777777" w:rsidR="00B50050" w:rsidRDefault="00B50050" w:rsidP="0088127C">
            <w:pPr>
              <w:pStyle w:val="OtherTableBody"/>
            </w:pPr>
            <w:r>
              <w:t>Message Query Name</w:t>
            </w:r>
          </w:p>
        </w:tc>
        <w:tc>
          <w:tcPr>
            <w:tcW w:w="700" w:type="dxa"/>
          </w:tcPr>
          <w:p w14:paraId="2AA31685" w14:textId="77777777" w:rsidR="00B50050" w:rsidRDefault="00B50050" w:rsidP="0088127C">
            <w:pPr>
              <w:pStyle w:val="OtherTableBody"/>
            </w:pPr>
            <w:r>
              <w:t>01375</w:t>
            </w:r>
          </w:p>
        </w:tc>
        <w:tc>
          <w:tcPr>
            <w:tcW w:w="600" w:type="dxa"/>
          </w:tcPr>
          <w:p w14:paraId="4DA3AD34" w14:textId="77777777" w:rsidR="00B50050" w:rsidRDefault="00B50050" w:rsidP="0088127C">
            <w:pPr>
              <w:pStyle w:val="OtherTableBody"/>
            </w:pPr>
            <w:r>
              <w:t>QID</w:t>
            </w:r>
          </w:p>
        </w:tc>
        <w:tc>
          <w:tcPr>
            <w:tcW w:w="600" w:type="dxa"/>
          </w:tcPr>
          <w:p w14:paraId="1B388945" w14:textId="77777777" w:rsidR="00B50050" w:rsidRDefault="00B50050" w:rsidP="0088127C">
            <w:pPr>
              <w:pStyle w:val="OtherTableBody"/>
            </w:pPr>
            <w:r>
              <w:t>2</w:t>
            </w:r>
          </w:p>
        </w:tc>
        <w:tc>
          <w:tcPr>
            <w:tcW w:w="600" w:type="dxa"/>
          </w:tcPr>
          <w:p w14:paraId="62F6ECB0" w14:textId="77777777" w:rsidR="00B50050" w:rsidRDefault="00B50050" w:rsidP="0088127C">
            <w:pPr>
              <w:pStyle w:val="OtherTableBody"/>
            </w:pPr>
            <w:r>
              <w:t>..</w:t>
            </w:r>
          </w:p>
        </w:tc>
        <w:tc>
          <w:tcPr>
            <w:tcW w:w="600" w:type="dxa"/>
          </w:tcPr>
          <w:p w14:paraId="35E306DC" w14:textId="77777777" w:rsidR="00B50050" w:rsidRDefault="00B50050" w:rsidP="0088127C">
            <w:pPr>
              <w:pStyle w:val="OtherTableBody"/>
            </w:pPr>
          </w:p>
        </w:tc>
        <w:tc>
          <w:tcPr>
            <w:tcW w:w="600" w:type="dxa"/>
          </w:tcPr>
          <w:p w14:paraId="618B077A" w14:textId="77777777" w:rsidR="00B50050" w:rsidRDefault="00B50050" w:rsidP="0088127C">
            <w:pPr>
              <w:pStyle w:val="OtherTableBody"/>
            </w:pPr>
            <w:r>
              <w:t>CWE</w:t>
            </w:r>
          </w:p>
        </w:tc>
        <w:tc>
          <w:tcPr>
            <w:tcW w:w="700" w:type="dxa"/>
          </w:tcPr>
          <w:p w14:paraId="2DAAC031" w14:textId="77777777" w:rsidR="00B50050" w:rsidRDefault="00B50050" w:rsidP="0088127C">
            <w:pPr>
              <w:pStyle w:val="OtherTableBody"/>
            </w:pPr>
          </w:p>
        </w:tc>
        <w:tc>
          <w:tcPr>
            <w:tcW w:w="600" w:type="dxa"/>
          </w:tcPr>
          <w:p w14:paraId="0A9BEEB9" w14:textId="77777777" w:rsidR="00B50050" w:rsidRDefault="00B50050" w:rsidP="0088127C">
            <w:pPr>
              <w:pStyle w:val="OtherTableBody"/>
            </w:pPr>
            <w:r>
              <w:t>0471</w:t>
            </w:r>
          </w:p>
        </w:tc>
        <w:tc>
          <w:tcPr>
            <w:tcW w:w="900" w:type="dxa"/>
          </w:tcPr>
          <w:p w14:paraId="1B21D74C" w14:textId="77777777" w:rsidR="00B50050" w:rsidRDefault="00B50050" w:rsidP="0088127C">
            <w:pPr>
              <w:pStyle w:val="OtherTableBody"/>
            </w:pPr>
            <w:r>
              <w:t>5.5.3.2</w:t>
            </w:r>
          </w:p>
        </w:tc>
      </w:tr>
      <w:tr w:rsidR="00B50050" w14:paraId="10AAD500" w14:textId="77777777" w:rsidTr="00195548">
        <w:tc>
          <w:tcPr>
            <w:tcW w:w="3500" w:type="dxa"/>
          </w:tcPr>
          <w:p w14:paraId="398CDBE5" w14:textId="77777777" w:rsidR="00B50050" w:rsidRDefault="00B50050" w:rsidP="0088127C">
            <w:pPr>
              <w:pStyle w:val="OtherTableBody"/>
            </w:pPr>
            <w:r>
              <w:t>Message Query Name</w:t>
            </w:r>
          </w:p>
        </w:tc>
        <w:tc>
          <w:tcPr>
            <w:tcW w:w="700" w:type="dxa"/>
          </w:tcPr>
          <w:p w14:paraId="6BDCC245" w14:textId="77777777" w:rsidR="00B50050" w:rsidRDefault="00B50050" w:rsidP="0088127C">
            <w:pPr>
              <w:pStyle w:val="OtherTableBody"/>
            </w:pPr>
            <w:r>
              <w:t>01375</w:t>
            </w:r>
          </w:p>
        </w:tc>
        <w:tc>
          <w:tcPr>
            <w:tcW w:w="600" w:type="dxa"/>
          </w:tcPr>
          <w:p w14:paraId="0F15C85B" w14:textId="77777777" w:rsidR="00B50050" w:rsidRDefault="00B50050" w:rsidP="0088127C">
            <w:pPr>
              <w:pStyle w:val="OtherTableBody"/>
            </w:pPr>
            <w:r>
              <w:t>QAK</w:t>
            </w:r>
          </w:p>
        </w:tc>
        <w:tc>
          <w:tcPr>
            <w:tcW w:w="600" w:type="dxa"/>
          </w:tcPr>
          <w:p w14:paraId="51B40521" w14:textId="77777777" w:rsidR="00B50050" w:rsidRDefault="00B50050" w:rsidP="0088127C">
            <w:pPr>
              <w:pStyle w:val="OtherTableBody"/>
            </w:pPr>
            <w:r>
              <w:t>3</w:t>
            </w:r>
          </w:p>
        </w:tc>
        <w:tc>
          <w:tcPr>
            <w:tcW w:w="600" w:type="dxa"/>
          </w:tcPr>
          <w:p w14:paraId="02359411" w14:textId="77777777" w:rsidR="00B50050" w:rsidRDefault="00B50050" w:rsidP="0088127C">
            <w:pPr>
              <w:pStyle w:val="OtherTableBody"/>
            </w:pPr>
            <w:r>
              <w:t>..</w:t>
            </w:r>
          </w:p>
        </w:tc>
        <w:tc>
          <w:tcPr>
            <w:tcW w:w="600" w:type="dxa"/>
          </w:tcPr>
          <w:p w14:paraId="5C7DF1D1" w14:textId="77777777" w:rsidR="00B50050" w:rsidRDefault="00B50050" w:rsidP="0088127C">
            <w:pPr>
              <w:pStyle w:val="OtherTableBody"/>
            </w:pPr>
          </w:p>
        </w:tc>
        <w:tc>
          <w:tcPr>
            <w:tcW w:w="600" w:type="dxa"/>
          </w:tcPr>
          <w:p w14:paraId="66B2CE1F" w14:textId="77777777" w:rsidR="00B50050" w:rsidRDefault="00B50050" w:rsidP="0088127C">
            <w:pPr>
              <w:pStyle w:val="OtherTableBody"/>
            </w:pPr>
            <w:r>
              <w:t>CWE</w:t>
            </w:r>
          </w:p>
        </w:tc>
        <w:tc>
          <w:tcPr>
            <w:tcW w:w="700" w:type="dxa"/>
          </w:tcPr>
          <w:p w14:paraId="749A5B04" w14:textId="77777777" w:rsidR="00B50050" w:rsidRDefault="00B50050" w:rsidP="0088127C">
            <w:pPr>
              <w:pStyle w:val="OtherTableBody"/>
            </w:pPr>
          </w:p>
        </w:tc>
        <w:tc>
          <w:tcPr>
            <w:tcW w:w="600" w:type="dxa"/>
          </w:tcPr>
          <w:p w14:paraId="60A2ADE6" w14:textId="77777777" w:rsidR="00B50050" w:rsidRDefault="00B50050" w:rsidP="0088127C">
            <w:pPr>
              <w:pStyle w:val="OtherTableBody"/>
            </w:pPr>
            <w:r>
              <w:t>0471</w:t>
            </w:r>
          </w:p>
        </w:tc>
        <w:tc>
          <w:tcPr>
            <w:tcW w:w="900" w:type="dxa"/>
          </w:tcPr>
          <w:p w14:paraId="5BF63DB9" w14:textId="77777777" w:rsidR="00B50050" w:rsidRDefault="00B50050" w:rsidP="0088127C">
            <w:pPr>
              <w:pStyle w:val="OtherTableBody"/>
            </w:pPr>
            <w:r>
              <w:t>5.5.2.3</w:t>
            </w:r>
          </w:p>
        </w:tc>
      </w:tr>
      <w:tr w:rsidR="00B50050" w14:paraId="09B2E6D8" w14:textId="77777777" w:rsidTr="00195548">
        <w:tc>
          <w:tcPr>
            <w:tcW w:w="3500" w:type="dxa"/>
          </w:tcPr>
          <w:p w14:paraId="04BA1EF8" w14:textId="77777777" w:rsidR="00B50050" w:rsidRDefault="00B50050" w:rsidP="0088127C">
            <w:pPr>
              <w:pStyle w:val="OtherTableBody"/>
            </w:pPr>
            <w:r>
              <w:t>Message Type</w:t>
            </w:r>
          </w:p>
        </w:tc>
        <w:tc>
          <w:tcPr>
            <w:tcW w:w="700" w:type="dxa"/>
          </w:tcPr>
          <w:p w14:paraId="7342CBE2" w14:textId="77777777" w:rsidR="00B50050" w:rsidRDefault="00B50050" w:rsidP="0088127C">
            <w:pPr>
              <w:pStyle w:val="OtherTableBody"/>
            </w:pPr>
            <w:r>
              <w:t>00009</w:t>
            </w:r>
          </w:p>
        </w:tc>
        <w:tc>
          <w:tcPr>
            <w:tcW w:w="600" w:type="dxa"/>
          </w:tcPr>
          <w:p w14:paraId="64949B5B" w14:textId="77777777" w:rsidR="00B50050" w:rsidRDefault="00B50050" w:rsidP="0088127C">
            <w:pPr>
              <w:pStyle w:val="OtherTableBody"/>
            </w:pPr>
            <w:r>
              <w:t>MSH</w:t>
            </w:r>
          </w:p>
        </w:tc>
        <w:tc>
          <w:tcPr>
            <w:tcW w:w="600" w:type="dxa"/>
          </w:tcPr>
          <w:p w14:paraId="3418CE72" w14:textId="77777777" w:rsidR="00B50050" w:rsidRDefault="00B50050" w:rsidP="0088127C">
            <w:pPr>
              <w:pStyle w:val="OtherTableBody"/>
            </w:pPr>
            <w:r>
              <w:t>9</w:t>
            </w:r>
          </w:p>
        </w:tc>
        <w:tc>
          <w:tcPr>
            <w:tcW w:w="600" w:type="dxa"/>
          </w:tcPr>
          <w:p w14:paraId="36B4C3D5" w14:textId="77777777" w:rsidR="00B50050" w:rsidRDefault="00B50050" w:rsidP="0088127C">
            <w:pPr>
              <w:pStyle w:val="OtherTableBody"/>
            </w:pPr>
            <w:r>
              <w:t>..</w:t>
            </w:r>
          </w:p>
        </w:tc>
        <w:tc>
          <w:tcPr>
            <w:tcW w:w="600" w:type="dxa"/>
          </w:tcPr>
          <w:p w14:paraId="4FC982BE" w14:textId="77777777" w:rsidR="00B50050" w:rsidRDefault="00B50050" w:rsidP="0088127C">
            <w:pPr>
              <w:pStyle w:val="OtherTableBody"/>
            </w:pPr>
          </w:p>
        </w:tc>
        <w:tc>
          <w:tcPr>
            <w:tcW w:w="600" w:type="dxa"/>
          </w:tcPr>
          <w:p w14:paraId="00A98DFE" w14:textId="77777777" w:rsidR="00B50050" w:rsidRDefault="00B50050" w:rsidP="0088127C">
            <w:pPr>
              <w:pStyle w:val="OtherTableBody"/>
            </w:pPr>
            <w:r>
              <w:t>MSG</w:t>
            </w:r>
          </w:p>
        </w:tc>
        <w:tc>
          <w:tcPr>
            <w:tcW w:w="700" w:type="dxa"/>
          </w:tcPr>
          <w:p w14:paraId="03B8EA05" w14:textId="77777777" w:rsidR="00B50050" w:rsidRDefault="00B50050" w:rsidP="0088127C">
            <w:pPr>
              <w:pStyle w:val="OtherTableBody"/>
            </w:pPr>
          </w:p>
        </w:tc>
        <w:tc>
          <w:tcPr>
            <w:tcW w:w="600" w:type="dxa"/>
          </w:tcPr>
          <w:p w14:paraId="67F683C1" w14:textId="77777777" w:rsidR="00B50050" w:rsidRDefault="00B50050" w:rsidP="0088127C">
            <w:pPr>
              <w:pStyle w:val="OtherTableBody"/>
            </w:pPr>
          </w:p>
        </w:tc>
        <w:tc>
          <w:tcPr>
            <w:tcW w:w="900" w:type="dxa"/>
          </w:tcPr>
          <w:p w14:paraId="77296274" w14:textId="77777777" w:rsidR="00B50050" w:rsidRDefault="00B50050" w:rsidP="0088127C">
            <w:pPr>
              <w:pStyle w:val="OtherTableBody"/>
            </w:pPr>
            <w:r>
              <w:t>2.14.9.9</w:t>
            </w:r>
          </w:p>
        </w:tc>
      </w:tr>
      <w:tr w:rsidR="00B50050" w14:paraId="3D3B669A" w14:textId="77777777" w:rsidTr="00195548">
        <w:tc>
          <w:tcPr>
            <w:tcW w:w="3500" w:type="dxa"/>
          </w:tcPr>
          <w:p w14:paraId="2F4E92C2" w14:textId="77777777" w:rsidR="00B50050" w:rsidRDefault="00B50050" w:rsidP="0088127C">
            <w:pPr>
              <w:pStyle w:val="OtherTableBody"/>
            </w:pPr>
            <w:r>
              <w:t xml:space="preserve">Message Waiting Number </w:t>
            </w:r>
          </w:p>
        </w:tc>
        <w:tc>
          <w:tcPr>
            <w:tcW w:w="700" w:type="dxa"/>
          </w:tcPr>
          <w:p w14:paraId="7460EF58" w14:textId="77777777" w:rsidR="00B50050" w:rsidRDefault="00B50050" w:rsidP="0088127C">
            <w:pPr>
              <w:pStyle w:val="OtherTableBody"/>
            </w:pPr>
            <w:r>
              <w:t>01827</w:t>
            </w:r>
          </w:p>
        </w:tc>
        <w:tc>
          <w:tcPr>
            <w:tcW w:w="600" w:type="dxa"/>
          </w:tcPr>
          <w:p w14:paraId="45CAFF20" w14:textId="77777777" w:rsidR="00B50050" w:rsidRDefault="00B50050" w:rsidP="0088127C">
            <w:pPr>
              <w:pStyle w:val="OtherTableBody"/>
            </w:pPr>
            <w:r>
              <w:t>MSA</w:t>
            </w:r>
          </w:p>
        </w:tc>
        <w:tc>
          <w:tcPr>
            <w:tcW w:w="600" w:type="dxa"/>
          </w:tcPr>
          <w:p w14:paraId="17AA47B8" w14:textId="77777777" w:rsidR="00B50050" w:rsidRDefault="00B50050" w:rsidP="0088127C">
            <w:pPr>
              <w:pStyle w:val="OtherTableBody"/>
            </w:pPr>
            <w:r>
              <w:t>7</w:t>
            </w:r>
          </w:p>
        </w:tc>
        <w:tc>
          <w:tcPr>
            <w:tcW w:w="600" w:type="dxa"/>
          </w:tcPr>
          <w:p w14:paraId="7A8E1031" w14:textId="77777777" w:rsidR="00B50050" w:rsidRDefault="00B50050" w:rsidP="0088127C">
            <w:pPr>
              <w:pStyle w:val="OtherTableBody"/>
            </w:pPr>
            <w:r>
              <w:t>..</w:t>
            </w:r>
          </w:p>
        </w:tc>
        <w:tc>
          <w:tcPr>
            <w:tcW w:w="600" w:type="dxa"/>
          </w:tcPr>
          <w:p w14:paraId="37102A67" w14:textId="77777777" w:rsidR="00B50050" w:rsidRDefault="00B50050" w:rsidP="0088127C">
            <w:pPr>
              <w:pStyle w:val="OtherTableBody"/>
            </w:pPr>
          </w:p>
        </w:tc>
        <w:tc>
          <w:tcPr>
            <w:tcW w:w="600" w:type="dxa"/>
          </w:tcPr>
          <w:p w14:paraId="02377BFA" w14:textId="77777777" w:rsidR="00B50050" w:rsidRDefault="00B50050" w:rsidP="0088127C">
            <w:pPr>
              <w:pStyle w:val="OtherTableBody"/>
            </w:pPr>
            <w:r>
              <w:t>NM</w:t>
            </w:r>
          </w:p>
        </w:tc>
        <w:tc>
          <w:tcPr>
            <w:tcW w:w="700" w:type="dxa"/>
          </w:tcPr>
          <w:p w14:paraId="259BCF08" w14:textId="77777777" w:rsidR="00B50050" w:rsidRDefault="00B50050" w:rsidP="0088127C">
            <w:pPr>
              <w:pStyle w:val="OtherTableBody"/>
            </w:pPr>
          </w:p>
        </w:tc>
        <w:tc>
          <w:tcPr>
            <w:tcW w:w="600" w:type="dxa"/>
          </w:tcPr>
          <w:p w14:paraId="65623C00" w14:textId="77777777" w:rsidR="00B50050" w:rsidRDefault="00B50050" w:rsidP="0088127C">
            <w:pPr>
              <w:pStyle w:val="OtherTableBody"/>
            </w:pPr>
          </w:p>
        </w:tc>
        <w:tc>
          <w:tcPr>
            <w:tcW w:w="900" w:type="dxa"/>
          </w:tcPr>
          <w:p w14:paraId="04A4B188" w14:textId="77777777" w:rsidR="00B50050" w:rsidRDefault="00B50050" w:rsidP="0088127C">
            <w:pPr>
              <w:pStyle w:val="OtherTableBody"/>
            </w:pPr>
            <w:r>
              <w:t>2.14.8.7</w:t>
            </w:r>
          </w:p>
        </w:tc>
      </w:tr>
      <w:tr w:rsidR="00B50050" w14:paraId="779D5A42" w14:textId="77777777" w:rsidTr="00195548">
        <w:tc>
          <w:tcPr>
            <w:tcW w:w="3500" w:type="dxa"/>
          </w:tcPr>
          <w:p w14:paraId="2ADC04A1" w14:textId="77777777" w:rsidR="00B50050" w:rsidRDefault="00B50050" w:rsidP="0088127C">
            <w:pPr>
              <w:pStyle w:val="OtherTableBody"/>
            </w:pPr>
            <w:r>
              <w:t>Message Waiting Priority</w:t>
            </w:r>
          </w:p>
        </w:tc>
        <w:tc>
          <w:tcPr>
            <w:tcW w:w="700" w:type="dxa"/>
          </w:tcPr>
          <w:p w14:paraId="55AA506E" w14:textId="77777777" w:rsidR="00B50050" w:rsidRDefault="00B50050" w:rsidP="0088127C">
            <w:pPr>
              <w:pStyle w:val="OtherTableBody"/>
            </w:pPr>
            <w:r>
              <w:t>01828</w:t>
            </w:r>
          </w:p>
        </w:tc>
        <w:tc>
          <w:tcPr>
            <w:tcW w:w="600" w:type="dxa"/>
          </w:tcPr>
          <w:p w14:paraId="01DC71CB" w14:textId="77777777" w:rsidR="00B50050" w:rsidRDefault="00B50050" w:rsidP="0088127C">
            <w:pPr>
              <w:pStyle w:val="OtherTableBody"/>
            </w:pPr>
            <w:r>
              <w:t>MSA</w:t>
            </w:r>
          </w:p>
        </w:tc>
        <w:tc>
          <w:tcPr>
            <w:tcW w:w="600" w:type="dxa"/>
          </w:tcPr>
          <w:p w14:paraId="01062675" w14:textId="77777777" w:rsidR="00B50050" w:rsidRDefault="00B50050" w:rsidP="0088127C">
            <w:pPr>
              <w:pStyle w:val="OtherTableBody"/>
            </w:pPr>
            <w:r>
              <w:t>8</w:t>
            </w:r>
          </w:p>
        </w:tc>
        <w:tc>
          <w:tcPr>
            <w:tcW w:w="600" w:type="dxa"/>
          </w:tcPr>
          <w:p w14:paraId="63FE0256" w14:textId="77777777" w:rsidR="00B50050" w:rsidRDefault="00B50050" w:rsidP="0088127C">
            <w:pPr>
              <w:pStyle w:val="OtherTableBody"/>
            </w:pPr>
            <w:r>
              <w:t>1..1</w:t>
            </w:r>
          </w:p>
        </w:tc>
        <w:tc>
          <w:tcPr>
            <w:tcW w:w="600" w:type="dxa"/>
          </w:tcPr>
          <w:p w14:paraId="22AC980C" w14:textId="77777777" w:rsidR="00B50050" w:rsidRDefault="00B50050" w:rsidP="0088127C">
            <w:pPr>
              <w:pStyle w:val="OtherTableBody"/>
            </w:pPr>
          </w:p>
        </w:tc>
        <w:tc>
          <w:tcPr>
            <w:tcW w:w="600" w:type="dxa"/>
          </w:tcPr>
          <w:p w14:paraId="5251BFED" w14:textId="77777777" w:rsidR="00B50050" w:rsidRDefault="00B50050" w:rsidP="0088127C">
            <w:pPr>
              <w:pStyle w:val="OtherTableBody"/>
            </w:pPr>
            <w:r>
              <w:t>ID</w:t>
            </w:r>
          </w:p>
        </w:tc>
        <w:tc>
          <w:tcPr>
            <w:tcW w:w="700" w:type="dxa"/>
          </w:tcPr>
          <w:p w14:paraId="253CD073" w14:textId="77777777" w:rsidR="00B50050" w:rsidRDefault="00B50050" w:rsidP="0088127C">
            <w:pPr>
              <w:pStyle w:val="OtherTableBody"/>
            </w:pPr>
          </w:p>
        </w:tc>
        <w:tc>
          <w:tcPr>
            <w:tcW w:w="600" w:type="dxa"/>
          </w:tcPr>
          <w:p w14:paraId="29158E17" w14:textId="77777777" w:rsidR="00B50050" w:rsidRDefault="00B50050" w:rsidP="0088127C">
            <w:pPr>
              <w:pStyle w:val="OtherTableBody"/>
            </w:pPr>
            <w:r>
              <w:t>0520</w:t>
            </w:r>
          </w:p>
        </w:tc>
        <w:tc>
          <w:tcPr>
            <w:tcW w:w="900" w:type="dxa"/>
          </w:tcPr>
          <w:p w14:paraId="3AF8D8AE" w14:textId="77777777" w:rsidR="00B50050" w:rsidRDefault="00B50050" w:rsidP="0088127C">
            <w:pPr>
              <w:pStyle w:val="OtherTableBody"/>
            </w:pPr>
            <w:r>
              <w:t>2.14.8.8</w:t>
            </w:r>
          </w:p>
        </w:tc>
      </w:tr>
      <w:tr w:rsidR="00B50050" w14:paraId="242D27BC" w14:textId="77777777" w:rsidTr="00195548">
        <w:tc>
          <w:tcPr>
            <w:tcW w:w="3500" w:type="dxa"/>
          </w:tcPr>
          <w:p w14:paraId="6A9C8804" w14:textId="77777777" w:rsidR="00B50050" w:rsidRDefault="00B50050" w:rsidP="0088127C">
            <w:pPr>
              <w:pStyle w:val="OtherTableBody"/>
            </w:pPr>
            <w:r>
              <w:t>Messages Received</w:t>
            </w:r>
          </w:p>
        </w:tc>
        <w:tc>
          <w:tcPr>
            <w:tcW w:w="700" w:type="dxa"/>
          </w:tcPr>
          <w:p w14:paraId="121AECFA" w14:textId="77777777" w:rsidR="00B50050" w:rsidRDefault="00B50050" w:rsidP="0088127C">
            <w:pPr>
              <w:pStyle w:val="OtherTableBody"/>
            </w:pPr>
            <w:r>
              <w:t>01180</w:t>
            </w:r>
          </w:p>
        </w:tc>
        <w:tc>
          <w:tcPr>
            <w:tcW w:w="600" w:type="dxa"/>
          </w:tcPr>
          <w:p w14:paraId="2E01FF66" w14:textId="77777777" w:rsidR="00B50050" w:rsidRDefault="00B50050" w:rsidP="0088127C">
            <w:pPr>
              <w:pStyle w:val="OtherTableBody"/>
            </w:pPr>
            <w:r>
              <w:t>NST</w:t>
            </w:r>
          </w:p>
        </w:tc>
        <w:tc>
          <w:tcPr>
            <w:tcW w:w="600" w:type="dxa"/>
          </w:tcPr>
          <w:p w14:paraId="1DAFB7F6" w14:textId="77777777" w:rsidR="00B50050" w:rsidRDefault="00B50050" w:rsidP="0088127C">
            <w:pPr>
              <w:pStyle w:val="OtherTableBody"/>
            </w:pPr>
            <w:r>
              <w:t>8</w:t>
            </w:r>
          </w:p>
        </w:tc>
        <w:tc>
          <w:tcPr>
            <w:tcW w:w="600" w:type="dxa"/>
          </w:tcPr>
          <w:p w14:paraId="79310BEA" w14:textId="77777777" w:rsidR="00B50050" w:rsidRDefault="00B50050" w:rsidP="0088127C">
            <w:pPr>
              <w:pStyle w:val="OtherTableBody"/>
            </w:pPr>
            <w:r>
              <w:t>..</w:t>
            </w:r>
          </w:p>
        </w:tc>
        <w:tc>
          <w:tcPr>
            <w:tcW w:w="600" w:type="dxa"/>
          </w:tcPr>
          <w:p w14:paraId="69A30F02" w14:textId="77777777" w:rsidR="00B50050" w:rsidRDefault="00B50050" w:rsidP="0088127C">
            <w:pPr>
              <w:pStyle w:val="OtherTableBody"/>
            </w:pPr>
          </w:p>
        </w:tc>
        <w:tc>
          <w:tcPr>
            <w:tcW w:w="600" w:type="dxa"/>
          </w:tcPr>
          <w:p w14:paraId="2F83BB6F" w14:textId="77777777" w:rsidR="00B50050" w:rsidRDefault="00B50050" w:rsidP="0088127C">
            <w:pPr>
              <w:pStyle w:val="OtherTableBody"/>
            </w:pPr>
            <w:r>
              <w:t>NM</w:t>
            </w:r>
          </w:p>
        </w:tc>
        <w:tc>
          <w:tcPr>
            <w:tcW w:w="700" w:type="dxa"/>
          </w:tcPr>
          <w:p w14:paraId="6BBA66E4" w14:textId="77777777" w:rsidR="00B50050" w:rsidRDefault="00B50050" w:rsidP="0088127C">
            <w:pPr>
              <w:pStyle w:val="OtherTableBody"/>
            </w:pPr>
          </w:p>
        </w:tc>
        <w:tc>
          <w:tcPr>
            <w:tcW w:w="600" w:type="dxa"/>
          </w:tcPr>
          <w:p w14:paraId="690A234D" w14:textId="77777777" w:rsidR="00B50050" w:rsidRDefault="00B50050" w:rsidP="0088127C">
            <w:pPr>
              <w:pStyle w:val="OtherTableBody"/>
            </w:pPr>
          </w:p>
        </w:tc>
        <w:tc>
          <w:tcPr>
            <w:tcW w:w="900" w:type="dxa"/>
          </w:tcPr>
          <w:p w14:paraId="44F91F28" w14:textId="77777777" w:rsidR="00B50050" w:rsidRDefault="00B50050" w:rsidP="0088127C">
            <w:pPr>
              <w:pStyle w:val="OtherTableBody"/>
            </w:pPr>
            <w:r>
              <w:t>14.4.3.8</w:t>
            </w:r>
          </w:p>
        </w:tc>
      </w:tr>
      <w:tr w:rsidR="00B50050" w14:paraId="2511DA56" w14:textId="77777777" w:rsidTr="00195548">
        <w:tc>
          <w:tcPr>
            <w:tcW w:w="3500" w:type="dxa"/>
          </w:tcPr>
          <w:p w14:paraId="735A27D8" w14:textId="77777777" w:rsidR="00B50050" w:rsidRDefault="00B50050" w:rsidP="0088127C">
            <w:pPr>
              <w:pStyle w:val="OtherTableBody"/>
            </w:pPr>
            <w:r>
              <w:t>Messages Sent</w:t>
            </w:r>
          </w:p>
        </w:tc>
        <w:tc>
          <w:tcPr>
            <w:tcW w:w="700" w:type="dxa"/>
          </w:tcPr>
          <w:p w14:paraId="64B76D6C" w14:textId="77777777" w:rsidR="00B50050" w:rsidRDefault="00B50050" w:rsidP="0088127C">
            <w:pPr>
              <w:pStyle w:val="OtherTableBody"/>
            </w:pPr>
            <w:r>
              <w:t>01181</w:t>
            </w:r>
          </w:p>
        </w:tc>
        <w:tc>
          <w:tcPr>
            <w:tcW w:w="600" w:type="dxa"/>
          </w:tcPr>
          <w:p w14:paraId="6BEDAE0F" w14:textId="77777777" w:rsidR="00B50050" w:rsidRDefault="00B50050" w:rsidP="0088127C">
            <w:pPr>
              <w:pStyle w:val="OtherTableBody"/>
            </w:pPr>
            <w:r>
              <w:t>NST</w:t>
            </w:r>
          </w:p>
        </w:tc>
        <w:tc>
          <w:tcPr>
            <w:tcW w:w="600" w:type="dxa"/>
          </w:tcPr>
          <w:p w14:paraId="183B6FE3" w14:textId="77777777" w:rsidR="00B50050" w:rsidRDefault="00B50050" w:rsidP="0088127C">
            <w:pPr>
              <w:pStyle w:val="OtherTableBody"/>
            </w:pPr>
            <w:r>
              <w:t>9</w:t>
            </w:r>
          </w:p>
        </w:tc>
        <w:tc>
          <w:tcPr>
            <w:tcW w:w="600" w:type="dxa"/>
          </w:tcPr>
          <w:p w14:paraId="3B400373" w14:textId="77777777" w:rsidR="00B50050" w:rsidRDefault="00B50050" w:rsidP="0088127C">
            <w:pPr>
              <w:pStyle w:val="OtherTableBody"/>
            </w:pPr>
            <w:r>
              <w:t>..</w:t>
            </w:r>
          </w:p>
        </w:tc>
        <w:tc>
          <w:tcPr>
            <w:tcW w:w="600" w:type="dxa"/>
          </w:tcPr>
          <w:p w14:paraId="21D11E28" w14:textId="77777777" w:rsidR="00B50050" w:rsidRDefault="00B50050" w:rsidP="0088127C">
            <w:pPr>
              <w:pStyle w:val="OtherTableBody"/>
            </w:pPr>
          </w:p>
        </w:tc>
        <w:tc>
          <w:tcPr>
            <w:tcW w:w="600" w:type="dxa"/>
          </w:tcPr>
          <w:p w14:paraId="6E7EB407" w14:textId="77777777" w:rsidR="00B50050" w:rsidRDefault="00B50050" w:rsidP="0088127C">
            <w:pPr>
              <w:pStyle w:val="OtherTableBody"/>
            </w:pPr>
            <w:r>
              <w:t>NM</w:t>
            </w:r>
          </w:p>
        </w:tc>
        <w:tc>
          <w:tcPr>
            <w:tcW w:w="700" w:type="dxa"/>
          </w:tcPr>
          <w:p w14:paraId="0DCD6609" w14:textId="77777777" w:rsidR="00B50050" w:rsidRDefault="00B50050" w:rsidP="0088127C">
            <w:pPr>
              <w:pStyle w:val="OtherTableBody"/>
            </w:pPr>
          </w:p>
        </w:tc>
        <w:tc>
          <w:tcPr>
            <w:tcW w:w="600" w:type="dxa"/>
          </w:tcPr>
          <w:p w14:paraId="1BD0138E" w14:textId="77777777" w:rsidR="00B50050" w:rsidRDefault="00B50050" w:rsidP="0088127C">
            <w:pPr>
              <w:pStyle w:val="OtherTableBody"/>
            </w:pPr>
          </w:p>
        </w:tc>
        <w:tc>
          <w:tcPr>
            <w:tcW w:w="900" w:type="dxa"/>
          </w:tcPr>
          <w:p w14:paraId="188AEF7A" w14:textId="77777777" w:rsidR="00B50050" w:rsidRDefault="00B50050" w:rsidP="0088127C">
            <w:pPr>
              <w:pStyle w:val="OtherTableBody"/>
            </w:pPr>
            <w:r>
              <w:t>14.4.3.9</w:t>
            </w:r>
          </w:p>
        </w:tc>
      </w:tr>
      <w:tr w:rsidR="00B50050" w14:paraId="7AB045D8" w14:textId="77777777" w:rsidTr="00195548">
        <w:tc>
          <w:tcPr>
            <w:tcW w:w="3500" w:type="dxa"/>
          </w:tcPr>
          <w:p w14:paraId="38F1E5DE" w14:textId="77777777" w:rsidR="00B50050" w:rsidRDefault="00B50050" w:rsidP="0088127C">
            <w:pPr>
              <w:pStyle w:val="OtherTableBody"/>
            </w:pPr>
            <w:r>
              <w:t>MFN Control ID</w:t>
            </w:r>
          </w:p>
        </w:tc>
        <w:tc>
          <w:tcPr>
            <w:tcW w:w="700" w:type="dxa"/>
          </w:tcPr>
          <w:p w14:paraId="330C3A35" w14:textId="77777777" w:rsidR="00B50050" w:rsidRDefault="00B50050" w:rsidP="0088127C">
            <w:pPr>
              <w:pStyle w:val="OtherTableBody"/>
            </w:pPr>
            <w:r>
              <w:t>00665</w:t>
            </w:r>
          </w:p>
        </w:tc>
        <w:tc>
          <w:tcPr>
            <w:tcW w:w="600" w:type="dxa"/>
          </w:tcPr>
          <w:p w14:paraId="7721E4CF" w14:textId="77777777" w:rsidR="00B50050" w:rsidRDefault="00B50050" w:rsidP="0088127C">
            <w:pPr>
              <w:pStyle w:val="OtherTableBody"/>
            </w:pPr>
            <w:r>
              <w:t>MFE</w:t>
            </w:r>
          </w:p>
        </w:tc>
        <w:tc>
          <w:tcPr>
            <w:tcW w:w="600" w:type="dxa"/>
          </w:tcPr>
          <w:p w14:paraId="6A53C611" w14:textId="77777777" w:rsidR="00B50050" w:rsidRDefault="00B50050" w:rsidP="0088127C">
            <w:pPr>
              <w:pStyle w:val="OtherTableBody"/>
            </w:pPr>
            <w:r>
              <w:t>2</w:t>
            </w:r>
          </w:p>
        </w:tc>
        <w:tc>
          <w:tcPr>
            <w:tcW w:w="600" w:type="dxa"/>
          </w:tcPr>
          <w:p w14:paraId="2AE27788" w14:textId="77777777" w:rsidR="00B50050" w:rsidRDefault="00B50050" w:rsidP="0088127C">
            <w:pPr>
              <w:pStyle w:val="OtherTableBody"/>
            </w:pPr>
            <w:r>
              <w:t>..</w:t>
            </w:r>
          </w:p>
        </w:tc>
        <w:tc>
          <w:tcPr>
            <w:tcW w:w="600" w:type="dxa"/>
          </w:tcPr>
          <w:p w14:paraId="4D1071D3" w14:textId="77777777" w:rsidR="00B50050" w:rsidRDefault="00B50050" w:rsidP="0088127C">
            <w:pPr>
              <w:pStyle w:val="OtherTableBody"/>
            </w:pPr>
            <w:r>
              <w:t>20=</w:t>
            </w:r>
          </w:p>
        </w:tc>
        <w:tc>
          <w:tcPr>
            <w:tcW w:w="600" w:type="dxa"/>
          </w:tcPr>
          <w:p w14:paraId="0AEB8831" w14:textId="77777777" w:rsidR="00B50050" w:rsidRDefault="00B50050" w:rsidP="0088127C">
            <w:pPr>
              <w:pStyle w:val="OtherTableBody"/>
            </w:pPr>
            <w:r>
              <w:t>ST</w:t>
            </w:r>
          </w:p>
        </w:tc>
        <w:tc>
          <w:tcPr>
            <w:tcW w:w="700" w:type="dxa"/>
          </w:tcPr>
          <w:p w14:paraId="08D47FCB" w14:textId="77777777" w:rsidR="00B50050" w:rsidRDefault="00B50050" w:rsidP="0088127C">
            <w:pPr>
              <w:pStyle w:val="OtherTableBody"/>
            </w:pPr>
          </w:p>
        </w:tc>
        <w:tc>
          <w:tcPr>
            <w:tcW w:w="600" w:type="dxa"/>
          </w:tcPr>
          <w:p w14:paraId="5B3746DE" w14:textId="77777777" w:rsidR="00B50050" w:rsidRDefault="00B50050" w:rsidP="0088127C">
            <w:pPr>
              <w:pStyle w:val="OtherTableBody"/>
            </w:pPr>
          </w:p>
        </w:tc>
        <w:tc>
          <w:tcPr>
            <w:tcW w:w="900" w:type="dxa"/>
          </w:tcPr>
          <w:p w14:paraId="72A68E5C" w14:textId="77777777" w:rsidR="00B50050" w:rsidRDefault="00B50050" w:rsidP="0088127C">
            <w:pPr>
              <w:pStyle w:val="OtherTableBody"/>
            </w:pPr>
            <w:r>
              <w:t>8.5.2.2</w:t>
            </w:r>
          </w:p>
        </w:tc>
      </w:tr>
      <w:tr w:rsidR="00B50050" w14:paraId="0AAB65E5" w14:textId="77777777" w:rsidTr="00195548">
        <w:tc>
          <w:tcPr>
            <w:tcW w:w="3500" w:type="dxa"/>
          </w:tcPr>
          <w:p w14:paraId="57747B5C" w14:textId="77777777" w:rsidR="00B50050" w:rsidRDefault="00B50050" w:rsidP="0088127C">
            <w:pPr>
              <w:pStyle w:val="OtherTableBody"/>
            </w:pPr>
            <w:r>
              <w:t>MFN Control ID</w:t>
            </w:r>
          </w:p>
        </w:tc>
        <w:tc>
          <w:tcPr>
            <w:tcW w:w="700" w:type="dxa"/>
          </w:tcPr>
          <w:p w14:paraId="2AAD570F" w14:textId="77777777" w:rsidR="00B50050" w:rsidRDefault="00B50050" w:rsidP="0088127C">
            <w:pPr>
              <w:pStyle w:val="OtherTableBody"/>
            </w:pPr>
            <w:r>
              <w:t>00665</w:t>
            </w:r>
          </w:p>
        </w:tc>
        <w:tc>
          <w:tcPr>
            <w:tcW w:w="600" w:type="dxa"/>
          </w:tcPr>
          <w:p w14:paraId="56F19DBC" w14:textId="77777777" w:rsidR="00B50050" w:rsidRDefault="00B50050" w:rsidP="0088127C">
            <w:pPr>
              <w:pStyle w:val="OtherTableBody"/>
            </w:pPr>
            <w:r>
              <w:t>MFA</w:t>
            </w:r>
          </w:p>
        </w:tc>
        <w:tc>
          <w:tcPr>
            <w:tcW w:w="600" w:type="dxa"/>
          </w:tcPr>
          <w:p w14:paraId="0E3D137C" w14:textId="77777777" w:rsidR="00B50050" w:rsidRDefault="00B50050" w:rsidP="0088127C">
            <w:pPr>
              <w:pStyle w:val="OtherTableBody"/>
            </w:pPr>
            <w:r>
              <w:t>2</w:t>
            </w:r>
          </w:p>
        </w:tc>
        <w:tc>
          <w:tcPr>
            <w:tcW w:w="600" w:type="dxa"/>
          </w:tcPr>
          <w:p w14:paraId="58213BE2" w14:textId="77777777" w:rsidR="00B50050" w:rsidRDefault="00B50050" w:rsidP="0088127C">
            <w:pPr>
              <w:pStyle w:val="OtherTableBody"/>
            </w:pPr>
            <w:r>
              <w:t>..</w:t>
            </w:r>
          </w:p>
        </w:tc>
        <w:tc>
          <w:tcPr>
            <w:tcW w:w="600" w:type="dxa"/>
          </w:tcPr>
          <w:p w14:paraId="0E034404" w14:textId="77777777" w:rsidR="00B50050" w:rsidRDefault="00B50050" w:rsidP="0088127C">
            <w:pPr>
              <w:pStyle w:val="OtherTableBody"/>
            </w:pPr>
            <w:r>
              <w:t>20=</w:t>
            </w:r>
          </w:p>
        </w:tc>
        <w:tc>
          <w:tcPr>
            <w:tcW w:w="600" w:type="dxa"/>
          </w:tcPr>
          <w:p w14:paraId="2E550B0C" w14:textId="77777777" w:rsidR="00B50050" w:rsidRDefault="00B50050" w:rsidP="0088127C">
            <w:pPr>
              <w:pStyle w:val="OtherTableBody"/>
            </w:pPr>
            <w:r>
              <w:t>ST</w:t>
            </w:r>
          </w:p>
        </w:tc>
        <w:tc>
          <w:tcPr>
            <w:tcW w:w="700" w:type="dxa"/>
          </w:tcPr>
          <w:p w14:paraId="0F958AAD" w14:textId="77777777" w:rsidR="00B50050" w:rsidRDefault="00B50050" w:rsidP="0088127C">
            <w:pPr>
              <w:pStyle w:val="OtherTableBody"/>
            </w:pPr>
          </w:p>
        </w:tc>
        <w:tc>
          <w:tcPr>
            <w:tcW w:w="600" w:type="dxa"/>
          </w:tcPr>
          <w:p w14:paraId="76F5D4FA" w14:textId="77777777" w:rsidR="00B50050" w:rsidRDefault="00B50050" w:rsidP="0088127C">
            <w:pPr>
              <w:pStyle w:val="OtherTableBody"/>
            </w:pPr>
          </w:p>
        </w:tc>
        <w:tc>
          <w:tcPr>
            <w:tcW w:w="900" w:type="dxa"/>
          </w:tcPr>
          <w:p w14:paraId="4FF87B9F" w14:textId="77777777" w:rsidR="00B50050" w:rsidRDefault="00B50050" w:rsidP="0088127C">
            <w:pPr>
              <w:pStyle w:val="OtherTableBody"/>
            </w:pPr>
            <w:r>
              <w:t>8.5.3.2</w:t>
            </w:r>
          </w:p>
        </w:tc>
      </w:tr>
      <w:tr w:rsidR="00B50050" w14:paraId="5F184CBF" w14:textId="77777777" w:rsidTr="00195548">
        <w:tc>
          <w:tcPr>
            <w:tcW w:w="3500" w:type="dxa"/>
          </w:tcPr>
          <w:p w14:paraId="6C70C194" w14:textId="77777777" w:rsidR="00B50050" w:rsidRDefault="00B50050" w:rsidP="0088127C">
            <w:pPr>
              <w:pStyle w:val="OtherTableBody"/>
            </w:pPr>
            <w:r>
              <w:t>MFN Record Level Error Return</w:t>
            </w:r>
          </w:p>
        </w:tc>
        <w:tc>
          <w:tcPr>
            <w:tcW w:w="700" w:type="dxa"/>
          </w:tcPr>
          <w:p w14:paraId="3CBF3E3B" w14:textId="77777777" w:rsidR="00B50050" w:rsidRDefault="00B50050" w:rsidP="0088127C">
            <w:pPr>
              <w:pStyle w:val="OtherTableBody"/>
            </w:pPr>
            <w:r>
              <w:t>00669</w:t>
            </w:r>
          </w:p>
        </w:tc>
        <w:tc>
          <w:tcPr>
            <w:tcW w:w="600" w:type="dxa"/>
          </w:tcPr>
          <w:p w14:paraId="0FC333D4" w14:textId="77777777" w:rsidR="00B50050" w:rsidRDefault="00B50050" w:rsidP="0088127C">
            <w:pPr>
              <w:pStyle w:val="OtherTableBody"/>
            </w:pPr>
            <w:r>
              <w:t>MFA</w:t>
            </w:r>
          </w:p>
        </w:tc>
        <w:tc>
          <w:tcPr>
            <w:tcW w:w="600" w:type="dxa"/>
          </w:tcPr>
          <w:p w14:paraId="4EA8100D" w14:textId="77777777" w:rsidR="00B50050" w:rsidRDefault="00B50050" w:rsidP="0088127C">
            <w:pPr>
              <w:pStyle w:val="OtherTableBody"/>
            </w:pPr>
            <w:r>
              <w:t>4</w:t>
            </w:r>
          </w:p>
        </w:tc>
        <w:tc>
          <w:tcPr>
            <w:tcW w:w="600" w:type="dxa"/>
          </w:tcPr>
          <w:p w14:paraId="207C99DE" w14:textId="77777777" w:rsidR="00B50050" w:rsidRDefault="00B50050" w:rsidP="0088127C">
            <w:pPr>
              <w:pStyle w:val="OtherTableBody"/>
            </w:pPr>
            <w:r>
              <w:t>..</w:t>
            </w:r>
          </w:p>
        </w:tc>
        <w:tc>
          <w:tcPr>
            <w:tcW w:w="600" w:type="dxa"/>
          </w:tcPr>
          <w:p w14:paraId="672796A3" w14:textId="77777777" w:rsidR="00B50050" w:rsidRDefault="00B50050" w:rsidP="0088127C">
            <w:pPr>
              <w:pStyle w:val="OtherTableBody"/>
            </w:pPr>
          </w:p>
        </w:tc>
        <w:tc>
          <w:tcPr>
            <w:tcW w:w="600" w:type="dxa"/>
          </w:tcPr>
          <w:p w14:paraId="74CAE5DF" w14:textId="77777777" w:rsidR="00B50050" w:rsidRDefault="00B50050" w:rsidP="0088127C">
            <w:pPr>
              <w:pStyle w:val="OtherTableBody"/>
            </w:pPr>
            <w:r>
              <w:t>CWE</w:t>
            </w:r>
          </w:p>
        </w:tc>
        <w:tc>
          <w:tcPr>
            <w:tcW w:w="700" w:type="dxa"/>
          </w:tcPr>
          <w:p w14:paraId="26E1831D" w14:textId="77777777" w:rsidR="00B50050" w:rsidRDefault="00B50050" w:rsidP="0088127C">
            <w:pPr>
              <w:pStyle w:val="OtherTableBody"/>
            </w:pPr>
          </w:p>
        </w:tc>
        <w:tc>
          <w:tcPr>
            <w:tcW w:w="600" w:type="dxa"/>
          </w:tcPr>
          <w:p w14:paraId="346FC6FA" w14:textId="77777777" w:rsidR="00B50050" w:rsidRDefault="00B50050" w:rsidP="0088127C">
            <w:pPr>
              <w:pStyle w:val="OtherTableBody"/>
            </w:pPr>
            <w:r>
              <w:t>0181</w:t>
            </w:r>
          </w:p>
        </w:tc>
        <w:tc>
          <w:tcPr>
            <w:tcW w:w="900" w:type="dxa"/>
          </w:tcPr>
          <w:p w14:paraId="3F313DB0" w14:textId="77777777" w:rsidR="00B50050" w:rsidRDefault="00B50050" w:rsidP="0088127C">
            <w:pPr>
              <w:pStyle w:val="OtherTableBody"/>
            </w:pPr>
            <w:r>
              <w:t>8.5.3.4</w:t>
            </w:r>
          </w:p>
        </w:tc>
      </w:tr>
      <w:tr w:rsidR="00B50050" w14:paraId="6F31E5AE" w14:textId="77777777" w:rsidTr="00195548">
        <w:tc>
          <w:tcPr>
            <w:tcW w:w="3500" w:type="dxa"/>
          </w:tcPr>
          <w:p w14:paraId="424523FD" w14:textId="77777777" w:rsidR="00B50050" w:rsidRDefault="00B50050" w:rsidP="0088127C">
            <w:pPr>
              <w:pStyle w:val="OtherTableBody"/>
            </w:pPr>
            <w:r>
              <w:t>Military Branch</w:t>
            </w:r>
          </w:p>
        </w:tc>
        <w:tc>
          <w:tcPr>
            <w:tcW w:w="700" w:type="dxa"/>
          </w:tcPr>
          <w:p w14:paraId="71826A43" w14:textId="77777777" w:rsidR="00B50050" w:rsidRDefault="00B50050" w:rsidP="0088127C">
            <w:pPr>
              <w:pStyle w:val="OtherTableBody"/>
            </w:pPr>
            <w:r>
              <w:t>01572</w:t>
            </w:r>
          </w:p>
        </w:tc>
        <w:tc>
          <w:tcPr>
            <w:tcW w:w="600" w:type="dxa"/>
          </w:tcPr>
          <w:p w14:paraId="333385E0" w14:textId="77777777" w:rsidR="00B50050" w:rsidRDefault="00B50050" w:rsidP="0088127C">
            <w:pPr>
              <w:pStyle w:val="OtherTableBody"/>
            </w:pPr>
            <w:r>
              <w:t>PD1</w:t>
            </w:r>
          </w:p>
        </w:tc>
        <w:tc>
          <w:tcPr>
            <w:tcW w:w="600" w:type="dxa"/>
          </w:tcPr>
          <w:p w14:paraId="5AA3ADD4" w14:textId="77777777" w:rsidR="00B50050" w:rsidRDefault="00B50050" w:rsidP="0088127C">
            <w:pPr>
              <w:pStyle w:val="OtherTableBody"/>
            </w:pPr>
            <w:r>
              <w:t>19</w:t>
            </w:r>
          </w:p>
        </w:tc>
        <w:tc>
          <w:tcPr>
            <w:tcW w:w="600" w:type="dxa"/>
          </w:tcPr>
          <w:p w14:paraId="5450747B" w14:textId="77777777" w:rsidR="00B50050" w:rsidRDefault="00B50050" w:rsidP="0088127C">
            <w:pPr>
              <w:pStyle w:val="OtherTableBody"/>
            </w:pPr>
            <w:r>
              <w:t>..</w:t>
            </w:r>
          </w:p>
        </w:tc>
        <w:tc>
          <w:tcPr>
            <w:tcW w:w="600" w:type="dxa"/>
          </w:tcPr>
          <w:p w14:paraId="2D91840D" w14:textId="77777777" w:rsidR="00B50050" w:rsidRDefault="00B50050" w:rsidP="0088127C">
            <w:pPr>
              <w:pStyle w:val="OtherTableBody"/>
            </w:pPr>
          </w:p>
        </w:tc>
        <w:tc>
          <w:tcPr>
            <w:tcW w:w="600" w:type="dxa"/>
          </w:tcPr>
          <w:p w14:paraId="4283B9BE" w14:textId="77777777" w:rsidR="00B50050" w:rsidRDefault="00B50050" w:rsidP="0088127C">
            <w:pPr>
              <w:pStyle w:val="OtherTableBody"/>
            </w:pPr>
            <w:r>
              <w:t>CWE</w:t>
            </w:r>
          </w:p>
        </w:tc>
        <w:tc>
          <w:tcPr>
            <w:tcW w:w="700" w:type="dxa"/>
          </w:tcPr>
          <w:p w14:paraId="527991C1" w14:textId="77777777" w:rsidR="00B50050" w:rsidRDefault="00B50050" w:rsidP="0088127C">
            <w:pPr>
              <w:pStyle w:val="OtherTableBody"/>
            </w:pPr>
          </w:p>
        </w:tc>
        <w:tc>
          <w:tcPr>
            <w:tcW w:w="600" w:type="dxa"/>
          </w:tcPr>
          <w:p w14:paraId="1CD969E3" w14:textId="77777777" w:rsidR="00B50050" w:rsidRDefault="00B50050" w:rsidP="0088127C">
            <w:pPr>
              <w:pStyle w:val="OtherTableBody"/>
            </w:pPr>
            <w:r>
              <w:t>0140</w:t>
            </w:r>
          </w:p>
        </w:tc>
        <w:tc>
          <w:tcPr>
            <w:tcW w:w="900" w:type="dxa"/>
          </w:tcPr>
          <w:p w14:paraId="5BBFFBF6" w14:textId="77777777" w:rsidR="00B50050" w:rsidRDefault="00B50050" w:rsidP="0088127C">
            <w:pPr>
              <w:pStyle w:val="OtherTableBody"/>
            </w:pPr>
            <w:r>
              <w:t>3.4.11.19</w:t>
            </w:r>
          </w:p>
        </w:tc>
      </w:tr>
      <w:tr w:rsidR="00B50050" w14:paraId="700A8B43" w14:textId="77777777" w:rsidTr="00195548">
        <w:tc>
          <w:tcPr>
            <w:tcW w:w="3500" w:type="dxa"/>
          </w:tcPr>
          <w:p w14:paraId="684531D4" w14:textId="77777777" w:rsidR="00B50050" w:rsidRDefault="00B50050" w:rsidP="0088127C">
            <w:pPr>
              <w:pStyle w:val="OtherTableBody"/>
            </w:pPr>
            <w:r>
              <w:t xml:space="preserve">Military Handicapped Program </w:t>
            </w:r>
          </w:p>
        </w:tc>
        <w:tc>
          <w:tcPr>
            <w:tcW w:w="700" w:type="dxa"/>
          </w:tcPr>
          <w:p w14:paraId="41958854" w14:textId="77777777" w:rsidR="00B50050" w:rsidRDefault="00B50050" w:rsidP="0088127C">
            <w:pPr>
              <w:pStyle w:val="OtherTableBody"/>
            </w:pPr>
            <w:r>
              <w:t>00805</w:t>
            </w:r>
          </w:p>
        </w:tc>
        <w:tc>
          <w:tcPr>
            <w:tcW w:w="600" w:type="dxa"/>
          </w:tcPr>
          <w:p w14:paraId="209BD117" w14:textId="77777777" w:rsidR="00B50050" w:rsidRDefault="00B50050" w:rsidP="0088127C">
            <w:pPr>
              <w:pStyle w:val="OtherTableBody"/>
            </w:pPr>
            <w:r>
              <w:t>IN2</w:t>
            </w:r>
          </w:p>
        </w:tc>
        <w:tc>
          <w:tcPr>
            <w:tcW w:w="600" w:type="dxa"/>
          </w:tcPr>
          <w:p w14:paraId="14B11947" w14:textId="77777777" w:rsidR="00B50050" w:rsidRDefault="00B50050" w:rsidP="0088127C">
            <w:pPr>
              <w:pStyle w:val="OtherTableBody"/>
            </w:pPr>
            <w:r>
              <w:t>65</w:t>
            </w:r>
          </w:p>
        </w:tc>
        <w:tc>
          <w:tcPr>
            <w:tcW w:w="600" w:type="dxa"/>
          </w:tcPr>
          <w:p w14:paraId="69237BED" w14:textId="77777777" w:rsidR="00B50050" w:rsidRDefault="00B50050" w:rsidP="0088127C">
            <w:pPr>
              <w:pStyle w:val="OtherTableBody"/>
            </w:pPr>
            <w:r>
              <w:t>..</w:t>
            </w:r>
          </w:p>
        </w:tc>
        <w:tc>
          <w:tcPr>
            <w:tcW w:w="600" w:type="dxa"/>
          </w:tcPr>
          <w:p w14:paraId="115629B6" w14:textId="77777777" w:rsidR="00B50050" w:rsidRDefault="00B50050" w:rsidP="0088127C">
            <w:pPr>
              <w:pStyle w:val="OtherTableBody"/>
            </w:pPr>
          </w:p>
        </w:tc>
        <w:tc>
          <w:tcPr>
            <w:tcW w:w="600" w:type="dxa"/>
          </w:tcPr>
          <w:p w14:paraId="318AF333" w14:textId="77777777" w:rsidR="00B50050" w:rsidRDefault="00B50050" w:rsidP="0088127C">
            <w:pPr>
              <w:pStyle w:val="OtherTableBody"/>
            </w:pPr>
            <w:r>
              <w:t>CWE</w:t>
            </w:r>
          </w:p>
        </w:tc>
        <w:tc>
          <w:tcPr>
            <w:tcW w:w="700" w:type="dxa"/>
          </w:tcPr>
          <w:p w14:paraId="3AA0BB54" w14:textId="77777777" w:rsidR="00B50050" w:rsidRDefault="00B50050" w:rsidP="0088127C">
            <w:pPr>
              <w:pStyle w:val="OtherTableBody"/>
            </w:pPr>
          </w:p>
        </w:tc>
        <w:tc>
          <w:tcPr>
            <w:tcW w:w="600" w:type="dxa"/>
          </w:tcPr>
          <w:p w14:paraId="433F4A26" w14:textId="77777777" w:rsidR="00B50050" w:rsidRDefault="00B50050" w:rsidP="0088127C">
            <w:pPr>
              <w:pStyle w:val="OtherTableBody"/>
            </w:pPr>
            <w:r>
              <w:t>0343</w:t>
            </w:r>
          </w:p>
        </w:tc>
        <w:tc>
          <w:tcPr>
            <w:tcW w:w="900" w:type="dxa"/>
          </w:tcPr>
          <w:p w14:paraId="6E0C7C54" w14:textId="77777777" w:rsidR="00B50050" w:rsidRDefault="00B50050" w:rsidP="0088127C">
            <w:pPr>
              <w:pStyle w:val="OtherTableBody"/>
            </w:pPr>
            <w:r>
              <w:t>6.5.7.65</w:t>
            </w:r>
          </w:p>
        </w:tc>
      </w:tr>
      <w:tr w:rsidR="00B50050" w14:paraId="2C385221" w14:textId="77777777" w:rsidTr="00195548">
        <w:tc>
          <w:tcPr>
            <w:tcW w:w="3500" w:type="dxa"/>
          </w:tcPr>
          <w:p w14:paraId="5F8D8725" w14:textId="77777777" w:rsidR="00B50050" w:rsidRDefault="00B50050" w:rsidP="0088127C">
            <w:pPr>
              <w:pStyle w:val="OtherTableBody"/>
            </w:pPr>
            <w:r>
              <w:t>Military ID Number</w:t>
            </w:r>
          </w:p>
        </w:tc>
        <w:tc>
          <w:tcPr>
            <w:tcW w:w="700" w:type="dxa"/>
          </w:tcPr>
          <w:p w14:paraId="53866F61" w14:textId="77777777" w:rsidR="00B50050" w:rsidRDefault="00B50050" w:rsidP="0088127C">
            <w:pPr>
              <w:pStyle w:val="OtherTableBody"/>
            </w:pPr>
            <w:r>
              <w:t>00481</w:t>
            </w:r>
          </w:p>
        </w:tc>
        <w:tc>
          <w:tcPr>
            <w:tcW w:w="600" w:type="dxa"/>
          </w:tcPr>
          <w:p w14:paraId="676BCD61" w14:textId="77777777" w:rsidR="00B50050" w:rsidRDefault="00B50050" w:rsidP="0088127C">
            <w:pPr>
              <w:pStyle w:val="OtherTableBody"/>
            </w:pPr>
            <w:r>
              <w:t>IN2</w:t>
            </w:r>
          </w:p>
        </w:tc>
        <w:tc>
          <w:tcPr>
            <w:tcW w:w="600" w:type="dxa"/>
          </w:tcPr>
          <w:p w14:paraId="2DB2E6B8" w14:textId="77777777" w:rsidR="00B50050" w:rsidRDefault="00B50050" w:rsidP="0088127C">
            <w:pPr>
              <w:pStyle w:val="OtherTableBody"/>
            </w:pPr>
            <w:r>
              <w:t>10</w:t>
            </w:r>
          </w:p>
        </w:tc>
        <w:tc>
          <w:tcPr>
            <w:tcW w:w="600" w:type="dxa"/>
          </w:tcPr>
          <w:p w14:paraId="4349EA93" w14:textId="77777777" w:rsidR="00B50050" w:rsidRDefault="00B50050" w:rsidP="0088127C">
            <w:pPr>
              <w:pStyle w:val="OtherTableBody"/>
            </w:pPr>
            <w:r>
              <w:t>..</w:t>
            </w:r>
          </w:p>
        </w:tc>
        <w:tc>
          <w:tcPr>
            <w:tcW w:w="600" w:type="dxa"/>
          </w:tcPr>
          <w:p w14:paraId="05B8D90E" w14:textId="77777777" w:rsidR="00B50050" w:rsidRDefault="00B50050" w:rsidP="0088127C">
            <w:pPr>
              <w:pStyle w:val="OtherTableBody"/>
            </w:pPr>
            <w:r>
              <w:t>20=</w:t>
            </w:r>
          </w:p>
        </w:tc>
        <w:tc>
          <w:tcPr>
            <w:tcW w:w="600" w:type="dxa"/>
          </w:tcPr>
          <w:p w14:paraId="1F6BA4C9" w14:textId="77777777" w:rsidR="00B50050" w:rsidRDefault="00B50050" w:rsidP="0088127C">
            <w:pPr>
              <w:pStyle w:val="OtherTableBody"/>
            </w:pPr>
            <w:r>
              <w:t>ST</w:t>
            </w:r>
          </w:p>
        </w:tc>
        <w:tc>
          <w:tcPr>
            <w:tcW w:w="700" w:type="dxa"/>
          </w:tcPr>
          <w:p w14:paraId="7F9D7D6B" w14:textId="77777777" w:rsidR="00B50050" w:rsidRDefault="00B50050" w:rsidP="0088127C">
            <w:pPr>
              <w:pStyle w:val="OtherTableBody"/>
            </w:pPr>
          </w:p>
        </w:tc>
        <w:tc>
          <w:tcPr>
            <w:tcW w:w="600" w:type="dxa"/>
          </w:tcPr>
          <w:p w14:paraId="57E1803C" w14:textId="77777777" w:rsidR="00B50050" w:rsidRDefault="00B50050" w:rsidP="0088127C">
            <w:pPr>
              <w:pStyle w:val="OtherTableBody"/>
            </w:pPr>
          </w:p>
        </w:tc>
        <w:tc>
          <w:tcPr>
            <w:tcW w:w="900" w:type="dxa"/>
          </w:tcPr>
          <w:p w14:paraId="01015C23" w14:textId="77777777" w:rsidR="00B50050" w:rsidRDefault="00B50050" w:rsidP="0088127C">
            <w:pPr>
              <w:pStyle w:val="OtherTableBody"/>
            </w:pPr>
            <w:r>
              <w:t>6.5.7.10</w:t>
            </w:r>
          </w:p>
        </w:tc>
      </w:tr>
      <w:tr w:rsidR="00B50050" w14:paraId="0DF2DBC9" w14:textId="77777777" w:rsidTr="00195548">
        <w:tc>
          <w:tcPr>
            <w:tcW w:w="3500" w:type="dxa"/>
          </w:tcPr>
          <w:p w14:paraId="07B3844D" w14:textId="77777777" w:rsidR="00B50050" w:rsidRDefault="00B50050" w:rsidP="0088127C">
            <w:pPr>
              <w:pStyle w:val="OtherTableBody"/>
            </w:pPr>
            <w:r>
              <w:t>Military Non-Avail Cert On File</w:t>
            </w:r>
          </w:p>
        </w:tc>
        <w:tc>
          <w:tcPr>
            <w:tcW w:w="700" w:type="dxa"/>
          </w:tcPr>
          <w:p w14:paraId="0CE72174" w14:textId="77777777" w:rsidR="00B50050" w:rsidRDefault="00B50050" w:rsidP="0088127C">
            <w:pPr>
              <w:pStyle w:val="OtherTableBody"/>
            </w:pPr>
            <w:r>
              <w:t>00489</w:t>
            </w:r>
          </w:p>
        </w:tc>
        <w:tc>
          <w:tcPr>
            <w:tcW w:w="600" w:type="dxa"/>
          </w:tcPr>
          <w:p w14:paraId="19FB2610" w14:textId="77777777" w:rsidR="00B50050" w:rsidRDefault="00B50050" w:rsidP="0088127C">
            <w:pPr>
              <w:pStyle w:val="OtherTableBody"/>
            </w:pPr>
            <w:r>
              <w:t>IN2</w:t>
            </w:r>
          </w:p>
        </w:tc>
        <w:tc>
          <w:tcPr>
            <w:tcW w:w="600" w:type="dxa"/>
          </w:tcPr>
          <w:p w14:paraId="52EFF782" w14:textId="77777777" w:rsidR="00B50050" w:rsidRDefault="00B50050" w:rsidP="0088127C">
            <w:pPr>
              <w:pStyle w:val="OtherTableBody"/>
            </w:pPr>
            <w:r>
              <w:t>18</w:t>
            </w:r>
          </w:p>
        </w:tc>
        <w:tc>
          <w:tcPr>
            <w:tcW w:w="600" w:type="dxa"/>
          </w:tcPr>
          <w:p w14:paraId="5AF7278E" w14:textId="77777777" w:rsidR="00B50050" w:rsidRDefault="00B50050" w:rsidP="0088127C">
            <w:pPr>
              <w:pStyle w:val="OtherTableBody"/>
            </w:pPr>
            <w:r>
              <w:t>1..1</w:t>
            </w:r>
          </w:p>
        </w:tc>
        <w:tc>
          <w:tcPr>
            <w:tcW w:w="600" w:type="dxa"/>
          </w:tcPr>
          <w:p w14:paraId="56B55557" w14:textId="77777777" w:rsidR="00B50050" w:rsidRDefault="00B50050" w:rsidP="0088127C">
            <w:pPr>
              <w:pStyle w:val="OtherTableBody"/>
            </w:pPr>
          </w:p>
        </w:tc>
        <w:tc>
          <w:tcPr>
            <w:tcW w:w="600" w:type="dxa"/>
          </w:tcPr>
          <w:p w14:paraId="0597D3E2" w14:textId="77777777" w:rsidR="00B50050" w:rsidRDefault="00B50050" w:rsidP="0088127C">
            <w:pPr>
              <w:pStyle w:val="OtherTableBody"/>
            </w:pPr>
            <w:r>
              <w:t>ID</w:t>
            </w:r>
          </w:p>
        </w:tc>
        <w:tc>
          <w:tcPr>
            <w:tcW w:w="700" w:type="dxa"/>
          </w:tcPr>
          <w:p w14:paraId="2CA84072" w14:textId="77777777" w:rsidR="00B50050" w:rsidRDefault="00B50050" w:rsidP="0088127C">
            <w:pPr>
              <w:pStyle w:val="OtherTableBody"/>
            </w:pPr>
          </w:p>
        </w:tc>
        <w:tc>
          <w:tcPr>
            <w:tcW w:w="600" w:type="dxa"/>
          </w:tcPr>
          <w:p w14:paraId="4DBD29DC" w14:textId="77777777" w:rsidR="00B50050" w:rsidRDefault="00B50050" w:rsidP="0088127C">
            <w:pPr>
              <w:pStyle w:val="OtherTableBody"/>
            </w:pPr>
            <w:r>
              <w:t>0136</w:t>
            </w:r>
          </w:p>
        </w:tc>
        <w:tc>
          <w:tcPr>
            <w:tcW w:w="900" w:type="dxa"/>
          </w:tcPr>
          <w:p w14:paraId="6CFBAB98" w14:textId="77777777" w:rsidR="00B50050" w:rsidRDefault="00B50050" w:rsidP="0088127C">
            <w:pPr>
              <w:pStyle w:val="OtherTableBody"/>
            </w:pPr>
            <w:r>
              <w:t>6.5.7.18</w:t>
            </w:r>
          </w:p>
        </w:tc>
      </w:tr>
      <w:tr w:rsidR="00B50050" w14:paraId="05D29025" w14:textId="77777777" w:rsidTr="00195548">
        <w:tc>
          <w:tcPr>
            <w:tcW w:w="3500" w:type="dxa"/>
          </w:tcPr>
          <w:p w14:paraId="38E66159" w14:textId="77777777" w:rsidR="00B50050" w:rsidRDefault="00B50050" w:rsidP="0088127C">
            <w:pPr>
              <w:pStyle w:val="OtherTableBody"/>
            </w:pPr>
            <w:r>
              <w:t>Military Non-Availability Code</w:t>
            </w:r>
          </w:p>
        </w:tc>
        <w:tc>
          <w:tcPr>
            <w:tcW w:w="700" w:type="dxa"/>
          </w:tcPr>
          <w:p w14:paraId="79315710" w14:textId="77777777" w:rsidR="00B50050" w:rsidRDefault="00B50050" w:rsidP="0088127C">
            <w:pPr>
              <w:pStyle w:val="OtherTableBody"/>
            </w:pPr>
            <w:r>
              <w:t>00736</w:t>
            </w:r>
          </w:p>
        </w:tc>
        <w:tc>
          <w:tcPr>
            <w:tcW w:w="600" w:type="dxa"/>
          </w:tcPr>
          <w:p w14:paraId="74E608CE" w14:textId="77777777" w:rsidR="00B50050" w:rsidRDefault="00B50050" w:rsidP="0088127C">
            <w:pPr>
              <w:pStyle w:val="OtherTableBody"/>
            </w:pPr>
            <w:r>
              <w:t>PV2</w:t>
            </w:r>
          </w:p>
        </w:tc>
        <w:tc>
          <w:tcPr>
            <w:tcW w:w="600" w:type="dxa"/>
          </w:tcPr>
          <w:p w14:paraId="37ECBAC0" w14:textId="77777777" w:rsidR="00B50050" w:rsidRDefault="00B50050" w:rsidP="0088127C">
            <w:pPr>
              <w:pStyle w:val="OtherTableBody"/>
            </w:pPr>
            <w:r>
              <w:t>35</w:t>
            </w:r>
          </w:p>
        </w:tc>
        <w:tc>
          <w:tcPr>
            <w:tcW w:w="600" w:type="dxa"/>
          </w:tcPr>
          <w:p w14:paraId="0FC53198" w14:textId="77777777" w:rsidR="00B50050" w:rsidRDefault="00B50050" w:rsidP="0088127C">
            <w:pPr>
              <w:pStyle w:val="OtherTableBody"/>
            </w:pPr>
            <w:r>
              <w:t>1..1</w:t>
            </w:r>
          </w:p>
        </w:tc>
        <w:tc>
          <w:tcPr>
            <w:tcW w:w="600" w:type="dxa"/>
          </w:tcPr>
          <w:p w14:paraId="1B0C3F88" w14:textId="77777777" w:rsidR="00B50050" w:rsidRDefault="00B50050" w:rsidP="0088127C">
            <w:pPr>
              <w:pStyle w:val="OtherTableBody"/>
            </w:pPr>
          </w:p>
        </w:tc>
        <w:tc>
          <w:tcPr>
            <w:tcW w:w="600" w:type="dxa"/>
          </w:tcPr>
          <w:p w14:paraId="3FEDF76F" w14:textId="77777777" w:rsidR="00B50050" w:rsidRDefault="00B50050" w:rsidP="0088127C">
            <w:pPr>
              <w:pStyle w:val="OtherTableBody"/>
            </w:pPr>
            <w:r>
              <w:t>ID</w:t>
            </w:r>
          </w:p>
        </w:tc>
        <w:tc>
          <w:tcPr>
            <w:tcW w:w="700" w:type="dxa"/>
          </w:tcPr>
          <w:p w14:paraId="273A2B8D" w14:textId="77777777" w:rsidR="00B50050" w:rsidRDefault="00B50050" w:rsidP="0088127C">
            <w:pPr>
              <w:pStyle w:val="OtherTableBody"/>
            </w:pPr>
          </w:p>
        </w:tc>
        <w:tc>
          <w:tcPr>
            <w:tcW w:w="600" w:type="dxa"/>
          </w:tcPr>
          <w:p w14:paraId="7DA58BF9" w14:textId="77777777" w:rsidR="00B50050" w:rsidRDefault="00B50050" w:rsidP="0088127C">
            <w:pPr>
              <w:pStyle w:val="OtherTableBody"/>
            </w:pPr>
            <w:r>
              <w:t>0136</w:t>
            </w:r>
          </w:p>
        </w:tc>
        <w:tc>
          <w:tcPr>
            <w:tcW w:w="900" w:type="dxa"/>
          </w:tcPr>
          <w:p w14:paraId="52F7C1CC" w14:textId="77777777" w:rsidR="00B50050" w:rsidRDefault="00B50050" w:rsidP="0088127C">
            <w:pPr>
              <w:pStyle w:val="OtherTableBody"/>
            </w:pPr>
            <w:r>
              <w:t>3.4.4.35</w:t>
            </w:r>
          </w:p>
        </w:tc>
      </w:tr>
      <w:tr w:rsidR="00B50050" w14:paraId="0D531EA3" w14:textId="77777777" w:rsidTr="00195548">
        <w:tc>
          <w:tcPr>
            <w:tcW w:w="3500" w:type="dxa"/>
          </w:tcPr>
          <w:p w14:paraId="79F09788" w14:textId="77777777" w:rsidR="00B50050" w:rsidRDefault="00B50050" w:rsidP="0088127C">
            <w:pPr>
              <w:pStyle w:val="OtherTableBody"/>
            </w:pPr>
            <w:r>
              <w:t>Military Organization</w:t>
            </w:r>
          </w:p>
        </w:tc>
        <w:tc>
          <w:tcPr>
            <w:tcW w:w="700" w:type="dxa"/>
          </w:tcPr>
          <w:p w14:paraId="1DF2302C" w14:textId="77777777" w:rsidR="00B50050" w:rsidRDefault="00B50050" w:rsidP="0088127C">
            <w:pPr>
              <w:pStyle w:val="OtherTableBody"/>
            </w:pPr>
            <w:r>
              <w:t>00483</w:t>
            </w:r>
          </w:p>
        </w:tc>
        <w:tc>
          <w:tcPr>
            <w:tcW w:w="600" w:type="dxa"/>
          </w:tcPr>
          <w:p w14:paraId="6F2ED3E2" w14:textId="77777777" w:rsidR="00B50050" w:rsidRDefault="00B50050" w:rsidP="0088127C">
            <w:pPr>
              <w:pStyle w:val="OtherTableBody"/>
            </w:pPr>
            <w:r>
              <w:t>IN2</w:t>
            </w:r>
          </w:p>
        </w:tc>
        <w:tc>
          <w:tcPr>
            <w:tcW w:w="600" w:type="dxa"/>
          </w:tcPr>
          <w:p w14:paraId="72838560" w14:textId="77777777" w:rsidR="00B50050" w:rsidRDefault="00B50050" w:rsidP="0088127C">
            <w:pPr>
              <w:pStyle w:val="OtherTableBody"/>
            </w:pPr>
            <w:r>
              <w:t>12</w:t>
            </w:r>
          </w:p>
        </w:tc>
        <w:tc>
          <w:tcPr>
            <w:tcW w:w="600" w:type="dxa"/>
          </w:tcPr>
          <w:p w14:paraId="3AA0B2E1" w14:textId="77777777" w:rsidR="00B50050" w:rsidRDefault="00B50050" w:rsidP="0088127C">
            <w:pPr>
              <w:pStyle w:val="OtherTableBody"/>
            </w:pPr>
            <w:r>
              <w:t>..</w:t>
            </w:r>
          </w:p>
        </w:tc>
        <w:tc>
          <w:tcPr>
            <w:tcW w:w="600" w:type="dxa"/>
          </w:tcPr>
          <w:p w14:paraId="41FB3715" w14:textId="77777777" w:rsidR="00B50050" w:rsidRDefault="00B50050" w:rsidP="0088127C">
            <w:pPr>
              <w:pStyle w:val="OtherTableBody"/>
            </w:pPr>
            <w:r>
              <w:t>25=</w:t>
            </w:r>
          </w:p>
        </w:tc>
        <w:tc>
          <w:tcPr>
            <w:tcW w:w="600" w:type="dxa"/>
          </w:tcPr>
          <w:p w14:paraId="5D7CF632" w14:textId="77777777" w:rsidR="00B50050" w:rsidRDefault="00B50050" w:rsidP="0088127C">
            <w:pPr>
              <w:pStyle w:val="OtherTableBody"/>
            </w:pPr>
            <w:r>
              <w:t>ST</w:t>
            </w:r>
          </w:p>
        </w:tc>
        <w:tc>
          <w:tcPr>
            <w:tcW w:w="700" w:type="dxa"/>
          </w:tcPr>
          <w:p w14:paraId="1DFDC6A4" w14:textId="77777777" w:rsidR="00B50050" w:rsidRDefault="00B50050" w:rsidP="0088127C">
            <w:pPr>
              <w:pStyle w:val="OtherTableBody"/>
            </w:pPr>
          </w:p>
        </w:tc>
        <w:tc>
          <w:tcPr>
            <w:tcW w:w="600" w:type="dxa"/>
          </w:tcPr>
          <w:p w14:paraId="2BBA3954" w14:textId="77777777" w:rsidR="00B50050" w:rsidRDefault="00B50050" w:rsidP="0088127C">
            <w:pPr>
              <w:pStyle w:val="OtherTableBody"/>
            </w:pPr>
          </w:p>
        </w:tc>
        <w:tc>
          <w:tcPr>
            <w:tcW w:w="900" w:type="dxa"/>
          </w:tcPr>
          <w:p w14:paraId="22360463" w14:textId="77777777" w:rsidR="00B50050" w:rsidRDefault="00B50050" w:rsidP="0088127C">
            <w:pPr>
              <w:pStyle w:val="OtherTableBody"/>
            </w:pPr>
            <w:r>
              <w:t>6.5.7.12</w:t>
            </w:r>
          </w:p>
        </w:tc>
      </w:tr>
      <w:tr w:rsidR="00B50050" w14:paraId="576E3F3B" w14:textId="77777777" w:rsidTr="00195548">
        <w:tc>
          <w:tcPr>
            <w:tcW w:w="3500" w:type="dxa"/>
          </w:tcPr>
          <w:p w14:paraId="48CB106E" w14:textId="77777777" w:rsidR="00B50050" w:rsidRDefault="00B50050" w:rsidP="0088127C">
            <w:pPr>
              <w:pStyle w:val="OtherTableBody"/>
            </w:pPr>
            <w:r>
              <w:t>Military Partnership Code</w:t>
            </w:r>
          </w:p>
        </w:tc>
        <w:tc>
          <w:tcPr>
            <w:tcW w:w="700" w:type="dxa"/>
          </w:tcPr>
          <w:p w14:paraId="31423529" w14:textId="77777777" w:rsidR="00B50050" w:rsidRDefault="00B50050" w:rsidP="0088127C">
            <w:pPr>
              <w:pStyle w:val="OtherTableBody"/>
            </w:pPr>
            <w:r>
              <w:t>00735</w:t>
            </w:r>
          </w:p>
        </w:tc>
        <w:tc>
          <w:tcPr>
            <w:tcW w:w="600" w:type="dxa"/>
          </w:tcPr>
          <w:p w14:paraId="53FE40A2" w14:textId="77777777" w:rsidR="00B50050" w:rsidRDefault="00B50050" w:rsidP="0088127C">
            <w:pPr>
              <w:pStyle w:val="OtherTableBody"/>
            </w:pPr>
            <w:r>
              <w:t>PV2</w:t>
            </w:r>
          </w:p>
        </w:tc>
        <w:tc>
          <w:tcPr>
            <w:tcW w:w="600" w:type="dxa"/>
          </w:tcPr>
          <w:p w14:paraId="5C025F6A" w14:textId="77777777" w:rsidR="00B50050" w:rsidRDefault="00B50050" w:rsidP="0088127C">
            <w:pPr>
              <w:pStyle w:val="OtherTableBody"/>
            </w:pPr>
            <w:r>
              <w:t>34</w:t>
            </w:r>
          </w:p>
        </w:tc>
        <w:tc>
          <w:tcPr>
            <w:tcW w:w="600" w:type="dxa"/>
          </w:tcPr>
          <w:p w14:paraId="62135A2B" w14:textId="77777777" w:rsidR="00B50050" w:rsidRDefault="00B50050" w:rsidP="0088127C">
            <w:pPr>
              <w:pStyle w:val="OtherTableBody"/>
            </w:pPr>
            <w:r>
              <w:t>1..1</w:t>
            </w:r>
          </w:p>
        </w:tc>
        <w:tc>
          <w:tcPr>
            <w:tcW w:w="600" w:type="dxa"/>
          </w:tcPr>
          <w:p w14:paraId="1B771CB5" w14:textId="77777777" w:rsidR="00B50050" w:rsidRDefault="00B50050" w:rsidP="0088127C">
            <w:pPr>
              <w:pStyle w:val="OtherTableBody"/>
            </w:pPr>
          </w:p>
        </w:tc>
        <w:tc>
          <w:tcPr>
            <w:tcW w:w="600" w:type="dxa"/>
          </w:tcPr>
          <w:p w14:paraId="4395139C" w14:textId="77777777" w:rsidR="00B50050" w:rsidRDefault="00B50050" w:rsidP="0088127C">
            <w:pPr>
              <w:pStyle w:val="OtherTableBody"/>
            </w:pPr>
            <w:r>
              <w:t>ID</w:t>
            </w:r>
          </w:p>
        </w:tc>
        <w:tc>
          <w:tcPr>
            <w:tcW w:w="700" w:type="dxa"/>
          </w:tcPr>
          <w:p w14:paraId="491E28EE" w14:textId="77777777" w:rsidR="00B50050" w:rsidRDefault="00B50050" w:rsidP="0088127C">
            <w:pPr>
              <w:pStyle w:val="OtherTableBody"/>
            </w:pPr>
          </w:p>
        </w:tc>
        <w:tc>
          <w:tcPr>
            <w:tcW w:w="600" w:type="dxa"/>
          </w:tcPr>
          <w:p w14:paraId="25150376" w14:textId="77777777" w:rsidR="00B50050" w:rsidRDefault="00B50050" w:rsidP="0088127C">
            <w:pPr>
              <w:pStyle w:val="OtherTableBody"/>
            </w:pPr>
            <w:r>
              <w:t>0136</w:t>
            </w:r>
          </w:p>
        </w:tc>
        <w:tc>
          <w:tcPr>
            <w:tcW w:w="900" w:type="dxa"/>
          </w:tcPr>
          <w:p w14:paraId="323286E8" w14:textId="77777777" w:rsidR="00B50050" w:rsidRDefault="00B50050" w:rsidP="0088127C">
            <w:pPr>
              <w:pStyle w:val="OtherTableBody"/>
            </w:pPr>
            <w:r>
              <w:t>3.4.4.34</w:t>
            </w:r>
          </w:p>
        </w:tc>
      </w:tr>
      <w:tr w:rsidR="00B50050" w14:paraId="50008E43" w14:textId="77777777" w:rsidTr="00195548">
        <w:tc>
          <w:tcPr>
            <w:tcW w:w="3500" w:type="dxa"/>
          </w:tcPr>
          <w:p w14:paraId="3B7CA92E" w14:textId="77777777" w:rsidR="00B50050" w:rsidRDefault="00B50050" w:rsidP="0088127C">
            <w:pPr>
              <w:pStyle w:val="OtherTableBody"/>
            </w:pPr>
            <w:r>
              <w:lastRenderedPageBreak/>
              <w:t>Military Rank/Grade</w:t>
            </w:r>
          </w:p>
        </w:tc>
        <w:tc>
          <w:tcPr>
            <w:tcW w:w="700" w:type="dxa"/>
          </w:tcPr>
          <w:p w14:paraId="38730F05" w14:textId="77777777" w:rsidR="00B50050" w:rsidRDefault="00B50050" w:rsidP="0088127C">
            <w:pPr>
              <w:pStyle w:val="OtherTableBody"/>
            </w:pPr>
            <w:r>
              <w:t>00486</w:t>
            </w:r>
          </w:p>
        </w:tc>
        <w:tc>
          <w:tcPr>
            <w:tcW w:w="600" w:type="dxa"/>
          </w:tcPr>
          <w:p w14:paraId="31140D55" w14:textId="77777777" w:rsidR="00B50050" w:rsidRDefault="00B50050" w:rsidP="0088127C">
            <w:pPr>
              <w:pStyle w:val="OtherTableBody"/>
            </w:pPr>
            <w:r>
              <w:t>IN2</w:t>
            </w:r>
          </w:p>
        </w:tc>
        <w:tc>
          <w:tcPr>
            <w:tcW w:w="600" w:type="dxa"/>
          </w:tcPr>
          <w:p w14:paraId="69503989" w14:textId="77777777" w:rsidR="00B50050" w:rsidRDefault="00B50050" w:rsidP="0088127C">
            <w:pPr>
              <w:pStyle w:val="OtherTableBody"/>
            </w:pPr>
            <w:r>
              <w:t>15</w:t>
            </w:r>
          </w:p>
        </w:tc>
        <w:tc>
          <w:tcPr>
            <w:tcW w:w="600" w:type="dxa"/>
          </w:tcPr>
          <w:p w14:paraId="45BC3DCC" w14:textId="77777777" w:rsidR="00B50050" w:rsidRDefault="00B50050" w:rsidP="0088127C">
            <w:pPr>
              <w:pStyle w:val="OtherTableBody"/>
            </w:pPr>
            <w:r>
              <w:t>..</w:t>
            </w:r>
          </w:p>
        </w:tc>
        <w:tc>
          <w:tcPr>
            <w:tcW w:w="600" w:type="dxa"/>
          </w:tcPr>
          <w:p w14:paraId="619B8CB4" w14:textId="77777777" w:rsidR="00B50050" w:rsidRDefault="00B50050" w:rsidP="0088127C">
            <w:pPr>
              <w:pStyle w:val="OtherTableBody"/>
            </w:pPr>
          </w:p>
        </w:tc>
        <w:tc>
          <w:tcPr>
            <w:tcW w:w="600" w:type="dxa"/>
          </w:tcPr>
          <w:p w14:paraId="2771CE2D" w14:textId="77777777" w:rsidR="00B50050" w:rsidRDefault="00B50050" w:rsidP="0088127C">
            <w:pPr>
              <w:pStyle w:val="OtherTableBody"/>
            </w:pPr>
            <w:r>
              <w:t>CWE</w:t>
            </w:r>
          </w:p>
        </w:tc>
        <w:tc>
          <w:tcPr>
            <w:tcW w:w="700" w:type="dxa"/>
          </w:tcPr>
          <w:p w14:paraId="53FF66B1" w14:textId="77777777" w:rsidR="00B50050" w:rsidRDefault="00B50050" w:rsidP="0088127C">
            <w:pPr>
              <w:pStyle w:val="OtherTableBody"/>
            </w:pPr>
          </w:p>
        </w:tc>
        <w:tc>
          <w:tcPr>
            <w:tcW w:w="600" w:type="dxa"/>
          </w:tcPr>
          <w:p w14:paraId="0813860C" w14:textId="77777777" w:rsidR="00B50050" w:rsidRDefault="00B50050" w:rsidP="0088127C">
            <w:pPr>
              <w:pStyle w:val="OtherTableBody"/>
            </w:pPr>
            <w:r>
              <w:t>0141</w:t>
            </w:r>
          </w:p>
        </w:tc>
        <w:tc>
          <w:tcPr>
            <w:tcW w:w="900" w:type="dxa"/>
          </w:tcPr>
          <w:p w14:paraId="700A237E" w14:textId="77777777" w:rsidR="00B50050" w:rsidRDefault="00B50050" w:rsidP="0088127C">
            <w:pPr>
              <w:pStyle w:val="OtherTableBody"/>
            </w:pPr>
            <w:r>
              <w:t>6.5.7.15</w:t>
            </w:r>
          </w:p>
        </w:tc>
      </w:tr>
      <w:tr w:rsidR="00B50050" w14:paraId="33948A93" w14:textId="77777777" w:rsidTr="00195548">
        <w:tc>
          <w:tcPr>
            <w:tcW w:w="3500" w:type="dxa"/>
          </w:tcPr>
          <w:p w14:paraId="405E72FC" w14:textId="77777777" w:rsidR="00B50050" w:rsidRDefault="00B50050" w:rsidP="0088127C">
            <w:pPr>
              <w:pStyle w:val="OtherTableBody"/>
            </w:pPr>
            <w:r>
              <w:t>Military Rank/Grade</w:t>
            </w:r>
          </w:p>
        </w:tc>
        <w:tc>
          <w:tcPr>
            <w:tcW w:w="700" w:type="dxa"/>
          </w:tcPr>
          <w:p w14:paraId="026E14CD" w14:textId="77777777" w:rsidR="00B50050" w:rsidRDefault="00B50050" w:rsidP="0088127C">
            <w:pPr>
              <w:pStyle w:val="OtherTableBody"/>
            </w:pPr>
            <w:r>
              <w:t>00486</w:t>
            </w:r>
          </w:p>
        </w:tc>
        <w:tc>
          <w:tcPr>
            <w:tcW w:w="600" w:type="dxa"/>
          </w:tcPr>
          <w:p w14:paraId="5420BB7D" w14:textId="77777777" w:rsidR="00B50050" w:rsidRDefault="00B50050" w:rsidP="0088127C">
            <w:pPr>
              <w:pStyle w:val="OtherTableBody"/>
            </w:pPr>
            <w:r>
              <w:t>PD1</w:t>
            </w:r>
          </w:p>
        </w:tc>
        <w:tc>
          <w:tcPr>
            <w:tcW w:w="600" w:type="dxa"/>
          </w:tcPr>
          <w:p w14:paraId="06C57B0A" w14:textId="77777777" w:rsidR="00B50050" w:rsidRDefault="00B50050" w:rsidP="0088127C">
            <w:pPr>
              <w:pStyle w:val="OtherTableBody"/>
            </w:pPr>
            <w:r>
              <w:t>20</w:t>
            </w:r>
          </w:p>
        </w:tc>
        <w:tc>
          <w:tcPr>
            <w:tcW w:w="600" w:type="dxa"/>
          </w:tcPr>
          <w:p w14:paraId="610DE3D5" w14:textId="77777777" w:rsidR="00B50050" w:rsidRDefault="00B50050" w:rsidP="0088127C">
            <w:pPr>
              <w:pStyle w:val="OtherTableBody"/>
            </w:pPr>
            <w:r>
              <w:t>..</w:t>
            </w:r>
          </w:p>
        </w:tc>
        <w:tc>
          <w:tcPr>
            <w:tcW w:w="600" w:type="dxa"/>
          </w:tcPr>
          <w:p w14:paraId="6CEA3ADE" w14:textId="77777777" w:rsidR="00B50050" w:rsidRDefault="00B50050" w:rsidP="0088127C">
            <w:pPr>
              <w:pStyle w:val="OtherTableBody"/>
            </w:pPr>
          </w:p>
        </w:tc>
        <w:tc>
          <w:tcPr>
            <w:tcW w:w="600" w:type="dxa"/>
          </w:tcPr>
          <w:p w14:paraId="70E14457" w14:textId="77777777" w:rsidR="00B50050" w:rsidRDefault="00B50050" w:rsidP="0088127C">
            <w:pPr>
              <w:pStyle w:val="OtherTableBody"/>
            </w:pPr>
            <w:r>
              <w:t>CWE</w:t>
            </w:r>
          </w:p>
        </w:tc>
        <w:tc>
          <w:tcPr>
            <w:tcW w:w="700" w:type="dxa"/>
          </w:tcPr>
          <w:p w14:paraId="0D07BAD0" w14:textId="77777777" w:rsidR="00B50050" w:rsidRDefault="00B50050" w:rsidP="0088127C">
            <w:pPr>
              <w:pStyle w:val="OtherTableBody"/>
            </w:pPr>
          </w:p>
        </w:tc>
        <w:tc>
          <w:tcPr>
            <w:tcW w:w="600" w:type="dxa"/>
          </w:tcPr>
          <w:p w14:paraId="7C96851E" w14:textId="77777777" w:rsidR="00B50050" w:rsidRDefault="00B50050" w:rsidP="0088127C">
            <w:pPr>
              <w:pStyle w:val="OtherTableBody"/>
            </w:pPr>
            <w:r>
              <w:t>0141</w:t>
            </w:r>
          </w:p>
        </w:tc>
        <w:tc>
          <w:tcPr>
            <w:tcW w:w="900" w:type="dxa"/>
          </w:tcPr>
          <w:p w14:paraId="357DBBA5" w14:textId="77777777" w:rsidR="00B50050" w:rsidRDefault="00B50050" w:rsidP="0088127C">
            <w:pPr>
              <w:pStyle w:val="OtherTableBody"/>
            </w:pPr>
            <w:r>
              <w:t>3.4.11.20</w:t>
            </w:r>
          </w:p>
        </w:tc>
      </w:tr>
      <w:tr w:rsidR="00B50050" w14:paraId="0A8D1B42" w14:textId="77777777" w:rsidTr="00195548">
        <w:tc>
          <w:tcPr>
            <w:tcW w:w="3500" w:type="dxa"/>
          </w:tcPr>
          <w:p w14:paraId="6494F6E0" w14:textId="77777777" w:rsidR="00B50050" w:rsidRDefault="00B50050" w:rsidP="0088127C">
            <w:pPr>
              <w:pStyle w:val="OtherTableBody"/>
            </w:pPr>
            <w:r>
              <w:t>Military Retire Date</w:t>
            </w:r>
          </w:p>
        </w:tc>
        <w:tc>
          <w:tcPr>
            <w:tcW w:w="700" w:type="dxa"/>
          </w:tcPr>
          <w:p w14:paraId="41CFE889" w14:textId="77777777" w:rsidR="00B50050" w:rsidRDefault="00B50050" w:rsidP="0088127C">
            <w:pPr>
              <w:pStyle w:val="OtherTableBody"/>
            </w:pPr>
            <w:r>
              <w:t>00488</w:t>
            </w:r>
          </w:p>
        </w:tc>
        <w:tc>
          <w:tcPr>
            <w:tcW w:w="600" w:type="dxa"/>
          </w:tcPr>
          <w:p w14:paraId="60189E98" w14:textId="77777777" w:rsidR="00B50050" w:rsidRDefault="00B50050" w:rsidP="0088127C">
            <w:pPr>
              <w:pStyle w:val="OtherTableBody"/>
            </w:pPr>
            <w:r>
              <w:t>IN2</w:t>
            </w:r>
          </w:p>
        </w:tc>
        <w:tc>
          <w:tcPr>
            <w:tcW w:w="600" w:type="dxa"/>
          </w:tcPr>
          <w:p w14:paraId="2B890A5B" w14:textId="77777777" w:rsidR="00B50050" w:rsidRDefault="00B50050" w:rsidP="0088127C">
            <w:pPr>
              <w:pStyle w:val="OtherTableBody"/>
            </w:pPr>
            <w:r>
              <w:t>17</w:t>
            </w:r>
          </w:p>
        </w:tc>
        <w:tc>
          <w:tcPr>
            <w:tcW w:w="600" w:type="dxa"/>
          </w:tcPr>
          <w:p w14:paraId="435F166E" w14:textId="77777777" w:rsidR="00B50050" w:rsidRDefault="00B50050" w:rsidP="0088127C">
            <w:pPr>
              <w:pStyle w:val="OtherTableBody"/>
            </w:pPr>
            <w:r>
              <w:t>..</w:t>
            </w:r>
          </w:p>
        </w:tc>
        <w:tc>
          <w:tcPr>
            <w:tcW w:w="600" w:type="dxa"/>
          </w:tcPr>
          <w:p w14:paraId="31EC5DD7" w14:textId="77777777" w:rsidR="00B50050" w:rsidRDefault="00B50050" w:rsidP="0088127C">
            <w:pPr>
              <w:pStyle w:val="OtherTableBody"/>
            </w:pPr>
          </w:p>
        </w:tc>
        <w:tc>
          <w:tcPr>
            <w:tcW w:w="600" w:type="dxa"/>
          </w:tcPr>
          <w:p w14:paraId="53D8DFD0" w14:textId="77777777" w:rsidR="00B50050" w:rsidRDefault="00B50050" w:rsidP="0088127C">
            <w:pPr>
              <w:pStyle w:val="OtherTableBody"/>
            </w:pPr>
            <w:r>
              <w:t>DT</w:t>
            </w:r>
          </w:p>
        </w:tc>
        <w:tc>
          <w:tcPr>
            <w:tcW w:w="700" w:type="dxa"/>
          </w:tcPr>
          <w:p w14:paraId="420F1F2E" w14:textId="77777777" w:rsidR="00B50050" w:rsidRDefault="00B50050" w:rsidP="0088127C">
            <w:pPr>
              <w:pStyle w:val="OtherTableBody"/>
            </w:pPr>
          </w:p>
        </w:tc>
        <w:tc>
          <w:tcPr>
            <w:tcW w:w="600" w:type="dxa"/>
          </w:tcPr>
          <w:p w14:paraId="592C01C6" w14:textId="77777777" w:rsidR="00B50050" w:rsidRDefault="00B50050" w:rsidP="0088127C">
            <w:pPr>
              <w:pStyle w:val="OtherTableBody"/>
            </w:pPr>
          </w:p>
        </w:tc>
        <w:tc>
          <w:tcPr>
            <w:tcW w:w="900" w:type="dxa"/>
          </w:tcPr>
          <w:p w14:paraId="084CEF83" w14:textId="77777777" w:rsidR="00B50050" w:rsidRDefault="00B50050" w:rsidP="0088127C">
            <w:pPr>
              <w:pStyle w:val="OtherTableBody"/>
            </w:pPr>
            <w:r>
              <w:t>6.5.7.17</w:t>
            </w:r>
          </w:p>
        </w:tc>
      </w:tr>
      <w:tr w:rsidR="00B50050" w14:paraId="546D6E4B" w14:textId="77777777" w:rsidTr="00195548">
        <w:tc>
          <w:tcPr>
            <w:tcW w:w="3500" w:type="dxa"/>
          </w:tcPr>
          <w:p w14:paraId="625B5BF6" w14:textId="77777777" w:rsidR="00B50050" w:rsidRDefault="00B50050" w:rsidP="0088127C">
            <w:pPr>
              <w:pStyle w:val="OtherTableBody"/>
            </w:pPr>
            <w:r>
              <w:t>Military Service</w:t>
            </w:r>
          </w:p>
        </w:tc>
        <w:tc>
          <w:tcPr>
            <w:tcW w:w="700" w:type="dxa"/>
          </w:tcPr>
          <w:p w14:paraId="65E3D3EB" w14:textId="77777777" w:rsidR="00B50050" w:rsidRDefault="00B50050" w:rsidP="0088127C">
            <w:pPr>
              <w:pStyle w:val="OtherTableBody"/>
            </w:pPr>
            <w:r>
              <w:t>00485</w:t>
            </w:r>
          </w:p>
        </w:tc>
        <w:tc>
          <w:tcPr>
            <w:tcW w:w="600" w:type="dxa"/>
          </w:tcPr>
          <w:p w14:paraId="7045B942" w14:textId="77777777" w:rsidR="00B50050" w:rsidRDefault="00B50050" w:rsidP="0088127C">
            <w:pPr>
              <w:pStyle w:val="OtherTableBody"/>
            </w:pPr>
            <w:r>
              <w:t>IN2</w:t>
            </w:r>
          </w:p>
        </w:tc>
        <w:tc>
          <w:tcPr>
            <w:tcW w:w="600" w:type="dxa"/>
          </w:tcPr>
          <w:p w14:paraId="3DE0FF7B" w14:textId="77777777" w:rsidR="00B50050" w:rsidRDefault="00B50050" w:rsidP="0088127C">
            <w:pPr>
              <w:pStyle w:val="OtherTableBody"/>
            </w:pPr>
            <w:r>
              <w:t>14</w:t>
            </w:r>
          </w:p>
        </w:tc>
        <w:tc>
          <w:tcPr>
            <w:tcW w:w="600" w:type="dxa"/>
          </w:tcPr>
          <w:p w14:paraId="7BB5D7BD" w14:textId="77777777" w:rsidR="00B50050" w:rsidRDefault="00B50050" w:rsidP="0088127C">
            <w:pPr>
              <w:pStyle w:val="OtherTableBody"/>
            </w:pPr>
            <w:r>
              <w:t>..</w:t>
            </w:r>
          </w:p>
        </w:tc>
        <w:tc>
          <w:tcPr>
            <w:tcW w:w="600" w:type="dxa"/>
          </w:tcPr>
          <w:p w14:paraId="0A22677F" w14:textId="77777777" w:rsidR="00B50050" w:rsidRDefault="00B50050" w:rsidP="0088127C">
            <w:pPr>
              <w:pStyle w:val="OtherTableBody"/>
            </w:pPr>
          </w:p>
        </w:tc>
        <w:tc>
          <w:tcPr>
            <w:tcW w:w="600" w:type="dxa"/>
          </w:tcPr>
          <w:p w14:paraId="64E93419" w14:textId="77777777" w:rsidR="00B50050" w:rsidRDefault="00B50050" w:rsidP="0088127C">
            <w:pPr>
              <w:pStyle w:val="OtherTableBody"/>
            </w:pPr>
            <w:r>
              <w:t>CWE</w:t>
            </w:r>
          </w:p>
        </w:tc>
        <w:tc>
          <w:tcPr>
            <w:tcW w:w="700" w:type="dxa"/>
          </w:tcPr>
          <w:p w14:paraId="61808F6D" w14:textId="77777777" w:rsidR="00B50050" w:rsidRDefault="00B50050" w:rsidP="0088127C">
            <w:pPr>
              <w:pStyle w:val="OtherTableBody"/>
            </w:pPr>
          </w:p>
        </w:tc>
        <w:tc>
          <w:tcPr>
            <w:tcW w:w="600" w:type="dxa"/>
          </w:tcPr>
          <w:p w14:paraId="1C0B3B77" w14:textId="77777777" w:rsidR="00B50050" w:rsidRDefault="00B50050" w:rsidP="0088127C">
            <w:pPr>
              <w:pStyle w:val="OtherTableBody"/>
            </w:pPr>
            <w:r>
              <w:t>0140</w:t>
            </w:r>
          </w:p>
        </w:tc>
        <w:tc>
          <w:tcPr>
            <w:tcW w:w="900" w:type="dxa"/>
          </w:tcPr>
          <w:p w14:paraId="75F50929" w14:textId="77777777" w:rsidR="00B50050" w:rsidRDefault="00B50050" w:rsidP="0088127C">
            <w:pPr>
              <w:pStyle w:val="OtherTableBody"/>
            </w:pPr>
            <w:r>
              <w:t>6.5.7.14</w:t>
            </w:r>
          </w:p>
        </w:tc>
      </w:tr>
      <w:tr w:rsidR="00B50050" w14:paraId="2E9696BE" w14:textId="77777777" w:rsidTr="00195548">
        <w:tc>
          <w:tcPr>
            <w:tcW w:w="3500" w:type="dxa"/>
          </w:tcPr>
          <w:p w14:paraId="052D0B97" w14:textId="77777777" w:rsidR="00B50050" w:rsidRDefault="00B50050" w:rsidP="0088127C">
            <w:pPr>
              <w:pStyle w:val="OtherTableBody"/>
            </w:pPr>
            <w:r>
              <w:t>Military Sponsor Name</w:t>
            </w:r>
          </w:p>
        </w:tc>
        <w:tc>
          <w:tcPr>
            <w:tcW w:w="700" w:type="dxa"/>
          </w:tcPr>
          <w:p w14:paraId="2C225941" w14:textId="77777777" w:rsidR="00B50050" w:rsidRDefault="00B50050" w:rsidP="0088127C">
            <w:pPr>
              <w:pStyle w:val="OtherTableBody"/>
            </w:pPr>
            <w:r>
              <w:t>00480</w:t>
            </w:r>
          </w:p>
        </w:tc>
        <w:tc>
          <w:tcPr>
            <w:tcW w:w="600" w:type="dxa"/>
          </w:tcPr>
          <w:p w14:paraId="3CC6CB56" w14:textId="77777777" w:rsidR="00B50050" w:rsidRDefault="00B50050" w:rsidP="0088127C">
            <w:pPr>
              <w:pStyle w:val="OtherTableBody"/>
            </w:pPr>
            <w:r>
              <w:t>IN2</w:t>
            </w:r>
          </w:p>
        </w:tc>
        <w:tc>
          <w:tcPr>
            <w:tcW w:w="600" w:type="dxa"/>
          </w:tcPr>
          <w:p w14:paraId="317368FA" w14:textId="77777777" w:rsidR="00B50050" w:rsidRDefault="00B50050" w:rsidP="0088127C">
            <w:pPr>
              <w:pStyle w:val="OtherTableBody"/>
            </w:pPr>
            <w:r>
              <w:t>9</w:t>
            </w:r>
          </w:p>
        </w:tc>
        <w:tc>
          <w:tcPr>
            <w:tcW w:w="600" w:type="dxa"/>
          </w:tcPr>
          <w:p w14:paraId="338F0448" w14:textId="77777777" w:rsidR="00B50050" w:rsidRDefault="00B50050" w:rsidP="0088127C">
            <w:pPr>
              <w:pStyle w:val="OtherTableBody"/>
            </w:pPr>
            <w:r>
              <w:t>..</w:t>
            </w:r>
          </w:p>
        </w:tc>
        <w:tc>
          <w:tcPr>
            <w:tcW w:w="600" w:type="dxa"/>
          </w:tcPr>
          <w:p w14:paraId="10A4003F" w14:textId="77777777" w:rsidR="00B50050" w:rsidRDefault="00B50050" w:rsidP="0088127C">
            <w:pPr>
              <w:pStyle w:val="OtherTableBody"/>
            </w:pPr>
          </w:p>
        </w:tc>
        <w:tc>
          <w:tcPr>
            <w:tcW w:w="600" w:type="dxa"/>
          </w:tcPr>
          <w:p w14:paraId="7EAA2C4D" w14:textId="77777777" w:rsidR="00B50050" w:rsidRDefault="00B50050" w:rsidP="0088127C">
            <w:pPr>
              <w:pStyle w:val="OtherTableBody"/>
            </w:pPr>
            <w:r>
              <w:t>XPN</w:t>
            </w:r>
          </w:p>
        </w:tc>
        <w:tc>
          <w:tcPr>
            <w:tcW w:w="700" w:type="dxa"/>
          </w:tcPr>
          <w:p w14:paraId="617287BF" w14:textId="77777777" w:rsidR="00B50050" w:rsidRDefault="00B50050" w:rsidP="0088127C">
            <w:pPr>
              <w:pStyle w:val="OtherTableBody"/>
            </w:pPr>
            <w:r>
              <w:t>Y</w:t>
            </w:r>
          </w:p>
        </w:tc>
        <w:tc>
          <w:tcPr>
            <w:tcW w:w="600" w:type="dxa"/>
          </w:tcPr>
          <w:p w14:paraId="01CE9B4F" w14:textId="77777777" w:rsidR="00B50050" w:rsidRDefault="00B50050" w:rsidP="0088127C">
            <w:pPr>
              <w:pStyle w:val="OtherTableBody"/>
            </w:pPr>
          </w:p>
        </w:tc>
        <w:tc>
          <w:tcPr>
            <w:tcW w:w="900" w:type="dxa"/>
          </w:tcPr>
          <w:p w14:paraId="6E28CEE8" w14:textId="77777777" w:rsidR="00B50050" w:rsidRDefault="00B50050" w:rsidP="0088127C">
            <w:pPr>
              <w:pStyle w:val="OtherTableBody"/>
            </w:pPr>
            <w:r>
              <w:t>6.5.7.9</w:t>
            </w:r>
          </w:p>
        </w:tc>
      </w:tr>
      <w:tr w:rsidR="00B50050" w14:paraId="33E04680" w14:textId="77777777" w:rsidTr="00195548">
        <w:tc>
          <w:tcPr>
            <w:tcW w:w="3500" w:type="dxa"/>
          </w:tcPr>
          <w:p w14:paraId="6221B630" w14:textId="77777777" w:rsidR="00B50050" w:rsidRDefault="00B50050" w:rsidP="0088127C">
            <w:pPr>
              <w:pStyle w:val="OtherTableBody"/>
            </w:pPr>
            <w:r>
              <w:t>Military Station</w:t>
            </w:r>
          </w:p>
        </w:tc>
        <w:tc>
          <w:tcPr>
            <w:tcW w:w="700" w:type="dxa"/>
          </w:tcPr>
          <w:p w14:paraId="42572DFF" w14:textId="77777777" w:rsidR="00B50050" w:rsidRDefault="00B50050" w:rsidP="0088127C">
            <w:pPr>
              <w:pStyle w:val="OtherTableBody"/>
            </w:pPr>
            <w:r>
              <w:t>00484</w:t>
            </w:r>
          </w:p>
        </w:tc>
        <w:tc>
          <w:tcPr>
            <w:tcW w:w="600" w:type="dxa"/>
          </w:tcPr>
          <w:p w14:paraId="258C7252" w14:textId="77777777" w:rsidR="00B50050" w:rsidRDefault="00B50050" w:rsidP="0088127C">
            <w:pPr>
              <w:pStyle w:val="OtherTableBody"/>
            </w:pPr>
            <w:r>
              <w:t>IN2</w:t>
            </w:r>
          </w:p>
        </w:tc>
        <w:tc>
          <w:tcPr>
            <w:tcW w:w="600" w:type="dxa"/>
          </w:tcPr>
          <w:p w14:paraId="180A6FBC" w14:textId="77777777" w:rsidR="00B50050" w:rsidRDefault="00B50050" w:rsidP="0088127C">
            <w:pPr>
              <w:pStyle w:val="OtherTableBody"/>
            </w:pPr>
            <w:r>
              <w:t>13</w:t>
            </w:r>
          </w:p>
        </w:tc>
        <w:tc>
          <w:tcPr>
            <w:tcW w:w="600" w:type="dxa"/>
          </w:tcPr>
          <w:p w14:paraId="636D3EC2" w14:textId="77777777" w:rsidR="00B50050" w:rsidRDefault="00B50050" w:rsidP="0088127C">
            <w:pPr>
              <w:pStyle w:val="OtherTableBody"/>
            </w:pPr>
            <w:r>
              <w:t>..</w:t>
            </w:r>
          </w:p>
        </w:tc>
        <w:tc>
          <w:tcPr>
            <w:tcW w:w="600" w:type="dxa"/>
          </w:tcPr>
          <w:p w14:paraId="710D92E8" w14:textId="77777777" w:rsidR="00B50050" w:rsidRDefault="00B50050" w:rsidP="0088127C">
            <w:pPr>
              <w:pStyle w:val="OtherTableBody"/>
            </w:pPr>
            <w:r>
              <w:t>25=</w:t>
            </w:r>
          </w:p>
        </w:tc>
        <w:tc>
          <w:tcPr>
            <w:tcW w:w="600" w:type="dxa"/>
          </w:tcPr>
          <w:p w14:paraId="30C9C6D8" w14:textId="77777777" w:rsidR="00B50050" w:rsidRDefault="00B50050" w:rsidP="0088127C">
            <w:pPr>
              <w:pStyle w:val="OtherTableBody"/>
            </w:pPr>
            <w:r>
              <w:t>ST</w:t>
            </w:r>
          </w:p>
        </w:tc>
        <w:tc>
          <w:tcPr>
            <w:tcW w:w="700" w:type="dxa"/>
          </w:tcPr>
          <w:p w14:paraId="47DE09FC" w14:textId="77777777" w:rsidR="00B50050" w:rsidRDefault="00B50050" w:rsidP="0088127C">
            <w:pPr>
              <w:pStyle w:val="OtherTableBody"/>
            </w:pPr>
          </w:p>
        </w:tc>
        <w:tc>
          <w:tcPr>
            <w:tcW w:w="600" w:type="dxa"/>
          </w:tcPr>
          <w:p w14:paraId="2C31E742" w14:textId="77777777" w:rsidR="00B50050" w:rsidRDefault="00B50050" w:rsidP="0088127C">
            <w:pPr>
              <w:pStyle w:val="OtherTableBody"/>
            </w:pPr>
          </w:p>
        </w:tc>
        <w:tc>
          <w:tcPr>
            <w:tcW w:w="900" w:type="dxa"/>
          </w:tcPr>
          <w:p w14:paraId="1181993C" w14:textId="77777777" w:rsidR="00B50050" w:rsidRDefault="00B50050" w:rsidP="0088127C">
            <w:pPr>
              <w:pStyle w:val="OtherTableBody"/>
            </w:pPr>
            <w:r>
              <w:t>6.5.7.13</w:t>
            </w:r>
          </w:p>
        </w:tc>
      </w:tr>
      <w:tr w:rsidR="00B50050" w14:paraId="76FF614A" w14:textId="77777777" w:rsidTr="00195548">
        <w:tc>
          <w:tcPr>
            <w:tcW w:w="3500" w:type="dxa"/>
          </w:tcPr>
          <w:p w14:paraId="3DFD5CB7" w14:textId="77777777" w:rsidR="00B50050" w:rsidRDefault="00B50050" w:rsidP="0088127C">
            <w:pPr>
              <w:pStyle w:val="OtherTableBody"/>
            </w:pPr>
            <w:r>
              <w:t>Military Status</w:t>
            </w:r>
          </w:p>
        </w:tc>
        <w:tc>
          <w:tcPr>
            <w:tcW w:w="700" w:type="dxa"/>
          </w:tcPr>
          <w:p w14:paraId="3BDAA582" w14:textId="77777777" w:rsidR="00B50050" w:rsidRDefault="00B50050" w:rsidP="0088127C">
            <w:pPr>
              <w:pStyle w:val="OtherTableBody"/>
            </w:pPr>
            <w:r>
              <w:t>00487</w:t>
            </w:r>
          </w:p>
        </w:tc>
        <w:tc>
          <w:tcPr>
            <w:tcW w:w="600" w:type="dxa"/>
          </w:tcPr>
          <w:p w14:paraId="4E0C3B93" w14:textId="77777777" w:rsidR="00B50050" w:rsidRDefault="00B50050" w:rsidP="0088127C">
            <w:pPr>
              <w:pStyle w:val="OtherTableBody"/>
            </w:pPr>
            <w:r>
              <w:t>IN2</w:t>
            </w:r>
          </w:p>
        </w:tc>
        <w:tc>
          <w:tcPr>
            <w:tcW w:w="600" w:type="dxa"/>
          </w:tcPr>
          <w:p w14:paraId="46565DF4" w14:textId="77777777" w:rsidR="00B50050" w:rsidRDefault="00B50050" w:rsidP="0088127C">
            <w:pPr>
              <w:pStyle w:val="OtherTableBody"/>
            </w:pPr>
            <w:r>
              <w:t>16</w:t>
            </w:r>
          </w:p>
        </w:tc>
        <w:tc>
          <w:tcPr>
            <w:tcW w:w="600" w:type="dxa"/>
          </w:tcPr>
          <w:p w14:paraId="7A5F3487" w14:textId="77777777" w:rsidR="00B50050" w:rsidRDefault="00B50050" w:rsidP="0088127C">
            <w:pPr>
              <w:pStyle w:val="OtherTableBody"/>
            </w:pPr>
            <w:r>
              <w:t>..</w:t>
            </w:r>
          </w:p>
        </w:tc>
        <w:tc>
          <w:tcPr>
            <w:tcW w:w="600" w:type="dxa"/>
          </w:tcPr>
          <w:p w14:paraId="316F058C" w14:textId="77777777" w:rsidR="00B50050" w:rsidRDefault="00B50050" w:rsidP="0088127C">
            <w:pPr>
              <w:pStyle w:val="OtherTableBody"/>
            </w:pPr>
          </w:p>
        </w:tc>
        <w:tc>
          <w:tcPr>
            <w:tcW w:w="600" w:type="dxa"/>
          </w:tcPr>
          <w:p w14:paraId="0B3491EC" w14:textId="77777777" w:rsidR="00B50050" w:rsidRDefault="00B50050" w:rsidP="0088127C">
            <w:pPr>
              <w:pStyle w:val="OtherTableBody"/>
            </w:pPr>
            <w:r>
              <w:t>CWE</w:t>
            </w:r>
          </w:p>
        </w:tc>
        <w:tc>
          <w:tcPr>
            <w:tcW w:w="700" w:type="dxa"/>
          </w:tcPr>
          <w:p w14:paraId="7ACEB7D7" w14:textId="77777777" w:rsidR="00B50050" w:rsidRDefault="00B50050" w:rsidP="0088127C">
            <w:pPr>
              <w:pStyle w:val="OtherTableBody"/>
            </w:pPr>
          </w:p>
        </w:tc>
        <w:tc>
          <w:tcPr>
            <w:tcW w:w="600" w:type="dxa"/>
          </w:tcPr>
          <w:p w14:paraId="676F9A48" w14:textId="77777777" w:rsidR="00B50050" w:rsidRDefault="00B50050" w:rsidP="0088127C">
            <w:pPr>
              <w:pStyle w:val="OtherTableBody"/>
            </w:pPr>
            <w:r>
              <w:t>0142</w:t>
            </w:r>
          </w:p>
        </w:tc>
        <w:tc>
          <w:tcPr>
            <w:tcW w:w="900" w:type="dxa"/>
          </w:tcPr>
          <w:p w14:paraId="3F7E9AA4" w14:textId="77777777" w:rsidR="00B50050" w:rsidRDefault="00B50050" w:rsidP="0088127C">
            <w:pPr>
              <w:pStyle w:val="OtherTableBody"/>
            </w:pPr>
            <w:r>
              <w:t>6.5.7.16</w:t>
            </w:r>
          </w:p>
        </w:tc>
      </w:tr>
      <w:tr w:rsidR="00B50050" w14:paraId="6066DC39" w14:textId="77777777" w:rsidTr="00195548">
        <w:tc>
          <w:tcPr>
            <w:tcW w:w="3500" w:type="dxa"/>
          </w:tcPr>
          <w:p w14:paraId="3E443A4F" w14:textId="77777777" w:rsidR="00B50050" w:rsidRDefault="00B50050" w:rsidP="0088127C">
            <w:pPr>
              <w:pStyle w:val="OtherTableBody"/>
            </w:pPr>
            <w:r>
              <w:t>Military Status</w:t>
            </w:r>
          </w:p>
        </w:tc>
        <w:tc>
          <w:tcPr>
            <w:tcW w:w="700" w:type="dxa"/>
          </w:tcPr>
          <w:p w14:paraId="5A7DCE3A" w14:textId="77777777" w:rsidR="00B50050" w:rsidRDefault="00B50050" w:rsidP="0088127C">
            <w:pPr>
              <w:pStyle w:val="OtherTableBody"/>
            </w:pPr>
            <w:r>
              <w:t>01573</w:t>
            </w:r>
          </w:p>
        </w:tc>
        <w:tc>
          <w:tcPr>
            <w:tcW w:w="600" w:type="dxa"/>
          </w:tcPr>
          <w:p w14:paraId="275D65A2" w14:textId="77777777" w:rsidR="00B50050" w:rsidRDefault="00B50050" w:rsidP="0088127C">
            <w:pPr>
              <w:pStyle w:val="OtherTableBody"/>
            </w:pPr>
            <w:r>
              <w:t>PD1</w:t>
            </w:r>
          </w:p>
        </w:tc>
        <w:tc>
          <w:tcPr>
            <w:tcW w:w="600" w:type="dxa"/>
          </w:tcPr>
          <w:p w14:paraId="4510B42B" w14:textId="77777777" w:rsidR="00B50050" w:rsidRDefault="00B50050" w:rsidP="0088127C">
            <w:pPr>
              <w:pStyle w:val="OtherTableBody"/>
            </w:pPr>
            <w:r>
              <w:t>21</w:t>
            </w:r>
          </w:p>
        </w:tc>
        <w:tc>
          <w:tcPr>
            <w:tcW w:w="600" w:type="dxa"/>
          </w:tcPr>
          <w:p w14:paraId="2CDCB7EE" w14:textId="77777777" w:rsidR="00B50050" w:rsidRDefault="00B50050" w:rsidP="0088127C">
            <w:pPr>
              <w:pStyle w:val="OtherTableBody"/>
            </w:pPr>
            <w:r>
              <w:t>..</w:t>
            </w:r>
          </w:p>
        </w:tc>
        <w:tc>
          <w:tcPr>
            <w:tcW w:w="600" w:type="dxa"/>
          </w:tcPr>
          <w:p w14:paraId="2A88E4ED" w14:textId="77777777" w:rsidR="00B50050" w:rsidRDefault="00B50050" w:rsidP="0088127C">
            <w:pPr>
              <w:pStyle w:val="OtherTableBody"/>
            </w:pPr>
          </w:p>
        </w:tc>
        <w:tc>
          <w:tcPr>
            <w:tcW w:w="600" w:type="dxa"/>
          </w:tcPr>
          <w:p w14:paraId="60C32C2A" w14:textId="77777777" w:rsidR="00B50050" w:rsidRDefault="00B50050" w:rsidP="0088127C">
            <w:pPr>
              <w:pStyle w:val="OtherTableBody"/>
            </w:pPr>
            <w:r>
              <w:t>CWE</w:t>
            </w:r>
          </w:p>
        </w:tc>
        <w:tc>
          <w:tcPr>
            <w:tcW w:w="700" w:type="dxa"/>
          </w:tcPr>
          <w:p w14:paraId="3A823FD1" w14:textId="77777777" w:rsidR="00B50050" w:rsidRDefault="00B50050" w:rsidP="0088127C">
            <w:pPr>
              <w:pStyle w:val="OtherTableBody"/>
            </w:pPr>
          </w:p>
        </w:tc>
        <w:tc>
          <w:tcPr>
            <w:tcW w:w="600" w:type="dxa"/>
          </w:tcPr>
          <w:p w14:paraId="31D718BB" w14:textId="77777777" w:rsidR="00B50050" w:rsidRDefault="00B50050" w:rsidP="0088127C">
            <w:pPr>
              <w:pStyle w:val="OtherTableBody"/>
            </w:pPr>
            <w:r>
              <w:t>0142</w:t>
            </w:r>
          </w:p>
        </w:tc>
        <w:tc>
          <w:tcPr>
            <w:tcW w:w="900" w:type="dxa"/>
          </w:tcPr>
          <w:p w14:paraId="23DC95AD" w14:textId="77777777" w:rsidR="00B50050" w:rsidRDefault="00B50050" w:rsidP="0088127C">
            <w:pPr>
              <w:pStyle w:val="OtherTableBody"/>
            </w:pPr>
            <w:r>
              <w:t>3.4.11.21</w:t>
            </w:r>
          </w:p>
        </w:tc>
      </w:tr>
      <w:tr w:rsidR="00B50050" w14:paraId="5B05863F" w14:textId="77777777" w:rsidTr="00195548">
        <w:tc>
          <w:tcPr>
            <w:tcW w:w="3500" w:type="dxa"/>
          </w:tcPr>
          <w:p w14:paraId="651B5065" w14:textId="77777777" w:rsidR="00B50050" w:rsidRDefault="00B50050" w:rsidP="0088127C">
            <w:pPr>
              <w:pStyle w:val="OtherTableBody"/>
            </w:pPr>
            <w:r>
              <w:t>Minimum Collection Volume</w:t>
            </w:r>
          </w:p>
        </w:tc>
        <w:tc>
          <w:tcPr>
            <w:tcW w:w="700" w:type="dxa"/>
          </w:tcPr>
          <w:p w14:paraId="63E81CCA" w14:textId="77777777" w:rsidR="00B50050" w:rsidRDefault="00B50050" w:rsidP="0088127C">
            <w:pPr>
              <w:pStyle w:val="OtherTableBody"/>
            </w:pPr>
            <w:r>
              <w:t>00651</w:t>
            </w:r>
          </w:p>
        </w:tc>
        <w:tc>
          <w:tcPr>
            <w:tcW w:w="600" w:type="dxa"/>
          </w:tcPr>
          <w:p w14:paraId="5AA55303" w14:textId="77777777" w:rsidR="00B50050" w:rsidRDefault="00B50050" w:rsidP="0088127C">
            <w:pPr>
              <w:pStyle w:val="OtherTableBody"/>
            </w:pPr>
            <w:r>
              <w:t>OM4</w:t>
            </w:r>
          </w:p>
        </w:tc>
        <w:tc>
          <w:tcPr>
            <w:tcW w:w="600" w:type="dxa"/>
          </w:tcPr>
          <w:p w14:paraId="136E8DEF" w14:textId="77777777" w:rsidR="00B50050" w:rsidRDefault="00B50050" w:rsidP="0088127C">
            <w:pPr>
              <w:pStyle w:val="OtherTableBody"/>
            </w:pPr>
            <w:r>
              <w:t>11</w:t>
            </w:r>
          </w:p>
        </w:tc>
        <w:tc>
          <w:tcPr>
            <w:tcW w:w="600" w:type="dxa"/>
          </w:tcPr>
          <w:p w14:paraId="1347B642" w14:textId="77777777" w:rsidR="00B50050" w:rsidRDefault="00B50050" w:rsidP="0088127C">
            <w:pPr>
              <w:pStyle w:val="OtherTableBody"/>
            </w:pPr>
            <w:r>
              <w:t>..</w:t>
            </w:r>
          </w:p>
        </w:tc>
        <w:tc>
          <w:tcPr>
            <w:tcW w:w="600" w:type="dxa"/>
          </w:tcPr>
          <w:p w14:paraId="4127D0CD" w14:textId="77777777" w:rsidR="00B50050" w:rsidRDefault="00B50050" w:rsidP="0088127C">
            <w:pPr>
              <w:pStyle w:val="OtherTableBody"/>
            </w:pPr>
          </w:p>
        </w:tc>
        <w:tc>
          <w:tcPr>
            <w:tcW w:w="600" w:type="dxa"/>
          </w:tcPr>
          <w:p w14:paraId="2F82259C" w14:textId="77777777" w:rsidR="00B50050" w:rsidRDefault="00B50050" w:rsidP="0088127C">
            <w:pPr>
              <w:pStyle w:val="OtherTableBody"/>
            </w:pPr>
            <w:r>
              <w:t>CQ</w:t>
            </w:r>
          </w:p>
        </w:tc>
        <w:tc>
          <w:tcPr>
            <w:tcW w:w="700" w:type="dxa"/>
          </w:tcPr>
          <w:p w14:paraId="2EE9A30C" w14:textId="77777777" w:rsidR="00B50050" w:rsidRDefault="00B50050" w:rsidP="0088127C">
            <w:pPr>
              <w:pStyle w:val="OtherTableBody"/>
            </w:pPr>
          </w:p>
        </w:tc>
        <w:tc>
          <w:tcPr>
            <w:tcW w:w="600" w:type="dxa"/>
          </w:tcPr>
          <w:p w14:paraId="5420C0E0" w14:textId="77777777" w:rsidR="00B50050" w:rsidRDefault="00B50050" w:rsidP="0088127C">
            <w:pPr>
              <w:pStyle w:val="OtherTableBody"/>
            </w:pPr>
          </w:p>
        </w:tc>
        <w:tc>
          <w:tcPr>
            <w:tcW w:w="900" w:type="dxa"/>
          </w:tcPr>
          <w:p w14:paraId="07943017" w14:textId="77777777" w:rsidR="00B50050" w:rsidRDefault="00B50050" w:rsidP="0088127C">
            <w:pPr>
              <w:pStyle w:val="OtherTableBody"/>
            </w:pPr>
            <w:r>
              <w:t>8.8.12.11</w:t>
            </w:r>
          </w:p>
        </w:tc>
      </w:tr>
      <w:tr w:rsidR="00B50050" w14:paraId="687BCDF1" w14:textId="77777777" w:rsidTr="00195548">
        <w:tc>
          <w:tcPr>
            <w:tcW w:w="3500" w:type="dxa"/>
          </w:tcPr>
          <w:p w14:paraId="7DFBF8F2" w14:textId="77777777" w:rsidR="00B50050" w:rsidRDefault="00B50050" w:rsidP="0088127C">
            <w:pPr>
              <w:pStyle w:val="OtherTableBody"/>
            </w:pPr>
            <w:r>
              <w:t>Minimum Meaningful Increments</w:t>
            </w:r>
          </w:p>
        </w:tc>
        <w:tc>
          <w:tcPr>
            <w:tcW w:w="700" w:type="dxa"/>
          </w:tcPr>
          <w:p w14:paraId="468A68DB" w14:textId="77777777" w:rsidR="00B50050" w:rsidRDefault="00B50050" w:rsidP="0088127C">
            <w:pPr>
              <w:pStyle w:val="OtherTableBody"/>
            </w:pPr>
            <w:r>
              <w:t>00635</w:t>
            </w:r>
          </w:p>
        </w:tc>
        <w:tc>
          <w:tcPr>
            <w:tcW w:w="600" w:type="dxa"/>
          </w:tcPr>
          <w:p w14:paraId="46E566A9" w14:textId="77777777" w:rsidR="00B50050" w:rsidRDefault="00B50050" w:rsidP="0088127C">
            <w:pPr>
              <w:pStyle w:val="OtherTableBody"/>
            </w:pPr>
            <w:r>
              <w:t>OM2</w:t>
            </w:r>
          </w:p>
        </w:tc>
        <w:tc>
          <w:tcPr>
            <w:tcW w:w="600" w:type="dxa"/>
          </w:tcPr>
          <w:p w14:paraId="69A037B6" w14:textId="77777777" w:rsidR="00B50050" w:rsidRDefault="00B50050" w:rsidP="0088127C">
            <w:pPr>
              <w:pStyle w:val="OtherTableBody"/>
            </w:pPr>
            <w:r>
              <w:t>10</w:t>
            </w:r>
          </w:p>
        </w:tc>
        <w:tc>
          <w:tcPr>
            <w:tcW w:w="600" w:type="dxa"/>
          </w:tcPr>
          <w:p w14:paraId="4286248C" w14:textId="77777777" w:rsidR="00B50050" w:rsidRDefault="00B50050" w:rsidP="0088127C">
            <w:pPr>
              <w:pStyle w:val="OtherTableBody"/>
            </w:pPr>
            <w:r>
              <w:t>..</w:t>
            </w:r>
          </w:p>
        </w:tc>
        <w:tc>
          <w:tcPr>
            <w:tcW w:w="600" w:type="dxa"/>
          </w:tcPr>
          <w:p w14:paraId="2F34EA20" w14:textId="77777777" w:rsidR="00B50050" w:rsidRDefault="00B50050" w:rsidP="0088127C">
            <w:pPr>
              <w:pStyle w:val="OtherTableBody"/>
            </w:pPr>
          </w:p>
        </w:tc>
        <w:tc>
          <w:tcPr>
            <w:tcW w:w="600" w:type="dxa"/>
          </w:tcPr>
          <w:p w14:paraId="1C068A3F" w14:textId="77777777" w:rsidR="00B50050" w:rsidRDefault="00B50050" w:rsidP="0088127C">
            <w:pPr>
              <w:pStyle w:val="OtherTableBody"/>
            </w:pPr>
            <w:r>
              <w:t>NM</w:t>
            </w:r>
          </w:p>
        </w:tc>
        <w:tc>
          <w:tcPr>
            <w:tcW w:w="700" w:type="dxa"/>
          </w:tcPr>
          <w:p w14:paraId="41F24457" w14:textId="77777777" w:rsidR="00B50050" w:rsidRDefault="00B50050" w:rsidP="0088127C">
            <w:pPr>
              <w:pStyle w:val="OtherTableBody"/>
            </w:pPr>
          </w:p>
        </w:tc>
        <w:tc>
          <w:tcPr>
            <w:tcW w:w="600" w:type="dxa"/>
          </w:tcPr>
          <w:p w14:paraId="063492F4" w14:textId="77777777" w:rsidR="00B50050" w:rsidRDefault="00B50050" w:rsidP="0088127C">
            <w:pPr>
              <w:pStyle w:val="OtherTableBody"/>
            </w:pPr>
          </w:p>
        </w:tc>
        <w:tc>
          <w:tcPr>
            <w:tcW w:w="900" w:type="dxa"/>
          </w:tcPr>
          <w:p w14:paraId="29F649D9" w14:textId="77777777" w:rsidR="00B50050" w:rsidRDefault="00B50050" w:rsidP="0088127C">
            <w:pPr>
              <w:pStyle w:val="OtherTableBody"/>
            </w:pPr>
            <w:r>
              <w:t>8.8.10.10</w:t>
            </w:r>
          </w:p>
        </w:tc>
      </w:tr>
      <w:tr w:rsidR="00B50050" w14:paraId="4B505747" w14:textId="77777777" w:rsidTr="00195548">
        <w:tc>
          <w:tcPr>
            <w:tcW w:w="3500" w:type="dxa"/>
          </w:tcPr>
          <w:p w14:paraId="709874A8" w14:textId="77777777" w:rsidR="00B50050" w:rsidRDefault="00B50050" w:rsidP="0088127C">
            <w:pPr>
              <w:pStyle w:val="OtherTableBody"/>
            </w:pPr>
            <w:r>
              <w:t>Minimum Price</w:t>
            </w:r>
          </w:p>
        </w:tc>
        <w:tc>
          <w:tcPr>
            <w:tcW w:w="700" w:type="dxa"/>
          </w:tcPr>
          <w:p w14:paraId="23C056A1" w14:textId="77777777" w:rsidR="00B50050" w:rsidRDefault="00B50050" w:rsidP="0088127C">
            <w:pPr>
              <w:pStyle w:val="OtherTableBody"/>
            </w:pPr>
            <w:r>
              <w:t>01002</w:t>
            </w:r>
          </w:p>
        </w:tc>
        <w:tc>
          <w:tcPr>
            <w:tcW w:w="600" w:type="dxa"/>
          </w:tcPr>
          <w:p w14:paraId="24C8333C" w14:textId="77777777" w:rsidR="00B50050" w:rsidRDefault="00B50050" w:rsidP="0088127C">
            <w:pPr>
              <w:pStyle w:val="OtherTableBody"/>
            </w:pPr>
            <w:r>
              <w:t>PRC</w:t>
            </w:r>
          </w:p>
        </w:tc>
        <w:tc>
          <w:tcPr>
            <w:tcW w:w="600" w:type="dxa"/>
          </w:tcPr>
          <w:p w14:paraId="2F6248FC" w14:textId="77777777" w:rsidR="00B50050" w:rsidRDefault="00B50050" w:rsidP="0088127C">
            <w:pPr>
              <w:pStyle w:val="OtherTableBody"/>
            </w:pPr>
            <w:r>
              <w:t>9</w:t>
            </w:r>
          </w:p>
        </w:tc>
        <w:tc>
          <w:tcPr>
            <w:tcW w:w="600" w:type="dxa"/>
          </w:tcPr>
          <w:p w14:paraId="6896AA42" w14:textId="77777777" w:rsidR="00B50050" w:rsidRDefault="00B50050" w:rsidP="0088127C">
            <w:pPr>
              <w:pStyle w:val="OtherTableBody"/>
            </w:pPr>
            <w:r>
              <w:t>..</w:t>
            </w:r>
          </w:p>
        </w:tc>
        <w:tc>
          <w:tcPr>
            <w:tcW w:w="600" w:type="dxa"/>
          </w:tcPr>
          <w:p w14:paraId="770EA773" w14:textId="77777777" w:rsidR="00B50050" w:rsidRDefault="00B50050" w:rsidP="0088127C">
            <w:pPr>
              <w:pStyle w:val="OtherTableBody"/>
            </w:pPr>
          </w:p>
        </w:tc>
        <w:tc>
          <w:tcPr>
            <w:tcW w:w="600" w:type="dxa"/>
          </w:tcPr>
          <w:p w14:paraId="083AE230" w14:textId="77777777" w:rsidR="00B50050" w:rsidRDefault="00B50050" w:rsidP="0088127C">
            <w:pPr>
              <w:pStyle w:val="OtherTableBody"/>
            </w:pPr>
            <w:r>
              <w:t>MO</w:t>
            </w:r>
          </w:p>
        </w:tc>
        <w:tc>
          <w:tcPr>
            <w:tcW w:w="700" w:type="dxa"/>
          </w:tcPr>
          <w:p w14:paraId="56040535" w14:textId="77777777" w:rsidR="00B50050" w:rsidRDefault="00B50050" w:rsidP="0088127C">
            <w:pPr>
              <w:pStyle w:val="OtherTableBody"/>
            </w:pPr>
          </w:p>
        </w:tc>
        <w:tc>
          <w:tcPr>
            <w:tcW w:w="600" w:type="dxa"/>
          </w:tcPr>
          <w:p w14:paraId="73489DD0" w14:textId="77777777" w:rsidR="00B50050" w:rsidRDefault="00B50050" w:rsidP="0088127C">
            <w:pPr>
              <w:pStyle w:val="OtherTableBody"/>
            </w:pPr>
          </w:p>
        </w:tc>
        <w:tc>
          <w:tcPr>
            <w:tcW w:w="900" w:type="dxa"/>
          </w:tcPr>
          <w:p w14:paraId="43DB336B" w14:textId="77777777" w:rsidR="00B50050" w:rsidRDefault="00B50050" w:rsidP="0088127C">
            <w:pPr>
              <w:pStyle w:val="OtherTableBody"/>
            </w:pPr>
            <w:r>
              <w:t>8.10.3.9</w:t>
            </w:r>
          </w:p>
        </w:tc>
      </w:tr>
      <w:tr w:rsidR="00B50050" w14:paraId="1AF9989C" w14:textId="77777777" w:rsidTr="00195548">
        <w:tc>
          <w:tcPr>
            <w:tcW w:w="3500" w:type="dxa"/>
          </w:tcPr>
          <w:p w14:paraId="64311C9A" w14:textId="77777777" w:rsidR="00B50050" w:rsidRDefault="00B50050" w:rsidP="0088127C">
            <w:pPr>
              <w:pStyle w:val="OtherTableBody"/>
            </w:pPr>
            <w:r>
              <w:t>Minimum Quantity</w:t>
            </w:r>
          </w:p>
        </w:tc>
        <w:tc>
          <w:tcPr>
            <w:tcW w:w="700" w:type="dxa"/>
          </w:tcPr>
          <w:p w14:paraId="4B2329AB" w14:textId="77777777" w:rsidR="00B50050" w:rsidRDefault="00B50050" w:rsidP="0088127C">
            <w:pPr>
              <w:pStyle w:val="OtherTableBody"/>
            </w:pPr>
            <w:r>
              <w:t>01000</w:t>
            </w:r>
          </w:p>
        </w:tc>
        <w:tc>
          <w:tcPr>
            <w:tcW w:w="600" w:type="dxa"/>
          </w:tcPr>
          <w:p w14:paraId="1F026A47" w14:textId="77777777" w:rsidR="00B50050" w:rsidRDefault="00B50050" w:rsidP="0088127C">
            <w:pPr>
              <w:pStyle w:val="OtherTableBody"/>
            </w:pPr>
            <w:r>
              <w:t>PRC</w:t>
            </w:r>
          </w:p>
        </w:tc>
        <w:tc>
          <w:tcPr>
            <w:tcW w:w="600" w:type="dxa"/>
          </w:tcPr>
          <w:p w14:paraId="3AB3E183" w14:textId="77777777" w:rsidR="00B50050" w:rsidRDefault="00B50050" w:rsidP="0088127C">
            <w:pPr>
              <w:pStyle w:val="OtherTableBody"/>
            </w:pPr>
            <w:r>
              <w:t>7</w:t>
            </w:r>
          </w:p>
        </w:tc>
        <w:tc>
          <w:tcPr>
            <w:tcW w:w="600" w:type="dxa"/>
          </w:tcPr>
          <w:p w14:paraId="21DF2F84" w14:textId="77777777" w:rsidR="00B50050" w:rsidRDefault="00B50050" w:rsidP="0088127C">
            <w:pPr>
              <w:pStyle w:val="OtherTableBody"/>
            </w:pPr>
            <w:r>
              <w:t>..</w:t>
            </w:r>
          </w:p>
        </w:tc>
        <w:tc>
          <w:tcPr>
            <w:tcW w:w="600" w:type="dxa"/>
          </w:tcPr>
          <w:p w14:paraId="0A2E9507" w14:textId="77777777" w:rsidR="00B50050" w:rsidRDefault="00B50050" w:rsidP="0088127C">
            <w:pPr>
              <w:pStyle w:val="OtherTableBody"/>
            </w:pPr>
            <w:r>
              <w:t>4=</w:t>
            </w:r>
          </w:p>
        </w:tc>
        <w:tc>
          <w:tcPr>
            <w:tcW w:w="600" w:type="dxa"/>
          </w:tcPr>
          <w:p w14:paraId="3817D841" w14:textId="77777777" w:rsidR="00B50050" w:rsidRDefault="00B50050" w:rsidP="0088127C">
            <w:pPr>
              <w:pStyle w:val="OtherTableBody"/>
            </w:pPr>
            <w:r>
              <w:t>NM</w:t>
            </w:r>
          </w:p>
        </w:tc>
        <w:tc>
          <w:tcPr>
            <w:tcW w:w="700" w:type="dxa"/>
          </w:tcPr>
          <w:p w14:paraId="05CFFDA0" w14:textId="77777777" w:rsidR="00B50050" w:rsidRDefault="00B50050" w:rsidP="0088127C">
            <w:pPr>
              <w:pStyle w:val="OtherTableBody"/>
            </w:pPr>
          </w:p>
        </w:tc>
        <w:tc>
          <w:tcPr>
            <w:tcW w:w="600" w:type="dxa"/>
          </w:tcPr>
          <w:p w14:paraId="17418598" w14:textId="77777777" w:rsidR="00B50050" w:rsidRDefault="00B50050" w:rsidP="0088127C">
            <w:pPr>
              <w:pStyle w:val="OtherTableBody"/>
            </w:pPr>
          </w:p>
        </w:tc>
        <w:tc>
          <w:tcPr>
            <w:tcW w:w="900" w:type="dxa"/>
          </w:tcPr>
          <w:p w14:paraId="47AEE0F9" w14:textId="77777777" w:rsidR="00B50050" w:rsidRDefault="00B50050" w:rsidP="0088127C">
            <w:pPr>
              <w:pStyle w:val="OtherTableBody"/>
            </w:pPr>
            <w:r>
              <w:t>8.10.3.7</w:t>
            </w:r>
          </w:p>
        </w:tc>
      </w:tr>
      <w:tr w:rsidR="00B50050" w14:paraId="0C521FF0" w14:textId="77777777" w:rsidTr="00195548">
        <w:tc>
          <w:tcPr>
            <w:tcW w:w="3500" w:type="dxa"/>
          </w:tcPr>
          <w:p w14:paraId="74605E94" w14:textId="77777777" w:rsidR="00B50050" w:rsidRDefault="00B50050" w:rsidP="0088127C">
            <w:pPr>
              <w:pStyle w:val="OtherTableBody"/>
            </w:pPr>
            <w:r>
              <w:t xml:space="preserve">Modality </w:t>
            </w:r>
          </w:p>
        </w:tc>
        <w:tc>
          <w:tcPr>
            <w:tcW w:w="700" w:type="dxa"/>
          </w:tcPr>
          <w:p w14:paraId="30193FAA" w14:textId="77777777" w:rsidR="00B50050" w:rsidRDefault="00B50050" w:rsidP="0088127C">
            <w:pPr>
              <w:pStyle w:val="OtherTableBody"/>
            </w:pPr>
            <w:r>
              <w:t>01661</w:t>
            </w:r>
          </w:p>
        </w:tc>
        <w:tc>
          <w:tcPr>
            <w:tcW w:w="600" w:type="dxa"/>
          </w:tcPr>
          <w:p w14:paraId="53AC25D0" w14:textId="77777777" w:rsidR="00B50050" w:rsidRDefault="00B50050" w:rsidP="0088127C">
            <w:pPr>
              <w:pStyle w:val="OtherTableBody"/>
            </w:pPr>
            <w:r>
              <w:t>IPC</w:t>
            </w:r>
          </w:p>
        </w:tc>
        <w:tc>
          <w:tcPr>
            <w:tcW w:w="600" w:type="dxa"/>
          </w:tcPr>
          <w:p w14:paraId="0E337A3A" w14:textId="77777777" w:rsidR="00B50050" w:rsidRDefault="00B50050" w:rsidP="0088127C">
            <w:pPr>
              <w:pStyle w:val="OtherTableBody"/>
            </w:pPr>
            <w:r>
              <w:t>5</w:t>
            </w:r>
          </w:p>
        </w:tc>
        <w:tc>
          <w:tcPr>
            <w:tcW w:w="600" w:type="dxa"/>
          </w:tcPr>
          <w:p w14:paraId="67E4B87E" w14:textId="77777777" w:rsidR="00B50050" w:rsidRDefault="00B50050" w:rsidP="0088127C">
            <w:pPr>
              <w:pStyle w:val="OtherTableBody"/>
            </w:pPr>
            <w:r>
              <w:t>..</w:t>
            </w:r>
          </w:p>
        </w:tc>
        <w:tc>
          <w:tcPr>
            <w:tcW w:w="600" w:type="dxa"/>
          </w:tcPr>
          <w:p w14:paraId="4C86A72B" w14:textId="77777777" w:rsidR="00B50050" w:rsidRDefault="00B50050" w:rsidP="0088127C">
            <w:pPr>
              <w:pStyle w:val="OtherTableBody"/>
            </w:pPr>
          </w:p>
        </w:tc>
        <w:tc>
          <w:tcPr>
            <w:tcW w:w="600" w:type="dxa"/>
          </w:tcPr>
          <w:p w14:paraId="64C7FDF3" w14:textId="77777777" w:rsidR="00B50050" w:rsidRDefault="00B50050" w:rsidP="0088127C">
            <w:pPr>
              <w:pStyle w:val="OtherTableBody"/>
            </w:pPr>
            <w:r>
              <w:t>CWE</w:t>
            </w:r>
          </w:p>
        </w:tc>
        <w:tc>
          <w:tcPr>
            <w:tcW w:w="700" w:type="dxa"/>
          </w:tcPr>
          <w:p w14:paraId="6766519B" w14:textId="77777777" w:rsidR="00B50050" w:rsidRDefault="00B50050" w:rsidP="0088127C">
            <w:pPr>
              <w:pStyle w:val="OtherTableBody"/>
            </w:pPr>
          </w:p>
        </w:tc>
        <w:tc>
          <w:tcPr>
            <w:tcW w:w="600" w:type="dxa"/>
          </w:tcPr>
          <w:p w14:paraId="5B558A96" w14:textId="77777777" w:rsidR="00B50050" w:rsidRDefault="00B50050" w:rsidP="0088127C">
            <w:pPr>
              <w:pStyle w:val="OtherTableBody"/>
            </w:pPr>
            <w:r>
              <w:t>0604</w:t>
            </w:r>
          </w:p>
        </w:tc>
        <w:tc>
          <w:tcPr>
            <w:tcW w:w="900" w:type="dxa"/>
          </w:tcPr>
          <w:p w14:paraId="7BB2902E" w14:textId="77777777" w:rsidR="00B50050" w:rsidRDefault="00B50050" w:rsidP="0088127C">
            <w:pPr>
              <w:pStyle w:val="OtherTableBody"/>
            </w:pPr>
            <w:r>
              <w:t>4.5.6.5</w:t>
            </w:r>
          </w:p>
        </w:tc>
      </w:tr>
      <w:tr w:rsidR="00B50050" w14:paraId="598E7F49" w14:textId="77777777" w:rsidTr="00195548">
        <w:tc>
          <w:tcPr>
            <w:tcW w:w="3500" w:type="dxa"/>
          </w:tcPr>
          <w:p w14:paraId="459FEAF7" w14:textId="77777777" w:rsidR="00B50050" w:rsidRDefault="00B50050" w:rsidP="0088127C">
            <w:pPr>
              <w:pStyle w:val="OtherTableBody"/>
            </w:pPr>
            <w:r>
              <w:t>Modality of Imaging Measurement</w:t>
            </w:r>
          </w:p>
        </w:tc>
        <w:tc>
          <w:tcPr>
            <w:tcW w:w="700" w:type="dxa"/>
          </w:tcPr>
          <w:p w14:paraId="2305E916" w14:textId="77777777" w:rsidR="00B50050" w:rsidRDefault="00B50050" w:rsidP="0088127C">
            <w:pPr>
              <w:pStyle w:val="OtherTableBody"/>
            </w:pPr>
            <w:r>
              <w:t>00942</w:t>
            </w:r>
          </w:p>
        </w:tc>
        <w:tc>
          <w:tcPr>
            <w:tcW w:w="600" w:type="dxa"/>
          </w:tcPr>
          <w:p w14:paraId="34CBC54A" w14:textId="77777777" w:rsidR="00B50050" w:rsidRDefault="00B50050" w:rsidP="0088127C">
            <w:pPr>
              <w:pStyle w:val="OtherTableBody"/>
            </w:pPr>
            <w:r>
              <w:t>OM1</w:t>
            </w:r>
          </w:p>
        </w:tc>
        <w:tc>
          <w:tcPr>
            <w:tcW w:w="600" w:type="dxa"/>
          </w:tcPr>
          <w:p w14:paraId="085C68A0" w14:textId="77777777" w:rsidR="00B50050" w:rsidRDefault="00B50050" w:rsidP="0088127C">
            <w:pPr>
              <w:pStyle w:val="OtherTableBody"/>
            </w:pPr>
            <w:r>
              <w:t>47</w:t>
            </w:r>
          </w:p>
        </w:tc>
        <w:tc>
          <w:tcPr>
            <w:tcW w:w="600" w:type="dxa"/>
          </w:tcPr>
          <w:p w14:paraId="5C267334" w14:textId="77777777" w:rsidR="00B50050" w:rsidRDefault="00B50050" w:rsidP="0088127C">
            <w:pPr>
              <w:pStyle w:val="OtherTableBody"/>
            </w:pPr>
            <w:r>
              <w:t>..</w:t>
            </w:r>
          </w:p>
        </w:tc>
        <w:tc>
          <w:tcPr>
            <w:tcW w:w="600" w:type="dxa"/>
          </w:tcPr>
          <w:p w14:paraId="4A1E6AC1" w14:textId="77777777" w:rsidR="00B50050" w:rsidRDefault="00B50050" w:rsidP="0088127C">
            <w:pPr>
              <w:pStyle w:val="OtherTableBody"/>
            </w:pPr>
          </w:p>
        </w:tc>
        <w:tc>
          <w:tcPr>
            <w:tcW w:w="600" w:type="dxa"/>
          </w:tcPr>
          <w:p w14:paraId="0BF2584A" w14:textId="77777777" w:rsidR="00B50050" w:rsidRDefault="00B50050" w:rsidP="0088127C">
            <w:pPr>
              <w:pStyle w:val="OtherTableBody"/>
            </w:pPr>
            <w:r>
              <w:t>CWE</w:t>
            </w:r>
          </w:p>
        </w:tc>
        <w:tc>
          <w:tcPr>
            <w:tcW w:w="700" w:type="dxa"/>
          </w:tcPr>
          <w:p w14:paraId="6B31D11E" w14:textId="77777777" w:rsidR="00B50050" w:rsidRDefault="00B50050" w:rsidP="0088127C">
            <w:pPr>
              <w:pStyle w:val="OtherTableBody"/>
            </w:pPr>
          </w:p>
        </w:tc>
        <w:tc>
          <w:tcPr>
            <w:tcW w:w="600" w:type="dxa"/>
          </w:tcPr>
          <w:p w14:paraId="71305B9D" w14:textId="77777777" w:rsidR="00B50050" w:rsidRDefault="00B50050" w:rsidP="0088127C">
            <w:pPr>
              <w:pStyle w:val="OtherTableBody"/>
            </w:pPr>
            <w:r>
              <w:t>0910</w:t>
            </w:r>
          </w:p>
        </w:tc>
        <w:tc>
          <w:tcPr>
            <w:tcW w:w="900" w:type="dxa"/>
          </w:tcPr>
          <w:p w14:paraId="67378FA4" w14:textId="77777777" w:rsidR="00B50050" w:rsidRDefault="00B50050" w:rsidP="0088127C">
            <w:pPr>
              <w:pStyle w:val="OtherTableBody"/>
            </w:pPr>
            <w:r>
              <w:t>8.8.9.47</w:t>
            </w:r>
          </w:p>
        </w:tc>
      </w:tr>
      <w:tr w:rsidR="00B50050" w14:paraId="4DF8686B" w14:textId="77777777" w:rsidTr="00195548">
        <w:tc>
          <w:tcPr>
            <w:tcW w:w="3500" w:type="dxa"/>
          </w:tcPr>
          <w:p w14:paraId="4AB60543" w14:textId="77777777" w:rsidR="00B50050" w:rsidRDefault="00B50050" w:rsidP="0088127C">
            <w:pPr>
              <w:pStyle w:val="OtherTableBody"/>
            </w:pPr>
            <w:r>
              <w:t>Mode of Arrival Code</w:t>
            </w:r>
          </w:p>
        </w:tc>
        <w:tc>
          <w:tcPr>
            <w:tcW w:w="700" w:type="dxa"/>
          </w:tcPr>
          <w:p w14:paraId="43F4AAD7" w14:textId="77777777" w:rsidR="00B50050" w:rsidRDefault="00B50050" w:rsidP="0088127C">
            <w:pPr>
              <w:pStyle w:val="OtherTableBody"/>
            </w:pPr>
            <w:r>
              <w:t>01543</w:t>
            </w:r>
          </w:p>
        </w:tc>
        <w:tc>
          <w:tcPr>
            <w:tcW w:w="600" w:type="dxa"/>
          </w:tcPr>
          <w:p w14:paraId="1C4AC93B" w14:textId="77777777" w:rsidR="00B50050" w:rsidRDefault="00B50050" w:rsidP="0088127C">
            <w:pPr>
              <w:pStyle w:val="OtherTableBody"/>
            </w:pPr>
            <w:r>
              <w:t>PV2</w:t>
            </w:r>
          </w:p>
        </w:tc>
        <w:tc>
          <w:tcPr>
            <w:tcW w:w="600" w:type="dxa"/>
          </w:tcPr>
          <w:p w14:paraId="7C16AF13" w14:textId="77777777" w:rsidR="00B50050" w:rsidRDefault="00B50050" w:rsidP="0088127C">
            <w:pPr>
              <w:pStyle w:val="OtherTableBody"/>
            </w:pPr>
            <w:r>
              <w:t>38</w:t>
            </w:r>
          </w:p>
        </w:tc>
        <w:tc>
          <w:tcPr>
            <w:tcW w:w="600" w:type="dxa"/>
          </w:tcPr>
          <w:p w14:paraId="0D477985" w14:textId="77777777" w:rsidR="00B50050" w:rsidRDefault="00B50050" w:rsidP="0088127C">
            <w:pPr>
              <w:pStyle w:val="OtherTableBody"/>
            </w:pPr>
            <w:r>
              <w:t>..</w:t>
            </w:r>
          </w:p>
        </w:tc>
        <w:tc>
          <w:tcPr>
            <w:tcW w:w="600" w:type="dxa"/>
          </w:tcPr>
          <w:p w14:paraId="0A0DA27C" w14:textId="77777777" w:rsidR="00B50050" w:rsidRDefault="00B50050" w:rsidP="0088127C">
            <w:pPr>
              <w:pStyle w:val="OtherTableBody"/>
            </w:pPr>
          </w:p>
        </w:tc>
        <w:tc>
          <w:tcPr>
            <w:tcW w:w="600" w:type="dxa"/>
          </w:tcPr>
          <w:p w14:paraId="481F273E" w14:textId="77777777" w:rsidR="00B50050" w:rsidRDefault="00B50050" w:rsidP="0088127C">
            <w:pPr>
              <w:pStyle w:val="OtherTableBody"/>
            </w:pPr>
            <w:r>
              <w:t>CWE</w:t>
            </w:r>
          </w:p>
        </w:tc>
        <w:tc>
          <w:tcPr>
            <w:tcW w:w="700" w:type="dxa"/>
          </w:tcPr>
          <w:p w14:paraId="6E315834" w14:textId="77777777" w:rsidR="00B50050" w:rsidRDefault="00B50050" w:rsidP="0088127C">
            <w:pPr>
              <w:pStyle w:val="OtherTableBody"/>
            </w:pPr>
          </w:p>
        </w:tc>
        <w:tc>
          <w:tcPr>
            <w:tcW w:w="600" w:type="dxa"/>
          </w:tcPr>
          <w:p w14:paraId="7611A532" w14:textId="77777777" w:rsidR="00B50050" w:rsidRDefault="00B50050" w:rsidP="0088127C">
            <w:pPr>
              <w:pStyle w:val="OtherTableBody"/>
            </w:pPr>
            <w:r>
              <w:t>0430</w:t>
            </w:r>
          </w:p>
        </w:tc>
        <w:tc>
          <w:tcPr>
            <w:tcW w:w="900" w:type="dxa"/>
          </w:tcPr>
          <w:p w14:paraId="1DFB54FE" w14:textId="77777777" w:rsidR="00B50050" w:rsidRDefault="00B50050" w:rsidP="0088127C">
            <w:pPr>
              <w:pStyle w:val="OtherTableBody"/>
            </w:pPr>
            <w:r>
              <w:t>3.4.4.38</w:t>
            </w:r>
          </w:p>
        </w:tc>
      </w:tr>
      <w:tr w:rsidR="00B50050" w14:paraId="3A0FF06E" w14:textId="77777777" w:rsidTr="00195548">
        <w:tc>
          <w:tcPr>
            <w:tcW w:w="3500" w:type="dxa"/>
          </w:tcPr>
          <w:p w14:paraId="4DCAAA09" w14:textId="77777777" w:rsidR="00B50050" w:rsidRDefault="00B50050" w:rsidP="0088127C">
            <w:pPr>
              <w:pStyle w:val="OtherTableBody"/>
            </w:pPr>
            <w:r>
              <w:t>Model Identifier</w:t>
            </w:r>
          </w:p>
        </w:tc>
        <w:tc>
          <w:tcPr>
            <w:tcW w:w="700" w:type="dxa"/>
          </w:tcPr>
          <w:p w14:paraId="72E9FAF3" w14:textId="77777777" w:rsidR="00B50050" w:rsidRDefault="00B50050" w:rsidP="0088127C">
            <w:pPr>
              <w:pStyle w:val="OtherTableBody"/>
            </w:pPr>
            <w:r>
              <w:t>01252</w:t>
            </w:r>
          </w:p>
        </w:tc>
        <w:tc>
          <w:tcPr>
            <w:tcW w:w="600" w:type="dxa"/>
          </w:tcPr>
          <w:p w14:paraId="154D3AC2" w14:textId="77777777" w:rsidR="00B50050" w:rsidRDefault="00B50050" w:rsidP="0088127C">
            <w:pPr>
              <w:pStyle w:val="OtherTableBody"/>
            </w:pPr>
            <w:r>
              <w:t>PDC</w:t>
            </w:r>
          </w:p>
        </w:tc>
        <w:tc>
          <w:tcPr>
            <w:tcW w:w="600" w:type="dxa"/>
          </w:tcPr>
          <w:p w14:paraId="4ED3EF54" w14:textId="77777777" w:rsidR="00B50050" w:rsidRDefault="00B50050" w:rsidP="0088127C">
            <w:pPr>
              <w:pStyle w:val="OtherTableBody"/>
            </w:pPr>
            <w:r>
              <w:t>6</w:t>
            </w:r>
          </w:p>
        </w:tc>
        <w:tc>
          <w:tcPr>
            <w:tcW w:w="600" w:type="dxa"/>
          </w:tcPr>
          <w:p w14:paraId="339154F7" w14:textId="77777777" w:rsidR="00B50050" w:rsidRDefault="00B50050" w:rsidP="0088127C">
            <w:pPr>
              <w:pStyle w:val="OtherTableBody"/>
            </w:pPr>
            <w:r>
              <w:t>..</w:t>
            </w:r>
          </w:p>
        </w:tc>
        <w:tc>
          <w:tcPr>
            <w:tcW w:w="600" w:type="dxa"/>
          </w:tcPr>
          <w:p w14:paraId="69754D56" w14:textId="77777777" w:rsidR="00B50050" w:rsidRDefault="00B50050" w:rsidP="0088127C">
            <w:pPr>
              <w:pStyle w:val="OtherTableBody"/>
            </w:pPr>
            <w:r>
              <w:t>60=</w:t>
            </w:r>
          </w:p>
        </w:tc>
        <w:tc>
          <w:tcPr>
            <w:tcW w:w="600" w:type="dxa"/>
          </w:tcPr>
          <w:p w14:paraId="5424D2A1" w14:textId="77777777" w:rsidR="00B50050" w:rsidRDefault="00B50050" w:rsidP="0088127C">
            <w:pPr>
              <w:pStyle w:val="OtherTableBody"/>
            </w:pPr>
            <w:r>
              <w:t>ST</w:t>
            </w:r>
          </w:p>
        </w:tc>
        <w:tc>
          <w:tcPr>
            <w:tcW w:w="700" w:type="dxa"/>
          </w:tcPr>
          <w:p w14:paraId="23B14408" w14:textId="77777777" w:rsidR="00B50050" w:rsidRDefault="00B50050" w:rsidP="0088127C">
            <w:pPr>
              <w:pStyle w:val="OtherTableBody"/>
            </w:pPr>
            <w:r>
              <w:t>Y</w:t>
            </w:r>
          </w:p>
        </w:tc>
        <w:tc>
          <w:tcPr>
            <w:tcW w:w="600" w:type="dxa"/>
          </w:tcPr>
          <w:p w14:paraId="628B9CB4" w14:textId="77777777" w:rsidR="00B50050" w:rsidRDefault="00B50050" w:rsidP="0088127C">
            <w:pPr>
              <w:pStyle w:val="OtherTableBody"/>
            </w:pPr>
          </w:p>
        </w:tc>
        <w:tc>
          <w:tcPr>
            <w:tcW w:w="900" w:type="dxa"/>
          </w:tcPr>
          <w:p w14:paraId="21078F44" w14:textId="77777777" w:rsidR="00B50050" w:rsidRDefault="00B50050" w:rsidP="0088127C">
            <w:pPr>
              <w:pStyle w:val="OtherTableBody"/>
            </w:pPr>
            <w:r>
              <w:t>7.12.5.6</w:t>
            </w:r>
          </w:p>
        </w:tc>
      </w:tr>
      <w:tr w:rsidR="00B50050" w14:paraId="13F9DD32" w14:textId="77777777" w:rsidTr="00195548">
        <w:tc>
          <w:tcPr>
            <w:tcW w:w="3500" w:type="dxa"/>
          </w:tcPr>
          <w:p w14:paraId="108785CE" w14:textId="77777777" w:rsidR="00B50050" w:rsidRDefault="00B50050" w:rsidP="0088127C">
            <w:pPr>
              <w:pStyle w:val="OtherTableBody"/>
            </w:pPr>
            <w:r>
              <w:t>Model Identifier</w:t>
            </w:r>
          </w:p>
        </w:tc>
        <w:tc>
          <w:tcPr>
            <w:tcW w:w="700" w:type="dxa"/>
          </w:tcPr>
          <w:p w14:paraId="3A24DB25" w14:textId="77777777" w:rsidR="00B50050" w:rsidRDefault="00B50050" w:rsidP="0088127C">
            <w:pPr>
              <w:pStyle w:val="OtherTableBody"/>
            </w:pPr>
            <w:r>
              <w:t>01252</w:t>
            </w:r>
          </w:p>
        </w:tc>
        <w:tc>
          <w:tcPr>
            <w:tcW w:w="600" w:type="dxa"/>
          </w:tcPr>
          <w:p w14:paraId="32F7F3D5" w14:textId="77777777" w:rsidR="00B50050" w:rsidRDefault="00B50050" w:rsidP="0088127C">
            <w:pPr>
              <w:pStyle w:val="OtherTableBody"/>
            </w:pPr>
            <w:r>
              <w:t>DEV</w:t>
            </w:r>
          </w:p>
        </w:tc>
        <w:tc>
          <w:tcPr>
            <w:tcW w:w="600" w:type="dxa"/>
          </w:tcPr>
          <w:p w14:paraId="6D52009A" w14:textId="77777777" w:rsidR="00B50050" w:rsidRDefault="00B50050" w:rsidP="0088127C">
            <w:pPr>
              <w:pStyle w:val="OtherTableBody"/>
            </w:pPr>
            <w:r>
              <w:t>7</w:t>
            </w:r>
          </w:p>
        </w:tc>
        <w:tc>
          <w:tcPr>
            <w:tcW w:w="600" w:type="dxa"/>
          </w:tcPr>
          <w:p w14:paraId="7DEE060F" w14:textId="77777777" w:rsidR="00B50050" w:rsidRDefault="00B50050" w:rsidP="0088127C">
            <w:pPr>
              <w:pStyle w:val="OtherTableBody"/>
            </w:pPr>
            <w:r>
              <w:t>..</w:t>
            </w:r>
          </w:p>
        </w:tc>
        <w:tc>
          <w:tcPr>
            <w:tcW w:w="600" w:type="dxa"/>
          </w:tcPr>
          <w:p w14:paraId="2F6B5FDE" w14:textId="77777777" w:rsidR="00B50050" w:rsidRDefault="00B50050" w:rsidP="0088127C">
            <w:pPr>
              <w:pStyle w:val="OtherTableBody"/>
            </w:pPr>
            <w:r>
              <w:t>60=</w:t>
            </w:r>
          </w:p>
        </w:tc>
        <w:tc>
          <w:tcPr>
            <w:tcW w:w="600" w:type="dxa"/>
          </w:tcPr>
          <w:p w14:paraId="45498936" w14:textId="77777777" w:rsidR="00B50050" w:rsidRDefault="00B50050" w:rsidP="0088127C">
            <w:pPr>
              <w:pStyle w:val="OtherTableBody"/>
            </w:pPr>
            <w:r>
              <w:t>ST</w:t>
            </w:r>
          </w:p>
        </w:tc>
        <w:tc>
          <w:tcPr>
            <w:tcW w:w="700" w:type="dxa"/>
          </w:tcPr>
          <w:p w14:paraId="3121B3FC" w14:textId="77777777" w:rsidR="00B50050" w:rsidRDefault="00B50050" w:rsidP="0088127C">
            <w:pPr>
              <w:pStyle w:val="OtherTableBody"/>
            </w:pPr>
          </w:p>
        </w:tc>
        <w:tc>
          <w:tcPr>
            <w:tcW w:w="600" w:type="dxa"/>
          </w:tcPr>
          <w:p w14:paraId="75029C71" w14:textId="77777777" w:rsidR="00B50050" w:rsidRDefault="00B50050" w:rsidP="0088127C">
            <w:pPr>
              <w:pStyle w:val="OtherTableBody"/>
            </w:pPr>
          </w:p>
        </w:tc>
        <w:tc>
          <w:tcPr>
            <w:tcW w:w="900" w:type="dxa"/>
          </w:tcPr>
          <w:p w14:paraId="00388959" w14:textId="77777777" w:rsidR="00B50050" w:rsidRDefault="00B50050" w:rsidP="0088127C">
            <w:pPr>
              <w:pStyle w:val="OtherTableBody"/>
            </w:pPr>
            <w:r>
              <w:t>17.8.1.7</w:t>
            </w:r>
          </w:p>
        </w:tc>
      </w:tr>
      <w:tr w:rsidR="00B50050" w14:paraId="49266FCB" w14:textId="77777777" w:rsidTr="00195548">
        <w:tc>
          <w:tcPr>
            <w:tcW w:w="3500" w:type="dxa"/>
          </w:tcPr>
          <w:p w14:paraId="73A7940A" w14:textId="77777777" w:rsidR="00B50050" w:rsidRDefault="00B50050" w:rsidP="0088127C">
            <w:pPr>
              <w:pStyle w:val="OtherTableBody"/>
            </w:pPr>
            <w:r>
              <w:t>Model Number</w:t>
            </w:r>
          </w:p>
        </w:tc>
        <w:tc>
          <w:tcPr>
            <w:tcW w:w="700" w:type="dxa"/>
          </w:tcPr>
          <w:p w14:paraId="7EE739C6" w14:textId="77777777" w:rsidR="00B50050" w:rsidRDefault="00B50050" w:rsidP="0088127C">
            <w:pPr>
              <w:pStyle w:val="OtherTableBody"/>
            </w:pPr>
            <w:r>
              <w:t>02364</w:t>
            </w:r>
          </w:p>
        </w:tc>
        <w:tc>
          <w:tcPr>
            <w:tcW w:w="600" w:type="dxa"/>
          </w:tcPr>
          <w:p w14:paraId="07A053CC" w14:textId="77777777" w:rsidR="00B50050" w:rsidRDefault="00B50050" w:rsidP="0088127C">
            <w:pPr>
              <w:pStyle w:val="OtherTableBody"/>
            </w:pPr>
            <w:r>
              <w:t>FT1</w:t>
            </w:r>
          </w:p>
        </w:tc>
        <w:tc>
          <w:tcPr>
            <w:tcW w:w="600" w:type="dxa"/>
          </w:tcPr>
          <w:p w14:paraId="2CBB7E1F" w14:textId="77777777" w:rsidR="00B50050" w:rsidRDefault="00B50050" w:rsidP="0088127C">
            <w:pPr>
              <w:pStyle w:val="OtherTableBody"/>
            </w:pPr>
            <w:r>
              <w:t>35</w:t>
            </w:r>
          </w:p>
        </w:tc>
        <w:tc>
          <w:tcPr>
            <w:tcW w:w="600" w:type="dxa"/>
          </w:tcPr>
          <w:p w14:paraId="2FE229E7" w14:textId="77777777" w:rsidR="00B50050" w:rsidRDefault="00B50050" w:rsidP="0088127C">
            <w:pPr>
              <w:pStyle w:val="OtherTableBody"/>
            </w:pPr>
            <w:r>
              <w:t>..</w:t>
            </w:r>
          </w:p>
        </w:tc>
        <w:tc>
          <w:tcPr>
            <w:tcW w:w="600" w:type="dxa"/>
          </w:tcPr>
          <w:p w14:paraId="126E5711" w14:textId="77777777" w:rsidR="00B50050" w:rsidRDefault="00B50050" w:rsidP="0088127C">
            <w:pPr>
              <w:pStyle w:val="OtherTableBody"/>
            </w:pPr>
            <w:r>
              <w:t>20=</w:t>
            </w:r>
          </w:p>
        </w:tc>
        <w:tc>
          <w:tcPr>
            <w:tcW w:w="600" w:type="dxa"/>
          </w:tcPr>
          <w:p w14:paraId="2E0ED9FB" w14:textId="77777777" w:rsidR="00B50050" w:rsidRDefault="00B50050" w:rsidP="0088127C">
            <w:pPr>
              <w:pStyle w:val="OtherTableBody"/>
            </w:pPr>
            <w:r>
              <w:t>ST</w:t>
            </w:r>
          </w:p>
        </w:tc>
        <w:tc>
          <w:tcPr>
            <w:tcW w:w="700" w:type="dxa"/>
          </w:tcPr>
          <w:p w14:paraId="0ACD2B82" w14:textId="77777777" w:rsidR="00B50050" w:rsidRDefault="00B50050" w:rsidP="0088127C">
            <w:pPr>
              <w:pStyle w:val="OtherTableBody"/>
            </w:pPr>
          </w:p>
        </w:tc>
        <w:tc>
          <w:tcPr>
            <w:tcW w:w="600" w:type="dxa"/>
          </w:tcPr>
          <w:p w14:paraId="7C0ACBFA" w14:textId="77777777" w:rsidR="00B50050" w:rsidRDefault="00B50050" w:rsidP="0088127C">
            <w:pPr>
              <w:pStyle w:val="OtherTableBody"/>
            </w:pPr>
          </w:p>
        </w:tc>
        <w:tc>
          <w:tcPr>
            <w:tcW w:w="900" w:type="dxa"/>
          </w:tcPr>
          <w:p w14:paraId="45402709" w14:textId="77777777" w:rsidR="00B50050" w:rsidRDefault="00B50050" w:rsidP="0088127C">
            <w:pPr>
              <w:pStyle w:val="OtherTableBody"/>
            </w:pPr>
            <w:r>
              <w:t>6.5.1.35</w:t>
            </w:r>
          </w:p>
        </w:tc>
      </w:tr>
      <w:tr w:rsidR="00B50050" w14:paraId="2721222A" w14:textId="77777777" w:rsidTr="00195548">
        <w:tc>
          <w:tcPr>
            <w:tcW w:w="3500" w:type="dxa"/>
          </w:tcPr>
          <w:p w14:paraId="629B8B52" w14:textId="77777777" w:rsidR="00B50050" w:rsidRDefault="00B50050" w:rsidP="0088127C">
            <w:pPr>
              <w:pStyle w:val="OtherTableBody"/>
            </w:pPr>
            <w:r>
              <w:t>Modified by Organization</w:t>
            </w:r>
          </w:p>
        </w:tc>
        <w:tc>
          <w:tcPr>
            <w:tcW w:w="700" w:type="dxa"/>
          </w:tcPr>
          <w:p w14:paraId="043CBB0F" w14:textId="77777777" w:rsidR="00B50050" w:rsidRDefault="00B50050" w:rsidP="0088127C">
            <w:pPr>
              <w:pStyle w:val="OtherTableBody"/>
            </w:pPr>
            <w:r>
              <w:t>03294</w:t>
            </w:r>
          </w:p>
        </w:tc>
        <w:tc>
          <w:tcPr>
            <w:tcW w:w="600" w:type="dxa"/>
          </w:tcPr>
          <w:p w14:paraId="28E0E200" w14:textId="77777777" w:rsidR="00B50050" w:rsidRDefault="00B50050" w:rsidP="0088127C">
            <w:pPr>
              <w:pStyle w:val="OtherTableBody"/>
            </w:pPr>
            <w:r>
              <w:t>IAM</w:t>
            </w:r>
          </w:p>
        </w:tc>
        <w:tc>
          <w:tcPr>
            <w:tcW w:w="600" w:type="dxa"/>
          </w:tcPr>
          <w:p w14:paraId="564AF2A4" w14:textId="77777777" w:rsidR="00B50050" w:rsidRDefault="00B50050" w:rsidP="0088127C">
            <w:pPr>
              <w:pStyle w:val="OtherTableBody"/>
            </w:pPr>
            <w:r>
              <w:t>29</w:t>
            </w:r>
          </w:p>
        </w:tc>
        <w:tc>
          <w:tcPr>
            <w:tcW w:w="600" w:type="dxa"/>
          </w:tcPr>
          <w:p w14:paraId="144B52D9" w14:textId="77777777" w:rsidR="00B50050" w:rsidRDefault="00B50050" w:rsidP="0088127C">
            <w:pPr>
              <w:pStyle w:val="OtherTableBody"/>
            </w:pPr>
            <w:r>
              <w:t>..</w:t>
            </w:r>
          </w:p>
        </w:tc>
        <w:tc>
          <w:tcPr>
            <w:tcW w:w="600" w:type="dxa"/>
          </w:tcPr>
          <w:p w14:paraId="28B61D6F" w14:textId="77777777" w:rsidR="00B50050" w:rsidRDefault="00B50050" w:rsidP="0088127C">
            <w:pPr>
              <w:pStyle w:val="OtherTableBody"/>
            </w:pPr>
          </w:p>
        </w:tc>
        <w:tc>
          <w:tcPr>
            <w:tcW w:w="600" w:type="dxa"/>
          </w:tcPr>
          <w:p w14:paraId="6D93F38D" w14:textId="77777777" w:rsidR="00B50050" w:rsidRDefault="00B50050" w:rsidP="0088127C">
            <w:pPr>
              <w:pStyle w:val="OtherTableBody"/>
            </w:pPr>
            <w:r>
              <w:t>XON</w:t>
            </w:r>
          </w:p>
        </w:tc>
        <w:tc>
          <w:tcPr>
            <w:tcW w:w="700" w:type="dxa"/>
          </w:tcPr>
          <w:p w14:paraId="5FF36C52" w14:textId="77777777" w:rsidR="00B50050" w:rsidRDefault="00B50050" w:rsidP="0088127C">
            <w:pPr>
              <w:pStyle w:val="OtherTableBody"/>
            </w:pPr>
          </w:p>
        </w:tc>
        <w:tc>
          <w:tcPr>
            <w:tcW w:w="600" w:type="dxa"/>
          </w:tcPr>
          <w:p w14:paraId="188F689F" w14:textId="77777777" w:rsidR="00B50050" w:rsidRDefault="00B50050" w:rsidP="0088127C">
            <w:pPr>
              <w:pStyle w:val="OtherTableBody"/>
            </w:pPr>
          </w:p>
        </w:tc>
        <w:tc>
          <w:tcPr>
            <w:tcW w:w="900" w:type="dxa"/>
          </w:tcPr>
          <w:p w14:paraId="50AD65A4" w14:textId="77777777" w:rsidR="00B50050" w:rsidRDefault="00B50050" w:rsidP="0088127C">
            <w:pPr>
              <w:pStyle w:val="OtherTableBody"/>
            </w:pPr>
            <w:r>
              <w:t>3.4.7.29</w:t>
            </w:r>
          </w:p>
        </w:tc>
      </w:tr>
      <w:tr w:rsidR="00B50050" w14:paraId="34BCD81D" w14:textId="77777777" w:rsidTr="00195548">
        <w:tc>
          <w:tcPr>
            <w:tcW w:w="3500" w:type="dxa"/>
          </w:tcPr>
          <w:p w14:paraId="3D287A14" w14:textId="77777777" w:rsidR="00B50050" w:rsidRDefault="00B50050" w:rsidP="0088127C">
            <w:pPr>
              <w:pStyle w:val="OtherTableBody"/>
            </w:pPr>
            <w:r>
              <w:t>Modified by Person</w:t>
            </w:r>
          </w:p>
        </w:tc>
        <w:tc>
          <w:tcPr>
            <w:tcW w:w="700" w:type="dxa"/>
          </w:tcPr>
          <w:p w14:paraId="54E01C6B" w14:textId="77777777" w:rsidR="00B50050" w:rsidRDefault="00B50050" w:rsidP="0088127C">
            <w:pPr>
              <w:pStyle w:val="OtherTableBody"/>
            </w:pPr>
            <w:r>
              <w:t>02298</w:t>
            </w:r>
          </w:p>
        </w:tc>
        <w:tc>
          <w:tcPr>
            <w:tcW w:w="600" w:type="dxa"/>
          </w:tcPr>
          <w:p w14:paraId="34AF15D4" w14:textId="77777777" w:rsidR="00B50050" w:rsidRDefault="00B50050" w:rsidP="0088127C">
            <w:pPr>
              <w:pStyle w:val="OtherTableBody"/>
            </w:pPr>
            <w:r>
              <w:t>IAM</w:t>
            </w:r>
          </w:p>
        </w:tc>
        <w:tc>
          <w:tcPr>
            <w:tcW w:w="600" w:type="dxa"/>
          </w:tcPr>
          <w:p w14:paraId="3BE54181" w14:textId="77777777" w:rsidR="00B50050" w:rsidRDefault="00B50050" w:rsidP="0088127C">
            <w:pPr>
              <w:pStyle w:val="OtherTableBody"/>
            </w:pPr>
            <w:r>
              <w:t>25</w:t>
            </w:r>
          </w:p>
        </w:tc>
        <w:tc>
          <w:tcPr>
            <w:tcW w:w="600" w:type="dxa"/>
          </w:tcPr>
          <w:p w14:paraId="650EC362" w14:textId="77777777" w:rsidR="00B50050" w:rsidRDefault="00B50050" w:rsidP="0088127C">
            <w:pPr>
              <w:pStyle w:val="OtherTableBody"/>
            </w:pPr>
            <w:r>
              <w:t>..</w:t>
            </w:r>
          </w:p>
        </w:tc>
        <w:tc>
          <w:tcPr>
            <w:tcW w:w="600" w:type="dxa"/>
          </w:tcPr>
          <w:p w14:paraId="026A786C" w14:textId="77777777" w:rsidR="00B50050" w:rsidRDefault="00B50050" w:rsidP="0088127C">
            <w:pPr>
              <w:pStyle w:val="OtherTableBody"/>
            </w:pPr>
          </w:p>
        </w:tc>
        <w:tc>
          <w:tcPr>
            <w:tcW w:w="600" w:type="dxa"/>
          </w:tcPr>
          <w:p w14:paraId="499A7757" w14:textId="77777777" w:rsidR="00B50050" w:rsidRDefault="00B50050" w:rsidP="0088127C">
            <w:pPr>
              <w:pStyle w:val="OtherTableBody"/>
            </w:pPr>
            <w:r>
              <w:t>XCN</w:t>
            </w:r>
          </w:p>
        </w:tc>
        <w:tc>
          <w:tcPr>
            <w:tcW w:w="700" w:type="dxa"/>
          </w:tcPr>
          <w:p w14:paraId="45E10F9C" w14:textId="77777777" w:rsidR="00B50050" w:rsidRDefault="00B50050" w:rsidP="0088127C">
            <w:pPr>
              <w:pStyle w:val="OtherTableBody"/>
            </w:pPr>
          </w:p>
        </w:tc>
        <w:tc>
          <w:tcPr>
            <w:tcW w:w="600" w:type="dxa"/>
          </w:tcPr>
          <w:p w14:paraId="6620BDB2" w14:textId="77777777" w:rsidR="00B50050" w:rsidRDefault="00B50050" w:rsidP="0088127C">
            <w:pPr>
              <w:pStyle w:val="OtherTableBody"/>
            </w:pPr>
          </w:p>
        </w:tc>
        <w:tc>
          <w:tcPr>
            <w:tcW w:w="900" w:type="dxa"/>
          </w:tcPr>
          <w:p w14:paraId="111A3055" w14:textId="77777777" w:rsidR="00B50050" w:rsidRDefault="00B50050" w:rsidP="0088127C">
            <w:pPr>
              <w:pStyle w:val="OtherTableBody"/>
            </w:pPr>
            <w:r>
              <w:t>3.4.7.25</w:t>
            </w:r>
          </w:p>
        </w:tc>
      </w:tr>
      <w:tr w:rsidR="00B50050" w14:paraId="33DFA457" w14:textId="77777777" w:rsidTr="00195548">
        <w:tc>
          <w:tcPr>
            <w:tcW w:w="3500" w:type="dxa"/>
          </w:tcPr>
          <w:p w14:paraId="4BBBA2F5" w14:textId="77777777" w:rsidR="00B50050" w:rsidRDefault="00B50050" w:rsidP="0088127C">
            <w:pPr>
              <w:pStyle w:val="OtherTableBody"/>
            </w:pPr>
            <w:r>
              <w:t>Modified Date/Time</w:t>
            </w:r>
          </w:p>
        </w:tc>
        <w:tc>
          <w:tcPr>
            <w:tcW w:w="700" w:type="dxa"/>
          </w:tcPr>
          <w:p w14:paraId="78676359" w14:textId="77777777" w:rsidR="00B50050" w:rsidRDefault="00B50050" w:rsidP="0088127C">
            <w:pPr>
              <w:pStyle w:val="OtherTableBody"/>
            </w:pPr>
            <w:r>
              <w:t>02299</w:t>
            </w:r>
          </w:p>
        </w:tc>
        <w:tc>
          <w:tcPr>
            <w:tcW w:w="600" w:type="dxa"/>
          </w:tcPr>
          <w:p w14:paraId="315B3F13" w14:textId="77777777" w:rsidR="00B50050" w:rsidRDefault="00B50050" w:rsidP="0088127C">
            <w:pPr>
              <w:pStyle w:val="OtherTableBody"/>
            </w:pPr>
            <w:r>
              <w:t>IAM</w:t>
            </w:r>
          </w:p>
        </w:tc>
        <w:tc>
          <w:tcPr>
            <w:tcW w:w="600" w:type="dxa"/>
          </w:tcPr>
          <w:p w14:paraId="148F8B8E" w14:textId="77777777" w:rsidR="00B50050" w:rsidRDefault="00B50050" w:rsidP="0088127C">
            <w:pPr>
              <w:pStyle w:val="OtherTableBody"/>
            </w:pPr>
            <w:r>
              <w:t>26</w:t>
            </w:r>
          </w:p>
        </w:tc>
        <w:tc>
          <w:tcPr>
            <w:tcW w:w="600" w:type="dxa"/>
          </w:tcPr>
          <w:p w14:paraId="61E97D48" w14:textId="77777777" w:rsidR="00B50050" w:rsidRDefault="00B50050" w:rsidP="0088127C">
            <w:pPr>
              <w:pStyle w:val="OtherTableBody"/>
            </w:pPr>
            <w:r>
              <w:t>..</w:t>
            </w:r>
          </w:p>
        </w:tc>
        <w:tc>
          <w:tcPr>
            <w:tcW w:w="600" w:type="dxa"/>
          </w:tcPr>
          <w:p w14:paraId="557823EC" w14:textId="77777777" w:rsidR="00B50050" w:rsidRDefault="00B50050" w:rsidP="0088127C">
            <w:pPr>
              <w:pStyle w:val="OtherTableBody"/>
            </w:pPr>
          </w:p>
        </w:tc>
        <w:tc>
          <w:tcPr>
            <w:tcW w:w="600" w:type="dxa"/>
          </w:tcPr>
          <w:p w14:paraId="7D06FCBB" w14:textId="77777777" w:rsidR="00B50050" w:rsidRDefault="00B50050" w:rsidP="0088127C">
            <w:pPr>
              <w:pStyle w:val="OtherTableBody"/>
            </w:pPr>
            <w:r>
              <w:t>DTM</w:t>
            </w:r>
          </w:p>
        </w:tc>
        <w:tc>
          <w:tcPr>
            <w:tcW w:w="700" w:type="dxa"/>
          </w:tcPr>
          <w:p w14:paraId="101A96A3" w14:textId="77777777" w:rsidR="00B50050" w:rsidRDefault="00B50050" w:rsidP="0088127C">
            <w:pPr>
              <w:pStyle w:val="OtherTableBody"/>
            </w:pPr>
          </w:p>
        </w:tc>
        <w:tc>
          <w:tcPr>
            <w:tcW w:w="600" w:type="dxa"/>
          </w:tcPr>
          <w:p w14:paraId="671192B3" w14:textId="77777777" w:rsidR="00B50050" w:rsidRDefault="00B50050" w:rsidP="0088127C">
            <w:pPr>
              <w:pStyle w:val="OtherTableBody"/>
            </w:pPr>
          </w:p>
        </w:tc>
        <w:tc>
          <w:tcPr>
            <w:tcW w:w="900" w:type="dxa"/>
          </w:tcPr>
          <w:p w14:paraId="2835D2AB" w14:textId="77777777" w:rsidR="00B50050" w:rsidRDefault="00B50050" w:rsidP="0088127C">
            <w:pPr>
              <w:pStyle w:val="OtherTableBody"/>
            </w:pPr>
            <w:r>
              <w:t>3.4.7.26</w:t>
            </w:r>
          </w:p>
        </w:tc>
      </w:tr>
      <w:tr w:rsidR="00B50050" w14:paraId="640BD5F0" w14:textId="77777777" w:rsidTr="00195548">
        <w:tc>
          <w:tcPr>
            <w:tcW w:w="3500" w:type="dxa"/>
          </w:tcPr>
          <w:p w14:paraId="25B07C9E" w14:textId="77777777" w:rsidR="00B50050" w:rsidRDefault="00B50050" w:rsidP="0088127C">
            <w:pPr>
              <w:pStyle w:val="OtherTableBody"/>
            </w:pPr>
            <w:r>
              <w:t>Modifier Edit Code</w:t>
            </w:r>
          </w:p>
        </w:tc>
        <w:tc>
          <w:tcPr>
            <w:tcW w:w="700" w:type="dxa"/>
          </w:tcPr>
          <w:p w14:paraId="7EA97929" w14:textId="77777777" w:rsidR="00B50050" w:rsidRDefault="00B50050" w:rsidP="0088127C">
            <w:pPr>
              <w:pStyle w:val="OtherTableBody"/>
            </w:pPr>
            <w:r>
              <w:t>01610</w:t>
            </w:r>
          </w:p>
        </w:tc>
        <w:tc>
          <w:tcPr>
            <w:tcW w:w="600" w:type="dxa"/>
          </w:tcPr>
          <w:p w14:paraId="469A09D6" w14:textId="77777777" w:rsidR="00B50050" w:rsidRDefault="00B50050" w:rsidP="0088127C">
            <w:pPr>
              <w:pStyle w:val="OtherTableBody"/>
            </w:pPr>
            <w:r>
              <w:t>GP2</w:t>
            </w:r>
          </w:p>
        </w:tc>
        <w:tc>
          <w:tcPr>
            <w:tcW w:w="600" w:type="dxa"/>
          </w:tcPr>
          <w:p w14:paraId="1E783EF8" w14:textId="77777777" w:rsidR="00B50050" w:rsidRDefault="00B50050" w:rsidP="0088127C">
            <w:pPr>
              <w:pStyle w:val="OtherTableBody"/>
            </w:pPr>
            <w:r>
              <w:t>8</w:t>
            </w:r>
          </w:p>
        </w:tc>
        <w:tc>
          <w:tcPr>
            <w:tcW w:w="600" w:type="dxa"/>
          </w:tcPr>
          <w:p w14:paraId="06147CF9" w14:textId="77777777" w:rsidR="00B50050" w:rsidRDefault="00B50050" w:rsidP="0088127C">
            <w:pPr>
              <w:pStyle w:val="OtherTableBody"/>
            </w:pPr>
            <w:r>
              <w:t>..</w:t>
            </w:r>
          </w:p>
        </w:tc>
        <w:tc>
          <w:tcPr>
            <w:tcW w:w="600" w:type="dxa"/>
          </w:tcPr>
          <w:p w14:paraId="5B0B1DDE" w14:textId="77777777" w:rsidR="00B50050" w:rsidRDefault="00B50050" w:rsidP="0088127C">
            <w:pPr>
              <w:pStyle w:val="OtherTableBody"/>
            </w:pPr>
          </w:p>
        </w:tc>
        <w:tc>
          <w:tcPr>
            <w:tcW w:w="600" w:type="dxa"/>
          </w:tcPr>
          <w:p w14:paraId="5485BD71" w14:textId="77777777" w:rsidR="00B50050" w:rsidRDefault="00B50050" w:rsidP="0088127C">
            <w:pPr>
              <w:pStyle w:val="OtherTableBody"/>
            </w:pPr>
            <w:r>
              <w:t>CWE</w:t>
            </w:r>
          </w:p>
        </w:tc>
        <w:tc>
          <w:tcPr>
            <w:tcW w:w="700" w:type="dxa"/>
          </w:tcPr>
          <w:p w14:paraId="29C17231" w14:textId="77777777" w:rsidR="00B50050" w:rsidRDefault="00B50050" w:rsidP="0088127C">
            <w:pPr>
              <w:pStyle w:val="OtherTableBody"/>
            </w:pPr>
            <w:r>
              <w:t>Y</w:t>
            </w:r>
          </w:p>
        </w:tc>
        <w:tc>
          <w:tcPr>
            <w:tcW w:w="600" w:type="dxa"/>
          </w:tcPr>
          <w:p w14:paraId="7D4688FB" w14:textId="77777777" w:rsidR="00B50050" w:rsidRDefault="00B50050" w:rsidP="0088127C">
            <w:pPr>
              <w:pStyle w:val="OtherTableBody"/>
            </w:pPr>
            <w:r>
              <w:t>0467</w:t>
            </w:r>
          </w:p>
        </w:tc>
        <w:tc>
          <w:tcPr>
            <w:tcW w:w="900" w:type="dxa"/>
          </w:tcPr>
          <w:p w14:paraId="1601F474" w14:textId="77777777" w:rsidR="00B50050" w:rsidRDefault="00B50050" w:rsidP="0088127C">
            <w:pPr>
              <w:pStyle w:val="OtherTableBody"/>
            </w:pPr>
            <w:r>
              <w:t>6.5.16.8</w:t>
            </w:r>
          </w:p>
        </w:tc>
      </w:tr>
      <w:tr w:rsidR="00B50050" w14:paraId="51832CB3" w14:textId="77777777" w:rsidTr="00195548">
        <w:tc>
          <w:tcPr>
            <w:tcW w:w="3500" w:type="dxa"/>
          </w:tcPr>
          <w:p w14:paraId="351B4330" w14:textId="77777777" w:rsidR="00B50050" w:rsidRDefault="00B50050" w:rsidP="0088127C">
            <w:pPr>
              <w:pStyle w:val="OtherTableBody"/>
            </w:pPr>
            <w:r>
              <w:t>Modify Indicator</w:t>
            </w:r>
          </w:p>
        </w:tc>
        <w:tc>
          <w:tcPr>
            <w:tcW w:w="700" w:type="dxa"/>
          </w:tcPr>
          <w:p w14:paraId="71ED4A99" w14:textId="77777777" w:rsidR="00B50050" w:rsidRDefault="00B50050" w:rsidP="0088127C">
            <w:pPr>
              <w:pStyle w:val="OtherTableBody"/>
            </w:pPr>
            <w:r>
              <w:t>01443</w:t>
            </w:r>
          </w:p>
        </w:tc>
        <w:tc>
          <w:tcPr>
            <w:tcW w:w="600" w:type="dxa"/>
          </w:tcPr>
          <w:p w14:paraId="3753B855" w14:textId="77777777" w:rsidR="00B50050" w:rsidRDefault="00B50050" w:rsidP="0088127C">
            <w:pPr>
              <w:pStyle w:val="OtherTableBody"/>
            </w:pPr>
            <w:r>
              <w:t>RCP</w:t>
            </w:r>
          </w:p>
        </w:tc>
        <w:tc>
          <w:tcPr>
            <w:tcW w:w="600" w:type="dxa"/>
          </w:tcPr>
          <w:p w14:paraId="21D36C53" w14:textId="77777777" w:rsidR="00B50050" w:rsidRDefault="00B50050" w:rsidP="0088127C">
            <w:pPr>
              <w:pStyle w:val="OtherTableBody"/>
            </w:pPr>
            <w:r>
              <w:t>5</w:t>
            </w:r>
          </w:p>
        </w:tc>
        <w:tc>
          <w:tcPr>
            <w:tcW w:w="600" w:type="dxa"/>
          </w:tcPr>
          <w:p w14:paraId="46EF5EA7" w14:textId="77777777" w:rsidR="00B50050" w:rsidRDefault="00B50050" w:rsidP="0088127C">
            <w:pPr>
              <w:pStyle w:val="OtherTableBody"/>
            </w:pPr>
            <w:r>
              <w:t>1..1</w:t>
            </w:r>
          </w:p>
        </w:tc>
        <w:tc>
          <w:tcPr>
            <w:tcW w:w="600" w:type="dxa"/>
          </w:tcPr>
          <w:p w14:paraId="680F16D7" w14:textId="77777777" w:rsidR="00B50050" w:rsidRDefault="00B50050" w:rsidP="0088127C">
            <w:pPr>
              <w:pStyle w:val="OtherTableBody"/>
            </w:pPr>
          </w:p>
        </w:tc>
        <w:tc>
          <w:tcPr>
            <w:tcW w:w="600" w:type="dxa"/>
          </w:tcPr>
          <w:p w14:paraId="25EC1EB5" w14:textId="77777777" w:rsidR="00B50050" w:rsidRDefault="00B50050" w:rsidP="0088127C">
            <w:pPr>
              <w:pStyle w:val="OtherTableBody"/>
            </w:pPr>
            <w:r>
              <w:t>ID</w:t>
            </w:r>
          </w:p>
        </w:tc>
        <w:tc>
          <w:tcPr>
            <w:tcW w:w="700" w:type="dxa"/>
          </w:tcPr>
          <w:p w14:paraId="6E62CF1B" w14:textId="77777777" w:rsidR="00B50050" w:rsidRDefault="00B50050" w:rsidP="0088127C">
            <w:pPr>
              <w:pStyle w:val="OtherTableBody"/>
            </w:pPr>
          </w:p>
        </w:tc>
        <w:tc>
          <w:tcPr>
            <w:tcW w:w="600" w:type="dxa"/>
          </w:tcPr>
          <w:p w14:paraId="5FB03857" w14:textId="77777777" w:rsidR="00B50050" w:rsidRDefault="00B50050" w:rsidP="0088127C">
            <w:pPr>
              <w:pStyle w:val="OtherTableBody"/>
            </w:pPr>
            <w:r>
              <w:t>0395</w:t>
            </w:r>
          </w:p>
        </w:tc>
        <w:tc>
          <w:tcPr>
            <w:tcW w:w="900" w:type="dxa"/>
          </w:tcPr>
          <w:p w14:paraId="066E536D" w14:textId="77777777" w:rsidR="00B50050" w:rsidRDefault="00B50050" w:rsidP="0088127C">
            <w:pPr>
              <w:pStyle w:val="OtherTableBody"/>
            </w:pPr>
            <w:r>
              <w:t>5.5.6.5</w:t>
            </w:r>
          </w:p>
        </w:tc>
      </w:tr>
      <w:tr w:rsidR="00B50050" w14:paraId="7D4473D1" w14:textId="77777777" w:rsidTr="00195548">
        <w:tc>
          <w:tcPr>
            <w:tcW w:w="3500" w:type="dxa"/>
          </w:tcPr>
          <w:p w14:paraId="3056C065" w14:textId="77777777" w:rsidR="00B50050" w:rsidRDefault="00B50050" w:rsidP="0088127C">
            <w:pPr>
              <w:pStyle w:val="OtherTableBody"/>
            </w:pPr>
            <w:r>
              <w:t>Monetary Amount</w:t>
            </w:r>
          </w:p>
        </w:tc>
        <w:tc>
          <w:tcPr>
            <w:tcW w:w="700" w:type="dxa"/>
          </w:tcPr>
          <w:p w14:paraId="0B1FB5B7" w14:textId="77777777" w:rsidR="00B50050" w:rsidRDefault="00B50050" w:rsidP="0088127C">
            <w:pPr>
              <w:pStyle w:val="OtherTableBody"/>
            </w:pPr>
            <w:r>
              <w:t>02160</w:t>
            </w:r>
          </w:p>
        </w:tc>
        <w:tc>
          <w:tcPr>
            <w:tcW w:w="600" w:type="dxa"/>
          </w:tcPr>
          <w:p w14:paraId="5A8AEAD8" w14:textId="77777777" w:rsidR="00B50050" w:rsidRDefault="00B50050" w:rsidP="0088127C">
            <w:pPr>
              <w:pStyle w:val="OtherTableBody"/>
            </w:pPr>
            <w:r>
              <w:t>DRG</w:t>
            </w:r>
          </w:p>
        </w:tc>
        <w:tc>
          <w:tcPr>
            <w:tcW w:w="600" w:type="dxa"/>
          </w:tcPr>
          <w:p w14:paraId="1E60579B" w14:textId="77777777" w:rsidR="00B50050" w:rsidRDefault="00B50050" w:rsidP="0088127C">
            <w:pPr>
              <w:pStyle w:val="OtherTableBody"/>
            </w:pPr>
            <w:r>
              <w:t>16</w:t>
            </w:r>
          </w:p>
        </w:tc>
        <w:tc>
          <w:tcPr>
            <w:tcW w:w="600" w:type="dxa"/>
          </w:tcPr>
          <w:p w14:paraId="710DA7CD" w14:textId="77777777" w:rsidR="00B50050" w:rsidRDefault="00B50050" w:rsidP="0088127C">
            <w:pPr>
              <w:pStyle w:val="OtherTableBody"/>
            </w:pPr>
            <w:r>
              <w:t>..</w:t>
            </w:r>
          </w:p>
        </w:tc>
        <w:tc>
          <w:tcPr>
            <w:tcW w:w="600" w:type="dxa"/>
          </w:tcPr>
          <w:p w14:paraId="33EB6327" w14:textId="77777777" w:rsidR="00B50050" w:rsidRDefault="00B50050" w:rsidP="0088127C">
            <w:pPr>
              <w:pStyle w:val="OtherTableBody"/>
            </w:pPr>
          </w:p>
        </w:tc>
        <w:tc>
          <w:tcPr>
            <w:tcW w:w="600" w:type="dxa"/>
          </w:tcPr>
          <w:p w14:paraId="6847966C" w14:textId="77777777" w:rsidR="00B50050" w:rsidRDefault="00B50050" w:rsidP="0088127C">
            <w:pPr>
              <w:pStyle w:val="OtherTableBody"/>
            </w:pPr>
            <w:r>
              <w:t>MO</w:t>
            </w:r>
          </w:p>
        </w:tc>
        <w:tc>
          <w:tcPr>
            <w:tcW w:w="700" w:type="dxa"/>
          </w:tcPr>
          <w:p w14:paraId="1D62A379" w14:textId="77777777" w:rsidR="00B50050" w:rsidRDefault="00B50050" w:rsidP="0088127C">
            <w:pPr>
              <w:pStyle w:val="OtherTableBody"/>
            </w:pPr>
          </w:p>
        </w:tc>
        <w:tc>
          <w:tcPr>
            <w:tcW w:w="600" w:type="dxa"/>
          </w:tcPr>
          <w:p w14:paraId="6C26248F" w14:textId="77777777" w:rsidR="00B50050" w:rsidRDefault="00B50050" w:rsidP="0088127C">
            <w:pPr>
              <w:pStyle w:val="OtherTableBody"/>
            </w:pPr>
          </w:p>
        </w:tc>
        <w:tc>
          <w:tcPr>
            <w:tcW w:w="900" w:type="dxa"/>
          </w:tcPr>
          <w:p w14:paraId="0E55665B" w14:textId="77777777" w:rsidR="00B50050" w:rsidRDefault="00B50050" w:rsidP="0088127C">
            <w:pPr>
              <w:pStyle w:val="OtherTableBody"/>
            </w:pPr>
            <w:r>
              <w:t>6.5.3.16</w:t>
            </w:r>
          </w:p>
        </w:tc>
      </w:tr>
      <w:tr w:rsidR="00B50050" w14:paraId="6B855842" w14:textId="77777777" w:rsidTr="00195548">
        <w:tc>
          <w:tcPr>
            <w:tcW w:w="3500" w:type="dxa"/>
          </w:tcPr>
          <w:p w14:paraId="461C130F" w14:textId="77777777" w:rsidR="00B50050" w:rsidRDefault="00B50050" w:rsidP="0088127C">
            <w:pPr>
              <w:pStyle w:val="OtherTableBody"/>
            </w:pPr>
            <w:r>
              <w:t>Mood Code</w:t>
            </w:r>
          </w:p>
        </w:tc>
        <w:tc>
          <w:tcPr>
            <w:tcW w:w="700" w:type="dxa"/>
          </w:tcPr>
          <w:p w14:paraId="3E140349" w14:textId="77777777" w:rsidR="00B50050" w:rsidRDefault="00B50050" w:rsidP="0088127C">
            <w:pPr>
              <w:pStyle w:val="OtherTableBody"/>
            </w:pPr>
            <w:r>
              <w:t>02239</w:t>
            </w:r>
          </w:p>
        </w:tc>
        <w:tc>
          <w:tcPr>
            <w:tcW w:w="600" w:type="dxa"/>
          </w:tcPr>
          <w:p w14:paraId="20CEE362" w14:textId="77777777" w:rsidR="00B50050" w:rsidRDefault="00B50050" w:rsidP="0088127C">
            <w:pPr>
              <w:pStyle w:val="OtherTableBody"/>
            </w:pPr>
            <w:r>
              <w:t>PTH</w:t>
            </w:r>
          </w:p>
        </w:tc>
        <w:tc>
          <w:tcPr>
            <w:tcW w:w="600" w:type="dxa"/>
          </w:tcPr>
          <w:p w14:paraId="3BF5F49A" w14:textId="77777777" w:rsidR="00B50050" w:rsidRDefault="00B50050" w:rsidP="0088127C">
            <w:pPr>
              <w:pStyle w:val="OtherTableBody"/>
            </w:pPr>
            <w:r>
              <w:t>7</w:t>
            </w:r>
          </w:p>
        </w:tc>
        <w:tc>
          <w:tcPr>
            <w:tcW w:w="600" w:type="dxa"/>
          </w:tcPr>
          <w:p w14:paraId="65B59527" w14:textId="77777777" w:rsidR="00B50050" w:rsidRDefault="00B50050" w:rsidP="0088127C">
            <w:pPr>
              <w:pStyle w:val="OtherTableBody"/>
            </w:pPr>
            <w:r>
              <w:t>..</w:t>
            </w:r>
          </w:p>
        </w:tc>
        <w:tc>
          <w:tcPr>
            <w:tcW w:w="600" w:type="dxa"/>
          </w:tcPr>
          <w:p w14:paraId="0227F7E0" w14:textId="77777777" w:rsidR="00B50050" w:rsidRDefault="00B50050" w:rsidP="0088127C">
            <w:pPr>
              <w:pStyle w:val="OtherTableBody"/>
            </w:pPr>
          </w:p>
        </w:tc>
        <w:tc>
          <w:tcPr>
            <w:tcW w:w="600" w:type="dxa"/>
          </w:tcPr>
          <w:p w14:paraId="525D05C5" w14:textId="77777777" w:rsidR="00B50050" w:rsidRDefault="00B50050" w:rsidP="0088127C">
            <w:pPr>
              <w:pStyle w:val="OtherTableBody"/>
            </w:pPr>
            <w:r>
              <w:t>CNE</w:t>
            </w:r>
          </w:p>
        </w:tc>
        <w:tc>
          <w:tcPr>
            <w:tcW w:w="700" w:type="dxa"/>
          </w:tcPr>
          <w:p w14:paraId="55B335A7" w14:textId="77777777" w:rsidR="00B50050" w:rsidRDefault="00B50050" w:rsidP="0088127C">
            <w:pPr>
              <w:pStyle w:val="OtherTableBody"/>
            </w:pPr>
          </w:p>
        </w:tc>
        <w:tc>
          <w:tcPr>
            <w:tcW w:w="600" w:type="dxa"/>
          </w:tcPr>
          <w:p w14:paraId="571E2567" w14:textId="77777777" w:rsidR="00B50050" w:rsidRDefault="00B50050" w:rsidP="0088127C">
            <w:pPr>
              <w:pStyle w:val="OtherTableBody"/>
            </w:pPr>
            <w:r>
              <w:t>0725</w:t>
            </w:r>
          </w:p>
        </w:tc>
        <w:tc>
          <w:tcPr>
            <w:tcW w:w="900" w:type="dxa"/>
          </w:tcPr>
          <w:p w14:paraId="3A8DC32D" w14:textId="77777777" w:rsidR="00B50050" w:rsidRDefault="00B50050" w:rsidP="0088127C">
            <w:pPr>
              <w:pStyle w:val="OtherTableBody"/>
            </w:pPr>
            <w:r>
              <w:t>12.4.3.7</w:t>
            </w:r>
          </w:p>
        </w:tc>
      </w:tr>
      <w:tr w:rsidR="00B50050" w14:paraId="12896219" w14:textId="77777777" w:rsidTr="00195548">
        <w:tc>
          <w:tcPr>
            <w:tcW w:w="3500" w:type="dxa"/>
          </w:tcPr>
          <w:p w14:paraId="7597BDAE" w14:textId="77777777" w:rsidR="00B50050" w:rsidRDefault="00B50050" w:rsidP="0088127C">
            <w:pPr>
              <w:pStyle w:val="OtherTableBody"/>
            </w:pPr>
            <w:r>
              <w:t xml:space="preserve">Mood Code  </w:t>
            </w:r>
          </w:p>
        </w:tc>
        <w:tc>
          <w:tcPr>
            <w:tcW w:w="700" w:type="dxa"/>
          </w:tcPr>
          <w:p w14:paraId="5954B704" w14:textId="77777777" w:rsidR="00B50050" w:rsidRDefault="00B50050" w:rsidP="0088127C">
            <w:pPr>
              <w:pStyle w:val="OtherTableBody"/>
            </w:pPr>
            <w:r>
              <w:t>02182</w:t>
            </w:r>
          </w:p>
        </w:tc>
        <w:tc>
          <w:tcPr>
            <w:tcW w:w="600" w:type="dxa"/>
          </w:tcPr>
          <w:p w14:paraId="21FE0991" w14:textId="77777777" w:rsidR="00B50050" w:rsidRDefault="00B50050" w:rsidP="0088127C">
            <w:pPr>
              <w:pStyle w:val="OtherTableBody"/>
            </w:pPr>
            <w:r>
              <w:t>GOL</w:t>
            </w:r>
          </w:p>
        </w:tc>
        <w:tc>
          <w:tcPr>
            <w:tcW w:w="600" w:type="dxa"/>
          </w:tcPr>
          <w:p w14:paraId="29C1D5D8" w14:textId="77777777" w:rsidR="00B50050" w:rsidRDefault="00B50050" w:rsidP="0088127C">
            <w:pPr>
              <w:pStyle w:val="OtherTableBody"/>
            </w:pPr>
            <w:r>
              <w:t>22</w:t>
            </w:r>
          </w:p>
        </w:tc>
        <w:tc>
          <w:tcPr>
            <w:tcW w:w="600" w:type="dxa"/>
          </w:tcPr>
          <w:p w14:paraId="0C3594F7" w14:textId="77777777" w:rsidR="00B50050" w:rsidRDefault="00B50050" w:rsidP="0088127C">
            <w:pPr>
              <w:pStyle w:val="OtherTableBody"/>
            </w:pPr>
            <w:r>
              <w:t>..</w:t>
            </w:r>
          </w:p>
        </w:tc>
        <w:tc>
          <w:tcPr>
            <w:tcW w:w="600" w:type="dxa"/>
          </w:tcPr>
          <w:p w14:paraId="7EA084DE" w14:textId="77777777" w:rsidR="00B50050" w:rsidRDefault="00B50050" w:rsidP="0088127C">
            <w:pPr>
              <w:pStyle w:val="OtherTableBody"/>
            </w:pPr>
          </w:p>
        </w:tc>
        <w:tc>
          <w:tcPr>
            <w:tcW w:w="600" w:type="dxa"/>
          </w:tcPr>
          <w:p w14:paraId="6F16413D" w14:textId="77777777" w:rsidR="00B50050" w:rsidRDefault="00B50050" w:rsidP="0088127C">
            <w:pPr>
              <w:pStyle w:val="OtherTableBody"/>
            </w:pPr>
            <w:r>
              <w:t>CNE</w:t>
            </w:r>
          </w:p>
        </w:tc>
        <w:tc>
          <w:tcPr>
            <w:tcW w:w="700" w:type="dxa"/>
          </w:tcPr>
          <w:p w14:paraId="43D1C675" w14:textId="77777777" w:rsidR="00B50050" w:rsidRDefault="00B50050" w:rsidP="0088127C">
            <w:pPr>
              <w:pStyle w:val="OtherTableBody"/>
            </w:pPr>
          </w:p>
        </w:tc>
        <w:tc>
          <w:tcPr>
            <w:tcW w:w="600" w:type="dxa"/>
          </w:tcPr>
          <w:p w14:paraId="61B755BC" w14:textId="77777777" w:rsidR="00B50050" w:rsidRDefault="00B50050" w:rsidP="0088127C">
            <w:pPr>
              <w:pStyle w:val="OtherTableBody"/>
            </w:pPr>
            <w:r>
              <w:t>0725</w:t>
            </w:r>
          </w:p>
        </w:tc>
        <w:tc>
          <w:tcPr>
            <w:tcW w:w="900" w:type="dxa"/>
          </w:tcPr>
          <w:p w14:paraId="51610854" w14:textId="77777777" w:rsidR="00B50050" w:rsidRDefault="00B50050" w:rsidP="0088127C">
            <w:pPr>
              <w:pStyle w:val="OtherTableBody"/>
            </w:pPr>
            <w:r>
              <w:t>12.4.1.22</w:t>
            </w:r>
          </w:p>
        </w:tc>
      </w:tr>
      <w:tr w:rsidR="00B50050" w14:paraId="3946CE98" w14:textId="77777777" w:rsidTr="00195548">
        <w:tc>
          <w:tcPr>
            <w:tcW w:w="3500" w:type="dxa"/>
          </w:tcPr>
          <w:p w14:paraId="3B851BEB" w14:textId="77777777" w:rsidR="00B50050" w:rsidRDefault="00B50050" w:rsidP="0088127C">
            <w:pPr>
              <w:pStyle w:val="OtherTableBody"/>
            </w:pPr>
            <w:r>
              <w:t xml:space="preserve">Mood Code  </w:t>
            </w:r>
          </w:p>
        </w:tc>
        <w:tc>
          <w:tcPr>
            <w:tcW w:w="700" w:type="dxa"/>
          </w:tcPr>
          <w:p w14:paraId="7C8CE11B" w14:textId="77777777" w:rsidR="00B50050" w:rsidRDefault="00B50050" w:rsidP="0088127C">
            <w:pPr>
              <w:pStyle w:val="OtherTableBody"/>
            </w:pPr>
            <w:r>
              <w:t>02182</w:t>
            </w:r>
          </w:p>
        </w:tc>
        <w:tc>
          <w:tcPr>
            <w:tcW w:w="600" w:type="dxa"/>
          </w:tcPr>
          <w:p w14:paraId="43A4C7BD" w14:textId="77777777" w:rsidR="00B50050" w:rsidRDefault="00B50050" w:rsidP="0088127C">
            <w:pPr>
              <w:pStyle w:val="OtherTableBody"/>
            </w:pPr>
            <w:r>
              <w:t>OBX</w:t>
            </w:r>
          </w:p>
        </w:tc>
        <w:tc>
          <w:tcPr>
            <w:tcW w:w="600" w:type="dxa"/>
          </w:tcPr>
          <w:p w14:paraId="238F6C1D" w14:textId="77777777" w:rsidR="00B50050" w:rsidRDefault="00B50050" w:rsidP="0088127C">
            <w:pPr>
              <w:pStyle w:val="OtherTableBody"/>
            </w:pPr>
            <w:r>
              <w:t>22</w:t>
            </w:r>
          </w:p>
        </w:tc>
        <w:tc>
          <w:tcPr>
            <w:tcW w:w="600" w:type="dxa"/>
          </w:tcPr>
          <w:p w14:paraId="50334ED4" w14:textId="77777777" w:rsidR="00B50050" w:rsidRDefault="00B50050" w:rsidP="0088127C">
            <w:pPr>
              <w:pStyle w:val="OtherTableBody"/>
            </w:pPr>
            <w:r>
              <w:t>..</w:t>
            </w:r>
          </w:p>
        </w:tc>
        <w:tc>
          <w:tcPr>
            <w:tcW w:w="600" w:type="dxa"/>
          </w:tcPr>
          <w:p w14:paraId="5B6400FE" w14:textId="77777777" w:rsidR="00B50050" w:rsidRDefault="00B50050" w:rsidP="0088127C">
            <w:pPr>
              <w:pStyle w:val="OtherTableBody"/>
            </w:pPr>
          </w:p>
        </w:tc>
        <w:tc>
          <w:tcPr>
            <w:tcW w:w="600" w:type="dxa"/>
          </w:tcPr>
          <w:p w14:paraId="2686F248" w14:textId="77777777" w:rsidR="00B50050" w:rsidRDefault="00B50050" w:rsidP="0088127C">
            <w:pPr>
              <w:pStyle w:val="OtherTableBody"/>
            </w:pPr>
            <w:r>
              <w:t>CNE</w:t>
            </w:r>
          </w:p>
        </w:tc>
        <w:tc>
          <w:tcPr>
            <w:tcW w:w="700" w:type="dxa"/>
          </w:tcPr>
          <w:p w14:paraId="22097E1D" w14:textId="77777777" w:rsidR="00B50050" w:rsidRDefault="00B50050" w:rsidP="0088127C">
            <w:pPr>
              <w:pStyle w:val="OtherTableBody"/>
            </w:pPr>
          </w:p>
        </w:tc>
        <w:tc>
          <w:tcPr>
            <w:tcW w:w="600" w:type="dxa"/>
          </w:tcPr>
          <w:p w14:paraId="6137DCB9" w14:textId="77777777" w:rsidR="00B50050" w:rsidRDefault="00B50050" w:rsidP="0088127C">
            <w:pPr>
              <w:pStyle w:val="OtherTableBody"/>
            </w:pPr>
            <w:r>
              <w:t>0725</w:t>
            </w:r>
          </w:p>
        </w:tc>
        <w:tc>
          <w:tcPr>
            <w:tcW w:w="900" w:type="dxa"/>
          </w:tcPr>
          <w:p w14:paraId="371B9C45" w14:textId="77777777" w:rsidR="00B50050" w:rsidRDefault="00B50050" w:rsidP="0088127C">
            <w:pPr>
              <w:pStyle w:val="OtherTableBody"/>
            </w:pPr>
            <w:r>
              <w:t>7.4.2.22</w:t>
            </w:r>
          </w:p>
        </w:tc>
      </w:tr>
      <w:tr w:rsidR="00B50050" w14:paraId="0C09D8E2" w14:textId="77777777" w:rsidTr="00195548">
        <w:tc>
          <w:tcPr>
            <w:tcW w:w="3500" w:type="dxa"/>
          </w:tcPr>
          <w:p w14:paraId="6C707AA7" w14:textId="77777777" w:rsidR="00B50050" w:rsidRDefault="00B50050" w:rsidP="0088127C">
            <w:pPr>
              <w:pStyle w:val="OtherTableBody"/>
            </w:pPr>
            <w:r>
              <w:t>Mood Code</w:t>
            </w:r>
          </w:p>
        </w:tc>
        <w:tc>
          <w:tcPr>
            <w:tcW w:w="700" w:type="dxa"/>
          </w:tcPr>
          <w:p w14:paraId="321E45EA" w14:textId="77777777" w:rsidR="00B50050" w:rsidRDefault="00B50050" w:rsidP="0088127C">
            <w:pPr>
              <w:pStyle w:val="OtherTableBody"/>
            </w:pPr>
            <w:r>
              <w:t>02151</w:t>
            </w:r>
          </w:p>
        </w:tc>
        <w:tc>
          <w:tcPr>
            <w:tcW w:w="600" w:type="dxa"/>
          </w:tcPr>
          <w:p w14:paraId="4E6CF58D" w14:textId="77777777" w:rsidR="00B50050" w:rsidRDefault="00B50050" w:rsidP="0088127C">
            <w:pPr>
              <w:pStyle w:val="OtherTableBody"/>
            </w:pPr>
            <w:r>
              <w:t>RXO</w:t>
            </w:r>
          </w:p>
        </w:tc>
        <w:tc>
          <w:tcPr>
            <w:tcW w:w="600" w:type="dxa"/>
          </w:tcPr>
          <w:p w14:paraId="4515105E" w14:textId="77777777" w:rsidR="00B50050" w:rsidRDefault="00B50050" w:rsidP="0088127C">
            <w:pPr>
              <w:pStyle w:val="OtherTableBody"/>
            </w:pPr>
            <w:r>
              <w:t>31</w:t>
            </w:r>
          </w:p>
        </w:tc>
        <w:tc>
          <w:tcPr>
            <w:tcW w:w="600" w:type="dxa"/>
          </w:tcPr>
          <w:p w14:paraId="5421C070" w14:textId="77777777" w:rsidR="00B50050" w:rsidRDefault="00B50050" w:rsidP="0088127C">
            <w:pPr>
              <w:pStyle w:val="OtherTableBody"/>
            </w:pPr>
            <w:r>
              <w:t>..</w:t>
            </w:r>
          </w:p>
        </w:tc>
        <w:tc>
          <w:tcPr>
            <w:tcW w:w="600" w:type="dxa"/>
          </w:tcPr>
          <w:p w14:paraId="2DE05DCF" w14:textId="77777777" w:rsidR="00B50050" w:rsidRDefault="00B50050" w:rsidP="0088127C">
            <w:pPr>
              <w:pStyle w:val="OtherTableBody"/>
            </w:pPr>
          </w:p>
        </w:tc>
        <w:tc>
          <w:tcPr>
            <w:tcW w:w="600" w:type="dxa"/>
          </w:tcPr>
          <w:p w14:paraId="137B8EDE" w14:textId="77777777" w:rsidR="00B50050" w:rsidRDefault="00B50050" w:rsidP="0088127C">
            <w:pPr>
              <w:pStyle w:val="OtherTableBody"/>
            </w:pPr>
            <w:r>
              <w:t>CNE</w:t>
            </w:r>
          </w:p>
        </w:tc>
        <w:tc>
          <w:tcPr>
            <w:tcW w:w="700" w:type="dxa"/>
          </w:tcPr>
          <w:p w14:paraId="062484C3" w14:textId="77777777" w:rsidR="00B50050" w:rsidRDefault="00B50050" w:rsidP="0088127C">
            <w:pPr>
              <w:pStyle w:val="OtherTableBody"/>
            </w:pPr>
          </w:p>
        </w:tc>
        <w:tc>
          <w:tcPr>
            <w:tcW w:w="600" w:type="dxa"/>
          </w:tcPr>
          <w:p w14:paraId="4205E376" w14:textId="77777777" w:rsidR="00B50050" w:rsidRDefault="00B50050" w:rsidP="0088127C">
            <w:pPr>
              <w:pStyle w:val="OtherTableBody"/>
            </w:pPr>
            <w:r>
              <w:t>0725</w:t>
            </w:r>
          </w:p>
        </w:tc>
        <w:tc>
          <w:tcPr>
            <w:tcW w:w="900" w:type="dxa"/>
          </w:tcPr>
          <w:p w14:paraId="76F40FAA" w14:textId="77777777" w:rsidR="00B50050" w:rsidRDefault="00B50050" w:rsidP="0088127C">
            <w:pPr>
              <w:pStyle w:val="OtherTableBody"/>
            </w:pPr>
            <w:r>
              <w:t>4A.4.1.31</w:t>
            </w:r>
          </w:p>
        </w:tc>
      </w:tr>
      <w:tr w:rsidR="00B50050" w14:paraId="0026F4EB" w14:textId="77777777" w:rsidTr="00195548">
        <w:tc>
          <w:tcPr>
            <w:tcW w:w="3500" w:type="dxa"/>
          </w:tcPr>
          <w:p w14:paraId="70D20DC5" w14:textId="77777777" w:rsidR="00B50050" w:rsidRDefault="00B50050" w:rsidP="0088127C">
            <w:pPr>
              <w:pStyle w:val="OtherTableBody"/>
            </w:pPr>
            <w:r>
              <w:t>Mood Code</w:t>
            </w:r>
          </w:p>
        </w:tc>
        <w:tc>
          <w:tcPr>
            <w:tcW w:w="700" w:type="dxa"/>
          </w:tcPr>
          <w:p w14:paraId="45673D32" w14:textId="77777777" w:rsidR="00B50050" w:rsidRDefault="00B50050" w:rsidP="0088127C">
            <w:pPr>
              <w:pStyle w:val="OtherTableBody"/>
            </w:pPr>
            <w:r>
              <w:t>02237</w:t>
            </w:r>
          </w:p>
        </w:tc>
        <w:tc>
          <w:tcPr>
            <w:tcW w:w="600" w:type="dxa"/>
          </w:tcPr>
          <w:p w14:paraId="24A3801B" w14:textId="77777777" w:rsidR="00B50050" w:rsidRDefault="00B50050" w:rsidP="0088127C">
            <w:pPr>
              <w:pStyle w:val="OtherTableBody"/>
            </w:pPr>
            <w:r>
              <w:t>PRB</w:t>
            </w:r>
          </w:p>
        </w:tc>
        <w:tc>
          <w:tcPr>
            <w:tcW w:w="600" w:type="dxa"/>
          </w:tcPr>
          <w:p w14:paraId="2F765697" w14:textId="77777777" w:rsidR="00B50050" w:rsidRDefault="00B50050" w:rsidP="0088127C">
            <w:pPr>
              <w:pStyle w:val="OtherTableBody"/>
            </w:pPr>
            <w:r>
              <w:t>28</w:t>
            </w:r>
          </w:p>
        </w:tc>
        <w:tc>
          <w:tcPr>
            <w:tcW w:w="600" w:type="dxa"/>
          </w:tcPr>
          <w:p w14:paraId="69E49CF8" w14:textId="77777777" w:rsidR="00B50050" w:rsidRDefault="00B50050" w:rsidP="0088127C">
            <w:pPr>
              <w:pStyle w:val="OtherTableBody"/>
            </w:pPr>
            <w:r>
              <w:t>..</w:t>
            </w:r>
          </w:p>
        </w:tc>
        <w:tc>
          <w:tcPr>
            <w:tcW w:w="600" w:type="dxa"/>
          </w:tcPr>
          <w:p w14:paraId="0266C631" w14:textId="77777777" w:rsidR="00B50050" w:rsidRDefault="00B50050" w:rsidP="0088127C">
            <w:pPr>
              <w:pStyle w:val="OtherTableBody"/>
            </w:pPr>
          </w:p>
        </w:tc>
        <w:tc>
          <w:tcPr>
            <w:tcW w:w="600" w:type="dxa"/>
          </w:tcPr>
          <w:p w14:paraId="3BCDEF16" w14:textId="77777777" w:rsidR="00B50050" w:rsidRDefault="00B50050" w:rsidP="0088127C">
            <w:pPr>
              <w:pStyle w:val="OtherTableBody"/>
            </w:pPr>
            <w:r>
              <w:t>CNE</w:t>
            </w:r>
          </w:p>
        </w:tc>
        <w:tc>
          <w:tcPr>
            <w:tcW w:w="700" w:type="dxa"/>
          </w:tcPr>
          <w:p w14:paraId="6659FC0E" w14:textId="77777777" w:rsidR="00B50050" w:rsidRDefault="00B50050" w:rsidP="0088127C">
            <w:pPr>
              <w:pStyle w:val="OtherTableBody"/>
            </w:pPr>
          </w:p>
        </w:tc>
        <w:tc>
          <w:tcPr>
            <w:tcW w:w="600" w:type="dxa"/>
          </w:tcPr>
          <w:p w14:paraId="2527867F" w14:textId="77777777" w:rsidR="00B50050" w:rsidRDefault="00B50050" w:rsidP="0088127C">
            <w:pPr>
              <w:pStyle w:val="OtherTableBody"/>
            </w:pPr>
            <w:r>
              <w:t>0725</w:t>
            </w:r>
          </w:p>
        </w:tc>
        <w:tc>
          <w:tcPr>
            <w:tcW w:w="900" w:type="dxa"/>
          </w:tcPr>
          <w:p w14:paraId="785F6EB4" w14:textId="77777777" w:rsidR="00B50050" w:rsidRDefault="00B50050" w:rsidP="0088127C">
            <w:pPr>
              <w:pStyle w:val="OtherTableBody"/>
            </w:pPr>
            <w:r>
              <w:t>12.4.2.28</w:t>
            </w:r>
          </w:p>
        </w:tc>
      </w:tr>
      <w:tr w:rsidR="00B50050" w14:paraId="11030476" w14:textId="77777777" w:rsidTr="00195548">
        <w:tc>
          <w:tcPr>
            <w:tcW w:w="3500" w:type="dxa"/>
          </w:tcPr>
          <w:p w14:paraId="718E82DB" w14:textId="77777777" w:rsidR="00B50050" w:rsidRDefault="00B50050" w:rsidP="0088127C">
            <w:pPr>
              <w:pStyle w:val="OtherTableBody"/>
            </w:pPr>
            <w:r>
              <w:t>Mother's Identifier</w:t>
            </w:r>
          </w:p>
        </w:tc>
        <w:tc>
          <w:tcPr>
            <w:tcW w:w="700" w:type="dxa"/>
          </w:tcPr>
          <w:p w14:paraId="033F0134" w14:textId="77777777" w:rsidR="00B50050" w:rsidRDefault="00B50050" w:rsidP="0088127C">
            <w:pPr>
              <w:pStyle w:val="OtherTableBody"/>
            </w:pPr>
            <w:r>
              <w:t>00124</w:t>
            </w:r>
          </w:p>
        </w:tc>
        <w:tc>
          <w:tcPr>
            <w:tcW w:w="600" w:type="dxa"/>
          </w:tcPr>
          <w:p w14:paraId="231DCA23" w14:textId="77777777" w:rsidR="00B50050" w:rsidRDefault="00B50050" w:rsidP="0088127C">
            <w:pPr>
              <w:pStyle w:val="OtherTableBody"/>
            </w:pPr>
            <w:r>
              <w:t>PID</w:t>
            </w:r>
          </w:p>
        </w:tc>
        <w:tc>
          <w:tcPr>
            <w:tcW w:w="600" w:type="dxa"/>
          </w:tcPr>
          <w:p w14:paraId="48E05491" w14:textId="77777777" w:rsidR="00B50050" w:rsidRDefault="00B50050" w:rsidP="0088127C">
            <w:pPr>
              <w:pStyle w:val="OtherTableBody"/>
            </w:pPr>
            <w:r>
              <w:t>21</w:t>
            </w:r>
          </w:p>
        </w:tc>
        <w:tc>
          <w:tcPr>
            <w:tcW w:w="600" w:type="dxa"/>
          </w:tcPr>
          <w:p w14:paraId="611923D4" w14:textId="77777777" w:rsidR="00B50050" w:rsidRDefault="00B50050" w:rsidP="0088127C">
            <w:pPr>
              <w:pStyle w:val="OtherTableBody"/>
            </w:pPr>
            <w:r>
              <w:t>..</w:t>
            </w:r>
          </w:p>
        </w:tc>
        <w:tc>
          <w:tcPr>
            <w:tcW w:w="600" w:type="dxa"/>
          </w:tcPr>
          <w:p w14:paraId="1C805E19" w14:textId="77777777" w:rsidR="00B50050" w:rsidRDefault="00B50050" w:rsidP="0088127C">
            <w:pPr>
              <w:pStyle w:val="OtherTableBody"/>
            </w:pPr>
          </w:p>
        </w:tc>
        <w:tc>
          <w:tcPr>
            <w:tcW w:w="600" w:type="dxa"/>
          </w:tcPr>
          <w:p w14:paraId="03A6B602" w14:textId="77777777" w:rsidR="00B50050" w:rsidRDefault="00B50050" w:rsidP="0088127C">
            <w:pPr>
              <w:pStyle w:val="OtherTableBody"/>
            </w:pPr>
            <w:r>
              <w:t>CX</w:t>
            </w:r>
          </w:p>
        </w:tc>
        <w:tc>
          <w:tcPr>
            <w:tcW w:w="700" w:type="dxa"/>
          </w:tcPr>
          <w:p w14:paraId="2DA124CC" w14:textId="77777777" w:rsidR="00B50050" w:rsidRDefault="00B50050" w:rsidP="0088127C">
            <w:pPr>
              <w:pStyle w:val="OtherTableBody"/>
            </w:pPr>
            <w:r>
              <w:t>Y</w:t>
            </w:r>
          </w:p>
        </w:tc>
        <w:tc>
          <w:tcPr>
            <w:tcW w:w="600" w:type="dxa"/>
          </w:tcPr>
          <w:p w14:paraId="1A0D772F" w14:textId="77777777" w:rsidR="00B50050" w:rsidRDefault="00B50050" w:rsidP="0088127C">
            <w:pPr>
              <w:pStyle w:val="OtherTableBody"/>
            </w:pPr>
            <w:r>
              <w:t>0061</w:t>
            </w:r>
          </w:p>
        </w:tc>
        <w:tc>
          <w:tcPr>
            <w:tcW w:w="900" w:type="dxa"/>
          </w:tcPr>
          <w:p w14:paraId="11A20E15" w14:textId="77777777" w:rsidR="00B50050" w:rsidRDefault="00B50050" w:rsidP="0088127C">
            <w:pPr>
              <w:pStyle w:val="OtherTableBody"/>
            </w:pPr>
            <w:r>
              <w:t>3.4.2.21</w:t>
            </w:r>
          </w:p>
        </w:tc>
      </w:tr>
      <w:tr w:rsidR="00B50050" w14:paraId="6671CAE0" w14:textId="77777777" w:rsidTr="00195548">
        <w:tc>
          <w:tcPr>
            <w:tcW w:w="3500" w:type="dxa"/>
          </w:tcPr>
          <w:p w14:paraId="3BCEEBA0" w14:textId="77777777" w:rsidR="00B50050" w:rsidRDefault="00B50050" w:rsidP="0088127C">
            <w:pPr>
              <w:pStyle w:val="OtherTableBody"/>
            </w:pPr>
            <w:r>
              <w:t>Mother's Maiden Name</w:t>
            </w:r>
          </w:p>
        </w:tc>
        <w:tc>
          <w:tcPr>
            <w:tcW w:w="700" w:type="dxa"/>
          </w:tcPr>
          <w:p w14:paraId="0C321AEA" w14:textId="77777777" w:rsidR="00B50050" w:rsidRDefault="00B50050" w:rsidP="0088127C">
            <w:pPr>
              <w:pStyle w:val="OtherTableBody"/>
            </w:pPr>
            <w:r>
              <w:t>00109</w:t>
            </w:r>
          </w:p>
        </w:tc>
        <w:tc>
          <w:tcPr>
            <w:tcW w:w="600" w:type="dxa"/>
          </w:tcPr>
          <w:p w14:paraId="793F48EA" w14:textId="77777777" w:rsidR="00B50050" w:rsidRDefault="00B50050" w:rsidP="0088127C">
            <w:pPr>
              <w:pStyle w:val="OtherTableBody"/>
            </w:pPr>
            <w:r>
              <w:t>GT1</w:t>
            </w:r>
          </w:p>
        </w:tc>
        <w:tc>
          <w:tcPr>
            <w:tcW w:w="600" w:type="dxa"/>
          </w:tcPr>
          <w:p w14:paraId="0BDD24E8" w14:textId="77777777" w:rsidR="00B50050" w:rsidRDefault="00B50050" w:rsidP="0088127C">
            <w:pPr>
              <w:pStyle w:val="OtherTableBody"/>
            </w:pPr>
            <w:r>
              <w:t>42</w:t>
            </w:r>
          </w:p>
        </w:tc>
        <w:tc>
          <w:tcPr>
            <w:tcW w:w="600" w:type="dxa"/>
          </w:tcPr>
          <w:p w14:paraId="3DDDA156" w14:textId="77777777" w:rsidR="00B50050" w:rsidRDefault="00B50050" w:rsidP="0088127C">
            <w:pPr>
              <w:pStyle w:val="OtherTableBody"/>
            </w:pPr>
            <w:r>
              <w:t>..</w:t>
            </w:r>
          </w:p>
        </w:tc>
        <w:tc>
          <w:tcPr>
            <w:tcW w:w="600" w:type="dxa"/>
          </w:tcPr>
          <w:p w14:paraId="7A833DE6" w14:textId="77777777" w:rsidR="00B50050" w:rsidRDefault="00B50050" w:rsidP="0088127C">
            <w:pPr>
              <w:pStyle w:val="OtherTableBody"/>
            </w:pPr>
          </w:p>
        </w:tc>
        <w:tc>
          <w:tcPr>
            <w:tcW w:w="600" w:type="dxa"/>
          </w:tcPr>
          <w:p w14:paraId="17EAA2B5" w14:textId="77777777" w:rsidR="00B50050" w:rsidRDefault="00B50050" w:rsidP="0088127C">
            <w:pPr>
              <w:pStyle w:val="OtherTableBody"/>
            </w:pPr>
            <w:r>
              <w:t>XPN</w:t>
            </w:r>
          </w:p>
        </w:tc>
        <w:tc>
          <w:tcPr>
            <w:tcW w:w="700" w:type="dxa"/>
          </w:tcPr>
          <w:p w14:paraId="1F70C0DD" w14:textId="77777777" w:rsidR="00B50050" w:rsidRDefault="00B50050" w:rsidP="0088127C">
            <w:pPr>
              <w:pStyle w:val="OtherTableBody"/>
            </w:pPr>
            <w:r>
              <w:t>Y</w:t>
            </w:r>
          </w:p>
        </w:tc>
        <w:tc>
          <w:tcPr>
            <w:tcW w:w="600" w:type="dxa"/>
          </w:tcPr>
          <w:p w14:paraId="43A3A039" w14:textId="77777777" w:rsidR="00B50050" w:rsidRDefault="00B50050" w:rsidP="0088127C">
            <w:pPr>
              <w:pStyle w:val="OtherTableBody"/>
            </w:pPr>
          </w:p>
        </w:tc>
        <w:tc>
          <w:tcPr>
            <w:tcW w:w="900" w:type="dxa"/>
          </w:tcPr>
          <w:p w14:paraId="77467E8C" w14:textId="77777777" w:rsidR="00B50050" w:rsidRDefault="00B50050" w:rsidP="0088127C">
            <w:pPr>
              <w:pStyle w:val="OtherTableBody"/>
            </w:pPr>
            <w:r>
              <w:t>6.5.5.42</w:t>
            </w:r>
          </w:p>
        </w:tc>
      </w:tr>
      <w:tr w:rsidR="00B50050" w14:paraId="1419D930" w14:textId="77777777" w:rsidTr="00195548">
        <w:tc>
          <w:tcPr>
            <w:tcW w:w="3500" w:type="dxa"/>
          </w:tcPr>
          <w:p w14:paraId="3680E3B2" w14:textId="77777777" w:rsidR="00B50050" w:rsidRDefault="00B50050" w:rsidP="0088127C">
            <w:pPr>
              <w:pStyle w:val="OtherTableBody"/>
            </w:pPr>
            <w:r>
              <w:t>Mother's Maiden Name</w:t>
            </w:r>
          </w:p>
        </w:tc>
        <w:tc>
          <w:tcPr>
            <w:tcW w:w="700" w:type="dxa"/>
          </w:tcPr>
          <w:p w14:paraId="09ABE1DC" w14:textId="77777777" w:rsidR="00B50050" w:rsidRDefault="00B50050" w:rsidP="0088127C">
            <w:pPr>
              <w:pStyle w:val="OtherTableBody"/>
            </w:pPr>
            <w:r>
              <w:t>00109</w:t>
            </w:r>
          </w:p>
        </w:tc>
        <w:tc>
          <w:tcPr>
            <w:tcW w:w="600" w:type="dxa"/>
          </w:tcPr>
          <w:p w14:paraId="22045F42" w14:textId="77777777" w:rsidR="00B50050" w:rsidRDefault="00B50050" w:rsidP="0088127C">
            <w:pPr>
              <w:pStyle w:val="OtherTableBody"/>
            </w:pPr>
            <w:r>
              <w:t>PID</w:t>
            </w:r>
          </w:p>
        </w:tc>
        <w:tc>
          <w:tcPr>
            <w:tcW w:w="600" w:type="dxa"/>
          </w:tcPr>
          <w:p w14:paraId="1CC73282" w14:textId="77777777" w:rsidR="00B50050" w:rsidRDefault="00B50050" w:rsidP="0088127C">
            <w:pPr>
              <w:pStyle w:val="OtherTableBody"/>
            </w:pPr>
            <w:r>
              <w:t>6</w:t>
            </w:r>
          </w:p>
        </w:tc>
        <w:tc>
          <w:tcPr>
            <w:tcW w:w="600" w:type="dxa"/>
          </w:tcPr>
          <w:p w14:paraId="20E95C4D" w14:textId="77777777" w:rsidR="00B50050" w:rsidRDefault="00B50050" w:rsidP="0088127C">
            <w:pPr>
              <w:pStyle w:val="OtherTableBody"/>
            </w:pPr>
            <w:r>
              <w:t>..</w:t>
            </w:r>
          </w:p>
        </w:tc>
        <w:tc>
          <w:tcPr>
            <w:tcW w:w="600" w:type="dxa"/>
          </w:tcPr>
          <w:p w14:paraId="3386BCDB" w14:textId="77777777" w:rsidR="00B50050" w:rsidRDefault="00B50050" w:rsidP="0088127C">
            <w:pPr>
              <w:pStyle w:val="OtherTableBody"/>
            </w:pPr>
          </w:p>
        </w:tc>
        <w:tc>
          <w:tcPr>
            <w:tcW w:w="600" w:type="dxa"/>
          </w:tcPr>
          <w:p w14:paraId="5307F0F4" w14:textId="77777777" w:rsidR="00B50050" w:rsidRDefault="00B50050" w:rsidP="0088127C">
            <w:pPr>
              <w:pStyle w:val="OtherTableBody"/>
            </w:pPr>
            <w:r>
              <w:t>XPN</w:t>
            </w:r>
          </w:p>
        </w:tc>
        <w:tc>
          <w:tcPr>
            <w:tcW w:w="700" w:type="dxa"/>
          </w:tcPr>
          <w:p w14:paraId="72B3A0D9" w14:textId="77777777" w:rsidR="00B50050" w:rsidRDefault="00B50050" w:rsidP="0088127C">
            <w:pPr>
              <w:pStyle w:val="OtherTableBody"/>
            </w:pPr>
            <w:r>
              <w:t>Y</w:t>
            </w:r>
          </w:p>
        </w:tc>
        <w:tc>
          <w:tcPr>
            <w:tcW w:w="600" w:type="dxa"/>
          </w:tcPr>
          <w:p w14:paraId="702E875C" w14:textId="77777777" w:rsidR="00B50050" w:rsidRDefault="00B50050" w:rsidP="0088127C">
            <w:pPr>
              <w:pStyle w:val="OtherTableBody"/>
            </w:pPr>
          </w:p>
        </w:tc>
        <w:tc>
          <w:tcPr>
            <w:tcW w:w="900" w:type="dxa"/>
          </w:tcPr>
          <w:p w14:paraId="440BCF3B" w14:textId="77777777" w:rsidR="00B50050" w:rsidRDefault="00B50050" w:rsidP="0088127C">
            <w:pPr>
              <w:pStyle w:val="OtherTableBody"/>
            </w:pPr>
            <w:r>
              <w:t>3.4.2.6</w:t>
            </w:r>
          </w:p>
        </w:tc>
      </w:tr>
      <w:tr w:rsidR="00B50050" w14:paraId="1C8E60AB" w14:textId="77777777" w:rsidTr="00195548">
        <w:tc>
          <w:tcPr>
            <w:tcW w:w="3500" w:type="dxa"/>
          </w:tcPr>
          <w:p w14:paraId="3EADB63E" w14:textId="77777777" w:rsidR="00B50050" w:rsidRDefault="00B50050" w:rsidP="0088127C">
            <w:pPr>
              <w:pStyle w:val="OtherTableBody"/>
            </w:pPr>
            <w:r>
              <w:t>Mother's Maiden Name</w:t>
            </w:r>
          </w:p>
        </w:tc>
        <w:tc>
          <w:tcPr>
            <w:tcW w:w="700" w:type="dxa"/>
          </w:tcPr>
          <w:p w14:paraId="29353E05" w14:textId="77777777" w:rsidR="00B50050" w:rsidRDefault="00B50050" w:rsidP="0088127C">
            <w:pPr>
              <w:pStyle w:val="OtherTableBody"/>
            </w:pPr>
            <w:r>
              <w:t>00109</w:t>
            </w:r>
          </w:p>
        </w:tc>
        <w:tc>
          <w:tcPr>
            <w:tcW w:w="600" w:type="dxa"/>
          </w:tcPr>
          <w:p w14:paraId="7A9902F4" w14:textId="77777777" w:rsidR="00B50050" w:rsidRDefault="00B50050" w:rsidP="0088127C">
            <w:pPr>
              <w:pStyle w:val="OtherTableBody"/>
            </w:pPr>
            <w:r>
              <w:t>NK1</w:t>
            </w:r>
          </w:p>
        </w:tc>
        <w:tc>
          <w:tcPr>
            <w:tcW w:w="600" w:type="dxa"/>
          </w:tcPr>
          <w:p w14:paraId="5B13533C" w14:textId="77777777" w:rsidR="00B50050" w:rsidRDefault="00B50050" w:rsidP="0088127C">
            <w:pPr>
              <w:pStyle w:val="OtherTableBody"/>
            </w:pPr>
            <w:r>
              <w:t>26</w:t>
            </w:r>
          </w:p>
        </w:tc>
        <w:tc>
          <w:tcPr>
            <w:tcW w:w="600" w:type="dxa"/>
          </w:tcPr>
          <w:p w14:paraId="0F6D03BC" w14:textId="77777777" w:rsidR="00B50050" w:rsidRDefault="00B50050" w:rsidP="0088127C">
            <w:pPr>
              <w:pStyle w:val="OtherTableBody"/>
            </w:pPr>
            <w:r>
              <w:t>..</w:t>
            </w:r>
          </w:p>
        </w:tc>
        <w:tc>
          <w:tcPr>
            <w:tcW w:w="600" w:type="dxa"/>
          </w:tcPr>
          <w:p w14:paraId="6434FC17" w14:textId="77777777" w:rsidR="00B50050" w:rsidRDefault="00B50050" w:rsidP="0088127C">
            <w:pPr>
              <w:pStyle w:val="OtherTableBody"/>
            </w:pPr>
          </w:p>
        </w:tc>
        <w:tc>
          <w:tcPr>
            <w:tcW w:w="600" w:type="dxa"/>
          </w:tcPr>
          <w:p w14:paraId="5FB7F26B" w14:textId="77777777" w:rsidR="00B50050" w:rsidRDefault="00B50050" w:rsidP="0088127C">
            <w:pPr>
              <w:pStyle w:val="OtherTableBody"/>
            </w:pPr>
            <w:r>
              <w:t>XPN</w:t>
            </w:r>
          </w:p>
        </w:tc>
        <w:tc>
          <w:tcPr>
            <w:tcW w:w="700" w:type="dxa"/>
          </w:tcPr>
          <w:p w14:paraId="2EDBDA93" w14:textId="77777777" w:rsidR="00B50050" w:rsidRDefault="00B50050" w:rsidP="0088127C">
            <w:pPr>
              <w:pStyle w:val="OtherTableBody"/>
            </w:pPr>
            <w:r>
              <w:t>Y</w:t>
            </w:r>
          </w:p>
        </w:tc>
        <w:tc>
          <w:tcPr>
            <w:tcW w:w="600" w:type="dxa"/>
          </w:tcPr>
          <w:p w14:paraId="435CFBDD" w14:textId="77777777" w:rsidR="00B50050" w:rsidRDefault="00B50050" w:rsidP="0088127C">
            <w:pPr>
              <w:pStyle w:val="OtherTableBody"/>
            </w:pPr>
          </w:p>
        </w:tc>
        <w:tc>
          <w:tcPr>
            <w:tcW w:w="900" w:type="dxa"/>
          </w:tcPr>
          <w:p w14:paraId="61372B8B" w14:textId="77777777" w:rsidR="00B50050" w:rsidRDefault="00B50050" w:rsidP="0088127C">
            <w:pPr>
              <w:pStyle w:val="OtherTableBody"/>
            </w:pPr>
            <w:r>
              <w:t>3.4.5.26</w:t>
            </w:r>
          </w:p>
        </w:tc>
      </w:tr>
      <w:tr w:rsidR="00B50050" w14:paraId="6C0C76A2" w14:textId="77777777" w:rsidTr="00195548">
        <w:tc>
          <w:tcPr>
            <w:tcW w:w="3500" w:type="dxa"/>
          </w:tcPr>
          <w:p w14:paraId="1D1F4C8D" w14:textId="77777777" w:rsidR="00B50050" w:rsidRDefault="00B50050" w:rsidP="0088127C">
            <w:pPr>
              <w:pStyle w:val="OtherTableBody"/>
            </w:pPr>
            <w:r>
              <w:t>Mother's Maiden Name</w:t>
            </w:r>
          </w:p>
        </w:tc>
        <w:tc>
          <w:tcPr>
            <w:tcW w:w="700" w:type="dxa"/>
          </w:tcPr>
          <w:p w14:paraId="54C87B30" w14:textId="77777777" w:rsidR="00B50050" w:rsidRDefault="00B50050" w:rsidP="0088127C">
            <w:pPr>
              <w:pStyle w:val="OtherTableBody"/>
            </w:pPr>
            <w:r>
              <w:t>00109</w:t>
            </w:r>
          </w:p>
        </w:tc>
        <w:tc>
          <w:tcPr>
            <w:tcW w:w="600" w:type="dxa"/>
          </w:tcPr>
          <w:p w14:paraId="2A2AC298" w14:textId="77777777" w:rsidR="00B50050" w:rsidRDefault="00B50050" w:rsidP="0088127C">
            <w:pPr>
              <w:pStyle w:val="OtherTableBody"/>
            </w:pPr>
            <w:r>
              <w:t>IN2</w:t>
            </w:r>
          </w:p>
        </w:tc>
        <w:tc>
          <w:tcPr>
            <w:tcW w:w="600" w:type="dxa"/>
          </w:tcPr>
          <w:p w14:paraId="4578191C" w14:textId="77777777" w:rsidR="00B50050" w:rsidRDefault="00B50050" w:rsidP="0088127C">
            <w:pPr>
              <w:pStyle w:val="OtherTableBody"/>
            </w:pPr>
            <w:r>
              <w:t>40</w:t>
            </w:r>
          </w:p>
        </w:tc>
        <w:tc>
          <w:tcPr>
            <w:tcW w:w="600" w:type="dxa"/>
          </w:tcPr>
          <w:p w14:paraId="2B68237C" w14:textId="77777777" w:rsidR="00B50050" w:rsidRDefault="00B50050" w:rsidP="0088127C">
            <w:pPr>
              <w:pStyle w:val="OtherTableBody"/>
            </w:pPr>
            <w:r>
              <w:t>..</w:t>
            </w:r>
          </w:p>
        </w:tc>
        <w:tc>
          <w:tcPr>
            <w:tcW w:w="600" w:type="dxa"/>
          </w:tcPr>
          <w:p w14:paraId="55261D7E" w14:textId="77777777" w:rsidR="00B50050" w:rsidRDefault="00B50050" w:rsidP="0088127C">
            <w:pPr>
              <w:pStyle w:val="OtherTableBody"/>
            </w:pPr>
          </w:p>
        </w:tc>
        <w:tc>
          <w:tcPr>
            <w:tcW w:w="600" w:type="dxa"/>
          </w:tcPr>
          <w:p w14:paraId="3246559F" w14:textId="77777777" w:rsidR="00B50050" w:rsidRDefault="00B50050" w:rsidP="0088127C">
            <w:pPr>
              <w:pStyle w:val="OtherTableBody"/>
            </w:pPr>
            <w:r>
              <w:t>XPN</w:t>
            </w:r>
          </w:p>
        </w:tc>
        <w:tc>
          <w:tcPr>
            <w:tcW w:w="700" w:type="dxa"/>
          </w:tcPr>
          <w:p w14:paraId="4F4F8F59" w14:textId="77777777" w:rsidR="00B50050" w:rsidRDefault="00B50050" w:rsidP="0088127C">
            <w:pPr>
              <w:pStyle w:val="OtherTableBody"/>
            </w:pPr>
            <w:r>
              <w:t>Y</w:t>
            </w:r>
          </w:p>
        </w:tc>
        <w:tc>
          <w:tcPr>
            <w:tcW w:w="600" w:type="dxa"/>
          </w:tcPr>
          <w:p w14:paraId="3A3B3A53" w14:textId="77777777" w:rsidR="00B50050" w:rsidRDefault="00B50050" w:rsidP="0088127C">
            <w:pPr>
              <w:pStyle w:val="OtherTableBody"/>
            </w:pPr>
          </w:p>
        </w:tc>
        <w:tc>
          <w:tcPr>
            <w:tcW w:w="900" w:type="dxa"/>
          </w:tcPr>
          <w:p w14:paraId="0D3958B3" w14:textId="77777777" w:rsidR="00B50050" w:rsidRDefault="00B50050" w:rsidP="0088127C">
            <w:pPr>
              <w:pStyle w:val="OtherTableBody"/>
            </w:pPr>
            <w:r>
              <w:t>6.5.7.40</w:t>
            </w:r>
          </w:p>
        </w:tc>
      </w:tr>
      <w:tr w:rsidR="00B50050" w14:paraId="19B83B33" w14:textId="77777777" w:rsidTr="00195548">
        <w:tc>
          <w:tcPr>
            <w:tcW w:w="3500" w:type="dxa"/>
          </w:tcPr>
          <w:p w14:paraId="35301A1E" w14:textId="77777777" w:rsidR="00B50050" w:rsidRDefault="00B50050" w:rsidP="0088127C">
            <w:pPr>
              <w:pStyle w:val="OtherTableBody"/>
            </w:pPr>
            <w:r>
              <w:t>Multiple Answers Allowed</w:t>
            </w:r>
          </w:p>
        </w:tc>
        <w:tc>
          <w:tcPr>
            <w:tcW w:w="700" w:type="dxa"/>
          </w:tcPr>
          <w:p w14:paraId="1166AEB8" w14:textId="77777777" w:rsidR="00B50050" w:rsidRDefault="00B50050" w:rsidP="0088127C">
            <w:pPr>
              <w:pStyle w:val="OtherTableBody"/>
            </w:pPr>
            <w:r>
              <w:t>03450</w:t>
            </w:r>
          </w:p>
        </w:tc>
        <w:tc>
          <w:tcPr>
            <w:tcW w:w="600" w:type="dxa"/>
          </w:tcPr>
          <w:p w14:paraId="2B4976B4" w14:textId="77777777" w:rsidR="00B50050" w:rsidRDefault="00B50050" w:rsidP="0088127C">
            <w:pPr>
              <w:pStyle w:val="OtherTableBody"/>
            </w:pPr>
            <w:r>
              <w:t>OMC</w:t>
            </w:r>
          </w:p>
        </w:tc>
        <w:tc>
          <w:tcPr>
            <w:tcW w:w="600" w:type="dxa"/>
          </w:tcPr>
          <w:p w14:paraId="3C5B9129" w14:textId="77777777" w:rsidR="00B50050" w:rsidRDefault="00B50050" w:rsidP="0088127C">
            <w:pPr>
              <w:pStyle w:val="OtherTableBody"/>
            </w:pPr>
            <w:r>
              <w:t>10</w:t>
            </w:r>
          </w:p>
        </w:tc>
        <w:tc>
          <w:tcPr>
            <w:tcW w:w="600" w:type="dxa"/>
          </w:tcPr>
          <w:p w14:paraId="1FDCAD76" w14:textId="77777777" w:rsidR="00B50050" w:rsidRDefault="00B50050" w:rsidP="0088127C">
            <w:pPr>
              <w:pStyle w:val="OtherTableBody"/>
            </w:pPr>
            <w:r>
              <w:t>..</w:t>
            </w:r>
          </w:p>
        </w:tc>
        <w:tc>
          <w:tcPr>
            <w:tcW w:w="600" w:type="dxa"/>
          </w:tcPr>
          <w:p w14:paraId="6FF739FE" w14:textId="77777777" w:rsidR="00B50050" w:rsidRDefault="00B50050" w:rsidP="0088127C">
            <w:pPr>
              <w:pStyle w:val="OtherTableBody"/>
            </w:pPr>
          </w:p>
        </w:tc>
        <w:tc>
          <w:tcPr>
            <w:tcW w:w="600" w:type="dxa"/>
          </w:tcPr>
          <w:p w14:paraId="7A78B2F7" w14:textId="77777777" w:rsidR="00B50050" w:rsidRDefault="00B50050" w:rsidP="0088127C">
            <w:pPr>
              <w:pStyle w:val="OtherTableBody"/>
            </w:pPr>
            <w:r>
              <w:t>ID</w:t>
            </w:r>
          </w:p>
        </w:tc>
        <w:tc>
          <w:tcPr>
            <w:tcW w:w="700" w:type="dxa"/>
          </w:tcPr>
          <w:p w14:paraId="0376AAF1" w14:textId="77777777" w:rsidR="00B50050" w:rsidRDefault="00B50050" w:rsidP="0088127C">
            <w:pPr>
              <w:pStyle w:val="OtherTableBody"/>
            </w:pPr>
          </w:p>
        </w:tc>
        <w:tc>
          <w:tcPr>
            <w:tcW w:w="600" w:type="dxa"/>
          </w:tcPr>
          <w:p w14:paraId="7A8880BE" w14:textId="77777777" w:rsidR="00B50050" w:rsidRDefault="00B50050" w:rsidP="0088127C">
            <w:pPr>
              <w:pStyle w:val="OtherTableBody"/>
            </w:pPr>
            <w:r>
              <w:t>0136</w:t>
            </w:r>
          </w:p>
        </w:tc>
        <w:tc>
          <w:tcPr>
            <w:tcW w:w="900" w:type="dxa"/>
          </w:tcPr>
          <w:p w14:paraId="61BFE4C5" w14:textId="77777777" w:rsidR="00B50050" w:rsidRDefault="00B50050" w:rsidP="0088127C">
            <w:pPr>
              <w:pStyle w:val="OtherTableBody"/>
            </w:pPr>
            <w:r>
              <w:t>8.8.16.10</w:t>
            </w:r>
          </w:p>
        </w:tc>
      </w:tr>
      <w:tr w:rsidR="00B50050" w14:paraId="48078261" w14:textId="77777777" w:rsidTr="00195548">
        <w:tc>
          <w:tcPr>
            <w:tcW w:w="3500" w:type="dxa"/>
          </w:tcPr>
          <w:p w14:paraId="4BC3E101" w14:textId="77777777" w:rsidR="00B50050" w:rsidRDefault="00B50050" w:rsidP="0088127C">
            <w:pPr>
              <w:pStyle w:val="OtherTableBody"/>
            </w:pPr>
            <w:r>
              <w:t>Multiple Birth Indicator</w:t>
            </w:r>
          </w:p>
        </w:tc>
        <w:tc>
          <w:tcPr>
            <w:tcW w:w="700" w:type="dxa"/>
          </w:tcPr>
          <w:p w14:paraId="349BB629" w14:textId="77777777" w:rsidR="00B50050" w:rsidRDefault="00B50050" w:rsidP="0088127C">
            <w:pPr>
              <w:pStyle w:val="OtherTableBody"/>
            </w:pPr>
            <w:r>
              <w:t>00127</w:t>
            </w:r>
          </w:p>
        </w:tc>
        <w:tc>
          <w:tcPr>
            <w:tcW w:w="600" w:type="dxa"/>
          </w:tcPr>
          <w:p w14:paraId="54A811B8" w14:textId="77777777" w:rsidR="00B50050" w:rsidRDefault="00B50050" w:rsidP="0088127C">
            <w:pPr>
              <w:pStyle w:val="OtherTableBody"/>
            </w:pPr>
            <w:r>
              <w:t>PID</w:t>
            </w:r>
          </w:p>
        </w:tc>
        <w:tc>
          <w:tcPr>
            <w:tcW w:w="600" w:type="dxa"/>
          </w:tcPr>
          <w:p w14:paraId="4EBC9CFB" w14:textId="77777777" w:rsidR="00B50050" w:rsidRDefault="00B50050" w:rsidP="0088127C">
            <w:pPr>
              <w:pStyle w:val="OtherTableBody"/>
            </w:pPr>
            <w:r>
              <w:t>24</w:t>
            </w:r>
          </w:p>
        </w:tc>
        <w:tc>
          <w:tcPr>
            <w:tcW w:w="600" w:type="dxa"/>
          </w:tcPr>
          <w:p w14:paraId="34DF1A8F" w14:textId="77777777" w:rsidR="00B50050" w:rsidRDefault="00B50050" w:rsidP="0088127C">
            <w:pPr>
              <w:pStyle w:val="OtherTableBody"/>
            </w:pPr>
            <w:r>
              <w:t>1..1</w:t>
            </w:r>
          </w:p>
        </w:tc>
        <w:tc>
          <w:tcPr>
            <w:tcW w:w="600" w:type="dxa"/>
          </w:tcPr>
          <w:p w14:paraId="6E0A9D76" w14:textId="77777777" w:rsidR="00B50050" w:rsidRDefault="00B50050" w:rsidP="0088127C">
            <w:pPr>
              <w:pStyle w:val="OtherTableBody"/>
            </w:pPr>
          </w:p>
        </w:tc>
        <w:tc>
          <w:tcPr>
            <w:tcW w:w="600" w:type="dxa"/>
          </w:tcPr>
          <w:p w14:paraId="2847BCF1" w14:textId="77777777" w:rsidR="00B50050" w:rsidRDefault="00B50050" w:rsidP="0088127C">
            <w:pPr>
              <w:pStyle w:val="OtherTableBody"/>
            </w:pPr>
            <w:r>
              <w:t>ID</w:t>
            </w:r>
          </w:p>
        </w:tc>
        <w:tc>
          <w:tcPr>
            <w:tcW w:w="700" w:type="dxa"/>
          </w:tcPr>
          <w:p w14:paraId="632833CE" w14:textId="77777777" w:rsidR="00B50050" w:rsidRDefault="00B50050" w:rsidP="0088127C">
            <w:pPr>
              <w:pStyle w:val="OtherTableBody"/>
            </w:pPr>
          </w:p>
        </w:tc>
        <w:tc>
          <w:tcPr>
            <w:tcW w:w="600" w:type="dxa"/>
          </w:tcPr>
          <w:p w14:paraId="18583FE7" w14:textId="77777777" w:rsidR="00B50050" w:rsidRDefault="00B50050" w:rsidP="0088127C">
            <w:pPr>
              <w:pStyle w:val="OtherTableBody"/>
            </w:pPr>
            <w:r>
              <w:t>0136</w:t>
            </w:r>
          </w:p>
        </w:tc>
        <w:tc>
          <w:tcPr>
            <w:tcW w:w="900" w:type="dxa"/>
          </w:tcPr>
          <w:p w14:paraId="0C984123" w14:textId="77777777" w:rsidR="00B50050" w:rsidRDefault="00B50050" w:rsidP="0088127C">
            <w:pPr>
              <w:pStyle w:val="OtherTableBody"/>
            </w:pPr>
            <w:r>
              <w:t>3.4.2.24</w:t>
            </w:r>
          </w:p>
        </w:tc>
      </w:tr>
      <w:tr w:rsidR="00B50050" w14:paraId="1070E95D" w14:textId="77777777" w:rsidTr="00195548">
        <w:tc>
          <w:tcPr>
            <w:tcW w:w="3500" w:type="dxa"/>
          </w:tcPr>
          <w:p w14:paraId="63219296" w14:textId="77777777" w:rsidR="00B50050" w:rsidRDefault="00B50050" w:rsidP="0088127C">
            <w:pPr>
              <w:pStyle w:val="OtherTableBody"/>
            </w:pPr>
            <w:r>
              <w:t>Name</w:t>
            </w:r>
          </w:p>
        </w:tc>
        <w:tc>
          <w:tcPr>
            <w:tcW w:w="700" w:type="dxa"/>
          </w:tcPr>
          <w:p w14:paraId="1A016C0C" w14:textId="77777777" w:rsidR="00B50050" w:rsidRDefault="00B50050" w:rsidP="0088127C">
            <w:pPr>
              <w:pStyle w:val="OtherTableBody"/>
            </w:pPr>
            <w:r>
              <w:t>00191</w:t>
            </w:r>
          </w:p>
        </w:tc>
        <w:tc>
          <w:tcPr>
            <w:tcW w:w="600" w:type="dxa"/>
          </w:tcPr>
          <w:p w14:paraId="439ABCE2" w14:textId="77777777" w:rsidR="00B50050" w:rsidRDefault="00B50050" w:rsidP="0088127C">
            <w:pPr>
              <w:pStyle w:val="OtherTableBody"/>
            </w:pPr>
            <w:r>
              <w:t>NK1</w:t>
            </w:r>
          </w:p>
        </w:tc>
        <w:tc>
          <w:tcPr>
            <w:tcW w:w="600" w:type="dxa"/>
          </w:tcPr>
          <w:p w14:paraId="224D109B" w14:textId="77777777" w:rsidR="00B50050" w:rsidRDefault="00B50050" w:rsidP="0088127C">
            <w:pPr>
              <w:pStyle w:val="OtherTableBody"/>
            </w:pPr>
            <w:r>
              <w:t>2</w:t>
            </w:r>
          </w:p>
        </w:tc>
        <w:tc>
          <w:tcPr>
            <w:tcW w:w="600" w:type="dxa"/>
          </w:tcPr>
          <w:p w14:paraId="0182D05F" w14:textId="77777777" w:rsidR="00B50050" w:rsidRDefault="00B50050" w:rsidP="0088127C">
            <w:pPr>
              <w:pStyle w:val="OtherTableBody"/>
            </w:pPr>
            <w:r>
              <w:t>..</w:t>
            </w:r>
          </w:p>
        </w:tc>
        <w:tc>
          <w:tcPr>
            <w:tcW w:w="600" w:type="dxa"/>
          </w:tcPr>
          <w:p w14:paraId="1280799F" w14:textId="77777777" w:rsidR="00B50050" w:rsidRDefault="00B50050" w:rsidP="0088127C">
            <w:pPr>
              <w:pStyle w:val="OtherTableBody"/>
            </w:pPr>
          </w:p>
        </w:tc>
        <w:tc>
          <w:tcPr>
            <w:tcW w:w="600" w:type="dxa"/>
          </w:tcPr>
          <w:p w14:paraId="65C68993" w14:textId="77777777" w:rsidR="00B50050" w:rsidRDefault="00B50050" w:rsidP="0088127C">
            <w:pPr>
              <w:pStyle w:val="OtherTableBody"/>
            </w:pPr>
            <w:r>
              <w:t>XPN</w:t>
            </w:r>
          </w:p>
        </w:tc>
        <w:tc>
          <w:tcPr>
            <w:tcW w:w="700" w:type="dxa"/>
          </w:tcPr>
          <w:p w14:paraId="0C98B651" w14:textId="77777777" w:rsidR="00B50050" w:rsidRDefault="00B50050" w:rsidP="0088127C">
            <w:pPr>
              <w:pStyle w:val="OtherTableBody"/>
            </w:pPr>
            <w:r>
              <w:t>Y</w:t>
            </w:r>
          </w:p>
        </w:tc>
        <w:tc>
          <w:tcPr>
            <w:tcW w:w="600" w:type="dxa"/>
          </w:tcPr>
          <w:p w14:paraId="5996FE6B" w14:textId="77777777" w:rsidR="00B50050" w:rsidRDefault="00B50050" w:rsidP="0088127C">
            <w:pPr>
              <w:pStyle w:val="OtherTableBody"/>
            </w:pPr>
            <w:r>
              <w:t>0200</w:t>
            </w:r>
          </w:p>
        </w:tc>
        <w:tc>
          <w:tcPr>
            <w:tcW w:w="900" w:type="dxa"/>
          </w:tcPr>
          <w:p w14:paraId="10AB232B" w14:textId="77777777" w:rsidR="00B50050" w:rsidRDefault="00B50050" w:rsidP="0088127C">
            <w:pPr>
              <w:pStyle w:val="OtherTableBody"/>
            </w:pPr>
            <w:r>
              <w:t>3.4.5.2</w:t>
            </w:r>
          </w:p>
        </w:tc>
      </w:tr>
      <w:tr w:rsidR="00B50050" w14:paraId="184233B9" w14:textId="77777777" w:rsidTr="00195548">
        <w:tc>
          <w:tcPr>
            <w:tcW w:w="3500" w:type="dxa"/>
          </w:tcPr>
          <w:p w14:paraId="56B545DD" w14:textId="77777777" w:rsidR="00B50050" w:rsidRDefault="00B50050" w:rsidP="0088127C">
            <w:pPr>
              <w:pStyle w:val="OtherTableBody"/>
            </w:pPr>
            <w:r>
              <w:t>Name of Coder</w:t>
            </w:r>
          </w:p>
        </w:tc>
        <w:tc>
          <w:tcPr>
            <w:tcW w:w="700" w:type="dxa"/>
          </w:tcPr>
          <w:p w14:paraId="03460827" w14:textId="77777777" w:rsidR="00B50050" w:rsidRDefault="00B50050" w:rsidP="0088127C">
            <w:pPr>
              <w:pStyle w:val="OtherTableBody"/>
            </w:pPr>
            <w:r>
              <w:t>02156</w:t>
            </w:r>
          </w:p>
        </w:tc>
        <w:tc>
          <w:tcPr>
            <w:tcW w:w="600" w:type="dxa"/>
          </w:tcPr>
          <w:p w14:paraId="30B383FB" w14:textId="77777777" w:rsidR="00B50050" w:rsidRDefault="00B50050" w:rsidP="0088127C">
            <w:pPr>
              <w:pStyle w:val="OtherTableBody"/>
            </w:pPr>
            <w:r>
              <w:t>DRG</w:t>
            </w:r>
          </w:p>
        </w:tc>
        <w:tc>
          <w:tcPr>
            <w:tcW w:w="600" w:type="dxa"/>
          </w:tcPr>
          <w:p w14:paraId="71DAF66B" w14:textId="77777777" w:rsidR="00B50050" w:rsidRDefault="00B50050" w:rsidP="0088127C">
            <w:pPr>
              <w:pStyle w:val="OtherTableBody"/>
            </w:pPr>
            <w:r>
              <w:t>12</w:t>
            </w:r>
          </w:p>
        </w:tc>
        <w:tc>
          <w:tcPr>
            <w:tcW w:w="600" w:type="dxa"/>
          </w:tcPr>
          <w:p w14:paraId="782C6D97" w14:textId="77777777" w:rsidR="00B50050" w:rsidRDefault="00B50050" w:rsidP="0088127C">
            <w:pPr>
              <w:pStyle w:val="OtherTableBody"/>
            </w:pPr>
            <w:r>
              <w:t>..</w:t>
            </w:r>
          </w:p>
        </w:tc>
        <w:tc>
          <w:tcPr>
            <w:tcW w:w="600" w:type="dxa"/>
          </w:tcPr>
          <w:p w14:paraId="5B752A79" w14:textId="77777777" w:rsidR="00B50050" w:rsidRDefault="00B50050" w:rsidP="0088127C">
            <w:pPr>
              <w:pStyle w:val="OtherTableBody"/>
            </w:pPr>
          </w:p>
        </w:tc>
        <w:tc>
          <w:tcPr>
            <w:tcW w:w="600" w:type="dxa"/>
          </w:tcPr>
          <w:p w14:paraId="38EB3E19" w14:textId="77777777" w:rsidR="00B50050" w:rsidRDefault="00B50050" w:rsidP="0088127C">
            <w:pPr>
              <w:pStyle w:val="OtherTableBody"/>
            </w:pPr>
            <w:r>
              <w:t>XPN</w:t>
            </w:r>
          </w:p>
        </w:tc>
        <w:tc>
          <w:tcPr>
            <w:tcW w:w="700" w:type="dxa"/>
          </w:tcPr>
          <w:p w14:paraId="33BA0C44" w14:textId="77777777" w:rsidR="00B50050" w:rsidRDefault="00B50050" w:rsidP="0088127C">
            <w:pPr>
              <w:pStyle w:val="OtherTableBody"/>
            </w:pPr>
          </w:p>
        </w:tc>
        <w:tc>
          <w:tcPr>
            <w:tcW w:w="600" w:type="dxa"/>
          </w:tcPr>
          <w:p w14:paraId="0375559D" w14:textId="77777777" w:rsidR="00B50050" w:rsidRDefault="00B50050" w:rsidP="0088127C">
            <w:pPr>
              <w:pStyle w:val="OtherTableBody"/>
            </w:pPr>
          </w:p>
        </w:tc>
        <w:tc>
          <w:tcPr>
            <w:tcW w:w="900" w:type="dxa"/>
          </w:tcPr>
          <w:p w14:paraId="47621165" w14:textId="77777777" w:rsidR="00B50050" w:rsidRDefault="00B50050" w:rsidP="0088127C">
            <w:pPr>
              <w:pStyle w:val="OtherTableBody"/>
            </w:pPr>
            <w:r>
              <w:t>6.5.3.12</w:t>
            </w:r>
          </w:p>
        </w:tc>
      </w:tr>
      <w:tr w:rsidR="00B50050" w14:paraId="2DCC9F28" w14:textId="77777777" w:rsidTr="00195548">
        <w:tc>
          <w:tcPr>
            <w:tcW w:w="3500" w:type="dxa"/>
          </w:tcPr>
          <w:p w14:paraId="3EC7067D" w14:textId="77777777" w:rsidR="00B50050" w:rsidRDefault="00B50050" w:rsidP="0088127C">
            <w:pPr>
              <w:pStyle w:val="OtherTableBody"/>
            </w:pPr>
            <w:r>
              <w:t>Name Of Insured</w:t>
            </w:r>
          </w:p>
        </w:tc>
        <w:tc>
          <w:tcPr>
            <w:tcW w:w="700" w:type="dxa"/>
          </w:tcPr>
          <w:p w14:paraId="7450D1C8" w14:textId="77777777" w:rsidR="00B50050" w:rsidRDefault="00B50050" w:rsidP="0088127C">
            <w:pPr>
              <w:pStyle w:val="OtherTableBody"/>
            </w:pPr>
            <w:r>
              <w:t>00441</w:t>
            </w:r>
          </w:p>
        </w:tc>
        <w:tc>
          <w:tcPr>
            <w:tcW w:w="600" w:type="dxa"/>
          </w:tcPr>
          <w:p w14:paraId="5B8CE6D5" w14:textId="77777777" w:rsidR="00B50050" w:rsidRDefault="00B50050" w:rsidP="0088127C">
            <w:pPr>
              <w:pStyle w:val="OtherTableBody"/>
            </w:pPr>
            <w:r>
              <w:t>IN1</w:t>
            </w:r>
          </w:p>
        </w:tc>
        <w:tc>
          <w:tcPr>
            <w:tcW w:w="600" w:type="dxa"/>
          </w:tcPr>
          <w:p w14:paraId="478058EA" w14:textId="77777777" w:rsidR="00B50050" w:rsidRDefault="00B50050" w:rsidP="0088127C">
            <w:pPr>
              <w:pStyle w:val="OtherTableBody"/>
            </w:pPr>
            <w:r>
              <w:t>16</w:t>
            </w:r>
          </w:p>
        </w:tc>
        <w:tc>
          <w:tcPr>
            <w:tcW w:w="600" w:type="dxa"/>
          </w:tcPr>
          <w:p w14:paraId="21DFD330" w14:textId="77777777" w:rsidR="00B50050" w:rsidRDefault="00B50050" w:rsidP="0088127C">
            <w:pPr>
              <w:pStyle w:val="OtherTableBody"/>
            </w:pPr>
            <w:r>
              <w:t>..</w:t>
            </w:r>
          </w:p>
        </w:tc>
        <w:tc>
          <w:tcPr>
            <w:tcW w:w="600" w:type="dxa"/>
          </w:tcPr>
          <w:p w14:paraId="22B5AB89" w14:textId="77777777" w:rsidR="00B50050" w:rsidRDefault="00B50050" w:rsidP="0088127C">
            <w:pPr>
              <w:pStyle w:val="OtherTableBody"/>
            </w:pPr>
          </w:p>
        </w:tc>
        <w:tc>
          <w:tcPr>
            <w:tcW w:w="600" w:type="dxa"/>
          </w:tcPr>
          <w:p w14:paraId="2E826B1B" w14:textId="77777777" w:rsidR="00B50050" w:rsidRDefault="00B50050" w:rsidP="0088127C">
            <w:pPr>
              <w:pStyle w:val="OtherTableBody"/>
            </w:pPr>
            <w:r>
              <w:t>XPN</w:t>
            </w:r>
          </w:p>
        </w:tc>
        <w:tc>
          <w:tcPr>
            <w:tcW w:w="700" w:type="dxa"/>
          </w:tcPr>
          <w:p w14:paraId="5C53B775" w14:textId="77777777" w:rsidR="00B50050" w:rsidRDefault="00B50050" w:rsidP="0088127C">
            <w:pPr>
              <w:pStyle w:val="OtherTableBody"/>
            </w:pPr>
            <w:r>
              <w:t>Y</w:t>
            </w:r>
          </w:p>
        </w:tc>
        <w:tc>
          <w:tcPr>
            <w:tcW w:w="600" w:type="dxa"/>
          </w:tcPr>
          <w:p w14:paraId="12B1FCBE" w14:textId="77777777" w:rsidR="00B50050" w:rsidRDefault="00B50050" w:rsidP="0088127C">
            <w:pPr>
              <w:pStyle w:val="OtherTableBody"/>
            </w:pPr>
          </w:p>
        </w:tc>
        <w:tc>
          <w:tcPr>
            <w:tcW w:w="900" w:type="dxa"/>
          </w:tcPr>
          <w:p w14:paraId="5139B474" w14:textId="77777777" w:rsidR="00B50050" w:rsidRDefault="00B50050" w:rsidP="0088127C">
            <w:pPr>
              <w:pStyle w:val="OtherTableBody"/>
            </w:pPr>
            <w:r>
              <w:t>6.5.6.16</w:t>
            </w:r>
          </w:p>
        </w:tc>
      </w:tr>
      <w:tr w:rsidR="00B50050" w14:paraId="44EEA523" w14:textId="77777777" w:rsidTr="00195548">
        <w:tc>
          <w:tcPr>
            <w:tcW w:w="3500" w:type="dxa"/>
          </w:tcPr>
          <w:p w14:paraId="1E029348" w14:textId="77777777" w:rsidR="00B50050" w:rsidRDefault="00B50050" w:rsidP="0088127C">
            <w:pPr>
              <w:pStyle w:val="OtherTableBody"/>
            </w:pPr>
            <w:r>
              <w:t>Nationality</w:t>
            </w:r>
          </w:p>
        </w:tc>
        <w:tc>
          <w:tcPr>
            <w:tcW w:w="700" w:type="dxa"/>
          </w:tcPr>
          <w:p w14:paraId="63D8EB26" w14:textId="77777777" w:rsidR="00B50050" w:rsidRDefault="00B50050" w:rsidP="0088127C">
            <w:pPr>
              <w:pStyle w:val="OtherTableBody"/>
            </w:pPr>
            <w:r>
              <w:t>00739</w:t>
            </w:r>
          </w:p>
        </w:tc>
        <w:tc>
          <w:tcPr>
            <w:tcW w:w="600" w:type="dxa"/>
          </w:tcPr>
          <w:p w14:paraId="13C20146" w14:textId="77777777" w:rsidR="00B50050" w:rsidRDefault="00B50050" w:rsidP="0088127C">
            <w:pPr>
              <w:pStyle w:val="OtherTableBody"/>
            </w:pPr>
            <w:r>
              <w:t>IN2</w:t>
            </w:r>
          </w:p>
        </w:tc>
        <w:tc>
          <w:tcPr>
            <w:tcW w:w="600" w:type="dxa"/>
          </w:tcPr>
          <w:p w14:paraId="14B7A68F" w14:textId="77777777" w:rsidR="00B50050" w:rsidRDefault="00B50050" w:rsidP="0088127C">
            <w:pPr>
              <w:pStyle w:val="OtherTableBody"/>
            </w:pPr>
            <w:r>
              <w:t>41</w:t>
            </w:r>
          </w:p>
        </w:tc>
        <w:tc>
          <w:tcPr>
            <w:tcW w:w="600" w:type="dxa"/>
          </w:tcPr>
          <w:p w14:paraId="647D8467" w14:textId="77777777" w:rsidR="00B50050" w:rsidRDefault="00B50050" w:rsidP="0088127C">
            <w:pPr>
              <w:pStyle w:val="OtherTableBody"/>
            </w:pPr>
            <w:r>
              <w:t>..</w:t>
            </w:r>
          </w:p>
        </w:tc>
        <w:tc>
          <w:tcPr>
            <w:tcW w:w="600" w:type="dxa"/>
          </w:tcPr>
          <w:p w14:paraId="3E4D560F" w14:textId="77777777" w:rsidR="00B50050" w:rsidRDefault="00B50050" w:rsidP="0088127C">
            <w:pPr>
              <w:pStyle w:val="OtherTableBody"/>
            </w:pPr>
          </w:p>
        </w:tc>
        <w:tc>
          <w:tcPr>
            <w:tcW w:w="600" w:type="dxa"/>
          </w:tcPr>
          <w:p w14:paraId="37EB53D8" w14:textId="77777777" w:rsidR="00B50050" w:rsidRDefault="00B50050" w:rsidP="0088127C">
            <w:pPr>
              <w:pStyle w:val="OtherTableBody"/>
            </w:pPr>
            <w:r>
              <w:t>CWE</w:t>
            </w:r>
          </w:p>
        </w:tc>
        <w:tc>
          <w:tcPr>
            <w:tcW w:w="700" w:type="dxa"/>
          </w:tcPr>
          <w:p w14:paraId="59FC4981" w14:textId="77777777" w:rsidR="00B50050" w:rsidRDefault="00B50050" w:rsidP="0088127C">
            <w:pPr>
              <w:pStyle w:val="OtherTableBody"/>
            </w:pPr>
          </w:p>
        </w:tc>
        <w:tc>
          <w:tcPr>
            <w:tcW w:w="600" w:type="dxa"/>
          </w:tcPr>
          <w:p w14:paraId="3E9CB101" w14:textId="77777777" w:rsidR="00B50050" w:rsidRDefault="00B50050" w:rsidP="0088127C">
            <w:pPr>
              <w:pStyle w:val="OtherTableBody"/>
            </w:pPr>
            <w:r>
              <w:t>0212</w:t>
            </w:r>
          </w:p>
        </w:tc>
        <w:tc>
          <w:tcPr>
            <w:tcW w:w="900" w:type="dxa"/>
          </w:tcPr>
          <w:p w14:paraId="1C3F56B9" w14:textId="77777777" w:rsidR="00B50050" w:rsidRDefault="00B50050" w:rsidP="0088127C">
            <w:pPr>
              <w:pStyle w:val="OtherTableBody"/>
            </w:pPr>
            <w:r>
              <w:t>6.5.7.41</w:t>
            </w:r>
          </w:p>
        </w:tc>
      </w:tr>
      <w:tr w:rsidR="00B50050" w14:paraId="583C6189" w14:textId="77777777" w:rsidTr="00195548">
        <w:tc>
          <w:tcPr>
            <w:tcW w:w="3500" w:type="dxa"/>
          </w:tcPr>
          <w:p w14:paraId="124216D2" w14:textId="77777777" w:rsidR="00B50050" w:rsidRDefault="00B50050" w:rsidP="0088127C">
            <w:pPr>
              <w:pStyle w:val="OtherTableBody"/>
            </w:pPr>
            <w:r>
              <w:lastRenderedPageBreak/>
              <w:t>Nationality</w:t>
            </w:r>
          </w:p>
        </w:tc>
        <w:tc>
          <w:tcPr>
            <w:tcW w:w="700" w:type="dxa"/>
          </w:tcPr>
          <w:p w14:paraId="0C72275F" w14:textId="77777777" w:rsidR="00B50050" w:rsidRDefault="00B50050" w:rsidP="0088127C">
            <w:pPr>
              <w:pStyle w:val="OtherTableBody"/>
            </w:pPr>
            <w:r>
              <w:t>00739</w:t>
            </w:r>
          </w:p>
        </w:tc>
        <w:tc>
          <w:tcPr>
            <w:tcW w:w="600" w:type="dxa"/>
          </w:tcPr>
          <w:p w14:paraId="125D1A04" w14:textId="77777777" w:rsidR="00B50050" w:rsidRDefault="00B50050" w:rsidP="0088127C">
            <w:pPr>
              <w:pStyle w:val="OtherTableBody"/>
            </w:pPr>
            <w:r>
              <w:t>NK1</w:t>
            </w:r>
          </w:p>
        </w:tc>
        <w:tc>
          <w:tcPr>
            <w:tcW w:w="600" w:type="dxa"/>
          </w:tcPr>
          <w:p w14:paraId="18BBCF44" w14:textId="77777777" w:rsidR="00B50050" w:rsidRDefault="00B50050" w:rsidP="0088127C">
            <w:pPr>
              <w:pStyle w:val="OtherTableBody"/>
            </w:pPr>
            <w:r>
              <w:t>27</w:t>
            </w:r>
          </w:p>
        </w:tc>
        <w:tc>
          <w:tcPr>
            <w:tcW w:w="600" w:type="dxa"/>
          </w:tcPr>
          <w:p w14:paraId="780B25F0" w14:textId="77777777" w:rsidR="00B50050" w:rsidRDefault="00B50050" w:rsidP="0088127C">
            <w:pPr>
              <w:pStyle w:val="OtherTableBody"/>
            </w:pPr>
            <w:r>
              <w:t>..</w:t>
            </w:r>
          </w:p>
        </w:tc>
        <w:tc>
          <w:tcPr>
            <w:tcW w:w="600" w:type="dxa"/>
          </w:tcPr>
          <w:p w14:paraId="5EBB57E7" w14:textId="77777777" w:rsidR="00B50050" w:rsidRDefault="00B50050" w:rsidP="0088127C">
            <w:pPr>
              <w:pStyle w:val="OtherTableBody"/>
            </w:pPr>
          </w:p>
        </w:tc>
        <w:tc>
          <w:tcPr>
            <w:tcW w:w="600" w:type="dxa"/>
          </w:tcPr>
          <w:p w14:paraId="54283287" w14:textId="77777777" w:rsidR="00B50050" w:rsidRDefault="00B50050" w:rsidP="0088127C">
            <w:pPr>
              <w:pStyle w:val="OtherTableBody"/>
            </w:pPr>
            <w:r>
              <w:t>CWE</w:t>
            </w:r>
          </w:p>
        </w:tc>
        <w:tc>
          <w:tcPr>
            <w:tcW w:w="700" w:type="dxa"/>
          </w:tcPr>
          <w:p w14:paraId="25273751" w14:textId="77777777" w:rsidR="00B50050" w:rsidRDefault="00B50050" w:rsidP="0088127C">
            <w:pPr>
              <w:pStyle w:val="OtherTableBody"/>
            </w:pPr>
          </w:p>
        </w:tc>
        <w:tc>
          <w:tcPr>
            <w:tcW w:w="600" w:type="dxa"/>
          </w:tcPr>
          <w:p w14:paraId="6C81E2D5" w14:textId="77777777" w:rsidR="00B50050" w:rsidRDefault="00B50050" w:rsidP="0088127C">
            <w:pPr>
              <w:pStyle w:val="OtherTableBody"/>
            </w:pPr>
            <w:r>
              <w:t>0212</w:t>
            </w:r>
          </w:p>
        </w:tc>
        <w:tc>
          <w:tcPr>
            <w:tcW w:w="900" w:type="dxa"/>
          </w:tcPr>
          <w:p w14:paraId="4DE7FF5D" w14:textId="77777777" w:rsidR="00B50050" w:rsidRDefault="00B50050" w:rsidP="0088127C">
            <w:pPr>
              <w:pStyle w:val="OtherTableBody"/>
            </w:pPr>
            <w:r>
              <w:t>3.4.5.27</w:t>
            </w:r>
          </w:p>
        </w:tc>
      </w:tr>
      <w:tr w:rsidR="00B50050" w14:paraId="0CAA2344" w14:textId="77777777" w:rsidTr="00195548">
        <w:tc>
          <w:tcPr>
            <w:tcW w:w="3500" w:type="dxa"/>
          </w:tcPr>
          <w:p w14:paraId="1F769AF0" w14:textId="77777777" w:rsidR="00B50050" w:rsidRDefault="00B50050" w:rsidP="0088127C">
            <w:pPr>
              <w:pStyle w:val="OtherTableBody"/>
            </w:pPr>
            <w:r>
              <w:t>Nationality</w:t>
            </w:r>
          </w:p>
        </w:tc>
        <w:tc>
          <w:tcPr>
            <w:tcW w:w="700" w:type="dxa"/>
          </w:tcPr>
          <w:p w14:paraId="2422BEAF" w14:textId="77777777" w:rsidR="00B50050" w:rsidRDefault="00B50050" w:rsidP="0088127C">
            <w:pPr>
              <w:pStyle w:val="OtherTableBody"/>
            </w:pPr>
            <w:r>
              <w:t>00739</w:t>
            </w:r>
          </w:p>
        </w:tc>
        <w:tc>
          <w:tcPr>
            <w:tcW w:w="600" w:type="dxa"/>
          </w:tcPr>
          <w:p w14:paraId="63F9FCB7" w14:textId="77777777" w:rsidR="00B50050" w:rsidRDefault="00B50050" w:rsidP="0088127C">
            <w:pPr>
              <w:pStyle w:val="OtherTableBody"/>
            </w:pPr>
            <w:r>
              <w:t>PID</w:t>
            </w:r>
          </w:p>
        </w:tc>
        <w:tc>
          <w:tcPr>
            <w:tcW w:w="600" w:type="dxa"/>
          </w:tcPr>
          <w:p w14:paraId="0860DAB7" w14:textId="77777777" w:rsidR="00B50050" w:rsidRDefault="00B50050" w:rsidP="0088127C">
            <w:pPr>
              <w:pStyle w:val="OtherTableBody"/>
            </w:pPr>
            <w:r>
              <w:t>28</w:t>
            </w:r>
          </w:p>
        </w:tc>
        <w:tc>
          <w:tcPr>
            <w:tcW w:w="600" w:type="dxa"/>
          </w:tcPr>
          <w:p w14:paraId="06B356FB" w14:textId="77777777" w:rsidR="00B50050" w:rsidRDefault="00B50050" w:rsidP="0088127C">
            <w:pPr>
              <w:pStyle w:val="OtherTableBody"/>
            </w:pPr>
            <w:r>
              <w:t>..</w:t>
            </w:r>
          </w:p>
        </w:tc>
        <w:tc>
          <w:tcPr>
            <w:tcW w:w="600" w:type="dxa"/>
          </w:tcPr>
          <w:p w14:paraId="291C8D03" w14:textId="77777777" w:rsidR="00B50050" w:rsidRDefault="00B50050" w:rsidP="0088127C">
            <w:pPr>
              <w:pStyle w:val="OtherTableBody"/>
            </w:pPr>
          </w:p>
        </w:tc>
        <w:tc>
          <w:tcPr>
            <w:tcW w:w="600" w:type="dxa"/>
          </w:tcPr>
          <w:p w14:paraId="475A7DE9" w14:textId="77777777" w:rsidR="00B50050" w:rsidRDefault="00B50050" w:rsidP="0088127C">
            <w:pPr>
              <w:pStyle w:val="OtherTableBody"/>
            </w:pPr>
            <w:r>
              <w:t>CWE</w:t>
            </w:r>
          </w:p>
        </w:tc>
        <w:tc>
          <w:tcPr>
            <w:tcW w:w="700" w:type="dxa"/>
          </w:tcPr>
          <w:p w14:paraId="759D3AF8" w14:textId="77777777" w:rsidR="00B50050" w:rsidRDefault="00B50050" w:rsidP="0088127C">
            <w:pPr>
              <w:pStyle w:val="OtherTableBody"/>
            </w:pPr>
          </w:p>
        </w:tc>
        <w:tc>
          <w:tcPr>
            <w:tcW w:w="600" w:type="dxa"/>
          </w:tcPr>
          <w:p w14:paraId="2BEC2871" w14:textId="77777777" w:rsidR="00B50050" w:rsidRDefault="00B50050" w:rsidP="0088127C">
            <w:pPr>
              <w:pStyle w:val="OtherTableBody"/>
            </w:pPr>
            <w:r>
              <w:t>0212</w:t>
            </w:r>
          </w:p>
        </w:tc>
        <w:tc>
          <w:tcPr>
            <w:tcW w:w="900" w:type="dxa"/>
          </w:tcPr>
          <w:p w14:paraId="1DD843B4" w14:textId="77777777" w:rsidR="00B50050" w:rsidRDefault="00B50050" w:rsidP="0088127C">
            <w:pPr>
              <w:pStyle w:val="OtherTableBody"/>
            </w:pPr>
            <w:r>
              <w:t>3.4.2.28</w:t>
            </w:r>
          </w:p>
        </w:tc>
      </w:tr>
      <w:tr w:rsidR="00B50050" w14:paraId="072FD542" w14:textId="77777777" w:rsidTr="00195548">
        <w:tc>
          <w:tcPr>
            <w:tcW w:w="3500" w:type="dxa"/>
          </w:tcPr>
          <w:p w14:paraId="76179721" w14:textId="77777777" w:rsidR="00B50050" w:rsidRDefault="00B50050" w:rsidP="0088127C">
            <w:pPr>
              <w:pStyle w:val="OtherTableBody"/>
            </w:pPr>
            <w:r>
              <w:t>Nationality</w:t>
            </w:r>
          </w:p>
        </w:tc>
        <w:tc>
          <w:tcPr>
            <w:tcW w:w="700" w:type="dxa"/>
          </w:tcPr>
          <w:p w14:paraId="020DCC5F" w14:textId="77777777" w:rsidR="00B50050" w:rsidRDefault="00B50050" w:rsidP="0088127C">
            <w:pPr>
              <w:pStyle w:val="OtherTableBody"/>
            </w:pPr>
            <w:r>
              <w:t>00739</w:t>
            </w:r>
          </w:p>
        </w:tc>
        <w:tc>
          <w:tcPr>
            <w:tcW w:w="600" w:type="dxa"/>
          </w:tcPr>
          <w:p w14:paraId="666603E5" w14:textId="77777777" w:rsidR="00B50050" w:rsidRDefault="00B50050" w:rsidP="0088127C">
            <w:pPr>
              <w:pStyle w:val="OtherTableBody"/>
            </w:pPr>
            <w:r>
              <w:t>GT1</w:t>
            </w:r>
          </w:p>
        </w:tc>
        <w:tc>
          <w:tcPr>
            <w:tcW w:w="600" w:type="dxa"/>
          </w:tcPr>
          <w:p w14:paraId="72B0488C" w14:textId="77777777" w:rsidR="00B50050" w:rsidRDefault="00B50050" w:rsidP="0088127C">
            <w:pPr>
              <w:pStyle w:val="OtherTableBody"/>
            </w:pPr>
            <w:r>
              <w:t>43</w:t>
            </w:r>
          </w:p>
        </w:tc>
        <w:tc>
          <w:tcPr>
            <w:tcW w:w="600" w:type="dxa"/>
          </w:tcPr>
          <w:p w14:paraId="6FDC2A54" w14:textId="77777777" w:rsidR="00B50050" w:rsidRDefault="00B50050" w:rsidP="0088127C">
            <w:pPr>
              <w:pStyle w:val="OtherTableBody"/>
            </w:pPr>
            <w:r>
              <w:t>..</w:t>
            </w:r>
          </w:p>
        </w:tc>
        <w:tc>
          <w:tcPr>
            <w:tcW w:w="600" w:type="dxa"/>
          </w:tcPr>
          <w:p w14:paraId="6C50C1F0" w14:textId="77777777" w:rsidR="00B50050" w:rsidRDefault="00B50050" w:rsidP="0088127C">
            <w:pPr>
              <w:pStyle w:val="OtherTableBody"/>
            </w:pPr>
          </w:p>
        </w:tc>
        <w:tc>
          <w:tcPr>
            <w:tcW w:w="600" w:type="dxa"/>
          </w:tcPr>
          <w:p w14:paraId="712D03E7" w14:textId="77777777" w:rsidR="00B50050" w:rsidRDefault="00B50050" w:rsidP="0088127C">
            <w:pPr>
              <w:pStyle w:val="OtherTableBody"/>
            </w:pPr>
            <w:r>
              <w:t>CWE</w:t>
            </w:r>
          </w:p>
        </w:tc>
        <w:tc>
          <w:tcPr>
            <w:tcW w:w="700" w:type="dxa"/>
          </w:tcPr>
          <w:p w14:paraId="66FBAE86" w14:textId="77777777" w:rsidR="00B50050" w:rsidRDefault="00B50050" w:rsidP="0088127C">
            <w:pPr>
              <w:pStyle w:val="OtherTableBody"/>
            </w:pPr>
          </w:p>
        </w:tc>
        <w:tc>
          <w:tcPr>
            <w:tcW w:w="600" w:type="dxa"/>
          </w:tcPr>
          <w:p w14:paraId="60634363" w14:textId="77777777" w:rsidR="00B50050" w:rsidRDefault="00B50050" w:rsidP="0088127C">
            <w:pPr>
              <w:pStyle w:val="OtherTableBody"/>
            </w:pPr>
            <w:r>
              <w:t>0212</w:t>
            </w:r>
          </w:p>
        </w:tc>
        <w:tc>
          <w:tcPr>
            <w:tcW w:w="900" w:type="dxa"/>
          </w:tcPr>
          <w:p w14:paraId="5B1D1EB4" w14:textId="77777777" w:rsidR="00B50050" w:rsidRDefault="00B50050" w:rsidP="0088127C">
            <w:pPr>
              <w:pStyle w:val="OtherTableBody"/>
            </w:pPr>
            <w:r>
              <w:t>6.5.5.43</w:t>
            </w:r>
          </w:p>
        </w:tc>
      </w:tr>
      <w:tr w:rsidR="00B50050" w14:paraId="1144969D" w14:textId="77777777" w:rsidTr="00195548">
        <w:tc>
          <w:tcPr>
            <w:tcW w:w="3500" w:type="dxa"/>
          </w:tcPr>
          <w:p w14:paraId="5114EDBD" w14:textId="77777777" w:rsidR="00B50050" w:rsidRDefault="00B50050" w:rsidP="0088127C">
            <w:pPr>
              <w:pStyle w:val="OtherTableBody"/>
            </w:pPr>
            <w:r>
              <w:t>Nature of Abnormal Test</w:t>
            </w:r>
          </w:p>
        </w:tc>
        <w:tc>
          <w:tcPr>
            <w:tcW w:w="700" w:type="dxa"/>
          </w:tcPr>
          <w:p w14:paraId="2AF13E4F" w14:textId="77777777" w:rsidR="00B50050" w:rsidRDefault="00B50050" w:rsidP="0088127C">
            <w:pPr>
              <w:pStyle w:val="OtherTableBody"/>
            </w:pPr>
            <w:r>
              <w:t>00578</w:t>
            </w:r>
          </w:p>
        </w:tc>
        <w:tc>
          <w:tcPr>
            <w:tcW w:w="600" w:type="dxa"/>
          </w:tcPr>
          <w:p w14:paraId="03F01D97" w14:textId="77777777" w:rsidR="00B50050" w:rsidRDefault="00B50050" w:rsidP="0088127C">
            <w:pPr>
              <w:pStyle w:val="OtherTableBody"/>
            </w:pPr>
            <w:r>
              <w:t>OBX</w:t>
            </w:r>
          </w:p>
        </w:tc>
        <w:tc>
          <w:tcPr>
            <w:tcW w:w="600" w:type="dxa"/>
          </w:tcPr>
          <w:p w14:paraId="2DABE8DF" w14:textId="77777777" w:rsidR="00B50050" w:rsidRDefault="00B50050" w:rsidP="0088127C">
            <w:pPr>
              <w:pStyle w:val="OtherTableBody"/>
            </w:pPr>
            <w:r>
              <w:t>10</w:t>
            </w:r>
          </w:p>
        </w:tc>
        <w:tc>
          <w:tcPr>
            <w:tcW w:w="600" w:type="dxa"/>
          </w:tcPr>
          <w:p w14:paraId="371183A3" w14:textId="77777777" w:rsidR="00B50050" w:rsidRDefault="00B50050" w:rsidP="0088127C">
            <w:pPr>
              <w:pStyle w:val="OtherTableBody"/>
            </w:pPr>
            <w:r>
              <w:t>1..2</w:t>
            </w:r>
          </w:p>
        </w:tc>
        <w:tc>
          <w:tcPr>
            <w:tcW w:w="600" w:type="dxa"/>
          </w:tcPr>
          <w:p w14:paraId="35F3C8C6" w14:textId="77777777" w:rsidR="00B50050" w:rsidRDefault="00B50050" w:rsidP="0088127C">
            <w:pPr>
              <w:pStyle w:val="OtherTableBody"/>
            </w:pPr>
          </w:p>
        </w:tc>
        <w:tc>
          <w:tcPr>
            <w:tcW w:w="600" w:type="dxa"/>
          </w:tcPr>
          <w:p w14:paraId="646A357C" w14:textId="77777777" w:rsidR="00B50050" w:rsidRDefault="00B50050" w:rsidP="0088127C">
            <w:pPr>
              <w:pStyle w:val="OtherTableBody"/>
            </w:pPr>
            <w:r>
              <w:t>ID</w:t>
            </w:r>
          </w:p>
        </w:tc>
        <w:tc>
          <w:tcPr>
            <w:tcW w:w="700" w:type="dxa"/>
          </w:tcPr>
          <w:p w14:paraId="5992C2EB" w14:textId="77777777" w:rsidR="00B50050" w:rsidRDefault="00B50050" w:rsidP="0088127C">
            <w:pPr>
              <w:pStyle w:val="OtherTableBody"/>
            </w:pPr>
            <w:r>
              <w:t>Y</w:t>
            </w:r>
          </w:p>
        </w:tc>
        <w:tc>
          <w:tcPr>
            <w:tcW w:w="600" w:type="dxa"/>
          </w:tcPr>
          <w:p w14:paraId="6E4C8849" w14:textId="77777777" w:rsidR="00B50050" w:rsidRDefault="00B50050" w:rsidP="0088127C">
            <w:pPr>
              <w:pStyle w:val="OtherTableBody"/>
            </w:pPr>
            <w:r>
              <w:t>0080</w:t>
            </w:r>
          </w:p>
        </w:tc>
        <w:tc>
          <w:tcPr>
            <w:tcW w:w="900" w:type="dxa"/>
          </w:tcPr>
          <w:p w14:paraId="09154D56" w14:textId="77777777" w:rsidR="00B50050" w:rsidRDefault="00B50050" w:rsidP="0088127C">
            <w:pPr>
              <w:pStyle w:val="OtherTableBody"/>
            </w:pPr>
            <w:r>
              <w:t>7.4.2.10</w:t>
            </w:r>
          </w:p>
        </w:tc>
      </w:tr>
      <w:tr w:rsidR="00B50050" w14:paraId="2EC0F6D2" w14:textId="77777777" w:rsidTr="00195548">
        <w:tc>
          <w:tcPr>
            <w:tcW w:w="3500" w:type="dxa"/>
          </w:tcPr>
          <w:p w14:paraId="0F52CB9F" w14:textId="77777777" w:rsidR="00B50050" w:rsidRDefault="00B50050" w:rsidP="0088127C">
            <w:pPr>
              <w:pStyle w:val="OtherTableBody"/>
            </w:pPr>
            <w:r>
              <w:t>Nature of Service/Test/Observation</w:t>
            </w:r>
          </w:p>
        </w:tc>
        <w:tc>
          <w:tcPr>
            <w:tcW w:w="700" w:type="dxa"/>
          </w:tcPr>
          <w:p w14:paraId="765A4A48" w14:textId="77777777" w:rsidR="00B50050" w:rsidRDefault="00B50050" w:rsidP="0088127C">
            <w:pPr>
              <w:pStyle w:val="OtherTableBody"/>
            </w:pPr>
            <w:r>
              <w:t>00603</w:t>
            </w:r>
          </w:p>
        </w:tc>
        <w:tc>
          <w:tcPr>
            <w:tcW w:w="600" w:type="dxa"/>
          </w:tcPr>
          <w:p w14:paraId="00E09CDA" w14:textId="77777777" w:rsidR="00B50050" w:rsidRDefault="00B50050" w:rsidP="0088127C">
            <w:pPr>
              <w:pStyle w:val="OtherTableBody"/>
            </w:pPr>
            <w:r>
              <w:t>OM1</w:t>
            </w:r>
          </w:p>
        </w:tc>
        <w:tc>
          <w:tcPr>
            <w:tcW w:w="600" w:type="dxa"/>
          </w:tcPr>
          <w:p w14:paraId="43EE11DD" w14:textId="77777777" w:rsidR="00B50050" w:rsidRDefault="00B50050" w:rsidP="0088127C">
            <w:pPr>
              <w:pStyle w:val="OtherTableBody"/>
            </w:pPr>
            <w:r>
              <w:t>18</w:t>
            </w:r>
          </w:p>
        </w:tc>
        <w:tc>
          <w:tcPr>
            <w:tcW w:w="600" w:type="dxa"/>
          </w:tcPr>
          <w:p w14:paraId="1F302DBF" w14:textId="77777777" w:rsidR="00B50050" w:rsidRDefault="00B50050" w:rsidP="0088127C">
            <w:pPr>
              <w:pStyle w:val="OtherTableBody"/>
            </w:pPr>
            <w:r>
              <w:t>1..1</w:t>
            </w:r>
          </w:p>
        </w:tc>
        <w:tc>
          <w:tcPr>
            <w:tcW w:w="600" w:type="dxa"/>
          </w:tcPr>
          <w:p w14:paraId="1657AAE4" w14:textId="77777777" w:rsidR="00B50050" w:rsidRDefault="00B50050" w:rsidP="0088127C">
            <w:pPr>
              <w:pStyle w:val="OtherTableBody"/>
            </w:pPr>
          </w:p>
        </w:tc>
        <w:tc>
          <w:tcPr>
            <w:tcW w:w="600" w:type="dxa"/>
          </w:tcPr>
          <w:p w14:paraId="3C43B0A4" w14:textId="77777777" w:rsidR="00B50050" w:rsidRDefault="00B50050" w:rsidP="0088127C">
            <w:pPr>
              <w:pStyle w:val="OtherTableBody"/>
            </w:pPr>
            <w:r>
              <w:t>CWE</w:t>
            </w:r>
          </w:p>
        </w:tc>
        <w:tc>
          <w:tcPr>
            <w:tcW w:w="700" w:type="dxa"/>
          </w:tcPr>
          <w:p w14:paraId="0BDC45D1" w14:textId="77777777" w:rsidR="00B50050" w:rsidRDefault="00B50050" w:rsidP="0088127C">
            <w:pPr>
              <w:pStyle w:val="OtherTableBody"/>
            </w:pPr>
          </w:p>
        </w:tc>
        <w:tc>
          <w:tcPr>
            <w:tcW w:w="600" w:type="dxa"/>
          </w:tcPr>
          <w:p w14:paraId="1C6F2C48" w14:textId="77777777" w:rsidR="00B50050" w:rsidRDefault="00B50050" w:rsidP="0088127C">
            <w:pPr>
              <w:pStyle w:val="OtherTableBody"/>
            </w:pPr>
            <w:r>
              <w:t>0174</w:t>
            </w:r>
          </w:p>
        </w:tc>
        <w:tc>
          <w:tcPr>
            <w:tcW w:w="900" w:type="dxa"/>
          </w:tcPr>
          <w:p w14:paraId="70029953" w14:textId="77777777" w:rsidR="00B50050" w:rsidRDefault="00B50050" w:rsidP="0088127C">
            <w:pPr>
              <w:pStyle w:val="OtherTableBody"/>
            </w:pPr>
            <w:r>
              <w:t>8.8.9.18</w:t>
            </w:r>
          </w:p>
        </w:tc>
      </w:tr>
      <w:tr w:rsidR="00B50050" w14:paraId="4701E3F6" w14:textId="77777777" w:rsidTr="00195548">
        <w:tc>
          <w:tcPr>
            <w:tcW w:w="3500" w:type="dxa"/>
          </w:tcPr>
          <w:p w14:paraId="3BC99EE5" w14:textId="77777777" w:rsidR="00B50050" w:rsidRDefault="00B50050" w:rsidP="0088127C">
            <w:pPr>
              <w:pStyle w:val="OtherTableBody"/>
            </w:pPr>
            <w:r>
              <w:t>NDC Code</w:t>
            </w:r>
          </w:p>
        </w:tc>
        <w:tc>
          <w:tcPr>
            <w:tcW w:w="700" w:type="dxa"/>
          </w:tcPr>
          <w:p w14:paraId="40E19168" w14:textId="77777777" w:rsidR="00B50050" w:rsidRDefault="00B50050" w:rsidP="0088127C">
            <w:pPr>
              <w:pStyle w:val="OtherTableBody"/>
            </w:pPr>
            <w:r>
              <w:t>01845</w:t>
            </w:r>
          </w:p>
        </w:tc>
        <w:tc>
          <w:tcPr>
            <w:tcW w:w="600" w:type="dxa"/>
          </w:tcPr>
          <w:p w14:paraId="289410EF" w14:textId="77777777" w:rsidR="00B50050" w:rsidRDefault="00B50050" w:rsidP="0088127C">
            <w:pPr>
              <w:pStyle w:val="OtherTableBody"/>
            </w:pPr>
            <w:r>
              <w:t>FT1</w:t>
            </w:r>
          </w:p>
        </w:tc>
        <w:tc>
          <w:tcPr>
            <w:tcW w:w="600" w:type="dxa"/>
          </w:tcPr>
          <w:p w14:paraId="535A659C" w14:textId="77777777" w:rsidR="00B50050" w:rsidRDefault="00B50050" w:rsidP="0088127C">
            <w:pPr>
              <w:pStyle w:val="OtherTableBody"/>
            </w:pPr>
            <w:r>
              <w:t>29</w:t>
            </w:r>
          </w:p>
        </w:tc>
        <w:tc>
          <w:tcPr>
            <w:tcW w:w="600" w:type="dxa"/>
          </w:tcPr>
          <w:p w14:paraId="4DF8E1C5" w14:textId="77777777" w:rsidR="00B50050" w:rsidRDefault="00B50050" w:rsidP="0088127C">
            <w:pPr>
              <w:pStyle w:val="OtherTableBody"/>
            </w:pPr>
            <w:r>
              <w:t>..</w:t>
            </w:r>
          </w:p>
        </w:tc>
        <w:tc>
          <w:tcPr>
            <w:tcW w:w="600" w:type="dxa"/>
          </w:tcPr>
          <w:p w14:paraId="5FFA2313" w14:textId="77777777" w:rsidR="00B50050" w:rsidRDefault="00B50050" w:rsidP="0088127C">
            <w:pPr>
              <w:pStyle w:val="OtherTableBody"/>
            </w:pPr>
          </w:p>
        </w:tc>
        <w:tc>
          <w:tcPr>
            <w:tcW w:w="600" w:type="dxa"/>
          </w:tcPr>
          <w:p w14:paraId="1A2067F2" w14:textId="77777777" w:rsidR="00B50050" w:rsidRDefault="00B50050" w:rsidP="0088127C">
            <w:pPr>
              <w:pStyle w:val="OtherTableBody"/>
            </w:pPr>
            <w:r>
              <w:t>CWE</w:t>
            </w:r>
          </w:p>
        </w:tc>
        <w:tc>
          <w:tcPr>
            <w:tcW w:w="700" w:type="dxa"/>
          </w:tcPr>
          <w:p w14:paraId="684072CC" w14:textId="77777777" w:rsidR="00B50050" w:rsidRDefault="00B50050" w:rsidP="0088127C">
            <w:pPr>
              <w:pStyle w:val="OtherTableBody"/>
            </w:pPr>
          </w:p>
        </w:tc>
        <w:tc>
          <w:tcPr>
            <w:tcW w:w="600" w:type="dxa"/>
          </w:tcPr>
          <w:p w14:paraId="0B80EBAE" w14:textId="77777777" w:rsidR="00B50050" w:rsidRDefault="00B50050" w:rsidP="0088127C">
            <w:pPr>
              <w:pStyle w:val="OtherTableBody"/>
            </w:pPr>
            <w:r>
              <w:t>0549</w:t>
            </w:r>
          </w:p>
        </w:tc>
        <w:tc>
          <w:tcPr>
            <w:tcW w:w="900" w:type="dxa"/>
          </w:tcPr>
          <w:p w14:paraId="6BDE3771" w14:textId="77777777" w:rsidR="00B50050" w:rsidRDefault="00B50050" w:rsidP="0088127C">
            <w:pPr>
              <w:pStyle w:val="OtherTableBody"/>
            </w:pPr>
            <w:r>
              <w:t>6.5.1.29</w:t>
            </w:r>
          </w:p>
        </w:tc>
      </w:tr>
      <w:tr w:rsidR="00B50050" w14:paraId="7875A328" w14:textId="77777777" w:rsidTr="00195548">
        <w:tc>
          <w:tcPr>
            <w:tcW w:w="3500" w:type="dxa"/>
          </w:tcPr>
          <w:p w14:paraId="2E931C3A" w14:textId="77777777" w:rsidR="00B50050" w:rsidRDefault="00B50050" w:rsidP="0088127C">
            <w:pPr>
              <w:pStyle w:val="OtherTableBody"/>
            </w:pPr>
            <w:r>
              <w:t>NDC Qty and UOM</w:t>
            </w:r>
          </w:p>
        </w:tc>
        <w:tc>
          <w:tcPr>
            <w:tcW w:w="700" w:type="dxa"/>
          </w:tcPr>
          <w:p w14:paraId="5CAE97F6" w14:textId="77777777" w:rsidR="00B50050" w:rsidRDefault="00B50050" w:rsidP="0088127C">
            <w:pPr>
              <w:pStyle w:val="OtherTableBody"/>
            </w:pPr>
            <w:r>
              <w:t>02370</w:t>
            </w:r>
          </w:p>
        </w:tc>
        <w:tc>
          <w:tcPr>
            <w:tcW w:w="600" w:type="dxa"/>
          </w:tcPr>
          <w:p w14:paraId="3108AFBB" w14:textId="77777777" w:rsidR="00B50050" w:rsidRDefault="00B50050" w:rsidP="0088127C">
            <w:pPr>
              <w:pStyle w:val="OtherTableBody"/>
            </w:pPr>
            <w:r>
              <w:t>FT1</w:t>
            </w:r>
          </w:p>
        </w:tc>
        <w:tc>
          <w:tcPr>
            <w:tcW w:w="600" w:type="dxa"/>
          </w:tcPr>
          <w:p w14:paraId="354A59F9" w14:textId="77777777" w:rsidR="00B50050" w:rsidRDefault="00B50050" w:rsidP="0088127C">
            <w:pPr>
              <w:pStyle w:val="OtherTableBody"/>
            </w:pPr>
            <w:r>
              <w:t>43</w:t>
            </w:r>
          </w:p>
        </w:tc>
        <w:tc>
          <w:tcPr>
            <w:tcW w:w="600" w:type="dxa"/>
          </w:tcPr>
          <w:p w14:paraId="006A726A" w14:textId="77777777" w:rsidR="00B50050" w:rsidRDefault="00B50050" w:rsidP="0088127C">
            <w:pPr>
              <w:pStyle w:val="OtherTableBody"/>
            </w:pPr>
            <w:r>
              <w:t>..</w:t>
            </w:r>
          </w:p>
        </w:tc>
        <w:tc>
          <w:tcPr>
            <w:tcW w:w="600" w:type="dxa"/>
          </w:tcPr>
          <w:p w14:paraId="0EB3EE87" w14:textId="77777777" w:rsidR="00B50050" w:rsidRDefault="00B50050" w:rsidP="0088127C">
            <w:pPr>
              <w:pStyle w:val="OtherTableBody"/>
            </w:pPr>
          </w:p>
        </w:tc>
        <w:tc>
          <w:tcPr>
            <w:tcW w:w="600" w:type="dxa"/>
          </w:tcPr>
          <w:p w14:paraId="27D2765B" w14:textId="77777777" w:rsidR="00B50050" w:rsidRDefault="00B50050" w:rsidP="0088127C">
            <w:pPr>
              <w:pStyle w:val="OtherTableBody"/>
            </w:pPr>
            <w:r>
              <w:t>CQ</w:t>
            </w:r>
          </w:p>
        </w:tc>
        <w:tc>
          <w:tcPr>
            <w:tcW w:w="700" w:type="dxa"/>
          </w:tcPr>
          <w:p w14:paraId="501340B6" w14:textId="77777777" w:rsidR="00B50050" w:rsidRDefault="00B50050" w:rsidP="0088127C">
            <w:pPr>
              <w:pStyle w:val="OtherTableBody"/>
            </w:pPr>
          </w:p>
        </w:tc>
        <w:tc>
          <w:tcPr>
            <w:tcW w:w="600" w:type="dxa"/>
          </w:tcPr>
          <w:p w14:paraId="0DA6586E" w14:textId="77777777" w:rsidR="00B50050" w:rsidRDefault="00B50050" w:rsidP="0088127C">
            <w:pPr>
              <w:pStyle w:val="OtherTableBody"/>
            </w:pPr>
          </w:p>
        </w:tc>
        <w:tc>
          <w:tcPr>
            <w:tcW w:w="900" w:type="dxa"/>
          </w:tcPr>
          <w:p w14:paraId="419B28B6" w14:textId="77777777" w:rsidR="00B50050" w:rsidRDefault="00B50050" w:rsidP="0088127C">
            <w:pPr>
              <w:pStyle w:val="OtherTableBody"/>
            </w:pPr>
            <w:r>
              <w:t>6.5.1.43</w:t>
            </w:r>
          </w:p>
        </w:tc>
      </w:tr>
      <w:tr w:rsidR="00B50050" w14:paraId="40213D68" w14:textId="77777777" w:rsidTr="00195548">
        <w:tc>
          <w:tcPr>
            <w:tcW w:w="3500" w:type="dxa"/>
          </w:tcPr>
          <w:p w14:paraId="54013BF4" w14:textId="77777777" w:rsidR="00B50050" w:rsidRDefault="00B50050" w:rsidP="0088127C">
            <w:pPr>
              <w:pStyle w:val="OtherTableBody"/>
            </w:pPr>
            <w:r>
              <w:t>Needs Human Review</w:t>
            </w:r>
          </w:p>
        </w:tc>
        <w:tc>
          <w:tcPr>
            <w:tcW w:w="700" w:type="dxa"/>
          </w:tcPr>
          <w:p w14:paraId="4E65D462" w14:textId="77777777" w:rsidR="00B50050" w:rsidRDefault="00B50050" w:rsidP="0088127C">
            <w:pPr>
              <w:pStyle w:val="OtherTableBody"/>
            </w:pPr>
            <w:r>
              <w:t>00307</w:t>
            </w:r>
          </w:p>
        </w:tc>
        <w:tc>
          <w:tcPr>
            <w:tcW w:w="600" w:type="dxa"/>
          </w:tcPr>
          <w:p w14:paraId="33919E27" w14:textId="77777777" w:rsidR="00B50050" w:rsidRDefault="00B50050" w:rsidP="0088127C">
            <w:pPr>
              <w:pStyle w:val="OtherTableBody"/>
            </w:pPr>
            <w:r>
              <w:t>RXE</w:t>
            </w:r>
          </w:p>
        </w:tc>
        <w:tc>
          <w:tcPr>
            <w:tcW w:w="600" w:type="dxa"/>
          </w:tcPr>
          <w:p w14:paraId="746CFCE1" w14:textId="77777777" w:rsidR="00B50050" w:rsidRDefault="00B50050" w:rsidP="0088127C">
            <w:pPr>
              <w:pStyle w:val="OtherTableBody"/>
            </w:pPr>
            <w:r>
              <w:t>20</w:t>
            </w:r>
          </w:p>
        </w:tc>
        <w:tc>
          <w:tcPr>
            <w:tcW w:w="600" w:type="dxa"/>
          </w:tcPr>
          <w:p w14:paraId="142E4538" w14:textId="77777777" w:rsidR="00B50050" w:rsidRDefault="00B50050" w:rsidP="0088127C">
            <w:pPr>
              <w:pStyle w:val="OtherTableBody"/>
            </w:pPr>
            <w:r>
              <w:t>1..1</w:t>
            </w:r>
          </w:p>
        </w:tc>
        <w:tc>
          <w:tcPr>
            <w:tcW w:w="600" w:type="dxa"/>
          </w:tcPr>
          <w:p w14:paraId="4E222406" w14:textId="77777777" w:rsidR="00B50050" w:rsidRDefault="00B50050" w:rsidP="0088127C">
            <w:pPr>
              <w:pStyle w:val="OtherTableBody"/>
            </w:pPr>
          </w:p>
        </w:tc>
        <w:tc>
          <w:tcPr>
            <w:tcW w:w="600" w:type="dxa"/>
          </w:tcPr>
          <w:p w14:paraId="0ECCDA3E" w14:textId="77777777" w:rsidR="00B50050" w:rsidRDefault="00B50050" w:rsidP="0088127C">
            <w:pPr>
              <w:pStyle w:val="OtherTableBody"/>
            </w:pPr>
            <w:r>
              <w:t>ID</w:t>
            </w:r>
          </w:p>
        </w:tc>
        <w:tc>
          <w:tcPr>
            <w:tcW w:w="700" w:type="dxa"/>
          </w:tcPr>
          <w:p w14:paraId="63DD2AC1" w14:textId="77777777" w:rsidR="00B50050" w:rsidRDefault="00B50050" w:rsidP="0088127C">
            <w:pPr>
              <w:pStyle w:val="OtherTableBody"/>
            </w:pPr>
          </w:p>
        </w:tc>
        <w:tc>
          <w:tcPr>
            <w:tcW w:w="600" w:type="dxa"/>
          </w:tcPr>
          <w:p w14:paraId="36BE0ABA" w14:textId="77777777" w:rsidR="00B50050" w:rsidRDefault="00B50050" w:rsidP="0088127C">
            <w:pPr>
              <w:pStyle w:val="OtherTableBody"/>
            </w:pPr>
            <w:r>
              <w:t>0136</w:t>
            </w:r>
          </w:p>
        </w:tc>
        <w:tc>
          <w:tcPr>
            <w:tcW w:w="900" w:type="dxa"/>
          </w:tcPr>
          <w:p w14:paraId="33AE4887" w14:textId="77777777" w:rsidR="00B50050" w:rsidRDefault="00B50050" w:rsidP="0088127C">
            <w:pPr>
              <w:pStyle w:val="OtherTableBody"/>
            </w:pPr>
            <w:r>
              <w:t>4A.4.4.20</w:t>
            </w:r>
          </w:p>
        </w:tc>
      </w:tr>
      <w:tr w:rsidR="00B50050" w14:paraId="095BBF8C" w14:textId="77777777" w:rsidTr="00195548">
        <w:tc>
          <w:tcPr>
            <w:tcW w:w="3500" w:type="dxa"/>
          </w:tcPr>
          <w:p w14:paraId="563D9ADE" w14:textId="77777777" w:rsidR="00B50050" w:rsidRDefault="00B50050" w:rsidP="0088127C">
            <w:pPr>
              <w:pStyle w:val="OtherTableBody"/>
            </w:pPr>
            <w:r>
              <w:t>Needs Human Review</w:t>
            </w:r>
          </w:p>
        </w:tc>
        <w:tc>
          <w:tcPr>
            <w:tcW w:w="700" w:type="dxa"/>
          </w:tcPr>
          <w:p w14:paraId="146B198F" w14:textId="77777777" w:rsidR="00B50050" w:rsidRDefault="00B50050" w:rsidP="0088127C">
            <w:pPr>
              <w:pStyle w:val="OtherTableBody"/>
            </w:pPr>
            <w:r>
              <w:t>00307</w:t>
            </w:r>
          </w:p>
        </w:tc>
        <w:tc>
          <w:tcPr>
            <w:tcW w:w="600" w:type="dxa"/>
          </w:tcPr>
          <w:p w14:paraId="6BC02D6E" w14:textId="77777777" w:rsidR="00B50050" w:rsidRDefault="00B50050" w:rsidP="0088127C">
            <w:pPr>
              <w:pStyle w:val="OtherTableBody"/>
            </w:pPr>
            <w:r>
              <w:t>RXG</w:t>
            </w:r>
          </w:p>
        </w:tc>
        <w:tc>
          <w:tcPr>
            <w:tcW w:w="600" w:type="dxa"/>
          </w:tcPr>
          <w:p w14:paraId="469BD4CA" w14:textId="77777777" w:rsidR="00B50050" w:rsidRDefault="00B50050" w:rsidP="0088127C">
            <w:pPr>
              <w:pStyle w:val="OtherTableBody"/>
            </w:pPr>
            <w:r>
              <w:t>12</w:t>
            </w:r>
          </w:p>
        </w:tc>
        <w:tc>
          <w:tcPr>
            <w:tcW w:w="600" w:type="dxa"/>
          </w:tcPr>
          <w:p w14:paraId="633F1EB9" w14:textId="77777777" w:rsidR="00B50050" w:rsidRDefault="00B50050" w:rsidP="0088127C">
            <w:pPr>
              <w:pStyle w:val="OtherTableBody"/>
            </w:pPr>
            <w:r>
              <w:t>1..1</w:t>
            </w:r>
          </w:p>
        </w:tc>
        <w:tc>
          <w:tcPr>
            <w:tcW w:w="600" w:type="dxa"/>
          </w:tcPr>
          <w:p w14:paraId="078A9B24" w14:textId="77777777" w:rsidR="00B50050" w:rsidRDefault="00B50050" w:rsidP="0088127C">
            <w:pPr>
              <w:pStyle w:val="OtherTableBody"/>
            </w:pPr>
          </w:p>
        </w:tc>
        <w:tc>
          <w:tcPr>
            <w:tcW w:w="600" w:type="dxa"/>
          </w:tcPr>
          <w:p w14:paraId="6B6E7830" w14:textId="77777777" w:rsidR="00B50050" w:rsidRDefault="00B50050" w:rsidP="0088127C">
            <w:pPr>
              <w:pStyle w:val="OtherTableBody"/>
            </w:pPr>
            <w:r>
              <w:t>ID</w:t>
            </w:r>
          </w:p>
        </w:tc>
        <w:tc>
          <w:tcPr>
            <w:tcW w:w="700" w:type="dxa"/>
          </w:tcPr>
          <w:p w14:paraId="0805A78D" w14:textId="77777777" w:rsidR="00B50050" w:rsidRDefault="00B50050" w:rsidP="0088127C">
            <w:pPr>
              <w:pStyle w:val="OtherTableBody"/>
            </w:pPr>
          </w:p>
        </w:tc>
        <w:tc>
          <w:tcPr>
            <w:tcW w:w="600" w:type="dxa"/>
          </w:tcPr>
          <w:p w14:paraId="5BF98518" w14:textId="77777777" w:rsidR="00B50050" w:rsidRDefault="00B50050" w:rsidP="0088127C">
            <w:pPr>
              <w:pStyle w:val="OtherTableBody"/>
            </w:pPr>
            <w:r>
              <w:t>0136</w:t>
            </w:r>
          </w:p>
        </w:tc>
        <w:tc>
          <w:tcPr>
            <w:tcW w:w="900" w:type="dxa"/>
          </w:tcPr>
          <w:p w14:paraId="0E73BE64" w14:textId="77777777" w:rsidR="00B50050" w:rsidRDefault="00B50050" w:rsidP="0088127C">
            <w:pPr>
              <w:pStyle w:val="OtherTableBody"/>
            </w:pPr>
            <w:r>
              <w:t>4A.4.6.12</w:t>
            </w:r>
          </w:p>
        </w:tc>
      </w:tr>
      <w:tr w:rsidR="00B50050" w14:paraId="00E3B944" w14:textId="77777777" w:rsidTr="00195548">
        <w:tc>
          <w:tcPr>
            <w:tcW w:w="3500" w:type="dxa"/>
          </w:tcPr>
          <w:p w14:paraId="1FD020B3" w14:textId="77777777" w:rsidR="00B50050" w:rsidRDefault="00B50050" w:rsidP="0088127C">
            <w:pPr>
              <w:pStyle w:val="OtherTableBody"/>
            </w:pPr>
            <w:r>
              <w:t>Needs Human Review</w:t>
            </w:r>
          </w:p>
        </w:tc>
        <w:tc>
          <w:tcPr>
            <w:tcW w:w="700" w:type="dxa"/>
          </w:tcPr>
          <w:p w14:paraId="0E832768" w14:textId="77777777" w:rsidR="00B50050" w:rsidRDefault="00B50050" w:rsidP="0088127C">
            <w:pPr>
              <w:pStyle w:val="OtherTableBody"/>
            </w:pPr>
            <w:r>
              <w:t>00307</w:t>
            </w:r>
          </w:p>
        </w:tc>
        <w:tc>
          <w:tcPr>
            <w:tcW w:w="600" w:type="dxa"/>
          </w:tcPr>
          <w:p w14:paraId="588B72FB" w14:textId="77777777" w:rsidR="00B50050" w:rsidRDefault="00B50050" w:rsidP="0088127C">
            <w:pPr>
              <w:pStyle w:val="OtherTableBody"/>
            </w:pPr>
            <w:r>
              <w:t>RXD</w:t>
            </w:r>
          </w:p>
        </w:tc>
        <w:tc>
          <w:tcPr>
            <w:tcW w:w="600" w:type="dxa"/>
          </w:tcPr>
          <w:p w14:paraId="78C6FBD8" w14:textId="77777777" w:rsidR="00B50050" w:rsidRDefault="00B50050" w:rsidP="0088127C">
            <w:pPr>
              <w:pStyle w:val="OtherTableBody"/>
            </w:pPr>
            <w:r>
              <w:t>14</w:t>
            </w:r>
          </w:p>
        </w:tc>
        <w:tc>
          <w:tcPr>
            <w:tcW w:w="600" w:type="dxa"/>
          </w:tcPr>
          <w:p w14:paraId="04B8868F" w14:textId="77777777" w:rsidR="00B50050" w:rsidRDefault="00B50050" w:rsidP="0088127C">
            <w:pPr>
              <w:pStyle w:val="OtherTableBody"/>
            </w:pPr>
            <w:r>
              <w:t>1..1</w:t>
            </w:r>
          </w:p>
        </w:tc>
        <w:tc>
          <w:tcPr>
            <w:tcW w:w="600" w:type="dxa"/>
          </w:tcPr>
          <w:p w14:paraId="360EBD71" w14:textId="77777777" w:rsidR="00B50050" w:rsidRDefault="00B50050" w:rsidP="0088127C">
            <w:pPr>
              <w:pStyle w:val="OtherTableBody"/>
            </w:pPr>
          </w:p>
        </w:tc>
        <w:tc>
          <w:tcPr>
            <w:tcW w:w="600" w:type="dxa"/>
          </w:tcPr>
          <w:p w14:paraId="6E86794E" w14:textId="77777777" w:rsidR="00B50050" w:rsidRDefault="00B50050" w:rsidP="0088127C">
            <w:pPr>
              <w:pStyle w:val="OtherTableBody"/>
            </w:pPr>
            <w:r>
              <w:t>ID</w:t>
            </w:r>
          </w:p>
        </w:tc>
        <w:tc>
          <w:tcPr>
            <w:tcW w:w="700" w:type="dxa"/>
          </w:tcPr>
          <w:p w14:paraId="37E89CB3" w14:textId="77777777" w:rsidR="00B50050" w:rsidRDefault="00B50050" w:rsidP="0088127C">
            <w:pPr>
              <w:pStyle w:val="OtherTableBody"/>
            </w:pPr>
          </w:p>
        </w:tc>
        <w:tc>
          <w:tcPr>
            <w:tcW w:w="600" w:type="dxa"/>
          </w:tcPr>
          <w:p w14:paraId="71D04023" w14:textId="77777777" w:rsidR="00B50050" w:rsidRDefault="00B50050" w:rsidP="0088127C">
            <w:pPr>
              <w:pStyle w:val="OtherTableBody"/>
            </w:pPr>
            <w:r>
              <w:t>0136</w:t>
            </w:r>
          </w:p>
        </w:tc>
        <w:tc>
          <w:tcPr>
            <w:tcW w:w="900" w:type="dxa"/>
          </w:tcPr>
          <w:p w14:paraId="5D3978FF" w14:textId="77777777" w:rsidR="00B50050" w:rsidRDefault="00B50050" w:rsidP="0088127C">
            <w:pPr>
              <w:pStyle w:val="OtherTableBody"/>
            </w:pPr>
            <w:r>
              <w:t>4A.4.5.14</w:t>
            </w:r>
          </w:p>
        </w:tc>
      </w:tr>
      <w:tr w:rsidR="00B50050" w14:paraId="25FA5C1A" w14:textId="77777777" w:rsidTr="00195548">
        <w:tc>
          <w:tcPr>
            <w:tcW w:w="3500" w:type="dxa"/>
          </w:tcPr>
          <w:p w14:paraId="3B470506" w14:textId="77777777" w:rsidR="00B50050" w:rsidRDefault="00B50050" w:rsidP="0088127C">
            <w:pPr>
              <w:pStyle w:val="OtherTableBody"/>
            </w:pPr>
            <w:r>
              <w:t>Needs Human Review</w:t>
            </w:r>
          </w:p>
        </w:tc>
        <w:tc>
          <w:tcPr>
            <w:tcW w:w="700" w:type="dxa"/>
          </w:tcPr>
          <w:p w14:paraId="2E988E2D" w14:textId="77777777" w:rsidR="00B50050" w:rsidRDefault="00B50050" w:rsidP="0088127C">
            <w:pPr>
              <w:pStyle w:val="OtherTableBody"/>
            </w:pPr>
            <w:r>
              <w:t>00307</w:t>
            </w:r>
          </w:p>
        </w:tc>
        <w:tc>
          <w:tcPr>
            <w:tcW w:w="600" w:type="dxa"/>
          </w:tcPr>
          <w:p w14:paraId="2D930EDE" w14:textId="77777777" w:rsidR="00B50050" w:rsidRDefault="00B50050" w:rsidP="0088127C">
            <w:pPr>
              <w:pStyle w:val="OtherTableBody"/>
            </w:pPr>
            <w:r>
              <w:t>RXO</w:t>
            </w:r>
          </w:p>
        </w:tc>
        <w:tc>
          <w:tcPr>
            <w:tcW w:w="600" w:type="dxa"/>
          </w:tcPr>
          <w:p w14:paraId="7DAE2F2A" w14:textId="77777777" w:rsidR="00B50050" w:rsidRDefault="00B50050" w:rsidP="0088127C">
            <w:pPr>
              <w:pStyle w:val="OtherTableBody"/>
            </w:pPr>
            <w:r>
              <w:t>16</w:t>
            </w:r>
          </w:p>
        </w:tc>
        <w:tc>
          <w:tcPr>
            <w:tcW w:w="600" w:type="dxa"/>
          </w:tcPr>
          <w:p w14:paraId="1E545A44" w14:textId="77777777" w:rsidR="00B50050" w:rsidRDefault="00B50050" w:rsidP="0088127C">
            <w:pPr>
              <w:pStyle w:val="OtherTableBody"/>
            </w:pPr>
            <w:r>
              <w:t>1..1</w:t>
            </w:r>
          </w:p>
        </w:tc>
        <w:tc>
          <w:tcPr>
            <w:tcW w:w="600" w:type="dxa"/>
          </w:tcPr>
          <w:p w14:paraId="2517ADDC" w14:textId="77777777" w:rsidR="00B50050" w:rsidRDefault="00B50050" w:rsidP="0088127C">
            <w:pPr>
              <w:pStyle w:val="OtherTableBody"/>
            </w:pPr>
          </w:p>
        </w:tc>
        <w:tc>
          <w:tcPr>
            <w:tcW w:w="600" w:type="dxa"/>
          </w:tcPr>
          <w:p w14:paraId="18758B85" w14:textId="77777777" w:rsidR="00B50050" w:rsidRDefault="00B50050" w:rsidP="0088127C">
            <w:pPr>
              <w:pStyle w:val="OtherTableBody"/>
            </w:pPr>
            <w:r>
              <w:t>ID</w:t>
            </w:r>
          </w:p>
        </w:tc>
        <w:tc>
          <w:tcPr>
            <w:tcW w:w="700" w:type="dxa"/>
          </w:tcPr>
          <w:p w14:paraId="70762270" w14:textId="77777777" w:rsidR="00B50050" w:rsidRDefault="00B50050" w:rsidP="0088127C">
            <w:pPr>
              <w:pStyle w:val="OtherTableBody"/>
            </w:pPr>
          </w:p>
        </w:tc>
        <w:tc>
          <w:tcPr>
            <w:tcW w:w="600" w:type="dxa"/>
          </w:tcPr>
          <w:p w14:paraId="7F141A92" w14:textId="77777777" w:rsidR="00B50050" w:rsidRDefault="00B50050" w:rsidP="0088127C">
            <w:pPr>
              <w:pStyle w:val="OtherTableBody"/>
            </w:pPr>
            <w:r>
              <w:t>0136</w:t>
            </w:r>
          </w:p>
        </w:tc>
        <w:tc>
          <w:tcPr>
            <w:tcW w:w="900" w:type="dxa"/>
          </w:tcPr>
          <w:p w14:paraId="414C44DB" w14:textId="77777777" w:rsidR="00B50050" w:rsidRDefault="00B50050" w:rsidP="0088127C">
            <w:pPr>
              <w:pStyle w:val="OtherTableBody"/>
            </w:pPr>
            <w:r>
              <w:t>4A.4.1.16</w:t>
            </w:r>
          </w:p>
        </w:tc>
      </w:tr>
      <w:tr w:rsidR="00B50050" w14:paraId="6E9FD521" w14:textId="77777777" w:rsidTr="00195548">
        <w:tc>
          <w:tcPr>
            <w:tcW w:w="3500" w:type="dxa"/>
          </w:tcPr>
          <w:p w14:paraId="10AC236C" w14:textId="77777777" w:rsidR="00B50050" w:rsidRDefault="00B50050" w:rsidP="0088127C">
            <w:pPr>
              <w:pStyle w:val="OtherTableBody"/>
            </w:pPr>
            <w:r>
              <w:t>Negation Indicator</w:t>
            </w:r>
          </w:p>
        </w:tc>
        <w:tc>
          <w:tcPr>
            <w:tcW w:w="700" w:type="dxa"/>
          </w:tcPr>
          <w:p w14:paraId="36D78EC5" w14:textId="77777777" w:rsidR="00B50050" w:rsidRDefault="00B50050" w:rsidP="0088127C">
            <w:pPr>
              <w:pStyle w:val="OtherTableBody"/>
            </w:pPr>
            <w:r>
              <w:t>02251</w:t>
            </w:r>
          </w:p>
        </w:tc>
        <w:tc>
          <w:tcPr>
            <w:tcW w:w="600" w:type="dxa"/>
          </w:tcPr>
          <w:p w14:paraId="068CFFAD" w14:textId="77777777" w:rsidR="00B50050" w:rsidRDefault="00B50050" w:rsidP="0088127C">
            <w:pPr>
              <w:pStyle w:val="OtherTableBody"/>
            </w:pPr>
            <w:r>
              <w:t>REL</w:t>
            </w:r>
          </w:p>
        </w:tc>
        <w:tc>
          <w:tcPr>
            <w:tcW w:w="600" w:type="dxa"/>
          </w:tcPr>
          <w:p w14:paraId="6A3936BC" w14:textId="77777777" w:rsidR="00B50050" w:rsidRDefault="00B50050" w:rsidP="0088127C">
            <w:pPr>
              <w:pStyle w:val="OtherTableBody"/>
            </w:pPr>
            <w:r>
              <w:t>12</w:t>
            </w:r>
          </w:p>
        </w:tc>
        <w:tc>
          <w:tcPr>
            <w:tcW w:w="600" w:type="dxa"/>
          </w:tcPr>
          <w:p w14:paraId="2FF5AE8D" w14:textId="77777777" w:rsidR="00B50050" w:rsidRDefault="00B50050" w:rsidP="0088127C">
            <w:pPr>
              <w:pStyle w:val="OtherTableBody"/>
            </w:pPr>
            <w:r>
              <w:t>1..1</w:t>
            </w:r>
          </w:p>
        </w:tc>
        <w:tc>
          <w:tcPr>
            <w:tcW w:w="600" w:type="dxa"/>
          </w:tcPr>
          <w:p w14:paraId="7F363268" w14:textId="77777777" w:rsidR="00B50050" w:rsidRDefault="00B50050" w:rsidP="0088127C">
            <w:pPr>
              <w:pStyle w:val="OtherTableBody"/>
            </w:pPr>
          </w:p>
        </w:tc>
        <w:tc>
          <w:tcPr>
            <w:tcW w:w="600" w:type="dxa"/>
          </w:tcPr>
          <w:p w14:paraId="5D38C228" w14:textId="77777777" w:rsidR="00B50050" w:rsidRDefault="00B50050" w:rsidP="0088127C">
            <w:pPr>
              <w:pStyle w:val="OtherTableBody"/>
            </w:pPr>
            <w:r>
              <w:t>ID</w:t>
            </w:r>
          </w:p>
        </w:tc>
        <w:tc>
          <w:tcPr>
            <w:tcW w:w="700" w:type="dxa"/>
          </w:tcPr>
          <w:p w14:paraId="657D5477" w14:textId="77777777" w:rsidR="00B50050" w:rsidRDefault="00B50050" w:rsidP="0088127C">
            <w:pPr>
              <w:pStyle w:val="OtherTableBody"/>
            </w:pPr>
          </w:p>
        </w:tc>
        <w:tc>
          <w:tcPr>
            <w:tcW w:w="600" w:type="dxa"/>
          </w:tcPr>
          <w:p w14:paraId="141E5491" w14:textId="77777777" w:rsidR="00B50050" w:rsidRDefault="00B50050" w:rsidP="0088127C">
            <w:pPr>
              <w:pStyle w:val="OtherTableBody"/>
            </w:pPr>
            <w:r>
              <w:t>0136</w:t>
            </w:r>
          </w:p>
        </w:tc>
        <w:tc>
          <w:tcPr>
            <w:tcW w:w="900" w:type="dxa"/>
          </w:tcPr>
          <w:p w14:paraId="6A9EF166" w14:textId="77777777" w:rsidR="00B50050" w:rsidRDefault="00B50050" w:rsidP="0088127C">
            <w:pPr>
              <w:pStyle w:val="OtherTableBody"/>
            </w:pPr>
            <w:r>
              <w:t>12.4.5.12</w:t>
            </w:r>
          </w:p>
        </w:tc>
      </w:tr>
      <w:tr w:rsidR="00B50050" w14:paraId="54DBD99B" w14:textId="77777777" w:rsidTr="00195548">
        <w:tc>
          <w:tcPr>
            <w:tcW w:w="3500" w:type="dxa"/>
          </w:tcPr>
          <w:p w14:paraId="04C05598" w14:textId="77777777" w:rsidR="00B50050" w:rsidRDefault="00B50050" w:rsidP="0088127C">
            <w:pPr>
              <w:pStyle w:val="OtherTableBody"/>
            </w:pPr>
            <w:r>
              <w:t>New Application</w:t>
            </w:r>
          </w:p>
        </w:tc>
        <w:tc>
          <w:tcPr>
            <w:tcW w:w="700" w:type="dxa"/>
          </w:tcPr>
          <w:p w14:paraId="61A04C68" w14:textId="77777777" w:rsidR="00B50050" w:rsidRDefault="00B50050" w:rsidP="0088127C">
            <w:pPr>
              <w:pStyle w:val="OtherTableBody"/>
            </w:pPr>
            <w:r>
              <w:t>01195</w:t>
            </w:r>
          </w:p>
        </w:tc>
        <w:tc>
          <w:tcPr>
            <w:tcW w:w="600" w:type="dxa"/>
          </w:tcPr>
          <w:p w14:paraId="5DA027B8" w14:textId="77777777" w:rsidR="00B50050" w:rsidRDefault="00B50050" w:rsidP="0088127C">
            <w:pPr>
              <w:pStyle w:val="OtherTableBody"/>
            </w:pPr>
            <w:r>
              <w:t>NSC</w:t>
            </w:r>
          </w:p>
        </w:tc>
        <w:tc>
          <w:tcPr>
            <w:tcW w:w="600" w:type="dxa"/>
          </w:tcPr>
          <w:p w14:paraId="642093EF" w14:textId="77777777" w:rsidR="00B50050" w:rsidRDefault="00B50050" w:rsidP="0088127C">
            <w:pPr>
              <w:pStyle w:val="OtherTableBody"/>
            </w:pPr>
            <w:r>
              <w:t>8</w:t>
            </w:r>
          </w:p>
        </w:tc>
        <w:tc>
          <w:tcPr>
            <w:tcW w:w="600" w:type="dxa"/>
          </w:tcPr>
          <w:p w14:paraId="50D82CB6" w14:textId="77777777" w:rsidR="00B50050" w:rsidRDefault="00B50050" w:rsidP="0088127C">
            <w:pPr>
              <w:pStyle w:val="OtherTableBody"/>
            </w:pPr>
            <w:r>
              <w:t>..</w:t>
            </w:r>
          </w:p>
        </w:tc>
        <w:tc>
          <w:tcPr>
            <w:tcW w:w="600" w:type="dxa"/>
          </w:tcPr>
          <w:p w14:paraId="103829BF" w14:textId="77777777" w:rsidR="00B50050" w:rsidRDefault="00B50050" w:rsidP="0088127C">
            <w:pPr>
              <w:pStyle w:val="OtherTableBody"/>
            </w:pPr>
          </w:p>
        </w:tc>
        <w:tc>
          <w:tcPr>
            <w:tcW w:w="600" w:type="dxa"/>
          </w:tcPr>
          <w:p w14:paraId="55A63FE1" w14:textId="77777777" w:rsidR="00B50050" w:rsidRDefault="00B50050" w:rsidP="0088127C">
            <w:pPr>
              <w:pStyle w:val="OtherTableBody"/>
            </w:pPr>
            <w:r>
              <w:t>HD</w:t>
            </w:r>
          </w:p>
        </w:tc>
        <w:tc>
          <w:tcPr>
            <w:tcW w:w="700" w:type="dxa"/>
          </w:tcPr>
          <w:p w14:paraId="65ED7D1E" w14:textId="77777777" w:rsidR="00B50050" w:rsidRDefault="00B50050" w:rsidP="0088127C">
            <w:pPr>
              <w:pStyle w:val="OtherTableBody"/>
            </w:pPr>
          </w:p>
        </w:tc>
        <w:tc>
          <w:tcPr>
            <w:tcW w:w="600" w:type="dxa"/>
          </w:tcPr>
          <w:p w14:paraId="62E5D4B1" w14:textId="77777777" w:rsidR="00B50050" w:rsidRDefault="00B50050" w:rsidP="0088127C">
            <w:pPr>
              <w:pStyle w:val="OtherTableBody"/>
            </w:pPr>
            <w:r>
              <w:t>0361</w:t>
            </w:r>
          </w:p>
        </w:tc>
        <w:tc>
          <w:tcPr>
            <w:tcW w:w="900" w:type="dxa"/>
          </w:tcPr>
          <w:p w14:paraId="261D809D" w14:textId="77777777" w:rsidR="00B50050" w:rsidRDefault="00B50050" w:rsidP="0088127C">
            <w:pPr>
              <w:pStyle w:val="OtherTableBody"/>
            </w:pPr>
            <w:r>
              <w:t>14.4.2.8</w:t>
            </w:r>
          </w:p>
        </w:tc>
      </w:tr>
      <w:tr w:rsidR="00B50050" w14:paraId="42B0E3F3" w14:textId="77777777" w:rsidTr="00195548">
        <w:tc>
          <w:tcPr>
            <w:tcW w:w="3500" w:type="dxa"/>
          </w:tcPr>
          <w:p w14:paraId="1137EF98" w14:textId="77777777" w:rsidR="00B50050" w:rsidRDefault="00B50050" w:rsidP="0088127C">
            <w:pPr>
              <w:pStyle w:val="OtherTableBody"/>
            </w:pPr>
            <w:r>
              <w:t>New CPU</w:t>
            </w:r>
          </w:p>
        </w:tc>
        <w:tc>
          <w:tcPr>
            <w:tcW w:w="700" w:type="dxa"/>
          </w:tcPr>
          <w:p w14:paraId="29EF5D5B" w14:textId="77777777" w:rsidR="00B50050" w:rsidRDefault="00B50050" w:rsidP="0088127C">
            <w:pPr>
              <w:pStyle w:val="OtherTableBody"/>
            </w:pPr>
            <w:r>
              <w:t>01193</w:t>
            </w:r>
          </w:p>
        </w:tc>
        <w:tc>
          <w:tcPr>
            <w:tcW w:w="600" w:type="dxa"/>
          </w:tcPr>
          <w:p w14:paraId="5EDD3C4E" w14:textId="77777777" w:rsidR="00B50050" w:rsidRDefault="00B50050" w:rsidP="0088127C">
            <w:pPr>
              <w:pStyle w:val="OtherTableBody"/>
            </w:pPr>
            <w:r>
              <w:t>NSC</w:t>
            </w:r>
          </w:p>
        </w:tc>
        <w:tc>
          <w:tcPr>
            <w:tcW w:w="600" w:type="dxa"/>
          </w:tcPr>
          <w:p w14:paraId="685F6AC7" w14:textId="77777777" w:rsidR="00B50050" w:rsidRDefault="00B50050" w:rsidP="0088127C">
            <w:pPr>
              <w:pStyle w:val="OtherTableBody"/>
            </w:pPr>
            <w:r>
              <w:t>6</w:t>
            </w:r>
          </w:p>
        </w:tc>
        <w:tc>
          <w:tcPr>
            <w:tcW w:w="600" w:type="dxa"/>
          </w:tcPr>
          <w:p w14:paraId="2F904A75" w14:textId="77777777" w:rsidR="00B50050" w:rsidRDefault="00B50050" w:rsidP="0088127C">
            <w:pPr>
              <w:pStyle w:val="OtherTableBody"/>
            </w:pPr>
            <w:r>
              <w:t>..</w:t>
            </w:r>
          </w:p>
        </w:tc>
        <w:tc>
          <w:tcPr>
            <w:tcW w:w="600" w:type="dxa"/>
          </w:tcPr>
          <w:p w14:paraId="4D852F23" w14:textId="77777777" w:rsidR="00B50050" w:rsidRDefault="00B50050" w:rsidP="0088127C">
            <w:pPr>
              <w:pStyle w:val="OtherTableBody"/>
            </w:pPr>
          </w:p>
        </w:tc>
        <w:tc>
          <w:tcPr>
            <w:tcW w:w="600" w:type="dxa"/>
          </w:tcPr>
          <w:p w14:paraId="096E3A3E" w14:textId="77777777" w:rsidR="00B50050" w:rsidRDefault="00B50050" w:rsidP="0088127C">
            <w:pPr>
              <w:pStyle w:val="OtherTableBody"/>
            </w:pPr>
            <w:r>
              <w:t>ST</w:t>
            </w:r>
          </w:p>
        </w:tc>
        <w:tc>
          <w:tcPr>
            <w:tcW w:w="700" w:type="dxa"/>
          </w:tcPr>
          <w:p w14:paraId="64BD1EE8" w14:textId="77777777" w:rsidR="00B50050" w:rsidRDefault="00B50050" w:rsidP="0088127C">
            <w:pPr>
              <w:pStyle w:val="OtherTableBody"/>
            </w:pPr>
          </w:p>
        </w:tc>
        <w:tc>
          <w:tcPr>
            <w:tcW w:w="600" w:type="dxa"/>
          </w:tcPr>
          <w:p w14:paraId="4657A7F0" w14:textId="77777777" w:rsidR="00B50050" w:rsidRDefault="00B50050" w:rsidP="0088127C">
            <w:pPr>
              <w:pStyle w:val="OtherTableBody"/>
            </w:pPr>
          </w:p>
        </w:tc>
        <w:tc>
          <w:tcPr>
            <w:tcW w:w="900" w:type="dxa"/>
          </w:tcPr>
          <w:p w14:paraId="2BD26D1E" w14:textId="77777777" w:rsidR="00B50050" w:rsidRDefault="00B50050" w:rsidP="0088127C">
            <w:pPr>
              <w:pStyle w:val="OtherTableBody"/>
            </w:pPr>
            <w:r>
              <w:t>14.4.2.6</w:t>
            </w:r>
          </w:p>
        </w:tc>
      </w:tr>
      <w:tr w:rsidR="00B50050" w14:paraId="5A0C884A" w14:textId="77777777" w:rsidTr="00195548">
        <w:tc>
          <w:tcPr>
            <w:tcW w:w="3500" w:type="dxa"/>
          </w:tcPr>
          <w:p w14:paraId="1725C921" w14:textId="77777777" w:rsidR="00B50050" w:rsidRDefault="00B50050" w:rsidP="0088127C">
            <w:pPr>
              <w:pStyle w:val="OtherTableBody"/>
            </w:pPr>
            <w:r>
              <w:t>New Facility</w:t>
            </w:r>
          </w:p>
        </w:tc>
        <w:tc>
          <w:tcPr>
            <w:tcW w:w="700" w:type="dxa"/>
          </w:tcPr>
          <w:p w14:paraId="1FA1C763" w14:textId="77777777" w:rsidR="00B50050" w:rsidRDefault="00B50050" w:rsidP="0088127C">
            <w:pPr>
              <w:pStyle w:val="OtherTableBody"/>
            </w:pPr>
            <w:r>
              <w:t>01196</w:t>
            </w:r>
          </w:p>
        </w:tc>
        <w:tc>
          <w:tcPr>
            <w:tcW w:w="600" w:type="dxa"/>
          </w:tcPr>
          <w:p w14:paraId="1C6AF6FC" w14:textId="77777777" w:rsidR="00B50050" w:rsidRDefault="00B50050" w:rsidP="0088127C">
            <w:pPr>
              <w:pStyle w:val="OtherTableBody"/>
            </w:pPr>
            <w:r>
              <w:t>NSC</w:t>
            </w:r>
          </w:p>
        </w:tc>
        <w:tc>
          <w:tcPr>
            <w:tcW w:w="600" w:type="dxa"/>
          </w:tcPr>
          <w:p w14:paraId="4E91E91A" w14:textId="77777777" w:rsidR="00B50050" w:rsidRDefault="00B50050" w:rsidP="0088127C">
            <w:pPr>
              <w:pStyle w:val="OtherTableBody"/>
            </w:pPr>
            <w:r>
              <w:t>9</w:t>
            </w:r>
          </w:p>
        </w:tc>
        <w:tc>
          <w:tcPr>
            <w:tcW w:w="600" w:type="dxa"/>
          </w:tcPr>
          <w:p w14:paraId="4EA87631" w14:textId="77777777" w:rsidR="00B50050" w:rsidRDefault="00B50050" w:rsidP="0088127C">
            <w:pPr>
              <w:pStyle w:val="OtherTableBody"/>
            </w:pPr>
            <w:r>
              <w:t>..</w:t>
            </w:r>
          </w:p>
        </w:tc>
        <w:tc>
          <w:tcPr>
            <w:tcW w:w="600" w:type="dxa"/>
          </w:tcPr>
          <w:p w14:paraId="2FCB1749" w14:textId="77777777" w:rsidR="00B50050" w:rsidRDefault="00B50050" w:rsidP="0088127C">
            <w:pPr>
              <w:pStyle w:val="OtherTableBody"/>
            </w:pPr>
          </w:p>
        </w:tc>
        <w:tc>
          <w:tcPr>
            <w:tcW w:w="600" w:type="dxa"/>
          </w:tcPr>
          <w:p w14:paraId="1D490B10" w14:textId="77777777" w:rsidR="00B50050" w:rsidRDefault="00B50050" w:rsidP="0088127C">
            <w:pPr>
              <w:pStyle w:val="OtherTableBody"/>
            </w:pPr>
            <w:r>
              <w:t>HD</w:t>
            </w:r>
          </w:p>
        </w:tc>
        <w:tc>
          <w:tcPr>
            <w:tcW w:w="700" w:type="dxa"/>
          </w:tcPr>
          <w:p w14:paraId="163A197D" w14:textId="77777777" w:rsidR="00B50050" w:rsidRDefault="00B50050" w:rsidP="0088127C">
            <w:pPr>
              <w:pStyle w:val="OtherTableBody"/>
            </w:pPr>
          </w:p>
        </w:tc>
        <w:tc>
          <w:tcPr>
            <w:tcW w:w="600" w:type="dxa"/>
          </w:tcPr>
          <w:p w14:paraId="4DF09E7C" w14:textId="77777777" w:rsidR="00B50050" w:rsidRDefault="00B50050" w:rsidP="0088127C">
            <w:pPr>
              <w:pStyle w:val="OtherTableBody"/>
            </w:pPr>
            <w:r>
              <w:t>0362</w:t>
            </w:r>
          </w:p>
        </w:tc>
        <w:tc>
          <w:tcPr>
            <w:tcW w:w="900" w:type="dxa"/>
          </w:tcPr>
          <w:p w14:paraId="22FCDF3A" w14:textId="77777777" w:rsidR="00B50050" w:rsidRDefault="00B50050" w:rsidP="0088127C">
            <w:pPr>
              <w:pStyle w:val="OtherTableBody"/>
            </w:pPr>
            <w:r>
              <w:t>14.4.2.9</w:t>
            </w:r>
          </w:p>
        </w:tc>
      </w:tr>
      <w:tr w:rsidR="00B50050" w14:paraId="47B5CB8F" w14:textId="77777777" w:rsidTr="00195548">
        <w:tc>
          <w:tcPr>
            <w:tcW w:w="3500" w:type="dxa"/>
          </w:tcPr>
          <w:p w14:paraId="2DD55F04" w14:textId="77777777" w:rsidR="00B50050" w:rsidRDefault="00B50050" w:rsidP="0088127C">
            <w:pPr>
              <w:pStyle w:val="OtherTableBody"/>
            </w:pPr>
            <w:r>
              <w:t>New Fileserver</w:t>
            </w:r>
          </w:p>
        </w:tc>
        <w:tc>
          <w:tcPr>
            <w:tcW w:w="700" w:type="dxa"/>
          </w:tcPr>
          <w:p w14:paraId="6DAAF803" w14:textId="77777777" w:rsidR="00B50050" w:rsidRDefault="00B50050" w:rsidP="0088127C">
            <w:pPr>
              <w:pStyle w:val="OtherTableBody"/>
            </w:pPr>
            <w:r>
              <w:t>01194</w:t>
            </w:r>
          </w:p>
        </w:tc>
        <w:tc>
          <w:tcPr>
            <w:tcW w:w="600" w:type="dxa"/>
          </w:tcPr>
          <w:p w14:paraId="52F989F1" w14:textId="77777777" w:rsidR="00B50050" w:rsidRDefault="00B50050" w:rsidP="0088127C">
            <w:pPr>
              <w:pStyle w:val="OtherTableBody"/>
            </w:pPr>
            <w:r>
              <w:t>NSC</w:t>
            </w:r>
          </w:p>
        </w:tc>
        <w:tc>
          <w:tcPr>
            <w:tcW w:w="600" w:type="dxa"/>
          </w:tcPr>
          <w:p w14:paraId="4A2DD052" w14:textId="77777777" w:rsidR="00B50050" w:rsidRDefault="00B50050" w:rsidP="0088127C">
            <w:pPr>
              <w:pStyle w:val="OtherTableBody"/>
            </w:pPr>
            <w:r>
              <w:t>7</w:t>
            </w:r>
          </w:p>
        </w:tc>
        <w:tc>
          <w:tcPr>
            <w:tcW w:w="600" w:type="dxa"/>
          </w:tcPr>
          <w:p w14:paraId="5A9DB799" w14:textId="77777777" w:rsidR="00B50050" w:rsidRDefault="00B50050" w:rsidP="0088127C">
            <w:pPr>
              <w:pStyle w:val="OtherTableBody"/>
            </w:pPr>
            <w:r>
              <w:t>..</w:t>
            </w:r>
          </w:p>
        </w:tc>
        <w:tc>
          <w:tcPr>
            <w:tcW w:w="600" w:type="dxa"/>
          </w:tcPr>
          <w:p w14:paraId="6F99524E" w14:textId="77777777" w:rsidR="00B50050" w:rsidRDefault="00B50050" w:rsidP="0088127C">
            <w:pPr>
              <w:pStyle w:val="OtherTableBody"/>
            </w:pPr>
          </w:p>
        </w:tc>
        <w:tc>
          <w:tcPr>
            <w:tcW w:w="600" w:type="dxa"/>
          </w:tcPr>
          <w:p w14:paraId="67F75F7D" w14:textId="77777777" w:rsidR="00B50050" w:rsidRDefault="00B50050" w:rsidP="0088127C">
            <w:pPr>
              <w:pStyle w:val="OtherTableBody"/>
            </w:pPr>
            <w:r>
              <w:t>ST</w:t>
            </w:r>
          </w:p>
        </w:tc>
        <w:tc>
          <w:tcPr>
            <w:tcW w:w="700" w:type="dxa"/>
          </w:tcPr>
          <w:p w14:paraId="181720A5" w14:textId="77777777" w:rsidR="00B50050" w:rsidRDefault="00B50050" w:rsidP="0088127C">
            <w:pPr>
              <w:pStyle w:val="OtherTableBody"/>
            </w:pPr>
          </w:p>
        </w:tc>
        <w:tc>
          <w:tcPr>
            <w:tcW w:w="600" w:type="dxa"/>
          </w:tcPr>
          <w:p w14:paraId="4A4C1270" w14:textId="77777777" w:rsidR="00B50050" w:rsidRDefault="00B50050" w:rsidP="0088127C">
            <w:pPr>
              <w:pStyle w:val="OtherTableBody"/>
            </w:pPr>
          </w:p>
        </w:tc>
        <w:tc>
          <w:tcPr>
            <w:tcW w:w="900" w:type="dxa"/>
          </w:tcPr>
          <w:p w14:paraId="636C2AE0" w14:textId="77777777" w:rsidR="00B50050" w:rsidRDefault="00B50050" w:rsidP="0088127C">
            <w:pPr>
              <w:pStyle w:val="OtherTableBody"/>
            </w:pPr>
            <w:r>
              <w:t>14.4.2.7</w:t>
            </w:r>
          </w:p>
        </w:tc>
      </w:tr>
      <w:tr w:rsidR="00B50050" w14:paraId="428966CB" w14:textId="77777777" w:rsidTr="00195548">
        <w:tc>
          <w:tcPr>
            <w:tcW w:w="3500" w:type="dxa"/>
          </w:tcPr>
          <w:p w14:paraId="244F1447" w14:textId="77777777" w:rsidR="00B50050" w:rsidRDefault="00B50050" w:rsidP="0088127C">
            <w:pPr>
              <w:pStyle w:val="OtherTableBody"/>
            </w:pPr>
            <w:r>
              <w:t>Newborn Baby Indicator</w:t>
            </w:r>
          </w:p>
        </w:tc>
        <w:tc>
          <w:tcPr>
            <w:tcW w:w="700" w:type="dxa"/>
          </w:tcPr>
          <w:p w14:paraId="08C9ADC8" w14:textId="77777777" w:rsidR="00B50050" w:rsidRDefault="00B50050" w:rsidP="0088127C">
            <w:pPr>
              <w:pStyle w:val="OtherTableBody"/>
            </w:pPr>
            <w:r>
              <w:t>00737</w:t>
            </w:r>
          </w:p>
        </w:tc>
        <w:tc>
          <w:tcPr>
            <w:tcW w:w="600" w:type="dxa"/>
          </w:tcPr>
          <w:p w14:paraId="3C1C77CC" w14:textId="77777777" w:rsidR="00B50050" w:rsidRDefault="00B50050" w:rsidP="0088127C">
            <w:pPr>
              <w:pStyle w:val="OtherTableBody"/>
            </w:pPr>
            <w:r>
              <w:t>PV2</w:t>
            </w:r>
          </w:p>
        </w:tc>
        <w:tc>
          <w:tcPr>
            <w:tcW w:w="600" w:type="dxa"/>
          </w:tcPr>
          <w:p w14:paraId="2B2C920C" w14:textId="77777777" w:rsidR="00B50050" w:rsidRDefault="00B50050" w:rsidP="0088127C">
            <w:pPr>
              <w:pStyle w:val="OtherTableBody"/>
            </w:pPr>
            <w:r>
              <w:t>36</w:t>
            </w:r>
          </w:p>
        </w:tc>
        <w:tc>
          <w:tcPr>
            <w:tcW w:w="600" w:type="dxa"/>
          </w:tcPr>
          <w:p w14:paraId="67EB8E07" w14:textId="77777777" w:rsidR="00B50050" w:rsidRDefault="00B50050" w:rsidP="0088127C">
            <w:pPr>
              <w:pStyle w:val="OtherTableBody"/>
            </w:pPr>
            <w:r>
              <w:t>1..1</w:t>
            </w:r>
          </w:p>
        </w:tc>
        <w:tc>
          <w:tcPr>
            <w:tcW w:w="600" w:type="dxa"/>
          </w:tcPr>
          <w:p w14:paraId="52B4A12C" w14:textId="77777777" w:rsidR="00B50050" w:rsidRDefault="00B50050" w:rsidP="0088127C">
            <w:pPr>
              <w:pStyle w:val="OtherTableBody"/>
            </w:pPr>
          </w:p>
        </w:tc>
        <w:tc>
          <w:tcPr>
            <w:tcW w:w="600" w:type="dxa"/>
          </w:tcPr>
          <w:p w14:paraId="7697EDC5" w14:textId="77777777" w:rsidR="00B50050" w:rsidRDefault="00B50050" w:rsidP="0088127C">
            <w:pPr>
              <w:pStyle w:val="OtherTableBody"/>
            </w:pPr>
            <w:r>
              <w:t>ID</w:t>
            </w:r>
          </w:p>
        </w:tc>
        <w:tc>
          <w:tcPr>
            <w:tcW w:w="700" w:type="dxa"/>
          </w:tcPr>
          <w:p w14:paraId="3D89A823" w14:textId="77777777" w:rsidR="00B50050" w:rsidRDefault="00B50050" w:rsidP="0088127C">
            <w:pPr>
              <w:pStyle w:val="OtherTableBody"/>
            </w:pPr>
          </w:p>
        </w:tc>
        <w:tc>
          <w:tcPr>
            <w:tcW w:w="600" w:type="dxa"/>
          </w:tcPr>
          <w:p w14:paraId="65040D12" w14:textId="77777777" w:rsidR="00B50050" w:rsidRDefault="00B50050" w:rsidP="0088127C">
            <w:pPr>
              <w:pStyle w:val="OtherTableBody"/>
            </w:pPr>
            <w:r>
              <w:t>0136</w:t>
            </w:r>
          </w:p>
        </w:tc>
        <w:tc>
          <w:tcPr>
            <w:tcW w:w="900" w:type="dxa"/>
          </w:tcPr>
          <w:p w14:paraId="67765AE1" w14:textId="77777777" w:rsidR="00B50050" w:rsidRDefault="00B50050" w:rsidP="0088127C">
            <w:pPr>
              <w:pStyle w:val="OtherTableBody"/>
            </w:pPr>
            <w:r>
              <w:t>3.4.4.36</w:t>
            </w:r>
          </w:p>
        </w:tc>
      </w:tr>
      <w:tr w:rsidR="00B50050" w14:paraId="1B1388C0" w14:textId="77777777" w:rsidTr="00195548">
        <w:tc>
          <w:tcPr>
            <w:tcW w:w="3500" w:type="dxa"/>
          </w:tcPr>
          <w:p w14:paraId="2C3959A8" w14:textId="77777777" w:rsidR="00B50050" w:rsidRDefault="00B50050" w:rsidP="0088127C">
            <w:pPr>
              <w:pStyle w:val="OtherTableBody"/>
            </w:pPr>
            <w:r>
              <w:t>Newborn Code</w:t>
            </w:r>
          </w:p>
        </w:tc>
        <w:tc>
          <w:tcPr>
            <w:tcW w:w="700" w:type="dxa"/>
          </w:tcPr>
          <w:p w14:paraId="2F3148B1" w14:textId="77777777" w:rsidR="00B50050" w:rsidRDefault="00B50050" w:rsidP="0088127C">
            <w:pPr>
              <w:pStyle w:val="OtherTableBody"/>
            </w:pPr>
            <w:r>
              <w:t>01526</w:t>
            </w:r>
          </w:p>
        </w:tc>
        <w:tc>
          <w:tcPr>
            <w:tcW w:w="600" w:type="dxa"/>
          </w:tcPr>
          <w:p w14:paraId="10BE6CCB" w14:textId="77777777" w:rsidR="00B50050" w:rsidRDefault="00B50050" w:rsidP="0088127C">
            <w:pPr>
              <w:pStyle w:val="OtherTableBody"/>
            </w:pPr>
            <w:r>
              <w:t>ABS</w:t>
            </w:r>
          </w:p>
        </w:tc>
        <w:tc>
          <w:tcPr>
            <w:tcW w:w="600" w:type="dxa"/>
          </w:tcPr>
          <w:p w14:paraId="74606DF3" w14:textId="77777777" w:rsidR="00B50050" w:rsidRDefault="00B50050" w:rsidP="0088127C">
            <w:pPr>
              <w:pStyle w:val="OtherTableBody"/>
            </w:pPr>
            <w:r>
              <w:t>13</w:t>
            </w:r>
          </w:p>
        </w:tc>
        <w:tc>
          <w:tcPr>
            <w:tcW w:w="600" w:type="dxa"/>
          </w:tcPr>
          <w:p w14:paraId="32670B0C" w14:textId="77777777" w:rsidR="00B50050" w:rsidRDefault="00B50050" w:rsidP="0088127C">
            <w:pPr>
              <w:pStyle w:val="OtherTableBody"/>
            </w:pPr>
            <w:r>
              <w:t>..</w:t>
            </w:r>
          </w:p>
        </w:tc>
        <w:tc>
          <w:tcPr>
            <w:tcW w:w="600" w:type="dxa"/>
          </w:tcPr>
          <w:p w14:paraId="361FAA4B" w14:textId="77777777" w:rsidR="00B50050" w:rsidRDefault="00B50050" w:rsidP="0088127C">
            <w:pPr>
              <w:pStyle w:val="OtherTableBody"/>
            </w:pPr>
          </w:p>
        </w:tc>
        <w:tc>
          <w:tcPr>
            <w:tcW w:w="600" w:type="dxa"/>
          </w:tcPr>
          <w:p w14:paraId="77D4DE67" w14:textId="77777777" w:rsidR="00B50050" w:rsidRDefault="00B50050" w:rsidP="0088127C">
            <w:pPr>
              <w:pStyle w:val="OtherTableBody"/>
            </w:pPr>
            <w:r>
              <w:t>CWE</w:t>
            </w:r>
          </w:p>
        </w:tc>
        <w:tc>
          <w:tcPr>
            <w:tcW w:w="700" w:type="dxa"/>
          </w:tcPr>
          <w:p w14:paraId="3C65097C" w14:textId="77777777" w:rsidR="00B50050" w:rsidRDefault="00B50050" w:rsidP="0088127C">
            <w:pPr>
              <w:pStyle w:val="OtherTableBody"/>
            </w:pPr>
          </w:p>
        </w:tc>
        <w:tc>
          <w:tcPr>
            <w:tcW w:w="600" w:type="dxa"/>
          </w:tcPr>
          <w:p w14:paraId="0B299B76" w14:textId="77777777" w:rsidR="00B50050" w:rsidRDefault="00B50050" w:rsidP="0088127C">
            <w:pPr>
              <w:pStyle w:val="OtherTableBody"/>
            </w:pPr>
            <w:r>
              <w:t>0425</w:t>
            </w:r>
          </w:p>
        </w:tc>
        <w:tc>
          <w:tcPr>
            <w:tcW w:w="900" w:type="dxa"/>
          </w:tcPr>
          <w:p w14:paraId="563DC74C" w14:textId="77777777" w:rsidR="00B50050" w:rsidRDefault="00B50050" w:rsidP="0088127C">
            <w:pPr>
              <w:pStyle w:val="OtherTableBody"/>
            </w:pPr>
            <w:r>
              <w:t>6.5.12.13</w:t>
            </w:r>
          </w:p>
        </w:tc>
      </w:tr>
      <w:tr w:rsidR="00B50050" w14:paraId="49532A3E" w14:textId="77777777" w:rsidTr="00195548">
        <w:tc>
          <w:tcPr>
            <w:tcW w:w="3500" w:type="dxa"/>
          </w:tcPr>
          <w:p w14:paraId="5771F4EE" w14:textId="77777777" w:rsidR="00B50050" w:rsidRDefault="00B50050" w:rsidP="0088127C">
            <w:pPr>
              <w:pStyle w:val="OtherTableBody"/>
            </w:pPr>
            <w:r>
              <w:t>Next Goal Review Date/Time</w:t>
            </w:r>
          </w:p>
        </w:tc>
        <w:tc>
          <w:tcPr>
            <w:tcW w:w="700" w:type="dxa"/>
          </w:tcPr>
          <w:p w14:paraId="49CE3DBB" w14:textId="77777777" w:rsidR="00B50050" w:rsidRDefault="00B50050" w:rsidP="0088127C">
            <w:pPr>
              <w:pStyle w:val="OtherTableBody"/>
            </w:pPr>
            <w:r>
              <w:t>00829</w:t>
            </w:r>
          </w:p>
        </w:tc>
        <w:tc>
          <w:tcPr>
            <w:tcW w:w="600" w:type="dxa"/>
          </w:tcPr>
          <w:p w14:paraId="0822FEA9" w14:textId="77777777" w:rsidR="00B50050" w:rsidRDefault="00B50050" w:rsidP="0088127C">
            <w:pPr>
              <w:pStyle w:val="OtherTableBody"/>
            </w:pPr>
            <w:r>
              <w:t>GOL</w:t>
            </w:r>
          </w:p>
        </w:tc>
        <w:tc>
          <w:tcPr>
            <w:tcW w:w="600" w:type="dxa"/>
          </w:tcPr>
          <w:p w14:paraId="41905710" w14:textId="77777777" w:rsidR="00B50050" w:rsidRDefault="00B50050" w:rsidP="0088127C">
            <w:pPr>
              <w:pStyle w:val="OtherTableBody"/>
            </w:pPr>
            <w:r>
              <w:t>13</w:t>
            </w:r>
          </w:p>
        </w:tc>
        <w:tc>
          <w:tcPr>
            <w:tcW w:w="600" w:type="dxa"/>
          </w:tcPr>
          <w:p w14:paraId="5968C718" w14:textId="77777777" w:rsidR="00B50050" w:rsidRDefault="00B50050" w:rsidP="0088127C">
            <w:pPr>
              <w:pStyle w:val="OtherTableBody"/>
            </w:pPr>
            <w:r>
              <w:t>..</w:t>
            </w:r>
          </w:p>
        </w:tc>
        <w:tc>
          <w:tcPr>
            <w:tcW w:w="600" w:type="dxa"/>
          </w:tcPr>
          <w:p w14:paraId="23AACC19" w14:textId="77777777" w:rsidR="00B50050" w:rsidRDefault="00B50050" w:rsidP="0088127C">
            <w:pPr>
              <w:pStyle w:val="OtherTableBody"/>
            </w:pPr>
          </w:p>
        </w:tc>
        <w:tc>
          <w:tcPr>
            <w:tcW w:w="600" w:type="dxa"/>
          </w:tcPr>
          <w:p w14:paraId="6A648F88" w14:textId="77777777" w:rsidR="00B50050" w:rsidRDefault="00B50050" w:rsidP="0088127C">
            <w:pPr>
              <w:pStyle w:val="OtherTableBody"/>
            </w:pPr>
            <w:r>
              <w:t>DTM</w:t>
            </w:r>
          </w:p>
        </w:tc>
        <w:tc>
          <w:tcPr>
            <w:tcW w:w="700" w:type="dxa"/>
          </w:tcPr>
          <w:p w14:paraId="2EE333F1" w14:textId="77777777" w:rsidR="00B50050" w:rsidRDefault="00B50050" w:rsidP="0088127C">
            <w:pPr>
              <w:pStyle w:val="OtherTableBody"/>
            </w:pPr>
          </w:p>
        </w:tc>
        <w:tc>
          <w:tcPr>
            <w:tcW w:w="600" w:type="dxa"/>
          </w:tcPr>
          <w:p w14:paraId="5D4C6EBA" w14:textId="77777777" w:rsidR="00B50050" w:rsidRDefault="00B50050" w:rsidP="0088127C">
            <w:pPr>
              <w:pStyle w:val="OtherTableBody"/>
            </w:pPr>
          </w:p>
        </w:tc>
        <w:tc>
          <w:tcPr>
            <w:tcW w:w="900" w:type="dxa"/>
          </w:tcPr>
          <w:p w14:paraId="5840CF07" w14:textId="77777777" w:rsidR="00B50050" w:rsidRDefault="00B50050" w:rsidP="0088127C">
            <w:pPr>
              <w:pStyle w:val="OtherTableBody"/>
            </w:pPr>
            <w:r>
              <w:t>12.4.1.13</w:t>
            </w:r>
          </w:p>
        </w:tc>
      </w:tr>
      <w:tr w:rsidR="00B50050" w14:paraId="62AA5CE6" w14:textId="77777777" w:rsidTr="00195548">
        <w:tc>
          <w:tcPr>
            <w:tcW w:w="3500" w:type="dxa"/>
          </w:tcPr>
          <w:p w14:paraId="1688592E" w14:textId="77777777" w:rsidR="00B50050" w:rsidRDefault="00B50050" w:rsidP="0088127C">
            <w:pPr>
              <w:pStyle w:val="OtherTableBody"/>
            </w:pPr>
            <w:r>
              <w:t>Next of Kin / Associated Parties Employee Number</w:t>
            </w:r>
          </w:p>
        </w:tc>
        <w:tc>
          <w:tcPr>
            <w:tcW w:w="700" w:type="dxa"/>
          </w:tcPr>
          <w:p w14:paraId="07D1E639" w14:textId="77777777" w:rsidR="00B50050" w:rsidRDefault="00B50050" w:rsidP="0088127C">
            <w:pPr>
              <w:pStyle w:val="OtherTableBody"/>
            </w:pPr>
            <w:r>
              <w:t>00201</w:t>
            </w:r>
          </w:p>
        </w:tc>
        <w:tc>
          <w:tcPr>
            <w:tcW w:w="600" w:type="dxa"/>
          </w:tcPr>
          <w:p w14:paraId="1A79C824" w14:textId="77777777" w:rsidR="00B50050" w:rsidRDefault="00B50050" w:rsidP="0088127C">
            <w:pPr>
              <w:pStyle w:val="OtherTableBody"/>
            </w:pPr>
            <w:r>
              <w:t>NK1</w:t>
            </w:r>
          </w:p>
        </w:tc>
        <w:tc>
          <w:tcPr>
            <w:tcW w:w="600" w:type="dxa"/>
          </w:tcPr>
          <w:p w14:paraId="4CFFBFBB" w14:textId="77777777" w:rsidR="00B50050" w:rsidRDefault="00B50050" w:rsidP="0088127C">
            <w:pPr>
              <w:pStyle w:val="OtherTableBody"/>
            </w:pPr>
            <w:r>
              <w:t>12</w:t>
            </w:r>
          </w:p>
        </w:tc>
        <w:tc>
          <w:tcPr>
            <w:tcW w:w="600" w:type="dxa"/>
          </w:tcPr>
          <w:p w14:paraId="0A6B3AAF" w14:textId="77777777" w:rsidR="00B50050" w:rsidRDefault="00B50050" w:rsidP="0088127C">
            <w:pPr>
              <w:pStyle w:val="OtherTableBody"/>
            </w:pPr>
            <w:r>
              <w:t>..</w:t>
            </w:r>
          </w:p>
        </w:tc>
        <w:tc>
          <w:tcPr>
            <w:tcW w:w="600" w:type="dxa"/>
          </w:tcPr>
          <w:p w14:paraId="4EB70591" w14:textId="77777777" w:rsidR="00B50050" w:rsidRDefault="00B50050" w:rsidP="0088127C">
            <w:pPr>
              <w:pStyle w:val="OtherTableBody"/>
            </w:pPr>
          </w:p>
        </w:tc>
        <w:tc>
          <w:tcPr>
            <w:tcW w:w="600" w:type="dxa"/>
          </w:tcPr>
          <w:p w14:paraId="5E5D7C24" w14:textId="77777777" w:rsidR="00B50050" w:rsidRDefault="00B50050" w:rsidP="0088127C">
            <w:pPr>
              <w:pStyle w:val="OtherTableBody"/>
            </w:pPr>
            <w:r>
              <w:t>CX</w:t>
            </w:r>
          </w:p>
        </w:tc>
        <w:tc>
          <w:tcPr>
            <w:tcW w:w="700" w:type="dxa"/>
          </w:tcPr>
          <w:p w14:paraId="43706392" w14:textId="77777777" w:rsidR="00B50050" w:rsidRDefault="00B50050" w:rsidP="0088127C">
            <w:pPr>
              <w:pStyle w:val="OtherTableBody"/>
            </w:pPr>
          </w:p>
        </w:tc>
        <w:tc>
          <w:tcPr>
            <w:tcW w:w="600" w:type="dxa"/>
          </w:tcPr>
          <w:p w14:paraId="49A8A07F" w14:textId="77777777" w:rsidR="00B50050" w:rsidRDefault="00B50050" w:rsidP="0088127C">
            <w:pPr>
              <w:pStyle w:val="OtherTableBody"/>
            </w:pPr>
          </w:p>
        </w:tc>
        <w:tc>
          <w:tcPr>
            <w:tcW w:w="900" w:type="dxa"/>
          </w:tcPr>
          <w:p w14:paraId="6521F469" w14:textId="77777777" w:rsidR="00B50050" w:rsidRDefault="00B50050" w:rsidP="0088127C">
            <w:pPr>
              <w:pStyle w:val="OtherTableBody"/>
            </w:pPr>
            <w:r>
              <w:t>3.4.5.12</w:t>
            </w:r>
          </w:p>
        </w:tc>
      </w:tr>
      <w:tr w:rsidR="00B50050" w14:paraId="73941882" w14:textId="77777777" w:rsidTr="00195548">
        <w:tc>
          <w:tcPr>
            <w:tcW w:w="3500" w:type="dxa"/>
          </w:tcPr>
          <w:p w14:paraId="3CBACDF4" w14:textId="77777777" w:rsidR="00B50050" w:rsidRDefault="00B50050" w:rsidP="0088127C">
            <w:pPr>
              <w:pStyle w:val="OtherTableBody"/>
            </w:pPr>
            <w:r>
              <w:t>Next of Kin / Associated Parties Job Code/Class</w:t>
            </w:r>
          </w:p>
        </w:tc>
        <w:tc>
          <w:tcPr>
            <w:tcW w:w="700" w:type="dxa"/>
          </w:tcPr>
          <w:p w14:paraId="657BE0C8" w14:textId="77777777" w:rsidR="00B50050" w:rsidRDefault="00B50050" w:rsidP="0088127C">
            <w:pPr>
              <w:pStyle w:val="OtherTableBody"/>
            </w:pPr>
            <w:r>
              <w:t>00200</w:t>
            </w:r>
          </w:p>
        </w:tc>
        <w:tc>
          <w:tcPr>
            <w:tcW w:w="600" w:type="dxa"/>
          </w:tcPr>
          <w:p w14:paraId="5C6B3C02" w14:textId="77777777" w:rsidR="00B50050" w:rsidRDefault="00B50050" w:rsidP="0088127C">
            <w:pPr>
              <w:pStyle w:val="OtherTableBody"/>
            </w:pPr>
            <w:r>
              <w:t>NK1</w:t>
            </w:r>
          </w:p>
        </w:tc>
        <w:tc>
          <w:tcPr>
            <w:tcW w:w="600" w:type="dxa"/>
          </w:tcPr>
          <w:p w14:paraId="18EA1363" w14:textId="77777777" w:rsidR="00B50050" w:rsidRDefault="00B50050" w:rsidP="0088127C">
            <w:pPr>
              <w:pStyle w:val="OtherTableBody"/>
            </w:pPr>
            <w:r>
              <w:t>11</w:t>
            </w:r>
          </w:p>
        </w:tc>
        <w:tc>
          <w:tcPr>
            <w:tcW w:w="600" w:type="dxa"/>
          </w:tcPr>
          <w:p w14:paraId="66F67DB3" w14:textId="77777777" w:rsidR="00B50050" w:rsidRDefault="00B50050" w:rsidP="0088127C">
            <w:pPr>
              <w:pStyle w:val="OtherTableBody"/>
            </w:pPr>
            <w:r>
              <w:t>..</w:t>
            </w:r>
          </w:p>
        </w:tc>
        <w:tc>
          <w:tcPr>
            <w:tcW w:w="600" w:type="dxa"/>
          </w:tcPr>
          <w:p w14:paraId="194139D6" w14:textId="77777777" w:rsidR="00B50050" w:rsidRDefault="00B50050" w:rsidP="0088127C">
            <w:pPr>
              <w:pStyle w:val="OtherTableBody"/>
            </w:pPr>
          </w:p>
        </w:tc>
        <w:tc>
          <w:tcPr>
            <w:tcW w:w="600" w:type="dxa"/>
          </w:tcPr>
          <w:p w14:paraId="7654793E" w14:textId="77777777" w:rsidR="00B50050" w:rsidRDefault="00B50050" w:rsidP="0088127C">
            <w:pPr>
              <w:pStyle w:val="OtherTableBody"/>
            </w:pPr>
            <w:r>
              <w:t>JCC</w:t>
            </w:r>
          </w:p>
        </w:tc>
        <w:tc>
          <w:tcPr>
            <w:tcW w:w="700" w:type="dxa"/>
          </w:tcPr>
          <w:p w14:paraId="21BC29B3" w14:textId="77777777" w:rsidR="00B50050" w:rsidRDefault="00B50050" w:rsidP="0088127C">
            <w:pPr>
              <w:pStyle w:val="OtherTableBody"/>
            </w:pPr>
          </w:p>
        </w:tc>
        <w:tc>
          <w:tcPr>
            <w:tcW w:w="600" w:type="dxa"/>
          </w:tcPr>
          <w:p w14:paraId="4A987A57" w14:textId="77777777" w:rsidR="00B50050" w:rsidRDefault="00B50050" w:rsidP="0088127C">
            <w:pPr>
              <w:pStyle w:val="OtherTableBody"/>
            </w:pPr>
          </w:p>
        </w:tc>
        <w:tc>
          <w:tcPr>
            <w:tcW w:w="900" w:type="dxa"/>
          </w:tcPr>
          <w:p w14:paraId="569A2BED" w14:textId="77777777" w:rsidR="00B50050" w:rsidRDefault="00B50050" w:rsidP="0088127C">
            <w:pPr>
              <w:pStyle w:val="OtherTableBody"/>
            </w:pPr>
            <w:r>
              <w:t>3.4.5.11</w:t>
            </w:r>
          </w:p>
        </w:tc>
      </w:tr>
      <w:tr w:rsidR="00B50050" w14:paraId="3852F5CF" w14:textId="77777777" w:rsidTr="00195548">
        <w:tc>
          <w:tcPr>
            <w:tcW w:w="3500" w:type="dxa"/>
          </w:tcPr>
          <w:p w14:paraId="137D2545" w14:textId="77777777" w:rsidR="00B50050" w:rsidRDefault="00B50050" w:rsidP="0088127C">
            <w:pPr>
              <w:pStyle w:val="OtherTableBody"/>
            </w:pPr>
            <w:r>
              <w:t>Next of Kin / Associated Parties Job Title</w:t>
            </w:r>
          </w:p>
        </w:tc>
        <w:tc>
          <w:tcPr>
            <w:tcW w:w="700" w:type="dxa"/>
          </w:tcPr>
          <w:p w14:paraId="430B8D3A" w14:textId="77777777" w:rsidR="00B50050" w:rsidRDefault="00B50050" w:rsidP="0088127C">
            <w:pPr>
              <w:pStyle w:val="OtherTableBody"/>
            </w:pPr>
            <w:r>
              <w:t>00199</w:t>
            </w:r>
          </w:p>
        </w:tc>
        <w:tc>
          <w:tcPr>
            <w:tcW w:w="600" w:type="dxa"/>
          </w:tcPr>
          <w:p w14:paraId="2D35B6A6" w14:textId="77777777" w:rsidR="00B50050" w:rsidRDefault="00B50050" w:rsidP="0088127C">
            <w:pPr>
              <w:pStyle w:val="OtherTableBody"/>
            </w:pPr>
            <w:r>
              <w:t>NK1</w:t>
            </w:r>
          </w:p>
        </w:tc>
        <w:tc>
          <w:tcPr>
            <w:tcW w:w="600" w:type="dxa"/>
          </w:tcPr>
          <w:p w14:paraId="00ACCA36" w14:textId="77777777" w:rsidR="00B50050" w:rsidRDefault="00B50050" w:rsidP="0088127C">
            <w:pPr>
              <w:pStyle w:val="OtherTableBody"/>
            </w:pPr>
            <w:r>
              <w:t>10</w:t>
            </w:r>
          </w:p>
        </w:tc>
        <w:tc>
          <w:tcPr>
            <w:tcW w:w="600" w:type="dxa"/>
          </w:tcPr>
          <w:p w14:paraId="7FD62D2A" w14:textId="77777777" w:rsidR="00B50050" w:rsidRDefault="00B50050" w:rsidP="0088127C">
            <w:pPr>
              <w:pStyle w:val="OtherTableBody"/>
            </w:pPr>
            <w:r>
              <w:t>..</w:t>
            </w:r>
          </w:p>
        </w:tc>
        <w:tc>
          <w:tcPr>
            <w:tcW w:w="600" w:type="dxa"/>
          </w:tcPr>
          <w:p w14:paraId="568FA343" w14:textId="77777777" w:rsidR="00B50050" w:rsidRDefault="00B50050" w:rsidP="0088127C">
            <w:pPr>
              <w:pStyle w:val="OtherTableBody"/>
            </w:pPr>
            <w:r>
              <w:t>60#</w:t>
            </w:r>
          </w:p>
        </w:tc>
        <w:tc>
          <w:tcPr>
            <w:tcW w:w="600" w:type="dxa"/>
          </w:tcPr>
          <w:p w14:paraId="5F772238" w14:textId="77777777" w:rsidR="00B50050" w:rsidRDefault="00B50050" w:rsidP="0088127C">
            <w:pPr>
              <w:pStyle w:val="OtherTableBody"/>
            </w:pPr>
            <w:r>
              <w:t>ST</w:t>
            </w:r>
          </w:p>
        </w:tc>
        <w:tc>
          <w:tcPr>
            <w:tcW w:w="700" w:type="dxa"/>
          </w:tcPr>
          <w:p w14:paraId="7868B939" w14:textId="77777777" w:rsidR="00B50050" w:rsidRDefault="00B50050" w:rsidP="0088127C">
            <w:pPr>
              <w:pStyle w:val="OtherTableBody"/>
            </w:pPr>
          </w:p>
        </w:tc>
        <w:tc>
          <w:tcPr>
            <w:tcW w:w="600" w:type="dxa"/>
          </w:tcPr>
          <w:p w14:paraId="6496BBB6" w14:textId="77777777" w:rsidR="00B50050" w:rsidRDefault="00B50050" w:rsidP="0088127C">
            <w:pPr>
              <w:pStyle w:val="OtherTableBody"/>
            </w:pPr>
          </w:p>
        </w:tc>
        <w:tc>
          <w:tcPr>
            <w:tcW w:w="900" w:type="dxa"/>
          </w:tcPr>
          <w:p w14:paraId="05AC26A3" w14:textId="77777777" w:rsidR="00B50050" w:rsidRDefault="00B50050" w:rsidP="0088127C">
            <w:pPr>
              <w:pStyle w:val="OtherTableBody"/>
            </w:pPr>
            <w:r>
              <w:t>3.4.5.10</w:t>
            </w:r>
          </w:p>
        </w:tc>
      </w:tr>
      <w:tr w:rsidR="00B50050" w14:paraId="6F8655E6" w14:textId="77777777" w:rsidTr="00195548">
        <w:tc>
          <w:tcPr>
            <w:tcW w:w="3500" w:type="dxa"/>
          </w:tcPr>
          <w:p w14:paraId="61ACE1AF" w14:textId="77777777" w:rsidR="00B50050" w:rsidRDefault="00B50050" w:rsidP="0088127C">
            <w:pPr>
              <w:pStyle w:val="OtherTableBody"/>
            </w:pPr>
            <w:r>
              <w:t>Next of Kin Birth Place</w:t>
            </w:r>
          </w:p>
        </w:tc>
        <w:tc>
          <w:tcPr>
            <w:tcW w:w="700" w:type="dxa"/>
          </w:tcPr>
          <w:p w14:paraId="405AEE76" w14:textId="77777777" w:rsidR="00B50050" w:rsidRDefault="00B50050" w:rsidP="0088127C">
            <w:pPr>
              <w:pStyle w:val="OtherTableBody"/>
            </w:pPr>
            <w:r>
              <w:t>01905</w:t>
            </w:r>
          </w:p>
        </w:tc>
        <w:tc>
          <w:tcPr>
            <w:tcW w:w="600" w:type="dxa"/>
          </w:tcPr>
          <w:p w14:paraId="7B7AF051" w14:textId="77777777" w:rsidR="00B50050" w:rsidRDefault="00B50050" w:rsidP="0088127C">
            <w:pPr>
              <w:pStyle w:val="OtherTableBody"/>
            </w:pPr>
            <w:r>
              <w:t>NK1</w:t>
            </w:r>
          </w:p>
        </w:tc>
        <w:tc>
          <w:tcPr>
            <w:tcW w:w="600" w:type="dxa"/>
          </w:tcPr>
          <w:p w14:paraId="36625042" w14:textId="77777777" w:rsidR="00B50050" w:rsidRDefault="00B50050" w:rsidP="0088127C">
            <w:pPr>
              <w:pStyle w:val="OtherTableBody"/>
            </w:pPr>
            <w:r>
              <w:t>38</w:t>
            </w:r>
          </w:p>
        </w:tc>
        <w:tc>
          <w:tcPr>
            <w:tcW w:w="600" w:type="dxa"/>
          </w:tcPr>
          <w:p w14:paraId="74ADBF20" w14:textId="77777777" w:rsidR="00B50050" w:rsidRDefault="00B50050" w:rsidP="0088127C">
            <w:pPr>
              <w:pStyle w:val="OtherTableBody"/>
            </w:pPr>
            <w:r>
              <w:t>..</w:t>
            </w:r>
          </w:p>
        </w:tc>
        <w:tc>
          <w:tcPr>
            <w:tcW w:w="600" w:type="dxa"/>
          </w:tcPr>
          <w:p w14:paraId="488A35F2" w14:textId="77777777" w:rsidR="00B50050" w:rsidRDefault="00B50050" w:rsidP="0088127C">
            <w:pPr>
              <w:pStyle w:val="OtherTableBody"/>
            </w:pPr>
            <w:r>
              <w:t>250#</w:t>
            </w:r>
          </w:p>
        </w:tc>
        <w:tc>
          <w:tcPr>
            <w:tcW w:w="600" w:type="dxa"/>
          </w:tcPr>
          <w:p w14:paraId="7944608C" w14:textId="77777777" w:rsidR="00B50050" w:rsidRDefault="00B50050" w:rsidP="0088127C">
            <w:pPr>
              <w:pStyle w:val="OtherTableBody"/>
            </w:pPr>
            <w:r>
              <w:t>ST</w:t>
            </w:r>
          </w:p>
        </w:tc>
        <w:tc>
          <w:tcPr>
            <w:tcW w:w="700" w:type="dxa"/>
          </w:tcPr>
          <w:p w14:paraId="4F38E0AE" w14:textId="77777777" w:rsidR="00B50050" w:rsidRDefault="00B50050" w:rsidP="0088127C">
            <w:pPr>
              <w:pStyle w:val="OtherTableBody"/>
            </w:pPr>
          </w:p>
        </w:tc>
        <w:tc>
          <w:tcPr>
            <w:tcW w:w="600" w:type="dxa"/>
          </w:tcPr>
          <w:p w14:paraId="54105CEF" w14:textId="77777777" w:rsidR="00B50050" w:rsidRDefault="00B50050" w:rsidP="0088127C">
            <w:pPr>
              <w:pStyle w:val="OtherTableBody"/>
            </w:pPr>
          </w:p>
        </w:tc>
        <w:tc>
          <w:tcPr>
            <w:tcW w:w="900" w:type="dxa"/>
          </w:tcPr>
          <w:p w14:paraId="12CA21FB" w14:textId="77777777" w:rsidR="00B50050" w:rsidRDefault="00B50050" w:rsidP="0088127C">
            <w:pPr>
              <w:pStyle w:val="OtherTableBody"/>
            </w:pPr>
            <w:r>
              <w:t>3.4.5.38</w:t>
            </w:r>
          </w:p>
        </w:tc>
      </w:tr>
      <w:tr w:rsidR="00B50050" w14:paraId="6D8378C0" w14:textId="77777777" w:rsidTr="00195548">
        <w:tc>
          <w:tcPr>
            <w:tcW w:w="3500" w:type="dxa"/>
          </w:tcPr>
          <w:p w14:paraId="0F9A4FD8" w14:textId="77777777" w:rsidR="00B50050" w:rsidRDefault="00B50050" w:rsidP="0088127C">
            <w:pPr>
              <w:pStyle w:val="OtherTableBody"/>
            </w:pPr>
            <w:r>
              <w:t>Next of Kin Telecommunication Information</w:t>
            </w:r>
          </w:p>
        </w:tc>
        <w:tc>
          <w:tcPr>
            <w:tcW w:w="700" w:type="dxa"/>
          </w:tcPr>
          <w:p w14:paraId="2DF5CB8A" w14:textId="77777777" w:rsidR="00B50050" w:rsidRDefault="00B50050" w:rsidP="0088127C">
            <w:pPr>
              <w:pStyle w:val="OtherTableBody"/>
            </w:pPr>
            <w:r>
              <w:t>02292</w:t>
            </w:r>
          </w:p>
        </w:tc>
        <w:tc>
          <w:tcPr>
            <w:tcW w:w="600" w:type="dxa"/>
          </w:tcPr>
          <w:p w14:paraId="498E3E34" w14:textId="77777777" w:rsidR="00B50050" w:rsidRDefault="00B50050" w:rsidP="0088127C">
            <w:pPr>
              <w:pStyle w:val="OtherTableBody"/>
            </w:pPr>
            <w:r>
              <w:t>NK1</w:t>
            </w:r>
          </w:p>
        </w:tc>
        <w:tc>
          <w:tcPr>
            <w:tcW w:w="600" w:type="dxa"/>
          </w:tcPr>
          <w:p w14:paraId="70F53F42" w14:textId="77777777" w:rsidR="00B50050" w:rsidRDefault="00B50050" w:rsidP="0088127C">
            <w:pPr>
              <w:pStyle w:val="OtherTableBody"/>
            </w:pPr>
            <w:r>
              <w:t>40</w:t>
            </w:r>
          </w:p>
        </w:tc>
        <w:tc>
          <w:tcPr>
            <w:tcW w:w="600" w:type="dxa"/>
          </w:tcPr>
          <w:p w14:paraId="0B88B62C" w14:textId="77777777" w:rsidR="00B50050" w:rsidRDefault="00B50050" w:rsidP="0088127C">
            <w:pPr>
              <w:pStyle w:val="OtherTableBody"/>
            </w:pPr>
            <w:r>
              <w:t>..</w:t>
            </w:r>
          </w:p>
        </w:tc>
        <w:tc>
          <w:tcPr>
            <w:tcW w:w="600" w:type="dxa"/>
          </w:tcPr>
          <w:p w14:paraId="16C17EBE" w14:textId="77777777" w:rsidR="00B50050" w:rsidRDefault="00B50050" w:rsidP="0088127C">
            <w:pPr>
              <w:pStyle w:val="OtherTableBody"/>
            </w:pPr>
          </w:p>
        </w:tc>
        <w:tc>
          <w:tcPr>
            <w:tcW w:w="600" w:type="dxa"/>
          </w:tcPr>
          <w:p w14:paraId="182800D0" w14:textId="77777777" w:rsidR="00B50050" w:rsidRDefault="00B50050" w:rsidP="0088127C">
            <w:pPr>
              <w:pStyle w:val="OtherTableBody"/>
            </w:pPr>
            <w:r>
              <w:t>XTN</w:t>
            </w:r>
          </w:p>
        </w:tc>
        <w:tc>
          <w:tcPr>
            <w:tcW w:w="700" w:type="dxa"/>
          </w:tcPr>
          <w:p w14:paraId="51B3F178" w14:textId="77777777" w:rsidR="00B50050" w:rsidRDefault="00B50050" w:rsidP="0088127C">
            <w:pPr>
              <w:pStyle w:val="OtherTableBody"/>
            </w:pPr>
          </w:p>
        </w:tc>
        <w:tc>
          <w:tcPr>
            <w:tcW w:w="600" w:type="dxa"/>
          </w:tcPr>
          <w:p w14:paraId="7F43747D" w14:textId="77777777" w:rsidR="00B50050" w:rsidRDefault="00B50050" w:rsidP="0088127C">
            <w:pPr>
              <w:pStyle w:val="OtherTableBody"/>
            </w:pPr>
          </w:p>
        </w:tc>
        <w:tc>
          <w:tcPr>
            <w:tcW w:w="900" w:type="dxa"/>
          </w:tcPr>
          <w:p w14:paraId="59D8CED4" w14:textId="77777777" w:rsidR="00B50050" w:rsidRDefault="00B50050" w:rsidP="0088127C">
            <w:pPr>
              <w:pStyle w:val="OtherTableBody"/>
            </w:pPr>
            <w:r>
              <w:t>3.4.5.40</w:t>
            </w:r>
          </w:p>
        </w:tc>
      </w:tr>
      <w:tr w:rsidR="00B50050" w14:paraId="033975D0" w14:textId="77777777" w:rsidTr="00195548">
        <w:tc>
          <w:tcPr>
            <w:tcW w:w="3500" w:type="dxa"/>
          </w:tcPr>
          <w:p w14:paraId="67BC4081" w14:textId="77777777" w:rsidR="00B50050" w:rsidRDefault="00B50050" w:rsidP="0088127C">
            <w:pPr>
              <w:pStyle w:val="OtherTableBody"/>
            </w:pPr>
            <w:r>
              <w:t>Next of Kin/Associated Party's Identifiers</w:t>
            </w:r>
          </w:p>
        </w:tc>
        <w:tc>
          <w:tcPr>
            <w:tcW w:w="700" w:type="dxa"/>
          </w:tcPr>
          <w:p w14:paraId="3C037E4A" w14:textId="77777777" w:rsidR="00B50050" w:rsidRDefault="00B50050" w:rsidP="0088127C">
            <w:pPr>
              <w:pStyle w:val="OtherTableBody"/>
            </w:pPr>
            <w:r>
              <w:t>00751</w:t>
            </w:r>
          </w:p>
        </w:tc>
        <w:tc>
          <w:tcPr>
            <w:tcW w:w="600" w:type="dxa"/>
          </w:tcPr>
          <w:p w14:paraId="6D10A629" w14:textId="77777777" w:rsidR="00B50050" w:rsidRDefault="00B50050" w:rsidP="0088127C">
            <w:pPr>
              <w:pStyle w:val="OtherTableBody"/>
            </w:pPr>
            <w:r>
              <w:t>NK1</w:t>
            </w:r>
          </w:p>
        </w:tc>
        <w:tc>
          <w:tcPr>
            <w:tcW w:w="600" w:type="dxa"/>
          </w:tcPr>
          <w:p w14:paraId="32C36576" w14:textId="77777777" w:rsidR="00B50050" w:rsidRDefault="00B50050" w:rsidP="0088127C">
            <w:pPr>
              <w:pStyle w:val="OtherTableBody"/>
            </w:pPr>
            <w:r>
              <w:t>33</w:t>
            </w:r>
          </w:p>
        </w:tc>
        <w:tc>
          <w:tcPr>
            <w:tcW w:w="600" w:type="dxa"/>
          </w:tcPr>
          <w:p w14:paraId="0D182F5F" w14:textId="77777777" w:rsidR="00B50050" w:rsidRDefault="00B50050" w:rsidP="0088127C">
            <w:pPr>
              <w:pStyle w:val="OtherTableBody"/>
            </w:pPr>
            <w:r>
              <w:t>..</w:t>
            </w:r>
          </w:p>
        </w:tc>
        <w:tc>
          <w:tcPr>
            <w:tcW w:w="600" w:type="dxa"/>
          </w:tcPr>
          <w:p w14:paraId="73DDF845" w14:textId="77777777" w:rsidR="00B50050" w:rsidRDefault="00B50050" w:rsidP="0088127C">
            <w:pPr>
              <w:pStyle w:val="OtherTableBody"/>
            </w:pPr>
          </w:p>
        </w:tc>
        <w:tc>
          <w:tcPr>
            <w:tcW w:w="600" w:type="dxa"/>
          </w:tcPr>
          <w:p w14:paraId="258A6814" w14:textId="77777777" w:rsidR="00B50050" w:rsidRDefault="00B50050" w:rsidP="0088127C">
            <w:pPr>
              <w:pStyle w:val="OtherTableBody"/>
            </w:pPr>
            <w:r>
              <w:t>CX</w:t>
            </w:r>
          </w:p>
        </w:tc>
        <w:tc>
          <w:tcPr>
            <w:tcW w:w="700" w:type="dxa"/>
          </w:tcPr>
          <w:p w14:paraId="49C7883A" w14:textId="77777777" w:rsidR="00B50050" w:rsidRDefault="00B50050" w:rsidP="0088127C">
            <w:pPr>
              <w:pStyle w:val="OtherTableBody"/>
            </w:pPr>
            <w:r>
              <w:t>Y</w:t>
            </w:r>
          </w:p>
        </w:tc>
        <w:tc>
          <w:tcPr>
            <w:tcW w:w="600" w:type="dxa"/>
          </w:tcPr>
          <w:p w14:paraId="06C2056C" w14:textId="77777777" w:rsidR="00B50050" w:rsidRDefault="00B50050" w:rsidP="0088127C">
            <w:pPr>
              <w:pStyle w:val="OtherTableBody"/>
            </w:pPr>
          </w:p>
        </w:tc>
        <w:tc>
          <w:tcPr>
            <w:tcW w:w="900" w:type="dxa"/>
          </w:tcPr>
          <w:p w14:paraId="5C56A65F" w14:textId="77777777" w:rsidR="00B50050" w:rsidRDefault="00B50050" w:rsidP="0088127C">
            <w:pPr>
              <w:pStyle w:val="OtherTableBody"/>
            </w:pPr>
            <w:r>
              <w:t>3.4.5.33</w:t>
            </w:r>
          </w:p>
        </w:tc>
      </w:tr>
      <w:tr w:rsidR="00B50050" w14:paraId="02983938" w14:textId="77777777" w:rsidTr="00195548">
        <w:tc>
          <w:tcPr>
            <w:tcW w:w="3500" w:type="dxa"/>
          </w:tcPr>
          <w:p w14:paraId="4E69643C" w14:textId="77777777" w:rsidR="00B50050" w:rsidRDefault="00B50050" w:rsidP="0088127C">
            <w:pPr>
              <w:pStyle w:val="OtherTableBody"/>
            </w:pPr>
            <w:r>
              <w:t>Non Covered Days</w:t>
            </w:r>
          </w:p>
        </w:tc>
        <w:tc>
          <w:tcPr>
            <w:tcW w:w="700" w:type="dxa"/>
          </w:tcPr>
          <w:p w14:paraId="3C372A11" w14:textId="77777777" w:rsidR="00B50050" w:rsidRDefault="00B50050" w:rsidP="0088127C">
            <w:pPr>
              <w:pStyle w:val="OtherTableBody"/>
            </w:pPr>
            <w:r>
              <w:t>00538</w:t>
            </w:r>
          </w:p>
        </w:tc>
        <w:tc>
          <w:tcPr>
            <w:tcW w:w="600" w:type="dxa"/>
          </w:tcPr>
          <w:p w14:paraId="2B55979B" w14:textId="77777777" w:rsidR="00B50050" w:rsidRDefault="00B50050" w:rsidP="0088127C">
            <w:pPr>
              <w:pStyle w:val="OtherTableBody"/>
            </w:pPr>
            <w:r>
              <w:t>UB1</w:t>
            </w:r>
          </w:p>
        </w:tc>
        <w:tc>
          <w:tcPr>
            <w:tcW w:w="600" w:type="dxa"/>
          </w:tcPr>
          <w:p w14:paraId="0DA5EF73" w14:textId="77777777" w:rsidR="00B50050" w:rsidRDefault="00B50050" w:rsidP="0088127C">
            <w:pPr>
              <w:pStyle w:val="OtherTableBody"/>
            </w:pPr>
            <w:r>
              <w:t>9</w:t>
            </w:r>
          </w:p>
        </w:tc>
        <w:tc>
          <w:tcPr>
            <w:tcW w:w="600" w:type="dxa"/>
          </w:tcPr>
          <w:p w14:paraId="31DFD5F6" w14:textId="77777777" w:rsidR="00B50050" w:rsidRDefault="00B50050" w:rsidP="0088127C">
            <w:pPr>
              <w:pStyle w:val="OtherTableBody"/>
            </w:pPr>
            <w:r>
              <w:t>..</w:t>
            </w:r>
          </w:p>
        </w:tc>
        <w:tc>
          <w:tcPr>
            <w:tcW w:w="600" w:type="dxa"/>
          </w:tcPr>
          <w:p w14:paraId="73200745" w14:textId="77777777" w:rsidR="00B50050" w:rsidRDefault="00B50050" w:rsidP="0088127C">
            <w:pPr>
              <w:pStyle w:val="OtherTableBody"/>
            </w:pPr>
          </w:p>
        </w:tc>
        <w:tc>
          <w:tcPr>
            <w:tcW w:w="600" w:type="dxa"/>
          </w:tcPr>
          <w:p w14:paraId="2EC3D828" w14:textId="77777777" w:rsidR="00B50050" w:rsidRDefault="00B50050" w:rsidP="0088127C">
            <w:pPr>
              <w:pStyle w:val="OtherTableBody"/>
            </w:pPr>
            <w:r>
              <w:t>-</w:t>
            </w:r>
          </w:p>
        </w:tc>
        <w:tc>
          <w:tcPr>
            <w:tcW w:w="700" w:type="dxa"/>
          </w:tcPr>
          <w:p w14:paraId="2A483433" w14:textId="77777777" w:rsidR="00B50050" w:rsidRDefault="00B50050" w:rsidP="0088127C">
            <w:pPr>
              <w:pStyle w:val="OtherTableBody"/>
            </w:pPr>
          </w:p>
        </w:tc>
        <w:tc>
          <w:tcPr>
            <w:tcW w:w="600" w:type="dxa"/>
          </w:tcPr>
          <w:p w14:paraId="2F074ED0" w14:textId="77777777" w:rsidR="00B50050" w:rsidRDefault="00B50050" w:rsidP="0088127C">
            <w:pPr>
              <w:pStyle w:val="OtherTableBody"/>
            </w:pPr>
          </w:p>
        </w:tc>
        <w:tc>
          <w:tcPr>
            <w:tcW w:w="900" w:type="dxa"/>
          </w:tcPr>
          <w:p w14:paraId="46674393" w14:textId="77777777" w:rsidR="00B50050" w:rsidRDefault="00B50050" w:rsidP="0088127C">
            <w:pPr>
              <w:pStyle w:val="OtherTableBody"/>
            </w:pPr>
            <w:r>
              <w:t>6.5.10.9</w:t>
            </w:r>
          </w:p>
        </w:tc>
      </w:tr>
      <w:tr w:rsidR="00B50050" w14:paraId="6FD4CAF0" w14:textId="77777777" w:rsidTr="00195548">
        <w:tc>
          <w:tcPr>
            <w:tcW w:w="3500" w:type="dxa"/>
          </w:tcPr>
          <w:p w14:paraId="24D7D284" w14:textId="77777777" w:rsidR="00B50050" w:rsidRDefault="00B50050" w:rsidP="0088127C">
            <w:pPr>
              <w:pStyle w:val="OtherTableBody"/>
            </w:pPr>
            <w:r>
              <w:t>Non-Concur Code/Description</w:t>
            </w:r>
          </w:p>
        </w:tc>
        <w:tc>
          <w:tcPr>
            <w:tcW w:w="700" w:type="dxa"/>
          </w:tcPr>
          <w:p w14:paraId="06B3DC23" w14:textId="77777777" w:rsidR="00B50050" w:rsidRDefault="00B50050" w:rsidP="0088127C">
            <w:pPr>
              <w:pStyle w:val="OtherTableBody"/>
            </w:pPr>
            <w:r>
              <w:t>00513</w:t>
            </w:r>
          </w:p>
        </w:tc>
        <w:tc>
          <w:tcPr>
            <w:tcW w:w="600" w:type="dxa"/>
          </w:tcPr>
          <w:p w14:paraId="3D10EE73" w14:textId="77777777" w:rsidR="00B50050" w:rsidRDefault="00B50050" w:rsidP="0088127C">
            <w:pPr>
              <w:pStyle w:val="OtherTableBody"/>
            </w:pPr>
            <w:r>
              <w:t>IN3</w:t>
            </w:r>
          </w:p>
        </w:tc>
        <w:tc>
          <w:tcPr>
            <w:tcW w:w="600" w:type="dxa"/>
          </w:tcPr>
          <w:p w14:paraId="4D989369" w14:textId="77777777" w:rsidR="00B50050" w:rsidRDefault="00B50050" w:rsidP="0088127C">
            <w:pPr>
              <w:pStyle w:val="OtherTableBody"/>
            </w:pPr>
            <w:r>
              <w:t>12</w:t>
            </w:r>
          </w:p>
        </w:tc>
        <w:tc>
          <w:tcPr>
            <w:tcW w:w="600" w:type="dxa"/>
          </w:tcPr>
          <w:p w14:paraId="715BF09E" w14:textId="77777777" w:rsidR="00B50050" w:rsidRDefault="00B50050" w:rsidP="0088127C">
            <w:pPr>
              <w:pStyle w:val="OtherTableBody"/>
            </w:pPr>
            <w:r>
              <w:t>..</w:t>
            </w:r>
          </w:p>
        </w:tc>
        <w:tc>
          <w:tcPr>
            <w:tcW w:w="600" w:type="dxa"/>
          </w:tcPr>
          <w:p w14:paraId="6F2AD68E" w14:textId="77777777" w:rsidR="00B50050" w:rsidRDefault="00B50050" w:rsidP="0088127C">
            <w:pPr>
              <w:pStyle w:val="OtherTableBody"/>
            </w:pPr>
          </w:p>
        </w:tc>
        <w:tc>
          <w:tcPr>
            <w:tcW w:w="600" w:type="dxa"/>
          </w:tcPr>
          <w:p w14:paraId="5975FAD9" w14:textId="77777777" w:rsidR="00B50050" w:rsidRDefault="00B50050" w:rsidP="0088127C">
            <w:pPr>
              <w:pStyle w:val="OtherTableBody"/>
            </w:pPr>
            <w:r>
              <w:t>CWE</w:t>
            </w:r>
          </w:p>
        </w:tc>
        <w:tc>
          <w:tcPr>
            <w:tcW w:w="700" w:type="dxa"/>
          </w:tcPr>
          <w:p w14:paraId="1E253B03" w14:textId="77777777" w:rsidR="00B50050" w:rsidRDefault="00B50050" w:rsidP="0088127C">
            <w:pPr>
              <w:pStyle w:val="OtherTableBody"/>
            </w:pPr>
          </w:p>
        </w:tc>
        <w:tc>
          <w:tcPr>
            <w:tcW w:w="600" w:type="dxa"/>
          </w:tcPr>
          <w:p w14:paraId="1555B650" w14:textId="77777777" w:rsidR="00B50050" w:rsidRDefault="00B50050" w:rsidP="0088127C">
            <w:pPr>
              <w:pStyle w:val="OtherTableBody"/>
            </w:pPr>
            <w:r>
              <w:t>0233</w:t>
            </w:r>
          </w:p>
        </w:tc>
        <w:tc>
          <w:tcPr>
            <w:tcW w:w="900" w:type="dxa"/>
          </w:tcPr>
          <w:p w14:paraId="143FD4D6" w14:textId="77777777" w:rsidR="00B50050" w:rsidRDefault="00B50050" w:rsidP="0088127C">
            <w:pPr>
              <w:pStyle w:val="OtherTableBody"/>
            </w:pPr>
            <w:r>
              <w:t>6.5.8.12</w:t>
            </w:r>
          </w:p>
        </w:tc>
      </w:tr>
      <w:tr w:rsidR="00B50050" w14:paraId="5C4B6B37" w14:textId="77777777" w:rsidTr="00195548">
        <w:tc>
          <w:tcPr>
            <w:tcW w:w="3500" w:type="dxa"/>
          </w:tcPr>
          <w:p w14:paraId="517A580A" w14:textId="77777777" w:rsidR="00B50050" w:rsidRDefault="00B50050" w:rsidP="0088127C">
            <w:pPr>
              <w:pStyle w:val="OtherTableBody"/>
            </w:pPr>
            <w:r>
              <w:t>Non-Concur Effective Date/Time</w:t>
            </w:r>
          </w:p>
        </w:tc>
        <w:tc>
          <w:tcPr>
            <w:tcW w:w="700" w:type="dxa"/>
          </w:tcPr>
          <w:p w14:paraId="5D906567" w14:textId="77777777" w:rsidR="00B50050" w:rsidRDefault="00B50050" w:rsidP="0088127C">
            <w:pPr>
              <w:pStyle w:val="OtherTableBody"/>
            </w:pPr>
            <w:r>
              <w:t>00514</w:t>
            </w:r>
          </w:p>
        </w:tc>
        <w:tc>
          <w:tcPr>
            <w:tcW w:w="600" w:type="dxa"/>
          </w:tcPr>
          <w:p w14:paraId="078EFE3B" w14:textId="77777777" w:rsidR="00B50050" w:rsidRDefault="00B50050" w:rsidP="0088127C">
            <w:pPr>
              <w:pStyle w:val="OtherTableBody"/>
            </w:pPr>
            <w:r>
              <w:t>IN3</w:t>
            </w:r>
          </w:p>
        </w:tc>
        <w:tc>
          <w:tcPr>
            <w:tcW w:w="600" w:type="dxa"/>
          </w:tcPr>
          <w:p w14:paraId="13BBE0CC" w14:textId="77777777" w:rsidR="00B50050" w:rsidRDefault="00B50050" w:rsidP="0088127C">
            <w:pPr>
              <w:pStyle w:val="OtherTableBody"/>
            </w:pPr>
            <w:r>
              <w:t>13</w:t>
            </w:r>
          </w:p>
        </w:tc>
        <w:tc>
          <w:tcPr>
            <w:tcW w:w="600" w:type="dxa"/>
          </w:tcPr>
          <w:p w14:paraId="29ABB0E7" w14:textId="77777777" w:rsidR="00B50050" w:rsidRDefault="00B50050" w:rsidP="0088127C">
            <w:pPr>
              <w:pStyle w:val="OtherTableBody"/>
            </w:pPr>
            <w:r>
              <w:t>..</w:t>
            </w:r>
          </w:p>
        </w:tc>
        <w:tc>
          <w:tcPr>
            <w:tcW w:w="600" w:type="dxa"/>
          </w:tcPr>
          <w:p w14:paraId="3AAE49A3" w14:textId="77777777" w:rsidR="00B50050" w:rsidRDefault="00B50050" w:rsidP="0088127C">
            <w:pPr>
              <w:pStyle w:val="OtherTableBody"/>
            </w:pPr>
          </w:p>
        </w:tc>
        <w:tc>
          <w:tcPr>
            <w:tcW w:w="600" w:type="dxa"/>
          </w:tcPr>
          <w:p w14:paraId="4B4BC323" w14:textId="77777777" w:rsidR="00B50050" w:rsidRDefault="00B50050" w:rsidP="0088127C">
            <w:pPr>
              <w:pStyle w:val="OtherTableBody"/>
            </w:pPr>
            <w:r>
              <w:t>DTM</w:t>
            </w:r>
          </w:p>
        </w:tc>
        <w:tc>
          <w:tcPr>
            <w:tcW w:w="700" w:type="dxa"/>
          </w:tcPr>
          <w:p w14:paraId="3489F626" w14:textId="77777777" w:rsidR="00B50050" w:rsidRDefault="00B50050" w:rsidP="0088127C">
            <w:pPr>
              <w:pStyle w:val="OtherTableBody"/>
            </w:pPr>
          </w:p>
        </w:tc>
        <w:tc>
          <w:tcPr>
            <w:tcW w:w="600" w:type="dxa"/>
          </w:tcPr>
          <w:p w14:paraId="2BB4E0E1" w14:textId="77777777" w:rsidR="00B50050" w:rsidRDefault="00B50050" w:rsidP="0088127C">
            <w:pPr>
              <w:pStyle w:val="OtherTableBody"/>
            </w:pPr>
          </w:p>
        </w:tc>
        <w:tc>
          <w:tcPr>
            <w:tcW w:w="900" w:type="dxa"/>
          </w:tcPr>
          <w:p w14:paraId="5523DFBE" w14:textId="77777777" w:rsidR="00B50050" w:rsidRDefault="00B50050" w:rsidP="0088127C">
            <w:pPr>
              <w:pStyle w:val="OtherTableBody"/>
            </w:pPr>
            <w:r>
              <w:t>6.5.8.13</w:t>
            </w:r>
          </w:p>
        </w:tc>
      </w:tr>
      <w:tr w:rsidR="00B50050" w14:paraId="5CB49AB6" w14:textId="77777777" w:rsidTr="00195548">
        <w:tc>
          <w:tcPr>
            <w:tcW w:w="3500" w:type="dxa"/>
          </w:tcPr>
          <w:p w14:paraId="545D0C19" w14:textId="77777777" w:rsidR="00B50050" w:rsidRDefault="00B50050" w:rsidP="0088127C">
            <w:pPr>
              <w:pStyle w:val="OtherTableBody"/>
            </w:pPr>
            <w:r>
              <w:t>Non-Covered Days (8)</w:t>
            </w:r>
          </w:p>
        </w:tc>
        <w:tc>
          <w:tcPr>
            <w:tcW w:w="700" w:type="dxa"/>
          </w:tcPr>
          <w:p w14:paraId="10A6033C" w14:textId="77777777" w:rsidR="00B50050" w:rsidRDefault="00B50050" w:rsidP="0088127C">
            <w:pPr>
              <w:pStyle w:val="OtherTableBody"/>
            </w:pPr>
            <w:r>
              <w:t>00557</w:t>
            </w:r>
          </w:p>
        </w:tc>
        <w:tc>
          <w:tcPr>
            <w:tcW w:w="600" w:type="dxa"/>
          </w:tcPr>
          <w:p w14:paraId="4BD6DAB4" w14:textId="77777777" w:rsidR="00B50050" w:rsidRDefault="00B50050" w:rsidP="0088127C">
            <w:pPr>
              <w:pStyle w:val="OtherTableBody"/>
            </w:pPr>
            <w:r>
              <w:t>UB2</w:t>
            </w:r>
          </w:p>
        </w:tc>
        <w:tc>
          <w:tcPr>
            <w:tcW w:w="600" w:type="dxa"/>
          </w:tcPr>
          <w:p w14:paraId="0C91174A" w14:textId="77777777" w:rsidR="00B50050" w:rsidRDefault="00B50050" w:rsidP="0088127C">
            <w:pPr>
              <w:pStyle w:val="OtherTableBody"/>
            </w:pPr>
            <w:r>
              <w:t>5</w:t>
            </w:r>
          </w:p>
        </w:tc>
        <w:tc>
          <w:tcPr>
            <w:tcW w:w="600" w:type="dxa"/>
          </w:tcPr>
          <w:p w14:paraId="35373AF0" w14:textId="77777777" w:rsidR="00B50050" w:rsidRDefault="00B50050" w:rsidP="0088127C">
            <w:pPr>
              <w:pStyle w:val="OtherTableBody"/>
            </w:pPr>
            <w:r>
              <w:t>1..4</w:t>
            </w:r>
          </w:p>
        </w:tc>
        <w:tc>
          <w:tcPr>
            <w:tcW w:w="600" w:type="dxa"/>
          </w:tcPr>
          <w:p w14:paraId="22DCE6DA" w14:textId="77777777" w:rsidR="00B50050" w:rsidRDefault="00B50050" w:rsidP="0088127C">
            <w:pPr>
              <w:pStyle w:val="OtherTableBody"/>
            </w:pPr>
          </w:p>
        </w:tc>
        <w:tc>
          <w:tcPr>
            <w:tcW w:w="600" w:type="dxa"/>
          </w:tcPr>
          <w:p w14:paraId="0F90EE9F" w14:textId="77777777" w:rsidR="00B50050" w:rsidRDefault="00B50050" w:rsidP="0088127C">
            <w:pPr>
              <w:pStyle w:val="OtherTableBody"/>
            </w:pPr>
            <w:r>
              <w:t>ST</w:t>
            </w:r>
          </w:p>
        </w:tc>
        <w:tc>
          <w:tcPr>
            <w:tcW w:w="700" w:type="dxa"/>
          </w:tcPr>
          <w:p w14:paraId="461F10CB" w14:textId="77777777" w:rsidR="00B50050" w:rsidRDefault="00B50050" w:rsidP="0088127C">
            <w:pPr>
              <w:pStyle w:val="OtherTableBody"/>
            </w:pPr>
          </w:p>
        </w:tc>
        <w:tc>
          <w:tcPr>
            <w:tcW w:w="600" w:type="dxa"/>
          </w:tcPr>
          <w:p w14:paraId="30D41D14" w14:textId="77777777" w:rsidR="00B50050" w:rsidRDefault="00B50050" w:rsidP="0088127C">
            <w:pPr>
              <w:pStyle w:val="OtherTableBody"/>
            </w:pPr>
          </w:p>
        </w:tc>
        <w:tc>
          <w:tcPr>
            <w:tcW w:w="900" w:type="dxa"/>
          </w:tcPr>
          <w:p w14:paraId="546C603B" w14:textId="77777777" w:rsidR="00B50050" w:rsidRDefault="00B50050" w:rsidP="0088127C">
            <w:pPr>
              <w:pStyle w:val="OtherTableBody"/>
            </w:pPr>
            <w:r>
              <w:t>6.5.11.5</w:t>
            </w:r>
          </w:p>
        </w:tc>
      </w:tr>
      <w:tr w:rsidR="00B50050" w14:paraId="3BC15BA9" w14:textId="77777777" w:rsidTr="00195548">
        <w:tc>
          <w:tcPr>
            <w:tcW w:w="3500" w:type="dxa"/>
          </w:tcPr>
          <w:p w14:paraId="17A02BCF" w14:textId="77777777" w:rsidR="00B50050" w:rsidRDefault="00B50050" w:rsidP="0088127C">
            <w:pPr>
              <w:pStyle w:val="OtherTableBody"/>
            </w:pPr>
            <w:r>
              <w:t>Non-Covered Insurance Code</w:t>
            </w:r>
          </w:p>
        </w:tc>
        <w:tc>
          <w:tcPr>
            <w:tcW w:w="700" w:type="dxa"/>
          </w:tcPr>
          <w:p w14:paraId="76BD690E" w14:textId="77777777" w:rsidR="00B50050" w:rsidRDefault="00B50050" w:rsidP="0088127C">
            <w:pPr>
              <w:pStyle w:val="OtherTableBody"/>
            </w:pPr>
            <w:r>
              <w:t>00495</w:t>
            </w:r>
          </w:p>
        </w:tc>
        <w:tc>
          <w:tcPr>
            <w:tcW w:w="600" w:type="dxa"/>
          </w:tcPr>
          <w:p w14:paraId="5B743B84" w14:textId="77777777" w:rsidR="00B50050" w:rsidRDefault="00B50050" w:rsidP="0088127C">
            <w:pPr>
              <w:pStyle w:val="OtherTableBody"/>
            </w:pPr>
            <w:r>
              <w:t>IN2</w:t>
            </w:r>
          </w:p>
        </w:tc>
        <w:tc>
          <w:tcPr>
            <w:tcW w:w="600" w:type="dxa"/>
          </w:tcPr>
          <w:p w14:paraId="151C137E" w14:textId="77777777" w:rsidR="00B50050" w:rsidRDefault="00B50050" w:rsidP="0088127C">
            <w:pPr>
              <w:pStyle w:val="OtherTableBody"/>
            </w:pPr>
            <w:r>
              <w:t>24</w:t>
            </w:r>
          </w:p>
        </w:tc>
        <w:tc>
          <w:tcPr>
            <w:tcW w:w="600" w:type="dxa"/>
          </w:tcPr>
          <w:p w14:paraId="712488C2" w14:textId="77777777" w:rsidR="00B50050" w:rsidRDefault="00B50050" w:rsidP="0088127C">
            <w:pPr>
              <w:pStyle w:val="OtherTableBody"/>
            </w:pPr>
            <w:r>
              <w:t>..</w:t>
            </w:r>
          </w:p>
        </w:tc>
        <w:tc>
          <w:tcPr>
            <w:tcW w:w="600" w:type="dxa"/>
          </w:tcPr>
          <w:p w14:paraId="219F7F54" w14:textId="77777777" w:rsidR="00B50050" w:rsidRDefault="00B50050" w:rsidP="0088127C">
            <w:pPr>
              <w:pStyle w:val="OtherTableBody"/>
            </w:pPr>
          </w:p>
        </w:tc>
        <w:tc>
          <w:tcPr>
            <w:tcW w:w="600" w:type="dxa"/>
          </w:tcPr>
          <w:p w14:paraId="7EE46EF0" w14:textId="77777777" w:rsidR="00B50050" w:rsidRDefault="00B50050" w:rsidP="0088127C">
            <w:pPr>
              <w:pStyle w:val="OtherTableBody"/>
            </w:pPr>
            <w:r>
              <w:t>CWE</w:t>
            </w:r>
          </w:p>
        </w:tc>
        <w:tc>
          <w:tcPr>
            <w:tcW w:w="700" w:type="dxa"/>
          </w:tcPr>
          <w:p w14:paraId="1C80DA96" w14:textId="77777777" w:rsidR="00B50050" w:rsidRDefault="00B50050" w:rsidP="0088127C">
            <w:pPr>
              <w:pStyle w:val="OtherTableBody"/>
            </w:pPr>
            <w:r>
              <w:t>Y</w:t>
            </w:r>
          </w:p>
        </w:tc>
        <w:tc>
          <w:tcPr>
            <w:tcW w:w="600" w:type="dxa"/>
          </w:tcPr>
          <w:p w14:paraId="164E6777" w14:textId="77777777" w:rsidR="00B50050" w:rsidRDefault="00B50050" w:rsidP="0088127C">
            <w:pPr>
              <w:pStyle w:val="OtherTableBody"/>
            </w:pPr>
            <w:r>
              <w:t>0143</w:t>
            </w:r>
          </w:p>
        </w:tc>
        <w:tc>
          <w:tcPr>
            <w:tcW w:w="900" w:type="dxa"/>
          </w:tcPr>
          <w:p w14:paraId="58E3F1D5" w14:textId="77777777" w:rsidR="00B50050" w:rsidRDefault="00B50050" w:rsidP="0088127C">
            <w:pPr>
              <w:pStyle w:val="OtherTableBody"/>
            </w:pPr>
            <w:r>
              <w:t>6.5.7.24</w:t>
            </w:r>
          </w:p>
        </w:tc>
      </w:tr>
      <w:tr w:rsidR="00B50050" w14:paraId="0B41CDAA" w14:textId="77777777" w:rsidTr="00195548">
        <w:tc>
          <w:tcPr>
            <w:tcW w:w="3500" w:type="dxa"/>
          </w:tcPr>
          <w:p w14:paraId="03E62FB9" w14:textId="77777777" w:rsidR="00B50050" w:rsidRDefault="00B50050" w:rsidP="0088127C">
            <w:pPr>
              <w:pStyle w:val="OtherTableBody"/>
            </w:pPr>
            <w:r>
              <w:t>Non-subject Consenter Reason</w:t>
            </w:r>
          </w:p>
        </w:tc>
        <w:tc>
          <w:tcPr>
            <w:tcW w:w="700" w:type="dxa"/>
          </w:tcPr>
          <w:p w14:paraId="30C19111" w14:textId="77777777" w:rsidR="00B50050" w:rsidRDefault="00B50050" w:rsidP="0088127C">
            <w:pPr>
              <w:pStyle w:val="OtherTableBody"/>
            </w:pPr>
            <w:r>
              <w:t>01798</w:t>
            </w:r>
          </w:p>
        </w:tc>
        <w:tc>
          <w:tcPr>
            <w:tcW w:w="600" w:type="dxa"/>
          </w:tcPr>
          <w:p w14:paraId="0CE7103F" w14:textId="77777777" w:rsidR="00B50050" w:rsidRDefault="00B50050" w:rsidP="0088127C">
            <w:pPr>
              <w:pStyle w:val="OtherTableBody"/>
            </w:pPr>
            <w:r>
              <w:t>CON</w:t>
            </w:r>
          </w:p>
        </w:tc>
        <w:tc>
          <w:tcPr>
            <w:tcW w:w="600" w:type="dxa"/>
          </w:tcPr>
          <w:p w14:paraId="1766F6EA" w14:textId="77777777" w:rsidR="00B50050" w:rsidRDefault="00B50050" w:rsidP="0088127C">
            <w:pPr>
              <w:pStyle w:val="OtherTableBody"/>
            </w:pPr>
            <w:r>
              <w:t>23</w:t>
            </w:r>
          </w:p>
        </w:tc>
        <w:tc>
          <w:tcPr>
            <w:tcW w:w="600" w:type="dxa"/>
          </w:tcPr>
          <w:p w14:paraId="641B210F" w14:textId="77777777" w:rsidR="00B50050" w:rsidRDefault="00B50050" w:rsidP="0088127C">
            <w:pPr>
              <w:pStyle w:val="OtherTableBody"/>
            </w:pPr>
            <w:r>
              <w:t>..</w:t>
            </w:r>
          </w:p>
        </w:tc>
        <w:tc>
          <w:tcPr>
            <w:tcW w:w="600" w:type="dxa"/>
          </w:tcPr>
          <w:p w14:paraId="7FD0232C" w14:textId="77777777" w:rsidR="00B50050" w:rsidRDefault="00B50050" w:rsidP="0088127C">
            <w:pPr>
              <w:pStyle w:val="OtherTableBody"/>
            </w:pPr>
          </w:p>
        </w:tc>
        <w:tc>
          <w:tcPr>
            <w:tcW w:w="600" w:type="dxa"/>
          </w:tcPr>
          <w:p w14:paraId="6EE2504F" w14:textId="77777777" w:rsidR="00B50050" w:rsidRDefault="00B50050" w:rsidP="0088127C">
            <w:pPr>
              <w:pStyle w:val="OtherTableBody"/>
            </w:pPr>
            <w:r>
              <w:t>CWE</w:t>
            </w:r>
          </w:p>
        </w:tc>
        <w:tc>
          <w:tcPr>
            <w:tcW w:w="700" w:type="dxa"/>
          </w:tcPr>
          <w:p w14:paraId="7B2FD451" w14:textId="77777777" w:rsidR="00B50050" w:rsidRDefault="00B50050" w:rsidP="0088127C">
            <w:pPr>
              <w:pStyle w:val="OtherTableBody"/>
            </w:pPr>
          </w:p>
        </w:tc>
        <w:tc>
          <w:tcPr>
            <w:tcW w:w="600" w:type="dxa"/>
          </w:tcPr>
          <w:p w14:paraId="74F11DBC" w14:textId="77777777" w:rsidR="00B50050" w:rsidRDefault="00B50050" w:rsidP="0088127C">
            <w:pPr>
              <w:pStyle w:val="OtherTableBody"/>
            </w:pPr>
            <w:r>
              <w:t>0502</w:t>
            </w:r>
          </w:p>
        </w:tc>
        <w:tc>
          <w:tcPr>
            <w:tcW w:w="900" w:type="dxa"/>
          </w:tcPr>
          <w:p w14:paraId="610EAE4E" w14:textId="77777777" w:rsidR="00B50050" w:rsidRDefault="00B50050" w:rsidP="0088127C">
            <w:pPr>
              <w:pStyle w:val="OtherTableBody"/>
            </w:pPr>
            <w:r>
              <w:t>9.7.1.23</w:t>
            </w:r>
          </w:p>
        </w:tc>
      </w:tr>
      <w:tr w:rsidR="00B50050" w14:paraId="673B32B3" w14:textId="77777777" w:rsidTr="00195548">
        <w:tc>
          <w:tcPr>
            <w:tcW w:w="3500" w:type="dxa"/>
          </w:tcPr>
          <w:p w14:paraId="767BB8BD" w14:textId="77777777" w:rsidR="00B50050" w:rsidRDefault="00B50050" w:rsidP="0088127C">
            <w:pPr>
              <w:pStyle w:val="OtherTableBody"/>
            </w:pPr>
            <w:r>
              <w:t>Normal Collection Volume</w:t>
            </w:r>
          </w:p>
        </w:tc>
        <w:tc>
          <w:tcPr>
            <w:tcW w:w="700" w:type="dxa"/>
          </w:tcPr>
          <w:p w14:paraId="036B1D87" w14:textId="77777777" w:rsidR="00B50050" w:rsidRDefault="00B50050" w:rsidP="0088127C">
            <w:pPr>
              <w:pStyle w:val="OtherTableBody"/>
            </w:pPr>
            <w:r>
              <w:t>00650</w:t>
            </w:r>
          </w:p>
        </w:tc>
        <w:tc>
          <w:tcPr>
            <w:tcW w:w="600" w:type="dxa"/>
          </w:tcPr>
          <w:p w14:paraId="3F58890D" w14:textId="77777777" w:rsidR="00B50050" w:rsidRDefault="00B50050" w:rsidP="0088127C">
            <w:pPr>
              <w:pStyle w:val="OtherTableBody"/>
            </w:pPr>
            <w:r>
              <w:t>OM4</w:t>
            </w:r>
          </w:p>
        </w:tc>
        <w:tc>
          <w:tcPr>
            <w:tcW w:w="600" w:type="dxa"/>
          </w:tcPr>
          <w:p w14:paraId="428E9CBA" w14:textId="77777777" w:rsidR="00B50050" w:rsidRDefault="00B50050" w:rsidP="0088127C">
            <w:pPr>
              <w:pStyle w:val="OtherTableBody"/>
            </w:pPr>
            <w:r>
              <w:t>10</w:t>
            </w:r>
          </w:p>
        </w:tc>
        <w:tc>
          <w:tcPr>
            <w:tcW w:w="600" w:type="dxa"/>
          </w:tcPr>
          <w:p w14:paraId="741F5FB6" w14:textId="77777777" w:rsidR="00B50050" w:rsidRDefault="00B50050" w:rsidP="0088127C">
            <w:pPr>
              <w:pStyle w:val="OtherTableBody"/>
            </w:pPr>
            <w:r>
              <w:t>..</w:t>
            </w:r>
          </w:p>
        </w:tc>
        <w:tc>
          <w:tcPr>
            <w:tcW w:w="600" w:type="dxa"/>
          </w:tcPr>
          <w:p w14:paraId="72A7C8A4" w14:textId="77777777" w:rsidR="00B50050" w:rsidRDefault="00B50050" w:rsidP="0088127C">
            <w:pPr>
              <w:pStyle w:val="OtherTableBody"/>
            </w:pPr>
          </w:p>
        </w:tc>
        <w:tc>
          <w:tcPr>
            <w:tcW w:w="600" w:type="dxa"/>
          </w:tcPr>
          <w:p w14:paraId="29C941C7" w14:textId="77777777" w:rsidR="00B50050" w:rsidRDefault="00B50050" w:rsidP="0088127C">
            <w:pPr>
              <w:pStyle w:val="OtherTableBody"/>
            </w:pPr>
            <w:r>
              <w:t>CQ</w:t>
            </w:r>
          </w:p>
        </w:tc>
        <w:tc>
          <w:tcPr>
            <w:tcW w:w="700" w:type="dxa"/>
          </w:tcPr>
          <w:p w14:paraId="28ED2F0F" w14:textId="77777777" w:rsidR="00B50050" w:rsidRDefault="00B50050" w:rsidP="0088127C">
            <w:pPr>
              <w:pStyle w:val="OtherTableBody"/>
            </w:pPr>
          </w:p>
        </w:tc>
        <w:tc>
          <w:tcPr>
            <w:tcW w:w="600" w:type="dxa"/>
          </w:tcPr>
          <w:p w14:paraId="2E331C08" w14:textId="77777777" w:rsidR="00B50050" w:rsidRDefault="00B50050" w:rsidP="0088127C">
            <w:pPr>
              <w:pStyle w:val="OtherTableBody"/>
            </w:pPr>
          </w:p>
        </w:tc>
        <w:tc>
          <w:tcPr>
            <w:tcW w:w="900" w:type="dxa"/>
          </w:tcPr>
          <w:p w14:paraId="79C7209D" w14:textId="77777777" w:rsidR="00B50050" w:rsidRDefault="00B50050" w:rsidP="0088127C">
            <w:pPr>
              <w:pStyle w:val="OtherTableBody"/>
            </w:pPr>
            <w:r>
              <w:t>8.8.12.10</w:t>
            </w:r>
          </w:p>
        </w:tc>
      </w:tr>
      <w:tr w:rsidR="00B50050" w14:paraId="7E62BCA1" w14:textId="77777777" w:rsidTr="00195548">
        <w:tc>
          <w:tcPr>
            <w:tcW w:w="3500" w:type="dxa"/>
          </w:tcPr>
          <w:p w14:paraId="6514ED0B" w14:textId="77777777" w:rsidR="00B50050" w:rsidRDefault="00B50050" w:rsidP="0088127C">
            <w:pPr>
              <w:pStyle w:val="OtherTableBody"/>
            </w:pPr>
            <w:r>
              <w:t>Normal Text/Codes for Categorical Observations</w:t>
            </w:r>
          </w:p>
        </w:tc>
        <w:tc>
          <w:tcPr>
            <w:tcW w:w="700" w:type="dxa"/>
          </w:tcPr>
          <w:p w14:paraId="6ED6AE0A" w14:textId="77777777" w:rsidR="00B50050" w:rsidRDefault="00B50050" w:rsidP="0088127C">
            <w:pPr>
              <w:pStyle w:val="OtherTableBody"/>
            </w:pPr>
            <w:r>
              <w:t>00638</w:t>
            </w:r>
          </w:p>
        </w:tc>
        <w:tc>
          <w:tcPr>
            <w:tcW w:w="600" w:type="dxa"/>
          </w:tcPr>
          <w:p w14:paraId="3CDF96D1" w14:textId="77777777" w:rsidR="00B50050" w:rsidRDefault="00B50050" w:rsidP="0088127C">
            <w:pPr>
              <w:pStyle w:val="OtherTableBody"/>
            </w:pPr>
            <w:r>
              <w:t>OM3</w:t>
            </w:r>
          </w:p>
        </w:tc>
        <w:tc>
          <w:tcPr>
            <w:tcW w:w="600" w:type="dxa"/>
          </w:tcPr>
          <w:p w14:paraId="68A99A07" w14:textId="77777777" w:rsidR="00B50050" w:rsidRDefault="00B50050" w:rsidP="0088127C">
            <w:pPr>
              <w:pStyle w:val="OtherTableBody"/>
            </w:pPr>
            <w:r>
              <w:t>4</w:t>
            </w:r>
          </w:p>
        </w:tc>
        <w:tc>
          <w:tcPr>
            <w:tcW w:w="600" w:type="dxa"/>
          </w:tcPr>
          <w:p w14:paraId="4D86F108" w14:textId="77777777" w:rsidR="00B50050" w:rsidRDefault="00B50050" w:rsidP="0088127C">
            <w:pPr>
              <w:pStyle w:val="OtherTableBody"/>
            </w:pPr>
            <w:r>
              <w:t>..</w:t>
            </w:r>
          </w:p>
        </w:tc>
        <w:tc>
          <w:tcPr>
            <w:tcW w:w="600" w:type="dxa"/>
          </w:tcPr>
          <w:p w14:paraId="4CD9AEBA" w14:textId="77777777" w:rsidR="00B50050" w:rsidRDefault="00B50050" w:rsidP="0088127C">
            <w:pPr>
              <w:pStyle w:val="OtherTableBody"/>
            </w:pPr>
          </w:p>
        </w:tc>
        <w:tc>
          <w:tcPr>
            <w:tcW w:w="600" w:type="dxa"/>
          </w:tcPr>
          <w:p w14:paraId="5610E1D9" w14:textId="77777777" w:rsidR="00B50050" w:rsidRDefault="00B50050" w:rsidP="0088127C">
            <w:pPr>
              <w:pStyle w:val="OtherTableBody"/>
            </w:pPr>
            <w:r>
              <w:t>CWE</w:t>
            </w:r>
          </w:p>
        </w:tc>
        <w:tc>
          <w:tcPr>
            <w:tcW w:w="700" w:type="dxa"/>
          </w:tcPr>
          <w:p w14:paraId="60B51839" w14:textId="77777777" w:rsidR="00B50050" w:rsidRDefault="00B50050" w:rsidP="0088127C">
            <w:pPr>
              <w:pStyle w:val="OtherTableBody"/>
            </w:pPr>
            <w:r>
              <w:t>Y</w:t>
            </w:r>
          </w:p>
        </w:tc>
        <w:tc>
          <w:tcPr>
            <w:tcW w:w="600" w:type="dxa"/>
          </w:tcPr>
          <w:p w14:paraId="1E6F2D1C" w14:textId="77777777" w:rsidR="00B50050" w:rsidRDefault="00B50050" w:rsidP="0088127C">
            <w:pPr>
              <w:pStyle w:val="OtherTableBody"/>
            </w:pPr>
            <w:r>
              <w:t>0654</w:t>
            </w:r>
          </w:p>
        </w:tc>
        <w:tc>
          <w:tcPr>
            <w:tcW w:w="900" w:type="dxa"/>
          </w:tcPr>
          <w:p w14:paraId="2A223BF4" w14:textId="77777777" w:rsidR="00B50050" w:rsidRDefault="00B50050" w:rsidP="0088127C">
            <w:pPr>
              <w:pStyle w:val="OtherTableBody"/>
            </w:pPr>
            <w:r>
              <w:t>8.8.11.4</w:t>
            </w:r>
          </w:p>
        </w:tc>
      </w:tr>
      <w:tr w:rsidR="00B50050" w14:paraId="31477A45" w14:textId="77777777" w:rsidTr="00195548">
        <w:tc>
          <w:tcPr>
            <w:tcW w:w="3500" w:type="dxa"/>
          </w:tcPr>
          <w:p w14:paraId="2CEB6726" w14:textId="77777777" w:rsidR="00B50050" w:rsidRDefault="00B50050" w:rsidP="0088127C">
            <w:pPr>
              <w:pStyle w:val="OtherTableBody"/>
            </w:pPr>
            <w:r>
              <w:t>Notice Of Admission Date</w:t>
            </w:r>
          </w:p>
        </w:tc>
        <w:tc>
          <w:tcPr>
            <w:tcW w:w="700" w:type="dxa"/>
          </w:tcPr>
          <w:p w14:paraId="5DE0DD9E" w14:textId="77777777" w:rsidR="00B50050" w:rsidRDefault="00B50050" w:rsidP="0088127C">
            <w:pPr>
              <w:pStyle w:val="OtherTableBody"/>
            </w:pPr>
            <w:r>
              <w:t>00449</w:t>
            </w:r>
          </w:p>
        </w:tc>
        <w:tc>
          <w:tcPr>
            <w:tcW w:w="600" w:type="dxa"/>
          </w:tcPr>
          <w:p w14:paraId="16A2D4D0" w14:textId="77777777" w:rsidR="00B50050" w:rsidRDefault="00B50050" w:rsidP="0088127C">
            <w:pPr>
              <w:pStyle w:val="OtherTableBody"/>
            </w:pPr>
            <w:r>
              <w:t>IN1</w:t>
            </w:r>
          </w:p>
        </w:tc>
        <w:tc>
          <w:tcPr>
            <w:tcW w:w="600" w:type="dxa"/>
          </w:tcPr>
          <w:p w14:paraId="7FCADDF1" w14:textId="77777777" w:rsidR="00B50050" w:rsidRDefault="00B50050" w:rsidP="0088127C">
            <w:pPr>
              <w:pStyle w:val="OtherTableBody"/>
            </w:pPr>
            <w:r>
              <w:t>24</w:t>
            </w:r>
          </w:p>
        </w:tc>
        <w:tc>
          <w:tcPr>
            <w:tcW w:w="600" w:type="dxa"/>
          </w:tcPr>
          <w:p w14:paraId="24B1511A" w14:textId="77777777" w:rsidR="00B50050" w:rsidRDefault="00B50050" w:rsidP="0088127C">
            <w:pPr>
              <w:pStyle w:val="OtherTableBody"/>
            </w:pPr>
            <w:r>
              <w:t>..</w:t>
            </w:r>
          </w:p>
        </w:tc>
        <w:tc>
          <w:tcPr>
            <w:tcW w:w="600" w:type="dxa"/>
          </w:tcPr>
          <w:p w14:paraId="4181114F" w14:textId="77777777" w:rsidR="00B50050" w:rsidRDefault="00B50050" w:rsidP="0088127C">
            <w:pPr>
              <w:pStyle w:val="OtherTableBody"/>
            </w:pPr>
          </w:p>
        </w:tc>
        <w:tc>
          <w:tcPr>
            <w:tcW w:w="600" w:type="dxa"/>
          </w:tcPr>
          <w:p w14:paraId="0F81ECC1" w14:textId="77777777" w:rsidR="00B50050" w:rsidRDefault="00B50050" w:rsidP="0088127C">
            <w:pPr>
              <w:pStyle w:val="OtherTableBody"/>
            </w:pPr>
            <w:r>
              <w:t>DT</w:t>
            </w:r>
          </w:p>
        </w:tc>
        <w:tc>
          <w:tcPr>
            <w:tcW w:w="700" w:type="dxa"/>
          </w:tcPr>
          <w:p w14:paraId="06644E8E" w14:textId="77777777" w:rsidR="00B50050" w:rsidRDefault="00B50050" w:rsidP="0088127C">
            <w:pPr>
              <w:pStyle w:val="OtherTableBody"/>
            </w:pPr>
          </w:p>
        </w:tc>
        <w:tc>
          <w:tcPr>
            <w:tcW w:w="600" w:type="dxa"/>
          </w:tcPr>
          <w:p w14:paraId="51265807" w14:textId="77777777" w:rsidR="00B50050" w:rsidRDefault="00B50050" w:rsidP="0088127C">
            <w:pPr>
              <w:pStyle w:val="OtherTableBody"/>
            </w:pPr>
          </w:p>
        </w:tc>
        <w:tc>
          <w:tcPr>
            <w:tcW w:w="900" w:type="dxa"/>
          </w:tcPr>
          <w:p w14:paraId="470BF875" w14:textId="77777777" w:rsidR="00B50050" w:rsidRDefault="00B50050" w:rsidP="0088127C">
            <w:pPr>
              <w:pStyle w:val="OtherTableBody"/>
            </w:pPr>
            <w:r>
              <w:t>6.5.6.24</w:t>
            </w:r>
          </w:p>
        </w:tc>
      </w:tr>
      <w:tr w:rsidR="00B50050" w14:paraId="161DCC89" w14:textId="77777777" w:rsidTr="00195548">
        <w:tc>
          <w:tcPr>
            <w:tcW w:w="3500" w:type="dxa"/>
          </w:tcPr>
          <w:p w14:paraId="1E2A73C6" w14:textId="77777777" w:rsidR="00B50050" w:rsidRDefault="00B50050" w:rsidP="0088127C">
            <w:pPr>
              <w:pStyle w:val="OtherTableBody"/>
            </w:pPr>
            <w:r>
              <w:t>Notice Of Admission Flag</w:t>
            </w:r>
          </w:p>
        </w:tc>
        <w:tc>
          <w:tcPr>
            <w:tcW w:w="700" w:type="dxa"/>
          </w:tcPr>
          <w:p w14:paraId="5DA82A13" w14:textId="77777777" w:rsidR="00B50050" w:rsidRDefault="00B50050" w:rsidP="0088127C">
            <w:pPr>
              <w:pStyle w:val="OtherTableBody"/>
            </w:pPr>
            <w:r>
              <w:t>00448</w:t>
            </w:r>
          </w:p>
        </w:tc>
        <w:tc>
          <w:tcPr>
            <w:tcW w:w="600" w:type="dxa"/>
          </w:tcPr>
          <w:p w14:paraId="17630F1E" w14:textId="77777777" w:rsidR="00B50050" w:rsidRDefault="00B50050" w:rsidP="0088127C">
            <w:pPr>
              <w:pStyle w:val="OtherTableBody"/>
            </w:pPr>
            <w:r>
              <w:t>IN1</w:t>
            </w:r>
          </w:p>
        </w:tc>
        <w:tc>
          <w:tcPr>
            <w:tcW w:w="600" w:type="dxa"/>
          </w:tcPr>
          <w:p w14:paraId="4E47C12C" w14:textId="77777777" w:rsidR="00B50050" w:rsidRDefault="00B50050" w:rsidP="0088127C">
            <w:pPr>
              <w:pStyle w:val="OtherTableBody"/>
            </w:pPr>
            <w:r>
              <w:t>23</w:t>
            </w:r>
          </w:p>
        </w:tc>
        <w:tc>
          <w:tcPr>
            <w:tcW w:w="600" w:type="dxa"/>
          </w:tcPr>
          <w:p w14:paraId="31CA9591" w14:textId="77777777" w:rsidR="00B50050" w:rsidRDefault="00B50050" w:rsidP="0088127C">
            <w:pPr>
              <w:pStyle w:val="OtherTableBody"/>
            </w:pPr>
            <w:r>
              <w:t>1..1</w:t>
            </w:r>
          </w:p>
        </w:tc>
        <w:tc>
          <w:tcPr>
            <w:tcW w:w="600" w:type="dxa"/>
          </w:tcPr>
          <w:p w14:paraId="43D8BAAF" w14:textId="77777777" w:rsidR="00B50050" w:rsidRDefault="00B50050" w:rsidP="0088127C">
            <w:pPr>
              <w:pStyle w:val="OtherTableBody"/>
            </w:pPr>
          </w:p>
        </w:tc>
        <w:tc>
          <w:tcPr>
            <w:tcW w:w="600" w:type="dxa"/>
          </w:tcPr>
          <w:p w14:paraId="6C7EB1B3" w14:textId="77777777" w:rsidR="00B50050" w:rsidRDefault="00B50050" w:rsidP="0088127C">
            <w:pPr>
              <w:pStyle w:val="OtherTableBody"/>
            </w:pPr>
            <w:r>
              <w:t>ID</w:t>
            </w:r>
          </w:p>
        </w:tc>
        <w:tc>
          <w:tcPr>
            <w:tcW w:w="700" w:type="dxa"/>
          </w:tcPr>
          <w:p w14:paraId="53740FF8" w14:textId="77777777" w:rsidR="00B50050" w:rsidRDefault="00B50050" w:rsidP="0088127C">
            <w:pPr>
              <w:pStyle w:val="OtherTableBody"/>
            </w:pPr>
          </w:p>
        </w:tc>
        <w:tc>
          <w:tcPr>
            <w:tcW w:w="600" w:type="dxa"/>
          </w:tcPr>
          <w:p w14:paraId="26958552" w14:textId="77777777" w:rsidR="00B50050" w:rsidRDefault="00B50050" w:rsidP="0088127C">
            <w:pPr>
              <w:pStyle w:val="OtherTableBody"/>
            </w:pPr>
            <w:r>
              <w:t>0136</w:t>
            </w:r>
          </w:p>
        </w:tc>
        <w:tc>
          <w:tcPr>
            <w:tcW w:w="900" w:type="dxa"/>
          </w:tcPr>
          <w:p w14:paraId="512867AA" w14:textId="77777777" w:rsidR="00B50050" w:rsidRDefault="00B50050" w:rsidP="0088127C">
            <w:pPr>
              <w:pStyle w:val="OtherTableBody"/>
            </w:pPr>
            <w:r>
              <w:t>6.5.6.23</w:t>
            </w:r>
          </w:p>
        </w:tc>
      </w:tr>
      <w:tr w:rsidR="00B50050" w14:paraId="274C9F36" w14:textId="77777777" w:rsidTr="00195548">
        <w:tc>
          <w:tcPr>
            <w:tcW w:w="3500" w:type="dxa"/>
          </w:tcPr>
          <w:p w14:paraId="103C6D34" w14:textId="77777777" w:rsidR="00B50050" w:rsidRDefault="00B50050" w:rsidP="0088127C">
            <w:pPr>
              <w:pStyle w:val="OtherTableBody"/>
            </w:pPr>
            <w:r>
              <w:t>Notification Alert Severity</w:t>
            </w:r>
          </w:p>
        </w:tc>
        <w:tc>
          <w:tcPr>
            <w:tcW w:w="700" w:type="dxa"/>
          </w:tcPr>
          <w:p w14:paraId="793617AA" w14:textId="77777777" w:rsidR="00B50050" w:rsidRDefault="00B50050" w:rsidP="0088127C">
            <w:pPr>
              <w:pStyle w:val="OtherTableBody"/>
            </w:pPr>
            <w:r>
              <w:t>01400</w:t>
            </w:r>
          </w:p>
        </w:tc>
        <w:tc>
          <w:tcPr>
            <w:tcW w:w="600" w:type="dxa"/>
          </w:tcPr>
          <w:p w14:paraId="2B36C24E" w14:textId="77777777" w:rsidR="00B50050" w:rsidRDefault="00B50050" w:rsidP="0088127C">
            <w:pPr>
              <w:pStyle w:val="OtherTableBody"/>
            </w:pPr>
            <w:r>
              <w:t>NDS</w:t>
            </w:r>
          </w:p>
        </w:tc>
        <w:tc>
          <w:tcPr>
            <w:tcW w:w="600" w:type="dxa"/>
          </w:tcPr>
          <w:p w14:paraId="6EC8F363" w14:textId="77777777" w:rsidR="00B50050" w:rsidRDefault="00B50050" w:rsidP="0088127C">
            <w:pPr>
              <w:pStyle w:val="OtherTableBody"/>
            </w:pPr>
            <w:r>
              <w:t>3</w:t>
            </w:r>
          </w:p>
        </w:tc>
        <w:tc>
          <w:tcPr>
            <w:tcW w:w="600" w:type="dxa"/>
          </w:tcPr>
          <w:p w14:paraId="2E2E20FD" w14:textId="77777777" w:rsidR="00B50050" w:rsidRDefault="00B50050" w:rsidP="0088127C">
            <w:pPr>
              <w:pStyle w:val="OtherTableBody"/>
            </w:pPr>
            <w:r>
              <w:t>..</w:t>
            </w:r>
          </w:p>
        </w:tc>
        <w:tc>
          <w:tcPr>
            <w:tcW w:w="600" w:type="dxa"/>
          </w:tcPr>
          <w:p w14:paraId="3AB465D9" w14:textId="77777777" w:rsidR="00B50050" w:rsidRDefault="00B50050" w:rsidP="0088127C">
            <w:pPr>
              <w:pStyle w:val="OtherTableBody"/>
            </w:pPr>
          </w:p>
        </w:tc>
        <w:tc>
          <w:tcPr>
            <w:tcW w:w="600" w:type="dxa"/>
          </w:tcPr>
          <w:p w14:paraId="35B40ACD" w14:textId="77777777" w:rsidR="00B50050" w:rsidRDefault="00B50050" w:rsidP="0088127C">
            <w:pPr>
              <w:pStyle w:val="OtherTableBody"/>
            </w:pPr>
            <w:r>
              <w:t>CWE</w:t>
            </w:r>
          </w:p>
        </w:tc>
        <w:tc>
          <w:tcPr>
            <w:tcW w:w="700" w:type="dxa"/>
          </w:tcPr>
          <w:p w14:paraId="570F3390" w14:textId="77777777" w:rsidR="00B50050" w:rsidRDefault="00B50050" w:rsidP="0088127C">
            <w:pPr>
              <w:pStyle w:val="OtherTableBody"/>
            </w:pPr>
          </w:p>
        </w:tc>
        <w:tc>
          <w:tcPr>
            <w:tcW w:w="600" w:type="dxa"/>
          </w:tcPr>
          <w:p w14:paraId="7D39F406" w14:textId="77777777" w:rsidR="00B50050" w:rsidRDefault="00B50050" w:rsidP="0088127C">
            <w:pPr>
              <w:pStyle w:val="OtherTableBody"/>
            </w:pPr>
            <w:r>
              <w:t>0367</w:t>
            </w:r>
          </w:p>
        </w:tc>
        <w:tc>
          <w:tcPr>
            <w:tcW w:w="900" w:type="dxa"/>
          </w:tcPr>
          <w:p w14:paraId="33538CC8" w14:textId="77777777" w:rsidR="00B50050" w:rsidRDefault="00B50050" w:rsidP="0088127C">
            <w:pPr>
              <w:pStyle w:val="OtherTableBody"/>
            </w:pPr>
            <w:r>
              <w:t>13.4.7.3</w:t>
            </w:r>
          </w:p>
        </w:tc>
      </w:tr>
      <w:tr w:rsidR="00B50050" w14:paraId="04CF143B" w14:textId="77777777" w:rsidTr="00195548">
        <w:tc>
          <w:tcPr>
            <w:tcW w:w="3500" w:type="dxa"/>
          </w:tcPr>
          <w:p w14:paraId="4184AA31" w14:textId="77777777" w:rsidR="00B50050" w:rsidRDefault="00B50050" w:rsidP="0088127C">
            <w:pPr>
              <w:pStyle w:val="OtherTableBody"/>
            </w:pPr>
            <w:r>
              <w:t>Notification Code</w:t>
            </w:r>
          </w:p>
        </w:tc>
        <w:tc>
          <w:tcPr>
            <w:tcW w:w="700" w:type="dxa"/>
          </w:tcPr>
          <w:p w14:paraId="1981EFE5" w14:textId="77777777" w:rsidR="00B50050" w:rsidRDefault="00B50050" w:rsidP="0088127C">
            <w:pPr>
              <w:pStyle w:val="OtherTableBody"/>
            </w:pPr>
            <w:r>
              <w:t>01401</w:t>
            </w:r>
          </w:p>
        </w:tc>
        <w:tc>
          <w:tcPr>
            <w:tcW w:w="600" w:type="dxa"/>
          </w:tcPr>
          <w:p w14:paraId="28DCF2B8" w14:textId="77777777" w:rsidR="00B50050" w:rsidRDefault="00B50050" w:rsidP="0088127C">
            <w:pPr>
              <w:pStyle w:val="OtherTableBody"/>
            </w:pPr>
            <w:r>
              <w:t>NDS</w:t>
            </w:r>
          </w:p>
        </w:tc>
        <w:tc>
          <w:tcPr>
            <w:tcW w:w="600" w:type="dxa"/>
          </w:tcPr>
          <w:p w14:paraId="3F583E1B" w14:textId="77777777" w:rsidR="00B50050" w:rsidRDefault="00B50050" w:rsidP="0088127C">
            <w:pPr>
              <w:pStyle w:val="OtherTableBody"/>
            </w:pPr>
            <w:r>
              <w:t>4</w:t>
            </w:r>
          </w:p>
        </w:tc>
        <w:tc>
          <w:tcPr>
            <w:tcW w:w="600" w:type="dxa"/>
          </w:tcPr>
          <w:p w14:paraId="375373AA" w14:textId="77777777" w:rsidR="00B50050" w:rsidRDefault="00B50050" w:rsidP="0088127C">
            <w:pPr>
              <w:pStyle w:val="OtherTableBody"/>
            </w:pPr>
            <w:r>
              <w:t>..</w:t>
            </w:r>
          </w:p>
        </w:tc>
        <w:tc>
          <w:tcPr>
            <w:tcW w:w="600" w:type="dxa"/>
          </w:tcPr>
          <w:p w14:paraId="17892324" w14:textId="77777777" w:rsidR="00B50050" w:rsidRDefault="00B50050" w:rsidP="0088127C">
            <w:pPr>
              <w:pStyle w:val="OtherTableBody"/>
            </w:pPr>
          </w:p>
        </w:tc>
        <w:tc>
          <w:tcPr>
            <w:tcW w:w="600" w:type="dxa"/>
          </w:tcPr>
          <w:p w14:paraId="0315E284" w14:textId="77777777" w:rsidR="00B50050" w:rsidRDefault="00B50050" w:rsidP="0088127C">
            <w:pPr>
              <w:pStyle w:val="OtherTableBody"/>
            </w:pPr>
            <w:r>
              <w:t>CWE</w:t>
            </w:r>
          </w:p>
        </w:tc>
        <w:tc>
          <w:tcPr>
            <w:tcW w:w="700" w:type="dxa"/>
          </w:tcPr>
          <w:p w14:paraId="799F8B89" w14:textId="77777777" w:rsidR="00B50050" w:rsidRDefault="00B50050" w:rsidP="0088127C">
            <w:pPr>
              <w:pStyle w:val="OtherTableBody"/>
            </w:pPr>
          </w:p>
        </w:tc>
        <w:tc>
          <w:tcPr>
            <w:tcW w:w="600" w:type="dxa"/>
          </w:tcPr>
          <w:p w14:paraId="78B8FFB4" w14:textId="77777777" w:rsidR="00B50050" w:rsidRDefault="00B50050" w:rsidP="0088127C">
            <w:pPr>
              <w:pStyle w:val="OtherTableBody"/>
            </w:pPr>
            <w:r>
              <w:t>0610</w:t>
            </w:r>
          </w:p>
        </w:tc>
        <w:tc>
          <w:tcPr>
            <w:tcW w:w="900" w:type="dxa"/>
          </w:tcPr>
          <w:p w14:paraId="6C3693C0" w14:textId="77777777" w:rsidR="00B50050" w:rsidRDefault="00B50050" w:rsidP="0088127C">
            <w:pPr>
              <w:pStyle w:val="OtherTableBody"/>
            </w:pPr>
            <w:r>
              <w:t>13.4.7.4</w:t>
            </w:r>
          </w:p>
        </w:tc>
      </w:tr>
      <w:tr w:rsidR="00B50050" w14:paraId="005AB563" w14:textId="77777777" w:rsidTr="00195548">
        <w:tc>
          <w:tcPr>
            <w:tcW w:w="3500" w:type="dxa"/>
          </w:tcPr>
          <w:p w14:paraId="1747C911" w14:textId="77777777" w:rsidR="00B50050" w:rsidRDefault="00B50050" w:rsidP="0088127C">
            <w:pPr>
              <w:pStyle w:val="OtherTableBody"/>
            </w:pPr>
            <w:r>
              <w:t>Notification Date/Time</w:t>
            </w:r>
          </w:p>
        </w:tc>
        <w:tc>
          <w:tcPr>
            <w:tcW w:w="700" w:type="dxa"/>
          </w:tcPr>
          <w:p w14:paraId="37F95C68" w14:textId="77777777" w:rsidR="00B50050" w:rsidRDefault="00B50050" w:rsidP="0088127C">
            <w:pPr>
              <w:pStyle w:val="OtherTableBody"/>
            </w:pPr>
            <w:r>
              <w:t>01399</w:t>
            </w:r>
          </w:p>
        </w:tc>
        <w:tc>
          <w:tcPr>
            <w:tcW w:w="600" w:type="dxa"/>
          </w:tcPr>
          <w:p w14:paraId="745AC357" w14:textId="77777777" w:rsidR="00B50050" w:rsidRDefault="00B50050" w:rsidP="0088127C">
            <w:pPr>
              <w:pStyle w:val="OtherTableBody"/>
            </w:pPr>
            <w:r>
              <w:t>NDS</w:t>
            </w:r>
          </w:p>
        </w:tc>
        <w:tc>
          <w:tcPr>
            <w:tcW w:w="600" w:type="dxa"/>
          </w:tcPr>
          <w:p w14:paraId="5904DE55" w14:textId="77777777" w:rsidR="00B50050" w:rsidRDefault="00B50050" w:rsidP="0088127C">
            <w:pPr>
              <w:pStyle w:val="OtherTableBody"/>
            </w:pPr>
            <w:r>
              <w:t>2</w:t>
            </w:r>
          </w:p>
        </w:tc>
        <w:tc>
          <w:tcPr>
            <w:tcW w:w="600" w:type="dxa"/>
          </w:tcPr>
          <w:p w14:paraId="2AD25B4A" w14:textId="77777777" w:rsidR="00B50050" w:rsidRDefault="00B50050" w:rsidP="0088127C">
            <w:pPr>
              <w:pStyle w:val="OtherTableBody"/>
            </w:pPr>
            <w:r>
              <w:t>..</w:t>
            </w:r>
          </w:p>
        </w:tc>
        <w:tc>
          <w:tcPr>
            <w:tcW w:w="600" w:type="dxa"/>
          </w:tcPr>
          <w:p w14:paraId="6304FBC0" w14:textId="77777777" w:rsidR="00B50050" w:rsidRDefault="00B50050" w:rsidP="0088127C">
            <w:pPr>
              <w:pStyle w:val="OtherTableBody"/>
            </w:pPr>
          </w:p>
        </w:tc>
        <w:tc>
          <w:tcPr>
            <w:tcW w:w="600" w:type="dxa"/>
          </w:tcPr>
          <w:p w14:paraId="513AD4BB" w14:textId="77777777" w:rsidR="00B50050" w:rsidRDefault="00B50050" w:rsidP="0088127C">
            <w:pPr>
              <w:pStyle w:val="OtherTableBody"/>
            </w:pPr>
            <w:r>
              <w:t>DTM</w:t>
            </w:r>
          </w:p>
        </w:tc>
        <w:tc>
          <w:tcPr>
            <w:tcW w:w="700" w:type="dxa"/>
          </w:tcPr>
          <w:p w14:paraId="58FFFDEC" w14:textId="77777777" w:rsidR="00B50050" w:rsidRDefault="00B50050" w:rsidP="0088127C">
            <w:pPr>
              <w:pStyle w:val="OtherTableBody"/>
            </w:pPr>
          </w:p>
        </w:tc>
        <w:tc>
          <w:tcPr>
            <w:tcW w:w="600" w:type="dxa"/>
          </w:tcPr>
          <w:p w14:paraId="6FBD2777" w14:textId="77777777" w:rsidR="00B50050" w:rsidRDefault="00B50050" w:rsidP="0088127C">
            <w:pPr>
              <w:pStyle w:val="OtherTableBody"/>
            </w:pPr>
          </w:p>
        </w:tc>
        <w:tc>
          <w:tcPr>
            <w:tcW w:w="900" w:type="dxa"/>
          </w:tcPr>
          <w:p w14:paraId="469FED2D" w14:textId="77777777" w:rsidR="00B50050" w:rsidRDefault="00B50050" w:rsidP="0088127C">
            <w:pPr>
              <w:pStyle w:val="OtherTableBody"/>
            </w:pPr>
            <w:r>
              <w:t>13.4.7.2</w:t>
            </w:r>
          </w:p>
        </w:tc>
      </w:tr>
      <w:tr w:rsidR="00B50050" w14:paraId="0CCEF9C3" w14:textId="77777777" w:rsidTr="00195548">
        <w:tc>
          <w:tcPr>
            <w:tcW w:w="3500" w:type="dxa"/>
          </w:tcPr>
          <w:p w14:paraId="32ED48DE" w14:textId="77777777" w:rsidR="00B50050" w:rsidRDefault="00B50050" w:rsidP="0088127C">
            <w:pPr>
              <w:pStyle w:val="OtherTableBody"/>
            </w:pPr>
            <w:r>
              <w:lastRenderedPageBreak/>
              <w:t>Notification Reference Number</w:t>
            </w:r>
          </w:p>
        </w:tc>
        <w:tc>
          <w:tcPr>
            <w:tcW w:w="700" w:type="dxa"/>
          </w:tcPr>
          <w:p w14:paraId="54114570" w14:textId="77777777" w:rsidR="00B50050" w:rsidRDefault="00B50050" w:rsidP="0088127C">
            <w:pPr>
              <w:pStyle w:val="OtherTableBody"/>
            </w:pPr>
            <w:r>
              <w:t>01398</w:t>
            </w:r>
          </w:p>
        </w:tc>
        <w:tc>
          <w:tcPr>
            <w:tcW w:w="600" w:type="dxa"/>
          </w:tcPr>
          <w:p w14:paraId="35A1CB48" w14:textId="77777777" w:rsidR="00B50050" w:rsidRDefault="00B50050" w:rsidP="0088127C">
            <w:pPr>
              <w:pStyle w:val="OtherTableBody"/>
            </w:pPr>
            <w:r>
              <w:t>NDS</w:t>
            </w:r>
          </w:p>
        </w:tc>
        <w:tc>
          <w:tcPr>
            <w:tcW w:w="600" w:type="dxa"/>
          </w:tcPr>
          <w:p w14:paraId="1B004AB9" w14:textId="77777777" w:rsidR="00B50050" w:rsidRDefault="00B50050" w:rsidP="0088127C">
            <w:pPr>
              <w:pStyle w:val="OtherTableBody"/>
            </w:pPr>
            <w:r>
              <w:t>1</w:t>
            </w:r>
          </w:p>
        </w:tc>
        <w:tc>
          <w:tcPr>
            <w:tcW w:w="600" w:type="dxa"/>
          </w:tcPr>
          <w:p w14:paraId="753F4C35" w14:textId="77777777" w:rsidR="00B50050" w:rsidRDefault="00B50050" w:rsidP="0088127C">
            <w:pPr>
              <w:pStyle w:val="OtherTableBody"/>
            </w:pPr>
            <w:r>
              <w:t>..</w:t>
            </w:r>
          </w:p>
        </w:tc>
        <w:tc>
          <w:tcPr>
            <w:tcW w:w="600" w:type="dxa"/>
          </w:tcPr>
          <w:p w14:paraId="185B8584" w14:textId="77777777" w:rsidR="00B50050" w:rsidRDefault="00B50050" w:rsidP="0088127C">
            <w:pPr>
              <w:pStyle w:val="OtherTableBody"/>
            </w:pPr>
            <w:r>
              <w:t>10=</w:t>
            </w:r>
          </w:p>
        </w:tc>
        <w:tc>
          <w:tcPr>
            <w:tcW w:w="600" w:type="dxa"/>
          </w:tcPr>
          <w:p w14:paraId="0A1DE0F6" w14:textId="77777777" w:rsidR="00B50050" w:rsidRDefault="00B50050" w:rsidP="0088127C">
            <w:pPr>
              <w:pStyle w:val="OtherTableBody"/>
            </w:pPr>
            <w:r>
              <w:t>NM</w:t>
            </w:r>
          </w:p>
        </w:tc>
        <w:tc>
          <w:tcPr>
            <w:tcW w:w="700" w:type="dxa"/>
          </w:tcPr>
          <w:p w14:paraId="374C0633" w14:textId="77777777" w:rsidR="00B50050" w:rsidRDefault="00B50050" w:rsidP="0088127C">
            <w:pPr>
              <w:pStyle w:val="OtherTableBody"/>
            </w:pPr>
          </w:p>
        </w:tc>
        <w:tc>
          <w:tcPr>
            <w:tcW w:w="600" w:type="dxa"/>
          </w:tcPr>
          <w:p w14:paraId="7A969B48" w14:textId="77777777" w:rsidR="00B50050" w:rsidRDefault="00B50050" w:rsidP="0088127C">
            <w:pPr>
              <w:pStyle w:val="OtherTableBody"/>
            </w:pPr>
          </w:p>
        </w:tc>
        <w:tc>
          <w:tcPr>
            <w:tcW w:w="900" w:type="dxa"/>
          </w:tcPr>
          <w:p w14:paraId="7ED0014E" w14:textId="77777777" w:rsidR="00B50050" w:rsidRDefault="00B50050" w:rsidP="0088127C">
            <w:pPr>
              <w:pStyle w:val="OtherTableBody"/>
            </w:pPr>
            <w:r>
              <w:t>13.4.7.1</w:t>
            </w:r>
          </w:p>
        </w:tc>
      </w:tr>
      <w:tr w:rsidR="00B50050" w14:paraId="15DE31A4" w14:textId="77777777" w:rsidTr="00195548">
        <w:tc>
          <w:tcPr>
            <w:tcW w:w="3500" w:type="dxa"/>
          </w:tcPr>
          <w:p w14:paraId="7B505B05" w14:textId="77777777" w:rsidR="00B50050" w:rsidRDefault="00B50050" w:rsidP="0088127C">
            <w:pPr>
              <w:pStyle w:val="OtherTableBody"/>
            </w:pPr>
            <w:r>
              <w:t>Notify Clergy Code</w:t>
            </w:r>
          </w:p>
        </w:tc>
        <w:tc>
          <w:tcPr>
            <w:tcW w:w="700" w:type="dxa"/>
          </w:tcPr>
          <w:p w14:paraId="54C0BCF6" w14:textId="77777777" w:rsidR="00B50050" w:rsidRDefault="00B50050" w:rsidP="0088127C">
            <w:pPr>
              <w:pStyle w:val="OtherTableBody"/>
            </w:pPr>
            <w:r>
              <w:t>01842</w:t>
            </w:r>
          </w:p>
        </w:tc>
        <w:tc>
          <w:tcPr>
            <w:tcW w:w="600" w:type="dxa"/>
          </w:tcPr>
          <w:p w14:paraId="011E03CF" w14:textId="77777777" w:rsidR="00B50050" w:rsidRDefault="00B50050" w:rsidP="0088127C">
            <w:pPr>
              <w:pStyle w:val="OtherTableBody"/>
            </w:pPr>
            <w:r>
              <w:t>PV2</w:t>
            </w:r>
          </w:p>
        </w:tc>
        <w:tc>
          <w:tcPr>
            <w:tcW w:w="600" w:type="dxa"/>
          </w:tcPr>
          <w:p w14:paraId="7784D8E3" w14:textId="77777777" w:rsidR="00B50050" w:rsidRDefault="00B50050" w:rsidP="0088127C">
            <w:pPr>
              <w:pStyle w:val="OtherTableBody"/>
            </w:pPr>
            <w:r>
              <w:t>49</w:t>
            </w:r>
          </w:p>
        </w:tc>
        <w:tc>
          <w:tcPr>
            <w:tcW w:w="600" w:type="dxa"/>
          </w:tcPr>
          <w:p w14:paraId="3E81819D" w14:textId="77777777" w:rsidR="00B50050" w:rsidRDefault="00B50050" w:rsidP="0088127C">
            <w:pPr>
              <w:pStyle w:val="OtherTableBody"/>
            </w:pPr>
            <w:r>
              <w:t>..</w:t>
            </w:r>
          </w:p>
        </w:tc>
        <w:tc>
          <w:tcPr>
            <w:tcW w:w="600" w:type="dxa"/>
          </w:tcPr>
          <w:p w14:paraId="095640E0" w14:textId="77777777" w:rsidR="00B50050" w:rsidRDefault="00B50050" w:rsidP="0088127C">
            <w:pPr>
              <w:pStyle w:val="OtherTableBody"/>
            </w:pPr>
          </w:p>
        </w:tc>
        <w:tc>
          <w:tcPr>
            <w:tcW w:w="600" w:type="dxa"/>
          </w:tcPr>
          <w:p w14:paraId="4D0386E0" w14:textId="77777777" w:rsidR="00B50050" w:rsidRDefault="00B50050" w:rsidP="0088127C">
            <w:pPr>
              <w:pStyle w:val="OtherTableBody"/>
            </w:pPr>
            <w:r>
              <w:t>CWE</w:t>
            </w:r>
          </w:p>
        </w:tc>
        <w:tc>
          <w:tcPr>
            <w:tcW w:w="700" w:type="dxa"/>
          </w:tcPr>
          <w:p w14:paraId="1B5A0D61" w14:textId="77777777" w:rsidR="00B50050" w:rsidRDefault="00B50050" w:rsidP="0088127C">
            <w:pPr>
              <w:pStyle w:val="OtherTableBody"/>
            </w:pPr>
            <w:r>
              <w:t>Y</w:t>
            </w:r>
          </w:p>
        </w:tc>
        <w:tc>
          <w:tcPr>
            <w:tcW w:w="600" w:type="dxa"/>
          </w:tcPr>
          <w:p w14:paraId="68BFF915" w14:textId="77777777" w:rsidR="00B50050" w:rsidRDefault="00B50050" w:rsidP="0088127C">
            <w:pPr>
              <w:pStyle w:val="OtherTableBody"/>
            </w:pPr>
            <w:r>
              <w:t>0534</w:t>
            </w:r>
          </w:p>
        </w:tc>
        <w:tc>
          <w:tcPr>
            <w:tcW w:w="900" w:type="dxa"/>
          </w:tcPr>
          <w:p w14:paraId="27C39956" w14:textId="77777777" w:rsidR="00B50050" w:rsidRDefault="00B50050" w:rsidP="0088127C">
            <w:pPr>
              <w:pStyle w:val="OtherTableBody"/>
            </w:pPr>
            <w:r>
              <w:t>3.4.4.49</w:t>
            </w:r>
          </w:p>
        </w:tc>
      </w:tr>
      <w:tr w:rsidR="00B50050" w14:paraId="740C615C" w14:textId="77777777" w:rsidTr="00195548">
        <w:tc>
          <w:tcPr>
            <w:tcW w:w="3500" w:type="dxa"/>
          </w:tcPr>
          <w:p w14:paraId="0823194D" w14:textId="77777777" w:rsidR="00B50050" w:rsidRDefault="00B50050" w:rsidP="0088127C">
            <w:pPr>
              <w:pStyle w:val="OtherTableBody"/>
            </w:pPr>
            <w:r>
              <w:t>Number of Authorized Treatments/Units</w:t>
            </w:r>
          </w:p>
        </w:tc>
        <w:tc>
          <w:tcPr>
            <w:tcW w:w="700" w:type="dxa"/>
          </w:tcPr>
          <w:p w14:paraId="458E65B4" w14:textId="77777777" w:rsidR="00B50050" w:rsidRDefault="00B50050" w:rsidP="0088127C">
            <w:pPr>
              <w:pStyle w:val="OtherTableBody"/>
            </w:pPr>
            <w:r>
              <w:t>03418</w:t>
            </w:r>
          </w:p>
        </w:tc>
        <w:tc>
          <w:tcPr>
            <w:tcW w:w="600" w:type="dxa"/>
          </w:tcPr>
          <w:p w14:paraId="02E09637" w14:textId="77777777" w:rsidR="00B50050" w:rsidRDefault="00B50050" w:rsidP="0088127C">
            <w:pPr>
              <w:pStyle w:val="OtherTableBody"/>
            </w:pPr>
            <w:r>
              <w:t>AUT</w:t>
            </w:r>
          </w:p>
        </w:tc>
        <w:tc>
          <w:tcPr>
            <w:tcW w:w="600" w:type="dxa"/>
          </w:tcPr>
          <w:p w14:paraId="7CEF7E10" w14:textId="77777777" w:rsidR="00B50050" w:rsidRDefault="00B50050" w:rsidP="0088127C">
            <w:pPr>
              <w:pStyle w:val="OtherTableBody"/>
            </w:pPr>
            <w:r>
              <w:t>18</w:t>
            </w:r>
          </w:p>
        </w:tc>
        <w:tc>
          <w:tcPr>
            <w:tcW w:w="600" w:type="dxa"/>
          </w:tcPr>
          <w:p w14:paraId="0AC433F7" w14:textId="77777777" w:rsidR="00B50050" w:rsidRDefault="00B50050" w:rsidP="0088127C">
            <w:pPr>
              <w:pStyle w:val="OtherTableBody"/>
            </w:pPr>
            <w:r>
              <w:t>..</w:t>
            </w:r>
          </w:p>
        </w:tc>
        <w:tc>
          <w:tcPr>
            <w:tcW w:w="600" w:type="dxa"/>
          </w:tcPr>
          <w:p w14:paraId="240A306C" w14:textId="77777777" w:rsidR="00B50050" w:rsidRDefault="00B50050" w:rsidP="0088127C">
            <w:pPr>
              <w:pStyle w:val="OtherTableBody"/>
            </w:pPr>
          </w:p>
        </w:tc>
        <w:tc>
          <w:tcPr>
            <w:tcW w:w="600" w:type="dxa"/>
          </w:tcPr>
          <w:p w14:paraId="35F060B9" w14:textId="77777777" w:rsidR="00B50050" w:rsidRDefault="00B50050" w:rsidP="0088127C">
            <w:pPr>
              <w:pStyle w:val="OtherTableBody"/>
            </w:pPr>
            <w:r>
              <w:t>CQ</w:t>
            </w:r>
          </w:p>
        </w:tc>
        <w:tc>
          <w:tcPr>
            <w:tcW w:w="700" w:type="dxa"/>
          </w:tcPr>
          <w:p w14:paraId="61BB699A" w14:textId="77777777" w:rsidR="00B50050" w:rsidRDefault="00B50050" w:rsidP="0088127C">
            <w:pPr>
              <w:pStyle w:val="OtherTableBody"/>
            </w:pPr>
          </w:p>
        </w:tc>
        <w:tc>
          <w:tcPr>
            <w:tcW w:w="600" w:type="dxa"/>
          </w:tcPr>
          <w:p w14:paraId="6DCF3553" w14:textId="77777777" w:rsidR="00B50050" w:rsidRDefault="00B50050" w:rsidP="0088127C">
            <w:pPr>
              <w:pStyle w:val="OtherTableBody"/>
            </w:pPr>
          </w:p>
        </w:tc>
        <w:tc>
          <w:tcPr>
            <w:tcW w:w="900" w:type="dxa"/>
          </w:tcPr>
          <w:p w14:paraId="413D9F13" w14:textId="77777777" w:rsidR="00B50050" w:rsidRDefault="00B50050" w:rsidP="0088127C">
            <w:pPr>
              <w:pStyle w:val="OtherTableBody"/>
            </w:pPr>
            <w:r>
              <w:t>11.8.2.18</w:t>
            </w:r>
          </w:p>
        </w:tc>
      </w:tr>
      <w:tr w:rsidR="00B50050" w14:paraId="1FB0A49D" w14:textId="77777777" w:rsidTr="00195548">
        <w:tc>
          <w:tcPr>
            <w:tcW w:w="3500" w:type="dxa"/>
          </w:tcPr>
          <w:p w14:paraId="19FFEEE0" w14:textId="77777777" w:rsidR="00B50050" w:rsidRDefault="00B50050" w:rsidP="0088127C">
            <w:pPr>
              <w:pStyle w:val="OtherTableBody"/>
            </w:pPr>
            <w:r>
              <w:t>Number of Authorized Treatments/Units</w:t>
            </w:r>
          </w:p>
        </w:tc>
        <w:tc>
          <w:tcPr>
            <w:tcW w:w="700" w:type="dxa"/>
          </w:tcPr>
          <w:p w14:paraId="0A7BC2F2" w14:textId="77777777" w:rsidR="00B50050" w:rsidRDefault="00B50050" w:rsidP="0088127C">
            <w:pPr>
              <w:pStyle w:val="OtherTableBody"/>
            </w:pPr>
            <w:r>
              <w:t>03402</w:t>
            </w:r>
          </w:p>
        </w:tc>
        <w:tc>
          <w:tcPr>
            <w:tcW w:w="600" w:type="dxa"/>
          </w:tcPr>
          <w:p w14:paraId="48F280E6" w14:textId="77777777" w:rsidR="00B50050" w:rsidRDefault="00B50050" w:rsidP="0088127C">
            <w:pPr>
              <w:pStyle w:val="OtherTableBody"/>
            </w:pPr>
            <w:r>
              <w:t>RF1</w:t>
            </w:r>
          </w:p>
        </w:tc>
        <w:tc>
          <w:tcPr>
            <w:tcW w:w="600" w:type="dxa"/>
          </w:tcPr>
          <w:p w14:paraId="1A47E03B" w14:textId="77777777" w:rsidR="00B50050" w:rsidRDefault="00B50050" w:rsidP="0088127C">
            <w:pPr>
              <w:pStyle w:val="OtherTableBody"/>
            </w:pPr>
            <w:r>
              <w:t>15</w:t>
            </w:r>
          </w:p>
        </w:tc>
        <w:tc>
          <w:tcPr>
            <w:tcW w:w="600" w:type="dxa"/>
          </w:tcPr>
          <w:p w14:paraId="527207C2" w14:textId="77777777" w:rsidR="00B50050" w:rsidRDefault="00B50050" w:rsidP="0088127C">
            <w:pPr>
              <w:pStyle w:val="OtherTableBody"/>
            </w:pPr>
            <w:r>
              <w:t>..</w:t>
            </w:r>
          </w:p>
        </w:tc>
        <w:tc>
          <w:tcPr>
            <w:tcW w:w="600" w:type="dxa"/>
          </w:tcPr>
          <w:p w14:paraId="7BA06C86" w14:textId="77777777" w:rsidR="00B50050" w:rsidRDefault="00B50050" w:rsidP="0088127C">
            <w:pPr>
              <w:pStyle w:val="OtherTableBody"/>
            </w:pPr>
          </w:p>
        </w:tc>
        <w:tc>
          <w:tcPr>
            <w:tcW w:w="600" w:type="dxa"/>
          </w:tcPr>
          <w:p w14:paraId="547042B8" w14:textId="77777777" w:rsidR="00B50050" w:rsidRDefault="00B50050" w:rsidP="0088127C">
            <w:pPr>
              <w:pStyle w:val="OtherTableBody"/>
            </w:pPr>
            <w:r>
              <w:t>CQ</w:t>
            </w:r>
          </w:p>
        </w:tc>
        <w:tc>
          <w:tcPr>
            <w:tcW w:w="700" w:type="dxa"/>
          </w:tcPr>
          <w:p w14:paraId="71BC785D" w14:textId="77777777" w:rsidR="00B50050" w:rsidRDefault="00B50050" w:rsidP="0088127C">
            <w:pPr>
              <w:pStyle w:val="OtherTableBody"/>
            </w:pPr>
          </w:p>
        </w:tc>
        <w:tc>
          <w:tcPr>
            <w:tcW w:w="600" w:type="dxa"/>
          </w:tcPr>
          <w:p w14:paraId="66627AB9" w14:textId="77777777" w:rsidR="00B50050" w:rsidRDefault="00B50050" w:rsidP="0088127C">
            <w:pPr>
              <w:pStyle w:val="OtherTableBody"/>
            </w:pPr>
          </w:p>
        </w:tc>
        <w:tc>
          <w:tcPr>
            <w:tcW w:w="900" w:type="dxa"/>
          </w:tcPr>
          <w:p w14:paraId="6B0AFD9F" w14:textId="77777777" w:rsidR="00B50050" w:rsidRDefault="00B50050" w:rsidP="0088127C">
            <w:pPr>
              <w:pStyle w:val="OtherTableBody"/>
            </w:pPr>
            <w:r>
              <w:t>11.8.1.15</w:t>
            </w:r>
          </w:p>
        </w:tc>
      </w:tr>
      <w:tr w:rsidR="00B50050" w14:paraId="3D3E4213" w14:textId="77777777" w:rsidTr="00195548">
        <w:tc>
          <w:tcPr>
            <w:tcW w:w="3500" w:type="dxa"/>
          </w:tcPr>
          <w:p w14:paraId="56A7EB95" w14:textId="77777777" w:rsidR="00B50050" w:rsidRDefault="00B50050" w:rsidP="0088127C">
            <w:pPr>
              <w:pStyle w:val="OtherTableBody"/>
            </w:pPr>
            <w:r>
              <w:t>Number of Columns per Row</w:t>
            </w:r>
          </w:p>
        </w:tc>
        <w:tc>
          <w:tcPr>
            <w:tcW w:w="700" w:type="dxa"/>
          </w:tcPr>
          <w:p w14:paraId="03059716" w14:textId="77777777" w:rsidR="00B50050" w:rsidRDefault="00B50050" w:rsidP="0088127C">
            <w:pPr>
              <w:pStyle w:val="OtherTableBody"/>
            </w:pPr>
            <w:r>
              <w:t>00701</w:t>
            </w:r>
          </w:p>
        </w:tc>
        <w:tc>
          <w:tcPr>
            <w:tcW w:w="600" w:type="dxa"/>
          </w:tcPr>
          <w:p w14:paraId="0881E64F" w14:textId="77777777" w:rsidR="00B50050" w:rsidRDefault="00B50050" w:rsidP="0088127C">
            <w:pPr>
              <w:pStyle w:val="OtherTableBody"/>
            </w:pPr>
            <w:r>
              <w:t>RDF</w:t>
            </w:r>
          </w:p>
        </w:tc>
        <w:tc>
          <w:tcPr>
            <w:tcW w:w="600" w:type="dxa"/>
          </w:tcPr>
          <w:p w14:paraId="7A6D2AD5" w14:textId="77777777" w:rsidR="00B50050" w:rsidRDefault="00B50050" w:rsidP="0088127C">
            <w:pPr>
              <w:pStyle w:val="OtherTableBody"/>
            </w:pPr>
            <w:r>
              <w:t>1</w:t>
            </w:r>
          </w:p>
        </w:tc>
        <w:tc>
          <w:tcPr>
            <w:tcW w:w="600" w:type="dxa"/>
          </w:tcPr>
          <w:p w14:paraId="49111ED0" w14:textId="77777777" w:rsidR="00B50050" w:rsidRDefault="00B50050" w:rsidP="0088127C">
            <w:pPr>
              <w:pStyle w:val="OtherTableBody"/>
            </w:pPr>
            <w:r>
              <w:t>..</w:t>
            </w:r>
          </w:p>
        </w:tc>
        <w:tc>
          <w:tcPr>
            <w:tcW w:w="600" w:type="dxa"/>
          </w:tcPr>
          <w:p w14:paraId="30D7DC6B" w14:textId="77777777" w:rsidR="00B50050" w:rsidRDefault="00B50050" w:rsidP="0088127C">
            <w:pPr>
              <w:pStyle w:val="OtherTableBody"/>
            </w:pPr>
            <w:r>
              <w:t>3=</w:t>
            </w:r>
          </w:p>
        </w:tc>
        <w:tc>
          <w:tcPr>
            <w:tcW w:w="600" w:type="dxa"/>
          </w:tcPr>
          <w:p w14:paraId="642FB9F4" w14:textId="77777777" w:rsidR="00B50050" w:rsidRDefault="00B50050" w:rsidP="0088127C">
            <w:pPr>
              <w:pStyle w:val="OtherTableBody"/>
            </w:pPr>
            <w:r>
              <w:t>NM</w:t>
            </w:r>
          </w:p>
        </w:tc>
        <w:tc>
          <w:tcPr>
            <w:tcW w:w="700" w:type="dxa"/>
          </w:tcPr>
          <w:p w14:paraId="15FDB19D" w14:textId="77777777" w:rsidR="00B50050" w:rsidRDefault="00B50050" w:rsidP="0088127C">
            <w:pPr>
              <w:pStyle w:val="OtherTableBody"/>
            </w:pPr>
          </w:p>
        </w:tc>
        <w:tc>
          <w:tcPr>
            <w:tcW w:w="600" w:type="dxa"/>
          </w:tcPr>
          <w:p w14:paraId="4093A40F" w14:textId="77777777" w:rsidR="00B50050" w:rsidRDefault="00B50050" w:rsidP="0088127C">
            <w:pPr>
              <w:pStyle w:val="OtherTableBody"/>
            </w:pPr>
          </w:p>
        </w:tc>
        <w:tc>
          <w:tcPr>
            <w:tcW w:w="900" w:type="dxa"/>
          </w:tcPr>
          <w:p w14:paraId="7B09ACFC" w14:textId="77777777" w:rsidR="00B50050" w:rsidRDefault="00B50050" w:rsidP="0088127C">
            <w:pPr>
              <w:pStyle w:val="OtherTableBody"/>
            </w:pPr>
            <w:r>
              <w:t>5.5.7.1</w:t>
            </w:r>
          </w:p>
        </w:tc>
      </w:tr>
      <w:tr w:rsidR="00B50050" w14:paraId="74F774D1" w14:textId="77777777" w:rsidTr="00195548">
        <w:tc>
          <w:tcPr>
            <w:tcW w:w="3500" w:type="dxa"/>
          </w:tcPr>
          <w:p w14:paraId="18799691" w14:textId="77777777" w:rsidR="00B50050" w:rsidRDefault="00B50050" w:rsidP="0088127C">
            <w:pPr>
              <w:pStyle w:val="OtherTableBody"/>
            </w:pPr>
            <w:r>
              <w:t>Number of Decimals</w:t>
            </w:r>
          </w:p>
        </w:tc>
        <w:tc>
          <w:tcPr>
            <w:tcW w:w="700" w:type="dxa"/>
          </w:tcPr>
          <w:p w14:paraId="0B91ECFB" w14:textId="77777777" w:rsidR="00B50050" w:rsidRDefault="00B50050" w:rsidP="0088127C">
            <w:pPr>
              <w:pStyle w:val="OtherTableBody"/>
            </w:pPr>
            <w:r>
              <w:t>03453</w:t>
            </w:r>
          </w:p>
        </w:tc>
        <w:tc>
          <w:tcPr>
            <w:tcW w:w="600" w:type="dxa"/>
          </w:tcPr>
          <w:p w14:paraId="783D046A" w14:textId="77777777" w:rsidR="00B50050" w:rsidRDefault="00B50050" w:rsidP="0088127C">
            <w:pPr>
              <w:pStyle w:val="OtherTableBody"/>
            </w:pPr>
            <w:r>
              <w:t>OMC</w:t>
            </w:r>
          </w:p>
        </w:tc>
        <w:tc>
          <w:tcPr>
            <w:tcW w:w="600" w:type="dxa"/>
          </w:tcPr>
          <w:p w14:paraId="57DF4F4B" w14:textId="77777777" w:rsidR="00B50050" w:rsidRDefault="00B50050" w:rsidP="0088127C">
            <w:pPr>
              <w:pStyle w:val="OtherTableBody"/>
            </w:pPr>
            <w:r>
              <w:t>13</w:t>
            </w:r>
          </w:p>
        </w:tc>
        <w:tc>
          <w:tcPr>
            <w:tcW w:w="600" w:type="dxa"/>
          </w:tcPr>
          <w:p w14:paraId="2CF1C298" w14:textId="77777777" w:rsidR="00B50050" w:rsidRDefault="00B50050" w:rsidP="0088127C">
            <w:pPr>
              <w:pStyle w:val="OtherTableBody"/>
            </w:pPr>
            <w:r>
              <w:t>..</w:t>
            </w:r>
          </w:p>
        </w:tc>
        <w:tc>
          <w:tcPr>
            <w:tcW w:w="600" w:type="dxa"/>
          </w:tcPr>
          <w:p w14:paraId="51C30C99" w14:textId="77777777" w:rsidR="00B50050" w:rsidRDefault="00B50050" w:rsidP="0088127C">
            <w:pPr>
              <w:pStyle w:val="OtherTableBody"/>
            </w:pPr>
          </w:p>
        </w:tc>
        <w:tc>
          <w:tcPr>
            <w:tcW w:w="600" w:type="dxa"/>
          </w:tcPr>
          <w:p w14:paraId="42C71915" w14:textId="77777777" w:rsidR="00B50050" w:rsidRDefault="00B50050" w:rsidP="0088127C">
            <w:pPr>
              <w:pStyle w:val="OtherTableBody"/>
            </w:pPr>
            <w:r>
              <w:t>NM</w:t>
            </w:r>
          </w:p>
        </w:tc>
        <w:tc>
          <w:tcPr>
            <w:tcW w:w="700" w:type="dxa"/>
          </w:tcPr>
          <w:p w14:paraId="6B1A09C0" w14:textId="77777777" w:rsidR="00B50050" w:rsidRDefault="00B50050" w:rsidP="0088127C">
            <w:pPr>
              <w:pStyle w:val="OtherTableBody"/>
            </w:pPr>
          </w:p>
        </w:tc>
        <w:tc>
          <w:tcPr>
            <w:tcW w:w="600" w:type="dxa"/>
          </w:tcPr>
          <w:p w14:paraId="60F503C2" w14:textId="77777777" w:rsidR="00B50050" w:rsidRDefault="00B50050" w:rsidP="0088127C">
            <w:pPr>
              <w:pStyle w:val="OtherTableBody"/>
            </w:pPr>
          </w:p>
        </w:tc>
        <w:tc>
          <w:tcPr>
            <w:tcW w:w="900" w:type="dxa"/>
          </w:tcPr>
          <w:p w14:paraId="329E10CE" w14:textId="77777777" w:rsidR="00B50050" w:rsidRDefault="00B50050" w:rsidP="0088127C">
            <w:pPr>
              <w:pStyle w:val="OtherTableBody"/>
            </w:pPr>
            <w:r>
              <w:t>8.8.16.13</w:t>
            </w:r>
          </w:p>
        </w:tc>
      </w:tr>
      <w:tr w:rsidR="00B50050" w14:paraId="45BBCA54" w14:textId="77777777" w:rsidTr="00195548">
        <w:tc>
          <w:tcPr>
            <w:tcW w:w="3500" w:type="dxa"/>
          </w:tcPr>
          <w:p w14:paraId="544968CA" w14:textId="77777777" w:rsidR="00B50050" w:rsidRDefault="00B50050" w:rsidP="0088127C">
            <w:pPr>
              <w:pStyle w:val="OtherTableBody"/>
            </w:pPr>
            <w:r>
              <w:t xml:space="preserve">Number Of Decontamination/Sterilization Devices </w:t>
            </w:r>
          </w:p>
        </w:tc>
        <w:tc>
          <w:tcPr>
            <w:tcW w:w="700" w:type="dxa"/>
          </w:tcPr>
          <w:p w14:paraId="1F45F8C2" w14:textId="77777777" w:rsidR="00B50050" w:rsidRDefault="00B50050" w:rsidP="0088127C">
            <w:pPr>
              <w:pStyle w:val="OtherTableBody"/>
            </w:pPr>
            <w:r>
              <w:t>02087</w:t>
            </w:r>
          </w:p>
        </w:tc>
        <w:tc>
          <w:tcPr>
            <w:tcW w:w="600" w:type="dxa"/>
          </w:tcPr>
          <w:p w14:paraId="5A64E91E" w14:textId="77777777" w:rsidR="00B50050" w:rsidRDefault="00B50050" w:rsidP="0088127C">
            <w:pPr>
              <w:pStyle w:val="OtherTableBody"/>
            </w:pPr>
            <w:r>
              <w:t>SCP</w:t>
            </w:r>
          </w:p>
        </w:tc>
        <w:tc>
          <w:tcPr>
            <w:tcW w:w="600" w:type="dxa"/>
          </w:tcPr>
          <w:p w14:paraId="6C4FF80A" w14:textId="77777777" w:rsidR="00B50050" w:rsidRDefault="00B50050" w:rsidP="0088127C">
            <w:pPr>
              <w:pStyle w:val="OtherTableBody"/>
            </w:pPr>
            <w:r>
              <w:t>1</w:t>
            </w:r>
          </w:p>
        </w:tc>
        <w:tc>
          <w:tcPr>
            <w:tcW w:w="600" w:type="dxa"/>
          </w:tcPr>
          <w:p w14:paraId="52EB9729" w14:textId="77777777" w:rsidR="00B50050" w:rsidRDefault="00B50050" w:rsidP="0088127C">
            <w:pPr>
              <w:pStyle w:val="OtherTableBody"/>
            </w:pPr>
            <w:r>
              <w:t>..</w:t>
            </w:r>
          </w:p>
        </w:tc>
        <w:tc>
          <w:tcPr>
            <w:tcW w:w="600" w:type="dxa"/>
          </w:tcPr>
          <w:p w14:paraId="3312DFBB" w14:textId="77777777" w:rsidR="00B50050" w:rsidRDefault="00B50050" w:rsidP="0088127C">
            <w:pPr>
              <w:pStyle w:val="OtherTableBody"/>
            </w:pPr>
            <w:r>
              <w:t>2=</w:t>
            </w:r>
          </w:p>
        </w:tc>
        <w:tc>
          <w:tcPr>
            <w:tcW w:w="600" w:type="dxa"/>
          </w:tcPr>
          <w:p w14:paraId="761DC89F" w14:textId="77777777" w:rsidR="00B50050" w:rsidRDefault="00B50050" w:rsidP="0088127C">
            <w:pPr>
              <w:pStyle w:val="OtherTableBody"/>
            </w:pPr>
            <w:r>
              <w:t>NM</w:t>
            </w:r>
          </w:p>
        </w:tc>
        <w:tc>
          <w:tcPr>
            <w:tcW w:w="700" w:type="dxa"/>
          </w:tcPr>
          <w:p w14:paraId="6FA664BC" w14:textId="77777777" w:rsidR="00B50050" w:rsidRDefault="00B50050" w:rsidP="0088127C">
            <w:pPr>
              <w:pStyle w:val="OtherTableBody"/>
            </w:pPr>
          </w:p>
        </w:tc>
        <w:tc>
          <w:tcPr>
            <w:tcW w:w="600" w:type="dxa"/>
          </w:tcPr>
          <w:p w14:paraId="5D736C91" w14:textId="77777777" w:rsidR="00B50050" w:rsidRDefault="00B50050" w:rsidP="0088127C">
            <w:pPr>
              <w:pStyle w:val="OtherTableBody"/>
            </w:pPr>
          </w:p>
        </w:tc>
        <w:tc>
          <w:tcPr>
            <w:tcW w:w="900" w:type="dxa"/>
          </w:tcPr>
          <w:p w14:paraId="3018E2A6" w14:textId="77777777" w:rsidR="00B50050" w:rsidRDefault="00B50050" w:rsidP="0088127C">
            <w:pPr>
              <w:pStyle w:val="OtherTableBody"/>
            </w:pPr>
            <w:r>
              <w:t>17.7.1.1</w:t>
            </w:r>
          </w:p>
        </w:tc>
      </w:tr>
      <w:tr w:rsidR="00B50050" w14:paraId="01758F24" w14:textId="77777777" w:rsidTr="00195548">
        <w:tc>
          <w:tcPr>
            <w:tcW w:w="3500" w:type="dxa"/>
          </w:tcPr>
          <w:p w14:paraId="504DD20E" w14:textId="77777777" w:rsidR="00B50050" w:rsidRDefault="00B50050" w:rsidP="0088127C">
            <w:pPr>
              <w:pStyle w:val="OtherTableBody"/>
            </w:pPr>
            <w:r>
              <w:t>Number Of Grace Days</w:t>
            </w:r>
          </w:p>
        </w:tc>
        <w:tc>
          <w:tcPr>
            <w:tcW w:w="700" w:type="dxa"/>
          </w:tcPr>
          <w:p w14:paraId="54803F3F" w14:textId="77777777" w:rsidR="00B50050" w:rsidRDefault="00B50050" w:rsidP="0088127C">
            <w:pPr>
              <w:pStyle w:val="OtherTableBody"/>
            </w:pPr>
            <w:r>
              <w:t>00540</w:t>
            </w:r>
          </w:p>
        </w:tc>
        <w:tc>
          <w:tcPr>
            <w:tcW w:w="600" w:type="dxa"/>
          </w:tcPr>
          <w:p w14:paraId="57073DC2" w14:textId="77777777" w:rsidR="00B50050" w:rsidRDefault="00B50050" w:rsidP="0088127C">
            <w:pPr>
              <w:pStyle w:val="OtherTableBody"/>
            </w:pPr>
            <w:r>
              <w:t>UB1</w:t>
            </w:r>
          </w:p>
        </w:tc>
        <w:tc>
          <w:tcPr>
            <w:tcW w:w="600" w:type="dxa"/>
          </w:tcPr>
          <w:p w14:paraId="4BD92E91" w14:textId="77777777" w:rsidR="00B50050" w:rsidRDefault="00B50050" w:rsidP="0088127C">
            <w:pPr>
              <w:pStyle w:val="OtherTableBody"/>
            </w:pPr>
            <w:r>
              <w:t>11</w:t>
            </w:r>
          </w:p>
        </w:tc>
        <w:tc>
          <w:tcPr>
            <w:tcW w:w="600" w:type="dxa"/>
          </w:tcPr>
          <w:p w14:paraId="65DC4A83" w14:textId="77777777" w:rsidR="00B50050" w:rsidRDefault="00B50050" w:rsidP="0088127C">
            <w:pPr>
              <w:pStyle w:val="OtherTableBody"/>
            </w:pPr>
            <w:r>
              <w:t>..</w:t>
            </w:r>
          </w:p>
        </w:tc>
        <w:tc>
          <w:tcPr>
            <w:tcW w:w="600" w:type="dxa"/>
          </w:tcPr>
          <w:p w14:paraId="4F237BA0" w14:textId="77777777" w:rsidR="00B50050" w:rsidRDefault="00B50050" w:rsidP="0088127C">
            <w:pPr>
              <w:pStyle w:val="OtherTableBody"/>
            </w:pPr>
          </w:p>
        </w:tc>
        <w:tc>
          <w:tcPr>
            <w:tcW w:w="600" w:type="dxa"/>
          </w:tcPr>
          <w:p w14:paraId="1F4A8284" w14:textId="77777777" w:rsidR="00B50050" w:rsidRDefault="00B50050" w:rsidP="0088127C">
            <w:pPr>
              <w:pStyle w:val="OtherTableBody"/>
            </w:pPr>
            <w:r>
              <w:t>-</w:t>
            </w:r>
          </w:p>
        </w:tc>
        <w:tc>
          <w:tcPr>
            <w:tcW w:w="700" w:type="dxa"/>
          </w:tcPr>
          <w:p w14:paraId="087DD02F" w14:textId="77777777" w:rsidR="00B50050" w:rsidRDefault="00B50050" w:rsidP="0088127C">
            <w:pPr>
              <w:pStyle w:val="OtherTableBody"/>
            </w:pPr>
          </w:p>
        </w:tc>
        <w:tc>
          <w:tcPr>
            <w:tcW w:w="600" w:type="dxa"/>
          </w:tcPr>
          <w:p w14:paraId="5DA84076" w14:textId="77777777" w:rsidR="00B50050" w:rsidRDefault="00B50050" w:rsidP="0088127C">
            <w:pPr>
              <w:pStyle w:val="OtherTableBody"/>
            </w:pPr>
          </w:p>
        </w:tc>
        <w:tc>
          <w:tcPr>
            <w:tcW w:w="900" w:type="dxa"/>
          </w:tcPr>
          <w:p w14:paraId="1ABDE136" w14:textId="77777777" w:rsidR="00B50050" w:rsidRDefault="00B50050" w:rsidP="0088127C">
            <w:pPr>
              <w:pStyle w:val="OtherTableBody"/>
            </w:pPr>
            <w:r>
              <w:t>6.5.10.11</w:t>
            </w:r>
          </w:p>
        </w:tc>
      </w:tr>
      <w:tr w:rsidR="00B50050" w14:paraId="16471627" w14:textId="77777777" w:rsidTr="00195548">
        <w:tc>
          <w:tcPr>
            <w:tcW w:w="3500" w:type="dxa"/>
          </w:tcPr>
          <w:p w14:paraId="1601063D" w14:textId="77777777" w:rsidR="00B50050" w:rsidRDefault="00B50050" w:rsidP="0088127C">
            <w:pPr>
              <w:pStyle w:val="OtherTableBody"/>
            </w:pPr>
            <w:r>
              <w:t>Number of Items per Unit</w:t>
            </w:r>
          </w:p>
        </w:tc>
        <w:tc>
          <w:tcPr>
            <w:tcW w:w="700" w:type="dxa"/>
          </w:tcPr>
          <w:p w14:paraId="40590171" w14:textId="77777777" w:rsidR="00B50050" w:rsidRDefault="00B50050" w:rsidP="0088127C">
            <w:pPr>
              <w:pStyle w:val="OtherTableBody"/>
            </w:pPr>
            <w:r>
              <w:t>01968</w:t>
            </w:r>
          </w:p>
        </w:tc>
        <w:tc>
          <w:tcPr>
            <w:tcW w:w="600" w:type="dxa"/>
          </w:tcPr>
          <w:p w14:paraId="319922A2" w14:textId="77777777" w:rsidR="00B50050" w:rsidRDefault="00B50050" w:rsidP="0088127C">
            <w:pPr>
              <w:pStyle w:val="OtherTableBody"/>
            </w:pPr>
            <w:r>
              <w:t>PSL</w:t>
            </w:r>
          </w:p>
        </w:tc>
        <w:tc>
          <w:tcPr>
            <w:tcW w:w="600" w:type="dxa"/>
          </w:tcPr>
          <w:p w14:paraId="5AD26316" w14:textId="77777777" w:rsidR="00B50050" w:rsidRDefault="00B50050" w:rsidP="0088127C">
            <w:pPr>
              <w:pStyle w:val="OtherTableBody"/>
            </w:pPr>
            <w:r>
              <w:t>14</w:t>
            </w:r>
          </w:p>
        </w:tc>
        <w:tc>
          <w:tcPr>
            <w:tcW w:w="600" w:type="dxa"/>
          </w:tcPr>
          <w:p w14:paraId="543032B6" w14:textId="77777777" w:rsidR="00B50050" w:rsidRDefault="00B50050" w:rsidP="0088127C">
            <w:pPr>
              <w:pStyle w:val="OtherTableBody"/>
            </w:pPr>
            <w:r>
              <w:t>..</w:t>
            </w:r>
          </w:p>
        </w:tc>
        <w:tc>
          <w:tcPr>
            <w:tcW w:w="600" w:type="dxa"/>
          </w:tcPr>
          <w:p w14:paraId="58164349" w14:textId="77777777" w:rsidR="00B50050" w:rsidRDefault="00B50050" w:rsidP="0088127C">
            <w:pPr>
              <w:pStyle w:val="OtherTableBody"/>
            </w:pPr>
            <w:r>
              <w:t>10#</w:t>
            </w:r>
          </w:p>
        </w:tc>
        <w:tc>
          <w:tcPr>
            <w:tcW w:w="600" w:type="dxa"/>
          </w:tcPr>
          <w:p w14:paraId="6920392F" w14:textId="77777777" w:rsidR="00B50050" w:rsidRDefault="00B50050" w:rsidP="0088127C">
            <w:pPr>
              <w:pStyle w:val="OtherTableBody"/>
            </w:pPr>
            <w:r>
              <w:t>NM</w:t>
            </w:r>
          </w:p>
        </w:tc>
        <w:tc>
          <w:tcPr>
            <w:tcW w:w="700" w:type="dxa"/>
          </w:tcPr>
          <w:p w14:paraId="143EAEF9" w14:textId="77777777" w:rsidR="00B50050" w:rsidRDefault="00B50050" w:rsidP="0088127C">
            <w:pPr>
              <w:pStyle w:val="OtherTableBody"/>
            </w:pPr>
          </w:p>
        </w:tc>
        <w:tc>
          <w:tcPr>
            <w:tcW w:w="600" w:type="dxa"/>
          </w:tcPr>
          <w:p w14:paraId="43CB3357" w14:textId="77777777" w:rsidR="00B50050" w:rsidRDefault="00B50050" w:rsidP="0088127C">
            <w:pPr>
              <w:pStyle w:val="OtherTableBody"/>
            </w:pPr>
          </w:p>
        </w:tc>
        <w:tc>
          <w:tcPr>
            <w:tcW w:w="900" w:type="dxa"/>
          </w:tcPr>
          <w:p w14:paraId="657D62E0" w14:textId="77777777" w:rsidR="00B50050" w:rsidRDefault="00B50050" w:rsidP="0088127C">
            <w:pPr>
              <w:pStyle w:val="OtherTableBody"/>
            </w:pPr>
            <w:r>
              <w:t>16.4.6.14</w:t>
            </w:r>
          </w:p>
        </w:tc>
      </w:tr>
      <w:tr w:rsidR="00B50050" w14:paraId="12A68301" w14:textId="77777777" w:rsidTr="00195548">
        <w:tc>
          <w:tcPr>
            <w:tcW w:w="3500" w:type="dxa"/>
          </w:tcPr>
          <w:p w14:paraId="4029836D" w14:textId="77777777" w:rsidR="00B50050" w:rsidRDefault="00B50050" w:rsidP="0088127C">
            <w:pPr>
              <w:pStyle w:val="OtherTableBody"/>
            </w:pPr>
            <w:r>
              <w:t>Number of Packages in Shipment</w:t>
            </w:r>
          </w:p>
        </w:tc>
        <w:tc>
          <w:tcPr>
            <w:tcW w:w="700" w:type="dxa"/>
          </w:tcPr>
          <w:p w14:paraId="13A3BB5A" w14:textId="77777777" w:rsidR="00B50050" w:rsidRDefault="00B50050" w:rsidP="0088127C">
            <w:pPr>
              <w:pStyle w:val="OtherTableBody"/>
            </w:pPr>
            <w:r>
              <w:t>02324</w:t>
            </w:r>
          </w:p>
        </w:tc>
        <w:tc>
          <w:tcPr>
            <w:tcW w:w="600" w:type="dxa"/>
          </w:tcPr>
          <w:p w14:paraId="0B571B81" w14:textId="77777777" w:rsidR="00B50050" w:rsidRDefault="00B50050" w:rsidP="0088127C">
            <w:pPr>
              <w:pStyle w:val="OtherTableBody"/>
            </w:pPr>
            <w:r>
              <w:t>SHP</w:t>
            </w:r>
          </w:p>
        </w:tc>
        <w:tc>
          <w:tcPr>
            <w:tcW w:w="600" w:type="dxa"/>
          </w:tcPr>
          <w:p w14:paraId="27C6D2FF" w14:textId="77777777" w:rsidR="00B50050" w:rsidRDefault="00B50050" w:rsidP="0088127C">
            <w:pPr>
              <w:pStyle w:val="OtherTableBody"/>
            </w:pPr>
            <w:r>
              <w:t>8</w:t>
            </w:r>
          </w:p>
        </w:tc>
        <w:tc>
          <w:tcPr>
            <w:tcW w:w="600" w:type="dxa"/>
          </w:tcPr>
          <w:p w14:paraId="11993DC8" w14:textId="77777777" w:rsidR="00B50050" w:rsidRDefault="00B50050" w:rsidP="0088127C">
            <w:pPr>
              <w:pStyle w:val="OtherTableBody"/>
            </w:pPr>
            <w:r>
              <w:t>..</w:t>
            </w:r>
          </w:p>
        </w:tc>
        <w:tc>
          <w:tcPr>
            <w:tcW w:w="600" w:type="dxa"/>
          </w:tcPr>
          <w:p w14:paraId="3EE3DD86" w14:textId="77777777" w:rsidR="00B50050" w:rsidRDefault="00B50050" w:rsidP="0088127C">
            <w:pPr>
              <w:pStyle w:val="OtherTableBody"/>
            </w:pPr>
            <w:r>
              <w:t>4=</w:t>
            </w:r>
          </w:p>
        </w:tc>
        <w:tc>
          <w:tcPr>
            <w:tcW w:w="600" w:type="dxa"/>
          </w:tcPr>
          <w:p w14:paraId="46B63C8A" w14:textId="77777777" w:rsidR="00B50050" w:rsidRDefault="00B50050" w:rsidP="0088127C">
            <w:pPr>
              <w:pStyle w:val="OtherTableBody"/>
            </w:pPr>
            <w:r>
              <w:t>NM</w:t>
            </w:r>
          </w:p>
        </w:tc>
        <w:tc>
          <w:tcPr>
            <w:tcW w:w="700" w:type="dxa"/>
          </w:tcPr>
          <w:p w14:paraId="583D5252" w14:textId="77777777" w:rsidR="00B50050" w:rsidRDefault="00B50050" w:rsidP="0088127C">
            <w:pPr>
              <w:pStyle w:val="OtherTableBody"/>
            </w:pPr>
          </w:p>
        </w:tc>
        <w:tc>
          <w:tcPr>
            <w:tcW w:w="600" w:type="dxa"/>
          </w:tcPr>
          <w:p w14:paraId="438C0BF9" w14:textId="77777777" w:rsidR="00B50050" w:rsidRDefault="00B50050" w:rsidP="0088127C">
            <w:pPr>
              <w:pStyle w:val="OtherTableBody"/>
            </w:pPr>
          </w:p>
        </w:tc>
        <w:tc>
          <w:tcPr>
            <w:tcW w:w="900" w:type="dxa"/>
          </w:tcPr>
          <w:p w14:paraId="6EB436C8" w14:textId="77777777" w:rsidR="00B50050" w:rsidRDefault="00B50050" w:rsidP="0088127C">
            <w:pPr>
              <w:pStyle w:val="OtherTableBody"/>
            </w:pPr>
            <w:r>
              <w:t>7.16.2.8</w:t>
            </w:r>
          </w:p>
        </w:tc>
      </w:tr>
      <w:tr w:rsidR="00B50050" w14:paraId="2E5D945C" w14:textId="77777777" w:rsidTr="00195548">
        <w:tc>
          <w:tcPr>
            <w:tcW w:w="3500" w:type="dxa"/>
          </w:tcPr>
          <w:p w14:paraId="18FC8A05" w14:textId="77777777" w:rsidR="00B50050" w:rsidRDefault="00B50050" w:rsidP="0088127C">
            <w:pPr>
              <w:pStyle w:val="OtherTableBody"/>
            </w:pPr>
            <w:r>
              <w:t>Number of Product Experience Reports Filed by Distributor</w:t>
            </w:r>
          </w:p>
        </w:tc>
        <w:tc>
          <w:tcPr>
            <w:tcW w:w="700" w:type="dxa"/>
          </w:tcPr>
          <w:p w14:paraId="2B478E53" w14:textId="77777777" w:rsidR="00B50050" w:rsidRDefault="00B50050" w:rsidP="0088127C">
            <w:pPr>
              <w:pStyle w:val="OtherTableBody"/>
            </w:pPr>
            <w:r>
              <w:t>01246</w:t>
            </w:r>
          </w:p>
        </w:tc>
        <w:tc>
          <w:tcPr>
            <w:tcW w:w="600" w:type="dxa"/>
          </w:tcPr>
          <w:p w14:paraId="732BDBF1" w14:textId="77777777" w:rsidR="00B50050" w:rsidRDefault="00B50050" w:rsidP="0088127C">
            <w:pPr>
              <w:pStyle w:val="OtherTableBody"/>
            </w:pPr>
            <w:r>
              <w:t>PSH</w:t>
            </w:r>
          </w:p>
        </w:tc>
        <w:tc>
          <w:tcPr>
            <w:tcW w:w="600" w:type="dxa"/>
          </w:tcPr>
          <w:p w14:paraId="74A1ABED" w14:textId="77777777" w:rsidR="00B50050" w:rsidRDefault="00B50050" w:rsidP="0088127C">
            <w:pPr>
              <w:pStyle w:val="OtherTableBody"/>
            </w:pPr>
            <w:r>
              <w:t>14</w:t>
            </w:r>
          </w:p>
        </w:tc>
        <w:tc>
          <w:tcPr>
            <w:tcW w:w="600" w:type="dxa"/>
          </w:tcPr>
          <w:p w14:paraId="794D9B34" w14:textId="77777777" w:rsidR="00B50050" w:rsidRDefault="00B50050" w:rsidP="0088127C">
            <w:pPr>
              <w:pStyle w:val="OtherTableBody"/>
            </w:pPr>
            <w:r>
              <w:t>..</w:t>
            </w:r>
          </w:p>
        </w:tc>
        <w:tc>
          <w:tcPr>
            <w:tcW w:w="600" w:type="dxa"/>
          </w:tcPr>
          <w:p w14:paraId="314820B0" w14:textId="77777777" w:rsidR="00B50050" w:rsidRDefault="00B50050" w:rsidP="0088127C">
            <w:pPr>
              <w:pStyle w:val="OtherTableBody"/>
            </w:pPr>
            <w:r>
              <w:t>16=</w:t>
            </w:r>
          </w:p>
        </w:tc>
        <w:tc>
          <w:tcPr>
            <w:tcW w:w="600" w:type="dxa"/>
          </w:tcPr>
          <w:p w14:paraId="371AD116" w14:textId="77777777" w:rsidR="00B50050" w:rsidRDefault="00B50050" w:rsidP="0088127C">
            <w:pPr>
              <w:pStyle w:val="OtherTableBody"/>
            </w:pPr>
            <w:r>
              <w:t>NM</w:t>
            </w:r>
          </w:p>
        </w:tc>
        <w:tc>
          <w:tcPr>
            <w:tcW w:w="700" w:type="dxa"/>
          </w:tcPr>
          <w:p w14:paraId="1AD407F8" w14:textId="77777777" w:rsidR="00B50050" w:rsidRDefault="00B50050" w:rsidP="0088127C">
            <w:pPr>
              <w:pStyle w:val="OtherTableBody"/>
            </w:pPr>
            <w:r>
              <w:t>Y</w:t>
            </w:r>
          </w:p>
        </w:tc>
        <w:tc>
          <w:tcPr>
            <w:tcW w:w="600" w:type="dxa"/>
          </w:tcPr>
          <w:p w14:paraId="534279CD" w14:textId="77777777" w:rsidR="00B50050" w:rsidRDefault="00B50050" w:rsidP="0088127C">
            <w:pPr>
              <w:pStyle w:val="OtherTableBody"/>
            </w:pPr>
          </w:p>
        </w:tc>
        <w:tc>
          <w:tcPr>
            <w:tcW w:w="900" w:type="dxa"/>
          </w:tcPr>
          <w:p w14:paraId="38479CF7" w14:textId="77777777" w:rsidR="00B50050" w:rsidRDefault="00B50050" w:rsidP="0088127C">
            <w:pPr>
              <w:pStyle w:val="OtherTableBody"/>
            </w:pPr>
            <w:r>
              <w:t>7.12.4.14</w:t>
            </w:r>
          </w:p>
        </w:tc>
      </w:tr>
      <w:tr w:rsidR="00B50050" w14:paraId="4EA46F6C" w14:textId="77777777" w:rsidTr="00195548">
        <w:tc>
          <w:tcPr>
            <w:tcW w:w="3500" w:type="dxa"/>
          </w:tcPr>
          <w:p w14:paraId="57116516" w14:textId="77777777" w:rsidR="00B50050" w:rsidRDefault="00B50050" w:rsidP="0088127C">
            <w:pPr>
              <w:pStyle w:val="OtherTableBody"/>
            </w:pPr>
            <w:r>
              <w:t>Number of Product Experience Reports Filed by Facility</w:t>
            </w:r>
          </w:p>
        </w:tc>
        <w:tc>
          <w:tcPr>
            <w:tcW w:w="700" w:type="dxa"/>
          </w:tcPr>
          <w:p w14:paraId="515FEAC3" w14:textId="77777777" w:rsidR="00B50050" w:rsidRDefault="00B50050" w:rsidP="0088127C">
            <w:pPr>
              <w:pStyle w:val="OtherTableBody"/>
            </w:pPr>
            <w:r>
              <w:t>01245</w:t>
            </w:r>
          </w:p>
        </w:tc>
        <w:tc>
          <w:tcPr>
            <w:tcW w:w="600" w:type="dxa"/>
          </w:tcPr>
          <w:p w14:paraId="67BE18A6" w14:textId="77777777" w:rsidR="00B50050" w:rsidRDefault="00B50050" w:rsidP="0088127C">
            <w:pPr>
              <w:pStyle w:val="OtherTableBody"/>
            </w:pPr>
            <w:r>
              <w:t>PSH</w:t>
            </w:r>
          </w:p>
        </w:tc>
        <w:tc>
          <w:tcPr>
            <w:tcW w:w="600" w:type="dxa"/>
          </w:tcPr>
          <w:p w14:paraId="02C48208" w14:textId="77777777" w:rsidR="00B50050" w:rsidRDefault="00B50050" w:rsidP="0088127C">
            <w:pPr>
              <w:pStyle w:val="OtherTableBody"/>
            </w:pPr>
            <w:r>
              <w:t>13</w:t>
            </w:r>
          </w:p>
        </w:tc>
        <w:tc>
          <w:tcPr>
            <w:tcW w:w="600" w:type="dxa"/>
          </w:tcPr>
          <w:p w14:paraId="47BD2BB2" w14:textId="77777777" w:rsidR="00B50050" w:rsidRDefault="00B50050" w:rsidP="0088127C">
            <w:pPr>
              <w:pStyle w:val="OtherTableBody"/>
            </w:pPr>
            <w:r>
              <w:t>..</w:t>
            </w:r>
          </w:p>
        </w:tc>
        <w:tc>
          <w:tcPr>
            <w:tcW w:w="600" w:type="dxa"/>
          </w:tcPr>
          <w:p w14:paraId="3F422DBF" w14:textId="77777777" w:rsidR="00B50050" w:rsidRDefault="00B50050" w:rsidP="0088127C">
            <w:pPr>
              <w:pStyle w:val="OtherTableBody"/>
            </w:pPr>
            <w:r>
              <w:t>16=</w:t>
            </w:r>
          </w:p>
        </w:tc>
        <w:tc>
          <w:tcPr>
            <w:tcW w:w="600" w:type="dxa"/>
          </w:tcPr>
          <w:p w14:paraId="68E1E04F" w14:textId="77777777" w:rsidR="00B50050" w:rsidRDefault="00B50050" w:rsidP="0088127C">
            <w:pPr>
              <w:pStyle w:val="OtherTableBody"/>
            </w:pPr>
            <w:r>
              <w:t>NM</w:t>
            </w:r>
          </w:p>
        </w:tc>
        <w:tc>
          <w:tcPr>
            <w:tcW w:w="700" w:type="dxa"/>
          </w:tcPr>
          <w:p w14:paraId="3C67346E" w14:textId="77777777" w:rsidR="00B50050" w:rsidRDefault="00B50050" w:rsidP="0088127C">
            <w:pPr>
              <w:pStyle w:val="OtherTableBody"/>
            </w:pPr>
            <w:r>
              <w:t>Y</w:t>
            </w:r>
          </w:p>
        </w:tc>
        <w:tc>
          <w:tcPr>
            <w:tcW w:w="600" w:type="dxa"/>
          </w:tcPr>
          <w:p w14:paraId="5E5331DB" w14:textId="77777777" w:rsidR="00B50050" w:rsidRDefault="00B50050" w:rsidP="0088127C">
            <w:pPr>
              <w:pStyle w:val="OtherTableBody"/>
            </w:pPr>
          </w:p>
        </w:tc>
        <w:tc>
          <w:tcPr>
            <w:tcW w:w="900" w:type="dxa"/>
          </w:tcPr>
          <w:p w14:paraId="38AC8CDB" w14:textId="77777777" w:rsidR="00B50050" w:rsidRDefault="00B50050" w:rsidP="0088127C">
            <w:pPr>
              <w:pStyle w:val="OtherTableBody"/>
            </w:pPr>
            <w:r>
              <w:t>7.12.4.13</w:t>
            </w:r>
          </w:p>
        </w:tc>
      </w:tr>
      <w:tr w:rsidR="00B50050" w14:paraId="163C4EC0" w14:textId="77777777" w:rsidTr="00195548">
        <w:tc>
          <w:tcPr>
            <w:tcW w:w="3500" w:type="dxa"/>
          </w:tcPr>
          <w:p w14:paraId="15534F1D" w14:textId="77777777" w:rsidR="00B50050" w:rsidRDefault="00B50050" w:rsidP="0088127C">
            <w:pPr>
              <w:pStyle w:val="OtherTableBody"/>
            </w:pPr>
            <w:r>
              <w:t>Number Of Refills</w:t>
            </w:r>
          </w:p>
        </w:tc>
        <w:tc>
          <w:tcPr>
            <w:tcW w:w="700" w:type="dxa"/>
          </w:tcPr>
          <w:p w14:paraId="380ECCF3" w14:textId="77777777" w:rsidR="00B50050" w:rsidRDefault="00B50050" w:rsidP="0088127C">
            <w:pPr>
              <w:pStyle w:val="OtherTableBody"/>
            </w:pPr>
            <w:r>
              <w:t>00304</w:t>
            </w:r>
          </w:p>
        </w:tc>
        <w:tc>
          <w:tcPr>
            <w:tcW w:w="600" w:type="dxa"/>
          </w:tcPr>
          <w:p w14:paraId="2AD94FB5" w14:textId="77777777" w:rsidR="00B50050" w:rsidRDefault="00B50050" w:rsidP="0088127C">
            <w:pPr>
              <w:pStyle w:val="OtherTableBody"/>
            </w:pPr>
            <w:r>
              <w:t>RXO</w:t>
            </w:r>
          </w:p>
        </w:tc>
        <w:tc>
          <w:tcPr>
            <w:tcW w:w="600" w:type="dxa"/>
          </w:tcPr>
          <w:p w14:paraId="6DD3ACE4" w14:textId="77777777" w:rsidR="00B50050" w:rsidRDefault="00B50050" w:rsidP="0088127C">
            <w:pPr>
              <w:pStyle w:val="OtherTableBody"/>
            </w:pPr>
            <w:r>
              <w:t>13</w:t>
            </w:r>
          </w:p>
        </w:tc>
        <w:tc>
          <w:tcPr>
            <w:tcW w:w="600" w:type="dxa"/>
          </w:tcPr>
          <w:p w14:paraId="6C9C945F" w14:textId="77777777" w:rsidR="00B50050" w:rsidRDefault="00B50050" w:rsidP="0088127C">
            <w:pPr>
              <w:pStyle w:val="OtherTableBody"/>
            </w:pPr>
            <w:r>
              <w:t>..</w:t>
            </w:r>
          </w:p>
        </w:tc>
        <w:tc>
          <w:tcPr>
            <w:tcW w:w="600" w:type="dxa"/>
          </w:tcPr>
          <w:p w14:paraId="4DF4EFEE" w14:textId="77777777" w:rsidR="00B50050" w:rsidRDefault="00B50050" w:rsidP="0088127C">
            <w:pPr>
              <w:pStyle w:val="OtherTableBody"/>
            </w:pPr>
            <w:r>
              <w:t>3=</w:t>
            </w:r>
          </w:p>
        </w:tc>
        <w:tc>
          <w:tcPr>
            <w:tcW w:w="600" w:type="dxa"/>
          </w:tcPr>
          <w:p w14:paraId="48A55B32" w14:textId="77777777" w:rsidR="00B50050" w:rsidRDefault="00B50050" w:rsidP="0088127C">
            <w:pPr>
              <w:pStyle w:val="OtherTableBody"/>
            </w:pPr>
            <w:r>
              <w:t>NM</w:t>
            </w:r>
          </w:p>
        </w:tc>
        <w:tc>
          <w:tcPr>
            <w:tcW w:w="700" w:type="dxa"/>
          </w:tcPr>
          <w:p w14:paraId="0AA86FEC" w14:textId="77777777" w:rsidR="00B50050" w:rsidRDefault="00B50050" w:rsidP="0088127C">
            <w:pPr>
              <w:pStyle w:val="OtherTableBody"/>
            </w:pPr>
          </w:p>
        </w:tc>
        <w:tc>
          <w:tcPr>
            <w:tcW w:w="600" w:type="dxa"/>
          </w:tcPr>
          <w:p w14:paraId="7ADA73A4" w14:textId="77777777" w:rsidR="00B50050" w:rsidRDefault="00B50050" w:rsidP="0088127C">
            <w:pPr>
              <w:pStyle w:val="OtherTableBody"/>
            </w:pPr>
          </w:p>
        </w:tc>
        <w:tc>
          <w:tcPr>
            <w:tcW w:w="900" w:type="dxa"/>
          </w:tcPr>
          <w:p w14:paraId="299362A6" w14:textId="77777777" w:rsidR="00B50050" w:rsidRDefault="00B50050" w:rsidP="0088127C">
            <w:pPr>
              <w:pStyle w:val="OtherTableBody"/>
            </w:pPr>
            <w:r>
              <w:t>4A.4.1.13</w:t>
            </w:r>
          </w:p>
        </w:tc>
      </w:tr>
      <w:tr w:rsidR="00B50050" w14:paraId="1685B46E" w14:textId="77777777" w:rsidTr="00195548">
        <w:tc>
          <w:tcPr>
            <w:tcW w:w="3500" w:type="dxa"/>
          </w:tcPr>
          <w:p w14:paraId="22A5EA6D" w14:textId="77777777" w:rsidR="00B50050" w:rsidRDefault="00B50050" w:rsidP="0088127C">
            <w:pPr>
              <w:pStyle w:val="OtherTableBody"/>
            </w:pPr>
            <w:r>
              <w:t>Number Of Refills</w:t>
            </w:r>
          </w:p>
        </w:tc>
        <w:tc>
          <w:tcPr>
            <w:tcW w:w="700" w:type="dxa"/>
          </w:tcPr>
          <w:p w14:paraId="521F26CC" w14:textId="77777777" w:rsidR="00B50050" w:rsidRDefault="00B50050" w:rsidP="0088127C">
            <w:pPr>
              <w:pStyle w:val="OtherTableBody"/>
            </w:pPr>
            <w:r>
              <w:t>00304</w:t>
            </w:r>
          </w:p>
        </w:tc>
        <w:tc>
          <w:tcPr>
            <w:tcW w:w="600" w:type="dxa"/>
          </w:tcPr>
          <w:p w14:paraId="102039BA" w14:textId="77777777" w:rsidR="00B50050" w:rsidRDefault="00B50050" w:rsidP="0088127C">
            <w:pPr>
              <w:pStyle w:val="OtherTableBody"/>
            </w:pPr>
            <w:r>
              <w:t>RXE</w:t>
            </w:r>
          </w:p>
        </w:tc>
        <w:tc>
          <w:tcPr>
            <w:tcW w:w="600" w:type="dxa"/>
          </w:tcPr>
          <w:p w14:paraId="3F535156" w14:textId="77777777" w:rsidR="00B50050" w:rsidRDefault="00B50050" w:rsidP="0088127C">
            <w:pPr>
              <w:pStyle w:val="OtherTableBody"/>
            </w:pPr>
            <w:r>
              <w:t>12</w:t>
            </w:r>
          </w:p>
        </w:tc>
        <w:tc>
          <w:tcPr>
            <w:tcW w:w="600" w:type="dxa"/>
          </w:tcPr>
          <w:p w14:paraId="7A6435FE" w14:textId="77777777" w:rsidR="00B50050" w:rsidRDefault="00B50050" w:rsidP="0088127C">
            <w:pPr>
              <w:pStyle w:val="OtherTableBody"/>
            </w:pPr>
            <w:r>
              <w:t>..</w:t>
            </w:r>
          </w:p>
        </w:tc>
        <w:tc>
          <w:tcPr>
            <w:tcW w:w="600" w:type="dxa"/>
          </w:tcPr>
          <w:p w14:paraId="717844BC" w14:textId="77777777" w:rsidR="00B50050" w:rsidRDefault="00B50050" w:rsidP="0088127C">
            <w:pPr>
              <w:pStyle w:val="OtherTableBody"/>
            </w:pPr>
            <w:r>
              <w:t>3=</w:t>
            </w:r>
          </w:p>
        </w:tc>
        <w:tc>
          <w:tcPr>
            <w:tcW w:w="600" w:type="dxa"/>
          </w:tcPr>
          <w:p w14:paraId="2DF1DD0E" w14:textId="77777777" w:rsidR="00B50050" w:rsidRDefault="00B50050" w:rsidP="0088127C">
            <w:pPr>
              <w:pStyle w:val="OtherTableBody"/>
            </w:pPr>
            <w:r>
              <w:t>NM</w:t>
            </w:r>
          </w:p>
        </w:tc>
        <w:tc>
          <w:tcPr>
            <w:tcW w:w="700" w:type="dxa"/>
          </w:tcPr>
          <w:p w14:paraId="32BA2632" w14:textId="77777777" w:rsidR="00B50050" w:rsidRDefault="00B50050" w:rsidP="0088127C">
            <w:pPr>
              <w:pStyle w:val="OtherTableBody"/>
            </w:pPr>
          </w:p>
        </w:tc>
        <w:tc>
          <w:tcPr>
            <w:tcW w:w="600" w:type="dxa"/>
          </w:tcPr>
          <w:p w14:paraId="2A582A47" w14:textId="77777777" w:rsidR="00B50050" w:rsidRDefault="00B50050" w:rsidP="0088127C">
            <w:pPr>
              <w:pStyle w:val="OtherTableBody"/>
            </w:pPr>
          </w:p>
        </w:tc>
        <w:tc>
          <w:tcPr>
            <w:tcW w:w="900" w:type="dxa"/>
          </w:tcPr>
          <w:p w14:paraId="135A9EAB" w14:textId="77777777" w:rsidR="00B50050" w:rsidRDefault="00B50050" w:rsidP="0088127C">
            <w:pPr>
              <w:pStyle w:val="OtherTableBody"/>
            </w:pPr>
            <w:r>
              <w:t>4A.4.4.12</w:t>
            </w:r>
          </w:p>
        </w:tc>
      </w:tr>
      <w:tr w:rsidR="00B50050" w14:paraId="5CD2F02E" w14:textId="77777777" w:rsidTr="00195548">
        <w:tc>
          <w:tcPr>
            <w:tcW w:w="3500" w:type="dxa"/>
          </w:tcPr>
          <w:p w14:paraId="22679D2E" w14:textId="77777777" w:rsidR="00B50050" w:rsidRDefault="00B50050" w:rsidP="0088127C">
            <w:pPr>
              <w:pStyle w:val="OtherTableBody"/>
            </w:pPr>
            <w:r>
              <w:t>Number of Refills Remaining</w:t>
            </w:r>
          </w:p>
        </w:tc>
        <w:tc>
          <w:tcPr>
            <w:tcW w:w="700" w:type="dxa"/>
          </w:tcPr>
          <w:p w14:paraId="7C05B08B" w14:textId="77777777" w:rsidR="00B50050" w:rsidRDefault="00B50050" w:rsidP="0088127C">
            <w:pPr>
              <w:pStyle w:val="OtherTableBody"/>
            </w:pPr>
            <w:r>
              <w:t>00326</w:t>
            </w:r>
          </w:p>
        </w:tc>
        <w:tc>
          <w:tcPr>
            <w:tcW w:w="600" w:type="dxa"/>
          </w:tcPr>
          <w:p w14:paraId="0152C59A" w14:textId="77777777" w:rsidR="00B50050" w:rsidRDefault="00B50050" w:rsidP="0088127C">
            <w:pPr>
              <w:pStyle w:val="OtherTableBody"/>
            </w:pPr>
            <w:r>
              <w:t>RXE</w:t>
            </w:r>
          </w:p>
        </w:tc>
        <w:tc>
          <w:tcPr>
            <w:tcW w:w="600" w:type="dxa"/>
          </w:tcPr>
          <w:p w14:paraId="5F735738" w14:textId="77777777" w:rsidR="00B50050" w:rsidRDefault="00B50050" w:rsidP="0088127C">
            <w:pPr>
              <w:pStyle w:val="OtherTableBody"/>
            </w:pPr>
            <w:r>
              <w:t>16</w:t>
            </w:r>
          </w:p>
        </w:tc>
        <w:tc>
          <w:tcPr>
            <w:tcW w:w="600" w:type="dxa"/>
          </w:tcPr>
          <w:p w14:paraId="66E5FAF9" w14:textId="77777777" w:rsidR="00B50050" w:rsidRDefault="00B50050" w:rsidP="0088127C">
            <w:pPr>
              <w:pStyle w:val="OtherTableBody"/>
            </w:pPr>
            <w:r>
              <w:t>..</w:t>
            </w:r>
          </w:p>
        </w:tc>
        <w:tc>
          <w:tcPr>
            <w:tcW w:w="600" w:type="dxa"/>
          </w:tcPr>
          <w:p w14:paraId="1FDA22E3" w14:textId="77777777" w:rsidR="00B50050" w:rsidRDefault="00B50050" w:rsidP="0088127C">
            <w:pPr>
              <w:pStyle w:val="OtherTableBody"/>
            </w:pPr>
          </w:p>
        </w:tc>
        <w:tc>
          <w:tcPr>
            <w:tcW w:w="600" w:type="dxa"/>
          </w:tcPr>
          <w:p w14:paraId="0E791EAF" w14:textId="77777777" w:rsidR="00B50050" w:rsidRDefault="00B50050" w:rsidP="0088127C">
            <w:pPr>
              <w:pStyle w:val="OtherTableBody"/>
            </w:pPr>
            <w:r>
              <w:t>NM</w:t>
            </w:r>
          </w:p>
        </w:tc>
        <w:tc>
          <w:tcPr>
            <w:tcW w:w="700" w:type="dxa"/>
          </w:tcPr>
          <w:p w14:paraId="579AC63C" w14:textId="77777777" w:rsidR="00B50050" w:rsidRDefault="00B50050" w:rsidP="0088127C">
            <w:pPr>
              <w:pStyle w:val="OtherTableBody"/>
            </w:pPr>
          </w:p>
        </w:tc>
        <w:tc>
          <w:tcPr>
            <w:tcW w:w="600" w:type="dxa"/>
          </w:tcPr>
          <w:p w14:paraId="67B3E182" w14:textId="77777777" w:rsidR="00B50050" w:rsidRDefault="00B50050" w:rsidP="0088127C">
            <w:pPr>
              <w:pStyle w:val="OtherTableBody"/>
            </w:pPr>
          </w:p>
        </w:tc>
        <w:tc>
          <w:tcPr>
            <w:tcW w:w="900" w:type="dxa"/>
          </w:tcPr>
          <w:p w14:paraId="7ADF1FC6" w14:textId="77777777" w:rsidR="00B50050" w:rsidRDefault="00B50050" w:rsidP="0088127C">
            <w:pPr>
              <w:pStyle w:val="OtherTableBody"/>
            </w:pPr>
            <w:r>
              <w:t>4A.4.4.16</w:t>
            </w:r>
          </w:p>
        </w:tc>
      </w:tr>
      <w:tr w:rsidR="00B50050" w14:paraId="730664FD" w14:textId="77777777" w:rsidTr="00195548">
        <w:tc>
          <w:tcPr>
            <w:tcW w:w="3500" w:type="dxa"/>
          </w:tcPr>
          <w:p w14:paraId="2354FB4A" w14:textId="77777777" w:rsidR="00B50050" w:rsidRDefault="00B50050" w:rsidP="0088127C">
            <w:pPr>
              <w:pStyle w:val="OtherTableBody"/>
            </w:pPr>
            <w:r>
              <w:t>Number of Refills Remaining</w:t>
            </w:r>
          </w:p>
        </w:tc>
        <w:tc>
          <w:tcPr>
            <w:tcW w:w="700" w:type="dxa"/>
          </w:tcPr>
          <w:p w14:paraId="0E3912EA" w14:textId="77777777" w:rsidR="00B50050" w:rsidRDefault="00B50050" w:rsidP="0088127C">
            <w:pPr>
              <w:pStyle w:val="OtherTableBody"/>
            </w:pPr>
            <w:r>
              <w:t>00326</w:t>
            </w:r>
          </w:p>
        </w:tc>
        <w:tc>
          <w:tcPr>
            <w:tcW w:w="600" w:type="dxa"/>
          </w:tcPr>
          <w:p w14:paraId="3E9743FE" w14:textId="77777777" w:rsidR="00B50050" w:rsidRDefault="00B50050" w:rsidP="0088127C">
            <w:pPr>
              <w:pStyle w:val="OtherTableBody"/>
            </w:pPr>
            <w:r>
              <w:t>RXD</w:t>
            </w:r>
          </w:p>
        </w:tc>
        <w:tc>
          <w:tcPr>
            <w:tcW w:w="600" w:type="dxa"/>
          </w:tcPr>
          <w:p w14:paraId="4C184ED3" w14:textId="77777777" w:rsidR="00B50050" w:rsidRDefault="00B50050" w:rsidP="0088127C">
            <w:pPr>
              <w:pStyle w:val="OtherTableBody"/>
            </w:pPr>
            <w:r>
              <w:t>8</w:t>
            </w:r>
          </w:p>
        </w:tc>
        <w:tc>
          <w:tcPr>
            <w:tcW w:w="600" w:type="dxa"/>
          </w:tcPr>
          <w:p w14:paraId="5B94CF8A" w14:textId="77777777" w:rsidR="00B50050" w:rsidRDefault="00B50050" w:rsidP="0088127C">
            <w:pPr>
              <w:pStyle w:val="OtherTableBody"/>
            </w:pPr>
            <w:r>
              <w:t>..</w:t>
            </w:r>
          </w:p>
        </w:tc>
        <w:tc>
          <w:tcPr>
            <w:tcW w:w="600" w:type="dxa"/>
          </w:tcPr>
          <w:p w14:paraId="76EAC7A2" w14:textId="77777777" w:rsidR="00B50050" w:rsidRDefault="00B50050" w:rsidP="0088127C">
            <w:pPr>
              <w:pStyle w:val="OtherTableBody"/>
            </w:pPr>
          </w:p>
        </w:tc>
        <w:tc>
          <w:tcPr>
            <w:tcW w:w="600" w:type="dxa"/>
          </w:tcPr>
          <w:p w14:paraId="27F97E46" w14:textId="77777777" w:rsidR="00B50050" w:rsidRDefault="00B50050" w:rsidP="0088127C">
            <w:pPr>
              <w:pStyle w:val="OtherTableBody"/>
            </w:pPr>
            <w:r>
              <w:t>NM</w:t>
            </w:r>
          </w:p>
        </w:tc>
        <w:tc>
          <w:tcPr>
            <w:tcW w:w="700" w:type="dxa"/>
          </w:tcPr>
          <w:p w14:paraId="296E16FA" w14:textId="77777777" w:rsidR="00B50050" w:rsidRDefault="00B50050" w:rsidP="0088127C">
            <w:pPr>
              <w:pStyle w:val="OtherTableBody"/>
            </w:pPr>
          </w:p>
        </w:tc>
        <w:tc>
          <w:tcPr>
            <w:tcW w:w="600" w:type="dxa"/>
          </w:tcPr>
          <w:p w14:paraId="7F743C99" w14:textId="77777777" w:rsidR="00B50050" w:rsidRDefault="00B50050" w:rsidP="0088127C">
            <w:pPr>
              <w:pStyle w:val="OtherTableBody"/>
            </w:pPr>
          </w:p>
        </w:tc>
        <w:tc>
          <w:tcPr>
            <w:tcW w:w="900" w:type="dxa"/>
          </w:tcPr>
          <w:p w14:paraId="2945BA3C" w14:textId="77777777" w:rsidR="00B50050" w:rsidRDefault="00B50050" w:rsidP="0088127C">
            <w:pPr>
              <w:pStyle w:val="OtherTableBody"/>
            </w:pPr>
            <w:r>
              <w:t>4A.4.5.8</w:t>
            </w:r>
          </w:p>
        </w:tc>
      </w:tr>
      <w:tr w:rsidR="00B50050" w14:paraId="5F6FCBEC" w14:textId="77777777" w:rsidTr="00195548">
        <w:tc>
          <w:tcPr>
            <w:tcW w:w="3500" w:type="dxa"/>
          </w:tcPr>
          <w:p w14:paraId="575D2BE7" w14:textId="77777777" w:rsidR="00B50050" w:rsidRDefault="00B50050" w:rsidP="0088127C">
            <w:pPr>
              <w:pStyle w:val="OtherTableBody"/>
            </w:pPr>
            <w:r>
              <w:t>Number of Refills/Doses Dispensed</w:t>
            </w:r>
          </w:p>
        </w:tc>
        <w:tc>
          <w:tcPr>
            <w:tcW w:w="700" w:type="dxa"/>
          </w:tcPr>
          <w:p w14:paraId="2C6A2FA2" w14:textId="77777777" w:rsidR="00B50050" w:rsidRDefault="00B50050" w:rsidP="0088127C">
            <w:pPr>
              <w:pStyle w:val="OtherTableBody"/>
            </w:pPr>
            <w:r>
              <w:t>00327</w:t>
            </w:r>
          </w:p>
        </w:tc>
        <w:tc>
          <w:tcPr>
            <w:tcW w:w="600" w:type="dxa"/>
          </w:tcPr>
          <w:p w14:paraId="00B23737" w14:textId="77777777" w:rsidR="00B50050" w:rsidRDefault="00B50050" w:rsidP="0088127C">
            <w:pPr>
              <w:pStyle w:val="OtherTableBody"/>
            </w:pPr>
            <w:r>
              <w:t>RXE</w:t>
            </w:r>
          </w:p>
        </w:tc>
        <w:tc>
          <w:tcPr>
            <w:tcW w:w="600" w:type="dxa"/>
          </w:tcPr>
          <w:p w14:paraId="4FFCF8E5" w14:textId="77777777" w:rsidR="00B50050" w:rsidRDefault="00B50050" w:rsidP="0088127C">
            <w:pPr>
              <w:pStyle w:val="OtherTableBody"/>
            </w:pPr>
            <w:r>
              <w:t>17</w:t>
            </w:r>
          </w:p>
        </w:tc>
        <w:tc>
          <w:tcPr>
            <w:tcW w:w="600" w:type="dxa"/>
          </w:tcPr>
          <w:p w14:paraId="36E540B6" w14:textId="77777777" w:rsidR="00B50050" w:rsidRDefault="00B50050" w:rsidP="0088127C">
            <w:pPr>
              <w:pStyle w:val="OtherTableBody"/>
            </w:pPr>
            <w:r>
              <w:t>..</w:t>
            </w:r>
          </w:p>
        </w:tc>
        <w:tc>
          <w:tcPr>
            <w:tcW w:w="600" w:type="dxa"/>
          </w:tcPr>
          <w:p w14:paraId="13F04B0E" w14:textId="77777777" w:rsidR="00B50050" w:rsidRDefault="00B50050" w:rsidP="0088127C">
            <w:pPr>
              <w:pStyle w:val="OtherTableBody"/>
            </w:pPr>
          </w:p>
        </w:tc>
        <w:tc>
          <w:tcPr>
            <w:tcW w:w="600" w:type="dxa"/>
          </w:tcPr>
          <w:p w14:paraId="047C0FC3" w14:textId="77777777" w:rsidR="00B50050" w:rsidRDefault="00B50050" w:rsidP="0088127C">
            <w:pPr>
              <w:pStyle w:val="OtherTableBody"/>
            </w:pPr>
            <w:r>
              <w:t>NM</w:t>
            </w:r>
          </w:p>
        </w:tc>
        <w:tc>
          <w:tcPr>
            <w:tcW w:w="700" w:type="dxa"/>
          </w:tcPr>
          <w:p w14:paraId="26755DBE" w14:textId="77777777" w:rsidR="00B50050" w:rsidRDefault="00B50050" w:rsidP="0088127C">
            <w:pPr>
              <w:pStyle w:val="OtherTableBody"/>
            </w:pPr>
          </w:p>
        </w:tc>
        <w:tc>
          <w:tcPr>
            <w:tcW w:w="600" w:type="dxa"/>
          </w:tcPr>
          <w:p w14:paraId="7F9A1ACF" w14:textId="77777777" w:rsidR="00B50050" w:rsidRDefault="00B50050" w:rsidP="0088127C">
            <w:pPr>
              <w:pStyle w:val="OtherTableBody"/>
            </w:pPr>
          </w:p>
        </w:tc>
        <w:tc>
          <w:tcPr>
            <w:tcW w:w="900" w:type="dxa"/>
          </w:tcPr>
          <w:p w14:paraId="560380C4" w14:textId="77777777" w:rsidR="00B50050" w:rsidRDefault="00B50050" w:rsidP="0088127C">
            <w:pPr>
              <w:pStyle w:val="OtherTableBody"/>
            </w:pPr>
            <w:r>
              <w:t>4A.4.4.17</w:t>
            </w:r>
          </w:p>
        </w:tc>
      </w:tr>
      <w:tr w:rsidR="00B50050" w14:paraId="0F8CBEE5" w14:textId="77777777" w:rsidTr="00195548">
        <w:tc>
          <w:tcPr>
            <w:tcW w:w="3500" w:type="dxa"/>
          </w:tcPr>
          <w:p w14:paraId="5EEF0C14" w14:textId="77777777" w:rsidR="00B50050" w:rsidRDefault="00B50050" w:rsidP="0088127C">
            <w:pPr>
              <w:pStyle w:val="OtherTableBody"/>
            </w:pPr>
            <w:r>
              <w:t>Number of Sample Containers *</w:t>
            </w:r>
          </w:p>
        </w:tc>
        <w:tc>
          <w:tcPr>
            <w:tcW w:w="700" w:type="dxa"/>
          </w:tcPr>
          <w:p w14:paraId="13AF31F6" w14:textId="77777777" w:rsidR="00B50050" w:rsidRDefault="00B50050" w:rsidP="0088127C">
            <w:pPr>
              <w:pStyle w:val="OtherTableBody"/>
            </w:pPr>
            <w:r>
              <w:t>01028</w:t>
            </w:r>
          </w:p>
        </w:tc>
        <w:tc>
          <w:tcPr>
            <w:tcW w:w="600" w:type="dxa"/>
          </w:tcPr>
          <w:p w14:paraId="431C63EA" w14:textId="77777777" w:rsidR="00B50050" w:rsidRDefault="00B50050" w:rsidP="0088127C">
            <w:pPr>
              <w:pStyle w:val="OtherTableBody"/>
            </w:pPr>
            <w:r>
              <w:t>OBR</w:t>
            </w:r>
          </w:p>
        </w:tc>
        <w:tc>
          <w:tcPr>
            <w:tcW w:w="600" w:type="dxa"/>
          </w:tcPr>
          <w:p w14:paraId="3331CEAB" w14:textId="77777777" w:rsidR="00B50050" w:rsidRDefault="00B50050" w:rsidP="0088127C">
            <w:pPr>
              <w:pStyle w:val="OtherTableBody"/>
            </w:pPr>
            <w:r>
              <w:t>37</w:t>
            </w:r>
          </w:p>
        </w:tc>
        <w:tc>
          <w:tcPr>
            <w:tcW w:w="600" w:type="dxa"/>
          </w:tcPr>
          <w:p w14:paraId="18D2349D" w14:textId="77777777" w:rsidR="00B50050" w:rsidRDefault="00B50050" w:rsidP="0088127C">
            <w:pPr>
              <w:pStyle w:val="OtherTableBody"/>
            </w:pPr>
            <w:r>
              <w:t>..</w:t>
            </w:r>
          </w:p>
        </w:tc>
        <w:tc>
          <w:tcPr>
            <w:tcW w:w="600" w:type="dxa"/>
          </w:tcPr>
          <w:p w14:paraId="5339313E" w14:textId="77777777" w:rsidR="00B50050" w:rsidRDefault="00B50050" w:rsidP="0088127C">
            <w:pPr>
              <w:pStyle w:val="OtherTableBody"/>
            </w:pPr>
            <w:r>
              <w:t>16=</w:t>
            </w:r>
          </w:p>
        </w:tc>
        <w:tc>
          <w:tcPr>
            <w:tcW w:w="600" w:type="dxa"/>
          </w:tcPr>
          <w:p w14:paraId="5422F8EE" w14:textId="77777777" w:rsidR="00B50050" w:rsidRDefault="00B50050" w:rsidP="0088127C">
            <w:pPr>
              <w:pStyle w:val="OtherTableBody"/>
            </w:pPr>
            <w:r>
              <w:t>NM</w:t>
            </w:r>
          </w:p>
        </w:tc>
        <w:tc>
          <w:tcPr>
            <w:tcW w:w="700" w:type="dxa"/>
          </w:tcPr>
          <w:p w14:paraId="5CB4A165" w14:textId="77777777" w:rsidR="00B50050" w:rsidRDefault="00B50050" w:rsidP="0088127C">
            <w:pPr>
              <w:pStyle w:val="OtherTableBody"/>
            </w:pPr>
          </w:p>
        </w:tc>
        <w:tc>
          <w:tcPr>
            <w:tcW w:w="600" w:type="dxa"/>
          </w:tcPr>
          <w:p w14:paraId="18A07EDA" w14:textId="77777777" w:rsidR="00B50050" w:rsidRDefault="00B50050" w:rsidP="0088127C">
            <w:pPr>
              <w:pStyle w:val="OtherTableBody"/>
            </w:pPr>
          </w:p>
        </w:tc>
        <w:tc>
          <w:tcPr>
            <w:tcW w:w="900" w:type="dxa"/>
          </w:tcPr>
          <w:p w14:paraId="602F3EE5" w14:textId="77777777" w:rsidR="00B50050" w:rsidRDefault="00B50050" w:rsidP="0088127C">
            <w:pPr>
              <w:pStyle w:val="OtherTableBody"/>
            </w:pPr>
            <w:r>
              <w:t>4.5.3.37</w:t>
            </w:r>
          </w:p>
        </w:tc>
      </w:tr>
      <w:tr w:rsidR="00B50050" w14:paraId="48918534" w14:textId="77777777" w:rsidTr="00195548">
        <w:tc>
          <w:tcPr>
            <w:tcW w:w="3500" w:type="dxa"/>
          </w:tcPr>
          <w:p w14:paraId="258419A8" w14:textId="77777777" w:rsidR="00B50050" w:rsidRDefault="00B50050" w:rsidP="0088127C">
            <w:pPr>
              <w:pStyle w:val="OtherTableBody"/>
            </w:pPr>
            <w:r>
              <w:t>Number of Schedule Treatments/Units</w:t>
            </w:r>
          </w:p>
        </w:tc>
        <w:tc>
          <w:tcPr>
            <w:tcW w:w="700" w:type="dxa"/>
          </w:tcPr>
          <w:p w14:paraId="57D8F9ED" w14:textId="77777777" w:rsidR="00B50050" w:rsidRDefault="00B50050" w:rsidP="0088127C">
            <w:pPr>
              <w:pStyle w:val="OtherTableBody"/>
            </w:pPr>
            <w:r>
              <w:t>03404</w:t>
            </w:r>
          </w:p>
        </w:tc>
        <w:tc>
          <w:tcPr>
            <w:tcW w:w="600" w:type="dxa"/>
          </w:tcPr>
          <w:p w14:paraId="39F8E645" w14:textId="77777777" w:rsidR="00B50050" w:rsidRDefault="00B50050" w:rsidP="0088127C">
            <w:pPr>
              <w:pStyle w:val="OtherTableBody"/>
            </w:pPr>
            <w:r>
              <w:t>RF1</w:t>
            </w:r>
          </w:p>
        </w:tc>
        <w:tc>
          <w:tcPr>
            <w:tcW w:w="600" w:type="dxa"/>
          </w:tcPr>
          <w:p w14:paraId="1CA6B17F" w14:textId="77777777" w:rsidR="00B50050" w:rsidRDefault="00B50050" w:rsidP="0088127C">
            <w:pPr>
              <w:pStyle w:val="OtherTableBody"/>
            </w:pPr>
            <w:r>
              <w:t>17</w:t>
            </w:r>
          </w:p>
        </w:tc>
        <w:tc>
          <w:tcPr>
            <w:tcW w:w="600" w:type="dxa"/>
          </w:tcPr>
          <w:p w14:paraId="41F4131A" w14:textId="77777777" w:rsidR="00B50050" w:rsidRDefault="00B50050" w:rsidP="0088127C">
            <w:pPr>
              <w:pStyle w:val="OtherTableBody"/>
            </w:pPr>
            <w:r>
              <w:t>..</w:t>
            </w:r>
          </w:p>
        </w:tc>
        <w:tc>
          <w:tcPr>
            <w:tcW w:w="600" w:type="dxa"/>
          </w:tcPr>
          <w:p w14:paraId="4B8DAE9A" w14:textId="77777777" w:rsidR="00B50050" w:rsidRDefault="00B50050" w:rsidP="0088127C">
            <w:pPr>
              <w:pStyle w:val="OtherTableBody"/>
            </w:pPr>
          </w:p>
        </w:tc>
        <w:tc>
          <w:tcPr>
            <w:tcW w:w="600" w:type="dxa"/>
          </w:tcPr>
          <w:p w14:paraId="157021D7" w14:textId="77777777" w:rsidR="00B50050" w:rsidRDefault="00B50050" w:rsidP="0088127C">
            <w:pPr>
              <w:pStyle w:val="OtherTableBody"/>
            </w:pPr>
            <w:r>
              <w:t>CQ</w:t>
            </w:r>
          </w:p>
        </w:tc>
        <w:tc>
          <w:tcPr>
            <w:tcW w:w="700" w:type="dxa"/>
          </w:tcPr>
          <w:p w14:paraId="09CEEB0F" w14:textId="77777777" w:rsidR="00B50050" w:rsidRDefault="00B50050" w:rsidP="0088127C">
            <w:pPr>
              <w:pStyle w:val="OtherTableBody"/>
            </w:pPr>
          </w:p>
        </w:tc>
        <w:tc>
          <w:tcPr>
            <w:tcW w:w="600" w:type="dxa"/>
          </w:tcPr>
          <w:p w14:paraId="621C4988" w14:textId="77777777" w:rsidR="00B50050" w:rsidRDefault="00B50050" w:rsidP="0088127C">
            <w:pPr>
              <w:pStyle w:val="OtherTableBody"/>
            </w:pPr>
          </w:p>
        </w:tc>
        <w:tc>
          <w:tcPr>
            <w:tcW w:w="900" w:type="dxa"/>
          </w:tcPr>
          <w:p w14:paraId="723DD140" w14:textId="77777777" w:rsidR="00B50050" w:rsidRDefault="00B50050" w:rsidP="0088127C">
            <w:pPr>
              <w:pStyle w:val="OtherTableBody"/>
            </w:pPr>
            <w:r>
              <w:t>11.8.1.17</w:t>
            </w:r>
          </w:p>
        </w:tc>
      </w:tr>
      <w:tr w:rsidR="00B50050" w14:paraId="26202E14" w14:textId="77777777" w:rsidTr="00195548">
        <w:tc>
          <w:tcPr>
            <w:tcW w:w="3500" w:type="dxa"/>
          </w:tcPr>
          <w:p w14:paraId="11AFE699" w14:textId="77777777" w:rsidR="00B50050" w:rsidRDefault="00B50050" w:rsidP="0088127C">
            <w:pPr>
              <w:pStyle w:val="OtherTableBody"/>
            </w:pPr>
            <w:r>
              <w:t>Number of Schedule Treatments/Units</w:t>
            </w:r>
          </w:p>
        </w:tc>
        <w:tc>
          <w:tcPr>
            <w:tcW w:w="700" w:type="dxa"/>
          </w:tcPr>
          <w:p w14:paraId="242E32BB" w14:textId="77777777" w:rsidR="00B50050" w:rsidRDefault="00B50050" w:rsidP="0088127C">
            <w:pPr>
              <w:pStyle w:val="OtherTableBody"/>
            </w:pPr>
            <w:r>
              <w:t>03420</w:t>
            </w:r>
          </w:p>
        </w:tc>
        <w:tc>
          <w:tcPr>
            <w:tcW w:w="600" w:type="dxa"/>
          </w:tcPr>
          <w:p w14:paraId="1B5CFDC9" w14:textId="77777777" w:rsidR="00B50050" w:rsidRDefault="00B50050" w:rsidP="0088127C">
            <w:pPr>
              <w:pStyle w:val="OtherTableBody"/>
            </w:pPr>
            <w:r>
              <w:t>AUT</w:t>
            </w:r>
          </w:p>
        </w:tc>
        <w:tc>
          <w:tcPr>
            <w:tcW w:w="600" w:type="dxa"/>
          </w:tcPr>
          <w:p w14:paraId="5980D74B" w14:textId="77777777" w:rsidR="00B50050" w:rsidRDefault="00B50050" w:rsidP="0088127C">
            <w:pPr>
              <w:pStyle w:val="OtherTableBody"/>
            </w:pPr>
            <w:r>
              <w:t>20</w:t>
            </w:r>
          </w:p>
        </w:tc>
        <w:tc>
          <w:tcPr>
            <w:tcW w:w="600" w:type="dxa"/>
          </w:tcPr>
          <w:p w14:paraId="3ED038D4" w14:textId="77777777" w:rsidR="00B50050" w:rsidRDefault="00B50050" w:rsidP="0088127C">
            <w:pPr>
              <w:pStyle w:val="OtherTableBody"/>
            </w:pPr>
            <w:r>
              <w:t>..</w:t>
            </w:r>
          </w:p>
        </w:tc>
        <w:tc>
          <w:tcPr>
            <w:tcW w:w="600" w:type="dxa"/>
          </w:tcPr>
          <w:p w14:paraId="5520FC06" w14:textId="77777777" w:rsidR="00B50050" w:rsidRDefault="00B50050" w:rsidP="0088127C">
            <w:pPr>
              <w:pStyle w:val="OtherTableBody"/>
            </w:pPr>
          </w:p>
        </w:tc>
        <w:tc>
          <w:tcPr>
            <w:tcW w:w="600" w:type="dxa"/>
          </w:tcPr>
          <w:p w14:paraId="6D71584E" w14:textId="77777777" w:rsidR="00B50050" w:rsidRDefault="00B50050" w:rsidP="0088127C">
            <w:pPr>
              <w:pStyle w:val="OtherTableBody"/>
            </w:pPr>
            <w:r>
              <w:t>CQ</w:t>
            </w:r>
          </w:p>
        </w:tc>
        <w:tc>
          <w:tcPr>
            <w:tcW w:w="700" w:type="dxa"/>
          </w:tcPr>
          <w:p w14:paraId="30559848" w14:textId="77777777" w:rsidR="00B50050" w:rsidRDefault="00B50050" w:rsidP="0088127C">
            <w:pPr>
              <w:pStyle w:val="OtherTableBody"/>
            </w:pPr>
          </w:p>
        </w:tc>
        <w:tc>
          <w:tcPr>
            <w:tcW w:w="600" w:type="dxa"/>
          </w:tcPr>
          <w:p w14:paraId="5EBFC404" w14:textId="77777777" w:rsidR="00B50050" w:rsidRDefault="00B50050" w:rsidP="0088127C">
            <w:pPr>
              <w:pStyle w:val="OtherTableBody"/>
            </w:pPr>
          </w:p>
        </w:tc>
        <w:tc>
          <w:tcPr>
            <w:tcW w:w="900" w:type="dxa"/>
          </w:tcPr>
          <w:p w14:paraId="7DCFC0B0" w14:textId="77777777" w:rsidR="00B50050" w:rsidRDefault="00B50050" w:rsidP="0088127C">
            <w:pPr>
              <w:pStyle w:val="OtherTableBody"/>
            </w:pPr>
            <w:r>
              <w:t>11.8.2.20</w:t>
            </w:r>
          </w:p>
        </w:tc>
      </w:tr>
      <w:tr w:rsidR="00B50050" w14:paraId="7C22D537" w14:textId="77777777" w:rsidTr="00195548">
        <w:tc>
          <w:tcPr>
            <w:tcW w:w="3500" w:type="dxa"/>
          </w:tcPr>
          <w:p w14:paraId="3B947EC5" w14:textId="77777777" w:rsidR="00B50050" w:rsidRDefault="00B50050" w:rsidP="0088127C">
            <w:pPr>
              <w:pStyle w:val="OtherTableBody"/>
            </w:pPr>
            <w:r>
              <w:t>Number of Service Units</w:t>
            </w:r>
          </w:p>
        </w:tc>
        <w:tc>
          <w:tcPr>
            <w:tcW w:w="700" w:type="dxa"/>
          </w:tcPr>
          <w:p w14:paraId="4AD02CAC" w14:textId="77777777" w:rsidR="00B50050" w:rsidRDefault="00B50050" w:rsidP="0088127C">
            <w:pPr>
              <w:pStyle w:val="OtherTableBody"/>
            </w:pPr>
            <w:r>
              <w:t>01604</w:t>
            </w:r>
          </w:p>
        </w:tc>
        <w:tc>
          <w:tcPr>
            <w:tcW w:w="600" w:type="dxa"/>
          </w:tcPr>
          <w:p w14:paraId="2F4EABE9" w14:textId="77777777" w:rsidR="00B50050" w:rsidRDefault="00B50050" w:rsidP="0088127C">
            <w:pPr>
              <w:pStyle w:val="OtherTableBody"/>
            </w:pPr>
            <w:r>
              <w:t>GP2</w:t>
            </w:r>
          </w:p>
        </w:tc>
        <w:tc>
          <w:tcPr>
            <w:tcW w:w="600" w:type="dxa"/>
          </w:tcPr>
          <w:p w14:paraId="7825D2EC" w14:textId="77777777" w:rsidR="00B50050" w:rsidRDefault="00B50050" w:rsidP="0088127C">
            <w:pPr>
              <w:pStyle w:val="OtherTableBody"/>
            </w:pPr>
            <w:r>
              <w:t>2</w:t>
            </w:r>
          </w:p>
        </w:tc>
        <w:tc>
          <w:tcPr>
            <w:tcW w:w="600" w:type="dxa"/>
          </w:tcPr>
          <w:p w14:paraId="5E199A4C" w14:textId="77777777" w:rsidR="00B50050" w:rsidRDefault="00B50050" w:rsidP="0088127C">
            <w:pPr>
              <w:pStyle w:val="OtherTableBody"/>
            </w:pPr>
            <w:r>
              <w:t>..</w:t>
            </w:r>
          </w:p>
        </w:tc>
        <w:tc>
          <w:tcPr>
            <w:tcW w:w="600" w:type="dxa"/>
          </w:tcPr>
          <w:p w14:paraId="17414B79" w14:textId="77777777" w:rsidR="00B50050" w:rsidRDefault="00B50050" w:rsidP="0088127C">
            <w:pPr>
              <w:pStyle w:val="OtherTableBody"/>
            </w:pPr>
            <w:r>
              <w:t>7#</w:t>
            </w:r>
          </w:p>
        </w:tc>
        <w:tc>
          <w:tcPr>
            <w:tcW w:w="600" w:type="dxa"/>
          </w:tcPr>
          <w:p w14:paraId="3EF93015" w14:textId="77777777" w:rsidR="00B50050" w:rsidRDefault="00B50050" w:rsidP="0088127C">
            <w:pPr>
              <w:pStyle w:val="OtherTableBody"/>
            </w:pPr>
            <w:r>
              <w:t>NM</w:t>
            </w:r>
          </w:p>
        </w:tc>
        <w:tc>
          <w:tcPr>
            <w:tcW w:w="700" w:type="dxa"/>
          </w:tcPr>
          <w:p w14:paraId="78B66846" w14:textId="77777777" w:rsidR="00B50050" w:rsidRDefault="00B50050" w:rsidP="0088127C">
            <w:pPr>
              <w:pStyle w:val="OtherTableBody"/>
            </w:pPr>
          </w:p>
        </w:tc>
        <w:tc>
          <w:tcPr>
            <w:tcW w:w="600" w:type="dxa"/>
          </w:tcPr>
          <w:p w14:paraId="08CB2CAF" w14:textId="77777777" w:rsidR="00B50050" w:rsidRDefault="00B50050" w:rsidP="0088127C">
            <w:pPr>
              <w:pStyle w:val="OtherTableBody"/>
            </w:pPr>
          </w:p>
        </w:tc>
        <w:tc>
          <w:tcPr>
            <w:tcW w:w="900" w:type="dxa"/>
          </w:tcPr>
          <w:p w14:paraId="757DF4BC" w14:textId="77777777" w:rsidR="00B50050" w:rsidRDefault="00B50050" w:rsidP="0088127C">
            <w:pPr>
              <w:pStyle w:val="OtherTableBody"/>
            </w:pPr>
            <w:r>
              <w:t>6.5.16.2</w:t>
            </w:r>
          </w:p>
        </w:tc>
      </w:tr>
      <w:tr w:rsidR="00B50050" w14:paraId="19D5575B" w14:textId="77777777" w:rsidTr="00195548">
        <w:tc>
          <w:tcPr>
            <w:tcW w:w="3500" w:type="dxa"/>
          </w:tcPr>
          <w:p w14:paraId="5F5AA82C" w14:textId="77777777" w:rsidR="00B50050" w:rsidRDefault="00B50050" w:rsidP="0088127C">
            <w:pPr>
              <w:pStyle w:val="OtherTableBody"/>
            </w:pPr>
            <w:r>
              <w:t>Number of Specimen Containers</w:t>
            </w:r>
          </w:p>
        </w:tc>
        <w:tc>
          <w:tcPr>
            <w:tcW w:w="700" w:type="dxa"/>
          </w:tcPr>
          <w:p w14:paraId="33F2904E" w14:textId="77777777" w:rsidR="00B50050" w:rsidRDefault="00B50050" w:rsidP="0088127C">
            <w:pPr>
              <w:pStyle w:val="OtherTableBody"/>
            </w:pPr>
            <w:r>
              <w:t>01772</w:t>
            </w:r>
          </w:p>
        </w:tc>
        <w:tc>
          <w:tcPr>
            <w:tcW w:w="600" w:type="dxa"/>
          </w:tcPr>
          <w:p w14:paraId="7B96BE86" w14:textId="77777777" w:rsidR="00B50050" w:rsidRDefault="00B50050" w:rsidP="0088127C">
            <w:pPr>
              <w:pStyle w:val="OtherTableBody"/>
            </w:pPr>
            <w:r>
              <w:t>SPM</w:t>
            </w:r>
          </w:p>
        </w:tc>
        <w:tc>
          <w:tcPr>
            <w:tcW w:w="600" w:type="dxa"/>
          </w:tcPr>
          <w:p w14:paraId="611811BD" w14:textId="77777777" w:rsidR="00B50050" w:rsidRDefault="00B50050" w:rsidP="0088127C">
            <w:pPr>
              <w:pStyle w:val="OtherTableBody"/>
            </w:pPr>
            <w:r>
              <w:t>26</w:t>
            </w:r>
          </w:p>
        </w:tc>
        <w:tc>
          <w:tcPr>
            <w:tcW w:w="600" w:type="dxa"/>
          </w:tcPr>
          <w:p w14:paraId="736D71A0" w14:textId="77777777" w:rsidR="00B50050" w:rsidRDefault="00B50050" w:rsidP="0088127C">
            <w:pPr>
              <w:pStyle w:val="OtherTableBody"/>
            </w:pPr>
            <w:r>
              <w:t>..</w:t>
            </w:r>
          </w:p>
        </w:tc>
        <w:tc>
          <w:tcPr>
            <w:tcW w:w="600" w:type="dxa"/>
          </w:tcPr>
          <w:p w14:paraId="48ACEB87" w14:textId="77777777" w:rsidR="00B50050" w:rsidRDefault="00B50050" w:rsidP="0088127C">
            <w:pPr>
              <w:pStyle w:val="OtherTableBody"/>
            </w:pPr>
            <w:r>
              <w:t>4=</w:t>
            </w:r>
          </w:p>
        </w:tc>
        <w:tc>
          <w:tcPr>
            <w:tcW w:w="600" w:type="dxa"/>
          </w:tcPr>
          <w:p w14:paraId="2CD4832B" w14:textId="77777777" w:rsidR="00B50050" w:rsidRDefault="00B50050" w:rsidP="0088127C">
            <w:pPr>
              <w:pStyle w:val="OtherTableBody"/>
            </w:pPr>
            <w:r>
              <w:t>NM</w:t>
            </w:r>
          </w:p>
        </w:tc>
        <w:tc>
          <w:tcPr>
            <w:tcW w:w="700" w:type="dxa"/>
          </w:tcPr>
          <w:p w14:paraId="6FB8DC63" w14:textId="77777777" w:rsidR="00B50050" w:rsidRDefault="00B50050" w:rsidP="0088127C">
            <w:pPr>
              <w:pStyle w:val="OtherTableBody"/>
            </w:pPr>
          </w:p>
        </w:tc>
        <w:tc>
          <w:tcPr>
            <w:tcW w:w="600" w:type="dxa"/>
          </w:tcPr>
          <w:p w14:paraId="21EBC504" w14:textId="77777777" w:rsidR="00B50050" w:rsidRDefault="00B50050" w:rsidP="0088127C">
            <w:pPr>
              <w:pStyle w:val="OtherTableBody"/>
            </w:pPr>
          </w:p>
        </w:tc>
        <w:tc>
          <w:tcPr>
            <w:tcW w:w="900" w:type="dxa"/>
          </w:tcPr>
          <w:p w14:paraId="6CF1F873" w14:textId="77777777" w:rsidR="00B50050" w:rsidRDefault="00B50050" w:rsidP="0088127C">
            <w:pPr>
              <w:pStyle w:val="OtherTableBody"/>
            </w:pPr>
            <w:r>
              <w:t>7.4.3.26</w:t>
            </w:r>
          </w:p>
        </w:tc>
      </w:tr>
      <w:tr w:rsidR="00B50050" w14:paraId="020621A6" w14:textId="77777777" w:rsidTr="00195548">
        <w:tc>
          <w:tcPr>
            <w:tcW w:w="3500" w:type="dxa"/>
          </w:tcPr>
          <w:p w14:paraId="2884F00A" w14:textId="77777777" w:rsidR="00B50050" w:rsidRDefault="00B50050" w:rsidP="0088127C">
            <w:pPr>
              <w:pStyle w:val="OtherTableBody"/>
            </w:pPr>
            <w:r>
              <w:t>Number of TP's PP</w:t>
            </w:r>
          </w:p>
        </w:tc>
        <w:tc>
          <w:tcPr>
            <w:tcW w:w="700" w:type="dxa"/>
          </w:tcPr>
          <w:p w14:paraId="0EF96908" w14:textId="77777777" w:rsidR="00B50050" w:rsidRDefault="00B50050" w:rsidP="0088127C">
            <w:pPr>
              <w:pStyle w:val="OtherTableBody"/>
            </w:pPr>
            <w:r>
              <w:t>01988</w:t>
            </w:r>
          </w:p>
        </w:tc>
        <w:tc>
          <w:tcPr>
            <w:tcW w:w="600" w:type="dxa"/>
          </w:tcPr>
          <w:p w14:paraId="113F10A1" w14:textId="77777777" w:rsidR="00B50050" w:rsidRDefault="00B50050" w:rsidP="0088127C">
            <w:pPr>
              <w:pStyle w:val="OtherTableBody"/>
            </w:pPr>
            <w:r>
              <w:t>PSL</w:t>
            </w:r>
          </w:p>
        </w:tc>
        <w:tc>
          <w:tcPr>
            <w:tcW w:w="600" w:type="dxa"/>
          </w:tcPr>
          <w:p w14:paraId="3B6DB739" w14:textId="77777777" w:rsidR="00B50050" w:rsidRDefault="00B50050" w:rsidP="0088127C">
            <w:pPr>
              <w:pStyle w:val="OtherTableBody"/>
            </w:pPr>
            <w:r>
              <w:t>34</w:t>
            </w:r>
          </w:p>
        </w:tc>
        <w:tc>
          <w:tcPr>
            <w:tcW w:w="600" w:type="dxa"/>
          </w:tcPr>
          <w:p w14:paraId="7B1ACB2A" w14:textId="77777777" w:rsidR="00B50050" w:rsidRDefault="00B50050" w:rsidP="0088127C">
            <w:pPr>
              <w:pStyle w:val="OtherTableBody"/>
            </w:pPr>
            <w:r>
              <w:t>..</w:t>
            </w:r>
          </w:p>
        </w:tc>
        <w:tc>
          <w:tcPr>
            <w:tcW w:w="600" w:type="dxa"/>
          </w:tcPr>
          <w:p w14:paraId="4DF0F2B5" w14:textId="77777777" w:rsidR="00B50050" w:rsidRDefault="00B50050" w:rsidP="0088127C">
            <w:pPr>
              <w:pStyle w:val="OtherTableBody"/>
            </w:pPr>
            <w:r>
              <w:t>6#</w:t>
            </w:r>
          </w:p>
        </w:tc>
        <w:tc>
          <w:tcPr>
            <w:tcW w:w="600" w:type="dxa"/>
          </w:tcPr>
          <w:p w14:paraId="2F9BEBB0" w14:textId="77777777" w:rsidR="00B50050" w:rsidRDefault="00B50050" w:rsidP="0088127C">
            <w:pPr>
              <w:pStyle w:val="OtherTableBody"/>
            </w:pPr>
            <w:r>
              <w:t>NM</w:t>
            </w:r>
          </w:p>
        </w:tc>
        <w:tc>
          <w:tcPr>
            <w:tcW w:w="700" w:type="dxa"/>
          </w:tcPr>
          <w:p w14:paraId="0BAD81ED" w14:textId="77777777" w:rsidR="00B50050" w:rsidRDefault="00B50050" w:rsidP="0088127C">
            <w:pPr>
              <w:pStyle w:val="OtherTableBody"/>
            </w:pPr>
          </w:p>
        </w:tc>
        <w:tc>
          <w:tcPr>
            <w:tcW w:w="600" w:type="dxa"/>
          </w:tcPr>
          <w:p w14:paraId="1A5E2369" w14:textId="77777777" w:rsidR="00B50050" w:rsidRDefault="00B50050" w:rsidP="0088127C">
            <w:pPr>
              <w:pStyle w:val="OtherTableBody"/>
            </w:pPr>
          </w:p>
        </w:tc>
        <w:tc>
          <w:tcPr>
            <w:tcW w:w="900" w:type="dxa"/>
          </w:tcPr>
          <w:p w14:paraId="28814378" w14:textId="77777777" w:rsidR="00B50050" w:rsidRDefault="00B50050" w:rsidP="0088127C">
            <w:pPr>
              <w:pStyle w:val="OtherTableBody"/>
            </w:pPr>
            <w:r>
              <w:t>16.4.6.34</w:t>
            </w:r>
          </w:p>
        </w:tc>
      </w:tr>
      <w:tr w:rsidR="00B50050" w14:paraId="76DB4282" w14:textId="77777777" w:rsidTr="00195548">
        <w:tc>
          <w:tcPr>
            <w:tcW w:w="3500" w:type="dxa"/>
          </w:tcPr>
          <w:p w14:paraId="4045829F" w14:textId="77777777" w:rsidR="00B50050" w:rsidRDefault="00B50050" w:rsidP="0088127C">
            <w:pPr>
              <w:pStyle w:val="OtherTableBody"/>
            </w:pPr>
            <w:r>
              <w:t>Number of TP's Technical Part</w:t>
            </w:r>
          </w:p>
        </w:tc>
        <w:tc>
          <w:tcPr>
            <w:tcW w:w="700" w:type="dxa"/>
          </w:tcPr>
          <w:p w14:paraId="45B0D2C6" w14:textId="77777777" w:rsidR="00B50050" w:rsidRDefault="00B50050" w:rsidP="0088127C">
            <w:pPr>
              <w:pStyle w:val="OtherTableBody"/>
            </w:pPr>
            <w:r>
              <w:t>01993</w:t>
            </w:r>
          </w:p>
        </w:tc>
        <w:tc>
          <w:tcPr>
            <w:tcW w:w="600" w:type="dxa"/>
          </w:tcPr>
          <w:p w14:paraId="2B92CB93" w14:textId="77777777" w:rsidR="00B50050" w:rsidRDefault="00B50050" w:rsidP="0088127C">
            <w:pPr>
              <w:pStyle w:val="OtherTableBody"/>
            </w:pPr>
            <w:r>
              <w:t>PSL</w:t>
            </w:r>
          </w:p>
        </w:tc>
        <w:tc>
          <w:tcPr>
            <w:tcW w:w="600" w:type="dxa"/>
          </w:tcPr>
          <w:p w14:paraId="3998917B" w14:textId="77777777" w:rsidR="00B50050" w:rsidRDefault="00B50050" w:rsidP="0088127C">
            <w:pPr>
              <w:pStyle w:val="OtherTableBody"/>
            </w:pPr>
            <w:r>
              <w:t>39</w:t>
            </w:r>
          </w:p>
        </w:tc>
        <w:tc>
          <w:tcPr>
            <w:tcW w:w="600" w:type="dxa"/>
          </w:tcPr>
          <w:p w14:paraId="2D11F5AD" w14:textId="77777777" w:rsidR="00B50050" w:rsidRDefault="00B50050" w:rsidP="0088127C">
            <w:pPr>
              <w:pStyle w:val="OtherTableBody"/>
            </w:pPr>
            <w:r>
              <w:t>..</w:t>
            </w:r>
          </w:p>
        </w:tc>
        <w:tc>
          <w:tcPr>
            <w:tcW w:w="600" w:type="dxa"/>
          </w:tcPr>
          <w:p w14:paraId="250AA718" w14:textId="77777777" w:rsidR="00B50050" w:rsidRDefault="00B50050" w:rsidP="0088127C">
            <w:pPr>
              <w:pStyle w:val="OtherTableBody"/>
            </w:pPr>
            <w:r>
              <w:t>6#</w:t>
            </w:r>
          </w:p>
        </w:tc>
        <w:tc>
          <w:tcPr>
            <w:tcW w:w="600" w:type="dxa"/>
          </w:tcPr>
          <w:p w14:paraId="24B914DE" w14:textId="77777777" w:rsidR="00B50050" w:rsidRDefault="00B50050" w:rsidP="0088127C">
            <w:pPr>
              <w:pStyle w:val="OtherTableBody"/>
            </w:pPr>
            <w:r>
              <w:t>NM</w:t>
            </w:r>
          </w:p>
        </w:tc>
        <w:tc>
          <w:tcPr>
            <w:tcW w:w="700" w:type="dxa"/>
          </w:tcPr>
          <w:p w14:paraId="6B62579F" w14:textId="77777777" w:rsidR="00B50050" w:rsidRDefault="00B50050" w:rsidP="0088127C">
            <w:pPr>
              <w:pStyle w:val="OtherTableBody"/>
            </w:pPr>
          </w:p>
        </w:tc>
        <w:tc>
          <w:tcPr>
            <w:tcW w:w="600" w:type="dxa"/>
          </w:tcPr>
          <w:p w14:paraId="36C859D6" w14:textId="77777777" w:rsidR="00B50050" w:rsidRDefault="00B50050" w:rsidP="0088127C">
            <w:pPr>
              <w:pStyle w:val="OtherTableBody"/>
            </w:pPr>
          </w:p>
        </w:tc>
        <w:tc>
          <w:tcPr>
            <w:tcW w:w="900" w:type="dxa"/>
          </w:tcPr>
          <w:p w14:paraId="3F2B2FF3" w14:textId="77777777" w:rsidR="00B50050" w:rsidRDefault="00B50050" w:rsidP="0088127C">
            <w:pPr>
              <w:pStyle w:val="OtherTableBody"/>
            </w:pPr>
            <w:r>
              <w:t>16.4.6.39</w:t>
            </w:r>
          </w:p>
        </w:tc>
      </w:tr>
      <w:tr w:rsidR="00B50050" w14:paraId="2E86D723" w14:textId="77777777" w:rsidTr="00195548">
        <w:tc>
          <w:tcPr>
            <w:tcW w:w="3500" w:type="dxa"/>
          </w:tcPr>
          <w:p w14:paraId="54936F22" w14:textId="77777777" w:rsidR="00B50050" w:rsidRDefault="00B50050" w:rsidP="0088127C">
            <w:pPr>
              <w:pStyle w:val="OtherTableBody"/>
            </w:pPr>
            <w:r>
              <w:t>Number of Tubes Collected</w:t>
            </w:r>
          </w:p>
        </w:tc>
        <w:tc>
          <w:tcPr>
            <w:tcW w:w="700" w:type="dxa"/>
          </w:tcPr>
          <w:p w14:paraId="371B5992" w14:textId="77777777" w:rsidR="00B50050" w:rsidRDefault="00B50050" w:rsidP="0088127C">
            <w:pPr>
              <w:pStyle w:val="OtherTableBody"/>
            </w:pPr>
            <w:r>
              <w:t>03369</w:t>
            </w:r>
          </w:p>
        </w:tc>
        <w:tc>
          <w:tcPr>
            <w:tcW w:w="600" w:type="dxa"/>
          </w:tcPr>
          <w:p w14:paraId="2F48174C" w14:textId="77777777" w:rsidR="00B50050" w:rsidRDefault="00B50050" w:rsidP="0088127C">
            <w:pPr>
              <w:pStyle w:val="OtherTableBody"/>
            </w:pPr>
            <w:r>
              <w:t>DON</w:t>
            </w:r>
          </w:p>
        </w:tc>
        <w:tc>
          <w:tcPr>
            <w:tcW w:w="600" w:type="dxa"/>
          </w:tcPr>
          <w:p w14:paraId="7BB28F9B" w14:textId="77777777" w:rsidR="00B50050" w:rsidRDefault="00B50050" w:rsidP="0088127C">
            <w:pPr>
              <w:pStyle w:val="OtherTableBody"/>
            </w:pPr>
            <w:r>
              <w:t>30</w:t>
            </w:r>
          </w:p>
        </w:tc>
        <w:tc>
          <w:tcPr>
            <w:tcW w:w="600" w:type="dxa"/>
          </w:tcPr>
          <w:p w14:paraId="0C3C14B7" w14:textId="77777777" w:rsidR="00B50050" w:rsidRDefault="00B50050" w:rsidP="0088127C">
            <w:pPr>
              <w:pStyle w:val="OtherTableBody"/>
            </w:pPr>
            <w:r>
              <w:t>..</w:t>
            </w:r>
          </w:p>
        </w:tc>
        <w:tc>
          <w:tcPr>
            <w:tcW w:w="600" w:type="dxa"/>
          </w:tcPr>
          <w:p w14:paraId="77F35711" w14:textId="77777777" w:rsidR="00B50050" w:rsidRDefault="00B50050" w:rsidP="0088127C">
            <w:pPr>
              <w:pStyle w:val="OtherTableBody"/>
            </w:pPr>
          </w:p>
        </w:tc>
        <w:tc>
          <w:tcPr>
            <w:tcW w:w="600" w:type="dxa"/>
          </w:tcPr>
          <w:p w14:paraId="4D6015EB" w14:textId="77777777" w:rsidR="00B50050" w:rsidRDefault="00B50050" w:rsidP="0088127C">
            <w:pPr>
              <w:pStyle w:val="OtherTableBody"/>
            </w:pPr>
            <w:r>
              <w:t>NM</w:t>
            </w:r>
          </w:p>
        </w:tc>
        <w:tc>
          <w:tcPr>
            <w:tcW w:w="700" w:type="dxa"/>
          </w:tcPr>
          <w:p w14:paraId="7A35C431" w14:textId="77777777" w:rsidR="00B50050" w:rsidRDefault="00B50050" w:rsidP="0088127C">
            <w:pPr>
              <w:pStyle w:val="OtherTableBody"/>
            </w:pPr>
          </w:p>
        </w:tc>
        <w:tc>
          <w:tcPr>
            <w:tcW w:w="600" w:type="dxa"/>
          </w:tcPr>
          <w:p w14:paraId="7BB4743F" w14:textId="77777777" w:rsidR="00B50050" w:rsidRDefault="00B50050" w:rsidP="0088127C">
            <w:pPr>
              <w:pStyle w:val="OtherTableBody"/>
            </w:pPr>
          </w:p>
        </w:tc>
        <w:tc>
          <w:tcPr>
            <w:tcW w:w="900" w:type="dxa"/>
          </w:tcPr>
          <w:p w14:paraId="54DC9D2E" w14:textId="77777777" w:rsidR="00B50050" w:rsidRDefault="00B50050" w:rsidP="0088127C">
            <w:pPr>
              <w:pStyle w:val="OtherTableBody"/>
            </w:pPr>
            <w:r>
              <w:t>4.17.1.30</w:t>
            </w:r>
          </w:p>
        </w:tc>
      </w:tr>
      <w:tr w:rsidR="00B50050" w14:paraId="2F5C63B9" w14:textId="77777777" w:rsidTr="00195548">
        <w:tc>
          <w:tcPr>
            <w:tcW w:w="3500" w:type="dxa"/>
          </w:tcPr>
          <w:p w14:paraId="05F82300" w14:textId="77777777" w:rsidR="00B50050" w:rsidRDefault="00B50050" w:rsidP="0088127C">
            <w:pPr>
              <w:pStyle w:val="OtherTableBody"/>
            </w:pPr>
            <w:r>
              <w:t>Number of Used Treatments/Units</w:t>
            </w:r>
          </w:p>
        </w:tc>
        <w:tc>
          <w:tcPr>
            <w:tcW w:w="700" w:type="dxa"/>
          </w:tcPr>
          <w:p w14:paraId="1B635CD7" w14:textId="77777777" w:rsidR="00B50050" w:rsidRDefault="00B50050" w:rsidP="0088127C">
            <w:pPr>
              <w:pStyle w:val="OtherTableBody"/>
            </w:pPr>
            <w:r>
              <w:t>03403</w:t>
            </w:r>
          </w:p>
        </w:tc>
        <w:tc>
          <w:tcPr>
            <w:tcW w:w="600" w:type="dxa"/>
          </w:tcPr>
          <w:p w14:paraId="4DED7387" w14:textId="77777777" w:rsidR="00B50050" w:rsidRDefault="00B50050" w:rsidP="0088127C">
            <w:pPr>
              <w:pStyle w:val="OtherTableBody"/>
            </w:pPr>
            <w:r>
              <w:t>RF1</w:t>
            </w:r>
          </w:p>
        </w:tc>
        <w:tc>
          <w:tcPr>
            <w:tcW w:w="600" w:type="dxa"/>
          </w:tcPr>
          <w:p w14:paraId="2975F090" w14:textId="77777777" w:rsidR="00B50050" w:rsidRDefault="00B50050" w:rsidP="0088127C">
            <w:pPr>
              <w:pStyle w:val="OtherTableBody"/>
            </w:pPr>
            <w:r>
              <w:t>16</w:t>
            </w:r>
          </w:p>
        </w:tc>
        <w:tc>
          <w:tcPr>
            <w:tcW w:w="600" w:type="dxa"/>
          </w:tcPr>
          <w:p w14:paraId="2C9A9B15" w14:textId="77777777" w:rsidR="00B50050" w:rsidRDefault="00B50050" w:rsidP="0088127C">
            <w:pPr>
              <w:pStyle w:val="OtherTableBody"/>
            </w:pPr>
            <w:r>
              <w:t>..</w:t>
            </w:r>
          </w:p>
        </w:tc>
        <w:tc>
          <w:tcPr>
            <w:tcW w:w="600" w:type="dxa"/>
          </w:tcPr>
          <w:p w14:paraId="423C3524" w14:textId="77777777" w:rsidR="00B50050" w:rsidRDefault="00B50050" w:rsidP="0088127C">
            <w:pPr>
              <w:pStyle w:val="OtherTableBody"/>
            </w:pPr>
          </w:p>
        </w:tc>
        <w:tc>
          <w:tcPr>
            <w:tcW w:w="600" w:type="dxa"/>
          </w:tcPr>
          <w:p w14:paraId="1ACF8EFB" w14:textId="77777777" w:rsidR="00B50050" w:rsidRDefault="00B50050" w:rsidP="0088127C">
            <w:pPr>
              <w:pStyle w:val="OtherTableBody"/>
            </w:pPr>
            <w:r>
              <w:t>CQ</w:t>
            </w:r>
          </w:p>
        </w:tc>
        <w:tc>
          <w:tcPr>
            <w:tcW w:w="700" w:type="dxa"/>
          </w:tcPr>
          <w:p w14:paraId="27ACF20D" w14:textId="77777777" w:rsidR="00B50050" w:rsidRDefault="00B50050" w:rsidP="0088127C">
            <w:pPr>
              <w:pStyle w:val="OtherTableBody"/>
            </w:pPr>
          </w:p>
        </w:tc>
        <w:tc>
          <w:tcPr>
            <w:tcW w:w="600" w:type="dxa"/>
          </w:tcPr>
          <w:p w14:paraId="30CE9F69" w14:textId="77777777" w:rsidR="00B50050" w:rsidRDefault="00B50050" w:rsidP="0088127C">
            <w:pPr>
              <w:pStyle w:val="OtherTableBody"/>
            </w:pPr>
          </w:p>
        </w:tc>
        <w:tc>
          <w:tcPr>
            <w:tcW w:w="900" w:type="dxa"/>
          </w:tcPr>
          <w:p w14:paraId="01C64BF3" w14:textId="77777777" w:rsidR="00B50050" w:rsidRDefault="00B50050" w:rsidP="0088127C">
            <w:pPr>
              <w:pStyle w:val="OtherTableBody"/>
            </w:pPr>
            <w:r>
              <w:t>11.8.1.16</w:t>
            </w:r>
          </w:p>
        </w:tc>
      </w:tr>
      <w:tr w:rsidR="00B50050" w14:paraId="0E307EB5" w14:textId="77777777" w:rsidTr="00195548">
        <w:tc>
          <w:tcPr>
            <w:tcW w:w="3500" w:type="dxa"/>
          </w:tcPr>
          <w:p w14:paraId="066A7DC4" w14:textId="77777777" w:rsidR="00B50050" w:rsidRDefault="00B50050" w:rsidP="0088127C">
            <w:pPr>
              <w:pStyle w:val="OtherTableBody"/>
            </w:pPr>
            <w:r>
              <w:t>Number of Used Treatments/Units</w:t>
            </w:r>
          </w:p>
        </w:tc>
        <w:tc>
          <w:tcPr>
            <w:tcW w:w="700" w:type="dxa"/>
          </w:tcPr>
          <w:p w14:paraId="3E676C3E" w14:textId="77777777" w:rsidR="00B50050" w:rsidRDefault="00B50050" w:rsidP="0088127C">
            <w:pPr>
              <w:pStyle w:val="OtherTableBody"/>
            </w:pPr>
            <w:r>
              <w:t>03419</w:t>
            </w:r>
          </w:p>
        </w:tc>
        <w:tc>
          <w:tcPr>
            <w:tcW w:w="600" w:type="dxa"/>
          </w:tcPr>
          <w:p w14:paraId="20B06E87" w14:textId="77777777" w:rsidR="00B50050" w:rsidRDefault="00B50050" w:rsidP="0088127C">
            <w:pPr>
              <w:pStyle w:val="OtherTableBody"/>
            </w:pPr>
            <w:r>
              <w:t>AUT</w:t>
            </w:r>
          </w:p>
        </w:tc>
        <w:tc>
          <w:tcPr>
            <w:tcW w:w="600" w:type="dxa"/>
          </w:tcPr>
          <w:p w14:paraId="2B8CE904" w14:textId="77777777" w:rsidR="00B50050" w:rsidRDefault="00B50050" w:rsidP="0088127C">
            <w:pPr>
              <w:pStyle w:val="OtherTableBody"/>
            </w:pPr>
            <w:r>
              <w:t>19</w:t>
            </w:r>
          </w:p>
        </w:tc>
        <w:tc>
          <w:tcPr>
            <w:tcW w:w="600" w:type="dxa"/>
          </w:tcPr>
          <w:p w14:paraId="57D40C3A" w14:textId="77777777" w:rsidR="00B50050" w:rsidRDefault="00B50050" w:rsidP="0088127C">
            <w:pPr>
              <w:pStyle w:val="OtherTableBody"/>
            </w:pPr>
            <w:r>
              <w:t>..</w:t>
            </w:r>
          </w:p>
        </w:tc>
        <w:tc>
          <w:tcPr>
            <w:tcW w:w="600" w:type="dxa"/>
          </w:tcPr>
          <w:p w14:paraId="7CE5FBBC" w14:textId="77777777" w:rsidR="00B50050" w:rsidRDefault="00B50050" w:rsidP="0088127C">
            <w:pPr>
              <w:pStyle w:val="OtherTableBody"/>
            </w:pPr>
          </w:p>
        </w:tc>
        <w:tc>
          <w:tcPr>
            <w:tcW w:w="600" w:type="dxa"/>
          </w:tcPr>
          <w:p w14:paraId="1DF7665E" w14:textId="77777777" w:rsidR="00B50050" w:rsidRDefault="00B50050" w:rsidP="0088127C">
            <w:pPr>
              <w:pStyle w:val="OtherTableBody"/>
            </w:pPr>
            <w:r>
              <w:t>CQ</w:t>
            </w:r>
          </w:p>
        </w:tc>
        <w:tc>
          <w:tcPr>
            <w:tcW w:w="700" w:type="dxa"/>
          </w:tcPr>
          <w:p w14:paraId="371EDC6C" w14:textId="77777777" w:rsidR="00B50050" w:rsidRDefault="00B50050" w:rsidP="0088127C">
            <w:pPr>
              <w:pStyle w:val="OtherTableBody"/>
            </w:pPr>
          </w:p>
        </w:tc>
        <w:tc>
          <w:tcPr>
            <w:tcW w:w="600" w:type="dxa"/>
          </w:tcPr>
          <w:p w14:paraId="35FADE85" w14:textId="77777777" w:rsidR="00B50050" w:rsidRDefault="00B50050" w:rsidP="0088127C">
            <w:pPr>
              <w:pStyle w:val="OtherTableBody"/>
            </w:pPr>
          </w:p>
        </w:tc>
        <w:tc>
          <w:tcPr>
            <w:tcW w:w="900" w:type="dxa"/>
          </w:tcPr>
          <w:p w14:paraId="74377280" w14:textId="77777777" w:rsidR="00B50050" w:rsidRDefault="00B50050" w:rsidP="0088127C">
            <w:pPr>
              <w:pStyle w:val="OtherTableBody"/>
            </w:pPr>
            <w:r>
              <w:t>11.8.2.19</w:t>
            </w:r>
          </w:p>
        </w:tc>
      </w:tr>
      <w:tr w:rsidR="00B50050" w14:paraId="6FF0C62D" w14:textId="77777777" w:rsidTr="00195548">
        <w:tc>
          <w:tcPr>
            <w:tcW w:w="3500" w:type="dxa"/>
          </w:tcPr>
          <w:p w14:paraId="75798FF0" w14:textId="77777777" w:rsidR="00B50050" w:rsidRDefault="00B50050" w:rsidP="0088127C">
            <w:pPr>
              <w:pStyle w:val="OtherTableBody"/>
            </w:pPr>
            <w:r>
              <w:t>Observation Date/Time #</w:t>
            </w:r>
          </w:p>
        </w:tc>
        <w:tc>
          <w:tcPr>
            <w:tcW w:w="700" w:type="dxa"/>
          </w:tcPr>
          <w:p w14:paraId="5393CE24" w14:textId="77777777" w:rsidR="00B50050" w:rsidRDefault="00B50050" w:rsidP="0088127C">
            <w:pPr>
              <w:pStyle w:val="OtherTableBody"/>
            </w:pPr>
            <w:r>
              <w:t>00241</w:t>
            </w:r>
          </w:p>
        </w:tc>
        <w:tc>
          <w:tcPr>
            <w:tcW w:w="600" w:type="dxa"/>
          </w:tcPr>
          <w:p w14:paraId="685820E7" w14:textId="77777777" w:rsidR="00B50050" w:rsidRDefault="00B50050" w:rsidP="0088127C">
            <w:pPr>
              <w:pStyle w:val="OtherTableBody"/>
            </w:pPr>
            <w:r>
              <w:t>OBR</w:t>
            </w:r>
          </w:p>
        </w:tc>
        <w:tc>
          <w:tcPr>
            <w:tcW w:w="600" w:type="dxa"/>
          </w:tcPr>
          <w:p w14:paraId="17F3385B" w14:textId="77777777" w:rsidR="00B50050" w:rsidRDefault="00B50050" w:rsidP="0088127C">
            <w:pPr>
              <w:pStyle w:val="OtherTableBody"/>
            </w:pPr>
            <w:r>
              <w:t>7</w:t>
            </w:r>
          </w:p>
        </w:tc>
        <w:tc>
          <w:tcPr>
            <w:tcW w:w="600" w:type="dxa"/>
          </w:tcPr>
          <w:p w14:paraId="68C5A6E4" w14:textId="77777777" w:rsidR="00B50050" w:rsidRDefault="00B50050" w:rsidP="0088127C">
            <w:pPr>
              <w:pStyle w:val="OtherTableBody"/>
            </w:pPr>
            <w:r>
              <w:t>..</w:t>
            </w:r>
          </w:p>
        </w:tc>
        <w:tc>
          <w:tcPr>
            <w:tcW w:w="600" w:type="dxa"/>
          </w:tcPr>
          <w:p w14:paraId="01A05CA3" w14:textId="77777777" w:rsidR="00B50050" w:rsidRDefault="00B50050" w:rsidP="0088127C">
            <w:pPr>
              <w:pStyle w:val="OtherTableBody"/>
            </w:pPr>
          </w:p>
        </w:tc>
        <w:tc>
          <w:tcPr>
            <w:tcW w:w="600" w:type="dxa"/>
          </w:tcPr>
          <w:p w14:paraId="000E8A99" w14:textId="77777777" w:rsidR="00B50050" w:rsidRDefault="00B50050" w:rsidP="0088127C">
            <w:pPr>
              <w:pStyle w:val="OtherTableBody"/>
            </w:pPr>
            <w:r>
              <w:t>DTM</w:t>
            </w:r>
          </w:p>
        </w:tc>
        <w:tc>
          <w:tcPr>
            <w:tcW w:w="700" w:type="dxa"/>
          </w:tcPr>
          <w:p w14:paraId="48E7B798" w14:textId="77777777" w:rsidR="00B50050" w:rsidRDefault="00B50050" w:rsidP="0088127C">
            <w:pPr>
              <w:pStyle w:val="OtherTableBody"/>
            </w:pPr>
          </w:p>
        </w:tc>
        <w:tc>
          <w:tcPr>
            <w:tcW w:w="600" w:type="dxa"/>
          </w:tcPr>
          <w:p w14:paraId="7C7B2767" w14:textId="77777777" w:rsidR="00B50050" w:rsidRDefault="00B50050" w:rsidP="0088127C">
            <w:pPr>
              <w:pStyle w:val="OtherTableBody"/>
            </w:pPr>
          </w:p>
        </w:tc>
        <w:tc>
          <w:tcPr>
            <w:tcW w:w="900" w:type="dxa"/>
          </w:tcPr>
          <w:p w14:paraId="1BA3A4AA" w14:textId="77777777" w:rsidR="00B50050" w:rsidRDefault="00B50050" w:rsidP="0088127C">
            <w:pPr>
              <w:pStyle w:val="OtherTableBody"/>
            </w:pPr>
            <w:r>
              <w:t>4.5.3.7</w:t>
            </w:r>
          </w:p>
        </w:tc>
      </w:tr>
      <w:tr w:rsidR="00B50050" w14:paraId="00948E57" w14:textId="77777777" w:rsidTr="00195548">
        <w:tc>
          <w:tcPr>
            <w:tcW w:w="3500" w:type="dxa"/>
          </w:tcPr>
          <w:p w14:paraId="02EFA3F0" w14:textId="77777777" w:rsidR="00B50050" w:rsidRDefault="00B50050" w:rsidP="0088127C">
            <w:pPr>
              <w:pStyle w:val="OtherTableBody"/>
            </w:pPr>
            <w:r>
              <w:t>Observation Description</w:t>
            </w:r>
          </w:p>
        </w:tc>
        <w:tc>
          <w:tcPr>
            <w:tcW w:w="700" w:type="dxa"/>
          </w:tcPr>
          <w:p w14:paraId="3E70DDC4" w14:textId="77777777" w:rsidR="00B50050" w:rsidRDefault="00B50050" w:rsidP="0088127C">
            <w:pPr>
              <w:pStyle w:val="OtherTableBody"/>
            </w:pPr>
            <w:r>
              <w:t>00591</w:t>
            </w:r>
          </w:p>
        </w:tc>
        <w:tc>
          <w:tcPr>
            <w:tcW w:w="600" w:type="dxa"/>
          </w:tcPr>
          <w:p w14:paraId="0AF88F29" w14:textId="77777777" w:rsidR="00B50050" w:rsidRDefault="00B50050" w:rsidP="0088127C">
            <w:pPr>
              <w:pStyle w:val="OtherTableBody"/>
            </w:pPr>
            <w:r>
              <w:t>OM1</w:t>
            </w:r>
          </w:p>
        </w:tc>
        <w:tc>
          <w:tcPr>
            <w:tcW w:w="600" w:type="dxa"/>
          </w:tcPr>
          <w:p w14:paraId="7C98D209" w14:textId="77777777" w:rsidR="00B50050" w:rsidRDefault="00B50050" w:rsidP="0088127C">
            <w:pPr>
              <w:pStyle w:val="OtherTableBody"/>
            </w:pPr>
            <w:r>
              <w:t>6</w:t>
            </w:r>
          </w:p>
        </w:tc>
        <w:tc>
          <w:tcPr>
            <w:tcW w:w="600" w:type="dxa"/>
          </w:tcPr>
          <w:p w14:paraId="0DBEA1AD" w14:textId="77777777" w:rsidR="00B50050" w:rsidRDefault="00B50050" w:rsidP="0088127C">
            <w:pPr>
              <w:pStyle w:val="OtherTableBody"/>
            </w:pPr>
            <w:r>
              <w:t>..</w:t>
            </w:r>
          </w:p>
        </w:tc>
        <w:tc>
          <w:tcPr>
            <w:tcW w:w="600" w:type="dxa"/>
          </w:tcPr>
          <w:p w14:paraId="654D2DCE" w14:textId="77777777" w:rsidR="00B50050" w:rsidRDefault="00B50050" w:rsidP="0088127C">
            <w:pPr>
              <w:pStyle w:val="OtherTableBody"/>
            </w:pPr>
            <w:r>
              <w:t>200#</w:t>
            </w:r>
          </w:p>
        </w:tc>
        <w:tc>
          <w:tcPr>
            <w:tcW w:w="600" w:type="dxa"/>
          </w:tcPr>
          <w:p w14:paraId="5CE32E5F" w14:textId="77777777" w:rsidR="00B50050" w:rsidRDefault="00B50050" w:rsidP="0088127C">
            <w:pPr>
              <w:pStyle w:val="OtherTableBody"/>
            </w:pPr>
            <w:r>
              <w:t>TX</w:t>
            </w:r>
          </w:p>
        </w:tc>
        <w:tc>
          <w:tcPr>
            <w:tcW w:w="700" w:type="dxa"/>
          </w:tcPr>
          <w:p w14:paraId="1276D9FE" w14:textId="77777777" w:rsidR="00B50050" w:rsidRDefault="00B50050" w:rsidP="0088127C">
            <w:pPr>
              <w:pStyle w:val="OtherTableBody"/>
            </w:pPr>
          </w:p>
        </w:tc>
        <w:tc>
          <w:tcPr>
            <w:tcW w:w="600" w:type="dxa"/>
          </w:tcPr>
          <w:p w14:paraId="749592D4" w14:textId="77777777" w:rsidR="00B50050" w:rsidRDefault="00B50050" w:rsidP="0088127C">
            <w:pPr>
              <w:pStyle w:val="OtherTableBody"/>
            </w:pPr>
          </w:p>
        </w:tc>
        <w:tc>
          <w:tcPr>
            <w:tcW w:w="900" w:type="dxa"/>
          </w:tcPr>
          <w:p w14:paraId="292EB9A4" w14:textId="77777777" w:rsidR="00B50050" w:rsidRDefault="00B50050" w:rsidP="0088127C">
            <w:pPr>
              <w:pStyle w:val="OtherTableBody"/>
            </w:pPr>
            <w:r>
              <w:t>8.8.9.6</w:t>
            </w:r>
          </w:p>
        </w:tc>
      </w:tr>
      <w:tr w:rsidR="00B50050" w14:paraId="1BFD7408" w14:textId="77777777" w:rsidTr="00195548">
        <w:tc>
          <w:tcPr>
            <w:tcW w:w="3500" w:type="dxa"/>
          </w:tcPr>
          <w:p w14:paraId="5E255733" w14:textId="77777777" w:rsidR="00B50050" w:rsidRDefault="00B50050" w:rsidP="0088127C">
            <w:pPr>
              <w:pStyle w:val="OtherTableBody"/>
            </w:pPr>
            <w:r>
              <w:t>Observation End Date/Time #</w:t>
            </w:r>
          </w:p>
        </w:tc>
        <w:tc>
          <w:tcPr>
            <w:tcW w:w="700" w:type="dxa"/>
          </w:tcPr>
          <w:p w14:paraId="598F3730" w14:textId="77777777" w:rsidR="00B50050" w:rsidRDefault="00B50050" w:rsidP="0088127C">
            <w:pPr>
              <w:pStyle w:val="OtherTableBody"/>
            </w:pPr>
            <w:r>
              <w:t>00242</w:t>
            </w:r>
          </w:p>
        </w:tc>
        <w:tc>
          <w:tcPr>
            <w:tcW w:w="600" w:type="dxa"/>
          </w:tcPr>
          <w:p w14:paraId="664514D0" w14:textId="77777777" w:rsidR="00B50050" w:rsidRDefault="00B50050" w:rsidP="0088127C">
            <w:pPr>
              <w:pStyle w:val="OtherTableBody"/>
            </w:pPr>
            <w:r>
              <w:t>OBR</w:t>
            </w:r>
          </w:p>
        </w:tc>
        <w:tc>
          <w:tcPr>
            <w:tcW w:w="600" w:type="dxa"/>
          </w:tcPr>
          <w:p w14:paraId="033C4A61" w14:textId="77777777" w:rsidR="00B50050" w:rsidRDefault="00B50050" w:rsidP="0088127C">
            <w:pPr>
              <w:pStyle w:val="OtherTableBody"/>
            </w:pPr>
            <w:r>
              <w:t>8</w:t>
            </w:r>
          </w:p>
        </w:tc>
        <w:tc>
          <w:tcPr>
            <w:tcW w:w="600" w:type="dxa"/>
          </w:tcPr>
          <w:p w14:paraId="3AFE2469" w14:textId="77777777" w:rsidR="00B50050" w:rsidRDefault="00B50050" w:rsidP="0088127C">
            <w:pPr>
              <w:pStyle w:val="OtherTableBody"/>
            </w:pPr>
            <w:r>
              <w:t>..</w:t>
            </w:r>
          </w:p>
        </w:tc>
        <w:tc>
          <w:tcPr>
            <w:tcW w:w="600" w:type="dxa"/>
          </w:tcPr>
          <w:p w14:paraId="42C79A53" w14:textId="77777777" w:rsidR="00B50050" w:rsidRDefault="00B50050" w:rsidP="0088127C">
            <w:pPr>
              <w:pStyle w:val="OtherTableBody"/>
            </w:pPr>
          </w:p>
        </w:tc>
        <w:tc>
          <w:tcPr>
            <w:tcW w:w="600" w:type="dxa"/>
          </w:tcPr>
          <w:p w14:paraId="7E784C3F" w14:textId="77777777" w:rsidR="00B50050" w:rsidRDefault="00B50050" w:rsidP="0088127C">
            <w:pPr>
              <w:pStyle w:val="OtherTableBody"/>
            </w:pPr>
            <w:r>
              <w:t>DTM</w:t>
            </w:r>
          </w:p>
        </w:tc>
        <w:tc>
          <w:tcPr>
            <w:tcW w:w="700" w:type="dxa"/>
          </w:tcPr>
          <w:p w14:paraId="681214E1" w14:textId="77777777" w:rsidR="00B50050" w:rsidRDefault="00B50050" w:rsidP="0088127C">
            <w:pPr>
              <w:pStyle w:val="OtherTableBody"/>
            </w:pPr>
          </w:p>
        </w:tc>
        <w:tc>
          <w:tcPr>
            <w:tcW w:w="600" w:type="dxa"/>
          </w:tcPr>
          <w:p w14:paraId="18B7EFA8" w14:textId="77777777" w:rsidR="00B50050" w:rsidRDefault="00B50050" w:rsidP="0088127C">
            <w:pPr>
              <w:pStyle w:val="OtherTableBody"/>
            </w:pPr>
          </w:p>
        </w:tc>
        <w:tc>
          <w:tcPr>
            <w:tcW w:w="900" w:type="dxa"/>
          </w:tcPr>
          <w:p w14:paraId="6371B36E" w14:textId="77777777" w:rsidR="00B50050" w:rsidRDefault="00B50050" w:rsidP="0088127C">
            <w:pPr>
              <w:pStyle w:val="OtherTableBody"/>
            </w:pPr>
            <w:r>
              <w:t>4.5.3.8</w:t>
            </w:r>
          </w:p>
        </w:tc>
      </w:tr>
      <w:tr w:rsidR="00B50050" w14:paraId="1A4E063A" w14:textId="77777777" w:rsidTr="00195548">
        <w:tc>
          <w:tcPr>
            <w:tcW w:w="3500" w:type="dxa"/>
          </w:tcPr>
          <w:p w14:paraId="65590E0D" w14:textId="77777777" w:rsidR="00B50050" w:rsidRDefault="00B50050" w:rsidP="0088127C">
            <w:pPr>
              <w:pStyle w:val="OtherTableBody"/>
            </w:pPr>
            <w:r>
              <w:t>Observation Group ID</w:t>
            </w:r>
          </w:p>
        </w:tc>
        <w:tc>
          <w:tcPr>
            <w:tcW w:w="700" w:type="dxa"/>
          </w:tcPr>
          <w:p w14:paraId="247CFCF0" w14:textId="77777777" w:rsidR="00B50050" w:rsidRDefault="00B50050" w:rsidP="0088127C">
            <w:pPr>
              <w:pStyle w:val="OtherTableBody"/>
            </w:pPr>
            <w:r>
              <w:t>02307</w:t>
            </w:r>
          </w:p>
        </w:tc>
        <w:tc>
          <w:tcPr>
            <w:tcW w:w="600" w:type="dxa"/>
          </w:tcPr>
          <w:p w14:paraId="6A005276" w14:textId="77777777" w:rsidR="00B50050" w:rsidRDefault="00B50050" w:rsidP="0088127C">
            <w:pPr>
              <w:pStyle w:val="OtherTableBody"/>
            </w:pPr>
            <w:r>
              <w:t>OBR</w:t>
            </w:r>
          </w:p>
        </w:tc>
        <w:tc>
          <w:tcPr>
            <w:tcW w:w="600" w:type="dxa"/>
          </w:tcPr>
          <w:p w14:paraId="29685974" w14:textId="77777777" w:rsidR="00B50050" w:rsidRDefault="00B50050" w:rsidP="0088127C">
            <w:pPr>
              <w:pStyle w:val="OtherTableBody"/>
            </w:pPr>
            <w:r>
              <w:t>51</w:t>
            </w:r>
          </w:p>
        </w:tc>
        <w:tc>
          <w:tcPr>
            <w:tcW w:w="600" w:type="dxa"/>
          </w:tcPr>
          <w:p w14:paraId="233C6FCA" w14:textId="77777777" w:rsidR="00B50050" w:rsidRDefault="00B50050" w:rsidP="0088127C">
            <w:pPr>
              <w:pStyle w:val="OtherTableBody"/>
            </w:pPr>
            <w:r>
              <w:t>..</w:t>
            </w:r>
          </w:p>
        </w:tc>
        <w:tc>
          <w:tcPr>
            <w:tcW w:w="600" w:type="dxa"/>
          </w:tcPr>
          <w:p w14:paraId="60995825" w14:textId="77777777" w:rsidR="00B50050" w:rsidRDefault="00B50050" w:rsidP="0088127C">
            <w:pPr>
              <w:pStyle w:val="OtherTableBody"/>
            </w:pPr>
          </w:p>
        </w:tc>
        <w:tc>
          <w:tcPr>
            <w:tcW w:w="600" w:type="dxa"/>
          </w:tcPr>
          <w:p w14:paraId="75D77362" w14:textId="77777777" w:rsidR="00B50050" w:rsidRDefault="00B50050" w:rsidP="0088127C">
            <w:pPr>
              <w:pStyle w:val="OtherTableBody"/>
            </w:pPr>
            <w:r>
              <w:t>EI</w:t>
            </w:r>
          </w:p>
        </w:tc>
        <w:tc>
          <w:tcPr>
            <w:tcW w:w="700" w:type="dxa"/>
          </w:tcPr>
          <w:p w14:paraId="65725EAD" w14:textId="77777777" w:rsidR="00B50050" w:rsidRDefault="00B50050" w:rsidP="0088127C">
            <w:pPr>
              <w:pStyle w:val="OtherTableBody"/>
            </w:pPr>
          </w:p>
        </w:tc>
        <w:tc>
          <w:tcPr>
            <w:tcW w:w="600" w:type="dxa"/>
          </w:tcPr>
          <w:p w14:paraId="6FA6F839" w14:textId="77777777" w:rsidR="00B50050" w:rsidRDefault="00B50050" w:rsidP="0088127C">
            <w:pPr>
              <w:pStyle w:val="OtherTableBody"/>
            </w:pPr>
          </w:p>
        </w:tc>
        <w:tc>
          <w:tcPr>
            <w:tcW w:w="900" w:type="dxa"/>
          </w:tcPr>
          <w:p w14:paraId="738D99B1" w14:textId="77777777" w:rsidR="00B50050" w:rsidRDefault="00B50050" w:rsidP="0088127C">
            <w:pPr>
              <w:pStyle w:val="OtherTableBody"/>
            </w:pPr>
            <w:r>
              <w:t>4.5.3.51</w:t>
            </w:r>
          </w:p>
        </w:tc>
      </w:tr>
      <w:tr w:rsidR="00B50050" w14:paraId="2695B5CE" w14:textId="77777777" w:rsidTr="00195548">
        <w:tc>
          <w:tcPr>
            <w:tcW w:w="3500" w:type="dxa"/>
          </w:tcPr>
          <w:p w14:paraId="3E519A57" w14:textId="77777777" w:rsidR="00B50050" w:rsidRDefault="00B50050" w:rsidP="0088127C">
            <w:pPr>
              <w:pStyle w:val="OtherTableBody"/>
            </w:pPr>
            <w:r>
              <w:t>Observation ID Suffixes</w:t>
            </w:r>
          </w:p>
        </w:tc>
        <w:tc>
          <w:tcPr>
            <w:tcW w:w="700" w:type="dxa"/>
          </w:tcPr>
          <w:p w14:paraId="5B9AC914" w14:textId="77777777" w:rsidR="00B50050" w:rsidRDefault="00B50050" w:rsidP="0088127C">
            <w:pPr>
              <w:pStyle w:val="OtherTableBody"/>
            </w:pPr>
            <w:r>
              <w:t>00656</w:t>
            </w:r>
          </w:p>
        </w:tc>
        <w:tc>
          <w:tcPr>
            <w:tcW w:w="600" w:type="dxa"/>
          </w:tcPr>
          <w:p w14:paraId="5C20FD6C" w14:textId="77777777" w:rsidR="00B50050" w:rsidRDefault="00B50050" w:rsidP="0088127C">
            <w:pPr>
              <w:pStyle w:val="OtherTableBody"/>
            </w:pPr>
            <w:r>
              <w:t>OM5</w:t>
            </w:r>
          </w:p>
        </w:tc>
        <w:tc>
          <w:tcPr>
            <w:tcW w:w="600" w:type="dxa"/>
          </w:tcPr>
          <w:p w14:paraId="78A70D6B" w14:textId="77777777" w:rsidR="00B50050" w:rsidRDefault="00B50050" w:rsidP="0088127C">
            <w:pPr>
              <w:pStyle w:val="OtherTableBody"/>
            </w:pPr>
            <w:r>
              <w:t>3</w:t>
            </w:r>
          </w:p>
        </w:tc>
        <w:tc>
          <w:tcPr>
            <w:tcW w:w="600" w:type="dxa"/>
          </w:tcPr>
          <w:p w14:paraId="3BBAC55F" w14:textId="77777777" w:rsidR="00B50050" w:rsidRDefault="00B50050" w:rsidP="0088127C">
            <w:pPr>
              <w:pStyle w:val="OtherTableBody"/>
            </w:pPr>
            <w:r>
              <w:t>..</w:t>
            </w:r>
          </w:p>
        </w:tc>
        <w:tc>
          <w:tcPr>
            <w:tcW w:w="600" w:type="dxa"/>
          </w:tcPr>
          <w:p w14:paraId="07329EF6" w14:textId="77777777" w:rsidR="00B50050" w:rsidRDefault="00B50050" w:rsidP="0088127C">
            <w:pPr>
              <w:pStyle w:val="OtherTableBody"/>
            </w:pPr>
          </w:p>
        </w:tc>
        <w:tc>
          <w:tcPr>
            <w:tcW w:w="600" w:type="dxa"/>
          </w:tcPr>
          <w:p w14:paraId="3C0907DA" w14:textId="77777777" w:rsidR="00B50050" w:rsidRDefault="00B50050" w:rsidP="0088127C">
            <w:pPr>
              <w:pStyle w:val="OtherTableBody"/>
            </w:pPr>
            <w:r>
              <w:t>ST</w:t>
            </w:r>
          </w:p>
        </w:tc>
        <w:tc>
          <w:tcPr>
            <w:tcW w:w="700" w:type="dxa"/>
          </w:tcPr>
          <w:p w14:paraId="417F10C9" w14:textId="77777777" w:rsidR="00B50050" w:rsidRDefault="00B50050" w:rsidP="0088127C">
            <w:pPr>
              <w:pStyle w:val="OtherTableBody"/>
            </w:pPr>
          </w:p>
        </w:tc>
        <w:tc>
          <w:tcPr>
            <w:tcW w:w="600" w:type="dxa"/>
          </w:tcPr>
          <w:p w14:paraId="42B3B9A6" w14:textId="77777777" w:rsidR="00B50050" w:rsidRDefault="00B50050" w:rsidP="0088127C">
            <w:pPr>
              <w:pStyle w:val="OtherTableBody"/>
            </w:pPr>
          </w:p>
        </w:tc>
        <w:tc>
          <w:tcPr>
            <w:tcW w:w="900" w:type="dxa"/>
          </w:tcPr>
          <w:p w14:paraId="03E5EBDA" w14:textId="77777777" w:rsidR="00B50050" w:rsidRDefault="00B50050" w:rsidP="0088127C">
            <w:pPr>
              <w:pStyle w:val="OtherTableBody"/>
            </w:pPr>
            <w:r>
              <w:t>8.8.13.3</w:t>
            </w:r>
          </w:p>
        </w:tc>
      </w:tr>
      <w:tr w:rsidR="00B50050" w14:paraId="270FA6E6" w14:textId="77777777" w:rsidTr="00195548">
        <w:tc>
          <w:tcPr>
            <w:tcW w:w="3500" w:type="dxa"/>
          </w:tcPr>
          <w:p w14:paraId="586C6EBC" w14:textId="77777777" w:rsidR="00B50050" w:rsidRDefault="00B50050" w:rsidP="0088127C">
            <w:pPr>
              <w:pStyle w:val="OtherTableBody"/>
            </w:pPr>
            <w:r>
              <w:t>Observation Identifier</w:t>
            </w:r>
          </w:p>
        </w:tc>
        <w:tc>
          <w:tcPr>
            <w:tcW w:w="700" w:type="dxa"/>
          </w:tcPr>
          <w:p w14:paraId="52E10666" w14:textId="77777777" w:rsidR="00B50050" w:rsidRDefault="00B50050" w:rsidP="0088127C">
            <w:pPr>
              <w:pStyle w:val="OtherTableBody"/>
            </w:pPr>
            <w:r>
              <w:t>00571</w:t>
            </w:r>
          </w:p>
        </w:tc>
        <w:tc>
          <w:tcPr>
            <w:tcW w:w="600" w:type="dxa"/>
          </w:tcPr>
          <w:p w14:paraId="1DBF6AAC" w14:textId="77777777" w:rsidR="00B50050" w:rsidRDefault="00B50050" w:rsidP="0088127C">
            <w:pPr>
              <w:pStyle w:val="OtherTableBody"/>
            </w:pPr>
            <w:r>
              <w:t>OBX</w:t>
            </w:r>
          </w:p>
        </w:tc>
        <w:tc>
          <w:tcPr>
            <w:tcW w:w="600" w:type="dxa"/>
          </w:tcPr>
          <w:p w14:paraId="536C0660" w14:textId="77777777" w:rsidR="00B50050" w:rsidRDefault="00B50050" w:rsidP="0088127C">
            <w:pPr>
              <w:pStyle w:val="OtherTableBody"/>
            </w:pPr>
            <w:r>
              <w:t>3</w:t>
            </w:r>
          </w:p>
        </w:tc>
        <w:tc>
          <w:tcPr>
            <w:tcW w:w="600" w:type="dxa"/>
          </w:tcPr>
          <w:p w14:paraId="723D6C0F" w14:textId="77777777" w:rsidR="00B50050" w:rsidRDefault="00B50050" w:rsidP="0088127C">
            <w:pPr>
              <w:pStyle w:val="OtherTableBody"/>
            </w:pPr>
            <w:r>
              <w:t>..</w:t>
            </w:r>
          </w:p>
        </w:tc>
        <w:tc>
          <w:tcPr>
            <w:tcW w:w="600" w:type="dxa"/>
          </w:tcPr>
          <w:p w14:paraId="39677DD3" w14:textId="77777777" w:rsidR="00B50050" w:rsidRDefault="00B50050" w:rsidP="0088127C">
            <w:pPr>
              <w:pStyle w:val="OtherTableBody"/>
            </w:pPr>
          </w:p>
        </w:tc>
        <w:tc>
          <w:tcPr>
            <w:tcW w:w="600" w:type="dxa"/>
          </w:tcPr>
          <w:p w14:paraId="5252E397" w14:textId="77777777" w:rsidR="00B50050" w:rsidRDefault="00B50050" w:rsidP="0088127C">
            <w:pPr>
              <w:pStyle w:val="OtherTableBody"/>
            </w:pPr>
            <w:r>
              <w:t>CWE</w:t>
            </w:r>
          </w:p>
        </w:tc>
        <w:tc>
          <w:tcPr>
            <w:tcW w:w="700" w:type="dxa"/>
          </w:tcPr>
          <w:p w14:paraId="50F1ECD3" w14:textId="77777777" w:rsidR="00B50050" w:rsidRDefault="00B50050" w:rsidP="0088127C">
            <w:pPr>
              <w:pStyle w:val="OtherTableBody"/>
            </w:pPr>
          </w:p>
        </w:tc>
        <w:tc>
          <w:tcPr>
            <w:tcW w:w="600" w:type="dxa"/>
          </w:tcPr>
          <w:p w14:paraId="6C1733BD" w14:textId="77777777" w:rsidR="00B50050" w:rsidRDefault="00B50050" w:rsidP="0088127C">
            <w:pPr>
              <w:pStyle w:val="OtherTableBody"/>
            </w:pPr>
            <w:r>
              <w:t>0622</w:t>
            </w:r>
          </w:p>
        </w:tc>
        <w:tc>
          <w:tcPr>
            <w:tcW w:w="900" w:type="dxa"/>
          </w:tcPr>
          <w:p w14:paraId="5128D8BD" w14:textId="77777777" w:rsidR="00B50050" w:rsidRDefault="00B50050" w:rsidP="0088127C">
            <w:pPr>
              <w:pStyle w:val="OtherTableBody"/>
            </w:pPr>
            <w:r>
              <w:t>7.4.2.3</w:t>
            </w:r>
          </w:p>
        </w:tc>
      </w:tr>
      <w:tr w:rsidR="00B50050" w14:paraId="6129C9E4" w14:textId="77777777" w:rsidTr="00195548">
        <w:tc>
          <w:tcPr>
            <w:tcW w:w="3500" w:type="dxa"/>
          </w:tcPr>
          <w:p w14:paraId="1E829009" w14:textId="77777777" w:rsidR="00B50050" w:rsidRDefault="00B50050" w:rsidP="0088127C">
            <w:pPr>
              <w:pStyle w:val="OtherTableBody"/>
            </w:pPr>
            <w:r>
              <w:t>Observation Instance Identifier</w:t>
            </w:r>
          </w:p>
        </w:tc>
        <w:tc>
          <w:tcPr>
            <w:tcW w:w="700" w:type="dxa"/>
          </w:tcPr>
          <w:p w14:paraId="11DC71E1" w14:textId="77777777" w:rsidR="00B50050" w:rsidRDefault="00B50050" w:rsidP="0088127C">
            <w:pPr>
              <w:pStyle w:val="OtherTableBody"/>
            </w:pPr>
            <w:r>
              <w:t>02180</w:t>
            </w:r>
          </w:p>
        </w:tc>
        <w:tc>
          <w:tcPr>
            <w:tcW w:w="600" w:type="dxa"/>
          </w:tcPr>
          <w:p w14:paraId="51097897" w14:textId="77777777" w:rsidR="00B50050" w:rsidRDefault="00B50050" w:rsidP="0088127C">
            <w:pPr>
              <w:pStyle w:val="OtherTableBody"/>
            </w:pPr>
            <w:r>
              <w:t>OBX</w:t>
            </w:r>
          </w:p>
        </w:tc>
        <w:tc>
          <w:tcPr>
            <w:tcW w:w="600" w:type="dxa"/>
          </w:tcPr>
          <w:p w14:paraId="73640701" w14:textId="77777777" w:rsidR="00B50050" w:rsidRDefault="00B50050" w:rsidP="0088127C">
            <w:pPr>
              <w:pStyle w:val="OtherTableBody"/>
            </w:pPr>
            <w:r>
              <w:t>21</w:t>
            </w:r>
          </w:p>
        </w:tc>
        <w:tc>
          <w:tcPr>
            <w:tcW w:w="600" w:type="dxa"/>
          </w:tcPr>
          <w:p w14:paraId="5F6D9C82" w14:textId="77777777" w:rsidR="00B50050" w:rsidRDefault="00B50050" w:rsidP="0088127C">
            <w:pPr>
              <w:pStyle w:val="OtherTableBody"/>
            </w:pPr>
            <w:r>
              <w:t>..</w:t>
            </w:r>
          </w:p>
        </w:tc>
        <w:tc>
          <w:tcPr>
            <w:tcW w:w="600" w:type="dxa"/>
          </w:tcPr>
          <w:p w14:paraId="0B1A1DD7" w14:textId="77777777" w:rsidR="00B50050" w:rsidRDefault="00B50050" w:rsidP="0088127C">
            <w:pPr>
              <w:pStyle w:val="OtherTableBody"/>
            </w:pPr>
          </w:p>
        </w:tc>
        <w:tc>
          <w:tcPr>
            <w:tcW w:w="600" w:type="dxa"/>
          </w:tcPr>
          <w:p w14:paraId="03F78931" w14:textId="77777777" w:rsidR="00B50050" w:rsidRDefault="00B50050" w:rsidP="0088127C">
            <w:pPr>
              <w:pStyle w:val="OtherTableBody"/>
            </w:pPr>
            <w:r>
              <w:t>EI</w:t>
            </w:r>
          </w:p>
        </w:tc>
        <w:tc>
          <w:tcPr>
            <w:tcW w:w="700" w:type="dxa"/>
          </w:tcPr>
          <w:p w14:paraId="4A56C63C" w14:textId="77777777" w:rsidR="00B50050" w:rsidRDefault="00B50050" w:rsidP="0088127C">
            <w:pPr>
              <w:pStyle w:val="OtherTableBody"/>
            </w:pPr>
          </w:p>
        </w:tc>
        <w:tc>
          <w:tcPr>
            <w:tcW w:w="600" w:type="dxa"/>
          </w:tcPr>
          <w:p w14:paraId="7DFFD6CB" w14:textId="77777777" w:rsidR="00B50050" w:rsidRDefault="00B50050" w:rsidP="0088127C">
            <w:pPr>
              <w:pStyle w:val="OtherTableBody"/>
            </w:pPr>
          </w:p>
        </w:tc>
        <w:tc>
          <w:tcPr>
            <w:tcW w:w="900" w:type="dxa"/>
          </w:tcPr>
          <w:p w14:paraId="5AE01245" w14:textId="77777777" w:rsidR="00B50050" w:rsidRDefault="00B50050" w:rsidP="0088127C">
            <w:pPr>
              <w:pStyle w:val="OtherTableBody"/>
            </w:pPr>
            <w:r>
              <w:t>7.4.2.21</w:t>
            </w:r>
          </w:p>
        </w:tc>
      </w:tr>
      <w:tr w:rsidR="00B50050" w14:paraId="6E17474C" w14:textId="77777777" w:rsidTr="00195548">
        <w:tc>
          <w:tcPr>
            <w:tcW w:w="3500" w:type="dxa"/>
          </w:tcPr>
          <w:p w14:paraId="1B330E17" w14:textId="77777777" w:rsidR="00B50050" w:rsidRDefault="00B50050" w:rsidP="0088127C">
            <w:pPr>
              <w:pStyle w:val="OtherTableBody"/>
            </w:pPr>
            <w:r>
              <w:t>Observation Method</w:t>
            </w:r>
          </w:p>
        </w:tc>
        <w:tc>
          <w:tcPr>
            <w:tcW w:w="700" w:type="dxa"/>
          </w:tcPr>
          <w:p w14:paraId="10B04F2A" w14:textId="77777777" w:rsidR="00B50050" w:rsidRDefault="00B50050" w:rsidP="0088127C">
            <w:pPr>
              <w:pStyle w:val="OtherTableBody"/>
            </w:pPr>
            <w:r>
              <w:t>00936</w:t>
            </w:r>
          </w:p>
        </w:tc>
        <w:tc>
          <w:tcPr>
            <w:tcW w:w="600" w:type="dxa"/>
          </w:tcPr>
          <w:p w14:paraId="56D9CAAF" w14:textId="77777777" w:rsidR="00B50050" w:rsidRDefault="00B50050" w:rsidP="0088127C">
            <w:pPr>
              <w:pStyle w:val="OtherTableBody"/>
            </w:pPr>
            <w:r>
              <w:t>OBX</w:t>
            </w:r>
          </w:p>
        </w:tc>
        <w:tc>
          <w:tcPr>
            <w:tcW w:w="600" w:type="dxa"/>
          </w:tcPr>
          <w:p w14:paraId="7C417FE6" w14:textId="77777777" w:rsidR="00B50050" w:rsidRDefault="00B50050" w:rsidP="0088127C">
            <w:pPr>
              <w:pStyle w:val="OtherTableBody"/>
            </w:pPr>
            <w:r>
              <w:t>17</w:t>
            </w:r>
          </w:p>
        </w:tc>
        <w:tc>
          <w:tcPr>
            <w:tcW w:w="600" w:type="dxa"/>
          </w:tcPr>
          <w:p w14:paraId="77D4A312" w14:textId="77777777" w:rsidR="00B50050" w:rsidRDefault="00B50050" w:rsidP="0088127C">
            <w:pPr>
              <w:pStyle w:val="OtherTableBody"/>
            </w:pPr>
            <w:r>
              <w:t>..</w:t>
            </w:r>
          </w:p>
        </w:tc>
        <w:tc>
          <w:tcPr>
            <w:tcW w:w="600" w:type="dxa"/>
          </w:tcPr>
          <w:p w14:paraId="3380E7F2" w14:textId="77777777" w:rsidR="00B50050" w:rsidRDefault="00B50050" w:rsidP="0088127C">
            <w:pPr>
              <w:pStyle w:val="OtherTableBody"/>
            </w:pPr>
          </w:p>
        </w:tc>
        <w:tc>
          <w:tcPr>
            <w:tcW w:w="600" w:type="dxa"/>
          </w:tcPr>
          <w:p w14:paraId="734EF2DF" w14:textId="77777777" w:rsidR="00B50050" w:rsidRDefault="00B50050" w:rsidP="0088127C">
            <w:pPr>
              <w:pStyle w:val="OtherTableBody"/>
            </w:pPr>
            <w:r>
              <w:t>CWE</w:t>
            </w:r>
          </w:p>
        </w:tc>
        <w:tc>
          <w:tcPr>
            <w:tcW w:w="700" w:type="dxa"/>
          </w:tcPr>
          <w:p w14:paraId="36C84B8D" w14:textId="77777777" w:rsidR="00B50050" w:rsidRDefault="00B50050" w:rsidP="0088127C">
            <w:pPr>
              <w:pStyle w:val="OtherTableBody"/>
            </w:pPr>
            <w:r>
              <w:t>Y</w:t>
            </w:r>
          </w:p>
        </w:tc>
        <w:tc>
          <w:tcPr>
            <w:tcW w:w="600" w:type="dxa"/>
          </w:tcPr>
          <w:p w14:paraId="3D07217C" w14:textId="77777777" w:rsidR="00B50050" w:rsidRDefault="00B50050" w:rsidP="0088127C">
            <w:pPr>
              <w:pStyle w:val="OtherTableBody"/>
            </w:pPr>
            <w:r>
              <w:t>0626</w:t>
            </w:r>
          </w:p>
        </w:tc>
        <w:tc>
          <w:tcPr>
            <w:tcW w:w="900" w:type="dxa"/>
          </w:tcPr>
          <w:p w14:paraId="559C73E7" w14:textId="77777777" w:rsidR="00B50050" w:rsidRDefault="00B50050" w:rsidP="0088127C">
            <w:pPr>
              <w:pStyle w:val="OtherTableBody"/>
            </w:pPr>
            <w:r>
              <w:t>7.4.2.17</w:t>
            </w:r>
          </w:p>
        </w:tc>
      </w:tr>
      <w:tr w:rsidR="00B50050" w14:paraId="67BACFF6" w14:textId="77777777" w:rsidTr="00195548">
        <w:tc>
          <w:tcPr>
            <w:tcW w:w="3500" w:type="dxa"/>
          </w:tcPr>
          <w:p w14:paraId="0E171B69" w14:textId="77777777" w:rsidR="00B50050" w:rsidRDefault="00B50050" w:rsidP="0088127C">
            <w:pPr>
              <w:pStyle w:val="OtherTableBody"/>
            </w:pPr>
            <w:r>
              <w:t>Observation Producing Department/Section</w:t>
            </w:r>
          </w:p>
        </w:tc>
        <w:tc>
          <w:tcPr>
            <w:tcW w:w="700" w:type="dxa"/>
          </w:tcPr>
          <w:p w14:paraId="278334BB" w14:textId="77777777" w:rsidR="00B50050" w:rsidRDefault="00B50050" w:rsidP="0088127C">
            <w:pPr>
              <w:pStyle w:val="OtherTableBody"/>
            </w:pPr>
            <w:r>
              <w:t>00601</w:t>
            </w:r>
          </w:p>
        </w:tc>
        <w:tc>
          <w:tcPr>
            <w:tcW w:w="600" w:type="dxa"/>
          </w:tcPr>
          <w:p w14:paraId="6F8ABC81" w14:textId="77777777" w:rsidR="00B50050" w:rsidRDefault="00B50050" w:rsidP="0088127C">
            <w:pPr>
              <w:pStyle w:val="OtherTableBody"/>
            </w:pPr>
            <w:r>
              <w:t>OM1</w:t>
            </w:r>
          </w:p>
        </w:tc>
        <w:tc>
          <w:tcPr>
            <w:tcW w:w="600" w:type="dxa"/>
          </w:tcPr>
          <w:p w14:paraId="386E8126" w14:textId="77777777" w:rsidR="00B50050" w:rsidRDefault="00B50050" w:rsidP="0088127C">
            <w:pPr>
              <w:pStyle w:val="OtherTableBody"/>
            </w:pPr>
            <w:r>
              <w:t>16</w:t>
            </w:r>
          </w:p>
        </w:tc>
        <w:tc>
          <w:tcPr>
            <w:tcW w:w="600" w:type="dxa"/>
          </w:tcPr>
          <w:p w14:paraId="025D5205" w14:textId="77777777" w:rsidR="00B50050" w:rsidRDefault="00B50050" w:rsidP="0088127C">
            <w:pPr>
              <w:pStyle w:val="OtherTableBody"/>
            </w:pPr>
            <w:r>
              <w:t>..</w:t>
            </w:r>
          </w:p>
        </w:tc>
        <w:tc>
          <w:tcPr>
            <w:tcW w:w="600" w:type="dxa"/>
          </w:tcPr>
          <w:p w14:paraId="51203AAB" w14:textId="77777777" w:rsidR="00B50050" w:rsidRDefault="00B50050" w:rsidP="0088127C">
            <w:pPr>
              <w:pStyle w:val="OtherTableBody"/>
            </w:pPr>
          </w:p>
        </w:tc>
        <w:tc>
          <w:tcPr>
            <w:tcW w:w="600" w:type="dxa"/>
          </w:tcPr>
          <w:p w14:paraId="5C779C72" w14:textId="77777777" w:rsidR="00B50050" w:rsidRDefault="00B50050" w:rsidP="0088127C">
            <w:pPr>
              <w:pStyle w:val="OtherTableBody"/>
            </w:pPr>
            <w:r>
              <w:t>CWE</w:t>
            </w:r>
          </w:p>
        </w:tc>
        <w:tc>
          <w:tcPr>
            <w:tcW w:w="700" w:type="dxa"/>
          </w:tcPr>
          <w:p w14:paraId="73B9A896" w14:textId="77777777" w:rsidR="00B50050" w:rsidRDefault="00B50050" w:rsidP="0088127C">
            <w:pPr>
              <w:pStyle w:val="OtherTableBody"/>
            </w:pPr>
            <w:r>
              <w:t>Y</w:t>
            </w:r>
          </w:p>
        </w:tc>
        <w:tc>
          <w:tcPr>
            <w:tcW w:w="600" w:type="dxa"/>
          </w:tcPr>
          <w:p w14:paraId="34858744" w14:textId="77777777" w:rsidR="00B50050" w:rsidRDefault="00B50050" w:rsidP="0088127C">
            <w:pPr>
              <w:pStyle w:val="OtherTableBody"/>
            </w:pPr>
            <w:r>
              <w:t>0636</w:t>
            </w:r>
          </w:p>
        </w:tc>
        <w:tc>
          <w:tcPr>
            <w:tcW w:w="900" w:type="dxa"/>
          </w:tcPr>
          <w:p w14:paraId="01A31073" w14:textId="77777777" w:rsidR="00B50050" w:rsidRDefault="00B50050" w:rsidP="0088127C">
            <w:pPr>
              <w:pStyle w:val="OtherTableBody"/>
            </w:pPr>
            <w:r>
              <w:t>8.8.9.16</w:t>
            </w:r>
          </w:p>
        </w:tc>
      </w:tr>
      <w:tr w:rsidR="00B50050" w14:paraId="6247054F" w14:textId="77777777" w:rsidTr="00195548">
        <w:tc>
          <w:tcPr>
            <w:tcW w:w="3500" w:type="dxa"/>
          </w:tcPr>
          <w:p w14:paraId="04C8F573" w14:textId="77777777" w:rsidR="00B50050" w:rsidRDefault="00B50050" w:rsidP="0088127C">
            <w:pPr>
              <w:pStyle w:val="OtherTableBody"/>
            </w:pPr>
            <w:r>
              <w:t>Observation Related Specimen Identifier</w:t>
            </w:r>
          </w:p>
        </w:tc>
        <w:tc>
          <w:tcPr>
            <w:tcW w:w="700" w:type="dxa"/>
          </w:tcPr>
          <w:p w14:paraId="2C7CFCFE" w14:textId="77777777" w:rsidR="00B50050" w:rsidRDefault="00B50050" w:rsidP="0088127C">
            <w:pPr>
              <w:pStyle w:val="OtherTableBody"/>
            </w:pPr>
            <w:r>
              <w:t>02454</w:t>
            </w:r>
          </w:p>
        </w:tc>
        <w:tc>
          <w:tcPr>
            <w:tcW w:w="600" w:type="dxa"/>
          </w:tcPr>
          <w:p w14:paraId="5202694D" w14:textId="77777777" w:rsidR="00B50050" w:rsidRDefault="00B50050" w:rsidP="0088127C">
            <w:pPr>
              <w:pStyle w:val="OtherTableBody"/>
            </w:pPr>
            <w:r>
              <w:t>OBX</w:t>
            </w:r>
          </w:p>
        </w:tc>
        <w:tc>
          <w:tcPr>
            <w:tcW w:w="600" w:type="dxa"/>
          </w:tcPr>
          <w:p w14:paraId="418E7E52" w14:textId="77777777" w:rsidR="00B50050" w:rsidRDefault="00B50050" w:rsidP="0088127C">
            <w:pPr>
              <w:pStyle w:val="OtherTableBody"/>
            </w:pPr>
            <w:r>
              <w:t>33</w:t>
            </w:r>
          </w:p>
        </w:tc>
        <w:tc>
          <w:tcPr>
            <w:tcW w:w="600" w:type="dxa"/>
          </w:tcPr>
          <w:p w14:paraId="1290F758" w14:textId="77777777" w:rsidR="00B50050" w:rsidRDefault="00B50050" w:rsidP="0088127C">
            <w:pPr>
              <w:pStyle w:val="OtherTableBody"/>
            </w:pPr>
            <w:r>
              <w:t>..</w:t>
            </w:r>
          </w:p>
        </w:tc>
        <w:tc>
          <w:tcPr>
            <w:tcW w:w="600" w:type="dxa"/>
          </w:tcPr>
          <w:p w14:paraId="5E6D9F7E" w14:textId="77777777" w:rsidR="00B50050" w:rsidRDefault="00B50050" w:rsidP="0088127C">
            <w:pPr>
              <w:pStyle w:val="OtherTableBody"/>
            </w:pPr>
          </w:p>
        </w:tc>
        <w:tc>
          <w:tcPr>
            <w:tcW w:w="600" w:type="dxa"/>
          </w:tcPr>
          <w:p w14:paraId="2E8C8B47" w14:textId="77777777" w:rsidR="00B50050" w:rsidRDefault="00B50050" w:rsidP="0088127C">
            <w:pPr>
              <w:pStyle w:val="OtherTableBody"/>
            </w:pPr>
            <w:r>
              <w:t>EIP</w:t>
            </w:r>
          </w:p>
        </w:tc>
        <w:tc>
          <w:tcPr>
            <w:tcW w:w="700" w:type="dxa"/>
          </w:tcPr>
          <w:p w14:paraId="60C7E8D9" w14:textId="77777777" w:rsidR="00B50050" w:rsidRDefault="00B50050" w:rsidP="0088127C">
            <w:pPr>
              <w:pStyle w:val="OtherTableBody"/>
            </w:pPr>
            <w:r>
              <w:t>Y</w:t>
            </w:r>
          </w:p>
        </w:tc>
        <w:tc>
          <w:tcPr>
            <w:tcW w:w="600" w:type="dxa"/>
          </w:tcPr>
          <w:p w14:paraId="703CC6AA" w14:textId="77777777" w:rsidR="00B50050" w:rsidRDefault="00B50050" w:rsidP="0088127C">
            <w:pPr>
              <w:pStyle w:val="OtherTableBody"/>
            </w:pPr>
          </w:p>
        </w:tc>
        <w:tc>
          <w:tcPr>
            <w:tcW w:w="900" w:type="dxa"/>
          </w:tcPr>
          <w:p w14:paraId="669E4EEF" w14:textId="77777777" w:rsidR="00B50050" w:rsidRDefault="00B50050" w:rsidP="0088127C">
            <w:pPr>
              <w:pStyle w:val="OtherTableBody"/>
            </w:pPr>
            <w:r>
              <w:t>7.4.2.33</w:t>
            </w:r>
          </w:p>
        </w:tc>
      </w:tr>
      <w:tr w:rsidR="00B50050" w14:paraId="4EBC7583" w14:textId="77777777" w:rsidTr="00195548">
        <w:tc>
          <w:tcPr>
            <w:tcW w:w="3500" w:type="dxa"/>
          </w:tcPr>
          <w:p w14:paraId="59A38369" w14:textId="77777777" w:rsidR="00B50050" w:rsidRDefault="00B50050" w:rsidP="0088127C">
            <w:pPr>
              <w:pStyle w:val="OtherTableBody"/>
            </w:pPr>
            <w:r>
              <w:t>Observation Result Status</w:t>
            </w:r>
          </w:p>
        </w:tc>
        <w:tc>
          <w:tcPr>
            <w:tcW w:w="700" w:type="dxa"/>
          </w:tcPr>
          <w:p w14:paraId="70F53992" w14:textId="77777777" w:rsidR="00B50050" w:rsidRDefault="00B50050" w:rsidP="0088127C">
            <w:pPr>
              <w:pStyle w:val="OtherTableBody"/>
            </w:pPr>
            <w:r>
              <w:t>00579</w:t>
            </w:r>
          </w:p>
        </w:tc>
        <w:tc>
          <w:tcPr>
            <w:tcW w:w="600" w:type="dxa"/>
          </w:tcPr>
          <w:p w14:paraId="0AAE7B7F" w14:textId="77777777" w:rsidR="00B50050" w:rsidRDefault="00B50050" w:rsidP="0088127C">
            <w:pPr>
              <w:pStyle w:val="OtherTableBody"/>
            </w:pPr>
            <w:r>
              <w:t>OBX</w:t>
            </w:r>
          </w:p>
        </w:tc>
        <w:tc>
          <w:tcPr>
            <w:tcW w:w="600" w:type="dxa"/>
          </w:tcPr>
          <w:p w14:paraId="62C46883" w14:textId="77777777" w:rsidR="00B50050" w:rsidRDefault="00B50050" w:rsidP="0088127C">
            <w:pPr>
              <w:pStyle w:val="OtherTableBody"/>
            </w:pPr>
            <w:r>
              <w:t>11</w:t>
            </w:r>
          </w:p>
        </w:tc>
        <w:tc>
          <w:tcPr>
            <w:tcW w:w="600" w:type="dxa"/>
          </w:tcPr>
          <w:p w14:paraId="23EA5E55" w14:textId="77777777" w:rsidR="00B50050" w:rsidRDefault="00B50050" w:rsidP="0088127C">
            <w:pPr>
              <w:pStyle w:val="OtherTableBody"/>
            </w:pPr>
            <w:r>
              <w:t>1..1</w:t>
            </w:r>
          </w:p>
        </w:tc>
        <w:tc>
          <w:tcPr>
            <w:tcW w:w="600" w:type="dxa"/>
          </w:tcPr>
          <w:p w14:paraId="71319634" w14:textId="77777777" w:rsidR="00B50050" w:rsidRDefault="00B50050" w:rsidP="0088127C">
            <w:pPr>
              <w:pStyle w:val="OtherTableBody"/>
            </w:pPr>
          </w:p>
        </w:tc>
        <w:tc>
          <w:tcPr>
            <w:tcW w:w="600" w:type="dxa"/>
          </w:tcPr>
          <w:p w14:paraId="165C32FE" w14:textId="77777777" w:rsidR="00B50050" w:rsidRDefault="00B50050" w:rsidP="0088127C">
            <w:pPr>
              <w:pStyle w:val="OtherTableBody"/>
            </w:pPr>
            <w:r>
              <w:t>ID</w:t>
            </w:r>
          </w:p>
        </w:tc>
        <w:tc>
          <w:tcPr>
            <w:tcW w:w="700" w:type="dxa"/>
          </w:tcPr>
          <w:p w14:paraId="6A1CF58A" w14:textId="77777777" w:rsidR="00B50050" w:rsidRDefault="00B50050" w:rsidP="0088127C">
            <w:pPr>
              <w:pStyle w:val="OtherTableBody"/>
            </w:pPr>
          </w:p>
        </w:tc>
        <w:tc>
          <w:tcPr>
            <w:tcW w:w="600" w:type="dxa"/>
          </w:tcPr>
          <w:p w14:paraId="7404A2F8" w14:textId="77777777" w:rsidR="00B50050" w:rsidRDefault="00B50050" w:rsidP="0088127C">
            <w:pPr>
              <w:pStyle w:val="OtherTableBody"/>
            </w:pPr>
            <w:r>
              <w:t>0085</w:t>
            </w:r>
          </w:p>
        </w:tc>
        <w:tc>
          <w:tcPr>
            <w:tcW w:w="900" w:type="dxa"/>
          </w:tcPr>
          <w:p w14:paraId="70ECFD40" w14:textId="77777777" w:rsidR="00B50050" w:rsidRDefault="00B50050" w:rsidP="0088127C">
            <w:pPr>
              <w:pStyle w:val="OtherTableBody"/>
            </w:pPr>
            <w:r>
              <w:t>7.4.2.11</w:t>
            </w:r>
          </w:p>
        </w:tc>
      </w:tr>
      <w:tr w:rsidR="00B50050" w14:paraId="7AB07F0A" w14:textId="77777777" w:rsidTr="00195548">
        <w:tc>
          <w:tcPr>
            <w:tcW w:w="3500" w:type="dxa"/>
          </w:tcPr>
          <w:p w14:paraId="2EF506C5" w14:textId="77777777" w:rsidR="00B50050" w:rsidRDefault="00B50050" w:rsidP="0088127C">
            <w:pPr>
              <w:pStyle w:val="OtherTableBody"/>
            </w:pPr>
            <w:r>
              <w:lastRenderedPageBreak/>
              <w:t>Observation Site</w:t>
            </w:r>
          </w:p>
        </w:tc>
        <w:tc>
          <w:tcPr>
            <w:tcW w:w="700" w:type="dxa"/>
          </w:tcPr>
          <w:p w14:paraId="091187CA" w14:textId="77777777" w:rsidR="00B50050" w:rsidRDefault="00B50050" w:rsidP="0088127C">
            <w:pPr>
              <w:pStyle w:val="OtherTableBody"/>
            </w:pPr>
            <w:r>
              <w:t>02179</w:t>
            </w:r>
          </w:p>
        </w:tc>
        <w:tc>
          <w:tcPr>
            <w:tcW w:w="600" w:type="dxa"/>
          </w:tcPr>
          <w:p w14:paraId="00930A28" w14:textId="77777777" w:rsidR="00B50050" w:rsidRDefault="00B50050" w:rsidP="0088127C">
            <w:pPr>
              <w:pStyle w:val="OtherTableBody"/>
            </w:pPr>
            <w:r>
              <w:t>OBX</w:t>
            </w:r>
          </w:p>
        </w:tc>
        <w:tc>
          <w:tcPr>
            <w:tcW w:w="600" w:type="dxa"/>
          </w:tcPr>
          <w:p w14:paraId="23F955BB" w14:textId="77777777" w:rsidR="00B50050" w:rsidRDefault="00B50050" w:rsidP="0088127C">
            <w:pPr>
              <w:pStyle w:val="OtherTableBody"/>
            </w:pPr>
            <w:r>
              <w:t>20</w:t>
            </w:r>
          </w:p>
        </w:tc>
        <w:tc>
          <w:tcPr>
            <w:tcW w:w="600" w:type="dxa"/>
          </w:tcPr>
          <w:p w14:paraId="2F5ABF6D" w14:textId="77777777" w:rsidR="00B50050" w:rsidRDefault="00B50050" w:rsidP="0088127C">
            <w:pPr>
              <w:pStyle w:val="OtherTableBody"/>
            </w:pPr>
            <w:r>
              <w:t>..</w:t>
            </w:r>
          </w:p>
        </w:tc>
        <w:tc>
          <w:tcPr>
            <w:tcW w:w="600" w:type="dxa"/>
          </w:tcPr>
          <w:p w14:paraId="476E8B6E" w14:textId="77777777" w:rsidR="00B50050" w:rsidRDefault="00B50050" w:rsidP="0088127C">
            <w:pPr>
              <w:pStyle w:val="OtherTableBody"/>
            </w:pPr>
          </w:p>
        </w:tc>
        <w:tc>
          <w:tcPr>
            <w:tcW w:w="600" w:type="dxa"/>
          </w:tcPr>
          <w:p w14:paraId="76E7E073" w14:textId="77777777" w:rsidR="00B50050" w:rsidRDefault="00B50050" w:rsidP="0088127C">
            <w:pPr>
              <w:pStyle w:val="OtherTableBody"/>
            </w:pPr>
            <w:r>
              <w:t>CWE</w:t>
            </w:r>
          </w:p>
        </w:tc>
        <w:tc>
          <w:tcPr>
            <w:tcW w:w="700" w:type="dxa"/>
          </w:tcPr>
          <w:p w14:paraId="389A8A13" w14:textId="77777777" w:rsidR="00B50050" w:rsidRDefault="00B50050" w:rsidP="0088127C">
            <w:pPr>
              <w:pStyle w:val="OtherTableBody"/>
            </w:pPr>
            <w:r>
              <w:t>Y</w:t>
            </w:r>
          </w:p>
        </w:tc>
        <w:tc>
          <w:tcPr>
            <w:tcW w:w="600" w:type="dxa"/>
          </w:tcPr>
          <w:p w14:paraId="1BAFBCC4" w14:textId="77777777" w:rsidR="00B50050" w:rsidRDefault="00B50050" w:rsidP="0088127C">
            <w:pPr>
              <w:pStyle w:val="OtherTableBody"/>
            </w:pPr>
            <w:r>
              <w:t>0163</w:t>
            </w:r>
          </w:p>
        </w:tc>
        <w:tc>
          <w:tcPr>
            <w:tcW w:w="900" w:type="dxa"/>
          </w:tcPr>
          <w:p w14:paraId="3FE97814" w14:textId="77777777" w:rsidR="00B50050" w:rsidRDefault="00B50050" w:rsidP="0088127C">
            <w:pPr>
              <w:pStyle w:val="OtherTableBody"/>
            </w:pPr>
            <w:r>
              <w:t>7.4.2.20</w:t>
            </w:r>
          </w:p>
        </w:tc>
      </w:tr>
      <w:tr w:rsidR="00B50050" w14:paraId="3D442C44" w14:textId="77777777" w:rsidTr="00195548">
        <w:tc>
          <w:tcPr>
            <w:tcW w:w="3500" w:type="dxa"/>
          </w:tcPr>
          <w:p w14:paraId="6006926D" w14:textId="77777777" w:rsidR="00B50050" w:rsidRDefault="00B50050" w:rsidP="0088127C">
            <w:pPr>
              <w:pStyle w:val="OtherTableBody"/>
            </w:pPr>
            <w:r>
              <w:t>Observation Sub-ID</w:t>
            </w:r>
          </w:p>
        </w:tc>
        <w:tc>
          <w:tcPr>
            <w:tcW w:w="700" w:type="dxa"/>
          </w:tcPr>
          <w:p w14:paraId="772C39BC" w14:textId="77777777" w:rsidR="00B50050" w:rsidRDefault="00B50050" w:rsidP="0088127C">
            <w:pPr>
              <w:pStyle w:val="OtherTableBody"/>
            </w:pPr>
            <w:r>
              <w:t>00572</w:t>
            </w:r>
          </w:p>
        </w:tc>
        <w:tc>
          <w:tcPr>
            <w:tcW w:w="600" w:type="dxa"/>
          </w:tcPr>
          <w:p w14:paraId="76AFCED7" w14:textId="77777777" w:rsidR="00B50050" w:rsidRDefault="00B50050" w:rsidP="0088127C">
            <w:pPr>
              <w:pStyle w:val="OtherTableBody"/>
            </w:pPr>
            <w:r>
              <w:t>OBX</w:t>
            </w:r>
          </w:p>
        </w:tc>
        <w:tc>
          <w:tcPr>
            <w:tcW w:w="600" w:type="dxa"/>
          </w:tcPr>
          <w:p w14:paraId="519EFD86" w14:textId="77777777" w:rsidR="00B50050" w:rsidRDefault="00B50050" w:rsidP="0088127C">
            <w:pPr>
              <w:pStyle w:val="OtherTableBody"/>
            </w:pPr>
            <w:r>
              <w:t>4</w:t>
            </w:r>
          </w:p>
        </w:tc>
        <w:tc>
          <w:tcPr>
            <w:tcW w:w="600" w:type="dxa"/>
          </w:tcPr>
          <w:p w14:paraId="5B70DB6A" w14:textId="77777777" w:rsidR="00B50050" w:rsidRDefault="00B50050" w:rsidP="0088127C">
            <w:pPr>
              <w:pStyle w:val="OtherTableBody"/>
            </w:pPr>
            <w:r>
              <w:t>..</w:t>
            </w:r>
          </w:p>
        </w:tc>
        <w:tc>
          <w:tcPr>
            <w:tcW w:w="600" w:type="dxa"/>
          </w:tcPr>
          <w:p w14:paraId="139E5444" w14:textId="77777777" w:rsidR="00B50050" w:rsidRDefault="00B50050" w:rsidP="0088127C">
            <w:pPr>
              <w:pStyle w:val="OtherTableBody"/>
            </w:pPr>
            <w:r>
              <w:t>20=</w:t>
            </w:r>
          </w:p>
        </w:tc>
        <w:tc>
          <w:tcPr>
            <w:tcW w:w="600" w:type="dxa"/>
          </w:tcPr>
          <w:p w14:paraId="3C13779D" w14:textId="77777777" w:rsidR="00B50050" w:rsidRDefault="00B50050" w:rsidP="0088127C">
            <w:pPr>
              <w:pStyle w:val="OtherTableBody"/>
            </w:pPr>
            <w:r>
              <w:t>OG</w:t>
            </w:r>
          </w:p>
        </w:tc>
        <w:tc>
          <w:tcPr>
            <w:tcW w:w="700" w:type="dxa"/>
          </w:tcPr>
          <w:p w14:paraId="51E0A3BE" w14:textId="77777777" w:rsidR="00B50050" w:rsidRDefault="00B50050" w:rsidP="0088127C">
            <w:pPr>
              <w:pStyle w:val="OtherTableBody"/>
            </w:pPr>
          </w:p>
        </w:tc>
        <w:tc>
          <w:tcPr>
            <w:tcW w:w="600" w:type="dxa"/>
          </w:tcPr>
          <w:p w14:paraId="31F68478" w14:textId="77777777" w:rsidR="00B50050" w:rsidRDefault="00B50050" w:rsidP="0088127C">
            <w:pPr>
              <w:pStyle w:val="OtherTableBody"/>
            </w:pPr>
          </w:p>
        </w:tc>
        <w:tc>
          <w:tcPr>
            <w:tcW w:w="900" w:type="dxa"/>
          </w:tcPr>
          <w:p w14:paraId="5944BE44" w14:textId="77777777" w:rsidR="00B50050" w:rsidRDefault="00B50050" w:rsidP="0088127C">
            <w:pPr>
              <w:pStyle w:val="OtherTableBody"/>
            </w:pPr>
            <w:r>
              <w:t>7.4.2.4</w:t>
            </w:r>
          </w:p>
        </w:tc>
      </w:tr>
      <w:tr w:rsidR="00B50050" w14:paraId="106E726E" w14:textId="77777777" w:rsidTr="00195548">
        <w:tc>
          <w:tcPr>
            <w:tcW w:w="3500" w:type="dxa"/>
          </w:tcPr>
          <w:p w14:paraId="7B630650" w14:textId="77777777" w:rsidR="00B50050" w:rsidRDefault="00B50050" w:rsidP="0088127C">
            <w:pPr>
              <w:pStyle w:val="OtherTableBody"/>
            </w:pPr>
            <w:r>
              <w:t>Observation Sub-Type</w:t>
            </w:r>
          </w:p>
        </w:tc>
        <w:tc>
          <w:tcPr>
            <w:tcW w:w="700" w:type="dxa"/>
          </w:tcPr>
          <w:p w14:paraId="20F6348F" w14:textId="77777777" w:rsidR="00B50050" w:rsidRDefault="00B50050" w:rsidP="0088127C">
            <w:pPr>
              <w:pStyle w:val="OtherTableBody"/>
            </w:pPr>
            <w:r>
              <w:t>03475</w:t>
            </w:r>
          </w:p>
        </w:tc>
        <w:tc>
          <w:tcPr>
            <w:tcW w:w="600" w:type="dxa"/>
          </w:tcPr>
          <w:p w14:paraId="204B116A" w14:textId="77777777" w:rsidR="00B50050" w:rsidRDefault="00B50050" w:rsidP="0088127C">
            <w:pPr>
              <w:pStyle w:val="OtherTableBody"/>
            </w:pPr>
            <w:r>
              <w:t>OBX</w:t>
            </w:r>
          </w:p>
        </w:tc>
        <w:tc>
          <w:tcPr>
            <w:tcW w:w="600" w:type="dxa"/>
          </w:tcPr>
          <w:p w14:paraId="7AE7E393" w14:textId="77777777" w:rsidR="00B50050" w:rsidRDefault="00B50050" w:rsidP="0088127C">
            <w:pPr>
              <w:pStyle w:val="OtherTableBody"/>
            </w:pPr>
            <w:r>
              <w:t>30</w:t>
            </w:r>
          </w:p>
        </w:tc>
        <w:tc>
          <w:tcPr>
            <w:tcW w:w="600" w:type="dxa"/>
          </w:tcPr>
          <w:p w14:paraId="2D1276F7" w14:textId="77777777" w:rsidR="00B50050" w:rsidRDefault="00B50050" w:rsidP="0088127C">
            <w:pPr>
              <w:pStyle w:val="OtherTableBody"/>
            </w:pPr>
            <w:r>
              <w:t>..</w:t>
            </w:r>
          </w:p>
        </w:tc>
        <w:tc>
          <w:tcPr>
            <w:tcW w:w="600" w:type="dxa"/>
          </w:tcPr>
          <w:p w14:paraId="386A9F3F" w14:textId="77777777" w:rsidR="00B50050" w:rsidRDefault="00B50050" w:rsidP="0088127C">
            <w:pPr>
              <w:pStyle w:val="OtherTableBody"/>
            </w:pPr>
          </w:p>
        </w:tc>
        <w:tc>
          <w:tcPr>
            <w:tcW w:w="600" w:type="dxa"/>
          </w:tcPr>
          <w:p w14:paraId="6D6C1298" w14:textId="77777777" w:rsidR="00B50050" w:rsidRDefault="00B50050" w:rsidP="0088127C">
            <w:pPr>
              <w:pStyle w:val="OtherTableBody"/>
            </w:pPr>
            <w:r>
              <w:t>ID</w:t>
            </w:r>
          </w:p>
        </w:tc>
        <w:tc>
          <w:tcPr>
            <w:tcW w:w="700" w:type="dxa"/>
          </w:tcPr>
          <w:p w14:paraId="661241D5" w14:textId="77777777" w:rsidR="00B50050" w:rsidRDefault="00B50050" w:rsidP="0088127C">
            <w:pPr>
              <w:pStyle w:val="OtherTableBody"/>
            </w:pPr>
          </w:p>
        </w:tc>
        <w:tc>
          <w:tcPr>
            <w:tcW w:w="600" w:type="dxa"/>
          </w:tcPr>
          <w:p w14:paraId="657488E1" w14:textId="77777777" w:rsidR="00B50050" w:rsidRDefault="00B50050" w:rsidP="0088127C">
            <w:pPr>
              <w:pStyle w:val="OtherTableBody"/>
            </w:pPr>
            <w:r>
              <w:t>0937</w:t>
            </w:r>
          </w:p>
        </w:tc>
        <w:tc>
          <w:tcPr>
            <w:tcW w:w="900" w:type="dxa"/>
          </w:tcPr>
          <w:p w14:paraId="42B40D49" w14:textId="77777777" w:rsidR="00B50050" w:rsidRDefault="00B50050" w:rsidP="0088127C">
            <w:pPr>
              <w:pStyle w:val="OtherTableBody"/>
            </w:pPr>
            <w:r>
              <w:t>7.4.2.30</w:t>
            </w:r>
          </w:p>
        </w:tc>
      </w:tr>
      <w:tr w:rsidR="00B50050" w14:paraId="374B39D6" w14:textId="77777777" w:rsidTr="00195548">
        <w:tc>
          <w:tcPr>
            <w:tcW w:w="3500" w:type="dxa"/>
          </w:tcPr>
          <w:p w14:paraId="78288F51" w14:textId="77777777" w:rsidR="00B50050" w:rsidRDefault="00B50050" w:rsidP="0088127C">
            <w:pPr>
              <w:pStyle w:val="OtherTableBody"/>
            </w:pPr>
            <w:r>
              <w:t>Observation Type</w:t>
            </w:r>
          </w:p>
        </w:tc>
        <w:tc>
          <w:tcPr>
            <w:tcW w:w="700" w:type="dxa"/>
          </w:tcPr>
          <w:p w14:paraId="470F20D1" w14:textId="77777777" w:rsidR="00B50050" w:rsidRDefault="00B50050" w:rsidP="0088127C">
            <w:pPr>
              <w:pStyle w:val="OtherTableBody"/>
            </w:pPr>
            <w:r>
              <w:t>03432</w:t>
            </w:r>
          </w:p>
        </w:tc>
        <w:tc>
          <w:tcPr>
            <w:tcW w:w="600" w:type="dxa"/>
          </w:tcPr>
          <w:p w14:paraId="2A6ADEA6" w14:textId="77777777" w:rsidR="00B50050" w:rsidRDefault="00B50050" w:rsidP="0088127C">
            <w:pPr>
              <w:pStyle w:val="OtherTableBody"/>
            </w:pPr>
            <w:r>
              <w:t>OBX</w:t>
            </w:r>
          </w:p>
        </w:tc>
        <w:tc>
          <w:tcPr>
            <w:tcW w:w="600" w:type="dxa"/>
          </w:tcPr>
          <w:p w14:paraId="60EC4F48" w14:textId="77777777" w:rsidR="00B50050" w:rsidRDefault="00B50050" w:rsidP="0088127C">
            <w:pPr>
              <w:pStyle w:val="OtherTableBody"/>
            </w:pPr>
            <w:r>
              <w:t>29</w:t>
            </w:r>
          </w:p>
        </w:tc>
        <w:tc>
          <w:tcPr>
            <w:tcW w:w="600" w:type="dxa"/>
          </w:tcPr>
          <w:p w14:paraId="64AA7A36" w14:textId="77777777" w:rsidR="00B50050" w:rsidRDefault="00B50050" w:rsidP="0088127C">
            <w:pPr>
              <w:pStyle w:val="OtherTableBody"/>
            </w:pPr>
            <w:r>
              <w:t>..</w:t>
            </w:r>
          </w:p>
        </w:tc>
        <w:tc>
          <w:tcPr>
            <w:tcW w:w="600" w:type="dxa"/>
          </w:tcPr>
          <w:p w14:paraId="7B1F4986" w14:textId="77777777" w:rsidR="00B50050" w:rsidRDefault="00B50050" w:rsidP="0088127C">
            <w:pPr>
              <w:pStyle w:val="OtherTableBody"/>
            </w:pPr>
          </w:p>
        </w:tc>
        <w:tc>
          <w:tcPr>
            <w:tcW w:w="600" w:type="dxa"/>
          </w:tcPr>
          <w:p w14:paraId="7A5486B2" w14:textId="77777777" w:rsidR="00B50050" w:rsidRDefault="00B50050" w:rsidP="0088127C">
            <w:pPr>
              <w:pStyle w:val="OtherTableBody"/>
            </w:pPr>
            <w:r>
              <w:t>ID</w:t>
            </w:r>
          </w:p>
        </w:tc>
        <w:tc>
          <w:tcPr>
            <w:tcW w:w="700" w:type="dxa"/>
          </w:tcPr>
          <w:p w14:paraId="17C065F5" w14:textId="77777777" w:rsidR="00B50050" w:rsidRDefault="00B50050" w:rsidP="0088127C">
            <w:pPr>
              <w:pStyle w:val="OtherTableBody"/>
            </w:pPr>
          </w:p>
        </w:tc>
        <w:tc>
          <w:tcPr>
            <w:tcW w:w="600" w:type="dxa"/>
          </w:tcPr>
          <w:p w14:paraId="4B143541" w14:textId="77777777" w:rsidR="00B50050" w:rsidRDefault="00B50050" w:rsidP="0088127C">
            <w:pPr>
              <w:pStyle w:val="OtherTableBody"/>
            </w:pPr>
            <w:r>
              <w:t>0936</w:t>
            </w:r>
          </w:p>
        </w:tc>
        <w:tc>
          <w:tcPr>
            <w:tcW w:w="900" w:type="dxa"/>
          </w:tcPr>
          <w:p w14:paraId="614BE2DE" w14:textId="77777777" w:rsidR="00B50050" w:rsidRDefault="00B50050" w:rsidP="0088127C">
            <w:pPr>
              <w:pStyle w:val="OtherTableBody"/>
            </w:pPr>
            <w:r>
              <w:t>7.4.2.29</w:t>
            </w:r>
          </w:p>
        </w:tc>
      </w:tr>
      <w:tr w:rsidR="00B50050" w14:paraId="7B81AC33" w14:textId="77777777" w:rsidTr="00195548">
        <w:tc>
          <w:tcPr>
            <w:tcW w:w="3500" w:type="dxa"/>
          </w:tcPr>
          <w:p w14:paraId="5BF6A2C1" w14:textId="77777777" w:rsidR="00B50050" w:rsidRDefault="00B50050" w:rsidP="0088127C">
            <w:pPr>
              <w:pStyle w:val="OtherTableBody"/>
            </w:pPr>
            <w:r>
              <w:t>Observation Value</w:t>
            </w:r>
          </w:p>
        </w:tc>
        <w:tc>
          <w:tcPr>
            <w:tcW w:w="700" w:type="dxa"/>
          </w:tcPr>
          <w:p w14:paraId="1FCEA20D" w14:textId="77777777" w:rsidR="00B50050" w:rsidRDefault="00B50050" w:rsidP="0088127C">
            <w:pPr>
              <w:pStyle w:val="OtherTableBody"/>
            </w:pPr>
            <w:r>
              <w:t>00573</w:t>
            </w:r>
          </w:p>
        </w:tc>
        <w:tc>
          <w:tcPr>
            <w:tcW w:w="600" w:type="dxa"/>
          </w:tcPr>
          <w:p w14:paraId="552BA1B1" w14:textId="77777777" w:rsidR="00B50050" w:rsidRDefault="00B50050" w:rsidP="0088127C">
            <w:pPr>
              <w:pStyle w:val="OtherTableBody"/>
            </w:pPr>
            <w:r>
              <w:t>OBX</w:t>
            </w:r>
          </w:p>
        </w:tc>
        <w:tc>
          <w:tcPr>
            <w:tcW w:w="600" w:type="dxa"/>
          </w:tcPr>
          <w:p w14:paraId="05E6DC65" w14:textId="77777777" w:rsidR="00B50050" w:rsidRDefault="00B50050" w:rsidP="0088127C">
            <w:pPr>
              <w:pStyle w:val="OtherTableBody"/>
            </w:pPr>
            <w:r>
              <w:t>5</w:t>
            </w:r>
          </w:p>
        </w:tc>
        <w:tc>
          <w:tcPr>
            <w:tcW w:w="600" w:type="dxa"/>
          </w:tcPr>
          <w:p w14:paraId="04A1C10C" w14:textId="77777777" w:rsidR="00B50050" w:rsidRDefault="00B50050" w:rsidP="0088127C">
            <w:pPr>
              <w:pStyle w:val="OtherTableBody"/>
            </w:pPr>
            <w:r>
              <w:t>..</w:t>
            </w:r>
          </w:p>
        </w:tc>
        <w:tc>
          <w:tcPr>
            <w:tcW w:w="600" w:type="dxa"/>
          </w:tcPr>
          <w:p w14:paraId="4C779F3B" w14:textId="77777777" w:rsidR="00B50050" w:rsidRDefault="00B50050" w:rsidP="0088127C">
            <w:pPr>
              <w:pStyle w:val="OtherTableBody"/>
            </w:pPr>
          </w:p>
        </w:tc>
        <w:tc>
          <w:tcPr>
            <w:tcW w:w="600" w:type="dxa"/>
          </w:tcPr>
          <w:p w14:paraId="24248B47" w14:textId="77777777" w:rsidR="00B50050" w:rsidRDefault="00B50050" w:rsidP="0088127C">
            <w:pPr>
              <w:pStyle w:val="OtherTableBody"/>
            </w:pPr>
            <w:r>
              <w:t>varies</w:t>
            </w:r>
          </w:p>
        </w:tc>
        <w:tc>
          <w:tcPr>
            <w:tcW w:w="700" w:type="dxa"/>
          </w:tcPr>
          <w:p w14:paraId="28FFEB66" w14:textId="77777777" w:rsidR="00B50050" w:rsidRDefault="00B50050" w:rsidP="0088127C">
            <w:pPr>
              <w:pStyle w:val="OtherTableBody"/>
            </w:pPr>
            <w:r>
              <w:t>Y</w:t>
            </w:r>
          </w:p>
        </w:tc>
        <w:tc>
          <w:tcPr>
            <w:tcW w:w="600" w:type="dxa"/>
          </w:tcPr>
          <w:p w14:paraId="7CF68244" w14:textId="77777777" w:rsidR="00B50050" w:rsidRDefault="00B50050" w:rsidP="0088127C">
            <w:pPr>
              <w:pStyle w:val="OtherTableBody"/>
            </w:pPr>
          </w:p>
        </w:tc>
        <w:tc>
          <w:tcPr>
            <w:tcW w:w="900" w:type="dxa"/>
          </w:tcPr>
          <w:p w14:paraId="17F05F38" w14:textId="77777777" w:rsidR="00B50050" w:rsidRDefault="00B50050" w:rsidP="0088127C">
            <w:pPr>
              <w:pStyle w:val="OtherTableBody"/>
            </w:pPr>
            <w:r>
              <w:t>7.4.2.5</w:t>
            </w:r>
          </w:p>
        </w:tc>
      </w:tr>
      <w:tr w:rsidR="00B50050" w14:paraId="6408F751" w14:textId="77777777" w:rsidTr="00195548">
        <w:tc>
          <w:tcPr>
            <w:tcW w:w="3500" w:type="dxa"/>
          </w:tcPr>
          <w:p w14:paraId="38B81DF5" w14:textId="77777777" w:rsidR="00B50050" w:rsidRDefault="00B50050" w:rsidP="0088127C">
            <w:pPr>
              <w:pStyle w:val="OtherTableBody"/>
            </w:pPr>
            <w:r>
              <w:t>Observation Value Absent Reason</w:t>
            </w:r>
          </w:p>
        </w:tc>
        <w:tc>
          <w:tcPr>
            <w:tcW w:w="700" w:type="dxa"/>
          </w:tcPr>
          <w:p w14:paraId="0A621C8B" w14:textId="77777777" w:rsidR="00B50050" w:rsidRDefault="00B50050" w:rsidP="0088127C">
            <w:pPr>
              <w:pStyle w:val="OtherTableBody"/>
            </w:pPr>
            <w:r>
              <w:t>03510</w:t>
            </w:r>
          </w:p>
        </w:tc>
        <w:tc>
          <w:tcPr>
            <w:tcW w:w="600" w:type="dxa"/>
          </w:tcPr>
          <w:p w14:paraId="70EDC07B" w14:textId="77777777" w:rsidR="00B50050" w:rsidRDefault="00B50050" w:rsidP="0088127C">
            <w:pPr>
              <w:pStyle w:val="OtherTableBody"/>
            </w:pPr>
            <w:r>
              <w:t>OBX</w:t>
            </w:r>
          </w:p>
        </w:tc>
        <w:tc>
          <w:tcPr>
            <w:tcW w:w="600" w:type="dxa"/>
          </w:tcPr>
          <w:p w14:paraId="6BFE3387" w14:textId="77777777" w:rsidR="00B50050" w:rsidRDefault="00B50050" w:rsidP="0088127C">
            <w:pPr>
              <w:pStyle w:val="OtherTableBody"/>
            </w:pPr>
            <w:r>
              <w:t>32</w:t>
            </w:r>
          </w:p>
        </w:tc>
        <w:tc>
          <w:tcPr>
            <w:tcW w:w="600" w:type="dxa"/>
          </w:tcPr>
          <w:p w14:paraId="120BC432" w14:textId="77777777" w:rsidR="00B50050" w:rsidRDefault="00B50050" w:rsidP="0088127C">
            <w:pPr>
              <w:pStyle w:val="OtherTableBody"/>
            </w:pPr>
            <w:r>
              <w:t>..</w:t>
            </w:r>
          </w:p>
        </w:tc>
        <w:tc>
          <w:tcPr>
            <w:tcW w:w="600" w:type="dxa"/>
          </w:tcPr>
          <w:p w14:paraId="68727945" w14:textId="77777777" w:rsidR="00B50050" w:rsidRDefault="00B50050" w:rsidP="0088127C">
            <w:pPr>
              <w:pStyle w:val="OtherTableBody"/>
            </w:pPr>
          </w:p>
        </w:tc>
        <w:tc>
          <w:tcPr>
            <w:tcW w:w="600" w:type="dxa"/>
          </w:tcPr>
          <w:p w14:paraId="0AA3345F" w14:textId="77777777" w:rsidR="00B50050" w:rsidRDefault="00B50050" w:rsidP="0088127C">
            <w:pPr>
              <w:pStyle w:val="OtherTableBody"/>
            </w:pPr>
            <w:r>
              <w:t>CWE</w:t>
            </w:r>
          </w:p>
        </w:tc>
        <w:tc>
          <w:tcPr>
            <w:tcW w:w="700" w:type="dxa"/>
          </w:tcPr>
          <w:p w14:paraId="321CCDFF" w14:textId="77777777" w:rsidR="00B50050" w:rsidRDefault="00B50050" w:rsidP="0088127C">
            <w:pPr>
              <w:pStyle w:val="OtherTableBody"/>
            </w:pPr>
            <w:r>
              <w:t>Y</w:t>
            </w:r>
          </w:p>
        </w:tc>
        <w:tc>
          <w:tcPr>
            <w:tcW w:w="600" w:type="dxa"/>
          </w:tcPr>
          <w:p w14:paraId="16176CEE" w14:textId="77777777" w:rsidR="00B50050" w:rsidRDefault="00B50050" w:rsidP="0088127C">
            <w:pPr>
              <w:pStyle w:val="OtherTableBody"/>
            </w:pPr>
            <w:r>
              <w:t>0960</w:t>
            </w:r>
          </w:p>
        </w:tc>
        <w:tc>
          <w:tcPr>
            <w:tcW w:w="900" w:type="dxa"/>
          </w:tcPr>
          <w:p w14:paraId="1BBAB045" w14:textId="77777777" w:rsidR="00B50050" w:rsidRDefault="00B50050" w:rsidP="0088127C">
            <w:pPr>
              <w:pStyle w:val="OtherTableBody"/>
            </w:pPr>
            <w:r>
              <w:t>7.4.2.32</w:t>
            </w:r>
          </w:p>
        </w:tc>
      </w:tr>
      <w:tr w:rsidR="00B50050" w14:paraId="1DB340BE" w14:textId="77777777" w:rsidTr="00195548">
        <w:tc>
          <w:tcPr>
            <w:tcW w:w="3500" w:type="dxa"/>
          </w:tcPr>
          <w:p w14:paraId="4704DDBB" w14:textId="77777777" w:rsidR="00B50050" w:rsidRDefault="00B50050" w:rsidP="0088127C">
            <w:pPr>
              <w:pStyle w:val="OtherTableBody"/>
            </w:pPr>
            <w:r>
              <w:t>Observation/Identifier associated with Producer’s Service/Test/Observation ID</w:t>
            </w:r>
          </w:p>
        </w:tc>
        <w:tc>
          <w:tcPr>
            <w:tcW w:w="700" w:type="dxa"/>
          </w:tcPr>
          <w:p w14:paraId="20BB19B7" w14:textId="77777777" w:rsidR="00B50050" w:rsidRDefault="00B50050" w:rsidP="0088127C">
            <w:pPr>
              <w:pStyle w:val="OtherTableBody"/>
            </w:pPr>
            <w:r>
              <w:t>03437</w:t>
            </w:r>
          </w:p>
        </w:tc>
        <w:tc>
          <w:tcPr>
            <w:tcW w:w="600" w:type="dxa"/>
          </w:tcPr>
          <w:p w14:paraId="44D63F99" w14:textId="77777777" w:rsidR="00B50050" w:rsidRDefault="00B50050" w:rsidP="0088127C">
            <w:pPr>
              <w:pStyle w:val="OtherTableBody"/>
            </w:pPr>
            <w:r>
              <w:t>OM1</w:t>
            </w:r>
          </w:p>
        </w:tc>
        <w:tc>
          <w:tcPr>
            <w:tcW w:w="600" w:type="dxa"/>
          </w:tcPr>
          <w:p w14:paraId="6A529A4F" w14:textId="77777777" w:rsidR="00B50050" w:rsidRDefault="00B50050" w:rsidP="0088127C">
            <w:pPr>
              <w:pStyle w:val="OtherTableBody"/>
            </w:pPr>
            <w:r>
              <w:t>56</w:t>
            </w:r>
          </w:p>
        </w:tc>
        <w:tc>
          <w:tcPr>
            <w:tcW w:w="600" w:type="dxa"/>
          </w:tcPr>
          <w:p w14:paraId="7DF6BEB5" w14:textId="77777777" w:rsidR="00B50050" w:rsidRDefault="00B50050" w:rsidP="0088127C">
            <w:pPr>
              <w:pStyle w:val="OtherTableBody"/>
            </w:pPr>
            <w:r>
              <w:t>..</w:t>
            </w:r>
          </w:p>
        </w:tc>
        <w:tc>
          <w:tcPr>
            <w:tcW w:w="600" w:type="dxa"/>
          </w:tcPr>
          <w:p w14:paraId="7DFF292D" w14:textId="77777777" w:rsidR="00B50050" w:rsidRDefault="00B50050" w:rsidP="0088127C">
            <w:pPr>
              <w:pStyle w:val="OtherTableBody"/>
            </w:pPr>
          </w:p>
        </w:tc>
        <w:tc>
          <w:tcPr>
            <w:tcW w:w="600" w:type="dxa"/>
          </w:tcPr>
          <w:p w14:paraId="40DB9444" w14:textId="77777777" w:rsidR="00B50050" w:rsidRDefault="00B50050" w:rsidP="0088127C">
            <w:pPr>
              <w:pStyle w:val="OtherTableBody"/>
            </w:pPr>
            <w:r>
              <w:t>CWE</w:t>
            </w:r>
          </w:p>
        </w:tc>
        <w:tc>
          <w:tcPr>
            <w:tcW w:w="700" w:type="dxa"/>
          </w:tcPr>
          <w:p w14:paraId="42D3C45A" w14:textId="77777777" w:rsidR="00B50050" w:rsidRDefault="00B50050" w:rsidP="0088127C">
            <w:pPr>
              <w:pStyle w:val="OtherTableBody"/>
            </w:pPr>
          </w:p>
        </w:tc>
        <w:tc>
          <w:tcPr>
            <w:tcW w:w="600" w:type="dxa"/>
          </w:tcPr>
          <w:p w14:paraId="51208DC1" w14:textId="77777777" w:rsidR="00B50050" w:rsidRDefault="00B50050" w:rsidP="0088127C">
            <w:pPr>
              <w:pStyle w:val="OtherTableBody"/>
            </w:pPr>
            <w:r>
              <w:t>0647</w:t>
            </w:r>
          </w:p>
        </w:tc>
        <w:tc>
          <w:tcPr>
            <w:tcW w:w="900" w:type="dxa"/>
          </w:tcPr>
          <w:p w14:paraId="68EB15E1" w14:textId="77777777" w:rsidR="00B50050" w:rsidRDefault="00B50050" w:rsidP="0088127C">
            <w:pPr>
              <w:pStyle w:val="OtherTableBody"/>
            </w:pPr>
            <w:r>
              <w:t>8.8.9.56</w:t>
            </w:r>
          </w:p>
        </w:tc>
      </w:tr>
      <w:tr w:rsidR="00B50050" w14:paraId="04079B18" w14:textId="77777777" w:rsidTr="00195548">
        <w:tc>
          <w:tcPr>
            <w:tcW w:w="3500" w:type="dxa"/>
          </w:tcPr>
          <w:p w14:paraId="00C77100" w14:textId="77777777" w:rsidR="00B50050" w:rsidRDefault="00B50050" w:rsidP="0088127C">
            <w:pPr>
              <w:pStyle w:val="OtherTableBody"/>
            </w:pPr>
            <w:r>
              <w:t>Observations Required to Interpret this Observation</w:t>
            </w:r>
          </w:p>
        </w:tc>
        <w:tc>
          <w:tcPr>
            <w:tcW w:w="700" w:type="dxa"/>
          </w:tcPr>
          <w:p w14:paraId="7E46B469" w14:textId="77777777" w:rsidR="00B50050" w:rsidRDefault="00B50050" w:rsidP="0088127C">
            <w:pPr>
              <w:pStyle w:val="OtherTableBody"/>
            </w:pPr>
            <w:r>
              <w:t>00616</w:t>
            </w:r>
          </w:p>
        </w:tc>
        <w:tc>
          <w:tcPr>
            <w:tcW w:w="600" w:type="dxa"/>
          </w:tcPr>
          <w:p w14:paraId="79840ED0" w14:textId="77777777" w:rsidR="00B50050" w:rsidRDefault="00B50050" w:rsidP="0088127C">
            <w:pPr>
              <w:pStyle w:val="OtherTableBody"/>
            </w:pPr>
            <w:r>
              <w:t>OM1</w:t>
            </w:r>
          </w:p>
        </w:tc>
        <w:tc>
          <w:tcPr>
            <w:tcW w:w="600" w:type="dxa"/>
          </w:tcPr>
          <w:p w14:paraId="5A3931E1" w14:textId="77777777" w:rsidR="00B50050" w:rsidRDefault="00B50050" w:rsidP="0088127C">
            <w:pPr>
              <w:pStyle w:val="OtherTableBody"/>
            </w:pPr>
            <w:r>
              <w:t>31</w:t>
            </w:r>
          </w:p>
        </w:tc>
        <w:tc>
          <w:tcPr>
            <w:tcW w:w="600" w:type="dxa"/>
          </w:tcPr>
          <w:p w14:paraId="5F3B695E" w14:textId="77777777" w:rsidR="00B50050" w:rsidRDefault="00B50050" w:rsidP="0088127C">
            <w:pPr>
              <w:pStyle w:val="OtherTableBody"/>
            </w:pPr>
            <w:r>
              <w:t>..</w:t>
            </w:r>
          </w:p>
        </w:tc>
        <w:tc>
          <w:tcPr>
            <w:tcW w:w="600" w:type="dxa"/>
          </w:tcPr>
          <w:p w14:paraId="054612D2" w14:textId="77777777" w:rsidR="00B50050" w:rsidRDefault="00B50050" w:rsidP="0088127C">
            <w:pPr>
              <w:pStyle w:val="OtherTableBody"/>
            </w:pPr>
          </w:p>
        </w:tc>
        <w:tc>
          <w:tcPr>
            <w:tcW w:w="600" w:type="dxa"/>
          </w:tcPr>
          <w:p w14:paraId="6C4CA354" w14:textId="77777777" w:rsidR="00B50050" w:rsidRDefault="00B50050" w:rsidP="0088127C">
            <w:pPr>
              <w:pStyle w:val="OtherTableBody"/>
            </w:pPr>
            <w:r>
              <w:t>CWE</w:t>
            </w:r>
          </w:p>
        </w:tc>
        <w:tc>
          <w:tcPr>
            <w:tcW w:w="700" w:type="dxa"/>
          </w:tcPr>
          <w:p w14:paraId="5322D1B0" w14:textId="77777777" w:rsidR="00B50050" w:rsidRDefault="00B50050" w:rsidP="0088127C">
            <w:pPr>
              <w:pStyle w:val="OtherTableBody"/>
            </w:pPr>
            <w:r>
              <w:t>Y</w:t>
            </w:r>
          </w:p>
        </w:tc>
        <w:tc>
          <w:tcPr>
            <w:tcW w:w="600" w:type="dxa"/>
          </w:tcPr>
          <w:p w14:paraId="79D336A8" w14:textId="77777777" w:rsidR="00B50050" w:rsidRDefault="00B50050" w:rsidP="0088127C">
            <w:pPr>
              <w:pStyle w:val="OtherTableBody"/>
            </w:pPr>
            <w:r>
              <w:t>0639</w:t>
            </w:r>
          </w:p>
        </w:tc>
        <w:tc>
          <w:tcPr>
            <w:tcW w:w="900" w:type="dxa"/>
          </w:tcPr>
          <w:p w14:paraId="36E4D68C" w14:textId="77777777" w:rsidR="00B50050" w:rsidRDefault="00B50050" w:rsidP="0088127C">
            <w:pPr>
              <w:pStyle w:val="OtherTableBody"/>
            </w:pPr>
            <w:r>
              <w:t>8.8.9.31</w:t>
            </w:r>
          </w:p>
        </w:tc>
      </w:tr>
      <w:tr w:rsidR="00B50050" w14:paraId="289DDB67" w14:textId="77777777" w:rsidTr="00195548">
        <w:tc>
          <w:tcPr>
            <w:tcW w:w="3500" w:type="dxa"/>
          </w:tcPr>
          <w:p w14:paraId="32D5A037" w14:textId="77777777" w:rsidR="00B50050" w:rsidRDefault="00B50050" w:rsidP="0088127C">
            <w:pPr>
              <w:pStyle w:val="OtherTableBody"/>
            </w:pPr>
            <w:r>
              <w:t xml:space="preserve">Occupation </w:t>
            </w:r>
          </w:p>
        </w:tc>
        <w:tc>
          <w:tcPr>
            <w:tcW w:w="700" w:type="dxa"/>
          </w:tcPr>
          <w:p w14:paraId="4870362C" w14:textId="77777777" w:rsidR="00B50050" w:rsidRDefault="00B50050" w:rsidP="0088127C">
            <w:pPr>
              <w:pStyle w:val="OtherTableBody"/>
            </w:pPr>
            <w:r>
              <w:t>03537</w:t>
            </w:r>
          </w:p>
        </w:tc>
        <w:tc>
          <w:tcPr>
            <w:tcW w:w="600" w:type="dxa"/>
          </w:tcPr>
          <w:p w14:paraId="13DB07CF" w14:textId="77777777" w:rsidR="00B50050" w:rsidRDefault="00B50050" w:rsidP="0088127C">
            <w:pPr>
              <w:pStyle w:val="OtherTableBody"/>
            </w:pPr>
            <w:r>
              <w:t>OH3</w:t>
            </w:r>
          </w:p>
        </w:tc>
        <w:tc>
          <w:tcPr>
            <w:tcW w:w="600" w:type="dxa"/>
          </w:tcPr>
          <w:p w14:paraId="54C75129" w14:textId="77777777" w:rsidR="00B50050" w:rsidRDefault="00B50050" w:rsidP="0088127C">
            <w:pPr>
              <w:pStyle w:val="OtherTableBody"/>
            </w:pPr>
            <w:r>
              <w:t>3</w:t>
            </w:r>
          </w:p>
        </w:tc>
        <w:tc>
          <w:tcPr>
            <w:tcW w:w="600" w:type="dxa"/>
          </w:tcPr>
          <w:p w14:paraId="7D817E3D" w14:textId="77777777" w:rsidR="00B50050" w:rsidRDefault="00B50050" w:rsidP="0088127C">
            <w:pPr>
              <w:pStyle w:val="OtherTableBody"/>
            </w:pPr>
            <w:r>
              <w:t>..</w:t>
            </w:r>
          </w:p>
        </w:tc>
        <w:tc>
          <w:tcPr>
            <w:tcW w:w="600" w:type="dxa"/>
          </w:tcPr>
          <w:p w14:paraId="6BD4DD06" w14:textId="77777777" w:rsidR="00B50050" w:rsidRDefault="00B50050" w:rsidP="0088127C">
            <w:pPr>
              <w:pStyle w:val="OtherTableBody"/>
            </w:pPr>
          </w:p>
        </w:tc>
        <w:tc>
          <w:tcPr>
            <w:tcW w:w="600" w:type="dxa"/>
          </w:tcPr>
          <w:p w14:paraId="60301A8D" w14:textId="77777777" w:rsidR="00B50050" w:rsidRDefault="00B50050" w:rsidP="0088127C">
            <w:pPr>
              <w:pStyle w:val="OtherTableBody"/>
            </w:pPr>
            <w:r>
              <w:t>CWE</w:t>
            </w:r>
          </w:p>
        </w:tc>
        <w:tc>
          <w:tcPr>
            <w:tcW w:w="700" w:type="dxa"/>
          </w:tcPr>
          <w:p w14:paraId="3077784D" w14:textId="77777777" w:rsidR="00B50050" w:rsidRDefault="00B50050" w:rsidP="0088127C">
            <w:pPr>
              <w:pStyle w:val="OtherTableBody"/>
            </w:pPr>
          </w:p>
        </w:tc>
        <w:tc>
          <w:tcPr>
            <w:tcW w:w="600" w:type="dxa"/>
          </w:tcPr>
          <w:p w14:paraId="724EFD15" w14:textId="77777777" w:rsidR="00B50050" w:rsidRDefault="00B50050" w:rsidP="0088127C">
            <w:pPr>
              <w:pStyle w:val="OtherTableBody"/>
            </w:pPr>
            <w:r>
              <w:t>0958</w:t>
            </w:r>
          </w:p>
        </w:tc>
        <w:tc>
          <w:tcPr>
            <w:tcW w:w="900" w:type="dxa"/>
          </w:tcPr>
          <w:p w14:paraId="5B500A09" w14:textId="77777777" w:rsidR="00B50050" w:rsidRDefault="00B50050" w:rsidP="0088127C">
            <w:pPr>
              <w:pStyle w:val="OtherTableBody"/>
            </w:pPr>
            <w:r>
              <w:t>3.4.17.3</w:t>
            </w:r>
          </w:p>
        </w:tc>
      </w:tr>
      <w:tr w:rsidR="00B50050" w14:paraId="010A6335" w14:textId="77777777" w:rsidTr="00195548">
        <w:tc>
          <w:tcPr>
            <w:tcW w:w="3500" w:type="dxa"/>
          </w:tcPr>
          <w:p w14:paraId="4AF6D9FB" w14:textId="77777777" w:rsidR="00B50050" w:rsidRDefault="00B50050" w:rsidP="0088127C">
            <w:pPr>
              <w:pStyle w:val="OtherTableBody"/>
            </w:pPr>
            <w:r>
              <w:t xml:space="preserve">Occupation </w:t>
            </w:r>
          </w:p>
        </w:tc>
        <w:tc>
          <w:tcPr>
            <w:tcW w:w="700" w:type="dxa"/>
          </w:tcPr>
          <w:p w14:paraId="7B154AAC" w14:textId="77777777" w:rsidR="00B50050" w:rsidRDefault="00B50050" w:rsidP="0088127C">
            <w:pPr>
              <w:pStyle w:val="OtherTableBody"/>
            </w:pPr>
            <w:r>
              <w:t>03525</w:t>
            </w:r>
          </w:p>
        </w:tc>
        <w:tc>
          <w:tcPr>
            <w:tcW w:w="600" w:type="dxa"/>
          </w:tcPr>
          <w:p w14:paraId="7ADE962D" w14:textId="77777777" w:rsidR="00B50050" w:rsidRDefault="00B50050" w:rsidP="0088127C">
            <w:pPr>
              <w:pStyle w:val="OtherTableBody"/>
            </w:pPr>
            <w:r>
              <w:t>OH2</w:t>
            </w:r>
          </w:p>
        </w:tc>
        <w:tc>
          <w:tcPr>
            <w:tcW w:w="600" w:type="dxa"/>
          </w:tcPr>
          <w:p w14:paraId="4834398D" w14:textId="77777777" w:rsidR="00B50050" w:rsidRDefault="00B50050" w:rsidP="0088127C">
            <w:pPr>
              <w:pStyle w:val="OtherTableBody"/>
            </w:pPr>
            <w:r>
              <w:t>4</w:t>
            </w:r>
          </w:p>
        </w:tc>
        <w:tc>
          <w:tcPr>
            <w:tcW w:w="600" w:type="dxa"/>
          </w:tcPr>
          <w:p w14:paraId="1690C425" w14:textId="77777777" w:rsidR="00B50050" w:rsidRDefault="00B50050" w:rsidP="0088127C">
            <w:pPr>
              <w:pStyle w:val="OtherTableBody"/>
            </w:pPr>
            <w:r>
              <w:t>..</w:t>
            </w:r>
          </w:p>
        </w:tc>
        <w:tc>
          <w:tcPr>
            <w:tcW w:w="600" w:type="dxa"/>
          </w:tcPr>
          <w:p w14:paraId="4AC184D3" w14:textId="77777777" w:rsidR="00B50050" w:rsidRDefault="00B50050" w:rsidP="0088127C">
            <w:pPr>
              <w:pStyle w:val="OtherTableBody"/>
            </w:pPr>
          </w:p>
        </w:tc>
        <w:tc>
          <w:tcPr>
            <w:tcW w:w="600" w:type="dxa"/>
          </w:tcPr>
          <w:p w14:paraId="7D117421" w14:textId="77777777" w:rsidR="00B50050" w:rsidRDefault="00B50050" w:rsidP="0088127C">
            <w:pPr>
              <w:pStyle w:val="OtherTableBody"/>
            </w:pPr>
            <w:r>
              <w:t>CWE</w:t>
            </w:r>
          </w:p>
        </w:tc>
        <w:tc>
          <w:tcPr>
            <w:tcW w:w="700" w:type="dxa"/>
          </w:tcPr>
          <w:p w14:paraId="21A12242" w14:textId="77777777" w:rsidR="00B50050" w:rsidRDefault="00B50050" w:rsidP="0088127C">
            <w:pPr>
              <w:pStyle w:val="OtherTableBody"/>
            </w:pPr>
          </w:p>
        </w:tc>
        <w:tc>
          <w:tcPr>
            <w:tcW w:w="600" w:type="dxa"/>
          </w:tcPr>
          <w:p w14:paraId="3DABF2A7" w14:textId="77777777" w:rsidR="00B50050" w:rsidRDefault="00B50050" w:rsidP="0088127C">
            <w:pPr>
              <w:pStyle w:val="OtherTableBody"/>
            </w:pPr>
            <w:r>
              <w:t>0958</w:t>
            </w:r>
          </w:p>
        </w:tc>
        <w:tc>
          <w:tcPr>
            <w:tcW w:w="900" w:type="dxa"/>
          </w:tcPr>
          <w:p w14:paraId="0888BEBF" w14:textId="77777777" w:rsidR="00B50050" w:rsidRDefault="00B50050" w:rsidP="0088127C">
            <w:pPr>
              <w:pStyle w:val="OtherTableBody"/>
            </w:pPr>
            <w:r>
              <w:t>3.4.16.4</w:t>
            </w:r>
          </w:p>
        </w:tc>
      </w:tr>
      <w:tr w:rsidR="00B50050" w14:paraId="368DFF88" w14:textId="77777777" w:rsidTr="00195548">
        <w:tc>
          <w:tcPr>
            <w:tcW w:w="3500" w:type="dxa"/>
          </w:tcPr>
          <w:p w14:paraId="068C961D" w14:textId="77777777" w:rsidR="00B50050" w:rsidRDefault="00B50050" w:rsidP="0088127C">
            <w:pPr>
              <w:pStyle w:val="OtherTableBody"/>
            </w:pPr>
            <w:r>
              <w:t>Occupational Hazards</w:t>
            </w:r>
          </w:p>
        </w:tc>
        <w:tc>
          <w:tcPr>
            <w:tcW w:w="700" w:type="dxa"/>
          </w:tcPr>
          <w:p w14:paraId="5A67904E" w14:textId="77777777" w:rsidR="00B50050" w:rsidRDefault="00B50050" w:rsidP="0088127C">
            <w:pPr>
              <w:pStyle w:val="OtherTableBody"/>
            </w:pPr>
            <w:r>
              <w:t>03534</w:t>
            </w:r>
          </w:p>
        </w:tc>
        <w:tc>
          <w:tcPr>
            <w:tcW w:w="600" w:type="dxa"/>
          </w:tcPr>
          <w:p w14:paraId="5217E765" w14:textId="77777777" w:rsidR="00B50050" w:rsidRDefault="00B50050" w:rsidP="0088127C">
            <w:pPr>
              <w:pStyle w:val="OtherTableBody"/>
            </w:pPr>
            <w:r>
              <w:t>OH2</w:t>
            </w:r>
          </w:p>
        </w:tc>
        <w:tc>
          <w:tcPr>
            <w:tcW w:w="600" w:type="dxa"/>
          </w:tcPr>
          <w:p w14:paraId="7A14ED39" w14:textId="77777777" w:rsidR="00B50050" w:rsidRDefault="00B50050" w:rsidP="0088127C">
            <w:pPr>
              <w:pStyle w:val="OtherTableBody"/>
            </w:pPr>
            <w:r>
              <w:t>16</w:t>
            </w:r>
          </w:p>
        </w:tc>
        <w:tc>
          <w:tcPr>
            <w:tcW w:w="600" w:type="dxa"/>
          </w:tcPr>
          <w:p w14:paraId="0FDD9441" w14:textId="77777777" w:rsidR="00B50050" w:rsidRDefault="00B50050" w:rsidP="0088127C">
            <w:pPr>
              <w:pStyle w:val="OtherTableBody"/>
            </w:pPr>
            <w:r>
              <w:t>..</w:t>
            </w:r>
          </w:p>
        </w:tc>
        <w:tc>
          <w:tcPr>
            <w:tcW w:w="600" w:type="dxa"/>
          </w:tcPr>
          <w:p w14:paraId="428D2E7F" w14:textId="77777777" w:rsidR="00B50050" w:rsidRDefault="00B50050" w:rsidP="0088127C">
            <w:pPr>
              <w:pStyle w:val="OtherTableBody"/>
            </w:pPr>
          </w:p>
        </w:tc>
        <w:tc>
          <w:tcPr>
            <w:tcW w:w="600" w:type="dxa"/>
          </w:tcPr>
          <w:p w14:paraId="3D3D9069" w14:textId="77777777" w:rsidR="00B50050" w:rsidRDefault="00B50050" w:rsidP="0088127C">
            <w:pPr>
              <w:pStyle w:val="OtherTableBody"/>
            </w:pPr>
            <w:r>
              <w:t>FT</w:t>
            </w:r>
          </w:p>
        </w:tc>
        <w:tc>
          <w:tcPr>
            <w:tcW w:w="700" w:type="dxa"/>
          </w:tcPr>
          <w:p w14:paraId="7DD9D08D" w14:textId="77777777" w:rsidR="00B50050" w:rsidRDefault="00B50050" w:rsidP="0088127C">
            <w:pPr>
              <w:pStyle w:val="OtherTableBody"/>
            </w:pPr>
            <w:r>
              <w:t>Y</w:t>
            </w:r>
          </w:p>
        </w:tc>
        <w:tc>
          <w:tcPr>
            <w:tcW w:w="600" w:type="dxa"/>
          </w:tcPr>
          <w:p w14:paraId="2822AB35" w14:textId="77777777" w:rsidR="00B50050" w:rsidRDefault="00B50050" w:rsidP="0088127C">
            <w:pPr>
              <w:pStyle w:val="OtherTableBody"/>
            </w:pPr>
          </w:p>
        </w:tc>
        <w:tc>
          <w:tcPr>
            <w:tcW w:w="900" w:type="dxa"/>
          </w:tcPr>
          <w:p w14:paraId="550EDF01" w14:textId="77777777" w:rsidR="00B50050" w:rsidRDefault="00B50050" w:rsidP="0088127C">
            <w:pPr>
              <w:pStyle w:val="OtherTableBody"/>
            </w:pPr>
            <w:r>
              <w:t>3.4.16.16</w:t>
            </w:r>
          </w:p>
        </w:tc>
      </w:tr>
      <w:tr w:rsidR="00B50050" w14:paraId="14286E8F" w14:textId="77777777" w:rsidTr="00195548">
        <w:tc>
          <w:tcPr>
            <w:tcW w:w="3500" w:type="dxa"/>
          </w:tcPr>
          <w:p w14:paraId="0090D9E7" w14:textId="77777777" w:rsidR="00B50050" w:rsidRDefault="00B50050" w:rsidP="0088127C">
            <w:pPr>
              <w:pStyle w:val="OtherTableBody"/>
            </w:pPr>
            <w:r>
              <w:t>Occur Span End Date</w:t>
            </w:r>
          </w:p>
        </w:tc>
        <w:tc>
          <w:tcPr>
            <w:tcW w:w="700" w:type="dxa"/>
          </w:tcPr>
          <w:p w14:paraId="5004300F" w14:textId="77777777" w:rsidR="00B50050" w:rsidRDefault="00B50050" w:rsidP="0088127C">
            <w:pPr>
              <w:pStyle w:val="OtherTableBody"/>
            </w:pPr>
            <w:r>
              <w:t>00548</w:t>
            </w:r>
          </w:p>
        </w:tc>
        <w:tc>
          <w:tcPr>
            <w:tcW w:w="600" w:type="dxa"/>
          </w:tcPr>
          <w:p w14:paraId="4BB491AE" w14:textId="77777777" w:rsidR="00B50050" w:rsidRDefault="00B50050" w:rsidP="0088127C">
            <w:pPr>
              <w:pStyle w:val="OtherTableBody"/>
            </w:pPr>
            <w:r>
              <w:t>UB1</w:t>
            </w:r>
          </w:p>
        </w:tc>
        <w:tc>
          <w:tcPr>
            <w:tcW w:w="600" w:type="dxa"/>
          </w:tcPr>
          <w:p w14:paraId="6945AA88" w14:textId="77777777" w:rsidR="00B50050" w:rsidRDefault="00B50050" w:rsidP="0088127C">
            <w:pPr>
              <w:pStyle w:val="OtherTableBody"/>
            </w:pPr>
            <w:r>
              <w:t>19</w:t>
            </w:r>
          </w:p>
        </w:tc>
        <w:tc>
          <w:tcPr>
            <w:tcW w:w="600" w:type="dxa"/>
          </w:tcPr>
          <w:p w14:paraId="30AC19F2" w14:textId="77777777" w:rsidR="00B50050" w:rsidRDefault="00B50050" w:rsidP="0088127C">
            <w:pPr>
              <w:pStyle w:val="OtherTableBody"/>
            </w:pPr>
            <w:r>
              <w:t>..</w:t>
            </w:r>
          </w:p>
        </w:tc>
        <w:tc>
          <w:tcPr>
            <w:tcW w:w="600" w:type="dxa"/>
          </w:tcPr>
          <w:p w14:paraId="556C1A07" w14:textId="77777777" w:rsidR="00B50050" w:rsidRDefault="00B50050" w:rsidP="0088127C">
            <w:pPr>
              <w:pStyle w:val="OtherTableBody"/>
            </w:pPr>
          </w:p>
        </w:tc>
        <w:tc>
          <w:tcPr>
            <w:tcW w:w="600" w:type="dxa"/>
          </w:tcPr>
          <w:p w14:paraId="2F2F5277" w14:textId="77777777" w:rsidR="00B50050" w:rsidRDefault="00B50050" w:rsidP="0088127C">
            <w:pPr>
              <w:pStyle w:val="OtherTableBody"/>
            </w:pPr>
            <w:r>
              <w:t>-</w:t>
            </w:r>
          </w:p>
        </w:tc>
        <w:tc>
          <w:tcPr>
            <w:tcW w:w="700" w:type="dxa"/>
          </w:tcPr>
          <w:p w14:paraId="457B637D" w14:textId="77777777" w:rsidR="00B50050" w:rsidRDefault="00B50050" w:rsidP="0088127C">
            <w:pPr>
              <w:pStyle w:val="OtherTableBody"/>
            </w:pPr>
          </w:p>
        </w:tc>
        <w:tc>
          <w:tcPr>
            <w:tcW w:w="600" w:type="dxa"/>
          </w:tcPr>
          <w:p w14:paraId="29A49E75" w14:textId="77777777" w:rsidR="00B50050" w:rsidRDefault="00B50050" w:rsidP="0088127C">
            <w:pPr>
              <w:pStyle w:val="OtherTableBody"/>
            </w:pPr>
          </w:p>
        </w:tc>
        <w:tc>
          <w:tcPr>
            <w:tcW w:w="900" w:type="dxa"/>
          </w:tcPr>
          <w:p w14:paraId="2B5FC57F" w14:textId="77777777" w:rsidR="00B50050" w:rsidRDefault="00B50050" w:rsidP="0088127C">
            <w:pPr>
              <w:pStyle w:val="OtherTableBody"/>
            </w:pPr>
            <w:r>
              <w:t>6.5.10.19</w:t>
            </w:r>
          </w:p>
        </w:tc>
      </w:tr>
      <w:tr w:rsidR="00B50050" w14:paraId="3A2C8D3B" w14:textId="77777777" w:rsidTr="00195548">
        <w:tc>
          <w:tcPr>
            <w:tcW w:w="3500" w:type="dxa"/>
          </w:tcPr>
          <w:p w14:paraId="6E261A1F" w14:textId="77777777" w:rsidR="00B50050" w:rsidRDefault="00B50050" w:rsidP="0088127C">
            <w:pPr>
              <w:pStyle w:val="OtherTableBody"/>
            </w:pPr>
            <w:r>
              <w:t>Occur Span Start Date</w:t>
            </w:r>
          </w:p>
        </w:tc>
        <w:tc>
          <w:tcPr>
            <w:tcW w:w="700" w:type="dxa"/>
          </w:tcPr>
          <w:p w14:paraId="46C4FD9D" w14:textId="77777777" w:rsidR="00B50050" w:rsidRDefault="00B50050" w:rsidP="0088127C">
            <w:pPr>
              <w:pStyle w:val="OtherTableBody"/>
            </w:pPr>
            <w:r>
              <w:t>00547</w:t>
            </w:r>
          </w:p>
        </w:tc>
        <w:tc>
          <w:tcPr>
            <w:tcW w:w="600" w:type="dxa"/>
          </w:tcPr>
          <w:p w14:paraId="0E424EAC" w14:textId="77777777" w:rsidR="00B50050" w:rsidRDefault="00B50050" w:rsidP="0088127C">
            <w:pPr>
              <w:pStyle w:val="OtherTableBody"/>
            </w:pPr>
            <w:r>
              <w:t>UB1</w:t>
            </w:r>
          </w:p>
        </w:tc>
        <w:tc>
          <w:tcPr>
            <w:tcW w:w="600" w:type="dxa"/>
          </w:tcPr>
          <w:p w14:paraId="20D0DFC6" w14:textId="77777777" w:rsidR="00B50050" w:rsidRDefault="00B50050" w:rsidP="0088127C">
            <w:pPr>
              <w:pStyle w:val="OtherTableBody"/>
            </w:pPr>
            <w:r>
              <w:t>18</w:t>
            </w:r>
          </w:p>
        </w:tc>
        <w:tc>
          <w:tcPr>
            <w:tcW w:w="600" w:type="dxa"/>
          </w:tcPr>
          <w:p w14:paraId="082566C1" w14:textId="77777777" w:rsidR="00B50050" w:rsidRDefault="00B50050" w:rsidP="0088127C">
            <w:pPr>
              <w:pStyle w:val="OtherTableBody"/>
            </w:pPr>
            <w:r>
              <w:t>..</w:t>
            </w:r>
          </w:p>
        </w:tc>
        <w:tc>
          <w:tcPr>
            <w:tcW w:w="600" w:type="dxa"/>
          </w:tcPr>
          <w:p w14:paraId="1DE3B9F4" w14:textId="77777777" w:rsidR="00B50050" w:rsidRDefault="00B50050" w:rsidP="0088127C">
            <w:pPr>
              <w:pStyle w:val="OtherTableBody"/>
            </w:pPr>
          </w:p>
        </w:tc>
        <w:tc>
          <w:tcPr>
            <w:tcW w:w="600" w:type="dxa"/>
          </w:tcPr>
          <w:p w14:paraId="44619630" w14:textId="77777777" w:rsidR="00B50050" w:rsidRDefault="00B50050" w:rsidP="0088127C">
            <w:pPr>
              <w:pStyle w:val="OtherTableBody"/>
            </w:pPr>
            <w:r>
              <w:t>-</w:t>
            </w:r>
          </w:p>
        </w:tc>
        <w:tc>
          <w:tcPr>
            <w:tcW w:w="700" w:type="dxa"/>
          </w:tcPr>
          <w:p w14:paraId="6ECB9364" w14:textId="77777777" w:rsidR="00B50050" w:rsidRDefault="00B50050" w:rsidP="0088127C">
            <w:pPr>
              <w:pStyle w:val="OtherTableBody"/>
            </w:pPr>
          </w:p>
        </w:tc>
        <w:tc>
          <w:tcPr>
            <w:tcW w:w="600" w:type="dxa"/>
          </w:tcPr>
          <w:p w14:paraId="12E24902" w14:textId="77777777" w:rsidR="00B50050" w:rsidRDefault="00B50050" w:rsidP="0088127C">
            <w:pPr>
              <w:pStyle w:val="OtherTableBody"/>
            </w:pPr>
          </w:p>
        </w:tc>
        <w:tc>
          <w:tcPr>
            <w:tcW w:w="900" w:type="dxa"/>
          </w:tcPr>
          <w:p w14:paraId="0E1797F0" w14:textId="77777777" w:rsidR="00B50050" w:rsidRDefault="00B50050" w:rsidP="0088127C">
            <w:pPr>
              <w:pStyle w:val="OtherTableBody"/>
            </w:pPr>
            <w:r>
              <w:t>6.5.10.18</w:t>
            </w:r>
          </w:p>
        </w:tc>
      </w:tr>
      <w:tr w:rsidR="00B50050" w14:paraId="12164C77" w14:textId="77777777" w:rsidTr="00195548">
        <w:tc>
          <w:tcPr>
            <w:tcW w:w="3500" w:type="dxa"/>
          </w:tcPr>
          <w:p w14:paraId="5A32EF5E" w14:textId="77777777" w:rsidR="00B50050" w:rsidRDefault="00B50050" w:rsidP="0088127C">
            <w:pPr>
              <w:pStyle w:val="OtherTableBody"/>
            </w:pPr>
            <w:r>
              <w:t>Occurrence</w:t>
            </w:r>
          </w:p>
        </w:tc>
        <w:tc>
          <w:tcPr>
            <w:tcW w:w="700" w:type="dxa"/>
          </w:tcPr>
          <w:p w14:paraId="6F15C84E" w14:textId="77777777" w:rsidR="00B50050" w:rsidRDefault="00B50050" w:rsidP="0088127C">
            <w:pPr>
              <w:pStyle w:val="OtherTableBody"/>
            </w:pPr>
            <w:r>
              <w:t>00545</w:t>
            </w:r>
          </w:p>
        </w:tc>
        <w:tc>
          <w:tcPr>
            <w:tcW w:w="600" w:type="dxa"/>
          </w:tcPr>
          <w:p w14:paraId="31B24C67" w14:textId="77777777" w:rsidR="00B50050" w:rsidRDefault="00B50050" w:rsidP="0088127C">
            <w:pPr>
              <w:pStyle w:val="OtherTableBody"/>
            </w:pPr>
            <w:r>
              <w:t>UB1</w:t>
            </w:r>
          </w:p>
        </w:tc>
        <w:tc>
          <w:tcPr>
            <w:tcW w:w="600" w:type="dxa"/>
          </w:tcPr>
          <w:p w14:paraId="2029CCD5" w14:textId="77777777" w:rsidR="00B50050" w:rsidRDefault="00B50050" w:rsidP="0088127C">
            <w:pPr>
              <w:pStyle w:val="OtherTableBody"/>
            </w:pPr>
            <w:r>
              <w:t>16</w:t>
            </w:r>
          </w:p>
        </w:tc>
        <w:tc>
          <w:tcPr>
            <w:tcW w:w="600" w:type="dxa"/>
          </w:tcPr>
          <w:p w14:paraId="7EA3D0CE" w14:textId="77777777" w:rsidR="00B50050" w:rsidRDefault="00B50050" w:rsidP="0088127C">
            <w:pPr>
              <w:pStyle w:val="OtherTableBody"/>
            </w:pPr>
            <w:r>
              <w:t>..</w:t>
            </w:r>
          </w:p>
        </w:tc>
        <w:tc>
          <w:tcPr>
            <w:tcW w:w="600" w:type="dxa"/>
          </w:tcPr>
          <w:p w14:paraId="6D8E6F56" w14:textId="77777777" w:rsidR="00B50050" w:rsidRDefault="00B50050" w:rsidP="0088127C">
            <w:pPr>
              <w:pStyle w:val="OtherTableBody"/>
            </w:pPr>
          </w:p>
        </w:tc>
        <w:tc>
          <w:tcPr>
            <w:tcW w:w="600" w:type="dxa"/>
          </w:tcPr>
          <w:p w14:paraId="0C5223DE" w14:textId="77777777" w:rsidR="00B50050" w:rsidRDefault="00B50050" w:rsidP="0088127C">
            <w:pPr>
              <w:pStyle w:val="OtherTableBody"/>
            </w:pPr>
            <w:r>
              <w:t>-</w:t>
            </w:r>
          </w:p>
        </w:tc>
        <w:tc>
          <w:tcPr>
            <w:tcW w:w="700" w:type="dxa"/>
          </w:tcPr>
          <w:p w14:paraId="4636A53C" w14:textId="77777777" w:rsidR="00B50050" w:rsidRDefault="00B50050" w:rsidP="0088127C">
            <w:pPr>
              <w:pStyle w:val="OtherTableBody"/>
            </w:pPr>
            <w:r>
              <w:t>Y</w:t>
            </w:r>
          </w:p>
        </w:tc>
        <w:tc>
          <w:tcPr>
            <w:tcW w:w="600" w:type="dxa"/>
          </w:tcPr>
          <w:p w14:paraId="396DC15E" w14:textId="77777777" w:rsidR="00B50050" w:rsidRDefault="00B50050" w:rsidP="0088127C">
            <w:pPr>
              <w:pStyle w:val="OtherTableBody"/>
            </w:pPr>
          </w:p>
        </w:tc>
        <w:tc>
          <w:tcPr>
            <w:tcW w:w="900" w:type="dxa"/>
          </w:tcPr>
          <w:p w14:paraId="42A0136E" w14:textId="77777777" w:rsidR="00B50050" w:rsidRDefault="00B50050" w:rsidP="0088127C">
            <w:pPr>
              <w:pStyle w:val="OtherTableBody"/>
            </w:pPr>
            <w:r>
              <w:t>6.5.10.16</w:t>
            </w:r>
          </w:p>
        </w:tc>
      </w:tr>
      <w:tr w:rsidR="00B50050" w14:paraId="1ABD9640" w14:textId="77777777" w:rsidTr="00195548">
        <w:tc>
          <w:tcPr>
            <w:tcW w:w="3500" w:type="dxa"/>
          </w:tcPr>
          <w:p w14:paraId="7C801B1D" w14:textId="77777777" w:rsidR="00B50050" w:rsidRDefault="00B50050" w:rsidP="0088127C">
            <w:pPr>
              <w:pStyle w:val="OtherTableBody"/>
            </w:pPr>
            <w:r>
              <w:t>Occurrence Code &amp; Date (32-35)</w:t>
            </w:r>
          </w:p>
        </w:tc>
        <w:tc>
          <w:tcPr>
            <w:tcW w:w="700" w:type="dxa"/>
          </w:tcPr>
          <w:p w14:paraId="599D15FA" w14:textId="77777777" w:rsidR="00B50050" w:rsidRDefault="00B50050" w:rsidP="0088127C">
            <w:pPr>
              <w:pStyle w:val="OtherTableBody"/>
            </w:pPr>
            <w:r>
              <w:t>00559</w:t>
            </w:r>
          </w:p>
        </w:tc>
        <w:tc>
          <w:tcPr>
            <w:tcW w:w="600" w:type="dxa"/>
          </w:tcPr>
          <w:p w14:paraId="7A610E21" w14:textId="77777777" w:rsidR="00B50050" w:rsidRDefault="00B50050" w:rsidP="0088127C">
            <w:pPr>
              <w:pStyle w:val="OtherTableBody"/>
            </w:pPr>
            <w:r>
              <w:t>UB2</w:t>
            </w:r>
          </w:p>
        </w:tc>
        <w:tc>
          <w:tcPr>
            <w:tcW w:w="600" w:type="dxa"/>
          </w:tcPr>
          <w:p w14:paraId="786800EB" w14:textId="77777777" w:rsidR="00B50050" w:rsidRDefault="00B50050" w:rsidP="0088127C">
            <w:pPr>
              <w:pStyle w:val="OtherTableBody"/>
            </w:pPr>
            <w:r>
              <w:t>7</w:t>
            </w:r>
          </w:p>
        </w:tc>
        <w:tc>
          <w:tcPr>
            <w:tcW w:w="600" w:type="dxa"/>
          </w:tcPr>
          <w:p w14:paraId="48F83E2B" w14:textId="77777777" w:rsidR="00B50050" w:rsidRDefault="00B50050" w:rsidP="0088127C">
            <w:pPr>
              <w:pStyle w:val="OtherTableBody"/>
            </w:pPr>
            <w:r>
              <w:t>..</w:t>
            </w:r>
          </w:p>
        </w:tc>
        <w:tc>
          <w:tcPr>
            <w:tcW w:w="600" w:type="dxa"/>
          </w:tcPr>
          <w:p w14:paraId="7675C8C4" w14:textId="77777777" w:rsidR="00B50050" w:rsidRDefault="00B50050" w:rsidP="0088127C">
            <w:pPr>
              <w:pStyle w:val="OtherTableBody"/>
            </w:pPr>
          </w:p>
        </w:tc>
        <w:tc>
          <w:tcPr>
            <w:tcW w:w="600" w:type="dxa"/>
          </w:tcPr>
          <w:p w14:paraId="1FA3FC8B" w14:textId="77777777" w:rsidR="00B50050" w:rsidRDefault="00B50050" w:rsidP="0088127C">
            <w:pPr>
              <w:pStyle w:val="OtherTableBody"/>
            </w:pPr>
            <w:r>
              <w:t>OCD</w:t>
            </w:r>
          </w:p>
        </w:tc>
        <w:tc>
          <w:tcPr>
            <w:tcW w:w="700" w:type="dxa"/>
          </w:tcPr>
          <w:p w14:paraId="711C255A" w14:textId="77777777" w:rsidR="00B50050" w:rsidRDefault="00B50050" w:rsidP="0088127C">
            <w:pPr>
              <w:pStyle w:val="OtherTableBody"/>
            </w:pPr>
            <w:r>
              <w:t>Y</w:t>
            </w:r>
          </w:p>
        </w:tc>
        <w:tc>
          <w:tcPr>
            <w:tcW w:w="600" w:type="dxa"/>
          </w:tcPr>
          <w:p w14:paraId="5FD1EB20" w14:textId="77777777" w:rsidR="00B50050" w:rsidRDefault="00B50050" w:rsidP="0088127C">
            <w:pPr>
              <w:pStyle w:val="OtherTableBody"/>
            </w:pPr>
          </w:p>
        </w:tc>
        <w:tc>
          <w:tcPr>
            <w:tcW w:w="900" w:type="dxa"/>
          </w:tcPr>
          <w:p w14:paraId="1336072A" w14:textId="77777777" w:rsidR="00B50050" w:rsidRDefault="00B50050" w:rsidP="0088127C">
            <w:pPr>
              <w:pStyle w:val="OtherTableBody"/>
            </w:pPr>
            <w:r>
              <w:t>6.5.11.7</w:t>
            </w:r>
          </w:p>
        </w:tc>
      </w:tr>
      <w:tr w:rsidR="00B50050" w14:paraId="50348C04" w14:textId="77777777" w:rsidTr="00195548">
        <w:tc>
          <w:tcPr>
            <w:tcW w:w="3500" w:type="dxa"/>
          </w:tcPr>
          <w:p w14:paraId="7639CD5E" w14:textId="77777777" w:rsidR="00B50050" w:rsidRDefault="00B50050" w:rsidP="0088127C">
            <w:pPr>
              <w:pStyle w:val="OtherTableBody"/>
            </w:pPr>
            <w:r>
              <w:t>Occurrence duration</w:t>
            </w:r>
          </w:p>
        </w:tc>
        <w:tc>
          <w:tcPr>
            <w:tcW w:w="700" w:type="dxa"/>
          </w:tcPr>
          <w:p w14:paraId="2288913A" w14:textId="77777777" w:rsidR="00B50050" w:rsidRDefault="00B50050" w:rsidP="0088127C">
            <w:pPr>
              <w:pStyle w:val="OtherTableBody"/>
            </w:pPr>
            <w:r>
              <w:t>01639</w:t>
            </w:r>
          </w:p>
        </w:tc>
        <w:tc>
          <w:tcPr>
            <w:tcW w:w="600" w:type="dxa"/>
          </w:tcPr>
          <w:p w14:paraId="6C381E22" w14:textId="77777777" w:rsidR="00B50050" w:rsidRDefault="00B50050" w:rsidP="0088127C">
            <w:pPr>
              <w:pStyle w:val="OtherTableBody"/>
            </w:pPr>
            <w:r>
              <w:t>TQ1</w:t>
            </w:r>
          </w:p>
        </w:tc>
        <w:tc>
          <w:tcPr>
            <w:tcW w:w="600" w:type="dxa"/>
          </w:tcPr>
          <w:p w14:paraId="3FE8E3CE" w14:textId="77777777" w:rsidR="00B50050" w:rsidRDefault="00B50050" w:rsidP="0088127C">
            <w:pPr>
              <w:pStyle w:val="OtherTableBody"/>
            </w:pPr>
            <w:r>
              <w:t>13</w:t>
            </w:r>
          </w:p>
        </w:tc>
        <w:tc>
          <w:tcPr>
            <w:tcW w:w="600" w:type="dxa"/>
          </w:tcPr>
          <w:p w14:paraId="64782D93" w14:textId="77777777" w:rsidR="00B50050" w:rsidRDefault="00B50050" w:rsidP="0088127C">
            <w:pPr>
              <w:pStyle w:val="OtherTableBody"/>
            </w:pPr>
            <w:r>
              <w:t>..</w:t>
            </w:r>
          </w:p>
        </w:tc>
        <w:tc>
          <w:tcPr>
            <w:tcW w:w="600" w:type="dxa"/>
          </w:tcPr>
          <w:p w14:paraId="71795523" w14:textId="77777777" w:rsidR="00B50050" w:rsidRDefault="00B50050" w:rsidP="0088127C">
            <w:pPr>
              <w:pStyle w:val="OtherTableBody"/>
            </w:pPr>
          </w:p>
        </w:tc>
        <w:tc>
          <w:tcPr>
            <w:tcW w:w="600" w:type="dxa"/>
          </w:tcPr>
          <w:p w14:paraId="56C41FC4" w14:textId="77777777" w:rsidR="00B50050" w:rsidRDefault="00B50050" w:rsidP="0088127C">
            <w:pPr>
              <w:pStyle w:val="OtherTableBody"/>
            </w:pPr>
            <w:r>
              <w:t>CQ</w:t>
            </w:r>
          </w:p>
        </w:tc>
        <w:tc>
          <w:tcPr>
            <w:tcW w:w="700" w:type="dxa"/>
          </w:tcPr>
          <w:p w14:paraId="3D038C61" w14:textId="77777777" w:rsidR="00B50050" w:rsidRDefault="00B50050" w:rsidP="0088127C">
            <w:pPr>
              <w:pStyle w:val="OtherTableBody"/>
            </w:pPr>
          </w:p>
        </w:tc>
        <w:tc>
          <w:tcPr>
            <w:tcW w:w="600" w:type="dxa"/>
          </w:tcPr>
          <w:p w14:paraId="4C2D2779" w14:textId="77777777" w:rsidR="00B50050" w:rsidRDefault="00B50050" w:rsidP="0088127C">
            <w:pPr>
              <w:pStyle w:val="OtherTableBody"/>
            </w:pPr>
          </w:p>
        </w:tc>
        <w:tc>
          <w:tcPr>
            <w:tcW w:w="900" w:type="dxa"/>
          </w:tcPr>
          <w:p w14:paraId="7B503CAC" w14:textId="77777777" w:rsidR="00B50050" w:rsidRDefault="00B50050" w:rsidP="0088127C">
            <w:pPr>
              <w:pStyle w:val="OtherTableBody"/>
            </w:pPr>
            <w:r>
              <w:t>4.5.4.13</w:t>
            </w:r>
          </w:p>
        </w:tc>
      </w:tr>
      <w:tr w:rsidR="00B50050" w14:paraId="69194281" w14:textId="77777777" w:rsidTr="00195548">
        <w:tc>
          <w:tcPr>
            <w:tcW w:w="3500" w:type="dxa"/>
          </w:tcPr>
          <w:p w14:paraId="0AEC6746" w14:textId="77777777" w:rsidR="00B50050" w:rsidRDefault="00B50050" w:rsidP="0088127C">
            <w:pPr>
              <w:pStyle w:val="OtherTableBody"/>
            </w:pPr>
            <w:r>
              <w:t>Occurrence Number</w:t>
            </w:r>
          </w:p>
        </w:tc>
        <w:tc>
          <w:tcPr>
            <w:tcW w:w="700" w:type="dxa"/>
          </w:tcPr>
          <w:p w14:paraId="2A429889" w14:textId="77777777" w:rsidR="00B50050" w:rsidRDefault="00B50050" w:rsidP="0088127C">
            <w:pPr>
              <w:pStyle w:val="OtherTableBody"/>
            </w:pPr>
            <w:r>
              <w:t>00862</w:t>
            </w:r>
          </w:p>
        </w:tc>
        <w:tc>
          <w:tcPr>
            <w:tcW w:w="600" w:type="dxa"/>
          </w:tcPr>
          <w:p w14:paraId="57E28AC6" w14:textId="77777777" w:rsidR="00B50050" w:rsidRDefault="00B50050" w:rsidP="0088127C">
            <w:pPr>
              <w:pStyle w:val="OtherTableBody"/>
            </w:pPr>
            <w:r>
              <w:t>SCH</w:t>
            </w:r>
          </w:p>
        </w:tc>
        <w:tc>
          <w:tcPr>
            <w:tcW w:w="600" w:type="dxa"/>
          </w:tcPr>
          <w:p w14:paraId="28F2A0F4" w14:textId="77777777" w:rsidR="00B50050" w:rsidRDefault="00B50050" w:rsidP="0088127C">
            <w:pPr>
              <w:pStyle w:val="OtherTableBody"/>
            </w:pPr>
            <w:r>
              <w:t>3</w:t>
            </w:r>
          </w:p>
        </w:tc>
        <w:tc>
          <w:tcPr>
            <w:tcW w:w="600" w:type="dxa"/>
          </w:tcPr>
          <w:p w14:paraId="7F156E01" w14:textId="77777777" w:rsidR="00B50050" w:rsidRDefault="00B50050" w:rsidP="0088127C">
            <w:pPr>
              <w:pStyle w:val="OtherTableBody"/>
            </w:pPr>
            <w:r>
              <w:t>..</w:t>
            </w:r>
          </w:p>
        </w:tc>
        <w:tc>
          <w:tcPr>
            <w:tcW w:w="600" w:type="dxa"/>
          </w:tcPr>
          <w:p w14:paraId="742A137F" w14:textId="77777777" w:rsidR="00B50050" w:rsidRDefault="00B50050" w:rsidP="0088127C">
            <w:pPr>
              <w:pStyle w:val="OtherTableBody"/>
            </w:pPr>
            <w:r>
              <w:t>5=</w:t>
            </w:r>
          </w:p>
        </w:tc>
        <w:tc>
          <w:tcPr>
            <w:tcW w:w="600" w:type="dxa"/>
          </w:tcPr>
          <w:p w14:paraId="0D3AE826" w14:textId="77777777" w:rsidR="00B50050" w:rsidRDefault="00B50050" w:rsidP="0088127C">
            <w:pPr>
              <w:pStyle w:val="OtherTableBody"/>
            </w:pPr>
            <w:r>
              <w:t>NM</w:t>
            </w:r>
          </w:p>
        </w:tc>
        <w:tc>
          <w:tcPr>
            <w:tcW w:w="700" w:type="dxa"/>
          </w:tcPr>
          <w:p w14:paraId="27E8BAC5" w14:textId="77777777" w:rsidR="00B50050" w:rsidRDefault="00B50050" w:rsidP="0088127C">
            <w:pPr>
              <w:pStyle w:val="OtherTableBody"/>
            </w:pPr>
          </w:p>
        </w:tc>
        <w:tc>
          <w:tcPr>
            <w:tcW w:w="600" w:type="dxa"/>
          </w:tcPr>
          <w:p w14:paraId="2651DD8D" w14:textId="77777777" w:rsidR="00B50050" w:rsidRDefault="00B50050" w:rsidP="0088127C">
            <w:pPr>
              <w:pStyle w:val="OtherTableBody"/>
            </w:pPr>
          </w:p>
        </w:tc>
        <w:tc>
          <w:tcPr>
            <w:tcW w:w="900" w:type="dxa"/>
          </w:tcPr>
          <w:p w14:paraId="2DAD36BA" w14:textId="77777777" w:rsidR="00B50050" w:rsidRDefault="00B50050" w:rsidP="0088127C">
            <w:pPr>
              <w:pStyle w:val="OtherTableBody"/>
            </w:pPr>
            <w:r>
              <w:t>10.6.2.3</w:t>
            </w:r>
          </w:p>
        </w:tc>
      </w:tr>
      <w:tr w:rsidR="00B50050" w14:paraId="77B6A81D" w14:textId="77777777" w:rsidTr="00195548">
        <w:tc>
          <w:tcPr>
            <w:tcW w:w="3500" w:type="dxa"/>
          </w:tcPr>
          <w:p w14:paraId="09192CE7" w14:textId="77777777" w:rsidR="00B50050" w:rsidRDefault="00B50050" w:rsidP="0088127C">
            <w:pPr>
              <w:pStyle w:val="OtherTableBody"/>
            </w:pPr>
            <w:r>
              <w:t>Occurrence Number</w:t>
            </w:r>
          </w:p>
        </w:tc>
        <w:tc>
          <w:tcPr>
            <w:tcW w:w="700" w:type="dxa"/>
          </w:tcPr>
          <w:p w14:paraId="25DC4BD2" w14:textId="77777777" w:rsidR="00B50050" w:rsidRDefault="00B50050" w:rsidP="0088127C">
            <w:pPr>
              <w:pStyle w:val="OtherTableBody"/>
            </w:pPr>
            <w:r>
              <w:t>00862</w:t>
            </w:r>
          </w:p>
        </w:tc>
        <w:tc>
          <w:tcPr>
            <w:tcW w:w="600" w:type="dxa"/>
          </w:tcPr>
          <w:p w14:paraId="0F559015" w14:textId="77777777" w:rsidR="00B50050" w:rsidRDefault="00B50050" w:rsidP="0088127C">
            <w:pPr>
              <w:pStyle w:val="OtherTableBody"/>
            </w:pPr>
            <w:r>
              <w:t>ARQ</w:t>
            </w:r>
          </w:p>
        </w:tc>
        <w:tc>
          <w:tcPr>
            <w:tcW w:w="600" w:type="dxa"/>
          </w:tcPr>
          <w:p w14:paraId="60853278" w14:textId="77777777" w:rsidR="00B50050" w:rsidRDefault="00B50050" w:rsidP="0088127C">
            <w:pPr>
              <w:pStyle w:val="OtherTableBody"/>
            </w:pPr>
            <w:r>
              <w:t>3</w:t>
            </w:r>
          </w:p>
        </w:tc>
        <w:tc>
          <w:tcPr>
            <w:tcW w:w="600" w:type="dxa"/>
          </w:tcPr>
          <w:p w14:paraId="70EE1250" w14:textId="77777777" w:rsidR="00B50050" w:rsidRDefault="00B50050" w:rsidP="0088127C">
            <w:pPr>
              <w:pStyle w:val="OtherTableBody"/>
            </w:pPr>
            <w:r>
              <w:t>..</w:t>
            </w:r>
          </w:p>
        </w:tc>
        <w:tc>
          <w:tcPr>
            <w:tcW w:w="600" w:type="dxa"/>
          </w:tcPr>
          <w:p w14:paraId="78417667" w14:textId="77777777" w:rsidR="00B50050" w:rsidRDefault="00B50050" w:rsidP="0088127C">
            <w:pPr>
              <w:pStyle w:val="OtherTableBody"/>
            </w:pPr>
            <w:r>
              <w:t>5=</w:t>
            </w:r>
          </w:p>
        </w:tc>
        <w:tc>
          <w:tcPr>
            <w:tcW w:w="600" w:type="dxa"/>
          </w:tcPr>
          <w:p w14:paraId="02684AA1" w14:textId="77777777" w:rsidR="00B50050" w:rsidRDefault="00B50050" w:rsidP="0088127C">
            <w:pPr>
              <w:pStyle w:val="OtherTableBody"/>
            </w:pPr>
            <w:r>
              <w:t>NM</w:t>
            </w:r>
          </w:p>
        </w:tc>
        <w:tc>
          <w:tcPr>
            <w:tcW w:w="700" w:type="dxa"/>
          </w:tcPr>
          <w:p w14:paraId="7603A3AE" w14:textId="77777777" w:rsidR="00B50050" w:rsidRDefault="00B50050" w:rsidP="0088127C">
            <w:pPr>
              <w:pStyle w:val="OtherTableBody"/>
            </w:pPr>
          </w:p>
        </w:tc>
        <w:tc>
          <w:tcPr>
            <w:tcW w:w="600" w:type="dxa"/>
          </w:tcPr>
          <w:p w14:paraId="04AB35F7" w14:textId="77777777" w:rsidR="00B50050" w:rsidRDefault="00B50050" w:rsidP="0088127C">
            <w:pPr>
              <w:pStyle w:val="OtherTableBody"/>
            </w:pPr>
          </w:p>
        </w:tc>
        <w:tc>
          <w:tcPr>
            <w:tcW w:w="900" w:type="dxa"/>
          </w:tcPr>
          <w:p w14:paraId="3741F090" w14:textId="77777777" w:rsidR="00B50050" w:rsidRDefault="00B50050" w:rsidP="0088127C">
            <w:pPr>
              <w:pStyle w:val="OtherTableBody"/>
            </w:pPr>
            <w:r>
              <w:t>10.6.1.3</w:t>
            </w:r>
          </w:p>
        </w:tc>
      </w:tr>
      <w:tr w:rsidR="00B50050" w14:paraId="5B691010" w14:textId="77777777" w:rsidTr="00195548">
        <w:tc>
          <w:tcPr>
            <w:tcW w:w="3500" w:type="dxa"/>
          </w:tcPr>
          <w:p w14:paraId="355C5EA4" w14:textId="77777777" w:rsidR="00B50050" w:rsidRDefault="00B50050" w:rsidP="0088127C">
            <w:pPr>
              <w:pStyle w:val="OtherTableBody"/>
            </w:pPr>
            <w:r>
              <w:t>Occurrence Span</w:t>
            </w:r>
          </w:p>
        </w:tc>
        <w:tc>
          <w:tcPr>
            <w:tcW w:w="700" w:type="dxa"/>
          </w:tcPr>
          <w:p w14:paraId="33A78807" w14:textId="77777777" w:rsidR="00B50050" w:rsidRDefault="00B50050" w:rsidP="0088127C">
            <w:pPr>
              <w:pStyle w:val="OtherTableBody"/>
            </w:pPr>
            <w:r>
              <w:t>00546</w:t>
            </w:r>
          </w:p>
        </w:tc>
        <w:tc>
          <w:tcPr>
            <w:tcW w:w="600" w:type="dxa"/>
          </w:tcPr>
          <w:p w14:paraId="3D1A5533" w14:textId="77777777" w:rsidR="00B50050" w:rsidRDefault="00B50050" w:rsidP="0088127C">
            <w:pPr>
              <w:pStyle w:val="OtherTableBody"/>
            </w:pPr>
            <w:r>
              <w:t>UB1</w:t>
            </w:r>
          </w:p>
        </w:tc>
        <w:tc>
          <w:tcPr>
            <w:tcW w:w="600" w:type="dxa"/>
          </w:tcPr>
          <w:p w14:paraId="36436B81" w14:textId="77777777" w:rsidR="00B50050" w:rsidRDefault="00B50050" w:rsidP="0088127C">
            <w:pPr>
              <w:pStyle w:val="OtherTableBody"/>
            </w:pPr>
            <w:r>
              <w:t>17</w:t>
            </w:r>
          </w:p>
        </w:tc>
        <w:tc>
          <w:tcPr>
            <w:tcW w:w="600" w:type="dxa"/>
          </w:tcPr>
          <w:p w14:paraId="538015DE" w14:textId="77777777" w:rsidR="00B50050" w:rsidRDefault="00B50050" w:rsidP="0088127C">
            <w:pPr>
              <w:pStyle w:val="OtherTableBody"/>
            </w:pPr>
            <w:r>
              <w:t>..</w:t>
            </w:r>
          </w:p>
        </w:tc>
        <w:tc>
          <w:tcPr>
            <w:tcW w:w="600" w:type="dxa"/>
          </w:tcPr>
          <w:p w14:paraId="73D3D5F7" w14:textId="77777777" w:rsidR="00B50050" w:rsidRDefault="00B50050" w:rsidP="0088127C">
            <w:pPr>
              <w:pStyle w:val="OtherTableBody"/>
            </w:pPr>
          </w:p>
        </w:tc>
        <w:tc>
          <w:tcPr>
            <w:tcW w:w="600" w:type="dxa"/>
          </w:tcPr>
          <w:p w14:paraId="20C44949" w14:textId="77777777" w:rsidR="00B50050" w:rsidRDefault="00B50050" w:rsidP="0088127C">
            <w:pPr>
              <w:pStyle w:val="OtherTableBody"/>
            </w:pPr>
            <w:r>
              <w:t>-</w:t>
            </w:r>
          </w:p>
        </w:tc>
        <w:tc>
          <w:tcPr>
            <w:tcW w:w="700" w:type="dxa"/>
          </w:tcPr>
          <w:p w14:paraId="253C465E" w14:textId="77777777" w:rsidR="00B50050" w:rsidRDefault="00B50050" w:rsidP="0088127C">
            <w:pPr>
              <w:pStyle w:val="OtherTableBody"/>
            </w:pPr>
          </w:p>
        </w:tc>
        <w:tc>
          <w:tcPr>
            <w:tcW w:w="600" w:type="dxa"/>
          </w:tcPr>
          <w:p w14:paraId="14645D9E" w14:textId="77777777" w:rsidR="00B50050" w:rsidRDefault="00B50050" w:rsidP="0088127C">
            <w:pPr>
              <w:pStyle w:val="OtherTableBody"/>
            </w:pPr>
          </w:p>
        </w:tc>
        <w:tc>
          <w:tcPr>
            <w:tcW w:w="900" w:type="dxa"/>
          </w:tcPr>
          <w:p w14:paraId="6968253A" w14:textId="77777777" w:rsidR="00B50050" w:rsidRDefault="00B50050" w:rsidP="0088127C">
            <w:pPr>
              <w:pStyle w:val="OtherTableBody"/>
            </w:pPr>
            <w:r>
              <w:t>6.5.10.17</w:t>
            </w:r>
          </w:p>
        </w:tc>
      </w:tr>
      <w:tr w:rsidR="00B50050" w14:paraId="4E7E564B" w14:textId="77777777" w:rsidTr="00195548">
        <w:tc>
          <w:tcPr>
            <w:tcW w:w="3500" w:type="dxa"/>
          </w:tcPr>
          <w:p w14:paraId="689A2887" w14:textId="77777777" w:rsidR="00B50050" w:rsidRDefault="00B50050" w:rsidP="0088127C">
            <w:pPr>
              <w:pStyle w:val="OtherTableBody"/>
            </w:pPr>
            <w:r>
              <w:t>Occurrence Span Code/Dates (36)</w:t>
            </w:r>
          </w:p>
        </w:tc>
        <w:tc>
          <w:tcPr>
            <w:tcW w:w="700" w:type="dxa"/>
          </w:tcPr>
          <w:p w14:paraId="7D11A066" w14:textId="77777777" w:rsidR="00B50050" w:rsidRDefault="00B50050" w:rsidP="0088127C">
            <w:pPr>
              <w:pStyle w:val="OtherTableBody"/>
            </w:pPr>
            <w:r>
              <w:t>00560</w:t>
            </w:r>
          </w:p>
        </w:tc>
        <w:tc>
          <w:tcPr>
            <w:tcW w:w="600" w:type="dxa"/>
          </w:tcPr>
          <w:p w14:paraId="284375B2" w14:textId="77777777" w:rsidR="00B50050" w:rsidRDefault="00B50050" w:rsidP="0088127C">
            <w:pPr>
              <w:pStyle w:val="OtherTableBody"/>
            </w:pPr>
            <w:r>
              <w:t>UB2</w:t>
            </w:r>
          </w:p>
        </w:tc>
        <w:tc>
          <w:tcPr>
            <w:tcW w:w="600" w:type="dxa"/>
          </w:tcPr>
          <w:p w14:paraId="3F070541" w14:textId="77777777" w:rsidR="00B50050" w:rsidRDefault="00B50050" w:rsidP="0088127C">
            <w:pPr>
              <w:pStyle w:val="OtherTableBody"/>
            </w:pPr>
            <w:r>
              <w:t>8</w:t>
            </w:r>
          </w:p>
        </w:tc>
        <w:tc>
          <w:tcPr>
            <w:tcW w:w="600" w:type="dxa"/>
          </w:tcPr>
          <w:p w14:paraId="0B61756B" w14:textId="77777777" w:rsidR="00B50050" w:rsidRDefault="00B50050" w:rsidP="0088127C">
            <w:pPr>
              <w:pStyle w:val="OtherTableBody"/>
            </w:pPr>
            <w:r>
              <w:t>..</w:t>
            </w:r>
          </w:p>
        </w:tc>
        <w:tc>
          <w:tcPr>
            <w:tcW w:w="600" w:type="dxa"/>
          </w:tcPr>
          <w:p w14:paraId="34E24571" w14:textId="77777777" w:rsidR="00B50050" w:rsidRDefault="00B50050" w:rsidP="0088127C">
            <w:pPr>
              <w:pStyle w:val="OtherTableBody"/>
            </w:pPr>
          </w:p>
        </w:tc>
        <w:tc>
          <w:tcPr>
            <w:tcW w:w="600" w:type="dxa"/>
          </w:tcPr>
          <w:p w14:paraId="678EC309" w14:textId="77777777" w:rsidR="00B50050" w:rsidRDefault="00B50050" w:rsidP="0088127C">
            <w:pPr>
              <w:pStyle w:val="OtherTableBody"/>
            </w:pPr>
            <w:r>
              <w:t>OSP</w:t>
            </w:r>
          </w:p>
        </w:tc>
        <w:tc>
          <w:tcPr>
            <w:tcW w:w="700" w:type="dxa"/>
          </w:tcPr>
          <w:p w14:paraId="6ADD18F1" w14:textId="77777777" w:rsidR="00B50050" w:rsidRDefault="00B50050" w:rsidP="0088127C">
            <w:pPr>
              <w:pStyle w:val="OtherTableBody"/>
            </w:pPr>
            <w:r>
              <w:t>Y</w:t>
            </w:r>
          </w:p>
        </w:tc>
        <w:tc>
          <w:tcPr>
            <w:tcW w:w="600" w:type="dxa"/>
          </w:tcPr>
          <w:p w14:paraId="3F12CC3D" w14:textId="77777777" w:rsidR="00B50050" w:rsidRDefault="00B50050" w:rsidP="0088127C">
            <w:pPr>
              <w:pStyle w:val="OtherTableBody"/>
            </w:pPr>
          </w:p>
        </w:tc>
        <w:tc>
          <w:tcPr>
            <w:tcW w:w="900" w:type="dxa"/>
          </w:tcPr>
          <w:p w14:paraId="4F320F35" w14:textId="77777777" w:rsidR="00B50050" w:rsidRDefault="00B50050" w:rsidP="0088127C">
            <w:pPr>
              <w:pStyle w:val="OtherTableBody"/>
            </w:pPr>
            <w:r>
              <w:t>6.5.11.8</w:t>
            </w:r>
          </w:p>
        </w:tc>
      </w:tr>
      <w:tr w:rsidR="00B50050" w14:paraId="79423FE5" w14:textId="77777777" w:rsidTr="00195548">
        <w:tc>
          <w:tcPr>
            <w:tcW w:w="3500" w:type="dxa"/>
          </w:tcPr>
          <w:p w14:paraId="5FC1669E" w14:textId="77777777" w:rsidR="00B50050" w:rsidRDefault="00B50050" w:rsidP="0088127C">
            <w:pPr>
              <w:pStyle w:val="OtherTableBody"/>
            </w:pPr>
            <w:r>
              <w:t>OCE Edit Code</w:t>
            </w:r>
          </w:p>
        </w:tc>
        <w:tc>
          <w:tcPr>
            <w:tcW w:w="700" w:type="dxa"/>
          </w:tcPr>
          <w:p w14:paraId="198AA068" w14:textId="77777777" w:rsidR="00B50050" w:rsidRDefault="00B50050" w:rsidP="0088127C">
            <w:pPr>
              <w:pStyle w:val="OtherTableBody"/>
            </w:pPr>
            <w:r>
              <w:t>01608</w:t>
            </w:r>
          </w:p>
        </w:tc>
        <w:tc>
          <w:tcPr>
            <w:tcW w:w="600" w:type="dxa"/>
          </w:tcPr>
          <w:p w14:paraId="7638638F" w14:textId="77777777" w:rsidR="00B50050" w:rsidRDefault="00B50050" w:rsidP="0088127C">
            <w:pPr>
              <w:pStyle w:val="OtherTableBody"/>
            </w:pPr>
            <w:r>
              <w:t>GP2</w:t>
            </w:r>
          </w:p>
        </w:tc>
        <w:tc>
          <w:tcPr>
            <w:tcW w:w="600" w:type="dxa"/>
          </w:tcPr>
          <w:p w14:paraId="6C50647A" w14:textId="77777777" w:rsidR="00B50050" w:rsidRDefault="00B50050" w:rsidP="0088127C">
            <w:pPr>
              <w:pStyle w:val="OtherTableBody"/>
            </w:pPr>
            <w:r>
              <w:t>6</w:t>
            </w:r>
          </w:p>
        </w:tc>
        <w:tc>
          <w:tcPr>
            <w:tcW w:w="600" w:type="dxa"/>
          </w:tcPr>
          <w:p w14:paraId="632B7C27" w14:textId="77777777" w:rsidR="00B50050" w:rsidRDefault="00B50050" w:rsidP="0088127C">
            <w:pPr>
              <w:pStyle w:val="OtherTableBody"/>
            </w:pPr>
            <w:r>
              <w:t>..</w:t>
            </w:r>
          </w:p>
        </w:tc>
        <w:tc>
          <w:tcPr>
            <w:tcW w:w="600" w:type="dxa"/>
          </w:tcPr>
          <w:p w14:paraId="1646CA4C" w14:textId="77777777" w:rsidR="00B50050" w:rsidRDefault="00B50050" w:rsidP="0088127C">
            <w:pPr>
              <w:pStyle w:val="OtherTableBody"/>
            </w:pPr>
          </w:p>
        </w:tc>
        <w:tc>
          <w:tcPr>
            <w:tcW w:w="600" w:type="dxa"/>
          </w:tcPr>
          <w:p w14:paraId="34CB8F31" w14:textId="77777777" w:rsidR="00B50050" w:rsidRDefault="00B50050" w:rsidP="0088127C">
            <w:pPr>
              <w:pStyle w:val="OtherTableBody"/>
            </w:pPr>
            <w:r>
              <w:t>CWE</w:t>
            </w:r>
          </w:p>
        </w:tc>
        <w:tc>
          <w:tcPr>
            <w:tcW w:w="700" w:type="dxa"/>
          </w:tcPr>
          <w:p w14:paraId="00410C84" w14:textId="77777777" w:rsidR="00B50050" w:rsidRDefault="00B50050" w:rsidP="0088127C">
            <w:pPr>
              <w:pStyle w:val="OtherTableBody"/>
            </w:pPr>
            <w:r>
              <w:t>Y</w:t>
            </w:r>
          </w:p>
        </w:tc>
        <w:tc>
          <w:tcPr>
            <w:tcW w:w="600" w:type="dxa"/>
          </w:tcPr>
          <w:p w14:paraId="5A89E2E4" w14:textId="77777777" w:rsidR="00B50050" w:rsidRDefault="00B50050" w:rsidP="0088127C">
            <w:pPr>
              <w:pStyle w:val="OtherTableBody"/>
            </w:pPr>
            <w:r>
              <w:t>0458</w:t>
            </w:r>
          </w:p>
        </w:tc>
        <w:tc>
          <w:tcPr>
            <w:tcW w:w="900" w:type="dxa"/>
          </w:tcPr>
          <w:p w14:paraId="76D234D8" w14:textId="77777777" w:rsidR="00B50050" w:rsidRDefault="00B50050" w:rsidP="0088127C">
            <w:pPr>
              <w:pStyle w:val="OtherTableBody"/>
            </w:pPr>
            <w:r>
              <w:t>6.5.16.6</w:t>
            </w:r>
          </w:p>
        </w:tc>
      </w:tr>
      <w:tr w:rsidR="00B50050" w14:paraId="4F0ABDA0" w14:textId="77777777" w:rsidTr="00195548">
        <w:tc>
          <w:tcPr>
            <w:tcW w:w="3500" w:type="dxa"/>
          </w:tcPr>
          <w:p w14:paraId="7D9A3716" w14:textId="77777777" w:rsidR="00B50050" w:rsidRDefault="00B50050" w:rsidP="0088127C">
            <w:pPr>
              <w:pStyle w:val="OtherTableBody"/>
            </w:pPr>
            <w:r>
              <w:t>OCE Edits per Visit Code</w:t>
            </w:r>
          </w:p>
        </w:tc>
        <w:tc>
          <w:tcPr>
            <w:tcW w:w="700" w:type="dxa"/>
          </w:tcPr>
          <w:p w14:paraId="204053C9" w14:textId="77777777" w:rsidR="00B50050" w:rsidRDefault="00B50050" w:rsidP="0088127C">
            <w:pPr>
              <w:pStyle w:val="OtherTableBody"/>
            </w:pPr>
            <w:r>
              <w:t>01602</w:t>
            </w:r>
          </w:p>
        </w:tc>
        <w:tc>
          <w:tcPr>
            <w:tcW w:w="600" w:type="dxa"/>
          </w:tcPr>
          <w:p w14:paraId="5EDB052F" w14:textId="77777777" w:rsidR="00B50050" w:rsidRDefault="00B50050" w:rsidP="0088127C">
            <w:pPr>
              <w:pStyle w:val="OtherTableBody"/>
            </w:pPr>
            <w:r>
              <w:t>GP1</w:t>
            </w:r>
          </w:p>
        </w:tc>
        <w:tc>
          <w:tcPr>
            <w:tcW w:w="600" w:type="dxa"/>
          </w:tcPr>
          <w:p w14:paraId="1362BAA3" w14:textId="77777777" w:rsidR="00B50050" w:rsidRDefault="00B50050" w:rsidP="0088127C">
            <w:pPr>
              <w:pStyle w:val="OtherTableBody"/>
            </w:pPr>
            <w:r>
              <w:t>4</w:t>
            </w:r>
          </w:p>
        </w:tc>
        <w:tc>
          <w:tcPr>
            <w:tcW w:w="600" w:type="dxa"/>
          </w:tcPr>
          <w:p w14:paraId="4D9EBB88" w14:textId="77777777" w:rsidR="00B50050" w:rsidRDefault="00B50050" w:rsidP="0088127C">
            <w:pPr>
              <w:pStyle w:val="OtherTableBody"/>
            </w:pPr>
            <w:r>
              <w:t>..</w:t>
            </w:r>
          </w:p>
        </w:tc>
        <w:tc>
          <w:tcPr>
            <w:tcW w:w="600" w:type="dxa"/>
          </w:tcPr>
          <w:p w14:paraId="5D8D32B6" w14:textId="77777777" w:rsidR="00B50050" w:rsidRDefault="00B50050" w:rsidP="0088127C">
            <w:pPr>
              <w:pStyle w:val="OtherTableBody"/>
            </w:pPr>
          </w:p>
        </w:tc>
        <w:tc>
          <w:tcPr>
            <w:tcW w:w="600" w:type="dxa"/>
          </w:tcPr>
          <w:p w14:paraId="0CDF55F3" w14:textId="77777777" w:rsidR="00B50050" w:rsidRDefault="00B50050" w:rsidP="0088127C">
            <w:pPr>
              <w:pStyle w:val="OtherTableBody"/>
            </w:pPr>
            <w:r>
              <w:t>CWE</w:t>
            </w:r>
          </w:p>
        </w:tc>
        <w:tc>
          <w:tcPr>
            <w:tcW w:w="700" w:type="dxa"/>
          </w:tcPr>
          <w:p w14:paraId="6EF0F8FB" w14:textId="77777777" w:rsidR="00B50050" w:rsidRDefault="00B50050" w:rsidP="0088127C">
            <w:pPr>
              <w:pStyle w:val="OtherTableBody"/>
            </w:pPr>
            <w:r>
              <w:t>Y</w:t>
            </w:r>
          </w:p>
        </w:tc>
        <w:tc>
          <w:tcPr>
            <w:tcW w:w="600" w:type="dxa"/>
          </w:tcPr>
          <w:p w14:paraId="2D8CADBF" w14:textId="77777777" w:rsidR="00B50050" w:rsidRDefault="00B50050" w:rsidP="0088127C">
            <w:pPr>
              <w:pStyle w:val="OtherTableBody"/>
            </w:pPr>
            <w:r>
              <w:t>0458</w:t>
            </w:r>
          </w:p>
        </w:tc>
        <w:tc>
          <w:tcPr>
            <w:tcW w:w="900" w:type="dxa"/>
          </w:tcPr>
          <w:p w14:paraId="08F235E8" w14:textId="77777777" w:rsidR="00B50050" w:rsidRDefault="00B50050" w:rsidP="0088127C">
            <w:pPr>
              <w:pStyle w:val="OtherTableBody"/>
            </w:pPr>
            <w:r>
              <w:t>6.5.15.4</w:t>
            </w:r>
          </w:p>
        </w:tc>
      </w:tr>
      <w:tr w:rsidR="00B50050" w14:paraId="297C2017" w14:textId="77777777" w:rsidTr="00195548">
        <w:tc>
          <w:tcPr>
            <w:tcW w:w="3500" w:type="dxa"/>
          </w:tcPr>
          <w:p w14:paraId="6A1993BD" w14:textId="77777777" w:rsidR="00B50050" w:rsidRDefault="00B50050" w:rsidP="0088127C">
            <w:pPr>
              <w:pStyle w:val="OtherTableBody"/>
            </w:pPr>
            <w:r>
              <w:t>Office/Home Address/Birthplace</w:t>
            </w:r>
          </w:p>
        </w:tc>
        <w:tc>
          <w:tcPr>
            <w:tcW w:w="700" w:type="dxa"/>
          </w:tcPr>
          <w:p w14:paraId="7245BA16" w14:textId="77777777" w:rsidR="00B50050" w:rsidRDefault="00B50050" w:rsidP="0088127C">
            <w:pPr>
              <w:pStyle w:val="OtherTableBody"/>
            </w:pPr>
            <w:r>
              <w:t>00679</w:t>
            </w:r>
          </w:p>
        </w:tc>
        <w:tc>
          <w:tcPr>
            <w:tcW w:w="600" w:type="dxa"/>
          </w:tcPr>
          <w:p w14:paraId="7800C491" w14:textId="77777777" w:rsidR="00B50050" w:rsidRDefault="00B50050" w:rsidP="0088127C">
            <w:pPr>
              <w:pStyle w:val="OtherTableBody"/>
            </w:pPr>
            <w:r>
              <w:t>STF</w:t>
            </w:r>
          </w:p>
        </w:tc>
        <w:tc>
          <w:tcPr>
            <w:tcW w:w="600" w:type="dxa"/>
          </w:tcPr>
          <w:p w14:paraId="5081E224" w14:textId="77777777" w:rsidR="00B50050" w:rsidRDefault="00B50050" w:rsidP="0088127C">
            <w:pPr>
              <w:pStyle w:val="OtherTableBody"/>
            </w:pPr>
            <w:r>
              <w:t>11</w:t>
            </w:r>
          </w:p>
        </w:tc>
        <w:tc>
          <w:tcPr>
            <w:tcW w:w="600" w:type="dxa"/>
          </w:tcPr>
          <w:p w14:paraId="21CD5579" w14:textId="77777777" w:rsidR="00B50050" w:rsidRDefault="00B50050" w:rsidP="0088127C">
            <w:pPr>
              <w:pStyle w:val="OtherTableBody"/>
            </w:pPr>
            <w:r>
              <w:t>..</w:t>
            </w:r>
          </w:p>
        </w:tc>
        <w:tc>
          <w:tcPr>
            <w:tcW w:w="600" w:type="dxa"/>
          </w:tcPr>
          <w:p w14:paraId="5D54C6FE" w14:textId="77777777" w:rsidR="00B50050" w:rsidRDefault="00B50050" w:rsidP="0088127C">
            <w:pPr>
              <w:pStyle w:val="OtherTableBody"/>
            </w:pPr>
          </w:p>
        </w:tc>
        <w:tc>
          <w:tcPr>
            <w:tcW w:w="600" w:type="dxa"/>
          </w:tcPr>
          <w:p w14:paraId="1862D56B" w14:textId="77777777" w:rsidR="00B50050" w:rsidRDefault="00B50050" w:rsidP="0088127C">
            <w:pPr>
              <w:pStyle w:val="OtherTableBody"/>
            </w:pPr>
            <w:r>
              <w:t>XAD</w:t>
            </w:r>
          </w:p>
        </w:tc>
        <w:tc>
          <w:tcPr>
            <w:tcW w:w="700" w:type="dxa"/>
          </w:tcPr>
          <w:p w14:paraId="22A226DD" w14:textId="77777777" w:rsidR="00B50050" w:rsidRDefault="00B50050" w:rsidP="0088127C">
            <w:pPr>
              <w:pStyle w:val="OtherTableBody"/>
            </w:pPr>
            <w:r>
              <w:t>Y</w:t>
            </w:r>
          </w:p>
        </w:tc>
        <w:tc>
          <w:tcPr>
            <w:tcW w:w="600" w:type="dxa"/>
          </w:tcPr>
          <w:p w14:paraId="41B9C094" w14:textId="77777777" w:rsidR="00B50050" w:rsidRDefault="00B50050" w:rsidP="0088127C">
            <w:pPr>
              <w:pStyle w:val="OtherTableBody"/>
            </w:pPr>
          </w:p>
        </w:tc>
        <w:tc>
          <w:tcPr>
            <w:tcW w:w="900" w:type="dxa"/>
          </w:tcPr>
          <w:p w14:paraId="0E1DD4DF" w14:textId="77777777" w:rsidR="00B50050" w:rsidRDefault="00B50050" w:rsidP="0088127C">
            <w:pPr>
              <w:pStyle w:val="OtherTableBody"/>
            </w:pPr>
            <w:r>
              <w:t>15.4.8.11</w:t>
            </w:r>
          </w:p>
        </w:tc>
      </w:tr>
      <w:tr w:rsidR="00B50050" w14:paraId="07051722" w14:textId="77777777" w:rsidTr="00195548">
        <w:tc>
          <w:tcPr>
            <w:tcW w:w="3500" w:type="dxa"/>
          </w:tcPr>
          <w:p w14:paraId="19E7EB39" w14:textId="77777777" w:rsidR="00B50050" w:rsidRDefault="00B50050" w:rsidP="0088127C">
            <w:pPr>
              <w:pStyle w:val="OtherTableBody"/>
            </w:pPr>
            <w:r>
              <w:t>Office/Home Address/Birthplace</w:t>
            </w:r>
          </w:p>
        </w:tc>
        <w:tc>
          <w:tcPr>
            <w:tcW w:w="700" w:type="dxa"/>
          </w:tcPr>
          <w:p w14:paraId="7137AD84" w14:textId="77777777" w:rsidR="00B50050" w:rsidRDefault="00B50050" w:rsidP="0088127C">
            <w:pPr>
              <w:pStyle w:val="OtherTableBody"/>
            </w:pPr>
            <w:r>
              <w:t>00679</w:t>
            </w:r>
          </w:p>
        </w:tc>
        <w:tc>
          <w:tcPr>
            <w:tcW w:w="600" w:type="dxa"/>
          </w:tcPr>
          <w:p w14:paraId="0008898F" w14:textId="77777777" w:rsidR="00B50050" w:rsidRDefault="00B50050" w:rsidP="0088127C">
            <w:pPr>
              <w:pStyle w:val="OtherTableBody"/>
            </w:pPr>
            <w:r>
              <w:t>ROL</w:t>
            </w:r>
          </w:p>
        </w:tc>
        <w:tc>
          <w:tcPr>
            <w:tcW w:w="600" w:type="dxa"/>
          </w:tcPr>
          <w:p w14:paraId="6291D5F0" w14:textId="77777777" w:rsidR="00B50050" w:rsidRDefault="00B50050" w:rsidP="0088127C">
            <w:pPr>
              <w:pStyle w:val="OtherTableBody"/>
            </w:pPr>
            <w:r>
              <w:t>11</w:t>
            </w:r>
          </w:p>
        </w:tc>
        <w:tc>
          <w:tcPr>
            <w:tcW w:w="600" w:type="dxa"/>
          </w:tcPr>
          <w:p w14:paraId="0FC951BA" w14:textId="77777777" w:rsidR="00B50050" w:rsidRDefault="00B50050" w:rsidP="0088127C">
            <w:pPr>
              <w:pStyle w:val="OtherTableBody"/>
            </w:pPr>
            <w:r>
              <w:t>..</w:t>
            </w:r>
          </w:p>
        </w:tc>
        <w:tc>
          <w:tcPr>
            <w:tcW w:w="600" w:type="dxa"/>
          </w:tcPr>
          <w:p w14:paraId="3950FF26" w14:textId="77777777" w:rsidR="00B50050" w:rsidRDefault="00B50050" w:rsidP="0088127C">
            <w:pPr>
              <w:pStyle w:val="OtherTableBody"/>
            </w:pPr>
          </w:p>
        </w:tc>
        <w:tc>
          <w:tcPr>
            <w:tcW w:w="600" w:type="dxa"/>
          </w:tcPr>
          <w:p w14:paraId="73591F95" w14:textId="77777777" w:rsidR="00B50050" w:rsidRDefault="00B50050" w:rsidP="0088127C">
            <w:pPr>
              <w:pStyle w:val="OtherTableBody"/>
            </w:pPr>
            <w:r>
              <w:t>XAD</w:t>
            </w:r>
          </w:p>
        </w:tc>
        <w:tc>
          <w:tcPr>
            <w:tcW w:w="700" w:type="dxa"/>
          </w:tcPr>
          <w:p w14:paraId="3D1D7B9C" w14:textId="77777777" w:rsidR="00B50050" w:rsidRDefault="00B50050" w:rsidP="0088127C">
            <w:pPr>
              <w:pStyle w:val="OtherTableBody"/>
            </w:pPr>
            <w:r>
              <w:t>Y</w:t>
            </w:r>
          </w:p>
        </w:tc>
        <w:tc>
          <w:tcPr>
            <w:tcW w:w="600" w:type="dxa"/>
          </w:tcPr>
          <w:p w14:paraId="2F1BD97A" w14:textId="77777777" w:rsidR="00B50050" w:rsidRDefault="00B50050" w:rsidP="0088127C">
            <w:pPr>
              <w:pStyle w:val="OtherTableBody"/>
            </w:pPr>
          </w:p>
        </w:tc>
        <w:tc>
          <w:tcPr>
            <w:tcW w:w="900" w:type="dxa"/>
          </w:tcPr>
          <w:p w14:paraId="5A72F3F0" w14:textId="77777777" w:rsidR="00B50050" w:rsidRDefault="00B50050" w:rsidP="0088127C">
            <w:pPr>
              <w:pStyle w:val="OtherTableBody"/>
            </w:pPr>
            <w:r>
              <w:t>15.4.7.11</w:t>
            </w:r>
          </w:p>
        </w:tc>
      </w:tr>
      <w:tr w:rsidR="00B50050" w14:paraId="3C8AE97F" w14:textId="77777777" w:rsidTr="00195548">
        <w:tc>
          <w:tcPr>
            <w:tcW w:w="3500" w:type="dxa"/>
          </w:tcPr>
          <w:p w14:paraId="695517C4" w14:textId="77777777" w:rsidR="00B50050" w:rsidRDefault="00B50050" w:rsidP="0088127C">
            <w:pPr>
              <w:pStyle w:val="OtherTableBody"/>
            </w:pPr>
            <w:r>
              <w:t>On Board Stability Duration</w:t>
            </w:r>
          </w:p>
        </w:tc>
        <w:tc>
          <w:tcPr>
            <w:tcW w:w="700" w:type="dxa"/>
          </w:tcPr>
          <w:p w14:paraId="007D9EB0" w14:textId="77777777" w:rsidR="00B50050" w:rsidRDefault="00B50050" w:rsidP="0088127C">
            <w:pPr>
              <w:pStyle w:val="OtherTableBody"/>
            </w:pPr>
            <w:r>
              <w:t>01385</w:t>
            </w:r>
          </w:p>
        </w:tc>
        <w:tc>
          <w:tcPr>
            <w:tcW w:w="600" w:type="dxa"/>
          </w:tcPr>
          <w:p w14:paraId="6E3D694D" w14:textId="77777777" w:rsidR="00B50050" w:rsidRDefault="00B50050" w:rsidP="0088127C">
            <w:pPr>
              <w:pStyle w:val="OtherTableBody"/>
            </w:pPr>
            <w:r>
              <w:t>INV</w:t>
            </w:r>
          </w:p>
        </w:tc>
        <w:tc>
          <w:tcPr>
            <w:tcW w:w="600" w:type="dxa"/>
          </w:tcPr>
          <w:p w14:paraId="44FDA4FC" w14:textId="77777777" w:rsidR="00B50050" w:rsidRDefault="00B50050" w:rsidP="0088127C">
            <w:pPr>
              <w:pStyle w:val="OtherTableBody"/>
            </w:pPr>
            <w:r>
              <w:t>14</w:t>
            </w:r>
          </w:p>
        </w:tc>
        <w:tc>
          <w:tcPr>
            <w:tcW w:w="600" w:type="dxa"/>
          </w:tcPr>
          <w:p w14:paraId="51AF4039" w14:textId="77777777" w:rsidR="00B50050" w:rsidRDefault="00B50050" w:rsidP="0088127C">
            <w:pPr>
              <w:pStyle w:val="OtherTableBody"/>
            </w:pPr>
            <w:r>
              <w:t>..</w:t>
            </w:r>
          </w:p>
        </w:tc>
        <w:tc>
          <w:tcPr>
            <w:tcW w:w="600" w:type="dxa"/>
          </w:tcPr>
          <w:p w14:paraId="4B3F9B08" w14:textId="77777777" w:rsidR="00B50050" w:rsidRDefault="00B50050" w:rsidP="0088127C">
            <w:pPr>
              <w:pStyle w:val="OtherTableBody"/>
            </w:pPr>
          </w:p>
        </w:tc>
        <w:tc>
          <w:tcPr>
            <w:tcW w:w="600" w:type="dxa"/>
          </w:tcPr>
          <w:p w14:paraId="622B50F4" w14:textId="77777777" w:rsidR="00B50050" w:rsidRDefault="00B50050" w:rsidP="0088127C">
            <w:pPr>
              <w:pStyle w:val="OtherTableBody"/>
            </w:pPr>
            <w:r>
              <w:t>-</w:t>
            </w:r>
          </w:p>
        </w:tc>
        <w:tc>
          <w:tcPr>
            <w:tcW w:w="700" w:type="dxa"/>
          </w:tcPr>
          <w:p w14:paraId="32CD92AF" w14:textId="77777777" w:rsidR="00B50050" w:rsidRDefault="00B50050" w:rsidP="0088127C">
            <w:pPr>
              <w:pStyle w:val="OtherTableBody"/>
            </w:pPr>
          </w:p>
        </w:tc>
        <w:tc>
          <w:tcPr>
            <w:tcW w:w="600" w:type="dxa"/>
          </w:tcPr>
          <w:p w14:paraId="13810896" w14:textId="77777777" w:rsidR="00B50050" w:rsidRDefault="00B50050" w:rsidP="0088127C">
            <w:pPr>
              <w:pStyle w:val="OtherTableBody"/>
            </w:pPr>
          </w:p>
        </w:tc>
        <w:tc>
          <w:tcPr>
            <w:tcW w:w="900" w:type="dxa"/>
          </w:tcPr>
          <w:p w14:paraId="58332122" w14:textId="77777777" w:rsidR="00B50050" w:rsidRDefault="00B50050" w:rsidP="0088127C">
            <w:pPr>
              <w:pStyle w:val="OtherTableBody"/>
            </w:pPr>
            <w:r>
              <w:t>13.4.4.14</w:t>
            </w:r>
          </w:p>
        </w:tc>
      </w:tr>
      <w:tr w:rsidR="00B50050" w14:paraId="2B48ABB1" w14:textId="77777777" w:rsidTr="00195548">
        <w:tc>
          <w:tcPr>
            <w:tcW w:w="3500" w:type="dxa"/>
          </w:tcPr>
          <w:p w14:paraId="382C864D" w14:textId="77777777" w:rsidR="00B50050" w:rsidRDefault="00B50050" w:rsidP="0088127C">
            <w:pPr>
              <w:pStyle w:val="OtherTableBody"/>
            </w:pPr>
            <w:r>
              <w:t xml:space="preserve">On Board Stability Time </w:t>
            </w:r>
          </w:p>
        </w:tc>
        <w:tc>
          <w:tcPr>
            <w:tcW w:w="700" w:type="dxa"/>
          </w:tcPr>
          <w:p w14:paraId="1F2917A9" w14:textId="77777777" w:rsidR="00B50050" w:rsidRDefault="00B50050" w:rsidP="0088127C">
            <w:pPr>
              <w:pStyle w:val="OtherTableBody"/>
            </w:pPr>
            <w:r>
              <w:t>01626</w:t>
            </w:r>
          </w:p>
        </w:tc>
        <w:tc>
          <w:tcPr>
            <w:tcW w:w="600" w:type="dxa"/>
          </w:tcPr>
          <w:p w14:paraId="067D6027" w14:textId="77777777" w:rsidR="00B50050" w:rsidRDefault="00B50050" w:rsidP="0088127C">
            <w:pPr>
              <w:pStyle w:val="OtherTableBody"/>
            </w:pPr>
            <w:r>
              <w:t>INV</w:t>
            </w:r>
          </w:p>
        </w:tc>
        <w:tc>
          <w:tcPr>
            <w:tcW w:w="600" w:type="dxa"/>
          </w:tcPr>
          <w:p w14:paraId="12DE5CA9" w14:textId="77777777" w:rsidR="00B50050" w:rsidRDefault="00B50050" w:rsidP="0088127C">
            <w:pPr>
              <w:pStyle w:val="OtherTableBody"/>
            </w:pPr>
            <w:r>
              <w:t>19</w:t>
            </w:r>
          </w:p>
        </w:tc>
        <w:tc>
          <w:tcPr>
            <w:tcW w:w="600" w:type="dxa"/>
          </w:tcPr>
          <w:p w14:paraId="7795847A" w14:textId="77777777" w:rsidR="00B50050" w:rsidRDefault="00B50050" w:rsidP="0088127C">
            <w:pPr>
              <w:pStyle w:val="OtherTableBody"/>
            </w:pPr>
            <w:r>
              <w:t>..</w:t>
            </w:r>
          </w:p>
        </w:tc>
        <w:tc>
          <w:tcPr>
            <w:tcW w:w="600" w:type="dxa"/>
          </w:tcPr>
          <w:p w14:paraId="3E08284B" w14:textId="77777777" w:rsidR="00B50050" w:rsidRDefault="00B50050" w:rsidP="0088127C">
            <w:pPr>
              <w:pStyle w:val="OtherTableBody"/>
            </w:pPr>
          </w:p>
        </w:tc>
        <w:tc>
          <w:tcPr>
            <w:tcW w:w="600" w:type="dxa"/>
          </w:tcPr>
          <w:p w14:paraId="59FE9558" w14:textId="77777777" w:rsidR="00B50050" w:rsidRDefault="00B50050" w:rsidP="0088127C">
            <w:pPr>
              <w:pStyle w:val="OtherTableBody"/>
            </w:pPr>
            <w:r>
              <w:t>CQ</w:t>
            </w:r>
          </w:p>
        </w:tc>
        <w:tc>
          <w:tcPr>
            <w:tcW w:w="700" w:type="dxa"/>
          </w:tcPr>
          <w:p w14:paraId="16B4317B" w14:textId="77777777" w:rsidR="00B50050" w:rsidRDefault="00B50050" w:rsidP="0088127C">
            <w:pPr>
              <w:pStyle w:val="OtherTableBody"/>
            </w:pPr>
          </w:p>
        </w:tc>
        <w:tc>
          <w:tcPr>
            <w:tcW w:w="600" w:type="dxa"/>
          </w:tcPr>
          <w:p w14:paraId="19DAED5D" w14:textId="77777777" w:rsidR="00B50050" w:rsidRDefault="00B50050" w:rsidP="0088127C">
            <w:pPr>
              <w:pStyle w:val="OtherTableBody"/>
            </w:pPr>
          </w:p>
        </w:tc>
        <w:tc>
          <w:tcPr>
            <w:tcW w:w="900" w:type="dxa"/>
          </w:tcPr>
          <w:p w14:paraId="7ED0CCAB" w14:textId="77777777" w:rsidR="00B50050" w:rsidRDefault="00B50050" w:rsidP="0088127C">
            <w:pPr>
              <w:pStyle w:val="OtherTableBody"/>
            </w:pPr>
            <w:r>
              <w:t>13.4.4.19</w:t>
            </w:r>
          </w:p>
        </w:tc>
      </w:tr>
      <w:tr w:rsidR="00B50050" w14:paraId="065E9BD4" w14:textId="77777777" w:rsidTr="00195548">
        <w:tc>
          <w:tcPr>
            <w:tcW w:w="3500" w:type="dxa"/>
          </w:tcPr>
          <w:p w14:paraId="1DEF6A9D" w14:textId="77777777" w:rsidR="00B50050" w:rsidRDefault="00B50050" w:rsidP="0088127C">
            <w:pPr>
              <w:pStyle w:val="OtherTableBody"/>
            </w:pPr>
            <w:r>
              <w:t>Online Verification Date/Time</w:t>
            </w:r>
          </w:p>
        </w:tc>
        <w:tc>
          <w:tcPr>
            <w:tcW w:w="700" w:type="dxa"/>
          </w:tcPr>
          <w:p w14:paraId="04D9BD30" w14:textId="77777777" w:rsidR="00B50050" w:rsidRDefault="00B50050" w:rsidP="0088127C">
            <w:pPr>
              <w:pStyle w:val="OtherTableBody"/>
            </w:pPr>
            <w:r>
              <w:t>02483</w:t>
            </w:r>
          </w:p>
        </w:tc>
        <w:tc>
          <w:tcPr>
            <w:tcW w:w="600" w:type="dxa"/>
          </w:tcPr>
          <w:p w14:paraId="303B9E19" w14:textId="77777777" w:rsidR="00B50050" w:rsidRDefault="00B50050" w:rsidP="0088127C">
            <w:pPr>
              <w:pStyle w:val="OtherTableBody"/>
            </w:pPr>
            <w:r>
              <w:t>IN3</w:t>
            </w:r>
          </w:p>
        </w:tc>
        <w:tc>
          <w:tcPr>
            <w:tcW w:w="600" w:type="dxa"/>
          </w:tcPr>
          <w:p w14:paraId="7A2CFFBE" w14:textId="77777777" w:rsidR="00B50050" w:rsidRDefault="00B50050" w:rsidP="0088127C">
            <w:pPr>
              <w:pStyle w:val="OtherTableBody"/>
            </w:pPr>
            <w:r>
              <w:t>28</w:t>
            </w:r>
          </w:p>
        </w:tc>
        <w:tc>
          <w:tcPr>
            <w:tcW w:w="600" w:type="dxa"/>
          </w:tcPr>
          <w:p w14:paraId="2B5C13FC" w14:textId="77777777" w:rsidR="00B50050" w:rsidRDefault="00B50050" w:rsidP="0088127C">
            <w:pPr>
              <w:pStyle w:val="OtherTableBody"/>
            </w:pPr>
            <w:r>
              <w:t>..</w:t>
            </w:r>
          </w:p>
        </w:tc>
        <w:tc>
          <w:tcPr>
            <w:tcW w:w="600" w:type="dxa"/>
          </w:tcPr>
          <w:p w14:paraId="06777D0C" w14:textId="77777777" w:rsidR="00B50050" w:rsidRDefault="00B50050" w:rsidP="0088127C">
            <w:pPr>
              <w:pStyle w:val="OtherTableBody"/>
            </w:pPr>
          </w:p>
        </w:tc>
        <w:tc>
          <w:tcPr>
            <w:tcW w:w="600" w:type="dxa"/>
          </w:tcPr>
          <w:p w14:paraId="3104E850" w14:textId="77777777" w:rsidR="00B50050" w:rsidRDefault="00B50050" w:rsidP="0088127C">
            <w:pPr>
              <w:pStyle w:val="OtherTableBody"/>
            </w:pPr>
            <w:r>
              <w:t>DTM</w:t>
            </w:r>
          </w:p>
        </w:tc>
        <w:tc>
          <w:tcPr>
            <w:tcW w:w="700" w:type="dxa"/>
          </w:tcPr>
          <w:p w14:paraId="24510C52" w14:textId="77777777" w:rsidR="00B50050" w:rsidRDefault="00B50050" w:rsidP="0088127C">
            <w:pPr>
              <w:pStyle w:val="OtherTableBody"/>
            </w:pPr>
          </w:p>
        </w:tc>
        <w:tc>
          <w:tcPr>
            <w:tcW w:w="600" w:type="dxa"/>
          </w:tcPr>
          <w:p w14:paraId="545275A9" w14:textId="77777777" w:rsidR="00B50050" w:rsidRDefault="00B50050" w:rsidP="0088127C">
            <w:pPr>
              <w:pStyle w:val="OtherTableBody"/>
            </w:pPr>
          </w:p>
        </w:tc>
        <w:tc>
          <w:tcPr>
            <w:tcW w:w="900" w:type="dxa"/>
          </w:tcPr>
          <w:p w14:paraId="7A78C65B" w14:textId="77777777" w:rsidR="00B50050" w:rsidRDefault="00B50050" w:rsidP="0088127C">
            <w:pPr>
              <w:pStyle w:val="OtherTableBody"/>
            </w:pPr>
            <w:r>
              <w:t>6.5.8.28</w:t>
            </w:r>
          </w:p>
        </w:tc>
      </w:tr>
      <w:tr w:rsidR="00B50050" w14:paraId="1032705E" w14:textId="77777777" w:rsidTr="00195548">
        <w:tc>
          <w:tcPr>
            <w:tcW w:w="3500" w:type="dxa"/>
          </w:tcPr>
          <w:p w14:paraId="768CD6C6" w14:textId="77777777" w:rsidR="00B50050" w:rsidRDefault="00B50050" w:rsidP="0088127C">
            <w:pPr>
              <w:pStyle w:val="OtherTableBody"/>
            </w:pPr>
            <w:r>
              <w:t>Online Verification Result</w:t>
            </w:r>
          </w:p>
        </w:tc>
        <w:tc>
          <w:tcPr>
            <w:tcW w:w="700" w:type="dxa"/>
          </w:tcPr>
          <w:p w14:paraId="14186411" w14:textId="77777777" w:rsidR="00B50050" w:rsidRDefault="00B50050" w:rsidP="0088127C">
            <w:pPr>
              <w:pStyle w:val="OtherTableBody"/>
            </w:pPr>
            <w:r>
              <w:t>02484</w:t>
            </w:r>
          </w:p>
        </w:tc>
        <w:tc>
          <w:tcPr>
            <w:tcW w:w="600" w:type="dxa"/>
          </w:tcPr>
          <w:p w14:paraId="06C396A7" w14:textId="77777777" w:rsidR="00B50050" w:rsidRDefault="00B50050" w:rsidP="0088127C">
            <w:pPr>
              <w:pStyle w:val="OtherTableBody"/>
            </w:pPr>
            <w:r>
              <w:t>IN3</w:t>
            </w:r>
          </w:p>
        </w:tc>
        <w:tc>
          <w:tcPr>
            <w:tcW w:w="600" w:type="dxa"/>
          </w:tcPr>
          <w:p w14:paraId="18773A2B" w14:textId="77777777" w:rsidR="00B50050" w:rsidRDefault="00B50050" w:rsidP="0088127C">
            <w:pPr>
              <w:pStyle w:val="OtherTableBody"/>
            </w:pPr>
            <w:r>
              <w:t>29</w:t>
            </w:r>
          </w:p>
        </w:tc>
        <w:tc>
          <w:tcPr>
            <w:tcW w:w="600" w:type="dxa"/>
          </w:tcPr>
          <w:p w14:paraId="30FF519F" w14:textId="77777777" w:rsidR="00B50050" w:rsidRDefault="00B50050" w:rsidP="0088127C">
            <w:pPr>
              <w:pStyle w:val="OtherTableBody"/>
            </w:pPr>
            <w:r>
              <w:t>..</w:t>
            </w:r>
          </w:p>
        </w:tc>
        <w:tc>
          <w:tcPr>
            <w:tcW w:w="600" w:type="dxa"/>
          </w:tcPr>
          <w:p w14:paraId="4DEB1DF9" w14:textId="77777777" w:rsidR="00B50050" w:rsidRDefault="00B50050" w:rsidP="0088127C">
            <w:pPr>
              <w:pStyle w:val="OtherTableBody"/>
            </w:pPr>
          </w:p>
        </w:tc>
        <w:tc>
          <w:tcPr>
            <w:tcW w:w="600" w:type="dxa"/>
          </w:tcPr>
          <w:p w14:paraId="4FE9B1CC" w14:textId="77777777" w:rsidR="00B50050" w:rsidRDefault="00B50050" w:rsidP="0088127C">
            <w:pPr>
              <w:pStyle w:val="OtherTableBody"/>
            </w:pPr>
            <w:r>
              <w:t>CWE</w:t>
            </w:r>
          </w:p>
        </w:tc>
        <w:tc>
          <w:tcPr>
            <w:tcW w:w="700" w:type="dxa"/>
          </w:tcPr>
          <w:p w14:paraId="5356BEDE" w14:textId="77777777" w:rsidR="00B50050" w:rsidRDefault="00B50050" w:rsidP="0088127C">
            <w:pPr>
              <w:pStyle w:val="OtherTableBody"/>
            </w:pPr>
          </w:p>
        </w:tc>
        <w:tc>
          <w:tcPr>
            <w:tcW w:w="600" w:type="dxa"/>
          </w:tcPr>
          <w:p w14:paraId="41E529BC" w14:textId="77777777" w:rsidR="00B50050" w:rsidRDefault="00B50050" w:rsidP="0088127C">
            <w:pPr>
              <w:pStyle w:val="OtherTableBody"/>
            </w:pPr>
            <w:r>
              <w:t>0970</w:t>
            </w:r>
          </w:p>
        </w:tc>
        <w:tc>
          <w:tcPr>
            <w:tcW w:w="900" w:type="dxa"/>
          </w:tcPr>
          <w:p w14:paraId="0F7ED808" w14:textId="77777777" w:rsidR="00B50050" w:rsidRDefault="00B50050" w:rsidP="0088127C">
            <w:pPr>
              <w:pStyle w:val="OtherTableBody"/>
            </w:pPr>
            <w:r>
              <w:t>6.5.8.29</w:t>
            </w:r>
          </w:p>
        </w:tc>
      </w:tr>
      <w:tr w:rsidR="00B50050" w14:paraId="38D2647E" w14:textId="77777777" w:rsidTr="00195548">
        <w:tc>
          <w:tcPr>
            <w:tcW w:w="3500" w:type="dxa"/>
          </w:tcPr>
          <w:p w14:paraId="7A0D883B" w14:textId="77777777" w:rsidR="00B50050" w:rsidRDefault="00B50050" w:rsidP="0088127C">
            <w:pPr>
              <w:pStyle w:val="OtherTableBody"/>
            </w:pPr>
            <w:r>
              <w:t>Online Verification Result Check Digit</w:t>
            </w:r>
          </w:p>
        </w:tc>
        <w:tc>
          <w:tcPr>
            <w:tcW w:w="700" w:type="dxa"/>
          </w:tcPr>
          <w:p w14:paraId="74304793" w14:textId="77777777" w:rsidR="00B50050" w:rsidRDefault="00B50050" w:rsidP="0088127C">
            <w:pPr>
              <w:pStyle w:val="OtherTableBody"/>
            </w:pPr>
            <w:r>
              <w:t>02486</w:t>
            </w:r>
          </w:p>
        </w:tc>
        <w:tc>
          <w:tcPr>
            <w:tcW w:w="600" w:type="dxa"/>
          </w:tcPr>
          <w:p w14:paraId="7B36D440" w14:textId="77777777" w:rsidR="00B50050" w:rsidRDefault="00B50050" w:rsidP="0088127C">
            <w:pPr>
              <w:pStyle w:val="OtherTableBody"/>
            </w:pPr>
            <w:r>
              <w:t>IN3</w:t>
            </w:r>
          </w:p>
        </w:tc>
        <w:tc>
          <w:tcPr>
            <w:tcW w:w="600" w:type="dxa"/>
          </w:tcPr>
          <w:p w14:paraId="01799337" w14:textId="77777777" w:rsidR="00B50050" w:rsidRDefault="00B50050" w:rsidP="0088127C">
            <w:pPr>
              <w:pStyle w:val="OtherTableBody"/>
            </w:pPr>
            <w:r>
              <w:t>31</w:t>
            </w:r>
          </w:p>
        </w:tc>
        <w:tc>
          <w:tcPr>
            <w:tcW w:w="600" w:type="dxa"/>
          </w:tcPr>
          <w:p w14:paraId="3011511D" w14:textId="77777777" w:rsidR="00B50050" w:rsidRDefault="00B50050" w:rsidP="0088127C">
            <w:pPr>
              <w:pStyle w:val="OtherTableBody"/>
            </w:pPr>
            <w:r>
              <w:t>..</w:t>
            </w:r>
          </w:p>
        </w:tc>
        <w:tc>
          <w:tcPr>
            <w:tcW w:w="600" w:type="dxa"/>
          </w:tcPr>
          <w:p w14:paraId="23619EDA" w14:textId="77777777" w:rsidR="00B50050" w:rsidRDefault="00B50050" w:rsidP="0088127C">
            <w:pPr>
              <w:pStyle w:val="OtherTableBody"/>
            </w:pPr>
          </w:p>
        </w:tc>
        <w:tc>
          <w:tcPr>
            <w:tcW w:w="600" w:type="dxa"/>
          </w:tcPr>
          <w:p w14:paraId="7317E3F3" w14:textId="77777777" w:rsidR="00B50050" w:rsidRDefault="00B50050" w:rsidP="0088127C">
            <w:pPr>
              <w:pStyle w:val="OtherTableBody"/>
            </w:pPr>
            <w:r>
              <w:t>ST</w:t>
            </w:r>
          </w:p>
        </w:tc>
        <w:tc>
          <w:tcPr>
            <w:tcW w:w="700" w:type="dxa"/>
          </w:tcPr>
          <w:p w14:paraId="7690E629" w14:textId="77777777" w:rsidR="00B50050" w:rsidRDefault="00B50050" w:rsidP="0088127C">
            <w:pPr>
              <w:pStyle w:val="OtherTableBody"/>
            </w:pPr>
          </w:p>
        </w:tc>
        <w:tc>
          <w:tcPr>
            <w:tcW w:w="600" w:type="dxa"/>
          </w:tcPr>
          <w:p w14:paraId="2FDAA550" w14:textId="77777777" w:rsidR="00B50050" w:rsidRDefault="00B50050" w:rsidP="0088127C">
            <w:pPr>
              <w:pStyle w:val="OtherTableBody"/>
            </w:pPr>
          </w:p>
        </w:tc>
        <w:tc>
          <w:tcPr>
            <w:tcW w:w="900" w:type="dxa"/>
          </w:tcPr>
          <w:p w14:paraId="7204AF9F" w14:textId="77777777" w:rsidR="00B50050" w:rsidRDefault="00B50050" w:rsidP="0088127C">
            <w:pPr>
              <w:pStyle w:val="OtherTableBody"/>
            </w:pPr>
            <w:r>
              <w:t>6.5.8.31</w:t>
            </w:r>
          </w:p>
        </w:tc>
      </w:tr>
      <w:tr w:rsidR="00B50050" w14:paraId="35675C30" w14:textId="77777777" w:rsidTr="00195548">
        <w:tc>
          <w:tcPr>
            <w:tcW w:w="3500" w:type="dxa"/>
          </w:tcPr>
          <w:p w14:paraId="7A6607D1" w14:textId="77777777" w:rsidR="00B50050" w:rsidRDefault="00B50050" w:rsidP="0088127C">
            <w:pPr>
              <w:pStyle w:val="OtherTableBody"/>
            </w:pPr>
            <w:r>
              <w:t>Online Verification Result Error Code</w:t>
            </w:r>
          </w:p>
        </w:tc>
        <w:tc>
          <w:tcPr>
            <w:tcW w:w="700" w:type="dxa"/>
          </w:tcPr>
          <w:p w14:paraId="3746D928" w14:textId="77777777" w:rsidR="00B50050" w:rsidRDefault="00B50050" w:rsidP="0088127C">
            <w:pPr>
              <w:pStyle w:val="OtherTableBody"/>
            </w:pPr>
            <w:r>
              <w:t>02485</w:t>
            </w:r>
          </w:p>
        </w:tc>
        <w:tc>
          <w:tcPr>
            <w:tcW w:w="600" w:type="dxa"/>
          </w:tcPr>
          <w:p w14:paraId="3405B3AA" w14:textId="77777777" w:rsidR="00B50050" w:rsidRDefault="00B50050" w:rsidP="0088127C">
            <w:pPr>
              <w:pStyle w:val="OtherTableBody"/>
            </w:pPr>
            <w:r>
              <w:t>IN3</w:t>
            </w:r>
          </w:p>
        </w:tc>
        <w:tc>
          <w:tcPr>
            <w:tcW w:w="600" w:type="dxa"/>
          </w:tcPr>
          <w:p w14:paraId="59CA5C52" w14:textId="77777777" w:rsidR="00B50050" w:rsidRDefault="00B50050" w:rsidP="0088127C">
            <w:pPr>
              <w:pStyle w:val="OtherTableBody"/>
            </w:pPr>
            <w:r>
              <w:t>30</w:t>
            </w:r>
          </w:p>
        </w:tc>
        <w:tc>
          <w:tcPr>
            <w:tcW w:w="600" w:type="dxa"/>
          </w:tcPr>
          <w:p w14:paraId="43448E48" w14:textId="77777777" w:rsidR="00B50050" w:rsidRDefault="00B50050" w:rsidP="0088127C">
            <w:pPr>
              <w:pStyle w:val="OtherTableBody"/>
            </w:pPr>
            <w:r>
              <w:t>..</w:t>
            </w:r>
          </w:p>
        </w:tc>
        <w:tc>
          <w:tcPr>
            <w:tcW w:w="600" w:type="dxa"/>
          </w:tcPr>
          <w:p w14:paraId="3813277D" w14:textId="77777777" w:rsidR="00B50050" w:rsidRDefault="00B50050" w:rsidP="0088127C">
            <w:pPr>
              <w:pStyle w:val="OtherTableBody"/>
            </w:pPr>
          </w:p>
        </w:tc>
        <w:tc>
          <w:tcPr>
            <w:tcW w:w="600" w:type="dxa"/>
          </w:tcPr>
          <w:p w14:paraId="51DEBD40" w14:textId="77777777" w:rsidR="00B50050" w:rsidRDefault="00B50050" w:rsidP="0088127C">
            <w:pPr>
              <w:pStyle w:val="OtherTableBody"/>
            </w:pPr>
            <w:r>
              <w:t>CWE</w:t>
            </w:r>
          </w:p>
        </w:tc>
        <w:tc>
          <w:tcPr>
            <w:tcW w:w="700" w:type="dxa"/>
          </w:tcPr>
          <w:p w14:paraId="690F2E18" w14:textId="77777777" w:rsidR="00B50050" w:rsidRDefault="00B50050" w:rsidP="0088127C">
            <w:pPr>
              <w:pStyle w:val="OtherTableBody"/>
            </w:pPr>
          </w:p>
        </w:tc>
        <w:tc>
          <w:tcPr>
            <w:tcW w:w="600" w:type="dxa"/>
          </w:tcPr>
          <w:p w14:paraId="06683380" w14:textId="77777777" w:rsidR="00B50050" w:rsidRDefault="00B50050" w:rsidP="0088127C">
            <w:pPr>
              <w:pStyle w:val="OtherTableBody"/>
            </w:pPr>
            <w:r>
              <w:t>0971</w:t>
            </w:r>
          </w:p>
        </w:tc>
        <w:tc>
          <w:tcPr>
            <w:tcW w:w="900" w:type="dxa"/>
          </w:tcPr>
          <w:p w14:paraId="668C74BD" w14:textId="77777777" w:rsidR="00B50050" w:rsidRDefault="00B50050" w:rsidP="0088127C">
            <w:pPr>
              <w:pStyle w:val="OtherTableBody"/>
            </w:pPr>
            <w:r>
              <w:t>6.5.8.30</w:t>
            </w:r>
          </w:p>
        </w:tc>
      </w:tr>
      <w:tr w:rsidR="00B50050" w14:paraId="6CF871BF" w14:textId="77777777" w:rsidTr="00195548">
        <w:tc>
          <w:tcPr>
            <w:tcW w:w="3500" w:type="dxa"/>
          </w:tcPr>
          <w:p w14:paraId="59487BFF" w14:textId="77777777" w:rsidR="00B50050" w:rsidRDefault="00B50050" w:rsidP="0088127C">
            <w:pPr>
              <w:pStyle w:val="OtherTableBody"/>
            </w:pPr>
            <w:r>
              <w:t>Onset Date</w:t>
            </w:r>
          </w:p>
        </w:tc>
        <w:tc>
          <w:tcPr>
            <w:tcW w:w="700" w:type="dxa"/>
          </w:tcPr>
          <w:p w14:paraId="4CC9C851" w14:textId="77777777" w:rsidR="00B50050" w:rsidRDefault="00B50050" w:rsidP="0088127C">
            <w:pPr>
              <w:pStyle w:val="OtherTableBody"/>
            </w:pPr>
            <w:r>
              <w:t>01556</w:t>
            </w:r>
          </w:p>
        </w:tc>
        <w:tc>
          <w:tcPr>
            <w:tcW w:w="600" w:type="dxa"/>
          </w:tcPr>
          <w:p w14:paraId="7416ADBB" w14:textId="77777777" w:rsidR="00B50050" w:rsidRDefault="00B50050" w:rsidP="0088127C">
            <w:pPr>
              <w:pStyle w:val="OtherTableBody"/>
            </w:pPr>
            <w:r>
              <w:t>IAM</w:t>
            </w:r>
          </w:p>
        </w:tc>
        <w:tc>
          <w:tcPr>
            <w:tcW w:w="600" w:type="dxa"/>
          </w:tcPr>
          <w:p w14:paraId="2513C4C3" w14:textId="77777777" w:rsidR="00B50050" w:rsidRDefault="00B50050" w:rsidP="0088127C">
            <w:pPr>
              <w:pStyle w:val="OtherTableBody"/>
            </w:pPr>
            <w:r>
              <w:t>11</w:t>
            </w:r>
          </w:p>
        </w:tc>
        <w:tc>
          <w:tcPr>
            <w:tcW w:w="600" w:type="dxa"/>
          </w:tcPr>
          <w:p w14:paraId="027040FD" w14:textId="77777777" w:rsidR="00B50050" w:rsidRDefault="00B50050" w:rsidP="0088127C">
            <w:pPr>
              <w:pStyle w:val="OtherTableBody"/>
            </w:pPr>
            <w:r>
              <w:t>..</w:t>
            </w:r>
          </w:p>
        </w:tc>
        <w:tc>
          <w:tcPr>
            <w:tcW w:w="600" w:type="dxa"/>
          </w:tcPr>
          <w:p w14:paraId="2779DCB7" w14:textId="77777777" w:rsidR="00B50050" w:rsidRDefault="00B50050" w:rsidP="0088127C">
            <w:pPr>
              <w:pStyle w:val="OtherTableBody"/>
            </w:pPr>
          </w:p>
        </w:tc>
        <w:tc>
          <w:tcPr>
            <w:tcW w:w="600" w:type="dxa"/>
          </w:tcPr>
          <w:p w14:paraId="091511CE" w14:textId="77777777" w:rsidR="00B50050" w:rsidRDefault="00B50050" w:rsidP="0088127C">
            <w:pPr>
              <w:pStyle w:val="OtherTableBody"/>
            </w:pPr>
            <w:r>
              <w:t>DT</w:t>
            </w:r>
          </w:p>
        </w:tc>
        <w:tc>
          <w:tcPr>
            <w:tcW w:w="700" w:type="dxa"/>
          </w:tcPr>
          <w:p w14:paraId="0858D498" w14:textId="77777777" w:rsidR="00B50050" w:rsidRDefault="00B50050" w:rsidP="0088127C">
            <w:pPr>
              <w:pStyle w:val="OtherTableBody"/>
            </w:pPr>
          </w:p>
        </w:tc>
        <w:tc>
          <w:tcPr>
            <w:tcW w:w="600" w:type="dxa"/>
          </w:tcPr>
          <w:p w14:paraId="52E08D01" w14:textId="77777777" w:rsidR="00B50050" w:rsidRDefault="00B50050" w:rsidP="0088127C">
            <w:pPr>
              <w:pStyle w:val="OtherTableBody"/>
            </w:pPr>
          </w:p>
        </w:tc>
        <w:tc>
          <w:tcPr>
            <w:tcW w:w="900" w:type="dxa"/>
          </w:tcPr>
          <w:p w14:paraId="0B8E4BA3" w14:textId="77777777" w:rsidR="00B50050" w:rsidRDefault="00B50050" w:rsidP="0088127C">
            <w:pPr>
              <w:pStyle w:val="OtherTableBody"/>
            </w:pPr>
            <w:r>
              <w:t>3.4.7.11</w:t>
            </w:r>
          </w:p>
        </w:tc>
      </w:tr>
      <w:tr w:rsidR="00B50050" w14:paraId="5E22AEB7" w14:textId="77777777" w:rsidTr="00195548">
        <w:tc>
          <w:tcPr>
            <w:tcW w:w="3500" w:type="dxa"/>
          </w:tcPr>
          <w:p w14:paraId="12309BCF" w14:textId="77777777" w:rsidR="00B50050" w:rsidRDefault="00B50050" w:rsidP="0088127C">
            <w:pPr>
              <w:pStyle w:val="OtherTableBody"/>
            </w:pPr>
            <w:r>
              <w:t>Onset Date Text</w:t>
            </w:r>
          </w:p>
        </w:tc>
        <w:tc>
          <w:tcPr>
            <w:tcW w:w="700" w:type="dxa"/>
          </w:tcPr>
          <w:p w14:paraId="6DD60B92" w14:textId="77777777" w:rsidR="00B50050" w:rsidRDefault="00B50050" w:rsidP="0088127C">
            <w:pPr>
              <w:pStyle w:val="OtherTableBody"/>
            </w:pPr>
            <w:r>
              <w:t>01557</w:t>
            </w:r>
          </w:p>
        </w:tc>
        <w:tc>
          <w:tcPr>
            <w:tcW w:w="600" w:type="dxa"/>
          </w:tcPr>
          <w:p w14:paraId="4786C2CB" w14:textId="77777777" w:rsidR="00B50050" w:rsidRDefault="00B50050" w:rsidP="0088127C">
            <w:pPr>
              <w:pStyle w:val="OtherTableBody"/>
            </w:pPr>
            <w:r>
              <w:t>IAM</w:t>
            </w:r>
          </w:p>
        </w:tc>
        <w:tc>
          <w:tcPr>
            <w:tcW w:w="600" w:type="dxa"/>
          </w:tcPr>
          <w:p w14:paraId="17EBCF2C" w14:textId="77777777" w:rsidR="00B50050" w:rsidRDefault="00B50050" w:rsidP="0088127C">
            <w:pPr>
              <w:pStyle w:val="OtherTableBody"/>
            </w:pPr>
            <w:r>
              <w:t>12</w:t>
            </w:r>
          </w:p>
        </w:tc>
        <w:tc>
          <w:tcPr>
            <w:tcW w:w="600" w:type="dxa"/>
          </w:tcPr>
          <w:p w14:paraId="4C779444" w14:textId="77777777" w:rsidR="00B50050" w:rsidRDefault="00B50050" w:rsidP="0088127C">
            <w:pPr>
              <w:pStyle w:val="OtherTableBody"/>
            </w:pPr>
            <w:r>
              <w:t>..</w:t>
            </w:r>
          </w:p>
        </w:tc>
        <w:tc>
          <w:tcPr>
            <w:tcW w:w="600" w:type="dxa"/>
          </w:tcPr>
          <w:p w14:paraId="227FC0E8" w14:textId="77777777" w:rsidR="00B50050" w:rsidRDefault="00B50050" w:rsidP="0088127C">
            <w:pPr>
              <w:pStyle w:val="OtherTableBody"/>
            </w:pPr>
            <w:r>
              <w:t>60=</w:t>
            </w:r>
          </w:p>
        </w:tc>
        <w:tc>
          <w:tcPr>
            <w:tcW w:w="600" w:type="dxa"/>
          </w:tcPr>
          <w:p w14:paraId="1A1853B5" w14:textId="77777777" w:rsidR="00B50050" w:rsidRDefault="00B50050" w:rsidP="0088127C">
            <w:pPr>
              <w:pStyle w:val="OtherTableBody"/>
            </w:pPr>
            <w:r>
              <w:t>ST</w:t>
            </w:r>
          </w:p>
        </w:tc>
        <w:tc>
          <w:tcPr>
            <w:tcW w:w="700" w:type="dxa"/>
          </w:tcPr>
          <w:p w14:paraId="32500EE9" w14:textId="77777777" w:rsidR="00B50050" w:rsidRDefault="00B50050" w:rsidP="0088127C">
            <w:pPr>
              <w:pStyle w:val="OtherTableBody"/>
            </w:pPr>
          </w:p>
        </w:tc>
        <w:tc>
          <w:tcPr>
            <w:tcW w:w="600" w:type="dxa"/>
          </w:tcPr>
          <w:p w14:paraId="4458D769" w14:textId="77777777" w:rsidR="00B50050" w:rsidRDefault="00B50050" w:rsidP="0088127C">
            <w:pPr>
              <w:pStyle w:val="OtherTableBody"/>
            </w:pPr>
          </w:p>
        </w:tc>
        <w:tc>
          <w:tcPr>
            <w:tcW w:w="900" w:type="dxa"/>
          </w:tcPr>
          <w:p w14:paraId="1F4CBE06" w14:textId="77777777" w:rsidR="00B50050" w:rsidRDefault="00B50050" w:rsidP="0088127C">
            <w:pPr>
              <w:pStyle w:val="OtherTableBody"/>
            </w:pPr>
            <w:r>
              <w:t>3.4.7.12</w:t>
            </w:r>
          </w:p>
        </w:tc>
      </w:tr>
      <w:tr w:rsidR="00B50050" w14:paraId="016E7D19" w14:textId="77777777" w:rsidTr="00195548">
        <w:tc>
          <w:tcPr>
            <w:tcW w:w="3500" w:type="dxa"/>
          </w:tcPr>
          <w:p w14:paraId="739587B5" w14:textId="77777777" w:rsidR="00B50050" w:rsidRDefault="00B50050" w:rsidP="0088127C">
            <w:pPr>
              <w:pStyle w:val="OtherTableBody"/>
            </w:pPr>
            <w:r>
              <w:t xml:space="preserve">Operating Room Par Level Indicator </w:t>
            </w:r>
          </w:p>
        </w:tc>
        <w:tc>
          <w:tcPr>
            <w:tcW w:w="700" w:type="dxa"/>
          </w:tcPr>
          <w:p w14:paraId="4A8413CE" w14:textId="77777777" w:rsidR="00B50050" w:rsidRDefault="00B50050" w:rsidP="0088127C">
            <w:pPr>
              <w:pStyle w:val="OtherTableBody"/>
            </w:pPr>
            <w:r>
              <w:t>02085</w:t>
            </w:r>
          </w:p>
        </w:tc>
        <w:tc>
          <w:tcPr>
            <w:tcW w:w="600" w:type="dxa"/>
          </w:tcPr>
          <w:p w14:paraId="47F892CA" w14:textId="77777777" w:rsidR="00B50050" w:rsidRDefault="00B50050" w:rsidP="0088127C">
            <w:pPr>
              <w:pStyle w:val="OtherTableBody"/>
            </w:pPr>
            <w:r>
              <w:t>IVT</w:t>
            </w:r>
          </w:p>
        </w:tc>
        <w:tc>
          <w:tcPr>
            <w:tcW w:w="600" w:type="dxa"/>
          </w:tcPr>
          <w:p w14:paraId="262417C4" w14:textId="77777777" w:rsidR="00B50050" w:rsidRDefault="00B50050" w:rsidP="0088127C">
            <w:pPr>
              <w:pStyle w:val="OtherTableBody"/>
            </w:pPr>
            <w:r>
              <w:t>26</w:t>
            </w:r>
          </w:p>
        </w:tc>
        <w:tc>
          <w:tcPr>
            <w:tcW w:w="600" w:type="dxa"/>
          </w:tcPr>
          <w:p w14:paraId="51B07F83" w14:textId="77777777" w:rsidR="00B50050" w:rsidRDefault="00B50050" w:rsidP="0088127C">
            <w:pPr>
              <w:pStyle w:val="OtherTableBody"/>
            </w:pPr>
            <w:r>
              <w:t>..</w:t>
            </w:r>
          </w:p>
        </w:tc>
        <w:tc>
          <w:tcPr>
            <w:tcW w:w="600" w:type="dxa"/>
          </w:tcPr>
          <w:p w14:paraId="7B189F1A" w14:textId="77777777" w:rsidR="00B50050" w:rsidRDefault="00B50050" w:rsidP="0088127C">
            <w:pPr>
              <w:pStyle w:val="OtherTableBody"/>
            </w:pPr>
          </w:p>
        </w:tc>
        <w:tc>
          <w:tcPr>
            <w:tcW w:w="600" w:type="dxa"/>
          </w:tcPr>
          <w:p w14:paraId="7A9C9277" w14:textId="77777777" w:rsidR="00B50050" w:rsidRDefault="00B50050" w:rsidP="0088127C">
            <w:pPr>
              <w:pStyle w:val="OtherTableBody"/>
            </w:pPr>
            <w:r>
              <w:t>CNE</w:t>
            </w:r>
          </w:p>
        </w:tc>
        <w:tc>
          <w:tcPr>
            <w:tcW w:w="700" w:type="dxa"/>
          </w:tcPr>
          <w:p w14:paraId="63ABE054" w14:textId="77777777" w:rsidR="00B50050" w:rsidRDefault="00B50050" w:rsidP="0088127C">
            <w:pPr>
              <w:pStyle w:val="OtherTableBody"/>
            </w:pPr>
          </w:p>
        </w:tc>
        <w:tc>
          <w:tcPr>
            <w:tcW w:w="600" w:type="dxa"/>
          </w:tcPr>
          <w:p w14:paraId="53C9F585" w14:textId="77777777" w:rsidR="00B50050" w:rsidRDefault="00B50050" w:rsidP="0088127C">
            <w:pPr>
              <w:pStyle w:val="OtherTableBody"/>
            </w:pPr>
            <w:r>
              <w:t>0532</w:t>
            </w:r>
          </w:p>
        </w:tc>
        <w:tc>
          <w:tcPr>
            <w:tcW w:w="900" w:type="dxa"/>
          </w:tcPr>
          <w:p w14:paraId="05DCC497" w14:textId="77777777" w:rsidR="00B50050" w:rsidRDefault="00B50050" w:rsidP="0088127C">
            <w:pPr>
              <w:pStyle w:val="OtherTableBody"/>
            </w:pPr>
            <w:r>
              <w:t>17.4.7.26</w:t>
            </w:r>
          </w:p>
        </w:tc>
      </w:tr>
      <w:tr w:rsidR="00B50050" w14:paraId="7580548C" w14:textId="77777777" w:rsidTr="00195548">
        <w:tc>
          <w:tcPr>
            <w:tcW w:w="3500" w:type="dxa"/>
          </w:tcPr>
          <w:p w14:paraId="06C1C9F4" w14:textId="77777777" w:rsidR="00B50050" w:rsidRDefault="00B50050" w:rsidP="0088127C">
            <w:pPr>
              <w:pStyle w:val="OtherTableBody"/>
            </w:pPr>
            <w:r>
              <w:t>Operator</w:t>
            </w:r>
          </w:p>
        </w:tc>
        <w:tc>
          <w:tcPr>
            <w:tcW w:w="700" w:type="dxa"/>
          </w:tcPr>
          <w:p w14:paraId="536D4D03" w14:textId="77777777" w:rsidR="00B50050" w:rsidRDefault="00B50050" w:rsidP="0088127C">
            <w:pPr>
              <w:pStyle w:val="OtherTableBody"/>
            </w:pPr>
            <w:r>
              <w:t>00509</w:t>
            </w:r>
          </w:p>
        </w:tc>
        <w:tc>
          <w:tcPr>
            <w:tcW w:w="600" w:type="dxa"/>
          </w:tcPr>
          <w:p w14:paraId="23305A59" w14:textId="77777777" w:rsidR="00B50050" w:rsidRDefault="00B50050" w:rsidP="0088127C">
            <w:pPr>
              <w:pStyle w:val="OtherTableBody"/>
            </w:pPr>
            <w:r>
              <w:t>IN3</w:t>
            </w:r>
          </w:p>
        </w:tc>
        <w:tc>
          <w:tcPr>
            <w:tcW w:w="600" w:type="dxa"/>
          </w:tcPr>
          <w:p w14:paraId="1106D9DB" w14:textId="77777777" w:rsidR="00B50050" w:rsidRDefault="00B50050" w:rsidP="0088127C">
            <w:pPr>
              <w:pStyle w:val="OtherTableBody"/>
            </w:pPr>
            <w:r>
              <w:t>8</w:t>
            </w:r>
          </w:p>
        </w:tc>
        <w:tc>
          <w:tcPr>
            <w:tcW w:w="600" w:type="dxa"/>
          </w:tcPr>
          <w:p w14:paraId="4EE07203" w14:textId="77777777" w:rsidR="00B50050" w:rsidRDefault="00B50050" w:rsidP="0088127C">
            <w:pPr>
              <w:pStyle w:val="OtherTableBody"/>
            </w:pPr>
            <w:r>
              <w:t>..</w:t>
            </w:r>
          </w:p>
        </w:tc>
        <w:tc>
          <w:tcPr>
            <w:tcW w:w="600" w:type="dxa"/>
          </w:tcPr>
          <w:p w14:paraId="1382B38F" w14:textId="77777777" w:rsidR="00B50050" w:rsidRDefault="00B50050" w:rsidP="0088127C">
            <w:pPr>
              <w:pStyle w:val="OtherTableBody"/>
            </w:pPr>
          </w:p>
        </w:tc>
        <w:tc>
          <w:tcPr>
            <w:tcW w:w="600" w:type="dxa"/>
          </w:tcPr>
          <w:p w14:paraId="182F3FF5" w14:textId="77777777" w:rsidR="00B50050" w:rsidRDefault="00B50050" w:rsidP="0088127C">
            <w:pPr>
              <w:pStyle w:val="OtherTableBody"/>
            </w:pPr>
            <w:r>
              <w:t>XCN</w:t>
            </w:r>
          </w:p>
        </w:tc>
        <w:tc>
          <w:tcPr>
            <w:tcW w:w="700" w:type="dxa"/>
          </w:tcPr>
          <w:p w14:paraId="67B546A9" w14:textId="77777777" w:rsidR="00B50050" w:rsidRDefault="00B50050" w:rsidP="0088127C">
            <w:pPr>
              <w:pStyle w:val="OtherTableBody"/>
            </w:pPr>
            <w:r>
              <w:t>Y</w:t>
            </w:r>
          </w:p>
        </w:tc>
        <w:tc>
          <w:tcPr>
            <w:tcW w:w="600" w:type="dxa"/>
          </w:tcPr>
          <w:p w14:paraId="3064A520" w14:textId="77777777" w:rsidR="00B50050" w:rsidRDefault="00B50050" w:rsidP="0088127C">
            <w:pPr>
              <w:pStyle w:val="OtherTableBody"/>
            </w:pPr>
          </w:p>
        </w:tc>
        <w:tc>
          <w:tcPr>
            <w:tcW w:w="900" w:type="dxa"/>
          </w:tcPr>
          <w:p w14:paraId="201F8D66" w14:textId="77777777" w:rsidR="00B50050" w:rsidRDefault="00B50050" w:rsidP="0088127C">
            <w:pPr>
              <w:pStyle w:val="OtherTableBody"/>
            </w:pPr>
            <w:r>
              <w:t>6.5.8.8</w:t>
            </w:r>
          </w:p>
        </w:tc>
      </w:tr>
      <w:tr w:rsidR="00B50050" w14:paraId="00CD731F" w14:textId="77777777" w:rsidTr="00195548">
        <w:tc>
          <w:tcPr>
            <w:tcW w:w="3500" w:type="dxa"/>
          </w:tcPr>
          <w:p w14:paraId="57387E89" w14:textId="77777777" w:rsidR="00B50050" w:rsidRDefault="00B50050" w:rsidP="0088127C">
            <w:pPr>
              <w:pStyle w:val="OtherTableBody"/>
            </w:pPr>
            <w:r>
              <w:t>Operator - Unload</w:t>
            </w:r>
          </w:p>
        </w:tc>
        <w:tc>
          <w:tcPr>
            <w:tcW w:w="700" w:type="dxa"/>
          </w:tcPr>
          <w:p w14:paraId="2D5B3B64" w14:textId="77777777" w:rsidR="00B50050" w:rsidRDefault="00B50050" w:rsidP="0088127C">
            <w:pPr>
              <w:pStyle w:val="OtherTableBody"/>
            </w:pPr>
            <w:r>
              <w:t>02128</w:t>
            </w:r>
          </w:p>
        </w:tc>
        <w:tc>
          <w:tcPr>
            <w:tcW w:w="600" w:type="dxa"/>
          </w:tcPr>
          <w:p w14:paraId="20023B34" w14:textId="77777777" w:rsidR="00B50050" w:rsidRDefault="00B50050" w:rsidP="0088127C">
            <w:pPr>
              <w:pStyle w:val="OtherTableBody"/>
            </w:pPr>
            <w:r>
              <w:t>SCD</w:t>
            </w:r>
          </w:p>
        </w:tc>
        <w:tc>
          <w:tcPr>
            <w:tcW w:w="600" w:type="dxa"/>
          </w:tcPr>
          <w:p w14:paraId="10A6057F" w14:textId="77777777" w:rsidR="00B50050" w:rsidRDefault="00B50050" w:rsidP="0088127C">
            <w:pPr>
              <w:pStyle w:val="OtherTableBody"/>
            </w:pPr>
            <w:r>
              <w:t>25</w:t>
            </w:r>
          </w:p>
        </w:tc>
        <w:tc>
          <w:tcPr>
            <w:tcW w:w="600" w:type="dxa"/>
          </w:tcPr>
          <w:p w14:paraId="4C2D972D" w14:textId="77777777" w:rsidR="00B50050" w:rsidRDefault="00B50050" w:rsidP="0088127C">
            <w:pPr>
              <w:pStyle w:val="OtherTableBody"/>
            </w:pPr>
            <w:r>
              <w:t>..</w:t>
            </w:r>
          </w:p>
        </w:tc>
        <w:tc>
          <w:tcPr>
            <w:tcW w:w="600" w:type="dxa"/>
          </w:tcPr>
          <w:p w14:paraId="0C0D827A" w14:textId="77777777" w:rsidR="00B50050" w:rsidRDefault="00B50050" w:rsidP="0088127C">
            <w:pPr>
              <w:pStyle w:val="OtherTableBody"/>
            </w:pPr>
          </w:p>
        </w:tc>
        <w:tc>
          <w:tcPr>
            <w:tcW w:w="600" w:type="dxa"/>
          </w:tcPr>
          <w:p w14:paraId="7D532FB9" w14:textId="77777777" w:rsidR="00B50050" w:rsidRDefault="00B50050" w:rsidP="0088127C">
            <w:pPr>
              <w:pStyle w:val="OtherTableBody"/>
            </w:pPr>
            <w:r>
              <w:t>XCN</w:t>
            </w:r>
          </w:p>
        </w:tc>
        <w:tc>
          <w:tcPr>
            <w:tcW w:w="700" w:type="dxa"/>
          </w:tcPr>
          <w:p w14:paraId="7B5ACF41" w14:textId="77777777" w:rsidR="00B50050" w:rsidRDefault="00B50050" w:rsidP="0088127C">
            <w:pPr>
              <w:pStyle w:val="OtherTableBody"/>
            </w:pPr>
          </w:p>
        </w:tc>
        <w:tc>
          <w:tcPr>
            <w:tcW w:w="600" w:type="dxa"/>
          </w:tcPr>
          <w:p w14:paraId="65CDE4FA" w14:textId="77777777" w:rsidR="00B50050" w:rsidRDefault="00B50050" w:rsidP="0088127C">
            <w:pPr>
              <w:pStyle w:val="OtherTableBody"/>
            </w:pPr>
          </w:p>
        </w:tc>
        <w:tc>
          <w:tcPr>
            <w:tcW w:w="900" w:type="dxa"/>
          </w:tcPr>
          <w:p w14:paraId="26D6281C" w14:textId="77777777" w:rsidR="00B50050" w:rsidRDefault="00B50050" w:rsidP="0088127C">
            <w:pPr>
              <w:pStyle w:val="OtherTableBody"/>
            </w:pPr>
            <w:r>
              <w:t>17.7.4.25</w:t>
            </w:r>
          </w:p>
        </w:tc>
      </w:tr>
      <w:tr w:rsidR="00B50050" w14:paraId="350F68A2" w14:textId="77777777" w:rsidTr="00195548">
        <w:tc>
          <w:tcPr>
            <w:tcW w:w="3500" w:type="dxa"/>
          </w:tcPr>
          <w:p w14:paraId="64C62189" w14:textId="77777777" w:rsidR="00B50050" w:rsidRDefault="00B50050" w:rsidP="0088127C">
            <w:pPr>
              <w:pStyle w:val="OtherTableBody"/>
            </w:pPr>
            <w:r>
              <w:t>Operator ID</w:t>
            </w:r>
          </w:p>
        </w:tc>
        <w:tc>
          <w:tcPr>
            <w:tcW w:w="700" w:type="dxa"/>
          </w:tcPr>
          <w:p w14:paraId="2001643B" w14:textId="77777777" w:rsidR="00B50050" w:rsidRDefault="00B50050" w:rsidP="0088127C">
            <w:pPr>
              <w:pStyle w:val="OtherTableBody"/>
            </w:pPr>
            <w:r>
              <w:t>00103</w:t>
            </w:r>
          </w:p>
        </w:tc>
        <w:tc>
          <w:tcPr>
            <w:tcW w:w="600" w:type="dxa"/>
          </w:tcPr>
          <w:p w14:paraId="706EFA1B" w14:textId="77777777" w:rsidR="00B50050" w:rsidRDefault="00B50050" w:rsidP="0088127C">
            <w:pPr>
              <w:pStyle w:val="OtherTableBody"/>
            </w:pPr>
            <w:r>
              <w:t>EVN</w:t>
            </w:r>
          </w:p>
        </w:tc>
        <w:tc>
          <w:tcPr>
            <w:tcW w:w="600" w:type="dxa"/>
          </w:tcPr>
          <w:p w14:paraId="6C7DD35E" w14:textId="77777777" w:rsidR="00B50050" w:rsidRDefault="00B50050" w:rsidP="0088127C">
            <w:pPr>
              <w:pStyle w:val="OtherTableBody"/>
            </w:pPr>
            <w:r>
              <w:t>5</w:t>
            </w:r>
          </w:p>
        </w:tc>
        <w:tc>
          <w:tcPr>
            <w:tcW w:w="600" w:type="dxa"/>
          </w:tcPr>
          <w:p w14:paraId="3222BD34" w14:textId="77777777" w:rsidR="00B50050" w:rsidRDefault="00B50050" w:rsidP="0088127C">
            <w:pPr>
              <w:pStyle w:val="OtherTableBody"/>
            </w:pPr>
            <w:r>
              <w:t>..</w:t>
            </w:r>
          </w:p>
        </w:tc>
        <w:tc>
          <w:tcPr>
            <w:tcW w:w="600" w:type="dxa"/>
          </w:tcPr>
          <w:p w14:paraId="79C137B3" w14:textId="77777777" w:rsidR="00B50050" w:rsidRDefault="00B50050" w:rsidP="0088127C">
            <w:pPr>
              <w:pStyle w:val="OtherTableBody"/>
            </w:pPr>
          </w:p>
        </w:tc>
        <w:tc>
          <w:tcPr>
            <w:tcW w:w="600" w:type="dxa"/>
          </w:tcPr>
          <w:p w14:paraId="0482B6A2" w14:textId="77777777" w:rsidR="00B50050" w:rsidRDefault="00B50050" w:rsidP="0088127C">
            <w:pPr>
              <w:pStyle w:val="OtherTableBody"/>
            </w:pPr>
            <w:r>
              <w:t>XCN</w:t>
            </w:r>
          </w:p>
        </w:tc>
        <w:tc>
          <w:tcPr>
            <w:tcW w:w="700" w:type="dxa"/>
          </w:tcPr>
          <w:p w14:paraId="25A507D8" w14:textId="77777777" w:rsidR="00B50050" w:rsidRDefault="00B50050" w:rsidP="0088127C">
            <w:pPr>
              <w:pStyle w:val="OtherTableBody"/>
            </w:pPr>
            <w:r>
              <w:t>Y</w:t>
            </w:r>
          </w:p>
        </w:tc>
        <w:tc>
          <w:tcPr>
            <w:tcW w:w="600" w:type="dxa"/>
          </w:tcPr>
          <w:p w14:paraId="472ABCA4" w14:textId="77777777" w:rsidR="00B50050" w:rsidRDefault="00B50050" w:rsidP="0088127C">
            <w:pPr>
              <w:pStyle w:val="OtherTableBody"/>
            </w:pPr>
            <w:r>
              <w:t>0188</w:t>
            </w:r>
          </w:p>
        </w:tc>
        <w:tc>
          <w:tcPr>
            <w:tcW w:w="900" w:type="dxa"/>
          </w:tcPr>
          <w:p w14:paraId="4D93AAE1" w14:textId="77777777" w:rsidR="00B50050" w:rsidRDefault="00B50050" w:rsidP="0088127C">
            <w:pPr>
              <w:pStyle w:val="OtherTableBody"/>
            </w:pPr>
            <w:r>
              <w:t>3.4.1.5</w:t>
            </w:r>
          </w:p>
        </w:tc>
      </w:tr>
      <w:tr w:rsidR="00B50050" w14:paraId="252F68CD" w14:textId="77777777" w:rsidTr="00195548">
        <w:tc>
          <w:tcPr>
            <w:tcW w:w="3500" w:type="dxa"/>
          </w:tcPr>
          <w:p w14:paraId="2B2DE219" w14:textId="77777777" w:rsidR="00B50050" w:rsidRDefault="00B50050" w:rsidP="0088127C">
            <w:pPr>
              <w:pStyle w:val="OtherTableBody"/>
            </w:pPr>
            <w:r>
              <w:t>Operator Name</w:t>
            </w:r>
          </w:p>
        </w:tc>
        <w:tc>
          <w:tcPr>
            <w:tcW w:w="700" w:type="dxa"/>
          </w:tcPr>
          <w:p w14:paraId="1A47AB5B" w14:textId="77777777" w:rsidR="00B50050" w:rsidRDefault="00B50050" w:rsidP="0088127C">
            <w:pPr>
              <w:pStyle w:val="OtherTableBody"/>
            </w:pPr>
            <w:r>
              <w:t>02103</w:t>
            </w:r>
          </w:p>
        </w:tc>
        <w:tc>
          <w:tcPr>
            <w:tcW w:w="600" w:type="dxa"/>
          </w:tcPr>
          <w:p w14:paraId="4A858678" w14:textId="77777777" w:rsidR="00B50050" w:rsidRDefault="00B50050" w:rsidP="0088127C">
            <w:pPr>
              <w:pStyle w:val="OtherTableBody"/>
            </w:pPr>
            <w:r>
              <w:t>SDD</w:t>
            </w:r>
          </w:p>
        </w:tc>
        <w:tc>
          <w:tcPr>
            <w:tcW w:w="600" w:type="dxa"/>
          </w:tcPr>
          <w:p w14:paraId="7F847D36" w14:textId="77777777" w:rsidR="00B50050" w:rsidRDefault="00B50050" w:rsidP="0088127C">
            <w:pPr>
              <w:pStyle w:val="OtherTableBody"/>
            </w:pPr>
            <w:r>
              <w:t>7</w:t>
            </w:r>
          </w:p>
        </w:tc>
        <w:tc>
          <w:tcPr>
            <w:tcW w:w="600" w:type="dxa"/>
          </w:tcPr>
          <w:p w14:paraId="18C475BC" w14:textId="77777777" w:rsidR="00B50050" w:rsidRDefault="00B50050" w:rsidP="0088127C">
            <w:pPr>
              <w:pStyle w:val="OtherTableBody"/>
            </w:pPr>
            <w:r>
              <w:t>..</w:t>
            </w:r>
          </w:p>
        </w:tc>
        <w:tc>
          <w:tcPr>
            <w:tcW w:w="600" w:type="dxa"/>
          </w:tcPr>
          <w:p w14:paraId="43E55D2D" w14:textId="77777777" w:rsidR="00B50050" w:rsidRDefault="00B50050" w:rsidP="0088127C">
            <w:pPr>
              <w:pStyle w:val="OtherTableBody"/>
            </w:pPr>
            <w:r>
              <w:t>15=</w:t>
            </w:r>
          </w:p>
        </w:tc>
        <w:tc>
          <w:tcPr>
            <w:tcW w:w="600" w:type="dxa"/>
          </w:tcPr>
          <w:p w14:paraId="513463CF" w14:textId="77777777" w:rsidR="00B50050" w:rsidRDefault="00B50050" w:rsidP="0088127C">
            <w:pPr>
              <w:pStyle w:val="OtherTableBody"/>
            </w:pPr>
            <w:r>
              <w:t>ST</w:t>
            </w:r>
          </w:p>
        </w:tc>
        <w:tc>
          <w:tcPr>
            <w:tcW w:w="700" w:type="dxa"/>
          </w:tcPr>
          <w:p w14:paraId="61E5DB95" w14:textId="77777777" w:rsidR="00B50050" w:rsidRDefault="00B50050" w:rsidP="0088127C">
            <w:pPr>
              <w:pStyle w:val="OtherTableBody"/>
            </w:pPr>
          </w:p>
        </w:tc>
        <w:tc>
          <w:tcPr>
            <w:tcW w:w="600" w:type="dxa"/>
          </w:tcPr>
          <w:p w14:paraId="4A25C5BC" w14:textId="77777777" w:rsidR="00B50050" w:rsidRDefault="00B50050" w:rsidP="0088127C">
            <w:pPr>
              <w:pStyle w:val="OtherTableBody"/>
            </w:pPr>
          </w:p>
        </w:tc>
        <w:tc>
          <w:tcPr>
            <w:tcW w:w="900" w:type="dxa"/>
          </w:tcPr>
          <w:p w14:paraId="261F98A3" w14:textId="77777777" w:rsidR="00B50050" w:rsidRDefault="00B50050" w:rsidP="0088127C">
            <w:pPr>
              <w:pStyle w:val="OtherTableBody"/>
            </w:pPr>
            <w:r>
              <w:t>17.7.3.7</w:t>
            </w:r>
          </w:p>
        </w:tc>
      </w:tr>
      <w:tr w:rsidR="00B50050" w14:paraId="1C86A305" w14:textId="77777777" w:rsidTr="00195548">
        <w:tc>
          <w:tcPr>
            <w:tcW w:w="3500" w:type="dxa"/>
          </w:tcPr>
          <w:p w14:paraId="26D4542B" w14:textId="77777777" w:rsidR="00B50050" w:rsidRDefault="00B50050" w:rsidP="0088127C">
            <w:pPr>
              <w:pStyle w:val="OtherTableBody"/>
            </w:pPr>
            <w:r>
              <w:t>Order Callback Phone Number</w:t>
            </w:r>
          </w:p>
        </w:tc>
        <w:tc>
          <w:tcPr>
            <w:tcW w:w="700" w:type="dxa"/>
          </w:tcPr>
          <w:p w14:paraId="3AADCB57" w14:textId="77777777" w:rsidR="00B50050" w:rsidRDefault="00B50050" w:rsidP="0088127C">
            <w:pPr>
              <w:pStyle w:val="OtherTableBody"/>
            </w:pPr>
            <w:r>
              <w:t>00250</w:t>
            </w:r>
          </w:p>
        </w:tc>
        <w:tc>
          <w:tcPr>
            <w:tcW w:w="600" w:type="dxa"/>
          </w:tcPr>
          <w:p w14:paraId="385E9AA7" w14:textId="77777777" w:rsidR="00B50050" w:rsidRDefault="00B50050" w:rsidP="0088127C">
            <w:pPr>
              <w:pStyle w:val="OtherTableBody"/>
            </w:pPr>
            <w:r>
              <w:t>OBR</w:t>
            </w:r>
          </w:p>
        </w:tc>
        <w:tc>
          <w:tcPr>
            <w:tcW w:w="600" w:type="dxa"/>
          </w:tcPr>
          <w:p w14:paraId="205FCE8A" w14:textId="77777777" w:rsidR="00B50050" w:rsidRDefault="00B50050" w:rsidP="0088127C">
            <w:pPr>
              <w:pStyle w:val="OtherTableBody"/>
            </w:pPr>
            <w:r>
              <w:t>17</w:t>
            </w:r>
          </w:p>
        </w:tc>
        <w:tc>
          <w:tcPr>
            <w:tcW w:w="600" w:type="dxa"/>
          </w:tcPr>
          <w:p w14:paraId="16833DC1" w14:textId="77777777" w:rsidR="00B50050" w:rsidRDefault="00B50050" w:rsidP="0088127C">
            <w:pPr>
              <w:pStyle w:val="OtherTableBody"/>
            </w:pPr>
            <w:r>
              <w:t>..</w:t>
            </w:r>
          </w:p>
        </w:tc>
        <w:tc>
          <w:tcPr>
            <w:tcW w:w="600" w:type="dxa"/>
          </w:tcPr>
          <w:p w14:paraId="43E4E2BD" w14:textId="77777777" w:rsidR="00B50050" w:rsidRDefault="00B50050" w:rsidP="0088127C">
            <w:pPr>
              <w:pStyle w:val="OtherTableBody"/>
            </w:pPr>
          </w:p>
        </w:tc>
        <w:tc>
          <w:tcPr>
            <w:tcW w:w="600" w:type="dxa"/>
          </w:tcPr>
          <w:p w14:paraId="3EDB4D65" w14:textId="77777777" w:rsidR="00B50050" w:rsidRDefault="00B50050" w:rsidP="0088127C">
            <w:pPr>
              <w:pStyle w:val="OtherTableBody"/>
            </w:pPr>
            <w:r>
              <w:t>XTN</w:t>
            </w:r>
          </w:p>
        </w:tc>
        <w:tc>
          <w:tcPr>
            <w:tcW w:w="700" w:type="dxa"/>
          </w:tcPr>
          <w:p w14:paraId="7E34E245" w14:textId="77777777" w:rsidR="00B50050" w:rsidRDefault="00B50050" w:rsidP="0088127C">
            <w:pPr>
              <w:pStyle w:val="OtherTableBody"/>
            </w:pPr>
            <w:r>
              <w:t>Y</w:t>
            </w:r>
          </w:p>
        </w:tc>
        <w:tc>
          <w:tcPr>
            <w:tcW w:w="600" w:type="dxa"/>
          </w:tcPr>
          <w:p w14:paraId="4DD97550" w14:textId="77777777" w:rsidR="00B50050" w:rsidRDefault="00B50050" w:rsidP="0088127C">
            <w:pPr>
              <w:pStyle w:val="OtherTableBody"/>
            </w:pPr>
          </w:p>
        </w:tc>
        <w:tc>
          <w:tcPr>
            <w:tcW w:w="900" w:type="dxa"/>
          </w:tcPr>
          <w:p w14:paraId="2A766ED5" w14:textId="77777777" w:rsidR="00B50050" w:rsidRDefault="00B50050" w:rsidP="0088127C">
            <w:pPr>
              <w:pStyle w:val="OtherTableBody"/>
            </w:pPr>
            <w:r>
              <w:t>4.5.3.17</w:t>
            </w:r>
          </w:p>
        </w:tc>
      </w:tr>
      <w:tr w:rsidR="00B50050" w14:paraId="2B6A7CDF" w14:textId="77777777" w:rsidTr="00195548">
        <w:tc>
          <w:tcPr>
            <w:tcW w:w="3500" w:type="dxa"/>
          </w:tcPr>
          <w:p w14:paraId="7428AEC9" w14:textId="77777777" w:rsidR="00B50050" w:rsidRDefault="00B50050" w:rsidP="0088127C">
            <w:pPr>
              <w:pStyle w:val="OtherTableBody"/>
            </w:pPr>
            <w:r>
              <w:lastRenderedPageBreak/>
              <w:t>Order Control</w:t>
            </w:r>
          </w:p>
        </w:tc>
        <w:tc>
          <w:tcPr>
            <w:tcW w:w="700" w:type="dxa"/>
          </w:tcPr>
          <w:p w14:paraId="57C64928" w14:textId="77777777" w:rsidR="00B50050" w:rsidRDefault="00B50050" w:rsidP="0088127C">
            <w:pPr>
              <w:pStyle w:val="OtherTableBody"/>
            </w:pPr>
            <w:r>
              <w:t>00215</w:t>
            </w:r>
          </w:p>
        </w:tc>
        <w:tc>
          <w:tcPr>
            <w:tcW w:w="600" w:type="dxa"/>
          </w:tcPr>
          <w:p w14:paraId="6CF17259" w14:textId="77777777" w:rsidR="00B50050" w:rsidRDefault="00B50050" w:rsidP="0088127C">
            <w:pPr>
              <w:pStyle w:val="OtherTableBody"/>
            </w:pPr>
            <w:r>
              <w:t>ORC</w:t>
            </w:r>
          </w:p>
        </w:tc>
        <w:tc>
          <w:tcPr>
            <w:tcW w:w="600" w:type="dxa"/>
          </w:tcPr>
          <w:p w14:paraId="05BCB2FA" w14:textId="77777777" w:rsidR="00B50050" w:rsidRDefault="00B50050" w:rsidP="0088127C">
            <w:pPr>
              <w:pStyle w:val="OtherTableBody"/>
            </w:pPr>
            <w:r>
              <w:t>1</w:t>
            </w:r>
          </w:p>
        </w:tc>
        <w:tc>
          <w:tcPr>
            <w:tcW w:w="600" w:type="dxa"/>
          </w:tcPr>
          <w:p w14:paraId="332AD100" w14:textId="77777777" w:rsidR="00B50050" w:rsidRDefault="00B50050" w:rsidP="0088127C">
            <w:pPr>
              <w:pStyle w:val="OtherTableBody"/>
            </w:pPr>
            <w:r>
              <w:t>2..2</w:t>
            </w:r>
          </w:p>
        </w:tc>
        <w:tc>
          <w:tcPr>
            <w:tcW w:w="600" w:type="dxa"/>
          </w:tcPr>
          <w:p w14:paraId="0CA0BEFA" w14:textId="77777777" w:rsidR="00B50050" w:rsidRDefault="00B50050" w:rsidP="0088127C">
            <w:pPr>
              <w:pStyle w:val="OtherTableBody"/>
            </w:pPr>
          </w:p>
        </w:tc>
        <w:tc>
          <w:tcPr>
            <w:tcW w:w="600" w:type="dxa"/>
          </w:tcPr>
          <w:p w14:paraId="0DCB255C" w14:textId="77777777" w:rsidR="00B50050" w:rsidRDefault="00B50050" w:rsidP="0088127C">
            <w:pPr>
              <w:pStyle w:val="OtherTableBody"/>
            </w:pPr>
            <w:r>
              <w:t>ID</w:t>
            </w:r>
          </w:p>
        </w:tc>
        <w:tc>
          <w:tcPr>
            <w:tcW w:w="700" w:type="dxa"/>
          </w:tcPr>
          <w:p w14:paraId="4564F82A" w14:textId="77777777" w:rsidR="00B50050" w:rsidRDefault="00B50050" w:rsidP="0088127C">
            <w:pPr>
              <w:pStyle w:val="OtherTableBody"/>
            </w:pPr>
          </w:p>
        </w:tc>
        <w:tc>
          <w:tcPr>
            <w:tcW w:w="600" w:type="dxa"/>
          </w:tcPr>
          <w:p w14:paraId="4D913082" w14:textId="77777777" w:rsidR="00B50050" w:rsidRDefault="00B50050" w:rsidP="0088127C">
            <w:pPr>
              <w:pStyle w:val="OtherTableBody"/>
            </w:pPr>
            <w:r>
              <w:t>0119</w:t>
            </w:r>
          </w:p>
        </w:tc>
        <w:tc>
          <w:tcPr>
            <w:tcW w:w="900" w:type="dxa"/>
          </w:tcPr>
          <w:p w14:paraId="55FECF7B" w14:textId="77777777" w:rsidR="00B50050" w:rsidRDefault="00B50050" w:rsidP="0088127C">
            <w:pPr>
              <w:pStyle w:val="OtherTableBody"/>
            </w:pPr>
            <w:r>
              <w:t>4.5.1.1</w:t>
            </w:r>
          </w:p>
        </w:tc>
      </w:tr>
      <w:tr w:rsidR="00B50050" w14:paraId="5411776E" w14:textId="77777777" w:rsidTr="00195548">
        <w:tc>
          <w:tcPr>
            <w:tcW w:w="3500" w:type="dxa"/>
          </w:tcPr>
          <w:p w14:paraId="2F455306" w14:textId="77777777" w:rsidR="00B50050" w:rsidRDefault="00B50050" w:rsidP="0088127C">
            <w:pPr>
              <w:pStyle w:val="OtherTableBody"/>
            </w:pPr>
            <w:r>
              <w:t>Order Control Code Reason</w:t>
            </w:r>
          </w:p>
        </w:tc>
        <w:tc>
          <w:tcPr>
            <w:tcW w:w="700" w:type="dxa"/>
          </w:tcPr>
          <w:p w14:paraId="118EE91F" w14:textId="77777777" w:rsidR="00B50050" w:rsidRDefault="00B50050" w:rsidP="0088127C">
            <w:pPr>
              <w:pStyle w:val="OtherTableBody"/>
            </w:pPr>
            <w:r>
              <w:t>00230</w:t>
            </w:r>
          </w:p>
        </w:tc>
        <w:tc>
          <w:tcPr>
            <w:tcW w:w="600" w:type="dxa"/>
          </w:tcPr>
          <w:p w14:paraId="3291F8DE" w14:textId="77777777" w:rsidR="00B50050" w:rsidRDefault="00B50050" w:rsidP="0088127C">
            <w:pPr>
              <w:pStyle w:val="OtherTableBody"/>
            </w:pPr>
            <w:r>
              <w:t>ORC</w:t>
            </w:r>
          </w:p>
        </w:tc>
        <w:tc>
          <w:tcPr>
            <w:tcW w:w="600" w:type="dxa"/>
          </w:tcPr>
          <w:p w14:paraId="250535BD" w14:textId="77777777" w:rsidR="00B50050" w:rsidRDefault="00B50050" w:rsidP="0088127C">
            <w:pPr>
              <w:pStyle w:val="OtherTableBody"/>
            </w:pPr>
            <w:r>
              <w:t>16</w:t>
            </w:r>
          </w:p>
        </w:tc>
        <w:tc>
          <w:tcPr>
            <w:tcW w:w="600" w:type="dxa"/>
          </w:tcPr>
          <w:p w14:paraId="53EB6C60" w14:textId="77777777" w:rsidR="00B50050" w:rsidRDefault="00B50050" w:rsidP="0088127C">
            <w:pPr>
              <w:pStyle w:val="OtherTableBody"/>
            </w:pPr>
            <w:r>
              <w:t>..</w:t>
            </w:r>
          </w:p>
        </w:tc>
        <w:tc>
          <w:tcPr>
            <w:tcW w:w="600" w:type="dxa"/>
          </w:tcPr>
          <w:p w14:paraId="09A97B1E" w14:textId="77777777" w:rsidR="00B50050" w:rsidRDefault="00B50050" w:rsidP="0088127C">
            <w:pPr>
              <w:pStyle w:val="OtherTableBody"/>
            </w:pPr>
          </w:p>
        </w:tc>
        <w:tc>
          <w:tcPr>
            <w:tcW w:w="600" w:type="dxa"/>
          </w:tcPr>
          <w:p w14:paraId="45E4D204" w14:textId="77777777" w:rsidR="00B50050" w:rsidRDefault="00B50050" w:rsidP="0088127C">
            <w:pPr>
              <w:pStyle w:val="OtherTableBody"/>
            </w:pPr>
            <w:r>
              <w:t>CWE</w:t>
            </w:r>
          </w:p>
        </w:tc>
        <w:tc>
          <w:tcPr>
            <w:tcW w:w="700" w:type="dxa"/>
          </w:tcPr>
          <w:p w14:paraId="7659AC0E" w14:textId="77777777" w:rsidR="00B50050" w:rsidRDefault="00B50050" w:rsidP="0088127C">
            <w:pPr>
              <w:pStyle w:val="OtherTableBody"/>
            </w:pPr>
          </w:p>
        </w:tc>
        <w:tc>
          <w:tcPr>
            <w:tcW w:w="600" w:type="dxa"/>
          </w:tcPr>
          <w:p w14:paraId="692A95A9" w14:textId="77777777" w:rsidR="00B50050" w:rsidRDefault="00B50050" w:rsidP="0088127C">
            <w:pPr>
              <w:pStyle w:val="OtherTableBody"/>
            </w:pPr>
            <w:r>
              <w:t>0949</w:t>
            </w:r>
          </w:p>
        </w:tc>
        <w:tc>
          <w:tcPr>
            <w:tcW w:w="900" w:type="dxa"/>
          </w:tcPr>
          <w:p w14:paraId="21BC68E9" w14:textId="77777777" w:rsidR="00B50050" w:rsidRDefault="00B50050" w:rsidP="0088127C">
            <w:pPr>
              <w:pStyle w:val="OtherTableBody"/>
            </w:pPr>
            <w:r>
              <w:t>4.5.1.16</w:t>
            </w:r>
          </w:p>
        </w:tc>
      </w:tr>
      <w:tr w:rsidR="00B50050" w14:paraId="5D8945DB" w14:textId="77777777" w:rsidTr="00195548">
        <w:tc>
          <w:tcPr>
            <w:tcW w:w="3500" w:type="dxa"/>
          </w:tcPr>
          <w:p w14:paraId="3D1F870F" w14:textId="77777777" w:rsidR="00B50050" w:rsidRDefault="00B50050" w:rsidP="0088127C">
            <w:pPr>
              <w:pStyle w:val="OtherTableBody"/>
            </w:pPr>
            <w:r>
              <w:t>Order Creation Date/Time</w:t>
            </w:r>
          </w:p>
        </w:tc>
        <w:tc>
          <w:tcPr>
            <w:tcW w:w="700" w:type="dxa"/>
          </w:tcPr>
          <w:p w14:paraId="7D8D2AF4" w14:textId="77777777" w:rsidR="00B50050" w:rsidRDefault="00B50050" w:rsidP="0088127C">
            <w:pPr>
              <w:pStyle w:val="OtherTableBody"/>
            </w:pPr>
            <w:r>
              <w:t>03515</w:t>
            </w:r>
          </w:p>
        </w:tc>
        <w:tc>
          <w:tcPr>
            <w:tcW w:w="600" w:type="dxa"/>
          </w:tcPr>
          <w:p w14:paraId="2BB5D10C" w14:textId="77777777" w:rsidR="00B50050" w:rsidRDefault="00B50050" w:rsidP="0088127C">
            <w:pPr>
              <w:pStyle w:val="OtherTableBody"/>
            </w:pPr>
            <w:r>
              <w:t>ORC</w:t>
            </w:r>
          </w:p>
        </w:tc>
        <w:tc>
          <w:tcPr>
            <w:tcW w:w="600" w:type="dxa"/>
          </w:tcPr>
          <w:p w14:paraId="79217D51" w14:textId="77777777" w:rsidR="00B50050" w:rsidRDefault="00B50050" w:rsidP="0088127C">
            <w:pPr>
              <w:pStyle w:val="OtherTableBody"/>
            </w:pPr>
            <w:r>
              <w:t>37</w:t>
            </w:r>
          </w:p>
        </w:tc>
        <w:tc>
          <w:tcPr>
            <w:tcW w:w="600" w:type="dxa"/>
          </w:tcPr>
          <w:p w14:paraId="14D182F7" w14:textId="77777777" w:rsidR="00B50050" w:rsidRDefault="00B50050" w:rsidP="0088127C">
            <w:pPr>
              <w:pStyle w:val="OtherTableBody"/>
            </w:pPr>
            <w:r>
              <w:t>..</w:t>
            </w:r>
          </w:p>
        </w:tc>
        <w:tc>
          <w:tcPr>
            <w:tcW w:w="600" w:type="dxa"/>
          </w:tcPr>
          <w:p w14:paraId="4499FEFE" w14:textId="77777777" w:rsidR="00B50050" w:rsidRDefault="00B50050" w:rsidP="0088127C">
            <w:pPr>
              <w:pStyle w:val="OtherTableBody"/>
            </w:pPr>
          </w:p>
        </w:tc>
        <w:tc>
          <w:tcPr>
            <w:tcW w:w="600" w:type="dxa"/>
          </w:tcPr>
          <w:p w14:paraId="62D83821" w14:textId="77777777" w:rsidR="00B50050" w:rsidRDefault="00B50050" w:rsidP="0088127C">
            <w:pPr>
              <w:pStyle w:val="OtherTableBody"/>
            </w:pPr>
            <w:r>
              <w:t>DTM</w:t>
            </w:r>
          </w:p>
        </w:tc>
        <w:tc>
          <w:tcPr>
            <w:tcW w:w="700" w:type="dxa"/>
          </w:tcPr>
          <w:p w14:paraId="1BEE2C5F" w14:textId="77777777" w:rsidR="00B50050" w:rsidRDefault="00B50050" w:rsidP="0088127C">
            <w:pPr>
              <w:pStyle w:val="OtherTableBody"/>
            </w:pPr>
          </w:p>
        </w:tc>
        <w:tc>
          <w:tcPr>
            <w:tcW w:w="600" w:type="dxa"/>
          </w:tcPr>
          <w:p w14:paraId="1B28FEF2" w14:textId="77777777" w:rsidR="00B50050" w:rsidRDefault="00B50050" w:rsidP="0088127C">
            <w:pPr>
              <w:pStyle w:val="OtherTableBody"/>
            </w:pPr>
          </w:p>
        </w:tc>
        <w:tc>
          <w:tcPr>
            <w:tcW w:w="900" w:type="dxa"/>
          </w:tcPr>
          <w:p w14:paraId="0EC959DE" w14:textId="77777777" w:rsidR="00B50050" w:rsidRDefault="00B50050" w:rsidP="0088127C">
            <w:pPr>
              <w:pStyle w:val="OtherTableBody"/>
            </w:pPr>
            <w:r>
              <w:t>4.5.1.37</w:t>
            </w:r>
          </w:p>
        </w:tc>
      </w:tr>
      <w:tr w:rsidR="00B50050" w14:paraId="18F24BDA" w14:textId="77777777" w:rsidTr="00195548">
        <w:tc>
          <w:tcPr>
            <w:tcW w:w="3500" w:type="dxa"/>
          </w:tcPr>
          <w:p w14:paraId="7649C2D7" w14:textId="77777777" w:rsidR="00B50050" w:rsidRDefault="00B50050" w:rsidP="0088127C">
            <w:pPr>
              <w:pStyle w:val="OtherTableBody"/>
            </w:pPr>
            <w:r>
              <w:t>Order Effective Date/Time</w:t>
            </w:r>
          </w:p>
        </w:tc>
        <w:tc>
          <w:tcPr>
            <w:tcW w:w="700" w:type="dxa"/>
          </w:tcPr>
          <w:p w14:paraId="06C49B9C" w14:textId="77777777" w:rsidR="00B50050" w:rsidRDefault="00B50050" w:rsidP="0088127C">
            <w:pPr>
              <w:pStyle w:val="OtherTableBody"/>
            </w:pPr>
            <w:r>
              <w:t>00229</w:t>
            </w:r>
          </w:p>
        </w:tc>
        <w:tc>
          <w:tcPr>
            <w:tcW w:w="600" w:type="dxa"/>
          </w:tcPr>
          <w:p w14:paraId="3F92598F" w14:textId="77777777" w:rsidR="00B50050" w:rsidRDefault="00B50050" w:rsidP="0088127C">
            <w:pPr>
              <w:pStyle w:val="OtherTableBody"/>
            </w:pPr>
            <w:r>
              <w:t>ORC</w:t>
            </w:r>
          </w:p>
        </w:tc>
        <w:tc>
          <w:tcPr>
            <w:tcW w:w="600" w:type="dxa"/>
          </w:tcPr>
          <w:p w14:paraId="6C828B07" w14:textId="77777777" w:rsidR="00B50050" w:rsidRDefault="00B50050" w:rsidP="0088127C">
            <w:pPr>
              <w:pStyle w:val="OtherTableBody"/>
            </w:pPr>
            <w:r>
              <w:t>15</w:t>
            </w:r>
          </w:p>
        </w:tc>
        <w:tc>
          <w:tcPr>
            <w:tcW w:w="600" w:type="dxa"/>
          </w:tcPr>
          <w:p w14:paraId="671C81B4" w14:textId="77777777" w:rsidR="00B50050" w:rsidRDefault="00B50050" w:rsidP="0088127C">
            <w:pPr>
              <w:pStyle w:val="OtherTableBody"/>
            </w:pPr>
            <w:r>
              <w:t>..</w:t>
            </w:r>
          </w:p>
        </w:tc>
        <w:tc>
          <w:tcPr>
            <w:tcW w:w="600" w:type="dxa"/>
          </w:tcPr>
          <w:p w14:paraId="4BA8C176" w14:textId="77777777" w:rsidR="00B50050" w:rsidRDefault="00B50050" w:rsidP="0088127C">
            <w:pPr>
              <w:pStyle w:val="OtherTableBody"/>
            </w:pPr>
          </w:p>
        </w:tc>
        <w:tc>
          <w:tcPr>
            <w:tcW w:w="600" w:type="dxa"/>
          </w:tcPr>
          <w:p w14:paraId="2412BB5D" w14:textId="77777777" w:rsidR="00B50050" w:rsidRDefault="00B50050" w:rsidP="0088127C">
            <w:pPr>
              <w:pStyle w:val="OtherTableBody"/>
            </w:pPr>
            <w:r>
              <w:t>DTM</w:t>
            </w:r>
          </w:p>
        </w:tc>
        <w:tc>
          <w:tcPr>
            <w:tcW w:w="700" w:type="dxa"/>
          </w:tcPr>
          <w:p w14:paraId="7DAA9D0C" w14:textId="77777777" w:rsidR="00B50050" w:rsidRDefault="00B50050" w:rsidP="0088127C">
            <w:pPr>
              <w:pStyle w:val="OtherTableBody"/>
            </w:pPr>
          </w:p>
        </w:tc>
        <w:tc>
          <w:tcPr>
            <w:tcW w:w="600" w:type="dxa"/>
          </w:tcPr>
          <w:p w14:paraId="1557D364" w14:textId="77777777" w:rsidR="00B50050" w:rsidRDefault="00B50050" w:rsidP="0088127C">
            <w:pPr>
              <w:pStyle w:val="OtherTableBody"/>
            </w:pPr>
          </w:p>
        </w:tc>
        <w:tc>
          <w:tcPr>
            <w:tcW w:w="900" w:type="dxa"/>
          </w:tcPr>
          <w:p w14:paraId="65556AE2" w14:textId="77777777" w:rsidR="00B50050" w:rsidRDefault="00B50050" w:rsidP="0088127C">
            <w:pPr>
              <w:pStyle w:val="OtherTableBody"/>
            </w:pPr>
            <w:r>
              <w:t>4.5.1.15</w:t>
            </w:r>
          </w:p>
        </w:tc>
      </w:tr>
      <w:tr w:rsidR="00B50050" w14:paraId="33CE8002" w14:textId="77777777" w:rsidTr="00195548">
        <w:tc>
          <w:tcPr>
            <w:tcW w:w="3500" w:type="dxa"/>
          </w:tcPr>
          <w:p w14:paraId="2254A551" w14:textId="77777777" w:rsidR="00B50050" w:rsidRDefault="00B50050" w:rsidP="0088127C">
            <w:pPr>
              <w:pStyle w:val="OtherTableBody"/>
            </w:pPr>
            <w:r>
              <w:t>Order Packaging</w:t>
            </w:r>
          </w:p>
        </w:tc>
        <w:tc>
          <w:tcPr>
            <w:tcW w:w="700" w:type="dxa"/>
          </w:tcPr>
          <w:p w14:paraId="2456D3F8" w14:textId="77777777" w:rsidR="00B50050" w:rsidRDefault="00B50050" w:rsidP="0088127C">
            <w:pPr>
              <w:pStyle w:val="OtherTableBody"/>
            </w:pPr>
            <w:r>
              <w:t>02067</w:t>
            </w:r>
          </w:p>
        </w:tc>
        <w:tc>
          <w:tcPr>
            <w:tcW w:w="600" w:type="dxa"/>
          </w:tcPr>
          <w:p w14:paraId="320E85C5" w14:textId="77777777" w:rsidR="00B50050" w:rsidRDefault="00B50050" w:rsidP="0088127C">
            <w:pPr>
              <w:pStyle w:val="OtherTableBody"/>
            </w:pPr>
            <w:r>
              <w:t>IVT</w:t>
            </w:r>
          </w:p>
        </w:tc>
        <w:tc>
          <w:tcPr>
            <w:tcW w:w="600" w:type="dxa"/>
          </w:tcPr>
          <w:p w14:paraId="722EA4A4" w14:textId="77777777" w:rsidR="00B50050" w:rsidRDefault="00B50050" w:rsidP="0088127C">
            <w:pPr>
              <w:pStyle w:val="OtherTableBody"/>
            </w:pPr>
            <w:r>
              <w:t>8</w:t>
            </w:r>
          </w:p>
        </w:tc>
        <w:tc>
          <w:tcPr>
            <w:tcW w:w="600" w:type="dxa"/>
          </w:tcPr>
          <w:p w14:paraId="026F0BC3" w14:textId="77777777" w:rsidR="00B50050" w:rsidRDefault="00B50050" w:rsidP="0088127C">
            <w:pPr>
              <w:pStyle w:val="OtherTableBody"/>
            </w:pPr>
            <w:r>
              <w:t>..</w:t>
            </w:r>
          </w:p>
        </w:tc>
        <w:tc>
          <w:tcPr>
            <w:tcW w:w="600" w:type="dxa"/>
          </w:tcPr>
          <w:p w14:paraId="7922E5C5" w14:textId="77777777" w:rsidR="00B50050" w:rsidRDefault="00B50050" w:rsidP="0088127C">
            <w:pPr>
              <w:pStyle w:val="OtherTableBody"/>
            </w:pPr>
          </w:p>
        </w:tc>
        <w:tc>
          <w:tcPr>
            <w:tcW w:w="600" w:type="dxa"/>
          </w:tcPr>
          <w:p w14:paraId="4AD59DAB" w14:textId="77777777" w:rsidR="00B50050" w:rsidRDefault="00B50050" w:rsidP="0088127C">
            <w:pPr>
              <w:pStyle w:val="OtherTableBody"/>
            </w:pPr>
            <w:r>
              <w:t>CWE</w:t>
            </w:r>
          </w:p>
        </w:tc>
        <w:tc>
          <w:tcPr>
            <w:tcW w:w="700" w:type="dxa"/>
          </w:tcPr>
          <w:p w14:paraId="000E97A5" w14:textId="77777777" w:rsidR="00B50050" w:rsidRDefault="00B50050" w:rsidP="0088127C">
            <w:pPr>
              <w:pStyle w:val="OtherTableBody"/>
            </w:pPr>
          </w:p>
        </w:tc>
        <w:tc>
          <w:tcPr>
            <w:tcW w:w="600" w:type="dxa"/>
          </w:tcPr>
          <w:p w14:paraId="4ADC4558" w14:textId="77777777" w:rsidR="00B50050" w:rsidRDefault="00B50050" w:rsidP="0088127C">
            <w:pPr>
              <w:pStyle w:val="OtherTableBody"/>
            </w:pPr>
            <w:r>
              <w:t>0818</w:t>
            </w:r>
          </w:p>
        </w:tc>
        <w:tc>
          <w:tcPr>
            <w:tcW w:w="900" w:type="dxa"/>
          </w:tcPr>
          <w:p w14:paraId="7F5D27D8" w14:textId="77777777" w:rsidR="00B50050" w:rsidRDefault="00B50050" w:rsidP="0088127C">
            <w:pPr>
              <w:pStyle w:val="OtherTableBody"/>
            </w:pPr>
            <w:r>
              <w:t>17.4.7.8</w:t>
            </w:r>
          </w:p>
        </w:tc>
      </w:tr>
      <w:tr w:rsidR="00B50050" w14:paraId="36C5CD15" w14:textId="77777777" w:rsidTr="00195548">
        <w:tc>
          <w:tcPr>
            <w:tcW w:w="3500" w:type="dxa"/>
          </w:tcPr>
          <w:p w14:paraId="14118DFE" w14:textId="77777777" w:rsidR="00B50050" w:rsidRDefault="00B50050" w:rsidP="0088127C">
            <w:pPr>
              <w:pStyle w:val="OtherTableBody"/>
            </w:pPr>
            <w:r>
              <w:t>Order Status</w:t>
            </w:r>
          </w:p>
        </w:tc>
        <w:tc>
          <w:tcPr>
            <w:tcW w:w="700" w:type="dxa"/>
          </w:tcPr>
          <w:p w14:paraId="008104C5" w14:textId="77777777" w:rsidR="00B50050" w:rsidRDefault="00B50050" w:rsidP="0088127C">
            <w:pPr>
              <w:pStyle w:val="OtherTableBody"/>
            </w:pPr>
            <w:r>
              <w:t>00219</w:t>
            </w:r>
          </w:p>
        </w:tc>
        <w:tc>
          <w:tcPr>
            <w:tcW w:w="600" w:type="dxa"/>
          </w:tcPr>
          <w:p w14:paraId="70A0B595" w14:textId="77777777" w:rsidR="00B50050" w:rsidRDefault="00B50050" w:rsidP="0088127C">
            <w:pPr>
              <w:pStyle w:val="OtherTableBody"/>
            </w:pPr>
            <w:r>
              <w:t>ORC</w:t>
            </w:r>
          </w:p>
        </w:tc>
        <w:tc>
          <w:tcPr>
            <w:tcW w:w="600" w:type="dxa"/>
          </w:tcPr>
          <w:p w14:paraId="606301ED" w14:textId="77777777" w:rsidR="00B50050" w:rsidRDefault="00B50050" w:rsidP="0088127C">
            <w:pPr>
              <w:pStyle w:val="OtherTableBody"/>
            </w:pPr>
            <w:r>
              <w:t>5</w:t>
            </w:r>
          </w:p>
        </w:tc>
        <w:tc>
          <w:tcPr>
            <w:tcW w:w="600" w:type="dxa"/>
          </w:tcPr>
          <w:p w14:paraId="514DBC96" w14:textId="77777777" w:rsidR="00B50050" w:rsidRDefault="00B50050" w:rsidP="0088127C">
            <w:pPr>
              <w:pStyle w:val="OtherTableBody"/>
            </w:pPr>
            <w:r>
              <w:t>1..2</w:t>
            </w:r>
          </w:p>
        </w:tc>
        <w:tc>
          <w:tcPr>
            <w:tcW w:w="600" w:type="dxa"/>
          </w:tcPr>
          <w:p w14:paraId="2E489804" w14:textId="77777777" w:rsidR="00B50050" w:rsidRDefault="00B50050" w:rsidP="0088127C">
            <w:pPr>
              <w:pStyle w:val="OtherTableBody"/>
            </w:pPr>
          </w:p>
        </w:tc>
        <w:tc>
          <w:tcPr>
            <w:tcW w:w="600" w:type="dxa"/>
          </w:tcPr>
          <w:p w14:paraId="31FC9CE8" w14:textId="77777777" w:rsidR="00B50050" w:rsidRDefault="00B50050" w:rsidP="0088127C">
            <w:pPr>
              <w:pStyle w:val="OtherTableBody"/>
            </w:pPr>
            <w:r>
              <w:t>ID</w:t>
            </w:r>
          </w:p>
        </w:tc>
        <w:tc>
          <w:tcPr>
            <w:tcW w:w="700" w:type="dxa"/>
          </w:tcPr>
          <w:p w14:paraId="431C46C0" w14:textId="77777777" w:rsidR="00B50050" w:rsidRDefault="00B50050" w:rsidP="0088127C">
            <w:pPr>
              <w:pStyle w:val="OtherTableBody"/>
            </w:pPr>
          </w:p>
        </w:tc>
        <w:tc>
          <w:tcPr>
            <w:tcW w:w="600" w:type="dxa"/>
          </w:tcPr>
          <w:p w14:paraId="2ED2FEC1" w14:textId="77777777" w:rsidR="00B50050" w:rsidRDefault="00B50050" w:rsidP="0088127C">
            <w:pPr>
              <w:pStyle w:val="OtherTableBody"/>
            </w:pPr>
            <w:r>
              <w:t>0038</w:t>
            </w:r>
          </w:p>
        </w:tc>
        <w:tc>
          <w:tcPr>
            <w:tcW w:w="900" w:type="dxa"/>
          </w:tcPr>
          <w:p w14:paraId="6F840522" w14:textId="77777777" w:rsidR="00B50050" w:rsidRDefault="00B50050" w:rsidP="0088127C">
            <w:pPr>
              <w:pStyle w:val="OtherTableBody"/>
            </w:pPr>
            <w:r>
              <w:t>4.5.1.5</w:t>
            </w:r>
          </w:p>
        </w:tc>
      </w:tr>
      <w:tr w:rsidR="00B50050" w14:paraId="4D4F4EB0" w14:textId="77777777" w:rsidTr="00195548">
        <w:tc>
          <w:tcPr>
            <w:tcW w:w="3500" w:type="dxa"/>
          </w:tcPr>
          <w:p w14:paraId="5D596F7A" w14:textId="77777777" w:rsidR="00B50050" w:rsidRDefault="00B50050" w:rsidP="0088127C">
            <w:pPr>
              <w:pStyle w:val="OtherTableBody"/>
            </w:pPr>
            <w:r>
              <w:t>Order Status Date Range</w:t>
            </w:r>
          </w:p>
        </w:tc>
        <w:tc>
          <w:tcPr>
            <w:tcW w:w="700" w:type="dxa"/>
          </w:tcPr>
          <w:p w14:paraId="4B1674C9" w14:textId="77777777" w:rsidR="00B50050" w:rsidRDefault="00B50050" w:rsidP="0088127C">
            <w:pPr>
              <w:pStyle w:val="OtherTableBody"/>
            </w:pPr>
            <w:r>
              <w:t>03509</w:t>
            </w:r>
          </w:p>
        </w:tc>
        <w:tc>
          <w:tcPr>
            <w:tcW w:w="600" w:type="dxa"/>
          </w:tcPr>
          <w:p w14:paraId="378B1837" w14:textId="77777777" w:rsidR="00B50050" w:rsidRDefault="00B50050" w:rsidP="0088127C">
            <w:pPr>
              <w:pStyle w:val="OtherTableBody"/>
            </w:pPr>
            <w:r>
              <w:t>ORC</w:t>
            </w:r>
          </w:p>
        </w:tc>
        <w:tc>
          <w:tcPr>
            <w:tcW w:w="600" w:type="dxa"/>
          </w:tcPr>
          <w:p w14:paraId="6E2CBD9C" w14:textId="77777777" w:rsidR="00B50050" w:rsidRDefault="00B50050" w:rsidP="0088127C">
            <w:pPr>
              <w:pStyle w:val="OtherTableBody"/>
            </w:pPr>
            <w:r>
              <w:t>36</w:t>
            </w:r>
          </w:p>
        </w:tc>
        <w:tc>
          <w:tcPr>
            <w:tcW w:w="600" w:type="dxa"/>
          </w:tcPr>
          <w:p w14:paraId="4572FC63" w14:textId="77777777" w:rsidR="00B50050" w:rsidRDefault="00B50050" w:rsidP="0088127C">
            <w:pPr>
              <w:pStyle w:val="OtherTableBody"/>
            </w:pPr>
            <w:r>
              <w:t>..</w:t>
            </w:r>
          </w:p>
        </w:tc>
        <w:tc>
          <w:tcPr>
            <w:tcW w:w="600" w:type="dxa"/>
          </w:tcPr>
          <w:p w14:paraId="67493F66" w14:textId="77777777" w:rsidR="00B50050" w:rsidRDefault="00B50050" w:rsidP="0088127C">
            <w:pPr>
              <w:pStyle w:val="OtherTableBody"/>
            </w:pPr>
          </w:p>
        </w:tc>
        <w:tc>
          <w:tcPr>
            <w:tcW w:w="600" w:type="dxa"/>
          </w:tcPr>
          <w:p w14:paraId="0012194E" w14:textId="77777777" w:rsidR="00B50050" w:rsidRDefault="00B50050" w:rsidP="0088127C">
            <w:pPr>
              <w:pStyle w:val="OtherTableBody"/>
            </w:pPr>
            <w:r>
              <w:t>DR</w:t>
            </w:r>
          </w:p>
        </w:tc>
        <w:tc>
          <w:tcPr>
            <w:tcW w:w="700" w:type="dxa"/>
          </w:tcPr>
          <w:p w14:paraId="5161725E" w14:textId="77777777" w:rsidR="00B50050" w:rsidRDefault="00B50050" w:rsidP="0088127C">
            <w:pPr>
              <w:pStyle w:val="OtherTableBody"/>
            </w:pPr>
          </w:p>
        </w:tc>
        <w:tc>
          <w:tcPr>
            <w:tcW w:w="600" w:type="dxa"/>
          </w:tcPr>
          <w:p w14:paraId="226D605C" w14:textId="77777777" w:rsidR="00B50050" w:rsidRDefault="00B50050" w:rsidP="0088127C">
            <w:pPr>
              <w:pStyle w:val="OtherTableBody"/>
            </w:pPr>
          </w:p>
        </w:tc>
        <w:tc>
          <w:tcPr>
            <w:tcW w:w="900" w:type="dxa"/>
          </w:tcPr>
          <w:p w14:paraId="5916733A" w14:textId="77777777" w:rsidR="00B50050" w:rsidRDefault="00B50050" w:rsidP="0088127C">
            <w:pPr>
              <w:pStyle w:val="OtherTableBody"/>
            </w:pPr>
            <w:r>
              <w:t>4.5.1.36</w:t>
            </w:r>
          </w:p>
        </w:tc>
      </w:tr>
      <w:tr w:rsidR="00B50050" w14:paraId="7B6BC7FA" w14:textId="77777777" w:rsidTr="00195548">
        <w:tc>
          <w:tcPr>
            <w:tcW w:w="3500" w:type="dxa"/>
          </w:tcPr>
          <w:p w14:paraId="768A8EE0" w14:textId="77777777" w:rsidR="00B50050" w:rsidRDefault="00B50050" w:rsidP="0088127C">
            <w:pPr>
              <w:pStyle w:val="OtherTableBody"/>
            </w:pPr>
            <w:r>
              <w:t>Order Status Modifier</w:t>
            </w:r>
          </w:p>
        </w:tc>
        <w:tc>
          <w:tcPr>
            <w:tcW w:w="700" w:type="dxa"/>
          </w:tcPr>
          <w:p w14:paraId="3C981884" w14:textId="77777777" w:rsidR="00B50050" w:rsidRDefault="00B50050" w:rsidP="0088127C">
            <w:pPr>
              <w:pStyle w:val="OtherTableBody"/>
            </w:pPr>
            <w:r>
              <w:t>01473</w:t>
            </w:r>
          </w:p>
        </w:tc>
        <w:tc>
          <w:tcPr>
            <w:tcW w:w="600" w:type="dxa"/>
          </w:tcPr>
          <w:p w14:paraId="31F16495" w14:textId="77777777" w:rsidR="00B50050" w:rsidRDefault="00B50050" w:rsidP="0088127C">
            <w:pPr>
              <w:pStyle w:val="OtherTableBody"/>
            </w:pPr>
            <w:r>
              <w:t>ORC</w:t>
            </w:r>
          </w:p>
        </w:tc>
        <w:tc>
          <w:tcPr>
            <w:tcW w:w="600" w:type="dxa"/>
          </w:tcPr>
          <w:p w14:paraId="14AC7FCC" w14:textId="77777777" w:rsidR="00B50050" w:rsidRDefault="00B50050" w:rsidP="0088127C">
            <w:pPr>
              <w:pStyle w:val="OtherTableBody"/>
            </w:pPr>
            <w:r>
              <w:t>25</w:t>
            </w:r>
          </w:p>
        </w:tc>
        <w:tc>
          <w:tcPr>
            <w:tcW w:w="600" w:type="dxa"/>
          </w:tcPr>
          <w:p w14:paraId="38AF7C84" w14:textId="77777777" w:rsidR="00B50050" w:rsidRDefault="00B50050" w:rsidP="0088127C">
            <w:pPr>
              <w:pStyle w:val="OtherTableBody"/>
            </w:pPr>
            <w:r>
              <w:t>..</w:t>
            </w:r>
          </w:p>
        </w:tc>
        <w:tc>
          <w:tcPr>
            <w:tcW w:w="600" w:type="dxa"/>
          </w:tcPr>
          <w:p w14:paraId="3F48B1C4" w14:textId="77777777" w:rsidR="00B50050" w:rsidRDefault="00B50050" w:rsidP="0088127C">
            <w:pPr>
              <w:pStyle w:val="OtherTableBody"/>
            </w:pPr>
          </w:p>
        </w:tc>
        <w:tc>
          <w:tcPr>
            <w:tcW w:w="600" w:type="dxa"/>
          </w:tcPr>
          <w:p w14:paraId="62D86F90" w14:textId="77777777" w:rsidR="00B50050" w:rsidRDefault="00B50050" w:rsidP="0088127C">
            <w:pPr>
              <w:pStyle w:val="OtherTableBody"/>
            </w:pPr>
            <w:r>
              <w:t>CWE</w:t>
            </w:r>
          </w:p>
        </w:tc>
        <w:tc>
          <w:tcPr>
            <w:tcW w:w="700" w:type="dxa"/>
          </w:tcPr>
          <w:p w14:paraId="243CCC78" w14:textId="77777777" w:rsidR="00B50050" w:rsidRDefault="00B50050" w:rsidP="0088127C">
            <w:pPr>
              <w:pStyle w:val="OtherTableBody"/>
            </w:pPr>
          </w:p>
        </w:tc>
        <w:tc>
          <w:tcPr>
            <w:tcW w:w="600" w:type="dxa"/>
          </w:tcPr>
          <w:p w14:paraId="4B7CD350" w14:textId="77777777" w:rsidR="00B50050" w:rsidRDefault="00B50050" w:rsidP="0088127C">
            <w:pPr>
              <w:pStyle w:val="OtherTableBody"/>
            </w:pPr>
            <w:r>
              <w:t>0950</w:t>
            </w:r>
          </w:p>
        </w:tc>
        <w:tc>
          <w:tcPr>
            <w:tcW w:w="900" w:type="dxa"/>
          </w:tcPr>
          <w:p w14:paraId="0EC374FD" w14:textId="77777777" w:rsidR="00B50050" w:rsidRDefault="00B50050" w:rsidP="0088127C">
            <w:pPr>
              <w:pStyle w:val="OtherTableBody"/>
            </w:pPr>
            <w:r>
              <w:t>4.5.1.25</w:t>
            </w:r>
          </w:p>
        </w:tc>
      </w:tr>
      <w:tr w:rsidR="00B50050" w14:paraId="19760F54" w14:textId="77777777" w:rsidTr="00195548">
        <w:tc>
          <w:tcPr>
            <w:tcW w:w="3500" w:type="dxa"/>
          </w:tcPr>
          <w:p w14:paraId="70E3B941" w14:textId="77777777" w:rsidR="00B50050" w:rsidRDefault="00B50050" w:rsidP="0088127C">
            <w:pPr>
              <w:pStyle w:val="OtherTableBody"/>
            </w:pPr>
            <w:r>
              <w:t>Order Type</w:t>
            </w:r>
          </w:p>
        </w:tc>
        <w:tc>
          <w:tcPr>
            <w:tcW w:w="700" w:type="dxa"/>
          </w:tcPr>
          <w:p w14:paraId="6B46E121" w14:textId="77777777" w:rsidR="00B50050" w:rsidRDefault="00B50050" w:rsidP="0088127C">
            <w:pPr>
              <w:pStyle w:val="OtherTableBody"/>
            </w:pPr>
            <w:r>
              <w:t>01643</w:t>
            </w:r>
          </w:p>
        </w:tc>
        <w:tc>
          <w:tcPr>
            <w:tcW w:w="600" w:type="dxa"/>
          </w:tcPr>
          <w:p w14:paraId="1937AC32" w14:textId="77777777" w:rsidR="00B50050" w:rsidRDefault="00B50050" w:rsidP="0088127C">
            <w:pPr>
              <w:pStyle w:val="OtherTableBody"/>
            </w:pPr>
            <w:r>
              <w:t>ORC</w:t>
            </w:r>
          </w:p>
        </w:tc>
        <w:tc>
          <w:tcPr>
            <w:tcW w:w="600" w:type="dxa"/>
          </w:tcPr>
          <w:p w14:paraId="07D5C1B9" w14:textId="77777777" w:rsidR="00B50050" w:rsidRDefault="00B50050" w:rsidP="0088127C">
            <w:pPr>
              <w:pStyle w:val="OtherTableBody"/>
            </w:pPr>
            <w:r>
              <w:t>29</w:t>
            </w:r>
          </w:p>
        </w:tc>
        <w:tc>
          <w:tcPr>
            <w:tcW w:w="600" w:type="dxa"/>
          </w:tcPr>
          <w:p w14:paraId="2E759B98" w14:textId="77777777" w:rsidR="00B50050" w:rsidRDefault="00B50050" w:rsidP="0088127C">
            <w:pPr>
              <w:pStyle w:val="OtherTableBody"/>
            </w:pPr>
            <w:r>
              <w:t>..</w:t>
            </w:r>
          </w:p>
        </w:tc>
        <w:tc>
          <w:tcPr>
            <w:tcW w:w="600" w:type="dxa"/>
          </w:tcPr>
          <w:p w14:paraId="70DED156" w14:textId="77777777" w:rsidR="00B50050" w:rsidRDefault="00B50050" w:rsidP="0088127C">
            <w:pPr>
              <w:pStyle w:val="OtherTableBody"/>
            </w:pPr>
          </w:p>
        </w:tc>
        <w:tc>
          <w:tcPr>
            <w:tcW w:w="600" w:type="dxa"/>
          </w:tcPr>
          <w:p w14:paraId="2F11B625" w14:textId="77777777" w:rsidR="00B50050" w:rsidRDefault="00B50050" w:rsidP="0088127C">
            <w:pPr>
              <w:pStyle w:val="OtherTableBody"/>
            </w:pPr>
            <w:r>
              <w:t>CWE</w:t>
            </w:r>
          </w:p>
        </w:tc>
        <w:tc>
          <w:tcPr>
            <w:tcW w:w="700" w:type="dxa"/>
          </w:tcPr>
          <w:p w14:paraId="5585847A" w14:textId="77777777" w:rsidR="00B50050" w:rsidRDefault="00B50050" w:rsidP="0088127C">
            <w:pPr>
              <w:pStyle w:val="OtherTableBody"/>
            </w:pPr>
          </w:p>
        </w:tc>
        <w:tc>
          <w:tcPr>
            <w:tcW w:w="600" w:type="dxa"/>
          </w:tcPr>
          <w:p w14:paraId="7E3830C1" w14:textId="77777777" w:rsidR="00B50050" w:rsidRDefault="00B50050" w:rsidP="0088127C">
            <w:pPr>
              <w:pStyle w:val="OtherTableBody"/>
            </w:pPr>
            <w:r>
              <w:t>0482</w:t>
            </w:r>
          </w:p>
        </w:tc>
        <w:tc>
          <w:tcPr>
            <w:tcW w:w="900" w:type="dxa"/>
          </w:tcPr>
          <w:p w14:paraId="4CB366A8" w14:textId="77777777" w:rsidR="00B50050" w:rsidRDefault="00B50050" w:rsidP="0088127C">
            <w:pPr>
              <w:pStyle w:val="OtherTableBody"/>
            </w:pPr>
            <w:r>
              <w:t>4.5.1.29</w:t>
            </w:r>
          </w:p>
        </w:tc>
      </w:tr>
      <w:tr w:rsidR="00B50050" w14:paraId="14CC731B" w14:textId="77777777" w:rsidTr="00195548">
        <w:tc>
          <w:tcPr>
            <w:tcW w:w="3500" w:type="dxa"/>
          </w:tcPr>
          <w:p w14:paraId="6136CA41" w14:textId="77777777" w:rsidR="00B50050" w:rsidRDefault="00B50050" w:rsidP="0088127C">
            <w:pPr>
              <w:pStyle w:val="OtherTableBody"/>
            </w:pPr>
            <w:r>
              <w:t>Order Workflow Profile</w:t>
            </w:r>
          </w:p>
        </w:tc>
        <w:tc>
          <w:tcPr>
            <w:tcW w:w="700" w:type="dxa"/>
          </w:tcPr>
          <w:p w14:paraId="0DF9F70F" w14:textId="77777777" w:rsidR="00B50050" w:rsidRDefault="00B50050" w:rsidP="0088127C">
            <w:pPr>
              <w:pStyle w:val="OtherTableBody"/>
            </w:pPr>
            <w:r>
              <w:t>03387</w:t>
            </w:r>
          </w:p>
        </w:tc>
        <w:tc>
          <w:tcPr>
            <w:tcW w:w="600" w:type="dxa"/>
          </w:tcPr>
          <w:p w14:paraId="4987ACF3" w14:textId="77777777" w:rsidR="00B50050" w:rsidRDefault="00B50050" w:rsidP="0088127C">
            <w:pPr>
              <w:pStyle w:val="OtherTableBody"/>
            </w:pPr>
            <w:r>
              <w:t>ORC</w:t>
            </w:r>
          </w:p>
        </w:tc>
        <w:tc>
          <w:tcPr>
            <w:tcW w:w="600" w:type="dxa"/>
          </w:tcPr>
          <w:p w14:paraId="7502D073" w14:textId="77777777" w:rsidR="00B50050" w:rsidRDefault="00B50050" w:rsidP="0088127C">
            <w:pPr>
              <w:pStyle w:val="OtherTableBody"/>
            </w:pPr>
            <w:r>
              <w:t>34</w:t>
            </w:r>
          </w:p>
        </w:tc>
        <w:tc>
          <w:tcPr>
            <w:tcW w:w="600" w:type="dxa"/>
          </w:tcPr>
          <w:p w14:paraId="0803B462" w14:textId="77777777" w:rsidR="00B50050" w:rsidRDefault="00B50050" w:rsidP="0088127C">
            <w:pPr>
              <w:pStyle w:val="OtherTableBody"/>
            </w:pPr>
            <w:r>
              <w:t>..</w:t>
            </w:r>
          </w:p>
        </w:tc>
        <w:tc>
          <w:tcPr>
            <w:tcW w:w="600" w:type="dxa"/>
          </w:tcPr>
          <w:p w14:paraId="112BB699" w14:textId="77777777" w:rsidR="00B50050" w:rsidRDefault="00B50050" w:rsidP="0088127C">
            <w:pPr>
              <w:pStyle w:val="OtherTableBody"/>
            </w:pPr>
          </w:p>
        </w:tc>
        <w:tc>
          <w:tcPr>
            <w:tcW w:w="600" w:type="dxa"/>
          </w:tcPr>
          <w:p w14:paraId="5508B863" w14:textId="77777777" w:rsidR="00B50050" w:rsidRDefault="00B50050" w:rsidP="0088127C">
            <w:pPr>
              <w:pStyle w:val="OtherTableBody"/>
            </w:pPr>
            <w:r>
              <w:t>CWE</w:t>
            </w:r>
          </w:p>
        </w:tc>
        <w:tc>
          <w:tcPr>
            <w:tcW w:w="700" w:type="dxa"/>
          </w:tcPr>
          <w:p w14:paraId="4A969FA1" w14:textId="77777777" w:rsidR="00B50050" w:rsidRDefault="00B50050" w:rsidP="0088127C">
            <w:pPr>
              <w:pStyle w:val="OtherTableBody"/>
            </w:pPr>
            <w:r>
              <w:t>Y</w:t>
            </w:r>
          </w:p>
        </w:tc>
        <w:tc>
          <w:tcPr>
            <w:tcW w:w="600" w:type="dxa"/>
          </w:tcPr>
          <w:p w14:paraId="0F76D263" w14:textId="77777777" w:rsidR="00B50050" w:rsidRDefault="00B50050" w:rsidP="0088127C">
            <w:pPr>
              <w:pStyle w:val="OtherTableBody"/>
            </w:pPr>
            <w:r>
              <w:t>0934</w:t>
            </w:r>
          </w:p>
        </w:tc>
        <w:tc>
          <w:tcPr>
            <w:tcW w:w="900" w:type="dxa"/>
          </w:tcPr>
          <w:p w14:paraId="5C71CCD8" w14:textId="77777777" w:rsidR="00B50050" w:rsidRDefault="00B50050" w:rsidP="0088127C">
            <w:pPr>
              <w:pStyle w:val="OtherTableBody"/>
            </w:pPr>
            <w:r>
              <w:t>4.5.1.34</w:t>
            </w:r>
          </w:p>
        </w:tc>
      </w:tr>
      <w:tr w:rsidR="00B50050" w14:paraId="33D699BE" w14:textId="77777777" w:rsidTr="00195548">
        <w:tc>
          <w:tcPr>
            <w:tcW w:w="3500" w:type="dxa"/>
          </w:tcPr>
          <w:p w14:paraId="02689739" w14:textId="77777777" w:rsidR="00B50050" w:rsidRDefault="00B50050" w:rsidP="0088127C">
            <w:pPr>
              <w:pStyle w:val="OtherTableBody"/>
            </w:pPr>
            <w:r>
              <w:t>Orderability</w:t>
            </w:r>
          </w:p>
        </w:tc>
        <w:tc>
          <w:tcPr>
            <w:tcW w:w="700" w:type="dxa"/>
          </w:tcPr>
          <w:p w14:paraId="017E12F8" w14:textId="77777777" w:rsidR="00B50050" w:rsidRDefault="00B50050" w:rsidP="0088127C">
            <w:pPr>
              <w:pStyle w:val="OtherTableBody"/>
            </w:pPr>
            <w:r>
              <w:t>00597</w:t>
            </w:r>
          </w:p>
        </w:tc>
        <w:tc>
          <w:tcPr>
            <w:tcW w:w="600" w:type="dxa"/>
          </w:tcPr>
          <w:p w14:paraId="5CAA5C7B" w14:textId="77777777" w:rsidR="00B50050" w:rsidRDefault="00B50050" w:rsidP="0088127C">
            <w:pPr>
              <w:pStyle w:val="OtherTableBody"/>
            </w:pPr>
            <w:r>
              <w:t>OM1</w:t>
            </w:r>
          </w:p>
        </w:tc>
        <w:tc>
          <w:tcPr>
            <w:tcW w:w="600" w:type="dxa"/>
          </w:tcPr>
          <w:p w14:paraId="0EAAC7DA" w14:textId="77777777" w:rsidR="00B50050" w:rsidRDefault="00B50050" w:rsidP="0088127C">
            <w:pPr>
              <w:pStyle w:val="OtherTableBody"/>
            </w:pPr>
            <w:r>
              <w:t>12</w:t>
            </w:r>
          </w:p>
        </w:tc>
        <w:tc>
          <w:tcPr>
            <w:tcW w:w="600" w:type="dxa"/>
          </w:tcPr>
          <w:p w14:paraId="48C1AF84" w14:textId="77777777" w:rsidR="00B50050" w:rsidRDefault="00B50050" w:rsidP="0088127C">
            <w:pPr>
              <w:pStyle w:val="OtherTableBody"/>
            </w:pPr>
            <w:r>
              <w:t>1..1</w:t>
            </w:r>
          </w:p>
        </w:tc>
        <w:tc>
          <w:tcPr>
            <w:tcW w:w="600" w:type="dxa"/>
          </w:tcPr>
          <w:p w14:paraId="49773312" w14:textId="77777777" w:rsidR="00B50050" w:rsidRDefault="00B50050" w:rsidP="0088127C">
            <w:pPr>
              <w:pStyle w:val="OtherTableBody"/>
            </w:pPr>
          </w:p>
        </w:tc>
        <w:tc>
          <w:tcPr>
            <w:tcW w:w="600" w:type="dxa"/>
          </w:tcPr>
          <w:p w14:paraId="7CEF0464" w14:textId="77777777" w:rsidR="00B50050" w:rsidRDefault="00B50050" w:rsidP="0088127C">
            <w:pPr>
              <w:pStyle w:val="OtherTableBody"/>
            </w:pPr>
            <w:r>
              <w:t>ID</w:t>
            </w:r>
          </w:p>
        </w:tc>
        <w:tc>
          <w:tcPr>
            <w:tcW w:w="700" w:type="dxa"/>
          </w:tcPr>
          <w:p w14:paraId="78885BC6" w14:textId="77777777" w:rsidR="00B50050" w:rsidRDefault="00B50050" w:rsidP="0088127C">
            <w:pPr>
              <w:pStyle w:val="OtherTableBody"/>
            </w:pPr>
          </w:p>
        </w:tc>
        <w:tc>
          <w:tcPr>
            <w:tcW w:w="600" w:type="dxa"/>
          </w:tcPr>
          <w:p w14:paraId="2235A70E" w14:textId="77777777" w:rsidR="00B50050" w:rsidRDefault="00B50050" w:rsidP="0088127C">
            <w:pPr>
              <w:pStyle w:val="OtherTableBody"/>
            </w:pPr>
            <w:r>
              <w:t>0136</w:t>
            </w:r>
          </w:p>
        </w:tc>
        <w:tc>
          <w:tcPr>
            <w:tcW w:w="900" w:type="dxa"/>
          </w:tcPr>
          <w:p w14:paraId="7F567BC1" w14:textId="77777777" w:rsidR="00B50050" w:rsidRDefault="00B50050" w:rsidP="0088127C">
            <w:pPr>
              <w:pStyle w:val="OtherTableBody"/>
            </w:pPr>
            <w:r>
              <w:t>8.8.9.12</w:t>
            </w:r>
          </w:p>
        </w:tc>
      </w:tr>
      <w:tr w:rsidR="00B50050" w14:paraId="3E434250" w14:textId="77777777" w:rsidTr="00195548">
        <w:tc>
          <w:tcPr>
            <w:tcW w:w="3500" w:type="dxa"/>
          </w:tcPr>
          <w:p w14:paraId="4AD4E6F7" w14:textId="77777777" w:rsidR="00B50050" w:rsidRDefault="00B50050" w:rsidP="0088127C">
            <w:pPr>
              <w:pStyle w:val="OtherTableBody"/>
            </w:pPr>
            <w:r>
              <w:t>Orderable-at Location</w:t>
            </w:r>
          </w:p>
        </w:tc>
        <w:tc>
          <w:tcPr>
            <w:tcW w:w="700" w:type="dxa"/>
          </w:tcPr>
          <w:p w14:paraId="64AD5C82" w14:textId="77777777" w:rsidR="00B50050" w:rsidRDefault="00B50050" w:rsidP="0088127C">
            <w:pPr>
              <w:pStyle w:val="OtherTableBody"/>
            </w:pPr>
            <w:r>
              <w:t>01497</w:t>
            </w:r>
          </w:p>
        </w:tc>
        <w:tc>
          <w:tcPr>
            <w:tcW w:w="600" w:type="dxa"/>
          </w:tcPr>
          <w:p w14:paraId="69C2CBB4" w14:textId="77777777" w:rsidR="00B50050" w:rsidRDefault="00B50050" w:rsidP="0088127C">
            <w:pPr>
              <w:pStyle w:val="OtherTableBody"/>
            </w:pPr>
            <w:r>
              <w:t>OM7</w:t>
            </w:r>
          </w:p>
        </w:tc>
        <w:tc>
          <w:tcPr>
            <w:tcW w:w="600" w:type="dxa"/>
          </w:tcPr>
          <w:p w14:paraId="710DA87B" w14:textId="77777777" w:rsidR="00B50050" w:rsidRDefault="00B50050" w:rsidP="0088127C">
            <w:pPr>
              <w:pStyle w:val="OtherTableBody"/>
            </w:pPr>
            <w:r>
              <w:t>21</w:t>
            </w:r>
          </w:p>
        </w:tc>
        <w:tc>
          <w:tcPr>
            <w:tcW w:w="600" w:type="dxa"/>
          </w:tcPr>
          <w:p w14:paraId="34056CB2" w14:textId="77777777" w:rsidR="00B50050" w:rsidRDefault="00B50050" w:rsidP="0088127C">
            <w:pPr>
              <w:pStyle w:val="OtherTableBody"/>
            </w:pPr>
            <w:r>
              <w:t>..</w:t>
            </w:r>
          </w:p>
        </w:tc>
        <w:tc>
          <w:tcPr>
            <w:tcW w:w="600" w:type="dxa"/>
          </w:tcPr>
          <w:p w14:paraId="4F27C5CD" w14:textId="77777777" w:rsidR="00B50050" w:rsidRDefault="00B50050" w:rsidP="0088127C">
            <w:pPr>
              <w:pStyle w:val="OtherTableBody"/>
            </w:pPr>
          </w:p>
        </w:tc>
        <w:tc>
          <w:tcPr>
            <w:tcW w:w="600" w:type="dxa"/>
          </w:tcPr>
          <w:p w14:paraId="43DC1AD8" w14:textId="77777777" w:rsidR="00B50050" w:rsidRDefault="00B50050" w:rsidP="0088127C">
            <w:pPr>
              <w:pStyle w:val="OtherTableBody"/>
            </w:pPr>
            <w:r>
              <w:t>PL</w:t>
            </w:r>
          </w:p>
        </w:tc>
        <w:tc>
          <w:tcPr>
            <w:tcW w:w="700" w:type="dxa"/>
          </w:tcPr>
          <w:p w14:paraId="6DFEB458" w14:textId="77777777" w:rsidR="00B50050" w:rsidRDefault="00B50050" w:rsidP="0088127C">
            <w:pPr>
              <w:pStyle w:val="OtherTableBody"/>
            </w:pPr>
            <w:r>
              <w:t>Y</w:t>
            </w:r>
          </w:p>
        </w:tc>
        <w:tc>
          <w:tcPr>
            <w:tcW w:w="600" w:type="dxa"/>
          </w:tcPr>
          <w:p w14:paraId="5F59990A" w14:textId="77777777" w:rsidR="00B50050" w:rsidRDefault="00B50050" w:rsidP="0088127C">
            <w:pPr>
              <w:pStyle w:val="OtherTableBody"/>
            </w:pPr>
          </w:p>
        </w:tc>
        <w:tc>
          <w:tcPr>
            <w:tcW w:w="900" w:type="dxa"/>
          </w:tcPr>
          <w:p w14:paraId="0B510541" w14:textId="77777777" w:rsidR="00B50050" w:rsidRDefault="00B50050" w:rsidP="0088127C">
            <w:pPr>
              <w:pStyle w:val="OtherTableBody"/>
            </w:pPr>
            <w:r>
              <w:t>8.8.15.21</w:t>
            </w:r>
          </w:p>
        </w:tc>
      </w:tr>
      <w:tr w:rsidR="00B50050" w14:paraId="40708501" w14:textId="77777777" w:rsidTr="00195548">
        <w:tc>
          <w:tcPr>
            <w:tcW w:w="3500" w:type="dxa"/>
          </w:tcPr>
          <w:p w14:paraId="3553DDA4" w14:textId="77777777" w:rsidR="00B50050" w:rsidRDefault="00B50050" w:rsidP="0088127C">
            <w:pPr>
              <w:pStyle w:val="OtherTableBody"/>
            </w:pPr>
            <w:r>
              <w:t xml:space="preserve">Ordered By Code </w:t>
            </w:r>
          </w:p>
        </w:tc>
        <w:tc>
          <w:tcPr>
            <w:tcW w:w="700" w:type="dxa"/>
          </w:tcPr>
          <w:p w14:paraId="6D6AA99A" w14:textId="77777777" w:rsidR="00B50050" w:rsidRDefault="00B50050" w:rsidP="0088127C">
            <w:pPr>
              <w:pStyle w:val="OtherTableBody"/>
            </w:pPr>
            <w:r>
              <w:t>00373</w:t>
            </w:r>
          </w:p>
        </w:tc>
        <w:tc>
          <w:tcPr>
            <w:tcW w:w="600" w:type="dxa"/>
          </w:tcPr>
          <w:p w14:paraId="2FF96EA9" w14:textId="77777777" w:rsidR="00B50050" w:rsidRDefault="00B50050" w:rsidP="0088127C">
            <w:pPr>
              <w:pStyle w:val="OtherTableBody"/>
            </w:pPr>
            <w:r>
              <w:t>FT1</w:t>
            </w:r>
          </w:p>
        </w:tc>
        <w:tc>
          <w:tcPr>
            <w:tcW w:w="600" w:type="dxa"/>
          </w:tcPr>
          <w:p w14:paraId="0F170AA9" w14:textId="77777777" w:rsidR="00B50050" w:rsidRDefault="00B50050" w:rsidP="0088127C">
            <w:pPr>
              <w:pStyle w:val="OtherTableBody"/>
            </w:pPr>
            <w:r>
              <w:t>21</w:t>
            </w:r>
          </w:p>
        </w:tc>
        <w:tc>
          <w:tcPr>
            <w:tcW w:w="600" w:type="dxa"/>
          </w:tcPr>
          <w:p w14:paraId="0200B0E4" w14:textId="77777777" w:rsidR="00B50050" w:rsidRDefault="00B50050" w:rsidP="0088127C">
            <w:pPr>
              <w:pStyle w:val="OtherTableBody"/>
            </w:pPr>
            <w:r>
              <w:t>..</w:t>
            </w:r>
          </w:p>
        </w:tc>
        <w:tc>
          <w:tcPr>
            <w:tcW w:w="600" w:type="dxa"/>
          </w:tcPr>
          <w:p w14:paraId="6F8ED6D8" w14:textId="77777777" w:rsidR="00B50050" w:rsidRDefault="00B50050" w:rsidP="0088127C">
            <w:pPr>
              <w:pStyle w:val="OtherTableBody"/>
            </w:pPr>
          </w:p>
        </w:tc>
        <w:tc>
          <w:tcPr>
            <w:tcW w:w="600" w:type="dxa"/>
          </w:tcPr>
          <w:p w14:paraId="55D50944" w14:textId="77777777" w:rsidR="00B50050" w:rsidRDefault="00B50050" w:rsidP="0088127C">
            <w:pPr>
              <w:pStyle w:val="OtherTableBody"/>
            </w:pPr>
            <w:r>
              <w:t>XCN</w:t>
            </w:r>
          </w:p>
        </w:tc>
        <w:tc>
          <w:tcPr>
            <w:tcW w:w="700" w:type="dxa"/>
          </w:tcPr>
          <w:p w14:paraId="68D15CBA" w14:textId="77777777" w:rsidR="00B50050" w:rsidRDefault="00B50050" w:rsidP="0088127C">
            <w:pPr>
              <w:pStyle w:val="OtherTableBody"/>
            </w:pPr>
            <w:r>
              <w:t>Y</w:t>
            </w:r>
          </w:p>
        </w:tc>
        <w:tc>
          <w:tcPr>
            <w:tcW w:w="600" w:type="dxa"/>
          </w:tcPr>
          <w:p w14:paraId="42DF4268" w14:textId="77777777" w:rsidR="00B50050" w:rsidRDefault="00B50050" w:rsidP="0088127C">
            <w:pPr>
              <w:pStyle w:val="OtherTableBody"/>
            </w:pPr>
          </w:p>
        </w:tc>
        <w:tc>
          <w:tcPr>
            <w:tcW w:w="900" w:type="dxa"/>
          </w:tcPr>
          <w:p w14:paraId="0A036CC5" w14:textId="77777777" w:rsidR="00B50050" w:rsidRDefault="00B50050" w:rsidP="0088127C">
            <w:pPr>
              <w:pStyle w:val="OtherTableBody"/>
            </w:pPr>
            <w:r>
              <w:t>6.5.1.21</w:t>
            </w:r>
          </w:p>
        </w:tc>
      </w:tr>
      <w:tr w:rsidR="00B50050" w14:paraId="291AC786" w14:textId="77777777" w:rsidTr="00195548">
        <w:tc>
          <w:tcPr>
            <w:tcW w:w="3500" w:type="dxa"/>
          </w:tcPr>
          <w:p w14:paraId="37AB3D1F" w14:textId="77777777" w:rsidR="00B50050" w:rsidRDefault="00B50050" w:rsidP="0088127C">
            <w:pPr>
              <w:pStyle w:val="OtherTableBody"/>
            </w:pPr>
            <w:r>
              <w:t>Ordering Facility</w:t>
            </w:r>
          </w:p>
        </w:tc>
        <w:tc>
          <w:tcPr>
            <w:tcW w:w="700" w:type="dxa"/>
          </w:tcPr>
          <w:p w14:paraId="3F54AC39" w14:textId="77777777" w:rsidR="00B50050" w:rsidRDefault="00B50050" w:rsidP="0088127C">
            <w:pPr>
              <w:pStyle w:val="OtherTableBody"/>
            </w:pPr>
            <w:r>
              <w:t>02362</w:t>
            </w:r>
          </w:p>
        </w:tc>
        <w:tc>
          <w:tcPr>
            <w:tcW w:w="600" w:type="dxa"/>
          </w:tcPr>
          <w:p w14:paraId="2E5FD801" w14:textId="77777777" w:rsidR="00B50050" w:rsidRDefault="00B50050" w:rsidP="0088127C">
            <w:pPr>
              <w:pStyle w:val="OtherTableBody"/>
            </w:pPr>
            <w:r>
              <w:t>FT1</w:t>
            </w:r>
          </w:p>
        </w:tc>
        <w:tc>
          <w:tcPr>
            <w:tcW w:w="600" w:type="dxa"/>
          </w:tcPr>
          <w:p w14:paraId="2DEE7B47" w14:textId="77777777" w:rsidR="00B50050" w:rsidRDefault="00B50050" w:rsidP="0088127C">
            <w:pPr>
              <w:pStyle w:val="OtherTableBody"/>
            </w:pPr>
            <w:r>
              <w:t>33</w:t>
            </w:r>
          </w:p>
        </w:tc>
        <w:tc>
          <w:tcPr>
            <w:tcW w:w="600" w:type="dxa"/>
          </w:tcPr>
          <w:p w14:paraId="30FC0F43" w14:textId="77777777" w:rsidR="00B50050" w:rsidRDefault="00B50050" w:rsidP="0088127C">
            <w:pPr>
              <w:pStyle w:val="OtherTableBody"/>
            </w:pPr>
            <w:r>
              <w:t>..</w:t>
            </w:r>
          </w:p>
        </w:tc>
        <w:tc>
          <w:tcPr>
            <w:tcW w:w="600" w:type="dxa"/>
          </w:tcPr>
          <w:p w14:paraId="50E24738" w14:textId="77777777" w:rsidR="00B50050" w:rsidRDefault="00B50050" w:rsidP="0088127C">
            <w:pPr>
              <w:pStyle w:val="OtherTableBody"/>
            </w:pPr>
          </w:p>
        </w:tc>
        <w:tc>
          <w:tcPr>
            <w:tcW w:w="600" w:type="dxa"/>
          </w:tcPr>
          <w:p w14:paraId="13D30CEF" w14:textId="77777777" w:rsidR="00B50050" w:rsidRDefault="00B50050" w:rsidP="0088127C">
            <w:pPr>
              <w:pStyle w:val="OtherTableBody"/>
            </w:pPr>
            <w:r>
              <w:t>XON</w:t>
            </w:r>
          </w:p>
        </w:tc>
        <w:tc>
          <w:tcPr>
            <w:tcW w:w="700" w:type="dxa"/>
          </w:tcPr>
          <w:p w14:paraId="22A3DB48" w14:textId="77777777" w:rsidR="00B50050" w:rsidRDefault="00B50050" w:rsidP="0088127C">
            <w:pPr>
              <w:pStyle w:val="OtherTableBody"/>
            </w:pPr>
          </w:p>
        </w:tc>
        <w:tc>
          <w:tcPr>
            <w:tcW w:w="600" w:type="dxa"/>
          </w:tcPr>
          <w:p w14:paraId="03202450" w14:textId="77777777" w:rsidR="00B50050" w:rsidRDefault="00B50050" w:rsidP="0088127C">
            <w:pPr>
              <w:pStyle w:val="OtherTableBody"/>
            </w:pPr>
          </w:p>
        </w:tc>
        <w:tc>
          <w:tcPr>
            <w:tcW w:w="900" w:type="dxa"/>
          </w:tcPr>
          <w:p w14:paraId="031DCBA9" w14:textId="77777777" w:rsidR="00B50050" w:rsidRDefault="00B50050" w:rsidP="0088127C">
            <w:pPr>
              <w:pStyle w:val="OtherTableBody"/>
            </w:pPr>
            <w:r>
              <w:t>6.5.1.33</w:t>
            </w:r>
          </w:p>
        </w:tc>
      </w:tr>
      <w:tr w:rsidR="00B50050" w14:paraId="2F7727D3" w14:textId="77777777" w:rsidTr="00195548">
        <w:tc>
          <w:tcPr>
            <w:tcW w:w="3500" w:type="dxa"/>
          </w:tcPr>
          <w:p w14:paraId="036521D7" w14:textId="77777777" w:rsidR="00B50050" w:rsidRDefault="00B50050" w:rsidP="0088127C">
            <w:pPr>
              <w:pStyle w:val="OtherTableBody"/>
            </w:pPr>
            <w:r>
              <w:t>Ordering Facility Address</w:t>
            </w:r>
          </w:p>
        </w:tc>
        <w:tc>
          <w:tcPr>
            <w:tcW w:w="700" w:type="dxa"/>
          </w:tcPr>
          <w:p w14:paraId="59CFEFD9" w14:textId="77777777" w:rsidR="00B50050" w:rsidRDefault="00B50050" w:rsidP="0088127C">
            <w:pPr>
              <w:pStyle w:val="OtherTableBody"/>
            </w:pPr>
            <w:r>
              <w:t>01312</w:t>
            </w:r>
          </w:p>
        </w:tc>
        <w:tc>
          <w:tcPr>
            <w:tcW w:w="600" w:type="dxa"/>
          </w:tcPr>
          <w:p w14:paraId="19314142" w14:textId="77777777" w:rsidR="00B50050" w:rsidRDefault="00B50050" w:rsidP="0088127C">
            <w:pPr>
              <w:pStyle w:val="OtherTableBody"/>
            </w:pPr>
            <w:r>
              <w:t>ORC</w:t>
            </w:r>
          </w:p>
        </w:tc>
        <w:tc>
          <w:tcPr>
            <w:tcW w:w="600" w:type="dxa"/>
          </w:tcPr>
          <w:p w14:paraId="11A14A42" w14:textId="77777777" w:rsidR="00B50050" w:rsidRDefault="00B50050" w:rsidP="0088127C">
            <w:pPr>
              <w:pStyle w:val="OtherTableBody"/>
            </w:pPr>
            <w:r>
              <w:t>22</w:t>
            </w:r>
          </w:p>
        </w:tc>
        <w:tc>
          <w:tcPr>
            <w:tcW w:w="600" w:type="dxa"/>
          </w:tcPr>
          <w:p w14:paraId="73AA922D" w14:textId="77777777" w:rsidR="00B50050" w:rsidRDefault="00B50050" w:rsidP="0088127C">
            <w:pPr>
              <w:pStyle w:val="OtherTableBody"/>
            </w:pPr>
            <w:r>
              <w:t>..</w:t>
            </w:r>
          </w:p>
        </w:tc>
        <w:tc>
          <w:tcPr>
            <w:tcW w:w="600" w:type="dxa"/>
          </w:tcPr>
          <w:p w14:paraId="71B6BE22" w14:textId="77777777" w:rsidR="00B50050" w:rsidRDefault="00B50050" w:rsidP="0088127C">
            <w:pPr>
              <w:pStyle w:val="OtherTableBody"/>
            </w:pPr>
          </w:p>
        </w:tc>
        <w:tc>
          <w:tcPr>
            <w:tcW w:w="600" w:type="dxa"/>
          </w:tcPr>
          <w:p w14:paraId="0AA90CE0" w14:textId="77777777" w:rsidR="00B50050" w:rsidRDefault="00B50050" w:rsidP="0088127C">
            <w:pPr>
              <w:pStyle w:val="OtherTableBody"/>
            </w:pPr>
            <w:r>
              <w:t>-</w:t>
            </w:r>
          </w:p>
        </w:tc>
        <w:tc>
          <w:tcPr>
            <w:tcW w:w="700" w:type="dxa"/>
          </w:tcPr>
          <w:p w14:paraId="125F9DDB" w14:textId="77777777" w:rsidR="00B50050" w:rsidRDefault="00B50050" w:rsidP="0088127C">
            <w:pPr>
              <w:pStyle w:val="OtherTableBody"/>
            </w:pPr>
          </w:p>
        </w:tc>
        <w:tc>
          <w:tcPr>
            <w:tcW w:w="600" w:type="dxa"/>
          </w:tcPr>
          <w:p w14:paraId="7937A209" w14:textId="77777777" w:rsidR="00B50050" w:rsidRDefault="00B50050" w:rsidP="0088127C">
            <w:pPr>
              <w:pStyle w:val="OtherTableBody"/>
            </w:pPr>
          </w:p>
        </w:tc>
        <w:tc>
          <w:tcPr>
            <w:tcW w:w="900" w:type="dxa"/>
          </w:tcPr>
          <w:p w14:paraId="66503E69" w14:textId="77777777" w:rsidR="00B50050" w:rsidRDefault="00B50050" w:rsidP="0088127C">
            <w:pPr>
              <w:pStyle w:val="OtherTableBody"/>
            </w:pPr>
            <w:r>
              <w:t>4.5.1.22</w:t>
            </w:r>
          </w:p>
        </w:tc>
      </w:tr>
      <w:tr w:rsidR="00B50050" w14:paraId="725FE918" w14:textId="77777777" w:rsidTr="00195548">
        <w:tc>
          <w:tcPr>
            <w:tcW w:w="3500" w:type="dxa"/>
          </w:tcPr>
          <w:p w14:paraId="093F8FCA" w14:textId="77777777" w:rsidR="00B50050" w:rsidRDefault="00B50050" w:rsidP="0088127C">
            <w:pPr>
              <w:pStyle w:val="OtherTableBody"/>
            </w:pPr>
            <w:r>
              <w:t>Ordering Facility Name</w:t>
            </w:r>
          </w:p>
        </w:tc>
        <w:tc>
          <w:tcPr>
            <w:tcW w:w="700" w:type="dxa"/>
          </w:tcPr>
          <w:p w14:paraId="667BEC75" w14:textId="77777777" w:rsidR="00B50050" w:rsidRDefault="00B50050" w:rsidP="0088127C">
            <w:pPr>
              <w:pStyle w:val="OtherTableBody"/>
            </w:pPr>
            <w:r>
              <w:t>01311</w:t>
            </w:r>
          </w:p>
        </w:tc>
        <w:tc>
          <w:tcPr>
            <w:tcW w:w="600" w:type="dxa"/>
          </w:tcPr>
          <w:p w14:paraId="3B2B278F" w14:textId="77777777" w:rsidR="00B50050" w:rsidRDefault="00B50050" w:rsidP="0088127C">
            <w:pPr>
              <w:pStyle w:val="OtherTableBody"/>
            </w:pPr>
            <w:r>
              <w:t>ORC</w:t>
            </w:r>
          </w:p>
        </w:tc>
        <w:tc>
          <w:tcPr>
            <w:tcW w:w="600" w:type="dxa"/>
          </w:tcPr>
          <w:p w14:paraId="019977BD" w14:textId="77777777" w:rsidR="00B50050" w:rsidRDefault="00B50050" w:rsidP="0088127C">
            <w:pPr>
              <w:pStyle w:val="OtherTableBody"/>
            </w:pPr>
            <w:r>
              <w:t>21</w:t>
            </w:r>
          </w:p>
        </w:tc>
        <w:tc>
          <w:tcPr>
            <w:tcW w:w="600" w:type="dxa"/>
          </w:tcPr>
          <w:p w14:paraId="77933884" w14:textId="77777777" w:rsidR="00B50050" w:rsidRDefault="00B50050" w:rsidP="0088127C">
            <w:pPr>
              <w:pStyle w:val="OtherTableBody"/>
            </w:pPr>
            <w:r>
              <w:t>..</w:t>
            </w:r>
          </w:p>
        </w:tc>
        <w:tc>
          <w:tcPr>
            <w:tcW w:w="600" w:type="dxa"/>
          </w:tcPr>
          <w:p w14:paraId="65EC1C42" w14:textId="77777777" w:rsidR="00B50050" w:rsidRDefault="00B50050" w:rsidP="0088127C">
            <w:pPr>
              <w:pStyle w:val="OtherTableBody"/>
            </w:pPr>
          </w:p>
        </w:tc>
        <w:tc>
          <w:tcPr>
            <w:tcW w:w="600" w:type="dxa"/>
          </w:tcPr>
          <w:p w14:paraId="2E05028B" w14:textId="77777777" w:rsidR="00B50050" w:rsidRDefault="00B50050" w:rsidP="0088127C">
            <w:pPr>
              <w:pStyle w:val="OtherTableBody"/>
            </w:pPr>
            <w:r>
              <w:t>-</w:t>
            </w:r>
          </w:p>
        </w:tc>
        <w:tc>
          <w:tcPr>
            <w:tcW w:w="700" w:type="dxa"/>
          </w:tcPr>
          <w:p w14:paraId="113F5DEC" w14:textId="77777777" w:rsidR="00B50050" w:rsidRDefault="00B50050" w:rsidP="0088127C">
            <w:pPr>
              <w:pStyle w:val="OtherTableBody"/>
            </w:pPr>
          </w:p>
        </w:tc>
        <w:tc>
          <w:tcPr>
            <w:tcW w:w="600" w:type="dxa"/>
          </w:tcPr>
          <w:p w14:paraId="4702EEE4" w14:textId="77777777" w:rsidR="00B50050" w:rsidRDefault="00B50050" w:rsidP="0088127C">
            <w:pPr>
              <w:pStyle w:val="OtherTableBody"/>
            </w:pPr>
          </w:p>
        </w:tc>
        <w:tc>
          <w:tcPr>
            <w:tcW w:w="900" w:type="dxa"/>
          </w:tcPr>
          <w:p w14:paraId="56937798" w14:textId="77777777" w:rsidR="00B50050" w:rsidRDefault="00B50050" w:rsidP="0088127C">
            <w:pPr>
              <w:pStyle w:val="OtherTableBody"/>
            </w:pPr>
            <w:r>
              <w:t>4.5.1.21</w:t>
            </w:r>
          </w:p>
        </w:tc>
      </w:tr>
      <w:tr w:rsidR="00B50050" w14:paraId="41F093B9" w14:textId="77777777" w:rsidTr="00195548">
        <w:tc>
          <w:tcPr>
            <w:tcW w:w="3500" w:type="dxa"/>
          </w:tcPr>
          <w:p w14:paraId="647E269E" w14:textId="77777777" w:rsidR="00B50050" w:rsidRDefault="00B50050" w:rsidP="0088127C">
            <w:pPr>
              <w:pStyle w:val="OtherTableBody"/>
            </w:pPr>
            <w:r>
              <w:t>Ordering Facility Phone Number</w:t>
            </w:r>
          </w:p>
        </w:tc>
        <w:tc>
          <w:tcPr>
            <w:tcW w:w="700" w:type="dxa"/>
          </w:tcPr>
          <w:p w14:paraId="569C60A0" w14:textId="77777777" w:rsidR="00B50050" w:rsidRDefault="00B50050" w:rsidP="0088127C">
            <w:pPr>
              <w:pStyle w:val="OtherTableBody"/>
            </w:pPr>
            <w:r>
              <w:t>01313</w:t>
            </w:r>
          </w:p>
        </w:tc>
        <w:tc>
          <w:tcPr>
            <w:tcW w:w="600" w:type="dxa"/>
          </w:tcPr>
          <w:p w14:paraId="4833C32D" w14:textId="77777777" w:rsidR="00B50050" w:rsidRDefault="00B50050" w:rsidP="0088127C">
            <w:pPr>
              <w:pStyle w:val="OtherTableBody"/>
            </w:pPr>
            <w:r>
              <w:t>ORC</w:t>
            </w:r>
          </w:p>
        </w:tc>
        <w:tc>
          <w:tcPr>
            <w:tcW w:w="600" w:type="dxa"/>
          </w:tcPr>
          <w:p w14:paraId="04D36227" w14:textId="77777777" w:rsidR="00B50050" w:rsidRDefault="00B50050" w:rsidP="0088127C">
            <w:pPr>
              <w:pStyle w:val="OtherTableBody"/>
            </w:pPr>
            <w:r>
              <w:t>23</w:t>
            </w:r>
          </w:p>
        </w:tc>
        <w:tc>
          <w:tcPr>
            <w:tcW w:w="600" w:type="dxa"/>
          </w:tcPr>
          <w:p w14:paraId="3C692C9D" w14:textId="77777777" w:rsidR="00B50050" w:rsidRDefault="00B50050" w:rsidP="0088127C">
            <w:pPr>
              <w:pStyle w:val="OtherTableBody"/>
            </w:pPr>
            <w:r>
              <w:t>..</w:t>
            </w:r>
          </w:p>
        </w:tc>
        <w:tc>
          <w:tcPr>
            <w:tcW w:w="600" w:type="dxa"/>
          </w:tcPr>
          <w:p w14:paraId="29E15096" w14:textId="77777777" w:rsidR="00B50050" w:rsidRDefault="00B50050" w:rsidP="0088127C">
            <w:pPr>
              <w:pStyle w:val="OtherTableBody"/>
            </w:pPr>
          </w:p>
        </w:tc>
        <w:tc>
          <w:tcPr>
            <w:tcW w:w="600" w:type="dxa"/>
          </w:tcPr>
          <w:p w14:paraId="43DD6442" w14:textId="77777777" w:rsidR="00B50050" w:rsidRDefault="00B50050" w:rsidP="0088127C">
            <w:pPr>
              <w:pStyle w:val="OtherTableBody"/>
            </w:pPr>
            <w:r>
              <w:t>-</w:t>
            </w:r>
          </w:p>
        </w:tc>
        <w:tc>
          <w:tcPr>
            <w:tcW w:w="700" w:type="dxa"/>
          </w:tcPr>
          <w:p w14:paraId="1F5C02AF" w14:textId="77777777" w:rsidR="00B50050" w:rsidRDefault="00B50050" w:rsidP="0088127C">
            <w:pPr>
              <w:pStyle w:val="OtherTableBody"/>
            </w:pPr>
          </w:p>
        </w:tc>
        <w:tc>
          <w:tcPr>
            <w:tcW w:w="600" w:type="dxa"/>
          </w:tcPr>
          <w:p w14:paraId="27DFAAB9" w14:textId="77777777" w:rsidR="00B50050" w:rsidRDefault="00B50050" w:rsidP="0088127C">
            <w:pPr>
              <w:pStyle w:val="OtherTableBody"/>
            </w:pPr>
          </w:p>
        </w:tc>
        <w:tc>
          <w:tcPr>
            <w:tcW w:w="900" w:type="dxa"/>
          </w:tcPr>
          <w:p w14:paraId="4AA5490F" w14:textId="77777777" w:rsidR="00B50050" w:rsidRDefault="00B50050" w:rsidP="0088127C">
            <w:pPr>
              <w:pStyle w:val="OtherTableBody"/>
            </w:pPr>
            <w:r>
              <w:t>4.5.1.23</w:t>
            </w:r>
          </w:p>
        </w:tc>
      </w:tr>
      <w:tr w:rsidR="00B50050" w14:paraId="06F38AF7" w14:textId="77777777" w:rsidTr="00195548">
        <w:tc>
          <w:tcPr>
            <w:tcW w:w="3500" w:type="dxa"/>
          </w:tcPr>
          <w:p w14:paraId="456000CA" w14:textId="77777777" w:rsidR="00B50050" w:rsidRDefault="00B50050" w:rsidP="0088127C">
            <w:pPr>
              <w:pStyle w:val="OtherTableBody"/>
            </w:pPr>
            <w:r>
              <w:t>Ordering Provider</w:t>
            </w:r>
          </w:p>
        </w:tc>
        <w:tc>
          <w:tcPr>
            <w:tcW w:w="700" w:type="dxa"/>
          </w:tcPr>
          <w:p w14:paraId="0F0B2465" w14:textId="77777777" w:rsidR="00B50050" w:rsidRDefault="00B50050" w:rsidP="0088127C">
            <w:pPr>
              <w:pStyle w:val="OtherTableBody"/>
            </w:pPr>
            <w:r>
              <w:t>00226</w:t>
            </w:r>
          </w:p>
        </w:tc>
        <w:tc>
          <w:tcPr>
            <w:tcW w:w="600" w:type="dxa"/>
          </w:tcPr>
          <w:p w14:paraId="397FF675" w14:textId="77777777" w:rsidR="00B50050" w:rsidRDefault="00B50050" w:rsidP="0088127C">
            <w:pPr>
              <w:pStyle w:val="OtherTableBody"/>
            </w:pPr>
            <w:r>
              <w:t>OBR</w:t>
            </w:r>
          </w:p>
        </w:tc>
        <w:tc>
          <w:tcPr>
            <w:tcW w:w="600" w:type="dxa"/>
          </w:tcPr>
          <w:p w14:paraId="7D1EB015" w14:textId="77777777" w:rsidR="00B50050" w:rsidRDefault="00B50050" w:rsidP="0088127C">
            <w:pPr>
              <w:pStyle w:val="OtherTableBody"/>
            </w:pPr>
            <w:r>
              <w:t>16</w:t>
            </w:r>
          </w:p>
        </w:tc>
        <w:tc>
          <w:tcPr>
            <w:tcW w:w="600" w:type="dxa"/>
          </w:tcPr>
          <w:p w14:paraId="1D55FDB5" w14:textId="77777777" w:rsidR="00B50050" w:rsidRDefault="00B50050" w:rsidP="0088127C">
            <w:pPr>
              <w:pStyle w:val="OtherTableBody"/>
            </w:pPr>
            <w:r>
              <w:t>..</w:t>
            </w:r>
          </w:p>
        </w:tc>
        <w:tc>
          <w:tcPr>
            <w:tcW w:w="600" w:type="dxa"/>
          </w:tcPr>
          <w:p w14:paraId="06F2C7C6" w14:textId="77777777" w:rsidR="00B50050" w:rsidRDefault="00B50050" w:rsidP="0088127C">
            <w:pPr>
              <w:pStyle w:val="OtherTableBody"/>
            </w:pPr>
          </w:p>
        </w:tc>
        <w:tc>
          <w:tcPr>
            <w:tcW w:w="600" w:type="dxa"/>
          </w:tcPr>
          <w:p w14:paraId="2AE6A131" w14:textId="77777777" w:rsidR="00B50050" w:rsidRDefault="00B50050" w:rsidP="0088127C">
            <w:pPr>
              <w:pStyle w:val="OtherTableBody"/>
            </w:pPr>
            <w:r>
              <w:t>-</w:t>
            </w:r>
          </w:p>
        </w:tc>
        <w:tc>
          <w:tcPr>
            <w:tcW w:w="700" w:type="dxa"/>
          </w:tcPr>
          <w:p w14:paraId="6CC2995C" w14:textId="77777777" w:rsidR="00B50050" w:rsidRDefault="00B50050" w:rsidP="0088127C">
            <w:pPr>
              <w:pStyle w:val="OtherTableBody"/>
            </w:pPr>
          </w:p>
        </w:tc>
        <w:tc>
          <w:tcPr>
            <w:tcW w:w="600" w:type="dxa"/>
          </w:tcPr>
          <w:p w14:paraId="00823FFC" w14:textId="77777777" w:rsidR="00B50050" w:rsidRDefault="00B50050" w:rsidP="0088127C">
            <w:pPr>
              <w:pStyle w:val="OtherTableBody"/>
            </w:pPr>
          </w:p>
        </w:tc>
        <w:tc>
          <w:tcPr>
            <w:tcW w:w="900" w:type="dxa"/>
          </w:tcPr>
          <w:p w14:paraId="1FDD46D8" w14:textId="77777777" w:rsidR="00B50050" w:rsidRDefault="00B50050" w:rsidP="0088127C">
            <w:pPr>
              <w:pStyle w:val="OtherTableBody"/>
            </w:pPr>
            <w:r>
              <w:t>4.5.3.16</w:t>
            </w:r>
          </w:p>
        </w:tc>
      </w:tr>
      <w:tr w:rsidR="00B50050" w14:paraId="1692A154" w14:textId="77777777" w:rsidTr="00195548">
        <w:tc>
          <w:tcPr>
            <w:tcW w:w="3500" w:type="dxa"/>
          </w:tcPr>
          <w:p w14:paraId="4826D114" w14:textId="77777777" w:rsidR="00B50050" w:rsidRDefault="00B50050" w:rsidP="0088127C">
            <w:pPr>
              <w:pStyle w:val="OtherTableBody"/>
            </w:pPr>
            <w:r>
              <w:t>Ordering Provider</w:t>
            </w:r>
          </w:p>
        </w:tc>
        <w:tc>
          <w:tcPr>
            <w:tcW w:w="700" w:type="dxa"/>
          </w:tcPr>
          <w:p w14:paraId="142FB5F6" w14:textId="77777777" w:rsidR="00B50050" w:rsidRDefault="00B50050" w:rsidP="0088127C">
            <w:pPr>
              <w:pStyle w:val="OtherTableBody"/>
            </w:pPr>
            <w:r>
              <w:t>00226</w:t>
            </w:r>
          </w:p>
        </w:tc>
        <w:tc>
          <w:tcPr>
            <w:tcW w:w="600" w:type="dxa"/>
          </w:tcPr>
          <w:p w14:paraId="05645751" w14:textId="77777777" w:rsidR="00B50050" w:rsidRDefault="00B50050" w:rsidP="0088127C">
            <w:pPr>
              <w:pStyle w:val="OtherTableBody"/>
            </w:pPr>
            <w:r>
              <w:t>ORC</w:t>
            </w:r>
          </w:p>
        </w:tc>
        <w:tc>
          <w:tcPr>
            <w:tcW w:w="600" w:type="dxa"/>
          </w:tcPr>
          <w:p w14:paraId="757673B2" w14:textId="77777777" w:rsidR="00B50050" w:rsidRDefault="00B50050" w:rsidP="0088127C">
            <w:pPr>
              <w:pStyle w:val="OtherTableBody"/>
            </w:pPr>
            <w:r>
              <w:t>12</w:t>
            </w:r>
          </w:p>
        </w:tc>
        <w:tc>
          <w:tcPr>
            <w:tcW w:w="600" w:type="dxa"/>
          </w:tcPr>
          <w:p w14:paraId="5C41797C" w14:textId="77777777" w:rsidR="00B50050" w:rsidRDefault="00B50050" w:rsidP="0088127C">
            <w:pPr>
              <w:pStyle w:val="OtherTableBody"/>
            </w:pPr>
            <w:r>
              <w:t>..</w:t>
            </w:r>
          </w:p>
        </w:tc>
        <w:tc>
          <w:tcPr>
            <w:tcW w:w="600" w:type="dxa"/>
          </w:tcPr>
          <w:p w14:paraId="56DE73C5" w14:textId="77777777" w:rsidR="00B50050" w:rsidRDefault="00B50050" w:rsidP="0088127C">
            <w:pPr>
              <w:pStyle w:val="OtherTableBody"/>
            </w:pPr>
          </w:p>
        </w:tc>
        <w:tc>
          <w:tcPr>
            <w:tcW w:w="600" w:type="dxa"/>
          </w:tcPr>
          <w:p w14:paraId="2F0C31B9" w14:textId="77777777" w:rsidR="00B50050" w:rsidRDefault="00B50050" w:rsidP="0088127C">
            <w:pPr>
              <w:pStyle w:val="OtherTableBody"/>
            </w:pPr>
            <w:r>
              <w:t>-</w:t>
            </w:r>
          </w:p>
        </w:tc>
        <w:tc>
          <w:tcPr>
            <w:tcW w:w="700" w:type="dxa"/>
          </w:tcPr>
          <w:p w14:paraId="01DC41EE" w14:textId="77777777" w:rsidR="00B50050" w:rsidRDefault="00B50050" w:rsidP="0088127C">
            <w:pPr>
              <w:pStyle w:val="OtherTableBody"/>
            </w:pPr>
          </w:p>
        </w:tc>
        <w:tc>
          <w:tcPr>
            <w:tcW w:w="600" w:type="dxa"/>
          </w:tcPr>
          <w:p w14:paraId="79D9F204" w14:textId="77777777" w:rsidR="00B50050" w:rsidRDefault="00B50050" w:rsidP="0088127C">
            <w:pPr>
              <w:pStyle w:val="OtherTableBody"/>
            </w:pPr>
          </w:p>
        </w:tc>
        <w:tc>
          <w:tcPr>
            <w:tcW w:w="900" w:type="dxa"/>
          </w:tcPr>
          <w:p w14:paraId="39268A41" w14:textId="77777777" w:rsidR="00B50050" w:rsidRDefault="00B50050" w:rsidP="0088127C">
            <w:pPr>
              <w:pStyle w:val="OtherTableBody"/>
            </w:pPr>
            <w:r>
              <w:t>4.5.1.12</w:t>
            </w:r>
          </w:p>
        </w:tc>
      </w:tr>
      <w:tr w:rsidR="00B50050" w14:paraId="5D740C53" w14:textId="77777777" w:rsidTr="00195548">
        <w:tc>
          <w:tcPr>
            <w:tcW w:w="3500" w:type="dxa"/>
          </w:tcPr>
          <w:p w14:paraId="1243D275" w14:textId="77777777" w:rsidR="00B50050" w:rsidRDefault="00B50050" w:rsidP="0088127C">
            <w:pPr>
              <w:pStyle w:val="OtherTableBody"/>
            </w:pPr>
            <w:r>
              <w:t>Ordering Provider Address</w:t>
            </w:r>
          </w:p>
        </w:tc>
        <w:tc>
          <w:tcPr>
            <w:tcW w:w="700" w:type="dxa"/>
          </w:tcPr>
          <w:p w14:paraId="4EED9C28" w14:textId="77777777" w:rsidR="00B50050" w:rsidRDefault="00B50050" w:rsidP="0088127C">
            <w:pPr>
              <w:pStyle w:val="OtherTableBody"/>
            </w:pPr>
            <w:r>
              <w:t>01314</w:t>
            </w:r>
          </w:p>
        </w:tc>
        <w:tc>
          <w:tcPr>
            <w:tcW w:w="600" w:type="dxa"/>
          </w:tcPr>
          <w:p w14:paraId="0C8C9994" w14:textId="77777777" w:rsidR="00B50050" w:rsidRDefault="00B50050" w:rsidP="0088127C">
            <w:pPr>
              <w:pStyle w:val="OtherTableBody"/>
            </w:pPr>
            <w:r>
              <w:t>ORC</w:t>
            </w:r>
          </w:p>
        </w:tc>
        <w:tc>
          <w:tcPr>
            <w:tcW w:w="600" w:type="dxa"/>
          </w:tcPr>
          <w:p w14:paraId="08EC7D97" w14:textId="77777777" w:rsidR="00B50050" w:rsidRDefault="00B50050" w:rsidP="0088127C">
            <w:pPr>
              <w:pStyle w:val="OtherTableBody"/>
            </w:pPr>
            <w:r>
              <w:t>24</w:t>
            </w:r>
          </w:p>
        </w:tc>
        <w:tc>
          <w:tcPr>
            <w:tcW w:w="600" w:type="dxa"/>
          </w:tcPr>
          <w:p w14:paraId="739AAD85" w14:textId="77777777" w:rsidR="00B50050" w:rsidRDefault="00B50050" w:rsidP="0088127C">
            <w:pPr>
              <w:pStyle w:val="OtherTableBody"/>
            </w:pPr>
            <w:r>
              <w:t>..</w:t>
            </w:r>
          </w:p>
        </w:tc>
        <w:tc>
          <w:tcPr>
            <w:tcW w:w="600" w:type="dxa"/>
          </w:tcPr>
          <w:p w14:paraId="0FFFB2D7" w14:textId="77777777" w:rsidR="00B50050" w:rsidRDefault="00B50050" w:rsidP="0088127C">
            <w:pPr>
              <w:pStyle w:val="OtherTableBody"/>
            </w:pPr>
          </w:p>
        </w:tc>
        <w:tc>
          <w:tcPr>
            <w:tcW w:w="600" w:type="dxa"/>
          </w:tcPr>
          <w:p w14:paraId="5F7CAEC1" w14:textId="77777777" w:rsidR="00B50050" w:rsidRDefault="00B50050" w:rsidP="0088127C">
            <w:pPr>
              <w:pStyle w:val="OtherTableBody"/>
            </w:pPr>
            <w:r>
              <w:t>-</w:t>
            </w:r>
          </w:p>
        </w:tc>
        <w:tc>
          <w:tcPr>
            <w:tcW w:w="700" w:type="dxa"/>
          </w:tcPr>
          <w:p w14:paraId="4D491B59" w14:textId="77777777" w:rsidR="00B50050" w:rsidRDefault="00B50050" w:rsidP="0088127C">
            <w:pPr>
              <w:pStyle w:val="OtherTableBody"/>
            </w:pPr>
          </w:p>
        </w:tc>
        <w:tc>
          <w:tcPr>
            <w:tcW w:w="600" w:type="dxa"/>
          </w:tcPr>
          <w:p w14:paraId="08AAFB21" w14:textId="77777777" w:rsidR="00B50050" w:rsidRDefault="00B50050" w:rsidP="0088127C">
            <w:pPr>
              <w:pStyle w:val="OtherTableBody"/>
            </w:pPr>
          </w:p>
        </w:tc>
        <w:tc>
          <w:tcPr>
            <w:tcW w:w="900" w:type="dxa"/>
          </w:tcPr>
          <w:p w14:paraId="2270D3A4" w14:textId="77777777" w:rsidR="00B50050" w:rsidRDefault="00B50050" w:rsidP="0088127C">
            <w:pPr>
              <w:pStyle w:val="OtherTableBody"/>
            </w:pPr>
            <w:r>
              <w:t>4.5.1.24</w:t>
            </w:r>
          </w:p>
        </w:tc>
      </w:tr>
      <w:tr w:rsidR="00B50050" w14:paraId="0471794C" w14:textId="77777777" w:rsidTr="00195548">
        <w:tc>
          <w:tcPr>
            <w:tcW w:w="3500" w:type="dxa"/>
          </w:tcPr>
          <w:p w14:paraId="4809AC83" w14:textId="77777777" w:rsidR="00B50050" w:rsidRDefault="00B50050" w:rsidP="0088127C">
            <w:pPr>
              <w:pStyle w:val="OtherTableBody"/>
            </w:pPr>
            <w:r>
              <w:t>Ordering Provider's DEA Number</w:t>
            </w:r>
          </w:p>
        </w:tc>
        <w:tc>
          <w:tcPr>
            <w:tcW w:w="700" w:type="dxa"/>
          </w:tcPr>
          <w:p w14:paraId="362BE7B2" w14:textId="77777777" w:rsidR="00B50050" w:rsidRDefault="00B50050" w:rsidP="0088127C">
            <w:pPr>
              <w:pStyle w:val="OtherTableBody"/>
            </w:pPr>
            <w:r>
              <w:t>00305</w:t>
            </w:r>
          </w:p>
        </w:tc>
        <w:tc>
          <w:tcPr>
            <w:tcW w:w="600" w:type="dxa"/>
          </w:tcPr>
          <w:p w14:paraId="4D6463CA" w14:textId="77777777" w:rsidR="00B50050" w:rsidRDefault="00B50050" w:rsidP="0088127C">
            <w:pPr>
              <w:pStyle w:val="OtherTableBody"/>
            </w:pPr>
            <w:r>
              <w:t>RXO</w:t>
            </w:r>
          </w:p>
        </w:tc>
        <w:tc>
          <w:tcPr>
            <w:tcW w:w="600" w:type="dxa"/>
          </w:tcPr>
          <w:p w14:paraId="1F552B34" w14:textId="77777777" w:rsidR="00B50050" w:rsidRDefault="00B50050" w:rsidP="0088127C">
            <w:pPr>
              <w:pStyle w:val="OtherTableBody"/>
            </w:pPr>
            <w:r>
              <w:t>14</w:t>
            </w:r>
          </w:p>
        </w:tc>
        <w:tc>
          <w:tcPr>
            <w:tcW w:w="600" w:type="dxa"/>
          </w:tcPr>
          <w:p w14:paraId="2167362B" w14:textId="77777777" w:rsidR="00B50050" w:rsidRDefault="00B50050" w:rsidP="0088127C">
            <w:pPr>
              <w:pStyle w:val="OtherTableBody"/>
            </w:pPr>
            <w:r>
              <w:t>..</w:t>
            </w:r>
          </w:p>
        </w:tc>
        <w:tc>
          <w:tcPr>
            <w:tcW w:w="600" w:type="dxa"/>
          </w:tcPr>
          <w:p w14:paraId="0F95E604" w14:textId="77777777" w:rsidR="00B50050" w:rsidRDefault="00B50050" w:rsidP="0088127C">
            <w:pPr>
              <w:pStyle w:val="OtherTableBody"/>
            </w:pPr>
          </w:p>
        </w:tc>
        <w:tc>
          <w:tcPr>
            <w:tcW w:w="600" w:type="dxa"/>
          </w:tcPr>
          <w:p w14:paraId="04A5EB7E" w14:textId="77777777" w:rsidR="00B50050" w:rsidRDefault="00B50050" w:rsidP="0088127C">
            <w:pPr>
              <w:pStyle w:val="OtherTableBody"/>
            </w:pPr>
            <w:r>
              <w:t>XCN</w:t>
            </w:r>
          </w:p>
        </w:tc>
        <w:tc>
          <w:tcPr>
            <w:tcW w:w="700" w:type="dxa"/>
          </w:tcPr>
          <w:p w14:paraId="6C47F18D" w14:textId="77777777" w:rsidR="00B50050" w:rsidRDefault="00B50050" w:rsidP="0088127C">
            <w:pPr>
              <w:pStyle w:val="OtherTableBody"/>
            </w:pPr>
          </w:p>
        </w:tc>
        <w:tc>
          <w:tcPr>
            <w:tcW w:w="600" w:type="dxa"/>
          </w:tcPr>
          <w:p w14:paraId="1F0A9194" w14:textId="77777777" w:rsidR="00B50050" w:rsidRDefault="00B50050" w:rsidP="0088127C">
            <w:pPr>
              <w:pStyle w:val="OtherTableBody"/>
            </w:pPr>
          </w:p>
        </w:tc>
        <w:tc>
          <w:tcPr>
            <w:tcW w:w="900" w:type="dxa"/>
          </w:tcPr>
          <w:p w14:paraId="737FAF35" w14:textId="77777777" w:rsidR="00B50050" w:rsidRDefault="00B50050" w:rsidP="0088127C">
            <w:pPr>
              <w:pStyle w:val="OtherTableBody"/>
            </w:pPr>
            <w:r>
              <w:t>4A.4.1.14</w:t>
            </w:r>
          </w:p>
        </w:tc>
      </w:tr>
      <w:tr w:rsidR="00B50050" w14:paraId="5B09F785" w14:textId="77777777" w:rsidTr="00195548">
        <w:tc>
          <w:tcPr>
            <w:tcW w:w="3500" w:type="dxa"/>
          </w:tcPr>
          <w:p w14:paraId="10470199" w14:textId="77777777" w:rsidR="00B50050" w:rsidRDefault="00B50050" w:rsidP="0088127C">
            <w:pPr>
              <w:pStyle w:val="OtherTableBody"/>
            </w:pPr>
            <w:r>
              <w:t>Ordering Provider's DEA Number</w:t>
            </w:r>
          </w:p>
        </w:tc>
        <w:tc>
          <w:tcPr>
            <w:tcW w:w="700" w:type="dxa"/>
          </w:tcPr>
          <w:p w14:paraId="0F150BC6" w14:textId="77777777" w:rsidR="00B50050" w:rsidRDefault="00B50050" w:rsidP="0088127C">
            <w:pPr>
              <w:pStyle w:val="OtherTableBody"/>
            </w:pPr>
            <w:r>
              <w:t>00305</w:t>
            </w:r>
          </w:p>
        </w:tc>
        <w:tc>
          <w:tcPr>
            <w:tcW w:w="600" w:type="dxa"/>
          </w:tcPr>
          <w:p w14:paraId="35715F75" w14:textId="77777777" w:rsidR="00B50050" w:rsidRDefault="00B50050" w:rsidP="0088127C">
            <w:pPr>
              <w:pStyle w:val="OtherTableBody"/>
            </w:pPr>
            <w:r>
              <w:t>RXE</w:t>
            </w:r>
          </w:p>
        </w:tc>
        <w:tc>
          <w:tcPr>
            <w:tcW w:w="600" w:type="dxa"/>
          </w:tcPr>
          <w:p w14:paraId="5967CBA4" w14:textId="77777777" w:rsidR="00B50050" w:rsidRDefault="00B50050" w:rsidP="0088127C">
            <w:pPr>
              <w:pStyle w:val="OtherTableBody"/>
            </w:pPr>
            <w:r>
              <w:t>13</w:t>
            </w:r>
          </w:p>
        </w:tc>
        <w:tc>
          <w:tcPr>
            <w:tcW w:w="600" w:type="dxa"/>
          </w:tcPr>
          <w:p w14:paraId="7DFC3EFF" w14:textId="77777777" w:rsidR="00B50050" w:rsidRDefault="00B50050" w:rsidP="0088127C">
            <w:pPr>
              <w:pStyle w:val="OtherTableBody"/>
            </w:pPr>
            <w:r>
              <w:t>..</w:t>
            </w:r>
          </w:p>
        </w:tc>
        <w:tc>
          <w:tcPr>
            <w:tcW w:w="600" w:type="dxa"/>
          </w:tcPr>
          <w:p w14:paraId="5109B678" w14:textId="77777777" w:rsidR="00B50050" w:rsidRDefault="00B50050" w:rsidP="0088127C">
            <w:pPr>
              <w:pStyle w:val="OtherTableBody"/>
            </w:pPr>
          </w:p>
        </w:tc>
        <w:tc>
          <w:tcPr>
            <w:tcW w:w="600" w:type="dxa"/>
          </w:tcPr>
          <w:p w14:paraId="7CAA00EB" w14:textId="77777777" w:rsidR="00B50050" w:rsidRDefault="00B50050" w:rsidP="0088127C">
            <w:pPr>
              <w:pStyle w:val="OtherTableBody"/>
            </w:pPr>
            <w:r>
              <w:t>XCN</w:t>
            </w:r>
          </w:p>
        </w:tc>
        <w:tc>
          <w:tcPr>
            <w:tcW w:w="700" w:type="dxa"/>
          </w:tcPr>
          <w:p w14:paraId="20F223B8" w14:textId="77777777" w:rsidR="00B50050" w:rsidRDefault="00B50050" w:rsidP="0088127C">
            <w:pPr>
              <w:pStyle w:val="OtherTableBody"/>
            </w:pPr>
            <w:r>
              <w:t>Y</w:t>
            </w:r>
          </w:p>
        </w:tc>
        <w:tc>
          <w:tcPr>
            <w:tcW w:w="600" w:type="dxa"/>
          </w:tcPr>
          <w:p w14:paraId="04511680" w14:textId="77777777" w:rsidR="00B50050" w:rsidRDefault="00B50050" w:rsidP="0088127C">
            <w:pPr>
              <w:pStyle w:val="OtherTableBody"/>
            </w:pPr>
          </w:p>
        </w:tc>
        <w:tc>
          <w:tcPr>
            <w:tcW w:w="900" w:type="dxa"/>
          </w:tcPr>
          <w:p w14:paraId="35D8D902" w14:textId="77777777" w:rsidR="00B50050" w:rsidRDefault="00B50050" w:rsidP="0088127C">
            <w:pPr>
              <w:pStyle w:val="OtherTableBody"/>
            </w:pPr>
            <w:r>
              <w:t>4A.4.4.13</w:t>
            </w:r>
          </w:p>
        </w:tc>
      </w:tr>
      <w:tr w:rsidR="00B50050" w14:paraId="6A97C345" w14:textId="77777777" w:rsidTr="00195548">
        <w:tc>
          <w:tcPr>
            <w:tcW w:w="3500" w:type="dxa"/>
          </w:tcPr>
          <w:p w14:paraId="28698255" w14:textId="77777777" w:rsidR="00B50050" w:rsidRDefault="00B50050" w:rsidP="0088127C">
            <w:pPr>
              <w:pStyle w:val="OtherTableBody"/>
            </w:pPr>
            <w:r>
              <w:t>Organ Donor Code</w:t>
            </w:r>
          </w:p>
        </w:tc>
        <w:tc>
          <w:tcPr>
            <w:tcW w:w="700" w:type="dxa"/>
          </w:tcPr>
          <w:p w14:paraId="72B9C89F" w14:textId="77777777" w:rsidR="00B50050" w:rsidRDefault="00B50050" w:rsidP="0088127C">
            <w:pPr>
              <w:pStyle w:val="OtherTableBody"/>
            </w:pPr>
            <w:r>
              <w:t>00760</w:t>
            </w:r>
          </w:p>
        </w:tc>
        <w:tc>
          <w:tcPr>
            <w:tcW w:w="600" w:type="dxa"/>
          </w:tcPr>
          <w:p w14:paraId="5C52827B" w14:textId="77777777" w:rsidR="00B50050" w:rsidRDefault="00B50050" w:rsidP="0088127C">
            <w:pPr>
              <w:pStyle w:val="OtherTableBody"/>
            </w:pPr>
            <w:r>
              <w:t>PD1</w:t>
            </w:r>
          </w:p>
        </w:tc>
        <w:tc>
          <w:tcPr>
            <w:tcW w:w="600" w:type="dxa"/>
          </w:tcPr>
          <w:p w14:paraId="6464994D" w14:textId="77777777" w:rsidR="00B50050" w:rsidRDefault="00B50050" w:rsidP="0088127C">
            <w:pPr>
              <w:pStyle w:val="OtherTableBody"/>
            </w:pPr>
            <w:r>
              <w:t>8</w:t>
            </w:r>
          </w:p>
        </w:tc>
        <w:tc>
          <w:tcPr>
            <w:tcW w:w="600" w:type="dxa"/>
          </w:tcPr>
          <w:p w14:paraId="0259F90A" w14:textId="77777777" w:rsidR="00B50050" w:rsidRDefault="00B50050" w:rsidP="0088127C">
            <w:pPr>
              <w:pStyle w:val="OtherTableBody"/>
            </w:pPr>
            <w:r>
              <w:t>..</w:t>
            </w:r>
          </w:p>
        </w:tc>
        <w:tc>
          <w:tcPr>
            <w:tcW w:w="600" w:type="dxa"/>
          </w:tcPr>
          <w:p w14:paraId="50B3B4D8" w14:textId="77777777" w:rsidR="00B50050" w:rsidRDefault="00B50050" w:rsidP="0088127C">
            <w:pPr>
              <w:pStyle w:val="OtherTableBody"/>
            </w:pPr>
          </w:p>
        </w:tc>
        <w:tc>
          <w:tcPr>
            <w:tcW w:w="600" w:type="dxa"/>
          </w:tcPr>
          <w:p w14:paraId="192DB5DD" w14:textId="77777777" w:rsidR="00B50050" w:rsidRDefault="00B50050" w:rsidP="0088127C">
            <w:pPr>
              <w:pStyle w:val="OtherTableBody"/>
            </w:pPr>
            <w:r>
              <w:t>CWE</w:t>
            </w:r>
          </w:p>
        </w:tc>
        <w:tc>
          <w:tcPr>
            <w:tcW w:w="700" w:type="dxa"/>
          </w:tcPr>
          <w:p w14:paraId="09A69F47" w14:textId="77777777" w:rsidR="00B50050" w:rsidRDefault="00B50050" w:rsidP="0088127C">
            <w:pPr>
              <w:pStyle w:val="OtherTableBody"/>
            </w:pPr>
          </w:p>
        </w:tc>
        <w:tc>
          <w:tcPr>
            <w:tcW w:w="600" w:type="dxa"/>
          </w:tcPr>
          <w:p w14:paraId="58391EEA" w14:textId="77777777" w:rsidR="00B50050" w:rsidRDefault="00B50050" w:rsidP="0088127C">
            <w:pPr>
              <w:pStyle w:val="OtherTableBody"/>
            </w:pPr>
            <w:r>
              <w:t>0316</w:t>
            </w:r>
          </w:p>
        </w:tc>
        <w:tc>
          <w:tcPr>
            <w:tcW w:w="900" w:type="dxa"/>
          </w:tcPr>
          <w:p w14:paraId="2263D2B9" w14:textId="77777777" w:rsidR="00B50050" w:rsidRDefault="00B50050" w:rsidP="0088127C">
            <w:pPr>
              <w:pStyle w:val="OtherTableBody"/>
            </w:pPr>
            <w:r>
              <w:t>3.4.11.8</w:t>
            </w:r>
          </w:p>
        </w:tc>
      </w:tr>
      <w:tr w:rsidR="00B50050" w14:paraId="5FA1A4F1" w14:textId="77777777" w:rsidTr="00195548">
        <w:tc>
          <w:tcPr>
            <w:tcW w:w="3500" w:type="dxa"/>
          </w:tcPr>
          <w:p w14:paraId="5B2B1385" w14:textId="77777777" w:rsidR="00B50050" w:rsidRDefault="00B50050" w:rsidP="0088127C">
            <w:pPr>
              <w:pStyle w:val="OtherTableBody"/>
            </w:pPr>
            <w:r>
              <w:t>Organ Donor Code</w:t>
            </w:r>
          </w:p>
        </w:tc>
        <w:tc>
          <w:tcPr>
            <w:tcW w:w="700" w:type="dxa"/>
          </w:tcPr>
          <w:p w14:paraId="1E98ACE9" w14:textId="77777777" w:rsidR="00B50050" w:rsidRDefault="00B50050" w:rsidP="0088127C">
            <w:pPr>
              <w:pStyle w:val="OtherTableBody"/>
            </w:pPr>
            <w:r>
              <w:t>00760</w:t>
            </w:r>
          </w:p>
        </w:tc>
        <w:tc>
          <w:tcPr>
            <w:tcW w:w="600" w:type="dxa"/>
          </w:tcPr>
          <w:p w14:paraId="622E2715" w14:textId="77777777" w:rsidR="00B50050" w:rsidRDefault="00B50050" w:rsidP="0088127C">
            <w:pPr>
              <w:pStyle w:val="OtherTableBody"/>
            </w:pPr>
            <w:r>
              <w:t>PV2</w:t>
            </w:r>
          </w:p>
        </w:tc>
        <w:tc>
          <w:tcPr>
            <w:tcW w:w="600" w:type="dxa"/>
          </w:tcPr>
          <w:p w14:paraId="1F9E3290" w14:textId="77777777" w:rsidR="00B50050" w:rsidRDefault="00B50050" w:rsidP="0088127C">
            <w:pPr>
              <w:pStyle w:val="OtherTableBody"/>
            </w:pPr>
            <w:r>
              <w:t>44</w:t>
            </w:r>
          </w:p>
        </w:tc>
        <w:tc>
          <w:tcPr>
            <w:tcW w:w="600" w:type="dxa"/>
          </w:tcPr>
          <w:p w14:paraId="1306814D" w14:textId="77777777" w:rsidR="00B50050" w:rsidRDefault="00B50050" w:rsidP="0088127C">
            <w:pPr>
              <w:pStyle w:val="OtherTableBody"/>
            </w:pPr>
            <w:r>
              <w:t>..</w:t>
            </w:r>
          </w:p>
        </w:tc>
        <w:tc>
          <w:tcPr>
            <w:tcW w:w="600" w:type="dxa"/>
          </w:tcPr>
          <w:p w14:paraId="7B9B2948" w14:textId="77777777" w:rsidR="00B50050" w:rsidRDefault="00B50050" w:rsidP="0088127C">
            <w:pPr>
              <w:pStyle w:val="OtherTableBody"/>
            </w:pPr>
          </w:p>
        </w:tc>
        <w:tc>
          <w:tcPr>
            <w:tcW w:w="600" w:type="dxa"/>
          </w:tcPr>
          <w:p w14:paraId="0A8BA5D9" w14:textId="77777777" w:rsidR="00B50050" w:rsidRDefault="00B50050" w:rsidP="0088127C">
            <w:pPr>
              <w:pStyle w:val="OtherTableBody"/>
            </w:pPr>
            <w:r>
              <w:t>CWE</w:t>
            </w:r>
          </w:p>
        </w:tc>
        <w:tc>
          <w:tcPr>
            <w:tcW w:w="700" w:type="dxa"/>
          </w:tcPr>
          <w:p w14:paraId="2A661E85" w14:textId="77777777" w:rsidR="00B50050" w:rsidRDefault="00B50050" w:rsidP="0088127C">
            <w:pPr>
              <w:pStyle w:val="OtherTableBody"/>
            </w:pPr>
          </w:p>
        </w:tc>
        <w:tc>
          <w:tcPr>
            <w:tcW w:w="600" w:type="dxa"/>
          </w:tcPr>
          <w:p w14:paraId="2AAD9FFF" w14:textId="77777777" w:rsidR="00B50050" w:rsidRDefault="00B50050" w:rsidP="0088127C">
            <w:pPr>
              <w:pStyle w:val="OtherTableBody"/>
            </w:pPr>
            <w:r>
              <w:t>0316</w:t>
            </w:r>
          </w:p>
        </w:tc>
        <w:tc>
          <w:tcPr>
            <w:tcW w:w="900" w:type="dxa"/>
          </w:tcPr>
          <w:p w14:paraId="61DFBEA5" w14:textId="77777777" w:rsidR="00B50050" w:rsidRDefault="00B50050" w:rsidP="0088127C">
            <w:pPr>
              <w:pStyle w:val="OtherTableBody"/>
            </w:pPr>
            <w:r>
              <w:t>3.4.4.44</w:t>
            </w:r>
          </w:p>
        </w:tc>
      </w:tr>
      <w:tr w:rsidR="00B50050" w14:paraId="290F3C70" w14:textId="77777777" w:rsidTr="00195548">
        <w:tc>
          <w:tcPr>
            <w:tcW w:w="3500" w:type="dxa"/>
          </w:tcPr>
          <w:p w14:paraId="5741AC0F" w14:textId="77777777" w:rsidR="00B50050" w:rsidRDefault="00B50050" w:rsidP="0088127C">
            <w:pPr>
              <w:pStyle w:val="OtherTableBody"/>
            </w:pPr>
            <w:r>
              <w:t>Organization</w:t>
            </w:r>
          </w:p>
        </w:tc>
        <w:tc>
          <w:tcPr>
            <w:tcW w:w="700" w:type="dxa"/>
          </w:tcPr>
          <w:p w14:paraId="0D72949E" w14:textId="77777777" w:rsidR="00B50050" w:rsidRDefault="00B50050" w:rsidP="0088127C">
            <w:pPr>
              <w:pStyle w:val="OtherTableBody"/>
            </w:pPr>
            <w:r>
              <w:t>02385</w:t>
            </w:r>
          </w:p>
        </w:tc>
        <w:tc>
          <w:tcPr>
            <w:tcW w:w="600" w:type="dxa"/>
          </w:tcPr>
          <w:p w14:paraId="7FBC2AB7" w14:textId="77777777" w:rsidR="00B50050" w:rsidRDefault="00B50050" w:rsidP="0088127C">
            <w:pPr>
              <w:pStyle w:val="OtherTableBody"/>
            </w:pPr>
            <w:r>
              <w:t>PRT</w:t>
            </w:r>
          </w:p>
        </w:tc>
        <w:tc>
          <w:tcPr>
            <w:tcW w:w="600" w:type="dxa"/>
          </w:tcPr>
          <w:p w14:paraId="70BFACF5" w14:textId="77777777" w:rsidR="00B50050" w:rsidRDefault="00B50050" w:rsidP="0088127C">
            <w:pPr>
              <w:pStyle w:val="OtherTableBody"/>
            </w:pPr>
            <w:r>
              <w:t>8</w:t>
            </w:r>
          </w:p>
        </w:tc>
        <w:tc>
          <w:tcPr>
            <w:tcW w:w="600" w:type="dxa"/>
          </w:tcPr>
          <w:p w14:paraId="045B2439" w14:textId="77777777" w:rsidR="00B50050" w:rsidRDefault="00B50050" w:rsidP="0088127C">
            <w:pPr>
              <w:pStyle w:val="OtherTableBody"/>
            </w:pPr>
            <w:r>
              <w:t>..</w:t>
            </w:r>
          </w:p>
        </w:tc>
        <w:tc>
          <w:tcPr>
            <w:tcW w:w="600" w:type="dxa"/>
          </w:tcPr>
          <w:p w14:paraId="378963DE" w14:textId="77777777" w:rsidR="00B50050" w:rsidRDefault="00B50050" w:rsidP="0088127C">
            <w:pPr>
              <w:pStyle w:val="OtherTableBody"/>
            </w:pPr>
          </w:p>
        </w:tc>
        <w:tc>
          <w:tcPr>
            <w:tcW w:w="600" w:type="dxa"/>
          </w:tcPr>
          <w:p w14:paraId="2CC9083A" w14:textId="77777777" w:rsidR="00B50050" w:rsidRDefault="00B50050" w:rsidP="0088127C">
            <w:pPr>
              <w:pStyle w:val="OtherTableBody"/>
            </w:pPr>
            <w:r>
              <w:t>XON</w:t>
            </w:r>
          </w:p>
        </w:tc>
        <w:tc>
          <w:tcPr>
            <w:tcW w:w="700" w:type="dxa"/>
          </w:tcPr>
          <w:p w14:paraId="374D64F9" w14:textId="77777777" w:rsidR="00B50050" w:rsidRDefault="00B50050" w:rsidP="0088127C">
            <w:pPr>
              <w:pStyle w:val="OtherTableBody"/>
            </w:pPr>
            <w:r>
              <w:t>Y</w:t>
            </w:r>
          </w:p>
        </w:tc>
        <w:tc>
          <w:tcPr>
            <w:tcW w:w="600" w:type="dxa"/>
          </w:tcPr>
          <w:p w14:paraId="2F277E5F" w14:textId="77777777" w:rsidR="00B50050" w:rsidRDefault="00B50050" w:rsidP="0088127C">
            <w:pPr>
              <w:pStyle w:val="OtherTableBody"/>
            </w:pPr>
          </w:p>
        </w:tc>
        <w:tc>
          <w:tcPr>
            <w:tcW w:w="900" w:type="dxa"/>
          </w:tcPr>
          <w:p w14:paraId="1927DB28" w14:textId="77777777" w:rsidR="00B50050" w:rsidRDefault="00B50050" w:rsidP="0088127C">
            <w:pPr>
              <w:pStyle w:val="OtherTableBody"/>
            </w:pPr>
            <w:r>
              <w:t>7.4.4.8</w:t>
            </w:r>
          </w:p>
        </w:tc>
      </w:tr>
      <w:tr w:rsidR="00B50050" w14:paraId="71341E98" w14:textId="77777777" w:rsidTr="00195548">
        <w:tc>
          <w:tcPr>
            <w:tcW w:w="3500" w:type="dxa"/>
          </w:tcPr>
          <w:p w14:paraId="488E6349" w14:textId="77777777" w:rsidR="00B50050" w:rsidRDefault="00B50050" w:rsidP="0088127C">
            <w:pPr>
              <w:pStyle w:val="OtherTableBody"/>
            </w:pPr>
            <w:r>
              <w:t>Organization</w:t>
            </w:r>
          </w:p>
        </w:tc>
        <w:tc>
          <w:tcPr>
            <w:tcW w:w="700" w:type="dxa"/>
          </w:tcPr>
          <w:p w14:paraId="1983D61E" w14:textId="77777777" w:rsidR="00B50050" w:rsidRDefault="00B50050" w:rsidP="0088127C">
            <w:pPr>
              <w:pStyle w:val="OtherTableBody"/>
            </w:pPr>
            <w:r>
              <w:t>02377</w:t>
            </w:r>
          </w:p>
        </w:tc>
        <w:tc>
          <w:tcPr>
            <w:tcW w:w="600" w:type="dxa"/>
          </w:tcPr>
          <w:p w14:paraId="71B9F445" w14:textId="77777777" w:rsidR="00B50050" w:rsidRDefault="00B50050" w:rsidP="0088127C">
            <w:pPr>
              <w:pStyle w:val="OtherTableBody"/>
            </w:pPr>
            <w:r>
              <w:t>ROL</w:t>
            </w:r>
          </w:p>
        </w:tc>
        <w:tc>
          <w:tcPr>
            <w:tcW w:w="600" w:type="dxa"/>
          </w:tcPr>
          <w:p w14:paraId="05DCDDD3" w14:textId="77777777" w:rsidR="00B50050" w:rsidRDefault="00B50050" w:rsidP="0088127C">
            <w:pPr>
              <w:pStyle w:val="OtherTableBody"/>
            </w:pPr>
            <w:r>
              <w:t>14</w:t>
            </w:r>
          </w:p>
        </w:tc>
        <w:tc>
          <w:tcPr>
            <w:tcW w:w="600" w:type="dxa"/>
          </w:tcPr>
          <w:p w14:paraId="0536AAB8" w14:textId="77777777" w:rsidR="00B50050" w:rsidRDefault="00B50050" w:rsidP="0088127C">
            <w:pPr>
              <w:pStyle w:val="OtherTableBody"/>
            </w:pPr>
            <w:r>
              <w:t>..</w:t>
            </w:r>
          </w:p>
        </w:tc>
        <w:tc>
          <w:tcPr>
            <w:tcW w:w="600" w:type="dxa"/>
          </w:tcPr>
          <w:p w14:paraId="1D3FF7C3" w14:textId="77777777" w:rsidR="00B50050" w:rsidRDefault="00B50050" w:rsidP="0088127C">
            <w:pPr>
              <w:pStyle w:val="OtherTableBody"/>
            </w:pPr>
          </w:p>
        </w:tc>
        <w:tc>
          <w:tcPr>
            <w:tcW w:w="600" w:type="dxa"/>
          </w:tcPr>
          <w:p w14:paraId="3A10C00B" w14:textId="77777777" w:rsidR="00B50050" w:rsidRDefault="00B50050" w:rsidP="0088127C">
            <w:pPr>
              <w:pStyle w:val="OtherTableBody"/>
            </w:pPr>
            <w:r>
              <w:t>XON</w:t>
            </w:r>
          </w:p>
        </w:tc>
        <w:tc>
          <w:tcPr>
            <w:tcW w:w="700" w:type="dxa"/>
          </w:tcPr>
          <w:p w14:paraId="2FA4356C" w14:textId="77777777" w:rsidR="00B50050" w:rsidRDefault="00B50050" w:rsidP="0088127C">
            <w:pPr>
              <w:pStyle w:val="OtherTableBody"/>
            </w:pPr>
          </w:p>
        </w:tc>
        <w:tc>
          <w:tcPr>
            <w:tcW w:w="600" w:type="dxa"/>
          </w:tcPr>
          <w:p w14:paraId="49A23864" w14:textId="77777777" w:rsidR="00B50050" w:rsidRDefault="00B50050" w:rsidP="0088127C">
            <w:pPr>
              <w:pStyle w:val="OtherTableBody"/>
            </w:pPr>
          </w:p>
        </w:tc>
        <w:tc>
          <w:tcPr>
            <w:tcW w:w="900" w:type="dxa"/>
          </w:tcPr>
          <w:p w14:paraId="6F5A2B18" w14:textId="77777777" w:rsidR="00B50050" w:rsidRDefault="00B50050" w:rsidP="0088127C">
            <w:pPr>
              <w:pStyle w:val="OtherTableBody"/>
            </w:pPr>
            <w:r>
              <w:t>15.4.7.14</w:t>
            </w:r>
          </w:p>
        </w:tc>
      </w:tr>
      <w:tr w:rsidR="00B50050" w14:paraId="1ACD33AB" w14:textId="77777777" w:rsidTr="00195548">
        <w:tc>
          <w:tcPr>
            <w:tcW w:w="3500" w:type="dxa"/>
          </w:tcPr>
          <w:p w14:paraId="77869631" w14:textId="77777777" w:rsidR="00B50050" w:rsidRDefault="00B50050" w:rsidP="0088127C">
            <w:pPr>
              <w:pStyle w:val="OtherTableBody"/>
            </w:pPr>
            <w:r>
              <w:t>Organization Name - LOC</w:t>
            </w:r>
          </w:p>
        </w:tc>
        <w:tc>
          <w:tcPr>
            <w:tcW w:w="700" w:type="dxa"/>
          </w:tcPr>
          <w:p w14:paraId="013CC214" w14:textId="77777777" w:rsidR="00B50050" w:rsidRDefault="00B50050" w:rsidP="0088127C">
            <w:pPr>
              <w:pStyle w:val="OtherTableBody"/>
            </w:pPr>
            <w:r>
              <w:t>00947</w:t>
            </w:r>
          </w:p>
        </w:tc>
        <w:tc>
          <w:tcPr>
            <w:tcW w:w="600" w:type="dxa"/>
          </w:tcPr>
          <w:p w14:paraId="12EE1884" w14:textId="77777777" w:rsidR="00B50050" w:rsidRDefault="00B50050" w:rsidP="0088127C">
            <w:pPr>
              <w:pStyle w:val="OtherTableBody"/>
            </w:pPr>
            <w:r>
              <w:t>LOC</w:t>
            </w:r>
          </w:p>
        </w:tc>
        <w:tc>
          <w:tcPr>
            <w:tcW w:w="600" w:type="dxa"/>
          </w:tcPr>
          <w:p w14:paraId="532F299D" w14:textId="77777777" w:rsidR="00B50050" w:rsidRDefault="00B50050" w:rsidP="0088127C">
            <w:pPr>
              <w:pStyle w:val="OtherTableBody"/>
            </w:pPr>
            <w:r>
              <w:t>4</w:t>
            </w:r>
          </w:p>
        </w:tc>
        <w:tc>
          <w:tcPr>
            <w:tcW w:w="600" w:type="dxa"/>
          </w:tcPr>
          <w:p w14:paraId="535C5113" w14:textId="77777777" w:rsidR="00B50050" w:rsidRDefault="00B50050" w:rsidP="0088127C">
            <w:pPr>
              <w:pStyle w:val="OtherTableBody"/>
            </w:pPr>
            <w:r>
              <w:t>..</w:t>
            </w:r>
          </w:p>
        </w:tc>
        <w:tc>
          <w:tcPr>
            <w:tcW w:w="600" w:type="dxa"/>
          </w:tcPr>
          <w:p w14:paraId="179F30C1" w14:textId="77777777" w:rsidR="00B50050" w:rsidRDefault="00B50050" w:rsidP="0088127C">
            <w:pPr>
              <w:pStyle w:val="OtherTableBody"/>
            </w:pPr>
          </w:p>
        </w:tc>
        <w:tc>
          <w:tcPr>
            <w:tcW w:w="600" w:type="dxa"/>
          </w:tcPr>
          <w:p w14:paraId="511E1056" w14:textId="77777777" w:rsidR="00B50050" w:rsidRDefault="00B50050" w:rsidP="0088127C">
            <w:pPr>
              <w:pStyle w:val="OtherTableBody"/>
            </w:pPr>
            <w:r>
              <w:t>XON</w:t>
            </w:r>
          </w:p>
        </w:tc>
        <w:tc>
          <w:tcPr>
            <w:tcW w:w="700" w:type="dxa"/>
          </w:tcPr>
          <w:p w14:paraId="0965A43D" w14:textId="77777777" w:rsidR="00B50050" w:rsidRDefault="00B50050" w:rsidP="0088127C">
            <w:pPr>
              <w:pStyle w:val="OtherTableBody"/>
            </w:pPr>
            <w:r>
              <w:t>Y</w:t>
            </w:r>
          </w:p>
        </w:tc>
        <w:tc>
          <w:tcPr>
            <w:tcW w:w="600" w:type="dxa"/>
          </w:tcPr>
          <w:p w14:paraId="1B5A6857" w14:textId="77777777" w:rsidR="00B50050" w:rsidRDefault="00B50050" w:rsidP="0088127C">
            <w:pPr>
              <w:pStyle w:val="OtherTableBody"/>
            </w:pPr>
          </w:p>
        </w:tc>
        <w:tc>
          <w:tcPr>
            <w:tcW w:w="900" w:type="dxa"/>
          </w:tcPr>
          <w:p w14:paraId="7661A393" w14:textId="77777777" w:rsidR="00B50050" w:rsidRDefault="00B50050" w:rsidP="0088127C">
            <w:pPr>
              <w:pStyle w:val="OtherTableBody"/>
            </w:pPr>
            <w:r>
              <w:t>8.9.2.4</w:t>
            </w:r>
          </w:p>
        </w:tc>
      </w:tr>
      <w:tr w:rsidR="00B50050" w14:paraId="09E36C6C" w14:textId="77777777" w:rsidTr="00195548">
        <w:tc>
          <w:tcPr>
            <w:tcW w:w="3500" w:type="dxa"/>
          </w:tcPr>
          <w:p w14:paraId="4D43E4F0" w14:textId="77777777" w:rsidR="00B50050" w:rsidRDefault="00B50050" w:rsidP="0088127C">
            <w:pPr>
              <w:pStyle w:val="OtherTableBody"/>
            </w:pPr>
            <w:r>
              <w:t>Organization Name - NK1</w:t>
            </w:r>
          </w:p>
        </w:tc>
        <w:tc>
          <w:tcPr>
            <w:tcW w:w="700" w:type="dxa"/>
          </w:tcPr>
          <w:p w14:paraId="40B29F68" w14:textId="77777777" w:rsidR="00B50050" w:rsidRDefault="00B50050" w:rsidP="0088127C">
            <w:pPr>
              <w:pStyle w:val="OtherTableBody"/>
            </w:pPr>
            <w:r>
              <w:t>00202</w:t>
            </w:r>
          </w:p>
        </w:tc>
        <w:tc>
          <w:tcPr>
            <w:tcW w:w="600" w:type="dxa"/>
          </w:tcPr>
          <w:p w14:paraId="1F9A38EB" w14:textId="77777777" w:rsidR="00B50050" w:rsidRDefault="00B50050" w:rsidP="0088127C">
            <w:pPr>
              <w:pStyle w:val="OtherTableBody"/>
            </w:pPr>
            <w:r>
              <w:t>NK1</w:t>
            </w:r>
          </w:p>
        </w:tc>
        <w:tc>
          <w:tcPr>
            <w:tcW w:w="600" w:type="dxa"/>
          </w:tcPr>
          <w:p w14:paraId="7A864491" w14:textId="77777777" w:rsidR="00B50050" w:rsidRDefault="00B50050" w:rsidP="0088127C">
            <w:pPr>
              <w:pStyle w:val="OtherTableBody"/>
            </w:pPr>
            <w:r>
              <w:t>13</w:t>
            </w:r>
          </w:p>
        </w:tc>
        <w:tc>
          <w:tcPr>
            <w:tcW w:w="600" w:type="dxa"/>
          </w:tcPr>
          <w:p w14:paraId="0C016D88" w14:textId="77777777" w:rsidR="00B50050" w:rsidRDefault="00B50050" w:rsidP="0088127C">
            <w:pPr>
              <w:pStyle w:val="OtherTableBody"/>
            </w:pPr>
            <w:r>
              <w:t>..</w:t>
            </w:r>
          </w:p>
        </w:tc>
        <w:tc>
          <w:tcPr>
            <w:tcW w:w="600" w:type="dxa"/>
          </w:tcPr>
          <w:p w14:paraId="2DD3C1D0" w14:textId="77777777" w:rsidR="00B50050" w:rsidRDefault="00B50050" w:rsidP="0088127C">
            <w:pPr>
              <w:pStyle w:val="OtherTableBody"/>
            </w:pPr>
          </w:p>
        </w:tc>
        <w:tc>
          <w:tcPr>
            <w:tcW w:w="600" w:type="dxa"/>
          </w:tcPr>
          <w:p w14:paraId="2FBF2660" w14:textId="77777777" w:rsidR="00B50050" w:rsidRDefault="00B50050" w:rsidP="0088127C">
            <w:pPr>
              <w:pStyle w:val="OtherTableBody"/>
            </w:pPr>
            <w:r>
              <w:t>XON</w:t>
            </w:r>
          </w:p>
        </w:tc>
        <w:tc>
          <w:tcPr>
            <w:tcW w:w="700" w:type="dxa"/>
          </w:tcPr>
          <w:p w14:paraId="532FF43C" w14:textId="77777777" w:rsidR="00B50050" w:rsidRDefault="00B50050" w:rsidP="0088127C">
            <w:pPr>
              <w:pStyle w:val="OtherTableBody"/>
            </w:pPr>
            <w:r>
              <w:t>Y</w:t>
            </w:r>
          </w:p>
        </w:tc>
        <w:tc>
          <w:tcPr>
            <w:tcW w:w="600" w:type="dxa"/>
          </w:tcPr>
          <w:p w14:paraId="71B986F3" w14:textId="77777777" w:rsidR="00B50050" w:rsidRDefault="00B50050" w:rsidP="0088127C">
            <w:pPr>
              <w:pStyle w:val="OtherTableBody"/>
            </w:pPr>
          </w:p>
        </w:tc>
        <w:tc>
          <w:tcPr>
            <w:tcW w:w="900" w:type="dxa"/>
          </w:tcPr>
          <w:p w14:paraId="757AFA5B" w14:textId="77777777" w:rsidR="00B50050" w:rsidRDefault="00B50050" w:rsidP="0088127C">
            <w:pPr>
              <w:pStyle w:val="OtherTableBody"/>
            </w:pPr>
            <w:r>
              <w:t>3.4.5.13</w:t>
            </w:r>
          </w:p>
        </w:tc>
      </w:tr>
      <w:tr w:rsidR="00B50050" w14:paraId="7EC9086A" w14:textId="77777777" w:rsidTr="00195548">
        <w:tc>
          <w:tcPr>
            <w:tcW w:w="3500" w:type="dxa"/>
          </w:tcPr>
          <w:p w14:paraId="74C32C58" w14:textId="77777777" w:rsidR="00B50050" w:rsidRDefault="00B50050" w:rsidP="0088127C">
            <w:pPr>
              <w:pStyle w:val="OtherTableBody"/>
            </w:pPr>
            <w:r>
              <w:t>Organization Unit Code</w:t>
            </w:r>
          </w:p>
        </w:tc>
        <w:tc>
          <w:tcPr>
            <w:tcW w:w="700" w:type="dxa"/>
          </w:tcPr>
          <w:p w14:paraId="7E892640" w14:textId="77777777" w:rsidR="00B50050" w:rsidRDefault="00B50050" w:rsidP="0088127C">
            <w:pPr>
              <w:pStyle w:val="OtherTableBody"/>
            </w:pPr>
            <w:r>
              <w:t>01460</w:t>
            </w:r>
          </w:p>
        </w:tc>
        <w:tc>
          <w:tcPr>
            <w:tcW w:w="600" w:type="dxa"/>
          </w:tcPr>
          <w:p w14:paraId="6E8D4FDF" w14:textId="77777777" w:rsidR="00B50050" w:rsidRDefault="00B50050" w:rsidP="0088127C">
            <w:pPr>
              <w:pStyle w:val="OtherTableBody"/>
            </w:pPr>
            <w:r>
              <w:t>ORG</w:t>
            </w:r>
          </w:p>
        </w:tc>
        <w:tc>
          <w:tcPr>
            <w:tcW w:w="600" w:type="dxa"/>
          </w:tcPr>
          <w:p w14:paraId="3E3E0A22" w14:textId="77777777" w:rsidR="00B50050" w:rsidRDefault="00B50050" w:rsidP="0088127C">
            <w:pPr>
              <w:pStyle w:val="OtherTableBody"/>
            </w:pPr>
            <w:r>
              <w:t>2</w:t>
            </w:r>
          </w:p>
        </w:tc>
        <w:tc>
          <w:tcPr>
            <w:tcW w:w="600" w:type="dxa"/>
          </w:tcPr>
          <w:p w14:paraId="6D179862" w14:textId="77777777" w:rsidR="00B50050" w:rsidRDefault="00B50050" w:rsidP="0088127C">
            <w:pPr>
              <w:pStyle w:val="OtherTableBody"/>
            </w:pPr>
            <w:r>
              <w:t>..</w:t>
            </w:r>
          </w:p>
        </w:tc>
        <w:tc>
          <w:tcPr>
            <w:tcW w:w="600" w:type="dxa"/>
          </w:tcPr>
          <w:p w14:paraId="3D3DE63B" w14:textId="77777777" w:rsidR="00B50050" w:rsidRDefault="00B50050" w:rsidP="0088127C">
            <w:pPr>
              <w:pStyle w:val="OtherTableBody"/>
            </w:pPr>
          </w:p>
        </w:tc>
        <w:tc>
          <w:tcPr>
            <w:tcW w:w="600" w:type="dxa"/>
          </w:tcPr>
          <w:p w14:paraId="0AB63E61" w14:textId="77777777" w:rsidR="00B50050" w:rsidRDefault="00B50050" w:rsidP="0088127C">
            <w:pPr>
              <w:pStyle w:val="OtherTableBody"/>
            </w:pPr>
            <w:r>
              <w:t>CWE</w:t>
            </w:r>
          </w:p>
        </w:tc>
        <w:tc>
          <w:tcPr>
            <w:tcW w:w="700" w:type="dxa"/>
          </w:tcPr>
          <w:p w14:paraId="0C83B3A8" w14:textId="77777777" w:rsidR="00B50050" w:rsidRDefault="00B50050" w:rsidP="0088127C">
            <w:pPr>
              <w:pStyle w:val="OtherTableBody"/>
            </w:pPr>
          </w:p>
        </w:tc>
        <w:tc>
          <w:tcPr>
            <w:tcW w:w="600" w:type="dxa"/>
          </w:tcPr>
          <w:p w14:paraId="338FF226" w14:textId="77777777" w:rsidR="00B50050" w:rsidRDefault="00B50050" w:rsidP="0088127C">
            <w:pPr>
              <w:pStyle w:val="OtherTableBody"/>
            </w:pPr>
            <w:r>
              <w:t>0405</w:t>
            </w:r>
          </w:p>
        </w:tc>
        <w:tc>
          <w:tcPr>
            <w:tcW w:w="900" w:type="dxa"/>
          </w:tcPr>
          <w:p w14:paraId="34496589" w14:textId="77777777" w:rsidR="00B50050" w:rsidRDefault="00B50050" w:rsidP="0088127C">
            <w:pPr>
              <w:pStyle w:val="OtherTableBody"/>
            </w:pPr>
            <w:r>
              <w:t>15.4.5.2</w:t>
            </w:r>
          </w:p>
        </w:tc>
      </w:tr>
      <w:tr w:rsidR="00B50050" w14:paraId="37AD4D8D" w14:textId="77777777" w:rsidTr="00195548">
        <w:tc>
          <w:tcPr>
            <w:tcW w:w="3500" w:type="dxa"/>
          </w:tcPr>
          <w:p w14:paraId="0154CDF0" w14:textId="77777777" w:rsidR="00B50050" w:rsidRDefault="00B50050" w:rsidP="0088127C">
            <w:pPr>
              <w:pStyle w:val="OtherTableBody"/>
            </w:pPr>
            <w:r>
              <w:t>Organization Unit Type</w:t>
            </w:r>
          </w:p>
        </w:tc>
        <w:tc>
          <w:tcPr>
            <w:tcW w:w="700" w:type="dxa"/>
          </w:tcPr>
          <w:p w14:paraId="2D6D1461" w14:textId="77777777" w:rsidR="00B50050" w:rsidRDefault="00B50050" w:rsidP="0088127C">
            <w:pPr>
              <w:pStyle w:val="OtherTableBody"/>
            </w:pPr>
            <w:r>
              <w:t>02384</w:t>
            </w:r>
          </w:p>
        </w:tc>
        <w:tc>
          <w:tcPr>
            <w:tcW w:w="600" w:type="dxa"/>
          </w:tcPr>
          <w:p w14:paraId="4CB39CD0" w14:textId="77777777" w:rsidR="00B50050" w:rsidRDefault="00B50050" w:rsidP="0088127C">
            <w:pPr>
              <w:pStyle w:val="OtherTableBody"/>
            </w:pPr>
            <w:r>
              <w:t>PRT</w:t>
            </w:r>
          </w:p>
        </w:tc>
        <w:tc>
          <w:tcPr>
            <w:tcW w:w="600" w:type="dxa"/>
          </w:tcPr>
          <w:p w14:paraId="2193B929" w14:textId="77777777" w:rsidR="00B50050" w:rsidRDefault="00B50050" w:rsidP="0088127C">
            <w:pPr>
              <w:pStyle w:val="OtherTableBody"/>
            </w:pPr>
            <w:r>
              <w:t>7</w:t>
            </w:r>
          </w:p>
        </w:tc>
        <w:tc>
          <w:tcPr>
            <w:tcW w:w="600" w:type="dxa"/>
          </w:tcPr>
          <w:p w14:paraId="3B3310BE" w14:textId="77777777" w:rsidR="00B50050" w:rsidRDefault="00B50050" w:rsidP="0088127C">
            <w:pPr>
              <w:pStyle w:val="OtherTableBody"/>
            </w:pPr>
            <w:r>
              <w:t>..</w:t>
            </w:r>
          </w:p>
        </w:tc>
        <w:tc>
          <w:tcPr>
            <w:tcW w:w="600" w:type="dxa"/>
          </w:tcPr>
          <w:p w14:paraId="3116215D" w14:textId="77777777" w:rsidR="00B50050" w:rsidRDefault="00B50050" w:rsidP="0088127C">
            <w:pPr>
              <w:pStyle w:val="OtherTableBody"/>
            </w:pPr>
          </w:p>
        </w:tc>
        <w:tc>
          <w:tcPr>
            <w:tcW w:w="600" w:type="dxa"/>
          </w:tcPr>
          <w:p w14:paraId="390ACC8B" w14:textId="77777777" w:rsidR="00B50050" w:rsidRDefault="00B50050" w:rsidP="0088127C">
            <w:pPr>
              <w:pStyle w:val="OtherTableBody"/>
            </w:pPr>
            <w:r>
              <w:t>CWE</w:t>
            </w:r>
          </w:p>
        </w:tc>
        <w:tc>
          <w:tcPr>
            <w:tcW w:w="700" w:type="dxa"/>
          </w:tcPr>
          <w:p w14:paraId="6E55CF94" w14:textId="77777777" w:rsidR="00B50050" w:rsidRDefault="00B50050" w:rsidP="0088127C">
            <w:pPr>
              <w:pStyle w:val="OtherTableBody"/>
            </w:pPr>
          </w:p>
        </w:tc>
        <w:tc>
          <w:tcPr>
            <w:tcW w:w="600" w:type="dxa"/>
          </w:tcPr>
          <w:p w14:paraId="6D094DDC" w14:textId="77777777" w:rsidR="00B50050" w:rsidRDefault="00B50050" w:rsidP="0088127C">
            <w:pPr>
              <w:pStyle w:val="OtherTableBody"/>
            </w:pPr>
            <w:r>
              <w:t>0406</w:t>
            </w:r>
          </w:p>
        </w:tc>
        <w:tc>
          <w:tcPr>
            <w:tcW w:w="900" w:type="dxa"/>
          </w:tcPr>
          <w:p w14:paraId="18FCDCBF" w14:textId="77777777" w:rsidR="00B50050" w:rsidRDefault="00B50050" w:rsidP="0088127C">
            <w:pPr>
              <w:pStyle w:val="OtherTableBody"/>
            </w:pPr>
            <w:r>
              <w:t>7.4.4.7</w:t>
            </w:r>
          </w:p>
        </w:tc>
      </w:tr>
      <w:tr w:rsidR="00B50050" w14:paraId="6BA382A1" w14:textId="77777777" w:rsidTr="00195548">
        <w:tc>
          <w:tcPr>
            <w:tcW w:w="3500" w:type="dxa"/>
          </w:tcPr>
          <w:p w14:paraId="0E84DC9D" w14:textId="77777777" w:rsidR="00B50050" w:rsidRDefault="00B50050" w:rsidP="0088127C">
            <w:pPr>
              <w:pStyle w:val="OtherTableBody"/>
            </w:pPr>
            <w:r>
              <w:t>Organization Unit Type</w:t>
            </w:r>
          </w:p>
        </w:tc>
        <w:tc>
          <w:tcPr>
            <w:tcW w:w="700" w:type="dxa"/>
          </w:tcPr>
          <w:p w14:paraId="1A1023F7" w14:textId="77777777" w:rsidR="00B50050" w:rsidRDefault="00B50050" w:rsidP="0088127C">
            <w:pPr>
              <w:pStyle w:val="OtherTableBody"/>
            </w:pPr>
            <w:r>
              <w:t>01461</w:t>
            </w:r>
          </w:p>
        </w:tc>
        <w:tc>
          <w:tcPr>
            <w:tcW w:w="600" w:type="dxa"/>
          </w:tcPr>
          <w:p w14:paraId="784085A8" w14:textId="77777777" w:rsidR="00B50050" w:rsidRDefault="00B50050" w:rsidP="0088127C">
            <w:pPr>
              <w:pStyle w:val="OtherTableBody"/>
            </w:pPr>
            <w:r>
              <w:t>ROL</w:t>
            </w:r>
          </w:p>
        </w:tc>
        <w:tc>
          <w:tcPr>
            <w:tcW w:w="600" w:type="dxa"/>
          </w:tcPr>
          <w:p w14:paraId="5E547072" w14:textId="77777777" w:rsidR="00B50050" w:rsidRDefault="00B50050" w:rsidP="0088127C">
            <w:pPr>
              <w:pStyle w:val="OtherTableBody"/>
            </w:pPr>
            <w:r>
              <w:t>10</w:t>
            </w:r>
          </w:p>
        </w:tc>
        <w:tc>
          <w:tcPr>
            <w:tcW w:w="600" w:type="dxa"/>
          </w:tcPr>
          <w:p w14:paraId="686AAD56" w14:textId="77777777" w:rsidR="00B50050" w:rsidRDefault="00B50050" w:rsidP="0088127C">
            <w:pPr>
              <w:pStyle w:val="OtherTableBody"/>
            </w:pPr>
            <w:r>
              <w:t>..</w:t>
            </w:r>
          </w:p>
        </w:tc>
        <w:tc>
          <w:tcPr>
            <w:tcW w:w="600" w:type="dxa"/>
          </w:tcPr>
          <w:p w14:paraId="5F88B9F8" w14:textId="77777777" w:rsidR="00B50050" w:rsidRDefault="00B50050" w:rsidP="0088127C">
            <w:pPr>
              <w:pStyle w:val="OtherTableBody"/>
            </w:pPr>
          </w:p>
        </w:tc>
        <w:tc>
          <w:tcPr>
            <w:tcW w:w="600" w:type="dxa"/>
          </w:tcPr>
          <w:p w14:paraId="1B53575B" w14:textId="77777777" w:rsidR="00B50050" w:rsidRDefault="00B50050" w:rsidP="0088127C">
            <w:pPr>
              <w:pStyle w:val="OtherTableBody"/>
            </w:pPr>
            <w:r>
              <w:t>CWE</w:t>
            </w:r>
          </w:p>
        </w:tc>
        <w:tc>
          <w:tcPr>
            <w:tcW w:w="700" w:type="dxa"/>
          </w:tcPr>
          <w:p w14:paraId="674B05FD" w14:textId="77777777" w:rsidR="00B50050" w:rsidRDefault="00B50050" w:rsidP="0088127C">
            <w:pPr>
              <w:pStyle w:val="OtherTableBody"/>
            </w:pPr>
          </w:p>
        </w:tc>
        <w:tc>
          <w:tcPr>
            <w:tcW w:w="600" w:type="dxa"/>
          </w:tcPr>
          <w:p w14:paraId="4431A323" w14:textId="77777777" w:rsidR="00B50050" w:rsidRDefault="00B50050" w:rsidP="0088127C">
            <w:pPr>
              <w:pStyle w:val="OtherTableBody"/>
            </w:pPr>
            <w:r>
              <w:t>0406</w:t>
            </w:r>
          </w:p>
        </w:tc>
        <w:tc>
          <w:tcPr>
            <w:tcW w:w="900" w:type="dxa"/>
          </w:tcPr>
          <w:p w14:paraId="3F4C4297" w14:textId="77777777" w:rsidR="00B50050" w:rsidRDefault="00B50050" w:rsidP="0088127C">
            <w:pPr>
              <w:pStyle w:val="OtherTableBody"/>
            </w:pPr>
            <w:r>
              <w:t>15.4.7.10</w:t>
            </w:r>
          </w:p>
        </w:tc>
      </w:tr>
      <w:tr w:rsidR="00B50050" w14:paraId="199541E4" w14:textId="77777777" w:rsidTr="00195548">
        <w:tc>
          <w:tcPr>
            <w:tcW w:w="3500" w:type="dxa"/>
          </w:tcPr>
          <w:p w14:paraId="7AD74A47" w14:textId="77777777" w:rsidR="00B50050" w:rsidRDefault="00B50050" w:rsidP="0088127C">
            <w:pPr>
              <w:pStyle w:val="OtherTableBody"/>
            </w:pPr>
            <w:r>
              <w:t>Organization Unit Type Code</w:t>
            </w:r>
          </w:p>
        </w:tc>
        <w:tc>
          <w:tcPr>
            <w:tcW w:w="700" w:type="dxa"/>
          </w:tcPr>
          <w:p w14:paraId="3049864C" w14:textId="77777777" w:rsidR="00B50050" w:rsidRDefault="00B50050" w:rsidP="0088127C">
            <w:pPr>
              <w:pStyle w:val="OtherTableBody"/>
            </w:pPr>
            <w:r>
              <w:t>01625</w:t>
            </w:r>
          </w:p>
        </w:tc>
        <w:tc>
          <w:tcPr>
            <w:tcW w:w="600" w:type="dxa"/>
          </w:tcPr>
          <w:p w14:paraId="0FB1D8DF" w14:textId="77777777" w:rsidR="00B50050" w:rsidRDefault="00B50050" w:rsidP="0088127C">
            <w:pPr>
              <w:pStyle w:val="OtherTableBody"/>
            </w:pPr>
            <w:r>
              <w:t>ORG</w:t>
            </w:r>
          </w:p>
        </w:tc>
        <w:tc>
          <w:tcPr>
            <w:tcW w:w="600" w:type="dxa"/>
          </w:tcPr>
          <w:p w14:paraId="34D98C86" w14:textId="77777777" w:rsidR="00B50050" w:rsidRDefault="00B50050" w:rsidP="0088127C">
            <w:pPr>
              <w:pStyle w:val="OtherTableBody"/>
            </w:pPr>
            <w:r>
              <w:t>3</w:t>
            </w:r>
          </w:p>
        </w:tc>
        <w:tc>
          <w:tcPr>
            <w:tcW w:w="600" w:type="dxa"/>
          </w:tcPr>
          <w:p w14:paraId="18F0BC49" w14:textId="77777777" w:rsidR="00B50050" w:rsidRDefault="00B50050" w:rsidP="0088127C">
            <w:pPr>
              <w:pStyle w:val="OtherTableBody"/>
            </w:pPr>
            <w:r>
              <w:t>..</w:t>
            </w:r>
          </w:p>
        </w:tc>
        <w:tc>
          <w:tcPr>
            <w:tcW w:w="600" w:type="dxa"/>
          </w:tcPr>
          <w:p w14:paraId="6673FA8F" w14:textId="77777777" w:rsidR="00B50050" w:rsidRDefault="00B50050" w:rsidP="0088127C">
            <w:pPr>
              <w:pStyle w:val="OtherTableBody"/>
            </w:pPr>
          </w:p>
        </w:tc>
        <w:tc>
          <w:tcPr>
            <w:tcW w:w="600" w:type="dxa"/>
          </w:tcPr>
          <w:p w14:paraId="0A602914" w14:textId="77777777" w:rsidR="00B50050" w:rsidRDefault="00B50050" w:rsidP="0088127C">
            <w:pPr>
              <w:pStyle w:val="OtherTableBody"/>
            </w:pPr>
            <w:r>
              <w:t>CWE</w:t>
            </w:r>
          </w:p>
        </w:tc>
        <w:tc>
          <w:tcPr>
            <w:tcW w:w="700" w:type="dxa"/>
          </w:tcPr>
          <w:p w14:paraId="261491AD" w14:textId="77777777" w:rsidR="00B50050" w:rsidRDefault="00B50050" w:rsidP="0088127C">
            <w:pPr>
              <w:pStyle w:val="OtherTableBody"/>
            </w:pPr>
          </w:p>
        </w:tc>
        <w:tc>
          <w:tcPr>
            <w:tcW w:w="600" w:type="dxa"/>
          </w:tcPr>
          <w:p w14:paraId="7E25502B" w14:textId="77777777" w:rsidR="00B50050" w:rsidRDefault="00B50050" w:rsidP="0088127C">
            <w:pPr>
              <w:pStyle w:val="OtherTableBody"/>
            </w:pPr>
            <w:r>
              <w:t>0474</w:t>
            </w:r>
          </w:p>
        </w:tc>
        <w:tc>
          <w:tcPr>
            <w:tcW w:w="900" w:type="dxa"/>
          </w:tcPr>
          <w:p w14:paraId="788175E8" w14:textId="77777777" w:rsidR="00B50050" w:rsidRDefault="00B50050" w:rsidP="0088127C">
            <w:pPr>
              <w:pStyle w:val="OtherTableBody"/>
            </w:pPr>
            <w:r>
              <w:t>15.4.5.3</w:t>
            </w:r>
          </w:p>
        </w:tc>
      </w:tr>
      <w:tr w:rsidR="00B50050" w14:paraId="67BE6C0C" w14:textId="77777777" w:rsidTr="00195548">
        <w:tc>
          <w:tcPr>
            <w:tcW w:w="3500" w:type="dxa"/>
          </w:tcPr>
          <w:p w14:paraId="0E0D7E01" w14:textId="77777777" w:rsidR="00B50050" w:rsidRDefault="00B50050" w:rsidP="0088127C">
            <w:pPr>
              <w:pStyle w:val="OtherTableBody"/>
            </w:pPr>
            <w:r>
              <w:t>Organizational Location Relationship Value</w:t>
            </w:r>
          </w:p>
        </w:tc>
        <w:tc>
          <w:tcPr>
            <w:tcW w:w="700" w:type="dxa"/>
          </w:tcPr>
          <w:p w14:paraId="36A7AC5A" w14:textId="77777777" w:rsidR="00B50050" w:rsidRDefault="00B50050" w:rsidP="0088127C">
            <w:pPr>
              <w:pStyle w:val="OtherTableBody"/>
            </w:pPr>
            <w:r>
              <w:t>01301</w:t>
            </w:r>
          </w:p>
        </w:tc>
        <w:tc>
          <w:tcPr>
            <w:tcW w:w="600" w:type="dxa"/>
          </w:tcPr>
          <w:p w14:paraId="598BD72E" w14:textId="77777777" w:rsidR="00B50050" w:rsidRDefault="00B50050" w:rsidP="0088127C">
            <w:pPr>
              <w:pStyle w:val="OtherTableBody"/>
            </w:pPr>
            <w:r>
              <w:t>LRL</w:t>
            </w:r>
          </w:p>
        </w:tc>
        <w:tc>
          <w:tcPr>
            <w:tcW w:w="600" w:type="dxa"/>
          </w:tcPr>
          <w:p w14:paraId="64CADB6C" w14:textId="77777777" w:rsidR="00B50050" w:rsidRDefault="00B50050" w:rsidP="0088127C">
            <w:pPr>
              <w:pStyle w:val="OtherTableBody"/>
            </w:pPr>
            <w:r>
              <w:t>5</w:t>
            </w:r>
          </w:p>
        </w:tc>
        <w:tc>
          <w:tcPr>
            <w:tcW w:w="600" w:type="dxa"/>
          </w:tcPr>
          <w:p w14:paraId="5550A4A9" w14:textId="77777777" w:rsidR="00B50050" w:rsidRDefault="00B50050" w:rsidP="0088127C">
            <w:pPr>
              <w:pStyle w:val="OtherTableBody"/>
            </w:pPr>
            <w:r>
              <w:t>..</w:t>
            </w:r>
          </w:p>
        </w:tc>
        <w:tc>
          <w:tcPr>
            <w:tcW w:w="600" w:type="dxa"/>
          </w:tcPr>
          <w:p w14:paraId="11C9CCDA" w14:textId="77777777" w:rsidR="00B50050" w:rsidRDefault="00B50050" w:rsidP="0088127C">
            <w:pPr>
              <w:pStyle w:val="OtherTableBody"/>
            </w:pPr>
          </w:p>
        </w:tc>
        <w:tc>
          <w:tcPr>
            <w:tcW w:w="600" w:type="dxa"/>
          </w:tcPr>
          <w:p w14:paraId="05C4786D" w14:textId="77777777" w:rsidR="00B50050" w:rsidRDefault="00B50050" w:rsidP="0088127C">
            <w:pPr>
              <w:pStyle w:val="OtherTableBody"/>
            </w:pPr>
            <w:r>
              <w:t>XON</w:t>
            </w:r>
          </w:p>
        </w:tc>
        <w:tc>
          <w:tcPr>
            <w:tcW w:w="700" w:type="dxa"/>
          </w:tcPr>
          <w:p w14:paraId="5D4CAE09" w14:textId="77777777" w:rsidR="00B50050" w:rsidRDefault="00B50050" w:rsidP="0088127C">
            <w:pPr>
              <w:pStyle w:val="OtherTableBody"/>
            </w:pPr>
            <w:r>
              <w:t>Y</w:t>
            </w:r>
          </w:p>
        </w:tc>
        <w:tc>
          <w:tcPr>
            <w:tcW w:w="600" w:type="dxa"/>
          </w:tcPr>
          <w:p w14:paraId="61BD7133" w14:textId="77777777" w:rsidR="00B50050" w:rsidRDefault="00B50050" w:rsidP="0088127C">
            <w:pPr>
              <w:pStyle w:val="OtherTableBody"/>
            </w:pPr>
          </w:p>
        </w:tc>
        <w:tc>
          <w:tcPr>
            <w:tcW w:w="900" w:type="dxa"/>
          </w:tcPr>
          <w:p w14:paraId="3BAC9AE1" w14:textId="77777777" w:rsidR="00B50050" w:rsidRDefault="00B50050" w:rsidP="0088127C">
            <w:pPr>
              <w:pStyle w:val="OtherTableBody"/>
            </w:pPr>
            <w:r>
              <w:t>8.9.4.5</w:t>
            </w:r>
          </w:p>
        </w:tc>
      </w:tr>
      <w:tr w:rsidR="00B50050" w14:paraId="4D4AF686" w14:textId="77777777" w:rsidTr="00195548">
        <w:tc>
          <w:tcPr>
            <w:tcW w:w="3500" w:type="dxa"/>
          </w:tcPr>
          <w:p w14:paraId="0F43FF0D" w14:textId="77777777" w:rsidR="00B50050" w:rsidRDefault="00B50050" w:rsidP="0088127C">
            <w:pPr>
              <w:pStyle w:val="OtherTableBody"/>
            </w:pPr>
            <w:r>
              <w:t>Origin</w:t>
            </w:r>
          </w:p>
        </w:tc>
        <w:tc>
          <w:tcPr>
            <w:tcW w:w="700" w:type="dxa"/>
          </w:tcPr>
          <w:p w14:paraId="3E9C3E69" w14:textId="77777777" w:rsidR="00B50050" w:rsidRDefault="00B50050" w:rsidP="0088127C">
            <w:pPr>
              <w:pStyle w:val="OtherTableBody"/>
            </w:pPr>
            <w:r>
              <w:t>01928</w:t>
            </w:r>
          </w:p>
        </w:tc>
        <w:tc>
          <w:tcPr>
            <w:tcW w:w="600" w:type="dxa"/>
          </w:tcPr>
          <w:p w14:paraId="0B130DD3" w14:textId="77777777" w:rsidR="00B50050" w:rsidRDefault="00B50050" w:rsidP="0088127C">
            <w:pPr>
              <w:pStyle w:val="OtherTableBody"/>
            </w:pPr>
            <w:r>
              <w:t>IVC</w:t>
            </w:r>
          </w:p>
        </w:tc>
        <w:tc>
          <w:tcPr>
            <w:tcW w:w="600" w:type="dxa"/>
          </w:tcPr>
          <w:p w14:paraId="75061CA9" w14:textId="77777777" w:rsidR="00B50050" w:rsidRDefault="00B50050" w:rsidP="0088127C">
            <w:pPr>
              <w:pStyle w:val="OtherTableBody"/>
            </w:pPr>
            <w:r>
              <w:t>15</w:t>
            </w:r>
          </w:p>
        </w:tc>
        <w:tc>
          <w:tcPr>
            <w:tcW w:w="600" w:type="dxa"/>
          </w:tcPr>
          <w:p w14:paraId="06866467" w14:textId="77777777" w:rsidR="00B50050" w:rsidRDefault="00B50050" w:rsidP="0088127C">
            <w:pPr>
              <w:pStyle w:val="OtherTableBody"/>
            </w:pPr>
            <w:r>
              <w:t>..</w:t>
            </w:r>
          </w:p>
        </w:tc>
        <w:tc>
          <w:tcPr>
            <w:tcW w:w="600" w:type="dxa"/>
          </w:tcPr>
          <w:p w14:paraId="6CC67132" w14:textId="77777777" w:rsidR="00B50050" w:rsidRDefault="00B50050" w:rsidP="0088127C">
            <w:pPr>
              <w:pStyle w:val="OtherTableBody"/>
            </w:pPr>
            <w:r>
              <w:t>250=</w:t>
            </w:r>
          </w:p>
        </w:tc>
        <w:tc>
          <w:tcPr>
            <w:tcW w:w="600" w:type="dxa"/>
          </w:tcPr>
          <w:p w14:paraId="13F18AB2" w14:textId="77777777" w:rsidR="00B50050" w:rsidRDefault="00B50050" w:rsidP="0088127C">
            <w:pPr>
              <w:pStyle w:val="OtherTableBody"/>
            </w:pPr>
            <w:r>
              <w:t>ST</w:t>
            </w:r>
          </w:p>
        </w:tc>
        <w:tc>
          <w:tcPr>
            <w:tcW w:w="700" w:type="dxa"/>
          </w:tcPr>
          <w:p w14:paraId="34628823" w14:textId="77777777" w:rsidR="00B50050" w:rsidRDefault="00B50050" w:rsidP="0088127C">
            <w:pPr>
              <w:pStyle w:val="OtherTableBody"/>
            </w:pPr>
          </w:p>
        </w:tc>
        <w:tc>
          <w:tcPr>
            <w:tcW w:w="600" w:type="dxa"/>
          </w:tcPr>
          <w:p w14:paraId="430D6667" w14:textId="77777777" w:rsidR="00B50050" w:rsidRDefault="00B50050" w:rsidP="0088127C">
            <w:pPr>
              <w:pStyle w:val="OtherTableBody"/>
            </w:pPr>
          </w:p>
        </w:tc>
        <w:tc>
          <w:tcPr>
            <w:tcW w:w="900" w:type="dxa"/>
          </w:tcPr>
          <w:p w14:paraId="741E6664" w14:textId="77777777" w:rsidR="00B50050" w:rsidRDefault="00B50050" w:rsidP="0088127C">
            <w:pPr>
              <w:pStyle w:val="OtherTableBody"/>
            </w:pPr>
            <w:r>
              <w:t>16.4.2.15</w:t>
            </w:r>
          </w:p>
        </w:tc>
      </w:tr>
      <w:tr w:rsidR="00B50050" w14:paraId="7EFC0E4A" w14:textId="77777777" w:rsidTr="00195548">
        <w:tc>
          <w:tcPr>
            <w:tcW w:w="3500" w:type="dxa"/>
          </w:tcPr>
          <w:p w14:paraId="4FE0579C" w14:textId="77777777" w:rsidR="00B50050" w:rsidRDefault="00B50050" w:rsidP="0088127C">
            <w:pPr>
              <w:pStyle w:val="OtherTableBody"/>
            </w:pPr>
            <w:r>
              <w:t>Original Order Date/Time</w:t>
            </w:r>
          </w:p>
        </w:tc>
        <w:tc>
          <w:tcPr>
            <w:tcW w:w="700" w:type="dxa"/>
          </w:tcPr>
          <w:p w14:paraId="6C8DC8D8" w14:textId="77777777" w:rsidR="00B50050" w:rsidRDefault="00B50050" w:rsidP="0088127C">
            <w:pPr>
              <w:pStyle w:val="OtherTableBody"/>
            </w:pPr>
            <w:r>
              <w:t>01673</w:t>
            </w:r>
          </w:p>
        </w:tc>
        <w:tc>
          <w:tcPr>
            <w:tcW w:w="600" w:type="dxa"/>
          </w:tcPr>
          <w:p w14:paraId="165F0A1F" w14:textId="77777777" w:rsidR="00B50050" w:rsidRDefault="00B50050" w:rsidP="0088127C">
            <w:pPr>
              <w:pStyle w:val="OtherTableBody"/>
            </w:pPr>
            <w:r>
              <w:t>RXE</w:t>
            </w:r>
          </w:p>
        </w:tc>
        <w:tc>
          <w:tcPr>
            <w:tcW w:w="600" w:type="dxa"/>
          </w:tcPr>
          <w:p w14:paraId="57140048" w14:textId="77777777" w:rsidR="00B50050" w:rsidRDefault="00B50050" w:rsidP="0088127C">
            <w:pPr>
              <w:pStyle w:val="OtherTableBody"/>
            </w:pPr>
            <w:r>
              <w:t>32</w:t>
            </w:r>
          </w:p>
        </w:tc>
        <w:tc>
          <w:tcPr>
            <w:tcW w:w="600" w:type="dxa"/>
          </w:tcPr>
          <w:p w14:paraId="355BACC3" w14:textId="77777777" w:rsidR="00B50050" w:rsidRDefault="00B50050" w:rsidP="0088127C">
            <w:pPr>
              <w:pStyle w:val="OtherTableBody"/>
            </w:pPr>
            <w:r>
              <w:t>..</w:t>
            </w:r>
          </w:p>
        </w:tc>
        <w:tc>
          <w:tcPr>
            <w:tcW w:w="600" w:type="dxa"/>
          </w:tcPr>
          <w:p w14:paraId="18FF902E" w14:textId="77777777" w:rsidR="00B50050" w:rsidRDefault="00B50050" w:rsidP="0088127C">
            <w:pPr>
              <w:pStyle w:val="OtherTableBody"/>
            </w:pPr>
          </w:p>
        </w:tc>
        <w:tc>
          <w:tcPr>
            <w:tcW w:w="600" w:type="dxa"/>
          </w:tcPr>
          <w:p w14:paraId="1F4AF84C" w14:textId="77777777" w:rsidR="00B50050" w:rsidRDefault="00B50050" w:rsidP="0088127C">
            <w:pPr>
              <w:pStyle w:val="OtherTableBody"/>
            </w:pPr>
            <w:r>
              <w:t>DTM</w:t>
            </w:r>
          </w:p>
        </w:tc>
        <w:tc>
          <w:tcPr>
            <w:tcW w:w="700" w:type="dxa"/>
          </w:tcPr>
          <w:p w14:paraId="1A244F4F" w14:textId="77777777" w:rsidR="00B50050" w:rsidRDefault="00B50050" w:rsidP="0088127C">
            <w:pPr>
              <w:pStyle w:val="OtherTableBody"/>
            </w:pPr>
          </w:p>
        </w:tc>
        <w:tc>
          <w:tcPr>
            <w:tcW w:w="600" w:type="dxa"/>
          </w:tcPr>
          <w:p w14:paraId="7E03390D" w14:textId="77777777" w:rsidR="00B50050" w:rsidRDefault="00B50050" w:rsidP="0088127C">
            <w:pPr>
              <w:pStyle w:val="OtherTableBody"/>
            </w:pPr>
          </w:p>
        </w:tc>
        <w:tc>
          <w:tcPr>
            <w:tcW w:w="900" w:type="dxa"/>
          </w:tcPr>
          <w:p w14:paraId="5CB0A022" w14:textId="77777777" w:rsidR="00B50050" w:rsidRDefault="00B50050" w:rsidP="0088127C">
            <w:pPr>
              <w:pStyle w:val="OtherTableBody"/>
            </w:pPr>
            <w:r>
              <w:t>4A.4.4.32</w:t>
            </w:r>
          </w:p>
        </w:tc>
      </w:tr>
      <w:tr w:rsidR="00B50050" w14:paraId="6B80BC5D" w14:textId="77777777" w:rsidTr="00195548">
        <w:tc>
          <w:tcPr>
            <w:tcW w:w="3500" w:type="dxa"/>
          </w:tcPr>
          <w:p w14:paraId="26BD3A33" w14:textId="77777777" w:rsidR="00B50050" w:rsidRDefault="00B50050" w:rsidP="0088127C">
            <w:pPr>
              <w:pStyle w:val="OtherTableBody"/>
            </w:pPr>
            <w:r>
              <w:t>Original Value</w:t>
            </w:r>
          </w:p>
        </w:tc>
        <w:tc>
          <w:tcPr>
            <w:tcW w:w="700" w:type="dxa"/>
          </w:tcPr>
          <w:p w14:paraId="446E802F" w14:textId="77777777" w:rsidR="00B50050" w:rsidRDefault="00B50050" w:rsidP="0088127C">
            <w:pPr>
              <w:pStyle w:val="OtherTableBody"/>
            </w:pPr>
            <w:r>
              <w:t>02011</w:t>
            </w:r>
          </w:p>
        </w:tc>
        <w:tc>
          <w:tcPr>
            <w:tcW w:w="600" w:type="dxa"/>
          </w:tcPr>
          <w:p w14:paraId="5E3853C1" w14:textId="77777777" w:rsidR="00B50050" w:rsidRDefault="00B50050" w:rsidP="0088127C">
            <w:pPr>
              <w:pStyle w:val="OtherTableBody"/>
            </w:pPr>
            <w:r>
              <w:t>ADJ</w:t>
            </w:r>
          </w:p>
        </w:tc>
        <w:tc>
          <w:tcPr>
            <w:tcW w:w="600" w:type="dxa"/>
          </w:tcPr>
          <w:p w14:paraId="31F1F44C" w14:textId="77777777" w:rsidR="00B50050" w:rsidRDefault="00B50050" w:rsidP="0088127C">
            <w:pPr>
              <w:pStyle w:val="OtherTableBody"/>
            </w:pPr>
            <w:r>
              <w:t>9</w:t>
            </w:r>
          </w:p>
        </w:tc>
        <w:tc>
          <w:tcPr>
            <w:tcW w:w="600" w:type="dxa"/>
          </w:tcPr>
          <w:p w14:paraId="2A35D1A4" w14:textId="77777777" w:rsidR="00B50050" w:rsidRDefault="00B50050" w:rsidP="0088127C">
            <w:pPr>
              <w:pStyle w:val="OtherTableBody"/>
            </w:pPr>
            <w:r>
              <w:t>..</w:t>
            </w:r>
          </w:p>
        </w:tc>
        <w:tc>
          <w:tcPr>
            <w:tcW w:w="600" w:type="dxa"/>
          </w:tcPr>
          <w:p w14:paraId="6DB845BC" w14:textId="77777777" w:rsidR="00B50050" w:rsidRDefault="00B50050" w:rsidP="0088127C">
            <w:pPr>
              <w:pStyle w:val="OtherTableBody"/>
            </w:pPr>
            <w:r>
              <w:t>16=</w:t>
            </w:r>
          </w:p>
        </w:tc>
        <w:tc>
          <w:tcPr>
            <w:tcW w:w="600" w:type="dxa"/>
          </w:tcPr>
          <w:p w14:paraId="5158303C" w14:textId="77777777" w:rsidR="00B50050" w:rsidRDefault="00B50050" w:rsidP="0088127C">
            <w:pPr>
              <w:pStyle w:val="OtherTableBody"/>
            </w:pPr>
            <w:r>
              <w:t>NM</w:t>
            </w:r>
          </w:p>
        </w:tc>
        <w:tc>
          <w:tcPr>
            <w:tcW w:w="700" w:type="dxa"/>
          </w:tcPr>
          <w:p w14:paraId="3F3F6036" w14:textId="77777777" w:rsidR="00B50050" w:rsidRDefault="00B50050" w:rsidP="0088127C">
            <w:pPr>
              <w:pStyle w:val="OtherTableBody"/>
            </w:pPr>
          </w:p>
        </w:tc>
        <w:tc>
          <w:tcPr>
            <w:tcW w:w="600" w:type="dxa"/>
          </w:tcPr>
          <w:p w14:paraId="7D5ADF77" w14:textId="77777777" w:rsidR="00B50050" w:rsidRDefault="00B50050" w:rsidP="0088127C">
            <w:pPr>
              <w:pStyle w:val="OtherTableBody"/>
            </w:pPr>
          </w:p>
        </w:tc>
        <w:tc>
          <w:tcPr>
            <w:tcW w:w="900" w:type="dxa"/>
          </w:tcPr>
          <w:p w14:paraId="223BCEFE" w14:textId="77777777" w:rsidR="00B50050" w:rsidRDefault="00B50050" w:rsidP="0088127C">
            <w:pPr>
              <w:pStyle w:val="OtherTableBody"/>
            </w:pPr>
            <w:r>
              <w:t>16.4.7.9</w:t>
            </w:r>
          </w:p>
        </w:tc>
      </w:tr>
      <w:tr w:rsidR="00B50050" w14:paraId="7880F691" w14:textId="77777777" w:rsidTr="00195548">
        <w:tc>
          <w:tcPr>
            <w:tcW w:w="3500" w:type="dxa"/>
          </w:tcPr>
          <w:p w14:paraId="44C730AC" w14:textId="77777777" w:rsidR="00B50050" w:rsidRDefault="00B50050" w:rsidP="0088127C">
            <w:pPr>
              <w:pStyle w:val="OtherTableBody"/>
            </w:pPr>
            <w:r>
              <w:t>Originating Referral Identifier</w:t>
            </w:r>
          </w:p>
        </w:tc>
        <w:tc>
          <w:tcPr>
            <w:tcW w:w="700" w:type="dxa"/>
          </w:tcPr>
          <w:p w14:paraId="28A31E1D" w14:textId="77777777" w:rsidR="00B50050" w:rsidRDefault="00B50050" w:rsidP="0088127C">
            <w:pPr>
              <w:pStyle w:val="OtherTableBody"/>
            </w:pPr>
            <w:r>
              <w:t>01142</w:t>
            </w:r>
          </w:p>
        </w:tc>
        <w:tc>
          <w:tcPr>
            <w:tcW w:w="600" w:type="dxa"/>
          </w:tcPr>
          <w:p w14:paraId="14C6FA08" w14:textId="77777777" w:rsidR="00B50050" w:rsidRDefault="00B50050" w:rsidP="0088127C">
            <w:pPr>
              <w:pStyle w:val="OtherTableBody"/>
            </w:pPr>
            <w:r>
              <w:t>RF1</w:t>
            </w:r>
          </w:p>
        </w:tc>
        <w:tc>
          <w:tcPr>
            <w:tcW w:w="600" w:type="dxa"/>
          </w:tcPr>
          <w:p w14:paraId="3072C0ED" w14:textId="77777777" w:rsidR="00B50050" w:rsidRDefault="00B50050" w:rsidP="0088127C">
            <w:pPr>
              <w:pStyle w:val="OtherTableBody"/>
            </w:pPr>
            <w:r>
              <w:t>6</w:t>
            </w:r>
          </w:p>
        </w:tc>
        <w:tc>
          <w:tcPr>
            <w:tcW w:w="600" w:type="dxa"/>
          </w:tcPr>
          <w:p w14:paraId="3D600A88" w14:textId="77777777" w:rsidR="00B50050" w:rsidRDefault="00B50050" w:rsidP="0088127C">
            <w:pPr>
              <w:pStyle w:val="OtherTableBody"/>
            </w:pPr>
            <w:r>
              <w:t>..</w:t>
            </w:r>
          </w:p>
        </w:tc>
        <w:tc>
          <w:tcPr>
            <w:tcW w:w="600" w:type="dxa"/>
          </w:tcPr>
          <w:p w14:paraId="2880D35B" w14:textId="77777777" w:rsidR="00B50050" w:rsidRDefault="00B50050" w:rsidP="0088127C">
            <w:pPr>
              <w:pStyle w:val="OtherTableBody"/>
            </w:pPr>
          </w:p>
        </w:tc>
        <w:tc>
          <w:tcPr>
            <w:tcW w:w="600" w:type="dxa"/>
          </w:tcPr>
          <w:p w14:paraId="71391CA0" w14:textId="77777777" w:rsidR="00B50050" w:rsidRDefault="00B50050" w:rsidP="0088127C">
            <w:pPr>
              <w:pStyle w:val="OtherTableBody"/>
            </w:pPr>
            <w:r>
              <w:t>EI</w:t>
            </w:r>
          </w:p>
        </w:tc>
        <w:tc>
          <w:tcPr>
            <w:tcW w:w="700" w:type="dxa"/>
          </w:tcPr>
          <w:p w14:paraId="370C2CC6" w14:textId="77777777" w:rsidR="00B50050" w:rsidRDefault="00B50050" w:rsidP="0088127C">
            <w:pPr>
              <w:pStyle w:val="OtherTableBody"/>
            </w:pPr>
          </w:p>
        </w:tc>
        <w:tc>
          <w:tcPr>
            <w:tcW w:w="600" w:type="dxa"/>
          </w:tcPr>
          <w:p w14:paraId="691E6B23" w14:textId="77777777" w:rsidR="00B50050" w:rsidRDefault="00B50050" w:rsidP="0088127C">
            <w:pPr>
              <w:pStyle w:val="OtherTableBody"/>
            </w:pPr>
          </w:p>
        </w:tc>
        <w:tc>
          <w:tcPr>
            <w:tcW w:w="900" w:type="dxa"/>
          </w:tcPr>
          <w:p w14:paraId="4F011B4B" w14:textId="77777777" w:rsidR="00B50050" w:rsidRDefault="00B50050" w:rsidP="0088127C">
            <w:pPr>
              <w:pStyle w:val="OtherTableBody"/>
            </w:pPr>
            <w:r>
              <w:t>11.8.1.6</w:t>
            </w:r>
          </w:p>
        </w:tc>
      </w:tr>
      <w:tr w:rsidR="00B50050" w14:paraId="585A2B20" w14:textId="77777777" w:rsidTr="00195548">
        <w:tc>
          <w:tcPr>
            <w:tcW w:w="3500" w:type="dxa"/>
          </w:tcPr>
          <w:p w14:paraId="06800F37" w14:textId="77777777" w:rsidR="00B50050" w:rsidRDefault="00B50050" w:rsidP="0088127C">
            <w:pPr>
              <w:pStyle w:val="OtherTableBody"/>
            </w:pPr>
            <w:r>
              <w:t>Origination Date/Time</w:t>
            </w:r>
          </w:p>
        </w:tc>
        <w:tc>
          <w:tcPr>
            <w:tcW w:w="700" w:type="dxa"/>
          </w:tcPr>
          <w:p w14:paraId="79D4723D" w14:textId="77777777" w:rsidR="00B50050" w:rsidRDefault="00B50050" w:rsidP="0088127C">
            <w:pPr>
              <w:pStyle w:val="OtherTableBody"/>
            </w:pPr>
            <w:r>
              <w:t>00919</w:t>
            </w:r>
          </w:p>
        </w:tc>
        <w:tc>
          <w:tcPr>
            <w:tcW w:w="600" w:type="dxa"/>
          </w:tcPr>
          <w:p w14:paraId="662F9661" w14:textId="77777777" w:rsidR="00B50050" w:rsidRDefault="00B50050" w:rsidP="0088127C">
            <w:pPr>
              <w:pStyle w:val="OtherTableBody"/>
            </w:pPr>
            <w:r>
              <w:t>TXA</w:t>
            </w:r>
          </w:p>
        </w:tc>
        <w:tc>
          <w:tcPr>
            <w:tcW w:w="600" w:type="dxa"/>
          </w:tcPr>
          <w:p w14:paraId="4AA8E9C5" w14:textId="77777777" w:rsidR="00B50050" w:rsidRDefault="00B50050" w:rsidP="0088127C">
            <w:pPr>
              <w:pStyle w:val="OtherTableBody"/>
            </w:pPr>
            <w:r>
              <w:t>6</w:t>
            </w:r>
          </w:p>
        </w:tc>
        <w:tc>
          <w:tcPr>
            <w:tcW w:w="600" w:type="dxa"/>
          </w:tcPr>
          <w:p w14:paraId="4D1CFEEF" w14:textId="77777777" w:rsidR="00B50050" w:rsidRDefault="00B50050" w:rsidP="0088127C">
            <w:pPr>
              <w:pStyle w:val="OtherTableBody"/>
            </w:pPr>
            <w:r>
              <w:t>..</w:t>
            </w:r>
          </w:p>
        </w:tc>
        <w:tc>
          <w:tcPr>
            <w:tcW w:w="600" w:type="dxa"/>
          </w:tcPr>
          <w:p w14:paraId="6C6D04E4" w14:textId="77777777" w:rsidR="00B50050" w:rsidRDefault="00B50050" w:rsidP="0088127C">
            <w:pPr>
              <w:pStyle w:val="OtherTableBody"/>
            </w:pPr>
          </w:p>
        </w:tc>
        <w:tc>
          <w:tcPr>
            <w:tcW w:w="600" w:type="dxa"/>
          </w:tcPr>
          <w:p w14:paraId="2D619883" w14:textId="77777777" w:rsidR="00B50050" w:rsidRDefault="00B50050" w:rsidP="0088127C">
            <w:pPr>
              <w:pStyle w:val="OtherTableBody"/>
            </w:pPr>
            <w:r>
              <w:t>DTM</w:t>
            </w:r>
          </w:p>
        </w:tc>
        <w:tc>
          <w:tcPr>
            <w:tcW w:w="700" w:type="dxa"/>
          </w:tcPr>
          <w:p w14:paraId="1424B2D5" w14:textId="77777777" w:rsidR="00B50050" w:rsidRDefault="00B50050" w:rsidP="0088127C">
            <w:pPr>
              <w:pStyle w:val="OtherTableBody"/>
            </w:pPr>
          </w:p>
        </w:tc>
        <w:tc>
          <w:tcPr>
            <w:tcW w:w="600" w:type="dxa"/>
          </w:tcPr>
          <w:p w14:paraId="5EED55AA" w14:textId="77777777" w:rsidR="00B50050" w:rsidRDefault="00B50050" w:rsidP="0088127C">
            <w:pPr>
              <w:pStyle w:val="OtherTableBody"/>
            </w:pPr>
          </w:p>
        </w:tc>
        <w:tc>
          <w:tcPr>
            <w:tcW w:w="900" w:type="dxa"/>
          </w:tcPr>
          <w:p w14:paraId="51FC551D" w14:textId="77777777" w:rsidR="00B50050" w:rsidRDefault="00B50050" w:rsidP="0088127C">
            <w:pPr>
              <w:pStyle w:val="OtherTableBody"/>
            </w:pPr>
            <w:r>
              <w:t>9.7.3.6</w:t>
            </w:r>
          </w:p>
        </w:tc>
      </w:tr>
      <w:tr w:rsidR="00B50050" w14:paraId="090B414F" w14:textId="77777777" w:rsidTr="00195548">
        <w:tc>
          <w:tcPr>
            <w:tcW w:w="3500" w:type="dxa"/>
          </w:tcPr>
          <w:p w14:paraId="1635528E" w14:textId="77777777" w:rsidR="00B50050" w:rsidRDefault="00B50050" w:rsidP="0088127C">
            <w:pPr>
              <w:pStyle w:val="OtherTableBody"/>
            </w:pPr>
            <w:r>
              <w:t>Originator Code/Name</w:t>
            </w:r>
          </w:p>
        </w:tc>
        <w:tc>
          <w:tcPr>
            <w:tcW w:w="700" w:type="dxa"/>
          </w:tcPr>
          <w:p w14:paraId="16ACC298" w14:textId="77777777" w:rsidR="00B50050" w:rsidRDefault="00B50050" w:rsidP="0088127C">
            <w:pPr>
              <w:pStyle w:val="OtherTableBody"/>
            </w:pPr>
            <w:r>
              <w:t>00922</w:t>
            </w:r>
          </w:p>
        </w:tc>
        <w:tc>
          <w:tcPr>
            <w:tcW w:w="600" w:type="dxa"/>
          </w:tcPr>
          <w:p w14:paraId="7CB1ECC0" w14:textId="77777777" w:rsidR="00B50050" w:rsidRDefault="00B50050" w:rsidP="0088127C">
            <w:pPr>
              <w:pStyle w:val="OtherTableBody"/>
            </w:pPr>
            <w:r>
              <w:t>TXA</w:t>
            </w:r>
          </w:p>
        </w:tc>
        <w:tc>
          <w:tcPr>
            <w:tcW w:w="600" w:type="dxa"/>
          </w:tcPr>
          <w:p w14:paraId="50D4700B" w14:textId="77777777" w:rsidR="00B50050" w:rsidRDefault="00B50050" w:rsidP="0088127C">
            <w:pPr>
              <w:pStyle w:val="OtherTableBody"/>
            </w:pPr>
            <w:r>
              <w:t>9</w:t>
            </w:r>
          </w:p>
        </w:tc>
        <w:tc>
          <w:tcPr>
            <w:tcW w:w="600" w:type="dxa"/>
          </w:tcPr>
          <w:p w14:paraId="00DB3E3A" w14:textId="77777777" w:rsidR="00B50050" w:rsidRDefault="00B50050" w:rsidP="0088127C">
            <w:pPr>
              <w:pStyle w:val="OtherTableBody"/>
            </w:pPr>
            <w:r>
              <w:t>..</w:t>
            </w:r>
          </w:p>
        </w:tc>
        <w:tc>
          <w:tcPr>
            <w:tcW w:w="600" w:type="dxa"/>
          </w:tcPr>
          <w:p w14:paraId="75EEDD95" w14:textId="77777777" w:rsidR="00B50050" w:rsidRDefault="00B50050" w:rsidP="0088127C">
            <w:pPr>
              <w:pStyle w:val="OtherTableBody"/>
            </w:pPr>
          </w:p>
        </w:tc>
        <w:tc>
          <w:tcPr>
            <w:tcW w:w="600" w:type="dxa"/>
          </w:tcPr>
          <w:p w14:paraId="67B784E7" w14:textId="77777777" w:rsidR="00B50050" w:rsidRDefault="00B50050" w:rsidP="0088127C">
            <w:pPr>
              <w:pStyle w:val="OtherTableBody"/>
            </w:pPr>
            <w:r>
              <w:t>XCN</w:t>
            </w:r>
          </w:p>
        </w:tc>
        <w:tc>
          <w:tcPr>
            <w:tcW w:w="700" w:type="dxa"/>
          </w:tcPr>
          <w:p w14:paraId="06728D54" w14:textId="77777777" w:rsidR="00B50050" w:rsidRDefault="00B50050" w:rsidP="0088127C">
            <w:pPr>
              <w:pStyle w:val="OtherTableBody"/>
            </w:pPr>
            <w:r>
              <w:t>Y</w:t>
            </w:r>
          </w:p>
        </w:tc>
        <w:tc>
          <w:tcPr>
            <w:tcW w:w="600" w:type="dxa"/>
          </w:tcPr>
          <w:p w14:paraId="73A48935" w14:textId="77777777" w:rsidR="00B50050" w:rsidRDefault="00B50050" w:rsidP="0088127C">
            <w:pPr>
              <w:pStyle w:val="OtherTableBody"/>
            </w:pPr>
          </w:p>
        </w:tc>
        <w:tc>
          <w:tcPr>
            <w:tcW w:w="900" w:type="dxa"/>
          </w:tcPr>
          <w:p w14:paraId="0A30B137" w14:textId="77777777" w:rsidR="00B50050" w:rsidRDefault="00B50050" w:rsidP="0088127C">
            <w:pPr>
              <w:pStyle w:val="OtherTableBody"/>
            </w:pPr>
            <w:r>
              <w:t>9.7.3.9</w:t>
            </w:r>
          </w:p>
        </w:tc>
      </w:tr>
      <w:tr w:rsidR="00B50050" w14:paraId="796BA36A" w14:textId="77777777" w:rsidTr="00195548">
        <w:tc>
          <w:tcPr>
            <w:tcW w:w="3500" w:type="dxa"/>
          </w:tcPr>
          <w:p w14:paraId="0FD51B44" w14:textId="77777777" w:rsidR="00B50050" w:rsidRDefault="00B50050" w:rsidP="0088127C">
            <w:pPr>
              <w:pStyle w:val="OtherTableBody"/>
            </w:pPr>
            <w:r>
              <w:t>Other Environmental Factors</w:t>
            </w:r>
          </w:p>
        </w:tc>
        <w:tc>
          <w:tcPr>
            <w:tcW w:w="700" w:type="dxa"/>
          </w:tcPr>
          <w:p w14:paraId="7D83AF94" w14:textId="77777777" w:rsidR="00B50050" w:rsidRDefault="00B50050" w:rsidP="0088127C">
            <w:pPr>
              <w:pStyle w:val="OtherTableBody"/>
            </w:pPr>
            <w:r>
              <w:t>01371</w:t>
            </w:r>
          </w:p>
        </w:tc>
        <w:tc>
          <w:tcPr>
            <w:tcW w:w="600" w:type="dxa"/>
          </w:tcPr>
          <w:p w14:paraId="3FF3C397" w14:textId="77777777" w:rsidR="00B50050" w:rsidRDefault="00B50050" w:rsidP="0088127C">
            <w:pPr>
              <w:pStyle w:val="OtherTableBody"/>
            </w:pPr>
            <w:r>
              <w:t>SAC</w:t>
            </w:r>
          </w:p>
        </w:tc>
        <w:tc>
          <w:tcPr>
            <w:tcW w:w="600" w:type="dxa"/>
          </w:tcPr>
          <w:p w14:paraId="05A35765" w14:textId="77777777" w:rsidR="00B50050" w:rsidRDefault="00B50050" w:rsidP="0088127C">
            <w:pPr>
              <w:pStyle w:val="OtherTableBody"/>
            </w:pPr>
            <w:r>
              <w:t>44</w:t>
            </w:r>
          </w:p>
        </w:tc>
        <w:tc>
          <w:tcPr>
            <w:tcW w:w="600" w:type="dxa"/>
          </w:tcPr>
          <w:p w14:paraId="665C6181" w14:textId="77777777" w:rsidR="00B50050" w:rsidRDefault="00B50050" w:rsidP="0088127C">
            <w:pPr>
              <w:pStyle w:val="OtherTableBody"/>
            </w:pPr>
            <w:r>
              <w:t>..</w:t>
            </w:r>
          </w:p>
        </w:tc>
        <w:tc>
          <w:tcPr>
            <w:tcW w:w="600" w:type="dxa"/>
          </w:tcPr>
          <w:p w14:paraId="01158B54" w14:textId="77777777" w:rsidR="00B50050" w:rsidRDefault="00B50050" w:rsidP="0088127C">
            <w:pPr>
              <w:pStyle w:val="OtherTableBody"/>
            </w:pPr>
          </w:p>
        </w:tc>
        <w:tc>
          <w:tcPr>
            <w:tcW w:w="600" w:type="dxa"/>
          </w:tcPr>
          <w:p w14:paraId="328EB37D" w14:textId="77777777" w:rsidR="00B50050" w:rsidRDefault="00B50050" w:rsidP="0088127C">
            <w:pPr>
              <w:pStyle w:val="OtherTableBody"/>
            </w:pPr>
            <w:r>
              <w:t>CWE</w:t>
            </w:r>
          </w:p>
        </w:tc>
        <w:tc>
          <w:tcPr>
            <w:tcW w:w="700" w:type="dxa"/>
          </w:tcPr>
          <w:p w14:paraId="27888F11" w14:textId="77777777" w:rsidR="00B50050" w:rsidRDefault="00B50050" w:rsidP="0088127C">
            <w:pPr>
              <w:pStyle w:val="OtherTableBody"/>
            </w:pPr>
            <w:r>
              <w:t>Y</w:t>
            </w:r>
          </w:p>
        </w:tc>
        <w:tc>
          <w:tcPr>
            <w:tcW w:w="600" w:type="dxa"/>
          </w:tcPr>
          <w:p w14:paraId="3CE5372F" w14:textId="77777777" w:rsidR="00B50050" w:rsidRDefault="00B50050" w:rsidP="0088127C">
            <w:pPr>
              <w:pStyle w:val="OtherTableBody"/>
            </w:pPr>
            <w:r>
              <w:t>0377</w:t>
            </w:r>
          </w:p>
        </w:tc>
        <w:tc>
          <w:tcPr>
            <w:tcW w:w="900" w:type="dxa"/>
          </w:tcPr>
          <w:p w14:paraId="4082EA84" w14:textId="77777777" w:rsidR="00B50050" w:rsidRDefault="00B50050" w:rsidP="0088127C">
            <w:pPr>
              <w:pStyle w:val="OtherTableBody"/>
            </w:pPr>
            <w:r>
              <w:t>13.4.3.44</w:t>
            </w:r>
          </w:p>
        </w:tc>
      </w:tr>
      <w:tr w:rsidR="00B50050" w14:paraId="67A2D694" w14:textId="77777777" w:rsidTr="00195548">
        <w:tc>
          <w:tcPr>
            <w:tcW w:w="3500" w:type="dxa"/>
          </w:tcPr>
          <w:p w14:paraId="31691511" w14:textId="77777777" w:rsidR="00B50050" w:rsidRDefault="00B50050" w:rsidP="0088127C">
            <w:pPr>
              <w:pStyle w:val="OtherTableBody"/>
            </w:pPr>
            <w:r>
              <w:lastRenderedPageBreak/>
              <w:t>Other Errors Received</w:t>
            </w:r>
          </w:p>
        </w:tc>
        <w:tc>
          <w:tcPr>
            <w:tcW w:w="700" w:type="dxa"/>
          </w:tcPr>
          <w:p w14:paraId="2759F4E2" w14:textId="77777777" w:rsidR="00B50050" w:rsidRDefault="00B50050" w:rsidP="0088127C">
            <w:pPr>
              <w:pStyle w:val="OtherTableBody"/>
            </w:pPr>
            <w:r>
              <w:t>01184</w:t>
            </w:r>
          </w:p>
        </w:tc>
        <w:tc>
          <w:tcPr>
            <w:tcW w:w="600" w:type="dxa"/>
          </w:tcPr>
          <w:p w14:paraId="4114556C" w14:textId="77777777" w:rsidR="00B50050" w:rsidRDefault="00B50050" w:rsidP="0088127C">
            <w:pPr>
              <w:pStyle w:val="OtherTableBody"/>
            </w:pPr>
            <w:r>
              <w:t>NST</w:t>
            </w:r>
          </w:p>
        </w:tc>
        <w:tc>
          <w:tcPr>
            <w:tcW w:w="600" w:type="dxa"/>
          </w:tcPr>
          <w:p w14:paraId="441DE979" w14:textId="77777777" w:rsidR="00B50050" w:rsidRDefault="00B50050" w:rsidP="0088127C">
            <w:pPr>
              <w:pStyle w:val="OtherTableBody"/>
            </w:pPr>
            <w:r>
              <w:t>12</w:t>
            </w:r>
          </w:p>
        </w:tc>
        <w:tc>
          <w:tcPr>
            <w:tcW w:w="600" w:type="dxa"/>
          </w:tcPr>
          <w:p w14:paraId="4A92AD9C" w14:textId="77777777" w:rsidR="00B50050" w:rsidRDefault="00B50050" w:rsidP="0088127C">
            <w:pPr>
              <w:pStyle w:val="OtherTableBody"/>
            </w:pPr>
            <w:r>
              <w:t>..</w:t>
            </w:r>
          </w:p>
        </w:tc>
        <w:tc>
          <w:tcPr>
            <w:tcW w:w="600" w:type="dxa"/>
          </w:tcPr>
          <w:p w14:paraId="781B0DAA" w14:textId="77777777" w:rsidR="00B50050" w:rsidRDefault="00B50050" w:rsidP="0088127C">
            <w:pPr>
              <w:pStyle w:val="OtherTableBody"/>
            </w:pPr>
          </w:p>
        </w:tc>
        <w:tc>
          <w:tcPr>
            <w:tcW w:w="600" w:type="dxa"/>
          </w:tcPr>
          <w:p w14:paraId="40E82459" w14:textId="77777777" w:rsidR="00B50050" w:rsidRDefault="00B50050" w:rsidP="0088127C">
            <w:pPr>
              <w:pStyle w:val="OtherTableBody"/>
            </w:pPr>
            <w:r>
              <w:t>NM</w:t>
            </w:r>
          </w:p>
        </w:tc>
        <w:tc>
          <w:tcPr>
            <w:tcW w:w="700" w:type="dxa"/>
          </w:tcPr>
          <w:p w14:paraId="24C75242" w14:textId="77777777" w:rsidR="00B50050" w:rsidRDefault="00B50050" w:rsidP="0088127C">
            <w:pPr>
              <w:pStyle w:val="OtherTableBody"/>
            </w:pPr>
          </w:p>
        </w:tc>
        <w:tc>
          <w:tcPr>
            <w:tcW w:w="600" w:type="dxa"/>
          </w:tcPr>
          <w:p w14:paraId="0DAB8559" w14:textId="77777777" w:rsidR="00B50050" w:rsidRDefault="00B50050" w:rsidP="0088127C">
            <w:pPr>
              <w:pStyle w:val="OtherTableBody"/>
            </w:pPr>
          </w:p>
        </w:tc>
        <w:tc>
          <w:tcPr>
            <w:tcW w:w="900" w:type="dxa"/>
          </w:tcPr>
          <w:p w14:paraId="082752DE" w14:textId="77777777" w:rsidR="00B50050" w:rsidRDefault="00B50050" w:rsidP="0088127C">
            <w:pPr>
              <w:pStyle w:val="OtherTableBody"/>
            </w:pPr>
            <w:r>
              <w:t>14.4.3.12</w:t>
            </w:r>
          </w:p>
        </w:tc>
      </w:tr>
      <w:tr w:rsidR="00B50050" w14:paraId="2739897B" w14:textId="77777777" w:rsidTr="00195548">
        <w:tc>
          <w:tcPr>
            <w:tcW w:w="3500" w:type="dxa"/>
          </w:tcPr>
          <w:p w14:paraId="6D0ED3FD" w14:textId="77777777" w:rsidR="00B50050" w:rsidRDefault="00B50050" w:rsidP="0088127C">
            <w:pPr>
              <w:pStyle w:val="OtherTableBody"/>
            </w:pPr>
            <w:r>
              <w:t>Other Healthcare Provider</w:t>
            </w:r>
          </w:p>
        </w:tc>
        <w:tc>
          <w:tcPr>
            <w:tcW w:w="700" w:type="dxa"/>
          </w:tcPr>
          <w:p w14:paraId="6CE78426" w14:textId="77777777" w:rsidR="00B50050" w:rsidRDefault="00B50050" w:rsidP="0088127C">
            <w:pPr>
              <w:pStyle w:val="OtherTableBody"/>
            </w:pPr>
            <w:r>
              <w:t>01274</w:t>
            </w:r>
          </w:p>
        </w:tc>
        <w:tc>
          <w:tcPr>
            <w:tcW w:w="600" w:type="dxa"/>
          </w:tcPr>
          <w:p w14:paraId="08C58DBC" w14:textId="77777777" w:rsidR="00B50050" w:rsidRDefault="00B50050" w:rsidP="0088127C">
            <w:pPr>
              <w:pStyle w:val="OtherTableBody"/>
            </w:pPr>
            <w:r>
              <w:t>PV1</w:t>
            </w:r>
          </w:p>
        </w:tc>
        <w:tc>
          <w:tcPr>
            <w:tcW w:w="600" w:type="dxa"/>
          </w:tcPr>
          <w:p w14:paraId="1DDB1661" w14:textId="77777777" w:rsidR="00B50050" w:rsidRDefault="00B50050" w:rsidP="0088127C">
            <w:pPr>
              <w:pStyle w:val="OtherTableBody"/>
            </w:pPr>
            <w:r>
              <w:t>52</w:t>
            </w:r>
          </w:p>
        </w:tc>
        <w:tc>
          <w:tcPr>
            <w:tcW w:w="600" w:type="dxa"/>
          </w:tcPr>
          <w:p w14:paraId="78F639BD" w14:textId="77777777" w:rsidR="00B50050" w:rsidRDefault="00B50050" w:rsidP="0088127C">
            <w:pPr>
              <w:pStyle w:val="OtherTableBody"/>
            </w:pPr>
            <w:r>
              <w:t>..</w:t>
            </w:r>
          </w:p>
        </w:tc>
        <w:tc>
          <w:tcPr>
            <w:tcW w:w="600" w:type="dxa"/>
          </w:tcPr>
          <w:p w14:paraId="1911F1D6" w14:textId="77777777" w:rsidR="00B50050" w:rsidRDefault="00B50050" w:rsidP="0088127C">
            <w:pPr>
              <w:pStyle w:val="OtherTableBody"/>
            </w:pPr>
          </w:p>
        </w:tc>
        <w:tc>
          <w:tcPr>
            <w:tcW w:w="600" w:type="dxa"/>
          </w:tcPr>
          <w:p w14:paraId="6077610D" w14:textId="77777777" w:rsidR="00B50050" w:rsidRDefault="00B50050" w:rsidP="0088127C">
            <w:pPr>
              <w:pStyle w:val="OtherTableBody"/>
            </w:pPr>
            <w:r>
              <w:t>-</w:t>
            </w:r>
          </w:p>
        </w:tc>
        <w:tc>
          <w:tcPr>
            <w:tcW w:w="700" w:type="dxa"/>
          </w:tcPr>
          <w:p w14:paraId="5ED32668" w14:textId="77777777" w:rsidR="00B50050" w:rsidRDefault="00B50050" w:rsidP="0088127C">
            <w:pPr>
              <w:pStyle w:val="OtherTableBody"/>
            </w:pPr>
          </w:p>
        </w:tc>
        <w:tc>
          <w:tcPr>
            <w:tcW w:w="600" w:type="dxa"/>
          </w:tcPr>
          <w:p w14:paraId="65755931" w14:textId="77777777" w:rsidR="00B50050" w:rsidRDefault="00B50050" w:rsidP="0088127C">
            <w:pPr>
              <w:pStyle w:val="OtherTableBody"/>
            </w:pPr>
          </w:p>
        </w:tc>
        <w:tc>
          <w:tcPr>
            <w:tcW w:w="900" w:type="dxa"/>
          </w:tcPr>
          <w:p w14:paraId="61EB9ED7" w14:textId="77777777" w:rsidR="00B50050" w:rsidRDefault="00B50050" w:rsidP="0088127C">
            <w:pPr>
              <w:pStyle w:val="OtherTableBody"/>
            </w:pPr>
            <w:r>
              <w:t>3.4.3.52</w:t>
            </w:r>
          </w:p>
        </w:tc>
      </w:tr>
      <w:tr w:rsidR="00B50050" w14:paraId="0BFBD392" w14:textId="77777777" w:rsidTr="00195548">
        <w:tc>
          <w:tcPr>
            <w:tcW w:w="3500" w:type="dxa"/>
          </w:tcPr>
          <w:p w14:paraId="655BF252" w14:textId="77777777" w:rsidR="00B50050" w:rsidRDefault="00B50050" w:rsidP="0088127C">
            <w:pPr>
              <w:pStyle w:val="OtherTableBody"/>
            </w:pPr>
            <w:r>
              <w:t>Other Identifier</w:t>
            </w:r>
          </w:p>
        </w:tc>
        <w:tc>
          <w:tcPr>
            <w:tcW w:w="700" w:type="dxa"/>
          </w:tcPr>
          <w:p w14:paraId="136C2E4D" w14:textId="77777777" w:rsidR="00B50050" w:rsidRDefault="00B50050" w:rsidP="0088127C">
            <w:pPr>
              <w:pStyle w:val="OtherTableBody"/>
            </w:pPr>
            <w:r>
              <w:t>01254</w:t>
            </w:r>
          </w:p>
        </w:tc>
        <w:tc>
          <w:tcPr>
            <w:tcW w:w="600" w:type="dxa"/>
          </w:tcPr>
          <w:p w14:paraId="3838F2C6" w14:textId="77777777" w:rsidR="00B50050" w:rsidRDefault="00B50050" w:rsidP="0088127C">
            <w:pPr>
              <w:pStyle w:val="OtherTableBody"/>
            </w:pPr>
            <w:r>
              <w:t>PDC</w:t>
            </w:r>
          </w:p>
        </w:tc>
        <w:tc>
          <w:tcPr>
            <w:tcW w:w="600" w:type="dxa"/>
          </w:tcPr>
          <w:p w14:paraId="7BC6759C" w14:textId="77777777" w:rsidR="00B50050" w:rsidRDefault="00B50050" w:rsidP="0088127C">
            <w:pPr>
              <w:pStyle w:val="OtherTableBody"/>
            </w:pPr>
            <w:r>
              <w:t>8</w:t>
            </w:r>
          </w:p>
        </w:tc>
        <w:tc>
          <w:tcPr>
            <w:tcW w:w="600" w:type="dxa"/>
          </w:tcPr>
          <w:p w14:paraId="079AE028" w14:textId="77777777" w:rsidR="00B50050" w:rsidRDefault="00B50050" w:rsidP="0088127C">
            <w:pPr>
              <w:pStyle w:val="OtherTableBody"/>
            </w:pPr>
            <w:r>
              <w:t>..</w:t>
            </w:r>
          </w:p>
        </w:tc>
        <w:tc>
          <w:tcPr>
            <w:tcW w:w="600" w:type="dxa"/>
          </w:tcPr>
          <w:p w14:paraId="5B960305" w14:textId="77777777" w:rsidR="00B50050" w:rsidRDefault="00B50050" w:rsidP="0088127C">
            <w:pPr>
              <w:pStyle w:val="OtherTableBody"/>
            </w:pPr>
            <w:r>
              <w:t>60=</w:t>
            </w:r>
          </w:p>
        </w:tc>
        <w:tc>
          <w:tcPr>
            <w:tcW w:w="600" w:type="dxa"/>
          </w:tcPr>
          <w:p w14:paraId="24FEC244" w14:textId="77777777" w:rsidR="00B50050" w:rsidRDefault="00B50050" w:rsidP="0088127C">
            <w:pPr>
              <w:pStyle w:val="OtherTableBody"/>
            </w:pPr>
            <w:r>
              <w:t>ST</w:t>
            </w:r>
          </w:p>
        </w:tc>
        <w:tc>
          <w:tcPr>
            <w:tcW w:w="700" w:type="dxa"/>
          </w:tcPr>
          <w:p w14:paraId="5C6F704F" w14:textId="77777777" w:rsidR="00B50050" w:rsidRDefault="00B50050" w:rsidP="0088127C">
            <w:pPr>
              <w:pStyle w:val="OtherTableBody"/>
            </w:pPr>
            <w:r>
              <w:t>Y</w:t>
            </w:r>
          </w:p>
        </w:tc>
        <w:tc>
          <w:tcPr>
            <w:tcW w:w="600" w:type="dxa"/>
          </w:tcPr>
          <w:p w14:paraId="3A347D16" w14:textId="77777777" w:rsidR="00B50050" w:rsidRDefault="00B50050" w:rsidP="0088127C">
            <w:pPr>
              <w:pStyle w:val="OtherTableBody"/>
            </w:pPr>
          </w:p>
        </w:tc>
        <w:tc>
          <w:tcPr>
            <w:tcW w:w="900" w:type="dxa"/>
          </w:tcPr>
          <w:p w14:paraId="0AAF8E89" w14:textId="77777777" w:rsidR="00B50050" w:rsidRDefault="00B50050" w:rsidP="0088127C">
            <w:pPr>
              <w:pStyle w:val="OtherTableBody"/>
            </w:pPr>
            <w:r>
              <w:t>7.12.5.8</w:t>
            </w:r>
          </w:p>
        </w:tc>
      </w:tr>
      <w:tr w:rsidR="00B50050" w14:paraId="04F6674C" w14:textId="77777777" w:rsidTr="00195548">
        <w:tc>
          <w:tcPr>
            <w:tcW w:w="3500" w:type="dxa"/>
          </w:tcPr>
          <w:p w14:paraId="56F04B8C" w14:textId="77777777" w:rsidR="00B50050" w:rsidRDefault="00B50050" w:rsidP="0088127C">
            <w:pPr>
              <w:pStyle w:val="OtherTableBody"/>
            </w:pPr>
            <w:r>
              <w:t>Other Names</w:t>
            </w:r>
          </w:p>
        </w:tc>
        <w:tc>
          <w:tcPr>
            <w:tcW w:w="700" w:type="dxa"/>
          </w:tcPr>
          <w:p w14:paraId="5B8F2CF3" w14:textId="77777777" w:rsidR="00B50050" w:rsidRDefault="00B50050" w:rsidP="0088127C">
            <w:pPr>
              <w:pStyle w:val="OtherTableBody"/>
            </w:pPr>
            <w:r>
              <w:t>03399</w:t>
            </w:r>
          </w:p>
        </w:tc>
        <w:tc>
          <w:tcPr>
            <w:tcW w:w="600" w:type="dxa"/>
          </w:tcPr>
          <w:p w14:paraId="1EBC401E" w14:textId="77777777" w:rsidR="00B50050" w:rsidRDefault="00B50050" w:rsidP="0088127C">
            <w:pPr>
              <w:pStyle w:val="OtherTableBody"/>
            </w:pPr>
            <w:r>
              <w:t>OM1</w:t>
            </w:r>
          </w:p>
        </w:tc>
        <w:tc>
          <w:tcPr>
            <w:tcW w:w="600" w:type="dxa"/>
          </w:tcPr>
          <w:p w14:paraId="36F49092" w14:textId="77777777" w:rsidR="00B50050" w:rsidRDefault="00B50050" w:rsidP="0088127C">
            <w:pPr>
              <w:pStyle w:val="OtherTableBody"/>
            </w:pPr>
            <w:r>
              <w:t>51</w:t>
            </w:r>
          </w:p>
        </w:tc>
        <w:tc>
          <w:tcPr>
            <w:tcW w:w="600" w:type="dxa"/>
          </w:tcPr>
          <w:p w14:paraId="5F5B0A6D" w14:textId="77777777" w:rsidR="00B50050" w:rsidRDefault="00B50050" w:rsidP="0088127C">
            <w:pPr>
              <w:pStyle w:val="OtherTableBody"/>
            </w:pPr>
            <w:r>
              <w:t>..</w:t>
            </w:r>
          </w:p>
        </w:tc>
        <w:tc>
          <w:tcPr>
            <w:tcW w:w="600" w:type="dxa"/>
          </w:tcPr>
          <w:p w14:paraId="42ABEC30" w14:textId="77777777" w:rsidR="00B50050" w:rsidRDefault="00B50050" w:rsidP="0088127C">
            <w:pPr>
              <w:pStyle w:val="OtherTableBody"/>
            </w:pPr>
          </w:p>
        </w:tc>
        <w:tc>
          <w:tcPr>
            <w:tcW w:w="600" w:type="dxa"/>
          </w:tcPr>
          <w:p w14:paraId="5890B930" w14:textId="77777777" w:rsidR="00B50050" w:rsidRDefault="00B50050" w:rsidP="0088127C">
            <w:pPr>
              <w:pStyle w:val="OtherTableBody"/>
            </w:pPr>
            <w:r>
              <w:t>ST</w:t>
            </w:r>
          </w:p>
        </w:tc>
        <w:tc>
          <w:tcPr>
            <w:tcW w:w="700" w:type="dxa"/>
          </w:tcPr>
          <w:p w14:paraId="431D58C7" w14:textId="77777777" w:rsidR="00B50050" w:rsidRDefault="00B50050" w:rsidP="0088127C">
            <w:pPr>
              <w:pStyle w:val="OtherTableBody"/>
            </w:pPr>
            <w:r>
              <w:t>Y</w:t>
            </w:r>
          </w:p>
        </w:tc>
        <w:tc>
          <w:tcPr>
            <w:tcW w:w="600" w:type="dxa"/>
          </w:tcPr>
          <w:p w14:paraId="57E3AB2D" w14:textId="77777777" w:rsidR="00B50050" w:rsidRDefault="00B50050" w:rsidP="0088127C">
            <w:pPr>
              <w:pStyle w:val="OtherTableBody"/>
            </w:pPr>
          </w:p>
        </w:tc>
        <w:tc>
          <w:tcPr>
            <w:tcW w:w="900" w:type="dxa"/>
          </w:tcPr>
          <w:p w14:paraId="542AB1DE" w14:textId="77777777" w:rsidR="00B50050" w:rsidRDefault="00B50050" w:rsidP="0088127C">
            <w:pPr>
              <w:pStyle w:val="OtherTableBody"/>
            </w:pPr>
            <w:r>
              <w:t>8.8.9.51</w:t>
            </w:r>
          </w:p>
        </w:tc>
      </w:tr>
      <w:tr w:rsidR="00B50050" w14:paraId="6D2CCF51" w14:textId="77777777" w:rsidTr="00195548">
        <w:tc>
          <w:tcPr>
            <w:tcW w:w="3500" w:type="dxa"/>
          </w:tcPr>
          <w:p w14:paraId="7BE57352" w14:textId="77777777" w:rsidR="00B50050" w:rsidRDefault="00B50050" w:rsidP="0088127C">
            <w:pPr>
              <w:pStyle w:val="OtherTableBody"/>
            </w:pPr>
            <w:r>
              <w:t>Other Names</w:t>
            </w:r>
          </w:p>
        </w:tc>
        <w:tc>
          <w:tcPr>
            <w:tcW w:w="700" w:type="dxa"/>
          </w:tcPr>
          <w:p w14:paraId="2C861125" w14:textId="77777777" w:rsidR="00B50050" w:rsidRDefault="00B50050" w:rsidP="0088127C">
            <w:pPr>
              <w:pStyle w:val="OtherTableBody"/>
            </w:pPr>
            <w:r>
              <w:t>00593</w:t>
            </w:r>
          </w:p>
        </w:tc>
        <w:tc>
          <w:tcPr>
            <w:tcW w:w="600" w:type="dxa"/>
          </w:tcPr>
          <w:p w14:paraId="2E4C71C3" w14:textId="77777777" w:rsidR="00B50050" w:rsidRDefault="00B50050" w:rsidP="0088127C">
            <w:pPr>
              <w:pStyle w:val="OtherTableBody"/>
            </w:pPr>
            <w:r>
              <w:t>OM1</w:t>
            </w:r>
          </w:p>
        </w:tc>
        <w:tc>
          <w:tcPr>
            <w:tcW w:w="600" w:type="dxa"/>
          </w:tcPr>
          <w:p w14:paraId="45B51DF5" w14:textId="77777777" w:rsidR="00B50050" w:rsidRDefault="00B50050" w:rsidP="0088127C">
            <w:pPr>
              <w:pStyle w:val="OtherTableBody"/>
            </w:pPr>
            <w:r>
              <w:t>8</w:t>
            </w:r>
          </w:p>
        </w:tc>
        <w:tc>
          <w:tcPr>
            <w:tcW w:w="600" w:type="dxa"/>
          </w:tcPr>
          <w:p w14:paraId="504B0ADB" w14:textId="77777777" w:rsidR="00B50050" w:rsidRDefault="00B50050" w:rsidP="0088127C">
            <w:pPr>
              <w:pStyle w:val="OtherTableBody"/>
            </w:pPr>
            <w:r>
              <w:t>..</w:t>
            </w:r>
          </w:p>
        </w:tc>
        <w:tc>
          <w:tcPr>
            <w:tcW w:w="600" w:type="dxa"/>
          </w:tcPr>
          <w:p w14:paraId="69EC5F01" w14:textId="77777777" w:rsidR="00B50050" w:rsidRDefault="00B50050" w:rsidP="0088127C">
            <w:pPr>
              <w:pStyle w:val="OtherTableBody"/>
            </w:pPr>
            <w:r>
              <w:t>200#</w:t>
            </w:r>
          </w:p>
        </w:tc>
        <w:tc>
          <w:tcPr>
            <w:tcW w:w="600" w:type="dxa"/>
          </w:tcPr>
          <w:p w14:paraId="2C059556" w14:textId="77777777" w:rsidR="00B50050" w:rsidRDefault="00B50050" w:rsidP="0088127C">
            <w:pPr>
              <w:pStyle w:val="OtherTableBody"/>
            </w:pPr>
            <w:r>
              <w:t>ST</w:t>
            </w:r>
          </w:p>
        </w:tc>
        <w:tc>
          <w:tcPr>
            <w:tcW w:w="700" w:type="dxa"/>
          </w:tcPr>
          <w:p w14:paraId="6D3ED443" w14:textId="77777777" w:rsidR="00B50050" w:rsidRDefault="00B50050" w:rsidP="0088127C">
            <w:pPr>
              <w:pStyle w:val="OtherTableBody"/>
            </w:pPr>
            <w:r>
              <w:t>Y</w:t>
            </w:r>
          </w:p>
        </w:tc>
        <w:tc>
          <w:tcPr>
            <w:tcW w:w="600" w:type="dxa"/>
          </w:tcPr>
          <w:p w14:paraId="1E620E3F" w14:textId="77777777" w:rsidR="00B50050" w:rsidRDefault="00B50050" w:rsidP="0088127C">
            <w:pPr>
              <w:pStyle w:val="OtherTableBody"/>
            </w:pPr>
          </w:p>
        </w:tc>
        <w:tc>
          <w:tcPr>
            <w:tcW w:w="900" w:type="dxa"/>
          </w:tcPr>
          <w:p w14:paraId="32C93CC3" w14:textId="77777777" w:rsidR="00B50050" w:rsidRDefault="00B50050" w:rsidP="0088127C">
            <w:pPr>
              <w:pStyle w:val="OtherTableBody"/>
            </w:pPr>
            <w:r>
              <w:t>8.8.9.8</w:t>
            </w:r>
          </w:p>
        </w:tc>
      </w:tr>
      <w:tr w:rsidR="00B50050" w14:paraId="1DC0A3A4" w14:textId="77777777" w:rsidTr="00195548">
        <w:tc>
          <w:tcPr>
            <w:tcW w:w="3500" w:type="dxa"/>
          </w:tcPr>
          <w:p w14:paraId="6B1A4564" w14:textId="77777777" w:rsidR="00B50050" w:rsidRDefault="00B50050" w:rsidP="0088127C">
            <w:pPr>
              <w:pStyle w:val="OtherTableBody"/>
            </w:pPr>
            <w:r>
              <w:t>Other Service/Test/Observation IDs for the Observation</w:t>
            </w:r>
          </w:p>
        </w:tc>
        <w:tc>
          <w:tcPr>
            <w:tcW w:w="700" w:type="dxa"/>
          </w:tcPr>
          <w:p w14:paraId="69E50DFA" w14:textId="77777777" w:rsidR="00B50050" w:rsidRDefault="00B50050" w:rsidP="0088127C">
            <w:pPr>
              <w:pStyle w:val="OtherTableBody"/>
            </w:pPr>
            <w:r>
              <w:t>00592</w:t>
            </w:r>
          </w:p>
        </w:tc>
        <w:tc>
          <w:tcPr>
            <w:tcW w:w="600" w:type="dxa"/>
          </w:tcPr>
          <w:p w14:paraId="13562B61" w14:textId="77777777" w:rsidR="00B50050" w:rsidRDefault="00B50050" w:rsidP="0088127C">
            <w:pPr>
              <w:pStyle w:val="OtherTableBody"/>
            </w:pPr>
            <w:r>
              <w:t>OM1</w:t>
            </w:r>
          </w:p>
        </w:tc>
        <w:tc>
          <w:tcPr>
            <w:tcW w:w="600" w:type="dxa"/>
          </w:tcPr>
          <w:p w14:paraId="6BCAEFDE" w14:textId="77777777" w:rsidR="00B50050" w:rsidRDefault="00B50050" w:rsidP="0088127C">
            <w:pPr>
              <w:pStyle w:val="OtherTableBody"/>
            </w:pPr>
            <w:r>
              <w:t>7</w:t>
            </w:r>
          </w:p>
        </w:tc>
        <w:tc>
          <w:tcPr>
            <w:tcW w:w="600" w:type="dxa"/>
          </w:tcPr>
          <w:p w14:paraId="63610A5D" w14:textId="77777777" w:rsidR="00B50050" w:rsidRDefault="00B50050" w:rsidP="0088127C">
            <w:pPr>
              <w:pStyle w:val="OtherTableBody"/>
            </w:pPr>
            <w:r>
              <w:t>..</w:t>
            </w:r>
          </w:p>
        </w:tc>
        <w:tc>
          <w:tcPr>
            <w:tcW w:w="600" w:type="dxa"/>
          </w:tcPr>
          <w:p w14:paraId="1CD76F39" w14:textId="77777777" w:rsidR="00B50050" w:rsidRDefault="00B50050" w:rsidP="0088127C">
            <w:pPr>
              <w:pStyle w:val="OtherTableBody"/>
            </w:pPr>
          </w:p>
        </w:tc>
        <w:tc>
          <w:tcPr>
            <w:tcW w:w="600" w:type="dxa"/>
          </w:tcPr>
          <w:p w14:paraId="0FD2A498" w14:textId="77777777" w:rsidR="00B50050" w:rsidRDefault="00B50050" w:rsidP="0088127C">
            <w:pPr>
              <w:pStyle w:val="OtherTableBody"/>
            </w:pPr>
            <w:r>
              <w:t>CWE</w:t>
            </w:r>
          </w:p>
        </w:tc>
        <w:tc>
          <w:tcPr>
            <w:tcW w:w="700" w:type="dxa"/>
          </w:tcPr>
          <w:p w14:paraId="1F010841" w14:textId="77777777" w:rsidR="00B50050" w:rsidRDefault="00B50050" w:rsidP="0088127C">
            <w:pPr>
              <w:pStyle w:val="OtherTableBody"/>
            </w:pPr>
            <w:r>
              <w:t>Y</w:t>
            </w:r>
          </w:p>
        </w:tc>
        <w:tc>
          <w:tcPr>
            <w:tcW w:w="600" w:type="dxa"/>
          </w:tcPr>
          <w:p w14:paraId="05A65F76" w14:textId="77777777" w:rsidR="00B50050" w:rsidRDefault="00B50050" w:rsidP="0088127C">
            <w:pPr>
              <w:pStyle w:val="OtherTableBody"/>
            </w:pPr>
            <w:r>
              <w:t>0632</w:t>
            </w:r>
          </w:p>
        </w:tc>
        <w:tc>
          <w:tcPr>
            <w:tcW w:w="900" w:type="dxa"/>
          </w:tcPr>
          <w:p w14:paraId="5AA8EE09" w14:textId="77777777" w:rsidR="00B50050" w:rsidRDefault="00B50050" w:rsidP="0088127C">
            <w:pPr>
              <w:pStyle w:val="OtherTableBody"/>
            </w:pPr>
            <w:r>
              <w:t>8.8.9.7</w:t>
            </w:r>
          </w:p>
        </w:tc>
      </w:tr>
      <w:tr w:rsidR="00B50050" w14:paraId="5AFD2809" w14:textId="77777777" w:rsidTr="00195548">
        <w:tc>
          <w:tcPr>
            <w:tcW w:w="3500" w:type="dxa"/>
          </w:tcPr>
          <w:p w14:paraId="0252924A" w14:textId="77777777" w:rsidR="00B50050" w:rsidRDefault="00B50050" w:rsidP="0088127C">
            <w:pPr>
              <w:pStyle w:val="OtherTableBody"/>
            </w:pPr>
            <w:r>
              <w:t>Other Specimen ID</w:t>
            </w:r>
          </w:p>
        </w:tc>
        <w:tc>
          <w:tcPr>
            <w:tcW w:w="700" w:type="dxa"/>
          </w:tcPr>
          <w:p w14:paraId="34C2CDD7" w14:textId="77777777" w:rsidR="00B50050" w:rsidRDefault="00B50050" w:rsidP="0088127C">
            <w:pPr>
              <w:pStyle w:val="OtherTableBody"/>
            </w:pPr>
            <w:r>
              <w:t>02315</w:t>
            </w:r>
          </w:p>
        </w:tc>
        <w:tc>
          <w:tcPr>
            <w:tcW w:w="600" w:type="dxa"/>
          </w:tcPr>
          <w:p w14:paraId="305F8A59" w14:textId="77777777" w:rsidR="00B50050" w:rsidRDefault="00B50050" w:rsidP="0088127C">
            <w:pPr>
              <w:pStyle w:val="OtherTableBody"/>
            </w:pPr>
            <w:r>
              <w:t>SPM</w:t>
            </w:r>
          </w:p>
        </w:tc>
        <w:tc>
          <w:tcPr>
            <w:tcW w:w="600" w:type="dxa"/>
          </w:tcPr>
          <w:p w14:paraId="5C4B4F9F" w14:textId="77777777" w:rsidR="00B50050" w:rsidRDefault="00B50050" w:rsidP="0088127C">
            <w:pPr>
              <w:pStyle w:val="OtherTableBody"/>
            </w:pPr>
            <w:r>
              <w:t>31</w:t>
            </w:r>
          </w:p>
        </w:tc>
        <w:tc>
          <w:tcPr>
            <w:tcW w:w="600" w:type="dxa"/>
          </w:tcPr>
          <w:p w14:paraId="503A780D" w14:textId="77777777" w:rsidR="00B50050" w:rsidRDefault="00B50050" w:rsidP="0088127C">
            <w:pPr>
              <w:pStyle w:val="OtherTableBody"/>
            </w:pPr>
            <w:r>
              <w:t>..</w:t>
            </w:r>
          </w:p>
        </w:tc>
        <w:tc>
          <w:tcPr>
            <w:tcW w:w="600" w:type="dxa"/>
          </w:tcPr>
          <w:p w14:paraId="6E1C7D23" w14:textId="77777777" w:rsidR="00B50050" w:rsidRDefault="00B50050" w:rsidP="0088127C">
            <w:pPr>
              <w:pStyle w:val="OtherTableBody"/>
            </w:pPr>
          </w:p>
        </w:tc>
        <w:tc>
          <w:tcPr>
            <w:tcW w:w="600" w:type="dxa"/>
          </w:tcPr>
          <w:p w14:paraId="55F98F91" w14:textId="77777777" w:rsidR="00B50050" w:rsidRDefault="00B50050" w:rsidP="0088127C">
            <w:pPr>
              <w:pStyle w:val="OtherTableBody"/>
            </w:pPr>
            <w:r>
              <w:t>CX</w:t>
            </w:r>
          </w:p>
        </w:tc>
        <w:tc>
          <w:tcPr>
            <w:tcW w:w="700" w:type="dxa"/>
          </w:tcPr>
          <w:p w14:paraId="62057E39" w14:textId="77777777" w:rsidR="00B50050" w:rsidRDefault="00B50050" w:rsidP="0088127C">
            <w:pPr>
              <w:pStyle w:val="OtherTableBody"/>
            </w:pPr>
            <w:r>
              <w:t>Y</w:t>
            </w:r>
          </w:p>
        </w:tc>
        <w:tc>
          <w:tcPr>
            <w:tcW w:w="600" w:type="dxa"/>
          </w:tcPr>
          <w:p w14:paraId="07C834AA" w14:textId="77777777" w:rsidR="00B50050" w:rsidRDefault="00B50050" w:rsidP="0088127C">
            <w:pPr>
              <w:pStyle w:val="OtherTableBody"/>
            </w:pPr>
          </w:p>
        </w:tc>
        <w:tc>
          <w:tcPr>
            <w:tcW w:w="900" w:type="dxa"/>
          </w:tcPr>
          <w:p w14:paraId="26991D13" w14:textId="77777777" w:rsidR="00B50050" w:rsidRDefault="00B50050" w:rsidP="0088127C">
            <w:pPr>
              <w:pStyle w:val="OtherTableBody"/>
            </w:pPr>
            <w:r>
              <w:t>7.4.3.31</w:t>
            </w:r>
          </w:p>
        </w:tc>
      </w:tr>
      <w:tr w:rsidR="00B50050" w14:paraId="7443655E" w14:textId="77777777" w:rsidTr="00195548">
        <w:tc>
          <w:tcPr>
            <w:tcW w:w="3500" w:type="dxa"/>
          </w:tcPr>
          <w:p w14:paraId="3CF5BBB5" w14:textId="77777777" w:rsidR="00B50050" w:rsidRDefault="00B50050" w:rsidP="0088127C">
            <w:pPr>
              <w:pStyle w:val="OtherTableBody"/>
            </w:pPr>
            <w:r>
              <w:t>Outlier Cost</w:t>
            </w:r>
          </w:p>
        </w:tc>
        <w:tc>
          <w:tcPr>
            <w:tcW w:w="700" w:type="dxa"/>
          </w:tcPr>
          <w:p w14:paraId="3A2EF1CF" w14:textId="77777777" w:rsidR="00B50050" w:rsidRDefault="00B50050" w:rsidP="0088127C">
            <w:pPr>
              <w:pStyle w:val="OtherTableBody"/>
            </w:pPr>
            <w:r>
              <w:t>00387</w:t>
            </w:r>
          </w:p>
        </w:tc>
        <w:tc>
          <w:tcPr>
            <w:tcW w:w="600" w:type="dxa"/>
          </w:tcPr>
          <w:p w14:paraId="35FF70FC" w14:textId="77777777" w:rsidR="00B50050" w:rsidRDefault="00B50050" w:rsidP="0088127C">
            <w:pPr>
              <w:pStyle w:val="OtherTableBody"/>
            </w:pPr>
            <w:r>
              <w:t>DG1</w:t>
            </w:r>
          </w:p>
        </w:tc>
        <w:tc>
          <w:tcPr>
            <w:tcW w:w="600" w:type="dxa"/>
          </w:tcPr>
          <w:p w14:paraId="239E44C5" w14:textId="77777777" w:rsidR="00B50050" w:rsidRDefault="00B50050" w:rsidP="0088127C">
            <w:pPr>
              <w:pStyle w:val="OtherTableBody"/>
            </w:pPr>
            <w:r>
              <w:t>13</w:t>
            </w:r>
          </w:p>
        </w:tc>
        <w:tc>
          <w:tcPr>
            <w:tcW w:w="600" w:type="dxa"/>
          </w:tcPr>
          <w:p w14:paraId="09C10F83" w14:textId="77777777" w:rsidR="00B50050" w:rsidRDefault="00B50050" w:rsidP="0088127C">
            <w:pPr>
              <w:pStyle w:val="OtherTableBody"/>
            </w:pPr>
            <w:r>
              <w:t>..</w:t>
            </w:r>
          </w:p>
        </w:tc>
        <w:tc>
          <w:tcPr>
            <w:tcW w:w="600" w:type="dxa"/>
          </w:tcPr>
          <w:p w14:paraId="4E7CD52D" w14:textId="77777777" w:rsidR="00B50050" w:rsidRDefault="00B50050" w:rsidP="0088127C">
            <w:pPr>
              <w:pStyle w:val="OtherTableBody"/>
            </w:pPr>
          </w:p>
        </w:tc>
        <w:tc>
          <w:tcPr>
            <w:tcW w:w="600" w:type="dxa"/>
          </w:tcPr>
          <w:p w14:paraId="260B0F38" w14:textId="77777777" w:rsidR="00B50050" w:rsidRDefault="00B50050" w:rsidP="0088127C">
            <w:pPr>
              <w:pStyle w:val="OtherTableBody"/>
            </w:pPr>
            <w:r>
              <w:t>CP</w:t>
            </w:r>
          </w:p>
        </w:tc>
        <w:tc>
          <w:tcPr>
            <w:tcW w:w="700" w:type="dxa"/>
          </w:tcPr>
          <w:p w14:paraId="11539217" w14:textId="77777777" w:rsidR="00B50050" w:rsidRDefault="00B50050" w:rsidP="0088127C">
            <w:pPr>
              <w:pStyle w:val="OtherTableBody"/>
            </w:pPr>
          </w:p>
        </w:tc>
        <w:tc>
          <w:tcPr>
            <w:tcW w:w="600" w:type="dxa"/>
          </w:tcPr>
          <w:p w14:paraId="4E183F6A" w14:textId="77777777" w:rsidR="00B50050" w:rsidRDefault="00B50050" w:rsidP="0088127C">
            <w:pPr>
              <w:pStyle w:val="OtherTableBody"/>
            </w:pPr>
          </w:p>
        </w:tc>
        <w:tc>
          <w:tcPr>
            <w:tcW w:w="900" w:type="dxa"/>
          </w:tcPr>
          <w:p w14:paraId="1345B527" w14:textId="77777777" w:rsidR="00B50050" w:rsidRDefault="00B50050" w:rsidP="0088127C">
            <w:pPr>
              <w:pStyle w:val="OtherTableBody"/>
            </w:pPr>
            <w:r>
              <w:t>6.5.2.13</w:t>
            </w:r>
          </w:p>
        </w:tc>
      </w:tr>
      <w:tr w:rsidR="00B50050" w14:paraId="557228E5" w14:textId="77777777" w:rsidTr="00195548">
        <w:tc>
          <w:tcPr>
            <w:tcW w:w="3500" w:type="dxa"/>
          </w:tcPr>
          <w:p w14:paraId="5894BCEF" w14:textId="77777777" w:rsidR="00B50050" w:rsidRDefault="00B50050" w:rsidP="0088127C">
            <w:pPr>
              <w:pStyle w:val="OtherTableBody"/>
            </w:pPr>
            <w:r>
              <w:t>Outlier Cost</w:t>
            </w:r>
          </w:p>
        </w:tc>
        <w:tc>
          <w:tcPr>
            <w:tcW w:w="700" w:type="dxa"/>
          </w:tcPr>
          <w:p w14:paraId="5D210B58" w14:textId="77777777" w:rsidR="00B50050" w:rsidRDefault="00B50050" w:rsidP="0088127C">
            <w:pPr>
              <w:pStyle w:val="OtherTableBody"/>
            </w:pPr>
            <w:r>
              <w:t>00387</w:t>
            </w:r>
          </w:p>
        </w:tc>
        <w:tc>
          <w:tcPr>
            <w:tcW w:w="600" w:type="dxa"/>
          </w:tcPr>
          <w:p w14:paraId="57BD05BC" w14:textId="77777777" w:rsidR="00B50050" w:rsidRDefault="00B50050" w:rsidP="0088127C">
            <w:pPr>
              <w:pStyle w:val="OtherTableBody"/>
            </w:pPr>
            <w:r>
              <w:t>DRG</w:t>
            </w:r>
          </w:p>
        </w:tc>
        <w:tc>
          <w:tcPr>
            <w:tcW w:w="600" w:type="dxa"/>
          </w:tcPr>
          <w:p w14:paraId="0991E42D" w14:textId="77777777" w:rsidR="00B50050" w:rsidRDefault="00B50050" w:rsidP="0088127C">
            <w:pPr>
              <w:pStyle w:val="OtherTableBody"/>
            </w:pPr>
            <w:r>
              <w:t>7</w:t>
            </w:r>
          </w:p>
        </w:tc>
        <w:tc>
          <w:tcPr>
            <w:tcW w:w="600" w:type="dxa"/>
          </w:tcPr>
          <w:p w14:paraId="3CEB54E2" w14:textId="77777777" w:rsidR="00B50050" w:rsidRDefault="00B50050" w:rsidP="0088127C">
            <w:pPr>
              <w:pStyle w:val="OtherTableBody"/>
            </w:pPr>
            <w:r>
              <w:t>..</w:t>
            </w:r>
          </w:p>
        </w:tc>
        <w:tc>
          <w:tcPr>
            <w:tcW w:w="600" w:type="dxa"/>
          </w:tcPr>
          <w:p w14:paraId="2B244755" w14:textId="77777777" w:rsidR="00B50050" w:rsidRDefault="00B50050" w:rsidP="0088127C">
            <w:pPr>
              <w:pStyle w:val="OtherTableBody"/>
            </w:pPr>
          </w:p>
        </w:tc>
        <w:tc>
          <w:tcPr>
            <w:tcW w:w="600" w:type="dxa"/>
          </w:tcPr>
          <w:p w14:paraId="29D14A91" w14:textId="77777777" w:rsidR="00B50050" w:rsidRDefault="00B50050" w:rsidP="0088127C">
            <w:pPr>
              <w:pStyle w:val="OtherTableBody"/>
            </w:pPr>
            <w:r>
              <w:t>CP</w:t>
            </w:r>
          </w:p>
        </w:tc>
        <w:tc>
          <w:tcPr>
            <w:tcW w:w="700" w:type="dxa"/>
          </w:tcPr>
          <w:p w14:paraId="5D26697A" w14:textId="77777777" w:rsidR="00B50050" w:rsidRDefault="00B50050" w:rsidP="0088127C">
            <w:pPr>
              <w:pStyle w:val="OtherTableBody"/>
            </w:pPr>
          </w:p>
        </w:tc>
        <w:tc>
          <w:tcPr>
            <w:tcW w:w="600" w:type="dxa"/>
          </w:tcPr>
          <w:p w14:paraId="25A94E21" w14:textId="77777777" w:rsidR="00B50050" w:rsidRDefault="00B50050" w:rsidP="0088127C">
            <w:pPr>
              <w:pStyle w:val="OtherTableBody"/>
            </w:pPr>
          </w:p>
        </w:tc>
        <w:tc>
          <w:tcPr>
            <w:tcW w:w="900" w:type="dxa"/>
          </w:tcPr>
          <w:p w14:paraId="6B271589" w14:textId="77777777" w:rsidR="00B50050" w:rsidRDefault="00B50050" w:rsidP="0088127C">
            <w:pPr>
              <w:pStyle w:val="OtherTableBody"/>
            </w:pPr>
            <w:r>
              <w:t>6.5.3.7</w:t>
            </w:r>
          </w:p>
        </w:tc>
      </w:tr>
      <w:tr w:rsidR="00B50050" w14:paraId="5420CB08" w14:textId="77777777" w:rsidTr="00195548">
        <w:tc>
          <w:tcPr>
            <w:tcW w:w="3500" w:type="dxa"/>
          </w:tcPr>
          <w:p w14:paraId="1797CA69" w14:textId="77777777" w:rsidR="00B50050" w:rsidRDefault="00B50050" w:rsidP="0088127C">
            <w:pPr>
              <w:pStyle w:val="OtherTableBody"/>
            </w:pPr>
            <w:r>
              <w:t>Outlier Cost</w:t>
            </w:r>
          </w:p>
        </w:tc>
        <w:tc>
          <w:tcPr>
            <w:tcW w:w="700" w:type="dxa"/>
          </w:tcPr>
          <w:p w14:paraId="353CE33B" w14:textId="77777777" w:rsidR="00B50050" w:rsidRDefault="00B50050" w:rsidP="0088127C">
            <w:pPr>
              <w:pStyle w:val="OtherTableBody"/>
            </w:pPr>
            <w:r>
              <w:t>00387</w:t>
            </w:r>
          </w:p>
        </w:tc>
        <w:tc>
          <w:tcPr>
            <w:tcW w:w="600" w:type="dxa"/>
          </w:tcPr>
          <w:p w14:paraId="7BE6140A" w14:textId="77777777" w:rsidR="00B50050" w:rsidRDefault="00B50050" w:rsidP="0088127C">
            <w:pPr>
              <w:pStyle w:val="OtherTableBody"/>
            </w:pPr>
            <w:r>
              <w:t>GP1</w:t>
            </w:r>
          </w:p>
        </w:tc>
        <w:tc>
          <w:tcPr>
            <w:tcW w:w="600" w:type="dxa"/>
          </w:tcPr>
          <w:p w14:paraId="449BBA05" w14:textId="77777777" w:rsidR="00B50050" w:rsidRDefault="00B50050" w:rsidP="0088127C">
            <w:pPr>
              <w:pStyle w:val="OtherTableBody"/>
            </w:pPr>
            <w:r>
              <w:t>5</w:t>
            </w:r>
          </w:p>
        </w:tc>
        <w:tc>
          <w:tcPr>
            <w:tcW w:w="600" w:type="dxa"/>
          </w:tcPr>
          <w:p w14:paraId="253C2B5C" w14:textId="77777777" w:rsidR="00B50050" w:rsidRDefault="00B50050" w:rsidP="0088127C">
            <w:pPr>
              <w:pStyle w:val="OtherTableBody"/>
            </w:pPr>
            <w:r>
              <w:t>..</w:t>
            </w:r>
          </w:p>
        </w:tc>
        <w:tc>
          <w:tcPr>
            <w:tcW w:w="600" w:type="dxa"/>
          </w:tcPr>
          <w:p w14:paraId="10581E39" w14:textId="77777777" w:rsidR="00B50050" w:rsidRDefault="00B50050" w:rsidP="0088127C">
            <w:pPr>
              <w:pStyle w:val="OtherTableBody"/>
            </w:pPr>
          </w:p>
        </w:tc>
        <w:tc>
          <w:tcPr>
            <w:tcW w:w="600" w:type="dxa"/>
          </w:tcPr>
          <w:p w14:paraId="1F8C3438" w14:textId="77777777" w:rsidR="00B50050" w:rsidRDefault="00B50050" w:rsidP="0088127C">
            <w:pPr>
              <w:pStyle w:val="OtherTableBody"/>
            </w:pPr>
            <w:r>
              <w:t>CP</w:t>
            </w:r>
          </w:p>
        </w:tc>
        <w:tc>
          <w:tcPr>
            <w:tcW w:w="700" w:type="dxa"/>
          </w:tcPr>
          <w:p w14:paraId="60BC1512" w14:textId="77777777" w:rsidR="00B50050" w:rsidRDefault="00B50050" w:rsidP="0088127C">
            <w:pPr>
              <w:pStyle w:val="OtherTableBody"/>
            </w:pPr>
          </w:p>
        </w:tc>
        <w:tc>
          <w:tcPr>
            <w:tcW w:w="600" w:type="dxa"/>
          </w:tcPr>
          <w:p w14:paraId="2A812D61" w14:textId="77777777" w:rsidR="00B50050" w:rsidRDefault="00B50050" w:rsidP="0088127C">
            <w:pPr>
              <w:pStyle w:val="OtherTableBody"/>
            </w:pPr>
          </w:p>
        </w:tc>
        <w:tc>
          <w:tcPr>
            <w:tcW w:w="900" w:type="dxa"/>
          </w:tcPr>
          <w:p w14:paraId="38B6B3E9" w14:textId="77777777" w:rsidR="00B50050" w:rsidRDefault="00B50050" w:rsidP="0088127C">
            <w:pPr>
              <w:pStyle w:val="OtherTableBody"/>
            </w:pPr>
            <w:r>
              <w:t>6.5.15.5</w:t>
            </w:r>
          </w:p>
        </w:tc>
      </w:tr>
      <w:tr w:rsidR="00B50050" w14:paraId="48421FBD" w14:textId="77777777" w:rsidTr="00195548">
        <w:tc>
          <w:tcPr>
            <w:tcW w:w="3500" w:type="dxa"/>
          </w:tcPr>
          <w:p w14:paraId="0919E680" w14:textId="77777777" w:rsidR="00B50050" w:rsidRDefault="00B50050" w:rsidP="0088127C">
            <w:pPr>
              <w:pStyle w:val="OtherTableBody"/>
            </w:pPr>
            <w:r>
              <w:t xml:space="preserve">Outlier Days </w:t>
            </w:r>
          </w:p>
        </w:tc>
        <w:tc>
          <w:tcPr>
            <w:tcW w:w="700" w:type="dxa"/>
          </w:tcPr>
          <w:p w14:paraId="41AC61E4" w14:textId="77777777" w:rsidR="00B50050" w:rsidRDefault="00B50050" w:rsidP="0088127C">
            <w:pPr>
              <w:pStyle w:val="OtherTableBody"/>
            </w:pPr>
            <w:r>
              <w:t>00386</w:t>
            </w:r>
          </w:p>
        </w:tc>
        <w:tc>
          <w:tcPr>
            <w:tcW w:w="600" w:type="dxa"/>
          </w:tcPr>
          <w:p w14:paraId="0D3433CF" w14:textId="77777777" w:rsidR="00B50050" w:rsidRDefault="00B50050" w:rsidP="0088127C">
            <w:pPr>
              <w:pStyle w:val="OtherTableBody"/>
            </w:pPr>
            <w:r>
              <w:t>DRG</w:t>
            </w:r>
          </w:p>
        </w:tc>
        <w:tc>
          <w:tcPr>
            <w:tcW w:w="600" w:type="dxa"/>
          </w:tcPr>
          <w:p w14:paraId="26B446B8" w14:textId="77777777" w:rsidR="00B50050" w:rsidRDefault="00B50050" w:rsidP="0088127C">
            <w:pPr>
              <w:pStyle w:val="OtherTableBody"/>
            </w:pPr>
            <w:r>
              <w:t>6</w:t>
            </w:r>
          </w:p>
        </w:tc>
        <w:tc>
          <w:tcPr>
            <w:tcW w:w="600" w:type="dxa"/>
          </w:tcPr>
          <w:p w14:paraId="6D09D55C" w14:textId="77777777" w:rsidR="00B50050" w:rsidRDefault="00B50050" w:rsidP="0088127C">
            <w:pPr>
              <w:pStyle w:val="OtherTableBody"/>
            </w:pPr>
            <w:r>
              <w:t>..</w:t>
            </w:r>
          </w:p>
        </w:tc>
        <w:tc>
          <w:tcPr>
            <w:tcW w:w="600" w:type="dxa"/>
          </w:tcPr>
          <w:p w14:paraId="2D4B266E" w14:textId="77777777" w:rsidR="00B50050" w:rsidRDefault="00B50050" w:rsidP="0088127C">
            <w:pPr>
              <w:pStyle w:val="OtherTableBody"/>
            </w:pPr>
            <w:r>
              <w:t>3=</w:t>
            </w:r>
          </w:p>
        </w:tc>
        <w:tc>
          <w:tcPr>
            <w:tcW w:w="600" w:type="dxa"/>
          </w:tcPr>
          <w:p w14:paraId="370E151D" w14:textId="77777777" w:rsidR="00B50050" w:rsidRDefault="00B50050" w:rsidP="0088127C">
            <w:pPr>
              <w:pStyle w:val="OtherTableBody"/>
            </w:pPr>
            <w:r>
              <w:t>NM</w:t>
            </w:r>
          </w:p>
        </w:tc>
        <w:tc>
          <w:tcPr>
            <w:tcW w:w="700" w:type="dxa"/>
          </w:tcPr>
          <w:p w14:paraId="324CDA7E" w14:textId="77777777" w:rsidR="00B50050" w:rsidRDefault="00B50050" w:rsidP="0088127C">
            <w:pPr>
              <w:pStyle w:val="OtherTableBody"/>
            </w:pPr>
          </w:p>
        </w:tc>
        <w:tc>
          <w:tcPr>
            <w:tcW w:w="600" w:type="dxa"/>
          </w:tcPr>
          <w:p w14:paraId="4966EF43" w14:textId="77777777" w:rsidR="00B50050" w:rsidRDefault="00B50050" w:rsidP="0088127C">
            <w:pPr>
              <w:pStyle w:val="OtherTableBody"/>
            </w:pPr>
          </w:p>
        </w:tc>
        <w:tc>
          <w:tcPr>
            <w:tcW w:w="900" w:type="dxa"/>
          </w:tcPr>
          <w:p w14:paraId="0CF5AEDE" w14:textId="77777777" w:rsidR="00B50050" w:rsidRDefault="00B50050" w:rsidP="0088127C">
            <w:pPr>
              <w:pStyle w:val="OtherTableBody"/>
            </w:pPr>
            <w:r>
              <w:t>6.5.3.6</w:t>
            </w:r>
          </w:p>
        </w:tc>
      </w:tr>
      <w:tr w:rsidR="00B50050" w14:paraId="5EBDA137" w14:textId="77777777" w:rsidTr="00195548">
        <w:tc>
          <w:tcPr>
            <w:tcW w:w="3500" w:type="dxa"/>
          </w:tcPr>
          <w:p w14:paraId="2BC86C21" w14:textId="77777777" w:rsidR="00B50050" w:rsidRDefault="00B50050" w:rsidP="0088127C">
            <w:pPr>
              <w:pStyle w:val="OtherTableBody"/>
            </w:pPr>
            <w:r>
              <w:t xml:space="preserve">Outlier Days </w:t>
            </w:r>
          </w:p>
        </w:tc>
        <w:tc>
          <w:tcPr>
            <w:tcW w:w="700" w:type="dxa"/>
          </w:tcPr>
          <w:p w14:paraId="42E8F8FE" w14:textId="77777777" w:rsidR="00B50050" w:rsidRDefault="00B50050" w:rsidP="0088127C">
            <w:pPr>
              <w:pStyle w:val="OtherTableBody"/>
            </w:pPr>
            <w:r>
              <w:t>00386</w:t>
            </w:r>
          </w:p>
        </w:tc>
        <w:tc>
          <w:tcPr>
            <w:tcW w:w="600" w:type="dxa"/>
          </w:tcPr>
          <w:p w14:paraId="7EA4FB4A" w14:textId="77777777" w:rsidR="00B50050" w:rsidRDefault="00B50050" w:rsidP="0088127C">
            <w:pPr>
              <w:pStyle w:val="OtherTableBody"/>
            </w:pPr>
            <w:r>
              <w:t>DG1</w:t>
            </w:r>
          </w:p>
        </w:tc>
        <w:tc>
          <w:tcPr>
            <w:tcW w:w="600" w:type="dxa"/>
          </w:tcPr>
          <w:p w14:paraId="1A494FFA" w14:textId="77777777" w:rsidR="00B50050" w:rsidRDefault="00B50050" w:rsidP="0088127C">
            <w:pPr>
              <w:pStyle w:val="OtherTableBody"/>
            </w:pPr>
            <w:r>
              <w:t>12</w:t>
            </w:r>
          </w:p>
        </w:tc>
        <w:tc>
          <w:tcPr>
            <w:tcW w:w="600" w:type="dxa"/>
          </w:tcPr>
          <w:p w14:paraId="098DFAAC" w14:textId="77777777" w:rsidR="00B50050" w:rsidRDefault="00B50050" w:rsidP="0088127C">
            <w:pPr>
              <w:pStyle w:val="OtherTableBody"/>
            </w:pPr>
            <w:r>
              <w:t>..</w:t>
            </w:r>
          </w:p>
        </w:tc>
        <w:tc>
          <w:tcPr>
            <w:tcW w:w="600" w:type="dxa"/>
          </w:tcPr>
          <w:p w14:paraId="26D64B96" w14:textId="77777777" w:rsidR="00B50050" w:rsidRDefault="00B50050" w:rsidP="0088127C">
            <w:pPr>
              <w:pStyle w:val="OtherTableBody"/>
            </w:pPr>
            <w:r>
              <w:t>3=</w:t>
            </w:r>
          </w:p>
        </w:tc>
        <w:tc>
          <w:tcPr>
            <w:tcW w:w="600" w:type="dxa"/>
          </w:tcPr>
          <w:p w14:paraId="061E8EB1" w14:textId="77777777" w:rsidR="00B50050" w:rsidRDefault="00B50050" w:rsidP="0088127C">
            <w:pPr>
              <w:pStyle w:val="OtherTableBody"/>
            </w:pPr>
            <w:r>
              <w:t>NM</w:t>
            </w:r>
          </w:p>
        </w:tc>
        <w:tc>
          <w:tcPr>
            <w:tcW w:w="700" w:type="dxa"/>
          </w:tcPr>
          <w:p w14:paraId="5D54BD91" w14:textId="77777777" w:rsidR="00B50050" w:rsidRDefault="00B50050" w:rsidP="0088127C">
            <w:pPr>
              <w:pStyle w:val="OtherTableBody"/>
            </w:pPr>
          </w:p>
        </w:tc>
        <w:tc>
          <w:tcPr>
            <w:tcW w:w="600" w:type="dxa"/>
          </w:tcPr>
          <w:p w14:paraId="16F95665" w14:textId="77777777" w:rsidR="00B50050" w:rsidRDefault="00B50050" w:rsidP="0088127C">
            <w:pPr>
              <w:pStyle w:val="OtherTableBody"/>
            </w:pPr>
          </w:p>
        </w:tc>
        <w:tc>
          <w:tcPr>
            <w:tcW w:w="900" w:type="dxa"/>
          </w:tcPr>
          <w:p w14:paraId="767417B0" w14:textId="77777777" w:rsidR="00B50050" w:rsidRDefault="00B50050" w:rsidP="0088127C">
            <w:pPr>
              <w:pStyle w:val="OtherTableBody"/>
            </w:pPr>
            <w:r>
              <w:t>6.5.2.12</w:t>
            </w:r>
          </w:p>
        </w:tc>
      </w:tr>
      <w:tr w:rsidR="00B50050" w14:paraId="08298CFE" w14:textId="77777777" w:rsidTr="00195548">
        <w:tc>
          <w:tcPr>
            <w:tcW w:w="3500" w:type="dxa"/>
          </w:tcPr>
          <w:p w14:paraId="2BDE9293" w14:textId="77777777" w:rsidR="00B50050" w:rsidRDefault="00B50050" w:rsidP="0088127C">
            <w:pPr>
              <w:pStyle w:val="OtherTableBody"/>
            </w:pPr>
            <w:r>
              <w:t>Outlier Reimbursement</w:t>
            </w:r>
          </w:p>
        </w:tc>
        <w:tc>
          <w:tcPr>
            <w:tcW w:w="700" w:type="dxa"/>
          </w:tcPr>
          <w:p w14:paraId="14A9D1D8" w14:textId="77777777" w:rsidR="00B50050" w:rsidRDefault="00B50050" w:rsidP="0088127C">
            <w:pPr>
              <w:pStyle w:val="OtherTableBody"/>
            </w:pPr>
            <w:r>
              <w:t>00771</w:t>
            </w:r>
          </w:p>
        </w:tc>
        <w:tc>
          <w:tcPr>
            <w:tcW w:w="600" w:type="dxa"/>
          </w:tcPr>
          <w:p w14:paraId="51E40709" w14:textId="77777777" w:rsidR="00B50050" w:rsidRDefault="00B50050" w:rsidP="0088127C">
            <w:pPr>
              <w:pStyle w:val="OtherTableBody"/>
            </w:pPr>
            <w:r>
              <w:t>DRG</w:t>
            </w:r>
          </w:p>
        </w:tc>
        <w:tc>
          <w:tcPr>
            <w:tcW w:w="600" w:type="dxa"/>
          </w:tcPr>
          <w:p w14:paraId="33EECD9F" w14:textId="77777777" w:rsidR="00B50050" w:rsidRDefault="00B50050" w:rsidP="0088127C">
            <w:pPr>
              <w:pStyle w:val="OtherTableBody"/>
            </w:pPr>
            <w:r>
              <w:t>9</w:t>
            </w:r>
          </w:p>
        </w:tc>
        <w:tc>
          <w:tcPr>
            <w:tcW w:w="600" w:type="dxa"/>
          </w:tcPr>
          <w:p w14:paraId="6B530F12" w14:textId="77777777" w:rsidR="00B50050" w:rsidRDefault="00B50050" w:rsidP="0088127C">
            <w:pPr>
              <w:pStyle w:val="OtherTableBody"/>
            </w:pPr>
            <w:r>
              <w:t>..</w:t>
            </w:r>
          </w:p>
        </w:tc>
        <w:tc>
          <w:tcPr>
            <w:tcW w:w="600" w:type="dxa"/>
          </w:tcPr>
          <w:p w14:paraId="6C761C39" w14:textId="77777777" w:rsidR="00B50050" w:rsidRDefault="00B50050" w:rsidP="0088127C">
            <w:pPr>
              <w:pStyle w:val="OtherTableBody"/>
            </w:pPr>
          </w:p>
        </w:tc>
        <w:tc>
          <w:tcPr>
            <w:tcW w:w="600" w:type="dxa"/>
          </w:tcPr>
          <w:p w14:paraId="0A25AC20" w14:textId="77777777" w:rsidR="00B50050" w:rsidRDefault="00B50050" w:rsidP="0088127C">
            <w:pPr>
              <w:pStyle w:val="OtherTableBody"/>
            </w:pPr>
            <w:r>
              <w:t>CP</w:t>
            </w:r>
          </w:p>
        </w:tc>
        <w:tc>
          <w:tcPr>
            <w:tcW w:w="700" w:type="dxa"/>
          </w:tcPr>
          <w:p w14:paraId="6248ED03" w14:textId="77777777" w:rsidR="00B50050" w:rsidRDefault="00B50050" w:rsidP="0088127C">
            <w:pPr>
              <w:pStyle w:val="OtherTableBody"/>
            </w:pPr>
          </w:p>
        </w:tc>
        <w:tc>
          <w:tcPr>
            <w:tcW w:w="600" w:type="dxa"/>
          </w:tcPr>
          <w:p w14:paraId="22B97E6F" w14:textId="77777777" w:rsidR="00B50050" w:rsidRDefault="00B50050" w:rsidP="0088127C">
            <w:pPr>
              <w:pStyle w:val="OtherTableBody"/>
            </w:pPr>
          </w:p>
        </w:tc>
        <w:tc>
          <w:tcPr>
            <w:tcW w:w="900" w:type="dxa"/>
          </w:tcPr>
          <w:p w14:paraId="413422D8" w14:textId="77777777" w:rsidR="00B50050" w:rsidRDefault="00B50050" w:rsidP="0088127C">
            <w:pPr>
              <w:pStyle w:val="OtherTableBody"/>
            </w:pPr>
            <w:r>
              <w:t>6.5.3.9</w:t>
            </w:r>
          </w:p>
        </w:tc>
      </w:tr>
      <w:tr w:rsidR="00B50050" w14:paraId="1DAE983F" w14:textId="77777777" w:rsidTr="00195548">
        <w:tc>
          <w:tcPr>
            <w:tcW w:w="3500" w:type="dxa"/>
          </w:tcPr>
          <w:p w14:paraId="3D129B8E" w14:textId="77777777" w:rsidR="00B50050" w:rsidRDefault="00B50050" w:rsidP="0088127C">
            <w:pPr>
              <w:pStyle w:val="OtherTableBody"/>
            </w:pPr>
            <w:r>
              <w:t xml:space="preserve">Outlier Type </w:t>
            </w:r>
          </w:p>
        </w:tc>
        <w:tc>
          <w:tcPr>
            <w:tcW w:w="700" w:type="dxa"/>
          </w:tcPr>
          <w:p w14:paraId="0DE661AB" w14:textId="77777777" w:rsidR="00B50050" w:rsidRDefault="00B50050" w:rsidP="0088127C">
            <w:pPr>
              <w:pStyle w:val="OtherTableBody"/>
            </w:pPr>
            <w:r>
              <w:t>00385</w:t>
            </w:r>
          </w:p>
        </w:tc>
        <w:tc>
          <w:tcPr>
            <w:tcW w:w="600" w:type="dxa"/>
          </w:tcPr>
          <w:p w14:paraId="5A3D90BF" w14:textId="77777777" w:rsidR="00B50050" w:rsidRDefault="00B50050" w:rsidP="0088127C">
            <w:pPr>
              <w:pStyle w:val="OtherTableBody"/>
            </w:pPr>
            <w:r>
              <w:t>DRG</w:t>
            </w:r>
          </w:p>
        </w:tc>
        <w:tc>
          <w:tcPr>
            <w:tcW w:w="600" w:type="dxa"/>
          </w:tcPr>
          <w:p w14:paraId="06E6CF00" w14:textId="77777777" w:rsidR="00B50050" w:rsidRDefault="00B50050" w:rsidP="0088127C">
            <w:pPr>
              <w:pStyle w:val="OtherTableBody"/>
            </w:pPr>
            <w:r>
              <w:t>5</w:t>
            </w:r>
          </w:p>
        </w:tc>
        <w:tc>
          <w:tcPr>
            <w:tcW w:w="600" w:type="dxa"/>
          </w:tcPr>
          <w:p w14:paraId="5F9FDDC8" w14:textId="77777777" w:rsidR="00B50050" w:rsidRDefault="00B50050" w:rsidP="0088127C">
            <w:pPr>
              <w:pStyle w:val="OtherTableBody"/>
            </w:pPr>
            <w:r>
              <w:t>..</w:t>
            </w:r>
          </w:p>
        </w:tc>
        <w:tc>
          <w:tcPr>
            <w:tcW w:w="600" w:type="dxa"/>
          </w:tcPr>
          <w:p w14:paraId="130C36FF" w14:textId="77777777" w:rsidR="00B50050" w:rsidRDefault="00B50050" w:rsidP="0088127C">
            <w:pPr>
              <w:pStyle w:val="OtherTableBody"/>
            </w:pPr>
          </w:p>
        </w:tc>
        <w:tc>
          <w:tcPr>
            <w:tcW w:w="600" w:type="dxa"/>
          </w:tcPr>
          <w:p w14:paraId="56A69958" w14:textId="77777777" w:rsidR="00B50050" w:rsidRDefault="00B50050" w:rsidP="0088127C">
            <w:pPr>
              <w:pStyle w:val="OtherTableBody"/>
            </w:pPr>
            <w:r>
              <w:t>CWE</w:t>
            </w:r>
          </w:p>
        </w:tc>
        <w:tc>
          <w:tcPr>
            <w:tcW w:w="700" w:type="dxa"/>
          </w:tcPr>
          <w:p w14:paraId="5055B476" w14:textId="77777777" w:rsidR="00B50050" w:rsidRDefault="00B50050" w:rsidP="0088127C">
            <w:pPr>
              <w:pStyle w:val="OtherTableBody"/>
            </w:pPr>
          </w:p>
        </w:tc>
        <w:tc>
          <w:tcPr>
            <w:tcW w:w="600" w:type="dxa"/>
          </w:tcPr>
          <w:p w14:paraId="02F8F780" w14:textId="77777777" w:rsidR="00B50050" w:rsidRDefault="00B50050" w:rsidP="0088127C">
            <w:pPr>
              <w:pStyle w:val="OtherTableBody"/>
            </w:pPr>
            <w:r>
              <w:t>0083</w:t>
            </w:r>
          </w:p>
        </w:tc>
        <w:tc>
          <w:tcPr>
            <w:tcW w:w="900" w:type="dxa"/>
          </w:tcPr>
          <w:p w14:paraId="243B9ACE" w14:textId="77777777" w:rsidR="00B50050" w:rsidRDefault="00B50050" w:rsidP="0088127C">
            <w:pPr>
              <w:pStyle w:val="OtherTableBody"/>
            </w:pPr>
            <w:r>
              <w:t>6.5.3.5</w:t>
            </w:r>
          </w:p>
        </w:tc>
      </w:tr>
      <w:tr w:rsidR="00B50050" w14:paraId="42EF4CEE" w14:textId="77777777" w:rsidTr="00195548">
        <w:tc>
          <w:tcPr>
            <w:tcW w:w="3500" w:type="dxa"/>
          </w:tcPr>
          <w:p w14:paraId="4E137756" w14:textId="77777777" w:rsidR="00B50050" w:rsidRDefault="00B50050" w:rsidP="0088127C">
            <w:pPr>
              <w:pStyle w:val="OtherTableBody"/>
            </w:pPr>
            <w:r>
              <w:t xml:space="preserve">Outlier Type </w:t>
            </w:r>
          </w:p>
        </w:tc>
        <w:tc>
          <w:tcPr>
            <w:tcW w:w="700" w:type="dxa"/>
          </w:tcPr>
          <w:p w14:paraId="5BD5FEE6" w14:textId="77777777" w:rsidR="00B50050" w:rsidRDefault="00B50050" w:rsidP="0088127C">
            <w:pPr>
              <w:pStyle w:val="OtherTableBody"/>
            </w:pPr>
            <w:r>
              <w:t>00385</w:t>
            </w:r>
          </w:p>
        </w:tc>
        <w:tc>
          <w:tcPr>
            <w:tcW w:w="600" w:type="dxa"/>
          </w:tcPr>
          <w:p w14:paraId="3BA0A388" w14:textId="77777777" w:rsidR="00B50050" w:rsidRDefault="00B50050" w:rsidP="0088127C">
            <w:pPr>
              <w:pStyle w:val="OtherTableBody"/>
            </w:pPr>
            <w:r>
              <w:t>DG1</w:t>
            </w:r>
          </w:p>
        </w:tc>
        <w:tc>
          <w:tcPr>
            <w:tcW w:w="600" w:type="dxa"/>
          </w:tcPr>
          <w:p w14:paraId="1CAE7A6A" w14:textId="77777777" w:rsidR="00B50050" w:rsidRDefault="00B50050" w:rsidP="0088127C">
            <w:pPr>
              <w:pStyle w:val="OtherTableBody"/>
            </w:pPr>
            <w:r>
              <w:t>11</w:t>
            </w:r>
          </w:p>
        </w:tc>
        <w:tc>
          <w:tcPr>
            <w:tcW w:w="600" w:type="dxa"/>
          </w:tcPr>
          <w:p w14:paraId="6C9AFE76" w14:textId="77777777" w:rsidR="00B50050" w:rsidRDefault="00B50050" w:rsidP="0088127C">
            <w:pPr>
              <w:pStyle w:val="OtherTableBody"/>
            </w:pPr>
            <w:r>
              <w:t>..</w:t>
            </w:r>
          </w:p>
        </w:tc>
        <w:tc>
          <w:tcPr>
            <w:tcW w:w="600" w:type="dxa"/>
          </w:tcPr>
          <w:p w14:paraId="1120D96D" w14:textId="77777777" w:rsidR="00B50050" w:rsidRDefault="00B50050" w:rsidP="0088127C">
            <w:pPr>
              <w:pStyle w:val="OtherTableBody"/>
            </w:pPr>
          </w:p>
        </w:tc>
        <w:tc>
          <w:tcPr>
            <w:tcW w:w="600" w:type="dxa"/>
          </w:tcPr>
          <w:p w14:paraId="3441D515" w14:textId="77777777" w:rsidR="00B50050" w:rsidRDefault="00B50050" w:rsidP="0088127C">
            <w:pPr>
              <w:pStyle w:val="OtherTableBody"/>
            </w:pPr>
            <w:r>
              <w:t>CWE</w:t>
            </w:r>
          </w:p>
        </w:tc>
        <w:tc>
          <w:tcPr>
            <w:tcW w:w="700" w:type="dxa"/>
          </w:tcPr>
          <w:p w14:paraId="5C986018" w14:textId="77777777" w:rsidR="00B50050" w:rsidRDefault="00B50050" w:rsidP="0088127C">
            <w:pPr>
              <w:pStyle w:val="OtherTableBody"/>
            </w:pPr>
          </w:p>
        </w:tc>
        <w:tc>
          <w:tcPr>
            <w:tcW w:w="600" w:type="dxa"/>
          </w:tcPr>
          <w:p w14:paraId="5CAB4DE9" w14:textId="77777777" w:rsidR="00B50050" w:rsidRDefault="00B50050" w:rsidP="0088127C">
            <w:pPr>
              <w:pStyle w:val="OtherTableBody"/>
            </w:pPr>
            <w:r>
              <w:t>0083</w:t>
            </w:r>
          </w:p>
        </w:tc>
        <w:tc>
          <w:tcPr>
            <w:tcW w:w="900" w:type="dxa"/>
          </w:tcPr>
          <w:p w14:paraId="32D8D1A4" w14:textId="77777777" w:rsidR="00B50050" w:rsidRDefault="00B50050" w:rsidP="0088127C">
            <w:pPr>
              <w:pStyle w:val="OtherTableBody"/>
            </w:pPr>
            <w:r>
              <w:t>6.5.2.11</w:t>
            </w:r>
          </w:p>
        </w:tc>
      </w:tr>
      <w:tr w:rsidR="00B50050" w14:paraId="0F81216A" w14:textId="77777777" w:rsidTr="00195548">
        <w:tc>
          <w:tcPr>
            <w:tcW w:w="3500" w:type="dxa"/>
          </w:tcPr>
          <w:p w14:paraId="716723D2" w14:textId="77777777" w:rsidR="00B50050" w:rsidRDefault="00B50050" w:rsidP="0088127C">
            <w:pPr>
              <w:pStyle w:val="OtherTableBody"/>
            </w:pPr>
            <w:r>
              <w:t>Outside Site(s) Where Observation May Be Performed</w:t>
            </w:r>
          </w:p>
        </w:tc>
        <w:tc>
          <w:tcPr>
            <w:tcW w:w="700" w:type="dxa"/>
          </w:tcPr>
          <w:p w14:paraId="1CD61592" w14:textId="77777777" w:rsidR="00B50050" w:rsidRDefault="00B50050" w:rsidP="0088127C">
            <w:pPr>
              <w:pStyle w:val="OtherTableBody"/>
            </w:pPr>
            <w:r>
              <w:t>00612</w:t>
            </w:r>
          </w:p>
        </w:tc>
        <w:tc>
          <w:tcPr>
            <w:tcW w:w="600" w:type="dxa"/>
          </w:tcPr>
          <w:p w14:paraId="5C063344" w14:textId="77777777" w:rsidR="00B50050" w:rsidRDefault="00B50050" w:rsidP="0088127C">
            <w:pPr>
              <w:pStyle w:val="OtherTableBody"/>
            </w:pPr>
            <w:r>
              <w:t>OM1</w:t>
            </w:r>
          </w:p>
        </w:tc>
        <w:tc>
          <w:tcPr>
            <w:tcW w:w="600" w:type="dxa"/>
          </w:tcPr>
          <w:p w14:paraId="74E99E80" w14:textId="77777777" w:rsidR="00B50050" w:rsidRDefault="00B50050" w:rsidP="0088127C">
            <w:pPr>
              <w:pStyle w:val="OtherTableBody"/>
            </w:pPr>
            <w:r>
              <w:t>27</w:t>
            </w:r>
          </w:p>
        </w:tc>
        <w:tc>
          <w:tcPr>
            <w:tcW w:w="600" w:type="dxa"/>
          </w:tcPr>
          <w:p w14:paraId="41729CCB" w14:textId="77777777" w:rsidR="00B50050" w:rsidRDefault="00B50050" w:rsidP="0088127C">
            <w:pPr>
              <w:pStyle w:val="OtherTableBody"/>
            </w:pPr>
            <w:r>
              <w:t>..</w:t>
            </w:r>
          </w:p>
        </w:tc>
        <w:tc>
          <w:tcPr>
            <w:tcW w:w="600" w:type="dxa"/>
          </w:tcPr>
          <w:p w14:paraId="64F6012B" w14:textId="77777777" w:rsidR="00B50050" w:rsidRDefault="00B50050" w:rsidP="0088127C">
            <w:pPr>
              <w:pStyle w:val="OtherTableBody"/>
            </w:pPr>
          </w:p>
        </w:tc>
        <w:tc>
          <w:tcPr>
            <w:tcW w:w="600" w:type="dxa"/>
          </w:tcPr>
          <w:p w14:paraId="4C97BE44" w14:textId="77777777" w:rsidR="00B50050" w:rsidRDefault="00B50050" w:rsidP="0088127C">
            <w:pPr>
              <w:pStyle w:val="OtherTableBody"/>
            </w:pPr>
            <w:r>
              <w:t>CWE</w:t>
            </w:r>
          </w:p>
        </w:tc>
        <w:tc>
          <w:tcPr>
            <w:tcW w:w="700" w:type="dxa"/>
          </w:tcPr>
          <w:p w14:paraId="746B02E7" w14:textId="77777777" w:rsidR="00B50050" w:rsidRDefault="00B50050" w:rsidP="0088127C">
            <w:pPr>
              <w:pStyle w:val="OtherTableBody"/>
            </w:pPr>
            <w:r>
              <w:t>Y</w:t>
            </w:r>
          </w:p>
        </w:tc>
        <w:tc>
          <w:tcPr>
            <w:tcW w:w="600" w:type="dxa"/>
          </w:tcPr>
          <w:p w14:paraId="485B4DB4" w14:textId="77777777" w:rsidR="00B50050" w:rsidRDefault="00B50050" w:rsidP="0088127C">
            <w:pPr>
              <w:pStyle w:val="OtherTableBody"/>
            </w:pPr>
            <w:r>
              <w:t>0638</w:t>
            </w:r>
          </w:p>
        </w:tc>
        <w:tc>
          <w:tcPr>
            <w:tcW w:w="900" w:type="dxa"/>
          </w:tcPr>
          <w:p w14:paraId="71C0E0E8" w14:textId="77777777" w:rsidR="00B50050" w:rsidRDefault="00B50050" w:rsidP="0088127C">
            <w:pPr>
              <w:pStyle w:val="OtherTableBody"/>
            </w:pPr>
            <w:r>
              <w:t>8.8.9.27</w:t>
            </w:r>
          </w:p>
        </w:tc>
      </w:tr>
      <w:tr w:rsidR="00B50050" w14:paraId="75B4F946" w14:textId="77777777" w:rsidTr="00195548">
        <w:tc>
          <w:tcPr>
            <w:tcW w:w="3500" w:type="dxa"/>
          </w:tcPr>
          <w:p w14:paraId="67EBA02B" w14:textId="77777777" w:rsidR="00B50050" w:rsidRDefault="00B50050" w:rsidP="0088127C">
            <w:pPr>
              <w:pStyle w:val="OtherTableBody"/>
            </w:pPr>
            <w:r>
              <w:t>Over Temperature</w:t>
            </w:r>
          </w:p>
        </w:tc>
        <w:tc>
          <w:tcPr>
            <w:tcW w:w="700" w:type="dxa"/>
          </w:tcPr>
          <w:p w14:paraId="556C8875" w14:textId="77777777" w:rsidR="00B50050" w:rsidRDefault="00B50050" w:rsidP="0088127C">
            <w:pPr>
              <w:pStyle w:val="OtherTableBody"/>
            </w:pPr>
            <w:r>
              <w:t>02121</w:t>
            </w:r>
          </w:p>
        </w:tc>
        <w:tc>
          <w:tcPr>
            <w:tcW w:w="600" w:type="dxa"/>
          </w:tcPr>
          <w:p w14:paraId="3FBBCD7E" w14:textId="77777777" w:rsidR="00B50050" w:rsidRDefault="00B50050" w:rsidP="0088127C">
            <w:pPr>
              <w:pStyle w:val="OtherTableBody"/>
            </w:pPr>
            <w:r>
              <w:t>SCD</w:t>
            </w:r>
          </w:p>
        </w:tc>
        <w:tc>
          <w:tcPr>
            <w:tcW w:w="600" w:type="dxa"/>
          </w:tcPr>
          <w:p w14:paraId="22C71E36" w14:textId="77777777" w:rsidR="00B50050" w:rsidRDefault="00B50050" w:rsidP="0088127C">
            <w:pPr>
              <w:pStyle w:val="OtherTableBody"/>
            </w:pPr>
            <w:r>
              <w:t>18</w:t>
            </w:r>
          </w:p>
        </w:tc>
        <w:tc>
          <w:tcPr>
            <w:tcW w:w="600" w:type="dxa"/>
          </w:tcPr>
          <w:p w14:paraId="4BDEC360" w14:textId="77777777" w:rsidR="00B50050" w:rsidRDefault="00B50050" w:rsidP="0088127C">
            <w:pPr>
              <w:pStyle w:val="OtherTableBody"/>
            </w:pPr>
            <w:r>
              <w:t>..</w:t>
            </w:r>
          </w:p>
        </w:tc>
        <w:tc>
          <w:tcPr>
            <w:tcW w:w="600" w:type="dxa"/>
          </w:tcPr>
          <w:p w14:paraId="3BFA17D6" w14:textId="77777777" w:rsidR="00B50050" w:rsidRDefault="00B50050" w:rsidP="0088127C">
            <w:pPr>
              <w:pStyle w:val="OtherTableBody"/>
            </w:pPr>
          </w:p>
        </w:tc>
        <w:tc>
          <w:tcPr>
            <w:tcW w:w="600" w:type="dxa"/>
          </w:tcPr>
          <w:p w14:paraId="04713E0B" w14:textId="77777777" w:rsidR="00B50050" w:rsidRDefault="00B50050" w:rsidP="0088127C">
            <w:pPr>
              <w:pStyle w:val="OtherTableBody"/>
            </w:pPr>
            <w:r>
              <w:t>CQ</w:t>
            </w:r>
          </w:p>
        </w:tc>
        <w:tc>
          <w:tcPr>
            <w:tcW w:w="700" w:type="dxa"/>
          </w:tcPr>
          <w:p w14:paraId="0765E28C" w14:textId="77777777" w:rsidR="00B50050" w:rsidRDefault="00B50050" w:rsidP="0088127C">
            <w:pPr>
              <w:pStyle w:val="OtherTableBody"/>
            </w:pPr>
          </w:p>
        </w:tc>
        <w:tc>
          <w:tcPr>
            <w:tcW w:w="600" w:type="dxa"/>
          </w:tcPr>
          <w:p w14:paraId="6AB0D153" w14:textId="77777777" w:rsidR="00B50050" w:rsidRDefault="00B50050" w:rsidP="0088127C">
            <w:pPr>
              <w:pStyle w:val="OtherTableBody"/>
            </w:pPr>
          </w:p>
        </w:tc>
        <w:tc>
          <w:tcPr>
            <w:tcW w:w="900" w:type="dxa"/>
          </w:tcPr>
          <w:p w14:paraId="1C5B4D66" w14:textId="77777777" w:rsidR="00B50050" w:rsidRDefault="00B50050" w:rsidP="0088127C">
            <w:pPr>
              <w:pStyle w:val="OtherTableBody"/>
            </w:pPr>
            <w:r>
              <w:t>17.7.4.18</w:t>
            </w:r>
          </w:p>
        </w:tc>
      </w:tr>
      <w:tr w:rsidR="00B50050" w14:paraId="2D5949DF" w14:textId="77777777" w:rsidTr="00195548">
        <w:tc>
          <w:tcPr>
            <w:tcW w:w="3500" w:type="dxa"/>
          </w:tcPr>
          <w:p w14:paraId="3ACBED9D" w14:textId="77777777" w:rsidR="00B50050" w:rsidRDefault="00B50050" w:rsidP="0088127C">
            <w:pPr>
              <w:pStyle w:val="OtherTableBody"/>
            </w:pPr>
            <w:r>
              <w:t>Overall Claim Disposition Code</w:t>
            </w:r>
          </w:p>
        </w:tc>
        <w:tc>
          <w:tcPr>
            <w:tcW w:w="700" w:type="dxa"/>
          </w:tcPr>
          <w:p w14:paraId="3C676B30" w14:textId="77777777" w:rsidR="00B50050" w:rsidRDefault="00B50050" w:rsidP="0088127C">
            <w:pPr>
              <w:pStyle w:val="OtherTableBody"/>
            </w:pPr>
            <w:r>
              <w:t>01601</w:t>
            </w:r>
          </w:p>
        </w:tc>
        <w:tc>
          <w:tcPr>
            <w:tcW w:w="600" w:type="dxa"/>
          </w:tcPr>
          <w:p w14:paraId="6687F165" w14:textId="77777777" w:rsidR="00B50050" w:rsidRDefault="00B50050" w:rsidP="0088127C">
            <w:pPr>
              <w:pStyle w:val="OtherTableBody"/>
            </w:pPr>
            <w:r>
              <w:t>GP1</w:t>
            </w:r>
          </w:p>
        </w:tc>
        <w:tc>
          <w:tcPr>
            <w:tcW w:w="600" w:type="dxa"/>
          </w:tcPr>
          <w:p w14:paraId="08448B2F" w14:textId="77777777" w:rsidR="00B50050" w:rsidRDefault="00B50050" w:rsidP="0088127C">
            <w:pPr>
              <w:pStyle w:val="OtherTableBody"/>
            </w:pPr>
            <w:r>
              <w:t>3</w:t>
            </w:r>
          </w:p>
        </w:tc>
        <w:tc>
          <w:tcPr>
            <w:tcW w:w="600" w:type="dxa"/>
          </w:tcPr>
          <w:p w14:paraId="489C353C" w14:textId="77777777" w:rsidR="00B50050" w:rsidRDefault="00B50050" w:rsidP="0088127C">
            <w:pPr>
              <w:pStyle w:val="OtherTableBody"/>
            </w:pPr>
            <w:r>
              <w:t>..</w:t>
            </w:r>
          </w:p>
        </w:tc>
        <w:tc>
          <w:tcPr>
            <w:tcW w:w="600" w:type="dxa"/>
          </w:tcPr>
          <w:p w14:paraId="2BB30A40" w14:textId="77777777" w:rsidR="00B50050" w:rsidRDefault="00B50050" w:rsidP="0088127C">
            <w:pPr>
              <w:pStyle w:val="OtherTableBody"/>
            </w:pPr>
          </w:p>
        </w:tc>
        <w:tc>
          <w:tcPr>
            <w:tcW w:w="600" w:type="dxa"/>
          </w:tcPr>
          <w:p w14:paraId="0E9D0FB8" w14:textId="77777777" w:rsidR="00B50050" w:rsidRDefault="00B50050" w:rsidP="0088127C">
            <w:pPr>
              <w:pStyle w:val="OtherTableBody"/>
            </w:pPr>
            <w:r>
              <w:t>CWE</w:t>
            </w:r>
          </w:p>
        </w:tc>
        <w:tc>
          <w:tcPr>
            <w:tcW w:w="700" w:type="dxa"/>
          </w:tcPr>
          <w:p w14:paraId="3A70D0D9" w14:textId="77777777" w:rsidR="00B50050" w:rsidRDefault="00B50050" w:rsidP="0088127C">
            <w:pPr>
              <w:pStyle w:val="OtherTableBody"/>
            </w:pPr>
          </w:p>
        </w:tc>
        <w:tc>
          <w:tcPr>
            <w:tcW w:w="600" w:type="dxa"/>
          </w:tcPr>
          <w:p w14:paraId="1508E7DB" w14:textId="77777777" w:rsidR="00B50050" w:rsidRDefault="00B50050" w:rsidP="0088127C">
            <w:pPr>
              <w:pStyle w:val="OtherTableBody"/>
            </w:pPr>
            <w:r>
              <w:t>0457</w:t>
            </w:r>
          </w:p>
        </w:tc>
        <w:tc>
          <w:tcPr>
            <w:tcW w:w="900" w:type="dxa"/>
          </w:tcPr>
          <w:p w14:paraId="11B379EE" w14:textId="77777777" w:rsidR="00B50050" w:rsidRDefault="00B50050" w:rsidP="0088127C">
            <w:pPr>
              <w:pStyle w:val="OtherTableBody"/>
            </w:pPr>
            <w:r>
              <w:t>6.5.15.3</w:t>
            </w:r>
          </w:p>
        </w:tc>
      </w:tr>
      <w:tr w:rsidR="00B50050" w14:paraId="7F82F0A5" w14:textId="77777777" w:rsidTr="00195548">
        <w:tc>
          <w:tcPr>
            <w:tcW w:w="3500" w:type="dxa"/>
          </w:tcPr>
          <w:p w14:paraId="5573C282" w14:textId="77777777" w:rsidR="00B50050" w:rsidRDefault="00B50050" w:rsidP="0088127C">
            <w:pPr>
              <w:pStyle w:val="OtherTableBody"/>
            </w:pPr>
            <w:r>
              <w:t>Override Authorized By</w:t>
            </w:r>
          </w:p>
        </w:tc>
        <w:tc>
          <w:tcPr>
            <w:tcW w:w="700" w:type="dxa"/>
          </w:tcPr>
          <w:p w14:paraId="54F9CE8A" w14:textId="77777777" w:rsidR="00B50050" w:rsidRDefault="00B50050" w:rsidP="0088127C">
            <w:pPr>
              <w:pStyle w:val="OtherTableBody"/>
            </w:pPr>
            <w:r>
              <w:t>01833</w:t>
            </w:r>
          </w:p>
        </w:tc>
        <w:tc>
          <w:tcPr>
            <w:tcW w:w="600" w:type="dxa"/>
          </w:tcPr>
          <w:p w14:paraId="0E7571C2" w14:textId="77777777" w:rsidR="00B50050" w:rsidRDefault="00B50050" w:rsidP="0088127C">
            <w:pPr>
              <w:pStyle w:val="OtherTableBody"/>
            </w:pPr>
            <w:r>
              <w:t>OVR</w:t>
            </w:r>
          </w:p>
        </w:tc>
        <w:tc>
          <w:tcPr>
            <w:tcW w:w="600" w:type="dxa"/>
          </w:tcPr>
          <w:p w14:paraId="4A99C8FD" w14:textId="77777777" w:rsidR="00B50050" w:rsidRDefault="00B50050" w:rsidP="0088127C">
            <w:pPr>
              <w:pStyle w:val="OtherTableBody"/>
            </w:pPr>
            <w:r>
              <w:t>5</w:t>
            </w:r>
          </w:p>
        </w:tc>
        <w:tc>
          <w:tcPr>
            <w:tcW w:w="600" w:type="dxa"/>
          </w:tcPr>
          <w:p w14:paraId="08C05D84" w14:textId="77777777" w:rsidR="00B50050" w:rsidRDefault="00B50050" w:rsidP="0088127C">
            <w:pPr>
              <w:pStyle w:val="OtherTableBody"/>
            </w:pPr>
            <w:r>
              <w:t>..</w:t>
            </w:r>
          </w:p>
        </w:tc>
        <w:tc>
          <w:tcPr>
            <w:tcW w:w="600" w:type="dxa"/>
          </w:tcPr>
          <w:p w14:paraId="56D04EFE" w14:textId="77777777" w:rsidR="00B50050" w:rsidRDefault="00B50050" w:rsidP="0088127C">
            <w:pPr>
              <w:pStyle w:val="OtherTableBody"/>
            </w:pPr>
          </w:p>
        </w:tc>
        <w:tc>
          <w:tcPr>
            <w:tcW w:w="600" w:type="dxa"/>
          </w:tcPr>
          <w:p w14:paraId="10734F67" w14:textId="77777777" w:rsidR="00B50050" w:rsidRDefault="00B50050" w:rsidP="0088127C">
            <w:pPr>
              <w:pStyle w:val="OtherTableBody"/>
            </w:pPr>
            <w:r>
              <w:t>XCN</w:t>
            </w:r>
          </w:p>
        </w:tc>
        <w:tc>
          <w:tcPr>
            <w:tcW w:w="700" w:type="dxa"/>
          </w:tcPr>
          <w:p w14:paraId="32B9CFD3" w14:textId="77777777" w:rsidR="00B50050" w:rsidRDefault="00B50050" w:rsidP="0088127C">
            <w:pPr>
              <w:pStyle w:val="OtherTableBody"/>
            </w:pPr>
          </w:p>
        </w:tc>
        <w:tc>
          <w:tcPr>
            <w:tcW w:w="600" w:type="dxa"/>
          </w:tcPr>
          <w:p w14:paraId="1D66AE57" w14:textId="77777777" w:rsidR="00B50050" w:rsidRDefault="00B50050" w:rsidP="0088127C">
            <w:pPr>
              <w:pStyle w:val="OtherTableBody"/>
            </w:pPr>
          </w:p>
        </w:tc>
        <w:tc>
          <w:tcPr>
            <w:tcW w:w="900" w:type="dxa"/>
          </w:tcPr>
          <w:p w14:paraId="073B0D89" w14:textId="77777777" w:rsidR="00B50050" w:rsidRDefault="00B50050" w:rsidP="0088127C">
            <w:pPr>
              <w:pStyle w:val="OtherTableBody"/>
            </w:pPr>
            <w:r>
              <w:t>2.14.11.5</w:t>
            </w:r>
          </w:p>
        </w:tc>
      </w:tr>
      <w:tr w:rsidR="00B50050" w14:paraId="46A4FAEA" w14:textId="77777777" w:rsidTr="00195548">
        <w:tc>
          <w:tcPr>
            <w:tcW w:w="3500" w:type="dxa"/>
          </w:tcPr>
          <w:p w14:paraId="5D56ECC4" w14:textId="77777777" w:rsidR="00B50050" w:rsidRDefault="00B50050" w:rsidP="0088127C">
            <w:pPr>
              <w:pStyle w:val="OtherTableBody"/>
            </w:pPr>
            <w:r>
              <w:t>Override Comments</w:t>
            </w:r>
          </w:p>
        </w:tc>
        <w:tc>
          <w:tcPr>
            <w:tcW w:w="700" w:type="dxa"/>
          </w:tcPr>
          <w:p w14:paraId="6AC5FABC" w14:textId="77777777" w:rsidR="00B50050" w:rsidRDefault="00B50050" w:rsidP="0088127C">
            <w:pPr>
              <w:pStyle w:val="OtherTableBody"/>
            </w:pPr>
            <w:r>
              <w:t>01831</w:t>
            </w:r>
          </w:p>
        </w:tc>
        <w:tc>
          <w:tcPr>
            <w:tcW w:w="600" w:type="dxa"/>
          </w:tcPr>
          <w:p w14:paraId="4830EED7" w14:textId="77777777" w:rsidR="00B50050" w:rsidRDefault="00B50050" w:rsidP="0088127C">
            <w:pPr>
              <w:pStyle w:val="OtherTableBody"/>
            </w:pPr>
            <w:r>
              <w:t>OVR</w:t>
            </w:r>
          </w:p>
        </w:tc>
        <w:tc>
          <w:tcPr>
            <w:tcW w:w="600" w:type="dxa"/>
          </w:tcPr>
          <w:p w14:paraId="1847815B" w14:textId="77777777" w:rsidR="00B50050" w:rsidRDefault="00B50050" w:rsidP="0088127C">
            <w:pPr>
              <w:pStyle w:val="OtherTableBody"/>
            </w:pPr>
            <w:r>
              <w:t>3</w:t>
            </w:r>
          </w:p>
        </w:tc>
        <w:tc>
          <w:tcPr>
            <w:tcW w:w="600" w:type="dxa"/>
          </w:tcPr>
          <w:p w14:paraId="0A3A2BF8" w14:textId="77777777" w:rsidR="00B50050" w:rsidRDefault="00B50050" w:rsidP="0088127C">
            <w:pPr>
              <w:pStyle w:val="OtherTableBody"/>
            </w:pPr>
            <w:r>
              <w:t>..</w:t>
            </w:r>
          </w:p>
        </w:tc>
        <w:tc>
          <w:tcPr>
            <w:tcW w:w="600" w:type="dxa"/>
          </w:tcPr>
          <w:p w14:paraId="74B58D80" w14:textId="77777777" w:rsidR="00B50050" w:rsidRDefault="00B50050" w:rsidP="0088127C">
            <w:pPr>
              <w:pStyle w:val="OtherTableBody"/>
            </w:pPr>
            <w:r>
              <w:t>200#</w:t>
            </w:r>
          </w:p>
        </w:tc>
        <w:tc>
          <w:tcPr>
            <w:tcW w:w="600" w:type="dxa"/>
          </w:tcPr>
          <w:p w14:paraId="7402617B" w14:textId="77777777" w:rsidR="00B50050" w:rsidRDefault="00B50050" w:rsidP="0088127C">
            <w:pPr>
              <w:pStyle w:val="OtherTableBody"/>
            </w:pPr>
            <w:r>
              <w:t>TX</w:t>
            </w:r>
          </w:p>
        </w:tc>
        <w:tc>
          <w:tcPr>
            <w:tcW w:w="700" w:type="dxa"/>
          </w:tcPr>
          <w:p w14:paraId="1A62A0CD" w14:textId="77777777" w:rsidR="00B50050" w:rsidRDefault="00B50050" w:rsidP="0088127C">
            <w:pPr>
              <w:pStyle w:val="OtherTableBody"/>
            </w:pPr>
          </w:p>
        </w:tc>
        <w:tc>
          <w:tcPr>
            <w:tcW w:w="600" w:type="dxa"/>
          </w:tcPr>
          <w:p w14:paraId="54BF885A" w14:textId="77777777" w:rsidR="00B50050" w:rsidRDefault="00B50050" w:rsidP="0088127C">
            <w:pPr>
              <w:pStyle w:val="OtherTableBody"/>
            </w:pPr>
          </w:p>
        </w:tc>
        <w:tc>
          <w:tcPr>
            <w:tcW w:w="900" w:type="dxa"/>
          </w:tcPr>
          <w:p w14:paraId="52DEC128" w14:textId="77777777" w:rsidR="00B50050" w:rsidRDefault="00B50050" w:rsidP="0088127C">
            <w:pPr>
              <w:pStyle w:val="OtherTableBody"/>
            </w:pPr>
            <w:r>
              <w:t>2.14.11.3</w:t>
            </w:r>
          </w:p>
        </w:tc>
      </w:tr>
      <w:tr w:rsidR="00B50050" w14:paraId="724C688E" w14:textId="77777777" w:rsidTr="00195548">
        <w:tc>
          <w:tcPr>
            <w:tcW w:w="3500" w:type="dxa"/>
          </w:tcPr>
          <w:p w14:paraId="423AC59D" w14:textId="77777777" w:rsidR="00B50050" w:rsidRDefault="00B50050" w:rsidP="0088127C">
            <w:pPr>
              <w:pStyle w:val="OtherTableBody"/>
            </w:pPr>
            <w:r>
              <w:t>Override Entered By</w:t>
            </w:r>
          </w:p>
        </w:tc>
        <w:tc>
          <w:tcPr>
            <w:tcW w:w="700" w:type="dxa"/>
          </w:tcPr>
          <w:p w14:paraId="63BBF35F" w14:textId="77777777" w:rsidR="00B50050" w:rsidRDefault="00B50050" w:rsidP="0088127C">
            <w:pPr>
              <w:pStyle w:val="OtherTableBody"/>
            </w:pPr>
            <w:r>
              <w:t>01832</w:t>
            </w:r>
          </w:p>
        </w:tc>
        <w:tc>
          <w:tcPr>
            <w:tcW w:w="600" w:type="dxa"/>
          </w:tcPr>
          <w:p w14:paraId="3C746D76" w14:textId="77777777" w:rsidR="00B50050" w:rsidRDefault="00B50050" w:rsidP="0088127C">
            <w:pPr>
              <w:pStyle w:val="OtherTableBody"/>
            </w:pPr>
            <w:r>
              <w:t>OVR</w:t>
            </w:r>
          </w:p>
        </w:tc>
        <w:tc>
          <w:tcPr>
            <w:tcW w:w="600" w:type="dxa"/>
          </w:tcPr>
          <w:p w14:paraId="59981B90" w14:textId="77777777" w:rsidR="00B50050" w:rsidRDefault="00B50050" w:rsidP="0088127C">
            <w:pPr>
              <w:pStyle w:val="OtherTableBody"/>
            </w:pPr>
            <w:r>
              <w:t>4</w:t>
            </w:r>
          </w:p>
        </w:tc>
        <w:tc>
          <w:tcPr>
            <w:tcW w:w="600" w:type="dxa"/>
          </w:tcPr>
          <w:p w14:paraId="3B663908" w14:textId="77777777" w:rsidR="00B50050" w:rsidRDefault="00B50050" w:rsidP="0088127C">
            <w:pPr>
              <w:pStyle w:val="OtherTableBody"/>
            </w:pPr>
            <w:r>
              <w:t>..</w:t>
            </w:r>
          </w:p>
        </w:tc>
        <w:tc>
          <w:tcPr>
            <w:tcW w:w="600" w:type="dxa"/>
          </w:tcPr>
          <w:p w14:paraId="5BA6B9F4" w14:textId="77777777" w:rsidR="00B50050" w:rsidRDefault="00B50050" w:rsidP="0088127C">
            <w:pPr>
              <w:pStyle w:val="OtherTableBody"/>
            </w:pPr>
          </w:p>
        </w:tc>
        <w:tc>
          <w:tcPr>
            <w:tcW w:w="600" w:type="dxa"/>
          </w:tcPr>
          <w:p w14:paraId="26389B83" w14:textId="77777777" w:rsidR="00B50050" w:rsidRDefault="00B50050" w:rsidP="0088127C">
            <w:pPr>
              <w:pStyle w:val="OtherTableBody"/>
            </w:pPr>
            <w:r>
              <w:t>XCN</w:t>
            </w:r>
          </w:p>
        </w:tc>
        <w:tc>
          <w:tcPr>
            <w:tcW w:w="700" w:type="dxa"/>
          </w:tcPr>
          <w:p w14:paraId="64B2AA35" w14:textId="77777777" w:rsidR="00B50050" w:rsidRDefault="00B50050" w:rsidP="0088127C">
            <w:pPr>
              <w:pStyle w:val="OtherTableBody"/>
            </w:pPr>
          </w:p>
        </w:tc>
        <w:tc>
          <w:tcPr>
            <w:tcW w:w="600" w:type="dxa"/>
          </w:tcPr>
          <w:p w14:paraId="3538A73E" w14:textId="77777777" w:rsidR="00B50050" w:rsidRDefault="00B50050" w:rsidP="0088127C">
            <w:pPr>
              <w:pStyle w:val="OtherTableBody"/>
            </w:pPr>
          </w:p>
        </w:tc>
        <w:tc>
          <w:tcPr>
            <w:tcW w:w="900" w:type="dxa"/>
          </w:tcPr>
          <w:p w14:paraId="5974D641" w14:textId="77777777" w:rsidR="00B50050" w:rsidRDefault="00B50050" w:rsidP="0088127C">
            <w:pPr>
              <w:pStyle w:val="OtherTableBody"/>
            </w:pPr>
            <w:r>
              <w:t>2.14.11.4</w:t>
            </w:r>
          </w:p>
        </w:tc>
      </w:tr>
      <w:tr w:rsidR="00B50050" w14:paraId="117E3E34" w14:textId="77777777" w:rsidTr="00195548">
        <w:tc>
          <w:tcPr>
            <w:tcW w:w="3500" w:type="dxa"/>
          </w:tcPr>
          <w:p w14:paraId="785413D5" w14:textId="77777777" w:rsidR="00B50050" w:rsidRDefault="00B50050" w:rsidP="0088127C">
            <w:pPr>
              <w:pStyle w:val="OtherTableBody"/>
            </w:pPr>
            <w:r>
              <w:t>Override Reason Code</w:t>
            </w:r>
          </w:p>
        </w:tc>
        <w:tc>
          <w:tcPr>
            <w:tcW w:w="700" w:type="dxa"/>
          </w:tcPr>
          <w:p w14:paraId="4C89C325" w14:textId="77777777" w:rsidR="00B50050" w:rsidRDefault="00B50050" w:rsidP="0088127C">
            <w:pPr>
              <w:pStyle w:val="OtherTableBody"/>
            </w:pPr>
            <w:r>
              <w:t>01821</w:t>
            </w:r>
          </w:p>
        </w:tc>
        <w:tc>
          <w:tcPr>
            <w:tcW w:w="600" w:type="dxa"/>
          </w:tcPr>
          <w:p w14:paraId="5C104A84" w14:textId="77777777" w:rsidR="00B50050" w:rsidRDefault="00B50050" w:rsidP="0088127C">
            <w:pPr>
              <w:pStyle w:val="OtherTableBody"/>
            </w:pPr>
            <w:r>
              <w:t>ERR</w:t>
            </w:r>
          </w:p>
        </w:tc>
        <w:tc>
          <w:tcPr>
            <w:tcW w:w="600" w:type="dxa"/>
          </w:tcPr>
          <w:p w14:paraId="78078F41" w14:textId="77777777" w:rsidR="00B50050" w:rsidRDefault="00B50050" w:rsidP="0088127C">
            <w:pPr>
              <w:pStyle w:val="OtherTableBody"/>
            </w:pPr>
            <w:r>
              <w:t>11</w:t>
            </w:r>
          </w:p>
        </w:tc>
        <w:tc>
          <w:tcPr>
            <w:tcW w:w="600" w:type="dxa"/>
          </w:tcPr>
          <w:p w14:paraId="550FA0A1" w14:textId="77777777" w:rsidR="00B50050" w:rsidRDefault="00B50050" w:rsidP="0088127C">
            <w:pPr>
              <w:pStyle w:val="OtherTableBody"/>
            </w:pPr>
            <w:r>
              <w:t>..</w:t>
            </w:r>
          </w:p>
        </w:tc>
        <w:tc>
          <w:tcPr>
            <w:tcW w:w="600" w:type="dxa"/>
          </w:tcPr>
          <w:p w14:paraId="53922F9B" w14:textId="77777777" w:rsidR="00B50050" w:rsidRDefault="00B50050" w:rsidP="0088127C">
            <w:pPr>
              <w:pStyle w:val="OtherTableBody"/>
            </w:pPr>
          </w:p>
        </w:tc>
        <w:tc>
          <w:tcPr>
            <w:tcW w:w="600" w:type="dxa"/>
          </w:tcPr>
          <w:p w14:paraId="2A393576" w14:textId="77777777" w:rsidR="00B50050" w:rsidRDefault="00B50050" w:rsidP="0088127C">
            <w:pPr>
              <w:pStyle w:val="OtherTableBody"/>
            </w:pPr>
            <w:r>
              <w:t>CWE</w:t>
            </w:r>
          </w:p>
        </w:tc>
        <w:tc>
          <w:tcPr>
            <w:tcW w:w="700" w:type="dxa"/>
          </w:tcPr>
          <w:p w14:paraId="6FC4B5C6" w14:textId="77777777" w:rsidR="00B50050" w:rsidRDefault="00B50050" w:rsidP="0088127C">
            <w:pPr>
              <w:pStyle w:val="OtherTableBody"/>
            </w:pPr>
            <w:r>
              <w:t>Y</w:t>
            </w:r>
          </w:p>
        </w:tc>
        <w:tc>
          <w:tcPr>
            <w:tcW w:w="600" w:type="dxa"/>
          </w:tcPr>
          <w:p w14:paraId="687E58D3" w14:textId="77777777" w:rsidR="00B50050" w:rsidRDefault="00B50050" w:rsidP="0088127C">
            <w:pPr>
              <w:pStyle w:val="OtherTableBody"/>
            </w:pPr>
            <w:r>
              <w:t>0519</w:t>
            </w:r>
          </w:p>
        </w:tc>
        <w:tc>
          <w:tcPr>
            <w:tcW w:w="900" w:type="dxa"/>
          </w:tcPr>
          <w:p w14:paraId="52228612" w14:textId="77777777" w:rsidR="00B50050" w:rsidRDefault="00B50050" w:rsidP="0088127C">
            <w:pPr>
              <w:pStyle w:val="OtherTableBody"/>
            </w:pPr>
            <w:r>
              <w:t>2.14.5.11</w:t>
            </w:r>
          </w:p>
        </w:tc>
      </w:tr>
      <w:tr w:rsidR="00B50050" w14:paraId="1B8B2D56" w14:textId="77777777" w:rsidTr="00195548">
        <w:tc>
          <w:tcPr>
            <w:tcW w:w="3500" w:type="dxa"/>
          </w:tcPr>
          <w:p w14:paraId="33250651" w14:textId="77777777" w:rsidR="00B50050" w:rsidRDefault="00B50050" w:rsidP="0088127C">
            <w:pPr>
              <w:pStyle w:val="OtherTableBody"/>
            </w:pPr>
            <w:r>
              <w:t>Override Type</w:t>
            </w:r>
          </w:p>
        </w:tc>
        <w:tc>
          <w:tcPr>
            <w:tcW w:w="700" w:type="dxa"/>
          </w:tcPr>
          <w:p w14:paraId="2E701876" w14:textId="77777777" w:rsidR="00B50050" w:rsidRDefault="00B50050" w:rsidP="0088127C">
            <w:pPr>
              <w:pStyle w:val="OtherTableBody"/>
            </w:pPr>
            <w:r>
              <w:t>01820</w:t>
            </w:r>
          </w:p>
        </w:tc>
        <w:tc>
          <w:tcPr>
            <w:tcW w:w="600" w:type="dxa"/>
          </w:tcPr>
          <w:p w14:paraId="1D6721D7" w14:textId="77777777" w:rsidR="00B50050" w:rsidRDefault="00B50050" w:rsidP="0088127C">
            <w:pPr>
              <w:pStyle w:val="OtherTableBody"/>
            </w:pPr>
            <w:r>
              <w:t>ERR</w:t>
            </w:r>
          </w:p>
        </w:tc>
        <w:tc>
          <w:tcPr>
            <w:tcW w:w="600" w:type="dxa"/>
          </w:tcPr>
          <w:p w14:paraId="1889E6B6" w14:textId="77777777" w:rsidR="00B50050" w:rsidRDefault="00B50050" w:rsidP="0088127C">
            <w:pPr>
              <w:pStyle w:val="OtherTableBody"/>
            </w:pPr>
            <w:r>
              <w:t>10</w:t>
            </w:r>
          </w:p>
        </w:tc>
        <w:tc>
          <w:tcPr>
            <w:tcW w:w="600" w:type="dxa"/>
          </w:tcPr>
          <w:p w14:paraId="7D649108" w14:textId="77777777" w:rsidR="00B50050" w:rsidRDefault="00B50050" w:rsidP="0088127C">
            <w:pPr>
              <w:pStyle w:val="OtherTableBody"/>
            </w:pPr>
            <w:r>
              <w:t>..</w:t>
            </w:r>
          </w:p>
        </w:tc>
        <w:tc>
          <w:tcPr>
            <w:tcW w:w="600" w:type="dxa"/>
          </w:tcPr>
          <w:p w14:paraId="161CD399" w14:textId="77777777" w:rsidR="00B50050" w:rsidRDefault="00B50050" w:rsidP="0088127C">
            <w:pPr>
              <w:pStyle w:val="OtherTableBody"/>
            </w:pPr>
          </w:p>
        </w:tc>
        <w:tc>
          <w:tcPr>
            <w:tcW w:w="600" w:type="dxa"/>
          </w:tcPr>
          <w:p w14:paraId="6AEE5970" w14:textId="77777777" w:rsidR="00B50050" w:rsidRDefault="00B50050" w:rsidP="0088127C">
            <w:pPr>
              <w:pStyle w:val="OtherTableBody"/>
            </w:pPr>
            <w:r>
              <w:t>CWE</w:t>
            </w:r>
          </w:p>
        </w:tc>
        <w:tc>
          <w:tcPr>
            <w:tcW w:w="700" w:type="dxa"/>
          </w:tcPr>
          <w:p w14:paraId="54EA1B1E" w14:textId="77777777" w:rsidR="00B50050" w:rsidRDefault="00B50050" w:rsidP="0088127C">
            <w:pPr>
              <w:pStyle w:val="OtherTableBody"/>
            </w:pPr>
          </w:p>
        </w:tc>
        <w:tc>
          <w:tcPr>
            <w:tcW w:w="600" w:type="dxa"/>
          </w:tcPr>
          <w:p w14:paraId="341F2A70" w14:textId="77777777" w:rsidR="00B50050" w:rsidRDefault="00B50050" w:rsidP="0088127C">
            <w:pPr>
              <w:pStyle w:val="OtherTableBody"/>
            </w:pPr>
            <w:r>
              <w:t>0518</w:t>
            </w:r>
          </w:p>
        </w:tc>
        <w:tc>
          <w:tcPr>
            <w:tcW w:w="900" w:type="dxa"/>
          </w:tcPr>
          <w:p w14:paraId="2AABCAAE" w14:textId="77777777" w:rsidR="00B50050" w:rsidRDefault="00B50050" w:rsidP="0088127C">
            <w:pPr>
              <w:pStyle w:val="OtherTableBody"/>
            </w:pPr>
            <w:r>
              <w:t>2.14.5.10</w:t>
            </w:r>
          </w:p>
        </w:tc>
      </w:tr>
      <w:tr w:rsidR="00B50050" w14:paraId="0ABBCDD5" w14:textId="77777777" w:rsidTr="00195548">
        <w:tc>
          <w:tcPr>
            <w:tcW w:w="3500" w:type="dxa"/>
          </w:tcPr>
          <w:p w14:paraId="4556F197" w14:textId="77777777" w:rsidR="00B50050" w:rsidRDefault="00B50050" w:rsidP="0088127C">
            <w:pPr>
              <w:pStyle w:val="OtherTableBody"/>
            </w:pPr>
            <w:r>
              <w:t>Package Condition</w:t>
            </w:r>
          </w:p>
        </w:tc>
        <w:tc>
          <w:tcPr>
            <w:tcW w:w="700" w:type="dxa"/>
          </w:tcPr>
          <w:p w14:paraId="337F1449" w14:textId="77777777" w:rsidR="00B50050" w:rsidRDefault="00B50050" w:rsidP="0088127C">
            <w:pPr>
              <w:pStyle w:val="OtherTableBody"/>
            </w:pPr>
            <w:r>
              <w:t>02355</w:t>
            </w:r>
          </w:p>
        </w:tc>
        <w:tc>
          <w:tcPr>
            <w:tcW w:w="600" w:type="dxa"/>
          </w:tcPr>
          <w:p w14:paraId="2D39F39C" w14:textId="77777777" w:rsidR="00B50050" w:rsidRDefault="00B50050" w:rsidP="0088127C">
            <w:pPr>
              <w:pStyle w:val="OtherTableBody"/>
            </w:pPr>
            <w:r>
              <w:t>PAC</w:t>
            </w:r>
          </w:p>
        </w:tc>
        <w:tc>
          <w:tcPr>
            <w:tcW w:w="600" w:type="dxa"/>
          </w:tcPr>
          <w:p w14:paraId="23437F44" w14:textId="77777777" w:rsidR="00B50050" w:rsidRDefault="00B50050" w:rsidP="0088127C">
            <w:pPr>
              <w:pStyle w:val="OtherTableBody"/>
            </w:pPr>
            <w:r>
              <w:t>6</w:t>
            </w:r>
          </w:p>
        </w:tc>
        <w:tc>
          <w:tcPr>
            <w:tcW w:w="600" w:type="dxa"/>
          </w:tcPr>
          <w:p w14:paraId="6F761424" w14:textId="77777777" w:rsidR="00B50050" w:rsidRDefault="00B50050" w:rsidP="0088127C">
            <w:pPr>
              <w:pStyle w:val="OtherTableBody"/>
            </w:pPr>
            <w:r>
              <w:t>..</w:t>
            </w:r>
          </w:p>
        </w:tc>
        <w:tc>
          <w:tcPr>
            <w:tcW w:w="600" w:type="dxa"/>
          </w:tcPr>
          <w:p w14:paraId="1FEF8B03" w14:textId="77777777" w:rsidR="00B50050" w:rsidRDefault="00B50050" w:rsidP="0088127C">
            <w:pPr>
              <w:pStyle w:val="OtherTableBody"/>
            </w:pPr>
          </w:p>
        </w:tc>
        <w:tc>
          <w:tcPr>
            <w:tcW w:w="600" w:type="dxa"/>
          </w:tcPr>
          <w:p w14:paraId="43B4B527" w14:textId="77777777" w:rsidR="00B50050" w:rsidRDefault="00B50050" w:rsidP="0088127C">
            <w:pPr>
              <w:pStyle w:val="OtherTableBody"/>
            </w:pPr>
            <w:r>
              <w:t>CWE</w:t>
            </w:r>
          </w:p>
        </w:tc>
        <w:tc>
          <w:tcPr>
            <w:tcW w:w="700" w:type="dxa"/>
          </w:tcPr>
          <w:p w14:paraId="06966274" w14:textId="77777777" w:rsidR="00B50050" w:rsidRDefault="00B50050" w:rsidP="0088127C">
            <w:pPr>
              <w:pStyle w:val="OtherTableBody"/>
            </w:pPr>
            <w:r>
              <w:t>Y</w:t>
            </w:r>
          </w:p>
        </w:tc>
        <w:tc>
          <w:tcPr>
            <w:tcW w:w="600" w:type="dxa"/>
          </w:tcPr>
          <w:p w14:paraId="524BA1FB" w14:textId="77777777" w:rsidR="00B50050" w:rsidRDefault="00B50050" w:rsidP="0088127C">
            <w:pPr>
              <w:pStyle w:val="OtherTableBody"/>
            </w:pPr>
            <w:r>
              <w:t>0544</w:t>
            </w:r>
          </w:p>
        </w:tc>
        <w:tc>
          <w:tcPr>
            <w:tcW w:w="900" w:type="dxa"/>
          </w:tcPr>
          <w:p w14:paraId="3A91E99C" w14:textId="77777777" w:rsidR="00B50050" w:rsidRDefault="00B50050" w:rsidP="0088127C">
            <w:pPr>
              <w:pStyle w:val="OtherTableBody"/>
            </w:pPr>
            <w:r>
              <w:t>7.16.3.6</w:t>
            </w:r>
          </w:p>
        </w:tc>
      </w:tr>
      <w:tr w:rsidR="00B50050" w14:paraId="3F14B369" w14:textId="77777777" w:rsidTr="00195548">
        <w:tc>
          <w:tcPr>
            <w:tcW w:w="3500" w:type="dxa"/>
          </w:tcPr>
          <w:p w14:paraId="61D414C8" w14:textId="77777777" w:rsidR="00B50050" w:rsidRDefault="00B50050" w:rsidP="0088127C">
            <w:pPr>
              <w:pStyle w:val="OtherTableBody"/>
            </w:pPr>
            <w:r>
              <w:t>Package Handling Code</w:t>
            </w:r>
          </w:p>
        </w:tc>
        <w:tc>
          <w:tcPr>
            <w:tcW w:w="700" w:type="dxa"/>
          </w:tcPr>
          <w:p w14:paraId="202E2389" w14:textId="77777777" w:rsidR="00B50050" w:rsidRDefault="00B50050" w:rsidP="0088127C">
            <w:pPr>
              <w:pStyle w:val="OtherTableBody"/>
            </w:pPr>
            <w:r>
              <w:t>02356</w:t>
            </w:r>
          </w:p>
        </w:tc>
        <w:tc>
          <w:tcPr>
            <w:tcW w:w="600" w:type="dxa"/>
          </w:tcPr>
          <w:p w14:paraId="2516014F" w14:textId="77777777" w:rsidR="00B50050" w:rsidRDefault="00B50050" w:rsidP="0088127C">
            <w:pPr>
              <w:pStyle w:val="OtherTableBody"/>
            </w:pPr>
            <w:r>
              <w:t>PAC</w:t>
            </w:r>
          </w:p>
        </w:tc>
        <w:tc>
          <w:tcPr>
            <w:tcW w:w="600" w:type="dxa"/>
          </w:tcPr>
          <w:p w14:paraId="583CF290" w14:textId="77777777" w:rsidR="00B50050" w:rsidRDefault="00B50050" w:rsidP="0088127C">
            <w:pPr>
              <w:pStyle w:val="OtherTableBody"/>
            </w:pPr>
            <w:r>
              <w:t>7</w:t>
            </w:r>
          </w:p>
        </w:tc>
        <w:tc>
          <w:tcPr>
            <w:tcW w:w="600" w:type="dxa"/>
          </w:tcPr>
          <w:p w14:paraId="3532675D" w14:textId="77777777" w:rsidR="00B50050" w:rsidRDefault="00B50050" w:rsidP="0088127C">
            <w:pPr>
              <w:pStyle w:val="OtherTableBody"/>
            </w:pPr>
            <w:r>
              <w:t>..</w:t>
            </w:r>
          </w:p>
        </w:tc>
        <w:tc>
          <w:tcPr>
            <w:tcW w:w="600" w:type="dxa"/>
          </w:tcPr>
          <w:p w14:paraId="69B42796" w14:textId="77777777" w:rsidR="00B50050" w:rsidRDefault="00B50050" w:rsidP="0088127C">
            <w:pPr>
              <w:pStyle w:val="OtherTableBody"/>
            </w:pPr>
          </w:p>
        </w:tc>
        <w:tc>
          <w:tcPr>
            <w:tcW w:w="600" w:type="dxa"/>
          </w:tcPr>
          <w:p w14:paraId="3F5F864D" w14:textId="77777777" w:rsidR="00B50050" w:rsidRDefault="00B50050" w:rsidP="0088127C">
            <w:pPr>
              <w:pStyle w:val="OtherTableBody"/>
            </w:pPr>
            <w:r>
              <w:t>CWE</w:t>
            </w:r>
          </w:p>
        </w:tc>
        <w:tc>
          <w:tcPr>
            <w:tcW w:w="700" w:type="dxa"/>
          </w:tcPr>
          <w:p w14:paraId="4EB00586" w14:textId="77777777" w:rsidR="00B50050" w:rsidRDefault="00B50050" w:rsidP="0088127C">
            <w:pPr>
              <w:pStyle w:val="OtherTableBody"/>
            </w:pPr>
            <w:r>
              <w:t>Y</w:t>
            </w:r>
          </w:p>
        </w:tc>
        <w:tc>
          <w:tcPr>
            <w:tcW w:w="600" w:type="dxa"/>
          </w:tcPr>
          <w:p w14:paraId="51D0BF71" w14:textId="77777777" w:rsidR="00B50050" w:rsidRDefault="00B50050" w:rsidP="0088127C">
            <w:pPr>
              <w:pStyle w:val="OtherTableBody"/>
            </w:pPr>
            <w:r>
              <w:t>0376</w:t>
            </w:r>
          </w:p>
        </w:tc>
        <w:tc>
          <w:tcPr>
            <w:tcW w:w="900" w:type="dxa"/>
          </w:tcPr>
          <w:p w14:paraId="504D431E" w14:textId="77777777" w:rsidR="00B50050" w:rsidRDefault="00B50050" w:rsidP="0088127C">
            <w:pPr>
              <w:pStyle w:val="OtherTableBody"/>
            </w:pPr>
            <w:r>
              <w:t>7.16.3.7</w:t>
            </w:r>
          </w:p>
        </w:tc>
      </w:tr>
      <w:tr w:rsidR="00B50050" w14:paraId="215A4137" w14:textId="77777777" w:rsidTr="00195548">
        <w:tc>
          <w:tcPr>
            <w:tcW w:w="3500" w:type="dxa"/>
          </w:tcPr>
          <w:p w14:paraId="183390FF" w14:textId="77777777" w:rsidR="00B50050" w:rsidRDefault="00B50050" w:rsidP="0088127C">
            <w:pPr>
              <w:pStyle w:val="OtherTableBody"/>
            </w:pPr>
            <w:r>
              <w:t>Package ID</w:t>
            </w:r>
          </w:p>
        </w:tc>
        <w:tc>
          <w:tcPr>
            <w:tcW w:w="700" w:type="dxa"/>
          </w:tcPr>
          <w:p w14:paraId="0D4E55EA" w14:textId="77777777" w:rsidR="00B50050" w:rsidRDefault="00B50050" w:rsidP="0088127C">
            <w:pPr>
              <w:pStyle w:val="OtherTableBody"/>
            </w:pPr>
            <w:r>
              <w:t>02351</w:t>
            </w:r>
          </w:p>
        </w:tc>
        <w:tc>
          <w:tcPr>
            <w:tcW w:w="600" w:type="dxa"/>
          </w:tcPr>
          <w:p w14:paraId="1142AC3B" w14:textId="77777777" w:rsidR="00B50050" w:rsidRDefault="00B50050" w:rsidP="0088127C">
            <w:pPr>
              <w:pStyle w:val="OtherTableBody"/>
            </w:pPr>
            <w:r>
              <w:t>PAC</w:t>
            </w:r>
          </w:p>
        </w:tc>
        <w:tc>
          <w:tcPr>
            <w:tcW w:w="600" w:type="dxa"/>
          </w:tcPr>
          <w:p w14:paraId="45D60C14" w14:textId="77777777" w:rsidR="00B50050" w:rsidRDefault="00B50050" w:rsidP="0088127C">
            <w:pPr>
              <w:pStyle w:val="OtherTableBody"/>
            </w:pPr>
            <w:r>
              <w:t>2</w:t>
            </w:r>
          </w:p>
        </w:tc>
        <w:tc>
          <w:tcPr>
            <w:tcW w:w="600" w:type="dxa"/>
          </w:tcPr>
          <w:p w14:paraId="3F9A4165" w14:textId="77777777" w:rsidR="00B50050" w:rsidRDefault="00B50050" w:rsidP="0088127C">
            <w:pPr>
              <w:pStyle w:val="OtherTableBody"/>
            </w:pPr>
            <w:r>
              <w:t>..</w:t>
            </w:r>
          </w:p>
        </w:tc>
        <w:tc>
          <w:tcPr>
            <w:tcW w:w="600" w:type="dxa"/>
          </w:tcPr>
          <w:p w14:paraId="1BCB8946" w14:textId="77777777" w:rsidR="00B50050" w:rsidRDefault="00B50050" w:rsidP="0088127C">
            <w:pPr>
              <w:pStyle w:val="OtherTableBody"/>
            </w:pPr>
          </w:p>
        </w:tc>
        <w:tc>
          <w:tcPr>
            <w:tcW w:w="600" w:type="dxa"/>
          </w:tcPr>
          <w:p w14:paraId="6A5E0424" w14:textId="77777777" w:rsidR="00B50050" w:rsidRDefault="00B50050" w:rsidP="0088127C">
            <w:pPr>
              <w:pStyle w:val="OtherTableBody"/>
            </w:pPr>
            <w:r>
              <w:t>EI</w:t>
            </w:r>
          </w:p>
        </w:tc>
        <w:tc>
          <w:tcPr>
            <w:tcW w:w="700" w:type="dxa"/>
          </w:tcPr>
          <w:p w14:paraId="33D1BE62" w14:textId="77777777" w:rsidR="00B50050" w:rsidRDefault="00B50050" w:rsidP="0088127C">
            <w:pPr>
              <w:pStyle w:val="OtherTableBody"/>
            </w:pPr>
          </w:p>
        </w:tc>
        <w:tc>
          <w:tcPr>
            <w:tcW w:w="600" w:type="dxa"/>
          </w:tcPr>
          <w:p w14:paraId="10817F42" w14:textId="77777777" w:rsidR="00B50050" w:rsidRDefault="00B50050" w:rsidP="0088127C">
            <w:pPr>
              <w:pStyle w:val="OtherTableBody"/>
            </w:pPr>
          </w:p>
        </w:tc>
        <w:tc>
          <w:tcPr>
            <w:tcW w:w="900" w:type="dxa"/>
          </w:tcPr>
          <w:p w14:paraId="52FBCFA8" w14:textId="77777777" w:rsidR="00B50050" w:rsidRDefault="00B50050" w:rsidP="0088127C">
            <w:pPr>
              <w:pStyle w:val="OtherTableBody"/>
            </w:pPr>
            <w:r>
              <w:t>7.16.3.2</w:t>
            </w:r>
          </w:p>
        </w:tc>
      </w:tr>
      <w:tr w:rsidR="00B50050" w14:paraId="04126EAD" w14:textId="77777777" w:rsidTr="00195548">
        <w:tc>
          <w:tcPr>
            <w:tcW w:w="3500" w:type="dxa"/>
          </w:tcPr>
          <w:p w14:paraId="1E84A503" w14:textId="77777777" w:rsidR="00B50050" w:rsidRDefault="00B50050" w:rsidP="0088127C">
            <w:pPr>
              <w:pStyle w:val="OtherTableBody"/>
            </w:pPr>
            <w:r>
              <w:t>Package Quantity</w:t>
            </w:r>
          </w:p>
        </w:tc>
        <w:tc>
          <w:tcPr>
            <w:tcW w:w="700" w:type="dxa"/>
          </w:tcPr>
          <w:p w14:paraId="61BB293F" w14:textId="77777777" w:rsidR="00B50050" w:rsidRDefault="00B50050" w:rsidP="0088127C">
            <w:pPr>
              <w:pStyle w:val="OtherTableBody"/>
            </w:pPr>
            <w:r>
              <w:t>02224</w:t>
            </w:r>
          </w:p>
        </w:tc>
        <w:tc>
          <w:tcPr>
            <w:tcW w:w="600" w:type="dxa"/>
          </w:tcPr>
          <w:p w14:paraId="642A48D3" w14:textId="77777777" w:rsidR="00B50050" w:rsidRDefault="00B50050" w:rsidP="0088127C">
            <w:pPr>
              <w:pStyle w:val="OtherTableBody"/>
            </w:pPr>
            <w:r>
              <w:t>PKG</w:t>
            </w:r>
          </w:p>
        </w:tc>
        <w:tc>
          <w:tcPr>
            <w:tcW w:w="600" w:type="dxa"/>
          </w:tcPr>
          <w:p w14:paraId="4538B8EB" w14:textId="77777777" w:rsidR="00B50050" w:rsidRDefault="00B50050" w:rsidP="0088127C">
            <w:pPr>
              <w:pStyle w:val="OtherTableBody"/>
            </w:pPr>
            <w:r>
              <w:t>4</w:t>
            </w:r>
          </w:p>
        </w:tc>
        <w:tc>
          <w:tcPr>
            <w:tcW w:w="600" w:type="dxa"/>
          </w:tcPr>
          <w:p w14:paraId="2C1AE949" w14:textId="77777777" w:rsidR="00B50050" w:rsidRDefault="00B50050" w:rsidP="0088127C">
            <w:pPr>
              <w:pStyle w:val="OtherTableBody"/>
            </w:pPr>
            <w:r>
              <w:t>..</w:t>
            </w:r>
          </w:p>
        </w:tc>
        <w:tc>
          <w:tcPr>
            <w:tcW w:w="600" w:type="dxa"/>
          </w:tcPr>
          <w:p w14:paraId="1F746E29" w14:textId="77777777" w:rsidR="00B50050" w:rsidRDefault="00B50050" w:rsidP="0088127C">
            <w:pPr>
              <w:pStyle w:val="OtherTableBody"/>
            </w:pPr>
            <w:r>
              <w:t>12=</w:t>
            </w:r>
          </w:p>
        </w:tc>
        <w:tc>
          <w:tcPr>
            <w:tcW w:w="600" w:type="dxa"/>
          </w:tcPr>
          <w:p w14:paraId="50B2F02A" w14:textId="77777777" w:rsidR="00B50050" w:rsidRDefault="00B50050" w:rsidP="0088127C">
            <w:pPr>
              <w:pStyle w:val="OtherTableBody"/>
            </w:pPr>
            <w:r>
              <w:t>NM</w:t>
            </w:r>
          </w:p>
        </w:tc>
        <w:tc>
          <w:tcPr>
            <w:tcW w:w="700" w:type="dxa"/>
          </w:tcPr>
          <w:p w14:paraId="7BB449DB" w14:textId="77777777" w:rsidR="00B50050" w:rsidRDefault="00B50050" w:rsidP="0088127C">
            <w:pPr>
              <w:pStyle w:val="OtherTableBody"/>
            </w:pPr>
          </w:p>
        </w:tc>
        <w:tc>
          <w:tcPr>
            <w:tcW w:w="600" w:type="dxa"/>
          </w:tcPr>
          <w:p w14:paraId="4E824527" w14:textId="77777777" w:rsidR="00B50050" w:rsidRDefault="00B50050" w:rsidP="0088127C">
            <w:pPr>
              <w:pStyle w:val="OtherTableBody"/>
            </w:pPr>
          </w:p>
        </w:tc>
        <w:tc>
          <w:tcPr>
            <w:tcW w:w="900" w:type="dxa"/>
          </w:tcPr>
          <w:p w14:paraId="76A3C6E6" w14:textId="77777777" w:rsidR="00B50050" w:rsidRDefault="00B50050" w:rsidP="0088127C">
            <w:pPr>
              <w:pStyle w:val="OtherTableBody"/>
            </w:pPr>
            <w:r>
              <w:t>17.4.5.4</w:t>
            </w:r>
          </w:p>
        </w:tc>
      </w:tr>
      <w:tr w:rsidR="00B50050" w14:paraId="539E0D28" w14:textId="77777777" w:rsidTr="00195548">
        <w:tc>
          <w:tcPr>
            <w:tcW w:w="3500" w:type="dxa"/>
          </w:tcPr>
          <w:p w14:paraId="522CA5E8" w14:textId="77777777" w:rsidR="00B50050" w:rsidRDefault="00B50050" w:rsidP="0088127C">
            <w:pPr>
              <w:pStyle w:val="OtherTableBody"/>
            </w:pPr>
            <w:r>
              <w:t>Package Risk Code</w:t>
            </w:r>
          </w:p>
        </w:tc>
        <w:tc>
          <w:tcPr>
            <w:tcW w:w="700" w:type="dxa"/>
          </w:tcPr>
          <w:p w14:paraId="15E5A4ED" w14:textId="77777777" w:rsidR="00B50050" w:rsidRDefault="00B50050" w:rsidP="0088127C">
            <w:pPr>
              <w:pStyle w:val="OtherTableBody"/>
            </w:pPr>
            <w:r>
              <w:t>02357</w:t>
            </w:r>
          </w:p>
        </w:tc>
        <w:tc>
          <w:tcPr>
            <w:tcW w:w="600" w:type="dxa"/>
          </w:tcPr>
          <w:p w14:paraId="25F4E44D" w14:textId="77777777" w:rsidR="00B50050" w:rsidRDefault="00B50050" w:rsidP="0088127C">
            <w:pPr>
              <w:pStyle w:val="OtherTableBody"/>
            </w:pPr>
            <w:r>
              <w:t>PAC</w:t>
            </w:r>
          </w:p>
        </w:tc>
        <w:tc>
          <w:tcPr>
            <w:tcW w:w="600" w:type="dxa"/>
          </w:tcPr>
          <w:p w14:paraId="3EE72D66" w14:textId="77777777" w:rsidR="00B50050" w:rsidRDefault="00B50050" w:rsidP="0088127C">
            <w:pPr>
              <w:pStyle w:val="OtherTableBody"/>
            </w:pPr>
            <w:r>
              <w:t>8</w:t>
            </w:r>
          </w:p>
        </w:tc>
        <w:tc>
          <w:tcPr>
            <w:tcW w:w="600" w:type="dxa"/>
          </w:tcPr>
          <w:p w14:paraId="45C56A36" w14:textId="77777777" w:rsidR="00B50050" w:rsidRDefault="00B50050" w:rsidP="0088127C">
            <w:pPr>
              <w:pStyle w:val="OtherTableBody"/>
            </w:pPr>
            <w:r>
              <w:t>..</w:t>
            </w:r>
          </w:p>
        </w:tc>
        <w:tc>
          <w:tcPr>
            <w:tcW w:w="600" w:type="dxa"/>
          </w:tcPr>
          <w:p w14:paraId="41887062" w14:textId="77777777" w:rsidR="00B50050" w:rsidRDefault="00B50050" w:rsidP="0088127C">
            <w:pPr>
              <w:pStyle w:val="OtherTableBody"/>
            </w:pPr>
          </w:p>
        </w:tc>
        <w:tc>
          <w:tcPr>
            <w:tcW w:w="600" w:type="dxa"/>
          </w:tcPr>
          <w:p w14:paraId="2A4C467B" w14:textId="77777777" w:rsidR="00B50050" w:rsidRDefault="00B50050" w:rsidP="0088127C">
            <w:pPr>
              <w:pStyle w:val="OtherTableBody"/>
            </w:pPr>
            <w:r>
              <w:t>CWE</w:t>
            </w:r>
          </w:p>
        </w:tc>
        <w:tc>
          <w:tcPr>
            <w:tcW w:w="700" w:type="dxa"/>
          </w:tcPr>
          <w:p w14:paraId="4B389F38" w14:textId="77777777" w:rsidR="00B50050" w:rsidRDefault="00B50050" w:rsidP="0088127C">
            <w:pPr>
              <w:pStyle w:val="OtherTableBody"/>
            </w:pPr>
            <w:r>
              <w:t>Y</w:t>
            </w:r>
          </w:p>
        </w:tc>
        <w:tc>
          <w:tcPr>
            <w:tcW w:w="600" w:type="dxa"/>
          </w:tcPr>
          <w:p w14:paraId="56410C92" w14:textId="77777777" w:rsidR="00B50050" w:rsidRDefault="00B50050" w:rsidP="0088127C">
            <w:pPr>
              <w:pStyle w:val="OtherTableBody"/>
            </w:pPr>
            <w:r>
              <w:t>0489</w:t>
            </w:r>
          </w:p>
        </w:tc>
        <w:tc>
          <w:tcPr>
            <w:tcW w:w="900" w:type="dxa"/>
          </w:tcPr>
          <w:p w14:paraId="188C2617" w14:textId="77777777" w:rsidR="00B50050" w:rsidRDefault="00B50050" w:rsidP="0088127C">
            <w:pPr>
              <w:pStyle w:val="OtherTableBody"/>
            </w:pPr>
            <w:r>
              <w:t>7.16.3.8</w:t>
            </w:r>
          </w:p>
        </w:tc>
      </w:tr>
      <w:tr w:rsidR="00B50050" w14:paraId="0C2B532D" w14:textId="77777777" w:rsidTr="00195548">
        <w:tc>
          <w:tcPr>
            <w:tcW w:w="3500" w:type="dxa"/>
          </w:tcPr>
          <w:p w14:paraId="716B9856" w14:textId="77777777" w:rsidR="00B50050" w:rsidRDefault="00B50050" w:rsidP="0088127C">
            <w:pPr>
              <w:pStyle w:val="OtherTableBody"/>
            </w:pPr>
            <w:r>
              <w:t>Package Type</w:t>
            </w:r>
          </w:p>
        </w:tc>
        <w:tc>
          <w:tcPr>
            <w:tcW w:w="700" w:type="dxa"/>
          </w:tcPr>
          <w:p w14:paraId="47C00F28" w14:textId="77777777" w:rsidR="00B50050" w:rsidRDefault="00B50050" w:rsidP="0088127C">
            <w:pPr>
              <w:pStyle w:val="OtherTableBody"/>
            </w:pPr>
            <w:r>
              <w:t>02354</w:t>
            </w:r>
          </w:p>
        </w:tc>
        <w:tc>
          <w:tcPr>
            <w:tcW w:w="600" w:type="dxa"/>
          </w:tcPr>
          <w:p w14:paraId="2E124B5F" w14:textId="77777777" w:rsidR="00B50050" w:rsidRDefault="00B50050" w:rsidP="0088127C">
            <w:pPr>
              <w:pStyle w:val="OtherTableBody"/>
            </w:pPr>
            <w:r>
              <w:t>PAC</w:t>
            </w:r>
          </w:p>
        </w:tc>
        <w:tc>
          <w:tcPr>
            <w:tcW w:w="600" w:type="dxa"/>
          </w:tcPr>
          <w:p w14:paraId="0EE24D30" w14:textId="77777777" w:rsidR="00B50050" w:rsidRDefault="00B50050" w:rsidP="0088127C">
            <w:pPr>
              <w:pStyle w:val="OtherTableBody"/>
            </w:pPr>
            <w:r>
              <w:t>5</w:t>
            </w:r>
          </w:p>
        </w:tc>
        <w:tc>
          <w:tcPr>
            <w:tcW w:w="600" w:type="dxa"/>
          </w:tcPr>
          <w:p w14:paraId="1AB7DD77" w14:textId="77777777" w:rsidR="00B50050" w:rsidRDefault="00B50050" w:rsidP="0088127C">
            <w:pPr>
              <w:pStyle w:val="OtherTableBody"/>
            </w:pPr>
            <w:r>
              <w:t>..</w:t>
            </w:r>
          </w:p>
        </w:tc>
        <w:tc>
          <w:tcPr>
            <w:tcW w:w="600" w:type="dxa"/>
          </w:tcPr>
          <w:p w14:paraId="1AB7EC75" w14:textId="77777777" w:rsidR="00B50050" w:rsidRDefault="00B50050" w:rsidP="0088127C">
            <w:pPr>
              <w:pStyle w:val="OtherTableBody"/>
            </w:pPr>
          </w:p>
        </w:tc>
        <w:tc>
          <w:tcPr>
            <w:tcW w:w="600" w:type="dxa"/>
          </w:tcPr>
          <w:p w14:paraId="1CF71042" w14:textId="77777777" w:rsidR="00B50050" w:rsidRDefault="00B50050" w:rsidP="0088127C">
            <w:pPr>
              <w:pStyle w:val="OtherTableBody"/>
            </w:pPr>
            <w:r>
              <w:t>CWE</w:t>
            </w:r>
          </w:p>
        </w:tc>
        <w:tc>
          <w:tcPr>
            <w:tcW w:w="700" w:type="dxa"/>
          </w:tcPr>
          <w:p w14:paraId="4D377FF4" w14:textId="77777777" w:rsidR="00B50050" w:rsidRDefault="00B50050" w:rsidP="0088127C">
            <w:pPr>
              <w:pStyle w:val="OtherTableBody"/>
            </w:pPr>
          </w:p>
        </w:tc>
        <w:tc>
          <w:tcPr>
            <w:tcW w:w="600" w:type="dxa"/>
          </w:tcPr>
          <w:p w14:paraId="65349485" w14:textId="77777777" w:rsidR="00B50050" w:rsidRDefault="00B50050" w:rsidP="0088127C">
            <w:pPr>
              <w:pStyle w:val="OtherTableBody"/>
            </w:pPr>
            <w:r>
              <w:t>0908</w:t>
            </w:r>
          </w:p>
        </w:tc>
        <w:tc>
          <w:tcPr>
            <w:tcW w:w="900" w:type="dxa"/>
          </w:tcPr>
          <w:p w14:paraId="2D32AD33" w14:textId="77777777" w:rsidR="00B50050" w:rsidRDefault="00B50050" w:rsidP="0088127C">
            <w:pPr>
              <w:pStyle w:val="OtherTableBody"/>
            </w:pPr>
            <w:r>
              <w:t>7.16.3.5</w:t>
            </w:r>
          </w:p>
        </w:tc>
      </w:tr>
      <w:tr w:rsidR="00B50050" w14:paraId="0E048D48" w14:textId="77777777" w:rsidTr="00195548">
        <w:tc>
          <w:tcPr>
            <w:tcW w:w="3500" w:type="dxa"/>
          </w:tcPr>
          <w:p w14:paraId="75228A0F" w14:textId="77777777" w:rsidR="00B50050" w:rsidRDefault="00B50050" w:rsidP="0088127C">
            <w:pPr>
              <w:pStyle w:val="OtherTableBody"/>
            </w:pPr>
            <w:r>
              <w:t>Packaging Status Code</w:t>
            </w:r>
          </w:p>
        </w:tc>
        <w:tc>
          <w:tcPr>
            <w:tcW w:w="700" w:type="dxa"/>
          </w:tcPr>
          <w:p w14:paraId="491761CD" w14:textId="77777777" w:rsidR="00B50050" w:rsidRDefault="00B50050" w:rsidP="0088127C">
            <w:pPr>
              <w:pStyle w:val="OtherTableBody"/>
            </w:pPr>
            <w:r>
              <w:t>01617</w:t>
            </w:r>
          </w:p>
        </w:tc>
        <w:tc>
          <w:tcPr>
            <w:tcW w:w="600" w:type="dxa"/>
          </w:tcPr>
          <w:p w14:paraId="210FD529" w14:textId="77777777" w:rsidR="00B50050" w:rsidRDefault="00B50050" w:rsidP="0088127C">
            <w:pPr>
              <w:pStyle w:val="OtherTableBody"/>
            </w:pPr>
            <w:r>
              <w:t>GP2</w:t>
            </w:r>
          </w:p>
        </w:tc>
        <w:tc>
          <w:tcPr>
            <w:tcW w:w="600" w:type="dxa"/>
          </w:tcPr>
          <w:p w14:paraId="777137A5" w14:textId="77777777" w:rsidR="00B50050" w:rsidRDefault="00B50050" w:rsidP="0088127C">
            <w:pPr>
              <w:pStyle w:val="OtherTableBody"/>
            </w:pPr>
            <w:r>
              <w:t>10</w:t>
            </w:r>
          </w:p>
        </w:tc>
        <w:tc>
          <w:tcPr>
            <w:tcW w:w="600" w:type="dxa"/>
          </w:tcPr>
          <w:p w14:paraId="4D70A628" w14:textId="77777777" w:rsidR="00B50050" w:rsidRDefault="00B50050" w:rsidP="0088127C">
            <w:pPr>
              <w:pStyle w:val="OtherTableBody"/>
            </w:pPr>
            <w:r>
              <w:t>..</w:t>
            </w:r>
          </w:p>
        </w:tc>
        <w:tc>
          <w:tcPr>
            <w:tcW w:w="600" w:type="dxa"/>
          </w:tcPr>
          <w:p w14:paraId="75A3380D" w14:textId="77777777" w:rsidR="00B50050" w:rsidRDefault="00B50050" w:rsidP="0088127C">
            <w:pPr>
              <w:pStyle w:val="OtherTableBody"/>
            </w:pPr>
          </w:p>
        </w:tc>
        <w:tc>
          <w:tcPr>
            <w:tcW w:w="600" w:type="dxa"/>
          </w:tcPr>
          <w:p w14:paraId="11AA3DAA" w14:textId="77777777" w:rsidR="00B50050" w:rsidRDefault="00B50050" w:rsidP="0088127C">
            <w:pPr>
              <w:pStyle w:val="OtherTableBody"/>
            </w:pPr>
            <w:r>
              <w:t>CWE</w:t>
            </w:r>
          </w:p>
        </w:tc>
        <w:tc>
          <w:tcPr>
            <w:tcW w:w="700" w:type="dxa"/>
          </w:tcPr>
          <w:p w14:paraId="4B0C6ECF" w14:textId="77777777" w:rsidR="00B50050" w:rsidRDefault="00B50050" w:rsidP="0088127C">
            <w:pPr>
              <w:pStyle w:val="OtherTableBody"/>
            </w:pPr>
          </w:p>
        </w:tc>
        <w:tc>
          <w:tcPr>
            <w:tcW w:w="600" w:type="dxa"/>
          </w:tcPr>
          <w:p w14:paraId="3703E30D" w14:textId="77777777" w:rsidR="00B50050" w:rsidRDefault="00B50050" w:rsidP="0088127C">
            <w:pPr>
              <w:pStyle w:val="OtherTableBody"/>
            </w:pPr>
            <w:r>
              <w:t>0469</w:t>
            </w:r>
          </w:p>
        </w:tc>
        <w:tc>
          <w:tcPr>
            <w:tcW w:w="900" w:type="dxa"/>
          </w:tcPr>
          <w:p w14:paraId="2B2A3A1F" w14:textId="77777777" w:rsidR="00B50050" w:rsidRDefault="00B50050" w:rsidP="0088127C">
            <w:pPr>
              <w:pStyle w:val="OtherTableBody"/>
            </w:pPr>
            <w:r>
              <w:t>6.5.16.10</w:t>
            </w:r>
          </w:p>
        </w:tc>
      </w:tr>
      <w:tr w:rsidR="00B50050" w14:paraId="744A6DB6" w14:textId="77777777" w:rsidTr="00195548">
        <w:tc>
          <w:tcPr>
            <w:tcW w:w="3500" w:type="dxa"/>
          </w:tcPr>
          <w:p w14:paraId="5FACCAB6" w14:textId="77777777" w:rsidR="00B50050" w:rsidRDefault="00B50050" w:rsidP="0088127C">
            <w:pPr>
              <w:pStyle w:val="OtherTableBody"/>
            </w:pPr>
            <w:r>
              <w:t>Packaging Units</w:t>
            </w:r>
          </w:p>
        </w:tc>
        <w:tc>
          <w:tcPr>
            <w:tcW w:w="700" w:type="dxa"/>
          </w:tcPr>
          <w:p w14:paraId="02E993DE" w14:textId="77777777" w:rsidR="00B50050" w:rsidRDefault="00B50050" w:rsidP="0088127C">
            <w:pPr>
              <w:pStyle w:val="OtherTableBody"/>
            </w:pPr>
            <w:r>
              <w:t>02222</w:t>
            </w:r>
          </w:p>
        </w:tc>
        <w:tc>
          <w:tcPr>
            <w:tcW w:w="600" w:type="dxa"/>
          </w:tcPr>
          <w:p w14:paraId="55DA66C4" w14:textId="77777777" w:rsidR="00B50050" w:rsidRDefault="00B50050" w:rsidP="0088127C">
            <w:pPr>
              <w:pStyle w:val="OtherTableBody"/>
            </w:pPr>
            <w:r>
              <w:t>PKG</w:t>
            </w:r>
          </w:p>
        </w:tc>
        <w:tc>
          <w:tcPr>
            <w:tcW w:w="600" w:type="dxa"/>
          </w:tcPr>
          <w:p w14:paraId="36A5531C" w14:textId="77777777" w:rsidR="00B50050" w:rsidRDefault="00B50050" w:rsidP="0088127C">
            <w:pPr>
              <w:pStyle w:val="OtherTableBody"/>
            </w:pPr>
            <w:r>
              <w:t>2</w:t>
            </w:r>
          </w:p>
        </w:tc>
        <w:tc>
          <w:tcPr>
            <w:tcW w:w="600" w:type="dxa"/>
          </w:tcPr>
          <w:p w14:paraId="7F7224D9" w14:textId="77777777" w:rsidR="00B50050" w:rsidRDefault="00B50050" w:rsidP="0088127C">
            <w:pPr>
              <w:pStyle w:val="OtherTableBody"/>
            </w:pPr>
            <w:r>
              <w:t>..</w:t>
            </w:r>
          </w:p>
        </w:tc>
        <w:tc>
          <w:tcPr>
            <w:tcW w:w="600" w:type="dxa"/>
          </w:tcPr>
          <w:p w14:paraId="58FC8434" w14:textId="77777777" w:rsidR="00B50050" w:rsidRDefault="00B50050" w:rsidP="0088127C">
            <w:pPr>
              <w:pStyle w:val="OtherTableBody"/>
            </w:pPr>
          </w:p>
        </w:tc>
        <w:tc>
          <w:tcPr>
            <w:tcW w:w="600" w:type="dxa"/>
          </w:tcPr>
          <w:p w14:paraId="6A68A3F7" w14:textId="77777777" w:rsidR="00B50050" w:rsidRDefault="00B50050" w:rsidP="0088127C">
            <w:pPr>
              <w:pStyle w:val="OtherTableBody"/>
            </w:pPr>
            <w:r>
              <w:t>CWE</w:t>
            </w:r>
          </w:p>
        </w:tc>
        <w:tc>
          <w:tcPr>
            <w:tcW w:w="700" w:type="dxa"/>
          </w:tcPr>
          <w:p w14:paraId="4B673C35" w14:textId="77777777" w:rsidR="00B50050" w:rsidRDefault="00B50050" w:rsidP="0088127C">
            <w:pPr>
              <w:pStyle w:val="OtherTableBody"/>
            </w:pPr>
          </w:p>
        </w:tc>
        <w:tc>
          <w:tcPr>
            <w:tcW w:w="600" w:type="dxa"/>
          </w:tcPr>
          <w:p w14:paraId="527D924C" w14:textId="77777777" w:rsidR="00B50050" w:rsidRDefault="00B50050" w:rsidP="0088127C">
            <w:pPr>
              <w:pStyle w:val="OtherTableBody"/>
            </w:pPr>
            <w:r>
              <w:t>0818</w:t>
            </w:r>
          </w:p>
        </w:tc>
        <w:tc>
          <w:tcPr>
            <w:tcW w:w="900" w:type="dxa"/>
          </w:tcPr>
          <w:p w14:paraId="36624DAB" w14:textId="77777777" w:rsidR="00B50050" w:rsidRDefault="00B50050" w:rsidP="0088127C">
            <w:pPr>
              <w:pStyle w:val="OtherTableBody"/>
            </w:pPr>
            <w:r>
              <w:t>17.4.5.2</w:t>
            </w:r>
          </w:p>
        </w:tc>
      </w:tr>
      <w:tr w:rsidR="00B50050" w14:paraId="42B04DF0" w14:textId="77777777" w:rsidTr="00195548">
        <w:tc>
          <w:tcPr>
            <w:tcW w:w="3500" w:type="dxa"/>
          </w:tcPr>
          <w:p w14:paraId="665FE217" w14:textId="77777777" w:rsidR="00B50050" w:rsidRDefault="00B50050" w:rsidP="0088127C">
            <w:pPr>
              <w:pStyle w:val="OtherTableBody"/>
            </w:pPr>
            <w:r>
              <w:t>Packaging/Assembly Location</w:t>
            </w:r>
          </w:p>
        </w:tc>
        <w:tc>
          <w:tcPr>
            <w:tcW w:w="700" w:type="dxa"/>
          </w:tcPr>
          <w:p w14:paraId="077179AE" w14:textId="77777777" w:rsidR="00B50050" w:rsidRDefault="00B50050" w:rsidP="0088127C">
            <w:pPr>
              <w:pStyle w:val="OtherTableBody"/>
            </w:pPr>
            <w:r>
              <w:t>01478</w:t>
            </w:r>
          </w:p>
        </w:tc>
        <w:tc>
          <w:tcPr>
            <w:tcW w:w="600" w:type="dxa"/>
          </w:tcPr>
          <w:p w14:paraId="2755BC37" w14:textId="77777777" w:rsidR="00B50050" w:rsidRDefault="00B50050" w:rsidP="0088127C">
            <w:pPr>
              <w:pStyle w:val="OtherTableBody"/>
            </w:pPr>
            <w:r>
              <w:t>RXD</w:t>
            </w:r>
          </w:p>
        </w:tc>
        <w:tc>
          <w:tcPr>
            <w:tcW w:w="600" w:type="dxa"/>
          </w:tcPr>
          <w:p w14:paraId="1F223FB5" w14:textId="77777777" w:rsidR="00B50050" w:rsidRDefault="00B50050" w:rsidP="0088127C">
            <w:pPr>
              <w:pStyle w:val="OtherTableBody"/>
            </w:pPr>
            <w:r>
              <w:t>27</w:t>
            </w:r>
          </w:p>
        </w:tc>
        <w:tc>
          <w:tcPr>
            <w:tcW w:w="600" w:type="dxa"/>
          </w:tcPr>
          <w:p w14:paraId="7FF2BF4B" w14:textId="77777777" w:rsidR="00B50050" w:rsidRDefault="00B50050" w:rsidP="0088127C">
            <w:pPr>
              <w:pStyle w:val="OtherTableBody"/>
            </w:pPr>
            <w:r>
              <w:t>..</w:t>
            </w:r>
          </w:p>
        </w:tc>
        <w:tc>
          <w:tcPr>
            <w:tcW w:w="600" w:type="dxa"/>
          </w:tcPr>
          <w:p w14:paraId="1EA19776" w14:textId="77777777" w:rsidR="00B50050" w:rsidRDefault="00B50050" w:rsidP="0088127C">
            <w:pPr>
              <w:pStyle w:val="OtherTableBody"/>
            </w:pPr>
          </w:p>
        </w:tc>
        <w:tc>
          <w:tcPr>
            <w:tcW w:w="600" w:type="dxa"/>
          </w:tcPr>
          <w:p w14:paraId="383C3D0B" w14:textId="77777777" w:rsidR="00B50050" w:rsidRDefault="00B50050" w:rsidP="0088127C">
            <w:pPr>
              <w:pStyle w:val="OtherTableBody"/>
            </w:pPr>
            <w:r>
              <w:t>CWE</w:t>
            </w:r>
          </w:p>
        </w:tc>
        <w:tc>
          <w:tcPr>
            <w:tcW w:w="700" w:type="dxa"/>
          </w:tcPr>
          <w:p w14:paraId="79FEAB28" w14:textId="77777777" w:rsidR="00B50050" w:rsidRDefault="00B50050" w:rsidP="0088127C">
            <w:pPr>
              <w:pStyle w:val="OtherTableBody"/>
            </w:pPr>
          </w:p>
        </w:tc>
        <w:tc>
          <w:tcPr>
            <w:tcW w:w="600" w:type="dxa"/>
          </w:tcPr>
          <w:p w14:paraId="39F90768" w14:textId="77777777" w:rsidR="00B50050" w:rsidRDefault="00B50050" w:rsidP="0088127C">
            <w:pPr>
              <w:pStyle w:val="OtherTableBody"/>
            </w:pPr>
            <w:r>
              <w:t>0712</w:t>
            </w:r>
          </w:p>
        </w:tc>
        <w:tc>
          <w:tcPr>
            <w:tcW w:w="900" w:type="dxa"/>
          </w:tcPr>
          <w:p w14:paraId="219DED96" w14:textId="77777777" w:rsidR="00B50050" w:rsidRDefault="00B50050" w:rsidP="0088127C">
            <w:pPr>
              <w:pStyle w:val="OtherTableBody"/>
            </w:pPr>
            <w:r>
              <w:t>4A.4.5.27</w:t>
            </w:r>
          </w:p>
        </w:tc>
      </w:tr>
      <w:tr w:rsidR="00B50050" w14:paraId="0BDA1595" w14:textId="77777777" w:rsidTr="00195548">
        <w:tc>
          <w:tcPr>
            <w:tcW w:w="3500" w:type="dxa"/>
          </w:tcPr>
          <w:p w14:paraId="00AABDBE" w14:textId="77777777" w:rsidR="00B50050" w:rsidRDefault="00B50050" w:rsidP="0088127C">
            <w:pPr>
              <w:pStyle w:val="OtherTableBody"/>
            </w:pPr>
            <w:r>
              <w:t>Parameters</w:t>
            </w:r>
          </w:p>
        </w:tc>
        <w:tc>
          <w:tcPr>
            <w:tcW w:w="700" w:type="dxa"/>
          </w:tcPr>
          <w:p w14:paraId="313DD56D" w14:textId="77777777" w:rsidR="00B50050" w:rsidRDefault="00B50050" w:rsidP="0088127C">
            <w:pPr>
              <w:pStyle w:val="OtherTableBody"/>
            </w:pPr>
            <w:r>
              <w:t>01394</w:t>
            </w:r>
          </w:p>
        </w:tc>
        <w:tc>
          <w:tcPr>
            <w:tcW w:w="600" w:type="dxa"/>
          </w:tcPr>
          <w:p w14:paraId="2C31814E" w14:textId="77777777" w:rsidR="00B50050" w:rsidRDefault="00B50050" w:rsidP="0088127C">
            <w:pPr>
              <w:pStyle w:val="OtherTableBody"/>
            </w:pPr>
            <w:r>
              <w:t>ECD</w:t>
            </w:r>
          </w:p>
        </w:tc>
        <w:tc>
          <w:tcPr>
            <w:tcW w:w="600" w:type="dxa"/>
          </w:tcPr>
          <w:p w14:paraId="023A4FFD" w14:textId="77777777" w:rsidR="00B50050" w:rsidRDefault="00B50050" w:rsidP="0088127C">
            <w:pPr>
              <w:pStyle w:val="OtherTableBody"/>
            </w:pPr>
            <w:r>
              <w:t>5</w:t>
            </w:r>
          </w:p>
        </w:tc>
        <w:tc>
          <w:tcPr>
            <w:tcW w:w="600" w:type="dxa"/>
          </w:tcPr>
          <w:p w14:paraId="121B530D" w14:textId="77777777" w:rsidR="00B50050" w:rsidRDefault="00B50050" w:rsidP="0088127C">
            <w:pPr>
              <w:pStyle w:val="OtherTableBody"/>
            </w:pPr>
            <w:r>
              <w:t>..</w:t>
            </w:r>
          </w:p>
        </w:tc>
        <w:tc>
          <w:tcPr>
            <w:tcW w:w="600" w:type="dxa"/>
          </w:tcPr>
          <w:p w14:paraId="3D4DC30C" w14:textId="77777777" w:rsidR="00B50050" w:rsidRDefault="00B50050" w:rsidP="0088127C">
            <w:pPr>
              <w:pStyle w:val="OtherTableBody"/>
            </w:pPr>
          </w:p>
        </w:tc>
        <w:tc>
          <w:tcPr>
            <w:tcW w:w="600" w:type="dxa"/>
          </w:tcPr>
          <w:p w14:paraId="6B4087B9" w14:textId="77777777" w:rsidR="00B50050" w:rsidRDefault="00B50050" w:rsidP="0088127C">
            <w:pPr>
              <w:pStyle w:val="OtherTableBody"/>
            </w:pPr>
            <w:r>
              <w:t>TX</w:t>
            </w:r>
          </w:p>
        </w:tc>
        <w:tc>
          <w:tcPr>
            <w:tcW w:w="700" w:type="dxa"/>
          </w:tcPr>
          <w:p w14:paraId="25A3BCFE" w14:textId="77777777" w:rsidR="00B50050" w:rsidRDefault="00B50050" w:rsidP="0088127C">
            <w:pPr>
              <w:pStyle w:val="OtherTableBody"/>
            </w:pPr>
            <w:r>
              <w:t>Y</w:t>
            </w:r>
          </w:p>
        </w:tc>
        <w:tc>
          <w:tcPr>
            <w:tcW w:w="600" w:type="dxa"/>
          </w:tcPr>
          <w:p w14:paraId="15962E9F" w14:textId="77777777" w:rsidR="00B50050" w:rsidRDefault="00B50050" w:rsidP="0088127C">
            <w:pPr>
              <w:pStyle w:val="OtherTableBody"/>
            </w:pPr>
          </w:p>
        </w:tc>
        <w:tc>
          <w:tcPr>
            <w:tcW w:w="900" w:type="dxa"/>
          </w:tcPr>
          <w:p w14:paraId="3D875524" w14:textId="77777777" w:rsidR="00B50050" w:rsidRDefault="00B50050" w:rsidP="0088127C">
            <w:pPr>
              <w:pStyle w:val="OtherTableBody"/>
            </w:pPr>
            <w:r>
              <w:t>13.4.5.5</w:t>
            </w:r>
          </w:p>
        </w:tc>
      </w:tr>
      <w:tr w:rsidR="00B50050" w14:paraId="0856DB89" w14:textId="77777777" w:rsidTr="00195548">
        <w:tc>
          <w:tcPr>
            <w:tcW w:w="3500" w:type="dxa"/>
          </w:tcPr>
          <w:p w14:paraId="487A9DE4" w14:textId="77777777" w:rsidR="00B50050" w:rsidRDefault="00B50050" w:rsidP="0088127C">
            <w:pPr>
              <w:pStyle w:val="OtherTableBody"/>
            </w:pPr>
            <w:r>
              <w:t>Parent  Results Observation Identifier</w:t>
            </w:r>
          </w:p>
        </w:tc>
        <w:tc>
          <w:tcPr>
            <w:tcW w:w="700" w:type="dxa"/>
          </w:tcPr>
          <w:p w14:paraId="2308067A" w14:textId="77777777" w:rsidR="00B50050" w:rsidRDefault="00B50050" w:rsidP="0088127C">
            <w:pPr>
              <w:pStyle w:val="OtherTableBody"/>
            </w:pPr>
            <w:r>
              <w:t>00261</w:t>
            </w:r>
          </w:p>
        </w:tc>
        <w:tc>
          <w:tcPr>
            <w:tcW w:w="600" w:type="dxa"/>
          </w:tcPr>
          <w:p w14:paraId="05ED3736" w14:textId="77777777" w:rsidR="00B50050" w:rsidRDefault="00B50050" w:rsidP="0088127C">
            <w:pPr>
              <w:pStyle w:val="OtherTableBody"/>
            </w:pPr>
            <w:r>
              <w:t>OBR</w:t>
            </w:r>
          </w:p>
        </w:tc>
        <w:tc>
          <w:tcPr>
            <w:tcW w:w="600" w:type="dxa"/>
          </w:tcPr>
          <w:p w14:paraId="786BD1A1" w14:textId="77777777" w:rsidR="00B50050" w:rsidRDefault="00B50050" w:rsidP="0088127C">
            <w:pPr>
              <w:pStyle w:val="OtherTableBody"/>
            </w:pPr>
            <w:r>
              <w:t>29</w:t>
            </w:r>
          </w:p>
        </w:tc>
        <w:tc>
          <w:tcPr>
            <w:tcW w:w="600" w:type="dxa"/>
          </w:tcPr>
          <w:p w14:paraId="5B560479" w14:textId="77777777" w:rsidR="00B50050" w:rsidRDefault="00B50050" w:rsidP="0088127C">
            <w:pPr>
              <w:pStyle w:val="OtherTableBody"/>
            </w:pPr>
            <w:r>
              <w:t>..</w:t>
            </w:r>
          </w:p>
        </w:tc>
        <w:tc>
          <w:tcPr>
            <w:tcW w:w="600" w:type="dxa"/>
          </w:tcPr>
          <w:p w14:paraId="0DF680E2" w14:textId="77777777" w:rsidR="00B50050" w:rsidRDefault="00B50050" w:rsidP="0088127C">
            <w:pPr>
              <w:pStyle w:val="OtherTableBody"/>
            </w:pPr>
          </w:p>
        </w:tc>
        <w:tc>
          <w:tcPr>
            <w:tcW w:w="600" w:type="dxa"/>
          </w:tcPr>
          <w:p w14:paraId="44BB194C" w14:textId="77777777" w:rsidR="00B50050" w:rsidRDefault="00B50050" w:rsidP="0088127C">
            <w:pPr>
              <w:pStyle w:val="OtherTableBody"/>
            </w:pPr>
            <w:r>
              <w:t>EIP</w:t>
            </w:r>
          </w:p>
        </w:tc>
        <w:tc>
          <w:tcPr>
            <w:tcW w:w="700" w:type="dxa"/>
          </w:tcPr>
          <w:p w14:paraId="58C63F1E" w14:textId="77777777" w:rsidR="00B50050" w:rsidRDefault="00B50050" w:rsidP="0088127C">
            <w:pPr>
              <w:pStyle w:val="OtherTableBody"/>
            </w:pPr>
          </w:p>
        </w:tc>
        <w:tc>
          <w:tcPr>
            <w:tcW w:w="600" w:type="dxa"/>
          </w:tcPr>
          <w:p w14:paraId="487038D1" w14:textId="77777777" w:rsidR="00B50050" w:rsidRDefault="00B50050" w:rsidP="0088127C">
            <w:pPr>
              <w:pStyle w:val="OtherTableBody"/>
            </w:pPr>
          </w:p>
        </w:tc>
        <w:tc>
          <w:tcPr>
            <w:tcW w:w="900" w:type="dxa"/>
          </w:tcPr>
          <w:p w14:paraId="14407861" w14:textId="77777777" w:rsidR="00B50050" w:rsidRDefault="00B50050" w:rsidP="0088127C">
            <w:pPr>
              <w:pStyle w:val="OtherTableBody"/>
            </w:pPr>
            <w:r>
              <w:t>4.5.3.29</w:t>
            </w:r>
          </w:p>
        </w:tc>
      </w:tr>
      <w:tr w:rsidR="00B50050" w14:paraId="57960B98" w14:textId="77777777" w:rsidTr="00195548">
        <w:tc>
          <w:tcPr>
            <w:tcW w:w="3500" w:type="dxa"/>
          </w:tcPr>
          <w:p w14:paraId="0730D663" w14:textId="77777777" w:rsidR="00B50050" w:rsidRDefault="00B50050" w:rsidP="0088127C">
            <w:pPr>
              <w:pStyle w:val="OtherTableBody"/>
            </w:pPr>
            <w:r>
              <w:t>Parent Diagnosis</w:t>
            </w:r>
          </w:p>
        </w:tc>
        <w:tc>
          <w:tcPr>
            <w:tcW w:w="700" w:type="dxa"/>
          </w:tcPr>
          <w:p w14:paraId="779D4F9B" w14:textId="77777777" w:rsidR="00B50050" w:rsidRDefault="00B50050" w:rsidP="0088127C">
            <w:pPr>
              <w:pStyle w:val="OtherTableBody"/>
            </w:pPr>
            <w:r>
              <w:t>02152</w:t>
            </w:r>
          </w:p>
        </w:tc>
        <w:tc>
          <w:tcPr>
            <w:tcW w:w="600" w:type="dxa"/>
          </w:tcPr>
          <w:p w14:paraId="6903DDA0" w14:textId="77777777" w:rsidR="00B50050" w:rsidRDefault="00B50050" w:rsidP="0088127C">
            <w:pPr>
              <w:pStyle w:val="OtherTableBody"/>
            </w:pPr>
            <w:r>
              <w:t>DG1</w:t>
            </w:r>
          </w:p>
        </w:tc>
        <w:tc>
          <w:tcPr>
            <w:tcW w:w="600" w:type="dxa"/>
          </w:tcPr>
          <w:p w14:paraId="545A27C1" w14:textId="77777777" w:rsidR="00B50050" w:rsidRDefault="00B50050" w:rsidP="0088127C">
            <w:pPr>
              <w:pStyle w:val="OtherTableBody"/>
            </w:pPr>
            <w:r>
              <w:t>22</w:t>
            </w:r>
          </w:p>
        </w:tc>
        <w:tc>
          <w:tcPr>
            <w:tcW w:w="600" w:type="dxa"/>
          </w:tcPr>
          <w:p w14:paraId="21B3EEC8" w14:textId="77777777" w:rsidR="00B50050" w:rsidRDefault="00B50050" w:rsidP="0088127C">
            <w:pPr>
              <w:pStyle w:val="OtherTableBody"/>
            </w:pPr>
            <w:r>
              <w:t>..</w:t>
            </w:r>
          </w:p>
        </w:tc>
        <w:tc>
          <w:tcPr>
            <w:tcW w:w="600" w:type="dxa"/>
          </w:tcPr>
          <w:p w14:paraId="0EDC3611" w14:textId="77777777" w:rsidR="00B50050" w:rsidRDefault="00B50050" w:rsidP="0088127C">
            <w:pPr>
              <w:pStyle w:val="OtherTableBody"/>
            </w:pPr>
          </w:p>
        </w:tc>
        <w:tc>
          <w:tcPr>
            <w:tcW w:w="600" w:type="dxa"/>
          </w:tcPr>
          <w:p w14:paraId="3112E1A0" w14:textId="77777777" w:rsidR="00B50050" w:rsidRDefault="00B50050" w:rsidP="0088127C">
            <w:pPr>
              <w:pStyle w:val="OtherTableBody"/>
            </w:pPr>
            <w:r>
              <w:t>EI</w:t>
            </w:r>
          </w:p>
        </w:tc>
        <w:tc>
          <w:tcPr>
            <w:tcW w:w="700" w:type="dxa"/>
          </w:tcPr>
          <w:p w14:paraId="3C667A7C" w14:textId="77777777" w:rsidR="00B50050" w:rsidRDefault="00B50050" w:rsidP="0088127C">
            <w:pPr>
              <w:pStyle w:val="OtherTableBody"/>
            </w:pPr>
          </w:p>
        </w:tc>
        <w:tc>
          <w:tcPr>
            <w:tcW w:w="600" w:type="dxa"/>
          </w:tcPr>
          <w:p w14:paraId="4275CC33" w14:textId="77777777" w:rsidR="00B50050" w:rsidRDefault="00B50050" w:rsidP="0088127C">
            <w:pPr>
              <w:pStyle w:val="OtherTableBody"/>
            </w:pPr>
          </w:p>
        </w:tc>
        <w:tc>
          <w:tcPr>
            <w:tcW w:w="900" w:type="dxa"/>
          </w:tcPr>
          <w:p w14:paraId="3C27A29C" w14:textId="77777777" w:rsidR="00B50050" w:rsidRDefault="00B50050" w:rsidP="0088127C">
            <w:pPr>
              <w:pStyle w:val="OtherTableBody"/>
            </w:pPr>
            <w:r>
              <w:t>6.5.2.22</w:t>
            </w:r>
          </w:p>
        </w:tc>
      </w:tr>
      <w:tr w:rsidR="00B50050" w14:paraId="0CD43262" w14:textId="77777777" w:rsidTr="00195548">
        <w:tc>
          <w:tcPr>
            <w:tcW w:w="3500" w:type="dxa"/>
          </w:tcPr>
          <w:p w14:paraId="3247A6A7" w14:textId="77777777" w:rsidR="00B50050" w:rsidRDefault="00B50050" w:rsidP="0088127C">
            <w:pPr>
              <w:pStyle w:val="OtherTableBody"/>
            </w:pPr>
            <w:r>
              <w:t>Parent Document Number</w:t>
            </w:r>
          </w:p>
        </w:tc>
        <w:tc>
          <w:tcPr>
            <w:tcW w:w="700" w:type="dxa"/>
          </w:tcPr>
          <w:p w14:paraId="01D125BF" w14:textId="77777777" w:rsidR="00B50050" w:rsidRDefault="00B50050" w:rsidP="0088127C">
            <w:pPr>
              <w:pStyle w:val="OtherTableBody"/>
            </w:pPr>
            <w:r>
              <w:t>00926</w:t>
            </w:r>
          </w:p>
        </w:tc>
        <w:tc>
          <w:tcPr>
            <w:tcW w:w="600" w:type="dxa"/>
          </w:tcPr>
          <w:p w14:paraId="4FA1B207" w14:textId="77777777" w:rsidR="00B50050" w:rsidRDefault="00B50050" w:rsidP="0088127C">
            <w:pPr>
              <w:pStyle w:val="OtherTableBody"/>
            </w:pPr>
            <w:r>
              <w:t>TXA</w:t>
            </w:r>
          </w:p>
        </w:tc>
        <w:tc>
          <w:tcPr>
            <w:tcW w:w="600" w:type="dxa"/>
          </w:tcPr>
          <w:p w14:paraId="0937A5BE" w14:textId="77777777" w:rsidR="00B50050" w:rsidRDefault="00B50050" w:rsidP="0088127C">
            <w:pPr>
              <w:pStyle w:val="OtherTableBody"/>
            </w:pPr>
            <w:r>
              <w:t>13</w:t>
            </w:r>
          </w:p>
        </w:tc>
        <w:tc>
          <w:tcPr>
            <w:tcW w:w="600" w:type="dxa"/>
          </w:tcPr>
          <w:p w14:paraId="36DE236B" w14:textId="77777777" w:rsidR="00B50050" w:rsidRDefault="00B50050" w:rsidP="0088127C">
            <w:pPr>
              <w:pStyle w:val="OtherTableBody"/>
            </w:pPr>
            <w:r>
              <w:t>..</w:t>
            </w:r>
          </w:p>
        </w:tc>
        <w:tc>
          <w:tcPr>
            <w:tcW w:w="600" w:type="dxa"/>
          </w:tcPr>
          <w:p w14:paraId="03019EF6" w14:textId="77777777" w:rsidR="00B50050" w:rsidRDefault="00B50050" w:rsidP="0088127C">
            <w:pPr>
              <w:pStyle w:val="OtherTableBody"/>
            </w:pPr>
          </w:p>
        </w:tc>
        <w:tc>
          <w:tcPr>
            <w:tcW w:w="600" w:type="dxa"/>
          </w:tcPr>
          <w:p w14:paraId="703BE3BC" w14:textId="77777777" w:rsidR="00B50050" w:rsidRDefault="00B50050" w:rsidP="0088127C">
            <w:pPr>
              <w:pStyle w:val="OtherTableBody"/>
            </w:pPr>
            <w:r>
              <w:t>EI</w:t>
            </w:r>
          </w:p>
        </w:tc>
        <w:tc>
          <w:tcPr>
            <w:tcW w:w="700" w:type="dxa"/>
          </w:tcPr>
          <w:p w14:paraId="449C8F1F" w14:textId="77777777" w:rsidR="00B50050" w:rsidRDefault="00B50050" w:rsidP="0088127C">
            <w:pPr>
              <w:pStyle w:val="OtherTableBody"/>
            </w:pPr>
          </w:p>
        </w:tc>
        <w:tc>
          <w:tcPr>
            <w:tcW w:w="600" w:type="dxa"/>
          </w:tcPr>
          <w:p w14:paraId="452B715A" w14:textId="77777777" w:rsidR="00B50050" w:rsidRDefault="00B50050" w:rsidP="0088127C">
            <w:pPr>
              <w:pStyle w:val="OtherTableBody"/>
            </w:pPr>
          </w:p>
        </w:tc>
        <w:tc>
          <w:tcPr>
            <w:tcW w:w="900" w:type="dxa"/>
          </w:tcPr>
          <w:p w14:paraId="2EA86269" w14:textId="77777777" w:rsidR="00B50050" w:rsidRDefault="00B50050" w:rsidP="0088127C">
            <w:pPr>
              <w:pStyle w:val="OtherTableBody"/>
            </w:pPr>
            <w:r>
              <w:t>9.7.3.13</w:t>
            </w:r>
          </w:p>
        </w:tc>
      </w:tr>
      <w:tr w:rsidR="00B50050" w14:paraId="379FE0ED" w14:textId="77777777" w:rsidTr="00195548">
        <w:tc>
          <w:tcPr>
            <w:tcW w:w="3500" w:type="dxa"/>
          </w:tcPr>
          <w:p w14:paraId="439DA415" w14:textId="77777777" w:rsidR="00B50050" w:rsidRDefault="00B50050" w:rsidP="0088127C">
            <w:pPr>
              <w:pStyle w:val="OtherTableBody"/>
            </w:pPr>
            <w:r>
              <w:t>Parent Filler Appointment ID</w:t>
            </w:r>
          </w:p>
        </w:tc>
        <w:tc>
          <w:tcPr>
            <w:tcW w:w="700" w:type="dxa"/>
          </w:tcPr>
          <w:p w14:paraId="11AC823D" w14:textId="77777777" w:rsidR="00B50050" w:rsidRDefault="00B50050" w:rsidP="0088127C">
            <w:pPr>
              <w:pStyle w:val="OtherTableBody"/>
            </w:pPr>
            <w:r>
              <w:t>00882</w:t>
            </w:r>
          </w:p>
        </w:tc>
        <w:tc>
          <w:tcPr>
            <w:tcW w:w="600" w:type="dxa"/>
          </w:tcPr>
          <w:p w14:paraId="220D1203" w14:textId="77777777" w:rsidR="00B50050" w:rsidRDefault="00B50050" w:rsidP="0088127C">
            <w:pPr>
              <w:pStyle w:val="OtherTableBody"/>
            </w:pPr>
            <w:r>
              <w:t>ARQ</w:t>
            </w:r>
          </w:p>
        </w:tc>
        <w:tc>
          <w:tcPr>
            <w:tcW w:w="600" w:type="dxa"/>
          </w:tcPr>
          <w:p w14:paraId="6A78CB3D" w14:textId="77777777" w:rsidR="00B50050" w:rsidRDefault="00B50050" w:rsidP="0088127C">
            <w:pPr>
              <w:pStyle w:val="OtherTableBody"/>
            </w:pPr>
            <w:r>
              <w:t>23</w:t>
            </w:r>
          </w:p>
        </w:tc>
        <w:tc>
          <w:tcPr>
            <w:tcW w:w="600" w:type="dxa"/>
          </w:tcPr>
          <w:p w14:paraId="3719CE4F" w14:textId="77777777" w:rsidR="00B50050" w:rsidRDefault="00B50050" w:rsidP="0088127C">
            <w:pPr>
              <w:pStyle w:val="OtherTableBody"/>
            </w:pPr>
            <w:r>
              <w:t>..</w:t>
            </w:r>
          </w:p>
        </w:tc>
        <w:tc>
          <w:tcPr>
            <w:tcW w:w="600" w:type="dxa"/>
          </w:tcPr>
          <w:p w14:paraId="740C7CCB" w14:textId="77777777" w:rsidR="00B50050" w:rsidRDefault="00B50050" w:rsidP="0088127C">
            <w:pPr>
              <w:pStyle w:val="OtherTableBody"/>
            </w:pPr>
          </w:p>
        </w:tc>
        <w:tc>
          <w:tcPr>
            <w:tcW w:w="600" w:type="dxa"/>
          </w:tcPr>
          <w:p w14:paraId="1E1C7E9F" w14:textId="77777777" w:rsidR="00B50050" w:rsidRDefault="00B50050" w:rsidP="0088127C">
            <w:pPr>
              <w:pStyle w:val="OtherTableBody"/>
            </w:pPr>
            <w:r>
              <w:t>EI</w:t>
            </w:r>
          </w:p>
        </w:tc>
        <w:tc>
          <w:tcPr>
            <w:tcW w:w="700" w:type="dxa"/>
          </w:tcPr>
          <w:p w14:paraId="46324B70" w14:textId="77777777" w:rsidR="00B50050" w:rsidRDefault="00B50050" w:rsidP="0088127C">
            <w:pPr>
              <w:pStyle w:val="OtherTableBody"/>
            </w:pPr>
          </w:p>
        </w:tc>
        <w:tc>
          <w:tcPr>
            <w:tcW w:w="600" w:type="dxa"/>
          </w:tcPr>
          <w:p w14:paraId="1284F1F0" w14:textId="77777777" w:rsidR="00B50050" w:rsidRDefault="00B50050" w:rsidP="0088127C">
            <w:pPr>
              <w:pStyle w:val="OtherTableBody"/>
            </w:pPr>
          </w:p>
        </w:tc>
        <w:tc>
          <w:tcPr>
            <w:tcW w:w="900" w:type="dxa"/>
          </w:tcPr>
          <w:p w14:paraId="11424D65" w14:textId="77777777" w:rsidR="00B50050" w:rsidRDefault="00B50050" w:rsidP="0088127C">
            <w:pPr>
              <w:pStyle w:val="OtherTableBody"/>
            </w:pPr>
            <w:r>
              <w:t>10.6.1.23</w:t>
            </w:r>
          </w:p>
        </w:tc>
      </w:tr>
      <w:tr w:rsidR="00B50050" w14:paraId="61B7520C" w14:textId="77777777" w:rsidTr="00195548">
        <w:tc>
          <w:tcPr>
            <w:tcW w:w="3500" w:type="dxa"/>
          </w:tcPr>
          <w:p w14:paraId="0B84B7A5" w14:textId="77777777" w:rsidR="00B50050" w:rsidRDefault="00B50050" w:rsidP="0088127C">
            <w:pPr>
              <w:pStyle w:val="OtherTableBody"/>
            </w:pPr>
            <w:r>
              <w:t>Parent Filler Appointment ID</w:t>
            </w:r>
          </w:p>
        </w:tc>
        <w:tc>
          <w:tcPr>
            <w:tcW w:w="700" w:type="dxa"/>
          </w:tcPr>
          <w:p w14:paraId="7D85FCB8" w14:textId="77777777" w:rsidR="00B50050" w:rsidRDefault="00B50050" w:rsidP="0088127C">
            <w:pPr>
              <w:pStyle w:val="OtherTableBody"/>
            </w:pPr>
            <w:r>
              <w:t>00882</w:t>
            </w:r>
          </w:p>
        </w:tc>
        <w:tc>
          <w:tcPr>
            <w:tcW w:w="600" w:type="dxa"/>
          </w:tcPr>
          <w:p w14:paraId="183D1F80" w14:textId="77777777" w:rsidR="00B50050" w:rsidRDefault="00B50050" w:rsidP="0088127C">
            <w:pPr>
              <w:pStyle w:val="OtherTableBody"/>
            </w:pPr>
            <w:r>
              <w:t>SCH</w:t>
            </w:r>
          </w:p>
        </w:tc>
        <w:tc>
          <w:tcPr>
            <w:tcW w:w="600" w:type="dxa"/>
          </w:tcPr>
          <w:p w14:paraId="7BEE2054" w14:textId="77777777" w:rsidR="00B50050" w:rsidRDefault="00B50050" w:rsidP="0088127C">
            <w:pPr>
              <w:pStyle w:val="OtherTableBody"/>
            </w:pPr>
            <w:r>
              <w:t>24</w:t>
            </w:r>
          </w:p>
        </w:tc>
        <w:tc>
          <w:tcPr>
            <w:tcW w:w="600" w:type="dxa"/>
          </w:tcPr>
          <w:p w14:paraId="795B2482" w14:textId="77777777" w:rsidR="00B50050" w:rsidRDefault="00B50050" w:rsidP="0088127C">
            <w:pPr>
              <w:pStyle w:val="OtherTableBody"/>
            </w:pPr>
            <w:r>
              <w:t>..</w:t>
            </w:r>
          </w:p>
        </w:tc>
        <w:tc>
          <w:tcPr>
            <w:tcW w:w="600" w:type="dxa"/>
          </w:tcPr>
          <w:p w14:paraId="389481F1" w14:textId="77777777" w:rsidR="00B50050" w:rsidRDefault="00B50050" w:rsidP="0088127C">
            <w:pPr>
              <w:pStyle w:val="OtherTableBody"/>
            </w:pPr>
          </w:p>
        </w:tc>
        <w:tc>
          <w:tcPr>
            <w:tcW w:w="600" w:type="dxa"/>
          </w:tcPr>
          <w:p w14:paraId="3449D7FD" w14:textId="77777777" w:rsidR="00B50050" w:rsidRDefault="00B50050" w:rsidP="0088127C">
            <w:pPr>
              <w:pStyle w:val="OtherTableBody"/>
            </w:pPr>
            <w:r>
              <w:t>EI</w:t>
            </w:r>
          </w:p>
        </w:tc>
        <w:tc>
          <w:tcPr>
            <w:tcW w:w="700" w:type="dxa"/>
          </w:tcPr>
          <w:p w14:paraId="0FEFCBCC" w14:textId="77777777" w:rsidR="00B50050" w:rsidRDefault="00B50050" w:rsidP="0088127C">
            <w:pPr>
              <w:pStyle w:val="OtherTableBody"/>
            </w:pPr>
          </w:p>
        </w:tc>
        <w:tc>
          <w:tcPr>
            <w:tcW w:w="600" w:type="dxa"/>
          </w:tcPr>
          <w:p w14:paraId="7D69FE23" w14:textId="77777777" w:rsidR="00B50050" w:rsidRDefault="00B50050" w:rsidP="0088127C">
            <w:pPr>
              <w:pStyle w:val="OtherTableBody"/>
            </w:pPr>
          </w:p>
        </w:tc>
        <w:tc>
          <w:tcPr>
            <w:tcW w:w="900" w:type="dxa"/>
          </w:tcPr>
          <w:p w14:paraId="66478B49" w14:textId="77777777" w:rsidR="00B50050" w:rsidRDefault="00B50050" w:rsidP="0088127C">
            <w:pPr>
              <w:pStyle w:val="OtherTableBody"/>
            </w:pPr>
            <w:r>
              <w:t>10.6.2.24</w:t>
            </w:r>
          </w:p>
        </w:tc>
      </w:tr>
      <w:tr w:rsidR="00B50050" w14:paraId="09D331D3" w14:textId="77777777" w:rsidTr="00195548">
        <w:tc>
          <w:tcPr>
            <w:tcW w:w="3500" w:type="dxa"/>
          </w:tcPr>
          <w:p w14:paraId="50D39117" w14:textId="77777777" w:rsidR="00B50050" w:rsidRDefault="00B50050" w:rsidP="0088127C">
            <w:pPr>
              <w:pStyle w:val="OtherTableBody"/>
            </w:pPr>
            <w:r>
              <w:lastRenderedPageBreak/>
              <w:t>Parent Observation Group ID</w:t>
            </w:r>
          </w:p>
        </w:tc>
        <w:tc>
          <w:tcPr>
            <w:tcW w:w="700" w:type="dxa"/>
          </w:tcPr>
          <w:p w14:paraId="5F720D6C" w14:textId="77777777" w:rsidR="00B50050" w:rsidRDefault="00B50050" w:rsidP="0088127C">
            <w:pPr>
              <w:pStyle w:val="OtherTableBody"/>
            </w:pPr>
            <w:r>
              <w:t>02308</w:t>
            </w:r>
          </w:p>
        </w:tc>
        <w:tc>
          <w:tcPr>
            <w:tcW w:w="600" w:type="dxa"/>
          </w:tcPr>
          <w:p w14:paraId="3579E1EB" w14:textId="77777777" w:rsidR="00B50050" w:rsidRDefault="00B50050" w:rsidP="0088127C">
            <w:pPr>
              <w:pStyle w:val="OtherTableBody"/>
            </w:pPr>
            <w:r>
              <w:t>OBR</w:t>
            </w:r>
          </w:p>
        </w:tc>
        <w:tc>
          <w:tcPr>
            <w:tcW w:w="600" w:type="dxa"/>
          </w:tcPr>
          <w:p w14:paraId="1FDCCD9D" w14:textId="77777777" w:rsidR="00B50050" w:rsidRDefault="00B50050" w:rsidP="0088127C">
            <w:pPr>
              <w:pStyle w:val="OtherTableBody"/>
            </w:pPr>
            <w:r>
              <w:t>52</w:t>
            </w:r>
          </w:p>
        </w:tc>
        <w:tc>
          <w:tcPr>
            <w:tcW w:w="600" w:type="dxa"/>
          </w:tcPr>
          <w:p w14:paraId="74C8C052" w14:textId="77777777" w:rsidR="00B50050" w:rsidRDefault="00B50050" w:rsidP="0088127C">
            <w:pPr>
              <w:pStyle w:val="OtherTableBody"/>
            </w:pPr>
            <w:r>
              <w:t>..</w:t>
            </w:r>
          </w:p>
        </w:tc>
        <w:tc>
          <w:tcPr>
            <w:tcW w:w="600" w:type="dxa"/>
          </w:tcPr>
          <w:p w14:paraId="54870425" w14:textId="77777777" w:rsidR="00B50050" w:rsidRDefault="00B50050" w:rsidP="0088127C">
            <w:pPr>
              <w:pStyle w:val="OtherTableBody"/>
            </w:pPr>
          </w:p>
        </w:tc>
        <w:tc>
          <w:tcPr>
            <w:tcW w:w="600" w:type="dxa"/>
          </w:tcPr>
          <w:p w14:paraId="5AB6F11B" w14:textId="77777777" w:rsidR="00B50050" w:rsidRDefault="00B50050" w:rsidP="0088127C">
            <w:pPr>
              <w:pStyle w:val="OtherTableBody"/>
            </w:pPr>
            <w:r>
              <w:t>EI</w:t>
            </w:r>
          </w:p>
        </w:tc>
        <w:tc>
          <w:tcPr>
            <w:tcW w:w="700" w:type="dxa"/>
          </w:tcPr>
          <w:p w14:paraId="374C87B4" w14:textId="77777777" w:rsidR="00B50050" w:rsidRDefault="00B50050" w:rsidP="0088127C">
            <w:pPr>
              <w:pStyle w:val="OtherTableBody"/>
            </w:pPr>
          </w:p>
        </w:tc>
        <w:tc>
          <w:tcPr>
            <w:tcW w:w="600" w:type="dxa"/>
          </w:tcPr>
          <w:p w14:paraId="0DFED7A4" w14:textId="77777777" w:rsidR="00B50050" w:rsidRDefault="00B50050" w:rsidP="0088127C">
            <w:pPr>
              <w:pStyle w:val="OtherTableBody"/>
            </w:pPr>
          </w:p>
        </w:tc>
        <w:tc>
          <w:tcPr>
            <w:tcW w:w="900" w:type="dxa"/>
          </w:tcPr>
          <w:p w14:paraId="04A35A7D" w14:textId="77777777" w:rsidR="00B50050" w:rsidRDefault="00B50050" w:rsidP="0088127C">
            <w:pPr>
              <w:pStyle w:val="OtherTableBody"/>
            </w:pPr>
            <w:r>
              <w:t>4.5.3.52</w:t>
            </w:r>
          </w:p>
        </w:tc>
      </w:tr>
      <w:tr w:rsidR="00B50050" w14:paraId="2FD186DD" w14:textId="77777777" w:rsidTr="00195548">
        <w:tc>
          <w:tcPr>
            <w:tcW w:w="3500" w:type="dxa"/>
          </w:tcPr>
          <w:p w14:paraId="062B18EA" w14:textId="77777777" w:rsidR="00B50050" w:rsidRDefault="00B50050" w:rsidP="0088127C">
            <w:pPr>
              <w:pStyle w:val="OtherTableBody"/>
            </w:pPr>
            <w:r>
              <w:t>Parent of Corporation</w:t>
            </w:r>
          </w:p>
        </w:tc>
        <w:tc>
          <w:tcPr>
            <w:tcW w:w="700" w:type="dxa"/>
          </w:tcPr>
          <w:p w14:paraId="3E677165" w14:textId="77777777" w:rsidR="00B50050" w:rsidRDefault="00B50050" w:rsidP="0088127C">
            <w:pPr>
              <w:pStyle w:val="OtherTableBody"/>
            </w:pPr>
            <w:r>
              <w:t>02408</w:t>
            </w:r>
          </w:p>
        </w:tc>
        <w:tc>
          <w:tcPr>
            <w:tcW w:w="600" w:type="dxa"/>
          </w:tcPr>
          <w:p w14:paraId="217605DC" w14:textId="77777777" w:rsidR="00B50050" w:rsidRDefault="00B50050" w:rsidP="0088127C">
            <w:pPr>
              <w:pStyle w:val="OtherTableBody"/>
            </w:pPr>
            <w:r>
              <w:t>CTR</w:t>
            </w:r>
          </w:p>
        </w:tc>
        <w:tc>
          <w:tcPr>
            <w:tcW w:w="600" w:type="dxa"/>
          </w:tcPr>
          <w:p w14:paraId="47CB9E6A" w14:textId="77777777" w:rsidR="00B50050" w:rsidRDefault="00B50050" w:rsidP="0088127C">
            <w:pPr>
              <w:pStyle w:val="OtherTableBody"/>
            </w:pPr>
            <w:r>
              <w:t>17</w:t>
            </w:r>
          </w:p>
        </w:tc>
        <w:tc>
          <w:tcPr>
            <w:tcW w:w="600" w:type="dxa"/>
          </w:tcPr>
          <w:p w14:paraId="69892C03" w14:textId="77777777" w:rsidR="00B50050" w:rsidRDefault="00B50050" w:rsidP="0088127C">
            <w:pPr>
              <w:pStyle w:val="OtherTableBody"/>
            </w:pPr>
            <w:r>
              <w:t>..</w:t>
            </w:r>
          </w:p>
        </w:tc>
        <w:tc>
          <w:tcPr>
            <w:tcW w:w="600" w:type="dxa"/>
          </w:tcPr>
          <w:p w14:paraId="4E6A5152" w14:textId="77777777" w:rsidR="00B50050" w:rsidRDefault="00B50050" w:rsidP="0088127C">
            <w:pPr>
              <w:pStyle w:val="OtherTableBody"/>
            </w:pPr>
          </w:p>
        </w:tc>
        <w:tc>
          <w:tcPr>
            <w:tcW w:w="600" w:type="dxa"/>
          </w:tcPr>
          <w:p w14:paraId="5FBE95A6" w14:textId="77777777" w:rsidR="00B50050" w:rsidRDefault="00B50050" w:rsidP="0088127C">
            <w:pPr>
              <w:pStyle w:val="OtherTableBody"/>
            </w:pPr>
            <w:r>
              <w:t>XON</w:t>
            </w:r>
          </w:p>
        </w:tc>
        <w:tc>
          <w:tcPr>
            <w:tcW w:w="700" w:type="dxa"/>
          </w:tcPr>
          <w:p w14:paraId="2D7FD97F" w14:textId="77777777" w:rsidR="00B50050" w:rsidRDefault="00B50050" w:rsidP="0088127C">
            <w:pPr>
              <w:pStyle w:val="OtherTableBody"/>
            </w:pPr>
          </w:p>
        </w:tc>
        <w:tc>
          <w:tcPr>
            <w:tcW w:w="600" w:type="dxa"/>
          </w:tcPr>
          <w:p w14:paraId="1CC7AEF6" w14:textId="77777777" w:rsidR="00B50050" w:rsidRDefault="00B50050" w:rsidP="0088127C">
            <w:pPr>
              <w:pStyle w:val="OtherTableBody"/>
            </w:pPr>
          </w:p>
        </w:tc>
        <w:tc>
          <w:tcPr>
            <w:tcW w:w="900" w:type="dxa"/>
          </w:tcPr>
          <w:p w14:paraId="338FD455" w14:textId="77777777" w:rsidR="00B50050" w:rsidRDefault="00B50050" w:rsidP="0088127C">
            <w:pPr>
              <w:pStyle w:val="OtherTableBody"/>
            </w:pPr>
            <w:r>
              <w:t>8.14.2.17</w:t>
            </w:r>
          </w:p>
        </w:tc>
      </w:tr>
      <w:tr w:rsidR="00B50050" w14:paraId="363299DF" w14:textId="77777777" w:rsidTr="00195548">
        <w:tc>
          <w:tcPr>
            <w:tcW w:w="3500" w:type="dxa"/>
          </w:tcPr>
          <w:p w14:paraId="142F98CA" w14:textId="77777777" w:rsidR="00B50050" w:rsidRDefault="00B50050" w:rsidP="0088127C">
            <w:pPr>
              <w:pStyle w:val="OtherTableBody"/>
            </w:pPr>
            <w:r>
              <w:t>Parent Order</w:t>
            </w:r>
          </w:p>
        </w:tc>
        <w:tc>
          <w:tcPr>
            <w:tcW w:w="700" w:type="dxa"/>
          </w:tcPr>
          <w:p w14:paraId="01054252" w14:textId="77777777" w:rsidR="00B50050" w:rsidRDefault="00B50050" w:rsidP="0088127C">
            <w:pPr>
              <w:pStyle w:val="OtherTableBody"/>
            </w:pPr>
            <w:r>
              <w:t>00222</w:t>
            </w:r>
          </w:p>
        </w:tc>
        <w:tc>
          <w:tcPr>
            <w:tcW w:w="600" w:type="dxa"/>
          </w:tcPr>
          <w:p w14:paraId="41CDFB76" w14:textId="77777777" w:rsidR="00B50050" w:rsidRDefault="00B50050" w:rsidP="0088127C">
            <w:pPr>
              <w:pStyle w:val="OtherTableBody"/>
            </w:pPr>
            <w:r>
              <w:t>OBR</w:t>
            </w:r>
          </w:p>
        </w:tc>
        <w:tc>
          <w:tcPr>
            <w:tcW w:w="600" w:type="dxa"/>
          </w:tcPr>
          <w:p w14:paraId="1634B623" w14:textId="77777777" w:rsidR="00B50050" w:rsidRDefault="00B50050" w:rsidP="0088127C">
            <w:pPr>
              <w:pStyle w:val="OtherTableBody"/>
            </w:pPr>
            <w:r>
              <w:t>54</w:t>
            </w:r>
          </w:p>
        </w:tc>
        <w:tc>
          <w:tcPr>
            <w:tcW w:w="600" w:type="dxa"/>
          </w:tcPr>
          <w:p w14:paraId="7F3C1A9A" w14:textId="77777777" w:rsidR="00B50050" w:rsidRDefault="00B50050" w:rsidP="0088127C">
            <w:pPr>
              <w:pStyle w:val="OtherTableBody"/>
            </w:pPr>
            <w:r>
              <w:t>..</w:t>
            </w:r>
          </w:p>
        </w:tc>
        <w:tc>
          <w:tcPr>
            <w:tcW w:w="600" w:type="dxa"/>
          </w:tcPr>
          <w:p w14:paraId="3FD5877F" w14:textId="77777777" w:rsidR="00B50050" w:rsidRDefault="00B50050" w:rsidP="0088127C">
            <w:pPr>
              <w:pStyle w:val="OtherTableBody"/>
            </w:pPr>
          </w:p>
        </w:tc>
        <w:tc>
          <w:tcPr>
            <w:tcW w:w="600" w:type="dxa"/>
          </w:tcPr>
          <w:p w14:paraId="7DBBEF38" w14:textId="77777777" w:rsidR="00B50050" w:rsidRDefault="00B50050" w:rsidP="0088127C">
            <w:pPr>
              <w:pStyle w:val="OtherTableBody"/>
            </w:pPr>
            <w:r>
              <w:t>EIP</w:t>
            </w:r>
          </w:p>
        </w:tc>
        <w:tc>
          <w:tcPr>
            <w:tcW w:w="700" w:type="dxa"/>
          </w:tcPr>
          <w:p w14:paraId="2DD5409D" w14:textId="77777777" w:rsidR="00B50050" w:rsidRDefault="00B50050" w:rsidP="0088127C">
            <w:pPr>
              <w:pStyle w:val="OtherTableBody"/>
            </w:pPr>
            <w:r>
              <w:t>Y</w:t>
            </w:r>
          </w:p>
        </w:tc>
        <w:tc>
          <w:tcPr>
            <w:tcW w:w="600" w:type="dxa"/>
          </w:tcPr>
          <w:p w14:paraId="691C97E1" w14:textId="77777777" w:rsidR="00B50050" w:rsidRDefault="00B50050" w:rsidP="0088127C">
            <w:pPr>
              <w:pStyle w:val="OtherTableBody"/>
            </w:pPr>
          </w:p>
        </w:tc>
        <w:tc>
          <w:tcPr>
            <w:tcW w:w="900" w:type="dxa"/>
          </w:tcPr>
          <w:p w14:paraId="08FB9292" w14:textId="77777777" w:rsidR="00B50050" w:rsidRDefault="00B50050" w:rsidP="0088127C">
            <w:pPr>
              <w:pStyle w:val="OtherTableBody"/>
            </w:pPr>
            <w:r>
              <w:t>4.5.3.54</w:t>
            </w:r>
          </w:p>
        </w:tc>
      </w:tr>
      <w:tr w:rsidR="00B50050" w14:paraId="39DDB6C9" w14:textId="77777777" w:rsidTr="00195548">
        <w:tc>
          <w:tcPr>
            <w:tcW w:w="3500" w:type="dxa"/>
          </w:tcPr>
          <w:p w14:paraId="4E45C7A5" w14:textId="77777777" w:rsidR="00B50050" w:rsidRDefault="00B50050" w:rsidP="0088127C">
            <w:pPr>
              <w:pStyle w:val="OtherTableBody"/>
            </w:pPr>
            <w:r>
              <w:t>Parent Order</w:t>
            </w:r>
          </w:p>
        </w:tc>
        <w:tc>
          <w:tcPr>
            <w:tcW w:w="700" w:type="dxa"/>
          </w:tcPr>
          <w:p w14:paraId="6608D14B" w14:textId="77777777" w:rsidR="00B50050" w:rsidRDefault="00B50050" w:rsidP="0088127C">
            <w:pPr>
              <w:pStyle w:val="OtherTableBody"/>
            </w:pPr>
            <w:r>
              <w:t>00222</w:t>
            </w:r>
          </w:p>
        </w:tc>
        <w:tc>
          <w:tcPr>
            <w:tcW w:w="600" w:type="dxa"/>
          </w:tcPr>
          <w:p w14:paraId="7B52079A" w14:textId="77777777" w:rsidR="00B50050" w:rsidRDefault="00B50050" w:rsidP="0088127C">
            <w:pPr>
              <w:pStyle w:val="OtherTableBody"/>
            </w:pPr>
            <w:r>
              <w:t>ORC</w:t>
            </w:r>
          </w:p>
        </w:tc>
        <w:tc>
          <w:tcPr>
            <w:tcW w:w="600" w:type="dxa"/>
          </w:tcPr>
          <w:p w14:paraId="14FAAB97" w14:textId="77777777" w:rsidR="00B50050" w:rsidRDefault="00B50050" w:rsidP="0088127C">
            <w:pPr>
              <w:pStyle w:val="OtherTableBody"/>
            </w:pPr>
            <w:r>
              <w:t>8</w:t>
            </w:r>
          </w:p>
        </w:tc>
        <w:tc>
          <w:tcPr>
            <w:tcW w:w="600" w:type="dxa"/>
          </w:tcPr>
          <w:p w14:paraId="6F957115" w14:textId="77777777" w:rsidR="00B50050" w:rsidRDefault="00B50050" w:rsidP="0088127C">
            <w:pPr>
              <w:pStyle w:val="OtherTableBody"/>
            </w:pPr>
            <w:r>
              <w:t>..</w:t>
            </w:r>
          </w:p>
        </w:tc>
        <w:tc>
          <w:tcPr>
            <w:tcW w:w="600" w:type="dxa"/>
          </w:tcPr>
          <w:p w14:paraId="5320196E" w14:textId="77777777" w:rsidR="00B50050" w:rsidRDefault="00B50050" w:rsidP="0088127C">
            <w:pPr>
              <w:pStyle w:val="OtherTableBody"/>
            </w:pPr>
          </w:p>
        </w:tc>
        <w:tc>
          <w:tcPr>
            <w:tcW w:w="600" w:type="dxa"/>
          </w:tcPr>
          <w:p w14:paraId="117C72E5" w14:textId="77777777" w:rsidR="00B50050" w:rsidRDefault="00B50050" w:rsidP="0088127C">
            <w:pPr>
              <w:pStyle w:val="OtherTableBody"/>
            </w:pPr>
            <w:r>
              <w:t>EIP</w:t>
            </w:r>
          </w:p>
        </w:tc>
        <w:tc>
          <w:tcPr>
            <w:tcW w:w="700" w:type="dxa"/>
          </w:tcPr>
          <w:p w14:paraId="6E507E2D" w14:textId="77777777" w:rsidR="00B50050" w:rsidRDefault="00B50050" w:rsidP="0088127C">
            <w:pPr>
              <w:pStyle w:val="OtherTableBody"/>
            </w:pPr>
            <w:r>
              <w:t>Y</w:t>
            </w:r>
          </w:p>
        </w:tc>
        <w:tc>
          <w:tcPr>
            <w:tcW w:w="600" w:type="dxa"/>
          </w:tcPr>
          <w:p w14:paraId="21056D06" w14:textId="77777777" w:rsidR="00B50050" w:rsidRDefault="00B50050" w:rsidP="0088127C">
            <w:pPr>
              <w:pStyle w:val="OtherTableBody"/>
            </w:pPr>
          </w:p>
        </w:tc>
        <w:tc>
          <w:tcPr>
            <w:tcW w:w="900" w:type="dxa"/>
          </w:tcPr>
          <w:p w14:paraId="68344F93" w14:textId="77777777" w:rsidR="00B50050" w:rsidRDefault="00B50050" w:rsidP="0088127C">
            <w:pPr>
              <w:pStyle w:val="OtherTableBody"/>
            </w:pPr>
            <w:r>
              <w:t>4.5.1.8</w:t>
            </w:r>
          </w:p>
        </w:tc>
      </w:tr>
      <w:tr w:rsidR="00B50050" w14:paraId="46578CF6" w14:textId="77777777" w:rsidTr="00195548">
        <w:tc>
          <w:tcPr>
            <w:tcW w:w="3500" w:type="dxa"/>
          </w:tcPr>
          <w:p w14:paraId="09BA0494" w14:textId="77777777" w:rsidR="00B50050" w:rsidRDefault="00B50050" w:rsidP="0088127C">
            <w:pPr>
              <w:pStyle w:val="OtherTableBody"/>
            </w:pPr>
            <w:r>
              <w:t>Parent Package ID</w:t>
            </w:r>
          </w:p>
        </w:tc>
        <w:tc>
          <w:tcPr>
            <w:tcW w:w="700" w:type="dxa"/>
          </w:tcPr>
          <w:p w14:paraId="404E6726" w14:textId="77777777" w:rsidR="00B50050" w:rsidRDefault="00B50050" w:rsidP="0088127C">
            <w:pPr>
              <w:pStyle w:val="OtherTableBody"/>
            </w:pPr>
            <w:r>
              <w:t>02352</w:t>
            </w:r>
          </w:p>
        </w:tc>
        <w:tc>
          <w:tcPr>
            <w:tcW w:w="600" w:type="dxa"/>
          </w:tcPr>
          <w:p w14:paraId="1AD7FE4A" w14:textId="77777777" w:rsidR="00B50050" w:rsidRDefault="00B50050" w:rsidP="0088127C">
            <w:pPr>
              <w:pStyle w:val="OtherTableBody"/>
            </w:pPr>
            <w:r>
              <w:t>PAC</w:t>
            </w:r>
          </w:p>
        </w:tc>
        <w:tc>
          <w:tcPr>
            <w:tcW w:w="600" w:type="dxa"/>
          </w:tcPr>
          <w:p w14:paraId="6B431C6B" w14:textId="77777777" w:rsidR="00B50050" w:rsidRDefault="00B50050" w:rsidP="0088127C">
            <w:pPr>
              <w:pStyle w:val="OtherTableBody"/>
            </w:pPr>
            <w:r>
              <w:t>3</w:t>
            </w:r>
          </w:p>
        </w:tc>
        <w:tc>
          <w:tcPr>
            <w:tcW w:w="600" w:type="dxa"/>
          </w:tcPr>
          <w:p w14:paraId="08A63647" w14:textId="77777777" w:rsidR="00B50050" w:rsidRDefault="00B50050" w:rsidP="0088127C">
            <w:pPr>
              <w:pStyle w:val="OtherTableBody"/>
            </w:pPr>
            <w:r>
              <w:t>..</w:t>
            </w:r>
          </w:p>
        </w:tc>
        <w:tc>
          <w:tcPr>
            <w:tcW w:w="600" w:type="dxa"/>
          </w:tcPr>
          <w:p w14:paraId="6B7CE994" w14:textId="77777777" w:rsidR="00B50050" w:rsidRDefault="00B50050" w:rsidP="0088127C">
            <w:pPr>
              <w:pStyle w:val="OtherTableBody"/>
            </w:pPr>
          </w:p>
        </w:tc>
        <w:tc>
          <w:tcPr>
            <w:tcW w:w="600" w:type="dxa"/>
          </w:tcPr>
          <w:p w14:paraId="3219BDEA" w14:textId="77777777" w:rsidR="00B50050" w:rsidRDefault="00B50050" w:rsidP="0088127C">
            <w:pPr>
              <w:pStyle w:val="OtherTableBody"/>
            </w:pPr>
            <w:r>
              <w:t>EI</w:t>
            </w:r>
          </w:p>
        </w:tc>
        <w:tc>
          <w:tcPr>
            <w:tcW w:w="700" w:type="dxa"/>
          </w:tcPr>
          <w:p w14:paraId="20978A42" w14:textId="77777777" w:rsidR="00B50050" w:rsidRDefault="00B50050" w:rsidP="0088127C">
            <w:pPr>
              <w:pStyle w:val="OtherTableBody"/>
            </w:pPr>
          </w:p>
        </w:tc>
        <w:tc>
          <w:tcPr>
            <w:tcW w:w="600" w:type="dxa"/>
          </w:tcPr>
          <w:p w14:paraId="709FCE0E" w14:textId="77777777" w:rsidR="00B50050" w:rsidRDefault="00B50050" w:rsidP="0088127C">
            <w:pPr>
              <w:pStyle w:val="OtherTableBody"/>
            </w:pPr>
          </w:p>
        </w:tc>
        <w:tc>
          <w:tcPr>
            <w:tcW w:w="900" w:type="dxa"/>
          </w:tcPr>
          <w:p w14:paraId="3DB0E540" w14:textId="77777777" w:rsidR="00B50050" w:rsidRDefault="00B50050" w:rsidP="0088127C">
            <w:pPr>
              <w:pStyle w:val="OtherTableBody"/>
            </w:pPr>
            <w:r>
              <w:t>7.16.3.3</w:t>
            </w:r>
          </w:p>
        </w:tc>
      </w:tr>
      <w:tr w:rsidR="00B50050" w14:paraId="42F77235" w14:textId="77777777" w:rsidTr="00195548">
        <w:tc>
          <w:tcPr>
            <w:tcW w:w="3500" w:type="dxa"/>
          </w:tcPr>
          <w:p w14:paraId="27C78280" w14:textId="77777777" w:rsidR="00B50050" w:rsidRDefault="00B50050" w:rsidP="0088127C">
            <w:pPr>
              <w:pStyle w:val="OtherTableBody"/>
            </w:pPr>
            <w:r>
              <w:t>Parent Placer Appointment ID</w:t>
            </w:r>
          </w:p>
        </w:tc>
        <w:tc>
          <w:tcPr>
            <w:tcW w:w="700" w:type="dxa"/>
          </w:tcPr>
          <w:p w14:paraId="2BE626C4" w14:textId="77777777" w:rsidR="00B50050" w:rsidRDefault="00B50050" w:rsidP="0088127C">
            <w:pPr>
              <w:pStyle w:val="OtherTableBody"/>
            </w:pPr>
            <w:r>
              <w:t>00881</w:t>
            </w:r>
          </w:p>
        </w:tc>
        <w:tc>
          <w:tcPr>
            <w:tcW w:w="600" w:type="dxa"/>
          </w:tcPr>
          <w:p w14:paraId="376A04DF" w14:textId="77777777" w:rsidR="00B50050" w:rsidRDefault="00B50050" w:rsidP="0088127C">
            <w:pPr>
              <w:pStyle w:val="OtherTableBody"/>
            </w:pPr>
            <w:r>
              <w:t>ARQ</w:t>
            </w:r>
          </w:p>
        </w:tc>
        <w:tc>
          <w:tcPr>
            <w:tcW w:w="600" w:type="dxa"/>
          </w:tcPr>
          <w:p w14:paraId="7949A66A" w14:textId="77777777" w:rsidR="00B50050" w:rsidRDefault="00B50050" w:rsidP="0088127C">
            <w:pPr>
              <w:pStyle w:val="OtherTableBody"/>
            </w:pPr>
            <w:r>
              <w:t>22</w:t>
            </w:r>
          </w:p>
        </w:tc>
        <w:tc>
          <w:tcPr>
            <w:tcW w:w="600" w:type="dxa"/>
          </w:tcPr>
          <w:p w14:paraId="198234AF" w14:textId="77777777" w:rsidR="00B50050" w:rsidRDefault="00B50050" w:rsidP="0088127C">
            <w:pPr>
              <w:pStyle w:val="OtherTableBody"/>
            </w:pPr>
            <w:r>
              <w:t>..</w:t>
            </w:r>
          </w:p>
        </w:tc>
        <w:tc>
          <w:tcPr>
            <w:tcW w:w="600" w:type="dxa"/>
          </w:tcPr>
          <w:p w14:paraId="332BE0F0" w14:textId="77777777" w:rsidR="00B50050" w:rsidRDefault="00B50050" w:rsidP="0088127C">
            <w:pPr>
              <w:pStyle w:val="OtherTableBody"/>
            </w:pPr>
          </w:p>
        </w:tc>
        <w:tc>
          <w:tcPr>
            <w:tcW w:w="600" w:type="dxa"/>
          </w:tcPr>
          <w:p w14:paraId="356115FA" w14:textId="77777777" w:rsidR="00B50050" w:rsidRDefault="00B50050" w:rsidP="0088127C">
            <w:pPr>
              <w:pStyle w:val="OtherTableBody"/>
            </w:pPr>
            <w:r>
              <w:t>EI</w:t>
            </w:r>
          </w:p>
        </w:tc>
        <w:tc>
          <w:tcPr>
            <w:tcW w:w="700" w:type="dxa"/>
          </w:tcPr>
          <w:p w14:paraId="6894F9E6" w14:textId="77777777" w:rsidR="00B50050" w:rsidRDefault="00B50050" w:rsidP="0088127C">
            <w:pPr>
              <w:pStyle w:val="OtherTableBody"/>
            </w:pPr>
          </w:p>
        </w:tc>
        <w:tc>
          <w:tcPr>
            <w:tcW w:w="600" w:type="dxa"/>
          </w:tcPr>
          <w:p w14:paraId="3643E3D7" w14:textId="77777777" w:rsidR="00B50050" w:rsidRDefault="00B50050" w:rsidP="0088127C">
            <w:pPr>
              <w:pStyle w:val="OtherTableBody"/>
            </w:pPr>
          </w:p>
        </w:tc>
        <w:tc>
          <w:tcPr>
            <w:tcW w:w="900" w:type="dxa"/>
          </w:tcPr>
          <w:p w14:paraId="65888F89" w14:textId="77777777" w:rsidR="00B50050" w:rsidRDefault="00B50050" w:rsidP="0088127C">
            <w:pPr>
              <w:pStyle w:val="OtherTableBody"/>
            </w:pPr>
            <w:r>
              <w:t>10.6.1.22</w:t>
            </w:r>
          </w:p>
        </w:tc>
      </w:tr>
      <w:tr w:rsidR="00B50050" w14:paraId="60A83D5E" w14:textId="77777777" w:rsidTr="00195548">
        <w:tc>
          <w:tcPr>
            <w:tcW w:w="3500" w:type="dxa"/>
          </w:tcPr>
          <w:p w14:paraId="29E52343" w14:textId="77777777" w:rsidR="00B50050" w:rsidRDefault="00B50050" w:rsidP="0088127C">
            <w:pPr>
              <w:pStyle w:val="OtherTableBody"/>
            </w:pPr>
            <w:r>
              <w:t>Parent Placer Appointment ID</w:t>
            </w:r>
          </w:p>
        </w:tc>
        <w:tc>
          <w:tcPr>
            <w:tcW w:w="700" w:type="dxa"/>
          </w:tcPr>
          <w:p w14:paraId="56868A2B" w14:textId="77777777" w:rsidR="00B50050" w:rsidRDefault="00B50050" w:rsidP="0088127C">
            <w:pPr>
              <w:pStyle w:val="OtherTableBody"/>
            </w:pPr>
            <w:r>
              <w:t>00881</w:t>
            </w:r>
          </w:p>
        </w:tc>
        <w:tc>
          <w:tcPr>
            <w:tcW w:w="600" w:type="dxa"/>
          </w:tcPr>
          <w:p w14:paraId="026F82BE" w14:textId="77777777" w:rsidR="00B50050" w:rsidRDefault="00B50050" w:rsidP="0088127C">
            <w:pPr>
              <w:pStyle w:val="OtherTableBody"/>
            </w:pPr>
            <w:r>
              <w:t>SCH</w:t>
            </w:r>
          </w:p>
        </w:tc>
        <w:tc>
          <w:tcPr>
            <w:tcW w:w="600" w:type="dxa"/>
          </w:tcPr>
          <w:p w14:paraId="0AF774D0" w14:textId="77777777" w:rsidR="00B50050" w:rsidRDefault="00B50050" w:rsidP="0088127C">
            <w:pPr>
              <w:pStyle w:val="OtherTableBody"/>
            </w:pPr>
            <w:r>
              <w:t>23</w:t>
            </w:r>
          </w:p>
        </w:tc>
        <w:tc>
          <w:tcPr>
            <w:tcW w:w="600" w:type="dxa"/>
          </w:tcPr>
          <w:p w14:paraId="52491579" w14:textId="77777777" w:rsidR="00B50050" w:rsidRDefault="00B50050" w:rsidP="0088127C">
            <w:pPr>
              <w:pStyle w:val="OtherTableBody"/>
            </w:pPr>
            <w:r>
              <w:t>..</w:t>
            </w:r>
          </w:p>
        </w:tc>
        <w:tc>
          <w:tcPr>
            <w:tcW w:w="600" w:type="dxa"/>
          </w:tcPr>
          <w:p w14:paraId="58C99F7C" w14:textId="77777777" w:rsidR="00B50050" w:rsidRDefault="00B50050" w:rsidP="0088127C">
            <w:pPr>
              <w:pStyle w:val="OtherTableBody"/>
            </w:pPr>
          </w:p>
        </w:tc>
        <w:tc>
          <w:tcPr>
            <w:tcW w:w="600" w:type="dxa"/>
          </w:tcPr>
          <w:p w14:paraId="49F82F1D" w14:textId="77777777" w:rsidR="00B50050" w:rsidRDefault="00B50050" w:rsidP="0088127C">
            <w:pPr>
              <w:pStyle w:val="OtherTableBody"/>
            </w:pPr>
            <w:r>
              <w:t>EI</w:t>
            </w:r>
          </w:p>
        </w:tc>
        <w:tc>
          <w:tcPr>
            <w:tcW w:w="700" w:type="dxa"/>
          </w:tcPr>
          <w:p w14:paraId="513447EC" w14:textId="77777777" w:rsidR="00B50050" w:rsidRDefault="00B50050" w:rsidP="0088127C">
            <w:pPr>
              <w:pStyle w:val="OtherTableBody"/>
            </w:pPr>
          </w:p>
        </w:tc>
        <w:tc>
          <w:tcPr>
            <w:tcW w:w="600" w:type="dxa"/>
          </w:tcPr>
          <w:p w14:paraId="5DB80126" w14:textId="77777777" w:rsidR="00B50050" w:rsidRDefault="00B50050" w:rsidP="0088127C">
            <w:pPr>
              <w:pStyle w:val="OtherTableBody"/>
            </w:pPr>
          </w:p>
        </w:tc>
        <w:tc>
          <w:tcPr>
            <w:tcW w:w="900" w:type="dxa"/>
          </w:tcPr>
          <w:p w14:paraId="7710F587" w14:textId="77777777" w:rsidR="00B50050" w:rsidRDefault="00B50050" w:rsidP="0088127C">
            <w:pPr>
              <w:pStyle w:val="OtherTableBody"/>
            </w:pPr>
            <w:r>
              <w:t>10.6.2.23</w:t>
            </w:r>
          </w:p>
        </w:tc>
      </w:tr>
      <w:tr w:rsidR="00B50050" w14:paraId="2DB07B3B" w14:textId="77777777" w:rsidTr="00195548">
        <w:tc>
          <w:tcPr>
            <w:tcW w:w="3500" w:type="dxa"/>
          </w:tcPr>
          <w:p w14:paraId="31472CC5" w14:textId="77777777" w:rsidR="00B50050" w:rsidRDefault="00B50050" w:rsidP="0088127C">
            <w:pPr>
              <w:pStyle w:val="OtherTableBody"/>
            </w:pPr>
            <w:r>
              <w:t>Parent Procedure ID</w:t>
            </w:r>
          </w:p>
        </w:tc>
        <w:tc>
          <w:tcPr>
            <w:tcW w:w="700" w:type="dxa"/>
          </w:tcPr>
          <w:p w14:paraId="128D5171" w14:textId="77777777" w:rsidR="00B50050" w:rsidRDefault="00B50050" w:rsidP="0088127C">
            <w:pPr>
              <w:pStyle w:val="OtherTableBody"/>
            </w:pPr>
            <w:r>
              <w:t>02373</w:t>
            </w:r>
          </w:p>
        </w:tc>
        <w:tc>
          <w:tcPr>
            <w:tcW w:w="600" w:type="dxa"/>
          </w:tcPr>
          <w:p w14:paraId="527A27A7" w14:textId="77777777" w:rsidR="00B50050" w:rsidRDefault="00B50050" w:rsidP="0088127C">
            <w:pPr>
              <w:pStyle w:val="OtherTableBody"/>
            </w:pPr>
            <w:r>
              <w:t>PR1</w:t>
            </w:r>
          </w:p>
        </w:tc>
        <w:tc>
          <w:tcPr>
            <w:tcW w:w="600" w:type="dxa"/>
          </w:tcPr>
          <w:p w14:paraId="33501613" w14:textId="77777777" w:rsidR="00B50050" w:rsidRDefault="00B50050" w:rsidP="0088127C">
            <w:pPr>
              <w:pStyle w:val="OtherTableBody"/>
            </w:pPr>
            <w:r>
              <w:t>25</w:t>
            </w:r>
          </w:p>
        </w:tc>
        <w:tc>
          <w:tcPr>
            <w:tcW w:w="600" w:type="dxa"/>
          </w:tcPr>
          <w:p w14:paraId="226B99AA" w14:textId="77777777" w:rsidR="00B50050" w:rsidRDefault="00B50050" w:rsidP="0088127C">
            <w:pPr>
              <w:pStyle w:val="OtherTableBody"/>
            </w:pPr>
            <w:r>
              <w:t>..</w:t>
            </w:r>
          </w:p>
        </w:tc>
        <w:tc>
          <w:tcPr>
            <w:tcW w:w="600" w:type="dxa"/>
          </w:tcPr>
          <w:p w14:paraId="14F2E288" w14:textId="77777777" w:rsidR="00B50050" w:rsidRDefault="00B50050" w:rsidP="0088127C">
            <w:pPr>
              <w:pStyle w:val="OtherTableBody"/>
            </w:pPr>
          </w:p>
        </w:tc>
        <w:tc>
          <w:tcPr>
            <w:tcW w:w="600" w:type="dxa"/>
          </w:tcPr>
          <w:p w14:paraId="44E931BB" w14:textId="77777777" w:rsidR="00B50050" w:rsidRDefault="00B50050" w:rsidP="0088127C">
            <w:pPr>
              <w:pStyle w:val="OtherTableBody"/>
            </w:pPr>
            <w:r>
              <w:t>EI</w:t>
            </w:r>
          </w:p>
        </w:tc>
        <w:tc>
          <w:tcPr>
            <w:tcW w:w="700" w:type="dxa"/>
          </w:tcPr>
          <w:p w14:paraId="4125A0DC" w14:textId="77777777" w:rsidR="00B50050" w:rsidRDefault="00B50050" w:rsidP="0088127C">
            <w:pPr>
              <w:pStyle w:val="OtherTableBody"/>
            </w:pPr>
          </w:p>
        </w:tc>
        <w:tc>
          <w:tcPr>
            <w:tcW w:w="600" w:type="dxa"/>
          </w:tcPr>
          <w:p w14:paraId="5B98EE2A" w14:textId="77777777" w:rsidR="00B50050" w:rsidRDefault="00B50050" w:rsidP="0088127C">
            <w:pPr>
              <w:pStyle w:val="OtherTableBody"/>
            </w:pPr>
          </w:p>
        </w:tc>
        <w:tc>
          <w:tcPr>
            <w:tcW w:w="900" w:type="dxa"/>
          </w:tcPr>
          <w:p w14:paraId="14F59DB9" w14:textId="77777777" w:rsidR="00B50050" w:rsidRDefault="00B50050" w:rsidP="0088127C">
            <w:pPr>
              <w:pStyle w:val="OtherTableBody"/>
            </w:pPr>
            <w:r>
              <w:t>6.5.4.25</w:t>
            </w:r>
          </w:p>
        </w:tc>
      </w:tr>
      <w:tr w:rsidR="00B50050" w14:paraId="1116E420" w14:textId="77777777" w:rsidTr="00195548">
        <w:tc>
          <w:tcPr>
            <w:tcW w:w="3500" w:type="dxa"/>
          </w:tcPr>
          <w:p w14:paraId="667442AD" w14:textId="77777777" w:rsidR="00B50050" w:rsidRDefault="00B50050" w:rsidP="0088127C">
            <w:pPr>
              <w:pStyle w:val="OtherTableBody"/>
            </w:pPr>
            <w:r>
              <w:t>Parent Result +</w:t>
            </w:r>
          </w:p>
        </w:tc>
        <w:tc>
          <w:tcPr>
            <w:tcW w:w="700" w:type="dxa"/>
          </w:tcPr>
          <w:p w14:paraId="152EC230" w14:textId="77777777" w:rsidR="00B50050" w:rsidRDefault="00B50050" w:rsidP="0088127C">
            <w:pPr>
              <w:pStyle w:val="OtherTableBody"/>
            </w:pPr>
            <w:r>
              <w:t>00259</w:t>
            </w:r>
          </w:p>
        </w:tc>
        <w:tc>
          <w:tcPr>
            <w:tcW w:w="600" w:type="dxa"/>
          </w:tcPr>
          <w:p w14:paraId="3DDC6F06" w14:textId="77777777" w:rsidR="00B50050" w:rsidRDefault="00B50050" w:rsidP="0088127C">
            <w:pPr>
              <w:pStyle w:val="OtherTableBody"/>
            </w:pPr>
            <w:r>
              <w:t>OBR</w:t>
            </w:r>
          </w:p>
        </w:tc>
        <w:tc>
          <w:tcPr>
            <w:tcW w:w="600" w:type="dxa"/>
          </w:tcPr>
          <w:p w14:paraId="4C9C0CE0" w14:textId="77777777" w:rsidR="00B50050" w:rsidRDefault="00B50050" w:rsidP="0088127C">
            <w:pPr>
              <w:pStyle w:val="OtherTableBody"/>
            </w:pPr>
            <w:r>
              <w:t>26</w:t>
            </w:r>
          </w:p>
        </w:tc>
        <w:tc>
          <w:tcPr>
            <w:tcW w:w="600" w:type="dxa"/>
          </w:tcPr>
          <w:p w14:paraId="19A6C318" w14:textId="77777777" w:rsidR="00B50050" w:rsidRDefault="00B50050" w:rsidP="0088127C">
            <w:pPr>
              <w:pStyle w:val="OtherTableBody"/>
            </w:pPr>
            <w:r>
              <w:t>..</w:t>
            </w:r>
          </w:p>
        </w:tc>
        <w:tc>
          <w:tcPr>
            <w:tcW w:w="600" w:type="dxa"/>
          </w:tcPr>
          <w:p w14:paraId="2D9741C4" w14:textId="77777777" w:rsidR="00B50050" w:rsidRDefault="00B50050" w:rsidP="0088127C">
            <w:pPr>
              <w:pStyle w:val="OtherTableBody"/>
            </w:pPr>
          </w:p>
        </w:tc>
        <w:tc>
          <w:tcPr>
            <w:tcW w:w="600" w:type="dxa"/>
          </w:tcPr>
          <w:p w14:paraId="1EC2D213" w14:textId="77777777" w:rsidR="00B50050" w:rsidRDefault="00B50050" w:rsidP="0088127C">
            <w:pPr>
              <w:pStyle w:val="OtherTableBody"/>
            </w:pPr>
            <w:r>
              <w:t>PRL</w:t>
            </w:r>
          </w:p>
        </w:tc>
        <w:tc>
          <w:tcPr>
            <w:tcW w:w="700" w:type="dxa"/>
          </w:tcPr>
          <w:p w14:paraId="3301DC86" w14:textId="77777777" w:rsidR="00B50050" w:rsidRDefault="00B50050" w:rsidP="0088127C">
            <w:pPr>
              <w:pStyle w:val="OtherTableBody"/>
            </w:pPr>
          </w:p>
        </w:tc>
        <w:tc>
          <w:tcPr>
            <w:tcW w:w="600" w:type="dxa"/>
          </w:tcPr>
          <w:p w14:paraId="6975CE4E" w14:textId="77777777" w:rsidR="00B50050" w:rsidRDefault="00B50050" w:rsidP="0088127C">
            <w:pPr>
              <w:pStyle w:val="OtherTableBody"/>
            </w:pPr>
          </w:p>
        </w:tc>
        <w:tc>
          <w:tcPr>
            <w:tcW w:w="900" w:type="dxa"/>
          </w:tcPr>
          <w:p w14:paraId="67786711" w14:textId="77777777" w:rsidR="00B50050" w:rsidRDefault="00B50050" w:rsidP="0088127C">
            <w:pPr>
              <w:pStyle w:val="OtherTableBody"/>
            </w:pPr>
            <w:r>
              <w:t>4.5.3.26</w:t>
            </w:r>
          </w:p>
        </w:tc>
      </w:tr>
      <w:tr w:rsidR="00B50050" w14:paraId="74C581C1" w14:textId="77777777" w:rsidTr="00195548">
        <w:tc>
          <w:tcPr>
            <w:tcW w:w="3500" w:type="dxa"/>
          </w:tcPr>
          <w:p w14:paraId="363A5726" w14:textId="77777777" w:rsidR="00B50050" w:rsidRDefault="00B50050" w:rsidP="0088127C">
            <w:pPr>
              <w:pStyle w:val="OtherTableBody"/>
            </w:pPr>
            <w:r>
              <w:t>Parent Universal Service Identifier</w:t>
            </w:r>
          </w:p>
        </w:tc>
        <w:tc>
          <w:tcPr>
            <w:tcW w:w="700" w:type="dxa"/>
          </w:tcPr>
          <w:p w14:paraId="772E1721" w14:textId="77777777" w:rsidR="00B50050" w:rsidRDefault="00B50050" w:rsidP="0088127C">
            <w:pPr>
              <w:pStyle w:val="OtherTableBody"/>
            </w:pPr>
            <w:r>
              <w:t>02286</w:t>
            </w:r>
          </w:p>
        </w:tc>
        <w:tc>
          <w:tcPr>
            <w:tcW w:w="600" w:type="dxa"/>
          </w:tcPr>
          <w:p w14:paraId="3E3A5462" w14:textId="77777777" w:rsidR="00B50050" w:rsidRDefault="00B50050" w:rsidP="0088127C">
            <w:pPr>
              <w:pStyle w:val="OtherTableBody"/>
            </w:pPr>
            <w:r>
              <w:t>OBR</w:t>
            </w:r>
          </w:p>
        </w:tc>
        <w:tc>
          <w:tcPr>
            <w:tcW w:w="600" w:type="dxa"/>
          </w:tcPr>
          <w:p w14:paraId="5EC41621" w14:textId="77777777" w:rsidR="00B50050" w:rsidRDefault="00B50050" w:rsidP="0088127C">
            <w:pPr>
              <w:pStyle w:val="OtherTableBody"/>
            </w:pPr>
            <w:r>
              <w:t>50</w:t>
            </w:r>
          </w:p>
        </w:tc>
        <w:tc>
          <w:tcPr>
            <w:tcW w:w="600" w:type="dxa"/>
          </w:tcPr>
          <w:p w14:paraId="2391EAB9" w14:textId="77777777" w:rsidR="00B50050" w:rsidRDefault="00B50050" w:rsidP="0088127C">
            <w:pPr>
              <w:pStyle w:val="OtherTableBody"/>
            </w:pPr>
            <w:r>
              <w:t>..</w:t>
            </w:r>
          </w:p>
        </w:tc>
        <w:tc>
          <w:tcPr>
            <w:tcW w:w="600" w:type="dxa"/>
          </w:tcPr>
          <w:p w14:paraId="2FE682EA" w14:textId="77777777" w:rsidR="00B50050" w:rsidRDefault="00B50050" w:rsidP="0088127C">
            <w:pPr>
              <w:pStyle w:val="OtherTableBody"/>
            </w:pPr>
          </w:p>
        </w:tc>
        <w:tc>
          <w:tcPr>
            <w:tcW w:w="600" w:type="dxa"/>
          </w:tcPr>
          <w:p w14:paraId="39391E54" w14:textId="77777777" w:rsidR="00B50050" w:rsidRDefault="00B50050" w:rsidP="0088127C">
            <w:pPr>
              <w:pStyle w:val="OtherTableBody"/>
            </w:pPr>
            <w:r>
              <w:t>-</w:t>
            </w:r>
          </w:p>
        </w:tc>
        <w:tc>
          <w:tcPr>
            <w:tcW w:w="700" w:type="dxa"/>
          </w:tcPr>
          <w:p w14:paraId="5F4D55C1" w14:textId="77777777" w:rsidR="00B50050" w:rsidRDefault="00B50050" w:rsidP="0088127C">
            <w:pPr>
              <w:pStyle w:val="OtherTableBody"/>
            </w:pPr>
          </w:p>
        </w:tc>
        <w:tc>
          <w:tcPr>
            <w:tcW w:w="600" w:type="dxa"/>
          </w:tcPr>
          <w:p w14:paraId="34DFB3C4" w14:textId="77777777" w:rsidR="00B50050" w:rsidRDefault="00B50050" w:rsidP="0088127C">
            <w:pPr>
              <w:pStyle w:val="OtherTableBody"/>
            </w:pPr>
          </w:p>
        </w:tc>
        <w:tc>
          <w:tcPr>
            <w:tcW w:w="900" w:type="dxa"/>
          </w:tcPr>
          <w:p w14:paraId="05003A34" w14:textId="77777777" w:rsidR="00B50050" w:rsidRDefault="00B50050" w:rsidP="0088127C">
            <w:pPr>
              <w:pStyle w:val="OtherTableBody"/>
            </w:pPr>
            <w:r>
              <w:t>4.5.3.50</w:t>
            </w:r>
          </w:p>
        </w:tc>
      </w:tr>
      <w:tr w:rsidR="00B50050" w14:paraId="034B4078" w14:textId="77777777" w:rsidTr="00195548">
        <w:tc>
          <w:tcPr>
            <w:tcW w:w="3500" w:type="dxa"/>
          </w:tcPr>
          <w:p w14:paraId="580FB10A" w14:textId="77777777" w:rsidR="00B50050" w:rsidRDefault="00B50050" w:rsidP="0088127C">
            <w:pPr>
              <w:pStyle w:val="OtherTableBody"/>
            </w:pPr>
            <w:r>
              <w:t>Parent Universal Service Identifier</w:t>
            </w:r>
          </w:p>
        </w:tc>
        <w:tc>
          <w:tcPr>
            <w:tcW w:w="700" w:type="dxa"/>
          </w:tcPr>
          <w:p w14:paraId="6D07A412" w14:textId="77777777" w:rsidR="00B50050" w:rsidRDefault="00B50050" w:rsidP="0088127C">
            <w:pPr>
              <w:pStyle w:val="OtherTableBody"/>
            </w:pPr>
            <w:r>
              <w:t>02287</w:t>
            </w:r>
          </w:p>
        </w:tc>
        <w:tc>
          <w:tcPr>
            <w:tcW w:w="600" w:type="dxa"/>
          </w:tcPr>
          <w:p w14:paraId="592E45C4" w14:textId="77777777" w:rsidR="00B50050" w:rsidRDefault="00B50050" w:rsidP="0088127C">
            <w:pPr>
              <w:pStyle w:val="OtherTableBody"/>
            </w:pPr>
            <w:r>
              <w:t>ORC</w:t>
            </w:r>
          </w:p>
        </w:tc>
        <w:tc>
          <w:tcPr>
            <w:tcW w:w="600" w:type="dxa"/>
          </w:tcPr>
          <w:p w14:paraId="5F375A86" w14:textId="77777777" w:rsidR="00B50050" w:rsidRDefault="00B50050" w:rsidP="0088127C">
            <w:pPr>
              <w:pStyle w:val="OtherTableBody"/>
            </w:pPr>
            <w:r>
              <w:t>31</w:t>
            </w:r>
          </w:p>
        </w:tc>
        <w:tc>
          <w:tcPr>
            <w:tcW w:w="600" w:type="dxa"/>
          </w:tcPr>
          <w:p w14:paraId="6998BD37" w14:textId="77777777" w:rsidR="00B50050" w:rsidRDefault="00B50050" w:rsidP="0088127C">
            <w:pPr>
              <w:pStyle w:val="OtherTableBody"/>
            </w:pPr>
            <w:r>
              <w:t>..</w:t>
            </w:r>
          </w:p>
        </w:tc>
        <w:tc>
          <w:tcPr>
            <w:tcW w:w="600" w:type="dxa"/>
          </w:tcPr>
          <w:p w14:paraId="239FCE75" w14:textId="77777777" w:rsidR="00B50050" w:rsidRDefault="00B50050" w:rsidP="0088127C">
            <w:pPr>
              <w:pStyle w:val="OtherTableBody"/>
            </w:pPr>
          </w:p>
        </w:tc>
        <w:tc>
          <w:tcPr>
            <w:tcW w:w="600" w:type="dxa"/>
          </w:tcPr>
          <w:p w14:paraId="44C0326C" w14:textId="77777777" w:rsidR="00B50050" w:rsidRDefault="00B50050" w:rsidP="0088127C">
            <w:pPr>
              <w:pStyle w:val="OtherTableBody"/>
            </w:pPr>
            <w:r>
              <w:t>-</w:t>
            </w:r>
          </w:p>
        </w:tc>
        <w:tc>
          <w:tcPr>
            <w:tcW w:w="700" w:type="dxa"/>
          </w:tcPr>
          <w:p w14:paraId="1C5B43DC" w14:textId="77777777" w:rsidR="00B50050" w:rsidRDefault="00B50050" w:rsidP="0088127C">
            <w:pPr>
              <w:pStyle w:val="OtherTableBody"/>
            </w:pPr>
          </w:p>
        </w:tc>
        <w:tc>
          <w:tcPr>
            <w:tcW w:w="600" w:type="dxa"/>
          </w:tcPr>
          <w:p w14:paraId="7447149A" w14:textId="77777777" w:rsidR="00B50050" w:rsidRDefault="00B50050" w:rsidP="0088127C">
            <w:pPr>
              <w:pStyle w:val="OtherTableBody"/>
            </w:pPr>
          </w:p>
        </w:tc>
        <w:tc>
          <w:tcPr>
            <w:tcW w:w="900" w:type="dxa"/>
          </w:tcPr>
          <w:p w14:paraId="65EE554C" w14:textId="77777777" w:rsidR="00B50050" w:rsidRDefault="00B50050" w:rsidP="0088127C">
            <w:pPr>
              <w:pStyle w:val="OtherTableBody"/>
            </w:pPr>
            <w:r>
              <w:t>4.5.1.31</w:t>
            </w:r>
          </w:p>
        </w:tc>
      </w:tr>
      <w:tr w:rsidR="00B50050" w14:paraId="4471553E" w14:textId="77777777" w:rsidTr="00195548">
        <w:tc>
          <w:tcPr>
            <w:tcW w:w="3500" w:type="dxa"/>
          </w:tcPr>
          <w:p w14:paraId="78F4F8BB" w14:textId="77777777" w:rsidR="00B50050" w:rsidRDefault="00B50050" w:rsidP="0088127C">
            <w:pPr>
              <w:pStyle w:val="OtherTableBody"/>
            </w:pPr>
            <w:r>
              <w:t>Participation Instance ID</w:t>
            </w:r>
          </w:p>
        </w:tc>
        <w:tc>
          <w:tcPr>
            <w:tcW w:w="700" w:type="dxa"/>
          </w:tcPr>
          <w:p w14:paraId="68F72687" w14:textId="77777777" w:rsidR="00B50050" w:rsidRDefault="00B50050" w:rsidP="0088127C">
            <w:pPr>
              <w:pStyle w:val="OtherTableBody"/>
            </w:pPr>
            <w:r>
              <w:t>02379</w:t>
            </w:r>
          </w:p>
        </w:tc>
        <w:tc>
          <w:tcPr>
            <w:tcW w:w="600" w:type="dxa"/>
          </w:tcPr>
          <w:p w14:paraId="6C8DFEE7" w14:textId="77777777" w:rsidR="00B50050" w:rsidRDefault="00B50050" w:rsidP="0088127C">
            <w:pPr>
              <w:pStyle w:val="OtherTableBody"/>
            </w:pPr>
            <w:r>
              <w:t>PRT</w:t>
            </w:r>
          </w:p>
        </w:tc>
        <w:tc>
          <w:tcPr>
            <w:tcW w:w="600" w:type="dxa"/>
          </w:tcPr>
          <w:p w14:paraId="1E78D968" w14:textId="77777777" w:rsidR="00B50050" w:rsidRDefault="00B50050" w:rsidP="0088127C">
            <w:pPr>
              <w:pStyle w:val="OtherTableBody"/>
            </w:pPr>
            <w:r>
              <w:t>1</w:t>
            </w:r>
          </w:p>
        </w:tc>
        <w:tc>
          <w:tcPr>
            <w:tcW w:w="600" w:type="dxa"/>
          </w:tcPr>
          <w:p w14:paraId="1D393D6E" w14:textId="77777777" w:rsidR="00B50050" w:rsidRDefault="00B50050" w:rsidP="0088127C">
            <w:pPr>
              <w:pStyle w:val="OtherTableBody"/>
            </w:pPr>
            <w:r>
              <w:t>1..4</w:t>
            </w:r>
          </w:p>
        </w:tc>
        <w:tc>
          <w:tcPr>
            <w:tcW w:w="600" w:type="dxa"/>
          </w:tcPr>
          <w:p w14:paraId="37F665DA" w14:textId="77777777" w:rsidR="00B50050" w:rsidRDefault="00B50050" w:rsidP="0088127C">
            <w:pPr>
              <w:pStyle w:val="OtherTableBody"/>
            </w:pPr>
          </w:p>
        </w:tc>
        <w:tc>
          <w:tcPr>
            <w:tcW w:w="600" w:type="dxa"/>
          </w:tcPr>
          <w:p w14:paraId="02AE1B37" w14:textId="77777777" w:rsidR="00B50050" w:rsidRDefault="00B50050" w:rsidP="0088127C">
            <w:pPr>
              <w:pStyle w:val="OtherTableBody"/>
            </w:pPr>
            <w:r>
              <w:t>EI</w:t>
            </w:r>
          </w:p>
        </w:tc>
        <w:tc>
          <w:tcPr>
            <w:tcW w:w="700" w:type="dxa"/>
          </w:tcPr>
          <w:p w14:paraId="6C56B73D" w14:textId="77777777" w:rsidR="00B50050" w:rsidRDefault="00B50050" w:rsidP="0088127C">
            <w:pPr>
              <w:pStyle w:val="OtherTableBody"/>
            </w:pPr>
          </w:p>
        </w:tc>
        <w:tc>
          <w:tcPr>
            <w:tcW w:w="600" w:type="dxa"/>
          </w:tcPr>
          <w:p w14:paraId="55C08A16" w14:textId="77777777" w:rsidR="00B50050" w:rsidRDefault="00B50050" w:rsidP="0088127C">
            <w:pPr>
              <w:pStyle w:val="OtherTableBody"/>
            </w:pPr>
          </w:p>
        </w:tc>
        <w:tc>
          <w:tcPr>
            <w:tcW w:w="900" w:type="dxa"/>
          </w:tcPr>
          <w:p w14:paraId="567E4030" w14:textId="77777777" w:rsidR="00B50050" w:rsidRDefault="00B50050" w:rsidP="0088127C">
            <w:pPr>
              <w:pStyle w:val="OtherTableBody"/>
            </w:pPr>
            <w:r>
              <w:t>7.4.4.1</w:t>
            </w:r>
          </w:p>
        </w:tc>
      </w:tr>
      <w:tr w:rsidR="00B50050" w14:paraId="1839E8C2" w14:textId="77777777" w:rsidTr="00195548">
        <w:tc>
          <w:tcPr>
            <w:tcW w:w="3500" w:type="dxa"/>
          </w:tcPr>
          <w:p w14:paraId="4AE00344" w14:textId="77777777" w:rsidR="00B50050" w:rsidRDefault="00B50050" w:rsidP="0088127C">
            <w:pPr>
              <w:pStyle w:val="OtherTableBody"/>
            </w:pPr>
            <w:r>
              <w:t xml:space="preserve">Pathway Established Date/Time </w:t>
            </w:r>
          </w:p>
        </w:tc>
        <w:tc>
          <w:tcPr>
            <w:tcW w:w="700" w:type="dxa"/>
          </w:tcPr>
          <w:p w14:paraId="0EEA1615" w14:textId="77777777" w:rsidR="00B50050" w:rsidRDefault="00B50050" w:rsidP="0088127C">
            <w:pPr>
              <w:pStyle w:val="OtherTableBody"/>
            </w:pPr>
            <w:r>
              <w:t>01209</w:t>
            </w:r>
          </w:p>
        </w:tc>
        <w:tc>
          <w:tcPr>
            <w:tcW w:w="600" w:type="dxa"/>
          </w:tcPr>
          <w:p w14:paraId="455DD6F4" w14:textId="77777777" w:rsidR="00B50050" w:rsidRDefault="00B50050" w:rsidP="0088127C">
            <w:pPr>
              <w:pStyle w:val="OtherTableBody"/>
            </w:pPr>
            <w:r>
              <w:t>PTH</w:t>
            </w:r>
          </w:p>
        </w:tc>
        <w:tc>
          <w:tcPr>
            <w:tcW w:w="600" w:type="dxa"/>
          </w:tcPr>
          <w:p w14:paraId="3C0C38BD" w14:textId="77777777" w:rsidR="00B50050" w:rsidRDefault="00B50050" w:rsidP="0088127C">
            <w:pPr>
              <w:pStyle w:val="OtherTableBody"/>
            </w:pPr>
            <w:r>
              <w:t>4</w:t>
            </w:r>
          </w:p>
        </w:tc>
        <w:tc>
          <w:tcPr>
            <w:tcW w:w="600" w:type="dxa"/>
          </w:tcPr>
          <w:p w14:paraId="3BE98C4B" w14:textId="77777777" w:rsidR="00B50050" w:rsidRDefault="00B50050" w:rsidP="0088127C">
            <w:pPr>
              <w:pStyle w:val="OtherTableBody"/>
            </w:pPr>
            <w:r>
              <w:t>..</w:t>
            </w:r>
          </w:p>
        </w:tc>
        <w:tc>
          <w:tcPr>
            <w:tcW w:w="600" w:type="dxa"/>
          </w:tcPr>
          <w:p w14:paraId="09B7E6BA" w14:textId="77777777" w:rsidR="00B50050" w:rsidRDefault="00B50050" w:rsidP="0088127C">
            <w:pPr>
              <w:pStyle w:val="OtherTableBody"/>
            </w:pPr>
          </w:p>
        </w:tc>
        <w:tc>
          <w:tcPr>
            <w:tcW w:w="600" w:type="dxa"/>
          </w:tcPr>
          <w:p w14:paraId="6F1B1A00" w14:textId="77777777" w:rsidR="00B50050" w:rsidRDefault="00B50050" w:rsidP="0088127C">
            <w:pPr>
              <w:pStyle w:val="OtherTableBody"/>
            </w:pPr>
            <w:r>
              <w:t>DTM</w:t>
            </w:r>
          </w:p>
        </w:tc>
        <w:tc>
          <w:tcPr>
            <w:tcW w:w="700" w:type="dxa"/>
          </w:tcPr>
          <w:p w14:paraId="7DC1672F" w14:textId="77777777" w:rsidR="00B50050" w:rsidRDefault="00B50050" w:rsidP="0088127C">
            <w:pPr>
              <w:pStyle w:val="OtherTableBody"/>
            </w:pPr>
          </w:p>
        </w:tc>
        <w:tc>
          <w:tcPr>
            <w:tcW w:w="600" w:type="dxa"/>
          </w:tcPr>
          <w:p w14:paraId="7FA07992" w14:textId="77777777" w:rsidR="00B50050" w:rsidRDefault="00B50050" w:rsidP="0088127C">
            <w:pPr>
              <w:pStyle w:val="OtherTableBody"/>
            </w:pPr>
          </w:p>
        </w:tc>
        <w:tc>
          <w:tcPr>
            <w:tcW w:w="900" w:type="dxa"/>
          </w:tcPr>
          <w:p w14:paraId="4A64CDD9" w14:textId="77777777" w:rsidR="00B50050" w:rsidRDefault="00B50050" w:rsidP="0088127C">
            <w:pPr>
              <w:pStyle w:val="OtherTableBody"/>
            </w:pPr>
            <w:r>
              <w:t>12.4.3.4</w:t>
            </w:r>
          </w:p>
        </w:tc>
      </w:tr>
      <w:tr w:rsidR="00B50050" w14:paraId="36EA3E45" w14:textId="77777777" w:rsidTr="00195548">
        <w:tc>
          <w:tcPr>
            <w:tcW w:w="3500" w:type="dxa"/>
          </w:tcPr>
          <w:p w14:paraId="00A315AD" w14:textId="77777777" w:rsidR="00B50050" w:rsidRDefault="00B50050" w:rsidP="0088127C">
            <w:pPr>
              <w:pStyle w:val="OtherTableBody"/>
            </w:pPr>
            <w:r>
              <w:t>Pathway ID</w:t>
            </w:r>
          </w:p>
        </w:tc>
        <w:tc>
          <w:tcPr>
            <w:tcW w:w="700" w:type="dxa"/>
          </w:tcPr>
          <w:p w14:paraId="0B832DFF" w14:textId="77777777" w:rsidR="00B50050" w:rsidRDefault="00B50050" w:rsidP="0088127C">
            <w:pPr>
              <w:pStyle w:val="OtherTableBody"/>
            </w:pPr>
            <w:r>
              <w:t>01207</w:t>
            </w:r>
          </w:p>
        </w:tc>
        <w:tc>
          <w:tcPr>
            <w:tcW w:w="600" w:type="dxa"/>
          </w:tcPr>
          <w:p w14:paraId="42884031" w14:textId="77777777" w:rsidR="00B50050" w:rsidRDefault="00B50050" w:rsidP="0088127C">
            <w:pPr>
              <w:pStyle w:val="OtherTableBody"/>
            </w:pPr>
            <w:r>
              <w:t>PTH</w:t>
            </w:r>
          </w:p>
        </w:tc>
        <w:tc>
          <w:tcPr>
            <w:tcW w:w="600" w:type="dxa"/>
          </w:tcPr>
          <w:p w14:paraId="001371C2" w14:textId="77777777" w:rsidR="00B50050" w:rsidRDefault="00B50050" w:rsidP="0088127C">
            <w:pPr>
              <w:pStyle w:val="OtherTableBody"/>
            </w:pPr>
            <w:r>
              <w:t>2</w:t>
            </w:r>
          </w:p>
        </w:tc>
        <w:tc>
          <w:tcPr>
            <w:tcW w:w="600" w:type="dxa"/>
          </w:tcPr>
          <w:p w14:paraId="04FFC219" w14:textId="77777777" w:rsidR="00B50050" w:rsidRDefault="00B50050" w:rsidP="0088127C">
            <w:pPr>
              <w:pStyle w:val="OtherTableBody"/>
            </w:pPr>
            <w:r>
              <w:t>..</w:t>
            </w:r>
          </w:p>
        </w:tc>
        <w:tc>
          <w:tcPr>
            <w:tcW w:w="600" w:type="dxa"/>
          </w:tcPr>
          <w:p w14:paraId="62C5E969" w14:textId="77777777" w:rsidR="00B50050" w:rsidRDefault="00B50050" w:rsidP="0088127C">
            <w:pPr>
              <w:pStyle w:val="OtherTableBody"/>
            </w:pPr>
          </w:p>
        </w:tc>
        <w:tc>
          <w:tcPr>
            <w:tcW w:w="600" w:type="dxa"/>
          </w:tcPr>
          <w:p w14:paraId="5D984EB5" w14:textId="77777777" w:rsidR="00B50050" w:rsidRDefault="00B50050" w:rsidP="0088127C">
            <w:pPr>
              <w:pStyle w:val="OtherTableBody"/>
            </w:pPr>
            <w:r>
              <w:t>CWE</w:t>
            </w:r>
          </w:p>
        </w:tc>
        <w:tc>
          <w:tcPr>
            <w:tcW w:w="700" w:type="dxa"/>
          </w:tcPr>
          <w:p w14:paraId="37105D28" w14:textId="77777777" w:rsidR="00B50050" w:rsidRDefault="00B50050" w:rsidP="0088127C">
            <w:pPr>
              <w:pStyle w:val="OtherTableBody"/>
            </w:pPr>
          </w:p>
        </w:tc>
        <w:tc>
          <w:tcPr>
            <w:tcW w:w="600" w:type="dxa"/>
          </w:tcPr>
          <w:p w14:paraId="09D2947C" w14:textId="77777777" w:rsidR="00B50050" w:rsidRDefault="00B50050" w:rsidP="0088127C">
            <w:pPr>
              <w:pStyle w:val="OtherTableBody"/>
            </w:pPr>
          </w:p>
        </w:tc>
        <w:tc>
          <w:tcPr>
            <w:tcW w:w="900" w:type="dxa"/>
          </w:tcPr>
          <w:p w14:paraId="6E97216D" w14:textId="77777777" w:rsidR="00B50050" w:rsidRDefault="00B50050" w:rsidP="0088127C">
            <w:pPr>
              <w:pStyle w:val="OtherTableBody"/>
            </w:pPr>
            <w:r>
              <w:t>12.4.3.2</w:t>
            </w:r>
          </w:p>
        </w:tc>
      </w:tr>
      <w:tr w:rsidR="00B50050" w14:paraId="30E90D8F" w14:textId="77777777" w:rsidTr="00195548">
        <w:tc>
          <w:tcPr>
            <w:tcW w:w="3500" w:type="dxa"/>
          </w:tcPr>
          <w:p w14:paraId="5363B7A7" w14:textId="77777777" w:rsidR="00B50050" w:rsidRDefault="00B50050" w:rsidP="0088127C">
            <w:pPr>
              <w:pStyle w:val="OtherTableBody"/>
            </w:pPr>
            <w:r>
              <w:t>Pathway Instance ID</w:t>
            </w:r>
          </w:p>
        </w:tc>
        <w:tc>
          <w:tcPr>
            <w:tcW w:w="700" w:type="dxa"/>
          </w:tcPr>
          <w:p w14:paraId="338972A9" w14:textId="77777777" w:rsidR="00B50050" w:rsidRDefault="00B50050" w:rsidP="0088127C">
            <w:pPr>
              <w:pStyle w:val="OtherTableBody"/>
            </w:pPr>
            <w:r>
              <w:t>01208</w:t>
            </w:r>
          </w:p>
        </w:tc>
        <w:tc>
          <w:tcPr>
            <w:tcW w:w="600" w:type="dxa"/>
          </w:tcPr>
          <w:p w14:paraId="3B0093F0" w14:textId="77777777" w:rsidR="00B50050" w:rsidRDefault="00B50050" w:rsidP="0088127C">
            <w:pPr>
              <w:pStyle w:val="OtherTableBody"/>
            </w:pPr>
            <w:r>
              <w:t>PTH</w:t>
            </w:r>
          </w:p>
        </w:tc>
        <w:tc>
          <w:tcPr>
            <w:tcW w:w="600" w:type="dxa"/>
          </w:tcPr>
          <w:p w14:paraId="20383029" w14:textId="77777777" w:rsidR="00B50050" w:rsidRDefault="00B50050" w:rsidP="0088127C">
            <w:pPr>
              <w:pStyle w:val="OtherTableBody"/>
            </w:pPr>
            <w:r>
              <w:t>3</w:t>
            </w:r>
          </w:p>
        </w:tc>
        <w:tc>
          <w:tcPr>
            <w:tcW w:w="600" w:type="dxa"/>
          </w:tcPr>
          <w:p w14:paraId="269C63CC" w14:textId="77777777" w:rsidR="00B50050" w:rsidRDefault="00B50050" w:rsidP="0088127C">
            <w:pPr>
              <w:pStyle w:val="OtherTableBody"/>
            </w:pPr>
            <w:r>
              <w:t>..</w:t>
            </w:r>
          </w:p>
        </w:tc>
        <w:tc>
          <w:tcPr>
            <w:tcW w:w="600" w:type="dxa"/>
          </w:tcPr>
          <w:p w14:paraId="58AD46D9" w14:textId="77777777" w:rsidR="00B50050" w:rsidRDefault="00B50050" w:rsidP="0088127C">
            <w:pPr>
              <w:pStyle w:val="OtherTableBody"/>
            </w:pPr>
          </w:p>
        </w:tc>
        <w:tc>
          <w:tcPr>
            <w:tcW w:w="600" w:type="dxa"/>
          </w:tcPr>
          <w:p w14:paraId="0A83E673" w14:textId="77777777" w:rsidR="00B50050" w:rsidRDefault="00B50050" w:rsidP="0088127C">
            <w:pPr>
              <w:pStyle w:val="OtherTableBody"/>
            </w:pPr>
            <w:r>
              <w:t>EI</w:t>
            </w:r>
          </w:p>
        </w:tc>
        <w:tc>
          <w:tcPr>
            <w:tcW w:w="700" w:type="dxa"/>
          </w:tcPr>
          <w:p w14:paraId="012C87AC" w14:textId="77777777" w:rsidR="00B50050" w:rsidRDefault="00B50050" w:rsidP="0088127C">
            <w:pPr>
              <w:pStyle w:val="OtherTableBody"/>
            </w:pPr>
          </w:p>
        </w:tc>
        <w:tc>
          <w:tcPr>
            <w:tcW w:w="600" w:type="dxa"/>
          </w:tcPr>
          <w:p w14:paraId="245D8650" w14:textId="77777777" w:rsidR="00B50050" w:rsidRDefault="00B50050" w:rsidP="0088127C">
            <w:pPr>
              <w:pStyle w:val="OtherTableBody"/>
            </w:pPr>
          </w:p>
        </w:tc>
        <w:tc>
          <w:tcPr>
            <w:tcW w:w="900" w:type="dxa"/>
          </w:tcPr>
          <w:p w14:paraId="32F660B7" w14:textId="77777777" w:rsidR="00B50050" w:rsidRDefault="00B50050" w:rsidP="0088127C">
            <w:pPr>
              <w:pStyle w:val="OtherTableBody"/>
            </w:pPr>
            <w:r>
              <w:t>12.4.3.3</w:t>
            </w:r>
          </w:p>
        </w:tc>
      </w:tr>
      <w:tr w:rsidR="00B50050" w14:paraId="2B2BF081" w14:textId="77777777" w:rsidTr="00195548">
        <w:tc>
          <w:tcPr>
            <w:tcW w:w="3500" w:type="dxa"/>
          </w:tcPr>
          <w:p w14:paraId="77B9E433" w14:textId="77777777" w:rsidR="00B50050" w:rsidRDefault="00B50050" w:rsidP="0088127C">
            <w:pPr>
              <w:pStyle w:val="OtherTableBody"/>
            </w:pPr>
            <w:r>
              <w:t>Pathway Life Cycle Status</w:t>
            </w:r>
          </w:p>
        </w:tc>
        <w:tc>
          <w:tcPr>
            <w:tcW w:w="700" w:type="dxa"/>
          </w:tcPr>
          <w:p w14:paraId="31747865" w14:textId="77777777" w:rsidR="00B50050" w:rsidRDefault="00B50050" w:rsidP="0088127C">
            <w:pPr>
              <w:pStyle w:val="OtherTableBody"/>
            </w:pPr>
            <w:r>
              <w:t>01210</w:t>
            </w:r>
          </w:p>
        </w:tc>
        <w:tc>
          <w:tcPr>
            <w:tcW w:w="600" w:type="dxa"/>
          </w:tcPr>
          <w:p w14:paraId="5C3B804C" w14:textId="77777777" w:rsidR="00B50050" w:rsidRDefault="00B50050" w:rsidP="0088127C">
            <w:pPr>
              <w:pStyle w:val="OtherTableBody"/>
            </w:pPr>
            <w:r>
              <w:t>PTH</w:t>
            </w:r>
          </w:p>
        </w:tc>
        <w:tc>
          <w:tcPr>
            <w:tcW w:w="600" w:type="dxa"/>
          </w:tcPr>
          <w:p w14:paraId="71B5D9FE" w14:textId="77777777" w:rsidR="00B50050" w:rsidRDefault="00B50050" w:rsidP="0088127C">
            <w:pPr>
              <w:pStyle w:val="OtherTableBody"/>
            </w:pPr>
            <w:r>
              <w:t>5</w:t>
            </w:r>
          </w:p>
        </w:tc>
        <w:tc>
          <w:tcPr>
            <w:tcW w:w="600" w:type="dxa"/>
          </w:tcPr>
          <w:p w14:paraId="6878E52D" w14:textId="77777777" w:rsidR="00B50050" w:rsidRDefault="00B50050" w:rsidP="0088127C">
            <w:pPr>
              <w:pStyle w:val="OtherTableBody"/>
            </w:pPr>
            <w:r>
              <w:t>..</w:t>
            </w:r>
          </w:p>
        </w:tc>
        <w:tc>
          <w:tcPr>
            <w:tcW w:w="600" w:type="dxa"/>
          </w:tcPr>
          <w:p w14:paraId="00FCCB97" w14:textId="77777777" w:rsidR="00B50050" w:rsidRDefault="00B50050" w:rsidP="0088127C">
            <w:pPr>
              <w:pStyle w:val="OtherTableBody"/>
            </w:pPr>
          </w:p>
        </w:tc>
        <w:tc>
          <w:tcPr>
            <w:tcW w:w="600" w:type="dxa"/>
          </w:tcPr>
          <w:p w14:paraId="7D1B03F8" w14:textId="77777777" w:rsidR="00B50050" w:rsidRDefault="00B50050" w:rsidP="0088127C">
            <w:pPr>
              <w:pStyle w:val="OtherTableBody"/>
            </w:pPr>
            <w:r>
              <w:t>CWE</w:t>
            </w:r>
          </w:p>
        </w:tc>
        <w:tc>
          <w:tcPr>
            <w:tcW w:w="700" w:type="dxa"/>
          </w:tcPr>
          <w:p w14:paraId="10743011" w14:textId="77777777" w:rsidR="00B50050" w:rsidRDefault="00B50050" w:rsidP="0088127C">
            <w:pPr>
              <w:pStyle w:val="OtherTableBody"/>
            </w:pPr>
          </w:p>
        </w:tc>
        <w:tc>
          <w:tcPr>
            <w:tcW w:w="600" w:type="dxa"/>
          </w:tcPr>
          <w:p w14:paraId="5464BBA4" w14:textId="77777777" w:rsidR="00B50050" w:rsidRDefault="00B50050" w:rsidP="0088127C">
            <w:pPr>
              <w:pStyle w:val="OtherTableBody"/>
            </w:pPr>
          </w:p>
        </w:tc>
        <w:tc>
          <w:tcPr>
            <w:tcW w:w="900" w:type="dxa"/>
          </w:tcPr>
          <w:p w14:paraId="377F56A6" w14:textId="77777777" w:rsidR="00B50050" w:rsidRDefault="00B50050" w:rsidP="0088127C">
            <w:pPr>
              <w:pStyle w:val="OtherTableBody"/>
            </w:pPr>
            <w:r>
              <w:t>12.4.3.5</w:t>
            </w:r>
          </w:p>
        </w:tc>
      </w:tr>
      <w:tr w:rsidR="00B50050" w14:paraId="39F1A64A" w14:textId="77777777" w:rsidTr="00195548">
        <w:tc>
          <w:tcPr>
            <w:tcW w:w="3500" w:type="dxa"/>
          </w:tcPr>
          <w:p w14:paraId="4FB6424E" w14:textId="77777777" w:rsidR="00B50050" w:rsidRDefault="00B50050" w:rsidP="0088127C">
            <w:pPr>
              <w:pStyle w:val="OtherTableBody"/>
            </w:pPr>
            <w:r>
              <w:t>Patient Account Number</w:t>
            </w:r>
          </w:p>
        </w:tc>
        <w:tc>
          <w:tcPr>
            <w:tcW w:w="700" w:type="dxa"/>
          </w:tcPr>
          <w:p w14:paraId="1E1A8214" w14:textId="77777777" w:rsidR="00B50050" w:rsidRDefault="00B50050" w:rsidP="0088127C">
            <w:pPr>
              <w:pStyle w:val="OtherTableBody"/>
            </w:pPr>
            <w:r>
              <w:t>00121</w:t>
            </w:r>
          </w:p>
        </w:tc>
        <w:tc>
          <w:tcPr>
            <w:tcW w:w="600" w:type="dxa"/>
          </w:tcPr>
          <w:p w14:paraId="79FD07A3" w14:textId="77777777" w:rsidR="00B50050" w:rsidRDefault="00B50050" w:rsidP="0088127C">
            <w:pPr>
              <w:pStyle w:val="OtherTableBody"/>
            </w:pPr>
            <w:r>
              <w:t>PID</w:t>
            </w:r>
          </w:p>
        </w:tc>
        <w:tc>
          <w:tcPr>
            <w:tcW w:w="600" w:type="dxa"/>
          </w:tcPr>
          <w:p w14:paraId="7B1AF844" w14:textId="77777777" w:rsidR="00B50050" w:rsidRDefault="00B50050" w:rsidP="0088127C">
            <w:pPr>
              <w:pStyle w:val="OtherTableBody"/>
            </w:pPr>
            <w:r>
              <w:t>18</w:t>
            </w:r>
          </w:p>
        </w:tc>
        <w:tc>
          <w:tcPr>
            <w:tcW w:w="600" w:type="dxa"/>
          </w:tcPr>
          <w:p w14:paraId="54B332E0" w14:textId="77777777" w:rsidR="00B50050" w:rsidRDefault="00B50050" w:rsidP="0088127C">
            <w:pPr>
              <w:pStyle w:val="OtherTableBody"/>
            </w:pPr>
            <w:r>
              <w:t>..</w:t>
            </w:r>
          </w:p>
        </w:tc>
        <w:tc>
          <w:tcPr>
            <w:tcW w:w="600" w:type="dxa"/>
          </w:tcPr>
          <w:p w14:paraId="79B3A40C" w14:textId="77777777" w:rsidR="00B50050" w:rsidRDefault="00B50050" w:rsidP="0088127C">
            <w:pPr>
              <w:pStyle w:val="OtherTableBody"/>
            </w:pPr>
          </w:p>
        </w:tc>
        <w:tc>
          <w:tcPr>
            <w:tcW w:w="600" w:type="dxa"/>
          </w:tcPr>
          <w:p w14:paraId="7BA9570B" w14:textId="77777777" w:rsidR="00B50050" w:rsidRDefault="00B50050" w:rsidP="0088127C">
            <w:pPr>
              <w:pStyle w:val="OtherTableBody"/>
            </w:pPr>
            <w:r>
              <w:t>CX</w:t>
            </w:r>
          </w:p>
        </w:tc>
        <w:tc>
          <w:tcPr>
            <w:tcW w:w="700" w:type="dxa"/>
          </w:tcPr>
          <w:p w14:paraId="2A7D3669" w14:textId="77777777" w:rsidR="00B50050" w:rsidRDefault="00B50050" w:rsidP="0088127C">
            <w:pPr>
              <w:pStyle w:val="OtherTableBody"/>
            </w:pPr>
          </w:p>
        </w:tc>
        <w:tc>
          <w:tcPr>
            <w:tcW w:w="600" w:type="dxa"/>
          </w:tcPr>
          <w:p w14:paraId="209D25E6" w14:textId="77777777" w:rsidR="00B50050" w:rsidRDefault="00B50050" w:rsidP="0088127C">
            <w:pPr>
              <w:pStyle w:val="OtherTableBody"/>
            </w:pPr>
            <w:r>
              <w:t>0061</w:t>
            </w:r>
          </w:p>
        </w:tc>
        <w:tc>
          <w:tcPr>
            <w:tcW w:w="900" w:type="dxa"/>
          </w:tcPr>
          <w:p w14:paraId="47C3B488" w14:textId="77777777" w:rsidR="00B50050" w:rsidRDefault="00B50050" w:rsidP="0088127C">
            <w:pPr>
              <w:pStyle w:val="OtherTableBody"/>
            </w:pPr>
            <w:r>
              <w:t>3.4.2.18</w:t>
            </w:r>
          </w:p>
        </w:tc>
      </w:tr>
      <w:tr w:rsidR="00B50050" w14:paraId="0FB45A2C" w14:textId="77777777" w:rsidTr="00195548">
        <w:tc>
          <w:tcPr>
            <w:tcW w:w="3500" w:type="dxa"/>
          </w:tcPr>
          <w:p w14:paraId="06853968" w14:textId="77777777" w:rsidR="00B50050" w:rsidRDefault="00B50050" w:rsidP="0088127C">
            <w:pPr>
              <w:pStyle w:val="OtherTableBody"/>
            </w:pPr>
            <w:r>
              <w:t>Patient Address</w:t>
            </w:r>
          </w:p>
        </w:tc>
        <w:tc>
          <w:tcPr>
            <w:tcW w:w="700" w:type="dxa"/>
          </w:tcPr>
          <w:p w14:paraId="3FF7FA10" w14:textId="77777777" w:rsidR="00B50050" w:rsidRDefault="00B50050" w:rsidP="0088127C">
            <w:pPr>
              <w:pStyle w:val="OtherTableBody"/>
            </w:pPr>
            <w:r>
              <w:t>00114</w:t>
            </w:r>
          </w:p>
        </w:tc>
        <w:tc>
          <w:tcPr>
            <w:tcW w:w="600" w:type="dxa"/>
          </w:tcPr>
          <w:p w14:paraId="274102E4" w14:textId="77777777" w:rsidR="00B50050" w:rsidRDefault="00B50050" w:rsidP="0088127C">
            <w:pPr>
              <w:pStyle w:val="OtherTableBody"/>
            </w:pPr>
            <w:r>
              <w:t>PID</w:t>
            </w:r>
          </w:p>
        </w:tc>
        <w:tc>
          <w:tcPr>
            <w:tcW w:w="600" w:type="dxa"/>
          </w:tcPr>
          <w:p w14:paraId="0418BED2" w14:textId="77777777" w:rsidR="00B50050" w:rsidRDefault="00B50050" w:rsidP="0088127C">
            <w:pPr>
              <w:pStyle w:val="OtherTableBody"/>
            </w:pPr>
            <w:r>
              <w:t>11</w:t>
            </w:r>
          </w:p>
        </w:tc>
        <w:tc>
          <w:tcPr>
            <w:tcW w:w="600" w:type="dxa"/>
          </w:tcPr>
          <w:p w14:paraId="445D3789" w14:textId="77777777" w:rsidR="00B50050" w:rsidRDefault="00B50050" w:rsidP="0088127C">
            <w:pPr>
              <w:pStyle w:val="OtherTableBody"/>
            </w:pPr>
            <w:r>
              <w:t>..</w:t>
            </w:r>
          </w:p>
        </w:tc>
        <w:tc>
          <w:tcPr>
            <w:tcW w:w="600" w:type="dxa"/>
          </w:tcPr>
          <w:p w14:paraId="472853EB" w14:textId="77777777" w:rsidR="00B50050" w:rsidRDefault="00B50050" w:rsidP="0088127C">
            <w:pPr>
              <w:pStyle w:val="OtherTableBody"/>
            </w:pPr>
          </w:p>
        </w:tc>
        <w:tc>
          <w:tcPr>
            <w:tcW w:w="600" w:type="dxa"/>
          </w:tcPr>
          <w:p w14:paraId="71282D58" w14:textId="77777777" w:rsidR="00B50050" w:rsidRDefault="00B50050" w:rsidP="0088127C">
            <w:pPr>
              <w:pStyle w:val="OtherTableBody"/>
            </w:pPr>
            <w:r>
              <w:t>XAD</w:t>
            </w:r>
          </w:p>
        </w:tc>
        <w:tc>
          <w:tcPr>
            <w:tcW w:w="700" w:type="dxa"/>
          </w:tcPr>
          <w:p w14:paraId="2D60740B" w14:textId="77777777" w:rsidR="00B50050" w:rsidRDefault="00B50050" w:rsidP="0088127C">
            <w:pPr>
              <w:pStyle w:val="OtherTableBody"/>
            </w:pPr>
            <w:r>
              <w:t>Y</w:t>
            </w:r>
          </w:p>
        </w:tc>
        <w:tc>
          <w:tcPr>
            <w:tcW w:w="600" w:type="dxa"/>
          </w:tcPr>
          <w:p w14:paraId="68509333" w14:textId="77777777" w:rsidR="00B50050" w:rsidRDefault="00B50050" w:rsidP="0088127C">
            <w:pPr>
              <w:pStyle w:val="OtherTableBody"/>
            </w:pPr>
          </w:p>
        </w:tc>
        <w:tc>
          <w:tcPr>
            <w:tcW w:w="900" w:type="dxa"/>
          </w:tcPr>
          <w:p w14:paraId="762BF71F" w14:textId="77777777" w:rsidR="00B50050" w:rsidRDefault="00B50050" w:rsidP="0088127C">
            <w:pPr>
              <w:pStyle w:val="OtherTableBody"/>
            </w:pPr>
            <w:r>
              <w:t>3.4.2.11</w:t>
            </w:r>
          </w:p>
        </w:tc>
      </w:tr>
      <w:tr w:rsidR="00B50050" w14:paraId="531040FB" w14:textId="77777777" w:rsidTr="00195548">
        <w:tc>
          <w:tcPr>
            <w:tcW w:w="3500" w:type="dxa"/>
          </w:tcPr>
          <w:p w14:paraId="14F411D8" w14:textId="77777777" w:rsidR="00B50050" w:rsidRDefault="00B50050" w:rsidP="0088127C">
            <w:pPr>
              <w:pStyle w:val="OtherTableBody"/>
            </w:pPr>
            <w:r>
              <w:t>Patient Address Required</w:t>
            </w:r>
          </w:p>
        </w:tc>
        <w:tc>
          <w:tcPr>
            <w:tcW w:w="700" w:type="dxa"/>
          </w:tcPr>
          <w:p w14:paraId="725D465C" w14:textId="77777777" w:rsidR="00B50050" w:rsidRDefault="00B50050" w:rsidP="0088127C">
            <w:pPr>
              <w:pStyle w:val="OtherTableBody"/>
            </w:pPr>
            <w:r>
              <w:t>03461</w:t>
            </w:r>
          </w:p>
        </w:tc>
        <w:tc>
          <w:tcPr>
            <w:tcW w:w="600" w:type="dxa"/>
          </w:tcPr>
          <w:p w14:paraId="7F612EC7" w14:textId="77777777" w:rsidR="00B50050" w:rsidRDefault="00B50050" w:rsidP="0088127C">
            <w:pPr>
              <w:pStyle w:val="OtherTableBody"/>
            </w:pPr>
            <w:r>
              <w:t>PM1</w:t>
            </w:r>
          </w:p>
        </w:tc>
        <w:tc>
          <w:tcPr>
            <w:tcW w:w="600" w:type="dxa"/>
          </w:tcPr>
          <w:p w14:paraId="4E4C9622" w14:textId="77777777" w:rsidR="00B50050" w:rsidRDefault="00B50050" w:rsidP="0088127C">
            <w:pPr>
              <w:pStyle w:val="OtherTableBody"/>
            </w:pPr>
            <w:r>
              <w:t>18</w:t>
            </w:r>
          </w:p>
        </w:tc>
        <w:tc>
          <w:tcPr>
            <w:tcW w:w="600" w:type="dxa"/>
          </w:tcPr>
          <w:p w14:paraId="6B286A58" w14:textId="77777777" w:rsidR="00B50050" w:rsidRDefault="00B50050" w:rsidP="0088127C">
            <w:pPr>
              <w:pStyle w:val="OtherTableBody"/>
            </w:pPr>
            <w:r>
              <w:t>..</w:t>
            </w:r>
          </w:p>
        </w:tc>
        <w:tc>
          <w:tcPr>
            <w:tcW w:w="600" w:type="dxa"/>
          </w:tcPr>
          <w:p w14:paraId="0884A390" w14:textId="77777777" w:rsidR="00B50050" w:rsidRDefault="00B50050" w:rsidP="0088127C">
            <w:pPr>
              <w:pStyle w:val="OtherTableBody"/>
            </w:pPr>
          </w:p>
        </w:tc>
        <w:tc>
          <w:tcPr>
            <w:tcW w:w="600" w:type="dxa"/>
          </w:tcPr>
          <w:p w14:paraId="63838CDF" w14:textId="77777777" w:rsidR="00B50050" w:rsidRDefault="00B50050" w:rsidP="0088127C">
            <w:pPr>
              <w:pStyle w:val="OtherTableBody"/>
            </w:pPr>
            <w:r>
              <w:t>ID</w:t>
            </w:r>
          </w:p>
        </w:tc>
        <w:tc>
          <w:tcPr>
            <w:tcW w:w="700" w:type="dxa"/>
          </w:tcPr>
          <w:p w14:paraId="48C044BE" w14:textId="77777777" w:rsidR="00B50050" w:rsidRDefault="00B50050" w:rsidP="0088127C">
            <w:pPr>
              <w:pStyle w:val="OtherTableBody"/>
            </w:pPr>
          </w:p>
        </w:tc>
        <w:tc>
          <w:tcPr>
            <w:tcW w:w="600" w:type="dxa"/>
          </w:tcPr>
          <w:p w14:paraId="1319FEEC" w14:textId="77777777" w:rsidR="00B50050" w:rsidRDefault="00B50050" w:rsidP="0088127C">
            <w:pPr>
              <w:pStyle w:val="OtherTableBody"/>
            </w:pPr>
            <w:r>
              <w:t>0136</w:t>
            </w:r>
          </w:p>
        </w:tc>
        <w:tc>
          <w:tcPr>
            <w:tcW w:w="900" w:type="dxa"/>
          </w:tcPr>
          <w:p w14:paraId="67556BAA" w14:textId="77777777" w:rsidR="00B50050" w:rsidRDefault="00B50050" w:rsidP="0088127C">
            <w:pPr>
              <w:pStyle w:val="OtherTableBody"/>
            </w:pPr>
            <w:r>
              <w:t>8.8.17.18</w:t>
            </w:r>
          </w:p>
        </w:tc>
      </w:tr>
      <w:tr w:rsidR="00B50050" w14:paraId="7A59FBCF" w14:textId="77777777" w:rsidTr="00195548">
        <w:tc>
          <w:tcPr>
            <w:tcW w:w="3500" w:type="dxa"/>
          </w:tcPr>
          <w:p w14:paraId="3199D06D" w14:textId="77777777" w:rsidR="00B50050" w:rsidRDefault="00B50050" w:rsidP="0088127C">
            <w:pPr>
              <w:pStyle w:val="OtherTableBody"/>
            </w:pPr>
            <w:r>
              <w:t>Patient Alias</w:t>
            </w:r>
          </w:p>
        </w:tc>
        <w:tc>
          <w:tcPr>
            <w:tcW w:w="700" w:type="dxa"/>
          </w:tcPr>
          <w:p w14:paraId="74DDA702" w14:textId="77777777" w:rsidR="00B50050" w:rsidRDefault="00B50050" w:rsidP="0088127C">
            <w:pPr>
              <w:pStyle w:val="OtherTableBody"/>
            </w:pPr>
            <w:r>
              <w:t>00112</w:t>
            </w:r>
          </w:p>
        </w:tc>
        <w:tc>
          <w:tcPr>
            <w:tcW w:w="600" w:type="dxa"/>
          </w:tcPr>
          <w:p w14:paraId="765CE784" w14:textId="77777777" w:rsidR="00B50050" w:rsidRDefault="00B50050" w:rsidP="0088127C">
            <w:pPr>
              <w:pStyle w:val="OtherTableBody"/>
            </w:pPr>
            <w:r>
              <w:t>PID</w:t>
            </w:r>
          </w:p>
        </w:tc>
        <w:tc>
          <w:tcPr>
            <w:tcW w:w="600" w:type="dxa"/>
          </w:tcPr>
          <w:p w14:paraId="652AB374" w14:textId="77777777" w:rsidR="00B50050" w:rsidRDefault="00B50050" w:rsidP="0088127C">
            <w:pPr>
              <w:pStyle w:val="OtherTableBody"/>
            </w:pPr>
            <w:r>
              <w:t>9</w:t>
            </w:r>
          </w:p>
        </w:tc>
        <w:tc>
          <w:tcPr>
            <w:tcW w:w="600" w:type="dxa"/>
          </w:tcPr>
          <w:p w14:paraId="323356C3" w14:textId="77777777" w:rsidR="00B50050" w:rsidRDefault="00B50050" w:rsidP="0088127C">
            <w:pPr>
              <w:pStyle w:val="OtherTableBody"/>
            </w:pPr>
            <w:r>
              <w:t>..</w:t>
            </w:r>
          </w:p>
        </w:tc>
        <w:tc>
          <w:tcPr>
            <w:tcW w:w="600" w:type="dxa"/>
          </w:tcPr>
          <w:p w14:paraId="769446B6" w14:textId="77777777" w:rsidR="00B50050" w:rsidRDefault="00B50050" w:rsidP="0088127C">
            <w:pPr>
              <w:pStyle w:val="OtherTableBody"/>
            </w:pPr>
          </w:p>
        </w:tc>
        <w:tc>
          <w:tcPr>
            <w:tcW w:w="600" w:type="dxa"/>
          </w:tcPr>
          <w:p w14:paraId="3169A616" w14:textId="77777777" w:rsidR="00B50050" w:rsidRDefault="00B50050" w:rsidP="0088127C">
            <w:pPr>
              <w:pStyle w:val="OtherTableBody"/>
            </w:pPr>
            <w:r>
              <w:t>-</w:t>
            </w:r>
          </w:p>
        </w:tc>
        <w:tc>
          <w:tcPr>
            <w:tcW w:w="700" w:type="dxa"/>
          </w:tcPr>
          <w:p w14:paraId="3D15581C" w14:textId="77777777" w:rsidR="00B50050" w:rsidRDefault="00B50050" w:rsidP="0088127C">
            <w:pPr>
              <w:pStyle w:val="OtherTableBody"/>
            </w:pPr>
          </w:p>
        </w:tc>
        <w:tc>
          <w:tcPr>
            <w:tcW w:w="600" w:type="dxa"/>
          </w:tcPr>
          <w:p w14:paraId="76E1F3E6" w14:textId="77777777" w:rsidR="00B50050" w:rsidRDefault="00B50050" w:rsidP="0088127C">
            <w:pPr>
              <w:pStyle w:val="OtherTableBody"/>
            </w:pPr>
          </w:p>
        </w:tc>
        <w:tc>
          <w:tcPr>
            <w:tcW w:w="900" w:type="dxa"/>
          </w:tcPr>
          <w:p w14:paraId="5556B491" w14:textId="77777777" w:rsidR="00B50050" w:rsidRDefault="00B50050" w:rsidP="0088127C">
            <w:pPr>
              <w:pStyle w:val="OtherTableBody"/>
            </w:pPr>
            <w:r>
              <w:t>3.4.2.9</w:t>
            </w:r>
          </w:p>
        </w:tc>
      </w:tr>
      <w:tr w:rsidR="00B50050" w14:paraId="5DF9DD57" w14:textId="77777777" w:rsidTr="00195548">
        <w:tc>
          <w:tcPr>
            <w:tcW w:w="3500" w:type="dxa"/>
          </w:tcPr>
          <w:p w14:paraId="691E2BEF" w14:textId="77777777" w:rsidR="00B50050" w:rsidRDefault="00B50050" w:rsidP="0088127C">
            <w:pPr>
              <w:pStyle w:val="OtherTableBody"/>
            </w:pPr>
            <w:r>
              <w:t>Patient Charge Adjustment Code</w:t>
            </w:r>
          </w:p>
        </w:tc>
        <w:tc>
          <w:tcPr>
            <w:tcW w:w="700" w:type="dxa"/>
          </w:tcPr>
          <w:p w14:paraId="458853DA" w14:textId="77777777" w:rsidR="00B50050" w:rsidRDefault="00B50050" w:rsidP="0088127C">
            <w:pPr>
              <w:pStyle w:val="OtherTableBody"/>
            </w:pPr>
            <w:r>
              <w:t>00731</w:t>
            </w:r>
          </w:p>
        </w:tc>
        <w:tc>
          <w:tcPr>
            <w:tcW w:w="600" w:type="dxa"/>
          </w:tcPr>
          <w:p w14:paraId="1A05BED8" w14:textId="77777777" w:rsidR="00B50050" w:rsidRDefault="00B50050" w:rsidP="0088127C">
            <w:pPr>
              <w:pStyle w:val="OtherTableBody"/>
            </w:pPr>
            <w:r>
              <w:t>PV2</w:t>
            </w:r>
          </w:p>
        </w:tc>
        <w:tc>
          <w:tcPr>
            <w:tcW w:w="600" w:type="dxa"/>
          </w:tcPr>
          <w:p w14:paraId="6977267A" w14:textId="77777777" w:rsidR="00B50050" w:rsidRDefault="00B50050" w:rsidP="0088127C">
            <w:pPr>
              <w:pStyle w:val="OtherTableBody"/>
            </w:pPr>
            <w:r>
              <w:t>30</w:t>
            </w:r>
          </w:p>
        </w:tc>
        <w:tc>
          <w:tcPr>
            <w:tcW w:w="600" w:type="dxa"/>
          </w:tcPr>
          <w:p w14:paraId="1B0C1780" w14:textId="77777777" w:rsidR="00B50050" w:rsidRDefault="00B50050" w:rsidP="0088127C">
            <w:pPr>
              <w:pStyle w:val="OtherTableBody"/>
            </w:pPr>
            <w:r>
              <w:t>..</w:t>
            </w:r>
          </w:p>
        </w:tc>
        <w:tc>
          <w:tcPr>
            <w:tcW w:w="600" w:type="dxa"/>
          </w:tcPr>
          <w:p w14:paraId="39EE42AC" w14:textId="77777777" w:rsidR="00B50050" w:rsidRDefault="00B50050" w:rsidP="0088127C">
            <w:pPr>
              <w:pStyle w:val="OtherTableBody"/>
            </w:pPr>
          </w:p>
        </w:tc>
        <w:tc>
          <w:tcPr>
            <w:tcW w:w="600" w:type="dxa"/>
          </w:tcPr>
          <w:p w14:paraId="04808AAB" w14:textId="77777777" w:rsidR="00B50050" w:rsidRDefault="00B50050" w:rsidP="0088127C">
            <w:pPr>
              <w:pStyle w:val="OtherTableBody"/>
            </w:pPr>
            <w:r>
              <w:t>CWE</w:t>
            </w:r>
          </w:p>
        </w:tc>
        <w:tc>
          <w:tcPr>
            <w:tcW w:w="700" w:type="dxa"/>
          </w:tcPr>
          <w:p w14:paraId="52546EDA" w14:textId="77777777" w:rsidR="00B50050" w:rsidRDefault="00B50050" w:rsidP="0088127C">
            <w:pPr>
              <w:pStyle w:val="OtherTableBody"/>
            </w:pPr>
          </w:p>
        </w:tc>
        <w:tc>
          <w:tcPr>
            <w:tcW w:w="600" w:type="dxa"/>
          </w:tcPr>
          <w:p w14:paraId="0C2D8BE6" w14:textId="77777777" w:rsidR="00B50050" w:rsidRDefault="00B50050" w:rsidP="0088127C">
            <w:pPr>
              <w:pStyle w:val="OtherTableBody"/>
            </w:pPr>
            <w:r>
              <w:t>0218</w:t>
            </w:r>
          </w:p>
        </w:tc>
        <w:tc>
          <w:tcPr>
            <w:tcW w:w="900" w:type="dxa"/>
          </w:tcPr>
          <w:p w14:paraId="4A5C9CD8" w14:textId="77777777" w:rsidR="00B50050" w:rsidRDefault="00B50050" w:rsidP="0088127C">
            <w:pPr>
              <w:pStyle w:val="OtherTableBody"/>
            </w:pPr>
            <w:r>
              <w:t>3.4.4.30</w:t>
            </w:r>
          </w:p>
        </w:tc>
      </w:tr>
      <w:tr w:rsidR="00B50050" w14:paraId="49CB61ED" w14:textId="77777777" w:rsidTr="00195548">
        <w:tc>
          <w:tcPr>
            <w:tcW w:w="3500" w:type="dxa"/>
          </w:tcPr>
          <w:p w14:paraId="55AD2866" w14:textId="77777777" w:rsidR="00B50050" w:rsidRDefault="00B50050" w:rsidP="0088127C">
            <w:pPr>
              <w:pStyle w:val="OtherTableBody"/>
            </w:pPr>
            <w:r>
              <w:t xml:space="preserve">Patient Chargeable Indicator </w:t>
            </w:r>
          </w:p>
        </w:tc>
        <w:tc>
          <w:tcPr>
            <w:tcW w:w="700" w:type="dxa"/>
          </w:tcPr>
          <w:p w14:paraId="6EF3AA11" w14:textId="77777777" w:rsidR="00B50050" w:rsidRDefault="00B50050" w:rsidP="0088127C">
            <w:pPr>
              <w:pStyle w:val="OtherTableBody"/>
            </w:pPr>
            <w:r>
              <w:t>02070</w:t>
            </w:r>
          </w:p>
        </w:tc>
        <w:tc>
          <w:tcPr>
            <w:tcW w:w="600" w:type="dxa"/>
          </w:tcPr>
          <w:p w14:paraId="14D0464A" w14:textId="77777777" w:rsidR="00B50050" w:rsidRDefault="00B50050" w:rsidP="0088127C">
            <w:pPr>
              <w:pStyle w:val="OtherTableBody"/>
            </w:pPr>
            <w:r>
              <w:t>IVT</w:t>
            </w:r>
          </w:p>
        </w:tc>
        <w:tc>
          <w:tcPr>
            <w:tcW w:w="600" w:type="dxa"/>
          </w:tcPr>
          <w:p w14:paraId="15253EF5" w14:textId="77777777" w:rsidR="00B50050" w:rsidRDefault="00B50050" w:rsidP="0088127C">
            <w:pPr>
              <w:pStyle w:val="OtherTableBody"/>
            </w:pPr>
            <w:r>
              <w:t>11</w:t>
            </w:r>
          </w:p>
        </w:tc>
        <w:tc>
          <w:tcPr>
            <w:tcW w:w="600" w:type="dxa"/>
          </w:tcPr>
          <w:p w14:paraId="50ECE7B6" w14:textId="77777777" w:rsidR="00B50050" w:rsidRDefault="00B50050" w:rsidP="0088127C">
            <w:pPr>
              <w:pStyle w:val="OtherTableBody"/>
            </w:pPr>
            <w:r>
              <w:t>..</w:t>
            </w:r>
          </w:p>
        </w:tc>
        <w:tc>
          <w:tcPr>
            <w:tcW w:w="600" w:type="dxa"/>
          </w:tcPr>
          <w:p w14:paraId="2B821F7D" w14:textId="77777777" w:rsidR="00B50050" w:rsidRDefault="00B50050" w:rsidP="0088127C">
            <w:pPr>
              <w:pStyle w:val="OtherTableBody"/>
            </w:pPr>
          </w:p>
        </w:tc>
        <w:tc>
          <w:tcPr>
            <w:tcW w:w="600" w:type="dxa"/>
          </w:tcPr>
          <w:p w14:paraId="39FEC73E" w14:textId="77777777" w:rsidR="00B50050" w:rsidRDefault="00B50050" w:rsidP="0088127C">
            <w:pPr>
              <w:pStyle w:val="OtherTableBody"/>
            </w:pPr>
            <w:r>
              <w:t>CNE</w:t>
            </w:r>
          </w:p>
        </w:tc>
        <w:tc>
          <w:tcPr>
            <w:tcW w:w="700" w:type="dxa"/>
          </w:tcPr>
          <w:p w14:paraId="7E2E5E46" w14:textId="77777777" w:rsidR="00B50050" w:rsidRDefault="00B50050" w:rsidP="0088127C">
            <w:pPr>
              <w:pStyle w:val="OtherTableBody"/>
            </w:pPr>
          </w:p>
        </w:tc>
        <w:tc>
          <w:tcPr>
            <w:tcW w:w="600" w:type="dxa"/>
          </w:tcPr>
          <w:p w14:paraId="53E3B1F1" w14:textId="77777777" w:rsidR="00B50050" w:rsidRDefault="00B50050" w:rsidP="0088127C">
            <w:pPr>
              <w:pStyle w:val="OtherTableBody"/>
            </w:pPr>
            <w:r>
              <w:t>0532</w:t>
            </w:r>
          </w:p>
        </w:tc>
        <w:tc>
          <w:tcPr>
            <w:tcW w:w="900" w:type="dxa"/>
          </w:tcPr>
          <w:p w14:paraId="612E56F8" w14:textId="77777777" w:rsidR="00B50050" w:rsidRDefault="00B50050" w:rsidP="0088127C">
            <w:pPr>
              <w:pStyle w:val="OtherTableBody"/>
            </w:pPr>
            <w:r>
              <w:t>17.4.7.11</w:t>
            </w:r>
          </w:p>
        </w:tc>
      </w:tr>
      <w:tr w:rsidR="00B50050" w14:paraId="03608A5F" w14:textId="77777777" w:rsidTr="00195548">
        <w:tc>
          <w:tcPr>
            <w:tcW w:w="3500" w:type="dxa"/>
          </w:tcPr>
          <w:p w14:paraId="1A78A847" w14:textId="77777777" w:rsidR="00B50050" w:rsidRDefault="00B50050" w:rsidP="0088127C">
            <w:pPr>
              <w:pStyle w:val="OtherTableBody"/>
            </w:pPr>
            <w:r>
              <w:t xml:space="preserve">Patient Chargeable Indicator </w:t>
            </w:r>
          </w:p>
        </w:tc>
        <w:tc>
          <w:tcPr>
            <w:tcW w:w="700" w:type="dxa"/>
          </w:tcPr>
          <w:p w14:paraId="21DC63D7" w14:textId="77777777" w:rsidR="00B50050" w:rsidRDefault="00B50050" w:rsidP="0088127C">
            <w:pPr>
              <w:pStyle w:val="OtherTableBody"/>
            </w:pPr>
            <w:r>
              <w:t>02070</w:t>
            </w:r>
          </w:p>
        </w:tc>
        <w:tc>
          <w:tcPr>
            <w:tcW w:w="600" w:type="dxa"/>
          </w:tcPr>
          <w:p w14:paraId="1EEF03DA" w14:textId="77777777" w:rsidR="00B50050" w:rsidRDefault="00B50050" w:rsidP="0088127C">
            <w:pPr>
              <w:pStyle w:val="OtherTableBody"/>
            </w:pPr>
            <w:r>
              <w:t>ITM</w:t>
            </w:r>
          </w:p>
        </w:tc>
        <w:tc>
          <w:tcPr>
            <w:tcW w:w="600" w:type="dxa"/>
          </w:tcPr>
          <w:p w14:paraId="52738661" w14:textId="77777777" w:rsidR="00B50050" w:rsidRDefault="00B50050" w:rsidP="0088127C">
            <w:pPr>
              <w:pStyle w:val="OtherTableBody"/>
            </w:pPr>
            <w:r>
              <w:t>11</w:t>
            </w:r>
          </w:p>
        </w:tc>
        <w:tc>
          <w:tcPr>
            <w:tcW w:w="600" w:type="dxa"/>
          </w:tcPr>
          <w:p w14:paraId="34F71C51" w14:textId="77777777" w:rsidR="00B50050" w:rsidRDefault="00B50050" w:rsidP="0088127C">
            <w:pPr>
              <w:pStyle w:val="OtherTableBody"/>
            </w:pPr>
            <w:r>
              <w:t>..</w:t>
            </w:r>
          </w:p>
        </w:tc>
        <w:tc>
          <w:tcPr>
            <w:tcW w:w="600" w:type="dxa"/>
          </w:tcPr>
          <w:p w14:paraId="07062A8B" w14:textId="77777777" w:rsidR="00B50050" w:rsidRDefault="00B50050" w:rsidP="0088127C">
            <w:pPr>
              <w:pStyle w:val="OtherTableBody"/>
            </w:pPr>
          </w:p>
        </w:tc>
        <w:tc>
          <w:tcPr>
            <w:tcW w:w="600" w:type="dxa"/>
          </w:tcPr>
          <w:p w14:paraId="129AC52E" w14:textId="77777777" w:rsidR="00B50050" w:rsidRDefault="00B50050" w:rsidP="0088127C">
            <w:pPr>
              <w:pStyle w:val="OtherTableBody"/>
            </w:pPr>
            <w:r>
              <w:t>CNE</w:t>
            </w:r>
          </w:p>
        </w:tc>
        <w:tc>
          <w:tcPr>
            <w:tcW w:w="700" w:type="dxa"/>
          </w:tcPr>
          <w:p w14:paraId="568B2F68" w14:textId="77777777" w:rsidR="00B50050" w:rsidRDefault="00B50050" w:rsidP="0088127C">
            <w:pPr>
              <w:pStyle w:val="OtherTableBody"/>
            </w:pPr>
          </w:p>
        </w:tc>
        <w:tc>
          <w:tcPr>
            <w:tcW w:w="600" w:type="dxa"/>
          </w:tcPr>
          <w:p w14:paraId="34A67D60" w14:textId="77777777" w:rsidR="00B50050" w:rsidRDefault="00B50050" w:rsidP="0088127C">
            <w:pPr>
              <w:pStyle w:val="OtherTableBody"/>
            </w:pPr>
            <w:r>
              <w:t>0532</w:t>
            </w:r>
          </w:p>
        </w:tc>
        <w:tc>
          <w:tcPr>
            <w:tcW w:w="900" w:type="dxa"/>
          </w:tcPr>
          <w:p w14:paraId="7224A87C" w14:textId="77777777" w:rsidR="00B50050" w:rsidRDefault="00B50050" w:rsidP="0088127C">
            <w:pPr>
              <w:pStyle w:val="OtherTableBody"/>
            </w:pPr>
            <w:r>
              <w:t>17.4.2.11</w:t>
            </w:r>
          </w:p>
        </w:tc>
      </w:tr>
      <w:tr w:rsidR="00B50050" w14:paraId="31E19ACE" w14:textId="77777777" w:rsidTr="00195548">
        <w:tc>
          <w:tcPr>
            <w:tcW w:w="3500" w:type="dxa"/>
          </w:tcPr>
          <w:p w14:paraId="29A91297" w14:textId="77777777" w:rsidR="00B50050" w:rsidRDefault="00B50050" w:rsidP="0088127C">
            <w:pPr>
              <w:pStyle w:val="OtherTableBody"/>
            </w:pPr>
            <w:r>
              <w:t>Patient Class</w:t>
            </w:r>
          </w:p>
        </w:tc>
        <w:tc>
          <w:tcPr>
            <w:tcW w:w="700" w:type="dxa"/>
          </w:tcPr>
          <w:p w14:paraId="563AE78C" w14:textId="77777777" w:rsidR="00B50050" w:rsidRDefault="00B50050" w:rsidP="0088127C">
            <w:pPr>
              <w:pStyle w:val="OtherTableBody"/>
            </w:pPr>
            <w:r>
              <w:t>00132</w:t>
            </w:r>
          </w:p>
        </w:tc>
        <w:tc>
          <w:tcPr>
            <w:tcW w:w="600" w:type="dxa"/>
          </w:tcPr>
          <w:p w14:paraId="2CD1C4A5" w14:textId="77777777" w:rsidR="00B50050" w:rsidRDefault="00B50050" w:rsidP="0088127C">
            <w:pPr>
              <w:pStyle w:val="OtherTableBody"/>
            </w:pPr>
            <w:r>
              <w:t>PV1</w:t>
            </w:r>
          </w:p>
        </w:tc>
        <w:tc>
          <w:tcPr>
            <w:tcW w:w="600" w:type="dxa"/>
          </w:tcPr>
          <w:p w14:paraId="0671BF2B" w14:textId="77777777" w:rsidR="00B50050" w:rsidRDefault="00B50050" w:rsidP="0088127C">
            <w:pPr>
              <w:pStyle w:val="OtherTableBody"/>
            </w:pPr>
            <w:r>
              <w:t>2</w:t>
            </w:r>
          </w:p>
        </w:tc>
        <w:tc>
          <w:tcPr>
            <w:tcW w:w="600" w:type="dxa"/>
          </w:tcPr>
          <w:p w14:paraId="54BF8433" w14:textId="77777777" w:rsidR="00B50050" w:rsidRDefault="00B50050" w:rsidP="0088127C">
            <w:pPr>
              <w:pStyle w:val="OtherTableBody"/>
            </w:pPr>
            <w:r>
              <w:t>..</w:t>
            </w:r>
          </w:p>
        </w:tc>
        <w:tc>
          <w:tcPr>
            <w:tcW w:w="600" w:type="dxa"/>
          </w:tcPr>
          <w:p w14:paraId="523F7F7A" w14:textId="77777777" w:rsidR="00B50050" w:rsidRDefault="00B50050" w:rsidP="0088127C">
            <w:pPr>
              <w:pStyle w:val="OtherTableBody"/>
            </w:pPr>
          </w:p>
        </w:tc>
        <w:tc>
          <w:tcPr>
            <w:tcW w:w="600" w:type="dxa"/>
          </w:tcPr>
          <w:p w14:paraId="690A5B30" w14:textId="77777777" w:rsidR="00B50050" w:rsidRDefault="00B50050" w:rsidP="0088127C">
            <w:pPr>
              <w:pStyle w:val="OtherTableBody"/>
            </w:pPr>
            <w:r>
              <w:t>CWE</w:t>
            </w:r>
          </w:p>
        </w:tc>
        <w:tc>
          <w:tcPr>
            <w:tcW w:w="700" w:type="dxa"/>
          </w:tcPr>
          <w:p w14:paraId="4D59218B" w14:textId="77777777" w:rsidR="00B50050" w:rsidRDefault="00B50050" w:rsidP="0088127C">
            <w:pPr>
              <w:pStyle w:val="OtherTableBody"/>
            </w:pPr>
          </w:p>
        </w:tc>
        <w:tc>
          <w:tcPr>
            <w:tcW w:w="600" w:type="dxa"/>
          </w:tcPr>
          <w:p w14:paraId="6F68BAEB" w14:textId="77777777" w:rsidR="00B50050" w:rsidRDefault="00B50050" w:rsidP="0088127C">
            <w:pPr>
              <w:pStyle w:val="OtherTableBody"/>
            </w:pPr>
            <w:r>
              <w:t>0004</w:t>
            </w:r>
          </w:p>
        </w:tc>
        <w:tc>
          <w:tcPr>
            <w:tcW w:w="900" w:type="dxa"/>
          </w:tcPr>
          <w:p w14:paraId="1FD7B904" w14:textId="77777777" w:rsidR="00B50050" w:rsidRDefault="00B50050" w:rsidP="0088127C">
            <w:pPr>
              <w:pStyle w:val="OtherTableBody"/>
            </w:pPr>
            <w:r>
              <w:t>3.4.3.2</w:t>
            </w:r>
          </w:p>
        </w:tc>
      </w:tr>
      <w:tr w:rsidR="00B50050" w14:paraId="239BEA25" w14:textId="77777777" w:rsidTr="00195548">
        <w:tc>
          <w:tcPr>
            <w:tcW w:w="3500" w:type="dxa"/>
          </w:tcPr>
          <w:p w14:paraId="36FCAE33" w14:textId="77777777" w:rsidR="00B50050" w:rsidRDefault="00B50050" w:rsidP="0088127C">
            <w:pPr>
              <w:pStyle w:val="OtherTableBody"/>
            </w:pPr>
            <w:r>
              <w:t>Patient Condition Code</w:t>
            </w:r>
          </w:p>
        </w:tc>
        <w:tc>
          <w:tcPr>
            <w:tcW w:w="700" w:type="dxa"/>
          </w:tcPr>
          <w:p w14:paraId="16B39A72" w14:textId="77777777" w:rsidR="00B50050" w:rsidRDefault="00B50050" w:rsidP="0088127C">
            <w:pPr>
              <w:pStyle w:val="OtherTableBody"/>
            </w:pPr>
            <w:r>
              <w:t>01547</w:t>
            </w:r>
          </w:p>
        </w:tc>
        <w:tc>
          <w:tcPr>
            <w:tcW w:w="600" w:type="dxa"/>
          </w:tcPr>
          <w:p w14:paraId="0338B892" w14:textId="77777777" w:rsidR="00B50050" w:rsidRDefault="00B50050" w:rsidP="0088127C">
            <w:pPr>
              <w:pStyle w:val="OtherTableBody"/>
            </w:pPr>
            <w:r>
              <w:t>PV2</w:t>
            </w:r>
          </w:p>
        </w:tc>
        <w:tc>
          <w:tcPr>
            <w:tcW w:w="600" w:type="dxa"/>
          </w:tcPr>
          <w:p w14:paraId="320D7283" w14:textId="77777777" w:rsidR="00B50050" w:rsidRDefault="00B50050" w:rsidP="0088127C">
            <w:pPr>
              <w:pStyle w:val="OtherTableBody"/>
            </w:pPr>
            <w:r>
              <w:t>42</w:t>
            </w:r>
          </w:p>
        </w:tc>
        <w:tc>
          <w:tcPr>
            <w:tcW w:w="600" w:type="dxa"/>
          </w:tcPr>
          <w:p w14:paraId="48EECB48" w14:textId="77777777" w:rsidR="00B50050" w:rsidRDefault="00B50050" w:rsidP="0088127C">
            <w:pPr>
              <w:pStyle w:val="OtherTableBody"/>
            </w:pPr>
            <w:r>
              <w:t>..</w:t>
            </w:r>
          </w:p>
        </w:tc>
        <w:tc>
          <w:tcPr>
            <w:tcW w:w="600" w:type="dxa"/>
          </w:tcPr>
          <w:p w14:paraId="0BF962C6" w14:textId="77777777" w:rsidR="00B50050" w:rsidRDefault="00B50050" w:rsidP="0088127C">
            <w:pPr>
              <w:pStyle w:val="OtherTableBody"/>
            </w:pPr>
          </w:p>
        </w:tc>
        <w:tc>
          <w:tcPr>
            <w:tcW w:w="600" w:type="dxa"/>
          </w:tcPr>
          <w:p w14:paraId="794F02B2" w14:textId="77777777" w:rsidR="00B50050" w:rsidRDefault="00B50050" w:rsidP="0088127C">
            <w:pPr>
              <w:pStyle w:val="OtherTableBody"/>
            </w:pPr>
            <w:r>
              <w:t>CWE</w:t>
            </w:r>
          </w:p>
        </w:tc>
        <w:tc>
          <w:tcPr>
            <w:tcW w:w="700" w:type="dxa"/>
          </w:tcPr>
          <w:p w14:paraId="67274C6A" w14:textId="77777777" w:rsidR="00B50050" w:rsidRDefault="00B50050" w:rsidP="0088127C">
            <w:pPr>
              <w:pStyle w:val="OtherTableBody"/>
            </w:pPr>
          </w:p>
        </w:tc>
        <w:tc>
          <w:tcPr>
            <w:tcW w:w="600" w:type="dxa"/>
          </w:tcPr>
          <w:p w14:paraId="69AB721F" w14:textId="77777777" w:rsidR="00B50050" w:rsidRDefault="00B50050" w:rsidP="0088127C">
            <w:pPr>
              <w:pStyle w:val="OtherTableBody"/>
            </w:pPr>
            <w:r>
              <w:t>0434</w:t>
            </w:r>
          </w:p>
        </w:tc>
        <w:tc>
          <w:tcPr>
            <w:tcW w:w="900" w:type="dxa"/>
          </w:tcPr>
          <w:p w14:paraId="7145F383" w14:textId="77777777" w:rsidR="00B50050" w:rsidRDefault="00B50050" w:rsidP="0088127C">
            <w:pPr>
              <w:pStyle w:val="OtherTableBody"/>
            </w:pPr>
            <w:r>
              <w:t>3.4.4.42</w:t>
            </w:r>
          </w:p>
        </w:tc>
      </w:tr>
      <w:tr w:rsidR="00B50050" w14:paraId="2F11AD51" w14:textId="77777777" w:rsidTr="00195548">
        <w:tc>
          <w:tcPr>
            <w:tcW w:w="3500" w:type="dxa"/>
          </w:tcPr>
          <w:p w14:paraId="2F72432B" w14:textId="77777777" w:rsidR="00B50050" w:rsidRDefault="00B50050" w:rsidP="0088127C">
            <w:pPr>
              <w:pStyle w:val="OtherTableBody"/>
            </w:pPr>
            <w:r>
              <w:t>Patient Consent</w:t>
            </w:r>
          </w:p>
        </w:tc>
        <w:tc>
          <w:tcPr>
            <w:tcW w:w="700" w:type="dxa"/>
          </w:tcPr>
          <w:p w14:paraId="4D87852A" w14:textId="77777777" w:rsidR="00B50050" w:rsidRDefault="00B50050" w:rsidP="0088127C">
            <w:pPr>
              <w:pStyle w:val="OtherTableBody"/>
            </w:pPr>
            <w:r>
              <w:t>01912</w:t>
            </w:r>
          </w:p>
        </w:tc>
        <w:tc>
          <w:tcPr>
            <w:tcW w:w="600" w:type="dxa"/>
          </w:tcPr>
          <w:p w14:paraId="630C6D1B" w14:textId="77777777" w:rsidR="00B50050" w:rsidRDefault="00B50050" w:rsidP="0088127C">
            <w:pPr>
              <w:pStyle w:val="OtherTableBody"/>
            </w:pPr>
            <w:r>
              <w:t>RFI</w:t>
            </w:r>
          </w:p>
        </w:tc>
        <w:tc>
          <w:tcPr>
            <w:tcW w:w="600" w:type="dxa"/>
          </w:tcPr>
          <w:p w14:paraId="6EC27E45" w14:textId="77777777" w:rsidR="00B50050" w:rsidRDefault="00B50050" w:rsidP="0088127C">
            <w:pPr>
              <w:pStyle w:val="OtherTableBody"/>
            </w:pPr>
            <w:r>
              <w:t>3</w:t>
            </w:r>
          </w:p>
        </w:tc>
        <w:tc>
          <w:tcPr>
            <w:tcW w:w="600" w:type="dxa"/>
          </w:tcPr>
          <w:p w14:paraId="367318A0" w14:textId="77777777" w:rsidR="00B50050" w:rsidRDefault="00B50050" w:rsidP="0088127C">
            <w:pPr>
              <w:pStyle w:val="OtherTableBody"/>
            </w:pPr>
            <w:r>
              <w:t>1..1</w:t>
            </w:r>
          </w:p>
        </w:tc>
        <w:tc>
          <w:tcPr>
            <w:tcW w:w="600" w:type="dxa"/>
          </w:tcPr>
          <w:p w14:paraId="788479D4" w14:textId="77777777" w:rsidR="00B50050" w:rsidRDefault="00B50050" w:rsidP="0088127C">
            <w:pPr>
              <w:pStyle w:val="OtherTableBody"/>
            </w:pPr>
          </w:p>
        </w:tc>
        <w:tc>
          <w:tcPr>
            <w:tcW w:w="600" w:type="dxa"/>
          </w:tcPr>
          <w:p w14:paraId="0D42B3B4" w14:textId="77777777" w:rsidR="00B50050" w:rsidRDefault="00B50050" w:rsidP="0088127C">
            <w:pPr>
              <w:pStyle w:val="OtherTableBody"/>
            </w:pPr>
            <w:r>
              <w:t>ID</w:t>
            </w:r>
          </w:p>
        </w:tc>
        <w:tc>
          <w:tcPr>
            <w:tcW w:w="700" w:type="dxa"/>
          </w:tcPr>
          <w:p w14:paraId="52F4B344" w14:textId="77777777" w:rsidR="00B50050" w:rsidRDefault="00B50050" w:rsidP="0088127C">
            <w:pPr>
              <w:pStyle w:val="OtherTableBody"/>
            </w:pPr>
          </w:p>
        </w:tc>
        <w:tc>
          <w:tcPr>
            <w:tcW w:w="600" w:type="dxa"/>
          </w:tcPr>
          <w:p w14:paraId="108E1E5C" w14:textId="77777777" w:rsidR="00B50050" w:rsidRDefault="00B50050" w:rsidP="0088127C">
            <w:pPr>
              <w:pStyle w:val="OtherTableBody"/>
            </w:pPr>
            <w:r>
              <w:t>0136</w:t>
            </w:r>
          </w:p>
        </w:tc>
        <w:tc>
          <w:tcPr>
            <w:tcW w:w="900" w:type="dxa"/>
          </w:tcPr>
          <w:p w14:paraId="372F5D0E" w14:textId="77777777" w:rsidR="00B50050" w:rsidRDefault="00B50050" w:rsidP="0088127C">
            <w:pPr>
              <w:pStyle w:val="OtherTableBody"/>
            </w:pPr>
            <w:r>
              <w:t>16.4.1.3</w:t>
            </w:r>
          </w:p>
        </w:tc>
      </w:tr>
      <w:tr w:rsidR="00B50050" w14:paraId="5E45F29B" w14:textId="77777777" w:rsidTr="00195548">
        <w:tc>
          <w:tcPr>
            <w:tcW w:w="3500" w:type="dxa"/>
          </w:tcPr>
          <w:p w14:paraId="5432BDFD" w14:textId="77777777" w:rsidR="00B50050" w:rsidRDefault="00B50050" w:rsidP="0088127C">
            <w:pPr>
              <w:pStyle w:val="OtherTableBody"/>
            </w:pPr>
            <w:r>
              <w:t>Patient Death Date and Time</w:t>
            </w:r>
          </w:p>
        </w:tc>
        <w:tc>
          <w:tcPr>
            <w:tcW w:w="700" w:type="dxa"/>
          </w:tcPr>
          <w:p w14:paraId="39AF6A47" w14:textId="77777777" w:rsidR="00B50050" w:rsidRDefault="00B50050" w:rsidP="0088127C">
            <w:pPr>
              <w:pStyle w:val="OtherTableBody"/>
            </w:pPr>
            <w:r>
              <w:t>00740</w:t>
            </w:r>
          </w:p>
        </w:tc>
        <w:tc>
          <w:tcPr>
            <w:tcW w:w="600" w:type="dxa"/>
          </w:tcPr>
          <w:p w14:paraId="198CF7B1" w14:textId="77777777" w:rsidR="00B50050" w:rsidRDefault="00B50050" w:rsidP="0088127C">
            <w:pPr>
              <w:pStyle w:val="OtherTableBody"/>
            </w:pPr>
            <w:r>
              <w:t>PID</w:t>
            </w:r>
          </w:p>
        </w:tc>
        <w:tc>
          <w:tcPr>
            <w:tcW w:w="600" w:type="dxa"/>
          </w:tcPr>
          <w:p w14:paraId="5007093B" w14:textId="77777777" w:rsidR="00B50050" w:rsidRDefault="00B50050" w:rsidP="0088127C">
            <w:pPr>
              <w:pStyle w:val="OtherTableBody"/>
            </w:pPr>
            <w:r>
              <w:t>29</w:t>
            </w:r>
          </w:p>
        </w:tc>
        <w:tc>
          <w:tcPr>
            <w:tcW w:w="600" w:type="dxa"/>
          </w:tcPr>
          <w:p w14:paraId="38FA04A9" w14:textId="77777777" w:rsidR="00B50050" w:rsidRDefault="00B50050" w:rsidP="0088127C">
            <w:pPr>
              <w:pStyle w:val="OtherTableBody"/>
            </w:pPr>
            <w:r>
              <w:t>..</w:t>
            </w:r>
          </w:p>
        </w:tc>
        <w:tc>
          <w:tcPr>
            <w:tcW w:w="600" w:type="dxa"/>
          </w:tcPr>
          <w:p w14:paraId="6A919445" w14:textId="77777777" w:rsidR="00B50050" w:rsidRDefault="00B50050" w:rsidP="0088127C">
            <w:pPr>
              <w:pStyle w:val="OtherTableBody"/>
            </w:pPr>
          </w:p>
        </w:tc>
        <w:tc>
          <w:tcPr>
            <w:tcW w:w="600" w:type="dxa"/>
          </w:tcPr>
          <w:p w14:paraId="6DF202D7" w14:textId="77777777" w:rsidR="00B50050" w:rsidRDefault="00B50050" w:rsidP="0088127C">
            <w:pPr>
              <w:pStyle w:val="OtherTableBody"/>
            </w:pPr>
            <w:r>
              <w:t>DTM</w:t>
            </w:r>
          </w:p>
        </w:tc>
        <w:tc>
          <w:tcPr>
            <w:tcW w:w="700" w:type="dxa"/>
          </w:tcPr>
          <w:p w14:paraId="7863E1E5" w14:textId="77777777" w:rsidR="00B50050" w:rsidRDefault="00B50050" w:rsidP="0088127C">
            <w:pPr>
              <w:pStyle w:val="OtherTableBody"/>
            </w:pPr>
          </w:p>
        </w:tc>
        <w:tc>
          <w:tcPr>
            <w:tcW w:w="600" w:type="dxa"/>
          </w:tcPr>
          <w:p w14:paraId="2ADE0EB2" w14:textId="77777777" w:rsidR="00B50050" w:rsidRDefault="00B50050" w:rsidP="0088127C">
            <w:pPr>
              <w:pStyle w:val="OtherTableBody"/>
            </w:pPr>
          </w:p>
        </w:tc>
        <w:tc>
          <w:tcPr>
            <w:tcW w:w="900" w:type="dxa"/>
          </w:tcPr>
          <w:p w14:paraId="23E689EC" w14:textId="77777777" w:rsidR="00B50050" w:rsidRDefault="00B50050" w:rsidP="0088127C">
            <w:pPr>
              <w:pStyle w:val="OtherTableBody"/>
            </w:pPr>
            <w:r>
              <w:t>3.4.2.29</w:t>
            </w:r>
          </w:p>
        </w:tc>
      </w:tr>
      <w:tr w:rsidR="00B50050" w14:paraId="31AEA8AD" w14:textId="77777777" w:rsidTr="00195548">
        <w:tc>
          <w:tcPr>
            <w:tcW w:w="3500" w:type="dxa"/>
          </w:tcPr>
          <w:p w14:paraId="3C791646" w14:textId="77777777" w:rsidR="00B50050" w:rsidRDefault="00B50050" w:rsidP="0088127C">
            <w:pPr>
              <w:pStyle w:val="OtherTableBody"/>
            </w:pPr>
            <w:r>
              <w:t>Patient Death Indicator</w:t>
            </w:r>
          </w:p>
        </w:tc>
        <w:tc>
          <w:tcPr>
            <w:tcW w:w="700" w:type="dxa"/>
          </w:tcPr>
          <w:p w14:paraId="0C585FD6" w14:textId="77777777" w:rsidR="00B50050" w:rsidRDefault="00B50050" w:rsidP="0088127C">
            <w:pPr>
              <w:pStyle w:val="OtherTableBody"/>
            </w:pPr>
            <w:r>
              <w:t>00741</w:t>
            </w:r>
          </w:p>
        </w:tc>
        <w:tc>
          <w:tcPr>
            <w:tcW w:w="600" w:type="dxa"/>
          </w:tcPr>
          <w:p w14:paraId="35615781" w14:textId="77777777" w:rsidR="00B50050" w:rsidRDefault="00B50050" w:rsidP="0088127C">
            <w:pPr>
              <w:pStyle w:val="OtherTableBody"/>
            </w:pPr>
            <w:r>
              <w:t>PID</w:t>
            </w:r>
          </w:p>
        </w:tc>
        <w:tc>
          <w:tcPr>
            <w:tcW w:w="600" w:type="dxa"/>
          </w:tcPr>
          <w:p w14:paraId="7266C3A1" w14:textId="77777777" w:rsidR="00B50050" w:rsidRDefault="00B50050" w:rsidP="0088127C">
            <w:pPr>
              <w:pStyle w:val="OtherTableBody"/>
            </w:pPr>
            <w:r>
              <w:t>30</w:t>
            </w:r>
          </w:p>
        </w:tc>
        <w:tc>
          <w:tcPr>
            <w:tcW w:w="600" w:type="dxa"/>
          </w:tcPr>
          <w:p w14:paraId="6B6BFA89" w14:textId="77777777" w:rsidR="00B50050" w:rsidRDefault="00B50050" w:rsidP="0088127C">
            <w:pPr>
              <w:pStyle w:val="OtherTableBody"/>
            </w:pPr>
            <w:r>
              <w:t>1..1</w:t>
            </w:r>
          </w:p>
        </w:tc>
        <w:tc>
          <w:tcPr>
            <w:tcW w:w="600" w:type="dxa"/>
          </w:tcPr>
          <w:p w14:paraId="28774E23" w14:textId="77777777" w:rsidR="00B50050" w:rsidRDefault="00B50050" w:rsidP="0088127C">
            <w:pPr>
              <w:pStyle w:val="OtherTableBody"/>
            </w:pPr>
          </w:p>
        </w:tc>
        <w:tc>
          <w:tcPr>
            <w:tcW w:w="600" w:type="dxa"/>
          </w:tcPr>
          <w:p w14:paraId="03FD4BA4" w14:textId="77777777" w:rsidR="00B50050" w:rsidRDefault="00B50050" w:rsidP="0088127C">
            <w:pPr>
              <w:pStyle w:val="OtherTableBody"/>
            </w:pPr>
            <w:r>
              <w:t>ID</w:t>
            </w:r>
          </w:p>
        </w:tc>
        <w:tc>
          <w:tcPr>
            <w:tcW w:w="700" w:type="dxa"/>
          </w:tcPr>
          <w:p w14:paraId="274B8B87" w14:textId="77777777" w:rsidR="00B50050" w:rsidRDefault="00B50050" w:rsidP="0088127C">
            <w:pPr>
              <w:pStyle w:val="OtherTableBody"/>
            </w:pPr>
          </w:p>
        </w:tc>
        <w:tc>
          <w:tcPr>
            <w:tcW w:w="600" w:type="dxa"/>
          </w:tcPr>
          <w:p w14:paraId="18346F52" w14:textId="77777777" w:rsidR="00B50050" w:rsidRDefault="00B50050" w:rsidP="0088127C">
            <w:pPr>
              <w:pStyle w:val="OtherTableBody"/>
            </w:pPr>
            <w:r>
              <w:t>0136</w:t>
            </w:r>
          </w:p>
        </w:tc>
        <w:tc>
          <w:tcPr>
            <w:tcW w:w="900" w:type="dxa"/>
          </w:tcPr>
          <w:p w14:paraId="2E9F55E3" w14:textId="77777777" w:rsidR="00B50050" w:rsidRDefault="00B50050" w:rsidP="0088127C">
            <w:pPr>
              <w:pStyle w:val="OtherTableBody"/>
            </w:pPr>
            <w:r>
              <w:t>3.4.2.30</w:t>
            </w:r>
          </w:p>
        </w:tc>
      </w:tr>
      <w:tr w:rsidR="00B50050" w14:paraId="331B5FB3" w14:textId="77777777" w:rsidTr="00195548">
        <w:tc>
          <w:tcPr>
            <w:tcW w:w="3500" w:type="dxa"/>
          </w:tcPr>
          <w:p w14:paraId="1489CC11" w14:textId="77777777" w:rsidR="00B50050" w:rsidRDefault="00B50050" w:rsidP="0088127C">
            <w:pPr>
              <w:pStyle w:val="OtherTableBody"/>
            </w:pPr>
            <w:r>
              <w:t>Patient DOB Required</w:t>
            </w:r>
          </w:p>
        </w:tc>
        <w:tc>
          <w:tcPr>
            <w:tcW w:w="700" w:type="dxa"/>
          </w:tcPr>
          <w:p w14:paraId="05666C24" w14:textId="77777777" w:rsidR="00B50050" w:rsidRDefault="00B50050" w:rsidP="0088127C">
            <w:pPr>
              <w:pStyle w:val="OtherTableBody"/>
            </w:pPr>
            <w:r>
              <w:t>03454</w:t>
            </w:r>
          </w:p>
        </w:tc>
        <w:tc>
          <w:tcPr>
            <w:tcW w:w="600" w:type="dxa"/>
          </w:tcPr>
          <w:p w14:paraId="454F4AE3" w14:textId="77777777" w:rsidR="00B50050" w:rsidRDefault="00B50050" w:rsidP="0088127C">
            <w:pPr>
              <w:pStyle w:val="OtherTableBody"/>
            </w:pPr>
            <w:r>
              <w:t>PM1</w:t>
            </w:r>
          </w:p>
        </w:tc>
        <w:tc>
          <w:tcPr>
            <w:tcW w:w="600" w:type="dxa"/>
          </w:tcPr>
          <w:p w14:paraId="0DF8CDF2" w14:textId="77777777" w:rsidR="00B50050" w:rsidRDefault="00B50050" w:rsidP="0088127C">
            <w:pPr>
              <w:pStyle w:val="OtherTableBody"/>
            </w:pPr>
            <w:r>
              <w:t>11</w:t>
            </w:r>
          </w:p>
        </w:tc>
        <w:tc>
          <w:tcPr>
            <w:tcW w:w="600" w:type="dxa"/>
          </w:tcPr>
          <w:p w14:paraId="1D016A79" w14:textId="77777777" w:rsidR="00B50050" w:rsidRDefault="00B50050" w:rsidP="0088127C">
            <w:pPr>
              <w:pStyle w:val="OtherTableBody"/>
            </w:pPr>
            <w:r>
              <w:t>..</w:t>
            </w:r>
          </w:p>
        </w:tc>
        <w:tc>
          <w:tcPr>
            <w:tcW w:w="600" w:type="dxa"/>
          </w:tcPr>
          <w:p w14:paraId="5A5E6837" w14:textId="77777777" w:rsidR="00B50050" w:rsidRDefault="00B50050" w:rsidP="0088127C">
            <w:pPr>
              <w:pStyle w:val="OtherTableBody"/>
            </w:pPr>
          </w:p>
        </w:tc>
        <w:tc>
          <w:tcPr>
            <w:tcW w:w="600" w:type="dxa"/>
          </w:tcPr>
          <w:p w14:paraId="72D0F206" w14:textId="77777777" w:rsidR="00B50050" w:rsidRDefault="00B50050" w:rsidP="0088127C">
            <w:pPr>
              <w:pStyle w:val="OtherTableBody"/>
            </w:pPr>
            <w:r>
              <w:t>ID</w:t>
            </w:r>
          </w:p>
        </w:tc>
        <w:tc>
          <w:tcPr>
            <w:tcW w:w="700" w:type="dxa"/>
          </w:tcPr>
          <w:p w14:paraId="54E1CD89" w14:textId="77777777" w:rsidR="00B50050" w:rsidRDefault="00B50050" w:rsidP="0088127C">
            <w:pPr>
              <w:pStyle w:val="OtherTableBody"/>
            </w:pPr>
          </w:p>
        </w:tc>
        <w:tc>
          <w:tcPr>
            <w:tcW w:w="600" w:type="dxa"/>
          </w:tcPr>
          <w:p w14:paraId="7596D643" w14:textId="77777777" w:rsidR="00B50050" w:rsidRDefault="00B50050" w:rsidP="0088127C">
            <w:pPr>
              <w:pStyle w:val="OtherTableBody"/>
            </w:pPr>
            <w:r>
              <w:t>0136</w:t>
            </w:r>
          </w:p>
        </w:tc>
        <w:tc>
          <w:tcPr>
            <w:tcW w:w="900" w:type="dxa"/>
          </w:tcPr>
          <w:p w14:paraId="36A6ABD8" w14:textId="77777777" w:rsidR="00B50050" w:rsidRDefault="00B50050" w:rsidP="0088127C">
            <w:pPr>
              <w:pStyle w:val="OtherTableBody"/>
            </w:pPr>
            <w:r>
              <w:t>8.8.17.11</w:t>
            </w:r>
          </w:p>
        </w:tc>
      </w:tr>
      <w:tr w:rsidR="00B50050" w14:paraId="0451F24F" w14:textId="77777777" w:rsidTr="00195548">
        <w:tc>
          <w:tcPr>
            <w:tcW w:w="3500" w:type="dxa"/>
          </w:tcPr>
          <w:p w14:paraId="3C3334E3" w14:textId="77777777" w:rsidR="00B50050" w:rsidRDefault="00B50050" w:rsidP="0088127C">
            <w:pPr>
              <w:pStyle w:val="OtherTableBody"/>
            </w:pPr>
            <w:r>
              <w:t>Patient Evaluability Status</w:t>
            </w:r>
          </w:p>
        </w:tc>
        <w:tc>
          <w:tcPr>
            <w:tcW w:w="700" w:type="dxa"/>
          </w:tcPr>
          <w:p w14:paraId="1380C0A9" w14:textId="77777777" w:rsidR="00B50050" w:rsidRDefault="00B50050" w:rsidP="0088127C">
            <w:pPr>
              <w:pStyle w:val="OtherTableBody"/>
            </w:pPr>
            <w:r>
              <w:t>01048</w:t>
            </w:r>
          </w:p>
        </w:tc>
        <w:tc>
          <w:tcPr>
            <w:tcW w:w="600" w:type="dxa"/>
          </w:tcPr>
          <w:p w14:paraId="4D6BBEDA" w14:textId="77777777" w:rsidR="00B50050" w:rsidRDefault="00B50050" w:rsidP="0088127C">
            <w:pPr>
              <w:pStyle w:val="OtherTableBody"/>
            </w:pPr>
            <w:r>
              <w:t>CSR</w:t>
            </w:r>
          </w:p>
        </w:tc>
        <w:tc>
          <w:tcPr>
            <w:tcW w:w="600" w:type="dxa"/>
          </w:tcPr>
          <w:p w14:paraId="39859886" w14:textId="77777777" w:rsidR="00B50050" w:rsidRDefault="00B50050" w:rsidP="0088127C">
            <w:pPr>
              <w:pStyle w:val="OtherTableBody"/>
            </w:pPr>
            <w:r>
              <w:t>14</w:t>
            </w:r>
          </w:p>
        </w:tc>
        <w:tc>
          <w:tcPr>
            <w:tcW w:w="600" w:type="dxa"/>
          </w:tcPr>
          <w:p w14:paraId="553912A9" w14:textId="77777777" w:rsidR="00B50050" w:rsidRDefault="00B50050" w:rsidP="0088127C">
            <w:pPr>
              <w:pStyle w:val="OtherTableBody"/>
            </w:pPr>
            <w:r>
              <w:t>..</w:t>
            </w:r>
          </w:p>
        </w:tc>
        <w:tc>
          <w:tcPr>
            <w:tcW w:w="600" w:type="dxa"/>
          </w:tcPr>
          <w:p w14:paraId="098DD043" w14:textId="77777777" w:rsidR="00B50050" w:rsidRDefault="00B50050" w:rsidP="0088127C">
            <w:pPr>
              <w:pStyle w:val="OtherTableBody"/>
            </w:pPr>
          </w:p>
        </w:tc>
        <w:tc>
          <w:tcPr>
            <w:tcW w:w="600" w:type="dxa"/>
          </w:tcPr>
          <w:p w14:paraId="207B5F47" w14:textId="77777777" w:rsidR="00B50050" w:rsidRDefault="00B50050" w:rsidP="0088127C">
            <w:pPr>
              <w:pStyle w:val="OtherTableBody"/>
            </w:pPr>
            <w:r>
              <w:t>CWE</w:t>
            </w:r>
          </w:p>
        </w:tc>
        <w:tc>
          <w:tcPr>
            <w:tcW w:w="700" w:type="dxa"/>
          </w:tcPr>
          <w:p w14:paraId="3802DE77" w14:textId="77777777" w:rsidR="00B50050" w:rsidRDefault="00B50050" w:rsidP="0088127C">
            <w:pPr>
              <w:pStyle w:val="OtherTableBody"/>
            </w:pPr>
          </w:p>
        </w:tc>
        <w:tc>
          <w:tcPr>
            <w:tcW w:w="600" w:type="dxa"/>
          </w:tcPr>
          <w:p w14:paraId="611D537F" w14:textId="77777777" w:rsidR="00B50050" w:rsidRDefault="00B50050" w:rsidP="0088127C">
            <w:pPr>
              <w:pStyle w:val="OtherTableBody"/>
            </w:pPr>
            <w:r>
              <w:t>0593</w:t>
            </w:r>
          </w:p>
        </w:tc>
        <w:tc>
          <w:tcPr>
            <w:tcW w:w="900" w:type="dxa"/>
          </w:tcPr>
          <w:p w14:paraId="3D1907ED" w14:textId="77777777" w:rsidR="00B50050" w:rsidRDefault="00B50050" w:rsidP="0088127C">
            <w:pPr>
              <w:pStyle w:val="OtherTableBody"/>
            </w:pPr>
            <w:r>
              <w:t>7.8.1.14</w:t>
            </w:r>
          </w:p>
        </w:tc>
      </w:tr>
      <w:tr w:rsidR="00B50050" w14:paraId="7D2B10C8" w14:textId="77777777" w:rsidTr="00195548">
        <w:tc>
          <w:tcPr>
            <w:tcW w:w="3500" w:type="dxa"/>
          </w:tcPr>
          <w:p w14:paraId="56C960B1" w14:textId="77777777" w:rsidR="00B50050" w:rsidRDefault="00B50050" w:rsidP="0088127C">
            <w:pPr>
              <w:pStyle w:val="OtherTableBody"/>
            </w:pPr>
            <w:r>
              <w:t>Patient Gender Required</w:t>
            </w:r>
          </w:p>
        </w:tc>
        <w:tc>
          <w:tcPr>
            <w:tcW w:w="700" w:type="dxa"/>
          </w:tcPr>
          <w:p w14:paraId="068F55A6" w14:textId="77777777" w:rsidR="00B50050" w:rsidRDefault="00B50050" w:rsidP="0088127C">
            <w:pPr>
              <w:pStyle w:val="OtherTableBody"/>
            </w:pPr>
            <w:r>
              <w:t>03455</w:t>
            </w:r>
          </w:p>
        </w:tc>
        <w:tc>
          <w:tcPr>
            <w:tcW w:w="600" w:type="dxa"/>
          </w:tcPr>
          <w:p w14:paraId="43D571A2" w14:textId="77777777" w:rsidR="00B50050" w:rsidRDefault="00B50050" w:rsidP="0088127C">
            <w:pPr>
              <w:pStyle w:val="OtherTableBody"/>
            </w:pPr>
            <w:r>
              <w:t>PM1</w:t>
            </w:r>
          </w:p>
        </w:tc>
        <w:tc>
          <w:tcPr>
            <w:tcW w:w="600" w:type="dxa"/>
          </w:tcPr>
          <w:p w14:paraId="6E7533C2" w14:textId="77777777" w:rsidR="00B50050" w:rsidRDefault="00B50050" w:rsidP="0088127C">
            <w:pPr>
              <w:pStyle w:val="OtherTableBody"/>
            </w:pPr>
            <w:r>
              <w:t>12</w:t>
            </w:r>
          </w:p>
        </w:tc>
        <w:tc>
          <w:tcPr>
            <w:tcW w:w="600" w:type="dxa"/>
          </w:tcPr>
          <w:p w14:paraId="214F8680" w14:textId="77777777" w:rsidR="00B50050" w:rsidRDefault="00B50050" w:rsidP="0088127C">
            <w:pPr>
              <w:pStyle w:val="OtherTableBody"/>
            </w:pPr>
            <w:r>
              <w:t>..</w:t>
            </w:r>
          </w:p>
        </w:tc>
        <w:tc>
          <w:tcPr>
            <w:tcW w:w="600" w:type="dxa"/>
          </w:tcPr>
          <w:p w14:paraId="02E79B12" w14:textId="77777777" w:rsidR="00B50050" w:rsidRDefault="00B50050" w:rsidP="0088127C">
            <w:pPr>
              <w:pStyle w:val="OtherTableBody"/>
            </w:pPr>
          </w:p>
        </w:tc>
        <w:tc>
          <w:tcPr>
            <w:tcW w:w="600" w:type="dxa"/>
          </w:tcPr>
          <w:p w14:paraId="0A34A85B" w14:textId="77777777" w:rsidR="00B50050" w:rsidRDefault="00B50050" w:rsidP="0088127C">
            <w:pPr>
              <w:pStyle w:val="OtherTableBody"/>
            </w:pPr>
            <w:r>
              <w:t>ID</w:t>
            </w:r>
          </w:p>
        </w:tc>
        <w:tc>
          <w:tcPr>
            <w:tcW w:w="700" w:type="dxa"/>
          </w:tcPr>
          <w:p w14:paraId="212B61FC" w14:textId="77777777" w:rsidR="00B50050" w:rsidRDefault="00B50050" w:rsidP="0088127C">
            <w:pPr>
              <w:pStyle w:val="OtherTableBody"/>
            </w:pPr>
          </w:p>
        </w:tc>
        <w:tc>
          <w:tcPr>
            <w:tcW w:w="600" w:type="dxa"/>
          </w:tcPr>
          <w:p w14:paraId="185AD07D" w14:textId="77777777" w:rsidR="00B50050" w:rsidRDefault="00B50050" w:rsidP="0088127C">
            <w:pPr>
              <w:pStyle w:val="OtherTableBody"/>
            </w:pPr>
            <w:r>
              <w:t>0136</w:t>
            </w:r>
          </w:p>
        </w:tc>
        <w:tc>
          <w:tcPr>
            <w:tcW w:w="900" w:type="dxa"/>
          </w:tcPr>
          <w:p w14:paraId="6EFD0EBB" w14:textId="77777777" w:rsidR="00B50050" w:rsidRDefault="00B50050" w:rsidP="0088127C">
            <w:pPr>
              <w:pStyle w:val="OtherTableBody"/>
            </w:pPr>
            <w:r>
              <w:t>8.8.17.12</w:t>
            </w:r>
          </w:p>
        </w:tc>
      </w:tr>
      <w:tr w:rsidR="00B50050" w14:paraId="35132C9F" w14:textId="77777777" w:rsidTr="00195548">
        <w:tc>
          <w:tcPr>
            <w:tcW w:w="3500" w:type="dxa"/>
          </w:tcPr>
          <w:p w14:paraId="782FC004" w14:textId="77777777" w:rsidR="00B50050" w:rsidRDefault="00B50050" w:rsidP="0088127C">
            <w:pPr>
              <w:pStyle w:val="OtherTableBody"/>
            </w:pPr>
            <w:r>
              <w:t>Patient ID</w:t>
            </w:r>
          </w:p>
        </w:tc>
        <w:tc>
          <w:tcPr>
            <w:tcW w:w="700" w:type="dxa"/>
          </w:tcPr>
          <w:p w14:paraId="5AE640EE" w14:textId="77777777" w:rsidR="00B50050" w:rsidRDefault="00B50050" w:rsidP="0088127C">
            <w:pPr>
              <w:pStyle w:val="OtherTableBody"/>
            </w:pPr>
            <w:r>
              <w:t>00105</w:t>
            </w:r>
          </w:p>
        </w:tc>
        <w:tc>
          <w:tcPr>
            <w:tcW w:w="600" w:type="dxa"/>
          </w:tcPr>
          <w:p w14:paraId="4E55BE74" w14:textId="77777777" w:rsidR="00B50050" w:rsidRDefault="00B50050" w:rsidP="0088127C">
            <w:pPr>
              <w:pStyle w:val="OtherTableBody"/>
            </w:pPr>
            <w:r>
              <w:t>PID</w:t>
            </w:r>
          </w:p>
        </w:tc>
        <w:tc>
          <w:tcPr>
            <w:tcW w:w="600" w:type="dxa"/>
          </w:tcPr>
          <w:p w14:paraId="4A7859BB" w14:textId="77777777" w:rsidR="00B50050" w:rsidRDefault="00B50050" w:rsidP="0088127C">
            <w:pPr>
              <w:pStyle w:val="OtherTableBody"/>
            </w:pPr>
            <w:r>
              <w:t>2</w:t>
            </w:r>
          </w:p>
        </w:tc>
        <w:tc>
          <w:tcPr>
            <w:tcW w:w="600" w:type="dxa"/>
          </w:tcPr>
          <w:p w14:paraId="061742DD" w14:textId="77777777" w:rsidR="00B50050" w:rsidRDefault="00B50050" w:rsidP="0088127C">
            <w:pPr>
              <w:pStyle w:val="OtherTableBody"/>
            </w:pPr>
            <w:r>
              <w:t>..</w:t>
            </w:r>
          </w:p>
        </w:tc>
        <w:tc>
          <w:tcPr>
            <w:tcW w:w="600" w:type="dxa"/>
          </w:tcPr>
          <w:p w14:paraId="456CC94A" w14:textId="77777777" w:rsidR="00B50050" w:rsidRDefault="00B50050" w:rsidP="0088127C">
            <w:pPr>
              <w:pStyle w:val="OtherTableBody"/>
            </w:pPr>
          </w:p>
        </w:tc>
        <w:tc>
          <w:tcPr>
            <w:tcW w:w="600" w:type="dxa"/>
          </w:tcPr>
          <w:p w14:paraId="7972EDC7" w14:textId="77777777" w:rsidR="00B50050" w:rsidRDefault="00B50050" w:rsidP="0088127C">
            <w:pPr>
              <w:pStyle w:val="OtherTableBody"/>
            </w:pPr>
            <w:r>
              <w:t>-</w:t>
            </w:r>
          </w:p>
        </w:tc>
        <w:tc>
          <w:tcPr>
            <w:tcW w:w="700" w:type="dxa"/>
          </w:tcPr>
          <w:p w14:paraId="4918D996" w14:textId="77777777" w:rsidR="00B50050" w:rsidRDefault="00B50050" w:rsidP="0088127C">
            <w:pPr>
              <w:pStyle w:val="OtherTableBody"/>
            </w:pPr>
          </w:p>
        </w:tc>
        <w:tc>
          <w:tcPr>
            <w:tcW w:w="600" w:type="dxa"/>
          </w:tcPr>
          <w:p w14:paraId="596037B7" w14:textId="77777777" w:rsidR="00B50050" w:rsidRDefault="00B50050" w:rsidP="0088127C">
            <w:pPr>
              <w:pStyle w:val="OtherTableBody"/>
            </w:pPr>
          </w:p>
        </w:tc>
        <w:tc>
          <w:tcPr>
            <w:tcW w:w="900" w:type="dxa"/>
          </w:tcPr>
          <w:p w14:paraId="5B465AB8" w14:textId="77777777" w:rsidR="00B50050" w:rsidRDefault="00B50050" w:rsidP="0088127C">
            <w:pPr>
              <w:pStyle w:val="OtherTableBody"/>
            </w:pPr>
            <w:r>
              <w:t>3.4.2.2</w:t>
            </w:r>
          </w:p>
        </w:tc>
      </w:tr>
      <w:tr w:rsidR="00B50050" w14:paraId="7756FDB2" w14:textId="77777777" w:rsidTr="00195548">
        <w:tc>
          <w:tcPr>
            <w:tcW w:w="3500" w:type="dxa"/>
          </w:tcPr>
          <w:p w14:paraId="3BA39931" w14:textId="77777777" w:rsidR="00B50050" w:rsidRDefault="00B50050" w:rsidP="0088127C">
            <w:pPr>
              <w:pStyle w:val="OtherTableBody"/>
            </w:pPr>
            <w:r>
              <w:t>Patient Identifier List</w:t>
            </w:r>
          </w:p>
        </w:tc>
        <w:tc>
          <w:tcPr>
            <w:tcW w:w="700" w:type="dxa"/>
          </w:tcPr>
          <w:p w14:paraId="0E38C6F1" w14:textId="77777777" w:rsidR="00B50050" w:rsidRDefault="00B50050" w:rsidP="0088127C">
            <w:pPr>
              <w:pStyle w:val="OtherTableBody"/>
            </w:pPr>
            <w:r>
              <w:t>00106</w:t>
            </w:r>
          </w:p>
        </w:tc>
        <w:tc>
          <w:tcPr>
            <w:tcW w:w="600" w:type="dxa"/>
          </w:tcPr>
          <w:p w14:paraId="3334D2BC" w14:textId="77777777" w:rsidR="00B50050" w:rsidRDefault="00B50050" w:rsidP="0088127C">
            <w:pPr>
              <w:pStyle w:val="OtherTableBody"/>
            </w:pPr>
            <w:r>
              <w:t>SCD</w:t>
            </w:r>
          </w:p>
        </w:tc>
        <w:tc>
          <w:tcPr>
            <w:tcW w:w="600" w:type="dxa"/>
          </w:tcPr>
          <w:p w14:paraId="0C853F35" w14:textId="77777777" w:rsidR="00B50050" w:rsidRDefault="00B50050" w:rsidP="0088127C">
            <w:pPr>
              <w:pStyle w:val="OtherTableBody"/>
            </w:pPr>
            <w:r>
              <w:t>33</w:t>
            </w:r>
          </w:p>
        </w:tc>
        <w:tc>
          <w:tcPr>
            <w:tcW w:w="600" w:type="dxa"/>
          </w:tcPr>
          <w:p w14:paraId="6ED67D9D" w14:textId="77777777" w:rsidR="00B50050" w:rsidRDefault="00B50050" w:rsidP="0088127C">
            <w:pPr>
              <w:pStyle w:val="OtherTableBody"/>
            </w:pPr>
            <w:r>
              <w:t>..</w:t>
            </w:r>
          </w:p>
        </w:tc>
        <w:tc>
          <w:tcPr>
            <w:tcW w:w="600" w:type="dxa"/>
          </w:tcPr>
          <w:p w14:paraId="359DD411" w14:textId="77777777" w:rsidR="00B50050" w:rsidRDefault="00B50050" w:rsidP="0088127C">
            <w:pPr>
              <w:pStyle w:val="OtherTableBody"/>
            </w:pPr>
          </w:p>
        </w:tc>
        <w:tc>
          <w:tcPr>
            <w:tcW w:w="600" w:type="dxa"/>
          </w:tcPr>
          <w:p w14:paraId="02DD568A" w14:textId="77777777" w:rsidR="00B50050" w:rsidRDefault="00B50050" w:rsidP="0088127C">
            <w:pPr>
              <w:pStyle w:val="OtherTableBody"/>
            </w:pPr>
            <w:r>
              <w:t>CX</w:t>
            </w:r>
          </w:p>
        </w:tc>
        <w:tc>
          <w:tcPr>
            <w:tcW w:w="700" w:type="dxa"/>
          </w:tcPr>
          <w:p w14:paraId="004D8EC1" w14:textId="77777777" w:rsidR="00B50050" w:rsidRDefault="00B50050" w:rsidP="0088127C">
            <w:pPr>
              <w:pStyle w:val="OtherTableBody"/>
            </w:pPr>
            <w:r>
              <w:t>Y</w:t>
            </w:r>
          </w:p>
        </w:tc>
        <w:tc>
          <w:tcPr>
            <w:tcW w:w="600" w:type="dxa"/>
          </w:tcPr>
          <w:p w14:paraId="3A6A3272" w14:textId="77777777" w:rsidR="00B50050" w:rsidRDefault="00B50050" w:rsidP="0088127C">
            <w:pPr>
              <w:pStyle w:val="OtherTableBody"/>
            </w:pPr>
          </w:p>
        </w:tc>
        <w:tc>
          <w:tcPr>
            <w:tcW w:w="900" w:type="dxa"/>
          </w:tcPr>
          <w:p w14:paraId="171E0FF6" w14:textId="77777777" w:rsidR="00B50050" w:rsidRDefault="00B50050" w:rsidP="0088127C">
            <w:pPr>
              <w:pStyle w:val="OtherTableBody"/>
            </w:pPr>
            <w:r>
              <w:t>17.7.4.33</w:t>
            </w:r>
          </w:p>
        </w:tc>
      </w:tr>
      <w:tr w:rsidR="00B50050" w14:paraId="2F97C772" w14:textId="77777777" w:rsidTr="00195548">
        <w:tc>
          <w:tcPr>
            <w:tcW w:w="3500" w:type="dxa"/>
          </w:tcPr>
          <w:p w14:paraId="5F4F91BE" w14:textId="77777777" w:rsidR="00B50050" w:rsidRDefault="00B50050" w:rsidP="0088127C">
            <w:pPr>
              <w:pStyle w:val="OtherTableBody"/>
            </w:pPr>
            <w:r>
              <w:t>Patient Identifier List</w:t>
            </w:r>
          </w:p>
        </w:tc>
        <w:tc>
          <w:tcPr>
            <w:tcW w:w="700" w:type="dxa"/>
          </w:tcPr>
          <w:p w14:paraId="0A971E70" w14:textId="77777777" w:rsidR="00B50050" w:rsidRDefault="00B50050" w:rsidP="0088127C">
            <w:pPr>
              <w:pStyle w:val="OtherTableBody"/>
            </w:pPr>
            <w:r>
              <w:t>00106</w:t>
            </w:r>
          </w:p>
        </w:tc>
        <w:tc>
          <w:tcPr>
            <w:tcW w:w="600" w:type="dxa"/>
          </w:tcPr>
          <w:p w14:paraId="62775E31" w14:textId="77777777" w:rsidR="00B50050" w:rsidRDefault="00B50050" w:rsidP="0088127C">
            <w:pPr>
              <w:pStyle w:val="OtherTableBody"/>
            </w:pPr>
            <w:r>
              <w:t>PID</w:t>
            </w:r>
          </w:p>
        </w:tc>
        <w:tc>
          <w:tcPr>
            <w:tcW w:w="600" w:type="dxa"/>
          </w:tcPr>
          <w:p w14:paraId="18655DC9" w14:textId="77777777" w:rsidR="00B50050" w:rsidRDefault="00B50050" w:rsidP="0088127C">
            <w:pPr>
              <w:pStyle w:val="OtherTableBody"/>
            </w:pPr>
            <w:r>
              <w:t>3</w:t>
            </w:r>
          </w:p>
        </w:tc>
        <w:tc>
          <w:tcPr>
            <w:tcW w:w="600" w:type="dxa"/>
          </w:tcPr>
          <w:p w14:paraId="03CBB5A6" w14:textId="77777777" w:rsidR="00B50050" w:rsidRDefault="00B50050" w:rsidP="0088127C">
            <w:pPr>
              <w:pStyle w:val="OtherTableBody"/>
            </w:pPr>
            <w:r>
              <w:t>..</w:t>
            </w:r>
          </w:p>
        </w:tc>
        <w:tc>
          <w:tcPr>
            <w:tcW w:w="600" w:type="dxa"/>
          </w:tcPr>
          <w:p w14:paraId="39045BAD" w14:textId="77777777" w:rsidR="00B50050" w:rsidRDefault="00B50050" w:rsidP="0088127C">
            <w:pPr>
              <w:pStyle w:val="OtherTableBody"/>
            </w:pPr>
          </w:p>
        </w:tc>
        <w:tc>
          <w:tcPr>
            <w:tcW w:w="600" w:type="dxa"/>
          </w:tcPr>
          <w:p w14:paraId="773DC26D" w14:textId="77777777" w:rsidR="00B50050" w:rsidRDefault="00B50050" w:rsidP="0088127C">
            <w:pPr>
              <w:pStyle w:val="OtherTableBody"/>
            </w:pPr>
            <w:r>
              <w:t>CX</w:t>
            </w:r>
          </w:p>
        </w:tc>
        <w:tc>
          <w:tcPr>
            <w:tcW w:w="700" w:type="dxa"/>
          </w:tcPr>
          <w:p w14:paraId="1758D3D9" w14:textId="77777777" w:rsidR="00B50050" w:rsidRDefault="00B50050" w:rsidP="0088127C">
            <w:pPr>
              <w:pStyle w:val="OtherTableBody"/>
            </w:pPr>
            <w:r>
              <w:t>Y</w:t>
            </w:r>
          </w:p>
        </w:tc>
        <w:tc>
          <w:tcPr>
            <w:tcW w:w="600" w:type="dxa"/>
          </w:tcPr>
          <w:p w14:paraId="45C3F63C" w14:textId="77777777" w:rsidR="00B50050" w:rsidRDefault="00B50050" w:rsidP="0088127C">
            <w:pPr>
              <w:pStyle w:val="OtherTableBody"/>
            </w:pPr>
          </w:p>
        </w:tc>
        <w:tc>
          <w:tcPr>
            <w:tcW w:w="900" w:type="dxa"/>
          </w:tcPr>
          <w:p w14:paraId="09CA43CD" w14:textId="77777777" w:rsidR="00B50050" w:rsidRDefault="00B50050" w:rsidP="0088127C">
            <w:pPr>
              <w:pStyle w:val="OtherTableBody"/>
            </w:pPr>
            <w:r>
              <w:t>3.4.2.3</w:t>
            </w:r>
          </w:p>
        </w:tc>
      </w:tr>
      <w:tr w:rsidR="00B50050" w14:paraId="70357D0B" w14:textId="77777777" w:rsidTr="00195548">
        <w:tc>
          <w:tcPr>
            <w:tcW w:w="3500" w:type="dxa"/>
          </w:tcPr>
          <w:p w14:paraId="6CCB2E30" w14:textId="77777777" w:rsidR="00B50050" w:rsidRDefault="00B50050" w:rsidP="0088127C">
            <w:pPr>
              <w:pStyle w:val="OtherTableBody"/>
            </w:pPr>
            <w:r>
              <w:t>Patient Location Relationship Value</w:t>
            </w:r>
          </w:p>
        </w:tc>
        <w:tc>
          <w:tcPr>
            <w:tcW w:w="700" w:type="dxa"/>
          </w:tcPr>
          <w:p w14:paraId="49B7D61B" w14:textId="77777777" w:rsidR="00B50050" w:rsidRDefault="00B50050" w:rsidP="0088127C">
            <w:pPr>
              <w:pStyle w:val="OtherTableBody"/>
            </w:pPr>
            <w:r>
              <w:t>01292</w:t>
            </w:r>
          </w:p>
        </w:tc>
        <w:tc>
          <w:tcPr>
            <w:tcW w:w="600" w:type="dxa"/>
          </w:tcPr>
          <w:p w14:paraId="2C9DAE97" w14:textId="77777777" w:rsidR="00B50050" w:rsidRDefault="00B50050" w:rsidP="0088127C">
            <w:pPr>
              <w:pStyle w:val="OtherTableBody"/>
            </w:pPr>
            <w:r>
              <w:t>LRL</w:t>
            </w:r>
          </w:p>
        </w:tc>
        <w:tc>
          <w:tcPr>
            <w:tcW w:w="600" w:type="dxa"/>
          </w:tcPr>
          <w:p w14:paraId="383F9619" w14:textId="77777777" w:rsidR="00B50050" w:rsidRDefault="00B50050" w:rsidP="0088127C">
            <w:pPr>
              <w:pStyle w:val="OtherTableBody"/>
            </w:pPr>
            <w:r>
              <w:t>6</w:t>
            </w:r>
          </w:p>
        </w:tc>
        <w:tc>
          <w:tcPr>
            <w:tcW w:w="600" w:type="dxa"/>
          </w:tcPr>
          <w:p w14:paraId="7A6DFC3E" w14:textId="77777777" w:rsidR="00B50050" w:rsidRDefault="00B50050" w:rsidP="0088127C">
            <w:pPr>
              <w:pStyle w:val="OtherTableBody"/>
            </w:pPr>
            <w:r>
              <w:t>..</w:t>
            </w:r>
          </w:p>
        </w:tc>
        <w:tc>
          <w:tcPr>
            <w:tcW w:w="600" w:type="dxa"/>
          </w:tcPr>
          <w:p w14:paraId="6872DB72" w14:textId="77777777" w:rsidR="00B50050" w:rsidRDefault="00B50050" w:rsidP="0088127C">
            <w:pPr>
              <w:pStyle w:val="OtherTableBody"/>
            </w:pPr>
          </w:p>
        </w:tc>
        <w:tc>
          <w:tcPr>
            <w:tcW w:w="600" w:type="dxa"/>
          </w:tcPr>
          <w:p w14:paraId="1959873F" w14:textId="77777777" w:rsidR="00B50050" w:rsidRDefault="00B50050" w:rsidP="0088127C">
            <w:pPr>
              <w:pStyle w:val="OtherTableBody"/>
            </w:pPr>
            <w:r>
              <w:t>PL</w:t>
            </w:r>
          </w:p>
        </w:tc>
        <w:tc>
          <w:tcPr>
            <w:tcW w:w="700" w:type="dxa"/>
          </w:tcPr>
          <w:p w14:paraId="1AA645C5" w14:textId="77777777" w:rsidR="00B50050" w:rsidRDefault="00B50050" w:rsidP="0088127C">
            <w:pPr>
              <w:pStyle w:val="OtherTableBody"/>
            </w:pPr>
          </w:p>
        </w:tc>
        <w:tc>
          <w:tcPr>
            <w:tcW w:w="600" w:type="dxa"/>
          </w:tcPr>
          <w:p w14:paraId="77CF4DC9" w14:textId="77777777" w:rsidR="00B50050" w:rsidRDefault="00B50050" w:rsidP="0088127C">
            <w:pPr>
              <w:pStyle w:val="OtherTableBody"/>
            </w:pPr>
          </w:p>
        </w:tc>
        <w:tc>
          <w:tcPr>
            <w:tcW w:w="900" w:type="dxa"/>
          </w:tcPr>
          <w:p w14:paraId="66E81333" w14:textId="77777777" w:rsidR="00B50050" w:rsidRDefault="00B50050" w:rsidP="0088127C">
            <w:pPr>
              <w:pStyle w:val="OtherTableBody"/>
            </w:pPr>
            <w:r>
              <w:t>8.9.4.6</w:t>
            </w:r>
          </w:p>
        </w:tc>
      </w:tr>
      <w:tr w:rsidR="00B50050" w14:paraId="5D7A0D48" w14:textId="77777777" w:rsidTr="00195548">
        <w:tc>
          <w:tcPr>
            <w:tcW w:w="3500" w:type="dxa"/>
          </w:tcPr>
          <w:p w14:paraId="4F0AEFF4" w14:textId="77777777" w:rsidR="00B50050" w:rsidRDefault="00B50050" w:rsidP="0088127C">
            <w:pPr>
              <w:pStyle w:val="OtherTableBody"/>
            </w:pPr>
            <w:r>
              <w:t>Patient Member Number</w:t>
            </w:r>
          </w:p>
        </w:tc>
        <w:tc>
          <w:tcPr>
            <w:tcW w:w="700" w:type="dxa"/>
          </w:tcPr>
          <w:p w14:paraId="71A43F46" w14:textId="77777777" w:rsidR="00B50050" w:rsidRDefault="00B50050" w:rsidP="0088127C">
            <w:pPr>
              <w:pStyle w:val="OtherTableBody"/>
            </w:pPr>
            <w:r>
              <w:t>00801</w:t>
            </w:r>
          </w:p>
        </w:tc>
        <w:tc>
          <w:tcPr>
            <w:tcW w:w="600" w:type="dxa"/>
          </w:tcPr>
          <w:p w14:paraId="451C6640" w14:textId="77777777" w:rsidR="00B50050" w:rsidRDefault="00B50050" w:rsidP="0088127C">
            <w:pPr>
              <w:pStyle w:val="OtherTableBody"/>
            </w:pPr>
            <w:r>
              <w:t>IN2</w:t>
            </w:r>
          </w:p>
        </w:tc>
        <w:tc>
          <w:tcPr>
            <w:tcW w:w="600" w:type="dxa"/>
          </w:tcPr>
          <w:p w14:paraId="6D8B8EF9" w14:textId="77777777" w:rsidR="00B50050" w:rsidRDefault="00B50050" w:rsidP="0088127C">
            <w:pPr>
              <w:pStyle w:val="OtherTableBody"/>
            </w:pPr>
            <w:r>
              <w:t>61</w:t>
            </w:r>
          </w:p>
        </w:tc>
        <w:tc>
          <w:tcPr>
            <w:tcW w:w="600" w:type="dxa"/>
          </w:tcPr>
          <w:p w14:paraId="1DF8CB9D" w14:textId="77777777" w:rsidR="00B50050" w:rsidRDefault="00B50050" w:rsidP="0088127C">
            <w:pPr>
              <w:pStyle w:val="OtherTableBody"/>
            </w:pPr>
            <w:r>
              <w:t>..</w:t>
            </w:r>
          </w:p>
        </w:tc>
        <w:tc>
          <w:tcPr>
            <w:tcW w:w="600" w:type="dxa"/>
          </w:tcPr>
          <w:p w14:paraId="6CA801E7" w14:textId="77777777" w:rsidR="00B50050" w:rsidRDefault="00B50050" w:rsidP="0088127C">
            <w:pPr>
              <w:pStyle w:val="OtherTableBody"/>
            </w:pPr>
          </w:p>
        </w:tc>
        <w:tc>
          <w:tcPr>
            <w:tcW w:w="600" w:type="dxa"/>
          </w:tcPr>
          <w:p w14:paraId="045DD9C8" w14:textId="77777777" w:rsidR="00B50050" w:rsidRDefault="00B50050" w:rsidP="0088127C">
            <w:pPr>
              <w:pStyle w:val="OtherTableBody"/>
            </w:pPr>
            <w:r>
              <w:t>CX</w:t>
            </w:r>
          </w:p>
        </w:tc>
        <w:tc>
          <w:tcPr>
            <w:tcW w:w="700" w:type="dxa"/>
          </w:tcPr>
          <w:p w14:paraId="1F787FA3" w14:textId="77777777" w:rsidR="00B50050" w:rsidRDefault="00B50050" w:rsidP="0088127C">
            <w:pPr>
              <w:pStyle w:val="OtherTableBody"/>
            </w:pPr>
          </w:p>
        </w:tc>
        <w:tc>
          <w:tcPr>
            <w:tcW w:w="600" w:type="dxa"/>
          </w:tcPr>
          <w:p w14:paraId="6CC5499C" w14:textId="77777777" w:rsidR="00B50050" w:rsidRDefault="00B50050" w:rsidP="0088127C">
            <w:pPr>
              <w:pStyle w:val="OtherTableBody"/>
            </w:pPr>
          </w:p>
        </w:tc>
        <w:tc>
          <w:tcPr>
            <w:tcW w:w="900" w:type="dxa"/>
          </w:tcPr>
          <w:p w14:paraId="67A5C4C1" w14:textId="77777777" w:rsidR="00B50050" w:rsidRDefault="00B50050" w:rsidP="0088127C">
            <w:pPr>
              <w:pStyle w:val="OtherTableBody"/>
            </w:pPr>
            <w:r>
              <w:t>6.5.7.61</w:t>
            </w:r>
          </w:p>
        </w:tc>
      </w:tr>
      <w:tr w:rsidR="00B50050" w14:paraId="0AFE438D" w14:textId="77777777" w:rsidTr="00195548">
        <w:tc>
          <w:tcPr>
            <w:tcW w:w="3500" w:type="dxa"/>
          </w:tcPr>
          <w:p w14:paraId="2E5C75F3" w14:textId="77777777" w:rsidR="00B50050" w:rsidRDefault="00B50050" w:rsidP="0088127C">
            <w:pPr>
              <w:pStyle w:val="OtherTableBody"/>
            </w:pPr>
            <w:r>
              <w:t>Patient Name</w:t>
            </w:r>
          </w:p>
        </w:tc>
        <w:tc>
          <w:tcPr>
            <w:tcW w:w="700" w:type="dxa"/>
          </w:tcPr>
          <w:p w14:paraId="2C25A93F" w14:textId="77777777" w:rsidR="00B50050" w:rsidRDefault="00B50050" w:rsidP="0088127C">
            <w:pPr>
              <w:pStyle w:val="OtherTableBody"/>
            </w:pPr>
            <w:r>
              <w:t>00108</w:t>
            </w:r>
          </w:p>
        </w:tc>
        <w:tc>
          <w:tcPr>
            <w:tcW w:w="600" w:type="dxa"/>
          </w:tcPr>
          <w:p w14:paraId="3BDA91AE" w14:textId="77777777" w:rsidR="00B50050" w:rsidRDefault="00B50050" w:rsidP="0088127C">
            <w:pPr>
              <w:pStyle w:val="OtherTableBody"/>
            </w:pPr>
            <w:r>
              <w:t>PID</w:t>
            </w:r>
          </w:p>
        </w:tc>
        <w:tc>
          <w:tcPr>
            <w:tcW w:w="600" w:type="dxa"/>
          </w:tcPr>
          <w:p w14:paraId="4B13981A" w14:textId="77777777" w:rsidR="00B50050" w:rsidRDefault="00B50050" w:rsidP="0088127C">
            <w:pPr>
              <w:pStyle w:val="OtherTableBody"/>
            </w:pPr>
            <w:r>
              <w:t>5</w:t>
            </w:r>
          </w:p>
        </w:tc>
        <w:tc>
          <w:tcPr>
            <w:tcW w:w="600" w:type="dxa"/>
          </w:tcPr>
          <w:p w14:paraId="49BEF9C2" w14:textId="77777777" w:rsidR="00B50050" w:rsidRDefault="00B50050" w:rsidP="0088127C">
            <w:pPr>
              <w:pStyle w:val="OtherTableBody"/>
            </w:pPr>
            <w:r>
              <w:t>..</w:t>
            </w:r>
          </w:p>
        </w:tc>
        <w:tc>
          <w:tcPr>
            <w:tcW w:w="600" w:type="dxa"/>
          </w:tcPr>
          <w:p w14:paraId="3E8058ED" w14:textId="77777777" w:rsidR="00B50050" w:rsidRDefault="00B50050" w:rsidP="0088127C">
            <w:pPr>
              <w:pStyle w:val="OtherTableBody"/>
            </w:pPr>
          </w:p>
        </w:tc>
        <w:tc>
          <w:tcPr>
            <w:tcW w:w="600" w:type="dxa"/>
          </w:tcPr>
          <w:p w14:paraId="5CE04095" w14:textId="77777777" w:rsidR="00B50050" w:rsidRDefault="00B50050" w:rsidP="0088127C">
            <w:pPr>
              <w:pStyle w:val="OtherTableBody"/>
            </w:pPr>
            <w:r>
              <w:t>XPN</w:t>
            </w:r>
          </w:p>
        </w:tc>
        <w:tc>
          <w:tcPr>
            <w:tcW w:w="700" w:type="dxa"/>
          </w:tcPr>
          <w:p w14:paraId="221A6EB8" w14:textId="77777777" w:rsidR="00B50050" w:rsidRDefault="00B50050" w:rsidP="0088127C">
            <w:pPr>
              <w:pStyle w:val="OtherTableBody"/>
            </w:pPr>
            <w:r>
              <w:t>Y</w:t>
            </w:r>
          </w:p>
        </w:tc>
        <w:tc>
          <w:tcPr>
            <w:tcW w:w="600" w:type="dxa"/>
          </w:tcPr>
          <w:p w14:paraId="6B165378" w14:textId="77777777" w:rsidR="00B50050" w:rsidRDefault="00B50050" w:rsidP="0088127C">
            <w:pPr>
              <w:pStyle w:val="OtherTableBody"/>
            </w:pPr>
            <w:r>
              <w:t>0200</w:t>
            </w:r>
          </w:p>
        </w:tc>
        <w:tc>
          <w:tcPr>
            <w:tcW w:w="900" w:type="dxa"/>
          </w:tcPr>
          <w:p w14:paraId="528D1F80" w14:textId="77777777" w:rsidR="00B50050" w:rsidRDefault="00B50050" w:rsidP="0088127C">
            <w:pPr>
              <w:pStyle w:val="OtherTableBody"/>
            </w:pPr>
            <w:r>
              <w:t>3.4.2.5</w:t>
            </w:r>
          </w:p>
        </w:tc>
      </w:tr>
      <w:tr w:rsidR="00B50050" w14:paraId="746538BD" w14:textId="77777777" w:rsidTr="00195548">
        <w:tc>
          <w:tcPr>
            <w:tcW w:w="3500" w:type="dxa"/>
          </w:tcPr>
          <w:p w14:paraId="577227BA" w14:textId="77777777" w:rsidR="00B50050" w:rsidRDefault="00B50050" w:rsidP="0088127C">
            <w:pPr>
              <w:pStyle w:val="OtherTableBody"/>
            </w:pPr>
            <w:r>
              <w:t>Patient Name Required</w:t>
            </w:r>
          </w:p>
        </w:tc>
        <w:tc>
          <w:tcPr>
            <w:tcW w:w="700" w:type="dxa"/>
          </w:tcPr>
          <w:p w14:paraId="516AEA8D" w14:textId="77777777" w:rsidR="00B50050" w:rsidRDefault="00B50050" w:rsidP="0088127C">
            <w:pPr>
              <w:pStyle w:val="OtherTableBody"/>
            </w:pPr>
            <w:r>
              <w:t>03460</w:t>
            </w:r>
          </w:p>
        </w:tc>
        <w:tc>
          <w:tcPr>
            <w:tcW w:w="600" w:type="dxa"/>
          </w:tcPr>
          <w:p w14:paraId="0DB51737" w14:textId="77777777" w:rsidR="00B50050" w:rsidRDefault="00B50050" w:rsidP="0088127C">
            <w:pPr>
              <w:pStyle w:val="OtherTableBody"/>
            </w:pPr>
            <w:r>
              <w:t>PM1</w:t>
            </w:r>
          </w:p>
        </w:tc>
        <w:tc>
          <w:tcPr>
            <w:tcW w:w="600" w:type="dxa"/>
          </w:tcPr>
          <w:p w14:paraId="77485359" w14:textId="77777777" w:rsidR="00B50050" w:rsidRDefault="00B50050" w:rsidP="0088127C">
            <w:pPr>
              <w:pStyle w:val="OtherTableBody"/>
            </w:pPr>
            <w:r>
              <w:t>17</w:t>
            </w:r>
          </w:p>
        </w:tc>
        <w:tc>
          <w:tcPr>
            <w:tcW w:w="600" w:type="dxa"/>
          </w:tcPr>
          <w:p w14:paraId="2CB26A47" w14:textId="77777777" w:rsidR="00B50050" w:rsidRDefault="00B50050" w:rsidP="0088127C">
            <w:pPr>
              <w:pStyle w:val="OtherTableBody"/>
            </w:pPr>
            <w:r>
              <w:t>..</w:t>
            </w:r>
          </w:p>
        </w:tc>
        <w:tc>
          <w:tcPr>
            <w:tcW w:w="600" w:type="dxa"/>
          </w:tcPr>
          <w:p w14:paraId="53A403D4" w14:textId="77777777" w:rsidR="00B50050" w:rsidRDefault="00B50050" w:rsidP="0088127C">
            <w:pPr>
              <w:pStyle w:val="OtherTableBody"/>
            </w:pPr>
          </w:p>
        </w:tc>
        <w:tc>
          <w:tcPr>
            <w:tcW w:w="600" w:type="dxa"/>
          </w:tcPr>
          <w:p w14:paraId="5633B448" w14:textId="77777777" w:rsidR="00B50050" w:rsidRDefault="00B50050" w:rsidP="0088127C">
            <w:pPr>
              <w:pStyle w:val="OtherTableBody"/>
            </w:pPr>
            <w:r>
              <w:t>ID</w:t>
            </w:r>
          </w:p>
        </w:tc>
        <w:tc>
          <w:tcPr>
            <w:tcW w:w="700" w:type="dxa"/>
          </w:tcPr>
          <w:p w14:paraId="189806F3" w14:textId="77777777" w:rsidR="00B50050" w:rsidRDefault="00B50050" w:rsidP="0088127C">
            <w:pPr>
              <w:pStyle w:val="OtherTableBody"/>
            </w:pPr>
          </w:p>
        </w:tc>
        <w:tc>
          <w:tcPr>
            <w:tcW w:w="600" w:type="dxa"/>
          </w:tcPr>
          <w:p w14:paraId="1B4F551F" w14:textId="77777777" w:rsidR="00B50050" w:rsidRDefault="00B50050" w:rsidP="0088127C">
            <w:pPr>
              <w:pStyle w:val="OtherTableBody"/>
            </w:pPr>
            <w:r>
              <w:t>0136</w:t>
            </w:r>
          </w:p>
        </w:tc>
        <w:tc>
          <w:tcPr>
            <w:tcW w:w="900" w:type="dxa"/>
          </w:tcPr>
          <w:p w14:paraId="4D814C9E" w14:textId="77777777" w:rsidR="00B50050" w:rsidRDefault="00B50050" w:rsidP="0088127C">
            <w:pPr>
              <w:pStyle w:val="OtherTableBody"/>
            </w:pPr>
            <w:r>
              <w:t>8.8.17.17</w:t>
            </w:r>
          </w:p>
        </w:tc>
      </w:tr>
      <w:tr w:rsidR="00B50050" w14:paraId="5C7FA17C" w14:textId="77777777" w:rsidTr="00195548">
        <w:tc>
          <w:tcPr>
            <w:tcW w:w="3500" w:type="dxa"/>
          </w:tcPr>
          <w:p w14:paraId="6A3EA7B7" w14:textId="77777777" w:rsidR="00B50050" w:rsidRDefault="00B50050" w:rsidP="0088127C">
            <w:pPr>
              <w:pStyle w:val="OtherTableBody"/>
            </w:pPr>
            <w:r>
              <w:t>Patient Outcome</w:t>
            </w:r>
          </w:p>
        </w:tc>
        <w:tc>
          <w:tcPr>
            <w:tcW w:w="700" w:type="dxa"/>
          </w:tcPr>
          <w:p w14:paraId="00B4F778" w14:textId="77777777" w:rsidR="00B50050" w:rsidRDefault="00B50050" w:rsidP="0088127C">
            <w:pPr>
              <w:pStyle w:val="OtherTableBody"/>
            </w:pPr>
            <w:r>
              <w:t>01084</w:t>
            </w:r>
          </w:p>
        </w:tc>
        <w:tc>
          <w:tcPr>
            <w:tcW w:w="600" w:type="dxa"/>
          </w:tcPr>
          <w:p w14:paraId="39865DDB" w14:textId="77777777" w:rsidR="00B50050" w:rsidRDefault="00B50050" w:rsidP="0088127C">
            <w:pPr>
              <w:pStyle w:val="OtherTableBody"/>
            </w:pPr>
            <w:r>
              <w:t>PEO</w:t>
            </w:r>
          </w:p>
        </w:tc>
        <w:tc>
          <w:tcPr>
            <w:tcW w:w="600" w:type="dxa"/>
          </w:tcPr>
          <w:p w14:paraId="72CB7B4A" w14:textId="77777777" w:rsidR="00B50050" w:rsidRDefault="00B50050" w:rsidP="0088127C">
            <w:pPr>
              <w:pStyle w:val="OtherTableBody"/>
            </w:pPr>
            <w:r>
              <w:t>12</w:t>
            </w:r>
          </w:p>
        </w:tc>
        <w:tc>
          <w:tcPr>
            <w:tcW w:w="600" w:type="dxa"/>
          </w:tcPr>
          <w:p w14:paraId="0345BE4C" w14:textId="77777777" w:rsidR="00B50050" w:rsidRDefault="00B50050" w:rsidP="0088127C">
            <w:pPr>
              <w:pStyle w:val="OtherTableBody"/>
            </w:pPr>
            <w:r>
              <w:t>1..1</w:t>
            </w:r>
          </w:p>
        </w:tc>
        <w:tc>
          <w:tcPr>
            <w:tcW w:w="600" w:type="dxa"/>
          </w:tcPr>
          <w:p w14:paraId="25A21931" w14:textId="77777777" w:rsidR="00B50050" w:rsidRDefault="00B50050" w:rsidP="0088127C">
            <w:pPr>
              <w:pStyle w:val="OtherTableBody"/>
            </w:pPr>
          </w:p>
        </w:tc>
        <w:tc>
          <w:tcPr>
            <w:tcW w:w="600" w:type="dxa"/>
          </w:tcPr>
          <w:p w14:paraId="56AD2D64" w14:textId="77777777" w:rsidR="00B50050" w:rsidRDefault="00B50050" w:rsidP="0088127C">
            <w:pPr>
              <w:pStyle w:val="OtherTableBody"/>
            </w:pPr>
            <w:r>
              <w:t>ID</w:t>
            </w:r>
          </w:p>
        </w:tc>
        <w:tc>
          <w:tcPr>
            <w:tcW w:w="700" w:type="dxa"/>
          </w:tcPr>
          <w:p w14:paraId="4CB335D6" w14:textId="77777777" w:rsidR="00B50050" w:rsidRDefault="00B50050" w:rsidP="0088127C">
            <w:pPr>
              <w:pStyle w:val="OtherTableBody"/>
            </w:pPr>
          </w:p>
        </w:tc>
        <w:tc>
          <w:tcPr>
            <w:tcW w:w="600" w:type="dxa"/>
          </w:tcPr>
          <w:p w14:paraId="12252AC9" w14:textId="77777777" w:rsidR="00B50050" w:rsidRDefault="00B50050" w:rsidP="0088127C">
            <w:pPr>
              <w:pStyle w:val="OtherTableBody"/>
            </w:pPr>
            <w:r>
              <w:t>0241</w:t>
            </w:r>
          </w:p>
        </w:tc>
        <w:tc>
          <w:tcPr>
            <w:tcW w:w="900" w:type="dxa"/>
          </w:tcPr>
          <w:p w14:paraId="36E724E8" w14:textId="77777777" w:rsidR="00B50050" w:rsidRDefault="00B50050" w:rsidP="0088127C">
            <w:pPr>
              <w:pStyle w:val="OtherTableBody"/>
            </w:pPr>
            <w:r>
              <w:t>7.12.2.12</w:t>
            </w:r>
          </w:p>
        </w:tc>
      </w:tr>
      <w:tr w:rsidR="00B50050" w14:paraId="0F1EA0DF" w14:textId="77777777" w:rsidTr="00195548">
        <w:tc>
          <w:tcPr>
            <w:tcW w:w="3500" w:type="dxa"/>
          </w:tcPr>
          <w:p w14:paraId="2762FDA5" w14:textId="77777777" w:rsidR="00B50050" w:rsidRDefault="00B50050" w:rsidP="0088127C">
            <w:pPr>
              <w:pStyle w:val="OtherTableBody"/>
            </w:pPr>
            <w:r>
              <w:t>Patient Preparation</w:t>
            </w:r>
          </w:p>
        </w:tc>
        <w:tc>
          <w:tcPr>
            <w:tcW w:w="700" w:type="dxa"/>
          </w:tcPr>
          <w:p w14:paraId="1BA9767D" w14:textId="77777777" w:rsidR="00B50050" w:rsidRDefault="00B50050" w:rsidP="0088127C">
            <w:pPr>
              <w:pStyle w:val="OtherTableBody"/>
            </w:pPr>
            <w:r>
              <w:t>00622</w:t>
            </w:r>
          </w:p>
        </w:tc>
        <w:tc>
          <w:tcPr>
            <w:tcW w:w="600" w:type="dxa"/>
          </w:tcPr>
          <w:p w14:paraId="4F336131" w14:textId="77777777" w:rsidR="00B50050" w:rsidRDefault="00B50050" w:rsidP="0088127C">
            <w:pPr>
              <w:pStyle w:val="OtherTableBody"/>
            </w:pPr>
            <w:r>
              <w:t>OM1</w:t>
            </w:r>
          </w:p>
        </w:tc>
        <w:tc>
          <w:tcPr>
            <w:tcW w:w="600" w:type="dxa"/>
          </w:tcPr>
          <w:p w14:paraId="01246F18" w14:textId="77777777" w:rsidR="00B50050" w:rsidRDefault="00B50050" w:rsidP="0088127C">
            <w:pPr>
              <w:pStyle w:val="OtherTableBody"/>
            </w:pPr>
            <w:r>
              <w:t>37</w:t>
            </w:r>
          </w:p>
        </w:tc>
        <w:tc>
          <w:tcPr>
            <w:tcW w:w="600" w:type="dxa"/>
          </w:tcPr>
          <w:p w14:paraId="6DC69A79" w14:textId="77777777" w:rsidR="00B50050" w:rsidRDefault="00B50050" w:rsidP="0088127C">
            <w:pPr>
              <w:pStyle w:val="OtherTableBody"/>
            </w:pPr>
            <w:r>
              <w:t>..</w:t>
            </w:r>
          </w:p>
        </w:tc>
        <w:tc>
          <w:tcPr>
            <w:tcW w:w="600" w:type="dxa"/>
          </w:tcPr>
          <w:p w14:paraId="7720FAFB" w14:textId="77777777" w:rsidR="00B50050" w:rsidRDefault="00B50050" w:rsidP="0088127C">
            <w:pPr>
              <w:pStyle w:val="OtherTableBody"/>
            </w:pPr>
            <w:r>
              <w:t>200=</w:t>
            </w:r>
          </w:p>
        </w:tc>
        <w:tc>
          <w:tcPr>
            <w:tcW w:w="600" w:type="dxa"/>
          </w:tcPr>
          <w:p w14:paraId="474971A2" w14:textId="77777777" w:rsidR="00B50050" w:rsidRDefault="00B50050" w:rsidP="0088127C">
            <w:pPr>
              <w:pStyle w:val="OtherTableBody"/>
            </w:pPr>
            <w:r>
              <w:t>TX</w:t>
            </w:r>
          </w:p>
        </w:tc>
        <w:tc>
          <w:tcPr>
            <w:tcW w:w="700" w:type="dxa"/>
          </w:tcPr>
          <w:p w14:paraId="679936D4" w14:textId="77777777" w:rsidR="00B50050" w:rsidRDefault="00B50050" w:rsidP="0088127C">
            <w:pPr>
              <w:pStyle w:val="OtherTableBody"/>
            </w:pPr>
            <w:r>
              <w:t>Y</w:t>
            </w:r>
          </w:p>
        </w:tc>
        <w:tc>
          <w:tcPr>
            <w:tcW w:w="600" w:type="dxa"/>
          </w:tcPr>
          <w:p w14:paraId="7BD96131" w14:textId="77777777" w:rsidR="00B50050" w:rsidRDefault="00B50050" w:rsidP="0088127C">
            <w:pPr>
              <w:pStyle w:val="OtherTableBody"/>
            </w:pPr>
          </w:p>
        </w:tc>
        <w:tc>
          <w:tcPr>
            <w:tcW w:w="900" w:type="dxa"/>
          </w:tcPr>
          <w:p w14:paraId="5D729082" w14:textId="77777777" w:rsidR="00B50050" w:rsidRDefault="00B50050" w:rsidP="0088127C">
            <w:pPr>
              <w:pStyle w:val="OtherTableBody"/>
            </w:pPr>
            <w:r>
              <w:t>8.8.9.37</w:t>
            </w:r>
          </w:p>
        </w:tc>
      </w:tr>
      <w:tr w:rsidR="00B50050" w14:paraId="4632180A" w14:textId="77777777" w:rsidTr="00195548">
        <w:tc>
          <w:tcPr>
            <w:tcW w:w="3500" w:type="dxa"/>
          </w:tcPr>
          <w:p w14:paraId="250E5618" w14:textId="77777777" w:rsidR="00B50050" w:rsidRDefault="00B50050" w:rsidP="0088127C">
            <w:pPr>
              <w:pStyle w:val="OtherTableBody"/>
            </w:pPr>
            <w:r>
              <w:lastRenderedPageBreak/>
              <w:t>Patient Primary Care Provider Name &amp; ID No.</w:t>
            </w:r>
          </w:p>
        </w:tc>
        <w:tc>
          <w:tcPr>
            <w:tcW w:w="700" w:type="dxa"/>
          </w:tcPr>
          <w:p w14:paraId="32098A58" w14:textId="77777777" w:rsidR="00B50050" w:rsidRDefault="00B50050" w:rsidP="0088127C">
            <w:pPr>
              <w:pStyle w:val="OtherTableBody"/>
            </w:pPr>
            <w:r>
              <w:t>00757</w:t>
            </w:r>
          </w:p>
        </w:tc>
        <w:tc>
          <w:tcPr>
            <w:tcW w:w="600" w:type="dxa"/>
          </w:tcPr>
          <w:p w14:paraId="330D3194" w14:textId="77777777" w:rsidR="00B50050" w:rsidRDefault="00B50050" w:rsidP="0088127C">
            <w:pPr>
              <w:pStyle w:val="OtherTableBody"/>
            </w:pPr>
            <w:r>
              <w:t>PD1</w:t>
            </w:r>
          </w:p>
        </w:tc>
        <w:tc>
          <w:tcPr>
            <w:tcW w:w="600" w:type="dxa"/>
          </w:tcPr>
          <w:p w14:paraId="1C33CBEA" w14:textId="77777777" w:rsidR="00B50050" w:rsidRDefault="00B50050" w:rsidP="0088127C">
            <w:pPr>
              <w:pStyle w:val="OtherTableBody"/>
            </w:pPr>
            <w:r>
              <w:t>4</w:t>
            </w:r>
          </w:p>
        </w:tc>
        <w:tc>
          <w:tcPr>
            <w:tcW w:w="600" w:type="dxa"/>
          </w:tcPr>
          <w:p w14:paraId="0A229EFC" w14:textId="77777777" w:rsidR="00B50050" w:rsidRDefault="00B50050" w:rsidP="0088127C">
            <w:pPr>
              <w:pStyle w:val="OtherTableBody"/>
            </w:pPr>
            <w:r>
              <w:t>..</w:t>
            </w:r>
          </w:p>
        </w:tc>
        <w:tc>
          <w:tcPr>
            <w:tcW w:w="600" w:type="dxa"/>
          </w:tcPr>
          <w:p w14:paraId="6D39EE41" w14:textId="77777777" w:rsidR="00B50050" w:rsidRDefault="00B50050" w:rsidP="0088127C">
            <w:pPr>
              <w:pStyle w:val="OtherTableBody"/>
            </w:pPr>
          </w:p>
        </w:tc>
        <w:tc>
          <w:tcPr>
            <w:tcW w:w="600" w:type="dxa"/>
          </w:tcPr>
          <w:p w14:paraId="6276231B" w14:textId="77777777" w:rsidR="00B50050" w:rsidRDefault="00B50050" w:rsidP="0088127C">
            <w:pPr>
              <w:pStyle w:val="OtherTableBody"/>
            </w:pPr>
            <w:r>
              <w:t>-</w:t>
            </w:r>
          </w:p>
        </w:tc>
        <w:tc>
          <w:tcPr>
            <w:tcW w:w="700" w:type="dxa"/>
          </w:tcPr>
          <w:p w14:paraId="692DA76F" w14:textId="77777777" w:rsidR="00B50050" w:rsidRDefault="00B50050" w:rsidP="0088127C">
            <w:pPr>
              <w:pStyle w:val="OtherTableBody"/>
            </w:pPr>
          </w:p>
        </w:tc>
        <w:tc>
          <w:tcPr>
            <w:tcW w:w="600" w:type="dxa"/>
          </w:tcPr>
          <w:p w14:paraId="177D4B5B" w14:textId="77777777" w:rsidR="00B50050" w:rsidRDefault="00B50050" w:rsidP="0088127C">
            <w:pPr>
              <w:pStyle w:val="OtherTableBody"/>
            </w:pPr>
          </w:p>
        </w:tc>
        <w:tc>
          <w:tcPr>
            <w:tcW w:w="900" w:type="dxa"/>
          </w:tcPr>
          <w:p w14:paraId="3CC0A977" w14:textId="77777777" w:rsidR="00B50050" w:rsidRDefault="00B50050" w:rsidP="0088127C">
            <w:pPr>
              <w:pStyle w:val="OtherTableBody"/>
            </w:pPr>
            <w:r>
              <w:t>3.4.11.4</w:t>
            </w:r>
          </w:p>
        </w:tc>
      </w:tr>
      <w:tr w:rsidR="00B50050" w14:paraId="18A355F9" w14:textId="77777777" w:rsidTr="00195548">
        <w:tc>
          <w:tcPr>
            <w:tcW w:w="3500" w:type="dxa"/>
          </w:tcPr>
          <w:p w14:paraId="0AD1215C" w14:textId="77777777" w:rsidR="00B50050" w:rsidRDefault="00B50050" w:rsidP="0088127C">
            <w:pPr>
              <w:pStyle w:val="OtherTableBody"/>
            </w:pPr>
            <w:r>
              <w:t>Patient Primary Facility</w:t>
            </w:r>
          </w:p>
        </w:tc>
        <w:tc>
          <w:tcPr>
            <w:tcW w:w="700" w:type="dxa"/>
          </w:tcPr>
          <w:p w14:paraId="13F98537" w14:textId="77777777" w:rsidR="00B50050" w:rsidRDefault="00B50050" w:rsidP="0088127C">
            <w:pPr>
              <w:pStyle w:val="OtherTableBody"/>
            </w:pPr>
            <w:r>
              <w:t>00756</w:t>
            </w:r>
          </w:p>
        </w:tc>
        <w:tc>
          <w:tcPr>
            <w:tcW w:w="600" w:type="dxa"/>
          </w:tcPr>
          <w:p w14:paraId="66784AB2" w14:textId="77777777" w:rsidR="00B50050" w:rsidRDefault="00B50050" w:rsidP="0088127C">
            <w:pPr>
              <w:pStyle w:val="OtherTableBody"/>
            </w:pPr>
            <w:r>
              <w:t>PD1</w:t>
            </w:r>
          </w:p>
        </w:tc>
        <w:tc>
          <w:tcPr>
            <w:tcW w:w="600" w:type="dxa"/>
          </w:tcPr>
          <w:p w14:paraId="2FD685F4" w14:textId="77777777" w:rsidR="00B50050" w:rsidRDefault="00B50050" w:rsidP="0088127C">
            <w:pPr>
              <w:pStyle w:val="OtherTableBody"/>
            </w:pPr>
            <w:r>
              <w:t>3</w:t>
            </w:r>
          </w:p>
        </w:tc>
        <w:tc>
          <w:tcPr>
            <w:tcW w:w="600" w:type="dxa"/>
          </w:tcPr>
          <w:p w14:paraId="53DD9BB6" w14:textId="77777777" w:rsidR="00B50050" w:rsidRDefault="00B50050" w:rsidP="0088127C">
            <w:pPr>
              <w:pStyle w:val="OtherTableBody"/>
            </w:pPr>
            <w:r>
              <w:t>..</w:t>
            </w:r>
          </w:p>
        </w:tc>
        <w:tc>
          <w:tcPr>
            <w:tcW w:w="600" w:type="dxa"/>
          </w:tcPr>
          <w:p w14:paraId="77AB6630" w14:textId="77777777" w:rsidR="00B50050" w:rsidRDefault="00B50050" w:rsidP="0088127C">
            <w:pPr>
              <w:pStyle w:val="OtherTableBody"/>
            </w:pPr>
          </w:p>
        </w:tc>
        <w:tc>
          <w:tcPr>
            <w:tcW w:w="600" w:type="dxa"/>
          </w:tcPr>
          <w:p w14:paraId="057C2DD0" w14:textId="77777777" w:rsidR="00B50050" w:rsidRDefault="00B50050" w:rsidP="0088127C">
            <w:pPr>
              <w:pStyle w:val="OtherTableBody"/>
            </w:pPr>
            <w:r>
              <w:t>XON</w:t>
            </w:r>
          </w:p>
        </w:tc>
        <w:tc>
          <w:tcPr>
            <w:tcW w:w="700" w:type="dxa"/>
          </w:tcPr>
          <w:p w14:paraId="07F6271C" w14:textId="77777777" w:rsidR="00B50050" w:rsidRDefault="00B50050" w:rsidP="0088127C">
            <w:pPr>
              <w:pStyle w:val="OtherTableBody"/>
            </w:pPr>
            <w:r>
              <w:t>Y</w:t>
            </w:r>
          </w:p>
        </w:tc>
        <w:tc>
          <w:tcPr>
            <w:tcW w:w="600" w:type="dxa"/>
          </w:tcPr>
          <w:p w14:paraId="09470689" w14:textId="77777777" w:rsidR="00B50050" w:rsidRDefault="00B50050" w:rsidP="0088127C">
            <w:pPr>
              <w:pStyle w:val="OtherTableBody"/>
            </w:pPr>
            <w:r>
              <w:t>0204</w:t>
            </w:r>
          </w:p>
        </w:tc>
        <w:tc>
          <w:tcPr>
            <w:tcW w:w="900" w:type="dxa"/>
          </w:tcPr>
          <w:p w14:paraId="04D27371" w14:textId="77777777" w:rsidR="00B50050" w:rsidRDefault="00B50050" w:rsidP="0088127C">
            <w:pPr>
              <w:pStyle w:val="OtherTableBody"/>
            </w:pPr>
            <w:r>
              <w:t>3.4.11.3</w:t>
            </w:r>
          </w:p>
        </w:tc>
      </w:tr>
      <w:tr w:rsidR="00B50050" w14:paraId="6B780183" w14:textId="77777777" w:rsidTr="00195548">
        <w:tc>
          <w:tcPr>
            <w:tcW w:w="3500" w:type="dxa"/>
          </w:tcPr>
          <w:p w14:paraId="4D25F378" w14:textId="77777777" w:rsidR="00B50050" w:rsidRDefault="00B50050" w:rsidP="0088127C">
            <w:pPr>
              <w:pStyle w:val="OtherTableBody"/>
            </w:pPr>
            <w:r>
              <w:t>Patient Relationship Required</w:t>
            </w:r>
          </w:p>
        </w:tc>
        <w:tc>
          <w:tcPr>
            <w:tcW w:w="700" w:type="dxa"/>
          </w:tcPr>
          <w:p w14:paraId="43FA1D68" w14:textId="77777777" w:rsidR="00B50050" w:rsidRDefault="00B50050" w:rsidP="0088127C">
            <w:pPr>
              <w:pStyle w:val="OtherTableBody"/>
            </w:pPr>
            <w:r>
              <w:t>03456</w:t>
            </w:r>
          </w:p>
        </w:tc>
        <w:tc>
          <w:tcPr>
            <w:tcW w:w="600" w:type="dxa"/>
          </w:tcPr>
          <w:p w14:paraId="6D46FE50" w14:textId="77777777" w:rsidR="00B50050" w:rsidRDefault="00B50050" w:rsidP="0088127C">
            <w:pPr>
              <w:pStyle w:val="OtherTableBody"/>
            </w:pPr>
            <w:r>
              <w:t>PM1</w:t>
            </w:r>
          </w:p>
        </w:tc>
        <w:tc>
          <w:tcPr>
            <w:tcW w:w="600" w:type="dxa"/>
          </w:tcPr>
          <w:p w14:paraId="5797339B" w14:textId="77777777" w:rsidR="00B50050" w:rsidRDefault="00B50050" w:rsidP="0088127C">
            <w:pPr>
              <w:pStyle w:val="OtherTableBody"/>
            </w:pPr>
            <w:r>
              <w:t>13</w:t>
            </w:r>
          </w:p>
        </w:tc>
        <w:tc>
          <w:tcPr>
            <w:tcW w:w="600" w:type="dxa"/>
          </w:tcPr>
          <w:p w14:paraId="5EA3948D" w14:textId="77777777" w:rsidR="00B50050" w:rsidRDefault="00B50050" w:rsidP="0088127C">
            <w:pPr>
              <w:pStyle w:val="OtherTableBody"/>
            </w:pPr>
            <w:r>
              <w:t>..</w:t>
            </w:r>
          </w:p>
        </w:tc>
        <w:tc>
          <w:tcPr>
            <w:tcW w:w="600" w:type="dxa"/>
          </w:tcPr>
          <w:p w14:paraId="4486DDDB" w14:textId="77777777" w:rsidR="00B50050" w:rsidRDefault="00B50050" w:rsidP="0088127C">
            <w:pPr>
              <w:pStyle w:val="OtherTableBody"/>
            </w:pPr>
          </w:p>
        </w:tc>
        <w:tc>
          <w:tcPr>
            <w:tcW w:w="600" w:type="dxa"/>
          </w:tcPr>
          <w:p w14:paraId="04FA0556" w14:textId="77777777" w:rsidR="00B50050" w:rsidRDefault="00B50050" w:rsidP="0088127C">
            <w:pPr>
              <w:pStyle w:val="OtherTableBody"/>
            </w:pPr>
            <w:r>
              <w:t>ID</w:t>
            </w:r>
          </w:p>
        </w:tc>
        <w:tc>
          <w:tcPr>
            <w:tcW w:w="700" w:type="dxa"/>
          </w:tcPr>
          <w:p w14:paraId="06AB6181" w14:textId="77777777" w:rsidR="00B50050" w:rsidRDefault="00B50050" w:rsidP="0088127C">
            <w:pPr>
              <w:pStyle w:val="OtherTableBody"/>
            </w:pPr>
          </w:p>
        </w:tc>
        <w:tc>
          <w:tcPr>
            <w:tcW w:w="600" w:type="dxa"/>
          </w:tcPr>
          <w:p w14:paraId="77C83A3F" w14:textId="77777777" w:rsidR="00B50050" w:rsidRDefault="00B50050" w:rsidP="0088127C">
            <w:pPr>
              <w:pStyle w:val="OtherTableBody"/>
            </w:pPr>
            <w:r>
              <w:t>0136</w:t>
            </w:r>
          </w:p>
        </w:tc>
        <w:tc>
          <w:tcPr>
            <w:tcW w:w="900" w:type="dxa"/>
          </w:tcPr>
          <w:p w14:paraId="576F7F6B" w14:textId="77777777" w:rsidR="00B50050" w:rsidRDefault="00B50050" w:rsidP="0088127C">
            <w:pPr>
              <w:pStyle w:val="OtherTableBody"/>
            </w:pPr>
            <w:r>
              <w:t>8.8.17.13</w:t>
            </w:r>
          </w:p>
        </w:tc>
      </w:tr>
      <w:tr w:rsidR="00B50050" w14:paraId="7C0D7DA2" w14:textId="77777777" w:rsidTr="00195548">
        <w:tc>
          <w:tcPr>
            <w:tcW w:w="3500" w:type="dxa"/>
          </w:tcPr>
          <w:p w14:paraId="75DEF007" w14:textId="77777777" w:rsidR="00B50050" w:rsidRDefault="00B50050" w:rsidP="0088127C">
            <w:pPr>
              <w:pStyle w:val="OtherTableBody"/>
            </w:pPr>
            <w:r>
              <w:t>Patient Results Release Category</w:t>
            </w:r>
          </w:p>
        </w:tc>
        <w:tc>
          <w:tcPr>
            <w:tcW w:w="700" w:type="dxa"/>
          </w:tcPr>
          <w:p w14:paraId="04AB3D0D" w14:textId="77777777" w:rsidR="00B50050" w:rsidRDefault="00B50050" w:rsidP="0088127C">
            <w:pPr>
              <w:pStyle w:val="OtherTableBody"/>
            </w:pPr>
            <w:r>
              <w:t>02313</w:t>
            </w:r>
          </w:p>
        </w:tc>
        <w:tc>
          <w:tcPr>
            <w:tcW w:w="600" w:type="dxa"/>
          </w:tcPr>
          <w:p w14:paraId="3851BC9E" w14:textId="77777777" w:rsidR="00B50050" w:rsidRDefault="00B50050" w:rsidP="0088127C">
            <w:pPr>
              <w:pStyle w:val="OtherTableBody"/>
            </w:pPr>
            <w:r>
              <w:t>OBX</w:t>
            </w:r>
          </w:p>
        </w:tc>
        <w:tc>
          <w:tcPr>
            <w:tcW w:w="600" w:type="dxa"/>
          </w:tcPr>
          <w:p w14:paraId="32BDC946" w14:textId="77777777" w:rsidR="00B50050" w:rsidRDefault="00B50050" w:rsidP="0088127C">
            <w:pPr>
              <w:pStyle w:val="OtherTableBody"/>
            </w:pPr>
            <w:r>
              <w:t>26</w:t>
            </w:r>
          </w:p>
        </w:tc>
        <w:tc>
          <w:tcPr>
            <w:tcW w:w="600" w:type="dxa"/>
          </w:tcPr>
          <w:p w14:paraId="35DF4E09" w14:textId="77777777" w:rsidR="00B50050" w:rsidRDefault="00B50050" w:rsidP="0088127C">
            <w:pPr>
              <w:pStyle w:val="OtherTableBody"/>
            </w:pPr>
            <w:r>
              <w:t>1..10</w:t>
            </w:r>
          </w:p>
        </w:tc>
        <w:tc>
          <w:tcPr>
            <w:tcW w:w="600" w:type="dxa"/>
          </w:tcPr>
          <w:p w14:paraId="52C16D4F" w14:textId="77777777" w:rsidR="00B50050" w:rsidRDefault="00B50050" w:rsidP="0088127C">
            <w:pPr>
              <w:pStyle w:val="OtherTableBody"/>
            </w:pPr>
          </w:p>
        </w:tc>
        <w:tc>
          <w:tcPr>
            <w:tcW w:w="600" w:type="dxa"/>
          </w:tcPr>
          <w:p w14:paraId="618B58D2" w14:textId="77777777" w:rsidR="00B50050" w:rsidRDefault="00B50050" w:rsidP="0088127C">
            <w:pPr>
              <w:pStyle w:val="OtherTableBody"/>
            </w:pPr>
            <w:r>
              <w:t>ID</w:t>
            </w:r>
          </w:p>
        </w:tc>
        <w:tc>
          <w:tcPr>
            <w:tcW w:w="700" w:type="dxa"/>
          </w:tcPr>
          <w:p w14:paraId="39DB6A6C" w14:textId="77777777" w:rsidR="00B50050" w:rsidRDefault="00B50050" w:rsidP="0088127C">
            <w:pPr>
              <w:pStyle w:val="OtherTableBody"/>
            </w:pPr>
          </w:p>
        </w:tc>
        <w:tc>
          <w:tcPr>
            <w:tcW w:w="600" w:type="dxa"/>
          </w:tcPr>
          <w:p w14:paraId="318E8DEC" w14:textId="77777777" w:rsidR="00B50050" w:rsidRDefault="00B50050" w:rsidP="0088127C">
            <w:pPr>
              <w:pStyle w:val="OtherTableBody"/>
            </w:pPr>
            <w:r>
              <w:t>0909</w:t>
            </w:r>
          </w:p>
        </w:tc>
        <w:tc>
          <w:tcPr>
            <w:tcW w:w="900" w:type="dxa"/>
          </w:tcPr>
          <w:p w14:paraId="44E764A9" w14:textId="77777777" w:rsidR="00B50050" w:rsidRDefault="00B50050" w:rsidP="0088127C">
            <w:pPr>
              <w:pStyle w:val="OtherTableBody"/>
            </w:pPr>
            <w:r>
              <w:t>7.4.2.26</w:t>
            </w:r>
          </w:p>
        </w:tc>
      </w:tr>
      <w:tr w:rsidR="00B50050" w14:paraId="37D68ED2" w14:textId="77777777" w:rsidTr="00195548">
        <w:tc>
          <w:tcPr>
            <w:tcW w:w="3500" w:type="dxa"/>
          </w:tcPr>
          <w:p w14:paraId="2C99B2AE" w14:textId="77777777" w:rsidR="00B50050" w:rsidRDefault="00B50050" w:rsidP="0088127C">
            <w:pPr>
              <w:pStyle w:val="OtherTableBody"/>
            </w:pPr>
            <w:r>
              <w:t>Patient Signature Required</w:t>
            </w:r>
          </w:p>
        </w:tc>
        <w:tc>
          <w:tcPr>
            <w:tcW w:w="700" w:type="dxa"/>
          </w:tcPr>
          <w:p w14:paraId="1F687662" w14:textId="77777777" w:rsidR="00B50050" w:rsidRDefault="00B50050" w:rsidP="0088127C">
            <w:pPr>
              <w:pStyle w:val="OtherTableBody"/>
            </w:pPr>
            <w:r>
              <w:t>03457</w:t>
            </w:r>
          </w:p>
        </w:tc>
        <w:tc>
          <w:tcPr>
            <w:tcW w:w="600" w:type="dxa"/>
          </w:tcPr>
          <w:p w14:paraId="059257C9" w14:textId="77777777" w:rsidR="00B50050" w:rsidRDefault="00B50050" w:rsidP="0088127C">
            <w:pPr>
              <w:pStyle w:val="OtherTableBody"/>
            </w:pPr>
            <w:r>
              <w:t>PM1</w:t>
            </w:r>
          </w:p>
        </w:tc>
        <w:tc>
          <w:tcPr>
            <w:tcW w:w="600" w:type="dxa"/>
          </w:tcPr>
          <w:p w14:paraId="5A3E66C0" w14:textId="77777777" w:rsidR="00B50050" w:rsidRDefault="00B50050" w:rsidP="0088127C">
            <w:pPr>
              <w:pStyle w:val="OtherTableBody"/>
            </w:pPr>
            <w:r>
              <w:t>14</w:t>
            </w:r>
          </w:p>
        </w:tc>
        <w:tc>
          <w:tcPr>
            <w:tcW w:w="600" w:type="dxa"/>
          </w:tcPr>
          <w:p w14:paraId="26F8BE73" w14:textId="77777777" w:rsidR="00B50050" w:rsidRDefault="00B50050" w:rsidP="0088127C">
            <w:pPr>
              <w:pStyle w:val="OtherTableBody"/>
            </w:pPr>
            <w:r>
              <w:t>..</w:t>
            </w:r>
          </w:p>
        </w:tc>
        <w:tc>
          <w:tcPr>
            <w:tcW w:w="600" w:type="dxa"/>
          </w:tcPr>
          <w:p w14:paraId="2FAF0E6E" w14:textId="77777777" w:rsidR="00B50050" w:rsidRDefault="00B50050" w:rsidP="0088127C">
            <w:pPr>
              <w:pStyle w:val="OtherTableBody"/>
            </w:pPr>
          </w:p>
        </w:tc>
        <w:tc>
          <w:tcPr>
            <w:tcW w:w="600" w:type="dxa"/>
          </w:tcPr>
          <w:p w14:paraId="69C964D4" w14:textId="77777777" w:rsidR="00B50050" w:rsidRDefault="00B50050" w:rsidP="0088127C">
            <w:pPr>
              <w:pStyle w:val="OtherTableBody"/>
            </w:pPr>
            <w:r>
              <w:t>ID</w:t>
            </w:r>
          </w:p>
        </w:tc>
        <w:tc>
          <w:tcPr>
            <w:tcW w:w="700" w:type="dxa"/>
          </w:tcPr>
          <w:p w14:paraId="6E2E152B" w14:textId="77777777" w:rsidR="00B50050" w:rsidRDefault="00B50050" w:rsidP="0088127C">
            <w:pPr>
              <w:pStyle w:val="OtherTableBody"/>
            </w:pPr>
          </w:p>
        </w:tc>
        <w:tc>
          <w:tcPr>
            <w:tcW w:w="600" w:type="dxa"/>
          </w:tcPr>
          <w:p w14:paraId="78EF11FF" w14:textId="77777777" w:rsidR="00B50050" w:rsidRDefault="00B50050" w:rsidP="0088127C">
            <w:pPr>
              <w:pStyle w:val="OtherTableBody"/>
            </w:pPr>
            <w:r>
              <w:t>0136</w:t>
            </w:r>
          </w:p>
        </w:tc>
        <w:tc>
          <w:tcPr>
            <w:tcW w:w="900" w:type="dxa"/>
          </w:tcPr>
          <w:p w14:paraId="06925BC0" w14:textId="77777777" w:rsidR="00B50050" w:rsidRDefault="00B50050" w:rsidP="0088127C">
            <w:pPr>
              <w:pStyle w:val="OtherTableBody"/>
            </w:pPr>
            <w:r>
              <w:t>8.8.17.14</w:t>
            </w:r>
          </w:p>
        </w:tc>
      </w:tr>
      <w:tr w:rsidR="00B50050" w14:paraId="559325A7" w14:textId="77777777" w:rsidTr="00195548">
        <w:tc>
          <w:tcPr>
            <w:tcW w:w="3500" w:type="dxa"/>
          </w:tcPr>
          <w:p w14:paraId="3D31DF5D" w14:textId="77777777" w:rsidR="00B50050" w:rsidRDefault="00B50050" w:rsidP="0088127C">
            <w:pPr>
              <w:pStyle w:val="OtherTableBody"/>
            </w:pPr>
            <w:r>
              <w:t>Patient Status Code</w:t>
            </w:r>
          </w:p>
        </w:tc>
        <w:tc>
          <w:tcPr>
            <w:tcW w:w="700" w:type="dxa"/>
          </w:tcPr>
          <w:p w14:paraId="3D52BACB" w14:textId="77777777" w:rsidR="00B50050" w:rsidRDefault="00B50050" w:rsidP="0088127C">
            <w:pPr>
              <w:pStyle w:val="OtherTableBody"/>
            </w:pPr>
            <w:r>
              <w:t>00725</w:t>
            </w:r>
          </w:p>
        </w:tc>
        <w:tc>
          <w:tcPr>
            <w:tcW w:w="600" w:type="dxa"/>
          </w:tcPr>
          <w:p w14:paraId="29D4C694" w14:textId="77777777" w:rsidR="00B50050" w:rsidRDefault="00B50050" w:rsidP="0088127C">
            <w:pPr>
              <w:pStyle w:val="OtherTableBody"/>
            </w:pPr>
            <w:r>
              <w:t>PV2</w:t>
            </w:r>
          </w:p>
        </w:tc>
        <w:tc>
          <w:tcPr>
            <w:tcW w:w="600" w:type="dxa"/>
          </w:tcPr>
          <w:p w14:paraId="62D2E485" w14:textId="77777777" w:rsidR="00B50050" w:rsidRDefault="00B50050" w:rsidP="0088127C">
            <w:pPr>
              <w:pStyle w:val="OtherTableBody"/>
            </w:pPr>
            <w:r>
              <w:t>24</w:t>
            </w:r>
          </w:p>
        </w:tc>
        <w:tc>
          <w:tcPr>
            <w:tcW w:w="600" w:type="dxa"/>
          </w:tcPr>
          <w:p w14:paraId="4F95AA77" w14:textId="77777777" w:rsidR="00B50050" w:rsidRDefault="00B50050" w:rsidP="0088127C">
            <w:pPr>
              <w:pStyle w:val="OtherTableBody"/>
            </w:pPr>
            <w:r>
              <w:t>..</w:t>
            </w:r>
          </w:p>
        </w:tc>
        <w:tc>
          <w:tcPr>
            <w:tcW w:w="600" w:type="dxa"/>
          </w:tcPr>
          <w:p w14:paraId="3BB98381" w14:textId="77777777" w:rsidR="00B50050" w:rsidRDefault="00B50050" w:rsidP="0088127C">
            <w:pPr>
              <w:pStyle w:val="OtherTableBody"/>
            </w:pPr>
          </w:p>
        </w:tc>
        <w:tc>
          <w:tcPr>
            <w:tcW w:w="600" w:type="dxa"/>
          </w:tcPr>
          <w:p w14:paraId="56F6B165" w14:textId="77777777" w:rsidR="00B50050" w:rsidRDefault="00B50050" w:rsidP="0088127C">
            <w:pPr>
              <w:pStyle w:val="OtherTableBody"/>
            </w:pPr>
            <w:r>
              <w:t>CWE</w:t>
            </w:r>
          </w:p>
        </w:tc>
        <w:tc>
          <w:tcPr>
            <w:tcW w:w="700" w:type="dxa"/>
          </w:tcPr>
          <w:p w14:paraId="51005F1C" w14:textId="77777777" w:rsidR="00B50050" w:rsidRDefault="00B50050" w:rsidP="0088127C">
            <w:pPr>
              <w:pStyle w:val="OtherTableBody"/>
            </w:pPr>
          </w:p>
        </w:tc>
        <w:tc>
          <w:tcPr>
            <w:tcW w:w="600" w:type="dxa"/>
          </w:tcPr>
          <w:p w14:paraId="164D92D6" w14:textId="77777777" w:rsidR="00B50050" w:rsidRDefault="00B50050" w:rsidP="0088127C">
            <w:pPr>
              <w:pStyle w:val="OtherTableBody"/>
            </w:pPr>
            <w:r>
              <w:t>0216</w:t>
            </w:r>
          </w:p>
        </w:tc>
        <w:tc>
          <w:tcPr>
            <w:tcW w:w="900" w:type="dxa"/>
          </w:tcPr>
          <w:p w14:paraId="3906D12B" w14:textId="77777777" w:rsidR="00B50050" w:rsidRDefault="00B50050" w:rsidP="0088127C">
            <w:pPr>
              <w:pStyle w:val="OtherTableBody"/>
            </w:pPr>
            <w:r>
              <w:t>3.4.4.24</w:t>
            </w:r>
          </w:p>
        </w:tc>
      </w:tr>
      <w:tr w:rsidR="00B50050" w14:paraId="503CC3A4" w14:textId="77777777" w:rsidTr="00195548">
        <w:tc>
          <w:tcPr>
            <w:tcW w:w="3500" w:type="dxa"/>
          </w:tcPr>
          <w:p w14:paraId="09185901" w14:textId="77777777" w:rsidR="00B50050" w:rsidRDefault="00B50050" w:rsidP="0088127C">
            <w:pPr>
              <w:pStyle w:val="OtherTableBody"/>
            </w:pPr>
            <w:r>
              <w:t>Patient Status Effective Date</w:t>
            </w:r>
          </w:p>
        </w:tc>
        <w:tc>
          <w:tcPr>
            <w:tcW w:w="700" w:type="dxa"/>
          </w:tcPr>
          <w:p w14:paraId="061B2CF8" w14:textId="77777777" w:rsidR="00B50050" w:rsidRDefault="00B50050" w:rsidP="0088127C">
            <w:pPr>
              <w:pStyle w:val="OtherTableBody"/>
            </w:pPr>
            <w:r>
              <w:t>01549</w:t>
            </w:r>
          </w:p>
        </w:tc>
        <w:tc>
          <w:tcPr>
            <w:tcW w:w="600" w:type="dxa"/>
          </w:tcPr>
          <w:p w14:paraId="5B98E302" w14:textId="77777777" w:rsidR="00B50050" w:rsidRDefault="00B50050" w:rsidP="0088127C">
            <w:pPr>
              <w:pStyle w:val="OtherTableBody"/>
            </w:pPr>
            <w:r>
              <w:t>PV2</w:t>
            </w:r>
          </w:p>
        </w:tc>
        <w:tc>
          <w:tcPr>
            <w:tcW w:w="600" w:type="dxa"/>
          </w:tcPr>
          <w:p w14:paraId="1349B76B" w14:textId="77777777" w:rsidR="00B50050" w:rsidRDefault="00B50050" w:rsidP="0088127C">
            <w:pPr>
              <w:pStyle w:val="OtherTableBody"/>
            </w:pPr>
            <w:r>
              <w:t>46</w:t>
            </w:r>
          </w:p>
        </w:tc>
        <w:tc>
          <w:tcPr>
            <w:tcW w:w="600" w:type="dxa"/>
          </w:tcPr>
          <w:p w14:paraId="0E0E48BC" w14:textId="77777777" w:rsidR="00B50050" w:rsidRDefault="00B50050" w:rsidP="0088127C">
            <w:pPr>
              <w:pStyle w:val="OtherTableBody"/>
            </w:pPr>
            <w:r>
              <w:t>..</w:t>
            </w:r>
          </w:p>
        </w:tc>
        <w:tc>
          <w:tcPr>
            <w:tcW w:w="600" w:type="dxa"/>
          </w:tcPr>
          <w:p w14:paraId="55090500" w14:textId="77777777" w:rsidR="00B50050" w:rsidRDefault="00B50050" w:rsidP="0088127C">
            <w:pPr>
              <w:pStyle w:val="OtherTableBody"/>
            </w:pPr>
          </w:p>
        </w:tc>
        <w:tc>
          <w:tcPr>
            <w:tcW w:w="600" w:type="dxa"/>
          </w:tcPr>
          <w:p w14:paraId="5611AD63" w14:textId="77777777" w:rsidR="00B50050" w:rsidRDefault="00B50050" w:rsidP="0088127C">
            <w:pPr>
              <w:pStyle w:val="OtherTableBody"/>
            </w:pPr>
            <w:r>
              <w:t>DT</w:t>
            </w:r>
          </w:p>
        </w:tc>
        <w:tc>
          <w:tcPr>
            <w:tcW w:w="700" w:type="dxa"/>
          </w:tcPr>
          <w:p w14:paraId="7F358760" w14:textId="77777777" w:rsidR="00B50050" w:rsidRDefault="00B50050" w:rsidP="0088127C">
            <w:pPr>
              <w:pStyle w:val="OtherTableBody"/>
            </w:pPr>
          </w:p>
        </w:tc>
        <w:tc>
          <w:tcPr>
            <w:tcW w:w="600" w:type="dxa"/>
          </w:tcPr>
          <w:p w14:paraId="43977AF7" w14:textId="77777777" w:rsidR="00B50050" w:rsidRDefault="00B50050" w:rsidP="0088127C">
            <w:pPr>
              <w:pStyle w:val="OtherTableBody"/>
            </w:pPr>
          </w:p>
        </w:tc>
        <w:tc>
          <w:tcPr>
            <w:tcW w:w="900" w:type="dxa"/>
          </w:tcPr>
          <w:p w14:paraId="255530C5" w14:textId="77777777" w:rsidR="00B50050" w:rsidRDefault="00B50050" w:rsidP="0088127C">
            <w:pPr>
              <w:pStyle w:val="OtherTableBody"/>
            </w:pPr>
            <w:r>
              <w:t>3.4.4.46</w:t>
            </w:r>
          </w:p>
        </w:tc>
      </w:tr>
      <w:tr w:rsidR="00B50050" w14:paraId="0123C672" w14:textId="77777777" w:rsidTr="00195548">
        <w:tc>
          <w:tcPr>
            <w:tcW w:w="3500" w:type="dxa"/>
          </w:tcPr>
          <w:p w14:paraId="462A4EC2" w14:textId="77777777" w:rsidR="00B50050" w:rsidRDefault="00B50050" w:rsidP="0088127C">
            <w:pPr>
              <w:pStyle w:val="OtherTableBody"/>
            </w:pPr>
            <w:r>
              <w:t>Patient Study Eligibility Status</w:t>
            </w:r>
          </w:p>
        </w:tc>
        <w:tc>
          <w:tcPr>
            <w:tcW w:w="700" w:type="dxa"/>
          </w:tcPr>
          <w:p w14:paraId="601C3CB2" w14:textId="77777777" w:rsidR="00B50050" w:rsidRDefault="00B50050" w:rsidP="0088127C">
            <w:pPr>
              <w:pStyle w:val="OtherTableBody"/>
            </w:pPr>
            <w:r>
              <w:t>01044</w:t>
            </w:r>
          </w:p>
        </w:tc>
        <w:tc>
          <w:tcPr>
            <w:tcW w:w="600" w:type="dxa"/>
          </w:tcPr>
          <w:p w14:paraId="365158CC" w14:textId="77777777" w:rsidR="00B50050" w:rsidRDefault="00B50050" w:rsidP="0088127C">
            <w:pPr>
              <w:pStyle w:val="OtherTableBody"/>
            </w:pPr>
            <w:r>
              <w:t>CSR</w:t>
            </w:r>
          </w:p>
        </w:tc>
        <w:tc>
          <w:tcPr>
            <w:tcW w:w="600" w:type="dxa"/>
          </w:tcPr>
          <w:p w14:paraId="69C865AB" w14:textId="77777777" w:rsidR="00B50050" w:rsidRDefault="00B50050" w:rsidP="0088127C">
            <w:pPr>
              <w:pStyle w:val="OtherTableBody"/>
            </w:pPr>
            <w:r>
              <w:t>10</w:t>
            </w:r>
          </w:p>
        </w:tc>
        <w:tc>
          <w:tcPr>
            <w:tcW w:w="600" w:type="dxa"/>
          </w:tcPr>
          <w:p w14:paraId="47F14FF9" w14:textId="77777777" w:rsidR="00B50050" w:rsidRDefault="00B50050" w:rsidP="0088127C">
            <w:pPr>
              <w:pStyle w:val="OtherTableBody"/>
            </w:pPr>
            <w:r>
              <w:t>..</w:t>
            </w:r>
          </w:p>
        </w:tc>
        <w:tc>
          <w:tcPr>
            <w:tcW w:w="600" w:type="dxa"/>
          </w:tcPr>
          <w:p w14:paraId="0F95F128" w14:textId="77777777" w:rsidR="00B50050" w:rsidRDefault="00B50050" w:rsidP="0088127C">
            <w:pPr>
              <w:pStyle w:val="OtherTableBody"/>
            </w:pPr>
          </w:p>
        </w:tc>
        <w:tc>
          <w:tcPr>
            <w:tcW w:w="600" w:type="dxa"/>
          </w:tcPr>
          <w:p w14:paraId="06513C04" w14:textId="77777777" w:rsidR="00B50050" w:rsidRDefault="00B50050" w:rsidP="0088127C">
            <w:pPr>
              <w:pStyle w:val="OtherTableBody"/>
            </w:pPr>
            <w:r>
              <w:t>CWE</w:t>
            </w:r>
          </w:p>
        </w:tc>
        <w:tc>
          <w:tcPr>
            <w:tcW w:w="700" w:type="dxa"/>
          </w:tcPr>
          <w:p w14:paraId="75780692" w14:textId="77777777" w:rsidR="00B50050" w:rsidRDefault="00B50050" w:rsidP="0088127C">
            <w:pPr>
              <w:pStyle w:val="OtherTableBody"/>
            </w:pPr>
          </w:p>
        </w:tc>
        <w:tc>
          <w:tcPr>
            <w:tcW w:w="600" w:type="dxa"/>
          </w:tcPr>
          <w:p w14:paraId="18A0F3D2" w14:textId="77777777" w:rsidR="00B50050" w:rsidRDefault="00B50050" w:rsidP="0088127C">
            <w:pPr>
              <w:pStyle w:val="OtherTableBody"/>
            </w:pPr>
            <w:r>
              <w:t>0590</w:t>
            </w:r>
          </w:p>
        </w:tc>
        <w:tc>
          <w:tcPr>
            <w:tcW w:w="900" w:type="dxa"/>
          </w:tcPr>
          <w:p w14:paraId="71B67E9A" w14:textId="77777777" w:rsidR="00B50050" w:rsidRDefault="00B50050" w:rsidP="0088127C">
            <w:pPr>
              <w:pStyle w:val="OtherTableBody"/>
            </w:pPr>
            <w:r>
              <w:t>7.8.1.10</w:t>
            </w:r>
          </w:p>
        </w:tc>
      </w:tr>
      <w:tr w:rsidR="00B50050" w14:paraId="0F88D979" w14:textId="77777777" w:rsidTr="00195548">
        <w:tc>
          <w:tcPr>
            <w:tcW w:w="3500" w:type="dxa"/>
          </w:tcPr>
          <w:p w14:paraId="5480B77D" w14:textId="77777777" w:rsidR="00B50050" w:rsidRDefault="00B50050" w:rsidP="0088127C">
            <w:pPr>
              <w:pStyle w:val="OtherTableBody"/>
            </w:pPr>
            <w:r>
              <w:t>Patient Telecommunication Information</w:t>
            </w:r>
          </w:p>
        </w:tc>
        <w:tc>
          <w:tcPr>
            <w:tcW w:w="700" w:type="dxa"/>
          </w:tcPr>
          <w:p w14:paraId="690C1977" w14:textId="77777777" w:rsidR="00B50050" w:rsidRDefault="00B50050" w:rsidP="0088127C">
            <w:pPr>
              <w:pStyle w:val="OtherTableBody"/>
            </w:pPr>
            <w:r>
              <w:t>02289</w:t>
            </w:r>
          </w:p>
        </w:tc>
        <w:tc>
          <w:tcPr>
            <w:tcW w:w="600" w:type="dxa"/>
          </w:tcPr>
          <w:p w14:paraId="1039D47B" w14:textId="77777777" w:rsidR="00B50050" w:rsidRDefault="00B50050" w:rsidP="0088127C">
            <w:pPr>
              <w:pStyle w:val="OtherTableBody"/>
            </w:pPr>
            <w:r>
              <w:t>PID</w:t>
            </w:r>
          </w:p>
        </w:tc>
        <w:tc>
          <w:tcPr>
            <w:tcW w:w="600" w:type="dxa"/>
          </w:tcPr>
          <w:p w14:paraId="15993BE4" w14:textId="77777777" w:rsidR="00B50050" w:rsidRDefault="00B50050" w:rsidP="0088127C">
            <w:pPr>
              <w:pStyle w:val="OtherTableBody"/>
            </w:pPr>
            <w:r>
              <w:t>40</w:t>
            </w:r>
          </w:p>
        </w:tc>
        <w:tc>
          <w:tcPr>
            <w:tcW w:w="600" w:type="dxa"/>
          </w:tcPr>
          <w:p w14:paraId="329B5F10" w14:textId="77777777" w:rsidR="00B50050" w:rsidRDefault="00B50050" w:rsidP="0088127C">
            <w:pPr>
              <w:pStyle w:val="OtherTableBody"/>
            </w:pPr>
            <w:r>
              <w:t>..</w:t>
            </w:r>
          </w:p>
        </w:tc>
        <w:tc>
          <w:tcPr>
            <w:tcW w:w="600" w:type="dxa"/>
          </w:tcPr>
          <w:p w14:paraId="0D9ABC5C" w14:textId="77777777" w:rsidR="00B50050" w:rsidRDefault="00B50050" w:rsidP="0088127C">
            <w:pPr>
              <w:pStyle w:val="OtherTableBody"/>
            </w:pPr>
          </w:p>
        </w:tc>
        <w:tc>
          <w:tcPr>
            <w:tcW w:w="600" w:type="dxa"/>
          </w:tcPr>
          <w:p w14:paraId="0438DD35" w14:textId="77777777" w:rsidR="00B50050" w:rsidRDefault="00B50050" w:rsidP="0088127C">
            <w:pPr>
              <w:pStyle w:val="OtherTableBody"/>
            </w:pPr>
            <w:r>
              <w:t>XTN</w:t>
            </w:r>
          </w:p>
        </w:tc>
        <w:tc>
          <w:tcPr>
            <w:tcW w:w="700" w:type="dxa"/>
          </w:tcPr>
          <w:p w14:paraId="148AEE2F" w14:textId="77777777" w:rsidR="00B50050" w:rsidRDefault="00B50050" w:rsidP="0088127C">
            <w:pPr>
              <w:pStyle w:val="OtherTableBody"/>
            </w:pPr>
            <w:r>
              <w:t>Y</w:t>
            </w:r>
          </w:p>
        </w:tc>
        <w:tc>
          <w:tcPr>
            <w:tcW w:w="600" w:type="dxa"/>
          </w:tcPr>
          <w:p w14:paraId="30E02FD5" w14:textId="77777777" w:rsidR="00B50050" w:rsidRDefault="00B50050" w:rsidP="0088127C">
            <w:pPr>
              <w:pStyle w:val="OtherTableBody"/>
            </w:pPr>
          </w:p>
        </w:tc>
        <w:tc>
          <w:tcPr>
            <w:tcW w:w="900" w:type="dxa"/>
          </w:tcPr>
          <w:p w14:paraId="2397BF0B" w14:textId="77777777" w:rsidR="00B50050" w:rsidRDefault="00B50050" w:rsidP="0088127C">
            <w:pPr>
              <w:pStyle w:val="OtherTableBody"/>
            </w:pPr>
            <w:r>
              <w:t>3.4.2.40</w:t>
            </w:r>
          </w:p>
        </w:tc>
      </w:tr>
      <w:tr w:rsidR="00B50050" w14:paraId="42B8C435" w14:textId="77777777" w:rsidTr="00195548">
        <w:tc>
          <w:tcPr>
            <w:tcW w:w="3500" w:type="dxa"/>
          </w:tcPr>
          <w:p w14:paraId="100BAD95" w14:textId="77777777" w:rsidR="00B50050" w:rsidRDefault="00B50050" w:rsidP="0088127C">
            <w:pPr>
              <w:pStyle w:val="OtherTableBody"/>
            </w:pPr>
            <w:r>
              <w:t>Patient Type</w:t>
            </w:r>
          </w:p>
        </w:tc>
        <w:tc>
          <w:tcPr>
            <w:tcW w:w="700" w:type="dxa"/>
          </w:tcPr>
          <w:p w14:paraId="2B0EF091" w14:textId="77777777" w:rsidR="00B50050" w:rsidRDefault="00B50050" w:rsidP="0088127C">
            <w:pPr>
              <w:pStyle w:val="OtherTableBody"/>
            </w:pPr>
            <w:r>
              <w:t>00148</w:t>
            </w:r>
          </w:p>
        </w:tc>
        <w:tc>
          <w:tcPr>
            <w:tcW w:w="600" w:type="dxa"/>
          </w:tcPr>
          <w:p w14:paraId="772FB06E" w14:textId="77777777" w:rsidR="00B50050" w:rsidRDefault="00B50050" w:rsidP="0088127C">
            <w:pPr>
              <w:pStyle w:val="OtherTableBody"/>
            </w:pPr>
            <w:r>
              <w:t>PV1</w:t>
            </w:r>
          </w:p>
        </w:tc>
        <w:tc>
          <w:tcPr>
            <w:tcW w:w="600" w:type="dxa"/>
          </w:tcPr>
          <w:p w14:paraId="7B907048" w14:textId="77777777" w:rsidR="00B50050" w:rsidRDefault="00B50050" w:rsidP="0088127C">
            <w:pPr>
              <w:pStyle w:val="OtherTableBody"/>
            </w:pPr>
            <w:r>
              <w:t>18</w:t>
            </w:r>
          </w:p>
        </w:tc>
        <w:tc>
          <w:tcPr>
            <w:tcW w:w="600" w:type="dxa"/>
          </w:tcPr>
          <w:p w14:paraId="6F3071F7" w14:textId="77777777" w:rsidR="00B50050" w:rsidRDefault="00B50050" w:rsidP="0088127C">
            <w:pPr>
              <w:pStyle w:val="OtherTableBody"/>
            </w:pPr>
            <w:r>
              <w:t>..</w:t>
            </w:r>
          </w:p>
        </w:tc>
        <w:tc>
          <w:tcPr>
            <w:tcW w:w="600" w:type="dxa"/>
          </w:tcPr>
          <w:p w14:paraId="3090FBA8" w14:textId="77777777" w:rsidR="00B50050" w:rsidRDefault="00B50050" w:rsidP="0088127C">
            <w:pPr>
              <w:pStyle w:val="OtherTableBody"/>
            </w:pPr>
          </w:p>
        </w:tc>
        <w:tc>
          <w:tcPr>
            <w:tcW w:w="600" w:type="dxa"/>
          </w:tcPr>
          <w:p w14:paraId="4513174D" w14:textId="77777777" w:rsidR="00B50050" w:rsidRDefault="00B50050" w:rsidP="0088127C">
            <w:pPr>
              <w:pStyle w:val="OtherTableBody"/>
            </w:pPr>
            <w:r>
              <w:t>CWE</w:t>
            </w:r>
          </w:p>
        </w:tc>
        <w:tc>
          <w:tcPr>
            <w:tcW w:w="700" w:type="dxa"/>
          </w:tcPr>
          <w:p w14:paraId="0871B274" w14:textId="77777777" w:rsidR="00B50050" w:rsidRDefault="00B50050" w:rsidP="0088127C">
            <w:pPr>
              <w:pStyle w:val="OtherTableBody"/>
            </w:pPr>
          </w:p>
        </w:tc>
        <w:tc>
          <w:tcPr>
            <w:tcW w:w="600" w:type="dxa"/>
          </w:tcPr>
          <w:p w14:paraId="0CD7B894" w14:textId="77777777" w:rsidR="00B50050" w:rsidRDefault="00B50050" w:rsidP="0088127C">
            <w:pPr>
              <w:pStyle w:val="OtherTableBody"/>
            </w:pPr>
            <w:r>
              <w:t>0018</w:t>
            </w:r>
          </w:p>
        </w:tc>
        <w:tc>
          <w:tcPr>
            <w:tcW w:w="900" w:type="dxa"/>
          </w:tcPr>
          <w:p w14:paraId="4AD0AE3A" w14:textId="77777777" w:rsidR="00B50050" w:rsidRDefault="00B50050" w:rsidP="0088127C">
            <w:pPr>
              <w:pStyle w:val="OtherTableBody"/>
            </w:pPr>
            <w:r>
              <w:t>3.4.3.18</w:t>
            </w:r>
          </w:p>
        </w:tc>
      </w:tr>
      <w:tr w:rsidR="00B50050" w14:paraId="6E49D6F0" w14:textId="77777777" w:rsidTr="00195548">
        <w:tc>
          <w:tcPr>
            <w:tcW w:w="3500" w:type="dxa"/>
          </w:tcPr>
          <w:p w14:paraId="454BF6A0" w14:textId="77777777" w:rsidR="00B50050" w:rsidRDefault="00B50050" w:rsidP="0088127C">
            <w:pPr>
              <w:pStyle w:val="OtherTableBody"/>
            </w:pPr>
            <w:r>
              <w:t>Patient Type</w:t>
            </w:r>
          </w:p>
        </w:tc>
        <w:tc>
          <w:tcPr>
            <w:tcW w:w="700" w:type="dxa"/>
          </w:tcPr>
          <w:p w14:paraId="0E413C02" w14:textId="77777777" w:rsidR="00B50050" w:rsidRDefault="00B50050" w:rsidP="0088127C">
            <w:pPr>
              <w:pStyle w:val="OtherTableBody"/>
            </w:pPr>
            <w:r>
              <w:t>00148</w:t>
            </w:r>
          </w:p>
        </w:tc>
        <w:tc>
          <w:tcPr>
            <w:tcW w:w="600" w:type="dxa"/>
          </w:tcPr>
          <w:p w14:paraId="77A7D112" w14:textId="77777777" w:rsidR="00B50050" w:rsidRDefault="00B50050" w:rsidP="0088127C">
            <w:pPr>
              <w:pStyle w:val="OtherTableBody"/>
            </w:pPr>
            <w:r>
              <w:t>FT1</w:t>
            </w:r>
          </w:p>
        </w:tc>
        <w:tc>
          <w:tcPr>
            <w:tcW w:w="600" w:type="dxa"/>
          </w:tcPr>
          <w:p w14:paraId="7C0C9027" w14:textId="77777777" w:rsidR="00B50050" w:rsidRDefault="00B50050" w:rsidP="0088127C">
            <w:pPr>
              <w:pStyle w:val="OtherTableBody"/>
            </w:pPr>
            <w:r>
              <w:t>18</w:t>
            </w:r>
          </w:p>
        </w:tc>
        <w:tc>
          <w:tcPr>
            <w:tcW w:w="600" w:type="dxa"/>
          </w:tcPr>
          <w:p w14:paraId="090328AC" w14:textId="77777777" w:rsidR="00B50050" w:rsidRDefault="00B50050" w:rsidP="0088127C">
            <w:pPr>
              <w:pStyle w:val="OtherTableBody"/>
            </w:pPr>
            <w:r>
              <w:t>..</w:t>
            </w:r>
          </w:p>
        </w:tc>
        <w:tc>
          <w:tcPr>
            <w:tcW w:w="600" w:type="dxa"/>
          </w:tcPr>
          <w:p w14:paraId="593C15BD" w14:textId="77777777" w:rsidR="00B50050" w:rsidRDefault="00B50050" w:rsidP="0088127C">
            <w:pPr>
              <w:pStyle w:val="OtherTableBody"/>
            </w:pPr>
          </w:p>
        </w:tc>
        <w:tc>
          <w:tcPr>
            <w:tcW w:w="600" w:type="dxa"/>
          </w:tcPr>
          <w:p w14:paraId="711AE9E5" w14:textId="77777777" w:rsidR="00B50050" w:rsidRDefault="00B50050" w:rsidP="0088127C">
            <w:pPr>
              <w:pStyle w:val="OtherTableBody"/>
            </w:pPr>
            <w:r>
              <w:t>CWE</w:t>
            </w:r>
          </w:p>
        </w:tc>
        <w:tc>
          <w:tcPr>
            <w:tcW w:w="700" w:type="dxa"/>
          </w:tcPr>
          <w:p w14:paraId="308BE829" w14:textId="77777777" w:rsidR="00B50050" w:rsidRDefault="00B50050" w:rsidP="0088127C">
            <w:pPr>
              <w:pStyle w:val="OtherTableBody"/>
            </w:pPr>
          </w:p>
        </w:tc>
        <w:tc>
          <w:tcPr>
            <w:tcW w:w="600" w:type="dxa"/>
          </w:tcPr>
          <w:p w14:paraId="02562B04" w14:textId="77777777" w:rsidR="00B50050" w:rsidRDefault="00B50050" w:rsidP="0088127C">
            <w:pPr>
              <w:pStyle w:val="OtherTableBody"/>
            </w:pPr>
            <w:r>
              <w:t>0018</w:t>
            </w:r>
          </w:p>
        </w:tc>
        <w:tc>
          <w:tcPr>
            <w:tcW w:w="900" w:type="dxa"/>
          </w:tcPr>
          <w:p w14:paraId="3EBCDBD2" w14:textId="77777777" w:rsidR="00B50050" w:rsidRDefault="00B50050" w:rsidP="0088127C">
            <w:pPr>
              <w:pStyle w:val="OtherTableBody"/>
            </w:pPr>
            <w:r>
              <w:t>6.5.1.18</w:t>
            </w:r>
          </w:p>
        </w:tc>
      </w:tr>
      <w:tr w:rsidR="00B50050" w14:paraId="4D7DD613" w14:textId="77777777" w:rsidTr="00195548">
        <w:tc>
          <w:tcPr>
            <w:tcW w:w="3500" w:type="dxa"/>
          </w:tcPr>
          <w:p w14:paraId="21C7A941" w14:textId="77777777" w:rsidR="00B50050" w:rsidRDefault="00B50050" w:rsidP="0088127C">
            <w:pPr>
              <w:pStyle w:val="OtherTableBody"/>
            </w:pPr>
            <w:r>
              <w:t>Patient Valuables</w:t>
            </w:r>
          </w:p>
        </w:tc>
        <w:tc>
          <w:tcPr>
            <w:tcW w:w="700" w:type="dxa"/>
          </w:tcPr>
          <w:p w14:paraId="03B4E408" w14:textId="77777777" w:rsidR="00B50050" w:rsidRDefault="00B50050" w:rsidP="0088127C">
            <w:pPr>
              <w:pStyle w:val="OtherTableBody"/>
            </w:pPr>
            <w:r>
              <w:t>00185</w:t>
            </w:r>
          </w:p>
        </w:tc>
        <w:tc>
          <w:tcPr>
            <w:tcW w:w="600" w:type="dxa"/>
          </w:tcPr>
          <w:p w14:paraId="4D9CA9F9" w14:textId="77777777" w:rsidR="00B50050" w:rsidRDefault="00B50050" w:rsidP="0088127C">
            <w:pPr>
              <w:pStyle w:val="OtherTableBody"/>
            </w:pPr>
            <w:r>
              <w:t>PV2</w:t>
            </w:r>
          </w:p>
        </w:tc>
        <w:tc>
          <w:tcPr>
            <w:tcW w:w="600" w:type="dxa"/>
          </w:tcPr>
          <w:p w14:paraId="0E318F99" w14:textId="77777777" w:rsidR="00B50050" w:rsidRDefault="00B50050" w:rsidP="0088127C">
            <w:pPr>
              <w:pStyle w:val="OtherTableBody"/>
            </w:pPr>
            <w:r>
              <w:t>5</w:t>
            </w:r>
          </w:p>
        </w:tc>
        <w:tc>
          <w:tcPr>
            <w:tcW w:w="600" w:type="dxa"/>
          </w:tcPr>
          <w:p w14:paraId="1E5EA7C4" w14:textId="77777777" w:rsidR="00B50050" w:rsidRDefault="00B50050" w:rsidP="0088127C">
            <w:pPr>
              <w:pStyle w:val="OtherTableBody"/>
            </w:pPr>
            <w:r>
              <w:t>..</w:t>
            </w:r>
          </w:p>
        </w:tc>
        <w:tc>
          <w:tcPr>
            <w:tcW w:w="600" w:type="dxa"/>
          </w:tcPr>
          <w:p w14:paraId="3056D31C" w14:textId="77777777" w:rsidR="00B50050" w:rsidRDefault="00B50050" w:rsidP="0088127C">
            <w:pPr>
              <w:pStyle w:val="OtherTableBody"/>
            </w:pPr>
            <w:r>
              <w:t>25=</w:t>
            </w:r>
          </w:p>
        </w:tc>
        <w:tc>
          <w:tcPr>
            <w:tcW w:w="600" w:type="dxa"/>
          </w:tcPr>
          <w:p w14:paraId="0DEDA8E6" w14:textId="77777777" w:rsidR="00B50050" w:rsidRDefault="00B50050" w:rsidP="0088127C">
            <w:pPr>
              <w:pStyle w:val="OtherTableBody"/>
            </w:pPr>
            <w:r>
              <w:t>ST</w:t>
            </w:r>
          </w:p>
        </w:tc>
        <w:tc>
          <w:tcPr>
            <w:tcW w:w="700" w:type="dxa"/>
          </w:tcPr>
          <w:p w14:paraId="71753D38" w14:textId="77777777" w:rsidR="00B50050" w:rsidRDefault="00B50050" w:rsidP="0088127C">
            <w:pPr>
              <w:pStyle w:val="OtherTableBody"/>
            </w:pPr>
            <w:r>
              <w:t>Y</w:t>
            </w:r>
          </w:p>
        </w:tc>
        <w:tc>
          <w:tcPr>
            <w:tcW w:w="600" w:type="dxa"/>
          </w:tcPr>
          <w:p w14:paraId="39BA79FE" w14:textId="77777777" w:rsidR="00B50050" w:rsidRDefault="00B50050" w:rsidP="0088127C">
            <w:pPr>
              <w:pStyle w:val="OtherTableBody"/>
            </w:pPr>
          </w:p>
        </w:tc>
        <w:tc>
          <w:tcPr>
            <w:tcW w:w="900" w:type="dxa"/>
          </w:tcPr>
          <w:p w14:paraId="41E6C76F" w14:textId="77777777" w:rsidR="00B50050" w:rsidRDefault="00B50050" w:rsidP="0088127C">
            <w:pPr>
              <w:pStyle w:val="OtherTableBody"/>
            </w:pPr>
            <w:r>
              <w:t>3.4.4.5</w:t>
            </w:r>
          </w:p>
        </w:tc>
      </w:tr>
      <w:tr w:rsidR="00B50050" w14:paraId="136E108F" w14:textId="77777777" w:rsidTr="00195548">
        <w:tc>
          <w:tcPr>
            <w:tcW w:w="3500" w:type="dxa"/>
          </w:tcPr>
          <w:p w14:paraId="6F8A6E31" w14:textId="77777777" w:rsidR="00B50050" w:rsidRDefault="00B50050" w:rsidP="0088127C">
            <w:pPr>
              <w:pStyle w:val="OtherTableBody"/>
            </w:pPr>
            <w:r>
              <w:t>Patient Valuables Location</w:t>
            </w:r>
          </w:p>
        </w:tc>
        <w:tc>
          <w:tcPr>
            <w:tcW w:w="700" w:type="dxa"/>
          </w:tcPr>
          <w:p w14:paraId="2CB23F18" w14:textId="77777777" w:rsidR="00B50050" w:rsidRDefault="00B50050" w:rsidP="0088127C">
            <w:pPr>
              <w:pStyle w:val="OtherTableBody"/>
            </w:pPr>
            <w:r>
              <w:t>00186</w:t>
            </w:r>
          </w:p>
        </w:tc>
        <w:tc>
          <w:tcPr>
            <w:tcW w:w="600" w:type="dxa"/>
          </w:tcPr>
          <w:p w14:paraId="4D2B47C5" w14:textId="77777777" w:rsidR="00B50050" w:rsidRDefault="00B50050" w:rsidP="0088127C">
            <w:pPr>
              <w:pStyle w:val="OtherTableBody"/>
            </w:pPr>
            <w:r>
              <w:t>PV2</w:t>
            </w:r>
          </w:p>
        </w:tc>
        <w:tc>
          <w:tcPr>
            <w:tcW w:w="600" w:type="dxa"/>
          </w:tcPr>
          <w:p w14:paraId="106D386C" w14:textId="77777777" w:rsidR="00B50050" w:rsidRDefault="00B50050" w:rsidP="0088127C">
            <w:pPr>
              <w:pStyle w:val="OtherTableBody"/>
            </w:pPr>
            <w:r>
              <w:t>6</w:t>
            </w:r>
          </w:p>
        </w:tc>
        <w:tc>
          <w:tcPr>
            <w:tcW w:w="600" w:type="dxa"/>
          </w:tcPr>
          <w:p w14:paraId="491A3145" w14:textId="77777777" w:rsidR="00B50050" w:rsidRDefault="00B50050" w:rsidP="0088127C">
            <w:pPr>
              <w:pStyle w:val="OtherTableBody"/>
            </w:pPr>
            <w:r>
              <w:t>..</w:t>
            </w:r>
          </w:p>
        </w:tc>
        <w:tc>
          <w:tcPr>
            <w:tcW w:w="600" w:type="dxa"/>
          </w:tcPr>
          <w:p w14:paraId="0CE0FA16" w14:textId="77777777" w:rsidR="00B50050" w:rsidRDefault="00B50050" w:rsidP="0088127C">
            <w:pPr>
              <w:pStyle w:val="OtherTableBody"/>
            </w:pPr>
            <w:r>
              <w:t>25=</w:t>
            </w:r>
          </w:p>
        </w:tc>
        <w:tc>
          <w:tcPr>
            <w:tcW w:w="600" w:type="dxa"/>
          </w:tcPr>
          <w:p w14:paraId="2DE6E58D" w14:textId="77777777" w:rsidR="00B50050" w:rsidRDefault="00B50050" w:rsidP="0088127C">
            <w:pPr>
              <w:pStyle w:val="OtherTableBody"/>
            </w:pPr>
            <w:r>
              <w:t>ST</w:t>
            </w:r>
          </w:p>
        </w:tc>
        <w:tc>
          <w:tcPr>
            <w:tcW w:w="700" w:type="dxa"/>
          </w:tcPr>
          <w:p w14:paraId="0E01179C" w14:textId="77777777" w:rsidR="00B50050" w:rsidRDefault="00B50050" w:rsidP="0088127C">
            <w:pPr>
              <w:pStyle w:val="OtherTableBody"/>
            </w:pPr>
          </w:p>
        </w:tc>
        <w:tc>
          <w:tcPr>
            <w:tcW w:w="600" w:type="dxa"/>
          </w:tcPr>
          <w:p w14:paraId="5AF376CA" w14:textId="77777777" w:rsidR="00B50050" w:rsidRDefault="00B50050" w:rsidP="0088127C">
            <w:pPr>
              <w:pStyle w:val="OtherTableBody"/>
            </w:pPr>
          </w:p>
        </w:tc>
        <w:tc>
          <w:tcPr>
            <w:tcW w:w="900" w:type="dxa"/>
          </w:tcPr>
          <w:p w14:paraId="49210949" w14:textId="77777777" w:rsidR="00B50050" w:rsidRDefault="00B50050" w:rsidP="0088127C">
            <w:pPr>
              <w:pStyle w:val="OtherTableBody"/>
            </w:pPr>
            <w:r>
              <w:t>3.4.4.6</w:t>
            </w:r>
          </w:p>
        </w:tc>
      </w:tr>
      <w:tr w:rsidR="00B50050" w14:paraId="585474AB" w14:textId="77777777" w:rsidTr="00195548">
        <w:tc>
          <w:tcPr>
            <w:tcW w:w="3500" w:type="dxa"/>
          </w:tcPr>
          <w:p w14:paraId="007E0C07" w14:textId="77777777" w:rsidR="00B50050" w:rsidRDefault="00B50050" w:rsidP="0088127C">
            <w:pPr>
              <w:pStyle w:val="OtherTableBody"/>
            </w:pPr>
            <w:r>
              <w:t>Patient's Relationship to Insured</w:t>
            </w:r>
          </w:p>
        </w:tc>
        <w:tc>
          <w:tcPr>
            <w:tcW w:w="700" w:type="dxa"/>
          </w:tcPr>
          <w:p w14:paraId="7EA0265B" w14:textId="77777777" w:rsidR="00B50050" w:rsidRDefault="00B50050" w:rsidP="0088127C">
            <w:pPr>
              <w:pStyle w:val="OtherTableBody"/>
            </w:pPr>
            <w:r>
              <w:t>00811</w:t>
            </w:r>
          </w:p>
        </w:tc>
        <w:tc>
          <w:tcPr>
            <w:tcW w:w="600" w:type="dxa"/>
          </w:tcPr>
          <w:p w14:paraId="60EC6BA4" w14:textId="77777777" w:rsidR="00B50050" w:rsidRDefault="00B50050" w:rsidP="0088127C">
            <w:pPr>
              <w:pStyle w:val="OtherTableBody"/>
            </w:pPr>
            <w:r>
              <w:t>IN2</w:t>
            </w:r>
          </w:p>
        </w:tc>
        <w:tc>
          <w:tcPr>
            <w:tcW w:w="600" w:type="dxa"/>
          </w:tcPr>
          <w:p w14:paraId="68EA5E3F" w14:textId="77777777" w:rsidR="00B50050" w:rsidRDefault="00B50050" w:rsidP="0088127C">
            <w:pPr>
              <w:pStyle w:val="OtherTableBody"/>
            </w:pPr>
            <w:r>
              <w:t>72</w:t>
            </w:r>
          </w:p>
        </w:tc>
        <w:tc>
          <w:tcPr>
            <w:tcW w:w="600" w:type="dxa"/>
          </w:tcPr>
          <w:p w14:paraId="022E97C4" w14:textId="77777777" w:rsidR="00B50050" w:rsidRDefault="00B50050" w:rsidP="0088127C">
            <w:pPr>
              <w:pStyle w:val="OtherTableBody"/>
            </w:pPr>
            <w:r>
              <w:t>..</w:t>
            </w:r>
          </w:p>
        </w:tc>
        <w:tc>
          <w:tcPr>
            <w:tcW w:w="600" w:type="dxa"/>
          </w:tcPr>
          <w:p w14:paraId="5080FDDD" w14:textId="77777777" w:rsidR="00B50050" w:rsidRDefault="00B50050" w:rsidP="0088127C">
            <w:pPr>
              <w:pStyle w:val="OtherTableBody"/>
            </w:pPr>
          </w:p>
        </w:tc>
        <w:tc>
          <w:tcPr>
            <w:tcW w:w="600" w:type="dxa"/>
          </w:tcPr>
          <w:p w14:paraId="7F97E1F2" w14:textId="77777777" w:rsidR="00B50050" w:rsidRDefault="00B50050" w:rsidP="0088127C">
            <w:pPr>
              <w:pStyle w:val="OtherTableBody"/>
            </w:pPr>
            <w:r>
              <w:t>CWE</w:t>
            </w:r>
          </w:p>
        </w:tc>
        <w:tc>
          <w:tcPr>
            <w:tcW w:w="700" w:type="dxa"/>
          </w:tcPr>
          <w:p w14:paraId="00C40FE2" w14:textId="77777777" w:rsidR="00B50050" w:rsidRDefault="00B50050" w:rsidP="0088127C">
            <w:pPr>
              <w:pStyle w:val="OtherTableBody"/>
            </w:pPr>
          </w:p>
        </w:tc>
        <w:tc>
          <w:tcPr>
            <w:tcW w:w="600" w:type="dxa"/>
          </w:tcPr>
          <w:p w14:paraId="7CA1F417" w14:textId="77777777" w:rsidR="00B50050" w:rsidRDefault="00B50050" w:rsidP="0088127C">
            <w:pPr>
              <w:pStyle w:val="OtherTableBody"/>
            </w:pPr>
            <w:r>
              <w:t>0344</w:t>
            </w:r>
          </w:p>
        </w:tc>
        <w:tc>
          <w:tcPr>
            <w:tcW w:w="900" w:type="dxa"/>
          </w:tcPr>
          <w:p w14:paraId="6C1E0FE3" w14:textId="77777777" w:rsidR="00B50050" w:rsidRDefault="00B50050" w:rsidP="0088127C">
            <w:pPr>
              <w:pStyle w:val="OtherTableBody"/>
            </w:pPr>
            <w:r>
              <w:t>6.5.7.72</w:t>
            </w:r>
          </w:p>
        </w:tc>
      </w:tr>
      <w:tr w:rsidR="00B50050" w14:paraId="07A1714F" w14:textId="77777777" w:rsidTr="00195548">
        <w:tc>
          <w:tcPr>
            <w:tcW w:w="3500" w:type="dxa"/>
          </w:tcPr>
          <w:p w14:paraId="3B0CB20B" w14:textId="77777777" w:rsidR="00B50050" w:rsidRDefault="00B50050" w:rsidP="0088127C">
            <w:pPr>
              <w:pStyle w:val="OtherTableBody"/>
            </w:pPr>
            <w:r>
              <w:t>Pay Rate per Service Unit</w:t>
            </w:r>
          </w:p>
        </w:tc>
        <w:tc>
          <w:tcPr>
            <w:tcW w:w="700" w:type="dxa"/>
          </w:tcPr>
          <w:p w14:paraId="71171561" w14:textId="77777777" w:rsidR="00B50050" w:rsidRDefault="00B50050" w:rsidP="0088127C">
            <w:pPr>
              <w:pStyle w:val="OtherTableBody"/>
            </w:pPr>
            <w:r>
              <w:t>01621</w:t>
            </w:r>
          </w:p>
        </w:tc>
        <w:tc>
          <w:tcPr>
            <w:tcW w:w="600" w:type="dxa"/>
          </w:tcPr>
          <w:p w14:paraId="1D9C0BB9" w14:textId="77777777" w:rsidR="00B50050" w:rsidRDefault="00B50050" w:rsidP="0088127C">
            <w:pPr>
              <w:pStyle w:val="OtherTableBody"/>
            </w:pPr>
            <w:r>
              <w:t>GP2</w:t>
            </w:r>
          </w:p>
        </w:tc>
        <w:tc>
          <w:tcPr>
            <w:tcW w:w="600" w:type="dxa"/>
          </w:tcPr>
          <w:p w14:paraId="067A77D3" w14:textId="77777777" w:rsidR="00B50050" w:rsidRDefault="00B50050" w:rsidP="0088127C">
            <w:pPr>
              <w:pStyle w:val="OtherTableBody"/>
            </w:pPr>
            <w:r>
              <w:t>14</w:t>
            </w:r>
          </w:p>
        </w:tc>
        <w:tc>
          <w:tcPr>
            <w:tcW w:w="600" w:type="dxa"/>
          </w:tcPr>
          <w:p w14:paraId="2353954C" w14:textId="77777777" w:rsidR="00B50050" w:rsidRDefault="00B50050" w:rsidP="0088127C">
            <w:pPr>
              <w:pStyle w:val="OtherTableBody"/>
            </w:pPr>
            <w:r>
              <w:t>..</w:t>
            </w:r>
          </w:p>
        </w:tc>
        <w:tc>
          <w:tcPr>
            <w:tcW w:w="600" w:type="dxa"/>
          </w:tcPr>
          <w:p w14:paraId="58934E90" w14:textId="77777777" w:rsidR="00B50050" w:rsidRDefault="00B50050" w:rsidP="0088127C">
            <w:pPr>
              <w:pStyle w:val="OtherTableBody"/>
            </w:pPr>
            <w:r>
              <w:t>4=</w:t>
            </w:r>
          </w:p>
        </w:tc>
        <w:tc>
          <w:tcPr>
            <w:tcW w:w="600" w:type="dxa"/>
          </w:tcPr>
          <w:p w14:paraId="2639CEDE" w14:textId="77777777" w:rsidR="00B50050" w:rsidRDefault="00B50050" w:rsidP="0088127C">
            <w:pPr>
              <w:pStyle w:val="OtherTableBody"/>
            </w:pPr>
            <w:r>
              <w:t>NM</w:t>
            </w:r>
          </w:p>
        </w:tc>
        <w:tc>
          <w:tcPr>
            <w:tcW w:w="700" w:type="dxa"/>
          </w:tcPr>
          <w:p w14:paraId="12C1EB59" w14:textId="77777777" w:rsidR="00B50050" w:rsidRDefault="00B50050" w:rsidP="0088127C">
            <w:pPr>
              <w:pStyle w:val="OtherTableBody"/>
            </w:pPr>
          </w:p>
        </w:tc>
        <w:tc>
          <w:tcPr>
            <w:tcW w:w="600" w:type="dxa"/>
          </w:tcPr>
          <w:p w14:paraId="346E80DC" w14:textId="77777777" w:rsidR="00B50050" w:rsidRDefault="00B50050" w:rsidP="0088127C">
            <w:pPr>
              <w:pStyle w:val="OtherTableBody"/>
            </w:pPr>
          </w:p>
        </w:tc>
        <w:tc>
          <w:tcPr>
            <w:tcW w:w="900" w:type="dxa"/>
          </w:tcPr>
          <w:p w14:paraId="0E52555C" w14:textId="77777777" w:rsidR="00B50050" w:rsidRDefault="00B50050" w:rsidP="0088127C">
            <w:pPr>
              <w:pStyle w:val="OtherTableBody"/>
            </w:pPr>
            <w:r>
              <w:t>6.5.16.14</w:t>
            </w:r>
          </w:p>
        </w:tc>
      </w:tr>
      <w:tr w:rsidR="00B50050" w14:paraId="620FD0E1" w14:textId="77777777" w:rsidTr="00195548">
        <w:tc>
          <w:tcPr>
            <w:tcW w:w="3500" w:type="dxa"/>
          </w:tcPr>
          <w:p w14:paraId="578490BB" w14:textId="77777777" w:rsidR="00B50050" w:rsidRDefault="00B50050" w:rsidP="0088127C">
            <w:pPr>
              <w:pStyle w:val="OtherTableBody"/>
            </w:pPr>
            <w:r>
              <w:t>Payee Address</w:t>
            </w:r>
          </w:p>
        </w:tc>
        <w:tc>
          <w:tcPr>
            <w:tcW w:w="700" w:type="dxa"/>
          </w:tcPr>
          <w:p w14:paraId="13B13625" w14:textId="77777777" w:rsidR="00B50050" w:rsidRDefault="00B50050" w:rsidP="0088127C">
            <w:pPr>
              <w:pStyle w:val="OtherTableBody"/>
            </w:pPr>
            <w:r>
              <w:t>01944</w:t>
            </w:r>
          </w:p>
        </w:tc>
        <w:tc>
          <w:tcPr>
            <w:tcW w:w="600" w:type="dxa"/>
          </w:tcPr>
          <w:p w14:paraId="1076E59D" w14:textId="77777777" w:rsidR="00B50050" w:rsidRDefault="00B50050" w:rsidP="0088127C">
            <w:pPr>
              <w:pStyle w:val="OtherTableBody"/>
            </w:pPr>
            <w:r>
              <w:t>PYE</w:t>
            </w:r>
          </w:p>
        </w:tc>
        <w:tc>
          <w:tcPr>
            <w:tcW w:w="600" w:type="dxa"/>
          </w:tcPr>
          <w:p w14:paraId="3C53660B" w14:textId="77777777" w:rsidR="00B50050" w:rsidRDefault="00B50050" w:rsidP="0088127C">
            <w:pPr>
              <w:pStyle w:val="OtherTableBody"/>
            </w:pPr>
            <w:r>
              <w:t>6</w:t>
            </w:r>
          </w:p>
        </w:tc>
        <w:tc>
          <w:tcPr>
            <w:tcW w:w="600" w:type="dxa"/>
          </w:tcPr>
          <w:p w14:paraId="667E7BB3" w14:textId="77777777" w:rsidR="00B50050" w:rsidRDefault="00B50050" w:rsidP="0088127C">
            <w:pPr>
              <w:pStyle w:val="OtherTableBody"/>
            </w:pPr>
            <w:r>
              <w:t>..</w:t>
            </w:r>
          </w:p>
        </w:tc>
        <w:tc>
          <w:tcPr>
            <w:tcW w:w="600" w:type="dxa"/>
          </w:tcPr>
          <w:p w14:paraId="1D5C7BB7" w14:textId="77777777" w:rsidR="00B50050" w:rsidRDefault="00B50050" w:rsidP="0088127C">
            <w:pPr>
              <w:pStyle w:val="OtherTableBody"/>
            </w:pPr>
          </w:p>
        </w:tc>
        <w:tc>
          <w:tcPr>
            <w:tcW w:w="600" w:type="dxa"/>
          </w:tcPr>
          <w:p w14:paraId="0002CE5C" w14:textId="77777777" w:rsidR="00B50050" w:rsidRDefault="00B50050" w:rsidP="0088127C">
            <w:pPr>
              <w:pStyle w:val="OtherTableBody"/>
            </w:pPr>
            <w:r>
              <w:t>XAD</w:t>
            </w:r>
          </w:p>
        </w:tc>
        <w:tc>
          <w:tcPr>
            <w:tcW w:w="700" w:type="dxa"/>
          </w:tcPr>
          <w:p w14:paraId="06B35FB7" w14:textId="77777777" w:rsidR="00B50050" w:rsidRDefault="00B50050" w:rsidP="0088127C">
            <w:pPr>
              <w:pStyle w:val="OtherTableBody"/>
            </w:pPr>
          </w:p>
        </w:tc>
        <w:tc>
          <w:tcPr>
            <w:tcW w:w="600" w:type="dxa"/>
          </w:tcPr>
          <w:p w14:paraId="2A6B9D1D" w14:textId="77777777" w:rsidR="00B50050" w:rsidRDefault="00B50050" w:rsidP="0088127C">
            <w:pPr>
              <w:pStyle w:val="OtherTableBody"/>
            </w:pPr>
          </w:p>
        </w:tc>
        <w:tc>
          <w:tcPr>
            <w:tcW w:w="900" w:type="dxa"/>
          </w:tcPr>
          <w:p w14:paraId="7D773A98" w14:textId="77777777" w:rsidR="00B50050" w:rsidRDefault="00B50050" w:rsidP="0088127C">
            <w:pPr>
              <w:pStyle w:val="OtherTableBody"/>
            </w:pPr>
            <w:r>
              <w:t>16.4.3.6</w:t>
            </w:r>
          </w:p>
        </w:tc>
      </w:tr>
      <w:tr w:rsidR="00B50050" w14:paraId="5CF226CC" w14:textId="77777777" w:rsidTr="00195548">
        <w:tc>
          <w:tcPr>
            <w:tcW w:w="3500" w:type="dxa"/>
          </w:tcPr>
          <w:p w14:paraId="13CD24BA" w14:textId="77777777" w:rsidR="00B50050" w:rsidRDefault="00B50050" w:rsidP="0088127C">
            <w:pPr>
              <w:pStyle w:val="OtherTableBody"/>
            </w:pPr>
            <w:r>
              <w:t>Payee Bank Account ID</w:t>
            </w:r>
          </w:p>
        </w:tc>
        <w:tc>
          <w:tcPr>
            <w:tcW w:w="700" w:type="dxa"/>
          </w:tcPr>
          <w:p w14:paraId="4006B702" w14:textId="77777777" w:rsidR="00B50050" w:rsidRDefault="00B50050" w:rsidP="0088127C">
            <w:pPr>
              <w:pStyle w:val="OtherTableBody"/>
            </w:pPr>
            <w:r>
              <w:t>02027</w:t>
            </w:r>
          </w:p>
        </w:tc>
        <w:tc>
          <w:tcPr>
            <w:tcW w:w="600" w:type="dxa"/>
          </w:tcPr>
          <w:p w14:paraId="5CA78D7C" w14:textId="77777777" w:rsidR="00B50050" w:rsidRDefault="00B50050" w:rsidP="0088127C">
            <w:pPr>
              <w:pStyle w:val="OtherTableBody"/>
            </w:pPr>
            <w:r>
              <w:t>PMT</w:t>
            </w:r>
          </w:p>
        </w:tc>
        <w:tc>
          <w:tcPr>
            <w:tcW w:w="600" w:type="dxa"/>
          </w:tcPr>
          <w:p w14:paraId="22EBAC02" w14:textId="77777777" w:rsidR="00B50050" w:rsidRDefault="00B50050" w:rsidP="0088127C">
            <w:pPr>
              <w:pStyle w:val="OtherTableBody"/>
            </w:pPr>
            <w:r>
              <w:t>10</w:t>
            </w:r>
          </w:p>
        </w:tc>
        <w:tc>
          <w:tcPr>
            <w:tcW w:w="600" w:type="dxa"/>
          </w:tcPr>
          <w:p w14:paraId="46329A06" w14:textId="77777777" w:rsidR="00B50050" w:rsidRDefault="00B50050" w:rsidP="0088127C">
            <w:pPr>
              <w:pStyle w:val="OtherTableBody"/>
            </w:pPr>
            <w:r>
              <w:t>..</w:t>
            </w:r>
          </w:p>
        </w:tc>
        <w:tc>
          <w:tcPr>
            <w:tcW w:w="600" w:type="dxa"/>
          </w:tcPr>
          <w:p w14:paraId="1E4BB518" w14:textId="77777777" w:rsidR="00B50050" w:rsidRDefault="00B50050" w:rsidP="0088127C">
            <w:pPr>
              <w:pStyle w:val="OtherTableBody"/>
            </w:pPr>
          </w:p>
        </w:tc>
        <w:tc>
          <w:tcPr>
            <w:tcW w:w="600" w:type="dxa"/>
          </w:tcPr>
          <w:p w14:paraId="596F162F" w14:textId="77777777" w:rsidR="00B50050" w:rsidRDefault="00B50050" w:rsidP="0088127C">
            <w:pPr>
              <w:pStyle w:val="OtherTableBody"/>
            </w:pPr>
            <w:r>
              <w:t>CX</w:t>
            </w:r>
          </w:p>
        </w:tc>
        <w:tc>
          <w:tcPr>
            <w:tcW w:w="700" w:type="dxa"/>
          </w:tcPr>
          <w:p w14:paraId="15B2F952" w14:textId="77777777" w:rsidR="00B50050" w:rsidRDefault="00B50050" w:rsidP="0088127C">
            <w:pPr>
              <w:pStyle w:val="OtherTableBody"/>
            </w:pPr>
          </w:p>
        </w:tc>
        <w:tc>
          <w:tcPr>
            <w:tcW w:w="600" w:type="dxa"/>
          </w:tcPr>
          <w:p w14:paraId="0E137604" w14:textId="77777777" w:rsidR="00B50050" w:rsidRDefault="00B50050" w:rsidP="0088127C">
            <w:pPr>
              <w:pStyle w:val="OtherTableBody"/>
            </w:pPr>
          </w:p>
        </w:tc>
        <w:tc>
          <w:tcPr>
            <w:tcW w:w="900" w:type="dxa"/>
          </w:tcPr>
          <w:p w14:paraId="1BA325E9" w14:textId="77777777" w:rsidR="00B50050" w:rsidRDefault="00B50050" w:rsidP="0088127C">
            <w:pPr>
              <w:pStyle w:val="OtherTableBody"/>
            </w:pPr>
            <w:r>
              <w:t>16.4.8.10</w:t>
            </w:r>
          </w:p>
        </w:tc>
      </w:tr>
      <w:tr w:rsidR="00B50050" w14:paraId="547E45FA" w14:textId="77777777" w:rsidTr="00195548">
        <w:tc>
          <w:tcPr>
            <w:tcW w:w="3500" w:type="dxa"/>
          </w:tcPr>
          <w:p w14:paraId="50C74111" w14:textId="77777777" w:rsidR="00B50050" w:rsidRDefault="00B50050" w:rsidP="0088127C">
            <w:pPr>
              <w:pStyle w:val="OtherTableBody"/>
            </w:pPr>
            <w:r>
              <w:t>Payee Bank Identification</w:t>
            </w:r>
          </w:p>
        </w:tc>
        <w:tc>
          <w:tcPr>
            <w:tcW w:w="700" w:type="dxa"/>
          </w:tcPr>
          <w:p w14:paraId="071804AB" w14:textId="77777777" w:rsidR="00B50050" w:rsidRDefault="00B50050" w:rsidP="0088127C">
            <w:pPr>
              <w:pStyle w:val="OtherTableBody"/>
            </w:pPr>
            <w:r>
              <w:t>02025</w:t>
            </w:r>
          </w:p>
        </w:tc>
        <w:tc>
          <w:tcPr>
            <w:tcW w:w="600" w:type="dxa"/>
          </w:tcPr>
          <w:p w14:paraId="3F77BF48" w14:textId="77777777" w:rsidR="00B50050" w:rsidRDefault="00B50050" w:rsidP="0088127C">
            <w:pPr>
              <w:pStyle w:val="OtherTableBody"/>
            </w:pPr>
            <w:r>
              <w:t>PMT</w:t>
            </w:r>
          </w:p>
        </w:tc>
        <w:tc>
          <w:tcPr>
            <w:tcW w:w="600" w:type="dxa"/>
          </w:tcPr>
          <w:p w14:paraId="6FF1F89B" w14:textId="77777777" w:rsidR="00B50050" w:rsidRDefault="00B50050" w:rsidP="0088127C">
            <w:pPr>
              <w:pStyle w:val="OtherTableBody"/>
            </w:pPr>
            <w:r>
              <w:t>8</w:t>
            </w:r>
          </w:p>
        </w:tc>
        <w:tc>
          <w:tcPr>
            <w:tcW w:w="600" w:type="dxa"/>
          </w:tcPr>
          <w:p w14:paraId="30DB4F24" w14:textId="77777777" w:rsidR="00B50050" w:rsidRDefault="00B50050" w:rsidP="0088127C">
            <w:pPr>
              <w:pStyle w:val="OtherTableBody"/>
            </w:pPr>
            <w:r>
              <w:t>..</w:t>
            </w:r>
          </w:p>
        </w:tc>
        <w:tc>
          <w:tcPr>
            <w:tcW w:w="600" w:type="dxa"/>
          </w:tcPr>
          <w:p w14:paraId="6877E33B" w14:textId="77777777" w:rsidR="00B50050" w:rsidRDefault="00B50050" w:rsidP="0088127C">
            <w:pPr>
              <w:pStyle w:val="OtherTableBody"/>
            </w:pPr>
          </w:p>
        </w:tc>
        <w:tc>
          <w:tcPr>
            <w:tcW w:w="600" w:type="dxa"/>
          </w:tcPr>
          <w:p w14:paraId="5A552F64" w14:textId="77777777" w:rsidR="00B50050" w:rsidRDefault="00B50050" w:rsidP="0088127C">
            <w:pPr>
              <w:pStyle w:val="OtherTableBody"/>
            </w:pPr>
            <w:r>
              <w:t>XON</w:t>
            </w:r>
          </w:p>
        </w:tc>
        <w:tc>
          <w:tcPr>
            <w:tcW w:w="700" w:type="dxa"/>
          </w:tcPr>
          <w:p w14:paraId="1107EAD2" w14:textId="77777777" w:rsidR="00B50050" w:rsidRDefault="00B50050" w:rsidP="0088127C">
            <w:pPr>
              <w:pStyle w:val="OtherTableBody"/>
            </w:pPr>
          </w:p>
        </w:tc>
        <w:tc>
          <w:tcPr>
            <w:tcW w:w="600" w:type="dxa"/>
          </w:tcPr>
          <w:p w14:paraId="77C82572" w14:textId="77777777" w:rsidR="00B50050" w:rsidRDefault="00B50050" w:rsidP="0088127C">
            <w:pPr>
              <w:pStyle w:val="OtherTableBody"/>
            </w:pPr>
          </w:p>
        </w:tc>
        <w:tc>
          <w:tcPr>
            <w:tcW w:w="900" w:type="dxa"/>
          </w:tcPr>
          <w:p w14:paraId="5451783B" w14:textId="77777777" w:rsidR="00B50050" w:rsidRDefault="00B50050" w:rsidP="0088127C">
            <w:pPr>
              <w:pStyle w:val="OtherTableBody"/>
            </w:pPr>
            <w:r>
              <w:t>16.4.8.8</w:t>
            </w:r>
          </w:p>
        </w:tc>
      </w:tr>
      <w:tr w:rsidR="00B50050" w14:paraId="17CF19E1" w14:textId="77777777" w:rsidTr="00195548">
        <w:tc>
          <w:tcPr>
            <w:tcW w:w="3500" w:type="dxa"/>
          </w:tcPr>
          <w:p w14:paraId="0B4F59CC" w14:textId="77777777" w:rsidR="00B50050" w:rsidRDefault="00B50050" w:rsidP="0088127C">
            <w:pPr>
              <w:pStyle w:val="OtherTableBody"/>
            </w:pPr>
            <w:r>
              <w:t>Payee Identification List</w:t>
            </w:r>
          </w:p>
        </w:tc>
        <w:tc>
          <w:tcPr>
            <w:tcW w:w="700" w:type="dxa"/>
          </w:tcPr>
          <w:p w14:paraId="7E348FA4" w14:textId="77777777" w:rsidR="00B50050" w:rsidRDefault="00B50050" w:rsidP="0088127C">
            <w:pPr>
              <w:pStyle w:val="OtherTableBody"/>
            </w:pPr>
            <w:r>
              <w:t>01942</w:t>
            </w:r>
          </w:p>
        </w:tc>
        <w:tc>
          <w:tcPr>
            <w:tcW w:w="600" w:type="dxa"/>
          </w:tcPr>
          <w:p w14:paraId="4177910C" w14:textId="77777777" w:rsidR="00B50050" w:rsidRDefault="00B50050" w:rsidP="0088127C">
            <w:pPr>
              <w:pStyle w:val="OtherTableBody"/>
            </w:pPr>
            <w:r>
              <w:t>PYE</w:t>
            </w:r>
          </w:p>
        </w:tc>
        <w:tc>
          <w:tcPr>
            <w:tcW w:w="600" w:type="dxa"/>
          </w:tcPr>
          <w:p w14:paraId="2304469D" w14:textId="77777777" w:rsidR="00B50050" w:rsidRDefault="00B50050" w:rsidP="0088127C">
            <w:pPr>
              <w:pStyle w:val="OtherTableBody"/>
            </w:pPr>
            <w:r>
              <w:t>4</w:t>
            </w:r>
          </w:p>
        </w:tc>
        <w:tc>
          <w:tcPr>
            <w:tcW w:w="600" w:type="dxa"/>
          </w:tcPr>
          <w:p w14:paraId="7615B2EC" w14:textId="77777777" w:rsidR="00B50050" w:rsidRDefault="00B50050" w:rsidP="0088127C">
            <w:pPr>
              <w:pStyle w:val="OtherTableBody"/>
            </w:pPr>
            <w:r>
              <w:t>..</w:t>
            </w:r>
          </w:p>
        </w:tc>
        <w:tc>
          <w:tcPr>
            <w:tcW w:w="600" w:type="dxa"/>
          </w:tcPr>
          <w:p w14:paraId="397E0949" w14:textId="77777777" w:rsidR="00B50050" w:rsidRDefault="00B50050" w:rsidP="0088127C">
            <w:pPr>
              <w:pStyle w:val="OtherTableBody"/>
            </w:pPr>
          </w:p>
        </w:tc>
        <w:tc>
          <w:tcPr>
            <w:tcW w:w="600" w:type="dxa"/>
          </w:tcPr>
          <w:p w14:paraId="3337119C" w14:textId="77777777" w:rsidR="00B50050" w:rsidRDefault="00B50050" w:rsidP="0088127C">
            <w:pPr>
              <w:pStyle w:val="OtherTableBody"/>
            </w:pPr>
            <w:r>
              <w:t>XON</w:t>
            </w:r>
          </w:p>
        </w:tc>
        <w:tc>
          <w:tcPr>
            <w:tcW w:w="700" w:type="dxa"/>
          </w:tcPr>
          <w:p w14:paraId="62AB4A36" w14:textId="77777777" w:rsidR="00B50050" w:rsidRDefault="00B50050" w:rsidP="0088127C">
            <w:pPr>
              <w:pStyle w:val="OtherTableBody"/>
            </w:pPr>
          </w:p>
        </w:tc>
        <w:tc>
          <w:tcPr>
            <w:tcW w:w="600" w:type="dxa"/>
          </w:tcPr>
          <w:p w14:paraId="604AF0D4" w14:textId="77777777" w:rsidR="00B50050" w:rsidRDefault="00B50050" w:rsidP="0088127C">
            <w:pPr>
              <w:pStyle w:val="OtherTableBody"/>
            </w:pPr>
          </w:p>
        </w:tc>
        <w:tc>
          <w:tcPr>
            <w:tcW w:w="900" w:type="dxa"/>
          </w:tcPr>
          <w:p w14:paraId="3605CE7B" w14:textId="77777777" w:rsidR="00B50050" w:rsidRDefault="00B50050" w:rsidP="0088127C">
            <w:pPr>
              <w:pStyle w:val="OtherTableBody"/>
            </w:pPr>
            <w:r>
              <w:t>16.4.3.4</w:t>
            </w:r>
          </w:p>
        </w:tc>
      </w:tr>
      <w:tr w:rsidR="00B50050" w14:paraId="5E0BC5C0" w14:textId="77777777" w:rsidTr="00195548">
        <w:tc>
          <w:tcPr>
            <w:tcW w:w="3500" w:type="dxa"/>
          </w:tcPr>
          <w:p w14:paraId="7F20945E" w14:textId="77777777" w:rsidR="00B50050" w:rsidRDefault="00B50050" w:rsidP="0088127C">
            <w:pPr>
              <w:pStyle w:val="OtherTableBody"/>
            </w:pPr>
            <w:r>
              <w:t>Payee Person Name</w:t>
            </w:r>
          </w:p>
        </w:tc>
        <w:tc>
          <w:tcPr>
            <w:tcW w:w="700" w:type="dxa"/>
          </w:tcPr>
          <w:p w14:paraId="1FE8CCDE" w14:textId="77777777" w:rsidR="00B50050" w:rsidRDefault="00B50050" w:rsidP="0088127C">
            <w:pPr>
              <w:pStyle w:val="OtherTableBody"/>
            </w:pPr>
            <w:r>
              <w:t>01943</w:t>
            </w:r>
          </w:p>
        </w:tc>
        <w:tc>
          <w:tcPr>
            <w:tcW w:w="600" w:type="dxa"/>
          </w:tcPr>
          <w:p w14:paraId="410817B9" w14:textId="77777777" w:rsidR="00B50050" w:rsidRDefault="00B50050" w:rsidP="0088127C">
            <w:pPr>
              <w:pStyle w:val="OtherTableBody"/>
            </w:pPr>
            <w:r>
              <w:t>PYE</w:t>
            </w:r>
          </w:p>
        </w:tc>
        <w:tc>
          <w:tcPr>
            <w:tcW w:w="600" w:type="dxa"/>
          </w:tcPr>
          <w:p w14:paraId="6E82DB16" w14:textId="77777777" w:rsidR="00B50050" w:rsidRDefault="00B50050" w:rsidP="0088127C">
            <w:pPr>
              <w:pStyle w:val="OtherTableBody"/>
            </w:pPr>
            <w:r>
              <w:t>5</w:t>
            </w:r>
          </w:p>
        </w:tc>
        <w:tc>
          <w:tcPr>
            <w:tcW w:w="600" w:type="dxa"/>
          </w:tcPr>
          <w:p w14:paraId="2D1BD4C1" w14:textId="77777777" w:rsidR="00B50050" w:rsidRDefault="00B50050" w:rsidP="0088127C">
            <w:pPr>
              <w:pStyle w:val="OtherTableBody"/>
            </w:pPr>
            <w:r>
              <w:t>..</w:t>
            </w:r>
          </w:p>
        </w:tc>
        <w:tc>
          <w:tcPr>
            <w:tcW w:w="600" w:type="dxa"/>
          </w:tcPr>
          <w:p w14:paraId="1FBDAA09" w14:textId="77777777" w:rsidR="00B50050" w:rsidRDefault="00B50050" w:rsidP="0088127C">
            <w:pPr>
              <w:pStyle w:val="OtherTableBody"/>
            </w:pPr>
          </w:p>
        </w:tc>
        <w:tc>
          <w:tcPr>
            <w:tcW w:w="600" w:type="dxa"/>
          </w:tcPr>
          <w:p w14:paraId="4A30DE68" w14:textId="77777777" w:rsidR="00B50050" w:rsidRDefault="00B50050" w:rsidP="0088127C">
            <w:pPr>
              <w:pStyle w:val="OtherTableBody"/>
            </w:pPr>
            <w:r>
              <w:t>XPN</w:t>
            </w:r>
          </w:p>
        </w:tc>
        <w:tc>
          <w:tcPr>
            <w:tcW w:w="700" w:type="dxa"/>
          </w:tcPr>
          <w:p w14:paraId="4FD10C07" w14:textId="77777777" w:rsidR="00B50050" w:rsidRDefault="00B50050" w:rsidP="0088127C">
            <w:pPr>
              <w:pStyle w:val="OtherTableBody"/>
            </w:pPr>
          </w:p>
        </w:tc>
        <w:tc>
          <w:tcPr>
            <w:tcW w:w="600" w:type="dxa"/>
          </w:tcPr>
          <w:p w14:paraId="21C756FD" w14:textId="77777777" w:rsidR="00B50050" w:rsidRDefault="00B50050" w:rsidP="0088127C">
            <w:pPr>
              <w:pStyle w:val="OtherTableBody"/>
            </w:pPr>
          </w:p>
        </w:tc>
        <w:tc>
          <w:tcPr>
            <w:tcW w:w="900" w:type="dxa"/>
          </w:tcPr>
          <w:p w14:paraId="7760F7B5" w14:textId="77777777" w:rsidR="00B50050" w:rsidRDefault="00B50050" w:rsidP="0088127C">
            <w:pPr>
              <w:pStyle w:val="OtherTableBody"/>
            </w:pPr>
            <w:r>
              <w:t>16.4.3.5</w:t>
            </w:r>
          </w:p>
        </w:tc>
      </w:tr>
      <w:tr w:rsidR="00B50050" w14:paraId="6E2F92D8" w14:textId="77777777" w:rsidTr="00195548">
        <w:tc>
          <w:tcPr>
            <w:tcW w:w="3500" w:type="dxa"/>
          </w:tcPr>
          <w:p w14:paraId="04AE3F47" w14:textId="77777777" w:rsidR="00B50050" w:rsidRDefault="00B50050" w:rsidP="0088127C">
            <w:pPr>
              <w:pStyle w:val="OtherTableBody"/>
            </w:pPr>
            <w:r>
              <w:t>Payee Relationship to Invoice (Patient)</w:t>
            </w:r>
          </w:p>
        </w:tc>
        <w:tc>
          <w:tcPr>
            <w:tcW w:w="700" w:type="dxa"/>
          </w:tcPr>
          <w:p w14:paraId="2BBE492E" w14:textId="77777777" w:rsidR="00B50050" w:rsidRDefault="00B50050" w:rsidP="0088127C">
            <w:pPr>
              <w:pStyle w:val="OtherTableBody"/>
            </w:pPr>
            <w:r>
              <w:t>01941</w:t>
            </w:r>
          </w:p>
        </w:tc>
        <w:tc>
          <w:tcPr>
            <w:tcW w:w="600" w:type="dxa"/>
          </w:tcPr>
          <w:p w14:paraId="3E0A4101" w14:textId="77777777" w:rsidR="00B50050" w:rsidRDefault="00B50050" w:rsidP="0088127C">
            <w:pPr>
              <w:pStyle w:val="OtherTableBody"/>
            </w:pPr>
            <w:r>
              <w:t>PYE</w:t>
            </w:r>
          </w:p>
        </w:tc>
        <w:tc>
          <w:tcPr>
            <w:tcW w:w="600" w:type="dxa"/>
          </w:tcPr>
          <w:p w14:paraId="2A6C8E4B" w14:textId="77777777" w:rsidR="00B50050" w:rsidRDefault="00B50050" w:rsidP="0088127C">
            <w:pPr>
              <w:pStyle w:val="OtherTableBody"/>
            </w:pPr>
            <w:r>
              <w:t>3</w:t>
            </w:r>
          </w:p>
        </w:tc>
        <w:tc>
          <w:tcPr>
            <w:tcW w:w="600" w:type="dxa"/>
          </w:tcPr>
          <w:p w14:paraId="219B9F4D" w14:textId="77777777" w:rsidR="00B50050" w:rsidRDefault="00B50050" w:rsidP="0088127C">
            <w:pPr>
              <w:pStyle w:val="OtherTableBody"/>
            </w:pPr>
            <w:r>
              <w:t>..</w:t>
            </w:r>
          </w:p>
        </w:tc>
        <w:tc>
          <w:tcPr>
            <w:tcW w:w="600" w:type="dxa"/>
          </w:tcPr>
          <w:p w14:paraId="6A3B0E75" w14:textId="77777777" w:rsidR="00B50050" w:rsidRDefault="00B50050" w:rsidP="0088127C">
            <w:pPr>
              <w:pStyle w:val="OtherTableBody"/>
            </w:pPr>
          </w:p>
        </w:tc>
        <w:tc>
          <w:tcPr>
            <w:tcW w:w="600" w:type="dxa"/>
          </w:tcPr>
          <w:p w14:paraId="76A69543" w14:textId="77777777" w:rsidR="00B50050" w:rsidRDefault="00B50050" w:rsidP="0088127C">
            <w:pPr>
              <w:pStyle w:val="OtherTableBody"/>
            </w:pPr>
            <w:r>
              <w:t>CWE</w:t>
            </w:r>
          </w:p>
        </w:tc>
        <w:tc>
          <w:tcPr>
            <w:tcW w:w="700" w:type="dxa"/>
          </w:tcPr>
          <w:p w14:paraId="6FB927B8" w14:textId="77777777" w:rsidR="00B50050" w:rsidRDefault="00B50050" w:rsidP="0088127C">
            <w:pPr>
              <w:pStyle w:val="OtherTableBody"/>
            </w:pPr>
          </w:p>
        </w:tc>
        <w:tc>
          <w:tcPr>
            <w:tcW w:w="600" w:type="dxa"/>
          </w:tcPr>
          <w:p w14:paraId="2D35ABC4" w14:textId="77777777" w:rsidR="00B50050" w:rsidRDefault="00B50050" w:rsidP="0088127C">
            <w:pPr>
              <w:pStyle w:val="OtherTableBody"/>
            </w:pPr>
            <w:r>
              <w:t>0558</w:t>
            </w:r>
          </w:p>
        </w:tc>
        <w:tc>
          <w:tcPr>
            <w:tcW w:w="900" w:type="dxa"/>
          </w:tcPr>
          <w:p w14:paraId="7F0B43A8" w14:textId="77777777" w:rsidR="00B50050" w:rsidRDefault="00B50050" w:rsidP="0088127C">
            <w:pPr>
              <w:pStyle w:val="OtherTableBody"/>
            </w:pPr>
            <w:r>
              <w:t>16.4.3.3</w:t>
            </w:r>
          </w:p>
        </w:tc>
      </w:tr>
      <w:tr w:rsidR="00B50050" w14:paraId="03A5D362" w14:textId="77777777" w:rsidTr="00195548">
        <w:tc>
          <w:tcPr>
            <w:tcW w:w="3500" w:type="dxa"/>
          </w:tcPr>
          <w:p w14:paraId="32214A67" w14:textId="77777777" w:rsidR="00B50050" w:rsidRDefault="00B50050" w:rsidP="0088127C">
            <w:pPr>
              <w:pStyle w:val="OtherTableBody"/>
            </w:pPr>
            <w:r>
              <w:t>Payee Transit Number</w:t>
            </w:r>
          </w:p>
        </w:tc>
        <w:tc>
          <w:tcPr>
            <w:tcW w:w="700" w:type="dxa"/>
          </w:tcPr>
          <w:p w14:paraId="4230147B" w14:textId="77777777" w:rsidR="00B50050" w:rsidRDefault="00B50050" w:rsidP="0088127C">
            <w:pPr>
              <w:pStyle w:val="OtherTableBody"/>
            </w:pPr>
            <w:r>
              <w:t>02026</w:t>
            </w:r>
          </w:p>
        </w:tc>
        <w:tc>
          <w:tcPr>
            <w:tcW w:w="600" w:type="dxa"/>
          </w:tcPr>
          <w:p w14:paraId="498E7BF7" w14:textId="77777777" w:rsidR="00B50050" w:rsidRDefault="00B50050" w:rsidP="0088127C">
            <w:pPr>
              <w:pStyle w:val="OtherTableBody"/>
            </w:pPr>
            <w:r>
              <w:t>PMT</w:t>
            </w:r>
          </w:p>
        </w:tc>
        <w:tc>
          <w:tcPr>
            <w:tcW w:w="600" w:type="dxa"/>
          </w:tcPr>
          <w:p w14:paraId="7A367EEE" w14:textId="77777777" w:rsidR="00B50050" w:rsidRDefault="00B50050" w:rsidP="0088127C">
            <w:pPr>
              <w:pStyle w:val="OtherTableBody"/>
            </w:pPr>
            <w:r>
              <w:t>9</w:t>
            </w:r>
          </w:p>
        </w:tc>
        <w:tc>
          <w:tcPr>
            <w:tcW w:w="600" w:type="dxa"/>
          </w:tcPr>
          <w:p w14:paraId="17B06640" w14:textId="77777777" w:rsidR="00B50050" w:rsidRDefault="00B50050" w:rsidP="0088127C">
            <w:pPr>
              <w:pStyle w:val="OtherTableBody"/>
            </w:pPr>
            <w:r>
              <w:t>..</w:t>
            </w:r>
          </w:p>
        </w:tc>
        <w:tc>
          <w:tcPr>
            <w:tcW w:w="600" w:type="dxa"/>
          </w:tcPr>
          <w:p w14:paraId="654F6D67" w14:textId="77777777" w:rsidR="00B50050" w:rsidRDefault="00B50050" w:rsidP="0088127C">
            <w:pPr>
              <w:pStyle w:val="OtherTableBody"/>
            </w:pPr>
            <w:r>
              <w:t>4=</w:t>
            </w:r>
          </w:p>
        </w:tc>
        <w:tc>
          <w:tcPr>
            <w:tcW w:w="600" w:type="dxa"/>
          </w:tcPr>
          <w:p w14:paraId="3325058D" w14:textId="77777777" w:rsidR="00B50050" w:rsidRDefault="00B50050" w:rsidP="0088127C">
            <w:pPr>
              <w:pStyle w:val="OtherTableBody"/>
            </w:pPr>
            <w:r>
              <w:t>ST</w:t>
            </w:r>
          </w:p>
        </w:tc>
        <w:tc>
          <w:tcPr>
            <w:tcW w:w="700" w:type="dxa"/>
          </w:tcPr>
          <w:p w14:paraId="2E52B2BD" w14:textId="77777777" w:rsidR="00B50050" w:rsidRDefault="00B50050" w:rsidP="0088127C">
            <w:pPr>
              <w:pStyle w:val="OtherTableBody"/>
            </w:pPr>
          </w:p>
        </w:tc>
        <w:tc>
          <w:tcPr>
            <w:tcW w:w="600" w:type="dxa"/>
          </w:tcPr>
          <w:p w14:paraId="359FBF33" w14:textId="77777777" w:rsidR="00B50050" w:rsidRDefault="00B50050" w:rsidP="0088127C">
            <w:pPr>
              <w:pStyle w:val="OtherTableBody"/>
            </w:pPr>
          </w:p>
        </w:tc>
        <w:tc>
          <w:tcPr>
            <w:tcW w:w="900" w:type="dxa"/>
          </w:tcPr>
          <w:p w14:paraId="4C76C664" w14:textId="77777777" w:rsidR="00B50050" w:rsidRDefault="00B50050" w:rsidP="0088127C">
            <w:pPr>
              <w:pStyle w:val="OtherTableBody"/>
            </w:pPr>
            <w:r>
              <w:t>16.4.8.9</w:t>
            </w:r>
          </w:p>
        </w:tc>
      </w:tr>
      <w:tr w:rsidR="00B50050" w14:paraId="26A13A40" w14:textId="77777777" w:rsidTr="00195548">
        <w:tc>
          <w:tcPr>
            <w:tcW w:w="3500" w:type="dxa"/>
          </w:tcPr>
          <w:p w14:paraId="0BAAFD0B" w14:textId="77777777" w:rsidR="00B50050" w:rsidRDefault="00B50050" w:rsidP="0088127C">
            <w:pPr>
              <w:pStyle w:val="OtherTableBody"/>
            </w:pPr>
            <w:r>
              <w:t>Payee Type</w:t>
            </w:r>
          </w:p>
        </w:tc>
        <w:tc>
          <w:tcPr>
            <w:tcW w:w="700" w:type="dxa"/>
          </w:tcPr>
          <w:p w14:paraId="39BA4971" w14:textId="77777777" w:rsidR="00B50050" w:rsidRDefault="00B50050" w:rsidP="0088127C">
            <w:pPr>
              <w:pStyle w:val="OtherTableBody"/>
            </w:pPr>
            <w:r>
              <w:t>01940</w:t>
            </w:r>
          </w:p>
        </w:tc>
        <w:tc>
          <w:tcPr>
            <w:tcW w:w="600" w:type="dxa"/>
          </w:tcPr>
          <w:p w14:paraId="3AA0419A" w14:textId="77777777" w:rsidR="00B50050" w:rsidRDefault="00B50050" w:rsidP="0088127C">
            <w:pPr>
              <w:pStyle w:val="OtherTableBody"/>
            </w:pPr>
            <w:r>
              <w:t>PYE</w:t>
            </w:r>
          </w:p>
        </w:tc>
        <w:tc>
          <w:tcPr>
            <w:tcW w:w="600" w:type="dxa"/>
          </w:tcPr>
          <w:p w14:paraId="31018AB6" w14:textId="77777777" w:rsidR="00B50050" w:rsidRDefault="00B50050" w:rsidP="0088127C">
            <w:pPr>
              <w:pStyle w:val="OtherTableBody"/>
            </w:pPr>
            <w:r>
              <w:t>2</w:t>
            </w:r>
          </w:p>
        </w:tc>
        <w:tc>
          <w:tcPr>
            <w:tcW w:w="600" w:type="dxa"/>
          </w:tcPr>
          <w:p w14:paraId="233332D3" w14:textId="77777777" w:rsidR="00B50050" w:rsidRDefault="00B50050" w:rsidP="0088127C">
            <w:pPr>
              <w:pStyle w:val="OtherTableBody"/>
            </w:pPr>
            <w:r>
              <w:t>..</w:t>
            </w:r>
          </w:p>
        </w:tc>
        <w:tc>
          <w:tcPr>
            <w:tcW w:w="600" w:type="dxa"/>
          </w:tcPr>
          <w:p w14:paraId="7E317FCC" w14:textId="77777777" w:rsidR="00B50050" w:rsidRDefault="00B50050" w:rsidP="0088127C">
            <w:pPr>
              <w:pStyle w:val="OtherTableBody"/>
            </w:pPr>
          </w:p>
        </w:tc>
        <w:tc>
          <w:tcPr>
            <w:tcW w:w="600" w:type="dxa"/>
          </w:tcPr>
          <w:p w14:paraId="4C00A953" w14:textId="77777777" w:rsidR="00B50050" w:rsidRDefault="00B50050" w:rsidP="0088127C">
            <w:pPr>
              <w:pStyle w:val="OtherTableBody"/>
            </w:pPr>
            <w:r>
              <w:t>CWE</w:t>
            </w:r>
          </w:p>
        </w:tc>
        <w:tc>
          <w:tcPr>
            <w:tcW w:w="700" w:type="dxa"/>
          </w:tcPr>
          <w:p w14:paraId="506CA480" w14:textId="77777777" w:rsidR="00B50050" w:rsidRDefault="00B50050" w:rsidP="0088127C">
            <w:pPr>
              <w:pStyle w:val="OtherTableBody"/>
            </w:pPr>
          </w:p>
        </w:tc>
        <w:tc>
          <w:tcPr>
            <w:tcW w:w="600" w:type="dxa"/>
          </w:tcPr>
          <w:p w14:paraId="72EFAA0C" w14:textId="77777777" w:rsidR="00B50050" w:rsidRDefault="00B50050" w:rsidP="0088127C">
            <w:pPr>
              <w:pStyle w:val="OtherTableBody"/>
            </w:pPr>
            <w:r>
              <w:t>0557</w:t>
            </w:r>
          </w:p>
        </w:tc>
        <w:tc>
          <w:tcPr>
            <w:tcW w:w="900" w:type="dxa"/>
          </w:tcPr>
          <w:p w14:paraId="6F5B8F9C" w14:textId="77777777" w:rsidR="00B50050" w:rsidRDefault="00B50050" w:rsidP="0088127C">
            <w:pPr>
              <w:pStyle w:val="OtherTableBody"/>
            </w:pPr>
            <w:r>
              <w:t>16.4.3.2</w:t>
            </w:r>
          </w:p>
        </w:tc>
      </w:tr>
      <w:tr w:rsidR="00B50050" w14:paraId="2507196E" w14:textId="77777777" w:rsidTr="00195548">
        <w:tc>
          <w:tcPr>
            <w:tcW w:w="3500" w:type="dxa"/>
          </w:tcPr>
          <w:p w14:paraId="1244765B" w14:textId="77777777" w:rsidR="00B50050" w:rsidRDefault="00B50050" w:rsidP="0088127C">
            <w:pPr>
              <w:pStyle w:val="OtherTableBody"/>
            </w:pPr>
            <w:r>
              <w:t>Payer Adjustment Number</w:t>
            </w:r>
          </w:p>
        </w:tc>
        <w:tc>
          <w:tcPr>
            <w:tcW w:w="700" w:type="dxa"/>
          </w:tcPr>
          <w:p w14:paraId="677D3103" w14:textId="77777777" w:rsidR="00B50050" w:rsidRDefault="00B50050" w:rsidP="0088127C">
            <w:pPr>
              <w:pStyle w:val="OtherTableBody"/>
            </w:pPr>
            <w:r>
              <w:t>02004</w:t>
            </w:r>
          </w:p>
        </w:tc>
        <w:tc>
          <w:tcPr>
            <w:tcW w:w="600" w:type="dxa"/>
          </w:tcPr>
          <w:p w14:paraId="48CE2385" w14:textId="77777777" w:rsidR="00B50050" w:rsidRDefault="00B50050" w:rsidP="0088127C">
            <w:pPr>
              <w:pStyle w:val="OtherTableBody"/>
            </w:pPr>
            <w:r>
              <w:t>ADJ</w:t>
            </w:r>
          </w:p>
        </w:tc>
        <w:tc>
          <w:tcPr>
            <w:tcW w:w="600" w:type="dxa"/>
          </w:tcPr>
          <w:p w14:paraId="27358095" w14:textId="77777777" w:rsidR="00B50050" w:rsidRDefault="00B50050" w:rsidP="0088127C">
            <w:pPr>
              <w:pStyle w:val="OtherTableBody"/>
            </w:pPr>
            <w:r>
              <w:t>2</w:t>
            </w:r>
          </w:p>
        </w:tc>
        <w:tc>
          <w:tcPr>
            <w:tcW w:w="600" w:type="dxa"/>
          </w:tcPr>
          <w:p w14:paraId="4A9290BF" w14:textId="77777777" w:rsidR="00B50050" w:rsidRDefault="00B50050" w:rsidP="0088127C">
            <w:pPr>
              <w:pStyle w:val="OtherTableBody"/>
            </w:pPr>
            <w:r>
              <w:t>..</w:t>
            </w:r>
          </w:p>
        </w:tc>
        <w:tc>
          <w:tcPr>
            <w:tcW w:w="600" w:type="dxa"/>
          </w:tcPr>
          <w:p w14:paraId="73C7C733" w14:textId="77777777" w:rsidR="00B50050" w:rsidRDefault="00B50050" w:rsidP="0088127C">
            <w:pPr>
              <w:pStyle w:val="OtherTableBody"/>
            </w:pPr>
          </w:p>
        </w:tc>
        <w:tc>
          <w:tcPr>
            <w:tcW w:w="600" w:type="dxa"/>
          </w:tcPr>
          <w:p w14:paraId="5231EB3C" w14:textId="77777777" w:rsidR="00B50050" w:rsidRDefault="00B50050" w:rsidP="0088127C">
            <w:pPr>
              <w:pStyle w:val="OtherTableBody"/>
            </w:pPr>
            <w:r>
              <w:t>EI</w:t>
            </w:r>
          </w:p>
        </w:tc>
        <w:tc>
          <w:tcPr>
            <w:tcW w:w="700" w:type="dxa"/>
          </w:tcPr>
          <w:p w14:paraId="601A3270" w14:textId="77777777" w:rsidR="00B50050" w:rsidRDefault="00B50050" w:rsidP="0088127C">
            <w:pPr>
              <w:pStyle w:val="OtherTableBody"/>
            </w:pPr>
          </w:p>
        </w:tc>
        <w:tc>
          <w:tcPr>
            <w:tcW w:w="600" w:type="dxa"/>
          </w:tcPr>
          <w:p w14:paraId="680DE420" w14:textId="77777777" w:rsidR="00B50050" w:rsidRDefault="00B50050" w:rsidP="0088127C">
            <w:pPr>
              <w:pStyle w:val="OtherTableBody"/>
            </w:pPr>
          </w:p>
        </w:tc>
        <w:tc>
          <w:tcPr>
            <w:tcW w:w="900" w:type="dxa"/>
          </w:tcPr>
          <w:p w14:paraId="77F59FF9" w14:textId="77777777" w:rsidR="00B50050" w:rsidRDefault="00B50050" w:rsidP="0088127C">
            <w:pPr>
              <w:pStyle w:val="OtherTableBody"/>
            </w:pPr>
            <w:r>
              <w:t>16.4.7.2</w:t>
            </w:r>
          </w:p>
        </w:tc>
      </w:tr>
      <w:tr w:rsidR="00B50050" w14:paraId="622EAB7B" w14:textId="77777777" w:rsidTr="00195548">
        <w:tc>
          <w:tcPr>
            <w:tcW w:w="3500" w:type="dxa"/>
          </w:tcPr>
          <w:p w14:paraId="1C67621C" w14:textId="77777777" w:rsidR="00B50050" w:rsidRDefault="00B50050" w:rsidP="0088127C">
            <w:pPr>
              <w:pStyle w:val="OtherTableBody"/>
            </w:pPr>
            <w:r>
              <w:t>Payer Cross Reference Identifier</w:t>
            </w:r>
          </w:p>
        </w:tc>
        <w:tc>
          <w:tcPr>
            <w:tcW w:w="700" w:type="dxa"/>
          </w:tcPr>
          <w:p w14:paraId="452B9B25" w14:textId="77777777" w:rsidR="00B50050" w:rsidRDefault="00B50050" w:rsidP="0088127C">
            <w:pPr>
              <w:pStyle w:val="OtherTableBody"/>
            </w:pPr>
            <w:r>
              <w:t>02032</w:t>
            </w:r>
          </w:p>
        </w:tc>
        <w:tc>
          <w:tcPr>
            <w:tcW w:w="600" w:type="dxa"/>
          </w:tcPr>
          <w:p w14:paraId="34EBC584" w14:textId="77777777" w:rsidR="00B50050" w:rsidRDefault="00B50050" w:rsidP="0088127C">
            <w:pPr>
              <w:pStyle w:val="OtherTableBody"/>
            </w:pPr>
            <w:r>
              <w:t>IPR</w:t>
            </w:r>
          </w:p>
        </w:tc>
        <w:tc>
          <w:tcPr>
            <w:tcW w:w="600" w:type="dxa"/>
          </w:tcPr>
          <w:p w14:paraId="54052215" w14:textId="77777777" w:rsidR="00B50050" w:rsidRDefault="00B50050" w:rsidP="0088127C">
            <w:pPr>
              <w:pStyle w:val="OtherTableBody"/>
            </w:pPr>
            <w:r>
              <w:t>3</w:t>
            </w:r>
          </w:p>
        </w:tc>
        <w:tc>
          <w:tcPr>
            <w:tcW w:w="600" w:type="dxa"/>
          </w:tcPr>
          <w:p w14:paraId="63F96441" w14:textId="77777777" w:rsidR="00B50050" w:rsidRDefault="00B50050" w:rsidP="0088127C">
            <w:pPr>
              <w:pStyle w:val="OtherTableBody"/>
            </w:pPr>
            <w:r>
              <w:t>..</w:t>
            </w:r>
          </w:p>
        </w:tc>
        <w:tc>
          <w:tcPr>
            <w:tcW w:w="600" w:type="dxa"/>
          </w:tcPr>
          <w:p w14:paraId="71880FA4" w14:textId="77777777" w:rsidR="00B50050" w:rsidRDefault="00B50050" w:rsidP="0088127C">
            <w:pPr>
              <w:pStyle w:val="OtherTableBody"/>
            </w:pPr>
          </w:p>
        </w:tc>
        <w:tc>
          <w:tcPr>
            <w:tcW w:w="600" w:type="dxa"/>
          </w:tcPr>
          <w:p w14:paraId="0BCCF45A" w14:textId="77777777" w:rsidR="00B50050" w:rsidRDefault="00B50050" w:rsidP="0088127C">
            <w:pPr>
              <w:pStyle w:val="OtherTableBody"/>
            </w:pPr>
            <w:r>
              <w:t>EI</w:t>
            </w:r>
          </w:p>
        </w:tc>
        <w:tc>
          <w:tcPr>
            <w:tcW w:w="700" w:type="dxa"/>
          </w:tcPr>
          <w:p w14:paraId="50C6D837" w14:textId="77777777" w:rsidR="00B50050" w:rsidRDefault="00B50050" w:rsidP="0088127C">
            <w:pPr>
              <w:pStyle w:val="OtherTableBody"/>
            </w:pPr>
          </w:p>
        </w:tc>
        <w:tc>
          <w:tcPr>
            <w:tcW w:w="600" w:type="dxa"/>
          </w:tcPr>
          <w:p w14:paraId="7761A6AB" w14:textId="77777777" w:rsidR="00B50050" w:rsidRDefault="00B50050" w:rsidP="0088127C">
            <w:pPr>
              <w:pStyle w:val="OtherTableBody"/>
            </w:pPr>
          </w:p>
        </w:tc>
        <w:tc>
          <w:tcPr>
            <w:tcW w:w="900" w:type="dxa"/>
          </w:tcPr>
          <w:p w14:paraId="7843F583" w14:textId="77777777" w:rsidR="00B50050" w:rsidRDefault="00B50050" w:rsidP="0088127C">
            <w:pPr>
              <w:pStyle w:val="OtherTableBody"/>
            </w:pPr>
            <w:r>
              <w:t>16.4.9.3</w:t>
            </w:r>
          </w:p>
        </w:tc>
      </w:tr>
      <w:tr w:rsidR="00B50050" w14:paraId="0ADFEDA7" w14:textId="77777777" w:rsidTr="00195548">
        <w:tc>
          <w:tcPr>
            <w:tcW w:w="3500" w:type="dxa"/>
          </w:tcPr>
          <w:p w14:paraId="3375887E" w14:textId="77777777" w:rsidR="00B50050" w:rsidRDefault="00B50050" w:rsidP="0088127C">
            <w:pPr>
              <w:pStyle w:val="OtherTableBody"/>
            </w:pPr>
            <w:r>
              <w:t>Payer Invoice Number</w:t>
            </w:r>
          </w:p>
        </w:tc>
        <w:tc>
          <w:tcPr>
            <w:tcW w:w="700" w:type="dxa"/>
          </w:tcPr>
          <w:p w14:paraId="3F021873" w14:textId="77777777" w:rsidR="00B50050" w:rsidRDefault="00B50050" w:rsidP="0088127C">
            <w:pPr>
              <w:pStyle w:val="OtherTableBody"/>
            </w:pPr>
            <w:r>
              <w:t>01915</w:t>
            </w:r>
          </w:p>
        </w:tc>
        <w:tc>
          <w:tcPr>
            <w:tcW w:w="600" w:type="dxa"/>
          </w:tcPr>
          <w:p w14:paraId="4E70C2FA" w14:textId="77777777" w:rsidR="00B50050" w:rsidRDefault="00B50050" w:rsidP="0088127C">
            <w:pPr>
              <w:pStyle w:val="OtherTableBody"/>
            </w:pPr>
            <w:r>
              <w:t>IVC</w:t>
            </w:r>
          </w:p>
        </w:tc>
        <w:tc>
          <w:tcPr>
            <w:tcW w:w="600" w:type="dxa"/>
          </w:tcPr>
          <w:p w14:paraId="56F4CA6F" w14:textId="77777777" w:rsidR="00B50050" w:rsidRDefault="00B50050" w:rsidP="0088127C">
            <w:pPr>
              <w:pStyle w:val="OtherTableBody"/>
            </w:pPr>
            <w:r>
              <w:t>2</w:t>
            </w:r>
          </w:p>
        </w:tc>
        <w:tc>
          <w:tcPr>
            <w:tcW w:w="600" w:type="dxa"/>
          </w:tcPr>
          <w:p w14:paraId="0806E775" w14:textId="77777777" w:rsidR="00B50050" w:rsidRDefault="00B50050" w:rsidP="0088127C">
            <w:pPr>
              <w:pStyle w:val="OtherTableBody"/>
            </w:pPr>
            <w:r>
              <w:t>..</w:t>
            </w:r>
          </w:p>
        </w:tc>
        <w:tc>
          <w:tcPr>
            <w:tcW w:w="600" w:type="dxa"/>
          </w:tcPr>
          <w:p w14:paraId="0BEA32E6" w14:textId="77777777" w:rsidR="00B50050" w:rsidRDefault="00B50050" w:rsidP="0088127C">
            <w:pPr>
              <w:pStyle w:val="OtherTableBody"/>
            </w:pPr>
          </w:p>
        </w:tc>
        <w:tc>
          <w:tcPr>
            <w:tcW w:w="600" w:type="dxa"/>
          </w:tcPr>
          <w:p w14:paraId="32AF484B" w14:textId="77777777" w:rsidR="00B50050" w:rsidRDefault="00B50050" w:rsidP="0088127C">
            <w:pPr>
              <w:pStyle w:val="OtherTableBody"/>
            </w:pPr>
            <w:r>
              <w:t>EI</w:t>
            </w:r>
          </w:p>
        </w:tc>
        <w:tc>
          <w:tcPr>
            <w:tcW w:w="700" w:type="dxa"/>
          </w:tcPr>
          <w:p w14:paraId="09753B91" w14:textId="77777777" w:rsidR="00B50050" w:rsidRDefault="00B50050" w:rsidP="0088127C">
            <w:pPr>
              <w:pStyle w:val="OtherTableBody"/>
            </w:pPr>
          </w:p>
        </w:tc>
        <w:tc>
          <w:tcPr>
            <w:tcW w:w="600" w:type="dxa"/>
          </w:tcPr>
          <w:p w14:paraId="717AE6BD" w14:textId="77777777" w:rsidR="00B50050" w:rsidRDefault="00B50050" w:rsidP="0088127C">
            <w:pPr>
              <w:pStyle w:val="OtherTableBody"/>
            </w:pPr>
          </w:p>
        </w:tc>
        <w:tc>
          <w:tcPr>
            <w:tcW w:w="900" w:type="dxa"/>
          </w:tcPr>
          <w:p w14:paraId="12F2E24A" w14:textId="77777777" w:rsidR="00B50050" w:rsidRDefault="00B50050" w:rsidP="0088127C">
            <w:pPr>
              <w:pStyle w:val="OtherTableBody"/>
            </w:pPr>
            <w:r>
              <w:t>16.4.2.2</w:t>
            </w:r>
          </w:p>
        </w:tc>
      </w:tr>
      <w:tr w:rsidR="00B50050" w14:paraId="236F3A5D" w14:textId="77777777" w:rsidTr="00195548">
        <w:tc>
          <w:tcPr>
            <w:tcW w:w="3500" w:type="dxa"/>
          </w:tcPr>
          <w:p w14:paraId="4BACDF0F" w14:textId="77777777" w:rsidR="00B50050" w:rsidRDefault="00B50050" w:rsidP="0088127C">
            <w:pPr>
              <w:pStyle w:val="OtherTableBody"/>
            </w:pPr>
            <w:r>
              <w:t>Payer Organization</w:t>
            </w:r>
          </w:p>
        </w:tc>
        <w:tc>
          <w:tcPr>
            <w:tcW w:w="700" w:type="dxa"/>
          </w:tcPr>
          <w:p w14:paraId="41F60F8D" w14:textId="77777777" w:rsidR="00B50050" w:rsidRDefault="00B50050" w:rsidP="0088127C">
            <w:pPr>
              <w:pStyle w:val="OtherTableBody"/>
            </w:pPr>
            <w:r>
              <w:t>01924</w:t>
            </w:r>
          </w:p>
        </w:tc>
        <w:tc>
          <w:tcPr>
            <w:tcW w:w="600" w:type="dxa"/>
          </w:tcPr>
          <w:p w14:paraId="17BF6A8B" w14:textId="77777777" w:rsidR="00B50050" w:rsidRDefault="00B50050" w:rsidP="0088127C">
            <w:pPr>
              <w:pStyle w:val="OtherTableBody"/>
            </w:pPr>
            <w:r>
              <w:t>IVC</w:t>
            </w:r>
          </w:p>
        </w:tc>
        <w:tc>
          <w:tcPr>
            <w:tcW w:w="600" w:type="dxa"/>
          </w:tcPr>
          <w:p w14:paraId="25671391" w14:textId="77777777" w:rsidR="00B50050" w:rsidRDefault="00B50050" w:rsidP="0088127C">
            <w:pPr>
              <w:pStyle w:val="OtherTableBody"/>
            </w:pPr>
            <w:r>
              <w:t>11</w:t>
            </w:r>
          </w:p>
        </w:tc>
        <w:tc>
          <w:tcPr>
            <w:tcW w:w="600" w:type="dxa"/>
          </w:tcPr>
          <w:p w14:paraId="7E665692" w14:textId="77777777" w:rsidR="00B50050" w:rsidRDefault="00B50050" w:rsidP="0088127C">
            <w:pPr>
              <w:pStyle w:val="OtherTableBody"/>
            </w:pPr>
            <w:r>
              <w:t>..</w:t>
            </w:r>
          </w:p>
        </w:tc>
        <w:tc>
          <w:tcPr>
            <w:tcW w:w="600" w:type="dxa"/>
          </w:tcPr>
          <w:p w14:paraId="37142862" w14:textId="77777777" w:rsidR="00B50050" w:rsidRDefault="00B50050" w:rsidP="0088127C">
            <w:pPr>
              <w:pStyle w:val="OtherTableBody"/>
            </w:pPr>
          </w:p>
        </w:tc>
        <w:tc>
          <w:tcPr>
            <w:tcW w:w="600" w:type="dxa"/>
          </w:tcPr>
          <w:p w14:paraId="1B5E0F7F" w14:textId="77777777" w:rsidR="00B50050" w:rsidRDefault="00B50050" w:rsidP="0088127C">
            <w:pPr>
              <w:pStyle w:val="OtherTableBody"/>
            </w:pPr>
            <w:r>
              <w:t>XON</w:t>
            </w:r>
          </w:p>
        </w:tc>
        <w:tc>
          <w:tcPr>
            <w:tcW w:w="700" w:type="dxa"/>
          </w:tcPr>
          <w:p w14:paraId="02853117" w14:textId="77777777" w:rsidR="00B50050" w:rsidRDefault="00B50050" w:rsidP="0088127C">
            <w:pPr>
              <w:pStyle w:val="OtherTableBody"/>
            </w:pPr>
          </w:p>
        </w:tc>
        <w:tc>
          <w:tcPr>
            <w:tcW w:w="600" w:type="dxa"/>
          </w:tcPr>
          <w:p w14:paraId="4AB8EA70" w14:textId="77777777" w:rsidR="00B50050" w:rsidRDefault="00B50050" w:rsidP="0088127C">
            <w:pPr>
              <w:pStyle w:val="OtherTableBody"/>
            </w:pPr>
          </w:p>
        </w:tc>
        <w:tc>
          <w:tcPr>
            <w:tcW w:w="900" w:type="dxa"/>
          </w:tcPr>
          <w:p w14:paraId="3306B58A" w14:textId="77777777" w:rsidR="00B50050" w:rsidRDefault="00B50050" w:rsidP="0088127C">
            <w:pPr>
              <w:pStyle w:val="OtherTableBody"/>
            </w:pPr>
            <w:r>
              <w:t>16.4.2.11</w:t>
            </w:r>
          </w:p>
        </w:tc>
      </w:tr>
      <w:tr w:rsidR="00B50050" w14:paraId="53816512" w14:textId="77777777" w:rsidTr="00195548">
        <w:tc>
          <w:tcPr>
            <w:tcW w:w="3500" w:type="dxa"/>
          </w:tcPr>
          <w:p w14:paraId="7D1EC358" w14:textId="77777777" w:rsidR="00B50050" w:rsidRDefault="00B50050" w:rsidP="0088127C">
            <w:pPr>
              <w:pStyle w:val="OtherTableBody"/>
            </w:pPr>
            <w:r>
              <w:t>Payer Product/Service Group Number</w:t>
            </w:r>
          </w:p>
        </w:tc>
        <w:tc>
          <w:tcPr>
            <w:tcW w:w="700" w:type="dxa"/>
          </w:tcPr>
          <w:p w14:paraId="203904B3" w14:textId="77777777" w:rsidR="00B50050" w:rsidRDefault="00B50050" w:rsidP="0088127C">
            <w:pPr>
              <w:pStyle w:val="OtherTableBody"/>
            </w:pPr>
            <w:r>
              <w:t>01951</w:t>
            </w:r>
          </w:p>
        </w:tc>
        <w:tc>
          <w:tcPr>
            <w:tcW w:w="600" w:type="dxa"/>
          </w:tcPr>
          <w:p w14:paraId="46761913" w14:textId="77777777" w:rsidR="00B50050" w:rsidRDefault="00B50050" w:rsidP="0088127C">
            <w:pPr>
              <w:pStyle w:val="OtherTableBody"/>
            </w:pPr>
            <w:r>
              <w:t>PSG</w:t>
            </w:r>
          </w:p>
        </w:tc>
        <w:tc>
          <w:tcPr>
            <w:tcW w:w="600" w:type="dxa"/>
          </w:tcPr>
          <w:p w14:paraId="3BACC3C5" w14:textId="77777777" w:rsidR="00B50050" w:rsidRDefault="00B50050" w:rsidP="0088127C">
            <w:pPr>
              <w:pStyle w:val="OtherTableBody"/>
            </w:pPr>
            <w:r>
              <w:t>2</w:t>
            </w:r>
          </w:p>
        </w:tc>
        <w:tc>
          <w:tcPr>
            <w:tcW w:w="600" w:type="dxa"/>
          </w:tcPr>
          <w:p w14:paraId="6DDF3C8C" w14:textId="77777777" w:rsidR="00B50050" w:rsidRDefault="00B50050" w:rsidP="0088127C">
            <w:pPr>
              <w:pStyle w:val="OtherTableBody"/>
            </w:pPr>
            <w:r>
              <w:t>..</w:t>
            </w:r>
          </w:p>
        </w:tc>
        <w:tc>
          <w:tcPr>
            <w:tcW w:w="600" w:type="dxa"/>
          </w:tcPr>
          <w:p w14:paraId="2822BADA" w14:textId="77777777" w:rsidR="00B50050" w:rsidRDefault="00B50050" w:rsidP="0088127C">
            <w:pPr>
              <w:pStyle w:val="OtherTableBody"/>
            </w:pPr>
          </w:p>
        </w:tc>
        <w:tc>
          <w:tcPr>
            <w:tcW w:w="600" w:type="dxa"/>
          </w:tcPr>
          <w:p w14:paraId="5766F790" w14:textId="77777777" w:rsidR="00B50050" w:rsidRDefault="00B50050" w:rsidP="0088127C">
            <w:pPr>
              <w:pStyle w:val="OtherTableBody"/>
            </w:pPr>
            <w:r>
              <w:t>EI</w:t>
            </w:r>
          </w:p>
        </w:tc>
        <w:tc>
          <w:tcPr>
            <w:tcW w:w="700" w:type="dxa"/>
          </w:tcPr>
          <w:p w14:paraId="24343C43" w14:textId="77777777" w:rsidR="00B50050" w:rsidRDefault="00B50050" w:rsidP="0088127C">
            <w:pPr>
              <w:pStyle w:val="OtherTableBody"/>
            </w:pPr>
          </w:p>
        </w:tc>
        <w:tc>
          <w:tcPr>
            <w:tcW w:w="600" w:type="dxa"/>
          </w:tcPr>
          <w:p w14:paraId="02F88DDE" w14:textId="77777777" w:rsidR="00B50050" w:rsidRDefault="00B50050" w:rsidP="0088127C">
            <w:pPr>
              <w:pStyle w:val="OtherTableBody"/>
            </w:pPr>
          </w:p>
        </w:tc>
        <w:tc>
          <w:tcPr>
            <w:tcW w:w="900" w:type="dxa"/>
          </w:tcPr>
          <w:p w14:paraId="1467219E" w14:textId="77777777" w:rsidR="00B50050" w:rsidRDefault="00B50050" w:rsidP="0088127C">
            <w:pPr>
              <w:pStyle w:val="OtherTableBody"/>
            </w:pPr>
            <w:r>
              <w:t>16.4.5.2</w:t>
            </w:r>
          </w:p>
        </w:tc>
      </w:tr>
      <w:tr w:rsidR="00B50050" w14:paraId="3FBB3A37" w14:textId="77777777" w:rsidTr="00195548">
        <w:tc>
          <w:tcPr>
            <w:tcW w:w="3500" w:type="dxa"/>
          </w:tcPr>
          <w:p w14:paraId="260F36A3" w14:textId="77777777" w:rsidR="00B50050" w:rsidRDefault="00B50050" w:rsidP="0088127C">
            <w:pPr>
              <w:pStyle w:val="OtherTableBody"/>
            </w:pPr>
            <w:r>
              <w:t>Payer Product/Service Line Item Number</w:t>
            </w:r>
          </w:p>
        </w:tc>
        <w:tc>
          <w:tcPr>
            <w:tcW w:w="700" w:type="dxa"/>
          </w:tcPr>
          <w:p w14:paraId="30AFCF8D" w14:textId="77777777" w:rsidR="00B50050" w:rsidRDefault="00B50050" w:rsidP="0088127C">
            <w:pPr>
              <w:pStyle w:val="OtherTableBody"/>
            </w:pPr>
            <w:r>
              <w:t>01956</w:t>
            </w:r>
          </w:p>
        </w:tc>
        <w:tc>
          <w:tcPr>
            <w:tcW w:w="600" w:type="dxa"/>
          </w:tcPr>
          <w:p w14:paraId="63BA20DF" w14:textId="77777777" w:rsidR="00B50050" w:rsidRDefault="00B50050" w:rsidP="0088127C">
            <w:pPr>
              <w:pStyle w:val="OtherTableBody"/>
            </w:pPr>
            <w:r>
              <w:t>PSL</w:t>
            </w:r>
          </w:p>
        </w:tc>
        <w:tc>
          <w:tcPr>
            <w:tcW w:w="600" w:type="dxa"/>
          </w:tcPr>
          <w:p w14:paraId="768C043E" w14:textId="77777777" w:rsidR="00B50050" w:rsidRDefault="00B50050" w:rsidP="0088127C">
            <w:pPr>
              <w:pStyle w:val="OtherTableBody"/>
            </w:pPr>
            <w:r>
              <w:t>2</w:t>
            </w:r>
          </w:p>
        </w:tc>
        <w:tc>
          <w:tcPr>
            <w:tcW w:w="600" w:type="dxa"/>
          </w:tcPr>
          <w:p w14:paraId="748BBAAD" w14:textId="77777777" w:rsidR="00B50050" w:rsidRDefault="00B50050" w:rsidP="0088127C">
            <w:pPr>
              <w:pStyle w:val="OtherTableBody"/>
            </w:pPr>
            <w:r>
              <w:t>..</w:t>
            </w:r>
          </w:p>
        </w:tc>
        <w:tc>
          <w:tcPr>
            <w:tcW w:w="600" w:type="dxa"/>
          </w:tcPr>
          <w:p w14:paraId="2F857E4D" w14:textId="77777777" w:rsidR="00B50050" w:rsidRDefault="00B50050" w:rsidP="0088127C">
            <w:pPr>
              <w:pStyle w:val="OtherTableBody"/>
            </w:pPr>
          </w:p>
        </w:tc>
        <w:tc>
          <w:tcPr>
            <w:tcW w:w="600" w:type="dxa"/>
          </w:tcPr>
          <w:p w14:paraId="2F4B28C4" w14:textId="77777777" w:rsidR="00B50050" w:rsidRDefault="00B50050" w:rsidP="0088127C">
            <w:pPr>
              <w:pStyle w:val="OtherTableBody"/>
            </w:pPr>
            <w:r>
              <w:t>EI</w:t>
            </w:r>
          </w:p>
        </w:tc>
        <w:tc>
          <w:tcPr>
            <w:tcW w:w="700" w:type="dxa"/>
          </w:tcPr>
          <w:p w14:paraId="7167A40B" w14:textId="77777777" w:rsidR="00B50050" w:rsidRDefault="00B50050" w:rsidP="0088127C">
            <w:pPr>
              <w:pStyle w:val="OtherTableBody"/>
            </w:pPr>
          </w:p>
        </w:tc>
        <w:tc>
          <w:tcPr>
            <w:tcW w:w="600" w:type="dxa"/>
          </w:tcPr>
          <w:p w14:paraId="300D26B8" w14:textId="77777777" w:rsidR="00B50050" w:rsidRDefault="00B50050" w:rsidP="0088127C">
            <w:pPr>
              <w:pStyle w:val="OtherTableBody"/>
            </w:pPr>
          </w:p>
        </w:tc>
        <w:tc>
          <w:tcPr>
            <w:tcW w:w="900" w:type="dxa"/>
          </w:tcPr>
          <w:p w14:paraId="039329E7" w14:textId="77777777" w:rsidR="00B50050" w:rsidRDefault="00B50050" w:rsidP="0088127C">
            <w:pPr>
              <w:pStyle w:val="OtherTableBody"/>
            </w:pPr>
            <w:r>
              <w:t>16.4.6.2</w:t>
            </w:r>
          </w:p>
        </w:tc>
      </w:tr>
      <w:tr w:rsidR="00B50050" w14:paraId="778DB1FF" w14:textId="77777777" w:rsidTr="00195548">
        <w:tc>
          <w:tcPr>
            <w:tcW w:w="3500" w:type="dxa"/>
          </w:tcPr>
          <w:p w14:paraId="0CB52BC5" w14:textId="77777777" w:rsidR="00B50050" w:rsidRDefault="00B50050" w:rsidP="0088127C">
            <w:pPr>
              <w:pStyle w:val="OtherTableBody"/>
            </w:pPr>
            <w:r>
              <w:t>Payer Product/Service Section Number</w:t>
            </w:r>
          </w:p>
        </w:tc>
        <w:tc>
          <w:tcPr>
            <w:tcW w:w="700" w:type="dxa"/>
          </w:tcPr>
          <w:p w14:paraId="1D5CEB9A" w14:textId="77777777" w:rsidR="00B50050" w:rsidRDefault="00B50050" w:rsidP="0088127C">
            <w:pPr>
              <w:pStyle w:val="OtherTableBody"/>
            </w:pPr>
            <w:r>
              <w:t>01947</w:t>
            </w:r>
          </w:p>
        </w:tc>
        <w:tc>
          <w:tcPr>
            <w:tcW w:w="600" w:type="dxa"/>
          </w:tcPr>
          <w:p w14:paraId="10C72DEB" w14:textId="77777777" w:rsidR="00B50050" w:rsidRDefault="00B50050" w:rsidP="0088127C">
            <w:pPr>
              <w:pStyle w:val="OtherTableBody"/>
            </w:pPr>
            <w:r>
              <w:t>PSS</w:t>
            </w:r>
          </w:p>
        </w:tc>
        <w:tc>
          <w:tcPr>
            <w:tcW w:w="600" w:type="dxa"/>
          </w:tcPr>
          <w:p w14:paraId="443941F9" w14:textId="77777777" w:rsidR="00B50050" w:rsidRDefault="00B50050" w:rsidP="0088127C">
            <w:pPr>
              <w:pStyle w:val="OtherTableBody"/>
            </w:pPr>
            <w:r>
              <w:t>2</w:t>
            </w:r>
          </w:p>
        </w:tc>
        <w:tc>
          <w:tcPr>
            <w:tcW w:w="600" w:type="dxa"/>
          </w:tcPr>
          <w:p w14:paraId="63A4D0BC" w14:textId="77777777" w:rsidR="00B50050" w:rsidRDefault="00B50050" w:rsidP="0088127C">
            <w:pPr>
              <w:pStyle w:val="OtherTableBody"/>
            </w:pPr>
            <w:r>
              <w:t>..</w:t>
            </w:r>
          </w:p>
        </w:tc>
        <w:tc>
          <w:tcPr>
            <w:tcW w:w="600" w:type="dxa"/>
          </w:tcPr>
          <w:p w14:paraId="44E8AFFC" w14:textId="77777777" w:rsidR="00B50050" w:rsidRDefault="00B50050" w:rsidP="0088127C">
            <w:pPr>
              <w:pStyle w:val="OtherTableBody"/>
            </w:pPr>
          </w:p>
        </w:tc>
        <w:tc>
          <w:tcPr>
            <w:tcW w:w="600" w:type="dxa"/>
          </w:tcPr>
          <w:p w14:paraId="2DB441C5" w14:textId="77777777" w:rsidR="00B50050" w:rsidRDefault="00B50050" w:rsidP="0088127C">
            <w:pPr>
              <w:pStyle w:val="OtherTableBody"/>
            </w:pPr>
            <w:r>
              <w:t>EI</w:t>
            </w:r>
          </w:p>
        </w:tc>
        <w:tc>
          <w:tcPr>
            <w:tcW w:w="700" w:type="dxa"/>
          </w:tcPr>
          <w:p w14:paraId="774BF9A1" w14:textId="77777777" w:rsidR="00B50050" w:rsidRDefault="00B50050" w:rsidP="0088127C">
            <w:pPr>
              <w:pStyle w:val="OtherTableBody"/>
            </w:pPr>
          </w:p>
        </w:tc>
        <w:tc>
          <w:tcPr>
            <w:tcW w:w="600" w:type="dxa"/>
          </w:tcPr>
          <w:p w14:paraId="38B4983D" w14:textId="77777777" w:rsidR="00B50050" w:rsidRDefault="00B50050" w:rsidP="0088127C">
            <w:pPr>
              <w:pStyle w:val="OtherTableBody"/>
            </w:pPr>
          </w:p>
        </w:tc>
        <w:tc>
          <w:tcPr>
            <w:tcW w:w="900" w:type="dxa"/>
          </w:tcPr>
          <w:p w14:paraId="034134A8" w14:textId="77777777" w:rsidR="00B50050" w:rsidRDefault="00B50050" w:rsidP="0088127C">
            <w:pPr>
              <w:pStyle w:val="OtherTableBody"/>
            </w:pPr>
            <w:r>
              <w:t>16.4.4.2</w:t>
            </w:r>
          </w:p>
        </w:tc>
      </w:tr>
      <w:tr w:rsidR="00B50050" w14:paraId="4578C0CD" w14:textId="77777777" w:rsidTr="00195548">
        <w:tc>
          <w:tcPr>
            <w:tcW w:w="3500" w:type="dxa"/>
          </w:tcPr>
          <w:p w14:paraId="11F280D9" w14:textId="77777777" w:rsidR="00B50050" w:rsidRDefault="00B50050" w:rsidP="0088127C">
            <w:pPr>
              <w:pStyle w:val="OtherTableBody"/>
            </w:pPr>
            <w:r>
              <w:t>Payer Tax ID</w:t>
            </w:r>
          </w:p>
        </w:tc>
        <w:tc>
          <w:tcPr>
            <w:tcW w:w="700" w:type="dxa"/>
          </w:tcPr>
          <w:p w14:paraId="1F45BCF5" w14:textId="77777777" w:rsidR="00B50050" w:rsidRDefault="00B50050" w:rsidP="0088127C">
            <w:pPr>
              <w:pStyle w:val="OtherTableBody"/>
            </w:pPr>
            <w:r>
              <w:t>02039</w:t>
            </w:r>
          </w:p>
        </w:tc>
        <w:tc>
          <w:tcPr>
            <w:tcW w:w="600" w:type="dxa"/>
          </w:tcPr>
          <w:p w14:paraId="516EB85A" w14:textId="77777777" w:rsidR="00B50050" w:rsidRDefault="00B50050" w:rsidP="0088127C">
            <w:pPr>
              <w:pStyle w:val="OtherTableBody"/>
            </w:pPr>
            <w:r>
              <w:t>IVC</w:t>
            </w:r>
          </w:p>
        </w:tc>
        <w:tc>
          <w:tcPr>
            <w:tcW w:w="600" w:type="dxa"/>
          </w:tcPr>
          <w:p w14:paraId="1FA33B20" w14:textId="77777777" w:rsidR="00B50050" w:rsidRDefault="00B50050" w:rsidP="0088127C">
            <w:pPr>
              <w:pStyle w:val="OtherTableBody"/>
            </w:pPr>
            <w:r>
              <w:t>27</w:t>
            </w:r>
          </w:p>
        </w:tc>
        <w:tc>
          <w:tcPr>
            <w:tcW w:w="600" w:type="dxa"/>
          </w:tcPr>
          <w:p w14:paraId="541FF9B7" w14:textId="77777777" w:rsidR="00B50050" w:rsidRDefault="00B50050" w:rsidP="0088127C">
            <w:pPr>
              <w:pStyle w:val="OtherTableBody"/>
            </w:pPr>
            <w:r>
              <w:t>..</w:t>
            </w:r>
          </w:p>
        </w:tc>
        <w:tc>
          <w:tcPr>
            <w:tcW w:w="600" w:type="dxa"/>
          </w:tcPr>
          <w:p w14:paraId="69BBB912" w14:textId="77777777" w:rsidR="00B50050" w:rsidRDefault="00B50050" w:rsidP="0088127C">
            <w:pPr>
              <w:pStyle w:val="OtherTableBody"/>
            </w:pPr>
            <w:r>
              <w:t>20=</w:t>
            </w:r>
          </w:p>
        </w:tc>
        <w:tc>
          <w:tcPr>
            <w:tcW w:w="600" w:type="dxa"/>
          </w:tcPr>
          <w:p w14:paraId="61B7CE57" w14:textId="77777777" w:rsidR="00B50050" w:rsidRDefault="00B50050" w:rsidP="0088127C">
            <w:pPr>
              <w:pStyle w:val="OtherTableBody"/>
            </w:pPr>
            <w:r>
              <w:t>ST</w:t>
            </w:r>
          </w:p>
        </w:tc>
        <w:tc>
          <w:tcPr>
            <w:tcW w:w="700" w:type="dxa"/>
          </w:tcPr>
          <w:p w14:paraId="6373C189" w14:textId="77777777" w:rsidR="00B50050" w:rsidRDefault="00B50050" w:rsidP="0088127C">
            <w:pPr>
              <w:pStyle w:val="OtherTableBody"/>
            </w:pPr>
          </w:p>
        </w:tc>
        <w:tc>
          <w:tcPr>
            <w:tcW w:w="600" w:type="dxa"/>
          </w:tcPr>
          <w:p w14:paraId="6AD48E1E" w14:textId="77777777" w:rsidR="00B50050" w:rsidRDefault="00B50050" w:rsidP="0088127C">
            <w:pPr>
              <w:pStyle w:val="OtherTableBody"/>
            </w:pPr>
          </w:p>
        </w:tc>
        <w:tc>
          <w:tcPr>
            <w:tcW w:w="900" w:type="dxa"/>
          </w:tcPr>
          <w:p w14:paraId="775CFD92" w14:textId="77777777" w:rsidR="00B50050" w:rsidRDefault="00B50050" w:rsidP="0088127C">
            <w:pPr>
              <w:pStyle w:val="OtherTableBody"/>
            </w:pPr>
            <w:r>
              <w:t>16.4.2.27</w:t>
            </w:r>
          </w:p>
        </w:tc>
      </w:tr>
      <w:tr w:rsidR="00B50050" w14:paraId="3CFBCA64" w14:textId="77777777" w:rsidTr="00195548">
        <w:tc>
          <w:tcPr>
            <w:tcW w:w="3500" w:type="dxa"/>
          </w:tcPr>
          <w:p w14:paraId="44894E91" w14:textId="77777777" w:rsidR="00B50050" w:rsidRDefault="00B50050" w:rsidP="0088127C">
            <w:pPr>
              <w:pStyle w:val="OtherTableBody"/>
            </w:pPr>
            <w:r>
              <w:t>Payer Tax Status</w:t>
            </w:r>
          </w:p>
        </w:tc>
        <w:tc>
          <w:tcPr>
            <w:tcW w:w="700" w:type="dxa"/>
          </w:tcPr>
          <w:p w14:paraId="6297DF33" w14:textId="77777777" w:rsidR="00B50050" w:rsidRDefault="00B50050" w:rsidP="0088127C">
            <w:pPr>
              <w:pStyle w:val="OtherTableBody"/>
            </w:pPr>
            <w:r>
              <w:t>02041</w:t>
            </w:r>
          </w:p>
        </w:tc>
        <w:tc>
          <w:tcPr>
            <w:tcW w:w="600" w:type="dxa"/>
          </w:tcPr>
          <w:p w14:paraId="775A8F26" w14:textId="77777777" w:rsidR="00B50050" w:rsidRDefault="00B50050" w:rsidP="0088127C">
            <w:pPr>
              <w:pStyle w:val="OtherTableBody"/>
            </w:pPr>
            <w:r>
              <w:t>IVC</w:t>
            </w:r>
          </w:p>
        </w:tc>
        <w:tc>
          <w:tcPr>
            <w:tcW w:w="600" w:type="dxa"/>
          </w:tcPr>
          <w:p w14:paraId="6832AD06" w14:textId="77777777" w:rsidR="00B50050" w:rsidRDefault="00B50050" w:rsidP="0088127C">
            <w:pPr>
              <w:pStyle w:val="OtherTableBody"/>
            </w:pPr>
            <w:r>
              <w:t>29</w:t>
            </w:r>
          </w:p>
        </w:tc>
        <w:tc>
          <w:tcPr>
            <w:tcW w:w="600" w:type="dxa"/>
          </w:tcPr>
          <w:p w14:paraId="7B24A1B5" w14:textId="77777777" w:rsidR="00B50050" w:rsidRDefault="00B50050" w:rsidP="0088127C">
            <w:pPr>
              <w:pStyle w:val="OtherTableBody"/>
            </w:pPr>
            <w:r>
              <w:t>..</w:t>
            </w:r>
          </w:p>
        </w:tc>
        <w:tc>
          <w:tcPr>
            <w:tcW w:w="600" w:type="dxa"/>
          </w:tcPr>
          <w:p w14:paraId="475C977D" w14:textId="77777777" w:rsidR="00B50050" w:rsidRDefault="00B50050" w:rsidP="0088127C">
            <w:pPr>
              <w:pStyle w:val="OtherTableBody"/>
            </w:pPr>
          </w:p>
        </w:tc>
        <w:tc>
          <w:tcPr>
            <w:tcW w:w="600" w:type="dxa"/>
          </w:tcPr>
          <w:p w14:paraId="462C5E44" w14:textId="77777777" w:rsidR="00B50050" w:rsidRDefault="00B50050" w:rsidP="0088127C">
            <w:pPr>
              <w:pStyle w:val="OtherTableBody"/>
            </w:pPr>
            <w:r>
              <w:t>CWE</w:t>
            </w:r>
          </w:p>
        </w:tc>
        <w:tc>
          <w:tcPr>
            <w:tcW w:w="700" w:type="dxa"/>
          </w:tcPr>
          <w:p w14:paraId="2F2937F6" w14:textId="77777777" w:rsidR="00B50050" w:rsidRDefault="00B50050" w:rsidP="0088127C">
            <w:pPr>
              <w:pStyle w:val="OtherTableBody"/>
            </w:pPr>
          </w:p>
        </w:tc>
        <w:tc>
          <w:tcPr>
            <w:tcW w:w="600" w:type="dxa"/>
          </w:tcPr>
          <w:p w14:paraId="5B54A95D" w14:textId="77777777" w:rsidR="00B50050" w:rsidRDefault="00B50050" w:rsidP="0088127C">
            <w:pPr>
              <w:pStyle w:val="OtherTableBody"/>
            </w:pPr>
            <w:r>
              <w:t>0572</w:t>
            </w:r>
          </w:p>
        </w:tc>
        <w:tc>
          <w:tcPr>
            <w:tcW w:w="900" w:type="dxa"/>
          </w:tcPr>
          <w:p w14:paraId="59F23C2F" w14:textId="77777777" w:rsidR="00B50050" w:rsidRDefault="00B50050" w:rsidP="0088127C">
            <w:pPr>
              <w:pStyle w:val="OtherTableBody"/>
            </w:pPr>
            <w:r>
              <w:t>16.4.2.29</w:t>
            </w:r>
          </w:p>
        </w:tc>
      </w:tr>
      <w:tr w:rsidR="00B50050" w14:paraId="72A0D06D" w14:textId="77777777" w:rsidTr="00195548">
        <w:tc>
          <w:tcPr>
            <w:tcW w:w="3500" w:type="dxa"/>
          </w:tcPr>
          <w:p w14:paraId="229026B6" w14:textId="77777777" w:rsidR="00B50050" w:rsidRDefault="00B50050" w:rsidP="0088127C">
            <w:pPr>
              <w:pStyle w:val="OtherTableBody"/>
            </w:pPr>
            <w:r>
              <w:t>Payer Tracking ID</w:t>
            </w:r>
          </w:p>
        </w:tc>
        <w:tc>
          <w:tcPr>
            <w:tcW w:w="700" w:type="dxa"/>
          </w:tcPr>
          <w:p w14:paraId="0F29D96E" w14:textId="77777777" w:rsidR="00B50050" w:rsidRDefault="00B50050" w:rsidP="0088127C">
            <w:pPr>
              <w:pStyle w:val="OtherTableBody"/>
            </w:pPr>
            <w:r>
              <w:t>01959</w:t>
            </w:r>
          </w:p>
        </w:tc>
        <w:tc>
          <w:tcPr>
            <w:tcW w:w="600" w:type="dxa"/>
          </w:tcPr>
          <w:p w14:paraId="5387051C" w14:textId="77777777" w:rsidR="00B50050" w:rsidRDefault="00B50050" w:rsidP="0088127C">
            <w:pPr>
              <w:pStyle w:val="OtherTableBody"/>
            </w:pPr>
            <w:r>
              <w:t>PSL</w:t>
            </w:r>
          </w:p>
        </w:tc>
        <w:tc>
          <w:tcPr>
            <w:tcW w:w="600" w:type="dxa"/>
          </w:tcPr>
          <w:p w14:paraId="7DDBED31" w14:textId="77777777" w:rsidR="00B50050" w:rsidRDefault="00B50050" w:rsidP="0088127C">
            <w:pPr>
              <w:pStyle w:val="OtherTableBody"/>
            </w:pPr>
            <w:r>
              <w:t>5</w:t>
            </w:r>
          </w:p>
        </w:tc>
        <w:tc>
          <w:tcPr>
            <w:tcW w:w="600" w:type="dxa"/>
          </w:tcPr>
          <w:p w14:paraId="792771D3" w14:textId="77777777" w:rsidR="00B50050" w:rsidRDefault="00B50050" w:rsidP="0088127C">
            <w:pPr>
              <w:pStyle w:val="OtherTableBody"/>
            </w:pPr>
            <w:r>
              <w:t>..</w:t>
            </w:r>
          </w:p>
        </w:tc>
        <w:tc>
          <w:tcPr>
            <w:tcW w:w="600" w:type="dxa"/>
          </w:tcPr>
          <w:p w14:paraId="7946A3C2" w14:textId="77777777" w:rsidR="00B50050" w:rsidRDefault="00B50050" w:rsidP="0088127C">
            <w:pPr>
              <w:pStyle w:val="OtherTableBody"/>
            </w:pPr>
          </w:p>
        </w:tc>
        <w:tc>
          <w:tcPr>
            <w:tcW w:w="600" w:type="dxa"/>
          </w:tcPr>
          <w:p w14:paraId="26055046" w14:textId="77777777" w:rsidR="00B50050" w:rsidRDefault="00B50050" w:rsidP="0088127C">
            <w:pPr>
              <w:pStyle w:val="OtherTableBody"/>
            </w:pPr>
            <w:r>
              <w:t>EI</w:t>
            </w:r>
          </w:p>
        </w:tc>
        <w:tc>
          <w:tcPr>
            <w:tcW w:w="700" w:type="dxa"/>
          </w:tcPr>
          <w:p w14:paraId="34E55E94" w14:textId="77777777" w:rsidR="00B50050" w:rsidRDefault="00B50050" w:rsidP="0088127C">
            <w:pPr>
              <w:pStyle w:val="OtherTableBody"/>
            </w:pPr>
          </w:p>
        </w:tc>
        <w:tc>
          <w:tcPr>
            <w:tcW w:w="600" w:type="dxa"/>
          </w:tcPr>
          <w:p w14:paraId="5E6A22BD" w14:textId="77777777" w:rsidR="00B50050" w:rsidRDefault="00B50050" w:rsidP="0088127C">
            <w:pPr>
              <w:pStyle w:val="OtherTableBody"/>
            </w:pPr>
          </w:p>
        </w:tc>
        <w:tc>
          <w:tcPr>
            <w:tcW w:w="900" w:type="dxa"/>
          </w:tcPr>
          <w:p w14:paraId="28C397BC" w14:textId="77777777" w:rsidR="00B50050" w:rsidRDefault="00B50050" w:rsidP="0088127C">
            <w:pPr>
              <w:pStyle w:val="OtherTableBody"/>
            </w:pPr>
            <w:r>
              <w:t>16.4.6.5</w:t>
            </w:r>
          </w:p>
        </w:tc>
      </w:tr>
      <w:tr w:rsidR="00B50050" w14:paraId="11BCA870" w14:textId="77777777" w:rsidTr="00195548">
        <w:tc>
          <w:tcPr>
            <w:tcW w:w="3500" w:type="dxa"/>
          </w:tcPr>
          <w:p w14:paraId="1E68CA3B" w14:textId="77777777" w:rsidR="00B50050" w:rsidRDefault="00B50050" w:rsidP="0088127C">
            <w:pPr>
              <w:pStyle w:val="OtherTableBody"/>
            </w:pPr>
            <w:r>
              <w:t>Payment Adjustment Code</w:t>
            </w:r>
          </w:p>
        </w:tc>
        <w:tc>
          <w:tcPr>
            <w:tcW w:w="700" w:type="dxa"/>
          </w:tcPr>
          <w:p w14:paraId="3522EAD0" w14:textId="77777777" w:rsidR="00B50050" w:rsidRDefault="00B50050" w:rsidP="0088127C">
            <w:pPr>
              <w:pStyle w:val="OtherTableBody"/>
            </w:pPr>
            <w:r>
              <w:t>01611</w:t>
            </w:r>
          </w:p>
        </w:tc>
        <w:tc>
          <w:tcPr>
            <w:tcW w:w="600" w:type="dxa"/>
          </w:tcPr>
          <w:p w14:paraId="1796FBF1" w14:textId="77777777" w:rsidR="00B50050" w:rsidRDefault="00B50050" w:rsidP="0088127C">
            <w:pPr>
              <w:pStyle w:val="OtherTableBody"/>
            </w:pPr>
            <w:r>
              <w:t>GP2</w:t>
            </w:r>
          </w:p>
        </w:tc>
        <w:tc>
          <w:tcPr>
            <w:tcW w:w="600" w:type="dxa"/>
          </w:tcPr>
          <w:p w14:paraId="164BFFE1" w14:textId="77777777" w:rsidR="00B50050" w:rsidRDefault="00B50050" w:rsidP="0088127C">
            <w:pPr>
              <w:pStyle w:val="OtherTableBody"/>
            </w:pPr>
            <w:r>
              <w:t>9</w:t>
            </w:r>
          </w:p>
        </w:tc>
        <w:tc>
          <w:tcPr>
            <w:tcW w:w="600" w:type="dxa"/>
          </w:tcPr>
          <w:p w14:paraId="7CA41E78" w14:textId="77777777" w:rsidR="00B50050" w:rsidRDefault="00B50050" w:rsidP="0088127C">
            <w:pPr>
              <w:pStyle w:val="OtherTableBody"/>
            </w:pPr>
            <w:r>
              <w:t>..</w:t>
            </w:r>
          </w:p>
        </w:tc>
        <w:tc>
          <w:tcPr>
            <w:tcW w:w="600" w:type="dxa"/>
          </w:tcPr>
          <w:p w14:paraId="3F31E997" w14:textId="77777777" w:rsidR="00B50050" w:rsidRDefault="00B50050" w:rsidP="0088127C">
            <w:pPr>
              <w:pStyle w:val="OtherTableBody"/>
            </w:pPr>
          </w:p>
        </w:tc>
        <w:tc>
          <w:tcPr>
            <w:tcW w:w="600" w:type="dxa"/>
          </w:tcPr>
          <w:p w14:paraId="78DB1367" w14:textId="77777777" w:rsidR="00B50050" w:rsidRDefault="00B50050" w:rsidP="0088127C">
            <w:pPr>
              <w:pStyle w:val="OtherTableBody"/>
            </w:pPr>
            <w:r>
              <w:t>CWE</w:t>
            </w:r>
          </w:p>
        </w:tc>
        <w:tc>
          <w:tcPr>
            <w:tcW w:w="700" w:type="dxa"/>
          </w:tcPr>
          <w:p w14:paraId="0784568D" w14:textId="77777777" w:rsidR="00B50050" w:rsidRDefault="00B50050" w:rsidP="0088127C">
            <w:pPr>
              <w:pStyle w:val="OtherTableBody"/>
            </w:pPr>
          </w:p>
        </w:tc>
        <w:tc>
          <w:tcPr>
            <w:tcW w:w="600" w:type="dxa"/>
          </w:tcPr>
          <w:p w14:paraId="7AF903B6" w14:textId="77777777" w:rsidR="00B50050" w:rsidRDefault="00B50050" w:rsidP="0088127C">
            <w:pPr>
              <w:pStyle w:val="OtherTableBody"/>
            </w:pPr>
            <w:r>
              <w:t>0468</w:t>
            </w:r>
          </w:p>
        </w:tc>
        <w:tc>
          <w:tcPr>
            <w:tcW w:w="900" w:type="dxa"/>
          </w:tcPr>
          <w:p w14:paraId="3E104891" w14:textId="77777777" w:rsidR="00B50050" w:rsidRDefault="00B50050" w:rsidP="0088127C">
            <w:pPr>
              <w:pStyle w:val="OtherTableBody"/>
            </w:pPr>
            <w:r>
              <w:t>6.5.16.9</w:t>
            </w:r>
          </w:p>
        </w:tc>
      </w:tr>
      <w:tr w:rsidR="00B50050" w14:paraId="39CB7D67" w14:textId="77777777" w:rsidTr="00195548">
        <w:tc>
          <w:tcPr>
            <w:tcW w:w="3500" w:type="dxa"/>
          </w:tcPr>
          <w:p w14:paraId="0D96884A" w14:textId="77777777" w:rsidR="00B50050" w:rsidRDefault="00B50050" w:rsidP="0088127C">
            <w:pPr>
              <w:pStyle w:val="OtherTableBody"/>
            </w:pPr>
            <w:r>
              <w:t>Payment Method</w:t>
            </w:r>
          </w:p>
        </w:tc>
        <w:tc>
          <w:tcPr>
            <w:tcW w:w="700" w:type="dxa"/>
          </w:tcPr>
          <w:p w14:paraId="62F729D1" w14:textId="77777777" w:rsidR="00B50050" w:rsidRDefault="00B50050" w:rsidP="0088127C">
            <w:pPr>
              <w:pStyle w:val="OtherTableBody"/>
            </w:pPr>
            <w:r>
              <w:t>02021</w:t>
            </w:r>
          </w:p>
        </w:tc>
        <w:tc>
          <w:tcPr>
            <w:tcW w:w="600" w:type="dxa"/>
          </w:tcPr>
          <w:p w14:paraId="3F0C13D6" w14:textId="77777777" w:rsidR="00B50050" w:rsidRDefault="00B50050" w:rsidP="0088127C">
            <w:pPr>
              <w:pStyle w:val="OtherTableBody"/>
            </w:pPr>
            <w:r>
              <w:t>PMT</w:t>
            </w:r>
          </w:p>
        </w:tc>
        <w:tc>
          <w:tcPr>
            <w:tcW w:w="600" w:type="dxa"/>
          </w:tcPr>
          <w:p w14:paraId="4D61DB92" w14:textId="77777777" w:rsidR="00B50050" w:rsidRDefault="00B50050" w:rsidP="0088127C">
            <w:pPr>
              <w:pStyle w:val="OtherTableBody"/>
            </w:pPr>
            <w:r>
              <w:t>4</w:t>
            </w:r>
          </w:p>
        </w:tc>
        <w:tc>
          <w:tcPr>
            <w:tcW w:w="600" w:type="dxa"/>
          </w:tcPr>
          <w:p w14:paraId="3E316048" w14:textId="77777777" w:rsidR="00B50050" w:rsidRDefault="00B50050" w:rsidP="0088127C">
            <w:pPr>
              <w:pStyle w:val="OtherTableBody"/>
            </w:pPr>
            <w:r>
              <w:t>..</w:t>
            </w:r>
          </w:p>
        </w:tc>
        <w:tc>
          <w:tcPr>
            <w:tcW w:w="600" w:type="dxa"/>
          </w:tcPr>
          <w:p w14:paraId="074787BF" w14:textId="77777777" w:rsidR="00B50050" w:rsidRDefault="00B50050" w:rsidP="0088127C">
            <w:pPr>
              <w:pStyle w:val="OtherTableBody"/>
            </w:pPr>
          </w:p>
        </w:tc>
        <w:tc>
          <w:tcPr>
            <w:tcW w:w="600" w:type="dxa"/>
          </w:tcPr>
          <w:p w14:paraId="5E2F58D7" w14:textId="77777777" w:rsidR="00B50050" w:rsidRDefault="00B50050" w:rsidP="0088127C">
            <w:pPr>
              <w:pStyle w:val="OtherTableBody"/>
            </w:pPr>
            <w:r>
              <w:t>CWE</w:t>
            </w:r>
          </w:p>
        </w:tc>
        <w:tc>
          <w:tcPr>
            <w:tcW w:w="700" w:type="dxa"/>
          </w:tcPr>
          <w:p w14:paraId="5970219F" w14:textId="77777777" w:rsidR="00B50050" w:rsidRDefault="00B50050" w:rsidP="0088127C">
            <w:pPr>
              <w:pStyle w:val="OtherTableBody"/>
            </w:pPr>
          </w:p>
        </w:tc>
        <w:tc>
          <w:tcPr>
            <w:tcW w:w="600" w:type="dxa"/>
          </w:tcPr>
          <w:p w14:paraId="3DC6B1B8" w14:textId="77777777" w:rsidR="00B50050" w:rsidRDefault="00B50050" w:rsidP="0088127C">
            <w:pPr>
              <w:pStyle w:val="OtherTableBody"/>
            </w:pPr>
            <w:r>
              <w:t>0570</w:t>
            </w:r>
          </w:p>
        </w:tc>
        <w:tc>
          <w:tcPr>
            <w:tcW w:w="900" w:type="dxa"/>
          </w:tcPr>
          <w:p w14:paraId="0A9CBB56" w14:textId="77777777" w:rsidR="00B50050" w:rsidRDefault="00B50050" w:rsidP="0088127C">
            <w:pPr>
              <w:pStyle w:val="OtherTableBody"/>
            </w:pPr>
            <w:r>
              <w:t>16.4.8.4</w:t>
            </w:r>
          </w:p>
        </w:tc>
      </w:tr>
      <w:tr w:rsidR="00B50050" w14:paraId="42544CBA" w14:textId="77777777" w:rsidTr="00195548">
        <w:tc>
          <w:tcPr>
            <w:tcW w:w="3500" w:type="dxa"/>
          </w:tcPr>
          <w:p w14:paraId="4E96A3DF" w14:textId="77777777" w:rsidR="00B50050" w:rsidRDefault="00B50050" w:rsidP="0088127C">
            <w:pPr>
              <w:pStyle w:val="OtherTableBody"/>
            </w:pPr>
            <w:r>
              <w:t>Payment Method</w:t>
            </w:r>
          </w:p>
        </w:tc>
        <w:tc>
          <w:tcPr>
            <w:tcW w:w="700" w:type="dxa"/>
          </w:tcPr>
          <w:p w14:paraId="0419787C" w14:textId="77777777" w:rsidR="00B50050" w:rsidRDefault="00B50050" w:rsidP="0088127C">
            <w:pPr>
              <w:pStyle w:val="OtherTableBody"/>
            </w:pPr>
            <w:r>
              <w:t>01945</w:t>
            </w:r>
          </w:p>
        </w:tc>
        <w:tc>
          <w:tcPr>
            <w:tcW w:w="600" w:type="dxa"/>
          </w:tcPr>
          <w:p w14:paraId="602FD1AF" w14:textId="77777777" w:rsidR="00B50050" w:rsidRDefault="00B50050" w:rsidP="0088127C">
            <w:pPr>
              <w:pStyle w:val="OtherTableBody"/>
            </w:pPr>
            <w:r>
              <w:t>PYE</w:t>
            </w:r>
          </w:p>
        </w:tc>
        <w:tc>
          <w:tcPr>
            <w:tcW w:w="600" w:type="dxa"/>
          </w:tcPr>
          <w:p w14:paraId="258C1FF6" w14:textId="77777777" w:rsidR="00B50050" w:rsidRDefault="00B50050" w:rsidP="0088127C">
            <w:pPr>
              <w:pStyle w:val="OtherTableBody"/>
            </w:pPr>
            <w:r>
              <w:t>7</w:t>
            </w:r>
          </w:p>
        </w:tc>
        <w:tc>
          <w:tcPr>
            <w:tcW w:w="600" w:type="dxa"/>
          </w:tcPr>
          <w:p w14:paraId="0BB2DDBD" w14:textId="77777777" w:rsidR="00B50050" w:rsidRDefault="00B50050" w:rsidP="0088127C">
            <w:pPr>
              <w:pStyle w:val="OtherTableBody"/>
            </w:pPr>
            <w:r>
              <w:t>..</w:t>
            </w:r>
          </w:p>
        </w:tc>
        <w:tc>
          <w:tcPr>
            <w:tcW w:w="600" w:type="dxa"/>
          </w:tcPr>
          <w:p w14:paraId="67F14611" w14:textId="77777777" w:rsidR="00B50050" w:rsidRDefault="00B50050" w:rsidP="0088127C">
            <w:pPr>
              <w:pStyle w:val="OtherTableBody"/>
            </w:pPr>
          </w:p>
        </w:tc>
        <w:tc>
          <w:tcPr>
            <w:tcW w:w="600" w:type="dxa"/>
          </w:tcPr>
          <w:p w14:paraId="2E19F309" w14:textId="77777777" w:rsidR="00B50050" w:rsidRDefault="00B50050" w:rsidP="0088127C">
            <w:pPr>
              <w:pStyle w:val="OtherTableBody"/>
            </w:pPr>
            <w:r>
              <w:t>CWE</w:t>
            </w:r>
          </w:p>
        </w:tc>
        <w:tc>
          <w:tcPr>
            <w:tcW w:w="700" w:type="dxa"/>
          </w:tcPr>
          <w:p w14:paraId="348D7996" w14:textId="77777777" w:rsidR="00B50050" w:rsidRDefault="00B50050" w:rsidP="0088127C">
            <w:pPr>
              <w:pStyle w:val="OtherTableBody"/>
            </w:pPr>
          </w:p>
        </w:tc>
        <w:tc>
          <w:tcPr>
            <w:tcW w:w="600" w:type="dxa"/>
          </w:tcPr>
          <w:p w14:paraId="327E36C0" w14:textId="77777777" w:rsidR="00B50050" w:rsidRDefault="00B50050" w:rsidP="0088127C">
            <w:pPr>
              <w:pStyle w:val="OtherTableBody"/>
            </w:pPr>
            <w:r>
              <w:t>0570</w:t>
            </w:r>
          </w:p>
        </w:tc>
        <w:tc>
          <w:tcPr>
            <w:tcW w:w="900" w:type="dxa"/>
          </w:tcPr>
          <w:p w14:paraId="2F0733A0" w14:textId="77777777" w:rsidR="00B50050" w:rsidRDefault="00B50050" w:rsidP="0088127C">
            <w:pPr>
              <w:pStyle w:val="OtherTableBody"/>
            </w:pPr>
            <w:r>
              <w:t>16.4.3.7</w:t>
            </w:r>
          </w:p>
        </w:tc>
      </w:tr>
      <w:tr w:rsidR="00B50050" w14:paraId="56A1A42C" w14:textId="77777777" w:rsidTr="00195548">
        <w:tc>
          <w:tcPr>
            <w:tcW w:w="3500" w:type="dxa"/>
          </w:tcPr>
          <w:p w14:paraId="37105FFA" w14:textId="77777777" w:rsidR="00B50050" w:rsidRDefault="00B50050" w:rsidP="0088127C">
            <w:pPr>
              <w:pStyle w:val="OtherTableBody"/>
            </w:pPr>
            <w:r>
              <w:t>Payment Organization</w:t>
            </w:r>
          </w:p>
        </w:tc>
        <w:tc>
          <w:tcPr>
            <w:tcW w:w="700" w:type="dxa"/>
          </w:tcPr>
          <w:p w14:paraId="0A3EBC96" w14:textId="77777777" w:rsidR="00B50050" w:rsidRDefault="00B50050" w:rsidP="0088127C">
            <w:pPr>
              <w:pStyle w:val="OtherTableBody"/>
            </w:pPr>
            <w:r>
              <w:t>02028</w:t>
            </w:r>
          </w:p>
        </w:tc>
        <w:tc>
          <w:tcPr>
            <w:tcW w:w="600" w:type="dxa"/>
          </w:tcPr>
          <w:p w14:paraId="23D573E7" w14:textId="77777777" w:rsidR="00B50050" w:rsidRDefault="00B50050" w:rsidP="0088127C">
            <w:pPr>
              <w:pStyle w:val="OtherTableBody"/>
            </w:pPr>
            <w:r>
              <w:t>PMT</w:t>
            </w:r>
          </w:p>
        </w:tc>
        <w:tc>
          <w:tcPr>
            <w:tcW w:w="600" w:type="dxa"/>
          </w:tcPr>
          <w:p w14:paraId="4ECC1B3E" w14:textId="77777777" w:rsidR="00B50050" w:rsidRDefault="00B50050" w:rsidP="0088127C">
            <w:pPr>
              <w:pStyle w:val="OtherTableBody"/>
            </w:pPr>
            <w:r>
              <w:t>11</w:t>
            </w:r>
          </w:p>
        </w:tc>
        <w:tc>
          <w:tcPr>
            <w:tcW w:w="600" w:type="dxa"/>
          </w:tcPr>
          <w:p w14:paraId="073DE774" w14:textId="77777777" w:rsidR="00B50050" w:rsidRDefault="00B50050" w:rsidP="0088127C">
            <w:pPr>
              <w:pStyle w:val="OtherTableBody"/>
            </w:pPr>
            <w:r>
              <w:t>..</w:t>
            </w:r>
          </w:p>
        </w:tc>
        <w:tc>
          <w:tcPr>
            <w:tcW w:w="600" w:type="dxa"/>
          </w:tcPr>
          <w:p w14:paraId="6CE4FD04" w14:textId="77777777" w:rsidR="00B50050" w:rsidRDefault="00B50050" w:rsidP="0088127C">
            <w:pPr>
              <w:pStyle w:val="OtherTableBody"/>
            </w:pPr>
          </w:p>
        </w:tc>
        <w:tc>
          <w:tcPr>
            <w:tcW w:w="600" w:type="dxa"/>
          </w:tcPr>
          <w:p w14:paraId="27CB8548" w14:textId="77777777" w:rsidR="00B50050" w:rsidRDefault="00B50050" w:rsidP="0088127C">
            <w:pPr>
              <w:pStyle w:val="OtherTableBody"/>
            </w:pPr>
            <w:r>
              <w:t>XON</w:t>
            </w:r>
          </w:p>
        </w:tc>
        <w:tc>
          <w:tcPr>
            <w:tcW w:w="700" w:type="dxa"/>
          </w:tcPr>
          <w:p w14:paraId="45C4D454" w14:textId="77777777" w:rsidR="00B50050" w:rsidRDefault="00B50050" w:rsidP="0088127C">
            <w:pPr>
              <w:pStyle w:val="OtherTableBody"/>
            </w:pPr>
          </w:p>
        </w:tc>
        <w:tc>
          <w:tcPr>
            <w:tcW w:w="600" w:type="dxa"/>
          </w:tcPr>
          <w:p w14:paraId="2B1264B2" w14:textId="77777777" w:rsidR="00B50050" w:rsidRDefault="00B50050" w:rsidP="0088127C">
            <w:pPr>
              <w:pStyle w:val="OtherTableBody"/>
            </w:pPr>
          </w:p>
        </w:tc>
        <w:tc>
          <w:tcPr>
            <w:tcW w:w="900" w:type="dxa"/>
          </w:tcPr>
          <w:p w14:paraId="7BADD3C2" w14:textId="77777777" w:rsidR="00B50050" w:rsidRDefault="00B50050" w:rsidP="0088127C">
            <w:pPr>
              <w:pStyle w:val="OtherTableBody"/>
            </w:pPr>
            <w:r>
              <w:t>16.4.8.11</w:t>
            </w:r>
          </w:p>
        </w:tc>
      </w:tr>
      <w:tr w:rsidR="00B50050" w14:paraId="3C9DC972" w14:textId="77777777" w:rsidTr="00195548">
        <w:tc>
          <w:tcPr>
            <w:tcW w:w="3500" w:type="dxa"/>
          </w:tcPr>
          <w:p w14:paraId="12241F01" w14:textId="77777777" w:rsidR="00B50050" w:rsidRDefault="00B50050" w:rsidP="0088127C">
            <w:pPr>
              <w:pStyle w:val="OtherTableBody"/>
            </w:pPr>
            <w:r>
              <w:t>Payment Reference ID</w:t>
            </w:r>
          </w:p>
        </w:tc>
        <w:tc>
          <w:tcPr>
            <w:tcW w:w="700" w:type="dxa"/>
          </w:tcPr>
          <w:p w14:paraId="0EC615E0" w14:textId="77777777" w:rsidR="00B50050" w:rsidRDefault="00B50050" w:rsidP="0088127C">
            <w:pPr>
              <w:pStyle w:val="OtherTableBody"/>
            </w:pPr>
            <w:r>
              <w:t>01846</w:t>
            </w:r>
          </w:p>
        </w:tc>
        <w:tc>
          <w:tcPr>
            <w:tcW w:w="600" w:type="dxa"/>
          </w:tcPr>
          <w:p w14:paraId="6041E1CE" w14:textId="77777777" w:rsidR="00B50050" w:rsidRDefault="00B50050" w:rsidP="0088127C">
            <w:pPr>
              <w:pStyle w:val="OtherTableBody"/>
            </w:pPr>
            <w:r>
              <w:t>FT1</w:t>
            </w:r>
          </w:p>
        </w:tc>
        <w:tc>
          <w:tcPr>
            <w:tcW w:w="600" w:type="dxa"/>
          </w:tcPr>
          <w:p w14:paraId="5A8074D9" w14:textId="77777777" w:rsidR="00B50050" w:rsidRDefault="00B50050" w:rsidP="0088127C">
            <w:pPr>
              <w:pStyle w:val="OtherTableBody"/>
            </w:pPr>
            <w:r>
              <w:t>30</w:t>
            </w:r>
          </w:p>
        </w:tc>
        <w:tc>
          <w:tcPr>
            <w:tcW w:w="600" w:type="dxa"/>
          </w:tcPr>
          <w:p w14:paraId="0D0FA0F2" w14:textId="77777777" w:rsidR="00B50050" w:rsidRDefault="00B50050" w:rsidP="0088127C">
            <w:pPr>
              <w:pStyle w:val="OtherTableBody"/>
            </w:pPr>
            <w:r>
              <w:t>..</w:t>
            </w:r>
          </w:p>
        </w:tc>
        <w:tc>
          <w:tcPr>
            <w:tcW w:w="600" w:type="dxa"/>
          </w:tcPr>
          <w:p w14:paraId="2B9E1DE9" w14:textId="77777777" w:rsidR="00B50050" w:rsidRDefault="00B50050" w:rsidP="0088127C">
            <w:pPr>
              <w:pStyle w:val="OtherTableBody"/>
            </w:pPr>
          </w:p>
        </w:tc>
        <w:tc>
          <w:tcPr>
            <w:tcW w:w="600" w:type="dxa"/>
          </w:tcPr>
          <w:p w14:paraId="6BEE3DBF" w14:textId="77777777" w:rsidR="00B50050" w:rsidRDefault="00B50050" w:rsidP="0088127C">
            <w:pPr>
              <w:pStyle w:val="OtherTableBody"/>
            </w:pPr>
            <w:r>
              <w:t>CX</w:t>
            </w:r>
          </w:p>
        </w:tc>
        <w:tc>
          <w:tcPr>
            <w:tcW w:w="700" w:type="dxa"/>
          </w:tcPr>
          <w:p w14:paraId="2DC3BAE1" w14:textId="77777777" w:rsidR="00B50050" w:rsidRDefault="00B50050" w:rsidP="0088127C">
            <w:pPr>
              <w:pStyle w:val="OtherTableBody"/>
            </w:pPr>
          </w:p>
        </w:tc>
        <w:tc>
          <w:tcPr>
            <w:tcW w:w="600" w:type="dxa"/>
          </w:tcPr>
          <w:p w14:paraId="48E51232" w14:textId="77777777" w:rsidR="00B50050" w:rsidRDefault="00B50050" w:rsidP="0088127C">
            <w:pPr>
              <w:pStyle w:val="OtherTableBody"/>
            </w:pPr>
          </w:p>
        </w:tc>
        <w:tc>
          <w:tcPr>
            <w:tcW w:w="900" w:type="dxa"/>
          </w:tcPr>
          <w:p w14:paraId="16F7D472" w14:textId="77777777" w:rsidR="00B50050" w:rsidRDefault="00B50050" w:rsidP="0088127C">
            <w:pPr>
              <w:pStyle w:val="OtherTableBody"/>
            </w:pPr>
            <w:r>
              <w:t>6.5.1.30</w:t>
            </w:r>
          </w:p>
        </w:tc>
      </w:tr>
      <w:tr w:rsidR="00B50050" w14:paraId="450B87CE" w14:textId="77777777" w:rsidTr="00195548">
        <w:tc>
          <w:tcPr>
            <w:tcW w:w="3500" w:type="dxa"/>
          </w:tcPr>
          <w:p w14:paraId="0C45DE74" w14:textId="77777777" w:rsidR="00B50050" w:rsidRDefault="00B50050" w:rsidP="0088127C">
            <w:pPr>
              <w:pStyle w:val="OtherTableBody"/>
            </w:pPr>
            <w:r>
              <w:t>Payment Terms</w:t>
            </w:r>
          </w:p>
        </w:tc>
        <w:tc>
          <w:tcPr>
            <w:tcW w:w="700" w:type="dxa"/>
          </w:tcPr>
          <w:p w14:paraId="6F73B8EB" w14:textId="77777777" w:rsidR="00B50050" w:rsidRDefault="00B50050" w:rsidP="0088127C">
            <w:pPr>
              <w:pStyle w:val="OtherTableBody"/>
            </w:pPr>
            <w:r>
              <w:t>01922</w:t>
            </w:r>
          </w:p>
        </w:tc>
        <w:tc>
          <w:tcPr>
            <w:tcW w:w="600" w:type="dxa"/>
          </w:tcPr>
          <w:p w14:paraId="4589F2BA" w14:textId="77777777" w:rsidR="00B50050" w:rsidRDefault="00B50050" w:rsidP="0088127C">
            <w:pPr>
              <w:pStyle w:val="OtherTableBody"/>
            </w:pPr>
            <w:r>
              <w:t>IVC</w:t>
            </w:r>
          </w:p>
        </w:tc>
        <w:tc>
          <w:tcPr>
            <w:tcW w:w="600" w:type="dxa"/>
          </w:tcPr>
          <w:p w14:paraId="58319E03" w14:textId="77777777" w:rsidR="00B50050" w:rsidRDefault="00B50050" w:rsidP="0088127C">
            <w:pPr>
              <w:pStyle w:val="OtherTableBody"/>
            </w:pPr>
            <w:r>
              <w:t>9</w:t>
            </w:r>
          </w:p>
        </w:tc>
        <w:tc>
          <w:tcPr>
            <w:tcW w:w="600" w:type="dxa"/>
          </w:tcPr>
          <w:p w14:paraId="0287CE22" w14:textId="77777777" w:rsidR="00B50050" w:rsidRDefault="00B50050" w:rsidP="0088127C">
            <w:pPr>
              <w:pStyle w:val="OtherTableBody"/>
            </w:pPr>
            <w:r>
              <w:t>..</w:t>
            </w:r>
          </w:p>
        </w:tc>
        <w:tc>
          <w:tcPr>
            <w:tcW w:w="600" w:type="dxa"/>
          </w:tcPr>
          <w:p w14:paraId="2EFB9730" w14:textId="77777777" w:rsidR="00B50050" w:rsidRDefault="00B50050" w:rsidP="0088127C">
            <w:pPr>
              <w:pStyle w:val="OtherTableBody"/>
            </w:pPr>
            <w:r>
              <w:t>80=</w:t>
            </w:r>
          </w:p>
        </w:tc>
        <w:tc>
          <w:tcPr>
            <w:tcW w:w="600" w:type="dxa"/>
          </w:tcPr>
          <w:p w14:paraId="04E3E60F" w14:textId="77777777" w:rsidR="00B50050" w:rsidRDefault="00B50050" w:rsidP="0088127C">
            <w:pPr>
              <w:pStyle w:val="OtherTableBody"/>
            </w:pPr>
            <w:r>
              <w:t>ST</w:t>
            </w:r>
          </w:p>
        </w:tc>
        <w:tc>
          <w:tcPr>
            <w:tcW w:w="700" w:type="dxa"/>
          </w:tcPr>
          <w:p w14:paraId="35FD7ADB" w14:textId="77777777" w:rsidR="00B50050" w:rsidRDefault="00B50050" w:rsidP="0088127C">
            <w:pPr>
              <w:pStyle w:val="OtherTableBody"/>
            </w:pPr>
          </w:p>
        </w:tc>
        <w:tc>
          <w:tcPr>
            <w:tcW w:w="600" w:type="dxa"/>
          </w:tcPr>
          <w:p w14:paraId="585F003E" w14:textId="77777777" w:rsidR="00B50050" w:rsidRDefault="00B50050" w:rsidP="0088127C">
            <w:pPr>
              <w:pStyle w:val="OtherTableBody"/>
            </w:pPr>
          </w:p>
        </w:tc>
        <w:tc>
          <w:tcPr>
            <w:tcW w:w="900" w:type="dxa"/>
          </w:tcPr>
          <w:p w14:paraId="4F993ED0" w14:textId="77777777" w:rsidR="00B50050" w:rsidRDefault="00B50050" w:rsidP="0088127C">
            <w:pPr>
              <w:pStyle w:val="OtherTableBody"/>
            </w:pPr>
            <w:r>
              <w:t>16.4.2.9</w:t>
            </w:r>
          </w:p>
        </w:tc>
      </w:tr>
      <w:tr w:rsidR="00B50050" w14:paraId="2AE0AED4" w14:textId="77777777" w:rsidTr="00195548">
        <w:tc>
          <w:tcPr>
            <w:tcW w:w="3500" w:type="dxa"/>
          </w:tcPr>
          <w:p w14:paraId="6665C64C" w14:textId="77777777" w:rsidR="00B50050" w:rsidRDefault="00B50050" w:rsidP="0088127C">
            <w:pPr>
              <w:pStyle w:val="OtherTableBody"/>
            </w:pPr>
            <w:r>
              <w:lastRenderedPageBreak/>
              <w:t>Payment/Remittance Advice Number</w:t>
            </w:r>
          </w:p>
        </w:tc>
        <w:tc>
          <w:tcPr>
            <w:tcW w:w="700" w:type="dxa"/>
          </w:tcPr>
          <w:p w14:paraId="697530FE" w14:textId="77777777" w:rsidR="00B50050" w:rsidRDefault="00B50050" w:rsidP="0088127C">
            <w:pPr>
              <w:pStyle w:val="OtherTableBody"/>
            </w:pPr>
            <w:r>
              <w:t>02018</w:t>
            </w:r>
          </w:p>
        </w:tc>
        <w:tc>
          <w:tcPr>
            <w:tcW w:w="600" w:type="dxa"/>
          </w:tcPr>
          <w:p w14:paraId="4FE562E1" w14:textId="77777777" w:rsidR="00B50050" w:rsidRDefault="00B50050" w:rsidP="0088127C">
            <w:pPr>
              <w:pStyle w:val="OtherTableBody"/>
            </w:pPr>
            <w:r>
              <w:t>PMT</w:t>
            </w:r>
          </w:p>
        </w:tc>
        <w:tc>
          <w:tcPr>
            <w:tcW w:w="600" w:type="dxa"/>
          </w:tcPr>
          <w:p w14:paraId="2E0F2D14" w14:textId="77777777" w:rsidR="00B50050" w:rsidRDefault="00B50050" w:rsidP="0088127C">
            <w:pPr>
              <w:pStyle w:val="OtherTableBody"/>
            </w:pPr>
            <w:r>
              <w:t>1</w:t>
            </w:r>
          </w:p>
        </w:tc>
        <w:tc>
          <w:tcPr>
            <w:tcW w:w="600" w:type="dxa"/>
          </w:tcPr>
          <w:p w14:paraId="17411BDB" w14:textId="77777777" w:rsidR="00B50050" w:rsidRDefault="00B50050" w:rsidP="0088127C">
            <w:pPr>
              <w:pStyle w:val="OtherTableBody"/>
            </w:pPr>
            <w:r>
              <w:t>..</w:t>
            </w:r>
          </w:p>
        </w:tc>
        <w:tc>
          <w:tcPr>
            <w:tcW w:w="600" w:type="dxa"/>
          </w:tcPr>
          <w:p w14:paraId="37D64DE4" w14:textId="77777777" w:rsidR="00B50050" w:rsidRDefault="00B50050" w:rsidP="0088127C">
            <w:pPr>
              <w:pStyle w:val="OtherTableBody"/>
            </w:pPr>
          </w:p>
        </w:tc>
        <w:tc>
          <w:tcPr>
            <w:tcW w:w="600" w:type="dxa"/>
          </w:tcPr>
          <w:p w14:paraId="3376F98C" w14:textId="77777777" w:rsidR="00B50050" w:rsidRDefault="00B50050" w:rsidP="0088127C">
            <w:pPr>
              <w:pStyle w:val="OtherTableBody"/>
            </w:pPr>
            <w:r>
              <w:t>EI</w:t>
            </w:r>
          </w:p>
        </w:tc>
        <w:tc>
          <w:tcPr>
            <w:tcW w:w="700" w:type="dxa"/>
          </w:tcPr>
          <w:p w14:paraId="765041E7" w14:textId="77777777" w:rsidR="00B50050" w:rsidRDefault="00B50050" w:rsidP="0088127C">
            <w:pPr>
              <w:pStyle w:val="OtherTableBody"/>
            </w:pPr>
          </w:p>
        </w:tc>
        <w:tc>
          <w:tcPr>
            <w:tcW w:w="600" w:type="dxa"/>
          </w:tcPr>
          <w:p w14:paraId="7FFD3725" w14:textId="77777777" w:rsidR="00B50050" w:rsidRDefault="00B50050" w:rsidP="0088127C">
            <w:pPr>
              <w:pStyle w:val="OtherTableBody"/>
            </w:pPr>
          </w:p>
        </w:tc>
        <w:tc>
          <w:tcPr>
            <w:tcW w:w="900" w:type="dxa"/>
          </w:tcPr>
          <w:p w14:paraId="30398CF0" w14:textId="77777777" w:rsidR="00B50050" w:rsidRDefault="00B50050" w:rsidP="0088127C">
            <w:pPr>
              <w:pStyle w:val="OtherTableBody"/>
            </w:pPr>
            <w:r>
              <w:t>16.4.8.1</w:t>
            </w:r>
          </w:p>
        </w:tc>
      </w:tr>
      <w:tr w:rsidR="00B50050" w14:paraId="6BB22D71" w14:textId="77777777" w:rsidTr="00195548">
        <w:tc>
          <w:tcPr>
            <w:tcW w:w="3500" w:type="dxa"/>
          </w:tcPr>
          <w:p w14:paraId="089FB41D" w14:textId="77777777" w:rsidR="00B50050" w:rsidRDefault="00B50050" w:rsidP="0088127C">
            <w:pPr>
              <w:pStyle w:val="OtherTableBody"/>
            </w:pPr>
            <w:r>
              <w:t>Payment/Remittance Amount</w:t>
            </w:r>
          </w:p>
        </w:tc>
        <w:tc>
          <w:tcPr>
            <w:tcW w:w="700" w:type="dxa"/>
          </w:tcPr>
          <w:p w14:paraId="71CD7FBE" w14:textId="77777777" w:rsidR="00B50050" w:rsidRDefault="00B50050" w:rsidP="0088127C">
            <w:pPr>
              <w:pStyle w:val="OtherTableBody"/>
            </w:pPr>
            <w:r>
              <w:t>02023</w:t>
            </w:r>
          </w:p>
        </w:tc>
        <w:tc>
          <w:tcPr>
            <w:tcW w:w="600" w:type="dxa"/>
          </w:tcPr>
          <w:p w14:paraId="73AA999A" w14:textId="77777777" w:rsidR="00B50050" w:rsidRDefault="00B50050" w:rsidP="0088127C">
            <w:pPr>
              <w:pStyle w:val="OtherTableBody"/>
            </w:pPr>
            <w:r>
              <w:t>PMT</w:t>
            </w:r>
          </w:p>
        </w:tc>
        <w:tc>
          <w:tcPr>
            <w:tcW w:w="600" w:type="dxa"/>
          </w:tcPr>
          <w:p w14:paraId="72D39344" w14:textId="77777777" w:rsidR="00B50050" w:rsidRDefault="00B50050" w:rsidP="0088127C">
            <w:pPr>
              <w:pStyle w:val="OtherTableBody"/>
            </w:pPr>
            <w:r>
              <w:t>6</w:t>
            </w:r>
          </w:p>
        </w:tc>
        <w:tc>
          <w:tcPr>
            <w:tcW w:w="600" w:type="dxa"/>
          </w:tcPr>
          <w:p w14:paraId="39C58E51" w14:textId="77777777" w:rsidR="00B50050" w:rsidRDefault="00B50050" w:rsidP="0088127C">
            <w:pPr>
              <w:pStyle w:val="OtherTableBody"/>
            </w:pPr>
            <w:r>
              <w:t>..</w:t>
            </w:r>
          </w:p>
        </w:tc>
        <w:tc>
          <w:tcPr>
            <w:tcW w:w="600" w:type="dxa"/>
          </w:tcPr>
          <w:p w14:paraId="6AF18194" w14:textId="77777777" w:rsidR="00B50050" w:rsidRDefault="00B50050" w:rsidP="0088127C">
            <w:pPr>
              <w:pStyle w:val="OtherTableBody"/>
            </w:pPr>
          </w:p>
        </w:tc>
        <w:tc>
          <w:tcPr>
            <w:tcW w:w="600" w:type="dxa"/>
          </w:tcPr>
          <w:p w14:paraId="4E0507E5" w14:textId="77777777" w:rsidR="00B50050" w:rsidRDefault="00B50050" w:rsidP="0088127C">
            <w:pPr>
              <w:pStyle w:val="OtherTableBody"/>
            </w:pPr>
            <w:r>
              <w:t>CP</w:t>
            </w:r>
          </w:p>
        </w:tc>
        <w:tc>
          <w:tcPr>
            <w:tcW w:w="700" w:type="dxa"/>
          </w:tcPr>
          <w:p w14:paraId="320CC338" w14:textId="77777777" w:rsidR="00B50050" w:rsidRDefault="00B50050" w:rsidP="0088127C">
            <w:pPr>
              <w:pStyle w:val="OtherTableBody"/>
            </w:pPr>
          </w:p>
        </w:tc>
        <w:tc>
          <w:tcPr>
            <w:tcW w:w="600" w:type="dxa"/>
          </w:tcPr>
          <w:p w14:paraId="2EAA0BD1" w14:textId="77777777" w:rsidR="00B50050" w:rsidRDefault="00B50050" w:rsidP="0088127C">
            <w:pPr>
              <w:pStyle w:val="OtherTableBody"/>
            </w:pPr>
          </w:p>
        </w:tc>
        <w:tc>
          <w:tcPr>
            <w:tcW w:w="900" w:type="dxa"/>
          </w:tcPr>
          <w:p w14:paraId="4C942DE9" w14:textId="77777777" w:rsidR="00B50050" w:rsidRDefault="00B50050" w:rsidP="0088127C">
            <w:pPr>
              <w:pStyle w:val="OtherTableBody"/>
            </w:pPr>
            <w:r>
              <w:t>16.4.8.6</w:t>
            </w:r>
          </w:p>
        </w:tc>
      </w:tr>
      <w:tr w:rsidR="00B50050" w14:paraId="63A99971" w14:textId="77777777" w:rsidTr="00195548">
        <w:tc>
          <w:tcPr>
            <w:tcW w:w="3500" w:type="dxa"/>
          </w:tcPr>
          <w:p w14:paraId="2D86342C" w14:textId="77777777" w:rsidR="00B50050" w:rsidRDefault="00B50050" w:rsidP="0088127C">
            <w:pPr>
              <w:pStyle w:val="OtherTableBody"/>
            </w:pPr>
            <w:r>
              <w:t>Payment/Remittance Date/Time</w:t>
            </w:r>
          </w:p>
        </w:tc>
        <w:tc>
          <w:tcPr>
            <w:tcW w:w="700" w:type="dxa"/>
          </w:tcPr>
          <w:p w14:paraId="108C5A06" w14:textId="77777777" w:rsidR="00B50050" w:rsidRDefault="00B50050" w:rsidP="0088127C">
            <w:pPr>
              <w:pStyle w:val="OtherTableBody"/>
            </w:pPr>
            <w:r>
              <w:t>02022</w:t>
            </w:r>
          </w:p>
        </w:tc>
        <w:tc>
          <w:tcPr>
            <w:tcW w:w="600" w:type="dxa"/>
          </w:tcPr>
          <w:p w14:paraId="73664A14" w14:textId="77777777" w:rsidR="00B50050" w:rsidRDefault="00B50050" w:rsidP="0088127C">
            <w:pPr>
              <w:pStyle w:val="OtherTableBody"/>
            </w:pPr>
            <w:r>
              <w:t>PMT</w:t>
            </w:r>
          </w:p>
        </w:tc>
        <w:tc>
          <w:tcPr>
            <w:tcW w:w="600" w:type="dxa"/>
          </w:tcPr>
          <w:p w14:paraId="3634E06B" w14:textId="77777777" w:rsidR="00B50050" w:rsidRDefault="00B50050" w:rsidP="0088127C">
            <w:pPr>
              <w:pStyle w:val="OtherTableBody"/>
            </w:pPr>
            <w:r>
              <w:t>5</w:t>
            </w:r>
          </w:p>
        </w:tc>
        <w:tc>
          <w:tcPr>
            <w:tcW w:w="600" w:type="dxa"/>
          </w:tcPr>
          <w:p w14:paraId="25924C27" w14:textId="77777777" w:rsidR="00B50050" w:rsidRDefault="00B50050" w:rsidP="0088127C">
            <w:pPr>
              <w:pStyle w:val="OtherTableBody"/>
            </w:pPr>
            <w:r>
              <w:t>..</w:t>
            </w:r>
          </w:p>
        </w:tc>
        <w:tc>
          <w:tcPr>
            <w:tcW w:w="600" w:type="dxa"/>
          </w:tcPr>
          <w:p w14:paraId="7880417E" w14:textId="77777777" w:rsidR="00B50050" w:rsidRDefault="00B50050" w:rsidP="0088127C">
            <w:pPr>
              <w:pStyle w:val="OtherTableBody"/>
            </w:pPr>
          </w:p>
        </w:tc>
        <w:tc>
          <w:tcPr>
            <w:tcW w:w="600" w:type="dxa"/>
          </w:tcPr>
          <w:p w14:paraId="6B5D69FE" w14:textId="77777777" w:rsidR="00B50050" w:rsidRDefault="00B50050" w:rsidP="0088127C">
            <w:pPr>
              <w:pStyle w:val="OtherTableBody"/>
            </w:pPr>
            <w:r>
              <w:t>DTM</w:t>
            </w:r>
          </w:p>
        </w:tc>
        <w:tc>
          <w:tcPr>
            <w:tcW w:w="700" w:type="dxa"/>
          </w:tcPr>
          <w:p w14:paraId="79B832C6" w14:textId="77777777" w:rsidR="00B50050" w:rsidRDefault="00B50050" w:rsidP="0088127C">
            <w:pPr>
              <w:pStyle w:val="OtherTableBody"/>
            </w:pPr>
          </w:p>
        </w:tc>
        <w:tc>
          <w:tcPr>
            <w:tcW w:w="600" w:type="dxa"/>
          </w:tcPr>
          <w:p w14:paraId="2A80DFB9" w14:textId="77777777" w:rsidR="00B50050" w:rsidRDefault="00B50050" w:rsidP="0088127C">
            <w:pPr>
              <w:pStyle w:val="OtherTableBody"/>
            </w:pPr>
          </w:p>
        </w:tc>
        <w:tc>
          <w:tcPr>
            <w:tcW w:w="900" w:type="dxa"/>
          </w:tcPr>
          <w:p w14:paraId="2D13978C" w14:textId="77777777" w:rsidR="00B50050" w:rsidRDefault="00B50050" w:rsidP="0088127C">
            <w:pPr>
              <w:pStyle w:val="OtherTableBody"/>
            </w:pPr>
            <w:r>
              <w:t>16.4.8.5</w:t>
            </w:r>
          </w:p>
        </w:tc>
      </w:tr>
      <w:tr w:rsidR="00B50050" w14:paraId="3D5B2969" w14:textId="77777777" w:rsidTr="00195548">
        <w:tc>
          <w:tcPr>
            <w:tcW w:w="3500" w:type="dxa"/>
          </w:tcPr>
          <w:p w14:paraId="7C707E1B" w14:textId="77777777" w:rsidR="00B50050" w:rsidRDefault="00B50050" w:rsidP="0088127C">
            <w:pPr>
              <w:pStyle w:val="OtherTableBody"/>
            </w:pPr>
            <w:r>
              <w:t>Payment/Remittance Effective Date/Time</w:t>
            </w:r>
          </w:p>
        </w:tc>
        <w:tc>
          <w:tcPr>
            <w:tcW w:w="700" w:type="dxa"/>
          </w:tcPr>
          <w:p w14:paraId="02A2CDE5" w14:textId="77777777" w:rsidR="00B50050" w:rsidRDefault="00B50050" w:rsidP="0088127C">
            <w:pPr>
              <w:pStyle w:val="OtherTableBody"/>
            </w:pPr>
            <w:r>
              <w:t>02019</w:t>
            </w:r>
          </w:p>
        </w:tc>
        <w:tc>
          <w:tcPr>
            <w:tcW w:w="600" w:type="dxa"/>
          </w:tcPr>
          <w:p w14:paraId="3AC175E0" w14:textId="77777777" w:rsidR="00B50050" w:rsidRDefault="00B50050" w:rsidP="0088127C">
            <w:pPr>
              <w:pStyle w:val="OtherTableBody"/>
            </w:pPr>
            <w:r>
              <w:t>PMT</w:t>
            </w:r>
          </w:p>
        </w:tc>
        <w:tc>
          <w:tcPr>
            <w:tcW w:w="600" w:type="dxa"/>
          </w:tcPr>
          <w:p w14:paraId="2AD3E83F" w14:textId="77777777" w:rsidR="00B50050" w:rsidRDefault="00B50050" w:rsidP="0088127C">
            <w:pPr>
              <w:pStyle w:val="OtherTableBody"/>
            </w:pPr>
            <w:r>
              <w:t>2</w:t>
            </w:r>
          </w:p>
        </w:tc>
        <w:tc>
          <w:tcPr>
            <w:tcW w:w="600" w:type="dxa"/>
          </w:tcPr>
          <w:p w14:paraId="1E818983" w14:textId="77777777" w:rsidR="00B50050" w:rsidRDefault="00B50050" w:rsidP="0088127C">
            <w:pPr>
              <w:pStyle w:val="OtherTableBody"/>
            </w:pPr>
            <w:r>
              <w:t>..</w:t>
            </w:r>
          </w:p>
        </w:tc>
        <w:tc>
          <w:tcPr>
            <w:tcW w:w="600" w:type="dxa"/>
          </w:tcPr>
          <w:p w14:paraId="6A852B26" w14:textId="77777777" w:rsidR="00B50050" w:rsidRDefault="00B50050" w:rsidP="0088127C">
            <w:pPr>
              <w:pStyle w:val="OtherTableBody"/>
            </w:pPr>
          </w:p>
        </w:tc>
        <w:tc>
          <w:tcPr>
            <w:tcW w:w="600" w:type="dxa"/>
          </w:tcPr>
          <w:p w14:paraId="11D5325D" w14:textId="77777777" w:rsidR="00B50050" w:rsidRDefault="00B50050" w:rsidP="0088127C">
            <w:pPr>
              <w:pStyle w:val="OtherTableBody"/>
            </w:pPr>
            <w:r>
              <w:t>DTM</w:t>
            </w:r>
          </w:p>
        </w:tc>
        <w:tc>
          <w:tcPr>
            <w:tcW w:w="700" w:type="dxa"/>
          </w:tcPr>
          <w:p w14:paraId="3AF9E04B" w14:textId="77777777" w:rsidR="00B50050" w:rsidRDefault="00B50050" w:rsidP="0088127C">
            <w:pPr>
              <w:pStyle w:val="OtherTableBody"/>
            </w:pPr>
          </w:p>
        </w:tc>
        <w:tc>
          <w:tcPr>
            <w:tcW w:w="600" w:type="dxa"/>
          </w:tcPr>
          <w:p w14:paraId="1F1E742A" w14:textId="77777777" w:rsidR="00B50050" w:rsidRDefault="00B50050" w:rsidP="0088127C">
            <w:pPr>
              <w:pStyle w:val="OtherTableBody"/>
            </w:pPr>
          </w:p>
        </w:tc>
        <w:tc>
          <w:tcPr>
            <w:tcW w:w="900" w:type="dxa"/>
          </w:tcPr>
          <w:p w14:paraId="6E5B3DB5" w14:textId="77777777" w:rsidR="00B50050" w:rsidRDefault="00B50050" w:rsidP="0088127C">
            <w:pPr>
              <w:pStyle w:val="OtherTableBody"/>
            </w:pPr>
            <w:r>
              <w:t>16.4.8.2</w:t>
            </w:r>
          </w:p>
        </w:tc>
      </w:tr>
      <w:tr w:rsidR="00B50050" w14:paraId="0EA1C0CD" w14:textId="77777777" w:rsidTr="00195548">
        <w:tc>
          <w:tcPr>
            <w:tcW w:w="3500" w:type="dxa"/>
          </w:tcPr>
          <w:p w14:paraId="6D508745" w14:textId="77777777" w:rsidR="00B50050" w:rsidRDefault="00B50050" w:rsidP="0088127C">
            <w:pPr>
              <w:pStyle w:val="OtherTableBody"/>
            </w:pPr>
            <w:r>
              <w:t>Payment/Remittance Expiration Date/Time</w:t>
            </w:r>
          </w:p>
        </w:tc>
        <w:tc>
          <w:tcPr>
            <w:tcW w:w="700" w:type="dxa"/>
          </w:tcPr>
          <w:p w14:paraId="45625202" w14:textId="77777777" w:rsidR="00B50050" w:rsidRDefault="00B50050" w:rsidP="0088127C">
            <w:pPr>
              <w:pStyle w:val="OtherTableBody"/>
            </w:pPr>
            <w:r>
              <w:t>02020</w:t>
            </w:r>
          </w:p>
        </w:tc>
        <w:tc>
          <w:tcPr>
            <w:tcW w:w="600" w:type="dxa"/>
          </w:tcPr>
          <w:p w14:paraId="67F0FEF3" w14:textId="77777777" w:rsidR="00B50050" w:rsidRDefault="00B50050" w:rsidP="0088127C">
            <w:pPr>
              <w:pStyle w:val="OtherTableBody"/>
            </w:pPr>
            <w:r>
              <w:t>PMT</w:t>
            </w:r>
          </w:p>
        </w:tc>
        <w:tc>
          <w:tcPr>
            <w:tcW w:w="600" w:type="dxa"/>
          </w:tcPr>
          <w:p w14:paraId="2371A385" w14:textId="77777777" w:rsidR="00B50050" w:rsidRDefault="00B50050" w:rsidP="0088127C">
            <w:pPr>
              <w:pStyle w:val="OtherTableBody"/>
            </w:pPr>
            <w:r>
              <w:t>3</w:t>
            </w:r>
          </w:p>
        </w:tc>
        <w:tc>
          <w:tcPr>
            <w:tcW w:w="600" w:type="dxa"/>
          </w:tcPr>
          <w:p w14:paraId="599AE6BA" w14:textId="77777777" w:rsidR="00B50050" w:rsidRDefault="00B50050" w:rsidP="0088127C">
            <w:pPr>
              <w:pStyle w:val="OtherTableBody"/>
            </w:pPr>
            <w:r>
              <w:t>..</w:t>
            </w:r>
          </w:p>
        </w:tc>
        <w:tc>
          <w:tcPr>
            <w:tcW w:w="600" w:type="dxa"/>
          </w:tcPr>
          <w:p w14:paraId="26925D5D" w14:textId="77777777" w:rsidR="00B50050" w:rsidRDefault="00B50050" w:rsidP="0088127C">
            <w:pPr>
              <w:pStyle w:val="OtherTableBody"/>
            </w:pPr>
          </w:p>
        </w:tc>
        <w:tc>
          <w:tcPr>
            <w:tcW w:w="600" w:type="dxa"/>
          </w:tcPr>
          <w:p w14:paraId="581492EC" w14:textId="77777777" w:rsidR="00B50050" w:rsidRDefault="00B50050" w:rsidP="0088127C">
            <w:pPr>
              <w:pStyle w:val="OtherTableBody"/>
            </w:pPr>
            <w:r>
              <w:t>DTM</w:t>
            </w:r>
          </w:p>
        </w:tc>
        <w:tc>
          <w:tcPr>
            <w:tcW w:w="700" w:type="dxa"/>
          </w:tcPr>
          <w:p w14:paraId="28555548" w14:textId="77777777" w:rsidR="00B50050" w:rsidRDefault="00B50050" w:rsidP="0088127C">
            <w:pPr>
              <w:pStyle w:val="OtherTableBody"/>
            </w:pPr>
          </w:p>
        </w:tc>
        <w:tc>
          <w:tcPr>
            <w:tcW w:w="600" w:type="dxa"/>
          </w:tcPr>
          <w:p w14:paraId="6CB5740F" w14:textId="77777777" w:rsidR="00B50050" w:rsidRDefault="00B50050" w:rsidP="0088127C">
            <w:pPr>
              <w:pStyle w:val="OtherTableBody"/>
            </w:pPr>
          </w:p>
        </w:tc>
        <w:tc>
          <w:tcPr>
            <w:tcW w:w="900" w:type="dxa"/>
          </w:tcPr>
          <w:p w14:paraId="0832598A" w14:textId="77777777" w:rsidR="00B50050" w:rsidRDefault="00B50050" w:rsidP="0088127C">
            <w:pPr>
              <w:pStyle w:val="OtherTableBody"/>
            </w:pPr>
            <w:r>
              <w:t>16.4.8.3</w:t>
            </w:r>
          </w:p>
        </w:tc>
      </w:tr>
      <w:tr w:rsidR="00B50050" w14:paraId="108824D9" w14:textId="77777777" w:rsidTr="00195548">
        <w:tc>
          <w:tcPr>
            <w:tcW w:w="3500" w:type="dxa"/>
          </w:tcPr>
          <w:p w14:paraId="6E6E3EC1" w14:textId="77777777" w:rsidR="00B50050" w:rsidRDefault="00B50050" w:rsidP="0088127C">
            <w:pPr>
              <w:pStyle w:val="OtherTableBody"/>
            </w:pPr>
            <w:r>
              <w:t>Payor ID</w:t>
            </w:r>
          </w:p>
        </w:tc>
        <w:tc>
          <w:tcPr>
            <w:tcW w:w="700" w:type="dxa"/>
          </w:tcPr>
          <w:p w14:paraId="166A5A7E" w14:textId="77777777" w:rsidR="00B50050" w:rsidRDefault="00B50050" w:rsidP="0088127C">
            <w:pPr>
              <w:pStyle w:val="OtherTableBody"/>
            </w:pPr>
            <w:r>
              <w:t>00496</w:t>
            </w:r>
          </w:p>
        </w:tc>
        <w:tc>
          <w:tcPr>
            <w:tcW w:w="600" w:type="dxa"/>
          </w:tcPr>
          <w:p w14:paraId="091E484D" w14:textId="77777777" w:rsidR="00B50050" w:rsidRDefault="00B50050" w:rsidP="0088127C">
            <w:pPr>
              <w:pStyle w:val="OtherTableBody"/>
            </w:pPr>
            <w:r>
              <w:t>IN2</w:t>
            </w:r>
          </w:p>
        </w:tc>
        <w:tc>
          <w:tcPr>
            <w:tcW w:w="600" w:type="dxa"/>
          </w:tcPr>
          <w:p w14:paraId="69C8721C" w14:textId="77777777" w:rsidR="00B50050" w:rsidRDefault="00B50050" w:rsidP="0088127C">
            <w:pPr>
              <w:pStyle w:val="OtherTableBody"/>
            </w:pPr>
            <w:r>
              <w:t>25</w:t>
            </w:r>
          </w:p>
        </w:tc>
        <w:tc>
          <w:tcPr>
            <w:tcW w:w="600" w:type="dxa"/>
          </w:tcPr>
          <w:p w14:paraId="49CE8898" w14:textId="77777777" w:rsidR="00B50050" w:rsidRDefault="00B50050" w:rsidP="0088127C">
            <w:pPr>
              <w:pStyle w:val="OtherTableBody"/>
            </w:pPr>
            <w:r>
              <w:t>..</w:t>
            </w:r>
          </w:p>
        </w:tc>
        <w:tc>
          <w:tcPr>
            <w:tcW w:w="600" w:type="dxa"/>
          </w:tcPr>
          <w:p w14:paraId="135B02B1" w14:textId="77777777" w:rsidR="00B50050" w:rsidRDefault="00B50050" w:rsidP="0088127C">
            <w:pPr>
              <w:pStyle w:val="OtherTableBody"/>
            </w:pPr>
          </w:p>
        </w:tc>
        <w:tc>
          <w:tcPr>
            <w:tcW w:w="600" w:type="dxa"/>
          </w:tcPr>
          <w:p w14:paraId="2583011E" w14:textId="77777777" w:rsidR="00B50050" w:rsidRDefault="00B50050" w:rsidP="0088127C">
            <w:pPr>
              <w:pStyle w:val="OtherTableBody"/>
            </w:pPr>
            <w:r>
              <w:t>CX</w:t>
            </w:r>
          </w:p>
        </w:tc>
        <w:tc>
          <w:tcPr>
            <w:tcW w:w="700" w:type="dxa"/>
          </w:tcPr>
          <w:p w14:paraId="2DCE93F2" w14:textId="77777777" w:rsidR="00B50050" w:rsidRDefault="00B50050" w:rsidP="0088127C">
            <w:pPr>
              <w:pStyle w:val="OtherTableBody"/>
            </w:pPr>
            <w:r>
              <w:t>Y</w:t>
            </w:r>
          </w:p>
        </w:tc>
        <w:tc>
          <w:tcPr>
            <w:tcW w:w="600" w:type="dxa"/>
          </w:tcPr>
          <w:p w14:paraId="690E7FA8" w14:textId="77777777" w:rsidR="00B50050" w:rsidRDefault="00B50050" w:rsidP="0088127C">
            <w:pPr>
              <w:pStyle w:val="OtherTableBody"/>
            </w:pPr>
          </w:p>
        </w:tc>
        <w:tc>
          <w:tcPr>
            <w:tcW w:w="900" w:type="dxa"/>
          </w:tcPr>
          <w:p w14:paraId="6C443A94" w14:textId="77777777" w:rsidR="00B50050" w:rsidRDefault="00B50050" w:rsidP="0088127C">
            <w:pPr>
              <w:pStyle w:val="OtherTableBody"/>
            </w:pPr>
            <w:r>
              <w:t>6.5.7.25</w:t>
            </w:r>
          </w:p>
        </w:tc>
      </w:tr>
      <w:tr w:rsidR="00B50050" w14:paraId="1C3FD65A" w14:textId="77777777" w:rsidTr="00195548">
        <w:tc>
          <w:tcPr>
            <w:tcW w:w="3500" w:type="dxa"/>
          </w:tcPr>
          <w:p w14:paraId="51FA4DA8" w14:textId="77777777" w:rsidR="00B50050" w:rsidRDefault="00B50050" w:rsidP="0088127C">
            <w:pPr>
              <w:pStyle w:val="OtherTableBody"/>
            </w:pPr>
            <w:r>
              <w:t>Payor Subscriber ID</w:t>
            </w:r>
          </w:p>
        </w:tc>
        <w:tc>
          <w:tcPr>
            <w:tcW w:w="700" w:type="dxa"/>
          </w:tcPr>
          <w:p w14:paraId="0A82020C" w14:textId="77777777" w:rsidR="00B50050" w:rsidRDefault="00B50050" w:rsidP="0088127C">
            <w:pPr>
              <w:pStyle w:val="OtherTableBody"/>
            </w:pPr>
            <w:r>
              <w:t>00497</w:t>
            </w:r>
          </w:p>
        </w:tc>
        <w:tc>
          <w:tcPr>
            <w:tcW w:w="600" w:type="dxa"/>
          </w:tcPr>
          <w:p w14:paraId="38953BEF" w14:textId="77777777" w:rsidR="00B50050" w:rsidRDefault="00B50050" w:rsidP="0088127C">
            <w:pPr>
              <w:pStyle w:val="OtherTableBody"/>
            </w:pPr>
            <w:r>
              <w:t>IN2</w:t>
            </w:r>
          </w:p>
        </w:tc>
        <w:tc>
          <w:tcPr>
            <w:tcW w:w="600" w:type="dxa"/>
          </w:tcPr>
          <w:p w14:paraId="502914CB" w14:textId="77777777" w:rsidR="00B50050" w:rsidRDefault="00B50050" w:rsidP="0088127C">
            <w:pPr>
              <w:pStyle w:val="OtherTableBody"/>
            </w:pPr>
            <w:r>
              <w:t>26</w:t>
            </w:r>
          </w:p>
        </w:tc>
        <w:tc>
          <w:tcPr>
            <w:tcW w:w="600" w:type="dxa"/>
          </w:tcPr>
          <w:p w14:paraId="530F88D6" w14:textId="77777777" w:rsidR="00B50050" w:rsidRDefault="00B50050" w:rsidP="0088127C">
            <w:pPr>
              <w:pStyle w:val="OtherTableBody"/>
            </w:pPr>
            <w:r>
              <w:t>..</w:t>
            </w:r>
          </w:p>
        </w:tc>
        <w:tc>
          <w:tcPr>
            <w:tcW w:w="600" w:type="dxa"/>
          </w:tcPr>
          <w:p w14:paraId="16015276" w14:textId="77777777" w:rsidR="00B50050" w:rsidRDefault="00B50050" w:rsidP="0088127C">
            <w:pPr>
              <w:pStyle w:val="OtherTableBody"/>
            </w:pPr>
          </w:p>
        </w:tc>
        <w:tc>
          <w:tcPr>
            <w:tcW w:w="600" w:type="dxa"/>
          </w:tcPr>
          <w:p w14:paraId="4BC52EBE" w14:textId="77777777" w:rsidR="00B50050" w:rsidRDefault="00B50050" w:rsidP="0088127C">
            <w:pPr>
              <w:pStyle w:val="OtherTableBody"/>
            </w:pPr>
            <w:r>
              <w:t>CX</w:t>
            </w:r>
          </w:p>
        </w:tc>
        <w:tc>
          <w:tcPr>
            <w:tcW w:w="700" w:type="dxa"/>
          </w:tcPr>
          <w:p w14:paraId="669EF980" w14:textId="77777777" w:rsidR="00B50050" w:rsidRDefault="00B50050" w:rsidP="0088127C">
            <w:pPr>
              <w:pStyle w:val="OtherTableBody"/>
            </w:pPr>
            <w:r>
              <w:t>Y</w:t>
            </w:r>
          </w:p>
        </w:tc>
        <w:tc>
          <w:tcPr>
            <w:tcW w:w="600" w:type="dxa"/>
          </w:tcPr>
          <w:p w14:paraId="7BD69277" w14:textId="77777777" w:rsidR="00B50050" w:rsidRDefault="00B50050" w:rsidP="0088127C">
            <w:pPr>
              <w:pStyle w:val="OtherTableBody"/>
            </w:pPr>
          </w:p>
        </w:tc>
        <w:tc>
          <w:tcPr>
            <w:tcW w:w="900" w:type="dxa"/>
          </w:tcPr>
          <w:p w14:paraId="71BDDFCE" w14:textId="77777777" w:rsidR="00B50050" w:rsidRDefault="00B50050" w:rsidP="0088127C">
            <w:pPr>
              <w:pStyle w:val="OtherTableBody"/>
            </w:pPr>
            <w:r>
              <w:t>6.5.7.26</w:t>
            </w:r>
          </w:p>
        </w:tc>
      </w:tr>
      <w:tr w:rsidR="00B50050" w14:paraId="0B7F6850" w14:textId="77777777" w:rsidTr="00195548">
        <w:tc>
          <w:tcPr>
            <w:tcW w:w="3500" w:type="dxa"/>
          </w:tcPr>
          <w:p w14:paraId="580EFF8E" w14:textId="77777777" w:rsidR="00B50050" w:rsidRDefault="00B50050" w:rsidP="0088127C">
            <w:pPr>
              <w:pStyle w:val="OtherTableBody"/>
            </w:pPr>
            <w:r>
              <w:t>PCA Dose Amount</w:t>
            </w:r>
          </w:p>
        </w:tc>
        <w:tc>
          <w:tcPr>
            <w:tcW w:w="700" w:type="dxa"/>
          </w:tcPr>
          <w:p w14:paraId="526EC1A7" w14:textId="77777777" w:rsidR="00B50050" w:rsidRDefault="00B50050" w:rsidP="0088127C">
            <w:pPr>
              <w:pStyle w:val="OtherTableBody"/>
            </w:pPr>
            <w:r>
              <w:t>03325</w:t>
            </w:r>
          </w:p>
        </w:tc>
        <w:tc>
          <w:tcPr>
            <w:tcW w:w="600" w:type="dxa"/>
          </w:tcPr>
          <w:p w14:paraId="7E08000D" w14:textId="77777777" w:rsidR="00B50050" w:rsidRDefault="00B50050" w:rsidP="0088127C">
            <w:pPr>
              <w:pStyle w:val="OtherTableBody"/>
            </w:pPr>
            <w:r>
              <w:t>RXV</w:t>
            </w:r>
          </w:p>
        </w:tc>
        <w:tc>
          <w:tcPr>
            <w:tcW w:w="600" w:type="dxa"/>
          </w:tcPr>
          <w:p w14:paraId="13F6F181" w14:textId="77777777" w:rsidR="00B50050" w:rsidRDefault="00B50050" w:rsidP="0088127C">
            <w:pPr>
              <w:pStyle w:val="OtherTableBody"/>
            </w:pPr>
            <w:r>
              <w:t>8</w:t>
            </w:r>
          </w:p>
        </w:tc>
        <w:tc>
          <w:tcPr>
            <w:tcW w:w="600" w:type="dxa"/>
          </w:tcPr>
          <w:p w14:paraId="039BA23B" w14:textId="77777777" w:rsidR="00B50050" w:rsidRDefault="00B50050" w:rsidP="0088127C">
            <w:pPr>
              <w:pStyle w:val="OtherTableBody"/>
            </w:pPr>
            <w:r>
              <w:t>..</w:t>
            </w:r>
          </w:p>
        </w:tc>
        <w:tc>
          <w:tcPr>
            <w:tcW w:w="600" w:type="dxa"/>
          </w:tcPr>
          <w:p w14:paraId="04AB660A" w14:textId="77777777" w:rsidR="00B50050" w:rsidRDefault="00B50050" w:rsidP="0088127C">
            <w:pPr>
              <w:pStyle w:val="OtherTableBody"/>
            </w:pPr>
            <w:r>
              <w:t>20=</w:t>
            </w:r>
          </w:p>
        </w:tc>
        <w:tc>
          <w:tcPr>
            <w:tcW w:w="600" w:type="dxa"/>
          </w:tcPr>
          <w:p w14:paraId="3E762E60" w14:textId="77777777" w:rsidR="00B50050" w:rsidRDefault="00B50050" w:rsidP="0088127C">
            <w:pPr>
              <w:pStyle w:val="OtherTableBody"/>
            </w:pPr>
            <w:r>
              <w:t>NM</w:t>
            </w:r>
          </w:p>
        </w:tc>
        <w:tc>
          <w:tcPr>
            <w:tcW w:w="700" w:type="dxa"/>
          </w:tcPr>
          <w:p w14:paraId="56DE012D" w14:textId="77777777" w:rsidR="00B50050" w:rsidRDefault="00B50050" w:rsidP="0088127C">
            <w:pPr>
              <w:pStyle w:val="OtherTableBody"/>
            </w:pPr>
          </w:p>
        </w:tc>
        <w:tc>
          <w:tcPr>
            <w:tcW w:w="600" w:type="dxa"/>
          </w:tcPr>
          <w:p w14:paraId="1DDFEF32" w14:textId="77777777" w:rsidR="00B50050" w:rsidRDefault="00B50050" w:rsidP="0088127C">
            <w:pPr>
              <w:pStyle w:val="OtherTableBody"/>
            </w:pPr>
          </w:p>
        </w:tc>
        <w:tc>
          <w:tcPr>
            <w:tcW w:w="900" w:type="dxa"/>
          </w:tcPr>
          <w:p w14:paraId="32E80E75" w14:textId="77777777" w:rsidR="00B50050" w:rsidRDefault="00B50050" w:rsidP="0088127C">
            <w:pPr>
              <w:pStyle w:val="OtherTableBody"/>
            </w:pPr>
            <w:r>
              <w:t>4A.4.8.8</w:t>
            </w:r>
          </w:p>
        </w:tc>
      </w:tr>
      <w:tr w:rsidR="00B50050" w14:paraId="4348C62D" w14:textId="77777777" w:rsidTr="00195548">
        <w:tc>
          <w:tcPr>
            <w:tcW w:w="3500" w:type="dxa"/>
          </w:tcPr>
          <w:p w14:paraId="31D17551" w14:textId="77777777" w:rsidR="00B50050" w:rsidRDefault="00B50050" w:rsidP="0088127C">
            <w:pPr>
              <w:pStyle w:val="OtherTableBody"/>
            </w:pPr>
            <w:r>
              <w:t>PCA Dose Amount Units</w:t>
            </w:r>
          </w:p>
        </w:tc>
        <w:tc>
          <w:tcPr>
            <w:tcW w:w="700" w:type="dxa"/>
          </w:tcPr>
          <w:p w14:paraId="4B8E7D5E" w14:textId="77777777" w:rsidR="00B50050" w:rsidRDefault="00B50050" w:rsidP="0088127C">
            <w:pPr>
              <w:pStyle w:val="OtherTableBody"/>
            </w:pPr>
            <w:r>
              <w:t>03326</w:t>
            </w:r>
          </w:p>
        </w:tc>
        <w:tc>
          <w:tcPr>
            <w:tcW w:w="600" w:type="dxa"/>
          </w:tcPr>
          <w:p w14:paraId="346C49EE" w14:textId="77777777" w:rsidR="00B50050" w:rsidRDefault="00B50050" w:rsidP="0088127C">
            <w:pPr>
              <w:pStyle w:val="OtherTableBody"/>
            </w:pPr>
            <w:r>
              <w:t>RXV</w:t>
            </w:r>
          </w:p>
        </w:tc>
        <w:tc>
          <w:tcPr>
            <w:tcW w:w="600" w:type="dxa"/>
          </w:tcPr>
          <w:p w14:paraId="395CED94" w14:textId="77777777" w:rsidR="00B50050" w:rsidRDefault="00B50050" w:rsidP="0088127C">
            <w:pPr>
              <w:pStyle w:val="OtherTableBody"/>
            </w:pPr>
            <w:r>
              <w:t>9</w:t>
            </w:r>
          </w:p>
        </w:tc>
        <w:tc>
          <w:tcPr>
            <w:tcW w:w="600" w:type="dxa"/>
          </w:tcPr>
          <w:p w14:paraId="3D13107F" w14:textId="77777777" w:rsidR="00B50050" w:rsidRDefault="00B50050" w:rsidP="0088127C">
            <w:pPr>
              <w:pStyle w:val="OtherTableBody"/>
            </w:pPr>
            <w:r>
              <w:t>..</w:t>
            </w:r>
          </w:p>
        </w:tc>
        <w:tc>
          <w:tcPr>
            <w:tcW w:w="600" w:type="dxa"/>
          </w:tcPr>
          <w:p w14:paraId="1F6CA7CA" w14:textId="77777777" w:rsidR="00B50050" w:rsidRDefault="00B50050" w:rsidP="0088127C">
            <w:pPr>
              <w:pStyle w:val="OtherTableBody"/>
            </w:pPr>
          </w:p>
        </w:tc>
        <w:tc>
          <w:tcPr>
            <w:tcW w:w="600" w:type="dxa"/>
          </w:tcPr>
          <w:p w14:paraId="266DA715" w14:textId="77777777" w:rsidR="00B50050" w:rsidRDefault="00B50050" w:rsidP="0088127C">
            <w:pPr>
              <w:pStyle w:val="OtherTableBody"/>
            </w:pPr>
            <w:r>
              <w:t>CWE</w:t>
            </w:r>
          </w:p>
        </w:tc>
        <w:tc>
          <w:tcPr>
            <w:tcW w:w="700" w:type="dxa"/>
          </w:tcPr>
          <w:p w14:paraId="57AF9B08" w14:textId="77777777" w:rsidR="00B50050" w:rsidRDefault="00B50050" w:rsidP="0088127C">
            <w:pPr>
              <w:pStyle w:val="OtherTableBody"/>
            </w:pPr>
          </w:p>
        </w:tc>
        <w:tc>
          <w:tcPr>
            <w:tcW w:w="600" w:type="dxa"/>
          </w:tcPr>
          <w:p w14:paraId="06DB69E9" w14:textId="77777777" w:rsidR="00B50050" w:rsidRDefault="00B50050" w:rsidP="0088127C">
            <w:pPr>
              <w:pStyle w:val="OtherTableBody"/>
            </w:pPr>
            <w:r>
              <w:t>0769</w:t>
            </w:r>
          </w:p>
        </w:tc>
        <w:tc>
          <w:tcPr>
            <w:tcW w:w="900" w:type="dxa"/>
          </w:tcPr>
          <w:p w14:paraId="2A7AC79E" w14:textId="77777777" w:rsidR="00B50050" w:rsidRDefault="00B50050" w:rsidP="0088127C">
            <w:pPr>
              <w:pStyle w:val="OtherTableBody"/>
            </w:pPr>
            <w:r>
              <w:t>4A.4.8.9</w:t>
            </w:r>
          </w:p>
        </w:tc>
      </w:tr>
      <w:tr w:rsidR="00B50050" w14:paraId="28898917" w14:textId="77777777" w:rsidTr="00195548">
        <w:tc>
          <w:tcPr>
            <w:tcW w:w="3500" w:type="dxa"/>
          </w:tcPr>
          <w:p w14:paraId="59E774A7" w14:textId="77777777" w:rsidR="00B50050" w:rsidRDefault="00B50050" w:rsidP="0088127C">
            <w:pPr>
              <w:pStyle w:val="OtherTableBody"/>
            </w:pPr>
            <w:r>
              <w:t>PCA Dose Amount Volume</w:t>
            </w:r>
          </w:p>
        </w:tc>
        <w:tc>
          <w:tcPr>
            <w:tcW w:w="700" w:type="dxa"/>
          </w:tcPr>
          <w:p w14:paraId="1F730F60" w14:textId="77777777" w:rsidR="00B50050" w:rsidRDefault="00B50050" w:rsidP="0088127C">
            <w:pPr>
              <w:pStyle w:val="OtherTableBody"/>
            </w:pPr>
            <w:r>
              <w:t>03327</w:t>
            </w:r>
          </w:p>
        </w:tc>
        <w:tc>
          <w:tcPr>
            <w:tcW w:w="600" w:type="dxa"/>
          </w:tcPr>
          <w:p w14:paraId="1C218E26" w14:textId="77777777" w:rsidR="00B50050" w:rsidRDefault="00B50050" w:rsidP="0088127C">
            <w:pPr>
              <w:pStyle w:val="OtherTableBody"/>
            </w:pPr>
            <w:r>
              <w:t>RXV</w:t>
            </w:r>
          </w:p>
        </w:tc>
        <w:tc>
          <w:tcPr>
            <w:tcW w:w="600" w:type="dxa"/>
          </w:tcPr>
          <w:p w14:paraId="4E570B17" w14:textId="77777777" w:rsidR="00B50050" w:rsidRDefault="00B50050" w:rsidP="0088127C">
            <w:pPr>
              <w:pStyle w:val="OtherTableBody"/>
            </w:pPr>
            <w:r>
              <w:t>10</w:t>
            </w:r>
          </w:p>
        </w:tc>
        <w:tc>
          <w:tcPr>
            <w:tcW w:w="600" w:type="dxa"/>
          </w:tcPr>
          <w:p w14:paraId="7C514F89" w14:textId="77777777" w:rsidR="00B50050" w:rsidRDefault="00B50050" w:rsidP="0088127C">
            <w:pPr>
              <w:pStyle w:val="OtherTableBody"/>
            </w:pPr>
            <w:r>
              <w:t>..</w:t>
            </w:r>
          </w:p>
        </w:tc>
        <w:tc>
          <w:tcPr>
            <w:tcW w:w="600" w:type="dxa"/>
          </w:tcPr>
          <w:p w14:paraId="56654755" w14:textId="77777777" w:rsidR="00B50050" w:rsidRDefault="00B50050" w:rsidP="0088127C">
            <w:pPr>
              <w:pStyle w:val="OtherTableBody"/>
            </w:pPr>
            <w:r>
              <w:t>20=</w:t>
            </w:r>
          </w:p>
        </w:tc>
        <w:tc>
          <w:tcPr>
            <w:tcW w:w="600" w:type="dxa"/>
          </w:tcPr>
          <w:p w14:paraId="066E7ECB" w14:textId="77777777" w:rsidR="00B50050" w:rsidRDefault="00B50050" w:rsidP="0088127C">
            <w:pPr>
              <w:pStyle w:val="OtherTableBody"/>
            </w:pPr>
            <w:r>
              <w:t>NM</w:t>
            </w:r>
          </w:p>
        </w:tc>
        <w:tc>
          <w:tcPr>
            <w:tcW w:w="700" w:type="dxa"/>
          </w:tcPr>
          <w:p w14:paraId="5802EF56" w14:textId="77777777" w:rsidR="00B50050" w:rsidRDefault="00B50050" w:rsidP="0088127C">
            <w:pPr>
              <w:pStyle w:val="OtherTableBody"/>
            </w:pPr>
          </w:p>
        </w:tc>
        <w:tc>
          <w:tcPr>
            <w:tcW w:w="600" w:type="dxa"/>
          </w:tcPr>
          <w:p w14:paraId="03A49BED" w14:textId="77777777" w:rsidR="00B50050" w:rsidRDefault="00B50050" w:rsidP="0088127C">
            <w:pPr>
              <w:pStyle w:val="OtherTableBody"/>
            </w:pPr>
          </w:p>
        </w:tc>
        <w:tc>
          <w:tcPr>
            <w:tcW w:w="900" w:type="dxa"/>
          </w:tcPr>
          <w:p w14:paraId="5CFE72DE" w14:textId="77777777" w:rsidR="00B50050" w:rsidRDefault="00B50050" w:rsidP="0088127C">
            <w:pPr>
              <w:pStyle w:val="OtherTableBody"/>
            </w:pPr>
            <w:r>
              <w:t>4A.4.8.10</w:t>
            </w:r>
          </w:p>
        </w:tc>
      </w:tr>
      <w:tr w:rsidR="00B50050" w14:paraId="13CB8EF5" w14:textId="77777777" w:rsidTr="00195548">
        <w:tc>
          <w:tcPr>
            <w:tcW w:w="3500" w:type="dxa"/>
          </w:tcPr>
          <w:p w14:paraId="3F5CF40C" w14:textId="77777777" w:rsidR="00B50050" w:rsidRDefault="00B50050" w:rsidP="0088127C">
            <w:pPr>
              <w:pStyle w:val="OtherTableBody"/>
            </w:pPr>
            <w:r>
              <w:t>PCA Dose Amount Volume Units</w:t>
            </w:r>
          </w:p>
        </w:tc>
        <w:tc>
          <w:tcPr>
            <w:tcW w:w="700" w:type="dxa"/>
          </w:tcPr>
          <w:p w14:paraId="6C0B4F24" w14:textId="77777777" w:rsidR="00B50050" w:rsidRDefault="00B50050" w:rsidP="0088127C">
            <w:pPr>
              <w:pStyle w:val="OtherTableBody"/>
            </w:pPr>
            <w:r>
              <w:t>03328</w:t>
            </w:r>
          </w:p>
        </w:tc>
        <w:tc>
          <w:tcPr>
            <w:tcW w:w="600" w:type="dxa"/>
          </w:tcPr>
          <w:p w14:paraId="08E80FAB" w14:textId="77777777" w:rsidR="00B50050" w:rsidRDefault="00B50050" w:rsidP="0088127C">
            <w:pPr>
              <w:pStyle w:val="OtherTableBody"/>
            </w:pPr>
            <w:r>
              <w:t>RXV</w:t>
            </w:r>
          </w:p>
        </w:tc>
        <w:tc>
          <w:tcPr>
            <w:tcW w:w="600" w:type="dxa"/>
          </w:tcPr>
          <w:p w14:paraId="49ADC2B3" w14:textId="77777777" w:rsidR="00B50050" w:rsidRDefault="00B50050" w:rsidP="0088127C">
            <w:pPr>
              <w:pStyle w:val="OtherTableBody"/>
            </w:pPr>
            <w:r>
              <w:t>11</w:t>
            </w:r>
          </w:p>
        </w:tc>
        <w:tc>
          <w:tcPr>
            <w:tcW w:w="600" w:type="dxa"/>
          </w:tcPr>
          <w:p w14:paraId="2A1333FB" w14:textId="77777777" w:rsidR="00B50050" w:rsidRDefault="00B50050" w:rsidP="0088127C">
            <w:pPr>
              <w:pStyle w:val="OtherTableBody"/>
            </w:pPr>
            <w:r>
              <w:t>..</w:t>
            </w:r>
          </w:p>
        </w:tc>
        <w:tc>
          <w:tcPr>
            <w:tcW w:w="600" w:type="dxa"/>
          </w:tcPr>
          <w:p w14:paraId="3DBDEDB0" w14:textId="77777777" w:rsidR="00B50050" w:rsidRDefault="00B50050" w:rsidP="0088127C">
            <w:pPr>
              <w:pStyle w:val="OtherTableBody"/>
            </w:pPr>
          </w:p>
        </w:tc>
        <w:tc>
          <w:tcPr>
            <w:tcW w:w="600" w:type="dxa"/>
          </w:tcPr>
          <w:p w14:paraId="3A545A0C" w14:textId="77777777" w:rsidR="00B50050" w:rsidRDefault="00B50050" w:rsidP="0088127C">
            <w:pPr>
              <w:pStyle w:val="OtherTableBody"/>
            </w:pPr>
            <w:r>
              <w:t>CWE</w:t>
            </w:r>
          </w:p>
        </w:tc>
        <w:tc>
          <w:tcPr>
            <w:tcW w:w="700" w:type="dxa"/>
          </w:tcPr>
          <w:p w14:paraId="510F416B" w14:textId="77777777" w:rsidR="00B50050" w:rsidRDefault="00B50050" w:rsidP="0088127C">
            <w:pPr>
              <w:pStyle w:val="OtherTableBody"/>
            </w:pPr>
          </w:p>
        </w:tc>
        <w:tc>
          <w:tcPr>
            <w:tcW w:w="600" w:type="dxa"/>
          </w:tcPr>
          <w:p w14:paraId="514D9583" w14:textId="77777777" w:rsidR="00B50050" w:rsidRDefault="00B50050" w:rsidP="0088127C">
            <w:pPr>
              <w:pStyle w:val="OtherTableBody"/>
            </w:pPr>
            <w:r>
              <w:t>0770</w:t>
            </w:r>
          </w:p>
        </w:tc>
        <w:tc>
          <w:tcPr>
            <w:tcW w:w="900" w:type="dxa"/>
          </w:tcPr>
          <w:p w14:paraId="286DB528" w14:textId="77777777" w:rsidR="00B50050" w:rsidRDefault="00B50050" w:rsidP="0088127C">
            <w:pPr>
              <w:pStyle w:val="OtherTableBody"/>
            </w:pPr>
            <w:r>
              <w:t>4A.4.8.11</w:t>
            </w:r>
          </w:p>
        </w:tc>
      </w:tr>
      <w:tr w:rsidR="00B50050" w14:paraId="5440935F" w14:textId="77777777" w:rsidTr="00195548">
        <w:tc>
          <w:tcPr>
            <w:tcW w:w="3500" w:type="dxa"/>
          </w:tcPr>
          <w:p w14:paraId="0338152A" w14:textId="77777777" w:rsidR="00B50050" w:rsidRDefault="00B50050" w:rsidP="0088127C">
            <w:pPr>
              <w:pStyle w:val="OtherTableBody"/>
            </w:pPr>
            <w:r>
              <w:t>PCA Type</w:t>
            </w:r>
          </w:p>
        </w:tc>
        <w:tc>
          <w:tcPr>
            <w:tcW w:w="700" w:type="dxa"/>
          </w:tcPr>
          <w:p w14:paraId="19909CAA" w14:textId="77777777" w:rsidR="00B50050" w:rsidRDefault="00B50050" w:rsidP="0088127C">
            <w:pPr>
              <w:pStyle w:val="OtherTableBody"/>
            </w:pPr>
            <w:r>
              <w:t>03324</w:t>
            </w:r>
          </w:p>
        </w:tc>
        <w:tc>
          <w:tcPr>
            <w:tcW w:w="600" w:type="dxa"/>
          </w:tcPr>
          <w:p w14:paraId="5BD6E646" w14:textId="77777777" w:rsidR="00B50050" w:rsidRDefault="00B50050" w:rsidP="0088127C">
            <w:pPr>
              <w:pStyle w:val="OtherTableBody"/>
            </w:pPr>
            <w:r>
              <w:t>RXV</w:t>
            </w:r>
          </w:p>
        </w:tc>
        <w:tc>
          <w:tcPr>
            <w:tcW w:w="600" w:type="dxa"/>
          </w:tcPr>
          <w:p w14:paraId="5E4CE4F8" w14:textId="77777777" w:rsidR="00B50050" w:rsidRDefault="00B50050" w:rsidP="0088127C">
            <w:pPr>
              <w:pStyle w:val="OtherTableBody"/>
            </w:pPr>
            <w:r>
              <w:t>7</w:t>
            </w:r>
          </w:p>
        </w:tc>
        <w:tc>
          <w:tcPr>
            <w:tcW w:w="600" w:type="dxa"/>
          </w:tcPr>
          <w:p w14:paraId="46F8DA41" w14:textId="77777777" w:rsidR="00B50050" w:rsidRDefault="00B50050" w:rsidP="0088127C">
            <w:pPr>
              <w:pStyle w:val="OtherTableBody"/>
            </w:pPr>
            <w:r>
              <w:t>1..2</w:t>
            </w:r>
          </w:p>
        </w:tc>
        <w:tc>
          <w:tcPr>
            <w:tcW w:w="600" w:type="dxa"/>
          </w:tcPr>
          <w:p w14:paraId="53D9D97C" w14:textId="77777777" w:rsidR="00B50050" w:rsidRDefault="00B50050" w:rsidP="0088127C">
            <w:pPr>
              <w:pStyle w:val="OtherTableBody"/>
            </w:pPr>
          </w:p>
        </w:tc>
        <w:tc>
          <w:tcPr>
            <w:tcW w:w="600" w:type="dxa"/>
          </w:tcPr>
          <w:p w14:paraId="67795D22" w14:textId="77777777" w:rsidR="00B50050" w:rsidRDefault="00B50050" w:rsidP="0088127C">
            <w:pPr>
              <w:pStyle w:val="OtherTableBody"/>
            </w:pPr>
            <w:r>
              <w:t>ID</w:t>
            </w:r>
          </w:p>
        </w:tc>
        <w:tc>
          <w:tcPr>
            <w:tcW w:w="700" w:type="dxa"/>
          </w:tcPr>
          <w:p w14:paraId="35F6E18E" w14:textId="77777777" w:rsidR="00B50050" w:rsidRDefault="00B50050" w:rsidP="0088127C">
            <w:pPr>
              <w:pStyle w:val="OtherTableBody"/>
            </w:pPr>
          </w:p>
        </w:tc>
        <w:tc>
          <w:tcPr>
            <w:tcW w:w="600" w:type="dxa"/>
          </w:tcPr>
          <w:p w14:paraId="5B37D642" w14:textId="77777777" w:rsidR="00B50050" w:rsidRDefault="00B50050" w:rsidP="0088127C">
            <w:pPr>
              <w:pStyle w:val="OtherTableBody"/>
            </w:pPr>
            <w:r>
              <w:t>0918</w:t>
            </w:r>
          </w:p>
        </w:tc>
        <w:tc>
          <w:tcPr>
            <w:tcW w:w="900" w:type="dxa"/>
          </w:tcPr>
          <w:p w14:paraId="08237B5F" w14:textId="77777777" w:rsidR="00B50050" w:rsidRDefault="00B50050" w:rsidP="0088127C">
            <w:pPr>
              <w:pStyle w:val="OtherTableBody"/>
            </w:pPr>
            <w:r>
              <w:t>4A.4.8.7</w:t>
            </w:r>
          </w:p>
        </w:tc>
      </w:tr>
      <w:tr w:rsidR="00B50050" w14:paraId="598175AA" w14:textId="77777777" w:rsidTr="00195548">
        <w:tc>
          <w:tcPr>
            <w:tcW w:w="3500" w:type="dxa"/>
          </w:tcPr>
          <w:p w14:paraId="4C6295A1" w14:textId="77777777" w:rsidR="00B50050" w:rsidRDefault="00B50050" w:rsidP="0088127C">
            <w:pPr>
              <w:pStyle w:val="OtherTableBody"/>
            </w:pPr>
            <w:r>
              <w:t>PCCL Value Code</w:t>
            </w:r>
          </w:p>
        </w:tc>
        <w:tc>
          <w:tcPr>
            <w:tcW w:w="700" w:type="dxa"/>
          </w:tcPr>
          <w:p w14:paraId="7D130D76" w14:textId="77777777" w:rsidR="00B50050" w:rsidRDefault="00B50050" w:rsidP="0088127C">
            <w:pPr>
              <w:pStyle w:val="OtherTableBody"/>
            </w:pPr>
            <w:r>
              <w:t>02158</w:t>
            </w:r>
          </w:p>
        </w:tc>
        <w:tc>
          <w:tcPr>
            <w:tcW w:w="600" w:type="dxa"/>
          </w:tcPr>
          <w:p w14:paraId="5EF86F1C" w14:textId="77777777" w:rsidR="00B50050" w:rsidRDefault="00B50050" w:rsidP="0088127C">
            <w:pPr>
              <w:pStyle w:val="OtherTableBody"/>
            </w:pPr>
            <w:r>
              <w:t>DRG</w:t>
            </w:r>
          </w:p>
        </w:tc>
        <w:tc>
          <w:tcPr>
            <w:tcW w:w="600" w:type="dxa"/>
          </w:tcPr>
          <w:p w14:paraId="7BCB8020" w14:textId="77777777" w:rsidR="00B50050" w:rsidRDefault="00B50050" w:rsidP="0088127C">
            <w:pPr>
              <w:pStyle w:val="OtherTableBody"/>
            </w:pPr>
            <w:r>
              <w:t>14</w:t>
            </w:r>
          </w:p>
        </w:tc>
        <w:tc>
          <w:tcPr>
            <w:tcW w:w="600" w:type="dxa"/>
          </w:tcPr>
          <w:p w14:paraId="48FF4E99" w14:textId="77777777" w:rsidR="00B50050" w:rsidRDefault="00B50050" w:rsidP="0088127C">
            <w:pPr>
              <w:pStyle w:val="OtherTableBody"/>
            </w:pPr>
            <w:r>
              <w:t>..</w:t>
            </w:r>
          </w:p>
        </w:tc>
        <w:tc>
          <w:tcPr>
            <w:tcW w:w="600" w:type="dxa"/>
          </w:tcPr>
          <w:p w14:paraId="057730E8" w14:textId="77777777" w:rsidR="00B50050" w:rsidRDefault="00B50050" w:rsidP="0088127C">
            <w:pPr>
              <w:pStyle w:val="OtherTableBody"/>
            </w:pPr>
          </w:p>
        </w:tc>
        <w:tc>
          <w:tcPr>
            <w:tcW w:w="600" w:type="dxa"/>
          </w:tcPr>
          <w:p w14:paraId="489BE848" w14:textId="77777777" w:rsidR="00B50050" w:rsidRDefault="00B50050" w:rsidP="0088127C">
            <w:pPr>
              <w:pStyle w:val="OtherTableBody"/>
            </w:pPr>
            <w:r>
              <w:t>CWE</w:t>
            </w:r>
          </w:p>
        </w:tc>
        <w:tc>
          <w:tcPr>
            <w:tcW w:w="700" w:type="dxa"/>
          </w:tcPr>
          <w:p w14:paraId="202AEE3F" w14:textId="77777777" w:rsidR="00B50050" w:rsidRDefault="00B50050" w:rsidP="0088127C">
            <w:pPr>
              <w:pStyle w:val="OtherTableBody"/>
            </w:pPr>
          </w:p>
        </w:tc>
        <w:tc>
          <w:tcPr>
            <w:tcW w:w="600" w:type="dxa"/>
          </w:tcPr>
          <w:p w14:paraId="2A02A36E" w14:textId="77777777" w:rsidR="00B50050" w:rsidRDefault="00B50050" w:rsidP="0088127C">
            <w:pPr>
              <w:pStyle w:val="OtherTableBody"/>
            </w:pPr>
            <w:r>
              <w:t>0728</w:t>
            </w:r>
          </w:p>
        </w:tc>
        <w:tc>
          <w:tcPr>
            <w:tcW w:w="900" w:type="dxa"/>
          </w:tcPr>
          <w:p w14:paraId="424483CF" w14:textId="77777777" w:rsidR="00B50050" w:rsidRDefault="00B50050" w:rsidP="0088127C">
            <w:pPr>
              <w:pStyle w:val="OtherTableBody"/>
            </w:pPr>
            <w:r>
              <w:t>6.5.3.14</w:t>
            </w:r>
          </w:p>
        </w:tc>
      </w:tr>
      <w:tr w:rsidR="00B50050" w14:paraId="2BA8FACC" w14:textId="77777777" w:rsidTr="00195548">
        <w:tc>
          <w:tcPr>
            <w:tcW w:w="3500" w:type="dxa"/>
          </w:tcPr>
          <w:p w14:paraId="568BCFF3" w14:textId="77777777" w:rsidR="00B50050" w:rsidRDefault="00B50050" w:rsidP="0088127C">
            <w:pPr>
              <w:pStyle w:val="OtherTableBody"/>
            </w:pPr>
            <w:r>
              <w:t>Penalty</w:t>
            </w:r>
          </w:p>
        </w:tc>
        <w:tc>
          <w:tcPr>
            <w:tcW w:w="700" w:type="dxa"/>
          </w:tcPr>
          <w:p w14:paraId="4CB58B46" w14:textId="77777777" w:rsidR="00B50050" w:rsidRDefault="00B50050" w:rsidP="0088127C">
            <w:pPr>
              <w:pStyle w:val="OtherTableBody"/>
            </w:pPr>
            <w:r>
              <w:t>00506</w:t>
            </w:r>
          </w:p>
        </w:tc>
        <w:tc>
          <w:tcPr>
            <w:tcW w:w="600" w:type="dxa"/>
          </w:tcPr>
          <w:p w14:paraId="6BACC8C7" w14:textId="77777777" w:rsidR="00B50050" w:rsidRDefault="00B50050" w:rsidP="0088127C">
            <w:pPr>
              <w:pStyle w:val="OtherTableBody"/>
            </w:pPr>
            <w:r>
              <w:t>IN3</w:t>
            </w:r>
          </w:p>
        </w:tc>
        <w:tc>
          <w:tcPr>
            <w:tcW w:w="600" w:type="dxa"/>
          </w:tcPr>
          <w:p w14:paraId="5E9F7E04" w14:textId="77777777" w:rsidR="00B50050" w:rsidRDefault="00B50050" w:rsidP="0088127C">
            <w:pPr>
              <w:pStyle w:val="OtherTableBody"/>
            </w:pPr>
            <w:r>
              <w:t>5</w:t>
            </w:r>
          </w:p>
        </w:tc>
        <w:tc>
          <w:tcPr>
            <w:tcW w:w="600" w:type="dxa"/>
          </w:tcPr>
          <w:p w14:paraId="27B245E2" w14:textId="77777777" w:rsidR="00B50050" w:rsidRDefault="00B50050" w:rsidP="0088127C">
            <w:pPr>
              <w:pStyle w:val="OtherTableBody"/>
            </w:pPr>
            <w:r>
              <w:t>..</w:t>
            </w:r>
          </w:p>
        </w:tc>
        <w:tc>
          <w:tcPr>
            <w:tcW w:w="600" w:type="dxa"/>
          </w:tcPr>
          <w:p w14:paraId="7D2FAE30" w14:textId="77777777" w:rsidR="00B50050" w:rsidRDefault="00B50050" w:rsidP="0088127C">
            <w:pPr>
              <w:pStyle w:val="OtherTableBody"/>
            </w:pPr>
          </w:p>
        </w:tc>
        <w:tc>
          <w:tcPr>
            <w:tcW w:w="600" w:type="dxa"/>
          </w:tcPr>
          <w:p w14:paraId="293A6565" w14:textId="77777777" w:rsidR="00B50050" w:rsidRDefault="00B50050" w:rsidP="0088127C">
            <w:pPr>
              <w:pStyle w:val="OtherTableBody"/>
            </w:pPr>
            <w:r>
              <w:t>MOP</w:t>
            </w:r>
          </w:p>
        </w:tc>
        <w:tc>
          <w:tcPr>
            <w:tcW w:w="700" w:type="dxa"/>
          </w:tcPr>
          <w:p w14:paraId="40509434" w14:textId="77777777" w:rsidR="00B50050" w:rsidRDefault="00B50050" w:rsidP="0088127C">
            <w:pPr>
              <w:pStyle w:val="OtherTableBody"/>
            </w:pPr>
          </w:p>
        </w:tc>
        <w:tc>
          <w:tcPr>
            <w:tcW w:w="600" w:type="dxa"/>
          </w:tcPr>
          <w:p w14:paraId="6E5277CA" w14:textId="77777777" w:rsidR="00B50050" w:rsidRDefault="00B50050" w:rsidP="0088127C">
            <w:pPr>
              <w:pStyle w:val="OtherTableBody"/>
            </w:pPr>
          </w:p>
        </w:tc>
        <w:tc>
          <w:tcPr>
            <w:tcW w:w="900" w:type="dxa"/>
          </w:tcPr>
          <w:p w14:paraId="6CCA659C" w14:textId="77777777" w:rsidR="00B50050" w:rsidRDefault="00B50050" w:rsidP="0088127C">
            <w:pPr>
              <w:pStyle w:val="OtherTableBody"/>
            </w:pPr>
            <w:r>
              <w:t>6.5.8.5</w:t>
            </w:r>
          </w:p>
        </w:tc>
      </w:tr>
      <w:tr w:rsidR="00B50050" w14:paraId="20C5B08D" w14:textId="77777777" w:rsidTr="00195548">
        <w:tc>
          <w:tcPr>
            <w:tcW w:w="3500" w:type="dxa"/>
          </w:tcPr>
          <w:p w14:paraId="0CAA37F5" w14:textId="77777777" w:rsidR="00B50050" w:rsidRDefault="00B50050" w:rsidP="0088127C">
            <w:pPr>
              <w:pStyle w:val="OtherTableBody"/>
            </w:pPr>
            <w:r>
              <w:t>Pending Location</w:t>
            </w:r>
          </w:p>
        </w:tc>
        <w:tc>
          <w:tcPr>
            <w:tcW w:w="700" w:type="dxa"/>
          </w:tcPr>
          <w:p w14:paraId="79316F4B" w14:textId="77777777" w:rsidR="00B50050" w:rsidRDefault="00B50050" w:rsidP="0088127C">
            <w:pPr>
              <w:pStyle w:val="OtherTableBody"/>
            </w:pPr>
            <w:r>
              <w:t>00172</w:t>
            </w:r>
          </w:p>
        </w:tc>
        <w:tc>
          <w:tcPr>
            <w:tcW w:w="600" w:type="dxa"/>
          </w:tcPr>
          <w:p w14:paraId="78878069" w14:textId="77777777" w:rsidR="00B50050" w:rsidRDefault="00B50050" w:rsidP="0088127C">
            <w:pPr>
              <w:pStyle w:val="OtherTableBody"/>
            </w:pPr>
            <w:r>
              <w:t>PV1</w:t>
            </w:r>
          </w:p>
        </w:tc>
        <w:tc>
          <w:tcPr>
            <w:tcW w:w="600" w:type="dxa"/>
          </w:tcPr>
          <w:p w14:paraId="01563934" w14:textId="77777777" w:rsidR="00B50050" w:rsidRDefault="00B50050" w:rsidP="0088127C">
            <w:pPr>
              <w:pStyle w:val="OtherTableBody"/>
            </w:pPr>
            <w:r>
              <w:t>42</w:t>
            </w:r>
          </w:p>
        </w:tc>
        <w:tc>
          <w:tcPr>
            <w:tcW w:w="600" w:type="dxa"/>
          </w:tcPr>
          <w:p w14:paraId="63DD3982" w14:textId="77777777" w:rsidR="00B50050" w:rsidRDefault="00B50050" w:rsidP="0088127C">
            <w:pPr>
              <w:pStyle w:val="OtherTableBody"/>
            </w:pPr>
            <w:r>
              <w:t>..</w:t>
            </w:r>
          </w:p>
        </w:tc>
        <w:tc>
          <w:tcPr>
            <w:tcW w:w="600" w:type="dxa"/>
          </w:tcPr>
          <w:p w14:paraId="38F42438" w14:textId="77777777" w:rsidR="00B50050" w:rsidRDefault="00B50050" w:rsidP="0088127C">
            <w:pPr>
              <w:pStyle w:val="OtherTableBody"/>
            </w:pPr>
          </w:p>
        </w:tc>
        <w:tc>
          <w:tcPr>
            <w:tcW w:w="600" w:type="dxa"/>
          </w:tcPr>
          <w:p w14:paraId="091E3E2E" w14:textId="77777777" w:rsidR="00B50050" w:rsidRDefault="00B50050" w:rsidP="0088127C">
            <w:pPr>
              <w:pStyle w:val="OtherTableBody"/>
            </w:pPr>
            <w:r>
              <w:t>PL</w:t>
            </w:r>
          </w:p>
        </w:tc>
        <w:tc>
          <w:tcPr>
            <w:tcW w:w="700" w:type="dxa"/>
          </w:tcPr>
          <w:p w14:paraId="68442946" w14:textId="77777777" w:rsidR="00B50050" w:rsidRDefault="00B50050" w:rsidP="0088127C">
            <w:pPr>
              <w:pStyle w:val="OtherTableBody"/>
            </w:pPr>
          </w:p>
        </w:tc>
        <w:tc>
          <w:tcPr>
            <w:tcW w:w="600" w:type="dxa"/>
          </w:tcPr>
          <w:p w14:paraId="19F055F9" w14:textId="77777777" w:rsidR="00B50050" w:rsidRDefault="00B50050" w:rsidP="0088127C">
            <w:pPr>
              <w:pStyle w:val="OtherTableBody"/>
            </w:pPr>
          </w:p>
        </w:tc>
        <w:tc>
          <w:tcPr>
            <w:tcW w:w="900" w:type="dxa"/>
          </w:tcPr>
          <w:p w14:paraId="341EE861" w14:textId="77777777" w:rsidR="00B50050" w:rsidRDefault="00B50050" w:rsidP="0088127C">
            <w:pPr>
              <w:pStyle w:val="OtherTableBody"/>
            </w:pPr>
            <w:r>
              <w:t>3.4.3.42</w:t>
            </w:r>
          </w:p>
        </w:tc>
      </w:tr>
      <w:tr w:rsidR="00B50050" w14:paraId="3F33E653" w14:textId="77777777" w:rsidTr="00195548">
        <w:tc>
          <w:tcPr>
            <w:tcW w:w="3500" w:type="dxa"/>
          </w:tcPr>
          <w:p w14:paraId="5B12C67F" w14:textId="77777777" w:rsidR="00B50050" w:rsidRDefault="00B50050" w:rsidP="0088127C">
            <w:pPr>
              <w:pStyle w:val="OtherTableBody"/>
            </w:pPr>
            <w:r>
              <w:t xml:space="preserve">Performed By Code </w:t>
            </w:r>
          </w:p>
        </w:tc>
        <w:tc>
          <w:tcPr>
            <w:tcW w:w="700" w:type="dxa"/>
          </w:tcPr>
          <w:p w14:paraId="7A55D598" w14:textId="77777777" w:rsidR="00B50050" w:rsidRDefault="00B50050" w:rsidP="0088127C">
            <w:pPr>
              <w:pStyle w:val="OtherTableBody"/>
            </w:pPr>
            <w:r>
              <w:t>00372</w:t>
            </w:r>
          </w:p>
        </w:tc>
        <w:tc>
          <w:tcPr>
            <w:tcW w:w="600" w:type="dxa"/>
          </w:tcPr>
          <w:p w14:paraId="49F011CB" w14:textId="77777777" w:rsidR="00B50050" w:rsidRDefault="00B50050" w:rsidP="0088127C">
            <w:pPr>
              <w:pStyle w:val="OtherTableBody"/>
            </w:pPr>
            <w:r>
              <w:t>FT1</w:t>
            </w:r>
          </w:p>
        </w:tc>
        <w:tc>
          <w:tcPr>
            <w:tcW w:w="600" w:type="dxa"/>
          </w:tcPr>
          <w:p w14:paraId="19E7700A" w14:textId="77777777" w:rsidR="00B50050" w:rsidRDefault="00B50050" w:rsidP="0088127C">
            <w:pPr>
              <w:pStyle w:val="OtherTableBody"/>
            </w:pPr>
            <w:r>
              <w:t>20</w:t>
            </w:r>
          </w:p>
        </w:tc>
        <w:tc>
          <w:tcPr>
            <w:tcW w:w="600" w:type="dxa"/>
          </w:tcPr>
          <w:p w14:paraId="5EC1FA8F" w14:textId="77777777" w:rsidR="00B50050" w:rsidRDefault="00B50050" w:rsidP="0088127C">
            <w:pPr>
              <w:pStyle w:val="OtherTableBody"/>
            </w:pPr>
            <w:r>
              <w:t>..</w:t>
            </w:r>
          </w:p>
        </w:tc>
        <w:tc>
          <w:tcPr>
            <w:tcW w:w="600" w:type="dxa"/>
          </w:tcPr>
          <w:p w14:paraId="52B6325D" w14:textId="77777777" w:rsidR="00B50050" w:rsidRDefault="00B50050" w:rsidP="0088127C">
            <w:pPr>
              <w:pStyle w:val="OtherTableBody"/>
            </w:pPr>
          </w:p>
        </w:tc>
        <w:tc>
          <w:tcPr>
            <w:tcW w:w="600" w:type="dxa"/>
          </w:tcPr>
          <w:p w14:paraId="32B701A3" w14:textId="77777777" w:rsidR="00B50050" w:rsidRDefault="00B50050" w:rsidP="0088127C">
            <w:pPr>
              <w:pStyle w:val="OtherTableBody"/>
            </w:pPr>
            <w:r>
              <w:t>XCN</w:t>
            </w:r>
          </w:p>
        </w:tc>
        <w:tc>
          <w:tcPr>
            <w:tcW w:w="700" w:type="dxa"/>
          </w:tcPr>
          <w:p w14:paraId="31C69A9D" w14:textId="77777777" w:rsidR="00B50050" w:rsidRDefault="00B50050" w:rsidP="0088127C">
            <w:pPr>
              <w:pStyle w:val="OtherTableBody"/>
            </w:pPr>
            <w:r>
              <w:t>Y</w:t>
            </w:r>
          </w:p>
        </w:tc>
        <w:tc>
          <w:tcPr>
            <w:tcW w:w="600" w:type="dxa"/>
          </w:tcPr>
          <w:p w14:paraId="2B264F0E" w14:textId="77777777" w:rsidR="00B50050" w:rsidRDefault="00B50050" w:rsidP="0088127C">
            <w:pPr>
              <w:pStyle w:val="OtherTableBody"/>
            </w:pPr>
            <w:r>
              <w:t>0084</w:t>
            </w:r>
          </w:p>
        </w:tc>
        <w:tc>
          <w:tcPr>
            <w:tcW w:w="900" w:type="dxa"/>
          </w:tcPr>
          <w:p w14:paraId="77B393A4" w14:textId="77777777" w:rsidR="00B50050" w:rsidRDefault="00B50050" w:rsidP="0088127C">
            <w:pPr>
              <w:pStyle w:val="OtherTableBody"/>
            </w:pPr>
            <w:r>
              <w:t>6.5.1.20</w:t>
            </w:r>
          </w:p>
        </w:tc>
      </w:tr>
      <w:tr w:rsidR="00B50050" w14:paraId="131D24A8" w14:textId="77777777" w:rsidTr="00195548">
        <w:tc>
          <w:tcPr>
            <w:tcW w:w="3500" w:type="dxa"/>
          </w:tcPr>
          <w:p w14:paraId="4517DFC9" w14:textId="77777777" w:rsidR="00B50050" w:rsidRDefault="00B50050" w:rsidP="0088127C">
            <w:pPr>
              <w:pStyle w:val="OtherTableBody"/>
            </w:pPr>
            <w:r>
              <w:t>Performing Facility</w:t>
            </w:r>
          </w:p>
        </w:tc>
        <w:tc>
          <w:tcPr>
            <w:tcW w:w="700" w:type="dxa"/>
          </w:tcPr>
          <w:p w14:paraId="3FF0EF7F" w14:textId="77777777" w:rsidR="00B50050" w:rsidRDefault="00B50050" w:rsidP="0088127C">
            <w:pPr>
              <w:pStyle w:val="OtherTableBody"/>
            </w:pPr>
            <w:r>
              <w:t>02361</w:t>
            </w:r>
          </w:p>
        </w:tc>
        <w:tc>
          <w:tcPr>
            <w:tcW w:w="600" w:type="dxa"/>
          </w:tcPr>
          <w:p w14:paraId="1920ADEF" w14:textId="77777777" w:rsidR="00B50050" w:rsidRDefault="00B50050" w:rsidP="0088127C">
            <w:pPr>
              <w:pStyle w:val="OtherTableBody"/>
            </w:pPr>
            <w:r>
              <w:t>FT1</w:t>
            </w:r>
          </w:p>
        </w:tc>
        <w:tc>
          <w:tcPr>
            <w:tcW w:w="600" w:type="dxa"/>
          </w:tcPr>
          <w:p w14:paraId="15BD78A7" w14:textId="77777777" w:rsidR="00B50050" w:rsidRDefault="00B50050" w:rsidP="0088127C">
            <w:pPr>
              <w:pStyle w:val="OtherTableBody"/>
            </w:pPr>
            <w:r>
              <w:t>32</w:t>
            </w:r>
          </w:p>
        </w:tc>
        <w:tc>
          <w:tcPr>
            <w:tcW w:w="600" w:type="dxa"/>
          </w:tcPr>
          <w:p w14:paraId="20CA5571" w14:textId="77777777" w:rsidR="00B50050" w:rsidRDefault="00B50050" w:rsidP="0088127C">
            <w:pPr>
              <w:pStyle w:val="OtherTableBody"/>
            </w:pPr>
            <w:r>
              <w:t>..</w:t>
            </w:r>
          </w:p>
        </w:tc>
        <w:tc>
          <w:tcPr>
            <w:tcW w:w="600" w:type="dxa"/>
          </w:tcPr>
          <w:p w14:paraId="0D3CA16D" w14:textId="77777777" w:rsidR="00B50050" w:rsidRDefault="00B50050" w:rsidP="0088127C">
            <w:pPr>
              <w:pStyle w:val="OtherTableBody"/>
            </w:pPr>
          </w:p>
        </w:tc>
        <w:tc>
          <w:tcPr>
            <w:tcW w:w="600" w:type="dxa"/>
          </w:tcPr>
          <w:p w14:paraId="6A09901D" w14:textId="77777777" w:rsidR="00B50050" w:rsidRDefault="00B50050" w:rsidP="0088127C">
            <w:pPr>
              <w:pStyle w:val="OtherTableBody"/>
            </w:pPr>
            <w:r>
              <w:t>XON</w:t>
            </w:r>
          </w:p>
        </w:tc>
        <w:tc>
          <w:tcPr>
            <w:tcW w:w="700" w:type="dxa"/>
          </w:tcPr>
          <w:p w14:paraId="0BEA873F" w14:textId="77777777" w:rsidR="00B50050" w:rsidRDefault="00B50050" w:rsidP="0088127C">
            <w:pPr>
              <w:pStyle w:val="OtherTableBody"/>
            </w:pPr>
            <w:r>
              <w:t>Y</w:t>
            </w:r>
          </w:p>
        </w:tc>
        <w:tc>
          <w:tcPr>
            <w:tcW w:w="600" w:type="dxa"/>
          </w:tcPr>
          <w:p w14:paraId="3F534624" w14:textId="77777777" w:rsidR="00B50050" w:rsidRDefault="00B50050" w:rsidP="0088127C">
            <w:pPr>
              <w:pStyle w:val="OtherTableBody"/>
            </w:pPr>
          </w:p>
        </w:tc>
        <w:tc>
          <w:tcPr>
            <w:tcW w:w="900" w:type="dxa"/>
          </w:tcPr>
          <w:p w14:paraId="78B6AD24" w14:textId="77777777" w:rsidR="00B50050" w:rsidRDefault="00B50050" w:rsidP="0088127C">
            <w:pPr>
              <w:pStyle w:val="OtherTableBody"/>
            </w:pPr>
            <w:r>
              <w:t>6.5.1.32</w:t>
            </w:r>
          </w:p>
        </w:tc>
      </w:tr>
      <w:tr w:rsidR="00B50050" w14:paraId="0163668E" w14:textId="77777777" w:rsidTr="00195548">
        <w:tc>
          <w:tcPr>
            <w:tcW w:w="3500" w:type="dxa"/>
          </w:tcPr>
          <w:p w14:paraId="60140E21" w14:textId="77777777" w:rsidR="00B50050" w:rsidRDefault="00B50050" w:rsidP="0088127C">
            <w:pPr>
              <w:pStyle w:val="OtherTableBody"/>
            </w:pPr>
            <w:r>
              <w:t>Performing Organization Address</w:t>
            </w:r>
          </w:p>
        </w:tc>
        <w:tc>
          <w:tcPr>
            <w:tcW w:w="700" w:type="dxa"/>
          </w:tcPr>
          <w:p w14:paraId="7C6F04AA" w14:textId="77777777" w:rsidR="00B50050" w:rsidRDefault="00B50050" w:rsidP="0088127C">
            <w:pPr>
              <w:pStyle w:val="OtherTableBody"/>
            </w:pPr>
            <w:r>
              <w:t>02284</w:t>
            </w:r>
          </w:p>
        </w:tc>
        <w:tc>
          <w:tcPr>
            <w:tcW w:w="600" w:type="dxa"/>
          </w:tcPr>
          <w:p w14:paraId="4A12F78D" w14:textId="77777777" w:rsidR="00B50050" w:rsidRDefault="00B50050" w:rsidP="0088127C">
            <w:pPr>
              <w:pStyle w:val="OtherTableBody"/>
            </w:pPr>
            <w:r>
              <w:t>OBX</w:t>
            </w:r>
          </w:p>
        </w:tc>
        <w:tc>
          <w:tcPr>
            <w:tcW w:w="600" w:type="dxa"/>
          </w:tcPr>
          <w:p w14:paraId="54AFB78F" w14:textId="77777777" w:rsidR="00B50050" w:rsidRDefault="00B50050" w:rsidP="0088127C">
            <w:pPr>
              <w:pStyle w:val="OtherTableBody"/>
            </w:pPr>
            <w:r>
              <w:t>24</w:t>
            </w:r>
          </w:p>
        </w:tc>
        <w:tc>
          <w:tcPr>
            <w:tcW w:w="600" w:type="dxa"/>
          </w:tcPr>
          <w:p w14:paraId="7421D2E5" w14:textId="77777777" w:rsidR="00B50050" w:rsidRDefault="00B50050" w:rsidP="0088127C">
            <w:pPr>
              <w:pStyle w:val="OtherTableBody"/>
            </w:pPr>
            <w:r>
              <w:t>..</w:t>
            </w:r>
          </w:p>
        </w:tc>
        <w:tc>
          <w:tcPr>
            <w:tcW w:w="600" w:type="dxa"/>
          </w:tcPr>
          <w:p w14:paraId="50A49540" w14:textId="77777777" w:rsidR="00B50050" w:rsidRDefault="00B50050" w:rsidP="0088127C">
            <w:pPr>
              <w:pStyle w:val="OtherTableBody"/>
            </w:pPr>
          </w:p>
        </w:tc>
        <w:tc>
          <w:tcPr>
            <w:tcW w:w="600" w:type="dxa"/>
          </w:tcPr>
          <w:p w14:paraId="54FE8E0B" w14:textId="77777777" w:rsidR="00B50050" w:rsidRDefault="00B50050" w:rsidP="0088127C">
            <w:pPr>
              <w:pStyle w:val="OtherTableBody"/>
            </w:pPr>
            <w:r>
              <w:t>XAD</w:t>
            </w:r>
          </w:p>
        </w:tc>
        <w:tc>
          <w:tcPr>
            <w:tcW w:w="700" w:type="dxa"/>
          </w:tcPr>
          <w:p w14:paraId="449C1503" w14:textId="77777777" w:rsidR="00B50050" w:rsidRDefault="00B50050" w:rsidP="0088127C">
            <w:pPr>
              <w:pStyle w:val="OtherTableBody"/>
            </w:pPr>
          </w:p>
        </w:tc>
        <w:tc>
          <w:tcPr>
            <w:tcW w:w="600" w:type="dxa"/>
          </w:tcPr>
          <w:p w14:paraId="32DEE5D6" w14:textId="77777777" w:rsidR="00B50050" w:rsidRDefault="00B50050" w:rsidP="0088127C">
            <w:pPr>
              <w:pStyle w:val="OtherTableBody"/>
            </w:pPr>
          </w:p>
        </w:tc>
        <w:tc>
          <w:tcPr>
            <w:tcW w:w="900" w:type="dxa"/>
          </w:tcPr>
          <w:p w14:paraId="2C24231A" w14:textId="77777777" w:rsidR="00B50050" w:rsidRDefault="00B50050" w:rsidP="0088127C">
            <w:pPr>
              <w:pStyle w:val="OtherTableBody"/>
            </w:pPr>
            <w:r>
              <w:t>7.4.2.24</w:t>
            </w:r>
          </w:p>
        </w:tc>
      </w:tr>
      <w:tr w:rsidR="00B50050" w14:paraId="13C6C937" w14:textId="77777777" w:rsidTr="00195548">
        <w:tc>
          <w:tcPr>
            <w:tcW w:w="3500" w:type="dxa"/>
          </w:tcPr>
          <w:p w14:paraId="5D61FB59" w14:textId="77777777" w:rsidR="00B50050" w:rsidRDefault="00B50050" w:rsidP="0088127C">
            <w:pPr>
              <w:pStyle w:val="OtherTableBody"/>
            </w:pPr>
            <w:r>
              <w:t>Performing Organization Medical Director</w:t>
            </w:r>
          </w:p>
        </w:tc>
        <w:tc>
          <w:tcPr>
            <w:tcW w:w="700" w:type="dxa"/>
          </w:tcPr>
          <w:p w14:paraId="12F47428" w14:textId="77777777" w:rsidR="00B50050" w:rsidRDefault="00B50050" w:rsidP="0088127C">
            <w:pPr>
              <w:pStyle w:val="OtherTableBody"/>
            </w:pPr>
            <w:r>
              <w:t>02285</w:t>
            </w:r>
          </w:p>
        </w:tc>
        <w:tc>
          <w:tcPr>
            <w:tcW w:w="600" w:type="dxa"/>
          </w:tcPr>
          <w:p w14:paraId="4718D3E9" w14:textId="77777777" w:rsidR="00B50050" w:rsidRDefault="00B50050" w:rsidP="0088127C">
            <w:pPr>
              <w:pStyle w:val="OtherTableBody"/>
            </w:pPr>
            <w:r>
              <w:t>OBX</w:t>
            </w:r>
          </w:p>
        </w:tc>
        <w:tc>
          <w:tcPr>
            <w:tcW w:w="600" w:type="dxa"/>
          </w:tcPr>
          <w:p w14:paraId="1E866006" w14:textId="77777777" w:rsidR="00B50050" w:rsidRDefault="00B50050" w:rsidP="0088127C">
            <w:pPr>
              <w:pStyle w:val="OtherTableBody"/>
            </w:pPr>
            <w:r>
              <w:t>25</w:t>
            </w:r>
          </w:p>
        </w:tc>
        <w:tc>
          <w:tcPr>
            <w:tcW w:w="600" w:type="dxa"/>
          </w:tcPr>
          <w:p w14:paraId="241E7982" w14:textId="77777777" w:rsidR="00B50050" w:rsidRDefault="00B50050" w:rsidP="0088127C">
            <w:pPr>
              <w:pStyle w:val="OtherTableBody"/>
            </w:pPr>
            <w:r>
              <w:t>..</w:t>
            </w:r>
          </w:p>
        </w:tc>
        <w:tc>
          <w:tcPr>
            <w:tcW w:w="600" w:type="dxa"/>
          </w:tcPr>
          <w:p w14:paraId="402833F6" w14:textId="77777777" w:rsidR="00B50050" w:rsidRDefault="00B50050" w:rsidP="0088127C">
            <w:pPr>
              <w:pStyle w:val="OtherTableBody"/>
            </w:pPr>
          </w:p>
        </w:tc>
        <w:tc>
          <w:tcPr>
            <w:tcW w:w="600" w:type="dxa"/>
          </w:tcPr>
          <w:p w14:paraId="615E45FF" w14:textId="77777777" w:rsidR="00B50050" w:rsidRDefault="00B50050" w:rsidP="0088127C">
            <w:pPr>
              <w:pStyle w:val="OtherTableBody"/>
            </w:pPr>
            <w:r>
              <w:t>XCN</w:t>
            </w:r>
          </w:p>
        </w:tc>
        <w:tc>
          <w:tcPr>
            <w:tcW w:w="700" w:type="dxa"/>
          </w:tcPr>
          <w:p w14:paraId="78B03B79" w14:textId="77777777" w:rsidR="00B50050" w:rsidRDefault="00B50050" w:rsidP="0088127C">
            <w:pPr>
              <w:pStyle w:val="OtherTableBody"/>
            </w:pPr>
          </w:p>
        </w:tc>
        <w:tc>
          <w:tcPr>
            <w:tcW w:w="600" w:type="dxa"/>
          </w:tcPr>
          <w:p w14:paraId="1BE68A1E" w14:textId="77777777" w:rsidR="00B50050" w:rsidRDefault="00B50050" w:rsidP="0088127C">
            <w:pPr>
              <w:pStyle w:val="OtherTableBody"/>
            </w:pPr>
          </w:p>
        </w:tc>
        <w:tc>
          <w:tcPr>
            <w:tcW w:w="900" w:type="dxa"/>
          </w:tcPr>
          <w:p w14:paraId="764D6FCC" w14:textId="77777777" w:rsidR="00B50050" w:rsidRDefault="00B50050" w:rsidP="0088127C">
            <w:pPr>
              <w:pStyle w:val="OtherTableBody"/>
            </w:pPr>
            <w:r>
              <w:t>7.4.2.25</w:t>
            </w:r>
          </w:p>
        </w:tc>
      </w:tr>
      <w:tr w:rsidR="00B50050" w14:paraId="78FA09EF" w14:textId="77777777" w:rsidTr="00195548">
        <w:tc>
          <w:tcPr>
            <w:tcW w:w="3500" w:type="dxa"/>
          </w:tcPr>
          <w:p w14:paraId="4C22103B" w14:textId="77777777" w:rsidR="00B50050" w:rsidRDefault="00B50050" w:rsidP="0088127C">
            <w:pPr>
              <w:pStyle w:val="OtherTableBody"/>
            </w:pPr>
            <w:r>
              <w:t>Performing Organization Name</w:t>
            </w:r>
          </w:p>
        </w:tc>
        <w:tc>
          <w:tcPr>
            <w:tcW w:w="700" w:type="dxa"/>
          </w:tcPr>
          <w:p w14:paraId="51D58BB0" w14:textId="77777777" w:rsidR="00B50050" w:rsidRDefault="00B50050" w:rsidP="0088127C">
            <w:pPr>
              <w:pStyle w:val="OtherTableBody"/>
            </w:pPr>
            <w:r>
              <w:t>02283</w:t>
            </w:r>
          </w:p>
        </w:tc>
        <w:tc>
          <w:tcPr>
            <w:tcW w:w="600" w:type="dxa"/>
          </w:tcPr>
          <w:p w14:paraId="085CBA21" w14:textId="77777777" w:rsidR="00B50050" w:rsidRDefault="00B50050" w:rsidP="0088127C">
            <w:pPr>
              <w:pStyle w:val="OtherTableBody"/>
            </w:pPr>
            <w:r>
              <w:t>OBX</w:t>
            </w:r>
          </w:p>
        </w:tc>
        <w:tc>
          <w:tcPr>
            <w:tcW w:w="600" w:type="dxa"/>
          </w:tcPr>
          <w:p w14:paraId="685D39A3" w14:textId="77777777" w:rsidR="00B50050" w:rsidRDefault="00B50050" w:rsidP="0088127C">
            <w:pPr>
              <w:pStyle w:val="OtherTableBody"/>
            </w:pPr>
            <w:r>
              <w:t>23</w:t>
            </w:r>
          </w:p>
        </w:tc>
        <w:tc>
          <w:tcPr>
            <w:tcW w:w="600" w:type="dxa"/>
          </w:tcPr>
          <w:p w14:paraId="5B78FE27" w14:textId="77777777" w:rsidR="00B50050" w:rsidRDefault="00B50050" w:rsidP="0088127C">
            <w:pPr>
              <w:pStyle w:val="OtherTableBody"/>
            </w:pPr>
            <w:r>
              <w:t>..</w:t>
            </w:r>
          </w:p>
        </w:tc>
        <w:tc>
          <w:tcPr>
            <w:tcW w:w="600" w:type="dxa"/>
          </w:tcPr>
          <w:p w14:paraId="4BBAF323" w14:textId="77777777" w:rsidR="00B50050" w:rsidRDefault="00B50050" w:rsidP="0088127C">
            <w:pPr>
              <w:pStyle w:val="OtherTableBody"/>
            </w:pPr>
          </w:p>
        </w:tc>
        <w:tc>
          <w:tcPr>
            <w:tcW w:w="600" w:type="dxa"/>
          </w:tcPr>
          <w:p w14:paraId="5E0E5ECE" w14:textId="77777777" w:rsidR="00B50050" w:rsidRDefault="00B50050" w:rsidP="0088127C">
            <w:pPr>
              <w:pStyle w:val="OtherTableBody"/>
            </w:pPr>
            <w:r>
              <w:t>XON</w:t>
            </w:r>
          </w:p>
        </w:tc>
        <w:tc>
          <w:tcPr>
            <w:tcW w:w="700" w:type="dxa"/>
          </w:tcPr>
          <w:p w14:paraId="6857DD8D" w14:textId="77777777" w:rsidR="00B50050" w:rsidRDefault="00B50050" w:rsidP="0088127C">
            <w:pPr>
              <w:pStyle w:val="OtherTableBody"/>
            </w:pPr>
          </w:p>
        </w:tc>
        <w:tc>
          <w:tcPr>
            <w:tcW w:w="600" w:type="dxa"/>
          </w:tcPr>
          <w:p w14:paraId="0DDB4676" w14:textId="77777777" w:rsidR="00B50050" w:rsidRDefault="00B50050" w:rsidP="0088127C">
            <w:pPr>
              <w:pStyle w:val="OtherTableBody"/>
            </w:pPr>
          </w:p>
        </w:tc>
        <w:tc>
          <w:tcPr>
            <w:tcW w:w="900" w:type="dxa"/>
          </w:tcPr>
          <w:p w14:paraId="302AE759" w14:textId="77777777" w:rsidR="00B50050" w:rsidRDefault="00B50050" w:rsidP="0088127C">
            <w:pPr>
              <w:pStyle w:val="OtherTableBody"/>
            </w:pPr>
            <w:r>
              <w:t>7.4.2.23</w:t>
            </w:r>
          </w:p>
        </w:tc>
      </w:tr>
      <w:tr w:rsidR="00B50050" w14:paraId="6779B5BC" w14:textId="77777777" w:rsidTr="00195548">
        <w:tc>
          <w:tcPr>
            <w:tcW w:w="3500" w:type="dxa"/>
          </w:tcPr>
          <w:p w14:paraId="2B5C1667" w14:textId="77777777" w:rsidR="00B50050" w:rsidRDefault="00B50050" w:rsidP="0088127C">
            <w:pPr>
              <w:pStyle w:val="OtherTableBody"/>
            </w:pPr>
            <w:r>
              <w:t>Permitted Data Types</w:t>
            </w:r>
          </w:p>
        </w:tc>
        <w:tc>
          <w:tcPr>
            <w:tcW w:w="700" w:type="dxa"/>
          </w:tcPr>
          <w:p w14:paraId="06D43B92" w14:textId="77777777" w:rsidR="00B50050" w:rsidRDefault="00B50050" w:rsidP="0088127C">
            <w:pPr>
              <w:pStyle w:val="OtherTableBody"/>
            </w:pPr>
            <w:r>
              <w:t>00588</w:t>
            </w:r>
          </w:p>
        </w:tc>
        <w:tc>
          <w:tcPr>
            <w:tcW w:w="600" w:type="dxa"/>
          </w:tcPr>
          <w:p w14:paraId="16FE14D3" w14:textId="77777777" w:rsidR="00B50050" w:rsidRDefault="00B50050" w:rsidP="0088127C">
            <w:pPr>
              <w:pStyle w:val="OtherTableBody"/>
            </w:pPr>
            <w:r>
              <w:t>OM1</w:t>
            </w:r>
          </w:p>
        </w:tc>
        <w:tc>
          <w:tcPr>
            <w:tcW w:w="600" w:type="dxa"/>
          </w:tcPr>
          <w:p w14:paraId="2C71B2C1" w14:textId="77777777" w:rsidR="00B50050" w:rsidRDefault="00B50050" w:rsidP="0088127C">
            <w:pPr>
              <w:pStyle w:val="OtherTableBody"/>
            </w:pPr>
            <w:r>
              <w:t>3</w:t>
            </w:r>
          </w:p>
        </w:tc>
        <w:tc>
          <w:tcPr>
            <w:tcW w:w="600" w:type="dxa"/>
          </w:tcPr>
          <w:p w14:paraId="20E35043" w14:textId="77777777" w:rsidR="00B50050" w:rsidRDefault="00B50050" w:rsidP="0088127C">
            <w:pPr>
              <w:pStyle w:val="OtherTableBody"/>
            </w:pPr>
            <w:r>
              <w:t>2..3</w:t>
            </w:r>
          </w:p>
        </w:tc>
        <w:tc>
          <w:tcPr>
            <w:tcW w:w="600" w:type="dxa"/>
          </w:tcPr>
          <w:p w14:paraId="4B8ACC04" w14:textId="77777777" w:rsidR="00B50050" w:rsidRDefault="00B50050" w:rsidP="0088127C">
            <w:pPr>
              <w:pStyle w:val="OtherTableBody"/>
            </w:pPr>
          </w:p>
        </w:tc>
        <w:tc>
          <w:tcPr>
            <w:tcW w:w="600" w:type="dxa"/>
          </w:tcPr>
          <w:p w14:paraId="26C19FB4" w14:textId="77777777" w:rsidR="00B50050" w:rsidRDefault="00B50050" w:rsidP="0088127C">
            <w:pPr>
              <w:pStyle w:val="OtherTableBody"/>
            </w:pPr>
            <w:r>
              <w:t>ID</w:t>
            </w:r>
          </w:p>
        </w:tc>
        <w:tc>
          <w:tcPr>
            <w:tcW w:w="700" w:type="dxa"/>
          </w:tcPr>
          <w:p w14:paraId="6D188598" w14:textId="77777777" w:rsidR="00B50050" w:rsidRDefault="00B50050" w:rsidP="0088127C">
            <w:pPr>
              <w:pStyle w:val="OtherTableBody"/>
            </w:pPr>
            <w:r>
              <w:t>Y</w:t>
            </w:r>
          </w:p>
        </w:tc>
        <w:tc>
          <w:tcPr>
            <w:tcW w:w="600" w:type="dxa"/>
          </w:tcPr>
          <w:p w14:paraId="60CA03D0" w14:textId="77777777" w:rsidR="00B50050" w:rsidRDefault="00B50050" w:rsidP="0088127C">
            <w:pPr>
              <w:pStyle w:val="OtherTableBody"/>
            </w:pPr>
            <w:r>
              <w:t>0125</w:t>
            </w:r>
          </w:p>
        </w:tc>
        <w:tc>
          <w:tcPr>
            <w:tcW w:w="900" w:type="dxa"/>
          </w:tcPr>
          <w:p w14:paraId="41013C79" w14:textId="77777777" w:rsidR="00B50050" w:rsidRDefault="00B50050" w:rsidP="0088127C">
            <w:pPr>
              <w:pStyle w:val="OtherTableBody"/>
            </w:pPr>
            <w:r>
              <w:t>8.8.9.3</w:t>
            </w:r>
          </w:p>
        </w:tc>
      </w:tr>
      <w:tr w:rsidR="00B50050" w14:paraId="28B12A3F" w14:textId="77777777" w:rsidTr="00195548">
        <w:tc>
          <w:tcPr>
            <w:tcW w:w="3500" w:type="dxa"/>
          </w:tcPr>
          <w:p w14:paraId="433DEDF3" w14:textId="77777777" w:rsidR="00B50050" w:rsidRDefault="00B50050" w:rsidP="0088127C">
            <w:pPr>
              <w:pStyle w:val="OtherTableBody"/>
            </w:pPr>
            <w:r>
              <w:t>Person</w:t>
            </w:r>
          </w:p>
        </w:tc>
        <w:tc>
          <w:tcPr>
            <w:tcW w:w="700" w:type="dxa"/>
          </w:tcPr>
          <w:p w14:paraId="39DE5866" w14:textId="77777777" w:rsidR="00B50050" w:rsidRDefault="00B50050" w:rsidP="0088127C">
            <w:pPr>
              <w:pStyle w:val="OtherTableBody"/>
            </w:pPr>
            <w:r>
              <w:t>02382</w:t>
            </w:r>
          </w:p>
        </w:tc>
        <w:tc>
          <w:tcPr>
            <w:tcW w:w="600" w:type="dxa"/>
          </w:tcPr>
          <w:p w14:paraId="21F201B8" w14:textId="77777777" w:rsidR="00B50050" w:rsidRDefault="00B50050" w:rsidP="0088127C">
            <w:pPr>
              <w:pStyle w:val="OtherTableBody"/>
            </w:pPr>
            <w:r>
              <w:t>PRT</w:t>
            </w:r>
          </w:p>
        </w:tc>
        <w:tc>
          <w:tcPr>
            <w:tcW w:w="600" w:type="dxa"/>
          </w:tcPr>
          <w:p w14:paraId="5C38C051" w14:textId="77777777" w:rsidR="00B50050" w:rsidRDefault="00B50050" w:rsidP="0088127C">
            <w:pPr>
              <w:pStyle w:val="OtherTableBody"/>
            </w:pPr>
            <w:r>
              <w:t>5</w:t>
            </w:r>
          </w:p>
        </w:tc>
        <w:tc>
          <w:tcPr>
            <w:tcW w:w="600" w:type="dxa"/>
          </w:tcPr>
          <w:p w14:paraId="0836C06A" w14:textId="77777777" w:rsidR="00B50050" w:rsidRDefault="00B50050" w:rsidP="0088127C">
            <w:pPr>
              <w:pStyle w:val="OtherTableBody"/>
            </w:pPr>
            <w:r>
              <w:t>..</w:t>
            </w:r>
          </w:p>
        </w:tc>
        <w:tc>
          <w:tcPr>
            <w:tcW w:w="600" w:type="dxa"/>
          </w:tcPr>
          <w:p w14:paraId="378065F2" w14:textId="77777777" w:rsidR="00B50050" w:rsidRDefault="00B50050" w:rsidP="0088127C">
            <w:pPr>
              <w:pStyle w:val="OtherTableBody"/>
            </w:pPr>
          </w:p>
        </w:tc>
        <w:tc>
          <w:tcPr>
            <w:tcW w:w="600" w:type="dxa"/>
          </w:tcPr>
          <w:p w14:paraId="53D3BAAC" w14:textId="77777777" w:rsidR="00B50050" w:rsidRDefault="00B50050" w:rsidP="0088127C">
            <w:pPr>
              <w:pStyle w:val="OtherTableBody"/>
            </w:pPr>
            <w:r>
              <w:t>XCN</w:t>
            </w:r>
          </w:p>
        </w:tc>
        <w:tc>
          <w:tcPr>
            <w:tcW w:w="700" w:type="dxa"/>
          </w:tcPr>
          <w:p w14:paraId="7CAD3671" w14:textId="77777777" w:rsidR="00B50050" w:rsidRDefault="00B50050" w:rsidP="0088127C">
            <w:pPr>
              <w:pStyle w:val="OtherTableBody"/>
            </w:pPr>
            <w:r>
              <w:t>Y</w:t>
            </w:r>
          </w:p>
        </w:tc>
        <w:tc>
          <w:tcPr>
            <w:tcW w:w="600" w:type="dxa"/>
          </w:tcPr>
          <w:p w14:paraId="1C0E84B7" w14:textId="77777777" w:rsidR="00B50050" w:rsidRDefault="00B50050" w:rsidP="0088127C">
            <w:pPr>
              <w:pStyle w:val="OtherTableBody"/>
            </w:pPr>
          </w:p>
        </w:tc>
        <w:tc>
          <w:tcPr>
            <w:tcW w:w="900" w:type="dxa"/>
          </w:tcPr>
          <w:p w14:paraId="7406171A" w14:textId="77777777" w:rsidR="00B50050" w:rsidRDefault="00B50050" w:rsidP="0088127C">
            <w:pPr>
              <w:pStyle w:val="OtherTableBody"/>
            </w:pPr>
            <w:r>
              <w:t>7.4.4.5</w:t>
            </w:r>
          </w:p>
        </w:tc>
      </w:tr>
      <w:tr w:rsidR="00B50050" w14:paraId="157E637C" w14:textId="77777777" w:rsidTr="00195548">
        <w:tc>
          <w:tcPr>
            <w:tcW w:w="3500" w:type="dxa"/>
          </w:tcPr>
          <w:p w14:paraId="2FAE78A5" w14:textId="77777777" w:rsidR="00B50050" w:rsidRDefault="00B50050" w:rsidP="0088127C">
            <w:pPr>
              <w:pStyle w:val="OtherTableBody"/>
            </w:pPr>
            <w:r>
              <w:t>Person Performing Study Registration</w:t>
            </w:r>
          </w:p>
        </w:tc>
        <w:tc>
          <w:tcPr>
            <w:tcW w:w="700" w:type="dxa"/>
          </w:tcPr>
          <w:p w14:paraId="53572FE7" w14:textId="77777777" w:rsidR="00B50050" w:rsidRDefault="00B50050" w:rsidP="0088127C">
            <w:pPr>
              <w:pStyle w:val="OtherTableBody"/>
            </w:pPr>
            <w:r>
              <w:t>01041</w:t>
            </w:r>
          </w:p>
        </w:tc>
        <w:tc>
          <w:tcPr>
            <w:tcW w:w="600" w:type="dxa"/>
          </w:tcPr>
          <w:p w14:paraId="52D58237" w14:textId="77777777" w:rsidR="00B50050" w:rsidRDefault="00B50050" w:rsidP="0088127C">
            <w:pPr>
              <w:pStyle w:val="OtherTableBody"/>
            </w:pPr>
            <w:r>
              <w:t>CSR</w:t>
            </w:r>
          </w:p>
        </w:tc>
        <w:tc>
          <w:tcPr>
            <w:tcW w:w="600" w:type="dxa"/>
          </w:tcPr>
          <w:p w14:paraId="63F154E4" w14:textId="77777777" w:rsidR="00B50050" w:rsidRDefault="00B50050" w:rsidP="0088127C">
            <w:pPr>
              <w:pStyle w:val="OtherTableBody"/>
            </w:pPr>
            <w:r>
              <w:t>7</w:t>
            </w:r>
          </w:p>
        </w:tc>
        <w:tc>
          <w:tcPr>
            <w:tcW w:w="600" w:type="dxa"/>
          </w:tcPr>
          <w:p w14:paraId="3C5291A9" w14:textId="77777777" w:rsidR="00B50050" w:rsidRDefault="00B50050" w:rsidP="0088127C">
            <w:pPr>
              <w:pStyle w:val="OtherTableBody"/>
            </w:pPr>
            <w:r>
              <w:t>..</w:t>
            </w:r>
          </w:p>
        </w:tc>
        <w:tc>
          <w:tcPr>
            <w:tcW w:w="600" w:type="dxa"/>
          </w:tcPr>
          <w:p w14:paraId="46AACA46" w14:textId="77777777" w:rsidR="00B50050" w:rsidRDefault="00B50050" w:rsidP="0088127C">
            <w:pPr>
              <w:pStyle w:val="OtherTableBody"/>
            </w:pPr>
          </w:p>
        </w:tc>
        <w:tc>
          <w:tcPr>
            <w:tcW w:w="600" w:type="dxa"/>
          </w:tcPr>
          <w:p w14:paraId="211EBD04" w14:textId="77777777" w:rsidR="00B50050" w:rsidRDefault="00B50050" w:rsidP="0088127C">
            <w:pPr>
              <w:pStyle w:val="OtherTableBody"/>
            </w:pPr>
            <w:r>
              <w:t>XCN</w:t>
            </w:r>
          </w:p>
        </w:tc>
        <w:tc>
          <w:tcPr>
            <w:tcW w:w="700" w:type="dxa"/>
          </w:tcPr>
          <w:p w14:paraId="33461746" w14:textId="77777777" w:rsidR="00B50050" w:rsidRDefault="00B50050" w:rsidP="0088127C">
            <w:pPr>
              <w:pStyle w:val="OtherTableBody"/>
            </w:pPr>
            <w:r>
              <w:t>Y</w:t>
            </w:r>
          </w:p>
        </w:tc>
        <w:tc>
          <w:tcPr>
            <w:tcW w:w="600" w:type="dxa"/>
          </w:tcPr>
          <w:p w14:paraId="22F7A396" w14:textId="77777777" w:rsidR="00B50050" w:rsidRDefault="00B50050" w:rsidP="0088127C">
            <w:pPr>
              <w:pStyle w:val="OtherTableBody"/>
            </w:pPr>
          </w:p>
        </w:tc>
        <w:tc>
          <w:tcPr>
            <w:tcW w:w="900" w:type="dxa"/>
          </w:tcPr>
          <w:p w14:paraId="114B6C17" w14:textId="77777777" w:rsidR="00B50050" w:rsidRDefault="00B50050" w:rsidP="0088127C">
            <w:pPr>
              <w:pStyle w:val="OtherTableBody"/>
            </w:pPr>
            <w:r>
              <w:t>7.8.1.7</w:t>
            </w:r>
          </w:p>
        </w:tc>
      </w:tr>
      <w:tr w:rsidR="00B50050" w14:paraId="7508F31D" w14:textId="77777777" w:rsidTr="00195548">
        <w:tc>
          <w:tcPr>
            <w:tcW w:w="3500" w:type="dxa"/>
          </w:tcPr>
          <w:p w14:paraId="2CBB3735" w14:textId="77777777" w:rsidR="00B50050" w:rsidRDefault="00B50050" w:rsidP="0088127C">
            <w:pPr>
              <w:pStyle w:val="OtherTableBody"/>
            </w:pPr>
            <w:r>
              <w:t>Person Provider Type</w:t>
            </w:r>
          </w:p>
        </w:tc>
        <w:tc>
          <w:tcPr>
            <w:tcW w:w="700" w:type="dxa"/>
          </w:tcPr>
          <w:p w14:paraId="2541B7B5" w14:textId="77777777" w:rsidR="00B50050" w:rsidRDefault="00B50050" w:rsidP="0088127C">
            <w:pPr>
              <w:pStyle w:val="OtherTableBody"/>
            </w:pPr>
            <w:r>
              <w:t>02383</w:t>
            </w:r>
          </w:p>
        </w:tc>
        <w:tc>
          <w:tcPr>
            <w:tcW w:w="600" w:type="dxa"/>
          </w:tcPr>
          <w:p w14:paraId="65317138" w14:textId="77777777" w:rsidR="00B50050" w:rsidRDefault="00B50050" w:rsidP="0088127C">
            <w:pPr>
              <w:pStyle w:val="OtherTableBody"/>
            </w:pPr>
            <w:r>
              <w:t>PRT</w:t>
            </w:r>
          </w:p>
        </w:tc>
        <w:tc>
          <w:tcPr>
            <w:tcW w:w="600" w:type="dxa"/>
          </w:tcPr>
          <w:p w14:paraId="34D162B6" w14:textId="77777777" w:rsidR="00B50050" w:rsidRDefault="00B50050" w:rsidP="0088127C">
            <w:pPr>
              <w:pStyle w:val="OtherTableBody"/>
            </w:pPr>
            <w:r>
              <w:t>6</w:t>
            </w:r>
          </w:p>
        </w:tc>
        <w:tc>
          <w:tcPr>
            <w:tcW w:w="600" w:type="dxa"/>
          </w:tcPr>
          <w:p w14:paraId="5FC4B323" w14:textId="77777777" w:rsidR="00B50050" w:rsidRDefault="00B50050" w:rsidP="0088127C">
            <w:pPr>
              <w:pStyle w:val="OtherTableBody"/>
            </w:pPr>
            <w:r>
              <w:t>..</w:t>
            </w:r>
          </w:p>
        </w:tc>
        <w:tc>
          <w:tcPr>
            <w:tcW w:w="600" w:type="dxa"/>
          </w:tcPr>
          <w:p w14:paraId="18192972" w14:textId="77777777" w:rsidR="00B50050" w:rsidRDefault="00B50050" w:rsidP="0088127C">
            <w:pPr>
              <w:pStyle w:val="OtherTableBody"/>
            </w:pPr>
          </w:p>
        </w:tc>
        <w:tc>
          <w:tcPr>
            <w:tcW w:w="600" w:type="dxa"/>
          </w:tcPr>
          <w:p w14:paraId="1857CB31" w14:textId="77777777" w:rsidR="00B50050" w:rsidRDefault="00B50050" w:rsidP="0088127C">
            <w:pPr>
              <w:pStyle w:val="OtherTableBody"/>
            </w:pPr>
            <w:r>
              <w:t>CWE</w:t>
            </w:r>
          </w:p>
        </w:tc>
        <w:tc>
          <w:tcPr>
            <w:tcW w:w="700" w:type="dxa"/>
          </w:tcPr>
          <w:p w14:paraId="7B1AC2EE" w14:textId="77777777" w:rsidR="00B50050" w:rsidRDefault="00B50050" w:rsidP="0088127C">
            <w:pPr>
              <w:pStyle w:val="OtherTableBody"/>
            </w:pPr>
          </w:p>
        </w:tc>
        <w:tc>
          <w:tcPr>
            <w:tcW w:w="600" w:type="dxa"/>
          </w:tcPr>
          <w:p w14:paraId="4CB52423" w14:textId="77777777" w:rsidR="00B50050" w:rsidRDefault="00B50050" w:rsidP="0088127C">
            <w:pPr>
              <w:pStyle w:val="OtherTableBody"/>
            </w:pPr>
          </w:p>
        </w:tc>
        <w:tc>
          <w:tcPr>
            <w:tcW w:w="900" w:type="dxa"/>
          </w:tcPr>
          <w:p w14:paraId="5C384055" w14:textId="77777777" w:rsidR="00B50050" w:rsidRDefault="00B50050" w:rsidP="0088127C">
            <w:pPr>
              <w:pStyle w:val="OtherTableBody"/>
            </w:pPr>
            <w:r>
              <w:t>7.4.4.6</w:t>
            </w:r>
          </w:p>
        </w:tc>
      </w:tr>
      <w:tr w:rsidR="00B50050" w14:paraId="31BACCFB" w14:textId="77777777" w:rsidTr="00195548">
        <w:tc>
          <w:tcPr>
            <w:tcW w:w="3500" w:type="dxa"/>
          </w:tcPr>
          <w:p w14:paraId="73639180" w14:textId="77777777" w:rsidR="00B50050" w:rsidRDefault="00B50050" w:rsidP="0088127C">
            <w:pPr>
              <w:pStyle w:val="OtherTableBody"/>
            </w:pPr>
            <w:r>
              <w:t>Personnel Resource ID</w:t>
            </w:r>
          </w:p>
        </w:tc>
        <w:tc>
          <w:tcPr>
            <w:tcW w:w="700" w:type="dxa"/>
          </w:tcPr>
          <w:p w14:paraId="4DD1BFFA" w14:textId="77777777" w:rsidR="00B50050" w:rsidRDefault="00B50050" w:rsidP="0088127C">
            <w:pPr>
              <w:pStyle w:val="OtherTableBody"/>
            </w:pPr>
            <w:r>
              <w:t>00913</w:t>
            </w:r>
          </w:p>
        </w:tc>
        <w:tc>
          <w:tcPr>
            <w:tcW w:w="600" w:type="dxa"/>
          </w:tcPr>
          <w:p w14:paraId="02BEC9FE" w14:textId="77777777" w:rsidR="00B50050" w:rsidRDefault="00B50050" w:rsidP="0088127C">
            <w:pPr>
              <w:pStyle w:val="OtherTableBody"/>
            </w:pPr>
            <w:r>
              <w:t>AIP</w:t>
            </w:r>
          </w:p>
        </w:tc>
        <w:tc>
          <w:tcPr>
            <w:tcW w:w="600" w:type="dxa"/>
          </w:tcPr>
          <w:p w14:paraId="6C57C586" w14:textId="77777777" w:rsidR="00B50050" w:rsidRDefault="00B50050" w:rsidP="0088127C">
            <w:pPr>
              <w:pStyle w:val="OtherTableBody"/>
            </w:pPr>
            <w:r>
              <w:t>3</w:t>
            </w:r>
          </w:p>
        </w:tc>
        <w:tc>
          <w:tcPr>
            <w:tcW w:w="600" w:type="dxa"/>
          </w:tcPr>
          <w:p w14:paraId="7E41A4FB" w14:textId="77777777" w:rsidR="00B50050" w:rsidRDefault="00B50050" w:rsidP="0088127C">
            <w:pPr>
              <w:pStyle w:val="OtherTableBody"/>
            </w:pPr>
            <w:r>
              <w:t>..</w:t>
            </w:r>
          </w:p>
        </w:tc>
        <w:tc>
          <w:tcPr>
            <w:tcW w:w="600" w:type="dxa"/>
          </w:tcPr>
          <w:p w14:paraId="37633954" w14:textId="77777777" w:rsidR="00B50050" w:rsidRDefault="00B50050" w:rsidP="0088127C">
            <w:pPr>
              <w:pStyle w:val="OtherTableBody"/>
            </w:pPr>
          </w:p>
        </w:tc>
        <w:tc>
          <w:tcPr>
            <w:tcW w:w="600" w:type="dxa"/>
          </w:tcPr>
          <w:p w14:paraId="749B2700" w14:textId="77777777" w:rsidR="00B50050" w:rsidRDefault="00B50050" w:rsidP="0088127C">
            <w:pPr>
              <w:pStyle w:val="OtherTableBody"/>
            </w:pPr>
            <w:r>
              <w:t>XCN</w:t>
            </w:r>
          </w:p>
        </w:tc>
        <w:tc>
          <w:tcPr>
            <w:tcW w:w="700" w:type="dxa"/>
          </w:tcPr>
          <w:p w14:paraId="7F3422E2" w14:textId="77777777" w:rsidR="00B50050" w:rsidRDefault="00B50050" w:rsidP="0088127C">
            <w:pPr>
              <w:pStyle w:val="OtherTableBody"/>
            </w:pPr>
            <w:r>
              <w:t>Y</w:t>
            </w:r>
          </w:p>
        </w:tc>
        <w:tc>
          <w:tcPr>
            <w:tcW w:w="600" w:type="dxa"/>
          </w:tcPr>
          <w:p w14:paraId="0E2B29EC" w14:textId="77777777" w:rsidR="00B50050" w:rsidRDefault="00B50050" w:rsidP="0088127C">
            <w:pPr>
              <w:pStyle w:val="OtherTableBody"/>
            </w:pPr>
          </w:p>
        </w:tc>
        <w:tc>
          <w:tcPr>
            <w:tcW w:w="900" w:type="dxa"/>
          </w:tcPr>
          <w:p w14:paraId="28F3F2EA" w14:textId="77777777" w:rsidR="00B50050" w:rsidRDefault="00B50050" w:rsidP="0088127C">
            <w:pPr>
              <w:pStyle w:val="OtherTableBody"/>
            </w:pPr>
            <w:r>
              <w:t>10.6.7.3</w:t>
            </w:r>
          </w:p>
        </w:tc>
      </w:tr>
      <w:tr w:rsidR="00B50050" w14:paraId="1A885B2F" w14:textId="77777777" w:rsidTr="00195548">
        <w:tc>
          <w:tcPr>
            <w:tcW w:w="3500" w:type="dxa"/>
          </w:tcPr>
          <w:p w14:paraId="66568815" w14:textId="77777777" w:rsidR="00B50050" w:rsidRDefault="00B50050" w:rsidP="0088127C">
            <w:pPr>
              <w:pStyle w:val="OtherTableBody"/>
            </w:pPr>
            <w:r>
              <w:t>Person's Location</w:t>
            </w:r>
          </w:p>
        </w:tc>
        <w:tc>
          <w:tcPr>
            <w:tcW w:w="700" w:type="dxa"/>
          </w:tcPr>
          <w:p w14:paraId="20AF71BC" w14:textId="77777777" w:rsidR="00B50050" w:rsidRDefault="00B50050" w:rsidP="0088127C">
            <w:pPr>
              <w:pStyle w:val="OtherTableBody"/>
            </w:pPr>
            <w:r>
              <w:t>02183</w:t>
            </w:r>
          </w:p>
        </w:tc>
        <w:tc>
          <w:tcPr>
            <w:tcW w:w="600" w:type="dxa"/>
          </w:tcPr>
          <w:p w14:paraId="05AB068D" w14:textId="77777777" w:rsidR="00B50050" w:rsidRDefault="00B50050" w:rsidP="0088127C">
            <w:pPr>
              <w:pStyle w:val="OtherTableBody"/>
            </w:pPr>
            <w:r>
              <w:t>ROL</w:t>
            </w:r>
          </w:p>
        </w:tc>
        <w:tc>
          <w:tcPr>
            <w:tcW w:w="600" w:type="dxa"/>
          </w:tcPr>
          <w:p w14:paraId="0D270D1E" w14:textId="77777777" w:rsidR="00B50050" w:rsidRDefault="00B50050" w:rsidP="0088127C">
            <w:pPr>
              <w:pStyle w:val="OtherTableBody"/>
            </w:pPr>
            <w:r>
              <w:t>13</w:t>
            </w:r>
          </w:p>
        </w:tc>
        <w:tc>
          <w:tcPr>
            <w:tcW w:w="600" w:type="dxa"/>
          </w:tcPr>
          <w:p w14:paraId="2E2EECB9" w14:textId="77777777" w:rsidR="00B50050" w:rsidRDefault="00B50050" w:rsidP="0088127C">
            <w:pPr>
              <w:pStyle w:val="OtherTableBody"/>
            </w:pPr>
            <w:r>
              <w:t>..</w:t>
            </w:r>
          </w:p>
        </w:tc>
        <w:tc>
          <w:tcPr>
            <w:tcW w:w="600" w:type="dxa"/>
          </w:tcPr>
          <w:p w14:paraId="593C5138" w14:textId="77777777" w:rsidR="00B50050" w:rsidRDefault="00B50050" w:rsidP="0088127C">
            <w:pPr>
              <w:pStyle w:val="OtherTableBody"/>
            </w:pPr>
          </w:p>
        </w:tc>
        <w:tc>
          <w:tcPr>
            <w:tcW w:w="600" w:type="dxa"/>
          </w:tcPr>
          <w:p w14:paraId="7A04AD47" w14:textId="77777777" w:rsidR="00B50050" w:rsidRDefault="00B50050" w:rsidP="0088127C">
            <w:pPr>
              <w:pStyle w:val="OtherTableBody"/>
            </w:pPr>
            <w:r>
              <w:t>PL</w:t>
            </w:r>
          </w:p>
        </w:tc>
        <w:tc>
          <w:tcPr>
            <w:tcW w:w="700" w:type="dxa"/>
          </w:tcPr>
          <w:p w14:paraId="20787821" w14:textId="77777777" w:rsidR="00B50050" w:rsidRDefault="00B50050" w:rsidP="0088127C">
            <w:pPr>
              <w:pStyle w:val="OtherTableBody"/>
            </w:pPr>
          </w:p>
        </w:tc>
        <w:tc>
          <w:tcPr>
            <w:tcW w:w="600" w:type="dxa"/>
          </w:tcPr>
          <w:p w14:paraId="48A53CDD" w14:textId="77777777" w:rsidR="00B50050" w:rsidRDefault="00B50050" w:rsidP="0088127C">
            <w:pPr>
              <w:pStyle w:val="OtherTableBody"/>
            </w:pPr>
          </w:p>
        </w:tc>
        <w:tc>
          <w:tcPr>
            <w:tcW w:w="900" w:type="dxa"/>
          </w:tcPr>
          <w:p w14:paraId="061CD0F1" w14:textId="77777777" w:rsidR="00B50050" w:rsidRDefault="00B50050" w:rsidP="0088127C">
            <w:pPr>
              <w:pStyle w:val="OtherTableBody"/>
            </w:pPr>
            <w:r>
              <w:t>15.4.7.13</w:t>
            </w:r>
          </w:p>
        </w:tc>
      </w:tr>
      <w:tr w:rsidR="00B50050" w14:paraId="4472D052" w14:textId="77777777" w:rsidTr="00195548">
        <w:tc>
          <w:tcPr>
            <w:tcW w:w="3500" w:type="dxa"/>
          </w:tcPr>
          <w:p w14:paraId="7C1EE54D" w14:textId="77777777" w:rsidR="00B50050" w:rsidRDefault="00B50050" w:rsidP="0088127C">
            <w:pPr>
              <w:pStyle w:val="OtherTableBody"/>
            </w:pPr>
            <w:r>
              <w:t>Pharmaceutical Substance Alternative</w:t>
            </w:r>
          </w:p>
        </w:tc>
        <w:tc>
          <w:tcPr>
            <w:tcW w:w="700" w:type="dxa"/>
          </w:tcPr>
          <w:p w14:paraId="484FA2E6" w14:textId="77777777" w:rsidR="00B50050" w:rsidRDefault="00B50050" w:rsidP="0088127C">
            <w:pPr>
              <w:pStyle w:val="OtherTableBody"/>
            </w:pPr>
            <w:r>
              <w:t>01678</w:t>
            </w:r>
          </w:p>
        </w:tc>
        <w:tc>
          <w:tcPr>
            <w:tcW w:w="600" w:type="dxa"/>
          </w:tcPr>
          <w:p w14:paraId="322928FF" w14:textId="77777777" w:rsidR="00B50050" w:rsidRDefault="00B50050" w:rsidP="0088127C">
            <w:pPr>
              <w:pStyle w:val="OtherTableBody"/>
            </w:pPr>
            <w:r>
              <w:t>RXE</w:t>
            </w:r>
          </w:p>
        </w:tc>
        <w:tc>
          <w:tcPr>
            <w:tcW w:w="600" w:type="dxa"/>
          </w:tcPr>
          <w:p w14:paraId="70169780" w14:textId="77777777" w:rsidR="00B50050" w:rsidRDefault="00B50050" w:rsidP="0088127C">
            <w:pPr>
              <w:pStyle w:val="OtherTableBody"/>
            </w:pPr>
            <w:r>
              <w:t>37</w:t>
            </w:r>
          </w:p>
        </w:tc>
        <w:tc>
          <w:tcPr>
            <w:tcW w:w="600" w:type="dxa"/>
          </w:tcPr>
          <w:p w14:paraId="2DBEF3AD" w14:textId="77777777" w:rsidR="00B50050" w:rsidRDefault="00B50050" w:rsidP="0088127C">
            <w:pPr>
              <w:pStyle w:val="OtherTableBody"/>
            </w:pPr>
            <w:r>
              <w:t>..</w:t>
            </w:r>
          </w:p>
        </w:tc>
        <w:tc>
          <w:tcPr>
            <w:tcW w:w="600" w:type="dxa"/>
          </w:tcPr>
          <w:p w14:paraId="1196F62A" w14:textId="77777777" w:rsidR="00B50050" w:rsidRDefault="00B50050" w:rsidP="0088127C">
            <w:pPr>
              <w:pStyle w:val="OtherTableBody"/>
            </w:pPr>
          </w:p>
        </w:tc>
        <w:tc>
          <w:tcPr>
            <w:tcW w:w="600" w:type="dxa"/>
          </w:tcPr>
          <w:p w14:paraId="676E5337" w14:textId="77777777" w:rsidR="00B50050" w:rsidRDefault="00B50050" w:rsidP="0088127C">
            <w:pPr>
              <w:pStyle w:val="OtherTableBody"/>
            </w:pPr>
            <w:r>
              <w:t>CWE</w:t>
            </w:r>
          </w:p>
        </w:tc>
        <w:tc>
          <w:tcPr>
            <w:tcW w:w="700" w:type="dxa"/>
          </w:tcPr>
          <w:p w14:paraId="0E7B5A65" w14:textId="77777777" w:rsidR="00B50050" w:rsidRDefault="00B50050" w:rsidP="0088127C">
            <w:pPr>
              <w:pStyle w:val="OtherTableBody"/>
            </w:pPr>
            <w:r>
              <w:t>Y</w:t>
            </w:r>
          </w:p>
        </w:tc>
        <w:tc>
          <w:tcPr>
            <w:tcW w:w="600" w:type="dxa"/>
          </w:tcPr>
          <w:p w14:paraId="2D47A05F" w14:textId="77777777" w:rsidR="00B50050" w:rsidRDefault="00B50050" w:rsidP="0088127C">
            <w:pPr>
              <w:pStyle w:val="OtherTableBody"/>
            </w:pPr>
            <w:r>
              <w:t>0730</w:t>
            </w:r>
          </w:p>
        </w:tc>
        <w:tc>
          <w:tcPr>
            <w:tcW w:w="900" w:type="dxa"/>
          </w:tcPr>
          <w:p w14:paraId="2FE02186" w14:textId="77777777" w:rsidR="00B50050" w:rsidRDefault="00B50050" w:rsidP="0088127C">
            <w:pPr>
              <w:pStyle w:val="OtherTableBody"/>
            </w:pPr>
            <w:r>
              <w:t>4A.4.4.37</w:t>
            </w:r>
          </w:p>
        </w:tc>
      </w:tr>
      <w:tr w:rsidR="00B50050" w14:paraId="4F265E68" w14:textId="77777777" w:rsidTr="00195548">
        <w:tc>
          <w:tcPr>
            <w:tcW w:w="3500" w:type="dxa"/>
          </w:tcPr>
          <w:p w14:paraId="03AEADF0" w14:textId="77777777" w:rsidR="00B50050" w:rsidRDefault="00B50050" w:rsidP="0088127C">
            <w:pPr>
              <w:pStyle w:val="OtherTableBody"/>
            </w:pPr>
            <w:r>
              <w:t>Pharmacist/Treatment Supplier's Verifier ID</w:t>
            </w:r>
          </w:p>
        </w:tc>
        <w:tc>
          <w:tcPr>
            <w:tcW w:w="700" w:type="dxa"/>
          </w:tcPr>
          <w:p w14:paraId="5F5382FD" w14:textId="77777777" w:rsidR="00B50050" w:rsidRDefault="00B50050" w:rsidP="0088127C">
            <w:pPr>
              <w:pStyle w:val="OtherTableBody"/>
            </w:pPr>
            <w:r>
              <w:t>00306</w:t>
            </w:r>
          </w:p>
        </w:tc>
        <w:tc>
          <w:tcPr>
            <w:tcW w:w="600" w:type="dxa"/>
          </w:tcPr>
          <w:p w14:paraId="21D50399" w14:textId="77777777" w:rsidR="00B50050" w:rsidRDefault="00B50050" w:rsidP="0088127C">
            <w:pPr>
              <w:pStyle w:val="OtherTableBody"/>
            </w:pPr>
            <w:r>
              <w:t>RXE</w:t>
            </w:r>
          </w:p>
        </w:tc>
        <w:tc>
          <w:tcPr>
            <w:tcW w:w="600" w:type="dxa"/>
          </w:tcPr>
          <w:p w14:paraId="03F7B657" w14:textId="77777777" w:rsidR="00B50050" w:rsidRDefault="00B50050" w:rsidP="0088127C">
            <w:pPr>
              <w:pStyle w:val="OtherTableBody"/>
            </w:pPr>
            <w:r>
              <w:t>14</w:t>
            </w:r>
          </w:p>
        </w:tc>
        <w:tc>
          <w:tcPr>
            <w:tcW w:w="600" w:type="dxa"/>
          </w:tcPr>
          <w:p w14:paraId="511ACC18" w14:textId="77777777" w:rsidR="00B50050" w:rsidRDefault="00B50050" w:rsidP="0088127C">
            <w:pPr>
              <w:pStyle w:val="OtherTableBody"/>
            </w:pPr>
            <w:r>
              <w:t>..</w:t>
            </w:r>
          </w:p>
        </w:tc>
        <w:tc>
          <w:tcPr>
            <w:tcW w:w="600" w:type="dxa"/>
          </w:tcPr>
          <w:p w14:paraId="0C14A02B" w14:textId="77777777" w:rsidR="00B50050" w:rsidRDefault="00B50050" w:rsidP="0088127C">
            <w:pPr>
              <w:pStyle w:val="OtherTableBody"/>
            </w:pPr>
          </w:p>
        </w:tc>
        <w:tc>
          <w:tcPr>
            <w:tcW w:w="600" w:type="dxa"/>
          </w:tcPr>
          <w:p w14:paraId="0E51573C" w14:textId="77777777" w:rsidR="00B50050" w:rsidRDefault="00B50050" w:rsidP="0088127C">
            <w:pPr>
              <w:pStyle w:val="OtherTableBody"/>
            </w:pPr>
            <w:r>
              <w:t>XCN</w:t>
            </w:r>
          </w:p>
        </w:tc>
        <w:tc>
          <w:tcPr>
            <w:tcW w:w="700" w:type="dxa"/>
          </w:tcPr>
          <w:p w14:paraId="618C4275" w14:textId="77777777" w:rsidR="00B50050" w:rsidRDefault="00B50050" w:rsidP="0088127C">
            <w:pPr>
              <w:pStyle w:val="OtherTableBody"/>
            </w:pPr>
            <w:r>
              <w:t>Y</w:t>
            </w:r>
          </w:p>
        </w:tc>
        <w:tc>
          <w:tcPr>
            <w:tcW w:w="600" w:type="dxa"/>
          </w:tcPr>
          <w:p w14:paraId="5CDE5C0B" w14:textId="77777777" w:rsidR="00B50050" w:rsidRDefault="00B50050" w:rsidP="0088127C">
            <w:pPr>
              <w:pStyle w:val="OtherTableBody"/>
            </w:pPr>
          </w:p>
        </w:tc>
        <w:tc>
          <w:tcPr>
            <w:tcW w:w="900" w:type="dxa"/>
          </w:tcPr>
          <w:p w14:paraId="597DEE28" w14:textId="77777777" w:rsidR="00B50050" w:rsidRDefault="00B50050" w:rsidP="0088127C">
            <w:pPr>
              <w:pStyle w:val="OtherTableBody"/>
            </w:pPr>
            <w:r>
              <w:t>4A.4.4.14</w:t>
            </w:r>
          </w:p>
        </w:tc>
      </w:tr>
      <w:tr w:rsidR="00B50050" w14:paraId="5C34BDFA" w14:textId="77777777" w:rsidTr="00195548">
        <w:tc>
          <w:tcPr>
            <w:tcW w:w="3500" w:type="dxa"/>
          </w:tcPr>
          <w:p w14:paraId="0E008883" w14:textId="77777777" w:rsidR="00B50050" w:rsidRDefault="00B50050" w:rsidP="0088127C">
            <w:pPr>
              <w:pStyle w:val="OtherTableBody"/>
            </w:pPr>
            <w:r>
              <w:t>Pharmacist/Treatment Supplier's Verifier ID</w:t>
            </w:r>
          </w:p>
        </w:tc>
        <w:tc>
          <w:tcPr>
            <w:tcW w:w="700" w:type="dxa"/>
          </w:tcPr>
          <w:p w14:paraId="4581BD11" w14:textId="77777777" w:rsidR="00B50050" w:rsidRDefault="00B50050" w:rsidP="0088127C">
            <w:pPr>
              <w:pStyle w:val="OtherTableBody"/>
            </w:pPr>
            <w:r>
              <w:t>00306</w:t>
            </w:r>
          </w:p>
        </w:tc>
        <w:tc>
          <w:tcPr>
            <w:tcW w:w="600" w:type="dxa"/>
          </w:tcPr>
          <w:p w14:paraId="1D3F06DA" w14:textId="77777777" w:rsidR="00B50050" w:rsidRDefault="00B50050" w:rsidP="0088127C">
            <w:pPr>
              <w:pStyle w:val="OtherTableBody"/>
            </w:pPr>
            <w:r>
              <w:t>RXO</w:t>
            </w:r>
          </w:p>
        </w:tc>
        <w:tc>
          <w:tcPr>
            <w:tcW w:w="600" w:type="dxa"/>
          </w:tcPr>
          <w:p w14:paraId="15F68C39" w14:textId="77777777" w:rsidR="00B50050" w:rsidRDefault="00B50050" w:rsidP="0088127C">
            <w:pPr>
              <w:pStyle w:val="OtherTableBody"/>
            </w:pPr>
            <w:r>
              <w:t>15</w:t>
            </w:r>
          </w:p>
        </w:tc>
        <w:tc>
          <w:tcPr>
            <w:tcW w:w="600" w:type="dxa"/>
          </w:tcPr>
          <w:p w14:paraId="2E6E34EF" w14:textId="77777777" w:rsidR="00B50050" w:rsidRDefault="00B50050" w:rsidP="0088127C">
            <w:pPr>
              <w:pStyle w:val="OtherTableBody"/>
            </w:pPr>
            <w:r>
              <w:t>..</w:t>
            </w:r>
          </w:p>
        </w:tc>
        <w:tc>
          <w:tcPr>
            <w:tcW w:w="600" w:type="dxa"/>
          </w:tcPr>
          <w:p w14:paraId="54F18093" w14:textId="77777777" w:rsidR="00B50050" w:rsidRDefault="00B50050" w:rsidP="0088127C">
            <w:pPr>
              <w:pStyle w:val="OtherTableBody"/>
            </w:pPr>
          </w:p>
        </w:tc>
        <w:tc>
          <w:tcPr>
            <w:tcW w:w="600" w:type="dxa"/>
          </w:tcPr>
          <w:p w14:paraId="4FDE79BE" w14:textId="77777777" w:rsidR="00B50050" w:rsidRDefault="00B50050" w:rsidP="0088127C">
            <w:pPr>
              <w:pStyle w:val="OtherTableBody"/>
            </w:pPr>
            <w:r>
              <w:t>XCN</w:t>
            </w:r>
          </w:p>
        </w:tc>
        <w:tc>
          <w:tcPr>
            <w:tcW w:w="700" w:type="dxa"/>
          </w:tcPr>
          <w:p w14:paraId="24F14EE8" w14:textId="77777777" w:rsidR="00B50050" w:rsidRDefault="00B50050" w:rsidP="0088127C">
            <w:pPr>
              <w:pStyle w:val="OtherTableBody"/>
            </w:pPr>
            <w:r>
              <w:t>Y</w:t>
            </w:r>
          </w:p>
        </w:tc>
        <w:tc>
          <w:tcPr>
            <w:tcW w:w="600" w:type="dxa"/>
          </w:tcPr>
          <w:p w14:paraId="586CEECD" w14:textId="77777777" w:rsidR="00B50050" w:rsidRDefault="00B50050" w:rsidP="0088127C">
            <w:pPr>
              <w:pStyle w:val="OtherTableBody"/>
            </w:pPr>
          </w:p>
        </w:tc>
        <w:tc>
          <w:tcPr>
            <w:tcW w:w="900" w:type="dxa"/>
          </w:tcPr>
          <w:p w14:paraId="6612041D" w14:textId="77777777" w:rsidR="00B50050" w:rsidRDefault="00B50050" w:rsidP="0088127C">
            <w:pPr>
              <w:pStyle w:val="OtherTableBody"/>
            </w:pPr>
            <w:r>
              <w:t>4A.4.1.15</w:t>
            </w:r>
          </w:p>
        </w:tc>
      </w:tr>
      <w:tr w:rsidR="00B50050" w14:paraId="0463D0FF" w14:textId="77777777" w:rsidTr="00195548">
        <w:tc>
          <w:tcPr>
            <w:tcW w:w="3500" w:type="dxa"/>
          </w:tcPr>
          <w:p w14:paraId="6E68F9CF" w14:textId="77777777" w:rsidR="00B50050" w:rsidRDefault="00B50050" w:rsidP="0088127C">
            <w:pPr>
              <w:pStyle w:val="OtherTableBody"/>
            </w:pPr>
            <w:r>
              <w:t>Pharmacy of Most Recent Fill</w:t>
            </w:r>
          </w:p>
        </w:tc>
        <w:tc>
          <w:tcPr>
            <w:tcW w:w="700" w:type="dxa"/>
          </w:tcPr>
          <w:p w14:paraId="4C4459CF" w14:textId="77777777" w:rsidR="00B50050" w:rsidRDefault="00B50050" w:rsidP="0088127C">
            <w:pPr>
              <w:pStyle w:val="OtherTableBody"/>
            </w:pPr>
            <w:r>
              <w:t>01679</w:t>
            </w:r>
          </w:p>
        </w:tc>
        <w:tc>
          <w:tcPr>
            <w:tcW w:w="600" w:type="dxa"/>
          </w:tcPr>
          <w:p w14:paraId="75362B58" w14:textId="77777777" w:rsidR="00B50050" w:rsidRDefault="00B50050" w:rsidP="0088127C">
            <w:pPr>
              <w:pStyle w:val="OtherTableBody"/>
            </w:pPr>
            <w:r>
              <w:t>RXE</w:t>
            </w:r>
          </w:p>
        </w:tc>
        <w:tc>
          <w:tcPr>
            <w:tcW w:w="600" w:type="dxa"/>
          </w:tcPr>
          <w:p w14:paraId="3A29C44F" w14:textId="77777777" w:rsidR="00B50050" w:rsidRDefault="00B50050" w:rsidP="0088127C">
            <w:pPr>
              <w:pStyle w:val="OtherTableBody"/>
            </w:pPr>
            <w:r>
              <w:t>38</w:t>
            </w:r>
          </w:p>
        </w:tc>
        <w:tc>
          <w:tcPr>
            <w:tcW w:w="600" w:type="dxa"/>
          </w:tcPr>
          <w:p w14:paraId="6F5CCF8E" w14:textId="77777777" w:rsidR="00B50050" w:rsidRDefault="00B50050" w:rsidP="0088127C">
            <w:pPr>
              <w:pStyle w:val="OtherTableBody"/>
            </w:pPr>
            <w:r>
              <w:t>..</w:t>
            </w:r>
          </w:p>
        </w:tc>
        <w:tc>
          <w:tcPr>
            <w:tcW w:w="600" w:type="dxa"/>
          </w:tcPr>
          <w:p w14:paraId="56937804" w14:textId="77777777" w:rsidR="00B50050" w:rsidRDefault="00B50050" w:rsidP="0088127C">
            <w:pPr>
              <w:pStyle w:val="OtherTableBody"/>
            </w:pPr>
          </w:p>
        </w:tc>
        <w:tc>
          <w:tcPr>
            <w:tcW w:w="600" w:type="dxa"/>
          </w:tcPr>
          <w:p w14:paraId="72700DFD" w14:textId="77777777" w:rsidR="00B50050" w:rsidRDefault="00B50050" w:rsidP="0088127C">
            <w:pPr>
              <w:pStyle w:val="OtherTableBody"/>
            </w:pPr>
            <w:r>
              <w:t>CWE</w:t>
            </w:r>
          </w:p>
        </w:tc>
        <w:tc>
          <w:tcPr>
            <w:tcW w:w="700" w:type="dxa"/>
          </w:tcPr>
          <w:p w14:paraId="4FD58943" w14:textId="77777777" w:rsidR="00B50050" w:rsidRDefault="00B50050" w:rsidP="0088127C">
            <w:pPr>
              <w:pStyle w:val="OtherTableBody"/>
            </w:pPr>
          </w:p>
        </w:tc>
        <w:tc>
          <w:tcPr>
            <w:tcW w:w="600" w:type="dxa"/>
          </w:tcPr>
          <w:p w14:paraId="4DFFADF9" w14:textId="77777777" w:rsidR="00B50050" w:rsidRDefault="00B50050" w:rsidP="0088127C">
            <w:pPr>
              <w:pStyle w:val="OtherTableBody"/>
            </w:pPr>
            <w:r>
              <w:t>0732</w:t>
            </w:r>
          </w:p>
        </w:tc>
        <w:tc>
          <w:tcPr>
            <w:tcW w:w="900" w:type="dxa"/>
          </w:tcPr>
          <w:p w14:paraId="64C2131B" w14:textId="77777777" w:rsidR="00B50050" w:rsidRDefault="00B50050" w:rsidP="0088127C">
            <w:pPr>
              <w:pStyle w:val="OtherTableBody"/>
            </w:pPr>
            <w:r>
              <w:t>4A.4.4.38</w:t>
            </w:r>
          </w:p>
        </w:tc>
      </w:tr>
      <w:tr w:rsidR="00B50050" w14:paraId="3532AFA3" w14:textId="77777777" w:rsidTr="00195548">
        <w:tc>
          <w:tcPr>
            <w:tcW w:w="3500" w:type="dxa"/>
          </w:tcPr>
          <w:p w14:paraId="0455867B" w14:textId="77777777" w:rsidR="00B50050" w:rsidRDefault="00B50050" w:rsidP="0088127C">
            <w:pPr>
              <w:pStyle w:val="OtherTableBody"/>
            </w:pPr>
            <w:r>
              <w:t>Pharmacy Order Type</w:t>
            </w:r>
          </w:p>
        </w:tc>
        <w:tc>
          <w:tcPr>
            <w:tcW w:w="700" w:type="dxa"/>
          </w:tcPr>
          <w:p w14:paraId="6014C6DE" w14:textId="77777777" w:rsidR="00B50050" w:rsidRDefault="00B50050" w:rsidP="0088127C">
            <w:pPr>
              <w:pStyle w:val="OtherTableBody"/>
            </w:pPr>
            <w:r>
              <w:t>01685</w:t>
            </w:r>
          </w:p>
        </w:tc>
        <w:tc>
          <w:tcPr>
            <w:tcW w:w="600" w:type="dxa"/>
          </w:tcPr>
          <w:p w14:paraId="181E169B" w14:textId="77777777" w:rsidR="00B50050" w:rsidRDefault="00B50050" w:rsidP="0088127C">
            <w:pPr>
              <w:pStyle w:val="OtherTableBody"/>
            </w:pPr>
            <w:r>
              <w:t>RXE</w:t>
            </w:r>
          </w:p>
        </w:tc>
        <w:tc>
          <w:tcPr>
            <w:tcW w:w="600" w:type="dxa"/>
          </w:tcPr>
          <w:p w14:paraId="5555F79F" w14:textId="77777777" w:rsidR="00B50050" w:rsidRDefault="00B50050" w:rsidP="0088127C">
            <w:pPr>
              <w:pStyle w:val="OtherTableBody"/>
            </w:pPr>
            <w:r>
              <w:t>44</w:t>
            </w:r>
          </w:p>
        </w:tc>
        <w:tc>
          <w:tcPr>
            <w:tcW w:w="600" w:type="dxa"/>
          </w:tcPr>
          <w:p w14:paraId="5E097B42" w14:textId="77777777" w:rsidR="00B50050" w:rsidRDefault="00B50050" w:rsidP="0088127C">
            <w:pPr>
              <w:pStyle w:val="OtherTableBody"/>
            </w:pPr>
            <w:r>
              <w:t>1..1</w:t>
            </w:r>
          </w:p>
        </w:tc>
        <w:tc>
          <w:tcPr>
            <w:tcW w:w="600" w:type="dxa"/>
          </w:tcPr>
          <w:p w14:paraId="2CCA6D6B" w14:textId="77777777" w:rsidR="00B50050" w:rsidRDefault="00B50050" w:rsidP="0088127C">
            <w:pPr>
              <w:pStyle w:val="OtherTableBody"/>
            </w:pPr>
          </w:p>
        </w:tc>
        <w:tc>
          <w:tcPr>
            <w:tcW w:w="600" w:type="dxa"/>
          </w:tcPr>
          <w:p w14:paraId="6CD45E90" w14:textId="77777777" w:rsidR="00B50050" w:rsidRDefault="00B50050" w:rsidP="0088127C">
            <w:pPr>
              <w:pStyle w:val="OtherTableBody"/>
            </w:pPr>
            <w:r>
              <w:t>ID</w:t>
            </w:r>
          </w:p>
        </w:tc>
        <w:tc>
          <w:tcPr>
            <w:tcW w:w="700" w:type="dxa"/>
          </w:tcPr>
          <w:p w14:paraId="2A3C9919" w14:textId="77777777" w:rsidR="00B50050" w:rsidRDefault="00B50050" w:rsidP="0088127C">
            <w:pPr>
              <w:pStyle w:val="OtherTableBody"/>
            </w:pPr>
          </w:p>
        </w:tc>
        <w:tc>
          <w:tcPr>
            <w:tcW w:w="600" w:type="dxa"/>
          </w:tcPr>
          <w:p w14:paraId="71CA2560" w14:textId="77777777" w:rsidR="00B50050" w:rsidRDefault="00B50050" w:rsidP="0088127C">
            <w:pPr>
              <w:pStyle w:val="OtherTableBody"/>
            </w:pPr>
            <w:r>
              <w:t>0480</w:t>
            </w:r>
          </w:p>
        </w:tc>
        <w:tc>
          <w:tcPr>
            <w:tcW w:w="900" w:type="dxa"/>
          </w:tcPr>
          <w:p w14:paraId="7308D726" w14:textId="77777777" w:rsidR="00B50050" w:rsidRDefault="00B50050" w:rsidP="0088127C">
            <w:pPr>
              <w:pStyle w:val="OtherTableBody"/>
            </w:pPr>
            <w:r>
              <w:t>4A.4.4.44</w:t>
            </w:r>
          </w:p>
        </w:tc>
      </w:tr>
      <w:tr w:rsidR="00B50050" w14:paraId="16E6573A" w14:textId="77777777" w:rsidTr="00195548">
        <w:tc>
          <w:tcPr>
            <w:tcW w:w="3500" w:type="dxa"/>
          </w:tcPr>
          <w:p w14:paraId="7488CA2B" w14:textId="77777777" w:rsidR="00B50050" w:rsidRDefault="00B50050" w:rsidP="0088127C">
            <w:pPr>
              <w:pStyle w:val="OtherTableBody"/>
            </w:pPr>
            <w:r>
              <w:t>Pharmacy Order Type</w:t>
            </w:r>
          </w:p>
        </w:tc>
        <w:tc>
          <w:tcPr>
            <w:tcW w:w="700" w:type="dxa"/>
          </w:tcPr>
          <w:p w14:paraId="3EC0B82D" w14:textId="77777777" w:rsidR="00B50050" w:rsidRDefault="00B50050" w:rsidP="0088127C">
            <w:pPr>
              <w:pStyle w:val="OtherTableBody"/>
            </w:pPr>
            <w:r>
              <w:t>01668</w:t>
            </w:r>
          </w:p>
        </w:tc>
        <w:tc>
          <w:tcPr>
            <w:tcW w:w="600" w:type="dxa"/>
          </w:tcPr>
          <w:p w14:paraId="02666733" w14:textId="77777777" w:rsidR="00B50050" w:rsidRDefault="00B50050" w:rsidP="0088127C">
            <w:pPr>
              <w:pStyle w:val="OtherTableBody"/>
            </w:pPr>
            <w:r>
              <w:t>RXO</w:t>
            </w:r>
          </w:p>
        </w:tc>
        <w:tc>
          <w:tcPr>
            <w:tcW w:w="600" w:type="dxa"/>
          </w:tcPr>
          <w:p w14:paraId="2D91C2A1" w14:textId="77777777" w:rsidR="00B50050" w:rsidRDefault="00B50050" w:rsidP="0088127C">
            <w:pPr>
              <w:pStyle w:val="OtherTableBody"/>
            </w:pPr>
            <w:r>
              <w:t>27</w:t>
            </w:r>
          </w:p>
        </w:tc>
        <w:tc>
          <w:tcPr>
            <w:tcW w:w="600" w:type="dxa"/>
          </w:tcPr>
          <w:p w14:paraId="4BE46FAF" w14:textId="77777777" w:rsidR="00B50050" w:rsidRDefault="00B50050" w:rsidP="0088127C">
            <w:pPr>
              <w:pStyle w:val="OtherTableBody"/>
            </w:pPr>
            <w:r>
              <w:t>1..1</w:t>
            </w:r>
          </w:p>
        </w:tc>
        <w:tc>
          <w:tcPr>
            <w:tcW w:w="600" w:type="dxa"/>
          </w:tcPr>
          <w:p w14:paraId="159D6B36" w14:textId="77777777" w:rsidR="00B50050" w:rsidRDefault="00B50050" w:rsidP="0088127C">
            <w:pPr>
              <w:pStyle w:val="OtherTableBody"/>
            </w:pPr>
          </w:p>
        </w:tc>
        <w:tc>
          <w:tcPr>
            <w:tcW w:w="600" w:type="dxa"/>
          </w:tcPr>
          <w:p w14:paraId="5326B9E7" w14:textId="77777777" w:rsidR="00B50050" w:rsidRDefault="00B50050" w:rsidP="0088127C">
            <w:pPr>
              <w:pStyle w:val="OtherTableBody"/>
            </w:pPr>
            <w:r>
              <w:t>ID</w:t>
            </w:r>
          </w:p>
        </w:tc>
        <w:tc>
          <w:tcPr>
            <w:tcW w:w="700" w:type="dxa"/>
          </w:tcPr>
          <w:p w14:paraId="0FB6B11B" w14:textId="77777777" w:rsidR="00B50050" w:rsidRDefault="00B50050" w:rsidP="0088127C">
            <w:pPr>
              <w:pStyle w:val="OtherTableBody"/>
            </w:pPr>
          </w:p>
        </w:tc>
        <w:tc>
          <w:tcPr>
            <w:tcW w:w="600" w:type="dxa"/>
          </w:tcPr>
          <w:p w14:paraId="6EB518A5" w14:textId="77777777" w:rsidR="00B50050" w:rsidRDefault="00B50050" w:rsidP="0088127C">
            <w:pPr>
              <w:pStyle w:val="OtherTableBody"/>
            </w:pPr>
            <w:r>
              <w:t>0480</w:t>
            </w:r>
          </w:p>
        </w:tc>
        <w:tc>
          <w:tcPr>
            <w:tcW w:w="900" w:type="dxa"/>
          </w:tcPr>
          <w:p w14:paraId="347F68DB" w14:textId="77777777" w:rsidR="00B50050" w:rsidRDefault="00B50050" w:rsidP="0088127C">
            <w:pPr>
              <w:pStyle w:val="OtherTableBody"/>
            </w:pPr>
            <w:r>
              <w:t>4A.4.1.27</w:t>
            </w:r>
          </w:p>
        </w:tc>
      </w:tr>
      <w:tr w:rsidR="00B50050" w14:paraId="0E6EC99E" w14:textId="77777777" w:rsidTr="00195548">
        <w:tc>
          <w:tcPr>
            <w:tcW w:w="3500" w:type="dxa"/>
          </w:tcPr>
          <w:p w14:paraId="1DAD125B" w14:textId="77777777" w:rsidR="00B50050" w:rsidRDefault="00B50050" w:rsidP="0088127C">
            <w:pPr>
              <w:pStyle w:val="OtherTableBody"/>
            </w:pPr>
            <w:r>
              <w:t>Pharmacy Order Type</w:t>
            </w:r>
          </w:p>
        </w:tc>
        <w:tc>
          <w:tcPr>
            <w:tcW w:w="700" w:type="dxa"/>
          </w:tcPr>
          <w:p w14:paraId="13A5EF13" w14:textId="77777777" w:rsidR="00B50050" w:rsidRDefault="00B50050" w:rsidP="0088127C">
            <w:pPr>
              <w:pStyle w:val="OtherTableBody"/>
            </w:pPr>
            <w:r>
              <w:t>01699</w:t>
            </w:r>
          </w:p>
        </w:tc>
        <w:tc>
          <w:tcPr>
            <w:tcW w:w="600" w:type="dxa"/>
          </w:tcPr>
          <w:p w14:paraId="5FD1605A" w14:textId="77777777" w:rsidR="00B50050" w:rsidRDefault="00B50050" w:rsidP="0088127C">
            <w:pPr>
              <w:pStyle w:val="OtherTableBody"/>
            </w:pPr>
            <w:r>
              <w:t>RXA</w:t>
            </w:r>
          </w:p>
        </w:tc>
        <w:tc>
          <w:tcPr>
            <w:tcW w:w="600" w:type="dxa"/>
          </w:tcPr>
          <w:p w14:paraId="7E6A3C3A" w14:textId="77777777" w:rsidR="00B50050" w:rsidRDefault="00B50050" w:rsidP="0088127C">
            <w:pPr>
              <w:pStyle w:val="OtherTableBody"/>
            </w:pPr>
            <w:r>
              <w:t>26</w:t>
            </w:r>
          </w:p>
        </w:tc>
        <w:tc>
          <w:tcPr>
            <w:tcW w:w="600" w:type="dxa"/>
          </w:tcPr>
          <w:p w14:paraId="4C956D9D" w14:textId="77777777" w:rsidR="00B50050" w:rsidRDefault="00B50050" w:rsidP="0088127C">
            <w:pPr>
              <w:pStyle w:val="OtherTableBody"/>
            </w:pPr>
            <w:r>
              <w:t>1..1</w:t>
            </w:r>
          </w:p>
        </w:tc>
        <w:tc>
          <w:tcPr>
            <w:tcW w:w="600" w:type="dxa"/>
          </w:tcPr>
          <w:p w14:paraId="1B9AF348" w14:textId="77777777" w:rsidR="00B50050" w:rsidRDefault="00B50050" w:rsidP="0088127C">
            <w:pPr>
              <w:pStyle w:val="OtherTableBody"/>
            </w:pPr>
          </w:p>
        </w:tc>
        <w:tc>
          <w:tcPr>
            <w:tcW w:w="600" w:type="dxa"/>
          </w:tcPr>
          <w:p w14:paraId="2273E36E" w14:textId="77777777" w:rsidR="00B50050" w:rsidRDefault="00B50050" w:rsidP="0088127C">
            <w:pPr>
              <w:pStyle w:val="OtherTableBody"/>
            </w:pPr>
            <w:r>
              <w:t>ID</w:t>
            </w:r>
          </w:p>
        </w:tc>
        <w:tc>
          <w:tcPr>
            <w:tcW w:w="700" w:type="dxa"/>
          </w:tcPr>
          <w:p w14:paraId="52E8B75F" w14:textId="77777777" w:rsidR="00B50050" w:rsidRDefault="00B50050" w:rsidP="0088127C">
            <w:pPr>
              <w:pStyle w:val="OtherTableBody"/>
            </w:pPr>
          </w:p>
        </w:tc>
        <w:tc>
          <w:tcPr>
            <w:tcW w:w="600" w:type="dxa"/>
          </w:tcPr>
          <w:p w14:paraId="44CF8B22" w14:textId="77777777" w:rsidR="00B50050" w:rsidRDefault="00B50050" w:rsidP="0088127C">
            <w:pPr>
              <w:pStyle w:val="OtherTableBody"/>
            </w:pPr>
            <w:r>
              <w:t>0480</w:t>
            </w:r>
          </w:p>
        </w:tc>
        <w:tc>
          <w:tcPr>
            <w:tcW w:w="900" w:type="dxa"/>
          </w:tcPr>
          <w:p w14:paraId="69196619" w14:textId="77777777" w:rsidR="00B50050" w:rsidRDefault="00B50050" w:rsidP="0088127C">
            <w:pPr>
              <w:pStyle w:val="OtherTableBody"/>
            </w:pPr>
            <w:r>
              <w:t>4A.4.7.26</w:t>
            </w:r>
          </w:p>
        </w:tc>
      </w:tr>
      <w:tr w:rsidR="00B50050" w14:paraId="394F365B" w14:textId="77777777" w:rsidTr="00195548">
        <w:tc>
          <w:tcPr>
            <w:tcW w:w="3500" w:type="dxa"/>
          </w:tcPr>
          <w:p w14:paraId="4B396187" w14:textId="77777777" w:rsidR="00B50050" w:rsidRDefault="00B50050" w:rsidP="0088127C">
            <w:pPr>
              <w:pStyle w:val="OtherTableBody"/>
            </w:pPr>
            <w:r>
              <w:t>Pharmacy Order Type</w:t>
            </w:r>
          </w:p>
        </w:tc>
        <w:tc>
          <w:tcPr>
            <w:tcW w:w="700" w:type="dxa"/>
          </w:tcPr>
          <w:p w14:paraId="735F5B8C" w14:textId="77777777" w:rsidR="00B50050" w:rsidRDefault="00B50050" w:rsidP="0088127C">
            <w:pPr>
              <w:pStyle w:val="OtherTableBody"/>
            </w:pPr>
            <w:r>
              <w:t>01690</w:t>
            </w:r>
          </w:p>
        </w:tc>
        <w:tc>
          <w:tcPr>
            <w:tcW w:w="600" w:type="dxa"/>
          </w:tcPr>
          <w:p w14:paraId="2C47EC18" w14:textId="77777777" w:rsidR="00B50050" w:rsidRDefault="00B50050" w:rsidP="0088127C">
            <w:pPr>
              <w:pStyle w:val="OtherTableBody"/>
            </w:pPr>
            <w:r>
              <w:t>RXD</w:t>
            </w:r>
          </w:p>
        </w:tc>
        <w:tc>
          <w:tcPr>
            <w:tcW w:w="600" w:type="dxa"/>
          </w:tcPr>
          <w:p w14:paraId="5E390D4A" w14:textId="77777777" w:rsidR="00B50050" w:rsidRDefault="00B50050" w:rsidP="0088127C">
            <w:pPr>
              <w:pStyle w:val="OtherTableBody"/>
            </w:pPr>
            <w:r>
              <w:t>32</w:t>
            </w:r>
          </w:p>
        </w:tc>
        <w:tc>
          <w:tcPr>
            <w:tcW w:w="600" w:type="dxa"/>
          </w:tcPr>
          <w:p w14:paraId="4DBFAF0B" w14:textId="77777777" w:rsidR="00B50050" w:rsidRDefault="00B50050" w:rsidP="0088127C">
            <w:pPr>
              <w:pStyle w:val="OtherTableBody"/>
            </w:pPr>
            <w:r>
              <w:t>1..1</w:t>
            </w:r>
          </w:p>
        </w:tc>
        <w:tc>
          <w:tcPr>
            <w:tcW w:w="600" w:type="dxa"/>
          </w:tcPr>
          <w:p w14:paraId="4DAB06B2" w14:textId="77777777" w:rsidR="00B50050" w:rsidRDefault="00B50050" w:rsidP="0088127C">
            <w:pPr>
              <w:pStyle w:val="OtherTableBody"/>
            </w:pPr>
          </w:p>
        </w:tc>
        <w:tc>
          <w:tcPr>
            <w:tcW w:w="600" w:type="dxa"/>
          </w:tcPr>
          <w:p w14:paraId="352CC25E" w14:textId="77777777" w:rsidR="00B50050" w:rsidRDefault="00B50050" w:rsidP="0088127C">
            <w:pPr>
              <w:pStyle w:val="OtherTableBody"/>
            </w:pPr>
            <w:r>
              <w:t>ID</w:t>
            </w:r>
          </w:p>
        </w:tc>
        <w:tc>
          <w:tcPr>
            <w:tcW w:w="700" w:type="dxa"/>
          </w:tcPr>
          <w:p w14:paraId="1129529D" w14:textId="77777777" w:rsidR="00B50050" w:rsidRDefault="00B50050" w:rsidP="0088127C">
            <w:pPr>
              <w:pStyle w:val="OtherTableBody"/>
            </w:pPr>
          </w:p>
        </w:tc>
        <w:tc>
          <w:tcPr>
            <w:tcW w:w="600" w:type="dxa"/>
          </w:tcPr>
          <w:p w14:paraId="795308EE" w14:textId="77777777" w:rsidR="00B50050" w:rsidRDefault="00B50050" w:rsidP="0088127C">
            <w:pPr>
              <w:pStyle w:val="OtherTableBody"/>
            </w:pPr>
            <w:r>
              <w:t>0480</w:t>
            </w:r>
          </w:p>
        </w:tc>
        <w:tc>
          <w:tcPr>
            <w:tcW w:w="900" w:type="dxa"/>
          </w:tcPr>
          <w:p w14:paraId="018A7FA3" w14:textId="77777777" w:rsidR="00B50050" w:rsidRDefault="00B50050" w:rsidP="0088127C">
            <w:pPr>
              <w:pStyle w:val="OtherTableBody"/>
            </w:pPr>
            <w:r>
              <w:t>4A.4.5.32</w:t>
            </w:r>
          </w:p>
        </w:tc>
      </w:tr>
      <w:tr w:rsidR="00B50050" w14:paraId="1F415066" w14:textId="77777777" w:rsidTr="00195548">
        <w:tc>
          <w:tcPr>
            <w:tcW w:w="3500" w:type="dxa"/>
          </w:tcPr>
          <w:p w14:paraId="2EE505FF" w14:textId="77777777" w:rsidR="00B50050" w:rsidRDefault="00B50050" w:rsidP="0088127C">
            <w:pPr>
              <w:pStyle w:val="OtherTableBody"/>
            </w:pPr>
            <w:r>
              <w:t>Pharmacy Order Type</w:t>
            </w:r>
          </w:p>
        </w:tc>
        <w:tc>
          <w:tcPr>
            <w:tcW w:w="700" w:type="dxa"/>
          </w:tcPr>
          <w:p w14:paraId="2323CAC6" w14:textId="77777777" w:rsidR="00B50050" w:rsidRDefault="00B50050" w:rsidP="0088127C">
            <w:pPr>
              <w:pStyle w:val="OtherTableBody"/>
            </w:pPr>
            <w:r>
              <w:t>01695</w:t>
            </w:r>
          </w:p>
        </w:tc>
        <w:tc>
          <w:tcPr>
            <w:tcW w:w="600" w:type="dxa"/>
          </w:tcPr>
          <w:p w14:paraId="2F26DE2E" w14:textId="77777777" w:rsidR="00B50050" w:rsidRDefault="00B50050" w:rsidP="0088127C">
            <w:pPr>
              <w:pStyle w:val="OtherTableBody"/>
            </w:pPr>
            <w:r>
              <w:t>RXG</w:t>
            </w:r>
          </w:p>
        </w:tc>
        <w:tc>
          <w:tcPr>
            <w:tcW w:w="600" w:type="dxa"/>
          </w:tcPr>
          <w:p w14:paraId="012652CC" w14:textId="77777777" w:rsidR="00B50050" w:rsidRDefault="00B50050" w:rsidP="0088127C">
            <w:pPr>
              <w:pStyle w:val="OtherTableBody"/>
            </w:pPr>
            <w:r>
              <w:t>26</w:t>
            </w:r>
          </w:p>
        </w:tc>
        <w:tc>
          <w:tcPr>
            <w:tcW w:w="600" w:type="dxa"/>
          </w:tcPr>
          <w:p w14:paraId="3643058C" w14:textId="77777777" w:rsidR="00B50050" w:rsidRDefault="00B50050" w:rsidP="0088127C">
            <w:pPr>
              <w:pStyle w:val="OtherTableBody"/>
            </w:pPr>
            <w:r>
              <w:t>1..1</w:t>
            </w:r>
          </w:p>
        </w:tc>
        <w:tc>
          <w:tcPr>
            <w:tcW w:w="600" w:type="dxa"/>
          </w:tcPr>
          <w:p w14:paraId="4438907F" w14:textId="77777777" w:rsidR="00B50050" w:rsidRDefault="00B50050" w:rsidP="0088127C">
            <w:pPr>
              <w:pStyle w:val="OtherTableBody"/>
            </w:pPr>
          </w:p>
        </w:tc>
        <w:tc>
          <w:tcPr>
            <w:tcW w:w="600" w:type="dxa"/>
          </w:tcPr>
          <w:p w14:paraId="490C25C3" w14:textId="77777777" w:rsidR="00B50050" w:rsidRDefault="00B50050" w:rsidP="0088127C">
            <w:pPr>
              <w:pStyle w:val="OtherTableBody"/>
            </w:pPr>
            <w:r>
              <w:t>ID</w:t>
            </w:r>
          </w:p>
        </w:tc>
        <w:tc>
          <w:tcPr>
            <w:tcW w:w="700" w:type="dxa"/>
          </w:tcPr>
          <w:p w14:paraId="72118A92" w14:textId="77777777" w:rsidR="00B50050" w:rsidRDefault="00B50050" w:rsidP="0088127C">
            <w:pPr>
              <w:pStyle w:val="OtherTableBody"/>
            </w:pPr>
          </w:p>
        </w:tc>
        <w:tc>
          <w:tcPr>
            <w:tcW w:w="600" w:type="dxa"/>
          </w:tcPr>
          <w:p w14:paraId="25FDEFFD" w14:textId="77777777" w:rsidR="00B50050" w:rsidRDefault="00B50050" w:rsidP="0088127C">
            <w:pPr>
              <w:pStyle w:val="OtherTableBody"/>
            </w:pPr>
            <w:r>
              <w:t>0480</w:t>
            </w:r>
          </w:p>
        </w:tc>
        <w:tc>
          <w:tcPr>
            <w:tcW w:w="900" w:type="dxa"/>
          </w:tcPr>
          <w:p w14:paraId="19EC7496" w14:textId="77777777" w:rsidR="00B50050" w:rsidRDefault="00B50050" w:rsidP="0088127C">
            <w:pPr>
              <w:pStyle w:val="OtherTableBody"/>
            </w:pPr>
            <w:r>
              <w:t>4A.4.6.26</w:t>
            </w:r>
          </w:p>
        </w:tc>
      </w:tr>
      <w:tr w:rsidR="00B50050" w14:paraId="6CA8D6C7" w14:textId="77777777" w:rsidTr="00195548">
        <w:tc>
          <w:tcPr>
            <w:tcW w:w="3500" w:type="dxa"/>
          </w:tcPr>
          <w:p w14:paraId="27B60B7C" w14:textId="77777777" w:rsidR="00B50050" w:rsidRDefault="00B50050" w:rsidP="0088127C">
            <w:pPr>
              <w:pStyle w:val="OtherTableBody"/>
            </w:pPr>
            <w:r>
              <w:t>Pharmacy Phone Number</w:t>
            </w:r>
          </w:p>
        </w:tc>
        <w:tc>
          <w:tcPr>
            <w:tcW w:w="700" w:type="dxa"/>
          </w:tcPr>
          <w:p w14:paraId="0DE350E4" w14:textId="77777777" w:rsidR="00B50050" w:rsidRDefault="00B50050" w:rsidP="0088127C">
            <w:pPr>
              <w:pStyle w:val="OtherTableBody"/>
            </w:pPr>
            <w:r>
              <w:t>02310</w:t>
            </w:r>
          </w:p>
        </w:tc>
        <w:tc>
          <w:tcPr>
            <w:tcW w:w="600" w:type="dxa"/>
          </w:tcPr>
          <w:p w14:paraId="64A3012F" w14:textId="77777777" w:rsidR="00B50050" w:rsidRDefault="00B50050" w:rsidP="0088127C">
            <w:pPr>
              <w:pStyle w:val="OtherTableBody"/>
            </w:pPr>
            <w:r>
              <w:t>RXE</w:t>
            </w:r>
          </w:p>
        </w:tc>
        <w:tc>
          <w:tcPr>
            <w:tcW w:w="600" w:type="dxa"/>
          </w:tcPr>
          <w:p w14:paraId="5C71576B" w14:textId="77777777" w:rsidR="00B50050" w:rsidRDefault="00B50050" w:rsidP="0088127C">
            <w:pPr>
              <w:pStyle w:val="OtherTableBody"/>
            </w:pPr>
            <w:r>
              <w:t>45</w:t>
            </w:r>
          </w:p>
        </w:tc>
        <w:tc>
          <w:tcPr>
            <w:tcW w:w="600" w:type="dxa"/>
          </w:tcPr>
          <w:p w14:paraId="03337A91" w14:textId="77777777" w:rsidR="00B50050" w:rsidRDefault="00B50050" w:rsidP="0088127C">
            <w:pPr>
              <w:pStyle w:val="OtherTableBody"/>
            </w:pPr>
            <w:r>
              <w:t>..</w:t>
            </w:r>
          </w:p>
        </w:tc>
        <w:tc>
          <w:tcPr>
            <w:tcW w:w="600" w:type="dxa"/>
          </w:tcPr>
          <w:p w14:paraId="68F1C638" w14:textId="77777777" w:rsidR="00B50050" w:rsidRDefault="00B50050" w:rsidP="0088127C">
            <w:pPr>
              <w:pStyle w:val="OtherTableBody"/>
            </w:pPr>
          </w:p>
        </w:tc>
        <w:tc>
          <w:tcPr>
            <w:tcW w:w="600" w:type="dxa"/>
          </w:tcPr>
          <w:p w14:paraId="1E4E3F5E" w14:textId="77777777" w:rsidR="00B50050" w:rsidRDefault="00B50050" w:rsidP="0088127C">
            <w:pPr>
              <w:pStyle w:val="OtherTableBody"/>
            </w:pPr>
            <w:r>
              <w:t>XTN</w:t>
            </w:r>
          </w:p>
        </w:tc>
        <w:tc>
          <w:tcPr>
            <w:tcW w:w="700" w:type="dxa"/>
          </w:tcPr>
          <w:p w14:paraId="3AE1CEA4" w14:textId="77777777" w:rsidR="00B50050" w:rsidRDefault="00B50050" w:rsidP="0088127C">
            <w:pPr>
              <w:pStyle w:val="OtherTableBody"/>
            </w:pPr>
            <w:r>
              <w:t>Y</w:t>
            </w:r>
          </w:p>
        </w:tc>
        <w:tc>
          <w:tcPr>
            <w:tcW w:w="600" w:type="dxa"/>
          </w:tcPr>
          <w:p w14:paraId="03C14D16" w14:textId="77777777" w:rsidR="00B50050" w:rsidRDefault="00B50050" w:rsidP="0088127C">
            <w:pPr>
              <w:pStyle w:val="OtherTableBody"/>
            </w:pPr>
          </w:p>
        </w:tc>
        <w:tc>
          <w:tcPr>
            <w:tcW w:w="900" w:type="dxa"/>
          </w:tcPr>
          <w:p w14:paraId="29B700DD" w14:textId="77777777" w:rsidR="00B50050" w:rsidRDefault="00B50050" w:rsidP="0088127C">
            <w:pPr>
              <w:pStyle w:val="OtherTableBody"/>
            </w:pPr>
            <w:r>
              <w:t>4A.4.4.45</w:t>
            </w:r>
          </w:p>
        </w:tc>
      </w:tr>
      <w:tr w:rsidR="00B50050" w14:paraId="326619A3" w14:textId="77777777" w:rsidTr="00195548">
        <w:tc>
          <w:tcPr>
            <w:tcW w:w="3500" w:type="dxa"/>
          </w:tcPr>
          <w:p w14:paraId="24448ED9" w14:textId="77777777" w:rsidR="00B50050" w:rsidRDefault="00B50050" w:rsidP="0088127C">
            <w:pPr>
              <w:pStyle w:val="OtherTableBody"/>
            </w:pPr>
            <w:r>
              <w:t>Pharmacy Phone Number</w:t>
            </w:r>
          </w:p>
        </w:tc>
        <w:tc>
          <w:tcPr>
            <w:tcW w:w="700" w:type="dxa"/>
          </w:tcPr>
          <w:p w14:paraId="7528ECBA" w14:textId="77777777" w:rsidR="00B50050" w:rsidRDefault="00B50050" w:rsidP="0088127C">
            <w:pPr>
              <w:pStyle w:val="OtherTableBody"/>
            </w:pPr>
            <w:r>
              <w:t>02311</w:t>
            </w:r>
          </w:p>
        </w:tc>
        <w:tc>
          <w:tcPr>
            <w:tcW w:w="600" w:type="dxa"/>
          </w:tcPr>
          <w:p w14:paraId="3E0E89DD" w14:textId="77777777" w:rsidR="00B50050" w:rsidRDefault="00B50050" w:rsidP="0088127C">
            <w:pPr>
              <w:pStyle w:val="OtherTableBody"/>
            </w:pPr>
            <w:r>
              <w:t>RXD</w:t>
            </w:r>
          </w:p>
        </w:tc>
        <w:tc>
          <w:tcPr>
            <w:tcW w:w="600" w:type="dxa"/>
          </w:tcPr>
          <w:p w14:paraId="4ECBCB83" w14:textId="77777777" w:rsidR="00B50050" w:rsidRDefault="00B50050" w:rsidP="0088127C">
            <w:pPr>
              <w:pStyle w:val="OtherTableBody"/>
            </w:pPr>
            <w:r>
              <w:t>34</w:t>
            </w:r>
          </w:p>
        </w:tc>
        <w:tc>
          <w:tcPr>
            <w:tcW w:w="600" w:type="dxa"/>
          </w:tcPr>
          <w:p w14:paraId="7B4B2D77" w14:textId="77777777" w:rsidR="00B50050" w:rsidRDefault="00B50050" w:rsidP="0088127C">
            <w:pPr>
              <w:pStyle w:val="OtherTableBody"/>
            </w:pPr>
            <w:r>
              <w:t>..</w:t>
            </w:r>
          </w:p>
        </w:tc>
        <w:tc>
          <w:tcPr>
            <w:tcW w:w="600" w:type="dxa"/>
          </w:tcPr>
          <w:p w14:paraId="0E1C1602" w14:textId="77777777" w:rsidR="00B50050" w:rsidRDefault="00B50050" w:rsidP="0088127C">
            <w:pPr>
              <w:pStyle w:val="OtherTableBody"/>
            </w:pPr>
          </w:p>
        </w:tc>
        <w:tc>
          <w:tcPr>
            <w:tcW w:w="600" w:type="dxa"/>
          </w:tcPr>
          <w:p w14:paraId="6685143B" w14:textId="77777777" w:rsidR="00B50050" w:rsidRDefault="00B50050" w:rsidP="0088127C">
            <w:pPr>
              <w:pStyle w:val="OtherTableBody"/>
            </w:pPr>
            <w:r>
              <w:t>XTN</w:t>
            </w:r>
          </w:p>
        </w:tc>
        <w:tc>
          <w:tcPr>
            <w:tcW w:w="700" w:type="dxa"/>
          </w:tcPr>
          <w:p w14:paraId="1A65FC8B" w14:textId="77777777" w:rsidR="00B50050" w:rsidRDefault="00B50050" w:rsidP="0088127C">
            <w:pPr>
              <w:pStyle w:val="OtherTableBody"/>
            </w:pPr>
            <w:r>
              <w:t>Y</w:t>
            </w:r>
          </w:p>
        </w:tc>
        <w:tc>
          <w:tcPr>
            <w:tcW w:w="600" w:type="dxa"/>
          </w:tcPr>
          <w:p w14:paraId="5596238E" w14:textId="77777777" w:rsidR="00B50050" w:rsidRDefault="00B50050" w:rsidP="0088127C">
            <w:pPr>
              <w:pStyle w:val="OtherTableBody"/>
            </w:pPr>
          </w:p>
        </w:tc>
        <w:tc>
          <w:tcPr>
            <w:tcW w:w="900" w:type="dxa"/>
          </w:tcPr>
          <w:p w14:paraId="7BDEEE3A" w14:textId="77777777" w:rsidR="00B50050" w:rsidRDefault="00B50050" w:rsidP="0088127C">
            <w:pPr>
              <w:pStyle w:val="OtherTableBody"/>
            </w:pPr>
            <w:r>
              <w:t>4A.4.5.34</w:t>
            </w:r>
          </w:p>
        </w:tc>
      </w:tr>
      <w:tr w:rsidR="00B50050" w14:paraId="2B9E0F62" w14:textId="77777777" w:rsidTr="00195548">
        <w:tc>
          <w:tcPr>
            <w:tcW w:w="3500" w:type="dxa"/>
          </w:tcPr>
          <w:p w14:paraId="11F251B8" w14:textId="77777777" w:rsidR="00B50050" w:rsidRDefault="00B50050" w:rsidP="0088127C">
            <w:pPr>
              <w:pStyle w:val="OtherTableBody"/>
            </w:pPr>
            <w:r>
              <w:t>Pharmacy Phone Number</w:t>
            </w:r>
          </w:p>
        </w:tc>
        <w:tc>
          <w:tcPr>
            <w:tcW w:w="700" w:type="dxa"/>
          </w:tcPr>
          <w:p w14:paraId="1835A89C" w14:textId="77777777" w:rsidR="00B50050" w:rsidRDefault="00B50050" w:rsidP="0088127C">
            <w:pPr>
              <w:pStyle w:val="OtherTableBody"/>
            </w:pPr>
            <w:r>
              <w:t>02309</w:t>
            </w:r>
          </w:p>
        </w:tc>
        <w:tc>
          <w:tcPr>
            <w:tcW w:w="600" w:type="dxa"/>
          </w:tcPr>
          <w:p w14:paraId="5D9214F4" w14:textId="77777777" w:rsidR="00B50050" w:rsidRDefault="00B50050" w:rsidP="0088127C">
            <w:pPr>
              <w:pStyle w:val="OtherTableBody"/>
            </w:pPr>
            <w:r>
              <w:t>RXO</w:t>
            </w:r>
          </w:p>
        </w:tc>
        <w:tc>
          <w:tcPr>
            <w:tcW w:w="600" w:type="dxa"/>
          </w:tcPr>
          <w:p w14:paraId="483ABBE4" w14:textId="77777777" w:rsidR="00B50050" w:rsidRDefault="00B50050" w:rsidP="0088127C">
            <w:pPr>
              <w:pStyle w:val="OtherTableBody"/>
            </w:pPr>
            <w:r>
              <w:t>36</w:t>
            </w:r>
          </w:p>
        </w:tc>
        <w:tc>
          <w:tcPr>
            <w:tcW w:w="600" w:type="dxa"/>
          </w:tcPr>
          <w:p w14:paraId="1046FF36" w14:textId="77777777" w:rsidR="00B50050" w:rsidRDefault="00B50050" w:rsidP="0088127C">
            <w:pPr>
              <w:pStyle w:val="OtherTableBody"/>
            </w:pPr>
            <w:r>
              <w:t>..</w:t>
            </w:r>
          </w:p>
        </w:tc>
        <w:tc>
          <w:tcPr>
            <w:tcW w:w="600" w:type="dxa"/>
          </w:tcPr>
          <w:p w14:paraId="0EB964E1" w14:textId="77777777" w:rsidR="00B50050" w:rsidRDefault="00B50050" w:rsidP="0088127C">
            <w:pPr>
              <w:pStyle w:val="OtherTableBody"/>
            </w:pPr>
          </w:p>
        </w:tc>
        <w:tc>
          <w:tcPr>
            <w:tcW w:w="600" w:type="dxa"/>
          </w:tcPr>
          <w:p w14:paraId="795FD04B" w14:textId="77777777" w:rsidR="00B50050" w:rsidRDefault="00B50050" w:rsidP="0088127C">
            <w:pPr>
              <w:pStyle w:val="OtherTableBody"/>
            </w:pPr>
            <w:r>
              <w:t>XTN</w:t>
            </w:r>
          </w:p>
        </w:tc>
        <w:tc>
          <w:tcPr>
            <w:tcW w:w="700" w:type="dxa"/>
          </w:tcPr>
          <w:p w14:paraId="6BC6D52A" w14:textId="77777777" w:rsidR="00B50050" w:rsidRDefault="00B50050" w:rsidP="0088127C">
            <w:pPr>
              <w:pStyle w:val="OtherTableBody"/>
            </w:pPr>
            <w:r>
              <w:t>Y</w:t>
            </w:r>
          </w:p>
        </w:tc>
        <w:tc>
          <w:tcPr>
            <w:tcW w:w="600" w:type="dxa"/>
          </w:tcPr>
          <w:p w14:paraId="45EC9947" w14:textId="77777777" w:rsidR="00B50050" w:rsidRDefault="00B50050" w:rsidP="0088127C">
            <w:pPr>
              <w:pStyle w:val="OtherTableBody"/>
            </w:pPr>
          </w:p>
        </w:tc>
        <w:tc>
          <w:tcPr>
            <w:tcW w:w="900" w:type="dxa"/>
          </w:tcPr>
          <w:p w14:paraId="20C11DB9" w14:textId="77777777" w:rsidR="00B50050" w:rsidRDefault="00B50050" w:rsidP="0088127C">
            <w:pPr>
              <w:pStyle w:val="OtherTableBody"/>
            </w:pPr>
            <w:r>
              <w:t>4A.4.1.36</w:t>
            </w:r>
          </w:p>
        </w:tc>
      </w:tr>
      <w:tr w:rsidR="00B50050" w14:paraId="21BC1678" w14:textId="77777777" w:rsidTr="00195548">
        <w:tc>
          <w:tcPr>
            <w:tcW w:w="3500" w:type="dxa"/>
          </w:tcPr>
          <w:p w14:paraId="69C0FFE3" w14:textId="77777777" w:rsidR="00B50050" w:rsidRDefault="00B50050" w:rsidP="0088127C">
            <w:pPr>
              <w:pStyle w:val="OtherTableBody"/>
            </w:pPr>
            <w:r>
              <w:t>Phlebotomy End Date/Time</w:t>
            </w:r>
          </w:p>
        </w:tc>
        <w:tc>
          <w:tcPr>
            <w:tcW w:w="700" w:type="dxa"/>
          </w:tcPr>
          <w:p w14:paraId="2C2586C6" w14:textId="77777777" w:rsidR="00B50050" w:rsidRDefault="00B50050" w:rsidP="0088127C">
            <w:pPr>
              <w:pStyle w:val="OtherTableBody"/>
            </w:pPr>
            <w:r>
              <w:t>03343</w:t>
            </w:r>
          </w:p>
        </w:tc>
        <w:tc>
          <w:tcPr>
            <w:tcW w:w="600" w:type="dxa"/>
          </w:tcPr>
          <w:p w14:paraId="36B03591" w14:textId="77777777" w:rsidR="00B50050" w:rsidRDefault="00B50050" w:rsidP="0088127C">
            <w:pPr>
              <w:pStyle w:val="OtherTableBody"/>
            </w:pPr>
            <w:r>
              <w:t>DON</w:t>
            </w:r>
          </w:p>
        </w:tc>
        <w:tc>
          <w:tcPr>
            <w:tcW w:w="600" w:type="dxa"/>
          </w:tcPr>
          <w:p w14:paraId="2103DB23" w14:textId="77777777" w:rsidR="00B50050" w:rsidRDefault="00B50050" w:rsidP="0088127C">
            <w:pPr>
              <w:pStyle w:val="OtherTableBody"/>
            </w:pPr>
            <w:r>
              <w:t>4</w:t>
            </w:r>
          </w:p>
        </w:tc>
        <w:tc>
          <w:tcPr>
            <w:tcW w:w="600" w:type="dxa"/>
          </w:tcPr>
          <w:p w14:paraId="2BFA90ED" w14:textId="77777777" w:rsidR="00B50050" w:rsidRDefault="00B50050" w:rsidP="0088127C">
            <w:pPr>
              <w:pStyle w:val="OtherTableBody"/>
            </w:pPr>
            <w:r>
              <w:t>..</w:t>
            </w:r>
          </w:p>
        </w:tc>
        <w:tc>
          <w:tcPr>
            <w:tcW w:w="600" w:type="dxa"/>
          </w:tcPr>
          <w:p w14:paraId="4696AB50" w14:textId="77777777" w:rsidR="00B50050" w:rsidRDefault="00B50050" w:rsidP="0088127C">
            <w:pPr>
              <w:pStyle w:val="OtherTableBody"/>
            </w:pPr>
          </w:p>
        </w:tc>
        <w:tc>
          <w:tcPr>
            <w:tcW w:w="600" w:type="dxa"/>
          </w:tcPr>
          <w:p w14:paraId="1D370663" w14:textId="77777777" w:rsidR="00B50050" w:rsidRDefault="00B50050" w:rsidP="0088127C">
            <w:pPr>
              <w:pStyle w:val="OtherTableBody"/>
            </w:pPr>
            <w:r>
              <w:t>DTM</w:t>
            </w:r>
          </w:p>
        </w:tc>
        <w:tc>
          <w:tcPr>
            <w:tcW w:w="700" w:type="dxa"/>
          </w:tcPr>
          <w:p w14:paraId="62FCD423" w14:textId="77777777" w:rsidR="00B50050" w:rsidRDefault="00B50050" w:rsidP="0088127C">
            <w:pPr>
              <w:pStyle w:val="OtherTableBody"/>
            </w:pPr>
          </w:p>
        </w:tc>
        <w:tc>
          <w:tcPr>
            <w:tcW w:w="600" w:type="dxa"/>
          </w:tcPr>
          <w:p w14:paraId="18632A32" w14:textId="77777777" w:rsidR="00B50050" w:rsidRDefault="00B50050" w:rsidP="0088127C">
            <w:pPr>
              <w:pStyle w:val="OtherTableBody"/>
            </w:pPr>
          </w:p>
        </w:tc>
        <w:tc>
          <w:tcPr>
            <w:tcW w:w="900" w:type="dxa"/>
          </w:tcPr>
          <w:p w14:paraId="2F566DB9" w14:textId="77777777" w:rsidR="00B50050" w:rsidRDefault="00B50050" w:rsidP="0088127C">
            <w:pPr>
              <w:pStyle w:val="OtherTableBody"/>
            </w:pPr>
            <w:r>
              <w:t>4.17.1.4</w:t>
            </w:r>
          </w:p>
        </w:tc>
      </w:tr>
      <w:tr w:rsidR="00B50050" w14:paraId="0345D9B7" w14:textId="77777777" w:rsidTr="00195548">
        <w:tc>
          <w:tcPr>
            <w:tcW w:w="3500" w:type="dxa"/>
          </w:tcPr>
          <w:p w14:paraId="47B6BF47" w14:textId="77777777" w:rsidR="00B50050" w:rsidRDefault="00B50050" w:rsidP="0088127C">
            <w:pPr>
              <w:pStyle w:val="OtherTableBody"/>
            </w:pPr>
            <w:r>
              <w:t>Phlebotomy Issue</w:t>
            </w:r>
          </w:p>
        </w:tc>
        <w:tc>
          <w:tcPr>
            <w:tcW w:w="700" w:type="dxa"/>
          </w:tcPr>
          <w:p w14:paraId="48D4DDC9" w14:textId="77777777" w:rsidR="00B50050" w:rsidRDefault="00B50050" w:rsidP="0088127C">
            <w:pPr>
              <w:pStyle w:val="OtherTableBody"/>
            </w:pPr>
            <w:r>
              <w:t>03353</w:t>
            </w:r>
          </w:p>
        </w:tc>
        <w:tc>
          <w:tcPr>
            <w:tcW w:w="600" w:type="dxa"/>
          </w:tcPr>
          <w:p w14:paraId="294D3D71" w14:textId="77777777" w:rsidR="00B50050" w:rsidRDefault="00B50050" w:rsidP="0088127C">
            <w:pPr>
              <w:pStyle w:val="OtherTableBody"/>
            </w:pPr>
            <w:r>
              <w:t>DON</w:t>
            </w:r>
          </w:p>
        </w:tc>
        <w:tc>
          <w:tcPr>
            <w:tcW w:w="600" w:type="dxa"/>
          </w:tcPr>
          <w:p w14:paraId="133ACE3A" w14:textId="77777777" w:rsidR="00B50050" w:rsidRDefault="00B50050" w:rsidP="0088127C">
            <w:pPr>
              <w:pStyle w:val="OtherTableBody"/>
            </w:pPr>
            <w:r>
              <w:t>14</w:t>
            </w:r>
          </w:p>
        </w:tc>
        <w:tc>
          <w:tcPr>
            <w:tcW w:w="600" w:type="dxa"/>
          </w:tcPr>
          <w:p w14:paraId="5206470F" w14:textId="77777777" w:rsidR="00B50050" w:rsidRDefault="00B50050" w:rsidP="0088127C">
            <w:pPr>
              <w:pStyle w:val="OtherTableBody"/>
            </w:pPr>
            <w:r>
              <w:t>..</w:t>
            </w:r>
          </w:p>
        </w:tc>
        <w:tc>
          <w:tcPr>
            <w:tcW w:w="600" w:type="dxa"/>
          </w:tcPr>
          <w:p w14:paraId="55E0E8EF" w14:textId="77777777" w:rsidR="00B50050" w:rsidRDefault="00B50050" w:rsidP="0088127C">
            <w:pPr>
              <w:pStyle w:val="OtherTableBody"/>
            </w:pPr>
          </w:p>
        </w:tc>
        <w:tc>
          <w:tcPr>
            <w:tcW w:w="600" w:type="dxa"/>
          </w:tcPr>
          <w:p w14:paraId="3054F48A" w14:textId="77777777" w:rsidR="00B50050" w:rsidRDefault="00B50050" w:rsidP="0088127C">
            <w:pPr>
              <w:pStyle w:val="OtherTableBody"/>
            </w:pPr>
            <w:r>
              <w:t>CNE</w:t>
            </w:r>
          </w:p>
        </w:tc>
        <w:tc>
          <w:tcPr>
            <w:tcW w:w="700" w:type="dxa"/>
          </w:tcPr>
          <w:p w14:paraId="46361232" w14:textId="77777777" w:rsidR="00B50050" w:rsidRDefault="00B50050" w:rsidP="0088127C">
            <w:pPr>
              <w:pStyle w:val="OtherTableBody"/>
            </w:pPr>
            <w:r>
              <w:t>Y</w:t>
            </w:r>
          </w:p>
        </w:tc>
        <w:tc>
          <w:tcPr>
            <w:tcW w:w="600" w:type="dxa"/>
          </w:tcPr>
          <w:p w14:paraId="2364ED9E" w14:textId="77777777" w:rsidR="00B50050" w:rsidRDefault="00B50050" w:rsidP="0088127C">
            <w:pPr>
              <w:pStyle w:val="OtherTableBody"/>
            </w:pPr>
            <w:r>
              <w:t>0925</w:t>
            </w:r>
          </w:p>
        </w:tc>
        <w:tc>
          <w:tcPr>
            <w:tcW w:w="900" w:type="dxa"/>
          </w:tcPr>
          <w:p w14:paraId="71FC9DFD" w14:textId="77777777" w:rsidR="00B50050" w:rsidRDefault="00B50050" w:rsidP="0088127C">
            <w:pPr>
              <w:pStyle w:val="OtherTableBody"/>
            </w:pPr>
            <w:r>
              <w:t>4.17.1.14</w:t>
            </w:r>
          </w:p>
        </w:tc>
      </w:tr>
      <w:tr w:rsidR="00B50050" w14:paraId="1BAF3314" w14:textId="77777777" w:rsidTr="00195548">
        <w:tc>
          <w:tcPr>
            <w:tcW w:w="3500" w:type="dxa"/>
          </w:tcPr>
          <w:p w14:paraId="29BDFD0D" w14:textId="77777777" w:rsidR="00B50050" w:rsidRDefault="00B50050" w:rsidP="0088127C">
            <w:pPr>
              <w:pStyle w:val="OtherTableBody"/>
            </w:pPr>
            <w:r>
              <w:lastRenderedPageBreak/>
              <w:t>Phlebotomy Start Date/Time</w:t>
            </w:r>
          </w:p>
        </w:tc>
        <w:tc>
          <w:tcPr>
            <w:tcW w:w="700" w:type="dxa"/>
          </w:tcPr>
          <w:p w14:paraId="78A19EB5" w14:textId="77777777" w:rsidR="00B50050" w:rsidRDefault="00B50050" w:rsidP="0088127C">
            <w:pPr>
              <w:pStyle w:val="OtherTableBody"/>
            </w:pPr>
            <w:r>
              <w:t>03342</w:t>
            </w:r>
          </w:p>
        </w:tc>
        <w:tc>
          <w:tcPr>
            <w:tcW w:w="600" w:type="dxa"/>
          </w:tcPr>
          <w:p w14:paraId="6B52856E" w14:textId="77777777" w:rsidR="00B50050" w:rsidRDefault="00B50050" w:rsidP="0088127C">
            <w:pPr>
              <w:pStyle w:val="OtherTableBody"/>
            </w:pPr>
            <w:r>
              <w:t>DON</w:t>
            </w:r>
          </w:p>
        </w:tc>
        <w:tc>
          <w:tcPr>
            <w:tcW w:w="600" w:type="dxa"/>
          </w:tcPr>
          <w:p w14:paraId="57D5BA94" w14:textId="77777777" w:rsidR="00B50050" w:rsidRDefault="00B50050" w:rsidP="0088127C">
            <w:pPr>
              <w:pStyle w:val="OtherTableBody"/>
            </w:pPr>
            <w:r>
              <w:t>3</w:t>
            </w:r>
          </w:p>
        </w:tc>
        <w:tc>
          <w:tcPr>
            <w:tcW w:w="600" w:type="dxa"/>
          </w:tcPr>
          <w:p w14:paraId="3D63B614" w14:textId="77777777" w:rsidR="00B50050" w:rsidRDefault="00B50050" w:rsidP="0088127C">
            <w:pPr>
              <w:pStyle w:val="OtherTableBody"/>
            </w:pPr>
            <w:r>
              <w:t>..</w:t>
            </w:r>
          </w:p>
        </w:tc>
        <w:tc>
          <w:tcPr>
            <w:tcW w:w="600" w:type="dxa"/>
          </w:tcPr>
          <w:p w14:paraId="354CEFD6" w14:textId="77777777" w:rsidR="00B50050" w:rsidRDefault="00B50050" w:rsidP="0088127C">
            <w:pPr>
              <w:pStyle w:val="OtherTableBody"/>
            </w:pPr>
          </w:p>
        </w:tc>
        <w:tc>
          <w:tcPr>
            <w:tcW w:w="600" w:type="dxa"/>
          </w:tcPr>
          <w:p w14:paraId="6399C506" w14:textId="77777777" w:rsidR="00B50050" w:rsidRDefault="00B50050" w:rsidP="0088127C">
            <w:pPr>
              <w:pStyle w:val="OtherTableBody"/>
            </w:pPr>
            <w:r>
              <w:t>DTM</w:t>
            </w:r>
          </w:p>
        </w:tc>
        <w:tc>
          <w:tcPr>
            <w:tcW w:w="700" w:type="dxa"/>
          </w:tcPr>
          <w:p w14:paraId="1D2860AE" w14:textId="77777777" w:rsidR="00B50050" w:rsidRDefault="00B50050" w:rsidP="0088127C">
            <w:pPr>
              <w:pStyle w:val="OtherTableBody"/>
            </w:pPr>
          </w:p>
        </w:tc>
        <w:tc>
          <w:tcPr>
            <w:tcW w:w="600" w:type="dxa"/>
          </w:tcPr>
          <w:p w14:paraId="3111C376" w14:textId="77777777" w:rsidR="00B50050" w:rsidRDefault="00B50050" w:rsidP="0088127C">
            <w:pPr>
              <w:pStyle w:val="OtherTableBody"/>
            </w:pPr>
          </w:p>
        </w:tc>
        <w:tc>
          <w:tcPr>
            <w:tcW w:w="900" w:type="dxa"/>
          </w:tcPr>
          <w:p w14:paraId="11844DF4" w14:textId="77777777" w:rsidR="00B50050" w:rsidRDefault="00B50050" w:rsidP="0088127C">
            <w:pPr>
              <w:pStyle w:val="OtherTableBody"/>
            </w:pPr>
            <w:r>
              <w:t>4.17.1.3</w:t>
            </w:r>
          </w:p>
        </w:tc>
      </w:tr>
      <w:tr w:rsidR="00B50050" w14:paraId="6E5519BE" w14:textId="77777777" w:rsidTr="00195548">
        <w:tc>
          <w:tcPr>
            <w:tcW w:w="3500" w:type="dxa"/>
          </w:tcPr>
          <w:p w14:paraId="2B474AE7" w14:textId="77777777" w:rsidR="00B50050" w:rsidRDefault="00B50050" w:rsidP="0088127C">
            <w:pPr>
              <w:pStyle w:val="OtherTableBody"/>
            </w:pPr>
            <w:r>
              <w:t>Phlebotomy Status</w:t>
            </w:r>
          </w:p>
        </w:tc>
        <w:tc>
          <w:tcPr>
            <w:tcW w:w="700" w:type="dxa"/>
          </w:tcPr>
          <w:p w14:paraId="69114214" w14:textId="77777777" w:rsidR="00B50050" w:rsidRDefault="00B50050" w:rsidP="0088127C">
            <w:pPr>
              <w:pStyle w:val="OtherTableBody"/>
            </w:pPr>
            <w:r>
              <w:t>03360</w:t>
            </w:r>
          </w:p>
        </w:tc>
        <w:tc>
          <w:tcPr>
            <w:tcW w:w="600" w:type="dxa"/>
          </w:tcPr>
          <w:p w14:paraId="5620E204" w14:textId="77777777" w:rsidR="00B50050" w:rsidRDefault="00B50050" w:rsidP="0088127C">
            <w:pPr>
              <w:pStyle w:val="OtherTableBody"/>
            </w:pPr>
            <w:r>
              <w:t>DON</w:t>
            </w:r>
          </w:p>
        </w:tc>
        <w:tc>
          <w:tcPr>
            <w:tcW w:w="600" w:type="dxa"/>
          </w:tcPr>
          <w:p w14:paraId="468B8ABF" w14:textId="77777777" w:rsidR="00B50050" w:rsidRDefault="00B50050" w:rsidP="0088127C">
            <w:pPr>
              <w:pStyle w:val="OtherTableBody"/>
            </w:pPr>
            <w:r>
              <w:t>21</w:t>
            </w:r>
          </w:p>
        </w:tc>
        <w:tc>
          <w:tcPr>
            <w:tcW w:w="600" w:type="dxa"/>
          </w:tcPr>
          <w:p w14:paraId="72568C50" w14:textId="77777777" w:rsidR="00B50050" w:rsidRDefault="00B50050" w:rsidP="0088127C">
            <w:pPr>
              <w:pStyle w:val="OtherTableBody"/>
            </w:pPr>
            <w:r>
              <w:t>..</w:t>
            </w:r>
          </w:p>
        </w:tc>
        <w:tc>
          <w:tcPr>
            <w:tcW w:w="600" w:type="dxa"/>
          </w:tcPr>
          <w:p w14:paraId="7D51CB79" w14:textId="77777777" w:rsidR="00B50050" w:rsidRDefault="00B50050" w:rsidP="0088127C">
            <w:pPr>
              <w:pStyle w:val="OtherTableBody"/>
            </w:pPr>
          </w:p>
        </w:tc>
        <w:tc>
          <w:tcPr>
            <w:tcW w:w="600" w:type="dxa"/>
          </w:tcPr>
          <w:p w14:paraId="45F7EF3F" w14:textId="77777777" w:rsidR="00B50050" w:rsidRDefault="00B50050" w:rsidP="0088127C">
            <w:pPr>
              <w:pStyle w:val="OtherTableBody"/>
            </w:pPr>
            <w:r>
              <w:t>CNE</w:t>
            </w:r>
          </w:p>
        </w:tc>
        <w:tc>
          <w:tcPr>
            <w:tcW w:w="700" w:type="dxa"/>
          </w:tcPr>
          <w:p w14:paraId="53A21B54" w14:textId="77777777" w:rsidR="00B50050" w:rsidRDefault="00B50050" w:rsidP="0088127C">
            <w:pPr>
              <w:pStyle w:val="OtherTableBody"/>
            </w:pPr>
          </w:p>
        </w:tc>
        <w:tc>
          <w:tcPr>
            <w:tcW w:w="600" w:type="dxa"/>
          </w:tcPr>
          <w:p w14:paraId="0CFF3E62" w14:textId="77777777" w:rsidR="00B50050" w:rsidRDefault="00B50050" w:rsidP="0088127C">
            <w:pPr>
              <w:pStyle w:val="OtherTableBody"/>
            </w:pPr>
            <w:r>
              <w:t>0926</w:t>
            </w:r>
          </w:p>
        </w:tc>
        <w:tc>
          <w:tcPr>
            <w:tcW w:w="900" w:type="dxa"/>
          </w:tcPr>
          <w:p w14:paraId="3708F96A" w14:textId="77777777" w:rsidR="00B50050" w:rsidRDefault="00B50050" w:rsidP="0088127C">
            <w:pPr>
              <w:pStyle w:val="OtherTableBody"/>
            </w:pPr>
            <w:r>
              <w:t>4.17.1.21</w:t>
            </w:r>
          </w:p>
        </w:tc>
      </w:tr>
      <w:tr w:rsidR="00B50050" w14:paraId="167AFDC1" w14:textId="77777777" w:rsidTr="00195548">
        <w:tc>
          <w:tcPr>
            <w:tcW w:w="3500" w:type="dxa"/>
          </w:tcPr>
          <w:p w14:paraId="51C97DBE" w14:textId="77777777" w:rsidR="00B50050" w:rsidRDefault="00B50050" w:rsidP="0088127C">
            <w:pPr>
              <w:pStyle w:val="OtherTableBody"/>
            </w:pPr>
            <w:r>
              <w:t xml:space="preserve">Phone </w:t>
            </w:r>
          </w:p>
        </w:tc>
        <w:tc>
          <w:tcPr>
            <w:tcW w:w="700" w:type="dxa"/>
          </w:tcPr>
          <w:p w14:paraId="39E9B545" w14:textId="77777777" w:rsidR="00B50050" w:rsidRDefault="00B50050" w:rsidP="0088127C">
            <w:pPr>
              <w:pStyle w:val="OtherTableBody"/>
            </w:pPr>
            <w:r>
              <w:t>00678</w:t>
            </w:r>
          </w:p>
        </w:tc>
        <w:tc>
          <w:tcPr>
            <w:tcW w:w="600" w:type="dxa"/>
          </w:tcPr>
          <w:p w14:paraId="55DBEA56" w14:textId="77777777" w:rsidR="00B50050" w:rsidRDefault="00B50050" w:rsidP="0088127C">
            <w:pPr>
              <w:pStyle w:val="OtherTableBody"/>
            </w:pPr>
            <w:r>
              <w:t>ROL</w:t>
            </w:r>
          </w:p>
        </w:tc>
        <w:tc>
          <w:tcPr>
            <w:tcW w:w="600" w:type="dxa"/>
          </w:tcPr>
          <w:p w14:paraId="70B9D003" w14:textId="77777777" w:rsidR="00B50050" w:rsidRDefault="00B50050" w:rsidP="0088127C">
            <w:pPr>
              <w:pStyle w:val="OtherTableBody"/>
            </w:pPr>
            <w:r>
              <w:t>12</w:t>
            </w:r>
          </w:p>
        </w:tc>
        <w:tc>
          <w:tcPr>
            <w:tcW w:w="600" w:type="dxa"/>
          </w:tcPr>
          <w:p w14:paraId="236DFD13" w14:textId="77777777" w:rsidR="00B50050" w:rsidRDefault="00B50050" w:rsidP="0088127C">
            <w:pPr>
              <w:pStyle w:val="OtherTableBody"/>
            </w:pPr>
            <w:r>
              <w:t>..</w:t>
            </w:r>
          </w:p>
        </w:tc>
        <w:tc>
          <w:tcPr>
            <w:tcW w:w="600" w:type="dxa"/>
          </w:tcPr>
          <w:p w14:paraId="4D9290A7" w14:textId="77777777" w:rsidR="00B50050" w:rsidRDefault="00B50050" w:rsidP="0088127C">
            <w:pPr>
              <w:pStyle w:val="OtherTableBody"/>
            </w:pPr>
          </w:p>
        </w:tc>
        <w:tc>
          <w:tcPr>
            <w:tcW w:w="600" w:type="dxa"/>
          </w:tcPr>
          <w:p w14:paraId="0AC42CD7" w14:textId="77777777" w:rsidR="00B50050" w:rsidRDefault="00B50050" w:rsidP="0088127C">
            <w:pPr>
              <w:pStyle w:val="OtherTableBody"/>
            </w:pPr>
            <w:r>
              <w:t>XTN</w:t>
            </w:r>
          </w:p>
        </w:tc>
        <w:tc>
          <w:tcPr>
            <w:tcW w:w="700" w:type="dxa"/>
          </w:tcPr>
          <w:p w14:paraId="22F8E33D" w14:textId="77777777" w:rsidR="00B50050" w:rsidRDefault="00B50050" w:rsidP="0088127C">
            <w:pPr>
              <w:pStyle w:val="OtherTableBody"/>
            </w:pPr>
            <w:r>
              <w:t>Y</w:t>
            </w:r>
          </w:p>
        </w:tc>
        <w:tc>
          <w:tcPr>
            <w:tcW w:w="600" w:type="dxa"/>
          </w:tcPr>
          <w:p w14:paraId="4132584D" w14:textId="77777777" w:rsidR="00B50050" w:rsidRDefault="00B50050" w:rsidP="0088127C">
            <w:pPr>
              <w:pStyle w:val="OtherTableBody"/>
            </w:pPr>
          </w:p>
        </w:tc>
        <w:tc>
          <w:tcPr>
            <w:tcW w:w="900" w:type="dxa"/>
          </w:tcPr>
          <w:p w14:paraId="43726434" w14:textId="77777777" w:rsidR="00B50050" w:rsidRDefault="00B50050" w:rsidP="0088127C">
            <w:pPr>
              <w:pStyle w:val="OtherTableBody"/>
            </w:pPr>
            <w:r>
              <w:t>15.4.7.12</w:t>
            </w:r>
          </w:p>
        </w:tc>
      </w:tr>
      <w:tr w:rsidR="00B50050" w14:paraId="52260276" w14:textId="77777777" w:rsidTr="00195548">
        <w:tc>
          <w:tcPr>
            <w:tcW w:w="3500" w:type="dxa"/>
          </w:tcPr>
          <w:p w14:paraId="076586F2" w14:textId="77777777" w:rsidR="00B50050" w:rsidRDefault="00B50050" w:rsidP="0088127C">
            <w:pPr>
              <w:pStyle w:val="OtherTableBody"/>
            </w:pPr>
            <w:r>
              <w:t xml:space="preserve">Phone </w:t>
            </w:r>
          </w:p>
        </w:tc>
        <w:tc>
          <w:tcPr>
            <w:tcW w:w="700" w:type="dxa"/>
          </w:tcPr>
          <w:p w14:paraId="5CF69D5F" w14:textId="77777777" w:rsidR="00B50050" w:rsidRDefault="00B50050" w:rsidP="0088127C">
            <w:pPr>
              <w:pStyle w:val="OtherTableBody"/>
            </w:pPr>
            <w:r>
              <w:t>00678</w:t>
            </w:r>
          </w:p>
        </w:tc>
        <w:tc>
          <w:tcPr>
            <w:tcW w:w="600" w:type="dxa"/>
          </w:tcPr>
          <w:p w14:paraId="7C002CD6" w14:textId="77777777" w:rsidR="00B50050" w:rsidRDefault="00B50050" w:rsidP="0088127C">
            <w:pPr>
              <w:pStyle w:val="OtherTableBody"/>
            </w:pPr>
            <w:r>
              <w:t>STF</w:t>
            </w:r>
          </w:p>
        </w:tc>
        <w:tc>
          <w:tcPr>
            <w:tcW w:w="600" w:type="dxa"/>
          </w:tcPr>
          <w:p w14:paraId="2DC4FA17" w14:textId="77777777" w:rsidR="00B50050" w:rsidRDefault="00B50050" w:rsidP="0088127C">
            <w:pPr>
              <w:pStyle w:val="OtherTableBody"/>
            </w:pPr>
            <w:r>
              <w:t>10</w:t>
            </w:r>
          </w:p>
        </w:tc>
        <w:tc>
          <w:tcPr>
            <w:tcW w:w="600" w:type="dxa"/>
          </w:tcPr>
          <w:p w14:paraId="78BB1101" w14:textId="77777777" w:rsidR="00B50050" w:rsidRDefault="00B50050" w:rsidP="0088127C">
            <w:pPr>
              <w:pStyle w:val="OtherTableBody"/>
            </w:pPr>
            <w:r>
              <w:t>..</w:t>
            </w:r>
          </w:p>
        </w:tc>
        <w:tc>
          <w:tcPr>
            <w:tcW w:w="600" w:type="dxa"/>
          </w:tcPr>
          <w:p w14:paraId="3B884C99" w14:textId="77777777" w:rsidR="00B50050" w:rsidRDefault="00B50050" w:rsidP="0088127C">
            <w:pPr>
              <w:pStyle w:val="OtherTableBody"/>
            </w:pPr>
          </w:p>
        </w:tc>
        <w:tc>
          <w:tcPr>
            <w:tcW w:w="600" w:type="dxa"/>
          </w:tcPr>
          <w:p w14:paraId="76EF5F86" w14:textId="77777777" w:rsidR="00B50050" w:rsidRDefault="00B50050" w:rsidP="0088127C">
            <w:pPr>
              <w:pStyle w:val="OtherTableBody"/>
            </w:pPr>
            <w:r>
              <w:t>XTN</w:t>
            </w:r>
          </w:p>
        </w:tc>
        <w:tc>
          <w:tcPr>
            <w:tcW w:w="700" w:type="dxa"/>
          </w:tcPr>
          <w:p w14:paraId="58307EA1" w14:textId="77777777" w:rsidR="00B50050" w:rsidRDefault="00B50050" w:rsidP="0088127C">
            <w:pPr>
              <w:pStyle w:val="OtherTableBody"/>
            </w:pPr>
            <w:r>
              <w:t>Y</w:t>
            </w:r>
          </w:p>
        </w:tc>
        <w:tc>
          <w:tcPr>
            <w:tcW w:w="600" w:type="dxa"/>
          </w:tcPr>
          <w:p w14:paraId="5776D681" w14:textId="77777777" w:rsidR="00B50050" w:rsidRDefault="00B50050" w:rsidP="0088127C">
            <w:pPr>
              <w:pStyle w:val="OtherTableBody"/>
            </w:pPr>
          </w:p>
        </w:tc>
        <w:tc>
          <w:tcPr>
            <w:tcW w:w="900" w:type="dxa"/>
          </w:tcPr>
          <w:p w14:paraId="051001E9" w14:textId="77777777" w:rsidR="00B50050" w:rsidRDefault="00B50050" w:rsidP="0088127C">
            <w:pPr>
              <w:pStyle w:val="OtherTableBody"/>
            </w:pPr>
            <w:r>
              <w:t>15.4.8.10</w:t>
            </w:r>
          </w:p>
        </w:tc>
      </w:tr>
      <w:tr w:rsidR="00B50050" w14:paraId="53491CEC" w14:textId="77777777" w:rsidTr="00195548">
        <w:tc>
          <w:tcPr>
            <w:tcW w:w="3500" w:type="dxa"/>
          </w:tcPr>
          <w:p w14:paraId="17395943" w14:textId="77777777" w:rsidR="00B50050" w:rsidRDefault="00B50050" w:rsidP="0088127C">
            <w:pPr>
              <w:pStyle w:val="OtherTableBody"/>
            </w:pPr>
            <w:r>
              <w:t>Phone Number</w:t>
            </w:r>
          </w:p>
        </w:tc>
        <w:tc>
          <w:tcPr>
            <w:tcW w:w="700" w:type="dxa"/>
          </w:tcPr>
          <w:p w14:paraId="0E222481" w14:textId="77777777" w:rsidR="00B50050" w:rsidRDefault="00B50050" w:rsidP="0088127C">
            <w:pPr>
              <w:pStyle w:val="OtherTableBody"/>
            </w:pPr>
            <w:r>
              <w:t>00194</w:t>
            </w:r>
          </w:p>
        </w:tc>
        <w:tc>
          <w:tcPr>
            <w:tcW w:w="600" w:type="dxa"/>
          </w:tcPr>
          <w:p w14:paraId="4EDF0F13" w14:textId="77777777" w:rsidR="00B50050" w:rsidRDefault="00B50050" w:rsidP="0088127C">
            <w:pPr>
              <w:pStyle w:val="OtherTableBody"/>
            </w:pPr>
            <w:r>
              <w:t>NK1</w:t>
            </w:r>
          </w:p>
        </w:tc>
        <w:tc>
          <w:tcPr>
            <w:tcW w:w="600" w:type="dxa"/>
          </w:tcPr>
          <w:p w14:paraId="5E523E2B" w14:textId="77777777" w:rsidR="00B50050" w:rsidRDefault="00B50050" w:rsidP="0088127C">
            <w:pPr>
              <w:pStyle w:val="OtherTableBody"/>
            </w:pPr>
            <w:r>
              <w:t>5</w:t>
            </w:r>
          </w:p>
        </w:tc>
        <w:tc>
          <w:tcPr>
            <w:tcW w:w="600" w:type="dxa"/>
          </w:tcPr>
          <w:p w14:paraId="1427D18A" w14:textId="77777777" w:rsidR="00B50050" w:rsidRDefault="00B50050" w:rsidP="0088127C">
            <w:pPr>
              <w:pStyle w:val="OtherTableBody"/>
            </w:pPr>
            <w:r>
              <w:t>..</w:t>
            </w:r>
          </w:p>
        </w:tc>
        <w:tc>
          <w:tcPr>
            <w:tcW w:w="600" w:type="dxa"/>
          </w:tcPr>
          <w:p w14:paraId="569E4D69" w14:textId="77777777" w:rsidR="00B50050" w:rsidRDefault="00B50050" w:rsidP="0088127C">
            <w:pPr>
              <w:pStyle w:val="OtherTableBody"/>
            </w:pPr>
          </w:p>
        </w:tc>
        <w:tc>
          <w:tcPr>
            <w:tcW w:w="600" w:type="dxa"/>
          </w:tcPr>
          <w:p w14:paraId="120C8A6B" w14:textId="77777777" w:rsidR="00B50050" w:rsidRDefault="00B50050" w:rsidP="0088127C">
            <w:pPr>
              <w:pStyle w:val="OtherTableBody"/>
            </w:pPr>
            <w:r>
              <w:t>XTN</w:t>
            </w:r>
          </w:p>
        </w:tc>
        <w:tc>
          <w:tcPr>
            <w:tcW w:w="700" w:type="dxa"/>
          </w:tcPr>
          <w:p w14:paraId="0626D31D" w14:textId="77777777" w:rsidR="00B50050" w:rsidRDefault="00B50050" w:rsidP="0088127C">
            <w:pPr>
              <w:pStyle w:val="OtherTableBody"/>
            </w:pPr>
            <w:r>
              <w:t>Y</w:t>
            </w:r>
          </w:p>
        </w:tc>
        <w:tc>
          <w:tcPr>
            <w:tcW w:w="600" w:type="dxa"/>
          </w:tcPr>
          <w:p w14:paraId="1A7DA168" w14:textId="77777777" w:rsidR="00B50050" w:rsidRDefault="00B50050" w:rsidP="0088127C">
            <w:pPr>
              <w:pStyle w:val="OtherTableBody"/>
            </w:pPr>
          </w:p>
        </w:tc>
        <w:tc>
          <w:tcPr>
            <w:tcW w:w="900" w:type="dxa"/>
          </w:tcPr>
          <w:p w14:paraId="60A5CA27" w14:textId="77777777" w:rsidR="00B50050" w:rsidRDefault="00B50050" w:rsidP="0088127C">
            <w:pPr>
              <w:pStyle w:val="OtherTableBody"/>
            </w:pPr>
            <w:r>
              <w:t>3.4.5.5</w:t>
            </w:r>
          </w:p>
        </w:tc>
      </w:tr>
      <w:tr w:rsidR="00B50050" w14:paraId="2138FE0D" w14:textId="77777777" w:rsidTr="00195548">
        <w:tc>
          <w:tcPr>
            <w:tcW w:w="3500" w:type="dxa"/>
          </w:tcPr>
          <w:p w14:paraId="36E77302" w14:textId="77777777" w:rsidR="00B50050" w:rsidRDefault="00B50050" w:rsidP="0088127C">
            <w:pPr>
              <w:pStyle w:val="OtherTableBody"/>
            </w:pPr>
            <w:r>
              <w:t>Phone Number - Business</w:t>
            </w:r>
          </w:p>
        </w:tc>
        <w:tc>
          <w:tcPr>
            <w:tcW w:w="700" w:type="dxa"/>
          </w:tcPr>
          <w:p w14:paraId="6833F56E" w14:textId="77777777" w:rsidR="00B50050" w:rsidRDefault="00B50050" w:rsidP="0088127C">
            <w:pPr>
              <w:pStyle w:val="OtherTableBody"/>
            </w:pPr>
            <w:r>
              <w:t>00117</w:t>
            </w:r>
          </w:p>
        </w:tc>
        <w:tc>
          <w:tcPr>
            <w:tcW w:w="600" w:type="dxa"/>
          </w:tcPr>
          <w:p w14:paraId="2C5B77C5" w14:textId="77777777" w:rsidR="00B50050" w:rsidRDefault="00B50050" w:rsidP="0088127C">
            <w:pPr>
              <w:pStyle w:val="OtherTableBody"/>
            </w:pPr>
            <w:r>
              <w:t>PID</w:t>
            </w:r>
          </w:p>
        </w:tc>
        <w:tc>
          <w:tcPr>
            <w:tcW w:w="600" w:type="dxa"/>
          </w:tcPr>
          <w:p w14:paraId="4C0E8F3E" w14:textId="77777777" w:rsidR="00B50050" w:rsidRDefault="00B50050" w:rsidP="0088127C">
            <w:pPr>
              <w:pStyle w:val="OtherTableBody"/>
            </w:pPr>
            <w:r>
              <w:t>14</w:t>
            </w:r>
          </w:p>
        </w:tc>
        <w:tc>
          <w:tcPr>
            <w:tcW w:w="600" w:type="dxa"/>
          </w:tcPr>
          <w:p w14:paraId="659A0CB8" w14:textId="77777777" w:rsidR="00B50050" w:rsidRDefault="00B50050" w:rsidP="0088127C">
            <w:pPr>
              <w:pStyle w:val="OtherTableBody"/>
            </w:pPr>
            <w:r>
              <w:t>..</w:t>
            </w:r>
          </w:p>
        </w:tc>
        <w:tc>
          <w:tcPr>
            <w:tcW w:w="600" w:type="dxa"/>
          </w:tcPr>
          <w:p w14:paraId="61E6EED2" w14:textId="77777777" w:rsidR="00B50050" w:rsidRDefault="00B50050" w:rsidP="0088127C">
            <w:pPr>
              <w:pStyle w:val="OtherTableBody"/>
            </w:pPr>
          </w:p>
        </w:tc>
        <w:tc>
          <w:tcPr>
            <w:tcW w:w="600" w:type="dxa"/>
          </w:tcPr>
          <w:p w14:paraId="7364D16B" w14:textId="77777777" w:rsidR="00B50050" w:rsidRDefault="00B50050" w:rsidP="0088127C">
            <w:pPr>
              <w:pStyle w:val="OtherTableBody"/>
            </w:pPr>
            <w:r>
              <w:t>XTN</w:t>
            </w:r>
          </w:p>
        </w:tc>
        <w:tc>
          <w:tcPr>
            <w:tcW w:w="700" w:type="dxa"/>
          </w:tcPr>
          <w:p w14:paraId="7DC2DB9F" w14:textId="77777777" w:rsidR="00B50050" w:rsidRDefault="00B50050" w:rsidP="0088127C">
            <w:pPr>
              <w:pStyle w:val="OtherTableBody"/>
            </w:pPr>
            <w:r>
              <w:t>Y</w:t>
            </w:r>
          </w:p>
        </w:tc>
        <w:tc>
          <w:tcPr>
            <w:tcW w:w="600" w:type="dxa"/>
          </w:tcPr>
          <w:p w14:paraId="37705660" w14:textId="77777777" w:rsidR="00B50050" w:rsidRDefault="00B50050" w:rsidP="0088127C">
            <w:pPr>
              <w:pStyle w:val="OtherTableBody"/>
            </w:pPr>
          </w:p>
        </w:tc>
        <w:tc>
          <w:tcPr>
            <w:tcW w:w="900" w:type="dxa"/>
          </w:tcPr>
          <w:p w14:paraId="6BAE8534" w14:textId="77777777" w:rsidR="00B50050" w:rsidRDefault="00B50050" w:rsidP="0088127C">
            <w:pPr>
              <w:pStyle w:val="OtherTableBody"/>
            </w:pPr>
            <w:r>
              <w:t>3.4.2.14</w:t>
            </w:r>
          </w:p>
        </w:tc>
      </w:tr>
      <w:tr w:rsidR="00B50050" w14:paraId="68163CC1" w14:textId="77777777" w:rsidTr="00195548">
        <w:tc>
          <w:tcPr>
            <w:tcW w:w="3500" w:type="dxa"/>
          </w:tcPr>
          <w:p w14:paraId="2276EA67" w14:textId="77777777" w:rsidR="00B50050" w:rsidRDefault="00B50050" w:rsidP="0088127C">
            <w:pPr>
              <w:pStyle w:val="OtherTableBody"/>
            </w:pPr>
            <w:r>
              <w:t>Phone Number - Home</w:t>
            </w:r>
          </w:p>
        </w:tc>
        <w:tc>
          <w:tcPr>
            <w:tcW w:w="700" w:type="dxa"/>
          </w:tcPr>
          <w:p w14:paraId="470B354E" w14:textId="77777777" w:rsidR="00B50050" w:rsidRDefault="00B50050" w:rsidP="0088127C">
            <w:pPr>
              <w:pStyle w:val="OtherTableBody"/>
            </w:pPr>
            <w:r>
              <w:t>00116</w:t>
            </w:r>
          </w:p>
        </w:tc>
        <w:tc>
          <w:tcPr>
            <w:tcW w:w="600" w:type="dxa"/>
          </w:tcPr>
          <w:p w14:paraId="1408BA8B" w14:textId="77777777" w:rsidR="00B50050" w:rsidRDefault="00B50050" w:rsidP="0088127C">
            <w:pPr>
              <w:pStyle w:val="OtherTableBody"/>
            </w:pPr>
            <w:r>
              <w:t>PID</w:t>
            </w:r>
          </w:p>
        </w:tc>
        <w:tc>
          <w:tcPr>
            <w:tcW w:w="600" w:type="dxa"/>
          </w:tcPr>
          <w:p w14:paraId="2DE92BBB" w14:textId="77777777" w:rsidR="00B50050" w:rsidRDefault="00B50050" w:rsidP="0088127C">
            <w:pPr>
              <w:pStyle w:val="OtherTableBody"/>
            </w:pPr>
            <w:r>
              <w:t>13</w:t>
            </w:r>
          </w:p>
        </w:tc>
        <w:tc>
          <w:tcPr>
            <w:tcW w:w="600" w:type="dxa"/>
          </w:tcPr>
          <w:p w14:paraId="653F787A" w14:textId="77777777" w:rsidR="00B50050" w:rsidRDefault="00B50050" w:rsidP="0088127C">
            <w:pPr>
              <w:pStyle w:val="OtherTableBody"/>
            </w:pPr>
            <w:r>
              <w:t>..</w:t>
            </w:r>
          </w:p>
        </w:tc>
        <w:tc>
          <w:tcPr>
            <w:tcW w:w="600" w:type="dxa"/>
          </w:tcPr>
          <w:p w14:paraId="4EFDCE77" w14:textId="77777777" w:rsidR="00B50050" w:rsidRDefault="00B50050" w:rsidP="0088127C">
            <w:pPr>
              <w:pStyle w:val="OtherTableBody"/>
            </w:pPr>
          </w:p>
        </w:tc>
        <w:tc>
          <w:tcPr>
            <w:tcW w:w="600" w:type="dxa"/>
          </w:tcPr>
          <w:p w14:paraId="79E68584" w14:textId="77777777" w:rsidR="00B50050" w:rsidRDefault="00B50050" w:rsidP="0088127C">
            <w:pPr>
              <w:pStyle w:val="OtherTableBody"/>
            </w:pPr>
            <w:r>
              <w:t>XTN</w:t>
            </w:r>
          </w:p>
        </w:tc>
        <w:tc>
          <w:tcPr>
            <w:tcW w:w="700" w:type="dxa"/>
          </w:tcPr>
          <w:p w14:paraId="1B9D1470" w14:textId="77777777" w:rsidR="00B50050" w:rsidRDefault="00B50050" w:rsidP="0088127C">
            <w:pPr>
              <w:pStyle w:val="OtherTableBody"/>
            </w:pPr>
            <w:r>
              <w:t>Y</w:t>
            </w:r>
          </w:p>
        </w:tc>
        <w:tc>
          <w:tcPr>
            <w:tcW w:w="600" w:type="dxa"/>
          </w:tcPr>
          <w:p w14:paraId="7425CD59" w14:textId="77777777" w:rsidR="00B50050" w:rsidRDefault="00B50050" w:rsidP="0088127C">
            <w:pPr>
              <w:pStyle w:val="OtherTableBody"/>
            </w:pPr>
          </w:p>
        </w:tc>
        <w:tc>
          <w:tcPr>
            <w:tcW w:w="900" w:type="dxa"/>
          </w:tcPr>
          <w:p w14:paraId="6943C62B" w14:textId="77777777" w:rsidR="00B50050" w:rsidRDefault="00B50050" w:rsidP="0088127C">
            <w:pPr>
              <w:pStyle w:val="OtherTableBody"/>
            </w:pPr>
            <w:r>
              <w:t>3.4.2.13</w:t>
            </w:r>
          </w:p>
        </w:tc>
      </w:tr>
      <w:tr w:rsidR="00B50050" w14:paraId="334EFBD1" w14:textId="77777777" w:rsidTr="00195548">
        <w:tc>
          <w:tcPr>
            <w:tcW w:w="3500" w:type="dxa"/>
          </w:tcPr>
          <w:p w14:paraId="3825AFD9" w14:textId="77777777" w:rsidR="00B50050" w:rsidRDefault="00B50050" w:rsidP="0088127C">
            <w:pPr>
              <w:pStyle w:val="OtherTableBody"/>
            </w:pPr>
            <w:r>
              <w:t>Phone Number of Outside Site</w:t>
            </w:r>
          </w:p>
        </w:tc>
        <w:tc>
          <w:tcPr>
            <w:tcW w:w="700" w:type="dxa"/>
          </w:tcPr>
          <w:p w14:paraId="18D7FBB7" w14:textId="77777777" w:rsidR="00B50050" w:rsidRDefault="00B50050" w:rsidP="0088127C">
            <w:pPr>
              <w:pStyle w:val="OtherTableBody"/>
            </w:pPr>
            <w:r>
              <w:t>00614</w:t>
            </w:r>
          </w:p>
        </w:tc>
        <w:tc>
          <w:tcPr>
            <w:tcW w:w="600" w:type="dxa"/>
          </w:tcPr>
          <w:p w14:paraId="30E053D4" w14:textId="77777777" w:rsidR="00B50050" w:rsidRDefault="00B50050" w:rsidP="0088127C">
            <w:pPr>
              <w:pStyle w:val="OtherTableBody"/>
            </w:pPr>
            <w:r>
              <w:t>OM1</w:t>
            </w:r>
          </w:p>
        </w:tc>
        <w:tc>
          <w:tcPr>
            <w:tcW w:w="600" w:type="dxa"/>
          </w:tcPr>
          <w:p w14:paraId="28FCB645" w14:textId="77777777" w:rsidR="00B50050" w:rsidRDefault="00B50050" w:rsidP="0088127C">
            <w:pPr>
              <w:pStyle w:val="OtherTableBody"/>
            </w:pPr>
            <w:r>
              <w:t>29</w:t>
            </w:r>
          </w:p>
        </w:tc>
        <w:tc>
          <w:tcPr>
            <w:tcW w:w="600" w:type="dxa"/>
          </w:tcPr>
          <w:p w14:paraId="01E94F22" w14:textId="77777777" w:rsidR="00B50050" w:rsidRDefault="00B50050" w:rsidP="0088127C">
            <w:pPr>
              <w:pStyle w:val="OtherTableBody"/>
            </w:pPr>
            <w:r>
              <w:t>..</w:t>
            </w:r>
          </w:p>
        </w:tc>
        <w:tc>
          <w:tcPr>
            <w:tcW w:w="600" w:type="dxa"/>
          </w:tcPr>
          <w:p w14:paraId="6E8D8B90" w14:textId="77777777" w:rsidR="00B50050" w:rsidRDefault="00B50050" w:rsidP="0088127C">
            <w:pPr>
              <w:pStyle w:val="OtherTableBody"/>
            </w:pPr>
          </w:p>
        </w:tc>
        <w:tc>
          <w:tcPr>
            <w:tcW w:w="600" w:type="dxa"/>
          </w:tcPr>
          <w:p w14:paraId="473006B4" w14:textId="77777777" w:rsidR="00B50050" w:rsidRDefault="00B50050" w:rsidP="0088127C">
            <w:pPr>
              <w:pStyle w:val="OtherTableBody"/>
            </w:pPr>
            <w:r>
              <w:t>XTN</w:t>
            </w:r>
          </w:p>
        </w:tc>
        <w:tc>
          <w:tcPr>
            <w:tcW w:w="700" w:type="dxa"/>
          </w:tcPr>
          <w:p w14:paraId="187E0DD2" w14:textId="77777777" w:rsidR="00B50050" w:rsidRDefault="00B50050" w:rsidP="0088127C">
            <w:pPr>
              <w:pStyle w:val="OtherTableBody"/>
            </w:pPr>
          </w:p>
        </w:tc>
        <w:tc>
          <w:tcPr>
            <w:tcW w:w="600" w:type="dxa"/>
          </w:tcPr>
          <w:p w14:paraId="36E4F061" w14:textId="77777777" w:rsidR="00B50050" w:rsidRDefault="00B50050" w:rsidP="0088127C">
            <w:pPr>
              <w:pStyle w:val="OtherTableBody"/>
            </w:pPr>
          </w:p>
        </w:tc>
        <w:tc>
          <w:tcPr>
            <w:tcW w:w="900" w:type="dxa"/>
          </w:tcPr>
          <w:p w14:paraId="07E690D5" w14:textId="77777777" w:rsidR="00B50050" w:rsidRDefault="00B50050" w:rsidP="0088127C">
            <w:pPr>
              <w:pStyle w:val="OtherTableBody"/>
            </w:pPr>
            <w:r>
              <w:t>8.8.9.29</w:t>
            </w:r>
          </w:p>
        </w:tc>
      </w:tr>
      <w:tr w:rsidR="00B50050" w14:paraId="1F6AE97D" w14:textId="77777777" w:rsidTr="00195548">
        <w:tc>
          <w:tcPr>
            <w:tcW w:w="3500" w:type="dxa"/>
          </w:tcPr>
          <w:p w14:paraId="781F62DB" w14:textId="77777777" w:rsidR="00B50050" w:rsidRDefault="00B50050" w:rsidP="0088127C">
            <w:pPr>
              <w:pStyle w:val="OtherTableBody"/>
            </w:pPr>
            <w:r>
              <w:t>Physician Reviewer</w:t>
            </w:r>
          </w:p>
        </w:tc>
        <w:tc>
          <w:tcPr>
            <w:tcW w:w="700" w:type="dxa"/>
          </w:tcPr>
          <w:p w14:paraId="672054E8" w14:textId="77777777" w:rsidR="00B50050" w:rsidRDefault="00B50050" w:rsidP="0088127C">
            <w:pPr>
              <w:pStyle w:val="OtherTableBody"/>
            </w:pPr>
            <w:r>
              <w:t>00515</w:t>
            </w:r>
          </w:p>
        </w:tc>
        <w:tc>
          <w:tcPr>
            <w:tcW w:w="600" w:type="dxa"/>
          </w:tcPr>
          <w:p w14:paraId="5E66311B" w14:textId="77777777" w:rsidR="00B50050" w:rsidRDefault="00B50050" w:rsidP="0088127C">
            <w:pPr>
              <w:pStyle w:val="OtherTableBody"/>
            </w:pPr>
            <w:r>
              <w:t>IN3</w:t>
            </w:r>
          </w:p>
        </w:tc>
        <w:tc>
          <w:tcPr>
            <w:tcW w:w="600" w:type="dxa"/>
          </w:tcPr>
          <w:p w14:paraId="1176B712" w14:textId="77777777" w:rsidR="00B50050" w:rsidRDefault="00B50050" w:rsidP="0088127C">
            <w:pPr>
              <w:pStyle w:val="OtherTableBody"/>
            </w:pPr>
            <w:r>
              <w:t>14</w:t>
            </w:r>
          </w:p>
        </w:tc>
        <w:tc>
          <w:tcPr>
            <w:tcW w:w="600" w:type="dxa"/>
          </w:tcPr>
          <w:p w14:paraId="1259F459" w14:textId="77777777" w:rsidR="00B50050" w:rsidRDefault="00B50050" w:rsidP="0088127C">
            <w:pPr>
              <w:pStyle w:val="OtherTableBody"/>
            </w:pPr>
            <w:r>
              <w:t>..</w:t>
            </w:r>
          </w:p>
        </w:tc>
        <w:tc>
          <w:tcPr>
            <w:tcW w:w="600" w:type="dxa"/>
          </w:tcPr>
          <w:p w14:paraId="1FFFC6C3" w14:textId="77777777" w:rsidR="00B50050" w:rsidRDefault="00B50050" w:rsidP="0088127C">
            <w:pPr>
              <w:pStyle w:val="OtherTableBody"/>
            </w:pPr>
          </w:p>
        </w:tc>
        <w:tc>
          <w:tcPr>
            <w:tcW w:w="600" w:type="dxa"/>
          </w:tcPr>
          <w:p w14:paraId="3278E4CF" w14:textId="77777777" w:rsidR="00B50050" w:rsidRDefault="00B50050" w:rsidP="0088127C">
            <w:pPr>
              <w:pStyle w:val="OtherTableBody"/>
            </w:pPr>
            <w:r>
              <w:t>XCN</w:t>
            </w:r>
          </w:p>
        </w:tc>
        <w:tc>
          <w:tcPr>
            <w:tcW w:w="700" w:type="dxa"/>
          </w:tcPr>
          <w:p w14:paraId="62EE94FD" w14:textId="77777777" w:rsidR="00B50050" w:rsidRDefault="00B50050" w:rsidP="0088127C">
            <w:pPr>
              <w:pStyle w:val="OtherTableBody"/>
            </w:pPr>
            <w:r>
              <w:t>Y</w:t>
            </w:r>
          </w:p>
        </w:tc>
        <w:tc>
          <w:tcPr>
            <w:tcW w:w="600" w:type="dxa"/>
          </w:tcPr>
          <w:p w14:paraId="75D6AC29" w14:textId="77777777" w:rsidR="00B50050" w:rsidRDefault="00B50050" w:rsidP="0088127C">
            <w:pPr>
              <w:pStyle w:val="OtherTableBody"/>
            </w:pPr>
            <w:r>
              <w:t>0010</w:t>
            </w:r>
          </w:p>
        </w:tc>
        <w:tc>
          <w:tcPr>
            <w:tcW w:w="900" w:type="dxa"/>
          </w:tcPr>
          <w:p w14:paraId="4797A392" w14:textId="77777777" w:rsidR="00B50050" w:rsidRDefault="00B50050" w:rsidP="0088127C">
            <w:pPr>
              <w:pStyle w:val="OtherTableBody"/>
            </w:pPr>
            <w:r>
              <w:t>6.5.8.14</w:t>
            </w:r>
          </w:p>
        </w:tc>
      </w:tr>
      <w:tr w:rsidR="00B50050" w14:paraId="795C987D" w14:textId="77777777" w:rsidTr="00195548">
        <w:tc>
          <w:tcPr>
            <w:tcW w:w="3500" w:type="dxa"/>
          </w:tcPr>
          <w:p w14:paraId="638C24E5" w14:textId="77777777" w:rsidR="00B50050" w:rsidRDefault="00B50050" w:rsidP="0088127C">
            <w:pPr>
              <w:pStyle w:val="OtherTableBody"/>
            </w:pPr>
            <w:r>
              <w:t>Place of Worship</w:t>
            </w:r>
          </w:p>
        </w:tc>
        <w:tc>
          <w:tcPr>
            <w:tcW w:w="700" w:type="dxa"/>
          </w:tcPr>
          <w:p w14:paraId="12703FC8" w14:textId="77777777" w:rsidR="00B50050" w:rsidRDefault="00B50050" w:rsidP="0088127C">
            <w:pPr>
              <w:pStyle w:val="OtherTableBody"/>
            </w:pPr>
            <w:r>
              <w:t>01567</w:t>
            </w:r>
          </w:p>
        </w:tc>
        <w:tc>
          <w:tcPr>
            <w:tcW w:w="600" w:type="dxa"/>
          </w:tcPr>
          <w:p w14:paraId="774BA648" w14:textId="77777777" w:rsidR="00B50050" w:rsidRDefault="00B50050" w:rsidP="0088127C">
            <w:pPr>
              <w:pStyle w:val="OtherTableBody"/>
            </w:pPr>
            <w:r>
              <w:t>PD1</w:t>
            </w:r>
          </w:p>
        </w:tc>
        <w:tc>
          <w:tcPr>
            <w:tcW w:w="600" w:type="dxa"/>
          </w:tcPr>
          <w:p w14:paraId="2C371510" w14:textId="77777777" w:rsidR="00B50050" w:rsidRDefault="00B50050" w:rsidP="0088127C">
            <w:pPr>
              <w:pStyle w:val="OtherTableBody"/>
            </w:pPr>
            <w:r>
              <w:t>14</w:t>
            </w:r>
          </w:p>
        </w:tc>
        <w:tc>
          <w:tcPr>
            <w:tcW w:w="600" w:type="dxa"/>
          </w:tcPr>
          <w:p w14:paraId="582FD8DC" w14:textId="77777777" w:rsidR="00B50050" w:rsidRDefault="00B50050" w:rsidP="0088127C">
            <w:pPr>
              <w:pStyle w:val="OtherTableBody"/>
            </w:pPr>
            <w:r>
              <w:t>..</w:t>
            </w:r>
          </w:p>
        </w:tc>
        <w:tc>
          <w:tcPr>
            <w:tcW w:w="600" w:type="dxa"/>
          </w:tcPr>
          <w:p w14:paraId="3E9F45CA" w14:textId="77777777" w:rsidR="00B50050" w:rsidRDefault="00B50050" w:rsidP="0088127C">
            <w:pPr>
              <w:pStyle w:val="OtherTableBody"/>
            </w:pPr>
          </w:p>
        </w:tc>
        <w:tc>
          <w:tcPr>
            <w:tcW w:w="600" w:type="dxa"/>
          </w:tcPr>
          <w:p w14:paraId="7F45365D" w14:textId="77777777" w:rsidR="00B50050" w:rsidRDefault="00B50050" w:rsidP="0088127C">
            <w:pPr>
              <w:pStyle w:val="OtherTableBody"/>
            </w:pPr>
            <w:r>
              <w:t>XON</w:t>
            </w:r>
          </w:p>
        </w:tc>
        <w:tc>
          <w:tcPr>
            <w:tcW w:w="700" w:type="dxa"/>
          </w:tcPr>
          <w:p w14:paraId="1D4381C7" w14:textId="77777777" w:rsidR="00B50050" w:rsidRDefault="00B50050" w:rsidP="0088127C">
            <w:pPr>
              <w:pStyle w:val="OtherTableBody"/>
            </w:pPr>
            <w:r>
              <w:t>Y</w:t>
            </w:r>
          </w:p>
        </w:tc>
        <w:tc>
          <w:tcPr>
            <w:tcW w:w="600" w:type="dxa"/>
          </w:tcPr>
          <w:p w14:paraId="41D669AA" w14:textId="77777777" w:rsidR="00B50050" w:rsidRDefault="00B50050" w:rsidP="0088127C">
            <w:pPr>
              <w:pStyle w:val="OtherTableBody"/>
            </w:pPr>
          </w:p>
        </w:tc>
        <w:tc>
          <w:tcPr>
            <w:tcW w:w="900" w:type="dxa"/>
          </w:tcPr>
          <w:p w14:paraId="59A06557" w14:textId="77777777" w:rsidR="00B50050" w:rsidRDefault="00B50050" w:rsidP="0088127C">
            <w:pPr>
              <w:pStyle w:val="OtherTableBody"/>
            </w:pPr>
            <w:r>
              <w:t>3.4.11.14</w:t>
            </w:r>
          </w:p>
        </w:tc>
      </w:tr>
      <w:tr w:rsidR="00B50050" w14:paraId="6820AB10" w14:textId="77777777" w:rsidTr="00195548">
        <w:tc>
          <w:tcPr>
            <w:tcW w:w="3500" w:type="dxa"/>
          </w:tcPr>
          <w:p w14:paraId="7052E41A" w14:textId="77777777" w:rsidR="00B50050" w:rsidRDefault="00B50050" w:rsidP="0088127C">
            <w:pPr>
              <w:pStyle w:val="OtherTableBody"/>
            </w:pPr>
            <w:r>
              <w:t>Placer Appointment ID</w:t>
            </w:r>
          </w:p>
        </w:tc>
        <w:tc>
          <w:tcPr>
            <w:tcW w:w="700" w:type="dxa"/>
          </w:tcPr>
          <w:p w14:paraId="37059A7A" w14:textId="77777777" w:rsidR="00B50050" w:rsidRDefault="00B50050" w:rsidP="0088127C">
            <w:pPr>
              <w:pStyle w:val="OtherTableBody"/>
            </w:pPr>
            <w:r>
              <w:t>00860</w:t>
            </w:r>
          </w:p>
        </w:tc>
        <w:tc>
          <w:tcPr>
            <w:tcW w:w="600" w:type="dxa"/>
          </w:tcPr>
          <w:p w14:paraId="6D041CD9" w14:textId="77777777" w:rsidR="00B50050" w:rsidRDefault="00B50050" w:rsidP="0088127C">
            <w:pPr>
              <w:pStyle w:val="OtherTableBody"/>
            </w:pPr>
            <w:r>
              <w:t>SCH</w:t>
            </w:r>
          </w:p>
        </w:tc>
        <w:tc>
          <w:tcPr>
            <w:tcW w:w="600" w:type="dxa"/>
          </w:tcPr>
          <w:p w14:paraId="51D3AB90" w14:textId="77777777" w:rsidR="00B50050" w:rsidRDefault="00B50050" w:rsidP="0088127C">
            <w:pPr>
              <w:pStyle w:val="OtherTableBody"/>
            </w:pPr>
            <w:r>
              <w:t>1</w:t>
            </w:r>
          </w:p>
        </w:tc>
        <w:tc>
          <w:tcPr>
            <w:tcW w:w="600" w:type="dxa"/>
          </w:tcPr>
          <w:p w14:paraId="4069A188" w14:textId="77777777" w:rsidR="00B50050" w:rsidRDefault="00B50050" w:rsidP="0088127C">
            <w:pPr>
              <w:pStyle w:val="OtherTableBody"/>
            </w:pPr>
            <w:r>
              <w:t>..</w:t>
            </w:r>
          </w:p>
        </w:tc>
        <w:tc>
          <w:tcPr>
            <w:tcW w:w="600" w:type="dxa"/>
          </w:tcPr>
          <w:p w14:paraId="2F66BFAA" w14:textId="77777777" w:rsidR="00B50050" w:rsidRDefault="00B50050" w:rsidP="0088127C">
            <w:pPr>
              <w:pStyle w:val="OtherTableBody"/>
            </w:pPr>
          </w:p>
        </w:tc>
        <w:tc>
          <w:tcPr>
            <w:tcW w:w="600" w:type="dxa"/>
          </w:tcPr>
          <w:p w14:paraId="13D3ADC2" w14:textId="77777777" w:rsidR="00B50050" w:rsidRDefault="00B50050" w:rsidP="0088127C">
            <w:pPr>
              <w:pStyle w:val="OtherTableBody"/>
            </w:pPr>
            <w:r>
              <w:t>EI</w:t>
            </w:r>
          </w:p>
        </w:tc>
        <w:tc>
          <w:tcPr>
            <w:tcW w:w="700" w:type="dxa"/>
          </w:tcPr>
          <w:p w14:paraId="3ABDAC84" w14:textId="77777777" w:rsidR="00B50050" w:rsidRDefault="00B50050" w:rsidP="0088127C">
            <w:pPr>
              <w:pStyle w:val="OtherTableBody"/>
            </w:pPr>
          </w:p>
        </w:tc>
        <w:tc>
          <w:tcPr>
            <w:tcW w:w="600" w:type="dxa"/>
          </w:tcPr>
          <w:p w14:paraId="199010E8" w14:textId="77777777" w:rsidR="00B50050" w:rsidRDefault="00B50050" w:rsidP="0088127C">
            <w:pPr>
              <w:pStyle w:val="OtherTableBody"/>
            </w:pPr>
          </w:p>
        </w:tc>
        <w:tc>
          <w:tcPr>
            <w:tcW w:w="900" w:type="dxa"/>
          </w:tcPr>
          <w:p w14:paraId="46E55CA9" w14:textId="77777777" w:rsidR="00B50050" w:rsidRDefault="00B50050" w:rsidP="0088127C">
            <w:pPr>
              <w:pStyle w:val="OtherTableBody"/>
            </w:pPr>
            <w:r>
              <w:t>10.6.2.1</w:t>
            </w:r>
          </w:p>
        </w:tc>
      </w:tr>
      <w:tr w:rsidR="00B50050" w14:paraId="25F8306D" w14:textId="77777777" w:rsidTr="00195548">
        <w:tc>
          <w:tcPr>
            <w:tcW w:w="3500" w:type="dxa"/>
          </w:tcPr>
          <w:p w14:paraId="484F85B0" w14:textId="77777777" w:rsidR="00B50050" w:rsidRDefault="00B50050" w:rsidP="0088127C">
            <w:pPr>
              <w:pStyle w:val="OtherTableBody"/>
            </w:pPr>
            <w:r>
              <w:t>Placer Appointment ID</w:t>
            </w:r>
          </w:p>
        </w:tc>
        <w:tc>
          <w:tcPr>
            <w:tcW w:w="700" w:type="dxa"/>
          </w:tcPr>
          <w:p w14:paraId="2DC89AF6" w14:textId="77777777" w:rsidR="00B50050" w:rsidRDefault="00B50050" w:rsidP="0088127C">
            <w:pPr>
              <w:pStyle w:val="OtherTableBody"/>
            </w:pPr>
            <w:r>
              <w:t>00860</w:t>
            </w:r>
          </w:p>
        </w:tc>
        <w:tc>
          <w:tcPr>
            <w:tcW w:w="600" w:type="dxa"/>
          </w:tcPr>
          <w:p w14:paraId="03EDAA09" w14:textId="77777777" w:rsidR="00B50050" w:rsidRDefault="00B50050" w:rsidP="0088127C">
            <w:pPr>
              <w:pStyle w:val="OtherTableBody"/>
            </w:pPr>
            <w:r>
              <w:t>ARQ</w:t>
            </w:r>
          </w:p>
        </w:tc>
        <w:tc>
          <w:tcPr>
            <w:tcW w:w="600" w:type="dxa"/>
          </w:tcPr>
          <w:p w14:paraId="4FA0C681" w14:textId="77777777" w:rsidR="00B50050" w:rsidRDefault="00B50050" w:rsidP="0088127C">
            <w:pPr>
              <w:pStyle w:val="OtherTableBody"/>
            </w:pPr>
            <w:r>
              <w:t>1</w:t>
            </w:r>
          </w:p>
        </w:tc>
        <w:tc>
          <w:tcPr>
            <w:tcW w:w="600" w:type="dxa"/>
          </w:tcPr>
          <w:p w14:paraId="65EC1548" w14:textId="77777777" w:rsidR="00B50050" w:rsidRDefault="00B50050" w:rsidP="0088127C">
            <w:pPr>
              <w:pStyle w:val="OtherTableBody"/>
            </w:pPr>
            <w:r>
              <w:t>..</w:t>
            </w:r>
          </w:p>
        </w:tc>
        <w:tc>
          <w:tcPr>
            <w:tcW w:w="600" w:type="dxa"/>
          </w:tcPr>
          <w:p w14:paraId="2CF963DE" w14:textId="77777777" w:rsidR="00B50050" w:rsidRDefault="00B50050" w:rsidP="0088127C">
            <w:pPr>
              <w:pStyle w:val="OtherTableBody"/>
            </w:pPr>
          </w:p>
        </w:tc>
        <w:tc>
          <w:tcPr>
            <w:tcW w:w="600" w:type="dxa"/>
          </w:tcPr>
          <w:p w14:paraId="76790706" w14:textId="77777777" w:rsidR="00B50050" w:rsidRDefault="00B50050" w:rsidP="0088127C">
            <w:pPr>
              <w:pStyle w:val="OtherTableBody"/>
            </w:pPr>
            <w:r>
              <w:t>EI</w:t>
            </w:r>
          </w:p>
        </w:tc>
        <w:tc>
          <w:tcPr>
            <w:tcW w:w="700" w:type="dxa"/>
          </w:tcPr>
          <w:p w14:paraId="1C0F670B" w14:textId="77777777" w:rsidR="00B50050" w:rsidRDefault="00B50050" w:rsidP="0088127C">
            <w:pPr>
              <w:pStyle w:val="OtherTableBody"/>
            </w:pPr>
          </w:p>
        </w:tc>
        <w:tc>
          <w:tcPr>
            <w:tcW w:w="600" w:type="dxa"/>
          </w:tcPr>
          <w:p w14:paraId="15F0E033" w14:textId="77777777" w:rsidR="00B50050" w:rsidRDefault="00B50050" w:rsidP="0088127C">
            <w:pPr>
              <w:pStyle w:val="OtherTableBody"/>
            </w:pPr>
          </w:p>
        </w:tc>
        <w:tc>
          <w:tcPr>
            <w:tcW w:w="900" w:type="dxa"/>
          </w:tcPr>
          <w:p w14:paraId="54D5B7C7" w14:textId="77777777" w:rsidR="00B50050" w:rsidRDefault="00B50050" w:rsidP="0088127C">
            <w:pPr>
              <w:pStyle w:val="OtherTableBody"/>
            </w:pPr>
            <w:r>
              <w:t>10.6.1.1</w:t>
            </w:r>
          </w:p>
        </w:tc>
      </w:tr>
      <w:tr w:rsidR="00B50050" w14:paraId="21C4449C" w14:textId="77777777" w:rsidTr="00195548">
        <w:tc>
          <w:tcPr>
            <w:tcW w:w="3500" w:type="dxa"/>
          </w:tcPr>
          <w:p w14:paraId="3D6684FD" w14:textId="77777777" w:rsidR="00B50050" w:rsidRDefault="00B50050" w:rsidP="0088127C">
            <w:pPr>
              <w:pStyle w:val="OtherTableBody"/>
            </w:pPr>
            <w:r>
              <w:t>Placer Contact Address</w:t>
            </w:r>
          </w:p>
        </w:tc>
        <w:tc>
          <w:tcPr>
            <w:tcW w:w="700" w:type="dxa"/>
          </w:tcPr>
          <w:p w14:paraId="2108AB03" w14:textId="77777777" w:rsidR="00B50050" w:rsidRDefault="00B50050" w:rsidP="0088127C">
            <w:pPr>
              <w:pStyle w:val="OtherTableBody"/>
            </w:pPr>
            <w:r>
              <w:t>00876</w:t>
            </w:r>
          </w:p>
        </w:tc>
        <w:tc>
          <w:tcPr>
            <w:tcW w:w="600" w:type="dxa"/>
          </w:tcPr>
          <w:p w14:paraId="64956868" w14:textId="77777777" w:rsidR="00B50050" w:rsidRDefault="00B50050" w:rsidP="0088127C">
            <w:pPr>
              <w:pStyle w:val="OtherTableBody"/>
            </w:pPr>
            <w:r>
              <w:t>ARQ</w:t>
            </w:r>
          </w:p>
        </w:tc>
        <w:tc>
          <w:tcPr>
            <w:tcW w:w="600" w:type="dxa"/>
          </w:tcPr>
          <w:p w14:paraId="52D34136" w14:textId="77777777" w:rsidR="00B50050" w:rsidRDefault="00B50050" w:rsidP="0088127C">
            <w:pPr>
              <w:pStyle w:val="OtherTableBody"/>
            </w:pPr>
            <w:r>
              <w:t>17</w:t>
            </w:r>
          </w:p>
        </w:tc>
        <w:tc>
          <w:tcPr>
            <w:tcW w:w="600" w:type="dxa"/>
          </w:tcPr>
          <w:p w14:paraId="0D798FE2" w14:textId="77777777" w:rsidR="00B50050" w:rsidRDefault="00B50050" w:rsidP="0088127C">
            <w:pPr>
              <w:pStyle w:val="OtherTableBody"/>
            </w:pPr>
            <w:r>
              <w:t>..</w:t>
            </w:r>
          </w:p>
        </w:tc>
        <w:tc>
          <w:tcPr>
            <w:tcW w:w="600" w:type="dxa"/>
          </w:tcPr>
          <w:p w14:paraId="0B918DB9" w14:textId="77777777" w:rsidR="00B50050" w:rsidRDefault="00B50050" w:rsidP="0088127C">
            <w:pPr>
              <w:pStyle w:val="OtherTableBody"/>
            </w:pPr>
          </w:p>
        </w:tc>
        <w:tc>
          <w:tcPr>
            <w:tcW w:w="600" w:type="dxa"/>
          </w:tcPr>
          <w:p w14:paraId="69F6A3A8" w14:textId="77777777" w:rsidR="00B50050" w:rsidRDefault="00B50050" w:rsidP="0088127C">
            <w:pPr>
              <w:pStyle w:val="OtherTableBody"/>
            </w:pPr>
            <w:r>
              <w:t>XAD</w:t>
            </w:r>
          </w:p>
        </w:tc>
        <w:tc>
          <w:tcPr>
            <w:tcW w:w="700" w:type="dxa"/>
          </w:tcPr>
          <w:p w14:paraId="35F15FBD" w14:textId="77777777" w:rsidR="00B50050" w:rsidRDefault="00B50050" w:rsidP="0088127C">
            <w:pPr>
              <w:pStyle w:val="OtherTableBody"/>
            </w:pPr>
            <w:r>
              <w:t>Y</w:t>
            </w:r>
          </w:p>
        </w:tc>
        <w:tc>
          <w:tcPr>
            <w:tcW w:w="600" w:type="dxa"/>
          </w:tcPr>
          <w:p w14:paraId="07F2AB3B" w14:textId="77777777" w:rsidR="00B50050" w:rsidRDefault="00B50050" w:rsidP="0088127C">
            <w:pPr>
              <w:pStyle w:val="OtherTableBody"/>
            </w:pPr>
          </w:p>
        </w:tc>
        <w:tc>
          <w:tcPr>
            <w:tcW w:w="900" w:type="dxa"/>
          </w:tcPr>
          <w:p w14:paraId="039FBA8C" w14:textId="77777777" w:rsidR="00B50050" w:rsidRDefault="00B50050" w:rsidP="0088127C">
            <w:pPr>
              <w:pStyle w:val="OtherTableBody"/>
            </w:pPr>
            <w:r>
              <w:t>10.6.1.17</w:t>
            </w:r>
          </w:p>
        </w:tc>
      </w:tr>
      <w:tr w:rsidR="00B50050" w14:paraId="53DBE72F" w14:textId="77777777" w:rsidTr="00195548">
        <w:tc>
          <w:tcPr>
            <w:tcW w:w="3500" w:type="dxa"/>
          </w:tcPr>
          <w:p w14:paraId="0188CD8C" w14:textId="77777777" w:rsidR="00B50050" w:rsidRDefault="00B50050" w:rsidP="0088127C">
            <w:pPr>
              <w:pStyle w:val="OtherTableBody"/>
            </w:pPr>
            <w:r>
              <w:t>Placer Contact Address</w:t>
            </w:r>
          </w:p>
        </w:tc>
        <w:tc>
          <w:tcPr>
            <w:tcW w:w="700" w:type="dxa"/>
          </w:tcPr>
          <w:p w14:paraId="78422229" w14:textId="77777777" w:rsidR="00B50050" w:rsidRDefault="00B50050" w:rsidP="0088127C">
            <w:pPr>
              <w:pStyle w:val="OtherTableBody"/>
            </w:pPr>
            <w:r>
              <w:t>00876</w:t>
            </w:r>
          </w:p>
        </w:tc>
        <w:tc>
          <w:tcPr>
            <w:tcW w:w="600" w:type="dxa"/>
          </w:tcPr>
          <w:p w14:paraId="1C2588D7" w14:textId="77777777" w:rsidR="00B50050" w:rsidRDefault="00B50050" w:rsidP="0088127C">
            <w:pPr>
              <w:pStyle w:val="OtherTableBody"/>
            </w:pPr>
            <w:r>
              <w:t>SCH</w:t>
            </w:r>
          </w:p>
        </w:tc>
        <w:tc>
          <w:tcPr>
            <w:tcW w:w="600" w:type="dxa"/>
          </w:tcPr>
          <w:p w14:paraId="66FF6E8E" w14:textId="77777777" w:rsidR="00B50050" w:rsidRDefault="00B50050" w:rsidP="0088127C">
            <w:pPr>
              <w:pStyle w:val="OtherTableBody"/>
            </w:pPr>
            <w:r>
              <w:t>14</w:t>
            </w:r>
          </w:p>
        </w:tc>
        <w:tc>
          <w:tcPr>
            <w:tcW w:w="600" w:type="dxa"/>
          </w:tcPr>
          <w:p w14:paraId="70411E3E" w14:textId="77777777" w:rsidR="00B50050" w:rsidRDefault="00B50050" w:rsidP="0088127C">
            <w:pPr>
              <w:pStyle w:val="OtherTableBody"/>
            </w:pPr>
            <w:r>
              <w:t>..</w:t>
            </w:r>
          </w:p>
        </w:tc>
        <w:tc>
          <w:tcPr>
            <w:tcW w:w="600" w:type="dxa"/>
          </w:tcPr>
          <w:p w14:paraId="0D321681" w14:textId="77777777" w:rsidR="00B50050" w:rsidRDefault="00B50050" w:rsidP="0088127C">
            <w:pPr>
              <w:pStyle w:val="OtherTableBody"/>
            </w:pPr>
          </w:p>
        </w:tc>
        <w:tc>
          <w:tcPr>
            <w:tcW w:w="600" w:type="dxa"/>
          </w:tcPr>
          <w:p w14:paraId="55960E95" w14:textId="77777777" w:rsidR="00B50050" w:rsidRDefault="00B50050" w:rsidP="0088127C">
            <w:pPr>
              <w:pStyle w:val="OtherTableBody"/>
            </w:pPr>
            <w:r>
              <w:t>XAD</w:t>
            </w:r>
          </w:p>
        </w:tc>
        <w:tc>
          <w:tcPr>
            <w:tcW w:w="700" w:type="dxa"/>
          </w:tcPr>
          <w:p w14:paraId="78BA3B0C" w14:textId="77777777" w:rsidR="00B50050" w:rsidRDefault="00B50050" w:rsidP="0088127C">
            <w:pPr>
              <w:pStyle w:val="OtherTableBody"/>
            </w:pPr>
            <w:r>
              <w:t>Y</w:t>
            </w:r>
          </w:p>
        </w:tc>
        <w:tc>
          <w:tcPr>
            <w:tcW w:w="600" w:type="dxa"/>
          </w:tcPr>
          <w:p w14:paraId="1B784228" w14:textId="77777777" w:rsidR="00B50050" w:rsidRDefault="00B50050" w:rsidP="0088127C">
            <w:pPr>
              <w:pStyle w:val="OtherTableBody"/>
            </w:pPr>
          </w:p>
        </w:tc>
        <w:tc>
          <w:tcPr>
            <w:tcW w:w="900" w:type="dxa"/>
          </w:tcPr>
          <w:p w14:paraId="6F8EC9AD" w14:textId="77777777" w:rsidR="00B50050" w:rsidRDefault="00B50050" w:rsidP="0088127C">
            <w:pPr>
              <w:pStyle w:val="OtherTableBody"/>
            </w:pPr>
            <w:r>
              <w:t>10.6.2.14</w:t>
            </w:r>
          </w:p>
        </w:tc>
      </w:tr>
      <w:tr w:rsidR="00B50050" w14:paraId="33B4A691" w14:textId="77777777" w:rsidTr="00195548">
        <w:tc>
          <w:tcPr>
            <w:tcW w:w="3500" w:type="dxa"/>
          </w:tcPr>
          <w:p w14:paraId="3640E14C" w14:textId="77777777" w:rsidR="00B50050" w:rsidRDefault="00B50050" w:rsidP="0088127C">
            <w:pPr>
              <w:pStyle w:val="OtherTableBody"/>
            </w:pPr>
            <w:r>
              <w:t>Placer Contact Location</w:t>
            </w:r>
          </w:p>
        </w:tc>
        <w:tc>
          <w:tcPr>
            <w:tcW w:w="700" w:type="dxa"/>
          </w:tcPr>
          <w:p w14:paraId="720FF7AC" w14:textId="77777777" w:rsidR="00B50050" w:rsidRDefault="00B50050" w:rsidP="0088127C">
            <w:pPr>
              <w:pStyle w:val="OtherTableBody"/>
            </w:pPr>
            <w:r>
              <w:t>00877</w:t>
            </w:r>
          </w:p>
        </w:tc>
        <w:tc>
          <w:tcPr>
            <w:tcW w:w="600" w:type="dxa"/>
          </w:tcPr>
          <w:p w14:paraId="699D843B" w14:textId="77777777" w:rsidR="00B50050" w:rsidRDefault="00B50050" w:rsidP="0088127C">
            <w:pPr>
              <w:pStyle w:val="OtherTableBody"/>
            </w:pPr>
            <w:r>
              <w:t>ARQ</w:t>
            </w:r>
          </w:p>
        </w:tc>
        <w:tc>
          <w:tcPr>
            <w:tcW w:w="600" w:type="dxa"/>
          </w:tcPr>
          <w:p w14:paraId="5AE6CA49" w14:textId="77777777" w:rsidR="00B50050" w:rsidRDefault="00B50050" w:rsidP="0088127C">
            <w:pPr>
              <w:pStyle w:val="OtherTableBody"/>
            </w:pPr>
            <w:r>
              <w:t>18</w:t>
            </w:r>
          </w:p>
        </w:tc>
        <w:tc>
          <w:tcPr>
            <w:tcW w:w="600" w:type="dxa"/>
          </w:tcPr>
          <w:p w14:paraId="62EB4036" w14:textId="77777777" w:rsidR="00B50050" w:rsidRDefault="00B50050" w:rsidP="0088127C">
            <w:pPr>
              <w:pStyle w:val="OtherTableBody"/>
            </w:pPr>
            <w:r>
              <w:t>..</w:t>
            </w:r>
          </w:p>
        </w:tc>
        <w:tc>
          <w:tcPr>
            <w:tcW w:w="600" w:type="dxa"/>
          </w:tcPr>
          <w:p w14:paraId="760B54D2" w14:textId="77777777" w:rsidR="00B50050" w:rsidRDefault="00B50050" w:rsidP="0088127C">
            <w:pPr>
              <w:pStyle w:val="OtherTableBody"/>
            </w:pPr>
          </w:p>
        </w:tc>
        <w:tc>
          <w:tcPr>
            <w:tcW w:w="600" w:type="dxa"/>
          </w:tcPr>
          <w:p w14:paraId="2BC1EA23" w14:textId="77777777" w:rsidR="00B50050" w:rsidRDefault="00B50050" w:rsidP="0088127C">
            <w:pPr>
              <w:pStyle w:val="OtherTableBody"/>
            </w:pPr>
            <w:r>
              <w:t>PL</w:t>
            </w:r>
          </w:p>
        </w:tc>
        <w:tc>
          <w:tcPr>
            <w:tcW w:w="700" w:type="dxa"/>
          </w:tcPr>
          <w:p w14:paraId="493FFF48" w14:textId="77777777" w:rsidR="00B50050" w:rsidRDefault="00B50050" w:rsidP="0088127C">
            <w:pPr>
              <w:pStyle w:val="OtherTableBody"/>
            </w:pPr>
          </w:p>
        </w:tc>
        <w:tc>
          <w:tcPr>
            <w:tcW w:w="600" w:type="dxa"/>
          </w:tcPr>
          <w:p w14:paraId="37313A55" w14:textId="77777777" w:rsidR="00B50050" w:rsidRDefault="00B50050" w:rsidP="0088127C">
            <w:pPr>
              <w:pStyle w:val="OtherTableBody"/>
            </w:pPr>
          </w:p>
        </w:tc>
        <w:tc>
          <w:tcPr>
            <w:tcW w:w="900" w:type="dxa"/>
          </w:tcPr>
          <w:p w14:paraId="7697AC29" w14:textId="77777777" w:rsidR="00B50050" w:rsidRDefault="00B50050" w:rsidP="0088127C">
            <w:pPr>
              <w:pStyle w:val="OtherTableBody"/>
            </w:pPr>
            <w:r>
              <w:t>10.6.1.18</w:t>
            </w:r>
          </w:p>
        </w:tc>
      </w:tr>
      <w:tr w:rsidR="00B50050" w14:paraId="53701A08" w14:textId="77777777" w:rsidTr="00195548">
        <w:tc>
          <w:tcPr>
            <w:tcW w:w="3500" w:type="dxa"/>
          </w:tcPr>
          <w:p w14:paraId="3466E450" w14:textId="77777777" w:rsidR="00B50050" w:rsidRDefault="00B50050" w:rsidP="0088127C">
            <w:pPr>
              <w:pStyle w:val="OtherTableBody"/>
            </w:pPr>
            <w:r>
              <w:t>Placer Contact Location</w:t>
            </w:r>
          </w:p>
        </w:tc>
        <w:tc>
          <w:tcPr>
            <w:tcW w:w="700" w:type="dxa"/>
          </w:tcPr>
          <w:p w14:paraId="6A51B085" w14:textId="77777777" w:rsidR="00B50050" w:rsidRDefault="00B50050" w:rsidP="0088127C">
            <w:pPr>
              <w:pStyle w:val="OtherTableBody"/>
            </w:pPr>
            <w:r>
              <w:t>00877</w:t>
            </w:r>
          </w:p>
        </w:tc>
        <w:tc>
          <w:tcPr>
            <w:tcW w:w="600" w:type="dxa"/>
          </w:tcPr>
          <w:p w14:paraId="5AEDC7E4" w14:textId="77777777" w:rsidR="00B50050" w:rsidRDefault="00B50050" w:rsidP="0088127C">
            <w:pPr>
              <w:pStyle w:val="OtherTableBody"/>
            </w:pPr>
            <w:r>
              <w:t>SCH</w:t>
            </w:r>
          </w:p>
        </w:tc>
        <w:tc>
          <w:tcPr>
            <w:tcW w:w="600" w:type="dxa"/>
          </w:tcPr>
          <w:p w14:paraId="6F1A4D0B" w14:textId="77777777" w:rsidR="00B50050" w:rsidRDefault="00B50050" w:rsidP="0088127C">
            <w:pPr>
              <w:pStyle w:val="OtherTableBody"/>
            </w:pPr>
            <w:r>
              <w:t>15</w:t>
            </w:r>
          </w:p>
        </w:tc>
        <w:tc>
          <w:tcPr>
            <w:tcW w:w="600" w:type="dxa"/>
          </w:tcPr>
          <w:p w14:paraId="5F0A8951" w14:textId="77777777" w:rsidR="00B50050" w:rsidRDefault="00B50050" w:rsidP="0088127C">
            <w:pPr>
              <w:pStyle w:val="OtherTableBody"/>
            </w:pPr>
            <w:r>
              <w:t>..</w:t>
            </w:r>
          </w:p>
        </w:tc>
        <w:tc>
          <w:tcPr>
            <w:tcW w:w="600" w:type="dxa"/>
          </w:tcPr>
          <w:p w14:paraId="3242DF0A" w14:textId="77777777" w:rsidR="00B50050" w:rsidRDefault="00B50050" w:rsidP="0088127C">
            <w:pPr>
              <w:pStyle w:val="OtherTableBody"/>
            </w:pPr>
          </w:p>
        </w:tc>
        <w:tc>
          <w:tcPr>
            <w:tcW w:w="600" w:type="dxa"/>
          </w:tcPr>
          <w:p w14:paraId="4A734AB7" w14:textId="77777777" w:rsidR="00B50050" w:rsidRDefault="00B50050" w:rsidP="0088127C">
            <w:pPr>
              <w:pStyle w:val="OtherTableBody"/>
            </w:pPr>
            <w:r>
              <w:t>PL</w:t>
            </w:r>
          </w:p>
        </w:tc>
        <w:tc>
          <w:tcPr>
            <w:tcW w:w="700" w:type="dxa"/>
          </w:tcPr>
          <w:p w14:paraId="44061E47" w14:textId="77777777" w:rsidR="00B50050" w:rsidRDefault="00B50050" w:rsidP="0088127C">
            <w:pPr>
              <w:pStyle w:val="OtherTableBody"/>
            </w:pPr>
          </w:p>
        </w:tc>
        <w:tc>
          <w:tcPr>
            <w:tcW w:w="600" w:type="dxa"/>
          </w:tcPr>
          <w:p w14:paraId="39C474CB" w14:textId="77777777" w:rsidR="00B50050" w:rsidRDefault="00B50050" w:rsidP="0088127C">
            <w:pPr>
              <w:pStyle w:val="OtherTableBody"/>
            </w:pPr>
          </w:p>
        </w:tc>
        <w:tc>
          <w:tcPr>
            <w:tcW w:w="900" w:type="dxa"/>
          </w:tcPr>
          <w:p w14:paraId="40C151E8" w14:textId="77777777" w:rsidR="00B50050" w:rsidRDefault="00B50050" w:rsidP="0088127C">
            <w:pPr>
              <w:pStyle w:val="OtherTableBody"/>
            </w:pPr>
            <w:r>
              <w:t>10.6.2.15</w:t>
            </w:r>
          </w:p>
        </w:tc>
      </w:tr>
      <w:tr w:rsidR="00B50050" w14:paraId="6308BE66" w14:textId="77777777" w:rsidTr="00195548">
        <w:tc>
          <w:tcPr>
            <w:tcW w:w="3500" w:type="dxa"/>
          </w:tcPr>
          <w:p w14:paraId="0EA37C33" w14:textId="77777777" w:rsidR="00B50050" w:rsidRDefault="00B50050" w:rsidP="0088127C">
            <w:pPr>
              <w:pStyle w:val="OtherTableBody"/>
            </w:pPr>
            <w:r>
              <w:t>Placer Contact Person</w:t>
            </w:r>
          </w:p>
        </w:tc>
        <w:tc>
          <w:tcPr>
            <w:tcW w:w="700" w:type="dxa"/>
          </w:tcPr>
          <w:p w14:paraId="30E07B75" w14:textId="77777777" w:rsidR="00B50050" w:rsidRDefault="00B50050" w:rsidP="0088127C">
            <w:pPr>
              <w:pStyle w:val="OtherTableBody"/>
            </w:pPr>
            <w:r>
              <w:t>00874</w:t>
            </w:r>
          </w:p>
        </w:tc>
        <w:tc>
          <w:tcPr>
            <w:tcW w:w="600" w:type="dxa"/>
          </w:tcPr>
          <w:p w14:paraId="2EED038F" w14:textId="77777777" w:rsidR="00B50050" w:rsidRDefault="00B50050" w:rsidP="0088127C">
            <w:pPr>
              <w:pStyle w:val="OtherTableBody"/>
            </w:pPr>
            <w:r>
              <w:t>SCH</w:t>
            </w:r>
          </w:p>
        </w:tc>
        <w:tc>
          <w:tcPr>
            <w:tcW w:w="600" w:type="dxa"/>
          </w:tcPr>
          <w:p w14:paraId="55AE4670" w14:textId="77777777" w:rsidR="00B50050" w:rsidRDefault="00B50050" w:rsidP="0088127C">
            <w:pPr>
              <w:pStyle w:val="OtherTableBody"/>
            </w:pPr>
            <w:r>
              <w:t>12</w:t>
            </w:r>
          </w:p>
        </w:tc>
        <w:tc>
          <w:tcPr>
            <w:tcW w:w="600" w:type="dxa"/>
          </w:tcPr>
          <w:p w14:paraId="19D10717" w14:textId="77777777" w:rsidR="00B50050" w:rsidRDefault="00B50050" w:rsidP="0088127C">
            <w:pPr>
              <w:pStyle w:val="OtherTableBody"/>
            </w:pPr>
            <w:r>
              <w:t>..</w:t>
            </w:r>
          </w:p>
        </w:tc>
        <w:tc>
          <w:tcPr>
            <w:tcW w:w="600" w:type="dxa"/>
          </w:tcPr>
          <w:p w14:paraId="0309AD04" w14:textId="77777777" w:rsidR="00B50050" w:rsidRDefault="00B50050" w:rsidP="0088127C">
            <w:pPr>
              <w:pStyle w:val="OtherTableBody"/>
            </w:pPr>
          </w:p>
        </w:tc>
        <w:tc>
          <w:tcPr>
            <w:tcW w:w="600" w:type="dxa"/>
          </w:tcPr>
          <w:p w14:paraId="253F13A6" w14:textId="77777777" w:rsidR="00B50050" w:rsidRDefault="00B50050" w:rsidP="0088127C">
            <w:pPr>
              <w:pStyle w:val="OtherTableBody"/>
            </w:pPr>
            <w:r>
              <w:t>XCN</w:t>
            </w:r>
          </w:p>
        </w:tc>
        <w:tc>
          <w:tcPr>
            <w:tcW w:w="700" w:type="dxa"/>
          </w:tcPr>
          <w:p w14:paraId="7FE18CB0" w14:textId="77777777" w:rsidR="00B50050" w:rsidRDefault="00B50050" w:rsidP="0088127C">
            <w:pPr>
              <w:pStyle w:val="OtherTableBody"/>
            </w:pPr>
            <w:r>
              <w:t>Y</w:t>
            </w:r>
          </w:p>
        </w:tc>
        <w:tc>
          <w:tcPr>
            <w:tcW w:w="600" w:type="dxa"/>
          </w:tcPr>
          <w:p w14:paraId="0ADF346D" w14:textId="77777777" w:rsidR="00B50050" w:rsidRDefault="00B50050" w:rsidP="0088127C">
            <w:pPr>
              <w:pStyle w:val="OtherTableBody"/>
            </w:pPr>
          </w:p>
        </w:tc>
        <w:tc>
          <w:tcPr>
            <w:tcW w:w="900" w:type="dxa"/>
          </w:tcPr>
          <w:p w14:paraId="2FEAF012" w14:textId="77777777" w:rsidR="00B50050" w:rsidRDefault="00B50050" w:rsidP="0088127C">
            <w:pPr>
              <w:pStyle w:val="OtherTableBody"/>
            </w:pPr>
            <w:r>
              <w:t>10.6.2.12</w:t>
            </w:r>
          </w:p>
        </w:tc>
      </w:tr>
      <w:tr w:rsidR="00B50050" w14:paraId="56C383EF" w14:textId="77777777" w:rsidTr="00195548">
        <w:tc>
          <w:tcPr>
            <w:tcW w:w="3500" w:type="dxa"/>
          </w:tcPr>
          <w:p w14:paraId="617D436B" w14:textId="77777777" w:rsidR="00B50050" w:rsidRDefault="00B50050" w:rsidP="0088127C">
            <w:pPr>
              <w:pStyle w:val="OtherTableBody"/>
            </w:pPr>
            <w:r>
              <w:t>Placer Contact Person</w:t>
            </w:r>
          </w:p>
        </w:tc>
        <w:tc>
          <w:tcPr>
            <w:tcW w:w="700" w:type="dxa"/>
          </w:tcPr>
          <w:p w14:paraId="1D903D16" w14:textId="77777777" w:rsidR="00B50050" w:rsidRDefault="00B50050" w:rsidP="0088127C">
            <w:pPr>
              <w:pStyle w:val="OtherTableBody"/>
            </w:pPr>
            <w:r>
              <w:t>00874</w:t>
            </w:r>
          </w:p>
        </w:tc>
        <w:tc>
          <w:tcPr>
            <w:tcW w:w="600" w:type="dxa"/>
          </w:tcPr>
          <w:p w14:paraId="418426F8" w14:textId="77777777" w:rsidR="00B50050" w:rsidRDefault="00B50050" w:rsidP="0088127C">
            <w:pPr>
              <w:pStyle w:val="OtherTableBody"/>
            </w:pPr>
            <w:r>
              <w:t>ARQ</w:t>
            </w:r>
          </w:p>
        </w:tc>
        <w:tc>
          <w:tcPr>
            <w:tcW w:w="600" w:type="dxa"/>
          </w:tcPr>
          <w:p w14:paraId="05D7D7DB" w14:textId="77777777" w:rsidR="00B50050" w:rsidRDefault="00B50050" w:rsidP="0088127C">
            <w:pPr>
              <w:pStyle w:val="OtherTableBody"/>
            </w:pPr>
            <w:r>
              <w:t>15</w:t>
            </w:r>
          </w:p>
        </w:tc>
        <w:tc>
          <w:tcPr>
            <w:tcW w:w="600" w:type="dxa"/>
          </w:tcPr>
          <w:p w14:paraId="4480A548" w14:textId="77777777" w:rsidR="00B50050" w:rsidRDefault="00B50050" w:rsidP="0088127C">
            <w:pPr>
              <w:pStyle w:val="OtherTableBody"/>
            </w:pPr>
            <w:r>
              <w:t>..</w:t>
            </w:r>
          </w:p>
        </w:tc>
        <w:tc>
          <w:tcPr>
            <w:tcW w:w="600" w:type="dxa"/>
          </w:tcPr>
          <w:p w14:paraId="165181E4" w14:textId="77777777" w:rsidR="00B50050" w:rsidRDefault="00B50050" w:rsidP="0088127C">
            <w:pPr>
              <w:pStyle w:val="OtherTableBody"/>
            </w:pPr>
          </w:p>
        </w:tc>
        <w:tc>
          <w:tcPr>
            <w:tcW w:w="600" w:type="dxa"/>
          </w:tcPr>
          <w:p w14:paraId="4FF0CD49" w14:textId="77777777" w:rsidR="00B50050" w:rsidRDefault="00B50050" w:rsidP="0088127C">
            <w:pPr>
              <w:pStyle w:val="OtherTableBody"/>
            </w:pPr>
            <w:r>
              <w:t>XCN</w:t>
            </w:r>
          </w:p>
        </w:tc>
        <w:tc>
          <w:tcPr>
            <w:tcW w:w="700" w:type="dxa"/>
          </w:tcPr>
          <w:p w14:paraId="640051F8" w14:textId="77777777" w:rsidR="00B50050" w:rsidRDefault="00B50050" w:rsidP="0088127C">
            <w:pPr>
              <w:pStyle w:val="OtherTableBody"/>
            </w:pPr>
            <w:r>
              <w:t>Y</w:t>
            </w:r>
          </w:p>
        </w:tc>
        <w:tc>
          <w:tcPr>
            <w:tcW w:w="600" w:type="dxa"/>
          </w:tcPr>
          <w:p w14:paraId="7B5578DF" w14:textId="77777777" w:rsidR="00B50050" w:rsidRDefault="00B50050" w:rsidP="0088127C">
            <w:pPr>
              <w:pStyle w:val="OtherTableBody"/>
            </w:pPr>
          </w:p>
        </w:tc>
        <w:tc>
          <w:tcPr>
            <w:tcW w:w="900" w:type="dxa"/>
          </w:tcPr>
          <w:p w14:paraId="190B04CA" w14:textId="77777777" w:rsidR="00B50050" w:rsidRDefault="00B50050" w:rsidP="0088127C">
            <w:pPr>
              <w:pStyle w:val="OtherTableBody"/>
            </w:pPr>
            <w:r>
              <w:t>10.6.1.15</w:t>
            </w:r>
          </w:p>
        </w:tc>
      </w:tr>
      <w:tr w:rsidR="00B50050" w14:paraId="678AF8DD" w14:textId="77777777" w:rsidTr="00195548">
        <w:tc>
          <w:tcPr>
            <w:tcW w:w="3500" w:type="dxa"/>
          </w:tcPr>
          <w:p w14:paraId="25A95DC3" w14:textId="77777777" w:rsidR="00B50050" w:rsidRDefault="00B50050" w:rsidP="0088127C">
            <w:pPr>
              <w:pStyle w:val="OtherTableBody"/>
            </w:pPr>
            <w:r>
              <w:t>Placer Contact Phone Number</w:t>
            </w:r>
          </w:p>
        </w:tc>
        <w:tc>
          <w:tcPr>
            <w:tcW w:w="700" w:type="dxa"/>
          </w:tcPr>
          <w:p w14:paraId="6D7ED7EE" w14:textId="77777777" w:rsidR="00B50050" w:rsidRDefault="00B50050" w:rsidP="0088127C">
            <w:pPr>
              <w:pStyle w:val="OtherTableBody"/>
            </w:pPr>
            <w:r>
              <w:t>00875</w:t>
            </w:r>
          </w:p>
        </w:tc>
        <w:tc>
          <w:tcPr>
            <w:tcW w:w="600" w:type="dxa"/>
          </w:tcPr>
          <w:p w14:paraId="362EBA5A" w14:textId="77777777" w:rsidR="00B50050" w:rsidRDefault="00B50050" w:rsidP="0088127C">
            <w:pPr>
              <w:pStyle w:val="OtherTableBody"/>
            </w:pPr>
            <w:r>
              <w:t>ARQ</w:t>
            </w:r>
          </w:p>
        </w:tc>
        <w:tc>
          <w:tcPr>
            <w:tcW w:w="600" w:type="dxa"/>
          </w:tcPr>
          <w:p w14:paraId="39AFCFF5" w14:textId="77777777" w:rsidR="00B50050" w:rsidRDefault="00B50050" w:rsidP="0088127C">
            <w:pPr>
              <w:pStyle w:val="OtherTableBody"/>
            </w:pPr>
            <w:r>
              <w:t>16</w:t>
            </w:r>
          </w:p>
        </w:tc>
        <w:tc>
          <w:tcPr>
            <w:tcW w:w="600" w:type="dxa"/>
          </w:tcPr>
          <w:p w14:paraId="28C9CBDD" w14:textId="77777777" w:rsidR="00B50050" w:rsidRDefault="00B50050" w:rsidP="0088127C">
            <w:pPr>
              <w:pStyle w:val="OtherTableBody"/>
            </w:pPr>
            <w:r>
              <w:t>..</w:t>
            </w:r>
          </w:p>
        </w:tc>
        <w:tc>
          <w:tcPr>
            <w:tcW w:w="600" w:type="dxa"/>
          </w:tcPr>
          <w:p w14:paraId="609E994D" w14:textId="77777777" w:rsidR="00B50050" w:rsidRDefault="00B50050" w:rsidP="0088127C">
            <w:pPr>
              <w:pStyle w:val="OtherTableBody"/>
            </w:pPr>
          </w:p>
        </w:tc>
        <w:tc>
          <w:tcPr>
            <w:tcW w:w="600" w:type="dxa"/>
          </w:tcPr>
          <w:p w14:paraId="3F6C0BC5" w14:textId="77777777" w:rsidR="00B50050" w:rsidRDefault="00B50050" w:rsidP="0088127C">
            <w:pPr>
              <w:pStyle w:val="OtherTableBody"/>
            </w:pPr>
            <w:r>
              <w:t>XTN</w:t>
            </w:r>
          </w:p>
        </w:tc>
        <w:tc>
          <w:tcPr>
            <w:tcW w:w="700" w:type="dxa"/>
          </w:tcPr>
          <w:p w14:paraId="2F0C5484" w14:textId="77777777" w:rsidR="00B50050" w:rsidRDefault="00B50050" w:rsidP="0088127C">
            <w:pPr>
              <w:pStyle w:val="OtherTableBody"/>
            </w:pPr>
            <w:r>
              <w:t>Y</w:t>
            </w:r>
          </w:p>
        </w:tc>
        <w:tc>
          <w:tcPr>
            <w:tcW w:w="600" w:type="dxa"/>
          </w:tcPr>
          <w:p w14:paraId="07131E87" w14:textId="77777777" w:rsidR="00B50050" w:rsidRDefault="00B50050" w:rsidP="0088127C">
            <w:pPr>
              <w:pStyle w:val="OtherTableBody"/>
            </w:pPr>
          </w:p>
        </w:tc>
        <w:tc>
          <w:tcPr>
            <w:tcW w:w="900" w:type="dxa"/>
          </w:tcPr>
          <w:p w14:paraId="0386DAF7" w14:textId="77777777" w:rsidR="00B50050" w:rsidRDefault="00B50050" w:rsidP="0088127C">
            <w:pPr>
              <w:pStyle w:val="OtherTableBody"/>
            </w:pPr>
            <w:r>
              <w:t>10.6.1.16</w:t>
            </w:r>
          </w:p>
        </w:tc>
      </w:tr>
      <w:tr w:rsidR="00B50050" w14:paraId="2D07CA52" w14:textId="77777777" w:rsidTr="00195548">
        <w:tc>
          <w:tcPr>
            <w:tcW w:w="3500" w:type="dxa"/>
          </w:tcPr>
          <w:p w14:paraId="597A2CE5" w14:textId="77777777" w:rsidR="00B50050" w:rsidRDefault="00B50050" w:rsidP="0088127C">
            <w:pPr>
              <w:pStyle w:val="OtherTableBody"/>
            </w:pPr>
            <w:r>
              <w:t>Placer Contact Phone Number</w:t>
            </w:r>
          </w:p>
        </w:tc>
        <w:tc>
          <w:tcPr>
            <w:tcW w:w="700" w:type="dxa"/>
          </w:tcPr>
          <w:p w14:paraId="3F193BA3" w14:textId="77777777" w:rsidR="00B50050" w:rsidRDefault="00B50050" w:rsidP="0088127C">
            <w:pPr>
              <w:pStyle w:val="OtherTableBody"/>
            </w:pPr>
            <w:r>
              <w:t>00875</w:t>
            </w:r>
          </w:p>
        </w:tc>
        <w:tc>
          <w:tcPr>
            <w:tcW w:w="600" w:type="dxa"/>
          </w:tcPr>
          <w:p w14:paraId="4611AC03" w14:textId="77777777" w:rsidR="00B50050" w:rsidRDefault="00B50050" w:rsidP="0088127C">
            <w:pPr>
              <w:pStyle w:val="OtherTableBody"/>
            </w:pPr>
            <w:r>
              <w:t>SCH</w:t>
            </w:r>
          </w:p>
        </w:tc>
        <w:tc>
          <w:tcPr>
            <w:tcW w:w="600" w:type="dxa"/>
          </w:tcPr>
          <w:p w14:paraId="2F00DA17" w14:textId="77777777" w:rsidR="00B50050" w:rsidRDefault="00B50050" w:rsidP="0088127C">
            <w:pPr>
              <w:pStyle w:val="OtherTableBody"/>
            </w:pPr>
            <w:r>
              <w:t>13</w:t>
            </w:r>
          </w:p>
        </w:tc>
        <w:tc>
          <w:tcPr>
            <w:tcW w:w="600" w:type="dxa"/>
          </w:tcPr>
          <w:p w14:paraId="4EBB6684" w14:textId="77777777" w:rsidR="00B50050" w:rsidRDefault="00B50050" w:rsidP="0088127C">
            <w:pPr>
              <w:pStyle w:val="OtherTableBody"/>
            </w:pPr>
            <w:r>
              <w:t>..</w:t>
            </w:r>
          </w:p>
        </w:tc>
        <w:tc>
          <w:tcPr>
            <w:tcW w:w="600" w:type="dxa"/>
          </w:tcPr>
          <w:p w14:paraId="0658BEB5" w14:textId="77777777" w:rsidR="00B50050" w:rsidRDefault="00B50050" w:rsidP="0088127C">
            <w:pPr>
              <w:pStyle w:val="OtherTableBody"/>
            </w:pPr>
          </w:p>
        </w:tc>
        <w:tc>
          <w:tcPr>
            <w:tcW w:w="600" w:type="dxa"/>
          </w:tcPr>
          <w:p w14:paraId="1598D6AF" w14:textId="77777777" w:rsidR="00B50050" w:rsidRDefault="00B50050" w:rsidP="0088127C">
            <w:pPr>
              <w:pStyle w:val="OtherTableBody"/>
            </w:pPr>
            <w:r>
              <w:t>XTN</w:t>
            </w:r>
          </w:p>
        </w:tc>
        <w:tc>
          <w:tcPr>
            <w:tcW w:w="700" w:type="dxa"/>
          </w:tcPr>
          <w:p w14:paraId="2370C281" w14:textId="77777777" w:rsidR="00B50050" w:rsidRDefault="00B50050" w:rsidP="0088127C">
            <w:pPr>
              <w:pStyle w:val="OtherTableBody"/>
            </w:pPr>
          </w:p>
        </w:tc>
        <w:tc>
          <w:tcPr>
            <w:tcW w:w="600" w:type="dxa"/>
          </w:tcPr>
          <w:p w14:paraId="37E29AEB" w14:textId="77777777" w:rsidR="00B50050" w:rsidRDefault="00B50050" w:rsidP="0088127C">
            <w:pPr>
              <w:pStyle w:val="OtherTableBody"/>
            </w:pPr>
          </w:p>
        </w:tc>
        <w:tc>
          <w:tcPr>
            <w:tcW w:w="900" w:type="dxa"/>
          </w:tcPr>
          <w:p w14:paraId="0B5DEADD" w14:textId="77777777" w:rsidR="00B50050" w:rsidRDefault="00B50050" w:rsidP="0088127C">
            <w:pPr>
              <w:pStyle w:val="OtherTableBody"/>
            </w:pPr>
            <w:r>
              <w:t>10.6.2.13</w:t>
            </w:r>
          </w:p>
        </w:tc>
      </w:tr>
      <w:tr w:rsidR="00B50050" w14:paraId="69BF8B67" w14:textId="77777777" w:rsidTr="00195548">
        <w:tc>
          <w:tcPr>
            <w:tcW w:w="3500" w:type="dxa"/>
          </w:tcPr>
          <w:p w14:paraId="1EE981CF" w14:textId="77777777" w:rsidR="00B50050" w:rsidRDefault="00B50050" w:rsidP="0088127C">
            <w:pPr>
              <w:pStyle w:val="OtherTableBody"/>
            </w:pPr>
            <w:r>
              <w:t>Placer Field 1</w:t>
            </w:r>
          </w:p>
        </w:tc>
        <w:tc>
          <w:tcPr>
            <w:tcW w:w="700" w:type="dxa"/>
          </w:tcPr>
          <w:p w14:paraId="7F25A9C1" w14:textId="77777777" w:rsidR="00B50050" w:rsidRDefault="00B50050" w:rsidP="0088127C">
            <w:pPr>
              <w:pStyle w:val="OtherTableBody"/>
            </w:pPr>
            <w:r>
              <w:t>00251</w:t>
            </w:r>
          </w:p>
        </w:tc>
        <w:tc>
          <w:tcPr>
            <w:tcW w:w="600" w:type="dxa"/>
          </w:tcPr>
          <w:p w14:paraId="62EE3CDC" w14:textId="77777777" w:rsidR="00B50050" w:rsidRDefault="00B50050" w:rsidP="0088127C">
            <w:pPr>
              <w:pStyle w:val="OtherTableBody"/>
            </w:pPr>
            <w:r>
              <w:t>OBR</w:t>
            </w:r>
          </w:p>
        </w:tc>
        <w:tc>
          <w:tcPr>
            <w:tcW w:w="600" w:type="dxa"/>
          </w:tcPr>
          <w:p w14:paraId="68A1A58D" w14:textId="77777777" w:rsidR="00B50050" w:rsidRDefault="00B50050" w:rsidP="0088127C">
            <w:pPr>
              <w:pStyle w:val="OtherTableBody"/>
            </w:pPr>
            <w:r>
              <w:t>18</w:t>
            </w:r>
          </w:p>
        </w:tc>
        <w:tc>
          <w:tcPr>
            <w:tcW w:w="600" w:type="dxa"/>
          </w:tcPr>
          <w:p w14:paraId="1C590610" w14:textId="77777777" w:rsidR="00B50050" w:rsidRDefault="00B50050" w:rsidP="0088127C">
            <w:pPr>
              <w:pStyle w:val="OtherTableBody"/>
            </w:pPr>
            <w:r>
              <w:t>..</w:t>
            </w:r>
          </w:p>
        </w:tc>
        <w:tc>
          <w:tcPr>
            <w:tcW w:w="600" w:type="dxa"/>
          </w:tcPr>
          <w:p w14:paraId="1E4A669C" w14:textId="77777777" w:rsidR="00B50050" w:rsidRDefault="00B50050" w:rsidP="0088127C">
            <w:pPr>
              <w:pStyle w:val="OtherTableBody"/>
            </w:pPr>
            <w:r>
              <w:t>199=</w:t>
            </w:r>
          </w:p>
        </w:tc>
        <w:tc>
          <w:tcPr>
            <w:tcW w:w="600" w:type="dxa"/>
          </w:tcPr>
          <w:p w14:paraId="274F3D80" w14:textId="77777777" w:rsidR="00B50050" w:rsidRDefault="00B50050" w:rsidP="0088127C">
            <w:pPr>
              <w:pStyle w:val="OtherTableBody"/>
            </w:pPr>
            <w:r>
              <w:t>ST</w:t>
            </w:r>
          </w:p>
        </w:tc>
        <w:tc>
          <w:tcPr>
            <w:tcW w:w="700" w:type="dxa"/>
          </w:tcPr>
          <w:p w14:paraId="25F70E46" w14:textId="77777777" w:rsidR="00B50050" w:rsidRDefault="00B50050" w:rsidP="0088127C">
            <w:pPr>
              <w:pStyle w:val="OtherTableBody"/>
            </w:pPr>
          </w:p>
        </w:tc>
        <w:tc>
          <w:tcPr>
            <w:tcW w:w="600" w:type="dxa"/>
          </w:tcPr>
          <w:p w14:paraId="11EB64CE" w14:textId="77777777" w:rsidR="00B50050" w:rsidRDefault="00B50050" w:rsidP="0088127C">
            <w:pPr>
              <w:pStyle w:val="OtherTableBody"/>
            </w:pPr>
          </w:p>
        </w:tc>
        <w:tc>
          <w:tcPr>
            <w:tcW w:w="900" w:type="dxa"/>
          </w:tcPr>
          <w:p w14:paraId="0E86F05B" w14:textId="77777777" w:rsidR="00B50050" w:rsidRDefault="00B50050" w:rsidP="0088127C">
            <w:pPr>
              <w:pStyle w:val="OtherTableBody"/>
            </w:pPr>
            <w:r>
              <w:t>4.5.3.18</w:t>
            </w:r>
          </w:p>
        </w:tc>
      </w:tr>
      <w:tr w:rsidR="00B50050" w14:paraId="5E8D4B76" w14:textId="77777777" w:rsidTr="00195548">
        <w:tc>
          <w:tcPr>
            <w:tcW w:w="3500" w:type="dxa"/>
          </w:tcPr>
          <w:p w14:paraId="7453DF08" w14:textId="77777777" w:rsidR="00B50050" w:rsidRDefault="00B50050" w:rsidP="0088127C">
            <w:pPr>
              <w:pStyle w:val="OtherTableBody"/>
            </w:pPr>
            <w:r>
              <w:t>Placer Field 2</w:t>
            </w:r>
          </w:p>
        </w:tc>
        <w:tc>
          <w:tcPr>
            <w:tcW w:w="700" w:type="dxa"/>
          </w:tcPr>
          <w:p w14:paraId="50A03655" w14:textId="77777777" w:rsidR="00B50050" w:rsidRDefault="00B50050" w:rsidP="0088127C">
            <w:pPr>
              <w:pStyle w:val="OtherTableBody"/>
            </w:pPr>
            <w:r>
              <w:t>00252</w:t>
            </w:r>
          </w:p>
        </w:tc>
        <w:tc>
          <w:tcPr>
            <w:tcW w:w="600" w:type="dxa"/>
          </w:tcPr>
          <w:p w14:paraId="2D51419B" w14:textId="77777777" w:rsidR="00B50050" w:rsidRDefault="00B50050" w:rsidP="0088127C">
            <w:pPr>
              <w:pStyle w:val="OtherTableBody"/>
            </w:pPr>
            <w:r>
              <w:t>OBR</w:t>
            </w:r>
          </w:p>
        </w:tc>
        <w:tc>
          <w:tcPr>
            <w:tcW w:w="600" w:type="dxa"/>
          </w:tcPr>
          <w:p w14:paraId="214EB246" w14:textId="77777777" w:rsidR="00B50050" w:rsidRDefault="00B50050" w:rsidP="0088127C">
            <w:pPr>
              <w:pStyle w:val="OtherTableBody"/>
            </w:pPr>
            <w:r>
              <w:t>19</w:t>
            </w:r>
          </w:p>
        </w:tc>
        <w:tc>
          <w:tcPr>
            <w:tcW w:w="600" w:type="dxa"/>
          </w:tcPr>
          <w:p w14:paraId="6319EE89" w14:textId="77777777" w:rsidR="00B50050" w:rsidRDefault="00B50050" w:rsidP="0088127C">
            <w:pPr>
              <w:pStyle w:val="OtherTableBody"/>
            </w:pPr>
            <w:r>
              <w:t>..</w:t>
            </w:r>
          </w:p>
        </w:tc>
        <w:tc>
          <w:tcPr>
            <w:tcW w:w="600" w:type="dxa"/>
          </w:tcPr>
          <w:p w14:paraId="74E0E611" w14:textId="77777777" w:rsidR="00B50050" w:rsidRDefault="00B50050" w:rsidP="0088127C">
            <w:pPr>
              <w:pStyle w:val="OtherTableBody"/>
            </w:pPr>
            <w:r>
              <w:t>199=</w:t>
            </w:r>
          </w:p>
        </w:tc>
        <w:tc>
          <w:tcPr>
            <w:tcW w:w="600" w:type="dxa"/>
          </w:tcPr>
          <w:p w14:paraId="72E71462" w14:textId="77777777" w:rsidR="00B50050" w:rsidRDefault="00B50050" w:rsidP="0088127C">
            <w:pPr>
              <w:pStyle w:val="OtherTableBody"/>
            </w:pPr>
            <w:r>
              <w:t>ST</w:t>
            </w:r>
          </w:p>
        </w:tc>
        <w:tc>
          <w:tcPr>
            <w:tcW w:w="700" w:type="dxa"/>
          </w:tcPr>
          <w:p w14:paraId="2605D755" w14:textId="77777777" w:rsidR="00B50050" w:rsidRDefault="00B50050" w:rsidP="0088127C">
            <w:pPr>
              <w:pStyle w:val="OtherTableBody"/>
            </w:pPr>
          </w:p>
        </w:tc>
        <w:tc>
          <w:tcPr>
            <w:tcW w:w="600" w:type="dxa"/>
          </w:tcPr>
          <w:p w14:paraId="4922A8BA" w14:textId="77777777" w:rsidR="00B50050" w:rsidRDefault="00B50050" w:rsidP="0088127C">
            <w:pPr>
              <w:pStyle w:val="OtherTableBody"/>
            </w:pPr>
          </w:p>
        </w:tc>
        <w:tc>
          <w:tcPr>
            <w:tcW w:w="900" w:type="dxa"/>
          </w:tcPr>
          <w:p w14:paraId="51AFC109" w14:textId="77777777" w:rsidR="00B50050" w:rsidRDefault="00B50050" w:rsidP="0088127C">
            <w:pPr>
              <w:pStyle w:val="OtherTableBody"/>
            </w:pPr>
            <w:r>
              <w:t>4.5.3.19</w:t>
            </w:r>
          </w:p>
        </w:tc>
      </w:tr>
      <w:tr w:rsidR="00B50050" w14:paraId="61E5DEF1" w14:textId="77777777" w:rsidTr="00195548">
        <w:tc>
          <w:tcPr>
            <w:tcW w:w="3500" w:type="dxa"/>
          </w:tcPr>
          <w:p w14:paraId="6D94DBDC" w14:textId="77777777" w:rsidR="00B50050" w:rsidRDefault="00B50050" w:rsidP="0088127C">
            <w:pPr>
              <w:pStyle w:val="OtherTableBody"/>
            </w:pPr>
            <w:r>
              <w:t>Placer Order Group Number</w:t>
            </w:r>
          </w:p>
        </w:tc>
        <w:tc>
          <w:tcPr>
            <w:tcW w:w="700" w:type="dxa"/>
          </w:tcPr>
          <w:p w14:paraId="02C379A4" w14:textId="77777777" w:rsidR="00B50050" w:rsidRDefault="00B50050" w:rsidP="0088127C">
            <w:pPr>
              <w:pStyle w:val="OtherTableBody"/>
            </w:pPr>
            <w:r>
              <w:t>00218</w:t>
            </w:r>
          </w:p>
        </w:tc>
        <w:tc>
          <w:tcPr>
            <w:tcW w:w="600" w:type="dxa"/>
          </w:tcPr>
          <w:p w14:paraId="201E3FA7" w14:textId="77777777" w:rsidR="00B50050" w:rsidRDefault="00B50050" w:rsidP="0088127C">
            <w:pPr>
              <w:pStyle w:val="OtherTableBody"/>
            </w:pPr>
            <w:r>
              <w:t>ARQ</w:t>
            </w:r>
          </w:p>
        </w:tc>
        <w:tc>
          <w:tcPr>
            <w:tcW w:w="600" w:type="dxa"/>
          </w:tcPr>
          <w:p w14:paraId="437CB08D" w14:textId="77777777" w:rsidR="00B50050" w:rsidRDefault="00B50050" w:rsidP="0088127C">
            <w:pPr>
              <w:pStyle w:val="OtherTableBody"/>
            </w:pPr>
            <w:r>
              <w:t>4</w:t>
            </w:r>
          </w:p>
        </w:tc>
        <w:tc>
          <w:tcPr>
            <w:tcW w:w="600" w:type="dxa"/>
          </w:tcPr>
          <w:p w14:paraId="218DFB9F" w14:textId="77777777" w:rsidR="00B50050" w:rsidRDefault="00B50050" w:rsidP="0088127C">
            <w:pPr>
              <w:pStyle w:val="OtherTableBody"/>
            </w:pPr>
            <w:r>
              <w:t>..</w:t>
            </w:r>
          </w:p>
        </w:tc>
        <w:tc>
          <w:tcPr>
            <w:tcW w:w="600" w:type="dxa"/>
          </w:tcPr>
          <w:p w14:paraId="5EFAD9E7" w14:textId="77777777" w:rsidR="00B50050" w:rsidRDefault="00B50050" w:rsidP="0088127C">
            <w:pPr>
              <w:pStyle w:val="OtherTableBody"/>
            </w:pPr>
          </w:p>
        </w:tc>
        <w:tc>
          <w:tcPr>
            <w:tcW w:w="600" w:type="dxa"/>
          </w:tcPr>
          <w:p w14:paraId="58865646" w14:textId="77777777" w:rsidR="00B50050" w:rsidRDefault="00B50050" w:rsidP="0088127C">
            <w:pPr>
              <w:pStyle w:val="OtherTableBody"/>
            </w:pPr>
            <w:r>
              <w:t>EI</w:t>
            </w:r>
          </w:p>
        </w:tc>
        <w:tc>
          <w:tcPr>
            <w:tcW w:w="700" w:type="dxa"/>
          </w:tcPr>
          <w:p w14:paraId="34A88FBA" w14:textId="77777777" w:rsidR="00B50050" w:rsidRDefault="00B50050" w:rsidP="0088127C">
            <w:pPr>
              <w:pStyle w:val="OtherTableBody"/>
            </w:pPr>
          </w:p>
        </w:tc>
        <w:tc>
          <w:tcPr>
            <w:tcW w:w="600" w:type="dxa"/>
          </w:tcPr>
          <w:p w14:paraId="419E934F" w14:textId="77777777" w:rsidR="00B50050" w:rsidRDefault="00B50050" w:rsidP="0088127C">
            <w:pPr>
              <w:pStyle w:val="OtherTableBody"/>
            </w:pPr>
          </w:p>
        </w:tc>
        <w:tc>
          <w:tcPr>
            <w:tcW w:w="900" w:type="dxa"/>
          </w:tcPr>
          <w:p w14:paraId="7B861523" w14:textId="77777777" w:rsidR="00B50050" w:rsidRDefault="00B50050" w:rsidP="0088127C">
            <w:pPr>
              <w:pStyle w:val="OtherTableBody"/>
            </w:pPr>
            <w:r>
              <w:t>10.6.1.4</w:t>
            </w:r>
          </w:p>
        </w:tc>
      </w:tr>
      <w:tr w:rsidR="00B50050" w14:paraId="0CEFEF22" w14:textId="77777777" w:rsidTr="00195548">
        <w:tc>
          <w:tcPr>
            <w:tcW w:w="3500" w:type="dxa"/>
          </w:tcPr>
          <w:p w14:paraId="4AA6ADE0" w14:textId="77777777" w:rsidR="00B50050" w:rsidRDefault="00B50050" w:rsidP="0088127C">
            <w:pPr>
              <w:pStyle w:val="OtherTableBody"/>
            </w:pPr>
            <w:r>
              <w:t>Placer Order Group Number</w:t>
            </w:r>
          </w:p>
        </w:tc>
        <w:tc>
          <w:tcPr>
            <w:tcW w:w="700" w:type="dxa"/>
          </w:tcPr>
          <w:p w14:paraId="77693A8C" w14:textId="77777777" w:rsidR="00B50050" w:rsidRDefault="00B50050" w:rsidP="0088127C">
            <w:pPr>
              <w:pStyle w:val="OtherTableBody"/>
            </w:pPr>
            <w:r>
              <w:t>00218</w:t>
            </w:r>
          </w:p>
        </w:tc>
        <w:tc>
          <w:tcPr>
            <w:tcW w:w="600" w:type="dxa"/>
          </w:tcPr>
          <w:p w14:paraId="1AF7F457" w14:textId="77777777" w:rsidR="00B50050" w:rsidRDefault="00B50050" w:rsidP="0088127C">
            <w:pPr>
              <w:pStyle w:val="OtherTableBody"/>
            </w:pPr>
            <w:r>
              <w:t>ORC</w:t>
            </w:r>
          </w:p>
        </w:tc>
        <w:tc>
          <w:tcPr>
            <w:tcW w:w="600" w:type="dxa"/>
          </w:tcPr>
          <w:p w14:paraId="35655B3D" w14:textId="77777777" w:rsidR="00B50050" w:rsidRDefault="00B50050" w:rsidP="0088127C">
            <w:pPr>
              <w:pStyle w:val="OtherTableBody"/>
            </w:pPr>
            <w:r>
              <w:t>4</w:t>
            </w:r>
          </w:p>
        </w:tc>
        <w:tc>
          <w:tcPr>
            <w:tcW w:w="600" w:type="dxa"/>
          </w:tcPr>
          <w:p w14:paraId="0C69FE64" w14:textId="77777777" w:rsidR="00B50050" w:rsidRDefault="00B50050" w:rsidP="0088127C">
            <w:pPr>
              <w:pStyle w:val="OtherTableBody"/>
            </w:pPr>
            <w:r>
              <w:t>..</w:t>
            </w:r>
          </w:p>
        </w:tc>
        <w:tc>
          <w:tcPr>
            <w:tcW w:w="600" w:type="dxa"/>
          </w:tcPr>
          <w:p w14:paraId="595103E4" w14:textId="77777777" w:rsidR="00B50050" w:rsidRDefault="00B50050" w:rsidP="0088127C">
            <w:pPr>
              <w:pStyle w:val="OtherTableBody"/>
            </w:pPr>
          </w:p>
        </w:tc>
        <w:tc>
          <w:tcPr>
            <w:tcW w:w="600" w:type="dxa"/>
          </w:tcPr>
          <w:p w14:paraId="140F1933" w14:textId="77777777" w:rsidR="00B50050" w:rsidRDefault="00B50050" w:rsidP="0088127C">
            <w:pPr>
              <w:pStyle w:val="OtherTableBody"/>
            </w:pPr>
            <w:r>
              <w:t>EI</w:t>
            </w:r>
          </w:p>
        </w:tc>
        <w:tc>
          <w:tcPr>
            <w:tcW w:w="700" w:type="dxa"/>
          </w:tcPr>
          <w:p w14:paraId="22466510" w14:textId="77777777" w:rsidR="00B50050" w:rsidRDefault="00B50050" w:rsidP="0088127C">
            <w:pPr>
              <w:pStyle w:val="OtherTableBody"/>
            </w:pPr>
          </w:p>
        </w:tc>
        <w:tc>
          <w:tcPr>
            <w:tcW w:w="600" w:type="dxa"/>
          </w:tcPr>
          <w:p w14:paraId="019FDEBF" w14:textId="77777777" w:rsidR="00B50050" w:rsidRDefault="00B50050" w:rsidP="0088127C">
            <w:pPr>
              <w:pStyle w:val="OtherTableBody"/>
            </w:pPr>
          </w:p>
        </w:tc>
        <w:tc>
          <w:tcPr>
            <w:tcW w:w="900" w:type="dxa"/>
          </w:tcPr>
          <w:p w14:paraId="6D31073F" w14:textId="77777777" w:rsidR="00B50050" w:rsidRDefault="00B50050" w:rsidP="0088127C">
            <w:pPr>
              <w:pStyle w:val="OtherTableBody"/>
            </w:pPr>
            <w:r>
              <w:t>4.5.1.4</w:t>
            </w:r>
          </w:p>
        </w:tc>
      </w:tr>
      <w:tr w:rsidR="00B50050" w14:paraId="6C64ED3C" w14:textId="77777777" w:rsidTr="00195548">
        <w:tc>
          <w:tcPr>
            <w:tcW w:w="3500" w:type="dxa"/>
          </w:tcPr>
          <w:p w14:paraId="6BB591F0" w14:textId="77777777" w:rsidR="00B50050" w:rsidRDefault="00B50050" w:rsidP="0088127C">
            <w:pPr>
              <w:pStyle w:val="OtherTableBody"/>
            </w:pPr>
            <w:r>
              <w:t>Placer Order Group Number</w:t>
            </w:r>
          </w:p>
        </w:tc>
        <w:tc>
          <w:tcPr>
            <w:tcW w:w="700" w:type="dxa"/>
          </w:tcPr>
          <w:p w14:paraId="2FAC92EF" w14:textId="77777777" w:rsidR="00B50050" w:rsidRDefault="00B50050" w:rsidP="0088127C">
            <w:pPr>
              <w:pStyle w:val="OtherTableBody"/>
            </w:pPr>
            <w:r>
              <w:t>00218</w:t>
            </w:r>
          </w:p>
        </w:tc>
        <w:tc>
          <w:tcPr>
            <w:tcW w:w="600" w:type="dxa"/>
          </w:tcPr>
          <w:p w14:paraId="0A8DA049" w14:textId="77777777" w:rsidR="00B50050" w:rsidRDefault="00B50050" w:rsidP="0088127C">
            <w:pPr>
              <w:pStyle w:val="OtherTableBody"/>
            </w:pPr>
            <w:r>
              <w:t>SCH</w:t>
            </w:r>
          </w:p>
        </w:tc>
        <w:tc>
          <w:tcPr>
            <w:tcW w:w="600" w:type="dxa"/>
          </w:tcPr>
          <w:p w14:paraId="764AD29A" w14:textId="77777777" w:rsidR="00B50050" w:rsidRDefault="00B50050" w:rsidP="0088127C">
            <w:pPr>
              <w:pStyle w:val="OtherTableBody"/>
            </w:pPr>
            <w:r>
              <w:t>4</w:t>
            </w:r>
          </w:p>
        </w:tc>
        <w:tc>
          <w:tcPr>
            <w:tcW w:w="600" w:type="dxa"/>
          </w:tcPr>
          <w:p w14:paraId="2F7E6617" w14:textId="77777777" w:rsidR="00B50050" w:rsidRDefault="00B50050" w:rsidP="0088127C">
            <w:pPr>
              <w:pStyle w:val="OtherTableBody"/>
            </w:pPr>
            <w:r>
              <w:t>..</w:t>
            </w:r>
          </w:p>
        </w:tc>
        <w:tc>
          <w:tcPr>
            <w:tcW w:w="600" w:type="dxa"/>
          </w:tcPr>
          <w:p w14:paraId="1F1F5BD8" w14:textId="77777777" w:rsidR="00B50050" w:rsidRDefault="00B50050" w:rsidP="0088127C">
            <w:pPr>
              <w:pStyle w:val="OtherTableBody"/>
            </w:pPr>
          </w:p>
        </w:tc>
        <w:tc>
          <w:tcPr>
            <w:tcW w:w="600" w:type="dxa"/>
          </w:tcPr>
          <w:p w14:paraId="11133EFE" w14:textId="77777777" w:rsidR="00B50050" w:rsidRDefault="00B50050" w:rsidP="0088127C">
            <w:pPr>
              <w:pStyle w:val="OtherTableBody"/>
            </w:pPr>
            <w:r>
              <w:t>EI</w:t>
            </w:r>
          </w:p>
        </w:tc>
        <w:tc>
          <w:tcPr>
            <w:tcW w:w="700" w:type="dxa"/>
          </w:tcPr>
          <w:p w14:paraId="2A6461BA" w14:textId="77777777" w:rsidR="00B50050" w:rsidRDefault="00B50050" w:rsidP="0088127C">
            <w:pPr>
              <w:pStyle w:val="OtherTableBody"/>
            </w:pPr>
          </w:p>
        </w:tc>
        <w:tc>
          <w:tcPr>
            <w:tcW w:w="600" w:type="dxa"/>
          </w:tcPr>
          <w:p w14:paraId="6805F309" w14:textId="77777777" w:rsidR="00B50050" w:rsidRDefault="00B50050" w:rsidP="0088127C">
            <w:pPr>
              <w:pStyle w:val="OtherTableBody"/>
            </w:pPr>
          </w:p>
        </w:tc>
        <w:tc>
          <w:tcPr>
            <w:tcW w:w="900" w:type="dxa"/>
          </w:tcPr>
          <w:p w14:paraId="474991A3" w14:textId="77777777" w:rsidR="00B50050" w:rsidRDefault="00B50050" w:rsidP="0088127C">
            <w:pPr>
              <w:pStyle w:val="OtherTableBody"/>
            </w:pPr>
            <w:r>
              <w:t>10.6.2.4</w:t>
            </w:r>
          </w:p>
        </w:tc>
      </w:tr>
      <w:tr w:rsidR="00B50050" w14:paraId="5B8E5CB1" w14:textId="77777777" w:rsidTr="00195548">
        <w:tc>
          <w:tcPr>
            <w:tcW w:w="3500" w:type="dxa"/>
          </w:tcPr>
          <w:p w14:paraId="76EDFA86" w14:textId="77777777" w:rsidR="00B50050" w:rsidRDefault="00B50050" w:rsidP="0088127C">
            <w:pPr>
              <w:pStyle w:val="OtherTableBody"/>
            </w:pPr>
            <w:r>
              <w:t>Placer Order Number</w:t>
            </w:r>
          </w:p>
        </w:tc>
        <w:tc>
          <w:tcPr>
            <w:tcW w:w="700" w:type="dxa"/>
          </w:tcPr>
          <w:p w14:paraId="22B0DDE5" w14:textId="77777777" w:rsidR="00B50050" w:rsidRDefault="00B50050" w:rsidP="0088127C">
            <w:pPr>
              <w:pStyle w:val="OtherTableBody"/>
            </w:pPr>
            <w:r>
              <w:t>00216</w:t>
            </w:r>
          </w:p>
        </w:tc>
        <w:tc>
          <w:tcPr>
            <w:tcW w:w="600" w:type="dxa"/>
          </w:tcPr>
          <w:p w14:paraId="763D4D5D" w14:textId="77777777" w:rsidR="00B50050" w:rsidRDefault="00B50050" w:rsidP="0088127C">
            <w:pPr>
              <w:pStyle w:val="OtherTableBody"/>
            </w:pPr>
            <w:r>
              <w:t>SCH</w:t>
            </w:r>
          </w:p>
        </w:tc>
        <w:tc>
          <w:tcPr>
            <w:tcW w:w="600" w:type="dxa"/>
          </w:tcPr>
          <w:p w14:paraId="28CDEB50" w14:textId="77777777" w:rsidR="00B50050" w:rsidRDefault="00B50050" w:rsidP="0088127C">
            <w:pPr>
              <w:pStyle w:val="OtherTableBody"/>
            </w:pPr>
            <w:r>
              <w:t>26</w:t>
            </w:r>
          </w:p>
        </w:tc>
        <w:tc>
          <w:tcPr>
            <w:tcW w:w="600" w:type="dxa"/>
          </w:tcPr>
          <w:p w14:paraId="7EC91FB8" w14:textId="77777777" w:rsidR="00B50050" w:rsidRDefault="00B50050" w:rsidP="0088127C">
            <w:pPr>
              <w:pStyle w:val="OtherTableBody"/>
            </w:pPr>
            <w:r>
              <w:t>..</w:t>
            </w:r>
          </w:p>
        </w:tc>
        <w:tc>
          <w:tcPr>
            <w:tcW w:w="600" w:type="dxa"/>
          </w:tcPr>
          <w:p w14:paraId="04D2D6E0" w14:textId="77777777" w:rsidR="00B50050" w:rsidRDefault="00B50050" w:rsidP="0088127C">
            <w:pPr>
              <w:pStyle w:val="OtherTableBody"/>
            </w:pPr>
          </w:p>
        </w:tc>
        <w:tc>
          <w:tcPr>
            <w:tcW w:w="600" w:type="dxa"/>
          </w:tcPr>
          <w:p w14:paraId="2789FAC3" w14:textId="77777777" w:rsidR="00B50050" w:rsidRDefault="00B50050" w:rsidP="0088127C">
            <w:pPr>
              <w:pStyle w:val="OtherTableBody"/>
            </w:pPr>
            <w:r>
              <w:t>EI</w:t>
            </w:r>
          </w:p>
        </w:tc>
        <w:tc>
          <w:tcPr>
            <w:tcW w:w="700" w:type="dxa"/>
          </w:tcPr>
          <w:p w14:paraId="7365C4D5" w14:textId="77777777" w:rsidR="00B50050" w:rsidRDefault="00B50050" w:rsidP="0088127C">
            <w:pPr>
              <w:pStyle w:val="OtherTableBody"/>
            </w:pPr>
            <w:r>
              <w:t>Y</w:t>
            </w:r>
          </w:p>
        </w:tc>
        <w:tc>
          <w:tcPr>
            <w:tcW w:w="600" w:type="dxa"/>
          </w:tcPr>
          <w:p w14:paraId="223D0FD9" w14:textId="77777777" w:rsidR="00B50050" w:rsidRDefault="00B50050" w:rsidP="0088127C">
            <w:pPr>
              <w:pStyle w:val="OtherTableBody"/>
            </w:pPr>
          </w:p>
        </w:tc>
        <w:tc>
          <w:tcPr>
            <w:tcW w:w="900" w:type="dxa"/>
          </w:tcPr>
          <w:p w14:paraId="1B95C409" w14:textId="77777777" w:rsidR="00B50050" w:rsidRDefault="00B50050" w:rsidP="0088127C">
            <w:pPr>
              <w:pStyle w:val="OtherTableBody"/>
            </w:pPr>
            <w:r>
              <w:t>10.6.2.26</w:t>
            </w:r>
          </w:p>
        </w:tc>
      </w:tr>
      <w:tr w:rsidR="00B50050" w14:paraId="55D9772F" w14:textId="77777777" w:rsidTr="00195548">
        <w:tc>
          <w:tcPr>
            <w:tcW w:w="3500" w:type="dxa"/>
          </w:tcPr>
          <w:p w14:paraId="7F86E0D1" w14:textId="77777777" w:rsidR="00B50050" w:rsidRDefault="00B50050" w:rsidP="0088127C">
            <w:pPr>
              <w:pStyle w:val="OtherTableBody"/>
            </w:pPr>
            <w:r>
              <w:t>Placer Order Number</w:t>
            </w:r>
          </w:p>
        </w:tc>
        <w:tc>
          <w:tcPr>
            <w:tcW w:w="700" w:type="dxa"/>
          </w:tcPr>
          <w:p w14:paraId="746BAF0E" w14:textId="77777777" w:rsidR="00B50050" w:rsidRDefault="00B50050" w:rsidP="0088127C">
            <w:pPr>
              <w:pStyle w:val="OtherTableBody"/>
            </w:pPr>
            <w:r>
              <w:t>00216</w:t>
            </w:r>
          </w:p>
        </w:tc>
        <w:tc>
          <w:tcPr>
            <w:tcW w:w="600" w:type="dxa"/>
          </w:tcPr>
          <w:p w14:paraId="6227931C" w14:textId="77777777" w:rsidR="00B50050" w:rsidRDefault="00B50050" w:rsidP="0088127C">
            <w:pPr>
              <w:pStyle w:val="OtherTableBody"/>
            </w:pPr>
            <w:r>
              <w:t>OBR</w:t>
            </w:r>
          </w:p>
        </w:tc>
        <w:tc>
          <w:tcPr>
            <w:tcW w:w="600" w:type="dxa"/>
          </w:tcPr>
          <w:p w14:paraId="23439016" w14:textId="77777777" w:rsidR="00B50050" w:rsidRDefault="00B50050" w:rsidP="0088127C">
            <w:pPr>
              <w:pStyle w:val="OtherTableBody"/>
            </w:pPr>
            <w:r>
              <w:t>2</w:t>
            </w:r>
          </w:p>
        </w:tc>
        <w:tc>
          <w:tcPr>
            <w:tcW w:w="600" w:type="dxa"/>
          </w:tcPr>
          <w:p w14:paraId="71FB5995" w14:textId="77777777" w:rsidR="00B50050" w:rsidRDefault="00B50050" w:rsidP="0088127C">
            <w:pPr>
              <w:pStyle w:val="OtherTableBody"/>
            </w:pPr>
            <w:r>
              <w:t>..</w:t>
            </w:r>
          </w:p>
        </w:tc>
        <w:tc>
          <w:tcPr>
            <w:tcW w:w="600" w:type="dxa"/>
          </w:tcPr>
          <w:p w14:paraId="52A88ECE" w14:textId="77777777" w:rsidR="00B50050" w:rsidRDefault="00B50050" w:rsidP="0088127C">
            <w:pPr>
              <w:pStyle w:val="OtherTableBody"/>
            </w:pPr>
          </w:p>
        </w:tc>
        <w:tc>
          <w:tcPr>
            <w:tcW w:w="600" w:type="dxa"/>
          </w:tcPr>
          <w:p w14:paraId="277B6169" w14:textId="77777777" w:rsidR="00B50050" w:rsidRDefault="00B50050" w:rsidP="0088127C">
            <w:pPr>
              <w:pStyle w:val="OtherTableBody"/>
            </w:pPr>
            <w:r>
              <w:t>EI</w:t>
            </w:r>
          </w:p>
        </w:tc>
        <w:tc>
          <w:tcPr>
            <w:tcW w:w="700" w:type="dxa"/>
          </w:tcPr>
          <w:p w14:paraId="4354B430" w14:textId="77777777" w:rsidR="00B50050" w:rsidRDefault="00B50050" w:rsidP="0088127C">
            <w:pPr>
              <w:pStyle w:val="OtherTableBody"/>
            </w:pPr>
          </w:p>
        </w:tc>
        <w:tc>
          <w:tcPr>
            <w:tcW w:w="600" w:type="dxa"/>
          </w:tcPr>
          <w:p w14:paraId="23917460" w14:textId="77777777" w:rsidR="00B50050" w:rsidRDefault="00B50050" w:rsidP="0088127C">
            <w:pPr>
              <w:pStyle w:val="OtherTableBody"/>
            </w:pPr>
          </w:p>
        </w:tc>
        <w:tc>
          <w:tcPr>
            <w:tcW w:w="900" w:type="dxa"/>
          </w:tcPr>
          <w:p w14:paraId="1E2A3FAC" w14:textId="77777777" w:rsidR="00B50050" w:rsidRDefault="00B50050" w:rsidP="0088127C">
            <w:pPr>
              <w:pStyle w:val="OtherTableBody"/>
            </w:pPr>
            <w:r>
              <w:t>4.5.3.2</w:t>
            </w:r>
          </w:p>
        </w:tc>
      </w:tr>
      <w:tr w:rsidR="00B50050" w14:paraId="0D09921B" w14:textId="77777777" w:rsidTr="00195548">
        <w:tc>
          <w:tcPr>
            <w:tcW w:w="3500" w:type="dxa"/>
          </w:tcPr>
          <w:p w14:paraId="12BE2DC7" w14:textId="77777777" w:rsidR="00B50050" w:rsidRDefault="00B50050" w:rsidP="0088127C">
            <w:pPr>
              <w:pStyle w:val="OtherTableBody"/>
            </w:pPr>
            <w:r>
              <w:t>Placer Order Number</w:t>
            </w:r>
          </w:p>
        </w:tc>
        <w:tc>
          <w:tcPr>
            <w:tcW w:w="700" w:type="dxa"/>
          </w:tcPr>
          <w:p w14:paraId="24EEEDC2" w14:textId="77777777" w:rsidR="00B50050" w:rsidRDefault="00B50050" w:rsidP="0088127C">
            <w:pPr>
              <w:pStyle w:val="OtherTableBody"/>
            </w:pPr>
            <w:r>
              <w:t>00216</w:t>
            </w:r>
          </w:p>
        </w:tc>
        <w:tc>
          <w:tcPr>
            <w:tcW w:w="600" w:type="dxa"/>
          </w:tcPr>
          <w:p w14:paraId="7D23E35F" w14:textId="77777777" w:rsidR="00B50050" w:rsidRDefault="00B50050" w:rsidP="0088127C">
            <w:pPr>
              <w:pStyle w:val="OtherTableBody"/>
            </w:pPr>
            <w:r>
              <w:t>ORC</w:t>
            </w:r>
          </w:p>
        </w:tc>
        <w:tc>
          <w:tcPr>
            <w:tcW w:w="600" w:type="dxa"/>
          </w:tcPr>
          <w:p w14:paraId="64D6A0AE" w14:textId="77777777" w:rsidR="00B50050" w:rsidRDefault="00B50050" w:rsidP="0088127C">
            <w:pPr>
              <w:pStyle w:val="OtherTableBody"/>
            </w:pPr>
            <w:r>
              <w:t>2</w:t>
            </w:r>
          </w:p>
        </w:tc>
        <w:tc>
          <w:tcPr>
            <w:tcW w:w="600" w:type="dxa"/>
          </w:tcPr>
          <w:p w14:paraId="18DF2614" w14:textId="77777777" w:rsidR="00B50050" w:rsidRDefault="00B50050" w:rsidP="0088127C">
            <w:pPr>
              <w:pStyle w:val="OtherTableBody"/>
            </w:pPr>
            <w:r>
              <w:t>..</w:t>
            </w:r>
          </w:p>
        </w:tc>
        <w:tc>
          <w:tcPr>
            <w:tcW w:w="600" w:type="dxa"/>
          </w:tcPr>
          <w:p w14:paraId="43C49233" w14:textId="77777777" w:rsidR="00B50050" w:rsidRDefault="00B50050" w:rsidP="0088127C">
            <w:pPr>
              <w:pStyle w:val="OtherTableBody"/>
            </w:pPr>
          </w:p>
        </w:tc>
        <w:tc>
          <w:tcPr>
            <w:tcW w:w="600" w:type="dxa"/>
          </w:tcPr>
          <w:p w14:paraId="67298C8F" w14:textId="77777777" w:rsidR="00B50050" w:rsidRDefault="00B50050" w:rsidP="0088127C">
            <w:pPr>
              <w:pStyle w:val="OtherTableBody"/>
            </w:pPr>
            <w:r>
              <w:t>EI</w:t>
            </w:r>
          </w:p>
        </w:tc>
        <w:tc>
          <w:tcPr>
            <w:tcW w:w="700" w:type="dxa"/>
          </w:tcPr>
          <w:p w14:paraId="40024894" w14:textId="77777777" w:rsidR="00B50050" w:rsidRDefault="00B50050" w:rsidP="0088127C">
            <w:pPr>
              <w:pStyle w:val="OtherTableBody"/>
            </w:pPr>
          </w:p>
        </w:tc>
        <w:tc>
          <w:tcPr>
            <w:tcW w:w="600" w:type="dxa"/>
          </w:tcPr>
          <w:p w14:paraId="32A72E8F" w14:textId="77777777" w:rsidR="00B50050" w:rsidRDefault="00B50050" w:rsidP="0088127C">
            <w:pPr>
              <w:pStyle w:val="OtherTableBody"/>
            </w:pPr>
          </w:p>
        </w:tc>
        <w:tc>
          <w:tcPr>
            <w:tcW w:w="900" w:type="dxa"/>
          </w:tcPr>
          <w:p w14:paraId="52B1E0CA" w14:textId="77777777" w:rsidR="00B50050" w:rsidRDefault="00B50050" w:rsidP="0088127C">
            <w:pPr>
              <w:pStyle w:val="OtherTableBody"/>
            </w:pPr>
            <w:r>
              <w:t>4.5.1.2</w:t>
            </w:r>
          </w:p>
        </w:tc>
      </w:tr>
      <w:tr w:rsidR="00B50050" w14:paraId="1327DD3F" w14:textId="77777777" w:rsidTr="00195548">
        <w:tc>
          <w:tcPr>
            <w:tcW w:w="3500" w:type="dxa"/>
          </w:tcPr>
          <w:p w14:paraId="4336DECA" w14:textId="77777777" w:rsidR="00B50050" w:rsidRDefault="00B50050" w:rsidP="0088127C">
            <w:pPr>
              <w:pStyle w:val="OtherTableBody"/>
            </w:pPr>
            <w:r>
              <w:t>Placer Order Number</w:t>
            </w:r>
          </w:p>
        </w:tc>
        <w:tc>
          <w:tcPr>
            <w:tcW w:w="700" w:type="dxa"/>
          </w:tcPr>
          <w:p w14:paraId="2B0DC214" w14:textId="77777777" w:rsidR="00B50050" w:rsidRDefault="00B50050" w:rsidP="0088127C">
            <w:pPr>
              <w:pStyle w:val="OtherTableBody"/>
            </w:pPr>
            <w:r>
              <w:t>00216</w:t>
            </w:r>
          </w:p>
        </w:tc>
        <w:tc>
          <w:tcPr>
            <w:tcW w:w="600" w:type="dxa"/>
          </w:tcPr>
          <w:p w14:paraId="49DB32CF" w14:textId="77777777" w:rsidR="00B50050" w:rsidRDefault="00B50050" w:rsidP="0088127C">
            <w:pPr>
              <w:pStyle w:val="OtherTableBody"/>
            </w:pPr>
            <w:r>
              <w:t>ARQ</w:t>
            </w:r>
          </w:p>
        </w:tc>
        <w:tc>
          <w:tcPr>
            <w:tcW w:w="600" w:type="dxa"/>
          </w:tcPr>
          <w:p w14:paraId="79391C37" w14:textId="77777777" w:rsidR="00B50050" w:rsidRDefault="00B50050" w:rsidP="0088127C">
            <w:pPr>
              <w:pStyle w:val="OtherTableBody"/>
            </w:pPr>
            <w:r>
              <w:t>24</w:t>
            </w:r>
          </w:p>
        </w:tc>
        <w:tc>
          <w:tcPr>
            <w:tcW w:w="600" w:type="dxa"/>
          </w:tcPr>
          <w:p w14:paraId="1EFC7533" w14:textId="77777777" w:rsidR="00B50050" w:rsidRDefault="00B50050" w:rsidP="0088127C">
            <w:pPr>
              <w:pStyle w:val="OtherTableBody"/>
            </w:pPr>
            <w:r>
              <w:t>..</w:t>
            </w:r>
          </w:p>
        </w:tc>
        <w:tc>
          <w:tcPr>
            <w:tcW w:w="600" w:type="dxa"/>
          </w:tcPr>
          <w:p w14:paraId="5628EBE2" w14:textId="77777777" w:rsidR="00B50050" w:rsidRDefault="00B50050" w:rsidP="0088127C">
            <w:pPr>
              <w:pStyle w:val="OtherTableBody"/>
            </w:pPr>
          </w:p>
        </w:tc>
        <w:tc>
          <w:tcPr>
            <w:tcW w:w="600" w:type="dxa"/>
          </w:tcPr>
          <w:p w14:paraId="7AEE2C71" w14:textId="77777777" w:rsidR="00B50050" w:rsidRDefault="00B50050" w:rsidP="0088127C">
            <w:pPr>
              <w:pStyle w:val="OtherTableBody"/>
            </w:pPr>
            <w:r>
              <w:t>EI</w:t>
            </w:r>
          </w:p>
        </w:tc>
        <w:tc>
          <w:tcPr>
            <w:tcW w:w="700" w:type="dxa"/>
          </w:tcPr>
          <w:p w14:paraId="1E2BE81C" w14:textId="77777777" w:rsidR="00B50050" w:rsidRDefault="00B50050" w:rsidP="0088127C">
            <w:pPr>
              <w:pStyle w:val="OtherTableBody"/>
            </w:pPr>
            <w:r>
              <w:t>Y</w:t>
            </w:r>
          </w:p>
        </w:tc>
        <w:tc>
          <w:tcPr>
            <w:tcW w:w="600" w:type="dxa"/>
          </w:tcPr>
          <w:p w14:paraId="157433CB" w14:textId="77777777" w:rsidR="00B50050" w:rsidRDefault="00B50050" w:rsidP="0088127C">
            <w:pPr>
              <w:pStyle w:val="OtherTableBody"/>
            </w:pPr>
          </w:p>
        </w:tc>
        <w:tc>
          <w:tcPr>
            <w:tcW w:w="900" w:type="dxa"/>
          </w:tcPr>
          <w:p w14:paraId="25F3C060" w14:textId="77777777" w:rsidR="00B50050" w:rsidRDefault="00B50050" w:rsidP="0088127C">
            <w:pPr>
              <w:pStyle w:val="OtherTableBody"/>
            </w:pPr>
            <w:r>
              <w:t>10.6.1.24</w:t>
            </w:r>
          </w:p>
        </w:tc>
      </w:tr>
      <w:tr w:rsidR="00B50050" w14:paraId="1A50FB59" w14:textId="77777777" w:rsidTr="00195548">
        <w:tc>
          <w:tcPr>
            <w:tcW w:w="3500" w:type="dxa"/>
          </w:tcPr>
          <w:p w14:paraId="7B5F8077" w14:textId="77777777" w:rsidR="00B50050" w:rsidRDefault="00B50050" w:rsidP="0088127C">
            <w:pPr>
              <w:pStyle w:val="OtherTableBody"/>
            </w:pPr>
            <w:r>
              <w:t>Placer Order Number</w:t>
            </w:r>
          </w:p>
        </w:tc>
        <w:tc>
          <w:tcPr>
            <w:tcW w:w="700" w:type="dxa"/>
          </w:tcPr>
          <w:p w14:paraId="19D0597B" w14:textId="77777777" w:rsidR="00B50050" w:rsidRDefault="00B50050" w:rsidP="0088127C">
            <w:pPr>
              <w:pStyle w:val="OtherTableBody"/>
            </w:pPr>
            <w:r>
              <w:t>00216</w:t>
            </w:r>
          </w:p>
        </w:tc>
        <w:tc>
          <w:tcPr>
            <w:tcW w:w="600" w:type="dxa"/>
          </w:tcPr>
          <w:p w14:paraId="69058E16" w14:textId="77777777" w:rsidR="00B50050" w:rsidRDefault="00B50050" w:rsidP="0088127C">
            <w:pPr>
              <w:pStyle w:val="OtherTableBody"/>
            </w:pPr>
            <w:r>
              <w:t>TXA</w:t>
            </w:r>
          </w:p>
        </w:tc>
        <w:tc>
          <w:tcPr>
            <w:tcW w:w="600" w:type="dxa"/>
          </w:tcPr>
          <w:p w14:paraId="1528C9FF" w14:textId="77777777" w:rsidR="00B50050" w:rsidRDefault="00B50050" w:rsidP="0088127C">
            <w:pPr>
              <w:pStyle w:val="OtherTableBody"/>
            </w:pPr>
            <w:r>
              <w:t>14</w:t>
            </w:r>
          </w:p>
        </w:tc>
        <w:tc>
          <w:tcPr>
            <w:tcW w:w="600" w:type="dxa"/>
          </w:tcPr>
          <w:p w14:paraId="58D9F39B" w14:textId="77777777" w:rsidR="00B50050" w:rsidRDefault="00B50050" w:rsidP="0088127C">
            <w:pPr>
              <w:pStyle w:val="OtherTableBody"/>
            </w:pPr>
            <w:r>
              <w:t>..</w:t>
            </w:r>
          </w:p>
        </w:tc>
        <w:tc>
          <w:tcPr>
            <w:tcW w:w="600" w:type="dxa"/>
          </w:tcPr>
          <w:p w14:paraId="3C637573" w14:textId="77777777" w:rsidR="00B50050" w:rsidRDefault="00B50050" w:rsidP="0088127C">
            <w:pPr>
              <w:pStyle w:val="OtherTableBody"/>
            </w:pPr>
          </w:p>
        </w:tc>
        <w:tc>
          <w:tcPr>
            <w:tcW w:w="600" w:type="dxa"/>
          </w:tcPr>
          <w:p w14:paraId="4E9D8515" w14:textId="77777777" w:rsidR="00B50050" w:rsidRDefault="00B50050" w:rsidP="0088127C">
            <w:pPr>
              <w:pStyle w:val="OtherTableBody"/>
            </w:pPr>
            <w:r>
              <w:t>EI</w:t>
            </w:r>
          </w:p>
        </w:tc>
        <w:tc>
          <w:tcPr>
            <w:tcW w:w="700" w:type="dxa"/>
          </w:tcPr>
          <w:p w14:paraId="0C075B56" w14:textId="77777777" w:rsidR="00B50050" w:rsidRDefault="00B50050" w:rsidP="0088127C">
            <w:pPr>
              <w:pStyle w:val="OtherTableBody"/>
            </w:pPr>
            <w:r>
              <w:t>Y</w:t>
            </w:r>
          </w:p>
        </w:tc>
        <w:tc>
          <w:tcPr>
            <w:tcW w:w="600" w:type="dxa"/>
          </w:tcPr>
          <w:p w14:paraId="1147AA84" w14:textId="77777777" w:rsidR="00B50050" w:rsidRDefault="00B50050" w:rsidP="0088127C">
            <w:pPr>
              <w:pStyle w:val="OtherTableBody"/>
            </w:pPr>
          </w:p>
        </w:tc>
        <w:tc>
          <w:tcPr>
            <w:tcW w:w="900" w:type="dxa"/>
          </w:tcPr>
          <w:p w14:paraId="05654D3E" w14:textId="77777777" w:rsidR="00B50050" w:rsidRDefault="00B50050" w:rsidP="0088127C">
            <w:pPr>
              <w:pStyle w:val="OtherTableBody"/>
            </w:pPr>
            <w:r>
              <w:t>9.7.3.14</w:t>
            </w:r>
          </w:p>
        </w:tc>
      </w:tr>
      <w:tr w:rsidR="00B50050" w14:paraId="5FE806B0" w14:textId="77777777" w:rsidTr="00195548">
        <w:tc>
          <w:tcPr>
            <w:tcW w:w="3500" w:type="dxa"/>
          </w:tcPr>
          <w:p w14:paraId="2FC7452C" w14:textId="77777777" w:rsidR="00B50050" w:rsidRDefault="00B50050" w:rsidP="0088127C">
            <w:pPr>
              <w:pStyle w:val="OtherTableBody"/>
            </w:pPr>
            <w:r>
              <w:t>Placer Supplemental Service Information</w:t>
            </w:r>
          </w:p>
        </w:tc>
        <w:tc>
          <w:tcPr>
            <w:tcW w:w="700" w:type="dxa"/>
          </w:tcPr>
          <w:p w14:paraId="0AB57989" w14:textId="77777777" w:rsidR="00B50050" w:rsidRDefault="00B50050" w:rsidP="0088127C">
            <w:pPr>
              <w:pStyle w:val="OtherTableBody"/>
            </w:pPr>
            <w:r>
              <w:t>01474</w:t>
            </w:r>
          </w:p>
        </w:tc>
        <w:tc>
          <w:tcPr>
            <w:tcW w:w="600" w:type="dxa"/>
          </w:tcPr>
          <w:p w14:paraId="6F043A5C" w14:textId="77777777" w:rsidR="00B50050" w:rsidRDefault="00B50050" w:rsidP="0088127C">
            <w:pPr>
              <w:pStyle w:val="OtherTableBody"/>
            </w:pPr>
            <w:r>
              <w:t>OBR</w:t>
            </w:r>
          </w:p>
        </w:tc>
        <w:tc>
          <w:tcPr>
            <w:tcW w:w="600" w:type="dxa"/>
          </w:tcPr>
          <w:p w14:paraId="103FC11A" w14:textId="77777777" w:rsidR="00B50050" w:rsidRDefault="00B50050" w:rsidP="0088127C">
            <w:pPr>
              <w:pStyle w:val="OtherTableBody"/>
            </w:pPr>
            <w:r>
              <w:t>46</w:t>
            </w:r>
          </w:p>
        </w:tc>
        <w:tc>
          <w:tcPr>
            <w:tcW w:w="600" w:type="dxa"/>
          </w:tcPr>
          <w:p w14:paraId="78DFC8A6" w14:textId="77777777" w:rsidR="00B50050" w:rsidRDefault="00B50050" w:rsidP="0088127C">
            <w:pPr>
              <w:pStyle w:val="OtherTableBody"/>
            </w:pPr>
            <w:r>
              <w:t>..</w:t>
            </w:r>
          </w:p>
        </w:tc>
        <w:tc>
          <w:tcPr>
            <w:tcW w:w="600" w:type="dxa"/>
          </w:tcPr>
          <w:p w14:paraId="3C219013" w14:textId="77777777" w:rsidR="00B50050" w:rsidRDefault="00B50050" w:rsidP="0088127C">
            <w:pPr>
              <w:pStyle w:val="OtherTableBody"/>
            </w:pPr>
          </w:p>
        </w:tc>
        <w:tc>
          <w:tcPr>
            <w:tcW w:w="600" w:type="dxa"/>
          </w:tcPr>
          <w:p w14:paraId="6EA107D5" w14:textId="77777777" w:rsidR="00B50050" w:rsidRDefault="00B50050" w:rsidP="0088127C">
            <w:pPr>
              <w:pStyle w:val="OtherTableBody"/>
            </w:pPr>
            <w:r>
              <w:t>CWE</w:t>
            </w:r>
          </w:p>
        </w:tc>
        <w:tc>
          <w:tcPr>
            <w:tcW w:w="700" w:type="dxa"/>
          </w:tcPr>
          <w:p w14:paraId="32B67BE7" w14:textId="77777777" w:rsidR="00B50050" w:rsidRDefault="00B50050" w:rsidP="0088127C">
            <w:pPr>
              <w:pStyle w:val="OtherTableBody"/>
            </w:pPr>
            <w:r>
              <w:t>Y</w:t>
            </w:r>
          </w:p>
        </w:tc>
        <w:tc>
          <w:tcPr>
            <w:tcW w:w="600" w:type="dxa"/>
          </w:tcPr>
          <w:p w14:paraId="1DBC1AC5" w14:textId="77777777" w:rsidR="00B50050" w:rsidRDefault="00B50050" w:rsidP="0088127C">
            <w:pPr>
              <w:pStyle w:val="OtherTableBody"/>
            </w:pPr>
            <w:r>
              <w:t>0411</w:t>
            </w:r>
          </w:p>
        </w:tc>
        <w:tc>
          <w:tcPr>
            <w:tcW w:w="900" w:type="dxa"/>
          </w:tcPr>
          <w:p w14:paraId="545BC6D7" w14:textId="77777777" w:rsidR="00B50050" w:rsidRDefault="00B50050" w:rsidP="0088127C">
            <w:pPr>
              <w:pStyle w:val="OtherTableBody"/>
            </w:pPr>
            <w:r>
              <w:t>4.5.3.46</w:t>
            </w:r>
          </w:p>
        </w:tc>
      </w:tr>
      <w:tr w:rsidR="00B50050" w14:paraId="17407E0A" w14:textId="77777777" w:rsidTr="00195548">
        <w:tc>
          <w:tcPr>
            <w:tcW w:w="3500" w:type="dxa"/>
          </w:tcPr>
          <w:p w14:paraId="63556CF2" w14:textId="77777777" w:rsidR="00B50050" w:rsidRDefault="00B50050" w:rsidP="0088127C">
            <w:pPr>
              <w:pStyle w:val="OtherTableBody"/>
            </w:pPr>
            <w:r>
              <w:t>Placer Supplemental Service Information</w:t>
            </w:r>
          </w:p>
        </w:tc>
        <w:tc>
          <w:tcPr>
            <w:tcW w:w="700" w:type="dxa"/>
          </w:tcPr>
          <w:p w14:paraId="5F41660A" w14:textId="77777777" w:rsidR="00B50050" w:rsidRDefault="00B50050" w:rsidP="0088127C">
            <w:pPr>
              <w:pStyle w:val="OtherTableBody"/>
            </w:pPr>
            <w:r>
              <w:t>01474</w:t>
            </w:r>
          </w:p>
        </w:tc>
        <w:tc>
          <w:tcPr>
            <w:tcW w:w="600" w:type="dxa"/>
          </w:tcPr>
          <w:p w14:paraId="6AF47D93" w14:textId="77777777" w:rsidR="00B50050" w:rsidRDefault="00B50050" w:rsidP="0088127C">
            <w:pPr>
              <w:pStyle w:val="OtherTableBody"/>
            </w:pPr>
            <w:r>
              <w:t>AIS</w:t>
            </w:r>
          </w:p>
        </w:tc>
        <w:tc>
          <w:tcPr>
            <w:tcW w:w="600" w:type="dxa"/>
          </w:tcPr>
          <w:p w14:paraId="4082587A" w14:textId="77777777" w:rsidR="00B50050" w:rsidRDefault="00B50050" w:rsidP="0088127C">
            <w:pPr>
              <w:pStyle w:val="OtherTableBody"/>
            </w:pPr>
            <w:r>
              <w:t>11</w:t>
            </w:r>
          </w:p>
        </w:tc>
        <w:tc>
          <w:tcPr>
            <w:tcW w:w="600" w:type="dxa"/>
          </w:tcPr>
          <w:p w14:paraId="638925B2" w14:textId="77777777" w:rsidR="00B50050" w:rsidRDefault="00B50050" w:rsidP="0088127C">
            <w:pPr>
              <w:pStyle w:val="OtherTableBody"/>
            </w:pPr>
            <w:r>
              <w:t>..</w:t>
            </w:r>
          </w:p>
        </w:tc>
        <w:tc>
          <w:tcPr>
            <w:tcW w:w="600" w:type="dxa"/>
          </w:tcPr>
          <w:p w14:paraId="1F7814A7" w14:textId="77777777" w:rsidR="00B50050" w:rsidRDefault="00B50050" w:rsidP="0088127C">
            <w:pPr>
              <w:pStyle w:val="OtherTableBody"/>
            </w:pPr>
          </w:p>
        </w:tc>
        <w:tc>
          <w:tcPr>
            <w:tcW w:w="600" w:type="dxa"/>
          </w:tcPr>
          <w:p w14:paraId="5CBD0F3A" w14:textId="77777777" w:rsidR="00B50050" w:rsidRDefault="00B50050" w:rsidP="0088127C">
            <w:pPr>
              <w:pStyle w:val="OtherTableBody"/>
            </w:pPr>
            <w:r>
              <w:t>CWE</w:t>
            </w:r>
          </w:p>
        </w:tc>
        <w:tc>
          <w:tcPr>
            <w:tcW w:w="700" w:type="dxa"/>
          </w:tcPr>
          <w:p w14:paraId="5BFE05A0" w14:textId="77777777" w:rsidR="00B50050" w:rsidRDefault="00B50050" w:rsidP="0088127C">
            <w:pPr>
              <w:pStyle w:val="OtherTableBody"/>
            </w:pPr>
            <w:r>
              <w:t>Y</w:t>
            </w:r>
          </w:p>
        </w:tc>
        <w:tc>
          <w:tcPr>
            <w:tcW w:w="600" w:type="dxa"/>
          </w:tcPr>
          <w:p w14:paraId="3B2AB7FF" w14:textId="77777777" w:rsidR="00B50050" w:rsidRDefault="00B50050" w:rsidP="0088127C">
            <w:pPr>
              <w:pStyle w:val="OtherTableBody"/>
            </w:pPr>
            <w:r>
              <w:t>0411</w:t>
            </w:r>
          </w:p>
        </w:tc>
        <w:tc>
          <w:tcPr>
            <w:tcW w:w="900" w:type="dxa"/>
          </w:tcPr>
          <w:p w14:paraId="70E1888D" w14:textId="77777777" w:rsidR="00B50050" w:rsidRDefault="00B50050" w:rsidP="0088127C">
            <w:pPr>
              <w:pStyle w:val="OtherTableBody"/>
            </w:pPr>
            <w:r>
              <w:t>10.6.4.11</w:t>
            </w:r>
          </w:p>
        </w:tc>
      </w:tr>
      <w:tr w:rsidR="00B50050" w14:paraId="67E9B4CF" w14:textId="77777777" w:rsidTr="00195548">
        <w:tc>
          <w:tcPr>
            <w:tcW w:w="3500" w:type="dxa"/>
          </w:tcPr>
          <w:p w14:paraId="20300001" w14:textId="77777777" w:rsidR="00B50050" w:rsidRDefault="00B50050" w:rsidP="0088127C">
            <w:pPr>
              <w:pStyle w:val="OtherTableBody"/>
            </w:pPr>
            <w:r>
              <w:t>Plan Effective Date</w:t>
            </w:r>
          </w:p>
        </w:tc>
        <w:tc>
          <w:tcPr>
            <w:tcW w:w="700" w:type="dxa"/>
          </w:tcPr>
          <w:p w14:paraId="6C7CECF1" w14:textId="77777777" w:rsidR="00B50050" w:rsidRDefault="00B50050" w:rsidP="0088127C">
            <w:pPr>
              <w:pStyle w:val="OtherTableBody"/>
            </w:pPr>
            <w:r>
              <w:t>00437</w:t>
            </w:r>
          </w:p>
        </w:tc>
        <w:tc>
          <w:tcPr>
            <w:tcW w:w="600" w:type="dxa"/>
          </w:tcPr>
          <w:p w14:paraId="0F9ADDCD" w14:textId="77777777" w:rsidR="00B50050" w:rsidRDefault="00B50050" w:rsidP="0088127C">
            <w:pPr>
              <w:pStyle w:val="OtherTableBody"/>
            </w:pPr>
            <w:r>
              <w:t>PM1</w:t>
            </w:r>
          </w:p>
        </w:tc>
        <w:tc>
          <w:tcPr>
            <w:tcW w:w="600" w:type="dxa"/>
          </w:tcPr>
          <w:p w14:paraId="433BCBE0" w14:textId="77777777" w:rsidR="00B50050" w:rsidRDefault="00B50050" w:rsidP="0088127C">
            <w:pPr>
              <w:pStyle w:val="OtherTableBody"/>
            </w:pPr>
            <w:r>
              <w:t>9</w:t>
            </w:r>
          </w:p>
        </w:tc>
        <w:tc>
          <w:tcPr>
            <w:tcW w:w="600" w:type="dxa"/>
          </w:tcPr>
          <w:p w14:paraId="68093860" w14:textId="77777777" w:rsidR="00B50050" w:rsidRDefault="00B50050" w:rsidP="0088127C">
            <w:pPr>
              <w:pStyle w:val="OtherTableBody"/>
            </w:pPr>
            <w:r>
              <w:t>..</w:t>
            </w:r>
          </w:p>
        </w:tc>
        <w:tc>
          <w:tcPr>
            <w:tcW w:w="600" w:type="dxa"/>
          </w:tcPr>
          <w:p w14:paraId="44C49936" w14:textId="77777777" w:rsidR="00B50050" w:rsidRDefault="00B50050" w:rsidP="0088127C">
            <w:pPr>
              <w:pStyle w:val="OtherTableBody"/>
            </w:pPr>
          </w:p>
        </w:tc>
        <w:tc>
          <w:tcPr>
            <w:tcW w:w="600" w:type="dxa"/>
          </w:tcPr>
          <w:p w14:paraId="45367A65" w14:textId="77777777" w:rsidR="00B50050" w:rsidRDefault="00B50050" w:rsidP="0088127C">
            <w:pPr>
              <w:pStyle w:val="OtherTableBody"/>
            </w:pPr>
            <w:r>
              <w:t>DT</w:t>
            </w:r>
          </w:p>
        </w:tc>
        <w:tc>
          <w:tcPr>
            <w:tcW w:w="700" w:type="dxa"/>
          </w:tcPr>
          <w:p w14:paraId="56023CFF" w14:textId="77777777" w:rsidR="00B50050" w:rsidRDefault="00B50050" w:rsidP="0088127C">
            <w:pPr>
              <w:pStyle w:val="OtherTableBody"/>
            </w:pPr>
          </w:p>
        </w:tc>
        <w:tc>
          <w:tcPr>
            <w:tcW w:w="600" w:type="dxa"/>
          </w:tcPr>
          <w:p w14:paraId="2EEAE757" w14:textId="77777777" w:rsidR="00B50050" w:rsidRDefault="00B50050" w:rsidP="0088127C">
            <w:pPr>
              <w:pStyle w:val="OtherTableBody"/>
            </w:pPr>
          </w:p>
        </w:tc>
        <w:tc>
          <w:tcPr>
            <w:tcW w:w="900" w:type="dxa"/>
          </w:tcPr>
          <w:p w14:paraId="04B9D33E" w14:textId="77777777" w:rsidR="00B50050" w:rsidRDefault="00B50050" w:rsidP="0088127C">
            <w:pPr>
              <w:pStyle w:val="OtherTableBody"/>
            </w:pPr>
            <w:r>
              <w:t>8.8.17.9</w:t>
            </w:r>
          </w:p>
        </w:tc>
      </w:tr>
      <w:tr w:rsidR="00B50050" w14:paraId="05CD724C" w14:textId="77777777" w:rsidTr="00195548">
        <w:tc>
          <w:tcPr>
            <w:tcW w:w="3500" w:type="dxa"/>
          </w:tcPr>
          <w:p w14:paraId="0BCA4763" w14:textId="77777777" w:rsidR="00B50050" w:rsidRDefault="00B50050" w:rsidP="0088127C">
            <w:pPr>
              <w:pStyle w:val="OtherTableBody"/>
            </w:pPr>
            <w:r>
              <w:t>Plan Effective Date</w:t>
            </w:r>
          </w:p>
        </w:tc>
        <w:tc>
          <w:tcPr>
            <w:tcW w:w="700" w:type="dxa"/>
          </w:tcPr>
          <w:p w14:paraId="6A2160CD" w14:textId="77777777" w:rsidR="00B50050" w:rsidRDefault="00B50050" w:rsidP="0088127C">
            <w:pPr>
              <w:pStyle w:val="OtherTableBody"/>
            </w:pPr>
            <w:r>
              <w:t>00437</w:t>
            </w:r>
          </w:p>
        </w:tc>
        <w:tc>
          <w:tcPr>
            <w:tcW w:w="600" w:type="dxa"/>
          </w:tcPr>
          <w:p w14:paraId="1D8B8F63" w14:textId="77777777" w:rsidR="00B50050" w:rsidRDefault="00B50050" w:rsidP="0088127C">
            <w:pPr>
              <w:pStyle w:val="OtherTableBody"/>
            </w:pPr>
            <w:r>
              <w:t>IN1</w:t>
            </w:r>
          </w:p>
        </w:tc>
        <w:tc>
          <w:tcPr>
            <w:tcW w:w="600" w:type="dxa"/>
          </w:tcPr>
          <w:p w14:paraId="0E08868F" w14:textId="77777777" w:rsidR="00B50050" w:rsidRDefault="00B50050" w:rsidP="0088127C">
            <w:pPr>
              <w:pStyle w:val="OtherTableBody"/>
            </w:pPr>
            <w:r>
              <w:t>12</w:t>
            </w:r>
          </w:p>
        </w:tc>
        <w:tc>
          <w:tcPr>
            <w:tcW w:w="600" w:type="dxa"/>
          </w:tcPr>
          <w:p w14:paraId="781EDB43" w14:textId="77777777" w:rsidR="00B50050" w:rsidRDefault="00B50050" w:rsidP="0088127C">
            <w:pPr>
              <w:pStyle w:val="OtherTableBody"/>
            </w:pPr>
            <w:r>
              <w:t>..</w:t>
            </w:r>
          </w:p>
        </w:tc>
        <w:tc>
          <w:tcPr>
            <w:tcW w:w="600" w:type="dxa"/>
          </w:tcPr>
          <w:p w14:paraId="52CE85D6" w14:textId="77777777" w:rsidR="00B50050" w:rsidRDefault="00B50050" w:rsidP="0088127C">
            <w:pPr>
              <w:pStyle w:val="OtherTableBody"/>
            </w:pPr>
          </w:p>
        </w:tc>
        <w:tc>
          <w:tcPr>
            <w:tcW w:w="600" w:type="dxa"/>
          </w:tcPr>
          <w:p w14:paraId="57F13D2E" w14:textId="77777777" w:rsidR="00B50050" w:rsidRDefault="00B50050" w:rsidP="0088127C">
            <w:pPr>
              <w:pStyle w:val="OtherTableBody"/>
            </w:pPr>
            <w:r>
              <w:t>DT</w:t>
            </w:r>
          </w:p>
        </w:tc>
        <w:tc>
          <w:tcPr>
            <w:tcW w:w="700" w:type="dxa"/>
          </w:tcPr>
          <w:p w14:paraId="5CC4F0C4" w14:textId="77777777" w:rsidR="00B50050" w:rsidRDefault="00B50050" w:rsidP="0088127C">
            <w:pPr>
              <w:pStyle w:val="OtherTableBody"/>
            </w:pPr>
          </w:p>
        </w:tc>
        <w:tc>
          <w:tcPr>
            <w:tcW w:w="600" w:type="dxa"/>
          </w:tcPr>
          <w:p w14:paraId="0A556DFE" w14:textId="77777777" w:rsidR="00B50050" w:rsidRDefault="00B50050" w:rsidP="0088127C">
            <w:pPr>
              <w:pStyle w:val="OtherTableBody"/>
            </w:pPr>
          </w:p>
        </w:tc>
        <w:tc>
          <w:tcPr>
            <w:tcW w:w="900" w:type="dxa"/>
          </w:tcPr>
          <w:p w14:paraId="0A695423" w14:textId="77777777" w:rsidR="00B50050" w:rsidRDefault="00B50050" w:rsidP="0088127C">
            <w:pPr>
              <w:pStyle w:val="OtherTableBody"/>
            </w:pPr>
            <w:r>
              <w:t>6.5.6.12</w:t>
            </w:r>
          </w:p>
        </w:tc>
      </w:tr>
      <w:tr w:rsidR="00B50050" w14:paraId="44CF06FE" w14:textId="77777777" w:rsidTr="00195548">
        <w:tc>
          <w:tcPr>
            <w:tcW w:w="3500" w:type="dxa"/>
          </w:tcPr>
          <w:p w14:paraId="35A68E33" w14:textId="77777777" w:rsidR="00B50050" w:rsidRDefault="00B50050" w:rsidP="0088127C">
            <w:pPr>
              <w:pStyle w:val="OtherTableBody"/>
            </w:pPr>
            <w:r>
              <w:t>Plan Expiration Date</w:t>
            </w:r>
          </w:p>
        </w:tc>
        <w:tc>
          <w:tcPr>
            <w:tcW w:w="700" w:type="dxa"/>
          </w:tcPr>
          <w:p w14:paraId="51AA0408" w14:textId="77777777" w:rsidR="00B50050" w:rsidRDefault="00B50050" w:rsidP="0088127C">
            <w:pPr>
              <w:pStyle w:val="OtherTableBody"/>
            </w:pPr>
            <w:r>
              <w:t>00438</w:t>
            </w:r>
          </w:p>
        </w:tc>
        <w:tc>
          <w:tcPr>
            <w:tcW w:w="600" w:type="dxa"/>
          </w:tcPr>
          <w:p w14:paraId="02698804" w14:textId="77777777" w:rsidR="00B50050" w:rsidRDefault="00B50050" w:rsidP="0088127C">
            <w:pPr>
              <w:pStyle w:val="OtherTableBody"/>
            </w:pPr>
            <w:r>
              <w:t>PM1</w:t>
            </w:r>
          </w:p>
        </w:tc>
        <w:tc>
          <w:tcPr>
            <w:tcW w:w="600" w:type="dxa"/>
          </w:tcPr>
          <w:p w14:paraId="2593C484" w14:textId="77777777" w:rsidR="00B50050" w:rsidRDefault="00B50050" w:rsidP="0088127C">
            <w:pPr>
              <w:pStyle w:val="OtherTableBody"/>
            </w:pPr>
            <w:r>
              <w:t>10</w:t>
            </w:r>
          </w:p>
        </w:tc>
        <w:tc>
          <w:tcPr>
            <w:tcW w:w="600" w:type="dxa"/>
          </w:tcPr>
          <w:p w14:paraId="30E6C53D" w14:textId="77777777" w:rsidR="00B50050" w:rsidRDefault="00B50050" w:rsidP="0088127C">
            <w:pPr>
              <w:pStyle w:val="OtherTableBody"/>
            </w:pPr>
            <w:r>
              <w:t>..</w:t>
            </w:r>
          </w:p>
        </w:tc>
        <w:tc>
          <w:tcPr>
            <w:tcW w:w="600" w:type="dxa"/>
          </w:tcPr>
          <w:p w14:paraId="20297201" w14:textId="77777777" w:rsidR="00B50050" w:rsidRDefault="00B50050" w:rsidP="0088127C">
            <w:pPr>
              <w:pStyle w:val="OtherTableBody"/>
            </w:pPr>
          </w:p>
        </w:tc>
        <w:tc>
          <w:tcPr>
            <w:tcW w:w="600" w:type="dxa"/>
          </w:tcPr>
          <w:p w14:paraId="710756B8" w14:textId="77777777" w:rsidR="00B50050" w:rsidRDefault="00B50050" w:rsidP="0088127C">
            <w:pPr>
              <w:pStyle w:val="OtherTableBody"/>
            </w:pPr>
            <w:r>
              <w:t>DT</w:t>
            </w:r>
          </w:p>
        </w:tc>
        <w:tc>
          <w:tcPr>
            <w:tcW w:w="700" w:type="dxa"/>
          </w:tcPr>
          <w:p w14:paraId="4196C030" w14:textId="77777777" w:rsidR="00B50050" w:rsidRDefault="00B50050" w:rsidP="0088127C">
            <w:pPr>
              <w:pStyle w:val="OtherTableBody"/>
            </w:pPr>
          </w:p>
        </w:tc>
        <w:tc>
          <w:tcPr>
            <w:tcW w:w="600" w:type="dxa"/>
          </w:tcPr>
          <w:p w14:paraId="4F57C847" w14:textId="77777777" w:rsidR="00B50050" w:rsidRDefault="00B50050" w:rsidP="0088127C">
            <w:pPr>
              <w:pStyle w:val="OtherTableBody"/>
            </w:pPr>
          </w:p>
        </w:tc>
        <w:tc>
          <w:tcPr>
            <w:tcW w:w="900" w:type="dxa"/>
          </w:tcPr>
          <w:p w14:paraId="75AB39A3" w14:textId="77777777" w:rsidR="00B50050" w:rsidRDefault="00B50050" w:rsidP="0088127C">
            <w:pPr>
              <w:pStyle w:val="OtherTableBody"/>
            </w:pPr>
            <w:r>
              <w:t>8.8.17.10</w:t>
            </w:r>
          </w:p>
        </w:tc>
      </w:tr>
      <w:tr w:rsidR="00B50050" w14:paraId="2E32787C" w14:textId="77777777" w:rsidTr="00195548">
        <w:tc>
          <w:tcPr>
            <w:tcW w:w="3500" w:type="dxa"/>
          </w:tcPr>
          <w:p w14:paraId="554C23F3" w14:textId="77777777" w:rsidR="00B50050" w:rsidRDefault="00B50050" w:rsidP="0088127C">
            <w:pPr>
              <w:pStyle w:val="OtherTableBody"/>
            </w:pPr>
            <w:r>
              <w:t>Plan Expiration Date</w:t>
            </w:r>
          </w:p>
        </w:tc>
        <w:tc>
          <w:tcPr>
            <w:tcW w:w="700" w:type="dxa"/>
          </w:tcPr>
          <w:p w14:paraId="650C0DC6" w14:textId="77777777" w:rsidR="00B50050" w:rsidRDefault="00B50050" w:rsidP="0088127C">
            <w:pPr>
              <w:pStyle w:val="OtherTableBody"/>
            </w:pPr>
            <w:r>
              <w:t>00438</w:t>
            </w:r>
          </w:p>
        </w:tc>
        <w:tc>
          <w:tcPr>
            <w:tcW w:w="600" w:type="dxa"/>
          </w:tcPr>
          <w:p w14:paraId="1A793F5F" w14:textId="77777777" w:rsidR="00B50050" w:rsidRDefault="00B50050" w:rsidP="0088127C">
            <w:pPr>
              <w:pStyle w:val="OtherTableBody"/>
            </w:pPr>
            <w:r>
              <w:t>IN1</w:t>
            </w:r>
          </w:p>
        </w:tc>
        <w:tc>
          <w:tcPr>
            <w:tcW w:w="600" w:type="dxa"/>
          </w:tcPr>
          <w:p w14:paraId="3880DC34" w14:textId="77777777" w:rsidR="00B50050" w:rsidRDefault="00B50050" w:rsidP="0088127C">
            <w:pPr>
              <w:pStyle w:val="OtherTableBody"/>
            </w:pPr>
            <w:r>
              <w:t>13</w:t>
            </w:r>
          </w:p>
        </w:tc>
        <w:tc>
          <w:tcPr>
            <w:tcW w:w="600" w:type="dxa"/>
          </w:tcPr>
          <w:p w14:paraId="428C95AD" w14:textId="77777777" w:rsidR="00B50050" w:rsidRDefault="00B50050" w:rsidP="0088127C">
            <w:pPr>
              <w:pStyle w:val="OtherTableBody"/>
            </w:pPr>
            <w:r>
              <w:t>..</w:t>
            </w:r>
          </w:p>
        </w:tc>
        <w:tc>
          <w:tcPr>
            <w:tcW w:w="600" w:type="dxa"/>
          </w:tcPr>
          <w:p w14:paraId="2656DF12" w14:textId="77777777" w:rsidR="00B50050" w:rsidRDefault="00B50050" w:rsidP="0088127C">
            <w:pPr>
              <w:pStyle w:val="OtherTableBody"/>
            </w:pPr>
          </w:p>
        </w:tc>
        <w:tc>
          <w:tcPr>
            <w:tcW w:w="600" w:type="dxa"/>
          </w:tcPr>
          <w:p w14:paraId="6DB88B7B" w14:textId="77777777" w:rsidR="00B50050" w:rsidRDefault="00B50050" w:rsidP="0088127C">
            <w:pPr>
              <w:pStyle w:val="OtherTableBody"/>
            </w:pPr>
            <w:r>
              <w:t>DT</w:t>
            </w:r>
          </w:p>
        </w:tc>
        <w:tc>
          <w:tcPr>
            <w:tcW w:w="700" w:type="dxa"/>
          </w:tcPr>
          <w:p w14:paraId="5BCBD4A2" w14:textId="77777777" w:rsidR="00B50050" w:rsidRDefault="00B50050" w:rsidP="0088127C">
            <w:pPr>
              <w:pStyle w:val="OtherTableBody"/>
            </w:pPr>
          </w:p>
        </w:tc>
        <w:tc>
          <w:tcPr>
            <w:tcW w:w="600" w:type="dxa"/>
          </w:tcPr>
          <w:p w14:paraId="35A93ADF" w14:textId="77777777" w:rsidR="00B50050" w:rsidRDefault="00B50050" w:rsidP="0088127C">
            <w:pPr>
              <w:pStyle w:val="OtherTableBody"/>
            </w:pPr>
          </w:p>
        </w:tc>
        <w:tc>
          <w:tcPr>
            <w:tcW w:w="900" w:type="dxa"/>
          </w:tcPr>
          <w:p w14:paraId="384445B1" w14:textId="77777777" w:rsidR="00B50050" w:rsidRDefault="00B50050" w:rsidP="0088127C">
            <w:pPr>
              <w:pStyle w:val="OtherTableBody"/>
            </w:pPr>
            <w:r>
              <w:t>6.5.6.13</w:t>
            </w:r>
          </w:p>
        </w:tc>
      </w:tr>
      <w:tr w:rsidR="00B50050" w14:paraId="5A931204" w14:textId="77777777" w:rsidTr="00195548">
        <w:tc>
          <w:tcPr>
            <w:tcW w:w="3500" w:type="dxa"/>
          </w:tcPr>
          <w:p w14:paraId="6144F713" w14:textId="77777777" w:rsidR="00B50050" w:rsidRDefault="00B50050" w:rsidP="0088127C">
            <w:pPr>
              <w:pStyle w:val="OtherTableBody"/>
            </w:pPr>
            <w:r>
              <w:t>Plan Type</w:t>
            </w:r>
          </w:p>
        </w:tc>
        <w:tc>
          <w:tcPr>
            <w:tcW w:w="700" w:type="dxa"/>
          </w:tcPr>
          <w:p w14:paraId="2DC77F6D" w14:textId="77777777" w:rsidR="00B50050" w:rsidRDefault="00B50050" w:rsidP="0088127C">
            <w:pPr>
              <w:pStyle w:val="OtherTableBody"/>
            </w:pPr>
            <w:r>
              <w:t>00440</w:t>
            </w:r>
          </w:p>
        </w:tc>
        <w:tc>
          <w:tcPr>
            <w:tcW w:w="600" w:type="dxa"/>
          </w:tcPr>
          <w:p w14:paraId="5970452C" w14:textId="77777777" w:rsidR="00B50050" w:rsidRDefault="00B50050" w:rsidP="0088127C">
            <w:pPr>
              <w:pStyle w:val="OtherTableBody"/>
            </w:pPr>
            <w:r>
              <w:t>IN1</w:t>
            </w:r>
          </w:p>
        </w:tc>
        <w:tc>
          <w:tcPr>
            <w:tcW w:w="600" w:type="dxa"/>
          </w:tcPr>
          <w:p w14:paraId="431A9B40" w14:textId="77777777" w:rsidR="00B50050" w:rsidRDefault="00B50050" w:rsidP="0088127C">
            <w:pPr>
              <w:pStyle w:val="OtherTableBody"/>
            </w:pPr>
            <w:r>
              <w:t>15</w:t>
            </w:r>
          </w:p>
        </w:tc>
        <w:tc>
          <w:tcPr>
            <w:tcW w:w="600" w:type="dxa"/>
          </w:tcPr>
          <w:p w14:paraId="6EC2C029" w14:textId="77777777" w:rsidR="00B50050" w:rsidRDefault="00B50050" w:rsidP="0088127C">
            <w:pPr>
              <w:pStyle w:val="OtherTableBody"/>
            </w:pPr>
            <w:r>
              <w:t>..</w:t>
            </w:r>
          </w:p>
        </w:tc>
        <w:tc>
          <w:tcPr>
            <w:tcW w:w="600" w:type="dxa"/>
          </w:tcPr>
          <w:p w14:paraId="4052E3E6" w14:textId="77777777" w:rsidR="00B50050" w:rsidRDefault="00B50050" w:rsidP="0088127C">
            <w:pPr>
              <w:pStyle w:val="OtherTableBody"/>
            </w:pPr>
          </w:p>
        </w:tc>
        <w:tc>
          <w:tcPr>
            <w:tcW w:w="600" w:type="dxa"/>
          </w:tcPr>
          <w:p w14:paraId="46FDC3E6" w14:textId="77777777" w:rsidR="00B50050" w:rsidRDefault="00B50050" w:rsidP="0088127C">
            <w:pPr>
              <w:pStyle w:val="OtherTableBody"/>
            </w:pPr>
            <w:r>
              <w:t>CWE</w:t>
            </w:r>
          </w:p>
        </w:tc>
        <w:tc>
          <w:tcPr>
            <w:tcW w:w="700" w:type="dxa"/>
          </w:tcPr>
          <w:p w14:paraId="10512420" w14:textId="77777777" w:rsidR="00B50050" w:rsidRDefault="00B50050" w:rsidP="0088127C">
            <w:pPr>
              <w:pStyle w:val="OtherTableBody"/>
            </w:pPr>
          </w:p>
        </w:tc>
        <w:tc>
          <w:tcPr>
            <w:tcW w:w="600" w:type="dxa"/>
          </w:tcPr>
          <w:p w14:paraId="13E3A3BD" w14:textId="77777777" w:rsidR="00B50050" w:rsidRDefault="00B50050" w:rsidP="0088127C">
            <w:pPr>
              <w:pStyle w:val="OtherTableBody"/>
            </w:pPr>
            <w:r>
              <w:t>0086</w:t>
            </w:r>
          </w:p>
        </w:tc>
        <w:tc>
          <w:tcPr>
            <w:tcW w:w="900" w:type="dxa"/>
          </w:tcPr>
          <w:p w14:paraId="1F0D4169" w14:textId="77777777" w:rsidR="00B50050" w:rsidRDefault="00B50050" w:rsidP="0088127C">
            <w:pPr>
              <w:pStyle w:val="OtherTableBody"/>
            </w:pPr>
            <w:r>
              <w:t>6.5.6.15</w:t>
            </w:r>
          </w:p>
        </w:tc>
      </w:tr>
      <w:tr w:rsidR="00B50050" w14:paraId="0EC621EB" w14:textId="77777777" w:rsidTr="00195548">
        <w:tc>
          <w:tcPr>
            <w:tcW w:w="3500" w:type="dxa"/>
          </w:tcPr>
          <w:p w14:paraId="5726F81F" w14:textId="77777777" w:rsidR="00B50050" w:rsidRDefault="00B50050" w:rsidP="0088127C">
            <w:pPr>
              <w:pStyle w:val="OtherTableBody"/>
            </w:pPr>
            <w:r>
              <w:t>Planned Patient Transport Comment</w:t>
            </w:r>
          </w:p>
        </w:tc>
        <w:tc>
          <w:tcPr>
            <w:tcW w:w="700" w:type="dxa"/>
          </w:tcPr>
          <w:p w14:paraId="0D09A0D8" w14:textId="77777777" w:rsidR="00B50050" w:rsidRDefault="00B50050" w:rsidP="0088127C">
            <w:pPr>
              <w:pStyle w:val="OtherTableBody"/>
            </w:pPr>
            <w:r>
              <w:t>01034</w:t>
            </w:r>
          </w:p>
        </w:tc>
        <w:tc>
          <w:tcPr>
            <w:tcW w:w="600" w:type="dxa"/>
          </w:tcPr>
          <w:p w14:paraId="456C414E" w14:textId="77777777" w:rsidR="00B50050" w:rsidRDefault="00B50050" w:rsidP="0088127C">
            <w:pPr>
              <w:pStyle w:val="OtherTableBody"/>
            </w:pPr>
            <w:r>
              <w:t>OBR</w:t>
            </w:r>
          </w:p>
        </w:tc>
        <w:tc>
          <w:tcPr>
            <w:tcW w:w="600" w:type="dxa"/>
          </w:tcPr>
          <w:p w14:paraId="65122812" w14:textId="77777777" w:rsidR="00B50050" w:rsidRDefault="00B50050" w:rsidP="0088127C">
            <w:pPr>
              <w:pStyle w:val="OtherTableBody"/>
            </w:pPr>
            <w:r>
              <w:t>43</w:t>
            </w:r>
          </w:p>
        </w:tc>
        <w:tc>
          <w:tcPr>
            <w:tcW w:w="600" w:type="dxa"/>
          </w:tcPr>
          <w:p w14:paraId="04983979" w14:textId="77777777" w:rsidR="00B50050" w:rsidRDefault="00B50050" w:rsidP="0088127C">
            <w:pPr>
              <w:pStyle w:val="OtherTableBody"/>
            </w:pPr>
            <w:r>
              <w:t>..</w:t>
            </w:r>
          </w:p>
        </w:tc>
        <w:tc>
          <w:tcPr>
            <w:tcW w:w="600" w:type="dxa"/>
          </w:tcPr>
          <w:p w14:paraId="5EE17EE4" w14:textId="77777777" w:rsidR="00B50050" w:rsidRDefault="00B50050" w:rsidP="0088127C">
            <w:pPr>
              <w:pStyle w:val="OtherTableBody"/>
            </w:pPr>
          </w:p>
        </w:tc>
        <w:tc>
          <w:tcPr>
            <w:tcW w:w="600" w:type="dxa"/>
          </w:tcPr>
          <w:p w14:paraId="0BCDE9EA" w14:textId="77777777" w:rsidR="00B50050" w:rsidRDefault="00B50050" w:rsidP="0088127C">
            <w:pPr>
              <w:pStyle w:val="OtherTableBody"/>
            </w:pPr>
            <w:r>
              <w:t>CWE</w:t>
            </w:r>
          </w:p>
        </w:tc>
        <w:tc>
          <w:tcPr>
            <w:tcW w:w="700" w:type="dxa"/>
          </w:tcPr>
          <w:p w14:paraId="75937DDC" w14:textId="77777777" w:rsidR="00B50050" w:rsidRDefault="00B50050" w:rsidP="0088127C">
            <w:pPr>
              <w:pStyle w:val="OtherTableBody"/>
            </w:pPr>
            <w:r>
              <w:t>Y</w:t>
            </w:r>
          </w:p>
        </w:tc>
        <w:tc>
          <w:tcPr>
            <w:tcW w:w="600" w:type="dxa"/>
          </w:tcPr>
          <w:p w14:paraId="3650688B" w14:textId="77777777" w:rsidR="00B50050" w:rsidRDefault="00B50050" w:rsidP="0088127C">
            <w:pPr>
              <w:pStyle w:val="OtherTableBody"/>
            </w:pPr>
            <w:r>
              <w:t>0621</w:t>
            </w:r>
          </w:p>
        </w:tc>
        <w:tc>
          <w:tcPr>
            <w:tcW w:w="900" w:type="dxa"/>
          </w:tcPr>
          <w:p w14:paraId="45C76DA5" w14:textId="77777777" w:rsidR="00B50050" w:rsidRDefault="00B50050" w:rsidP="0088127C">
            <w:pPr>
              <w:pStyle w:val="OtherTableBody"/>
            </w:pPr>
            <w:r>
              <w:t>4.5.3.43</w:t>
            </w:r>
          </w:p>
        </w:tc>
      </w:tr>
      <w:tr w:rsidR="00B50050" w14:paraId="2E393520" w14:textId="77777777" w:rsidTr="00195548">
        <w:tc>
          <w:tcPr>
            <w:tcW w:w="3500" w:type="dxa"/>
          </w:tcPr>
          <w:p w14:paraId="620FF914" w14:textId="77777777" w:rsidR="00B50050" w:rsidRDefault="00B50050" w:rsidP="0088127C">
            <w:pPr>
              <w:pStyle w:val="OtherTableBody"/>
            </w:pPr>
            <w:r>
              <w:t>Planned Treatment Stop Date</w:t>
            </w:r>
          </w:p>
        </w:tc>
        <w:tc>
          <w:tcPr>
            <w:tcW w:w="700" w:type="dxa"/>
          </w:tcPr>
          <w:p w14:paraId="19D363C3" w14:textId="77777777" w:rsidR="00B50050" w:rsidRDefault="00B50050" w:rsidP="0088127C">
            <w:pPr>
              <w:pStyle w:val="OtherTableBody"/>
            </w:pPr>
            <w:r>
              <w:t>03415</w:t>
            </w:r>
          </w:p>
        </w:tc>
        <w:tc>
          <w:tcPr>
            <w:tcW w:w="600" w:type="dxa"/>
          </w:tcPr>
          <w:p w14:paraId="5DA6EE1B" w14:textId="77777777" w:rsidR="00B50050" w:rsidRDefault="00B50050" w:rsidP="0088127C">
            <w:pPr>
              <w:pStyle w:val="OtherTableBody"/>
            </w:pPr>
            <w:r>
              <w:t>AUT</w:t>
            </w:r>
          </w:p>
        </w:tc>
        <w:tc>
          <w:tcPr>
            <w:tcW w:w="600" w:type="dxa"/>
          </w:tcPr>
          <w:p w14:paraId="68095979" w14:textId="77777777" w:rsidR="00B50050" w:rsidRDefault="00B50050" w:rsidP="0088127C">
            <w:pPr>
              <w:pStyle w:val="OtherTableBody"/>
            </w:pPr>
            <w:r>
              <w:t>15</w:t>
            </w:r>
          </w:p>
        </w:tc>
        <w:tc>
          <w:tcPr>
            <w:tcW w:w="600" w:type="dxa"/>
          </w:tcPr>
          <w:p w14:paraId="49BA64BA" w14:textId="77777777" w:rsidR="00B50050" w:rsidRDefault="00B50050" w:rsidP="0088127C">
            <w:pPr>
              <w:pStyle w:val="OtherTableBody"/>
            </w:pPr>
            <w:r>
              <w:t>..</w:t>
            </w:r>
          </w:p>
        </w:tc>
        <w:tc>
          <w:tcPr>
            <w:tcW w:w="600" w:type="dxa"/>
          </w:tcPr>
          <w:p w14:paraId="0EB71162" w14:textId="77777777" w:rsidR="00B50050" w:rsidRDefault="00B50050" w:rsidP="0088127C">
            <w:pPr>
              <w:pStyle w:val="OtherTableBody"/>
            </w:pPr>
          </w:p>
        </w:tc>
        <w:tc>
          <w:tcPr>
            <w:tcW w:w="600" w:type="dxa"/>
          </w:tcPr>
          <w:p w14:paraId="20229FF7" w14:textId="77777777" w:rsidR="00B50050" w:rsidRDefault="00B50050" w:rsidP="0088127C">
            <w:pPr>
              <w:pStyle w:val="OtherTableBody"/>
            </w:pPr>
            <w:r>
              <w:t>DTM</w:t>
            </w:r>
          </w:p>
        </w:tc>
        <w:tc>
          <w:tcPr>
            <w:tcW w:w="700" w:type="dxa"/>
          </w:tcPr>
          <w:p w14:paraId="6B5F8585" w14:textId="77777777" w:rsidR="00B50050" w:rsidRDefault="00B50050" w:rsidP="0088127C">
            <w:pPr>
              <w:pStyle w:val="OtherTableBody"/>
            </w:pPr>
          </w:p>
        </w:tc>
        <w:tc>
          <w:tcPr>
            <w:tcW w:w="600" w:type="dxa"/>
          </w:tcPr>
          <w:p w14:paraId="4A922166" w14:textId="77777777" w:rsidR="00B50050" w:rsidRDefault="00B50050" w:rsidP="0088127C">
            <w:pPr>
              <w:pStyle w:val="OtherTableBody"/>
            </w:pPr>
          </w:p>
        </w:tc>
        <w:tc>
          <w:tcPr>
            <w:tcW w:w="900" w:type="dxa"/>
          </w:tcPr>
          <w:p w14:paraId="6318170D" w14:textId="77777777" w:rsidR="00B50050" w:rsidRDefault="00B50050" w:rsidP="0088127C">
            <w:pPr>
              <w:pStyle w:val="OtherTableBody"/>
            </w:pPr>
            <w:r>
              <w:t>11.8.2.15</w:t>
            </w:r>
          </w:p>
        </w:tc>
      </w:tr>
      <w:tr w:rsidR="00B50050" w14:paraId="674849DD" w14:textId="77777777" w:rsidTr="00195548">
        <w:tc>
          <w:tcPr>
            <w:tcW w:w="3500" w:type="dxa"/>
          </w:tcPr>
          <w:p w14:paraId="63B7D993" w14:textId="77777777" w:rsidR="00B50050" w:rsidRDefault="00B50050" w:rsidP="0088127C">
            <w:pPr>
              <w:pStyle w:val="OtherTableBody"/>
            </w:pPr>
            <w:r>
              <w:t>Planned Treatment Stop Date</w:t>
            </w:r>
          </w:p>
        </w:tc>
        <w:tc>
          <w:tcPr>
            <w:tcW w:w="700" w:type="dxa"/>
          </w:tcPr>
          <w:p w14:paraId="1F22CB26" w14:textId="77777777" w:rsidR="00B50050" w:rsidRDefault="00B50050" w:rsidP="0088127C">
            <w:pPr>
              <w:pStyle w:val="OtherTableBody"/>
            </w:pPr>
            <w:r>
              <w:t>03400</w:t>
            </w:r>
          </w:p>
        </w:tc>
        <w:tc>
          <w:tcPr>
            <w:tcW w:w="600" w:type="dxa"/>
          </w:tcPr>
          <w:p w14:paraId="14D8361E" w14:textId="77777777" w:rsidR="00B50050" w:rsidRDefault="00B50050" w:rsidP="0088127C">
            <w:pPr>
              <w:pStyle w:val="OtherTableBody"/>
            </w:pPr>
            <w:r>
              <w:t>RF1</w:t>
            </w:r>
          </w:p>
        </w:tc>
        <w:tc>
          <w:tcPr>
            <w:tcW w:w="600" w:type="dxa"/>
          </w:tcPr>
          <w:p w14:paraId="45A0D10C" w14:textId="77777777" w:rsidR="00B50050" w:rsidRDefault="00B50050" w:rsidP="0088127C">
            <w:pPr>
              <w:pStyle w:val="OtherTableBody"/>
            </w:pPr>
            <w:r>
              <w:t>13</w:t>
            </w:r>
          </w:p>
        </w:tc>
        <w:tc>
          <w:tcPr>
            <w:tcW w:w="600" w:type="dxa"/>
          </w:tcPr>
          <w:p w14:paraId="4580A362" w14:textId="77777777" w:rsidR="00B50050" w:rsidRDefault="00B50050" w:rsidP="0088127C">
            <w:pPr>
              <w:pStyle w:val="OtherTableBody"/>
            </w:pPr>
            <w:r>
              <w:t>..</w:t>
            </w:r>
          </w:p>
        </w:tc>
        <w:tc>
          <w:tcPr>
            <w:tcW w:w="600" w:type="dxa"/>
          </w:tcPr>
          <w:p w14:paraId="7308C143" w14:textId="77777777" w:rsidR="00B50050" w:rsidRDefault="00B50050" w:rsidP="0088127C">
            <w:pPr>
              <w:pStyle w:val="OtherTableBody"/>
            </w:pPr>
          </w:p>
        </w:tc>
        <w:tc>
          <w:tcPr>
            <w:tcW w:w="600" w:type="dxa"/>
          </w:tcPr>
          <w:p w14:paraId="31EB1F4D" w14:textId="77777777" w:rsidR="00B50050" w:rsidRDefault="00B50050" w:rsidP="0088127C">
            <w:pPr>
              <w:pStyle w:val="OtherTableBody"/>
            </w:pPr>
            <w:r>
              <w:t>DTM</w:t>
            </w:r>
          </w:p>
        </w:tc>
        <w:tc>
          <w:tcPr>
            <w:tcW w:w="700" w:type="dxa"/>
          </w:tcPr>
          <w:p w14:paraId="241C9F79" w14:textId="77777777" w:rsidR="00B50050" w:rsidRDefault="00B50050" w:rsidP="0088127C">
            <w:pPr>
              <w:pStyle w:val="OtherTableBody"/>
            </w:pPr>
          </w:p>
        </w:tc>
        <w:tc>
          <w:tcPr>
            <w:tcW w:w="600" w:type="dxa"/>
          </w:tcPr>
          <w:p w14:paraId="791E97E8" w14:textId="77777777" w:rsidR="00B50050" w:rsidRDefault="00B50050" w:rsidP="0088127C">
            <w:pPr>
              <w:pStyle w:val="OtherTableBody"/>
            </w:pPr>
          </w:p>
        </w:tc>
        <w:tc>
          <w:tcPr>
            <w:tcW w:w="900" w:type="dxa"/>
          </w:tcPr>
          <w:p w14:paraId="25B68CE7" w14:textId="77777777" w:rsidR="00B50050" w:rsidRDefault="00B50050" w:rsidP="0088127C">
            <w:pPr>
              <w:pStyle w:val="OtherTableBody"/>
            </w:pPr>
            <w:r>
              <w:t>11.8.1.13</w:t>
            </w:r>
          </w:p>
        </w:tc>
      </w:tr>
      <w:tr w:rsidR="00B50050" w14:paraId="7332FDBF" w14:textId="77777777" w:rsidTr="00195548">
        <w:tc>
          <w:tcPr>
            <w:tcW w:w="3500" w:type="dxa"/>
          </w:tcPr>
          <w:p w14:paraId="5B469C38" w14:textId="77777777" w:rsidR="00B50050" w:rsidRDefault="00B50050" w:rsidP="0088127C">
            <w:pPr>
              <w:pStyle w:val="OtherTableBody"/>
            </w:pPr>
            <w:r>
              <w:lastRenderedPageBreak/>
              <w:t>Point Versus Interval</w:t>
            </w:r>
          </w:p>
        </w:tc>
        <w:tc>
          <w:tcPr>
            <w:tcW w:w="700" w:type="dxa"/>
          </w:tcPr>
          <w:p w14:paraId="3EE3F0A1" w14:textId="77777777" w:rsidR="00B50050" w:rsidRDefault="00B50050" w:rsidP="0088127C">
            <w:pPr>
              <w:pStyle w:val="OtherTableBody"/>
            </w:pPr>
            <w:r>
              <w:t>00938</w:t>
            </w:r>
          </w:p>
        </w:tc>
        <w:tc>
          <w:tcPr>
            <w:tcW w:w="600" w:type="dxa"/>
          </w:tcPr>
          <w:p w14:paraId="499313A0" w14:textId="77777777" w:rsidR="00B50050" w:rsidRDefault="00B50050" w:rsidP="0088127C">
            <w:pPr>
              <w:pStyle w:val="OtherTableBody"/>
            </w:pPr>
            <w:r>
              <w:t>OM1</w:t>
            </w:r>
          </w:p>
        </w:tc>
        <w:tc>
          <w:tcPr>
            <w:tcW w:w="600" w:type="dxa"/>
          </w:tcPr>
          <w:p w14:paraId="2A64B160" w14:textId="77777777" w:rsidR="00B50050" w:rsidRDefault="00B50050" w:rsidP="0088127C">
            <w:pPr>
              <w:pStyle w:val="OtherTableBody"/>
            </w:pPr>
            <w:r>
              <w:t>43</w:t>
            </w:r>
          </w:p>
        </w:tc>
        <w:tc>
          <w:tcPr>
            <w:tcW w:w="600" w:type="dxa"/>
          </w:tcPr>
          <w:p w14:paraId="73F577F4" w14:textId="77777777" w:rsidR="00B50050" w:rsidRDefault="00B50050" w:rsidP="0088127C">
            <w:pPr>
              <w:pStyle w:val="OtherTableBody"/>
            </w:pPr>
            <w:r>
              <w:t>..</w:t>
            </w:r>
          </w:p>
        </w:tc>
        <w:tc>
          <w:tcPr>
            <w:tcW w:w="600" w:type="dxa"/>
          </w:tcPr>
          <w:p w14:paraId="2B07C1CE" w14:textId="77777777" w:rsidR="00B50050" w:rsidRDefault="00B50050" w:rsidP="0088127C">
            <w:pPr>
              <w:pStyle w:val="OtherTableBody"/>
            </w:pPr>
          </w:p>
        </w:tc>
        <w:tc>
          <w:tcPr>
            <w:tcW w:w="600" w:type="dxa"/>
          </w:tcPr>
          <w:p w14:paraId="63A2C08B" w14:textId="77777777" w:rsidR="00B50050" w:rsidRDefault="00B50050" w:rsidP="0088127C">
            <w:pPr>
              <w:pStyle w:val="OtherTableBody"/>
            </w:pPr>
            <w:r>
              <w:t>CWE</w:t>
            </w:r>
          </w:p>
        </w:tc>
        <w:tc>
          <w:tcPr>
            <w:tcW w:w="700" w:type="dxa"/>
          </w:tcPr>
          <w:p w14:paraId="75C183FD" w14:textId="77777777" w:rsidR="00B50050" w:rsidRDefault="00B50050" w:rsidP="0088127C">
            <w:pPr>
              <w:pStyle w:val="OtherTableBody"/>
            </w:pPr>
          </w:p>
        </w:tc>
        <w:tc>
          <w:tcPr>
            <w:tcW w:w="600" w:type="dxa"/>
          </w:tcPr>
          <w:p w14:paraId="1BF1658B" w14:textId="77777777" w:rsidR="00B50050" w:rsidRDefault="00B50050" w:rsidP="0088127C">
            <w:pPr>
              <w:pStyle w:val="OtherTableBody"/>
            </w:pPr>
            <w:r>
              <w:t>0255</w:t>
            </w:r>
          </w:p>
        </w:tc>
        <w:tc>
          <w:tcPr>
            <w:tcW w:w="900" w:type="dxa"/>
          </w:tcPr>
          <w:p w14:paraId="16D136E0" w14:textId="77777777" w:rsidR="00B50050" w:rsidRDefault="00B50050" w:rsidP="0088127C">
            <w:pPr>
              <w:pStyle w:val="OtherTableBody"/>
            </w:pPr>
            <w:r>
              <w:t>8.8.9.43</w:t>
            </w:r>
          </w:p>
        </w:tc>
      </w:tr>
      <w:tr w:rsidR="00B50050" w14:paraId="1248E35F" w14:textId="77777777" w:rsidTr="00195548">
        <w:tc>
          <w:tcPr>
            <w:tcW w:w="3500" w:type="dxa"/>
          </w:tcPr>
          <w:p w14:paraId="063D8871" w14:textId="77777777" w:rsidR="00B50050" w:rsidRDefault="00B50050" w:rsidP="0088127C">
            <w:pPr>
              <w:pStyle w:val="OtherTableBody"/>
            </w:pPr>
            <w:r>
              <w:t>Police Notified Indicator</w:t>
            </w:r>
          </w:p>
        </w:tc>
        <w:tc>
          <w:tcPr>
            <w:tcW w:w="700" w:type="dxa"/>
          </w:tcPr>
          <w:p w14:paraId="01A81ADD" w14:textId="77777777" w:rsidR="00B50050" w:rsidRDefault="00B50050" w:rsidP="0088127C">
            <w:pPr>
              <w:pStyle w:val="OtherTableBody"/>
            </w:pPr>
            <w:r>
              <w:t>01505</w:t>
            </w:r>
          </w:p>
        </w:tc>
        <w:tc>
          <w:tcPr>
            <w:tcW w:w="600" w:type="dxa"/>
          </w:tcPr>
          <w:p w14:paraId="291B5286" w14:textId="77777777" w:rsidR="00B50050" w:rsidRDefault="00B50050" w:rsidP="0088127C">
            <w:pPr>
              <w:pStyle w:val="OtherTableBody"/>
            </w:pPr>
            <w:r>
              <w:t>ACC</w:t>
            </w:r>
          </w:p>
        </w:tc>
        <w:tc>
          <w:tcPr>
            <w:tcW w:w="600" w:type="dxa"/>
          </w:tcPr>
          <w:p w14:paraId="1839A80A" w14:textId="77777777" w:rsidR="00B50050" w:rsidRDefault="00B50050" w:rsidP="0088127C">
            <w:pPr>
              <w:pStyle w:val="OtherTableBody"/>
            </w:pPr>
            <w:r>
              <w:t>10</w:t>
            </w:r>
          </w:p>
        </w:tc>
        <w:tc>
          <w:tcPr>
            <w:tcW w:w="600" w:type="dxa"/>
          </w:tcPr>
          <w:p w14:paraId="76F03FF0" w14:textId="77777777" w:rsidR="00B50050" w:rsidRDefault="00B50050" w:rsidP="0088127C">
            <w:pPr>
              <w:pStyle w:val="OtherTableBody"/>
            </w:pPr>
            <w:r>
              <w:t>1..1</w:t>
            </w:r>
          </w:p>
        </w:tc>
        <w:tc>
          <w:tcPr>
            <w:tcW w:w="600" w:type="dxa"/>
          </w:tcPr>
          <w:p w14:paraId="79D1DA80" w14:textId="77777777" w:rsidR="00B50050" w:rsidRDefault="00B50050" w:rsidP="0088127C">
            <w:pPr>
              <w:pStyle w:val="OtherTableBody"/>
            </w:pPr>
          </w:p>
        </w:tc>
        <w:tc>
          <w:tcPr>
            <w:tcW w:w="600" w:type="dxa"/>
          </w:tcPr>
          <w:p w14:paraId="02B84FEC" w14:textId="77777777" w:rsidR="00B50050" w:rsidRDefault="00B50050" w:rsidP="0088127C">
            <w:pPr>
              <w:pStyle w:val="OtherTableBody"/>
            </w:pPr>
            <w:r>
              <w:t>ID</w:t>
            </w:r>
          </w:p>
        </w:tc>
        <w:tc>
          <w:tcPr>
            <w:tcW w:w="700" w:type="dxa"/>
          </w:tcPr>
          <w:p w14:paraId="73DEC81B" w14:textId="77777777" w:rsidR="00B50050" w:rsidRDefault="00B50050" w:rsidP="0088127C">
            <w:pPr>
              <w:pStyle w:val="OtherTableBody"/>
            </w:pPr>
          </w:p>
        </w:tc>
        <w:tc>
          <w:tcPr>
            <w:tcW w:w="600" w:type="dxa"/>
          </w:tcPr>
          <w:p w14:paraId="44AF9691" w14:textId="77777777" w:rsidR="00B50050" w:rsidRDefault="00B50050" w:rsidP="0088127C">
            <w:pPr>
              <w:pStyle w:val="OtherTableBody"/>
            </w:pPr>
            <w:r>
              <w:t>0136</w:t>
            </w:r>
          </w:p>
        </w:tc>
        <w:tc>
          <w:tcPr>
            <w:tcW w:w="900" w:type="dxa"/>
          </w:tcPr>
          <w:p w14:paraId="1F3012AB" w14:textId="77777777" w:rsidR="00B50050" w:rsidRDefault="00B50050" w:rsidP="0088127C">
            <w:pPr>
              <w:pStyle w:val="OtherTableBody"/>
            </w:pPr>
            <w:r>
              <w:t>6.5.9.10</w:t>
            </w:r>
          </w:p>
        </w:tc>
      </w:tr>
      <w:tr w:rsidR="00B50050" w14:paraId="3DC6C7F9" w14:textId="77777777" w:rsidTr="00195548">
        <w:tc>
          <w:tcPr>
            <w:tcW w:w="3500" w:type="dxa"/>
          </w:tcPr>
          <w:p w14:paraId="11475E4D" w14:textId="77777777" w:rsidR="00B50050" w:rsidRDefault="00B50050" w:rsidP="0088127C">
            <w:pPr>
              <w:pStyle w:val="OtherTableBody"/>
            </w:pPr>
            <w:r>
              <w:t>Policy Deductible</w:t>
            </w:r>
          </w:p>
        </w:tc>
        <w:tc>
          <w:tcPr>
            <w:tcW w:w="700" w:type="dxa"/>
          </w:tcPr>
          <w:p w14:paraId="79F95895" w14:textId="77777777" w:rsidR="00B50050" w:rsidRDefault="00B50050" w:rsidP="0088127C">
            <w:pPr>
              <w:pStyle w:val="OtherTableBody"/>
            </w:pPr>
            <w:r>
              <w:t>00462</w:t>
            </w:r>
          </w:p>
        </w:tc>
        <w:tc>
          <w:tcPr>
            <w:tcW w:w="600" w:type="dxa"/>
          </w:tcPr>
          <w:p w14:paraId="6DC83733" w14:textId="77777777" w:rsidR="00B50050" w:rsidRDefault="00B50050" w:rsidP="0088127C">
            <w:pPr>
              <w:pStyle w:val="OtherTableBody"/>
            </w:pPr>
            <w:r>
              <w:t>IN1</w:t>
            </w:r>
          </w:p>
        </w:tc>
        <w:tc>
          <w:tcPr>
            <w:tcW w:w="600" w:type="dxa"/>
          </w:tcPr>
          <w:p w14:paraId="34FA8F19" w14:textId="77777777" w:rsidR="00B50050" w:rsidRDefault="00B50050" w:rsidP="0088127C">
            <w:pPr>
              <w:pStyle w:val="OtherTableBody"/>
            </w:pPr>
            <w:r>
              <w:t>37</w:t>
            </w:r>
          </w:p>
        </w:tc>
        <w:tc>
          <w:tcPr>
            <w:tcW w:w="600" w:type="dxa"/>
          </w:tcPr>
          <w:p w14:paraId="0B507765" w14:textId="77777777" w:rsidR="00B50050" w:rsidRDefault="00B50050" w:rsidP="0088127C">
            <w:pPr>
              <w:pStyle w:val="OtherTableBody"/>
            </w:pPr>
            <w:r>
              <w:t>..</w:t>
            </w:r>
          </w:p>
        </w:tc>
        <w:tc>
          <w:tcPr>
            <w:tcW w:w="600" w:type="dxa"/>
          </w:tcPr>
          <w:p w14:paraId="290111D8" w14:textId="77777777" w:rsidR="00B50050" w:rsidRDefault="00B50050" w:rsidP="0088127C">
            <w:pPr>
              <w:pStyle w:val="OtherTableBody"/>
            </w:pPr>
          </w:p>
        </w:tc>
        <w:tc>
          <w:tcPr>
            <w:tcW w:w="600" w:type="dxa"/>
          </w:tcPr>
          <w:p w14:paraId="29164F21" w14:textId="77777777" w:rsidR="00B50050" w:rsidRDefault="00B50050" w:rsidP="0088127C">
            <w:pPr>
              <w:pStyle w:val="OtherTableBody"/>
            </w:pPr>
            <w:r>
              <w:t xml:space="preserve">CP </w:t>
            </w:r>
          </w:p>
        </w:tc>
        <w:tc>
          <w:tcPr>
            <w:tcW w:w="700" w:type="dxa"/>
          </w:tcPr>
          <w:p w14:paraId="57E67FA6" w14:textId="77777777" w:rsidR="00B50050" w:rsidRDefault="00B50050" w:rsidP="0088127C">
            <w:pPr>
              <w:pStyle w:val="OtherTableBody"/>
            </w:pPr>
          </w:p>
        </w:tc>
        <w:tc>
          <w:tcPr>
            <w:tcW w:w="600" w:type="dxa"/>
          </w:tcPr>
          <w:p w14:paraId="40BBFB44" w14:textId="77777777" w:rsidR="00B50050" w:rsidRDefault="00B50050" w:rsidP="0088127C">
            <w:pPr>
              <w:pStyle w:val="OtherTableBody"/>
            </w:pPr>
          </w:p>
        </w:tc>
        <w:tc>
          <w:tcPr>
            <w:tcW w:w="900" w:type="dxa"/>
          </w:tcPr>
          <w:p w14:paraId="06A33221" w14:textId="77777777" w:rsidR="00B50050" w:rsidRDefault="00B50050" w:rsidP="0088127C">
            <w:pPr>
              <w:pStyle w:val="OtherTableBody"/>
            </w:pPr>
            <w:r>
              <w:t>6.5.6.37</w:t>
            </w:r>
          </w:p>
        </w:tc>
      </w:tr>
      <w:tr w:rsidR="00B50050" w14:paraId="1E725FD9" w14:textId="77777777" w:rsidTr="00195548">
        <w:tc>
          <w:tcPr>
            <w:tcW w:w="3500" w:type="dxa"/>
          </w:tcPr>
          <w:p w14:paraId="0DF266D7" w14:textId="77777777" w:rsidR="00B50050" w:rsidRDefault="00B50050" w:rsidP="0088127C">
            <w:pPr>
              <w:pStyle w:val="OtherTableBody"/>
            </w:pPr>
            <w:r>
              <w:t>Policy Limit - Amount</w:t>
            </w:r>
          </w:p>
        </w:tc>
        <w:tc>
          <w:tcPr>
            <w:tcW w:w="700" w:type="dxa"/>
          </w:tcPr>
          <w:p w14:paraId="275FEF3E" w14:textId="77777777" w:rsidR="00B50050" w:rsidRDefault="00B50050" w:rsidP="0088127C">
            <w:pPr>
              <w:pStyle w:val="OtherTableBody"/>
            </w:pPr>
            <w:r>
              <w:t>00463</w:t>
            </w:r>
          </w:p>
        </w:tc>
        <w:tc>
          <w:tcPr>
            <w:tcW w:w="600" w:type="dxa"/>
          </w:tcPr>
          <w:p w14:paraId="2669ECA6" w14:textId="77777777" w:rsidR="00B50050" w:rsidRDefault="00B50050" w:rsidP="0088127C">
            <w:pPr>
              <w:pStyle w:val="OtherTableBody"/>
            </w:pPr>
            <w:r>
              <w:t>IN1</w:t>
            </w:r>
          </w:p>
        </w:tc>
        <w:tc>
          <w:tcPr>
            <w:tcW w:w="600" w:type="dxa"/>
          </w:tcPr>
          <w:p w14:paraId="48A86EF3" w14:textId="77777777" w:rsidR="00B50050" w:rsidRDefault="00B50050" w:rsidP="0088127C">
            <w:pPr>
              <w:pStyle w:val="OtherTableBody"/>
            </w:pPr>
            <w:r>
              <w:t>38</w:t>
            </w:r>
          </w:p>
        </w:tc>
        <w:tc>
          <w:tcPr>
            <w:tcW w:w="600" w:type="dxa"/>
          </w:tcPr>
          <w:p w14:paraId="00B54788" w14:textId="77777777" w:rsidR="00B50050" w:rsidRDefault="00B50050" w:rsidP="0088127C">
            <w:pPr>
              <w:pStyle w:val="OtherTableBody"/>
            </w:pPr>
            <w:r>
              <w:t>..</w:t>
            </w:r>
          </w:p>
        </w:tc>
        <w:tc>
          <w:tcPr>
            <w:tcW w:w="600" w:type="dxa"/>
          </w:tcPr>
          <w:p w14:paraId="4585EB6C" w14:textId="77777777" w:rsidR="00B50050" w:rsidRDefault="00B50050" w:rsidP="0088127C">
            <w:pPr>
              <w:pStyle w:val="OtherTableBody"/>
            </w:pPr>
          </w:p>
        </w:tc>
        <w:tc>
          <w:tcPr>
            <w:tcW w:w="600" w:type="dxa"/>
          </w:tcPr>
          <w:p w14:paraId="3DA55EDC" w14:textId="77777777" w:rsidR="00B50050" w:rsidRDefault="00B50050" w:rsidP="0088127C">
            <w:pPr>
              <w:pStyle w:val="OtherTableBody"/>
            </w:pPr>
            <w:r>
              <w:t>-</w:t>
            </w:r>
          </w:p>
        </w:tc>
        <w:tc>
          <w:tcPr>
            <w:tcW w:w="700" w:type="dxa"/>
          </w:tcPr>
          <w:p w14:paraId="0C34EDF3" w14:textId="77777777" w:rsidR="00B50050" w:rsidRDefault="00B50050" w:rsidP="0088127C">
            <w:pPr>
              <w:pStyle w:val="OtherTableBody"/>
            </w:pPr>
          </w:p>
        </w:tc>
        <w:tc>
          <w:tcPr>
            <w:tcW w:w="600" w:type="dxa"/>
          </w:tcPr>
          <w:p w14:paraId="65993674" w14:textId="77777777" w:rsidR="00B50050" w:rsidRDefault="00B50050" w:rsidP="0088127C">
            <w:pPr>
              <w:pStyle w:val="OtherTableBody"/>
            </w:pPr>
          </w:p>
        </w:tc>
        <w:tc>
          <w:tcPr>
            <w:tcW w:w="900" w:type="dxa"/>
          </w:tcPr>
          <w:p w14:paraId="41CADC4D" w14:textId="77777777" w:rsidR="00B50050" w:rsidRDefault="00B50050" w:rsidP="0088127C">
            <w:pPr>
              <w:pStyle w:val="OtherTableBody"/>
            </w:pPr>
            <w:r>
              <w:t>6.5.6.38</w:t>
            </w:r>
          </w:p>
        </w:tc>
      </w:tr>
      <w:tr w:rsidR="00B50050" w14:paraId="52E6A027" w14:textId="77777777" w:rsidTr="00195548">
        <w:tc>
          <w:tcPr>
            <w:tcW w:w="3500" w:type="dxa"/>
          </w:tcPr>
          <w:p w14:paraId="24D3D490" w14:textId="77777777" w:rsidR="00B50050" w:rsidRDefault="00B50050" w:rsidP="0088127C">
            <w:pPr>
              <w:pStyle w:val="OtherTableBody"/>
            </w:pPr>
            <w:r>
              <w:t>Policy Limit - Days</w:t>
            </w:r>
          </w:p>
        </w:tc>
        <w:tc>
          <w:tcPr>
            <w:tcW w:w="700" w:type="dxa"/>
          </w:tcPr>
          <w:p w14:paraId="6D8E4BC9" w14:textId="77777777" w:rsidR="00B50050" w:rsidRDefault="00B50050" w:rsidP="0088127C">
            <w:pPr>
              <w:pStyle w:val="OtherTableBody"/>
            </w:pPr>
            <w:r>
              <w:t>00464</w:t>
            </w:r>
          </w:p>
        </w:tc>
        <w:tc>
          <w:tcPr>
            <w:tcW w:w="600" w:type="dxa"/>
          </w:tcPr>
          <w:p w14:paraId="06FE560F" w14:textId="77777777" w:rsidR="00B50050" w:rsidRDefault="00B50050" w:rsidP="0088127C">
            <w:pPr>
              <w:pStyle w:val="OtherTableBody"/>
            </w:pPr>
            <w:r>
              <w:t>IN1</w:t>
            </w:r>
          </w:p>
        </w:tc>
        <w:tc>
          <w:tcPr>
            <w:tcW w:w="600" w:type="dxa"/>
          </w:tcPr>
          <w:p w14:paraId="663830A0" w14:textId="77777777" w:rsidR="00B50050" w:rsidRDefault="00B50050" w:rsidP="0088127C">
            <w:pPr>
              <w:pStyle w:val="OtherTableBody"/>
            </w:pPr>
            <w:r>
              <w:t>39</w:t>
            </w:r>
          </w:p>
        </w:tc>
        <w:tc>
          <w:tcPr>
            <w:tcW w:w="600" w:type="dxa"/>
          </w:tcPr>
          <w:p w14:paraId="14AE464A" w14:textId="77777777" w:rsidR="00B50050" w:rsidRDefault="00B50050" w:rsidP="0088127C">
            <w:pPr>
              <w:pStyle w:val="OtherTableBody"/>
            </w:pPr>
            <w:r>
              <w:t>..</w:t>
            </w:r>
          </w:p>
        </w:tc>
        <w:tc>
          <w:tcPr>
            <w:tcW w:w="600" w:type="dxa"/>
          </w:tcPr>
          <w:p w14:paraId="7CCB4864" w14:textId="77777777" w:rsidR="00B50050" w:rsidRDefault="00B50050" w:rsidP="0088127C">
            <w:pPr>
              <w:pStyle w:val="OtherTableBody"/>
            </w:pPr>
            <w:r>
              <w:t>4=</w:t>
            </w:r>
          </w:p>
        </w:tc>
        <w:tc>
          <w:tcPr>
            <w:tcW w:w="600" w:type="dxa"/>
          </w:tcPr>
          <w:p w14:paraId="1DA5176C" w14:textId="77777777" w:rsidR="00B50050" w:rsidRDefault="00B50050" w:rsidP="0088127C">
            <w:pPr>
              <w:pStyle w:val="OtherTableBody"/>
            </w:pPr>
            <w:r>
              <w:t>NM</w:t>
            </w:r>
          </w:p>
        </w:tc>
        <w:tc>
          <w:tcPr>
            <w:tcW w:w="700" w:type="dxa"/>
          </w:tcPr>
          <w:p w14:paraId="61803DB5" w14:textId="77777777" w:rsidR="00B50050" w:rsidRDefault="00B50050" w:rsidP="0088127C">
            <w:pPr>
              <w:pStyle w:val="OtherTableBody"/>
            </w:pPr>
          </w:p>
        </w:tc>
        <w:tc>
          <w:tcPr>
            <w:tcW w:w="600" w:type="dxa"/>
          </w:tcPr>
          <w:p w14:paraId="0FCC40CB" w14:textId="77777777" w:rsidR="00B50050" w:rsidRDefault="00B50050" w:rsidP="0088127C">
            <w:pPr>
              <w:pStyle w:val="OtherTableBody"/>
            </w:pPr>
          </w:p>
        </w:tc>
        <w:tc>
          <w:tcPr>
            <w:tcW w:w="900" w:type="dxa"/>
          </w:tcPr>
          <w:p w14:paraId="29DE5EC6" w14:textId="77777777" w:rsidR="00B50050" w:rsidRDefault="00B50050" w:rsidP="0088127C">
            <w:pPr>
              <w:pStyle w:val="OtherTableBody"/>
            </w:pPr>
            <w:r>
              <w:t>6.5.6.39</w:t>
            </w:r>
          </w:p>
        </w:tc>
      </w:tr>
      <w:tr w:rsidR="00B50050" w14:paraId="20EC753B" w14:textId="77777777" w:rsidTr="00195548">
        <w:tc>
          <w:tcPr>
            <w:tcW w:w="3500" w:type="dxa"/>
          </w:tcPr>
          <w:p w14:paraId="749AEA48" w14:textId="77777777" w:rsidR="00B50050" w:rsidRDefault="00B50050" w:rsidP="0088127C">
            <w:pPr>
              <w:pStyle w:val="OtherTableBody"/>
            </w:pPr>
            <w:r>
              <w:t>Policy Number</w:t>
            </w:r>
          </w:p>
        </w:tc>
        <w:tc>
          <w:tcPr>
            <w:tcW w:w="700" w:type="dxa"/>
          </w:tcPr>
          <w:p w14:paraId="761ABE7E" w14:textId="77777777" w:rsidR="00B50050" w:rsidRDefault="00B50050" w:rsidP="0088127C">
            <w:pPr>
              <w:pStyle w:val="OtherTableBody"/>
            </w:pPr>
            <w:r>
              <w:t>00461</w:t>
            </w:r>
          </w:p>
        </w:tc>
        <w:tc>
          <w:tcPr>
            <w:tcW w:w="600" w:type="dxa"/>
          </w:tcPr>
          <w:p w14:paraId="7B0AEF2A" w14:textId="77777777" w:rsidR="00B50050" w:rsidRDefault="00B50050" w:rsidP="0088127C">
            <w:pPr>
              <w:pStyle w:val="OtherTableBody"/>
            </w:pPr>
            <w:r>
              <w:t>IN1</w:t>
            </w:r>
          </w:p>
        </w:tc>
        <w:tc>
          <w:tcPr>
            <w:tcW w:w="600" w:type="dxa"/>
          </w:tcPr>
          <w:p w14:paraId="6D862726" w14:textId="77777777" w:rsidR="00B50050" w:rsidRDefault="00B50050" w:rsidP="0088127C">
            <w:pPr>
              <w:pStyle w:val="OtherTableBody"/>
            </w:pPr>
            <w:r>
              <w:t>36</w:t>
            </w:r>
          </w:p>
        </w:tc>
        <w:tc>
          <w:tcPr>
            <w:tcW w:w="600" w:type="dxa"/>
          </w:tcPr>
          <w:p w14:paraId="4E98D79D" w14:textId="77777777" w:rsidR="00B50050" w:rsidRDefault="00B50050" w:rsidP="0088127C">
            <w:pPr>
              <w:pStyle w:val="OtherTableBody"/>
            </w:pPr>
            <w:r>
              <w:t>..</w:t>
            </w:r>
          </w:p>
        </w:tc>
        <w:tc>
          <w:tcPr>
            <w:tcW w:w="600" w:type="dxa"/>
          </w:tcPr>
          <w:p w14:paraId="589470C9" w14:textId="77777777" w:rsidR="00B50050" w:rsidRDefault="00B50050" w:rsidP="0088127C">
            <w:pPr>
              <w:pStyle w:val="OtherTableBody"/>
            </w:pPr>
            <w:r>
              <w:t>15=</w:t>
            </w:r>
          </w:p>
        </w:tc>
        <w:tc>
          <w:tcPr>
            <w:tcW w:w="600" w:type="dxa"/>
          </w:tcPr>
          <w:p w14:paraId="51B7A530" w14:textId="77777777" w:rsidR="00B50050" w:rsidRDefault="00B50050" w:rsidP="0088127C">
            <w:pPr>
              <w:pStyle w:val="OtherTableBody"/>
            </w:pPr>
            <w:r>
              <w:t>ST</w:t>
            </w:r>
          </w:p>
        </w:tc>
        <w:tc>
          <w:tcPr>
            <w:tcW w:w="700" w:type="dxa"/>
          </w:tcPr>
          <w:p w14:paraId="0D48F7EF" w14:textId="77777777" w:rsidR="00B50050" w:rsidRDefault="00B50050" w:rsidP="0088127C">
            <w:pPr>
              <w:pStyle w:val="OtherTableBody"/>
            </w:pPr>
          </w:p>
        </w:tc>
        <w:tc>
          <w:tcPr>
            <w:tcW w:w="600" w:type="dxa"/>
          </w:tcPr>
          <w:p w14:paraId="435C48F7" w14:textId="77777777" w:rsidR="00B50050" w:rsidRDefault="00B50050" w:rsidP="0088127C">
            <w:pPr>
              <w:pStyle w:val="OtherTableBody"/>
            </w:pPr>
          </w:p>
        </w:tc>
        <w:tc>
          <w:tcPr>
            <w:tcW w:w="900" w:type="dxa"/>
          </w:tcPr>
          <w:p w14:paraId="46680DF6" w14:textId="77777777" w:rsidR="00B50050" w:rsidRDefault="00B50050" w:rsidP="0088127C">
            <w:pPr>
              <w:pStyle w:val="OtherTableBody"/>
            </w:pPr>
            <w:r>
              <w:t>6.5.6.36</w:t>
            </w:r>
          </w:p>
        </w:tc>
      </w:tr>
      <w:tr w:rsidR="00B50050" w14:paraId="4034F52D" w14:textId="77777777" w:rsidTr="00195548">
        <w:tc>
          <w:tcPr>
            <w:tcW w:w="3500" w:type="dxa"/>
          </w:tcPr>
          <w:p w14:paraId="2A5A0A43" w14:textId="77777777" w:rsidR="00B50050" w:rsidRDefault="00B50050" w:rsidP="0088127C">
            <w:pPr>
              <w:pStyle w:val="OtherTableBody"/>
            </w:pPr>
            <w:r>
              <w:t>Policy Number Pattern</w:t>
            </w:r>
          </w:p>
        </w:tc>
        <w:tc>
          <w:tcPr>
            <w:tcW w:w="700" w:type="dxa"/>
          </w:tcPr>
          <w:p w14:paraId="5B487E29" w14:textId="77777777" w:rsidR="00B50050" w:rsidRDefault="00B50050" w:rsidP="0088127C">
            <w:pPr>
              <w:pStyle w:val="OtherTableBody"/>
            </w:pPr>
            <w:r>
              <w:t>03466</w:t>
            </w:r>
          </w:p>
        </w:tc>
        <w:tc>
          <w:tcPr>
            <w:tcW w:w="600" w:type="dxa"/>
          </w:tcPr>
          <w:p w14:paraId="071CD239" w14:textId="77777777" w:rsidR="00B50050" w:rsidRDefault="00B50050" w:rsidP="0088127C">
            <w:pPr>
              <w:pStyle w:val="OtherTableBody"/>
            </w:pPr>
            <w:r>
              <w:t>PM1</w:t>
            </w:r>
          </w:p>
        </w:tc>
        <w:tc>
          <w:tcPr>
            <w:tcW w:w="600" w:type="dxa"/>
          </w:tcPr>
          <w:p w14:paraId="77B99AB0" w14:textId="77777777" w:rsidR="00B50050" w:rsidRDefault="00B50050" w:rsidP="0088127C">
            <w:pPr>
              <w:pStyle w:val="OtherTableBody"/>
            </w:pPr>
            <w:r>
              <w:t>23</w:t>
            </w:r>
          </w:p>
        </w:tc>
        <w:tc>
          <w:tcPr>
            <w:tcW w:w="600" w:type="dxa"/>
          </w:tcPr>
          <w:p w14:paraId="267044CE" w14:textId="77777777" w:rsidR="00B50050" w:rsidRDefault="00B50050" w:rsidP="0088127C">
            <w:pPr>
              <w:pStyle w:val="OtherTableBody"/>
            </w:pPr>
            <w:r>
              <w:t>..</w:t>
            </w:r>
          </w:p>
        </w:tc>
        <w:tc>
          <w:tcPr>
            <w:tcW w:w="600" w:type="dxa"/>
          </w:tcPr>
          <w:p w14:paraId="3C0C57D8" w14:textId="77777777" w:rsidR="00B50050" w:rsidRDefault="00B50050" w:rsidP="0088127C">
            <w:pPr>
              <w:pStyle w:val="OtherTableBody"/>
            </w:pPr>
          </w:p>
        </w:tc>
        <w:tc>
          <w:tcPr>
            <w:tcW w:w="600" w:type="dxa"/>
          </w:tcPr>
          <w:p w14:paraId="4092DE79" w14:textId="77777777" w:rsidR="00B50050" w:rsidRDefault="00B50050" w:rsidP="0088127C">
            <w:pPr>
              <w:pStyle w:val="OtherTableBody"/>
            </w:pPr>
            <w:r>
              <w:t>ST</w:t>
            </w:r>
          </w:p>
        </w:tc>
        <w:tc>
          <w:tcPr>
            <w:tcW w:w="700" w:type="dxa"/>
          </w:tcPr>
          <w:p w14:paraId="5D6D9C1A" w14:textId="77777777" w:rsidR="00B50050" w:rsidRDefault="00B50050" w:rsidP="0088127C">
            <w:pPr>
              <w:pStyle w:val="OtherTableBody"/>
            </w:pPr>
          </w:p>
        </w:tc>
        <w:tc>
          <w:tcPr>
            <w:tcW w:w="600" w:type="dxa"/>
          </w:tcPr>
          <w:p w14:paraId="510A6A9C" w14:textId="77777777" w:rsidR="00B50050" w:rsidRDefault="00B50050" w:rsidP="0088127C">
            <w:pPr>
              <w:pStyle w:val="OtherTableBody"/>
            </w:pPr>
          </w:p>
        </w:tc>
        <w:tc>
          <w:tcPr>
            <w:tcW w:w="900" w:type="dxa"/>
          </w:tcPr>
          <w:p w14:paraId="17A8C25C" w14:textId="77777777" w:rsidR="00B50050" w:rsidRDefault="00B50050" w:rsidP="0088127C">
            <w:pPr>
              <w:pStyle w:val="OtherTableBody"/>
            </w:pPr>
            <w:r>
              <w:t>8.8.17.23</w:t>
            </w:r>
          </w:p>
        </w:tc>
      </w:tr>
      <w:tr w:rsidR="00B50050" w14:paraId="63122295" w14:textId="77777777" w:rsidTr="00195548">
        <w:tc>
          <w:tcPr>
            <w:tcW w:w="3500" w:type="dxa"/>
          </w:tcPr>
          <w:p w14:paraId="4AAE8A33" w14:textId="77777777" w:rsidR="00B50050" w:rsidRDefault="00B50050" w:rsidP="0088127C">
            <w:pPr>
              <w:pStyle w:val="OtherTableBody"/>
            </w:pPr>
            <w:r>
              <w:t xml:space="preserve">Policy Scope </w:t>
            </w:r>
          </w:p>
        </w:tc>
        <w:tc>
          <w:tcPr>
            <w:tcW w:w="700" w:type="dxa"/>
          </w:tcPr>
          <w:p w14:paraId="24F8B1FA" w14:textId="77777777" w:rsidR="00B50050" w:rsidRDefault="00B50050" w:rsidP="0088127C">
            <w:pPr>
              <w:pStyle w:val="OtherTableBody"/>
            </w:pPr>
            <w:r>
              <w:t>00799</w:t>
            </w:r>
          </w:p>
        </w:tc>
        <w:tc>
          <w:tcPr>
            <w:tcW w:w="600" w:type="dxa"/>
          </w:tcPr>
          <w:p w14:paraId="73D0896D" w14:textId="77777777" w:rsidR="00B50050" w:rsidRDefault="00B50050" w:rsidP="0088127C">
            <w:pPr>
              <w:pStyle w:val="OtherTableBody"/>
            </w:pPr>
            <w:r>
              <w:t>IN2</w:t>
            </w:r>
          </w:p>
        </w:tc>
        <w:tc>
          <w:tcPr>
            <w:tcW w:w="600" w:type="dxa"/>
          </w:tcPr>
          <w:p w14:paraId="223510FD" w14:textId="77777777" w:rsidR="00B50050" w:rsidRDefault="00B50050" w:rsidP="0088127C">
            <w:pPr>
              <w:pStyle w:val="OtherTableBody"/>
            </w:pPr>
            <w:r>
              <w:t>59</w:t>
            </w:r>
          </w:p>
        </w:tc>
        <w:tc>
          <w:tcPr>
            <w:tcW w:w="600" w:type="dxa"/>
          </w:tcPr>
          <w:p w14:paraId="68D96D16" w14:textId="77777777" w:rsidR="00B50050" w:rsidRDefault="00B50050" w:rsidP="0088127C">
            <w:pPr>
              <w:pStyle w:val="OtherTableBody"/>
            </w:pPr>
            <w:r>
              <w:t>..</w:t>
            </w:r>
          </w:p>
        </w:tc>
        <w:tc>
          <w:tcPr>
            <w:tcW w:w="600" w:type="dxa"/>
          </w:tcPr>
          <w:p w14:paraId="783AC127" w14:textId="77777777" w:rsidR="00B50050" w:rsidRDefault="00B50050" w:rsidP="0088127C">
            <w:pPr>
              <w:pStyle w:val="OtherTableBody"/>
            </w:pPr>
          </w:p>
        </w:tc>
        <w:tc>
          <w:tcPr>
            <w:tcW w:w="600" w:type="dxa"/>
          </w:tcPr>
          <w:p w14:paraId="0110DF0C" w14:textId="77777777" w:rsidR="00B50050" w:rsidRDefault="00B50050" w:rsidP="0088127C">
            <w:pPr>
              <w:pStyle w:val="OtherTableBody"/>
            </w:pPr>
            <w:r>
              <w:t>CWE</w:t>
            </w:r>
          </w:p>
        </w:tc>
        <w:tc>
          <w:tcPr>
            <w:tcW w:w="700" w:type="dxa"/>
          </w:tcPr>
          <w:p w14:paraId="7F4975CB" w14:textId="77777777" w:rsidR="00B50050" w:rsidRDefault="00B50050" w:rsidP="0088127C">
            <w:pPr>
              <w:pStyle w:val="OtherTableBody"/>
            </w:pPr>
          </w:p>
        </w:tc>
        <w:tc>
          <w:tcPr>
            <w:tcW w:w="600" w:type="dxa"/>
          </w:tcPr>
          <w:p w14:paraId="4038F3EB" w14:textId="77777777" w:rsidR="00B50050" w:rsidRDefault="00B50050" w:rsidP="0088127C">
            <w:pPr>
              <w:pStyle w:val="OtherTableBody"/>
            </w:pPr>
            <w:r>
              <w:t>0312</w:t>
            </w:r>
          </w:p>
        </w:tc>
        <w:tc>
          <w:tcPr>
            <w:tcW w:w="900" w:type="dxa"/>
          </w:tcPr>
          <w:p w14:paraId="63F25775" w14:textId="77777777" w:rsidR="00B50050" w:rsidRDefault="00B50050" w:rsidP="0088127C">
            <w:pPr>
              <w:pStyle w:val="OtherTableBody"/>
            </w:pPr>
            <w:r>
              <w:t>6.5.7.59</w:t>
            </w:r>
          </w:p>
        </w:tc>
      </w:tr>
      <w:tr w:rsidR="00B50050" w14:paraId="086677A0" w14:textId="77777777" w:rsidTr="00195548">
        <w:tc>
          <w:tcPr>
            <w:tcW w:w="3500" w:type="dxa"/>
          </w:tcPr>
          <w:p w14:paraId="49C58A5E" w14:textId="77777777" w:rsidR="00B50050" w:rsidRDefault="00B50050" w:rsidP="0088127C">
            <w:pPr>
              <w:pStyle w:val="OtherTableBody"/>
            </w:pPr>
            <w:r>
              <w:t xml:space="preserve">Policy Source </w:t>
            </w:r>
          </w:p>
        </w:tc>
        <w:tc>
          <w:tcPr>
            <w:tcW w:w="700" w:type="dxa"/>
          </w:tcPr>
          <w:p w14:paraId="3A5A02A1" w14:textId="77777777" w:rsidR="00B50050" w:rsidRDefault="00B50050" w:rsidP="0088127C">
            <w:pPr>
              <w:pStyle w:val="OtherTableBody"/>
            </w:pPr>
            <w:r>
              <w:t>00800</w:t>
            </w:r>
          </w:p>
        </w:tc>
        <w:tc>
          <w:tcPr>
            <w:tcW w:w="600" w:type="dxa"/>
          </w:tcPr>
          <w:p w14:paraId="2A23A318" w14:textId="77777777" w:rsidR="00B50050" w:rsidRDefault="00B50050" w:rsidP="0088127C">
            <w:pPr>
              <w:pStyle w:val="OtherTableBody"/>
            </w:pPr>
            <w:r>
              <w:t>IN2</w:t>
            </w:r>
          </w:p>
        </w:tc>
        <w:tc>
          <w:tcPr>
            <w:tcW w:w="600" w:type="dxa"/>
          </w:tcPr>
          <w:p w14:paraId="3434A9EF" w14:textId="77777777" w:rsidR="00B50050" w:rsidRDefault="00B50050" w:rsidP="0088127C">
            <w:pPr>
              <w:pStyle w:val="OtherTableBody"/>
            </w:pPr>
            <w:r>
              <w:t>60</w:t>
            </w:r>
          </w:p>
        </w:tc>
        <w:tc>
          <w:tcPr>
            <w:tcW w:w="600" w:type="dxa"/>
          </w:tcPr>
          <w:p w14:paraId="636803F9" w14:textId="77777777" w:rsidR="00B50050" w:rsidRDefault="00B50050" w:rsidP="0088127C">
            <w:pPr>
              <w:pStyle w:val="OtherTableBody"/>
            </w:pPr>
            <w:r>
              <w:t>..</w:t>
            </w:r>
          </w:p>
        </w:tc>
        <w:tc>
          <w:tcPr>
            <w:tcW w:w="600" w:type="dxa"/>
          </w:tcPr>
          <w:p w14:paraId="286D529B" w14:textId="77777777" w:rsidR="00B50050" w:rsidRDefault="00B50050" w:rsidP="0088127C">
            <w:pPr>
              <w:pStyle w:val="OtherTableBody"/>
            </w:pPr>
          </w:p>
        </w:tc>
        <w:tc>
          <w:tcPr>
            <w:tcW w:w="600" w:type="dxa"/>
          </w:tcPr>
          <w:p w14:paraId="0506D469" w14:textId="77777777" w:rsidR="00B50050" w:rsidRDefault="00B50050" w:rsidP="0088127C">
            <w:pPr>
              <w:pStyle w:val="OtherTableBody"/>
            </w:pPr>
            <w:r>
              <w:t>CWE</w:t>
            </w:r>
          </w:p>
        </w:tc>
        <w:tc>
          <w:tcPr>
            <w:tcW w:w="700" w:type="dxa"/>
          </w:tcPr>
          <w:p w14:paraId="720F7A49" w14:textId="77777777" w:rsidR="00B50050" w:rsidRDefault="00B50050" w:rsidP="0088127C">
            <w:pPr>
              <w:pStyle w:val="OtherTableBody"/>
            </w:pPr>
          </w:p>
        </w:tc>
        <w:tc>
          <w:tcPr>
            <w:tcW w:w="600" w:type="dxa"/>
          </w:tcPr>
          <w:p w14:paraId="56D340EC" w14:textId="77777777" w:rsidR="00B50050" w:rsidRDefault="00B50050" w:rsidP="0088127C">
            <w:pPr>
              <w:pStyle w:val="OtherTableBody"/>
            </w:pPr>
            <w:r>
              <w:t>0313</w:t>
            </w:r>
          </w:p>
        </w:tc>
        <w:tc>
          <w:tcPr>
            <w:tcW w:w="900" w:type="dxa"/>
          </w:tcPr>
          <w:p w14:paraId="016E8810" w14:textId="77777777" w:rsidR="00B50050" w:rsidRDefault="00B50050" w:rsidP="0088127C">
            <w:pPr>
              <w:pStyle w:val="OtherTableBody"/>
            </w:pPr>
            <w:r>
              <w:t>6.5.7.60</w:t>
            </w:r>
          </w:p>
        </w:tc>
      </w:tr>
      <w:tr w:rsidR="00B50050" w14:paraId="483A3966" w14:textId="77777777" w:rsidTr="00195548">
        <w:tc>
          <w:tcPr>
            <w:tcW w:w="3500" w:type="dxa"/>
          </w:tcPr>
          <w:p w14:paraId="5E07F63D" w14:textId="77777777" w:rsidR="00B50050" w:rsidRDefault="00B50050" w:rsidP="0088127C">
            <w:pPr>
              <w:pStyle w:val="OtherTableBody"/>
            </w:pPr>
            <w:r>
              <w:t>Policy Type/Amount</w:t>
            </w:r>
          </w:p>
        </w:tc>
        <w:tc>
          <w:tcPr>
            <w:tcW w:w="700" w:type="dxa"/>
          </w:tcPr>
          <w:p w14:paraId="727E6194" w14:textId="77777777" w:rsidR="00B50050" w:rsidRDefault="00B50050" w:rsidP="0088127C">
            <w:pPr>
              <w:pStyle w:val="OtherTableBody"/>
            </w:pPr>
            <w:r>
              <w:t>00500</w:t>
            </w:r>
          </w:p>
        </w:tc>
        <w:tc>
          <w:tcPr>
            <w:tcW w:w="600" w:type="dxa"/>
          </w:tcPr>
          <w:p w14:paraId="757263FF" w14:textId="77777777" w:rsidR="00B50050" w:rsidRDefault="00B50050" w:rsidP="0088127C">
            <w:pPr>
              <w:pStyle w:val="OtherTableBody"/>
            </w:pPr>
            <w:r>
              <w:t>IN2</w:t>
            </w:r>
          </w:p>
        </w:tc>
        <w:tc>
          <w:tcPr>
            <w:tcW w:w="600" w:type="dxa"/>
          </w:tcPr>
          <w:p w14:paraId="407329F1" w14:textId="77777777" w:rsidR="00B50050" w:rsidRDefault="00B50050" w:rsidP="0088127C">
            <w:pPr>
              <w:pStyle w:val="OtherTableBody"/>
            </w:pPr>
            <w:r>
              <w:t>29</w:t>
            </w:r>
          </w:p>
        </w:tc>
        <w:tc>
          <w:tcPr>
            <w:tcW w:w="600" w:type="dxa"/>
          </w:tcPr>
          <w:p w14:paraId="1D1CE994" w14:textId="77777777" w:rsidR="00B50050" w:rsidRDefault="00B50050" w:rsidP="0088127C">
            <w:pPr>
              <w:pStyle w:val="OtherTableBody"/>
            </w:pPr>
            <w:r>
              <w:t>..</w:t>
            </w:r>
          </w:p>
        </w:tc>
        <w:tc>
          <w:tcPr>
            <w:tcW w:w="600" w:type="dxa"/>
          </w:tcPr>
          <w:p w14:paraId="7939A33C" w14:textId="77777777" w:rsidR="00B50050" w:rsidRDefault="00B50050" w:rsidP="0088127C">
            <w:pPr>
              <w:pStyle w:val="OtherTableBody"/>
            </w:pPr>
          </w:p>
        </w:tc>
        <w:tc>
          <w:tcPr>
            <w:tcW w:w="600" w:type="dxa"/>
          </w:tcPr>
          <w:p w14:paraId="33383826" w14:textId="77777777" w:rsidR="00B50050" w:rsidRDefault="00B50050" w:rsidP="0088127C">
            <w:pPr>
              <w:pStyle w:val="OtherTableBody"/>
            </w:pPr>
            <w:r>
              <w:t>PTA</w:t>
            </w:r>
          </w:p>
        </w:tc>
        <w:tc>
          <w:tcPr>
            <w:tcW w:w="700" w:type="dxa"/>
          </w:tcPr>
          <w:p w14:paraId="0ECECD52" w14:textId="77777777" w:rsidR="00B50050" w:rsidRDefault="00B50050" w:rsidP="0088127C">
            <w:pPr>
              <w:pStyle w:val="OtherTableBody"/>
            </w:pPr>
            <w:r>
              <w:t>Y</w:t>
            </w:r>
          </w:p>
        </w:tc>
        <w:tc>
          <w:tcPr>
            <w:tcW w:w="600" w:type="dxa"/>
          </w:tcPr>
          <w:p w14:paraId="2EA76927" w14:textId="77777777" w:rsidR="00B50050" w:rsidRDefault="00B50050" w:rsidP="0088127C">
            <w:pPr>
              <w:pStyle w:val="OtherTableBody"/>
            </w:pPr>
          </w:p>
        </w:tc>
        <w:tc>
          <w:tcPr>
            <w:tcW w:w="900" w:type="dxa"/>
          </w:tcPr>
          <w:p w14:paraId="6779D701" w14:textId="77777777" w:rsidR="00B50050" w:rsidRDefault="00B50050" w:rsidP="0088127C">
            <w:pPr>
              <w:pStyle w:val="OtherTableBody"/>
            </w:pPr>
            <w:r>
              <w:t>6.5.7.29</w:t>
            </w:r>
          </w:p>
        </w:tc>
      </w:tr>
      <w:tr w:rsidR="00B50050" w14:paraId="71290098" w14:textId="77777777" w:rsidTr="00195548">
        <w:tc>
          <w:tcPr>
            <w:tcW w:w="3500" w:type="dxa"/>
          </w:tcPr>
          <w:p w14:paraId="7CB8D771" w14:textId="77777777" w:rsidR="00B50050" w:rsidRDefault="00B50050" w:rsidP="0088127C">
            <w:pPr>
              <w:pStyle w:val="OtherTableBody"/>
            </w:pPr>
            <w:r>
              <w:t>Pool Size</w:t>
            </w:r>
          </w:p>
        </w:tc>
        <w:tc>
          <w:tcPr>
            <w:tcW w:w="700" w:type="dxa"/>
          </w:tcPr>
          <w:p w14:paraId="5A2DFEA3" w14:textId="77777777" w:rsidR="00B50050" w:rsidRDefault="00B50050" w:rsidP="0088127C">
            <w:pPr>
              <w:pStyle w:val="OtherTableBody"/>
            </w:pPr>
            <w:r>
              <w:t>03493</w:t>
            </w:r>
          </w:p>
        </w:tc>
        <w:tc>
          <w:tcPr>
            <w:tcW w:w="600" w:type="dxa"/>
          </w:tcPr>
          <w:p w14:paraId="318EA555" w14:textId="77777777" w:rsidR="00B50050" w:rsidRDefault="00B50050" w:rsidP="0088127C">
            <w:pPr>
              <w:pStyle w:val="OtherTableBody"/>
            </w:pPr>
            <w:r>
              <w:t>TCD</w:t>
            </w:r>
          </w:p>
        </w:tc>
        <w:tc>
          <w:tcPr>
            <w:tcW w:w="600" w:type="dxa"/>
          </w:tcPr>
          <w:p w14:paraId="486979DB" w14:textId="77777777" w:rsidR="00B50050" w:rsidRDefault="00B50050" w:rsidP="0088127C">
            <w:pPr>
              <w:pStyle w:val="OtherTableBody"/>
            </w:pPr>
            <w:r>
              <w:t>10</w:t>
            </w:r>
          </w:p>
        </w:tc>
        <w:tc>
          <w:tcPr>
            <w:tcW w:w="600" w:type="dxa"/>
          </w:tcPr>
          <w:p w14:paraId="1174A772" w14:textId="77777777" w:rsidR="00B50050" w:rsidRDefault="00B50050" w:rsidP="0088127C">
            <w:pPr>
              <w:pStyle w:val="OtherTableBody"/>
            </w:pPr>
            <w:r>
              <w:t>..</w:t>
            </w:r>
          </w:p>
        </w:tc>
        <w:tc>
          <w:tcPr>
            <w:tcW w:w="600" w:type="dxa"/>
          </w:tcPr>
          <w:p w14:paraId="43486E92" w14:textId="77777777" w:rsidR="00B50050" w:rsidRDefault="00B50050" w:rsidP="0088127C">
            <w:pPr>
              <w:pStyle w:val="OtherTableBody"/>
            </w:pPr>
          </w:p>
        </w:tc>
        <w:tc>
          <w:tcPr>
            <w:tcW w:w="600" w:type="dxa"/>
          </w:tcPr>
          <w:p w14:paraId="4CC6ACAF" w14:textId="77777777" w:rsidR="00B50050" w:rsidRDefault="00B50050" w:rsidP="0088127C">
            <w:pPr>
              <w:pStyle w:val="OtherTableBody"/>
            </w:pPr>
            <w:r>
              <w:t>NM</w:t>
            </w:r>
          </w:p>
        </w:tc>
        <w:tc>
          <w:tcPr>
            <w:tcW w:w="700" w:type="dxa"/>
          </w:tcPr>
          <w:p w14:paraId="7CDB80A6" w14:textId="77777777" w:rsidR="00B50050" w:rsidRDefault="00B50050" w:rsidP="0088127C">
            <w:pPr>
              <w:pStyle w:val="OtherTableBody"/>
            </w:pPr>
          </w:p>
        </w:tc>
        <w:tc>
          <w:tcPr>
            <w:tcW w:w="600" w:type="dxa"/>
          </w:tcPr>
          <w:p w14:paraId="0BE360A9" w14:textId="77777777" w:rsidR="00B50050" w:rsidRDefault="00B50050" w:rsidP="0088127C">
            <w:pPr>
              <w:pStyle w:val="OtherTableBody"/>
            </w:pPr>
          </w:p>
        </w:tc>
        <w:tc>
          <w:tcPr>
            <w:tcW w:w="900" w:type="dxa"/>
          </w:tcPr>
          <w:p w14:paraId="2CFFECB7" w14:textId="77777777" w:rsidR="00B50050" w:rsidRDefault="00B50050" w:rsidP="0088127C">
            <w:pPr>
              <w:pStyle w:val="OtherTableBody"/>
            </w:pPr>
            <w:r>
              <w:t>13.4.10.10</w:t>
            </w:r>
          </w:p>
        </w:tc>
      </w:tr>
      <w:tr w:rsidR="00B50050" w14:paraId="6A66DD74" w14:textId="77777777" w:rsidTr="00195548">
        <w:tc>
          <w:tcPr>
            <w:tcW w:w="3500" w:type="dxa"/>
          </w:tcPr>
          <w:p w14:paraId="4D08B86F" w14:textId="77777777" w:rsidR="00B50050" w:rsidRDefault="00B50050" w:rsidP="0088127C">
            <w:pPr>
              <w:pStyle w:val="OtherTableBody"/>
            </w:pPr>
            <w:r>
              <w:t>Portable Device Indicator</w:t>
            </w:r>
          </w:p>
        </w:tc>
        <w:tc>
          <w:tcPr>
            <w:tcW w:w="700" w:type="dxa"/>
          </w:tcPr>
          <w:p w14:paraId="629865D8" w14:textId="77777777" w:rsidR="00B50050" w:rsidRDefault="00B50050" w:rsidP="0088127C">
            <w:pPr>
              <w:pStyle w:val="OtherTableBody"/>
            </w:pPr>
            <w:r>
              <w:t>00600</w:t>
            </w:r>
          </w:p>
        </w:tc>
        <w:tc>
          <w:tcPr>
            <w:tcW w:w="600" w:type="dxa"/>
          </w:tcPr>
          <w:p w14:paraId="0B88026A" w14:textId="77777777" w:rsidR="00B50050" w:rsidRDefault="00B50050" w:rsidP="0088127C">
            <w:pPr>
              <w:pStyle w:val="OtherTableBody"/>
            </w:pPr>
            <w:r>
              <w:t>OM1</w:t>
            </w:r>
          </w:p>
        </w:tc>
        <w:tc>
          <w:tcPr>
            <w:tcW w:w="600" w:type="dxa"/>
          </w:tcPr>
          <w:p w14:paraId="7BD1420B" w14:textId="77777777" w:rsidR="00B50050" w:rsidRDefault="00B50050" w:rsidP="0088127C">
            <w:pPr>
              <w:pStyle w:val="OtherTableBody"/>
            </w:pPr>
            <w:r>
              <w:t>15</w:t>
            </w:r>
          </w:p>
        </w:tc>
        <w:tc>
          <w:tcPr>
            <w:tcW w:w="600" w:type="dxa"/>
          </w:tcPr>
          <w:p w14:paraId="25DFA046" w14:textId="77777777" w:rsidR="00B50050" w:rsidRDefault="00B50050" w:rsidP="0088127C">
            <w:pPr>
              <w:pStyle w:val="OtherTableBody"/>
            </w:pPr>
            <w:r>
              <w:t>1..1</w:t>
            </w:r>
          </w:p>
        </w:tc>
        <w:tc>
          <w:tcPr>
            <w:tcW w:w="600" w:type="dxa"/>
          </w:tcPr>
          <w:p w14:paraId="0F147613" w14:textId="77777777" w:rsidR="00B50050" w:rsidRDefault="00B50050" w:rsidP="0088127C">
            <w:pPr>
              <w:pStyle w:val="OtherTableBody"/>
            </w:pPr>
          </w:p>
        </w:tc>
        <w:tc>
          <w:tcPr>
            <w:tcW w:w="600" w:type="dxa"/>
          </w:tcPr>
          <w:p w14:paraId="1F0265CF" w14:textId="77777777" w:rsidR="00B50050" w:rsidRDefault="00B50050" w:rsidP="0088127C">
            <w:pPr>
              <w:pStyle w:val="OtherTableBody"/>
            </w:pPr>
            <w:r>
              <w:t>ID</w:t>
            </w:r>
          </w:p>
        </w:tc>
        <w:tc>
          <w:tcPr>
            <w:tcW w:w="700" w:type="dxa"/>
          </w:tcPr>
          <w:p w14:paraId="3A0884CD" w14:textId="77777777" w:rsidR="00B50050" w:rsidRDefault="00B50050" w:rsidP="0088127C">
            <w:pPr>
              <w:pStyle w:val="OtherTableBody"/>
            </w:pPr>
          </w:p>
        </w:tc>
        <w:tc>
          <w:tcPr>
            <w:tcW w:w="600" w:type="dxa"/>
          </w:tcPr>
          <w:p w14:paraId="73DB74B3" w14:textId="77777777" w:rsidR="00B50050" w:rsidRDefault="00B50050" w:rsidP="0088127C">
            <w:pPr>
              <w:pStyle w:val="OtherTableBody"/>
            </w:pPr>
            <w:r>
              <w:t>0136</w:t>
            </w:r>
          </w:p>
        </w:tc>
        <w:tc>
          <w:tcPr>
            <w:tcW w:w="900" w:type="dxa"/>
          </w:tcPr>
          <w:p w14:paraId="4518FB20" w14:textId="77777777" w:rsidR="00B50050" w:rsidRDefault="00B50050" w:rsidP="0088127C">
            <w:pPr>
              <w:pStyle w:val="OtherTableBody"/>
            </w:pPr>
            <w:r>
              <w:t>8.8.9.15</w:t>
            </w:r>
          </w:p>
        </w:tc>
      </w:tr>
      <w:tr w:rsidR="00B50050" w14:paraId="0B8AE60E" w14:textId="77777777" w:rsidTr="00195548">
        <w:tc>
          <w:tcPr>
            <w:tcW w:w="3500" w:type="dxa"/>
          </w:tcPr>
          <w:p w14:paraId="074A9B63" w14:textId="77777777" w:rsidR="00B50050" w:rsidRDefault="00B50050" w:rsidP="0088127C">
            <w:pPr>
              <w:pStyle w:val="OtherTableBody"/>
            </w:pPr>
            <w:r>
              <w:t xml:space="preserve">Position in Carrier </w:t>
            </w:r>
          </w:p>
        </w:tc>
        <w:tc>
          <w:tcPr>
            <w:tcW w:w="700" w:type="dxa"/>
          </w:tcPr>
          <w:p w14:paraId="5437DC30" w14:textId="77777777" w:rsidR="00B50050" w:rsidRDefault="00B50050" w:rsidP="0088127C">
            <w:pPr>
              <w:pStyle w:val="OtherTableBody"/>
            </w:pPr>
            <w:r>
              <w:t>01338</w:t>
            </w:r>
          </w:p>
        </w:tc>
        <w:tc>
          <w:tcPr>
            <w:tcW w:w="600" w:type="dxa"/>
          </w:tcPr>
          <w:p w14:paraId="7E06F241" w14:textId="77777777" w:rsidR="00B50050" w:rsidRDefault="00B50050" w:rsidP="0088127C">
            <w:pPr>
              <w:pStyle w:val="OtherTableBody"/>
            </w:pPr>
            <w:r>
              <w:t>SAC</w:t>
            </w:r>
          </w:p>
        </w:tc>
        <w:tc>
          <w:tcPr>
            <w:tcW w:w="600" w:type="dxa"/>
          </w:tcPr>
          <w:p w14:paraId="6B889921" w14:textId="77777777" w:rsidR="00B50050" w:rsidRDefault="00B50050" w:rsidP="0088127C">
            <w:pPr>
              <w:pStyle w:val="OtherTableBody"/>
            </w:pPr>
            <w:r>
              <w:t>11</w:t>
            </w:r>
          </w:p>
        </w:tc>
        <w:tc>
          <w:tcPr>
            <w:tcW w:w="600" w:type="dxa"/>
          </w:tcPr>
          <w:p w14:paraId="72676805" w14:textId="77777777" w:rsidR="00B50050" w:rsidRDefault="00B50050" w:rsidP="0088127C">
            <w:pPr>
              <w:pStyle w:val="OtherTableBody"/>
            </w:pPr>
            <w:r>
              <w:t>..</w:t>
            </w:r>
          </w:p>
        </w:tc>
        <w:tc>
          <w:tcPr>
            <w:tcW w:w="600" w:type="dxa"/>
          </w:tcPr>
          <w:p w14:paraId="040E6A5A" w14:textId="77777777" w:rsidR="00B50050" w:rsidRDefault="00B50050" w:rsidP="0088127C">
            <w:pPr>
              <w:pStyle w:val="OtherTableBody"/>
            </w:pPr>
          </w:p>
        </w:tc>
        <w:tc>
          <w:tcPr>
            <w:tcW w:w="600" w:type="dxa"/>
          </w:tcPr>
          <w:p w14:paraId="3812ACC7" w14:textId="77777777" w:rsidR="00B50050" w:rsidRDefault="00B50050" w:rsidP="0088127C">
            <w:pPr>
              <w:pStyle w:val="OtherTableBody"/>
            </w:pPr>
            <w:r>
              <w:t>NA</w:t>
            </w:r>
          </w:p>
        </w:tc>
        <w:tc>
          <w:tcPr>
            <w:tcW w:w="700" w:type="dxa"/>
          </w:tcPr>
          <w:p w14:paraId="3F7B1CF8" w14:textId="77777777" w:rsidR="00B50050" w:rsidRDefault="00B50050" w:rsidP="0088127C">
            <w:pPr>
              <w:pStyle w:val="OtherTableBody"/>
            </w:pPr>
          </w:p>
        </w:tc>
        <w:tc>
          <w:tcPr>
            <w:tcW w:w="600" w:type="dxa"/>
          </w:tcPr>
          <w:p w14:paraId="7113254A" w14:textId="77777777" w:rsidR="00B50050" w:rsidRDefault="00B50050" w:rsidP="0088127C">
            <w:pPr>
              <w:pStyle w:val="OtherTableBody"/>
            </w:pPr>
          </w:p>
        </w:tc>
        <w:tc>
          <w:tcPr>
            <w:tcW w:w="900" w:type="dxa"/>
          </w:tcPr>
          <w:p w14:paraId="068A87DD" w14:textId="77777777" w:rsidR="00B50050" w:rsidRDefault="00B50050" w:rsidP="0088127C">
            <w:pPr>
              <w:pStyle w:val="OtherTableBody"/>
            </w:pPr>
            <w:r>
              <w:t>13.4.3.11</w:t>
            </w:r>
          </w:p>
        </w:tc>
      </w:tr>
      <w:tr w:rsidR="00B50050" w14:paraId="780B67DF" w14:textId="77777777" w:rsidTr="00195548">
        <w:tc>
          <w:tcPr>
            <w:tcW w:w="3500" w:type="dxa"/>
          </w:tcPr>
          <w:p w14:paraId="6AA86679" w14:textId="77777777" w:rsidR="00B50050" w:rsidRDefault="00B50050" w:rsidP="0088127C">
            <w:pPr>
              <w:pStyle w:val="OtherTableBody"/>
            </w:pPr>
            <w:r>
              <w:t>Position in Parent Package</w:t>
            </w:r>
          </w:p>
        </w:tc>
        <w:tc>
          <w:tcPr>
            <w:tcW w:w="700" w:type="dxa"/>
          </w:tcPr>
          <w:p w14:paraId="5970236C" w14:textId="77777777" w:rsidR="00B50050" w:rsidRDefault="00B50050" w:rsidP="0088127C">
            <w:pPr>
              <w:pStyle w:val="OtherTableBody"/>
            </w:pPr>
            <w:r>
              <w:t>02353</w:t>
            </w:r>
          </w:p>
        </w:tc>
        <w:tc>
          <w:tcPr>
            <w:tcW w:w="600" w:type="dxa"/>
          </w:tcPr>
          <w:p w14:paraId="3E0BBC8D" w14:textId="77777777" w:rsidR="00B50050" w:rsidRDefault="00B50050" w:rsidP="0088127C">
            <w:pPr>
              <w:pStyle w:val="OtherTableBody"/>
            </w:pPr>
            <w:r>
              <w:t>PAC</w:t>
            </w:r>
          </w:p>
        </w:tc>
        <w:tc>
          <w:tcPr>
            <w:tcW w:w="600" w:type="dxa"/>
          </w:tcPr>
          <w:p w14:paraId="634D50A7" w14:textId="77777777" w:rsidR="00B50050" w:rsidRDefault="00B50050" w:rsidP="0088127C">
            <w:pPr>
              <w:pStyle w:val="OtherTableBody"/>
            </w:pPr>
            <w:r>
              <w:t>4</w:t>
            </w:r>
          </w:p>
        </w:tc>
        <w:tc>
          <w:tcPr>
            <w:tcW w:w="600" w:type="dxa"/>
          </w:tcPr>
          <w:p w14:paraId="281BF1EF" w14:textId="77777777" w:rsidR="00B50050" w:rsidRDefault="00B50050" w:rsidP="0088127C">
            <w:pPr>
              <w:pStyle w:val="OtherTableBody"/>
            </w:pPr>
            <w:r>
              <w:t>..</w:t>
            </w:r>
          </w:p>
        </w:tc>
        <w:tc>
          <w:tcPr>
            <w:tcW w:w="600" w:type="dxa"/>
          </w:tcPr>
          <w:p w14:paraId="531D1A71" w14:textId="77777777" w:rsidR="00B50050" w:rsidRDefault="00B50050" w:rsidP="0088127C">
            <w:pPr>
              <w:pStyle w:val="OtherTableBody"/>
            </w:pPr>
          </w:p>
        </w:tc>
        <w:tc>
          <w:tcPr>
            <w:tcW w:w="600" w:type="dxa"/>
          </w:tcPr>
          <w:p w14:paraId="1E8C38DE" w14:textId="77777777" w:rsidR="00B50050" w:rsidRDefault="00B50050" w:rsidP="0088127C">
            <w:pPr>
              <w:pStyle w:val="OtherTableBody"/>
            </w:pPr>
            <w:r>
              <w:t>NA</w:t>
            </w:r>
          </w:p>
        </w:tc>
        <w:tc>
          <w:tcPr>
            <w:tcW w:w="700" w:type="dxa"/>
          </w:tcPr>
          <w:p w14:paraId="046E71FF" w14:textId="77777777" w:rsidR="00B50050" w:rsidRDefault="00B50050" w:rsidP="0088127C">
            <w:pPr>
              <w:pStyle w:val="OtherTableBody"/>
            </w:pPr>
          </w:p>
        </w:tc>
        <w:tc>
          <w:tcPr>
            <w:tcW w:w="600" w:type="dxa"/>
          </w:tcPr>
          <w:p w14:paraId="1C17F2D8" w14:textId="77777777" w:rsidR="00B50050" w:rsidRDefault="00B50050" w:rsidP="0088127C">
            <w:pPr>
              <w:pStyle w:val="OtherTableBody"/>
            </w:pPr>
          </w:p>
        </w:tc>
        <w:tc>
          <w:tcPr>
            <w:tcW w:w="900" w:type="dxa"/>
          </w:tcPr>
          <w:p w14:paraId="5DCC0C94" w14:textId="77777777" w:rsidR="00B50050" w:rsidRDefault="00B50050" w:rsidP="0088127C">
            <w:pPr>
              <w:pStyle w:val="OtherTableBody"/>
            </w:pPr>
            <w:r>
              <w:t>7.16.3.4</w:t>
            </w:r>
          </w:p>
        </w:tc>
      </w:tr>
      <w:tr w:rsidR="00B50050" w14:paraId="50423150" w14:textId="77777777" w:rsidTr="00195548">
        <w:tc>
          <w:tcPr>
            <w:tcW w:w="3500" w:type="dxa"/>
          </w:tcPr>
          <w:p w14:paraId="689CDB9B" w14:textId="77777777" w:rsidR="00B50050" w:rsidRDefault="00B50050" w:rsidP="0088127C">
            <w:pPr>
              <w:pStyle w:val="OtherTableBody"/>
            </w:pPr>
            <w:r>
              <w:t xml:space="preserve">Position in Tray </w:t>
            </w:r>
          </w:p>
        </w:tc>
        <w:tc>
          <w:tcPr>
            <w:tcW w:w="700" w:type="dxa"/>
          </w:tcPr>
          <w:p w14:paraId="64A1C46A" w14:textId="77777777" w:rsidR="00B50050" w:rsidRDefault="00B50050" w:rsidP="0088127C">
            <w:pPr>
              <w:pStyle w:val="OtherTableBody"/>
            </w:pPr>
            <w:r>
              <w:t>01341</w:t>
            </w:r>
          </w:p>
        </w:tc>
        <w:tc>
          <w:tcPr>
            <w:tcW w:w="600" w:type="dxa"/>
          </w:tcPr>
          <w:p w14:paraId="2CF9010F" w14:textId="77777777" w:rsidR="00B50050" w:rsidRDefault="00B50050" w:rsidP="0088127C">
            <w:pPr>
              <w:pStyle w:val="OtherTableBody"/>
            </w:pPr>
            <w:r>
              <w:t>SAC</w:t>
            </w:r>
          </w:p>
        </w:tc>
        <w:tc>
          <w:tcPr>
            <w:tcW w:w="600" w:type="dxa"/>
          </w:tcPr>
          <w:p w14:paraId="67AA5B29" w14:textId="77777777" w:rsidR="00B50050" w:rsidRDefault="00B50050" w:rsidP="0088127C">
            <w:pPr>
              <w:pStyle w:val="OtherTableBody"/>
            </w:pPr>
            <w:r>
              <w:t>14</w:t>
            </w:r>
          </w:p>
        </w:tc>
        <w:tc>
          <w:tcPr>
            <w:tcW w:w="600" w:type="dxa"/>
          </w:tcPr>
          <w:p w14:paraId="0D783560" w14:textId="77777777" w:rsidR="00B50050" w:rsidRDefault="00B50050" w:rsidP="0088127C">
            <w:pPr>
              <w:pStyle w:val="OtherTableBody"/>
            </w:pPr>
            <w:r>
              <w:t>..</w:t>
            </w:r>
          </w:p>
        </w:tc>
        <w:tc>
          <w:tcPr>
            <w:tcW w:w="600" w:type="dxa"/>
          </w:tcPr>
          <w:p w14:paraId="57A4528E" w14:textId="77777777" w:rsidR="00B50050" w:rsidRDefault="00B50050" w:rsidP="0088127C">
            <w:pPr>
              <w:pStyle w:val="OtherTableBody"/>
            </w:pPr>
          </w:p>
        </w:tc>
        <w:tc>
          <w:tcPr>
            <w:tcW w:w="600" w:type="dxa"/>
          </w:tcPr>
          <w:p w14:paraId="55FFF1A5" w14:textId="77777777" w:rsidR="00B50050" w:rsidRDefault="00B50050" w:rsidP="0088127C">
            <w:pPr>
              <w:pStyle w:val="OtherTableBody"/>
            </w:pPr>
            <w:r>
              <w:t>NA</w:t>
            </w:r>
          </w:p>
        </w:tc>
        <w:tc>
          <w:tcPr>
            <w:tcW w:w="700" w:type="dxa"/>
          </w:tcPr>
          <w:p w14:paraId="56E61B89" w14:textId="77777777" w:rsidR="00B50050" w:rsidRDefault="00B50050" w:rsidP="0088127C">
            <w:pPr>
              <w:pStyle w:val="OtherTableBody"/>
            </w:pPr>
          </w:p>
        </w:tc>
        <w:tc>
          <w:tcPr>
            <w:tcW w:w="600" w:type="dxa"/>
          </w:tcPr>
          <w:p w14:paraId="54BB3361" w14:textId="77777777" w:rsidR="00B50050" w:rsidRDefault="00B50050" w:rsidP="0088127C">
            <w:pPr>
              <w:pStyle w:val="OtherTableBody"/>
            </w:pPr>
          </w:p>
        </w:tc>
        <w:tc>
          <w:tcPr>
            <w:tcW w:w="900" w:type="dxa"/>
          </w:tcPr>
          <w:p w14:paraId="2CAEFD8F" w14:textId="77777777" w:rsidR="00B50050" w:rsidRDefault="00B50050" w:rsidP="0088127C">
            <w:pPr>
              <w:pStyle w:val="OtherTableBody"/>
            </w:pPr>
            <w:r>
              <w:t>13.4.3.14</w:t>
            </w:r>
          </w:p>
        </w:tc>
      </w:tr>
      <w:tr w:rsidR="00B50050" w14:paraId="556D87F8" w14:textId="77777777" w:rsidTr="00195548">
        <w:tc>
          <w:tcPr>
            <w:tcW w:w="3500" w:type="dxa"/>
          </w:tcPr>
          <w:p w14:paraId="166AA627" w14:textId="77777777" w:rsidR="00B50050" w:rsidRDefault="00B50050" w:rsidP="0088127C">
            <w:pPr>
              <w:pStyle w:val="OtherTableBody"/>
            </w:pPr>
            <w:r>
              <w:t>Position on Carrier</w:t>
            </w:r>
          </w:p>
        </w:tc>
        <w:tc>
          <w:tcPr>
            <w:tcW w:w="700" w:type="dxa"/>
          </w:tcPr>
          <w:p w14:paraId="1474E2B7" w14:textId="77777777" w:rsidR="00B50050" w:rsidRDefault="00B50050" w:rsidP="0088127C">
            <w:pPr>
              <w:pStyle w:val="OtherTableBody"/>
            </w:pPr>
            <w:r>
              <w:t>01377</w:t>
            </w:r>
          </w:p>
        </w:tc>
        <w:tc>
          <w:tcPr>
            <w:tcW w:w="600" w:type="dxa"/>
          </w:tcPr>
          <w:p w14:paraId="632A30F7" w14:textId="77777777" w:rsidR="00B50050" w:rsidRDefault="00B50050" w:rsidP="0088127C">
            <w:pPr>
              <w:pStyle w:val="OtherTableBody"/>
            </w:pPr>
            <w:r>
              <w:t>INV</w:t>
            </w:r>
          </w:p>
        </w:tc>
        <w:tc>
          <w:tcPr>
            <w:tcW w:w="600" w:type="dxa"/>
          </w:tcPr>
          <w:p w14:paraId="64A54D31" w14:textId="77777777" w:rsidR="00B50050" w:rsidRDefault="00B50050" w:rsidP="0088127C">
            <w:pPr>
              <w:pStyle w:val="OtherTableBody"/>
            </w:pPr>
            <w:r>
              <w:t>6</w:t>
            </w:r>
          </w:p>
        </w:tc>
        <w:tc>
          <w:tcPr>
            <w:tcW w:w="600" w:type="dxa"/>
          </w:tcPr>
          <w:p w14:paraId="348F4C5C" w14:textId="77777777" w:rsidR="00B50050" w:rsidRDefault="00B50050" w:rsidP="0088127C">
            <w:pPr>
              <w:pStyle w:val="OtherTableBody"/>
            </w:pPr>
            <w:r>
              <w:t>..</w:t>
            </w:r>
          </w:p>
        </w:tc>
        <w:tc>
          <w:tcPr>
            <w:tcW w:w="600" w:type="dxa"/>
          </w:tcPr>
          <w:p w14:paraId="78712D0D" w14:textId="77777777" w:rsidR="00B50050" w:rsidRDefault="00B50050" w:rsidP="0088127C">
            <w:pPr>
              <w:pStyle w:val="OtherTableBody"/>
            </w:pPr>
          </w:p>
        </w:tc>
        <w:tc>
          <w:tcPr>
            <w:tcW w:w="600" w:type="dxa"/>
          </w:tcPr>
          <w:p w14:paraId="28DA3E71" w14:textId="77777777" w:rsidR="00B50050" w:rsidRDefault="00B50050" w:rsidP="0088127C">
            <w:pPr>
              <w:pStyle w:val="OtherTableBody"/>
            </w:pPr>
            <w:r>
              <w:t>CWE</w:t>
            </w:r>
          </w:p>
        </w:tc>
        <w:tc>
          <w:tcPr>
            <w:tcW w:w="700" w:type="dxa"/>
          </w:tcPr>
          <w:p w14:paraId="579A2C1F" w14:textId="77777777" w:rsidR="00B50050" w:rsidRDefault="00B50050" w:rsidP="0088127C">
            <w:pPr>
              <w:pStyle w:val="OtherTableBody"/>
            </w:pPr>
          </w:p>
        </w:tc>
        <w:tc>
          <w:tcPr>
            <w:tcW w:w="600" w:type="dxa"/>
          </w:tcPr>
          <w:p w14:paraId="509B8E82" w14:textId="77777777" w:rsidR="00B50050" w:rsidRDefault="00B50050" w:rsidP="0088127C">
            <w:pPr>
              <w:pStyle w:val="OtherTableBody"/>
            </w:pPr>
            <w:r>
              <w:t>0601</w:t>
            </w:r>
          </w:p>
        </w:tc>
        <w:tc>
          <w:tcPr>
            <w:tcW w:w="900" w:type="dxa"/>
          </w:tcPr>
          <w:p w14:paraId="7AB6E49E" w14:textId="77777777" w:rsidR="00B50050" w:rsidRDefault="00B50050" w:rsidP="0088127C">
            <w:pPr>
              <w:pStyle w:val="OtherTableBody"/>
            </w:pPr>
            <w:r>
              <w:t>13.4.4.6</w:t>
            </w:r>
          </w:p>
        </w:tc>
      </w:tr>
      <w:tr w:rsidR="00B50050" w14:paraId="6F789C93" w14:textId="77777777" w:rsidTr="00195548">
        <w:tc>
          <w:tcPr>
            <w:tcW w:w="3500" w:type="dxa"/>
          </w:tcPr>
          <w:p w14:paraId="6606179F" w14:textId="77777777" w:rsidR="00B50050" w:rsidRDefault="00B50050" w:rsidP="0088127C">
            <w:pPr>
              <w:pStyle w:val="OtherTableBody"/>
            </w:pPr>
            <w:r>
              <w:t>Practitioner Category</w:t>
            </w:r>
          </w:p>
        </w:tc>
        <w:tc>
          <w:tcPr>
            <w:tcW w:w="700" w:type="dxa"/>
          </w:tcPr>
          <w:p w14:paraId="12C5297F" w14:textId="77777777" w:rsidR="00B50050" w:rsidRDefault="00B50050" w:rsidP="0088127C">
            <w:pPr>
              <w:pStyle w:val="OtherTableBody"/>
            </w:pPr>
            <w:r>
              <w:t>00687</w:t>
            </w:r>
          </w:p>
        </w:tc>
        <w:tc>
          <w:tcPr>
            <w:tcW w:w="600" w:type="dxa"/>
          </w:tcPr>
          <w:p w14:paraId="30D5B4D8" w14:textId="77777777" w:rsidR="00B50050" w:rsidRDefault="00B50050" w:rsidP="0088127C">
            <w:pPr>
              <w:pStyle w:val="OtherTableBody"/>
            </w:pPr>
            <w:r>
              <w:t>PRA</w:t>
            </w:r>
          </w:p>
        </w:tc>
        <w:tc>
          <w:tcPr>
            <w:tcW w:w="600" w:type="dxa"/>
          </w:tcPr>
          <w:p w14:paraId="118795CB" w14:textId="77777777" w:rsidR="00B50050" w:rsidRDefault="00B50050" w:rsidP="0088127C">
            <w:pPr>
              <w:pStyle w:val="OtherTableBody"/>
            </w:pPr>
            <w:r>
              <w:t>3</w:t>
            </w:r>
          </w:p>
        </w:tc>
        <w:tc>
          <w:tcPr>
            <w:tcW w:w="600" w:type="dxa"/>
          </w:tcPr>
          <w:p w14:paraId="198A3FA0" w14:textId="77777777" w:rsidR="00B50050" w:rsidRDefault="00B50050" w:rsidP="0088127C">
            <w:pPr>
              <w:pStyle w:val="OtherTableBody"/>
            </w:pPr>
            <w:r>
              <w:t>..</w:t>
            </w:r>
          </w:p>
        </w:tc>
        <w:tc>
          <w:tcPr>
            <w:tcW w:w="600" w:type="dxa"/>
          </w:tcPr>
          <w:p w14:paraId="67B79D69" w14:textId="77777777" w:rsidR="00B50050" w:rsidRDefault="00B50050" w:rsidP="0088127C">
            <w:pPr>
              <w:pStyle w:val="OtherTableBody"/>
            </w:pPr>
          </w:p>
        </w:tc>
        <w:tc>
          <w:tcPr>
            <w:tcW w:w="600" w:type="dxa"/>
          </w:tcPr>
          <w:p w14:paraId="0A1EBF82" w14:textId="77777777" w:rsidR="00B50050" w:rsidRDefault="00B50050" w:rsidP="0088127C">
            <w:pPr>
              <w:pStyle w:val="OtherTableBody"/>
            </w:pPr>
            <w:r>
              <w:t>CWE</w:t>
            </w:r>
          </w:p>
        </w:tc>
        <w:tc>
          <w:tcPr>
            <w:tcW w:w="700" w:type="dxa"/>
          </w:tcPr>
          <w:p w14:paraId="58A58317" w14:textId="77777777" w:rsidR="00B50050" w:rsidRDefault="00B50050" w:rsidP="0088127C">
            <w:pPr>
              <w:pStyle w:val="OtherTableBody"/>
            </w:pPr>
            <w:r>
              <w:t>Y</w:t>
            </w:r>
          </w:p>
        </w:tc>
        <w:tc>
          <w:tcPr>
            <w:tcW w:w="600" w:type="dxa"/>
          </w:tcPr>
          <w:p w14:paraId="60A2F148" w14:textId="77777777" w:rsidR="00B50050" w:rsidRDefault="00B50050" w:rsidP="0088127C">
            <w:pPr>
              <w:pStyle w:val="OtherTableBody"/>
            </w:pPr>
            <w:r>
              <w:t>0186</w:t>
            </w:r>
          </w:p>
        </w:tc>
        <w:tc>
          <w:tcPr>
            <w:tcW w:w="900" w:type="dxa"/>
          </w:tcPr>
          <w:p w14:paraId="660F2E85" w14:textId="77777777" w:rsidR="00B50050" w:rsidRDefault="00B50050" w:rsidP="0088127C">
            <w:pPr>
              <w:pStyle w:val="OtherTableBody"/>
            </w:pPr>
            <w:r>
              <w:t>15.4.6.3</w:t>
            </w:r>
          </w:p>
        </w:tc>
      </w:tr>
      <w:tr w:rsidR="00B50050" w14:paraId="74048DB7" w14:textId="77777777" w:rsidTr="00195548">
        <w:tc>
          <w:tcPr>
            <w:tcW w:w="3500" w:type="dxa"/>
          </w:tcPr>
          <w:p w14:paraId="011BA1B3" w14:textId="77777777" w:rsidR="00B50050" w:rsidRDefault="00B50050" w:rsidP="0088127C">
            <w:pPr>
              <w:pStyle w:val="OtherTableBody"/>
            </w:pPr>
            <w:r>
              <w:t>Practitioner Group</w:t>
            </w:r>
          </w:p>
        </w:tc>
        <w:tc>
          <w:tcPr>
            <w:tcW w:w="700" w:type="dxa"/>
          </w:tcPr>
          <w:p w14:paraId="1C1711E4" w14:textId="77777777" w:rsidR="00B50050" w:rsidRDefault="00B50050" w:rsidP="0088127C">
            <w:pPr>
              <w:pStyle w:val="OtherTableBody"/>
            </w:pPr>
            <w:r>
              <w:t>00686</w:t>
            </w:r>
          </w:p>
        </w:tc>
        <w:tc>
          <w:tcPr>
            <w:tcW w:w="600" w:type="dxa"/>
          </w:tcPr>
          <w:p w14:paraId="3C1624B5" w14:textId="77777777" w:rsidR="00B50050" w:rsidRDefault="00B50050" w:rsidP="0088127C">
            <w:pPr>
              <w:pStyle w:val="OtherTableBody"/>
            </w:pPr>
            <w:r>
              <w:t>PRA</w:t>
            </w:r>
          </w:p>
        </w:tc>
        <w:tc>
          <w:tcPr>
            <w:tcW w:w="600" w:type="dxa"/>
          </w:tcPr>
          <w:p w14:paraId="388B00AB" w14:textId="77777777" w:rsidR="00B50050" w:rsidRDefault="00B50050" w:rsidP="0088127C">
            <w:pPr>
              <w:pStyle w:val="OtherTableBody"/>
            </w:pPr>
            <w:r>
              <w:t>2</w:t>
            </w:r>
          </w:p>
        </w:tc>
        <w:tc>
          <w:tcPr>
            <w:tcW w:w="600" w:type="dxa"/>
          </w:tcPr>
          <w:p w14:paraId="47A5783D" w14:textId="77777777" w:rsidR="00B50050" w:rsidRDefault="00B50050" w:rsidP="0088127C">
            <w:pPr>
              <w:pStyle w:val="OtherTableBody"/>
            </w:pPr>
            <w:r>
              <w:t>..</w:t>
            </w:r>
          </w:p>
        </w:tc>
        <w:tc>
          <w:tcPr>
            <w:tcW w:w="600" w:type="dxa"/>
          </w:tcPr>
          <w:p w14:paraId="32028704" w14:textId="77777777" w:rsidR="00B50050" w:rsidRDefault="00B50050" w:rsidP="0088127C">
            <w:pPr>
              <w:pStyle w:val="OtherTableBody"/>
            </w:pPr>
          </w:p>
        </w:tc>
        <w:tc>
          <w:tcPr>
            <w:tcW w:w="600" w:type="dxa"/>
          </w:tcPr>
          <w:p w14:paraId="2602698A" w14:textId="77777777" w:rsidR="00B50050" w:rsidRDefault="00B50050" w:rsidP="0088127C">
            <w:pPr>
              <w:pStyle w:val="OtherTableBody"/>
            </w:pPr>
            <w:r>
              <w:t>CWE</w:t>
            </w:r>
          </w:p>
        </w:tc>
        <w:tc>
          <w:tcPr>
            <w:tcW w:w="700" w:type="dxa"/>
          </w:tcPr>
          <w:p w14:paraId="459798BE" w14:textId="77777777" w:rsidR="00B50050" w:rsidRDefault="00B50050" w:rsidP="0088127C">
            <w:pPr>
              <w:pStyle w:val="OtherTableBody"/>
            </w:pPr>
            <w:r>
              <w:t>Y</w:t>
            </w:r>
          </w:p>
        </w:tc>
        <w:tc>
          <w:tcPr>
            <w:tcW w:w="600" w:type="dxa"/>
          </w:tcPr>
          <w:p w14:paraId="63CB810C" w14:textId="77777777" w:rsidR="00B50050" w:rsidRDefault="00B50050" w:rsidP="0088127C">
            <w:pPr>
              <w:pStyle w:val="OtherTableBody"/>
            </w:pPr>
            <w:r>
              <w:t>0358</w:t>
            </w:r>
          </w:p>
        </w:tc>
        <w:tc>
          <w:tcPr>
            <w:tcW w:w="900" w:type="dxa"/>
          </w:tcPr>
          <w:p w14:paraId="112282E7" w14:textId="77777777" w:rsidR="00B50050" w:rsidRDefault="00B50050" w:rsidP="0088127C">
            <w:pPr>
              <w:pStyle w:val="OtherTableBody"/>
            </w:pPr>
            <w:r>
              <w:t>15.4.6.2</w:t>
            </w:r>
          </w:p>
        </w:tc>
      </w:tr>
      <w:tr w:rsidR="00B50050" w14:paraId="3F72B5F7" w14:textId="77777777" w:rsidTr="00195548">
        <w:tc>
          <w:tcPr>
            <w:tcW w:w="3500" w:type="dxa"/>
          </w:tcPr>
          <w:p w14:paraId="6DBD8F5A" w14:textId="77777777" w:rsidR="00B50050" w:rsidRDefault="00B50050" w:rsidP="0088127C">
            <w:pPr>
              <w:pStyle w:val="OtherTableBody"/>
            </w:pPr>
            <w:r>
              <w:t>Practitioner ID Numbers</w:t>
            </w:r>
          </w:p>
        </w:tc>
        <w:tc>
          <w:tcPr>
            <w:tcW w:w="700" w:type="dxa"/>
          </w:tcPr>
          <w:p w14:paraId="1C3162DD" w14:textId="77777777" w:rsidR="00B50050" w:rsidRDefault="00B50050" w:rsidP="0088127C">
            <w:pPr>
              <w:pStyle w:val="OtherTableBody"/>
            </w:pPr>
            <w:r>
              <w:t>00690</w:t>
            </w:r>
          </w:p>
        </w:tc>
        <w:tc>
          <w:tcPr>
            <w:tcW w:w="600" w:type="dxa"/>
          </w:tcPr>
          <w:p w14:paraId="2DAA72CE" w14:textId="77777777" w:rsidR="00B50050" w:rsidRDefault="00B50050" w:rsidP="0088127C">
            <w:pPr>
              <w:pStyle w:val="OtherTableBody"/>
            </w:pPr>
            <w:r>
              <w:t>PRA</w:t>
            </w:r>
          </w:p>
        </w:tc>
        <w:tc>
          <w:tcPr>
            <w:tcW w:w="600" w:type="dxa"/>
          </w:tcPr>
          <w:p w14:paraId="7F031D5A" w14:textId="77777777" w:rsidR="00B50050" w:rsidRDefault="00B50050" w:rsidP="0088127C">
            <w:pPr>
              <w:pStyle w:val="OtherTableBody"/>
            </w:pPr>
            <w:r>
              <w:t>6</w:t>
            </w:r>
          </w:p>
        </w:tc>
        <w:tc>
          <w:tcPr>
            <w:tcW w:w="600" w:type="dxa"/>
          </w:tcPr>
          <w:p w14:paraId="358A01B4" w14:textId="77777777" w:rsidR="00B50050" w:rsidRDefault="00B50050" w:rsidP="0088127C">
            <w:pPr>
              <w:pStyle w:val="OtherTableBody"/>
            </w:pPr>
            <w:r>
              <w:t>..</w:t>
            </w:r>
          </w:p>
        </w:tc>
        <w:tc>
          <w:tcPr>
            <w:tcW w:w="600" w:type="dxa"/>
          </w:tcPr>
          <w:p w14:paraId="0A70218C" w14:textId="77777777" w:rsidR="00B50050" w:rsidRDefault="00B50050" w:rsidP="0088127C">
            <w:pPr>
              <w:pStyle w:val="OtherTableBody"/>
            </w:pPr>
          </w:p>
        </w:tc>
        <w:tc>
          <w:tcPr>
            <w:tcW w:w="600" w:type="dxa"/>
          </w:tcPr>
          <w:p w14:paraId="0AC3B275" w14:textId="77777777" w:rsidR="00B50050" w:rsidRDefault="00B50050" w:rsidP="0088127C">
            <w:pPr>
              <w:pStyle w:val="OtherTableBody"/>
            </w:pPr>
            <w:r>
              <w:t>PLN</w:t>
            </w:r>
          </w:p>
        </w:tc>
        <w:tc>
          <w:tcPr>
            <w:tcW w:w="700" w:type="dxa"/>
          </w:tcPr>
          <w:p w14:paraId="10A1E7A2" w14:textId="77777777" w:rsidR="00B50050" w:rsidRDefault="00B50050" w:rsidP="0088127C">
            <w:pPr>
              <w:pStyle w:val="OtherTableBody"/>
            </w:pPr>
            <w:r>
              <w:t>Y</w:t>
            </w:r>
          </w:p>
        </w:tc>
        <w:tc>
          <w:tcPr>
            <w:tcW w:w="600" w:type="dxa"/>
          </w:tcPr>
          <w:p w14:paraId="2E3FDD03" w14:textId="77777777" w:rsidR="00B50050" w:rsidRDefault="00B50050" w:rsidP="0088127C">
            <w:pPr>
              <w:pStyle w:val="OtherTableBody"/>
            </w:pPr>
            <w:r>
              <w:t>0338</w:t>
            </w:r>
          </w:p>
        </w:tc>
        <w:tc>
          <w:tcPr>
            <w:tcW w:w="900" w:type="dxa"/>
          </w:tcPr>
          <w:p w14:paraId="630E878A" w14:textId="77777777" w:rsidR="00B50050" w:rsidRDefault="00B50050" w:rsidP="0088127C">
            <w:pPr>
              <w:pStyle w:val="OtherTableBody"/>
            </w:pPr>
            <w:r>
              <w:t>15.4.6.6</w:t>
            </w:r>
          </w:p>
        </w:tc>
      </w:tr>
      <w:tr w:rsidR="00B50050" w14:paraId="23C597CC" w14:textId="77777777" w:rsidTr="00195548">
        <w:tc>
          <w:tcPr>
            <w:tcW w:w="3500" w:type="dxa"/>
          </w:tcPr>
          <w:p w14:paraId="2EBB8FBC" w14:textId="77777777" w:rsidR="00B50050" w:rsidRDefault="00B50050" w:rsidP="0088127C">
            <w:pPr>
              <w:pStyle w:val="OtherTableBody"/>
            </w:pPr>
            <w:r>
              <w:t>Practitioner Org Unit Identifier</w:t>
            </w:r>
          </w:p>
        </w:tc>
        <w:tc>
          <w:tcPr>
            <w:tcW w:w="700" w:type="dxa"/>
          </w:tcPr>
          <w:p w14:paraId="6C85F251" w14:textId="77777777" w:rsidR="00B50050" w:rsidRDefault="00B50050" w:rsidP="0088127C">
            <w:pPr>
              <w:pStyle w:val="OtherTableBody"/>
            </w:pPr>
            <w:r>
              <w:t>01463</w:t>
            </w:r>
          </w:p>
        </w:tc>
        <w:tc>
          <w:tcPr>
            <w:tcW w:w="600" w:type="dxa"/>
          </w:tcPr>
          <w:p w14:paraId="69ADF127" w14:textId="77777777" w:rsidR="00B50050" w:rsidRDefault="00B50050" w:rsidP="0088127C">
            <w:pPr>
              <w:pStyle w:val="OtherTableBody"/>
            </w:pPr>
            <w:r>
              <w:t>ORG</w:t>
            </w:r>
          </w:p>
        </w:tc>
        <w:tc>
          <w:tcPr>
            <w:tcW w:w="600" w:type="dxa"/>
          </w:tcPr>
          <w:p w14:paraId="51095C61" w14:textId="77777777" w:rsidR="00B50050" w:rsidRDefault="00B50050" w:rsidP="0088127C">
            <w:pPr>
              <w:pStyle w:val="OtherTableBody"/>
            </w:pPr>
            <w:r>
              <w:t>5</w:t>
            </w:r>
          </w:p>
        </w:tc>
        <w:tc>
          <w:tcPr>
            <w:tcW w:w="600" w:type="dxa"/>
          </w:tcPr>
          <w:p w14:paraId="6F29CEB3" w14:textId="77777777" w:rsidR="00B50050" w:rsidRDefault="00B50050" w:rsidP="0088127C">
            <w:pPr>
              <w:pStyle w:val="OtherTableBody"/>
            </w:pPr>
            <w:r>
              <w:t>..</w:t>
            </w:r>
          </w:p>
        </w:tc>
        <w:tc>
          <w:tcPr>
            <w:tcW w:w="600" w:type="dxa"/>
          </w:tcPr>
          <w:p w14:paraId="31EBA496" w14:textId="77777777" w:rsidR="00B50050" w:rsidRDefault="00B50050" w:rsidP="0088127C">
            <w:pPr>
              <w:pStyle w:val="OtherTableBody"/>
            </w:pPr>
          </w:p>
        </w:tc>
        <w:tc>
          <w:tcPr>
            <w:tcW w:w="600" w:type="dxa"/>
          </w:tcPr>
          <w:p w14:paraId="3815D633" w14:textId="77777777" w:rsidR="00B50050" w:rsidRDefault="00B50050" w:rsidP="0088127C">
            <w:pPr>
              <w:pStyle w:val="OtherTableBody"/>
            </w:pPr>
            <w:r>
              <w:t>CX</w:t>
            </w:r>
          </w:p>
        </w:tc>
        <w:tc>
          <w:tcPr>
            <w:tcW w:w="700" w:type="dxa"/>
          </w:tcPr>
          <w:p w14:paraId="38C735D9" w14:textId="77777777" w:rsidR="00B50050" w:rsidRDefault="00B50050" w:rsidP="0088127C">
            <w:pPr>
              <w:pStyle w:val="OtherTableBody"/>
            </w:pPr>
          </w:p>
        </w:tc>
        <w:tc>
          <w:tcPr>
            <w:tcW w:w="600" w:type="dxa"/>
          </w:tcPr>
          <w:p w14:paraId="4D699F12" w14:textId="77777777" w:rsidR="00B50050" w:rsidRDefault="00B50050" w:rsidP="0088127C">
            <w:pPr>
              <w:pStyle w:val="OtherTableBody"/>
            </w:pPr>
          </w:p>
        </w:tc>
        <w:tc>
          <w:tcPr>
            <w:tcW w:w="900" w:type="dxa"/>
          </w:tcPr>
          <w:p w14:paraId="68085C30" w14:textId="77777777" w:rsidR="00B50050" w:rsidRDefault="00B50050" w:rsidP="0088127C">
            <w:pPr>
              <w:pStyle w:val="OtherTableBody"/>
            </w:pPr>
            <w:r>
              <w:t>15.4.5.5</w:t>
            </w:r>
          </w:p>
        </w:tc>
      </w:tr>
      <w:tr w:rsidR="00B50050" w14:paraId="40389F67" w14:textId="77777777" w:rsidTr="00195548">
        <w:tc>
          <w:tcPr>
            <w:tcW w:w="3500" w:type="dxa"/>
          </w:tcPr>
          <w:p w14:paraId="6E5D3856" w14:textId="77777777" w:rsidR="00B50050" w:rsidRDefault="00B50050" w:rsidP="0088127C">
            <w:pPr>
              <w:pStyle w:val="OtherTableBody"/>
            </w:pPr>
            <w:r>
              <w:t>Pre-Admit Cert (PAC)</w:t>
            </w:r>
          </w:p>
        </w:tc>
        <w:tc>
          <w:tcPr>
            <w:tcW w:w="700" w:type="dxa"/>
          </w:tcPr>
          <w:p w14:paraId="0947232C" w14:textId="77777777" w:rsidR="00B50050" w:rsidRDefault="00B50050" w:rsidP="0088127C">
            <w:pPr>
              <w:pStyle w:val="OtherTableBody"/>
            </w:pPr>
            <w:r>
              <w:t>00453</w:t>
            </w:r>
          </w:p>
        </w:tc>
        <w:tc>
          <w:tcPr>
            <w:tcW w:w="600" w:type="dxa"/>
          </w:tcPr>
          <w:p w14:paraId="091D0011" w14:textId="77777777" w:rsidR="00B50050" w:rsidRDefault="00B50050" w:rsidP="0088127C">
            <w:pPr>
              <w:pStyle w:val="OtherTableBody"/>
            </w:pPr>
            <w:r>
              <w:t>IN1</w:t>
            </w:r>
          </w:p>
        </w:tc>
        <w:tc>
          <w:tcPr>
            <w:tcW w:w="600" w:type="dxa"/>
          </w:tcPr>
          <w:p w14:paraId="38983EAE" w14:textId="77777777" w:rsidR="00B50050" w:rsidRDefault="00B50050" w:rsidP="0088127C">
            <w:pPr>
              <w:pStyle w:val="OtherTableBody"/>
            </w:pPr>
            <w:r>
              <w:t>28</w:t>
            </w:r>
          </w:p>
        </w:tc>
        <w:tc>
          <w:tcPr>
            <w:tcW w:w="600" w:type="dxa"/>
          </w:tcPr>
          <w:p w14:paraId="43A95D05" w14:textId="77777777" w:rsidR="00B50050" w:rsidRDefault="00B50050" w:rsidP="0088127C">
            <w:pPr>
              <w:pStyle w:val="OtherTableBody"/>
            </w:pPr>
            <w:r>
              <w:t>..</w:t>
            </w:r>
          </w:p>
        </w:tc>
        <w:tc>
          <w:tcPr>
            <w:tcW w:w="600" w:type="dxa"/>
          </w:tcPr>
          <w:p w14:paraId="5362716A" w14:textId="77777777" w:rsidR="00B50050" w:rsidRDefault="00B50050" w:rsidP="0088127C">
            <w:pPr>
              <w:pStyle w:val="OtherTableBody"/>
            </w:pPr>
            <w:r>
              <w:t>15=</w:t>
            </w:r>
          </w:p>
        </w:tc>
        <w:tc>
          <w:tcPr>
            <w:tcW w:w="600" w:type="dxa"/>
          </w:tcPr>
          <w:p w14:paraId="02A5DF3B" w14:textId="77777777" w:rsidR="00B50050" w:rsidRDefault="00B50050" w:rsidP="0088127C">
            <w:pPr>
              <w:pStyle w:val="OtherTableBody"/>
            </w:pPr>
            <w:r>
              <w:t>ST</w:t>
            </w:r>
          </w:p>
        </w:tc>
        <w:tc>
          <w:tcPr>
            <w:tcW w:w="700" w:type="dxa"/>
          </w:tcPr>
          <w:p w14:paraId="3071873E" w14:textId="77777777" w:rsidR="00B50050" w:rsidRDefault="00B50050" w:rsidP="0088127C">
            <w:pPr>
              <w:pStyle w:val="OtherTableBody"/>
            </w:pPr>
          </w:p>
        </w:tc>
        <w:tc>
          <w:tcPr>
            <w:tcW w:w="600" w:type="dxa"/>
          </w:tcPr>
          <w:p w14:paraId="0E5E20D5" w14:textId="77777777" w:rsidR="00B50050" w:rsidRDefault="00B50050" w:rsidP="0088127C">
            <w:pPr>
              <w:pStyle w:val="OtherTableBody"/>
            </w:pPr>
          </w:p>
        </w:tc>
        <w:tc>
          <w:tcPr>
            <w:tcW w:w="900" w:type="dxa"/>
          </w:tcPr>
          <w:p w14:paraId="4C1E448C" w14:textId="77777777" w:rsidR="00B50050" w:rsidRDefault="00B50050" w:rsidP="0088127C">
            <w:pPr>
              <w:pStyle w:val="OtherTableBody"/>
            </w:pPr>
            <w:r>
              <w:t>6.5.6.28</w:t>
            </w:r>
          </w:p>
        </w:tc>
      </w:tr>
      <w:tr w:rsidR="00B50050" w14:paraId="495C84FC" w14:textId="77777777" w:rsidTr="00195548">
        <w:tc>
          <w:tcPr>
            <w:tcW w:w="3500" w:type="dxa"/>
          </w:tcPr>
          <w:p w14:paraId="57480583" w14:textId="77777777" w:rsidR="00B50050" w:rsidRDefault="00B50050" w:rsidP="0088127C">
            <w:pPr>
              <w:pStyle w:val="OtherTableBody"/>
            </w:pPr>
            <w:r>
              <w:t>Preadmit Number</w:t>
            </w:r>
          </w:p>
        </w:tc>
        <w:tc>
          <w:tcPr>
            <w:tcW w:w="700" w:type="dxa"/>
          </w:tcPr>
          <w:p w14:paraId="01085D4B" w14:textId="77777777" w:rsidR="00B50050" w:rsidRDefault="00B50050" w:rsidP="0088127C">
            <w:pPr>
              <w:pStyle w:val="OtherTableBody"/>
            </w:pPr>
            <w:r>
              <w:t>00135</w:t>
            </w:r>
          </w:p>
        </w:tc>
        <w:tc>
          <w:tcPr>
            <w:tcW w:w="600" w:type="dxa"/>
          </w:tcPr>
          <w:p w14:paraId="38EFAC89" w14:textId="77777777" w:rsidR="00B50050" w:rsidRDefault="00B50050" w:rsidP="0088127C">
            <w:pPr>
              <w:pStyle w:val="OtherTableBody"/>
            </w:pPr>
            <w:r>
              <w:t>PV1</w:t>
            </w:r>
          </w:p>
        </w:tc>
        <w:tc>
          <w:tcPr>
            <w:tcW w:w="600" w:type="dxa"/>
          </w:tcPr>
          <w:p w14:paraId="5DBAD6A4" w14:textId="77777777" w:rsidR="00B50050" w:rsidRDefault="00B50050" w:rsidP="0088127C">
            <w:pPr>
              <w:pStyle w:val="OtherTableBody"/>
            </w:pPr>
            <w:r>
              <w:t>5</w:t>
            </w:r>
          </w:p>
        </w:tc>
        <w:tc>
          <w:tcPr>
            <w:tcW w:w="600" w:type="dxa"/>
          </w:tcPr>
          <w:p w14:paraId="63C932D5" w14:textId="77777777" w:rsidR="00B50050" w:rsidRDefault="00B50050" w:rsidP="0088127C">
            <w:pPr>
              <w:pStyle w:val="OtherTableBody"/>
            </w:pPr>
            <w:r>
              <w:t>..</w:t>
            </w:r>
          </w:p>
        </w:tc>
        <w:tc>
          <w:tcPr>
            <w:tcW w:w="600" w:type="dxa"/>
          </w:tcPr>
          <w:p w14:paraId="38B00CBE" w14:textId="77777777" w:rsidR="00B50050" w:rsidRDefault="00B50050" w:rsidP="0088127C">
            <w:pPr>
              <w:pStyle w:val="OtherTableBody"/>
            </w:pPr>
          </w:p>
        </w:tc>
        <w:tc>
          <w:tcPr>
            <w:tcW w:w="600" w:type="dxa"/>
          </w:tcPr>
          <w:p w14:paraId="54E5960F" w14:textId="77777777" w:rsidR="00B50050" w:rsidRDefault="00B50050" w:rsidP="0088127C">
            <w:pPr>
              <w:pStyle w:val="OtherTableBody"/>
            </w:pPr>
            <w:r>
              <w:t>CX</w:t>
            </w:r>
          </w:p>
        </w:tc>
        <w:tc>
          <w:tcPr>
            <w:tcW w:w="700" w:type="dxa"/>
          </w:tcPr>
          <w:p w14:paraId="06BAB0C5" w14:textId="77777777" w:rsidR="00B50050" w:rsidRDefault="00B50050" w:rsidP="0088127C">
            <w:pPr>
              <w:pStyle w:val="OtherTableBody"/>
            </w:pPr>
          </w:p>
        </w:tc>
        <w:tc>
          <w:tcPr>
            <w:tcW w:w="600" w:type="dxa"/>
          </w:tcPr>
          <w:p w14:paraId="431C1796" w14:textId="77777777" w:rsidR="00B50050" w:rsidRDefault="00B50050" w:rsidP="0088127C">
            <w:pPr>
              <w:pStyle w:val="OtherTableBody"/>
            </w:pPr>
          </w:p>
        </w:tc>
        <w:tc>
          <w:tcPr>
            <w:tcW w:w="900" w:type="dxa"/>
          </w:tcPr>
          <w:p w14:paraId="27C19ACD" w14:textId="77777777" w:rsidR="00B50050" w:rsidRDefault="00B50050" w:rsidP="0088127C">
            <w:pPr>
              <w:pStyle w:val="OtherTableBody"/>
            </w:pPr>
            <w:r>
              <w:t>3.4.3.5</w:t>
            </w:r>
          </w:p>
        </w:tc>
      </w:tr>
      <w:tr w:rsidR="00B50050" w14:paraId="79B44AD2" w14:textId="77777777" w:rsidTr="00195548">
        <w:tc>
          <w:tcPr>
            <w:tcW w:w="3500" w:type="dxa"/>
          </w:tcPr>
          <w:p w14:paraId="7D66A191" w14:textId="77777777" w:rsidR="00B50050" w:rsidRDefault="00B50050" w:rsidP="0088127C">
            <w:pPr>
              <w:pStyle w:val="OtherTableBody"/>
            </w:pPr>
            <w:r>
              <w:t>Preadmit Test Indicator</w:t>
            </w:r>
          </w:p>
        </w:tc>
        <w:tc>
          <w:tcPr>
            <w:tcW w:w="700" w:type="dxa"/>
          </w:tcPr>
          <w:p w14:paraId="655138B3" w14:textId="77777777" w:rsidR="00B50050" w:rsidRDefault="00B50050" w:rsidP="0088127C">
            <w:pPr>
              <w:pStyle w:val="OtherTableBody"/>
            </w:pPr>
            <w:r>
              <w:t>00142</w:t>
            </w:r>
          </w:p>
        </w:tc>
        <w:tc>
          <w:tcPr>
            <w:tcW w:w="600" w:type="dxa"/>
          </w:tcPr>
          <w:p w14:paraId="77F92322" w14:textId="77777777" w:rsidR="00B50050" w:rsidRDefault="00B50050" w:rsidP="0088127C">
            <w:pPr>
              <w:pStyle w:val="OtherTableBody"/>
            </w:pPr>
            <w:r>
              <w:t>PV1</w:t>
            </w:r>
          </w:p>
        </w:tc>
        <w:tc>
          <w:tcPr>
            <w:tcW w:w="600" w:type="dxa"/>
          </w:tcPr>
          <w:p w14:paraId="2BC5D613" w14:textId="77777777" w:rsidR="00B50050" w:rsidRDefault="00B50050" w:rsidP="0088127C">
            <w:pPr>
              <w:pStyle w:val="OtherTableBody"/>
            </w:pPr>
            <w:r>
              <w:t>12</w:t>
            </w:r>
          </w:p>
        </w:tc>
        <w:tc>
          <w:tcPr>
            <w:tcW w:w="600" w:type="dxa"/>
          </w:tcPr>
          <w:p w14:paraId="5FB26128" w14:textId="77777777" w:rsidR="00B50050" w:rsidRDefault="00B50050" w:rsidP="0088127C">
            <w:pPr>
              <w:pStyle w:val="OtherTableBody"/>
            </w:pPr>
            <w:r>
              <w:t>..</w:t>
            </w:r>
          </w:p>
        </w:tc>
        <w:tc>
          <w:tcPr>
            <w:tcW w:w="600" w:type="dxa"/>
          </w:tcPr>
          <w:p w14:paraId="59461598" w14:textId="77777777" w:rsidR="00B50050" w:rsidRDefault="00B50050" w:rsidP="0088127C">
            <w:pPr>
              <w:pStyle w:val="OtherTableBody"/>
            </w:pPr>
          </w:p>
        </w:tc>
        <w:tc>
          <w:tcPr>
            <w:tcW w:w="600" w:type="dxa"/>
          </w:tcPr>
          <w:p w14:paraId="70B74ECB" w14:textId="77777777" w:rsidR="00B50050" w:rsidRDefault="00B50050" w:rsidP="0088127C">
            <w:pPr>
              <w:pStyle w:val="OtherTableBody"/>
            </w:pPr>
            <w:r>
              <w:t>CWE</w:t>
            </w:r>
          </w:p>
        </w:tc>
        <w:tc>
          <w:tcPr>
            <w:tcW w:w="700" w:type="dxa"/>
          </w:tcPr>
          <w:p w14:paraId="4356B523" w14:textId="77777777" w:rsidR="00B50050" w:rsidRDefault="00B50050" w:rsidP="0088127C">
            <w:pPr>
              <w:pStyle w:val="OtherTableBody"/>
            </w:pPr>
          </w:p>
        </w:tc>
        <w:tc>
          <w:tcPr>
            <w:tcW w:w="600" w:type="dxa"/>
          </w:tcPr>
          <w:p w14:paraId="706FCF10" w14:textId="77777777" w:rsidR="00B50050" w:rsidRDefault="00B50050" w:rsidP="0088127C">
            <w:pPr>
              <w:pStyle w:val="OtherTableBody"/>
            </w:pPr>
            <w:r>
              <w:t>0087</w:t>
            </w:r>
          </w:p>
        </w:tc>
        <w:tc>
          <w:tcPr>
            <w:tcW w:w="900" w:type="dxa"/>
          </w:tcPr>
          <w:p w14:paraId="0C67805E" w14:textId="77777777" w:rsidR="00B50050" w:rsidRDefault="00B50050" w:rsidP="0088127C">
            <w:pPr>
              <w:pStyle w:val="OtherTableBody"/>
            </w:pPr>
            <w:r>
              <w:t>3.4.3.12</w:t>
            </w:r>
          </w:p>
        </w:tc>
      </w:tr>
      <w:tr w:rsidR="00B50050" w14:paraId="4B6B1F81" w14:textId="77777777" w:rsidTr="00195548">
        <w:tc>
          <w:tcPr>
            <w:tcW w:w="3500" w:type="dxa"/>
          </w:tcPr>
          <w:p w14:paraId="14A74EBB" w14:textId="77777777" w:rsidR="00B50050" w:rsidRDefault="00B50050" w:rsidP="0088127C">
            <w:pPr>
              <w:pStyle w:val="OtherTableBody"/>
            </w:pPr>
            <w:r>
              <w:t>Precaution Code</w:t>
            </w:r>
          </w:p>
        </w:tc>
        <w:tc>
          <w:tcPr>
            <w:tcW w:w="700" w:type="dxa"/>
          </w:tcPr>
          <w:p w14:paraId="718419E6" w14:textId="77777777" w:rsidR="00B50050" w:rsidRDefault="00B50050" w:rsidP="0088127C">
            <w:pPr>
              <w:pStyle w:val="OtherTableBody"/>
            </w:pPr>
            <w:r>
              <w:t>01546</w:t>
            </w:r>
          </w:p>
        </w:tc>
        <w:tc>
          <w:tcPr>
            <w:tcW w:w="600" w:type="dxa"/>
          </w:tcPr>
          <w:p w14:paraId="73E26EB5" w14:textId="77777777" w:rsidR="00B50050" w:rsidRDefault="00B50050" w:rsidP="0088127C">
            <w:pPr>
              <w:pStyle w:val="OtherTableBody"/>
            </w:pPr>
            <w:r>
              <w:t>PV2</w:t>
            </w:r>
          </w:p>
        </w:tc>
        <w:tc>
          <w:tcPr>
            <w:tcW w:w="600" w:type="dxa"/>
          </w:tcPr>
          <w:p w14:paraId="50BE1428" w14:textId="77777777" w:rsidR="00B50050" w:rsidRDefault="00B50050" w:rsidP="0088127C">
            <w:pPr>
              <w:pStyle w:val="OtherTableBody"/>
            </w:pPr>
            <w:r>
              <w:t>41</w:t>
            </w:r>
          </w:p>
        </w:tc>
        <w:tc>
          <w:tcPr>
            <w:tcW w:w="600" w:type="dxa"/>
          </w:tcPr>
          <w:p w14:paraId="27182CDB" w14:textId="77777777" w:rsidR="00B50050" w:rsidRDefault="00B50050" w:rsidP="0088127C">
            <w:pPr>
              <w:pStyle w:val="OtherTableBody"/>
            </w:pPr>
            <w:r>
              <w:t>..</w:t>
            </w:r>
          </w:p>
        </w:tc>
        <w:tc>
          <w:tcPr>
            <w:tcW w:w="600" w:type="dxa"/>
          </w:tcPr>
          <w:p w14:paraId="657D9DBB" w14:textId="77777777" w:rsidR="00B50050" w:rsidRDefault="00B50050" w:rsidP="0088127C">
            <w:pPr>
              <w:pStyle w:val="OtherTableBody"/>
            </w:pPr>
          </w:p>
        </w:tc>
        <w:tc>
          <w:tcPr>
            <w:tcW w:w="600" w:type="dxa"/>
          </w:tcPr>
          <w:p w14:paraId="1F18F669" w14:textId="77777777" w:rsidR="00B50050" w:rsidRDefault="00B50050" w:rsidP="0088127C">
            <w:pPr>
              <w:pStyle w:val="OtherTableBody"/>
            </w:pPr>
            <w:r>
              <w:t>CWE</w:t>
            </w:r>
          </w:p>
        </w:tc>
        <w:tc>
          <w:tcPr>
            <w:tcW w:w="700" w:type="dxa"/>
          </w:tcPr>
          <w:p w14:paraId="1BB1EE11" w14:textId="77777777" w:rsidR="00B50050" w:rsidRDefault="00B50050" w:rsidP="0088127C">
            <w:pPr>
              <w:pStyle w:val="OtherTableBody"/>
            </w:pPr>
            <w:r>
              <w:t>Y</w:t>
            </w:r>
          </w:p>
        </w:tc>
        <w:tc>
          <w:tcPr>
            <w:tcW w:w="600" w:type="dxa"/>
          </w:tcPr>
          <w:p w14:paraId="1406C670" w14:textId="77777777" w:rsidR="00B50050" w:rsidRDefault="00B50050" w:rsidP="0088127C">
            <w:pPr>
              <w:pStyle w:val="OtherTableBody"/>
            </w:pPr>
            <w:r>
              <w:t>0433</w:t>
            </w:r>
          </w:p>
        </w:tc>
        <w:tc>
          <w:tcPr>
            <w:tcW w:w="900" w:type="dxa"/>
          </w:tcPr>
          <w:p w14:paraId="62F77C5E" w14:textId="77777777" w:rsidR="00B50050" w:rsidRDefault="00B50050" w:rsidP="0088127C">
            <w:pPr>
              <w:pStyle w:val="OtherTableBody"/>
            </w:pPr>
            <w:r>
              <w:t>3.4.4.41</w:t>
            </w:r>
          </w:p>
        </w:tc>
      </w:tr>
      <w:tr w:rsidR="00B50050" w14:paraId="1D0E464E" w14:textId="77777777" w:rsidTr="00195548">
        <w:tc>
          <w:tcPr>
            <w:tcW w:w="3500" w:type="dxa"/>
          </w:tcPr>
          <w:p w14:paraId="67A46D48" w14:textId="77777777" w:rsidR="00B50050" w:rsidRDefault="00B50050" w:rsidP="0088127C">
            <w:pPr>
              <w:pStyle w:val="OtherTableBody"/>
            </w:pPr>
            <w:r>
              <w:t>Pre-Certification Requirement</w:t>
            </w:r>
          </w:p>
        </w:tc>
        <w:tc>
          <w:tcPr>
            <w:tcW w:w="700" w:type="dxa"/>
          </w:tcPr>
          <w:p w14:paraId="2A013FB2" w14:textId="77777777" w:rsidR="00B50050" w:rsidRDefault="00B50050" w:rsidP="0088127C">
            <w:pPr>
              <w:pStyle w:val="OtherTableBody"/>
            </w:pPr>
            <w:r>
              <w:t>00521</w:t>
            </w:r>
          </w:p>
        </w:tc>
        <w:tc>
          <w:tcPr>
            <w:tcW w:w="600" w:type="dxa"/>
          </w:tcPr>
          <w:p w14:paraId="0CF54FA8" w14:textId="77777777" w:rsidR="00B50050" w:rsidRDefault="00B50050" w:rsidP="0088127C">
            <w:pPr>
              <w:pStyle w:val="OtherTableBody"/>
            </w:pPr>
            <w:r>
              <w:t>IN3</w:t>
            </w:r>
          </w:p>
        </w:tc>
        <w:tc>
          <w:tcPr>
            <w:tcW w:w="600" w:type="dxa"/>
          </w:tcPr>
          <w:p w14:paraId="39FD9827" w14:textId="77777777" w:rsidR="00B50050" w:rsidRDefault="00B50050" w:rsidP="0088127C">
            <w:pPr>
              <w:pStyle w:val="OtherTableBody"/>
            </w:pPr>
            <w:r>
              <w:t>20</w:t>
            </w:r>
          </w:p>
        </w:tc>
        <w:tc>
          <w:tcPr>
            <w:tcW w:w="600" w:type="dxa"/>
          </w:tcPr>
          <w:p w14:paraId="50C2EBE1" w14:textId="77777777" w:rsidR="00B50050" w:rsidRDefault="00B50050" w:rsidP="0088127C">
            <w:pPr>
              <w:pStyle w:val="OtherTableBody"/>
            </w:pPr>
            <w:r>
              <w:t>..</w:t>
            </w:r>
          </w:p>
        </w:tc>
        <w:tc>
          <w:tcPr>
            <w:tcW w:w="600" w:type="dxa"/>
          </w:tcPr>
          <w:p w14:paraId="60DFFD2A" w14:textId="77777777" w:rsidR="00B50050" w:rsidRDefault="00B50050" w:rsidP="0088127C">
            <w:pPr>
              <w:pStyle w:val="OtherTableBody"/>
            </w:pPr>
          </w:p>
        </w:tc>
        <w:tc>
          <w:tcPr>
            <w:tcW w:w="600" w:type="dxa"/>
          </w:tcPr>
          <w:p w14:paraId="0C0019B7" w14:textId="77777777" w:rsidR="00B50050" w:rsidRDefault="00B50050" w:rsidP="0088127C">
            <w:pPr>
              <w:pStyle w:val="OtherTableBody"/>
            </w:pPr>
            <w:r>
              <w:t>ICD</w:t>
            </w:r>
          </w:p>
        </w:tc>
        <w:tc>
          <w:tcPr>
            <w:tcW w:w="700" w:type="dxa"/>
          </w:tcPr>
          <w:p w14:paraId="7AE732B5" w14:textId="77777777" w:rsidR="00B50050" w:rsidRDefault="00B50050" w:rsidP="0088127C">
            <w:pPr>
              <w:pStyle w:val="OtherTableBody"/>
            </w:pPr>
            <w:r>
              <w:t>Y</w:t>
            </w:r>
          </w:p>
        </w:tc>
        <w:tc>
          <w:tcPr>
            <w:tcW w:w="600" w:type="dxa"/>
          </w:tcPr>
          <w:p w14:paraId="1291308F" w14:textId="77777777" w:rsidR="00B50050" w:rsidRDefault="00B50050" w:rsidP="0088127C">
            <w:pPr>
              <w:pStyle w:val="OtherTableBody"/>
            </w:pPr>
            <w:r>
              <w:t>0136</w:t>
            </w:r>
          </w:p>
        </w:tc>
        <w:tc>
          <w:tcPr>
            <w:tcW w:w="900" w:type="dxa"/>
          </w:tcPr>
          <w:p w14:paraId="67009984" w14:textId="77777777" w:rsidR="00B50050" w:rsidRDefault="00B50050" w:rsidP="0088127C">
            <w:pPr>
              <w:pStyle w:val="OtherTableBody"/>
            </w:pPr>
            <w:r>
              <w:t>6.5.8.20</w:t>
            </w:r>
          </w:p>
        </w:tc>
      </w:tr>
      <w:tr w:rsidR="00B50050" w14:paraId="6F7BA05D" w14:textId="77777777" w:rsidTr="00195548">
        <w:tc>
          <w:tcPr>
            <w:tcW w:w="3500" w:type="dxa"/>
          </w:tcPr>
          <w:p w14:paraId="47ABE0A6" w14:textId="77777777" w:rsidR="00B50050" w:rsidRDefault="00B50050" w:rsidP="0088127C">
            <w:pPr>
              <w:pStyle w:val="OtherTableBody"/>
            </w:pPr>
            <w:r>
              <w:t xml:space="preserve">Pre-Dilution Factor </w:t>
            </w:r>
          </w:p>
        </w:tc>
        <w:tc>
          <w:tcPr>
            <w:tcW w:w="700" w:type="dxa"/>
          </w:tcPr>
          <w:p w14:paraId="27D610A1" w14:textId="77777777" w:rsidR="00B50050" w:rsidRDefault="00B50050" w:rsidP="0088127C">
            <w:pPr>
              <w:pStyle w:val="OtherTableBody"/>
            </w:pPr>
            <w:r>
              <w:t>01422</w:t>
            </w:r>
          </w:p>
        </w:tc>
        <w:tc>
          <w:tcPr>
            <w:tcW w:w="600" w:type="dxa"/>
          </w:tcPr>
          <w:p w14:paraId="5A48BF89" w14:textId="77777777" w:rsidR="00B50050" w:rsidRDefault="00B50050" w:rsidP="0088127C">
            <w:pPr>
              <w:pStyle w:val="OtherTableBody"/>
            </w:pPr>
            <w:r>
              <w:t>TCD</w:t>
            </w:r>
          </w:p>
        </w:tc>
        <w:tc>
          <w:tcPr>
            <w:tcW w:w="600" w:type="dxa"/>
          </w:tcPr>
          <w:p w14:paraId="33E8DCD0" w14:textId="77777777" w:rsidR="00B50050" w:rsidRDefault="00B50050" w:rsidP="0088127C">
            <w:pPr>
              <w:pStyle w:val="OtherTableBody"/>
            </w:pPr>
            <w:r>
              <w:t>4</w:t>
            </w:r>
          </w:p>
        </w:tc>
        <w:tc>
          <w:tcPr>
            <w:tcW w:w="600" w:type="dxa"/>
          </w:tcPr>
          <w:p w14:paraId="076BDC93" w14:textId="77777777" w:rsidR="00B50050" w:rsidRDefault="00B50050" w:rsidP="0088127C">
            <w:pPr>
              <w:pStyle w:val="OtherTableBody"/>
            </w:pPr>
            <w:r>
              <w:t>..</w:t>
            </w:r>
          </w:p>
        </w:tc>
        <w:tc>
          <w:tcPr>
            <w:tcW w:w="600" w:type="dxa"/>
          </w:tcPr>
          <w:p w14:paraId="4FF9B20B" w14:textId="77777777" w:rsidR="00B50050" w:rsidRDefault="00B50050" w:rsidP="0088127C">
            <w:pPr>
              <w:pStyle w:val="OtherTableBody"/>
            </w:pPr>
          </w:p>
        </w:tc>
        <w:tc>
          <w:tcPr>
            <w:tcW w:w="600" w:type="dxa"/>
          </w:tcPr>
          <w:p w14:paraId="39302424" w14:textId="77777777" w:rsidR="00B50050" w:rsidRDefault="00B50050" w:rsidP="0088127C">
            <w:pPr>
              <w:pStyle w:val="OtherTableBody"/>
            </w:pPr>
            <w:r>
              <w:t>SN</w:t>
            </w:r>
          </w:p>
        </w:tc>
        <w:tc>
          <w:tcPr>
            <w:tcW w:w="700" w:type="dxa"/>
          </w:tcPr>
          <w:p w14:paraId="06E7523F" w14:textId="77777777" w:rsidR="00B50050" w:rsidRDefault="00B50050" w:rsidP="0088127C">
            <w:pPr>
              <w:pStyle w:val="OtherTableBody"/>
            </w:pPr>
          </w:p>
        </w:tc>
        <w:tc>
          <w:tcPr>
            <w:tcW w:w="600" w:type="dxa"/>
          </w:tcPr>
          <w:p w14:paraId="734AF434" w14:textId="77777777" w:rsidR="00B50050" w:rsidRDefault="00B50050" w:rsidP="0088127C">
            <w:pPr>
              <w:pStyle w:val="OtherTableBody"/>
            </w:pPr>
          </w:p>
        </w:tc>
        <w:tc>
          <w:tcPr>
            <w:tcW w:w="900" w:type="dxa"/>
          </w:tcPr>
          <w:p w14:paraId="1D876D5F" w14:textId="77777777" w:rsidR="00B50050" w:rsidRDefault="00B50050" w:rsidP="0088127C">
            <w:pPr>
              <w:pStyle w:val="OtherTableBody"/>
            </w:pPr>
            <w:r>
              <w:t>13.4.10.4</w:t>
            </w:r>
          </w:p>
        </w:tc>
      </w:tr>
      <w:tr w:rsidR="00B50050" w14:paraId="2AFB1087" w14:textId="77777777" w:rsidTr="00195548">
        <w:tc>
          <w:tcPr>
            <w:tcW w:w="3500" w:type="dxa"/>
          </w:tcPr>
          <w:p w14:paraId="74C3FB3B" w14:textId="77777777" w:rsidR="00B50050" w:rsidRDefault="00B50050" w:rsidP="0088127C">
            <w:pPr>
              <w:pStyle w:val="OtherTableBody"/>
            </w:pPr>
            <w:r>
              <w:t>Pre-Dilution Factor Default</w:t>
            </w:r>
          </w:p>
        </w:tc>
        <w:tc>
          <w:tcPr>
            <w:tcW w:w="700" w:type="dxa"/>
          </w:tcPr>
          <w:p w14:paraId="1D89F28F" w14:textId="77777777" w:rsidR="00B50050" w:rsidRDefault="00B50050" w:rsidP="0088127C">
            <w:pPr>
              <w:pStyle w:val="OtherTableBody"/>
            </w:pPr>
            <w:r>
              <w:t>01412</w:t>
            </w:r>
          </w:p>
        </w:tc>
        <w:tc>
          <w:tcPr>
            <w:tcW w:w="600" w:type="dxa"/>
          </w:tcPr>
          <w:p w14:paraId="502B0F9F" w14:textId="77777777" w:rsidR="00B50050" w:rsidRDefault="00B50050" w:rsidP="0088127C">
            <w:pPr>
              <w:pStyle w:val="OtherTableBody"/>
            </w:pPr>
            <w:r>
              <w:t>TCC</w:t>
            </w:r>
          </w:p>
        </w:tc>
        <w:tc>
          <w:tcPr>
            <w:tcW w:w="600" w:type="dxa"/>
          </w:tcPr>
          <w:p w14:paraId="1F031F08" w14:textId="77777777" w:rsidR="00B50050" w:rsidRDefault="00B50050" w:rsidP="0088127C">
            <w:pPr>
              <w:pStyle w:val="OtherTableBody"/>
            </w:pPr>
            <w:r>
              <w:t>6</w:t>
            </w:r>
          </w:p>
        </w:tc>
        <w:tc>
          <w:tcPr>
            <w:tcW w:w="600" w:type="dxa"/>
          </w:tcPr>
          <w:p w14:paraId="55CA2855" w14:textId="77777777" w:rsidR="00B50050" w:rsidRDefault="00B50050" w:rsidP="0088127C">
            <w:pPr>
              <w:pStyle w:val="OtherTableBody"/>
            </w:pPr>
            <w:r>
              <w:t>..</w:t>
            </w:r>
          </w:p>
        </w:tc>
        <w:tc>
          <w:tcPr>
            <w:tcW w:w="600" w:type="dxa"/>
          </w:tcPr>
          <w:p w14:paraId="477A2815" w14:textId="77777777" w:rsidR="00B50050" w:rsidRDefault="00B50050" w:rsidP="0088127C">
            <w:pPr>
              <w:pStyle w:val="OtherTableBody"/>
            </w:pPr>
          </w:p>
        </w:tc>
        <w:tc>
          <w:tcPr>
            <w:tcW w:w="600" w:type="dxa"/>
          </w:tcPr>
          <w:p w14:paraId="34609A5A" w14:textId="77777777" w:rsidR="00B50050" w:rsidRDefault="00B50050" w:rsidP="0088127C">
            <w:pPr>
              <w:pStyle w:val="OtherTableBody"/>
            </w:pPr>
            <w:r>
              <w:t>SN</w:t>
            </w:r>
          </w:p>
        </w:tc>
        <w:tc>
          <w:tcPr>
            <w:tcW w:w="700" w:type="dxa"/>
          </w:tcPr>
          <w:p w14:paraId="790E37AC" w14:textId="77777777" w:rsidR="00B50050" w:rsidRDefault="00B50050" w:rsidP="0088127C">
            <w:pPr>
              <w:pStyle w:val="OtherTableBody"/>
            </w:pPr>
          </w:p>
        </w:tc>
        <w:tc>
          <w:tcPr>
            <w:tcW w:w="600" w:type="dxa"/>
          </w:tcPr>
          <w:p w14:paraId="317ABE8A" w14:textId="77777777" w:rsidR="00B50050" w:rsidRDefault="00B50050" w:rsidP="0088127C">
            <w:pPr>
              <w:pStyle w:val="OtherTableBody"/>
            </w:pPr>
          </w:p>
        </w:tc>
        <w:tc>
          <w:tcPr>
            <w:tcW w:w="900" w:type="dxa"/>
          </w:tcPr>
          <w:p w14:paraId="4CEC941E" w14:textId="77777777" w:rsidR="00B50050" w:rsidRDefault="00B50050" w:rsidP="0088127C">
            <w:pPr>
              <w:pStyle w:val="OtherTableBody"/>
            </w:pPr>
            <w:r>
              <w:t>13.4.9.6</w:t>
            </w:r>
          </w:p>
        </w:tc>
      </w:tr>
      <w:tr w:rsidR="00B50050" w14:paraId="002C768D" w14:textId="77777777" w:rsidTr="00195548">
        <w:tc>
          <w:tcPr>
            <w:tcW w:w="3500" w:type="dxa"/>
          </w:tcPr>
          <w:p w14:paraId="7CB5C569" w14:textId="77777777" w:rsidR="00B50050" w:rsidRDefault="00B50050" w:rsidP="0088127C">
            <w:pPr>
              <w:pStyle w:val="OtherTableBody"/>
            </w:pPr>
            <w:r>
              <w:t>Preferred Coding System</w:t>
            </w:r>
          </w:p>
        </w:tc>
        <w:tc>
          <w:tcPr>
            <w:tcW w:w="700" w:type="dxa"/>
          </w:tcPr>
          <w:p w14:paraId="64633A17" w14:textId="77777777" w:rsidR="00B50050" w:rsidRDefault="00B50050" w:rsidP="0088127C">
            <w:pPr>
              <w:pStyle w:val="OtherTableBody"/>
            </w:pPr>
            <w:r>
              <w:t>00636</w:t>
            </w:r>
          </w:p>
        </w:tc>
        <w:tc>
          <w:tcPr>
            <w:tcW w:w="600" w:type="dxa"/>
          </w:tcPr>
          <w:p w14:paraId="4DB86264" w14:textId="77777777" w:rsidR="00B50050" w:rsidRDefault="00B50050" w:rsidP="0088127C">
            <w:pPr>
              <w:pStyle w:val="OtherTableBody"/>
            </w:pPr>
            <w:r>
              <w:t>OM3</w:t>
            </w:r>
          </w:p>
        </w:tc>
        <w:tc>
          <w:tcPr>
            <w:tcW w:w="600" w:type="dxa"/>
          </w:tcPr>
          <w:p w14:paraId="35A36E98" w14:textId="77777777" w:rsidR="00B50050" w:rsidRDefault="00B50050" w:rsidP="0088127C">
            <w:pPr>
              <w:pStyle w:val="OtherTableBody"/>
            </w:pPr>
            <w:r>
              <w:t>2</w:t>
            </w:r>
          </w:p>
        </w:tc>
        <w:tc>
          <w:tcPr>
            <w:tcW w:w="600" w:type="dxa"/>
          </w:tcPr>
          <w:p w14:paraId="59D69602" w14:textId="77777777" w:rsidR="00B50050" w:rsidRDefault="00B50050" w:rsidP="0088127C">
            <w:pPr>
              <w:pStyle w:val="OtherTableBody"/>
            </w:pPr>
            <w:r>
              <w:t>..</w:t>
            </w:r>
          </w:p>
        </w:tc>
        <w:tc>
          <w:tcPr>
            <w:tcW w:w="600" w:type="dxa"/>
          </w:tcPr>
          <w:p w14:paraId="1845ADEF" w14:textId="77777777" w:rsidR="00B50050" w:rsidRDefault="00B50050" w:rsidP="0088127C">
            <w:pPr>
              <w:pStyle w:val="OtherTableBody"/>
            </w:pPr>
          </w:p>
        </w:tc>
        <w:tc>
          <w:tcPr>
            <w:tcW w:w="600" w:type="dxa"/>
          </w:tcPr>
          <w:p w14:paraId="442E702F" w14:textId="77777777" w:rsidR="00B50050" w:rsidRDefault="00B50050" w:rsidP="0088127C">
            <w:pPr>
              <w:pStyle w:val="OtherTableBody"/>
            </w:pPr>
            <w:r>
              <w:t>CWE</w:t>
            </w:r>
          </w:p>
        </w:tc>
        <w:tc>
          <w:tcPr>
            <w:tcW w:w="700" w:type="dxa"/>
          </w:tcPr>
          <w:p w14:paraId="4492840E" w14:textId="77777777" w:rsidR="00B50050" w:rsidRDefault="00B50050" w:rsidP="0088127C">
            <w:pPr>
              <w:pStyle w:val="OtherTableBody"/>
            </w:pPr>
          </w:p>
        </w:tc>
        <w:tc>
          <w:tcPr>
            <w:tcW w:w="600" w:type="dxa"/>
          </w:tcPr>
          <w:p w14:paraId="43E0E3C7" w14:textId="77777777" w:rsidR="00B50050" w:rsidRDefault="00B50050" w:rsidP="0088127C">
            <w:pPr>
              <w:pStyle w:val="OtherTableBody"/>
            </w:pPr>
            <w:r>
              <w:t>0650</w:t>
            </w:r>
          </w:p>
        </w:tc>
        <w:tc>
          <w:tcPr>
            <w:tcW w:w="900" w:type="dxa"/>
          </w:tcPr>
          <w:p w14:paraId="258F2934" w14:textId="77777777" w:rsidR="00B50050" w:rsidRDefault="00B50050" w:rsidP="0088127C">
            <w:pPr>
              <w:pStyle w:val="OtherTableBody"/>
            </w:pPr>
            <w:r>
              <w:t>8.8.11.2</w:t>
            </w:r>
          </w:p>
        </w:tc>
      </w:tr>
      <w:tr w:rsidR="00B50050" w14:paraId="39A8F457" w14:textId="77777777" w:rsidTr="00195548">
        <w:tc>
          <w:tcPr>
            <w:tcW w:w="3500" w:type="dxa"/>
          </w:tcPr>
          <w:p w14:paraId="44CCBDB6" w14:textId="77777777" w:rsidR="00B50050" w:rsidRDefault="00B50050" w:rsidP="0088127C">
            <w:pPr>
              <w:pStyle w:val="OtherTableBody"/>
            </w:pPr>
            <w:r>
              <w:t>Preferred Long Name for the Observation</w:t>
            </w:r>
          </w:p>
        </w:tc>
        <w:tc>
          <w:tcPr>
            <w:tcW w:w="700" w:type="dxa"/>
          </w:tcPr>
          <w:p w14:paraId="7D96DBB0" w14:textId="77777777" w:rsidR="00B50050" w:rsidRDefault="00B50050" w:rsidP="0088127C">
            <w:pPr>
              <w:pStyle w:val="OtherTableBody"/>
            </w:pPr>
            <w:r>
              <w:t>00596</w:t>
            </w:r>
          </w:p>
        </w:tc>
        <w:tc>
          <w:tcPr>
            <w:tcW w:w="600" w:type="dxa"/>
          </w:tcPr>
          <w:p w14:paraId="1F76DEBC" w14:textId="77777777" w:rsidR="00B50050" w:rsidRDefault="00B50050" w:rsidP="0088127C">
            <w:pPr>
              <w:pStyle w:val="OtherTableBody"/>
            </w:pPr>
            <w:r>
              <w:t>OM1</w:t>
            </w:r>
          </w:p>
        </w:tc>
        <w:tc>
          <w:tcPr>
            <w:tcW w:w="600" w:type="dxa"/>
          </w:tcPr>
          <w:p w14:paraId="2E4B8613" w14:textId="77777777" w:rsidR="00B50050" w:rsidRDefault="00B50050" w:rsidP="0088127C">
            <w:pPr>
              <w:pStyle w:val="OtherTableBody"/>
            </w:pPr>
            <w:r>
              <w:t>11</w:t>
            </w:r>
          </w:p>
        </w:tc>
        <w:tc>
          <w:tcPr>
            <w:tcW w:w="600" w:type="dxa"/>
          </w:tcPr>
          <w:p w14:paraId="22634E16" w14:textId="77777777" w:rsidR="00B50050" w:rsidRDefault="00B50050" w:rsidP="0088127C">
            <w:pPr>
              <w:pStyle w:val="OtherTableBody"/>
            </w:pPr>
            <w:r>
              <w:t>..</w:t>
            </w:r>
          </w:p>
        </w:tc>
        <w:tc>
          <w:tcPr>
            <w:tcW w:w="600" w:type="dxa"/>
          </w:tcPr>
          <w:p w14:paraId="56B76AE5" w14:textId="77777777" w:rsidR="00B50050" w:rsidRDefault="00B50050" w:rsidP="0088127C">
            <w:pPr>
              <w:pStyle w:val="OtherTableBody"/>
            </w:pPr>
            <w:r>
              <w:t>200=</w:t>
            </w:r>
          </w:p>
        </w:tc>
        <w:tc>
          <w:tcPr>
            <w:tcW w:w="600" w:type="dxa"/>
          </w:tcPr>
          <w:p w14:paraId="558CC947" w14:textId="77777777" w:rsidR="00B50050" w:rsidRDefault="00B50050" w:rsidP="0088127C">
            <w:pPr>
              <w:pStyle w:val="OtherTableBody"/>
            </w:pPr>
            <w:r>
              <w:t>ST</w:t>
            </w:r>
          </w:p>
        </w:tc>
        <w:tc>
          <w:tcPr>
            <w:tcW w:w="700" w:type="dxa"/>
          </w:tcPr>
          <w:p w14:paraId="15128CD3" w14:textId="77777777" w:rsidR="00B50050" w:rsidRDefault="00B50050" w:rsidP="0088127C">
            <w:pPr>
              <w:pStyle w:val="OtherTableBody"/>
            </w:pPr>
          </w:p>
        </w:tc>
        <w:tc>
          <w:tcPr>
            <w:tcW w:w="600" w:type="dxa"/>
          </w:tcPr>
          <w:p w14:paraId="03B140F0" w14:textId="77777777" w:rsidR="00B50050" w:rsidRDefault="00B50050" w:rsidP="0088127C">
            <w:pPr>
              <w:pStyle w:val="OtherTableBody"/>
            </w:pPr>
          </w:p>
        </w:tc>
        <w:tc>
          <w:tcPr>
            <w:tcW w:w="900" w:type="dxa"/>
          </w:tcPr>
          <w:p w14:paraId="4214F933" w14:textId="77777777" w:rsidR="00B50050" w:rsidRDefault="00B50050" w:rsidP="0088127C">
            <w:pPr>
              <w:pStyle w:val="OtherTableBody"/>
            </w:pPr>
            <w:r>
              <w:t>8.8.9.11</w:t>
            </w:r>
          </w:p>
        </w:tc>
      </w:tr>
      <w:tr w:rsidR="00B50050" w14:paraId="7AC2BDF7" w14:textId="77777777" w:rsidTr="00195548">
        <w:tc>
          <w:tcPr>
            <w:tcW w:w="3500" w:type="dxa"/>
          </w:tcPr>
          <w:p w14:paraId="21B28D24" w14:textId="77777777" w:rsidR="00B50050" w:rsidRDefault="00B50050" w:rsidP="0088127C">
            <w:pPr>
              <w:pStyle w:val="OtherTableBody"/>
            </w:pPr>
            <w:r>
              <w:t xml:space="preserve">Preferred Method of Contact </w:t>
            </w:r>
          </w:p>
        </w:tc>
        <w:tc>
          <w:tcPr>
            <w:tcW w:w="700" w:type="dxa"/>
          </w:tcPr>
          <w:p w14:paraId="59DD6842" w14:textId="77777777" w:rsidR="00B50050" w:rsidRDefault="00B50050" w:rsidP="0088127C">
            <w:pPr>
              <w:pStyle w:val="OtherTableBody"/>
            </w:pPr>
            <w:r>
              <w:t>00684</w:t>
            </w:r>
          </w:p>
        </w:tc>
        <w:tc>
          <w:tcPr>
            <w:tcW w:w="600" w:type="dxa"/>
          </w:tcPr>
          <w:p w14:paraId="1DF57F13" w14:textId="77777777" w:rsidR="00B50050" w:rsidRDefault="00B50050" w:rsidP="0088127C">
            <w:pPr>
              <w:pStyle w:val="OtherTableBody"/>
            </w:pPr>
            <w:r>
              <w:t>PRD</w:t>
            </w:r>
          </w:p>
        </w:tc>
        <w:tc>
          <w:tcPr>
            <w:tcW w:w="600" w:type="dxa"/>
          </w:tcPr>
          <w:p w14:paraId="6E18C03C" w14:textId="77777777" w:rsidR="00B50050" w:rsidRDefault="00B50050" w:rsidP="0088127C">
            <w:pPr>
              <w:pStyle w:val="OtherTableBody"/>
            </w:pPr>
            <w:r>
              <w:t>6</w:t>
            </w:r>
          </w:p>
        </w:tc>
        <w:tc>
          <w:tcPr>
            <w:tcW w:w="600" w:type="dxa"/>
          </w:tcPr>
          <w:p w14:paraId="4693B0D0" w14:textId="77777777" w:rsidR="00B50050" w:rsidRDefault="00B50050" w:rsidP="0088127C">
            <w:pPr>
              <w:pStyle w:val="OtherTableBody"/>
            </w:pPr>
            <w:r>
              <w:t>..</w:t>
            </w:r>
          </w:p>
        </w:tc>
        <w:tc>
          <w:tcPr>
            <w:tcW w:w="600" w:type="dxa"/>
          </w:tcPr>
          <w:p w14:paraId="2AF2EE82" w14:textId="77777777" w:rsidR="00B50050" w:rsidRDefault="00B50050" w:rsidP="0088127C">
            <w:pPr>
              <w:pStyle w:val="OtherTableBody"/>
            </w:pPr>
          </w:p>
        </w:tc>
        <w:tc>
          <w:tcPr>
            <w:tcW w:w="600" w:type="dxa"/>
          </w:tcPr>
          <w:p w14:paraId="44B4CDFD" w14:textId="77777777" w:rsidR="00B50050" w:rsidRDefault="00B50050" w:rsidP="0088127C">
            <w:pPr>
              <w:pStyle w:val="OtherTableBody"/>
            </w:pPr>
            <w:r>
              <w:t>CWE</w:t>
            </w:r>
          </w:p>
        </w:tc>
        <w:tc>
          <w:tcPr>
            <w:tcW w:w="700" w:type="dxa"/>
          </w:tcPr>
          <w:p w14:paraId="674F37CD" w14:textId="77777777" w:rsidR="00B50050" w:rsidRDefault="00B50050" w:rsidP="0088127C">
            <w:pPr>
              <w:pStyle w:val="OtherTableBody"/>
            </w:pPr>
          </w:p>
        </w:tc>
        <w:tc>
          <w:tcPr>
            <w:tcW w:w="600" w:type="dxa"/>
          </w:tcPr>
          <w:p w14:paraId="651CABF5" w14:textId="77777777" w:rsidR="00B50050" w:rsidRDefault="00B50050" w:rsidP="0088127C">
            <w:pPr>
              <w:pStyle w:val="OtherTableBody"/>
            </w:pPr>
            <w:r>
              <w:t>0185</w:t>
            </w:r>
          </w:p>
        </w:tc>
        <w:tc>
          <w:tcPr>
            <w:tcW w:w="900" w:type="dxa"/>
          </w:tcPr>
          <w:p w14:paraId="17FDB2D8" w14:textId="77777777" w:rsidR="00B50050" w:rsidRDefault="00B50050" w:rsidP="0088127C">
            <w:pPr>
              <w:pStyle w:val="OtherTableBody"/>
            </w:pPr>
            <w:r>
              <w:t>11.8.3.6</w:t>
            </w:r>
          </w:p>
        </w:tc>
      </w:tr>
      <w:tr w:rsidR="00B50050" w14:paraId="52CCF66E" w14:textId="77777777" w:rsidTr="00195548">
        <w:tc>
          <w:tcPr>
            <w:tcW w:w="3500" w:type="dxa"/>
          </w:tcPr>
          <w:p w14:paraId="1BFEA119" w14:textId="77777777" w:rsidR="00B50050" w:rsidRDefault="00B50050" w:rsidP="0088127C">
            <w:pPr>
              <w:pStyle w:val="OtherTableBody"/>
            </w:pPr>
            <w:r>
              <w:t xml:space="preserve">Preferred Method of Contact </w:t>
            </w:r>
          </w:p>
        </w:tc>
        <w:tc>
          <w:tcPr>
            <w:tcW w:w="700" w:type="dxa"/>
          </w:tcPr>
          <w:p w14:paraId="1276F302" w14:textId="77777777" w:rsidR="00B50050" w:rsidRDefault="00B50050" w:rsidP="0088127C">
            <w:pPr>
              <w:pStyle w:val="OtherTableBody"/>
            </w:pPr>
            <w:r>
              <w:t>00684</w:t>
            </w:r>
          </w:p>
        </w:tc>
        <w:tc>
          <w:tcPr>
            <w:tcW w:w="600" w:type="dxa"/>
          </w:tcPr>
          <w:p w14:paraId="78554CAB" w14:textId="77777777" w:rsidR="00B50050" w:rsidRDefault="00B50050" w:rsidP="0088127C">
            <w:pPr>
              <w:pStyle w:val="OtherTableBody"/>
            </w:pPr>
            <w:r>
              <w:t>CTD</w:t>
            </w:r>
          </w:p>
        </w:tc>
        <w:tc>
          <w:tcPr>
            <w:tcW w:w="600" w:type="dxa"/>
          </w:tcPr>
          <w:p w14:paraId="7B6B3E1E" w14:textId="77777777" w:rsidR="00B50050" w:rsidRDefault="00B50050" w:rsidP="0088127C">
            <w:pPr>
              <w:pStyle w:val="OtherTableBody"/>
            </w:pPr>
            <w:r>
              <w:t>6</w:t>
            </w:r>
          </w:p>
        </w:tc>
        <w:tc>
          <w:tcPr>
            <w:tcW w:w="600" w:type="dxa"/>
          </w:tcPr>
          <w:p w14:paraId="5C3B0ACB" w14:textId="77777777" w:rsidR="00B50050" w:rsidRDefault="00B50050" w:rsidP="0088127C">
            <w:pPr>
              <w:pStyle w:val="OtherTableBody"/>
            </w:pPr>
            <w:r>
              <w:t>..</w:t>
            </w:r>
          </w:p>
        </w:tc>
        <w:tc>
          <w:tcPr>
            <w:tcW w:w="600" w:type="dxa"/>
          </w:tcPr>
          <w:p w14:paraId="6019FE5D" w14:textId="77777777" w:rsidR="00B50050" w:rsidRDefault="00B50050" w:rsidP="0088127C">
            <w:pPr>
              <w:pStyle w:val="OtherTableBody"/>
            </w:pPr>
          </w:p>
        </w:tc>
        <w:tc>
          <w:tcPr>
            <w:tcW w:w="600" w:type="dxa"/>
          </w:tcPr>
          <w:p w14:paraId="60400FD9" w14:textId="77777777" w:rsidR="00B50050" w:rsidRDefault="00B50050" w:rsidP="0088127C">
            <w:pPr>
              <w:pStyle w:val="OtherTableBody"/>
            </w:pPr>
            <w:r>
              <w:t>CWE</w:t>
            </w:r>
          </w:p>
        </w:tc>
        <w:tc>
          <w:tcPr>
            <w:tcW w:w="700" w:type="dxa"/>
          </w:tcPr>
          <w:p w14:paraId="14ACDE69" w14:textId="77777777" w:rsidR="00B50050" w:rsidRDefault="00B50050" w:rsidP="0088127C">
            <w:pPr>
              <w:pStyle w:val="OtherTableBody"/>
            </w:pPr>
          </w:p>
        </w:tc>
        <w:tc>
          <w:tcPr>
            <w:tcW w:w="600" w:type="dxa"/>
          </w:tcPr>
          <w:p w14:paraId="46DD2F2C" w14:textId="77777777" w:rsidR="00B50050" w:rsidRDefault="00B50050" w:rsidP="0088127C">
            <w:pPr>
              <w:pStyle w:val="OtherTableBody"/>
            </w:pPr>
            <w:r>
              <w:t>0185</w:t>
            </w:r>
          </w:p>
        </w:tc>
        <w:tc>
          <w:tcPr>
            <w:tcW w:w="900" w:type="dxa"/>
          </w:tcPr>
          <w:p w14:paraId="2E677A56" w14:textId="77777777" w:rsidR="00B50050" w:rsidRDefault="00B50050" w:rsidP="0088127C">
            <w:pPr>
              <w:pStyle w:val="OtherTableBody"/>
            </w:pPr>
            <w:r>
              <w:t>11.8.4.6</w:t>
            </w:r>
          </w:p>
        </w:tc>
      </w:tr>
      <w:tr w:rsidR="00B50050" w14:paraId="60285EE0" w14:textId="77777777" w:rsidTr="00195548">
        <w:tc>
          <w:tcPr>
            <w:tcW w:w="3500" w:type="dxa"/>
          </w:tcPr>
          <w:p w14:paraId="1C16B4DA" w14:textId="77777777" w:rsidR="00B50050" w:rsidRDefault="00B50050" w:rsidP="0088127C">
            <w:pPr>
              <w:pStyle w:val="OtherTableBody"/>
            </w:pPr>
            <w:r>
              <w:t xml:space="preserve">Preferred Method of Contact </w:t>
            </w:r>
          </w:p>
        </w:tc>
        <w:tc>
          <w:tcPr>
            <w:tcW w:w="700" w:type="dxa"/>
          </w:tcPr>
          <w:p w14:paraId="2E24CF56" w14:textId="77777777" w:rsidR="00B50050" w:rsidRDefault="00B50050" w:rsidP="0088127C">
            <w:pPr>
              <w:pStyle w:val="OtherTableBody"/>
            </w:pPr>
            <w:r>
              <w:t>00684</w:t>
            </w:r>
          </w:p>
        </w:tc>
        <w:tc>
          <w:tcPr>
            <w:tcW w:w="600" w:type="dxa"/>
          </w:tcPr>
          <w:p w14:paraId="5532DC4D" w14:textId="77777777" w:rsidR="00B50050" w:rsidRDefault="00B50050" w:rsidP="0088127C">
            <w:pPr>
              <w:pStyle w:val="OtherTableBody"/>
            </w:pPr>
            <w:r>
              <w:t>PRT</w:t>
            </w:r>
          </w:p>
        </w:tc>
        <w:tc>
          <w:tcPr>
            <w:tcW w:w="600" w:type="dxa"/>
          </w:tcPr>
          <w:p w14:paraId="1B3A4972" w14:textId="77777777" w:rsidR="00B50050" w:rsidRDefault="00B50050" w:rsidP="0088127C">
            <w:pPr>
              <w:pStyle w:val="OtherTableBody"/>
            </w:pPr>
            <w:r>
              <w:t>23</w:t>
            </w:r>
          </w:p>
        </w:tc>
        <w:tc>
          <w:tcPr>
            <w:tcW w:w="600" w:type="dxa"/>
          </w:tcPr>
          <w:p w14:paraId="26205B3B" w14:textId="77777777" w:rsidR="00B50050" w:rsidRDefault="00B50050" w:rsidP="0088127C">
            <w:pPr>
              <w:pStyle w:val="OtherTableBody"/>
            </w:pPr>
            <w:r>
              <w:t>..</w:t>
            </w:r>
          </w:p>
        </w:tc>
        <w:tc>
          <w:tcPr>
            <w:tcW w:w="600" w:type="dxa"/>
          </w:tcPr>
          <w:p w14:paraId="42589E7B" w14:textId="77777777" w:rsidR="00B50050" w:rsidRDefault="00B50050" w:rsidP="0088127C">
            <w:pPr>
              <w:pStyle w:val="OtherTableBody"/>
            </w:pPr>
          </w:p>
        </w:tc>
        <w:tc>
          <w:tcPr>
            <w:tcW w:w="600" w:type="dxa"/>
          </w:tcPr>
          <w:p w14:paraId="5CC4A96D" w14:textId="77777777" w:rsidR="00B50050" w:rsidRDefault="00B50050" w:rsidP="0088127C">
            <w:pPr>
              <w:pStyle w:val="OtherTableBody"/>
            </w:pPr>
            <w:r>
              <w:t>CWE</w:t>
            </w:r>
          </w:p>
        </w:tc>
        <w:tc>
          <w:tcPr>
            <w:tcW w:w="700" w:type="dxa"/>
          </w:tcPr>
          <w:p w14:paraId="7FA4A524" w14:textId="77777777" w:rsidR="00B50050" w:rsidRDefault="00B50050" w:rsidP="0088127C">
            <w:pPr>
              <w:pStyle w:val="OtherTableBody"/>
            </w:pPr>
          </w:p>
        </w:tc>
        <w:tc>
          <w:tcPr>
            <w:tcW w:w="600" w:type="dxa"/>
          </w:tcPr>
          <w:p w14:paraId="6A606184" w14:textId="77777777" w:rsidR="00B50050" w:rsidRDefault="00B50050" w:rsidP="0088127C">
            <w:pPr>
              <w:pStyle w:val="OtherTableBody"/>
            </w:pPr>
            <w:r>
              <w:t>0185</w:t>
            </w:r>
          </w:p>
        </w:tc>
        <w:tc>
          <w:tcPr>
            <w:tcW w:w="900" w:type="dxa"/>
          </w:tcPr>
          <w:p w14:paraId="0E8A0682" w14:textId="77777777" w:rsidR="00B50050" w:rsidRDefault="00B50050" w:rsidP="0088127C">
            <w:pPr>
              <w:pStyle w:val="OtherTableBody"/>
            </w:pPr>
            <w:r>
              <w:t>7.4.4.23</w:t>
            </w:r>
          </w:p>
        </w:tc>
      </w:tr>
      <w:tr w:rsidR="00B50050" w14:paraId="5FAEE5D7" w14:textId="77777777" w:rsidTr="00195548">
        <w:tc>
          <w:tcPr>
            <w:tcW w:w="3500" w:type="dxa"/>
          </w:tcPr>
          <w:p w14:paraId="07CC9351" w14:textId="77777777" w:rsidR="00B50050" w:rsidRDefault="00B50050" w:rsidP="0088127C">
            <w:pPr>
              <w:pStyle w:val="OtherTableBody"/>
            </w:pPr>
            <w:r>
              <w:t xml:space="preserve">Preferred Method of Contact </w:t>
            </w:r>
          </w:p>
        </w:tc>
        <w:tc>
          <w:tcPr>
            <w:tcW w:w="700" w:type="dxa"/>
          </w:tcPr>
          <w:p w14:paraId="4E3C3908" w14:textId="77777777" w:rsidR="00B50050" w:rsidRDefault="00B50050" w:rsidP="0088127C">
            <w:pPr>
              <w:pStyle w:val="OtherTableBody"/>
            </w:pPr>
            <w:r>
              <w:t>00684</w:t>
            </w:r>
          </w:p>
        </w:tc>
        <w:tc>
          <w:tcPr>
            <w:tcW w:w="600" w:type="dxa"/>
          </w:tcPr>
          <w:p w14:paraId="7764C0FE" w14:textId="77777777" w:rsidR="00B50050" w:rsidRDefault="00B50050" w:rsidP="0088127C">
            <w:pPr>
              <w:pStyle w:val="OtherTableBody"/>
            </w:pPr>
            <w:r>
              <w:t>STF</w:t>
            </w:r>
          </w:p>
        </w:tc>
        <w:tc>
          <w:tcPr>
            <w:tcW w:w="600" w:type="dxa"/>
          </w:tcPr>
          <w:p w14:paraId="6F4CCF59" w14:textId="77777777" w:rsidR="00B50050" w:rsidRDefault="00B50050" w:rsidP="0088127C">
            <w:pPr>
              <w:pStyle w:val="OtherTableBody"/>
            </w:pPr>
            <w:r>
              <w:t>16</w:t>
            </w:r>
          </w:p>
        </w:tc>
        <w:tc>
          <w:tcPr>
            <w:tcW w:w="600" w:type="dxa"/>
          </w:tcPr>
          <w:p w14:paraId="70BB8BEE" w14:textId="77777777" w:rsidR="00B50050" w:rsidRDefault="00B50050" w:rsidP="0088127C">
            <w:pPr>
              <w:pStyle w:val="OtherTableBody"/>
            </w:pPr>
            <w:r>
              <w:t>..</w:t>
            </w:r>
          </w:p>
        </w:tc>
        <w:tc>
          <w:tcPr>
            <w:tcW w:w="600" w:type="dxa"/>
          </w:tcPr>
          <w:p w14:paraId="65F41A60" w14:textId="77777777" w:rsidR="00B50050" w:rsidRDefault="00B50050" w:rsidP="0088127C">
            <w:pPr>
              <w:pStyle w:val="OtherTableBody"/>
            </w:pPr>
          </w:p>
        </w:tc>
        <w:tc>
          <w:tcPr>
            <w:tcW w:w="600" w:type="dxa"/>
          </w:tcPr>
          <w:p w14:paraId="60A4CAE3" w14:textId="77777777" w:rsidR="00B50050" w:rsidRDefault="00B50050" w:rsidP="0088127C">
            <w:pPr>
              <w:pStyle w:val="OtherTableBody"/>
            </w:pPr>
            <w:r>
              <w:t>CWE</w:t>
            </w:r>
          </w:p>
        </w:tc>
        <w:tc>
          <w:tcPr>
            <w:tcW w:w="700" w:type="dxa"/>
          </w:tcPr>
          <w:p w14:paraId="2D084387" w14:textId="77777777" w:rsidR="00B50050" w:rsidRDefault="00B50050" w:rsidP="0088127C">
            <w:pPr>
              <w:pStyle w:val="OtherTableBody"/>
            </w:pPr>
          </w:p>
        </w:tc>
        <w:tc>
          <w:tcPr>
            <w:tcW w:w="600" w:type="dxa"/>
          </w:tcPr>
          <w:p w14:paraId="31135C73" w14:textId="77777777" w:rsidR="00B50050" w:rsidRDefault="00B50050" w:rsidP="0088127C">
            <w:pPr>
              <w:pStyle w:val="OtherTableBody"/>
            </w:pPr>
            <w:r>
              <w:t>0185</w:t>
            </w:r>
          </w:p>
        </w:tc>
        <w:tc>
          <w:tcPr>
            <w:tcW w:w="900" w:type="dxa"/>
          </w:tcPr>
          <w:p w14:paraId="4ECE696A" w14:textId="77777777" w:rsidR="00B50050" w:rsidRDefault="00B50050" w:rsidP="0088127C">
            <w:pPr>
              <w:pStyle w:val="OtherTableBody"/>
            </w:pPr>
            <w:r>
              <w:t>15.4.8.16</w:t>
            </w:r>
          </w:p>
        </w:tc>
      </w:tr>
      <w:tr w:rsidR="00B50050" w14:paraId="20240BBB" w14:textId="77777777" w:rsidTr="00195548">
        <w:tc>
          <w:tcPr>
            <w:tcW w:w="3500" w:type="dxa"/>
          </w:tcPr>
          <w:p w14:paraId="53B45D3E" w14:textId="77777777" w:rsidR="00B50050" w:rsidRDefault="00B50050" w:rsidP="0088127C">
            <w:pPr>
              <w:pStyle w:val="OtherTableBody"/>
            </w:pPr>
            <w:r>
              <w:t>Preferred Report Name for the Observation</w:t>
            </w:r>
          </w:p>
        </w:tc>
        <w:tc>
          <w:tcPr>
            <w:tcW w:w="700" w:type="dxa"/>
          </w:tcPr>
          <w:p w14:paraId="496A0231" w14:textId="77777777" w:rsidR="00B50050" w:rsidRDefault="00B50050" w:rsidP="0088127C">
            <w:pPr>
              <w:pStyle w:val="OtherTableBody"/>
            </w:pPr>
            <w:r>
              <w:t>00594</w:t>
            </w:r>
          </w:p>
        </w:tc>
        <w:tc>
          <w:tcPr>
            <w:tcW w:w="600" w:type="dxa"/>
          </w:tcPr>
          <w:p w14:paraId="02E2F682" w14:textId="77777777" w:rsidR="00B50050" w:rsidRDefault="00B50050" w:rsidP="0088127C">
            <w:pPr>
              <w:pStyle w:val="OtherTableBody"/>
            </w:pPr>
            <w:r>
              <w:t>OM1</w:t>
            </w:r>
          </w:p>
        </w:tc>
        <w:tc>
          <w:tcPr>
            <w:tcW w:w="600" w:type="dxa"/>
          </w:tcPr>
          <w:p w14:paraId="5817917F" w14:textId="77777777" w:rsidR="00B50050" w:rsidRDefault="00B50050" w:rsidP="0088127C">
            <w:pPr>
              <w:pStyle w:val="OtherTableBody"/>
            </w:pPr>
            <w:r>
              <w:t>9</w:t>
            </w:r>
          </w:p>
        </w:tc>
        <w:tc>
          <w:tcPr>
            <w:tcW w:w="600" w:type="dxa"/>
          </w:tcPr>
          <w:p w14:paraId="1B359ECA" w14:textId="77777777" w:rsidR="00B50050" w:rsidRDefault="00B50050" w:rsidP="0088127C">
            <w:pPr>
              <w:pStyle w:val="OtherTableBody"/>
            </w:pPr>
            <w:r>
              <w:t>..</w:t>
            </w:r>
          </w:p>
        </w:tc>
        <w:tc>
          <w:tcPr>
            <w:tcW w:w="600" w:type="dxa"/>
          </w:tcPr>
          <w:p w14:paraId="73197A34" w14:textId="77777777" w:rsidR="00B50050" w:rsidRDefault="00B50050" w:rsidP="0088127C">
            <w:pPr>
              <w:pStyle w:val="OtherTableBody"/>
            </w:pPr>
            <w:r>
              <w:t>30#</w:t>
            </w:r>
          </w:p>
        </w:tc>
        <w:tc>
          <w:tcPr>
            <w:tcW w:w="600" w:type="dxa"/>
          </w:tcPr>
          <w:p w14:paraId="33722064" w14:textId="77777777" w:rsidR="00B50050" w:rsidRDefault="00B50050" w:rsidP="0088127C">
            <w:pPr>
              <w:pStyle w:val="OtherTableBody"/>
            </w:pPr>
            <w:r>
              <w:t>ST</w:t>
            </w:r>
          </w:p>
        </w:tc>
        <w:tc>
          <w:tcPr>
            <w:tcW w:w="700" w:type="dxa"/>
          </w:tcPr>
          <w:p w14:paraId="3C516DC7" w14:textId="77777777" w:rsidR="00B50050" w:rsidRDefault="00B50050" w:rsidP="0088127C">
            <w:pPr>
              <w:pStyle w:val="OtherTableBody"/>
            </w:pPr>
          </w:p>
        </w:tc>
        <w:tc>
          <w:tcPr>
            <w:tcW w:w="600" w:type="dxa"/>
          </w:tcPr>
          <w:p w14:paraId="1AED2FC8" w14:textId="77777777" w:rsidR="00B50050" w:rsidRDefault="00B50050" w:rsidP="0088127C">
            <w:pPr>
              <w:pStyle w:val="OtherTableBody"/>
            </w:pPr>
          </w:p>
        </w:tc>
        <w:tc>
          <w:tcPr>
            <w:tcW w:w="900" w:type="dxa"/>
          </w:tcPr>
          <w:p w14:paraId="184EBFE2" w14:textId="77777777" w:rsidR="00B50050" w:rsidRDefault="00B50050" w:rsidP="0088127C">
            <w:pPr>
              <w:pStyle w:val="OtherTableBody"/>
            </w:pPr>
            <w:r>
              <w:t>8.8.9.9</w:t>
            </w:r>
          </w:p>
        </w:tc>
      </w:tr>
      <w:tr w:rsidR="00B50050" w14:paraId="2EE34FC7" w14:textId="77777777" w:rsidTr="00195548">
        <w:tc>
          <w:tcPr>
            <w:tcW w:w="3500" w:type="dxa"/>
          </w:tcPr>
          <w:p w14:paraId="21E2DB7A" w14:textId="77777777" w:rsidR="00B50050" w:rsidRDefault="00B50050" w:rsidP="0088127C">
            <w:pPr>
              <w:pStyle w:val="OtherTableBody"/>
            </w:pPr>
            <w:r>
              <w:t>Preferred Short Name or Mnemonic for the Observation</w:t>
            </w:r>
          </w:p>
        </w:tc>
        <w:tc>
          <w:tcPr>
            <w:tcW w:w="700" w:type="dxa"/>
          </w:tcPr>
          <w:p w14:paraId="170AA94B" w14:textId="77777777" w:rsidR="00B50050" w:rsidRDefault="00B50050" w:rsidP="0088127C">
            <w:pPr>
              <w:pStyle w:val="OtherTableBody"/>
            </w:pPr>
            <w:r>
              <w:t>00595</w:t>
            </w:r>
          </w:p>
        </w:tc>
        <w:tc>
          <w:tcPr>
            <w:tcW w:w="600" w:type="dxa"/>
          </w:tcPr>
          <w:p w14:paraId="0F0D7126" w14:textId="77777777" w:rsidR="00B50050" w:rsidRDefault="00B50050" w:rsidP="0088127C">
            <w:pPr>
              <w:pStyle w:val="OtherTableBody"/>
            </w:pPr>
            <w:r>
              <w:t>OM1</w:t>
            </w:r>
          </w:p>
        </w:tc>
        <w:tc>
          <w:tcPr>
            <w:tcW w:w="600" w:type="dxa"/>
          </w:tcPr>
          <w:p w14:paraId="11BA7C8C" w14:textId="77777777" w:rsidR="00B50050" w:rsidRDefault="00B50050" w:rsidP="0088127C">
            <w:pPr>
              <w:pStyle w:val="OtherTableBody"/>
            </w:pPr>
            <w:r>
              <w:t>10</w:t>
            </w:r>
          </w:p>
        </w:tc>
        <w:tc>
          <w:tcPr>
            <w:tcW w:w="600" w:type="dxa"/>
          </w:tcPr>
          <w:p w14:paraId="3A48D41C" w14:textId="77777777" w:rsidR="00B50050" w:rsidRDefault="00B50050" w:rsidP="0088127C">
            <w:pPr>
              <w:pStyle w:val="OtherTableBody"/>
            </w:pPr>
            <w:r>
              <w:t>1..8</w:t>
            </w:r>
          </w:p>
        </w:tc>
        <w:tc>
          <w:tcPr>
            <w:tcW w:w="600" w:type="dxa"/>
          </w:tcPr>
          <w:p w14:paraId="16FE1A6E" w14:textId="77777777" w:rsidR="00B50050" w:rsidRDefault="00B50050" w:rsidP="0088127C">
            <w:pPr>
              <w:pStyle w:val="OtherTableBody"/>
            </w:pPr>
          </w:p>
        </w:tc>
        <w:tc>
          <w:tcPr>
            <w:tcW w:w="600" w:type="dxa"/>
          </w:tcPr>
          <w:p w14:paraId="2D48A2C9" w14:textId="77777777" w:rsidR="00B50050" w:rsidRDefault="00B50050" w:rsidP="0088127C">
            <w:pPr>
              <w:pStyle w:val="OtherTableBody"/>
            </w:pPr>
            <w:r>
              <w:t>ST</w:t>
            </w:r>
          </w:p>
        </w:tc>
        <w:tc>
          <w:tcPr>
            <w:tcW w:w="700" w:type="dxa"/>
          </w:tcPr>
          <w:p w14:paraId="5699D508" w14:textId="77777777" w:rsidR="00B50050" w:rsidRDefault="00B50050" w:rsidP="0088127C">
            <w:pPr>
              <w:pStyle w:val="OtherTableBody"/>
            </w:pPr>
          </w:p>
        </w:tc>
        <w:tc>
          <w:tcPr>
            <w:tcW w:w="600" w:type="dxa"/>
          </w:tcPr>
          <w:p w14:paraId="668E6FD7" w14:textId="77777777" w:rsidR="00B50050" w:rsidRDefault="00B50050" w:rsidP="0088127C">
            <w:pPr>
              <w:pStyle w:val="OtherTableBody"/>
            </w:pPr>
          </w:p>
        </w:tc>
        <w:tc>
          <w:tcPr>
            <w:tcW w:w="900" w:type="dxa"/>
          </w:tcPr>
          <w:p w14:paraId="01658671" w14:textId="77777777" w:rsidR="00B50050" w:rsidRDefault="00B50050" w:rsidP="0088127C">
            <w:pPr>
              <w:pStyle w:val="OtherTableBody"/>
            </w:pPr>
            <w:r>
              <w:t>8.8.9.10</w:t>
            </w:r>
          </w:p>
        </w:tc>
      </w:tr>
      <w:tr w:rsidR="00B50050" w14:paraId="5F0BACB8" w14:textId="77777777" w:rsidTr="00195548">
        <w:tc>
          <w:tcPr>
            <w:tcW w:w="3500" w:type="dxa"/>
          </w:tcPr>
          <w:p w14:paraId="61785E02" w14:textId="77777777" w:rsidR="00B50050" w:rsidRDefault="00B50050" w:rsidP="0088127C">
            <w:pPr>
              <w:pStyle w:val="OtherTableBody"/>
            </w:pPr>
            <w:r>
              <w:t>Preferred Specimen/Attribture Sequence ID</w:t>
            </w:r>
          </w:p>
        </w:tc>
        <w:tc>
          <w:tcPr>
            <w:tcW w:w="700" w:type="dxa"/>
          </w:tcPr>
          <w:p w14:paraId="61BB5A77" w14:textId="77777777" w:rsidR="00B50050" w:rsidRDefault="00B50050" w:rsidP="0088127C">
            <w:pPr>
              <w:pStyle w:val="OtherTableBody"/>
            </w:pPr>
            <w:r>
              <w:t>03312</w:t>
            </w:r>
          </w:p>
        </w:tc>
        <w:tc>
          <w:tcPr>
            <w:tcW w:w="600" w:type="dxa"/>
          </w:tcPr>
          <w:p w14:paraId="6B8A6065" w14:textId="77777777" w:rsidR="00B50050" w:rsidRDefault="00B50050" w:rsidP="0088127C">
            <w:pPr>
              <w:pStyle w:val="OtherTableBody"/>
            </w:pPr>
            <w:r>
              <w:t>OM4</w:t>
            </w:r>
          </w:p>
        </w:tc>
        <w:tc>
          <w:tcPr>
            <w:tcW w:w="600" w:type="dxa"/>
          </w:tcPr>
          <w:p w14:paraId="36A0E260" w14:textId="77777777" w:rsidR="00B50050" w:rsidRDefault="00B50050" w:rsidP="0088127C">
            <w:pPr>
              <w:pStyle w:val="OtherTableBody"/>
            </w:pPr>
            <w:r>
              <w:t>17</w:t>
            </w:r>
          </w:p>
        </w:tc>
        <w:tc>
          <w:tcPr>
            <w:tcW w:w="600" w:type="dxa"/>
          </w:tcPr>
          <w:p w14:paraId="55195511" w14:textId="77777777" w:rsidR="00B50050" w:rsidRDefault="00B50050" w:rsidP="0088127C">
            <w:pPr>
              <w:pStyle w:val="OtherTableBody"/>
            </w:pPr>
            <w:r>
              <w:t>..</w:t>
            </w:r>
          </w:p>
        </w:tc>
        <w:tc>
          <w:tcPr>
            <w:tcW w:w="600" w:type="dxa"/>
          </w:tcPr>
          <w:p w14:paraId="47E13EFF" w14:textId="77777777" w:rsidR="00B50050" w:rsidRDefault="00B50050" w:rsidP="0088127C">
            <w:pPr>
              <w:pStyle w:val="OtherTableBody"/>
            </w:pPr>
          </w:p>
        </w:tc>
        <w:tc>
          <w:tcPr>
            <w:tcW w:w="600" w:type="dxa"/>
          </w:tcPr>
          <w:p w14:paraId="273AA3F7" w14:textId="77777777" w:rsidR="00B50050" w:rsidRDefault="00B50050" w:rsidP="0088127C">
            <w:pPr>
              <w:pStyle w:val="OtherTableBody"/>
            </w:pPr>
            <w:r>
              <w:t>NM</w:t>
            </w:r>
          </w:p>
        </w:tc>
        <w:tc>
          <w:tcPr>
            <w:tcW w:w="700" w:type="dxa"/>
          </w:tcPr>
          <w:p w14:paraId="0FB100B7" w14:textId="77777777" w:rsidR="00B50050" w:rsidRDefault="00B50050" w:rsidP="0088127C">
            <w:pPr>
              <w:pStyle w:val="OtherTableBody"/>
            </w:pPr>
          </w:p>
        </w:tc>
        <w:tc>
          <w:tcPr>
            <w:tcW w:w="600" w:type="dxa"/>
          </w:tcPr>
          <w:p w14:paraId="147538FC" w14:textId="77777777" w:rsidR="00B50050" w:rsidRDefault="00B50050" w:rsidP="0088127C">
            <w:pPr>
              <w:pStyle w:val="OtherTableBody"/>
            </w:pPr>
          </w:p>
        </w:tc>
        <w:tc>
          <w:tcPr>
            <w:tcW w:w="900" w:type="dxa"/>
          </w:tcPr>
          <w:p w14:paraId="7017E07A" w14:textId="77777777" w:rsidR="00B50050" w:rsidRDefault="00B50050" w:rsidP="0088127C">
            <w:pPr>
              <w:pStyle w:val="OtherTableBody"/>
            </w:pPr>
            <w:r>
              <w:t>8.8.12.17</w:t>
            </w:r>
          </w:p>
        </w:tc>
      </w:tr>
      <w:tr w:rsidR="00B50050" w14:paraId="6B4733C4" w14:textId="77777777" w:rsidTr="00195548">
        <w:tc>
          <w:tcPr>
            <w:tcW w:w="3500" w:type="dxa"/>
          </w:tcPr>
          <w:p w14:paraId="5DEDE72F" w14:textId="77777777" w:rsidR="00B50050" w:rsidRDefault="00B50050" w:rsidP="0088127C">
            <w:pPr>
              <w:pStyle w:val="OtherTableBody"/>
            </w:pPr>
            <w:r>
              <w:t>Preparation</w:t>
            </w:r>
          </w:p>
        </w:tc>
        <w:tc>
          <w:tcPr>
            <w:tcW w:w="700" w:type="dxa"/>
          </w:tcPr>
          <w:p w14:paraId="0ACAD5D6" w14:textId="77777777" w:rsidR="00B50050" w:rsidRDefault="00B50050" w:rsidP="0088127C">
            <w:pPr>
              <w:pStyle w:val="OtherTableBody"/>
            </w:pPr>
            <w:r>
              <w:t>00648</w:t>
            </w:r>
          </w:p>
        </w:tc>
        <w:tc>
          <w:tcPr>
            <w:tcW w:w="600" w:type="dxa"/>
          </w:tcPr>
          <w:p w14:paraId="227A2B77" w14:textId="77777777" w:rsidR="00B50050" w:rsidRDefault="00B50050" w:rsidP="0088127C">
            <w:pPr>
              <w:pStyle w:val="OtherTableBody"/>
            </w:pPr>
            <w:r>
              <w:t>OM4</w:t>
            </w:r>
          </w:p>
        </w:tc>
        <w:tc>
          <w:tcPr>
            <w:tcW w:w="600" w:type="dxa"/>
          </w:tcPr>
          <w:p w14:paraId="43E23AF6" w14:textId="77777777" w:rsidR="00B50050" w:rsidRDefault="00B50050" w:rsidP="0088127C">
            <w:pPr>
              <w:pStyle w:val="OtherTableBody"/>
            </w:pPr>
            <w:r>
              <w:t>8</w:t>
            </w:r>
          </w:p>
        </w:tc>
        <w:tc>
          <w:tcPr>
            <w:tcW w:w="600" w:type="dxa"/>
          </w:tcPr>
          <w:p w14:paraId="58FCDB30" w14:textId="77777777" w:rsidR="00B50050" w:rsidRDefault="00B50050" w:rsidP="0088127C">
            <w:pPr>
              <w:pStyle w:val="OtherTableBody"/>
            </w:pPr>
            <w:r>
              <w:t>..</w:t>
            </w:r>
          </w:p>
        </w:tc>
        <w:tc>
          <w:tcPr>
            <w:tcW w:w="600" w:type="dxa"/>
          </w:tcPr>
          <w:p w14:paraId="7771A8E2" w14:textId="77777777" w:rsidR="00B50050" w:rsidRDefault="00B50050" w:rsidP="0088127C">
            <w:pPr>
              <w:pStyle w:val="OtherTableBody"/>
            </w:pPr>
          </w:p>
        </w:tc>
        <w:tc>
          <w:tcPr>
            <w:tcW w:w="600" w:type="dxa"/>
          </w:tcPr>
          <w:p w14:paraId="5E68EE3F" w14:textId="77777777" w:rsidR="00B50050" w:rsidRDefault="00B50050" w:rsidP="0088127C">
            <w:pPr>
              <w:pStyle w:val="OtherTableBody"/>
            </w:pPr>
            <w:r>
              <w:t>TX</w:t>
            </w:r>
          </w:p>
        </w:tc>
        <w:tc>
          <w:tcPr>
            <w:tcW w:w="700" w:type="dxa"/>
          </w:tcPr>
          <w:p w14:paraId="7A88C25F" w14:textId="77777777" w:rsidR="00B50050" w:rsidRDefault="00B50050" w:rsidP="0088127C">
            <w:pPr>
              <w:pStyle w:val="OtherTableBody"/>
            </w:pPr>
          </w:p>
        </w:tc>
        <w:tc>
          <w:tcPr>
            <w:tcW w:w="600" w:type="dxa"/>
          </w:tcPr>
          <w:p w14:paraId="6B95AE65" w14:textId="77777777" w:rsidR="00B50050" w:rsidRDefault="00B50050" w:rsidP="0088127C">
            <w:pPr>
              <w:pStyle w:val="OtherTableBody"/>
            </w:pPr>
          </w:p>
        </w:tc>
        <w:tc>
          <w:tcPr>
            <w:tcW w:w="900" w:type="dxa"/>
          </w:tcPr>
          <w:p w14:paraId="68504A81" w14:textId="77777777" w:rsidR="00B50050" w:rsidRDefault="00B50050" w:rsidP="0088127C">
            <w:pPr>
              <w:pStyle w:val="OtherTableBody"/>
            </w:pPr>
            <w:r>
              <w:t>8.8.12.8</w:t>
            </w:r>
          </w:p>
        </w:tc>
      </w:tr>
      <w:tr w:rsidR="00B50050" w14:paraId="37DF9ACD" w14:textId="77777777" w:rsidTr="00195548">
        <w:tc>
          <w:tcPr>
            <w:tcW w:w="3500" w:type="dxa"/>
          </w:tcPr>
          <w:p w14:paraId="2599DE8A" w14:textId="77777777" w:rsidR="00B50050" w:rsidRDefault="00B50050" w:rsidP="0088127C">
            <w:pPr>
              <w:pStyle w:val="OtherTableBody"/>
            </w:pPr>
            <w:r>
              <w:t>Prescription Number</w:t>
            </w:r>
          </w:p>
        </w:tc>
        <w:tc>
          <w:tcPr>
            <w:tcW w:w="700" w:type="dxa"/>
          </w:tcPr>
          <w:p w14:paraId="1AFB232F" w14:textId="77777777" w:rsidR="00B50050" w:rsidRDefault="00B50050" w:rsidP="0088127C">
            <w:pPr>
              <w:pStyle w:val="OtherTableBody"/>
            </w:pPr>
            <w:r>
              <w:t>00325</w:t>
            </w:r>
          </w:p>
        </w:tc>
        <w:tc>
          <w:tcPr>
            <w:tcW w:w="600" w:type="dxa"/>
          </w:tcPr>
          <w:p w14:paraId="2F818DC1" w14:textId="77777777" w:rsidR="00B50050" w:rsidRDefault="00B50050" w:rsidP="0088127C">
            <w:pPr>
              <w:pStyle w:val="OtherTableBody"/>
            </w:pPr>
            <w:r>
              <w:t>RXE</w:t>
            </w:r>
          </w:p>
        </w:tc>
        <w:tc>
          <w:tcPr>
            <w:tcW w:w="600" w:type="dxa"/>
          </w:tcPr>
          <w:p w14:paraId="1827EA20" w14:textId="77777777" w:rsidR="00B50050" w:rsidRDefault="00B50050" w:rsidP="0088127C">
            <w:pPr>
              <w:pStyle w:val="OtherTableBody"/>
            </w:pPr>
            <w:r>
              <w:t>15</w:t>
            </w:r>
          </w:p>
        </w:tc>
        <w:tc>
          <w:tcPr>
            <w:tcW w:w="600" w:type="dxa"/>
          </w:tcPr>
          <w:p w14:paraId="4E4D8C44" w14:textId="77777777" w:rsidR="00B50050" w:rsidRDefault="00B50050" w:rsidP="0088127C">
            <w:pPr>
              <w:pStyle w:val="OtherTableBody"/>
            </w:pPr>
            <w:r>
              <w:t>..</w:t>
            </w:r>
          </w:p>
        </w:tc>
        <w:tc>
          <w:tcPr>
            <w:tcW w:w="600" w:type="dxa"/>
          </w:tcPr>
          <w:p w14:paraId="100AE0DA" w14:textId="77777777" w:rsidR="00B50050" w:rsidRDefault="00B50050" w:rsidP="0088127C">
            <w:pPr>
              <w:pStyle w:val="OtherTableBody"/>
            </w:pPr>
            <w:r>
              <w:t>20=</w:t>
            </w:r>
          </w:p>
        </w:tc>
        <w:tc>
          <w:tcPr>
            <w:tcW w:w="600" w:type="dxa"/>
          </w:tcPr>
          <w:p w14:paraId="0C60BE00" w14:textId="77777777" w:rsidR="00B50050" w:rsidRDefault="00B50050" w:rsidP="0088127C">
            <w:pPr>
              <w:pStyle w:val="OtherTableBody"/>
            </w:pPr>
            <w:r>
              <w:t>ST</w:t>
            </w:r>
          </w:p>
        </w:tc>
        <w:tc>
          <w:tcPr>
            <w:tcW w:w="700" w:type="dxa"/>
          </w:tcPr>
          <w:p w14:paraId="7665BF51" w14:textId="77777777" w:rsidR="00B50050" w:rsidRDefault="00B50050" w:rsidP="0088127C">
            <w:pPr>
              <w:pStyle w:val="OtherTableBody"/>
            </w:pPr>
          </w:p>
        </w:tc>
        <w:tc>
          <w:tcPr>
            <w:tcW w:w="600" w:type="dxa"/>
          </w:tcPr>
          <w:p w14:paraId="386984E8" w14:textId="77777777" w:rsidR="00B50050" w:rsidRDefault="00B50050" w:rsidP="0088127C">
            <w:pPr>
              <w:pStyle w:val="OtherTableBody"/>
            </w:pPr>
          </w:p>
        </w:tc>
        <w:tc>
          <w:tcPr>
            <w:tcW w:w="900" w:type="dxa"/>
          </w:tcPr>
          <w:p w14:paraId="431C8322" w14:textId="77777777" w:rsidR="00B50050" w:rsidRDefault="00B50050" w:rsidP="0088127C">
            <w:pPr>
              <w:pStyle w:val="OtherTableBody"/>
            </w:pPr>
            <w:r>
              <w:t>4A.4.4.15</w:t>
            </w:r>
          </w:p>
        </w:tc>
      </w:tr>
      <w:tr w:rsidR="00B50050" w14:paraId="5105204D" w14:textId="77777777" w:rsidTr="00195548">
        <w:tc>
          <w:tcPr>
            <w:tcW w:w="3500" w:type="dxa"/>
          </w:tcPr>
          <w:p w14:paraId="18427015" w14:textId="77777777" w:rsidR="00B50050" w:rsidRDefault="00B50050" w:rsidP="0088127C">
            <w:pPr>
              <w:pStyle w:val="OtherTableBody"/>
            </w:pPr>
            <w:r>
              <w:lastRenderedPageBreak/>
              <w:t>Prescription Number</w:t>
            </w:r>
          </w:p>
        </w:tc>
        <w:tc>
          <w:tcPr>
            <w:tcW w:w="700" w:type="dxa"/>
          </w:tcPr>
          <w:p w14:paraId="47D2A5A7" w14:textId="77777777" w:rsidR="00B50050" w:rsidRDefault="00B50050" w:rsidP="0088127C">
            <w:pPr>
              <w:pStyle w:val="OtherTableBody"/>
            </w:pPr>
            <w:r>
              <w:t>00325</w:t>
            </w:r>
          </w:p>
        </w:tc>
        <w:tc>
          <w:tcPr>
            <w:tcW w:w="600" w:type="dxa"/>
          </w:tcPr>
          <w:p w14:paraId="7729D134" w14:textId="77777777" w:rsidR="00B50050" w:rsidRDefault="00B50050" w:rsidP="0088127C">
            <w:pPr>
              <w:pStyle w:val="OtherTableBody"/>
            </w:pPr>
            <w:r>
              <w:t>RXD</w:t>
            </w:r>
          </w:p>
        </w:tc>
        <w:tc>
          <w:tcPr>
            <w:tcW w:w="600" w:type="dxa"/>
          </w:tcPr>
          <w:p w14:paraId="1A4BBA6B" w14:textId="77777777" w:rsidR="00B50050" w:rsidRDefault="00B50050" w:rsidP="0088127C">
            <w:pPr>
              <w:pStyle w:val="OtherTableBody"/>
            </w:pPr>
            <w:r>
              <w:t>7</w:t>
            </w:r>
          </w:p>
        </w:tc>
        <w:tc>
          <w:tcPr>
            <w:tcW w:w="600" w:type="dxa"/>
          </w:tcPr>
          <w:p w14:paraId="663B5E88" w14:textId="77777777" w:rsidR="00B50050" w:rsidRDefault="00B50050" w:rsidP="0088127C">
            <w:pPr>
              <w:pStyle w:val="OtherTableBody"/>
            </w:pPr>
            <w:r>
              <w:t>..</w:t>
            </w:r>
          </w:p>
        </w:tc>
        <w:tc>
          <w:tcPr>
            <w:tcW w:w="600" w:type="dxa"/>
          </w:tcPr>
          <w:p w14:paraId="0EA66213" w14:textId="77777777" w:rsidR="00B50050" w:rsidRDefault="00B50050" w:rsidP="0088127C">
            <w:pPr>
              <w:pStyle w:val="OtherTableBody"/>
            </w:pPr>
            <w:r>
              <w:t>20=</w:t>
            </w:r>
          </w:p>
        </w:tc>
        <w:tc>
          <w:tcPr>
            <w:tcW w:w="600" w:type="dxa"/>
          </w:tcPr>
          <w:p w14:paraId="200D1E23" w14:textId="77777777" w:rsidR="00B50050" w:rsidRDefault="00B50050" w:rsidP="0088127C">
            <w:pPr>
              <w:pStyle w:val="OtherTableBody"/>
            </w:pPr>
            <w:r>
              <w:t>ST</w:t>
            </w:r>
          </w:p>
        </w:tc>
        <w:tc>
          <w:tcPr>
            <w:tcW w:w="700" w:type="dxa"/>
          </w:tcPr>
          <w:p w14:paraId="3249F723" w14:textId="77777777" w:rsidR="00B50050" w:rsidRDefault="00B50050" w:rsidP="0088127C">
            <w:pPr>
              <w:pStyle w:val="OtherTableBody"/>
            </w:pPr>
          </w:p>
        </w:tc>
        <w:tc>
          <w:tcPr>
            <w:tcW w:w="600" w:type="dxa"/>
          </w:tcPr>
          <w:p w14:paraId="5A9ACC0F" w14:textId="77777777" w:rsidR="00B50050" w:rsidRDefault="00B50050" w:rsidP="0088127C">
            <w:pPr>
              <w:pStyle w:val="OtherTableBody"/>
            </w:pPr>
          </w:p>
        </w:tc>
        <w:tc>
          <w:tcPr>
            <w:tcW w:w="900" w:type="dxa"/>
          </w:tcPr>
          <w:p w14:paraId="7F934D30" w14:textId="77777777" w:rsidR="00B50050" w:rsidRDefault="00B50050" w:rsidP="0088127C">
            <w:pPr>
              <w:pStyle w:val="OtherTableBody"/>
            </w:pPr>
            <w:r>
              <w:t>4A.4.5.7</w:t>
            </w:r>
          </w:p>
        </w:tc>
      </w:tr>
      <w:tr w:rsidR="00B50050" w14:paraId="50AE6CBC" w14:textId="77777777" w:rsidTr="00195548">
        <w:tc>
          <w:tcPr>
            <w:tcW w:w="3500" w:type="dxa"/>
          </w:tcPr>
          <w:p w14:paraId="4CB4F92C" w14:textId="77777777" w:rsidR="00B50050" w:rsidRDefault="00B50050" w:rsidP="0088127C">
            <w:pPr>
              <w:pStyle w:val="OtherTableBody"/>
            </w:pPr>
            <w:r>
              <w:t>Prescription Number</w:t>
            </w:r>
          </w:p>
        </w:tc>
        <w:tc>
          <w:tcPr>
            <w:tcW w:w="700" w:type="dxa"/>
          </w:tcPr>
          <w:p w14:paraId="55C7E699" w14:textId="77777777" w:rsidR="00B50050" w:rsidRDefault="00B50050" w:rsidP="0088127C">
            <w:pPr>
              <w:pStyle w:val="OtherTableBody"/>
            </w:pPr>
            <w:r>
              <w:t>00325</w:t>
            </w:r>
          </w:p>
        </w:tc>
        <w:tc>
          <w:tcPr>
            <w:tcW w:w="600" w:type="dxa"/>
          </w:tcPr>
          <w:p w14:paraId="70E65EB6" w14:textId="77777777" w:rsidR="00B50050" w:rsidRDefault="00B50050" w:rsidP="0088127C">
            <w:pPr>
              <w:pStyle w:val="OtherTableBody"/>
            </w:pPr>
            <w:r>
              <w:t>FT1</w:t>
            </w:r>
          </w:p>
        </w:tc>
        <w:tc>
          <w:tcPr>
            <w:tcW w:w="600" w:type="dxa"/>
          </w:tcPr>
          <w:p w14:paraId="50CC51DE" w14:textId="77777777" w:rsidR="00B50050" w:rsidRDefault="00B50050" w:rsidP="0088127C">
            <w:pPr>
              <w:pStyle w:val="OtherTableBody"/>
            </w:pPr>
            <w:r>
              <w:t>42</w:t>
            </w:r>
          </w:p>
        </w:tc>
        <w:tc>
          <w:tcPr>
            <w:tcW w:w="600" w:type="dxa"/>
          </w:tcPr>
          <w:p w14:paraId="496DA543" w14:textId="77777777" w:rsidR="00B50050" w:rsidRDefault="00B50050" w:rsidP="0088127C">
            <w:pPr>
              <w:pStyle w:val="OtherTableBody"/>
            </w:pPr>
            <w:r>
              <w:t>..</w:t>
            </w:r>
          </w:p>
        </w:tc>
        <w:tc>
          <w:tcPr>
            <w:tcW w:w="600" w:type="dxa"/>
          </w:tcPr>
          <w:p w14:paraId="0E69DF99" w14:textId="77777777" w:rsidR="00B50050" w:rsidRDefault="00B50050" w:rsidP="0088127C">
            <w:pPr>
              <w:pStyle w:val="OtherTableBody"/>
            </w:pPr>
            <w:r>
              <w:t>20=</w:t>
            </w:r>
          </w:p>
        </w:tc>
        <w:tc>
          <w:tcPr>
            <w:tcW w:w="600" w:type="dxa"/>
          </w:tcPr>
          <w:p w14:paraId="0EB3A569" w14:textId="77777777" w:rsidR="00B50050" w:rsidRDefault="00B50050" w:rsidP="0088127C">
            <w:pPr>
              <w:pStyle w:val="OtherTableBody"/>
            </w:pPr>
            <w:r>
              <w:t>ST</w:t>
            </w:r>
          </w:p>
        </w:tc>
        <w:tc>
          <w:tcPr>
            <w:tcW w:w="700" w:type="dxa"/>
          </w:tcPr>
          <w:p w14:paraId="1CDD62CC" w14:textId="77777777" w:rsidR="00B50050" w:rsidRDefault="00B50050" w:rsidP="0088127C">
            <w:pPr>
              <w:pStyle w:val="OtherTableBody"/>
            </w:pPr>
          </w:p>
        </w:tc>
        <w:tc>
          <w:tcPr>
            <w:tcW w:w="600" w:type="dxa"/>
          </w:tcPr>
          <w:p w14:paraId="7423E1AE" w14:textId="77777777" w:rsidR="00B50050" w:rsidRDefault="00B50050" w:rsidP="0088127C">
            <w:pPr>
              <w:pStyle w:val="OtherTableBody"/>
            </w:pPr>
          </w:p>
        </w:tc>
        <w:tc>
          <w:tcPr>
            <w:tcW w:w="900" w:type="dxa"/>
          </w:tcPr>
          <w:p w14:paraId="1F95CB8C" w14:textId="77777777" w:rsidR="00B50050" w:rsidRDefault="00B50050" w:rsidP="0088127C">
            <w:pPr>
              <w:pStyle w:val="OtherTableBody"/>
            </w:pPr>
            <w:r>
              <w:t>6.5.1.42</w:t>
            </w:r>
          </w:p>
        </w:tc>
      </w:tr>
      <w:tr w:rsidR="00B50050" w14:paraId="16D82F40" w14:textId="77777777" w:rsidTr="00195548">
        <w:tc>
          <w:tcPr>
            <w:tcW w:w="3500" w:type="dxa"/>
          </w:tcPr>
          <w:p w14:paraId="4E8E4EF3" w14:textId="77777777" w:rsidR="00B50050" w:rsidRDefault="00B50050" w:rsidP="0088127C">
            <w:pPr>
              <w:pStyle w:val="OtherTableBody"/>
            </w:pPr>
            <w:r>
              <w:t>Present On Admission (POA) Indicator</w:t>
            </w:r>
          </w:p>
        </w:tc>
        <w:tc>
          <w:tcPr>
            <w:tcW w:w="700" w:type="dxa"/>
          </w:tcPr>
          <w:p w14:paraId="44779446" w14:textId="77777777" w:rsidR="00B50050" w:rsidRDefault="00B50050" w:rsidP="0088127C">
            <w:pPr>
              <w:pStyle w:val="OtherTableBody"/>
            </w:pPr>
            <w:r>
              <w:t>02288</w:t>
            </w:r>
          </w:p>
        </w:tc>
        <w:tc>
          <w:tcPr>
            <w:tcW w:w="600" w:type="dxa"/>
          </w:tcPr>
          <w:p w14:paraId="3A800CA9" w14:textId="77777777" w:rsidR="00B50050" w:rsidRDefault="00B50050" w:rsidP="0088127C">
            <w:pPr>
              <w:pStyle w:val="OtherTableBody"/>
            </w:pPr>
            <w:r>
              <w:t>DG1</w:t>
            </w:r>
          </w:p>
        </w:tc>
        <w:tc>
          <w:tcPr>
            <w:tcW w:w="600" w:type="dxa"/>
          </w:tcPr>
          <w:p w14:paraId="5D7270F5" w14:textId="77777777" w:rsidR="00B50050" w:rsidRDefault="00B50050" w:rsidP="0088127C">
            <w:pPr>
              <w:pStyle w:val="OtherTableBody"/>
            </w:pPr>
            <w:r>
              <w:t>26</w:t>
            </w:r>
          </w:p>
        </w:tc>
        <w:tc>
          <w:tcPr>
            <w:tcW w:w="600" w:type="dxa"/>
          </w:tcPr>
          <w:p w14:paraId="0A643E60" w14:textId="77777777" w:rsidR="00B50050" w:rsidRDefault="00B50050" w:rsidP="0088127C">
            <w:pPr>
              <w:pStyle w:val="OtherTableBody"/>
            </w:pPr>
            <w:r>
              <w:t>..</w:t>
            </w:r>
          </w:p>
        </w:tc>
        <w:tc>
          <w:tcPr>
            <w:tcW w:w="600" w:type="dxa"/>
          </w:tcPr>
          <w:p w14:paraId="42B99469" w14:textId="77777777" w:rsidR="00B50050" w:rsidRDefault="00B50050" w:rsidP="0088127C">
            <w:pPr>
              <w:pStyle w:val="OtherTableBody"/>
            </w:pPr>
          </w:p>
        </w:tc>
        <w:tc>
          <w:tcPr>
            <w:tcW w:w="600" w:type="dxa"/>
          </w:tcPr>
          <w:p w14:paraId="647F4813" w14:textId="77777777" w:rsidR="00B50050" w:rsidRDefault="00B50050" w:rsidP="0088127C">
            <w:pPr>
              <w:pStyle w:val="OtherTableBody"/>
            </w:pPr>
            <w:r>
              <w:t>CWE</w:t>
            </w:r>
          </w:p>
        </w:tc>
        <w:tc>
          <w:tcPr>
            <w:tcW w:w="700" w:type="dxa"/>
          </w:tcPr>
          <w:p w14:paraId="01FCE922" w14:textId="77777777" w:rsidR="00B50050" w:rsidRDefault="00B50050" w:rsidP="0088127C">
            <w:pPr>
              <w:pStyle w:val="OtherTableBody"/>
            </w:pPr>
          </w:p>
        </w:tc>
        <w:tc>
          <w:tcPr>
            <w:tcW w:w="600" w:type="dxa"/>
          </w:tcPr>
          <w:p w14:paraId="5E8863DD" w14:textId="77777777" w:rsidR="00B50050" w:rsidRDefault="00B50050" w:rsidP="0088127C">
            <w:pPr>
              <w:pStyle w:val="OtherTableBody"/>
            </w:pPr>
            <w:r>
              <w:t>0895</w:t>
            </w:r>
          </w:p>
        </w:tc>
        <w:tc>
          <w:tcPr>
            <w:tcW w:w="900" w:type="dxa"/>
          </w:tcPr>
          <w:p w14:paraId="316BFD10" w14:textId="77777777" w:rsidR="00B50050" w:rsidRDefault="00B50050" w:rsidP="0088127C">
            <w:pPr>
              <w:pStyle w:val="OtherTableBody"/>
            </w:pPr>
            <w:r>
              <w:t>6.5.2.26</w:t>
            </w:r>
          </w:p>
        </w:tc>
      </w:tr>
      <w:tr w:rsidR="00B50050" w14:paraId="27D78235" w14:textId="77777777" w:rsidTr="00195548">
        <w:tc>
          <w:tcPr>
            <w:tcW w:w="3500" w:type="dxa"/>
          </w:tcPr>
          <w:p w14:paraId="7E9954F5" w14:textId="77777777" w:rsidR="00B50050" w:rsidRDefault="00B50050" w:rsidP="0088127C">
            <w:pPr>
              <w:pStyle w:val="OtherTableBody"/>
            </w:pPr>
            <w:r>
              <w:t>Previous Goal Review Date/Time</w:t>
            </w:r>
          </w:p>
        </w:tc>
        <w:tc>
          <w:tcPr>
            <w:tcW w:w="700" w:type="dxa"/>
          </w:tcPr>
          <w:p w14:paraId="5B5D295F" w14:textId="77777777" w:rsidR="00B50050" w:rsidRDefault="00B50050" w:rsidP="0088127C">
            <w:pPr>
              <w:pStyle w:val="OtherTableBody"/>
            </w:pPr>
            <w:r>
              <w:t>00830</w:t>
            </w:r>
          </w:p>
        </w:tc>
        <w:tc>
          <w:tcPr>
            <w:tcW w:w="600" w:type="dxa"/>
          </w:tcPr>
          <w:p w14:paraId="200910C8" w14:textId="77777777" w:rsidR="00B50050" w:rsidRDefault="00B50050" w:rsidP="0088127C">
            <w:pPr>
              <w:pStyle w:val="OtherTableBody"/>
            </w:pPr>
            <w:r>
              <w:t>GOL</w:t>
            </w:r>
          </w:p>
        </w:tc>
        <w:tc>
          <w:tcPr>
            <w:tcW w:w="600" w:type="dxa"/>
          </w:tcPr>
          <w:p w14:paraId="16D59862" w14:textId="77777777" w:rsidR="00B50050" w:rsidRDefault="00B50050" w:rsidP="0088127C">
            <w:pPr>
              <w:pStyle w:val="OtherTableBody"/>
            </w:pPr>
            <w:r>
              <w:t>14</w:t>
            </w:r>
          </w:p>
        </w:tc>
        <w:tc>
          <w:tcPr>
            <w:tcW w:w="600" w:type="dxa"/>
          </w:tcPr>
          <w:p w14:paraId="1B43A545" w14:textId="77777777" w:rsidR="00B50050" w:rsidRDefault="00B50050" w:rsidP="0088127C">
            <w:pPr>
              <w:pStyle w:val="OtherTableBody"/>
            </w:pPr>
            <w:r>
              <w:t>..</w:t>
            </w:r>
          </w:p>
        </w:tc>
        <w:tc>
          <w:tcPr>
            <w:tcW w:w="600" w:type="dxa"/>
          </w:tcPr>
          <w:p w14:paraId="0D280E5A" w14:textId="77777777" w:rsidR="00B50050" w:rsidRDefault="00B50050" w:rsidP="0088127C">
            <w:pPr>
              <w:pStyle w:val="OtherTableBody"/>
            </w:pPr>
          </w:p>
        </w:tc>
        <w:tc>
          <w:tcPr>
            <w:tcW w:w="600" w:type="dxa"/>
          </w:tcPr>
          <w:p w14:paraId="54BB54B5" w14:textId="77777777" w:rsidR="00B50050" w:rsidRDefault="00B50050" w:rsidP="0088127C">
            <w:pPr>
              <w:pStyle w:val="OtherTableBody"/>
            </w:pPr>
            <w:r>
              <w:t>DTM</w:t>
            </w:r>
          </w:p>
        </w:tc>
        <w:tc>
          <w:tcPr>
            <w:tcW w:w="700" w:type="dxa"/>
          </w:tcPr>
          <w:p w14:paraId="31AD7E91" w14:textId="77777777" w:rsidR="00B50050" w:rsidRDefault="00B50050" w:rsidP="0088127C">
            <w:pPr>
              <w:pStyle w:val="OtherTableBody"/>
            </w:pPr>
          </w:p>
        </w:tc>
        <w:tc>
          <w:tcPr>
            <w:tcW w:w="600" w:type="dxa"/>
          </w:tcPr>
          <w:p w14:paraId="67DD6035" w14:textId="77777777" w:rsidR="00B50050" w:rsidRDefault="00B50050" w:rsidP="0088127C">
            <w:pPr>
              <w:pStyle w:val="OtherTableBody"/>
            </w:pPr>
          </w:p>
        </w:tc>
        <w:tc>
          <w:tcPr>
            <w:tcW w:w="900" w:type="dxa"/>
          </w:tcPr>
          <w:p w14:paraId="32C0C1CC" w14:textId="77777777" w:rsidR="00B50050" w:rsidRDefault="00B50050" w:rsidP="0088127C">
            <w:pPr>
              <w:pStyle w:val="OtherTableBody"/>
            </w:pPr>
            <w:r>
              <w:t>12.4.1.14</w:t>
            </w:r>
          </w:p>
        </w:tc>
      </w:tr>
      <w:tr w:rsidR="00B50050" w14:paraId="2D4D60EB" w14:textId="77777777" w:rsidTr="00195548">
        <w:tc>
          <w:tcPr>
            <w:tcW w:w="3500" w:type="dxa"/>
          </w:tcPr>
          <w:p w14:paraId="11AAEF97" w14:textId="77777777" w:rsidR="00B50050" w:rsidRDefault="00B50050" w:rsidP="0088127C">
            <w:pPr>
              <w:pStyle w:val="OtherTableBody"/>
            </w:pPr>
            <w:r>
              <w:t>Previous Service Date</w:t>
            </w:r>
          </w:p>
        </w:tc>
        <w:tc>
          <w:tcPr>
            <w:tcW w:w="700" w:type="dxa"/>
          </w:tcPr>
          <w:p w14:paraId="65B64081" w14:textId="77777777" w:rsidR="00B50050" w:rsidRDefault="00B50050" w:rsidP="0088127C">
            <w:pPr>
              <w:pStyle w:val="OtherTableBody"/>
            </w:pPr>
            <w:r>
              <w:t>00715</w:t>
            </w:r>
          </w:p>
        </w:tc>
        <w:tc>
          <w:tcPr>
            <w:tcW w:w="600" w:type="dxa"/>
          </w:tcPr>
          <w:p w14:paraId="1BD58E1A" w14:textId="77777777" w:rsidR="00B50050" w:rsidRDefault="00B50050" w:rsidP="0088127C">
            <w:pPr>
              <w:pStyle w:val="OtherTableBody"/>
            </w:pPr>
            <w:r>
              <w:t>PV2</w:t>
            </w:r>
          </w:p>
        </w:tc>
        <w:tc>
          <w:tcPr>
            <w:tcW w:w="600" w:type="dxa"/>
          </w:tcPr>
          <w:p w14:paraId="6AB92ADF" w14:textId="77777777" w:rsidR="00B50050" w:rsidRDefault="00B50050" w:rsidP="0088127C">
            <w:pPr>
              <w:pStyle w:val="OtherTableBody"/>
            </w:pPr>
            <w:r>
              <w:t>14</w:t>
            </w:r>
          </w:p>
        </w:tc>
        <w:tc>
          <w:tcPr>
            <w:tcW w:w="600" w:type="dxa"/>
          </w:tcPr>
          <w:p w14:paraId="5CAEAC63" w14:textId="77777777" w:rsidR="00B50050" w:rsidRDefault="00B50050" w:rsidP="0088127C">
            <w:pPr>
              <w:pStyle w:val="OtherTableBody"/>
            </w:pPr>
            <w:r>
              <w:t>..</w:t>
            </w:r>
          </w:p>
        </w:tc>
        <w:tc>
          <w:tcPr>
            <w:tcW w:w="600" w:type="dxa"/>
          </w:tcPr>
          <w:p w14:paraId="34184A13" w14:textId="77777777" w:rsidR="00B50050" w:rsidRDefault="00B50050" w:rsidP="0088127C">
            <w:pPr>
              <w:pStyle w:val="OtherTableBody"/>
            </w:pPr>
          </w:p>
        </w:tc>
        <w:tc>
          <w:tcPr>
            <w:tcW w:w="600" w:type="dxa"/>
          </w:tcPr>
          <w:p w14:paraId="22DE9B43" w14:textId="77777777" w:rsidR="00B50050" w:rsidRDefault="00B50050" w:rsidP="0088127C">
            <w:pPr>
              <w:pStyle w:val="OtherTableBody"/>
            </w:pPr>
            <w:r>
              <w:t>DT</w:t>
            </w:r>
          </w:p>
        </w:tc>
        <w:tc>
          <w:tcPr>
            <w:tcW w:w="700" w:type="dxa"/>
          </w:tcPr>
          <w:p w14:paraId="50F72371" w14:textId="77777777" w:rsidR="00B50050" w:rsidRDefault="00B50050" w:rsidP="0088127C">
            <w:pPr>
              <w:pStyle w:val="OtherTableBody"/>
            </w:pPr>
          </w:p>
        </w:tc>
        <w:tc>
          <w:tcPr>
            <w:tcW w:w="600" w:type="dxa"/>
          </w:tcPr>
          <w:p w14:paraId="3417988B" w14:textId="77777777" w:rsidR="00B50050" w:rsidRDefault="00B50050" w:rsidP="0088127C">
            <w:pPr>
              <w:pStyle w:val="OtherTableBody"/>
            </w:pPr>
          </w:p>
        </w:tc>
        <w:tc>
          <w:tcPr>
            <w:tcW w:w="900" w:type="dxa"/>
          </w:tcPr>
          <w:p w14:paraId="0843D4F5" w14:textId="77777777" w:rsidR="00B50050" w:rsidRDefault="00B50050" w:rsidP="0088127C">
            <w:pPr>
              <w:pStyle w:val="OtherTableBody"/>
            </w:pPr>
            <w:r>
              <w:t>3.4.4.14</w:t>
            </w:r>
          </w:p>
        </w:tc>
      </w:tr>
      <w:tr w:rsidR="00B50050" w14:paraId="69E52AA0" w14:textId="77777777" w:rsidTr="00195548">
        <w:tc>
          <w:tcPr>
            <w:tcW w:w="3500" w:type="dxa"/>
          </w:tcPr>
          <w:p w14:paraId="0C8BEDC4" w14:textId="77777777" w:rsidR="00B50050" w:rsidRDefault="00B50050" w:rsidP="0088127C">
            <w:pPr>
              <w:pStyle w:val="OtherTableBody"/>
            </w:pPr>
            <w:r>
              <w:t>Previous Treatment Date</w:t>
            </w:r>
          </w:p>
        </w:tc>
        <w:tc>
          <w:tcPr>
            <w:tcW w:w="700" w:type="dxa"/>
          </w:tcPr>
          <w:p w14:paraId="6F2D3C3C" w14:textId="77777777" w:rsidR="00B50050" w:rsidRDefault="00B50050" w:rsidP="0088127C">
            <w:pPr>
              <w:pStyle w:val="OtherTableBody"/>
            </w:pPr>
            <w:r>
              <w:t>00727</w:t>
            </w:r>
          </w:p>
        </w:tc>
        <w:tc>
          <w:tcPr>
            <w:tcW w:w="600" w:type="dxa"/>
          </w:tcPr>
          <w:p w14:paraId="356CC74E" w14:textId="77777777" w:rsidR="00B50050" w:rsidRDefault="00B50050" w:rsidP="0088127C">
            <w:pPr>
              <w:pStyle w:val="OtherTableBody"/>
            </w:pPr>
            <w:r>
              <w:t>PV2</w:t>
            </w:r>
          </w:p>
        </w:tc>
        <w:tc>
          <w:tcPr>
            <w:tcW w:w="600" w:type="dxa"/>
          </w:tcPr>
          <w:p w14:paraId="2926B867" w14:textId="77777777" w:rsidR="00B50050" w:rsidRDefault="00B50050" w:rsidP="0088127C">
            <w:pPr>
              <w:pStyle w:val="OtherTableBody"/>
            </w:pPr>
            <w:r>
              <w:t>26</w:t>
            </w:r>
          </w:p>
        </w:tc>
        <w:tc>
          <w:tcPr>
            <w:tcW w:w="600" w:type="dxa"/>
          </w:tcPr>
          <w:p w14:paraId="4D7D22AE" w14:textId="77777777" w:rsidR="00B50050" w:rsidRDefault="00B50050" w:rsidP="0088127C">
            <w:pPr>
              <w:pStyle w:val="OtherTableBody"/>
            </w:pPr>
            <w:r>
              <w:t>..</w:t>
            </w:r>
          </w:p>
        </w:tc>
        <w:tc>
          <w:tcPr>
            <w:tcW w:w="600" w:type="dxa"/>
          </w:tcPr>
          <w:p w14:paraId="54A85031" w14:textId="77777777" w:rsidR="00B50050" w:rsidRDefault="00B50050" w:rsidP="0088127C">
            <w:pPr>
              <w:pStyle w:val="OtherTableBody"/>
            </w:pPr>
          </w:p>
        </w:tc>
        <w:tc>
          <w:tcPr>
            <w:tcW w:w="600" w:type="dxa"/>
          </w:tcPr>
          <w:p w14:paraId="58193F9E" w14:textId="77777777" w:rsidR="00B50050" w:rsidRDefault="00B50050" w:rsidP="0088127C">
            <w:pPr>
              <w:pStyle w:val="OtherTableBody"/>
            </w:pPr>
            <w:r>
              <w:t>DT</w:t>
            </w:r>
          </w:p>
        </w:tc>
        <w:tc>
          <w:tcPr>
            <w:tcW w:w="700" w:type="dxa"/>
          </w:tcPr>
          <w:p w14:paraId="5BAA65BE" w14:textId="77777777" w:rsidR="00B50050" w:rsidRDefault="00B50050" w:rsidP="0088127C">
            <w:pPr>
              <w:pStyle w:val="OtherTableBody"/>
            </w:pPr>
          </w:p>
        </w:tc>
        <w:tc>
          <w:tcPr>
            <w:tcW w:w="600" w:type="dxa"/>
          </w:tcPr>
          <w:p w14:paraId="330DFF98" w14:textId="77777777" w:rsidR="00B50050" w:rsidRDefault="00B50050" w:rsidP="0088127C">
            <w:pPr>
              <w:pStyle w:val="OtherTableBody"/>
            </w:pPr>
          </w:p>
        </w:tc>
        <w:tc>
          <w:tcPr>
            <w:tcW w:w="900" w:type="dxa"/>
          </w:tcPr>
          <w:p w14:paraId="3B132E54" w14:textId="77777777" w:rsidR="00B50050" w:rsidRDefault="00B50050" w:rsidP="0088127C">
            <w:pPr>
              <w:pStyle w:val="OtherTableBody"/>
            </w:pPr>
            <w:r>
              <w:t>3.4.4.26</w:t>
            </w:r>
          </w:p>
        </w:tc>
      </w:tr>
      <w:tr w:rsidR="00B50050" w14:paraId="24E97954" w14:textId="77777777" w:rsidTr="00195548">
        <w:tc>
          <w:tcPr>
            <w:tcW w:w="3500" w:type="dxa"/>
          </w:tcPr>
          <w:p w14:paraId="17A11B5D" w14:textId="77777777" w:rsidR="00B50050" w:rsidRDefault="00B50050" w:rsidP="0088127C">
            <w:pPr>
              <w:pStyle w:val="OtherTableBody"/>
            </w:pPr>
            <w:r>
              <w:t>Price</w:t>
            </w:r>
          </w:p>
        </w:tc>
        <w:tc>
          <w:tcPr>
            <w:tcW w:w="700" w:type="dxa"/>
          </w:tcPr>
          <w:p w14:paraId="1AA36D18" w14:textId="77777777" w:rsidR="00B50050" w:rsidRDefault="00B50050" w:rsidP="0088127C">
            <w:pPr>
              <w:pStyle w:val="OtherTableBody"/>
            </w:pPr>
            <w:r>
              <w:t>02225</w:t>
            </w:r>
          </w:p>
        </w:tc>
        <w:tc>
          <w:tcPr>
            <w:tcW w:w="600" w:type="dxa"/>
          </w:tcPr>
          <w:p w14:paraId="0A9CEEF0" w14:textId="77777777" w:rsidR="00B50050" w:rsidRDefault="00B50050" w:rsidP="0088127C">
            <w:pPr>
              <w:pStyle w:val="OtherTableBody"/>
            </w:pPr>
            <w:r>
              <w:t>PKG</w:t>
            </w:r>
          </w:p>
        </w:tc>
        <w:tc>
          <w:tcPr>
            <w:tcW w:w="600" w:type="dxa"/>
          </w:tcPr>
          <w:p w14:paraId="41873006" w14:textId="77777777" w:rsidR="00B50050" w:rsidRDefault="00B50050" w:rsidP="0088127C">
            <w:pPr>
              <w:pStyle w:val="OtherTableBody"/>
            </w:pPr>
            <w:r>
              <w:t>5</w:t>
            </w:r>
          </w:p>
        </w:tc>
        <w:tc>
          <w:tcPr>
            <w:tcW w:w="600" w:type="dxa"/>
          </w:tcPr>
          <w:p w14:paraId="7A4A30EA" w14:textId="77777777" w:rsidR="00B50050" w:rsidRDefault="00B50050" w:rsidP="0088127C">
            <w:pPr>
              <w:pStyle w:val="OtherTableBody"/>
            </w:pPr>
            <w:r>
              <w:t>..</w:t>
            </w:r>
          </w:p>
        </w:tc>
        <w:tc>
          <w:tcPr>
            <w:tcW w:w="600" w:type="dxa"/>
          </w:tcPr>
          <w:p w14:paraId="0B437FF1" w14:textId="77777777" w:rsidR="00B50050" w:rsidRDefault="00B50050" w:rsidP="0088127C">
            <w:pPr>
              <w:pStyle w:val="OtherTableBody"/>
            </w:pPr>
          </w:p>
        </w:tc>
        <w:tc>
          <w:tcPr>
            <w:tcW w:w="600" w:type="dxa"/>
          </w:tcPr>
          <w:p w14:paraId="378FE8A3" w14:textId="77777777" w:rsidR="00B50050" w:rsidRDefault="00B50050" w:rsidP="0088127C">
            <w:pPr>
              <w:pStyle w:val="OtherTableBody"/>
            </w:pPr>
            <w:r>
              <w:t>CP</w:t>
            </w:r>
          </w:p>
        </w:tc>
        <w:tc>
          <w:tcPr>
            <w:tcW w:w="700" w:type="dxa"/>
          </w:tcPr>
          <w:p w14:paraId="26DC95E0" w14:textId="77777777" w:rsidR="00B50050" w:rsidRDefault="00B50050" w:rsidP="0088127C">
            <w:pPr>
              <w:pStyle w:val="OtherTableBody"/>
            </w:pPr>
          </w:p>
        </w:tc>
        <w:tc>
          <w:tcPr>
            <w:tcW w:w="600" w:type="dxa"/>
          </w:tcPr>
          <w:p w14:paraId="776E71FC" w14:textId="77777777" w:rsidR="00B50050" w:rsidRDefault="00B50050" w:rsidP="0088127C">
            <w:pPr>
              <w:pStyle w:val="OtherTableBody"/>
            </w:pPr>
          </w:p>
        </w:tc>
        <w:tc>
          <w:tcPr>
            <w:tcW w:w="900" w:type="dxa"/>
          </w:tcPr>
          <w:p w14:paraId="6317D8EA" w14:textId="77777777" w:rsidR="00B50050" w:rsidRDefault="00B50050" w:rsidP="0088127C">
            <w:pPr>
              <w:pStyle w:val="OtherTableBody"/>
            </w:pPr>
            <w:r>
              <w:t>17.4.5.5</w:t>
            </w:r>
          </w:p>
        </w:tc>
      </w:tr>
      <w:tr w:rsidR="00B50050" w14:paraId="15E6F2F9" w14:textId="77777777" w:rsidTr="00195548">
        <w:tc>
          <w:tcPr>
            <w:tcW w:w="3500" w:type="dxa"/>
          </w:tcPr>
          <w:p w14:paraId="2BE049B5" w14:textId="77777777" w:rsidR="00B50050" w:rsidRDefault="00B50050" w:rsidP="0088127C">
            <w:pPr>
              <w:pStyle w:val="OtherTableBody"/>
            </w:pPr>
            <w:r>
              <w:t>Price</w:t>
            </w:r>
          </w:p>
        </w:tc>
        <w:tc>
          <w:tcPr>
            <w:tcW w:w="700" w:type="dxa"/>
          </w:tcPr>
          <w:p w14:paraId="56787573" w14:textId="77777777" w:rsidR="00B50050" w:rsidRDefault="00B50050" w:rsidP="0088127C">
            <w:pPr>
              <w:pStyle w:val="OtherTableBody"/>
            </w:pPr>
            <w:r>
              <w:t>00998</w:t>
            </w:r>
          </w:p>
        </w:tc>
        <w:tc>
          <w:tcPr>
            <w:tcW w:w="600" w:type="dxa"/>
          </w:tcPr>
          <w:p w14:paraId="663EAEAB" w14:textId="77777777" w:rsidR="00B50050" w:rsidRDefault="00B50050" w:rsidP="0088127C">
            <w:pPr>
              <w:pStyle w:val="OtherTableBody"/>
            </w:pPr>
            <w:r>
              <w:t>PRC</w:t>
            </w:r>
          </w:p>
        </w:tc>
        <w:tc>
          <w:tcPr>
            <w:tcW w:w="600" w:type="dxa"/>
          </w:tcPr>
          <w:p w14:paraId="0DBFB38F" w14:textId="77777777" w:rsidR="00B50050" w:rsidRDefault="00B50050" w:rsidP="0088127C">
            <w:pPr>
              <w:pStyle w:val="OtherTableBody"/>
            </w:pPr>
            <w:r>
              <w:t>5</w:t>
            </w:r>
          </w:p>
        </w:tc>
        <w:tc>
          <w:tcPr>
            <w:tcW w:w="600" w:type="dxa"/>
          </w:tcPr>
          <w:p w14:paraId="0E583BD6" w14:textId="77777777" w:rsidR="00B50050" w:rsidRDefault="00B50050" w:rsidP="0088127C">
            <w:pPr>
              <w:pStyle w:val="OtherTableBody"/>
            </w:pPr>
            <w:r>
              <w:t>..</w:t>
            </w:r>
          </w:p>
        </w:tc>
        <w:tc>
          <w:tcPr>
            <w:tcW w:w="600" w:type="dxa"/>
          </w:tcPr>
          <w:p w14:paraId="69FC2DC6" w14:textId="77777777" w:rsidR="00B50050" w:rsidRDefault="00B50050" w:rsidP="0088127C">
            <w:pPr>
              <w:pStyle w:val="OtherTableBody"/>
            </w:pPr>
          </w:p>
        </w:tc>
        <w:tc>
          <w:tcPr>
            <w:tcW w:w="600" w:type="dxa"/>
          </w:tcPr>
          <w:p w14:paraId="0A74E524" w14:textId="77777777" w:rsidR="00B50050" w:rsidRDefault="00B50050" w:rsidP="0088127C">
            <w:pPr>
              <w:pStyle w:val="OtherTableBody"/>
            </w:pPr>
            <w:r>
              <w:t>CP</w:t>
            </w:r>
          </w:p>
        </w:tc>
        <w:tc>
          <w:tcPr>
            <w:tcW w:w="700" w:type="dxa"/>
          </w:tcPr>
          <w:p w14:paraId="4187523F" w14:textId="77777777" w:rsidR="00B50050" w:rsidRDefault="00B50050" w:rsidP="0088127C">
            <w:pPr>
              <w:pStyle w:val="OtherTableBody"/>
            </w:pPr>
            <w:r>
              <w:t>Y</w:t>
            </w:r>
          </w:p>
        </w:tc>
        <w:tc>
          <w:tcPr>
            <w:tcW w:w="600" w:type="dxa"/>
          </w:tcPr>
          <w:p w14:paraId="7F6B0F41" w14:textId="77777777" w:rsidR="00B50050" w:rsidRDefault="00B50050" w:rsidP="0088127C">
            <w:pPr>
              <w:pStyle w:val="OtherTableBody"/>
            </w:pPr>
          </w:p>
        </w:tc>
        <w:tc>
          <w:tcPr>
            <w:tcW w:w="900" w:type="dxa"/>
          </w:tcPr>
          <w:p w14:paraId="49351EAF" w14:textId="77777777" w:rsidR="00B50050" w:rsidRDefault="00B50050" w:rsidP="0088127C">
            <w:pPr>
              <w:pStyle w:val="OtherTableBody"/>
            </w:pPr>
            <w:r>
              <w:t>8.10.3.5</w:t>
            </w:r>
          </w:p>
        </w:tc>
      </w:tr>
      <w:tr w:rsidR="00B50050" w14:paraId="540E4C63" w14:textId="77777777" w:rsidTr="00195548">
        <w:tc>
          <w:tcPr>
            <w:tcW w:w="3500" w:type="dxa"/>
          </w:tcPr>
          <w:p w14:paraId="5803F44D" w14:textId="77777777" w:rsidR="00B50050" w:rsidRDefault="00B50050" w:rsidP="0088127C">
            <w:pPr>
              <w:pStyle w:val="OtherTableBody"/>
            </w:pPr>
            <w:r>
              <w:t>Price Override Flag</w:t>
            </w:r>
          </w:p>
        </w:tc>
        <w:tc>
          <w:tcPr>
            <w:tcW w:w="700" w:type="dxa"/>
          </w:tcPr>
          <w:p w14:paraId="2AC01081" w14:textId="77777777" w:rsidR="00B50050" w:rsidRDefault="00B50050" w:rsidP="0088127C">
            <w:pPr>
              <w:pStyle w:val="OtherTableBody"/>
            </w:pPr>
            <w:r>
              <w:t>01006</w:t>
            </w:r>
          </w:p>
        </w:tc>
        <w:tc>
          <w:tcPr>
            <w:tcW w:w="600" w:type="dxa"/>
          </w:tcPr>
          <w:p w14:paraId="2545F93C" w14:textId="77777777" w:rsidR="00B50050" w:rsidRDefault="00B50050" w:rsidP="0088127C">
            <w:pPr>
              <w:pStyle w:val="OtherTableBody"/>
            </w:pPr>
            <w:r>
              <w:t>PRC</w:t>
            </w:r>
          </w:p>
        </w:tc>
        <w:tc>
          <w:tcPr>
            <w:tcW w:w="600" w:type="dxa"/>
          </w:tcPr>
          <w:p w14:paraId="08773A82" w14:textId="77777777" w:rsidR="00B50050" w:rsidRDefault="00B50050" w:rsidP="0088127C">
            <w:pPr>
              <w:pStyle w:val="OtherTableBody"/>
            </w:pPr>
            <w:r>
              <w:t>13</w:t>
            </w:r>
          </w:p>
        </w:tc>
        <w:tc>
          <w:tcPr>
            <w:tcW w:w="600" w:type="dxa"/>
          </w:tcPr>
          <w:p w14:paraId="610C3A2F" w14:textId="77777777" w:rsidR="00B50050" w:rsidRDefault="00B50050" w:rsidP="0088127C">
            <w:pPr>
              <w:pStyle w:val="OtherTableBody"/>
            </w:pPr>
            <w:r>
              <w:t>..</w:t>
            </w:r>
          </w:p>
        </w:tc>
        <w:tc>
          <w:tcPr>
            <w:tcW w:w="600" w:type="dxa"/>
          </w:tcPr>
          <w:p w14:paraId="2D20F651" w14:textId="77777777" w:rsidR="00B50050" w:rsidRDefault="00B50050" w:rsidP="0088127C">
            <w:pPr>
              <w:pStyle w:val="OtherTableBody"/>
            </w:pPr>
            <w:r>
              <w:t>1=</w:t>
            </w:r>
          </w:p>
        </w:tc>
        <w:tc>
          <w:tcPr>
            <w:tcW w:w="600" w:type="dxa"/>
          </w:tcPr>
          <w:p w14:paraId="649641B6" w14:textId="77777777" w:rsidR="00B50050" w:rsidRDefault="00B50050" w:rsidP="0088127C">
            <w:pPr>
              <w:pStyle w:val="OtherTableBody"/>
            </w:pPr>
            <w:r>
              <w:t>CWE</w:t>
            </w:r>
          </w:p>
        </w:tc>
        <w:tc>
          <w:tcPr>
            <w:tcW w:w="700" w:type="dxa"/>
          </w:tcPr>
          <w:p w14:paraId="7363DD79" w14:textId="77777777" w:rsidR="00B50050" w:rsidRDefault="00B50050" w:rsidP="0088127C">
            <w:pPr>
              <w:pStyle w:val="OtherTableBody"/>
            </w:pPr>
          </w:p>
        </w:tc>
        <w:tc>
          <w:tcPr>
            <w:tcW w:w="600" w:type="dxa"/>
          </w:tcPr>
          <w:p w14:paraId="59345C8C" w14:textId="77777777" w:rsidR="00B50050" w:rsidRDefault="00B50050" w:rsidP="0088127C">
            <w:pPr>
              <w:pStyle w:val="OtherTableBody"/>
            </w:pPr>
            <w:r>
              <w:t>0268</w:t>
            </w:r>
          </w:p>
        </w:tc>
        <w:tc>
          <w:tcPr>
            <w:tcW w:w="900" w:type="dxa"/>
          </w:tcPr>
          <w:p w14:paraId="48CF4EC9" w14:textId="77777777" w:rsidR="00B50050" w:rsidRDefault="00B50050" w:rsidP="0088127C">
            <w:pPr>
              <w:pStyle w:val="OtherTableBody"/>
            </w:pPr>
            <w:r>
              <w:t>8.10.3.13</w:t>
            </w:r>
          </w:p>
        </w:tc>
      </w:tr>
      <w:tr w:rsidR="00B50050" w14:paraId="582D61E1" w14:textId="77777777" w:rsidTr="00195548">
        <w:tc>
          <w:tcPr>
            <w:tcW w:w="3500" w:type="dxa"/>
          </w:tcPr>
          <w:p w14:paraId="439543DD" w14:textId="77777777" w:rsidR="00B50050" w:rsidRDefault="00B50050" w:rsidP="0088127C">
            <w:pPr>
              <w:pStyle w:val="OtherTableBody"/>
            </w:pPr>
            <w:r>
              <w:t>Price Protection Date</w:t>
            </w:r>
          </w:p>
        </w:tc>
        <w:tc>
          <w:tcPr>
            <w:tcW w:w="700" w:type="dxa"/>
          </w:tcPr>
          <w:p w14:paraId="50593D37" w14:textId="77777777" w:rsidR="00B50050" w:rsidRDefault="00B50050" w:rsidP="0088127C">
            <w:pPr>
              <w:pStyle w:val="OtherTableBody"/>
            </w:pPr>
            <w:r>
              <w:t>02402</w:t>
            </w:r>
          </w:p>
        </w:tc>
        <w:tc>
          <w:tcPr>
            <w:tcW w:w="600" w:type="dxa"/>
          </w:tcPr>
          <w:p w14:paraId="0A8E4F36" w14:textId="77777777" w:rsidR="00B50050" w:rsidRDefault="00B50050" w:rsidP="0088127C">
            <w:pPr>
              <w:pStyle w:val="OtherTableBody"/>
            </w:pPr>
            <w:r>
              <w:t>CTR</w:t>
            </w:r>
          </w:p>
        </w:tc>
        <w:tc>
          <w:tcPr>
            <w:tcW w:w="600" w:type="dxa"/>
          </w:tcPr>
          <w:p w14:paraId="10817122" w14:textId="77777777" w:rsidR="00B50050" w:rsidRDefault="00B50050" w:rsidP="0088127C">
            <w:pPr>
              <w:pStyle w:val="OtherTableBody"/>
            </w:pPr>
            <w:r>
              <w:t>11</w:t>
            </w:r>
          </w:p>
        </w:tc>
        <w:tc>
          <w:tcPr>
            <w:tcW w:w="600" w:type="dxa"/>
          </w:tcPr>
          <w:p w14:paraId="50DDE6C3" w14:textId="77777777" w:rsidR="00B50050" w:rsidRDefault="00B50050" w:rsidP="0088127C">
            <w:pPr>
              <w:pStyle w:val="OtherTableBody"/>
            </w:pPr>
            <w:r>
              <w:t>..</w:t>
            </w:r>
          </w:p>
        </w:tc>
        <w:tc>
          <w:tcPr>
            <w:tcW w:w="600" w:type="dxa"/>
          </w:tcPr>
          <w:p w14:paraId="6BEAB6A1" w14:textId="77777777" w:rsidR="00B50050" w:rsidRDefault="00B50050" w:rsidP="0088127C">
            <w:pPr>
              <w:pStyle w:val="OtherTableBody"/>
            </w:pPr>
          </w:p>
        </w:tc>
        <w:tc>
          <w:tcPr>
            <w:tcW w:w="600" w:type="dxa"/>
          </w:tcPr>
          <w:p w14:paraId="266D3EFE" w14:textId="77777777" w:rsidR="00B50050" w:rsidRDefault="00B50050" w:rsidP="0088127C">
            <w:pPr>
              <w:pStyle w:val="OtherTableBody"/>
            </w:pPr>
            <w:r>
              <w:t>DTM</w:t>
            </w:r>
          </w:p>
        </w:tc>
        <w:tc>
          <w:tcPr>
            <w:tcW w:w="700" w:type="dxa"/>
          </w:tcPr>
          <w:p w14:paraId="48165D88" w14:textId="77777777" w:rsidR="00B50050" w:rsidRDefault="00B50050" w:rsidP="0088127C">
            <w:pPr>
              <w:pStyle w:val="OtherTableBody"/>
            </w:pPr>
          </w:p>
        </w:tc>
        <w:tc>
          <w:tcPr>
            <w:tcW w:w="600" w:type="dxa"/>
          </w:tcPr>
          <w:p w14:paraId="1D0EFA48" w14:textId="77777777" w:rsidR="00B50050" w:rsidRDefault="00B50050" w:rsidP="0088127C">
            <w:pPr>
              <w:pStyle w:val="OtherTableBody"/>
            </w:pPr>
          </w:p>
        </w:tc>
        <w:tc>
          <w:tcPr>
            <w:tcW w:w="900" w:type="dxa"/>
          </w:tcPr>
          <w:p w14:paraId="62A467C2" w14:textId="77777777" w:rsidR="00B50050" w:rsidRDefault="00B50050" w:rsidP="0088127C">
            <w:pPr>
              <w:pStyle w:val="OtherTableBody"/>
            </w:pPr>
            <w:r>
              <w:t>8.14.2.11</w:t>
            </w:r>
          </w:p>
        </w:tc>
      </w:tr>
      <w:tr w:rsidR="00B50050" w14:paraId="024BDE37" w14:textId="77777777" w:rsidTr="00195548">
        <w:tc>
          <w:tcPr>
            <w:tcW w:w="3500" w:type="dxa"/>
          </w:tcPr>
          <w:p w14:paraId="6010DDDC" w14:textId="77777777" w:rsidR="00B50050" w:rsidRDefault="00B50050" w:rsidP="0088127C">
            <w:pPr>
              <w:pStyle w:val="OtherTableBody"/>
            </w:pPr>
            <w:r>
              <w:t>Pricing Tier Level</w:t>
            </w:r>
          </w:p>
        </w:tc>
        <w:tc>
          <w:tcPr>
            <w:tcW w:w="700" w:type="dxa"/>
          </w:tcPr>
          <w:p w14:paraId="021C3B0F" w14:textId="77777777" w:rsidR="00B50050" w:rsidRDefault="00B50050" w:rsidP="0088127C">
            <w:pPr>
              <w:pStyle w:val="OtherTableBody"/>
            </w:pPr>
            <w:r>
              <w:t>02425</w:t>
            </w:r>
          </w:p>
        </w:tc>
        <w:tc>
          <w:tcPr>
            <w:tcW w:w="600" w:type="dxa"/>
          </w:tcPr>
          <w:p w14:paraId="101264C7" w14:textId="77777777" w:rsidR="00B50050" w:rsidRDefault="00B50050" w:rsidP="0088127C">
            <w:pPr>
              <w:pStyle w:val="OtherTableBody"/>
            </w:pPr>
            <w:r>
              <w:t>VND</w:t>
            </w:r>
          </w:p>
        </w:tc>
        <w:tc>
          <w:tcPr>
            <w:tcW w:w="600" w:type="dxa"/>
          </w:tcPr>
          <w:p w14:paraId="2CB0CDDC" w14:textId="77777777" w:rsidR="00B50050" w:rsidRDefault="00B50050" w:rsidP="0088127C">
            <w:pPr>
              <w:pStyle w:val="OtherTableBody"/>
            </w:pPr>
            <w:r>
              <w:t>11</w:t>
            </w:r>
          </w:p>
        </w:tc>
        <w:tc>
          <w:tcPr>
            <w:tcW w:w="600" w:type="dxa"/>
          </w:tcPr>
          <w:p w14:paraId="15D637CF" w14:textId="77777777" w:rsidR="00B50050" w:rsidRDefault="00B50050" w:rsidP="0088127C">
            <w:pPr>
              <w:pStyle w:val="OtherTableBody"/>
            </w:pPr>
            <w:r>
              <w:t>..</w:t>
            </w:r>
          </w:p>
        </w:tc>
        <w:tc>
          <w:tcPr>
            <w:tcW w:w="600" w:type="dxa"/>
          </w:tcPr>
          <w:p w14:paraId="5627AD3B" w14:textId="77777777" w:rsidR="00B50050" w:rsidRDefault="00B50050" w:rsidP="0088127C">
            <w:pPr>
              <w:pStyle w:val="OtherTableBody"/>
            </w:pPr>
          </w:p>
        </w:tc>
        <w:tc>
          <w:tcPr>
            <w:tcW w:w="600" w:type="dxa"/>
          </w:tcPr>
          <w:p w14:paraId="4B2D90A4" w14:textId="77777777" w:rsidR="00B50050" w:rsidRDefault="00B50050" w:rsidP="0088127C">
            <w:pPr>
              <w:pStyle w:val="OtherTableBody"/>
            </w:pPr>
            <w:r>
              <w:t>CWE</w:t>
            </w:r>
          </w:p>
        </w:tc>
        <w:tc>
          <w:tcPr>
            <w:tcW w:w="700" w:type="dxa"/>
          </w:tcPr>
          <w:p w14:paraId="2E12C61C" w14:textId="77777777" w:rsidR="00B50050" w:rsidRDefault="00B50050" w:rsidP="0088127C">
            <w:pPr>
              <w:pStyle w:val="OtherTableBody"/>
            </w:pPr>
          </w:p>
        </w:tc>
        <w:tc>
          <w:tcPr>
            <w:tcW w:w="600" w:type="dxa"/>
          </w:tcPr>
          <w:p w14:paraId="2146F48B" w14:textId="77777777" w:rsidR="00B50050" w:rsidRDefault="00B50050" w:rsidP="0088127C">
            <w:pPr>
              <w:pStyle w:val="OtherTableBody"/>
            </w:pPr>
          </w:p>
        </w:tc>
        <w:tc>
          <w:tcPr>
            <w:tcW w:w="900" w:type="dxa"/>
          </w:tcPr>
          <w:p w14:paraId="3A204034" w14:textId="77777777" w:rsidR="00B50050" w:rsidRDefault="00B50050" w:rsidP="0088127C">
            <w:pPr>
              <w:pStyle w:val="OtherTableBody"/>
            </w:pPr>
            <w:r>
              <w:t>17.4.4.11</w:t>
            </w:r>
          </w:p>
        </w:tc>
      </w:tr>
      <w:tr w:rsidR="00B50050" w14:paraId="6C4244B5" w14:textId="77777777" w:rsidTr="00195548">
        <w:tc>
          <w:tcPr>
            <w:tcW w:w="3500" w:type="dxa"/>
          </w:tcPr>
          <w:p w14:paraId="339896DC" w14:textId="77777777" w:rsidR="00B50050" w:rsidRDefault="00B50050" w:rsidP="0088127C">
            <w:pPr>
              <w:pStyle w:val="OtherTableBody"/>
            </w:pPr>
            <w:r>
              <w:t>Pricing Tier Level</w:t>
            </w:r>
          </w:p>
        </w:tc>
        <w:tc>
          <w:tcPr>
            <w:tcW w:w="700" w:type="dxa"/>
          </w:tcPr>
          <w:p w14:paraId="7FE03636" w14:textId="77777777" w:rsidR="00B50050" w:rsidRDefault="00B50050" w:rsidP="0088127C">
            <w:pPr>
              <w:pStyle w:val="OtherTableBody"/>
            </w:pPr>
            <w:r>
              <w:t>02409</w:t>
            </w:r>
          </w:p>
        </w:tc>
        <w:tc>
          <w:tcPr>
            <w:tcW w:w="600" w:type="dxa"/>
          </w:tcPr>
          <w:p w14:paraId="578CA09D" w14:textId="77777777" w:rsidR="00B50050" w:rsidRDefault="00B50050" w:rsidP="0088127C">
            <w:pPr>
              <w:pStyle w:val="OtherTableBody"/>
            </w:pPr>
            <w:r>
              <w:t>CTR</w:t>
            </w:r>
          </w:p>
        </w:tc>
        <w:tc>
          <w:tcPr>
            <w:tcW w:w="600" w:type="dxa"/>
          </w:tcPr>
          <w:p w14:paraId="48FA8F8F" w14:textId="77777777" w:rsidR="00B50050" w:rsidRDefault="00B50050" w:rsidP="0088127C">
            <w:pPr>
              <w:pStyle w:val="OtherTableBody"/>
            </w:pPr>
            <w:r>
              <w:t>18</w:t>
            </w:r>
          </w:p>
        </w:tc>
        <w:tc>
          <w:tcPr>
            <w:tcW w:w="600" w:type="dxa"/>
          </w:tcPr>
          <w:p w14:paraId="4F6249B3" w14:textId="77777777" w:rsidR="00B50050" w:rsidRDefault="00B50050" w:rsidP="0088127C">
            <w:pPr>
              <w:pStyle w:val="OtherTableBody"/>
            </w:pPr>
            <w:r>
              <w:t>..</w:t>
            </w:r>
          </w:p>
        </w:tc>
        <w:tc>
          <w:tcPr>
            <w:tcW w:w="600" w:type="dxa"/>
          </w:tcPr>
          <w:p w14:paraId="08B22F53" w14:textId="77777777" w:rsidR="00B50050" w:rsidRDefault="00B50050" w:rsidP="0088127C">
            <w:pPr>
              <w:pStyle w:val="OtherTableBody"/>
            </w:pPr>
          </w:p>
        </w:tc>
        <w:tc>
          <w:tcPr>
            <w:tcW w:w="600" w:type="dxa"/>
          </w:tcPr>
          <w:p w14:paraId="36CE27B8" w14:textId="77777777" w:rsidR="00B50050" w:rsidRDefault="00B50050" w:rsidP="0088127C">
            <w:pPr>
              <w:pStyle w:val="OtherTableBody"/>
            </w:pPr>
            <w:r>
              <w:t>CWE</w:t>
            </w:r>
          </w:p>
        </w:tc>
        <w:tc>
          <w:tcPr>
            <w:tcW w:w="700" w:type="dxa"/>
          </w:tcPr>
          <w:p w14:paraId="1DD689E6" w14:textId="77777777" w:rsidR="00B50050" w:rsidRDefault="00B50050" w:rsidP="0088127C">
            <w:pPr>
              <w:pStyle w:val="OtherTableBody"/>
            </w:pPr>
          </w:p>
        </w:tc>
        <w:tc>
          <w:tcPr>
            <w:tcW w:w="600" w:type="dxa"/>
          </w:tcPr>
          <w:p w14:paraId="4A74FE0B" w14:textId="77777777" w:rsidR="00B50050" w:rsidRDefault="00B50050" w:rsidP="0088127C">
            <w:pPr>
              <w:pStyle w:val="OtherTableBody"/>
            </w:pPr>
            <w:r>
              <w:t>0966</w:t>
            </w:r>
          </w:p>
        </w:tc>
        <w:tc>
          <w:tcPr>
            <w:tcW w:w="900" w:type="dxa"/>
          </w:tcPr>
          <w:p w14:paraId="0542BC66" w14:textId="77777777" w:rsidR="00B50050" w:rsidRDefault="00B50050" w:rsidP="0088127C">
            <w:pPr>
              <w:pStyle w:val="OtherTableBody"/>
            </w:pPr>
            <w:r>
              <w:t>8.14.2.18</w:t>
            </w:r>
          </w:p>
        </w:tc>
      </w:tr>
      <w:tr w:rsidR="00B50050" w14:paraId="2E30C04E" w14:textId="77777777" w:rsidTr="00195548">
        <w:tc>
          <w:tcPr>
            <w:tcW w:w="3500" w:type="dxa"/>
          </w:tcPr>
          <w:p w14:paraId="4552C1AC" w14:textId="77777777" w:rsidR="00B50050" w:rsidRDefault="00B50050" w:rsidP="0088127C">
            <w:pPr>
              <w:pStyle w:val="OtherTableBody"/>
            </w:pPr>
            <w:r>
              <w:t>Primary (Parent) Container Identifier</w:t>
            </w:r>
          </w:p>
        </w:tc>
        <w:tc>
          <w:tcPr>
            <w:tcW w:w="700" w:type="dxa"/>
          </w:tcPr>
          <w:p w14:paraId="12DCCF4F" w14:textId="77777777" w:rsidR="00B50050" w:rsidRDefault="00B50050" w:rsidP="0088127C">
            <w:pPr>
              <w:pStyle w:val="OtherTableBody"/>
            </w:pPr>
            <w:r>
              <w:t>01332</w:t>
            </w:r>
          </w:p>
        </w:tc>
        <w:tc>
          <w:tcPr>
            <w:tcW w:w="600" w:type="dxa"/>
          </w:tcPr>
          <w:p w14:paraId="3C09CBC9" w14:textId="77777777" w:rsidR="00B50050" w:rsidRDefault="00B50050" w:rsidP="0088127C">
            <w:pPr>
              <w:pStyle w:val="OtherTableBody"/>
            </w:pPr>
            <w:r>
              <w:t>SAC</w:t>
            </w:r>
          </w:p>
        </w:tc>
        <w:tc>
          <w:tcPr>
            <w:tcW w:w="600" w:type="dxa"/>
          </w:tcPr>
          <w:p w14:paraId="5EDBBFCD" w14:textId="77777777" w:rsidR="00B50050" w:rsidRDefault="00B50050" w:rsidP="0088127C">
            <w:pPr>
              <w:pStyle w:val="OtherTableBody"/>
            </w:pPr>
            <w:r>
              <w:t>4</w:t>
            </w:r>
          </w:p>
        </w:tc>
        <w:tc>
          <w:tcPr>
            <w:tcW w:w="600" w:type="dxa"/>
          </w:tcPr>
          <w:p w14:paraId="2F59F6E3" w14:textId="77777777" w:rsidR="00B50050" w:rsidRDefault="00B50050" w:rsidP="0088127C">
            <w:pPr>
              <w:pStyle w:val="OtherTableBody"/>
            </w:pPr>
            <w:r>
              <w:t>..</w:t>
            </w:r>
          </w:p>
        </w:tc>
        <w:tc>
          <w:tcPr>
            <w:tcW w:w="600" w:type="dxa"/>
          </w:tcPr>
          <w:p w14:paraId="29612D05" w14:textId="77777777" w:rsidR="00B50050" w:rsidRDefault="00B50050" w:rsidP="0088127C">
            <w:pPr>
              <w:pStyle w:val="OtherTableBody"/>
            </w:pPr>
          </w:p>
        </w:tc>
        <w:tc>
          <w:tcPr>
            <w:tcW w:w="600" w:type="dxa"/>
          </w:tcPr>
          <w:p w14:paraId="1008E865" w14:textId="77777777" w:rsidR="00B50050" w:rsidRDefault="00B50050" w:rsidP="0088127C">
            <w:pPr>
              <w:pStyle w:val="OtherTableBody"/>
            </w:pPr>
            <w:r>
              <w:t>EI</w:t>
            </w:r>
          </w:p>
        </w:tc>
        <w:tc>
          <w:tcPr>
            <w:tcW w:w="700" w:type="dxa"/>
          </w:tcPr>
          <w:p w14:paraId="40C81A6C" w14:textId="77777777" w:rsidR="00B50050" w:rsidRDefault="00B50050" w:rsidP="0088127C">
            <w:pPr>
              <w:pStyle w:val="OtherTableBody"/>
            </w:pPr>
          </w:p>
        </w:tc>
        <w:tc>
          <w:tcPr>
            <w:tcW w:w="600" w:type="dxa"/>
          </w:tcPr>
          <w:p w14:paraId="57AA6FC2" w14:textId="77777777" w:rsidR="00B50050" w:rsidRDefault="00B50050" w:rsidP="0088127C">
            <w:pPr>
              <w:pStyle w:val="OtherTableBody"/>
            </w:pPr>
          </w:p>
        </w:tc>
        <w:tc>
          <w:tcPr>
            <w:tcW w:w="900" w:type="dxa"/>
          </w:tcPr>
          <w:p w14:paraId="408E4D1A" w14:textId="77777777" w:rsidR="00B50050" w:rsidRDefault="00B50050" w:rsidP="0088127C">
            <w:pPr>
              <w:pStyle w:val="OtherTableBody"/>
            </w:pPr>
            <w:r>
              <w:t>13.4.3.4</w:t>
            </w:r>
          </w:p>
        </w:tc>
      </w:tr>
      <w:tr w:rsidR="00B50050" w14:paraId="4B773CE5" w14:textId="77777777" w:rsidTr="00195548">
        <w:tc>
          <w:tcPr>
            <w:tcW w:w="3500" w:type="dxa"/>
          </w:tcPr>
          <w:p w14:paraId="1F4E2C5B" w14:textId="77777777" w:rsidR="00B50050" w:rsidRDefault="00B50050" w:rsidP="0088127C">
            <w:pPr>
              <w:pStyle w:val="OtherTableBody"/>
            </w:pPr>
            <w:r>
              <w:t>Primary Activity Provider Code/Name</w:t>
            </w:r>
          </w:p>
        </w:tc>
        <w:tc>
          <w:tcPr>
            <w:tcW w:w="700" w:type="dxa"/>
          </w:tcPr>
          <w:p w14:paraId="1508657E" w14:textId="77777777" w:rsidR="00B50050" w:rsidRDefault="00B50050" w:rsidP="0088127C">
            <w:pPr>
              <w:pStyle w:val="OtherTableBody"/>
            </w:pPr>
            <w:r>
              <w:t>00918</w:t>
            </w:r>
          </w:p>
        </w:tc>
        <w:tc>
          <w:tcPr>
            <w:tcW w:w="600" w:type="dxa"/>
          </w:tcPr>
          <w:p w14:paraId="7E2A62B8" w14:textId="77777777" w:rsidR="00B50050" w:rsidRDefault="00B50050" w:rsidP="0088127C">
            <w:pPr>
              <w:pStyle w:val="OtherTableBody"/>
            </w:pPr>
            <w:r>
              <w:t>TXA</w:t>
            </w:r>
          </w:p>
        </w:tc>
        <w:tc>
          <w:tcPr>
            <w:tcW w:w="600" w:type="dxa"/>
          </w:tcPr>
          <w:p w14:paraId="3B1A25C7" w14:textId="77777777" w:rsidR="00B50050" w:rsidRDefault="00B50050" w:rsidP="0088127C">
            <w:pPr>
              <w:pStyle w:val="OtherTableBody"/>
            </w:pPr>
            <w:r>
              <w:t>5</w:t>
            </w:r>
          </w:p>
        </w:tc>
        <w:tc>
          <w:tcPr>
            <w:tcW w:w="600" w:type="dxa"/>
          </w:tcPr>
          <w:p w14:paraId="752823B9" w14:textId="77777777" w:rsidR="00B50050" w:rsidRDefault="00B50050" w:rsidP="0088127C">
            <w:pPr>
              <w:pStyle w:val="OtherTableBody"/>
            </w:pPr>
            <w:r>
              <w:t>..</w:t>
            </w:r>
          </w:p>
        </w:tc>
        <w:tc>
          <w:tcPr>
            <w:tcW w:w="600" w:type="dxa"/>
          </w:tcPr>
          <w:p w14:paraId="1FEF67A5" w14:textId="77777777" w:rsidR="00B50050" w:rsidRDefault="00B50050" w:rsidP="0088127C">
            <w:pPr>
              <w:pStyle w:val="OtherTableBody"/>
            </w:pPr>
          </w:p>
        </w:tc>
        <w:tc>
          <w:tcPr>
            <w:tcW w:w="600" w:type="dxa"/>
          </w:tcPr>
          <w:p w14:paraId="3E67ED19" w14:textId="77777777" w:rsidR="00B50050" w:rsidRDefault="00B50050" w:rsidP="0088127C">
            <w:pPr>
              <w:pStyle w:val="OtherTableBody"/>
            </w:pPr>
            <w:r>
              <w:t>XCN</w:t>
            </w:r>
          </w:p>
        </w:tc>
        <w:tc>
          <w:tcPr>
            <w:tcW w:w="700" w:type="dxa"/>
          </w:tcPr>
          <w:p w14:paraId="33FFAEDA" w14:textId="77777777" w:rsidR="00B50050" w:rsidRDefault="00B50050" w:rsidP="0088127C">
            <w:pPr>
              <w:pStyle w:val="OtherTableBody"/>
            </w:pPr>
            <w:r>
              <w:t>Y</w:t>
            </w:r>
          </w:p>
        </w:tc>
        <w:tc>
          <w:tcPr>
            <w:tcW w:w="600" w:type="dxa"/>
          </w:tcPr>
          <w:p w14:paraId="72E3A1B5" w14:textId="77777777" w:rsidR="00B50050" w:rsidRDefault="00B50050" w:rsidP="0088127C">
            <w:pPr>
              <w:pStyle w:val="OtherTableBody"/>
            </w:pPr>
          </w:p>
        </w:tc>
        <w:tc>
          <w:tcPr>
            <w:tcW w:w="900" w:type="dxa"/>
          </w:tcPr>
          <w:p w14:paraId="21BF85A8" w14:textId="77777777" w:rsidR="00B50050" w:rsidRDefault="00B50050" w:rsidP="0088127C">
            <w:pPr>
              <w:pStyle w:val="OtherTableBody"/>
            </w:pPr>
            <w:r>
              <w:t>9.7.3.5</w:t>
            </w:r>
          </w:p>
        </w:tc>
      </w:tr>
      <w:tr w:rsidR="00B50050" w14:paraId="17823342" w14:textId="77777777" w:rsidTr="00195548">
        <w:tc>
          <w:tcPr>
            <w:tcW w:w="3500" w:type="dxa"/>
          </w:tcPr>
          <w:p w14:paraId="3868063E" w14:textId="77777777" w:rsidR="00B50050" w:rsidRDefault="00B50050" w:rsidP="0088127C">
            <w:pPr>
              <w:pStyle w:val="OtherTableBody"/>
            </w:pPr>
            <w:r>
              <w:t>Primary Care Physician Indicator</w:t>
            </w:r>
          </w:p>
        </w:tc>
        <w:tc>
          <w:tcPr>
            <w:tcW w:w="700" w:type="dxa"/>
          </w:tcPr>
          <w:p w14:paraId="09C44554" w14:textId="77777777" w:rsidR="00B50050" w:rsidRDefault="00B50050" w:rsidP="0088127C">
            <w:pPr>
              <w:pStyle w:val="OtherTableBody"/>
            </w:pPr>
            <w:r>
              <w:t>01468</w:t>
            </w:r>
          </w:p>
        </w:tc>
        <w:tc>
          <w:tcPr>
            <w:tcW w:w="600" w:type="dxa"/>
          </w:tcPr>
          <w:p w14:paraId="49A461F6" w14:textId="77777777" w:rsidR="00B50050" w:rsidRDefault="00B50050" w:rsidP="0088127C">
            <w:pPr>
              <w:pStyle w:val="OtherTableBody"/>
            </w:pPr>
            <w:r>
              <w:t>ORG</w:t>
            </w:r>
          </w:p>
        </w:tc>
        <w:tc>
          <w:tcPr>
            <w:tcW w:w="600" w:type="dxa"/>
          </w:tcPr>
          <w:p w14:paraId="424EE7EB" w14:textId="77777777" w:rsidR="00B50050" w:rsidRDefault="00B50050" w:rsidP="0088127C">
            <w:pPr>
              <w:pStyle w:val="OtherTableBody"/>
            </w:pPr>
            <w:r>
              <w:t>12</w:t>
            </w:r>
          </w:p>
        </w:tc>
        <w:tc>
          <w:tcPr>
            <w:tcW w:w="600" w:type="dxa"/>
          </w:tcPr>
          <w:p w14:paraId="6823FC22" w14:textId="77777777" w:rsidR="00B50050" w:rsidRDefault="00B50050" w:rsidP="0088127C">
            <w:pPr>
              <w:pStyle w:val="OtherTableBody"/>
            </w:pPr>
            <w:r>
              <w:t>1..1</w:t>
            </w:r>
          </w:p>
        </w:tc>
        <w:tc>
          <w:tcPr>
            <w:tcW w:w="600" w:type="dxa"/>
          </w:tcPr>
          <w:p w14:paraId="478C956B" w14:textId="77777777" w:rsidR="00B50050" w:rsidRDefault="00B50050" w:rsidP="0088127C">
            <w:pPr>
              <w:pStyle w:val="OtherTableBody"/>
            </w:pPr>
          </w:p>
        </w:tc>
        <w:tc>
          <w:tcPr>
            <w:tcW w:w="600" w:type="dxa"/>
          </w:tcPr>
          <w:p w14:paraId="774D0761" w14:textId="77777777" w:rsidR="00B50050" w:rsidRDefault="00B50050" w:rsidP="0088127C">
            <w:pPr>
              <w:pStyle w:val="OtherTableBody"/>
            </w:pPr>
            <w:r>
              <w:t>ID</w:t>
            </w:r>
          </w:p>
        </w:tc>
        <w:tc>
          <w:tcPr>
            <w:tcW w:w="700" w:type="dxa"/>
          </w:tcPr>
          <w:p w14:paraId="61210873" w14:textId="77777777" w:rsidR="00B50050" w:rsidRDefault="00B50050" w:rsidP="0088127C">
            <w:pPr>
              <w:pStyle w:val="OtherTableBody"/>
            </w:pPr>
          </w:p>
        </w:tc>
        <w:tc>
          <w:tcPr>
            <w:tcW w:w="600" w:type="dxa"/>
          </w:tcPr>
          <w:p w14:paraId="4B4E197D" w14:textId="77777777" w:rsidR="00B50050" w:rsidRDefault="00B50050" w:rsidP="0088127C">
            <w:pPr>
              <w:pStyle w:val="OtherTableBody"/>
            </w:pPr>
            <w:r>
              <w:t>0136</w:t>
            </w:r>
          </w:p>
        </w:tc>
        <w:tc>
          <w:tcPr>
            <w:tcW w:w="900" w:type="dxa"/>
          </w:tcPr>
          <w:p w14:paraId="0E34B7F7" w14:textId="77777777" w:rsidR="00B50050" w:rsidRDefault="00B50050" w:rsidP="0088127C">
            <w:pPr>
              <w:pStyle w:val="OtherTableBody"/>
            </w:pPr>
            <w:r>
              <w:t>15.4.5.12</w:t>
            </w:r>
          </w:p>
        </w:tc>
      </w:tr>
      <w:tr w:rsidR="00B50050" w14:paraId="6A47392C" w14:textId="77777777" w:rsidTr="00195548">
        <w:tc>
          <w:tcPr>
            <w:tcW w:w="3500" w:type="dxa"/>
          </w:tcPr>
          <w:p w14:paraId="78F52B1D" w14:textId="77777777" w:rsidR="00B50050" w:rsidRDefault="00B50050" w:rsidP="0088127C">
            <w:pPr>
              <w:pStyle w:val="OtherTableBody"/>
            </w:pPr>
            <w:r>
              <w:t>Primary Contact</w:t>
            </w:r>
          </w:p>
        </w:tc>
        <w:tc>
          <w:tcPr>
            <w:tcW w:w="700" w:type="dxa"/>
          </w:tcPr>
          <w:p w14:paraId="7083E3F4" w14:textId="77777777" w:rsidR="00B50050" w:rsidRDefault="00B50050" w:rsidP="0088127C">
            <w:pPr>
              <w:pStyle w:val="OtherTableBody"/>
            </w:pPr>
            <w:r>
              <w:t>02421</w:t>
            </w:r>
          </w:p>
        </w:tc>
        <w:tc>
          <w:tcPr>
            <w:tcW w:w="600" w:type="dxa"/>
          </w:tcPr>
          <w:p w14:paraId="0ECD018D" w14:textId="77777777" w:rsidR="00B50050" w:rsidRDefault="00B50050" w:rsidP="0088127C">
            <w:pPr>
              <w:pStyle w:val="OtherTableBody"/>
            </w:pPr>
            <w:r>
              <w:t>VND</w:t>
            </w:r>
          </w:p>
        </w:tc>
        <w:tc>
          <w:tcPr>
            <w:tcW w:w="600" w:type="dxa"/>
          </w:tcPr>
          <w:p w14:paraId="69C14614" w14:textId="77777777" w:rsidR="00B50050" w:rsidRDefault="00B50050" w:rsidP="0088127C">
            <w:pPr>
              <w:pStyle w:val="OtherTableBody"/>
            </w:pPr>
            <w:r>
              <w:t>7</w:t>
            </w:r>
          </w:p>
        </w:tc>
        <w:tc>
          <w:tcPr>
            <w:tcW w:w="600" w:type="dxa"/>
          </w:tcPr>
          <w:p w14:paraId="36AA4E86" w14:textId="77777777" w:rsidR="00B50050" w:rsidRDefault="00B50050" w:rsidP="0088127C">
            <w:pPr>
              <w:pStyle w:val="OtherTableBody"/>
            </w:pPr>
            <w:r>
              <w:t>..</w:t>
            </w:r>
          </w:p>
        </w:tc>
        <w:tc>
          <w:tcPr>
            <w:tcW w:w="600" w:type="dxa"/>
          </w:tcPr>
          <w:p w14:paraId="3E933BAD" w14:textId="77777777" w:rsidR="00B50050" w:rsidRDefault="00B50050" w:rsidP="0088127C">
            <w:pPr>
              <w:pStyle w:val="OtherTableBody"/>
            </w:pPr>
          </w:p>
        </w:tc>
        <w:tc>
          <w:tcPr>
            <w:tcW w:w="600" w:type="dxa"/>
          </w:tcPr>
          <w:p w14:paraId="31654340" w14:textId="77777777" w:rsidR="00B50050" w:rsidRDefault="00B50050" w:rsidP="0088127C">
            <w:pPr>
              <w:pStyle w:val="OtherTableBody"/>
            </w:pPr>
            <w:r>
              <w:t>XCN</w:t>
            </w:r>
          </w:p>
        </w:tc>
        <w:tc>
          <w:tcPr>
            <w:tcW w:w="700" w:type="dxa"/>
          </w:tcPr>
          <w:p w14:paraId="14D1BB34" w14:textId="77777777" w:rsidR="00B50050" w:rsidRDefault="00B50050" w:rsidP="0088127C">
            <w:pPr>
              <w:pStyle w:val="OtherTableBody"/>
            </w:pPr>
          </w:p>
        </w:tc>
        <w:tc>
          <w:tcPr>
            <w:tcW w:w="600" w:type="dxa"/>
          </w:tcPr>
          <w:p w14:paraId="4D078245" w14:textId="77777777" w:rsidR="00B50050" w:rsidRDefault="00B50050" w:rsidP="0088127C">
            <w:pPr>
              <w:pStyle w:val="OtherTableBody"/>
            </w:pPr>
          </w:p>
        </w:tc>
        <w:tc>
          <w:tcPr>
            <w:tcW w:w="900" w:type="dxa"/>
          </w:tcPr>
          <w:p w14:paraId="341D7CBD" w14:textId="77777777" w:rsidR="00B50050" w:rsidRDefault="00B50050" w:rsidP="0088127C">
            <w:pPr>
              <w:pStyle w:val="OtherTableBody"/>
            </w:pPr>
            <w:r>
              <w:t>17.4.4.7</w:t>
            </w:r>
          </w:p>
        </w:tc>
      </w:tr>
      <w:tr w:rsidR="00B50050" w14:paraId="2F9EE5ED" w14:textId="77777777" w:rsidTr="00195548">
        <w:tc>
          <w:tcPr>
            <w:tcW w:w="3500" w:type="dxa"/>
          </w:tcPr>
          <w:p w14:paraId="49693702" w14:textId="77777777" w:rsidR="00B50050" w:rsidRDefault="00B50050" w:rsidP="0088127C">
            <w:pPr>
              <w:pStyle w:val="OtherTableBody"/>
            </w:pPr>
            <w:r>
              <w:t>Primary Key Value - CDM</w:t>
            </w:r>
          </w:p>
        </w:tc>
        <w:tc>
          <w:tcPr>
            <w:tcW w:w="700" w:type="dxa"/>
          </w:tcPr>
          <w:p w14:paraId="64702263" w14:textId="77777777" w:rsidR="00B50050" w:rsidRDefault="00B50050" w:rsidP="0088127C">
            <w:pPr>
              <w:pStyle w:val="OtherTableBody"/>
            </w:pPr>
            <w:r>
              <w:t>01306</w:t>
            </w:r>
          </w:p>
        </w:tc>
        <w:tc>
          <w:tcPr>
            <w:tcW w:w="600" w:type="dxa"/>
          </w:tcPr>
          <w:p w14:paraId="3CE427ED" w14:textId="77777777" w:rsidR="00B50050" w:rsidRDefault="00B50050" w:rsidP="0088127C">
            <w:pPr>
              <w:pStyle w:val="OtherTableBody"/>
            </w:pPr>
            <w:r>
              <w:t>OM7</w:t>
            </w:r>
          </w:p>
        </w:tc>
        <w:tc>
          <w:tcPr>
            <w:tcW w:w="600" w:type="dxa"/>
          </w:tcPr>
          <w:p w14:paraId="17DC8186" w14:textId="77777777" w:rsidR="00B50050" w:rsidRDefault="00B50050" w:rsidP="0088127C">
            <w:pPr>
              <w:pStyle w:val="OtherTableBody"/>
            </w:pPr>
            <w:r>
              <w:t>24</w:t>
            </w:r>
          </w:p>
        </w:tc>
        <w:tc>
          <w:tcPr>
            <w:tcW w:w="600" w:type="dxa"/>
          </w:tcPr>
          <w:p w14:paraId="01619DAB" w14:textId="77777777" w:rsidR="00B50050" w:rsidRDefault="00B50050" w:rsidP="0088127C">
            <w:pPr>
              <w:pStyle w:val="OtherTableBody"/>
            </w:pPr>
            <w:r>
              <w:t>..</w:t>
            </w:r>
          </w:p>
        </w:tc>
        <w:tc>
          <w:tcPr>
            <w:tcW w:w="600" w:type="dxa"/>
          </w:tcPr>
          <w:p w14:paraId="18EA4E23" w14:textId="77777777" w:rsidR="00B50050" w:rsidRDefault="00B50050" w:rsidP="0088127C">
            <w:pPr>
              <w:pStyle w:val="OtherTableBody"/>
            </w:pPr>
          </w:p>
        </w:tc>
        <w:tc>
          <w:tcPr>
            <w:tcW w:w="600" w:type="dxa"/>
          </w:tcPr>
          <w:p w14:paraId="6FC46436" w14:textId="77777777" w:rsidR="00B50050" w:rsidRDefault="00B50050" w:rsidP="0088127C">
            <w:pPr>
              <w:pStyle w:val="OtherTableBody"/>
            </w:pPr>
            <w:r>
              <w:t>CWE</w:t>
            </w:r>
          </w:p>
        </w:tc>
        <w:tc>
          <w:tcPr>
            <w:tcW w:w="700" w:type="dxa"/>
          </w:tcPr>
          <w:p w14:paraId="5C456C9B" w14:textId="77777777" w:rsidR="00B50050" w:rsidRDefault="00B50050" w:rsidP="0088127C">
            <w:pPr>
              <w:pStyle w:val="OtherTableBody"/>
            </w:pPr>
            <w:r>
              <w:t>Y</w:t>
            </w:r>
          </w:p>
        </w:tc>
        <w:tc>
          <w:tcPr>
            <w:tcW w:w="600" w:type="dxa"/>
          </w:tcPr>
          <w:p w14:paraId="6E6457A3" w14:textId="77777777" w:rsidR="00B50050" w:rsidRDefault="00B50050" w:rsidP="0088127C">
            <w:pPr>
              <w:pStyle w:val="OtherTableBody"/>
            </w:pPr>
          </w:p>
        </w:tc>
        <w:tc>
          <w:tcPr>
            <w:tcW w:w="900" w:type="dxa"/>
          </w:tcPr>
          <w:p w14:paraId="1A83068C" w14:textId="77777777" w:rsidR="00B50050" w:rsidRDefault="00B50050" w:rsidP="0088127C">
            <w:pPr>
              <w:pStyle w:val="OtherTableBody"/>
            </w:pPr>
            <w:r>
              <w:t>8.8.15.24</w:t>
            </w:r>
          </w:p>
        </w:tc>
      </w:tr>
      <w:tr w:rsidR="00B50050" w14:paraId="2FD98279" w14:textId="77777777" w:rsidTr="00195548">
        <w:tc>
          <w:tcPr>
            <w:tcW w:w="3500" w:type="dxa"/>
          </w:tcPr>
          <w:p w14:paraId="7DE7905B" w14:textId="77777777" w:rsidR="00B50050" w:rsidRDefault="00B50050" w:rsidP="0088127C">
            <w:pPr>
              <w:pStyle w:val="OtherTableBody"/>
            </w:pPr>
            <w:r>
              <w:t>Primary Key Value - CDM</w:t>
            </w:r>
          </w:p>
        </w:tc>
        <w:tc>
          <w:tcPr>
            <w:tcW w:w="700" w:type="dxa"/>
          </w:tcPr>
          <w:p w14:paraId="3799FC67" w14:textId="77777777" w:rsidR="00B50050" w:rsidRDefault="00B50050" w:rsidP="0088127C">
            <w:pPr>
              <w:pStyle w:val="OtherTableBody"/>
            </w:pPr>
            <w:r>
              <w:t>01306</w:t>
            </w:r>
          </w:p>
        </w:tc>
        <w:tc>
          <w:tcPr>
            <w:tcW w:w="600" w:type="dxa"/>
          </w:tcPr>
          <w:p w14:paraId="2974D350" w14:textId="77777777" w:rsidR="00B50050" w:rsidRDefault="00B50050" w:rsidP="0088127C">
            <w:pPr>
              <w:pStyle w:val="OtherTableBody"/>
            </w:pPr>
            <w:r>
              <w:t>CDM</w:t>
            </w:r>
          </w:p>
        </w:tc>
        <w:tc>
          <w:tcPr>
            <w:tcW w:w="600" w:type="dxa"/>
          </w:tcPr>
          <w:p w14:paraId="01DB5A04" w14:textId="77777777" w:rsidR="00B50050" w:rsidRDefault="00B50050" w:rsidP="0088127C">
            <w:pPr>
              <w:pStyle w:val="OtherTableBody"/>
            </w:pPr>
            <w:r>
              <w:t>1</w:t>
            </w:r>
          </w:p>
        </w:tc>
        <w:tc>
          <w:tcPr>
            <w:tcW w:w="600" w:type="dxa"/>
          </w:tcPr>
          <w:p w14:paraId="5718F689" w14:textId="77777777" w:rsidR="00B50050" w:rsidRDefault="00B50050" w:rsidP="0088127C">
            <w:pPr>
              <w:pStyle w:val="OtherTableBody"/>
            </w:pPr>
            <w:r>
              <w:t>..</w:t>
            </w:r>
          </w:p>
        </w:tc>
        <w:tc>
          <w:tcPr>
            <w:tcW w:w="600" w:type="dxa"/>
          </w:tcPr>
          <w:p w14:paraId="73B6D09E" w14:textId="77777777" w:rsidR="00B50050" w:rsidRDefault="00B50050" w:rsidP="0088127C">
            <w:pPr>
              <w:pStyle w:val="OtherTableBody"/>
            </w:pPr>
          </w:p>
        </w:tc>
        <w:tc>
          <w:tcPr>
            <w:tcW w:w="600" w:type="dxa"/>
          </w:tcPr>
          <w:p w14:paraId="476E2EFD" w14:textId="77777777" w:rsidR="00B50050" w:rsidRDefault="00B50050" w:rsidP="0088127C">
            <w:pPr>
              <w:pStyle w:val="OtherTableBody"/>
            </w:pPr>
            <w:r>
              <w:t>CWE</w:t>
            </w:r>
          </w:p>
        </w:tc>
        <w:tc>
          <w:tcPr>
            <w:tcW w:w="700" w:type="dxa"/>
          </w:tcPr>
          <w:p w14:paraId="690D87D5" w14:textId="77777777" w:rsidR="00B50050" w:rsidRDefault="00B50050" w:rsidP="0088127C">
            <w:pPr>
              <w:pStyle w:val="OtherTableBody"/>
            </w:pPr>
          </w:p>
        </w:tc>
        <w:tc>
          <w:tcPr>
            <w:tcW w:w="600" w:type="dxa"/>
          </w:tcPr>
          <w:p w14:paraId="4720F41C" w14:textId="77777777" w:rsidR="00B50050" w:rsidRDefault="00B50050" w:rsidP="0088127C">
            <w:pPr>
              <w:pStyle w:val="OtherTableBody"/>
            </w:pPr>
          </w:p>
        </w:tc>
        <w:tc>
          <w:tcPr>
            <w:tcW w:w="900" w:type="dxa"/>
          </w:tcPr>
          <w:p w14:paraId="5641A811" w14:textId="77777777" w:rsidR="00B50050" w:rsidRDefault="00B50050" w:rsidP="0088127C">
            <w:pPr>
              <w:pStyle w:val="OtherTableBody"/>
            </w:pPr>
            <w:r>
              <w:t>8.10.2.1</w:t>
            </w:r>
          </w:p>
        </w:tc>
      </w:tr>
      <w:tr w:rsidR="00B50050" w14:paraId="1541BD8C" w14:textId="77777777" w:rsidTr="00195548">
        <w:tc>
          <w:tcPr>
            <w:tcW w:w="3500" w:type="dxa"/>
          </w:tcPr>
          <w:p w14:paraId="466F1DD2" w14:textId="77777777" w:rsidR="00B50050" w:rsidRDefault="00B50050" w:rsidP="0088127C">
            <w:pPr>
              <w:pStyle w:val="OtherTableBody"/>
            </w:pPr>
            <w:r>
              <w:t>Primary Key Value - IIM</w:t>
            </w:r>
          </w:p>
        </w:tc>
        <w:tc>
          <w:tcPr>
            <w:tcW w:w="700" w:type="dxa"/>
          </w:tcPr>
          <w:p w14:paraId="2FD7CE2B" w14:textId="77777777" w:rsidR="00B50050" w:rsidRDefault="00B50050" w:rsidP="0088127C">
            <w:pPr>
              <w:pStyle w:val="OtherTableBody"/>
            </w:pPr>
            <w:r>
              <w:t>01897</w:t>
            </w:r>
          </w:p>
        </w:tc>
        <w:tc>
          <w:tcPr>
            <w:tcW w:w="600" w:type="dxa"/>
          </w:tcPr>
          <w:p w14:paraId="050D090A" w14:textId="77777777" w:rsidR="00B50050" w:rsidRDefault="00B50050" w:rsidP="0088127C">
            <w:pPr>
              <w:pStyle w:val="OtherTableBody"/>
            </w:pPr>
            <w:r>
              <w:t>IIM</w:t>
            </w:r>
          </w:p>
        </w:tc>
        <w:tc>
          <w:tcPr>
            <w:tcW w:w="600" w:type="dxa"/>
          </w:tcPr>
          <w:p w14:paraId="602067B3" w14:textId="77777777" w:rsidR="00B50050" w:rsidRDefault="00B50050" w:rsidP="0088127C">
            <w:pPr>
              <w:pStyle w:val="OtherTableBody"/>
            </w:pPr>
            <w:r>
              <w:t>1</w:t>
            </w:r>
          </w:p>
        </w:tc>
        <w:tc>
          <w:tcPr>
            <w:tcW w:w="600" w:type="dxa"/>
          </w:tcPr>
          <w:p w14:paraId="5637182A" w14:textId="77777777" w:rsidR="00B50050" w:rsidRDefault="00B50050" w:rsidP="0088127C">
            <w:pPr>
              <w:pStyle w:val="OtherTableBody"/>
            </w:pPr>
            <w:r>
              <w:t>..</w:t>
            </w:r>
          </w:p>
        </w:tc>
        <w:tc>
          <w:tcPr>
            <w:tcW w:w="600" w:type="dxa"/>
          </w:tcPr>
          <w:p w14:paraId="1AA6F0CE" w14:textId="77777777" w:rsidR="00B50050" w:rsidRDefault="00B50050" w:rsidP="0088127C">
            <w:pPr>
              <w:pStyle w:val="OtherTableBody"/>
            </w:pPr>
          </w:p>
        </w:tc>
        <w:tc>
          <w:tcPr>
            <w:tcW w:w="600" w:type="dxa"/>
          </w:tcPr>
          <w:p w14:paraId="1170D7BF" w14:textId="77777777" w:rsidR="00B50050" w:rsidRDefault="00B50050" w:rsidP="0088127C">
            <w:pPr>
              <w:pStyle w:val="OtherTableBody"/>
            </w:pPr>
            <w:r>
              <w:t>CWE</w:t>
            </w:r>
          </w:p>
        </w:tc>
        <w:tc>
          <w:tcPr>
            <w:tcW w:w="700" w:type="dxa"/>
          </w:tcPr>
          <w:p w14:paraId="311163C0" w14:textId="77777777" w:rsidR="00B50050" w:rsidRDefault="00B50050" w:rsidP="0088127C">
            <w:pPr>
              <w:pStyle w:val="OtherTableBody"/>
            </w:pPr>
          </w:p>
        </w:tc>
        <w:tc>
          <w:tcPr>
            <w:tcW w:w="600" w:type="dxa"/>
          </w:tcPr>
          <w:p w14:paraId="032C7A6C" w14:textId="77777777" w:rsidR="00B50050" w:rsidRDefault="00B50050" w:rsidP="0088127C">
            <w:pPr>
              <w:pStyle w:val="OtherTableBody"/>
            </w:pPr>
          </w:p>
        </w:tc>
        <w:tc>
          <w:tcPr>
            <w:tcW w:w="900" w:type="dxa"/>
          </w:tcPr>
          <w:p w14:paraId="5C612127" w14:textId="77777777" w:rsidR="00B50050" w:rsidRDefault="00B50050" w:rsidP="0088127C">
            <w:pPr>
              <w:pStyle w:val="OtherTableBody"/>
            </w:pPr>
            <w:r>
              <w:t>17.4.1.1</w:t>
            </w:r>
          </w:p>
        </w:tc>
      </w:tr>
      <w:tr w:rsidR="00B50050" w14:paraId="7D4C43FA" w14:textId="77777777" w:rsidTr="00195548">
        <w:tc>
          <w:tcPr>
            <w:tcW w:w="3500" w:type="dxa"/>
          </w:tcPr>
          <w:p w14:paraId="16116F51" w14:textId="77777777" w:rsidR="00B50050" w:rsidRDefault="00B50050" w:rsidP="0088127C">
            <w:pPr>
              <w:pStyle w:val="OtherTableBody"/>
            </w:pPr>
            <w:r>
              <w:t>Primary Key Value - LCC</w:t>
            </w:r>
          </w:p>
        </w:tc>
        <w:tc>
          <w:tcPr>
            <w:tcW w:w="700" w:type="dxa"/>
          </w:tcPr>
          <w:p w14:paraId="35E82688" w14:textId="77777777" w:rsidR="00B50050" w:rsidRDefault="00B50050" w:rsidP="0088127C">
            <w:pPr>
              <w:pStyle w:val="OtherTableBody"/>
            </w:pPr>
            <w:r>
              <w:t>00979</w:t>
            </w:r>
          </w:p>
        </w:tc>
        <w:tc>
          <w:tcPr>
            <w:tcW w:w="600" w:type="dxa"/>
          </w:tcPr>
          <w:p w14:paraId="261AFA69" w14:textId="77777777" w:rsidR="00B50050" w:rsidRDefault="00B50050" w:rsidP="0088127C">
            <w:pPr>
              <w:pStyle w:val="OtherTableBody"/>
            </w:pPr>
            <w:r>
              <w:t>LCC</w:t>
            </w:r>
          </w:p>
        </w:tc>
        <w:tc>
          <w:tcPr>
            <w:tcW w:w="600" w:type="dxa"/>
          </w:tcPr>
          <w:p w14:paraId="7405612A" w14:textId="77777777" w:rsidR="00B50050" w:rsidRDefault="00B50050" w:rsidP="0088127C">
            <w:pPr>
              <w:pStyle w:val="OtherTableBody"/>
            </w:pPr>
            <w:r>
              <w:t>1</w:t>
            </w:r>
          </w:p>
        </w:tc>
        <w:tc>
          <w:tcPr>
            <w:tcW w:w="600" w:type="dxa"/>
          </w:tcPr>
          <w:p w14:paraId="0D6D6BFE" w14:textId="77777777" w:rsidR="00B50050" w:rsidRDefault="00B50050" w:rsidP="0088127C">
            <w:pPr>
              <w:pStyle w:val="OtherTableBody"/>
            </w:pPr>
            <w:r>
              <w:t>..</w:t>
            </w:r>
          </w:p>
        </w:tc>
        <w:tc>
          <w:tcPr>
            <w:tcW w:w="600" w:type="dxa"/>
          </w:tcPr>
          <w:p w14:paraId="39D499C2" w14:textId="77777777" w:rsidR="00B50050" w:rsidRDefault="00B50050" w:rsidP="0088127C">
            <w:pPr>
              <w:pStyle w:val="OtherTableBody"/>
            </w:pPr>
          </w:p>
        </w:tc>
        <w:tc>
          <w:tcPr>
            <w:tcW w:w="600" w:type="dxa"/>
          </w:tcPr>
          <w:p w14:paraId="2C1B80F1" w14:textId="77777777" w:rsidR="00B50050" w:rsidRDefault="00B50050" w:rsidP="0088127C">
            <w:pPr>
              <w:pStyle w:val="OtherTableBody"/>
            </w:pPr>
            <w:r>
              <w:t>PL</w:t>
            </w:r>
          </w:p>
        </w:tc>
        <w:tc>
          <w:tcPr>
            <w:tcW w:w="700" w:type="dxa"/>
          </w:tcPr>
          <w:p w14:paraId="362E72BF" w14:textId="77777777" w:rsidR="00B50050" w:rsidRDefault="00B50050" w:rsidP="0088127C">
            <w:pPr>
              <w:pStyle w:val="OtherTableBody"/>
            </w:pPr>
          </w:p>
        </w:tc>
        <w:tc>
          <w:tcPr>
            <w:tcW w:w="600" w:type="dxa"/>
          </w:tcPr>
          <w:p w14:paraId="2EF4D105" w14:textId="77777777" w:rsidR="00B50050" w:rsidRDefault="00B50050" w:rsidP="0088127C">
            <w:pPr>
              <w:pStyle w:val="OtherTableBody"/>
            </w:pPr>
          </w:p>
        </w:tc>
        <w:tc>
          <w:tcPr>
            <w:tcW w:w="900" w:type="dxa"/>
          </w:tcPr>
          <w:p w14:paraId="0103792C" w14:textId="77777777" w:rsidR="00B50050" w:rsidRDefault="00B50050" w:rsidP="0088127C">
            <w:pPr>
              <w:pStyle w:val="OtherTableBody"/>
            </w:pPr>
            <w:r>
              <w:t>8.9.6.1</w:t>
            </w:r>
          </w:p>
        </w:tc>
      </w:tr>
      <w:tr w:rsidR="00B50050" w14:paraId="3E7827A2" w14:textId="77777777" w:rsidTr="00195548">
        <w:tc>
          <w:tcPr>
            <w:tcW w:w="3500" w:type="dxa"/>
          </w:tcPr>
          <w:p w14:paraId="71D8DA76" w14:textId="77777777" w:rsidR="00B50050" w:rsidRDefault="00B50050" w:rsidP="0088127C">
            <w:pPr>
              <w:pStyle w:val="OtherTableBody"/>
            </w:pPr>
            <w:r>
              <w:t>Primary Key Value - LCH</w:t>
            </w:r>
          </w:p>
        </w:tc>
        <w:tc>
          <w:tcPr>
            <w:tcW w:w="700" w:type="dxa"/>
          </w:tcPr>
          <w:p w14:paraId="2741C400" w14:textId="77777777" w:rsidR="00B50050" w:rsidRDefault="00B50050" w:rsidP="0088127C">
            <w:pPr>
              <w:pStyle w:val="OtherTableBody"/>
            </w:pPr>
            <w:r>
              <w:t>01305</w:t>
            </w:r>
          </w:p>
        </w:tc>
        <w:tc>
          <w:tcPr>
            <w:tcW w:w="600" w:type="dxa"/>
          </w:tcPr>
          <w:p w14:paraId="2108F377" w14:textId="77777777" w:rsidR="00B50050" w:rsidRDefault="00B50050" w:rsidP="0088127C">
            <w:pPr>
              <w:pStyle w:val="OtherTableBody"/>
            </w:pPr>
            <w:r>
              <w:t>LCH</w:t>
            </w:r>
          </w:p>
        </w:tc>
        <w:tc>
          <w:tcPr>
            <w:tcW w:w="600" w:type="dxa"/>
          </w:tcPr>
          <w:p w14:paraId="6F70F04C" w14:textId="77777777" w:rsidR="00B50050" w:rsidRDefault="00B50050" w:rsidP="0088127C">
            <w:pPr>
              <w:pStyle w:val="OtherTableBody"/>
            </w:pPr>
            <w:r>
              <w:t>1</w:t>
            </w:r>
          </w:p>
        </w:tc>
        <w:tc>
          <w:tcPr>
            <w:tcW w:w="600" w:type="dxa"/>
          </w:tcPr>
          <w:p w14:paraId="5ABF8C2B" w14:textId="77777777" w:rsidR="00B50050" w:rsidRDefault="00B50050" w:rsidP="0088127C">
            <w:pPr>
              <w:pStyle w:val="OtherTableBody"/>
            </w:pPr>
            <w:r>
              <w:t>..</w:t>
            </w:r>
          </w:p>
        </w:tc>
        <w:tc>
          <w:tcPr>
            <w:tcW w:w="600" w:type="dxa"/>
          </w:tcPr>
          <w:p w14:paraId="01713181" w14:textId="77777777" w:rsidR="00B50050" w:rsidRDefault="00B50050" w:rsidP="0088127C">
            <w:pPr>
              <w:pStyle w:val="OtherTableBody"/>
            </w:pPr>
          </w:p>
        </w:tc>
        <w:tc>
          <w:tcPr>
            <w:tcW w:w="600" w:type="dxa"/>
          </w:tcPr>
          <w:p w14:paraId="6E84DA35" w14:textId="77777777" w:rsidR="00B50050" w:rsidRDefault="00B50050" w:rsidP="0088127C">
            <w:pPr>
              <w:pStyle w:val="OtherTableBody"/>
            </w:pPr>
            <w:r>
              <w:t>PL</w:t>
            </w:r>
          </w:p>
        </w:tc>
        <w:tc>
          <w:tcPr>
            <w:tcW w:w="700" w:type="dxa"/>
          </w:tcPr>
          <w:p w14:paraId="79B413DE" w14:textId="77777777" w:rsidR="00B50050" w:rsidRDefault="00B50050" w:rsidP="0088127C">
            <w:pPr>
              <w:pStyle w:val="OtherTableBody"/>
            </w:pPr>
          </w:p>
        </w:tc>
        <w:tc>
          <w:tcPr>
            <w:tcW w:w="600" w:type="dxa"/>
          </w:tcPr>
          <w:p w14:paraId="0C6B37B1" w14:textId="77777777" w:rsidR="00B50050" w:rsidRDefault="00B50050" w:rsidP="0088127C">
            <w:pPr>
              <w:pStyle w:val="OtherTableBody"/>
            </w:pPr>
          </w:p>
        </w:tc>
        <w:tc>
          <w:tcPr>
            <w:tcW w:w="900" w:type="dxa"/>
          </w:tcPr>
          <w:p w14:paraId="08444783" w14:textId="77777777" w:rsidR="00B50050" w:rsidRDefault="00B50050" w:rsidP="0088127C">
            <w:pPr>
              <w:pStyle w:val="OtherTableBody"/>
            </w:pPr>
            <w:r>
              <w:t>8.9.3.1</w:t>
            </w:r>
          </w:p>
        </w:tc>
      </w:tr>
      <w:tr w:rsidR="00B50050" w14:paraId="2473FDDB" w14:textId="77777777" w:rsidTr="00195548">
        <w:tc>
          <w:tcPr>
            <w:tcW w:w="3500" w:type="dxa"/>
          </w:tcPr>
          <w:p w14:paraId="229550CA" w14:textId="77777777" w:rsidR="00B50050" w:rsidRDefault="00B50050" w:rsidP="0088127C">
            <w:pPr>
              <w:pStyle w:val="OtherTableBody"/>
            </w:pPr>
            <w:r>
              <w:t>Primary Key Value - LDP</w:t>
            </w:r>
          </w:p>
        </w:tc>
        <w:tc>
          <w:tcPr>
            <w:tcW w:w="700" w:type="dxa"/>
          </w:tcPr>
          <w:p w14:paraId="55490E2D" w14:textId="77777777" w:rsidR="00B50050" w:rsidRDefault="00B50050" w:rsidP="0088127C">
            <w:pPr>
              <w:pStyle w:val="OtherTableBody"/>
            </w:pPr>
            <w:r>
              <w:t>00963</w:t>
            </w:r>
          </w:p>
        </w:tc>
        <w:tc>
          <w:tcPr>
            <w:tcW w:w="600" w:type="dxa"/>
          </w:tcPr>
          <w:p w14:paraId="6EB1C869" w14:textId="77777777" w:rsidR="00B50050" w:rsidRDefault="00B50050" w:rsidP="0088127C">
            <w:pPr>
              <w:pStyle w:val="OtherTableBody"/>
            </w:pPr>
            <w:r>
              <w:t>LDP</w:t>
            </w:r>
          </w:p>
        </w:tc>
        <w:tc>
          <w:tcPr>
            <w:tcW w:w="600" w:type="dxa"/>
          </w:tcPr>
          <w:p w14:paraId="35624BD9" w14:textId="77777777" w:rsidR="00B50050" w:rsidRDefault="00B50050" w:rsidP="0088127C">
            <w:pPr>
              <w:pStyle w:val="OtherTableBody"/>
            </w:pPr>
            <w:r>
              <w:t>1</w:t>
            </w:r>
          </w:p>
        </w:tc>
        <w:tc>
          <w:tcPr>
            <w:tcW w:w="600" w:type="dxa"/>
          </w:tcPr>
          <w:p w14:paraId="1704864C" w14:textId="77777777" w:rsidR="00B50050" w:rsidRDefault="00B50050" w:rsidP="0088127C">
            <w:pPr>
              <w:pStyle w:val="OtherTableBody"/>
            </w:pPr>
            <w:r>
              <w:t>..</w:t>
            </w:r>
          </w:p>
        </w:tc>
        <w:tc>
          <w:tcPr>
            <w:tcW w:w="600" w:type="dxa"/>
          </w:tcPr>
          <w:p w14:paraId="23A0C982" w14:textId="77777777" w:rsidR="00B50050" w:rsidRDefault="00B50050" w:rsidP="0088127C">
            <w:pPr>
              <w:pStyle w:val="OtherTableBody"/>
            </w:pPr>
          </w:p>
        </w:tc>
        <w:tc>
          <w:tcPr>
            <w:tcW w:w="600" w:type="dxa"/>
          </w:tcPr>
          <w:p w14:paraId="6A5F4708" w14:textId="77777777" w:rsidR="00B50050" w:rsidRDefault="00B50050" w:rsidP="0088127C">
            <w:pPr>
              <w:pStyle w:val="OtherTableBody"/>
            </w:pPr>
            <w:r>
              <w:t>PL</w:t>
            </w:r>
          </w:p>
        </w:tc>
        <w:tc>
          <w:tcPr>
            <w:tcW w:w="700" w:type="dxa"/>
          </w:tcPr>
          <w:p w14:paraId="6434F0B2" w14:textId="77777777" w:rsidR="00B50050" w:rsidRDefault="00B50050" w:rsidP="0088127C">
            <w:pPr>
              <w:pStyle w:val="OtherTableBody"/>
            </w:pPr>
          </w:p>
        </w:tc>
        <w:tc>
          <w:tcPr>
            <w:tcW w:w="600" w:type="dxa"/>
          </w:tcPr>
          <w:p w14:paraId="5E02C0FE" w14:textId="77777777" w:rsidR="00B50050" w:rsidRDefault="00B50050" w:rsidP="0088127C">
            <w:pPr>
              <w:pStyle w:val="OtherTableBody"/>
            </w:pPr>
          </w:p>
        </w:tc>
        <w:tc>
          <w:tcPr>
            <w:tcW w:w="900" w:type="dxa"/>
          </w:tcPr>
          <w:p w14:paraId="2AB2B26E" w14:textId="77777777" w:rsidR="00B50050" w:rsidRDefault="00B50050" w:rsidP="0088127C">
            <w:pPr>
              <w:pStyle w:val="OtherTableBody"/>
            </w:pPr>
            <w:r>
              <w:t>8.9.5.1</w:t>
            </w:r>
          </w:p>
        </w:tc>
      </w:tr>
      <w:tr w:rsidR="00B50050" w14:paraId="3C4787BC" w14:textId="77777777" w:rsidTr="00195548">
        <w:tc>
          <w:tcPr>
            <w:tcW w:w="3500" w:type="dxa"/>
          </w:tcPr>
          <w:p w14:paraId="10DE7083" w14:textId="77777777" w:rsidR="00B50050" w:rsidRDefault="00B50050" w:rsidP="0088127C">
            <w:pPr>
              <w:pStyle w:val="OtherTableBody"/>
            </w:pPr>
            <w:r>
              <w:t>Primary Key Value - LOC</w:t>
            </w:r>
          </w:p>
        </w:tc>
        <w:tc>
          <w:tcPr>
            <w:tcW w:w="700" w:type="dxa"/>
          </w:tcPr>
          <w:p w14:paraId="408EFCAD" w14:textId="77777777" w:rsidR="00B50050" w:rsidRDefault="00B50050" w:rsidP="0088127C">
            <w:pPr>
              <w:pStyle w:val="OtherTableBody"/>
            </w:pPr>
            <w:r>
              <w:t>01307</w:t>
            </w:r>
          </w:p>
        </w:tc>
        <w:tc>
          <w:tcPr>
            <w:tcW w:w="600" w:type="dxa"/>
          </w:tcPr>
          <w:p w14:paraId="48803D55" w14:textId="77777777" w:rsidR="00B50050" w:rsidRDefault="00B50050" w:rsidP="0088127C">
            <w:pPr>
              <w:pStyle w:val="OtherTableBody"/>
            </w:pPr>
            <w:r>
              <w:t>LOC</w:t>
            </w:r>
          </w:p>
        </w:tc>
        <w:tc>
          <w:tcPr>
            <w:tcW w:w="600" w:type="dxa"/>
          </w:tcPr>
          <w:p w14:paraId="7ABDC077" w14:textId="77777777" w:rsidR="00B50050" w:rsidRDefault="00B50050" w:rsidP="0088127C">
            <w:pPr>
              <w:pStyle w:val="OtherTableBody"/>
            </w:pPr>
            <w:r>
              <w:t>1</w:t>
            </w:r>
          </w:p>
        </w:tc>
        <w:tc>
          <w:tcPr>
            <w:tcW w:w="600" w:type="dxa"/>
          </w:tcPr>
          <w:p w14:paraId="5C8D8639" w14:textId="77777777" w:rsidR="00B50050" w:rsidRDefault="00B50050" w:rsidP="0088127C">
            <w:pPr>
              <w:pStyle w:val="OtherTableBody"/>
            </w:pPr>
            <w:r>
              <w:t>..</w:t>
            </w:r>
          </w:p>
        </w:tc>
        <w:tc>
          <w:tcPr>
            <w:tcW w:w="600" w:type="dxa"/>
          </w:tcPr>
          <w:p w14:paraId="3C630F40" w14:textId="77777777" w:rsidR="00B50050" w:rsidRDefault="00B50050" w:rsidP="0088127C">
            <w:pPr>
              <w:pStyle w:val="OtherTableBody"/>
            </w:pPr>
          </w:p>
        </w:tc>
        <w:tc>
          <w:tcPr>
            <w:tcW w:w="600" w:type="dxa"/>
          </w:tcPr>
          <w:p w14:paraId="3F4CDC39" w14:textId="77777777" w:rsidR="00B50050" w:rsidRDefault="00B50050" w:rsidP="0088127C">
            <w:pPr>
              <w:pStyle w:val="OtherTableBody"/>
            </w:pPr>
            <w:r>
              <w:t>PL</w:t>
            </w:r>
          </w:p>
        </w:tc>
        <w:tc>
          <w:tcPr>
            <w:tcW w:w="700" w:type="dxa"/>
          </w:tcPr>
          <w:p w14:paraId="02A9459C" w14:textId="77777777" w:rsidR="00B50050" w:rsidRDefault="00B50050" w:rsidP="0088127C">
            <w:pPr>
              <w:pStyle w:val="OtherTableBody"/>
            </w:pPr>
          </w:p>
        </w:tc>
        <w:tc>
          <w:tcPr>
            <w:tcW w:w="600" w:type="dxa"/>
          </w:tcPr>
          <w:p w14:paraId="32E02F6A" w14:textId="77777777" w:rsidR="00B50050" w:rsidRDefault="00B50050" w:rsidP="0088127C">
            <w:pPr>
              <w:pStyle w:val="OtherTableBody"/>
            </w:pPr>
          </w:p>
        </w:tc>
        <w:tc>
          <w:tcPr>
            <w:tcW w:w="900" w:type="dxa"/>
          </w:tcPr>
          <w:p w14:paraId="5D87C2C2" w14:textId="77777777" w:rsidR="00B50050" w:rsidRDefault="00B50050" w:rsidP="0088127C">
            <w:pPr>
              <w:pStyle w:val="OtherTableBody"/>
            </w:pPr>
            <w:r>
              <w:t>8.9.2.1</w:t>
            </w:r>
          </w:p>
        </w:tc>
      </w:tr>
      <w:tr w:rsidR="00B50050" w14:paraId="4054BB8F" w14:textId="77777777" w:rsidTr="00195548">
        <w:tc>
          <w:tcPr>
            <w:tcW w:w="3500" w:type="dxa"/>
          </w:tcPr>
          <w:p w14:paraId="1F2F096C" w14:textId="77777777" w:rsidR="00B50050" w:rsidRDefault="00B50050" w:rsidP="0088127C">
            <w:pPr>
              <w:pStyle w:val="OtherTableBody"/>
            </w:pPr>
            <w:r>
              <w:t>Primary Key Value - LRL</w:t>
            </w:r>
          </w:p>
        </w:tc>
        <w:tc>
          <w:tcPr>
            <w:tcW w:w="700" w:type="dxa"/>
          </w:tcPr>
          <w:p w14:paraId="6A892AB4" w14:textId="77777777" w:rsidR="00B50050" w:rsidRDefault="00B50050" w:rsidP="0088127C">
            <w:pPr>
              <w:pStyle w:val="OtherTableBody"/>
            </w:pPr>
            <w:r>
              <w:t>00943</w:t>
            </w:r>
          </w:p>
        </w:tc>
        <w:tc>
          <w:tcPr>
            <w:tcW w:w="600" w:type="dxa"/>
          </w:tcPr>
          <w:p w14:paraId="2B383D9E" w14:textId="77777777" w:rsidR="00B50050" w:rsidRDefault="00B50050" w:rsidP="0088127C">
            <w:pPr>
              <w:pStyle w:val="OtherTableBody"/>
            </w:pPr>
            <w:r>
              <w:t>LRL</w:t>
            </w:r>
          </w:p>
        </w:tc>
        <w:tc>
          <w:tcPr>
            <w:tcW w:w="600" w:type="dxa"/>
          </w:tcPr>
          <w:p w14:paraId="27A0A467" w14:textId="77777777" w:rsidR="00B50050" w:rsidRDefault="00B50050" w:rsidP="0088127C">
            <w:pPr>
              <w:pStyle w:val="OtherTableBody"/>
            </w:pPr>
            <w:r>
              <w:t>1</w:t>
            </w:r>
          </w:p>
        </w:tc>
        <w:tc>
          <w:tcPr>
            <w:tcW w:w="600" w:type="dxa"/>
          </w:tcPr>
          <w:p w14:paraId="58CFBA44" w14:textId="77777777" w:rsidR="00B50050" w:rsidRDefault="00B50050" w:rsidP="0088127C">
            <w:pPr>
              <w:pStyle w:val="OtherTableBody"/>
            </w:pPr>
            <w:r>
              <w:t>..</w:t>
            </w:r>
          </w:p>
        </w:tc>
        <w:tc>
          <w:tcPr>
            <w:tcW w:w="600" w:type="dxa"/>
          </w:tcPr>
          <w:p w14:paraId="34299B0B" w14:textId="77777777" w:rsidR="00B50050" w:rsidRDefault="00B50050" w:rsidP="0088127C">
            <w:pPr>
              <w:pStyle w:val="OtherTableBody"/>
            </w:pPr>
          </w:p>
        </w:tc>
        <w:tc>
          <w:tcPr>
            <w:tcW w:w="600" w:type="dxa"/>
          </w:tcPr>
          <w:p w14:paraId="3B2DD4C1" w14:textId="77777777" w:rsidR="00B50050" w:rsidRDefault="00B50050" w:rsidP="0088127C">
            <w:pPr>
              <w:pStyle w:val="OtherTableBody"/>
            </w:pPr>
            <w:r>
              <w:t>PL</w:t>
            </w:r>
          </w:p>
        </w:tc>
        <w:tc>
          <w:tcPr>
            <w:tcW w:w="700" w:type="dxa"/>
          </w:tcPr>
          <w:p w14:paraId="6847CF32" w14:textId="77777777" w:rsidR="00B50050" w:rsidRDefault="00B50050" w:rsidP="0088127C">
            <w:pPr>
              <w:pStyle w:val="OtherTableBody"/>
            </w:pPr>
          </w:p>
        </w:tc>
        <w:tc>
          <w:tcPr>
            <w:tcW w:w="600" w:type="dxa"/>
          </w:tcPr>
          <w:p w14:paraId="25E49E43" w14:textId="77777777" w:rsidR="00B50050" w:rsidRDefault="00B50050" w:rsidP="0088127C">
            <w:pPr>
              <w:pStyle w:val="OtherTableBody"/>
            </w:pPr>
          </w:p>
        </w:tc>
        <w:tc>
          <w:tcPr>
            <w:tcW w:w="900" w:type="dxa"/>
          </w:tcPr>
          <w:p w14:paraId="4E9835CC" w14:textId="77777777" w:rsidR="00B50050" w:rsidRDefault="00B50050" w:rsidP="0088127C">
            <w:pPr>
              <w:pStyle w:val="OtherTableBody"/>
            </w:pPr>
            <w:r>
              <w:t>8.9.4.1</w:t>
            </w:r>
          </w:p>
        </w:tc>
      </w:tr>
      <w:tr w:rsidR="00B50050" w14:paraId="18AEEBD8" w14:textId="77777777" w:rsidTr="00195548">
        <w:tc>
          <w:tcPr>
            <w:tcW w:w="3500" w:type="dxa"/>
          </w:tcPr>
          <w:p w14:paraId="0DAC3EBC" w14:textId="77777777" w:rsidR="00B50050" w:rsidRDefault="00B50050" w:rsidP="0088127C">
            <w:pPr>
              <w:pStyle w:val="OtherTableBody"/>
            </w:pPr>
            <w:r>
              <w:t>Primary Key Value - MFA</w:t>
            </w:r>
          </w:p>
        </w:tc>
        <w:tc>
          <w:tcPr>
            <w:tcW w:w="700" w:type="dxa"/>
          </w:tcPr>
          <w:p w14:paraId="23EF6759" w14:textId="77777777" w:rsidR="00B50050" w:rsidRDefault="00B50050" w:rsidP="0088127C">
            <w:pPr>
              <w:pStyle w:val="OtherTableBody"/>
            </w:pPr>
            <w:r>
              <w:t>01308</w:t>
            </w:r>
          </w:p>
        </w:tc>
        <w:tc>
          <w:tcPr>
            <w:tcW w:w="600" w:type="dxa"/>
          </w:tcPr>
          <w:p w14:paraId="325C8BE3" w14:textId="77777777" w:rsidR="00B50050" w:rsidRDefault="00B50050" w:rsidP="0088127C">
            <w:pPr>
              <w:pStyle w:val="OtherTableBody"/>
            </w:pPr>
            <w:r>
              <w:t>MFA</w:t>
            </w:r>
          </w:p>
        </w:tc>
        <w:tc>
          <w:tcPr>
            <w:tcW w:w="600" w:type="dxa"/>
          </w:tcPr>
          <w:p w14:paraId="236F530A" w14:textId="77777777" w:rsidR="00B50050" w:rsidRDefault="00B50050" w:rsidP="0088127C">
            <w:pPr>
              <w:pStyle w:val="OtherTableBody"/>
            </w:pPr>
            <w:r>
              <w:t>5</w:t>
            </w:r>
          </w:p>
        </w:tc>
        <w:tc>
          <w:tcPr>
            <w:tcW w:w="600" w:type="dxa"/>
          </w:tcPr>
          <w:p w14:paraId="00D17CBB" w14:textId="77777777" w:rsidR="00B50050" w:rsidRDefault="00B50050" w:rsidP="0088127C">
            <w:pPr>
              <w:pStyle w:val="OtherTableBody"/>
            </w:pPr>
            <w:r>
              <w:t>..</w:t>
            </w:r>
          </w:p>
        </w:tc>
        <w:tc>
          <w:tcPr>
            <w:tcW w:w="600" w:type="dxa"/>
          </w:tcPr>
          <w:p w14:paraId="7FAABA17" w14:textId="77777777" w:rsidR="00B50050" w:rsidRDefault="00B50050" w:rsidP="0088127C">
            <w:pPr>
              <w:pStyle w:val="OtherTableBody"/>
            </w:pPr>
          </w:p>
        </w:tc>
        <w:tc>
          <w:tcPr>
            <w:tcW w:w="600" w:type="dxa"/>
          </w:tcPr>
          <w:p w14:paraId="53B21258" w14:textId="77777777" w:rsidR="00B50050" w:rsidRDefault="00B50050" w:rsidP="0088127C">
            <w:pPr>
              <w:pStyle w:val="OtherTableBody"/>
            </w:pPr>
            <w:r>
              <w:t>Varies</w:t>
            </w:r>
          </w:p>
        </w:tc>
        <w:tc>
          <w:tcPr>
            <w:tcW w:w="700" w:type="dxa"/>
          </w:tcPr>
          <w:p w14:paraId="7176A770" w14:textId="77777777" w:rsidR="00B50050" w:rsidRDefault="00B50050" w:rsidP="0088127C">
            <w:pPr>
              <w:pStyle w:val="OtherTableBody"/>
            </w:pPr>
            <w:r>
              <w:t>Y</w:t>
            </w:r>
          </w:p>
        </w:tc>
        <w:tc>
          <w:tcPr>
            <w:tcW w:w="600" w:type="dxa"/>
          </w:tcPr>
          <w:p w14:paraId="70025BFC" w14:textId="77777777" w:rsidR="00B50050" w:rsidRDefault="00B50050" w:rsidP="0088127C">
            <w:pPr>
              <w:pStyle w:val="OtherTableBody"/>
            </w:pPr>
            <w:r>
              <w:t>0607</w:t>
            </w:r>
          </w:p>
        </w:tc>
        <w:tc>
          <w:tcPr>
            <w:tcW w:w="900" w:type="dxa"/>
          </w:tcPr>
          <w:p w14:paraId="258FCCC2" w14:textId="77777777" w:rsidR="00B50050" w:rsidRDefault="00B50050" w:rsidP="0088127C">
            <w:pPr>
              <w:pStyle w:val="OtherTableBody"/>
            </w:pPr>
            <w:r>
              <w:t>8.5.3.5</w:t>
            </w:r>
          </w:p>
        </w:tc>
      </w:tr>
      <w:tr w:rsidR="00B50050" w14:paraId="4B1EC3F3" w14:textId="77777777" w:rsidTr="00195548">
        <w:tc>
          <w:tcPr>
            <w:tcW w:w="3500" w:type="dxa"/>
          </w:tcPr>
          <w:p w14:paraId="099A8E3F" w14:textId="77777777" w:rsidR="00B50050" w:rsidRDefault="00B50050" w:rsidP="0088127C">
            <w:pPr>
              <w:pStyle w:val="OtherTableBody"/>
            </w:pPr>
            <w:r>
              <w:t>Primary Key Value - MFE</w:t>
            </w:r>
          </w:p>
        </w:tc>
        <w:tc>
          <w:tcPr>
            <w:tcW w:w="700" w:type="dxa"/>
          </w:tcPr>
          <w:p w14:paraId="094FB306" w14:textId="77777777" w:rsidR="00B50050" w:rsidRDefault="00B50050" w:rsidP="0088127C">
            <w:pPr>
              <w:pStyle w:val="OtherTableBody"/>
            </w:pPr>
            <w:r>
              <w:t>00667</w:t>
            </w:r>
          </w:p>
        </w:tc>
        <w:tc>
          <w:tcPr>
            <w:tcW w:w="600" w:type="dxa"/>
          </w:tcPr>
          <w:p w14:paraId="5193A021" w14:textId="77777777" w:rsidR="00B50050" w:rsidRDefault="00B50050" w:rsidP="0088127C">
            <w:pPr>
              <w:pStyle w:val="OtherTableBody"/>
            </w:pPr>
            <w:r>
              <w:t>MFE</w:t>
            </w:r>
          </w:p>
        </w:tc>
        <w:tc>
          <w:tcPr>
            <w:tcW w:w="600" w:type="dxa"/>
          </w:tcPr>
          <w:p w14:paraId="2772FF9C" w14:textId="77777777" w:rsidR="00B50050" w:rsidRDefault="00B50050" w:rsidP="0088127C">
            <w:pPr>
              <w:pStyle w:val="OtherTableBody"/>
            </w:pPr>
            <w:r>
              <w:t>4</w:t>
            </w:r>
          </w:p>
        </w:tc>
        <w:tc>
          <w:tcPr>
            <w:tcW w:w="600" w:type="dxa"/>
          </w:tcPr>
          <w:p w14:paraId="01C4D38D" w14:textId="77777777" w:rsidR="00B50050" w:rsidRDefault="00B50050" w:rsidP="0088127C">
            <w:pPr>
              <w:pStyle w:val="OtherTableBody"/>
            </w:pPr>
            <w:r>
              <w:t>..</w:t>
            </w:r>
          </w:p>
        </w:tc>
        <w:tc>
          <w:tcPr>
            <w:tcW w:w="600" w:type="dxa"/>
          </w:tcPr>
          <w:p w14:paraId="76F46D76" w14:textId="77777777" w:rsidR="00B50050" w:rsidRDefault="00B50050" w:rsidP="0088127C">
            <w:pPr>
              <w:pStyle w:val="OtherTableBody"/>
            </w:pPr>
          </w:p>
        </w:tc>
        <w:tc>
          <w:tcPr>
            <w:tcW w:w="600" w:type="dxa"/>
          </w:tcPr>
          <w:p w14:paraId="1A182C47" w14:textId="77777777" w:rsidR="00B50050" w:rsidRDefault="00B50050" w:rsidP="0088127C">
            <w:pPr>
              <w:pStyle w:val="OtherTableBody"/>
            </w:pPr>
            <w:r>
              <w:t>Varies</w:t>
            </w:r>
          </w:p>
        </w:tc>
        <w:tc>
          <w:tcPr>
            <w:tcW w:w="700" w:type="dxa"/>
          </w:tcPr>
          <w:p w14:paraId="2C675345" w14:textId="77777777" w:rsidR="00B50050" w:rsidRDefault="00B50050" w:rsidP="0088127C">
            <w:pPr>
              <w:pStyle w:val="OtherTableBody"/>
            </w:pPr>
            <w:r>
              <w:t>Y</w:t>
            </w:r>
          </w:p>
        </w:tc>
        <w:tc>
          <w:tcPr>
            <w:tcW w:w="600" w:type="dxa"/>
          </w:tcPr>
          <w:p w14:paraId="12F24FBE" w14:textId="77777777" w:rsidR="00B50050" w:rsidRDefault="00B50050" w:rsidP="0088127C">
            <w:pPr>
              <w:pStyle w:val="OtherTableBody"/>
            </w:pPr>
            <w:r>
              <w:t>0608</w:t>
            </w:r>
          </w:p>
        </w:tc>
        <w:tc>
          <w:tcPr>
            <w:tcW w:w="900" w:type="dxa"/>
          </w:tcPr>
          <w:p w14:paraId="74E9DF0C" w14:textId="77777777" w:rsidR="00B50050" w:rsidRDefault="00B50050" w:rsidP="0088127C">
            <w:pPr>
              <w:pStyle w:val="OtherTableBody"/>
            </w:pPr>
            <w:r>
              <w:t>8.5.2.4</w:t>
            </w:r>
          </w:p>
        </w:tc>
      </w:tr>
      <w:tr w:rsidR="00B50050" w14:paraId="19666966" w14:textId="77777777" w:rsidTr="00195548">
        <w:tc>
          <w:tcPr>
            <w:tcW w:w="3500" w:type="dxa"/>
          </w:tcPr>
          <w:p w14:paraId="76500D07" w14:textId="77777777" w:rsidR="00B50050" w:rsidRDefault="00B50050" w:rsidP="0088127C">
            <w:pPr>
              <w:pStyle w:val="OtherTableBody"/>
            </w:pPr>
            <w:r>
              <w:t>Primary Key Value - PRA</w:t>
            </w:r>
          </w:p>
        </w:tc>
        <w:tc>
          <w:tcPr>
            <w:tcW w:w="700" w:type="dxa"/>
          </w:tcPr>
          <w:p w14:paraId="7810B7E1" w14:textId="77777777" w:rsidR="00B50050" w:rsidRDefault="00B50050" w:rsidP="0088127C">
            <w:pPr>
              <w:pStyle w:val="OtherTableBody"/>
            </w:pPr>
            <w:r>
              <w:t>00685</w:t>
            </w:r>
          </w:p>
        </w:tc>
        <w:tc>
          <w:tcPr>
            <w:tcW w:w="600" w:type="dxa"/>
          </w:tcPr>
          <w:p w14:paraId="346B3A22" w14:textId="77777777" w:rsidR="00B50050" w:rsidRDefault="00B50050" w:rsidP="0088127C">
            <w:pPr>
              <w:pStyle w:val="OtherTableBody"/>
            </w:pPr>
            <w:r>
              <w:t>PRA</w:t>
            </w:r>
          </w:p>
        </w:tc>
        <w:tc>
          <w:tcPr>
            <w:tcW w:w="600" w:type="dxa"/>
          </w:tcPr>
          <w:p w14:paraId="10A20CE3" w14:textId="77777777" w:rsidR="00B50050" w:rsidRDefault="00B50050" w:rsidP="0088127C">
            <w:pPr>
              <w:pStyle w:val="OtherTableBody"/>
            </w:pPr>
            <w:r>
              <w:t>1</w:t>
            </w:r>
          </w:p>
        </w:tc>
        <w:tc>
          <w:tcPr>
            <w:tcW w:w="600" w:type="dxa"/>
          </w:tcPr>
          <w:p w14:paraId="33D50E79" w14:textId="77777777" w:rsidR="00B50050" w:rsidRDefault="00B50050" w:rsidP="0088127C">
            <w:pPr>
              <w:pStyle w:val="OtherTableBody"/>
            </w:pPr>
            <w:r>
              <w:t>..</w:t>
            </w:r>
          </w:p>
        </w:tc>
        <w:tc>
          <w:tcPr>
            <w:tcW w:w="600" w:type="dxa"/>
          </w:tcPr>
          <w:p w14:paraId="0F98FFAB" w14:textId="77777777" w:rsidR="00B50050" w:rsidRDefault="00B50050" w:rsidP="0088127C">
            <w:pPr>
              <w:pStyle w:val="OtherTableBody"/>
            </w:pPr>
          </w:p>
        </w:tc>
        <w:tc>
          <w:tcPr>
            <w:tcW w:w="600" w:type="dxa"/>
          </w:tcPr>
          <w:p w14:paraId="7B94F013" w14:textId="77777777" w:rsidR="00B50050" w:rsidRDefault="00B50050" w:rsidP="0088127C">
            <w:pPr>
              <w:pStyle w:val="OtherTableBody"/>
            </w:pPr>
            <w:r>
              <w:t>CWE</w:t>
            </w:r>
          </w:p>
        </w:tc>
        <w:tc>
          <w:tcPr>
            <w:tcW w:w="700" w:type="dxa"/>
          </w:tcPr>
          <w:p w14:paraId="1BCB0882" w14:textId="77777777" w:rsidR="00B50050" w:rsidRDefault="00B50050" w:rsidP="0088127C">
            <w:pPr>
              <w:pStyle w:val="OtherTableBody"/>
            </w:pPr>
          </w:p>
        </w:tc>
        <w:tc>
          <w:tcPr>
            <w:tcW w:w="600" w:type="dxa"/>
          </w:tcPr>
          <w:p w14:paraId="57122397" w14:textId="77777777" w:rsidR="00B50050" w:rsidRDefault="00B50050" w:rsidP="0088127C">
            <w:pPr>
              <w:pStyle w:val="OtherTableBody"/>
            </w:pPr>
            <w:r>
              <w:t>0681</w:t>
            </w:r>
          </w:p>
        </w:tc>
        <w:tc>
          <w:tcPr>
            <w:tcW w:w="900" w:type="dxa"/>
          </w:tcPr>
          <w:p w14:paraId="6DEC32D1" w14:textId="77777777" w:rsidR="00B50050" w:rsidRDefault="00B50050" w:rsidP="0088127C">
            <w:pPr>
              <w:pStyle w:val="OtherTableBody"/>
            </w:pPr>
            <w:r>
              <w:t>15.4.6.1</w:t>
            </w:r>
          </w:p>
        </w:tc>
      </w:tr>
      <w:tr w:rsidR="00B50050" w14:paraId="5F7EA640" w14:textId="77777777" w:rsidTr="00195548">
        <w:tc>
          <w:tcPr>
            <w:tcW w:w="3500" w:type="dxa"/>
          </w:tcPr>
          <w:p w14:paraId="08E63012" w14:textId="77777777" w:rsidR="00B50050" w:rsidRDefault="00B50050" w:rsidP="0088127C">
            <w:pPr>
              <w:pStyle w:val="OtherTableBody"/>
            </w:pPr>
            <w:r>
              <w:t>Primary Key Value - PRC</w:t>
            </w:r>
          </w:p>
        </w:tc>
        <w:tc>
          <w:tcPr>
            <w:tcW w:w="700" w:type="dxa"/>
          </w:tcPr>
          <w:p w14:paraId="01CED6FE" w14:textId="77777777" w:rsidR="00B50050" w:rsidRDefault="00B50050" w:rsidP="0088127C">
            <w:pPr>
              <w:pStyle w:val="OtherTableBody"/>
            </w:pPr>
            <w:r>
              <w:t>00982</w:t>
            </w:r>
          </w:p>
        </w:tc>
        <w:tc>
          <w:tcPr>
            <w:tcW w:w="600" w:type="dxa"/>
          </w:tcPr>
          <w:p w14:paraId="771A8771" w14:textId="77777777" w:rsidR="00B50050" w:rsidRDefault="00B50050" w:rsidP="0088127C">
            <w:pPr>
              <w:pStyle w:val="OtherTableBody"/>
            </w:pPr>
            <w:r>
              <w:t>PRC</w:t>
            </w:r>
          </w:p>
        </w:tc>
        <w:tc>
          <w:tcPr>
            <w:tcW w:w="600" w:type="dxa"/>
          </w:tcPr>
          <w:p w14:paraId="4FCAEA98" w14:textId="77777777" w:rsidR="00B50050" w:rsidRDefault="00B50050" w:rsidP="0088127C">
            <w:pPr>
              <w:pStyle w:val="OtherTableBody"/>
            </w:pPr>
            <w:r>
              <w:t>1</w:t>
            </w:r>
          </w:p>
        </w:tc>
        <w:tc>
          <w:tcPr>
            <w:tcW w:w="600" w:type="dxa"/>
          </w:tcPr>
          <w:p w14:paraId="3696B365" w14:textId="77777777" w:rsidR="00B50050" w:rsidRDefault="00B50050" w:rsidP="0088127C">
            <w:pPr>
              <w:pStyle w:val="OtherTableBody"/>
            </w:pPr>
            <w:r>
              <w:t>..</w:t>
            </w:r>
          </w:p>
        </w:tc>
        <w:tc>
          <w:tcPr>
            <w:tcW w:w="600" w:type="dxa"/>
          </w:tcPr>
          <w:p w14:paraId="4E6CEBED" w14:textId="77777777" w:rsidR="00B50050" w:rsidRDefault="00B50050" w:rsidP="0088127C">
            <w:pPr>
              <w:pStyle w:val="OtherTableBody"/>
            </w:pPr>
          </w:p>
        </w:tc>
        <w:tc>
          <w:tcPr>
            <w:tcW w:w="600" w:type="dxa"/>
          </w:tcPr>
          <w:p w14:paraId="43A3D2D1" w14:textId="77777777" w:rsidR="00B50050" w:rsidRDefault="00B50050" w:rsidP="0088127C">
            <w:pPr>
              <w:pStyle w:val="OtherTableBody"/>
            </w:pPr>
            <w:r>
              <w:t>CWE</w:t>
            </w:r>
          </w:p>
        </w:tc>
        <w:tc>
          <w:tcPr>
            <w:tcW w:w="700" w:type="dxa"/>
          </w:tcPr>
          <w:p w14:paraId="7EDB6F18" w14:textId="77777777" w:rsidR="00B50050" w:rsidRDefault="00B50050" w:rsidP="0088127C">
            <w:pPr>
              <w:pStyle w:val="OtherTableBody"/>
            </w:pPr>
          </w:p>
        </w:tc>
        <w:tc>
          <w:tcPr>
            <w:tcW w:w="600" w:type="dxa"/>
          </w:tcPr>
          <w:p w14:paraId="4341DD63" w14:textId="77777777" w:rsidR="00B50050" w:rsidRDefault="00B50050" w:rsidP="0088127C">
            <w:pPr>
              <w:pStyle w:val="OtherTableBody"/>
            </w:pPr>
            <w:r>
              <w:t>0132</w:t>
            </w:r>
          </w:p>
        </w:tc>
        <w:tc>
          <w:tcPr>
            <w:tcW w:w="900" w:type="dxa"/>
          </w:tcPr>
          <w:p w14:paraId="50D6E792" w14:textId="77777777" w:rsidR="00B50050" w:rsidRDefault="00B50050" w:rsidP="0088127C">
            <w:pPr>
              <w:pStyle w:val="OtherTableBody"/>
            </w:pPr>
            <w:r>
              <w:t>8.10.3.1</w:t>
            </w:r>
          </w:p>
        </w:tc>
      </w:tr>
      <w:tr w:rsidR="00B50050" w14:paraId="5DE6895D" w14:textId="77777777" w:rsidTr="00195548">
        <w:tc>
          <w:tcPr>
            <w:tcW w:w="3500" w:type="dxa"/>
          </w:tcPr>
          <w:p w14:paraId="18BCD9C4" w14:textId="77777777" w:rsidR="00B50050" w:rsidRDefault="00B50050" w:rsidP="0088127C">
            <w:pPr>
              <w:pStyle w:val="OtherTableBody"/>
            </w:pPr>
            <w:r>
              <w:t>Primary Key Value - STF</w:t>
            </w:r>
          </w:p>
        </w:tc>
        <w:tc>
          <w:tcPr>
            <w:tcW w:w="700" w:type="dxa"/>
          </w:tcPr>
          <w:p w14:paraId="1FFAF8FD" w14:textId="77777777" w:rsidR="00B50050" w:rsidRDefault="00B50050" w:rsidP="0088127C">
            <w:pPr>
              <w:pStyle w:val="OtherTableBody"/>
            </w:pPr>
            <w:r>
              <w:t>00671</w:t>
            </w:r>
          </w:p>
        </w:tc>
        <w:tc>
          <w:tcPr>
            <w:tcW w:w="600" w:type="dxa"/>
          </w:tcPr>
          <w:p w14:paraId="7A2ED201" w14:textId="77777777" w:rsidR="00B50050" w:rsidRDefault="00B50050" w:rsidP="0088127C">
            <w:pPr>
              <w:pStyle w:val="OtherTableBody"/>
            </w:pPr>
            <w:r>
              <w:t>STF</w:t>
            </w:r>
          </w:p>
        </w:tc>
        <w:tc>
          <w:tcPr>
            <w:tcW w:w="600" w:type="dxa"/>
          </w:tcPr>
          <w:p w14:paraId="713B773B" w14:textId="77777777" w:rsidR="00B50050" w:rsidRDefault="00B50050" w:rsidP="0088127C">
            <w:pPr>
              <w:pStyle w:val="OtherTableBody"/>
            </w:pPr>
            <w:r>
              <w:t>1</w:t>
            </w:r>
          </w:p>
        </w:tc>
        <w:tc>
          <w:tcPr>
            <w:tcW w:w="600" w:type="dxa"/>
          </w:tcPr>
          <w:p w14:paraId="115A10D7" w14:textId="77777777" w:rsidR="00B50050" w:rsidRDefault="00B50050" w:rsidP="0088127C">
            <w:pPr>
              <w:pStyle w:val="OtherTableBody"/>
            </w:pPr>
            <w:r>
              <w:t>..</w:t>
            </w:r>
          </w:p>
        </w:tc>
        <w:tc>
          <w:tcPr>
            <w:tcW w:w="600" w:type="dxa"/>
          </w:tcPr>
          <w:p w14:paraId="4744CC11" w14:textId="77777777" w:rsidR="00B50050" w:rsidRDefault="00B50050" w:rsidP="0088127C">
            <w:pPr>
              <w:pStyle w:val="OtherTableBody"/>
            </w:pPr>
          </w:p>
        </w:tc>
        <w:tc>
          <w:tcPr>
            <w:tcW w:w="600" w:type="dxa"/>
          </w:tcPr>
          <w:p w14:paraId="3555785A" w14:textId="77777777" w:rsidR="00B50050" w:rsidRDefault="00B50050" w:rsidP="0088127C">
            <w:pPr>
              <w:pStyle w:val="OtherTableBody"/>
            </w:pPr>
            <w:r>
              <w:t>CWE</w:t>
            </w:r>
          </w:p>
        </w:tc>
        <w:tc>
          <w:tcPr>
            <w:tcW w:w="700" w:type="dxa"/>
          </w:tcPr>
          <w:p w14:paraId="2AF6D5CF" w14:textId="77777777" w:rsidR="00B50050" w:rsidRDefault="00B50050" w:rsidP="0088127C">
            <w:pPr>
              <w:pStyle w:val="OtherTableBody"/>
            </w:pPr>
          </w:p>
        </w:tc>
        <w:tc>
          <w:tcPr>
            <w:tcW w:w="600" w:type="dxa"/>
          </w:tcPr>
          <w:p w14:paraId="5A753A1E" w14:textId="77777777" w:rsidR="00B50050" w:rsidRDefault="00B50050" w:rsidP="0088127C">
            <w:pPr>
              <w:pStyle w:val="OtherTableBody"/>
            </w:pPr>
            <w:r>
              <w:t>0786</w:t>
            </w:r>
          </w:p>
        </w:tc>
        <w:tc>
          <w:tcPr>
            <w:tcW w:w="900" w:type="dxa"/>
          </w:tcPr>
          <w:p w14:paraId="5E437B85" w14:textId="77777777" w:rsidR="00B50050" w:rsidRDefault="00B50050" w:rsidP="0088127C">
            <w:pPr>
              <w:pStyle w:val="OtherTableBody"/>
            </w:pPr>
            <w:r>
              <w:t>15.4.8.1</w:t>
            </w:r>
          </w:p>
        </w:tc>
      </w:tr>
      <w:tr w:rsidR="00B50050" w14:paraId="2B79F48A" w14:textId="77777777" w:rsidTr="00195548">
        <w:tc>
          <w:tcPr>
            <w:tcW w:w="3500" w:type="dxa"/>
          </w:tcPr>
          <w:p w14:paraId="70308BC6" w14:textId="77777777" w:rsidR="00B50050" w:rsidRDefault="00B50050" w:rsidP="0088127C">
            <w:pPr>
              <w:pStyle w:val="OtherTableBody"/>
            </w:pPr>
            <w:r>
              <w:t>Primary Key Value Type</w:t>
            </w:r>
          </w:p>
        </w:tc>
        <w:tc>
          <w:tcPr>
            <w:tcW w:w="700" w:type="dxa"/>
          </w:tcPr>
          <w:p w14:paraId="116F26B7" w14:textId="77777777" w:rsidR="00B50050" w:rsidRDefault="00B50050" w:rsidP="0088127C">
            <w:pPr>
              <w:pStyle w:val="OtherTableBody"/>
            </w:pPr>
            <w:r>
              <w:t>01319</w:t>
            </w:r>
          </w:p>
        </w:tc>
        <w:tc>
          <w:tcPr>
            <w:tcW w:w="600" w:type="dxa"/>
          </w:tcPr>
          <w:p w14:paraId="702CF0A7" w14:textId="77777777" w:rsidR="00B50050" w:rsidRDefault="00B50050" w:rsidP="0088127C">
            <w:pPr>
              <w:pStyle w:val="OtherTableBody"/>
            </w:pPr>
            <w:r>
              <w:t>MFE</w:t>
            </w:r>
          </w:p>
        </w:tc>
        <w:tc>
          <w:tcPr>
            <w:tcW w:w="600" w:type="dxa"/>
          </w:tcPr>
          <w:p w14:paraId="07191D06" w14:textId="77777777" w:rsidR="00B50050" w:rsidRDefault="00B50050" w:rsidP="0088127C">
            <w:pPr>
              <w:pStyle w:val="OtherTableBody"/>
            </w:pPr>
            <w:r>
              <w:t>5</w:t>
            </w:r>
          </w:p>
        </w:tc>
        <w:tc>
          <w:tcPr>
            <w:tcW w:w="600" w:type="dxa"/>
          </w:tcPr>
          <w:p w14:paraId="697B2773" w14:textId="77777777" w:rsidR="00B50050" w:rsidRDefault="00B50050" w:rsidP="0088127C">
            <w:pPr>
              <w:pStyle w:val="OtherTableBody"/>
            </w:pPr>
            <w:r>
              <w:t>2..3</w:t>
            </w:r>
          </w:p>
        </w:tc>
        <w:tc>
          <w:tcPr>
            <w:tcW w:w="600" w:type="dxa"/>
          </w:tcPr>
          <w:p w14:paraId="34A5506D" w14:textId="77777777" w:rsidR="00B50050" w:rsidRDefault="00B50050" w:rsidP="0088127C">
            <w:pPr>
              <w:pStyle w:val="OtherTableBody"/>
            </w:pPr>
          </w:p>
        </w:tc>
        <w:tc>
          <w:tcPr>
            <w:tcW w:w="600" w:type="dxa"/>
          </w:tcPr>
          <w:p w14:paraId="450B43C8" w14:textId="77777777" w:rsidR="00B50050" w:rsidRDefault="00B50050" w:rsidP="0088127C">
            <w:pPr>
              <w:pStyle w:val="OtherTableBody"/>
            </w:pPr>
            <w:r>
              <w:t>ID</w:t>
            </w:r>
          </w:p>
        </w:tc>
        <w:tc>
          <w:tcPr>
            <w:tcW w:w="700" w:type="dxa"/>
          </w:tcPr>
          <w:p w14:paraId="5C3435DB" w14:textId="77777777" w:rsidR="00B50050" w:rsidRDefault="00B50050" w:rsidP="0088127C">
            <w:pPr>
              <w:pStyle w:val="OtherTableBody"/>
            </w:pPr>
            <w:r>
              <w:t>Y</w:t>
            </w:r>
          </w:p>
        </w:tc>
        <w:tc>
          <w:tcPr>
            <w:tcW w:w="600" w:type="dxa"/>
          </w:tcPr>
          <w:p w14:paraId="5A030978" w14:textId="77777777" w:rsidR="00B50050" w:rsidRDefault="00B50050" w:rsidP="0088127C">
            <w:pPr>
              <w:pStyle w:val="OtherTableBody"/>
            </w:pPr>
            <w:r>
              <w:t>0355</w:t>
            </w:r>
          </w:p>
        </w:tc>
        <w:tc>
          <w:tcPr>
            <w:tcW w:w="900" w:type="dxa"/>
          </w:tcPr>
          <w:p w14:paraId="418F248C" w14:textId="77777777" w:rsidR="00B50050" w:rsidRDefault="00B50050" w:rsidP="0088127C">
            <w:pPr>
              <w:pStyle w:val="OtherTableBody"/>
            </w:pPr>
            <w:r>
              <w:t>8.5.2.5</w:t>
            </w:r>
          </w:p>
        </w:tc>
      </w:tr>
      <w:tr w:rsidR="00B50050" w14:paraId="11C646BE" w14:textId="77777777" w:rsidTr="00195548">
        <w:tc>
          <w:tcPr>
            <w:tcW w:w="3500" w:type="dxa"/>
          </w:tcPr>
          <w:p w14:paraId="00A71845" w14:textId="77777777" w:rsidR="00B50050" w:rsidRDefault="00B50050" w:rsidP="0088127C">
            <w:pPr>
              <w:pStyle w:val="OtherTableBody"/>
            </w:pPr>
            <w:r>
              <w:t>Primary Key Value Type - MFA</w:t>
            </w:r>
          </w:p>
        </w:tc>
        <w:tc>
          <w:tcPr>
            <w:tcW w:w="700" w:type="dxa"/>
          </w:tcPr>
          <w:p w14:paraId="255AC325" w14:textId="77777777" w:rsidR="00B50050" w:rsidRDefault="00B50050" w:rsidP="0088127C">
            <w:pPr>
              <w:pStyle w:val="OtherTableBody"/>
            </w:pPr>
            <w:r>
              <w:t>01320</w:t>
            </w:r>
          </w:p>
        </w:tc>
        <w:tc>
          <w:tcPr>
            <w:tcW w:w="600" w:type="dxa"/>
          </w:tcPr>
          <w:p w14:paraId="25FD1F23" w14:textId="77777777" w:rsidR="00B50050" w:rsidRDefault="00B50050" w:rsidP="0088127C">
            <w:pPr>
              <w:pStyle w:val="OtherTableBody"/>
            </w:pPr>
            <w:r>
              <w:t>MFA</w:t>
            </w:r>
          </w:p>
        </w:tc>
        <w:tc>
          <w:tcPr>
            <w:tcW w:w="600" w:type="dxa"/>
          </w:tcPr>
          <w:p w14:paraId="7AA045A2" w14:textId="77777777" w:rsidR="00B50050" w:rsidRDefault="00B50050" w:rsidP="0088127C">
            <w:pPr>
              <w:pStyle w:val="OtherTableBody"/>
            </w:pPr>
            <w:r>
              <w:t>6</w:t>
            </w:r>
          </w:p>
        </w:tc>
        <w:tc>
          <w:tcPr>
            <w:tcW w:w="600" w:type="dxa"/>
          </w:tcPr>
          <w:p w14:paraId="719C5E15" w14:textId="77777777" w:rsidR="00B50050" w:rsidRDefault="00B50050" w:rsidP="0088127C">
            <w:pPr>
              <w:pStyle w:val="OtherTableBody"/>
            </w:pPr>
            <w:r>
              <w:t>2..3</w:t>
            </w:r>
          </w:p>
        </w:tc>
        <w:tc>
          <w:tcPr>
            <w:tcW w:w="600" w:type="dxa"/>
          </w:tcPr>
          <w:p w14:paraId="16D24863" w14:textId="77777777" w:rsidR="00B50050" w:rsidRDefault="00B50050" w:rsidP="0088127C">
            <w:pPr>
              <w:pStyle w:val="OtherTableBody"/>
            </w:pPr>
          </w:p>
        </w:tc>
        <w:tc>
          <w:tcPr>
            <w:tcW w:w="600" w:type="dxa"/>
          </w:tcPr>
          <w:p w14:paraId="1C2FC214" w14:textId="77777777" w:rsidR="00B50050" w:rsidRDefault="00B50050" w:rsidP="0088127C">
            <w:pPr>
              <w:pStyle w:val="OtherTableBody"/>
            </w:pPr>
            <w:r>
              <w:t>ID</w:t>
            </w:r>
          </w:p>
        </w:tc>
        <w:tc>
          <w:tcPr>
            <w:tcW w:w="700" w:type="dxa"/>
          </w:tcPr>
          <w:p w14:paraId="6F353102" w14:textId="77777777" w:rsidR="00B50050" w:rsidRDefault="00B50050" w:rsidP="0088127C">
            <w:pPr>
              <w:pStyle w:val="OtherTableBody"/>
            </w:pPr>
            <w:r>
              <w:t>Y</w:t>
            </w:r>
          </w:p>
        </w:tc>
        <w:tc>
          <w:tcPr>
            <w:tcW w:w="600" w:type="dxa"/>
          </w:tcPr>
          <w:p w14:paraId="66A61F52" w14:textId="77777777" w:rsidR="00B50050" w:rsidRDefault="00B50050" w:rsidP="0088127C">
            <w:pPr>
              <w:pStyle w:val="OtherTableBody"/>
            </w:pPr>
            <w:r>
              <w:t>0355</w:t>
            </w:r>
          </w:p>
        </w:tc>
        <w:tc>
          <w:tcPr>
            <w:tcW w:w="900" w:type="dxa"/>
          </w:tcPr>
          <w:p w14:paraId="0E0C87E6" w14:textId="77777777" w:rsidR="00B50050" w:rsidRDefault="00B50050" w:rsidP="0088127C">
            <w:pPr>
              <w:pStyle w:val="OtherTableBody"/>
            </w:pPr>
            <w:r>
              <w:t>8.5.3.6</w:t>
            </w:r>
          </w:p>
        </w:tc>
      </w:tr>
      <w:tr w:rsidR="00B50050" w14:paraId="0A545043" w14:textId="77777777" w:rsidTr="00195548">
        <w:tc>
          <w:tcPr>
            <w:tcW w:w="3500" w:type="dxa"/>
          </w:tcPr>
          <w:p w14:paraId="7E94A5BC" w14:textId="77777777" w:rsidR="00B50050" w:rsidRDefault="00B50050" w:rsidP="0088127C">
            <w:pPr>
              <w:pStyle w:val="OtherTableBody"/>
            </w:pPr>
            <w:r>
              <w:t>Primary Language</w:t>
            </w:r>
          </w:p>
        </w:tc>
        <w:tc>
          <w:tcPr>
            <w:tcW w:w="700" w:type="dxa"/>
          </w:tcPr>
          <w:p w14:paraId="27A71EC6" w14:textId="77777777" w:rsidR="00B50050" w:rsidRDefault="00B50050" w:rsidP="0088127C">
            <w:pPr>
              <w:pStyle w:val="OtherTableBody"/>
            </w:pPr>
            <w:r>
              <w:t>00118</w:t>
            </w:r>
          </w:p>
        </w:tc>
        <w:tc>
          <w:tcPr>
            <w:tcW w:w="600" w:type="dxa"/>
          </w:tcPr>
          <w:p w14:paraId="515466F9" w14:textId="77777777" w:rsidR="00B50050" w:rsidRDefault="00B50050" w:rsidP="0088127C">
            <w:pPr>
              <w:pStyle w:val="OtherTableBody"/>
            </w:pPr>
            <w:r>
              <w:t>NK1</w:t>
            </w:r>
          </w:p>
        </w:tc>
        <w:tc>
          <w:tcPr>
            <w:tcW w:w="600" w:type="dxa"/>
          </w:tcPr>
          <w:p w14:paraId="2DFF3E84" w14:textId="77777777" w:rsidR="00B50050" w:rsidRDefault="00B50050" w:rsidP="0088127C">
            <w:pPr>
              <w:pStyle w:val="OtherTableBody"/>
            </w:pPr>
            <w:r>
              <w:t>20</w:t>
            </w:r>
          </w:p>
        </w:tc>
        <w:tc>
          <w:tcPr>
            <w:tcW w:w="600" w:type="dxa"/>
          </w:tcPr>
          <w:p w14:paraId="340E228C" w14:textId="77777777" w:rsidR="00B50050" w:rsidRDefault="00B50050" w:rsidP="0088127C">
            <w:pPr>
              <w:pStyle w:val="OtherTableBody"/>
            </w:pPr>
            <w:r>
              <w:t>..</w:t>
            </w:r>
          </w:p>
        </w:tc>
        <w:tc>
          <w:tcPr>
            <w:tcW w:w="600" w:type="dxa"/>
          </w:tcPr>
          <w:p w14:paraId="1D503179" w14:textId="77777777" w:rsidR="00B50050" w:rsidRDefault="00B50050" w:rsidP="0088127C">
            <w:pPr>
              <w:pStyle w:val="OtherTableBody"/>
            </w:pPr>
          </w:p>
        </w:tc>
        <w:tc>
          <w:tcPr>
            <w:tcW w:w="600" w:type="dxa"/>
          </w:tcPr>
          <w:p w14:paraId="2886B5EA" w14:textId="77777777" w:rsidR="00B50050" w:rsidRDefault="00B50050" w:rsidP="0088127C">
            <w:pPr>
              <w:pStyle w:val="OtherTableBody"/>
            </w:pPr>
            <w:r>
              <w:t>CWE</w:t>
            </w:r>
          </w:p>
        </w:tc>
        <w:tc>
          <w:tcPr>
            <w:tcW w:w="700" w:type="dxa"/>
          </w:tcPr>
          <w:p w14:paraId="52FDAC5F" w14:textId="77777777" w:rsidR="00B50050" w:rsidRDefault="00B50050" w:rsidP="0088127C">
            <w:pPr>
              <w:pStyle w:val="OtherTableBody"/>
            </w:pPr>
          </w:p>
        </w:tc>
        <w:tc>
          <w:tcPr>
            <w:tcW w:w="600" w:type="dxa"/>
          </w:tcPr>
          <w:p w14:paraId="68CA9499" w14:textId="77777777" w:rsidR="00B50050" w:rsidRDefault="00B50050" w:rsidP="0088127C">
            <w:pPr>
              <w:pStyle w:val="OtherTableBody"/>
            </w:pPr>
            <w:r>
              <w:t>0296</w:t>
            </w:r>
          </w:p>
        </w:tc>
        <w:tc>
          <w:tcPr>
            <w:tcW w:w="900" w:type="dxa"/>
          </w:tcPr>
          <w:p w14:paraId="3EB3947D" w14:textId="77777777" w:rsidR="00B50050" w:rsidRDefault="00B50050" w:rsidP="0088127C">
            <w:pPr>
              <w:pStyle w:val="OtherTableBody"/>
            </w:pPr>
            <w:r>
              <w:t>3.4.5.20</w:t>
            </w:r>
          </w:p>
        </w:tc>
      </w:tr>
      <w:tr w:rsidR="00B50050" w14:paraId="7C72FB8D" w14:textId="77777777" w:rsidTr="00195548">
        <w:tc>
          <w:tcPr>
            <w:tcW w:w="3500" w:type="dxa"/>
          </w:tcPr>
          <w:p w14:paraId="5F97CD70" w14:textId="77777777" w:rsidR="00B50050" w:rsidRDefault="00B50050" w:rsidP="0088127C">
            <w:pPr>
              <w:pStyle w:val="OtherTableBody"/>
            </w:pPr>
            <w:r>
              <w:t>Primary Language</w:t>
            </w:r>
          </w:p>
        </w:tc>
        <w:tc>
          <w:tcPr>
            <w:tcW w:w="700" w:type="dxa"/>
          </w:tcPr>
          <w:p w14:paraId="5DB13D3E" w14:textId="77777777" w:rsidR="00B50050" w:rsidRDefault="00B50050" w:rsidP="0088127C">
            <w:pPr>
              <w:pStyle w:val="OtherTableBody"/>
            </w:pPr>
            <w:r>
              <w:t>00118</w:t>
            </w:r>
          </w:p>
        </w:tc>
        <w:tc>
          <w:tcPr>
            <w:tcW w:w="600" w:type="dxa"/>
          </w:tcPr>
          <w:p w14:paraId="73876184" w14:textId="77777777" w:rsidR="00B50050" w:rsidRDefault="00B50050" w:rsidP="0088127C">
            <w:pPr>
              <w:pStyle w:val="OtherTableBody"/>
            </w:pPr>
            <w:r>
              <w:t>GT1</w:t>
            </w:r>
          </w:p>
        </w:tc>
        <w:tc>
          <w:tcPr>
            <w:tcW w:w="600" w:type="dxa"/>
          </w:tcPr>
          <w:p w14:paraId="2BB4F7AB" w14:textId="77777777" w:rsidR="00B50050" w:rsidRDefault="00B50050" w:rsidP="0088127C">
            <w:pPr>
              <w:pStyle w:val="OtherTableBody"/>
            </w:pPr>
            <w:r>
              <w:t>36</w:t>
            </w:r>
          </w:p>
        </w:tc>
        <w:tc>
          <w:tcPr>
            <w:tcW w:w="600" w:type="dxa"/>
          </w:tcPr>
          <w:p w14:paraId="588E388E" w14:textId="77777777" w:rsidR="00B50050" w:rsidRDefault="00B50050" w:rsidP="0088127C">
            <w:pPr>
              <w:pStyle w:val="OtherTableBody"/>
            </w:pPr>
            <w:r>
              <w:t>..</w:t>
            </w:r>
          </w:p>
        </w:tc>
        <w:tc>
          <w:tcPr>
            <w:tcW w:w="600" w:type="dxa"/>
          </w:tcPr>
          <w:p w14:paraId="631C8CD4" w14:textId="77777777" w:rsidR="00B50050" w:rsidRDefault="00B50050" w:rsidP="0088127C">
            <w:pPr>
              <w:pStyle w:val="OtherTableBody"/>
            </w:pPr>
          </w:p>
        </w:tc>
        <w:tc>
          <w:tcPr>
            <w:tcW w:w="600" w:type="dxa"/>
          </w:tcPr>
          <w:p w14:paraId="59539AC6" w14:textId="77777777" w:rsidR="00B50050" w:rsidRDefault="00B50050" w:rsidP="0088127C">
            <w:pPr>
              <w:pStyle w:val="OtherTableBody"/>
            </w:pPr>
            <w:r>
              <w:t>CWE</w:t>
            </w:r>
          </w:p>
        </w:tc>
        <w:tc>
          <w:tcPr>
            <w:tcW w:w="700" w:type="dxa"/>
          </w:tcPr>
          <w:p w14:paraId="77657E22" w14:textId="77777777" w:rsidR="00B50050" w:rsidRDefault="00B50050" w:rsidP="0088127C">
            <w:pPr>
              <w:pStyle w:val="OtherTableBody"/>
            </w:pPr>
          </w:p>
        </w:tc>
        <w:tc>
          <w:tcPr>
            <w:tcW w:w="600" w:type="dxa"/>
          </w:tcPr>
          <w:p w14:paraId="0BA4E740" w14:textId="77777777" w:rsidR="00B50050" w:rsidRDefault="00B50050" w:rsidP="0088127C">
            <w:pPr>
              <w:pStyle w:val="OtherTableBody"/>
            </w:pPr>
            <w:r>
              <w:t>0296</w:t>
            </w:r>
          </w:p>
        </w:tc>
        <w:tc>
          <w:tcPr>
            <w:tcW w:w="900" w:type="dxa"/>
          </w:tcPr>
          <w:p w14:paraId="50483055" w14:textId="77777777" w:rsidR="00B50050" w:rsidRDefault="00B50050" w:rsidP="0088127C">
            <w:pPr>
              <w:pStyle w:val="OtherTableBody"/>
            </w:pPr>
            <w:r>
              <w:t>6.5.5.36</w:t>
            </w:r>
          </w:p>
        </w:tc>
      </w:tr>
      <w:tr w:rsidR="00B50050" w14:paraId="564B9630" w14:textId="77777777" w:rsidTr="00195548">
        <w:tc>
          <w:tcPr>
            <w:tcW w:w="3500" w:type="dxa"/>
          </w:tcPr>
          <w:p w14:paraId="622945C9" w14:textId="77777777" w:rsidR="00B50050" w:rsidRDefault="00B50050" w:rsidP="0088127C">
            <w:pPr>
              <w:pStyle w:val="OtherTableBody"/>
            </w:pPr>
            <w:r>
              <w:t>Primary Language</w:t>
            </w:r>
          </w:p>
        </w:tc>
        <w:tc>
          <w:tcPr>
            <w:tcW w:w="700" w:type="dxa"/>
          </w:tcPr>
          <w:p w14:paraId="646709B5" w14:textId="77777777" w:rsidR="00B50050" w:rsidRDefault="00B50050" w:rsidP="0088127C">
            <w:pPr>
              <w:pStyle w:val="OtherTableBody"/>
            </w:pPr>
            <w:r>
              <w:t>00118</w:t>
            </w:r>
          </w:p>
        </w:tc>
        <w:tc>
          <w:tcPr>
            <w:tcW w:w="600" w:type="dxa"/>
          </w:tcPr>
          <w:p w14:paraId="5FEC4EDA" w14:textId="77777777" w:rsidR="00B50050" w:rsidRDefault="00B50050" w:rsidP="0088127C">
            <w:pPr>
              <w:pStyle w:val="OtherTableBody"/>
            </w:pPr>
            <w:r>
              <w:t>PID</w:t>
            </w:r>
          </w:p>
        </w:tc>
        <w:tc>
          <w:tcPr>
            <w:tcW w:w="600" w:type="dxa"/>
          </w:tcPr>
          <w:p w14:paraId="0799E2D5" w14:textId="77777777" w:rsidR="00B50050" w:rsidRDefault="00B50050" w:rsidP="0088127C">
            <w:pPr>
              <w:pStyle w:val="OtherTableBody"/>
            </w:pPr>
            <w:r>
              <w:t>15</w:t>
            </w:r>
          </w:p>
        </w:tc>
        <w:tc>
          <w:tcPr>
            <w:tcW w:w="600" w:type="dxa"/>
          </w:tcPr>
          <w:p w14:paraId="359FAC7E" w14:textId="77777777" w:rsidR="00B50050" w:rsidRDefault="00B50050" w:rsidP="0088127C">
            <w:pPr>
              <w:pStyle w:val="OtherTableBody"/>
            </w:pPr>
            <w:r>
              <w:t>..</w:t>
            </w:r>
          </w:p>
        </w:tc>
        <w:tc>
          <w:tcPr>
            <w:tcW w:w="600" w:type="dxa"/>
          </w:tcPr>
          <w:p w14:paraId="49A93092" w14:textId="77777777" w:rsidR="00B50050" w:rsidRDefault="00B50050" w:rsidP="0088127C">
            <w:pPr>
              <w:pStyle w:val="OtherTableBody"/>
            </w:pPr>
          </w:p>
        </w:tc>
        <w:tc>
          <w:tcPr>
            <w:tcW w:w="600" w:type="dxa"/>
          </w:tcPr>
          <w:p w14:paraId="7AB91FDC" w14:textId="77777777" w:rsidR="00B50050" w:rsidRDefault="00B50050" w:rsidP="0088127C">
            <w:pPr>
              <w:pStyle w:val="OtherTableBody"/>
            </w:pPr>
            <w:r>
              <w:t>CWE</w:t>
            </w:r>
          </w:p>
        </w:tc>
        <w:tc>
          <w:tcPr>
            <w:tcW w:w="700" w:type="dxa"/>
          </w:tcPr>
          <w:p w14:paraId="2B083E6C" w14:textId="77777777" w:rsidR="00B50050" w:rsidRDefault="00B50050" w:rsidP="0088127C">
            <w:pPr>
              <w:pStyle w:val="OtherTableBody"/>
            </w:pPr>
          </w:p>
        </w:tc>
        <w:tc>
          <w:tcPr>
            <w:tcW w:w="600" w:type="dxa"/>
          </w:tcPr>
          <w:p w14:paraId="764F86AE" w14:textId="77777777" w:rsidR="00B50050" w:rsidRDefault="00B50050" w:rsidP="0088127C">
            <w:pPr>
              <w:pStyle w:val="OtherTableBody"/>
            </w:pPr>
            <w:r>
              <w:t>0296</w:t>
            </w:r>
          </w:p>
        </w:tc>
        <w:tc>
          <w:tcPr>
            <w:tcW w:w="900" w:type="dxa"/>
          </w:tcPr>
          <w:p w14:paraId="63EEAC0F" w14:textId="77777777" w:rsidR="00B50050" w:rsidRDefault="00B50050" w:rsidP="0088127C">
            <w:pPr>
              <w:pStyle w:val="OtherTableBody"/>
            </w:pPr>
            <w:r>
              <w:t>3.4.2.15</w:t>
            </w:r>
          </w:p>
        </w:tc>
      </w:tr>
      <w:tr w:rsidR="00B50050" w14:paraId="7F03D497" w14:textId="77777777" w:rsidTr="00195548">
        <w:tc>
          <w:tcPr>
            <w:tcW w:w="3500" w:type="dxa"/>
          </w:tcPr>
          <w:p w14:paraId="2CCD8801" w14:textId="77777777" w:rsidR="00B50050" w:rsidRDefault="00B50050" w:rsidP="0088127C">
            <w:pPr>
              <w:pStyle w:val="OtherTableBody"/>
            </w:pPr>
            <w:r>
              <w:t>Primary Language</w:t>
            </w:r>
          </w:p>
        </w:tc>
        <w:tc>
          <w:tcPr>
            <w:tcW w:w="700" w:type="dxa"/>
          </w:tcPr>
          <w:p w14:paraId="63E75CA9" w14:textId="77777777" w:rsidR="00B50050" w:rsidRDefault="00B50050" w:rsidP="0088127C">
            <w:pPr>
              <w:pStyle w:val="OtherTableBody"/>
            </w:pPr>
            <w:r>
              <w:t>00118</w:t>
            </w:r>
          </w:p>
        </w:tc>
        <w:tc>
          <w:tcPr>
            <w:tcW w:w="600" w:type="dxa"/>
          </w:tcPr>
          <w:p w14:paraId="3DDAB87B" w14:textId="77777777" w:rsidR="00B50050" w:rsidRDefault="00B50050" w:rsidP="0088127C">
            <w:pPr>
              <w:pStyle w:val="OtherTableBody"/>
            </w:pPr>
            <w:r>
              <w:t>IN2</w:t>
            </w:r>
          </w:p>
        </w:tc>
        <w:tc>
          <w:tcPr>
            <w:tcW w:w="600" w:type="dxa"/>
          </w:tcPr>
          <w:p w14:paraId="0AE40E8B" w14:textId="77777777" w:rsidR="00B50050" w:rsidRDefault="00B50050" w:rsidP="0088127C">
            <w:pPr>
              <w:pStyle w:val="OtherTableBody"/>
            </w:pPr>
            <w:r>
              <w:t>34</w:t>
            </w:r>
          </w:p>
        </w:tc>
        <w:tc>
          <w:tcPr>
            <w:tcW w:w="600" w:type="dxa"/>
          </w:tcPr>
          <w:p w14:paraId="6A0EA563" w14:textId="77777777" w:rsidR="00B50050" w:rsidRDefault="00B50050" w:rsidP="0088127C">
            <w:pPr>
              <w:pStyle w:val="OtherTableBody"/>
            </w:pPr>
            <w:r>
              <w:t>..</w:t>
            </w:r>
          </w:p>
        </w:tc>
        <w:tc>
          <w:tcPr>
            <w:tcW w:w="600" w:type="dxa"/>
          </w:tcPr>
          <w:p w14:paraId="4EEBBE53" w14:textId="77777777" w:rsidR="00B50050" w:rsidRDefault="00B50050" w:rsidP="0088127C">
            <w:pPr>
              <w:pStyle w:val="OtherTableBody"/>
            </w:pPr>
          </w:p>
        </w:tc>
        <w:tc>
          <w:tcPr>
            <w:tcW w:w="600" w:type="dxa"/>
          </w:tcPr>
          <w:p w14:paraId="44F15D8E" w14:textId="77777777" w:rsidR="00B50050" w:rsidRDefault="00B50050" w:rsidP="0088127C">
            <w:pPr>
              <w:pStyle w:val="OtherTableBody"/>
            </w:pPr>
            <w:r>
              <w:t>CWE</w:t>
            </w:r>
          </w:p>
        </w:tc>
        <w:tc>
          <w:tcPr>
            <w:tcW w:w="700" w:type="dxa"/>
          </w:tcPr>
          <w:p w14:paraId="7A9EDD89" w14:textId="77777777" w:rsidR="00B50050" w:rsidRDefault="00B50050" w:rsidP="0088127C">
            <w:pPr>
              <w:pStyle w:val="OtherTableBody"/>
            </w:pPr>
          </w:p>
        </w:tc>
        <w:tc>
          <w:tcPr>
            <w:tcW w:w="600" w:type="dxa"/>
          </w:tcPr>
          <w:p w14:paraId="3BA5BF84" w14:textId="77777777" w:rsidR="00B50050" w:rsidRDefault="00B50050" w:rsidP="0088127C">
            <w:pPr>
              <w:pStyle w:val="OtherTableBody"/>
            </w:pPr>
            <w:r>
              <w:t>0296</w:t>
            </w:r>
          </w:p>
        </w:tc>
        <w:tc>
          <w:tcPr>
            <w:tcW w:w="900" w:type="dxa"/>
          </w:tcPr>
          <w:p w14:paraId="60B0F069" w14:textId="77777777" w:rsidR="00B50050" w:rsidRDefault="00B50050" w:rsidP="0088127C">
            <w:pPr>
              <w:pStyle w:val="OtherTableBody"/>
            </w:pPr>
            <w:r>
              <w:t>6.5.7.34</w:t>
            </w:r>
          </w:p>
        </w:tc>
      </w:tr>
      <w:tr w:rsidR="00B50050" w14:paraId="5ED2B97C" w14:textId="77777777" w:rsidTr="00195548">
        <w:tc>
          <w:tcPr>
            <w:tcW w:w="3500" w:type="dxa"/>
          </w:tcPr>
          <w:p w14:paraId="50FFAD00" w14:textId="77777777" w:rsidR="00B50050" w:rsidRDefault="00B50050" w:rsidP="0088127C">
            <w:pPr>
              <w:pStyle w:val="OtherTableBody"/>
            </w:pPr>
            <w:r>
              <w:t>Primary Observer Address</w:t>
            </w:r>
          </w:p>
        </w:tc>
        <w:tc>
          <w:tcPr>
            <w:tcW w:w="700" w:type="dxa"/>
          </w:tcPr>
          <w:p w14:paraId="7B9CB47C" w14:textId="77777777" w:rsidR="00B50050" w:rsidRDefault="00B50050" w:rsidP="0088127C">
            <w:pPr>
              <w:pStyle w:val="OtherTableBody"/>
            </w:pPr>
            <w:r>
              <w:t>01092</w:t>
            </w:r>
          </w:p>
        </w:tc>
        <w:tc>
          <w:tcPr>
            <w:tcW w:w="600" w:type="dxa"/>
          </w:tcPr>
          <w:p w14:paraId="45C4F0EF" w14:textId="77777777" w:rsidR="00B50050" w:rsidRDefault="00B50050" w:rsidP="0088127C">
            <w:pPr>
              <w:pStyle w:val="OtherTableBody"/>
            </w:pPr>
            <w:r>
              <w:t>PEO</w:t>
            </w:r>
          </w:p>
        </w:tc>
        <w:tc>
          <w:tcPr>
            <w:tcW w:w="600" w:type="dxa"/>
          </w:tcPr>
          <w:p w14:paraId="2F5BCC47" w14:textId="77777777" w:rsidR="00B50050" w:rsidRDefault="00B50050" w:rsidP="0088127C">
            <w:pPr>
              <w:pStyle w:val="OtherTableBody"/>
            </w:pPr>
            <w:r>
              <w:t>20</w:t>
            </w:r>
          </w:p>
        </w:tc>
        <w:tc>
          <w:tcPr>
            <w:tcW w:w="600" w:type="dxa"/>
          </w:tcPr>
          <w:p w14:paraId="6FB89642" w14:textId="77777777" w:rsidR="00B50050" w:rsidRDefault="00B50050" w:rsidP="0088127C">
            <w:pPr>
              <w:pStyle w:val="OtherTableBody"/>
            </w:pPr>
            <w:r>
              <w:t>..</w:t>
            </w:r>
          </w:p>
        </w:tc>
        <w:tc>
          <w:tcPr>
            <w:tcW w:w="600" w:type="dxa"/>
          </w:tcPr>
          <w:p w14:paraId="17695359" w14:textId="77777777" w:rsidR="00B50050" w:rsidRDefault="00B50050" w:rsidP="0088127C">
            <w:pPr>
              <w:pStyle w:val="OtherTableBody"/>
            </w:pPr>
          </w:p>
        </w:tc>
        <w:tc>
          <w:tcPr>
            <w:tcW w:w="600" w:type="dxa"/>
          </w:tcPr>
          <w:p w14:paraId="3EAF2A11" w14:textId="77777777" w:rsidR="00B50050" w:rsidRDefault="00B50050" w:rsidP="0088127C">
            <w:pPr>
              <w:pStyle w:val="OtherTableBody"/>
            </w:pPr>
            <w:r>
              <w:t>XAD</w:t>
            </w:r>
          </w:p>
        </w:tc>
        <w:tc>
          <w:tcPr>
            <w:tcW w:w="700" w:type="dxa"/>
          </w:tcPr>
          <w:p w14:paraId="60ED9282" w14:textId="77777777" w:rsidR="00B50050" w:rsidRDefault="00B50050" w:rsidP="0088127C">
            <w:pPr>
              <w:pStyle w:val="OtherTableBody"/>
            </w:pPr>
            <w:r>
              <w:t>Y</w:t>
            </w:r>
          </w:p>
        </w:tc>
        <w:tc>
          <w:tcPr>
            <w:tcW w:w="600" w:type="dxa"/>
          </w:tcPr>
          <w:p w14:paraId="151A783F" w14:textId="77777777" w:rsidR="00B50050" w:rsidRDefault="00B50050" w:rsidP="0088127C">
            <w:pPr>
              <w:pStyle w:val="OtherTableBody"/>
            </w:pPr>
          </w:p>
        </w:tc>
        <w:tc>
          <w:tcPr>
            <w:tcW w:w="900" w:type="dxa"/>
          </w:tcPr>
          <w:p w14:paraId="3383B565" w14:textId="77777777" w:rsidR="00B50050" w:rsidRDefault="00B50050" w:rsidP="0088127C">
            <w:pPr>
              <w:pStyle w:val="OtherTableBody"/>
            </w:pPr>
            <w:r>
              <w:t>7.12.2.20</w:t>
            </w:r>
          </w:p>
        </w:tc>
      </w:tr>
      <w:tr w:rsidR="00B50050" w14:paraId="149D003F" w14:textId="77777777" w:rsidTr="00195548">
        <w:tc>
          <w:tcPr>
            <w:tcW w:w="3500" w:type="dxa"/>
          </w:tcPr>
          <w:p w14:paraId="5522A310" w14:textId="77777777" w:rsidR="00B50050" w:rsidRDefault="00B50050" w:rsidP="0088127C">
            <w:pPr>
              <w:pStyle w:val="OtherTableBody"/>
            </w:pPr>
            <w:r>
              <w:t>Primary Observer Aware Date/Time</w:t>
            </w:r>
          </w:p>
        </w:tc>
        <w:tc>
          <w:tcPr>
            <w:tcW w:w="700" w:type="dxa"/>
          </w:tcPr>
          <w:p w14:paraId="2CD66E90" w14:textId="77777777" w:rsidR="00B50050" w:rsidRDefault="00B50050" w:rsidP="0088127C">
            <w:pPr>
              <w:pStyle w:val="OtherTableBody"/>
            </w:pPr>
            <w:r>
              <w:t>01096</w:t>
            </w:r>
          </w:p>
        </w:tc>
        <w:tc>
          <w:tcPr>
            <w:tcW w:w="600" w:type="dxa"/>
          </w:tcPr>
          <w:p w14:paraId="395C444F" w14:textId="77777777" w:rsidR="00B50050" w:rsidRDefault="00B50050" w:rsidP="0088127C">
            <w:pPr>
              <w:pStyle w:val="OtherTableBody"/>
            </w:pPr>
            <w:r>
              <w:t>PEO</w:t>
            </w:r>
          </w:p>
        </w:tc>
        <w:tc>
          <w:tcPr>
            <w:tcW w:w="600" w:type="dxa"/>
          </w:tcPr>
          <w:p w14:paraId="23B554CE" w14:textId="77777777" w:rsidR="00B50050" w:rsidRDefault="00B50050" w:rsidP="0088127C">
            <w:pPr>
              <w:pStyle w:val="OtherTableBody"/>
            </w:pPr>
            <w:r>
              <w:t>24</w:t>
            </w:r>
          </w:p>
        </w:tc>
        <w:tc>
          <w:tcPr>
            <w:tcW w:w="600" w:type="dxa"/>
          </w:tcPr>
          <w:p w14:paraId="7E832EF6" w14:textId="77777777" w:rsidR="00B50050" w:rsidRDefault="00B50050" w:rsidP="0088127C">
            <w:pPr>
              <w:pStyle w:val="OtherTableBody"/>
            </w:pPr>
            <w:r>
              <w:t>..</w:t>
            </w:r>
          </w:p>
        </w:tc>
        <w:tc>
          <w:tcPr>
            <w:tcW w:w="600" w:type="dxa"/>
          </w:tcPr>
          <w:p w14:paraId="09AD8231" w14:textId="77777777" w:rsidR="00B50050" w:rsidRDefault="00B50050" w:rsidP="0088127C">
            <w:pPr>
              <w:pStyle w:val="OtherTableBody"/>
            </w:pPr>
          </w:p>
        </w:tc>
        <w:tc>
          <w:tcPr>
            <w:tcW w:w="600" w:type="dxa"/>
          </w:tcPr>
          <w:p w14:paraId="606837CA" w14:textId="77777777" w:rsidR="00B50050" w:rsidRDefault="00B50050" w:rsidP="0088127C">
            <w:pPr>
              <w:pStyle w:val="OtherTableBody"/>
            </w:pPr>
            <w:r>
              <w:t>DTM</w:t>
            </w:r>
          </w:p>
        </w:tc>
        <w:tc>
          <w:tcPr>
            <w:tcW w:w="700" w:type="dxa"/>
          </w:tcPr>
          <w:p w14:paraId="19311DBF" w14:textId="77777777" w:rsidR="00B50050" w:rsidRDefault="00B50050" w:rsidP="0088127C">
            <w:pPr>
              <w:pStyle w:val="OtherTableBody"/>
            </w:pPr>
          </w:p>
        </w:tc>
        <w:tc>
          <w:tcPr>
            <w:tcW w:w="600" w:type="dxa"/>
          </w:tcPr>
          <w:p w14:paraId="0C4EE84E" w14:textId="77777777" w:rsidR="00B50050" w:rsidRDefault="00B50050" w:rsidP="0088127C">
            <w:pPr>
              <w:pStyle w:val="OtherTableBody"/>
            </w:pPr>
          </w:p>
        </w:tc>
        <w:tc>
          <w:tcPr>
            <w:tcW w:w="900" w:type="dxa"/>
          </w:tcPr>
          <w:p w14:paraId="4A32A97D" w14:textId="77777777" w:rsidR="00B50050" w:rsidRDefault="00B50050" w:rsidP="0088127C">
            <w:pPr>
              <w:pStyle w:val="OtherTableBody"/>
            </w:pPr>
            <w:r>
              <w:t>7.12.2.24</w:t>
            </w:r>
          </w:p>
        </w:tc>
      </w:tr>
      <w:tr w:rsidR="00B50050" w14:paraId="56D727FB" w14:textId="77777777" w:rsidTr="00195548">
        <w:tc>
          <w:tcPr>
            <w:tcW w:w="3500" w:type="dxa"/>
          </w:tcPr>
          <w:p w14:paraId="661F3093" w14:textId="77777777" w:rsidR="00B50050" w:rsidRDefault="00B50050" w:rsidP="0088127C">
            <w:pPr>
              <w:pStyle w:val="OtherTableBody"/>
            </w:pPr>
            <w:r>
              <w:t>Primary Observer Name</w:t>
            </w:r>
          </w:p>
        </w:tc>
        <w:tc>
          <w:tcPr>
            <w:tcW w:w="700" w:type="dxa"/>
          </w:tcPr>
          <w:p w14:paraId="55976060" w14:textId="77777777" w:rsidR="00B50050" w:rsidRDefault="00B50050" w:rsidP="0088127C">
            <w:pPr>
              <w:pStyle w:val="OtherTableBody"/>
            </w:pPr>
            <w:r>
              <w:t>01091</w:t>
            </w:r>
          </w:p>
        </w:tc>
        <w:tc>
          <w:tcPr>
            <w:tcW w:w="600" w:type="dxa"/>
          </w:tcPr>
          <w:p w14:paraId="2B592F13" w14:textId="77777777" w:rsidR="00B50050" w:rsidRDefault="00B50050" w:rsidP="0088127C">
            <w:pPr>
              <w:pStyle w:val="OtherTableBody"/>
            </w:pPr>
            <w:r>
              <w:t>PEO</w:t>
            </w:r>
          </w:p>
        </w:tc>
        <w:tc>
          <w:tcPr>
            <w:tcW w:w="600" w:type="dxa"/>
          </w:tcPr>
          <w:p w14:paraId="176FAA78" w14:textId="77777777" w:rsidR="00B50050" w:rsidRDefault="00B50050" w:rsidP="0088127C">
            <w:pPr>
              <w:pStyle w:val="OtherTableBody"/>
            </w:pPr>
            <w:r>
              <w:t>19</w:t>
            </w:r>
          </w:p>
        </w:tc>
        <w:tc>
          <w:tcPr>
            <w:tcW w:w="600" w:type="dxa"/>
          </w:tcPr>
          <w:p w14:paraId="31EB8AC5" w14:textId="77777777" w:rsidR="00B50050" w:rsidRDefault="00B50050" w:rsidP="0088127C">
            <w:pPr>
              <w:pStyle w:val="OtherTableBody"/>
            </w:pPr>
            <w:r>
              <w:t>..</w:t>
            </w:r>
          </w:p>
        </w:tc>
        <w:tc>
          <w:tcPr>
            <w:tcW w:w="600" w:type="dxa"/>
          </w:tcPr>
          <w:p w14:paraId="343784DA" w14:textId="77777777" w:rsidR="00B50050" w:rsidRDefault="00B50050" w:rsidP="0088127C">
            <w:pPr>
              <w:pStyle w:val="OtherTableBody"/>
            </w:pPr>
          </w:p>
        </w:tc>
        <w:tc>
          <w:tcPr>
            <w:tcW w:w="600" w:type="dxa"/>
          </w:tcPr>
          <w:p w14:paraId="50F07E81" w14:textId="77777777" w:rsidR="00B50050" w:rsidRDefault="00B50050" w:rsidP="0088127C">
            <w:pPr>
              <w:pStyle w:val="OtherTableBody"/>
            </w:pPr>
            <w:r>
              <w:t>XPN</w:t>
            </w:r>
          </w:p>
        </w:tc>
        <w:tc>
          <w:tcPr>
            <w:tcW w:w="700" w:type="dxa"/>
          </w:tcPr>
          <w:p w14:paraId="3531F680" w14:textId="77777777" w:rsidR="00B50050" w:rsidRDefault="00B50050" w:rsidP="0088127C">
            <w:pPr>
              <w:pStyle w:val="OtherTableBody"/>
            </w:pPr>
            <w:r>
              <w:t>Y</w:t>
            </w:r>
          </w:p>
        </w:tc>
        <w:tc>
          <w:tcPr>
            <w:tcW w:w="600" w:type="dxa"/>
          </w:tcPr>
          <w:p w14:paraId="58CA6BF5" w14:textId="77777777" w:rsidR="00B50050" w:rsidRDefault="00B50050" w:rsidP="0088127C">
            <w:pPr>
              <w:pStyle w:val="OtherTableBody"/>
            </w:pPr>
          </w:p>
        </w:tc>
        <w:tc>
          <w:tcPr>
            <w:tcW w:w="900" w:type="dxa"/>
          </w:tcPr>
          <w:p w14:paraId="689C7F93" w14:textId="77777777" w:rsidR="00B50050" w:rsidRDefault="00B50050" w:rsidP="0088127C">
            <w:pPr>
              <w:pStyle w:val="OtherTableBody"/>
            </w:pPr>
            <w:r>
              <w:t>7.12.2.19</w:t>
            </w:r>
          </w:p>
        </w:tc>
      </w:tr>
      <w:tr w:rsidR="00B50050" w14:paraId="418EEEA6" w14:textId="77777777" w:rsidTr="00195548">
        <w:tc>
          <w:tcPr>
            <w:tcW w:w="3500" w:type="dxa"/>
          </w:tcPr>
          <w:p w14:paraId="1725B282" w14:textId="77777777" w:rsidR="00B50050" w:rsidRDefault="00B50050" w:rsidP="0088127C">
            <w:pPr>
              <w:pStyle w:val="OtherTableBody"/>
            </w:pPr>
            <w:r>
              <w:lastRenderedPageBreak/>
              <w:t>Primary Observer Telephone</w:t>
            </w:r>
          </w:p>
        </w:tc>
        <w:tc>
          <w:tcPr>
            <w:tcW w:w="700" w:type="dxa"/>
          </w:tcPr>
          <w:p w14:paraId="1C3DF567" w14:textId="77777777" w:rsidR="00B50050" w:rsidRDefault="00B50050" w:rsidP="0088127C">
            <w:pPr>
              <w:pStyle w:val="OtherTableBody"/>
            </w:pPr>
            <w:r>
              <w:t>01093</w:t>
            </w:r>
          </w:p>
        </w:tc>
        <w:tc>
          <w:tcPr>
            <w:tcW w:w="600" w:type="dxa"/>
          </w:tcPr>
          <w:p w14:paraId="0FFC3189" w14:textId="77777777" w:rsidR="00B50050" w:rsidRDefault="00B50050" w:rsidP="0088127C">
            <w:pPr>
              <w:pStyle w:val="OtherTableBody"/>
            </w:pPr>
            <w:r>
              <w:t>PEO</w:t>
            </w:r>
          </w:p>
        </w:tc>
        <w:tc>
          <w:tcPr>
            <w:tcW w:w="600" w:type="dxa"/>
          </w:tcPr>
          <w:p w14:paraId="59050253" w14:textId="77777777" w:rsidR="00B50050" w:rsidRDefault="00B50050" w:rsidP="0088127C">
            <w:pPr>
              <w:pStyle w:val="OtherTableBody"/>
            </w:pPr>
            <w:r>
              <w:t>21</w:t>
            </w:r>
          </w:p>
        </w:tc>
        <w:tc>
          <w:tcPr>
            <w:tcW w:w="600" w:type="dxa"/>
          </w:tcPr>
          <w:p w14:paraId="303714C7" w14:textId="77777777" w:rsidR="00B50050" w:rsidRDefault="00B50050" w:rsidP="0088127C">
            <w:pPr>
              <w:pStyle w:val="OtherTableBody"/>
            </w:pPr>
            <w:r>
              <w:t>..</w:t>
            </w:r>
          </w:p>
        </w:tc>
        <w:tc>
          <w:tcPr>
            <w:tcW w:w="600" w:type="dxa"/>
          </w:tcPr>
          <w:p w14:paraId="4C24DBFA" w14:textId="77777777" w:rsidR="00B50050" w:rsidRDefault="00B50050" w:rsidP="0088127C">
            <w:pPr>
              <w:pStyle w:val="OtherTableBody"/>
            </w:pPr>
          </w:p>
        </w:tc>
        <w:tc>
          <w:tcPr>
            <w:tcW w:w="600" w:type="dxa"/>
          </w:tcPr>
          <w:p w14:paraId="3D17DCD0" w14:textId="77777777" w:rsidR="00B50050" w:rsidRDefault="00B50050" w:rsidP="0088127C">
            <w:pPr>
              <w:pStyle w:val="OtherTableBody"/>
            </w:pPr>
            <w:r>
              <w:t>XTN</w:t>
            </w:r>
          </w:p>
        </w:tc>
        <w:tc>
          <w:tcPr>
            <w:tcW w:w="700" w:type="dxa"/>
          </w:tcPr>
          <w:p w14:paraId="577EECFB" w14:textId="77777777" w:rsidR="00B50050" w:rsidRDefault="00B50050" w:rsidP="0088127C">
            <w:pPr>
              <w:pStyle w:val="OtherTableBody"/>
            </w:pPr>
            <w:r>
              <w:t>Y</w:t>
            </w:r>
          </w:p>
        </w:tc>
        <w:tc>
          <w:tcPr>
            <w:tcW w:w="600" w:type="dxa"/>
          </w:tcPr>
          <w:p w14:paraId="3B5635B8" w14:textId="77777777" w:rsidR="00B50050" w:rsidRDefault="00B50050" w:rsidP="0088127C">
            <w:pPr>
              <w:pStyle w:val="OtherTableBody"/>
            </w:pPr>
          </w:p>
        </w:tc>
        <w:tc>
          <w:tcPr>
            <w:tcW w:w="900" w:type="dxa"/>
          </w:tcPr>
          <w:p w14:paraId="7557BA31" w14:textId="77777777" w:rsidR="00B50050" w:rsidRDefault="00B50050" w:rsidP="0088127C">
            <w:pPr>
              <w:pStyle w:val="OtherTableBody"/>
            </w:pPr>
            <w:r>
              <w:t>7.12.2.21</w:t>
            </w:r>
          </w:p>
        </w:tc>
      </w:tr>
      <w:tr w:rsidR="00B50050" w14:paraId="656F332C" w14:textId="77777777" w:rsidTr="00195548">
        <w:tc>
          <w:tcPr>
            <w:tcW w:w="3500" w:type="dxa"/>
          </w:tcPr>
          <w:p w14:paraId="23663218" w14:textId="77777777" w:rsidR="00B50050" w:rsidRDefault="00B50050" w:rsidP="0088127C">
            <w:pPr>
              <w:pStyle w:val="OtherTableBody"/>
            </w:pPr>
            <w:r>
              <w:t>Primary Observer's identity May Be Divulged</w:t>
            </w:r>
          </w:p>
        </w:tc>
        <w:tc>
          <w:tcPr>
            <w:tcW w:w="700" w:type="dxa"/>
          </w:tcPr>
          <w:p w14:paraId="229C89C1" w14:textId="77777777" w:rsidR="00B50050" w:rsidRDefault="00B50050" w:rsidP="0088127C">
            <w:pPr>
              <w:pStyle w:val="OtherTableBody"/>
            </w:pPr>
            <w:r>
              <w:t>01097</w:t>
            </w:r>
          </w:p>
        </w:tc>
        <w:tc>
          <w:tcPr>
            <w:tcW w:w="600" w:type="dxa"/>
          </w:tcPr>
          <w:p w14:paraId="6A5D6C14" w14:textId="77777777" w:rsidR="00B50050" w:rsidRDefault="00B50050" w:rsidP="0088127C">
            <w:pPr>
              <w:pStyle w:val="OtherTableBody"/>
            </w:pPr>
            <w:r>
              <w:t>PEO</w:t>
            </w:r>
          </w:p>
        </w:tc>
        <w:tc>
          <w:tcPr>
            <w:tcW w:w="600" w:type="dxa"/>
          </w:tcPr>
          <w:p w14:paraId="1D083999" w14:textId="77777777" w:rsidR="00B50050" w:rsidRDefault="00B50050" w:rsidP="0088127C">
            <w:pPr>
              <w:pStyle w:val="OtherTableBody"/>
            </w:pPr>
            <w:r>
              <w:t>25</w:t>
            </w:r>
          </w:p>
        </w:tc>
        <w:tc>
          <w:tcPr>
            <w:tcW w:w="600" w:type="dxa"/>
          </w:tcPr>
          <w:p w14:paraId="5F965F7F" w14:textId="77777777" w:rsidR="00B50050" w:rsidRDefault="00B50050" w:rsidP="0088127C">
            <w:pPr>
              <w:pStyle w:val="OtherTableBody"/>
            </w:pPr>
            <w:r>
              <w:t>1..2</w:t>
            </w:r>
          </w:p>
        </w:tc>
        <w:tc>
          <w:tcPr>
            <w:tcW w:w="600" w:type="dxa"/>
          </w:tcPr>
          <w:p w14:paraId="26DA7ED4" w14:textId="77777777" w:rsidR="00B50050" w:rsidRDefault="00B50050" w:rsidP="0088127C">
            <w:pPr>
              <w:pStyle w:val="OtherTableBody"/>
            </w:pPr>
          </w:p>
        </w:tc>
        <w:tc>
          <w:tcPr>
            <w:tcW w:w="600" w:type="dxa"/>
          </w:tcPr>
          <w:p w14:paraId="27404FE0" w14:textId="77777777" w:rsidR="00B50050" w:rsidRDefault="00B50050" w:rsidP="0088127C">
            <w:pPr>
              <w:pStyle w:val="OtherTableBody"/>
            </w:pPr>
            <w:r>
              <w:t>ID</w:t>
            </w:r>
          </w:p>
        </w:tc>
        <w:tc>
          <w:tcPr>
            <w:tcW w:w="700" w:type="dxa"/>
          </w:tcPr>
          <w:p w14:paraId="69451B71" w14:textId="77777777" w:rsidR="00B50050" w:rsidRDefault="00B50050" w:rsidP="0088127C">
            <w:pPr>
              <w:pStyle w:val="OtherTableBody"/>
            </w:pPr>
          </w:p>
        </w:tc>
        <w:tc>
          <w:tcPr>
            <w:tcW w:w="600" w:type="dxa"/>
          </w:tcPr>
          <w:p w14:paraId="1B3A9A71" w14:textId="77777777" w:rsidR="00B50050" w:rsidRDefault="00B50050" w:rsidP="0088127C">
            <w:pPr>
              <w:pStyle w:val="OtherTableBody"/>
            </w:pPr>
            <w:r>
              <w:t>0243</w:t>
            </w:r>
          </w:p>
        </w:tc>
        <w:tc>
          <w:tcPr>
            <w:tcW w:w="900" w:type="dxa"/>
          </w:tcPr>
          <w:p w14:paraId="3243931B" w14:textId="77777777" w:rsidR="00B50050" w:rsidRDefault="00B50050" w:rsidP="0088127C">
            <w:pPr>
              <w:pStyle w:val="OtherTableBody"/>
            </w:pPr>
            <w:r>
              <w:t>7.12.2.25</w:t>
            </w:r>
          </w:p>
        </w:tc>
      </w:tr>
      <w:tr w:rsidR="00B50050" w14:paraId="27FABF45" w14:textId="77777777" w:rsidTr="00195548">
        <w:tc>
          <w:tcPr>
            <w:tcW w:w="3500" w:type="dxa"/>
          </w:tcPr>
          <w:p w14:paraId="760AF9F2" w14:textId="77777777" w:rsidR="00B50050" w:rsidRDefault="00B50050" w:rsidP="0088127C">
            <w:pPr>
              <w:pStyle w:val="OtherTableBody"/>
            </w:pPr>
            <w:r>
              <w:t>Primary Observer's Qualification</w:t>
            </w:r>
          </w:p>
        </w:tc>
        <w:tc>
          <w:tcPr>
            <w:tcW w:w="700" w:type="dxa"/>
          </w:tcPr>
          <w:p w14:paraId="1E23A663" w14:textId="77777777" w:rsidR="00B50050" w:rsidRDefault="00B50050" w:rsidP="0088127C">
            <w:pPr>
              <w:pStyle w:val="OtherTableBody"/>
            </w:pPr>
            <w:r>
              <w:t>01094</w:t>
            </w:r>
          </w:p>
        </w:tc>
        <w:tc>
          <w:tcPr>
            <w:tcW w:w="600" w:type="dxa"/>
          </w:tcPr>
          <w:p w14:paraId="58B2E5FA" w14:textId="77777777" w:rsidR="00B50050" w:rsidRDefault="00B50050" w:rsidP="0088127C">
            <w:pPr>
              <w:pStyle w:val="OtherTableBody"/>
            </w:pPr>
            <w:r>
              <w:t>PEO</w:t>
            </w:r>
          </w:p>
        </w:tc>
        <w:tc>
          <w:tcPr>
            <w:tcW w:w="600" w:type="dxa"/>
          </w:tcPr>
          <w:p w14:paraId="622D82A2" w14:textId="77777777" w:rsidR="00B50050" w:rsidRDefault="00B50050" w:rsidP="0088127C">
            <w:pPr>
              <w:pStyle w:val="OtherTableBody"/>
            </w:pPr>
            <w:r>
              <w:t>22</w:t>
            </w:r>
          </w:p>
        </w:tc>
        <w:tc>
          <w:tcPr>
            <w:tcW w:w="600" w:type="dxa"/>
          </w:tcPr>
          <w:p w14:paraId="06F96064" w14:textId="77777777" w:rsidR="00B50050" w:rsidRDefault="00B50050" w:rsidP="0088127C">
            <w:pPr>
              <w:pStyle w:val="OtherTableBody"/>
            </w:pPr>
            <w:r>
              <w:t>1..1</w:t>
            </w:r>
          </w:p>
        </w:tc>
        <w:tc>
          <w:tcPr>
            <w:tcW w:w="600" w:type="dxa"/>
          </w:tcPr>
          <w:p w14:paraId="27F38025" w14:textId="77777777" w:rsidR="00B50050" w:rsidRDefault="00B50050" w:rsidP="0088127C">
            <w:pPr>
              <w:pStyle w:val="OtherTableBody"/>
            </w:pPr>
          </w:p>
        </w:tc>
        <w:tc>
          <w:tcPr>
            <w:tcW w:w="600" w:type="dxa"/>
          </w:tcPr>
          <w:p w14:paraId="4387DE89" w14:textId="77777777" w:rsidR="00B50050" w:rsidRDefault="00B50050" w:rsidP="0088127C">
            <w:pPr>
              <w:pStyle w:val="OtherTableBody"/>
            </w:pPr>
            <w:r>
              <w:t>ID</w:t>
            </w:r>
          </w:p>
        </w:tc>
        <w:tc>
          <w:tcPr>
            <w:tcW w:w="700" w:type="dxa"/>
          </w:tcPr>
          <w:p w14:paraId="4E711878" w14:textId="77777777" w:rsidR="00B50050" w:rsidRDefault="00B50050" w:rsidP="0088127C">
            <w:pPr>
              <w:pStyle w:val="OtherTableBody"/>
            </w:pPr>
          </w:p>
        </w:tc>
        <w:tc>
          <w:tcPr>
            <w:tcW w:w="600" w:type="dxa"/>
          </w:tcPr>
          <w:p w14:paraId="63C4803E" w14:textId="77777777" w:rsidR="00B50050" w:rsidRDefault="00B50050" w:rsidP="0088127C">
            <w:pPr>
              <w:pStyle w:val="OtherTableBody"/>
            </w:pPr>
            <w:r>
              <w:t>0242</w:t>
            </w:r>
          </w:p>
        </w:tc>
        <w:tc>
          <w:tcPr>
            <w:tcW w:w="900" w:type="dxa"/>
          </w:tcPr>
          <w:p w14:paraId="0478C3C3" w14:textId="77777777" w:rsidR="00B50050" w:rsidRDefault="00B50050" w:rsidP="0088127C">
            <w:pPr>
              <w:pStyle w:val="OtherTableBody"/>
            </w:pPr>
            <w:r>
              <w:t>7.12.2.22</w:t>
            </w:r>
          </w:p>
        </w:tc>
      </w:tr>
      <w:tr w:rsidR="00B50050" w14:paraId="34985A00" w14:textId="77777777" w:rsidTr="00195548">
        <w:tc>
          <w:tcPr>
            <w:tcW w:w="3500" w:type="dxa"/>
          </w:tcPr>
          <w:p w14:paraId="59889314" w14:textId="77777777" w:rsidR="00B50050" w:rsidRDefault="00B50050" w:rsidP="0088127C">
            <w:pPr>
              <w:pStyle w:val="OtherTableBody"/>
            </w:pPr>
            <w:r>
              <w:t>Primary Org Unit Indicator</w:t>
            </w:r>
          </w:p>
        </w:tc>
        <w:tc>
          <w:tcPr>
            <w:tcW w:w="700" w:type="dxa"/>
          </w:tcPr>
          <w:p w14:paraId="677F5E60" w14:textId="77777777" w:rsidR="00B50050" w:rsidRDefault="00B50050" w:rsidP="0088127C">
            <w:pPr>
              <w:pStyle w:val="OtherTableBody"/>
            </w:pPr>
            <w:r>
              <w:t>01462</w:t>
            </w:r>
          </w:p>
        </w:tc>
        <w:tc>
          <w:tcPr>
            <w:tcW w:w="600" w:type="dxa"/>
          </w:tcPr>
          <w:p w14:paraId="1C54693C" w14:textId="77777777" w:rsidR="00B50050" w:rsidRDefault="00B50050" w:rsidP="0088127C">
            <w:pPr>
              <w:pStyle w:val="OtherTableBody"/>
            </w:pPr>
            <w:r>
              <w:t>ORG</w:t>
            </w:r>
          </w:p>
        </w:tc>
        <w:tc>
          <w:tcPr>
            <w:tcW w:w="600" w:type="dxa"/>
          </w:tcPr>
          <w:p w14:paraId="6D55ECE6" w14:textId="77777777" w:rsidR="00B50050" w:rsidRDefault="00B50050" w:rsidP="0088127C">
            <w:pPr>
              <w:pStyle w:val="OtherTableBody"/>
            </w:pPr>
            <w:r>
              <w:t>4</w:t>
            </w:r>
          </w:p>
        </w:tc>
        <w:tc>
          <w:tcPr>
            <w:tcW w:w="600" w:type="dxa"/>
          </w:tcPr>
          <w:p w14:paraId="146E260C" w14:textId="77777777" w:rsidR="00B50050" w:rsidRDefault="00B50050" w:rsidP="0088127C">
            <w:pPr>
              <w:pStyle w:val="OtherTableBody"/>
            </w:pPr>
            <w:r>
              <w:t>1..1</w:t>
            </w:r>
          </w:p>
        </w:tc>
        <w:tc>
          <w:tcPr>
            <w:tcW w:w="600" w:type="dxa"/>
          </w:tcPr>
          <w:p w14:paraId="60B662D0" w14:textId="77777777" w:rsidR="00B50050" w:rsidRDefault="00B50050" w:rsidP="0088127C">
            <w:pPr>
              <w:pStyle w:val="OtherTableBody"/>
            </w:pPr>
          </w:p>
        </w:tc>
        <w:tc>
          <w:tcPr>
            <w:tcW w:w="600" w:type="dxa"/>
          </w:tcPr>
          <w:p w14:paraId="4FF9B834" w14:textId="77777777" w:rsidR="00B50050" w:rsidRDefault="00B50050" w:rsidP="0088127C">
            <w:pPr>
              <w:pStyle w:val="OtherTableBody"/>
            </w:pPr>
            <w:r>
              <w:t>ID</w:t>
            </w:r>
          </w:p>
        </w:tc>
        <w:tc>
          <w:tcPr>
            <w:tcW w:w="700" w:type="dxa"/>
          </w:tcPr>
          <w:p w14:paraId="3A1C7949" w14:textId="77777777" w:rsidR="00B50050" w:rsidRDefault="00B50050" w:rsidP="0088127C">
            <w:pPr>
              <w:pStyle w:val="OtherTableBody"/>
            </w:pPr>
          </w:p>
        </w:tc>
        <w:tc>
          <w:tcPr>
            <w:tcW w:w="600" w:type="dxa"/>
          </w:tcPr>
          <w:p w14:paraId="7165A98D" w14:textId="77777777" w:rsidR="00B50050" w:rsidRDefault="00B50050" w:rsidP="0088127C">
            <w:pPr>
              <w:pStyle w:val="OtherTableBody"/>
            </w:pPr>
            <w:r>
              <w:t>0136</w:t>
            </w:r>
          </w:p>
        </w:tc>
        <w:tc>
          <w:tcPr>
            <w:tcW w:w="900" w:type="dxa"/>
          </w:tcPr>
          <w:p w14:paraId="642683BA" w14:textId="77777777" w:rsidR="00B50050" w:rsidRDefault="00B50050" w:rsidP="0088127C">
            <w:pPr>
              <w:pStyle w:val="OtherTableBody"/>
            </w:pPr>
            <w:r>
              <w:t>15.4.5.4</w:t>
            </w:r>
          </w:p>
        </w:tc>
      </w:tr>
      <w:tr w:rsidR="00B50050" w14:paraId="16DB2D82" w14:textId="77777777" w:rsidTr="00195548">
        <w:tc>
          <w:tcPr>
            <w:tcW w:w="3500" w:type="dxa"/>
          </w:tcPr>
          <w:p w14:paraId="53C18D43" w14:textId="77777777" w:rsidR="00B50050" w:rsidRDefault="00B50050" w:rsidP="0088127C">
            <w:pPr>
              <w:pStyle w:val="OtherTableBody"/>
            </w:pPr>
            <w:r>
              <w:t>Primary Vendor Indicator</w:t>
            </w:r>
          </w:p>
        </w:tc>
        <w:tc>
          <w:tcPr>
            <w:tcW w:w="700" w:type="dxa"/>
          </w:tcPr>
          <w:p w14:paraId="43552652" w14:textId="77777777" w:rsidR="00B50050" w:rsidRDefault="00B50050" w:rsidP="0088127C">
            <w:pPr>
              <w:pStyle w:val="OtherTableBody"/>
            </w:pPr>
            <w:r>
              <w:t>02220</w:t>
            </w:r>
          </w:p>
        </w:tc>
        <w:tc>
          <w:tcPr>
            <w:tcW w:w="600" w:type="dxa"/>
          </w:tcPr>
          <w:p w14:paraId="34ABEF9B" w14:textId="77777777" w:rsidR="00B50050" w:rsidRDefault="00B50050" w:rsidP="0088127C">
            <w:pPr>
              <w:pStyle w:val="OtherTableBody"/>
            </w:pPr>
            <w:r>
              <w:t>VND</w:t>
            </w:r>
          </w:p>
        </w:tc>
        <w:tc>
          <w:tcPr>
            <w:tcW w:w="600" w:type="dxa"/>
          </w:tcPr>
          <w:p w14:paraId="4313E2A7" w14:textId="77777777" w:rsidR="00B50050" w:rsidRDefault="00B50050" w:rsidP="0088127C">
            <w:pPr>
              <w:pStyle w:val="OtherTableBody"/>
            </w:pPr>
            <w:r>
              <w:t>5</w:t>
            </w:r>
          </w:p>
        </w:tc>
        <w:tc>
          <w:tcPr>
            <w:tcW w:w="600" w:type="dxa"/>
          </w:tcPr>
          <w:p w14:paraId="6CEAF63C" w14:textId="77777777" w:rsidR="00B50050" w:rsidRDefault="00B50050" w:rsidP="0088127C">
            <w:pPr>
              <w:pStyle w:val="OtherTableBody"/>
            </w:pPr>
            <w:r>
              <w:t>..</w:t>
            </w:r>
          </w:p>
        </w:tc>
        <w:tc>
          <w:tcPr>
            <w:tcW w:w="600" w:type="dxa"/>
          </w:tcPr>
          <w:p w14:paraId="0CF54646" w14:textId="77777777" w:rsidR="00B50050" w:rsidRDefault="00B50050" w:rsidP="0088127C">
            <w:pPr>
              <w:pStyle w:val="OtherTableBody"/>
            </w:pPr>
          </w:p>
        </w:tc>
        <w:tc>
          <w:tcPr>
            <w:tcW w:w="600" w:type="dxa"/>
          </w:tcPr>
          <w:p w14:paraId="3895A341" w14:textId="77777777" w:rsidR="00B50050" w:rsidRDefault="00B50050" w:rsidP="0088127C">
            <w:pPr>
              <w:pStyle w:val="OtherTableBody"/>
            </w:pPr>
            <w:r>
              <w:t>CNE</w:t>
            </w:r>
          </w:p>
        </w:tc>
        <w:tc>
          <w:tcPr>
            <w:tcW w:w="700" w:type="dxa"/>
          </w:tcPr>
          <w:p w14:paraId="5FA4B473" w14:textId="77777777" w:rsidR="00B50050" w:rsidRDefault="00B50050" w:rsidP="0088127C">
            <w:pPr>
              <w:pStyle w:val="OtherTableBody"/>
            </w:pPr>
          </w:p>
        </w:tc>
        <w:tc>
          <w:tcPr>
            <w:tcW w:w="600" w:type="dxa"/>
          </w:tcPr>
          <w:p w14:paraId="4CAB96B0" w14:textId="77777777" w:rsidR="00B50050" w:rsidRDefault="00B50050" w:rsidP="0088127C">
            <w:pPr>
              <w:pStyle w:val="OtherTableBody"/>
            </w:pPr>
            <w:r>
              <w:t>0532</w:t>
            </w:r>
          </w:p>
        </w:tc>
        <w:tc>
          <w:tcPr>
            <w:tcW w:w="900" w:type="dxa"/>
          </w:tcPr>
          <w:p w14:paraId="6DC0C1E4" w14:textId="77777777" w:rsidR="00B50050" w:rsidRDefault="00B50050" w:rsidP="0088127C">
            <w:pPr>
              <w:pStyle w:val="OtherTableBody"/>
            </w:pPr>
            <w:r>
              <w:t>17.4.4.5</w:t>
            </w:r>
          </w:p>
        </w:tc>
      </w:tr>
      <w:tr w:rsidR="00B50050" w14:paraId="64B6CB38" w14:textId="77777777" w:rsidTr="00195548">
        <w:tc>
          <w:tcPr>
            <w:tcW w:w="3500" w:type="dxa"/>
          </w:tcPr>
          <w:p w14:paraId="716D9A6F" w14:textId="77777777" w:rsidR="00B50050" w:rsidRDefault="00B50050" w:rsidP="0088127C">
            <w:pPr>
              <w:pStyle w:val="OtherTableBody"/>
            </w:pPr>
            <w:r>
              <w:t>Principal Language Of Message</w:t>
            </w:r>
          </w:p>
        </w:tc>
        <w:tc>
          <w:tcPr>
            <w:tcW w:w="700" w:type="dxa"/>
          </w:tcPr>
          <w:p w14:paraId="14CA75BC" w14:textId="77777777" w:rsidR="00B50050" w:rsidRDefault="00B50050" w:rsidP="0088127C">
            <w:pPr>
              <w:pStyle w:val="OtherTableBody"/>
            </w:pPr>
            <w:r>
              <w:t>00693</w:t>
            </w:r>
          </w:p>
        </w:tc>
        <w:tc>
          <w:tcPr>
            <w:tcW w:w="600" w:type="dxa"/>
          </w:tcPr>
          <w:p w14:paraId="361365DE" w14:textId="77777777" w:rsidR="00B50050" w:rsidRDefault="00B50050" w:rsidP="0088127C">
            <w:pPr>
              <w:pStyle w:val="OtherTableBody"/>
            </w:pPr>
            <w:r>
              <w:t>MSH</w:t>
            </w:r>
          </w:p>
        </w:tc>
        <w:tc>
          <w:tcPr>
            <w:tcW w:w="600" w:type="dxa"/>
          </w:tcPr>
          <w:p w14:paraId="2137D4CF" w14:textId="77777777" w:rsidR="00B50050" w:rsidRDefault="00B50050" w:rsidP="0088127C">
            <w:pPr>
              <w:pStyle w:val="OtherTableBody"/>
            </w:pPr>
            <w:r>
              <w:t>19</w:t>
            </w:r>
          </w:p>
        </w:tc>
        <w:tc>
          <w:tcPr>
            <w:tcW w:w="600" w:type="dxa"/>
          </w:tcPr>
          <w:p w14:paraId="75EBD6E6" w14:textId="77777777" w:rsidR="00B50050" w:rsidRDefault="00B50050" w:rsidP="0088127C">
            <w:pPr>
              <w:pStyle w:val="OtherTableBody"/>
            </w:pPr>
            <w:r>
              <w:t>..</w:t>
            </w:r>
          </w:p>
        </w:tc>
        <w:tc>
          <w:tcPr>
            <w:tcW w:w="600" w:type="dxa"/>
          </w:tcPr>
          <w:p w14:paraId="73A01D41" w14:textId="77777777" w:rsidR="00B50050" w:rsidRDefault="00B50050" w:rsidP="0088127C">
            <w:pPr>
              <w:pStyle w:val="OtherTableBody"/>
            </w:pPr>
          </w:p>
        </w:tc>
        <w:tc>
          <w:tcPr>
            <w:tcW w:w="600" w:type="dxa"/>
          </w:tcPr>
          <w:p w14:paraId="608F2F70" w14:textId="77777777" w:rsidR="00B50050" w:rsidRDefault="00B50050" w:rsidP="0088127C">
            <w:pPr>
              <w:pStyle w:val="OtherTableBody"/>
            </w:pPr>
            <w:r>
              <w:t>CWE</w:t>
            </w:r>
          </w:p>
        </w:tc>
        <w:tc>
          <w:tcPr>
            <w:tcW w:w="700" w:type="dxa"/>
          </w:tcPr>
          <w:p w14:paraId="701BBA05" w14:textId="77777777" w:rsidR="00B50050" w:rsidRDefault="00B50050" w:rsidP="0088127C">
            <w:pPr>
              <w:pStyle w:val="OtherTableBody"/>
            </w:pPr>
          </w:p>
        </w:tc>
        <w:tc>
          <w:tcPr>
            <w:tcW w:w="600" w:type="dxa"/>
          </w:tcPr>
          <w:p w14:paraId="72BC45F4" w14:textId="77777777" w:rsidR="00B50050" w:rsidRDefault="00B50050" w:rsidP="0088127C">
            <w:pPr>
              <w:pStyle w:val="OtherTableBody"/>
            </w:pPr>
            <w:r>
              <w:t>0609</w:t>
            </w:r>
          </w:p>
        </w:tc>
        <w:tc>
          <w:tcPr>
            <w:tcW w:w="900" w:type="dxa"/>
          </w:tcPr>
          <w:p w14:paraId="3BD49076" w14:textId="77777777" w:rsidR="00B50050" w:rsidRDefault="00B50050" w:rsidP="0088127C">
            <w:pPr>
              <w:pStyle w:val="OtherTableBody"/>
            </w:pPr>
            <w:r>
              <w:t>2.14.9.19</w:t>
            </w:r>
          </w:p>
        </w:tc>
      </w:tr>
      <w:tr w:rsidR="00B50050" w14:paraId="2D96D78F" w14:textId="77777777" w:rsidTr="00195548">
        <w:tc>
          <w:tcPr>
            <w:tcW w:w="3500" w:type="dxa"/>
          </w:tcPr>
          <w:p w14:paraId="539F00B4" w14:textId="77777777" w:rsidR="00B50050" w:rsidRDefault="00B50050" w:rsidP="0088127C">
            <w:pPr>
              <w:pStyle w:val="OtherTableBody"/>
            </w:pPr>
            <w:r>
              <w:t>Principal Result Interpreter +</w:t>
            </w:r>
          </w:p>
        </w:tc>
        <w:tc>
          <w:tcPr>
            <w:tcW w:w="700" w:type="dxa"/>
          </w:tcPr>
          <w:p w14:paraId="15EADFAC" w14:textId="77777777" w:rsidR="00B50050" w:rsidRDefault="00B50050" w:rsidP="0088127C">
            <w:pPr>
              <w:pStyle w:val="OtherTableBody"/>
            </w:pPr>
            <w:r>
              <w:t>00264</w:t>
            </w:r>
          </w:p>
        </w:tc>
        <w:tc>
          <w:tcPr>
            <w:tcW w:w="600" w:type="dxa"/>
          </w:tcPr>
          <w:p w14:paraId="6E937AA3" w14:textId="77777777" w:rsidR="00B50050" w:rsidRDefault="00B50050" w:rsidP="0088127C">
            <w:pPr>
              <w:pStyle w:val="OtherTableBody"/>
            </w:pPr>
            <w:r>
              <w:t>OBR</w:t>
            </w:r>
          </w:p>
        </w:tc>
        <w:tc>
          <w:tcPr>
            <w:tcW w:w="600" w:type="dxa"/>
          </w:tcPr>
          <w:p w14:paraId="2AD49F0D" w14:textId="77777777" w:rsidR="00B50050" w:rsidRDefault="00B50050" w:rsidP="0088127C">
            <w:pPr>
              <w:pStyle w:val="OtherTableBody"/>
            </w:pPr>
            <w:r>
              <w:t>32</w:t>
            </w:r>
          </w:p>
        </w:tc>
        <w:tc>
          <w:tcPr>
            <w:tcW w:w="600" w:type="dxa"/>
          </w:tcPr>
          <w:p w14:paraId="39E6757D" w14:textId="77777777" w:rsidR="00B50050" w:rsidRDefault="00B50050" w:rsidP="0088127C">
            <w:pPr>
              <w:pStyle w:val="OtherTableBody"/>
            </w:pPr>
            <w:r>
              <w:t>..</w:t>
            </w:r>
          </w:p>
        </w:tc>
        <w:tc>
          <w:tcPr>
            <w:tcW w:w="600" w:type="dxa"/>
          </w:tcPr>
          <w:p w14:paraId="593605FD" w14:textId="77777777" w:rsidR="00B50050" w:rsidRDefault="00B50050" w:rsidP="0088127C">
            <w:pPr>
              <w:pStyle w:val="OtherTableBody"/>
            </w:pPr>
          </w:p>
        </w:tc>
        <w:tc>
          <w:tcPr>
            <w:tcW w:w="600" w:type="dxa"/>
          </w:tcPr>
          <w:p w14:paraId="0890A2FD" w14:textId="77777777" w:rsidR="00B50050" w:rsidRDefault="00B50050" w:rsidP="0088127C">
            <w:pPr>
              <w:pStyle w:val="OtherTableBody"/>
            </w:pPr>
            <w:r>
              <w:t>-</w:t>
            </w:r>
          </w:p>
        </w:tc>
        <w:tc>
          <w:tcPr>
            <w:tcW w:w="700" w:type="dxa"/>
          </w:tcPr>
          <w:p w14:paraId="2FC982DA" w14:textId="77777777" w:rsidR="00B50050" w:rsidRDefault="00B50050" w:rsidP="0088127C">
            <w:pPr>
              <w:pStyle w:val="OtherTableBody"/>
            </w:pPr>
          </w:p>
        </w:tc>
        <w:tc>
          <w:tcPr>
            <w:tcW w:w="600" w:type="dxa"/>
          </w:tcPr>
          <w:p w14:paraId="60ADAED9" w14:textId="77777777" w:rsidR="00B50050" w:rsidRDefault="00B50050" w:rsidP="0088127C">
            <w:pPr>
              <w:pStyle w:val="OtherTableBody"/>
            </w:pPr>
          </w:p>
        </w:tc>
        <w:tc>
          <w:tcPr>
            <w:tcW w:w="900" w:type="dxa"/>
          </w:tcPr>
          <w:p w14:paraId="0219A9E1" w14:textId="77777777" w:rsidR="00B50050" w:rsidRDefault="00B50050" w:rsidP="0088127C">
            <w:pPr>
              <w:pStyle w:val="OtherTableBody"/>
            </w:pPr>
            <w:r>
              <w:t>4.5.3.32</w:t>
            </w:r>
          </w:p>
        </w:tc>
      </w:tr>
      <w:tr w:rsidR="00B50050" w14:paraId="259F1615" w14:textId="77777777" w:rsidTr="00195548">
        <w:tc>
          <w:tcPr>
            <w:tcW w:w="3500" w:type="dxa"/>
          </w:tcPr>
          <w:p w14:paraId="0ED852FC" w14:textId="77777777" w:rsidR="00B50050" w:rsidRDefault="00B50050" w:rsidP="0088127C">
            <w:pPr>
              <w:pStyle w:val="OtherTableBody"/>
            </w:pPr>
            <w:r>
              <w:t>Prior Alternate Patient ID</w:t>
            </w:r>
          </w:p>
        </w:tc>
        <w:tc>
          <w:tcPr>
            <w:tcW w:w="700" w:type="dxa"/>
          </w:tcPr>
          <w:p w14:paraId="1BF44359" w14:textId="77777777" w:rsidR="00B50050" w:rsidRDefault="00B50050" w:rsidP="0088127C">
            <w:pPr>
              <w:pStyle w:val="OtherTableBody"/>
            </w:pPr>
            <w:r>
              <w:t>00212</w:t>
            </w:r>
          </w:p>
        </w:tc>
        <w:tc>
          <w:tcPr>
            <w:tcW w:w="600" w:type="dxa"/>
          </w:tcPr>
          <w:p w14:paraId="04C870D9" w14:textId="77777777" w:rsidR="00B50050" w:rsidRDefault="00B50050" w:rsidP="0088127C">
            <w:pPr>
              <w:pStyle w:val="OtherTableBody"/>
            </w:pPr>
            <w:r>
              <w:t>MRG</w:t>
            </w:r>
          </w:p>
        </w:tc>
        <w:tc>
          <w:tcPr>
            <w:tcW w:w="600" w:type="dxa"/>
          </w:tcPr>
          <w:p w14:paraId="189DDB33" w14:textId="77777777" w:rsidR="00B50050" w:rsidRDefault="00B50050" w:rsidP="0088127C">
            <w:pPr>
              <w:pStyle w:val="OtherTableBody"/>
            </w:pPr>
            <w:r>
              <w:t>2</w:t>
            </w:r>
          </w:p>
        </w:tc>
        <w:tc>
          <w:tcPr>
            <w:tcW w:w="600" w:type="dxa"/>
          </w:tcPr>
          <w:p w14:paraId="7AEEE700" w14:textId="77777777" w:rsidR="00B50050" w:rsidRDefault="00B50050" w:rsidP="0088127C">
            <w:pPr>
              <w:pStyle w:val="OtherTableBody"/>
            </w:pPr>
            <w:r>
              <w:t>..</w:t>
            </w:r>
          </w:p>
        </w:tc>
        <w:tc>
          <w:tcPr>
            <w:tcW w:w="600" w:type="dxa"/>
          </w:tcPr>
          <w:p w14:paraId="3A20E309" w14:textId="77777777" w:rsidR="00B50050" w:rsidRDefault="00B50050" w:rsidP="0088127C">
            <w:pPr>
              <w:pStyle w:val="OtherTableBody"/>
            </w:pPr>
          </w:p>
        </w:tc>
        <w:tc>
          <w:tcPr>
            <w:tcW w:w="600" w:type="dxa"/>
          </w:tcPr>
          <w:p w14:paraId="1AB2A9D0" w14:textId="77777777" w:rsidR="00B50050" w:rsidRDefault="00B50050" w:rsidP="0088127C">
            <w:pPr>
              <w:pStyle w:val="OtherTableBody"/>
            </w:pPr>
            <w:r>
              <w:t>-</w:t>
            </w:r>
          </w:p>
        </w:tc>
        <w:tc>
          <w:tcPr>
            <w:tcW w:w="700" w:type="dxa"/>
          </w:tcPr>
          <w:p w14:paraId="5329465C" w14:textId="77777777" w:rsidR="00B50050" w:rsidRDefault="00B50050" w:rsidP="0088127C">
            <w:pPr>
              <w:pStyle w:val="OtherTableBody"/>
            </w:pPr>
          </w:p>
        </w:tc>
        <w:tc>
          <w:tcPr>
            <w:tcW w:w="600" w:type="dxa"/>
          </w:tcPr>
          <w:p w14:paraId="717D214B" w14:textId="77777777" w:rsidR="00B50050" w:rsidRDefault="00B50050" w:rsidP="0088127C">
            <w:pPr>
              <w:pStyle w:val="OtherTableBody"/>
            </w:pPr>
          </w:p>
        </w:tc>
        <w:tc>
          <w:tcPr>
            <w:tcW w:w="900" w:type="dxa"/>
          </w:tcPr>
          <w:p w14:paraId="68732D55" w14:textId="77777777" w:rsidR="00B50050" w:rsidRDefault="00B50050" w:rsidP="0088127C">
            <w:pPr>
              <w:pStyle w:val="OtherTableBody"/>
            </w:pPr>
            <w:r>
              <w:t>3.4.10.2</w:t>
            </w:r>
          </w:p>
        </w:tc>
      </w:tr>
      <w:tr w:rsidR="00B50050" w14:paraId="739BAD46" w14:textId="77777777" w:rsidTr="00195548">
        <w:tc>
          <w:tcPr>
            <w:tcW w:w="3500" w:type="dxa"/>
          </w:tcPr>
          <w:p w14:paraId="631EF54D" w14:textId="77777777" w:rsidR="00B50050" w:rsidRDefault="00B50050" w:rsidP="0088127C">
            <w:pPr>
              <w:pStyle w:val="OtherTableBody"/>
            </w:pPr>
            <w:r>
              <w:t>Prior Alternate Visit ID</w:t>
            </w:r>
          </w:p>
        </w:tc>
        <w:tc>
          <w:tcPr>
            <w:tcW w:w="700" w:type="dxa"/>
          </w:tcPr>
          <w:p w14:paraId="35B5645D" w14:textId="77777777" w:rsidR="00B50050" w:rsidRDefault="00B50050" w:rsidP="0088127C">
            <w:pPr>
              <w:pStyle w:val="OtherTableBody"/>
            </w:pPr>
            <w:r>
              <w:t>01280</w:t>
            </w:r>
          </w:p>
        </w:tc>
        <w:tc>
          <w:tcPr>
            <w:tcW w:w="600" w:type="dxa"/>
          </w:tcPr>
          <w:p w14:paraId="0AD81204" w14:textId="77777777" w:rsidR="00B50050" w:rsidRDefault="00B50050" w:rsidP="0088127C">
            <w:pPr>
              <w:pStyle w:val="OtherTableBody"/>
            </w:pPr>
            <w:r>
              <w:t>MRG</w:t>
            </w:r>
          </w:p>
        </w:tc>
        <w:tc>
          <w:tcPr>
            <w:tcW w:w="600" w:type="dxa"/>
          </w:tcPr>
          <w:p w14:paraId="1E37C8D8" w14:textId="77777777" w:rsidR="00B50050" w:rsidRDefault="00B50050" w:rsidP="0088127C">
            <w:pPr>
              <w:pStyle w:val="OtherTableBody"/>
            </w:pPr>
            <w:r>
              <w:t>6</w:t>
            </w:r>
          </w:p>
        </w:tc>
        <w:tc>
          <w:tcPr>
            <w:tcW w:w="600" w:type="dxa"/>
          </w:tcPr>
          <w:p w14:paraId="5D20D272" w14:textId="77777777" w:rsidR="00B50050" w:rsidRDefault="00B50050" w:rsidP="0088127C">
            <w:pPr>
              <w:pStyle w:val="OtherTableBody"/>
            </w:pPr>
            <w:r>
              <w:t>..</w:t>
            </w:r>
          </w:p>
        </w:tc>
        <w:tc>
          <w:tcPr>
            <w:tcW w:w="600" w:type="dxa"/>
          </w:tcPr>
          <w:p w14:paraId="4F36404C" w14:textId="77777777" w:rsidR="00B50050" w:rsidRDefault="00B50050" w:rsidP="0088127C">
            <w:pPr>
              <w:pStyle w:val="OtherTableBody"/>
            </w:pPr>
          </w:p>
        </w:tc>
        <w:tc>
          <w:tcPr>
            <w:tcW w:w="600" w:type="dxa"/>
          </w:tcPr>
          <w:p w14:paraId="6F4D7820" w14:textId="77777777" w:rsidR="00B50050" w:rsidRDefault="00B50050" w:rsidP="0088127C">
            <w:pPr>
              <w:pStyle w:val="OtherTableBody"/>
            </w:pPr>
            <w:r>
              <w:t>CX</w:t>
            </w:r>
          </w:p>
        </w:tc>
        <w:tc>
          <w:tcPr>
            <w:tcW w:w="700" w:type="dxa"/>
          </w:tcPr>
          <w:p w14:paraId="0A065FA3" w14:textId="77777777" w:rsidR="00B50050" w:rsidRDefault="00B50050" w:rsidP="0088127C">
            <w:pPr>
              <w:pStyle w:val="OtherTableBody"/>
            </w:pPr>
            <w:r>
              <w:t>Y</w:t>
            </w:r>
          </w:p>
        </w:tc>
        <w:tc>
          <w:tcPr>
            <w:tcW w:w="600" w:type="dxa"/>
          </w:tcPr>
          <w:p w14:paraId="318F9501" w14:textId="77777777" w:rsidR="00B50050" w:rsidRDefault="00B50050" w:rsidP="0088127C">
            <w:pPr>
              <w:pStyle w:val="OtherTableBody"/>
            </w:pPr>
            <w:r>
              <w:t>0061</w:t>
            </w:r>
          </w:p>
        </w:tc>
        <w:tc>
          <w:tcPr>
            <w:tcW w:w="900" w:type="dxa"/>
          </w:tcPr>
          <w:p w14:paraId="6C542851" w14:textId="77777777" w:rsidR="00B50050" w:rsidRDefault="00B50050" w:rsidP="0088127C">
            <w:pPr>
              <w:pStyle w:val="OtherTableBody"/>
            </w:pPr>
            <w:r>
              <w:t>3.4.10.6</w:t>
            </w:r>
          </w:p>
        </w:tc>
      </w:tr>
      <w:tr w:rsidR="00B50050" w14:paraId="3DB9D643" w14:textId="77777777" w:rsidTr="00195548">
        <w:tc>
          <w:tcPr>
            <w:tcW w:w="3500" w:type="dxa"/>
          </w:tcPr>
          <w:p w14:paraId="36534E64" w14:textId="77777777" w:rsidR="00B50050" w:rsidRDefault="00B50050" w:rsidP="0088127C">
            <w:pPr>
              <w:pStyle w:val="OtherTableBody"/>
            </w:pPr>
            <w:r>
              <w:t>Prior Insurance Plan ID</w:t>
            </w:r>
          </w:p>
        </w:tc>
        <w:tc>
          <w:tcPr>
            <w:tcW w:w="700" w:type="dxa"/>
          </w:tcPr>
          <w:p w14:paraId="34F324D3" w14:textId="77777777" w:rsidR="00B50050" w:rsidRDefault="00B50050" w:rsidP="0088127C">
            <w:pPr>
              <w:pStyle w:val="OtherTableBody"/>
            </w:pPr>
            <w:r>
              <w:t>00471</w:t>
            </w:r>
          </w:p>
        </w:tc>
        <w:tc>
          <w:tcPr>
            <w:tcW w:w="600" w:type="dxa"/>
          </w:tcPr>
          <w:p w14:paraId="6ED88BF7" w14:textId="77777777" w:rsidR="00B50050" w:rsidRDefault="00B50050" w:rsidP="0088127C">
            <w:pPr>
              <w:pStyle w:val="OtherTableBody"/>
            </w:pPr>
            <w:r>
              <w:t>IN1</w:t>
            </w:r>
          </w:p>
        </w:tc>
        <w:tc>
          <w:tcPr>
            <w:tcW w:w="600" w:type="dxa"/>
          </w:tcPr>
          <w:p w14:paraId="047E705B" w14:textId="77777777" w:rsidR="00B50050" w:rsidRDefault="00B50050" w:rsidP="0088127C">
            <w:pPr>
              <w:pStyle w:val="OtherTableBody"/>
            </w:pPr>
            <w:r>
              <w:t>46</w:t>
            </w:r>
          </w:p>
        </w:tc>
        <w:tc>
          <w:tcPr>
            <w:tcW w:w="600" w:type="dxa"/>
          </w:tcPr>
          <w:p w14:paraId="01A8FCA6" w14:textId="77777777" w:rsidR="00B50050" w:rsidRDefault="00B50050" w:rsidP="0088127C">
            <w:pPr>
              <w:pStyle w:val="OtherTableBody"/>
            </w:pPr>
            <w:r>
              <w:t>..</w:t>
            </w:r>
          </w:p>
        </w:tc>
        <w:tc>
          <w:tcPr>
            <w:tcW w:w="600" w:type="dxa"/>
          </w:tcPr>
          <w:p w14:paraId="4AF11883" w14:textId="77777777" w:rsidR="00B50050" w:rsidRDefault="00B50050" w:rsidP="0088127C">
            <w:pPr>
              <w:pStyle w:val="OtherTableBody"/>
            </w:pPr>
          </w:p>
        </w:tc>
        <w:tc>
          <w:tcPr>
            <w:tcW w:w="600" w:type="dxa"/>
          </w:tcPr>
          <w:p w14:paraId="1E4639E0" w14:textId="77777777" w:rsidR="00B50050" w:rsidRDefault="00B50050" w:rsidP="0088127C">
            <w:pPr>
              <w:pStyle w:val="OtherTableBody"/>
            </w:pPr>
            <w:r>
              <w:t>CWE</w:t>
            </w:r>
          </w:p>
        </w:tc>
        <w:tc>
          <w:tcPr>
            <w:tcW w:w="700" w:type="dxa"/>
          </w:tcPr>
          <w:p w14:paraId="072714FB" w14:textId="77777777" w:rsidR="00B50050" w:rsidRDefault="00B50050" w:rsidP="0088127C">
            <w:pPr>
              <w:pStyle w:val="OtherTableBody"/>
            </w:pPr>
          </w:p>
        </w:tc>
        <w:tc>
          <w:tcPr>
            <w:tcW w:w="600" w:type="dxa"/>
          </w:tcPr>
          <w:p w14:paraId="015C830E" w14:textId="77777777" w:rsidR="00B50050" w:rsidRDefault="00B50050" w:rsidP="0088127C">
            <w:pPr>
              <w:pStyle w:val="OtherTableBody"/>
            </w:pPr>
            <w:r>
              <w:t>0072</w:t>
            </w:r>
          </w:p>
        </w:tc>
        <w:tc>
          <w:tcPr>
            <w:tcW w:w="900" w:type="dxa"/>
          </w:tcPr>
          <w:p w14:paraId="551C6775" w14:textId="77777777" w:rsidR="00B50050" w:rsidRDefault="00B50050" w:rsidP="0088127C">
            <w:pPr>
              <w:pStyle w:val="OtherTableBody"/>
            </w:pPr>
            <w:r>
              <w:t>6.5.6.46</w:t>
            </w:r>
          </w:p>
        </w:tc>
      </w:tr>
      <w:tr w:rsidR="00B50050" w14:paraId="1BDB3849" w14:textId="77777777" w:rsidTr="00195548">
        <w:tc>
          <w:tcPr>
            <w:tcW w:w="3500" w:type="dxa"/>
          </w:tcPr>
          <w:p w14:paraId="1D5D96B8" w14:textId="77777777" w:rsidR="00B50050" w:rsidRDefault="00B50050" w:rsidP="0088127C">
            <w:pPr>
              <w:pStyle w:val="OtherTableBody"/>
            </w:pPr>
            <w:r>
              <w:t>Prior Patient Account Number</w:t>
            </w:r>
          </w:p>
        </w:tc>
        <w:tc>
          <w:tcPr>
            <w:tcW w:w="700" w:type="dxa"/>
          </w:tcPr>
          <w:p w14:paraId="2A6BC42C" w14:textId="77777777" w:rsidR="00B50050" w:rsidRDefault="00B50050" w:rsidP="0088127C">
            <w:pPr>
              <w:pStyle w:val="OtherTableBody"/>
            </w:pPr>
            <w:r>
              <w:t>00213</w:t>
            </w:r>
          </w:p>
        </w:tc>
        <w:tc>
          <w:tcPr>
            <w:tcW w:w="600" w:type="dxa"/>
          </w:tcPr>
          <w:p w14:paraId="03518FB9" w14:textId="77777777" w:rsidR="00B50050" w:rsidRDefault="00B50050" w:rsidP="0088127C">
            <w:pPr>
              <w:pStyle w:val="OtherTableBody"/>
            </w:pPr>
            <w:r>
              <w:t>MRG</w:t>
            </w:r>
          </w:p>
        </w:tc>
        <w:tc>
          <w:tcPr>
            <w:tcW w:w="600" w:type="dxa"/>
          </w:tcPr>
          <w:p w14:paraId="6B036779" w14:textId="77777777" w:rsidR="00B50050" w:rsidRDefault="00B50050" w:rsidP="0088127C">
            <w:pPr>
              <w:pStyle w:val="OtherTableBody"/>
            </w:pPr>
            <w:r>
              <w:t>3</w:t>
            </w:r>
          </w:p>
        </w:tc>
        <w:tc>
          <w:tcPr>
            <w:tcW w:w="600" w:type="dxa"/>
          </w:tcPr>
          <w:p w14:paraId="7CA580CC" w14:textId="77777777" w:rsidR="00B50050" w:rsidRDefault="00B50050" w:rsidP="0088127C">
            <w:pPr>
              <w:pStyle w:val="OtherTableBody"/>
            </w:pPr>
            <w:r>
              <w:t>..</w:t>
            </w:r>
          </w:p>
        </w:tc>
        <w:tc>
          <w:tcPr>
            <w:tcW w:w="600" w:type="dxa"/>
          </w:tcPr>
          <w:p w14:paraId="744AFBFB" w14:textId="77777777" w:rsidR="00B50050" w:rsidRDefault="00B50050" w:rsidP="0088127C">
            <w:pPr>
              <w:pStyle w:val="OtherTableBody"/>
            </w:pPr>
          </w:p>
        </w:tc>
        <w:tc>
          <w:tcPr>
            <w:tcW w:w="600" w:type="dxa"/>
          </w:tcPr>
          <w:p w14:paraId="7BB1BF58" w14:textId="77777777" w:rsidR="00B50050" w:rsidRDefault="00B50050" w:rsidP="0088127C">
            <w:pPr>
              <w:pStyle w:val="OtherTableBody"/>
            </w:pPr>
            <w:r>
              <w:t>CX</w:t>
            </w:r>
          </w:p>
        </w:tc>
        <w:tc>
          <w:tcPr>
            <w:tcW w:w="700" w:type="dxa"/>
          </w:tcPr>
          <w:p w14:paraId="6D069A36" w14:textId="77777777" w:rsidR="00B50050" w:rsidRDefault="00B50050" w:rsidP="0088127C">
            <w:pPr>
              <w:pStyle w:val="OtherTableBody"/>
            </w:pPr>
          </w:p>
        </w:tc>
        <w:tc>
          <w:tcPr>
            <w:tcW w:w="600" w:type="dxa"/>
          </w:tcPr>
          <w:p w14:paraId="31570493" w14:textId="77777777" w:rsidR="00B50050" w:rsidRDefault="00B50050" w:rsidP="0088127C">
            <w:pPr>
              <w:pStyle w:val="OtherTableBody"/>
            </w:pPr>
            <w:r>
              <w:t>0061</w:t>
            </w:r>
          </w:p>
        </w:tc>
        <w:tc>
          <w:tcPr>
            <w:tcW w:w="900" w:type="dxa"/>
          </w:tcPr>
          <w:p w14:paraId="72575816" w14:textId="77777777" w:rsidR="00B50050" w:rsidRDefault="00B50050" w:rsidP="0088127C">
            <w:pPr>
              <w:pStyle w:val="OtherTableBody"/>
            </w:pPr>
            <w:r>
              <w:t>3.4.10.3</w:t>
            </w:r>
          </w:p>
        </w:tc>
      </w:tr>
      <w:tr w:rsidR="00B50050" w14:paraId="0C2EB00F" w14:textId="77777777" w:rsidTr="00195548">
        <w:tc>
          <w:tcPr>
            <w:tcW w:w="3500" w:type="dxa"/>
          </w:tcPr>
          <w:p w14:paraId="440AF866" w14:textId="77777777" w:rsidR="00B50050" w:rsidRDefault="00B50050" w:rsidP="0088127C">
            <w:pPr>
              <w:pStyle w:val="OtherTableBody"/>
            </w:pPr>
            <w:r>
              <w:t>Prior Patient ID</w:t>
            </w:r>
          </w:p>
        </w:tc>
        <w:tc>
          <w:tcPr>
            <w:tcW w:w="700" w:type="dxa"/>
          </w:tcPr>
          <w:p w14:paraId="73E83D83" w14:textId="77777777" w:rsidR="00B50050" w:rsidRDefault="00B50050" w:rsidP="0088127C">
            <w:pPr>
              <w:pStyle w:val="OtherTableBody"/>
            </w:pPr>
            <w:r>
              <w:t>00214</w:t>
            </w:r>
          </w:p>
        </w:tc>
        <w:tc>
          <w:tcPr>
            <w:tcW w:w="600" w:type="dxa"/>
          </w:tcPr>
          <w:p w14:paraId="2F8CD057" w14:textId="77777777" w:rsidR="00B50050" w:rsidRDefault="00B50050" w:rsidP="0088127C">
            <w:pPr>
              <w:pStyle w:val="OtherTableBody"/>
            </w:pPr>
            <w:r>
              <w:t>MRG</w:t>
            </w:r>
          </w:p>
        </w:tc>
        <w:tc>
          <w:tcPr>
            <w:tcW w:w="600" w:type="dxa"/>
          </w:tcPr>
          <w:p w14:paraId="482155EC" w14:textId="77777777" w:rsidR="00B50050" w:rsidRDefault="00B50050" w:rsidP="0088127C">
            <w:pPr>
              <w:pStyle w:val="OtherTableBody"/>
            </w:pPr>
            <w:r>
              <w:t>4</w:t>
            </w:r>
          </w:p>
        </w:tc>
        <w:tc>
          <w:tcPr>
            <w:tcW w:w="600" w:type="dxa"/>
          </w:tcPr>
          <w:p w14:paraId="41EA210A" w14:textId="77777777" w:rsidR="00B50050" w:rsidRDefault="00B50050" w:rsidP="0088127C">
            <w:pPr>
              <w:pStyle w:val="OtherTableBody"/>
            </w:pPr>
            <w:r>
              <w:t>..</w:t>
            </w:r>
          </w:p>
        </w:tc>
        <w:tc>
          <w:tcPr>
            <w:tcW w:w="600" w:type="dxa"/>
          </w:tcPr>
          <w:p w14:paraId="4E026276" w14:textId="77777777" w:rsidR="00B50050" w:rsidRDefault="00B50050" w:rsidP="0088127C">
            <w:pPr>
              <w:pStyle w:val="OtherTableBody"/>
            </w:pPr>
          </w:p>
        </w:tc>
        <w:tc>
          <w:tcPr>
            <w:tcW w:w="600" w:type="dxa"/>
          </w:tcPr>
          <w:p w14:paraId="4C881CF0" w14:textId="77777777" w:rsidR="00B50050" w:rsidRDefault="00B50050" w:rsidP="0088127C">
            <w:pPr>
              <w:pStyle w:val="OtherTableBody"/>
            </w:pPr>
            <w:r>
              <w:t>-</w:t>
            </w:r>
          </w:p>
        </w:tc>
        <w:tc>
          <w:tcPr>
            <w:tcW w:w="700" w:type="dxa"/>
          </w:tcPr>
          <w:p w14:paraId="1CCAF563" w14:textId="77777777" w:rsidR="00B50050" w:rsidRDefault="00B50050" w:rsidP="0088127C">
            <w:pPr>
              <w:pStyle w:val="OtherTableBody"/>
            </w:pPr>
          </w:p>
        </w:tc>
        <w:tc>
          <w:tcPr>
            <w:tcW w:w="600" w:type="dxa"/>
          </w:tcPr>
          <w:p w14:paraId="31349468" w14:textId="77777777" w:rsidR="00B50050" w:rsidRDefault="00B50050" w:rsidP="0088127C">
            <w:pPr>
              <w:pStyle w:val="OtherTableBody"/>
            </w:pPr>
          </w:p>
        </w:tc>
        <w:tc>
          <w:tcPr>
            <w:tcW w:w="900" w:type="dxa"/>
          </w:tcPr>
          <w:p w14:paraId="492E3186" w14:textId="77777777" w:rsidR="00B50050" w:rsidRDefault="00B50050" w:rsidP="0088127C">
            <w:pPr>
              <w:pStyle w:val="OtherTableBody"/>
            </w:pPr>
            <w:r>
              <w:t>3.4.10.4</w:t>
            </w:r>
          </w:p>
        </w:tc>
      </w:tr>
      <w:tr w:rsidR="00B50050" w14:paraId="7E0CC0AF" w14:textId="77777777" w:rsidTr="00195548">
        <w:tc>
          <w:tcPr>
            <w:tcW w:w="3500" w:type="dxa"/>
          </w:tcPr>
          <w:p w14:paraId="7624E2C6" w14:textId="77777777" w:rsidR="00B50050" w:rsidRDefault="00B50050" w:rsidP="0088127C">
            <w:pPr>
              <w:pStyle w:val="OtherTableBody"/>
            </w:pPr>
            <w:r>
              <w:t>Prior Patient Identifier List</w:t>
            </w:r>
          </w:p>
        </w:tc>
        <w:tc>
          <w:tcPr>
            <w:tcW w:w="700" w:type="dxa"/>
          </w:tcPr>
          <w:p w14:paraId="001CB008" w14:textId="77777777" w:rsidR="00B50050" w:rsidRDefault="00B50050" w:rsidP="0088127C">
            <w:pPr>
              <w:pStyle w:val="OtherTableBody"/>
            </w:pPr>
            <w:r>
              <w:t>00211</w:t>
            </w:r>
          </w:p>
        </w:tc>
        <w:tc>
          <w:tcPr>
            <w:tcW w:w="600" w:type="dxa"/>
          </w:tcPr>
          <w:p w14:paraId="6799DE2C" w14:textId="77777777" w:rsidR="00B50050" w:rsidRDefault="00B50050" w:rsidP="0088127C">
            <w:pPr>
              <w:pStyle w:val="OtherTableBody"/>
            </w:pPr>
            <w:r>
              <w:t>MRG</w:t>
            </w:r>
          </w:p>
        </w:tc>
        <w:tc>
          <w:tcPr>
            <w:tcW w:w="600" w:type="dxa"/>
          </w:tcPr>
          <w:p w14:paraId="14ED31D4" w14:textId="77777777" w:rsidR="00B50050" w:rsidRDefault="00B50050" w:rsidP="0088127C">
            <w:pPr>
              <w:pStyle w:val="OtherTableBody"/>
            </w:pPr>
            <w:r>
              <w:t>1</w:t>
            </w:r>
          </w:p>
        </w:tc>
        <w:tc>
          <w:tcPr>
            <w:tcW w:w="600" w:type="dxa"/>
          </w:tcPr>
          <w:p w14:paraId="6A9D4CD5" w14:textId="77777777" w:rsidR="00B50050" w:rsidRDefault="00B50050" w:rsidP="0088127C">
            <w:pPr>
              <w:pStyle w:val="OtherTableBody"/>
            </w:pPr>
            <w:r>
              <w:t>..</w:t>
            </w:r>
          </w:p>
        </w:tc>
        <w:tc>
          <w:tcPr>
            <w:tcW w:w="600" w:type="dxa"/>
          </w:tcPr>
          <w:p w14:paraId="2F9977C6" w14:textId="77777777" w:rsidR="00B50050" w:rsidRDefault="00B50050" w:rsidP="0088127C">
            <w:pPr>
              <w:pStyle w:val="OtherTableBody"/>
            </w:pPr>
          </w:p>
        </w:tc>
        <w:tc>
          <w:tcPr>
            <w:tcW w:w="600" w:type="dxa"/>
          </w:tcPr>
          <w:p w14:paraId="2D94AC17" w14:textId="77777777" w:rsidR="00B50050" w:rsidRDefault="00B50050" w:rsidP="0088127C">
            <w:pPr>
              <w:pStyle w:val="OtherTableBody"/>
            </w:pPr>
            <w:r>
              <w:t>CX</w:t>
            </w:r>
          </w:p>
        </w:tc>
        <w:tc>
          <w:tcPr>
            <w:tcW w:w="700" w:type="dxa"/>
          </w:tcPr>
          <w:p w14:paraId="3B9ABAEF" w14:textId="77777777" w:rsidR="00B50050" w:rsidRDefault="00B50050" w:rsidP="0088127C">
            <w:pPr>
              <w:pStyle w:val="OtherTableBody"/>
            </w:pPr>
            <w:r>
              <w:t>Y</w:t>
            </w:r>
          </w:p>
        </w:tc>
        <w:tc>
          <w:tcPr>
            <w:tcW w:w="600" w:type="dxa"/>
          </w:tcPr>
          <w:p w14:paraId="3A022EBA" w14:textId="77777777" w:rsidR="00B50050" w:rsidRDefault="00B50050" w:rsidP="0088127C">
            <w:pPr>
              <w:pStyle w:val="OtherTableBody"/>
            </w:pPr>
            <w:r>
              <w:t>0061</w:t>
            </w:r>
          </w:p>
        </w:tc>
        <w:tc>
          <w:tcPr>
            <w:tcW w:w="900" w:type="dxa"/>
          </w:tcPr>
          <w:p w14:paraId="00C76F7D" w14:textId="77777777" w:rsidR="00B50050" w:rsidRDefault="00B50050" w:rsidP="0088127C">
            <w:pPr>
              <w:pStyle w:val="OtherTableBody"/>
            </w:pPr>
            <w:r>
              <w:t>3.4.10.1</w:t>
            </w:r>
          </w:p>
        </w:tc>
      </w:tr>
      <w:tr w:rsidR="00B50050" w14:paraId="0106EB4C" w14:textId="77777777" w:rsidTr="00195548">
        <w:tc>
          <w:tcPr>
            <w:tcW w:w="3500" w:type="dxa"/>
          </w:tcPr>
          <w:p w14:paraId="4A48F535" w14:textId="77777777" w:rsidR="00B50050" w:rsidRDefault="00B50050" w:rsidP="0088127C">
            <w:pPr>
              <w:pStyle w:val="OtherTableBody"/>
            </w:pPr>
            <w:r>
              <w:t>Prior Patient Location</w:t>
            </w:r>
          </w:p>
        </w:tc>
        <w:tc>
          <w:tcPr>
            <w:tcW w:w="700" w:type="dxa"/>
          </w:tcPr>
          <w:p w14:paraId="6BF3CC64" w14:textId="77777777" w:rsidR="00B50050" w:rsidRDefault="00B50050" w:rsidP="0088127C">
            <w:pPr>
              <w:pStyle w:val="OtherTableBody"/>
            </w:pPr>
            <w:r>
              <w:t>00136</w:t>
            </w:r>
          </w:p>
        </w:tc>
        <w:tc>
          <w:tcPr>
            <w:tcW w:w="600" w:type="dxa"/>
          </w:tcPr>
          <w:p w14:paraId="02F505E1" w14:textId="77777777" w:rsidR="00B50050" w:rsidRDefault="00B50050" w:rsidP="0088127C">
            <w:pPr>
              <w:pStyle w:val="OtherTableBody"/>
            </w:pPr>
            <w:r>
              <w:t>PV1</w:t>
            </w:r>
          </w:p>
        </w:tc>
        <w:tc>
          <w:tcPr>
            <w:tcW w:w="600" w:type="dxa"/>
          </w:tcPr>
          <w:p w14:paraId="0CEF2B6F" w14:textId="77777777" w:rsidR="00B50050" w:rsidRDefault="00B50050" w:rsidP="0088127C">
            <w:pPr>
              <w:pStyle w:val="OtherTableBody"/>
            </w:pPr>
            <w:r>
              <w:t>6</w:t>
            </w:r>
          </w:p>
        </w:tc>
        <w:tc>
          <w:tcPr>
            <w:tcW w:w="600" w:type="dxa"/>
          </w:tcPr>
          <w:p w14:paraId="4E61F8A0" w14:textId="77777777" w:rsidR="00B50050" w:rsidRDefault="00B50050" w:rsidP="0088127C">
            <w:pPr>
              <w:pStyle w:val="OtherTableBody"/>
            </w:pPr>
            <w:r>
              <w:t>..</w:t>
            </w:r>
          </w:p>
        </w:tc>
        <w:tc>
          <w:tcPr>
            <w:tcW w:w="600" w:type="dxa"/>
          </w:tcPr>
          <w:p w14:paraId="1F8BDE8B" w14:textId="77777777" w:rsidR="00B50050" w:rsidRDefault="00B50050" w:rsidP="0088127C">
            <w:pPr>
              <w:pStyle w:val="OtherTableBody"/>
            </w:pPr>
          </w:p>
        </w:tc>
        <w:tc>
          <w:tcPr>
            <w:tcW w:w="600" w:type="dxa"/>
          </w:tcPr>
          <w:p w14:paraId="53E54F8A" w14:textId="77777777" w:rsidR="00B50050" w:rsidRDefault="00B50050" w:rsidP="0088127C">
            <w:pPr>
              <w:pStyle w:val="OtherTableBody"/>
            </w:pPr>
            <w:r>
              <w:t>PL</w:t>
            </w:r>
          </w:p>
        </w:tc>
        <w:tc>
          <w:tcPr>
            <w:tcW w:w="700" w:type="dxa"/>
          </w:tcPr>
          <w:p w14:paraId="1F294131" w14:textId="77777777" w:rsidR="00B50050" w:rsidRDefault="00B50050" w:rsidP="0088127C">
            <w:pPr>
              <w:pStyle w:val="OtherTableBody"/>
            </w:pPr>
          </w:p>
        </w:tc>
        <w:tc>
          <w:tcPr>
            <w:tcW w:w="600" w:type="dxa"/>
          </w:tcPr>
          <w:p w14:paraId="0CB6C966" w14:textId="77777777" w:rsidR="00B50050" w:rsidRDefault="00B50050" w:rsidP="0088127C">
            <w:pPr>
              <w:pStyle w:val="OtherTableBody"/>
            </w:pPr>
          </w:p>
        </w:tc>
        <w:tc>
          <w:tcPr>
            <w:tcW w:w="900" w:type="dxa"/>
          </w:tcPr>
          <w:p w14:paraId="5B59044D" w14:textId="77777777" w:rsidR="00B50050" w:rsidRDefault="00B50050" w:rsidP="0088127C">
            <w:pPr>
              <w:pStyle w:val="OtherTableBody"/>
            </w:pPr>
            <w:r>
              <w:t>3.4.3.6</w:t>
            </w:r>
          </w:p>
        </w:tc>
      </w:tr>
      <w:tr w:rsidR="00B50050" w14:paraId="0457FAAE" w14:textId="77777777" w:rsidTr="00195548">
        <w:tc>
          <w:tcPr>
            <w:tcW w:w="3500" w:type="dxa"/>
          </w:tcPr>
          <w:p w14:paraId="017D769D" w14:textId="77777777" w:rsidR="00B50050" w:rsidRDefault="00B50050" w:rsidP="0088127C">
            <w:pPr>
              <w:pStyle w:val="OtherTableBody"/>
            </w:pPr>
            <w:r>
              <w:t>Prior Patient Name</w:t>
            </w:r>
          </w:p>
        </w:tc>
        <w:tc>
          <w:tcPr>
            <w:tcW w:w="700" w:type="dxa"/>
          </w:tcPr>
          <w:p w14:paraId="453C1AC3" w14:textId="77777777" w:rsidR="00B50050" w:rsidRDefault="00B50050" w:rsidP="0088127C">
            <w:pPr>
              <w:pStyle w:val="OtherTableBody"/>
            </w:pPr>
            <w:r>
              <w:t>01281</w:t>
            </w:r>
          </w:p>
        </w:tc>
        <w:tc>
          <w:tcPr>
            <w:tcW w:w="600" w:type="dxa"/>
          </w:tcPr>
          <w:p w14:paraId="2DDB72E2" w14:textId="77777777" w:rsidR="00B50050" w:rsidRDefault="00B50050" w:rsidP="0088127C">
            <w:pPr>
              <w:pStyle w:val="OtherTableBody"/>
            </w:pPr>
            <w:r>
              <w:t>MRG</w:t>
            </w:r>
          </w:p>
        </w:tc>
        <w:tc>
          <w:tcPr>
            <w:tcW w:w="600" w:type="dxa"/>
          </w:tcPr>
          <w:p w14:paraId="56D310A2" w14:textId="77777777" w:rsidR="00B50050" w:rsidRDefault="00B50050" w:rsidP="0088127C">
            <w:pPr>
              <w:pStyle w:val="OtherTableBody"/>
            </w:pPr>
            <w:r>
              <w:t>7</w:t>
            </w:r>
          </w:p>
        </w:tc>
        <w:tc>
          <w:tcPr>
            <w:tcW w:w="600" w:type="dxa"/>
          </w:tcPr>
          <w:p w14:paraId="7A31EA18" w14:textId="77777777" w:rsidR="00B50050" w:rsidRDefault="00B50050" w:rsidP="0088127C">
            <w:pPr>
              <w:pStyle w:val="OtherTableBody"/>
            </w:pPr>
            <w:r>
              <w:t>..</w:t>
            </w:r>
          </w:p>
        </w:tc>
        <w:tc>
          <w:tcPr>
            <w:tcW w:w="600" w:type="dxa"/>
          </w:tcPr>
          <w:p w14:paraId="67EE935A" w14:textId="77777777" w:rsidR="00B50050" w:rsidRDefault="00B50050" w:rsidP="0088127C">
            <w:pPr>
              <w:pStyle w:val="OtherTableBody"/>
            </w:pPr>
          </w:p>
        </w:tc>
        <w:tc>
          <w:tcPr>
            <w:tcW w:w="600" w:type="dxa"/>
          </w:tcPr>
          <w:p w14:paraId="4697CE9E" w14:textId="77777777" w:rsidR="00B50050" w:rsidRDefault="00B50050" w:rsidP="0088127C">
            <w:pPr>
              <w:pStyle w:val="OtherTableBody"/>
            </w:pPr>
            <w:r>
              <w:t>XPN</w:t>
            </w:r>
          </w:p>
        </w:tc>
        <w:tc>
          <w:tcPr>
            <w:tcW w:w="700" w:type="dxa"/>
          </w:tcPr>
          <w:p w14:paraId="48DE64F4" w14:textId="77777777" w:rsidR="00B50050" w:rsidRDefault="00B50050" w:rsidP="0088127C">
            <w:pPr>
              <w:pStyle w:val="OtherTableBody"/>
            </w:pPr>
            <w:r>
              <w:t>Y</w:t>
            </w:r>
          </w:p>
        </w:tc>
        <w:tc>
          <w:tcPr>
            <w:tcW w:w="600" w:type="dxa"/>
          </w:tcPr>
          <w:p w14:paraId="16D3D184" w14:textId="77777777" w:rsidR="00B50050" w:rsidRDefault="00B50050" w:rsidP="0088127C">
            <w:pPr>
              <w:pStyle w:val="OtherTableBody"/>
            </w:pPr>
            <w:r>
              <w:t>0200</w:t>
            </w:r>
          </w:p>
        </w:tc>
        <w:tc>
          <w:tcPr>
            <w:tcW w:w="900" w:type="dxa"/>
          </w:tcPr>
          <w:p w14:paraId="57196581" w14:textId="77777777" w:rsidR="00B50050" w:rsidRDefault="00B50050" w:rsidP="0088127C">
            <w:pPr>
              <w:pStyle w:val="OtherTableBody"/>
            </w:pPr>
            <w:r>
              <w:t>3.4.10.7</w:t>
            </w:r>
          </w:p>
        </w:tc>
      </w:tr>
      <w:tr w:rsidR="00B50050" w14:paraId="092A75F5" w14:textId="77777777" w:rsidTr="00195548">
        <w:tc>
          <w:tcPr>
            <w:tcW w:w="3500" w:type="dxa"/>
          </w:tcPr>
          <w:p w14:paraId="3E389F81" w14:textId="77777777" w:rsidR="00B50050" w:rsidRDefault="00B50050" w:rsidP="0088127C">
            <w:pPr>
              <w:pStyle w:val="OtherTableBody"/>
            </w:pPr>
            <w:r>
              <w:t>Prior Pending Location</w:t>
            </w:r>
          </w:p>
        </w:tc>
        <w:tc>
          <w:tcPr>
            <w:tcW w:w="700" w:type="dxa"/>
          </w:tcPr>
          <w:p w14:paraId="1D4BFDD8" w14:textId="77777777" w:rsidR="00B50050" w:rsidRDefault="00B50050" w:rsidP="0088127C">
            <w:pPr>
              <w:pStyle w:val="OtherTableBody"/>
            </w:pPr>
            <w:r>
              <w:t>00181</w:t>
            </w:r>
          </w:p>
        </w:tc>
        <w:tc>
          <w:tcPr>
            <w:tcW w:w="600" w:type="dxa"/>
          </w:tcPr>
          <w:p w14:paraId="0756031E" w14:textId="77777777" w:rsidR="00B50050" w:rsidRDefault="00B50050" w:rsidP="0088127C">
            <w:pPr>
              <w:pStyle w:val="OtherTableBody"/>
            </w:pPr>
            <w:r>
              <w:t>PV2</w:t>
            </w:r>
          </w:p>
        </w:tc>
        <w:tc>
          <w:tcPr>
            <w:tcW w:w="600" w:type="dxa"/>
          </w:tcPr>
          <w:p w14:paraId="09C2397E" w14:textId="77777777" w:rsidR="00B50050" w:rsidRDefault="00B50050" w:rsidP="0088127C">
            <w:pPr>
              <w:pStyle w:val="OtherTableBody"/>
            </w:pPr>
            <w:r>
              <w:t>1</w:t>
            </w:r>
          </w:p>
        </w:tc>
        <w:tc>
          <w:tcPr>
            <w:tcW w:w="600" w:type="dxa"/>
          </w:tcPr>
          <w:p w14:paraId="7B2454F6" w14:textId="77777777" w:rsidR="00B50050" w:rsidRDefault="00B50050" w:rsidP="0088127C">
            <w:pPr>
              <w:pStyle w:val="OtherTableBody"/>
            </w:pPr>
            <w:r>
              <w:t>..</w:t>
            </w:r>
          </w:p>
        </w:tc>
        <w:tc>
          <w:tcPr>
            <w:tcW w:w="600" w:type="dxa"/>
          </w:tcPr>
          <w:p w14:paraId="3BDC586E" w14:textId="77777777" w:rsidR="00B50050" w:rsidRDefault="00B50050" w:rsidP="0088127C">
            <w:pPr>
              <w:pStyle w:val="OtherTableBody"/>
            </w:pPr>
          </w:p>
        </w:tc>
        <w:tc>
          <w:tcPr>
            <w:tcW w:w="600" w:type="dxa"/>
          </w:tcPr>
          <w:p w14:paraId="0F393F91" w14:textId="77777777" w:rsidR="00B50050" w:rsidRDefault="00B50050" w:rsidP="0088127C">
            <w:pPr>
              <w:pStyle w:val="OtherTableBody"/>
            </w:pPr>
            <w:r>
              <w:t>PL</w:t>
            </w:r>
          </w:p>
        </w:tc>
        <w:tc>
          <w:tcPr>
            <w:tcW w:w="700" w:type="dxa"/>
          </w:tcPr>
          <w:p w14:paraId="22485BB8" w14:textId="77777777" w:rsidR="00B50050" w:rsidRDefault="00B50050" w:rsidP="0088127C">
            <w:pPr>
              <w:pStyle w:val="OtherTableBody"/>
            </w:pPr>
          </w:p>
        </w:tc>
        <w:tc>
          <w:tcPr>
            <w:tcW w:w="600" w:type="dxa"/>
          </w:tcPr>
          <w:p w14:paraId="4CF3649B" w14:textId="77777777" w:rsidR="00B50050" w:rsidRDefault="00B50050" w:rsidP="0088127C">
            <w:pPr>
              <w:pStyle w:val="OtherTableBody"/>
            </w:pPr>
          </w:p>
        </w:tc>
        <w:tc>
          <w:tcPr>
            <w:tcW w:w="900" w:type="dxa"/>
          </w:tcPr>
          <w:p w14:paraId="30676214" w14:textId="77777777" w:rsidR="00B50050" w:rsidRDefault="00B50050" w:rsidP="0088127C">
            <w:pPr>
              <w:pStyle w:val="OtherTableBody"/>
            </w:pPr>
            <w:r>
              <w:t>3.4.4.1</w:t>
            </w:r>
          </w:p>
        </w:tc>
      </w:tr>
      <w:tr w:rsidR="00B50050" w14:paraId="65A05962" w14:textId="77777777" w:rsidTr="00195548">
        <w:tc>
          <w:tcPr>
            <w:tcW w:w="3500" w:type="dxa"/>
          </w:tcPr>
          <w:p w14:paraId="3CFBDF91" w14:textId="77777777" w:rsidR="00B50050" w:rsidRDefault="00B50050" w:rsidP="0088127C">
            <w:pPr>
              <w:pStyle w:val="OtherTableBody"/>
            </w:pPr>
            <w:r>
              <w:t>Prior Resuts Instructions</w:t>
            </w:r>
          </w:p>
        </w:tc>
        <w:tc>
          <w:tcPr>
            <w:tcW w:w="700" w:type="dxa"/>
          </w:tcPr>
          <w:p w14:paraId="25BC93EC" w14:textId="77777777" w:rsidR="00B50050" w:rsidRDefault="00B50050" w:rsidP="0088127C">
            <w:pPr>
              <w:pStyle w:val="OtherTableBody"/>
            </w:pPr>
            <w:r>
              <w:t>03434</w:t>
            </w:r>
          </w:p>
        </w:tc>
        <w:tc>
          <w:tcPr>
            <w:tcW w:w="600" w:type="dxa"/>
          </w:tcPr>
          <w:p w14:paraId="4E837AD5" w14:textId="77777777" w:rsidR="00B50050" w:rsidRDefault="00B50050" w:rsidP="0088127C">
            <w:pPr>
              <w:pStyle w:val="OtherTableBody"/>
            </w:pPr>
            <w:r>
              <w:t>OM1</w:t>
            </w:r>
          </w:p>
        </w:tc>
        <w:tc>
          <w:tcPr>
            <w:tcW w:w="600" w:type="dxa"/>
          </w:tcPr>
          <w:p w14:paraId="250C1CC4" w14:textId="77777777" w:rsidR="00B50050" w:rsidRDefault="00B50050" w:rsidP="0088127C">
            <w:pPr>
              <w:pStyle w:val="OtherTableBody"/>
            </w:pPr>
            <w:r>
              <w:t>53</w:t>
            </w:r>
          </w:p>
        </w:tc>
        <w:tc>
          <w:tcPr>
            <w:tcW w:w="600" w:type="dxa"/>
          </w:tcPr>
          <w:p w14:paraId="5CB84772" w14:textId="77777777" w:rsidR="00B50050" w:rsidRDefault="00B50050" w:rsidP="0088127C">
            <w:pPr>
              <w:pStyle w:val="OtherTableBody"/>
            </w:pPr>
            <w:r>
              <w:t>..</w:t>
            </w:r>
          </w:p>
        </w:tc>
        <w:tc>
          <w:tcPr>
            <w:tcW w:w="600" w:type="dxa"/>
          </w:tcPr>
          <w:p w14:paraId="2499BBC1" w14:textId="77777777" w:rsidR="00B50050" w:rsidRDefault="00B50050" w:rsidP="0088127C">
            <w:pPr>
              <w:pStyle w:val="OtherTableBody"/>
            </w:pPr>
          </w:p>
        </w:tc>
        <w:tc>
          <w:tcPr>
            <w:tcW w:w="600" w:type="dxa"/>
          </w:tcPr>
          <w:p w14:paraId="38C49EB3" w14:textId="77777777" w:rsidR="00B50050" w:rsidRDefault="00B50050" w:rsidP="0088127C">
            <w:pPr>
              <w:pStyle w:val="OtherTableBody"/>
            </w:pPr>
            <w:r>
              <w:t>TX</w:t>
            </w:r>
          </w:p>
        </w:tc>
        <w:tc>
          <w:tcPr>
            <w:tcW w:w="700" w:type="dxa"/>
          </w:tcPr>
          <w:p w14:paraId="6A090CB8" w14:textId="77777777" w:rsidR="00B50050" w:rsidRDefault="00B50050" w:rsidP="0088127C">
            <w:pPr>
              <w:pStyle w:val="OtherTableBody"/>
            </w:pPr>
            <w:r>
              <w:t>Y</w:t>
            </w:r>
          </w:p>
        </w:tc>
        <w:tc>
          <w:tcPr>
            <w:tcW w:w="600" w:type="dxa"/>
          </w:tcPr>
          <w:p w14:paraId="7839EAEC" w14:textId="77777777" w:rsidR="00B50050" w:rsidRDefault="00B50050" w:rsidP="0088127C">
            <w:pPr>
              <w:pStyle w:val="OtherTableBody"/>
            </w:pPr>
          </w:p>
        </w:tc>
        <w:tc>
          <w:tcPr>
            <w:tcW w:w="900" w:type="dxa"/>
          </w:tcPr>
          <w:p w14:paraId="60F65824" w14:textId="77777777" w:rsidR="00B50050" w:rsidRDefault="00B50050" w:rsidP="0088127C">
            <w:pPr>
              <w:pStyle w:val="OtherTableBody"/>
            </w:pPr>
            <w:r>
              <w:t>8.8.9.53</w:t>
            </w:r>
          </w:p>
        </w:tc>
      </w:tr>
      <w:tr w:rsidR="00B50050" w14:paraId="3FCEA242" w14:textId="77777777" w:rsidTr="00195548">
        <w:tc>
          <w:tcPr>
            <w:tcW w:w="3500" w:type="dxa"/>
          </w:tcPr>
          <w:p w14:paraId="5391EB8D" w14:textId="77777777" w:rsidR="00B50050" w:rsidRDefault="00B50050" w:rsidP="0088127C">
            <w:pPr>
              <w:pStyle w:val="OtherTableBody"/>
            </w:pPr>
            <w:r>
              <w:t>Prior Temporary Location</w:t>
            </w:r>
          </w:p>
        </w:tc>
        <w:tc>
          <w:tcPr>
            <w:tcW w:w="700" w:type="dxa"/>
          </w:tcPr>
          <w:p w14:paraId="20067018" w14:textId="77777777" w:rsidR="00B50050" w:rsidRDefault="00B50050" w:rsidP="0088127C">
            <w:pPr>
              <w:pStyle w:val="OtherTableBody"/>
            </w:pPr>
            <w:r>
              <w:t>00173</w:t>
            </w:r>
          </w:p>
        </w:tc>
        <w:tc>
          <w:tcPr>
            <w:tcW w:w="600" w:type="dxa"/>
          </w:tcPr>
          <w:p w14:paraId="32070377" w14:textId="77777777" w:rsidR="00B50050" w:rsidRDefault="00B50050" w:rsidP="0088127C">
            <w:pPr>
              <w:pStyle w:val="OtherTableBody"/>
            </w:pPr>
            <w:r>
              <w:t>PV1</w:t>
            </w:r>
          </w:p>
        </w:tc>
        <w:tc>
          <w:tcPr>
            <w:tcW w:w="600" w:type="dxa"/>
          </w:tcPr>
          <w:p w14:paraId="521CAF4A" w14:textId="77777777" w:rsidR="00B50050" w:rsidRDefault="00B50050" w:rsidP="0088127C">
            <w:pPr>
              <w:pStyle w:val="OtherTableBody"/>
            </w:pPr>
            <w:r>
              <w:t>43</w:t>
            </w:r>
          </w:p>
        </w:tc>
        <w:tc>
          <w:tcPr>
            <w:tcW w:w="600" w:type="dxa"/>
          </w:tcPr>
          <w:p w14:paraId="317D9987" w14:textId="77777777" w:rsidR="00B50050" w:rsidRDefault="00B50050" w:rsidP="0088127C">
            <w:pPr>
              <w:pStyle w:val="OtherTableBody"/>
            </w:pPr>
            <w:r>
              <w:t>..</w:t>
            </w:r>
          </w:p>
        </w:tc>
        <w:tc>
          <w:tcPr>
            <w:tcW w:w="600" w:type="dxa"/>
          </w:tcPr>
          <w:p w14:paraId="3A779C3F" w14:textId="77777777" w:rsidR="00B50050" w:rsidRDefault="00B50050" w:rsidP="0088127C">
            <w:pPr>
              <w:pStyle w:val="OtherTableBody"/>
            </w:pPr>
          </w:p>
        </w:tc>
        <w:tc>
          <w:tcPr>
            <w:tcW w:w="600" w:type="dxa"/>
          </w:tcPr>
          <w:p w14:paraId="19B1EC50" w14:textId="77777777" w:rsidR="00B50050" w:rsidRDefault="00B50050" w:rsidP="0088127C">
            <w:pPr>
              <w:pStyle w:val="OtherTableBody"/>
            </w:pPr>
            <w:r>
              <w:t>PL</w:t>
            </w:r>
          </w:p>
        </w:tc>
        <w:tc>
          <w:tcPr>
            <w:tcW w:w="700" w:type="dxa"/>
          </w:tcPr>
          <w:p w14:paraId="59C38138" w14:textId="77777777" w:rsidR="00B50050" w:rsidRDefault="00B50050" w:rsidP="0088127C">
            <w:pPr>
              <w:pStyle w:val="OtherTableBody"/>
            </w:pPr>
          </w:p>
        </w:tc>
        <w:tc>
          <w:tcPr>
            <w:tcW w:w="600" w:type="dxa"/>
          </w:tcPr>
          <w:p w14:paraId="3C41181C" w14:textId="77777777" w:rsidR="00B50050" w:rsidRDefault="00B50050" w:rsidP="0088127C">
            <w:pPr>
              <w:pStyle w:val="OtherTableBody"/>
            </w:pPr>
          </w:p>
        </w:tc>
        <w:tc>
          <w:tcPr>
            <w:tcW w:w="900" w:type="dxa"/>
          </w:tcPr>
          <w:p w14:paraId="2846D10D" w14:textId="77777777" w:rsidR="00B50050" w:rsidRDefault="00B50050" w:rsidP="0088127C">
            <w:pPr>
              <w:pStyle w:val="OtherTableBody"/>
            </w:pPr>
            <w:r>
              <w:t>3.4.3.43</w:t>
            </w:r>
          </w:p>
        </w:tc>
      </w:tr>
      <w:tr w:rsidR="00B50050" w14:paraId="6A369716" w14:textId="77777777" w:rsidTr="00195548">
        <w:tc>
          <w:tcPr>
            <w:tcW w:w="3500" w:type="dxa"/>
          </w:tcPr>
          <w:p w14:paraId="7533A334" w14:textId="77777777" w:rsidR="00B50050" w:rsidRDefault="00B50050" w:rsidP="0088127C">
            <w:pPr>
              <w:pStyle w:val="OtherTableBody"/>
            </w:pPr>
            <w:r>
              <w:t>Prior Visit Number</w:t>
            </w:r>
          </w:p>
        </w:tc>
        <w:tc>
          <w:tcPr>
            <w:tcW w:w="700" w:type="dxa"/>
          </w:tcPr>
          <w:p w14:paraId="5908EAF0" w14:textId="77777777" w:rsidR="00B50050" w:rsidRDefault="00B50050" w:rsidP="0088127C">
            <w:pPr>
              <w:pStyle w:val="OtherTableBody"/>
            </w:pPr>
            <w:r>
              <w:t>01279</w:t>
            </w:r>
          </w:p>
        </w:tc>
        <w:tc>
          <w:tcPr>
            <w:tcW w:w="600" w:type="dxa"/>
          </w:tcPr>
          <w:p w14:paraId="4629EC81" w14:textId="77777777" w:rsidR="00B50050" w:rsidRDefault="00B50050" w:rsidP="0088127C">
            <w:pPr>
              <w:pStyle w:val="OtherTableBody"/>
            </w:pPr>
            <w:r>
              <w:t>MRG</w:t>
            </w:r>
          </w:p>
        </w:tc>
        <w:tc>
          <w:tcPr>
            <w:tcW w:w="600" w:type="dxa"/>
          </w:tcPr>
          <w:p w14:paraId="5162D93E" w14:textId="77777777" w:rsidR="00B50050" w:rsidRDefault="00B50050" w:rsidP="0088127C">
            <w:pPr>
              <w:pStyle w:val="OtherTableBody"/>
            </w:pPr>
            <w:r>
              <w:t>5</w:t>
            </w:r>
          </w:p>
        </w:tc>
        <w:tc>
          <w:tcPr>
            <w:tcW w:w="600" w:type="dxa"/>
          </w:tcPr>
          <w:p w14:paraId="58350B32" w14:textId="77777777" w:rsidR="00B50050" w:rsidRDefault="00B50050" w:rsidP="0088127C">
            <w:pPr>
              <w:pStyle w:val="OtherTableBody"/>
            </w:pPr>
            <w:r>
              <w:t>..</w:t>
            </w:r>
          </w:p>
        </w:tc>
        <w:tc>
          <w:tcPr>
            <w:tcW w:w="600" w:type="dxa"/>
          </w:tcPr>
          <w:p w14:paraId="05FB57AE" w14:textId="77777777" w:rsidR="00B50050" w:rsidRDefault="00B50050" w:rsidP="0088127C">
            <w:pPr>
              <w:pStyle w:val="OtherTableBody"/>
            </w:pPr>
          </w:p>
        </w:tc>
        <w:tc>
          <w:tcPr>
            <w:tcW w:w="600" w:type="dxa"/>
          </w:tcPr>
          <w:p w14:paraId="165F71E0" w14:textId="77777777" w:rsidR="00B50050" w:rsidRDefault="00B50050" w:rsidP="0088127C">
            <w:pPr>
              <w:pStyle w:val="OtherTableBody"/>
            </w:pPr>
            <w:r>
              <w:t>CX</w:t>
            </w:r>
          </w:p>
        </w:tc>
        <w:tc>
          <w:tcPr>
            <w:tcW w:w="700" w:type="dxa"/>
          </w:tcPr>
          <w:p w14:paraId="66A052AC" w14:textId="77777777" w:rsidR="00B50050" w:rsidRDefault="00B50050" w:rsidP="0088127C">
            <w:pPr>
              <w:pStyle w:val="OtherTableBody"/>
            </w:pPr>
          </w:p>
        </w:tc>
        <w:tc>
          <w:tcPr>
            <w:tcW w:w="600" w:type="dxa"/>
          </w:tcPr>
          <w:p w14:paraId="2F908872" w14:textId="77777777" w:rsidR="00B50050" w:rsidRDefault="00B50050" w:rsidP="0088127C">
            <w:pPr>
              <w:pStyle w:val="OtherTableBody"/>
            </w:pPr>
            <w:r>
              <w:t>0061</w:t>
            </w:r>
          </w:p>
        </w:tc>
        <w:tc>
          <w:tcPr>
            <w:tcW w:w="900" w:type="dxa"/>
          </w:tcPr>
          <w:p w14:paraId="56CF4FD6" w14:textId="77777777" w:rsidR="00B50050" w:rsidRDefault="00B50050" w:rsidP="0088127C">
            <w:pPr>
              <w:pStyle w:val="OtherTableBody"/>
            </w:pPr>
            <w:r>
              <w:t>3.4.10.5</w:t>
            </w:r>
          </w:p>
        </w:tc>
      </w:tr>
      <w:tr w:rsidR="00B50050" w14:paraId="56A9CA97" w14:textId="77777777" w:rsidTr="00195548">
        <w:tc>
          <w:tcPr>
            <w:tcW w:w="3500" w:type="dxa"/>
          </w:tcPr>
          <w:p w14:paraId="4B4F18BC" w14:textId="77777777" w:rsidR="00B50050" w:rsidRDefault="00B50050" w:rsidP="0088127C">
            <w:pPr>
              <w:pStyle w:val="OtherTableBody"/>
            </w:pPr>
            <w:r>
              <w:t>Priority</w:t>
            </w:r>
          </w:p>
        </w:tc>
        <w:tc>
          <w:tcPr>
            <w:tcW w:w="700" w:type="dxa"/>
          </w:tcPr>
          <w:p w14:paraId="3474B3CC" w14:textId="77777777" w:rsidR="00B50050" w:rsidRDefault="00B50050" w:rsidP="0088127C">
            <w:pPr>
              <w:pStyle w:val="OtherTableBody"/>
            </w:pPr>
            <w:r>
              <w:t>00239</w:t>
            </w:r>
          </w:p>
        </w:tc>
        <w:tc>
          <w:tcPr>
            <w:tcW w:w="600" w:type="dxa"/>
          </w:tcPr>
          <w:p w14:paraId="7C22683B" w14:textId="77777777" w:rsidR="00B50050" w:rsidRDefault="00B50050" w:rsidP="0088127C">
            <w:pPr>
              <w:pStyle w:val="OtherTableBody"/>
            </w:pPr>
            <w:r>
              <w:t>OBR</w:t>
            </w:r>
          </w:p>
        </w:tc>
        <w:tc>
          <w:tcPr>
            <w:tcW w:w="600" w:type="dxa"/>
          </w:tcPr>
          <w:p w14:paraId="4F059871" w14:textId="77777777" w:rsidR="00B50050" w:rsidRDefault="00B50050" w:rsidP="0088127C">
            <w:pPr>
              <w:pStyle w:val="OtherTableBody"/>
            </w:pPr>
            <w:r>
              <w:t>5</w:t>
            </w:r>
          </w:p>
        </w:tc>
        <w:tc>
          <w:tcPr>
            <w:tcW w:w="600" w:type="dxa"/>
          </w:tcPr>
          <w:p w14:paraId="24B60E61" w14:textId="77777777" w:rsidR="00B50050" w:rsidRDefault="00B50050" w:rsidP="0088127C">
            <w:pPr>
              <w:pStyle w:val="OtherTableBody"/>
            </w:pPr>
            <w:r>
              <w:t>..</w:t>
            </w:r>
          </w:p>
        </w:tc>
        <w:tc>
          <w:tcPr>
            <w:tcW w:w="600" w:type="dxa"/>
          </w:tcPr>
          <w:p w14:paraId="77526538" w14:textId="77777777" w:rsidR="00B50050" w:rsidRDefault="00B50050" w:rsidP="0088127C">
            <w:pPr>
              <w:pStyle w:val="OtherTableBody"/>
            </w:pPr>
          </w:p>
        </w:tc>
        <w:tc>
          <w:tcPr>
            <w:tcW w:w="600" w:type="dxa"/>
          </w:tcPr>
          <w:p w14:paraId="2F020836" w14:textId="77777777" w:rsidR="00B50050" w:rsidRDefault="00B50050" w:rsidP="0088127C">
            <w:pPr>
              <w:pStyle w:val="OtherTableBody"/>
            </w:pPr>
            <w:r>
              <w:t>-</w:t>
            </w:r>
          </w:p>
        </w:tc>
        <w:tc>
          <w:tcPr>
            <w:tcW w:w="700" w:type="dxa"/>
          </w:tcPr>
          <w:p w14:paraId="7C01C49F" w14:textId="77777777" w:rsidR="00B50050" w:rsidRDefault="00B50050" w:rsidP="0088127C">
            <w:pPr>
              <w:pStyle w:val="OtherTableBody"/>
            </w:pPr>
          </w:p>
        </w:tc>
        <w:tc>
          <w:tcPr>
            <w:tcW w:w="600" w:type="dxa"/>
          </w:tcPr>
          <w:p w14:paraId="6AE11320" w14:textId="77777777" w:rsidR="00B50050" w:rsidRDefault="00B50050" w:rsidP="0088127C">
            <w:pPr>
              <w:pStyle w:val="OtherTableBody"/>
            </w:pPr>
          </w:p>
        </w:tc>
        <w:tc>
          <w:tcPr>
            <w:tcW w:w="900" w:type="dxa"/>
          </w:tcPr>
          <w:p w14:paraId="57A7AD22" w14:textId="77777777" w:rsidR="00B50050" w:rsidRDefault="00B50050" w:rsidP="0088127C">
            <w:pPr>
              <w:pStyle w:val="OtherTableBody"/>
            </w:pPr>
            <w:r>
              <w:t>4.5.3.5</w:t>
            </w:r>
          </w:p>
        </w:tc>
      </w:tr>
      <w:tr w:rsidR="00B50050" w14:paraId="58D2BAC9" w14:textId="77777777" w:rsidTr="00195548">
        <w:tc>
          <w:tcPr>
            <w:tcW w:w="3500" w:type="dxa"/>
          </w:tcPr>
          <w:p w14:paraId="4ACDE982" w14:textId="77777777" w:rsidR="00B50050" w:rsidRDefault="00B50050" w:rsidP="0088127C">
            <w:pPr>
              <w:pStyle w:val="OtherTableBody"/>
            </w:pPr>
            <w:r>
              <w:t>Priority</w:t>
            </w:r>
          </w:p>
        </w:tc>
        <w:tc>
          <w:tcPr>
            <w:tcW w:w="700" w:type="dxa"/>
          </w:tcPr>
          <w:p w14:paraId="5883F438" w14:textId="77777777" w:rsidR="00B50050" w:rsidRDefault="00B50050" w:rsidP="0088127C">
            <w:pPr>
              <w:pStyle w:val="OtherTableBody"/>
            </w:pPr>
            <w:r>
              <w:t>01635</w:t>
            </w:r>
          </w:p>
        </w:tc>
        <w:tc>
          <w:tcPr>
            <w:tcW w:w="600" w:type="dxa"/>
          </w:tcPr>
          <w:p w14:paraId="593CF9EF" w14:textId="77777777" w:rsidR="00B50050" w:rsidRDefault="00B50050" w:rsidP="0088127C">
            <w:pPr>
              <w:pStyle w:val="OtherTableBody"/>
            </w:pPr>
            <w:r>
              <w:t>TQ1</w:t>
            </w:r>
          </w:p>
        </w:tc>
        <w:tc>
          <w:tcPr>
            <w:tcW w:w="600" w:type="dxa"/>
          </w:tcPr>
          <w:p w14:paraId="134D2DC1" w14:textId="77777777" w:rsidR="00B50050" w:rsidRDefault="00B50050" w:rsidP="0088127C">
            <w:pPr>
              <w:pStyle w:val="OtherTableBody"/>
            </w:pPr>
            <w:r>
              <w:t>9</w:t>
            </w:r>
          </w:p>
        </w:tc>
        <w:tc>
          <w:tcPr>
            <w:tcW w:w="600" w:type="dxa"/>
          </w:tcPr>
          <w:p w14:paraId="12E0F61F" w14:textId="77777777" w:rsidR="00B50050" w:rsidRDefault="00B50050" w:rsidP="0088127C">
            <w:pPr>
              <w:pStyle w:val="OtherTableBody"/>
            </w:pPr>
            <w:r>
              <w:t>..</w:t>
            </w:r>
          </w:p>
        </w:tc>
        <w:tc>
          <w:tcPr>
            <w:tcW w:w="600" w:type="dxa"/>
          </w:tcPr>
          <w:p w14:paraId="5B4EAECB" w14:textId="77777777" w:rsidR="00B50050" w:rsidRDefault="00B50050" w:rsidP="0088127C">
            <w:pPr>
              <w:pStyle w:val="OtherTableBody"/>
            </w:pPr>
          </w:p>
        </w:tc>
        <w:tc>
          <w:tcPr>
            <w:tcW w:w="600" w:type="dxa"/>
          </w:tcPr>
          <w:p w14:paraId="7494900A" w14:textId="77777777" w:rsidR="00B50050" w:rsidRDefault="00B50050" w:rsidP="0088127C">
            <w:pPr>
              <w:pStyle w:val="OtherTableBody"/>
            </w:pPr>
            <w:r>
              <w:t>CWE</w:t>
            </w:r>
          </w:p>
        </w:tc>
        <w:tc>
          <w:tcPr>
            <w:tcW w:w="700" w:type="dxa"/>
          </w:tcPr>
          <w:p w14:paraId="0266B7DD" w14:textId="77777777" w:rsidR="00B50050" w:rsidRDefault="00B50050" w:rsidP="0088127C">
            <w:pPr>
              <w:pStyle w:val="OtherTableBody"/>
            </w:pPr>
            <w:r>
              <w:t>Y</w:t>
            </w:r>
          </w:p>
        </w:tc>
        <w:tc>
          <w:tcPr>
            <w:tcW w:w="600" w:type="dxa"/>
          </w:tcPr>
          <w:p w14:paraId="39A83FE0" w14:textId="77777777" w:rsidR="00B50050" w:rsidRDefault="00B50050" w:rsidP="0088127C">
            <w:pPr>
              <w:pStyle w:val="OtherTableBody"/>
            </w:pPr>
            <w:r>
              <w:t>0485</w:t>
            </w:r>
          </w:p>
        </w:tc>
        <w:tc>
          <w:tcPr>
            <w:tcW w:w="900" w:type="dxa"/>
          </w:tcPr>
          <w:p w14:paraId="06A73CC3" w14:textId="77777777" w:rsidR="00B50050" w:rsidRDefault="00B50050" w:rsidP="0088127C">
            <w:pPr>
              <w:pStyle w:val="OtherTableBody"/>
            </w:pPr>
            <w:r>
              <w:t>4.5.4.9</w:t>
            </w:r>
          </w:p>
        </w:tc>
      </w:tr>
      <w:tr w:rsidR="00B50050" w14:paraId="6E503C57" w14:textId="77777777" w:rsidTr="00195548">
        <w:tc>
          <w:tcPr>
            <w:tcW w:w="3500" w:type="dxa"/>
          </w:tcPr>
          <w:p w14:paraId="2754A8D5" w14:textId="77777777" w:rsidR="00B50050" w:rsidRDefault="00B50050" w:rsidP="0088127C">
            <w:pPr>
              <w:pStyle w:val="OtherTableBody"/>
            </w:pPr>
            <w:r>
              <w:t>Priority  Sequence No (rel preference for consideration)</w:t>
            </w:r>
          </w:p>
        </w:tc>
        <w:tc>
          <w:tcPr>
            <w:tcW w:w="700" w:type="dxa"/>
          </w:tcPr>
          <w:p w14:paraId="75DDB7DC" w14:textId="77777777" w:rsidR="00B50050" w:rsidRDefault="00B50050" w:rsidP="0088127C">
            <w:pPr>
              <w:pStyle w:val="OtherTableBody"/>
            </w:pPr>
            <w:r>
              <w:t>02254</w:t>
            </w:r>
          </w:p>
        </w:tc>
        <w:tc>
          <w:tcPr>
            <w:tcW w:w="600" w:type="dxa"/>
          </w:tcPr>
          <w:p w14:paraId="55E373DF" w14:textId="77777777" w:rsidR="00B50050" w:rsidRDefault="00B50050" w:rsidP="0088127C">
            <w:pPr>
              <w:pStyle w:val="OtherTableBody"/>
            </w:pPr>
            <w:r>
              <w:t>REL</w:t>
            </w:r>
          </w:p>
        </w:tc>
        <w:tc>
          <w:tcPr>
            <w:tcW w:w="600" w:type="dxa"/>
          </w:tcPr>
          <w:p w14:paraId="11E12315" w14:textId="77777777" w:rsidR="00B50050" w:rsidRDefault="00B50050" w:rsidP="0088127C">
            <w:pPr>
              <w:pStyle w:val="OtherTableBody"/>
            </w:pPr>
            <w:r>
              <w:t>15</w:t>
            </w:r>
          </w:p>
        </w:tc>
        <w:tc>
          <w:tcPr>
            <w:tcW w:w="600" w:type="dxa"/>
          </w:tcPr>
          <w:p w14:paraId="050B93C8" w14:textId="77777777" w:rsidR="00B50050" w:rsidRDefault="00B50050" w:rsidP="0088127C">
            <w:pPr>
              <w:pStyle w:val="OtherTableBody"/>
            </w:pPr>
            <w:r>
              <w:t>..</w:t>
            </w:r>
          </w:p>
        </w:tc>
        <w:tc>
          <w:tcPr>
            <w:tcW w:w="600" w:type="dxa"/>
          </w:tcPr>
          <w:p w14:paraId="28310725" w14:textId="77777777" w:rsidR="00B50050" w:rsidRDefault="00B50050" w:rsidP="0088127C">
            <w:pPr>
              <w:pStyle w:val="OtherTableBody"/>
            </w:pPr>
            <w:r>
              <w:t>5=</w:t>
            </w:r>
          </w:p>
        </w:tc>
        <w:tc>
          <w:tcPr>
            <w:tcW w:w="600" w:type="dxa"/>
          </w:tcPr>
          <w:p w14:paraId="7BEBE5B6" w14:textId="77777777" w:rsidR="00B50050" w:rsidRDefault="00B50050" w:rsidP="0088127C">
            <w:pPr>
              <w:pStyle w:val="OtherTableBody"/>
            </w:pPr>
            <w:r>
              <w:t>NM</w:t>
            </w:r>
          </w:p>
        </w:tc>
        <w:tc>
          <w:tcPr>
            <w:tcW w:w="700" w:type="dxa"/>
          </w:tcPr>
          <w:p w14:paraId="23D87E11" w14:textId="77777777" w:rsidR="00B50050" w:rsidRDefault="00B50050" w:rsidP="0088127C">
            <w:pPr>
              <w:pStyle w:val="OtherTableBody"/>
            </w:pPr>
          </w:p>
        </w:tc>
        <w:tc>
          <w:tcPr>
            <w:tcW w:w="600" w:type="dxa"/>
          </w:tcPr>
          <w:p w14:paraId="43690AE6" w14:textId="77777777" w:rsidR="00B50050" w:rsidRDefault="00B50050" w:rsidP="0088127C">
            <w:pPr>
              <w:pStyle w:val="OtherTableBody"/>
            </w:pPr>
          </w:p>
        </w:tc>
        <w:tc>
          <w:tcPr>
            <w:tcW w:w="900" w:type="dxa"/>
          </w:tcPr>
          <w:p w14:paraId="2FD3E04A" w14:textId="77777777" w:rsidR="00B50050" w:rsidRDefault="00B50050" w:rsidP="0088127C">
            <w:pPr>
              <w:pStyle w:val="OtherTableBody"/>
            </w:pPr>
            <w:r>
              <w:t>12.4.5.15</w:t>
            </w:r>
          </w:p>
        </w:tc>
      </w:tr>
      <w:tr w:rsidR="00B50050" w14:paraId="2C996FD4" w14:textId="77777777" w:rsidTr="00195548">
        <w:tc>
          <w:tcPr>
            <w:tcW w:w="3500" w:type="dxa"/>
          </w:tcPr>
          <w:p w14:paraId="1727BE0F" w14:textId="77777777" w:rsidR="00B50050" w:rsidRDefault="00B50050" w:rsidP="0088127C">
            <w:pPr>
              <w:pStyle w:val="OtherTableBody"/>
            </w:pPr>
            <w:r>
              <w:t>Priority No</w:t>
            </w:r>
          </w:p>
        </w:tc>
        <w:tc>
          <w:tcPr>
            <w:tcW w:w="700" w:type="dxa"/>
          </w:tcPr>
          <w:p w14:paraId="6AB30104" w14:textId="77777777" w:rsidR="00B50050" w:rsidRDefault="00B50050" w:rsidP="0088127C">
            <w:pPr>
              <w:pStyle w:val="OtherTableBody"/>
            </w:pPr>
            <w:r>
              <w:t>02253</w:t>
            </w:r>
          </w:p>
        </w:tc>
        <w:tc>
          <w:tcPr>
            <w:tcW w:w="600" w:type="dxa"/>
          </w:tcPr>
          <w:p w14:paraId="703ADFCD" w14:textId="77777777" w:rsidR="00B50050" w:rsidRDefault="00B50050" w:rsidP="0088127C">
            <w:pPr>
              <w:pStyle w:val="OtherTableBody"/>
            </w:pPr>
            <w:r>
              <w:t>REL</w:t>
            </w:r>
          </w:p>
        </w:tc>
        <w:tc>
          <w:tcPr>
            <w:tcW w:w="600" w:type="dxa"/>
          </w:tcPr>
          <w:p w14:paraId="1DA8A426" w14:textId="77777777" w:rsidR="00B50050" w:rsidRDefault="00B50050" w:rsidP="0088127C">
            <w:pPr>
              <w:pStyle w:val="OtherTableBody"/>
            </w:pPr>
            <w:r>
              <w:t>14</w:t>
            </w:r>
          </w:p>
        </w:tc>
        <w:tc>
          <w:tcPr>
            <w:tcW w:w="600" w:type="dxa"/>
          </w:tcPr>
          <w:p w14:paraId="69AE1633" w14:textId="77777777" w:rsidR="00B50050" w:rsidRDefault="00B50050" w:rsidP="0088127C">
            <w:pPr>
              <w:pStyle w:val="OtherTableBody"/>
            </w:pPr>
            <w:r>
              <w:t>..</w:t>
            </w:r>
          </w:p>
        </w:tc>
        <w:tc>
          <w:tcPr>
            <w:tcW w:w="600" w:type="dxa"/>
          </w:tcPr>
          <w:p w14:paraId="56969EE8" w14:textId="77777777" w:rsidR="00B50050" w:rsidRDefault="00B50050" w:rsidP="0088127C">
            <w:pPr>
              <w:pStyle w:val="OtherTableBody"/>
            </w:pPr>
            <w:r>
              <w:t>5=</w:t>
            </w:r>
          </w:p>
        </w:tc>
        <w:tc>
          <w:tcPr>
            <w:tcW w:w="600" w:type="dxa"/>
          </w:tcPr>
          <w:p w14:paraId="6B5B1833" w14:textId="77777777" w:rsidR="00B50050" w:rsidRDefault="00B50050" w:rsidP="0088127C">
            <w:pPr>
              <w:pStyle w:val="OtherTableBody"/>
            </w:pPr>
            <w:r>
              <w:t>NM</w:t>
            </w:r>
          </w:p>
        </w:tc>
        <w:tc>
          <w:tcPr>
            <w:tcW w:w="700" w:type="dxa"/>
          </w:tcPr>
          <w:p w14:paraId="20BC4847" w14:textId="77777777" w:rsidR="00B50050" w:rsidRDefault="00B50050" w:rsidP="0088127C">
            <w:pPr>
              <w:pStyle w:val="OtherTableBody"/>
            </w:pPr>
          </w:p>
        </w:tc>
        <w:tc>
          <w:tcPr>
            <w:tcW w:w="600" w:type="dxa"/>
          </w:tcPr>
          <w:p w14:paraId="722D870F" w14:textId="77777777" w:rsidR="00B50050" w:rsidRDefault="00B50050" w:rsidP="0088127C">
            <w:pPr>
              <w:pStyle w:val="OtherTableBody"/>
            </w:pPr>
          </w:p>
        </w:tc>
        <w:tc>
          <w:tcPr>
            <w:tcW w:w="900" w:type="dxa"/>
          </w:tcPr>
          <w:p w14:paraId="57A33E4A" w14:textId="77777777" w:rsidR="00B50050" w:rsidRDefault="00B50050" w:rsidP="0088127C">
            <w:pPr>
              <w:pStyle w:val="OtherTableBody"/>
            </w:pPr>
            <w:r>
              <w:t>12.4.5.14</w:t>
            </w:r>
          </w:p>
        </w:tc>
      </w:tr>
      <w:tr w:rsidR="00B50050" w14:paraId="55EF3D08" w14:textId="77777777" w:rsidTr="00195548">
        <w:tc>
          <w:tcPr>
            <w:tcW w:w="3500" w:type="dxa"/>
          </w:tcPr>
          <w:p w14:paraId="1563F4C8" w14:textId="77777777" w:rsidR="00B50050" w:rsidRDefault="00B50050" w:rsidP="0088127C">
            <w:pPr>
              <w:pStyle w:val="OtherTableBody"/>
            </w:pPr>
            <w:r>
              <w:t>Priority-ARQ</w:t>
            </w:r>
          </w:p>
        </w:tc>
        <w:tc>
          <w:tcPr>
            <w:tcW w:w="700" w:type="dxa"/>
          </w:tcPr>
          <w:p w14:paraId="36B24B30" w14:textId="77777777" w:rsidR="00B50050" w:rsidRDefault="00B50050" w:rsidP="0088127C">
            <w:pPr>
              <w:pStyle w:val="OtherTableBody"/>
            </w:pPr>
            <w:r>
              <w:t>00871</w:t>
            </w:r>
          </w:p>
        </w:tc>
        <w:tc>
          <w:tcPr>
            <w:tcW w:w="600" w:type="dxa"/>
          </w:tcPr>
          <w:p w14:paraId="70FB428E" w14:textId="77777777" w:rsidR="00B50050" w:rsidRDefault="00B50050" w:rsidP="0088127C">
            <w:pPr>
              <w:pStyle w:val="OtherTableBody"/>
            </w:pPr>
            <w:r>
              <w:t>ARQ</w:t>
            </w:r>
          </w:p>
        </w:tc>
        <w:tc>
          <w:tcPr>
            <w:tcW w:w="600" w:type="dxa"/>
          </w:tcPr>
          <w:p w14:paraId="723544C8" w14:textId="77777777" w:rsidR="00B50050" w:rsidRDefault="00B50050" w:rsidP="0088127C">
            <w:pPr>
              <w:pStyle w:val="OtherTableBody"/>
            </w:pPr>
            <w:r>
              <w:t>12</w:t>
            </w:r>
          </w:p>
        </w:tc>
        <w:tc>
          <w:tcPr>
            <w:tcW w:w="600" w:type="dxa"/>
          </w:tcPr>
          <w:p w14:paraId="009CAEF6" w14:textId="77777777" w:rsidR="00B50050" w:rsidRDefault="00B50050" w:rsidP="0088127C">
            <w:pPr>
              <w:pStyle w:val="OtherTableBody"/>
            </w:pPr>
            <w:r>
              <w:t>..</w:t>
            </w:r>
          </w:p>
        </w:tc>
        <w:tc>
          <w:tcPr>
            <w:tcW w:w="600" w:type="dxa"/>
          </w:tcPr>
          <w:p w14:paraId="15F0C20D" w14:textId="77777777" w:rsidR="00B50050" w:rsidRDefault="00B50050" w:rsidP="0088127C">
            <w:pPr>
              <w:pStyle w:val="OtherTableBody"/>
            </w:pPr>
            <w:r>
              <w:t>5=</w:t>
            </w:r>
          </w:p>
        </w:tc>
        <w:tc>
          <w:tcPr>
            <w:tcW w:w="600" w:type="dxa"/>
          </w:tcPr>
          <w:p w14:paraId="5051266B" w14:textId="77777777" w:rsidR="00B50050" w:rsidRDefault="00B50050" w:rsidP="0088127C">
            <w:pPr>
              <w:pStyle w:val="OtherTableBody"/>
            </w:pPr>
            <w:r>
              <w:t>ST</w:t>
            </w:r>
          </w:p>
        </w:tc>
        <w:tc>
          <w:tcPr>
            <w:tcW w:w="700" w:type="dxa"/>
          </w:tcPr>
          <w:p w14:paraId="543BB6F7" w14:textId="77777777" w:rsidR="00B50050" w:rsidRDefault="00B50050" w:rsidP="0088127C">
            <w:pPr>
              <w:pStyle w:val="OtherTableBody"/>
            </w:pPr>
          </w:p>
        </w:tc>
        <w:tc>
          <w:tcPr>
            <w:tcW w:w="600" w:type="dxa"/>
          </w:tcPr>
          <w:p w14:paraId="11E70D08" w14:textId="77777777" w:rsidR="00B50050" w:rsidRDefault="00B50050" w:rsidP="0088127C">
            <w:pPr>
              <w:pStyle w:val="OtherTableBody"/>
            </w:pPr>
          </w:p>
        </w:tc>
        <w:tc>
          <w:tcPr>
            <w:tcW w:w="900" w:type="dxa"/>
          </w:tcPr>
          <w:p w14:paraId="67EBA393" w14:textId="77777777" w:rsidR="00B50050" w:rsidRDefault="00B50050" w:rsidP="0088127C">
            <w:pPr>
              <w:pStyle w:val="OtherTableBody"/>
            </w:pPr>
            <w:r>
              <w:t>10.6.1.12</w:t>
            </w:r>
          </w:p>
        </w:tc>
      </w:tr>
      <w:tr w:rsidR="00B50050" w14:paraId="6463C517" w14:textId="77777777" w:rsidTr="00195548">
        <w:tc>
          <w:tcPr>
            <w:tcW w:w="3500" w:type="dxa"/>
          </w:tcPr>
          <w:p w14:paraId="560534B2" w14:textId="77777777" w:rsidR="00B50050" w:rsidRDefault="00B50050" w:rsidP="0088127C">
            <w:pPr>
              <w:pStyle w:val="OtherTableBody"/>
            </w:pPr>
            <w:r>
              <w:t>Privileges</w:t>
            </w:r>
          </w:p>
        </w:tc>
        <w:tc>
          <w:tcPr>
            <w:tcW w:w="700" w:type="dxa"/>
          </w:tcPr>
          <w:p w14:paraId="20C373DF" w14:textId="77777777" w:rsidR="00B50050" w:rsidRDefault="00B50050" w:rsidP="0088127C">
            <w:pPr>
              <w:pStyle w:val="OtherTableBody"/>
            </w:pPr>
            <w:r>
              <w:t>00691</w:t>
            </w:r>
          </w:p>
        </w:tc>
        <w:tc>
          <w:tcPr>
            <w:tcW w:w="600" w:type="dxa"/>
          </w:tcPr>
          <w:p w14:paraId="0540F860" w14:textId="77777777" w:rsidR="00B50050" w:rsidRDefault="00B50050" w:rsidP="0088127C">
            <w:pPr>
              <w:pStyle w:val="OtherTableBody"/>
            </w:pPr>
            <w:r>
              <w:t>PRA</w:t>
            </w:r>
          </w:p>
        </w:tc>
        <w:tc>
          <w:tcPr>
            <w:tcW w:w="600" w:type="dxa"/>
          </w:tcPr>
          <w:p w14:paraId="28851D7E" w14:textId="77777777" w:rsidR="00B50050" w:rsidRDefault="00B50050" w:rsidP="0088127C">
            <w:pPr>
              <w:pStyle w:val="OtherTableBody"/>
            </w:pPr>
            <w:r>
              <w:t>7</w:t>
            </w:r>
          </w:p>
        </w:tc>
        <w:tc>
          <w:tcPr>
            <w:tcW w:w="600" w:type="dxa"/>
          </w:tcPr>
          <w:p w14:paraId="15C94178" w14:textId="77777777" w:rsidR="00B50050" w:rsidRDefault="00B50050" w:rsidP="0088127C">
            <w:pPr>
              <w:pStyle w:val="OtherTableBody"/>
            </w:pPr>
            <w:r>
              <w:t>..</w:t>
            </w:r>
          </w:p>
        </w:tc>
        <w:tc>
          <w:tcPr>
            <w:tcW w:w="600" w:type="dxa"/>
          </w:tcPr>
          <w:p w14:paraId="64E15223" w14:textId="77777777" w:rsidR="00B50050" w:rsidRDefault="00B50050" w:rsidP="0088127C">
            <w:pPr>
              <w:pStyle w:val="OtherTableBody"/>
            </w:pPr>
          </w:p>
        </w:tc>
        <w:tc>
          <w:tcPr>
            <w:tcW w:w="600" w:type="dxa"/>
          </w:tcPr>
          <w:p w14:paraId="3318F5BD" w14:textId="77777777" w:rsidR="00B50050" w:rsidRDefault="00B50050" w:rsidP="0088127C">
            <w:pPr>
              <w:pStyle w:val="OtherTableBody"/>
            </w:pPr>
            <w:r>
              <w:t>PIP</w:t>
            </w:r>
          </w:p>
        </w:tc>
        <w:tc>
          <w:tcPr>
            <w:tcW w:w="700" w:type="dxa"/>
          </w:tcPr>
          <w:p w14:paraId="5F981226" w14:textId="77777777" w:rsidR="00B50050" w:rsidRDefault="00B50050" w:rsidP="0088127C">
            <w:pPr>
              <w:pStyle w:val="OtherTableBody"/>
            </w:pPr>
            <w:r>
              <w:t>Y</w:t>
            </w:r>
          </w:p>
        </w:tc>
        <w:tc>
          <w:tcPr>
            <w:tcW w:w="600" w:type="dxa"/>
          </w:tcPr>
          <w:p w14:paraId="67FD2860" w14:textId="77777777" w:rsidR="00B50050" w:rsidRDefault="00B50050" w:rsidP="0088127C">
            <w:pPr>
              <w:pStyle w:val="OtherTableBody"/>
            </w:pPr>
          </w:p>
        </w:tc>
        <w:tc>
          <w:tcPr>
            <w:tcW w:w="900" w:type="dxa"/>
          </w:tcPr>
          <w:p w14:paraId="7602CC47" w14:textId="77777777" w:rsidR="00B50050" w:rsidRDefault="00B50050" w:rsidP="0088127C">
            <w:pPr>
              <w:pStyle w:val="OtherTableBody"/>
            </w:pPr>
            <w:r>
              <w:t>15.4.6.7</w:t>
            </w:r>
          </w:p>
        </w:tc>
      </w:tr>
      <w:tr w:rsidR="00B50050" w14:paraId="1BCDD2FE" w14:textId="77777777" w:rsidTr="00195548">
        <w:tc>
          <w:tcPr>
            <w:tcW w:w="3500" w:type="dxa"/>
          </w:tcPr>
          <w:p w14:paraId="628CE296" w14:textId="77777777" w:rsidR="00B50050" w:rsidRDefault="00B50050" w:rsidP="0088127C">
            <w:pPr>
              <w:pStyle w:val="OtherTableBody"/>
            </w:pPr>
            <w:r>
              <w:t>Probability</w:t>
            </w:r>
          </w:p>
        </w:tc>
        <w:tc>
          <w:tcPr>
            <w:tcW w:w="700" w:type="dxa"/>
          </w:tcPr>
          <w:p w14:paraId="51DD8F86" w14:textId="77777777" w:rsidR="00B50050" w:rsidRDefault="00B50050" w:rsidP="0088127C">
            <w:pPr>
              <w:pStyle w:val="OtherTableBody"/>
            </w:pPr>
            <w:r>
              <w:t>00577</w:t>
            </w:r>
          </w:p>
        </w:tc>
        <w:tc>
          <w:tcPr>
            <w:tcW w:w="600" w:type="dxa"/>
          </w:tcPr>
          <w:p w14:paraId="3BD7EB43" w14:textId="77777777" w:rsidR="00B50050" w:rsidRDefault="00B50050" w:rsidP="0088127C">
            <w:pPr>
              <w:pStyle w:val="OtherTableBody"/>
            </w:pPr>
            <w:r>
              <w:t>OBX</w:t>
            </w:r>
          </w:p>
        </w:tc>
        <w:tc>
          <w:tcPr>
            <w:tcW w:w="600" w:type="dxa"/>
          </w:tcPr>
          <w:p w14:paraId="65692C2D" w14:textId="77777777" w:rsidR="00B50050" w:rsidRDefault="00B50050" w:rsidP="0088127C">
            <w:pPr>
              <w:pStyle w:val="OtherTableBody"/>
            </w:pPr>
            <w:r>
              <w:t>9</w:t>
            </w:r>
          </w:p>
        </w:tc>
        <w:tc>
          <w:tcPr>
            <w:tcW w:w="600" w:type="dxa"/>
          </w:tcPr>
          <w:p w14:paraId="0ED09517" w14:textId="77777777" w:rsidR="00B50050" w:rsidRDefault="00B50050" w:rsidP="0088127C">
            <w:pPr>
              <w:pStyle w:val="OtherTableBody"/>
            </w:pPr>
            <w:r>
              <w:t>..</w:t>
            </w:r>
          </w:p>
        </w:tc>
        <w:tc>
          <w:tcPr>
            <w:tcW w:w="600" w:type="dxa"/>
          </w:tcPr>
          <w:p w14:paraId="72F4458E" w14:textId="77777777" w:rsidR="00B50050" w:rsidRDefault="00B50050" w:rsidP="0088127C">
            <w:pPr>
              <w:pStyle w:val="OtherTableBody"/>
            </w:pPr>
            <w:r>
              <w:t>5#</w:t>
            </w:r>
          </w:p>
        </w:tc>
        <w:tc>
          <w:tcPr>
            <w:tcW w:w="600" w:type="dxa"/>
          </w:tcPr>
          <w:p w14:paraId="201D4D40" w14:textId="77777777" w:rsidR="00B50050" w:rsidRDefault="00B50050" w:rsidP="0088127C">
            <w:pPr>
              <w:pStyle w:val="OtherTableBody"/>
            </w:pPr>
            <w:r>
              <w:t>NM</w:t>
            </w:r>
          </w:p>
        </w:tc>
        <w:tc>
          <w:tcPr>
            <w:tcW w:w="700" w:type="dxa"/>
          </w:tcPr>
          <w:p w14:paraId="1F29630C" w14:textId="77777777" w:rsidR="00B50050" w:rsidRDefault="00B50050" w:rsidP="0088127C">
            <w:pPr>
              <w:pStyle w:val="OtherTableBody"/>
            </w:pPr>
          </w:p>
        </w:tc>
        <w:tc>
          <w:tcPr>
            <w:tcW w:w="600" w:type="dxa"/>
          </w:tcPr>
          <w:p w14:paraId="11C99230" w14:textId="77777777" w:rsidR="00B50050" w:rsidRDefault="00B50050" w:rsidP="0088127C">
            <w:pPr>
              <w:pStyle w:val="OtherTableBody"/>
            </w:pPr>
          </w:p>
        </w:tc>
        <w:tc>
          <w:tcPr>
            <w:tcW w:w="900" w:type="dxa"/>
          </w:tcPr>
          <w:p w14:paraId="7CF9F235" w14:textId="77777777" w:rsidR="00B50050" w:rsidRDefault="00B50050" w:rsidP="0088127C">
            <w:pPr>
              <w:pStyle w:val="OtherTableBody"/>
            </w:pPr>
            <w:r>
              <w:t>7.4.2.9</w:t>
            </w:r>
          </w:p>
        </w:tc>
      </w:tr>
      <w:tr w:rsidR="00B50050" w14:paraId="39E8C45F" w14:textId="77777777" w:rsidTr="00195548">
        <w:tc>
          <w:tcPr>
            <w:tcW w:w="3500" w:type="dxa"/>
          </w:tcPr>
          <w:p w14:paraId="422417F1" w14:textId="77777777" w:rsidR="00B50050" w:rsidRDefault="00B50050" w:rsidP="0088127C">
            <w:pPr>
              <w:pStyle w:val="OtherTableBody"/>
            </w:pPr>
            <w:r>
              <w:t>Probability of Problem (0-1)</w:t>
            </w:r>
          </w:p>
        </w:tc>
        <w:tc>
          <w:tcPr>
            <w:tcW w:w="700" w:type="dxa"/>
          </w:tcPr>
          <w:p w14:paraId="7DB73ED5" w14:textId="77777777" w:rsidR="00B50050" w:rsidRDefault="00B50050" w:rsidP="0088127C">
            <w:pPr>
              <w:pStyle w:val="OtherTableBody"/>
            </w:pPr>
            <w:r>
              <w:t>00855</w:t>
            </w:r>
          </w:p>
        </w:tc>
        <w:tc>
          <w:tcPr>
            <w:tcW w:w="600" w:type="dxa"/>
          </w:tcPr>
          <w:p w14:paraId="79F259C0" w14:textId="77777777" w:rsidR="00B50050" w:rsidRDefault="00B50050" w:rsidP="0088127C">
            <w:pPr>
              <w:pStyle w:val="OtherTableBody"/>
            </w:pPr>
            <w:r>
              <w:t>PRB</w:t>
            </w:r>
          </w:p>
        </w:tc>
        <w:tc>
          <w:tcPr>
            <w:tcW w:w="600" w:type="dxa"/>
          </w:tcPr>
          <w:p w14:paraId="616A1C00" w14:textId="77777777" w:rsidR="00B50050" w:rsidRDefault="00B50050" w:rsidP="0088127C">
            <w:pPr>
              <w:pStyle w:val="OtherTableBody"/>
            </w:pPr>
            <w:r>
              <w:t>20</w:t>
            </w:r>
          </w:p>
        </w:tc>
        <w:tc>
          <w:tcPr>
            <w:tcW w:w="600" w:type="dxa"/>
          </w:tcPr>
          <w:p w14:paraId="3EC11294" w14:textId="77777777" w:rsidR="00B50050" w:rsidRDefault="00B50050" w:rsidP="0088127C">
            <w:pPr>
              <w:pStyle w:val="OtherTableBody"/>
            </w:pPr>
            <w:r>
              <w:t>..</w:t>
            </w:r>
          </w:p>
        </w:tc>
        <w:tc>
          <w:tcPr>
            <w:tcW w:w="600" w:type="dxa"/>
          </w:tcPr>
          <w:p w14:paraId="0FF284CC" w14:textId="77777777" w:rsidR="00B50050" w:rsidRDefault="00B50050" w:rsidP="0088127C">
            <w:pPr>
              <w:pStyle w:val="OtherTableBody"/>
            </w:pPr>
            <w:r>
              <w:t>4#</w:t>
            </w:r>
          </w:p>
        </w:tc>
        <w:tc>
          <w:tcPr>
            <w:tcW w:w="600" w:type="dxa"/>
          </w:tcPr>
          <w:p w14:paraId="65DD2F18" w14:textId="77777777" w:rsidR="00B50050" w:rsidRDefault="00B50050" w:rsidP="0088127C">
            <w:pPr>
              <w:pStyle w:val="OtherTableBody"/>
            </w:pPr>
            <w:r>
              <w:t>NM</w:t>
            </w:r>
          </w:p>
        </w:tc>
        <w:tc>
          <w:tcPr>
            <w:tcW w:w="700" w:type="dxa"/>
          </w:tcPr>
          <w:p w14:paraId="71649344" w14:textId="77777777" w:rsidR="00B50050" w:rsidRDefault="00B50050" w:rsidP="0088127C">
            <w:pPr>
              <w:pStyle w:val="OtherTableBody"/>
            </w:pPr>
          </w:p>
        </w:tc>
        <w:tc>
          <w:tcPr>
            <w:tcW w:w="600" w:type="dxa"/>
          </w:tcPr>
          <w:p w14:paraId="3A7298F5" w14:textId="77777777" w:rsidR="00B50050" w:rsidRDefault="00B50050" w:rsidP="0088127C">
            <w:pPr>
              <w:pStyle w:val="OtherTableBody"/>
            </w:pPr>
          </w:p>
        </w:tc>
        <w:tc>
          <w:tcPr>
            <w:tcW w:w="900" w:type="dxa"/>
          </w:tcPr>
          <w:p w14:paraId="5962AF37" w14:textId="77777777" w:rsidR="00B50050" w:rsidRDefault="00B50050" w:rsidP="0088127C">
            <w:pPr>
              <w:pStyle w:val="OtherTableBody"/>
            </w:pPr>
            <w:r>
              <w:t>12.4.2.20</w:t>
            </w:r>
          </w:p>
        </w:tc>
      </w:tr>
      <w:tr w:rsidR="00B50050" w14:paraId="3D456AC3" w14:textId="77777777" w:rsidTr="00195548">
        <w:tc>
          <w:tcPr>
            <w:tcW w:w="3500" w:type="dxa"/>
          </w:tcPr>
          <w:p w14:paraId="31C23FDD" w14:textId="77777777" w:rsidR="00B50050" w:rsidRDefault="00B50050" w:rsidP="0088127C">
            <w:pPr>
              <w:pStyle w:val="OtherTableBody"/>
            </w:pPr>
            <w:r>
              <w:t>Problem Classification</w:t>
            </w:r>
          </w:p>
        </w:tc>
        <w:tc>
          <w:tcPr>
            <w:tcW w:w="700" w:type="dxa"/>
          </w:tcPr>
          <w:p w14:paraId="0418C27A" w14:textId="77777777" w:rsidR="00B50050" w:rsidRDefault="00B50050" w:rsidP="0088127C">
            <w:pPr>
              <w:pStyle w:val="OtherTableBody"/>
            </w:pPr>
            <w:r>
              <w:t>00845</w:t>
            </w:r>
          </w:p>
        </w:tc>
        <w:tc>
          <w:tcPr>
            <w:tcW w:w="600" w:type="dxa"/>
          </w:tcPr>
          <w:p w14:paraId="44E976D8" w14:textId="77777777" w:rsidR="00B50050" w:rsidRDefault="00B50050" w:rsidP="0088127C">
            <w:pPr>
              <w:pStyle w:val="OtherTableBody"/>
            </w:pPr>
            <w:r>
              <w:t>PRB</w:t>
            </w:r>
          </w:p>
        </w:tc>
        <w:tc>
          <w:tcPr>
            <w:tcW w:w="600" w:type="dxa"/>
          </w:tcPr>
          <w:p w14:paraId="4B8122F8" w14:textId="77777777" w:rsidR="00B50050" w:rsidRDefault="00B50050" w:rsidP="0088127C">
            <w:pPr>
              <w:pStyle w:val="OtherTableBody"/>
            </w:pPr>
            <w:r>
              <w:t>10</w:t>
            </w:r>
          </w:p>
        </w:tc>
        <w:tc>
          <w:tcPr>
            <w:tcW w:w="600" w:type="dxa"/>
          </w:tcPr>
          <w:p w14:paraId="34277084" w14:textId="77777777" w:rsidR="00B50050" w:rsidRDefault="00B50050" w:rsidP="0088127C">
            <w:pPr>
              <w:pStyle w:val="OtherTableBody"/>
            </w:pPr>
            <w:r>
              <w:t>..</w:t>
            </w:r>
          </w:p>
        </w:tc>
        <w:tc>
          <w:tcPr>
            <w:tcW w:w="600" w:type="dxa"/>
          </w:tcPr>
          <w:p w14:paraId="68144B6C" w14:textId="77777777" w:rsidR="00B50050" w:rsidRDefault="00B50050" w:rsidP="0088127C">
            <w:pPr>
              <w:pStyle w:val="OtherTableBody"/>
            </w:pPr>
          </w:p>
        </w:tc>
        <w:tc>
          <w:tcPr>
            <w:tcW w:w="600" w:type="dxa"/>
          </w:tcPr>
          <w:p w14:paraId="6D9E5568" w14:textId="77777777" w:rsidR="00B50050" w:rsidRDefault="00B50050" w:rsidP="0088127C">
            <w:pPr>
              <w:pStyle w:val="OtherTableBody"/>
            </w:pPr>
            <w:r>
              <w:t>CWE</w:t>
            </w:r>
          </w:p>
        </w:tc>
        <w:tc>
          <w:tcPr>
            <w:tcW w:w="700" w:type="dxa"/>
          </w:tcPr>
          <w:p w14:paraId="6E3F7B8D" w14:textId="77777777" w:rsidR="00B50050" w:rsidRDefault="00B50050" w:rsidP="0088127C">
            <w:pPr>
              <w:pStyle w:val="OtherTableBody"/>
            </w:pPr>
          </w:p>
        </w:tc>
        <w:tc>
          <w:tcPr>
            <w:tcW w:w="600" w:type="dxa"/>
          </w:tcPr>
          <w:p w14:paraId="1473CB55" w14:textId="77777777" w:rsidR="00B50050" w:rsidRDefault="00B50050" w:rsidP="0088127C">
            <w:pPr>
              <w:pStyle w:val="OtherTableBody"/>
            </w:pPr>
          </w:p>
        </w:tc>
        <w:tc>
          <w:tcPr>
            <w:tcW w:w="900" w:type="dxa"/>
          </w:tcPr>
          <w:p w14:paraId="394C4024" w14:textId="77777777" w:rsidR="00B50050" w:rsidRDefault="00B50050" w:rsidP="0088127C">
            <w:pPr>
              <w:pStyle w:val="OtherTableBody"/>
            </w:pPr>
            <w:r>
              <w:t>12.4.2.10</w:t>
            </w:r>
          </w:p>
        </w:tc>
      </w:tr>
      <w:tr w:rsidR="00B50050" w14:paraId="401424C2" w14:textId="77777777" w:rsidTr="00195548">
        <w:tc>
          <w:tcPr>
            <w:tcW w:w="3500" w:type="dxa"/>
          </w:tcPr>
          <w:p w14:paraId="2B1D91D5" w14:textId="77777777" w:rsidR="00B50050" w:rsidRDefault="00B50050" w:rsidP="0088127C">
            <w:pPr>
              <w:pStyle w:val="OtherTableBody"/>
            </w:pPr>
            <w:r>
              <w:t>Problem Confirmation Status</w:t>
            </w:r>
          </w:p>
        </w:tc>
        <w:tc>
          <w:tcPr>
            <w:tcW w:w="700" w:type="dxa"/>
          </w:tcPr>
          <w:p w14:paraId="28706DCD" w14:textId="77777777" w:rsidR="00B50050" w:rsidRDefault="00B50050" w:rsidP="0088127C">
            <w:pPr>
              <w:pStyle w:val="OtherTableBody"/>
            </w:pPr>
            <w:r>
              <w:t>00848</w:t>
            </w:r>
          </w:p>
        </w:tc>
        <w:tc>
          <w:tcPr>
            <w:tcW w:w="600" w:type="dxa"/>
          </w:tcPr>
          <w:p w14:paraId="7C3107A4" w14:textId="77777777" w:rsidR="00B50050" w:rsidRDefault="00B50050" w:rsidP="0088127C">
            <w:pPr>
              <w:pStyle w:val="OtherTableBody"/>
            </w:pPr>
            <w:r>
              <w:t>PRB</w:t>
            </w:r>
          </w:p>
        </w:tc>
        <w:tc>
          <w:tcPr>
            <w:tcW w:w="600" w:type="dxa"/>
          </w:tcPr>
          <w:p w14:paraId="7FFF2B4A" w14:textId="77777777" w:rsidR="00B50050" w:rsidRDefault="00B50050" w:rsidP="0088127C">
            <w:pPr>
              <w:pStyle w:val="OtherTableBody"/>
            </w:pPr>
            <w:r>
              <w:t>13</w:t>
            </w:r>
          </w:p>
        </w:tc>
        <w:tc>
          <w:tcPr>
            <w:tcW w:w="600" w:type="dxa"/>
          </w:tcPr>
          <w:p w14:paraId="7B2CBAE1" w14:textId="77777777" w:rsidR="00B50050" w:rsidRDefault="00B50050" w:rsidP="0088127C">
            <w:pPr>
              <w:pStyle w:val="OtherTableBody"/>
            </w:pPr>
            <w:r>
              <w:t>..</w:t>
            </w:r>
          </w:p>
        </w:tc>
        <w:tc>
          <w:tcPr>
            <w:tcW w:w="600" w:type="dxa"/>
          </w:tcPr>
          <w:p w14:paraId="7E0A3375" w14:textId="77777777" w:rsidR="00B50050" w:rsidRDefault="00B50050" w:rsidP="0088127C">
            <w:pPr>
              <w:pStyle w:val="OtherTableBody"/>
            </w:pPr>
          </w:p>
        </w:tc>
        <w:tc>
          <w:tcPr>
            <w:tcW w:w="600" w:type="dxa"/>
          </w:tcPr>
          <w:p w14:paraId="68651B18" w14:textId="77777777" w:rsidR="00B50050" w:rsidRDefault="00B50050" w:rsidP="0088127C">
            <w:pPr>
              <w:pStyle w:val="OtherTableBody"/>
            </w:pPr>
            <w:r>
              <w:t>CWE</w:t>
            </w:r>
          </w:p>
        </w:tc>
        <w:tc>
          <w:tcPr>
            <w:tcW w:w="700" w:type="dxa"/>
          </w:tcPr>
          <w:p w14:paraId="09CD50D9" w14:textId="77777777" w:rsidR="00B50050" w:rsidRDefault="00B50050" w:rsidP="0088127C">
            <w:pPr>
              <w:pStyle w:val="OtherTableBody"/>
            </w:pPr>
          </w:p>
        </w:tc>
        <w:tc>
          <w:tcPr>
            <w:tcW w:w="600" w:type="dxa"/>
          </w:tcPr>
          <w:p w14:paraId="24A3423E" w14:textId="77777777" w:rsidR="00B50050" w:rsidRDefault="00B50050" w:rsidP="0088127C">
            <w:pPr>
              <w:pStyle w:val="OtherTableBody"/>
            </w:pPr>
          </w:p>
        </w:tc>
        <w:tc>
          <w:tcPr>
            <w:tcW w:w="900" w:type="dxa"/>
          </w:tcPr>
          <w:p w14:paraId="2630FAD9" w14:textId="77777777" w:rsidR="00B50050" w:rsidRDefault="00B50050" w:rsidP="0088127C">
            <w:pPr>
              <w:pStyle w:val="OtherTableBody"/>
            </w:pPr>
            <w:r>
              <w:t>12.4.2.13</w:t>
            </w:r>
          </w:p>
        </w:tc>
      </w:tr>
      <w:tr w:rsidR="00B50050" w14:paraId="7958E1AB" w14:textId="77777777" w:rsidTr="00195548">
        <w:tc>
          <w:tcPr>
            <w:tcW w:w="3500" w:type="dxa"/>
          </w:tcPr>
          <w:p w14:paraId="5FD2FCB8" w14:textId="77777777" w:rsidR="00B50050" w:rsidRDefault="00B50050" w:rsidP="0088127C">
            <w:pPr>
              <w:pStyle w:val="OtherTableBody"/>
            </w:pPr>
            <w:r>
              <w:t>Problem Date of Onset</w:t>
            </w:r>
          </w:p>
        </w:tc>
        <w:tc>
          <w:tcPr>
            <w:tcW w:w="700" w:type="dxa"/>
          </w:tcPr>
          <w:p w14:paraId="3C35FB4E" w14:textId="77777777" w:rsidR="00B50050" w:rsidRDefault="00B50050" w:rsidP="0088127C">
            <w:pPr>
              <w:pStyle w:val="OtherTableBody"/>
            </w:pPr>
            <w:r>
              <w:t>00851</w:t>
            </w:r>
          </w:p>
        </w:tc>
        <w:tc>
          <w:tcPr>
            <w:tcW w:w="600" w:type="dxa"/>
          </w:tcPr>
          <w:p w14:paraId="7DF6BEB7" w14:textId="77777777" w:rsidR="00B50050" w:rsidRDefault="00B50050" w:rsidP="0088127C">
            <w:pPr>
              <w:pStyle w:val="OtherTableBody"/>
            </w:pPr>
            <w:r>
              <w:t>PRB</w:t>
            </w:r>
          </w:p>
        </w:tc>
        <w:tc>
          <w:tcPr>
            <w:tcW w:w="600" w:type="dxa"/>
          </w:tcPr>
          <w:p w14:paraId="7DFF7B72" w14:textId="77777777" w:rsidR="00B50050" w:rsidRDefault="00B50050" w:rsidP="0088127C">
            <w:pPr>
              <w:pStyle w:val="OtherTableBody"/>
            </w:pPr>
            <w:r>
              <w:t>16</w:t>
            </w:r>
          </w:p>
        </w:tc>
        <w:tc>
          <w:tcPr>
            <w:tcW w:w="600" w:type="dxa"/>
          </w:tcPr>
          <w:p w14:paraId="4D2FC61D" w14:textId="77777777" w:rsidR="00B50050" w:rsidRDefault="00B50050" w:rsidP="0088127C">
            <w:pPr>
              <w:pStyle w:val="OtherTableBody"/>
            </w:pPr>
            <w:r>
              <w:t>..</w:t>
            </w:r>
          </w:p>
        </w:tc>
        <w:tc>
          <w:tcPr>
            <w:tcW w:w="600" w:type="dxa"/>
          </w:tcPr>
          <w:p w14:paraId="3CD0308F" w14:textId="77777777" w:rsidR="00B50050" w:rsidRDefault="00B50050" w:rsidP="0088127C">
            <w:pPr>
              <w:pStyle w:val="OtherTableBody"/>
            </w:pPr>
          </w:p>
        </w:tc>
        <w:tc>
          <w:tcPr>
            <w:tcW w:w="600" w:type="dxa"/>
          </w:tcPr>
          <w:p w14:paraId="19E3B89D" w14:textId="77777777" w:rsidR="00B50050" w:rsidRDefault="00B50050" w:rsidP="0088127C">
            <w:pPr>
              <w:pStyle w:val="OtherTableBody"/>
            </w:pPr>
            <w:r>
              <w:t>DTM</w:t>
            </w:r>
          </w:p>
        </w:tc>
        <w:tc>
          <w:tcPr>
            <w:tcW w:w="700" w:type="dxa"/>
          </w:tcPr>
          <w:p w14:paraId="502E30A2" w14:textId="77777777" w:rsidR="00B50050" w:rsidRDefault="00B50050" w:rsidP="0088127C">
            <w:pPr>
              <w:pStyle w:val="OtherTableBody"/>
            </w:pPr>
          </w:p>
        </w:tc>
        <w:tc>
          <w:tcPr>
            <w:tcW w:w="600" w:type="dxa"/>
          </w:tcPr>
          <w:p w14:paraId="170C8947" w14:textId="77777777" w:rsidR="00B50050" w:rsidRDefault="00B50050" w:rsidP="0088127C">
            <w:pPr>
              <w:pStyle w:val="OtherTableBody"/>
            </w:pPr>
          </w:p>
        </w:tc>
        <w:tc>
          <w:tcPr>
            <w:tcW w:w="900" w:type="dxa"/>
          </w:tcPr>
          <w:p w14:paraId="56FB14C6" w14:textId="77777777" w:rsidR="00B50050" w:rsidRDefault="00B50050" w:rsidP="0088127C">
            <w:pPr>
              <w:pStyle w:val="OtherTableBody"/>
            </w:pPr>
            <w:r>
              <w:t>12.4.2.16</w:t>
            </w:r>
          </w:p>
        </w:tc>
      </w:tr>
      <w:tr w:rsidR="00B50050" w14:paraId="26E1A1F0" w14:textId="77777777" w:rsidTr="00195548">
        <w:tc>
          <w:tcPr>
            <w:tcW w:w="3500" w:type="dxa"/>
          </w:tcPr>
          <w:p w14:paraId="61D652FB" w14:textId="77777777" w:rsidR="00B50050" w:rsidRDefault="00B50050" w:rsidP="0088127C">
            <w:pPr>
              <w:pStyle w:val="OtherTableBody"/>
            </w:pPr>
            <w:r>
              <w:t>Problem Established Date/Time</w:t>
            </w:r>
          </w:p>
        </w:tc>
        <w:tc>
          <w:tcPr>
            <w:tcW w:w="700" w:type="dxa"/>
          </w:tcPr>
          <w:p w14:paraId="763A5CBE" w14:textId="77777777" w:rsidR="00B50050" w:rsidRDefault="00B50050" w:rsidP="0088127C">
            <w:pPr>
              <w:pStyle w:val="OtherTableBody"/>
            </w:pPr>
            <w:r>
              <w:t>00842</w:t>
            </w:r>
          </w:p>
        </w:tc>
        <w:tc>
          <w:tcPr>
            <w:tcW w:w="600" w:type="dxa"/>
          </w:tcPr>
          <w:p w14:paraId="3804E500" w14:textId="77777777" w:rsidR="00B50050" w:rsidRDefault="00B50050" w:rsidP="0088127C">
            <w:pPr>
              <w:pStyle w:val="OtherTableBody"/>
            </w:pPr>
            <w:r>
              <w:t>PRB</w:t>
            </w:r>
          </w:p>
        </w:tc>
        <w:tc>
          <w:tcPr>
            <w:tcW w:w="600" w:type="dxa"/>
          </w:tcPr>
          <w:p w14:paraId="2ED21422" w14:textId="77777777" w:rsidR="00B50050" w:rsidRDefault="00B50050" w:rsidP="0088127C">
            <w:pPr>
              <w:pStyle w:val="OtherTableBody"/>
            </w:pPr>
            <w:r>
              <w:t>7</w:t>
            </w:r>
          </w:p>
        </w:tc>
        <w:tc>
          <w:tcPr>
            <w:tcW w:w="600" w:type="dxa"/>
          </w:tcPr>
          <w:p w14:paraId="4C5B1BBE" w14:textId="77777777" w:rsidR="00B50050" w:rsidRDefault="00B50050" w:rsidP="0088127C">
            <w:pPr>
              <w:pStyle w:val="OtherTableBody"/>
            </w:pPr>
            <w:r>
              <w:t>..</w:t>
            </w:r>
          </w:p>
        </w:tc>
        <w:tc>
          <w:tcPr>
            <w:tcW w:w="600" w:type="dxa"/>
          </w:tcPr>
          <w:p w14:paraId="5E441520" w14:textId="77777777" w:rsidR="00B50050" w:rsidRDefault="00B50050" w:rsidP="0088127C">
            <w:pPr>
              <w:pStyle w:val="OtherTableBody"/>
            </w:pPr>
          </w:p>
        </w:tc>
        <w:tc>
          <w:tcPr>
            <w:tcW w:w="600" w:type="dxa"/>
          </w:tcPr>
          <w:p w14:paraId="74EB42F1" w14:textId="77777777" w:rsidR="00B50050" w:rsidRDefault="00B50050" w:rsidP="0088127C">
            <w:pPr>
              <w:pStyle w:val="OtherTableBody"/>
            </w:pPr>
            <w:r>
              <w:t>DTM</w:t>
            </w:r>
          </w:p>
        </w:tc>
        <w:tc>
          <w:tcPr>
            <w:tcW w:w="700" w:type="dxa"/>
          </w:tcPr>
          <w:p w14:paraId="0073FAFC" w14:textId="77777777" w:rsidR="00B50050" w:rsidRDefault="00B50050" w:rsidP="0088127C">
            <w:pPr>
              <w:pStyle w:val="OtherTableBody"/>
            </w:pPr>
          </w:p>
        </w:tc>
        <w:tc>
          <w:tcPr>
            <w:tcW w:w="600" w:type="dxa"/>
          </w:tcPr>
          <w:p w14:paraId="7C704A85" w14:textId="77777777" w:rsidR="00B50050" w:rsidRDefault="00B50050" w:rsidP="0088127C">
            <w:pPr>
              <w:pStyle w:val="OtherTableBody"/>
            </w:pPr>
          </w:p>
        </w:tc>
        <w:tc>
          <w:tcPr>
            <w:tcW w:w="900" w:type="dxa"/>
          </w:tcPr>
          <w:p w14:paraId="7AE7BA43" w14:textId="77777777" w:rsidR="00B50050" w:rsidRDefault="00B50050" w:rsidP="0088127C">
            <w:pPr>
              <w:pStyle w:val="OtherTableBody"/>
            </w:pPr>
            <w:r>
              <w:t>12.4.2.7</w:t>
            </w:r>
          </w:p>
        </w:tc>
      </w:tr>
      <w:tr w:rsidR="00B50050" w14:paraId="0E25F937" w14:textId="77777777" w:rsidTr="00195548">
        <w:tc>
          <w:tcPr>
            <w:tcW w:w="3500" w:type="dxa"/>
          </w:tcPr>
          <w:p w14:paraId="390E48EF" w14:textId="77777777" w:rsidR="00B50050" w:rsidRDefault="00B50050" w:rsidP="0088127C">
            <w:pPr>
              <w:pStyle w:val="OtherTableBody"/>
            </w:pPr>
            <w:r>
              <w:t>Problem ID</w:t>
            </w:r>
          </w:p>
        </w:tc>
        <w:tc>
          <w:tcPr>
            <w:tcW w:w="700" w:type="dxa"/>
          </w:tcPr>
          <w:p w14:paraId="7410BD02" w14:textId="77777777" w:rsidR="00B50050" w:rsidRDefault="00B50050" w:rsidP="0088127C">
            <w:pPr>
              <w:pStyle w:val="OtherTableBody"/>
            </w:pPr>
            <w:r>
              <w:t>00838</w:t>
            </w:r>
          </w:p>
        </w:tc>
        <w:tc>
          <w:tcPr>
            <w:tcW w:w="600" w:type="dxa"/>
          </w:tcPr>
          <w:p w14:paraId="412FDACE" w14:textId="77777777" w:rsidR="00B50050" w:rsidRDefault="00B50050" w:rsidP="0088127C">
            <w:pPr>
              <w:pStyle w:val="OtherTableBody"/>
            </w:pPr>
            <w:r>
              <w:t>PRB</w:t>
            </w:r>
          </w:p>
        </w:tc>
        <w:tc>
          <w:tcPr>
            <w:tcW w:w="600" w:type="dxa"/>
          </w:tcPr>
          <w:p w14:paraId="63E9EC06" w14:textId="77777777" w:rsidR="00B50050" w:rsidRDefault="00B50050" w:rsidP="0088127C">
            <w:pPr>
              <w:pStyle w:val="OtherTableBody"/>
            </w:pPr>
            <w:r>
              <w:t>3</w:t>
            </w:r>
          </w:p>
        </w:tc>
        <w:tc>
          <w:tcPr>
            <w:tcW w:w="600" w:type="dxa"/>
          </w:tcPr>
          <w:p w14:paraId="20107E32" w14:textId="77777777" w:rsidR="00B50050" w:rsidRDefault="00B50050" w:rsidP="0088127C">
            <w:pPr>
              <w:pStyle w:val="OtherTableBody"/>
            </w:pPr>
            <w:r>
              <w:t>..</w:t>
            </w:r>
          </w:p>
        </w:tc>
        <w:tc>
          <w:tcPr>
            <w:tcW w:w="600" w:type="dxa"/>
          </w:tcPr>
          <w:p w14:paraId="33C5F9BD" w14:textId="77777777" w:rsidR="00B50050" w:rsidRDefault="00B50050" w:rsidP="0088127C">
            <w:pPr>
              <w:pStyle w:val="OtherTableBody"/>
            </w:pPr>
          </w:p>
        </w:tc>
        <w:tc>
          <w:tcPr>
            <w:tcW w:w="600" w:type="dxa"/>
          </w:tcPr>
          <w:p w14:paraId="4D0A9CA1" w14:textId="77777777" w:rsidR="00B50050" w:rsidRDefault="00B50050" w:rsidP="0088127C">
            <w:pPr>
              <w:pStyle w:val="OtherTableBody"/>
            </w:pPr>
            <w:r>
              <w:t>CWE</w:t>
            </w:r>
          </w:p>
        </w:tc>
        <w:tc>
          <w:tcPr>
            <w:tcW w:w="700" w:type="dxa"/>
          </w:tcPr>
          <w:p w14:paraId="2B27A594" w14:textId="77777777" w:rsidR="00B50050" w:rsidRDefault="00B50050" w:rsidP="0088127C">
            <w:pPr>
              <w:pStyle w:val="OtherTableBody"/>
            </w:pPr>
          </w:p>
        </w:tc>
        <w:tc>
          <w:tcPr>
            <w:tcW w:w="600" w:type="dxa"/>
          </w:tcPr>
          <w:p w14:paraId="2B07F77B" w14:textId="77777777" w:rsidR="00B50050" w:rsidRDefault="00B50050" w:rsidP="0088127C">
            <w:pPr>
              <w:pStyle w:val="OtherTableBody"/>
            </w:pPr>
          </w:p>
        </w:tc>
        <w:tc>
          <w:tcPr>
            <w:tcW w:w="900" w:type="dxa"/>
          </w:tcPr>
          <w:p w14:paraId="6BAE05EB" w14:textId="77777777" w:rsidR="00B50050" w:rsidRDefault="00B50050" w:rsidP="0088127C">
            <w:pPr>
              <w:pStyle w:val="OtherTableBody"/>
            </w:pPr>
            <w:r>
              <w:t>12.4.2.3</w:t>
            </w:r>
          </w:p>
        </w:tc>
      </w:tr>
      <w:tr w:rsidR="00B50050" w14:paraId="7803816B" w14:textId="77777777" w:rsidTr="00195548">
        <w:tc>
          <w:tcPr>
            <w:tcW w:w="3500" w:type="dxa"/>
          </w:tcPr>
          <w:p w14:paraId="61D67BBC" w14:textId="77777777" w:rsidR="00B50050" w:rsidRDefault="00B50050" w:rsidP="0088127C">
            <w:pPr>
              <w:pStyle w:val="OtherTableBody"/>
            </w:pPr>
            <w:r>
              <w:t>Problem Instance ID</w:t>
            </w:r>
          </w:p>
        </w:tc>
        <w:tc>
          <w:tcPr>
            <w:tcW w:w="700" w:type="dxa"/>
          </w:tcPr>
          <w:p w14:paraId="7C55C372" w14:textId="77777777" w:rsidR="00B50050" w:rsidRDefault="00B50050" w:rsidP="0088127C">
            <w:pPr>
              <w:pStyle w:val="OtherTableBody"/>
            </w:pPr>
            <w:r>
              <w:t>00839</w:t>
            </w:r>
          </w:p>
        </w:tc>
        <w:tc>
          <w:tcPr>
            <w:tcW w:w="600" w:type="dxa"/>
          </w:tcPr>
          <w:p w14:paraId="0137D8B1" w14:textId="77777777" w:rsidR="00B50050" w:rsidRDefault="00B50050" w:rsidP="0088127C">
            <w:pPr>
              <w:pStyle w:val="OtherTableBody"/>
            </w:pPr>
            <w:r>
              <w:t>PRB</w:t>
            </w:r>
          </w:p>
        </w:tc>
        <w:tc>
          <w:tcPr>
            <w:tcW w:w="600" w:type="dxa"/>
          </w:tcPr>
          <w:p w14:paraId="56809D8B" w14:textId="77777777" w:rsidR="00B50050" w:rsidRDefault="00B50050" w:rsidP="0088127C">
            <w:pPr>
              <w:pStyle w:val="OtherTableBody"/>
            </w:pPr>
            <w:r>
              <w:t>4</w:t>
            </w:r>
          </w:p>
        </w:tc>
        <w:tc>
          <w:tcPr>
            <w:tcW w:w="600" w:type="dxa"/>
          </w:tcPr>
          <w:p w14:paraId="1F28D3E3" w14:textId="77777777" w:rsidR="00B50050" w:rsidRDefault="00B50050" w:rsidP="0088127C">
            <w:pPr>
              <w:pStyle w:val="OtherTableBody"/>
            </w:pPr>
            <w:r>
              <w:t>..</w:t>
            </w:r>
          </w:p>
        </w:tc>
        <w:tc>
          <w:tcPr>
            <w:tcW w:w="600" w:type="dxa"/>
          </w:tcPr>
          <w:p w14:paraId="7C556A1A" w14:textId="77777777" w:rsidR="00B50050" w:rsidRDefault="00B50050" w:rsidP="0088127C">
            <w:pPr>
              <w:pStyle w:val="OtherTableBody"/>
            </w:pPr>
          </w:p>
        </w:tc>
        <w:tc>
          <w:tcPr>
            <w:tcW w:w="600" w:type="dxa"/>
          </w:tcPr>
          <w:p w14:paraId="73D461F3" w14:textId="77777777" w:rsidR="00B50050" w:rsidRDefault="00B50050" w:rsidP="0088127C">
            <w:pPr>
              <w:pStyle w:val="OtherTableBody"/>
            </w:pPr>
            <w:r>
              <w:t>EI</w:t>
            </w:r>
          </w:p>
        </w:tc>
        <w:tc>
          <w:tcPr>
            <w:tcW w:w="700" w:type="dxa"/>
          </w:tcPr>
          <w:p w14:paraId="35BEA6E2" w14:textId="77777777" w:rsidR="00B50050" w:rsidRDefault="00B50050" w:rsidP="0088127C">
            <w:pPr>
              <w:pStyle w:val="OtherTableBody"/>
            </w:pPr>
          </w:p>
        </w:tc>
        <w:tc>
          <w:tcPr>
            <w:tcW w:w="600" w:type="dxa"/>
          </w:tcPr>
          <w:p w14:paraId="6E14EC76" w14:textId="77777777" w:rsidR="00B50050" w:rsidRDefault="00B50050" w:rsidP="0088127C">
            <w:pPr>
              <w:pStyle w:val="OtherTableBody"/>
            </w:pPr>
          </w:p>
        </w:tc>
        <w:tc>
          <w:tcPr>
            <w:tcW w:w="900" w:type="dxa"/>
          </w:tcPr>
          <w:p w14:paraId="33C06C32" w14:textId="77777777" w:rsidR="00B50050" w:rsidRDefault="00B50050" w:rsidP="0088127C">
            <w:pPr>
              <w:pStyle w:val="OtherTableBody"/>
            </w:pPr>
            <w:r>
              <w:t>12.4.2.4</w:t>
            </w:r>
          </w:p>
        </w:tc>
      </w:tr>
      <w:tr w:rsidR="00B50050" w14:paraId="02800CC4" w14:textId="77777777" w:rsidTr="00195548">
        <w:tc>
          <w:tcPr>
            <w:tcW w:w="3500" w:type="dxa"/>
          </w:tcPr>
          <w:p w14:paraId="3988DC1C" w14:textId="77777777" w:rsidR="00B50050" w:rsidRDefault="00B50050" w:rsidP="0088127C">
            <w:pPr>
              <w:pStyle w:val="OtherTableBody"/>
            </w:pPr>
            <w:r>
              <w:t>Problem Life Cycle Status</w:t>
            </w:r>
          </w:p>
        </w:tc>
        <w:tc>
          <w:tcPr>
            <w:tcW w:w="700" w:type="dxa"/>
          </w:tcPr>
          <w:p w14:paraId="5270E9EC" w14:textId="77777777" w:rsidR="00B50050" w:rsidRDefault="00B50050" w:rsidP="0088127C">
            <w:pPr>
              <w:pStyle w:val="OtherTableBody"/>
            </w:pPr>
            <w:r>
              <w:t>00849</w:t>
            </w:r>
          </w:p>
        </w:tc>
        <w:tc>
          <w:tcPr>
            <w:tcW w:w="600" w:type="dxa"/>
          </w:tcPr>
          <w:p w14:paraId="50CAF513" w14:textId="77777777" w:rsidR="00B50050" w:rsidRDefault="00B50050" w:rsidP="0088127C">
            <w:pPr>
              <w:pStyle w:val="OtherTableBody"/>
            </w:pPr>
            <w:r>
              <w:t>PRB</w:t>
            </w:r>
          </w:p>
        </w:tc>
        <w:tc>
          <w:tcPr>
            <w:tcW w:w="600" w:type="dxa"/>
          </w:tcPr>
          <w:p w14:paraId="1528BACA" w14:textId="77777777" w:rsidR="00B50050" w:rsidRDefault="00B50050" w:rsidP="0088127C">
            <w:pPr>
              <w:pStyle w:val="OtherTableBody"/>
            </w:pPr>
            <w:r>
              <w:t>14</w:t>
            </w:r>
          </w:p>
        </w:tc>
        <w:tc>
          <w:tcPr>
            <w:tcW w:w="600" w:type="dxa"/>
          </w:tcPr>
          <w:p w14:paraId="5692858A" w14:textId="77777777" w:rsidR="00B50050" w:rsidRDefault="00B50050" w:rsidP="0088127C">
            <w:pPr>
              <w:pStyle w:val="OtherTableBody"/>
            </w:pPr>
            <w:r>
              <w:t>..</w:t>
            </w:r>
          </w:p>
        </w:tc>
        <w:tc>
          <w:tcPr>
            <w:tcW w:w="600" w:type="dxa"/>
          </w:tcPr>
          <w:p w14:paraId="4E19D4C6" w14:textId="77777777" w:rsidR="00B50050" w:rsidRDefault="00B50050" w:rsidP="0088127C">
            <w:pPr>
              <w:pStyle w:val="OtherTableBody"/>
            </w:pPr>
          </w:p>
        </w:tc>
        <w:tc>
          <w:tcPr>
            <w:tcW w:w="600" w:type="dxa"/>
          </w:tcPr>
          <w:p w14:paraId="5004A15F" w14:textId="77777777" w:rsidR="00B50050" w:rsidRDefault="00B50050" w:rsidP="0088127C">
            <w:pPr>
              <w:pStyle w:val="OtherTableBody"/>
            </w:pPr>
            <w:r>
              <w:t>CWE</w:t>
            </w:r>
          </w:p>
        </w:tc>
        <w:tc>
          <w:tcPr>
            <w:tcW w:w="700" w:type="dxa"/>
          </w:tcPr>
          <w:p w14:paraId="5CAF9380" w14:textId="77777777" w:rsidR="00B50050" w:rsidRDefault="00B50050" w:rsidP="0088127C">
            <w:pPr>
              <w:pStyle w:val="OtherTableBody"/>
            </w:pPr>
          </w:p>
        </w:tc>
        <w:tc>
          <w:tcPr>
            <w:tcW w:w="600" w:type="dxa"/>
          </w:tcPr>
          <w:p w14:paraId="56BA751C" w14:textId="77777777" w:rsidR="00B50050" w:rsidRDefault="00B50050" w:rsidP="0088127C">
            <w:pPr>
              <w:pStyle w:val="OtherTableBody"/>
            </w:pPr>
          </w:p>
        </w:tc>
        <w:tc>
          <w:tcPr>
            <w:tcW w:w="900" w:type="dxa"/>
          </w:tcPr>
          <w:p w14:paraId="4A2B8452" w14:textId="77777777" w:rsidR="00B50050" w:rsidRDefault="00B50050" w:rsidP="0088127C">
            <w:pPr>
              <w:pStyle w:val="OtherTableBody"/>
            </w:pPr>
            <w:r>
              <w:t>12.4.2.14</w:t>
            </w:r>
          </w:p>
        </w:tc>
      </w:tr>
      <w:tr w:rsidR="00B50050" w14:paraId="08A8DFE6" w14:textId="77777777" w:rsidTr="00195548">
        <w:tc>
          <w:tcPr>
            <w:tcW w:w="3500" w:type="dxa"/>
          </w:tcPr>
          <w:p w14:paraId="05767FEB" w14:textId="77777777" w:rsidR="00B50050" w:rsidRDefault="00B50050" w:rsidP="0088127C">
            <w:pPr>
              <w:pStyle w:val="OtherTableBody"/>
            </w:pPr>
            <w:r>
              <w:t>Problem Life Cycle Status Date/Time</w:t>
            </w:r>
          </w:p>
        </w:tc>
        <w:tc>
          <w:tcPr>
            <w:tcW w:w="700" w:type="dxa"/>
          </w:tcPr>
          <w:p w14:paraId="2E15FD24" w14:textId="77777777" w:rsidR="00B50050" w:rsidRDefault="00B50050" w:rsidP="0088127C">
            <w:pPr>
              <w:pStyle w:val="OtherTableBody"/>
            </w:pPr>
            <w:r>
              <w:t>00850</w:t>
            </w:r>
          </w:p>
        </w:tc>
        <w:tc>
          <w:tcPr>
            <w:tcW w:w="600" w:type="dxa"/>
          </w:tcPr>
          <w:p w14:paraId="1C9D2357" w14:textId="77777777" w:rsidR="00B50050" w:rsidRDefault="00B50050" w:rsidP="0088127C">
            <w:pPr>
              <w:pStyle w:val="OtherTableBody"/>
            </w:pPr>
            <w:r>
              <w:t>PRB</w:t>
            </w:r>
          </w:p>
        </w:tc>
        <w:tc>
          <w:tcPr>
            <w:tcW w:w="600" w:type="dxa"/>
          </w:tcPr>
          <w:p w14:paraId="53617FF5" w14:textId="77777777" w:rsidR="00B50050" w:rsidRDefault="00B50050" w:rsidP="0088127C">
            <w:pPr>
              <w:pStyle w:val="OtherTableBody"/>
            </w:pPr>
            <w:r>
              <w:t>15</w:t>
            </w:r>
          </w:p>
        </w:tc>
        <w:tc>
          <w:tcPr>
            <w:tcW w:w="600" w:type="dxa"/>
          </w:tcPr>
          <w:p w14:paraId="5E76B6CD" w14:textId="77777777" w:rsidR="00B50050" w:rsidRDefault="00B50050" w:rsidP="0088127C">
            <w:pPr>
              <w:pStyle w:val="OtherTableBody"/>
            </w:pPr>
            <w:r>
              <w:t>..</w:t>
            </w:r>
          </w:p>
        </w:tc>
        <w:tc>
          <w:tcPr>
            <w:tcW w:w="600" w:type="dxa"/>
          </w:tcPr>
          <w:p w14:paraId="0B4FC213" w14:textId="77777777" w:rsidR="00B50050" w:rsidRDefault="00B50050" w:rsidP="0088127C">
            <w:pPr>
              <w:pStyle w:val="OtherTableBody"/>
            </w:pPr>
          </w:p>
        </w:tc>
        <w:tc>
          <w:tcPr>
            <w:tcW w:w="600" w:type="dxa"/>
          </w:tcPr>
          <w:p w14:paraId="0DD50016" w14:textId="77777777" w:rsidR="00B50050" w:rsidRDefault="00B50050" w:rsidP="0088127C">
            <w:pPr>
              <w:pStyle w:val="OtherTableBody"/>
            </w:pPr>
            <w:r>
              <w:t>DTM</w:t>
            </w:r>
          </w:p>
        </w:tc>
        <w:tc>
          <w:tcPr>
            <w:tcW w:w="700" w:type="dxa"/>
          </w:tcPr>
          <w:p w14:paraId="3F7113C6" w14:textId="77777777" w:rsidR="00B50050" w:rsidRDefault="00B50050" w:rsidP="0088127C">
            <w:pPr>
              <w:pStyle w:val="OtherTableBody"/>
            </w:pPr>
          </w:p>
        </w:tc>
        <w:tc>
          <w:tcPr>
            <w:tcW w:w="600" w:type="dxa"/>
          </w:tcPr>
          <w:p w14:paraId="70106D37" w14:textId="77777777" w:rsidR="00B50050" w:rsidRDefault="00B50050" w:rsidP="0088127C">
            <w:pPr>
              <w:pStyle w:val="OtherTableBody"/>
            </w:pPr>
          </w:p>
        </w:tc>
        <w:tc>
          <w:tcPr>
            <w:tcW w:w="900" w:type="dxa"/>
          </w:tcPr>
          <w:p w14:paraId="413AD276" w14:textId="77777777" w:rsidR="00B50050" w:rsidRDefault="00B50050" w:rsidP="0088127C">
            <w:pPr>
              <w:pStyle w:val="OtherTableBody"/>
            </w:pPr>
            <w:r>
              <w:t>12.4.2.15</w:t>
            </w:r>
          </w:p>
        </w:tc>
      </w:tr>
      <w:tr w:rsidR="00B50050" w14:paraId="70F84AC8" w14:textId="77777777" w:rsidTr="00195548">
        <w:tc>
          <w:tcPr>
            <w:tcW w:w="3500" w:type="dxa"/>
          </w:tcPr>
          <w:p w14:paraId="51A224AA" w14:textId="77777777" w:rsidR="00B50050" w:rsidRDefault="00B50050" w:rsidP="0088127C">
            <w:pPr>
              <w:pStyle w:val="OtherTableBody"/>
            </w:pPr>
            <w:r>
              <w:t>Problem List Priority</w:t>
            </w:r>
          </w:p>
        </w:tc>
        <w:tc>
          <w:tcPr>
            <w:tcW w:w="700" w:type="dxa"/>
          </w:tcPr>
          <w:p w14:paraId="54656ABE" w14:textId="77777777" w:rsidR="00B50050" w:rsidRDefault="00B50050" w:rsidP="0088127C">
            <w:pPr>
              <w:pStyle w:val="OtherTableBody"/>
            </w:pPr>
            <w:r>
              <w:t>00841</w:t>
            </w:r>
          </w:p>
        </w:tc>
        <w:tc>
          <w:tcPr>
            <w:tcW w:w="600" w:type="dxa"/>
          </w:tcPr>
          <w:p w14:paraId="51BCE4D2" w14:textId="77777777" w:rsidR="00B50050" w:rsidRDefault="00B50050" w:rsidP="0088127C">
            <w:pPr>
              <w:pStyle w:val="OtherTableBody"/>
            </w:pPr>
            <w:r>
              <w:t>PRB</w:t>
            </w:r>
          </w:p>
        </w:tc>
        <w:tc>
          <w:tcPr>
            <w:tcW w:w="600" w:type="dxa"/>
          </w:tcPr>
          <w:p w14:paraId="56A33869" w14:textId="77777777" w:rsidR="00B50050" w:rsidRDefault="00B50050" w:rsidP="0088127C">
            <w:pPr>
              <w:pStyle w:val="OtherTableBody"/>
            </w:pPr>
            <w:r>
              <w:t>6</w:t>
            </w:r>
          </w:p>
        </w:tc>
        <w:tc>
          <w:tcPr>
            <w:tcW w:w="600" w:type="dxa"/>
          </w:tcPr>
          <w:p w14:paraId="4EB7F21B" w14:textId="77777777" w:rsidR="00B50050" w:rsidRDefault="00B50050" w:rsidP="0088127C">
            <w:pPr>
              <w:pStyle w:val="OtherTableBody"/>
            </w:pPr>
            <w:r>
              <w:t>..</w:t>
            </w:r>
          </w:p>
        </w:tc>
        <w:tc>
          <w:tcPr>
            <w:tcW w:w="600" w:type="dxa"/>
          </w:tcPr>
          <w:p w14:paraId="01CFC71C" w14:textId="77777777" w:rsidR="00B50050" w:rsidRDefault="00B50050" w:rsidP="0088127C">
            <w:pPr>
              <w:pStyle w:val="OtherTableBody"/>
            </w:pPr>
          </w:p>
        </w:tc>
        <w:tc>
          <w:tcPr>
            <w:tcW w:w="600" w:type="dxa"/>
          </w:tcPr>
          <w:p w14:paraId="1B1633B9" w14:textId="77777777" w:rsidR="00B50050" w:rsidRDefault="00B50050" w:rsidP="0088127C">
            <w:pPr>
              <w:pStyle w:val="OtherTableBody"/>
            </w:pPr>
            <w:r>
              <w:t>NM</w:t>
            </w:r>
          </w:p>
        </w:tc>
        <w:tc>
          <w:tcPr>
            <w:tcW w:w="700" w:type="dxa"/>
          </w:tcPr>
          <w:p w14:paraId="3DCAFCAD" w14:textId="77777777" w:rsidR="00B50050" w:rsidRDefault="00B50050" w:rsidP="0088127C">
            <w:pPr>
              <w:pStyle w:val="OtherTableBody"/>
            </w:pPr>
          </w:p>
        </w:tc>
        <w:tc>
          <w:tcPr>
            <w:tcW w:w="600" w:type="dxa"/>
          </w:tcPr>
          <w:p w14:paraId="2F4C59BB" w14:textId="77777777" w:rsidR="00B50050" w:rsidRDefault="00B50050" w:rsidP="0088127C">
            <w:pPr>
              <w:pStyle w:val="OtherTableBody"/>
            </w:pPr>
          </w:p>
        </w:tc>
        <w:tc>
          <w:tcPr>
            <w:tcW w:w="900" w:type="dxa"/>
          </w:tcPr>
          <w:p w14:paraId="1F1B2F74" w14:textId="77777777" w:rsidR="00B50050" w:rsidRDefault="00B50050" w:rsidP="0088127C">
            <w:pPr>
              <w:pStyle w:val="OtherTableBody"/>
            </w:pPr>
            <w:r>
              <w:t>12.4.2.6</w:t>
            </w:r>
          </w:p>
        </w:tc>
      </w:tr>
      <w:tr w:rsidR="00B50050" w14:paraId="17D3F3DC" w14:textId="77777777" w:rsidTr="00195548">
        <w:tc>
          <w:tcPr>
            <w:tcW w:w="3500" w:type="dxa"/>
          </w:tcPr>
          <w:p w14:paraId="0059CC1A" w14:textId="77777777" w:rsidR="00B50050" w:rsidRDefault="00B50050" w:rsidP="0088127C">
            <w:pPr>
              <w:pStyle w:val="OtherTableBody"/>
            </w:pPr>
            <w:r>
              <w:t>Problem Management Discipline</w:t>
            </w:r>
          </w:p>
        </w:tc>
        <w:tc>
          <w:tcPr>
            <w:tcW w:w="700" w:type="dxa"/>
          </w:tcPr>
          <w:p w14:paraId="0FF7B539" w14:textId="77777777" w:rsidR="00B50050" w:rsidRDefault="00B50050" w:rsidP="0088127C">
            <w:pPr>
              <w:pStyle w:val="OtherTableBody"/>
            </w:pPr>
            <w:r>
              <w:t>00846</w:t>
            </w:r>
          </w:p>
        </w:tc>
        <w:tc>
          <w:tcPr>
            <w:tcW w:w="600" w:type="dxa"/>
          </w:tcPr>
          <w:p w14:paraId="2CF012E4" w14:textId="77777777" w:rsidR="00B50050" w:rsidRDefault="00B50050" w:rsidP="0088127C">
            <w:pPr>
              <w:pStyle w:val="OtherTableBody"/>
            </w:pPr>
            <w:r>
              <w:t>PRB</w:t>
            </w:r>
          </w:p>
        </w:tc>
        <w:tc>
          <w:tcPr>
            <w:tcW w:w="600" w:type="dxa"/>
          </w:tcPr>
          <w:p w14:paraId="11118C1B" w14:textId="77777777" w:rsidR="00B50050" w:rsidRDefault="00B50050" w:rsidP="0088127C">
            <w:pPr>
              <w:pStyle w:val="OtherTableBody"/>
            </w:pPr>
            <w:r>
              <w:t>11</w:t>
            </w:r>
          </w:p>
        </w:tc>
        <w:tc>
          <w:tcPr>
            <w:tcW w:w="600" w:type="dxa"/>
          </w:tcPr>
          <w:p w14:paraId="6938943D" w14:textId="77777777" w:rsidR="00B50050" w:rsidRDefault="00B50050" w:rsidP="0088127C">
            <w:pPr>
              <w:pStyle w:val="OtherTableBody"/>
            </w:pPr>
            <w:r>
              <w:t>..</w:t>
            </w:r>
          </w:p>
        </w:tc>
        <w:tc>
          <w:tcPr>
            <w:tcW w:w="600" w:type="dxa"/>
          </w:tcPr>
          <w:p w14:paraId="3A9BDD59" w14:textId="77777777" w:rsidR="00B50050" w:rsidRDefault="00B50050" w:rsidP="0088127C">
            <w:pPr>
              <w:pStyle w:val="OtherTableBody"/>
            </w:pPr>
          </w:p>
        </w:tc>
        <w:tc>
          <w:tcPr>
            <w:tcW w:w="600" w:type="dxa"/>
          </w:tcPr>
          <w:p w14:paraId="08877C79" w14:textId="77777777" w:rsidR="00B50050" w:rsidRDefault="00B50050" w:rsidP="0088127C">
            <w:pPr>
              <w:pStyle w:val="OtherTableBody"/>
            </w:pPr>
            <w:r>
              <w:t>CWE</w:t>
            </w:r>
          </w:p>
        </w:tc>
        <w:tc>
          <w:tcPr>
            <w:tcW w:w="700" w:type="dxa"/>
          </w:tcPr>
          <w:p w14:paraId="50BED8F7" w14:textId="77777777" w:rsidR="00B50050" w:rsidRDefault="00B50050" w:rsidP="0088127C">
            <w:pPr>
              <w:pStyle w:val="OtherTableBody"/>
            </w:pPr>
            <w:r>
              <w:t>Y</w:t>
            </w:r>
          </w:p>
        </w:tc>
        <w:tc>
          <w:tcPr>
            <w:tcW w:w="600" w:type="dxa"/>
          </w:tcPr>
          <w:p w14:paraId="44965F9C" w14:textId="77777777" w:rsidR="00B50050" w:rsidRDefault="00B50050" w:rsidP="0088127C">
            <w:pPr>
              <w:pStyle w:val="OtherTableBody"/>
            </w:pPr>
          </w:p>
        </w:tc>
        <w:tc>
          <w:tcPr>
            <w:tcW w:w="900" w:type="dxa"/>
          </w:tcPr>
          <w:p w14:paraId="57DEC261" w14:textId="77777777" w:rsidR="00B50050" w:rsidRDefault="00B50050" w:rsidP="0088127C">
            <w:pPr>
              <w:pStyle w:val="OtherTableBody"/>
            </w:pPr>
            <w:r>
              <w:t>12.4.2.11</w:t>
            </w:r>
          </w:p>
        </w:tc>
      </w:tr>
      <w:tr w:rsidR="00B50050" w14:paraId="63B593C4" w14:textId="77777777" w:rsidTr="00195548">
        <w:tc>
          <w:tcPr>
            <w:tcW w:w="3500" w:type="dxa"/>
          </w:tcPr>
          <w:p w14:paraId="393EF2A0" w14:textId="77777777" w:rsidR="00B50050" w:rsidRDefault="00B50050" w:rsidP="0088127C">
            <w:pPr>
              <w:pStyle w:val="OtherTableBody"/>
            </w:pPr>
            <w:r>
              <w:t>Problem Onset Text</w:t>
            </w:r>
          </w:p>
        </w:tc>
        <w:tc>
          <w:tcPr>
            <w:tcW w:w="700" w:type="dxa"/>
          </w:tcPr>
          <w:p w14:paraId="3EEEA457" w14:textId="77777777" w:rsidR="00B50050" w:rsidRDefault="00B50050" w:rsidP="0088127C">
            <w:pPr>
              <w:pStyle w:val="OtherTableBody"/>
            </w:pPr>
            <w:r>
              <w:t>00852</w:t>
            </w:r>
          </w:p>
        </w:tc>
        <w:tc>
          <w:tcPr>
            <w:tcW w:w="600" w:type="dxa"/>
          </w:tcPr>
          <w:p w14:paraId="64236AA1" w14:textId="77777777" w:rsidR="00B50050" w:rsidRDefault="00B50050" w:rsidP="0088127C">
            <w:pPr>
              <w:pStyle w:val="OtherTableBody"/>
            </w:pPr>
            <w:r>
              <w:t>PRB</w:t>
            </w:r>
          </w:p>
        </w:tc>
        <w:tc>
          <w:tcPr>
            <w:tcW w:w="600" w:type="dxa"/>
          </w:tcPr>
          <w:p w14:paraId="3DBE9833" w14:textId="77777777" w:rsidR="00B50050" w:rsidRDefault="00B50050" w:rsidP="0088127C">
            <w:pPr>
              <w:pStyle w:val="OtherTableBody"/>
            </w:pPr>
            <w:r>
              <w:t>17</w:t>
            </w:r>
          </w:p>
        </w:tc>
        <w:tc>
          <w:tcPr>
            <w:tcW w:w="600" w:type="dxa"/>
          </w:tcPr>
          <w:p w14:paraId="53E1C414" w14:textId="77777777" w:rsidR="00B50050" w:rsidRDefault="00B50050" w:rsidP="0088127C">
            <w:pPr>
              <w:pStyle w:val="OtherTableBody"/>
            </w:pPr>
            <w:r>
              <w:t>..</w:t>
            </w:r>
          </w:p>
        </w:tc>
        <w:tc>
          <w:tcPr>
            <w:tcW w:w="600" w:type="dxa"/>
          </w:tcPr>
          <w:p w14:paraId="172C0E28" w14:textId="77777777" w:rsidR="00B50050" w:rsidRDefault="00B50050" w:rsidP="0088127C">
            <w:pPr>
              <w:pStyle w:val="OtherTableBody"/>
            </w:pPr>
            <w:r>
              <w:t>80=</w:t>
            </w:r>
          </w:p>
        </w:tc>
        <w:tc>
          <w:tcPr>
            <w:tcW w:w="600" w:type="dxa"/>
          </w:tcPr>
          <w:p w14:paraId="1027D4AC" w14:textId="77777777" w:rsidR="00B50050" w:rsidRDefault="00B50050" w:rsidP="0088127C">
            <w:pPr>
              <w:pStyle w:val="OtherTableBody"/>
            </w:pPr>
            <w:r>
              <w:t>ST</w:t>
            </w:r>
          </w:p>
        </w:tc>
        <w:tc>
          <w:tcPr>
            <w:tcW w:w="700" w:type="dxa"/>
          </w:tcPr>
          <w:p w14:paraId="6316908A" w14:textId="77777777" w:rsidR="00B50050" w:rsidRDefault="00B50050" w:rsidP="0088127C">
            <w:pPr>
              <w:pStyle w:val="OtherTableBody"/>
            </w:pPr>
          </w:p>
        </w:tc>
        <w:tc>
          <w:tcPr>
            <w:tcW w:w="600" w:type="dxa"/>
          </w:tcPr>
          <w:p w14:paraId="73B3F7F7" w14:textId="77777777" w:rsidR="00B50050" w:rsidRDefault="00B50050" w:rsidP="0088127C">
            <w:pPr>
              <w:pStyle w:val="OtherTableBody"/>
            </w:pPr>
          </w:p>
        </w:tc>
        <w:tc>
          <w:tcPr>
            <w:tcW w:w="900" w:type="dxa"/>
          </w:tcPr>
          <w:p w14:paraId="5A3CA5E8" w14:textId="77777777" w:rsidR="00B50050" w:rsidRDefault="00B50050" w:rsidP="0088127C">
            <w:pPr>
              <w:pStyle w:val="OtherTableBody"/>
            </w:pPr>
            <w:r>
              <w:t>12.4.2.17</w:t>
            </w:r>
          </w:p>
        </w:tc>
      </w:tr>
      <w:tr w:rsidR="00B50050" w14:paraId="649D1180" w14:textId="77777777" w:rsidTr="00195548">
        <w:tc>
          <w:tcPr>
            <w:tcW w:w="3500" w:type="dxa"/>
          </w:tcPr>
          <w:p w14:paraId="47F2A1EA" w14:textId="77777777" w:rsidR="00B50050" w:rsidRDefault="00B50050" w:rsidP="0088127C">
            <w:pPr>
              <w:pStyle w:val="OtherTableBody"/>
            </w:pPr>
            <w:r>
              <w:t>Problem Persistence</w:t>
            </w:r>
          </w:p>
        </w:tc>
        <w:tc>
          <w:tcPr>
            <w:tcW w:w="700" w:type="dxa"/>
          </w:tcPr>
          <w:p w14:paraId="423A746F" w14:textId="77777777" w:rsidR="00B50050" w:rsidRDefault="00B50050" w:rsidP="0088127C">
            <w:pPr>
              <w:pStyle w:val="OtherTableBody"/>
            </w:pPr>
            <w:r>
              <w:t>00847</w:t>
            </w:r>
          </w:p>
        </w:tc>
        <w:tc>
          <w:tcPr>
            <w:tcW w:w="600" w:type="dxa"/>
          </w:tcPr>
          <w:p w14:paraId="5791ABC7" w14:textId="77777777" w:rsidR="00B50050" w:rsidRDefault="00B50050" w:rsidP="0088127C">
            <w:pPr>
              <w:pStyle w:val="OtherTableBody"/>
            </w:pPr>
            <w:r>
              <w:t>PRB</w:t>
            </w:r>
          </w:p>
        </w:tc>
        <w:tc>
          <w:tcPr>
            <w:tcW w:w="600" w:type="dxa"/>
          </w:tcPr>
          <w:p w14:paraId="0A77C8E3" w14:textId="77777777" w:rsidR="00B50050" w:rsidRDefault="00B50050" w:rsidP="0088127C">
            <w:pPr>
              <w:pStyle w:val="OtherTableBody"/>
            </w:pPr>
            <w:r>
              <w:t>12</w:t>
            </w:r>
          </w:p>
        </w:tc>
        <w:tc>
          <w:tcPr>
            <w:tcW w:w="600" w:type="dxa"/>
          </w:tcPr>
          <w:p w14:paraId="30626CE8" w14:textId="77777777" w:rsidR="00B50050" w:rsidRDefault="00B50050" w:rsidP="0088127C">
            <w:pPr>
              <w:pStyle w:val="OtherTableBody"/>
            </w:pPr>
            <w:r>
              <w:t>..</w:t>
            </w:r>
          </w:p>
        </w:tc>
        <w:tc>
          <w:tcPr>
            <w:tcW w:w="600" w:type="dxa"/>
          </w:tcPr>
          <w:p w14:paraId="4AF8BBD9" w14:textId="77777777" w:rsidR="00B50050" w:rsidRDefault="00B50050" w:rsidP="0088127C">
            <w:pPr>
              <w:pStyle w:val="OtherTableBody"/>
            </w:pPr>
          </w:p>
        </w:tc>
        <w:tc>
          <w:tcPr>
            <w:tcW w:w="600" w:type="dxa"/>
          </w:tcPr>
          <w:p w14:paraId="434B5D2E" w14:textId="77777777" w:rsidR="00B50050" w:rsidRDefault="00B50050" w:rsidP="0088127C">
            <w:pPr>
              <w:pStyle w:val="OtherTableBody"/>
            </w:pPr>
            <w:r>
              <w:t>CWE</w:t>
            </w:r>
          </w:p>
        </w:tc>
        <w:tc>
          <w:tcPr>
            <w:tcW w:w="700" w:type="dxa"/>
          </w:tcPr>
          <w:p w14:paraId="3D429663" w14:textId="77777777" w:rsidR="00B50050" w:rsidRDefault="00B50050" w:rsidP="0088127C">
            <w:pPr>
              <w:pStyle w:val="OtherTableBody"/>
            </w:pPr>
          </w:p>
        </w:tc>
        <w:tc>
          <w:tcPr>
            <w:tcW w:w="600" w:type="dxa"/>
          </w:tcPr>
          <w:p w14:paraId="3E90244A" w14:textId="77777777" w:rsidR="00B50050" w:rsidRDefault="00B50050" w:rsidP="0088127C">
            <w:pPr>
              <w:pStyle w:val="OtherTableBody"/>
            </w:pPr>
          </w:p>
        </w:tc>
        <w:tc>
          <w:tcPr>
            <w:tcW w:w="900" w:type="dxa"/>
          </w:tcPr>
          <w:p w14:paraId="3ACCF9EF" w14:textId="77777777" w:rsidR="00B50050" w:rsidRDefault="00B50050" w:rsidP="0088127C">
            <w:pPr>
              <w:pStyle w:val="OtherTableBody"/>
            </w:pPr>
            <w:r>
              <w:t>12.4.2.12</w:t>
            </w:r>
          </w:p>
        </w:tc>
      </w:tr>
      <w:tr w:rsidR="00B50050" w14:paraId="122F1BF6" w14:textId="77777777" w:rsidTr="00195548">
        <w:tc>
          <w:tcPr>
            <w:tcW w:w="3500" w:type="dxa"/>
          </w:tcPr>
          <w:p w14:paraId="78B546DE" w14:textId="77777777" w:rsidR="00B50050" w:rsidRDefault="00B50050" w:rsidP="0088127C">
            <w:pPr>
              <w:pStyle w:val="OtherTableBody"/>
            </w:pPr>
            <w:r>
              <w:lastRenderedPageBreak/>
              <w:t>Problem Perspective</w:t>
            </w:r>
          </w:p>
        </w:tc>
        <w:tc>
          <w:tcPr>
            <w:tcW w:w="700" w:type="dxa"/>
          </w:tcPr>
          <w:p w14:paraId="5D6CBE03" w14:textId="77777777" w:rsidR="00B50050" w:rsidRDefault="00B50050" w:rsidP="0088127C">
            <w:pPr>
              <w:pStyle w:val="OtherTableBody"/>
            </w:pPr>
            <w:r>
              <w:t>02235</w:t>
            </w:r>
          </w:p>
        </w:tc>
        <w:tc>
          <w:tcPr>
            <w:tcW w:w="600" w:type="dxa"/>
          </w:tcPr>
          <w:p w14:paraId="2FC27399" w14:textId="77777777" w:rsidR="00B50050" w:rsidRDefault="00B50050" w:rsidP="0088127C">
            <w:pPr>
              <w:pStyle w:val="OtherTableBody"/>
            </w:pPr>
            <w:r>
              <w:t>PRB</w:t>
            </w:r>
          </w:p>
        </w:tc>
        <w:tc>
          <w:tcPr>
            <w:tcW w:w="600" w:type="dxa"/>
          </w:tcPr>
          <w:p w14:paraId="51D98DBF" w14:textId="77777777" w:rsidR="00B50050" w:rsidRDefault="00B50050" w:rsidP="0088127C">
            <w:pPr>
              <w:pStyle w:val="OtherTableBody"/>
            </w:pPr>
            <w:r>
              <w:t>27</w:t>
            </w:r>
          </w:p>
        </w:tc>
        <w:tc>
          <w:tcPr>
            <w:tcW w:w="600" w:type="dxa"/>
          </w:tcPr>
          <w:p w14:paraId="221FB813" w14:textId="77777777" w:rsidR="00B50050" w:rsidRDefault="00B50050" w:rsidP="0088127C">
            <w:pPr>
              <w:pStyle w:val="OtherTableBody"/>
            </w:pPr>
            <w:r>
              <w:t>..</w:t>
            </w:r>
          </w:p>
        </w:tc>
        <w:tc>
          <w:tcPr>
            <w:tcW w:w="600" w:type="dxa"/>
          </w:tcPr>
          <w:p w14:paraId="35E562A8" w14:textId="77777777" w:rsidR="00B50050" w:rsidRDefault="00B50050" w:rsidP="0088127C">
            <w:pPr>
              <w:pStyle w:val="OtherTableBody"/>
            </w:pPr>
          </w:p>
        </w:tc>
        <w:tc>
          <w:tcPr>
            <w:tcW w:w="600" w:type="dxa"/>
          </w:tcPr>
          <w:p w14:paraId="3C0691E3" w14:textId="77777777" w:rsidR="00B50050" w:rsidRDefault="00B50050" w:rsidP="0088127C">
            <w:pPr>
              <w:pStyle w:val="OtherTableBody"/>
            </w:pPr>
            <w:r>
              <w:t>CWE</w:t>
            </w:r>
          </w:p>
        </w:tc>
        <w:tc>
          <w:tcPr>
            <w:tcW w:w="700" w:type="dxa"/>
          </w:tcPr>
          <w:p w14:paraId="6317768C" w14:textId="77777777" w:rsidR="00B50050" w:rsidRDefault="00B50050" w:rsidP="0088127C">
            <w:pPr>
              <w:pStyle w:val="OtherTableBody"/>
            </w:pPr>
          </w:p>
        </w:tc>
        <w:tc>
          <w:tcPr>
            <w:tcW w:w="600" w:type="dxa"/>
          </w:tcPr>
          <w:p w14:paraId="162BC4D5" w14:textId="77777777" w:rsidR="00B50050" w:rsidRDefault="00B50050" w:rsidP="0088127C">
            <w:pPr>
              <w:pStyle w:val="OtherTableBody"/>
            </w:pPr>
            <w:r>
              <w:t>0838</w:t>
            </w:r>
          </w:p>
        </w:tc>
        <w:tc>
          <w:tcPr>
            <w:tcW w:w="900" w:type="dxa"/>
          </w:tcPr>
          <w:p w14:paraId="282AEF67" w14:textId="77777777" w:rsidR="00B50050" w:rsidRDefault="00B50050" w:rsidP="0088127C">
            <w:pPr>
              <w:pStyle w:val="OtherTableBody"/>
            </w:pPr>
            <w:r>
              <w:t>12.4.2.27</w:t>
            </w:r>
          </w:p>
        </w:tc>
      </w:tr>
      <w:tr w:rsidR="00B50050" w14:paraId="2C0C699F" w14:textId="77777777" w:rsidTr="00195548">
        <w:tc>
          <w:tcPr>
            <w:tcW w:w="3500" w:type="dxa"/>
          </w:tcPr>
          <w:p w14:paraId="3450622B" w14:textId="77777777" w:rsidR="00B50050" w:rsidRDefault="00B50050" w:rsidP="0088127C">
            <w:pPr>
              <w:pStyle w:val="OtherTableBody"/>
            </w:pPr>
            <w:r>
              <w:t>Problem Prognosis</w:t>
            </w:r>
          </w:p>
        </w:tc>
        <w:tc>
          <w:tcPr>
            <w:tcW w:w="700" w:type="dxa"/>
          </w:tcPr>
          <w:p w14:paraId="0AD2CF23" w14:textId="77777777" w:rsidR="00B50050" w:rsidRDefault="00B50050" w:rsidP="0088127C">
            <w:pPr>
              <w:pStyle w:val="OtherTableBody"/>
            </w:pPr>
            <w:r>
              <w:t>00857</w:t>
            </w:r>
          </w:p>
        </w:tc>
        <w:tc>
          <w:tcPr>
            <w:tcW w:w="600" w:type="dxa"/>
          </w:tcPr>
          <w:p w14:paraId="54611814" w14:textId="77777777" w:rsidR="00B50050" w:rsidRDefault="00B50050" w:rsidP="0088127C">
            <w:pPr>
              <w:pStyle w:val="OtherTableBody"/>
            </w:pPr>
            <w:r>
              <w:t>PRB</w:t>
            </w:r>
          </w:p>
        </w:tc>
        <w:tc>
          <w:tcPr>
            <w:tcW w:w="600" w:type="dxa"/>
          </w:tcPr>
          <w:p w14:paraId="2BE5911B" w14:textId="77777777" w:rsidR="00B50050" w:rsidRDefault="00B50050" w:rsidP="0088127C">
            <w:pPr>
              <w:pStyle w:val="OtherTableBody"/>
            </w:pPr>
            <w:r>
              <w:t>22</w:t>
            </w:r>
          </w:p>
        </w:tc>
        <w:tc>
          <w:tcPr>
            <w:tcW w:w="600" w:type="dxa"/>
          </w:tcPr>
          <w:p w14:paraId="20FC8A7C" w14:textId="77777777" w:rsidR="00B50050" w:rsidRDefault="00B50050" w:rsidP="0088127C">
            <w:pPr>
              <w:pStyle w:val="OtherTableBody"/>
            </w:pPr>
            <w:r>
              <w:t>..</w:t>
            </w:r>
          </w:p>
        </w:tc>
        <w:tc>
          <w:tcPr>
            <w:tcW w:w="600" w:type="dxa"/>
          </w:tcPr>
          <w:p w14:paraId="13596A13" w14:textId="77777777" w:rsidR="00B50050" w:rsidRDefault="00B50050" w:rsidP="0088127C">
            <w:pPr>
              <w:pStyle w:val="OtherTableBody"/>
            </w:pPr>
          </w:p>
        </w:tc>
        <w:tc>
          <w:tcPr>
            <w:tcW w:w="600" w:type="dxa"/>
          </w:tcPr>
          <w:p w14:paraId="68472920" w14:textId="77777777" w:rsidR="00B50050" w:rsidRDefault="00B50050" w:rsidP="0088127C">
            <w:pPr>
              <w:pStyle w:val="OtherTableBody"/>
            </w:pPr>
            <w:r>
              <w:t>CWE</w:t>
            </w:r>
          </w:p>
        </w:tc>
        <w:tc>
          <w:tcPr>
            <w:tcW w:w="700" w:type="dxa"/>
          </w:tcPr>
          <w:p w14:paraId="0D01A2BF" w14:textId="77777777" w:rsidR="00B50050" w:rsidRDefault="00B50050" w:rsidP="0088127C">
            <w:pPr>
              <w:pStyle w:val="OtherTableBody"/>
            </w:pPr>
          </w:p>
        </w:tc>
        <w:tc>
          <w:tcPr>
            <w:tcW w:w="600" w:type="dxa"/>
          </w:tcPr>
          <w:p w14:paraId="12CD1F01" w14:textId="77777777" w:rsidR="00B50050" w:rsidRDefault="00B50050" w:rsidP="0088127C">
            <w:pPr>
              <w:pStyle w:val="OtherTableBody"/>
            </w:pPr>
          </w:p>
        </w:tc>
        <w:tc>
          <w:tcPr>
            <w:tcW w:w="900" w:type="dxa"/>
          </w:tcPr>
          <w:p w14:paraId="622B23E1" w14:textId="77777777" w:rsidR="00B50050" w:rsidRDefault="00B50050" w:rsidP="0088127C">
            <w:pPr>
              <w:pStyle w:val="OtherTableBody"/>
            </w:pPr>
            <w:r>
              <w:t>12.4.2.22</w:t>
            </w:r>
          </w:p>
        </w:tc>
      </w:tr>
      <w:tr w:rsidR="00B50050" w14:paraId="667BDA2D" w14:textId="77777777" w:rsidTr="00195548">
        <w:tc>
          <w:tcPr>
            <w:tcW w:w="3500" w:type="dxa"/>
          </w:tcPr>
          <w:p w14:paraId="733CCE67" w14:textId="77777777" w:rsidR="00B50050" w:rsidRDefault="00B50050" w:rsidP="0088127C">
            <w:pPr>
              <w:pStyle w:val="OtherTableBody"/>
            </w:pPr>
            <w:r>
              <w:t>Problem Ranking</w:t>
            </w:r>
          </w:p>
        </w:tc>
        <w:tc>
          <w:tcPr>
            <w:tcW w:w="700" w:type="dxa"/>
          </w:tcPr>
          <w:p w14:paraId="7EC736DB" w14:textId="77777777" w:rsidR="00B50050" w:rsidRDefault="00B50050" w:rsidP="0088127C">
            <w:pPr>
              <w:pStyle w:val="OtherTableBody"/>
            </w:pPr>
            <w:r>
              <w:t>00853</w:t>
            </w:r>
          </w:p>
        </w:tc>
        <w:tc>
          <w:tcPr>
            <w:tcW w:w="600" w:type="dxa"/>
          </w:tcPr>
          <w:p w14:paraId="3B907010" w14:textId="77777777" w:rsidR="00B50050" w:rsidRDefault="00B50050" w:rsidP="0088127C">
            <w:pPr>
              <w:pStyle w:val="OtherTableBody"/>
            </w:pPr>
            <w:r>
              <w:t>PRB</w:t>
            </w:r>
          </w:p>
        </w:tc>
        <w:tc>
          <w:tcPr>
            <w:tcW w:w="600" w:type="dxa"/>
          </w:tcPr>
          <w:p w14:paraId="2F27DD12" w14:textId="77777777" w:rsidR="00B50050" w:rsidRDefault="00B50050" w:rsidP="0088127C">
            <w:pPr>
              <w:pStyle w:val="OtherTableBody"/>
            </w:pPr>
            <w:r>
              <w:t>18</w:t>
            </w:r>
          </w:p>
        </w:tc>
        <w:tc>
          <w:tcPr>
            <w:tcW w:w="600" w:type="dxa"/>
          </w:tcPr>
          <w:p w14:paraId="2758CB6A" w14:textId="77777777" w:rsidR="00B50050" w:rsidRDefault="00B50050" w:rsidP="0088127C">
            <w:pPr>
              <w:pStyle w:val="OtherTableBody"/>
            </w:pPr>
            <w:r>
              <w:t>..</w:t>
            </w:r>
          </w:p>
        </w:tc>
        <w:tc>
          <w:tcPr>
            <w:tcW w:w="600" w:type="dxa"/>
          </w:tcPr>
          <w:p w14:paraId="14806D1D" w14:textId="77777777" w:rsidR="00B50050" w:rsidRDefault="00B50050" w:rsidP="0088127C">
            <w:pPr>
              <w:pStyle w:val="OtherTableBody"/>
            </w:pPr>
          </w:p>
        </w:tc>
        <w:tc>
          <w:tcPr>
            <w:tcW w:w="600" w:type="dxa"/>
          </w:tcPr>
          <w:p w14:paraId="1DE6AF94" w14:textId="77777777" w:rsidR="00B50050" w:rsidRDefault="00B50050" w:rsidP="0088127C">
            <w:pPr>
              <w:pStyle w:val="OtherTableBody"/>
            </w:pPr>
            <w:r>
              <w:t>CWE</w:t>
            </w:r>
          </w:p>
        </w:tc>
        <w:tc>
          <w:tcPr>
            <w:tcW w:w="700" w:type="dxa"/>
          </w:tcPr>
          <w:p w14:paraId="35EA8387" w14:textId="77777777" w:rsidR="00B50050" w:rsidRDefault="00B50050" w:rsidP="0088127C">
            <w:pPr>
              <w:pStyle w:val="OtherTableBody"/>
            </w:pPr>
          </w:p>
        </w:tc>
        <w:tc>
          <w:tcPr>
            <w:tcW w:w="600" w:type="dxa"/>
          </w:tcPr>
          <w:p w14:paraId="00C4A5D1" w14:textId="77777777" w:rsidR="00B50050" w:rsidRDefault="00B50050" w:rsidP="0088127C">
            <w:pPr>
              <w:pStyle w:val="OtherTableBody"/>
            </w:pPr>
          </w:p>
        </w:tc>
        <w:tc>
          <w:tcPr>
            <w:tcW w:w="900" w:type="dxa"/>
          </w:tcPr>
          <w:p w14:paraId="1319F940" w14:textId="77777777" w:rsidR="00B50050" w:rsidRDefault="00B50050" w:rsidP="0088127C">
            <w:pPr>
              <w:pStyle w:val="OtherTableBody"/>
            </w:pPr>
            <w:r>
              <w:t>12.4.2.18</w:t>
            </w:r>
          </w:p>
        </w:tc>
      </w:tr>
      <w:tr w:rsidR="00B50050" w14:paraId="57141FD1" w14:textId="77777777" w:rsidTr="00195548">
        <w:tc>
          <w:tcPr>
            <w:tcW w:w="3500" w:type="dxa"/>
          </w:tcPr>
          <w:p w14:paraId="386DD218" w14:textId="77777777" w:rsidR="00B50050" w:rsidRDefault="00B50050" w:rsidP="0088127C">
            <w:pPr>
              <w:pStyle w:val="OtherTableBody"/>
            </w:pPr>
            <w:r>
              <w:t>Problem Severity</w:t>
            </w:r>
          </w:p>
        </w:tc>
        <w:tc>
          <w:tcPr>
            <w:tcW w:w="700" w:type="dxa"/>
          </w:tcPr>
          <w:p w14:paraId="6821A780" w14:textId="77777777" w:rsidR="00B50050" w:rsidRDefault="00B50050" w:rsidP="0088127C">
            <w:pPr>
              <w:pStyle w:val="OtherTableBody"/>
            </w:pPr>
            <w:r>
              <w:t>02234</w:t>
            </w:r>
          </w:p>
        </w:tc>
        <w:tc>
          <w:tcPr>
            <w:tcW w:w="600" w:type="dxa"/>
          </w:tcPr>
          <w:p w14:paraId="6E23CFF6" w14:textId="77777777" w:rsidR="00B50050" w:rsidRDefault="00B50050" w:rsidP="0088127C">
            <w:pPr>
              <w:pStyle w:val="OtherTableBody"/>
            </w:pPr>
            <w:r>
              <w:t>PRB</w:t>
            </w:r>
          </w:p>
        </w:tc>
        <w:tc>
          <w:tcPr>
            <w:tcW w:w="600" w:type="dxa"/>
          </w:tcPr>
          <w:p w14:paraId="6EEDF0DF" w14:textId="77777777" w:rsidR="00B50050" w:rsidRDefault="00B50050" w:rsidP="0088127C">
            <w:pPr>
              <w:pStyle w:val="OtherTableBody"/>
            </w:pPr>
            <w:r>
              <w:t>26</w:t>
            </w:r>
          </w:p>
        </w:tc>
        <w:tc>
          <w:tcPr>
            <w:tcW w:w="600" w:type="dxa"/>
          </w:tcPr>
          <w:p w14:paraId="393E996B" w14:textId="77777777" w:rsidR="00B50050" w:rsidRDefault="00B50050" w:rsidP="0088127C">
            <w:pPr>
              <w:pStyle w:val="OtherTableBody"/>
            </w:pPr>
            <w:r>
              <w:t>..</w:t>
            </w:r>
          </w:p>
        </w:tc>
        <w:tc>
          <w:tcPr>
            <w:tcW w:w="600" w:type="dxa"/>
          </w:tcPr>
          <w:p w14:paraId="319061D5" w14:textId="77777777" w:rsidR="00B50050" w:rsidRDefault="00B50050" w:rsidP="0088127C">
            <w:pPr>
              <w:pStyle w:val="OtherTableBody"/>
            </w:pPr>
          </w:p>
        </w:tc>
        <w:tc>
          <w:tcPr>
            <w:tcW w:w="600" w:type="dxa"/>
          </w:tcPr>
          <w:p w14:paraId="0B05F88E" w14:textId="77777777" w:rsidR="00B50050" w:rsidRDefault="00B50050" w:rsidP="0088127C">
            <w:pPr>
              <w:pStyle w:val="OtherTableBody"/>
            </w:pPr>
            <w:r>
              <w:t>CWE</w:t>
            </w:r>
          </w:p>
        </w:tc>
        <w:tc>
          <w:tcPr>
            <w:tcW w:w="700" w:type="dxa"/>
          </w:tcPr>
          <w:p w14:paraId="7F1D20B2" w14:textId="77777777" w:rsidR="00B50050" w:rsidRDefault="00B50050" w:rsidP="0088127C">
            <w:pPr>
              <w:pStyle w:val="OtherTableBody"/>
            </w:pPr>
          </w:p>
        </w:tc>
        <w:tc>
          <w:tcPr>
            <w:tcW w:w="600" w:type="dxa"/>
          </w:tcPr>
          <w:p w14:paraId="1B7C46F3" w14:textId="77777777" w:rsidR="00B50050" w:rsidRDefault="00B50050" w:rsidP="0088127C">
            <w:pPr>
              <w:pStyle w:val="OtherTableBody"/>
            </w:pPr>
            <w:r>
              <w:t>0836</w:t>
            </w:r>
          </w:p>
        </w:tc>
        <w:tc>
          <w:tcPr>
            <w:tcW w:w="900" w:type="dxa"/>
          </w:tcPr>
          <w:p w14:paraId="09BA9C8A" w14:textId="77777777" w:rsidR="00B50050" w:rsidRDefault="00B50050" w:rsidP="0088127C">
            <w:pPr>
              <w:pStyle w:val="OtherTableBody"/>
            </w:pPr>
            <w:r>
              <w:t>12.4.2.26</w:t>
            </w:r>
          </w:p>
        </w:tc>
      </w:tr>
      <w:tr w:rsidR="00B50050" w14:paraId="16528EFF" w14:textId="77777777" w:rsidTr="00195548">
        <w:tc>
          <w:tcPr>
            <w:tcW w:w="3500" w:type="dxa"/>
          </w:tcPr>
          <w:p w14:paraId="3A156BEB" w14:textId="77777777" w:rsidR="00B50050" w:rsidRDefault="00B50050" w:rsidP="0088127C">
            <w:pPr>
              <w:pStyle w:val="OtherTableBody"/>
            </w:pPr>
            <w:r>
              <w:t>Procedure Action Code</w:t>
            </w:r>
          </w:p>
        </w:tc>
        <w:tc>
          <w:tcPr>
            <w:tcW w:w="700" w:type="dxa"/>
          </w:tcPr>
          <w:p w14:paraId="62D9EBCA" w14:textId="77777777" w:rsidR="00B50050" w:rsidRDefault="00B50050" w:rsidP="0088127C">
            <w:pPr>
              <w:pStyle w:val="OtherTableBody"/>
            </w:pPr>
            <w:r>
              <w:t>01849</w:t>
            </w:r>
          </w:p>
        </w:tc>
        <w:tc>
          <w:tcPr>
            <w:tcW w:w="600" w:type="dxa"/>
          </w:tcPr>
          <w:p w14:paraId="5D3780EB" w14:textId="77777777" w:rsidR="00B50050" w:rsidRDefault="00B50050" w:rsidP="0088127C">
            <w:pPr>
              <w:pStyle w:val="OtherTableBody"/>
            </w:pPr>
            <w:r>
              <w:t>PR1</w:t>
            </w:r>
          </w:p>
        </w:tc>
        <w:tc>
          <w:tcPr>
            <w:tcW w:w="600" w:type="dxa"/>
          </w:tcPr>
          <w:p w14:paraId="35599DB9" w14:textId="77777777" w:rsidR="00B50050" w:rsidRDefault="00B50050" w:rsidP="0088127C">
            <w:pPr>
              <w:pStyle w:val="OtherTableBody"/>
            </w:pPr>
            <w:r>
              <w:t>20</w:t>
            </w:r>
          </w:p>
        </w:tc>
        <w:tc>
          <w:tcPr>
            <w:tcW w:w="600" w:type="dxa"/>
          </w:tcPr>
          <w:p w14:paraId="4A04A0B1" w14:textId="77777777" w:rsidR="00B50050" w:rsidRDefault="00B50050" w:rsidP="0088127C">
            <w:pPr>
              <w:pStyle w:val="OtherTableBody"/>
            </w:pPr>
            <w:r>
              <w:t>1..1</w:t>
            </w:r>
          </w:p>
        </w:tc>
        <w:tc>
          <w:tcPr>
            <w:tcW w:w="600" w:type="dxa"/>
          </w:tcPr>
          <w:p w14:paraId="2E958204" w14:textId="77777777" w:rsidR="00B50050" w:rsidRDefault="00B50050" w:rsidP="0088127C">
            <w:pPr>
              <w:pStyle w:val="OtherTableBody"/>
            </w:pPr>
          </w:p>
        </w:tc>
        <w:tc>
          <w:tcPr>
            <w:tcW w:w="600" w:type="dxa"/>
          </w:tcPr>
          <w:p w14:paraId="38A99385" w14:textId="77777777" w:rsidR="00B50050" w:rsidRDefault="00B50050" w:rsidP="0088127C">
            <w:pPr>
              <w:pStyle w:val="OtherTableBody"/>
            </w:pPr>
            <w:r>
              <w:t>ID</w:t>
            </w:r>
          </w:p>
        </w:tc>
        <w:tc>
          <w:tcPr>
            <w:tcW w:w="700" w:type="dxa"/>
          </w:tcPr>
          <w:p w14:paraId="5C8D1468" w14:textId="77777777" w:rsidR="00B50050" w:rsidRDefault="00B50050" w:rsidP="0088127C">
            <w:pPr>
              <w:pStyle w:val="OtherTableBody"/>
            </w:pPr>
          </w:p>
        </w:tc>
        <w:tc>
          <w:tcPr>
            <w:tcW w:w="600" w:type="dxa"/>
          </w:tcPr>
          <w:p w14:paraId="2B54B160" w14:textId="77777777" w:rsidR="00B50050" w:rsidRDefault="00B50050" w:rsidP="0088127C">
            <w:pPr>
              <w:pStyle w:val="OtherTableBody"/>
            </w:pPr>
            <w:r>
              <w:t>0206</w:t>
            </w:r>
          </w:p>
        </w:tc>
        <w:tc>
          <w:tcPr>
            <w:tcW w:w="900" w:type="dxa"/>
          </w:tcPr>
          <w:p w14:paraId="6B257050" w14:textId="77777777" w:rsidR="00B50050" w:rsidRDefault="00B50050" w:rsidP="0088127C">
            <w:pPr>
              <w:pStyle w:val="OtherTableBody"/>
            </w:pPr>
            <w:r>
              <w:t>6.5.4.20</w:t>
            </w:r>
          </w:p>
        </w:tc>
      </w:tr>
      <w:tr w:rsidR="00B50050" w14:paraId="5811279A" w14:textId="77777777" w:rsidTr="00195548">
        <w:tc>
          <w:tcPr>
            <w:tcW w:w="3500" w:type="dxa"/>
          </w:tcPr>
          <w:p w14:paraId="78448FB2" w14:textId="77777777" w:rsidR="00B50050" w:rsidRDefault="00B50050" w:rsidP="0088127C">
            <w:pPr>
              <w:pStyle w:val="OtherTableBody"/>
            </w:pPr>
            <w:r>
              <w:t>Procedure Code</w:t>
            </w:r>
          </w:p>
        </w:tc>
        <w:tc>
          <w:tcPr>
            <w:tcW w:w="700" w:type="dxa"/>
          </w:tcPr>
          <w:p w14:paraId="79498F4E" w14:textId="77777777" w:rsidR="00B50050" w:rsidRDefault="00B50050" w:rsidP="0088127C">
            <w:pPr>
              <w:pStyle w:val="OtherTableBody"/>
            </w:pPr>
            <w:r>
              <w:t>00393</w:t>
            </w:r>
          </w:p>
        </w:tc>
        <w:tc>
          <w:tcPr>
            <w:tcW w:w="600" w:type="dxa"/>
          </w:tcPr>
          <w:p w14:paraId="160B960E" w14:textId="77777777" w:rsidR="00B50050" w:rsidRDefault="00B50050" w:rsidP="0088127C">
            <w:pPr>
              <w:pStyle w:val="OtherTableBody"/>
            </w:pPr>
            <w:r>
              <w:t>CDM</w:t>
            </w:r>
          </w:p>
        </w:tc>
        <w:tc>
          <w:tcPr>
            <w:tcW w:w="600" w:type="dxa"/>
          </w:tcPr>
          <w:p w14:paraId="55884E28" w14:textId="77777777" w:rsidR="00B50050" w:rsidRDefault="00B50050" w:rsidP="0088127C">
            <w:pPr>
              <w:pStyle w:val="OtherTableBody"/>
            </w:pPr>
            <w:r>
              <w:t>7</w:t>
            </w:r>
          </w:p>
        </w:tc>
        <w:tc>
          <w:tcPr>
            <w:tcW w:w="600" w:type="dxa"/>
          </w:tcPr>
          <w:p w14:paraId="692B41C6" w14:textId="77777777" w:rsidR="00B50050" w:rsidRDefault="00B50050" w:rsidP="0088127C">
            <w:pPr>
              <w:pStyle w:val="OtherTableBody"/>
            </w:pPr>
            <w:r>
              <w:t>..</w:t>
            </w:r>
          </w:p>
        </w:tc>
        <w:tc>
          <w:tcPr>
            <w:tcW w:w="600" w:type="dxa"/>
          </w:tcPr>
          <w:p w14:paraId="3B8742B0" w14:textId="77777777" w:rsidR="00B50050" w:rsidRDefault="00B50050" w:rsidP="0088127C">
            <w:pPr>
              <w:pStyle w:val="OtherTableBody"/>
            </w:pPr>
          </w:p>
        </w:tc>
        <w:tc>
          <w:tcPr>
            <w:tcW w:w="600" w:type="dxa"/>
          </w:tcPr>
          <w:p w14:paraId="4F163A25" w14:textId="77777777" w:rsidR="00B50050" w:rsidRDefault="00B50050" w:rsidP="0088127C">
            <w:pPr>
              <w:pStyle w:val="OtherTableBody"/>
            </w:pPr>
            <w:r>
              <w:t>CNE</w:t>
            </w:r>
          </w:p>
        </w:tc>
        <w:tc>
          <w:tcPr>
            <w:tcW w:w="700" w:type="dxa"/>
          </w:tcPr>
          <w:p w14:paraId="22C17FF9" w14:textId="77777777" w:rsidR="00B50050" w:rsidRDefault="00B50050" w:rsidP="0088127C">
            <w:pPr>
              <w:pStyle w:val="OtherTableBody"/>
            </w:pPr>
            <w:r>
              <w:t>Y</w:t>
            </w:r>
          </w:p>
        </w:tc>
        <w:tc>
          <w:tcPr>
            <w:tcW w:w="600" w:type="dxa"/>
          </w:tcPr>
          <w:p w14:paraId="745747D3" w14:textId="77777777" w:rsidR="00B50050" w:rsidRDefault="00B50050" w:rsidP="0088127C">
            <w:pPr>
              <w:pStyle w:val="OtherTableBody"/>
            </w:pPr>
            <w:r>
              <w:t>0088</w:t>
            </w:r>
          </w:p>
        </w:tc>
        <w:tc>
          <w:tcPr>
            <w:tcW w:w="900" w:type="dxa"/>
          </w:tcPr>
          <w:p w14:paraId="536B57B9" w14:textId="77777777" w:rsidR="00B50050" w:rsidRDefault="00B50050" w:rsidP="0088127C">
            <w:pPr>
              <w:pStyle w:val="OtherTableBody"/>
            </w:pPr>
            <w:r>
              <w:t>8.10.2.7</w:t>
            </w:r>
          </w:p>
        </w:tc>
      </w:tr>
      <w:tr w:rsidR="00B50050" w14:paraId="0769CDCE" w14:textId="77777777" w:rsidTr="00195548">
        <w:tc>
          <w:tcPr>
            <w:tcW w:w="3500" w:type="dxa"/>
          </w:tcPr>
          <w:p w14:paraId="25291F28" w14:textId="77777777" w:rsidR="00B50050" w:rsidRDefault="00B50050" w:rsidP="0088127C">
            <w:pPr>
              <w:pStyle w:val="OtherTableBody"/>
            </w:pPr>
            <w:r>
              <w:t>Procedure Code</w:t>
            </w:r>
          </w:p>
        </w:tc>
        <w:tc>
          <w:tcPr>
            <w:tcW w:w="700" w:type="dxa"/>
          </w:tcPr>
          <w:p w14:paraId="359CFDB3" w14:textId="77777777" w:rsidR="00B50050" w:rsidRDefault="00B50050" w:rsidP="0088127C">
            <w:pPr>
              <w:pStyle w:val="OtherTableBody"/>
            </w:pPr>
            <w:r>
              <w:t>00393</w:t>
            </w:r>
          </w:p>
        </w:tc>
        <w:tc>
          <w:tcPr>
            <w:tcW w:w="600" w:type="dxa"/>
          </w:tcPr>
          <w:p w14:paraId="62BD9065" w14:textId="77777777" w:rsidR="00B50050" w:rsidRDefault="00B50050" w:rsidP="0088127C">
            <w:pPr>
              <w:pStyle w:val="OtherTableBody"/>
            </w:pPr>
            <w:r>
              <w:t>IIM</w:t>
            </w:r>
          </w:p>
        </w:tc>
        <w:tc>
          <w:tcPr>
            <w:tcW w:w="600" w:type="dxa"/>
          </w:tcPr>
          <w:p w14:paraId="1D5960C3" w14:textId="77777777" w:rsidR="00B50050" w:rsidRDefault="00B50050" w:rsidP="0088127C">
            <w:pPr>
              <w:pStyle w:val="OtherTableBody"/>
            </w:pPr>
            <w:r>
              <w:t>14</w:t>
            </w:r>
          </w:p>
        </w:tc>
        <w:tc>
          <w:tcPr>
            <w:tcW w:w="600" w:type="dxa"/>
          </w:tcPr>
          <w:p w14:paraId="08E1EC2A" w14:textId="77777777" w:rsidR="00B50050" w:rsidRDefault="00B50050" w:rsidP="0088127C">
            <w:pPr>
              <w:pStyle w:val="OtherTableBody"/>
            </w:pPr>
            <w:r>
              <w:t>..</w:t>
            </w:r>
          </w:p>
        </w:tc>
        <w:tc>
          <w:tcPr>
            <w:tcW w:w="600" w:type="dxa"/>
          </w:tcPr>
          <w:p w14:paraId="5E2DBA22" w14:textId="77777777" w:rsidR="00B50050" w:rsidRDefault="00B50050" w:rsidP="0088127C">
            <w:pPr>
              <w:pStyle w:val="OtherTableBody"/>
            </w:pPr>
          </w:p>
        </w:tc>
        <w:tc>
          <w:tcPr>
            <w:tcW w:w="600" w:type="dxa"/>
          </w:tcPr>
          <w:p w14:paraId="1B4A9102" w14:textId="77777777" w:rsidR="00B50050" w:rsidRDefault="00B50050" w:rsidP="0088127C">
            <w:pPr>
              <w:pStyle w:val="OtherTableBody"/>
            </w:pPr>
            <w:r>
              <w:t>CNE</w:t>
            </w:r>
          </w:p>
        </w:tc>
        <w:tc>
          <w:tcPr>
            <w:tcW w:w="700" w:type="dxa"/>
          </w:tcPr>
          <w:p w14:paraId="16A9A75C" w14:textId="77777777" w:rsidR="00B50050" w:rsidRDefault="00B50050" w:rsidP="0088127C">
            <w:pPr>
              <w:pStyle w:val="OtherTableBody"/>
            </w:pPr>
          </w:p>
        </w:tc>
        <w:tc>
          <w:tcPr>
            <w:tcW w:w="600" w:type="dxa"/>
          </w:tcPr>
          <w:p w14:paraId="05863FA7" w14:textId="77777777" w:rsidR="00B50050" w:rsidRDefault="00B50050" w:rsidP="0088127C">
            <w:pPr>
              <w:pStyle w:val="OtherTableBody"/>
            </w:pPr>
            <w:r>
              <w:t>0088</w:t>
            </w:r>
          </w:p>
        </w:tc>
        <w:tc>
          <w:tcPr>
            <w:tcW w:w="900" w:type="dxa"/>
          </w:tcPr>
          <w:p w14:paraId="0A44AB3C" w14:textId="77777777" w:rsidR="00B50050" w:rsidRDefault="00B50050" w:rsidP="0088127C">
            <w:pPr>
              <w:pStyle w:val="OtherTableBody"/>
            </w:pPr>
            <w:r>
              <w:t>17.4.1.14</w:t>
            </w:r>
          </w:p>
        </w:tc>
      </w:tr>
      <w:tr w:rsidR="00B50050" w14:paraId="6E5234C0" w14:textId="77777777" w:rsidTr="00195548">
        <w:tc>
          <w:tcPr>
            <w:tcW w:w="3500" w:type="dxa"/>
          </w:tcPr>
          <w:p w14:paraId="01090360" w14:textId="77777777" w:rsidR="00B50050" w:rsidRDefault="00B50050" w:rsidP="0088127C">
            <w:pPr>
              <w:pStyle w:val="OtherTableBody"/>
            </w:pPr>
            <w:r>
              <w:t>Procedure Code</w:t>
            </w:r>
          </w:p>
        </w:tc>
        <w:tc>
          <w:tcPr>
            <w:tcW w:w="700" w:type="dxa"/>
          </w:tcPr>
          <w:p w14:paraId="51D31B71" w14:textId="77777777" w:rsidR="00B50050" w:rsidRDefault="00B50050" w:rsidP="0088127C">
            <w:pPr>
              <w:pStyle w:val="OtherTableBody"/>
            </w:pPr>
            <w:r>
              <w:t>03484</w:t>
            </w:r>
          </w:p>
        </w:tc>
        <w:tc>
          <w:tcPr>
            <w:tcW w:w="600" w:type="dxa"/>
          </w:tcPr>
          <w:p w14:paraId="2AD0A647" w14:textId="77777777" w:rsidR="00B50050" w:rsidRDefault="00B50050" w:rsidP="0088127C">
            <w:pPr>
              <w:pStyle w:val="OtherTableBody"/>
            </w:pPr>
            <w:r>
              <w:t>DPS</w:t>
            </w:r>
          </w:p>
        </w:tc>
        <w:tc>
          <w:tcPr>
            <w:tcW w:w="600" w:type="dxa"/>
          </w:tcPr>
          <w:p w14:paraId="2187CA23" w14:textId="77777777" w:rsidR="00B50050" w:rsidRDefault="00B50050" w:rsidP="0088127C">
            <w:pPr>
              <w:pStyle w:val="OtherTableBody"/>
            </w:pPr>
            <w:r>
              <w:t>2</w:t>
            </w:r>
          </w:p>
        </w:tc>
        <w:tc>
          <w:tcPr>
            <w:tcW w:w="600" w:type="dxa"/>
          </w:tcPr>
          <w:p w14:paraId="71625A1B" w14:textId="77777777" w:rsidR="00B50050" w:rsidRDefault="00B50050" w:rsidP="0088127C">
            <w:pPr>
              <w:pStyle w:val="OtherTableBody"/>
            </w:pPr>
            <w:r>
              <w:t>..</w:t>
            </w:r>
          </w:p>
        </w:tc>
        <w:tc>
          <w:tcPr>
            <w:tcW w:w="600" w:type="dxa"/>
          </w:tcPr>
          <w:p w14:paraId="6527C341" w14:textId="77777777" w:rsidR="00B50050" w:rsidRDefault="00B50050" w:rsidP="0088127C">
            <w:pPr>
              <w:pStyle w:val="OtherTableBody"/>
            </w:pPr>
          </w:p>
        </w:tc>
        <w:tc>
          <w:tcPr>
            <w:tcW w:w="600" w:type="dxa"/>
          </w:tcPr>
          <w:p w14:paraId="417A81C9" w14:textId="77777777" w:rsidR="00B50050" w:rsidRDefault="00B50050" w:rsidP="0088127C">
            <w:pPr>
              <w:pStyle w:val="OtherTableBody"/>
            </w:pPr>
            <w:r>
              <w:t>CWE</w:t>
            </w:r>
          </w:p>
        </w:tc>
        <w:tc>
          <w:tcPr>
            <w:tcW w:w="700" w:type="dxa"/>
          </w:tcPr>
          <w:p w14:paraId="13D1C873" w14:textId="77777777" w:rsidR="00B50050" w:rsidRDefault="00B50050" w:rsidP="0088127C">
            <w:pPr>
              <w:pStyle w:val="OtherTableBody"/>
            </w:pPr>
            <w:r>
              <w:t>Y</w:t>
            </w:r>
          </w:p>
        </w:tc>
        <w:tc>
          <w:tcPr>
            <w:tcW w:w="600" w:type="dxa"/>
          </w:tcPr>
          <w:p w14:paraId="7203A1BE" w14:textId="77777777" w:rsidR="00B50050" w:rsidRDefault="00B50050" w:rsidP="0088127C">
            <w:pPr>
              <w:pStyle w:val="OtherTableBody"/>
            </w:pPr>
            <w:r>
              <w:t>0941</w:t>
            </w:r>
          </w:p>
        </w:tc>
        <w:tc>
          <w:tcPr>
            <w:tcW w:w="900" w:type="dxa"/>
          </w:tcPr>
          <w:p w14:paraId="1060D82F" w14:textId="77777777" w:rsidR="00B50050" w:rsidRDefault="00B50050" w:rsidP="0088127C">
            <w:pPr>
              <w:pStyle w:val="OtherTableBody"/>
            </w:pPr>
            <w:r>
              <w:t>8.8.19.2</w:t>
            </w:r>
          </w:p>
        </w:tc>
      </w:tr>
      <w:tr w:rsidR="00B50050" w14:paraId="155D666D" w14:textId="77777777" w:rsidTr="00195548">
        <w:tc>
          <w:tcPr>
            <w:tcW w:w="3500" w:type="dxa"/>
          </w:tcPr>
          <w:p w14:paraId="62BE93FF" w14:textId="77777777" w:rsidR="00B50050" w:rsidRDefault="00B50050" w:rsidP="0088127C">
            <w:pPr>
              <w:pStyle w:val="OtherTableBody"/>
            </w:pPr>
            <w:r>
              <w:t>Procedure Code</w:t>
            </w:r>
          </w:p>
        </w:tc>
        <w:tc>
          <w:tcPr>
            <w:tcW w:w="700" w:type="dxa"/>
          </w:tcPr>
          <w:p w14:paraId="44408D5B" w14:textId="77777777" w:rsidR="00B50050" w:rsidRDefault="00B50050" w:rsidP="0088127C">
            <w:pPr>
              <w:pStyle w:val="OtherTableBody"/>
            </w:pPr>
            <w:r>
              <w:t>00393</w:t>
            </w:r>
          </w:p>
        </w:tc>
        <w:tc>
          <w:tcPr>
            <w:tcW w:w="600" w:type="dxa"/>
          </w:tcPr>
          <w:p w14:paraId="7B7BAF3A" w14:textId="77777777" w:rsidR="00B50050" w:rsidRDefault="00B50050" w:rsidP="0088127C">
            <w:pPr>
              <w:pStyle w:val="OtherTableBody"/>
            </w:pPr>
            <w:r>
              <w:t>OBR</w:t>
            </w:r>
          </w:p>
        </w:tc>
        <w:tc>
          <w:tcPr>
            <w:tcW w:w="600" w:type="dxa"/>
          </w:tcPr>
          <w:p w14:paraId="52FE35BC" w14:textId="77777777" w:rsidR="00B50050" w:rsidRDefault="00B50050" w:rsidP="0088127C">
            <w:pPr>
              <w:pStyle w:val="OtherTableBody"/>
            </w:pPr>
            <w:r>
              <w:t>44</w:t>
            </w:r>
          </w:p>
        </w:tc>
        <w:tc>
          <w:tcPr>
            <w:tcW w:w="600" w:type="dxa"/>
          </w:tcPr>
          <w:p w14:paraId="7D605C43" w14:textId="77777777" w:rsidR="00B50050" w:rsidRDefault="00B50050" w:rsidP="0088127C">
            <w:pPr>
              <w:pStyle w:val="OtherTableBody"/>
            </w:pPr>
            <w:r>
              <w:t>..</w:t>
            </w:r>
          </w:p>
        </w:tc>
        <w:tc>
          <w:tcPr>
            <w:tcW w:w="600" w:type="dxa"/>
          </w:tcPr>
          <w:p w14:paraId="74C076EA" w14:textId="77777777" w:rsidR="00B50050" w:rsidRDefault="00B50050" w:rsidP="0088127C">
            <w:pPr>
              <w:pStyle w:val="OtherTableBody"/>
            </w:pPr>
          </w:p>
        </w:tc>
        <w:tc>
          <w:tcPr>
            <w:tcW w:w="600" w:type="dxa"/>
          </w:tcPr>
          <w:p w14:paraId="169EE386" w14:textId="77777777" w:rsidR="00B50050" w:rsidRDefault="00B50050" w:rsidP="0088127C">
            <w:pPr>
              <w:pStyle w:val="OtherTableBody"/>
            </w:pPr>
            <w:r>
              <w:t>CNE</w:t>
            </w:r>
          </w:p>
        </w:tc>
        <w:tc>
          <w:tcPr>
            <w:tcW w:w="700" w:type="dxa"/>
          </w:tcPr>
          <w:p w14:paraId="688B5089" w14:textId="77777777" w:rsidR="00B50050" w:rsidRDefault="00B50050" w:rsidP="0088127C">
            <w:pPr>
              <w:pStyle w:val="OtherTableBody"/>
            </w:pPr>
          </w:p>
        </w:tc>
        <w:tc>
          <w:tcPr>
            <w:tcW w:w="600" w:type="dxa"/>
          </w:tcPr>
          <w:p w14:paraId="439D9533" w14:textId="77777777" w:rsidR="00B50050" w:rsidRDefault="00B50050" w:rsidP="0088127C">
            <w:pPr>
              <w:pStyle w:val="OtherTableBody"/>
            </w:pPr>
            <w:r>
              <w:t>0088</w:t>
            </w:r>
          </w:p>
        </w:tc>
        <w:tc>
          <w:tcPr>
            <w:tcW w:w="900" w:type="dxa"/>
          </w:tcPr>
          <w:p w14:paraId="0F71A1EB" w14:textId="77777777" w:rsidR="00B50050" w:rsidRDefault="00B50050" w:rsidP="0088127C">
            <w:pPr>
              <w:pStyle w:val="OtherTableBody"/>
            </w:pPr>
            <w:r>
              <w:t>4.5.3.44</w:t>
            </w:r>
          </w:p>
        </w:tc>
      </w:tr>
      <w:tr w:rsidR="00B50050" w14:paraId="74A297AF" w14:textId="77777777" w:rsidTr="00195548">
        <w:tc>
          <w:tcPr>
            <w:tcW w:w="3500" w:type="dxa"/>
          </w:tcPr>
          <w:p w14:paraId="3B2F23F6" w14:textId="77777777" w:rsidR="00B50050" w:rsidRDefault="00B50050" w:rsidP="0088127C">
            <w:pPr>
              <w:pStyle w:val="OtherTableBody"/>
            </w:pPr>
            <w:r>
              <w:t>Procedure Code</w:t>
            </w:r>
          </w:p>
        </w:tc>
        <w:tc>
          <w:tcPr>
            <w:tcW w:w="700" w:type="dxa"/>
          </w:tcPr>
          <w:p w14:paraId="1A836F55" w14:textId="77777777" w:rsidR="00B50050" w:rsidRDefault="00B50050" w:rsidP="0088127C">
            <w:pPr>
              <w:pStyle w:val="OtherTableBody"/>
            </w:pPr>
            <w:r>
              <w:t>00393</w:t>
            </w:r>
          </w:p>
        </w:tc>
        <w:tc>
          <w:tcPr>
            <w:tcW w:w="600" w:type="dxa"/>
          </w:tcPr>
          <w:p w14:paraId="3F52D6FC" w14:textId="77777777" w:rsidR="00B50050" w:rsidRDefault="00B50050" w:rsidP="0088127C">
            <w:pPr>
              <w:pStyle w:val="OtherTableBody"/>
            </w:pPr>
            <w:r>
              <w:t>SCD</w:t>
            </w:r>
          </w:p>
        </w:tc>
        <w:tc>
          <w:tcPr>
            <w:tcW w:w="600" w:type="dxa"/>
          </w:tcPr>
          <w:p w14:paraId="680E69D8" w14:textId="77777777" w:rsidR="00B50050" w:rsidRDefault="00B50050" w:rsidP="0088127C">
            <w:pPr>
              <w:pStyle w:val="OtherTableBody"/>
            </w:pPr>
            <w:r>
              <w:t>32</w:t>
            </w:r>
          </w:p>
        </w:tc>
        <w:tc>
          <w:tcPr>
            <w:tcW w:w="600" w:type="dxa"/>
          </w:tcPr>
          <w:p w14:paraId="0BFF7DAE" w14:textId="77777777" w:rsidR="00B50050" w:rsidRDefault="00B50050" w:rsidP="0088127C">
            <w:pPr>
              <w:pStyle w:val="OtherTableBody"/>
            </w:pPr>
            <w:r>
              <w:t>..</w:t>
            </w:r>
          </w:p>
        </w:tc>
        <w:tc>
          <w:tcPr>
            <w:tcW w:w="600" w:type="dxa"/>
          </w:tcPr>
          <w:p w14:paraId="63853980" w14:textId="77777777" w:rsidR="00B50050" w:rsidRDefault="00B50050" w:rsidP="0088127C">
            <w:pPr>
              <w:pStyle w:val="OtherTableBody"/>
            </w:pPr>
          </w:p>
        </w:tc>
        <w:tc>
          <w:tcPr>
            <w:tcW w:w="600" w:type="dxa"/>
          </w:tcPr>
          <w:p w14:paraId="08FBD3AC" w14:textId="77777777" w:rsidR="00B50050" w:rsidRDefault="00B50050" w:rsidP="0088127C">
            <w:pPr>
              <w:pStyle w:val="OtherTableBody"/>
            </w:pPr>
            <w:r>
              <w:t>CNE</w:t>
            </w:r>
          </w:p>
        </w:tc>
        <w:tc>
          <w:tcPr>
            <w:tcW w:w="700" w:type="dxa"/>
          </w:tcPr>
          <w:p w14:paraId="3FF41DBD" w14:textId="77777777" w:rsidR="00B50050" w:rsidRDefault="00B50050" w:rsidP="0088127C">
            <w:pPr>
              <w:pStyle w:val="OtherTableBody"/>
            </w:pPr>
          </w:p>
        </w:tc>
        <w:tc>
          <w:tcPr>
            <w:tcW w:w="600" w:type="dxa"/>
          </w:tcPr>
          <w:p w14:paraId="1325B49A" w14:textId="77777777" w:rsidR="00B50050" w:rsidRDefault="00B50050" w:rsidP="0088127C">
            <w:pPr>
              <w:pStyle w:val="OtherTableBody"/>
            </w:pPr>
            <w:r>
              <w:t>0088</w:t>
            </w:r>
          </w:p>
        </w:tc>
        <w:tc>
          <w:tcPr>
            <w:tcW w:w="900" w:type="dxa"/>
          </w:tcPr>
          <w:p w14:paraId="288E42BA" w14:textId="77777777" w:rsidR="00B50050" w:rsidRDefault="00B50050" w:rsidP="0088127C">
            <w:pPr>
              <w:pStyle w:val="OtherTableBody"/>
            </w:pPr>
            <w:r>
              <w:t>17.7.4.32</w:t>
            </w:r>
          </w:p>
        </w:tc>
      </w:tr>
      <w:tr w:rsidR="00B50050" w14:paraId="1FDEF524" w14:textId="77777777" w:rsidTr="00195548">
        <w:tc>
          <w:tcPr>
            <w:tcW w:w="3500" w:type="dxa"/>
          </w:tcPr>
          <w:p w14:paraId="1CA204AB" w14:textId="77777777" w:rsidR="00B50050" w:rsidRDefault="00B50050" w:rsidP="0088127C">
            <w:pPr>
              <w:pStyle w:val="OtherTableBody"/>
            </w:pPr>
            <w:r>
              <w:t>Procedure Code</w:t>
            </w:r>
          </w:p>
        </w:tc>
        <w:tc>
          <w:tcPr>
            <w:tcW w:w="700" w:type="dxa"/>
          </w:tcPr>
          <w:p w14:paraId="0E99E3C6" w14:textId="77777777" w:rsidR="00B50050" w:rsidRDefault="00B50050" w:rsidP="0088127C">
            <w:pPr>
              <w:pStyle w:val="OtherTableBody"/>
            </w:pPr>
            <w:r>
              <w:t>00393</w:t>
            </w:r>
          </w:p>
        </w:tc>
        <w:tc>
          <w:tcPr>
            <w:tcW w:w="600" w:type="dxa"/>
          </w:tcPr>
          <w:p w14:paraId="40C3D9A1" w14:textId="77777777" w:rsidR="00B50050" w:rsidRDefault="00B50050" w:rsidP="0088127C">
            <w:pPr>
              <w:pStyle w:val="OtherTableBody"/>
            </w:pPr>
            <w:r>
              <w:t>ITM</w:t>
            </w:r>
          </w:p>
        </w:tc>
        <w:tc>
          <w:tcPr>
            <w:tcW w:w="600" w:type="dxa"/>
          </w:tcPr>
          <w:p w14:paraId="3480BFE5" w14:textId="77777777" w:rsidR="00B50050" w:rsidRDefault="00B50050" w:rsidP="0088127C">
            <w:pPr>
              <w:pStyle w:val="OtherTableBody"/>
            </w:pPr>
            <w:r>
              <w:t>27</w:t>
            </w:r>
          </w:p>
        </w:tc>
        <w:tc>
          <w:tcPr>
            <w:tcW w:w="600" w:type="dxa"/>
          </w:tcPr>
          <w:p w14:paraId="4A4E75D4" w14:textId="77777777" w:rsidR="00B50050" w:rsidRDefault="00B50050" w:rsidP="0088127C">
            <w:pPr>
              <w:pStyle w:val="OtherTableBody"/>
            </w:pPr>
            <w:r>
              <w:t>..</w:t>
            </w:r>
          </w:p>
        </w:tc>
        <w:tc>
          <w:tcPr>
            <w:tcW w:w="600" w:type="dxa"/>
          </w:tcPr>
          <w:p w14:paraId="3F0B245A" w14:textId="77777777" w:rsidR="00B50050" w:rsidRDefault="00B50050" w:rsidP="0088127C">
            <w:pPr>
              <w:pStyle w:val="OtherTableBody"/>
            </w:pPr>
          </w:p>
        </w:tc>
        <w:tc>
          <w:tcPr>
            <w:tcW w:w="600" w:type="dxa"/>
          </w:tcPr>
          <w:p w14:paraId="297E5E79" w14:textId="77777777" w:rsidR="00B50050" w:rsidRDefault="00B50050" w:rsidP="0088127C">
            <w:pPr>
              <w:pStyle w:val="OtherTableBody"/>
            </w:pPr>
            <w:r>
              <w:t>CNE</w:t>
            </w:r>
          </w:p>
        </w:tc>
        <w:tc>
          <w:tcPr>
            <w:tcW w:w="700" w:type="dxa"/>
          </w:tcPr>
          <w:p w14:paraId="6FFB1043" w14:textId="77777777" w:rsidR="00B50050" w:rsidRDefault="00B50050" w:rsidP="0088127C">
            <w:pPr>
              <w:pStyle w:val="OtherTableBody"/>
            </w:pPr>
          </w:p>
        </w:tc>
        <w:tc>
          <w:tcPr>
            <w:tcW w:w="600" w:type="dxa"/>
          </w:tcPr>
          <w:p w14:paraId="0DABBF0C" w14:textId="77777777" w:rsidR="00B50050" w:rsidRDefault="00B50050" w:rsidP="0088127C">
            <w:pPr>
              <w:pStyle w:val="OtherTableBody"/>
            </w:pPr>
            <w:r>
              <w:t>0088</w:t>
            </w:r>
          </w:p>
        </w:tc>
        <w:tc>
          <w:tcPr>
            <w:tcW w:w="900" w:type="dxa"/>
          </w:tcPr>
          <w:p w14:paraId="10CCE7A2" w14:textId="77777777" w:rsidR="00B50050" w:rsidRDefault="00B50050" w:rsidP="0088127C">
            <w:pPr>
              <w:pStyle w:val="OtherTableBody"/>
            </w:pPr>
            <w:r>
              <w:t>17.4.2.27</w:t>
            </w:r>
          </w:p>
        </w:tc>
      </w:tr>
      <w:tr w:rsidR="00B50050" w14:paraId="7D72B494" w14:textId="77777777" w:rsidTr="00195548">
        <w:tc>
          <w:tcPr>
            <w:tcW w:w="3500" w:type="dxa"/>
          </w:tcPr>
          <w:p w14:paraId="476F1DE6" w14:textId="77777777" w:rsidR="00B50050" w:rsidRDefault="00B50050" w:rsidP="0088127C">
            <w:pPr>
              <w:pStyle w:val="OtherTableBody"/>
            </w:pPr>
            <w:r>
              <w:t>Procedure Code</w:t>
            </w:r>
          </w:p>
        </w:tc>
        <w:tc>
          <w:tcPr>
            <w:tcW w:w="700" w:type="dxa"/>
          </w:tcPr>
          <w:p w14:paraId="0CDAE6C3" w14:textId="77777777" w:rsidR="00B50050" w:rsidRDefault="00B50050" w:rsidP="0088127C">
            <w:pPr>
              <w:pStyle w:val="OtherTableBody"/>
            </w:pPr>
            <w:r>
              <w:t>00393</w:t>
            </w:r>
          </w:p>
        </w:tc>
        <w:tc>
          <w:tcPr>
            <w:tcW w:w="600" w:type="dxa"/>
          </w:tcPr>
          <w:p w14:paraId="44D37106" w14:textId="77777777" w:rsidR="00B50050" w:rsidRDefault="00B50050" w:rsidP="0088127C">
            <w:pPr>
              <w:pStyle w:val="OtherTableBody"/>
            </w:pPr>
            <w:r>
              <w:t>PR1</w:t>
            </w:r>
          </w:p>
        </w:tc>
        <w:tc>
          <w:tcPr>
            <w:tcW w:w="600" w:type="dxa"/>
          </w:tcPr>
          <w:p w14:paraId="7EA3D721" w14:textId="77777777" w:rsidR="00B50050" w:rsidRDefault="00B50050" w:rsidP="0088127C">
            <w:pPr>
              <w:pStyle w:val="OtherTableBody"/>
            </w:pPr>
            <w:r>
              <w:t>3</w:t>
            </w:r>
          </w:p>
        </w:tc>
        <w:tc>
          <w:tcPr>
            <w:tcW w:w="600" w:type="dxa"/>
          </w:tcPr>
          <w:p w14:paraId="6E811907" w14:textId="77777777" w:rsidR="00B50050" w:rsidRDefault="00B50050" w:rsidP="0088127C">
            <w:pPr>
              <w:pStyle w:val="OtherTableBody"/>
            </w:pPr>
            <w:r>
              <w:t>..</w:t>
            </w:r>
          </w:p>
        </w:tc>
        <w:tc>
          <w:tcPr>
            <w:tcW w:w="600" w:type="dxa"/>
          </w:tcPr>
          <w:p w14:paraId="69AA0E1D" w14:textId="77777777" w:rsidR="00B50050" w:rsidRDefault="00B50050" w:rsidP="0088127C">
            <w:pPr>
              <w:pStyle w:val="OtherTableBody"/>
            </w:pPr>
          </w:p>
        </w:tc>
        <w:tc>
          <w:tcPr>
            <w:tcW w:w="600" w:type="dxa"/>
          </w:tcPr>
          <w:p w14:paraId="3BEC5004" w14:textId="77777777" w:rsidR="00B50050" w:rsidRDefault="00B50050" w:rsidP="0088127C">
            <w:pPr>
              <w:pStyle w:val="OtherTableBody"/>
            </w:pPr>
            <w:r>
              <w:t>CNE</w:t>
            </w:r>
          </w:p>
        </w:tc>
        <w:tc>
          <w:tcPr>
            <w:tcW w:w="700" w:type="dxa"/>
          </w:tcPr>
          <w:p w14:paraId="73C68F5A" w14:textId="77777777" w:rsidR="00B50050" w:rsidRDefault="00B50050" w:rsidP="0088127C">
            <w:pPr>
              <w:pStyle w:val="OtherTableBody"/>
            </w:pPr>
          </w:p>
        </w:tc>
        <w:tc>
          <w:tcPr>
            <w:tcW w:w="600" w:type="dxa"/>
          </w:tcPr>
          <w:p w14:paraId="23767119" w14:textId="77777777" w:rsidR="00B50050" w:rsidRDefault="00B50050" w:rsidP="0088127C">
            <w:pPr>
              <w:pStyle w:val="OtherTableBody"/>
            </w:pPr>
            <w:r>
              <w:t>0088</w:t>
            </w:r>
          </w:p>
        </w:tc>
        <w:tc>
          <w:tcPr>
            <w:tcW w:w="900" w:type="dxa"/>
          </w:tcPr>
          <w:p w14:paraId="11DD9A3C" w14:textId="77777777" w:rsidR="00B50050" w:rsidRDefault="00B50050" w:rsidP="0088127C">
            <w:pPr>
              <w:pStyle w:val="OtherTableBody"/>
            </w:pPr>
            <w:r>
              <w:t>6.5.4.3</w:t>
            </w:r>
          </w:p>
        </w:tc>
      </w:tr>
      <w:tr w:rsidR="00B50050" w14:paraId="536C2B3B" w14:textId="77777777" w:rsidTr="00195548">
        <w:tc>
          <w:tcPr>
            <w:tcW w:w="3500" w:type="dxa"/>
          </w:tcPr>
          <w:p w14:paraId="3486883A" w14:textId="77777777" w:rsidR="00B50050" w:rsidRDefault="00B50050" w:rsidP="0088127C">
            <w:pPr>
              <w:pStyle w:val="OtherTableBody"/>
            </w:pPr>
            <w:r>
              <w:t>Procedure Code</w:t>
            </w:r>
          </w:p>
        </w:tc>
        <w:tc>
          <w:tcPr>
            <w:tcW w:w="700" w:type="dxa"/>
          </w:tcPr>
          <w:p w14:paraId="2824F9A8" w14:textId="77777777" w:rsidR="00B50050" w:rsidRDefault="00B50050" w:rsidP="0088127C">
            <w:pPr>
              <w:pStyle w:val="OtherTableBody"/>
            </w:pPr>
            <w:r>
              <w:t>00393</w:t>
            </w:r>
          </w:p>
        </w:tc>
        <w:tc>
          <w:tcPr>
            <w:tcW w:w="600" w:type="dxa"/>
          </w:tcPr>
          <w:p w14:paraId="2D8A5AAE" w14:textId="77777777" w:rsidR="00B50050" w:rsidRDefault="00B50050" w:rsidP="0088127C">
            <w:pPr>
              <w:pStyle w:val="OtherTableBody"/>
            </w:pPr>
            <w:r>
              <w:t>FT1</w:t>
            </w:r>
          </w:p>
        </w:tc>
        <w:tc>
          <w:tcPr>
            <w:tcW w:w="600" w:type="dxa"/>
          </w:tcPr>
          <w:p w14:paraId="2FC584FA" w14:textId="77777777" w:rsidR="00B50050" w:rsidRDefault="00B50050" w:rsidP="0088127C">
            <w:pPr>
              <w:pStyle w:val="OtherTableBody"/>
            </w:pPr>
            <w:r>
              <w:t>25</w:t>
            </w:r>
          </w:p>
        </w:tc>
        <w:tc>
          <w:tcPr>
            <w:tcW w:w="600" w:type="dxa"/>
          </w:tcPr>
          <w:p w14:paraId="478B3466" w14:textId="77777777" w:rsidR="00B50050" w:rsidRDefault="00B50050" w:rsidP="0088127C">
            <w:pPr>
              <w:pStyle w:val="OtherTableBody"/>
            </w:pPr>
            <w:r>
              <w:t>..</w:t>
            </w:r>
          </w:p>
        </w:tc>
        <w:tc>
          <w:tcPr>
            <w:tcW w:w="600" w:type="dxa"/>
          </w:tcPr>
          <w:p w14:paraId="42661521" w14:textId="77777777" w:rsidR="00B50050" w:rsidRDefault="00B50050" w:rsidP="0088127C">
            <w:pPr>
              <w:pStyle w:val="OtherTableBody"/>
            </w:pPr>
          </w:p>
        </w:tc>
        <w:tc>
          <w:tcPr>
            <w:tcW w:w="600" w:type="dxa"/>
          </w:tcPr>
          <w:p w14:paraId="6145784A" w14:textId="77777777" w:rsidR="00B50050" w:rsidRDefault="00B50050" w:rsidP="0088127C">
            <w:pPr>
              <w:pStyle w:val="OtherTableBody"/>
            </w:pPr>
            <w:r>
              <w:t>CNE</w:t>
            </w:r>
          </w:p>
        </w:tc>
        <w:tc>
          <w:tcPr>
            <w:tcW w:w="700" w:type="dxa"/>
          </w:tcPr>
          <w:p w14:paraId="41249EE7" w14:textId="77777777" w:rsidR="00B50050" w:rsidRDefault="00B50050" w:rsidP="0088127C">
            <w:pPr>
              <w:pStyle w:val="OtherTableBody"/>
            </w:pPr>
          </w:p>
        </w:tc>
        <w:tc>
          <w:tcPr>
            <w:tcW w:w="600" w:type="dxa"/>
          </w:tcPr>
          <w:p w14:paraId="34F0CC99" w14:textId="77777777" w:rsidR="00B50050" w:rsidRDefault="00B50050" w:rsidP="0088127C">
            <w:pPr>
              <w:pStyle w:val="OtherTableBody"/>
            </w:pPr>
            <w:r>
              <w:t>0088</w:t>
            </w:r>
          </w:p>
        </w:tc>
        <w:tc>
          <w:tcPr>
            <w:tcW w:w="900" w:type="dxa"/>
          </w:tcPr>
          <w:p w14:paraId="14E5EAC4" w14:textId="77777777" w:rsidR="00B50050" w:rsidRDefault="00B50050" w:rsidP="0088127C">
            <w:pPr>
              <w:pStyle w:val="OtherTableBody"/>
            </w:pPr>
            <w:r>
              <w:t>6.5.1.25</w:t>
            </w:r>
          </w:p>
        </w:tc>
      </w:tr>
      <w:tr w:rsidR="00B50050" w14:paraId="5EBB02E6" w14:textId="77777777" w:rsidTr="00195548">
        <w:tc>
          <w:tcPr>
            <w:tcW w:w="3500" w:type="dxa"/>
          </w:tcPr>
          <w:p w14:paraId="77C361F4" w14:textId="77777777" w:rsidR="00B50050" w:rsidRDefault="00B50050" w:rsidP="0088127C">
            <w:pPr>
              <w:pStyle w:val="OtherTableBody"/>
            </w:pPr>
            <w:r>
              <w:t>Procedure Code Modifier</w:t>
            </w:r>
          </w:p>
        </w:tc>
        <w:tc>
          <w:tcPr>
            <w:tcW w:w="700" w:type="dxa"/>
          </w:tcPr>
          <w:p w14:paraId="1D91C095" w14:textId="77777777" w:rsidR="00B50050" w:rsidRDefault="00B50050" w:rsidP="0088127C">
            <w:pPr>
              <w:pStyle w:val="OtherTableBody"/>
            </w:pPr>
            <w:r>
              <w:t>01316</w:t>
            </w:r>
          </w:p>
        </w:tc>
        <w:tc>
          <w:tcPr>
            <w:tcW w:w="600" w:type="dxa"/>
          </w:tcPr>
          <w:p w14:paraId="7B95E02E" w14:textId="77777777" w:rsidR="00B50050" w:rsidRDefault="00B50050" w:rsidP="0088127C">
            <w:pPr>
              <w:pStyle w:val="OtherTableBody"/>
            </w:pPr>
            <w:r>
              <w:t>IIM</w:t>
            </w:r>
          </w:p>
        </w:tc>
        <w:tc>
          <w:tcPr>
            <w:tcW w:w="600" w:type="dxa"/>
          </w:tcPr>
          <w:p w14:paraId="3FC62C90" w14:textId="77777777" w:rsidR="00B50050" w:rsidRDefault="00B50050" w:rsidP="0088127C">
            <w:pPr>
              <w:pStyle w:val="OtherTableBody"/>
            </w:pPr>
            <w:r>
              <w:t>15</w:t>
            </w:r>
          </w:p>
        </w:tc>
        <w:tc>
          <w:tcPr>
            <w:tcW w:w="600" w:type="dxa"/>
          </w:tcPr>
          <w:p w14:paraId="30A860DD" w14:textId="77777777" w:rsidR="00B50050" w:rsidRDefault="00B50050" w:rsidP="0088127C">
            <w:pPr>
              <w:pStyle w:val="OtherTableBody"/>
            </w:pPr>
            <w:r>
              <w:t>..</w:t>
            </w:r>
          </w:p>
        </w:tc>
        <w:tc>
          <w:tcPr>
            <w:tcW w:w="600" w:type="dxa"/>
          </w:tcPr>
          <w:p w14:paraId="4698BBE0" w14:textId="77777777" w:rsidR="00B50050" w:rsidRDefault="00B50050" w:rsidP="0088127C">
            <w:pPr>
              <w:pStyle w:val="OtherTableBody"/>
            </w:pPr>
          </w:p>
        </w:tc>
        <w:tc>
          <w:tcPr>
            <w:tcW w:w="600" w:type="dxa"/>
          </w:tcPr>
          <w:p w14:paraId="6C6C660D" w14:textId="77777777" w:rsidR="00B50050" w:rsidRDefault="00B50050" w:rsidP="0088127C">
            <w:pPr>
              <w:pStyle w:val="OtherTableBody"/>
            </w:pPr>
            <w:r>
              <w:t>CNE</w:t>
            </w:r>
          </w:p>
        </w:tc>
        <w:tc>
          <w:tcPr>
            <w:tcW w:w="700" w:type="dxa"/>
          </w:tcPr>
          <w:p w14:paraId="1593ED39" w14:textId="77777777" w:rsidR="00B50050" w:rsidRDefault="00B50050" w:rsidP="0088127C">
            <w:pPr>
              <w:pStyle w:val="OtherTableBody"/>
            </w:pPr>
            <w:r>
              <w:t>Y</w:t>
            </w:r>
          </w:p>
        </w:tc>
        <w:tc>
          <w:tcPr>
            <w:tcW w:w="600" w:type="dxa"/>
          </w:tcPr>
          <w:p w14:paraId="670057C8" w14:textId="77777777" w:rsidR="00B50050" w:rsidRDefault="00B50050" w:rsidP="0088127C">
            <w:pPr>
              <w:pStyle w:val="OtherTableBody"/>
            </w:pPr>
            <w:r>
              <w:t>0340</w:t>
            </w:r>
          </w:p>
        </w:tc>
        <w:tc>
          <w:tcPr>
            <w:tcW w:w="900" w:type="dxa"/>
          </w:tcPr>
          <w:p w14:paraId="133476B7" w14:textId="77777777" w:rsidR="00B50050" w:rsidRDefault="00B50050" w:rsidP="0088127C">
            <w:pPr>
              <w:pStyle w:val="OtherTableBody"/>
            </w:pPr>
            <w:r>
              <w:t>17.4.1.15</w:t>
            </w:r>
          </w:p>
        </w:tc>
      </w:tr>
      <w:tr w:rsidR="00B50050" w14:paraId="1628F7B4" w14:textId="77777777" w:rsidTr="00195548">
        <w:tc>
          <w:tcPr>
            <w:tcW w:w="3500" w:type="dxa"/>
          </w:tcPr>
          <w:p w14:paraId="476B2924" w14:textId="77777777" w:rsidR="00B50050" w:rsidRDefault="00B50050" w:rsidP="0088127C">
            <w:pPr>
              <w:pStyle w:val="OtherTableBody"/>
            </w:pPr>
            <w:r>
              <w:t>Procedure Code Modifier</w:t>
            </w:r>
          </w:p>
        </w:tc>
        <w:tc>
          <w:tcPr>
            <w:tcW w:w="700" w:type="dxa"/>
          </w:tcPr>
          <w:p w14:paraId="75162005" w14:textId="77777777" w:rsidR="00B50050" w:rsidRDefault="00B50050" w:rsidP="0088127C">
            <w:pPr>
              <w:pStyle w:val="OtherTableBody"/>
            </w:pPr>
            <w:r>
              <w:t>01316</w:t>
            </w:r>
          </w:p>
        </w:tc>
        <w:tc>
          <w:tcPr>
            <w:tcW w:w="600" w:type="dxa"/>
          </w:tcPr>
          <w:p w14:paraId="6CD746C4" w14:textId="77777777" w:rsidR="00B50050" w:rsidRDefault="00B50050" w:rsidP="0088127C">
            <w:pPr>
              <w:pStyle w:val="OtherTableBody"/>
            </w:pPr>
            <w:r>
              <w:t>ITM</w:t>
            </w:r>
          </w:p>
        </w:tc>
        <w:tc>
          <w:tcPr>
            <w:tcW w:w="600" w:type="dxa"/>
          </w:tcPr>
          <w:p w14:paraId="19C2BD39" w14:textId="77777777" w:rsidR="00B50050" w:rsidRDefault="00B50050" w:rsidP="0088127C">
            <w:pPr>
              <w:pStyle w:val="OtherTableBody"/>
            </w:pPr>
            <w:r>
              <w:t>28</w:t>
            </w:r>
          </w:p>
        </w:tc>
        <w:tc>
          <w:tcPr>
            <w:tcW w:w="600" w:type="dxa"/>
          </w:tcPr>
          <w:p w14:paraId="5EE1FC76" w14:textId="77777777" w:rsidR="00B50050" w:rsidRDefault="00B50050" w:rsidP="0088127C">
            <w:pPr>
              <w:pStyle w:val="OtherTableBody"/>
            </w:pPr>
            <w:r>
              <w:t>..</w:t>
            </w:r>
          </w:p>
        </w:tc>
        <w:tc>
          <w:tcPr>
            <w:tcW w:w="600" w:type="dxa"/>
          </w:tcPr>
          <w:p w14:paraId="1E9F2305" w14:textId="77777777" w:rsidR="00B50050" w:rsidRDefault="00B50050" w:rsidP="0088127C">
            <w:pPr>
              <w:pStyle w:val="OtherTableBody"/>
            </w:pPr>
          </w:p>
        </w:tc>
        <w:tc>
          <w:tcPr>
            <w:tcW w:w="600" w:type="dxa"/>
          </w:tcPr>
          <w:p w14:paraId="5A0F3CB9" w14:textId="77777777" w:rsidR="00B50050" w:rsidRDefault="00B50050" w:rsidP="0088127C">
            <w:pPr>
              <w:pStyle w:val="OtherTableBody"/>
            </w:pPr>
            <w:r>
              <w:t>CNE</w:t>
            </w:r>
          </w:p>
        </w:tc>
        <w:tc>
          <w:tcPr>
            <w:tcW w:w="700" w:type="dxa"/>
          </w:tcPr>
          <w:p w14:paraId="1599711B" w14:textId="77777777" w:rsidR="00B50050" w:rsidRDefault="00B50050" w:rsidP="0088127C">
            <w:pPr>
              <w:pStyle w:val="OtherTableBody"/>
            </w:pPr>
            <w:r>
              <w:t>Y</w:t>
            </w:r>
          </w:p>
        </w:tc>
        <w:tc>
          <w:tcPr>
            <w:tcW w:w="600" w:type="dxa"/>
          </w:tcPr>
          <w:p w14:paraId="3A94E1DD" w14:textId="77777777" w:rsidR="00B50050" w:rsidRDefault="00B50050" w:rsidP="0088127C">
            <w:pPr>
              <w:pStyle w:val="OtherTableBody"/>
            </w:pPr>
            <w:r>
              <w:t>0340</w:t>
            </w:r>
          </w:p>
        </w:tc>
        <w:tc>
          <w:tcPr>
            <w:tcW w:w="900" w:type="dxa"/>
          </w:tcPr>
          <w:p w14:paraId="7CA9B8F1" w14:textId="77777777" w:rsidR="00B50050" w:rsidRDefault="00B50050" w:rsidP="0088127C">
            <w:pPr>
              <w:pStyle w:val="OtherTableBody"/>
            </w:pPr>
            <w:r>
              <w:t>17.4.2.28</w:t>
            </w:r>
          </w:p>
        </w:tc>
      </w:tr>
      <w:tr w:rsidR="00B50050" w14:paraId="0A2DC1F8" w14:textId="77777777" w:rsidTr="00195548">
        <w:tc>
          <w:tcPr>
            <w:tcW w:w="3500" w:type="dxa"/>
          </w:tcPr>
          <w:p w14:paraId="3CB37B80" w14:textId="77777777" w:rsidR="00B50050" w:rsidRDefault="00B50050" w:rsidP="0088127C">
            <w:pPr>
              <w:pStyle w:val="OtherTableBody"/>
            </w:pPr>
            <w:r>
              <w:t>Procedure Code Modifier</w:t>
            </w:r>
          </w:p>
        </w:tc>
        <w:tc>
          <w:tcPr>
            <w:tcW w:w="700" w:type="dxa"/>
          </w:tcPr>
          <w:p w14:paraId="4C959F70" w14:textId="77777777" w:rsidR="00B50050" w:rsidRDefault="00B50050" w:rsidP="0088127C">
            <w:pPr>
              <w:pStyle w:val="OtherTableBody"/>
            </w:pPr>
            <w:r>
              <w:t>01316</w:t>
            </w:r>
          </w:p>
        </w:tc>
        <w:tc>
          <w:tcPr>
            <w:tcW w:w="600" w:type="dxa"/>
          </w:tcPr>
          <w:p w14:paraId="23125F89" w14:textId="77777777" w:rsidR="00B50050" w:rsidRDefault="00B50050" w:rsidP="0088127C">
            <w:pPr>
              <w:pStyle w:val="OtherTableBody"/>
            </w:pPr>
            <w:r>
              <w:t>OBR</w:t>
            </w:r>
          </w:p>
        </w:tc>
        <w:tc>
          <w:tcPr>
            <w:tcW w:w="600" w:type="dxa"/>
          </w:tcPr>
          <w:p w14:paraId="12E7C810" w14:textId="77777777" w:rsidR="00B50050" w:rsidRDefault="00B50050" w:rsidP="0088127C">
            <w:pPr>
              <w:pStyle w:val="OtherTableBody"/>
            </w:pPr>
            <w:r>
              <w:t>45</w:t>
            </w:r>
          </w:p>
        </w:tc>
        <w:tc>
          <w:tcPr>
            <w:tcW w:w="600" w:type="dxa"/>
          </w:tcPr>
          <w:p w14:paraId="60F2D79D" w14:textId="77777777" w:rsidR="00B50050" w:rsidRDefault="00B50050" w:rsidP="0088127C">
            <w:pPr>
              <w:pStyle w:val="OtherTableBody"/>
            </w:pPr>
            <w:r>
              <w:t>..</w:t>
            </w:r>
          </w:p>
        </w:tc>
        <w:tc>
          <w:tcPr>
            <w:tcW w:w="600" w:type="dxa"/>
          </w:tcPr>
          <w:p w14:paraId="5F469F04" w14:textId="77777777" w:rsidR="00B50050" w:rsidRDefault="00B50050" w:rsidP="0088127C">
            <w:pPr>
              <w:pStyle w:val="OtherTableBody"/>
            </w:pPr>
          </w:p>
        </w:tc>
        <w:tc>
          <w:tcPr>
            <w:tcW w:w="600" w:type="dxa"/>
          </w:tcPr>
          <w:p w14:paraId="334F3565" w14:textId="77777777" w:rsidR="00B50050" w:rsidRDefault="00B50050" w:rsidP="0088127C">
            <w:pPr>
              <w:pStyle w:val="OtherTableBody"/>
            </w:pPr>
            <w:r>
              <w:t>CNE</w:t>
            </w:r>
          </w:p>
        </w:tc>
        <w:tc>
          <w:tcPr>
            <w:tcW w:w="700" w:type="dxa"/>
          </w:tcPr>
          <w:p w14:paraId="00C02E79" w14:textId="77777777" w:rsidR="00B50050" w:rsidRDefault="00B50050" w:rsidP="0088127C">
            <w:pPr>
              <w:pStyle w:val="OtherTableBody"/>
            </w:pPr>
            <w:r>
              <w:t>Y</w:t>
            </w:r>
          </w:p>
        </w:tc>
        <w:tc>
          <w:tcPr>
            <w:tcW w:w="600" w:type="dxa"/>
          </w:tcPr>
          <w:p w14:paraId="67C39612" w14:textId="77777777" w:rsidR="00B50050" w:rsidRDefault="00B50050" w:rsidP="0088127C">
            <w:pPr>
              <w:pStyle w:val="OtherTableBody"/>
            </w:pPr>
            <w:r>
              <w:t>0340</w:t>
            </w:r>
          </w:p>
        </w:tc>
        <w:tc>
          <w:tcPr>
            <w:tcW w:w="900" w:type="dxa"/>
          </w:tcPr>
          <w:p w14:paraId="556120A2" w14:textId="77777777" w:rsidR="00B50050" w:rsidRDefault="00B50050" w:rsidP="0088127C">
            <w:pPr>
              <w:pStyle w:val="OtherTableBody"/>
            </w:pPr>
            <w:r>
              <w:t>4.5.3.45</w:t>
            </w:r>
          </w:p>
        </w:tc>
      </w:tr>
      <w:tr w:rsidR="00B50050" w14:paraId="2D254633" w14:textId="77777777" w:rsidTr="00195548">
        <w:tc>
          <w:tcPr>
            <w:tcW w:w="3500" w:type="dxa"/>
          </w:tcPr>
          <w:p w14:paraId="1876F5C7" w14:textId="77777777" w:rsidR="00B50050" w:rsidRDefault="00B50050" w:rsidP="0088127C">
            <w:pPr>
              <w:pStyle w:val="OtherTableBody"/>
            </w:pPr>
            <w:r>
              <w:t>Procedure Code Modifier</w:t>
            </w:r>
          </w:p>
        </w:tc>
        <w:tc>
          <w:tcPr>
            <w:tcW w:w="700" w:type="dxa"/>
          </w:tcPr>
          <w:p w14:paraId="26BF8CFD" w14:textId="77777777" w:rsidR="00B50050" w:rsidRDefault="00B50050" w:rsidP="0088127C">
            <w:pPr>
              <w:pStyle w:val="OtherTableBody"/>
            </w:pPr>
            <w:r>
              <w:t>01316</w:t>
            </w:r>
          </w:p>
        </w:tc>
        <w:tc>
          <w:tcPr>
            <w:tcW w:w="600" w:type="dxa"/>
          </w:tcPr>
          <w:p w14:paraId="1D909A82" w14:textId="77777777" w:rsidR="00B50050" w:rsidRDefault="00B50050" w:rsidP="0088127C">
            <w:pPr>
              <w:pStyle w:val="OtherTableBody"/>
            </w:pPr>
            <w:r>
              <w:t>FT1</w:t>
            </w:r>
          </w:p>
        </w:tc>
        <w:tc>
          <w:tcPr>
            <w:tcW w:w="600" w:type="dxa"/>
          </w:tcPr>
          <w:p w14:paraId="4F842379" w14:textId="77777777" w:rsidR="00B50050" w:rsidRDefault="00B50050" w:rsidP="0088127C">
            <w:pPr>
              <w:pStyle w:val="OtherTableBody"/>
            </w:pPr>
            <w:r>
              <w:t>26</w:t>
            </w:r>
          </w:p>
        </w:tc>
        <w:tc>
          <w:tcPr>
            <w:tcW w:w="600" w:type="dxa"/>
          </w:tcPr>
          <w:p w14:paraId="1B51C648" w14:textId="77777777" w:rsidR="00B50050" w:rsidRDefault="00B50050" w:rsidP="0088127C">
            <w:pPr>
              <w:pStyle w:val="OtherTableBody"/>
            </w:pPr>
            <w:r>
              <w:t>..</w:t>
            </w:r>
          </w:p>
        </w:tc>
        <w:tc>
          <w:tcPr>
            <w:tcW w:w="600" w:type="dxa"/>
          </w:tcPr>
          <w:p w14:paraId="2B306C28" w14:textId="77777777" w:rsidR="00B50050" w:rsidRDefault="00B50050" w:rsidP="0088127C">
            <w:pPr>
              <w:pStyle w:val="OtherTableBody"/>
            </w:pPr>
          </w:p>
        </w:tc>
        <w:tc>
          <w:tcPr>
            <w:tcW w:w="600" w:type="dxa"/>
          </w:tcPr>
          <w:p w14:paraId="7BB2169D" w14:textId="77777777" w:rsidR="00B50050" w:rsidRDefault="00B50050" w:rsidP="0088127C">
            <w:pPr>
              <w:pStyle w:val="OtherTableBody"/>
            </w:pPr>
            <w:r>
              <w:t>CNE</w:t>
            </w:r>
          </w:p>
        </w:tc>
        <w:tc>
          <w:tcPr>
            <w:tcW w:w="700" w:type="dxa"/>
          </w:tcPr>
          <w:p w14:paraId="7A1A8E4D" w14:textId="77777777" w:rsidR="00B50050" w:rsidRDefault="00B50050" w:rsidP="0088127C">
            <w:pPr>
              <w:pStyle w:val="OtherTableBody"/>
            </w:pPr>
            <w:r>
              <w:t>Y</w:t>
            </w:r>
          </w:p>
        </w:tc>
        <w:tc>
          <w:tcPr>
            <w:tcW w:w="600" w:type="dxa"/>
          </w:tcPr>
          <w:p w14:paraId="67D2172E" w14:textId="77777777" w:rsidR="00B50050" w:rsidRDefault="00B50050" w:rsidP="0088127C">
            <w:pPr>
              <w:pStyle w:val="OtherTableBody"/>
            </w:pPr>
            <w:r>
              <w:t>0340</w:t>
            </w:r>
          </w:p>
        </w:tc>
        <w:tc>
          <w:tcPr>
            <w:tcW w:w="900" w:type="dxa"/>
          </w:tcPr>
          <w:p w14:paraId="01D03F9E" w14:textId="77777777" w:rsidR="00B50050" w:rsidRDefault="00B50050" w:rsidP="0088127C">
            <w:pPr>
              <w:pStyle w:val="OtherTableBody"/>
            </w:pPr>
            <w:r>
              <w:t>6.5.1.26</w:t>
            </w:r>
          </w:p>
        </w:tc>
      </w:tr>
      <w:tr w:rsidR="00B50050" w14:paraId="2D6CB1EB" w14:textId="77777777" w:rsidTr="00195548">
        <w:tc>
          <w:tcPr>
            <w:tcW w:w="3500" w:type="dxa"/>
          </w:tcPr>
          <w:p w14:paraId="0A02D60B" w14:textId="77777777" w:rsidR="00B50050" w:rsidRDefault="00B50050" w:rsidP="0088127C">
            <w:pPr>
              <w:pStyle w:val="OtherTableBody"/>
            </w:pPr>
            <w:r>
              <w:t>Procedure Code Modifier</w:t>
            </w:r>
          </w:p>
        </w:tc>
        <w:tc>
          <w:tcPr>
            <w:tcW w:w="700" w:type="dxa"/>
          </w:tcPr>
          <w:p w14:paraId="29DA215D" w14:textId="77777777" w:rsidR="00B50050" w:rsidRDefault="00B50050" w:rsidP="0088127C">
            <w:pPr>
              <w:pStyle w:val="OtherTableBody"/>
            </w:pPr>
            <w:r>
              <w:t>01316</w:t>
            </w:r>
          </w:p>
        </w:tc>
        <w:tc>
          <w:tcPr>
            <w:tcW w:w="600" w:type="dxa"/>
          </w:tcPr>
          <w:p w14:paraId="303EBD8F" w14:textId="77777777" w:rsidR="00B50050" w:rsidRDefault="00B50050" w:rsidP="0088127C">
            <w:pPr>
              <w:pStyle w:val="OtherTableBody"/>
            </w:pPr>
            <w:r>
              <w:t>PR1</w:t>
            </w:r>
          </w:p>
        </w:tc>
        <w:tc>
          <w:tcPr>
            <w:tcW w:w="600" w:type="dxa"/>
          </w:tcPr>
          <w:p w14:paraId="71FAE971" w14:textId="77777777" w:rsidR="00B50050" w:rsidRDefault="00B50050" w:rsidP="0088127C">
            <w:pPr>
              <w:pStyle w:val="OtherTableBody"/>
            </w:pPr>
            <w:r>
              <w:t>16</w:t>
            </w:r>
          </w:p>
        </w:tc>
        <w:tc>
          <w:tcPr>
            <w:tcW w:w="600" w:type="dxa"/>
          </w:tcPr>
          <w:p w14:paraId="41DA93BB" w14:textId="77777777" w:rsidR="00B50050" w:rsidRDefault="00B50050" w:rsidP="0088127C">
            <w:pPr>
              <w:pStyle w:val="OtherTableBody"/>
            </w:pPr>
            <w:r>
              <w:t>..</w:t>
            </w:r>
          </w:p>
        </w:tc>
        <w:tc>
          <w:tcPr>
            <w:tcW w:w="600" w:type="dxa"/>
          </w:tcPr>
          <w:p w14:paraId="79623430" w14:textId="77777777" w:rsidR="00B50050" w:rsidRDefault="00B50050" w:rsidP="0088127C">
            <w:pPr>
              <w:pStyle w:val="OtherTableBody"/>
            </w:pPr>
          </w:p>
        </w:tc>
        <w:tc>
          <w:tcPr>
            <w:tcW w:w="600" w:type="dxa"/>
          </w:tcPr>
          <w:p w14:paraId="47790BAD" w14:textId="77777777" w:rsidR="00B50050" w:rsidRDefault="00B50050" w:rsidP="0088127C">
            <w:pPr>
              <w:pStyle w:val="OtherTableBody"/>
            </w:pPr>
            <w:r>
              <w:t>CNE</w:t>
            </w:r>
          </w:p>
        </w:tc>
        <w:tc>
          <w:tcPr>
            <w:tcW w:w="700" w:type="dxa"/>
          </w:tcPr>
          <w:p w14:paraId="09C1B79B" w14:textId="77777777" w:rsidR="00B50050" w:rsidRDefault="00B50050" w:rsidP="0088127C">
            <w:pPr>
              <w:pStyle w:val="OtherTableBody"/>
            </w:pPr>
            <w:r>
              <w:t>Y</w:t>
            </w:r>
          </w:p>
        </w:tc>
        <w:tc>
          <w:tcPr>
            <w:tcW w:w="600" w:type="dxa"/>
          </w:tcPr>
          <w:p w14:paraId="67AD5AEC" w14:textId="77777777" w:rsidR="00B50050" w:rsidRDefault="00B50050" w:rsidP="0088127C">
            <w:pPr>
              <w:pStyle w:val="OtherTableBody"/>
            </w:pPr>
            <w:r>
              <w:t>0340</w:t>
            </w:r>
          </w:p>
        </w:tc>
        <w:tc>
          <w:tcPr>
            <w:tcW w:w="900" w:type="dxa"/>
          </w:tcPr>
          <w:p w14:paraId="0085F09F" w14:textId="77777777" w:rsidR="00B50050" w:rsidRDefault="00B50050" w:rsidP="0088127C">
            <w:pPr>
              <w:pStyle w:val="OtherTableBody"/>
            </w:pPr>
            <w:r>
              <w:t>6.5.4.16</w:t>
            </w:r>
          </w:p>
        </w:tc>
      </w:tr>
      <w:tr w:rsidR="00B50050" w14:paraId="1036E689" w14:textId="77777777" w:rsidTr="00195548">
        <w:tc>
          <w:tcPr>
            <w:tcW w:w="3500" w:type="dxa"/>
          </w:tcPr>
          <w:p w14:paraId="3DF25A04" w14:textId="77777777" w:rsidR="00B50050" w:rsidRDefault="00B50050" w:rsidP="0088127C">
            <w:pPr>
              <w:pStyle w:val="OtherTableBody"/>
            </w:pPr>
            <w:r>
              <w:t>Procedure Coding Method</w:t>
            </w:r>
          </w:p>
        </w:tc>
        <w:tc>
          <w:tcPr>
            <w:tcW w:w="700" w:type="dxa"/>
          </w:tcPr>
          <w:p w14:paraId="15742209" w14:textId="77777777" w:rsidR="00B50050" w:rsidRDefault="00B50050" w:rsidP="0088127C">
            <w:pPr>
              <w:pStyle w:val="OtherTableBody"/>
            </w:pPr>
            <w:r>
              <w:t>00392</w:t>
            </w:r>
          </w:p>
        </w:tc>
        <w:tc>
          <w:tcPr>
            <w:tcW w:w="600" w:type="dxa"/>
          </w:tcPr>
          <w:p w14:paraId="234A7582" w14:textId="77777777" w:rsidR="00B50050" w:rsidRDefault="00B50050" w:rsidP="0088127C">
            <w:pPr>
              <w:pStyle w:val="OtherTableBody"/>
            </w:pPr>
            <w:r>
              <w:t>PR1</w:t>
            </w:r>
          </w:p>
        </w:tc>
        <w:tc>
          <w:tcPr>
            <w:tcW w:w="600" w:type="dxa"/>
          </w:tcPr>
          <w:p w14:paraId="7A8AC594" w14:textId="77777777" w:rsidR="00B50050" w:rsidRDefault="00B50050" w:rsidP="0088127C">
            <w:pPr>
              <w:pStyle w:val="OtherTableBody"/>
            </w:pPr>
            <w:r>
              <w:t>2</w:t>
            </w:r>
          </w:p>
        </w:tc>
        <w:tc>
          <w:tcPr>
            <w:tcW w:w="600" w:type="dxa"/>
          </w:tcPr>
          <w:p w14:paraId="38CAB84D" w14:textId="77777777" w:rsidR="00B50050" w:rsidRDefault="00B50050" w:rsidP="0088127C">
            <w:pPr>
              <w:pStyle w:val="OtherTableBody"/>
            </w:pPr>
            <w:r>
              <w:t>..</w:t>
            </w:r>
          </w:p>
        </w:tc>
        <w:tc>
          <w:tcPr>
            <w:tcW w:w="600" w:type="dxa"/>
          </w:tcPr>
          <w:p w14:paraId="540D2D6D" w14:textId="77777777" w:rsidR="00B50050" w:rsidRDefault="00B50050" w:rsidP="0088127C">
            <w:pPr>
              <w:pStyle w:val="OtherTableBody"/>
            </w:pPr>
          </w:p>
        </w:tc>
        <w:tc>
          <w:tcPr>
            <w:tcW w:w="600" w:type="dxa"/>
          </w:tcPr>
          <w:p w14:paraId="18948511" w14:textId="77777777" w:rsidR="00B50050" w:rsidRDefault="00B50050" w:rsidP="0088127C">
            <w:pPr>
              <w:pStyle w:val="OtherTableBody"/>
            </w:pPr>
            <w:r>
              <w:t>-</w:t>
            </w:r>
          </w:p>
        </w:tc>
        <w:tc>
          <w:tcPr>
            <w:tcW w:w="700" w:type="dxa"/>
          </w:tcPr>
          <w:p w14:paraId="14C1A82F" w14:textId="77777777" w:rsidR="00B50050" w:rsidRDefault="00B50050" w:rsidP="0088127C">
            <w:pPr>
              <w:pStyle w:val="OtherTableBody"/>
            </w:pPr>
          </w:p>
        </w:tc>
        <w:tc>
          <w:tcPr>
            <w:tcW w:w="600" w:type="dxa"/>
          </w:tcPr>
          <w:p w14:paraId="645DBFBB" w14:textId="77777777" w:rsidR="00B50050" w:rsidRDefault="00B50050" w:rsidP="0088127C">
            <w:pPr>
              <w:pStyle w:val="OtherTableBody"/>
            </w:pPr>
          </w:p>
        </w:tc>
        <w:tc>
          <w:tcPr>
            <w:tcW w:w="900" w:type="dxa"/>
          </w:tcPr>
          <w:p w14:paraId="7B914CA9" w14:textId="77777777" w:rsidR="00B50050" w:rsidRDefault="00B50050" w:rsidP="0088127C">
            <w:pPr>
              <w:pStyle w:val="OtherTableBody"/>
            </w:pPr>
            <w:r>
              <w:t>6.5.4.2</w:t>
            </w:r>
          </w:p>
        </w:tc>
      </w:tr>
      <w:tr w:rsidR="00B50050" w14:paraId="2AF5EEE3" w14:textId="77777777" w:rsidTr="00195548">
        <w:tc>
          <w:tcPr>
            <w:tcW w:w="3500" w:type="dxa"/>
          </w:tcPr>
          <w:p w14:paraId="2536C20E" w14:textId="77777777" w:rsidR="00B50050" w:rsidRDefault="00B50050" w:rsidP="0088127C">
            <w:pPr>
              <w:pStyle w:val="OtherTableBody"/>
            </w:pPr>
            <w:r>
              <w:t>Procedure Date/Time</w:t>
            </w:r>
          </w:p>
        </w:tc>
        <w:tc>
          <w:tcPr>
            <w:tcW w:w="700" w:type="dxa"/>
          </w:tcPr>
          <w:p w14:paraId="40BF53F9" w14:textId="77777777" w:rsidR="00B50050" w:rsidRDefault="00B50050" w:rsidP="0088127C">
            <w:pPr>
              <w:pStyle w:val="OtherTableBody"/>
            </w:pPr>
            <w:r>
              <w:t>00395</w:t>
            </w:r>
          </w:p>
        </w:tc>
        <w:tc>
          <w:tcPr>
            <w:tcW w:w="600" w:type="dxa"/>
          </w:tcPr>
          <w:p w14:paraId="07055CD7" w14:textId="77777777" w:rsidR="00B50050" w:rsidRDefault="00B50050" w:rsidP="0088127C">
            <w:pPr>
              <w:pStyle w:val="OtherTableBody"/>
            </w:pPr>
            <w:r>
              <w:t>PR1</w:t>
            </w:r>
          </w:p>
        </w:tc>
        <w:tc>
          <w:tcPr>
            <w:tcW w:w="600" w:type="dxa"/>
          </w:tcPr>
          <w:p w14:paraId="73C74E5D" w14:textId="77777777" w:rsidR="00B50050" w:rsidRDefault="00B50050" w:rsidP="0088127C">
            <w:pPr>
              <w:pStyle w:val="OtherTableBody"/>
            </w:pPr>
            <w:r>
              <w:t>5</w:t>
            </w:r>
          </w:p>
        </w:tc>
        <w:tc>
          <w:tcPr>
            <w:tcW w:w="600" w:type="dxa"/>
          </w:tcPr>
          <w:p w14:paraId="401630B5" w14:textId="77777777" w:rsidR="00B50050" w:rsidRDefault="00B50050" w:rsidP="0088127C">
            <w:pPr>
              <w:pStyle w:val="OtherTableBody"/>
            </w:pPr>
            <w:r>
              <w:t>..</w:t>
            </w:r>
          </w:p>
        </w:tc>
        <w:tc>
          <w:tcPr>
            <w:tcW w:w="600" w:type="dxa"/>
          </w:tcPr>
          <w:p w14:paraId="2E577163" w14:textId="77777777" w:rsidR="00B50050" w:rsidRDefault="00B50050" w:rsidP="0088127C">
            <w:pPr>
              <w:pStyle w:val="OtherTableBody"/>
            </w:pPr>
          </w:p>
        </w:tc>
        <w:tc>
          <w:tcPr>
            <w:tcW w:w="600" w:type="dxa"/>
          </w:tcPr>
          <w:p w14:paraId="6BA5B070" w14:textId="77777777" w:rsidR="00B50050" w:rsidRDefault="00B50050" w:rsidP="0088127C">
            <w:pPr>
              <w:pStyle w:val="OtherTableBody"/>
            </w:pPr>
            <w:r>
              <w:t>DTM</w:t>
            </w:r>
          </w:p>
        </w:tc>
        <w:tc>
          <w:tcPr>
            <w:tcW w:w="700" w:type="dxa"/>
          </w:tcPr>
          <w:p w14:paraId="4E6EB1D9" w14:textId="77777777" w:rsidR="00B50050" w:rsidRDefault="00B50050" w:rsidP="0088127C">
            <w:pPr>
              <w:pStyle w:val="OtherTableBody"/>
            </w:pPr>
          </w:p>
        </w:tc>
        <w:tc>
          <w:tcPr>
            <w:tcW w:w="600" w:type="dxa"/>
          </w:tcPr>
          <w:p w14:paraId="07A9A0BC" w14:textId="77777777" w:rsidR="00B50050" w:rsidRDefault="00B50050" w:rsidP="0088127C">
            <w:pPr>
              <w:pStyle w:val="OtherTableBody"/>
            </w:pPr>
          </w:p>
        </w:tc>
        <w:tc>
          <w:tcPr>
            <w:tcW w:w="900" w:type="dxa"/>
          </w:tcPr>
          <w:p w14:paraId="11880A0A" w14:textId="77777777" w:rsidR="00B50050" w:rsidRDefault="00B50050" w:rsidP="0088127C">
            <w:pPr>
              <w:pStyle w:val="OtherTableBody"/>
            </w:pPr>
            <w:r>
              <w:t>6.5.4.5</w:t>
            </w:r>
          </w:p>
        </w:tc>
      </w:tr>
      <w:tr w:rsidR="00B50050" w14:paraId="35B5398A" w14:textId="77777777" w:rsidTr="00195548">
        <w:tc>
          <w:tcPr>
            <w:tcW w:w="3500" w:type="dxa"/>
          </w:tcPr>
          <w:p w14:paraId="37DA385B" w14:textId="77777777" w:rsidR="00B50050" w:rsidRDefault="00B50050" w:rsidP="0088127C">
            <w:pPr>
              <w:pStyle w:val="OtherTableBody"/>
            </w:pPr>
            <w:r>
              <w:t>Procedure Description</w:t>
            </w:r>
          </w:p>
        </w:tc>
        <w:tc>
          <w:tcPr>
            <w:tcW w:w="700" w:type="dxa"/>
          </w:tcPr>
          <w:p w14:paraId="49B0D63F" w14:textId="77777777" w:rsidR="00B50050" w:rsidRDefault="00B50050" w:rsidP="0088127C">
            <w:pPr>
              <w:pStyle w:val="OtherTableBody"/>
            </w:pPr>
            <w:r>
              <w:t>00394</w:t>
            </w:r>
          </w:p>
        </w:tc>
        <w:tc>
          <w:tcPr>
            <w:tcW w:w="600" w:type="dxa"/>
          </w:tcPr>
          <w:p w14:paraId="20180AE7" w14:textId="77777777" w:rsidR="00B50050" w:rsidRDefault="00B50050" w:rsidP="0088127C">
            <w:pPr>
              <w:pStyle w:val="OtherTableBody"/>
            </w:pPr>
            <w:r>
              <w:t>PR1</w:t>
            </w:r>
          </w:p>
        </w:tc>
        <w:tc>
          <w:tcPr>
            <w:tcW w:w="600" w:type="dxa"/>
          </w:tcPr>
          <w:p w14:paraId="5566F57E" w14:textId="77777777" w:rsidR="00B50050" w:rsidRDefault="00B50050" w:rsidP="0088127C">
            <w:pPr>
              <w:pStyle w:val="OtherTableBody"/>
            </w:pPr>
            <w:r>
              <w:t>4</w:t>
            </w:r>
          </w:p>
        </w:tc>
        <w:tc>
          <w:tcPr>
            <w:tcW w:w="600" w:type="dxa"/>
          </w:tcPr>
          <w:p w14:paraId="69E4B7BD" w14:textId="77777777" w:rsidR="00B50050" w:rsidRDefault="00B50050" w:rsidP="0088127C">
            <w:pPr>
              <w:pStyle w:val="OtherTableBody"/>
            </w:pPr>
            <w:r>
              <w:t>..</w:t>
            </w:r>
          </w:p>
        </w:tc>
        <w:tc>
          <w:tcPr>
            <w:tcW w:w="600" w:type="dxa"/>
          </w:tcPr>
          <w:p w14:paraId="0669CD1E" w14:textId="77777777" w:rsidR="00B50050" w:rsidRDefault="00B50050" w:rsidP="0088127C">
            <w:pPr>
              <w:pStyle w:val="OtherTableBody"/>
            </w:pPr>
          </w:p>
        </w:tc>
        <w:tc>
          <w:tcPr>
            <w:tcW w:w="600" w:type="dxa"/>
          </w:tcPr>
          <w:p w14:paraId="23EEAA41" w14:textId="77777777" w:rsidR="00B50050" w:rsidRDefault="00B50050" w:rsidP="0088127C">
            <w:pPr>
              <w:pStyle w:val="OtherTableBody"/>
            </w:pPr>
            <w:r>
              <w:t>-</w:t>
            </w:r>
          </w:p>
        </w:tc>
        <w:tc>
          <w:tcPr>
            <w:tcW w:w="700" w:type="dxa"/>
          </w:tcPr>
          <w:p w14:paraId="1606357D" w14:textId="77777777" w:rsidR="00B50050" w:rsidRDefault="00B50050" w:rsidP="0088127C">
            <w:pPr>
              <w:pStyle w:val="OtherTableBody"/>
            </w:pPr>
          </w:p>
        </w:tc>
        <w:tc>
          <w:tcPr>
            <w:tcW w:w="600" w:type="dxa"/>
          </w:tcPr>
          <w:p w14:paraId="073EC6E5" w14:textId="77777777" w:rsidR="00B50050" w:rsidRDefault="00B50050" w:rsidP="0088127C">
            <w:pPr>
              <w:pStyle w:val="OtherTableBody"/>
            </w:pPr>
          </w:p>
        </w:tc>
        <w:tc>
          <w:tcPr>
            <w:tcW w:w="900" w:type="dxa"/>
          </w:tcPr>
          <w:p w14:paraId="0E60E170" w14:textId="77777777" w:rsidR="00B50050" w:rsidRDefault="00B50050" w:rsidP="0088127C">
            <w:pPr>
              <w:pStyle w:val="OtherTableBody"/>
            </w:pPr>
            <w:r>
              <w:t>6.5.4.4</w:t>
            </w:r>
          </w:p>
        </w:tc>
      </w:tr>
      <w:tr w:rsidR="00B50050" w14:paraId="673581D2" w14:textId="77777777" w:rsidTr="00195548">
        <w:tc>
          <w:tcPr>
            <w:tcW w:w="3500" w:type="dxa"/>
          </w:tcPr>
          <w:p w14:paraId="046D3149" w14:textId="77777777" w:rsidR="00B50050" w:rsidRDefault="00B50050" w:rsidP="0088127C">
            <w:pPr>
              <w:pStyle w:val="OtherTableBody"/>
            </w:pPr>
            <w:r>
              <w:t>Procedure DRG Type</w:t>
            </w:r>
          </w:p>
        </w:tc>
        <w:tc>
          <w:tcPr>
            <w:tcW w:w="700" w:type="dxa"/>
          </w:tcPr>
          <w:p w14:paraId="6C08824D" w14:textId="77777777" w:rsidR="00B50050" w:rsidRDefault="00B50050" w:rsidP="0088127C">
            <w:pPr>
              <w:pStyle w:val="OtherTableBody"/>
            </w:pPr>
            <w:r>
              <w:t>01501</w:t>
            </w:r>
          </w:p>
        </w:tc>
        <w:tc>
          <w:tcPr>
            <w:tcW w:w="600" w:type="dxa"/>
          </w:tcPr>
          <w:p w14:paraId="1D7BBA70" w14:textId="77777777" w:rsidR="00B50050" w:rsidRDefault="00B50050" w:rsidP="0088127C">
            <w:pPr>
              <w:pStyle w:val="OtherTableBody"/>
            </w:pPr>
            <w:r>
              <w:t>PR1</w:t>
            </w:r>
          </w:p>
        </w:tc>
        <w:tc>
          <w:tcPr>
            <w:tcW w:w="600" w:type="dxa"/>
          </w:tcPr>
          <w:p w14:paraId="2EAC14E8" w14:textId="77777777" w:rsidR="00B50050" w:rsidRDefault="00B50050" w:rsidP="0088127C">
            <w:pPr>
              <w:pStyle w:val="OtherTableBody"/>
            </w:pPr>
            <w:r>
              <w:t>17</w:t>
            </w:r>
          </w:p>
        </w:tc>
        <w:tc>
          <w:tcPr>
            <w:tcW w:w="600" w:type="dxa"/>
          </w:tcPr>
          <w:p w14:paraId="1AAAE74B" w14:textId="77777777" w:rsidR="00B50050" w:rsidRDefault="00B50050" w:rsidP="0088127C">
            <w:pPr>
              <w:pStyle w:val="OtherTableBody"/>
            </w:pPr>
            <w:r>
              <w:t>..</w:t>
            </w:r>
          </w:p>
        </w:tc>
        <w:tc>
          <w:tcPr>
            <w:tcW w:w="600" w:type="dxa"/>
          </w:tcPr>
          <w:p w14:paraId="2977E803" w14:textId="77777777" w:rsidR="00B50050" w:rsidRDefault="00B50050" w:rsidP="0088127C">
            <w:pPr>
              <w:pStyle w:val="OtherTableBody"/>
            </w:pPr>
          </w:p>
        </w:tc>
        <w:tc>
          <w:tcPr>
            <w:tcW w:w="600" w:type="dxa"/>
          </w:tcPr>
          <w:p w14:paraId="780C84AB" w14:textId="77777777" w:rsidR="00B50050" w:rsidRDefault="00B50050" w:rsidP="0088127C">
            <w:pPr>
              <w:pStyle w:val="OtherTableBody"/>
            </w:pPr>
            <w:r>
              <w:t>CWE</w:t>
            </w:r>
          </w:p>
        </w:tc>
        <w:tc>
          <w:tcPr>
            <w:tcW w:w="700" w:type="dxa"/>
          </w:tcPr>
          <w:p w14:paraId="134A7C33" w14:textId="77777777" w:rsidR="00B50050" w:rsidRDefault="00B50050" w:rsidP="0088127C">
            <w:pPr>
              <w:pStyle w:val="OtherTableBody"/>
            </w:pPr>
          </w:p>
        </w:tc>
        <w:tc>
          <w:tcPr>
            <w:tcW w:w="600" w:type="dxa"/>
          </w:tcPr>
          <w:p w14:paraId="2B8B6F8B" w14:textId="77777777" w:rsidR="00B50050" w:rsidRDefault="00B50050" w:rsidP="0088127C">
            <w:pPr>
              <w:pStyle w:val="OtherTableBody"/>
            </w:pPr>
            <w:r>
              <w:t>0416</w:t>
            </w:r>
          </w:p>
        </w:tc>
        <w:tc>
          <w:tcPr>
            <w:tcW w:w="900" w:type="dxa"/>
          </w:tcPr>
          <w:p w14:paraId="1F42F81F" w14:textId="77777777" w:rsidR="00B50050" w:rsidRDefault="00B50050" w:rsidP="0088127C">
            <w:pPr>
              <w:pStyle w:val="OtherTableBody"/>
            </w:pPr>
            <w:r>
              <w:t>6.5.4.17</w:t>
            </w:r>
          </w:p>
        </w:tc>
      </w:tr>
      <w:tr w:rsidR="00B50050" w14:paraId="08AAE83A" w14:textId="77777777" w:rsidTr="00195548">
        <w:tc>
          <w:tcPr>
            <w:tcW w:w="3500" w:type="dxa"/>
          </w:tcPr>
          <w:p w14:paraId="0AC236D9" w14:textId="77777777" w:rsidR="00B50050" w:rsidRDefault="00B50050" w:rsidP="0088127C">
            <w:pPr>
              <w:pStyle w:val="OtherTableBody"/>
            </w:pPr>
            <w:r>
              <w:t>Procedure Functional Type</w:t>
            </w:r>
          </w:p>
        </w:tc>
        <w:tc>
          <w:tcPr>
            <w:tcW w:w="700" w:type="dxa"/>
          </w:tcPr>
          <w:p w14:paraId="57BEE957" w14:textId="77777777" w:rsidR="00B50050" w:rsidRDefault="00B50050" w:rsidP="0088127C">
            <w:pPr>
              <w:pStyle w:val="OtherTableBody"/>
            </w:pPr>
            <w:r>
              <w:t>00396</w:t>
            </w:r>
          </w:p>
        </w:tc>
        <w:tc>
          <w:tcPr>
            <w:tcW w:w="600" w:type="dxa"/>
          </w:tcPr>
          <w:p w14:paraId="520A8586" w14:textId="77777777" w:rsidR="00B50050" w:rsidRDefault="00B50050" w:rsidP="0088127C">
            <w:pPr>
              <w:pStyle w:val="OtherTableBody"/>
            </w:pPr>
            <w:r>
              <w:t>PR1</w:t>
            </w:r>
          </w:p>
        </w:tc>
        <w:tc>
          <w:tcPr>
            <w:tcW w:w="600" w:type="dxa"/>
          </w:tcPr>
          <w:p w14:paraId="78B13420" w14:textId="77777777" w:rsidR="00B50050" w:rsidRDefault="00B50050" w:rsidP="0088127C">
            <w:pPr>
              <w:pStyle w:val="OtherTableBody"/>
            </w:pPr>
            <w:r>
              <w:t>6</w:t>
            </w:r>
          </w:p>
        </w:tc>
        <w:tc>
          <w:tcPr>
            <w:tcW w:w="600" w:type="dxa"/>
          </w:tcPr>
          <w:p w14:paraId="4129B6A5" w14:textId="77777777" w:rsidR="00B50050" w:rsidRDefault="00B50050" w:rsidP="0088127C">
            <w:pPr>
              <w:pStyle w:val="OtherTableBody"/>
            </w:pPr>
            <w:r>
              <w:t>..</w:t>
            </w:r>
          </w:p>
        </w:tc>
        <w:tc>
          <w:tcPr>
            <w:tcW w:w="600" w:type="dxa"/>
          </w:tcPr>
          <w:p w14:paraId="7850BE11" w14:textId="77777777" w:rsidR="00B50050" w:rsidRDefault="00B50050" w:rsidP="0088127C">
            <w:pPr>
              <w:pStyle w:val="OtherTableBody"/>
            </w:pPr>
          </w:p>
        </w:tc>
        <w:tc>
          <w:tcPr>
            <w:tcW w:w="600" w:type="dxa"/>
          </w:tcPr>
          <w:p w14:paraId="4C98821E" w14:textId="77777777" w:rsidR="00B50050" w:rsidRDefault="00B50050" w:rsidP="0088127C">
            <w:pPr>
              <w:pStyle w:val="OtherTableBody"/>
            </w:pPr>
            <w:r>
              <w:t>CWE</w:t>
            </w:r>
          </w:p>
        </w:tc>
        <w:tc>
          <w:tcPr>
            <w:tcW w:w="700" w:type="dxa"/>
          </w:tcPr>
          <w:p w14:paraId="11C4A120" w14:textId="77777777" w:rsidR="00B50050" w:rsidRDefault="00B50050" w:rsidP="0088127C">
            <w:pPr>
              <w:pStyle w:val="OtherTableBody"/>
            </w:pPr>
          </w:p>
        </w:tc>
        <w:tc>
          <w:tcPr>
            <w:tcW w:w="600" w:type="dxa"/>
          </w:tcPr>
          <w:p w14:paraId="3F661580" w14:textId="77777777" w:rsidR="00B50050" w:rsidRDefault="00B50050" w:rsidP="0088127C">
            <w:pPr>
              <w:pStyle w:val="OtherTableBody"/>
            </w:pPr>
            <w:r>
              <w:t>0230</w:t>
            </w:r>
          </w:p>
        </w:tc>
        <w:tc>
          <w:tcPr>
            <w:tcW w:w="900" w:type="dxa"/>
          </w:tcPr>
          <w:p w14:paraId="4A53B746" w14:textId="77777777" w:rsidR="00B50050" w:rsidRDefault="00B50050" w:rsidP="0088127C">
            <w:pPr>
              <w:pStyle w:val="OtherTableBody"/>
            </w:pPr>
            <w:r>
              <w:t>6.5.4.6</w:t>
            </w:r>
          </w:p>
        </w:tc>
      </w:tr>
      <w:tr w:rsidR="00B50050" w14:paraId="3C33586F" w14:textId="77777777" w:rsidTr="00195548">
        <w:tc>
          <w:tcPr>
            <w:tcW w:w="3500" w:type="dxa"/>
          </w:tcPr>
          <w:p w14:paraId="1F9BACD9" w14:textId="77777777" w:rsidR="00B50050" w:rsidRDefault="00B50050" w:rsidP="0088127C">
            <w:pPr>
              <w:pStyle w:val="OtherTableBody"/>
            </w:pPr>
            <w:r>
              <w:t>Procedure Identifier</w:t>
            </w:r>
          </w:p>
        </w:tc>
        <w:tc>
          <w:tcPr>
            <w:tcW w:w="700" w:type="dxa"/>
          </w:tcPr>
          <w:p w14:paraId="3242C804" w14:textId="77777777" w:rsidR="00B50050" w:rsidRDefault="00B50050" w:rsidP="0088127C">
            <w:pPr>
              <w:pStyle w:val="OtherTableBody"/>
            </w:pPr>
            <w:r>
              <w:t>01848</w:t>
            </w:r>
          </w:p>
        </w:tc>
        <w:tc>
          <w:tcPr>
            <w:tcW w:w="600" w:type="dxa"/>
          </w:tcPr>
          <w:p w14:paraId="47000A5C" w14:textId="77777777" w:rsidR="00B50050" w:rsidRDefault="00B50050" w:rsidP="0088127C">
            <w:pPr>
              <w:pStyle w:val="OtherTableBody"/>
            </w:pPr>
            <w:r>
              <w:t>PR1</w:t>
            </w:r>
          </w:p>
        </w:tc>
        <w:tc>
          <w:tcPr>
            <w:tcW w:w="600" w:type="dxa"/>
          </w:tcPr>
          <w:p w14:paraId="679A3B25" w14:textId="77777777" w:rsidR="00B50050" w:rsidRDefault="00B50050" w:rsidP="0088127C">
            <w:pPr>
              <w:pStyle w:val="OtherTableBody"/>
            </w:pPr>
            <w:r>
              <w:t>19</w:t>
            </w:r>
          </w:p>
        </w:tc>
        <w:tc>
          <w:tcPr>
            <w:tcW w:w="600" w:type="dxa"/>
          </w:tcPr>
          <w:p w14:paraId="22DBDE79" w14:textId="77777777" w:rsidR="00B50050" w:rsidRDefault="00B50050" w:rsidP="0088127C">
            <w:pPr>
              <w:pStyle w:val="OtherTableBody"/>
            </w:pPr>
            <w:r>
              <w:t>..</w:t>
            </w:r>
          </w:p>
        </w:tc>
        <w:tc>
          <w:tcPr>
            <w:tcW w:w="600" w:type="dxa"/>
          </w:tcPr>
          <w:p w14:paraId="67F28E3D" w14:textId="77777777" w:rsidR="00B50050" w:rsidRDefault="00B50050" w:rsidP="0088127C">
            <w:pPr>
              <w:pStyle w:val="OtherTableBody"/>
            </w:pPr>
          </w:p>
        </w:tc>
        <w:tc>
          <w:tcPr>
            <w:tcW w:w="600" w:type="dxa"/>
          </w:tcPr>
          <w:p w14:paraId="5F47A289" w14:textId="77777777" w:rsidR="00B50050" w:rsidRDefault="00B50050" w:rsidP="0088127C">
            <w:pPr>
              <w:pStyle w:val="OtherTableBody"/>
            </w:pPr>
            <w:r>
              <w:t>EI</w:t>
            </w:r>
          </w:p>
        </w:tc>
        <w:tc>
          <w:tcPr>
            <w:tcW w:w="700" w:type="dxa"/>
          </w:tcPr>
          <w:p w14:paraId="5A333C95" w14:textId="77777777" w:rsidR="00B50050" w:rsidRDefault="00B50050" w:rsidP="0088127C">
            <w:pPr>
              <w:pStyle w:val="OtherTableBody"/>
            </w:pPr>
          </w:p>
        </w:tc>
        <w:tc>
          <w:tcPr>
            <w:tcW w:w="600" w:type="dxa"/>
          </w:tcPr>
          <w:p w14:paraId="7AA7FFA9" w14:textId="77777777" w:rsidR="00B50050" w:rsidRDefault="00B50050" w:rsidP="0088127C">
            <w:pPr>
              <w:pStyle w:val="OtherTableBody"/>
            </w:pPr>
          </w:p>
        </w:tc>
        <w:tc>
          <w:tcPr>
            <w:tcW w:w="900" w:type="dxa"/>
          </w:tcPr>
          <w:p w14:paraId="1A07E6F1" w14:textId="77777777" w:rsidR="00B50050" w:rsidRDefault="00B50050" w:rsidP="0088127C">
            <w:pPr>
              <w:pStyle w:val="OtherTableBody"/>
            </w:pPr>
            <w:r>
              <w:t>6.5.4.19</w:t>
            </w:r>
          </w:p>
        </w:tc>
      </w:tr>
      <w:tr w:rsidR="00B50050" w14:paraId="2BFF1A56" w14:textId="77777777" w:rsidTr="00195548">
        <w:tc>
          <w:tcPr>
            <w:tcW w:w="3500" w:type="dxa"/>
          </w:tcPr>
          <w:p w14:paraId="18D46C99" w14:textId="77777777" w:rsidR="00B50050" w:rsidRDefault="00B50050" w:rsidP="0088127C">
            <w:pPr>
              <w:pStyle w:val="OtherTableBody"/>
            </w:pPr>
            <w:r>
              <w:t>Procedure Medication</w:t>
            </w:r>
          </w:p>
        </w:tc>
        <w:tc>
          <w:tcPr>
            <w:tcW w:w="700" w:type="dxa"/>
          </w:tcPr>
          <w:p w14:paraId="2856EDFE" w14:textId="77777777" w:rsidR="00B50050" w:rsidRDefault="00B50050" w:rsidP="0088127C">
            <w:pPr>
              <w:pStyle w:val="OtherTableBody"/>
            </w:pPr>
            <w:r>
              <w:t>00623</w:t>
            </w:r>
          </w:p>
        </w:tc>
        <w:tc>
          <w:tcPr>
            <w:tcW w:w="600" w:type="dxa"/>
          </w:tcPr>
          <w:p w14:paraId="29F4FCE5" w14:textId="77777777" w:rsidR="00B50050" w:rsidRDefault="00B50050" w:rsidP="0088127C">
            <w:pPr>
              <w:pStyle w:val="OtherTableBody"/>
            </w:pPr>
            <w:r>
              <w:t>OM1</w:t>
            </w:r>
          </w:p>
        </w:tc>
        <w:tc>
          <w:tcPr>
            <w:tcW w:w="600" w:type="dxa"/>
          </w:tcPr>
          <w:p w14:paraId="3696ABF1" w14:textId="77777777" w:rsidR="00B50050" w:rsidRDefault="00B50050" w:rsidP="0088127C">
            <w:pPr>
              <w:pStyle w:val="OtherTableBody"/>
            </w:pPr>
            <w:r>
              <w:t>38</w:t>
            </w:r>
          </w:p>
        </w:tc>
        <w:tc>
          <w:tcPr>
            <w:tcW w:w="600" w:type="dxa"/>
          </w:tcPr>
          <w:p w14:paraId="4D4F12B8" w14:textId="77777777" w:rsidR="00B50050" w:rsidRDefault="00B50050" w:rsidP="0088127C">
            <w:pPr>
              <w:pStyle w:val="OtherTableBody"/>
            </w:pPr>
            <w:r>
              <w:t>..</w:t>
            </w:r>
          </w:p>
        </w:tc>
        <w:tc>
          <w:tcPr>
            <w:tcW w:w="600" w:type="dxa"/>
          </w:tcPr>
          <w:p w14:paraId="6D8DF256" w14:textId="77777777" w:rsidR="00B50050" w:rsidRDefault="00B50050" w:rsidP="0088127C">
            <w:pPr>
              <w:pStyle w:val="OtherTableBody"/>
            </w:pPr>
          </w:p>
        </w:tc>
        <w:tc>
          <w:tcPr>
            <w:tcW w:w="600" w:type="dxa"/>
          </w:tcPr>
          <w:p w14:paraId="7996B0BE" w14:textId="77777777" w:rsidR="00B50050" w:rsidRDefault="00B50050" w:rsidP="0088127C">
            <w:pPr>
              <w:pStyle w:val="OtherTableBody"/>
            </w:pPr>
            <w:r>
              <w:t>CWE</w:t>
            </w:r>
          </w:p>
        </w:tc>
        <w:tc>
          <w:tcPr>
            <w:tcW w:w="700" w:type="dxa"/>
          </w:tcPr>
          <w:p w14:paraId="2507719F" w14:textId="77777777" w:rsidR="00B50050" w:rsidRDefault="00B50050" w:rsidP="0088127C">
            <w:pPr>
              <w:pStyle w:val="OtherTableBody"/>
            </w:pPr>
          </w:p>
        </w:tc>
        <w:tc>
          <w:tcPr>
            <w:tcW w:w="600" w:type="dxa"/>
          </w:tcPr>
          <w:p w14:paraId="299E9956" w14:textId="77777777" w:rsidR="00B50050" w:rsidRDefault="00B50050" w:rsidP="0088127C">
            <w:pPr>
              <w:pStyle w:val="OtherTableBody"/>
            </w:pPr>
            <w:r>
              <w:t>0644</w:t>
            </w:r>
          </w:p>
        </w:tc>
        <w:tc>
          <w:tcPr>
            <w:tcW w:w="900" w:type="dxa"/>
          </w:tcPr>
          <w:p w14:paraId="446D310A" w14:textId="77777777" w:rsidR="00B50050" w:rsidRDefault="00B50050" w:rsidP="0088127C">
            <w:pPr>
              <w:pStyle w:val="OtherTableBody"/>
            </w:pPr>
            <w:r>
              <w:t>8.8.9.38</w:t>
            </w:r>
          </w:p>
        </w:tc>
      </w:tr>
      <w:tr w:rsidR="00B50050" w14:paraId="2317BE3E" w14:textId="77777777" w:rsidTr="00195548">
        <w:tc>
          <w:tcPr>
            <w:tcW w:w="3500" w:type="dxa"/>
          </w:tcPr>
          <w:p w14:paraId="74A21694" w14:textId="77777777" w:rsidR="00B50050" w:rsidRDefault="00B50050" w:rsidP="0088127C">
            <w:pPr>
              <w:pStyle w:val="OtherTableBody"/>
            </w:pPr>
            <w:r>
              <w:t>Procedure Minutes</w:t>
            </w:r>
          </w:p>
        </w:tc>
        <w:tc>
          <w:tcPr>
            <w:tcW w:w="700" w:type="dxa"/>
          </w:tcPr>
          <w:p w14:paraId="09491498" w14:textId="77777777" w:rsidR="00B50050" w:rsidRDefault="00B50050" w:rsidP="0088127C">
            <w:pPr>
              <w:pStyle w:val="OtherTableBody"/>
            </w:pPr>
            <w:r>
              <w:t>00397</w:t>
            </w:r>
          </w:p>
        </w:tc>
        <w:tc>
          <w:tcPr>
            <w:tcW w:w="600" w:type="dxa"/>
          </w:tcPr>
          <w:p w14:paraId="53A7C330" w14:textId="77777777" w:rsidR="00B50050" w:rsidRDefault="00B50050" w:rsidP="0088127C">
            <w:pPr>
              <w:pStyle w:val="OtherTableBody"/>
            </w:pPr>
            <w:r>
              <w:t>PR1</w:t>
            </w:r>
          </w:p>
        </w:tc>
        <w:tc>
          <w:tcPr>
            <w:tcW w:w="600" w:type="dxa"/>
          </w:tcPr>
          <w:p w14:paraId="65F7FC93" w14:textId="77777777" w:rsidR="00B50050" w:rsidRDefault="00B50050" w:rsidP="0088127C">
            <w:pPr>
              <w:pStyle w:val="OtherTableBody"/>
            </w:pPr>
            <w:r>
              <w:t>7</w:t>
            </w:r>
          </w:p>
        </w:tc>
        <w:tc>
          <w:tcPr>
            <w:tcW w:w="600" w:type="dxa"/>
          </w:tcPr>
          <w:p w14:paraId="75A18212" w14:textId="77777777" w:rsidR="00B50050" w:rsidRDefault="00B50050" w:rsidP="0088127C">
            <w:pPr>
              <w:pStyle w:val="OtherTableBody"/>
            </w:pPr>
            <w:r>
              <w:t>..</w:t>
            </w:r>
          </w:p>
        </w:tc>
        <w:tc>
          <w:tcPr>
            <w:tcW w:w="600" w:type="dxa"/>
          </w:tcPr>
          <w:p w14:paraId="5007D13E" w14:textId="77777777" w:rsidR="00B50050" w:rsidRDefault="00B50050" w:rsidP="0088127C">
            <w:pPr>
              <w:pStyle w:val="OtherTableBody"/>
            </w:pPr>
            <w:r>
              <w:t>4=</w:t>
            </w:r>
          </w:p>
        </w:tc>
        <w:tc>
          <w:tcPr>
            <w:tcW w:w="600" w:type="dxa"/>
          </w:tcPr>
          <w:p w14:paraId="56F31628" w14:textId="77777777" w:rsidR="00B50050" w:rsidRDefault="00B50050" w:rsidP="0088127C">
            <w:pPr>
              <w:pStyle w:val="OtherTableBody"/>
            </w:pPr>
            <w:r>
              <w:t>NM</w:t>
            </w:r>
          </w:p>
        </w:tc>
        <w:tc>
          <w:tcPr>
            <w:tcW w:w="700" w:type="dxa"/>
          </w:tcPr>
          <w:p w14:paraId="46A5E62E" w14:textId="77777777" w:rsidR="00B50050" w:rsidRDefault="00B50050" w:rsidP="0088127C">
            <w:pPr>
              <w:pStyle w:val="OtherTableBody"/>
            </w:pPr>
          </w:p>
        </w:tc>
        <w:tc>
          <w:tcPr>
            <w:tcW w:w="600" w:type="dxa"/>
          </w:tcPr>
          <w:p w14:paraId="657C50E5" w14:textId="77777777" w:rsidR="00B50050" w:rsidRDefault="00B50050" w:rsidP="0088127C">
            <w:pPr>
              <w:pStyle w:val="OtherTableBody"/>
            </w:pPr>
          </w:p>
        </w:tc>
        <w:tc>
          <w:tcPr>
            <w:tcW w:w="900" w:type="dxa"/>
          </w:tcPr>
          <w:p w14:paraId="6D384764" w14:textId="77777777" w:rsidR="00B50050" w:rsidRDefault="00B50050" w:rsidP="0088127C">
            <w:pPr>
              <w:pStyle w:val="OtherTableBody"/>
            </w:pPr>
            <w:r>
              <w:t>6.5.4.7</w:t>
            </w:r>
          </w:p>
        </w:tc>
      </w:tr>
      <w:tr w:rsidR="00B50050" w14:paraId="7EF3E668" w14:textId="77777777" w:rsidTr="00195548">
        <w:tc>
          <w:tcPr>
            <w:tcW w:w="3500" w:type="dxa"/>
          </w:tcPr>
          <w:p w14:paraId="60EA0E30" w14:textId="77777777" w:rsidR="00B50050" w:rsidRDefault="00B50050" w:rsidP="0088127C">
            <w:pPr>
              <w:pStyle w:val="OtherTableBody"/>
            </w:pPr>
            <w:r>
              <w:t xml:space="preserve">Procedure Practitioner </w:t>
            </w:r>
          </w:p>
        </w:tc>
        <w:tc>
          <w:tcPr>
            <w:tcW w:w="700" w:type="dxa"/>
          </w:tcPr>
          <w:p w14:paraId="0E2F3416" w14:textId="77777777" w:rsidR="00B50050" w:rsidRDefault="00B50050" w:rsidP="0088127C">
            <w:pPr>
              <w:pStyle w:val="OtherTableBody"/>
            </w:pPr>
            <w:r>
              <w:t>00402</w:t>
            </w:r>
          </w:p>
        </w:tc>
        <w:tc>
          <w:tcPr>
            <w:tcW w:w="600" w:type="dxa"/>
          </w:tcPr>
          <w:p w14:paraId="43EDF201" w14:textId="77777777" w:rsidR="00B50050" w:rsidRDefault="00B50050" w:rsidP="0088127C">
            <w:pPr>
              <w:pStyle w:val="OtherTableBody"/>
            </w:pPr>
            <w:r>
              <w:t>PR1</w:t>
            </w:r>
          </w:p>
        </w:tc>
        <w:tc>
          <w:tcPr>
            <w:tcW w:w="600" w:type="dxa"/>
          </w:tcPr>
          <w:p w14:paraId="1A69EB2E" w14:textId="77777777" w:rsidR="00B50050" w:rsidRDefault="00B50050" w:rsidP="0088127C">
            <w:pPr>
              <w:pStyle w:val="OtherTableBody"/>
            </w:pPr>
            <w:r>
              <w:t>12</w:t>
            </w:r>
          </w:p>
        </w:tc>
        <w:tc>
          <w:tcPr>
            <w:tcW w:w="600" w:type="dxa"/>
          </w:tcPr>
          <w:p w14:paraId="6C6FFCE1" w14:textId="77777777" w:rsidR="00B50050" w:rsidRDefault="00B50050" w:rsidP="0088127C">
            <w:pPr>
              <w:pStyle w:val="OtherTableBody"/>
            </w:pPr>
            <w:r>
              <w:t>..</w:t>
            </w:r>
          </w:p>
        </w:tc>
        <w:tc>
          <w:tcPr>
            <w:tcW w:w="600" w:type="dxa"/>
          </w:tcPr>
          <w:p w14:paraId="1F453448" w14:textId="77777777" w:rsidR="00B50050" w:rsidRDefault="00B50050" w:rsidP="0088127C">
            <w:pPr>
              <w:pStyle w:val="OtherTableBody"/>
            </w:pPr>
          </w:p>
        </w:tc>
        <w:tc>
          <w:tcPr>
            <w:tcW w:w="600" w:type="dxa"/>
          </w:tcPr>
          <w:p w14:paraId="3CF38167" w14:textId="77777777" w:rsidR="00B50050" w:rsidRDefault="00B50050" w:rsidP="0088127C">
            <w:pPr>
              <w:pStyle w:val="OtherTableBody"/>
            </w:pPr>
            <w:r>
              <w:t>-</w:t>
            </w:r>
          </w:p>
        </w:tc>
        <w:tc>
          <w:tcPr>
            <w:tcW w:w="700" w:type="dxa"/>
          </w:tcPr>
          <w:p w14:paraId="64B81EB0" w14:textId="77777777" w:rsidR="00B50050" w:rsidRDefault="00B50050" w:rsidP="0088127C">
            <w:pPr>
              <w:pStyle w:val="OtherTableBody"/>
            </w:pPr>
          </w:p>
        </w:tc>
        <w:tc>
          <w:tcPr>
            <w:tcW w:w="600" w:type="dxa"/>
          </w:tcPr>
          <w:p w14:paraId="067E30B7" w14:textId="77777777" w:rsidR="00B50050" w:rsidRDefault="00B50050" w:rsidP="0088127C">
            <w:pPr>
              <w:pStyle w:val="OtherTableBody"/>
            </w:pPr>
          </w:p>
        </w:tc>
        <w:tc>
          <w:tcPr>
            <w:tcW w:w="900" w:type="dxa"/>
          </w:tcPr>
          <w:p w14:paraId="321F89BD" w14:textId="77777777" w:rsidR="00B50050" w:rsidRDefault="00B50050" w:rsidP="0088127C">
            <w:pPr>
              <w:pStyle w:val="OtherTableBody"/>
            </w:pPr>
            <w:r>
              <w:t>6.5.4.12</w:t>
            </w:r>
          </w:p>
        </w:tc>
      </w:tr>
      <w:tr w:rsidR="00B50050" w14:paraId="2C1A8A6D" w14:textId="77777777" w:rsidTr="00195548">
        <w:tc>
          <w:tcPr>
            <w:tcW w:w="3500" w:type="dxa"/>
          </w:tcPr>
          <w:p w14:paraId="6DDB204F" w14:textId="77777777" w:rsidR="00B50050" w:rsidRDefault="00B50050" w:rsidP="0088127C">
            <w:pPr>
              <w:pStyle w:val="OtherTableBody"/>
            </w:pPr>
            <w:r>
              <w:t>Procedure Priority</w:t>
            </w:r>
          </w:p>
        </w:tc>
        <w:tc>
          <w:tcPr>
            <w:tcW w:w="700" w:type="dxa"/>
          </w:tcPr>
          <w:p w14:paraId="0A7372B6" w14:textId="77777777" w:rsidR="00B50050" w:rsidRDefault="00B50050" w:rsidP="0088127C">
            <w:pPr>
              <w:pStyle w:val="OtherTableBody"/>
            </w:pPr>
            <w:r>
              <w:t>00404</w:t>
            </w:r>
          </w:p>
        </w:tc>
        <w:tc>
          <w:tcPr>
            <w:tcW w:w="600" w:type="dxa"/>
          </w:tcPr>
          <w:p w14:paraId="0A0454E9" w14:textId="77777777" w:rsidR="00B50050" w:rsidRDefault="00B50050" w:rsidP="0088127C">
            <w:pPr>
              <w:pStyle w:val="OtherTableBody"/>
            </w:pPr>
            <w:r>
              <w:t>PR1</w:t>
            </w:r>
          </w:p>
        </w:tc>
        <w:tc>
          <w:tcPr>
            <w:tcW w:w="600" w:type="dxa"/>
          </w:tcPr>
          <w:p w14:paraId="633A293D" w14:textId="77777777" w:rsidR="00B50050" w:rsidRDefault="00B50050" w:rsidP="0088127C">
            <w:pPr>
              <w:pStyle w:val="OtherTableBody"/>
            </w:pPr>
            <w:r>
              <w:t>14</w:t>
            </w:r>
          </w:p>
        </w:tc>
        <w:tc>
          <w:tcPr>
            <w:tcW w:w="600" w:type="dxa"/>
          </w:tcPr>
          <w:p w14:paraId="494CE4A6" w14:textId="77777777" w:rsidR="00B50050" w:rsidRDefault="00B50050" w:rsidP="0088127C">
            <w:pPr>
              <w:pStyle w:val="OtherTableBody"/>
            </w:pPr>
            <w:r>
              <w:t>1..2</w:t>
            </w:r>
          </w:p>
        </w:tc>
        <w:tc>
          <w:tcPr>
            <w:tcW w:w="600" w:type="dxa"/>
          </w:tcPr>
          <w:p w14:paraId="25EC85D4" w14:textId="77777777" w:rsidR="00B50050" w:rsidRDefault="00B50050" w:rsidP="0088127C">
            <w:pPr>
              <w:pStyle w:val="OtherTableBody"/>
            </w:pPr>
          </w:p>
        </w:tc>
        <w:tc>
          <w:tcPr>
            <w:tcW w:w="600" w:type="dxa"/>
          </w:tcPr>
          <w:p w14:paraId="7DD6E177" w14:textId="77777777" w:rsidR="00B50050" w:rsidRDefault="00B50050" w:rsidP="0088127C">
            <w:pPr>
              <w:pStyle w:val="OtherTableBody"/>
            </w:pPr>
            <w:r>
              <w:t>NM</w:t>
            </w:r>
          </w:p>
        </w:tc>
        <w:tc>
          <w:tcPr>
            <w:tcW w:w="700" w:type="dxa"/>
          </w:tcPr>
          <w:p w14:paraId="37948F10" w14:textId="77777777" w:rsidR="00B50050" w:rsidRDefault="00B50050" w:rsidP="0088127C">
            <w:pPr>
              <w:pStyle w:val="OtherTableBody"/>
            </w:pPr>
          </w:p>
        </w:tc>
        <w:tc>
          <w:tcPr>
            <w:tcW w:w="600" w:type="dxa"/>
          </w:tcPr>
          <w:p w14:paraId="594123F7" w14:textId="77777777" w:rsidR="00B50050" w:rsidRDefault="00B50050" w:rsidP="0088127C">
            <w:pPr>
              <w:pStyle w:val="OtherTableBody"/>
            </w:pPr>
            <w:r>
              <w:t>0418</w:t>
            </w:r>
          </w:p>
        </w:tc>
        <w:tc>
          <w:tcPr>
            <w:tcW w:w="900" w:type="dxa"/>
          </w:tcPr>
          <w:p w14:paraId="330D9BB0" w14:textId="77777777" w:rsidR="00B50050" w:rsidRDefault="00B50050" w:rsidP="0088127C">
            <w:pPr>
              <w:pStyle w:val="OtherTableBody"/>
            </w:pPr>
            <w:r>
              <w:t>6.5.4.14</w:t>
            </w:r>
          </w:p>
        </w:tc>
      </w:tr>
      <w:tr w:rsidR="00B50050" w14:paraId="2472C3F1" w14:textId="77777777" w:rsidTr="00195548">
        <w:tc>
          <w:tcPr>
            <w:tcW w:w="3500" w:type="dxa"/>
          </w:tcPr>
          <w:p w14:paraId="113D491F" w14:textId="77777777" w:rsidR="00B50050" w:rsidRDefault="00B50050" w:rsidP="0088127C">
            <w:pPr>
              <w:pStyle w:val="OtherTableBody"/>
            </w:pPr>
            <w:r>
              <w:t>Process Date</w:t>
            </w:r>
          </w:p>
        </w:tc>
        <w:tc>
          <w:tcPr>
            <w:tcW w:w="700" w:type="dxa"/>
          </w:tcPr>
          <w:p w14:paraId="772AF5B6" w14:textId="77777777" w:rsidR="00B50050" w:rsidRDefault="00B50050" w:rsidP="0088127C">
            <w:pPr>
              <w:pStyle w:val="OtherTableBody"/>
            </w:pPr>
            <w:r>
              <w:t>01145</w:t>
            </w:r>
          </w:p>
        </w:tc>
        <w:tc>
          <w:tcPr>
            <w:tcW w:w="600" w:type="dxa"/>
          </w:tcPr>
          <w:p w14:paraId="462143F3" w14:textId="77777777" w:rsidR="00B50050" w:rsidRDefault="00B50050" w:rsidP="0088127C">
            <w:pPr>
              <w:pStyle w:val="OtherTableBody"/>
            </w:pPr>
            <w:r>
              <w:t>AUT</w:t>
            </w:r>
          </w:p>
        </w:tc>
        <w:tc>
          <w:tcPr>
            <w:tcW w:w="600" w:type="dxa"/>
          </w:tcPr>
          <w:p w14:paraId="05388C6F" w14:textId="77777777" w:rsidR="00B50050" w:rsidRDefault="00B50050" w:rsidP="0088127C">
            <w:pPr>
              <w:pStyle w:val="OtherTableBody"/>
            </w:pPr>
            <w:r>
              <w:t>10</w:t>
            </w:r>
          </w:p>
        </w:tc>
        <w:tc>
          <w:tcPr>
            <w:tcW w:w="600" w:type="dxa"/>
          </w:tcPr>
          <w:p w14:paraId="657038EB" w14:textId="77777777" w:rsidR="00B50050" w:rsidRDefault="00B50050" w:rsidP="0088127C">
            <w:pPr>
              <w:pStyle w:val="OtherTableBody"/>
            </w:pPr>
            <w:r>
              <w:t>..</w:t>
            </w:r>
          </w:p>
        </w:tc>
        <w:tc>
          <w:tcPr>
            <w:tcW w:w="600" w:type="dxa"/>
          </w:tcPr>
          <w:p w14:paraId="1D446ADC" w14:textId="77777777" w:rsidR="00B50050" w:rsidRDefault="00B50050" w:rsidP="0088127C">
            <w:pPr>
              <w:pStyle w:val="OtherTableBody"/>
            </w:pPr>
          </w:p>
        </w:tc>
        <w:tc>
          <w:tcPr>
            <w:tcW w:w="600" w:type="dxa"/>
          </w:tcPr>
          <w:p w14:paraId="64C44B71" w14:textId="77777777" w:rsidR="00B50050" w:rsidRDefault="00B50050" w:rsidP="0088127C">
            <w:pPr>
              <w:pStyle w:val="OtherTableBody"/>
            </w:pPr>
            <w:r>
              <w:t>DTM</w:t>
            </w:r>
          </w:p>
        </w:tc>
        <w:tc>
          <w:tcPr>
            <w:tcW w:w="700" w:type="dxa"/>
          </w:tcPr>
          <w:p w14:paraId="598F1FDE" w14:textId="77777777" w:rsidR="00B50050" w:rsidRDefault="00B50050" w:rsidP="0088127C">
            <w:pPr>
              <w:pStyle w:val="OtherTableBody"/>
            </w:pPr>
          </w:p>
        </w:tc>
        <w:tc>
          <w:tcPr>
            <w:tcW w:w="600" w:type="dxa"/>
          </w:tcPr>
          <w:p w14:paraId="62C65E1D" w14:textId="77777777" w:rsidR="00B50050" w:rsidRDefault="00B50050" w:rsidP="0088127C">
            <w:pPr>
              <w:pStyle w:val="OtherTableBody"/>
            </w:pPr>
          </w:p>
        </w:tc>
        <w:tc>
          <w:tcPr>
            <w:tcW w:w="900" w:type="dxa"/>
          </w:tcPr>
          <w:p w14:paraId="6F156FE6" w14:textId="77777777" w:rsidR="00B50050" w:rsidRDefault="00B50050" w:rsidP="0088127C">
            <w:pPr>
              <w:pStyle w:val="OtherTableBody"/>
            </w:pPr>
            <w:r>
              <w:t>11.8.2.10</w:t>
            </w:r>
          </w:p>
        </w:tc>
      </w:tr>
      <w:tr w:rsidR="00B50050" w14:paraId="6093BF84" w14:textId="77777777" w:rsidTr="00195548">
        <w:tc>
          <w:tcPr>
            <w:tcW w:w="3500" w:type="dxa"/>
          </w:tcPr>
          <w:p w14:paraId="61D3B1EA" w14:textId="77777777" w:rsidR="00B50050" w:rsidRDefault="00B50050" w:rsidP="0088127C">
            <w:pPr>
              <w:pStyle w:val="OtherTableBody"/>
            </w:pPr>
            <w:r>
              <w:t>Process Date</w:t>
            </w:r>
          </w:p>
        </w:tc>
        <w:tc>
          <w:tcPr>
            <w:tcW w:w="700" w:type="dxa"/>
          </w:tcPr>
          <w:p w14:paraId="115D5526" w14:textId="77777777" w:rsidR="00B50050" w:rsidRDefault="00B50050" w:rsidP="0088127C">
            <w:pPr>
              <w:pStyle w:val="OtherTableBody"/>
            </w:pPr>
            <w:r>
              <w:t>01145</w:t>
            </w:r>
          </w:p>
        </w:tc>
        <w:tc>
          <w:tcPr>
            <w:tcW w:w="600" w:type="dxa"/>
          </w:tcPr>
          <w:p w14:paraId="44983EF0" w14:textId="77777777" w:rsidR="00B50050" w:rsidRDefault="00B50050" w:rsidP="0088127C">
            <w:pPr>
              <w:pStyle w:val="OtherTableBody"/>
            </w:pPr>
            <w:r>
              <w:t>RF1</w:t>
            </w:r>
          </w:p>
        </w:tc>
        <w:tc>
          <w:tcPr>
            <w:tcW w:w="600" w:type="dxa"/>
          </w:tcPr>
          <w:p w14:paraId="1FB35681" w14:textId="77777777" w:rsidR="00B50050" w:rsidRDefault="00B50050" w:rsidP="0088127C">
            <w:pPr>
              <w:pStyle w:val="OtherTableBody"/>
            </w:pPr>
            <w:r>
              <w:t>9</w:t>
            </w:r>
          </w:p>
        </w:tc>
        <w:tc>
          <w:tcPr>
            <w:tcW w:w="600" w:type="dxa"/>
          </w:tcPr>
          <w:p w14:paraId="3E0A5A1F" w14:textId="77777777" w:rsidR="00B50050" w:rsidRDefault="00B50050" w:rsidP="0088127C">
            <w:pPr>
              <w:pStyle w:val="OtherTableBody"/>
            </w:pPr>
            <w:r>
              <w:t>..</w:t>
            </w:r>
          </w:p>
        </w:tc>
        <w:tc>
          <w:tcPr>
            <w:tcW w:w="600" w:type="dxa"/>
          </w:tcPr>
          <w:p w14:paraId="2E302723" w14:textId="77777777" w:rsidR="00B50050" w:rsidRDefault="00B50050" w:rsidP="0088127C">
            <w:pPr>
              <w:pStyle w:val="OtherTableBody"/>
            </w:pPr>
          </w:p>
        </w:tc>
        <w:tc>
          <w:tcPr>
            <w:tcW w:w="600" w:type="dxa"/>
          </w:tcPr>
          <w:p w14:paraId="085A3552" w14:textId="77777777" w:rsidR="00B50050" w:rsidRDefault="00B50050" w:rsidP="0088127C">
            <w:pPr>
              <w:pStyle w:val="OtherTableBody"/>
            </w:pPr>
            <w:r>
              <w:t>DTM</w:t>
            </w:r>
          </w:p>
        </w:tc>
        <w:tc>
          <w:tcPr>
            <w:tcW w:w="700" w:type="dxa"/>
          </w:tcPr>
          <w:p w14:paraId="07BC48D5" w14:textId="77777777" w:rsidR="00B50050" w:rsidRDefault="00B50050" w:rsidP="0088127C">
            <w:pPr>
              <w:pStyle w:val="OtherTableBody"/>
            </w:pPr>
          </w:p>
        </w:tc>
        <w:tc>
          <w:tcPr>
            <w:tcW w:w="600" w:type="dxa"/>
          </w:tcPr>
          <w:p w14:paraId="5D42D623" w14:textId="77777777" w:rsidR="00B50050" w:rsidRDefault="00B50050" w:rsidP="0088127C">
            <w:pPr>
              <w:pStyle w:val="OtherTableBody"/>
            </w:pPr>
          </w:p>
        </w:tc>
        <w:tc>
          <w:tcPr>
            <w:tcW w:w="900" w:type="dxa"/>
          </w:tcPr>
          <w:p w14:paraId="681DF6D9" w14:textId="77777777" w:rsidR="00B50050" w:rsidRDefault="00B50050" w:rsidP="0088127C">
            <w:pPr>
              <w:pStyle w:val="OtherTableBody"/>
            </w:pPr>
            <w:r>
              <w:t>11.8.1.9</w:t>
            </w:r>
          </w:p>
        </w:tc>
      </w:tr>
      <w:tr w:rsidR="00B50050" w14:paraId="3A73D5D7" w14:textId="77777777" w:rsidTr="00195548">
        <w:tc>
          <w:tcPr>
            <w:tcW w:w="3500" w:type="dxa"/>
          </w:tcPr>
          <w:p w14:paraId="1F271F3F" w14:textId="77777777" w:rsidR="00B50050" w:rsidRDefault="00B50050" w:rsidP="0088127C">
            <w:pPr>
              <w:pStyle w:val="OtherTableBody"/>
            </w:pPr>
            <w:r>
              <w:t>Process Interruption</w:t>
            </w:r>
          </w:p>
        </w:tc>
        <w:tc>
          <w:tcPr>
            <w:tcW w:w="700" w:type="dxa"/>
          </w:tcPr>
          <w:p w14:paraId="3AE663C4" w14:textId="77777777" w:rsidR="00B50050" w:rsidRDefault="00B50050" w:rsidP="0088127C">
            <w:pPr>
              <w:pStyle w:val="OtherTableBody"/>
            </w:pPr>
            <w:r>
              <w:t>03351</w:t>
            </w:r>
          </w:p>
        </w:tc>
        <w:tc>
          <w:tcPr>
            <w:tcW w:w="600" w:type="dxa"/>
          </w:tcPr>
          <w:p w14:paraId="338E32AA" w14:textId="77777777" w:rsidR="00B50050" w:rsidRDefault="00B50050" w:rsidP="0088127C">
            <w:pPr>
              <w:pStyle w:val="OtherTableBody"/>
            </w:pPr>
            <w:r>
              <w:t>DON</w:t>
            </w:r>
          </w:p>
        </w:tc>
        <w:tc>
          <w:tcPr>
            <w:tcW w:w="600" w:type="dxa"/>
          </w:tcPr>
          <w:p w14:paraId="713A8324" w14:textId="77777777" w:rsidR="00B50050" w:rsidRDefault="00B50050" w:rsidP="0088127C">
            <w:pPr>
              <w:pStyle w:val="OtherTableBody"/>
            </w:pPr>
            <w:r>
              <w:t>12</w:t>
            </w:r>
          </w:p>
        </w:tc>
        <w:tc>
          <w:tcPr>
            <w:tcW w:w="600" w:type="dxa"/>
          </w:tcPr>
          <w:p w14:paraId="6CC5DEAE" w14:textId="77777777" w:rsidR="00B50050" w:rsidRDefault="00B50050" w:rsidP="0088127C">
            <w:pPr>
              <w:pStyle w:val="OtherTableBody"/>
            </w:pPr>
            <w:r>
              <w:t>..</w:t>
            </w:r>
          </w:p>
        </w:tc>
        <w:tc>
          <w:tcPr>
            <w:tcW w:w="600" w:type="dxa"/>
          </w:tcPr>
          <w:p w14:paraId="7DFCBAE9" w14:textId="77777777" w:rsidR="00B50050" w:rsidRDefault="00B50050" w:rsidP="0088127C">
            <w:pPr>
              <w:pStyle w:val="OtherTableBody"/>
            </w:pPr>
          </w:p>
        </w:tc>
        <w:tc>
          <w:tcPr>
            <w:tcW w:w="600" w:type="dxa"/>
          </w:tcPr>
          <w:p w14:paraId="639B66AB" w14:textId="77777777" w:rsidR="00B50050" w:rsidRDefault="00B50050" w:rsidP="0088127C">
            <w:pPr>
              <w:pStyle w:val="OtherTableBody"/>
            </w:pPr>
            <w:r>
              <w:t>CNE</w:t>
            </w:r>
          </w:p>
        </w:tc>
        <w:tc>
          <w:tcPr>
            <w:tcW w:w="700" w:type="dxa"/>
          </w:tcPr>
          <w:p w14:paraId="5BBE88DC" w14:textId="77777777" w:rsidR="00B50050" w:rsidRDefault="00B50050" w:rsidP="0088127C">
            <w:pPr>
              <w:pStyle w:val="OtherTableBody"/>
            </w:pPr>
          </w:p>
        </w:tc>
        <w:tc>
          <w:tcPr>
            <w:tcW w:w="600" w:type="dxa"/>
          </w:tcPr>
          <w:p w14:paraId="3795387D" w14:textId="77777777" w:rsidR="00B50050" w:rsidRDefault="00B50050" w:rsidP="0088127C">
            <w:pPr>
              <w:pStyle w:val="OtherTableBody"/>
            </w:pPr>
            <w:r>
              <w:t>0923</w:t>
            </w:r>
          </w:p>
        </w:tc>
        <w:tc>
          <w:tcPr>
            <w:tcW w:w="900" w:type="dxa"/>
          </w:tcPr>
          <w:p w14:paraId="72A4E1B5" w14:textId="77777777" w:rsidR="00B50050" w:rsidRDefault="00B50050" w:rsidP="0088127C">
            <w:pPr>
              <w:pStyle w:val="OtherTableBody"/>
            </w:pPr>
            <w:r>
              <w:t>4.17.1.12</w:t>
            </w:r>
          </w:p>
        </w:tc>
      </w:tr>
      <w:tr w:rsidR="00B50050" w14:paraId="6301618B" w14:textId="77777777" w:rsidTr="00195548">
        <w:tc>
          <w:tcPr>
            <w:tcW w:w="3500" w:type="dxa"/>
          </w:tcPr>
          <w:p w14:paraId="08DF60F7" w14:textId="77777777" w:rsidR="00B50050" w:rsidRDefault="00B50050" w:rsidP="0088127C">
            <w:pPr>
              <w:pStyle w:val="OtherTableBody"/>
            </w:pPr>
            <w:r>
              <w:t>Process Interruption Reason</w:t>
            </w:r>
          </w:p>
        </w:tc>
        <w:tc>
          <w:tcPr>
            <w:tcW w:w="700" w:type="dxa"/>
          </w:tcPr>
          <w:p w14:paraId="7C979E9F" w14:textId="77777777" w:rsidR="00B50050" w:rsidRDefault="00B50050" w:rsidP="0088127C">
            <w:pPr>
              <w:pStyle w:val="OtherTableBody"/>
            </w:pPr>
            <w:r>
              <w:t>03352</w:t>
            </w:r>
          </w:p>
        </w:tc>
        <w:tc>
          <w:tcPr>
            <w:tcW w:w="600" w:type="dxa"/>
          </w:tcPr>
          <w:p w14:paraId="5FAD311F" w14:textId="77777777" w:rsidR="00B50050" w:rsidRDefault="00B50050" w:rsidP="0088127C">
            <w:pPr>
              <w:pStyle w:val="OtherTableBody"/>
            </w:pPr>
            <w:r>
              <w:t>DON</w:t>
            </w:r>
          </w:p>
        </w:tc>
        <w:tc>
          <w:tcPr>
            <w:tcW w:w="600" w:type="dxa"/>
          </w:tcPr>
          <w:p w14:paraId="124259BE" w14:textId="77777777" w:rsidR="00B50050" w:rsidRDefault="00B50050" w:rsidP="0088127C">
            <w:pPr>
              <w:pStyle w:val="OtherTableBody"/>
            </w:pPr>
            <w:r>
              <w:t>13</w:t>
            </w:r>
          </w:p>
        </w:tc>
        <w:tc>
          <w:tcPr>
            <w:tcW w:w="600" w:type="dxa"/>
          </w:tcPr>
          <w:p w14:paraId="16797B95" w14:textId="77777777" w:rsidR="00B50050" w:rsidRDefault="00B50050" w:rsidP="0088127C">
            <w:pPr>
              <w:pStyle w:val="OtherTableBody"/>
            </w:pPr>
            <w:r>
              <w:t>..</w:t>
            </w:r>
          </w:p>
        </w:tc>
        <w:tc>
          <w:tcPr>
            <w:tcW w:w="600" w:type="dxa"/>
          </w:tcPr>
          <w:p w14:paraId="4D86C763" w14:textId="77777777" w:rsidR="00B50050" w:rsidRDefault="00B50050" w:rsidP="0088127C">
            <w:pPr>
              <w:pStyle w:val="OtherTableBody"/>
            </w:pPr>
          </w:p>
        </w:tc>
        <w:tc>
          <w:tcPr>
            <w:tcW w:w="600" w:type="dxa"/>
          </w:tcPr>
          <w:p w14:paraId="469C0D03" w14:textId="77777777" w:rsidR="00B50050" w:rsidRDefault="00B50050" w:rsidP="0088127C">
            <w:pPr>
              <w:pStyle w:val="OtherTableBody"/>
            </w:pPr>
            <w:r>
              <w:t>CNE</w:t>
            </w:r>
          </w:p>
        </w:tc>
        <w:tc>
          <w:tcPr>
            <w:tcW w:w="700" w:type="dxa"/>
          </w:tcPr>
          <w:p w14:paraId="6BAC0314" w14:textId="77777777" w:rsidR="00B50050" w:rsidRDefault="00B50050" w:rsidP="0088127C">
            <w:pPr>
              <w:pStyle w:val="OtherTableBody"/>
            </w:pPr>
          </w:p>
        </w:tc>
        <w:tc>
          <w:tcPr>
            <w:tcW w:w="600" w:type="dxa"/>
          </w:tcPr>
          <w:p w14:paraId="40FF120C" w14:textId="77777777" w:rsidR="00B50050" w:rsidRDefault="00B50050" w:rsidP="0088127C">
            <w:pPr>
              <w:pStyle w:val="OtherTableBody"/>
            </w:pPr>
            <w:r>
              <w:t>0935</w:t>
            </w:r>
          </w:p>
        </w:tc>
        <w:tc>
          <w:tcPr>
            <w:tcW w:w="900" w:type="dxa"/>
          </w:tcPr>
          <w:p w14:paraId="146432E6" w14:textId="77777777" w:rsidR="00B50050" w:rsidRDefault="00B50050" w:rsidP="0088127C">
            <w:pPr>
              <w:pStyle w:val="OtherTableBody"/>
            </w:pPr>
            <w:r>
              <w:t>4.17.1.13</w:t>
            </w:r>
          </w:p>
        </w:tc>
      </w:tr>
      <w:tr w:rsidR="00B50050" w14:paraId="3060FA2C" w14:textId="77777777" w:rsidTr="00195548">
        <w:tc>
          <w:tcPr>
            <w:tcW w:w="3500" w:type="dxa"/>
          </w:tcPr>
          <w:p w14:paraId="4707EFFB" w14:textId="77777777" w:rsidR="00B50050" w:rsidRDefault="00B50050" w:rsidP="0088127C">
            <w:pPr>
              <w:pStyle w:val="OtherTableBody"/>
            </w:pPr>
            <w:r>
              <w:t>Processing Consideration Code</w:t>
            </w:r>
          </w:p>
        </w:tc>
        <w:tc>
          <w:tcPr>
            <w:tcW w:w="700" w:type="dxa"/>
          </w:tcPr>
          <w:p w14:paraId="168E4BE6" w14:textId="77777777" w:rsidR="00B50050" w:rsidRDefault="00B50050" w:rsidP="0088127C">
            <w:pPr>
              <w:pStyle w:val="OtherTableBody"/>
            </w:pPr>
            <w:r>
              <w:t>01974</w:t>
            </w:r>
          </w:p>
        </w:tc>
        <w:tc>
          <w:tcPr>
            <w:tcW w:w="600" w:type="dxa"/>
          </w:tcPr>
          <w:p w14:paraId="6C02769E" w14:textId="77777777" w:rsidR="00B50050" w:rsidRDefault="00B50050" w:rsidP="0088127C">
            <w:pPr>
              <w:pStyle w:val="OtherTableBody"/>
            </w:pPr>
            <w:r>
              <w:t>PSL</w:t>
            </w:r>
          </w:p>
        </w:tc>
        <w:tc>
          <w:tcPr>
            <w:tcW w:w="600" w:type="dxa"/>
          </w:tcPr>
          <w:p w14:paraId="358D70DA" w14:textId="77777777" w:rsidR="00B50050" w:rsidRDefault="00B50050" w:rsidP="0088127C">
            <w:pPr>
              <w:pStyle w:val="OtherTableBody"/>
            </w:pPr>
            <w:r>
              <w:t>20</w:t>
            </w:r>
          </w:p>
        </w:tc>
        <w:tc>
          <w:tcPr>
            <w:tcW w:w="600" w:type="dxa"/>
          </w:tcPr>
          <w:p w14:paraId="0E2F32F1" w14:textId="77777777" w:rsidR="00B50050" w:rsidRDefault="00B50050" w:rsidP="0088127C">
            <w:pPr>
              <w:pStyle w:val="OtherTableBody"/>
            </w:pPr>
            <w:r>
              <w:t>..</w:t>
            </w:r>
          </w:p>
        </w:tc>
        <w:tc>
          <w:tcPr>
            <w:tcW w:w="600" w:type="dxa"/>
          </w:tcPr>
          <w:p w14:paraId="43C1EF90" w14:textId="77777777" w:rsidR="00B50050" w:rsidRDefault="00B50050" w:rsidP="0088127C">
            <w:pPr>
              <w:pStyle w:val="OtherTableBody"/>
            </w:pPr>
          </w:p>
        </w:tc>
        <w:tc>
          <w:tcPr>
            <w:tcW w:w="600" w:type="dxa"/>
          </w:tcPr>
          <w:p w14:paraId="02104101" w14:textId="77777777" w:rsidR="00B50050" w:rsidRDefault="00B50050" w:rsidP="0088127C">
            <w:pPr>
              <w:pStyle w:val="OtherTableBody"/>
            </w:pPr>
            <w:r>
              <w:t>CWE</w:t>
            </w:r>
          </w:p>
        </w:tc>
        <w:tc>
          <w:tcPr>
            <w:tcW w:w="700" w:type="dxa"/>
          </w:tcPr>
          <w:p w14:paraId="449A8719" w14:textId="77777777" w:rsidR="00B50050" w:rsidRDefault="00B50050" w:rsidP="0088127C">
            <w:pPr>
              <w:pStyle w:val="OtherTableBody"/>
            </w:pPr>
          </w:p>
        </w:tc>
        <w:tc>
          <w:tcPr>
            <w:tcW w:w="600" w:type="dxa"/>
          </w:tcPr>
          <w:p w14:paraId="773DABB7" w14:textId="77777777" w:rsidR="00B50050" w:rsidRDefault="00B50050" w:rsidP="0088127C">
            <w:pPr>
              <w:pStyle w:val="OtherTableBody"/>
            </w:pPr>
            <w:r>
              <w:t>0562</w:t>
            </w:r>
          </w:p>
        </w:tc>
        <w:tc>
          <w:tcPr>
            <w:tcW w:w="900" w:type="dxa"/>
          </w:tcPr>
          <w:p w14:paraId="13F16FF6" w14:textId="77777777" w:rsidR="00B50050" w:rsidRDefault="00B50050" w:rsidP="0088127C">
            <w:pPr>
              <w:pStyle w:val="OtherTableBody"/>
            </w:pPr>
            <w:r>
              <w:t>16.4.6.20</w:t>
            </w:r>
          </w:p>
        </w:tc>
      </w:tr>
      <w:tr w:rsidR="00B50050" w14:paraId="5D2E51D9" w14:textId="77777777" w:rsidTr="00195548">
        <w:tc>
          <w:tcPr>
            <w:tcW w:w="3500" w:type="dxa"/>
          </w:tcPr>
          <w:p w14:paraId="136A409B" w14:textId="77777777" w:rsidR="00B50050" w:rsidRDefault="00B50050" w:rsidP="0088127C">
            <w:pPr>
              <w:pStyle w:val="OtherTableBody"/>
            </w:pPr>
            <w:r>
              <w:t>Processing ID</w:t>
            </w:r>
          </w:p>
        </w:tc>
        <w:tc>
          <w:tcPr>
            <w:tcW w:w="700" w:type="dxa"/>
          </w:tcPr>
          <w:p w14:paraId="6E3D2CE2" w14:textId="77777777" w:rsidR="00B50050" w:rsidRDefault="00B50050" w:rsidP="0088127C">
            <w:pPr>
              <w:pStyle w:val="OtherTableBody"/>
            </w:pPr>
            <w:r>
              <w:t>00011</w:t>
            </w:r>
          </w:p>
        </w:tc>
        <w:tc>
          <w:tcPr>
            <w:tcW w:w="600" w:type="dxa"/>
          </w:tcPr>
          <w:p w14:paraId="3BEFCB3E" w14:textId="77777777" w:rsidR="00B50050" w:rsidRDefault="00B50050" w:rsidP="0088127C">
            <w:pPr>
              <w:pStyle w:val="OtherTableBody"/>
            </w:pPr>
            <w:r>
              <w:t>MSH</w:t>
            </w:r>
          </w:p>
        </w:tc>
        <w:tc>
          <w:tcPr>
            <w:tcW w:w="600" w:type="dxa"/>
          </w:tcPr>
          <w:p w14:paraId="7954EE26" w14:textId="77777777" w:rsidR="00B50050" w:rsidRDefault="00B50050" w:rsidP="0088127C">
            <w:pPr>
              <w:pStyle w:val="OtherTableBody"/>
            </w:pPr>
            <w:r>
              <w:t>11</w:t>
            </w:r>
          </w:p>
        </w:tc>
        <w:tc>
          <w:tcPr>
            <w:tcW w:w="600" w:type="dxa"/>
          </w:tcPr>
          <w:p w14:paraId="4A4125D5" w14:textId="77777777" w:rsidR="00B50050" w:rsidRDefault="00B50050" w:rsidP="0088127C">
            <w:pPr>
              <w:pStyle w:val="OtherTableBody"/>
            </w:pPr>
            <w:r>
              <w:t>..</w:t>
            </w:r>
          </w:p>
        </w:tc>
        <w:tc>
          <w:tcPr>
            <w:tcW w:w="600" w:type="dxa"/>
          </w:tcPr>
          <w:p w14:paraId="40554A4D" w14:textId="77777777" w:rsidR="00B50050" w:rsidRDefault="00B50050" w:rsidP="0088127C">
            <w:pPr>
              <w:pStyle w:val="OtherTableBody"/>
            </w:pPr>
          </w:p>
        </w:tc>
        <w:tc>
          <w:tcPr>
            <w:tcW w:w="600" w:type="dxa"/>
          </w:tcPr>
          <w:p w14:paraId="2310315C" w14:textId="77777777" w:rsidR="00B50050" w:rsidRDefault="00B50050" w:rsidP="0088127C">
            <w:pPr>
              <w:pStyle w:val="OtherTableBody"/>
            </w:pPr>
            <w:r>
              <w:t>PT</w:t>
            </w:r>
          </w:p>
        </w:tc>
        <w:tc>
          <w:tcPr>
            <w:tcW w:w="700" w:type="dxa"/>
          </w:tcPr>
          <w:p w14:paraId="3F42518A" w14:textId="77777777" w:rsidR="00B50050" w:rsidRDefault="00B50050" w:rsidP="0088127C">
            <w:pPr>
              <w:pStyle w:val="OtherTableBody"/>
            </w:pPr>
          </w:p>
        </w:tc>
        <w:tc>
          <w:tcPr>
            <w:tcW w:w="600" w:type="dxa"/>
          </w:tcPr>
          <w:p w14:paraId="6E3F0108" w14:textId="77777777" w:rsidR="00B50050" w:rsidRDefault="00B50050" w:rsidP="0088127C">
            <w:pPr>
              <w:pStyle w:val="OtherTableBody"/>
            </w:pPr>
          </w:p>
        </w:tc>
        <w:tc>
          <w:tcPr>
            <w:tcW w:w="900" w:type="dxa"/>
          </w:tcPr>
          <w:p w14:paraId="02179150" w14:textId="77777777" w:rsidR="00B50050" w:rsidRDefault="00B50050" w:rsidP="0088127C">
            <w:pPr>
              <w:pStyle w:val="OtherTableBody"/>
            </w:pPr>
            <w:r>
              <w:t>2.14.9.11</w:t>
            </w:r>
          </w:p>
        </w:tc>
      </w:tr>
      <w:tr w:rsidR="00B50050" w14:paraId="36F50260" w14:textId="77777777" w:rsidTr="00195548">
        <w:tc>
          <w:tcPr>
            <w:tcW w:w="3500" w:type="dxa"/>
          </w:tcPr>
          <w:p w14:paraId="5506DCFB" w14:textId="77777777" w:rsidR="00B50050" w:rsidRDefault="00B50050" w:rsidP="0088127C">
            <w:pPr>
              <w:pStyle w:val="OtherTableBody"/>
            </w:pPr>
            <w:r>
              <w:t>Processing Priority</w:t>
            </w:r>
          </w:p>
        </w:tc>
        <w:tc>
          <w:tcPr>
            <w:tcW w:w="700" w:type="dxa"/>
          </w:tcPr>
          <w:p w14:paraId="0358704A" w14:textId="77777777" w:rsidR="00B50050" w:rsidRDefault="00B50050" w:rsidP="0088127C">
            <w:pPr>
              <w:pStyle w:val="OtherTableBody"/>
            </w:pPr>
            <w:r>
              <w:t>00610</w:t>
            </w:r>
          </w:p>
        </w:tc>
        <w:tc>
          <w:tcPr>
            <w:tcW w:w="600" w:type="dxa"/>
          </w:tcPr>
          <w:p w14:paraId="72D877F5" w14:textId="77777777" w:rsidR="00B50050" w:rsidRDefault="00B50050" w:rsidP="0088127C">
            <w:pPr>
              <w:pStyle w:val="OtherTableBody"/>
            </w:pPr>
            <w:r>
              <w:t>OM1</w:t>
            </w:r>
          </w:p>
        </w:tc>
        <w:tc>
          <w:tcPr>
            <w:tcW w:w="600" w:type="dxa"/>
          </w:tcPr>
          <w:p w14:paraId="757EF13B" w14:textId="77777777" w:rsidR="00B50050" w:rsidRDefault="00B50050" w:rsidP="0088127C">
            <w:pPr>
              <w:pStyle w:val="OtherTableBody"/>
            </w:pPr>
            <w:r>
              <w:t>25</w:t>
            </w:r>
          </w:p>
        </w:tc>
        <w:tc>
          <w:tcPr>
            <w:tcW w:w="600" w:type="dxa"/>
          </w:tcPr>
          <w:p w14:paraId="21F94EC2" w14:textId="77777777" w:rsidR="00B50050" w:rsidRDefault="00B50050" w:rsidP="0088127C">
            <w:pPr>
              <w:pStyle w:val="OtherTableBody"/>
            </w:pPr>
            <w:r>
              <w:t>1..1</w:t>
            </w:r>
          </w:p>
        </w:tc>
        <w:tc>
          <w:tcPr>
            <w:tcW w:w="600" w:type="dxa"/>
          </w:tcPr>
          <w:p w14:paraId="744F38B9" w14:textId="77777777" w:rsidR="00B50050" w:rsidRDefault="00B50050" w:rsidP="0088127C">
            <w:pPr>
              <w:pStyle w:val="OtherTableBody"/>
            </w:pPr>
          </w:p>
        </w:tc>
        <w:tc>
          <w:tcPr>
            <w:tcW w:w="600" w:type="dxa"/>
          </w:tcPr>
          <w:p w14:paraId="1E3FFFA7" w14:textId="77777777" w:rsidR="00B50050" w:rsidRDefault="00B50050" w:rsidP="0088127C">
            <w:pPr>
              <w:pStyle w:val="OtherTableBody"/>
            </w:pPr>
            <w:r>
              <w:t>ID</w:t>
            </w:r>
          </w:p>
        </w:tc>
        <w:tc>
          <w:tcPr>
            <w:tcW w:w="700" w:type="dxa"/>
          </w:tcPr>
          <w:p w14:paraId="183F799F" w14:textId="77777777" w:rsidR="00B50050" w:rsidRDefault="00B50050" w:rsidP="0088127C">
            <w:pPr>
              <w:pStyle w:val="OtherTableBody"/>
            </w:pPr>
            <w:r>
              <w:t>Y</w:t>
            </w:r>
          </w:p>
        </w:tc>
        <w:tc>
          <w:tcPr>
            <w:tcW w:w="600" w:type="dxa"/>
          </w:tcPr>
          <w:p w14:paraId="562974F8" w14:textId="77777777" w:rsidR="00B50050" w:rsidRDefault="00B50050" w:rsidP="0088127C">
            <w:pPr>
              <w:pStyle w:val="OtherTableBody"/>
            </w:pPr>
            <w:r>
              <w:t>0168</w:t>
            </w:r>
          </w:p>
        </w:tc>
        <w:tc>
          <w:tcPr>
            <w:tcW w:w="900" w:type="dxa"/>
          </w:tcPr>
          <w:p w14:paraId="0F792E61" w14:textId="77777777" w:rsidR="00B50050" w:rsidRDefault="00B50050" w:rsidP="0088127C">
            <w:pPr>
              <w:pStyle w:val="OtherTableBody"/>
            </w:pPr>
            <w:r>
              <w:t>8.8.9.25</w:t>
            </w:r>
          </w:p>
        </w:tc>
      </w:tr>
      <w:tr w:rsidR="00B50050" w14:paraId="702835CC" w14:textId="77777777" w:rsidTr="00195548">
        <w:tc>
          <w:tcPr>
            <w:tcW w:w="3500" w:type="dxa"/>
          </w:tcPr>
          <w:p w14:paraId="7068ED1F" w14:textId="77777777" w:rsidR="00B50050" w:rsidRDefault="00B50050" w:rsidP="0088127C">
            <w:pPr>
              <w:pStyle w:val="OtherTableBody"/>
            </w:pPr>
            <w:r>
              <w:t>Processing Time</w:t>
            </w:r>
          </w:p>
        </w:tc>
        <w:tc>
          <w:tcPr>
            <w:tcW w:w="700" w:type="dxa"/>
          </w:tcPr>
          <w:p w14:paraId="045DACB6" w14:textId="77777777" w:rsidR="00B50050" w:rsidRDefault="00B50050" w:rsidP="0088127C">
            <w:pPr>
              <w:pStyle w:val="OtherTableBody"/>
            </w:pPr>
            <w:r>
              <w:t>00609</w:t>
            </w:r>
          </w:p>
        </w:tc>
        <w:tc>
          <w:tcPr>
            <w:tcW w:w="600" w:type="dxa"/>
          </w:tcPr>
          <w:p w14:paraId="18B76BB5" w14:textId="77777777" w:rsidR="00B50050" w:rsidRDefault="00B50050" w:rsidP="0088127C">
            <w:pPr>
              <w:pStyle w:val="OtherTableBody"/>
            </w:pPr>
            <w:r>
              <w:t>OM1</w:t>
            </w:r>
          </w:p>
        </w:tc>
        <w:tc>
          <w:tcPr>
            <w:tcW w:w="600" w:type="dxa"/>
          </w:tcPr>
          <w:p w14:paraId="4FABAAF6" w14:textId="77777777" w:rsidR="00B50050" w:rsidRDefault="00B50050" w:rsidP="0088127C">
            <w:pPr>
              <w:pStyle w:val="OtherTableBody"/>
            </w:pPr>
            <w:r>
              <w:t>24</w:t>
            </w:r>
          </w:p>
        </w:tc>
        <w:tc>
          <w:tcPr>
            <w:tcW w:w="600" w:type="dxa"/>
          </w:tcPr>
          <w:p w14:paraId="07CA7FA7" w14:textId="77777777" w:rsidR="00B50050" w:rsidRDefault="00B50050" w:rsidP="0088127C">
            <w:pPr>
              <w:pStyle w:val="OtherTableBody"/>
            </w:pPr>
            <w:r>
              <w:t>..</w:t>
            </w:r>
          </w:p>
        </w:tc>
        <w:tc>
          <w:tcPr>
            <w:tcW w:w="600" w:type="dxa"/>
          </w:tcPr>
          <w:p w14:paraId="7E8FECCD" w14:textId="77777777" w:rsidR="00B50050" w:rsidRDefault="00B50050" w:rsidP="0088127C">
            <w:pPr>
              <w:pStyle w:val="OtherTableBody"/>
            </w:pPr>
          </w:p>
        </w:tc>
        <w:tc>
          <w:tcPr>
            <w:tcW w:w="600" w:type="dxa"/>
          </w:tcPr>
          <w:p w14:paraId="727C6B15" w14:textId="77777777" w:rsidR="00B50050" w:rsidRDefault="00B50050" w:rsidP="0088127C">
            <w:pPr>
              <w:pStyle w:val="OtherTableBody"/>
            </w:pPr>
            <w:r>
              <w:t>NM</w:t>
            </w:r>
          </w:p>
        </w:tc>
        <w:tc>
          <w:tcPr>
            <w:tcW w:w="700" w:type="dxa"/>
          </w:tcPr>
          <w:p w14:paraId="2A24F326" w14:textId="77777777" w:rsidR="00B50050" w:rsidRDefault="00B50050" w:rsidP="0088127C">
            <w:pPr>
              <w:pStyle w:val="OtherTableBody"/>
            </w:pPr>
          </w:p>
        </w:tc>
        <w:tc>
          <w:tcPr>
            <w:tcW w:w="600" w:type="dxa"/>
          </w:tcPr>
          <w:p w14:paraId="6690CFA5" w14:textId="77777777" w:rsidR="00B50050" w:rsidRDefault="00B50050" w:rsidP="0088127C">
            <w:pPr>
              <w:pStyle w:val="OtherTableBody"/>
            </w:pPr>
          </w:p>
        </w:tc>
        <w:tc>
          <w:tcPr>
            <w:tcW w:w="900" w:type="dxa"/>
          </w:tcPr>
          <w:p w14:paraId="5C7ADAC9" w14:textId="77777777" w:rsidR="00B50050" w:rsidRDefault="00B50050" w:rsidP="0088127C">
            <w:pPr>
              <w:pStyle w:val="OtherTableBody"/>
            </w:pPr>
            <w:r>
              <w:t>8.8.9.24</w:t>
            </w:r>
          </w:p>
        </w:tc>
      </w:tr>
      <w:tr w:rsidR="00B50050" w14:paraId="143339A0" w14:textId="77777777" w:rsidTr="00195548">
        <w:tc>
          <w:tcPr>
            <w:tcW w:w="3500" w:type="dxa"/>
          </w:tcPr>
          <w:p w14:paraId="51A4B8B6" w14:textId="77777777" w:rsidR="00B50050" w:rsidRDefault="00B50050" w:rsidP="0088127C">
            <w:pPr>
              <w:pStyle w:val="OtherTableBody"/>
            </w:pPr>
            <w:r>
              <w:t>Processing Type</w:t>
            </w:r>
          </w:p>
        </w:tc>
        <w:tc>
          <w:tcPr>
            <w:tcW w:w="700" w:type="dxa"/>
          </w:tcPr>
          <w:p w14:paraId="374F03A5" w14:textId="77777777" w:rsidR="00B50050" w:rsidRDefault="00B50050" w:rsidP="0088127C">
            <w:pPr>
              <w:pStyle w:val="OtherTableBody"/>
            </w:pPr>
            <w:r>
              <w:t>01419</w:t>
            </w:r>
          </w:p>
        </w:tc>
        <w:tc>
          <w:tcPr>
            <w:tcW w:w="600" w:type="dxa"/>
          </w:tcPr>
          <w:p w14:paraId="6D4BAF80" w14:textId="77777777" w:rsidR="00B50050" w:rsidRDefault="00B50050" w:rsidP="0088127C">
            <w:pPr>
              <w:pStyle w:val="OtherTableBody"/>
            </w:pPr>
            <w:r>
              <w:t>TCC</w:t>
            </w:r>
          </w:p>
        </w:tc>
        <w:tc>
          <w:tcPr>
            <w:tcW w:w="600" w:type="dxa"/>
          </w:tcPr>
          <w:p w14:paraId="0B98A42F" w14:textId="77777777" w:rsidR="00B50050" w:rsidRDefault="00B50050" w:rsidP="0088127C">
            <w:pPr>
              <w:pStyle w:val="OtherTableBody"/>
            </w:pPr>
            <w:r>
              <w:t>14</w:t>
            </w:r>
          </w:p>
        </w:tc>
        <w:tc>
          <w:tcPr>
            <w:tcW w:w="600" w:type="dxa"/>
          </w:tcPr>
          <w:p w14:paraId="79DF5B17" w14:textId="77777777" w:rsidR="00B50050" w:rsidRDefault="00B50050" w:rsidP="0088127C">
            <w:pPr>
              <w:pStyle w:val="OtherTableBody"/>
            </w:pPr>
            <w:r>
              <w:t>..</w:t>
            </w:r>
          </w:p>
        </w:tc>
        <w:tc>
          <w:tcPr>
            <w:tcW w:w="600" w:type="dxa"/>
          </w:tcPr>
          <w:p w14:paraId="08B66E28" w14:textId="77777777" w:rsidR="00B50050" w:rsidRDefault="00B50050" w:rsidP="0088127C">
            <w:pPr>
              <w:pStyle w:val="OtherTableBody"/>
            </w:pPr>
          </w:p>
        </w:tc>
        <w:tc>
          <w:tcPr>
            <w:tcW w:w="600" w:type="dxa"/>
          </w:tcPr>
          <w:p w14:paraId="59AC9E1D" w14:textId="77777777" w:rsidR="00B50050" w:rsidRDefault="00B50050" w:rsidP="0088127C">
            <w:pPr>
              <w:pStyle w:val="OtherTableBody"/>
            </w:pPr>
            <w:r>
              <w:t>CWE</w:t>
            </w:r>
          </w:p>
        </w:tc>
        <w:tc>
          <w:tcPr>
            <w:tcW w:w="700" w:type="dxa"/>
          </w:tcPr>
          <w:p w14:paraId="4E3AB778" w14:textId="77777777" w:rsidR="00B50050" w:rsidRDefault="00B50050" w:rsidP="0088127C">
            <w:pPr>
              <w:pStyle w:val="OtherTableBody"/>
            </w:pPr>
          </w:p>
        </w:tc>
        <w:tc>
          <w:tcPr>
            <w:tcW w:w="600" w:type="dxa"/>
          </w:tcPr>
          <w:p w14:paraId="3D9D56E1" w14:textId="77777777" w:rsidR="00B50050" w:rsidRDefault="00B50050" w:rsidP="0088127C">
            <w:pPr>
              <w:pStyle w:val="OtherTableBody"/>
            </w:pPr>
            <w:r>
              <w:t>0388</w:t>
            </w:r>
          </w:p>
        </w:tc>
        <w:tc>
          <w:tcPr>
            <w:tcW w:w="900" w:type="dxa"/>
          </w:tcPr>
          <w:p w14:paraId="581AB8DF" w14:textId="77777777" w:rsidR="00B50050" w:rsidRDefault="00B50050" w:rsidP="0088127C">
            <w:pPr>
              <w:pStyle w:val="OtherTableBody"/>
            </w:pPr>
            <w:r>
              <w:t>13.4.9.14</w:t>
            </w:r>
          </w:p>
        </w:tc>
      </w:tr>
      <w:tr w:rsidR="00B50050" w14:paraId="2437CFF7" w14:textId="77777777" w:rsidTr="00195548">
        <w:tc>
          <w:tcPr>
            <w:tcW w:w="3500" w:type="dxa"/>
          </w:tcPr>
          <w:p w14:paraId="0C367736" w14:textId="77777777" w:rsidR="00B50050" w:rsidRDefault="00B50050" w:rsidP="0088127C">
            <w:pPr>
              <w:pStyle w:val="OtherTableBody"/>
            </w:pPr>
            <w:r>
              <w:t>Producer ID</w:t>
            </w:r>
          </w:p>
        </w:tc>
        <w:tc>
          <w:tcPr>
            <w:tcW w:w="700" w:type="dxa"/>
          </w:tcPr>
          <w:p w14:paraId="2087FC0E" w14:textId="77777777" w:rsidR="00B50050" w:rsidRDefault="00B50050" w:rsidP="0088127C">
            <w:pPr>
              <w:pStyle w:val="OtherTableBody"/>
            </w:pPr>
            <w:r>
              <w:t>00590</w:t>
            </w:r>
          </w:p>
        </w:tc>
        <w:tc>
          <w:tcPr>
            <w:tcW w:w="600" w:type="dxa"/>
          </w:tcPr>
          <w:p w14:paraId="1BDD69B9" w14:textId="77777777" w:rsidR="00B50050" w:rsidRDefault="00B50050" w:rsidP="0088127C">
            <w:pPr>
              <w:pStyle w:val="OtherTableBody"/>
            </w:pPr>
            <w:r>
              <w:t>OM1</w:t>
            </w:r>
          </w:p>
        </w:tc>
        <w:tc>
          <w:tcPr>
            <w:tcW w:w="600" w:type="dxa"/>
          </w:tcPr>
          <w:p w14:paraId="182DA05F" w14:textId="77777777" w:rsidR="00B50050" w:rsidRDefault="00B50050" w:rsidP="0088127C">
            <w:pPr>
              <w:pStyle w:val="OtherTableBody"/>
            </w:pPr>
            <w:r>
              <w:t>5</w:t>
            </w:r>
          </w:p>
        </w:tc>
        <w:tc>
          <w:tcPr>
            <w:tcW w:w="600" w:type="dxa"/>
          </w:tcPr>
          <w:p w14:paraId="296E1EE6" w14:textId="77777777" w:rsidR="00B50050" w:rsidRDefault="00B50050" w:rsidP="0088127C">
            <w:pPr>
              <w:pStyle w:val="OtherTableBody"/>
            </w:pPr>
            <w:r>
              <w:t>..</w:t>
            </w:r>
          </w:p>
        </w:tc>
        <w:tc>
          <w:tcPr>
            <w:tcW w:w="600" w:type="dxa"/>
          </w:tcPr>
          <w:p w14:paraId="00A434DA" w14:textId="77777777" w:rsidR="00B50050" w:rsidRDefault="00B50050" w:rsidP="0088127C">
            <w:pPr>
              <w:pStyle w:val="OtherTableBody"/>
            </w:pPr>
          </w:p>
        </w:tc>
        <w:tc>
          <w:tcPr>
            <w:tcW w:w="600" w:type="dxa"/>
          </w:tcPr>
          <w:p w14:paraId="368C33C3" w14:textId="77777777" w:rsidR="00B50050" w:rsidRDefault="00B50050" w:rsidP="0088127C">
            <w:pPr>
              <w:pStyle w:val="OtherTableBody"/>
            </w:pPr>
            <w:r>
              <w:t>CWE</w:t>
            </w:r>
          </w:p>
        </w:tc>
        <w:tc>
          <w:tcPr>
            <w:tcW w:w="700" w:type="dxa"/>
          </w:tcPr>
          <w:p w14:paraId="3BAA8BE5" w14:textId="77777777" w:rsidR="00B50050" w:rsidRDefault="00B50050" w:rsidP="0088127C">
            <w:pPr>
              <w:pStyle w:val="OtherTableBody"/>
            </w:pPr>
          </w:p>
        </w:tc>
        <w:tc>
          <w:tcPr>
            <w:tcW w:w="600" w:type="dxa"/>
          </w:tcPr>
          <w:p w14:paraId="18C59D25" w14:textId="77777777" w:rsidR="00B50050" w:rsidRDefault="00B50050" w:rsidP="0088127C">
            <w:pPr>
              <w:pStyle w:val="OtherTableBody"/>
            </w:pPr>
            <w:r>
              <w:t>0631</w:t>
            </w:r>
          </w:p>
        </w:tc>
        <w:tc>
          <w:tcPr>
            <w:tcW w:w="900" w:type="dxa"/>
          </w:tcPr>
          <w:p w14:paraId="702A5CD2" w14:textId="77777777" w:rsidR="00B50050" w:rsidRDefault="00B50050" w:rsidP="0088127C">
            <w:pPr>
              <w:pStyle w:val="OtherTableBody"/>
            </w:pPr>
            <w:r>
              <w:t>8.8.9.5</w:t>
            </w:r>
          </w:p>
        </w:tc>
      </w:tr>
      <w:tr w:rsidR="00B50050" w14:paraId="03F5D090" w14:textId="77777777" w:rsidTr="00195548">
        <w:tc>
          <w:tcPr>
            <w:tcW w:w="3500" w:type="dxa"/>
          </w:tcPr>
          <w:p w14:paraId="0C31EAF5" w14:textId="77777777" w:rsidR="00B50050" w:rsidRDefault="00B50050" w:rsidP="0088127C">
            <w:pPr>
              <w:pStyle w:val="OtherTableBody"/>
            </w:pPr>
            <w:r>
              <w:t>Producer's ID</w:t>
            </w:r>
          </w:p>
        </w:tc>
        <w:tc>
          <w:tcPr>
            <w:tcW w:w="700" w:type="dxa"/>
          </w:tcPr>
          <w:p w14:paraId="720F83A1" w14:textId="77777777" w:rsidR="00B50050" w:rsidRDefault="00B50050" w:rsidP="0088127C">
            <w:pPr>
              <w:pStyle w:val="OtherTableBody"/>
            </w:pPr>
            <w:r>
              <w:t>00583</w:t>
            </w:r>
          </w:p>
        </w:tc>
        <w:tc>
          <w:tcPr>
            <w:tcW w:w="600" w:type="dxa"/>
          </w:tcPr>
          <w:p w14:paraId="5839B465" w14:textId="77777777" w:rsidR="00B50050" w:rsidRDefault="00B50050" w:rsidP="0088127C">
            <w:pPr>
              <w:pStyle w:val="OtherTableBody"/>
            </w:pPr>
            <w:r>
              <w:t>OBX</w:t>
            </w:r>
          </w:p>
        </w:tc>
        <w:tc>
          <w:tcPr>
            <w:tcW w:w="600" w:type="dxa"/>
          </w:tcPr>
          <w:p w14:paraId="38CA58BD" w14:textId="77777777" w:rsidR="00B50050" w:rsidRDefault="00B50050" w:rsidP="0088127C">
            <w:pPr>
              <w:pStyle w:val="OtherTableBody"/>
            </w:pPr>
            <w:r>
              <w:t>15</w:t>
            </w:r>
          </w:p>
        </w:tc>
        <w:tc>
          <w:tcPr>
            <w:tcW w:w="600" w:type="dxa"/>
          </w:tcPr>
          <w:p w14:paraId="45BB2087" w14:textId="77777777" w:rsidR="00B50050" w:rsidRDefault="00B50050" w:rsidP="0088127C">
            <w:pPr>
              <w:pStyle w:val="OtherTableBody"/>
            </w:pPr>
            <w:r>
              <w:t>..</w:t>
            </w:r>
          </w:p>
        </w:tc>
        <w:tc>
          <w:tcPr>
            <w:tcW w:w="600" w:type="dxa"/>
          </w:tcPr>
          <w:p w14:paraId="36DBBB07" w14:textId="77777777" w:rsidR="00B50050" w:rsidRDefault="00B50050" w:rsidP="0088127C">
            <w:pPr>
              <w:pStyle w:val="OtherTableBody"/>
            </w:pPr>
          </w:p>
        </w:tc>
        <w:tc>
          <w:tcPr>
            <w:tcW w:w="600" w:type="dxa"/>
          </w:tcPr>
          <w:p w14:paraId="26A2C92C" w14:textId="77777777" w:rsidR="00B50050" w:rsidRDefault="00B50050" w:rsidP="0088127C">
            <w:pPr>
              <w:pStyle w:val="OtherTableBody"/>
            </w:pPr>
            <w:r>
              <w:t>CWE</w:t>
            </w:r>
          </w:p>
        </w:tc>
        <w:tc>
          <w:tcPr>
            <w:tcW w:w="700" w:type="dxa"/>
          </w:tcPr>
          <w:p w14:paraId="4E0C575A" w14:textId="77777777" w:rsidR="00B50050" w:rsidRDefault="00B50050" w:rsidP="0088127C">
            <w:pPr>
              <w:pStyle w:val="OtherTableBody"/>
            </w:pPr>
          </w:p>
        </w:tc>
        <w:tc>
          <w:tcPr>
            <w:tcW w:w="600" w:type="dxa"/>
          </w:tcPr>
          <w:p w14:paraId="4A8004A4" w14:textId="77777777" w:rsidR="00B50050" w:rsidRDefault="00B50050" w:rsidP="0088127C">
            <w:pPr>
              <w:pStyle w:val="OtherTableBody"/>
            </w:pPr>
            <w:r>
              <w:t>0624</w:t>
            </w:r>
          </w:p>
        </w:tc>
        <w:tc>
          <w:tcPr>
            <w:tcW w:w="900" w:type="dxa"/>
          </w:tcPr>
          <w:p w14:paraId="2C3EE577" w14:textId="77777777" w:rsidR="00B50050" w:rsidRDefault="00B50050" w:rsidP="0088127C">
            <w:pPr>
              <w:pStyle w:val="OtherTableBody"/>
            </w:pPr>
            <w:r>
              <w:t>7.4.2.15</w:t>
            </w:r>
          </w:p>
        </w:tc>
      </w:tr>
      <w:tr w:rsidR="00B50050" w14:paraId="62419A04" w14:textId="77777777" w:rsidTr="00195548">
        <w:tc>
          <w:tcPr>
            <w:tcW w:w="3500" w:type="dxa"/>
          </w:tcPr>
          <w:p w14:paraId="084EDEFC" w14:textId="77777777" w:rsidR="00B50050" w:rsidRDefault="00B50050" w:rsidP="0088127C">
            <w:pPr>
              <w:pStyle w:val="OtherTableBody"/>
            </w:pPr>
            <w:r>
              <w:t>Producer's Service/Test/Observation ID</w:t>
            </w:r>
          </w:p>
        </w:tc>
        <w:tc>
          <w:tcPr>
            <w:tcW w:w="700" w:type="dxa"/>
          </w:tcPr>
          <w:p w14:paraId="54CD25A3" w14:textId="77777777" w:rsidR="00B50050" w:rsidRDefault="00B50050" w:rsidP="0088127C">
            <w:pPr>
              <w:pStyle w:val="OtherTableBody"/>
            </w:pPr>
            <w:r>
              <w:t>00587</w:t>
            </w:r>
          </w:p>
        </w:tc>
        <w:tc>
          <w:tcPr>
            <w:tcW w:w="600" w:type="dxa"/>
          </w:tcPr>
          <w:p w14:paraId="5D29D1FA" w14:textId="77777777" w:rsidR="00B50050" w:rsidRDefault="00B50050" w:rsidP="0088127C">
            <w:pPr>
              <w:pStyle w:val="OtherTableBody"/>
            </w:pPr>
            <w:r>
              <w:t>OM1</w:t>
            </w:r>
          </w:p>
        </w:tc>
        <w:tc>
          <w:tcPr>
            <w:tcW w:w="600" w:type="dxa"/>
          </w:tcPr>
          <w:p w14:paraId="28695603" w14:textId="77777777" w:rsidR="00B50050" w:rsidRDefault="00B50050" w:rsidP="0088127C">
            <w:pPr>
              <w:pStyle w:val="OtherTableBody"/>
            </w:pPr>
            <w:r>
              <w:t>2</w:t>
            </w:r>
          </w:p>
        </w:tc>
        <w:tc>
          <w:tcPr>
            <w:tcW w:w="600" w:type="dxa"/>
          </w:tcPr>
          <w:p w14:paraId="6C158408" w14:textId="77777777" w:rsidR="00B50050" w:rsidRDefault="00B50050" w:rsidP="0088127C">
            <w:pPr>
              <w:pStyle w:val="OtherTableBody"/>
            </w:pPr>
            <w:r>
              <w:t>..</w:t>
            </w:r>
          </w:p>
        </w:tc>
        <w:tc>
          <w:tcPr>
            <w:tcW w:w="600" w:type="dxa"/>
          </w:tcPr>
          <w:p w14:paraId="10772A09" w14:textId="77777777" w:rsidR="00B50050" w:rsidRDefault="00B50050" w:rsidP="0088127C">
            <w:pPr>
              <w:pStyle w:val="OtherTableBody"/>
            </w:pPr>
          </w:p>
        </w:tc>
        <w:tc>
          <w:tcPr>
            <w:tcW w:w="600" w:type="dxa"/>
          </w:tcPr>
          <w:p w14:paraId="469449F3" w14:textId="77777777" w:rsidR="00B50050" w:rsidRDefault="00B50050" w:rsidP="0088127C">
            <w:pPr>
              <w:pStyle w:val="OtherTableBody"/>
            </w:pPr>
            <w:r>
              <w:t>CWE</w:t>
            </w:r>
          </w:p>
        </w:tc>
        <w:tc>
          <w:tcPr>
            <w:tcW w:w="700" w:type="dxa"/>
          </w:tcPr>
          <w:p w14:paraId="41E5CF56" w14:textId="77777777" w:rsidR="00B50050" w:rsidRDefault="00B50050" w:rsidP="0088127C">
            <w:pPr>
              <w:pStyle w:val="OtherTableBody"/>
            </w:pPr>
          </w:p>
        </w:tc>
        <w:tc>
          <w:tcPr>
            <w:tcW w:w="600" w:type="dxa"/>
          </w:tcPr>
          <w:p w14:paraId="284FEAD7" w14:textId="77777777" w:rsidR="00B50050" w:rsidRDefault="00B50050" w:rsidP="0088127C">
            <w:pPr>
              <w:pStyle w:val="OtherTableBody"/>
            </w:pPr>
          </w:p>
        </w:tc>
        <w:tc>
          <w:tcPr>
            <w:tcW w:w="900" w:type="dxa"/>
          </w:tcPr>
          <w:p w14:paraId="1CF0F05B" w14:textId="77777777" w:rsidR="00B50050" w:rsidRDefault="00B50050" w:rsidP="0088127C">
            <w:pPr>
              <w:pStyle w:val="OtherTableBody"/>
            </w:pPr>
            <w:r>
              <w:t>8.8.9.2</w:t>
            </w:r>
          </w:p>
        </w:tc>
      </w:tr>
      <w:tr w:rsidR="00B50050" w14:paraId="69D076A4" w14:textId="77777777" w:rsidTr="00195548">
        <w:tc>
          <w:tcPr>
            <w:tcW w:w="3500" w:type="dxa"/>
          </w:tcPr>
          <w:p w14:paraId="09BE65D2" w14:textId="77777777" w:rsidR="00B50050" w:rsidRDefault="00B50050" w:rsidP="0088127C">
            <w:pPr>
              <w:pStyle w:val="OtherTableBody"/>
            </w:pPr>
            <w:r>
              <w:lastRenderedPageBreak/>
              <w:t>Producer's Service/Test/Observation ID</w:t>
            </w:r>
          </w:p>
        </w:tc>
        <w:tc>
          <w:tcPr>
            <w:tcW w:w="700" w:type="dxa"/>
          </w:tcPr>
          <w:p w14:paraId="6854DF03" w14:textId="77777777" w:rsidR="00B50050" w:rsidRDefault="00B50050" w:rsidP="0088127C">
            <w:pPr>
              <w:pStyle w:val="OtherTableBody"/>
            </w:pPr>
            <w:r>
              <w:t>00587</w:t>
            </w:r>
          </w:p>
        </w:tc>
        <w:tc>
          <w:tcPr>
            <w:tcW w:w="600" w:type="dxa"/>
          </w:tcPr>
          <w:p w14:paraId="1AFC58FF" w14:textId="77777777" w:rsidR="00B50050" w:rsidRDefault="00B50050" w:rsidP="0088127C">
            <w:pPr>
              <w:pStyle w:val="OtherTableBody"/>
            </w:pPr>
            <w:r>
              <w:t>MCP</w:t>
            </w:r>
          </w:p>
        </w:tc>
        <w:tc>
          <w:tcPr>
            <w:tcW w:w="600" w:type="dxa"/>
          </w:tcPr>
          <w:p w14:paraId="5DEEFF7C" w14:textId="77777777" w:rsidR="00B50050" w:rsidRDefault="00B50050" w:rsidP="0088127C">
            <w:pPr>
              <w:pStyle w:val="OtherTableBody"/>
            </w:pPr>
            <w:r>
              <w:t>2</w:t>
            </w:r>
          </w:p>
        </w:tc>
        <w:tc>
          <w:tcPr>
            <w:tcW w:w="600" w:type="dxa"/>
          </w:tcPr>
          <w:p w14:paraId="34CC1183" w14:textId="77777777" w:rsidR="00B50050" w:rsidRDefault="00B50050" w:rsidP="0088127C">
            <w:pPr>
              <w:pStyle w:val="OtherTableBody"/>
            </w:pPr>
            <w:r>
              <w:t>..</w:t>
            </w:r>
          </w:p>
        </w:tc>
        <w:tc>
          <w:tcPr>
            <w:tcW w:w="600" w:type="dxa"/>
          </w:tcPr>
          <w:p w14:paraId="13C8A3C9" w14:textId="77777777" w:rsidR="00B50050" w:rsidRDefault="00B50050" w:rsidP="0088127C">
            <w:pPr>
              <w:pStyle w:val="OtherTableBody"/>
            </w:pPr>
          </w:p>
        </w:tc>
        <w:tc>
          <w:tcPr>
            <w:tcW w:w="600" w:type="dxa"/>
          </w:tcPr>
          <w:p w14:paraId="13401DA7" w14:textId="77777777" w:rsidR="00B50050" w:rsidRDefault="00B50050" w:rsidP="0088127C">
            <w:pPr>
              <w:pStyle w:val="OtherTableBody"/>
            </w:pPr>
            <w:r>
              <w:t>CWE</w:t>
            </w:r>
          </w:p>
        </w:tc>
        <w:tc>
          <w:tcPr>
            <w:tcW w:w="700" w:type="dxa"/>
          </w:tcPr>
          <w:p w14:paraId="1DBE5C06" w14:textId="77777777" w:rsidR="00B50050" w:rsidRDefault="00B50050" w:rsidP="0088127C">
            <w:pPr>
              <w:pStyle w:val="OtherTableBody"/>
            </w:pPr>
          </w:p>
        </w:tc>
        <w:tc>
          <w:tcPr>
            <w:tcW w:w="600" w:type="dxa"/>
          </w:tcPr>
          <w:p w14:paraId="2ADD092E" w14:textId="77777777" w:rsidR="00B50050" w:rsidRDefault="00B50050" w:rsidP="0088127C">
            <w:pPr>
              <w:pStyle w:val="OtherTableBody"/>
            </w:pPr>
          </w:p>
        </w:tc>
        <w:tc>
          <w:tcPr>
            <w:tcW w:w="900" w:type="dxa"/>
          </w:tcPr>
          <w:p w14:paraId="7CB5E99F" w14:textId="77777777" w:rsidR="00B50050" w:rsidRDefault="00B50050" w:rsidP="0088127C">
            <w:pPr>
              <w:pStyle w:val="OtherTableBody"/>
            </w:pPr>
            <w:r>
              <w:t>8.8.18.2</w:t>
            </w:r>
          </w:p>
        </w:tc>
      </w:tr>
      <w:tr w:rsidR="00B50050" w14:paraId="33AD46AF" w14:textId="77777777" w:rsidTr="00195548">
        <w:tc>
          <w:tcPr>
            <w:tcW w:w="3500" w:type="dxa"/>
          </w:tcPr>
          <w:p w14:paraId="7D645168" w14:textId="77777777" w:rsidR="00B50050" w:rsidRDefault="00B50050" w:rsidP="0088127C">
            <w:pPr>
              <w:pStyle w:val="OtherTableBody"/>
            </w:pPr>
            <w:r>
              <w:t>Product Available For Inspection</w:t>
            </w:r>
          </w:p>
        </w:tc>
        <w:tc>
          <w:tcPr>
            <w:tcW w:w="700" w:type="dxa"/>
          </w:tcPr>
          <w:p w14:paraId="0C940F33" w14:textId="77777777" w:rsidR="00B50050" w:rsidRDefault="00B50050" w:rsidP="0088127C">
            <w:pPr>
              <w:pStyle w:val="OtherTableBody"/>
            </w:pPr>
            <w:r>
              <w:t>01110</w:t>
            </w:r>
          </w:p>
        </w:tc>
        <w:tc>
          <w:tcPr>
            <w:tcW w:w="600" w:type="dxa"/>
          </w:tcPr>
          <w:p w14:paraId="2717DA4A" w14:textId="77777777" w:rsidR="00B50050" w:rsidRDefault="00B50050" w:rsidP="0088127C">
            <w:pPr>
              <w:pStyle w:val="OtherTableBody"/>
            </w:pPr>
            <w:r>
              <w:t>PCR</w:t>
            </w:r>
          </w:p>
        </w:tc>
        <w:tc>
          <w:tcPr>
            <w:tcW w:w="600" w:type="dxa"/>
          </w:tcPr>
          <w:p w14:paraId="591E1CA7" w14:textId="77777777" w:rsidR="00B50050" w:rsidRDefault="00B50050" w:rsidP="0088127C">
            <w:pPr>
              <w:pStyle w:val="OtherTableBody"/>
            </w:pPr>
            <w:r>
              <w:t>13</w:t>
            </w:r>
          </w:p>
        </w:tc>
        <w:tc>
          <w:tcPr>
            <w:tcW w:w="600" w:type="dxa"/>
          </w:tcPr>
          <w:p w14:paraId="733E0F5A" w14:textId="77777777" w:rsidR="00B50050" w:rsidRDefault="00B50050" w:rsidP="0088127C">
            <w:pPr>
              <w:pStyle w:val="OtherTableBody"/>
            </w:pPr>
            <w:r>
              <w:t>..</w:t>
            </w:r>
          </w:p>
        </w:tc>
        <w:tc>
          <w:tcPr>
            <w:tcW w:w="600" w:type="dxa"/>
          </w:tcPr>
          <w:p w14:paraId="2EDFE3FC" w14:textId="77777777" w:rsidR="00B50050" w:rsidRDefault="00B50050" w:rsidP="0088127C">
            <w:pPr>
              <w:pStyle w:val="OtherTableBody"/>
            </w:pPr>
          </w:p>
        </w:tc>
        <w:tc>
          <w:tcPr>
            <w:tcW w:w="600" w:type="dxa"/>
          </w:tcPr>
          <w:p w14:paraId="5E3A10CA" w14:textId="77777777" w:rsidR="00B50050" w:rsidRDefault="00B50050" w:rsidP="0088127C">
            <w:pPr>
              <w:pStyle w:val="OtherTableBody"/>
            </w:pPr>
            <w:r>
              <w:t>CWE</w:t>
            </w:r>
          </w:p>
        </w:tc>
        <w:tc>
          <w:tcPr>
            <w:tcW w:w="700" w:type="dxa"/>
          </w:tcPr>
          <w:p w14:paraId="74A2F1D7" w14:textId="77777777" w:rsidR="00B50050" w:rsidRDefault="00B50050" w:rsidP="0088127C">
            <w:pPr>
              <w:pStyle w:val="OtherTableBody"/>
            </w:pPr>
          </w:p>
        </w:tc>
        <w:tc>
          <w:tcPr>
            <w:tcW w:w="600" w:type="dxa"/>
          </w:tcPr>
          <w:p w14:paraId="2A24CADB" w14:textId="77777777" w:rsidR="00B50050" w:rsidRDefault="00B50050" w:rsidP="0088127C">
            <w:pPr>
              <w:pStyle w:val="OtherTableBody"/>
            </w:pPr>
            <w:r>
              <w:t>0246</w:t>
            </w:r>
          </w:p>
        </w:tc>
        <w:tc>
          <w:tcPr>
            <w:tcW w:w="900" w:type="dxa"/>
          </w:tcPr>
          <w:p w14:paraId="6086EFE0" w14:textId="77777777" w:rsidR="00B50050" w:rsidRDefault="00B50050" w:rsidP="0088127C">
            <w:pPr>
              <w:pStyle w:val="OtherTableBody"/>
            </w:pPr>
            <w:r>
              <w:t>7.12.3.13</w:t>
            </w:r>
          </w:p>
        </w:tc>
      </w:tr>
      <w:tr w:rsidR="00B50050" w14:paraId="01DE9EAC" w14:textId="77777777" w:rsidTr="00195548">
        <w:tc>
          <w:tcPr>
            <w:tcW w:w="3500" w:type="dxa"/>
          </w:tcPr>
          <w:p w14:paraId="197D670B" w14:textId="77777777" w:rsidR="00B50050" w:rsidRDefault="00B50050" w:rsidP="0088127C">
            <w:pPr>
              <w:pStyle w:val="OtherTableBody"/>
            </w:pPr>
            <w:r>
              <w:t>Product Class</w:t>
            </w:r>
          </w:p>
        </w:tc>
        <w:tc>
          <w:tcPr>
            <w:tcW w:w="700" w:type="dxa"/>
          </w:tcPr>
          <w:p w14:paraId="7AE6BEB3" w14:textId="77777777" w:rsidR="00B50050" w:rsidRDefault="00B50050" w:rsidP="0088127C">
            <w:pPr>
              <w:pStyle w:val="OtherTableBody"/>
            </w:pPr>
            <w:r>
              <w:t>01100</w:t>
            </w:r>
          </w:p>
        </w:tc>
        <w:tc>
          <w:tcPr>
            <w:tcW w:w="600" w:type="dxa"/>
          </w:tcPr>
          <w:p w14:paraId="012ED197" w14:textId="77777777" w:rsidR="00B50050" w:rsidRDefault="00B50050" w:rsidP="0088127C">
            <w:pPr>
              <w:pStyle w:val="OtherTableBody"/>
            </w:pPr>
            <w:r>
              <w:t>PCR</w:t>
            </w:r>
          </w:p>
        </w:tc>
        <w:tc>
          <w:tcPr>
            <w:tcW w:w="600" w:type="dxa"/>
          </w:tcPr>
          <w:p w14:paraId="7C2B4B5E" w14:textId="77777777" w:rsidR="00B50050" w:rsidRDefault="00B50050" w:rsidP="0088127C">
            <w:pPr>
              <w:pStyle w:val="OtherTableBody"/>
            </w:pPr>
            <w:r>
              <w:t>3</w:t>
            </w:r>
          </w:p>
        </w:tc>
        <w:tc>
          <w:tcPr>
            <w:tcW w:w="600" w:type="dxa"/>
          </w:tcPr>
          <w:p w14:paraId="23F75A39" w14:textId="77777777" w:rsidR="00B50050" w:rsidRDefault="00B50050" w:rsidP="0088127C">
            <w:pPr>
              <w:pStyle w:val="OtherTableBody"/>
            </w:pPr>
            <w:r>
              <w:t>..</w:t>
            </w:r>
          </w:p>
        </w:tc>
        <w:tc>
          <w:tcPr>
            <w:tcW w:w="600" w:type="dxa"/>
          </w:tcPr>
          <w:p w14:paraId="634D1280" w14:textId="77777777" w:rsidR="00B50050" w:rsidRDefault="00B50050" w:rsidP="0088127C">
            <w:pPr>
              <w:pStyle w:val="OtherTableBody"/>
            </w:pPr>
          </w:p>
        </w:tc>
        <w:tc>
          <w:tcPr>
            <w:tcW w:w="600" w:type="dxa"/>
          </w:tcPr>
          <w:p w14:paraId="1ECB9184" w14:textId="77777777" w:rsidR="00B50050" w:rsidRDefault="00B50050" w:rsidP="0088127C">
            <w:pPr>
              <w:pStyle w:val="OtherTableBody"/>
            </w:pPr>
            <w:r>
              <w:t>CWE</w:t>
            </w:r>
          </w:p>
        </w:tc>
        <w:tc>
          <w:tcPr>
            <w:tcW w:w="700" w:type="dxa"/>
          </w:tcPr>
          <w:p w14:paraId="029A46B4" w14:textId="77777777" w:rsidR="00B50050" w:rsidRDefault="00B50050" w:rsidP="0088127C">
            <w:pPr>
              <w:pStyle w:val="OtherTableBody"/>
            </w:pPr>
          </w:p>
        </w:tc>
        <w:tc>
          <w:tcPr>
            <w:tcW w:w="600" w:type="dxa"/>
          </w:tcPr>
          <w:p w14:paraId="73972162" w14:textId="77777777" w:rsidR="00B50050" w:rsidRDefault="00B50050" w:rsidP="0088127C">
            <w:pPr>
              <w:pStyle w:val="OtherTableBody"/>
            </w:pPr>
            <w:r>
              <w:t>0671</w:t>
            </w:r>
          </w:p>
        </w:tc>
        <w:tc>
          <w:tcPr>
            <w:tcW w:w="900" w:type="dxa"/>
          </w:tcPr>
          <w:p w14:paraId="07E89D13" w14:textId="77777777" w:rsidR="00B50050" w:rsidRDefault="00B50050" w:rsidP="0088127C">
            <w:pPr>
              <w:pStyle w:val="OtherTableBody"/>
            </w:pPr>
            <w:r>
              <w:t>7.12.3.3</w:t>
            </w:r>
          </w:p>
        </w:tc>
      </w:tr>
      <w:tr w:rsidR="00B50050" w14:paraId="169284A6" w14:textId="77777777" w:rsidTr="00195548">
        <w:tc>
          <w:tcPr>
            <w:tcW w:w="3500" w:type="dxa"/>
          </w:tcPr>
          <w:p w14:paraId="5479EBDF" w14:textId="77777777" w:rsidR="00B50050" w:rsidRDefault="00B50050" w:rsidP="0088127C">
            <w:pPr>
              <w:pStyle w:val="OtherTableBody"/>
            </w:pPr>
            <w:r>
              <w:t>Product Code</w:t>
            </w:r>
          </w:p>
        </w:tc>
        <w:tc>
          <w:tcPr>
            <w:tcW w:w="700" w:type="dxa"/>
          </w:tcPr>
          <w:p w14:paraId="645ABD7A" w14:textId="77777777" w:rsidR="00B50050" w:rsidRDefault="00B50050" w:rsidP="0088127C">
            <w:pPr>
              <w:pStyle w:val="OtherTableBody"/>
            </w:pPr>
            <w:r>
              <w:t>01255</w:t>
            </w:r>
          </w:p>
        </w:tc>
        <w:tc>
          <w:tcPr>
            <w:tcW w:w="600" w:type="dxa"/>
          </w:tcPr>
          <w:p w14:paraId="0823DEA5" w14:textId="77777777" w:rsidR="00B50050" w:rsidRDefault="00B50050" w:rsidP="0088127C">
            <w:pPr>
              <w:pStyle w:val="OtherTableBody"/>
            </w:pPr>
            <w:r>
              <w:t>PDC</w:t>
            </w:r>
          </w:p>
        </w:tc>
        <w:tc>
          <w:tcPr>
            <w:tcW w:w="600" w:type="dxa"/>
          </w:tcPr>
          <w:p w14:paraId="632113F1" w14:textId="77777777" w:rsidR="00B50050" w:rsidRDefault="00B50050" w:rsidP="0088127C">
            <w:pPr>
              <w:pStyle w:val="OtherTableBody"/>
            </w:pPr>
            <w:r>
              <w:t>9</w:t>
            </w:r>
          </w:p>
        </w:tc>
        <w:tc>
          <w:tcPr>
            <w:tcW w:w="600" w:type="dxa"/>
          </w:tcPr>
          <w:p w14:paraId="0706E0A4" w14:textId="77777777" w:rsidR="00B50050" w:rsidRDefault="00B50050" w:rsidP="0088127C">
            <w:pPr>
              <w:pStyle w:val="OtherTableBody"/>
            </w:pPr>
            <w:r>
              <w:t>..</w:t>
            </w:r>
          </w:p>
        </w:tc>
        <w:tc>
          <w:tcPr>
            <w:tcW w:w="600" w:type="dxa"/>
          </w:tcPr>
          <w:p w14:paraId="2DE4B01F" w14:textId="77777777" w:rsidR="00B50050" w:rsidRDefault="00B50050" w:rsidP="0088127C">
            <w:pPr>
              <w:pStyle w:val="OtherTableBody"/>
            </w:pPr>
          </w:p>
        </w:tc>
        <w:tc>
          <w:tcPr>
            <w:tcW w:w="600" w:type="dxa"/>
          </w:tcPr>
          <w:p w14:paraId="3945661C" w14:textId="77777777" w:rsidR="00B50050" w:rsidRDefault="00B50050" w:rsidP="0088127C">
            <w:pPr>
              <w:pStyle w:val="OtherTableBody"/>
            </w:pPr>
            <w:r>
              <w:t>CWE</w:t>
            </w:r>
          </w:p>
        </w:tc>
        <w:tc>
          <w:tcPr>
            <w:tcW w:w="700" w:type="dxa"/>
          </w:tcPr>
          <w:p w14:paraId="366B19A3" w14:textId="77777777" w:rsidR="00B50050" w:rsidRDefault="00B50050" w:rsidP="0088127C">
            <w:pPr>
              <w:pStyle w:val="OtherTableBody"/>
            </w:pPr>
          </w:p>
        </w:tc>
        <w:tc>
          <w:tcPr>
            <w:tcW w:w="600" w:type="dxa"/>
          </w:tcPr>
          <w:p w14:paraId="45C35769" w14:textId="77777777" w:rsidR="00B50050" w:rsidRDefault="00B50050" w:rsidP="0088127C">
            <w:pPr>
              <w:pStyle w:val="OtherTableBody"/>
            </w:pPr>
            <w:r>
              <w:t>0677</w:t>
            </w:r>
          </w:p>
        </w:tc>
        <w:tc>
          <w:tcPr>
            <w:tcW w:w="900" w:type="dxa"/>
          </w:tcPr>
          <w:p w14:paraId="71FD1EC6" w14:textId="77777777" w:rsidR="00B50050" w:rsidRDefault="00B50050" w:rsidP="0088127C">
            <w:pPr>
              <w:pStyle w:val="OtherTableBody"/>
            </w:pPr>
            <w:r>
              <w:t>7.12.5.9</w:t>
            </w:r>
          </w:p>
        </w:tc>
      </w:tr>
      <w:tr w:rsidR="00B50050" w14:paraId="4394D11C" w14:textId="77777777" w:rsidTr="00195548">
        <w:tc>
          <w:tcPr>
            <w:tcW w:w="3500" w:type="dxa"/>
          </w:tcPr>
          <w:p w14:paraId="0DF78B61" w14:textId="77777777" w:rsidR="00B50050" w:rsidRDefault="00B50050" w:rsidP="0088127C">
            <w:pPr>
              <w:pStyle w:val="OtherTableBody"/>
            </w:pPr>
            <w:r>
              <w:t>Product Evaluation Performed</w:t>
            </w:r>
          </w:p>
        </w:tc>
        <w:tc>
          <w:tcPr>
            <w:tcW w:w="700" w:type="dxa"/>
          </w:tcPr>
          <w:p w14:paraId="6CAACF1E" w14:textId="77777777" w:rsidR="00B50050" w:rsidRDefault="00B50050" w:rsidP="0088127C">
            <w:pPr>
              <w:pStyle w:val="OtherTableBody"/>
            </w:pPr>
            <w:r>
              <w:t>01111</w:t>
            </w:r>
          </w:p>
        </w:tc>
        <w:tc>
          <w:tcPr>
            <w:tcW w:w="600" w:type="dxa"/>
          </w:tcPr>
          <w:p w14:paraId="6FD8ABA8" w14:textId="77777777" w:rsidR="00B50050" w:rsidRDefault="00B50050" w:rsidP="0088127C">
            <w:pPr>
              <w:pStyle w:val="OtherTableBody"/>
            </w:pPr>
            <w:r>
              <w:t>PCR</w:t>
            </w:r>
          </w:p>
        </w:tc>
        <w:tc>
          <w:tcPr>
            <w:tcW w:w="600" w:type="dxa"/>
          </w:tcPr>
          <w:p w14:paraId="663E2C50" w14:textId="77777777" w:rsidR="00B50050" w:rsidRDefault="00B50050" w:rsidP="0088127C">
            <w:pPr>
              <w:pStyle w:val="OtherTableBody"/>
            </w:pPr>
            <w:r>
              <w:t>14</w:t>
            </w:r>
          </w:p>
        </w:tc>
        <w:tc>
          <w:tcPr>
            <w:tcW w:w="600" w:type="dxa"/>
          </w:tcPr>
          <w:p w14:paraId="7A36E2A2" w14:textId="77777777" w:rsidR="00B50050" w:rsidRDefault="00B50050" w:rsidP="0088127C">
            <w:pPr>
              <w:pStyle w:val="OtherTableBody"/>
            </w:pPr>
            <w:r>
              <w:t>..</w:t>
            </w:r>
          </w:p>
        </w:tc>
        <w:tc>
          <w:tcPr>
            <w:tcW w:w="600" w:type="dxa"/>
          </w:tcPr>
          <w:p w14:paraId="26A15E6F" w14:textId="77777777" w:rsidR="00B50050" w:rsidRDefault="00B50050" w:rsidP="0088127C">
            <w:pPr>
              <w:pStyle w:val="OtherTableBody"/>
            </w:pPr>
          </w:p>
        </w:tc>
        <w:tc>
          <w:tcPr>
            <w:tcW w:w="600" w:type="dxa"/>
          </w:tcPr>
          <w:p w14:paraId="17B08C49" w14:textId="77777777" w:rsidR="00B50050" w:rsidRDefault="00B50050" w:rsidP="0088127C">
            <w:pPr>
              <w:pStyle w:val="OtherTableBody"/>
            </w:pPr>
            <w:r>
              <w:t>CWE</w:t>
            </w:r>
          </w:p>
        </w:tc>
        <w:tc>
          <w:tcPr>
            <w:tcW w:w="700" w:type="dxa"/>
          </w:tcPr>
          <w:p w14:paraId="6B029CB1" w14:textId="77777777" w:rsidR="00B50050" w:rsidRDefault="00B50050" w:rsidP="0088127C">
            <w:pPr>
              <w:pStyle w:val="OtherTableBody"/>
            </w:pPr>
          </w:p>
        </w:tc>
        <w:tc>
          <w:tcPr>
            <w:tcW w:w="600" w:type="dxa"/>
          </w:tcPr>
          <w:p w14:paraId="5E4219C6" w14:textId="77777777" w:rsidR="00B50050" w:rsidRDefault="00B50050" w:rsidP="0088127C">
            <w:pPr>
              <w:pStyle w:val="OtherTableBody"/>
            </w:pPr>
            <w:r>
              <w:t>0673</w:t>
            </w:r>
          </w:p>
        </w:tc>
        <w:tc>
          <w:tcPr>
            <w:tcW w:w="900" w:type="dxa"/>
          </w:tcPr>
          <w:p w14:paraId="28E3BB4A" w14:textId="77777777" w:rsidR="00B50050" w:rsidRDefault="00B50050" w:rsidP="0088127C">
            <w:pPr>
              <w:pStyle w:val="OtherTableBody"/>
            </w:pPr>
            <w:r>
              <w:t>7.12.3.14</w:t>
            </w:r>
          </w:p>
        </w:tc>
      </w:tr>
      <w:tr w:rsidR="00B50050" w14:paraId="0A7AA33A" w14:textId="77777777" w:rsidTr="00195548">
        <w:tc>
          <w:tcPr>
            <w:tcW w:w="3500" w:type="dxa"/>
          </w:tcPr>
          <w:p w14:paraId="3F270719" w14:textId="77777777" w:rsidR="00B50050" w:rsidRDefault="00B50050" w:rsidP="0088127C">
            <w:pPr>
              <w:pStyle w:val="OtherTableBody"/>
            </w:pPr>
            <w:r>
              <w:t>Product Evaluation Results</w:t>
            </w:r>
          </w:p>
        </w:tc>
        <w:tc>
          <w:tcPr>
            <w:tcW w:w="700" w:type="dxa"/>
          </w:tcPr>
          <w:p w14:paraId="57482173" w14:textId="77777777" w:rsidR="00B50050" w:rsidRDefault="00B50050" w:rsidP="0088127C">
            <w:pPr>
              <w:pStyle w:val="OtherTableBody"/>
            </w:pPr>
            <w:r>
              <w:t>01113</w:t>
            </w:r>
          </w:p>
        </w:tc>
        <w:tc>
          <w:tcPr>
            <w:tcW w:w="600" w:type="dxa"/>
          </w:tcPr>
          <w:p w14:paraId="05380AAE" w14:textId="77777777" w:rsidR="00B50050" w:rsidRDefault="00B50050" w:rsidP="0088127C">
            <w:pPr>
              <w:pStyle w:val="OtherTableBody"/>
            </w:pPr>
            <w:r>
              <w:t>PCR</w:t>
            </w:r>
          </w:p>
        </w:tc>
        <w:tc>
          <w:tcPr>
            <w:tcW w:w="600" w:type="dxa"/>
          </w:tcPr>
          <w:p w14:paraId="51FE56C7" w14:textId="77777777" w:rsidR="00B50050" w:rsidRDefault="00B50050" w:rsidP="0088127C">
            <w:pPr>
              <w:pStyle w:val="OtherTableBody"/>
            </w:pPr>
            <w:r>
              <w:t>16</w:t>
            </w:r>
          </w:p>
        </w:tc>
        <w:tc>
          <w:tcPr>
            <w:tcW w:w="600" w:type="dxa"/>
          </w:tcPr>
          <w:p w14:paraId="2553F885" w14:textId="77777777" w:rsidR="00B50050" w:rsidRDefault="00B50050" w:rsidP="0088127C">
            <w:pPr>
              <w:pStyle w:val="OtherTableBody"/>
            </w:pPr>
            <w:r>
              <w:t>..</w:t>
            </w:r>
          </w:p>
        </w:tc>
        <w:tc>
          <w:tcPr>
            <w:tcW w:w="600" w:type="dxa"/>
          </w:tcPr>
          <w:p w14:paraId="2171D332" w14:textId="77777777" w:rsidR="00B50050" w:rsidRDefault="00B50050" w:rsidP="0088127C">
            <w:pPr>
              <w:pStyle w:val="OtherTableBody"/>
            </w:pPr>
          </w:p>
        </w:tc>
        <w:tc>
          <w:tcPr>
            <w:tcW w:w="600" w:type="dxa"/>
          </w:tcPr>
          <w:p w14:paraId="26BFE694" w14:textId="77777777" w:rsidR="00B50050" w:rsidRDefault="00B50050" w:rsidP="0088127C">
            <w:pPr>
              <w:pStyle w:val="OtherTableBody"/>
            </w:pPr>
            <w:r>
              <w:t>CWE</w:t>
            </w:r>
          </w:p>
        </w:tc>
        <w:tc>
          <w:tcPr>
            <w:tcW w:w="700" w:type="dxa"/>
          </w:tcPr>
          <w:p w14:paraId="2AFD8532" w14:textId="77777777" w:rsidR="00B50050" w:rsidRDefault="00B50050" w:rsidP="0088127C">
            <w:pPr>
              <w:pStyle w:val="OtherTableBody"/>
            </w:pPr>
          </w:p>
        </w:tc>
        <w:tc>
          <w:tcPr>
            <w:tcW w:w="600" w:type="dxa"/>
          </w:tcPr>
          <w:p w14:paraId="5AEBA94D" w14:textId="77777777" w:rsidR="00B50050" w:rsidRDefault="00B50050" w:rsidP="0088127C">
            <w:pPr>
              <w:pStyle w:val="OtherTableBody"/>
            </w:pPr>
            <w:r>
              <w:t>0674</w:t>
            </w:r>
          </w:p>
        </w:tc>
        <w:tc>
          <w:tcPr>
            <w:tcW w:w="900" w:type="dxa"/>
          </w:tcPr>
          <w:p w14:paraId="1DCADC85" w14:textId="77777777" w:rsidR="00B50050" w:rsidRDefault="00B50050" w:rsidP="0088127C">
            <w:pPr>
              <w:pStyle w:val="OtherTableBody"/>
            </w:pPr>
            <w:r>
              <w:t>7.12.3.16</w:t>
            </w:r>
          </w:p>
        </w:tc>
      </w:tr>
      <w:tr w:rsidR="00B50050" w14:paraId="41A86547" w14:textId="77777777" w:rsidTr="00195548">
        <w:tc>
          <w:tcPr>
            <w:tcW w:w="3500" w:type="dxa"/>
          </w:tcPr>
          <w:p w14:paraId="1DD4916F" w14:textId="77777777" w:rsidR="00B50050" w:rsidRDefault="00B50050" w:rsidP="0088127C">
            <w:pPr>
              <w:pStyle w:val="OtherTableBody"/>
            </w:pPr>
            <w:r>
              <w:t>Product Evaluation Status</w:t>
            </w:r>
          </w:p>
        </w:tc>
        <w:tc>
          <w:tcPr>
            <w:tcW w:w="700" w:type="dxa"/>
          </w:tcPr>
          <w:p w14:paraId="7EDC0CFD" w14:textId="77777777" w:rsidR="00B50050" w:rsidRDefault="00B50050" w:rsidP="0088127C">
            <w:pPr>
              <w:pStyle w:val="OtherTableBody"/>
            </w:pPr>
            <w:r>
              <w:t>01112</w:t>
            </w:r>
          </w:p>
        </w:tc>
        <w:tc>
          <w:tcPr>
            <w:tcW w:w="600" w:type="dxa"/>
          </w:tcPr>
          <w:p w14:paraId="5AEB328E" w14:textId="77777777" w:rsidR="00B50050" w:rsidRDefault="00B50050" w:rsidP="0088127C">
            <w:pPr>
              <w:pStyle w:val="OtherTableBody"/>
            </w:pPr>
            <w:r>
              <w:t>PCR</w:t>
            </w:r>
          </w:p>
        </w:tc>
        <w:tc>
          <w:tcPr>
            <w:tcW w:w="600" w:type="dxa"/>
          </w:tcPr>
          <w:p w14:paraId="0BFF5A1D" w14:textId="77777777" w:rsidR="00B50050" w:rsidRDefault="00B50050" w:rsidP="0088127C">
            <w:pPr>
              <w:pStyle w:val="OtherTableBody"/>
            </w:pPr>
            <w:r>
              <w:t>15</w:t>
            </w:r>
          </w:p>
        </w:tc>
        <w:tc>
          <w:tcPr>
            <w:tcW w:w="600" w:type="dxa"/>
          </w:tcPr>
          <w:p w14:paraId="5E30CCEC" w14:textId="77777777" w:rsidR="00B50050" w:rsidRDefault="00B50050" w:rsidP="0088127C">
            <w:pPr>
              <w:pStyle w:val="OtherTableBody"/>
            </w:pPr>
            <w:r>
              <w:t>..</w:t>
            </w:r>
          </w:p>
        </w:tc>
        <w:tc>
          <w:tcPr>
            <w:tcW w:w="600" w:type="dxa"/>
          </w:tcPr>
          <w:p w14:paraId="11325107" w14:textId="77777777" w:rsidR="00B50050" w:rsidRDefault="00B50050" w:rsidP="0088127C">
            <w:pPr>
              <w:pStyle w:val="OtherTableBody"/>
            </w:pPr>
          </w:p>
        </w:tc>
        <w:tc>
          <w:tcPr>
            <w:tcW w:w="600" w:type="dxa"/>
          </w:tcPr>
          <w:p w14:paraId="525B4478" w14:textId="77777777" w:rsidR="00B50050" w:rsidRDefault="00B50050" w:rsidP="0088127C">
            <w:pPr>
              <w:pStyle w:val="OtherTableBody"/>
            </w:pPr>
            <w:r>
              <w:t>CWE</w:t>
            </w:r>
          </w:p>
        </w:tc>
        <w:tc>
          <w:tcPr>
            <w:tcW w:w="700" w:type="dxa"/>
          </w:tcPr>
          <w:p w14:paraId="125EA203" w14:textId="77777777" w:rsidR="00B50050" w:rsidRDefault="00B50050" w:rsidP="0088127C">
            <w:pPr>
              <w:pStyle w:val="OtherTableBody"/>
            </w:pPr>
          </w:p>
        </w:tc>
        <w:tc>
          <w:tcPr>
            <w:tcW w:w="600" w:type="dxa"/>
          </w:tcPr>
          <w:p w14:paraId="537A0E94" w14:textId="77777777" w:rsidR="00B50050" w:rsidRDefault="00B50050" w:rsidP="0088127C">
            <w:pPr>
              <w:pStyle w:val="OtherTableBody"/>
            </w:pPr>
            <w:r>
              <w:t>0247</w:t>
            </w:r>
          </w:p>
        </w:tc>
        <w:tc>
          <w:tcPr>
            <w:tcW w:w="900" w:type="dxa"/>
          </w:tcPr>
          <w:p w14:paraId="0C8E142B" w14:textId="77777777" w:rsidR="00B50050" w:rsidRDefault="00B50050" w:rsidP="0088127C">
            <w:pPr>
              <w:pStyle w:val="OtherTableBody"/>
            </w:pPr>
            <w:r>
              <w:t>7.12.3.15</w:t>
            </w:r>
          </w:p>
        </w:tc>
      </w:tr>
      <w:tr w:rsidR="00B50050" w14:paraId="335177A8" w14:textId="77777777" w:rsidTr="00195548">
        <w:tc>
          <w:tcPr>
            <w:tcW w:w="3500" w:type="dxa"/>
          </w:tcPr>
          <w:p w14:paraId="74421C59" w14:textId="77777777" w:rsidR="00B50050" w:rsidRDefault="00B50050" w:rsidP="0088127C">
            <w:pPr>
              <w:pStyle w:val="OtherTableBody"/>
            </w:pPr>
            <w:r>
              <w:t>Product Expiration Date</w:t>
            </w:r>
          </w:p>
        </w:tc>
        <w:tc>
          <w:tcPr>
            <w:tcW w:w="700" w:type="dxa"/>
          </w:tcPr>
          <w:p w14:paraId="27466E15" w14:textId="77777777" w:rsidR="00B50050" w:rsidRDefault="00B50050" w:rsidP="0088127C">
            <w:pPr>
              <w:pStyle w:val="OtherTableBody"/>
            </w:pPr>
            <w:r>
              <w:t>01103</w:t>
            </w:r>
          </w:p>
        </w:tc>
        <w:tc>
          <w:tcPr>
            <w:tcW w:w="600" w:type="dxa"/>
          </w:tcPr>
          <w:p w14:paraId="53F9D6E5" w14:textId="77777777" w:rsidR="00B50050" w:rsidRDefault="00B50050" w:rsidP="0088127C">
            <w:pPr>
              <w:pStyle w:val="OtherTableBody"/>
            </w:pPr>
            <w:r>
              <w:t>PCR</w:t>
            </w:r>
          </w:p>
        </w:tc>
        <w:tc>
          <w:tcPr>
            <w:tcW w:w="600" w:type="dxa"/>
          </w:tcPr>
          <w:p w14:paraId="32B60308" w14:textId="77777777" w:rsidR="00B50050" w:rsidRDefault="00B50050" w:rsidP="0088127C">
            <w:pPr>
              <w:pStyle w:val="OtherTableBody"/>
            </w:pPr>
            <w:r>
              <w:t>6</w:t>
            </w:r>
          </w:p>
        </w:tc>
        <w:tc>
          <w:tcPr>
            <w:tcW w:w="600" w:type="dxa"/>
          </w:tcPr>
          <w:p w14:paraId="0B9F1CB5" w14:textId="77777777" w:rsidR="00B50050" w:rsidRDefault="00B50050" w:rsidP="0088127C">
            <w:pPr>
              <w:pStyle w:val="OtherTableBody"/>
            </w:pPr>
            <w:r>
              <w:t>..</w:t>
            </w:r>
          </w:p>
        </w:tc>
        <w:tc>
          <w:tcPr>
            <w:tcW w:w="600" w:type="dxa"/>
          </w:tcPr>
          <w:p w14:paraId="721CF436" w14:textId="77777777" w:rsidR="00B50050" w:rsidRDefault="00B50050" w:rsidP="0088127C">
            <w:pPr>
              <w:pStyle w:val="OtherTableBody"/>
            </w:pPr>
          </w:p>
        </w:tc>
        <w:tc>
          <w:tcPr>
            <w:tcW w:w="600" w:type="dxa"/>
          </w:tcPr>
          <w:p w14:paraId="5BD1BF1D" w14:textId="77777777" w:rsidR="00B50050" w:rsidRDefault="00B50050" w:rsidP="0088127C">
            <w:pPr>
              <w:pStyle w:val="OtherTableBody"/>
            </w:pPr>
            <w:r>
              <w:t>DTM</w:t>
            </w:r>
          </w:p>
        </w:tc>
        <w:tc>
          <w:tcPr>
            <w:tcW w:w="700" w:type="dxa"/>
          </w:tcPr>
          <w:p w14:paraId="189DB359" w14:textId="77777777" w:rsidR="00B50050" w:rsidRDefault="00B50050" w:rsidP="0088127C">
            <w:pPr>
              <w:pStyle w:val="OtherTableBody"/>
            </w:pPr>
          </w:p>
        </w:tc>
        <w:tc>
          <w:tcPr>
            <w:tcW w:w="600" w:type="dxa"/>
          </w:tcPr>
          <w:p w14:paraId="74F621D0" w14:textId="77777777" w:rsidR="00B50050" w:rsidRDefault="00B50050" w:rsidP="0088127C">
            <w:pPr>
              <w:pStyle w:val="OtherTableBody"/>
            </w:pPr>
          </w:p>
        </w:tc>
        <w:tc>
          <w:tcPr>
            <w:tcW w:w="900" w:type="dxa"/>
          </w:tcPr>
          <w:p w14:paraId="217C2984" w14:textId="77777777" w:rsidR="00B50050" w:rsidRDefault="00B50050" w:rsidP="0088127C">
            <w:pPr>
              <w:pStyle w:val="OtherTableBody"/>
            </w:pPr>
            <w:r>
              <w:t>7.12.3.6</w:t>
            </w:r>
          </w:p>
        </w:tc>
      </w:tr>
      <w:tr w:rsidR="00B50050" w14:paraId="332905AE" w14:textId="77777777" w:rsidTr="00195548">
        <w:tc>
          <w:tcPr>
            <w:tcW w:w="3500" w:type="dxa"/>
          </w:tcPr>
          <w:p w14:paraId="5768458A" w14:textId="77777777" w:rsidR="00B50050" w:rsidRDefault="00B50050" w:rsidP="0088127C">
            <w:pPr>
              <w:pStyle w:val="OtherTableBody"/>
            </w:pPr>
            <w:r>
              <w:t>Product Explantation Date</w:t>
            </w:r>
          </w:p>
        </w:tc>
        <w:tc>
          <w:tcPr>
            <w:tcW w:w="700" w:type="dxa"/>
          </w:tcPr>
          <w:p w14:paraId="5640B358" w14:textId="77777777" w:rsidR="00B50050" w:rsidRDefault="00B50050" w:rsidP="0088127C">
            <w:pPr>
              <w:pStyle w:val="OtherTableBody"/>
            </w:pPr>
            <w:r>
              <w:t>01105</w:t>
            </w:r>
          </w:p>
        </w:tc>
        <w:tc>
          <w:tcPr>
            <w:tcW w:w="600" w:type="dxa"/>
          </w:tcPr>
          <w:p w14:paraId="0B2D2C9C" w14:textId="77777777" w:rsidR="00B50050" w:rsidRDefault="00B50050" w:rsidP="0088127C">
            <w:pPr>
              <w:pStyle w:val="OtherTableBody"/>
            </w:pPr>
            <w:r>
              <w:t>PCR</w:t>
            </w:r>
          </w:p>
        </w:tc>
        <w:tc>
          <w:tcPr>
            <w:tcW w:w="600" w:type="dxa"/>
          </w:tcPr>
          <w:p w14:paraId="5F1516E4" w14:textId="77777777" w:rsidR="00B50050" w:rsidRDefault="00B50050" w:rsidP="0088127C">
            <w:pPr>
              <w:pStyle w:val="OtherTableBody"/>
            </w:pPr>
            <w:r>
              <w:t>8</w:t>
            </w:r>
          </w:p>
        </w:tc>
        <w:tc>
          <w:tcPr>
            <w:tcW w:w="600" w:type="dxa"/>
          </w:tcPr>
          <w:p w14:paraId="471C07D6" w14:textId="77777777" w:rsidR="00B50050" w:rsidRDefault="00B50050" w:rsidP="0088127C">
            <w:pPr>
              <w:pStyle w:val="OtherTableBody"/>
            </w:pPr>
            <w:r>
              <w:t>..</w:t>
            </w:r>
          </w:p>
        </w:tc>
        <w:tc>
          <w:tcPr>
            <w:tcW w:w="600" w:type="dxa"/>
          </w:tcPr>
          <w:p w14:paraId="196582DF" w14:textId="77777777" w:rsidR="00B50050" w:rsidRDefault="00B50050" w:rsidP="0088127C">
            <w:pPr>
              <w:pStyle w:val="OtherTableBody"/>
            </w:pPr>
          </w:p>
        </w:tc>
        <w:tc>
          <w:tcPr>
            <w:tcW w:w="600" w:type="dxa"/>
          </w:tcPr>
          <w:p w14:paraId="665A6E97" w14:textId="77777777" w:rsidR="00B50050" w:rsidRDefault="00B50050" w:rsidP="0088127C">
            <w:pPr>
              <w:pStyle w:val="OtherTableBody"/>
            </w:pPr>
            <w:r>
              <w:t>DTM</w:t>
            </w:r>
          </w:p>
        </w:tc>
        <w:tc>
          <w:tcPr>
            <w:tcW w:w="700" w:type="dxa"/>
          </w:tcPr>
          <w:p w14:paraId="36517EEF" w14:textId="77777777" w:rsidR="00B50050" w:rsidRDefault="00B50050" w:rsidP="0088127C">
            <w:pPr>
              <w:pStyle w:val="OtherTableBody"/>
            </w:pPr>
          </w:p>
        </w:tc>
        <w:tc>
          <w:tcPr>
            <w:tcW w:w="600" w:type="dxa"/>
          </w:tcPr>
          <w:p w14:paraId="6F7F55C3" w14:textId="77777777" w:rsidR="00B50050" w:rsidRDefault="00B50050" w:rsidP="0088127C">
            <w:pPr>
              <w:pStyle w:val="OtherTableBody"/>
            </w:pPr>
          </w:p>
        </w:tc>
        <w:tc>
          <w:tcPr>
            <w:tcW w:w="900" w:type="dxa"/>
          </w:tcPr>
          <w:p w14:paraId="030A09DD" w14:textId="77777777" w:rsidR="00B50050" w:rsidRDefault="00B50050" w:rsidP="0088127C">
            <w:pPr>
              <w:pStyle w:val="OtherTableBody"/>
            </w:pPr>
            <w:r>
              <w:t>7.12.3.8</w:t>
            </w:r>
          </w:p>
        </w:tc>
      </w:tr>
      <w:tr w:rsidR="00B50050" w14:paraId="30863026" w14:textId="77777777" w:rsidTr="00195548">
        <w:tc>
          <w:tcPr>
            <w:tcW w:w="3500" w:type="dxa"/>
          </w:tcPr>
          <w:p w14:paraId="47CBA600" w14:textId="77777777" w:rsidR="00B50050" w:rsidRDefault="00B50050" w:rsidP="0088127C">
            <w:pPr>
              <w:pStyle w:val="OtherTableBody"/>
            </w:pPr>
            <w:r>
              <w:t>Product Implantation Date</w:t>
            </w:r>
          </w:p>
        </w:tc>
        <w:tc>
          <w:tcPr>
            <w:tcW w:w="700" w:type="dxa"/>
          </w:tcPr>
          <w:p w14:paraId="6AAC2AE9" w14:textId="77777777" w:rsidR="00B50050" w:rsidRDefault="00B50050" w:rsidP="0088127C">
            <w:pPr>
              <w:pStyle w:val="OtherTableBody"/>
            </w:pPr>
            <w:r>
              <w:t>01104</w:t>
            </w:r>
          </w:p>
        </w:tc>
        <w:tc>
          <w:tcPr>
            <w:tcW w:w="600" w:type="dxa"/>
          </w:tcPr>
          <w:p w14:paraId="69F70F79" w14:textId="77777777" w:rsidR="00B50050" w:rsidRDefault="00B50050" w:rsidP="0088127C">
            <w:pPr>
              <w:pStyle w:val="OtherTableBody"/>
            </w:pPr>
            <w:r>
              <w:t>PCR</w:t>
            </w:r>
          </w:p>
        </w:tc>
        <w:tc>
          <w:tcPr>
            <w:tcW w:w="600" w:type="dxa"/>
          </w:tcPr>
          <w:p w14:paraId="46198533" w14:textId="77777777" w:rsidR="00B50050" w:rsidRDefault="00B50050" w:rsidP="0088127C">
            <w:pPr>
              <w:pStyle w:val="OtherTableBody"/>
            </w:pPr>
            <w:r>
              <w:t>7</w:t>
            </w:r>
          </w:p>
        </w:tc>
        <w:tc>
          <w:tcPr>
            <w:tcW w:w="600" w:type="dxa"/>
          </w:tcPr>
          <w:p w14:paraId="5C17D31D" w14:textId="77777777" w:rsidR="00B50050" w:rsidRDefault="00B50050" w:rsidP="0088127C">
            <w:pPr>
              <w:pStyle w:val="OtherTableBody"/>
            </w:pPr>
            <w:r>
              <w:t>..</w:t>
            </w:r>
          </w:p>
        </w:tc>
        <w:tc>
          <w:tcPr>
            <w:tcW w:w="600" w:type="dxa"/>
          </w:tcPr>
          <w:p w14:paraId="190AD45B" w14:textId="77777777" w:rsidR="00B50050" w:rsidRDefault="00B50050" w:rsidP="0088127C">
            <w:pPr>
              <w:pStyle w:val="OtherTableBody"/>
            </w:pPr>
          </w:p>
        </w:tc>
        <w:tc>
          <w:tcPr>
            <w:tcW w:w="600" w:type="dxa"/>
          </w:tcPr>
          <w:p w14:paraId="4F817236" w14:textId="77777777" w:rsidR="00B50050" w:rsidRDefault="00B50050" w:rsidP="0088127C">
            <w:pPr>
              <w:pStyle w:val="OtherTableBody"/>
            </w:pPr>
            <w:r>
              <w:t>DTM</w:t>
            </w:r>
          </w:p>
        </w:tc>
        <w:tc>
          <w:tcPr>
            <w:tcW w:w="700" w:type="dxa"/>
          </w:tcPr>
          <w:p w14:paraId="34076293" w14:textId="77777777" w:rsidR="00B50050" w:rsidRDefault="00B50050" w:rsidP="0088127C">
            <w:pPr>
              <w:pStyle w:val="OtherTableBody"/>
            </w:pPr>
          </w:p>
        </w:tc>
        <w:tc>
          <w:tcPr>
            <w:tcW w:w="600" w:type="dxa"/>
          </w:tcPr>
          <w:p w14:paraId="1A5D7CE4" w14:textId="77777777" w:rsidR="00B50050" w:rsidRDefault="00B50050" w:rsidP="0088127C">
            <w:pPr>
              <w:pStyle w:val="OtherTableBody"/>
            </w:pPr>
          </w:p>
        </w:tc>
        <w:tc>
          <w:tcPr>
            <w:tcW w:w="900" w:type="dxa"/>
          </w:tcPr>
          <w:p w14:paraId="0F8D085A" w14:textId="77777777" w:rsidR="00B50050" w:rsidRDefault="00B50050" w:rsidP="0088127C">
            <w:pPr>
              <w:pStyle w:val="OtherTableBody"/>
            </w:pPr>
            <w:r>
              <w:t>7.12.3.7</w:t>
            </w:r>
          </w:p>
        </w:tc>
      </w:tr>
      <w:tr w:rsidR="00B50050" w14:paraId="00B27B3D" w14:textId="77777777" w:rsidTr="00195548">
        <w:tc>
          <w:tcPr>
            <w:tcW w:w="3500" w:type="dxa"/>
          </w:tcPr>
          <w:p w14:paraId="26F1F846" w14:textId="77777777" w:rsidR="00B50050" w:rsidRDefault="00B50050" w:rsidP="0088127C">
            <w:pPr>
              <w:pStyle w:val="OtherTableBody"/>
            </w:pPr>
            <w:r>
              <w:t>Product Manufacture Date</w:t>
            </w:r>
          </w:p>
        </w:tc>
        <w:tc>
          <w:tcPr>
            <w:tcW w:w="700" w:type="dxa"/>
          </w:tcPr>
          <w:p w14:paraId="2BCE606F" w14:textId="77777777" w:rsidR="00B50050" w:rsidRDefault="00B50050" w:rsidP="0088127C">
            <w:pPr>
              <w:pStyle w:val="OtherTableBody"/>
            </w:pPr>
            <w:r>
              <w:t>01102</w:t>
            </w:r>
          </w:p>
        </w:tc>
        <w:tc>
          <w:tcPr>
            <w:tcW w:w="600" w:type="dxa"/>
          </w:tcPr>
          <w:p w14:paraId="27565559" w14:textId="77777777" w:rsidR="00B50050" w:rsidRDefault="00B50050" w:rsidP="0088127C">
            <w:pPr>
              <w:pStyle w:val="OtherTableBody"/>
            </w:pPr>
            <w:r>
              <w:t>PCR</w:t>
            </w:r>
          </w:p>
        </w:tc>
        <w:tc>
          <w:tcPr>
            <w:tcW w:w="600" w:type="dxa"/>
          </w:tcPr>
          <w:p w14:paraId="3614F4B3" w14:textId="77777777" w:rsidR="00B50050" w:rsidRDefault="00B50050" w:rsidP="0088127C">
            <w:pPr>
              <w:pStyle w:val="OtherTableBody"/>
            </w:pPr>
            <w:r>
              <w:t>5</w:t>
            </w:r>
          </w:p>
        </w:tc>
        <w:tc>
          <w:tcPr>
            <w:tcW w:w="600" w:type="dxa"/>
          </w:tcPr>
          <w:p w14:paraId="5CFC47CC" w14:textId="77777777" w:rsidR="00B50050" w:rsidRDefault="00B50050" w:rsidP="0088127C">
            <w:pPr>
              <w:pStyle w:val="OtherTableBody"/>
            </w:pPr>
            <w:r>
              <w:t>..</w:t>
            </w:r>
          </w:p>
        </w:tc>
        <w:tc>
          <w:tcPr>
            <w:tcW w:w="600" w:type="dxa"/>
          </w:tcPr>
          <w:p w14:paraId="555B55F8" w14:textId="77777777" w:rsidR="00B50050" w:rsidRDefault="00B50050" w:rsidP="0088127C">
            <w:pPr>
              <w:pStyle w:val="OtherTableBody"/>
            </w:pPr>
          </w:p>
        </w:tc>
        <w:tc>
          <w:tcPr>
            <w:tcW w:w="600" w:type="dxa"/>
          </w:tcPr>
          <w:p w14:paraId="2BFDE469" w14:textId="77777777" w:rsidR="00B50050" w:rsidRDefault="00B50050" w:rsidP="0088127C">
            <w:pPr>
              <w:pStyle w:val="OtherTableBody"/>
            </w:pPr>
            <w:r>
              <w:t>DTM</w:t>
            </w:r>
          </w:p>
        </w:tc>
        <w:tc>
          <w:tcPr>
            <w:tcW w:w="700" w:type="dxa"/>
          </w:tcPr>
          <w:p w14:paraId="46305767" w14:textId="77777777" w:rsidR="00B50050" w:rsidRDefault="00B50050" w:rsidP="0088127C">
            <w:pPr>
              <w:pStyle w:val="OtherTableBody"/>
            </w:pPr>
          </w:p>
        </w:tc>
        <w:tc>
          <w:tcPr>
            <w:tcW w:w="600" w:type="dxa"/>
          </w:tcPr>
          <w:p w14:paraId="4795DA4B" w14:textId="77777777" w:rsidR="00B50050" w:rsidRDefault="00B50050" w:rsidP="0088127C">
            <w:pPr>
              <w:pStyle w:val="OtherTableBody"/>
            </w:pPr>
          </w:p>
        </w:tc>
        <w:tc>
          <w:tcPr>
            <w:tcW w:w="900" w:type="dxa"/>
          </w:tcPr>
          <w:p w14:paraId="5AE43AD9" w14:textId="77777777" w:rsidR="00B50050" w:rsidRDefault="00B50050" w:rsidP="0088127C">
            <w:pPr>
              <w:pStyle w:val="OtherTableBody"/>
            </w:pPr>
            <w:r>
              <w:t>7.12.3.5</w:t>
            </w:r>
          </w:p>
        </w:tc>
      </w:tr>
      <w:tr w:rsidR="00B50050" w14:paraId="2F0D2F38" w14:textId="77777777" w:rsidTr="00195548">
        <w:tc>
          <w:tcPr>
            <w:tcW w:w="3500" w:type="dxa"/>
          </w:tcPr>
          <w:p w14:paraId="5A2E95EC" w14:textId="77777777" w:rsidR="00B50050" w:rsidRDefault="00B50050" w:rsidP="0088127C">
            <w:pPr>
              <w:pStyle w:val="OtherTableBody"/>
            </w:pPr>
            <w:r>
              <w:t>Product Problem</w:t>
            </w:r>
          </w:p>
        </w:tc>
        <w:tc>
          <w:tcPr>
            <w:tcW w:w="700" w:type="dxa"/>
          </w:tcPr>
          <w:p w14:paraId="483A5281" w14:textId="77777777" w:rsidR="00B50050" w:rsidRDefault="00B50050" w:rsidP="0088127C">
            <w:pPr>
              <w:pStyle w:val="OtherTableBody"/>
            </w:pPr>
            <w:r>
              <w:t>01108</w:t>
            </w:r>
          </w:p>
        </w:tc>
        <w:tc>
          <w:tcPr>
            <w:tcW w:w="600" w:type="dxa"/>
          </w:tcPr>
          <w:p w14:paraId="007C0705" w14:textId="77777777" w:rsidR="00B50050" w:rsidRDefault="00B50050" w:rsidP="0088127C">
            <w:pPr>
              <w:pStyle w:val="OtherTableBody"/>
            </w:pPr>
            <w:r>
              <w:t>PCR</w:t>
            </w:r>
          </w:p>
        </w:tc>
        <w:tc>
          <w:tcPr>
            <w:tcW w:w="600" w:type="dxa"/>
          </w:tcPr>
          <w:p w14:paraId="3125EA5D" w14:textId="77777777" w:rsidR="00B50050" w:rsidRDefault="00B50050" w:rsidP="0088127C">
            <w:pPr>
              <w:pStyle w:val="OtherTableBody"/>
            </w:pPr>
            <w:r>
              <w:t>11</w:t>
            </w:r>
          </w:p>
        </w:tc>
        <w:tc>
          <w:tcPr>
            <w:tcW w:w="600" w:type="dxa"/>
          </w:tcPr>
          <w:p w14:paraId="169CB753" w14:textId="77777777" w:rsidR="00B50050" w:rsidRDefault="00B50050" w:rsidP="0088127C">
            <w:pPr>
              <w:pStyle w:val="OtherTableBody"/>
            </w:pPr>
            <w:r>
              <w:t>..</w:t>
            </w:r>
          </w:p>
        </w:tc>
        <w:tc>
          <w:tcPr>
            <w:tcW w:w="600" w:type="dxa"/>
          </w:tcPr>
          <w:p w14:paraId="15319959" w14:textId="77777777" w:rsidR="00B50050" w:rsidRDefault="00B50050" w:rsidP="0088127C">
            <w:pPr>
              <w:pStyle w:val="OtherTableBody"/>
            </w:pPr>
          </w:p>
        </w:tc>
        <w:tc>
          <w:tcPr>
            <w:tcW w:w="600" w:type="dxa"/>
          </w:tcPr>
          <w:p w14:paraId="2AD4B147" w14:textId="77777777" w:rsidR="00B50050" w:rsidRDefault="00B50050" w:rsidP="0088127C">
            <w:pPr>
              <w:pStyle w:val="OtherTableBody"/>
            </w:pPr>
            <w:r>
              <w:t>CWE</w:t>
            </w:r>
          </w:p>
        </w:tc>
        <w:tc>
          <w:tcPr>
            <w:tcW w:w="700" w:type="dxa"/>
          </w:tcPr>
          <w:p w14:paraId="3CA1CCFE" w14:textId="77777777" w:rsidR="00B50050" w:rsidRDefault="00B50050" w:rsidP="0088127C">
            <w:pPr>
              <w:pStyle w:val="OtherTableBody"/>
            </w:pPr>
          </w:p>
        </w:tc>
        <w:tc>
          <w:tcPr>
            <w:tcW w:w="600" w:type="dxa"/>
          </w:tcPr>
          <w:p w14:paraId="26420674" w14:textId="77777777" w:rsidR="00B50050" w:rsidRDefault="00B50050" w:rsidP="0088127C">
            <w:pPr>
              <w:pStyle w:val="OtherTableBody"/>
            </w:pPr>
            <w:r>
              <w:t>0245</w:t>
            </w:r>
          </w:p>
        </w:tc>
        <w:tc>
          <w:tcPr>
            <w:tcW w:w="900" w:type="dxa"/>
          </w:tcPr>
          <w:p w14:paraId="4DFE4796" w14:textId="77777777" w:rsidR="00B50050" w:rsidRDefault="00B50050" w:rsidP="0088127C">
            <w:pPr>
              <w:pStyle w:val="OtherTableBody"/>
            </w:pPr>
            <w:r>
              <w:t>7.12.3.11</w:t>
            </w:r>
          </w:p>
        </w:tc>
      </w:tr>
      <w:tr w:rsidR="00B50050" w14:paraId="025A70A4" w14:textId="77777777" w:rsidTr="00195548">
        <w:tc>
          <w:tcPr>
            <w:tcW w:w="3500" w:type="dxa"/>
          </w:tcPr>
          <w:p w14:paraId="27D93623" w14:textId="77777777" w:rsidR="00B50050" w:rsidRDefault="00B50050" w:rsidP="0088127C">
            <w:pPr>
              <w:pStyle w:val="OtherTableBody"/>
            </w:pPr>
            <w:r>
              <w:t>Product Serial/Lot Number</w:t>
            </w:r>
          </w:p>
        </w:tc>
        <w:tc>
          <w:tcPr>
            <w:tcW w:w="700" w:type="dxa"/>
          </w:tcPr>
          <w:p w14:paraId="52FE986F" w14:textId="77777777" w:rsidR="00B50050" w:rsidRDefault="00B50050" w:rsidP="0088127C">
            <w:pPr>
              <w:pStyle w:val="OtherTableBody"/>
            </w:pPr>
            <w:r>
              <w:t>01109</w:t>
            </w:r>
          </w:p>
        </w:tc>
        <w:tc>
          <w:tcPr>
            <w:tcW w:w="600" w:type="dxa"/>
          </w:tcPr>
          <w:p w14:paraId="0C2AAB40" w14:textId="77777777" w:rsidR="00B50050" w:rsidRDefault="00B50050" w:rsidP="0088127C">
            <w:pPr>
              <w:pStyle w:val="OtherTableBody"/>
            </w:pPr>
            <w:r>
              <w:t>PCR</w:t>
            </w:r>
          </w:p>
        </w:tc>
        <w:tc>
          <w:tcPr>
            <w:tcW w:w="600" w:type="dxa"/>
          </w:tcPr>
          <w:p w14:paraId="5BF87051" w14:textId="77777777" w:rsidR="00B50050" w:rsidRDefault="00B50050" w:rsidP="0088127C">
            <w:pPr>
              <w:pStyle w:val="OtherTableBody"/>
            </w:pPr>
            <w:r>
              <w:t>12</w:t>
            </w:r>
          </w:p>
        </w:tc>
        <w:tc>
          <w:tcPr>
            <w:tcW w:w="600" w:type="dxa"/>
          </w:tcPr>
          <w:p w14:paraId="64F9CADC" w14:textId="77777777" w:rsidR="00B50050" w:rsidRDefault="00B50050" w:rsidP="0088127C">
            <w:pPr>
              <w:pStyle w:val="OtherTableBody"/>
            </w:pPr>
            <w:r>
              <w:t>..</w:t>
            </w:r>
          </w:p>
        </w:tc>
        <w:tc>
          <w:tcPr>
            <w:tcW w:w="600" w:type="dxa"/>
          </w:tcPr>
          <w:p w14:paraId="5DE8484A" w14:textId="77777777" w:rsidR="00B50050" w:rsidRDefault="00B50050" w:rsidP="0088127C">
            <w:pPr>
              <w:pStyle w:val="OtherTableBody"/>
            </w:pPr>
            <w:r>
              <w:t>199=</w:t>
            </w:r>
          </w:p>
        </w:tc>
        <w:tc>
          <w:tcPr>
            <w:tcW w:w="600" w:type="dxa"/>
          </w:tcPr>
          <w:p w14:paraId="332A2E14" w14:textId="77777777" w:rsidR="00B50050" w:rsidRDefault="00B50050" w:rsidP="0088127C">
            <w:pPr>
              <w:pStyle w:val="OtherTableBody"/>
            </w:pPr>
            <w:r>
              <w:t>ST</w:t>
            </w:r>
          </w:p>
        </w:tc>
        <w:tc>
          <w:tcPr>
            <w:tcW w:w="700" w:type="dxa"/>
          </w:tcPr>
          <w:p w14:paraId="74367E05" w14:textId="77777777" w:rsidR="00B50050" w:rsidRDefault="00B50050" w:rsidP="0088127C">
            <w:pPr>
              <w:pStyle w:val="OtherTableBody"/>
            </w:pPr>
            <w:r>
              <w:t>Y</w:t>
            </w:r>
          </w:p>
        </w:tc>
        <w:tc>
          <w:tcPr>
            <w:tcW w:w="600" w:type="dxa"/>
          </w:tcPr>
          <w:p w14:paraId="698D6DF7" w14:textId="77777777" w:rsidR="00B50050" w:rsidRDefault="00B50050" w:rsidP="0088127C">
            <w:pPr>
              <w:pStyle w:val="OtherTableBody"/>
            </w:pPr>
          </w:p>
        </w:tc>
        <w:tc>
          <w:tcPr>
            <w:tcW w:w="900" w:type="dxa"/>
          </w:tcPr>
          <w:p w14:paraId="71C08926" w14:textId="77777777" w:rsidR="00B50050" w:rsidRDefault="00B50050" w:rsidP="0088127C">
            <w:pPr>
              <w:pStyle w:val="OtherTableBody"/>
            </w:pPr>
            <w:r>
              <w:t>7.12.3.12</w:t>
            </w:r>
          </w:p>
        </w:tc>
      </w:tr>
      <w:tr w:rsidR="00B50050" w14:paraId="77885ED6" w14:textId="77777777" w:rsidTr="00195548">
        <w:tc>
          <w:tcPr>
            <w:tcW w:w="3500" w:type="dxa"/>
          </w:tcPr>
          <w:p w14:paraId="62A0048A" w14:textId="77777777" w:rsidR="00B50050" w:rsidRDefault="00B50050" w:rsidP="0088127C">
            <w:pPr>
              <w:pStyle w:val="OtherTableBody"/>
            </w:pPr>
            <w:r>
              <w:t>Product/Service Amount for Physician</w:t>
            </w:r>
          </w:p>
        </w:tc>
        <w:tc>
          <w:tcPr>
            <w:tcW w:w="700" w:type="dxa"/>
          </w:tcPr>
          <w:p w14:paraId="2FDB0E7C" w14:textId="77777777" w:rsidR="00B50050" w:rsidRDefault="00B50050" w:rsidP="0088127C">
            <w:pPr>
              <w:pStyle w:val="OtherTableBody"/>
            </w:pPr>
            <w:r>
              <w:t>01977</w:t>
            </w:r>
          </w:p>
        </w:tc>
        <w:tc>
          <w:tcPr>
            <w:tcW w:w="600" w:type="dxa"/>
          </w:tcPr>
          <w:p w14:paraId="01C76831" w14:textId="77777777" w:rsidR="00B50050" w:rsidRDefault="00B50050" w:rsidP="0088127C">
            <w:pPr>
              <w:pStyle w:val="OtherTableBody"/>
            </w:pPr>
            <w:r>
              <w:t>PSL</w:t>
            </w:r>
          </w:p>
        </w:tc>
        <w:tc>
          <w:tcPr>
            <w:tcW w:w="600" w:type="dxa"/>
          </w:tcPr>
          <w:p w14:paraId="59F4DBAB" w14:textId="77777777" w:rsidR="00B50050" w:rsidRDefault="00B50050" w:rsidP="0088127C">
            <w:pPr>
              <w:pStyle w:val="OtherTableBody"/>
            </w:pPr>
            <w:r>
              <w:t>23</w:t>
            </w:r>
          </w:p>
        </w:tc>
        <w:tc>
          <w:tcPr>
            <w:tcW w:w="600" w:type="dxa"/>
          </w:tcPr>
          <w:p w14:paraId="219C0DFC" w14:textId="77777777" w:rsidR="00B50050" w:rsidRDefault="00B50050" w:rsidP="0088127C">
            <w:pPr>
              <w:pStyle w:val="OtherTableBody"/>
            </w:pPr>
            <w:r>
              <w:t>..</w:t>
            </w:r>
          </w:p>
        </w:tc>
        <w:tc>
          <w:tcPr>
            <w:tcW w:w="600" w:type="dxa"/>
          </w:tcPr>
          <w:p w14:paraId="7AD14560" w14:textId="77777777" w:rsidR="00B50050" w:rsidRDefault="00B50050" w:rsidP="0088127C">
            <w:pPr>
              <w:pStyle w:val="OtherTableBody"/>
            </w:pPr>
          </w:p>
        </w:tc>
        <w:tc>
          <w:tcPr>
            <w:tcW w:w="600" w:type="dxa"/>
          </w:tcPr>
          <w:p w14:paraId="495F62FE" w14:textId="77777777" w:rsidR="00B50050" w:rsidRDefault="00B50050" w:rsidP="0088127C">
            <w:pPr>
              <w:pStyle w:val="OtherTableBody"/>
            </w:pPr>
            <w:r>
              <w:t>CP</w:t>
            </w:r>
          </w:p>
        </w:tc>
        <w:tc>
          <w:tcPr>
            <w:tcW w:w="700" w:type="dxa"/>
          </w:tcPr>
          <w:p w14:paraId="6B65927F" w14:textId="77777777" w:rsidR="00B50050" w:rsidRDefault="00B50050" w:rsidP="0088127C">
            <w:pPr>
              <w:pStyle w:val="OtherTableBody"/>
            </w:pPr>
          </w:p>
        </w:tc>
        <w:tc>
          <w:tcPr>
            <w:tcW w:w="600" w:type="dxa"/>
          </w:tcPr>
          <w:p w14:paraId="32B20561" w14:textId="77777777" w:rsidR="00B50050" w:rsidRDefault="00B50050" w:rsidP="0088127C">
            <w:pPr>
              <w:pStyle w:val="OtherTableBody"/>
            </w:pPr>
          </w:p>
        </w:tc>
        <w:tc>
          <w:tcPr>
            <w:tcW w:w="900" w:type="dxa"/>
          </w:tcPr>
          <w:p w14:paraId="72851BCC" w14:textId="77777777" w:rsidR="00B50050" w:rsidRDefault="00B50050" w:rsidP="0088127C">
            <w:pPr>
              <w:pStyle w:val="OtherTableBody"/>
            </w:pPr>
            <w:r>
              <w:t>16.4.6.23</w:t>
            </w:r>
          </w:p>
        </w:tc>
      </w:tr>
      <w:tr w:rsidR="00B50050" w14:paraId="5589DD36" w14:textId="77777777" w:rsidTr="00195548">
        <w:tc>
          <w:tcPr>
            <w:tcW w:w="3500" w:type="dxa"/>
          </w:tcPr>
          <w:p w14:paraId="45AB3027" w14:textId="77777777" w:rsidR="00B50050" w:rsidRDefault="00B50050" w:rsidP="0088127C">
            <w:pPr>
              <w:pStyle w:val="OtherTableBody"/>
            </w:pPr>
            <w:r>
              <w:t>Product/Service Billed Amount</w:t>
            </w:r>
          </w:p>
        </w:tc>
        <w:tc>
          <w:tcPr>
            <w:tcW w:w="700" w:type="dxa"/>
          </w:tcPr>
          <w:p w14:paraId="53631E1C" w14:textId="77777777" w:rsidR="00B50050" w:rsidRDefault="00B50050" w:rsidP="0088127C">
            <w:pPr>
              <w:pStyle w:val="OtherTableBody"/>
            </w:pPr>
            <w:r>
              <w:t>01970</w:t>
            </w:r>
          </w:p>
        </w:tc>
        <w:tc>
          <w:tcPr>
            <w:tcW w:w="600" w:type="dxa"/>
          </w:tcPr>
          <w:p w14:paraId="1C86FF20" w14:textId="77777777" w:rsidR="00B50050" w:rsidRDefault="00B50050" w:rsidP="0088127C">
            <w:pPr>
              <w:pStyle w:val="OtherTableBody"/>
            </w:pPr>
            <w:r>
              <w:t>PSL</w:t>
            </w:r>
          </w:p>
        </w:tc>
        <w:tc>
          <w:tcPr>
            <w:tcW w:w="600" w:type="dxa"/>
          </w:tcPr>
          <w:p w14:paraId="01F63822" w14:textId="77777777" w:rsidR="00B50050" w:rsidRDefault="00B50050" w:rsidP="0088127C">
            <w:pPr>
              <w:pStyle w:val="OtherTableBody"/>
            </w:pPr>
            <w:r>
              <w:t>16</w:t>
            </w:r>
          </w:p>
        </w:tc>
        <w:tc>
          <w:tcPr>
            <w:tcW w:w="600" w:type="dxa"/>
          </w:tcPr>
          <w:p w14:paraId="5DD42B18" w14:textId="77777777" w:rsidR="00B50050" w:rsidRDefault="00B50050" w:rsidP="0088127C">
            <w:pPr>
              <w:pStyle w:val="OtherTableBody"/>
            </w:pPr>
            <w:r>
              <w:t>..</w:t>
            </w:r>
          </w:p>
        </w:tc>
        <w:tc>
          <w:tcPr>
            <w:tcW w:w="600" w:type="dxa"/>
          </w:tcPr>
          <w:p w14:paraId="2F862126" w14:textId="77777777" w:rsidR="00B50050" w:rsidRDefault="00B50050" w:rsidP="0088127C">
            <w:pPr>
              <w:pStyle w:val="OtherTableBody"/>
            </w:pPr>
          </w:p>
        </w:tc>
        <w:tc>
          <w:tcPr>
            <w:tcW w:w="600" w:type="dxa"/>
          </w:tcPr>
          <w:p w14:paraId="47B268B9" w14:textId="77777777" w:rsidR="00B50050" w:rsidRDefault="00B50050" w:rsidP="0088127C">
            <w:pPr>
              <w:pStyle w:val="OtherTableBody"/>
            </w:pPr>
            <w:r>
              <w:t>CP</w:t>
            </w:r>
          </w:p>
        </w:tc>
        <w:tc>
          <w:tcPr>
            <w:tcW w:w="700" w:type="dxa"/>
          </w:tcPr>
          <w:p w14:paraId="22686AB5" w14:textId="77777777" w:rsidR="00B50050" w:rsidRDefault="00B50050" w:rsidP="0088127C">
            <w:pPr>
              <w:pStyle w:val="OtherTableBody"/>
            </w:pPr>
          </w:p>
        </w:tc>
        <w:tc>
          <w:tcPr>
            <w:tcW w:w="600" w:type="dxa"/>
          </w:tcPr>
          <w:p w14:paraId="1AD27201" w14:textId="77777777" w:rsidR="00B50050" w:rsidRDefault="00B50050" w:rsidP="0088127C">
            <w:pPr>
              <w:pStyle w:val="OtherTableBody"/>
            </w:pPr>
          </w:p>
        </w:tc>
        <w:tc>
          <w:tcPr>
            <w:tcW w:w="900" w:type="dxa"/>
          </w:tcPr>
          <w:p w14:paraId="166C5872" w14:textId="77777777" w:rsidR="00B50050" w:rsidRDefault="00B50050" w:rsidP="0088127C">
            <w:pPr>
              <w:pStyle w:val="OtherTableBody"/>
            </w:pPr>
            <w:r>
              <w:t>16.4.6.16</w:t>
            </w:r>
          </w:p>
        </w:tc>
      </w:tr>
      <w:tr w:rsidR="00B50050" w14:paraId="0F56F23C" w14:textId="77777777" w:rsidTr="00195548">
        <w:tc>
          <w:tcPr>
            <w:tcW w:w="3500" w:type="dxa"/>
          </w:tcPr>
          <w:p w14:paraId="24F84B9E" w14:textId="77777777" w:rsidR="00B50050" w:rsidRDefault="00B50050" w:rsidP="0088127C">
            <w:pPr>
              <w:pStyle w:val="OtherTableBody"/>
            </w:pPr>
            <w:r>
              <w:t>Product/Service Clarification Code Type</w:t>
            </w:r>
          </w:p>
        </w:tc>
        <w:tc>
          <w:tcPr>
            <w:tcW w:w="700" w:type="dxa"/>
          </w:tcPr>
          <w:p w14:paraId="6479AE8F" w14:textId="77777777" w:rsidR="00B50050" w:rsidRDefault="00B50050" w:rsidP="0088127C">
            <w:pPr>
              <w:pStyle w:val="OtherTableBody"/>
            </w:pPr>
            <w:r>
              <w:t>01971</w:t>
            </w:r>
          </w:p>
        </w:tc>
        <w:tc>
          <w:tcPr>
            <w:tcW w:w="600" w:type="dxa"/>
          </w:tcPr>
          <w:p w14:paraId="2B2A8CB3" w14:textId="77777777" w:rsidR="00B50050" w:rsidRDefault="00B50050" w:rsidP="0088127C">
            <w:pPr>
              <w:pStyle w:val="OtherTableBody"/>
            </w:pPr>
            <w:r>
              <w:t>PSL</w:t>
            </w:r>
          </w:p>
        </w:tc>
        <w:tc>
          <w:tcPr>
            <w:tcW w:w="600" w:type="dxa"/>
          </w:tcPr>
          <w:p w14:paraId="1A648652" w14:textId="77777777" w:rsidR="00B50050" w:rsidRDefault="00B50050" w:rsidP="0088127C">
            <w:pPr>
              <w:pStyle w:val="OtherTableBody"/>
            </w:pPr>
            <w:r>
              <w:t>17</w:t>
            </w:r>
          </w:p>
        </w:tc>
        <w:tc>
          <w:tcPr>
            <w:tcW w:w="600" w:type="dxa"/>
          </w:tcPr>
          <w:p w14:paraId="1D81C2B8" w14:textId="77777777" w:rsidR="00B50050" w:rsidRDefault="00B50050" w:rsidP="0088127C">
            <w:pPr>
              <w:pStyle w:val="OtherTableBody"/>
            </w:pPr>
            <w:r>
              <w:t>..</w:t>
            </w:r>
          </w:p>
        </w:tc>
        <w:tc>
          <w:tcPr>
            <w:tcW w:w="600" w:type="dxa"/>
          </w:tcPr>
          <w:p w14:paraId="1617D8E6" w14:textId="77777777" w:rsidR="00B50050" w:rsidRDefault="00B50050" w:rsidP="0088127C">
            <w:pPr>
              <w:pStyle w:val="OtherTableBody"/>
            </w:pPr>
          </w:p>
        </w:tc>
        <w:tc>
          <w:tcPr>
            <w:tcW w:w="600" w:type="dxa"/>
          </w:tcPr>
          <w:p w14:paraId="2BE8B10B" w14:textId="77777777" w:rsidR="00B50050" w:rsidRDefault="00B50050" w:rsidP="0088127C">
            <w:pPr>
              <w:pStyle w:val="OtherTableBody"/>
            </w:pPr>
            <w:r>
              <w:t>CWE</w:t>
            </w:r>
          </w:p>
        </w:tc>
        <w:tc>
          <w:tcPr>
            <w:tcW w:w="700" w:type="dxa"/>
          </w:tcPr>
          <w:p w14:paraId="18DCC366" w14:textId="77777777" w:rsidR="00B50050" w:rsidRDefault="00B50050" w:rsidP="0088127C">
            <w:pPr>
              <w:pStyle w:val="OtherTableBody"/>
            </w:pPr>
          </w:p>
        </w:tc>
        <w:tc>
          <w:tcPr>
            <w:tcW w:w="600" w:type="dxa"/>
          </w:tcPr>
          <w:p w14:paraId="6840CFB5" w14:textId="77777777" w:rsidR="00B50050" w:rsidRDefault="00B50050" w:rsidP="0088127C">
            <w:pPr>
              <w:pStyle w:val="OtherTableBody"/>
            </w:pPr>
            <w:r>
              <w:t>0561</w:t>
            </w:r>
          </w:p>
        </w:tc>
        <w:tc>
          <w:tcPr>
            <w:tcW w:w="900" w:type="dxa"/>
          </w:tcPr>
          <w:p w14:paraId="196D40AD" w14:textId="77777777" w:rsidR="00B50050" w:rsidRDefault="00B50050" w:rsidP="0088127C">
            <w:pPr>
              <w:pStyle w:val="OtherTableBody"/>
            </w:pPr>
            <w:r>
              <w:t>16.4.6.17</w:t>
            </w:r>
          </w:p>
        </w:tc>
      </w:tr>
      <w:tr w:rsidR="00B50050" w14:paraId="3DE67F1F" w14:textId="77777777" w:rsidTr="00195548">
        <w:tc>
          <w:tcPr>
            <w:tcW w:w="3500" w:type="dxa"/>
          </w:tcPr>
          <w:p w14:paraId="1597A2EB" w14:textId="77777777" w:rsidR="00B50050" w:rsidRDefault="00B50050" w:rsidP="0088127C">
            <w:pPr>
              <w:pStyle w:val="OtherTableBody"/>
            </w:pPr>
            <w:r>
              <w:t>Product/Service Clarification Code Value</w:t>
            </w:r>
          </w:p>
        </w:tc>
        <w:tc>
          <w:tcPr>
            <w:tcW w:w="700" w:type="dxa"/>
          </w:tcPr>
          <w:p w14:paraId="7551D0E8" w14:textId="77777777" w:rsidR="00B50050" w:rsidRDefault="00B50050" w:rsidP="0088127C">
            <w:pPr>
              <w:pStyle w:val="OtherTableBody"/>
            </w:pPr>
            <w:r>
              <w:t>01972</w:t>
            </w:r>
          </w:p>
        </w:tc>
        <w:tc>
          <w:tcPr>
            <w:tcW w:w="600" w:type="dxa"/>
          </w:tcPr>
          <w:p w14:paraId="5EC855AE" w14:textId="77777777" w:rsidR="00B50050" w:rsidRDefault="00B50050" w:rsidP="0088127C">
            <w:pPr>
              <w:pStyle w:val="OtherTableBody"/>
            </w:pPr>
            <w:r>
              <w:t>PSL</w:t>
            </w:r>
          </w:p>
        </w:tc>
        <w:tc>
          <w:tcPr>
            <w:tcW w:w="600" w:type="dxa"/>
          </w:tcPr>
          <w:p w14:paraId="468BE8B9" w14:textId="77777777" w:rsidR="00B50050" w:rsidRDefault="00B50050" w:rsidP="0088127C">
            <w:pPr>
              <w:pStyle w:val="OtherTableBody"/>
            </w:pPr>
            <w:r>
              <w:t>18</w:t>
            </w:r>
          </w:p>
        </w:tc>
        <w:tc>
          <w:tcPr>
            <w:tcW w:w="600" w:type="dxa"/>
          </w:tcPr>
          <w:p w14:paraId="006BEC5C" w14:textId="77777777" w:rsidR="00B50050" w:rsidRDefault="00B50050" w:rsidP="0088127C">
            <w:pPr>
              <w:pStyle w:val="OtherTableBody"/>
            </w:pPr>
            <w:r>
              <w:t>..</w:t>
            </w:r>
          </w:p>
        </w:tc>
        <w:tc>
          <w:tcPr>
            <w:tcW w:w="600" w:type="dxa"/>
          </w:tcPr>
          <w:p w14:paraId="47572F28" w14:textId="77777777" w:rsidR="00B50050" w:rsidRDefault="00B50050" w:rsidP="0088127C">
            <w:pPr>
              <w:pStyle w:val="OtherTableBody"/>
            </w:pPr>
            <w:r>
              <w:t>40=</w:t>
            </w:r>
          </w:p>
        </w:tc>
        <w:tc>
          <w:tcPr>
            <w:tcW w:w="600" w:type="dxa"/>
          </w:tcPr>
          <w:p w14:paraId="76B8F209" w14:textId="77777777" w:rsidR="00B50050" w:rsidRDefault="00B50050" w:rsidP="0088127C">
            <w:pPr>
              <w:pStyle w:val="OtherTableBody"/>
            </w:pPr>
            <w:r>
              <w:t>ST</w:t>
            </w:r>
          </w:p>
        </w:tc>
        <w:tc>
          <w:tcPr>
            <w:tcW w:w="700" w:type="dxa"/>
          </w:tcPr>
          <w:p w14:paraId="302A4D24" w14:textId="77777777" w:rsidR="00B50050" w:rsidRDefault="00B50050" w:rsidP="0088127C">
            <w:pPr>
              <w:pStyle w:val="OtherTableBody"/>
            </w:pPr>
          </w:p>
        </w:tc>
        <w:tc>
          <w:tcPr>
            <w:tcW w:w="600" w:type="dxa"/>
          </w:tcPr>
          <w:p w14:paraId="61DE19F2" w14:textId="77777777" w:rsidR="00B50050" w:rsidRDefault="00B50050" w:rsidP="0088127C">
            <w:pPr>
              <w:pStyle w:val="OtherTableBody"/>
            </w:pPr>
          </w:p>
        </w:tc>
        <w:tc>
          <w:tcPr>
            <w:tcW w:w="900" w:type="dxa"/>
          </w:tcPr>
          <w:p w14:paraId="209637C7" w14:textId="77777777" w:rsidR="00B50050" w:rsidRDefault="00B50050" w:rsidP="0088127C">
            <w:pPr>
              <w:pStyle w:val="OtherTableBody"/>
            </w:pPr>
            <w:r>
              <w:t>16.4.6.18</w:t>
            </w:r>
          </w:p>
        </w:tc>
      </w:tr>
      <w:tr w:rsidR="00B50050" w14:paraId="313D41D8" w14:textId="77777777" w:rsidTr="00195548">
        <w:tc>
          <w:tcPr>
            <w:tcW w:w="3500" w:type="dxa"/>
          </w:tcPr>
          <w:p w14:paraId="4EA79A15" w14:textId="77777777" w:rsidR="00B50050" w:rsidRDefault="00B50050" w:rsidP="0088127C">
            <w:pPr>
              <w:pStyle w:val="OtherTableBody"/>
            </w:pPr>
            <w:r>
              <w:t>Product/Service Code</w:t>
            </w:r>
          </w:p>
        </w:tc>
        <w:tc>
          <w:tcPr>
            <w:tcW w:w="700" w:type="dxa"/>
          </w:tcPr>
          <w:p w14:paraId="0ECEFEF5" w14:textId="77777777" w:rsidR="00B50050" w:rsidRDefault="00B50050" w:rsidP="0088127C">
            <w:pPr>
              <w:pStyle w:val="OtherTableBody"/>
            </w:pPr>
            <w:r>
              <w:t>01961</w:t>
            </w:r>
          </w:p>
        </w:tc>
        <w:tc>
          <w:tcPr>
            <w:tcW w:w="600" w:type="dxa"/>
          </w:tcPr>
          <w:p w14:paraId="3617C2FD" w14:textId="77777777" w:rsidR="00B50050" w:rsidRDefault="00B50050" w:rsidP="0088127C">
            <w:pPr>
              <w:pStyle w:val="OtherTableBody"/>
            </w:pPr>
            <w:r>
              <w:t>PSL</w:t>
            </w:r>
          </w:p>
        </w:tc>
        <w:tc>
          <w:tcPr>
            <w:tcW w:w="600" w:type="dxa"/>
          </w:tcPr>
          <w:p w14:paraId="48A03069" w14:textId="77777777" w:rsidR="00B50050" w:rsidRDefault="00B50050" w:rsidP="0088127C">
            <w:pPr>
              <w:pStyle w:val="OtherTableBody"/>
            </w:pPr>
            <w:r>
              <w:t>7</w:t>
            </w:r>
          </w:p>
        </w:tc>
        <w:tc>
          <w:tcPr>
            <w:tcW w:w="600" w:type="dxa"/>
          </w:tcPr>
          <w:p w14:paraId="446E1771" w14:textId="77777777" w:rsidR="00B50050" w:rsidRDefault="00B50050" w:rsidP="0088127C">
            <w:pPr>
              <w:pStyle w:val="OtherTableBody"/>
            </w:pPr>
            <w:r>
              <w:t>..</w:t>
            </w:r>
          </w:p>
        </w:tc>
        <w:tc>
          <w:tcPr>
            <w:tcW w:w="600" w:type="dxa"/>
          </w:tcPr>
          <w:p w14:paraId="4E862816" w14:textId="77777777" w:rsidR="00B50050" w:rsidRDefault="00B50050" w:rsidP="0088127C">
            <w:pPr>
              <w:pStyle w:val="OtherTableBody"/>
            </w:pPr>
          </w:p>
        </w:tc>
        <w:tc>
          <w:tcPr>
            <w:tcW w:w="600" w:type="dxa"/>
          </w:tcPr>
          <w:p w14:paraId="0BBCAC43" w14:textId="77777777" w:rsidR="00B50050" w:rsidRDefault="00B50050" w:rsidP="0088127C">
            <w:pPr>
              <w:pStyle w:val="OtherTableBody"/>
            </w:pPr>
            <w:r>
              <w:t>CWE</w:t>
            </w:r>
          </w:p>
        </w:tc>
        <w:tc>
          <w:tcPr>
            <w:tcW w:w="700" w:type="dxa"/>
          </w:tcPr>
          <w:p w14:paraId="602938C4" w14:textId="77777777" w:rsidR="00B50050" w:rsidRDefault="00B50050" w:rsidP="0088127C">
            <w:pPr>
              <w:pStyle w:val="OtherTableBody"/>
            </w:pPr>
          </w:p>
        </w:tc>
        <w:tc>
          <w:tcPr>
            <w:tcW w:w="600" w:type="dxa"/>
          </w:tcPr>
          <w:p w14:paraId="28739A69" w14:textId="77777777" w:rsidR="00B50050" w:rsidRDefault="00B50050" w:rsidP="0088127C">
            <w:pPr>
              <w:pStyle w:val="OtherTableBody"/>
            </w:pPr>
            <w:r>
              <w:t>0879</w:t>
            </w:r>
          </w:p>
        </w:tc>
        <w:tc>
          <w:tcPr>
            <w:tcW w:w="900" w:type="dxa"/>
          </w:tcPr>
          <w:p w14:paraId="75F77480" w14:textId="77777777" w:rsidR="00B50050" w:rsidRDefault="00B50050" w:rsidP="0088127C">
            <w:pPr>
              <w:pStyle w:val="OtherTableBody"/>
            </w:pPr>
            <w:r>
              <w:t>16.4.6.7</w:t>
            </w:r>
          </w:p>
        </w:tc>
      </w:tr>
      <w:tr w:rsidR="00B50050" w14:paraId="3E21DD25" w14:textId="77777777" w:rsidTr="00195548">
        <w:tc>
          <w:tcPr>
            <w:tcW w:w="3500" w:type="dxa"/>
          </w:tcPr>
          <w:p w14:paraId="1613D250" w14:textId="77777777" w:rsidR="00B50050" w:rsidRDefault="00B50050" w:rsidP="0088127C">
            <w:pPr>
              <w:pStyle w:val="OtherTableBody"/>
            </w:pPr>
            <w:r>
              <w:t>Product/Service Code Description</w:t>
            </w:r>
          </w:p>
        </w:tc>
        <w:tc>
          <w:tcPr>
            <w:tcW w:w="700" w:type="dxa"/>
          </w:tcPr>
          <w:p w14:paraId="11780E8C" w14:textId="77777777" w:rsidR="00B50050" w:rsidRDefault="00B50050" w:rsidP="0088127C">
            <w:pPr>
              <w:pStyle w:val="OtherTableBody"/>
            </w:pPr>
            <w:r>
              <w:t>01963</w:t>
            </w:r>
          </w:p>
        </w:tc>
        <w:tc>
          <w:tcPr>
            <w:tcW w:w="600" w:type="dxa"/>
          </w:tcPr>
          <w:p w14:paraId="45D2CF46" w14:textId="77777777" w:rsidR="00B50050" w:rsidRDefault="00B50050" w:rsidP="0088127C">
            <w:pPr>
              <w:pStyle w:val="OtherTableBody"/>
            </w:pPr>
            <w:r>
              <w:t>PSL</w:t>
            </w:r>
          </w:p>
        </w:tc>
        <w:tc>
          <w:tcPr>
            <w:tcW w:w="600" w:type="dxa"/>
          </w:tcPr>
          <w:p w14:paraId="43669608" w14:textId="77777777" w:rsidR="00B50050" w:rsidRDefault="00B50050" w:rsidP="0088127C">
            <w:pPr>
              <w:pStyle w:val="OtherTableBody"/>
            </w:pPr>
            <w:r>
              <w:t>9</w:t>
            </w:r>
          </w:p>
        </w:tc>
        <w:tc>
          <w:tcPr>
            <w:tcW w:w="600" w:type="dxa"/>
          </w:tcPr>
          <w:p w14:paraId="5196966F" w14:textId="77777777" w:rsidR="00B50050" w:rsidRDefault="00B50050" w:rsidP="0088127C">
            <w:pPr>
              <w:pStyle w:val="OtherTableBody"/>
            </w:pPr>
            <w:r>
              <w:t>..</w:t>
            </w:r>
          </w:p>
        </w:tc>
        <w:tc>
          <w:tcPr>
            <w:tcW w:w="600" w:type="dxa"/>
          </w:tcPr>
          <w:p w14:paraId="1915FEE3" w14:textId="77777777" w:rsidR="00B50050" w:rsidRDefault="00B50050" w:rsidP="0088127C">
            <w:pPr>
              <w:pStyle w:val="OtherTableBody"/>
            </w:pPr>
            <w:r>
              <w:t>80#</w:t>
            </w:r>
          </w:p>
        </w:tc>
        <w:tc>
          <w:tcPr>
            <w:tcW w:w="600" w:type="dxa"/>
          </w:tcPr>
          <w:p w14:paraId="7BE006C7" w14:textId="77777777" w:rsidR="00B50050" w:rsidRDefault="00B50050" w:rsidP="0088127C">
            <w:pPr>
              <w:pStyle w:val="OtherTableBody"/>
            </w:pPr>
            <w:r>
              <w:t>ST</w:t>
            </w:r>
          </w:p>
        </w:tc>
        <w:tc>
          <w:tcPr>
            <w:tcW w:w="700" w:type="dxa"/>
          </w:tcPr>
          <w:p w14:paraId="5C7108F6" w14:textId="77777777" w:rsidR="00B50050" w:rsidRDefault="00B50050" w:rsidP="0088127C">
            <w:pPr>
              <w:pStyle w:val="OtherTableBody"/>
            </w:pPr>
          </w:p>
        </w:tc>
        <w:tc>
          <w:tcPr>
            <w:tcW w:w="600" w:type="dxa"/>
          </w:tcPr>
          <w:p w14:paraId="7771AB31" w14:textId="77777777" w:rsidR="00B50050" w:rsidRDefault="00B50050" w:rsidP="0088127C">
            <w:pPr>
              <w:pStyle w:val="OtherTableBody"/>
            </w:pPr>
          </w:p>
        </w:tc>
        <w:tc>
          <w:tcPr>
            <w:tcW w:w="900" w:type="dxa"/>
          </w:tcPr>
          <w:p w14:paraId="5EC1713B" w14:textId="77777777" w:rsidR="00B50050" w:rsidRDefault="00B50050" w:rsidP="0088127C">
            <w:pPr>
              <w:pStyle w:val="OtherTableBody"/>
            </w:pPr>
            <w:r>
              <w:t>16.4.6.9</w:t>
            </w:r>
          </w:p>
        </w:tc>
      </w:tr>
      <w:tr w:rsidR="00B50050" w14:paraId="084A7C7C" w14:textId="77777777" w:rsidTr="00195548">
        <w:tc>
          <w:tcPr>
            <w:tcW w:w="3500" w:type="dxa"/>
          </w:tcPr>
          <w:p w14:paraId="342D9FD2" w14:textId="77777777" w:rsidR="00B50050" w:rsidRDefault="00B50050" w:rsidP="0088127C">
            <w:pPr>
              <w:pStyle w:val="OtherTableBody"/>
            </w:pPr>
            <w:r>
              <w:t>Product/Service Code Modifier</w:t>
            </w:r>
          </w:p>
        </w:tc>
        <w:tc>
          <w:tcPr>
            <w:tcW w:w="700" w:type="dxa"/>
          </w:tcPr>
          <w:p w14:paraId="55590AC9" w14:textId="77777777" w:rsidR="00B50050" w:rsidRDefault="00B50050" w:rsidP="0088127C">
            <w:pPr>
              <w:pStyle w:val="OtherTableBody"/>
            </w:pPr>
            <w:r>
              <w:t>01962</w:t>
            </w:r>
          </w:p>
        </w:tc>
        <w:tc>
          <w:tcPr>
            <w:tcW w:w="600" w:type="dxa"/>
          </w:tcPr>
          <w:p w14:paraId="53FFB682" w14:textId="77777777" w:rsidR="00B50050" w:rsidRDefault="00B50050" w:rsidP="0088127C">
            <w:pPr>
              <w:pStyle w:val="OtherTableBody"/>
            </w:pPr>
            <w:r>
              <w:t>PSL</w:t>
            </w:r>
          </w:p>
        </w:tc>
        <w:tc>
          <w:tcPr>
            <w:tcW w:w="600" w:type="dxa"/>
          </w:tcPr>
          <w:p w14:paraId="14096BE0" w14:textId="77777777" w:rsidR="00B50050" w:rsidRDefault="00B50050" w:rsidP="0088127C">
            <w:pPr>
              <w:pStyle w:val="OtherTableBody"/>
            </w:pPr>
            <w:r>
              <w:t>8</w:t>
            </w:r>
          </w:p>
        </w:tc>
        <w:tc>
          <w:tcPr>
            <w:tcW w:w="600" w:type="dxa"/>
          </w:tcPr>
          <w:p w14:paraId="487C3143" w14:textId="77777777" w:rsidR="00B50050" w:rsidRDefault="00B50050" w:rsidP="0088127C">
            <w:pPr>
              <w:pStyle w:val="OtherTableBody"/>
            </w:pPr>
            <w:r>
              <w:t>..</w:t>
            </w:r>
          </w:p>
        </w:tc>
        <w:tc>
          <w:tcPr>
            <w:tcW w:w="600" w:type="dxa"/>
          </w:tcPr>
          <w:p w14:paraId="5F7ABCB7" w14:textId="77777777" w:rsidR="00B50050" w:rsidRDefault="00B50050" w:rsidP="0088127C">
            <w:pPr>
              <w:pStyle w:val="OtherTableBody"/>
            </w:pPr>
          </w:p>
        </w:tc>
        <w:tc>
          <w:tcPr>
            <w:tcW w:w="600" w:type="dxa"/>
          </w:tcPr>
          <w:p w14:paraId="02A6AF78" w14:textId="77777777" w:rsidR="00B50050" w:rsidRDefault="00B50050" w:rsidP="0088127C">
            <w:pPr>
              <w:pStyle w:val="OtherTableBody"/>
            </w:pPr>
            <w:r>
              <w:t>CWE</w:t>
            </w:r>
          </w:p>
        </w:tc>
        <w:tc>
          <w:tcPr>
            <w:tcW w:w="700" w:type="dxa"/>
          </w:tcPr>
          <w:p w14:paraId="4FA65327" w14:textId="77777777" w:rsidR="00B50050" w:rsidRDefault="00B50050" w:rsidP="0088127C">
            <w:pPr>
              <w:pStyle w:val="OtherTableBody"/>
            </w:pPr>
          </w:p>
        </w:tc>
        <w:tc>
          <w:tcPr>
            <w:tcW w:w="600" w:type="dxa"/>
          </w:tcPr>
          <w:p w14:paraId="3AD0E0BA" w14:textId="77777777" w:rsidR="00B50050" w:rsidRDefault="00B50050" w:rsidP="0088127C">
            <w:pPr>
              <w:pStyle w:val="OtherTableBody"/>
            </w:pPr>
            <w:r>
              <w:t>0880</w:t>
            </w:r>
          </w:p>
        </w:tc>
        <w:tc>
          <w:tcPr>
            <w:tcW w:w="900" w:type="dxa"/>
          </w:tcPr>
          <w:p w14:paraId="7A4A1D14" w14:textId="77777777" w:rsidR="00B50050" w:rsidRDefault="00B50050" w:rsidP="0088127C">
            <w:pPr>
              <w:pStyle w:val="OtherTableBody"/>
            </w:pPr>
            <w:r>
              <w:t>16.4.6.8</w:t>
            </w:r>
          </w:p>
        </w:tc>
      </w:tr>
      <w:tr w:rsidR="00B50050" w14:paraId="654ECB23" w14:textId="77777777" w:rsidTr="00195548">
        <w:tc>
          <w:tcPr>
            <w:tcW w:w="3500" w:type="dxa"/>
          </w:tcPr>
          <w:p w14:paraId="2C964A09" w14:textId="77777777" w:rsidR="00B50050" w:rsidRDefault="00B50050" w:rsidP="0088127C">
            <w:pPr>
              <w:pStyle w:val="OtherTableBody"/>
            </w:pPr>
            <w:r>
              <w:t>Product/Service Cost Factor</w:t>
            </w:r>
          </w:p>
        </w:tc>
        <w:tc>
          <w:tcPr>
            <w:tcW w:w="700" w:type="dxa"/>
          </w:tcPr>
          <w:p w14:paraId="1CA2FC76" w14:textId="77777777" w:rsidR="00B50050" w:rsidRDefault="00B50050" w:rsidP="0088127C">
            <w:pPr>
              <w:pStyle w:val="OtherTableBody"/>
            </w:pPr>
            <w:r>
              <w:t>01978</w:t>
            </w:r>
          </w:p>
        </w:tc>
        <w:tc>
          <w:tcPr>
            <w:tcW w:w="600" w:type="dxa"/>
          </w:tcPr>
          <w:p w14:paraId="33BBEF65" w14:textId="77777777" w:rsidR="00B50050" w:rsidRDefault="00B50050" w:rsidP="0088127C">
            <w:pPr>
              <w:pStyle w:val="OtherTableBody"/>
            </w:pPr>
            <w:r>
              <w:t>PSL</w:t>
            </w:r>
          </w:p>
        </w:tc>
        <w:tc>
          <w:tcPr>
            <w:tcW w:w="600" w:type="dxa"/>
          </w:tcPr>
          <w:p w14:paraId="4BDBB5D4" w14:textId="77777777" w:rsidR="00B50050" w:rsidRDefault="00B50050" w:rsidP="0088127C">
            <w:pPr>
              <w:pStyle w:val="OtherTableBody"/>
            </w:pPr>
            <w:r>
              <w:t>24</w:t>
            </w:r>
          </w:p>
        </w:tc>
        <w:tc>
          <w:tcPr>
            <w:tcW w:w="600" w:type="dxa"/>
          </w:tcPr>
          <w:p w14:paraId="46DB7270" w14:textId="77777777" w:rsidR="00B50050" w:rsidRDefault="00B50050" w:rsidP="0088127C">
            <w:pPr>
              <w:pStyle w:val="OtherTableBody"/>
            </w:pPr>
            <w:r>
              <w:t>..</w:t>
            </w:r>
          </w:p>
        </w:tc>
        <w:tc>
          <w:tcPr>
            <w:tcW w:w="600" w:type="dxa"/>
          </w:tcPr>
          <w:p w14:paraId="6BC20628" w14:textId="77777777" w:rsidR="00B50050" w:rsidRDefault="00B50050" w:rsidP="0088127C">
            <w:pPr>
              <w:pStyle w:val="OtherTableBody"/>
            </w:pPr>
            <w:r>
              <w:t>5#</w:t>
            </w:r>
          </w:p>
        </w:tc>
        <w:tc>
          <w:tcPr>
            <w:tcW w:w="600" w:type="dxa"/>
          </w:tcPr>
          <w:p w14:paraId="0D7313B6" w14:textId="77777777" w:rsidR="00B50050" w:rsidRDefault="00B50050" w:rsidP="0088127C">
            <w:pPr>
              <w:pStyle w:val="OtherTableBody"/>
            </w:pPr>
            <w:r>
              <w:t>NM</w:t>
            </w:r>
          </w:p>
        </w:tc>
        <w:tc>
          <w:tcPr>
            <w:tcW w:w="700" w:type="dxa"/>
          </w:tcPr>
          <w:p w14:paraId="12C7E53E" w14:textId="77777777" w:rsidR="00B50050" w:rsidRDefault="00B50050" w:rsidP="0088127C">
            <w:pPr>
              <w:pStyle w:val="OtherTableBody"/>
            </w:pPr>
          </w:p>
        </w:tc>
        <w:tc>
          <w:tcPr>
            <w:tcW w:w="600" w:type="dxa"/>
          </w:tcPr>
          <w:p w14:paraId="19B230E0" w14:textId="77777777" w:rsidR="00B50050" w:rsidRDefault="00B50050" w:rsidP="0088127C">
            <w:pPr>
              <w:pStyle w:val="OtherTableBody"/>
            </w:pPr>
          </w:p>
        </w:tc>
        <w:tc>
          <w:tcPr>
            <w:tcW w:w="900" w:type="dxa"/>
          </w:tcPr>
          <w:p w14:paraId="6409C170" w14:textId="77777777" w:rsidR="00B50050" w:rsidRDefault="00B50050" w:rsidP="0088127C">
            <w:pPr>
              <w:pStyle w:val="OtherTableBody"/>
            </w:pPr>
            <w:r>
              <w:t>16.4.6.24</w:t>
            </w:r>
          </w:p>
        </w:tc>
      </w:tr>
      <w:tr w:rsidR="00B50050" w14:paraId="4020130A" w14:textId="77777777" w:rsidTr="00195548">
        <w:tc>
          <w:tcPr>
            <w:tcW w:w="3500" w:type="dxa"/>
          </w:tcPr>
          <w:p w14:paraId="1AD3FBAC" w14:textId="77777777" w:rsidR="00B50050" w:rsidRDefault="00B50050" w:rsidP="0088127C">
            <w:pPr>
              <w:pStyle w:val="OtherTableBody"/>
            </w:pPr>
            <w:r>
              <w:t>Product/Service Effective Date</w:t>
            </w:r>
          </w:p>
        </w:tc>
        <w:tc>
          <w:tcPr>
            <w:tcW w:w="700" w:type="dxa"/>
          </w:tcPr>
          <w:p w14:paraId="516AB5EC" w14:textId="77777777" w:rsidR="00B50050" w:rsidRDefault="00B50050" w:rsidP="0088127C">
            <w:pPr>
              <w:pStyle w:val="OtherTableBody"/>
            </w:pPr>
            <w:r>
              <w:t>01964</w:t>
            </w:r>
          </w:p>
        </w:tc>
        <w:tc>
          <w:tcPr>
            <w:tcW w:w="600" w:type="dxa"/>
          </w:tcPr>
          <w:p w14:paraId="05D200AB" w14:textId="77777777" w:rsidR="00B50050" w:rsidRDefault="00B50050" w:rsidP="0088127C">
            <w:pPr>
              <w:pStyle w:val="OtherTableBody"/>
            </w:pPr>
            <w:r>
              <w:t>PSL</w:t>
            </w:r>
          </w:p>
        </w:tc>
        <w:tc>
          <w:tcPr>
            <w:tcW w:w="600" w:type="dxa"/>
          </w:tcPr>
          <w:p w14:paraId="6470631B" w14:textId="77777777" w:rsidR="00B50050" w:rsidRDefault="00B50050" w:rsidP="0088127C">
            <w:pPr>
              <w:pStyle w:val="OtherTableBody"/>
            </w:pPr>
            <w:r>
              <w:t>10</w:t>
            </w:r>
          </w:p>
        </w:tc>
        <w:tc>
          <w:tcPr>
            <w:tcW w:w="600" w:type="dxa"/>
          </w:tcPr>
          <w:p w14:paraId="4696EB7C" w14:textId="77777777" w:rsidR="00B50050" w:rsidRDefault="00B50050" w:rsidP="0088127C">
            <w:pPr>
              <w:pStyle w:val="OtherTableBody"/>
            </w:pPr>
            <w:r>
              <w:t>..</w:t>
            </w:r>
          </w:p>
        </w:tc>
        <w:tc>
          <w:tcPr>
            <w:tcW w:w="600" w:type="dxa"/>
          </w:tcPr>
          <w:p w14:paraId="26D4C45F" w14:textId="77777777" w:rsidR="00B50050" w:rsidRDefault="00B50050" w:rsidP="0088127C">
            <w:pPr>
              <w:pStyle w:val="OtherTableBody"/>
            </w:pPr>
          </w:p>
        </w:tc>
        <w:tc>
          <w:tcPr>
            <w:tcW w:w="600" w:type="dxa"/>
          </w:tcPr>
          <w:p w14:paraId="4B7E3F90" w14:textId="77777777" w:rsidR="00B50050" w:rsidRDefault="00B50050" w:rsidP="0088127C">
            <w:pPr>
              <w:pStyle w:val="OtherTableBody"/>
            </w:pPr>
            <w:r>
              <w:t>DTM</w:t>
            </w:r>
          </w:p>
        </w:tc>
        <w:tc>
          <w:tcPr>
            <w:tcW w:w="700" w:type="dxa"/>
          </w:tcPr>
          <w:p w14:paraId="455942FD" w14:textId="77777777" w:rsidR="00B50050" w:rsidRDefault="00B50050" w:rsidP="0088127C">
            <w:pPr>
              <w:pStyle w:val="OtherTableBody"/>
            </w:pPr>
          </w:p>
        </w:tc>
        <w:tc>
          <w:tcPr>
            <w:tcW w:w="600" w:type="dxa"/>
          </w:tcPr>
          <w:p w14:paraId="0C6BCF49" w14:textId="77777777" w:rsidR="00B50050" w:rsidRDefault="00B50050" w:rsidP="0088127C">
            <w:pPr>
              <w:pStyle w:val="OtherTableBody"/>
            </w:pPr>
          </w:p>
        </w:tc>
        <w:tc>
          <w:tcPr>
            <w:tcW w:w="900" w:type="dxa"/>
          </w:tcPr>
          <w:p w14:paraId="1EFBE229" w14:textId="77777777" w:rsidR="00B50050" w:rsidRDefault="00B50050" w:rsidP="0088127C">
            <w:pPr>
              <w:pStyle w:val="OtherTableBody"/>
            </w:pPr>
            <w:r>
              <w:t>16.4.6.10</w:t>
            </w:r>
          </w:p>
        </w:tc>
      </w:tr>
      <w:tr w:rsidR="00B50050" w14:paraId="203E9C91" w14:textId="77777777" w:rsidTr="00195548">
        <w:tc>
          <w:tcPr>
            <w:tcW w:w="3500" w:type="dxa"/>
          </w:tcPr>
          <w:p w14:paraId="29873FCD" w14:textId="77777777" w:rsidR="00B50050" w:rsidRDefault="00B50050" w:rsidP="0088127C">
            <w:pPr>
              <w:pStyle w:val="OtherTableBody"/>
            </w:pPr>
            <w:r>
              <w:t>Product/Service Expiration Date</w:t>
            </w:r>
          </w:p>
        </w:tc>
        <w:tc>
          <w:tcPr>
            <w:tcW w:w="700" w:type="dxa"/>
          </w:tcPr>
          <w:p w14:paraId="44A754CB" w14:textId="77777777" w:rsidR="00B50050" w:rsidRDefault="00B50050" w:rsidP="0088127C">
            <w:pPr>
              <w:pStyle w:val="OtherTableBody"/>
            </w:pPr>
            <w:r>
              <w:t>01965</w:t>
            </w:r>
          </w:p>
        </w:tc>
        <w:tc>
          <w:tcPr>
            <w:tcW w:w="600" w:type="dxa"/>
          </w:tcPr>
          <w:p w14:paraId="626CC7DC" w14:textId="77777777" w:rsidR="00B50050" w:rsidRDefault="00B50050" w:rsidP="0088127C">
            <w:pPr>
              <w:pStyle w:val="OtherTableBody"/>
            </w:pPr>
            <w:r>
              <w:t>PSL</w:t>
            </w:r>
          </w:p>
        </w:tc>
        <w:tc>
          <w:tcPr>
            <w:tcW w:w="600" w:type="dxa"/>
          </w:tcPr>
          <w:p w14:paraId="023C3425" w14:textId="77777777" w:rsidR="00B50050" w:rsidRDefault="00B50050" w:rsidP="0088127C">
            <w:pPr>
              <w:pStyle w:val="OtherTableBody"/>
            </w:pPr>
            <w:r>
              <w:t>11</w:t>
            </w:r>
          </w:p>
        </w:tc>
        <w:tc>
          <w:tcPr>
            <w:tcW w:w="600" w:type="dxa"/>
          </w:tcPr>
          <w:p w14:paraId="5AA90E29" w14:textId="77777777" w:rsidR="00B50050" w:rsidRDefault="00B50050" w:rsidP="0088127C">
            <w:pPr>
              <w:pStyle w:val="OtherTableBody"/>
            </w:pPr>
            <w:r>
              <w:t>..</w:t>
            </w:r>
          </w:p>
        </w:tc>
        <w:tc>
          <w:tcPr>
            <w:tcW w:w="600" w:type="dxa"/>
          </w:tcPr>
          <w:p w14:paraId="229126DF" w14:textId="77777777" w:rsidR="00B50050" w:rsidRDefault="00B50050" w:rsidP="0088127C">
            <w:pPr>
              <w:pStyle w:val="OtherTableBody"/>
            </w:pPr>
          </w:p>
        </w:tc>
        <w:tc>
          <w:tcPr>
            <w:tcW w:w="600" w:type="dxa"/>
          </w:tcPr>
          <w:p w14:paraId="358CF9AD" w14:textId="77777777" w:rsidR="00B50050" w:rsidRDefault="00B50050" w:rsidP="0088127C">
            <w:pPr>
              <w:pStyle w:val="OtherTableBody"/>
            </w:pPr>
            <w:r>
              <w:t>DTM</w:t>
            </w:r>
          </w:p>
        </w:tc>
        <w:tc>
          <w:tcPr>
            <w:tcW w:w="700" w:type="dxa"/>
          </w:tcPr>
          <w:p w14:paraId="7C533251" w14:textId="77777777" w:rsidR="00B50050" w:rsidRDefault="00B50050" w:rsidP="0088127C">
            <w:pPr>
              <w:pStyle w:val="OtherTableBody"/>
            </w:pPr>
          </w:p>
        </w:tc>
        <w:tc>
          <w:tcPr>
            <w:tcW w:w="600" w:type="dxa"/>
          </w:tcPr>
          <w:p w14:paraId="1EBE50C7" w14:textId="77777777" w:rsidR="00B50050" w:rsidRDefault="00B50050" w:rsidP="0088127C">
            <w:pPr>
              <w:pStyle w:val="OtherTableBody"/>
            </w:pPr>
          </w:p>
        </w:tc>
        <w:tc>
          <w:tcPr>
            <w:tcW w:w="900" w:type="dxa"/>
          </w:tcPr>
          <w:p w14:paraId="062DA5CF" w14:textId="77777777" w:rsidR="00B50050" w:rsidRDefault="00B50050" w:rsidP="0088127C">
            <w:pPr>
              <w:pStyle w:val="OtherTableBody"/>
            </w:pPr>
            <w:r>
              <w:t>16.4.6.11</w:t>
            </w:r>
          </w:p>
        </w:tc>
      </w:tr>
      <w:tr w:rsidR="00B50050" w14:paraId="4FC011BB" w14:textId="77777777" w:rsidTr="00195548">
        <w:tc>
          <w:tcPr>
            <w:tcW w:w="3500" w:type="dxa"/>
          </w:tcPr>
          <w:p w14:paraId="1D091A27" w14:textId="77777777" w:rsidR="00B50050" w:rsidRDefault="00B50050" w:rsidP="0088127C">
            <w:pPr>
              <w:pStyle w:val="OtherTableBody"/>
            </w:pPr>
            <w:r>
              <w:t>Product/Service Gross Amount</w:t>
            </w:r>
          </w:p>
        </w:tc>
        <w:tc>
          <w:tcPr>
            <w:tcW w:w="700" w:type="dxa"/>
          </w:tcPr>
          <w:p w14:paraId="013D1BD8" w14:textId="77777777" w:rsidR="00B50050" w:rsidRDefault="00B50050" w:rsidP="0088127C">
            <w:pPr>
              <w:pStyle w:val="OtherTableBody"/>
            </w:pPr>
            <w:r>
              <w:t>01969</w:t>
            </w:r>
          </w:p>
        </w:tc>
        <w:tc>
          <w:tcPr>
            <w:tcW w:w="600" w:type="dxa"/>
          </w:tcPr>
          <w:p w14:paraId="2061E07F" w14:textId="77777777" w:rsidR="00B50050" w:rsidRDefault="00B50050" w:rsidP="0088127C">
            <w:pPr>
              <w:pStyle w:val="OtherTableBody"/>
            </w:pPr>
            <w:r>
              <w:t>PSL</w:t>
            </w:r>
          </w:p>
        </w:tc>
        <w:tc>
          <w:tcPr>
            <w:tcW w:w="600" w:type="dxa"/>
          </w:tcPr>
          <w:p w14:paraId="65EE365C" w14:textId="77777777" w:rsidR="00B50050" w:rsidRDefault="00B50050" w:rsidP="0088127C">
            <w:pPr>
              <w:pStyle w:val="OtherTableBody"/>
            </w:pPr>
            <w:r>
              <w:t>15</w:t>
            </w:r>
          </w:p>
        </w:tc>
        <w:tc>
          <w:tcPr>
            <w:tcW w:w="600" w:type="dxa"/>
          </w:tcPr>
          <w:p w14:paraId="7EA86509" w14:textId="77777777" w:rsidR="00B50050" w:rsidRDefault="00B50050" w:rsidP="0088127C">
            <w:pPr>
              <w:pStyle w:val="OtherTableBody"/>
            </w:pPr>
            <w:r>
              <w:t>..</w:t>
            </w:r>
          </w:p>
        </w:tc>
        <w:tc>
          <w:tcPr>
            <w:tcW w:w="600" w:type="dxa"/>
          </w:tcPr>
          <w:p w14:paraId="1D390B4C" w14:textId="77777777" w:rsidR="00B50050" w:rsidRDefault="00B50050" w:rsidP="0088127C">
            <w:pPr>
              <w:pStyle w:val="OtherTableBody"/>
            </w:pPr>
          </w:p>
        </w:tc>
        <w:tc>
          <w:tcPr>
            <w:tcW w:w="600" w:type="dxa"/>
          </w:tcPr>
          <w:p w14:paraId="3073345B" w14:textId="77777777" w:rsidR="00B50050" w:rsidRDefault="00B50050" w:rsidP="0088127C">
            <w:pPr>
              <w:pStyle w:val="OtherTableBody"/>
            </w:pPr>
            <w:r>
              <w:t>CP</w:t>
            </w:r>
          </w:p>
        </w:tc>
        <w:tc>
          <w:tcPr>
            <w:tcW w:w="700" w:type="dxa"/>
          </w:tcPr>
          <w:p w14:paraId="4EAC676A" w14:textId="77777777" w:rsidR="00B50050" w:rsidRDefault="00B50050" w:rsidP="0088127C">
            <w:pPr>
              <w:pStyle w:val="OtherTableBody"/>
            </w:pPr>
          </w:p>
        </w:tc>
        <w:tc>
          <w:tcPr>
            <w:tcW w:w="600" w:type="dxa"/>
          </w:tcPr>
          <w:p w14:paraId="47083DFA" w14:textId="77777777" w:rsidR="00B50050" w:rsidRDefault="00B50050" w:rsidP="0088127C">
            <w:pPr>
              <w:pStyle w:val="OtherTableBody"/>
            </w:pPr>
          </w:p>
        </w:tc>
        <w:tc>
          <w:tcPr>
            <w:tcW w:w="900" w:type="dxa"/>
          </w:tcPr>
          <w:p w14:paraId="223E6BF3" w14:textId="77777777" w:rsidR="00B50050" w:rsidRDefault="00B50050" w:rsidP="0088127C">
            <w:pPr>
              <w:pStyle w:val="OtherTableBody"/>
            </w:pPr>
            <w:r>
              <w:t>16.4.6.15</w:t>
            </w:r>
          </w:p>
        </w:tc>
      </w:tr>
      <w:tr w:rsidR="00B50050" w14:paraId="7CBF4ED1" w14:textId="77777777" w:rsidTr="00195548">
        <w:tc>
          <w:tcPr>
            <w:tcW w:w="3500" w:type="dxa"/>
          </w:tcPr>
          <w:p w14:paraId="16752594" w14:textId="77777777" w:rsidR="00B50050" w:rsidRDefault="00B50050" w:rsidP="0088127C">
            <w:pPr>
              <w:pStyle w:val="OtherTableBody"/>
            </w:pPr>
            <w:r>
              <w:t>Product/Service Group Billed Amount</w:t>
            </w:r>
          </w:p>
        </w:tc>
        <w:tc>
          <w:tcPr>
            <w:tcW w:w="700" w:type="dxa"/>
          </w:tcPr>
          <w:p w14:paraId="272F4ECC" w14:textId="77777777" w:rsidR="00B50050" w:rsidRDefault="00B50050" w:rsidP="0088127C">
            <w:pPr>
              <w:pStyle w:val="OtherTableBody"/>
            </w:pPr>
            <w:r>
              <w:t>01954</w:t>
            </w:r>
          </w:p>
        </w:tc>
        <w:tc>
          <w:tcPr>
            <w:tcW w:w="600" w:type="dxa"/>
          </w:tcPr>
          <w:p w14:paraId="5CEEAC25" w14:textId="77777777" w:rsidR="00B50050" w:rsidRDefault="00B50050" w:rsidP="0088127C">
            <w:pPr>
              <w:pStyle w:val="OtherTableBody"/>
            </w:pPr>
            <w:r>
              <w:t>PSG</w:t>
            </w:r>
          </w:p>
        </w:tc>
        <w:tc>
          <w:tcPr>
            <w:tcW w:w="600" w:type="dxa"/>
          </w:tcPr>
          <w:p w14:paraId="4B4EDE95" w14:textId="77777777" w:rsidR="00B50050" w:rsidRDefault="00B50050" w:rsidP="0088127C">
            <w:pPr>
              <w:pStyle w:val="OtherTableBody"/>
            </w:pPr>
            <w:r>
              <w:t>5</w:t>
            </w:r>
          </w:p>
        </w:tc>
        <w:tc>
          <w:tcPr>
            <w:tcW w:w="600" w:type="dxa"/>
          </w:tcPr>
          <w:p w14:paraId="2BBDDD7C" w14:textId="77777777" w:rsidR="00B50050" w:rsidRDefault="00B50050" w:rsidP="0088127C">
            <w:pPr>
              <w:pStyle w:val="OtherTableBody"/>
            </w:pPr>
            <w:r>
              <w:t>..</w:t>
            </w:r>
          </w:p>
        </w:tc>
        <w:tc>
          <w:tcPr>
            <w:tcW w:w="600" w:type="dxa"/>
          </w:tcPr>
          <w:p w14:paraId="2DE6B258" w14:textId="77777777" w:rsidR="00B50050" w:rsidRDefault="00B50050" w:rsidP="0088127C">
            <w:pPr>
              <w:pStyle w:val="OtherTableBody"/>
            </w:pPr>
          </w:p>
        </w:tc>
        <w:tc>
          <w:tcPr>
            <w:tcW w:w="600" w:type="dxa"/>
          </w:tcPr>
          <w:p w14:paraId="06549AB6" w14:textId="77777777" w:rsidR="00B50050" w:rsidRDefault="00B50050" w:rsidP="0088127C">
            <w:pPr>
              <w:pStyle w:val="OtherTableBody"/>
            </w:pPr>
            <w:r>
              <w:t>CP</w:t>
            </w:r>
          </w:p>
        </w:tc>
        <w:tc>
          <w:tcPr>
            <w:tcW w:w="700" w:type="dxa"/>
          </w:tcPr>
          <w:p w14:paraId="76BFE931" w14:textId="77777777" w:rsidR="00B50050" w:rsidRDefault="00B50050" w:rsidP="0088127C">
            <w:pPr>
              <w:pStyle w:val="OtherTableBody"/>
            </w:pPr>
          </w:p>
        </w:tc>
        <w:tc>
          <w:tcPr>
            <w:tcW w:w="600" w:type="dxa"/>
          </w:tcPr>
          <w:p w14:paraId="3B61FC08" w14:textId="77777777" w:rsidR="00B50050" w:rsidRDefault="00B50050" w:rsidP="0088127C">
            <w:pPr>
              <w:pStyle w:val="OtherTableBody"/>
            </w:pPr>
          </w:p>
        </w:tc>
        <w:tc>
          <w:tcPr>
            <w:tcW w:w="900" w:type="dxa"/>
          </w:tcPr>
          <w:p w14:paraId="390E82DE" w14:textId="77777777" w:rsidR="00B50050" w:rsidRDefault="00B50050" w:rsidP="0088127C">
            <w:pPr>
              <w:pStyle w:val="OtherTableBody"/>
            </w:pPr>
            <w:r>
              <w:t>16.4.5.5</w:t>
            </w:r>
          </w:p>
        </w:tc>
      </w:tr>
      <w:tr w:rsidR="00B50050" w14:paraId="725166C7" w14:textId="77777777" w:rsidTr="00195548">
        <w:tc>
          <w:tcPr>
            <w:tcW w:w="3500" w:type="dxa"/>
          </w:tcPr>
          <w:p w14:paraId="523FB5C4" w14:textId="77777777" w:rsidR="00B50050" w:rsidRDefault="00B50050" w:rsidP="0088127C">
            <w:pPr>
              <w:pStyle w:val="OtherTableBody"/>
            </w:pPr>
            <w:r>
              <w:t>Product/Service Group Description</w:t>
            </w:r>
          </w:p>
        </w:tc>
        <w:tc>
          <w:tcPr>
            <w:tcW w:w="700" w:type="dxa"/>
          </w:tcPr>
          <w:p w14:paraId="712CF432" w14:textId="77777777" w:rsidR="00B50050" w:rsidRDefault="00B50050" w:rsidP="0088127C">
            <w:pPr>
              <w:pStyle w:val="OtherTableBody"/>
            </w:pPr>
            <w:r>
              <w:t>02044</w:t>
            </w:r>
          </w:p>
        </w:tc>
        <w:tc>
          <w:tcPr>
            <w:tcW w:w="600" w:type="dxa"/>
          </w:tcPr>
          <w:p w14:paraId="64A113C1" w14:textId="77777777" w:rsidR="00B50050" w:rsidRDefault="00B50050" w:rsidP="0088127C">
            <w:pPr>
              <w:pStyle w:val="OtherTableBody"/>
            </w:pPr>
            <w:r>
              <w:t>PSG</w:t>
            </w:r>
          </w:p>
        </w:tc>
        <w:tc>
          <w:tcPr>
            <w:tcW w:w="600" w:type="dxa"/>
          </w:tcPr>
          <w:p w14:paraId="127FBB0B" w14:textId="77777777" w:rsidR="00B50050" w:rsidRDefault="00B50050" w:rsidP="0088127C">
            <w:pPr>
              <w:pStyle w:val="OtherTableBody"/>
            </w:pPr>
            <w:r>
              <w:t>6</w:t>
            </w:r>
          </w:p>
        </w:tc>
        <w:tc>
          <w:tcPr>
            <w:tcW w:w="600" w:type="dxa"/>
          </w:tcPr>
          <w:p w14:paraId="49374600" w14:textId="77777777" w:rsidR="00B50050" w:rsidRDefault="00B50050" w:rsidP="0088127C">
            <w:pPr>
              <w:pStyle w:val="OtherTableBody"/>
            </w:pPr>
            <w:r>
              <w:t>..</w:t>
            </w:r>
          </w:p>
        </w:tc>
        <w:tc>
          <w:tcPr>
            <w:tcW w:w="600" w:type="dxa"/>
          </w:tcPr>
          <w:p w14:paraId="68853FE5" w14:textId="77777777" w:rsidR="00B50050" w:rsidRDefault="00B50050" w:rsidP="0088127C">
            <w:pPr>
              <w:pStyle w:val="OtherTableBody"/>
            </w:pPr>
            <w:r>
              <w:t>254#</w:t>
            </w:r>
          </w:p>
        </w:tc>
        <w:tc>
          <w:tcPr>
            <w:tcW w:w="600" w:type="dxa"/>
          </w:tcPr>
          <w:p w14:paraId="5AF1227C" w14:textId="77777777" w:rsidR="00B50050" w:rsidRDefault="00B50050" w:rsidP="0088127C">
            <w:pPr>
              <w:pStyle w:val="OtherTableBody"/>
            </w:pPr>
            <w:r>
              <w:t>ST</w:t>
            </w:r>
          </w:p>
        </w:tc>
        <w:tc>
          <w:tcPr>
            <w:tcW w:w="700" w:type="dxa"/>
          </w:tcPr>
          <w:p w14:paraId="6FC4D745" w14:textId="77777777" w:rsidR="00B50050" w:rsidRDefault="00B50050" w:rsidP="0088127C">
            <w:pPr>
              <w:pStyle w:val="OtherTableBody"/>
            </w:pPr>
          </w:p>
        </w:tc>
        <w:tc>
          <w:tcPr>
            <w:tcW w:w="600" w:type="dxa"/>
          </w:tcPr>
          <w:p w14:paraId="6D83654E" w14:textId="77777777" w:rsidR="00B50050" w:rsidRDefault="00B50050" w:rsidP="0088127C">
            <w:pPr>
              <w:pStyle w:val="OtherTableBody"/>
            </w:pPr>
          </w:p>
        </w:tc>
        <w:tc>
          <w:tcPr>
            <w:tcW w:w="900" w:type="dxa"/>
          </w:tcPr>
          <w:p w14:paraId="64D24942" w14:textId="77777777" w:rsidR="00B50050" w:rsidRDefault="00B50050" w:rsidP="0088127C">
            <w:pPr>
              <w:pStyle w:val="OtherTableBody"/>
            </w:pPr>
            <w:r>
              <w:t>16.4.5.6</w:t>
            </w:r>
          </w:p>
        </w:tc>
      </w:tr>
      <w:tr w:rsidR="00B50050" w14:paraId="105B0A19" w14:textId="77777777" w:rsidTr="00195548">
        <w:tc>
          <w:tcPr>
            <w:tcW w:w="3500" w:type="dxa"/>
          </w:tcPr>
          <w:p w14:paraId="37E0DF86" w14:textId="77777777" w:rsidR="00B50050" w:rsidRDefault="00B50050" w:rsidP="0088127C">
            <w:pPr>
              <w:pStyle w:val="OtherTableBody"/>
            </w:pPr>
            <w:r>
              <w:t>Product/Service Group Sequence Number</w:t>
            </w:r>
          </w:p>
        </w:tc>
        <w:tc>
          <w:tcPr>
            <w:tcW w:w="700" w:type="dxa"/>
          </w:tcPr>
          <w:p w14:paraId="48EBDBA4" w14:textId="77777777" w:rsidR="00B50050" w:rsidRDefault="00B50050" w:rsidP="0088127C">
            <w:pPr>
              <w:pStyle w:val="OtherTableBody"/>
            </w:pPr>
            <w:r>
              <w:t>01952</w:t>
            </w:r>
          </w:p>
        </w:tc>
        <w:tc>
          <w:tcPr>
            <w:tcW w:w="600" w:type="dxa"/>
          </w:tcPr>
          <w:p w14:paraId="1B55F2C1" w14:textId="77777777" w:rsidR="00B50050" w:rsidRDefault="00B50050" w:rsidP="0088127C">
            <w:pPr>
              <w:pStyle w:val="OtherTableBody"/>
            </w:pPr>
            <w:r>
              <w:t>PSG</w:t>
            </w:r>
          </w:p>
        </w:tc>
        <w:tc>
          <w:tcPr>
            <w:tcW w:w="600" w:type="dxa"/>
          </w:tcPr>
          <w:p w14:paraId="4B4E973A" w14:textId="77777777" w:rsidR="00B50050" w:rsidRDefault="00B50050" w:rsidP="0088127C">
            <w:pPr>
              <w:pStyle w:val="OtherTableBody"/>
            </w:pPr>
            <w:r>
              <w:t>3</w:t>
            </w:r>
          </w:p>
        </w:tc>
        <w:tc>
          <w:tcPr>
            <w:tcW w:w="600" w:type="dxa"/>
          </w:tcPr>
          <w:p w14:paraId="210C5FFE" w14:textId="77777777" w:rsidR="00B50050" w:rsidRDefault="00B50050" w:rsidP="0088127C">
            <w:pPr>
              <w:pStyle w:val="OtherTableBody"/>
            </w:pPr>
            <w:r>
              <w:t>1..4</w:t>
            </w:r>
          </w:p>
        </w:tc>
        <w:tc>
          <w:tcPr>
            <w:tcW w:w="600" w:type="dxa"/>
          </w:tcPr>
          <w:p w14:paraId="72CB5788" w14:textId="77777777" w:rsidR="00B50050" w:rsidRDefault="00B50050" w:rsidP="0088127C">
            <w:pPr>
              <w:pStyle w:val="OtherTableBody"/>
            </w:pPr>
          </w:p>
        </w:tc>
        <w:tc>
          <w:tcPr>
            <w:tcW w:w="600" w:type="dxa"/>
          </w:tcPr>
          <w:p w14:paraId="7DE9E873" w14:textId="77777777" w:rsidR="00B50050" w:rsidRDefault="00B50050" w:rsidP="0088127C">
            <w:pPr>
              <w:pStyle w:val="OtherTableBody"/>
            </w:pPr>
            <w:r>
              <w:t>SI</w:t>
            </w:r>
          </w:p>
        </w:tc>
        <w:tc>
          <w:tcPr>
            <w:tcW w:w="700" w:type="dxa"/>
          </w:tcPr>
          <w:p w14:paraId="11878149" w14:textId="77777777" w:rsidR="00B50050" w:rsidRDefault="00B50050" w:rsidP="0088127C">
            <w:pPr>
              <w:pStyle w:val="OtherTableBody"/>
            </w:pPr>
          </w:p>
        </w:tc>
        <w:tc>
          <w:tcPr>
            <w:tcW w:w="600" w:type="dxa"/>
          </w:tcPr>
          <w:p w14:paraId="16778A97" w14:textId="77777777" w:rsidR="00B50050" w:rsidRDefault="00B50050" w:rsidP="0088127C">
            <w:pPr>
              <w:pStyle w:val="OtherTableBody"/>
            </w:pPr>
          </w:p>
        </w:tc>
        <w:tc>
          <w:tcPr>
            <w:tcW w:w="900" w:type="dxa"/>
          </w:tcPr>
          <w:p w14:paraId="030C77C2" w14:textId="77777777" w:rsidR="00B50050" w:rsidRDefault="00B50050" w:rsidP="0088127C">
            <w:pPr>
              <w:pStyle w:val="OtherTableBody"/>
            </w:pPr>
            <w:r>
              <w:t>16.4.5.3</w:t>
            </w:r>
          </w:p>
        </w:tc>
      </w:tr>
      <w:tr w:rsidR="00B50050" w14:paraId="4826F612" w14:textId="77777777" w:rsidTr="00195548">
        <w:tc>
          <w:tcPr>
            <w:tcW w:w="3500" w:type="dxa"/>
          </w:tcPr>
          <w:p w14:paraId="0F9F128A" w14:textId="77777777" w:rsidR="00B50050" w:rsidRDefault="00B50050" w:rsidP="0088127C">
            <w:pPr>
              <w:pStyle w:val="OtherTableBody"/>
            </w:pPr>
            <w:r>
              <w:t>Product/Service Line Item Sequence Number</w:t>
            </w:r>
          </w:p>
        </w:tc>
        <w:tc>
          <w:tcPr>
            <w:tcW w:w="700" w:type="dxa"/>
          </w:tcPr>
          <w:p w14:paraId="6496FE1D" w14:textId="77777777" w:rsidR="00B50050" w:rsidRDefault="00B50050" w:rsidP="0088127C">
            <w:pPr>
              <w:pStyle w:val="OtherTableBody"/>
            </w:pPr>
            <w:r>
              <w:t>01957</w:t>
            </w:r>
          </w:p>
        </w:tc>
        <w:tc>
          <w:tcPr>
            <w:tcW w:w="600" w:type="dxa"/>
          </w:tcPr>
          <w:p w14:paraId="0F9F9167" w14:textId="77777777" w:rsidR="00B50050" w:rsidRDefault="00B50050" w:rsidP="0088127C">
            <w:pPr>
              <w:pStyle w:val="OtherTableBody"/>
            </w:pPr>
            <w:r>
              <w:t>PSL</w:t>
            </w:r>
          </w:p>
        </w:tc>
        <w:tc>
          <w:tcPr>
            <w:tcW w:w="600" w:type="dxa"/>
          </w:tcPr>
          <w:p w14:paraId="7799E159" w14:textId="77777777" w:rsidR="00B50050" w:rsidRDefault="00B50050" w:rsidP="0088127C">
            <w:pPr>
              <w:pStyle w:val="OtherTableBody"/>
            </w:pPr>
            <w:r>
              <w:t>3</w:t>
            </w:r>
          </w:p>
        </w:tc>
        <w:tc>
          <w:tcPr>
            <w:tcW w:w="600" w:type="dxa"/>
          </w:tcPr>
          <w:p w14:paraId="656717BA" w14:textId="77777777" w:rsidR="00B50050" w:rsidRDefault="00B50050" w:rsidP="0088127C">
            <w:pPr>
              <w:pStyle w:val="OtherTableBody"/>
            </w:pPr>
            <w:r>
              <w:t>1..4</w:t>
            </w:r>
          </w:p>
        </w:tc>
        <w:tc>
          <w:tcPr>
            <w:tcW w:w="600" w:type="dxa"/>
          </w:tcPr>
          <w:p w14:paraId="3F063946" w14:textId="77777777" w:rsidR="00B50050" w:rsidRDefault="00B50050" w:rsidP="0088127C">
            <w:pPr>
              <w:pStyle w:val="OtherTableBody"/>
            </w:pPr>
          </w:p>
        </w:tc>
        <w:tc>
          <w:tcPr>
            <w:tcW w:w="600" w:type="dxa"/>
          </w:tcPr>
          <w:p w14:paraId="6CD01230" w14:textId="77777777" w:rsidR="00B50050" w:rsidRDefault="00B50050" w:rsidP="0088127C">
            <w:pPr>
              <w:pStyle w:val="OtherTableBody"/>
            </w:pPr>
            <w:r>
              <w:t>SI</w:t>
            </w:r>
          </w:p>
        </w:tc>
        <w:tc>
          <w:tcPr>
            <w:tcW w:w="700" w:type="dxa"/>
          </w:tcPr>
          <w:p w14:paraId="05569A87" w14:textId="77777777" w:rsidR="00B50050" w:rsidRDefault="00B50050" w:rsidP="0088127C">
            <w:pPr>
              <w:pStyle w:val="OtherTableBody"/>
            </w:pPr>
          </w:p>
        </w:tc>
        <w:tc>
          <w:tcPr>
            <w:tcW w:w="600" w:type="dxa"/>
          </w:tcPr>
          <w:p w14:paraId="6672CD7C" w14:textId="77777777" w:rsidR="00B50050" w:rsidRDefault="00B50050" w:rsidP="0088127C">
            <w:pPr>
              <w:pStyle w:val="OtherTableBody"/>
            </w:pPr>
          </w:p>
        </w:tc>
        <w:tc>
          <w:tcPr>
            <w:tcW w:w="900" w:type="dxa"/>
          </w:tcPr>
          <w:p w14:paraId="5D4200D6" w14:textId="77777777" w:rsidR="00B50050" w:rsidRDefault="00B50050" w:rsidP="0088127C">
            <w:pPr>
              <w:pStyle w:val="OtherTableBody"/>
            </w:pPr>
            <w:r>
              <w:t>16.4.6.3</w:t>
            </w:r>
          </w:p>
        </w:tc>
      </w:tr>
      <w:tr w:rsidR="00B50050" w14:paraId="44E98132" w14:textId="77777777" w:rsidTr="00195548">
        <w:tc>
          <w:tcPr>
            <w:tcW w:w="3500" w:type="dxa"/>
          </w:tcPr>
          <w:p w14:paraId="19BAF2B3" w14:textId="77777777" w:rsidR="00B50050" w:rsidRDefault="00B50050" w:rsidP="0088127C">
            <w:pPr>
              <w:pStyle w:val="OtherTableBody"/>
            </w:pPr>
            <w:r>
              <w:t>Product/Service Line Item Status</w:t>
            </w:r>
          </w:p>
        </w:tc>
        <w:tc>
          <w:tcPr>
            <w:tcW w:w="700" w:type="dxa"/>
          </w:tcPr>
          <w:p w14:paraId="33FD6E8E" w14:textId="77777777" w:rsidR="00B50050" w:rsidRDefault="00B50050" w:rsidP="0088127C">
            <w:pPr>
              <w:pStyle w:val="OtherTableBody"/>
            </w:pPr>
            <w:r>
              <w:t>01960</w:t>
            </w:r>
          </w:p>
        </w:tc>
        <w:tc>
          <w:tcPr>
            <w:tcW w:w="600" w:type="dxa"/>
          </w:tcPr>
          <w:p w14:paraId="1C8719E6" w14:textId="77777777" w:rsidR="00B50050" w:rsidRDefault="00B50050" w:rsidP="0088127C">
            <w:pPr>
              <w:pStyle w:val="OtherTableBody"/>
            </w:pPr>
            <w:r>
              <w:t>PSL</w:t>
            </w:r>
          </w:p>
        </w:tc>
        <w:tc>
          <w:tcPr>
            <w:tcW w:w="600" w:type="dxa"/>
          </w:tcPr>
          <w:p w14:paraId="05F95E01" w14:textId="77777777" w:rsidR="00B50050" w:rsidRDefault="00B50050" w:rsidP="0088127C">
            <w:pPr>
              <w:pStyle w:val="OtherTableBody"/>
            </w:pPr>
            <w:r>
              <w:t>6</w:t>
            </w:r>
          </w:p>
        </w:tc>
        <w:tc>
          <w:tcPr>
            <w:tcW w:w="600" w:type="dxa"/>
          </w:tcPr>
          <w:p w14:paraId="4A9810D9" w14:textId="77777777" w:rsidR="00B50050" w:rsidRDefault="00B50050" w:rsidP="0088127C">
            <w:pPr>
              <w:pStyle w:val="OtherTableBody"/>
            </w:pPr>
            <w:r>
              <w:t>..</w:t>
            </w:r>
          </w:p>
        </w:tc>
        <w:tc>
          <w:tcPr>
            <w:tcW w:w="600" w:type="dxa"/>
          </w:tcPr>
          <w:p w14:paraId="46CB2F6C" w14:textId="77777777" w:rsidR="00B50050" w:rsidRDefault="00B50050" w:rsidP="0088127C">
            <w:pPr>
              <w:pStyle w:val="OtherTableBody"/>
            </w:pPr>
          </w:p>
        </w:tc>
        <w:tc>
          <w:tcPr>
            <w:tcW w:w="600" w:type="dxa"/>
          </w:tcPr>
          <w:p w14:paraId="7BE70CDC" w14:textId="77777777" w:rsidR="00B50050" w:rsidRDefault="00B50050" w:rsidP="0088127C">
            <w:pPr>
              <w:pStyle w:val="OtherTableBody"/>
            </w:pPr>
            <w:r>
              <w:t>CWE</w:t>
            </w:r>
          </w:p>
        </w:tc>
        <w:tc>
          <w:tcPr>
            <w:tcW w:w="700" w:type="dxa"/>
          </w:tcPr>
          <w:p w14:paraId="69E550D3" w14:textId="77777777" w:rsidR="00B50050" w:rsidRDefault="00B50050" w:rsidP="0088127C">
            <w:pPr>
              <w:pStyle w:val="OtherTableBody"/>
            </w:pPr>
          </w:p>
        </w:tc>
        <w:tc>
          <w:tcPr>
            <w:tcW w:w="600" w:type="dxa"/>
          </w:tcPr>
          <w:p w14:paraId="1D5AA711" w14:textId="77777777" w:rsidR="00B50050" w:rsidRDefault="00B50050" w:rsidP="0088127C">
            <w:pPr>
              <w:pStyle w:val="OtherTableBody"/>
            </w:pPr>
            <w:r>
              <w:t>0559</w:t>
            </w:r>
          </w:p>
        </w:tc>
        <w:tc>
          <w:tcPr>
            <w:tcW w:w="900" w:type="dxa"/>
          </w:tcPr>
          <w:p w14:paraId="39C7E6AE" w14:textId="77777777" w:rsidR="00B50050" w:rsidRDefault="00B50050" w:rsidP="0088127C">
            <w:pPr>
              <w:pStyle w:val="OtherTableBody"/>
            </w:pPr>
            <w:r>
              <w:t>16.4.6.6</w:t>
            </w:r>
          </w:p>
        </w:tc>
      </w:tr>
      <w:tr w:rsidR="00B50050" w14:paraId="2DAD4F3F" w14:textId="77777777" w:rsidTr="00195548">
        <w:tc>
          <w:tcPr>
            <w:tcW w:w="3500" w:type="dxa"/>
          </w:tcPr>
          <w:p w14:paraId="4D0E28CA" w14:textId="77777777" w:rsidR="00B50050" w:rsidRDefault="00B50050" w:rsidP="0088127C">
            <w:pPr>
              <w:pStyle w:val="OtherTableBody"/>
            </w:pPr>
            <w:r>
              <w:t>Product/Service Quantity</w:t>
            </w:r>
          </w:p>
        </w:tc>
        <w:tc>
          <w:tcPr>
            <w:tcW w:w="700" w:type="dxa"/>
          </w:tcPr>
          <w:p w14:paraId="333FAE1E" w14:textId="77777777" w:rsidR="00B50050" w:rsidRDefault="00B50050" w:rsidP="0088127C">
            <w:pPr>
              <w:pStyle w:val="OtherTableBody"/>
            </w:pPr>
            <w:r>
              <w:t>01966</w:t>
            </w:r>
          </w:p>
        </w:tc>
        <w:tc>
          <w:tcPr>
            <w:tcW w:w="600" w:type="dxa"/>
          </w:tcPr>
          <w:p w14:paraId="2D077B7B" w14:textId="77777777" w:rsidR="00B50050" w:rsidRDefault="00B50050" w:rsidP="0088127C">
            <w:pPr>
              <w:pStyle w:val="OtherTableBody"/>
            </w:pPr>
            <w:r>
              <w:t>PSL</w:t>
            </w:r>
          </w:p>
        </w:tc>
        <w:tc>
          <w:tcPr>
            <w:tcW w:w="600" w:type="dxa"/>
          </w:tcPr>
          <w:p w14:paraId="1318FB92" w14:textId="77777777" w:rsidR="00B50050" w:rsidRDefault="00B50050" w:rsidP="0088127C">
            <w:pPr>
              <w:pStyle w:val="OtherTableBody"/>
            </w:pPr>
            <w:r>
              <w:t>12</w:t>
            </w:r>
          </w:p>
        </w:tc>
        <w:tc>
          <w:tcPr>
            <w:tcW w:w="600" w:type="dxa"/>
          </w:tcPr>
          <w:p w14:paraId="4077DA5E" w14:textId="77777777" w:rsidR="00B50050" w:rsidRDefault="00B50050" w:rsidP="0088127C">
            <w:pPr>
              <w:pStyle w:val="OtherTableBody"/>
            </w:pPr>
            <w:r>
              <w:t>..</w:t>
            </w:r>
          </w:p>
        </w:tc>
        <w:tc>
          <w:tcPr>
            <w:tcW w:w="600" w:type="dxa"/>
          </w:tcPr>
          <w:p w14:paraId="5101292E" w14:textId="77777777" w:rsidR="00B50050" w:rsidRDefault="00B50050" w:rsidP="0088127C">
            <w:pPr>
              <w:pStyle w:val="OtherTableBody"/>
            </w:pPr>
          </w:p>
        </w:tc>
        <w:tc>
          <w:tcPr>
            <w:tcW w:w="600" w:type="dxa"/>
          </w:tcPr>
          <w:p w14:paraId="3495AC2B" w14:textId="77777777" w:rsidR="00B50050" w:rsidRDefault="00B50050" w:rsidP="0088127C">
            <w:pPr>
              <w:pStyle w:val="OtherTableBody"/>
            </w:pPr>
            <w:r>
              <w:t>CQ</w:t>
            </w:r>
          </w:p>
        </w:tc>
        <w:tc>
          <w:tcPr>
            <w:tcW w:w="700" w:type="dxa"/>
          </w:tcPr>
          <w:p w14:paraId="6CFABB05" w14:textId="77777777" w:rsidR="00B50050" w:rsidRDefault="00B50050" w:rsidP="0088127C">
            <w:pPr>
              <w:pStyle w:val="OtherTableBody"/>
            </w:pPr>
          </w:p>
        </w:tc>
        <w:tc>
          <w:tcPr>
            <w:tcW w:w="600" w:type="dxa"/>
          </w:tcPr>
          <w:p w14:paraId="69E5A101" w14:textId="77777777" w:rsidR="00B50050" w:rsidRDefault="00B50050" w:rsidP="0088127C">
            <w:pPr>
              <w:pStyle w:val="OtherTableBody"/>
            </w:pPr>
            <w:r>
              <w:t>0560</w:t>
            </w:r>
          </w:p>
        </w:tc>
        <w:tc>
          <w:tcPr>
            <w:tcW w:w="900" w:type="dxa"/>
          </w:tcPr>
          <w:p w14:paraId="295E9CAD" w14:textId="77777777" w:rsidR="00B50050" w:rsidRDefault="00B50050" w:rsidP="0088127C">
            <w:pPr>
              <w:pStyle w:val="OtherTableBody"/>
            </w:pPr>
            <w:r>
              <w:t>16.4.6.12</w:t>
            </w:r>
          </w:p>
        </w:tc>
      </w:tr>
      <w:tr w:rsidR="00B50050" w14:paraId="03267780" w14:textId="77777777" w:rsidTr="00195548">
        <w:tc>
          <w:tcPr>
            <w:tcW w:w="3500" w:type="dxa"/>
          </w:tcPr>
          <w:p w14:paraId="6CC5F8C7" w14:textId="77777777" w:rsidR="00B50050" w:rsidRDefault="00B50050" w:rsidP="0088127C">
            <w:pPr>
              <w:pStyle w:val="OtherTableBody"/>
            </w:pPr>
            <w:r>
              <w:t>Product/Service Section Sequence Number</w:t>
            </w:r>
          </w:p>
        </w:tc>
        <w:tc>
          <w:tcPr>
            <w:tcW w:w="700" w:type="dxa"/>
          </w:tcPr>
          <w:p w14:paraId="01E5E2C8" w14:textId="77777777" w:rsidR="00B50050" w:rsidRDefault="00B50050" w:rsidP="0088127C">
            <w:pPr>
              <w:pStyle w:val="OtherTableBody"/>
            </w:pPr>
            <w:r>
              <w:t>01948</w:t>
            </w:r>
          </w:p>
        </w:tc>
        <w:tc>
          <w:tcPr>
            <w:tcW w:w="600" w:type="dxa"/>
          </w:tcPr>
          <w:p w14:paraId="6B39C920" w14:textId="77777777" w:rsidR="00B50050" w:rsidRDefault="00B50050" w:rsidP="0088127C">
            <w:pPr>
              <w:pStyle w:val="OtherTableBody"/>
            </w:pPr>
            <w:r>
              <w:t>PSS</w:t>
            </w:r>
          </w:p>
        </w:tc>
        <w:tc>
          <w:tcPr>
            <w:tcW w:w="600" w:type="dxa"/>
          </w:tcPr>
          <w:p w14:paraId="22E5D2DB" w14:textId="77777777" w:rsidR="00B50050" w:rsidRDefault="00B50050" w:rsidP="0088127C">
            <w:pPr>
              <w:pStyle w:val="OtherTableBody"/>
            </w:pPr>
            <w:r>
              <w:t>3</w:t>
            </w:r>
          </w:p>
        </w:tc>
        <w:tc>
          <w:tcPr>
            <w:tcW w:w="600" w:type="dxa"/>
          </w:tcPr>
          <w:p w14:paraId="65D6DA46" w14:textId="77777777" w:rsidR="00B50050" w:rsidRDefault="00B50050" w:rsidP="0088127C">
            <w:pPr>
              <w:pStyle w:val="OtherTableBody"/>
            </w:pPr>
            <w:r>
              <w:t>1..4</w:t>
            </w:r>
          </w:p>
        </w:tc>
        <w:tc>
          <w:tcPr>
            <w:tcW w:w="600" w:type="dxa"/>
          </w:tcPr>
          <w:p w14:paraId="7E808A8A" w14:textId="77777777" w:rsidR="00B50050" w:rsidRDefault="00B50050" w:rsidP="0088127C">
            <w:pPr>
              <w:pStyle w:val="OtherTableBody"/>
            </w:pPr>
          </w:p>
        </w:tc>
        <w:tc>
          <w:tcPr>
            <w:tcW w:w="600" w:type="dxa"/>
          </w:tcPr>
          <w:p w14:paraId="244FCB8B" w14:textId="77777777" w:rsidR="00B50050" w:rsidRDefault="00B50050" w:rsidP="0088127C">
            <w:pPr>
              <w:pStyle w:val="OtherTableBody"/>
            </w:pPr>
            <w:r>
              <w:t>SI</w:t>
            </w:r>
          </w:p>
        </w:tc>
        <w:tc>
          <w:tcPr>
            <w:tcW w:w="700" w:type="dxa"/>
          </w:tcPr>
          <w:p w14:paraId="24404D45" w14:textId="77777777" w:rsidR="00B50050" w:rsidRDefault="00B50050" w:rsidP="0088127C">
            <w:pPr>
              <w:pStyle w:val="OtherTableBody"/>
            </w:pPr>
          </w:p>
        </w:tc>
        <w:tc>
          <w:tcPr>
            <w:tcW w:w="600" w:type="dxa"/>
          </w:tcPr>
          <w:p w14:paraId="51E10544" w14:textId="77777777" w:rsidR="00B50050" w:rsidRDefault="00B50050" w:rsidP="0088127C">
            <w:pPr>
              <w:pStyle w:val="OtherTableBody"/>
            </w:pPr>
          </w:p>
        </w:tc>
        <w:tc>
          <w:tcPr>
            <w:tcW w:w="900" w:type="dxa"/>
          </w:tcPr>
          <w:p w14:paraId="4093DA32" w14:textId="77777777" w:rsidR="00B50050" w:rsidRDefault="00B50050" w:rsidP="0088127C">
            <w:pPr>
              <w:pStyle w:val="OtherTableBody"/>
            </w:pPr>
            <w:r>
              <w:t>16.4.4.3</w:t>
            </w:r>
          </w:p>
        </w:tc>
      </w:tr>
      <w:tr w:rsidR="00B50050" w14:paraId="6BAB03B3" w14:textId="77777777" w:rsidTr="00195548">
        <w:tc>
          <w:tcPr>
            <w:tcW w:w="3500" w:type="dxa"/>
          </w:tcPr>
          <w:p w14:paraId="75C319FA" w14:textId="77777777" w:rsidR="00B50050" w:rsidRDefault="00B50050" w:rsidP="0088127C">
            <w:pPr>
              <w:pStyle w:val="OtherTableBody"/>
            </w:pPr>
            <w:r>
              <w:t>Product/Service Unit Cost</w:t>
            </w:r>
          </w:p>
        </w:tc>
        <w:tc>
          <w:tcPr>
            <w:tcW w:w="700" w:type="dxa"/>
          </w:tcPr>
          <w:p w14:paraId="58C879AB" w14:textId="77777777" w:rsidR="00B50050" w:rsidRDefault="00B50050" w:rsidP="0088127C">
            <w:pPr>
              <w:pStyle w:val="OtherTableBody"/>
            </w:pPr>
            <w:r>
              <w:t>01967</w:t>
            </w:r>
          </w:p>
        </w:tc>
        <w:tc>
          <w:tcPr>
            <w:tcW w:w="600" w:type="dxa"/>
          </w:tcPr>
          <w:p w14:paraId="1DF06A9E" w14:textId="77777777" w:rsidR="00B50050" w:rsidRDefault="00B50050" w:rsidP="0088127C">
            <w:pPr>
              <w:pStyle w:val="OtherTableBody"/>
            </w:pPr>
            <w:r>
              <w:t>PSL</w:t>
            </w:r>
          </w:p>
        </w:tc>
        <w:tc>
          <w:tcPr>
            <w:tcW w:w="600" w:type="dxa"/>
          </w:tcPr>
          <w:p w14:paraId="2B36EC8B" w14:textId="77777777" w:rsidR="00B50050" w:rsidRDefault="00B50050" w:rsidP="0088127C">
            <w:pPr>
              <w:pStyle w:val="OtherTableBody"/>
            </w:pPr>
            <w:r>
              <w:t>13</w:t>
            </w:r>
          </w:p>
        </w:tc>
        <w:tc>
          <w:tcPr>
            <w:tcW w:w="600" w:type="dxa"/>
          </w:tcPr>
          <w:p w14:paraId="751D4C5C" w14:textId="77777777" w:rsidR="00B50050" w:rsidRDefault="00B50050" w:rsidP="0088127C">
            <w:pPr>
              <w:pStyle w:val="OtherTableBody"/>
            </w:pPr>
            <w:r>
              <w:t>..</w:t>
            </w:r>
          </w:p>
        </w:tc>
        <w:tc>
          <w:tcPr>
            <w:tcW w:w="600" w:type="dxa"/>
          </w:tcPr>
          <w:p w14:paraId="00076AA6" w14:textId="77777777" w:rsidR="00B50050" w:rsidRDefault="00B50050" w:rsidP="0088127C">
            <w:pPr>
              <w:pStyle w:val="OtherTableBody"/>
            </w:pPr>
          </w:p>
        </w:tc>
        <w:tc>
          <w:tcPr>
            <w:tcW w:w="600" w:type="dxa"/>
          </w:tcPr>
          <w:p w14:paraId="37931448" w14:textId="77777777" w:rsidR="00B50050" w:rsidRDefault="00B50050" w:rsidP="0088127C">
            <w:pPr>
              <w:pStyle w:val="OtherTableBody"/>
            </w:pPr>
            <w:r>
              <w:t>CP</w:t>
            </w:r>
          </w:p>
        </w:tc>
        <w:tc>
          <w:tcPr>
            <w:tcW w:w="700" w:type="dxa"/>
          </w:tcPr>
          <w:p w14:paraId="207DEDEB" w14:textId="77777777" w:rsidR="00B50050" w:rsidRDefault="00B50050" w:rsidP="0088127C">
            <w:pPr>
              <w:pStyle w:val="OtherTableBody"/>
            </w:pPr>
          </w:p>
        </w:tc>
        <w:tc>
          <w:tcPr>
            <w:tcW w:w="600" w:type="dxa"/>
          </w:tcPr>
          <w:p w14:paraId="1A1D16BB" w14:textId="77777777" w:rsidR="00B50050" w:rsidRDefault="00B50050" w:rsidP="0088127C">
            <w:pPr>
              <w:pStyle w:val="OtherTableBody"/>
            </w:pPr>
          </w:p>
        </w:tc>
        <w:tc>
          <w:tcPr>
            <w:tcW w:w="900" w:type="dxa"/>
          </w:tcPr>
          <w:p w14:paraId="68FDCCE9" w14:textId="77777777" w:rsidR="00B50050" w:rsidRDefault="00B50050" w:rsidP="0088127C">
            <w:pPr>
              <w:pStyle w:val="OtherTableBody"/>
            </w:pPr>
            <w:r>
              <w:t>16.4.6.13</w:t>
            </w:r>
          </w:p>
        </w:tc>
      </w:tr>
      <w:tr w:rsidR="00B50050" w14:paraId="136824CC" w14:textId="77777777" w:rsidTr="00195548">
        <w:tc>
          <w:tcPr>
            <w:tcW w:w="3500" w:type="dxa"/>
          </w:tcPr>
          <w:p w14:paraId="1AB9C9F0" w14:textId="77777777" w:rsidR="00B50050" w:rsidRDefault="00B50050" w:rsidP="0088127C">
            <w:pPr>
              <w:pStyle w:val="OtherTableBody"/>
            </w:pPr>
            <w:r>
              <w:t>Production Class Code</w:t>
            </w:r>
          </w:p>
        </w:tc>
        <w:tc>
          <w:tcPr>
            <w:tcW w:w="700" w:type="dxa"/>
          </w:tcPr>
          <w:p w14:paraId="6484C2D8" w14:textId="77777777" w:rsidR="00B50050" w:rsidRDefault="00B50050" w:rsidP="0088127C">
            <w:pPr>
              <w:pStyle w:val="OtherTableBody"/>
            </w:pPr>
            <w:r>
              <w:t>01542</w:t>
            </w:r>
          </w:p>
        </w:tc>
        <w:tc>
          <w:tcPr>
            <w:tcW w:w="600" w:type="dxa"/>
          </w:tcPr>
          <w:p w14:paraId="5433BD52" w14:textId="77777777" w:rsidR="00B50050" w:rsidRDefault="00B50050" w:rsidP="0088127C">
            <w:pPr>
              <w:pStyle w:val="OtherTableBody"/>
            </w:pPr>
            <w:r>
              <w:t>PID</w:t>
            </w:r>
          </w:p>
        </w:tc>
        <w:tc>
          <w:tcPr>
            <w:tcW w:w="600" w:type="dxa"/>
          </w:tcPr>
          <w:p w14:paraId="5FF2DF5C" w14:textId="77777777" w:rsidR="00B50050" w:rsidRDefault="00B50050" w:rsidP="0088127C">
            <w:pPr>
              <w:pStyle w:val="OtherTableBody"/>
            </w:pPr>
            <w:r>
              <w:t>38</w:t>
            </w:r>
          </w:p>
        </w:tc>
        <w:tc>
          <w:tcPr>
            <w:tcW w:w="600" w:type="dxa"/>
          </w:tcPr>
          <w:p w14:paraId="036FADD5" w14:textId="77777777" w:rsidR="00B50050" w:rsidRDefault="00B50050" w:rsidP="0088127C">
            <w:pPr>
              <w:pStyle w:val="OtherTableBody"/>
            </w:pPr>
            <w:r>
              <w:t>..</w:t>
            </w:r>
          </w:p>
        </w:tc>
        <w:tc>
          <w:tcPr>
            <w:tcW w:w="600" w:type="dxa"/>
          </w:tcPr>
          <w:p w14:paraId="6E6C7CF2" w14:textId="77777777" w:rsidR="00B50050" w:rsidRDefault="00B50050" w:rsidP="0088127C">
            <w:pPr>
              <w:pStyle w:val="OtherTableBody"/>
            </w:pPr>
          </w:p>
        </w:tc>
        <w:tc>
          <w:tcPr>
            <w:tcW w:w="600" w:type="dxa"/>
          </w:tcPr>
          <w:p w14:paraId="5302556F" w14:textId="77777777" w:rsidR="00B50050" w:rsidRDefault="00B50050" w:rsidP="0088127C">
            <w:pPr>
              <w:pStyle w:val="OtherTableBody"/>
            </w:pPr>
            <w:r>
              <w:t>CWE</w:t>
            </w:r>
          </w:p>
        </w:tc>
        <w:tc>
          <w:tcPr>
            <w:tcW w:w="700" w:type="dxa"/>
          </w:tcPr>
          <w:p w14:paraId="1B94778A" w14:textId="77777777" w:rsidR="00B50050" w:rsidRDefault="00B50050" w:rsidP="0088127C">
            <w:pPr>
              <w:pStyle w:val="OtherTableBody"/>
            </w:pPr>
          </w:p>
        </w:tc>
        <w:tc>
          <w:tcPr>
            <w:tcW w:w="600" w:type="dxa"/>
          </w:tcPr>
          <w:p w14:paraId="29BAB869" w14:textId="77777777" w:rsidR="00B50050" w:rsidRDefault="00B50050" w:rsidP="0088127C">
            <w:pPr>
              <w:pStyle w:val="OtherTableBody"/>
            </w:pPr>
            <w:r>
              <w:t>0429</w:t>
            </w:r>
          </w:p>
        </w:tc>
        <w:tc>
          <w:tcPr>
            <w:tcW w:w="900" w:type="dxa"/>
          </w:tcPr>
          <w:p w14:paraId="7B414E5C" w14:textId="77777777" w:rsidR="00B50050" w:rsidRDefault="00B50050" w:rsidP="0088127C">
            <w:pPr>
              <w:pStyle w:val="OtherTableBody"/>
            </w:pPr>
            <w:r>
              <w:t>3.4.2.38</w:t>
            </w:r>
          </w:p>
        </w:tc>
      </w:tr>
      <w:tr w:rsidR="00B50050" w14:paraId="5822FEFA" w14:textId="77777777" w:rsidTr="00195548">
        <w:tc>
          <w:tcPr>
            <w:tcW w:w="3500" w:type="dxa"/>
          </w:tcPr>
          <w:p w14:paraId="1D5865E0" w14:textId="77777777" w:rsidR="00B50050" w:rsidRDefault="00B50050" w:rsidP="0088127C">
            <w:pPr>
              <w:pStyle w:val="OtherTableBody"/>
            </w:pPr>
            <w:r>
              <w:t>Professional Affiliation Additional Information</w:t>
            </w:r>
          </w:p>
        </w:tc>
        <w:tc>
          <w:tcPr>
            <w:tcW w:w="700" w:type="dxa"/>
          </w:tcPr>
          <w:p w14:paraId="63490BF4" w14:textId="77777777" w:rsidR="00B50050" w:rsidRDefault="00B50050" w:rsidP="0088127C">
            <w:pPr>
              <w:pStyle w:val="OtherTableBody"/>
            </w:pPr>
            <w:r>
              <w:t>01447</w:t>
            </w:r>
          </w:p>
        </w:tc>
        <w:tc>
          <w:tcPr>
            <w:tcW w:w="600" w:type="dxa"/>
          </w:tcPr>
          <w:p w14:paraId="045C77B8" w14:textId="77777777" w:rsidR="00B50050" w:rsidRDefault="00B50050" w:rsidP="0088127C">
            <w:pPr>
              <w:pStyle w:val="OtherTableBody"/>
            </w:pPr>
            <w:r>
              <w:t>AFF</w:t>
            </w:r>
          </w:p>
        </w:tc>
        <w:tc>
          <w:tcPr>
            <w:tcW w:w="600" w:type="dxa"/>
          </w:tcPr>
          <w:p w14:paraId="6A698CC8" w14:textId="77777777" w:rsidR="00B50050" w:rsidRDefault="00B50050" w:rsidP="0088127C">
            <w:pPr>
              <w:pStyle w:val="OtherTableBody"/>
            </w:pPr>
            <w:r>
              <w:t>5</w:t>
            </w:r>
          </w:p>
        </w:tc>
        <w:tc>
          <w:tcPr>
            <w:tcW w:w="600" w:type="dxa"/>
          </w:tcPr>
          <w:p w14:paraId="6E4AC4AC" w14:textId="77777777" w:rsidR="00B50050" w:rsidRDefault="00B50050" w:rsidP="0088127C">
            <w:pPr>
              <w:pStyle w:val="OtherTableBody"/>
            </w:pPr>
            <w:r>
              <w:t>..</w:t>
            </w:r>
          </w:p>
        </w:tc>
        <w:tc>
          <w:tcPr>
            <w:tcW w:w="600" w:type="dxa"/>
          </w:tcPr>
          <w:p w14:paraId="4567E987" w14:textId="77777777" w:rsidR="00B50050" w:rsidRDefault="00B50050" w:rsidP="0088127C">
            <w:pPr>
              <w:pStyle w:val="OtherTableBody"/>
            </w:pPr>
            <w:r>
              <w:t>60=</w:t>
            </w:r>
          </w:p>
        </w:tc>
        <w:tc>
          <w:tcPr>
            <w:tcW w:w="600" w:type="dxa"/>
          </w:tcPr>
          <w:p w14:paraId="3E76C160" w14:textId="77777777" w:rsidR="00B50050" w:rsidRDefault="00B50050" w:rsidP="0088127C">
            <w:pPr>
              <w:pStyle w:val="OtherTableBody"/>
            </w:pPr>
            <w:r>
              <w:t>ST</w:t>
            </w:r>
          </w:p>
        </w:tc>
        <w:tc>
          <w:tcPr>
            <w:tcW w:w="700" w:type="dxa"/>
          </w:tcPr>
          <w:p w14:paraId="6CE557D7" w14:textId="77777777" w:rsidR="00B50050" w:rsidRDefault="00B50050" w:rsidP="0088127C">
            <w:pPr>
              <w:pStyle w:val="OtherTableBody"/>
            </w:pPr>
          </w:p>
        </w:tc>
        <w:tc>
          <w:tcPr>
            <w:tcW w:w="600" w:type="dxa"/>
          </w:tcPr>
          <w:p w14:paraId="3567B663" w14:textId="77777777" w:rsidR="00B50050" w:rsidRDefault="00B50050" w:rsidP="0088127C">
            <w:pPr>
              <w:pStyle w:val="OtherTableBody"/>
            </w:pPr>
          </w:p>
        </w:tc>
        <w:tc>
          <w:tcPr>
            <w:tcW w:w="900" w:type="dxa"/>
          </w:tcPr>
          <w:p w14:paraId="66CCC15D" w14:textId="77777777" w:rsidR="00B50050" w:rsidRDefault="00B50050" w:rsidP="0088127C">
            <w:pPr>
              <w:pStyle w:val="OtherTableBody"/>
            </w:pPr>
            <w:r>
              <w:t>15.4.1.5</w:t>
            </w:r>
          </w:p>
        </w:tc>
      </w:tr>
      <w:tr w:rsidR="00B50050" w14:paraId="70D33182" w14:textId="77777777" w:rsidTr="00195548">
        <w:tc>
          <w:tcPr>
            <w:tcW w:w="3500" w:type="dxa"/>
          </w:tcPr>
          <w:p w14:paraId="519C8FC4" w14:textId="77777777" w:rsidR="00B50050" w:rsidRDefault="00B50050" w:rsidP="0088127C">
            <w:pPr>
              <w:pStyle w:val="OtherTableBody"/>
            </w:pPr>
            <w:r>
              <w:t>Professional Organization</w:t>
            </w:r>
          </w:p>
        </w:tc>
        <w:tc>
          <w:tcPr>
            <w:tcW w:w="700" w:type="dxa"/>
          </w:tcPr>
          <w:p w14:paraId="7E442EF6" w14:textId="77777777" w:rsidR="00B50050" w:rsidRDefault="00B50050" w:rsidP="0088127C">
            <w:pPr>
              <w:pStyle w:val="OtherTableBody"/>
            </w:pPr>
            <w:r>
              <w:t>01444</w:t>
            </w:r>
          </w:p>
        </w:tc>
        <w:tc>
          <w:tcPr>
            <w:tcW w:w="600" w:type="dxa"/>
          </w:tcPr>
          <w:p w14:paraId="18CA8EA0" w14:textId="77777777" w:rsidR="00B50050" w:rsidRDefault="00B50050" w:rsidP="0088127C">
            <w:pPr>
              <w:pStyle w:val="OtherTableBody"/>
            </w:pPr>
            <w:r>
              <w:t>AFF</w:t>
            </w:r>
          </w:p>
        </w:tc>
        <w:tc>
          <w:tcPr>
            <w:tcW w:w="600" w:type="dxa"/>
          </w:tcPr>
          <w:p w14:paraId="2DCE6253" w14:textId="77777777" w:rsidR="00B50050" w:rsidRDefault="00B50050" w:rsidP="0088127C">
            <w:pPr>
              <w:pStyle w:val="OtherTableBody"/>
            </w:pPr>
            <w:r>
              <w:t>2</w:t>
            </w:r>
          </w:p>
        </w:tc>
        <w:tc>
          <w:tcPr>
            <w:tcW w:w="600" w:type="dxa"/>
          </w:tcPr>
          <w:p w14:paraId="619EC798" w14:textId="77777777" w:rsidR="00B50050" w:rsidRDefault="00B50050" w:rsidP="0088127C">
            <w:pPr>
              <w:pStyle w:val="OtherTableBody"/>
            </w:pPr>
            <w:r>
              <w:t>..</w:t>
            </w:r>
          </w:p>
        </w:tc>
        <w:tc>
          <w:tcPr>
            <w:tcW w:w="600" w:type="dxa"/>
          </w:tcPr>
          <w:p w14:paraId="235BE9F6" w14:textId="77777777" w:rsidR="00B50050" w:rsidRDefault="00B50050" w:rsidP="0088127C">
            <w:pPr>
              <w:pStyle w:val="OtherTableBody"/>
            </w:pPr>
          </w:p>
        </w:tc>
        <w:tc>
          <w:tcPr>
            <w:tcW w:w="600" w:type="dxa"/>
          </w:tcPr>
          <w:p w14:paraId="182B50BF" w14:textId="77777777" w:rsidR="00B50050" w:rsidRDefault="00B50050" w:rsidP="0088127C">
            <w:pPr>
              <w:pStyle w:val="OtherTableBody"/>
            </w:pPr>
            <w:r>
              <w:t>XON</w:t>
            </w:r>
          </w:p>
        </w:tc>
        <w:tc>
          <w:tcPr>
            <w:tcW w:w="700" w:type="dxa"/>
          </w:tcPr>
          <w:p w14:paraId="50C562B6" w14:textId="77777777" w:rsidR="00B50050" w:rsidRDefault="00B50050" w:rsidP="0088127C">
            <w:pPr>
              <w:pStyle w:val="OtherTableBody"/>
            </w:pPr>
          </w:p>
        </w:tc>
        <w:tc>
          <w:tcPr>
            <w:tcW w:w="600" w:type="dxa"/>
          </w:tcPr>
          <w:p w14:paraId="3F68CA37" w14:textId="77777777" w:rsidR="00B50050" w:rsidRDefault="00B50050" w:rsidP="0088127C">
            <w:pPr>
              <w:pStyle w:val="OtherTableBody"/>
            </w:pPr>
          </w:p>
        </w:tc>
        <w:tc>
          <w:tcPr>
            <w:tcW w:w="900" w:type="dxa"/>
          </w:tcPr>
          <w:p w14:paraId="3222819D" w14:textId="77777777" w:rsidR="00B50050" w:rsidRDefault="00B50050" w:rsidP="0088127C">
            <w:pPr>
              <w:pStyle w:val="OtherTableBody"/>
            </w:pPr>
            <w:r>
              <w:t>15.4.1.2</w:t>
            </w:r>
          </w:p>
        </w:tc>
      </w:tr>
      <w:tr w:rsidR="00B50050" w14:paraId="6EE66DA6" w14:textId="77777777" w:rsidTr="00195548">
        <w:tc>
          <w:tcPr>
            <w:tcW w:w="3500" w:type="dxa"/>
          </w:tcPr>
          <w:p w14:paraId="711F4162" w14:textId="77777777" w:rsidR="00B50050" w:rsidRDefault="00B50050" w:rsidP="0088127C">
            <w:pPr>
              <w:pStyle w:val="OtherTableBody"/>
            </w:pPr>
            <w:r>
              <w:t>Professional Organization Address</w:t>
            </w:r>
          </w:p>
        </w:tc>
        <w:tc>
          <w:tcPr>
            <w:tcW w:w="700" w:type="dxa"/>
          </w:tcPr>
          <w:p w14:paraId="571C41DD" w14:textId="77777777" w:rsidR="00B50050" w:rsidRDefault="00B50050" w:rsidP="0088127C">
            <w:pPr>
              <w:pStyle w:val="OtherTableBody"/>
            </w:pPr>
            <w:r>
              <w:t>01445</w:t>
            </w:r>
          </w:p>
        </w:tc>
        <w:tc>
          <w:tcPr>
            <w:tcW w:w="600" w:type="dxa"/>
          </w:tcPr>
          <w:p w14:paraId="72179F76" w14:textId="77777777" w:rsidR="00B50050" w:rsidRDefault="00B50050" w:rsidP="0088127C">
            <w:pPr>
              <w:pStyle w:val="OtherTableBody"/>
            </w:pPr>
            <w:r>
              <w:t>AFF</w:t>
            </w:r>
          </w:p>
        </w:tc>
        <w:tc>
          <w:tcPr>
            <w:tcW w:w="600" w:type="dxa"/>
          </w:tcPr>
          <w:p w14:paraId="0F4D6C74" w14:textId="77777777" w:rsidR="00B50050" w:rsidRDefault="00B50050" w:rsidP="0088127C">
            <w:pPr>
              <w:pStyle w:val="OtherTableBody"/>
            </w:pPr>
            <w:r>
              <w:t>3</w:t>
            </w:r>
          </w:p>
        </w:tc>
        <w:tc>
          <w:tcPr>
            <w:tcW w:w="600" w:type="dxa"/>
          </w:tcPr>
          <w:p w14:paraId="284657EA" w14:textId="77777777" w:rsidR="00B50050" w:rsidRDefault="00B50050" w:rsidP="0088127C">
            <w:pPr>
              <w:pStyle w:val="OtherTableBody"/>
            </w:pPr>
            <w:r>
              <w:t>..</w:t>
            </w:r>
          </w:p>
        </w:tc>
        <w:tc>
          <w:tcPr>
            <w:tcW w:w="600" w:type="dxa"/>
          </w:tcPr>
          <w:p w14:paraId="2DA76135" w14:textId="77777777" w:rsidR="00B50050" w:rsidRDefault="00B50050" w:rsidP="0088127C">
            <w:pPr>
              <w:pStyle w:val="OtherTableBody"/>
            </w:pPr>
          </w:p>
        </w:tc>
        <w:tc>
          <w:tcPr>
            <w:tcW w:w="600" w:type="dxa"/>
          </w:tcPr>
          <w:p w14:paraId="094906BF" w14:textId="77777777" w:rsidR="00B50050" w:rsidRDefault="00B50050" w:rsidP="0088127C">
            <w:pPr>
              <w:pStyle w:val="OtherTableBody"/>
            </w:pPr>
            <w:r>
              <w:t>XAD</w:t>
            </w:r>
          </w:p>
        </w:tc>
        <w:tc>
          <w:tcPr>
            <w:tcW w:w="700" w:type="dxa"/>
          </w:tcPr>
          <w:p w14:paraId="519494B8" w14:textId="77777777" w:rsidR="00B50050" w:rsidRDefault="00B50050" w:rsidP="0088127C">
            <w:pPr>
              <w:pStyle w:val="OtherTableBody"/>
            </w:pPr>
          </w:p>
        </w:tc>
        <w:tc>
          <w:tcPr>
            <w:tcW w:w="600" w:type="dxa"/>
          </w:tcPr>
          <w:p w14:paraId="4C1A2DAF" w14:textId="77777777" w:rsidR="00B50050" w:rsidRDefault="00B50050" w:rsidP="0088127C">
            <w:pPr>
              <w:pStyle w:val="OtherTableBody"/>
            </w:pPr>
          </w:p>
        </w:tc>
        <w:tc>
          <w:tcPr>
            <w:tcW w:w="900" w:type="dxa"/>
          </w:tcPr>
          <w:p w14:paraId="2357806C" w14:textId="77777777" w:rsidR="00B50050" w:rsidRDefault="00B50050" w:rsidP="0088127C">
            <w:pPr>
              <w:pStyle w:val="OtherTableBody"/>
            </w:pPr>
            <w:r>
              <w:t>15.4.1.3</w:t>
            </w:r>
          </w:p>
        </w:tc>
      </w:tr>
      <w:tr w:rsidR="00B50050" w14:paraId="56D819FA" w14:textId="77777777" w:rsidTr="00195548">
        <w:tc>
          <w:tcPr>
            <w:tcW w:w="3500" w:type="dxa"/>
          </w:tcPr>
          <w:p w14:paraId="19095EE9" w14:textId="77777777" w:rsidR="00B50050" w:rsidRDefault="00B50050" w:rsidP="0088127C">
            <w:pPr>
              <w:pStyle w:val="OtherTableBody"/>
            </w:pPr>
            <w:r>
              <w:t>Professional Organization Affiliation Date Range</w:t>
            </w:r>
          </w:p>
        </w:tc>
        <w:tc>
          <w:tcPr>
            <w:tcW w:w="700" w:type="dxa"/>
          </w:tcPr>
          <w:p w14:paraId="178ACFD0" w14:textId="77777777" w:rsidR="00B50050" w:rsidRDefault="00B50050" w:rsidP="0088127C">
            <w:pPr>
              <w:pStyle w:val="OtherTableBody"/>
            </w:pPr>
            <w:r>
              <w:t>01446</w:t>
            </w:r>
          </w:p>
        </w:tc>
        <w:tc>
          <w:tcPr>
            <w:tcW w:w="600" w:type="dxa"/>
          </w:tcPr>
          <w:p w14:paraId="435316C2" w14:textId="77777777" w:rsidR="00B50050" w:rsidRDefault="00B50050" w:rsidP="0088127C">
            <w:pPr>
              <w:pStyle w:val="OtherTableBody"/>
            </w:pPr>
            <w:r>
              <w:t>AFF</w:t>
            </w:r>
          </w:p>
        </w:tc>
        <w:tc>
          <w:tcPr>
            <w:tcW w:w="600" w:type="dxa"/>
          </w:tcPr>
          <w:p w14:paraId="659CF328" w14:textId="77777777" w:rsidR="00B50050" w:rsidRDefault="00B50050" w:rsidP="0088127C">
            <w:pPr>
              <w:pStyle w:val="OtherTableBody"/>
            </w:pPr>
            <w:r>
              <w:t>4</w:t>
            </w:r>
          </w:p>
        </w:tc>
        <w:tc>
          <w:tcPr>
            <w:tcW w:w="600" w:type="dxa"/>
          </w:tcPr>
          <w:p w14:paraId="512927D6" w14:textId="77777777" w:rsidR="00B50050" w:rsidRDefault="00B50050" w:rsidP="0088127C">
            <w:pPr>
              <w:pStyle w:val="OtherTableBody"/>
            </w:pPr>
            <w:r>
              <w:t>..</w:t>
            </w:r>
          </w:p>
        </w:tc>
        <w:tc>
          <w:tcPr>
            <w:tcW w:w="600" w:type="dxa"/>
          </w:tcPr>
          <w:p w14:paraId="32EA2292" w14:textId="77777777" w:rsidR="00B50050" w:rsidRDefault="00B50050" w:rsidP="0088127C">
            <w:pPr>
              <w:pStyle w:val="OtherTableBody"/>
            </w:pPr>
          </w:p>
        </w:tc>
        <w:tc>
          <w:tcPr>
            <w:tcW w:w="600" w:type="dxa"/>
          </w:tcPr>
          <w:p w14:paraId="5B3D0F1B" w14:textId="77777777" w:rsidR="00B50050" w:rsidRDefault="00B50050" w:rsidP="0088127C">
            <w:pPr>
              <w:pStyle w:val="OtherTableBody"/>
            </w:pPr>
            <w:r>
              <w:t>DR</w:t>
            </w:r>
          </w:p>
        </w:tc>
        <w:tc>
          <w:tcPr>
            <w:tcW w:w="700" w:type="dxa"/>
          </w:tcPr>
          <w:p w14:paraId="5079775E" w14:textId="77777777" w:rsidR="00B50050" w:rsidRDefault="00B50050" w:rsidP="0088127C">
            <w:pPr>
              <w:pStyle w:val="OtherTableBody"/>
            </w:pPr>
            <w:r>
              <w:t>Y</w:t>
            </w:r>
          </w:p>
        </w:tc>
        <w:tc>
          <w:tcPr>
            <w:tcW w:w="600" w:type="dxa"/>
          </w:tcPr>
          <w:p w14:paraId="5EE534F4" w14:textId="77777777" w:rsidR="00B50050" w:rsidRDefault="00B50050" w:rsidP="0088127C">
            <w:pPr>
              <w:pStyle w:val="OtherTableBody"/>
            </w:pPr>
          </w:p>
        </w:tc>
        <w:tc>
          <w:tcPr>
            <w:tcW w:w="900" w:type="dxa"/>
          </w:tcPr>
          <w:p w14:paraId="1A2D4C62" w14:textId="77777777" w:rsidR="00B50050" w:rsidRDefault="00B50050" w:rsidP="0088127C">
            <w:pPr>
              <w:pStyle w:val="OtherTableBody"/>
            </w:pPr>
            <w:r>
              <w:t>15.4.1.4</w:t>
            </w:r>
          </w:p>
        </w:tc>
      </w:tr>
      <w:tr w:rsidR="00B50050" w14:paraId="234EB625" w14:textId="77777777" w:rsidTr="00195548">
        <w:tc>
          <w:tcPr>
            <w:tcW w:w="3500" w:type="dxa"/>
          </w:tcPr>
          <w:p w14:paraId="3B696583" w14:textId="77777777" w:rsidR="00B50050" w:rsidRDefault="00B50050" w:rsidP="0088127C">
            <w:pPr>
              <w:pStyle w:val="OtherTableBody"/>
            </w:pPr>
            <w:r>
              <w:t>Protection Indicator</w:t>
            </w:r>
          </w:p>
        </w:tc>
        <w:tc>
          <w:tcPr>
            <w:tcW w:w="700" w:type="dxa"/>
          </w:tcPr>
          <w:p w14:paraId="55681653" w14:textId="77777777" w:rsidR="00B50050" w:rsidRDefault="00B50050" w:rsidP="0088127C">
            <w:pPr>
              <w:pStyle w:val="OtherTableBody"/>
            </w:pPr>
            <w:r>
              <w:t>00744</w:t>
            </w:r>
          </w:p>
        </w:tc>
        <w:tc>
          <w:tcPr>
            <w:tcW w:w="600" w:type="dxa"/>
          </w:tcPr>
          <w:p w14:paraId="152D4FC9" w14:textId="77777777" w:rsidR="00B50050" w:rsidRDefault="00B50050" w:rsidP="0088127C">
            <w:pPr>
              <w:pStyle w:val="OtherTableBody"/>
            </w:pPr>
            <w:r>
              <w:t>GT1</w:t>
            </w:r>
          </w:p>
        </w:tc>
        <w:tc>
          <w:tcPr>
            <w:tcW w:w="600" w:type="dxa"/>
          </w:tcPr>
          <w:p w14:paraId="065A9F80" w14:textId="77777777" w:rsidR="00B50050" w:rsidRDefault="00B50050" w:rsidP="0088127C">
            <w:pPr>
              <w:pStyle w:val="OtherTableBody"/>
            </w:pPr>
            <w:r>
              <w:t>39</w:t>
            </w:r>
          </w:p>
        </w:tc>
        <w:tc>
          <w:tcPr>
            <w:tcW w:w="600" w:type="dxa"/>
          </w:tcPr>
          <w:p w14:paraId="5DA59DEE" w14:textId="77777777" w:rsidR="00B50050" w:rsidRDefault="00B50050" w:rsidP="0088127C">
            <w:pPr>
              <w:pStyle w:val="OtherTableBody"/>
            </w:pPr>
            <w:r>
              <w:t>1..1</w:t>
            </w:r>
          </w:p>
        </w:tc>
        <w:tc>
          <w:tcPr>
            <w:tcW w:w="600" w:type="dxa"/>
          </w:tcPr>
          <w:p w14:paraId="35A8A8A6" w14:textId="77777777" w:rsidR="00B50050" w:rsidRDefault="00B50050" w:rsidP="0088127C">
            <w:pPr>
              <w:pStyle w:val="OtherTableBody"/>
            </w:pPr>
          </w:p>
        </w:tc>
        <w:tc>
          <w:tcPr>
            <w:tcW w:w="600" w:type="dxa"/>
          </w:tcPr>
          <w:p w14:paraId="225AC571" w14:textId="77777777" w:rsidR="00B50050" w:rsidRDefault="00B50050" w:rsidP="0088127C">
            <w:pPr>
              <w:pStyle w:val="OtherTableBody"/>
            </w:pPr>
            <w:r>
              <w:t>ID</w:t>
            </w:r>
          </w:p>
        </w:tc>
        <w:tc>
          <w:tcPr>
            <w:tcW w:w="700" w:type="dxa"/>
          </w:tcPr>
          <w:p w14:paraId="0F55516D" w14:textId="77777777" w:rsidR="00B50050" w:rsidRDefault="00B50050" w:rsidP="0088127C">
            <w:pPr>
              <w:pStyle w:val="OtherTableBody"/>
            </w:pPr>
          </w:p>
        </w:tc>
        <w:tc>
          <w:tcPr>
            <w:tcW w:w="600" w:type="dxa"/>
          </w:tcPr>
          <w:p w14:paraId="5721801D" w14:textId="77777777" w:rsidR="00B50050" w:rsidRDefault="00B50050" w:rsidP="0088127C">
            <w:pPr>
              <w:pStyle w:val="OtherTableBody"/>
            </w:pPr>
            <w:r>
              <w:t>0136</w:t>
            </w:r>
          </w:p>
        </w:tc>
        <w:tc>
          <w:tcPr>
            <w:tcW w:w="900" w:type="dxa"/>
          </w:tcPr>
          <w:p w14:paraId="3B3CB73F" w14:textId="77777777" w:rsidR="00B50050" w:rsidRDefault="00B50050" w:rsidP="0088127C">
            <w:pPr>
              <w:pStyle w:val="OtherTableBody"/>
            </w:pPr>
            <w:r>
              <w:t>6.5.5.39</w:t>
            </w:r>
          </w:p>
        </w:tc>
      </w:tr>
      <w:tr w:rsidR="00B50050" w14:paraId="297C833E" w14:textId="77777777" w:rsidTr="00195548">
        <w:tc>
          <w:tcPr>
            <w:tcW w:w="3500" w:type="dxa"/>
          </w:tcPr>
          <w:p w14:paraId="1DAE5D25" w14:textId="77777777" w:rsidR="00B50050" w:rsidRDefault="00B50050" w:rsidP="0088127C">
            <w:pPr>
              <w:pStyle w:val="OtherTableBody"/>
            </w:pPr>
            <w:r>
              <w:lastRenderedPageBreak/>
              <w:t>Protection Indicator</w:t>
            </w:r>
          </w:p>
        </w:tc>
        <w:tc>
          <w:tcPr>
            <w:tcW w:w="700" w:type="dxa"/>
          </w:tcPr>
          <w:p w14:paraId="453814A8" w14:textId="77777777" w:rsidR="00B50050" w:rsidRDefault="00B50050" w:rsidP="0088127C">
            <w:pPr>
              <w:pStyle w:val="OtherTableBody"/>
            </w:pPr>
            <w:r>
              <w:t>00744</w:t>
            </w:r>
          </w:p>
        </w:tc>
        <w:tc>
          <w:tcPr>
            <w:tcW w:w="600" w:type="dxa"/>
          </w:tcPr>
          <w:p w14:paraId="137D3E10" w14:textId="77777777" w:rsidR="00B50050" w:rsidRDefault="00B50050" w:rsidP="0088127C">
            <w:pPr>
              <w:pStyle w:val="OtherTableBody"/>
            </w:pPr>
            <w:r>
              <w:t>NK1</w:t>
            </w:r>
          </w:p>
        </w:tc>
        <w:tc>
          <w:tcPr>
            <w:tcW w:w="600" w:type="dxa"/>
          </w:tcPr>
          <w:p w14:paraId="46C294CC" w14:textId="77777777" w:rsidR="00B50050" w:rsidRDefault="00B50050" w:rsidP="0088127C">
            <w:pPr>
              <w:pStyle w:val="OtherTableBody"/>
            </w:pPr>
            <w:r>
              <w:t>23</w:t>
            </w:r>
          </w:p>
        </w:tc>
        <w:tc>
          <w:tcPr>
            <w:tcW w:w="600" w:type="dxa"/>
          </w:tcPr>
          <w:p w14:paraId="31D33DA9" w14:textId="77777777" w:rsidR="00B50050" w:rsidRDefault="00B50050" w:rsidP="0088127C">
            <w:pPr>
              <w:pStyle w:val="OtherTableBody"/>
            </w:pPr>
            <w:r>
              <w:t>1..1</w:t>
            </w:r>
          </w:p>
        </w:tc>
        <w:tc>
          <w:tcPr>
            <w:tcW w:w="600" w:type="dxa"/>
          </w:tcPr>
          <w:p w14:paraId="0FF15749" w14:textId="77777777" w:rsidR="00B50050" w:rsidRDefault="00B50050" w:rsidP="0088127C">
            <w:pPr>
              <w:pStyle w:val="OtherTableBody"/>
            </w:pPr>
          </w:p>
        </w:tc>
        <w:tc>
          <w:tcPr>
            <w:tcW w:w="600" w:type="dxa"/>
          </w:tcPr>
          <w:p w14:paraId="38AE4BA9" w14:textId="77777777" w:rsidR="00B50050" w:rsidRDefault="00B50050" w:rsidP="0088127C">
            <w:pPr>
              <w:pStyle w:val="OtherTableBody"/>
            </w:pPr>
            <w:r>
              <w:t>ID</w:t>
            </w:r>
          </w:p>
        </w:tc>
        <w:tc>
          <w:tcPr>
            <w:tcW w:w="700" w:type="dxa"/>
          </w:tcPr>
          <w:p w14:paraId="11995875" w14:textId="77777777" w:rsidR="00B50050" w:rsidRDefault="00B50050" w:rsidP="0088127C">
            <w:pPr>
              <w:pStyle w:val="OtherTableBody"/>
            </w:pPr>
          </w:p>
        </w:tc>
        <w:tc>
          <w:tcPr>
            <w:tcW w:w="600" w:type="dxa"/>
          </w:tcPr>
          <w:p w14:paraId="42E32D9C" w14:textId="77777777" w:rsidR="00B50050" w:rsidRDefault="00B50050" w:rsidP="0088127C">
            <w:pPr>
              <w:pStyle w:val="OtherTableBody"/>
            </w:pPr>
            <w:r>
              <w:t>0136</w:t>
            </w:r>
          </w:p>
        </w:tc>
        <w:tc>
          <w:tcPr>
            <w:tcW w:w="900" w:type="dxa"/>
          </w:tcPr>
          <w:p w14:paraId="2059A0DA" w14:textId="77777777" w:rsidR="00B50050" w:rsidRDefault="00B50050" w:rsidP="0088127C">
            <w:pPr>
              <w:pStyle w:val="OtherTableBody"/>
            </w:pPr>
            <w:r>
              <w:t>3.4.5.23</w:t>
            </w:r>
          </w:p>
        </w:tc>
      </w:tr>
      <w:tr w:rsidR="00B50050" w14:paraId="400A90B1" w14:textId="77777777" w:rsidTr="00195548">
        <w:tc>
          <w:tcPr>
            <w:tcW w:w="3500" w:type="dxa"/>
          </w:tcPr>
          <w:p w14:paraId="28C3B645" w14:textId="77777777" w:rsidR="00B50050" w:rsidRDefault="00B50050" w:rsidP="0088127C">
            <w:pPr>
              <w:pStyle w:val="OtherTableBody"/>
            </w:pPr>
            <w:r>
              <w:t>Protection Indicator</w:t>
            </w:r>
          </w:p>
        </w:tc>
        <w:tc>
          <w:tcPr>
            <w:tcW w:w="700" w:type="dxa"/>
          </w:tcPr>
          <w:p w14:paraId="77343940" w14:textId="77777777" w:rsidR="00B50050" w:rsidRDefault="00B50050" w:rsidP="0088127C">
            <w:pPr>
              <w:pStyle w:val="OtherTableBody"/>
            </w:pPr>
            <w:r>
              <w:t>00744</w:t>
            </w:r>
          </w:p>
        </w:tc>
        <w:tc>
          <w:tcPr>
            <w:tcW w:w="600" w:type="dxa"/>
          </w:tcPr>
          <w:p w14:paraId="29853154" w14:textId="77777777" w:rsidR="00B50050" w:rsidRDefault="00B50050" w:rsidP="0088127C">
            <w:pPr>
              <w:pStyle w:val="OtherTableBody"/>
            </w:pPr>
            <w:r>
              <w:t>IN2</w:t>
            </w:r>
          </w:p>
        </w:tc>
        <w:tc>
          <w:tcPr>
            <w:tcW w:w="600" w:type="dxa"/>
          </w:tcPr>
          <w:p w14:paraId="75C23EB3" w14:textId="77777777" w:rsidR="00B50050" w:rsidRDefault="00B50050" w:rsidP="0088127C">
            <w:pPr>
              <w:pStyle w:val="OtherTableBody"/>
            </w:pPr>
            <w:r>
              <w:t>37</w:t>
            </w:r>
          </w:p>
        </w:tc>
        <w:tc>
          <w:tcPr>
            <w:tcW w:w="600" w:type="dxa"/>
          </w:tcPr>
          <w:p w14:paraId="37EC5B67" w14:textId="77777777" w:rsidR="00B50050" w:rsidRDefault="00B50050" w:rsidP="0088127C">
            <w:pPr>
              <w:pStyle w:val="OtherTableBody"/>
            </w:pPr>
            <w:r>
              <w:t>1..1</w:t>
            </w:r>
          </w:p>
        </w:tc>
        <w:tc>
          <w:tcPr>
            <w:tcW w:w="600" w:type="dxa"/>
          </w:tcPr>
          <w:p w14:paraId="017B5A5C" w14:textId="77777777" w:rsidR="00B50050" w:rsidRDefault="00B50050" w:rsidP="0088127C">
            <w:pPr>
              <w:pStyle w:val="OtherTableBody"/>
            </w:pPr>
          </w:p>
        </w:tc>
        <w:tc>
          <w:tcPr>
            <w:tcW w:w="600" w:type="dxa"/>
          </w:tcPr>
          <w:p w14:paraId="74462A06" w14:textId="77777777" w:rsidR="00B50050" w:rsidRDefault="00B50050" w:rsidP="0088127C">
            <w:pPr>
              <w:pStyle w:val="OtherTableBody"/>
            </w:pPr>
            <w:r>
              <w:t>ID</w:t>
            </w:r>
          </w:p>
        </w:tc>
        <w:tc>
          <w:tcPr>
            <w:tcW w:w="700" w:type="dxa"/>
          </w:tcPr>
          <w:p w14:paraId="42C727A2" w14:textId="77777777" w:rsidR="00B50050" w:rsidRDefault="00B50050" w:rsidP="0088127C">
            <w:pPr>
              <w:pStyle w:val="OtherTableBody"/>
            </w:pPr>
          </w:p>
        </w:tc>
        <w:tc>
          <w:tcPr>
            <w:tcW w:w="600" w:type="dxa"/>
          </w:tcPr>
          <w:p w14:paraId="6D48562E" w14:textId="77777777" w:rsidR="00B50050" w:rsidRDefault="00B50050" w:rsidP="0088127C">
            <w:pPr>
              <w:pStyle w:val="OtherTableBody"/>
            </w:pPr>
            <w:r>
              <w:t>0136</w:t>
            </w:r>
          </w:p>
        </w:tc>
        <w:tc>
          <w:tcPr>
            <w:tcW w:w="900" w:type="dxa"/>
          </w:tcPr>
          <w:p w14:paraId="0B1F04DF" w14:textId="77777777" w:rsidR="00B50050" w:rsidRDefault="00B50050" w:rsidP="0088127C">
            <w:pPr>
              <w:pStyle w:val="OtherTableBody"/>
            </w:pPr>
            <w:r>
              <w:t>6.5.7.37</w:t>
            </w:r>
          </w:p>
        </w:tc>
      </w:tr>
      <w:tr w:rsidR="00B50050" w14:paraId="6D3ABC99" w14:textId="77777777" w:rsidTr="00195548">
        <w:tc>
          <w:tcPr>
            <w:tcW w:w="3500" w:type="dxa"/>
          </w:tcPr>
          <w:p w14:paraId="705D9A2F" w14:textId="77777777" w:rsidR="00B50050" w:rsidRDefault="00B50050" w:rsidP="0088127C">
            <w:pPr>
              <w:pStyle w:val="OtherTableBody"/>
            </w:pPr>
            <w:r>
              <w:t>Protection Indicator</w:t>
            </w:r>
          </w:p>
        </w:tc>
        <w:tc>
          <w:tcPr>
            <w:tcW w:w="700" w:type="dxa"/>
          </w:tcPr>
          <w:p w14:paraId="51F0ECA4" w14:textId="77777777" w:rsidR="00B50050" w:rsidRDefault="00B50050" w:rsidP="0088127C">
            <w:pPr>
              <w:pStyle w:val="OtherTableBody"/>
            </w:pPr>
            <w:r>
              <w:t>00744</w:t>
            </w:r>
          </w:p>
        </w:tc>
        <w:tc>
          <w:tcPr>
            <w:tcW w:w="600" w:type="dxa"/>
          </w:tcPr>
          <w:p w14:paraId="22B33B41" w14:textId="77777777" w:rsidR="00B50050" w:rsidRDefault="00B50050" w:rsidP="0088127C">
            <w:pPr>
              <w:pStyle w:val="OtherTableBody"/>
            </w:pPr>
            <w:r>
              <w:t>PD1</w:t>
            </w:r>
          </w:p>
        </w:tc>
        <w:tc>
          <w:tcPr>
            <w:tcW w:w="600" w:type="dxa"/>
          </w:tcPr>
          <w:p w14:paraId="50F4E0C3" w14:textId="77777777" w:rsidR="00B50050" w:rsidRDefault="00B50050" w:rsidP="0088127C">
            <w:pPr>
              <w:pStyle w:val="OtherTableBody"/>
            </w:pPr>
            <w:r>
              <w:t>12</w:t>
            </w:r>
          </w:p>
        </w:tc>
        <w:tc>
          <w:tcPr>
            <w:tcW w:w="600" w:type="dxa"/>
          </w:tcPr>
          <w:p w14:paraId="5D5F82DD" w14:textId="77777777" w:rsidR="00B50050" w:rsidRDefault="00B50050" w:rsidP="0088127C">
            <w:pPr>
              <w:pStyle w:val="OtherTableBody"/>
            </w:pPr>
            <w:r>
              <w:t>1..1</w:t>
            </w:r>
          </w:p>
        </w:tc>
        <w:tc>
          <w:tcPr>
            <w:tcW w:w="600" w:type="dxa"/>
          </w:tcPr>
          <w:p w14:paraId="342C32F3" w14:textId="77777777" w:rsidR="00B50050" w:rsidRDefault="00B50050" w:rsidP="0088127C">
            <w:pPr>
              <w:pStyle w:val="OtherTableBody"/>
            </w:pPr>
          </w:p>
        </w:tc>
        <w:tc>
          <w:tcPr>
            <w:tcW w:w="600" w:type="dxa"/>
          </w:tcPr>
          <w:p w14:paraId="1EAB65E0" w14:textId="77777777" w:rsidR="00B50050" w:rsidRDefault="00B50050" w:rsidP="0088127C">
            <w:pPr>
              <w:pStyle w:val="OtherTableBody"/>
            </w:pPr>
            <w:r>
              <w:t>ID</w:t>
            </w:r>
          </w:p>
        </w:tc>
        <w:tc>
          <w:tcPr>
            <w:tcW w:w="700" w:type="dxa"/>
          </w:tcPr>
          <w:p w14:paraId="307014CC" w14:textId="77777777" w:rsidR="00B50050" w:rsidRDefault="00B50050" w:rsidP="0088127C">
            <w:pPr>
              <w:pStyle w:val="OtherTableBody"/>
            </w:pPr>
          </w:p>
        </w:tc>
        <w:tc>
          <w:tcPr>
            <w:tcW w:w="600" w:type="dxa"/>
          </w:tcPr>
          <w:p w14:paraId="56DAA874" w14:textId="77777777" w:rsidR="00B50050" w:rsidRDefault="00B50050" w:rsidP="0088127C">
            <w:pPr>
              <w:pStyle w:val="OtherTableBody"/>
            </w:pPr>
            <w:r>
              <w:t>0136</w:t>
            </w:r>
          </w:p>
        </w:tc>
        <w:tc>
          <w:tcPr>
            <w:tcW w:w="900" w:type="dxa"/>
          </w:tcPr>
          <w:p w14:paraId="1D7D5BE2" w14:textId="77777777" w:rsidR="00B50050" w:rsidRDefault="00B50050" w:rsidP="0088127C">
            <w:pPr>
              <w:pStyle w:val="OtherTableBody"/>
            </w:pPr>
            <w:r>
              <w:t>3.4.11.12</w:t>
            </w:r>
          </w:p>
        </w:tc>
      </w:tr>
      <w:tr w:rsidR="00B50050" w14:paraId="31270B11" w14:textId="77777777" w:rsidTr="00195548">
        <w:tc>
          <w:tcPr>
            <w:tcW w:w="3500" w:type="dxa"/>
          </w:tcPr>
          <w:p w14:paraId="01622F13" w14:textId="77777777" w:rsidR="00B50050" w:rsidRDefault="00B50050" w:rsidP="0088127C">
            <w:pPr>
              <w:pStyle w:val="OtherTableBody"/>
            </w:pPr>
            <w:r>
              <w:t>Protection Indicator Effective Date</w:t>
            </w:r>
          </w:p>
        </w:tc>
        <w:tc>
          <w:tcPr>
            <w:tcW w:w="700" w:type="dxa"/>
          </w:tcPr>
          <w:p w14:paraId="2EB49830" w14:textId="77777777" w:rsidR="00B50050" w:rsidRDefault="00B50050" w:rsidP="0088127C">
            <w:pPr>
              <w:pStyle w:val="OtherTableBody"/>
            </w:pPr>
            <w:r>
              <w:t>01566</w:t>
            </w:r>
          </w:p>
        </w:tc>
        <w:tc>
          <w:tcPr>
            <w:tcW w:w="600" w:type="dxa"/>
          </w:tcPr>
          <w:p w14:paraId="613F2A53" w14:textId="77777777" w:rsidR="00B50050" w:rsidRDefault="00B50050" w:rsidP="0088127C">
            <w:pPr>
              <w:pStyle w:val="OtherTableBody"/>
            </w:pPr>
            <w:r>
              <w:t>PD1</w:t>
            </w:r>
          </w:p>
        </w:tc>
        <w:tc>
          <w:tcPr>
            <w:tcW w:w="600" w:type="dxa"/>
          </w:tcPr>
          <w:p w14:paraId="4F47A308" w14:textId="77777777" w:rsidR="00B50050" w:rsidRDefault="00B50050" w:rsidP="0088127C">
            <w:pPr>
              <w:pStyle w:val="OtherTableBody"/>
            </w:pPr>
            <w:r>
              <w:t>13</w:t>
            </w:r>
          </w:p>
        </w:tc>
        <w:tc>
          <w:tcPr>
            <w:tcW w:w="600" w:type="dxa"/>
          </w:tcPr>
          <w:p w14:paraId="0A464938" w14:textId="77777777" w:rsidR="00B50050" w:rsidRDefault="00B50050" w:rsidP="0088127C">
            <w:pPr>
              <w:pStyle w:val="OtherTableBody"/>
            </w:pPr>
            <w:r>
              <w:t>..</w:t>
            </w:r>
          </w:p>
        </w:tc>
        <w:tc>
          <w:tcPr>
            <w:tcW w:w="600" w:type="dxa"/>
          </w:tcPr>
          <w:p w14:paraId="45739E9E" w14:textId="77777777" w:rsidR="00B50050" w:rsidRDefault="00B50050" w:rsidP="0088127C">
            <w:pPr>
              <w:pStyle w:val="OtherTableBody"/>
            </w:pPr>
          </w:p>
        </w:tc>
        <w:tc>
          <w:tcPr>
            <w:tcW w:w="600" w:type="dxa"/>
          </w:tcPr>
          <w:p w14:paraId="7F98F2DB" w14:textId="77777777" w:rsidR="00B50050" w:rsidRDefault="00B50050" w:rsidP="0088127C">
            <w:pPr>
              <w:pStyle w:val="OtherTableBody"/>
            </w:pPr>
            <w:r>
              <w:t>DT</w:t>
            </w:r>
          </w:p>
        </w:tc>
        <w:tc>
          <w:tcPr>
            <w:tcW w:w="700" w:type="dxa"/>
          </w:tcPr>
          <w:p w14:paraId="29A9A522" w14:textId="77777777" w:rsidR="00B50050" w:rsidRDefault="00B50050" w:rsidP="0088127C">
            <w:pPr>
              <w:pStyle w:val="OtherTableBody"/>
            </w:pPr>
          </w:p>
        </w:tc>
        <w:tc>
          <w:tcPr>
            <w:tcW w:w="600" w:type="dxa"/>
          </w:tcPr>
          <w:p w14:paraId="6C30E0A4" w14:textId="77777777" w:rsidR="00B50050" w:rsidRDefault="00B50050" w:rsidP="0088127C">
            <w:pPr>
              <w:pStyle w:val="OtherTableBody"/>
            </w:pPr>
          </w:p>
        </w:tc>
        <w:tc>
          <w:tcPr>
            <w:tcW w:w="900" w:type="dxa"/>
          </w:tcPr>
          <w:p w14:paraId="2A26E4DF" w14:textId="77777777" w:rsidR="00B50050" w:rsidRDefault="00B50050" w:rsidP="0088127C">
            <w:pPr>
              <w:pStyle w:val="OtherTableBody"/>
            </w:pPr>
            <w:r>
              <w:t>3.4.11.13</w:t>
            </w:r>
          </w:p>
        </w:tc>
      </w:tr>
      <w:tr w:rsidR="00B50050" w14:paraId="73BF867A" w14:textId="77777777" w:rsidTr="00195548">
        <w:tc>
          <w:tcPr>
            <w:tcW w:w="3500" w:type="dxa"/>
          </w:tcPr>
          <w:p w14:paraId="41E04CAA" w14:textId="77777777" w:rsidR="00B50050" w:rsidRDefault="00B50050" w:rsidP="0088127C">
            <w:pPr>
              <w:pStyle w:val="OtherTableBody"/>
            </w:pPr>
            <w:r>
              <w:t>Protocol Code</w:t>
            </w:r>
          </w:p>
        </w:tc>
        <w:tc>
          <w:tcPr>
            <w:tcW w:w="700" w:type="dxa"/>
          </w:tcPr>
          <w:p w14:paraId="54E9E628" w14:textId="77777777" w:rsidR="00B50050" w:rsidRDefault="00B50050" w:rsidP="0088127C">
            <w:pPr>
              <w:pStyle w:val="OtherTableBody"/>
            </w:pPr>
            <w:r>
              <w:t>01662</w:t>
            </w:r>
          </w:p>
        </w:tc>
        <w:tc>
          <w:tcPr>
            <w:tcW w:w="600" w:type="dxa"/>
          </w:tcPr>
          <w:p w14:paraId="2C2F628D" w14:textId="77777777" w:rsidR="00B50050" w:rsidRDefault="00B50050" w:rsidP="0088127C">
            <w:pPr>
              <w:pStyle w:val="OtherTableBody"/>
            </w:pPr>
            <w:r>
              <w:t>IPC</w:t>
            </w:r>
          </w:p>
        </w:tc>
        <w:tc>
          <w:tcPr>
            <w:tcW w:w="600" w:type="dxa"/>
          </w:tcPr>
          <w:p w14:paraId="30E482C8" w14:textId="77777777" w:rsidR="00B50050" w:rsidRDefault="00B50050" w:rsidP="0088127C">
            <w:pPr>
              <w:pStyle w:val="OtherTableBody"/>
            </w:pPr>
            <w:r>
              <w:t>6</w:t>
            </w:r>
          </w:p>
        </w:tc>
        <w:tc>
          <w:tcPr>
            <w:tcW w:w="600" w:type="dxa"/>
          </w:tcPr>
          <w:p w14:paraId="4979F80A" w14:textId="77777777" w:rsidR="00B50050" w:rsidRDefault="00B50050" w:rsidP="0088127C">
            <w:pPr>
              <w:pStyle w:val="OtherTableBody"/>
            </w:pPr>
            <w:r>
              <w:t>..</w:t>
            </w:r>
          </w:p>
        </w:tc>
        <w:tc>
          <w:tcPr>
            <w:tcW w:w="600" w:type="dxa"/>
          </w:tcPr>
          <w:p w14:paraId="672D791D" w14:textId="77777777" w:rsidR="00B50050" w:rsidRDefault="00B50050" w:rsidP="0088127C">
            <w:pPr>
              <w:pStyle w:val="OtherTableBody"/>
            </w:pPr>
          </w:p>
        </w:tc>
        <w:tc>
          <w:tcPr>
            <w:tcW w:w="600" w:type="dxa"/>
          </w:tcPr>
          <w:p w14:paraId="568C3370" w14:textId="77777777" w:rsidR="00B50050" w:rsidRDefault="00B50050" w:rsidP="0088127C">
            <w:pPr>
              <w:pStyle w:val="OtherTableBody"/>
            </w:pPr>
            <w:r>
              <w:t>CWE</w:t>
            </w:r>
          </w:p>
        </w:tc>
        <w:tc>
          <w:tcPr>
            <w:tcW w:w="700" w:type="dxa"/>
          </w:tcPr>
          <w:p w14:paraId="5B9E2AB9" w14:textId="77777777" w:rsidR="00B50050" w:rsidRDefault="00B50050" w:rsidP="0088127C">
            <w:pPr>
              <w:pStyle w:val="OtherTableBody"/>
            </w:pPr>
            <w:r>
              <w:t>Y</w:t>
            </w:r>
          </w:p>
        </w:tc>
        <w:tc>
          <w:tcPr>
            <w:tcW w:w="600" w:type="dxa"/>
          </w:tcPr>
          <w:p w14:paraId="5DD9EFA5" w14:textId="77777777" w:rsidR="00B50050" w:rsidRDefault="00B50050" w:rsidP="0088127C">
            <w:pPr>
              <w:pStyle w:val="OtherTableBody"/>
            </w:pPr>
            <w:r>
              <w:t>0605</w:t>
            </w:r>
          </w:p>
        </w:tc>
        <w:tc>
          <w:tcPr>
            <w:tcW w:w="900" w:type="dxa"/>
          </w:tcPr>
          <w:p w14:paraId="0CCB7120" w14:textId="77777777" w:rsidR="00B50050" w:rsidRDefault="00B50050" w:rsidP="0088127C">
            <w:pPr>
              <w:pStyle w:val="OtherTableBody"/>
            </w:pPr>
            <w:r>
              <w:t>4.5.6.6</w:t>
            </w:r>
          </w:p>
        </w:tc>
      </w:tr>
      <w:tr w:rsidR="00B50050" w14:paraId="28E95AF2" w14:textId="77777777" w:rsidTr="00195548">
        <w:tc>
          <w:tcPr>
            <w:tcW w:w="3500" w:type="dxa"/>
          </w:tcPr>
          <w:p w14:paraId="1596FCD2" w14:textId="77777777" w:rsidR="00B50050" w:rsidRDefault="00B50050" w:rsidP="0088127C">
            <w:pPr>
              <w:pStyle w:val="OtherTableBody"/>
            </w:pPr>
            <w:r>
              <w:t>Provider Address</w:t>
            </w:r>
          </w:p>
        </w:tc>
        <w:tc>
          <w:tcPr>
            <w:tcW w:w="700" w:type="dxa"/>
          </w:tcPr>
          <w:p w14:paraId="5C6DB990" w14:textId="77777777" w:rsidR="00B50050" w:rsidRDefault="00B50050" w:rsidP="0088127C">
            <w:pPr>
              <w:pStyle w:val="OtherTableBody"/>
            </w:pPr>
            <w:r>
              <w:t>01157</w:t>
            </w:r>
          </w:p>
        </w:tc>
        <w:tc>
          <w:tcPr>
            <w:tcW w:w="600" w:type="dxa"/>
          </w:tcPr>
          <w:p w14:paraId="7874A8C5" w14:textId="77777777" w:rsidR="00B50050" w:rsidRDefault="00B50050" w:rsidP="0088127C">
            <w:pPr>
              <w:pStyle w:val="OtherTableBody"/>
            </w:pPr>
            <w:r>
              <w:t>PRD</w:t>
            </w:r>
          </w:p>
        </w:tc>
        <w:tc>
          <w:tcPr>
            <w:tcW w:w="600" w:type="dxa"/>
          </w:tcPr>
          <w:p w14:paraId="2E7B7724" w14:textId="77777777" w:rsidR="00B50050" w:rsidRDefault="00B50050" w:rsidP="0088127C">
            <w:pPr>
              <w:pStyle w:val="OtherTableBody"/>
            </w:pPr>
            <w:r>
              <w:t>3</w:t>
            </w:r>
          </w:p>
        </w:tc>
        <w:tc>
          <w:tcPr>
            <w:tcW w:w="600" w:type="dxa"/>
          </w:tcPr>
          <w:p w14:paraId="5196775E" w14:textId="77777777" w:rsidR="00B50050" w:rsidRDefault="00B50050" w:rsidP="0088127C">
            <w:pPr>
              <w:pStyle w:val="OtherTableBody"/>
            </w:pPr>
            <w:r>
              <w:t>..</w:t>
            </w:r>
          </w:p>
        </w:tc>
        <w:tc>
          <w:tcPr>
            <w:tcW w:w="600" w:type="dxa"/>
          </w:tcPr>
          <w:p w14:paraId="146E4271" w14:textId="77777777" w:rsidR="00B50050" w:rsidRDefault="00B50050" w:rsidP="0088127C">
            <w:pPr>
              <w:pStyle w:val="OtherTableBody"/>
            </w:pPr>
          </w:p>
        </w:tc>
        <w:tc>
          <w:tcPr>
            <w:tcW w:w="600" w:type="dxa"/>
          </w:tcPr>
          <w:p w14:paraId="64F7B51A" w14:textId="77777777" w:rsidR="00B50050" w:rsidRDefault="00B50050" w:rsidP="0088127C">
            <w:pPr>
              <w:pStyle w:val="OtherTableBody"/>
            </w:pPr>
            <w:r>
              <w:t>XAD</w:t>
            </w:r>
          </w:p>
        </w:tc>
        <w:tc>
          <w:tcPr>
            <w:tcW w:w="700" w:type="dxa"/>
          </w:tcPr>
          <w:p w14:paraId="0DEB8E4D" w14:textId="77777777" w:rsidR="00B50050" w:rsidRDefault="00B50050" w:rsidP="0088127C">
            <w:pPr>
              <w:pStyle w:val="OtherTableBody"/>
            </w:pPr>
            <w:r>
              <w:t>Y</w:t>
            </w:r>
          </w:p>
        </w:tc>
        <w:tc>
          <w:tcPr>
            <w:tcW w:w="600" w:type="dxa"/>
          </w:tcPr>
          <w:p w14:paraId="20BECA02" w14:textId="77777777" w:rsidR="00B50050" w:rsidRDefault="00B50050" w:rsidP="0088127C">
            <w:pPr>
              <w:pStyle w:val="OtherTableBody"/>
            </w:pPr>
          </w:p>
        </w:tc>
        <w:tc>
          <w:tcPr>
            <w:tcW w:w="900" w:type="dxa"/>
          </w:tcPr>
          <w:p w14:paraId="525884BE" w14:textId="77777777" w:rsidR="00B50050" w:rsidRDefault="00B50050" w:rsidP="0088127C">
            <w:pPr>
              <w:pStyle w:val="OtherTableBody"/>
            </w:pPr>
            <w:r>
              <w:t>11.8.3.3</w:t>
            </w:r>
          </w:p>
        </w:tc>
      </w:tr>
      <w:tr w:rsidR="00B50050" w14:paraId="30A4C952" w14:textId="77777777" w:rsidTr="00195548">
        <w:tc>
          <w:tcPr>
            <w:tcW w:w="3500" w:type="dxa"/>
          </w:tcPr>
          <w:p w14:paraId="1B52BB4D" w14:textId="77777777" w:rsidR="00B50050" w:rsidRDefault="00B50050" w:rsidP="0088127C">
            <w:pPr>
              <w:pStyle w:val="OtherTableBody"/>
            </w:pPr>
            <w:r>
              <w:t>Provider Adjustment Number</w:t>
            </w:r>
          </w:p>
        </w:tc>
        <w:tc>
          <w:tcPr>
            <w:tcW w:w="700" w:type="dxa"/>
          </w:tcPr>
          <w:p w14:paraId="4FE83417" w14:textId="77777777" w:rsidR="00B50050" w:rsidRDefault="00B50050" w:rsidP="0088127C">
            <w:pPr>
              <w:pStyle w:val="OtherTableBody"/>
            </w:pPr>
            <w:r>
              <w:t>02003</w:t>
            </w:r>
          </w:p>
        </w:tc>
        <w:tc>
          <w:tcPr>
            <w:tcW w:w="600" w:type="dxa"/>
          </w:tcPr>
          <w:p w14:paraId="1A233C43" w14:textId="77777777" w:rsidR="00B50050" w:rsidRDefault="00B50050" w:rsidP="0088127C">
            <w:pPr>
              <w:pStyle w:val="OtherTableBody"/>
            </w:pPr>
            <w:r>
              <w:t>ADJ</w:t>
            </w:r>
          </w:p>
        </w:tc>
        <w:tc>
          <w:tcPr>
            <w:tcW w:w="600" w:type="dxa"/>
          </w:tcPr>
          <w:p w14:paraId="54CB8B03" w14:textId="77777777" w:rsidR="00B50050" w:rsidRDefault="00B50050" w:rsidP="0088127C">
            <w:pPr>
              <w:pStyle w:val="OtherTableBody"/>
            </w:pPr>
            <w:r>
              <w:t>1</w:t>
            </w:r>
          </w:p>
        </w:tc>
        <w:tc>
          <w:tcPr>
            <w:tcW w:w="600" w:type="dxa"/>
          </w:tcPr>
          <w:p w14:paraId="1FA0E688" w14:textId="77777777" w:rsidR="00B50050" w:rsidRDefault="00B50050" w:rsidP="0088127C">
            <w:pPr>
              <w:pStyle w:val="OtherTableBody"/>
            </w:pPr>
            <w:r>
              <w:t>..</w:t>
            </w:r>
          </w:p>
        </w:tc>
        <w:tc>
          <w:tcPr>
            <w:tcW w:w="600" w:type="dxa"/>
          </w:tcPr>
          <w:p w14:paraId="7AB8AD38" w14:textId="77777777" w:rsidR="00B50050" w:rsidRDefault="00B50050" w:rsidP="0088127C">
            <w:pPr>
              <w:pStyle w:val="OtherTableBody"/>
            </w:pPr>
          </w:p>
        </w:tc>
        <w:tc>
          <w:tcPr>
            <w:tcW w:w="600" w:type="dxa"/>
          </w:tcPr>
          <w:p w14:paraId="19DA37EE" w14:textId="77777777" w:rsidR="00B50050" w:rsidRDefault="00B50050" w:rsidP="0088127C">
            <w:pPr>
              <w:pStyle w:val="OtherTableBody"/>
            </w:pPr>
            <w:r>
              <w:t>EI</w:t>
            </w:r>
          </w:p>
        </w:tc>
        <w:tc>
          <w:tcPr>
            <w:tcW w:w="700" w:type="dxa"/>
          </w:tcPr>
          <w:p w14:paraId="63A05F3B" w14:textId="77777777" w:rsidR="00B50050" w:rsidRDefault="00B50050" w:rsidP="0088127C">
            <w:pPr>
              <w:pStyle w:val="OtherTableBody"/>
            </w:pPr>
          </w:p>
        </w:tc>
        <w:tc>
          <w:tcPr>
            <w:tcW w:w="600" w:type="dxa"/>
          </w:tcPr>
          <w:p w14:paraId="1A723600" w14:textId="77777777" w:rsidR="00B50050" w:rsidRDefault="00B50050" w:rsidP="0088127C">
            <w:pPr>
              <w:pStyle w:val="OtherTableBody"/>
            </w:pPr>
          </w:p>
        </w:tc>
        <w:tc>
          <w:tcPr>
            <w:tcW w:w="900" w:type="dxa"/>
          </w:tcPr>
          <w:p w14:paraId="2A8E5021" w14:textId="77777777" w:rsidR="00B50050" w:rsidRDefault="00B50050" w:rsidP="0088127C">
            <w:pPr>
              <w:pStyle w:val="OtherTableBody"/>
            </w:pPr>
            <w:r>
              <w:t>16.4.7.1</w:t>
            </w:r>
          </w:p>
        </w:tc>
      </w:tr>
      <w:tr w:rsidR="00B50050" w14:paraId="78928C8C" w14:textId="77777777" w:rsidTr="00195548">
        <w:tc>
          <w:tcPr>
            <w:tcW w:w="3500" w:type="dxa"/>
          </w:tcPr>
          <w:p w14:paraId="3CCC25A2" w14:textId="77777777" w:rsidR="00B50050" w:rsidRDefault="00B50050" w:rsidP="0088127C">
            <w:pPr>
              <w:pStyle w:val="OtherTableBody"/>
            </w:pPr>
            <w:r>
              <w:t>Provider Adjustment Number Cross Reference</w:t>
            </w:r>
          </w:p>
        </w:tc>
        <w:tc>
          <w:tcPr>
            <w:tcW w:w="700" w:type="dxa"/>
          </w:tcPr>
          <w:p w14:paraId="7ECC7F54" w14:textId="77777777" w:rsidR="00B50050" w:rsidRDefault="00B50050" w:rsidP="0088127C">
            <w:pPr>
              <w:pStyle w:val="OtherTableBody"/>
            </w:pPr>
            <w:r>
              <w:t>02014</w:t>
            </w:r>
          </w:p>
        </w:tc>
        <w:tc>
          <w:tcPr>
            <w:tcW w:w="600" w:type="dxa"/>
          </w:tcPr>
          <w:p w14:paraId="063DC4A9" w14:textId="77777777" w:rsidR="00B50050" w:rsidRDefault="00B50050" w:rsidP="0088127C">
            <w:pPr>
              <w:pStyle w:val="OtherTableBody"/>
            </w:pPr>
            <w:r>
              <w:t>ADJ</w:t>
            </w:r>
          </w:p>
        </w:tc>
        <w:tc>
          <w:tcPr>
            <w:tcW w:w="600" w:type="dxa"/>
          </w:tcPr>
          <w:p w14:paraId="0AAE46B6" w14:textId="77777777" w:rsidR="00B50050" w:rsidRDefault="00B50050" w:rsidP="0088127C">
            <w:pPr>
              <w:pStyle w:val="OtherTableBody"/>
            </w:pPr>
            <w:r>
              <w:t>12</w:t>
            </w:r>
          </w:p>
        </w:tc>
        <w:tc>
          <w:tcPr>
            <w:tcW w:w="600" w:type="dxa"/>
          </w:tcPr>
          <w:p w14:paraId="5ADB7A40" w14:textId="77777777" w:rsidR="00B50050" w:rsidRDefault="00B50050" w:rsidP="0088127C">
            <w:pPr>
              <w:pStyle w:val="OtherTableBody"/>
            </w:pPr>
            <w:r>
              <w:t>..</w:t>
            </w:r>
          </w:p>
        </w:tc>
        <w:tc>
          <w:tcPr>
            <w:tcW w:w="600" w:type="dxa"/>
          </w:tcPr>
          <w:p w14:paraId="30EDC3B1" w14:textId="77777777" w:rsidR="00B50050" w:rsidRDefault="00B50050" w:rsidP="0088127C">
            <w:pPr>
              <w:pStyle w:val="OtherTableBody"/>
            </w:pPr>
          </w:p>
        </w:tc>
        <w:tc>
          <w:tcPr>
            <w:tcW w:w="600" w:type="dxa"/>
          </w:tcPr>
          <w:p w14:paraId="2C7919FF" w14:textId="77777777" w:rsidR="00B50050" w:rsidRDefault="00B50050" w:rsidP="0088127C">
            <w:pPr>
              <w:pStyle w:val="OtherTableBody"/>
            </w:pPr>
            <w:r>
              <w:t>EI</w:t>
            </w:r>
          </w:p>
        </w:tc>
        <w:tc>
          <w:tcPr>
            <w:tcW w:w="700" w:type="dxa"/>
          </w:tcPr>
          <w:p w14:paraId="3CE7040F" w14:textId="77777777" w:rsidR="00B50050" w:rsidRDefault="00B50050" w:rsidP="0088127C">
            <w:pPr>
              <w:pStyle w:val="OtherTableBody"/>
            </w:pPr>
          </w:p>
        </w:tc>
        <w:tc>
          <w:tcPr>
            <w:tcW w:w="600" w:type="dxa"/>
          </w:tcPr>
          <w:p w14:paraId="059384AD" w14:textId="77777777" w:rsidR="00B50050" w:rsidRDefault="00B50050" w:rsidP="0088127C">
            <w:pPr>
              <w:pStyle w:val="OtherTableBody"/>
            </w:pPr>
          </w:p>
        </w:tc>
        <w:tc>
          <w:tcPr>
            <w:tcW w:w="900" w:type="dxa"/>
          </w:tcPr>
          <w:p w14:paraId="0755906E" w14:textId="77777777" w:rsidR="00B50050" w:rsidRDefault="00B50050" w:rsidP="0088127C">
            <w:pPr>
              <w:pStyle w:val="OtherTableBody"/>
            </w:pPr>
            <w:r>
              <w:t>16.4.7.12</w:t>
            </w:r>
          </w:p>
        </w:tc>
      </w:tr>
      <w:tr w:rsidR="00B50050" w14:paraId="7F57B188" w14:textId="77777777" w:rsidTr="00195548">
        <w:tc>
          <w:tcPr>
            <w:tcW w:w="3500" w:type="dxa"/>
          </w:tcPr>
          <w:p w14:paraId="2926C6BB" w14:textId="77777777" w:rsidR="00B50050" w:rsidRDefault="00B50050" w:rsidP="0088127C">
            <w:pPr>
              <w:pStyle w:val="OtherTableBody"/>
            </w:pPr>
            <w:r>
              <w:t>Provider Billing</w:t>
            </w:r>
          </w:p>
        </w:tc>
        <w:tc>
          <w:tcPr>
            <w:tcW w:w="700" w:type="dxa"/>
          </w:tcPr>
          <w:p w14:paraId="4FA2AEC0" w14:textId="77777777" w:rsidR="00B50050" w:rsidRDefault="00B50050" w:rsidP="0088127C">
            <w:pPr>
              <w:pStyle w:val="OtherTableBody"/>
            </w:pPr>
            <w:r>
              <w:t>00688</w:t>
            </w:r>
          </w:p>
        </w:tc>
        <w:tc>
          <w:tcPr>
            <w:tcW w:w="600" w:type="dxa"/>
          </w:tcPr>
          <w:p w14:paraId="2F16EC25" w14:textId="77777777" w:rsidR="00B50050" w:rsidRDefault="00B50050" w:rsidP="0088127C">
            <w:pPr>
              <w:pStyle w:val="OtherTableBody"/>
            </w:pPr>
            <w:r>
              <w:t>PRA</w:t>
            </w:r>
          </w:p>
        </w:tc>
        <w:tc>
          <w:tcPr>
            <w:tcW w:w="600" w:type="dxa"/>
          </w:tcPr>
          <w:p w14:paraId="1D6E0C9A" w14:textId="77777777" w:rsidR="00B50050" w:rsidRDefault="00B50050" w:rsidP="0088127C">
            <w:pPr>
              <w:pStyle w:val="OtherTableBody"/>
            </w:pPr>
            <w:r>
              <w:t>4</w:t>
            </w:r>
          </w:p>
        </w:tc>
        <w:tc>
          <w:tcPr>
            <w:tcW w:w="600" w:type="dxa"/>
          </w:tcPr>
          <w:p w14:paraId="21E63C86" w14:textId="77777777" w:rsidR="00B50050" w:rsidRDefault="00B50050" w:rsidP="0088127C">
            <w:pPr>
              <w:pStyle w:val="OtherTableBody"/>
            </w:pPr>
            <w:r>
              <w:t>1..1</w:t>
            </w:r>
          </w:p>
        </w:tc>
        <w:tc>
          <w:tcPr>
            <w:tcW w:w="600" w:type="dxa"/>
          </w:tcPr>
          <w:p w14:paraId="18ACAC96" w14:textId="77777777" w:rsidR="00B50050" w:rsidRDefault="00B50050" w:rsidP="0088127C">
            <w:pPr>
              <w:pStyle w:val="OtherTableBody"/>
            </w:pPr>
          </w:p>
        </w:tc>
        <w:tc>
          <w:tcPr>
            <w:tcW w:w="600" w:type="dxa"/>
          </w:tcPr>
          <w:p w14:paraId="3365AA0B" w14:textId="77777777" w:rsidR="00B50050" w:rsidRDefault="00B50050" w:rsidP="0088127C">
            <w:pPr>
              <w:pStyle w:val="OtherTableBody"/>
            </w:pPr>
            <w:r>
              <w:t>ID</w:t>
            </w:r>
          </w:p>
        </w:tc>
        <w:tc>
          <w:tcPr>
            <w:tcW w:w="700" w:type="dxa"/>
          </w:tcPr>
          <w:p w14:paraId="5E3940A2" w14:textId="77777777" w:rsidR="00B50050" w:rsidRDefault="00B50050" w:rsidP="0088127C">
            <w:pPr>
              <w:pStyle w:val="OtherTableBody"/>
            </w:pPr>
          </w:p>
        </w:tc>
        <w:tc>
          <w:tcPr>
            <w:tcW w:w="600" w:type="dxa"/>
          </w:tcPr>
          <w:p w14:paraId="5571827B" w14:textId="77777777" w:rsidR="00B50050" w:rsidRDefault="00B50050" w:rsidP="0088127C">
            <w:pPr>
              <w:pStyle w:val="OtherTableBody"/>
            </w:pPr>
            <w:r>
              <w:t>0187</w:t>
            </w:r>
          </w:p>
        </w:tc>
        <w:tc>
          <w:tcPr>
            <w:tcW w:w="900" w:type="dxa"/>
          </w:tcPr>
          <w:p w14:paraId="7EA79DA5" w14:textId="77777777" w:rsidR="00B50050" w:rsidRDefault="00B50050" w:rsidP="0088127C">
            <w:pPr>
              <w:pStyle w:val="OtherTableBody"/>
            </w:pPr>
            <w:r>
              <w:t>15.4.6.4</w:t>
            </w:r>
          </w:p>
        </w:tc>
      </w:tr>
      <w:tr w:rsidR="00B50050" w14:paraId="3BB99DC5" w14:textId="77777777" w:rsidTr="00195548">
        <w:tc>
          <w:tcPr>
            <w:tcW w:w="3500" w:type="dxa"/>
          </w:tcPr>
          <w:p w14:paraId="6242B281" w14:textId="77777777" w:rsidR="00B50050" w:rsidRDefault="00B50050" w:rsidP="0088127C">
            <w:pPr>
              <w:pStyle w:val="OtherTableBody"/>
            </w:pPr>
            <w:r>
              <w:t>Provider Communication Information</w:t>
            </w:r>
          </w:p>
        </w:tc>
        <w:tc>
          <w:tcPr>
            <w:tcW w:w="700" w:type="dxa"/>
          </w:tcPr>
          <w:p w14:paraId="33C6E1B2" w14:textId="77777777" w:rsidR="00B50050" w:rsidRDefault="00B50050" w:rsidP="0088127C">
            <w:pPr>
              <w:pStyle w:val="OtherTableBody"/>
            </w:pPr>
            <w:r>
              <w:t>01159</w:t>
            </w:r>
          </w:p>
        </w:tc>
        <w:tc>
          <w:tcPr>
            <w:tcW w:w="600" w:type="dxa"/>
          </w:tcPr>
          <w:p w14:paraId="6FCD338A" w14:textId="77777777" w:rsidR="00B50050" w:rsidRDefault="00B50050" w:rsidP="0088127C">
            <w:pPr>
              <w:pStyle w:val="OtherTableBody"/>
            </w:pPr>
            <w:r>
              <w:t>PRD</w:t>
            </w:r>
          </w:p>
        </w:tc>
        <w:tc>
          <w:tcPr>
            <w:tcW w:w="600" w:type="dxa"/>
          </w:tcPr>
          <w:p w14:paraId="2E3F3915" w14:textId="77777777" w:rsidR="00B50050" w:rsidRDefault="00B50050" w:rsidP="0088127C">
            <w:pPr>
              <w:pStyle w:val="OtherTableBody"/>
            </w:pPr>
            <w:r>
              <w:t>5</w:t>
            </w:r>
          </w:p>
        </w:tc>
        <w:tc>
          <w:tcPr>
            <w:tcW w:w="600" w:type="dxa"/>
          </w:tcPr>
          <w:p w14:paraId="4A7DAF86" w14:textId="77777777" w:rsidR="00B50050" w:rsidRDefault="00B50050" w:rsidP="0088127C">
            <w:pPr>
              <w:pStyle w:val="OtherTableBody"/>
            </w:pPr>
            <w:r>
              <w:t>..</w:t>
            </w:r>
          </w:p>
        </w:tc>
        <w:tc>
          <w:tcPr>
            <w:tcW w:w="600" w:type="dxa"/>
          </w:tcPr>
          <w:p w14:paraId="52C379CD" w14:textId="77777777" w:rsidR="00B50050" w:rsidRDefault="00B50050" w:rsidP="0088127C">
            <w:pPr>
              <w:pStyle w:val="OtherTableBody"/>
            </w:pPr>
          </w:p>
        </w:tc>
        <w:tc>
          <w:tcPr>
            <w:tcW w:w="600" w:type="dxa"/>
          </w:tcPr>
          <w:p w14:paraId="30248A4F" w14:textId="77777777" w:rsidR="00B50050" w:rsidRDefault="00B50050" w:rsidP="0088127C">
            <w:pPr>
              <w:pStyle w:val="OtherTableBody"/>
            </w:pPr>
            <w:r>
              <w:t>XTN</w:t>
            </w:r>
          </w:p>
        </w:tc>
        <w:tc>
          <w:tcPr>
            <w:tcW w:w="700" w:type="dxa"/>
          </w:tcPr>
          <w:p w14:paraId="04DAD491" w14:textId="77777777" w:rsidR="00B50050" w:rsidRDefault="00B50050" w:rsidP="0088127C">
            <w:pPr>
              <w:pStyle w:val="OtherTableBody"/>
            </w:pPr>
            <w:r>
              <w:t>Y</w:t>
            </w:r>
          </w:p>
        </w:tc>
        <w:tc>
          <w:tcPr>
            <w:tcW w:w="600" w:type="dxa"/>
          </w:tcPr>
          <w:p w14:paraId="5A196650" w14:textId="77777777" w:rsidR="00B50050" w:rsidRDefault="00B50050" w:rsidP="0088127C">
            <w:pPr>
              <w:pStyle w:val="OtherTableBody"/>
            </w:pPr>
          </w:p>
        </w:tc>
        <w:tc>
          <w:tcPr>
            <w:tcW w:w="900" w:type="dxa"/>
          </w:tcPr>
          <w:p w14:paraId="1B76E847" w14:textId="77777777" w:rsidR="00B50050" w:rsidRDefault="00B50050" w:rsidP="0088127C">
            <w:pPr>
              <w:pStyle w:val="OtherTableBody"/>
            </w:pPr>
            <w:r>
              <w:t>11.8.3.5</w:t>
            </w:r>
          </w:p>
        </w:tc>
      </w:tr>
      <w:tr w:rsidR="00B50050" w14:paraId="48DD0CB8" w14:textId="77777777" w:rsidTr="00195548">
        <w:tc>
          <w:tcPr>
            <w:tcW w:w="3500" w:type="dxa"/>
          </w:tcPr>
          <w:p w14:paraId="5AE66E53" w14:textId="77777777" w:rsidR="00B50050" w:rsidRDefault="00B50050" w:rsidP="0088127C">
            <w:pPr>
              <w:pStyle w:val="OtherTableBody"/>
            </w:pPr>
            <w:r>
              <w:t>Provider Cross Reference Identifier</w:t>
            </w:r>
          </w:p>
        </w:tc>
        <w:tc>
          <w:tcPr>
            <w:tcW w:w="700" w:type="dxa"/>
          </w:tcPr>
          <w:p w14:paraId="5523453C" w14:textId="77777777" w:rsidR="00B50050" w:rsidRDefault="00B50050" w:rsidP="0088127C">
            <w:pPr>
              <w:pStyle w:val="OtherTableBody"/>
            </w:pPr>
            <w:r>
              <w:t>02031</w:t>
            </w:r>
          </w:p>
        </w:tc>
        <w:tc>
          <w:tcPr>
            <w:tcW w:w="600" w:type="dxa"/>
          </w:tcPr>
          <w:p w14:paraId="4523FBE4" w14:textId="77777777" w:rsidR="00B50050" w:rsidRDefault="00B50050" w:rsidP="0088127C">
            <w:pPr>
              <w:pStyle w:val="OtherTableBody"/>
            </w:pPr>
            <w:r>
              <w:t>IPR</w:t>
            </w:r>
          </w:p>
        </w:tc>
        <w:tc>
          <w:tcPr>
            <w:tcW w:w="600" w:type="dxa"/>
          </w:tcPr>
          <w:p w14:paraId="108345A7" w14:textId="77777777" w:rsidR="00B50050" w:rsidRDefault="00B50050" w:rsidP="0088127C">
            <w:pPr>
              <w:pStyle w:val="OtherTableBody"/>
            </w:pPr>
            <w:r>
              <w:t>2</w:t>
            </w:r>
          </w:p>
        </w:tc>
        <w:tc>
          <w:tcPr>
            <w:tcW w:w="600" w:type="dxa"/>
          </w:tcPr>
          <w:p w14:paraId="1713D9C2" w14:textId="77777777" w:rsidR="00B50050" w:rsidRDefault="00B50050" w:rsidP="0088127C">
            <w:pPr>
              <w:pStyle w:val="OtherTableBody"/>
            </w:pPr>
            <w:r>
              <w:t>..</w:t>
            </w:r>
          </w:p>
        </w:tc>
        <w:tc>
          <w:tcPr>
            <w:tcW w:w="600" w:type="dxa"/>
          </w:tcPr>
          <w:p w14:paraId="6F95A2E4" w14:textId="77777777" w:rsidR="00B50050" w:rsidRDefault="00B50050" w:rsidP="0088127C">
            <w:pPr>
              <w:pStyle w:val="OtherTableBody"/>
            </w:pPr>
          </w:p>
        </w:tc>
        <w:tc>
          <w:tcPr>
            <w:tcW w:w="600" w:type="dxa"/>
          </w:tcPr>
          <w:p w14:paraId="5A97069A" w14:textId="77777777" w:rsidR="00B50050" w:rsidRDefault="00B50050" w:rsidP="0088127C">
            <w:pPr>
              <w:pStyle w:val="OtherTableBody"/>
            </w:pPr>
            <w:r>
              <w:t>EI</w:t>
            </w:r>
          </w:p>
        </w:tc>
        <w:tc>
          <w:tcPr>
            <w:tcW w:w="700" w:type="dxa"/>
          </w:tcPr>
          <w:p w14:paraId="6EE532DC" w14:textId="77777777" w:rsidR="00B50050" w:rsidRDefault="00B50050" w:rsidP="0088127C">
            <w:pPr>
              <w:pStyle w:val="OtherTableBody"/>
            </w:pPr>
          </w:p>
        </w:tc>
        <w:tc>
          <w:tcPr>
            <w:tcW w:w="600" w:type="dxa"/>
          </w:tcPr>
          <w:p w14:paraId="69DD17DB" w14:textId="77777777" w:rsidR="00B50050" w:rsidRDefault="00B50050" w:rsidP="0088127C">
            <w:pPr>
              <w:pStyle w:val="OtherTableBody"/>
            </w:pPr>
          </w:p>
        </w:tc>
        <w:tc>
          <w:tcPr>
            <w:tcW w:w="900" w:type="dxa"/>
          </w:tcPr>
          <w:p w14:paraId="61E9292A" w14:textId="77777777" w:rsidR="00B50050" w:rsidRDefault="00B50050" w:rsidP="0088127C">
            <w:pPr>
              <w:pStyle w:val="OtherTableBody"/>
            </w:pPr>
            <w:r>
              <w:t>16.4.9.2</w:t>
            </w:r>
          </w:p>
        </w:tc>
      </w:tr>
      <w:tr w:rsidR="00B50050" w14:paraId="4C387211" w14:textId="77777777" w:rsidTr="00195548">
        <w:tc>
          <w:tcPr>
            <w:tcW w:w="3500" w:type="dxa"/>
          </w:tcPr>
          <w:p w14:paraId="633DCE3A" w14:textId="77777777" w:rsidR="00B50050" w:rsidRDefault="00B50050" w:rsidP="0088127C">
            <w:pPr>
              <w:pStyle w:val="OtherTableBody"/>
            </w:pPr>
            <w:r>
              <w:t>Provider Identifiers</w:t>
            </w:r>
          </w:p>
        </w:tc>
        <w:tc>
          <w:tcPr>
            <w:tcW w:w="700" w:type="dxa"/>
          </w:tcPr>
          <w:p w14:paraId="551D69AD" w14:textId="77777777" w:rsidR="00B50050" w:rsidRDefault="00B50050" w:rsidP="0088127C">
            <w:pPr>
              <w:pStyle w:val="OtherTableBody"/>
            </w:pPr>
            <w:r>
              <w:t>01162</w:t>
            </w:r>
          </w:p>
        </w:tc>
        <w:tc>
          <w:tcPr>
            <w:tcW w:w="600" w:type="dxa"/>
          </w:tcPr>
          <w:p w14:paraId="646BED2F" w14:textId="77777777" w:rsidR="00B50050" w:rsidRDefault="00B50050" w:rsidP="0088127C">
            <w:pPr>
              <w:pStyle w:val="OtherTableBody"/>
            </w:pPr>
            <w:r>
              <w:t>PRD</w:t>
            </w:r>
          </w:p>
        </w:tc>
        <w:tc>
          <w:tcPr>
            <w:tcW w:w="600" w:type="dxa"/>
          </w:tcPr>
          <w:p w14:paraId="1B770E06" w14:textId="77777777" w:rsidR="00B50050" w:rsidRDefault="00B50050" w:rsidP="0088127C">
            <w:pPr>
              <w:pStyle w:val="OtherTableBody"/>
            </w:pPr>
            <w:r>
              <w:t>7</w:t>
            </w:r>
          </w:p>
        </w:tc>
        <w:tc>
          <w:tcPr>
            <w:tcW w:w="600" w:type="dxa"/>
          </w:tcPr>
          <w:p w14:paraId="4161CFE0" w14:textId="77777777" w:rsidR="00B50050" w:rsidRDefault="00B50050" w:rsidP="0088127C">
            <w:pPr>
              <w:pStyle w:val="OtherTableBody"/>
            </w:pPr>
            <w:r>
              <w:t>..</w:t>
            </w:r>
          </w:p>
        </w:tc>
        <w:tc>
          <w:tcPr>
            <w:tcW w:w="600" w:type="dxa"/>
          </w:tcPr>
          <w:p w14:paraId="60709A17" w14:textId="77777777" w:rsidR="00B50050" w:rsidRDefault="00B50050" w:rsidP="0088127C">
            <w:pPr>
              <w:pStyle w:val="OtherTableBody"/>
            </w:pPr>
          </w:p>
        </w:tc>
        <w:tc>
          <w:tcPr>
            <w:tcW w:w="600" w:type="dxa"/>
          </w:tcPr>
          <w:p w14:paraId="5AD45CC4" w14:textId="77777777" w:rsidR="00B50050" w:rsidRDefault="00B50050" w:rsidP="0088127C">
            <w:pPr>
              <w:pStyle w:val="OtherTableBody"/>
            </w:pPr>
            <w:r>
              <w:t>PLN</w:t>
            </w:r>
          </w:p>
        </w:tc>
        <w:tc>
          <w:tcPr>
            <w:tcW w:w="700" w:type="dxa"/>
          </w:tcPr>
          <w:p w14:paraId="1FF7A113" w14:textId="77777777" w:rsidR="00B50050" w:rsidRDefault="00B50050" w:rsidP="0088127C">
            <w:pPr>
              <w:pStyle w:val="OtherTableBody"/>
            </w:pPr>
            <w:r>
              <w:t>Y</w:t>
            </w:r>
          </w:p>
        </w:tc>
        <w:tc>
          <w:tcPr>
            <w:tcW w:w="600" w:type="dxa"/>
          </w:tcPr>
          <w:p w14:paraId="79EB0F85" w14:textId="77777777" w:rsidR="00B50050" w:rsidRDefault="00B50050" w:rsidP="0088127C">
            <w:pPr>
              <w:pStyle w:val="OtherTableBody"/>
            </w:pPr>
            <w:r>
              <w:t>0338</w:t>
            </w:r>
          </w:p>
        </w:tc>
        <w:tc>
          <w:tcPr>
            <w:tcW w:w="900" w:type="dxa"/>
          </w:tcPr>
          <w:p w14:paraId="49BF554E" w14:textId="77777777" w:rsidR="00B50050" w:rsidRDefault="00B50050" w:rsidP="0088127C">
            <w:pPr>
              <w:pStyle w:val="OtherTableBody"/>
            </w:pPr>
            <w:r>
              <w:t>11.8.3.7</w:t>
            </w:r>
          </w:p>
        </w:tc>
      </w:tr>
      <w:tr w:rsidR="00B50050" w14:paraId="7FD3D0C8" w14:textId="77777777" w:rsidTr="00195548">
        <w:tc>
          <w:tcPr>
            <w:tcW w:w="3500" w:type="dxa"/>
          </w:tcPr>
          <w:p w14:paraId="2C7CE31F" w14:textId="77777777" w:rsidR="00B50050" w:rsidRDefault="00B50050" w:rsidP="0088127C">
            <w:pPr>
              <w:pStyle w:val="OtherTableBody"/>
            </w:pPr>
            <w:r>
              <w:t>Provider Invoice Number</w:t>
            </w:r>
          </w:p>
        </w:tc>
        <w:tc>
          <w:tcPr>
            <w:tcW w:w="700" w:type="dxa"/>
          </w:tcPr>
          <w:p w14:paraId="4E21FA25" w14:textId="77777777" w:rsidR="00B50050" w:rsidRDefault="00B50050" w:rsidP="0088127C">
            <w:pPr>
              <w:pStyle w:val="OtherTableBody"/>
            </w:pPr>
            <w:r>
              <w:t>01914</w:t>
            </w:r>
          </w:p>
        </w:tc>
        <w:tc>
          <w:tcPr>
            <w:tcW w:w="600" w:type="dxa"/>
          </w:tcPr>
          <w:p w14:paraId="08864E23" w14:textId="77777777" w:rsidR="00B50050" w:rsidRDefault="00B50050" w:rsidP="0088127C">
            <w:pPr>
              <w:pStyle w:val="OtherTableBody"/>
            </w:pPr>
            <w:r>
              <w:t>IVC</w:t>
            </w:r>
          </w:p>
        </w:tc>
        <w:tc>
          <w:tcPr>
            <w:tcW w:w="600" w:type="dxa"/>
          </w:tcPr>
          <w:p w14:paraId="23704F63" w14:textId="77777777" w:rsidR="00B50050" w:rsidRDefault="00B50050" w:rsidP="0088127C">
            <w:pPr>
              <w:pStyle w:val="OtherTableBody"/>
            </w:pPr>
            <w:r>
              <w:t>1</w:t>
            </w:r>
          </w:p>
        </w:tc>
        <w:tc>
          <w:tcPr>
            <w:tcW w:w="600" w:type="dxa"/>
          </w:tcPr>
          <w:p w14:paraId="26A2450F" w14:textId="77777777" w:rsidR="00B50050" w:rsidRDefault="00B50050" w:rsidP="0088127C">
            <w:pPr>
              <w:pStyle w:val="OtherTableBody"/>
            </w:pPr>
            <w:r>
              <w:t>..</w:t>
            </w:r>
          </w:p>
        </w:tc>
        <w:tc>
          <w:tcPr>
            <w:tcW w:w="600" w:type="dxa"/>
          </w:tcPr>
          <w:p w14:paraId="3A401DDA" w14:textId="77777777" w:rsidR="00B50050" w:rsidRDefault="00B50050" w:rsidP="0088127C">
            <w:pPr>
              <w:pStyle w:val="OtherTableBody"/>
            </w:pPr>
          </w:p>
        </w:tc>
        <w:tc>
          <w:tcPr>
            <w:tcW w:w="600" w:type="dxa"/>
          </w:tcPr>
          <w:p w14:paraId="48C60006" w14:textId="77777777" w:rsidR="00B50050" w:rsidRDefault="00B50050" w:rsidP="0088127C">
            <w:pPr>
              <w:pStyle w:val="OtherTableBody"/>
            </w:pPr>
            <w:r>
              <w:t>EI</w:t>
            </w:r>
          </w:p>
        </w:tc>
        <w:tc>
          <w:tcPr>
            <w:tcW w:w="700" w:type="dxa"/>
          </w:tcPr>
          <w:p w14:paraId="6EFBB91F" w14:textId="77777777" w:rsidR="00B50050" w:rsidRDefault="00B50050" w:rsidP="0088127C">
            <w:pPr>
              <w:pStyle w:val="OtherTableBody"/>
            </w:pPr>
          </w:p>
        </w:tc>
        <w:tc>
          <w:tcPr>
            <w:tcW w:w="600" w:type="dxa"/>
          </w:tcPr>
          <w:p w14:paraId="49F9DD63" w14:textId="77777777" w:rsidR="00B50050" w:rsidRDefault="00B50050" w:rsidP="0088127C">
            <w:pPr>
              <w:pStyle w:val="OtherTableBody"/>
            </w:pPr>
          </w:p>
        </w:tc>
        <w:tc>
          <w:tcPr>
            <w:tcW w:w="900" w:type="dxa"/>
          </w:tcPr>
          <w:p w14:paraId="11AEF403" w14:textId="77777777" w:rsidR="00B50050" w:rsidRDefault="00B50050" w:rsidP="0088127C">
            <w:pPr>
              <w:pStyle w:val="OtherTableBody"/>
            </w:pPr>
            <w:r>
              <w:t>16.4.2.1</w:t>
            </w:r>
          </w:p>
        </w:tc>
      </w:tr>
      <w:tr w:rsidR="00B50050" w14:paraId="3A56803A" w14:textId="77777777" w:rsidTr="00195548">
        <w:tc>
          <w:tcPr>
            <w:tcW w:w="3500" w:type="dxa"/>
          </w:tcPr>
          <w:p w14:paraId="7BFD839C" w14:textId="77777777" w:rsidR="00B50050" w:rsidRDefault="00B50050" w:rsidP="0088127C">
            <w:pPr>
              <w:pStyle w:val="OtherTableBody"/>
            </w:pPr>
            <w:r>
              <w:t>Provider Location</w:t>
            </w:r>
          </w:p>
        </w:tc>
        <w:tc>
          <w:tcPr>
            <w:tcW w:w="700" w:type="dxa"/>
          </w:tcPr>
          <w:p w14:paraId="47AEFAB9" w14:textId="77777777" w:rsidR="00B50050" w:rsidRDefault="00B50050" w:rsidP="0088127C">
            <w:pPr>
              <w:pStyle w:val="OtherTableBody"/>
            </w:pPr>
            <w:r>
              <w:t>01158</w:t>
            </w:r>
          </w:p>
        </w:tc>
        <w:tc>
          <w:tcPr>
            <w:tcW w:w="600" w:type="dxa"/>
          </w:tcPr>
          <w:p w14:paraId="1ED55936" w14:textId="77777777" w:rsidR="00B50050" w:rsidRDefault="00B50050" w:rsidP="0088127C">
            <w:pPr>
              <w:pStyle w:val="OtherTableBody"/>
            </w:pPr>
            <w:r>
              <w:t>PRD</w:t>
            </w:r>
          </w:p>
        </w:tc>
        <w:tc>
          <w:tcPr>
            <w:tcW w:w="600" w:type="dxa"/>
          </w:tcPr>
          <w:p w14:paraId="79CC2376" w14:textId="77777777" w:rsidR="00B50050" w:rsidRDefault="00B50050" w:rsidP="0088127C">
            <w:pPr>
              <w:pStyle w:val="OtherTableBody"/>
            </w:pPr>
            <w:r>
              <w:t>4</w:t>
            </w:r>
          </w:p>
        </w:tc>
        <w:tc>
          <w:tcPr>
            <w:tcW w:w="600" w:type="dxa"/>
          </w:tcPr>
          <w:p w14:paraId="27796493" w14:textId="77777777" w:rsidR="00B50050" w:rsidRDefault="00B50050" w:rsidP="0088127C">
            <w:pPr>
              <w:pStyle w:val="OtherTableBody"/>
            </w:pPr>
            <w:r>
              <w:t>..</w:t>
            </w:r>
          </w:p>
        </w:tc>
        <w:tc>
          <w:tcPr>
            <w:tcW w:w="600" w:type="dxa"/>
          </w:tcPr>
          <w:p w14:paraId="771414DF" w14:textId="77777777" w:rsidR="00B50050" w:rsidRDefault="00B50050" w:rsidP="0088127C">
            <w:pPr>
              <w:pStyle w:val="OtherTableBody"/>
            </w:pPr>
          </w:p>
        </w:tc>
        <w:tc>
          <w:tcPr>
            <w:tcW w:w="600" w:type="dxa"/>
          </w:tcPr>
          <w:p w14:paraId="58719510" w14:textId="77777777" w:rsidR="00B50050" w:rsidRDefault="00B50050" w:rsidP="0088127C">
            <w:pPr>
              <w:pStyle w:val="OtherTableBody"/>
            </w:pPr>
            <w:r>
              <w:t>PL</w:t>
            </w:r>
          </w:p>
        </w:tc>
        <w:tc>
          <w:tcPr>
            <w:tcW w:w="700" w:type="dxa"/>
          </w:tcPr>
          <w:p w14:paraId="18706FF1" w14:textId="77777777" w:rsidR="00B50050" w:rsidRDefault="00B50050" w:rsidP="0088127C">
            <w:pPr>
              <w:pStyle w:val="OtherTableBody"/>
            </w:pPr>
          </w:p>
        </w:tc>
        <w:tc>
          <w:tcPr>
            <w:tcW w:w="600" w:type="dxa"/>
          </w:tcPr>
          <w:p w14:paraId="2C831DF5" w14:textId="77777777" w:rsidR="00B50050" w:rsidRDefault="00B50050" w:rsidP="0088127C">
            <w:pPr>
              <w:pStyle w:val="OtherTableBody"/>
            </w:pPr>
          </w:p>
        </w:tc>
        <w:tc>
          <w:tcPr>
            <w:tcW w:w="900" w:type="dxa"/>
          </w:tcPr>
          <w:p w14:paraId="3D211CB1" w14:textId="77777777" w:rsidR="00B50050" w:rsidRDefault="00B50050" w:rsidP="0088127C">
            <w:pPr>
              <w:pStyle w:val="OtherTableBody"/>
            </w:pPr>
            <w:r>
              <w:t>11.8.3.4</w:t>
            </w:r>
          </w:p>
        </w:tc>
      </w:tr>
      <w:tr w:rsidR="00B50050" w14:paraId="55728217" w14:textId="77777777" w:rsidTr="00195548">
        <w:tc>
          <w:tcPr>
            <w:tcW w:w="3500" w:type="dxa"/>
          </w:tcPr>
          <w:p w14:paraId="23820751" w14:textId="77777777" w:rsidR="00B50050" w:rsidRDefault="00B50050" w:rsidP="0088127C">
            <w:pPr>
              <w:pStyle w:val="OtherTableBody"/>
            </w:pPr>
            <w:r>
              <w:t>Provider Name</w:t>
            </w:r>
          </w:p>
        </w:tc>
        <w:tc>
          <w:tcPr>
            <w:tcW w:w="700" w:type="dxa"/>
          </w:tcPr>
          <w:p w14:paraId="4E5F6486" w14:textId="77777777" w:rsidR="00B50050" w:rsidRDefault="00B50050" w:rsidP="0088127C">
            <w:pPr>
              <w:pStyle w:val="OtherTableBody"/>
            </w:pPr>
            <w:r>
              <w:t>01156</w:t>
            </w:r>
          </w:p>
        </w:tc>
        <w:tc>
          <w:tcPr>
            <w:tcW w:w="600" w:type="dxa"/>
          </w:tcPr>
          <w:p w14:paraId="3CA04810" w14:textId="77777777" w:rsidR="00B50050" w:rsidRDefault="00B50050" w:rsidP="0088127C">
            <w:pPr>
              <w:pStyle w:val="OtherTableBody"/>
            </w:pPr>
            <w:r>
              <w:t>PRD</w:t>
            </w:r>
          </w:p>
        </w:tc>
        <w:tc>
          <w:tcPr>
            <w:tcW w:w="600" w:type="dxa"/>
          </w:tcPr>
          <w:p w14:paraId="6BF9706A" w14:textId="77777777" w:rsidR="00B50050" w:rsidRDefault="00B50050" w:rsidP="0088127C">
            <w:pPr>
              <w:pStyle w:val="OtherTableBody"/>
            </w:pPr>
            <w:r>
              <w:t>2</w:t>
            </w:r>
          </w:p>
        </w:tc>
        <w:tc>
          <w:tcPr>
            <w:tcW w:w="600" w:type="dxa"/>
          </w:tcPr>
          <w:p w14:paraId="5B5A9435" w14:textId="77777777" w:rsidR="00B50050" w:rsidRDefault="00B50050" w:rsidP="0088127C">
            <w:pPr>
              <w:pStyle w:val="OtherTableBody"/>
            </w:pPr>
            <w:r>
              <w:t>..</w:t>
            </w:r>
          </w:p>
        </w:tc>
        <w:tc>
          <w:tcPr>
            <w:tcW w:w="600" w:type="dxa"/>
          </w:tcPr>
          <w:p w14:paraId="3CF49F47" w14:textId="77777777" w:rsidR="00B50050" w:rsidRDefault="00B50050" w:rsidP="0088127C">
            <w:pPr>
              <w:pStyle w:val="OtherTableBody"/>
            </w:pPr>
          </w:p>
        </w:tc>
        <w:tc>
          <w:tcPr>
            <w:tcW w:w="600" w:type="dxa"/>
          </w:tcPr>
          <w:p w14:paraId="0F8F4176" w14:textId="77777777" w:rsidR="00B50050" w:rsidRDefault="00B50050" w:rsidP="0088127C">
            <w:pPr>
              <w:pStyle w:val="OtherTableBody"/>
            </w:pPr>
            <w:r>
              <w:t>XPN</w:t>
            </w:r>
          </w:p>
        </w:tc>
        <w:tc>
          <w:tcPr>
            <w:tcW w:w="700" w:type="dxa"/>
          </w:tcPr>
          <w:p w14:paraId="05CEF71B" w14:textId="77777777" w:rsidR="00B50050" w:rsidRDefault="00B50050" w:rsidP="0088127C">
            <w:pPr>
              <w:pStyle w:val="OtherTableBody"/>
            </w:pPr>
            <w:r>
              <w:t>Y</w:t>
            </w:r>
          </w:p>
        </w:tc>
        <w:tc>
          <w:tcPr>
            <w:tcW w:w="600" w:type="dxa"/>
          </w:tcPr>
          <w:p w14:paraId="6FEA72DD" w14:textId="77777777" w:rsidR="00B50050" w:rsidRDefault="00B50050" w:rsidP="0088127C">
            <w:pPr>
              <w:pStyle w:val="OtherTableBody"/>
            </w:pPr>
          </w:p>
        </w:tc>
        <w:tc>
          <w:tcPr>
            <w:tcW w:w="900" w:type="dxa"/>
          </w:tcPr>
          <w:p w14:paraId="104580FF" w14:textId="77777777" w:rsidR="00B50050" w:rsidRDefault="00B50050" w:rsidP="0088127C">
            <w:pPr>
              <w:pStyle w:val="OtherTableBody"/>
            </w:pPr>
            <w:r>
              <w:t>11.8.3.2</w:t>
            </w:r>
          </w:p>
        </w:tc>
      </w:tr>
      <w:tr w:rsidR="00B50050" w14:paraId="2202FD70" w14:textId="77777777" w:rsidTr="00195548">
        <w:tc>
          <w:tcPr>
            <w:tcW w:w="3500" w:type="dxa"/>
          </w:tcPr>
          <w:p w14:paraId="24F582D3" w14:textId="77777777" w:rsidR="00B50050" w:rsidRDefault="00B50050" w:rsidP="0088127C">
            <w:pPr>
              <w:pStyle w:val="OtherTableBody"/>
            </w:pPr>
            <w:r>
              <w:t>Provider Organization</w:t>
            </w:r>
          </w:p>
        </w:tc>
        <w:tc>
          <w:tcPr>
            <w:tcW w:w="700" w:type="dxa"/>
          </w:tcPr>
          <w:p w14:paraId="79A8A3A7" w14:textId="77777777" w:rsidR="00B50050" w:rsidRDefault="00B50050" w:rsidP="0088127C">
            <w:pPr>
              <w:pStyle w:val="OtherTableBody"/>
            </w:pPr>
            <w:r>
              <w:t>01923</w:t>
            </w:r>
          </w:p>
        </w:tc>
        <w:tc>
          <w:tcPr>
            <w:tcW w:w="600" w:type="dxa"/>
          </w:tcPr>
          <w:p w14:paraId="559B370D" w14:textId="77777777" w:rsidR="00B50050" w:rsidRDefault="00B50050" w:rsidP="0088127C">
            <w:pPr>
              <w:pStyle w:val="OtherTableBody"/>
            </w:pPr>
            <w:r>
              <w:t>IVC</w:t>
            </w:r>
          </w:p>
        </w:tc>
        <w:tc>
          <w:tcPr>
            <w:tcW w:w="600" w:type="dxa"/>
          </w:tcPr>
          <w:p w14:paraId="3E9BD174" w14:textId="77777777" w:rsidR="00B50050" w:rsidRDefault="00B50050" w:rsidP="0088127C">
            <w:pPr>
              <w:pStyle w:val="OtherTableBody"/>
            </w:pPr>
            <w:r>
              <w:t>10</w:t>
            </w:r>
          </w:p>
        </w:tc>
        <w:tc>
          <w:tcPr>
            <w:tcW w:w="600" w:type="dxa"/>
          </w:tcPr>
          <w:p w14:paraId="7ABF1FE9" w14:textId="77777777" w:rsidR="00B50050" w:rsidRDefault="00B50050" w:rsidP="0088127C">
            <w:pPr>
              <w:pStyle w:val="OtherTableBody"/>
            </w:pPr>
            <w:r>
              <w:t>..</w:t>
            </w:r>
          </w:p>
        </w:tc>
        <w:tc>
          <w:tcPr>
            <w:tcW w:w="600" w:type="dxa"/>
          </w:tcPr>
          <w:p w14:paraId="11382682" w14:textId="77777777" w:rsidR="00B50050" w:rsidRDefault="00B50050" w:rsidP="0088127C">
            <w:pPr>
              <w:pStyle w:val="OtherTableBody"/>
            </w:pPr>
          </w:p>
        </w:tc>
        <w:tc>
          <w:tcPr>
            <w:tcW w:w="600" w:type="dxa"/>
          </w:tcPr>
          <w:p w14:paraId="3229FC41" w14:textId="77777777" w:rsidR="00B50050" w:rsidRDefault="00B50050" w:rsidP="0088127C">
            <w:pPr>
              <w:pStyle w:val="OtherTableBody"/>
            </w:pPr>
            <w:r>
              <w:t>XON</w:t>
            </w:r>
          </w:p>
        </w:tc>
        <w:tc>
          <w:tcPr>
            <w:tcW w:w="700" w:type="dxa"/>
          </w:tcPr>
          <w:p w14:paraId="0FBF17D7" w14:textId="77777777" w:rsidR="00B50050" w:rsidRDefault="00B50050" w:rsidP="0088127C">
            <w:pPr>
              <w:pStyle w:val="OtherTableBody"/>
            </w:pPr>
          </w:p>
        </w:tc>
        <w:tc>
          <w:tcPr>
            <w:tcW w:w="600" w:type="dxa"/>
          </w:tcPr>
          <w:p w14:paraId="31025EDC" w14:textId="77777777" w:rsidR="00B50050" w:rsidRDefault="00B50050" w:rsidP="0088127C">
            <w:pPr>
              <w:pStyle w:val="OtherTableBody"/>
            </w:pPr>
          </w:p>
        </w:tc>
        <w:tc>
          <w:tcPr>
            <w:tcW w:w="900" w:type="dxa"/>
          </w:tcPr>
          <w:p w14:paraId="42FDE9E6" w14:textId="77777777" w:rsidR="00B50050" w:rsidRDefault="00B50050" w:rsidP="0088127C">
            <w:pPr>
              <w:pStyle w:val="OtherTableBody"/>
            </w:pPr>
            <w:r>
              <w:t>16.4.2.10</w:t>
            </w:r>
          </w:p>
        </w:tc>
      </w:tr>
      <w:tr w:rsidR="00B50050" w14:paraId="0AA764AA" w14:textId="77777777" w:rsidTr="00195548">
        <w:tc>
          <w:tcPr>
            <w:tcW w:w="3500" w:type="dxa"/>
          </w:tcPr>
          <w:p w14:paraId="67C18634" w14:textId="77777777" w:rsidR="00B50050" w:rsidRDefault="00B50050" w:rsidP="0088127C">
            <w:pPr>
              <w:pStyle w:val="OtherTableBody"/>
            </w:pPr>
            <w:r>
              <w:t>Provider Organization Address</w:t>
            </w:r>
          </w:p>
        </w:tc>
        <w:tc>
          <w:tcPr>
            <w:tcW w:w="700" w:type="dxa"/>
          </w:tcPr>
          <w:p w14:paraId="064674E7" w14:textId="77777777" w:rsidR="00B50050" w:rsidRDefault="00B50050" w:rsidP="0088127C">
            <w:pPr>
              <w:pStyle w:val="OtherTableBody"/>
            </w:pPr>
            <w:r>
              <w:t>02257</w:t>
            </w:r>
          </w:p>
        </w:tc>
        <w:tc>
          <w:tcPr>
            <w:tcW w:w="600" w:type="dxa"/>
          </w:tcPr>
          <w:p w14:paraId="57FF66A2" w14:textId="77777777" w:rsidR="00B50050" w:rsidRDefault="00B50050" w:rsidP="0088127C">
            <w:pPr>
              <w:pStyle w:val="OtherTableBody"/>
            </w:pPr>
            <w:r>
              <w:t>PRD</w:t>
            </w:r>
          </w:p>
        </w:tc>
        <w:tc>
          <w:tcPr>
            <w:tcW w:w="600" w:type="dxa"/>
          </w:tcPr>
          <w:p w14:paraId="7C112ED6" w14:textId="77777777" w:rsidR="00B50050" w:rsidRDefault="00B50050" w:rsidP="0088127C">
            <w:pPr>
              <w:pStyle w:val="OtherTableBody"/>
            </w:pPr>
            <w:r>
              <w:t>11</w:t>
            </w:r>
          </w:p>
        </w:tc>
        <w:tc>
          <w:tcPr>
            <w:tcW w:w="600" w:type="dxa"/>
          </w:tcPr>
          <w:p w14:paraId="3A3ECDB7" w14:textId="77777777" w:rsidR="00B50050" w:rsidRDefault="00B50050" w:rsidP="0088127C">
            <w:pPr>
              <w:pStyle w:val="OtherTableBody"/>
            </w:pPr>
            <w:r>
              <w:t>..</w:t>
            </w:r>
          </w:p>
        </w:tc>
        <w:tc>
          <w:tcPr>
            <w:tcW w:w="600" w:type="dxa"/>
          </w:tcPr>
          <w:p w14:paraId="1666B6A1" w14:textId="77777777" w:rsidR="00B50050" w:rsidRDefault="00B50050" w:rsidP="0088127C">
            <w:pPr>
              <w:pStyle w:val="OtherTableBody"/>
            </w:pPr>
          </w:p>
        </w:tc>
        <w:tc>
          <w:tcPr>
            <w:tcW w:w="600" w:type="dxa"/>
          </w:tcPr>
          <w:p w14:paraId="7D790D76" w14:textId="77777777" w:rsidR="00B50050" w:rsidRDefault="00B50050" w:rsidP="0088127C">
            <w:pPr>
              <w:pStyle w:val="OtherTableBody"/>
            </w:pPr>
            <w:r>
              <w:t>XAD</w:t>
            </w:r>
          </w:p>
        </w:tc>
        <w:tc>
          <w:tcPr>
            <w:tcW w:w="700" w:type="dxa"/>
          </w:tcPr>
          <w:p w14:paraId="280652F1" w14:textId="77777777" w:rsidR="00B50050" w:rsidRDefault="00B50050" w:rsidP="0088127C">
            <w:pPr>
              <w:pStyle w:val="OtherTableBody"/>
            </w:pPr>
            <w:r>
              <w:t>Y</w:t>
            </w:r>
          </w:p>
        </w:tc>
        <w:tc>
          <w:tcPr>
            <w:tcW w:w="600" w:type="dxa"/>
          </w:tcPr>
          <w:p w14:paraId="15A8B0C2" w14:textId="77777777" w:rsidR="00B50050" w:rsidRDefault="00B50050" w:rsidP="0088127C">
            <w:pPr>
              <w:pStyle w:val="OtherTableBody"/>
            </w:pPr>
          </w:p>
        </w:tc>
        <w:tc>
          <w:tcPr>
            <w:tcW w:w="900" w:type="dxa"/>
          </w:tcPr>
          <w:p w14:paraId="0391C7B7" w14:textId="77777777" w:rsidR="00B50050" w:rsidRDefault="00B50050" w:rsidP="0088127C">
            <w:pPr>
              <w:pStyle w:val="OtherTableBody"/>
            </w:pPr>
            <w:r>
              <w:t>11.8.3.11</w:t>
            </w:r>
          </w:p>
        </w:tc>
      </w:tr>
      <w:tr w:rsidR="00B50050" w14:paraId="71DAE300" w14:textId="77777777" w:rsidTr="00195548">
        <w:tc>
          <w:tcPr>
            <w:tcW w:w="3500" w:type="dxa"/>
          </w:tcPr>
          <w:p w14:paraId="52CD958A" w14:textId="77777777" w:rsidR="00B50050" w:rsidRDefault="00B50050" w:rsidP="0088127C">
            <w:pPr>
              <w:pStyle w:val="OtherTableBody"/>
            </w:pPr>
            <w:r>
              <w:t>Provider Organization Communication Information</w:t>
            </w:r>
          </w:p>
        </w:tc>
        <w:tc>
          <w:tcPr>
            <w:tcW w:w="700" w:type="dxa"/>
          </w:tcPr>
          <w:p w14:paraId="33EEA96C" w14:textId="77777777" w:rsidR="00B50050" w:rsidRDefault="00B50050" w:rsidP="0088127C">
            <w:pPr>
              <w:pStyle w:val="OtherTableBody"/>
            </w:pPr>
            <w:r>
              <w:t>02259</w:t>
            </w:r>
          </w:p>
        </w:tc>
        <w:tc>
          <w:tcPr>
            <w:tcW w:w="600" w:type="dxa"/>
          </w:tcPr>
          <w:p w14:paraId="65E6695A" w14:textId="77777777" w:rsidR="00B50050" w:rsidRDefault="00B50050" w:rsidP="0088127C">
            <w:pPr>
              <w:pStyle w:val="OtherTableBody"/>
            </w:pPr>
            <w:r>
              <w:t>PRD</w:t>
            </w:r>
          </w:p>
        </w:tc>
        <w:tc>
          <w:tcPr>
            <w:tcW w:w="600" w:type="dxa"/>
          </w:tcPr>
          <w:p w14:paraId="536488B9" w14:textId="77777777" w:rsidR="00B50050" w:rsidRDefault="00B50050" w:rsidP="0088127C">
            <w:pPr>
              <w:pStyle w:val="OtherTableBody"/>
            </w:pPr>
            <w:r>
              <w:t>13</w:t>
            </w:r>
          </w:p>
        </w:tc>
        <w:tc>
          <w:tcPr>
            <w:tcW w:w="600" w:type="dxa"/>
          </w:tcPr>
          <w:p w14:paraId="52DDF1AE" w14:textId="77777777" w:rsidR="00B50050" w:rsidRDefault="00B50050" w:rsidP="0088127C">
            <w:pPr>
              <w:pStyle w:val="OtherTableBody"/>
            </w:pPr>
            <w:r>
              <w:t>..</w:t>
            </w:r>
          </w:p>
        </w:tc>
        <w:tc>
          <w:tcPr>
            <w:tcW w:w="600" w:type="dxa"/>
          </w:tcPr>
          <w:p w14:paraId="278D7D33" w14:textId="77777777" w:rsidR="00B50050" w:rsidRDefault="00B50050" w:rsidP="0088127C">
            <w:pPr>
              <w:pStyle w:val="OtherTableBody"/>
            </w:pPr>
          </w:p>
        </w:tc>
        <w:tc>
          <w:tcPr>
            <w:tcW w:w="600" w:type="dxa"/>
          </w:tcPr>
          <w:p w14:paraId="7A08D0F6" w14:textId="77777777" w:rsidR="00B50050" w:rsidRDefault="00B50050" w:rsidP="0088127C">
            <w:pPr>
              <w:pStyle w:val="OtherTableBody"/>
            </w:pPr>
            <w:r>
              <w:t>XTN</w:t>
            </w:r>
          </w:p>
        </w:tc>
        <w:tc>
          <w:tcPr>
            <w:tcW w:w="700" w:type="dxa"/>
          </w:tcPr>
          <w:p w14:paraId="3F45597D" w14:textId="77777777" w:rsidR="00B50050" w:rsidRDefault="00B50050" w:rsidP="0088127C">
            <w:pPr>
              <w:pStyle w:val="OtherTableBody"/>
            </w:pPr>
            <w:r>
              <w:t>Y</w:t>
            </w:r>
          </w:p>
        </w:tc>
        <w:tc>
          <w:tcPr>
            <w:tcW w:w="600" w:type="dxa"/>
          </w:tcPr>
          <w:p w14:paraId="6286EE72" w14:textId="77777777" w:rsidR="00B50050" w:rsidRDefault="00B50050" w:rsidP="0088127C">
            <w:pPr>
              <w:pStyle w:val="OtherTableBody"/>
            </w:pPr>
          </w:p>
        </w:tc>
        <w:tc>
          <w:tcPr>
            <w:tcW w:w="900" w:type="dxa"/>
          </w:tcPr>
          <w:p w14:paraId="6D7663AD" w14:textId="77777777" w:rsidR="00B50050" w:rsidRDefault="00B50050" w:rsidP="0088127C">
            <w:pPr>
              <w:pStyle w:val="OtherTableBody"/>
            </w:pPr>
            <w:r>
              <w:t>11.8.3.13</w:t>
            </w:r>
          </w:p>
        </w:tc>
      </w:tr>
      <w:tr w:rsidR="00B50050" w14:paraId="5B884BF9" w14:textId="77777777" w:rsidTr="00195548">
        <w:tc>
          <w:tcPr>
            <w:tcW w:w="3500" w:type="dxa"/>
          </w:tcPr>
          <w:p w14:paraId="75435A47" w14:textId="77777777" w:rsidR="00B50050" w:rsidRDefault="00B50050" w:rsidP="0088127C">
            <w:pPr>
              <w:pStyle w:val="OtherTableBody"/>
            </w:pPr>
            <w:r>
              <w:t>Provider Organization Location Information</w:t>
            </w:r>
          </w:p>
        </w:tc>
        <w:tc>
          <w:tcPr>
            <w:tcW w:w="700" w:type="dxa"/>
          </w:tcPr>
          <w:p w14:paraId="33EB498F" w14:textId="77777777" w:rsidR="00B50050" w:rsidRDefault="00B50050" w:rsidP="0088127C">
            <w:pPr>
              <w:pStyle w:val="OtherTableBody"/>
            </w:pPr>
            <w:r>
              <w:t>02258</w:t>
            </w:r>
          </w:p>
        </w:tc>
        <w:tc>
          <w:tcPr>
            <w:tcW w:w="600" w:type="dxa"/>
          </w:tcPr>
          <w:p w14:paraId="6471BEDA" w14:textId="77777777" w:rsidR="00B50050" w:rsidRDefault="00B50050" w:rsidP="0088127C">
            <w:pPr>
              <w:pStyle w:val="OtherTableBody"/>
            </w:pPr>
            <w:r>
              <w:t>PRD</w:t>
            </w:r>
          </w:p>
        </w:tc>
        <w:tc>
          <w:tcPr>
            <w:tcW w:w="600" w:type="dxa"/>
          </w:tcPr>
          <w:p w14:paraId="7AB38B1B" w14:textId="77777777" w:rsidR="00B50050" w:rsidRDefault="00B50050" w:rsidP="0088127C">
            <w:pPr>
              <w:pStyle w:val="OtherTableBody"/>
            </w:pPr>
            <w:r>
              <w:t>12</w:t>
            </w:r>
          </w:p>
        </w:tc>
        <w:tc>
          <w:tcPr>
            <w:tcW w:w="600" w:type="dxa"/>
          </w:tcPr>
          <w:p w14:paraId="54EC89D0" w14:textId="77777777" w:rsidR="00B50050" w:rsidRDefault="00B50050" w:rsidP="0088127C">
            <w:pPr>
              <w:pStyle w:val="OtherTableBody"/>
            </w:pPr>
            <w:r>
              <w:t>..</w:t>
            </w:r>
          </w:p>
        </w:tc>
        <w:tc>
          <w:tcPr>
            <w:tcW w:w="600" w:type="dxa"/>
          </w:tcPr>
          <w:p w14:paraId="116FC5E9" w14:textId="77777777" w:rsidR="00B50050" w:rsidRDefault="00B50050" w:rsidP="0088127C">
            <w:pPr>
              <w:pStyle w:val="OtherTableBody"/>
            </w:pPr>
          </w:p>
        </w:tc>
        <w:tc>
          <w:tcPr>
            <w:tcW w:w="600" w:type="dxa"/>
          </w:tcPr>
          <w:p w14:paraId="08082ADA" w14:textId="77777777" w:rsidR="00B50050" w:rsidRDefault="00B50050" w:rsidP="0088127C">
            <w:pPr>
              <w:pStyle w:val="OtherTableBody"/>
            </w:pPr>
            <w:r>
              <w:t>PL</w:t>
            </w:r>
          </w:p>
        </w:tc>
        <w:tc>
          <w:tcPr>
            <w:tcW w:w="700" w:type="dxa"/>
          </w:tcPr>
          <w:p w14:paraId="3C60B14E" w14:textId="77777777" w:rsidR="00B50050" w:rsidRDefault="00B50050" w:rsidP="0088127C">
            <w:pPr>
              <w:pStyle w:val="OtherTableBody"/>
            </w:pPr>
            <w:r>
              <w:t>Y</w:t>
            </w:r>
          </w:p>
        </w:tc>
        <w:tc>
          <w:tcPr>
            <w:tcW w:w="600" w:type="dxa"/>
          </w:tcPr>
          <w:p w14:paraId="647EDB72" w14:textId="77777777" w:rsidR="00B50050" w:rsidRDefault="00B50050" w:rsidP="0088127C">
            <w:pPr>
              <w:pStyle w:val="OtherTableBody"/>
            </w:pPr>
          </w:p>
        </w:tc>
        <w:tc>
          <w:tcPr>
            <w:tcW w:w="900" w:type="dxa"/>
          </w:tcPr>
          <w:p w14:paraId="71B583A5" w14:textId="77777777" w:rsidR="00B50050" w:rsidRDefault="00B50050" w:rsidP="0088127C">
            <w:pPr>
              <w:pStyle w:val="OtherTableBody"/>
            </w:pPr>
            <w:r>
              <w:t>11.8.3.12</w:t>
            </w:r>
          </w:p>
        </w:tc>
      </w:tr>
      <w:tr w:rsidR="00B50050" w14:paraId="438A83F8" w14:textId="77777777" w:rsidTr="00195548">
        <w:tc>
          <w:tcPr>
            <w:tcW w:w="3500" w:type="dxa"/>
          </w:tcPr>
          <w:p w14:paraId="16D77330" w14:textId="77777777" w:rsidR="00B50050" w:rsidRDefault="00B50050" w:rsidP="0088127C">
            <w:pPr>
              <w:pStyle w:val="OtherTableBody"/>
            </w:pPr>
            <w:r>
              <w:t>Provider Organization Method of Contact</w:t>
            </w:r>
          </w:p>
        </w:tc>
        <w:tc>
          <w:tcPr>
            <w:tcW w:w="700" w:type="dxa"/>
          </w:tcPr>
          <w:p w14:paraId="626AC935" w14:textId="77777777" w:rsidR="00B50050" w:rsidRDefault="00B50050" w:rsidP="0088127C">
            <w:pPr>
              <w:pStyle w:val="OtherTableBody"/>
            </w:pPr>
            <w:r>
              <w:t>02260</w:t>
            </w:r>
          </w:p>
        </w:tc>
        <w:tc>
          <w:tcPr>
            <w:tcW w:w="600" w:type="dxa"/>
          </w:tcPr>
          <w:p w14:paraId="35B5EF1D" w14:textId="77777777" w:rsidR="00B50050" w:rsidRDefault="00B50050" w:rsidP="0088127C">
            <w:pPr>
              <w:pStyle w:val="OtherTableBody"/>
            </w:pPr>
            <w:r>
              <w:t>PRD</w:t>
            </w:r>
          </w:p>
        </w:tc>
        <w:tc>
          <w:tcPr>
            <w:tcW w:w="600" w:type="dxa"/>
          </w:tcPr>
          <w:p w14:paraId="1FA304DA" w14:textId="77777777" w:rsidR="00B50050" w:rsidRDefault="00B50050" w:rsidP="0088127C">
            <w:pPr>
              <w:pStyle w:val="OtherTableBody"/>
            </w:pPr>
            <w:r>
              <w:t>14</w:t>
            </w:r>
          </w:p>
        </w:tc>
        <w:tc>
          <w:tcPr>
            <w:tcW w:w="600" w:type="dxa"/>
          </w:tcPr>
          <w:p w14:paraId="4BFDE674" w14:textId="77777777" w:rsidR="00B50050" w:rsidRDefault="00B50050" w:rsidP="0088127C">
            <w:pPr>
              <w:pStyle w:val="OtherTableBody"/>
            </w:pPr>
            <w:r>
              <w:t>..</w:t>
            </w:r>
          </w:p>
        </w:tc>
        <w:tc>
          <w:tcPr>
            <w:tcW w:w="600" w:type="dxa"/>
          </w:tcPr>
          <w:p w14:paraId="667EC003" w14:textId="77777777" w:rsidR="00B50050" w:rsidRDefault="00B50050" w:rsidP="0088127C">
            <w:pPr>
              <w:pStyle w:val="OtherTableBody"/>
            </w:pPr>
          </w:p>
        </w:tc>
        <w:tc>
          <w:tcPr>
            <w:tcW w:w="600" w:type="dxa"/>
          </w:tcPr>
          <w:p w14:paraId="2799250F" w14:textId="77777777" w:rsidR="00B50050" w:rsidRDefault="00B50050" w:rsidP="0088127C">
            <w:pPr>
              <w:pStyle w:val="OtherTableBody"/>
            </w:pPr>
            <w:r>
              <w:t>CWE</w:t>
            </w:r>
          </w:p>
        </w:tc>
        <w:tc>
          <w:tcPr>
            <w:tcW w:w="700" w:type="dxa"/>
          </w:tcPr>
          <w:p w14:paraId="392F6E7E" w14:textId="77777777" w:rsidR="00B50050" w:rsidRDefault="00B50050" w:rsidP="0088127C">
            <w:pPr>
              <w:pStyle w:val="OtherTableBody"/>
            </w:pPr>
          </w:p>
        </w:tc>
        <w:tc>
          <w:tcPr>
            <w:tcW w:w="600" w:type="dxa"/>
          </w:tcPr>
          <w:p w14:paraId="6BAE9A88" w14:textId="77777777" w:rsidR="00B50050" w:rsidRDefault="00B50050" w:rsidP="0088127C">
            <w:pPr>
              <w:pStyle w:val="OtherTableBody"/>
            </w:pPr>
            <w:r>
              <w:t>0185</w:t>
            </w:r>
          </w:p>
        </w:tc>
        <w:tc>
          <w:tcPr>
            <w:tcW w:w="900" w:type="dxa"/>
          </w:tcPr>
          <w:p w14:paraId="246B4D8B" w14:textId="77777777" w:rsidR="00B50050" w:rsidRDefault="00B50050" w:rsidP="0088127C">
            <w:pPr>
              <w:pStyle w:val="OtherTableBody"/>
            </w:pPr>
            <w:r>
              <w:t>11.8.3.14</w:t>
            </w:r>
          </w:p>
        </w:tc>
      </w:tr>
      <w:tr w:rsidR="00B50050" w14:paraId="5F2DFCFD" w14:textId="77777777" w:rsidTr="00195548">
        <w:tc>
          <w:tcPr>
            <w:tcW w:w="3500" w:type="dxa"/>
          </w:tcPr>
          <w:p w14:paraId="33F59CF5" w14:textId="77777777" w:rsidR="00B50050" w:rsidRDefault="00B50050" w:rsidP="0088127C">
            <w:pPr>
              <w:pStyle w:val="OtherTableBody"/>
            </w:pPr>
            <w:r>
              <w:t>Provider Organization Name and Identifier</w:t>
            </w:r>
          </w:p>
        </w:tc>
        <w:tc>
          <w:tcPr>
            <w:tcW w:w="700" w:type="dxa"/>
          </w:tcPr>
          <w:p w14:paraId="70933100" w14:textId="77777777" w:rsidR="00B50050" w:rsidRDefault="00B50050" w:rsidP="0088127C">
            <w:pPr>
              <w:pStyle w:val="OtherTableBody"/>
            </w:pPr>
            <w:r>
              <w:t>02256</w:t>
            </w:r>
          </w:p>
        </w:tc>
        <w:tc>
          <w:tcPr>
            <w:tcW w:w="600" w:type="dxa"/>
          </w:tcPr>
          <w:p w14:paraId="59CBD093" w14:textId="77777777" w:rsidR="00B50050" w:rsidRDefault="00B50050" w:rsidP="0088127C">
            <w:pPr>
              <w:pStyle w:val="OtherTableBody"/>
            </w:pPr>
            <w:r>
              <w:t>PRD</w:t>
            </w:r>
          </w:p>
        </w:tc>
        <w:tc>
          <w:tcPr>
            <w:tcW w:w="600" w:type="dxa"/>
          </w:tcPr>
          <w:p w14:paraId="7B0D6FBD" w14:textId="77777777" w:rsidR="00B50050" w:rsidRDefault="00B50050" w:rsidP="0088127C">
            <w:pPr>
              <w:pStyle w:val="OtherTableBody"/>
            </w:pPr>
            <w:r>
              <w:t>10</w:t>
            </w:r>
          </w:p>
        </w:tc>
        <w:tc>
          <w:tcPr>
            <w:tcW w:w="600" w:type="dxa"/>
          </w:tcPr>
          <w:p w14:paraId="4D84ABC8" w14:textId="77777777" w:rsidR="00B50050" w:rsidRDefault="00B50050" w:rsidP="0088127C">
            <w:pPr>
              <w:pStyle w:val="OtherTableBody"/>
            </w:pPr>
            <w:r>
              <w:t>..</w:t>
            </w:r>
          </w:p>
        </w:tc>
        <w:tc>
          <w:tcPr>
            <w:tcW w:w="600" w:type="dxa"/>
          </w:tcPr>
          <w:p w14:paraId="75BEF6E3" w14:textId="77777777" w:rsidR="00B50050" w:rsidRDefault="00B50050" w:rsidP="0088127C">
            <w:pPr>
              <w:pStyle w:val="OtherTableBody"/>
            </w:pPr>
          </w:p>
        </w:tc>
        <w:tc>
          <w:tcPr>
            <w:tcW w:w="600" w:type="dxa"/>
          </w:tcPr>
          <w:p w14:paraId="3A125D7F" w14:textId="77777777" w:rsidR="00B50050" w:rsidRDefault="00B50050" w:rsidP="0088127C">
            <w:pPr>
              <w:pStyle w:val="OtherTableBody"/>
            </w:pPr>
            <w:r>
              <w:t>XON</w:t>
            </w:r>
          </w:p>
        </w:tc>
        <w:tc>
          <w:tcPr>
            <w:tcW w:w="700" w:type="dxa"/>
          </w:tcPr>
          <w:p w14:paraId="6D99B4DD" w14:textId="77777777" w:rsidR="00B50050" w:rsidRDefault="00B50050" w:rsidP="0088127C">
            <w:pPr>
              <w:pStyle w:val="OtherTableBody"/>
            </w:pPr>
          </w:p>
        </w:tc>
        <w:tc>
          <w:tcPr>
            <w:tcW w:w="600" w:type="dxa"/>
          </w:tcPr>
          <w:p w14:paraId="3CBC796C" w14:textId="77777777" w:rsidR="00B50050" w:rsidRDefault="00B50050" w:rsidP="0088127C">
            <w:pPr>
              <w:pStyle w:val="OtherTableBody"/>
            </w:pPr>
          </w:p>
        </w:tc>
        <w:tc>
          <w:tcPr>
            <w:tcW w:w="900" w:type="dxa"/>
          </w:tcPr>
          <w:p w14:paraId="258AF6E2" w14:textId="77777777" w:rsidR="00B50050" w:rsidRDefault="00B50050" w:rsidP="0088127C">
            <w:pPr>
              <w:pStyle w:val="OtherTableBody"/>
            </w:pPr>
            <w:r>
              <w:t>11.8.3.10</w:t>
            </w:r>
          </w:p>
        </w:tc>
      </w:tr>
      <w:tr w:rsidR="00B50050" w14:paraId="5126CB54" w14:textId="77777777" w:rsidTr="00195548">
        <w:tc>
          <w:tcPr>
            <w:tcW w:w="3500" w:type="dxa"/>
          </w:tcPr>
          <w:p w14:paraId="024F5B4B" w14:textId="77777777" w:rsidR="00B50050" w:rsidRDefault="00B50050" w:rsidP="0088127C">
            <w:pPr>
              <w:pStyle w:val="OtherTableBody"/>
            </w:pPr>
            <w:r>
              <w:t>Provider Product/Service Group Number</w:t>
            </w:r>
          </w:p>
        </w:tc>
        <w:tc>
          <w:tcPr>
            <w:tcW w:w="700" w:type="dxa"/>
          </w:tcPr>
          <w:p w14:paraId="396DF682" w14:textId="77777777" w:rsidR="00B50050" w:rsidRDefault="00B50050" w:rsidP="0088127C">
            <w:pPr>
              <w:pStyle w:val="OtherTableBody"/>
            </w:pPr>
            <w:r>
              <w:t>01950</w:t>
            </w:r>
          </w:p>
        </w:tc>
        <w:tc>
          <w:tcPr>
            <w:tcW w:w="600" w:type="dxa"/>
          </w:tcPr>
          <w:p w14:paraId="4A969DCA" w14:textId="77777777" w:rsidR="00B50050" w:rsidRDefault="00B50050" w:rsidP="0088127C">
            <w:pPr>
              <w:pStyle w:val="OtherTableBody"/>
            </w:pPr>
            <w:r>
              <w:t>PSG</w:t>
            </w:r>
          </w:p>
        </w:tc>
        <w:tc>
          <w:tcPr>
            <w:tcW w:w="600" w:type="dxa"/>
          </w:tcPr>
          <w:p w14:paraId="0F302095" w14:textId="77777777" w:rsidR="00B50050" w:rsidRDefault="00B50050" w:rsidP="0088127C">
            <w:pPr>
              <w:pStyle w:val="OtherTableBody"/>
            </w:pPr>
            <w:r>
              <w:t>1</w:t>
            </w:r>
          </w:p>
        </w:tc>
        <w:tc>
          <w:tcPr>
            <w:tcW w:w="600" w:type="dxa"/>
          </w:tcPr>
          <w:p w14:paraId="445EB192" w14:textId="77777777" w:rsidR="00B50050" w:rsidRDefault="00B50050" w:rsidP="0088127C">
            <w:pPr>
              <w:pStyle w:val="OtherTableBody"/>
            </w:pPr>
            <w:r>
              <w:t>..</w:t>
            </w:r>
          </w:p>
        </w:tc>
        <w:tc>
          <w:tcPr>
            <w:tcW w:w="600" w:type="dxa"/>
          </w:tcPr>
          <w:p w14:paraId="7FCF05C7" w14:textId="77777777" w:rsidR="00B50050" w:rsidRDefault="00B50050" w:rsidP="0088127C">
            <w:pPr>
              <w:pStyle w:val="OtherTableBody"/>
            </w:pPr>
          </w:p>
        </w:tc>
        <w:tc>
          <w:tcPr>
            <w:tcW w:w="600" w:type="dxa"/>
          </w:tcPr>
          <w:p w14:paraId="441D9808" w14:textId="77777777" w:rsidR="00B50050" w:rsidRDefault="00B50050" w:rsidP="0088127C">
            <w:pPr>
              <w:pStyle w:val="OtherTableBody"/>
            </w:pPr>
            <w:r>
              <w:t>EI</w:t>
            </w:r>
          </w:p>
        </w:tc>
        <w:tc>
          <w:tcPr>
            <w:tcW w:w="700" w:type="dxa"/>
          </w:tcPr>
          <w:p w14:paraId="3E5E44BF" w14:textId="77777777" w:rsidR="00B50050" w:rsidRDefault="00B50050" w:rsidP="0088127C">
            <w:pPr>
              <w:pStyle w:val="OtherTableBody"/>
            </w:pPr>
          </w:p>
        </w:tc>
        <w:tc>
          <w:tcPr>
            <w:tcW w:w="600" w:type="dxa"/>
          </w:tcPr>
          <w:p w14:paraId="4180250F" w14:textId="77777777" w:rsidR="00B50050" w:rsidRDefault="00B50050" w:rsidP="0088127C">
            <w:pPr>
              <w:pStyle w:val="OtherTableBody"/>
            </w:pPr>
          </w:p>
        </w:tc>
        <w:tc>
          <w:tcPr>
            <w:tcW w:w="900" w:type="dxa"/>
          </w:tcPr>
          <w:p w14:paraId="6C1A89D6" w14:textId="77777777" w:rsidR="00B50050" w:rsidRDefault="00B50050" w:rsidP="0088127C">
            <w:pPr>
              <w:pStyle w:val="OtherTableBody"/>
            </w:pPr>
            <w:r>
              <w:t>16.4.5.1</w:t>
            </w:r>
          </w:p>
        </w:tc>
      </w:tr>
      <w:tr w:rsidR="00B50050" w14:paraId="54B9BE4D" w14:textId="77777777" w:rsidTr="00195548">
        <w:tc>
          <w:tcPr>
            <w:tcW w:w="3500" w:type="dxa"/>
          </w:tcPr>
          <w:p w14:paraId="585347A1" w14:textId="77777777" w:rsidR="00B50050" w:rsidRDefault="00B50050" w:rsidP="0088127C">
            <w:pPr>
              <w:pStyle w:val="OtherTableBody"/>
            </w:pPr>
            <w:r>
              <w:t>Provider Product/Service Line Item Number</w:t>
            </w:r>
          </w:p>
        </w:tc>
        <w:tc>
          <w:tcPr>
            <w:tcW w:w="700" w:type="dxa"/>
          </w:tcPr>
          <w:p w14:paraId="0DEFDDD5" w14:textId="77777777" w:rsidR="00B50050" w:rsidRDefault="00B50050" w:rsidP="0088127C">
            <w:pPr>
              <w:pStyle w:val="OtherTableBody"/>
            </w:pPr>
            <w:r>
              <w:t>01955</w:t>
            </w:r>
          </w:p>
        </w:tc>
        <w:tc>
          <w:tcPr>
            <w:tcW w:w="600" w:type="dxa"/>
          </w:tcPr>
          <w:p w14:paraId="461DEEE6" w14:textId="77777777" w:rsidR="00B50050" w:rsidRDefault="00B50050" w:rsidP="0088127C">
            <w:pPr>
              <w:pStyle w:val="OtherTableBody"/>
            </w:pPr>
            <w:r>
              <w:t>PSL</w:t>
            </w:r>
          </w:p>
        </w:tc>
        <w:tc>
          <w:tcPr>
            <w:tcW w:w="600" w:type="dxa"/>
          </w:tcPr>
          <w:p w14:paraId="0562C214" w14:textId="77777777" w:rsidR="00B50050" w:rsidRDefault="00B50050" w:rsidP="0088127C">
            <w:pPr>
              <w:pStyle w:val="OtherTableBody"/>
            </w:pPr>
            <w:r>
              <w:t>1</w:t>
            </w:r>
          </w:p>
        </w:tc>
        <w:tc>
          <w:tcPr>
            <w:tcW w:w="600" w:type="dxa"/>
          </w:tcPr>
          <w:p w14:paraId="38BC288C" w14:textId="77777777" w:rsidR="00B50050" w:rsidRDefault="00B50050" w:rsidP="0088127C">
            <w:pPr>
              <w:pStyle w:val="OtherTableBody"/>
            </w:pPr>
            <w:r>
              <w:t>..</w:t>
            </w:r>
          </w:p>
        </w:tc>
        <w:tc>
          <w:tcPr>
            <w:tcW w:w="600" w:type="dxa"/>
          </w:tcPr>
          <w:p w14:paraId="256C4DF1" w14:textId="77777777" w:rsidR="00B50050" w:rsidRDefault="00B50050" w:rsidP="0088127C">
            <w:pPr>
              <w:pStyle w:val="OtherTableBody"/>
            </w:pPr>
          </w:p>
        </w:tc>
        <w:tc>
          <w:tcPr>
            <w:tcW w:w="600" w:type="dxa"/>
          </w:tcPr>
          <w:p w14:paraId="46F6CA2D" w14:textId="77777777" w:rsidR="00B50050" w:rsidRDefault="00B50050" w:rsidP="0088127C">
            <w:pPr>
              <w:pStyle w:val="OtherTableBody"/>
            </w:pPr>
            <w:r>
              <w:t>EI</w:t>
            </w:r>
          </w:p>
        </w:tc>
        <w:tc>
          <w:tcPr>
            <w:tcW w:w="700" w:type="dxa"/>
          </w:tcPr>
          <w:p w14:paraId="04B6FFF6" w14:textId="77777777" w:rsidR="00B50050" w:rsidRDefault="00B50050" w:rsidP="0088127C">
            <w:pPr>
              <w:pStyle w:val="OtherTableBody"/>
            </w:pPr>
          </w:p>
        </w:tc>
        <w:tc>
          <w:tcPr>
            <w:tcW w:w="600" w:type="dxa"/>
          </w:tcPr>
          <w:p w14:paraId="7B862B26" w14:textId="77777777" w:rsidR="00B50050" w:rsidRDefault="00B50050" w:rsidP="0088127C">
            <w:pPr>
              <w:pStyle w:val="OtherTableBody"/>
            </w:pPr>
          </w:p>
        </w:tc>
        <w:tc>
          <w:tcPr>
            <w:tcW w:w="900" w:type="dxa"/>
          </w:tcPr>
          <w:p w14:paraId="65324624" w14:textId="77777777" w:rsidR="00B50050" w:rsidRDefault="00B50050" w:rsidP="0088127C">
            <w:pPr>
              <w:pStyle w:val="OtherTableBody"/>
            </w:pPr>
            <w:r>
              <w:t>16.4.6.1</w:t>
            </w:r>
          </w:p>
        </w:tc>
      </w:tr>
      <w:tr w:rsidR="00B50050" w14:paraId="54F5D6B7" w14:textId="77777777" w:rsidTr="00195548">
        <w:tc>
          <w:tcPr>
            <w:tcW w:w="3500" w:type="dxa"/>
          </w:tcPr>
          <w:p w14:paraId="74C66709" w14:textId="77777777" w:rsidR="00B50050" w:rsidRDefault="00B50050" w:rsidP="0088127C">
            <w:pPr>
              <w:pStyle w:val="OtherTableBody"/>
            </w:pPr>
            <w:r>
              <w:t>Provider Product/Service Line Item Number Cross Reference</w:t>
            </w:r>
          </w:p>
        </w:tc>
        <w:tc>
          <w:tcPr>
            <w:tcW w:w="700" w:type="dxa"/>
          </w:tcPr>
          <w:p w14:paraId="7A6BC704" w14:textId="77777777" w:rsidR="00B50050" w:rsidRDefault="00B50050" w:rsidP="0088127C">
            <w:pPr>
              <w:pStyle w:val="OtherTableBody"/>
            </w:pPr>
            <w:r>
              <w:t>02015</w:t>
            </w:r>
          </w:p>
        </w:tc>
        <w:tc>
          <w:tcPr>
            <w:tcW w:w="600" w:type="dxa"/>
          </w:tcPr>
          <w:p w14:paraId="13BEE34F" w14:textId="77777777" w:rsidR="00B50050" w:rsidRDefault="00B50050" w:rsidP="0088127C">
            <w:pPr>
              <w:pStyle w:val="OtherTableBody"/>
            </w:pPr>
            <w:r>
              <w:t>ADJ</w:t>
            </w:r>
          </w:p>
        </w:tc>
        <w:tc>
          <w:tcPr>
            <w:tcW w:w="600" w:type="dxa"/>
          </w:tcPr>
          <w:p w14:paraId="1D23151C" w14:textId="77777777" w:rsidR="00B50050" w:rsidRDefault="00B50050" w:rsidP="0088127C">
            <w:pPr>
              <w:pStyle w:val="OtherTableBody"/>
            </w:pPr>
            <w:r>
              <w:t>13</w:t>
            </w:r>
          </w:p>
        </w:tc>
        <w:tc>
          <w:tcPr>
            <w:tcW w:w="600" w:type="dxa"/>
          </w:tcPr>
          <w:p w14:paraId="65ED8A9E" w14:textId="77777777" w:rsidR="00B50050" w:rsidRDefault="00B50050" w:rsidP="0088127C">
            <w:pPr>
              <w:pStyle w:val="OtherTableBody"/>
            </w:pPr>
            <w:r>
              <w:t>..</w:t>
            </w:r>
          </w:p>
        </w:tc>
        <w:tc>
          <w:tcPr>
            <w:tcW w:w="600" w:type="dxa"/>
          </w:tcPr>
          <w:p w14:paraId="64EBB91F" w14:textId="77777777" w:rsidR="00B50050" w:rsidRDefault="00B50050" w:rsidP="0088127C">
            <w:pPr>
              <w:pStyle w:val="OtherTableBody"/>
            </w:pPr>
          </w:p>
        </w:tc>
        <w:tc>
          <w:tcPr>
            <w:tcW w:w="600" w:type="dxa"/>
          </w:tcPr>
          <w:p w14:paraId="4229BF6A" w14:textId="77777777" w:rsidR="00B50050" w:rsidRDefault="00B50050" w:rsidP="0088127C">
            <w:pPr>
              <w:pStyle w:val="OtherTableBody"/>
            </w:pPr>
            <w:r>
              <w:t>EI</w:t>
            </w:r>
          </w:p>
        </w:tc>
        <w:tc>
          <w:tcPr>
            <w:tcW w:w="700" w:type="dxa"/>
          </w:tcPr>
          <w:p w14:paraId="56A12796" w14:textId="77777777" w:rsidR="00B50050" w:rsidRDefault="00B50050" w:rsidP="0088127C">
            <w:pPr>
              <w:pStyle w:val="OtherTableBody"/>
            </w:pPr>
          </w:p>
        </w:tc>
        <w:tc>
          <w:tcPr>
            <w:tcW w:w="600" w:type="dxa"/>
          </w:tcPr>
          <w:p w14:paraId="7F789CC6" w14:textId="77777777" w:rsidR="00B50050" w:rsidRDefault="00B50050" w:rsidP="0088127C">
            <w:pPr>
              <w:pStyle w:val="OtherTableBody"/>
            </w:pPr>
          </w:p>
        </w:tc>
        <w:tc>
          <w:tcPr>
            <w:tcW w:w="900" w:type="dxa"/>
          </w:tcPr>
          <w:p w14:paraId="51235EBA" w14:textId="77777777" w:rsidR="00B50050" w:rsidRDefault="00B50050" w:rsidP="0088127C">
            <w:pPr>
              <w:pStyle w:val="OtherTableBody"/>
            </w:pPr>
            <w:r>
              <w:t>16.4.7.13</w:t>
            </w:r>
          </w:p>
        </w:tc>
      </w:tr>
      <w:tr w:rsidR="00B50050" w14:paraId="599E4577" w14:textId="77777777" w:rsidTr="00195548">
        <w:tc>
          <w:tcPr>
            <w:tcW w:w="3500" w:type="dxa"/>
          </w:tcPr>
          <w:p w14:paraId="763B1FD1" w14:textId="77777777" w:rsidR="00B50050" w:rsidRDefault="00B50050" w:rsidP="0088127C">
            <w:pPr>
              <w:pStyle w:val="OtherTableBody"/>
            </w:pPr>
            <w:r>
              <w:t>Provider Product/Service Section Number</w:t>
            </w:r>
          </w:p>
        </w:tc>
        <w:tc>
          <w:tcPr>
            <w:tcW w:w="700" w:type="dxa"/>
          </w:tcPr>
          <w:p w14:paraId="55407FFF" w14:textId="77777777" w:rsidR="00B50050" w:rsidRDefault="00B50050" w:rsidP="0088127C">
            <w:pPr>
              <w:pStyle w:val="OtherTableBody"/>
            </w:pPr>
            <w:r>
              <w:t>01946</w:t>
            </w:r>
          </w:p>
        </w:tc>
        <w:tc>
          <w:tcPr>
            <w:tcW w:w="600" w:type="dxa"/>
          </w:tcPr>
          <w:p w14:paraId="267B4935" w14:textId="77777777" w:rsidR="00B50050" w:rsidRDefault="00B50050" w:rsidP="0088127C">
            <w:pPr>
              <w:pStyle w:val="OtherTableBody"/>
            </w:pPr>
            <w:r>
              <w:t>PSS</w:t>
            </w:r>
          </w:p>
        </w:tc>
        <w:tc>
          <w:tcPr>
            <w:tcW w:w="600" w:type="dxa"/>
          </w:tcPr>
          <w:p w14:paraId="62B43B7C" w14:textId="77777777" w:rsidR="00B50050" w:rsidRDefault="00B50050" w:rsidP="0088127C">
            <w:pPr>
              <w:pStyle w:val="OtherTableBody"/>
            </w:pPr>
            <w:r>
              <w:t>1</w:t>
            </w:r>
          </w:p>
        </w:tc>
        <w:tc>
          <w:tcPr>
            <w:tcW w:w="600" w:type="dxa"/>
          </w:tcPr>
          <w:p w14:paraId="375AFDF5" w14:textId="77777777" w:rsidR="00B50050" w:rsidRDefault="00B50050" w:rsidP="0088127C">
            <w:pPr>
              <w:pStyle w:val="OtherTableBody"/>
            </w:pPr>
            <w:r>
              <w:t>..</w:t>
            </w:r>
          </w:p>
        </w:tc>
        <w:tc>
          <w:tcPr>
            <w:tcW w:w="600" w:type="dxa"/>
          </w:tcPr>
          <w:p w14:paraId="38CD67C9" w14:textId="77777777" w:rsidR="00B50050" w:rsidRDefault="00B50050" w:rsidP="0088127C">
            <w:pPr>
              <w:pStyle w:val="OtherTableBody"/>
            </w:pPr>
          </w:p>
        </w:tc>
        <w:tc>
          <w:tcPr>
            <w:tcW w:w="600" w:type="dxa"/>
          </w:tcPr>
          <w:p w14:paraId="3B13644F" w14:textId="77777777" w:rsidR="00B50050" w:rsidRDefault="00B50050" w:rsidP="0088127C">
            <w:pPr>
              <w:pStyle w:val="OtherTableBody"/>
            </w:pPr>
            <w:r>
              <w:t>EI</w:t>
            </w:r>
          </w:p>
        </w:tc>
        <w:tc>
          <w:tcPr>
            <w:tcW w:w="700" w:type="dxa"/>
          </w:tcPr>
          <w:p w14:paraId="71FBFFD1" w14:textId="77777777" w:rsidR="00B50050" w:rsidRDefault="00B50050" w:rsidP="0088127C">
            <w:pPr>
              <w:pStyle w:val="OtherTableBody"/>
            </w:pPr>
          </w:p>
        </w:tc>
        <w:tc>
          <w:tcPr>
            <w:tcW w:w="600" w:type="dxa"/>
          </w:tcPr>
          <w:p w14:paraId="6B91DBF3" w14:textId="77777777" w:rsidR="00B50050" w:rsidRDefault="00B50050" w:rsidP="0088127C">
            <w:pPr>
              <w:pStyle w:val="OtherTableBody"/>
            </w:pPr>
          </w:p>
        </w:tc>
        <w:tc>
          <w:tcPr>
            <w:tcW w:w="900" w:type="dxa"/>
          </w:tcPr>
          <w:p w14:paraId="55AFF030" w14:textId="77777777" w:rsidR="00B50050" w:rsidRDefault="00B50050" w:rsidP="0088127C">
            <w:pPr>
              <w:pStyle w:val="OtherTableBody"/>
            </w:pPr>
            <w:r>
              <w:t>16.4.4.1</w:t>
            </w:r>
          </w:p>
        </w:tc>
      </w:tr>
      <w:tr w:rsidR="00B50050" w14:paraId="1367B686" w14:textId="77777777" w:rsidTr="00195548">
        <w:tc>
          <w:tcPr>
            <w:tcW w:w="3500" w:type="dxa"/>
          </w:tcPr>
          <w:p w14:paraId="27DBD2E1" w14:textId="77777777" w:rsidR="00B50050" w:rsidRDefault="00B50050" w:rsidP="0088127C">
            <w:pPr>
              <w:pStyle w:val="OtherTableBody"/>
            </w:pPr>
            <w:r>
              <w:t>Provider Role</w:t>
            </w:r>
          </w:p>
        </w:tc>
        <w:tc>
          <w:tcPr>
            <w:tcW w:w="700" w:type="dxa"/>
          </w:tcPr>
          <w:p w14:paraId="3735C3C0" w14:textId="77777777" w:rsidR="00B50050" w:rsidRDefault="00B50050" w:rsidP="0088127C">
            <w:pPr>
              <w:pStyle w:val="OtherTableBody"/>
            </w:pPr>
            <w:r>
              <w:t>01155</w:t>
            </w:r>
          </w:p>
        </w:tc>
        <w:tc>
          <w:tcPr>
            <w:tcW w:w="600" w:type="dxa"/>
          </w:tcPr>
          <w:p w14:paraId="24A37791" w14:textId="77777777" w:rsidR="00B50050" w:rsidRDefault="00B50050" w:rsidP="0088127C">
            <w:pPr>
              <w:pStyle w:val="OtherTableBody"/>
            </w:pPr>
            <w:r>
              <w:t>PRD</w:t>
            </w:r>
          </w:p>
        </w:tc>
        <w:tc>
          <w:tcPr>
            <w:tcW w:w="600" w:type="dxa"/>
          </w:tcPr>
          <w:p w14:paraId="2E2EAED9" w14:textId="77777777" w:rsidR="00B50050" w:rsidRDefault="00B50050" w:rsidP="0088127C">
            <w:pPr>
              <w:pStyle w:val="OtherTableBody"/>
            </w:pPr>
            <w:r>
              <w:t>1</w:t>
            </w:r>
          </w:p>
        </w:tc>
        <w:tc>
          <w:tcPr>
            <w:tcW w:w="600" w:type="dxa"/>
          </w:tcPr>
          <w:p w14:paraId="4FF68503" w14:textId="77777777" w:rsidR="00B50050" w:rsidRDefault="00B50050" w:rsidP="0088127C">
            <w:pPr>
              <w:pStyle w:val="OtherTableBody"/>
            </w:pPr>
            <w:r>
              <w:t>..</w:t>
            </w:r>
          </w:p>
        </w:tc>
        <w:tc>
          <w:tcPr>
            <w:tcW w:w="600" w:type="dxa"/>
          </w:tcPr>
          <w:p w14:paraId="3F599730" w14:textId="77777777" w:rsidR="00B50050" w:rsidRDefault="00B50050" w:rsidP="0088127C">
            <w:pPr>
              <w:pStyle w:val="OtherTableBody"/>
            </w:pPr>
          </w:p>
        </w:tc>
        <w:tc>
          <w:tcPr>
            <w:tcW w:w="600" w:type="dxa"/>
          </w:tcPr>
          <w:p w14:paraId="6B09D0C5" w14:textId="77777777" w:rsidR="00B50050" w:rsidRDefault="00B50050" w:rsidP="0088127C">
            <w:pPr>
              <w:pStyle w:val="OtherTableBody"/>
            </w:pPr>
            <w:r>
              <w:t>CWE</w:t>
            </w:r>
          </w:p>
        </w:tc>
        <w:tc>
          <w:tcPr>
            <w:tcW w:w="700" w:type="dxa"/>
          </w:tcPr>
          <w:p w14:paraId="729B0894" w14:textId="77777777" w:rsidR="00B50050" w:rsidRDefault="00B50050" w:rsidP="0088127C">
            <w:pPr>
              <w:pStyle w:val="OtherTableBody"/>
            </w:pPr>
            <w:r>
              <w:t>Y</w:t>
            </w:r>
          </w:p>
        </w:tc>
        <w:tc>
          <w:tcPr>
            <w:tcW w:w="600" w:type="dxa"/>
          </w:tcPr>
          <w:p w14:paraId="40A50F13" w14:textId="77777777" w:rsidR="00B50050" w:rsidRDefault="00B50050" w:rsidP="0088127C">
            <w:pPr>
              <w:pStyle w:val="OtherTableBody"/>
            </w:pPr>
            <w:r>
              <w:t>0286</w:t>
            </w:r>
          </w:p>
        </w:tc>
        <w:tc>
          <w:tcPr>
            <w:tcW w:w="900" w:type="dxa"/>
          </w:tcPr>
          <w:p w14:paraId="174028BE" w14:textId="77777777" w:rsidR="00B50050" w:rsidRDefault="00B50050" w:rsidP="0088127C">
            <w:pPr>
              <w:pStyle w:val="OtherTableBody"/>
            </w:pPr>
            <w:r>
              <w:t>11.8.3.1</w:t>
            </w:r>
          </w:p>
        </w:tc>
      </w:tr>
      <w:tr w:rsidR="00B50050" w14:paraId="1C092A29" w14:textId="77777777" w:rsidTr="00195548">
        <w:tc>
          <w:tcPr>
            <w:tcW w:w="3500" w:type="dxa"/>
          </w:tcPr>
          <w:p w14:paraId="0CD200AF" w14:textId="77777777" w:rsidR="00B50050" w:rsidRDefault="00B50050" w:rsidP="0088127C">
            <w:pPr>
              <w:pStyle w:val="OtherTableBody"/>
            </w:pPr>
            <w:r>
              <w:t>Provider Tax ID</w:t>
            </w:r>
          </w:p>
        </w:tc>
        <w:tc>
          <w:tcPr>
            <w:tcW w:w="700" w:type="dxa"/>
          </w:tcPr>
          <w:p w14:paraId="6F70F06B" w14:textId="77777777" w:rsidR="00B50050" w:rsidRDefault="00B50050" w:rsidP="0088127C">
            <w:pPr>
              <w:pStyle w:val="OtherTableBody"/>
            </w:pPr>
            <w:r>
              <w:t>02038</w:t>
            </w:r>
          </w:p>
        </w:tc>
        <w:tc>
          <w:tcPr>
            <w:tcW w:w="600" w:type="dxa"/>
          </w:tcPr>
          <w:p w14:paraId="5AC43793" w14:textId="77777777" w:rsidR="00B50050" w:rsidRDefault="00B50050" w:rsidP="0088127C">
            <w:pPr>
              <w:pStyle w:val="OtherTableBody"/>
            </w:pPr>
            <w:r>
              <w:t>IVC</w:t>
            </w:r>
          </w:p>
        </w:tc>
        <w:tc>
          <w:tcPr>
            <w:tcW w:w="600" w:type="dxa"/>
          </w:tcPr>
          <w:p w14:paraId="3494E23D" w14:textId="77777777" w:rsidR="00B50050" w:rsidRDefault="00B50050" w:rsidP="0088127C">
            <w:pPr>
              <w:pStyle w:val="OtherTableBody"/>
            </w:pPr>
            <w:r>
              <w:t>26</w:t>
            </w:r>
          </w:p>
        </w:tc>
        <w:tc>
          <w:tcPr>
            <w:tcW w:w="600" w:type="dxa"/>
          </w:tcPr>
          <w:p w14:paraId="4EB7FDD9" w14:textId="77777777" w:rsidR="00B50050" w:rsidRDefault="00B50050" w:rsidP="0088127C">
            <w:pPr>
              <w:pStyle w:val="OtherTableBody"/>
            </w:pPr>
            <w:r>
              <w:t>..</w:t>
            </w:r>
          </w:p>
        </w:tc>
        <w:tc>
          <w:tcPr>
            <w:tcW w:w="600" w:type="dxa"/>
          </w:tcPr>
          <w:p w14:paraId="039256D0" w14:textId="77777777" w:rsidR="00B50050" w:rsidRDefault="00B50050" w:rsidP="0088127C">
            <w:pPr>
              <w:pStyle w:val="OtherTableBody"/>
            </w:pPr>
            <w:r>
              <w:t>20=</w:t>
            </w:r>
          </w:p>
        </w:tc>
        <w:tc>
          <w:tcPr>
            <w:tcW w:w="600" w:type="dxa"/>
          </w:tcPr>
          <w:p w14:paraId="20190909" w14:textId="77777777" w:rsidR="00B50050" w:rsidRDefault="00B50050" w:rsidP="0088127C">
            <w:pPr>
              <w:pStyle w:val="OtherTableBody"/>
            </w:pPr>
            <w:r>
              <w:t>ST</w:t>
            </w:r>
          </w:p>
        </w:tc>
        <w:tc>
          <w:tcPr>
            <w:tcW w:w="700" w:type="dxa"/>
          </w:tcPr>
          <w:p w14:paraId="7B7C5CD5" w14:textId="77777777" w:rsidR="00B50050" w:rsidRDefault="00B50050" w:rsidP="0088127C">
            <w:pPr>
              <w:pStyle w:val="OtherTableBody"/>
            </w:pPr>
          </w:p>
        </w:tc>
        <w:tc>
          <w:tcPr>
            <w:tcW w:w="600" w:type="dxa"/>
          </w:tcPr>
          <w:p w14:paraId="6D024AEA" w14:textId="77777777" w:rsidR="00B50050" w:rsidRDefault="00B50050" w:rsidP="0088127C">
            <w:pPr>
              <w:pStyle w:val="OtherTableBody"/>
            </w:pPr>
          </w:p>
        </w:tc>
        <w:tc>
          <w:tcPr>
            <w:tcW w:w="900" w:type="dxa"/>
          </w:tcPr>
          <w:p w14:paraId="0C00F6CF" w14:textId="77777777" w:rsidR="00B50050" w:rsidRDefault="00B50050" w:rsidP="0088127C">
            <w:pPr>
              <w:pStyle w:val="OtherTableBody"/>
            </w:pPr>
            <w:r>
              <w:t>16.4.2.26</w:t>
            </w:r>
          </w:p>
        </w:tc>
      </w:tr>
      <w:tr w:rsidR="00B50050" w14:paraId="2B60B7D9" w14:textId="77777777" w:rsidTr="00195548">
        <w:tc>
          <w:tcPr>
            <w:tcW w:w="3500" w:type="dxa"/>
          </w:tcPr>
          <w:p w14:paraId="26A31AE6" w14:textId="77777777" w:rsidR="00B50050" w:rsidRDefault="00B50050" w:rsidP="0088127C">
            <w:pPr>
              <w:pStyle w:val="OtherTableBody"/>
            </w:pPr>
            <w:r>
              <w:t>Provider Tax Status</w:t>
            </w:r>
          </w:p>
        </w:tc>
        <w:tc>
          <w:tcPr>
            <w:tcW w:w="700" w:type="dxa"/>
          </w:tcPr>
          <w:p w14:paraId="5A4B9F47" w14:textId="77777777" w:rsidR="00B50050" w:rsidRDefault="00B50050" w:rsidP="0088127C">
            <w:pPr>
              <w:pStyle w:val="OtherTableBody"/>
            </w:pPr>
            <w:r>
              <w:t>02040</w:t>
            </w:r>
          </w:p>
        </w:tc>
        <w:tc>
          <w:tcPr>
            <w:tcW w:w="600" w:type="dxa"/>
          </w:tcPr>
          <w:p w14:paraId="222A49B3" w14:textId="77777777" w:rsidR="00B50050" w:rsidRDefault="00B50050" w:rsidP="0088127C">
            <w:pPr>
              <w:pStyle w:val="OtherTableBody"/>
            </w:pPr>
            <w:r>
              <w:t>IVC</w:t>
            </w:r>
          </w:p>
        </w:tc>
        <w:tc>
          <w:tcPr>
            <w:tcW w:w="600" w:type="dxa"/>
          </w:tcPr>
          <w:p w14:paraId="4B5A28E0" w14:textId="77777777" w:rsidR="00B50050" w:rsidRDefault="00B50050" w:rsidP="0088127C">
            <w:pPr>
              <w:pStyle w:val="OtherTableBody"/>
            </w:pPr>
            <w:r>
              <w:t>28</w:t>
            </w:r>
          </w:p>
        </w:tc>
        <w:tc>
          <w:tcPr>
            <w:tcW w:w="600" w:type="dxa"/>
          </w:tcPr>
          <w:p w14:paraId="5CDEF2D7" w14:textId="77777777" w:rsidR="00B50050" w:rsidRDefault="00B50050" w:rsidP="0088127C">
            <w:pPr>
              <w:pStyle w:val="OtherTableBody"/>
            </w:pPr>
            <w:r>
              <w:t>..</w:t>
            </w:r>
          </w:p>
        </w:tc>
        <w:tc>
          <w:tcPr>
            <w:tcW w:w="600" w:type="dxa"/>
          </w:tcPr>
          <w:p w14:paraId="7016F74C" w14:textId="77777777" w:rsidR="00B50050" w:rsidRDefault="00B50050" w:rsidP="0088127C">
            <w:pPr>
              <w:pStyle w:val="OtherTableBody"/>
            </w:pPr>
          </w:p>
        </w:tc>
        <w:tc>
          <w:tcPr>
            <w:tcW w:w="600" w:type="dxa"/>
          </w:tcPr>
          <w:p w14:paraId="3C1A0C9B" w14:textId="77777777" w:rsidR="00B50050" w:rsidRDefault="00B50050" w:rsidP="0088127C">
            <w:pPr>
              <w:pStyle w:val="OtherTableBody"/>
            </w:pPr>
            <w:r>
              <w:t>CWE</w:t>
            </w:r>
          </w:p>
        </w:tc>
        <w:tc>
          <w:tcPr>
            <w:tcW w:w="700" w:type="dxa"/>
          </w:tcPr>
          <w:p w14:paraId="4E6262A9" w14:textId="77777777" w:rsidR="00B50050" w:rsidRDefault="00B50050" w:rsidP="0088127C">
            <w:pPr>
              <w:pStyle w:val="OtherTableBody"/>
            </w:pPr>
          </w:p>
        </w:tc>
        <w:tc>
          <w:tcPr>
            <w:tcW w:w="600" w:type="dxa"/>
          </w:tcPr>
          <w:p w14:paraId="2F6FCAC2" w14:textId="77777777" w:rsidR="00B50050" w:rsidRDefault="00B50050" w:rsidP="0088127C">
            <w:pPr>
              <w:pStyle w:val="OtherTableBody"/>
            </w:pPr>
            <w:r>
              <w:t>0572</w:t>
            </w:r>
          </w:p>
        </w:tc>
        <w:tc>
          <w:tcPr>
            <w:tcW w:w="900" w:type="dxa"/>
          </w:tcPr>
          <w:p w14:paraId="6EC23463" w14:textId="77777777" w:rsidR="00B50050" w:rsidRDefault="00B50050" w:rsidP="0088127C">
            <w:pPr>
              <w:pStyle w:val="OtherTableBody"/>
            </w:pPr>
            <w:r>
              <w:t>16.4.2.28</w:t>
            </w:r>
          </w:p>
        </w:tc>
      </w:tr>
      <w:tr w:rsidR="00B50050" w14:paraId="3BB5A3BB" w14:textId="77777777" w:rsidTr="00195548">
        <w:tc>
          <w:tcPr>
            <w:tcW w:w="3500" w:type="dxa"/>
          </w:tcPr>
          <w:p w14:paraId="3879B94E" w14:textId="77777777" w:rsidR="00B50050" w:rsidRDefault="00B50050" w:rsidP="0088127C">
            <w:pPr>
              <w:pStyle w:val="OtherTableBody"/>
            </w:pPr>
            <w:r>
              <w:t>Provider Tracking ID</w:t>
            </w:r>
          </w:p>
        </w:tc>
        <w:tc>
          <w:tcPr>
            <w:tcW w:w="700" w:type="dxa"/>
          </w:tcPr>
          <w:p w14:paraId="30C6A507" w14:textId="77777777" w:rsidR="00B50050" w:rsidRDefault="00B50050" w:rsidP="0088127C">
            <w:pPr>
              <w:pStyle w:val="OtherTableBody"/>
            </w:pPr>
            <w:r>
              <w:t>01958</w:t>
            </w:r>
          </w:p>
        </w:tc>
        <w:tc>
          <w:tcPr>
            <w:tcW w:w="600" w:type="dxa"/>
          </w:tcPr>
          <w:p w14:paraId="4FB5C027" w14:textId="77777777" w:rsidR="00B50050" w:rsidRDefault="00B50050" w:rsidP="0088127C">
            <w:pPr>
              <w:pStyle w:val="OtherTableBody"/>
            </w:pPr>
            <w:r>
              <w:t>PSL</w:t>
            </w:r>
          </w:p>
        </w:tc>
        <w:tc>
          <w:tcPr>
            <w:tcW w:w="600" w:type="dxa"/>
          </w:tcPr>
          <w:p w14:paraId="0A99845E" w14:textId="77777777" w:rsidR="00B50050" w:rsidRDefault="00B50050" w:rsidP="0088127C">
            <w:pPr>
              <w:pStyle w:val="OtherTableBody"/>
            </w:pPr>
            <w:r>
              <w:t>4</w:t>
            </w:r>
          </w:p>
        </w:tc>
        <w:tc>
          <w:tcPr>
            <w:tcW w:w="600" w:type="dxa"/>
          </w:tcPr>
          <w:p w14:paraId="3E77C8B7" w14:textId="77777777" w:rsidR="00B50050" w:rsidRDefault="00B50050" w:rsidP="0088127C">
            <w:pPr>
              <w:pStyle w:val="OtherTableBody"/>
            </w:pPr>
            <w:r>
              <w:t>..</w:t>
            </w:r>
          </w:p>
        </w:tc>
        <w:tc>
          <w:tcPr>
            <w:tcW w:w="600" w:type="dxa"/>
          </w:tcPr>
          <w:p w14:paraId="145BE1A9" w14:textId="77777777" w:rsidR="00B50050" w:rsidRDefault="00B50050" w:rsidP="0088127C">
            <w:pPr>
              <w:pStyle w:val="OtherTableBody"/>
            </w:pPr>
          </w:p>
        </w:tc>
        <w:tc>
          <w:tcPr>
            <w:tcW w:w="600" w:type="dxa"/>
          </w:tcPr>
          <w:p w14:paraId="23ECC752" w14:textId="77777777" w:rsidR="00B50050" w:rsidRDefault="00B50050" w:rsidP="0088127C">
            <w:pPr>
              <w:pStyle w:val="OtherTableBody"/>
            </w:pPr>
            <w:r>
              <w:t>EI</w:t>
            </w:r>
          </w:p>
        </w:tc>
        <w:tc>
          <w:tcPr>
            <w:tcW w:w="700" w:type="dxa"/>
          </w:tcPr>
          <w:p w14:paraId="4DA74DBC" w14:textId="77777777" w:rsidR="00B50050" w:rsidRDefault="00B50050" w:rsidP="0088127C">
            <w:pPr>
              <w:pStyle w:val="OtherTableBody"/>
            </w:pPr>
          </w:p>
        </w:tc>
        <w:tc>
          <w:tcPr>
            <w:tcW w:w="600" w:type="dxa"/>
          </w:tcPr>
          <w:p w14:paraId="265E00F0" w14:textId="77777777" w:rsidR="00B50050" w:rsidRDefault="00B50050" w:rsidP="0088127C">
            <w:pPr>
              <w:pStyle w:val="OtherTableBody"/>
            </w:pPr>
          </w:p>
        </w:tc>
        <w:tc>
          <w:tcPr>
            <w:tcW w:w="900" w:type="dxa"/>
          </w:tcPr>
          <w:p w14:paraId="7F56B048" w14:textId="77777777" w:rsidR="00B50050" w:rsidRDefault="00B50050" w:rsidP="0088127C">
            <w:pPr>
              <w:pStyle w:val="OtherTableBody"/>
            </w:pPr>
            <w:r>
              <w:t>16.4.6.4</w:t>
            </w:r>
          </w:p>
        </w:tc>
      </w:tr>
      <w:tr w:rsidR="00B50050" w14:paraId="0DE14227" w14:textId="77777777" w:rsidTr="00195548">
        <w:tc>
          <w:tcPr>
            <w:tcW w:w="3500" w:type="dxa"/>
          </w:tcPr>
          <w:p w14:paraId="4257143A" w14:textId="77777777" w:rsidR="00B50050" w:rsidRDefault="00B50050" w:rsidP="0088127C">
            <w:pPr>
              <w:pStyle w:val="OtherTableBody"/>
            </w:pPr>
            <w:r>
              <w:t>Provider Type</w:t>
            </w:r>
          </w:p>
        </w:tc>
        <w:tc>
          <w:tcPr>
            <w:tcW w:w="700" w:type="dxa"/>
          </w:tcPr>
          <w:p w14:paraId="21AFC000" w14:textId="77777777" w:rsidR="00B50050" w:rsidRDefault="00B50050" w:rsidP="0088127C">
            <w:pPr>
              <w:pStyle w:val="OtherTableBody"/>
            </w:pPr>
            <w:r>
              <w:t>01510</w:t>
            </w:r>
          </w:p>
        </w:tc>
        <w:tc>
          <w:tcPr>
            <w:tcW w:w="600" w:type="dxa"/>
          </w:tcPr>
          <w:p w14:paraId="6E658C0D" w14:textId="77777777" w:rsidR="00B50050" w:rsidRDefault="00B50050" w:rsidP="0088127C">
            <w:pPr>
              <w:pStyle w:val="OtherTableBody"/>
            </w:pPr>
            <w:r>
              <w:t>ROL</w:t>
            </w:r>
          </w:p>
        </w:tc>
        <w:tc>
          <w:tcPr>
            <w:tcW w:w="600" w:type="dxa"/>
          </w:tcPr>
          <w:p w14:paraId="48BAB693" w14:textId="77777777" w:rsidR="00B50050" w:rsidRDefault="00B50050" w:rsidP="0088127C">
            <w:pPr>
              <w:pStyle w:val="OtherTableBody"/>
            </w:pPr>
            <w:r>
              <w:t>9</w:t>
            </w:r>
          </w:p>
        </w:tc>
        <w:tc>
          <w:tcPr>
            <w:tcW w:w="600" w:type="dxa"/>
          </w:tcPr>
          <w:p w14:paraId="3DFAF5F3" w14:textId="77777777" w:rsidR="00B50050" w:rsidRDefault="00B50050" w:rsidP="0088127C">
            <w:pPr>
              <w:pStyle w:val="OtherTableBody"/>
            </w:pPr>
            <w:r>
              <w:t>..</w:t>
            </w:r>
          </w:p>
        </w:tc>
        <w:tc>
          <w:tcPr>
            <w:tcW w:w="600" w:type="dxa"/>
          </w:tcPr>
          <w:p w14:paraId="5FBA4F3B" w14:textId="77777777" w:rsidR="00B50050" w:rsidRDefault="00B50050" w:rsidP="0088127C">
            <w:pPr>
              <w:pStyle w:val="OtherTableBody"/>
            </w:pPr>
          </w:p>
        </w:tc>
        <w:tc>
          <w:tcPr>
            <w:tcW w:w="600" w:type="dxa"/>
          </w:tcPr>
          <w:p w14:paraId="097E701D" w14:textId="77777777" w:rsidR="00B50050" w:rsidRDefault="00B50050" w:rsidP="0088127C">
            <w:pPr>
              <w:pStyle w:val="OtherTableBody"/>
            </w:pPr>
            <w:r>
              <w:t>CWE</w:t>
            </w:r>
          </w:p>
        </w:tc>
        <w:tc>
          <w:tcPr>
            <w:tcW w:w="700" w:type="dxa"/>
          </w:tcPr>
          <w:p w14:paraId="529FCEAB" w14:textId="77777777" w:rsidR="00B50050" w:rsidRDefault="00B50050" w:rsidP="0088127C">
            <w:pPr>
              <w:pStyle w:val="OtherTableBody"/>
            </w:pPr>
            <w:r>
              <w:t>Y</w:t>
            </w:r>
          </w:p>
        </w:tc>
        <w:tc>
          <w:tcPr>
            <w:tcW w:w="600" w:type="dxa"/>
          </w:tcPr>
          <w:p w14:paraId="57C8508F" w14:textId="77777777" w:rsidR="00B50050" w:rsidRDefault="00B50050" w:rsidP="0088127C">
            <w:pPr>
              <w:pStyle w:val="OtherTableBody"/>
            </w:pPr>
          </w:p>
        </w:tc>
        <w:tc>
          <w:tcPr>
            <w:tcW w:w="900" w:type="dxa"/>
          </w:tcPr>
          <w:p w14:paraId="3AC76101" w14:textId="77777777" w:rsidR="00B50050" w:rsidRDefault="00B50050" w:rsidP="0088127C">
            <w:pPr>
              <w:pStyle w:val="OtherTableBody"/>
            </w:pPr>
            <w:r>
              <w:t>15.4.7.9</w:t>
            </w:r>
          </w:p>
        </w:tc>
      </w:tr>
      <w:tr w:rsidR="00B50050" w14:paraId="62A05F36" w14:textId="77777777" w:rsidTr="00195548">
        <w:tc>
          <w:tcPr>
            <w:tcW w:w="3500" w:type="dxa"/>
          </w:tcPr>
          <w:p w14:paraId="15B37D08" w14:textId="77777777" w:rsidR="00B50050" w:rsidRDefault="00B50050" w:rsidP="0088127C">
            <w:pPr>
              <w:pStyle w:val="OtherTableBody"/>
            </w:pPr>
            <w:r>
              <w:t>Provider's Administration Instructions</w:t>
            </w:r>
          </w:p>
        </w:tc>
        <w:tc>
          <w:tcPr>
            <w:tcW w:w="700" w:type="dxa"/>
          </w:tcPr>
          <w:p w14:paraId="21D04B7D" w14:textId="77777777" w:rsidR="00B50050" w:rsidRDefault="00B50050" w:rsidP="0088127C">
            <w:pPr>
              <w:pStyle w:val="OtherTableBody"/>
            </w:pPr>
            <w:r>
              <w:t>00298</w:t>
            </w:r>
          </w:p>
        </w:tc>
        <w:tc>
          <w:tcPr>
            <w:tcW w:w="600" w:type="dxa"/>
          </w:tcPr>
          <w:p w14:paraId="4EECBAFF" w14:textId="77777777" w:rsidR="00B50050" w:rsidRDefault="00B50050" w:rsidP="0088127C">
            <w:pPr>
              <w:pStyle w:val="OtherTableBody"/>
            </w:pPr>
            <w:r>
              <w:t>RXE</w:t>
            </w:r>
          </w:p>
        </w:tc>
        <w:tc>
          <w:tcPr>
            <w:tcW w:w="600" w:type="dxa"/>
          </w:tcPr>
          <w:p w14:paraId="6ACEB881" w14:textId="77777777" w:rsidR="00B50050" w:rsidRDefault="00B50050" w:rsidP="0088127C">
            <w:pPr>
              <w:pStyle w:val="OtherTableBody"/>
            </w:pPr>
            <w:r>
              <w:t>7</w:t>
            </w:r>
          </w:p>
        </w:tc>
        <w:tc>
          <w:tcPr>
            <w:tcW w:w="600" w:type="dxa"/>
          </w:tcPr>
          <w:p w14:paraId="17890DF9" w14:textId="77777777" w:rsidR="00B50050" w:rsidRDefault="00B50050" w:rsidP="0088127C">
            <w:pPr>
              <w:pStyle w:val="OtherTableBody"/>
            </w:pPr>
            <w:r>
              <w:t>..</w:t>
            </w:r>
          </w:p>
        </w:tc>
        <w:tc>
          <w:tcPr>
            <w:tcW w:w="600" w:type="dxa"/>
          </w:tcPr>
          <w:p w14:paraId="7FE9CC84" w14:textId="77777777" w:rsidR="00B50050" w:rsidRDefault="00B50050" w:rsidP="0088127C">
            <w:pPr>
              <w:pStyle w:val="OtherTableBody"/>
            </w:pPr>
          </w:p>
        </w:tc>
        <w:tc>
          <w:tcPr>
            <w:tcW w:w="600" w:type="dxa"/>
          </w:tcPr>
          <w:p w14:paraId="4757D399" w14:textId="77777777" w:rsidR="00B50050" w:rsidRDefault="00B50050" w:rsidP="0088127C">
            <w:pPr>
              <w:pStyle w:val="OtherTableBody"/>
            </w:pPr>
            <w:r>
              <w:t>CWE</w:t>
            </w:r>
          </w:p>
        </w:tc>
        <w:tc>
          <w:tcPr>
            <w:tcW w:w="700" w:type="dxa"/>
          </w:tcPr>
          <w:p w14:paraId="0F5D60F0" w14:textId="77777777" w:rsidR="00B50050" w:rsidRDefault="00B50050" w:rsidP="0088127C">
            <w:pPr>
              <w:pStyle w:val="OtherTableBody"/>
            </w:pPr>
            <w:r>
              <w:t>Y</w:t>
            </w:r>
          </w:p>
        </w:tc>
        <w:tc>
          <w:tcPr>
            <w:tcW w:w="600" w:type="dxa"/>
          </w:tcPr>
          <w:p w14:paraId="0C5C8E30" w14:textId="77777777" w:rsidR="00B50050" w:rsidRDefault="00B50050" w:rsidP="0088127C">
            <w:pPr>
              <w:pStyle w:val="OtherTableBody"/>
            </w:pPr>
            <w:r>
              <w:t>0718</w:t>
            </w:r>
          </w:p>
        </w:tc>
        <w:tc>
          <w:tcPr>
            <w:tcW w:w="900" w:type="dxa"/>
          </w:tcPr>
          <w:p w14:paraId="55C7875A" w14:textId="77777777" w:rsidR="00B50050" w:rsidRDefault="00B50050" w:rsidP="0088127C">
            <w:pPr>
              <w:pStyle w:val="OtherTableBody"/>
            </w:pPr>
            <w:r>
              <w:t>4A.4.4.7</w:t>
            </w:r>
          </w:p>
        </w:tc>
      </w:tr>
      <w:tr w:rsidR="00B50050" w14:paraId="4A3AEE51" w14:textId="77777777" w:rsidTr="00195548">
        <w:tc>
          <w:tcPr>
            <w:tcW w:w="3500" w:type="dxa"/>
          </w:tcPr>
          <w:p w14:paraId="3D717A73" w14:textId="77777777" w:rsidR="00B50050" w:rsidRDefault="00B50050" w:rsidP="0088127C">
            <w:pPr>
              <w:pStyle w:val="OtherTableBody"/>
            </w:pPr>
            <w:r>
              <w:t>Provider's Administration Instructions</w:t>
            </w:r>
          </w:p>
        </w:tc>
        <w:tc>
          <w:tcPr>
            <w:tcW w:w="700" w:type="dxa"/>
          </w:tcPr>
          <w:p w14:paraId="457373D4" w14:textId="77777777" w:rsidR="00B50050" w:rsidRDefault="00B50050" w:rsidP="0088127C">
            <w:pPr>
              <w:pStyle w:val="OtherTableBody"/>
            </w:pPr>
            <w:r>
              <w:t>00298</w:t>
            </w:r>
          </w:p>
        </w:tc>
        <w:tc>
          <w:tcPr>
            <w:tcW w:w="600" w:type="dxa"/>
          </w:tcPr>
          <w:p w14:paraId="792F74FD" w14:textId="77777777" w:rsidR="00B50050" w:rsidRDefault="00B50050" w:rsidP="0088127C">
            <w:pPr>
              <w:pStyle w:val="OtherTableBody"/>
            </w:pPr>
            <w:r>
              <w:t>RXO</w:t>
            </w:r>
          </w:p>
        </w:tc>
        <w:tc>
          <w:tcPr>
            <w:tcW w:w="600" w:type="dxa"/>
          </w:tcPr>
          <w:p w14:paraId="2CA7FA1C" w14:textId="77777777" w:rsidR="00B50050" w:rsidRDefault="00B50050" w:rsidP="0088127C">
            <w:pPr>
              <w:pStyle w:val="OtherTableBody"/>
            </w:pPr>
            <w:r>
              <w:t>7</w:t>
            </w:r>
          </w:p>
        </w:tc>
        <w:tc>
          <w:tcPr>
            <w:tcW w:w="600" w:type="dxa"/>
          </w:tcPr>
          <w:p w14:paraId="4332C2BD" w14:textId="77777777" w:rsidR="00B50050" w:rsidRDefault="00B50050" w:rsidP="0088127C">
            <w:pPr>
              <w:pStyle w:val="OtherTableBody"/>
            </w:pPr>
            <w:r>
              <w:t>..</w:t>
            </w:r>
          </w:p>
        </w:tc>
        <w:tc>
          <w:tcPr>
            <w:tcW w:w="600" w:type="dxa"/>
          </w:tcPr>
          <w:p w14:paraId="0D6599D7" w14:textId="77777777" w:rsidR="00B50050" w:rsidRDefault="00B50050" w:rsidP="0088127C">
            <w:pPr>
              <w:pStyle w:val="OtherTableBody"/>
            </w:pPr>
          </w:p>
        </w:tc>
        <w:tc>
          <w:tcPr>
            <w:tcW w:w="600" w:type="dxa"/>
          </w:tcPr>
          <w:p w14:paraId="0DCB8408" w14:textId="77777777" w:rsidR="00B50050" w:rsidRDefault="00B50050" w:rsidP="0088127C">
            <w:pPr>
              <w:pStyle w:val="OtherTableBody"/>
            </w:pPr>
            <w:r>
              <w:t>CWE</w:t>
            </w:r>
          </w:p>
        </w:tc>
        <w:tc>
          <w:tcPr>
            <w:tcW w:w="700" w:type="dxa"/>
          </w:tcPr>
          <w:p w14:paraId="5394DFDA" w14:textId="77777777" w:rsidR="00B50050" w:rsidRDefault="00B50050" w:rsidP="0088127C">
            <w:pPr>
              <w:pStyle w:val="OtherTableBody"/>
            </w:pPr>
            <w:r>
              <w:t>Y</w:t>
            </w:r>
          </w:p>
        </w:tc>
        <w:tc>
          <w:tcPr>
            <w:tcW w:w="600" w:type="dxa"/>
          </w:tcPr>
          <w:p w14:paraId="115C89D6" w14:textId="77777777" w:rsidR="00B50050" w:rsidRDefault="00B50050" w:rsidP="0088127C">
            <w:pPr>
              <w:pStyle w:val="OtherTableBody"/>
            </w:pPr>
            <w:r>
              <w:t>0718</w:t>
            </w:r>
          </w:p>
        </w:tc>
        <w:tc>
          <w:tcPr>
            <w:tcW w:w="900" w:type="dxa"/>
          </w:tcPr>
          <w:p w14:paraId="26208FD7" w14:textId="77777777" w:rsidR="00B50050" w:rsidRDefault="00B50050" w:rsidP="0088127C">
            <w:pPr>
              <w:pStyle w:val="OtherTableBody"/>
            </w:pPr>
            <w:r>
              <w:t>4A.4.1.7</w:t>
            </w:r>
          </w:p>
        </w:tc>
      </w:tr>
      <w:tr w:rsidR="00B50050" w14:paraId="7D6EF592" w14:textId="77777777" w:rsidTr="00195548">
        <w:tc>
          <w:tcPr>
            <w:tcW w:w="3500" w:type="dxa"/>
          </w:tcPr>
          <w:p w14:paraId="51D570A4" w14:textId="77777777" w:rsidR="00B50050" w:rsidRDefault="00B50050" w:rsidP="0088127C">
            <w:pPr>
              <w:pStyle w:val="OtherTableBody"/>
            </w:pPr>
            <w:r>
              <w:t>Provider's Pharmacy/Treatment Instructions</w:t>
            </w:r>
          </w:p>
        </w:tc>
        <w:tc>
          <w:tcPr>
            <w:tcW w:w="700" w:type="dxa"/>
          </w:tcPr>
          <w:p w14:paraId="044F2DE8" w14:textId="77777777" w:rsidR="00B50050" w:rsidRDefault="00B50050" w:rsidP="0088127C">
            <w:pPr>
              <w:pStyle w:val="OtherTableBody"/>
            </w:pPr>
            <w:r>
              <w:t>00297</w:t>
            </w:r>
          </w:p>
        </w:tc>
        <w:tc>
          <w:tcPr>
            <w:tcW w:w="600" w:type="dxa"/>
          </w:tcPr>
          <w:p w14:paraId="6CA0C717" w14:textId="77777777" w:rsidR="00B50050" w:rsidRDefault="00B50050" w:rsidP="0088127C">
            <w:pPr>
              <w:pStyle w:val="OtherTableBody"/>
            </w:pPr>
            <w:r>
              <w:t>RXO</w:t>
            </w:r>
          </w:p>
        </w:tc>
        <w:tc>
          <w:tcPr>
            <w:tcW w:w="600" w:type="dxa"/>
          </w:tcPr>
          <w:p w14:paraId="6F02A4D4" w14:textId="77777777" w:rsidR="00B50050" w:rsidRDefault="00B50050" w:rsidP="0088127C">
            <w:pPr>
              <w:pStyle w:val="OtherTableBody"/>
            </w:pPr>
            <w:r>
              <w:t>6</w:t>
            </w:r>
          </w:p>
        </w:tc>
        <w:tc>
          <w:tcPr>
            <w:tcW w:w="600" w:type="dxa"/>
          </w:tcPr>
          <w:p w14:paraId="537A535F" w14:textId="77777777" w:rsidR="00B50050" w:rsidRDefault="00B50050" w:rsidP="0088127C">
            <w:pPr>
              <w:pStyle w:val="OtherTableBody"/>
            </w:pPr>
            <w:r>
              <w:t>..</w:t>
            </w:r>
          </w:p>
        </w:tc>
        <w:tc>
          <w:tcPr>
            <w:tcW w:w="600" w:type="dxa"/>
          </w:tcPr>
          <w:p w14:paraId="16DD552E" w14:textId="77777777" w:rsidR="00B50050" w:rsidRDefault="00B50050" w:rsidP="0088127C">
            <w:pPr>
              <w:pStyle w:val="OtherTableBody"/>
            </w:pPr>
          </w:p>
        </w:tc>
        <w:tc>
          <w:tcPr>
            <w:tcW w:w="600" w:type="dxa"/>
          </w:tcPr>
          <w:p w14:paraId="44198E3E" w14:textId="77777777" w:rsidR="00B50050" w:rsidRDefault="00B50050" w:rsidP="0088127C">
            <w:pPr>
              <w:pStyle w:val="OtherTableBody"/>
            </w:pPr>
            <w:r>
              <w:t>CWE</w:t>
            </w:r>
          </w:p>
        </w:tc>
        <w:tc>
          <w:tcPr>
            <w:tcW w:w="700" w:type="dxa"/>
          </w:tcPr>
          <w:p w14:paraId="2372B3C5" w14:textId="77777777" w:rsidR="00B50050" w:rsidRDefault="00B50050" w:rsidP="0088127C">
            <w:pPr>
              <w:pStyle w:val="OtherTableBody"/>
            </w:pPr>
            <w:r>
              <w:t>Y</w:t>
            </w:r>
          </w:p>
        </w:tc>
        <w:tc>
          <w:tcPr>
            <w:tcW w:w="600" w:type="dxa"/>
          </w:tcPr>
          <w:p w14:paraId="02675ED7" w14:textId="77777777" w:rsidR="00B50050" w:rsidRDefault="00B50050" w:rsidP="0088127C">
            <w:pPr>
              <w:pStyle w:val="OtherTableBody"/>
            </w:pPr>
            <w:r>
              <w:t>0751</w:t>
            </w:r>
          </w:p>
        </w:tc>
        <w:tc>
          <w:tcPr>
            <w:tcW w:w="900" w:type="dxa"/>
          </w:tcPr>
          <w:p w14:paraId="52AE2284" w14:textId="77777777" w:rsidR="00B50050" w:rsidRDefault="00B50050" w:rsidP="0088127C">
            <w:pPr>
              <w:pStyle w:val="OtherTableBody"/>
            </w:pPr>
            <w:r>
              <w:t>4A.4.1.6</w:t>
            </w:r>
          </w:p>
        </w:tc>
      </w:tr>
      <w:tr w:rsidR="00B50050" w14:paraId="1113D132" w14:textId="77777777" w:rsidTr="00195548">
        <w:tc>
          <w:tcPr>
            <w:tcW w:w="3500" w:type="dxa"/>
          </w:tcPr>
          <w:p w14:paraId="24CFEE28" w14:textId="77777777" w:rsidR="00B50050" w:rsidRDefault="00B50050" w:rsidP="0088127C">
            <w:pPr>
              <w:pStyle w:val="OtherTableBody"/>
            </w:pPr>
            <w:r>
              <w:t>PSRO/UR Approval Indicator</w:t>
            </w:r>
          </w:p>
        </w:tc>
        <w:tc>
          <w:tcPr>
            <w:tcW w:w="700" w:type="dxa"/>
          </w:tcPr>
          <w:p w14:paraId="57F041C8" w14:textId="77777777" w:rsidR="00B50050" w:rsidRDefault="00B50050" w:rsidP="0088127C">
            <w:pPr>
              <w:pStyle w:val="OtherTableBody"/>
            </w:pPr>
            <w:r>
              <w:t>00542</w:t>
            </w:r>
          </w:p>
        </w:tc>
        <w:tc>
          <w:tcPr>
            <w:tcW w:w="600" w:type="dxa"/>
          </w:tcPr>
          <w:p w14:paraId="371879E9" w14:textId="77777777" w:rsidR="00B50050" w:rsidRDefault="00B50050" w:rsidP="0088127C">
            <w:pPr>
              <w:pStyle w:val="OtherTableBody"/>
            </w:pPr>
            <w:r>
              <w:t>UB1</w:t>
            </w:r>
          </w:p>
        </w:tc>
        <w:tc>
          <w:tcPr>
            <w:tcW w:w="600" w:type="dxa"/>
          </w:tcPr>
          <w:p w14:paraId="4109BAD5" w14:textId="77777777" w:rsidR="00B50050" w:rsidRDefault="00B50050" w:rsidP="0088127C">
            <w:pPr>
              <w:pStyle w:val="OtherTableBody"/>
            </w:pPr>
            <w:r>
              <w:t>13</w:t>
            </w:r>
          </w:p>
        </w:tc>
        <w:tc>
          <w:tcPr>
            <w:tcW w:w="600" w:type="dxa"/>
          </w:tcPr>
          <w:p w14:paraId="2D515964" w14:textId="77777777" w:rsidR="00B50050" w:rsidRDefault="00B50050" w:rsidP="0088127C">
            <w:pPr>
              <w:pStyle w:val="OtherTableBody"/>
            </w:pPr>
            <w:r>
              <w:t>..</w:t>
            </w:r>
          </w:p>
        </w:tc>
        <w:tc>
          <w:tcPr>
            <w:tcW w:w="600" w:type="dxa"/>
          </w:tcPr>
          <w:p w14:paraId="24DF2D44" w14:textId="77777777" w:rsidR="00B50050" w:rsidRDefault="00B50050" w:rsidP="0088127C">
            <w:pPr>
              <w:pStyle w:val="OtherTableBody"/>
            </w:pPr>
          </w:p>
        </w:tc>
        <w:tc>
          <w:tcPr>
            <w:tcW w:w="600" w:type="dxa"/>
          </w:tcPr>
          <w:p w14:paraId="20D85EAD" w14:textId="77777777" w:rsidR="00B50050" w:rsidRDefault="00B50050" w:rsidP="0088127C">
            <w:pPr>
              <w:pStyle w:val="OtherTableBody"/>
            </w:pPr>
            <w:r>
              <w:t>-</w:t>
            </w:r>
          </w:p>
        </w:tc>
        <w:tc>
          <w:tcPr>
            <w:tcW w:w="700" w:type="dxa"/>
          </w:tcPr>
          <w:p w14:paraId="27B4C593" w14:textId="77777777" w:rsidR="00B50050" w:rsidRDefault="00B50050" w:rsidP="0088127C">
            <w:pPr>
              <w:pStyle w:val="OtherTableBody"/>
            </w:pPr>
          </w:p>
        </w:tc>
        <w:tc>
          <w:tcPr>
            <w:tcW w:w="600" w:type="dxa"/>
          </w:tcPr>
          <w:p w14:paraId="5D0C711E" w14:textId="77777777" w:rsidR="00B50050" w:rsidRDefault="00B50050" w:rsidP="0088127C">
            <w:pPr>
              <w:pStyle w:val="OtherTableBody"/>
            </w:pPr>
          </w:p>
        </w:tc>
        <w:tc>
          <w:tcPr>
            <w:tcW w:w="900" w:type="dxa"/>
          </w:tcPr>
          <w:p w14:paraId="415C6823" w14:textId="77777777" w:rsidR="00B50050" w:rsidRDefault="00B50050" w:rsidP="0088127C">
            <w:pPr>
              <w:pStyle w:val="OtherTableBody"/>
            </w:pPr>
            <w:r>
              <w:t>6.5.10.13</w:t>
            </w:r>
          </w:p>
        </w:tc>
      </w:tr>
      <w:tr w:rsidR="00B50050" w14:paraId="6EC79DF0" w14:textId="77777777" w:rsidTr="00195548">
        <w:tc>
          <w:tcPr>
            <w:tcW w:w="3500" w:type="dxa"/>
          </w:tcPr>
          <w:p w14:paraId="404D33C5" w14:textId="77777777" w:rsidR="00B50050" w:rsidRDefault="00B50050" w:rsidP="0088127C">
            <w:pPr>
              <w:pStyle w:val="OtherTableBody"/>
            </w:pPr>
            <w:r>
              <w:t>PSRO/UR Approved Stay-Fm</w:t>
            </w:r>
          </w:p>
        </w:tc>
        <w:tc>
          <w:tcPr>
            <w:tcW w:w="700" w:type="dxa"/>
          </w:tcPr>
          <w:p w14:paraId="6CC7E6C7" w14:textId="77777777" w:rsidR="00B50050" w:rsidRDefault="00B50050" w:rsidP="0088127C">
            <w:pPr>
              <w:pStyle w:val="OtherTableBody"/>
            </w:pPr>
            <w:r>
              <w:t>00543</w:t>
            </w:r>
          </w:p>
        </w:tc>
        <w:tc>
          <w:tcPr>
            <w:tcW w:w="600" w:type="dxa"/>
          </w:tcPr>
          <w:p w14:paraId="4BED54CE" w14:textId="77777777" w:rsidR="00B50050" w:rsidRDefault="00B50050" w:rsidP="0088127C">
            <w:pPr>
              <w:pStyle w:val="OtherTableBody"/>
            </w:pPr>
            <w:r>
              <w:t>UB1</w:t>
            </w:r>
          </w:p>
        </w:tc>
        <w:tc>
          <w:tcPr>
            <w:tcW w:w="600" w:type="dxa"/>
          </w:tcPr>
          <w:p w14:paraId="6ADB4E0E" w14:textId="77777777" w:rsidR="00B50050" w:rsidRDefault="00B50050" w:rsidP="0088127C">
            <w:pPr>
              <w:pStyle w:val="OtherTableBody"/>
            </w:pPr>
            <w:r>
              <w:t>14</w:t>
            </w:r>
          </w:p>
        </w:tc>
        <w:tc>
          <w:tcPr>
            <w:tcW w:w="600" w:type="dxa"/>
          </w:tcPr>
          <w:p w14:paraId="7A4E6C83" w14:textId="77777777" w:rsidR="00B50050" w:rsidRDefault="00B50050" w:rsidP="0088127C">
            <w:pPr>
              <w:pStyle w:val="OtherTableBody"/>
            </w:pPr>
            <w:r>
              <w:t>..</w:t>
            </w:r>
          </w:p>
        </w:tc>
        <w:tc>
          <w:tcPr>
            <w:tcW w:w="600" w:type="dxa"/>
          </w:tcPr>
          <w:p w14:paraId="2DA5E07E" w14:textId="77777777" w:rsidR="00B50050" w:rsidRDefault="00B50050" w:rsidP="0088127C">
            <w:pPr>
              <w:pStyle w:val="OtherTableBody"/>
            </w:pPr>
          </w:p>
        </w:tc>
        <w:tc>
          <w:tcPr>
            <w:tcW w:w="600" w:type="dxa"/>
          </w:tcPr>
          <w:p w14:paraId="4FA201D6" w14:textId="77777777" w:rsidR="00B50050" w:rsidRDefault="00B50050" w:rsidP="0088127C">
            <w:pPr>
              <w:pStyle w:val="OtherTableBody"/>
            </w:pPr>
            <w:r>
              <w:t>-</w:t>
            </w:r>
          </w:p>
        </w:tc>
        <w:tc>
          <w:tcPr>
            <w:tcW w:w="700" w:type="dxa"/>
          </w:tcPr>
          <w:p w14:paraId="152D5433" w14:textId="77777777" w:rsidR="00B50050" w:rsidRDefault="00B50050" w:rsidP="0088127C">
            <w:pPr>
              <w:pStyle w:val="OtherTableBody"/>
            </w:pPr>
          </w:p>
        </w:tc>
        <w:tc>
          <w:tcPr>
            <w:tcW w:w="600" w:type="dxa"/>
          </w:tcPr>
          <w:p w14:paraId="0703D9C2" w14:textId="77777777" w:rsidR="00B50050" w:rsidRDefault="00B50050" w:rsidP="0088127C">
            <w:pPr>
              <w:pStyle w:val="OtherTableBody"/>
            </w:pPr>
          </w:p>
        </w:tc>
        <w:tc>
          <w:tcPr>
            <w:tcW w:w="900" w:type="dxa"/>
          </w:tcPr>
          <w:p w14:paraId="39C5A7EA" w14:textId="77777777" w:rsidR="00B50050" w:rsidRDefault="00B50050" w:rsidP="0088127C">
            <w:pPr>
              <w:pStyle w:val="OtherTableBody"/>
            </w:pPr>
            <w:r>
              <w:t>6.5.10.14</w:t>
            </w:r>
          </w:p>
        </w:tc>
      </w:tr>
      <w:tr w:rsidR="00B50050" w14:paraId="10F2E2A6" w14:textId="77777777" w:rsidTr="00195548">
        <w:tc>
          <w:tcPr>
            <w:tcW w:w="3500" w:type="dxa"/>
          </w:tcPr>
          <w:p w14:paraId="7B02E989" w14:textId="77777777" w:rsidR="00B50050" w:rsidRDefault="00B50050" w:rsidP="0088127C">
            <w:pPr>
              <w:pStyle w:val="OtherTableBody"/>
            </w:pPr>
            <w:r>
              <w:t>PSRO/UR Approved Stay-To</w:t>
            </w:r>
          </w:p>
        </w:tc>
        <w:tc>
          <w:tcPr>
            <w:tcW w:w="700" w:type="dxa"/>
          </w:tcPr>
          <w:p w14:paraId="39C61598" w14:textId="77777777" w:rsidR="00B50050" w:rsidRDefault="00B50050" w:rsidP="0088127C">
            <w:pPr>
              <w:pStyle w:val="OtherTableBody"/>
            </w:pPr>
            <w:r>
              <w:t>00544</w:t>
            </w:r>
          </w:p>
        </w:tc>
        <w:tc>
          <w:tcPr>
            <w:tcW w:w="600" w:type="dxa"/>
          </w:tcPr>
          <w:p w14:paraId="7F37468D" w14:textId="77777777" w:rsidR="00B50050" w:rsidRDefault="00B50050" w:rsidP="0088127C">
            <w:pPr>
              <w:pStyle w:val="OtherTableBody"/>
            </w:pPr>
            <w:r>
              <w:t>UB1</w:t>
            </w:r>
          </w:p>
        </w:tc>
        <w:tc>
          <w:tcPr>
            <w:tcW w:w="600" w:type="dxa"/>
          </w:tcPr>
          <w:p w14:paraId="069A835E" w14:textId="77777777" w:rsidR="00B50050" w:rsidRDefault="00B50050" w:rsidP="0088127C">
            <w:pPr>
              <w:pStyle w:val="OtherTableBody"/>
            </w:pPr>
            <w:r>
              <w:t>15</w:t>
            </w:r>
          </w:p>
        </w:tc>
        <w:tc>
          <w:tcPr>
            <w:tcW w:w="600" w:type="dxa"/>
          </w:tcPr>
          <w:p w14:paraId="70AE4F3D" w14:textId="77777777" w:rsidR="00B50050" w:rsidRDefault="00B50050" w:rsidP="0088127C">
            <w:pPr>
              <w:pStyle w:val="OtherTableBody"/>
            </w:pPr>
            <w:r>
              <w:t>..</w:t>
            </w:r>
          </w:p>
        </w:tc>
        <w:tc>
          <w:tcPr>
            <w:tcW w:w="600" w:type="dxa"/>
          </w:tcPr>
          <w:p w14:paraId="6A22C9CC" w14:textId="77777777" w:rsidR="00B50050" w:rsidRDefault="00B50050" w:rsidP="0088127C">
            <w:pPr>
              <w:pStyle w:val="OtherTableBody"/>
            </w:pPr>
          </w:p>
        </w:tc>
        <w:tc>
          <w:tcPr>
            <w:tcW w:w="600" w:type="dxa"/>
          </w:tcPr>
          <w:p w14:paraId="53A49404" w14:textId="77777777" w:rsidR="00B50050" w:rsidRDefault="00B50050" w:rsidP="0088127C">
            <w:pPr>
              <w:pStyle w:val="OtherTableBody"/>
            </w:pPr>
            <w:r>
              <w:t>-</w:t>
            </w:r>
          </w:p>
        </w:tc>
        <w:tc>
          <w:tcPr>
            <w:tcW w:w="700" w:type="dxa"/>
          </w:tcPr>
          <w:p w14:paraId="6BCF2F6C" w14:textId="77777777" w:rsidR="00B50050" w:rsidRDefault="00B50050" w:rsidP="0088127C">
            <w:pPr>
              <w:pStyle w:val="OtherTableBody"/>
            </w:pPr>
          </w:p>
        </w:tc>
        <w:tc>
          <w:tcPr>
            <w:tcW w:w="600" w:type="dxa"/>
          </w:tcPr>
          <w:p w14:paraId="065B3780" w14:textId="77777777" w:rsidR="00B50050" w:rsidRDefault="00B50050" w:rsidP="0088127C">
            <w:pPr>
              <w:pStyle w:val="OtherTableBody"/>
            </w:pPr>
          </w:p>
        </w:tc>
        <w:tc>
          <w:tcPr>
            <w:tcW w:w="900" w:type="dxa"/>
          </w:tcPr>
          <w:p w14:paraId="746CE750" w14:textId="77777777" w:rsidR="00B50050" w:rsidRDefault="00B50050" w:rsidP="0088127C">
            <w:pPr>
              <w:pStyle w:val="OtherTableBody"/>
            </w:pPr>
            <w:r>
              <w:t>6.5.10.15</w:t>
            </w:r>
          </w:p>
        </w:tc>
      </w:tr>
      <w:tr w:rsidR="00B50050" w14:paraId="30F9EEAA" w14:textId="77777777" w:rsidTr="00195548">
        <w:tc>
          <w:tcPr>
            <w:tcW w:w="3500" w:type="dxa"/>
          </w:tcPr>
          <w:p w14:paraId="50EDB413" w14:textId="77777777" w:rsidR="00B50050" w:rsidRDefault="00B50050" w:rsidP="0088127C">
            <w:pPr>
              <w:pStyle w:val="OtherTableBody"/>
            </w:pPr>
            <w:r>
              <w:t>Publicity Code</w:t>
            </w:r>
          </w:p>
        </w:tc>
        <w:tc>
          <w:tcPr>
            <w:tcW w:w="700" w:type="dxa"/>
          </w:tcPr>
          <w:p w14:paraId="4A221877" w14:textId="77777777" w:rsidR="00B50050" w:rsidRDefault="00B50050" w:rsidP="0088127C">
            <w:pPr>
              <w:pStyle w:val="OtherTableBody"/>
            </w:pPr>
            <w:r>
              <w:t>00743</w:t>
            </w:r>
          </w:p>
        </w:tc>
        <w:tc>
          <w:tcPr>
            <w:tcW w:w="600" w:type="dxa"/>
          </w:tcPr>
          <w:p w14:paraId="191165B9" w14:textId="77777777" w:rsidR="00B50050" w:rsidRDefault="00B50050" w:rsidP="0088127C">
            <w:pPr>
              <w:pStyle w:val="OtherTableBody"/>
            </w:pPr>
            <w:r>
              <w:t>GT1</w:t>
            </w:r>
          </w:p>
        </w:tc>
        <w:tc>
          <w:tcPr>
            <w:tcW w:w="600" w:type="dxa"/>
          </w:tcPr>
          <w:p w14:paraId="4B78318A" w14:textId="77777777" w:rsidR="00B50050" w:rsidRDefault="00B50050" w:rsidP="0088127C">
            <w:pPr>
              <w:pStyle w:val="OtherTableBody"/>
            </w:pPr>
            <w:r>
              <w:t>38</w:t>
            </w:r>
          </w:p>
        </w:tc>
        <w:tc>
          <w:tcPr>
            <w:tcW w:w="600" w:type="dxa"/>
          </w:tcPr>
          <w:p w14:paraId="5D1151F9" w14:textId="77777777" w:rsidR="00B50050" w:rsidRDefault="00B50050" w:rsidP="0088127C">
            <w:pPr>
              <w:pStyle w:val="OtherTableBody"/>
            </w:pPr>
            <w:r>
              <w:t>..</w:t>
            </w:r>
          </w:p>
        </w:tc>
        <w:tc>
          <w:tcPr>
            <w:tcW w:w="600" w:type="dxa"/>
          </w:tcPr>
          <w:p w14:paraId="7C82AB4C" w14:textId="77777777" w:rsidR="00B50050" w:rsidRDefault="00B50050" w:rsidP="0088127C">
            <w:pPr>
              <w:pStyle w:val="OtherTableBody"/>
            </w:pPr>
          </w:p>
        </w:tc>
        <w:tc>
          <w:tcPr>
            <w:tcW w:w="600" w:type="dxa"/>
          </w:tcPr>
          <w:p w14:paraId="3BF28DC0" w14:textId="77777777" w:rsidR="00B50050" w:rsidRDefault="00B50050" w:rsidP="0088127C">
            <w:pPr>
              <w:pStyle w:val="OtherTableBody"/>
            </w:pPr>
            <w:r>
              <w:t>CWE</w:t>
            </w:r>
          </w:p>
        </w:tc>
        <w:tc>
          <w:tcPr>
            <w:tcW w:w="700" w:type="dxa"/>
          </w:tcPr>
          <w:p w14:paraId="6334E46D" w14:textId="77777777" w:rsidR="00B50050" w:rsidRDefault="00B50050" w:rsidP="0088127C">
            <w:pPr>
              <w:pStyle w:val="OtherTableBody"/>
            </w:pPr>
          </w:p>
        </w:tc>
        <w:tc>
          <w:tcPr>
            <w:tcW w:w="600" w:type="dxa"/>
          </w:tcPr>
          <w:p w14:paraId="7F2C1617" w14:textId="77777777" w:rsidR="00B50050" w:rsidRDefault="00B50050" w:rsidP="0088127C">
            <w:pPr>
              <w:pStyle w:val="OtherTableBody"/>
            </w:pPr>
            <w:r>
              <w:t>0215</w:t>
            </w:r>
          </w:p>
        </w:tc>
        <w:tc>
          <w:tcPr>
            <w:tcW w:w="900" w:type="dxa"/>
          </w:tcPr>
          <w:p w14:paraId="59587128" w14:textId="77777777" w:rsidR="00B50050" w:rsidRDefault="00B50050" w:rsidP="0088127C">
            <w:pPr>
              <w:pStyle w:val="OtherTableBody"/>
            </w:pPr>
            <w:r>
              <w:t>6.5.5.38</w:t>
            </w:r>
          </w:p>
        </w:tc>
      </w:tr>
      <w:tr w:rsidR="00B50050" w14:paraId="6E52B06C" w14:textId="77777777" w:rsidTr="00195548">
        <w:tc>
          <w:tcPr>
            <w:tcW w:w="3500" w:type="dxa"/>
          </w:tcPr>
          <w:p w14:paraId="7F45AF25" w14:textId="77777777" w:rsidR="00B50050" w:rsidRDefault="00B50050" w:rsidP="0088127C">
            <w:pPr>
              <w:pStyle w:val="OtherTableBody"/>
            </w:pPr>
            <w:r>
              <w:t>Publicity Code</w:t>
            </w:r>
          </w:p>
        </w:tc>
        <w:tc>
          <w:tcPr>
            <w:tcW w:w="700" w:type="dxa"/>
          </w:tcPr>
          <w:p w14:paraId="2F5D11E8" w14:textId="77777777" w:rsidR="00B50050" w:rsidRDefault="00B50050" w:rsidP="0088127C">
            <w:pPr>
              <w:pStyle w:val="OtherTableBody"/>
            </w:pPr>
            <w:r>
              <w:t>00743</w:t>
            </w:r>
          </w:p>
        </w:tc>
        <w:tc>
          <w:tcPr>
            <w:tcW w:w="600" w:type="dxa"/>
          </w:tcPr>
          <w:p w14:paraId="2084C7AD" w14:textId="77777777" w:rsidR="00B50050" w:rsidRDefault="00B50050" w:rsidP="0088127C">
            <w:pPr>
              <w:pStyle w:val="OtherTableBody"/>
            </w:pPr>
            <w:r>
              <w:t>IN2</w:t>
            </w:r>
          </w:p>
        </w:tc>
        <w:tc>
          <w:tcPr>
            <w:tcW w:w="600" w:type="dxa"/>
          </w:tcPr>
          <w:p w14:paraId="20ECFBE3" w14:textId="77777777" w:rsidR="00B50050" w:rsidRDefault="00B50050" w:rsidP="0088127C">
            <w:pPr>
              <w:pStyle w:val="OtherTableBody"/>
            </w:pPr>
            <w:r>
              <w:t>36</w:t>
            </w:r>
          </w:p>
        </w:tc>
        <w:tc>
          <w:tcPr>
            <w:tcW w:w="600" w:type="dxa"/>
          </w:tcPr>
          <w:p w14:paraId="3E87E43E" w14:textId="77777777" w:rsidR="00B50050" w:rsidRDefault="00B50050" w:rsidP="0088127C">
            <w:pPr>
              <w:pStyle w:val="OtherTableBody"/>
            </w:pPr>
            <w:r>
              <w:t>..</w:t>
            </w:r>
          </w:p>
        </w:tc>
        <w:tc>
          <w:tcPr>
            <w:tcW w:w="600" w:type="dxa"/>
          </w:tcPr>
          <w:p w14:paraId="7E4C01E0" w14:textId="77777777" w:rsidR="00B50050" w:rsidRDefault="00B50050" w:rsidP="0088127C">
            <w:pPr>
              <w:pStyle w:val="OtherTableBody"/>
            </w:pPr>
          </w:p>
        </w:tc>
        <w:tc>
          <w:tcPr>
            <w:tcW w:w="600" w:type="dxa"/>
          </w:tcPr>
          <w:p w14:paraId="44F0E908" w14:textId="77777777" w:rsidR="00B50050" w:rsidRDefault="00B50050" w:rsidP="0088127C">
            <w:pPr>
              <w:pStyle w:val="OtherTableBody"/>
            </w:pPr>
            <w:r>
              <w:t>CWE</w:t>
            </w:r>
          </w:p>
        </w:tc>
        <w:tc>
          <w:tcPr>
            <w:tcW w:w="700" w:type="dxa"/>
          </w:tcPr>
          <w:p w14:paraId="6928BF15" w14:textId="77777777" w:rsidR="00B50050" w:rsidRDefault="00B50050" w:rsidP="0088127C">
            <w:pPr>
              <w:pStyle w:val="OtherTableBody"/>
            </w:pPr>
          </w:p>
        </w:tc>
        <w:tc>
          <w:tcPr>
            <w:tcW w:w="600" w:type="dxa"/>
          </w:tcPr>
          <w:p w14:paraId="5B37670A" w14:textId="77777777" w:rsidR="00B50050" w:rsidRDefault="00B50050" w:rsidP="0088127C">
            <w:pPr>
              <w:pStyle w:val="OtherTableBody"/>
            </w:pPr>
            <w:r>
              <w:t>0215</w:t>
            </w:r>
          </w:p>
        </w:tc>
        <w:tc>
          <w:tcPr>
            <w:tcW w:w="900" w:type="dxa"/>
          </w:tcPr>
          <w:p w14:paraId="7778BF60" w14:textId="77777777" w:rsidR="00B50050" w:rsidRDefault="00B50050" w:rsidP="0088127C">
            <w:pPr>
              <w:pStyle w:val="OtherTableBody"/>
            </w:pPr>
            <w:r>
              <w:t>6.5.7.36</w:t>
            </w:r>
          </w:p>
        </w:tc>
      </w:tr>
      <w:tr w:rsidR="00B50050" w14:paraId="46538825" w14:textId="77777777" w:rsidTr="00195548">
        <w:tc>
          <w:tcPr>
            <w:tcW w:w="3500" w:type="dxa"/>
          </w:tcPr>
          <w:p w14:paraId="75470476" w14:textId="77777777" w:rsidR="00B50050" w:rsidRDefault="00B50050" w:rsidP="0088127C">
            <w:pPr>
              <w:pStyle w:val="OtherTableBody"/>
            </w:pPr>
            <w:r>
              <w:lastRenderedPageBreak/>
              <w:t>Publicity Code</w:t>
            </w:r>
          </w:p>
        </w:tc>
        <w:tc>
          <w:tcPr>
            <w:tcW w:w="700" w:type="dxa"/>
          </w:tcPr>
          <w:p w14:paraId="40830BFE" w14:textId="77777777" w:rsidR="00B50050" w:rsidRDefault="00B50050" w:rsidP="0088127C">
            <w:pPr>
              <w:pStyle w:val="OtherTableBody"/>
            </w:pPr>
            <w:r>
              <w:t>00743</w:t>
            </w:r>
          </w:p>
        </w:tc>
        <w:tc>
          <w:tcPr>
            <w:tcW w:w="600" w:type="dxa"/>
          </w:tcPr>
          <w:p w14:paraId="7E6FE31D" w14:textId="77777777" w:rsidR="00B50050" w:rsidRDefault="00B50050" w:rsidP="0088127C">
            <w:pPr>
              <w:pStyle w:val="OtherTableBody"/>
            </w:pPr>
            <w:r>
              <w:t>NK1</w:t>
            </w:r>
          </w:p>
        </w:tc>
        <w:tc>
          <w:tcPr>
            <w:tcW w:w="600" w:type="dxa"/>
          </w:tcPr>
          <w:p w14:paraId="2568D98E" w14:textId="77777777" w:rsidR="00B50050" w:rsidRDefault="00B50050" w:rsidP="0088127C">
            <w:pPr>
              <w:pStyle w:val="OtherTableBody"/>
            </w:pPr>
            <w:r>
              <w:t>22</w:t>
            </w:r>
          </w:p>
        </w:tc>
        <w:tc>
          <w:tcPr>
            <w:tcW w:w="600" w:type="dxa"/>
          </w:tcPr>
          <w:p w14:paraId="426EE68A" w14:textId="77777777" w:rsidR="00B50050" w:rsidRDefault="00B50050" w:rsidP="0088127C">
            <w:pPr>
              <w:pStyle w:val="OtherTableBody"/>
            </w:pPr>
            <w:r>
              <w:t>..</w:t>
            </w:r>
          </w:p>
        </w:tc>
        <w:tc>
          <w:tcPr>
            <w:tcW w:w="600" w:type="dxa"/>
          </w:tcPr>
          <w:p w14:paraId="338F20B0" w14:textId="77777777" w:rsidR="00B50050" w:rsidRDefault="00B50050" w:rsidP="0088127C">
            <w:pPr>
              <w:pStyle w:val="OtherTableBody"/>
            </w:pPr>
          </w:p>
        </w:tc>
        <w:tc>
          <w:tcPr>
            <w:tcW w:w="600" w:type="dxa"/>
          </w:tcPr>
          <w:p w14:paraId="14E5D0A3" w14:textId="77777777" w:rsidR="00B50050" w:rsidRDefault="00B50050" w:rsidP="0088127C">
            <w:pPr>
              <w:pStyle w:val="OtherTableBody"/>
            </w:pPr>
            <w:r>
              <w:t>CWE</w:t>
            </w:r>
          </w:p>
        </w:tc>
        <w:tc>
          <w:tcPr>
            <w:tcW w:w="700" w:type="dxa"/>
          </w:tcPr>
          <w:p w14:paraId="4F81C8BE" w14:textId="77777777" w:rsidR="00B50050" w:rsidRDefault="00B50050" w:rsidP="0088127C">
            <w:pPr>
              <w:pStyle w:val="OtherTableBody"/>
            </w:pPr>
          </w:p>
        </w:tc>
        <w:tc>
          <w:tcPr>
            <w:tcW w:w="600" w:type="dxa"/>
          </w:tcPr>
          <w:p w14:paraId="40FEFE76" w14:textId="77777777" w:rsidR="00B50050" w:rsidRDefault="00B50050" w:rsidP="0088127C">
            <w:pPr>
              <w:pStyle w:val="OtherTableBody"/>
            </w:pPr>
            <w:r>
              <w:t>0215</w:t>
            </w:r>
          </w:p>
        </w:tc>
        <w:tc>
          <w:tcPr>
            <w:tcW w:w="900" w:type="dxa"/>
          </w:tcPr>
          <w:p w14:paraId="1174BBC1" w14:textId="77777777" w:rsidR="00B50050" w:rsidRDefault="00B50050" w:rsidP="0088127C">
            <w:pPr>
              <w:pStyle w:val="OtherTableBody"/>
            </w:pPr>
            <w:r>
              <w:t>3.4.5.22</w:t>
            </w:r>
          </w:p>
        </w:tc>
      </w:tr>
      <w:tr w:rsidR="00B50050" w14:paraId="3F2A733F" w14:textId="77777777" w:rsidTr="00195548">
        <w:tc>
          <w:tcPr>
            <w:tcW w:w="3500" w:type="dxa"/>
          </w:tcPr>
          <w:p w14:paraId="0D9AD3A7" w14:textId="77777777" w:rsidR="00B50050" w:rsidRDefault="00B50050" w:rsidP="0088127C">
            <w:pPr>
              <w:pStyle w:val="OtherTableBody"/>
            </w:pPr>
            <w:r>
              <w:t>Publicity Code</w:t>
            </w:r>
          </w:p>
        </w:tc>
        <w:tc>
          <w:tcPr>
            <w:tcW w:w="700" w:type="dxa"/>
          </w:tcPr>
          <w:p w14:paraId="07B669D7" w14:textId="77777777" w:rsidR="00B50050" w:rsidRDefault="00B50050" w:rsidP="0088127C">
            <w:pPr>
              <w:pStyle w:val="OtherTableBody"/>
            </w:pPr>
            <w:r>
              <w:t>00743</w:t>
            </w:r>
          </w:p>
        </w:tc>
        <w:tc>
          <w:tcPr>
            <w:tcW w:w="600" w:type="dxa"/>
          </w:tcPr>
          <w:p w14:paraId="7C070B1C" w14:textId="77777777" w:rsidR="00B50050" w:rsidRDefault="00B50050" w:rsidP="0088127C">
            <w:pPr>
              <w:pStyle w:val="OtherTableBody"/>
            </w:pPr>
            <w:r>
              <w:t>PD1</w:t>
            </w:r>
          </w:p>
        </w:tc>
        <w:tc>
          <w:tcPr>
            <w:tcW w:w="600" w:type="dxa"/>
          </w:tcPr>
          <w:p w14:paraId="35421F3E" w14:textId="77777777" w:rsidR="00B50050" w:rsidRDefault="00B50050" w:rsidP="0088127C">
            <w:pPr>
              <w:pStyle w:val="OtherTableBody"/>
            </w:pPr>
            <w:r>
              <w:t>11</w:t>
            </w:r>
          </w:p>
        </w:tc>
        <w:tc>
          <w:tcPr>
            <w:tcW w:w="600" w:type="dxa"/>
          </w:tcPr>
          <w:p w14:paraId="44B560EB" w14:textId="77777777" w:rsidR="00B50050" w:rsidRDefault="00B50050" w:rsidP="0088127C">
            <w:pPr>
              <w:pStyle w:val="OtherTableBody"/>
            </w:pPr>
            <w:r>
              <w:t>..</w:t>
            </w:r>
          </w:p>
        </w:tc>
        <w:tc>
          <w:tcPr>
            <w:tcW w:w="600" w:type="dxa"/>
          </w:tcPr>
          <w:p w14:paraId="7D53F793" w14:textId="77777777" w:rsidR="00B50050" w:rsidRDefault="00B50050" w:rsidP="0088127C">
            <w:pPr>
              <w:pStyle w:val="OtherTableBody"/>
            </w:pPr>
          </w:p>
        </w:tc>
        <w:tc>
          <w:tcPr>
            <w:tcW w:w="600" w:type="dxa"/>
          </w:tcPr>
          <w:p w14:paraId="194DCB4D" w14:textId="77777777" w:rsidR="00B50050" w:rsidRDefault="00B50050" w:rsidP="0088127C">
            <w:pPr>
              <w:pStyle w:val="OtherTableBody"/>
            </w:pPr>
            <w:r>
              <w:t>CWE</w:t>
            </w:r>
          </w:p>
        </w:tc>
        <w:tc>
          <w:tcPr>
            <w:tcW w:w="700" w:type="dxa"/>
          </w:tcPr>
          <w:p w14:paraId="587CF70D" w14:textId="77777777" w:rsidR="00B50050" w:rsidRDefault="00B50050" w:rsidP="0088127C">
            <w:pPr>
              <w:pStyle w:val="OtherTableBody"/>
            </w:pPr>
          </w:p>
        </w:tc>
        <w:tc>
          <w:tcPr>
            <w:tcW w:w="600" w:type="dxa"/>
          </w:tcPr>
          <w:p w14:paraId="4D1EA2C3" w14:textId="77777777" w:rsidR="00B50050" w:rsidRDefault="00B50050" w:rsidP="0088127C">
            <w:pPr>
              <w:pStyle w:val="OtherTableBody"/>
            </w:pPr>
            <w:r>
              <w:t>0215</w:t>
            </w:r>
          </w:p>
        </w:tc>
        <w:tc>
          <w:tcPr>
            <w:tcW w:w="900" w:type="dxa"/>
          </w:tcPr>
          <w:p w14:paraId="2B56E20A" w14:textId="77777777" w:rsidR="00B50050" w:rsidRDefault="00B50050" w:rsidP="0088127C">
            <w:pPr>
              <w:pStyle w:val="OtherTableBody"/>
            </w:pPr>
            <w:r>
              <w:t>3.4.11.11</w:t>
            </w:r>
          </w:p>
        </w:tc>
      </w:tr>
      <w:tr w:rsidR="00B50050" w14:paraId="5490FED0" w14:textId="77777777" w:rsidTr="00195548">
        <w:tc>
          <w:tcPr>
            <w:tcW w:w="3500" w:type="dxa"/>
          </w:tcPr>
          <w:p w14:paraId="5A941B04" w14:textId="77777777" w:rsidR="00B50050" w:rsidRDefault="00B50050" w:rsidP="0088127C">
            <w:pPr>
              <w:pStyle w:val="OtherTableBody"/>
            </w:pPr>
            <w:r>
              <w:t>Publicity Code Effective Date</w:t>
            </w:r>
          </w:p>
        </w:tc>
        <w:tc>
          <w:tcPr>
            <w:tcW w:w="700" w:type="dxa"/>
          </w:tcPr>
          <w:p w14:paraId="7EDD4E34" w14:textId="77777777" w:rsidR="00B50050" w:rsidRDefault="00B50050" w:rsidP="0088127C">
            <w:pPr>
              <w:pStyle w:val="OtherTableBody"/>
            </w:pPr>
            <w:r>
              <w:t>01571</w:t>
            </w:r>
          </w:p>
        </w:tc>
        <w:tc>
          <w:tcPr>
            <w:tcW w:w="600" w:type="dxa"/>
          </w:tcPr>
          <w:p w14:paraId="0B0E145C" w14:textId="77777777" w:rsidR="00B50050" w:rsidRDefault="00B50050" w:rsidP="0088127C">
            <w:pPr>
              <w:pStyle w:val="OtherTableBody"/>
            </w:pPr>
            <w:r>
              <w:t>PD1</w:t>
            </w:r>
          </w:p>
        </w:tc>
        <w:tc>
          <w:tcPr>
            <w:tcW w:w="600" w:type="dxa"/>
          </w:tcPr>
          <w:p w14:paraId="362FBD74" w14:textId="77777777" w:rsidR="00B50050" w:rsidRDefault="00B50050" w:rsidP="0088127C">
            <w:pPr>
              <w:pStyle w:val="OtherTableBody"/>
            </w:pPr>
            <w:r>
              <w:t>18</w:t>
            </w:r>
          </w:p>
        </w:tc>
        <w:tc>
          <w:tcPr>
            <w:tcW w:w="600" w:type="dxa"/>
          </w:tcPr>
          <w:p w14:paraId="6083CF2D" w14:textId="77777777" w:rsidR="00B50050" w:rsidRDefault="00B50050" w:rsidP="0088127C">
            <w:pPr>
              <w:pStyle w:val="OtherTableBody"/>
            </w:pPr>
            <w:r>
              <w:t>..</w:t>
            </w:r>
          </w:p>
        </w:tc>
        <w:tc>
          <w:tcPr>
            <w:tcW w:w="600" w:type="dxa"/>
          </w:tcPr>
          <w:p w14:paraId="3BAFC87D" w14:textId="77777777" w:rsidR="00B50050" w:rsidRDefault="00B50050" w:rsidP="0088127C">
            <w:pPr>
              <w:pStyle w:val="OtherTableBody"/>
            </w:pPr>
          </w:p>
        </w:tc>
        <w:tc>
          <w:tcPr>
            <w:tcW w:w="600" w:type="dxa"/>
          </w:tcPr>
          <w:p w14:paraId="61AB46C3" w14:textId="77777777" w:rsidR="00B50050" w:rsidRDefault="00B50050" w:rsidP="0088127C">
            <w:pPr>
              <w:pStyle w:val="OtherTableBody"/>
            </w:pPr>
            <w:r>
              <w:t>DT</w:t>
            </w:r>
          </w:p>
        </w:tc>
        <w:tc>
          <w:tcPr>
            <w:tcW w:w="700" w:type="dxa"/>
          </w:tcPr>
          <w:p w14:paraId="02C6A180" w14:textId="77777777" w:rsidR="00B50050" w:rsidRDefault="00B50050" w:rsidP="0088127C">
            <w:pPr>
              <w:pStyle w:val="OtherTableBody"/>
            </w:pPr>
          </w:p>
        </w:tc>
        <w:tc>
          <w:tcPr>
            <w:tcW w:w="600" w:type="dxa"/>
          </w:tcPr>
          <w:p w14:paraId="192E6C3E" w14:textId="77777777" w:rsidR="00B50050" w:rsidRDefault="00B50050" w:rsidP="0088127C">
            <w:pPr>
              <w:pStyle w:val="OtherTableBody"/>
            </w:pPr>
          </w:p>
        </w:tc>
        <w:tc>
          <w:tcPr>
            <w:tcW w:w="900" w:type="dxa"/>
          </w:tcPr>
          <w:p w14:paraId="24FB379B" w14:textId="77777777" w:rsidR="00B50050" w:rsidRDefault="00B50050" w:rsidP="0088127C">
            <w:pPr>
              <w:pStyle w:val="OtherTableBody"/>
            </w:pPr>
            <w:r>
              <w:t>3.4.11.18</w:t>
            </w:r>
          </w:p>
        </w:tc>
      </w:tr>
      <w:tr w:rsidR="00B50050" w14:paraId="236A3819" w14:textId="77777777" w:rsidTr="00195548">
        <w:tc>
          <w:tcPr>
            <w:tcW w:w="3500" w:type="dxa"/>
          </w:tcPr>
          <w:p w14:paraId="598C52AB" w14:textId="77777777" w:rsidR="00B50050" w:rsidRDefault="00B50050" w:rsidP="0088127C">
            <w:pPr>
              <w:pStyle w:val="OtherTableBody"/>
            </w:pPr>
            <w:r>
              <w:t>Purge Status Code</w:t>
            </w:r>
          </w:p>
        </w:tc>
        <w:tc>
          <w:tcPr>
            <w:tcW w:w="700" w:type="dxa"/>
          </w:tcPr>
          <w:p w14:paraId="774C538B" w14:textId="77777777" w:rsidR="00B50050" w:rsidRDefault="00B50050" w:rsidP="0088127C">
            <w:pPr>
              <w:pStyle w:val="OtherTableBody"/>
            </w:pPr>
            <w:r>
              <w:t>00717</w:t>
            </w:r>
          </w:p>
        </w:tc>
        <w:tc>
          <w:tcPr>
            <w:tcW w:w="600" w:type="dxa"/>
          </w:tcPr>
          <w:p w14:paraId="462DEB24" w14:textId="77777777" w:rsidR="00B50050" w:rsidRDefault="00B50050" w:rsidP="0088127C">
            <w:pPr>
              <w:pStyle w:val="OtherTableBody"/>
            </w:pPr>
            <w:r>
              <w:t>PV2</w:t>
            </w:r>
          </w:p>
        </w:tc>
        <w:tc>
          <w:tcPr>
            <w:tcW w:w="600" w:type="dxa"/>
          </w:tcPr>
          <w:p w14:paraId="6AA2906E" w14:textId="77777777" w:rsidR="00B50050" w:rsidRDefault="00B50050" w:rsidP="0088127C">
            <w:pPr>
              <w:pStyle w:val="OtherTableBody"/>
            </w:pPr>
            <w:r>
              <w:t>16</w:t>
            </w:r>
          </w:p>
        </w:tc>
        <w:tc>
          <w:tcPr>
            <w:tcW w:w="600" w:type="dxa"/>
          </w:tcPr>
          <w:p w14:paraId="798BA952" w14:textId="77777777" w:rsidR="00B50050" w:rsidRDefault="00B50050" w:rsidP="0088127C">
            <w:pPr>
              <w:pStyle w:val="OtherTableBody"/>
            </w:pPr>
            <w:r>
              <w:t>..</w:t>
            </w:r>
          </w:p>
        </w:tc>
        <w:tc>
          <w:tcPr>
            <w:tcW w:w="600" w:type="dxa"/>
          </w:tcPr>
          <w:p w14:paraId="7DEB9510" w14:textId="77777777" w:rsidR="00B50050" w:rsidRDefault="00B50050" w:rsidP="0088127C">
            <w:pPr>
              <w:pStyle w:val="OtherTableBody"/>
            </w:pPr>
          </w:p>
        </w:tc>
        <w:tc>
          <w:tcPr>
            <w:tcW w:w="600" w:type="dxa"/>
          </w:tcPr>
          <w:p w14:paraId="51C284C4" w14:textId="77777777" w:rsidR="00B50050" w:rsidRDefault="00B50050" w:rsidP="0088127C">
            <w:pPr>
              <w:pStyle w:val="OtherTableBody"/>
            </w:pPr>
            <w:r>
              <w:t>CWE</w:t>
            </w:r>
          </w:p>
        </w:tc>
        <w:tc>
          <w:tcPr>
            <w:tcW w:w="700" w:type="dxa"/>
          </w:tcPr>
          <w:p w14:paraId="2E6C3A15" w14:textId="77777777" w:rsidR="00B50050" w:rsidRDefault="00B50050" w:rsidP="0088127C">
            <w:pPr>
              <w:pStyle w:val="OtherTableBody"/>
            </w:pPr>
          </w:p>
        </w:tc>
        <w:tc>
          <w:tcPr>
            <w:tcW w:w="600" w:type="dxa"/>
          </w:tcPr>
          <w:p w14:paraId="08FCFA2B" w14:textId="77777777" w:rsidR="00B50050" w:rsidRDefault="00B50050" w:rsidP="0088127C">
            <w:pPr>
              <w:pStyle w:val="OtherTableBody"/>
            </w:pPr>
            <w:r>
              <w:t>0213</w:t>
            </w:r>
          </w:p>
        </w:tc>
        <w:tc>
          <w:tcPr>
            <w:tcW w:w="900" w:type="dxa"/>
          </w:tcPr>
          <w:p w14:paraId="6C16027C" w14:textId="77777777" w:rsidR="00B50050" w:rsidRDefault="00B50050" w:rsidP="0088127C">
            <w:pPr>
              <w:pStyle w:val="OtherTableBody"/>
            </w:pPr>
            <w:r>
              <w:t>3.4.4.16</w:t>
            </w:r>
          </w:p>
        </w:tc>
      </w:tr>
      <w:tr w:rsidR="00B50050" w14:paraId="27787983" w14:textId="77777777" w:rsidTr="00195548">
        <w:tc>
          <w:tcPr>
            <w:tcW w:w="3500" w:type="dxa"/>
          </w:tcPr>
          <w:p w14:paraId="3CF6E409" w14:textId="77777777" w:rsidR="00B50050" w:rsidRDefault="00B50050" w:rsidP="0088127C">
            <w:pPr>
              <w:pStyle w:val="OtherTableBody"/>
            </w:pPr>
            <w:r>
              <w:t>Purge Status Date</w:t>
            </w:r>
          </w:p>
        </w:tc>
        <w:tc>
          <w:tcPr>
            <w:tcW w:w="700" w:type="dxa"/>
          </w:tcPr>
          <w:p w14:paraId="6696F5A6" w14:textId="77777777" w:rsidR="00B50050" w:rsidRDefault="00B50050" w:rsidP="0088127C">
            <w:pPr>
              <w:pStyle w:val="OtherTableBody"/>
            </w:pPr>
            <w:r>
              <w:t>00718</w:t>
            </w:r>
          </w:p>
        </w:tc>
        <w:tc>
          <w:tcPr>
            <w:tcW w:w="600" w:type="dxa"/>
          </w:tcPr>
          <w:p w14:paraId="485ACCFA" w14:textId="77777777" w:rsidR="00B50050" w:rsidRDefault="00B50050" w:rsidP="0088127C">
            <w:pPr>
              <w:pStyle w:val="OtherTableBody"/>
            </w:pPr>
            <w:r>
              <w:t>PV2</w:t>
            </w:r>
          </w:p>
        </w:tc>
        <w:tc>
          <w:tcPr>
            <w:tcW w:w="600" w:type="dxa"/>
          </w:tcPr>
          <w:p w14:paraId="5E766D55" w14:textId="77777777" w:rsidR="00B50050" w:rsidRDefault="00B50050" w:rsidP="0088127C">
            <w:pPr>
              <w:pStyle w:val="OtherTableBody"/>
            </w:pPr>
            <w:r>
              <w:t>17</w:t>
            </w:r>
          </w:p>
        </w:tc>
        <w:tc>
          <w:tcPr>
            <w:tcW w:w="600" w:type="dxa"/>
          </w:tcPr>
          <w:p w14:paraId="004D3FE8" w14:textId="77777777" w:rsidR="00B50050" w:rsidRDefault="00B50050" w:rsidP="0088127C">
            <w:pPr>
              <w:pStyle w:val="OtherTableBody"/>
            </w:pPr>
            <w:r>
              <w:t>..</w:t>
            </w:r>
          </w:p>
        </w:tc>
        <w:tc>
          <w:tcPr>
            <w:tcW w:w="600" w:type="dxa"/>
          </w:tcPr>
          <w:p w14:paraId="2E995B95" w14:textId="77777777" w:rsidR="00B50050" w:rsidRDefault="00B50050" w:rsidP="0088127C">
            <w:pPr>
              <w:pStyle w:val="OtherTableBody"/>
            </w:pPr>
          </w:p>
        </w:tc>
        <w:tc>
          <w:tcPr>
            <w:tcW w:w="600" w:type="dxa"/>
          </w:tcPr>
          <w:p w14:paraId="4C5B34BA" w14:textId="77777777" w:rsidR="00B50050" w:rsidRDefault="00B50050" w:rsidP="0088127C">
            <w:pPr>
              <w:pStyle w:val="OtherTableBody"/>
            </w:pPr>
            <w:r>
              <w:t>DT</w:t>
            </w:r>
          </w:p>
        </w:tc>
        <w:tc>
          <w:tcPr>
            <w:tcW w:w="700" w:type="dxa"/>
          </w:tcPr>
          <w:p w14:paraId="6202A460" w14:textId="77777777" w:rsidR="00B50050" w:rsidRDefault="00B50050" w:rsidP="0088127C">
            <w:pPr>
              <w:pStyle w:val="OtherTableBody"/>
            </w:pPr>
          </w:p>
        </w:tc>
        <w:tc>
          <w:tcPr>
            <w:tcW w:w="600" w:type="dxa"/>
          </w:tcPr>
          <w:p w14:paraId="1A68EACB" w14:textId="77777777" w:rsidR="00B50050" w:rsidRDefault="00B50050" w:rsidP="0088127C">
            <w:pPr>
              <w:pStyle w:val="OtherTableBody"/>
            </w:pPr>
          </w:p>
        </w:tc>
        <w:tc>
          <w:tcPr>
            <w:tcW w:w="900" w:type="dxa"/>
          </w:tcPr>
          <w:p w14:paraId="46042126" w14:textId="77777777" w:rsidR="00B50050" w:rsidRDefault="00B50050" w:rsidP="0088127C">
            <w:pPr>
              <w:pStyle w:val="OtherTableBody"/>
            </w:pPr>
            <w:r>
              <w:t>3.4.4.17</w:t>
            </w:r>
          </w:p>
        </w:tc>
      </w:tr>
      <w:tr w:rsidR="00B50050" w14:paraId="3E51B7C5" w14:textId="77777777" w:rsidTr="00195548">
        <w:tc>
          <w:tcPr>
            <w:tcW w:w="3500" w:type="dxa"/>
          </w:tcPr>
          <w:p w14:paraId="53DA4DBC" w14:textId="77777777" w:rsidR="00B50050" w:rsidRDefault="00B50050" w:rsidP="0088127C">
            <w:pPr>
              <w:pStyle w:val="OtherTableBody"/>
            </w:pPr>
            <w:r>
              <w:t>Qualitative Duration</w:t>
            </w:r>
          </w:p>
        </w:tc>
        <w:tc>
          <w:tcPr>
            <w:tcW w:w="700" w:type="dxa"/>
          </w:tcPr>
          <w:p w14:paraId="78E51982" w14:textId="77777777" w:rsidR="00B50050" w:rsidRDefault="00B50050" w:rsidP="0088127C">
            <w:pPr>
              <w:pStyle w:val="OtherTableBody"/>
            </w:pPr>
            <w:r>
              <w:t>02389</w:t>
            </w:r>
          </w:p>
        </w:tc>
        <w:tc>
          <w:tcPr>
            <w:tcW w:w="600" w:type="dxa"/>
          </w:tcPr>
          <w:p w14:paraId="081085DE" w14:textId="77777777" w:rsidR="00B50050" w:rsidRDefault="00B50050" w:rsidP="0088127C">
            <w:pPr>
              <w:pStyle w:val="OtherTableBody"/>
            </w:pPr>
            <w:r>
              <w:t>PRT</w:t>
            </w:r>
          </w:p>
        </w:tc>
        <w:tc>
          <w:tcPr>
            <w:tcW w:w="600" w:type="dxa"/>
          </w:tcPr>
          <w:p w14:paraId="7CEC5004" w14:textId="77777777" w:rsidR="00B50050" w:rsidRDefault="00B50050" w:rsidP="0088127C">
            <w:pPr>
              <w:pStyle w:val="OtherTableBody"/>
            </w:pPr>
            <w:r>
              <w:t>13</w:t>
            </w:r>
          </w:p>
        </w:tc>
        <w:tc>
          <w:tcPr>
            <w:tcW w:w="600" w:type="dxa"/>
          </w:tcPr>
          <w:p w14:paraId="10C69667" w14:textId="77777777" w:rsidR="00B50050" w:rsidRDefault="00B50050" w:rsidP="0088127C">
            <w:pPr>
              <w:pStyle w:val="OtherTableBody"/>
            </w:pPr>
            <w:r>
              <w:t>..</w:t>
            </w:r>
          </w:p>
        </w:tc>
        <w:tc>
          <w:tcPr>
            <w:tcW w:w="600" w:type="dxa"/>
          </w:tcPr>
          <w:p w14:paraId="2D84A517" w14:textId="77777777" w:rsidR="00B50050" w:rsidRDefault="00B50050" w:rsidP="0088127C">
            <w:pPr>
              <w:pStyle w:val="OtherTableBody"/>
            </w:pPr>
          </w:p>
        </w:tc>
        <w:tc>
          <w:tcPr>
            <w:tcW w:w="600" w:type="dxa"/>
          </w:tcPr>
          <w:p w14:paraId="54BE3B9F" w14:textId="77777777" w:rsidR="00B50050" w:rsidRDefault="00B50050" w:rsidP="0088127C">
            <w:pPr>
              <w:pStyle w:val="OtherTableBody"/>
            </w:pPr>
            <w:r>
              <w:t>CWE</w:t>
            </w:r>
          </w:p>
        </w:tc>
        <w:tc>
          <w:tcPr>
            <w:tcW w:w="700" w:type="dxa"/>
          </w:tcPr>
          <w:p w14:paraId="21021B8E" w14:textId="77777777" w:rsidR="00B50050" w:rsidRDefault="00B50050" w:rsidP="0088127C">
            <w:pPr>
              <w:pStyle w:val="OtherTableBody"/>
            </w:pPr>
          </w:p>
        </w:tc>
        <w:tc>
          <w:tcPr>
            <w:tcW w:w="600" w:type="dxa"/>
          </w:tcPr>
          <w:p w14:paraId="68E7D36D" w14:textId="77777777" w:rsidR="00B50050" w:rsidRDefault="00B50050" w:rsidP="0088127C">
            <w:pPr>
              <w:pStyle w:val="OtherTableBody"/>
            </w:pPr>
          </w:p>
        </w:tc>
        <w:tc>
          <w:tcPr>
            <w:tcW w:w="900" w:type="dxa"/>
          </w:tcPr>
          <w:p w14:paraId="20A6E952" w14:textId="77777777" w:rsidR="00B50050" w:rsidRDefault="00B50050" w:rsidP="0088127C">
            <w:pPr>
              <w:pStyle w:val="OtherTableBody"/>
            </w:pPr>
            <w:r>
              <w:t>7.4.4.13</w:t>
            </w:r>
          </w:p>
        </w:tc>
      </w:tr>
      <w:tr w:rsidR="00B50050" w14:paraId="74085D69" w14:textId="77777777" w:rsidTr="00195548">
        <w:tc>
          <w:tcPr>
            <w:tcW w:w="3500" w:type="dxa"/>
          </w:tcPr>
          <w:p w14:paraId="6003D742" w14:textId="77777777" w:rsidR="00B50050" w:rsidRDefault="00B50050" w:rsidP="0088127C">
            <w:pPr>
              <w:pStyle w:val="OtherTableBody"/>
            </w:pPr>
            <w:r>
              <w:t>Quantity</w:t>
            </w:r>
          </w:p>
        </w:tc>
        <w:tc>
          <w:tcPr>
            <w:tcW w:w="700" w:type="dxa"/>
          </w:tcPr>
          <w:p w14:paraId="0E65DEE3" w14:textId="77777777" w:rsidR="00B50050" w:rsidRDefault="00B50050" w:rsidP="0088127C">
            <w:pPr>
              <w:pStyle w:val="OtherTableBody"/>
            </w:pPr>
            <w:r>
              <w:t>01628</w:t>
            </w:r>
          </w:p>
        </w:tc>
        <w:tc>
          <w:tcPr>
            <w:tcW w:w="600" w:type="dxa"/>
          </w:tcPr>
          <w:p w14:paraId="7524711F" w14:textId="77777777" w:rsidR="00B50050" w:rsidRDefault="00B50050" w:rsidP="0088127C">
            <w:pPr>
              <w:pStyle w:val="OtherTableBody"/>
            </w:pPr>
            <w:r>
              <w:t>TQ1</w:t>
            </w:r>
          </w:p>
        </w:tc>
        <w:tc>
          <w:tcPr>
            <w:tcW w:w="600" w:type="dxa"/>
          </w:tcPr>
          <w:p w14:paraId="1214971E" w14:textId="77777777" w:rsidR="00B50050" w:rsidRDefault="00B50050" w:rsidP="0088127C">
            <w:pPr>
              <w:pStyle w:val="OtherTableBody"/>
            </w:pPr>
            <w:r>
              <w:t>2</w:t>
            </w:r>
          </w:p>
        </w:tc>
        <w:tc>
          <w:tcPr>
            <w:tcW w:w="600" w:type="dxa"/>
          </w:tcPr>
          <w:p w14:paraId="3AF62042" w14:textId="77777777" w:rsidR="00B50050" w:rsidRDefault="00B50050" w:rsidP="0088127C">
            <w:pPr>
              <w:pStyle w:val="OtherTableBody"/>
            </w:pPr>
            <w:r>
              <w:t>..</w:t>
            </w:r>
          </w:p>
        </w:tc>
        <w:tc>
          <w:tcPr>
            <w:tcW w:w="600" w:type="dxa"/>
          </w:tcPr>
          <w:p w14:paraId="0F404CF6" w14:textId="77777777" w:rsidR="00B50050" w:rsidRDefault="00B50050" w:rsidP="0088127C">
            <w:pPr>
              <w:pStyle w:val="OtherTableBody"/>
            </w:pPr>
          </w:p>
        </w:tc>
        <w:tc>
          <w:tcPr>
            <w:tcW w:w="600" w:type="dxa"/>
          </w:tcPr>
          <w:p w14:paraId="30D529B2" w14:textId="77777777" w:rsidR="00B50050" w:rsidRDefault="00B50050" w:rsidP="0088127C">
            <w:pPr>
              <w:pStyle w:val="OtherTableBody"/>
            </w:pPr>
            <w:r>
              <w:t>CQ</w:t>
            </w:r>
          </w:p>
        </w:tc>
        <w:tc>
          <w:tcPr>
            <w:tcW w:w="700" w:type="dxa"/>
          </w:tcPr>
          <w:p w14:paraId="7CAD7192" w14:textId="77777777" w:rsidR="00B50050" w:rsidRDefault="00B50050" w:rsidP="0088127C">
            <w:pPr>
              <w:pStyle w:val="OtherTableBody"/>
            </w:pPr>
          </w:p>
        </w:tc>
        <w:tc>
          <w:tcPr>
            <w:tcW w:w="600" w:type="dxa"/>
          </w:tcPr>
          <w:p w14:paraId="24EADB10" w14:textId="77777777" w:rsidR="00B50050" w:rsidRDefault="00B50050" w:rsidP="0088127C">
            <w:pPr>
              <w:pStyle w:val="OtherTableBody"/>
            </w:pPr>
          </w:p>
        </w:tc>
        <w:tc>
          <w:tcPr>
            <w:tcW w:w="900" w:type="dxa"/>
          </w:tcPr>
          <w:p w14:paraId="60E2B360" w14:textId="77777777" w:rsidR="00B50050" w:rsidRDefault="00B50050" w:rsidP="0088127C">
            <w:pPr>
              <w:pStyle w:val="OtherTableBody"/>
            </w:pPr>
            <w:r>
              <w:t>4.5.4.2</w:t>
            </w:r>
          </w:p>
        </w:tc>
      </w:tr>
      <w:tr w:rsidR="00B50050" w14:paraId="3C78D4B2" w14:textId="77777777" w:rsidTr="00195548">
        <w:tc>
          <w:tcPr>
            <w:tcW w:w="3500" w:type="dxa"/>
          </w:tcPr>
          <w:p w14:paraId="7FF488CA" w14:textId="77777777" w:rsidR="00B50050" w:rsidRDefault="00B50050" w:rsidP="0088127C">
            <w:pPr>
              <w:pStyle w:val="OtherTableBody"/>
            </w:pPr>
            <w:r>
              <w:t>Quantity Distributed</w:t>
            </w:r>
          </w:p>
        </w:tc>
        <w:tc>
          <w:tcPr>
            <w:tcW w:w="700" w:type="dxa"/>
          </w:tcPr>
          <w:p w14:paraId="6330B321" w14:textId="77777777" w:rsidR="00B50050" w:rsidRDefault="00B50050" w:rsidP="0088127C">
            <w:pPr>
              <w:pStyle w:val="OtherTableBody"/>
            </w:pPr>
            <w:r>
              <w:t>01239</w:t>
            </w:r>
          </w:p>
        </w:tc>
        <w:tc>
          <w:tcPr>
            <w:tcW w:w="600" w:type="dxa"/>
          </w:tcPr>
          <w:p w14:paraId="5E54DBAB" w14:textId="77777777" w:rsidR="00B50050" w:rsidRDefault="00B50050" w:rsidP="0088127C">
            <w:pPr>
              <w:pStyle w:val="OtherTableBody"/>
            </w:pPr>
            <w:r>
              <w:t>PSH</w:t>
            </w:r>
          </w:p>
        </w:tc>
        <w:tc>
          <w:tcPr>
            <w:tcW w:w="600" w:type="dxa"/>
          </w:tcPr>
          <w:p w14:paraId="787C116D" w14:textId="77777777" w:rsidR="00B50050" w:rsidRDefault="00B50050" w:rsidP="0088127C">
            <w:pPr>
              <w:pStyle w:val="OtherTableBody"/>
            </w:pPr>
            <w:r>
              <w:t>7</w:t>
            </w:r>
          </w:p>
        </w:tc>
        <w:tc>
          <w:tcPr>
            <w:tcW w:w="600" w:type="dxa"/>
          </w:tcPr>
          <w:p w14:paraId="4AB5686D" w14:textId="77777777" w:rsidR="00B50050" w:rsidRDefault="00B50050" w:rsidP="0088127C">
            <w:pPr>
              <w:pStyle w:val="OtherTableBody"/>
            </w:pPr>
            <w:r>
              <w:t>..</w:t>
            </w:r>
          </w:p>
        </w:tc>
        <w:tc>
          <w:tcPr>
            <w:tcW w:w="600" w:type="dxa"/>
          </w:tcPr>
          <w:p w14:paraId="2C73F1BE" w14:textId="77777777" w:rsidR="00B50050" w:rsidRDefault="00B50050" w:rsidP="0088127C">
            <w:pPr>
              <w:pStyle w:val="OtherTableBody"/>
            </w:pPr>
          </w:p>
        </w:tc>
        <w:tc>
          <w:tcPr>
            <w:tcW w:w="600" w:type="dxa"/>
          </w:tcPr>
          <w:p w14:paraId="770DDF2F" w14:textId="77777777" w:rsidR="00B50050" w:rsidRDefault="00B50050" w:rsidP="0088127C">
            <w:pPr>
              <w:pStyle w:val="OtherTableBody"/>
            </w:pPr>
            <w:r>
              <w:t>CQ</w:t>
            </w:r>
          </w:p>
        </w:tc>
        <w:tc>
          <w:tcPr>
            <w:tcW w:w="700" w:type="dxa"/>
          </w:tcPr>
          <w:p w14:paraId="6A38141E" w14:textId="77777777" w:rsidR="00B50050" w:rsidRDefault="00B50050" w:rsidP="0088127C">
            <w:pPr>
              <w:pStyle w:val="OtherTableBody"/>
            </w:pPr>
          </w:p>
        </w:tc>
        <w:tc>
          <w:tcPr>
            <w:tcW w:w="600" w:type="dxa"/>
          </w:tcPr>
          <w:p w14:paraId="0468C175" w14:textId="77777777" w:rsidR="00B50050" w:rsidRDefault="00B50050" w:rsidP="0088127C">
            <w:pPr>
              <w:pStyle w:val="OtherTableBody"/>
            </w:pPr>
          </w:p>
        </w:tc>
        <w:tc>
          <w:tcPr>
            <w:tcW w:w="900" w:type="dxa"/>
          </w:tcPr>
          <w:p w14:paraId="41D250F6" w14:textId="77777777" w:rsidR="00B50050" w:rsidRDefault="00B50050" w:rsidP="0088127C">
            <w:pPr>
              <w:pStyle w:val="OtherTableBody"/>
            </w:pPr>
            <w:r>
              <w:t>7.12.4.7</w:t>
            </w:r>
          </w:p>
        </w:tc>
      </w:tr>
      <w:tr w:rsidR="00B50050" w14:paraId="17B5C984" w14:textId="77777777" w:rsidTr="00195548">
        <w:tc>
          <w:tcPr>
            <w:tcW w:w="3500" w:type="dxa"/>
          </w:tcPr>
          <w:p w14:paraId="028476A7" w14:textId="77777777" w:rsidR="00B50050" w:rsidRDefault="00B50050" w:rsidP="0088127C">
            <w:pPr>
              <w:pStyle w:val="OtherTableBody"/>
            </w:pPr>
            <w:r>
              <w:t>Quantity Distributed Comment</w:t>
            </w:r>
          </w:p>
        </w:tc>
        <w:tc>
          <w:tcPr>
            <w:tcW w:w="700" w:type="dxa"/>
          </w:tcPr>
          <w:p w14:paraId="2EC88ACF" w14:textId="77777777" w:rsidR="00B50050" w:rsidRDefault="00B50050" w:rsidP="0088127C">
            <w:pPr>
              <w:pStyle w:val="OtherTableBody"/>
            </w:pPr>
            <w:r>
              <w:t>01241</w:t>
            </w:r>
          </w:p>
        </w:tc>
        <w:tc>
          <w:tcPr>
            <w:tcW w:w="600" w:type="dxa"/>
          </w:tcPr>
          <w:p w14:paraId="5E81EC22" w14:textId="77777777" w:rsidR="00B50050" w:rsidRDefault="00B50050" w:rsidP="0088127C">
            <w:pPr>
              <w:pStyle w:val="OtherTableBody"/>
            </w:pPr>
            <w:r>
              <w:t>PSH</w:t>
            </w:r>
          </w:p>
        </w:tc>
        <w:tc>
          <w:tcPr>
            <w:tcW w:w="600" w:type="dxa"/>
          </w:tcPr>
          <w:p w14:paraId="394CC964" w14:textId="77777777" w:rsidR="00B50050" w:rsidRDefault="00B50050" w:rsidP="0088127C">
            <w:pPr>
              <w:pStyle w:val="OtherTableBody"/>
            </w:pPr>
            <w:r>
              <w:t>9</w:t>
            </w:r>
          </w:p>
        </w:tc>
        <w:tc>
          <w:tcPr>
            <w:tcW w:w="600" w:type="dxa"/>
          </w:tcPr>
          <w:p w14:paraId="51D6D087" w14:textId="77777777" w:rsidR="00B50050" w:rsidRDefault="00B50050" w:rsidP="0088127C">
            <w:pPr>
              <w:pStyle w:val="OtherTableBody"/>
            </w:pPr>
            <w:r>
              <w:t>..</w:t>
            </w:r>
          </w:p>
        </w:tc>
        <w:tc>
          <w:tcPr>
            <w:tcW w:w="600" w:type="dxa"/>
          </w:tcPr>
          <w:p w14:paraId="390AA4A8" w14:textId="77777777" w:rsidR="00B50050" w:rsidRDefault="00B50050" w:rsidP="0088127C">
            <w:pPr>
              <w:pStyle w:val="OtherTableBody"/>
            </w:pPr>
            <w:r>
              <w:t>600=</w:t>
            </w:r>
          </w:p>
        </w:tc>
        <w:tc>
          <w:tcPr>
            <w:tcW w:w="600" w:type="dxa"/>
          </w:tcPr>
          <w:p w14:paraId="685BA429" w14:textId="77777777" w:rsidR="00B50050" w:rsidRDefault="00B50050" w:rsidP="0088127C">
            <w:pPr>
              <w:pStyle w:val="OtherTableBody"/>
            </w:pPr>
            <w:r>
              <w:t>FT</w:t>
            </w:r>
          </w:p>
        </w:tc>
        <w:tc>
          <w:tcPr>
            <w:tcW w:w="700" w:type="dxa"/>
          </w:tcPr>
          <w:p w14:paraId="1EB59EA6" w14:textId="77777777" w:rsidR="00B50050" w:rsidRDefault="00B50050" w:rsidP="0088127C">
            <w:pPr>
              <w:pStyle w:val="OtherTableBody"/>
            </w:pPr>
          </w:p>
        </w:tc>
        <w:tc>
          <w:tcPr>
            <w:tcW w:w="600" w:type="dxa"/>
          </w:tcPr>
          <w:p w14:paraId="38941368" w14:textId="77777777" w:rsidR="00B50050" w:rsidRDefault="00B50050" w:rsidP="0088127C">
            <w:pPr>
              <w:pStyle w:val="OtherTableBody"/>
            </w:pPr>
          </w:p>
        </w:tc>
        <w:tc>
          <w:tcPr>
            <w:tcW w:w="900" w:type="dxa"/>
          </w:tcPr>
          <w:p w14:paraId="23B9531A" w14:textId="77777777" w:rsidR="00B50050" w:rsidRDefault="00B50050" w:rsidP="0088127C">
            <w:pPr>
              <w:pStyle w:val="OtherTableBody"/>
            </w:pPr>
            <w:r>
              <w:t>7.12.4.9</w:t>
            </w:r>
          </w:p>
        </w:tc>
      </w:tr>
      <w:tr w:rsidR="00B50050" w14:paraId="0E45234B" w14:textId="77777777" w:rsidTr="00195548">
        <w:tc>
          <w:tcPr>
            <w:tcW w:w="3500" w:type="dxa"/>
          </w:tcPr>
          <w:p w14:paraId="340081DB" w14:textId="77777777" w:rsidR="00B50050" w:rsidRDefault="00B50050" w:rsidP="0088127C">
            <w:pPr>
              <w:pStyle w:val="OtherTableBody"/>
            </w:pPr>
            <w:r>
              <w:t>Quantity Distributed Method</w:t>
            </w:r>
          </w:p>
        </w:tc>
        <w:tc>
          <w:tcPr>
            <w:tcW w:w="700" w:type="dxa"/>
          </w:tcPr>
          <w:p w14:paraId="12826B2E" w14:textId="77777777" w:rsidR="00B50050" w:rsidRDefault="00B50050" w:rsidP="0088127C">
            <w:pPr>
              <w:pStyle w:val="OtherTableBody"/>
            </w:pPr>
            <w:r>
              <w:t>01240</w:t>
            </w:r>
          </w:p>
        </w:tc>
        <w:tc>
          <w:tcPr>
            <w:tcW w:w="600" w:type="dxa"/>
          </w:tcPr>
          <w:p w14:paraId="3056752A" w14:textId="77777777" w:rsidR="00B50050" w:rsidRDefault="00B50050" w:rsidP="0088127C">
            <w:pPr>
              <w:pStyle w:val="OtherTableBody"/>
            </w:pPr>
            <w:r>
              <w:t>PSH</w:t>
            </w:r>
          </w:p>
        </w:tc>
        <w:tc>
          <w:tcPr>
            <w:tcW w:w="600" w:type="dxa"/>
          </w:tcPr>
          <w:p w14:paraId="7FD9A199" w14:textId="77777777" w:rsidR="00B50050" w:rsidRDefault="00B50050" w:rsidP="0088127C">
            <w:pPr>
              <w:pStyle w:val="OtherTableBody"/>
            </w:pPr>
            <w:r>
              <w:t>8</w:t>
            </w:r>
          </w:p>
        </w:tc>
        <w:tc>
          <w:tcPr>
            <w:tcW w:w="600" w:type="dxa"/>
          </w:tcPr>
          <w:p w14:paraId="5B196683" w14:textId="77777777" w:rsidR="00B50050" w:rsidRDefault="00B50050" w:rsidP="0088127C">
            <w:pPr>
              <w:pStyle w:val="OtherTableBody"/>
            </w:pPr>
            <w:r>
              <w:t>1..1</w:t>
            </w:r>
          </w:p>
        </w:tc>
        <w:tc>
          <w:tcPr>
            <w:tcW w:w="600" w:type="dxa"/>
          </w:tcPr>
          <w:p w14:paraId="787E9A36" w14:textId="77777777" w:rsidR="00B50050" w:rsidRDefault="00B50050" w:rsidP="0088127C">
            <w:pPr>
              <w:pStyle w:val="OtherTableBody"/>
            </w:pPr>
          </w:p>
        </w:tc>
        <w:tc>
          <w:tcPr>
            <w:tcW w:w="600" w:type="dxa"/>
          </w:tcPr>
          <w:p w14:paraId="2BEEF5AA" w14:textId="77777777" w:rsidR="00B50050" w:rsidRDefault="00B50050" w:rsidP="0088127C">
            <w:pPr>
              <w:pStyle w:val="OtherTableBody"/>
            </w:pPr>
            <w:r>
              <w:t>ID</w:t>
            </w:r>
          </w:p>
        </w:tc>
        <w:tc>
          <w:tcPr>
            <w:tcW w:w="700" w:type="dxa"/>
          </w:tcPr>
          <w:p w14:paraId="095351E7" w14:textId="77777777" w:rsidR="00B50050" w:rsidRDefault="00B50050" w:rsidP="0088127C">
            <w:pPr>
              <w:pStyle w:val="OtherTableBody"/>
            </w:pPr>
          </w:p>
        </w:tc>
        <w:tc>
          <w:tcPr>
            <w:tcW w:w="600" w:type="dxa"/>
          </w:tcPr>
          <w:p w14:paraId="5C79C7E8" w14:textId="77777777" w:rsidR="00B50050" w:rsidRDefault="00B50050" w:rsidP="0088127C">
            <w:pPr>
              <w:pStyle w:val="OtherTableBody"/>
            </w:pPr>
            <w:r>
              <w:t>0329</w:t>
            </w:r>
          </w:p>
        </w:tc>
        <w:tc>
          <w:tcPr>
            <w:tcW w:w="900" w:type="dxa"/>
          </w:tcPr>
          <w:p w14:paraId="46F709F0" w14:textId="77777777" w:rsidR="00B50050" w:rsidRDefault="00B50050" w:rsidP="0088127C">
            <w:pPr>
              <w:pStyle w:val="OtherTableBody"/>
            </w:pPr>
            <w:r>
              <w:t>7.12.4.8</w:t>
            </w:r>
          </w:p>
        </w:tc>
      </w:tr>
      <w:tr w:rsidR="00B50050" w14:paraId="2EC890AC" w14:textId="77777777" w:rsidTr="00195548">
        <w:tc>
          <w:tcPr>
            <w:tcW w:w="3500" w:type="dxa"/>
          </w:tcPr>
          <w:p w14:paraId="0D67A554" w14:textId="77777777" w:rsidR="00B50050" w:rsidRDefault="00B50050" w:rsidP="0088127C">
            <w:pPr>
              <w:pStyle w:val="OtherTableBody"/>
            </w:pPr>
            <w:r>
              <w:t>Quantity in Use</w:t>
            </w:r>
          </w:p>
        </w:tc>
        <w:tc>
          <w:tcPr>
            <w:tcW w:w="700" w:type="dxa"/>
          </w:tcPr>
          <w:p w14:paraId="5C3E3A04" w14:textId="77777777" w:rsidR="00B50050" w:rsidRDefault="00B50050" w:rsidP="0088127C">
            <w:pPr>
              <w:pStyle w:val="OtherTableBody"/>
            </w:pPr>
            <w:r>
              <w:t>01242</w:t>
            </w:r>
          </w:p>
        </w:tc>
        <w:tc>
          <w:tcPr>
            <w:tcW w:w="600" w:type="dxa"/>
          </w:tcPr>
          <w:p w14:paraId="5A4495A0" w14:textId="77777777" w:rsidR="00B50050" w:rsidRDefault="00B50050" w:rsidP="0088127C">
            <w:pPr>
              <w:pStyle w:val="OtherTableBody"/>
            </w:pPr>
            <w:r>
              <w:t>PSH</w:t>
            </w:r>
          </w:p>
        </w:tc>
        <w:tc>
          <w:tcPr>
            <w:tcW w:w="600" w:type="dxa"/>
          </w:tcPr>
          <w:p w14:paraId="142D03BA" w14:textId="77777777" w:rsidR="00B50050" w:rsidRDefault="00B50050" w:rsidP="0088127C">
            <w:pPr>
              <w:pStyle w:val="OtherTableBody"/>
            </w:pPr>
            <w:r>
              <w:t>10</w:t>
            </w:r>
          </w:p>
        </w:tc>
        <w:tc>
          <w:tcPr>
            <w:tcW w:w="600" w:type="dxa"/>
          </w:tcPr>
          <w:p w14:paraId="1DF4BFED" w14:textId="77777777" w:rsidR="00B50050" w:rsidRDefault="00B50050" w:rsidP="0088127C">
            <w:pPr>
              <w:pStyle w:val="OtherTableBody"/>
            </w:pPr>
            <w:r>
              <w:t>..</w:t>
            </w:r>
          </w:p>
        </w:tc>
        <w:tc>
          <w:tcPr>
            <w:tcW w:w="600" w:type="dxa"/>
          </w:tcPr>
          <w:p w14:paraId="5173BA44" w14:textId="77777777" w:rsidR="00B50050" w:rsidRDefault="00B50050" w:rsidP="0088127C">
            <w:pPr>
              <w:pStyle w:val="OtherTableBody"/>
            </w:pPr>
          </w:p>
        </w:tc>
        <w:tc>
          <w:tcPr>
            <w:tcW w:w="600" w:type="dxa"/>
          </w:tcPr>
          <w:p w14:paraId="5FBDB45E" w14:textId="77777777" w:rsidR="00B50050" w:rsidRDefault="00B50050" w:rsidP="0088127C">
            <w:pPr>
              <w:pStyle w:val="OtherTableBody"/>
            </w:pPr>
            <w:r>
              <w:t>CQ</w:t>
            </w:r>
          </w:p>
        </w:tc>
        <w:tc>
          <w:tcPr>
            <w:tcW w:w="700" w:type="dxa"/>
          </w:tcPr>
          <w:p w14:paraId="0BBD690C" w14:textId="77777777" w:rsidR="00B50050" w:rsidRDefault="00B50050" w:rsidP="0088127C">
            <w:pPr>
              <w:pStyle w:val="OtherTableBody"/>
            </w:pPr>
          </w:p>
        </w:tc>
        <w:tc>
          <w:tcPr>
            <w:tcW w:w="600" w:type="dxa"/>
          </w:tcPr>
          <w:p w14:paraId="7C739E3D" w14:textId="77777777" w:rsidR="00B50050" w:rsidRDefault="00B50050" w:rsidP="0088127C">
            <w:pPr>
              <w:pStyle w:val="OtherTableBody"/>
            </w:pPr>
          </w:p>
        </w:tc>
        <w:tc>
          <w:tcPr>
            <w:tcW w:w="900" w:type="dxa"/>
          </w:tcPr>
          <w:p w14:paraId="7A8A82CB" w14:textId="77777777" w:rsidR="00B50050" w:rsidRDefault="00B50050" w:rsidP="0088127C">
            <w:pPr>
              <w:pStyle w:val="OtherTableBody"/>
            </w:pPr>
            <w:r>
              <w:t>7.12.4.10</w:t>
            </w:r>
          </w:p>
        </w:tc>
      </w:tr>
      <w:tr w:rsidR="00B50050" w14:paraId="38ED3874" w14:textId="77777777" w:rsidTr="00195548">
        <w:tc>
          <w:tcPr>
            <w:tcW w:w="3500" w:type="dxa"/>
          </w:tcPr>
          <w:p w14:paraId="5F62D1C0" w14:textId="77777777" w:rsidR="00B50050" w:rsidRDefault="00B50050" w:rsidP="0088127C">
            <w:pPr>
              <w:pStyle w:val="OtherTableBody"/>
            </w:pPr>
            <w:r>
              <w:t>Quantity in Use Comment</w:t>
            </w:r>
          </w:p>
        </w:tc>
        <w:tc>
          <w:tcPr>
            <w:tcW w:w="700" w:type="dxa"/>
          </w:tcPr>
          <w:p w14:paraId="6D15A696" w14:textId="77777777" w:rsidR="00B50050" w:rsidRDefault="00B50050" w:rsidP="0088127C">
            <w:pPr>
              <w:pStyle w:val="OtherTableBody"/>
            </w:pPr>
            <w:r>
              <w:t>01244</w:t>
            </w:r>
          </w:p>
        </w:tc>
        <w:tc>
          <w:tcPr>
            <w:tcW w:w="600" w:type="dxa"/>
          </w:tcPr>
          <w:p w14:paraId="72A4C1A6" w14:textId="77777777" w:rsidR="00B50050" w:rsidRDefault="00B50050" w:rsidP="0088127C">
            <w:pPr>
              <w:pStyle w:val="OtherTableBody"/>
            </w:pPr>
            <w:r>
              <w:t>PSH</w:t>
            </w:r>
          </w:p>
        </w:tc>
        <w:tc>
          <w:tcPr>
            <w:tcW w:w="600" w:type="dxa"/>
          </w:tcPr>
          <w:p w14:paraId="35A5F292" w14:textId="77777777" w:rsidR="00B50050" w:rsidRDefault="00B50050" w:rsidP="0088127C">
            <w:pPr>
              <w:pStyle w:val="OtherTableBody"/>
            </w:pPr>
            <w:r>
              <w:t>12</w:t>
            </w:r>
          </w:p>
        </w:tc>
        <w:tc>
          <w:tcPr>
            <w:tcW w:w="600" w:type="dxa"/>
          </w:tcPr>
          <w:p w14:paraId="3A5788DB" w14:textId="77777777" w:rsidR="00B50050" w:rsidRDefault="00B50050" w:rsidP="0088127C">
            <w:pPr>
              <w:pStyle w:val="OtherTableBody"/>
            </w:pPr>
            <w:r>
              <w:t>..</w:t>
            </w:r>
          </w:p>
        </w:tc>
        <w:tc>
          <w:tcPr>
            <w:tcW w:w="600" w:type="dxa"/>
          </w:tcPr>
          <w:p w14:paraId="4B2A0DC7" w14:textId="77777777" w:rsidR="00B50050" w:rsidRDefault="00B50050" w:rsidP="0088127C">
            <w:pPr>
              <w:pStyle w:val="OtherTableBody"/>
            </w:pPr>
            <w:r>
              <w:t>600=</w:t>
            </w:r>
          </w:p>
        </w:tc>
        <w:tc>
          <w:tcPr>
            <w:tcW w:w="600" w:type="dxa"/>
          </w:tcPr>
          <w:p w14:paraId="275F6B6E" w14:textId="77777777" w:rsidR="00B50050" w:rsidRDefault="00B50050" w:rsidP="0088127C">
            <w:pPr>
              <w:pStyle w:val="OtherTableBody"/>
            </w:pPr>
            <w:r>
              <w:t>FT</w:t>
            </w:r>
          </w:p>
        </w:tc>
        <w:tc>
          <w:tcPr>
            <w:tcW w:w="700" w:type="dxa"/>
          </w:tcPr>
          <w:p w14:paraId="12A9102A" w14:textId="77777777" w:rsidR="00B50050" w:rsidRDefault="00B50050" w:rsidP="0088127C">
            <w:pPr>
              <w:pStyle w:val="OtherTableBody"/>
            </w:pPr>
          </w:p>
        </w:tc>
        <w:tc>
          <w:tcPr>
            <w:tcW w:w="600" w:type="dxa"/>
          </w:tcPr>
          <w:p w14:paraId="7ADDCD62" w14:textId="77777777" w:rsidR="00B50050" w:rsidRDefault="00B50050" w:rsidP="0088127C">
            <w:pPr>
              <w:pStyle w:val="OtherTableBody"/>
            </w:pPr>
          </w:p>
        </w:tc>
        <w:tc>
          <w:tcPr>
            <w:tcW w:w="900" w:type="dxa"/>
          </w:tcPr>
          <w:p w14:paraId="2A1D164C" w14:textId="77777777" w:rsidR="00B50050" w:rsidRDefault="00B50050" w:rsidP="0088127C">
            <w:pPr>
              <w:pStyle w:val="OtherTableBody"/>
            </w:pPr>
            <w:r>
              <w:t>7.12.4.12</w:t>
            </w:r>
          </w:p>
        </w:tc>
      </w:tr>
      <w:tr w:rsidR="00B50050" w14:paraId="7C156662" w14:textId="77777777" w:rsidTr="00195548">
        <w:tc>
          <w:tcPr>
            <w:tcW w:w="3500" w:type="dxa"/>
          </w:tcPr>
          <w:p w14:paraId="7F9B819E" w14:textId="77777777" w:rsidR="00B50050" w:rsidRDefault="00B50050" w:rsidP="0088127C">
            <w:pPr>
              <w:pStyle w:val="OtherTableBody"/>
            </w:pPr>
            <w:r>
              <w:t>Quantity in Use Method</w:t>
            </w:r>
          </w:p>
        </w:tc>
        <w:tc>
          <w:tcPr>
            <w:tcW w:w="700" w:type="dxa"/>
          </w:tcPr>
          <w:p w14:paraId="0BC8958B" w14:textId="77777777" w:rsidR="00B50050" w:rsidRDefault="00B50050" w:rsidP="0088127C">
            <w:pPr>
              <w:pStyle w:val="OtherTableBody"/>
            </w:pPr>
            <w:r>
              <w:t>01243</w:t>
            </w:r>
          </w:p>
        </w:tc>
        <w:tc>
          <w:tcPr>
            <w:tcW w:w="600" w:type="dxa"/>
          </w:tcPr>
          <w:p w14:paraId="291DB4D0" w14:textId="77777777" w:rsidR="00B50050" w:rsidRDefault="00B50050" w:rsidP="0088127C">
            <w:pPr>
              <w:pStyle w:val="OtherTableBody"/>
            </w:pPr>
            <w:r>
              <w:t>PSH</w:t>
            </w:r>
          </w:p>
        </w:tc>
        <w:tc>
          <w:tcPr>
            <w:tcW w:w="600" w:type="dxa"/>
          </w:tcPr>
          <w:p w14:paraId="73AE55B1" w14:textId="77777777" w:rsidR="00B50050" w:rsidRDefault="00B50050" w:rsidP="0088127C">
            <w:pPr>
              <w:pStyle w:val="OtherTableBody"/>
            </w:pPr>
            <w:r>
              <w:t>11</w:t>
            </w:r>
          </w:p>
        </w:tc>
        <w:tc>
          <w:tcPr>
            <w:tcW w:w="600" w:type="dxa"/>
          </w:tcPr>
          <w:p w14:paraId="021A681B" w14:textId="77777777" w:rsidR="00B50050" w:rsidRDefault="00B50050" w:rsidP="0088127C">
            <w:pPr>
              <w:pStyle w:val="OtherTableBody"/>
            </w:pPr>
            <w:r>
              <w:t>1..1</w:t>
            </w:r>
          </w:p>
        </w:tc>
        <w:tc>
          <w:tcPr>
            <w:tcW w:w="600" w:type="dxa"/>
          </w:tcPr>
          <w:p w14:paraId="4A189093" w14:textId="77777777" w:rsidR="00B50050" w:rsidRDefault="00B50050" w:rsidP="0088127C">
            <w:pPr>
              <w:pStyle w:val="OtherTableBody"/>
            </w:pPr>
          </w:p>
        </w:tc>
        <w:tc>
          <w:tcPr>
            <w:tcW w:w="600" w:type="dxa"/>
          </w:tcPr>
          <w:p w14:paraId="2B6F3D29" w14:textId="77777777" w:rsidR="00B50050" w:rsidRDefault="00B50050" w:rsidP="0088127C">
            <w:pPr>
              <w:pStyle w:val="OtherTableBody"/>
            </w:pPr>
            <w:r>
              <w:t>ID</w:t>
            </w:r>
          </w:p>
        </w:tc>
        <w:tc>
          <w:tcPr>
            <w:tcW w:w="700" w:type="dxa"/>
          </w:tcPr>
          <w:p w14:paraId="658A0BA2" w14:textId="77777777" w:rsidR="00B50050" w:rsidRDefault="00B50050" w:rsidP="0088127C">
            <w:pPr>
              <w:pStyle w:val="OtherTableBody"/>
            </w:pPr>
          </w:p>
        </w:tc>
        <w:tc>
          <w:tcPr>
            <w:tcW w:w="600" w:type="dxa"/>
          </w:tcPr>
          <w:p w14:paraId="7BED3976" w14:textId="77777777" w:rsidR="00B50050" w:rsidRDefault="00B50050" w:rsidP="0088127C">
            <w:pPr>
              <w:pStyle w:val="OtherTableBody"/>
            </w:pPr>
            <w:r>
              <w:t>0329</w:t>
            </w:r>
          </w:p>
        </w:tc>
        <w:tc>
          <w:tcPr>
            <w:tcW w:w="900" w:type="dxa"/>
          </w:tcPr>
          <w:p w14:paraId="56C26E7C" w14:textId="77777777" w:rsidR="00B50050" w:rsidRDefault="00B50050" w:rsidP="0088127C">
            <w:pPr>
              <w:pStyle w:val="OtherTableBody"/>
            </w:pPr>
            <w:r>
              <w:t>7.12.4.11</w:t>
            </w:r>
          </w:p>
        </w:tc>
      </w:tr>
      <w:tr w:rsidR="00B50050" w14:paraId="4F9E0474" w14:textId="77777777" w:rsidTr="00195548">
        <w:tc>
          <w:tcPr>
            <w:tcW w:w="3500" w:type="dxa"/>
          </w:tcPr>
          <w:p w14:paraId="5C05A78C" w14:textId="77777777" w:rsidR="00B50050" w:rsidRDefault="00B50050" w:rsidP="0088127C">
            <w:pPr>
              <w:pStyle w:val="OtherTableBody"/>
            </w:pPr>
            <w:r>
              <w:t>Quantity Limited Request</w:t>
            </w:r>
          </w:p>
        </w:tc>
        <w:tc>
          <w:tcPr>
            <w:tcW w:w="700" w:type="dxa"/>
          </w:tcPr>
          <w:p w14:paraId="5FF9A011" w14:textId="77777777" w:rsidR="00B50050" w:rsidRDefault="00B50050" w:rsidP="0088127C">
            <w:pPr>
              <w:pStyle w:val="OtherTableBody"/>
            </w:pPr>
            <w:r>
              <w:t>00031</w:t>
            </w:r>
          </w:p>
        </w:tc>
        <w:tc>
          <w:tcPr>
            <w:tcW w:w="600" w:type="dxa"/>
          </w:tcPr>
          <w:p w14:paraId="067E8FD6" w14:textId="77777777" w:rsidR="00B50050" w:rsidRDefault="00B50050" w:rsidP="0088127C">
            <w:pPr>
              <w:pStyle w:val="OtherTableBody"/>
            </w:pPr>
            <w:r>
              <w:t>RCP</w:t>
            </w:r>
          </w:p>
        </w:tc>
        <w:tc>
          <w:tcPr>
            <w:tcW w:w="600" w:type="dxa"/>
          </w:tcPr>
          <w:p w14:paraId="4060A82F" w14:textId="77777777" w:rsidR="00B50050" w:rsidRDefault="00B50050" w:rsidP="0088127C">
            <w:pPr>
              <w:pStyle w:val="OtherTableBody"/>
            </w:pPr>
            <w:r>
              <w:t>2</w:t>
            </w:r>
          </w:p>
        </w:tc>
        <w:tc>
          <w:tcPr>
            <w:tcW w:w="600" w:type="dxa"/>
          </w:tcPr>
          <w:p w14:paraId="5720E9B1" w14:textId="77777777" w:rsidR="00B50050" w:rsidRDefault="00B50050" w:rsidP="0088127C">
            <w:pPr>
              <w:pStyle w:val="OtherTableBody"/>
            </w:pPr>
            <w:r>
              <w:t>..</w:t>
            </w:r>
          </w:p>
        </w:tc>
        <w:tc>
          <w:tcPr>
            <w:tcW w:w="600" w:type="dxa"/>
          </w:tcPr>
          <w:p w14:paraId="24B2043E" w14:textId="77777777" w:rsidR="00B50050" w:rsidRDefault="00B50050" w:rsidP="0088127C">
            <w:pPr>
              <w:pStyle w:val="OtherTableBody"/>
            </w:pPr>
          </w:p>
        </w:tc>
        <w:tc>
          <w:tcPr>
            <w:tcW w:w="600" w:type="dxa"/>
          </w:tcPr>
          <w:p w14:paraId="5C59894D" w14:textId="77777777" w:rsidR="00B50050" w:rsidRDefault="00B50050" w:rsidP="0088127C">
            <w:pPr>
              <w:pStyle w:val="OtherTableBody"/>
            </w:pPr>
            <w:r>
              <w:t>CQ</w:t>
            </w:r>
          </w:p>
        </w:tc>
        <w:tc>
          <w:tcPr>
            <w:tcW w:w="700" w:type="dxa"/>
          </w:tcPr>
          <w:p w14:paraId="71F53373" w14:textId="77777777" w:rsidR="00B50050" w:rsidRDefault="00B50050" w:rsidP="0088127C">
            <w:pPr>
              <w:pStyle w:val="OtherTableBody"/>
            </w:pPr>
          </w:p>
        </w:tc>
        <w:tc>
          <w:tcPr>
            <w:tcW w:w="600" w:type="dxa"/>
          </w:tcPr>
          <w:p w14:paraId="66C3B2DE" w14:textId="77777777" w:rsidR="00B50050" w:rsidRDefault="00B50050" w:rsidP="0088127C">
            <w:pPr>
              <w:pStyle w:val="OtherTableBody"/>
            </w:pPr>
            <w:r>
              <w:t>0126</w:t>
            </w:r>
          </w:p>
        </w:tc>
        <w:tc>
          <w:tcPr>
            <w:tcW w:w="900" w:type="dxa"/>
          </w:tcPr>
          <w:p w14:paraId="7CB1E4A8" w14:textId="77777777" w:rsidR="00B50050" w:rsidRDefault="00B50050" w:rsidP="0088127C">
            <w:pPr>
              <w:pStyle w:val="OtherTableBody"/>
            </w:pPr>
            <w:r>
              <w:t>5.5.6.2</w:t>
            </w:r>
          </w:p>
        </w:tc>
      </w:tr>
      <w:tr w:rsidR="00B50050" w14:paraId="13F16F0F" w14:textId="77777777" w:rsidTr="00195548">
        <w:tc>
          <w:tcPr>
            <w:tcW w:w="3500" w:type="dxa"/>
          </w:tcPr>
          <w:p w14:paraId="7C1DC70E" w14:textId="77777777" w:rsidR="00B50050" w:rsidRDefault="00B50050" w:rsidP="0088127C">
            <w:pPr>
              <w:pStyle w:val="OtherTableBody"/>
            </w:pPr>
            <w:r>
              <w:t>Quantity Manufactured</w:t>
            </w:r>
          </w:p>
        </w:tc>
        <w:tc>
          <w:tcPr>
            <w:tcW w:w="700" w:type="dxa"/>
          </w:tcPr>
          <w:p w14:paraId="1D6A5A07" w14:textId="77777777" w:rsidR="00B50050" w:rsidRDefault="00B50050" w:rsidP="0088127C">
            <w:pPr>
              <w:pStyle w:val="OtherTableBody"/>
            </w:pPr>
            <w:r>
              <w:t>01238</w:t>
            </w:r>
          </w:p>
        </w:tc>
        <w:tc>
          <w:tcPr>
            <w:tcW w:w="600" w:type="dxa"/>
          </w:tcPr>
          <w:p w14:paraId="140C6E6D" w14:textId="77777777" w:rsidR="00B50050" w:rsidRDefault="00B50050" w:rsidP="0088127C">
            <w:pPr>
              <w:pStyle w:val="OtherTableBody"/>
            </w:pPr>
            <w:r>
              <w:t>PSH</w:t>
            </w:r>
          </w:p>
        </w:tc>
        <w:tc>
          <w:tcPr>
            <w:tcW w:w="600" w:type="dxa"/>
          </w:tcPr>
          <w:p w14:paraId="3BF501B2" w14:textId="77777777" w:rsidR="00B50050" w:rsidRDefault="00B50050" w:rsidP="0088127C">
            <w:pPr>
              <w:pStyle w:val="OtherTableBody"/>
            </w:pPr>
            <w:r>
              <w:t>6</w:t>
            </w:r>
          </w:p>
        </w:tc>
        <w:tc>
          <w:tcPr>
            <w:tcW w:w="600" w:type="dxa"/>
          </w:tcPr>
          <w:p w14:paraId="414EE90C" w14:textId="77777777" w:rsidR="00B50050" w:rsidRDefault="00B50050" w:rsidP="0088127C">
            <w:pPr>
              <w:pStyle w:val="OtherTableBody"/>
            </w:pPr>
            <w:r>
              <w:t>..</w:t>
            </w:r>
          </w:p>
        </w:tc>
        <w:tc>
          <w:tcPr>
            <w:tcW w:w="600" w:type="dxa"/>
          </w:tcPr>
          <w:p w14:paraId="0B4F53F8" w14:textId="77777777" w:rsidR="00B50050" w:rsidRDefault="00B50050" w:rsidP="0088127C">
            <w:pPr>
              <w:pStyle w:val="OtherTableBody"/>
            </w:pPr>
          </w:p>
        </w:tc>
        <w:tc>
          <w:tcPr>
            <w:tcW w:w="600" w:type="dxa"/>
          </w:tcPr>
          <w:p w14:paraId="7D550611" w14:textId="77777777" w:rsidR="00B50050" w:rsidRDefault="00B50050" w:rsidP="0088127C">
            <w:pPr>
              <w:pStyle w:val="OtherTableBody"/>
            </w:pPr>
            <w:r>
              <w:t>CQ</w:t>
            </w:r>
          </w:p>
        </w:tc>
        <w:tc>
          <w:tcPr>
            <w:tcW w:w="700" w:type="dxa"/>
          </w:tcPr>
          <w:p w14:paraId="41D6A420" w14:textId="77777777" w:rsidR="00B50050" w:rsidRDefault="00B50050" w:rsidP="0088127C">
            <w:pPr>
              <w:pStyle w:val="OtherTableBody"/>
            </w:pPr>
          </w:p>
        </w:tc>
        <w:tc>
          <w:tcPr>
            <w:tcW w:w="600" w:type="dxa"/>
          </w:tcPr>
          <w:p w14:paraId="62633378" w14:textId="77777777" w:rsidR="00B50050" w:rsidRDefault="00B50050" w:rsidP="0088127C">
            <w:pPr>
              <w:pStyle w:val="OtherTableBody"/>
            </w:pPr>
          </w:p>
        </w:tc>
        <w:tc>
          <w:tcPr>
            <w:tcW w:w="900" w:type="dxa"/>
          </w:tcPr>
          <w:p w14:paraId="12BA6640" w14:textId="77777777" w:rsidR="00B50050" w:rsidRDefault="00B50050" w:rsidP="0088127C">
            <w:pPr>
              <w:pStyle w:val="OtherTableBody"/>
            </w:pPr>
            <w:r>
              <w:t>7.12.4.6</w:t>
            </w:r>
          </w:p>
        </w:tc>
      </w:tr>
      <w:tr w:rsidR="00B50050" w14:paraId="744790B6" w14:textId="77777777" w:rsidTr="00195548">
        <w:tc>
          <w:tcPr>
            <w:tcW w:w="3500" w:type="dxa"/>
          </w:tcPr>
          <w:p w14:paraId="303E42B4" w14:textId="77777777" w:rsidR="00B50050" w:rsidRDefault="00B50050" w:rsidP="0088127C">
            <w:pPr>
              <w:pStyle w:val="OtherTableBody"/>
            </w:pPr>
            <w:r>
              <w:t>Quantity of Each</w:t>
            </w:r>
          </w:p>
        </w:tc>
        <w:tc>
          <w:tcPr>
            <w:tcW w:w="700" w:type="dxa"/>
          </w:tcPr>
          <w:p w14:paraId="5F91CC54" w14:textId="77777777" w:rsidR="00B50050" w:rsidRDefault="00B50050" w:rsidP="0088127C">
            <w:pPr>
              <w:pStyle w:val="OtherTableBody"/>
            </w:pPr>
            <w:r>
              <w:t>02427</w:t>
            </w:r>
          </w:p>
        </w:tc>
        <w:tc>
          <w:tcPr>
            <w:tcW w:w="600" w:type="dxa"/>
          </w:tcPr>
          <w:p w14:paraId="7758A3A7" w14:textId="77777777" w:rsidR="00B50050" w:rsidRDefault="00B50050" w:rsidP="0088127C">
            <w:pPr>
              <w:pStyle w:val="OtherTableBody"/>
            </w:pPr>
            <w:r>
              <w:t>PKG</w:t>
            </w:r>
          </w:p>
        </w:tc>
        <w:tc>
          <w:tcPr>
            <w:tcW w:w="600" w:type="dxa"/>
          </w:tcPr>
          <w:p w14:paraId="1E8B4883" w14:textId="77777777" w:rsidR="00B50050" w:rsidRDefault="00B50050" w:rsidP="0088127C">
            <w:pPr>
              <w:pStyle w:val="OtherTableBody"/>
            </w:pPr>
            <w:r>
              <w:t>10</w:t>
            </w:r>
          </w:p>
        </w:tc>
        <w:tc>
          <w:tcPr>
            <w:tcW w:w="600" w:type="dxa"/>
          </w:tcPr>
          <w:p w14:paraId="60699364" w14:textId="77777777" w:rsidR="00B50050" w:rsidRDefault="00B50050" w:rsidP="0088127C">
            <w:pPr>
              <w:pStyle w:val="OtherTableBody"/>
            </w:pPr>
            <w:r>
              <w:t>..</w:t>
            </w:r>
          </w:p>
        </w:tc>
        <w:tc>
          <w:tcPr>
            <w:tcW w:w="600" w:type="dxa"/>
          </w:tcPr>
          <w:p w14:paraId="4D48604F" w14:textId="77777777" w:rsidR="00B50050" w:rsidRDefault="00B50050" w:rsidP="0088127C">
            <w:pPr>
              <w:pStyle w:val="OtherTableBody"/>
            </w:pPr>
          </w:p>
        </w:tc>
        <w:tc>
          <w:tcPr>
            <w:tcW w:w="600" w:type="dxa"/>
          </w:tcPr>
          <w:p w14:paraId="6CA38FA3" w14:textId="77777777" w:rsidR="00B50050" w:rsidRDefault="00B50050" w:rsidP="0088127C">
            <w:pPr>
              <w:pStyle w:val="OtherTableBody"/>
            </w:pPr>
            <w:r>
              <w:t>NM</w:t>
            </w:r>
          </w:p>
        </w:tc>
        <w:tc>
          <w:tcPr>
            <w:tcW w:w="700" w:type="dxa"/>
          </w:tcPr>
          <w:p w14:paraId="59CA515B" w14:textId="77777777" w:rsidR="00B50050" w:rsidRDefault="00B50050" w:rsidP="0088127C">
            <w:pPr>
              <w:pStyle w:val="OtherTableBody"/>
            </w:pPr>
          </w:p>
        </w:tc>
        <w:tc>
          <w:tcPr>
            <w:tcW w:w="600" w:type="dxa"/>
          </w:tcPr>
          <w:p w14:paraId="419FF4B0" w14:textId="77777777" w:rsidR="00B50050" w:rsidRDefault="00B50050" w:rsidP="0088127C">
            <w:pPr>
              <w:pStyle w:val="OtherTableBody"/>
            </w:pPr>
          </w:p>
        </w:tc>
        <w:tc>
          <w:tcPr>
            <w:tcW w:w="900" w:type="dxa"/>
          </w:tcPr>
          <w:p w14:paraId="307ADB9B" w14:textId="77777777" w:rsidR="00B50050" w:rsidRDefault="00B50050" w:rsidP="0088127C">
            <w:pPr>
              <w:pStyle w:val="OtherTableBody"/>
            </w:pPr>
            <w:r>
              <w:t>17.4.5.10</w:t>
            </w:r>
          </w:p>
        </w:tc>
      </w:tr>
      <w:tr w:rsidR="00B50050" w14:paraId="149E1B98" w14:textId="77777777" w:rsidTr="00195548">
        <w:tc>
          <w:tcPr>
            <w:tcW w:w="3500" w:type="dxa"/>
          </w:tcPr>
          <w:p w14:paraId="78879A4A" w14:textId="77777777" w:rsidR="00B50050" w:rsidRDefault="00B50050" w:rsidP="0088127C">
            <w:pPr>
              <w:pStyle w:val="OtherTableBody"/>
            </w:pPr>
            <w:r>
              <w:t>Quantity Units</w:t>
            </w:r>
          </w:p>
        </w:tc>
        <w:tc>
          <w:tcPr>
            <w:tcW w:w="700" w:type="dxa"/>
          </w:tcPr>
          <w:p w14:paraId="0536F29C" w14:textId="77777777" w:rsidR="00B50050" w:rsidRDefault="00B50050" w:rsidP="0088127C">
            <w:pPr>
              <w:pStyle w:val="OtherTableBody"/>
            </w:pPr>
            <w:r>
              <w:t>01382</w:t>
            </w:r>
          </w:p>
        </w:tc>
        <w:tc>
          <w:tcPr>
            <w:tcW w:w="600" w:type="dxa"/>
          </w:tcPr>
          <w:p w14:paraId="2806098A" w14:textId="77777777" w:rsidR="00B50050" w:rsidRDefault="00B50050" w:rsidP="0088127C">
            <w:pPr>
              <w:pStyle w:val="OtherTableBody"/>
            </w:pPr>
            <w:r>
              <w:t>INV</w:t>
            </w:r>
          </w:p>
        </w:tc>
        <w:tc>
          <w:tcPr>
            <w:tcW w:w="600" w:type="dxa"/>
          </w:tcPr>
          <w:p w14:paraId="0AA8B5D3" w14:textId="77777777" w:rsidR="00B50050" w:rsidRDefault="00B50050" w:rsidP="0088127C">
            <w:pPr>
              <w:pStyle w:val="OtherTableBody"/>
            </w:pPr>
            <w:r>
              <w:t>11</w:t>
            </w:r>
          </w:p>
        </w:tc>
        <w:tc>
          <w:tcPr>
            <w:tcW w:w="600" w:type="dxa"/>
          </w:tcPr>
          <w:p w14:paraId="05540618" w14:textId="77777777" w:rsidR="00B50050" w:rsidRDefault="00B50050" w:rsidP="0088127C">
            <w:pPr>
              <w:pStyle w:val="OtherTableBody"/>
            </w:pPr>
            <w:r>
              <w:t>..</w:t>
            </w:r>
          </w:p>
        </w:tc>
        <w:tc>
          <w:tcPr>
            <w:tcW w:w="600" w:type="dxa"/>
          </w:tcPr>
          <w:p w14:paraId="037A812B" w14:textId="77777777" w:rsidR="00B50050" w:rsidRDefault="00B50050" w:rsidP="0088127C">
            <w:pPr>
              <w:pStyle w:val="OtherTableBody"/>
            </w:pPr>
          </w:p>
        </w:tc>
        <w:tc>
          <w:tcPr>
            <w:tcW w:w="600" w:type="dxa"/>
          </w:tcPr>
          <w:p w14:paraId="0DB9F5D0" w14:textId="77777777" w:rsidR="00B50050" w:rsidRDefault="00B50050" w:rsidP="0088127C">
            <w:pPr>
              <w:pStyle w:val="OtherTableBody"/>
            </w:pPr>
            <w:r>
              <w:t>CWE</w:t>
            </w:r>
          </w:p>
        </w:tc>
        <w:tc>
          <w:tcPr>
            <w:tcW w:w="700" w:type="dxa"/>
          </w:tcPr>
          <w:p w14:paraId="3217DFF7" w14:textId="77777777" w:rsidR="00B50050" w:rsidRDefault="00B50050" w:rsidP="0088127C">
            <w:pPr>
              <w:pStyle w:val="OtherTableBody"/>
            </w:pPr>
          </w:p>
        </w:tc>
        <w:tc>
          <w:tcPr>
            <w:tcW w:w="600" w:type="dxa"/>
          </w:tcPr>
          <w:p w14:paraId="58F7D16F" w14:textId="77777777" w:rsidR="00B50050" w:rsidRDefault="00B50050" w:rsidP="0088127C">
            <w:pPr>
              <w:pStyle w:val="OtherTableBody"/>
            </w:pPr>
            <w:r>
              <w:t>0602</w:t>
            </w:r>
          </w:p>
        </w:tc>
        <w:tc>
          <w:tcPr>
            <w:tcW w:w="900" w:type="dxa"/>
          </w:tcPr>
          <w:p w14:paraId="362A6CD6" w14:textId="77777777" w:rsidR="00B50050" w:rsidRDefault="00B50050" w:rsidP="0088127C">
            <w:pPr>
              <w:pStyle w:val="OtherTableBody"/>
            </w:pPr>
            <w:r>
              <w:t>13.4.4.11</w:t>
            </w:r>
          </w:p>
        </w:tc>
      </w:tr>
      <w:tr w:rsidR="00B50050" w14:paraId="2DEC7820" w14:textId="77777777" w:rsidTr="00195548">
        <w:tc>
          <w:tcPr>
            <w:tcW w:w="3500" w:type="dxa"/>
          </w:tcPr>
          <w:p w14:paraId="1095657F" w14:textId="77777777" w:rsidR="00B50050" w:rsidRDefault="00B50050" w:rsidP="0088127C">
            <w:pPr>
              <w:pStyle w:val="OtherTableBody"/>
            </w:pPr>
            <w:r>
              <w:t>Quantity/Timing</w:t>
            </w:r>
          </w:p>
        </w:tc>
        <w:tc>
          <w:tcPr>
            <w:tcW w:w="700" w:type="dxa"/>
          </w:tcPr>
          <w:p w14:paraId="4E63735B" w14:textId="77777777" w:rsidR="00B50050" w:rsidRDefault="00B50050" w:rsidP="0088127C">
            <w:pPr>
              <w:pStyle w:val="OtherTableBody"/>
            </w:pPr>
            <w:r>
              <w:t>00221</w:t>
            </w:r>
          </w:p>
        </w:tc>
        <w:tc>
          <w:tcPr>
            <w:tcW w:w="600" w:type="dxa"/>
          </w:tcPr>
          <w:p w14:paraId="584D4911" w14:textId="77777777" w:rsidR="00B50050" w:rsidRDefault="00B50050" w:rsidP="0088127C">
            <w:pPr>
              <w:pStyle w:val="OtherTableBody"/>
            </w:pPr>
            <w:r>
              <w:t>RXG</w:t>
            </w:r>
          </w:p>
        </w:tc>
        <w:tc>
          <w:tcPr>
            <w:tcW w:w="600" w:type="dxa"/>
          </w:tcPr>
          <w:p w14:paraId="27F8F74E" w14:textId="77777777" w:rsidR="00B50050" w:rsidRDefault="00B50050" w:rsidP="0088127C">
            <w:pPr>
              <w:pStyle w:val="OtherTableBody"/>
            </w:pPr>
            <w:r>
              <w:t>3</w:t>
            </w:r>
          </w:p>
        </w:tc>
        <w:tc>
          <w:tcPr>
            <w:tcW w:w="600" w:type="dxa"/>
          </w:tcPr>
          <w:p w14:paraId="153434EB" w14:textId="77777777" w:rsidR="00B50050" w:rsidRDefault="00B50050" w:rsidP="0088127C">
            <w:pPr>
              <w:pStyle w:val="OtherTableBody"/>
            </w:pPr>
            <w:r>
              <w:t>..</w:t>
            </w:r>
          </w:p>
        </w:tc>
        <w:tc>
          <w:tcPr>
            <w:tcW w:w="600" w:type="dxa"/>
          </w:tcPr>
          <w:p w14:paraId="0EDEDD16" w14:textId="77777777" w:rsidR="00B50050" w:rsidRDefault="00B50050" w:rsidP="0088127C">
            <w:pPr>
              <w:pStyle w:val="OtherTableBody"/>
            </w:pPr>
          </w:p>
        </w:tc>
        <w:tc>
          <w:tcPr>
            <w:tcW w:w="600" w:type="dxa"/>
          </w:tcPr>
          <w:p w14:paraId="16D453EF" w14:textId="77777777" w:rsidR="00B50050" w:rsidRDefault="00B50050" w:rsidP="0088127C">
            <w:pPr>
              <w:pStyle w:val="OtherTableBody"/>
            </w:pPr>
            <w:r>
              <w:t>-</w:t>
            </w:r>
          </w:p>
        </w:tc>
        <w:tc>
          <w:tcPr>
            <w:tcW w:w="700" w:type="dxa"/>
          </w:tcPr>
          <w:p w14:paraId="6AA4C17A" w14:textId="77777777" w:rsidR="00B50050" w:rsidRDefault="00B50050" w:rsidP="0088127C">
            <w:pPr>
              <w:pStyle w:val="OtherTableBody"/>
            </w:pPr>
          </w:p>
        </w:tc>
        <w:tc>
          <w:tcPr>
            <w:tcW w:w="600" w:type="dxa"/>
          </w:tcPr>
          <w:p w14:paraId="4D9F545D" w14:textId="77777777" w:rsidR="00B50050" w:rsidRDefault="00B50050" w:rsidP="0088127C">
            <w:pPr>
              <w:pStyle w:val="OtherTableBody"/>
            </w:pPr>
          </w:p>
        </w:tc>
        <w:tc>
          <w:tcPr>
            <w:tcW w:w="900" w:type="dxa"/>
          </w:tcPr>
          <w:p w14:paraId="747454F7" w14:textId="77777777" w:rsidR="00B50050" w:rsidRDefault="00B50050" w:rsidP="0088127C">
            <w:pPr>
              <w:pStyle w:val="OtherTableBody"/>
            </w:pPr>
            <w:r>
              <w:t>4A.4.6.3</w:t>
            </w:r>
          </w:p>
        </w:tc>
      </w:tr>
      <w:tr w:rsidR="00B50050" w14:paraId="1AA5F440" w14:textId="77777777" w:rsidTr="00195548">
        <w:tc>
          <w:tcPr>
            <w:tcW w:w="3500" w:type="dxa"/>
          </w:tcPr>
          <w:p w14:paraId="63C928C8" w14:textId="77777777" w:rsidR="00B50050" w:rsidRDefault="00B50050" w:rsidP="0088127C">
            <w:pPr>
              <w:pStyle w:val="OtherTableBody"/>
            </w:pPr>
            <w:r>
              <w:t>Quantity/Timing</w:t>
            </w:r>
          </w:p>
        </w:tc>
        <w:tc>
          <w:tcPr>
            <w:tcW w:w="700" w:type="dxa"/>
          </w:tcPr>
          <w:p w14:paraId="372E7399" w14:textId="77777777" w:rsidR="00B50050" w:rsidRDefault="00B50050" w:rsidP="0088127C">
            <w:pPr>
              <w:pStyle w:val="OtherTableBody"/>
            </w:pPr>
            <w:r>
              <w:t>00221</w:t>
            </w:r>
          </w:p>
        </w:tc>
        <w:tc>
          <w:tcPr>
            <w:tcW w:w="600" w:type="dxa"/>
          </w:tcPr>
          <w:p w14:paraId="0C15807D" w14:textId="77777777" w:rsidR="00B50050" w:rsidRDefault="00B50050" w:rsidP="0088127C">
            <w:pPr>
              <w:pStyle w:val="OtherTableBody"/>
            </w:pPr>
            <w:r>
              <w:t>ORC</w:t>
            </w:r>
          </w:p>
        </w:tc>
        <w:tc>
          <w:tcPr>
            <w:tcW w:w="600" w:type="dxa"/>
          </w:tcPr>
          <w:p w14:paraId="2FEEEEF6" w14:textId="77777777" w:rsidR="00B50050" w:rsidRDefault="00B50050" w:rsidP="0088127C">
            <w:pPr>
              <w:pStyle w:val="OtherTableBody"/>
            </w:pPr>
            <w:r>
              <w:t>7</w:t>
            </w:r>
          </w:p>
        </w:tc>
        <w:tc>
          <w:tcPr>
            <w:tcW w:w="600" w:type="dxa"/>
          </w:tcPr>
          <w:p w14:paraId="7C522C01" w14:textId="77777777" w:rsidR="00B50050" w:rsidRDefault="00B50050" w:rsidP="0088127C">
            <w:pPr>
              <w:pStyle w:val="OtherTableBody"/>
            </w:pPr>
            <w:r>
              <w:t>..</w:t>
            </w:r>
          </w:p>
        </w:tc>
        <w:tc>
          <w:tcPr>
            <w:tcW w:w="600" w:type="dxa"/>
          </w:tcPr>
          <w:p w14:paraId="776F1DFE" w14:textId="77777777" w:rsidR="00B50050" w:rsidRDefault="00B50050" w:rsidP="0088127C">
            <w:pPr>
              <w:pStyle w:val="OtherTableBody"/>
            </w:pPr>
          </w:p>
        </w:tc>
        <w:tc>
          <w:tcPr>
            <w:tcW w:w="600" w:type="dxa"/>
          </w:tcPr>
          <w:p w14:paraId="7CDE8E62" w14:textId="77777777" w:rsidR="00B50050" w:rsidRDefault="00B50050" w:rsidP="0088127C">
            <w:pPr>
              <w:pStyle w:val="OtherTableBody"/>
            </w:pPr>
            <w:r>
              <w:t>-</w:t>
            </w:r>
          </w:p>
        </w:tc>
        <w:tc>
          <w:tcPr>
            <w:tcW w:w="700" w:type="dxa"/>
          </w:tcPr>
          <w:p w14:paraId="01094236" w14:textId="77777777" w:rsidR="00B50050" w:rsidRDefault="00B50050" w:rsidP="0088127C">
            <w:pPr>
              <w:pStyle w:val="OtherTableBody"/>
            </w:pPr>
            <w:r>
              <w:t>Y</w:t>
            </w:r>
          </w:p>
        </w:tc>
        <w:tc>
          <w:tcPr>
            <w:tcW w:w="600" w:type="dxa"/>
          </w:tcPr>
          <w:p w14:paraId="5B3DC7CA" w14:textId="77777777" w:rsidR="00B50050" w:rsidRDefault="00B50050" w:rsidP="0088127C">
            <w:pPr>
              <w:pStyle w:val="OtherTableBody"/>
            </w:pPr>
          </w:p>
        </w:tc>
        <w:tc>
          <w:tcPr>
            <w:tcW w:w="900" w:type="dxa"/>
          </w:tcPr>
          <w:p w14:paraId="6C2676BC" w14:textId="77777777" w:rsidR="00B50050" w:rsidRDefault="00B50050" w:rsidP="0088127C">
            <w:pPr>
              <w:pStyle w:val="OtherTableBody"/>
            </w:pPr>
            <w:r>
              <w:t>4.5.1.7</w:t>
            </w:r>
          </w:p>
        </w:tc>
      </w:tr>
      <w:tr w:rsidR="00B50050" w14:paraId="4C3F7853" w14:textId="77777777" w:rsidTr="00195548">
        <w:tc>
          <w:tcPr>
            <w:tcW w:w="3500" w:type="dxa"/>
          </w:tcPr>
          <w:p w14:paraId="6B97E8BB" w14:textId="77777777" w:rsidR="00B50050" w:rsidRDefault="00B50050" w:rsidP="0088127C">
            <w:pPr>
              <w:pStyle w:val="OtherTableBody"/>
            </w:pPr>
            <w:r>
              <w:t>Quantity/Timing</w:t>
            </w:r>
          </w:p>
        </w:tc>
        <w:tc>
          <w:tcPr>
            <w:tcW w:w="700" w:type="dxa"/>
          </w:tcPr>
          <w:p w14:paraId="3DC83197" w14:textId="77777777" w:rsidR="00B50050" w:rsidRDefault="00B50050" w:rsidP="0088127C">
            <w:pPr>
              <w:pStyle w:val="OtherTableBody"/>
            </w:pPr>
            <w:r>
              <w:t>00221</w:t>
            </w:r>
          </w:p>
        </w:tc>
        <w:tc>
          <w:tcPr>
            <w:tcW w:w="600" w:type="dxa"/>
          </w:tcPr>
          <w:p w14:paraId="442337CF" w14:textId="77777777" w:rsidR="00B50050" w:rsidRDefault="00B50050" w:rsidP="0088127C">
            <w:pPr>
              <w:pStyle w:val="OtherTableBody"/>
            </w:pPr>
            <w:r>
              <w:t>RXE</w:t>
            </w:r>
          </w:p>
        </w:tc>
        <w:tc>
          <w:tcPr>
            <w:tcW w:w="600" w:type="dxa"/>
          </w:tcPr>
          <w:p w14:paraId="1620E4C2" w14:textId="77777777" w:rsidR="00B50050" w:rsidRDefault="00B50050" w:rsidP="0088127C">
            <w:pPr>
              <w:pStyle w:val="OtherTableBody"/>
            </w:pPr>
            <w:r>
              <w:t>1</w:t>
            </w:r>
          </w:p>
        </w:tc>
        <w:tc>
          <w:tcPr>
            <w:tcW w:w="600" w:type="dxa"/>
          </w:tcPr>
          <w:p w14:paraId="06F490D1" w14:textId="77777777" w:rsidR="00B50050" w:rsidRDefault="00B50050" w:rsidP="0088127C">
            <w:pPr>
              <w:pStyle w:val="OtherTableBody"/>
            </w:pPr>
            <w:r>
              <w:t>..</w:t>
            </w:r>
          </w:p>
        </w:tc>
        <w:tc>
          <w:tcPr>
            <w:tcW w:w="600" w:type="dxa"/>
          </w:tcPr>
          <w:p w14:paraId="6F644716" w14:textId="77777777" w:rsidR="00B50050" w:rsidRDefault="00B50050" w:rsidP="0088127C">
            <w:pPr>
              <w:pStyle w:val="OtherTableBody"/>
            </w:pPr>
          </w:p>
        </w:tc>
        <w:tc>
          <w:tcPr>
            <w:tcW w:w="600" w:type="dxa"/>
          </w:tcPr>
          <w:p w14:paraId="75081ACA" w14:textId="77777777" w:rsidR="00B50050" w:rsidRDefault="00B50050" w:rsidP="0088127C">
            <w:pPr>
              <w:pStyle w:val="OtherTableBody"/>
            </w:pPr>
            <w:r>
              <w:t>-</w:t>
            </w:r>
          </w:p>
        </w:tc>
        <w:tc>
          <w:tcPr>
            <w:tcW w:w="700" w:type="dxa"/>
          </w:tcPr>
          <w:p w14:paraId="52F8A4B4" w14:textId="77777777" w:rsidR="00B50050" w:rsidRDefault="00B50050" w:rsidP="0088127C">
            <w:pPr>
              <w:pStyle w:val="OtherTableBody"/>
            </w:pPr>
          </w:p>
        </w:tc>
        <w:tc>
          <w:tcPr>
            <w:tcW w:w="600" w:type="dxa"/>
          </w:tcPr>
          <w:p w14:paraId="27D367D5" w14:textId="77777777" w:rsidR="00B50050" w:rsidRDefault="00B50050" w:rsidP="0088127C">
            <w:pPr>
              <w:pStyle w:val="OtherTableBody"/>
            </w:pPr>
          </w:p>
        </w:tc>
        <w:tc>
          <w:tcPr>
            <w:tcW w:w="900" w:type="dxa"/>
          </w:tcPr>
          <w:p w14:paraId="74431311" w14:textId="77777777" w:rsidR="00B50050" w:rsidRDefault="00B50050" w:rsidP="0088127C">
            <w:pPr>
              <w:pStyle w:val="OtherTableBody"/>
            </w:pPr>
            <w:r>
              <w:t>4A.4.4.1</w:t>
            </w:r>
          </w:p>
        </w:tc>
      </w:tr>
      <w:tr w:rsidR="00B50050" w14:paraId="05D5203E" w14:textId="77777777" w:rsidTr="00195548">
        <w:tc>
          <w:tcPr>
            <w:tcW w:w="3500" w:type="dxa"/>
          </w:tcPr>
          <w:p w14:paraId="39F7D973" w14:textId="77777777" w:rsidR="00B50050" w:rsidRDefault="00B50050" w:rsidP="0088127C">
            <w:pPr>
              <w:pStyle w:val="OtherTableBody"/>
            </w:pPr>
            <w:r>
              <w:t>Quantity/Timing</w:t>
            </w:r>
          </w:p>
        </w:tc>
        <w:tc>
          <w:tcPr>
            <w:tcW w:w="700" w:type="dxa"/>
          </w:tcPr>
          <w:p w14:paraId="745DEDB0" w14:textId="77777777" w:rsidR="00B50050" w:rsidRDefault="00B50050" w:rsidP="0088127C">
            <w:pPr>
              <w:pStyle w:val="OtherTableBody"/>
            </w:pPr>
            <w:r>
              <w:t>00221</w:t>
            </w:r>
          </w:p>
        </w:tc>
        <w:tc>
          <w:tcPr>
            <w:tcW w:w="600" w:type="dxa"/>
          </w:tcPr>
          <w:p w14:paraId="52745BC4" w14:textId="77777777" w:rsidR="00B50050" w:rsidRDefault="00B50050" w:rsidP="0088127C">
            <w:pPr>
              <w:pStyle w:val="OtherTableBody"/>
            </w:pPr>
            <w:r>
              <w:t>OBR</w:t>
            </w:r>
          </w:p>
        </w:tc>
        <w:tc>
          <w:tcPr>
            <w:tcW w:w="600" w:type="dxa"/>
          </w:tcPr>
          <w:p w14:paraId="54F15E85" w14:textId="77777777" w:rsidR="00B50050" w:rsidRDefault="00B50050" w:rsidP="0088127C">
            <w:pPr>
              <w:pStyle w:val="OtherTableBody"/>
            </w:pPr>
            <w:r>
              <w:t>27</w:t>
            </w:r>
          </w:p>
        </w:tc>
        <w:tc>
          <w:tcPr>
            <w:tcW w:w="600" w:type="dxa"/>
          </w:tcPr>
          <w:p w14:paraId="4AC3F8DF" w14:textId="77777777" w:rsidR="00B50050" w:rsidRDefault="00B50050" w:rsidP="0088127C">
            <w:pPr>
              <w:pStyle w:val="OtherTableBody"/>
            </w:pPr>
            <w:r>
              <w:t>..</w:t>
            </w:r>
          </w:p>
        </w:tc>
        <w:tc>
          <w:tcPr>
            <w:tcW w:w="600" w:type="dxa"/>
          </w:tcPr>
          <w:p w14:paraId="5B2F53B5" w14:textId="77777777" w:rsidR="00B50050" w:rsidRDefault="00B50050" w:rsidP="0088127C">
            <w:pPr>
              <w:pStyle w:val="OtherTableBody"/>
            </w:pPr>
          </w:p>
        </w:tc>
        <w:tc>
          <w:tcPr>
            <w:tcW w:w="600" w:type="dxa"/>
          </w:tcPr>
          <w:p w14:paraId="41AB38A5" w14:textId="77777777" w:rsidR="00B50050" w:rsidRDefault="00B50050" w:rsidP="0088127C">
            <w:pPr>
              <w:pStyle w:val="OtherTableBody"/>
            </w:pPr>
            <w:r>
              <w:t>-</w:t>
            </w:r>
          </w:p>
        </w:tc>
        <w:tc>
          <w:tcPr>
            <w:tcW w:w="700" w:type="dxa"/>
          </w:tcPr>
          <w:p w14:paraId="60A8EF60" w14:textId="77777777" w:rsidR="00B50050" w:rsidRDefault="00B50050" w:rsidP="0088127C">
            <w:pPr>
              <w:pStyle w:val="OtherTableBody"/>
            </w:pPr>
            <w:r>
              <w:t>Y</w:t>
            </w:r>
          </w:p>
        </w:tc>
        <w:tc>
          <w:tcPr>
            <w:tcW w:w="600" w:type="dxa"/>
          </w:tcPr>
          <w:p w14:paraId="4BF4231F" w14:textId="77777777" w:rsidR="00B50050" w:rsidRDefault="00B50050" w:rsidP="0088127C">
            <w:pPr>
              <w:pStyle w:val="OtherTableBody"/>
            </w:pPr>
          </w:p>
        </w:tc>
        <w:tc>
          <w:tcPr>
            <w:tcW w:w="900" w:type="dxa"/>
          </w:tcPr>
          <w:p w14:paraId="6FF42FA8" w14:textId="77777777" w:rsidR="00B50050" w:rsidRDefault="00B50050" w:rsidP="0088127C">
            <w:pPr>
              <w:pStyle w:val="OtherTableBody"/>
            </w:pPr>
            <w:r>
              <w:t>4.5.3.27</w:t>
            </w:r>
          </w:p>
        </w:tc>
      </w:tr>
      <w:tr w:rsidR="00B50050" w14:paraId="7BD05C92" w14:textId="77777777" w:rsidTr="00195548">
        <w:tc>
          <w:tcPr>
            <w:tcW w:w="3500" w:type="dxa"/>
          </w:tcPr>
          <w:p w14:paraId="5C42A6B1" w14:textId="77777777" w:rsidR="00B50050" w:rsidRDefault="00B50050" w:rsidP="0088127C">
            <w:pPr>
              <w:pStyle w:val="OtherTableBody"/>
            </w:pPr>
            <w:r>
              <w:t>Query Priority</w:t>
            </w:r>
          </w:p>
        </w:tc>
        <w:tc>
          <w:tcPr>
            <w:tcW w:w="700" w:type="dxa"/>
          </w:tcPr>
          <w:p w14:paraId="0401A8AD" w14:textId="77777777" w:rsidR="00B50050" w:rsidRDefault="00B50050" w:rsidP="0088127C">
            <w:pPr>
              <w:pStyle w:val="OtherTableBody"/>
            </w:pPr>
            <w:r>
              <w:t>00027</w:t>
            </w:r>
          </w:p>
        </w:tc>
        <w:tc>
          <w:tcPr>
            <w:tcW w:w="600" w:type="dxa"/>
          </w:tcPr>
          <w:p w14:paraId="4EB09631" w14:textId="77777777" w:rsidR="00B50050" w:rsidRDefault="00B50050" w:rsidP="0088127C">
            <w:pPr>
              <w:pStyle w:val="OtherTableBody"/>
            </w:pPr>
            <w:r>
              <w:t>RCP</w:t>
            </w:r>
          </w:p>
        </w:tc>
        <w:tc>
          <w:tcPr>
            <w:tcW w:w="600" w:type="dxa"/>
          </w:tcPr>
          <w:p w14:paraId="677EA91E" w14:textId="77777777" w:rsidR="00B50050" w:rsidRDefault="00B50050" w:rsidP="0088127C">
            <w:pPr>
              <w:pStyle w:val="OtherTableBody"/>
            </w:pPr>
            <w:r>
              <w:t>1</w:t>
            </w:r>
          </w:p>
        </w:tc>
        <w:tc>
          <w:tcPr>
            <w:tcW w:w="600" w:type="dxa"/>
          </w:tcPr>
          <w:p w14:paraId="012AE381" w14:textId="77777777" w:rsidR="00B50050" w:rsidRDefault="00B50050" w:rsidP="0088127C">
            <w:pPr>
              <w:pStyle w:val="OtherTableBody"/>
            </w:pPr>
            <w:r>
              <w:t>1..1</w:t>
            </w:r>
          </w:p>
        </w:tc>
        <w:tc>
          <w:tcPr>
            <w:tcW w:w="600" w:type="dxa"/>
          </w:tcPr>
          <w:p w14:paraId="65668C26" w14:textId="77777777" w:rsidR="00B50050" w:rsidRDefault="00B50050" w:rsidP="0088127C">
            <w:pPr>
              <w:pStyle w:val="OtherTableBody"/>
            </w:pPr>
          </w:p>
        </w:tc>
        <w:tc>
          <w:tcPr>
            <w:tcW w:w="600" w:type="dxa"/>
          </w:tcPr>
          <w:p w14:paraId="2A1B882A" w14:textId="77777777" w:rsidR="00B50050" w:rsidRDefault="00B50050" w:rsidP="0088127C">
            <w:pPr>
              <w:pStyle w:val="OtherTableBody"/>
            </w:pPr>
            <w:r>
              <w:t>ID</w:t>
            </w:r>
          </w:p>
        </w:tc>
        <w:tc>
          <w:tcPr>
            <w:tcW w:w="700" w:type="dxa"/>
          </w:tcPr>
          <w:p w14:paraId="7D4389F2" w14:textId="77777777" w:rsidR="00B50050" w:rsidRDefault="00B50050" w:rsidP="0088127C">
            <w:pPr>
              <w:pStyle w:val="OtherTableBody"/>
            </w:pPr>
          </w:p>
        </w:tc>
        <w:tc>
          <w:tcPr>
            <w:tcW w:w="600" w:type="dxa"/>
          </w:tcPr>
          <w:p w14:paraId="23100F30" w14:textId="77777777" w:rsidR="00B50050" w:rsidRDefault="00B50050" w:rsidP="0088127C">
            <w:pPr>
              <w:pStyle w:val="OtherTableBody"/>
            </w:pPr>
            <w:r>
              <w:t>0091</w:t>
            </w:r>
          </w:p>
        </w:tc>
        <w:tc>
          <w:tcPr>
            <w:tcW w:w="900" w:type="dxa"/>
          </w:tcPr>
          <w:p w14:paraId="3A236B18" w14:textId="77777777" w:rsidR="00B50050" w:rsidRDefault="00B50050" w:rsidP="0088127C">
            <w:pPr>
              <w:pStyle w:val="OtherTableBody"/>
            </w:pPr>
            <w:r>
              <w:t>5.5.6.1</w:t>
            </w:r>
          </w:p>
        </w:tc>
      </w:tr>
      <w:tr w:rsidR="00B50050" w14:paraId="7C0F8821" w14:textId="77777777" w:rsidTr="00195548">
        <w:tc>
          <w:tcPr>
            <w:tcW w:w="3500" w:type="dxa"/>
          </w:tcPr>
          <w:p w14:paraId="037C399D" w14:textId="77777777" w:rsidR="00B50050" w:rsidRDefault="00B50050" w:rsidP="0088127C">
            <w:pPr>
              <w:pStyle w:val="OtherTableBody"/>
            </w:pPr>
            <w:r>
              <w:t>Query Response Status</w:t>
            </w:r>
          </w:p>
        </w:tc>
        <w:tc>
          <w:tcPr>
            <w:tcW w:w="700" w:type="dxa"/>
          </w:tcPr>
          <w:p w14:paraId="4FBAF727" w14:textId="77777777" w:rsidR="00B50050" w:rsidRDefault="00B50050" w:rsidP="0088127C">
            <w:pPr>
              <w:pStyle w:val="OtherTableBody"/>
            </w:pPr>
            <w:r>
              <w:t>00708</w:t>
            </w:r>
          </w:p>
        </w:tc>
        <w:tc>
          <w:tcPr>
            <w:tcW w:w="600" w:type="dxa"/>
          </w:tcPr>
          <w:p w14:paraId="52A87912" w14:textId="77777777" w:rsidR="00B50050" w:rsidRDefault="00B50050" w:rsidP="0088127C">
            <w:pPr>
              <w:pStyle w:val="OtherTableBody"/>
            </w:pPr>
            <w:r>
              <w:t>QAK</w:t>
            </w:r>
          </w:p>
        </w:tc>
        <w:tc>
          <w:tcPr>
            <w:tcW w:w="600" w:type="dxa"/>
          </w:tcPr>
          <w:p w14:paraId="24398294" w14:textId="77777777" w:rsidR="00B50050" w:rsidRDefault="00B50050" w:rsidP="0088127C">
            <w:pPr>
              <w:pStyle w:val="OtherTableBody"/>
            </w:pPr>
            <w:r>
              <w:t>2</w:t>
            </w:r>
          </w:p>
        </w:tc>
        <w:tc>
          <w:tcPr>
            <w:tcW w:w="600" w:type="dxa"/>
          </w:tcPr>
          <w:p w14:paraId="4D5335D7" w14:textId="77777777" w:rsidR="00B50050" w:rsidRDefault="00B50050" w:rsidP="0088127C">
            <w:pPr>
              <w:pStyle w:val="OtherTableBody"/>
            </w:pPr>
            <w:r>
              <w:t>2..2</w:t>
            </w:r>
          </w:p>
        </w:tc>
        <w:tc>
          <w:tcPr>
            <w:tcW w:w="600" w:type="dxa"/>
          </w:tcPr>
          <w:p w14:paraId="0C455D4A" w14:textId="77777777" w:rsidR="00B50050" w:rsidRDefault="00B50050" w:rsidP="0088127C">
            <w:pPr>
              <w:pStyle w:val="OtherTableBody"/>
            </w:pPr>
          </w:p>
        </w:tc>
        <w:tc>
          <w:tcPr>
            <w:tcW w:w="600" w:type="dxa"/>
          </w:tcPr>
          <w:p w14:paraId="5C188DBD" w14:textId="77777777" w:rsidR="00B50050" w:rsidRDefault="00B50050" w:rsidP="0088127C">
            <w:pPr>
              <w:pStyle w:val="OtherTableBody"/>
            </w:pPr>
            <w:r>
              <w:t>ID</w:t>
            </w:r>
          </w:p>
        </w:tc>
        <w:tc>
          <w:tcPr>
            <w:tcW w:w="700" w:type="dxa"/>
          </w:tcPr>
          <w:p w14:paraId="35026BCB" w14:textId="77777777" w:rsidR="00B50050" w:rsidRDefault="00B50050" w:rsidP="0088127C">
            <w:pPr>
              <w:pStyle w:val="OtherTableBody"/>
            </w:pPr>
          </w:p>
        </w:tc>
        <w:tc>
          <w:tcPr>
            <w:tcW w:w="600" w:type="dxa"/>
          </w:tcPr>
          <w:p w14:paraId="38EE264F" w14:textId="77777777" w:rsidR="00B50050" w:rsidRDefault="00B50050" w:rsidP="0088127C">
            <w:pPr>
              <w:pStyle w:val="OtherTableBody"/>
            </w:pPr>
            <w:r>
              <w:t>0208</w:t>
            </w:r>
          </w:p>
        </w:tc>
        <w:tc>
          <w:tcPr>
            <w:tcW w:w="900" w:type="dxa"/>
          </w:tcPr>
          <w:p w14:paraId="23407D31" w14:textId="77777777" w:rsidR="00B50050" w:rsidRDefault="00B50050" w:rsidP="0088127C">
            <w:pPr>
              <w:pStyle w:val="OtherTableBody"/>
            </w:pPr>
            <w:r>
              <w:t>5.5.2.2</w:t>
            </w:r>
          </w:p>
        </w:tc>
      </w:tr>
      <w:tr w:rsidR="00B50050" w14:paraId="681542E2" w14:textId="77777777" w:rsidTr="00195548">
        <w:tc>
          <w:tcPr>
            <w:tcW w:w="3500" w:type="dxa"/>
          </w:tcPr>
          <w:p w14:paraId="7AE65731" w14:textId="77777777" w:rsidR="00B50050" w:rsidRDefault="00B50050" w:rsidP="0088127C">
            <w:pPr>
              <w:pStyle w:val="OtherTableBody"/>
            </w:pPr>
            <w:r>
              <w:t>Query Tag</w:t>
            </w:r>
          </w:p>
        </w:tc>
        <w:tc>
          <w:tcPr>
            <w:tcW w:w="700" w:type="dxa"/>
          </w:tcPr>
          <w:p w14:paraId="71ABE0B8" w14:textId="77777777" w:rsidR="00B50050" w:rsidRDefault="00B50050" w:rsidP="0088127C">
            <w:pPr>
              <w:pStyle w:val="OtherTableBody"/>
            </w:pPr>
            <w:r>
              <w:t>00696</w:t>
            </w:r>
          </w:p>
        </w:tc>
        <w:tc>
          <w:tcPr>
            <w:tcW w:w="600" w:type="dxa"/>
          </w:tcPr>
          <w:p w14:paraId="69D8DEAA" w14:textId="77777777" w:rsidR="00B50050" w:rsidRDefault="00B50050" w:rsidP="0088127C">
            <w:pPr>
              <w:pStyle w:val="OtherTableBody"/>
            </w:pPr>
            <w:r>
              <w:t>QID</w:t>
            </w:r>
          </w:p>
        </w:tc>
        <w:tc>
          <w:tcPr>
            <w:tcW w:w="600" w:type="dxa"/>
          </w:tcPr>
          <w:p w14:paraId="3FE30848" w14:textId="77777777" w:rsidR="00B50050" w:rsidRDefault="00B50050" w:rsidP="0088127C">
            <w:pPr>
              <w:pStyle w:val="OtherTableBody"/>
            </w:pPr>
            <w:r>
              <w:t>1</w:t>
            </w:r>
          </w:p>
        </w:tc>
        <w:tc>
          <w:tcPr>
            <w:tcW w:w="600" w:type="dxa"/>
          </w:tcPr>
          <w:p w14:paraId="03C19AE9" w14:textId="77777777" w:rsidR="00B50050" w:rsidRDefault="00B50050" w:rsidP="0088127C">
            <w:pPr>
              <w:pStyle w:val="OtherTableBody"/>
            </w:pPr>
            <w:r>
              <w:t>..</w:t>
            </w:r>
          </w:p>
        </w:tc>
        <w:tc>
          <w:tcPr>
            <w:tcW w:w="600" w:type="dxa"/>
          </w:tcPr>
          <w:p w14:paraId="35608D93" w14:textId="77777777" w:rsidR="00B50050" w:rsidRDefault="00B50050" w:rsidP="0088127C">
            <w:pPr>
              <w:pStyle w:val="OtherTableBody"/>
            </w:pPr>
            <w:r>
              <w:t>32=</w:t>
            </w:r>
          </w:p>
        </w:tc>
        <w:tc>
          <w:tcPr>
            <w:tcW w:w="600" w:type="dxa"/>
          </w:tcPr>
          <w:p w14:paraId="54240B54" w14:textId="77777777" w:rsidR="00B50050" w:rsidRDefault="00B50050" w:rsidP="0088127C">
            <w:pPr>
              <w:pStyle w:val="OtherTableBody"/>
            </w:pPr>
            <w:r>
              <w:t>ST</w:t>
            </w:r>
          </w:p>
        </w:tc>
        <w:tc>
          <w:tcPr>
            <w:tcW w:w="700" w:type="dxa"/>
          </w:tcPr>
          <w:p w14:paraId="05D387EF" w14:textId="77777777" w:rsidR="00B50050" w:rsidRDefault="00B50050" w:rsidP="0088127C">
            <w:pPr>
              <w:pStyle w:val="OtherTableBody"/>
            </w:pPr>
          </w:p>
        </w:tc>
        <w:tc>
          <w:tcPr>
            <w:tcW w:w="600" w:type="dxa"/>
          </w:tcPr>
          <w:p w14:paraId="1F129D50" w14:textId="77777777" w:rsidR="00B50050" w:rsidRDefault="00B50050" w:rsidP="0088127C">
            <w:pPr>
              <w:pStyle w:val="OtherTableBody"/>
            </w:pPr>
          </w:p>
        </w:tc>
        <w:tc>
          <w:tcPr>
            <w:tcW w:w="900" w:type="dxa"/>
          </w:tcPr>
          <w:p w14:paraId="2829D676" w14:textId="77777777" w:rsidR="00B50050" w:rsidRDefault="00B50050" w:rsidP="0088127C">
            <w:pPr>
              <w:pStyle w:val="OtherTableBody"/>
            </w:pPr>
            <w:r>
              <w:t>5.5.3.1</w:t>
            </w:r>
          </w:p>
        </w:tc>
      </w:tr>
      <w:tr w:rsidR="00B50050" w14:paraId="0ABC9E0D" w14:textId="77777777" w:rsidTr="00195548">
        <w:tc>
          <w:tcPr>
            <w:tcW w:w="3500" w:type="dxa"/>
          </w:tcPr>
          <w:p w14:paraId="12B3C606" w14:textId="77777777" w:rsidR="00B50050" w:rsidRDefault="00B50050" w:rsidP="0088127C">
            <w:pPr>
              <w:pStyle w:val="OtherTableBody"/>
            </w:pPr>
            <w:r>
              <w:t>Query Tag</w:t>
            </w:r>
          </w:p>
        </w:tc>
        <w:tc>
          <w:tcPr>
            <w:tcW w:w="700" w:type="dxa"/>
          </w:tcPr>
          <w:p w14:paraId="15C09991" w14:textId="77777777" w:rsidR="00B50050" w:rsidRDefault="00B50050" w:rsidP="0088127C">
            <w:pPr>
              <w:pStyle w:val="OtherTableBody"/>
            </w:pPr>
            <w:r>
              <w:t>00696</w:t>
            </w:r>
          </w:p>
        </w:tc>
        <w:tc>
          <w:tcPr>
            <w:tcW w:w="600" w:type="dxa"/>
          </w:tcPr>
          <w:p w14:paraId="18D00ACC" w14:textId="77777777" w:rsidR="00B50050" w:rsidRDefault="00B50050" w:rsidP="0088127C">
            <w:pPr>
              <w:pStyle w:val="OtherTableBody"/>
            </w:pPr>
            <w:r>
              <w:t>QAK</w:t>
            </w:r>
          </w:p>
        </w:tc>
        <w:tc>
          <w:tcPr>
            <w:tcW w:w="600" w:type="dxa"/>
          </w:tcPr>
          <w:p w14:paraId="003AF3A7" w14:textId="77777777" w:rsidR="00B50050" w:rsidRDefault="00B50050" w:rsidP="0088127C">
            <w:pPr>
              <w:pStyle w:val="OtherTableBody"/>
            </w:pPr>
            <w:r>
              <w:t>1</w:t>
            </w:r>
          </w:p>
        </w:tc>
        <w:tc>
          <w:tcPr>
            <w:tcW w:w="600" w:type="dxa"/>
          </w:tcPr>
          <w:p w14:paraId="70A20257" w14:textId="77777777" w:rsidR="00B50050" w:rsidRDefault="00B50050" w:rsidP="0088127C">
            <w:pPr>
              <w:pStyle w:val="OtherTableBody"/>
            </w:pPr>
            <w:r>
              <w:t>..</w:t>
            </w:r>
          </w:p>
        </w:tc>
        <w:tc>
          <w:tcPr>
            <w:tcW w:w="600" w:type="dxa"/>
          </w:tcPr>
          <w:p w14:paraId="1240B80C" w14:textId="77777777" w:rsidR="00B50050" w:rsidRDefault="00B50050" w:rsidP="0088127C">
            <w:pPr>
              <w:pStyle w:val="OtherTableBody"/>
            </w:pPr>
            <w:r>
              <w:t>32=</w:t>
            </w:r>
          </w:p>
        </w:tc>
        <w:tc>
          <w:tcPr>
            <w:tcW w:w="600" w:type="dxa"/>
          </w:tcPr>
          <w:p w14:paraId="57E1708F" w14:textId="77777777" w:rsidR="00B50050" w:rsidRDefault="00B50050" w:rsidP="0088127C">
            <w:pPr>
              <w:pStyle w:val="OtherTableBody"/>
            </w:pPr>
            <w:r>
              <w:t>ST</w:t>
            </w:r>
          </w:p>
        </w:tc>
        <w:tc>
          <w:tcPr>
            <w:tcW w:w="700" w:type="dxa"/>
          </w:tcPr>
          <w:p w14:paraId="7EA813BC" w14:textId="77777777" w:rsidR="00B50050" w:rsidRDefault="00B50050" w:rsidP="0088127C">
            <w:pPr>
              <w:pStyle w:val="OtherTableBody"/>
            </w:pPr>
          </w:p>
        </w:tc>
        <w:tc>
          <w:tcPr>
            <w:tcW w:w="600" w:type="dxa"/>
          </w:tcPr>
          <w:p w14:paraId="110A01D2" w14:textId="77777777" w:rsidR="00B50050" w:rsidRDefault="00B50050" w:rsidP="0088127C">
            <w:pPr>
              <w:pStyle w:val="OtherTableBody"/>
            </w:pPr>
          </w:p>
        </w:tc>
        <w:tc>
          <w:tcPr>
            <w:tcW w:w="900" w:type="dxa"/>
          </w:tcPr>
          <w:p w14:paraId="47F485C4" w14:textId="77777777" w:rsidR="00B50050" w:rsidRDefault="00B50050" w:rsidP="0088127C">
            <w:pPr>
              <w:pStyle w:val="OtherTableBody"/>
            </w:pPr>
            <w:r>
              <w:t>5.5.2.1</w:t>
            </w:r>
          </w:p>
        </w:tc>
      </w:tr>
      <w:tr w:rsidR="00B50050" w14:paraId="29950BB5" w14:textId="77777777" w:rsidTr="00195548">
        <w:tc>
          <w:tcPr>
            <w:tcW w:w="3500" w:type="dxa"/>
          </w:tcPr>
          <w:p w14:paraId="01081724" w14:textId="77777777" w:rsidR="00B50050" w:rsidRDefault="00B50050" w:rsidP="0088127C">
            <w:pPr>
              <w:pStyle w:val="OtherTableBody"/>
            </w:pPr>
            <w:r>
              <w:t>Query Tag</w:t>
            </w:r>
          </w:p>
        </w:tc>
        <w:tc>
          <w:tcPr>
            <w:tcW w:w="700" w:type="dxa"/>
          </w:tcPr>
          <w:p w14:paraId="2E6C7F52" w14:textId="77777777" w:rsidR="00B50050" w:rsidRDefault="00B50050" w:rsidP="0088127C">
            <w:pPr>
              <w:pStyle w:val="OtherTableBody"/>
            </w:pPr>
            <w:r>
              <w:t>00696</w:t>
            </w:r>
          </w:p>
        </w:tc>
        <w:tc>
          <w:tcPr>
            <w:tcW w:w="600" w:type="dxa"/>
          </w:tcPr>
          <w:p w14:paraId="135D2BF5" w14:textId="77777777" w:rsidR="00B50050" w:rsidRDefault="00B50050" w:rsidP="0088127C">
            <w:pPr>
              <w:pStyle w:val="OtherTableBody"/>
            </w:pPr>
            <w:r>
              <w:t>QPD</w:t>
            </w:r>
          </w:p>
        </w:tc>
        <w:tc>
          <w:tcPr>
            <w:tcW w:w="600" w:type="dxa"/>
          </w:tcPr>
          <w:p w14:paraId="786C19B3" w14:textId="77777777" w:rsidR="00B50050" w:rsidRDefault="00B50050" w:rsidP="0088127C">
            <w:pPr>
              <w:pStyle w:val="OtherTableBody"/>
            </w:pPr>
            <w:r>
              <w:t>2</w:t>
            </w:r>
          </w:p>
        </w:tc>
        <w:tc>
          <w:tcPr>
            <w:tcW w:w="600" w:type="dxa"/>
          </w:tcPr>
          <w:p w14:paraId="6622D95B" w14:textId="77777777" w:rsidR="00B50050" w:rsidRDefault="00B50050" w:rsidP="0088127C">
            <w:pPr>
              <w:pStyle w:val="OtherTableBody"/>
            </w:pPr>
            <w:r>
              <w:t>..</w:t>
            </w:r>
          </w:p>
        </w:tc>
        <w:tc>
          <w:tcPr>
            <w:tcW w:w="600" w:type="dxa"/>
          </w:tcPr>
          <w:p w14:paraId="61F95AE3" w14:textId="77777777" w:rsidR="00B50050" w:rsidRDefault="00B50050" w:rsidP="0088127C">
            <w:pPr>
              <w:pStyle w:val="OtherTableBody"/>
            </w:pPr>
            <w:r>
              <w:t>32=</w:t>
            </w:r>
          </w:p>
        </w:tc>
        <w:tc>
          <w:tcPr>
            <w:tcW w:w="600" w:type="dxa"/>
          </w:tcPr>
          <w:p w14:paraId="3620A6B5" w14:textId="77777777" w:rsidR="00B50050" w:rsidRDefault="00B50050" w:rsidP="0088127C">
            <w:pPr>
              <w:pStyle w:val="OtherTableBody"/>
            </w:pPr>
            <w:r>
              <w:t>ST</w:t>
            </w:r>
          </w:p>
        </w:tc>
        <w:tc>
          <w:tcPr>
            <w:tcW w:w="700" w:type="dxa"/>
          </w:tcPr>
          <w:p w14:paraId="1DA84B57" w14:textId="77777777" w:rsidR="00B50050" w:rsidRDefault="00B50050" w:rsidP="0088127C">
            <w:pPr>
              <w:pStyle w:val="OtherTableBody"/>
            </w:pPr>
          </w:p>
        </w:tc>
        <w:tc>
          <w:tcPr>
            <w:tcW w:w="600" w:type="dxa"/>
          </w:tcPr>
          <w:p w14:paraId="5C5F1D6C" w14:textId="77777777" w:rsidR="00B50050" w:rsidRDefault="00B50050" w:rsidP="0088127C">
            <w:pPr>
              <w:pStyle w:val="OtherTableBody"/>
            </w:pPr>
          </w:p>
        </w:tc>
        <w:tc>
          <w:tcPr>
            <w:tcW w:w="900" w:type="dxa"/>
          </w:tcPr>
          <w:p w14:paraId="47F8A9C0" w14:textId="77777777" w:rsidR="00B50050" w:rsidRDefault="00B50050" w:rsidP="0088127C">
            <w:pPr>
              <w:pStyle w:val="OtherTableBody"/>
            </w:pPr>
            <w:r>
              <w:t>5.5.4.2</w:t>
            </w:r>
          </w:p>
        </w:tc>
      </w:tr>
      <w:tr w:rsidR="00B50050" w14:paraId="12492F52" w14:textId="77777777" w:rsidTr="00195548">
        <w:tc>
          <w:tcPr>
            <w:tcW w:w="3500" w:type="dxa"/>
          </w:tcPr>
          <w:p w14:paraId="55EEFA3E" w14:textId="77777777" w:rsidR="00B50050" w:rsidRDefault="00B50050" w:rsidP="0088127C">
            <w:pPr>
              <w:pStyle w:val="OtherTableBody"/>
            </w:pPr>
            <w:r>
              <w:t>Race</w:t>
            </w:r>
          </w:p>
        </w:tc>
        <w:tc>
          <w:tcPr>
            <w:tcW w:w="700" w:type="dxa"/>
          </w:tcPr>
          <w:p w14:paraId="4C02EE0C" w14:textId="77777777" w:rsidR="00B50050" w:rsidRDefault="00B50050" w:rsidP="0088127C">
            <w:pPr>
              <w:pStyle w:val="OtherTableBody"/>
            </w:pPr>
            <w:r>
              <w:t>00113</w:t>
            </w:r>
          </w:p>
        </w:tc>
        <w:tc>
          <w:tcPr>
            <w:tcW w:w="600" w:type="dxa"/>
          </w:tcPr>
          <w:p w14:paraId="27730DD0" w14:textId="77777777" w:rsidR="00B50050" w:rsidRDefault="00B50050" w:rsidP="0088127C">
            <w:pPr>
              <w:pStyle w:val="OtherTableBody"/>
            </w:pPr>
            <w:r>
              <w:t>NK1</w:t>
            </w:r>
          </w:p>
        </w:tc>
        <w:tc>
          <w:tcPr>
            <w:tcW w:w="600" w:type="dxa"/>
          </w:tcPr>
          <w:p w14:paraId="03E5BB09" w14:textId="77777777" w:rsidR="00B50050" w:rsidRDefault="00B50050" w:rsidP="0088127C">
            <w:pPr>
              <w:pStyle w:val="OtherTableBody"/>
            </w:pPr>
            <w:r>
              <w:t>35</w:t>
            </w:r>
          </w:p>
        </w:tc>
        <w:tc>
          <w:tcPr>
            <w:tcW w:w="600" w:type="dxa"/>
          </w:tcPr>
          <w:p w14:paraId="1F44ECE9" w14:textId="77777777" w:rsidR="00B50050" w:rsidRDefault="00B50050" w:rsidP="0088127C">
            <w:pPr>
              <w:pStyle w:val="OtherTableBody"/>
            </w:pPr>
            <w:r>
              <w:t>..</w:t>
            </w:r>
          </w:p>
        </w:tc>
        <w:tc>
          <w:tcPr>
            <w:tcW w:w="600" w:type="dxa"/>
          </w:tcPr>
          <w:p w14:paraId="324179AB" w14:textId="77777777" w:rsidR="00B50050" w:rsidRDefault="00B50050" w:rsidP="0088127C">
            <w:pPr>
              <w:pStyle w:val="OtherTableBody"/>
            </w:pPr>
          </w:p>
        </w:tc>
        <w:tc>
          <w:tcPr>
            <w:tcW w:w="600" w:type="dxa"/>
          </w:tcPr>
          <w:p w14:paraId="14E5527E" w14:textId="77777777" w:rsidR="00B50050" w:rsidRDefault="00B50050" w:rsidP="0088127C">
            <w:pPr>
              <w:pStyle w:val="OtherTableBody"/>
            </w:pPr>
            <w:r>
              <w:t>CWE</w:t>
            </w:r>
          </w:p>
        </w:tc>
        <w:tc>
          <w:tcPr>
            <w:tcW w:w="700" w:type="dxa"/>
          </w:tcPr>
          <w:p w14:paraId="3C9A562F" w14:textId="77777777" w:rsidR="00B50050" w:rsidRDefault="00B50050" w:rsidP="0088127C">
            <w:pPr>
              <w:pStyle w:val="OtherTableBody"/>
            </w:pPr>
            <w:r>
              <w:t>Y</w:t>
            </w:r>
          </w:p>
        </w:tc>
        <w:tc>
          <w:tcPr>
            <w:tcW w:w="600" w:type="dxa"/>
          </w:tcPr>
          <w:p w14:paraId="07E91B93" w14:textId="77777777" w:rsidR="00B50050" w:rsidRDefault="00B50050" w:rsidP="0088127C">
            <w:pPr>
              <w:pStyle w:val="OtherTableBody"/>
            </w:pPr>
            <w:r>
              <w:t>0005</w:t>
            </w:r>
          </w:p>
        </w:tc>
        <w:tc>
          <w:tcPr>
            <w:tcW w:w="900" w:type="dxa"/>
          </w:tcPr>
          <w:p w14:paraId="14D3895B" w14:textId="77777777" w:rsidR="00B50050" w:rsidRDefault="00B50050" w:rsidP="0088127C">
            <w:pPr>
              <w:pStyle w:val="OtherTableBody"/>
            </w:pPr>
            <w:r>
              <w:t>3.4.5.35</w:t>
            </w:r>
          </w:p>
        </w:tc>
      </w:tr>
      <w:tr w:rsidR="00B50050" w14:paraId="7F1E44E8" w14:textId="77777777" w:rsidTr="00195548">
        <w:tc>
          <w:tcPr>
            <w:tcW w:w="3500" w:type="dxa"/>
          </w:tcPr>
          <w:p w14:paraId="1CA9064D" w14:textId="77777777" w:rsidR="00B50050" w:rsidRDefault="00B50050" w:rsidP="0088127C">
            <w:pPr>
              <w:pStyle w:val="OtherTableBody"/>
            </w:pPr>
            <w:r>
              <w:t>Race</w:t>
            </w:r>
          </w:p>
        </w:tc>
        <w:tc>
          <w:tcPr>
            <w:tcW w:w="700" w:type="dxa"/>
          </w:tcPr>
          <w:p w14:paraId="1B638394" w14:textId="77777777" w:rsidR="00B50050" w:rsidRDefault="00B50050" w:rsidP="0088127C">
            <w:pPr>
              <w:pStyle w:val="OtherTableBody"/>
            </w:pPr>
            <w:r>
              <w:t>00113</w:t>
            </w:r>
          </w:p>
        </w:tc>
        <w:tc>
          <w:tcPr>
            <w:tcW w:w="600" w:type="dxa"/>
          </w:tcPr>
          <w:p w14:paraId="53BB82CE" w14:textId="77777777" w:rsidR="00B50050" w:rsidRDefault="00B50050" w:rsidP="0088127C">
            <w:pPr>
              <w:pStyle w:val="OtherTableBody"/>
            </w:pPr>
            <w:r>
              <w:t>PID</w:t>
            </w:r>
          </w:p>
        </w:tc>
        <w:tc>
          <w:tcPr>
            <w:tcW w:w="600" w:type="dxa"/>
          </w:tcPr>
          <w:p w14:paraId="5B9601F5" w14:textId="77777777" w:rsidR="00B50050" w:rsidRDefault="00B50050" w:rsidP="0088127C">
            <w:pPr>
              <w:pStyle w:val="OtherTableBody"/>
            </w:pPr>
            <w:r>
              <w:t>10</w:t>
            </w:r>
          </w:p>
        </w:tc>
        <w:tc>
          <w:tcPr>
            <w:tcW w:w="600" w:type="dxa"/>
          </w:tcPr>
          <w:p w14:paraId="24D60E24" w14:textId="77777777" w:rsidR="00B50050" w:rsidRDefault="00B50050" w:rsidP="0088127C">
            <w:pPr>
              <w:pStyle w:val="OtherTableBody"/>
            </w:pPr>
            <w:r>
              <w:t>..</w:t>
            </w:r>
          </w:p>
        </w:tc>
        <w:tc>
          <w:tcPr>
            <w:tcW w:w="600" w:type="dxa"/>
          </w:tcPr>
          <w:p w14:paraId="42E93167" w14:textId="77777777" w:rsidR="00B50050" w:rsidRDefault="00B50050" w:rsidP="0088127C">
            <w:pPr>
              <w:pStyle w:val="OtherTableBody"/>
            </w:pPr>
          </w:p>
        </w:tc>
        <w:tc>
          <w:tcPr>
            <w:tcW w:w="600" w:type="dxa"/>
          </w:tcPr>
          <w:p w14:paraId="07190A59" w14:textId="77777777" w:rsidR="00B50050" w:rsidRDefault="00B50050" w:rsidP="0088127C">
            <w:pPr>
              <w:pStyle w:val="OtherTableBody"/>
            </w:pPr>
            <w:r>
              <w:t>CWE</w:t>
            </w:r>
          </w:p>
        </w:tc>
        <w:tc>
          <w:tcPr>
            <w:tcW w:w="700" w:type="dxa"/>
          </w:tcPr>
          <w:p w14:paraId="66AEA836" w14:textId="77777777" w:rsidR="00B50050" w:rsidRDefault="00B50050" w:rsidP="0088127C">
            <w:pPr>
              <w:pStyle w:val="OtherTableBody"/>
            </w:pPr>
            <w:r>
              <w:t>Y</w:t>
            </w:r>
          </w:p>
        </w:tc>
        <w:tc>
          <w:tcPr>
            <w:tcW w:w="600" w:type="dxa"/>
          </w:tcPr>
          <w:p w14:paraId="5577FC14" w14:textId="77777777" w:rsidR="00B50050" w:rsidRDefault="00B50050" w:rsidP="0088127C">
            <w:pPr>
              <w:pStyle w:val="OtherTableBody"/>
            </w:pPr>
            <w:r>
              <w:t>0005</w:t>
            </w:r>
          </w:p>
        </w:tc>
        <w:tc>
          <w:tcPr>
            <w:tcW w:w="900" w:type="dxa"/>
          </w:tcPr>
          <w:p w14:paraId="770E6AA5" w14:textId="77777777" w:rsidR="00B50050" w:rsidRDefault="00B50050" w:rsidP="0088127C">
            <w:pPr>
              <w:pStyle w:val="OtherTableBody"/>
            </w:pPr>
            <w:r>
              <w:t>3.4.2.10</w:t>
            </w:r>
          </w:p>
        </w:tc>
      </w:tr>
      <w:tr w:rsidR="00B50050" w14:paraId="748C43E1" w14:textId="77777777" w:rsidTr="00195548">
        <w:tc>
          <w:tcPr>
            <w:tcW w:w="3500" w:type="dxa"/>
          </w:tcPr>
          <w:p w14:paraId="474679FB" w14:textId="77777777" w:rsidR="00B50050" w:rsidRDefault="00B50050" w:rsidP="0088127C">
            <w:pPr>
              <w:pStyle w:val="OtherTableBody"/>
            </w:pPr>
            <w:r>
              <w:t>Race</w:t>
            </w:r>
          </w:p>
        </w:tc>
        <w:tc>
          <w:tcPr>
            <w:tcW w:w="700" w:type="dxa"/>
          </w:tcPr>
          <w:p w14:paraId="75C27C34" w14:textId="77777777" w:rsidR="00B50050" w:rsidRDefault="00B50050" w:rsidP="0088127C">
            <w:pPr>
              <w:pStyle w:val="OtherTableBody"/>
            </w:pPr>
            <w:r>
              <w:t>00113</w:t>
            </w:r>
          </w:p>
        </w:tc>
        <w:tc>
          <w:tcPr>
            <w:tcW w:w="600" w:type="dxa"/>
          </w:tcPr>
          <w:p w14:paraId="4123D7EB" w14:textId="77777777" w:rsidR="00B50050" w:rsidRDefault="00B50050" w:rsidP="0088127C">
            <w:pPr>
              <w:pStyle w:val="OtherTableBody"/>
            </w:pPr>
            <w:r>
              <w:t>STF</w:t>
            </w:r>
          </w:p>
        </w:tc>
        <w:tc>
          <w:tcPr>
            <w:tcW w:w="600" w:type="dxa"/>
          </w:tcPr>
          <w:p w14:paraId="171F241F" w14:textId="77777777" w:rsidR="00B50050" w:rsidRDefault="00B50050" w:rsidP="0088127C">
            <w:pPr>
              <w:pStyle w:val="OtherTableBody"/>
            </w:pPr>
            <w:r>
              <w:t>27</w:t>
            </w:r>
          </w:p>
        </w:tc>
        <w:tc>
          <w:tcPr>
            <w:tcW w:w="600" w:type="dxa"/>
          </w:tcPr>
          <w:p w14:paraId="20B97342" w14:textId="77777777" w:rsidR="00B50050" w:rsidRDefault="00B50050" w:rsidP="0088127C">
            <w:pPr>
              <w:pStyle w:val="OtherTableBody"/>
            </w:pPr>
            <w:r>
              <w:t>..</w:t>
            </w:r>
          </w:p>
        </w:tc>
        <w:tc>
          <w:tcPr>
            <w:tcW w:w="600" w:type="dxa"/>
          </w:tcPr>
          <w:p w14:paraId="05877516" w14:textId="77777777" w:rsidR="00B50050" w:rsidRDefault="00B50050" w:rsidP="0088127C">
            <w:pPr>
              <w:pStyle w:val="OtherTableBody"/>
            </w:pPr>
          </w:p>
        </w:tc>
        <w:tc>
          <w:tcPr>
            <w:tcW w:w="600" w:type="dxa"/>
          </w:tcPr>
          <w:p w14:paraId="38A372C2" w14:textId="77777777" w:rsidR="00B50050" w:rsidRDefault="00B50050" w:rsidP="0088127C">
            <w:pPr>
              <w:pStyle w:val="OtherTableBody"/>
            </w:pPr>
            <w:r>
              <w:t>CWE</w:t>
            </w:r>
          </w:p>
        </w:tc>
        <w:tc>
          <w:tcPr>
            <w:tcW w:w="700" w:type="dxa"/>
          </w:tcPr>
          <w:p w14:paraId="717644EE" w14:textId="77777777" w:rsidR="00B50050" w:rsidRDefault="00B50050" w:rsidP="0088127C">
            <w:pPr>
              <w:pStyle w:val="OtherTableBody"/>
            </w:pPr>
          </w:p>
        </w:tc>
        <w:tc>
          <w:tcPr>
            <w:tcW w:w="600" w:type="dxa"/>
          </w:tcPr>
          <w:p w14:paraId="613F5119" w14:textId="77777777" w:rsidR="00B50050" w:rsidRDefault="00B50050" w:rsidP="0088127C">
            <w:pPr>
              <w:pStyle w:val="OtherTableBody"/>
            </w:pPr>
            <w:r>
              <w:t>0005</w:t>
            </w:r>
          </w:p>
        </w:tc>
        <w:tc>
          <w:tcPr>
            <w:tcW w:w="900" w:type="dxa"/>
          </w:tcPr>
          <w:p w14:paraId="551728FD" w14:textId="77777777" w:rsidR="00B50050" w:rsidRDefault="00B50050" w:rsidP="0088127C">
            <w:pPr>
              <w:pStyle w:val="OtherTableBody"/>
            </w:pPr>
            <w:r>
              <w:t>15.4.8.27</w:t>
            </w:r>
          </w:p>
        </w:tc>
      </w:tr>
      <w:tr w:rsidR="00B50050" w14:paraId="35203844" w14:textId="77777777" w:rsidTr="00195548">
        <w:tc>
          <w:tcPr>
            <w:tcW w:w="3500" w:type="dxa"/>
          </w:tcPr>
          <w:p w14:paraId="44150400" w14:textId="77777777" w:rsidR="00B50050" w:rsidRDefault="00B50050" w:rsidP="0088127C">
            <w:pPr>
              <w:pStyle w:val="OtherTableBody"/>
            </w:pPr>
            <w:r>
              <w:t>Race</w:t>
            </w:r>
          </w:p>
        </w:tc>
        <w:tc>
          <w:tcPr>
            <w:tcW w:w="700" w:type="dxa"/>
          </w:tcPr>
          <w:p w14:paraId="7547582D" w14:textId="77777777" w:rsidR="00B50050" w:rsidRDefault="00B50050" w:rsidP="0088127C">
            <w:pPr>
              <w:pStyle w:val="OtherTableBody"/>
            </w:pPr>
            <w:r>
              <w:t>00113</w:t>
            </w:r>
          </w:p>
        </w:tc>
        <w:tc>
          <w:tcPr>
            <w:tcW w:w="600" w:type="dxa"/>
          </w:tcPr>
          <w:p w14:paraId="4D0EB0EE" w14:textId="77777777" w:rsidR="00B50050" w:rsidRDefault="00B50050" w:rsidP="0088127C">
            <w:pPr>
              <w:pStyle w:val="OtherTableBody"/>
            </w:pPr>
            <w:r>
              <w:t>IN2</w:t>
            </w:r>
          </w:p>
        </w:tc>
        <w:tc>
          <w:tcPr>
            <w:tcW w:w="600" w:type="dxa"/>
          </w:tcPr>
          <w:p w14:paraId="47A67A98" w14:textId="77777777" w:rsidR="00B50050" w:rsidRDefault="00B50050" w:rsidP="0088127C">
            <w:pPr>
              <w:pStyle w:val="OtherTableBody"/>
            </w:pPr>
            <w:r>
              <w:t>71</w:t>
            </w:r>
          </w:p>
        </w:tc>
        <w:tc>
          <w:tcPr>
            <w:tcW w:w="600" w:type="dxa"/>
          </w:tcPr>
          <w:p w14:paraId="58B9F4C8" w14:textId="77777777" w:rsidR="00B50050" w:rsidRDefault="00B50050" w:rsidP="0088127C">
            <w:pPr>
              <w:pStyle w:val="OtherTableBody"/>
            </w:pPr>
            <w:r>
              <w:t>..</w:t>
            </w:r>
          </w:p>
        </w:tc>
        <w:tc>
          <w:tcPr>
            <w:tcW w:w="600" w:type="dxa"/>
          </w:tcPr>
          <w:p w14:paraId="70F07525" w14:textId="77777777" w:rsidR="00B50050" w:rsidRDefault="00B50050" w:rsidP="0088127C">
            <w:pPr>
              <w:pStyle w:val="OtherTableBody"/>
            </w:pPr>
          </w:p>
        </w:tc>
        <w:tc>
          <w:tcPr>
            <w:tcW w:w="600" w:type="dxa"/>
          </w:tcPr>
          <w:p w14:paraId="53CAFA23" w14:textId="77777777" w:rsidR="00B50050" w:rsidRDefault="00B50050" w:rsidP="0088127C">
            <w:pPr>
              <w:pStyle w:val="OtherTableBody"/>
            </w:pPr>
            <w:r>
              <w:t>CWE</w:t>
            </w:r>
          </w:p>
        </w:tc>
        <w:tc>
          <w:tcPr>
            <w:tcW w:w="700" w:type="dxa"/>
          </w:tcPr>
          <w:p w14:paraId="2CEAE78F" w14:textId="77777777" w:rsidR="00B50050" w:rsidRDefault="00B50050" w:rsidP="0088127C">
            <w:pPr>
              <w:pStyle w:val="OtherTableBody"/>
            </w:pPr>
            <w:r>
              <w:t>Y</w:t>
            </w:r>
          </w:p>
        </w:tc>
        <w:tc>
          <w:tcPr>
            <w:tcW w:w="600" w:type="dxa"/>
          </w:tcPr>
          <w:p w14:paraId="4AC2206E" w14:textId="77777777" w:rsidR="00B50050" w:rsidRDefault="00B50050" w:rsidP="0088127C">
            <w:pPr>
              <w:pStyle w:val="OtherTableBody"/>
            </w:pPr>
            <w:r>
              <w:t>0005</w:t>
            </w:r>
          </w:p>
        </w:tc>
        <w:tc>
          <w:tcPr>
            <w:tcW w:w="900" w:type="dxa"/>
          </w:tcPr>
          <w:p w14:paraId="146300BE" w14:textId="77777777" w:rsidR="00B50050" w:rsidRDefault="00B50050" w:rsidP="0088127C">
            <w:pPr>
              <w:pStyle w:val="OtherTableBody"/>
            </w:pPr>
            <w:r>
              <w:t>6.5.7.71</w:t>
            </w:r>
          </w:p>
        </w:tc>
      </w:tr>
      <w:tr w:rsidR="00B50050" w14:paraId="7288E0A9" w14:textId="77777777" w:rsidTr="00195548">
        <w:tc>
          <w:tcPr>
            <w:tcW w:w="3500" w:type="dxa"/>
          </w:tcPr>
          <w:p w14:paraId="301B47DE" w14:textId="77777777" w:rsidR="00B50050" w:rsidRDefault="00B50050" w:rsidP="0088127C">
            <w:pPr>
              <w:pStyle w:val="OtherTableBody"/>
            </w:pPr>
            <w:r>
              <w:t>Randomized Study Arm</w:t>
            </w:r>
          </w:p>
        </w:tc>
        <w:tc>
          <w:tcPr>
            <w:tcW w:w="700" w:type="dxa"/>
          </w:tcPr>
          <w:p w14:paraId="21A0EE36" w14:textId="77777777" w:rsidR="00B50050" w:rsidRDefault="00B50050" w:rsidP="0088127C">
            <w:pPr>
              <w:pStyle w:val="OtherTableBody"/>
            </w:pPr>
            <w:r>
              <w:t>01046</w:t>
            </w:r>
          </w:p>
        </w:tc>
        <w:tc>
          <w:tcPr>
            <w:tcW w:w="600" w:type="dxa"/>
          </w:tcPr>
          <w:p w14:paraId="35DF49EF" w14:textId="77777777" w:rsidR="00B50050" w:rsidRDefault="00B50050" w:rsidP="0088127C">
            <w:pPr>
              <w:pStyle w:val="OtherTableBody"/>
            </w:pPr>
            <w:r>
              <w:t>CSR</w:t>
            </w:r>
          </w:p>
        </w:tc>
        <w:tc>
          <w:tcPr>
            <w:tcW w:w="600" w:type="dxa"/>
          </w:tcPr>
          <w:p w14:paraId="52243821" w14:textId="77777777" w:rsidR="00B50050" w:rsidRDefault="00B50050" w:rsidP="0088127C">
            <w:pPr>
              <w:pStyle w:val="OtherTableBody"/>
            </w:pPr>
            <w:r>
              <w:t>12</w:t>
            </w:r>
          </w:p>
        </w:tc>
        <w:tc>
          <w:tcPr>
            <w:tcW w:w="600" w:type="dxa"/>
          </w:tcPr>
          <w:p w14:paraId="528A2FD1" w14:textId="77777777" w:rsidR="00B50050" w:rsidRDefault="00B50050" w:rsidP="0088127C">
            <w:pPr>
              <w:pStyle w:val="OtherTableBody"/>
            </w:pPr>
            <w:r>
              <w:t>..</w:t>
            </w:r>
          </w:p>
        </w:tc>
        <w:tc>
          <w:tcPr>
            <w:tcW w:w="600" w:type="dxa"/>
          </w:tcPr>
          <w:p w14:paraId="1A5938FF" w14:textId="77777777" w:rsidR="00B50050" w:rsidRDefault="00B50050" w:rsidP="0088127C">
            <w:pPr>
              <w:pStyle w:val="OtherTableBody"/>
            </w:pPr>
          </w:p>
        </w:tc>
        <w:tc>
          <w:tcPr>
            <w:tcW w:w="600" w:type="dxa"/>
          </w:tcPr>
          <w:p w14:paraId="6BEC60D5" w14:textId="77777777" w:rsidR="00B50050" w:rsidRDefault="00B50050" w:rsidP="0088127C">
            <w:pPr>
              <w:pStyle w:val="OtherTableBody"/>
            </w:pPr>
            <w:r>
              <w:t>CWE</w:t>
            </w:r>
          </w:p>
        </w:tc>
        <w:tc>
          <w:tcPr>
            <w:tcW w:w="700" w:type="dxa"/>
          </w:tcPr>
          <w:p w14:paraId="664BAF2E" w14:textId="77777777" w:rsidR="00B50050" w:rsidRDefault="00B50050" w:rsidP="0088127C">
            <w:pPr>
              <w:pStyle w:val="OtherTableBody"/>
            </w:pPr>
            <w:r>
              <w:t>Y</w:t>
            </w:r>
          </w:p>
        </w:tc>
        <w:tc>
          <w:tcPr>
            <w:tcW w:w="600" w:type="dxa"/>
          </w:tcPr>
          <w:p w14:paraId="008C75D2" w14:textId="77777777" w:rsidR="00B50050" w:rsidRDefault="00B50050" w:rsidP="0088127C">
            <w:pPr>
              <w:pStyle w:val="OtherTableBody"/>
            </w:pPr>
            <w:r>
              <w:t>0591</w:t>
            </w:r>
          </w:p>
        </w:tc>
        <w:tc>
          <w:tcPr>
            <w:tcW w:w="900" w:type="dxa"/>
          </w:tcPr>
          <w:p w14:paraId="2790A14D" w14:textId="77777777" w:rsidR="00B50050" w:rsidRDefault="00B50050" w:rsidP="0088127C">
            <w:pPr>
              <w:pStyle w:val="OtherTableBody"/>
            </w:pPr>
            <w:r>
              <w:t>7.8.1.12</w:t>
            </w:r>
          </w:p>
        </w:tc>
      </w:tr>
      <w:tr w:rsidR="00B50050" w14:paraId="72026375" w14:textId="77777777" w:rsidTr="00195548">
        <w:tc>
          <w:tcPr>
            <w:tcW w:w="3500" w:type="dxa"/>
          </w:tcPr>
          <w:p w14:paraId="081FA900" w14:textId="77777777" w:rsidR="00B50050" w:rsidRDefault="00B50050" w:rsidP="0088127C">
            <w:pPr>
              <w:pStyle w:val="OtherTableBody"/>
            </w:pPr>
            <w:r>
              <w:t>Range of Decimal Precision</w:t>
            </w:r>
          </w:p>
        </w:tc>
        <w:tc>
          <w:tcPr>
            <w:tcW w:w="700" w:type="dxa"/>
          </w:tcPr>
          <w:p w14:paraId="41A30897" w14:textId="77777777" w:rsidR="00B50050" w:rsidRDefault="00B50050" w:rsidP="0088127C">
            <w:pPr>
              <w:pStyle w:val="OtherTableBody"/>
            </w:pPr>
            <w:r>
              <w:t>00628</w:t>
            </w:r>
          </w:p>
        </w:tc>
        <w:tc>
          <w:tcPr>
            <w:tcW w:w="600" w:type="dxa"/>
          </w:tcPr>
          <w:p w14:paraId="268D6D69" w14:textId="77777777" w:rsidR="00B50050" w:rsidRDefault="00B50050" w:rsidP="0088127C">
            <w:pPr>
              <w:pStyle w:val="OtherTableBody"/>
            </w:pPr>
            <w:r>
              <w:t>OM2</w:t>
            </w:r>
          </w:p>
        </w:tc>
        <w:tc>
          <w:tcPr>
            <w:tcW w:w="600" w:type="dxa"/>
          </w:tcPr>
          <w:p w14:paraId="1AAB25D8" w14:textId="77777777" w:rsidR="00B50050" w:rsidRDefault="00B50050" w:rsidP="0088127C">
            <w:pPr>
              <w:pStyle w:val="OtherTableBody"/>
            </w:pPr>
            <w:r>
              <w:t>3</w:t>
            </w:r>
          </w:p>
        </w:tc>
        <w:tc>
          <w:tcPr>
            <w:tcW w:w="600" w:type="dxa"/>
          </w:tcPr>
          <w:p w14:paraId="32D79AFF" w14:textId="77777777" w:rsidR="00B50050" w:rsidRDefault="00B50050" w:rsidP="0088127C">
            <w:pPr>
              <w:pStyle w:val="OtherTableBody"/>
            </w:pPr>
            <w:r>
              <w:t>..</w:t>
            </w:r>
          </w:p>
        </w:tc>
        <w:tc>
          <w:tcPr>
            <w:tcW w:w="600" w:type="dxa"/>
          </w:tcPr>
          <w:p w14:paraId="14620613" w14:textId="77777777" w:rsidR="00B50050" w:rsidRDefault="00B50050" w:rsidP="0088127C">
            <w:pPr>
              <w:pStyle w:val="OtherTableBody"/>
            </w:pPr>
            <w:r>
              <w:t>10=</w:t>
            </w:r>
          </w:p>
        </w:tc>
        <w:tc>
          <w:tcPr>
            <w:tcW w:w="600" w:type="dxa"/>
          </w:tcPr>
          <w:p w14:paraId="0F8FCDCA" w14:textId="77777777" w:rsidR="00B50050" w:rsidRDefault="00B50050" w:rsidP="0088127C">
            <w:pPr>
              <w:pStyle w:val="OtherTableBody"/>
            </w:pPr>
            <w:r>
              <w:t>NM</w:t>
            </w:r>
          </w:p>
        </w:tc>
        <w:tc>
          <w:tcPr>
            <w:tcW w:w="700" w:type="dxa"/>
          </w:tcPr>
          <w:p w14:paraId="1AD66B6B" w14:textId="77777777" w:rsidR="00B50050" w:rsidRDefault="00B50050" w:rsidP="0088127C">
            <w:pPr>
              <w:pStyle w:val="OtherTableBody"/>
            </w:pPr>
            <w:r>
              <w:t>Y</w:t>
            </w:r>
          </w:p>
        </w:tc>
        <w:tc>
          <w:tcPr>
            <w:tcW w:w="600" w:type="dxa"/>
          </w:tcPr>
          <w:p w14:paraId="2EE3A1B8" w14:textId="77777777" w:rsidR="00B50050" w:rsidRDefault="00B50050" w:rsidP="0088127C">
            <w:pPr>
              <w:pStyle w:val="OtherTableBody"/>
            </w:pPr>
          </w:p>
        </w:tc>
        <w:tc>
          <w:tcPr>
            <w:tcW w:w="900" w:type="dxa"/>
          </w:tcPr>
          <w:p w14:paraId="6DBFCC02" w14:textId="77777777" w:rsidR="00B50050" w:rsidRDefault="00B50050" w:rsidP="0088127C">
            <w:pPr>
              <w:pStyle w:val="OtherTableBody"/>
            </w:pPr>
            <w:r>
              <w:t>8.8.10.3</w:t>
            </w:r>
          </w:p>
        </w:tc>
      </w:tr>
      <w:tr w:rsidR="00B50050" w14:paraId="178D628F" w14:textId="77777777" w:rsidTr="00195548">
        <w:tc>
          <w:tcPr>
            <w:tcW w:w="3500" w:type="dxa"/>
          </w:tcPr>
          <w:p w14:paraId="60AE6DB9" w14:textId="77777777" w:rsidR="00B50050" w:rsidRDefault="00B50050" w:rsidP="0088127C">
            <w:pPr>
              <w:pStyle w:val="OtherTableBody"/>
            </w:pPr>
            <w:r>
              <w:t>Re-activation Approval Indicator</w:t>
            </w:r>
          </w:p>
        </w:tc>
        <w:tc>
          <w:tcPr>
            <w:tcW w:w="700" w:type="dxa"/>
          </w:tcPr>
          <w:p w14:paraId="1EB4338B" w14:textId="77777777" w:rsidR="00B50050" w:rsidRDefault="00B50050" w:rsidP="0088127C">
            <w:pPr>
              <w:pStyle w:val="OtherTableBody"/>
            </w:pPr>
            <w:r>
              <w:t>01596</w:t>
            </w:r>
          </w:p>
        </w:tc>
        <w:tc>
          <w:tcPr>
            <w:tcW w:w="600" w:type="dxa"/>
          </w:tcPr>
          <w:p w14:paraId="022A0D1A" w14:textId="77777777" w:rsidR="00B50050" w:rsidRDefault="00B50050" w:rsidP="0088127C">
            <w:pPr>
              <w:pStyle w:val="OtherTableBody"/>
            </w:pPr>
            <w:r>
              <w:t>STF</w:t>
            </w:r>
          </w:p>
        </w:tc>
        <w:tc>
          <w:tcPr>
            <w:tcW w:w="600" w:type="dxa"/>
          </w:tcPr>
          <w:p w14:paraId="22455B5D" w14:textId="77777777" w:rsidR="00B50050" w:rsidRDefault="00B50050" w:rsidP="0088127C">
            <w:pPr>
              <w:pStyle w:val="OtherTableBody"/>
            </w:pPr>
            <w:r>
              <w:t>29</w:t>
            </w:r>
          </w:p>
        </w:tc>
        <w:tc>
          <w:tcPr>
            <w:tcW w:w="600" w:type="dxa"/>
          </w:tcPr>
          <w:p w14:paraId="59CECC1D" w14:textId="77777777" w:rsidR="00B50050" w:rsidRDefault="00B50050" w:rsidP="0088127C">
            <w:pPr>
              <w:pStyle w:val="OtherTableBody"/>
            </w:pPr>
            <w:r>
              <w:t>1..1</w:t>
            </w:r>
          </w:p>
        </w:tc>
        <w:tc>
          <w:tcPr>
            <w:tcW w:w="600" w:type="dxa"/>
          </w:tcPr>
          <w:p w14:paraId="6D795065" w14:textId="77777777" w:rsidR="00B50050" w:rsidRDefault="00B50050" w:rsidP="0088127C">
            <w:pPr>
              <w:pStyle w:val="OtherTableBody"/>
            </w:pPr>
          </w:p>
        </w:tc>
        <w:tc>
          <w:tcPr>
            <w:tcW w:w="600" w:type="dxa"/>
          </w:tcPr>
          <w:p w14:paraId="620E270E" w14:textId="77777777" w:rsidR="00B50050" w:rsidRDefault="00B50050" w:rsidP="0088127C">
            <w:pPr>
              <w:pStyle w:val="OtherTableBody"/>
            </w:pPr>
            <w:r>
              <w:t>ID</w:t>
            </w:r>
          </w:p>
        </w:tc>
        <w:tc>
          <w:tcPr>
            <w:tcW w:w="700" w:type="dxa"/>
          </w:tcPr>
          <w:p w14:paraId="53FD215F" w14:textId="77777777" w:rsidR="00B50050" w:rsidRDefault="00B50050" w:rsidP="0088127C">
            <w:pPr>
              <w:pStyle w:val="OtherTableBody"/>
            </w:pPr>
          </w:p>
        </w:tc>
        <w:tc>
          <w:tcPr>
            <w:tcW w:w="600" w:type="dxa"/>
          </w:tcPr>
          <w:p w14:paraId="30F618D2" w14:textId="77777777" w:rsidR="00B50050" w:rsidRDefault="00B50050" w:rsidP="0088127C">
            <w:pPr>
              <w:pStyle w:val="OtherTableBody"/>
            </w:pPr>
            <w:r>
              <w:t>0136</w:t>
            </w:r>
          </w:p>
        </w:tc>
        <w:tc>
          <w:tcPr>
            <w:tcW w:w="900" w:type="dxa"/>
          </w:tcPr>
          <w:p w14:paraId="6C230BED" w14:textId="77777777" w:rsidR="00B50050" w:rsidRDefault="00B50050" w:rsidP="0088127C">
            <w:pPr>
              <w:pStyle w:val="OtherTableBody"/>
            </w:pPr>
            <w:r>
              <w:t>15.4.8.29</w:t>
            </w:r>
          </w:p>
        </w:tc>
      </w:tr>
      <w:tr w:rsidR="00B50050" w14:paraId="547CA71F" w14:textId="77777777" w:rsidTr="00195548">
        <w:tc>
          <w:tcPr>
            <w:tcW w:w="3500" w:type="dxa"/>
          </w:tcPr>
          <w:p w14:paraId="260ACB50" w14:textId="77777777" w:rsidR="00B50050" w:rsidRDefault="00B50050" w:rsidP="0088127C">
            <w:pPr>
              <w:pStyle w:val="OtherTableBody"/>
            </w:pPr>
            <w:r>
              <w:t>Reading Failure</w:t>
            </w:r>
          </w:p>
        </w:tc>
        <w:tc>
          <w:tcPr>
            <w:tcW w:w="700" w:type="dxa"/>
          </w:tcPr>
          <w:p w14:paraId="07267ADB" w14:textId="77777777" w:rsidR="00B50050" w:rsidRDefault="00B50050" w:rsidP="0088127C">
            <w:pPr>
              <w:pStyle w:val="OtherTableBody"/>
            </w:pPr>
            <w:r>
              <w:t>02130</w:t>
            </w:r>
          </w:p>
        </w:tc>
        <w:tc>
          <w:tcPr>
            <w:tcW w:w="600" w:type="dxa"/>
          </w:tcPr>
          <w:p w14:paraId="6A43DF46" w14:textId="77777777" w:rsidR="00B50050" w:rsidRDefault="00B50050" w:rsidP="0088127C">
            <w:pPr>
              <w:pStyle w:val="OtherTableBody"/>
            </w:pPr>
            <w:r>
              <w:t>SCD</w:t>
            </w:r>
          </w:p>
        </w:tc>
        <w:tc>
          <w:tcPr>
            <w:tcW w:w="600" w:type="dxa"/>
          </w:tcPr>
          <w:p w14:paraId="48D977B7" w14:textId="77777777" w:rsidR="00B50050" w:rsidRDefault="00B50050" w:rsidP="0088127C">
            <w:pPr>
              <w:pStyle w:val="OtherTableBody"/>
            </w:pPr>
            <w:r>
              <w:t>27</w:t>
            </w:r>
          </w:p>
        </w:tc>
        <w:tc>
          <w:tcPr>
            <w:tcW w:w="600" w:type="dxa"/>
          </w:tcPr>
          <w:p w14:paraId="59D287E9" w14:textId="77777777" w:rsidR="00B50050" w:rsidRDefault="00B50050" w:rsidP="0088127C">
            <w:pPr>
              <w:pStyle w:val="OtherTableBody"/>
            </w:pPr>
            <w:r>
              <w:t>..</w:t>
            </w:r>
          </w:p>
        </w:tc>
        <w:tc>
          <w:tcPr>
            <w:tcW w:w="600" w:type="dxa"/>
          </w:tcPr>
          <w:p w14:paraId="7CB4ED14" w14:textId="77777777" w:rsidR="00B50050" w:rsidRDefault="00B50050" w:rsidP="0088127C">
            <w:pPr>
              <w:pStyle w:val="OtherTableBody"/>
            </w:pPr>
          </w:p>
        </w:tc>
        <w:tc>
          <w:tcPr>
            <w:tcW w:w="600" w:type="dxa"/>
          </w:tcPr>
          <w:p w14:paraId="43F806A3" w14:textId="77777777" w:rsidR="00B50050" w:rsidRDefault="00B50050" w:rsidP="0088127C">
            <w:pPr>
              <w:pStyle w:val="OtherTableBody"/>
            </w:pPr>
            <w:r>
              <w:t>CNE</w:t>
            </w:r>
          </w:p>
        </w:tc>
        <w:tc>
          <w:tcPr>
            <w:tcW w:w="700" w:type="dxa"/>
          </w:tcPr>
          <w:p w14:paraId="1D23641F" w14:textId="77777777" w:rsidR="00B50050" w:rsidRDefault="00B50050" w:rsidP="0088127C">
            <w:pPr>
              <w:pStyle w:val="OtherTableBody"/>
            </w:pPr>
          </w:p>
        </w:tc>
        <w:tc>
          <w:tcPr>
            <w:tcW w:w="600" w:type="dxa"/>
          </w:tcPr>
          <w:p w14:paraId="71C4C8FC" w14:textId="77777777" w:rsidR="00B50050" w:rsidRDefault="00B50050" w:rsidP="0088127C">
            <w:pPr>
              <w:pStyle w:val="OtherTableBody"/>
            </w:pPr>
            <w:r>
              <w:t>0532</w:t>
            </w:r>
          </w:p>
        </w:tc>
        <w:tc>
          <w:tcPr>
            <w:tcW w:w="900" w:type="dxa"/>
          </w:tcPr>
          <w:p w14:paraId="255F4F94" w14:textId="77777777" w:rsidR="00B50050" w:rsidRDefault="00B50050" w:rsidP="0088127C">
            <w:pPr>
              <w:pStyle w:val="OtherTableBody"/>
            </w:pPr>
            <w:r>
              <w:t>17.7.4.27</w:t>
            </w:r>
          </w:p>
        </w:tc>
      </w:tr>
      <w:tr w:rsidR="00B50050" w14:paraId="765275AE" w14:textId="77777777" w:rsidTr="00195548">
        <w:tc>
          <w:tcPr>
            <w:tcW w:w="3500" w:type="dxa"/>
          </w:tcPr>
          <w:p w14:paraId="4D243F9B" w14:textId="77777777" w:rsidR="00B50050" w:rsidRDefault="00B50050" w:rsidP="0088127C">
            <w:pPr>
              <w:pStyle w:val="OtherTableBody"/>
            </w:pPr>
            <w:r>
              <w:t>Re-admission Indicator</w:t>
            </w:r>
          </w:p>
        </w:tc>
        <w:tc>
          <w:tcPr>
            <w:tcW w:w="700" w:type="dxa"/>
          </w:tcPr>
          <w:p w14:paraId="02A8F401" w14:textId="77777777" w:rsidR="00B50050" w:rsidRDefault="00B50050" w:rsidP="0088127C">
            <w:pPr>
              <w:pStyle w:val="OtherTableBody"/>
            </w:pPr>
            <w:r>
              <w:t>00143</w:t>
            </w:r>
          </w:p>
        </w:tc>
        <w:tc>
          <w:tcPr>
            <w:tcW w:w="600" w:type="dxa"/>
          </w:tcPr>
          <w:p w14:paraId="26A583E9" w14:textId="77777777" w:rsidR="00B50050" w:rsidRDefault="00B50050" w:rsidP="0088127C">
            <w:pPr>
              <w:pStyle w:val="OtherTableBody"/>
            </w:pPr>
            <w:r>
              <w:t>PV1</w:t>
            </w:r>
          </w:p>
        </w:tc>
        <w:tc>
          <w:tcPr>
            <w:tcW w:w="600" w:type="dxa"/>
          </w:tcPr>
          <w:p w14:paraId="36C2484E" w14:textId="77777777" w:rsidR="00B50050" w:rsidRDefault="00B50050" w:rsidP="0088127C">
            <w:pPr>
              <w:pStyle w:val="OtherTableBody"/>
            </w:pPr>
            <w:r>
              <w:t>13</w:t>
            </w:r>
          </w:p>
        </w:tc>
        <w:tc>
          <w:tcPr>
            <w:tcW w:w="600" w:type="dxa"/>
          </w:tcPr>
          <w:p w14:paraId="565CADD4" w14:textId="77777777" w:rsidR="00B50050" w:rsidRDefault="00B50050" w:rsidP="0088127C">
            <w:pPr>
              <w:pStyle w:val="OtherTableBody"/>
            </w:pPr>
            <w:r>
              <w:t>..</w:t>
            </w:r>
          </w:p>
        </w:tc>
        <w:tc>
          <w:tcPr>
            <w:tcW w:w="600" w:type="dxa"/>
          </w:tcPr>
          <w:p w14:paraId="3C858185" w14:textId="77777777" w:rsidR="00B50050" w:rsidRDefault="00B50050" w:rsidP="0088127C">
            <w:pPr>
              <w:pStyle w:val="OtherTableBody"/>
            </w:pPr>
          </w:p>
        </w:tc>
        <w:tc>
          <w:tcPr>
            <w:tcW w:w="600" w:type="dxa"/>
          </w:tcPr>
          <w:p w14:paraId="68C6AD8C" w14:textId="77777777" w:rsidR="00B50050" w:rsidRDefault="00B50050" w:rsidP="0088127C">
            <w:pPr>
              <w:pStyle w:val="OtherTableBody"/>
            </w:pPr>
            <w:r>
              <w:t>CWE</w:t>
            </w:r>
          </w:p>
        </w:tc>
        <w:tc>
          <w:tcPr>
            <w:tcW w:w="700" w:type="dxa"/>
          </w:tcPr>
          <w:p w14:paraId="28FCB2B8" w14:textId="77777777" w:rsidR="00B50050" w:rsidRDefault="00B50050" w:rsidP="0088127C">
            <w:pPr>
              <w:pStyle w:val="OtherTableBody"/>
            </w:pPr>
          </w:p>
        </w:tc>
        <w:tc>
          <w:tcPr>
            <w:tcW w:w="600" w:type="dxa"/>
          </w:tcPr>
          <w:p w14:paraId="0161150A" w14:textId="77777777" w:rsidR="00B50050" w:rsidRDefault="00B50050" w:rsidP="0088127C">
            <w:pPr>
              <w:pStyle w:val="OtherTableBody"/>
            </w:pPr>
            <w:r>
              <w:t>0092</w:t>
            </w:r>
          </w:p>
        </w:tc>
        <w:tc>
          <w:tcPr>
            <w:tcW w:w="900" w:type="dxa"/>
          </w:tcPr>
          <w:p w14:paraId="0470CC18" w14:textId="77777777" w:rsidR="00B50050" w:rsidRDefault="00B50050" w:rsidP="0088127C">
            <w:pPr>
              <w:pStyle w:val="OtherTableBody"/>
            </w:pPr>
            <w:r>
              <w:t>3.4.3.13</w:t>
            </w:r>
          </w:p>
        </w:tc>
      </w:tr>
      <w:tr w:rsidR="00B50050" w14:paraId="0D35FE78" w14:textId="77777777" w:rsidTr="00195548">
        <w:tc>
          <w:tcPr>
            <w:tcW w:w="3500" w:type="dxa"/>
          </w:tcPr>
          <w:p w14:paraId="54798C0E" w14:textId="77777777" w:rsidR="00B50050" w:rsidRDefault="00B50050" w:rsidP="0088127C">
            <w:pPr>
              <w:pStyle w:val="OtherTableBody"/>
            </w:pPr>
            <w:r>
              <w:t>Reason Ended Study</w:t>
            </w:r>
          </w:p>
        </w:tc>
        <w:tc>
          <w:tcPr>
            <w:tcW w:w="700" w:type="dxa"/>
          </w:tcPr>
          <w:p w14:paraId="55FEC8A1" w14:textId="77777777" w:rsidR="00B50050" w:rsidRDefault="00B50050" w:rsidP="0088127C">
            <w:pPr>
              <w:pStyle w:val="OtherTableBody"/>
            </w:pPr>
            <w:r>
              <w:t>01050</w:t>
            </w:r>
          </w:p>
        </w:tc>
        <w:tc>
          <w:tcPr>
            <w:tcW w:w="600" w:type="dxa"/>
          </w:tcPr>
          <w:p w14:paraId="2A63B6A2" w14:textId="77777777" w:rsidR="00B50050" w:rsidRDefault="00B50050" w:rsidP="0088127C">
            <w:pPr>
              <w:pStyle w:val="OtherTableBody"/>
            </w:pPr>
            <w:r>
              <w:t>CSR</w:t>
            </w:r>
          </w:p>
        </w:tc>
        <w:tc>
          <w:tcPr>
            <w:tcW w:w="600" w:type="dxa"/>
          </w:tcPr>
          <w:p w14:paraId="4E623F24" w14:textId="77777777" w:rsidR="00B50050" w:rsidRDefault="00B50050" w:rsidP="0088127C">
            <w:pPr>
              <w:pStyle w:val="OtherTableBody"/>
            </w:pPr>
            <w:r>
              <w:t>16</w:t>
            </w:r>
          </w:p>
        </w:tc>
        <w:tc>
          <w:tcPr>
            <w:tcW w:w="600" w:type="dxa"/>
          </w:tcPr>
          <w:p w14:paraId="2A1D1D33" w14:textId="77777777" w:rsidR="00B50050" w:rsidRDefault="00B50050" w:rsidP="0088127C">
            <w:pPr>
              <w:pStyle w:val="OtherTableBody"/>
            </w:pPr>
            <w:r>
              <w:t>..</w:t>
            </w:r>
          </w:p>
        </w:tc>
        <w:tc>
          <w:tcPr>
            <w:tcW w:w="600" w:type="dxa"/>
          </w:tcPr>
          <w:p w14:paraId="39F5EE31" w14:textId="77777777" w:rsidR="00B50050" w:rsidRDefault="00B50050" w:rsidP="0088127C">
            <w:pPr>
              <w:pStyle w:val="OtherTableBody"/>
            </w:pPr>
          </w:p>
        </w:tc>
        <w:tc>
          <w:tcPr>
            <w:tcW w:w="600" w:type="dxa"/>
          </w:tcPr>
          <w:p w14:paraId="2ABF9E47" w14:textId="77777777" w:rsidR="00B50050" w:rsidRDefault="00B50050" w:rsidP="0088127C">
            <w:pPr>
              <w:pStyle w:val="OtherTableBody"/>
            </w:pPr>
            <w:r>
              <w:t>CWE</w:t>
            </w:r>
          </w:p>
        </w:tc>
        <w:tc>
          <w:tcPr>
            <w:tcW w:w="700" w:type="dxa"/>
          </w:tcPr>
          <w:p w14:paraId="1427C06B" w14:textId="77777777" w:rsidR="00B50050" w:rsidRDefault="00B50050" w:rsidP="0088127C">
            <w:pPr>
              <w:pStyle w:val="OtherTableBody"/>
            </w:pPr>
          </w:p>
        </w:tc>
        <w:tc>
          <w:tcPr>
            <w:tcW w:w="600" w:type="dxa"/>
          </w:tcPr>
          <w:p w14:paraId="540D8C4E" w14:textId="77777777" w:rsidR="00B50050" w:rsidRDefault="00B50050" w:rsidP="0088127C">
            <w:pPr>
              <w:pStyle w:val="OtherTableBody"/>
            </w:pPr>
            <w:r>
              <w:t>0594</w:t>
            </w:r>
          </w:p>
        </w:tc>
        <w:tc>
          <w:tcPr>
            <w:tcW w:w="900" w:type="dxa"/>
          </w:tcPr>
          <w:p w14:paraId="26CC7876" w14:textId="77777777" w:rsidR="00B50050" w:rsidRDefault="00B50050" w:rsidP="0088127C">
            <w:pPr>
              <w:pStyle w:val="OtherTableBody"/>
            </w:pPr>
            <w:r>
              <w:t>7.8.1.16</w:t>
            </w:r>
          </w:p>
        </w:tc>
      </w:tr>
      <w:tr w:rsidR="00B50050" w14:paraId="18771309" w14:textId="77777777" w:rsidTr="00195548">
        <w:tc>
          <w:tcPr>
            <w:tcW w:w="3500" w:type="dxa"/>
          </w:tcPr>
          <w:p w14:paraId="6B6FEC86" w14:textId="77777777" w:rsidR="00B50050" w:rsidRDefault="00B50050" w:rsidP="0088127C">
            <w:pPr>
              <w:pStyle w:val="OtherTableBody"/>
            </w:pPr>
            <w:r>
              <w:t>Reason for Study</w:t>
            </w:r>
          </w:p>
        </w:tc>
        <w:tc>
          <w:tcPr>
            <w:tcW w:w="700" w:type="dxa"/>
          </w:tcPr>
          <w:p w14:paraId="3FD1D3F4" w14:textId="77777777" w:rsidR="00B50050" w:rsidRDefault="00B50050" w:rsidP="0088127C">
            <w:pPr>
              <w:pStyle w:val="OtherTableBody"/>
            </w:pPr>
            <w:r>
              <w:t>00263</w:t>
            </w:r>
          </w:p>
        </w:tc>
        <w:tc>
          <w:tcPr>
            <w:tcW w:w="600" w:type="dxa"/>
          </w:tcPr>
          <w:p w14:paraId="6FBD1A78" w14:textId="77777777" w:rsidR="00B50050" w:rsidRDefault="00B50050" w:rsidP="0088127C">
            <w:pPr>
              <w:pStyle w:val="OtherTableBody"/>
            </w:pPr>
            <w:r>
              <w:t>OBR</w:t>
            </w:r>
          </w:p>
        </w:tc>
        <w:tc>
          <w:tcPr>
            <w:tcW w:w="600" w:type="dxa"/>
          </w:tcPr>
          <w:p w14:paraId="44AD5DD6" w14:textId="77777777" w:rsidR="00B50050" w:rsidRDefault="00B50050" w:rsidP="0088127C">
            <w:pPr>
              <w:pStyle w:val="OtherTableBody"/>
            </w:pPr>
            <w:r>
              <w:t>31</w:t>
            </w:r>
          </w:p>
        </w:tc>
        <w:tc>
          <w:tcPr>
            <w:tcW w:w="600" w:type="dxa"/>
          </w:tcPr>
          <w:p w14:paraId="49F5B87A" w14:textId="77777777" w:rsidR="00B50050" w:rsidRDefault="00B50050" w:rsidP="0088127C">
            <w:pPr>
              <w:pStyle w:val="OtherTableBody"/>
            </w:pPr>
            <w:r>
              <w:t>..</w:t>
            </w:r>
          </w:p>
        </w:tc>
        <w:tc>
          <w:tcPr>
            <w:tcW w:w="600" w:type="dxa"/>
          </w:tcPr>
          <w:p w14:paraId="72B30313" w14:textId="77777777" w:rsidR="00B50050" w:rsidRDefault="00B50050" w:rsidP="0088127C">
            <w:pPr>
              <w:pStyle w:val="OtherTableBody"/>
            </w:pPr>
          </w:p>
        </w:tc>
        <w:tc>
          <w:tcPr>
            <w:tcW w:w="600" w:type="dxa"/>
          </w:tcPr>
          <w:p w14:paraId="5889D92D" w14:textId="77777777" w:rsidR="00B50050" w:rsidRDefault="00B50050" w:rsidP="0088127C">
            <w:pPr>
              <w:pStyle w:val="OtherTableBody"/>
            </w:pPr>
            <w:r>
              <w:t>CWE</w:t>
            </w:r>
          </w:p>
        </w:tc>
        <w:tc>
          <w:tcPr>
            <w:tcW w:w="700" w:type="dxa"/>
          </w:tcPr>
          <w:p w14:paraId="3B5D7521" w14:textId="77777777" w:rsidR="00B50050" w:rsidRDefault="00B50050" w:rsidP="0088127C">
            <w:pPr>
              <w:pStyle w:val="OtherTableBody"/>
            </w:pPr>
            <w:r>
              <w:t>Y</w:t>
            </w:r>
          </w:p>
        </w:tc>
        <w:tc>
          <w:tcPr>
            <w:tcW w:w="600" w:type="dxa"/>
          </w:tcPr>
          <w:p w14:paraId="0B634E68" w14:textId="77777777" w:rsidR="00B50050" w:rsidRDefault="00B50050" w:rsidP="0088127C">
            <w:pPr>
              <w:pStyle w:val="OtherTableBody"/>
            </w:pPr>
            <w:r>
              <w:t>0951</w:t>
            </w:r>
          </w:p>
        </w:tc>
        <w:tc>
          <w:tcPr>
            <w:tcW w:w="900" w:type="dxa"/>
          </w:tcPr>
          <w:p w14:paraId="7BC38FF8" w14:textId="77777777" w:rsidR="00B50050" w:rsidRDefault="00B50050" w:rsidP="0088127C">
            <w:pPr>
              <w:pStyle w:val="OtherTableBody"/>
            </w:pPr>
            <w:r>
              <w:t>4.5.3.31</w:t>
            </w:r>
          </w:p>
        </w:tc>
      </w:tr>
      <w:tr w:rsidR="00B50050" w14:paraId="71B812CF" w14:textId="77777777" w:rsidTr="00195548">
        <w:tc>
          <w:tcPr>
            <w:tcW w:w="3500" w:type="dxa"/>
          </w:tcPr>
          <w:p w14:paraId="2B21F026" w14:textId="77777777" w:rsidR="00B50050" w:rsidRDefault="00B50050" w:rsidP="0088127C">
            <w:pPr>
              <w:pStyle w:val="OtherTableBody"/>
            </w:pPr>
            <w:r>
              <w:t>Reason for Universal Service Cost Range</w:t>
            </w:r>
          </w:p>
        </w:tc>
        <w:tc>
          <w:tcPr>
            <w:tcW w:w="700" w:type="dxa"/>
          </w:tcPr>
          <w:p w14:paraId="5006BE44" w14:textId="77777777" w:rsidR="00B50050" w:rsidRDefault="00B50050" w:rsidP="0088127C">
            <w:pPr>
              <w:pStyle w:val="OtherTableBody"/>
            </w:pPr>
            <w:r>
              <w:t>03471</w:t>
            </w:r>
          </w:p>
        </w:tc>
        <w:tc>
          <w:tcPr>
            <w:tcW w:w="600" w:type="dxa"/>
          </w:tcPr>
          <w:p w14:paraId="2DBE1617" w14:textId="77777777" w:rsidR="00B50050" w:rsidRDefault="00B50050" w:rsidP="0088127C">
            <w:pPr>
              <w:pStyle w:val="OtherTableBody"/>
            </w:pPr>
            <w:r>
              <w:t>MCP</w:t>
            </w:r>
          </w:p>
        </w:tc>
        <w:tc>
          <w:tcPr>
            <w:tcW w:w="600" w:type="dxa"/>
          </w:tcPr>
          <w:p w14:paraId="70622C98" w14:textId="77777777" w:rsidR="00B50050" w:rsidRDefault="00B50050" w:rsidP="0088127C">
            <w:pPr>
              <w:pStyle w:val="OtherTableBody"/>
            </w:pPr>
            <w:r>
              <w:t>5</w:t>
            </w:r>
          </w:p>
        </w:tc>
        <w:tc>
          <w:tcPr>
            <w:tcW w:w="600" w:type="dxa"/>
          </w:tcPr>
          <w:p w14:paraId="0155C4EC" w14:textId="77777777" w:rsidR="00B50050" w:rsidRDefault="00B50050" w:rsidP="0088127C">
            <w:pPr>
              <w:pStyle w:val="OtherTableBody"/>
            </w:pPr>
            <w:r>
              <w:t>..</w:t>
            </w:r>
          </w:p>
        </w:tc>
        <w:tc>
          <w:tcPr>
            <w:tcW w:w="600" w:type="dxa"/>
          </w:tcPr>
          <w:p w14:paraId="52705565" w14:textId="77777777" w:rsidR="00B50050" w:rsidRDefault="00B50050" w:rsidP="0088127C">
            <w:pPr>
              <w:pStyle w:val="OtherTableBody"/>
            </w:pPr>
          </w:p>
        </w:tc>
        <w:tc>
          <w:tcPr>
            <w:tcW w:w="600" w:type="dxa"/>
          </w:tcPr>
          <w:p w14:paraId="3A88DE5B" w14:textId="77777777" w:rsidR="00B50050" w:rsidRDefault="00B50050" w:rsidP="0088127C">
            <w:pPr>
              <w:pStyle w:val="OtherTableBody"/>
            </w:pPr>
            <w:r>
              <w:t>ST</w:t>
            </w:r>
          </w:p>
        </w:tc>
        <w:tc>
          <w:tcPr>
            <w:tcW w:w="700" w:type="dxa"/>
          </w:tcPr>
          <w:p w14:paraId="2FC7261F" w14:textId="77777777" w:rsidR="00B50050" w:rsidRDefault="00B50050" w:rsidP="0088127C">
            <w:pPr>
              <w:pStyle w:val="OtherTableBody"/>
            </w:pPr>
          </w:p>
        </w:tc>
        <w:tc>
          <w:tcPr>
            <w:tcW w:w="600" w:type="dxa"/>
          </w:tcPr>
          <w:p w14:paraId="060E3DAB" w14:textId="77777777" w:rsidR="00B50050" w:rsidRDefault="00B50050" w:rsidP="0088127C">
            <w:pPr>
              <w:pStyle w:val="OtherTableBody"/>
            </w:pPr>
          </w:p>
        </w:tc>
        <w:tc>
          <w:tcPr>
            <w:tcW w:w="900" w:type="dxa"/>
          </w:tcPr>
          <w:p w14:paraId="6B608AC2" w14:textId="77777777" w:rsidR="00B50050" w:rsidRDefault="00B50050" w:rsidP="0088127C">
            <w:pPr>
              <w:pStyle w:val="OtherTableBody"/>
            </w:pPr>
            <w:r>
              <w:t>8.8.18.5</w:t>
            </w:r>
          </w:p>
        </w:tc>
      </w:tr>
      <w:tr w:rsidR="00B50050" w14:paraId="556E16DF" w14:textId="77777777" w:rsidTr="00195548">
        <w:tc>
          <w:tcPr>
            <w:tcW w:w="3500" w:type="dxa"/>
          </w:tcPr>
          <w:p w14:paraId="3DB6836A" w14:textId="77777777" w:rsidR="00B50050" w:rsidRDefault="00B50050" w:rsidP="0088127C">
            <w:pPr>
              <w:pStyle w:val="OtherTableBody"/>
            </w:pPr>
            <w:r>
              <w:t>Reason Text</w:t>
            </w:r>
          </w:p>
        </w:tc>
        <w:tc>
          <w:tcPr>
            <w:tcW w:w="700" w:type="dxa"/>
          </w:tcPr>
          <w:p w14:paraId="1DDC48DC" w14:textId="77777777" w:rsidR="00B50050" w:rsidRDefault="00B50050" w:rsidP="0088127C">
            <w:pPr>
              <w:pStyle w:val="OtherTableBody"/>
            </w:pPr>
            <w:r>
              <w:t>03417</w:t>
            </w:r>
          </w:p>
        </w:tc>
        <w:tc>
          <w:tcPr>
            <w:tcW w:w="600" w:type="dxa"/>
          </w:tcPr>
          <w:p w14:paraId="26E3E11D" w14:textId="77777777" w:rsidR="00B50050" w:rsidRDefault="00B50050" w:rsidP="0088127C">
            <w:pPr>
              <w:pStyle w:val="OtherTableBody"/>
            </w:pPr>
            <w:r>
              <w:t>AUT</w:t>
            </w:r>
          </w:p>
        </w:tc>
        <w:tc>
          <w:tcPr>
            <w:tcW w:w="600" w:type="dxa"/>
          </w:tcPr>
          <w:p w14:paraId="0F3FCA10" w14:textId="77777777" w:rsidR="00B50050" w:rsidRDefault="00B50050" w:rsidP="0088127C">
            <w:pPr>
              <w:pStyle w:val="OtherTableBody"/>
            </w:pPr>
            <w:r>
              <w:t>17</w:t>
            </w:r>
          </w:p>
        </w:tc>
        <w:tc>
          <w:tcPr>
            <w:tcW w:w="600" w:type="dxa"/>
          </w:tcPr>
          <w:p w14:paraId="1D3787F4" w14:textId="77777777" w:rsidR="00B50050" w:rsidRDefault="00B50050" w:rsidP="0088127C">
            <w:pPr>
              <w:pStyle w:val="OtherTableBody"/>
            </w:pPr>
            <w:r>
              <w:t>..</w:t>
            </w:r>
          </w:p>
        </w:tc>
        <w:tc>
          <w:tcPr>
            <w:tcW w:w="600" w:type="dxa"/>
          </w:tcPr>
          <w:p w14:paraId="766761B2" w14:textId="77777777" w:rsidR="00B50050" w:rsidRDefault="00B50050" w:rsidP="0088127C">
            <w:pPr>
              <w:pStyle w:val="OtherTableBody"/>
            </w:pPr>
          </w:p>
        </w:tc>
        <w:tc>
          <w:tcPr>
            <w:tcW w:w="600" w:type="dxa"/>
          </w:tcPr>
          <w:p w14:paraId="771BE37F" w14:textId="77777777" w:rsidR="00B50050" w:rsidRDefault="00B50050" w:rsidP="0088127C">
            <w:pPr>
              <w:pStyle w:val="OtherTableBody"/>
            </w:pPr>
            <w:r>
              <w:t>ST</w:t>
            </w:r>
          </w:p>
        </w:tc>
        <w:tc>
          <w:tcPr>
            <w:tcW w:w="700" w:type="dxa"/>
          </w:tcPr>
          <w:p w14:paraId="03F36678" w14:textId="77777777" w:rsidR="00B50050" w:rsidRDefault="00B50050" w:rsidP="0088127C">
            <w:pPr>
              <w:pStyle w:val="OtherTableBody"/>
            </w:pPr>
          </w:p>
        </w:tc>
        <w:tc>
          <w:tcPr>
            <w:tcW w:w="600" w:type="dxa"/>
          </w:tcPr>
          <w:p w14:paraId="2BAEA94A" w14:textId="77777777" w:rsidR="00B50050" w:rsidRDefault="00B50050" w:rsidP="0088127C">
            <w:pPr>
              <w:pStyle w:val="OtherTableBody"/>
            </w:pPr>
          </w:p>
        </w:tc>
        <w:tc>
          <w:tcPr>
            <w:tcW w:w="900" w:type="dxa"/>
          </w:tcPr>
          <w:p w14:paraId="66A14F5A" w14:textId="77777777" w:rsidR="00B50050" w:rsidRDefault="00B50050" w:rsidP="0088127C">
            <w:pPr>
              <w:pStyle w:val="OtherTableBody"/>
            </w:pPr>
            <w:r>
              <w:t>11.8.2.17</w:t>
            </w:r>
          </w:p>
        </w:tc>
      </w:tr>
      <w:tr w:rsidR="00B50050" w14:paraId="042CBF6D" w14:textId="77777777" w:rsidTr="00195548">
        <w:tc>
          <w:tcPr>
            <w:tcW w:w="3500" w:type="dxa"/>
          </w:tcPr>
          <w:p w14:paraId="7B70476B" w14:textId="77777777" w:rsidR="00B50050" w:rsidRDefault="00B50050" w:rsidP="0088127C">
            <w:pPr>
              <w:pStyle w:val="OtherTableBody"/>
            </w:pPr>
            <w:r>
              <w:t>Receive Character Count</w:t>
            </w:r>
          </w:p>
        </w:tc>
        <w:tc>
          <w:tcPr>
            <w:tcW w:w="700" w:type="dxa"/>
          </w:tcPr>
          <w:p w14:paraId="1D70CEFB" w14:textId="77777777" w:rsidR="00B50050" w:rsidRDefault="00B50050" w:rsidP="0088127C">
            <w:pPr>
              <w:pStyle w:val="OtherTableBody"/>
            </w:pPr>
            <w:r>
              <w:t>01178</w:t>
            </w:r>
          </w:p>
        </w:tc>
        <w:tc>
          <w:tcPr>
            <w:tcW w:w="600" w:type="dxa"/>
          </w:tcPr>
          <w:p w14:paraId="0BC13772" w14:textId="77777777" w:rsidR="00B50050" w:rsidRDefault="00B50050" w:rsidP="0088127C">
            <w:pPr>
              <w:pStyle w:val="OtherTableBody"/>
            </w:pPr>
            <w:r>
              <w:t>NST</w:t>
            </w:r>
          </w:p>
        </w:tc>
        <w:tc>
          <w:tcPr>
            <w:tcW w:w="600" w:type="dxa"/>
          </w:tcPr>
          <w:p w14:paraId="0E78D61A" w14:textId="77777777" w:rsidR="00B50050" w:rsidRDefault="00B50050" w:rsidP="0088127C">
            <w:pPr>
              <w:pStyle w:val="OtherTableBody"/>
            </w:pPr>
            <w:r>
              <w:t>6</w:t>
            </w:r>
          </w:p>
        </w:tc>
        <w:tc>
          <w:tcPr>
            <w:tcW w:w="600" w:type="dxa"/>
          </w:tcPr>
          <w:p w14:paraId="4CBA5413" w14:textId="77777777" w:rsidR="00B50050" w:rsidRDefault="00B50050" w:rsidP="0088127C">
            <w:pPr>
              <w:pStyle w:val="OtherTableBody"/>
            </w:pPr>
            <w:r>
              <w:t>..</w:t>
            </w:r>
          </w:p>
        </w:tc>
        <w:tc>
          <w:tcPr>
            <w:tcW w:w="600" w:type="dxa"/>
          </w:tcPr>
          <w:p w14:paraId="23383253" w14:textId="77777777" w:rsidR="00B50050" w:rsidRDefault="00B50050" w:rsidP="0088127C">
            <w:pPr>
              <w:pStyle w:val="OtherTableBody"/>
            </w:pPr>
          </w:p>
        </w:tc>
        <w:tc>
          <w:tcPr>
            <w:tcW w:w="600" w:type="dxa"/>
          </w:tcPr>
          <w:p w14:paraId="3DEF5053" w14:textId="77777777" w:rsidR="00B50050" w:rsidRDefault="00B50050" w:rsidP="0088127C">
            <w:pPr>
              <w:pStyle w:val="OtherTableBody"/>
            </w:pPr>
            <w:r>
              <w:t>NM</w:t>
            </w:r>
          </w:p>
        </w:tc>
        <w:tc>
          <w:tcPr>
            <w:tcW w:w="700" w:type="dxa"/>
          </w:tcPr>
          <w:p w14:paraId="20E96682" w14:textId="77777777" w:rsidR="00B50050" w:rsidRDefault="00B50050" w:rsidP="0088127C">
            <w:pPr>
              <w:pStyle w:val="OtherTableBody"/>
            </w:pPr>
          </w:p>
        </w:tc>
        <w:tc>
          <w:tcPr>
            <w:tcW w:w="600" w:type="dxa"/>
          </w:tcPr>
          <w:p w14:paraId="350E4159" w14:textId="77777777" w:rsidR="00B50050" w:rsidRDefault="00B50050" w:rsidP="0088127C">
            <w:pPr>
              <w:pStyle w:val="OtherTableBody"/>
            </w:pPr>
          </w:p>
        </w:tc>
        <w:tc>
          <w:tcPr>
            <w:tcW w:w="900" w:type="dxa"/>
          </w:tcPr>
          <w:p w14:paraId="7EEDCF0A" w14:textId="77777777" w:rsidR="00B50050" w:rsidRDefault="00B50050" w:rsidP="0088127C">
            <w:pPr>
              <w:pStyle w:val="OtherTableBody"/>
            </w:pPr>
            <w:r>
              <w:t>14.4.3.6</w:t>
            </w:r>
          </w:p>
        </w:tc>
      </w:tr>
      <w:tr w:rsidR="00B50050" w14:paraId="3F3E671B" w14:textId="77777777" w:rsidTr="00195548">
        <w:tc>
          <w:tcPr>
            <w:tcW w:w="3500" w:type="dxa"/>
          </w:tcPr>
          <w:p w14:paraId="43B877C3" w14:textId="77777777" w:rsidR="00B50050" w:rsidRDefault="00B50050" w:rsidP="0088127C">
            <w:pPr>
              <w:pStyle w:val="OtherTableBody"/>
            </w:pPr>
            <w:r>
              <w:lastRenderedPageBreak/>
              <w:t>Receive Timeouts</w:t>
            </w:r>
          </w:p>
        </w:tc>
        <w:tc>
          <w:tcPr>
            <w:tcW w:w="700" w:type="dxa"/>
          </w:tcPr>
          <w:p w14:paraId="16D75267" w14:textId="77777777" w:rsidR="00B50050" w:rsidRDefault="00B50050" w:rsidP="0088127C">
            <w:pPr>
              <w:pStyle w:val="OtherTableBody"/>
            </w:pPr>
            <w:r>
              <w:t>01186</w:t>
            </w:r>
          </w:p>
        </w:tc>
        <w:tc>
          <w:tcPr>
            <w:tcW w:w="600" w:type="dxa"/>
          </w:tcPr>
          <w:p w14:paraId="5D80F5BC" w14:textId="77777777" w:rsidR="00B50050" w:rsidRDefault="00B50050" w:rsidP="0088127C">
            <w:pPr>
              <w:pStyle w:val="OtherTableBody"/>
            </w:pPr>
            <w:r>
              <w:t>NST</w:t>
            </w:r>
          </w:p>
        </w:tc>
        <w:tc>
          <w:tcPr>
            <w:tcW w:w="600" w:type="dxa"/>
          </w:tcPr>
          <w:p w14:paraId="37600F9B" w14:textId="77777777" w:rsidR="00B50050" w:rsidRDefault="00B50050" w:rsidP="0088127C">
            <w:pPr>
              <w:pStyle w:val="OtherTableBody"/>
            </w:pPr>
            <w:r>
              <w:t>14</w:t>
            </w:r>
          </w:p>
        </w:tc>
        <w:tc>
          <w:tcPr>
            <w:tcW w:w="600" w:type="dxa"/>
          </w:tcPr>
          <w:p w14:paraId="7B436CC5" w14:textId="77777777" w:rsidR="00B50050" w:rsidRDefault="00B50050" w:rsidP="0088127C">
            <w:pPr>
              <w:pStyle w:val="OtherTableBody"/>
            </w:pPr>
            <w:r>
              <w:t>..</w:t>
            </w:r>
          </w:p>
        </w:tc>
        <w:tc>
          <w:tcPr>
            <w:tcW w:w="600" w:type="dxa"/>
          </w:tcPr>
          <w:p w14:paraId="64B0BBFF" w14:textId="77777777" w:rsidR="00B50050" w:rsidRDefault="00B50050" w:rsidP="0088127C">
            <w:pPr>
              <w:pStyle w:val="OtherTableBody"/>
            </w:pPr>
          </w:p>
        </w:tc>
        <w:tc>
          <w:tcPr>
            <w:tcW w:w="600" w:type="dxa"/>
          </w:tcPr>
          <w:p w14:paraId="6B291E58" w14:textId="77777777" w:rsidR="00B50050" w:rsidRDefault="00B50050" w:rsidP="0088127C">
            <w:pPr>
              <w:pStyle w:val="OtherTableBody"/>
            </w:pPr>
            <w:r>
              <w:t>NM</w:t>
            </w:r>
          </w:p>
        </w:tc>
        <w:tc>
          <w:tcPr>
            <w:tcW w:w="700" w:type="dxa"/>
          </w:tcPr>
          <w:p w14:paraId="237E07B6" w14:textId="77777777" w:rsidR="00B50050" w:rsidRDefault="00B50050" w:rsidP="0088127C">
            <w:pPr>
              <w:pStyle w:val="OtherTableBody"/>
            </w:pPr>
          </w:p>
        </w:tc>
        <w:tc>
          <w:tcPr>
            <w:tcW w:w="600" w:type="dxa"/>
          </w:tcPr>
          <w:p w14:paraId="34FAA0C4" w14:textId="77777777" w:rsidR="00B50050" w:rsidRDefault="00B50050" w:rsidP="0088127C">
            <w:pPr>
              <w:pStyle w:val="OtherTableBody"/>
            </w:pPr>
          </w:p>
        </w:tc>
        <w:tc>
          <w:tcPr>
            <w:tcW w:w="900" w:type="dxa"/>
          </w:tcPr>
          <w:p w14:paraId="0DF65C44" w14:textId="77777777" w:rsidR="00B50050" w:rsidRDefault="00B50050" w:rsidP="0088127C">
            <w:pPr>
              <w:pStyle w:val="OtherTableBody"/>
            </w:pPr>
            <w:r>
              <w:t>14.4.3.14</w:t>
            </w:r>
          </w:p>
        </w:tc>
      </w:tr>
      <w:tr w:rsidR="00B50050" w14:paraId="6E55673C" w14:textId="77777777" w:rsidTr="00195548">
        <w:tc>
          <w:tcPr>
            <w:tcW w:w="3500" w:type="dxa"/>
          </w:tcPr>
          <w:p w14:paraId="58065ECF" w14:textId="77777777" w:rsidR="00B50050" w:rsidRDefault="00B50050" w:rsidP="0088127C">
            <w:pPr>
              <w:pStyle w:val="OtherTableBody"/>
            </w:pPr>
            <w:r>
              <w:t>Receiving Application</w:t>
            </w:r>
          </w:p>
        </w:tc>
        <w:tc>
          <w:tcPr>
            <w:tcW w:w="700" w:type="dxa"/>
          </w:tcPr>
          <w:p w14:paraId="0770098A" w14:textId="77777777" w:rsidR="00B50050" w:rsidRDefault="00B50050" w:rsidP="0088127C">
            <w:pPr>
              <w:pStyle w:val="OtherTableBody"/>
            </w:pPr>
            <w:r>
              <w:t>00005</w:t>
            </w:r>
          </w:p>
        </w:tc>
        <w:tc>
          <w:tcPr>
            <w:tcW w:w="600" w:type="dxa"/>
          </w:tcPr>
          <w:p w14:paraId="702A9A8B" w14:textId="77777777" w:rsidR="00B50050" w:rsidRDefault="00B50050" w:rsidP="0088127C">
            <w:pPr>
              <w:pStyle w:val="OtherTableBody"/>
            </w:pPr>
            <w:r>
              <w:t>MSH</w:t>
            </w:r>
          </w:p>
        </w:tc>
        <w:tc>
          <w:tcPr>
            <w:tcW w:w="600" w:type="dxa"/>
          </w:tcPr>
          <w:p w14:paraId="2D77B52B" w14:textId="77777777" w:rsidR="00B50050" w:rsidRDefault="00B50050" w:rsidP="0088127C">
            <w:pPr>
              <w:pStyle w:val="OtherTableBody"/>
            </w:pPr>
            <w:r>
              <w:t>5</w:t>
            </w:r>
          </w:p>
        </w:tc>
        <w:tc>
          <w:tcPr>
            <w:tcW w:w="600" w:type="dxa"/>
          </w:tcPr>
          <w:p w14:paraId="646DF109" w14:textId="77777777" w:rsidR="00B50050" w:rsidRDefault="00B50050" w:rsidP="0088127C">
            <w:pPr>
              <w:pStyle w:val="OtherTableBody"/>
            </w:pPr>
            <w:r>
              <w:t>..</w:t>
            </w:r>
          </w:p>
        </w:tc>
        <w:tc>
          <w:tcPr>
            <w:tcW w:w="600" w:type="dxa"/>
          </w:tcPr>
          <w:p w14:paraId="68C4CBDF" w14:textId="77777777" w:rsidR="00B50050" w:rsidRDefault="00B50050" w:rsidP="0088127C">
            <w:pPr>
              <w:pStyle w:val="OtherTableBody"/>
            </w:pPr>
          </w:p>
        </w:tc>
        <w:tc>
          <w:tcPr>
            <w:tcW w:w="600" w:type="dxa"/>
          </w:tcPr>
          <w:p w14:paraId="60CE0F8A" w14:textId="77777777" w:rsidR="00B50050" w:rsidRDefault="00B50050" w:rsidP="0088127C">
            <w:pPr>
              <w:pStyle w:val="OtherTableBody"/>
            </w:pPr>
            <w:r>
              <w:t>HD</w:t>
            </w:r>
          </w:p>
        </w:tc>
        <w:tc>
          <w:tcPr>
            <w:tcW w:w="700" w:type="dxa"/>
          </w:tcPr>
          <w:p w14:paraId="5C36FFB1" w14:textId="77777777" w:rsidR="00B50050" w:rsidRDefault="00B50050" w:rsidP="0088127C">
            <w:pPr>
              <w:pStyle w:val="OtherTableBody"/>
            </w:pPr>
          </w:p>
        </w:tc>
        <w:tc>
          <w:tcPr>
            <w:tcW w:w="600" w:type="dxa"/>
          </w:tcPr>
          <w:p w14:paraId="44FC0BFB" w14:textId="77777777" w:rsidR="00B50050" w:rsidRDefault="00B50050" w:rsidP="0088127C">
            <w:pPr>
              <w:pStyle w:val="OtherTableBody"/>
            </w:pPr>
            <w:r>
              <w:t>0361</w:t>
            </w:r>
          </w:p>
        </w:tc>
        <w:tc>
          <w:tcPr>
            <w:tcW w:w="900" w:type="dxa"/>
          </w:tcPr>
          <w:p w14:paraId="14647E7E" w14:textId="77777777" w:rsidR="00B50050" w:rsidRDefault="00B50050" w:rsidP="0088127C">
            <w:pPr>
              <w:pStyle w:val="OtherTableBody"/>
            </w:pPr>
            <w:r>
              <w:t>2.14.9.5</w:t>
            </w:r>
          </w:p>
        </w:tc>
      </w:tr>
      <w:tr w:rsidR="00B50050" w14:paraId="31A9EF78" w14:textId="77777777" w:rsidTr="00195548">
        <w:tc>
          <w:tcPr>
            <w:tcW w:w="3500" w:type="dxa"/>
          </w:tcPr>
          <w:p w14:paraId="5D66633A" w14:textId="77777777" w:rsidR="00B50050" w:rsidRDefault="00B50050" w:rsidP="0088127C">
            <w:pPr>
              <w:pStyle w:val="OtherTableBody"/>
            </w:pPr>
            <w:r>
              <w:t>Receiving Facility</w:t>
            </w:r>
          </w:p>
        </w:tc>
        <w:tc>
          <w:tcPr>
            <w:tcW w:w="700" w:type="dxa"/>
          </w:tcPr>
          <w:p w14:paraId="3BF9A0C8" w14:textId="77777777" w:rsidR="00B50050" w:rsidRDefault="00B50050" w:rsidP="0088127C">
            <w:pPr>
              <w:pStyle w:val="OtherTableBody"/>
            </w:pPr>
            <w:r>
              <w:t>00006</w:t>
            </w:r>
          </w:p>
        </w:tc>
        <w:tc>
          <w:tcPr>
            <w:tcW w:w="600" w:type="dxa"/>
          </w:tcPr>
          <w:p w14:paraId="7299E408" w14:textId="77777777" w:rsidR="00B50050" w:rsidRDefault="00B50050" w:rsidP="0088127C">
            <w:pPr>
              <w:pStyle w:val="OtherTableBody"/>
            </w:pPr>
            <w:r>
              <w:t>MSH</w:t>
            </w:r>
          </w:p>
        </w:tc>
        <w:tc>
          <w:tcPr>
            <w:tcW w:w="600" w:type="dxa"/>
          </w:tcPr>
          <w:p w14:paraId="14CDFCC5" w14:textId="77777777" w:rsidR="00B50050" w:rsidRDefault="00B50050" w:rsidP="0088127C">
            <w:pPr>
              <w:pStyle w:val="OtherTableBody"/>
            </w:pPr>
            <w:r>
              <w:t>6</w:t>
            </w:r>
          </w:p>
        </w:tc>
        <w:tc>
          <w:tcPr>
            <w:tcW w:w="600" w:type="dxa"/>
          </w:tcPr>
          <w:p w14:paraId="3D66E0C4" w14:textId="77777777" w:rsidR="00B50050" w:rsidRDefault="00B50050" w:rsidP="0088127C">
            <w:pPr>
              <w:pStyle w:val="OtherTableBody"/>
            </w:pPr>
            <w:r>
              <w:t>..</w:t>
            </w:r>
          </w:p>
        </w:tc>
        <w:tc>
          <w:tcPr>
            <w:tcW w:w="600" w:type="dxa"/>
          </w:tcPr>
          <w:p w14:paraId="2EC998D2" w14:textId="77777777" w:rsidR="00B50050" w:rsidRDefault="00B50050" w:rsidP="0088127C">
            <w:pPr>
              <w:pStyle w:val="OtherTableBody"/>
            </w:pPr>
          </w:p>
        </w:tc>
        <w:tc>
          <w:tcPr>
            <w:tcW w:w="600" w:type="dxa"/>
          </w:tcPr>
          <w:p w14:paraId="06F86D0F" w14:textId="77777777" w:rsidR="00B50050" w:rsidRDefault="00B50050" w:rsidP="0088127C">
            <w:pPr>
              <w:pStyle w:val="OtherTableBody"/>
            </w:pPr>
            <w:r>
              <w:t>HD</w:t>
            </w:r>
          </w:p>
        </w:tc>
        <w:tc>
          <w:tcPr>
            <w:tcW w:w="700" w:type="dxa"/>
          </w:tcPr>
          <w:p w14:paraId="037C97D8" w14:textId="77777777" w:rsidR="00B50050" w:rsidRDefault="00B50050" w:rsidP="0088127C">
            <w:pPr>
              <w:pStyle w:val="OtherTableBody"/>
            </w:pPr>
            <w:r>
              <w:t>Y</w:t>
            </w:r>
          </w:p>
        </w:tc>
        <w:tc>
          <w:tcPr>
            <w:tcW w:w="600" w:type="dxa"/>
          </w:tcPr>
          <w:p w14:paraId="5DD9E035" w14:textId="77777777" w:rsidR="00B50050" w:rsidRDefault="00B50050" w:rsidP="0088127C">
            <w:pPr>
              <w:pStyle w:val="OtherTableBody"/>
            </w:pPr>
            <w:r>
              <w:t>0362</w:t>
            </w:r>
          </w:p>
        </w:tc>
        <w:tc>
          <w:tcPr>
            <w:tcW w:w="900" w:type="dxa"/>
          </w:tcPr>
          <w:p w14:paraId="0A7B2793" w14:textId="77777777" w:rsidR="00B50050" w:rsidRDefault="00B50050" w:rsidP="0088127C">
            <w:pPr>
              <w:pStyle w:val="OtherTableBody"/>
            </w:pPr>
            <w:r>
              <w:t>2.14.9.6</w:t>
            </w:r>
          </w:p>
        </w:tc>
      </w:tr>
      <w:tr w:rsidR="00B50050" w14:paraId="15F5587C" w14:textId="77777777" w:rsidTr="00195548">
        <w:tc>
          <w:tcPr>
            <w:tcW w:w="3500" w:type="dxa"/>
          </w:tcPr>
          <w:p w14:paraId="5F54A9DB" w14:textId="77777777" w:rsidR="00B50050" w:rsidRDefault="00B50050" w:rsidP="0088127C">
            <w:pPr>
              <w:pStyle w:val="OtherTableBody"/>
            </w:pPr>
            <w:r>
              <w:t>Receiving Network Address</w:t>
            </w:r>
          </w:p>
        </w:tc>
        <w:tc>
          <w:tcPr>
            <w:tcW w:w="700" w:type="dxa"/>
          </w:tcPr>
          <w:p w14:paraId="4E05198A" w14:textId="77777777" w:rsidR="00B50050" w:rsidRDefault="00B50050" w:rsidP="0088127C">
            <w:pPr>
              <w:pStyle w:val="OtherTableBody"/>
            </w:pPr>
            <w:r>
              <w:t>01826</w:t>
            </w:r>
          </w:p>
        </w:tc>
        <w:tc>
          <w:tcPr>
            <w:tcW w:w="600" w:type="dxa"/>
          </w:tcPr>
          <w:p w14:paraId="34B19AF3" w14:textId="77777777" w:rsidR="00B50050" w:rsidRDefault="00B50050" w:rsidP="0088127C">
            <w:pPr>
              <w:pStyle w:val="OtherTableBody"/>
            </w:pPr>
            <w:r>
              <w:t>MSH</w:t>
            </w:r>
          </w:p>
        </w:tc>
        <w:tc>
          <w:tcPr>
            <w:tcW w:w="600" w:type="dxa"/>
          </w:tcPr>
          <w:p w14:paraId="1C9231A0" w14:textId="77777777" w:rsidR="00B50050" w:rsidRDefault="00B50050" w:rsidP="0088127C">
            <w:pPr>
              <w:pStyle w:val="OtherTableBody"/>
            </w:pPr>
            <w:r>
              <w:t>25</w:t>
            </w:r>
          </w:p>
        </w:tc>
        <w:tc>
          <w:tcPr>
            <w:tcW w:w="600" w:type="dxa"/>
          </w:tcPr>
          <w:p w14:paraId="2F867655" w14:textId="77777777" w:rsidR="00B50050" w:rsidRDefault="00B50050" w:rsidP="0088127C">
            <w:pPr>
              <w:pStyle w:val="OtherTableBody"/>
            </w:pPr>
            <w:r>
              <w:t>..</w:t>
            </w:r>
          </w:p>
        </w:tc>
        <w:tc>
          <w:tcPr>
            <w:tcW w:w="600" w:type="dxa"/>
          </w:tcPr>
          <w:p w14:paraId="54765EFD" w14:textId="77777777" w:rsidR="00B50050" w:rsidRDefault="00B50050" w:rsidP="0088127C">
            <w:pPr>
              <w:pStyle w:val="OtherTableBody"/>
            </w:pPr>
          </w:p>
        </w:tc>
        <w:tc>
          <w:tcPr>
            <w:tcW w:w="600" w:type="dxa"/>
          </w:tcPr>
          <w:p w14:paraId="5C26EE05" w14:textId="77777777" w:rsidR="00B50050" w:rsidRDefault="00B50050" w:rsidP="0088127C">
            <w:pPr>
              <w:pStyle w:val="OtherTableBody"/>
            </w:pPr>
            <w:r>
              <w:t>HD</w:t>
            </w:r>
          </w:p>
        </w:tc>
        <w:tc>
          <w:tcPr>
            <w:tcW w:w="700" w:type="dxa"/>
          </w:tcPr>
          <w:p w14:paraId="5C86150D" w14:textId="77777777" w:rsidR="00B50050" w:rsidRDefault="00B50050" w:rsidP="0088127C">
            <w:pPr>
              <w:pStyle w:val="OtherTableBody"/>
            </w:pPr>
          </w:p>
        </w:tc>
        <w:tc>
          <w:tcPr>
            <w:tcW w:w="600" w:type="dxa"/>
          </w:tcPr>
          <w:p w14:paraId="1EE26865" w14:textId="77777777" w:rsidR="00B50050" w:rsidRDefault="00B50050" w:rsidP="0088127C">
            <w:pPr>
              <w:pStyle w:val="OtherTableBody"/>
            </w:pPr>
          </w:p>
        </w:tc>
        <w:tc>
          <w:tcPr>
            <w:tcW w:w="900" w:type="dxa"/>
          </w:tcPr>
          <w:p w14:paraId="6ECBA7E8" w14:textId="77777777" w:rsidR="00B50050" w:rsidRDefault="00B50050" w:rsidP="0088127C">
            <w:pPr>
              <w:pStyle w:val="OtherTableBody"/>
            </w:pPr>
            <w:r>
              <w:t>2.14.9.25</w:t>
            </w:r>
          </w:p>
        </w:tc>
      </w:tr>
      <w:tr w:rsidR="00B50050" w14:paraId="6686D141" w14:textId="77777777" w:rsidTr="00195548">
        <w:tc>
          <w:tcPr>
            <w:tcW w:w="3500" w:type="dxa"/>
          </w:tcPr>
          <w:p w14:paraId="0050416D" w14:textId="77777777" w:rsidR="00B50050" w:rsidRDefault="00B50050" w:rsidP="0088127C">
            <w:pPr>
              <w:pStyle w:val="OtherTableBody"/>
            </w:pPr>
            <w:r>
              <w:t>Receiving Responsible Organization</w:t>
            </w:r>
          </w:p>
        </w:tc>
        <w:tc>
          <w:tcPr>
            <w:tcW w:w="700" w:type="dxa"/>
          </w:tcPr>
          <w:p w14:paraId="21EAA4CD" w14:textId="77777777" w:rsidR="00B50050" w:rsidRDefault="00B50050" w:rsidP="0088127C">
            <w:pPr>
              <w:pStyle w:val="OtherTableBody"/>
            </w:pPr>
            <w:r>
              <w:t>01824</w:t>
            </w:r>
          </w:p>
        </w:tc>
        <w:tc>
          <w:tcPr>
            <w:tcW w:w="600" w:type="dxa"/>
          </w:tcPr>
          <w:p w14:paraId="41C11AC6" w14:textId="77777777" w:rsidR="00B50050" w:rsidRDefault="00B50050" w:rsidP="0088127C">
            <w:pPr>
              <w:pStyle w:val="OtherTableBody"/>
            </w:pPr>
            <w:r>
              <w:t>MSH</w:t>
            </w:r>
          </w:p>
        </w:tc>
        <w:tc>
          <w:tcPr>
            <w:tcW w:w="600" w:type="dxa"/>
          </w:tcPr>
          <w:p w14:paraId="282CFF0A" w14:textId="77777777" w:rsidR="00B50050" w:rsidRDefault="00B50050" w:rsidP="0088127C">
            <w:pPr>
              <w:pStyle w:val="OtherTableBody"/>
            </w:pPr>
            <w:r>
              <w:t>23</w:t>
            </w:r>
          </w:p>
        </w:tc>
        <w:tc>
          <w:tcPr>
            <w:tcW w:w="600" w:type="dxa"/>
          </w:tcPr>
          <w:p w14:paraId="6140E5B1" w14:textId="77777777" w:rsidR="00B50050" w:rsidRDefault="00B50050" w:rsidP="0088127C">
            <w:pPr>
              <w:pStyle w:val="OtherTableBody"/>
            </w:pPr>
            <w:r>
              <w:t>..</w:t>
            </w:r>
          </w:p>
        </w:tc>
        <w:tc>
          <w:tcPr>
            <w:tcW w:w="600" w:type="dxa"/>
          </w:tcPr>
          <w:p w14:paraId="11B8A6F2" w14:textId="77777777" w:rsidR="00B50050" w:rsidRDefault="00B50050" w:rsidP="0088127C">
            <w:pPr>
              <w:pStyle w:val="OtherTableBody"/>
            </w:pPr>
          </w:p>
        </w:tc>
        <w:tc>
          <w:tcPr>
            <w:tcW w:w="600" w:type="dxa"/>
          </w:tcPr>
          <w:p w14:paraId="73E95E1D" w14:textId="77777777" w:rsidR="00B50050" w:rsidRDefault="00B50050" w:rsidP="0088127C">
            <w:pPr>
              <w:pStyle w:val="OtherTableBody"/>
            </w:pPr>
            <w:r>
              <w:t>XON</w:t>
            </w:r>
          </w:p>
        </w:tc>
        <w:tc>
          <w:tcPr>
            <w:tcW w:w="700" w:type="dxa"/>
          </w:tcPr>
          <w:p w14:paraId="5ACC7452" w14:textId="77777777" w:rsidR="00B50050" w:rsidRDefault="00B50050" w:rsidP="0088127C">
            <w:pPr>
              <w:pStyle w:val="OtherTableBody"/>
            </w:pPr>
          </w:p>
        </w:tc>
        <w:tc>
          <w:tcPr>
            <w:tcW w:w="600" w:type="dxa"/>
          </w:tcPr>
          <w:p w14:paraId="70975C4E" w14:textId="77777777" w:rsidR="00B50050" w:rsidRDefault="00B50050" w:rsidP="0088127C">
            <w:pPr>
              <w:pStyle w:val="OtherTableBody"/>
            </w:pPr>
          </w:p>
        </w:tc>
        <w:tc>
          <w:tcPr>
            <w:tcW w:w="900" w:type="dxa"/>
          </w:tcPr>
          <w:p w14:paraId="79BD1977" w14:textId="77777777" w:rsidR="00B50050" w:rsidRDefault="00B50050" w:rsidP="0088127C">
            <w:pPr>
              <w:pStyle w:val="OtherTableBody"/>
            </w:pPr>
            <w:r>
              <w:t>2.14.9.23</w:t>
            </w:r>
          </w:p>
        </w:tc>
      </w:tr>
      <w:tr w:rsidR="00B50050" w14:paraId="654CAC56" w14:textId="77777777" w:rsidTr="00195548">
        <w:tc>
          <w:tcPr>
            <w:tcW w:w="3500" w:type="dxa"/>
          </w:tcPr>
          <w:p w14:paraId="5D16A186" w14:textId="77777777" w:rsidR="00B50050" w:rsidRDefault="00B50050" w:rsidP="0088127C">
            <w:pPr>
              <w:pStyle w:val="OtherTableBody"/>
            </w:pPr>
            <w:r>
              <w:t>Recommended Maximum Days Inventory</w:t>
            </w:r>
          </w:p>
        </w:tc>
        <w:tc>
          <w:tcPr>
            <w:tcW w:w="700" w:type="dxa"/>
          </w:tcPr>
          <w:p w14:paraId="483F75A2" w14:textId="77777777" w:rsidR="00B50050" w:rsidRDefault="00B50050" w:rsidP="0088127C">
            <w:pPr>
              <w:pStyle w:val="OtherTableBody"/>
            </w:pPr>
            <w:r>
              <w:t>02082</w:t>
            </w:r>
          </w:p>
        </w:tc>
        <w:tc>
          <w:tcPr>
            <w:tcW w:w="600" w:type="dxa"/>
          </w:tcPr>
          <w:p w14:paraId="4590AD87" w14:textId="77777777" w:rsidR="00B50050" w:rsidRDefault="00B50050" w:rsidP="0088127C">
            <w:pPr>
              <w:pStyle w:val="OtherTableBody"/>
            </w:pPr>
            <w:r>
              <w:t>IVT</w:t>
            </w:r>
          </w:p>
        </w:tc>
        <w:tc>
          <w:tcPr>
            <w:tcW w:w="600" w:type="dxa"/>
          </w:tcPr>
          <w:p w14:paraId="5A5E008A" w14:textId="77777777" w:rsidR="00B50050" w:rsidRDefault="00B50050" w:rsidP="0088127C">
            <w:pPr>
              <w:pStyle w:val="OtherTableBody"/>
            </w:pPr>
            <w:r>
              <w:t>23</w:t>
            </w:r>
          </w:p>
        </w:tc>
        <w:tc>
          <w:tcPr>
            <w:tcW w:w="600" w:type="dxa"/>
          </w:tcPr>
          <w:p w14:paraId="63478892" w14:textId="77777777" w:rsidR="00B50050" w:rsidRDefault="00B50050" w:rsidP="0088127C">
            <w:pPr>
              <w:pStyle w:val="OtherTableBody"/>
            </w:pPr>
            <w:r>
              <w:t>..</w:t>
            </w:r>
          </w:p>
        </w:tc>
        <w:tc>
          <w:tcPr>
            <w:tcW w:w="600" w:type="dxa"/>
          </w:tcPr>
          <w:p w14:paraId="4A4F2C18" w14:textId="77777777" w:rsidR="00B50050" w:rsidRDefault="00B50050" w:rsidP="0088127C">
            <w:pPr>
              <w:pStyle w:val="OtherTableBody"/>
            </w:pPr>
            <w:r>
              <w:t>4=</w:t>
            </w:r>
          </w:p>
        </w:tc>
        <w:tc>
          <w:tcPr>
            <w:tcW w:w="600" w:type="dxa"/>
          </w:tcPr>
          <w:p w14:paraId="5A5B7380" w14:textId="77777777" w:rsidR="00B50050" w:rsidRDefault="00B50050" w:rsidP="0088127C">
            <w:pPr>
              <w:pStyle w:val="OtherTableBody"/>
            </w:pPr>
            <w:r>
              <w:t>NM</w:t>
            </w:r>
          </w:p>
        </w:tc>
        <w:tc>
          <w:tcPr>
            <w:tcW w:w="700" w:type="dxa"/>
          </w:tcPr>
          <w:p w14:paraId="016AED17" w14:textId="77777777" w:rsidR="00B50050" w:rsidRDefault="00B50050" w:rsidP="0088127C">
            <w:pPr>
              <w:pStyle w:val="OtherTableBody"/>
            </w:pPr>
          </w:p>
        </w:tc>
        <w:tc>
          <w:tcPr>
            <w:tcW w:w="600" w:type="dxa"/>
          </w:tcPr>
          <w:p w14:paraId="7E163AEE" w14:textId="77777777" w:rsidR="00B50050" w:rsidRDefault="00B50050" w:rsidP="0088127C">
            <w:pPr>
              <w:pStyle w:val="OtherTableBody"/>
            </w:pPr>
          </w:p>
        </w:tc>
        <w:tc>
          <w:tcPr>
            <w:tcW w:w="900" w:type="dxa"/>
          </w:tcPr>
          <w:p w14:paraId="35DFC9C7" w14:textId="77777777" w:rsidR="00B50050" w:rsidRDefault="00B50050" w:rsidP="0088127C">
            <w:pPr>
              <w:pStyle w:val="OtherTableBody"/>
            </w:pPr>
            <w:r>
              <w:t>17.4.7.23</w:t>
            </w:r>
          </w:p>
        </w:tc>
      </w:tr>
      <w:tr w:rsidR="00B50050" w14:paraId="4D164E3C" w14:textId="77777777" w:rsidTr="00195548">
        <w:tc>
          <w:tcPr>
            <w:tcW w:w="3500" w:type="dxa"/>
          </w:tcPr>
          <w:p w14:paraId="497C3F4D" w14:textId="77777777" w:rsidR="00B50050" w:rsidRDefault="00B50050" w:rsidP="0088127C">
            <w:pPr>
              <w:pStyle w:val="OtherTableBody"/>
            </w:pPr>
            <w:r>
              <w:t>Recommended Order Amount</w:t>
            </w:r>
          </w:p>
        </w:tc>
        <w:tc>
          <w:tcPr>
            <w:tcW w:w="700" w:type="dxa"/>
          </w:tcPr>
          <w:p w14:paraId="3E954191" w14:textId="77777777" w:rsidR="00B50050" w:rsidRDefault="00B50050" w:rsidP="0088127C">
            <w:pPr>
              <w:pStyle w:val="OtherTableBody"/>
            </w:pPr>
            <w:r>
              <w:t>02084</w:t>
            </w:r>
          </w:p>
        </w:tc>
        <w:tc>
          <w:tcPr>
            <w:tcW w:w="600" w:type="dxa"/>
          </w:tcPr>
          <w:p w14:paraId="7F013449" w14:textId="77777777" w:rsidR="00B50050" w:rsidRDefault="00B50050" w:rsidP="0088127C">
            <w:pPr>
              <w:pStyle w:val="OtherTableBody"/>
            </w:pPr>
            <w:r>
              <w:t>IVT</w:t>
            </w:r>
          </w:p>
        </w:tc>
        <w:tc>
          <w:tcPr>
            <w:tcW w:w="600" w:type="dxa"/>
          </w:tcPr>
          <w:p w14:paraId="6C3FC1D6" w14:textId="77777777" w:rsidR="00B50050" w:rsidRDefault="00B50050" w:rsidP="0088127C">
            <w:pPr>
              <w:pStyle w:val="OtherTableBody"/>
            </w:pPr>
            <w:r>
              <w:t>25</w:t>
            </w:r>
          </w:p>
        </w:tc>
        <w:tc>
          <w:tcPr>
            <w:tcW w:w="600" w:type="dxa"/>
          </w:tcPr>
          <w:p w14:paraId="64FC2F8B" w14:textId="77777777" w:rsidR="00B50050" w:rsidRDefault="00B50050" w:rsidP="0088127C">
            <w:pPr>
              <w:pStyle w:val="OtherTableBody"/>
            </w:pPr>
            <w:r>
              <w:t>..</w:t>
            </w:r>
          </w:p>
        </w:tc>
        <w:tc>
          <w:tcPr>
            <w:tcW w:w="600" w:type="dxa"/>
          </w:tcPr>
          <w:p w14:paraId="39B8CAA0" w14:textId="77777777" w:rsidR="00B50050" w:rsidRDefault="00B50050" w:rsidP="0088127C">
            <w:pPr>
              <w:pStyle w:val="OtherTableBody"/>
            </w:pPr>
            <w:r>
              <w:t>8#</w:t>
            </w:r>
          </w:p>
        </w:tc>
        <w:tc>
          <w:tcPr>
            <w:tcW w:w="600" w:type="dxa"/>
          </w:tcPr>
          <w:p w14:paraId="014241E2" w14:textId="77777777" w:rsidR="00B50050" w:rsidRDefault="00B50050" w:rsidP="0088127C">
            <w:pPr>
              <w:pStyle w:val="OtherTableBody"/>
            </w:pPr>
            <w:r>
              <w:t>NM</w:t>
            </w:r>
          </w:p>
        </w:tc>
        <w:tc>
          <w:tcPr>
            <w:tcW w:w="700" w:type="dxa"/>
          </w:tcPr>
          <w:p w14:paraId="65E621D6" w14:textId="77777777" w:rsidR="00B50050" w:rsidRDefault="00B50050" w:rsidP="0088127C">
            <w:pPr>
              <w:pStyle w:val="OtherTableBody"/>
            </w:pPr>
          </w:p>
        </w:tc>
        <w:tc>
          <w:tcPr>
            <w:tcW w:w="600" w:type="dxa"/>
          </w:tcPr>
          <w:p w14:paraId="48AD0B6C" w14:textId="77777777" w:rsidR="00B50050" w:rsidRDefault="00B50050" w:rsidP="0088127C">
            <w:pPr>
              <w:pStyle w:val="OtherTableBody"/>
            </w:pPr>
          </w:p>
        </w:tc>
        <w:tc>
          <w:tcPr>
            <w:tcW w:w="900" w:type="dxa"/>
          </w:tcPr>
          <w:p w14:paraId="319C1D21" w14:textId="77777777" w:rsidR="00B50050" w:rsidRDefault="00B50050" w:rsidP="0088127C">
            <w:pPr>
              <w:pStyle w:val="OtherTableBody"/>
            </w:pPr>
            <w:r>
              <w:t>17.4.7.25</w:t>
            </w:r>
          </w:p>
        </w:tc>
      </w:tr>
      <w:tr w:rsidR="00B50050" w14:paraId="58F0C025" w14:textId="77777777" w:rsidTr="00195548">
        <w:tc>
          <w:tcPr>
            <w:tcW w:w="3500" w:type="dxa"/>
          </w:tcPr>
          <w:p w14:paraId="6BC42611" w14:textId="77777777" w:rsidR="00B50050" w:rsidRDefault="00B50050" w:rsidP="0088127C">
            <w:pPr>
              <w:pStyle w:val="OtherTableBody"/>
            </w:pPr>
            <w:r>
              <w:t>Recommended Order Point</w:t>
            </w:r>
          </w:p>
        </w:tc>
        <w:tc>
          <w:tcPr>
            <w:tcW w:w="700" w:type="dxa"/>
          </w:tcPr>
          <w:p w14:paraId="5EF544F2" w14:textId="77777777" w:rsidR="00B50050" w:rsidRDefault="00B50050" w:rsidP="0088127C">
            <w:pPr>
              <w:pStyle w:val="OtherTableBody"/>
            </w:pPr>
            <w:r>
              <w:t>02083</w:t>
            </w:r>
          </w:p>
        </w:tc>
        <w:tc>
          <w:tcPr>
            <w:tcW w:w="600" w:type="dxa"/>
          </w:tcPr>
          <w:p w14:paraId="0262F1FA" w14:textId="77777777" w:rsidR="00B50050" w:rsidRDefault="00B50050" w:rsidP="0088127C">
            <w:pPr>
              <w:pStyle w:val="OtherTableBody"/>
            </w:pPr>
            <w:r>
              <w:t>IVT</w:t>
            </w:r>
          </w:p>
        </w:tc>
        <w:tc>
          <w:tcPr>
            <w:tcW w:w="600" w:type="dxa"/>
          </w:tcPr>
          <w:p w14:paraId="28E9B32D" w14:textId="77777777" w:rsidR="00B50050" w:rsidRDefault="00B50050" w:rsidP="0088127C">
            <w:pPr>
              <w:pStyle w:val="OtherTableBody"/>
            </w:pPr>
            <w:r>
              <w:t>24</w:t>
            </w:r>
          </w:p>
        </w:tc>
        <w:tc>
          <w:tcPr>
            <w:tcW w:w="600" w:type="dxa"/>
          </w:tcPr>
          <w:p w14:paraId="288B9766" w14:textId="77777777" w:rsidR="00B50050" w:rsidRDefault="00B50050" w:rsidP="0088127C">
            <w:pPr>
              <w:pStyle w:val="OtherTableBody"/>
            </w:pPr>
            <w:r>
              <w:t>..</w:t>
            </w:r>
          </w:p>
        </w:tc>
        <w:tc>
          <w:tcPr>
            <w:tcW w:w="600" w:type="dxa"/>
          </w:tcPr>
          <w:p w14:paraId="0E3BEA91" w14:textId="77777777" w:rsidR="00B50050" w:rsidRDefault="00B50050" w:rsidP="0088127C">
            <w:pPr>
              <w:pStyle w:val="OtherTableBody"/>
            </w:pPr>
            <w:r>
              <w:t>8#</w:t>
            </w:r>
          </w:p>
        </w:tc>
        <w:tc>
          <w:tcPr>
            <w:tcW w:w="600" w:type="dxa"/>
          </w:tcPr>
          <w:p w14:paraId="2BA26D3B" w14:textId="77777777" w:rsidR="00B50050" w:rsidRDefault="00B50050" w:rsidP="0088127C">
            <w:pPr>
              <w:pStyle w:val="OtherTableBody"/>
            </w:pPr>
            <w:r>
              <w:t>NM</w:t>
            </w:r>
          </w:p>
        </w:tc>
        <w:tc>
          <w:tcPr>
            <w:tcW w:w="700" w:type="dxa"/>
          </w:tcPr>
          <w:p w14:paraId="11453EE3" w14:textId="77777777" w:rsidR="00B50050" w:rsidRDefault="00B50050" w:rsidP="0088127C">
            <w:pPr>
              <w:pStyle w:val="OtherTableBody"/>
            </w:pPr>
          </w:p>
        </w:tc>
        <w:tc>
          <w:tcPr>
            <w:tcW w:w="600" w:type="dxa"/>
          </w:tcPr>
          <w:p w14:paraId="288A44C3" w14:textId="77777777" w:rsidR="00B50050" w:rsidRDefault="00B50050" w:rsidP="0088127C">
            <w:pPr>
              <w:pStyle w:val="OtherTableBody"/>
            </w:pPr>
          </w:p>
        </w:tc>
        <w:tc>
          <w:tcPr>
            <w:tcW w:w="900" w:type="dxa"/>
          </w:tcPr>
          <w:p w14:paraId="5B7CAC74" w14:textId="77777777" w:rsidR="00B50050" w:rsidRDefault="00B50050" w:rsidP="0088127C">
            <w:pPr>
              <w:pStyle w:val="OtherTableBody"/>
            </w:pPr>
            <w:r>
              <w:t>17.4.7.24</w:t>
            </w:r>
          </w:p>
        </w:tc>
      </w:tr>
      <w:tr w:rsidR="00B50050" w14:paraId="09404E19" w14:textId="77777777" w:rsidTr="00195548">
        <w:tc>
          <w:tcPr>
            <w:tcW w:w="3500" w:type="dxa"/>
          </w:tcPr>
          <w:p w14:paraId="27083BC3" w14:textId="77777777" w:rsidR="00B50050" w:rsidRDefault="00B50050" w:rsidP="0088127C">
            <w:pPr>
              <w:pStyle w:val="OtherTableBody"/>
            </w:pPr>
            <w:r>
              <w:t>Recommended Reorder Theory</w:t>
            </w:r>
          </w:p>
        </w:tc>
        <w:tc>
          <w:tcPr>
            <w:tcW w:w="700" w:type="dxa"/>
          </w:tcPr>
          <w:p w14:paraId="01E96609" w14:textId="77777777" w:rsidR="00B50050" w:rsidRDefault="00B50050" w:rsidP="0088127C">
            <w:pPr>
              <w:pStyle w:val="OtherTableBody"/>
            </w:pPr>
            <w:r>
              <w:t>02080</w:t>
            </w:r>
          </w:p>
        </w:tc>
        <w:tc>
          <w:tcPr>
            <w:tcW w:w="600" w:type="dxa"/>
          </w:tcPr>
          <w:p w14:paraId="71FC119A" w14:textId="77777777" w:rsidR="00B50050" w:rsidRDefault="00B50050" w:rsidP="0088127C">
            <w:pPr>
              <w:pStyle w:val="OtherTableBody"/>
            </w:pPr>
            <w:r>
              <w:t>IVT</w:t>
            </w:r>
          </w:p>
        </w:tc>
        <w:tc>
          <w:tcPr>
            <w:tcW w:w="600" w:type="dxa"/>
          </w:tcPr>
          <w:p w14:paraId="6E3C32D6" w14:textId="77777777" w:rsidR="00B50050" w:rsidRDefault="00B50050" w:rsidP="0088127C">
            <w:pPr>
              <w:pStyle w:val="OtherTableBody"/>
            </w:pPr>
            <w:r>
              <w:t>21</w:t>
            </w:r>
          </w:p>
        </w:tc>
        <w:tc>
          <w:tcPr>
            <w:tcW w:w="600" w:type="dxa"/>
          </w:tcPr>
          <w:p w14:paraId="16773042" w14:textId="77777777" w:rsidR="00B50050" w:rsidRDefault="00B50050" w:rsidP="0088127C">
            <w:pPr>
              <w:pStyle w:val="OtherTableBody"/>
            </w:pPr>
            <w:r>
              <w:t>..</w:t>
            </w:r>
          </w:p>
        </w:tc>
        <w:tc>
          <w:tcPr>
            <w:tcW w:w="600" w:type="dxa"/>
          </w:tcPr>
          <w:p w14:paraId="758318D5" w14:textId="77777777" w:rsidR="00B50050" w:rsidRDefault="00B50050" w:rsidP="0088127C">
            <w:pPr>
              <w:pStyle w:val="OtherTableBody"/>
            </w:pPr>
          </w:p>
        </w:tc>
        <w:tc>
          <w:tcPr>
            <w:tcW w:w="600" w:type="dxa"/>
          </w:tcPr>
          <w:p w14:paraId="415CA0CF" w14:textId="77777777" w:rsidR="00B50050" w:rsidRDefault="00B50050" w:rsidP="0088127C">
            <w:pPr>
              <w:pStyle w:val="OtherTableBody"/>
            </w:pPr>
            <w:r>
              <w:t>CWE</w:t>
            </w:r>
          </w:p>
        </w:tc>
        <w:tc>
          <w:tcPr>
            <w:tcW w:w="700" w:type="dxa"/>
          </w:tcPr>
          <w:p w14:paraId="199201BD" w14:textId="77777777" w:rsidR="00B50050" w:rsidRDefault="00B50050" w:rsidP="0088127C">
            <w:pPr>
              <w:pStyle w:val="OtherTableBody"/>
            </w:pPr>
          </w:p>
        </w:tc>
        <w:tc>
          <w:tcPr>
            <w:tcW w:w="600" w:type="dxa"/>
          </w:tcPr>
          <w:p w14:paraId="11596FA7" w14:textId="77777777" w:rsidR="00B50050" w:rsidRDefault="00B50050" w:rsidP="0088127C">
            <w:pPr>
              <w:pStyle w:val="OtherTableBody"/>
            </w:pPr>
            <w:r>
              <w:t>0642</w:t>
            </w:r>
          </w:p>
        </w:tc>
        <w:tc>
          <w:tcPr>
            <w:tcW w:w="900" w:type="dxa"/>
          </w:tcPr>
          <w:p w14:paraId="2F1D11CA" w14:textId="77777777" w:rsidR="00B50050" w:rsidRDefault="00B50050" w:rsidP="0088127C">
            <w:pPr>
              <w:pStyle w:val="OtherTableBody"/>
            </w:pPr>
            <w:r>
              <w:t>17.4.7.21</w:t>
            </w:r>
          </w:p>
        </w:tc>
      </w:tr>
      <w:tr w:rsidR="00B50050" w14:paraId="32CD14F2" w14:textId="77777777" w:rsidTr="00195548">
        <w:tc>
          <w:tcPr>
            <w:tcW w:w="3500" w:type="dxa"/>
          </w:tcPr>
          <w:p w14:paraId="0300D526" w14:textId="77777777" w:rsidR="00B50050" w:rsidRDefault="00B50050" w:rsidP="0088127C">
            <w:pPr>
              <w:pStyle w:val="OtherTableBody"/>
            </w:pPr>
            <w:r>
              <w:t>Recommended Safety Stock Days</w:t>
            </w:r>
          </w:p>
        </w:tc>
        <w:tc>
          <w:tcPr>
            <w:tcW w:w="700" w:type="dxa"/>
          </w:tcPr>
          <w:p w14:paraId="51FDD1E5" w14:textId="77777777" w:rsidR="00B50050" w:rsidRDefault="00B50050" w:rsidP="0088127C">
            <w:pPr>
              <w:pStyle w:val="OtherTableBody"/>
            </w:pPr>
            <w:r>
              <w:t>02081</w:t>
            </w:r>
          </w:p>
        </w:tc>
        <w:tc>
          <w:tcPr>
            <w:tcW w:w="600" w:type="dxa"/>
          </w:tcPr>
          <w:p w14:paraId="116A15CA" w14:textId="77777777" w:rsidR="00B50050" w:rsidRDefault="00B50050" w:rsidP="0088127C">
            <w:pPr>
              <w:pStyle w:val="OtherTableBody"/>
            </w:pPr>
            <w:r>
              <w:t>IVT</w:t>
            </w:r>
          </w:p>
        </w:tc>
        <w:tc>
          <w:tcPr>
            <w:tcW w:w="600" w:type="dxa"/>
          </w:tcPr>
          <w:p w14:paraId="2DD29776" w14:textId="77777777" w:rsidR="00B50050" w:rsidRDefault="00B50050" w:rsidP="0088127C">
            <w:pPr>
              <w:pStyle w:val="OtherTableBody"/>
            </w:pPr>
            <w:r>
              <w:t>22</w:t>
            </w:r>
          </w:p>
        </w:tc>
        <w:tc>
          <w:tcPr>
            <w:tcW w:w="600" w:type="dxa"/>
          </w:tcPr>
          <w:p w14:paraId="030962BC" w14:textId="77777777" w:rsidR="00B50050" w:rsidRDefault="00B50050" w:rsidP="0088127C">
            <w:pPr>
              <w:pStyle w:val="OtherTableBody"/>
            </w:pPr>
            <w:r>
              <w:t>..</w:t>
            </w:r>
          </w:p>
        </w:tc>
        <w:tc>
          <w:tcPr>
            <w:tcW w:w="600" w:type="dxa"/>
          </w:tcPr>
          <w:p w14:paraId="1A1D8A1C" w14:textId="77777777" w:rsidR="00B50050" w:rsidRDefault="00B50050" w:rsidP="0088127C">
            <w:pPr>
              <w:pStyle w:val="OtherTableBody"/>
            </w:pPr>
            <w:r>
              <w:t>4=</w:t>
            </w:r>
          </w:p>
        </w:tc>
        <w:tc>
          <w:tcPr>
            <w:tcW w:w="600" w:type="dxa"/>
          </w:tcPr>
          <w:p w14:paraId="7A481668" w14:textId="77777777" w:rsidR="00B50050" w:rsidRDefault="00B50050" w:rsidP="0088127C">
            <w:pPr>
              <w:pStyle w:val="OtherTableBody"/>
            </w:pPr>
            <w:r>
              <w:t>NM</w:t>
            </w:r>
          </w:p>
        </w:tc>
        <w:tc>
          <w:tcPr>
            <w:tcW w:w="700" w:type="dxa"/>
          </w:tcPr>
          <w:p w14:paraId="3A909A81" w14:textId="77777777" w:rsidR="00B50050" w:rsidRDefault="00B50050" w:rsidP="0088127C">
            <w:pPr>
              <w:pStyle w:val="OtherTableBody"/>
            </w:pPr>
          </w:p>
        </w:tc>
        <w:tc>
          <w:tcPr>
            <w:tcW w:w="600" w:type="dxa"/>
          </w:tcPr>
          <w:p w14:paraId="5884111E" w14:textId="77777777" w:rsidR="00B50050" w:rsidRDefault="00B50050" w:rsidP="0088127C">
            <w:pPr>
              <w:pStyle w:val="OtherTableBody"/>
            </w:pPr>
          </w:p>
        </w:tc>
        <w:tc>
          <w:tcPr>
            <w:tcW w:w="900" w:type="dxa"/>
          </w:tcPr>
          <w:p w14:paraId="5D9185F6" w14:textId="77777777" w:rsidR="00B50050" w:rsidRDefault="00B50050" w:rsidP="0088127C">
            <w:pPr>
              <w:pStyle w:val="OtherTableBody"/>
            </w:pPr>
            <w:r>
              <w:t>17.4.7.22</w:t>
            </w:r>
          </w:p>
        </w:tc>
      </w:tr>
      <w:tr w:rsidR="00B50050" w14:paraId="5EB4E868" w14:textId="77777777" w:rsidTr="00195548">
        <w:tc>
          <w:tcPr>
            <w:tcW w:w="3500" w:type="dxa"/>
          </w:tcPr>
          <w:p w14:paraId="00A954F2" w14:textId="77777777" w:rsidR="00B50050" w:rsidRDefault="00B50050" w:rsidP="0088127C">
            <w:pPr>
              <w:pStyle w:val="OtherTableBody"/>
            </w:pPr>
            <w:r>
              <w:t xml:space="preserve">Recorded Date/Time </w:t>
            </w:r>
          </w:p>
        </w:tc>
        <w:tc>
          <w:tcPr>
            <w:tcW w:w="700" w:type="dxa"/>
          </w:tcPr>
          <w:p w14:paraId="7B2C70E6" w14:textId="77777777" w:rsidR="00B50050" w:rsidRDefault="00B50050" w:rsidP="0088127C">
            <w:pPr>
              <w:pStyle w:val="OtherTableBody"/>
            </w:pPr>
            <w:r>
              <w:t>00100</w:t>
            </w:r>
          </w:p>
        </w:tc>
        <w:tc>
          <w:tcPr>
            <w:tcW w:w="600" w:type="dxa"/>
          </w:tcPr>
          <w:p w14:paraId="72F40F1B" w14:textId="77777777" w:rsidR="00B50050" w:rsidRDefault="00B50050" w:rsidP="0088127C">
            <w:pPr>
              <w:pStyle w:val="OtherTableBody"/>
            </w:pPr>
            <w:r>
              <w:t>EVN</w:t>
            </w:r>
          </w:p>
        </w:tc>
        <w:tc>
          <w:tcPr>
            <w:tcW w:w="600" w:type="dxa"/>
          </w:tcPr>
          <w:p w14:paraId="17F4653D" w14:textId="77777777" w:rsidR="00B50050" w:rsidRDefault="00B50050" w:rsidP="0088127C">
            <w:pPr>
              <w:pStyle w:val="OtherTableBody"/>
            </w:pPr>
            <w:r>
              <w:t>2</w:t>
            </w:r>
          </w:p>
        </w:tc>
        <w:tc>
          <w:tcPr>
            <w:tcW w:w="600" w:type="dxa"/>
          </w:tcPr>
          <w:p w14:paraId="15DC9454" w14:textId="77777777" w:rsidR="00B50050" w:rsidRDefault="00B50050" w:rsidP="0088127C">
            <w:pPr>
              <w:pStyle w:val="OtherTableBody"/>
            </w:pPr>
            <w:r>
              <w:t>..</w:t>
            </w:r>
          </w:p>
        </w:tc>
        <w:tc>
          <w:tcPr>
            <w:tcW w:w="600" w:type="dxa"/>
          </w:tcPr>
          <w:p w14:paraId="4A3312B6" w14:textId="77777777" w:rsidR="00B50050" w:rsidRDefault="00B50050" w:rsidP="0088127C">
            <w:pPr>
              <w:pStyle w:val="OtherTableBody"/>
            </w:pPr>
          </w:p>
        </w:tc>
        <w:tc>
          <w:tcPr>
            <w:tcW w:w="600" w:type="dxa"/>
          </w:tcPr>
          <w:p w14:paraId="2461B2CD" w14:textId="77777777" w:rsidR="00B50050" w:rsidRDefault="00B50050" w:rsidP="0088127C">
            <w:pPr>
              <w:pStyle w:val="OtherTableBody"/>
            </w:pPr>
            <w:r>
              <w:t>DTM</w:t>
            </w:r>
          </w:p>
        </w:tc>
        <w:tc>
          <w:tcPr>
            <w:tcW w:w="700" w:type="dxa"/>
          </w:tcPr>
          <w:p w14:paraId="53151E6A" w14:textId="77777777" w:rsidR="00B50050" w:rsidRDefault="00B50050" w:rsidP="0088127C">
            <w:pPr>
              <w:pStyle w:val="OtherTableBody"/>
            </w:pPr>
          </w:p>
        </w:tc>
        <w:tc>
          <w:tcPr>
            <w:tcW w:w="600" w:type="dxa"/>
          </w:tcPr>
          <w:p w14:paraId="6C3CAE55" w14:textId="77777777" w:rsidR="00B50050" w:rsidRDefault="00B50050" w:rsidP="0088127C">
            <w:pPr>
              <w:pStyle w:val="OtherTableBody"/>
            </w:pPr>
          </w:p>
        </w:tc>
        <w:tc>
          <w:tcPr>
            <w:tcW w:w="900" w:type="dxa"/>
          </w:tcPr>
          <w:p w14:paraId="6EF8ED4F" w14:textId="77777777" w:rsidR="00B50050" w:rsidRDefault="00B50050" w:rsidP="0088127C">
            <w:pPr>
              <w:pStyle w:val="OtherTableBody"/>
            </w:pPr>
            <w:r>
              <w:t>3.4.1.2</w:t>
            </w:r>
          </w:p>
        </w:tc>
      </w:tr>
      <w:tr w:rsidR="00B50050" w14:paraId="07B5CA05" w14:textId="77777777" w:rsidTr="00195548">
        <w:tc>
          <w:tcPr>
            <w:tcW w:w="3500" w:type="dxa"/>
          </w:tcPr>
          <w:p w14:paraId="5D44CF99" w14:textId="77777777" w:rsidR="00B50050" w:rsidRDefault="00B50050" w:rsidP="0088127C">
            <w:pPr>
              <w:pStyle w:val="OtherTableBody"/>
            </w:pPr>
            <w:r>
              <w:t>Record-Level Event Code</w:t>
            </w:r>
          </w:p>
        </w:tc>
        <w:tc>
          <w:tcPr>
            <w:tcW w:w="700" w:type="dxa"/>
          </w:tcPr>
          <w:p w14:paraId="33DCF70D" w14:textId="77777777" w:rsidR="00B50050" w:rsidRDefault="00B50050" w:rsidP="0088127C">
            <w:pPr>
              <w:pStyle w:val="OtherTableBody"/>
            </w:pPr>
            <w:r>
              <w:t>00664</w:t>
            </w:r>
          </w:p>
        </w:tc>
        <w:tc>
          <w:tcPr>
            <w:tcW w:w="600" w:type="dxa"/>
          </w:tcPr>
          <w:p w14:paraId="3EFE78BA" w14:textId="77777777" w:rsidR="00B50050" w:rsidRDefault="00B50050" w:rsidP="0088127C">
            <w:pPr>
              <w:pStyle w:val="OtherTableBody"/>
            </w:pPr>
            <w:r>
              <w:t>MFE</w:t>
            </w:r>
          </w:p>
        </w:tc>
        <w:tc>
          <w:tcPr>
            <w:tcW w:w="600" w:type="dxa"/>
          </w:tcPr>
          <w:p w14:paraId="436A4A97" w14:textId="77777777" w:rsidR="00B50050" w:rsidRDefault="00B50050" w:rsidP="0088127C">
            <w:pPr>
              <w:pStyle w:val="OtherTableBody"/>
            </w:pPr>
            <w:r>
              <w:t>1</w:t>
            </w:r>
          </w:p>
        </w:tc>
        <w:tc>
          <w:tcPr>
            <w:tcW w:w="600" w:type="dxa"/>
          </w:tcPr>
          <w:p w14:paraId="5FBC6695" w14:textId="77777777" w:rsidR="00B50050" w:rsidRDefault="00B50050" w:rsidP="0088127C">
            <w:pPr>
              <w:pStyle w:val="OtherTableBody"/>
            </w:pPr>
            <w:r>
              <w:t>3..3</w:t>
            </w:r>
          </w:p>
        </w:tc>
        <w:tc>
          <w:tcPr>
            <w:tcW w:w="600" w:type="dxa"/>
          </w:tcPr>
          <w:p w14:paraId="59B85943" w14:textId="77777777" w:rsidR="00B50050" w:rsidRDefault="00B50050" w:rsidP="0088127C">
            <w:pPr>
              <w:pStyle w:val="OtherTableBody"/>
            </w:pPr>
          </w:p>
        </w:tc>
        <w:tc>
          <w:tcPr>
            <w:tcW w:w="600" w:type="dxa"/>
          </w:tcPr>
          <w:p w14:paraId="10455834" w14:textId="77777777" w:rsidR="00B50050" w:rsidRDefault="00B50050" w:rsidP="0088127C">
            <w:pPr>
              <w:pStyle w:val="OtherTableBody"/>
            </w:pPr>
            <w:r>
              <w:t>ID</w:t>
            </w:r>
          </w:p>
        </w:tc>
        <w:tc>
          <w:tcPr>
            <w:tcW w:w="700" w:type="dxa"/>
          </w:tcPr>
          <w:p w14:paraId="4F5575D7" w14:textId="77777777" w:rsidR="00B50050" w:rsidRDefault="00B50050" w:rsidP="0088127C">
            <w:pPr>
              <w:pStyle w:val="OtherTableBody"/>
            </w:pPr>
          </w:p>
        </w:tc>
        <w:tc>
          <w:tcPr>
            <w:tcW w:w="600" w:type="dxa"/>
          </w:tcPr>
          <w:p w14:paraId="1C96A6BA" w14:textId="77777777" w:rsidR="00B50050" w:rsidRDefault="00B50050" w:rsidP="0088127C">
            <w:pPr>
              <w:pStyle w:val="OtherTableBody"/>
            </w:pPr>
            <w:r>
              <w:t>0180</w:t>
            </w:r>
          </w:p>
        </w:tc>
        <w:tc>
          <w:tcPr>
            <w:tcW w:w="900" w:type="dxa"/>
          </w:tcPr>
          <w:p w14:paraId="5A86FD71" w14:textId="77777777" w:rsidR="00B50050" w:rsidRDefault="00B50050" w:rsidP="0088127C">
            <w:pPr>
              <w:pStyle w:val="OtherTableBody"/>
            </w:pPr>
            <w:r>
              <w:t>8.5.2.1</w:t>
            </w:r>
          </w:p>
        </w:tc>
      </w:tr>
      <w:tr w:rsidR="00B50050" w14:paraId="09EB07C4" w14:textId="77777777" w:rsidTr="00195548">
        <w:tc>
          <w:tcPr>
            <w:tcW w:w="3500" w:type="dxa"/>
          </w:tcPr>
          <w:p w14:paraId="6413DFDB" w14:textId="77777777" w:rsidR="00B50050" w:rsidRDefault="00B50050" w:rsidP="0088127C">
            <w:pPr>
              <w:pStyle w:val="OtherTableBody"/>
            </w:pPr>
            <w:r>
              <w:t>Record-Level Event Code</w:t>
            </w:r>
          </w:p>
        </w:tc>
        <w:tc>
          <w:tcPr>
            <w:tcW w:w="700" w:type="dxa"/>
          </w:tcPr>
          <w:p w14:paraId="697FBDAE" w14:textId="77777777" w:rsidR="00B50050" w:rsidRDefault="00B50050" w:rsidP="0088127C">
            <w:pPr>
              <w:pStyle w:val="OtherTableBody"/>
            </w:pPr>
            <w:r>
              <w:t>00664</w:t>
            </w:r>
          </w:p>
        </w:tc>
        <w:tc>
          <w:tcPr>
            <w:tcW w:w="600" w:type="dxa"/>
          </w:tcPr>
          <w:p w14:paraId="649CB658" w14:textId="77777777" w:rsidR="00B50050" w:rsidRDefault="00B50050" w:rsidP="0088127C">
            <w:pPr>
              <w:pStyle w:val="OtherTableBody"/>
            </w:pPr>
            <w:r>
              <w:t>MFA</w:t>
            </w:r>
          </w:p>
        </w:tc>
        <w:tc>
          <w:tcPr>
            <w:tcW w:w="600" w:type="dxa"/>
          </w:tcPr>
          <w:p w14:paraId="6B0C2AA7" w14:textId="77777777" w:rsidR="00B50050" w:rsidRDefault="00B50050" w:rsidP="0088127C">
            <w:pPr>
              <w:pStyle w:val="OtherTableBody"/>
            </w:pPr>
            <w:r>
              <w:t>1</w:t>
            </w:r>
          </w:p>
        </w:tc>
        <w:tc>
          <w:tcPr>
            <w:tcW w:w="600" w:type="dxa"/>
          </w:tcPr>
          <w:p w14:paraId="4CCD3CF5" w14:textId="77777777" w:rsidR="00B50050" w:rsidRDefault="00B50050" w:rsidP="0088127C">
            <w:pPr>
              <w:pStyle w:val="OtherTableBody"/>
            </w:pPr>
            <w:r>
              <w:t>3..3</w:t>
            </w:r>
          </w:p>
        </w:tc>
        <w:tc>
          <w:tcPr>
            <w:tcW w:w="600" w:type="dxa"/>
          </w:tcPr>
          <w:p w14:paraId="78A8593E" w14:textId="77777777" w:rsidR="00B50050" w:rsidRDefault="00B50050" w:rsidP="0088127C">
            <w:pPr>
              <w:pStyle w:val="OtherTableBody"/>
            </w:pPr>
          </w:p>
        </w:tc>
        <w:tc>
          <w:tcPr>
            <w:tcW w:w="600" w:type="dxa"/>
          </w:tcPr>
          <w:p w14:paraId="6D74A259" w14:textId="77777777" w:rsidR="00B50050" w:rsidRDefault="00B50050" w:rsidP="0088127C">
            <w:pPr>
              <w:pStyle w:val="OtherTableBody"/>
            </w:pPr>
            <w:r>
              <w:t>ID</w:t>
            </w:r>
          </w:p>
        </w:tc>
        <w:tc>
          <w:tcPr>
            <w:tcW w:w="700" w:type="dxa"/>
          </w:tcPr>
          <w:p w14:paraId="2E850FDE" w14:textId="77777777" w:rsidR="00B50050" w:rsidRDefault="00B50050" w:rsidP="0088127C">
            <w:pPr>
              <w:pStyle w:val="OtherTableBody"/>
            </w:pPr>
          </w:p>
        </w:tc>
        <w:tc>
          <w:tcPr>
            <w:tcW w:w="600" w:type="dxa"/>
          </w:tcPr>
          <w:p w14:paraId="41BE81E7" w14:textId="77777777" w:rsidR="00B50050" w:rsidRDefault="00B50050" w:rsidP="0088127C">
            <w:pPr>
              <w:pStyle w:val="OtherTableBody"/>
            </w:pPr>
            <w:r>
              <w:t>0180</w:t>
            </w:r>
          </w:p>
        </w:tc>
        <w:tc>
          <w:tcPr>
            <w:tcW w:w="900" w:type="dxa"/>
          </w:tcPr>
          <w:p w14:paraId="448A54FB" w14:textId="77777777" w:rsidR="00B50050" w:rsidRDefault="00B50050" w:rsidP="0088127C">
            <w:pPr>
              <w:pStyle w:val="OtherTableBody"/>
            </w:pPr>
            <w:r>
              <w:t>8.5.3.1</w:t>
            </w:r>
          </w:p>
        </w:tc>
      </w:tr>
      <w:tr w:rsidR="00B50050" w14:paraId="35582767" w14:textId="77777777" w:rsidTr="00195548">
        <w:tc>
          <w:tcPr>
            <w:tcW w:w="3500" w:type="dxa"/>
          </w:tcPr>
          <w:p w14:paraId="189590DE" w14:textId="77777777" w:rsidR="00B50050" w:rsidRDefault="00B50050" w:rsidP="0088127C">
            <w:pPr>
              <w:pStyle w:val="OtherTableBody"/>
            </w:pPr>
            <w:r>
              <w:t>Recreational Drug Use Code</w:t>
            </w:r>
          </w:p>
        </w:tc>
        <w:tc>
          <w:tcPr>
            <w:tcW w:w="700" w:type="dxa"/>
          </w:tcPr>
          <w:p w14:paraId="3CE363FF" w14:textId="77777777" w:rsidR="00B50050" w:rsidRDefault="00B50050" w:rsidP="0088127C">
            <w:pPr>
              <w:pStyle w:val="OtherTableBody"/>
            </w:pPr>
            <w:r>
              <w:t>01544</w:t>
            </w:r>
          </w:p>
        </w:tc>
        <w:tc>
          <w:tcPr>
            <w:tcW w:w="600" w:type="dxa"/>
          </w:tcPr>
          <w:p w14:paraId="7A80152F" w14:textId="77777777" w:rsidR="00B50050" w:rsidRDefault="00B50050" w:rsidP="0088127C">
            <w:pPr>
              <w:pStyle w:val="OtherTableBody"/>
            </w:pPr>
            <w:r>
              <w:t>PV2</w:t>
            </w:r>
          </w:p>
        </w:tc>
        <w:tc>
          <w:tcPr>
            <w:tcW w:w="600" w:type="dxa"/>
          </w:tcPr>
          <w:p w14:paraId="1EB9AD54" w14:textId="77777777" w:rsidR="00B50050" w:rsidRDefault="00B50050" w:rsidP="0088127C">
            <w:pPr>
              <w:pStyle w:val="OtherTableBody"/>
            </w:pPr>
            <w:r>
              <w:t>39</w:t>
            </w:r>
          </w:p>
        </w:tc>
        <w:tc>
          <w:tcPr>
            <w:tcW w:w="600" w:type="dxa"/>
          </w:tcPr>
          <w:p w14:paraId="543B2FBA" w14:textId="77777777" w:rsidR="00B50050" w:rsidRDefault="00B50050" w:rsidP="0088127C">
            <w:pPr>
              <w:pStyle w:val="OtherTableBody"/>
            </w:pPr>
            <w:r>
              <w:t>..</w:t>
            </w:r>
          </w:p>
        </w:tc>
        <w:tc>
          <w:tcPr>
            <w:tcW w:w="600" w:type="dxa"/>
          </w:tcPr>
          <w:p w14:paraId="7DA2E5F5" w14:textId="77777777" w:rsidR="00B50050" w:rsidRDefault="00B50050" w:rsidP="0088127C">
            <w:pPr>
              <w:pStyle w:val="OtherTableBody"/>
            </w:pPr>
          </w:p>
        </w:tc>
        <w:tc>
          <w:tcPr>
            <w:tcW w:w="600" w:type="dxa"/>
          </w:tcPr>
          <w:p w14:paraId="6D5CDDB7" w14:textId="77777777" w:rsidR="00B50050" w:rsidRDefault="00B50050" w:rsidP="0088127C">
            <w:pPr>
              <w:pStyle w:val="OtherTableBody"/>
            </w:pPr>
            <w:r>
              <w:t>CWE</w:t>
            </w:r>
          </w:p>
        </w:tc>
        <w:tc>
          <w:tcPr>
            <w:tcW w:w="700" w:type="dxa"/>
          </w:tcPr>
          <w:p w14:paraId="1EB29D1C" w14:textId="77777777" w:rsidR="00B50050" w:rsidRDefault="00B50050" w:rsidP="0088127C">
            <w:pPr>
              <w:pStyle w:val="OtherTableBody"/>
            </w:pPr>
            <w:r>
              <w:t>Y</w:t>
            </w:r>
          </w:p>
        </w:tc>
        <w:tc>
          <w:tcPr>
            <w:tcW w:w="600" w:type="dxa"/>
          </w:tcPr>
          <w:p w14:paraId="4541F6BD" w14:textId="77777777" w:rsidR="00B50050" w:rsidRDefault="00B50050" w:rsidP="0088127C">
            <w:pPr>
              <w:pStyle w:val="OtherTableBody"/>
            </w:pPr>
            <w:r>
              <w:t>0431</w:t>
            </w:r>
          </w:p>
        </w:tc>
        <w:tc>
          <w:tcPr>
            <w:tcW w:w="900" w:type="dxa"/>
          </w:tcPr>
          <w:p w14:paraId="0EA39A03" w14:textId="77777777" w:rsidR="00B50050" w:rsidRDefault="00B50050" w:rsidP="0088127C">
            <w:pPr>
              <w:pStyle w:val="OtherTableBody"/>
            </w:pPr>
            <w:r>
              <w:t>3.4.4.39</w:t>
            </w:r>
          </w:p>
        </w:tc>
      </w:tr>
      <w:tr w:rsidR="00B50050" w14:paraId="63E409BD" w14:textId="77777777" w:rsidTr="00195548">
        <w:tc>
          <w:tcPr>
            <w:tcW w:w="3500" w:type="dxa"/>
          </w:tcPr>
          <w:p w14:paraId="11EC6ABF" w14:textId="77777777" w:rsidR="00B50050" w:rsidRDefault="00B50050" w:rsidP="0088127C">
            <w:pPr>
              <w:pStyle w:val="OtherTableBody"/>
            </w:pPr>
            <w:r>
              <w:t>Recurring Service Code</w:t>
            </w:r>
          </w:p>
        </w:tc>
        <w:tc>
          <w:tcPr>
            <w:tcW w:w="700" w:type="dxa"/>
          </w:tcPr>
          <w:p w14:paraId="35C7CA13" w14:textId="77777777" w:rsidR="00B50050" w:rsidRDefault="00B50050" w:rsidP="0088127C">
            <w:pPr>
              <w:pStyle w:val="OtherTableBody"/>
            </w:pPr>
            <w:r>
              <w:t>00732</w:t>
            </w:r>
          </w:p>
        </w:tc>
        <w:tc>
          <w:tcPr>
            <w:tcW w:w="600" w:type="dxa"/>
          </w:tcPr>
          <w:p w14:paraId="4CA00694" w14:textId="77777777" w:rsidR="00B50050" w:rsidRDefault="00B50050" w:rsidP="0088127C">
            <w:pPr>
              <w:pStyle w:val="OtherTableBody"/>
            </w:pPr>
            <w:r>
              <w:t>PV2</w:t>
            </w:r>
          </w:p>
        </w:tc>
        <w:tc>
          <w:tcPr>
            <w:tcW w:w="600" w:type="dxa"/>
          </w:tcPr>
          <w:p w14:paraId="32294724" w14:textId="77777777" w:rsidR="00B50050" w:rsidRDefault="00B50050" w:rsidP="0088127C">
            <w:pPr>
              <w:pStyle w:val="OtherTableBody"/>
            </w:pPr>
            <w:r>
              <w:t>31</w:t>
            </w:r>
          </w:p>
        </w:tc>
        <w:tc>
          <w:tcPr>
            <w:tcW w:w="600" w:type="dxa"/>
          </w:tcPr>
          <w:p w14:paraId="749AEEB7" w14:textId="77777777" w:rsidR="00B50050" w:rsidRDefault="00B50050" w:rsidP="0088127C">
            <w:pPr>
              <w:pStyle w:val="OtherTableBody"/>
            </w:pPr>
            <w:r>
              <w:t>..</w:t>
            </w:r>
          </w:p>
        </w:tc>
        <w:tc>
          <w:tcPr>
            <w:tcW w:w="600" w:type="dxa"/>
          </w:tcPr>
          <w:p w14:paraId="76C4DCFC" w14:textId="77777777" w:rsidR="00B50050" w:rsidRDefault="00B50050" w:rsidP="0088127C">
            <w:pPr>
              <w:pStyle w:val="OtherTableBody"/>
            </w:pPr>
          </w:p>
        </w:tc>
        <w:tc>
          <w:tcPr>
            <w:tcW w:w="600" w:type="dxa"/>
          </w:tcPr>
          <w:p w14:paraId="795EAF26" w14:textId="77777777" w:rsidR="00B50050" w:rsidRDefault="00B50050" w:rsidP="0088127C">
            <w:pPr>
              <w:pStyle w:val="OtherTableBody"/>
            </w:pPr>
            <w:r>
              <w:t>CWE</w:t>
            </w:r>
          </w:p>
        </w:tc>
        <w:tc>
          <w:tcPr>
            <w:tcW w:w="700" w:type="dxa"/>
          </w:tcPr>
          <w:p w14:paraId="40722B88" w14:textId="77777777" w:rsidR="00B50050" w:rsidRDefault="00B50050" w:rsidP="0088127C">
            <w:pPr>
              <w:pStyle w:val="OtherTableBody"/>
            </w:pPr>
          </w:p>
        </w:tc>
        <w:tc>
          <w:tcPr>
            <w:tcW w:w="600" w:type="dxa"/>
          </w:tcPr>
          <w:p w14:paraId="76FCDB71" w14:textId="77777777" w:rsidR="00B50050" w:rsidRDefault="00B50050" w:rsidP="0088127C">
            <w:pPr>
              <w:pStyle w:val="OtherTableBody"/>
            </w:pPr>
            <w:r>
              <w:t>0219</w:t>
            </w:r>
          </w:p>
        </w:tc>
        <w:tc>
          <w:tcPr>
            <w:tcW w:w="900" w:type="dxa"/>
          </w:tcPr>
          <w:p w14:paraId="5D7B727D" w14:textId="77777777" w:rsidR="00B50050" w:rsidRDefault="00B50050" w:rsidP="0088127C">
            <w:pPr>
              <w:pStyle w:val="OtherTableBody"/>
            </w:pPr>
            <w:r>
              <w:t>3.4.4.31</w:t>
            </w:r>
          </w:p>
        </w:tc>
      </w:tr>
      <w:tr w:rsidR="00B50050" w14:paraId="5F1DAFC2" w14:textId="77777777" w:rsidTr="00195548">
        <w:tc>
          <w:tcPr>
            <w:tcW w:w="3500" w:type="dxa"/>
          </w:tcPr>
          <w:p w14:paraId="3E5679D1" w14:textId="77777777" w:rsidR="00B50050" w:rsidRDefault="00B50050" w:rsidP="0088127C">
            <w:pPr>
              <w:pStyle w:val="OtherTableBody"/>
            </w:pPr>
            <w:r>
              <w:t>Reference (Normal) Range for Ordinal and Continuous Observations</w:t>
            </w:r>
          </w:p>
        </w:tc>
        <w:tc>
          <w:tcPr>
            <w:tcW w:w="700" w:type="dxa"/>
          </w:tcPr>
          <w:p w14:paraId="168C1ED2" w14:textId="77777777" w:rsidR="00B50050" w:rsidRDefault="00B50050" w:rsidP="0088127C">
            <w:pPr>
              <w:pStyle w:val="OtherTableBody"/>
            </w:pPr>
            <w:r>
              <w:t>00631</w:t>
            </w:r>
          </w:p>
        </w:tc>
        <w:tc>
          <w:tcPr>
            <w:tcW w:w="600" w:type="dxa"/>
          </w:tcPr>
          <w:p w14:paraId="1887143D" w14:textId="77777777" w:rsidR="00B50050" w:rsidRDefault="00B50050" w:rsidP="0088127C">
            <w:pPr>
              <w:pStyle w:val="OtherTableBody"/>
            </w:pPr>
            <w:r>
              <w:t>OM2</w:t>
            </w:r>
          </w:p>
        </w:tc>
        <w:tc>
          <w:tcPr>
            <w:tcW w:w="600" w:type="dxa"/>
          </w:tcPr>
          <w:p w14:paraId="1120399C" w14:textId="77777777" w:rsidR="00B50050" w:rsidRDefault="00B50050" w:rsidP="0088127C">
            <w:pPr>
              <w:pStyle w:val="OtherTableBody"/>
            </w:pPr>
            <w:r>
              <w:t>6</w:t>
            </w:r>
          </w:p>
        </w:tc>
        <w:tc>
          <w:tcPr>
            <w:tcW w:w="600" w:type="dxa"/>
          </w:tcPr>
          <w:p w14:paraId="1C4EDA29" w14:textId="77777777" w:rsidR="00B50050" w:rsidRDefault="00B50050" w:rsidP="0088127C">
            <w:pPr>
              <w:pStyle w:val="OtherTableBody"/>
            </w:pPr>
            <w:r>
              <w:t>..</w:t>
            </w:r>
          </w:p>
        </w:tc>
        <w:tc>
          <w:tcPr>
            <w:tcW w:w="600" w:type="dxa"/>
          </w:tcPr>
          <w:p w14:paraId="18140B1F" w14:textId="77777777" w:rsidR="00B50050" w:rsidRDefault="00B50050" w:rsidP="0088127C">
            <w:pPr>
              <w:pStyle w:val="OtherTableBody"/>
            </w:pPr>
          </w:p>
        </w:tc>
        <w:tc>
          <w:tcPr>
            <w:tcW w:w="600" w:type="dxa"/>
          </w:tcPr>
          <w:p w14:paraId="53FB6EE4" w14:textId="77777777" w:rsidR="00B50050" w:rsidRDefault="00B50050" w:rsidP="0088127C">
            <w:pPr>
              <w:pStyle w:val="OtherTableBody"/>
            </w:pPr>
            <w:r>
              <w:t>RFR</w:t>
            </w:r>
          </w:p>
        </w:tc>
        <w:tc>
          <w:tcPr>
            <w:tcW w:w="700" w:type="dxa"/>
          </w:tcPr>
          <w:p w14:paraId="6FD9F75E" w14:textId="77777777" w:rsidR="00B50050" w:rsidRDefault="00B50050" w:rsidP="0088127C">
            <w:pPr>
              <w:pStyle w:val="OtherTableBody"/>
            </w:pPr>
            <w:r>
              <w:t>Y</w:t>
            </w:r>
          </w:p>
        </w:tc>
        <w:tc>
          <w:tcPr>
            <w:tcW w:w="600" w:type="dxa"/>
          </w:tcPr>
          <w:p w14:paraId="17F3C97C" w14:textId="77777777" w:rsidR="00B50050" w:rsidRDefault="00B50050" w:rsidP="0088127C">
            <w:pPr>
              <w:pStyle w:val="OtherTableBody"/>
            </w:pPr>
          </w:p>
        </w:tc>
        <w:tc>
          <w:tcPr>
            <w:tcW w:w="900" w:type="dxa"/>
          </w:tcPr>
          <w:p w14:paraId="7E856918" w14:textId="77777777" w:rsidR="00B50050" w:rsidRDefault="00B50050" w:rsidP="0088127C">
            <w:pPr>
              <w:pStyle w:val="OtherTableBody"/>
            </w:pPr>
            <w:r>
              <w:t>8.8.10.6</w:t>
            </w:r>
          </w:p>
        </w:tc>
      </w:tr>
      <w:tr w:rsidR="00B50050" w14:paraId="6CEB7382" w14:textId="77777777" w:rsidTr="00195548">
        <w:tc>
          <w:tcPr>
            <w:tcW w:w="3500" w:type="dxa"/>
          </w:tcPr>
          <w:p w14:paraId="10EC9100" w14:textId="77777777" w:rsidR="00B50050" w:rsidRDefault="00B50050" w:rsidP="0088127C">
            <w:pPr>
              <w:pStyle w:val="OtherTableBody"/>
            </w:pPr>
            <w:r>
              <w:t>Reference Batch Control ID</w:t>
            </w:r>
          </w:p>
        </w:tc>
        <w:tc>
          <w:tcPr>
            <w:tcW w:w="700" w:type="dxa"/>
          </w:tcPr>
          <w:p w14:paraId="5E837993" w14:textId="77777777" w:rsidR="00B50050" w:rsidRDefault="00B50050" w:rsidP="0088127C">
            <w:pPr>
              <w:pStyle w:val="OtherTableBody"/>
            </w:pPr>
            <w:r>
              <w:t>00092</w:t>
            </w:r>
          </w:p>
        </w:tc>
        <w:tc>
          <w:tcPr>
            <w:tcW w:w="600" w:type="dxa"/>
          </w:tcPr>
          <w:p w14:paraId="74DBEEAA" w14:textId="77777777" w:rsidR="00B50050" w:rsidRDefault="00B50050" w:rsidP="0088127C">
            <w:pPr>
              <w:pStyle w:val="OtherTableBody"/>
            </w:pPr>
            <w:r>
              <w:t>BHS</w:t>
            </w:r>
          </w:p>
        </w:tc>
        <w:tc>
          <w:tcPr>
            <w:tcW w:w="600" w:type="dxa"/>
          </w:tcPr>
          <w:p w14:paraId="345FF009" w14:textId="77777777" w:rsidR="00B50050" w:rsidRDefault="00B50050" w:rsidP="0088127C">
            <w:pPr>
              <w:pStyle w:val="OtherTableBody"/>
            </w:pPr>
            <w:r>
              <w:t>12</w:t>
            </w:r>
          </w:p>
        </w:tc>
        <w:tc>
          <w:tcPr>
            <w:tcW w:w="600" w:type="dxa"/>
          </w:tcPr>
          <w:p w14:paraId="5F8861E8" w14:textId="77777777" w:rsidR="00B50050" w:rsidRDefault="00B50050" w:rsidP="0088127C">
            <w:pPr>
              <w:pStyle w:val="OtherTableBody"/>
            </w:pPr>
            <w:r>
              <w:t>..</w:t>
            </w:r>
          </w:p>
        </w:tc>
        <w:tc>
          <w:tcPr>
            <w:tcW w:w="600" w:type="dxa"/>
          </w:tcPr>
          <w:p w14:paraId="0E20FCEB" w14:textId="77777777" w:rsidR="00B50050" w:rsidRDefault="00B50050" w:rsidP="0088127C">
            <w:pPr>
              <w:pStyle w:val="OtherTableBody"/>
            </w:pPr>
            <w:r>
              <w:t>20=</w:t>
            </w:r>
          </w:p>
        </w:tc>
        <w:tc>
          <w:tcPr>
            <w:tcW w:w="600" w:type="dxa"/>
          </w:tcPr>
          <w:p w14:paraId="22936B9C" w14:textId="77777777" w:rsidR="00B50050" w:rsidRDefault="00B50050" w:rsidP="0088127C">
            <w:pPr>
              <w:pStyle w:val="OtherTableBody"/>
            </w:pPr>
            <w:r>
              <w:t>ST</w:t>
            </w:r>
          </w:p>
        </w:tc>
        <w:tc>
          <w:tcPr>
            <w:tcW w:w="700" w:type="dxa"/>
          </w:tcPr>
          <w:p w14:paraId="0C9407E8" w14:textId="77777777" w:rsidR="00B50050" w:rsidRDefault="00B50050" w:rsidP="0088127C">
            <w:pPr>
              <w:pStyle w:val="OtherTableBody"/>
            </w:pPr>
          </w:p>
        </w:tc>
        <w:tc>
          <w:tcPr>
            <w:tcW w:w="600" w:type="dxa"/>
          </w:tcPr>
          <w:p w14:paraId="260006A8" w14:textId="77777777" w:rsidR="00B50050" w:rsidRDefault="00B50050" w:rsidP="0088127C">
            <w:pPr>
              <w:pStyle w:val="OtherTableBody"/>
            </w:pPr>
          </w:p>
        </w:tc>
        <w:tc>
          <w:tcPr>
            <w:tcW w:w="900" w:type="dxa"/>
          </w:tcPr>
          <w:p w14:paraId="6A0C176C" w14:textId="77777777" w:rsidR="00B50050" w:rsidRDefault="00B50050" w:rsidP="0088127C">
            <w:pPr>
              <w:pStyle w:val="OtherTableBody"/>
            </w:pPr>
            <w:r>
              <w:t>2.14.2.12</w:t>
            </w:r>
          </w:p>
        </w:tc>
      </w:tr>
      <w:tr w:rsidR="00B50050" w14:paraId="612D7274" w14:textId="77777777" w:rsidTr="00195548">
        <w:tc>
          <w:tcPr>
            <w:tcW w:w="3500" w:type="dxa"/>
          </w:tcPr>
          <w:p w14:paraId="1FBB23EF" w14:textId="77777777" w:rsidR="00B50050" w:rsidRDefault="00B50050" w:rsidP="0088127C">
            <w:pPr>
              <w:pStyle w:val="OtherTableBody"/>
            </w:pPr>
            <w:r>
              <w:t>Reference Command Number</w:t>
            </w:r>
          </w:p>
        </w:tc>
        <w:tc>
          <w:tcPr>
            <w:tcW w:w="700" w:type="dxa"/>
          </w:tcPr>
          <w:p w14:paraId="695E5C44" w14:textId="77777777" w:rsidR="00B50050" w:rsidRDefault="00B50050" w:rsidP="0088127C">
            <w:pPr>
              <w:pStyle w:val="OtherTableBody"/>
            </w:pPr>
            <w:r>
              <w:t>01390</w:t>
            </w:r>
          </w:p>
        </w:tc>
        <w:tc>
          <w:tcPr>
            <w:tcW w:w="600" w:type="dxa"/>
          </w:tcPr>
          <w:p w14:paraId="640691BD" w14:textId="77777777" w:rsidR="00B50050" w:rsidRDefault="00B50050" w:rsidP="0088127C">
            <w:pPr>
              <w:pStyle w:val="OtherTableBody"/>
            </w:pPr>
            <w:r>
              <w:t>ECD</w:t>
            </w:r>
          </w:p>
        </w:tc>
        <w:tc>
          <w:tcPr>
            <w:tcW w:w="600" w:type="dxa"/>
          </w:tcPr>
          <w:p w14:paraId="6B11F538" w14:textId="77777777" w:rsidR="00B50050" w:rsidRDefault="00B50050" w:rsidP="0088127C">
            <w:pPr>
              <w:pStyle w:val="OtherTableBody"/>
            </w:pPr>
            <w:r>
              <w:t>1</w:t>
            </w:r>
          </w:p>
        </w:tc>
        <w:tc>
          <w:tcPr>
            <w:tcW w:w="600" w:type="dxa"/>
          </w:tcPr>
          <w:p w14:paraId="2AF96553" w14:textId="77777777" w:rsidR="00B50050" w:rsidRDefault="00B50050" w:rsidP="0088127C">
            <w:pPr>
              <w:pStyle w:val="OtherTableBody"/>
            </w:pPr>
            <w:r>
              <w:t>..</w:t>
            </w:r>
          </w:p>
        </w:tc>
        <w:tc>
          <w:tcPr>
            <w:tcW w:w="600" w:type="dxa"/>
          </w:tcPr>
          <w:p w14:paraId="3CB0DDEB" w14:textId="77777777" w:rsidR="00B50050" w:rsidRDefault="00B50050" w:rsidP="0088127C">
            <w:pPr>
              <w:pStyle w:val="OtherTableBody"/>
            </w:pPr>
            <w:r>
              <w:t>10=</w:t>
            </w:r>
          </w:p>
        </w:tc>
        <w:tc>
          <w:tcPr>
            <w:tcW w:w="600" w:type="dxa"/>
          </w:tcPr>
          <w:p w14:paraId="683E661F" w14:textId="77777777" w:rsidR="00B50050" w:rsidRDefault="00B50050" w:rsidP="0088127C">
            <w:pPr>
              <w:pStyle w:val="OtherTableBody"/>
            </w:pPr>
            <w:r>
              <w:t>NM</w:t>
            </w:r>
          </w:p>
        </w:tc>
        <w:tc>
          <w:tcPr>
            <w:tcW w:w="700" w:type="dxa"/>
          </w:tcPr>
          <w:p w14:paraId="3CE0A6BA" w14:textId="77777777" w:rsidR="00B50050" w:rsidRDefault="00B50050" w:rsidP="0088127C">
            <w:pPr>
              <w:pStyle w:val="OtherTableBody"/>
            </w:pPr>
          </w:p>
        </w:tc>
        <w:tc>
          <w:tcPr>
            <w:tcW w:w="600" w:type="dxa"/>
          </w:tcPr>
          <w:p w14:paraId="116903E4" w14:textId="77777777" w:rsidR="00B50050" w:rsidRDefault="00B50050" w:rsidP="0088127C">
            <w:pPr>
              <w:pStyle w:val="OtherTableBody"/>
            </w:pPr>
          </w:p>
        </w:tc>
        <w:tc>
          <w:tcPr>
            <w:tcW w:w="900" w:type="dxa"/>
          </w:tcPr>
          <w:p w14:paraId="04C6FEE6" w14:textId="77777777" w:rsidR="00B50050" w:rsidRDefault="00B50050" w:rsidP="0088127C">
            <w:pPr>
              <w:pStyle w:val="OtherTableBody"/>
            </w:pPr>
            <w:r>
              <w:t>13.4.5.1</w:t>
            </w:r>
          </w:p>
        </w:tc>
      </w:tr>
      <w:tr w:rsidR="00B50050" w14:paraId="3F63EA68" w14:textId="77777777" w:rsidTr="00195548">
        <w:tc>
          <w:tcPr>
            <w:tcW w:w="3500" w:type="dxa"/>
          </w:tcPr>
          <w:p w14:paraId="278CAF1F" w14:textId="77777777" w:rsidR="00B50050" w:rsidRDefault="00B50050" w:rsidP="0088127C">
            <w:pPr>
              <w:pStyle w:val="OtherTableBody"/>
            </w:pPr>
            <w:r>
              <w:t>Reference File Control ID</w:t>
            </w:r>
          </w:p>
        </w:tc>
        <w:tc>
          <w:tcPr>
            <w:tcW w:w="700" w:type="dxa"/>
          </w:tcPr>
          <w:p w14:paraId="5B271014" w14:textId="77777777" w:rsidR="00B50050" w:rsidRDefault="00B50050" w:rsidP="0088127C">
            <w:pPr>
              <w:pStyle w:val="OtherTableBody"/>
            </w:pPr>
            <w:r>
              <w:t>00078</w:t>
            </w:r>
          </w:p>
        </w:tc>
        <w:tc>
          <w:tcPr>
            <w:tcW w:w="600" w:type="dxa"/>
          </w:tcPr>
          <w:p w14:paraId="04A0A49D" w14:textId="77777777" w:rsidR="00B50050" w:rsidRDefault="00B50050" w:rsidP="0088127C">
            <w:pPr>
              <w:pStyle w:val="OtherTableBody"/>
            </w:pPr>
            <w:r>
              <w:t>FHS</w:t>
            </w:r>
          </w:p>
        </w:tc>
        <w:tc>
          <w:tcPr>
            <w:tcW w:w="600" w:type="dxa"/>
          </w:tcPr>
          <w:p w14:paraId="21D7CA3E" w14:textId="77777777" w:rsidR="00B50050" w:rsidRDefault="00B50050" w:rsidP="0088127C">
            <w:pPr>
              <w:pStyle w:val="OtherTableBody"/>
            </w:pPr>
            <w:r>
              <w:t>12</w:t>
            </w:r>
          </w:p>
        </w:tc>
        <w:tc>
          <w:tcPr>
            <w:tcW w:w="600" w:type="dxa"/>
          </w:tcPr>
          <w:p w14:paraId="6E7670A1" w14:textId="77777777" w:rsidR="00B50050" w:rsidRDefault="00B50050" w:rsidP="0088127C">
            <w:pPr>
              <w:pStyle w:val="OtherTableBody"/>
            </w:pPr>
            <w:r>
              <w:t>..</w:t>
            </w:r>
          </w:p>
        </w:tc>
        <w:tc>
          <w:tcPr>
            <w:tcW w:w="600" w:type="dxa"/>
          </w:tcPr>
          <w:p w14:paraId="50CBD4F6" w14:textId="77777777" w:rsidR="00B50050" w:rsidRDefault="00B50050" w:rsidP="0088127C">
            <w:pPr>
              <w:pStyle w:val="OtherTableBody"/>
            </w:pPr>
            <w:r>
              <w:t>20=</w:t>
            </w:r>
          </w:p>
        </w:tc>
        <w:tc>
          <w:tcPr>
            <w:tcW w:w="600" w:type="dxa"/>
          </w:tcPr>
          <w:p w14:paraId="36B5C09A" w14:textId="77777777" w:rsidR="00B50050" w:rsidRDefault="00B50050" w:rsidP="0088127C">
            <w:pPr>
              <w:pStyle w:val="OtherTableBody"/>
            </w:pPr>
            <w:r>
              <w:t>ST</w:t>
            </w:r>
          </w:p>
        </w:tc>
        <w:tc>
          <w:tcPr>
            <w:tcW w:w="700" w:type="dxa"/>
          </w:tcPr>
          <w:p w14:paraId="75AAA89D" w14:textId="77777777" w:rsidR="00B50050" w:rsidRDefault="00B50050" w:rsidP="0088127C">
            <w:pPr>
              <w:pStyle w:val="OtherTableBody"/>
            </w:pPr>
          </w:p>
        </w:tc>
        <w:tc>
          <w:tcPr>
            <w:tcW w:w="600" w:type="dxa"/>
          </w:tcPr>
          <w:p w14:paraId="2F13729E" w14:textId="77777777" w:rsidR="00B50050" w:rsidRDefault="00B50050" w:rsidP="0088127C">
            <w:pPr>
              <w:pStyle w:val="OtherTableBody"/>
            </w:pPr>
          </w:p>
        </w:tc>
        <w:tc>
          <w:tcPr>
            <w:tcW w:w="900" w:type="dxa"/>
          </w:tcPr>
          <w:p w14:paraId="1820DA50" w14:textId="77777777" w:rsidR="00B50050" w:rsidRDefault="00B50050" w:rsidP="0088127C">
            <w:pPr>
              <w:pStyle w:val="OtherTableBody"/>
            </w:pPr>
            <w:r>
              <w:t>2.14.6.12</w:t>
            </w:r>
          </w:p>
        </w:tc>
      </w:tr>
      <w:tr w:rsidR="00B50050" w14:paraId="1C209535" w14:textId="77777777" w:rsidTr="00195548">
        <w:tc>
          <w:tcPr>
            <w:tcW w:w="3500" w:type="dxa"/>
          </w:tcPr>
          <w:p w14:paraId="77246C39" w14:textId="77777777" w:rsidR="00B50050" w:rsidRDefault="00B50050" w:rsidP="0088127C">
            <w:pPr>
              <w:pStyle w:val="OtherTableBody"/>
            </w:pPr>
            <w:r>
              <w:t>Reference Interaction Number</w:t>
            </w:r>
          </w:p>
        </w:tc>
        <w:tc>
          <w:tcPr>
            <w:tcW w:w="700" w:type="dxa"/>
          </w:tcPr>
          <w:p w14:paraId="4B58BBBF" w14:textId="77777777" w:rsidR="00B50050" w:rsidRDefault="00B50050" w:rsidP="0088127C">
            <w:pPr>
              <w:pStyle w:val="OtherTableBody"/>
            </w:pPr>
            <w:r>
              <w:t>01326</w:t>
            </w:r>
          </w:p>
        </w:tc>
        <w:tc>
          <w:tcPr>
            <w:tcW w:w="600" w:type="dxa"/>
          </w:tcPr>
          <w:p w14:paraId="26275DBD" w14:textId="77777777" w:rsidR="00B50050" w:rsidRDefault="00B50050" w:rsidP="0088127C">
            <w:pPr>
              <w:pStyle w:val="OtherTableBody"/>
            </w:pPr>
            <w:r>
              <w:t>ISD</w:t>
            </w:r>
          </w:p>
        </w:tc>
        <w:tc>
          <w:tcPr>
            <w:tcW w:w="600" w:type="dxa"/>
          </w:tcPr>
          <w:p w14:paraId="4F43DCD9" w14:textId="77777777" w:rsidR="00B50050" w:rsidRDefault="00B50050" w:rsidP="0088127C">
            <w:pPr>
              <w:pStyle w:val="OtherTableBody"/>
            </w:pPr>
            <w:r>
              <w:t>1</w:t>
            </w:r>
          </w:p>
        </w:tc>
        <w:tc>
          <w:tcPr>
            <w:tcW w:w="600" w:type="dxa"/>
          </w:tcPr>
          <w:p w14:paraId="797C4BB8" w14:textId="77777777" w:rsidR="00B50050" w:rsidRDefault="00B50050" w:rsidP="0088127C">
            <w:pPr>
              <w:pStyle w:val="OtherTableBody"/>
            </w:pPr>
            <w:r>
              <w:t>..</w:t>
            </w:r>
          </w:p>
        </w:tc>
        <w:tc>
          <w:tcPr>
            <w:tcW w:w="600" w:type="dxa"/>
          </w:tcPr>
          <w:p w14:paraId="3071B859" w14:textId="77777777" w:rsidR="00B50050" w:rsidRDefault="00B50050" w:rsidP="0088127C">
            <w:pPr>
              <w:pStyle w:val="OtherTableBody"/>
            </w:pPr>
          </w:p>
        </w:tc>
        <w:tc>
          <w:tcPr>
            <w:tcW w:w="600" w:type="dxa"/>
          </w:tcPr>
          <w:p w14:paraId="15B9F465" w14:textId="77777777" w:rsidR="00B50050" w:rsidRDefault="00B50050" w:rsidP="0088127C">
            <w:pPr>
              <w:pStyle w:val="OtherTableBody"/>
            </w:pPr>
            <w:r>
              <w:t>NM</w:t>
            </w:r>
          </w:p>
        </w:tc>
        <w:tc>
          <w:tcPr>
            <w:tcW w:w="700" w:type="dxa"/>
          </w:tcPr>
          <w:p w14:paraId="19E173CD" w14:textId="77777777" w:rsidR="00B50050" w:rsidRDefault="00B50050" w:rsidP="0088127C">
            <w:pPr>
              <w:pStyle w:val="OtherTableBody"/>
            </w:pPr>
          </w:p>
        </w:tc>
        <w:tc>
          <w:tcPr>
            <w:tcW w:w="600" w:type="dxa"/>
          </w:tcPr>
          <w:p w14:paraId="79244048" w14:textId="77777777" w:rsidR="00B50050" w:rsidRDefault="00B50050" w:rsidP="0088127C">
            <w:pPr>
              <w:pStyle w:val="OtherTableBody"/>
            </w:pPr>
          </w:p>
        </w:tc>
        <w:tc>
          <w:tcPr>
            <w:tcW w:w="900" w:type="dxa"/>
          </w:tcPr>
          <w:p w14:paraId="7EC30EED" w14:textId="77777777" w:rsidR="00B50050" w:rsidRDefault="00B50050" w:rsidP="0088127C">
            <w:pPr>
              <w:pStyle w:val="OtherTableBody"/>
            </w:pPr>
            <w:r>
              <w:t>13.4.2.1</w:t>
            </w:r>
          </w:p>
        </w:tc>
      </w:tr>
      <w:tr w:rsidR="00B50050" w14:paraId="65E5A6C8" w14:textId="77777777" w:rsidTr="00195548">
        <w:tc>
          <w:tcPr>
            <w:tcW w:w="3500" w:type="dxa"/>
          </w:tcPr>
          <w:p w14:paraId="2908D684" w14:textId="77777777" w:rsidR="00B50050" w:rsidRDefault="00B50050" w:rsidP="0088127C">
            <w:pPr>
              <w:pStyle w:val="OtherTableBody"/>
            </w:pPr>
            <w:r>
              <w:t>Reference Range</w:t>
            </w:r>
          </w:p>
        </w:tc>
        <w:tc>
          <w:tcPr>
            <w:tcW w:w="700" w:type="dxa"/>
          </w:tcPr>
          <w:p w14:paraId="531A4BA3" w14:textId="77777777" w:rsidR="00B50050" w:rsidRDefault="00B50050" w:rsidP="0088127C">
            <w:pPr>
              <w:pStyle w:val="OtherTableBody"/>
            </w:pPr>
            <w:r>
              <w:t>00575</w:t>
            </w:r>
          </w:p>
        </w:tc>
        <w:tc>
          <w:tcPr>
            <w:tcW w:w="600" w:type="dxa"/>
          </w:tcPr>
          <w:p w14:paraId="32D48335" w14:textId="77777777" w:rsidR="00B50050" w:rsidRDefault="00B50050" w:rsidP="0088127C">
            <w:pPr>
              <w:pStyle w:val="OtherTableBody"/>
            </w:pPr>
            <w:r>
              <w:t>OBX</w:t>
            </w:r>
          </w:p>
        </w:tc>
        <w:tc>
          <w:tcPr>
            <w:tcW w:w="600" w:type="dxa"/>
          </w:tcPr>
          <w:p w14:paraId="1DBA5DAD" w14:textId="77777777" w:rsidR="00B50050" w:rsidRDefault="00B50050" w:rsidP="0088127C">
            <w:pPr>
              <w:pStyle w:val="OtherTableBody"/>
            </w:pPr>
            <w:r>
              <w:t>7</w:t>
            </w:r>
          </w:p>
        </w:tc>
        <w:tc>
          <w:tcPr>
            <w:tcW w:w="600" w:type="dxa"/>
          </w:tcPr>
          <w:p w14:paraId="11A86C06" w14:textId="77777777" w:rsidR="00B50050" w:rsidRDefault="00B50050" w:rsidP="0088127C">
            <w:pPr>
              <w:pStyle w:val="OtherTableBody"/>
            </w:pPr>
            <w:r>
              <w:t>..</w:t>
            </w:r>
          </w:p>
        </w:tc>
        <w:tc>
          <w:tcPr>
            <w:tcW w:w="600" w:type="dxa"/>
          </w:tcPr>
          <w:p w14:paraId="0544E22C" w14:textId="77777777" w:rsidR="00B50050" w:rsidRDefault="00B50050" w:rsidP="0088127C">
            <w:pPr>
              <w:pStyle w:val="OtherTableBody"/>
            </w:pPr>
            <w:r>
              <w:t>60=</w:t>
            </w:r>
          </w:p>
        </w:tc>
        <w:tc>
          <w:tcPr>
            <w:tcW w:w="600" w:type="dxa"/>
          </w:tcPr>
          <w:p w14:paraId="3EA56A1B" w14:textId="77777777" w:rsidR="00B50050" w:rsidRDefault="00B50050" w:rsidP="0088127C">
            <w:pPr>
              <w:pStyle w:val="OtherTableBody"/>
            </w:pPr>
            <w:r>
              <w:t>ST</w:t>
            </w:r>
          </w:p>
        </w:tc>
        <w:tc>
          <w:tcPr>
            <w:tcW w:w="700" w:type="dxa"/>
          </w:tcPr>
          <w:p w14:paraId="6AE46985" w14:textId="77777777" w:rsidR="00B50050" w:rsidRDefault="00B50050" w:rsidP="0088127C">
            <w:pPr>
              <w:pStyle w:val="OtherTableBody"/>
            </w:pPr>
          </w:p>
        </w:tc>
        <w:tc>
          <w:tcPr>
            <w:tcW w:w="600" w:type="dxa"/>
          </w:tcPr>
          <w:p w14:paraId="57B0F9BE" w14:textId="77777777" w:rsidR="00B50050" w:rsidRDefault="00B50050" w:rsidP="0088127C">
            <w:pPr>
              <w:pStyle w:val="OtherTableBody"/>
            </w:pPr>
          </w:p>
        </w:tc>
        <w:tc>
          <w:tcPr>
            <w:tcW w:w="900" w:type="dxa"/>
          </w:tcPr>
          <w:p w14:paraId="3B69D38D" w14:textId="77777777" w:rsidR="00B50050" w:rsidRDefault="00B50050" w:rsidP="0088127C">
            <w:pPr>
              <w:pStyle w:val="OtherTableBody"/>
            </w:pPr>
            <w:r>
              <w:t>7.4.2.7</w:t>
            </w:r>
          </w:p>
        </w:tc>
      </w:tr>
      <w:tr w:rsidR="00B50050" w14:paraId="578482DA" w14:textId="77777777" w:rsidTr="00195548">
        <w:tc>
          <w:tcPr>
            <w:tcW w:w="3500" w:type="dxa"/>
          </w:tcPr>
          <w:p w14:paraId="363C2956" w14:textId="77777777" w:rsidR="00B50050" w:rsidRDefault="00B50050" w:rsidP="0088127C">
            <w:pPr>
              <w:pStyle w:val="OtherTableBody"/>
            </w:pPr>
            <w:r>
              <w:t>Referral Category</w:t>
            </w:r>
          </w:p>
        </w:tc>
        <w:tc>
          <w:tcPr>
            <w:tcW w:w="700" w:type="dxa"/>
          </w:tcPr>
          <w:p w14:paraId="3D0AAA8C" w14:textId="77777777" w:rsidR="00B50050" w:rsidRDefault="00B50050" w:rsidP="0088127C">
            <w:pPr>
              <w:pStyle w:val="OtherTableBody"/>
            </w:pPr>
            <w:r>
              <w:t>01141</w:t>
            </w:r>
          </w:p>
        </w:tc>
        <w:tc>
          <w:tcPr>
            <w:tcW w:w="600" w:type="dxa"/>
          </w:tcPr>
          <w:p w14:paraId="5D3DA2AF" w14:textId="77777777" w:rsidR="00B50050" w:rsidRDefault="00B50050" w:rsidP="0088127C">
            <w:pPr>
              <w:pStyle w:val="OtherTableBody"/>
            </w:pPr>
            <w:r>
              <w:t>RF1</w:t>
            </w:r>
          </w:p>
        </w:tc>
        <w:tc>
          <w:tcPr>
            <w:tcW w:w="600" w:type="dxa"/>
          </w:tcPr>
          <w:p w14:paraId="20970E02" w14:textId="77777777" w:rsidR="00B50050" w:rsidRDefault="00B50050" w:rsidP="0088127C">
            <w:pPr>
              <w:pStyle w:val="OtherTableBody"/>
            </w:pPr>
            <w:r>
              <w:t>5</w:t>
            </w:r>
          </w:p>
        </w:tc>
        <w:tc>
          <w:tcPr>
            <w:tcW w:w="600" w:type="dxa"/>
          </w:tcPr>
          <w:p w14:paraId="5E0134EC" w14:textId="77777777" w:rsidR="00B50050" w:rsidRDefault="00B50050" w:rsidP="0088127C">
            <w:pPr>
              <w:pStyle w:val="OtherTableBody"/>
            </w:pPr>
            <w:r>
              <w:t>..</w:t>
            </w:r>
          </w:p>
        </w:tc>
        <w:tc>
          <w:tcPr>
            <w:tcW w:w="600" w:type="dxa"/>
          </w:tcPr>
          <w:p w14:paraId="6F582589" w14:textId="77777777" w:rsidR="00B50050" w:rsidRDefault="00B50050" w:rsidP="0088127C">
            <w:pPr>
              <w:pStyle w:val="OtherTableBody"/>
            </w:pPr>
          </w:p>
        </w:tc>
        <w:tc>
          <w:tcPr>
            <w:tcW w:w="600" w:type="dxa"/>
          </w:tcPr>
          <w:p w14:paraId="23A4F6E0" w14:textId="77777777" w:rsidR="00B50050" w:rsidRDefault="00B50050" w:rsidP="0088127C">
            <w:pPr>
              <w:pStyle w:val="OtherTableBody"/>
            </w:pPr>
            <w:r>
              <w:t>CWE</w:t>
            </w:r>
          </w:p>
        </w:tc>
        <w:tc>
          <w:tcPr>
            <w:tcW w:w="700" w:type="dxa"/>
          </w:tcPr>
          <w:p w14:paraId="0A9FBDD4" w14:textId="77777777" w:rsidR="00B50050" w:rsidRDefault="00B50050" w:rsidP="0088127C">
            <w:pPr>
              <w:pStyle w:val="OtherTableBody"/>
            </w:pPr>
          </w:p>
        </w:tc>
        <w:tc>
          <w:tcPr>
            <w:tcW w:w="600" w:type="dxa"/>
          </w:tcPr>
          <w:p w14:paraId="2D422850" w14:textId="77777777" w:rsidR="00B50050" w:rsidRDefault="00B50050" w:rsidP="0088127C">
            <w:pPr>
              <w:pStyle w:val="OtherTableBody"/>
            </w:pPr>
            <w:r>
              <w:t>0284</w:t>
            </w:r>
          </w:p>
        </w:tc>
        <w:tc>
          <w:tcPr>
            <w:tcW w:w="900" w:type="dxa"/>
          </w:tcPr>
          <w:p w14:paraId="5E1144AD" w14:textId="77777777" w:rsidR="00B50050" w:rsidRDefault="00B50050" w:rsidP="0088127C">
            <w:pPr>
              <w:pStyle w:val="OtherTableBody"/>
            </w:pPr>
            <w:r>
              <w:t>11.8.1.5</w:t>
            </w:r>
          </w:p>
        </w:tc>
      </w:tr>
      <w:tr w:rsidR="00B50050" w14:paraId="2BC77E5F" w14:textId="77777777" w:rsidTr="00195548">
        <w:tc>
          <w:tcPr>
            <w:tcW w:w="3500" w:type="dxa"/>
          </w:tcPr>
          <w:p w14:paraId="119CD584" w14:textId="77777777" w:rsidR="00B50050" w:rsidRDefault="00B50050" w:rsidP="0088127C">
            <w:pPr>
              <w:pStyle w:val="OtherTableBody"/>
            </w:pPr>
            <w:r>
              <w:t>Referral Disposition</w:t>
            </w:r>
          </w:p>
        </w:tc>
        <w:tc>
          <w:tcPr>
            <w:tcW w:w="700" w:type="dxa"/>
          </w:tcPr>
          <w:p w14:paraId="48B7E725" w14:textId="77777777" w:rsidR="00B50050" w:rsidRDefault="00B50050" w:rsidP="0088127C">
            <w:pPr>
              <w:pStyle w:val="OtherTableBody"/>
            </w:pPr>
            <w:r>
              <w:t>01140</w:t>
            </w:r>
          </w:p>
        </w:tc>
        <w:tc>
          <w:tcPr>
            <w:tcW w:w="600" w:type="dxa"/>
          </w:tcPr>
          <w:p w14:paraId="522B4723" w14:textId="77777777" w:rsidR="00B50050" w:rsidRDefault="00B50050" w:rsidP="0088127C">
            <w:pPr>
              <w:pStyle w:val="OtherTableBody"/>
            </w:pPr>
            <w:r>
              <w:t>RF1</w:t>
            </w:r>
          </w:p>
        </w:tc>
        <w:tc>
          <w:tcPr>
            <w:tcW w:w="600" w:type="dxa"/>
          </w:tcPr>
          <w:p w14:paraId="6154FB9B" w14:textId="77777777" w:rsidR="00B50050" w:rsidRDefault="00B50050" w:rsidP="0088127C">
            <w:pPr>
              <w:pStyle w:val="OtherTableBody"/>
            </w:pPr>
            <w:r>
              <w:t>4</w:t>
            </w:r>
          </w:p>
        </w:tc>
        <w:tc>
          <w:tcPr>
            <w:tcW w:w="600" w:type="dxa"/>
          </w:tcPr>
          <w:p w14:paraId="144546BF" w14:textId="77777777" w:rsidR="00B50050" w:rsidRDefault="00B50050" w:rsidP="0088127C">
            <w:pPr>
              <w:pStyle w:val="OtherTableBody"/>
            </w:pPr>
            <w:r>
              <w:t>..</w:t>
            </w:r>
          </w:p>
        </w:tc>
        <w:tc>
          <w:tcPr>
            <w:tcW w:w="600" w:type="dxa"/>
          </w:tcPr>
          <w:p w14:paraId="40B7D445" w14:textId="77777777" w:rsidR="00B50050" w:rsidRDefault="00B50050" w:rsidP="0088127C">
            <w:pPr>
              <w:pStyle w:val="OtherTableBody"/>
            </w:pPr>
          </w:p>
        </w:tc>
        <w:tc>
          <w:tcPr>
            <w:tcW w:w="600" w:type="dxa"/>
          </w:tcPr>
          <w:p w14:paraId="67572E76" w14:textId="77777777" w:rsidR="00B50050" w:rsidRDefault="00B50050" w:rsidP="0088127C">
            <w:pPr>
              <w:pStyle w:val="OtherTableBody"/>
            </w:pPr>
            <w:r>
              <w:t>CWE</w:t>
            </w:r>
          </w:p>
        </w:tc>
        <w:tc>
          <w:tcPr>
            <w:tcW w:w="700" w:type="dxa"/>
          </w:tcPr>
          <w:p w14:paraId="169E4514" w14:textId="77777777" w:rsidR="00B50050" w:rsidRDefault="00B50050" w:rsidP="0088127C">
            <w:pPr>
              <w:pStyle w:val="OtherTableBody"/>
            </w:pPr>
            <w:r>
              <w:t>Y</w:t>
            </w:r>
          </w:p>
        </w:tc>
        <w:tc>
          <w:tcPr>
            <w:tcW w:w="600" w:type="dxa"/>
          </w:tcPr>
          <w:p w14:paraId="50CCCC6F" w14:textId="77777777" w:rsidR="00B50050" w:rsidRDefault="00B50050" w:rsidP="0088127C">
            <w:pPr>
              <w:pStyle w:val="OtherTableBody"/>
            </w:pPr>
            <w:r>
              <w:t>0282</w:t>
            </w:r>
          </w:p>
        </w:tc>
        <w:tc>
          <w:tcPr>
            <w:tcW w:w="900" w:type="dxa"/>
          </w:tcPr>
          <w:p w14:paraId="5BCB92B1" w14:textId="77777777" w:rsidR="00B50050" w:rsidRDefault="00B50050" w:rsidP="0088127C">
            <w:pPr>
              <w:pStyle w:val="OtherTableBody"/>
            </w:pPr>
            <w:r>
              <w:t>11.8.1.4</w:t>
            </w:r>
          </w:p>
        </w:tc>
      </w:tr>
      <w:tr w:rsidR="00B50050" w14:paraId="2370855E" w14:textId="77777777" w:rsidTr="00195548">
        <w:tc>
          <w:tcPr>
            <w:tcW w:w="3500" w:type="dxa"/>
          </w:tcPr>
          <w:p w14:paraId="1F47D5D6" w14:textId="77777777" w:rsidR="00B50050" w:rsidRDefault="00B50050" w:rsidP="0088127C">
            <w:pPr>
              <w:pStyle w:val="OtherTableBody"/>
            </w:pPr>
            <w:r>
              <w:t xml:space="preserve">Referral Documentation Completion Status </w:t>
            </w:r>
          </w:p>
        </w:tc>
        <w:tc>
          <w:tcPr>
            <w:tcW w:w="700" w:type="dxa"/>
          </w:tcPr>
          <w:p w14:paraId="21E3259F" w14:textId="77777777" w:rsidR="00B50050" w:rsidRDefault="00B50050" w:rsidP="0088127C">
            <w:pPr>
              <w:pStyle w:val="OtherTableBody"/>
            </w:pPr>
            <w:r>
              <w:t>02262</w:t>
            </w:r>
          </w:p>
        </w:tc>
        <w:tc>
          <w:tcPr>
            <w:tcW w:w="600" w:type="dxa"/>
          </w:tcPr>
          <w:p w14:paraId="2227050D" w14:textId="77777777" w:rsidR="00B50050" w:rsidRDefault="00B50050" w:rsidP="0088127C">
            <w:pPr>
              <w:pStyle w:val="OtherTableBody"/>
            </w:pPr>
            <w:r>
              <w:t>RF1</w:t>
            </w:r>
          </w:p>
        </w:tc>
        <w:tc>
          <w:tcPr>
            <w:tcW w:w="600" w:type="dxa"/>
          </w:tcPr>
          <w:p w14:paraId="4DF997B7" w14:textId="77777777" w:rsidR="00B50050" w:rsidRDefault="00B50050" w:rsidP="0088127C">
            <w:pPr>
              <w:pStyle w:val="OtherTableBody"/>
            </w:pPr>
            <w:r>
              <w:t>12</w:t>
            </w:r>
          </w:p>
        </w:tc>
        <w:tc>
          <w:tcPr>
            <w:tcW w:w="600" w:type="dxa"/>
          </w:tcPr>
          <w:p w14:paraId="7B3E3912" w14:textId="77777777" w:rsidR="00B50050" w:rsidRDefault="00B50050" w:rsidP="0088127C">
            <w:pPr>
              <w:pStyle w:val="OtherTableBody"/>
            </w:pPr>
            <w:r>
              <w:t>..</w:t>
            </w:r>
          </w:p>
        </w:tc>
        <w:tc>
          <w:tcPr>
            <w:tcW w:w="600" w:type="dxa"/>
          </w:tcPr>
          <w:p w14:paraId="1D204F78" w14:textId="77777777" w:rsidR="00B50050" w:rsidRDefault="00B50050" w:rsidP="0088127C">
            <w:pPr>
              <w:pStyle w:val="OtherTableBody"/>
            </w:pPr>
          </w:p>
        </w:tc>
        <w:tc>
          <w:tcPr>
            <w:tcW w:w="600" w:type="dxa"/>
          </w:tcPr>
          <w:p w14:paraId="7B955FAB" w14:textId="77777777" w:rsidR="00B50050" w:rsidRDefault="00B50050" w:rsidP="0088127C">
            <w:pPr>
              <w:pStyle w:val="OtherTableBody"/>
            </w:pPr>
            <w:r>
              <w:t>CWE</w:t>
            </w:r>
          </w:p>
        </w:tc>
        <w:tc>
          <w:tcPr>
            <w:tcW w:w="700" w:type="dxa"/>
          </w:tcPr>
          <w:p w14:paraId="2C84225A" w14:textId="77777777" w:rsidR="00B50050" w:rsidRDefault="00B50050" w:rsidP="0088127C">
            <w:pPr>
              <w:pStyle w:val="OtherTableBody"/>
            </w:pPr>
          </w:p>
        </w:tc>
        <w:tc>
          <w:tcPr>
            <w:tcW w:w="600" w:type="dxa"/>
          </w:tcPr>
          <w:p w14:paraId="64269AA7" w14:textId="77777777" w:rsidR="00B50050" w:rsidRDefault="00B50050" w:rsidP="0088127C">
            <w:pPr>
              <w:pStyle w:val="OtherTableBody"/>
            </w:pPr>
            <w:r>
              <w:t>0865</w:t>
            </w:r>
          </w:p>
        </w:tc>
        <w:tc>
          <w:tcPr>
            <w:tcW w:w="900" w:type="dxa"/>
          </w:tcPr>
          <w:p w14:paraId="3807EF35" w14:textId="77777777" w:rsidR="00B50050" w:rsidRDefault="00B50050" w:rsidP="0088127C">
            <w:pPr>
              <w:pStyle w:val="OtherTableBody"/>
            </w:pPr>
            <w:r>
              <w:t>11.8.1.12</w:t>
            </w:r>
          </w:p>
        </w:tc>
      </w:tr>
      <w:tr w:rsidR="00B50050" w14:paraId="37AEA21F" w14:textId="77777777" w:rsidTr="00195548">
        <w:tc>
          <w:tcPr>
            <w:tcW w:w="3500" w:type="dxa"/>
          </w:tcPr>
          <w:p w14:paraId="2EB93B12" w14:textId="77777777" w:rsidR="00B50050" w:rsidRDefault="00B50050" w:rsidP="0088127C">
            <w:pPr>
              <w:pStyle w:val="OtherTableBody"/>
            </w:pPr>
            <w:r>
              <w:t>Referral Number</w:t>
            </w:r>
          </w:p>
        </w:tc>
        <w:tc>
          <w:tcPr>
            <w:tcW w:w="700" w:type="dxa"/>
          </w:tcPr>
          <w:p w14:paraId="131BE5CD" w14:textId="77777777" w:rsidR="00B50050" w:rsidRDefault="00B50050" w:rsidP="0088127C">
            <w:pPr>
              <w:pStyle w:val="OtherTableBody"/>
            </w:pPr>
            <w:r>
              <w:t>02367</w:t>
            </w:r>
          </w:p>
        </w:tc>
        <w:tc>
          <w:tcPr>
            <w:tcW w:w="600" w:type="dxa"/>
          </w:tcPr>
          <w:p w14:paraId="304BAF28" w14:textId="77777777" w:rsidR="00B50050" w:rsidRDefault="00B50050" w:rsidP="0088127C">
            <w:pPr>
              <w:pStyle w:val="OtherTableBody"/>
            </w:pPr>
            <w:r>
              <w:t>FT1</w:t>
            </w:r>
          </w:p>
        </w:tc>
        <w:tc>
          <w:tcPr>
            <w:tcW w:w="600" w:type="dxa"/>
          </w:tcPr>
          <w:p w14:paraId="628B6885" w14:textId="77777777" w:rsidR="00B50050" w:rsidRDefault="00B50050" w:rsidP="0088127C">
            <w:pPr>
              <w:pStyle w:val="OtherTableBody"/>
            </w:pPr>
            <w:r>
              <w:t>38</w:t>
            </w:r>
          </w:p>
        </w:tc>
        <w:tc>
          <w:tcPr>
            <w:tcW w:w="600" w:type="dxa"/>
          </w:tcPr>
          <w:p w14:paraId="1935B21A" w14:textId="77777777" w:rsidR="00B50050" w:rsidRDefault="00B50050" w:rsidP="0088127C">
            <w:pPr>
              <w:pStyle w:val="OtherTableBody"/>
            </w:pPr>
            <w:r>
              <w:t>..</w:t>
            </w:r>
          </w:p>
        </w:tc>
        <w:tc>
          <w:tcPr>
            <w:tcW w:w="600" w:type="dxa"/>
          </w:tcPr>
          <w:p w14:paraId="3BFE459E" w14:textId="77777777" w:rsidR="00B50050" w:rsidRDefault="00B50050" w:rsidP="0088127C">
            <w:pPr>
              <w:pStyle w:val="OtherTableBody"/>
            </w:pPr>
          </w:p>
        </w:tc>
        <w:tc>
          <w:tcPr>
            <w:tcW w:w="600" w:type="dxa"/>
          </w:tcPr>
          <w:p w14:paraId="24C1A4C1" w14:textId="77777777" w:rsidR="00B50050" w:rsidRDefault="00B50050" w:rsidP="0088127C">
            <w:pPr>
              <w:pStyle w:val="OtherTableBody"/>
            </w:pPr>
            <w:r>
              <w:t>CX</w:t>
            </w:r>
          </w:p>
        </w:tc>
        <w:tc>
          <w:tcPr>
            <w:tcW w:w="700" w:type="dxa"/>
          </w:tcPr>
          <w:p w14:paraId="33DA383C" w14:textId="77777777" w:rsidR="00B50050" w:rsidRDefault="00B50050" w:rsidP="0088127C">
            <w:pPr>
              <w:pStyle w:val="OtherTableBody"/>
            </w:pPr>
          </w:p>
        </w:tc>
        <w:tc>
          <w:tcPr>
            <w:tcW w:w="600" w:type="dxa"/>
          </w:tcPr>
          <w:p w14:paraId="55AC3182" w14:textId="77777777" w:rsidR="00B50050" w:rsidRDefault="00B50050" w:rsidP="0088127C">
            <w:pPr>
              <w:pStyle w:val="OtherTableBody"/>
            </w:pPr>
          </w:p>
        </w:tc>
        <w:tc>
          <w:tcPr>
            <w:tcW w:w="900" w:type="dxa"/>
          </w:tcPr>
          <w:p w14:paraId="49F42EA7" w14:textId="77777777" w:rsidR="00B50050" w:rsidRDefault="00B50050" w:rsidP="0088127C">
            <w:pPr>
              <w:pStyle w:val="OtherTableBody"/>
            </w:pPr>
            <w:r>
              <w:t>6.5.1.38</w:t>
            </w:r>
          </w:p>
        </w:tc>
      </w:tr>
      <w:tr w:rsidR="00B50050" w14:paraId="3A2E96A0" w14:textId="77777777" w:rsidTr="00195548">
        <w:tc>
          <w:tcPr>
            <w:tcW w:w="3500" w:type="dxa"/>
          </w:tcPr>
          <w:p w14:paraId="418E56DA" w14:textId="77777777" w:rsidR="00B50050" w:rsidRDefault="00B50050" w:rsidP="0088127C">
            <w:pPr>
              <w:pStyle w:val="OtherTableBody"/>
            </w:pPr>
            <w:r>
              <w:t>Referral Priority</w:t>
            </w:r>
          </w:p>
        </w:tc>
        <w:tc>
          <w:tcPr>
            <w:tcW w:w="700" w:type="dxa"/>
          </w:tcPr>
          <w:p w14:paraId="0CA6D000" w14:textId="77777777" w:rsidR="00B50050" w:rsidRDefault="00B50050" w:rsidP="0088127C">
            <w:pPr>
              <w:pStyle w:val="OtherTableBody"/>
            </w:pPr>
            <w:r>
              <w:t>01138</w:t>
            </w:r>
          </w:p>
        </w:tc>
        <w:tc>
          <w:tcPr>
            <w:tcW w:w="600" w:type="dxa"/>
          </w:tcPr>
          <w:p w14:paraId="76864B91" w14:textId="77777777" w:rsidR="00B50050" w:rsidRDefault="00B50050" w:rsidP="0088127C">
            <w:pPr>
              <w:pStyle w:val="OtherTableBody"/>
            </w:pPr>
            <w:r>
              <w:t>RF1</w:t>
            </w:r>
          </w:p>
        </w:tc>
        <w:tc>
          <w:tcPr>
            <w:tcW w:w="600" w:type="dxa"/>
          </w:tcPr>
          <w:p w14:paraId="190DE307" w14:textId="77777777" w:rsidR="00B50050" w:rsidRDefault="00B50050" w:rsidP="0088127C">
            <w:pPr>
              <w:pStyle w:val="OtherTableBody"/>
            </w:pPr>
            <w:r>
              <w:t>2</w:t>
            </w:r>
          </w:p>
        </w:tc>
        <w:tc>
          <w:tcPr>
            <w:tcW w:w="600" w:type="dxa"/>
          </w:tcPr>
          <w:p w14:paraId="44CB4601" w14:textId="77777777" w:rsidR="00B50050" w:rsidRDefault="00B50050" w:rsidP="0088127C">
            <w:pPr>
              <w:pStyle w:val="OtherTableBody"/>
            </w:pPr>
            <w:r>
              <w:t>..</w:t>
            </w:r>
          </w:p>
        </w:tc>
        <w:tc>
          <w:tcPr>
            <w:tcW w:w="600" w:type="dxa"/>
          </w:tcPr>
          <w:p w14:paraId="454972A0" w14:textId="77777777" w:rsidR="00B50050" w:rsidRDefault="00B50050" w:rsidP="0088127C">
            <w:pPr>
              <w:pStyle w:val="OtherTableBody"/>
            </w:pPr>
          </w:p>
        </w:tc>
        <w:tc>
          <w:tcPr>
            <w:tcW w:w="600" w:type="dxa"/>
          </w:tcPr>
          <w:p w14:paraId="2DBF2AEF" w14:textId="77777777" w:rsidR="00B50050" w:rsidRDefault="00B50050" w:rsidP="0088127C">
            <w:pPr>
              <w:pStyle w:val="OtherTableBody"/>
            </w:pPr>
            <w:r>
              <w:t>CWE</w:t>
            </w:r>
          </w:p>
        </w:tc>
        <w:tc>
          <w:tcPr>
            <w:tcW w:w="700" w:type="dxa"/>
          </w:tcPr>
          <w:p w14:paraId="19DEDF41" w14:textId="77777777" w:rsidR="00B50050" w:rsidRDefault="00B50050" w:rsidP="0088127C">
            <w:pPr>
              <w:pStyle w:val="OtherTableBody"/>
            </w:pPr>
          </w:p>
        </w:tc>
        <w:tc>
          <w:tcPr>
            <w:tcW w:w="600" w:type="dxa"/>
          </w:tcPr>
          <w:p w14:paraId="16277E95" w14:textId="77777777" w:rsidR="00B50050" w:rsidRDefault="00B50050" w:rsidP="0088127C">
            <w:pPr>
              <w:pStyle w:val="OtherTableBody"/>
            </w:pPr>
            <w:r>
              <w:t>0280</w:t>
            </w:r>
          </w:p>
        </w:tc>
        <w:tc>
          <w:tcPr>
            <w:tcW w:w="900" w:type="dxa"/>
          </w:tcPr>
          <w:p w14:paraId="042FD5ED" w14:textId="77777777" w:rsidR="00B50050" w:rsidRDefault="00B50050" w:rsidP="0088127C">
            <w:pPr>
              <w:pStyle w:val="OtherTableBody"/>
            </w:pPr>
            <w:r>
              <w:t>11.8.1.2</w:t>
            </w:r>
          </w:p>
        </w:tc>
      </w:tr>
      <w:tr w:rsidR="00B50050" w14:paraId="43D53132" w14:textId="77777777" w:rsidTr="00195548">
        <w:tc>
          <w:tcPr>
            <w:tcW w:w="3500" w:type="dxa"/>
          </w:tcPr>
          <w:p w14:paraId="28555470" w14:textId="77777777" w:rsidR="00B50050" w:rsidRDefault="00B50050" w:rsidP="0088127C">
            <w:pPr>
              <w:pStyle w:val="OtherTableBody"/>
            </w:pPr>
            <w:r>
              <w:t>Referral Reason</w:t>
            </w:r>
          </w:p>
        </w:tc>
        <w:tc>
          <w:tcPr>
            <w:tcW w:w="700" w:type="dxa"/>
          </w:tcPr>
          <w:p w14:paraId="6C951E22" w14:textId="77777777" w:rsidR="00B50050" w:rsidRDefault="00B50050" w:rsidP="0088127C">
            <w:pPr>
              <w:pStyle w:val="OtherTableBody"/>
            </w:pPr>
            <w:r>
              <w:t>01228</w:t>
            </w:r>
          </w:p>
        </w:tc>
        <w:tc>
          <w:tcPr>
            <w:tcW w:w="600" w:type="dxa"/>
          </w:tcPr>
          <w:p w14:paraId="2FB1E933" w14:textId="77777777" w:rsidR="00B50050" w:rsidRDefault="00B50050" w:rsidP="0088127C">
            <w:pPr>
              <w:pStyle w:val="OtherTableBody"/>
            </w:pPr>
            <w:r>
              <w:t>RF1</w:t>
            </w:r>
          </w:p>
        </w:tc>
        <w:tc>
          <w:tcPr>
            <w:tcW w:w="600" w:type="dxa"/>
          </w:tcPr>
          <w:p w14:paraId="574C2444" w14:textId="77777777" w:rsidR="00B50050" w:rsidRDefault="00B50050" w:rsidP="0088127C">
            <w:pPr>
              <w:pStyle w:val="OtherTableBody"/>
            </w:pPr>
            <w:r>
              <w:t>10</w:t>
            </w:r>
          </w:p>
        </w:tc>
        <w:tc>
          <w:tcPr>
            <w:tcW w:w="600" w:type="dxa"/>
          </w:tcPr>
          <w:p w14:paraId="1F181D45" w14:textId="77777777" w:rsidR="00B50050" w:rsidRDefault="00B50050" w:rsidP="0088127C">
            <w:pPr>
              <w:pStyle w:val="OtherTableBody"/>
            </w:pPr>
            <w:r>
              <w:t>..</w:t>
            </w:r>
          </w:p>
        </w:tc>
        <w:tc>
          <w:tcPr>
            <w:tcW w:w="600" w:type="dxa"/>
          </w:tcPr>
          <w:p w14:paraId="7B27AE5D" w14:textId="77777777" w:rsidR="00B50050" w:rsidRDefault="00B50050" w:rsidP="0088127C">
            <w:pPr>
              <w:pStyle w:val="OtherTableBody"/>
            </w:pPr>
          </w:p>
        </w:tc>
        <w:tc>
          <w:tcPr>
            <w:tcW w:w="600" w:type="dxa"/>
          </w:tcPr>
          <w:p w14:paraId="3C591EDF" w14:textId="77777777" w:rsidR="00B50050" w:rsidRDefault="00B50050" w:rsidP="0088127C">
            <w:pPr>
              <w:pStyle w:val="OtherTableBody"/>
            </w:pPr>
            <w:r>
              <w:t>CWE</w:t>
            </w:r>
          </w:p>
        </w:tc>
        <w:tc>
          <w:tcPr>
            <w:tcW w:w="700" w:type="dxa"/>
          </w:tcPr>
          <w:p w14:paraId="420218DE" w14:textId="77777777" w:rsidR="00B50050" w:rsidRDefault="00B50050" w:rsidP="0088127C">
            <w:pPr>
              <w:pStyle w:val="OtherTableBody"/>
            </w:pPr>
            <w:r>
              <w:t>Y</w:t>
            </w:r>
          </w:p>
        </w:tc>
        <w:tc>
          <w:tcPr>
            <w:tcW w:w="600" w:type="dxa"/>
          </w:tcPr>
          <w:p w14:paraId="6580DDE7" w14:textId="77777777" w:rsidR="00B50050" w:rsidRDefault="00B50050" w:rsidP="0088127C">
            <w:pPr>
              <w:pStyle w:val="OtherTableBody"/>
            </w:pPr>
            <w:r>
              <w:t>0336</w:t>
            </w:r>
          </w:p>
        </w:tc>
        <w:tc>
          <w:tcPr>
            <w:tcW w:w="900" w:type="dxa"/>
          </w:tcPr>
          <w:p w14:paraId="1BCDDE48" w14:textId="77777777" w:rsidR="00B50050" w:rsidRDefault="00B50050" w:rsidP="0088127C">
            <w:pPr>
              <w:pStyle w:val="OtherTableBody"/>
            </w:pPr>
            <w:r>
              <w:t>11.8.1.10</w:t>
            </w:r>
          </w:p>
        </w:tc>
      </w:tr>
      <w:tr w:rsidR="00B50050" w14:paraId="47FF9E31" w14:textId="77777777" w:rsidTr="00195548">
        <w:tc>
          <w:tcPr>
            <w:tcW w:w="3500" w:type="dxa"/>
          </w:tcPr>
          <w:p w14:paraId="64CD181D" w14:textId="77777777" w:rsidR="00B50050" w:rsidRDefault="00B50050" w:rsidP="0088127C">
            <w:pPr>
              <w:pStyle w:val="OtherTableBody"/>
            </w:pPr>
            <w:r>
              <w:t>Referral Reason Text</w:t>
            </w:r>
          </w:p>
        </w:tc>
        <w:tc>
          <w:tcPr>
            <w:tcW w:w="700" w:type="dxa"/>
          </w:tcPr>
          <w:p w14:paraId="2B22FF48" w14:textId="77777777" w:rsidR="00B50050" w:rsidRDefault="00B50050" w:rsidP="0088127C">
            <w:pPr>
              <w:pStyle w:val="OtherTableBody"/>
            </w:pPr>
            <w:r>
              <w:t>03401</w:t>
            </w:r>
          </w:p>
        </w:tc>
        <w:tc>
          <w:tcPr>
            <w:tcW w:w="600" w:type="dxa"/>
          </w:tcPr>
          <w:p w14:paraId="78A83276" w14:textId="77777777" w:rsidR="00B50050" w:rsidRDefault="00B50050" w:rsidP="0088127C">
            <w:pPr>
              <w:pStyle w:val="OtherTableBody"/>
            </w:pPr>
            <w:r>
              <w:t>RF1</w:t>
            </w:r>
          </w:p>
        </w:tc>
        <w:tc>
          <w:tcPr>
            <w:tcW w:w="600" w:type="dxa"/>
          </w:tcPr>
          <w:p w14:paraId="67A4D9BE" w14:textId="77777777" w:rsidR="00B50050" w:rsidRDefault="00B50050" w:rsidP="0088127C">
            <w:pPr>
              <w:pStyle w:val="OtherTableBody"/>
            </w:pPr>
            <w:r>
              <w:t>14</w:t>
            </w:r>
          </w:p>
        </w:tc>
        <w:tc>
          <w:tcPr>
            <w:tcW w:w="600" w:type="dxa"/>
          </w:tcPr>
          <w:p w14:paraId="3A42380C" w14:textId="77777777" w:rsidR="00B50050" w:rsidRDefault="00B50050" w:rsidP="0088127C">
            <w:pPr>
              <w:pStyle w:val="OtherTableBody"/>
            </w:pPr>
            <w:r>
              <w:t>..</w:t>
            </w:r>
          </w:p>
        </w:tc>
        <w:tc>
          <w:tcPr>
            <w:tcW w:w="600" w:type="dxa"/>
          </w:tcPr>
          <w:p w14:paraId="196CFF06" w14:textId="77777777" w:rsidR="00B50050" w:rsidRDefault="00B50050" w:rsidP="0088127C">
            <w:pPr>
              <w:pStyle w:val="OtherTableBody"/>
            </w:pPr>
          </w:p>
        </w:tc>
        <w:tc>
          <w:tcPr>
            <w:tcW w:w="600" w:type="dxa"/>
          </w:tcPr>
          <w:p w14:paraId="05805AC8" w14:textId="77777777" w:rsidR="00B50050" w:rsidRDefault="00B50050" w:rsidP="0088127C">
            <w:pPr>
              <w:pStyle w:val="OtherTableBody"/>
            </w:pPr>
            <w:r>
              <w:t>ST</w:t>
            </w:r>
          </w:p>
        </w:tc>
        <w:tc>
          <w:tcPr>
            <w:tcW w:w="700" w:type="dxa"/>
          </w:tcPr>
          <w:p w14:paraId="282756B7" w14:textId="77777777" w:rsidR="00B50050" w:rsidRDefault="00B50050" w:rsidP="0088127C">
            <w:pPr>
              <w:pStyle w:val="OtherTableBody"/>
            </w:pPr>
          </w:p>
        </w:tc>
        <w:tc>
          <w:tcPr>
            <w:tcW w:w="600" w:type="dxa"/>
          </w:tcPr>
          <w:p w14:paraId="08367CD5" w14:textId="77777777" w:rsidR="00B50050" w:rsidRDefault="00B50050" w:rsidP="0088127C">
            <w:pPr>
              <w:pStyle w:val="OtherTableBody"/>
            </w:pPr>
          </w:p>
        </w:tc>
        <w:tc>
          <w:tcPr>
            <w:tcW w:w="900" w:type="dxa"/>
          </w:tcPr>
          <w:p w14:paraId="2D5F9C65" w14:textId="77777777" w:rsidR="00B50050" w:rsidRDefault="00B50050" w:rsidP="0088127C">
            <w:pPr>
              <w:pStyle w:val="OtherTableBody"/>
            </w:pPr>
            <w:r>
              <w:t>11.8.1.14</w:t>
            </w:r>
          </w:p>
        </w:tc>
      </w:tr>
      <w:tr w:rsidR="00B50050" w14:paraId="6F0D2DCF" w14:textId="77777777" w:rsidTr="00195548">
        <w:tc>
          <w:tcPr>
            <w:tcW w:w="3500" w:type="dxa"/>
          </w:tcPr>
          <w:p w14:paraId="34648CED" w14:textId="77777777" w:rsidR="00B50050" w:rsidRDefault="00B50050" w:rsidP="0088127C">
            <w:pPr>
              <w:pStyle w:val="OtherTableBody"/>
            </w:pPr>
            <w:r>
              <w:t>Referral Source Code</w:t>
            </w:r>
          </w:p>
        </w:tc>
        <w:tc>
          <w:tcPr>
            <w:tcW w:w="700" w:type="dxa"/>
          </w:tcPr>
          <w:p w14:paraId="107F32BF" w14:textId="77777777" w:rsidR="00B50050" w:rsidRDefault="00B50050" w:rsidP="0088127C">
            <w:pPr>
              <w:pStyle w:val="OtherTableBody"/>
            </w:pPr>
            <w:r>
              <w:t>00714</w:t>
            </w:r>
          </w:p>
        </w:tc>
        <w:tc>
          <w:tcPr>
            <w:tcW w:w="600" w:type="dxa"/>
          </w:tcPr>
          <w:p w14:paraId="7ACA8A45" w14:textId="77777777" w:rsidR="00B50050" w:rsidRDefault="00B50050" w:rsidP="0088127C">
            <w:pPr>
              <w:pStyle w:val="OtherTableBody"/>
            </w:pPr>
            <w:r>
              <w:t>PV2</w:t>
            </w:r>
          </w:p>
        </w:tc>
        <w:tc>
          <w:tcPr>
            <w:tcW w:w="600" w:type="dxa"/>
          </w:tcPr>
          <w:p w14:paraId="472784CF" w14:textId="77777777" w:rsidR="00B50050" w:rsidRDefault="00B50050" w:rsidP="0088127C">
            <w:pPr>
              <w:pStyle w:val="OtherTableBody"/>
            </w:pPr>
            <w:r>
              <w:t>13</w:t>
            </w:r>
          </w:p>
        </w:tc>
        <w:tc>
          <w:tcPr>
            <w:tcW w:w="600" w:type="dxa"/>
          </w:tcPr>
          <w:p w14:paraId="521EC9E5" w14:textId="77777777" w:rsidR="00B50050" w:rsidRDefault="00B50050" w:rsidP="0088127C">
            <w:pPr>
              <w:pStyle w:val="OtherTableBody"/>
            </w:pPr>
            <w:r>
              <w:t>..</w:t>
            </w:r>
          </w:p>
        </w:tc>
        <w:tc>
          <w:tcPr>
            <w:tcW w:w="600" w:type="dxa"/>
          </w:tcPr>
          <w:p w14:paraId="02344816" w14:textId="77777777" w:rsidR="00B50050" w:rsidRDefault="00B50050" w:rsidP="0088127C">
            <w:pPr>
              <w:pStyle w:val="OtherTableBody"/>
            </w:pPr>
          </w:p>
        </w:tc>
        <w:tc>
          <w:tcPr>
            <w:tcW w:w="600" w:type="dxa"/>
          </w:tcPr>
          <w:p w14:paraId="2ABE2B11" w14:textId="77777777" w:rsidR="00B50050" w:rsidRDefault="00B50050" w:rsidP="0088127C">
            <w:pPr>
              <w:pStyle w:val="OtherTableBody"/>
            </w:pPr>
            <w:r>
              <w:t>XCN</w:t>
            </w:r>
          </w:p>
        </w:tc>
        <w:tc>
          <w:tcPr>
            <w:tcW w:w="700" w:type="dxa"/>
          </w:tcPr>
          <w:p w14:paraId="5C86F20F" w14:textId="77777777" w:rsidR="00B50050" w:rsidRDefault="00B50050" w:rsidP="0088127C">
            <w:pPr>
              <w:pStyle w:val="OtherTableBody"/>
            </w:pPr>
            <w:r>
              <w:t>Y</w:t>
            </w:r>
          </w:p>
        </w:tc>
        <w:tc>
          <w:tcPr>
            <w:tcW w:w="600" w:type="dxa"/>
          </w:tcPr>
          <w:p w14:paraId="400113D9" w14:textId="77777777" w:rsidR="00B50050" w:rsidRDefault="00B50050" w:rsidP="0088127C">
            <w:pPr>
              <w:pStyle w:val="OtherTableBody"/>
            </w:pPr>
          </w:p>
        </w:tc>
        <w:tc>
          <w:tcPr>
            <w:tcW w:w="900" w:type="dxa"/>
          </w:tcPr>
          <w:p w14:paraId="046342FA" w14:textId="77777777" w:rsidR="00B50050" w:rsidRDefault="00B50050" w:rsidP="0088127C">
            <w:pPr>
              <w:pStyle w:val="OtherTableBody"/>
            </w:pPr>
            <w:r>
              <w:t>3.4.4.13</w:t>
            </w:r>
          </w:p>
        </w:tc>
      </w:tr>
      <w:tr w:rsidR="00B50050" w14:paraId="7DD3B1E2" w14:textId="77777777" w:rsidTr="00195548">
        <w:tc>
          <w:tcPr>
            <w:tcW w:w="3500" w:type="dxa"/>
          </w:tcPr>
          <w:p w14:paraId="67A358DB" w14:textId="77777777" w:rsidR="00B50050" w:rsidRDefault="00B50050" w:rsidP="0088127C">
            <w:pPr>
              <w:pStyle w:val="OtherTableBody"/>
            </w:pPr>
            <w:r>
              <w:t>Referral Status</w:t>
            </w:r>
          </w:p>
        </w:tc>
        <w:tc>
          <w:tcPr>
            <w:tcW w:w="700" w:type="dxa"/>
          </w:tcPr>
          <w:p w14:paraId="0094B0BD" w14:textId="77777777" w:rsidR="00B50050" w:rsidRDefault="00B50050" w:rsidP="0088127C">
            <w:pPr>
              <w:pStyle w:val="OtherTableBody"/>
            </w:pPr>
            <w:r>
              <w:t>01137</w:t>
            </w:r>
          </w:p>
        </w:tc>
        <w:tc>
          <w:tcPr>
            <w:tcW w:w="600" w:type="dxa"/>
          </w:tcPr>
          <w:p w14:paraId="634CFAB4" w14:textId="77777777" w:rsidR="00B50050" w:rsidRDefault="00B50050" w:rsidP="0088127C">
            <w:pPr>
              <w:pStyle w:val="OtherTableBody"/>
            </w:pPr>
            <w:r>
              <w:t>RF1</w:t>
            </w:r>
          </w:p>
        </w:tc>
        <w:tc>
          <w:tcPr>
            <w:tcW w:w="600" w:type="dxa"/>
          </w:tcPr>
          <w:p w14:paraId="1B3AC680" w14:textId="77777777" w:rsidR="00B50050" w:rsidRDefault="00B50050" w:rsidP="0088127C">
            <w:pPr>
              <w:pStyle w:val="OtherTableBody"/>
            </w:pPr>
            <w:r>
              <w:t>1</w:t>
            </w:r>
          </w:p>
        </w:tc>
        <w:tc>
          <w:tcPr>
            <w:tcW w:w="600" w:type="dxa"/>
          </w:tcPr>
          <w:p w14:paraId="38DDEC26" w14:textId="77777777" w:rsidR="00B50050" w:rsidRDefault="00B50050" w:rsidP="0088127C">
            <w:pPr>
              <w:pStyle w:val="OtherTableBody"/>
            </w:pPr>
            <w:r>
              <w:t>..</w:t>
            </w:r>
          </w:p>
        </w:tc>
        <w:tc>
          <w:tcPr>
            <w:tcW w:w="600" w:type="dxa"/>
          </w:tcPr>
          <w:p w14:paraId="34B94ADE" w14:textId="77777777" w:rsidR="00B50050" w:rsidRDefault="00B50050" w:rsidP="0088127C">
            <w:pPr>
              <w:pStyle w:val="OtherTableBody"/>
            </w:pPr>
          </w:p>
        </w:tc>
        <w:tc>
          <w:tcPr>
            <w:tcW w:w="600" w:type="dxa"/>
          </w:tcPr>
          <w:p w14:paraId="4379F10D" w14:textId="77777777" w:rsidR="00B50050" w:rsidRDefault="00B50050" w:rsidP="0088127C">
            <w:pPr>
              <w:pStyle w:val="OtherTableBody"/>
            </w:pPr>
            <w:r>
              <w:t>CWE</w:t>
            </w:r>
          </w:p>
        </w:tc>
        <w:tc>
          <w:tcPr>
            <w:tcW w:w="700" w:type="dxa"/>
          </w:tcPr>
          <w:p w14:paraId="382167B9" w14:textId="77777777" w:rsidR="00B50050" w:rsidRDefault="00B50050" w:rsidP="0088127C">
            <w:pPr>
              <w:pStyle w:val="OtherTableBody"/>
            </w:pPr>
          </w:p>
        </w:tc>
        <w:tc>
          <w:tcPr>
            <w:tcW w:w="600" w:type="dxa"/>
          </w:tcPr>
          <w:p w14:paraId="7495028A" w14:textId="77777777" w:rsidR="00B50050" w:rsidRDefault="00B50050" w:rsidP="0088127C">
            <w:pPr>
              <w:pStyle w:val="OtherTableBody"/>
            </w:pPr>
            <w:r>
              <w:t>0283</w:t>
            </w:r>
          </w:p>
        </w:tc>
        <w:tc>
          <w:tcPr>
            <w:tcW w:w="900" w:type="dxa"/>
          </w:tcPr>
          <w:p w14:paraId="138F5C46" w14:textId="77777777" w:rsidR="00B50050" w:rsidRDefault="00B50050" w:rsidP="0088127C">
            <w:pPr>
              <w:pStyle w:val="OtherTableBody"/>
            </w:pPr>
            <w:r>
              <w:t>11.8.1.1</w:t>
            </w:r>
          </w:p>
        </w:tc>
      </w:tr>
      <w:tr w:rsidR="00B50050" w14:paraId="50C0C5BA" w14:textId="77777777" w:rsidTr="00195548">
        <w:tc>
          <w:tcPr>
            <w:tcW w:w="3500" w:type="dxa"/>
          </w:tcPr>
          <w:p w14:paraId="3D5C1DBE" w14:textId="77777777" w:rsidR="00B50050" w:rsidRDefault="00B50050" w:rsidP="0088127C">
            <w:pPr>
              <w:pStyle w:val="OtherTableBody"/>
            </w:pPr>
            <w:r>
              <w:t>Referral Type</w:t>
            </w:r>
          </w:p>
        </w:tc>
        <w:tc>
          <w:tcPr>
            <w:tcW w:w="700" w:type="dxa"/>
          </w:tcPr>
          <w:p w14:paraId="11EDD892" w14:textId="77777777" w:rsidR="00B50050" w:rsidRDefault="00B50050" w:rsidP="0088127C">
            <w:pPr>
              <w:pStyle w:val="OtherTableBody"/>
            </w:pPr>
            <w:r>
              <w:t>01139</w:t>
            </w:r>
          </w:p>
        </w:tc>
        <w:tc>
          <w:tcPr>
            <w:tcW w:w="600" w:type="dxa"/>
          </w:tcPr>
          <w:p w14:paraId="6C9A04A5" w14:textId="77777777" w:rsidR="00B50050" w:rsidRDefault="00B50050" w:rsidP="0088127C">
            <w:pPr>
              <w:pStyle w:val="OtherTableBody"/>
            </w:pPr>
            <w:r>
              <w:t>RF1</w:t>
            </w:r>
          </w:p>
        </w:tc>
        <w:tc>
          <w:tcPr>
            <w:tcW w:w="600" w:type="dxa"/>
          </w:tcPr>
          <w:p w14:paraId="6BB12334" w14:textId="77777777" w:rsidR="00B50050" w:rsidRDefault="00B50050" w:rsidP="0088127C">
            <w:pPr>
              <w:pStyle w:val="OtherTableBody"/>
            </w:pPr>
            <w:r>
              <w:t>3</w:t>
            </w:r>
          </w:p>
        </w:tc>
        <w:tc>
          <w:tcPr>
            <w:tcW w:w="600" w:type="dxa"/>
          </w:tcPr>
          <w:p w14:paraId="05A06613" w14:textId="77777777" w:rsidR="00B50050" w:rsidRDefault="00B50050" w:rsidP="0088127C">
            <w:pPr>
              <w:pStyle w:val="OtherTableBody"/>
            </w:pPr>
            <w:r>
              <w:t>..</w:t>
            </w:r>
          </w:p>
        </w:tc>
        <w:tc>
          <w:tcPr>
            <w:tcW w:w="600" w:type="dxa"/>
          </w:tcPr>
          <w:p w14:paraId="757894D5" w14:textId="77777777" w:rsidR="00B50050" w:rsidRDefault="00B50050" w:rsidP="0088127C">
            <w:pPr>
              <w:pStyle w:val="OtherTableBody"/>
            </w:pPr>
          </w:p>
        </w:tc>
        <w:tc>
          <w:tcPr>
            <w:tcW w:w="600" w:type="dxa"/>
          </w:tcPr>
          <w:p w14:paraId="2DF2967B" w14:textId="77777777" w:rsidR="00B50050" w:rsidRDefault="00B50050" w:rsidP="0088127C">
            <w:pPr>
              <w:pStyle w:val="OtherTableBody"/>
            </w:pPr>
            <w:r>
              <w:t>CWE</w:t>
            </w:r>
          </w:p>
        </w:tc>
        <w:tc>
          <w:tcPr>
            <w:tcW w:w="700" w:type="dxa"/>
          </w:tcPr>
          <w:p w14:paraId="4E83C420" w14:textId="77777777" w:rsidR="00B50050" w:rsidRDefault="00B50050" w:rsidP="0088127C">
            <w:pPr>
              <w:pStyle w:val="OtherTableBody"/>
            </w:pPr>
          </w:p>
        </w:tc>
        <w:tc>
          <w:tcPr>
            <w:tcW w:w="600" w:type="dxa"/>
          </w:tcPr>
          <w:p w14:paraId="3007D87E" w14:textId="77777777" w:rsidR="00B50050" w:rsidRDefault="00B50050" w:rsidP="0088127C">
            <w:pPr>
              <w:pStyle w:val="OtherTableBody"/>
            </w:pPr>
            <w:r>
              <w:t>0281</w:t>
            </w:r>
          </w:p>
        </w:tc>
        <w:tc>
          <w:tcPr>
            <w:tcW w:w="900" w:type="dxa"/>
          </w:tcPr>
          <w:p w14:paraId="38091D96" w14:textId="77777777" w:rsidR="00B50050" w:rsidRDefault="00B50050" w:rsidP="0088127C">
            <w:pPr>
              <w:pStyle w:val="OtherTableBody"/>
            </w:pPr>
            <w:r>
              <w:t>11.8.1.3</w:t>
            </w:r>
          </w:p>
        </w:tc>
      </w:tr>
      <w:tr w:rsidR="00B50050" w14:paraId="6C6B00D8" w14:textId="77777777" w:rsidTr="00195548">
        <w:tc>
          <w:tcPr>
            <w:tcW w:w="3500" w:type="dxa"/>
          </w:tcPr>
          <w:p w14:paraId="0E6E604B" w14:textId="77777777" w:rsidR="00B50050" w:rsidRDefault="00B50050" w:rsidP="0088127C">
            <w:pPr>
              <w:pStyle w:val="OtherTableBody"/>
            </w:pPr>
            <w:r>
              <w:t>Referring Doctor</w:t>
            </w:r>
          </w:p>
        </w:tc>
        <w:tc>
          <w:tcPr>
            <w:tcW w:w="700" w:type="dxa"/>
          </w:tcPr>
          <w:p w14:paraId="3B70CA0E" w14:textId="77777777" w:rsidR="00B50050" w:rsidRDefault="00B50050" w:rsidP="0088127C">
            <w:pPr>
              <w:pStyle w:val="OtherTableBody"/>
            </w:pPr>
            <w:r>
              <w:t>00138</w:t>
            </w:r>
          </w:p>
        </w:tc>
        <w:tc>
          <w:tcPr>
            <w:tcW w:w="600" w:type="dxa"/>
          </w:tcPr>
          <w:p w14:paraId="71044663" w14:textId="77777777" w:rsidR="00B50050" w:rsidRDefault="00B50050" w:rsidP="0088127C">
            <w:pPr>
              <w:pStyle w:val="OtherTableBody"/>
            </w:pPr>
            <w:r>
              <w:t>PV1</w:t>
            </w:r>
          </w:p>
        </w:tc>
        <w:tc>
          <w:tcPr>
            <w:tcW w:w="600" w:type="dxa"/>
          </w:tcPr>
          <w:p w14:paraId="4C0D32DC" w14:textId="77777777" w:rsidR="00B50050" w:rsidRDefault="00B50050" w:rsidP="0088127C">
            <w:pPr>
              <w:pStyle w:val="OtherTableBody"/>
            </w:pPr>
            <w:r>
              <w:t>8</w:t>
            </w:r>
          </w:p>
        </w:tc>
        <w:tc>
          <w:tcPr>
            <w:tcW w:w="600" w:type="dxa"/>
          </w:tcPr>
          <w:p w14:paraId="3164F52B" w14:textId="77777777" w:rsidR="00B50050" w:rsidRDefault="00B50050" w:rsidP="0088127C">
            <w:pPr>
              <w:pStyle w:val="OtherTableBody"/>
            </w:pPr>
            <w:r>
              <w:t>..</w:t>
            </w:r>
          </w:p>
        </w:tc>
        <w:tc>
          <w:tcPr>
            <w:tcW w:w="600" w:type="dxa"/>
          </w:tcPr>
          <w:p w14:paraId="091E44E5" w14:textId="77777777" w:rsidR="00B50050" w:rsidRDefault="00B50050" w:rsidP="0088127C">
            <w:pPr>
              <w:pStyle w:val="OtherTableBody"/>
            </w:pPr>
          </w:p>
        </w:tc>
        <w:tc>
          <w:tcPr>
            <w:tcW w:w="600" w:type="dxa"/>
          </w:tcPr>
          <w:p w14:paraId="6945C999" w14:textId="77777777" w:rsidR="00B50050" w:rsidRDefault="00B50050" w:rsidP="0088127C">
            <w:pPr>
              <w:pStyle w:val="OtherTableBody"/>
            </w:pPr>
            <w:r>
              <w:t>XCN</w:t>
            </w:r>
          </w:p>
        </w:tc>
        <w:tc>
          <w:tcPr>
            <w:tcW w:w="700" w:type="dxa"/>
          </w:tcPr>
          <w:p w14:paraId="3553EC91" w14:textId="77777777" w:rsidR="00B50050" w:rsidRDefault="00B50050" w:rsidP="0088127C">
            <w:pPr>
              <w:pStyle w:val="OtherTableBody"/>
            </w:pPr>
            <w:r>
              <w:t>Y</w:t>
            </w:r>
          </w:p>
        </w:tc>
        <w:tc>
          <w:tcPr>
            <w:tcW w:w="600" w:type="dxa"/>
          </w:tcPr>
          <w:p w14:paraId="6FA7456C" w14:textId="77777777" w:rsidR="00B50050" w:rsidRDefault="00B50050" w:rsidP="0088127C">
            <w:pPr>
              <w:pStyle w:val="OtherTableBody"/>
            </w:pPr>
            <w:r>
              <w:t>0010</w:t>
            </w:r>
          </w:p>
        </w:tc>
        <w:tc>
          <w:tcPr>
            <w:tcW w:w="900" w:type="dxa"/>
          </w:tcPr>
          <w:p w14:paraId="7F1F3CC3" w14:textId="77777777" w:rsidR="00B50050" w:rsidRDefault="00B50050" w:rsidP="0088127C">
            <w:pPr>
              <w:pStyle w:val="OtherTableBody"/>
            </w:pPr>
            <w:r>
              <w:t>3.4.3.8</w:t>
            </w:r>
          </w:p>
        </w:tc>
      </w:tr>
      <w:tr w:rsidR="00B50050" w14:paraId="48A5DAC1" w14:textId="77777777" w:rsidTr="00195548">
        <w:tc>
          <w:tcPr>
            <w:tcW w:w="3500" w:type="dxa"/>
          </w:tcPr>
          <w:p w14:paraId="600C4FFC" w14:textId="77777777" w:rsidR="00B50050" w:rsidRDefault="00B50050" w:rsidP="0088127C">
            <w:pPr>
              <w:pStyle w:val="OtherTableBody"/>
            </w:pPr>
            <w:r>
              <w:t>Reflex Allowed</w:t>
            </w:r>
          </w:p>
        </w:tc>
        <w:tc>
          <w:tcPr>
            <w:tcW w:w="700" w:type="dxa"/>
          </w:tcPr>
          <w:p w14:paraId="53655794" w14:textId="77777777" w:rsidR="00B50050" w:rsidRDefault="00B50050" w:rsidP="0088127C">
            <w:pPr>
              <w:pStyle w:val="OtherTableBody"/>
            </w:pPr>
            <w:r>
              <w:t>01424</w:t>
            </w:r>
          </w:p>
        </w:tc>
        <w:tc>
          <w:tcPr>
            <w:tcW w:w="600" w:type="dxa"/>
          </w:tcPr>
          <w:p w14:paraId="71DDAB38" w14:textId="77777777" w:rsidR="00B50050" w:rsidRDefault="00B50050" w:rsidP="0088127C">
            <w:pPr>
              <w:pStyle w:val="OtherTableBody"/>
            </w:pPr>
            <w:r>
              <w:t>TCD</w:t>
            </w:r>
          </w:p>
        </w:tc>
        <w:tc>
          <w:tcPr>
            <w:tcW w:w="600" w:type="dxa"/>
          </w:tcPr>
          <w:p w14:paraId="5FFE771B" w14:textId="77777777" w:rsidR="00B50050" w:rsidRDefault="00B50050" w:rsidP="0088127C">
            <w:pPr>
              <w:pStyle w:val="OtherTableBody"/>
            </w:pPr>
            <w:r>
              <w:t>7</w:t>
            </w:r>
          </w:p>
        </w:tc>
        <w:tc>
          <w:tcPr>
            <w:tcW w:w="600" w:type="dxa"/>
          </w:tcPr>
          <w:p w14:paraId="402C3913" w14:textId="77777777" w:rsidR="00B50050" w:rsidRDefault="00B50050" w:rsidP="0088127C">
            <w:pPr>
              <w:pStyle w:val="OtherTableBody"/>
            </w:pPr>
            <w:r>
              <w:t>1..1</w:t>
            </w:r>
          </w:p>
        </w:tc>
        <w:tc>
          <w:tcPr>
            <w:tcW w:w="600" w:type="dxa"/>
          </w:tcPr>
          <w:p w14:paraId="7B9667D0" w14:textId="77777777" w:rsidR="00B50050" w:rsidRDefault="00B50050" w:rsidP="0088127C">
            <w:pPr>
              <w:pStyle w:val="OtherTableBody"/>
            </w:pPr>
          </w:p>
        </w:tc>
        <w:tc>
          <w:tcPr>
            <w:tcW w:w="600" w:type="dxa"/>
          </w:tcPr>
          <w:p w14:paraId="54199591" w14:textId="77777777" w:rsidR="00B50050" w:rsidRDefault="00B50050" w:rsidP="0088127C">
            <w:pPr>
              <w:pStyle w:val="OtherTableBody"/>
            </w:pPr>
            <w:r>
              <w:t>ID</w:t>
            </w:r>
          </w:p>
        </w:tc>
        <w:tc>
          <w:tcPr>
            <w:tcW w:w="700" w:type="dxa"/>
          </w:tcPr>
          <w:p w14:paraId="748BB104" w14:textId="77777777" w:rsidR="00B50050" w:rsidRDefault="00B50050" w:rsidP="0088127C">
            <w:pPr>
              <w:pStyle w:val="OtherTableBody"/>
            </w:pPr>
          </w:p>
        </w:tc>
        <w:tc>
          <w:tcPr>
            <w:tcW w:w="600" w:type="dxa"/>
          </w:tcPr>
          <w:p w14:paraId="2E12E263" w14:textId="77777777" w:rsidR="00B50050" w:rsidRDefault="00B50050" w:rsidP="0088127C">
            <w:pPr>
              <w:pStyle w:val="OtherTableBody"/>
            </w:pPr>
            <w:r>
              <w:t>0136</w:t>
            </w:r>
          </w:p>
        </w:tc>
        <w:tc>
          <w:tcPr>
            <w:tcW w:w="900" w:type="dxa"/>
          </w:tcPr>
          <w:p w14:paraId="2583B43A" w14:textId="77777777" w:rsidR="00B50050" w:rsidRDefault="00B50050" w:rsidP="0088127C">
            <w:pPr>
              <w:pStyle w:val="OtherTableBody"/>
            </w:pPr>
            <w:r>
              <w:t>13.4.10.7</w:t>
            </w:r>
          </w:p>
        </w:tc>
      </w:tr>
      <w:tr w:rsidR="00B50050" w14:paraId="507363AE" w14:textId="77777777" w:rsidTr="00195548">
        <w:tc>
          <w:tcPr>
            <w:tcW w:w="3500" w:type="dxa"/>
          </w:tcPr>
          <w:p w14:paraId="1DC5F51C" w14:textId="77777777" w:rsidR="00B50050" w:rsidRDefault="00B50050" w:rsidP="0088127C">
            <w:pPr>
              <w:pStyle w:val="OtherTableBody"/>
            </w:pPr>
            <w:r>
              <w:t>Reflex Tests/Observations</w:t>
            </w:r>
          </w:p>
        </w:tc>
        <w:tc>
          <w:tcPr>
            <w:tcW w:w="700" w:type="dxa"/>
          </w:tcPr>
          <w:p w14:paraId="4E58E23A" w14:textId="77777777" w:rsidR="00B50050" w:rsidRDefault="00B50050" w:rsidP="0088127C">
            <w:pPr>
              <w:pStyle w:val="OtherTableBody"/>
            </w:pPr>
            <w:r>
              <w:t>00619</w:t>
            </w:r>
          </w:p>
        </w:tc>
        <w:tc>
          <w:tcPr>
            <w:tcW w:w="600" w:type="dxa"/>
          </w:tcPr>
          <w:p w14:paraId="42EBA79B" w14:textId="77777777" w:rsidR="00B50050" w:rsidRDefault="00B50050" w:rsidP="0088127C">
            <w:pPr>
              <w:pStyle w:val="OtherTableBody"/>
            </w:pPr>
            <w:r>
              <w:t>OM1</w:t>
            </w:r>
          </w:p>
        </w:tc>
        <w:tc>
          <w:tcPr>
            <w:tcW w:w="600" w:type="dxa"/>
          </w:tcPr>
          <w:p w14:paraId="6589CBA9" w14:textId="77777777" w:rsidR="00B50050" w:rsidRDefault="00B50050" w:rsidP="0088127C">
            <w:pPr>
              <w:pStyle w:val="OtherTableBody"/>
            </w:pPr>
            <w:r>
              <w:t>34</w:t>
            </w:r>
          </w:p>
        </w:tc>
        <w:tc>
          <w:tcPr>
            <w:tcW w:w="600" w:type="dxa"/>
          </w:tcPr>
          <w:p w14:paraId="7256F0E0" w14:textId="77777777" w:rsidR="00B50050" w:rsidRDefault="00B50050" w:rsidP="0088127C">
            <w:pPr>
              <w:pStyle w:val="OtherTableBody"/>
            </w:pPr>
            <w:r>
              <w:t>..</w:t>
            </w:r>
          </w:p>
        </w:tc>
        <w:tc>
          <w:tcPr>
            <w:tcW w:w="600" w:type="dxa"/>
          </w:tcPr>
          <w:p w14:paraId="0C63C374" w14:textId="77777777" w:rsidR="00B50050" w:rsidRDefault="00B50050" w:rsidP="0088127C">
            <w:pPr>
              <w:pStyle w:val="OtherTableBody"/>
            </w:pPr>
          </w:p>
        </w:tc>
        <w:tc>
          <w:tcPr>
            <w:tcW w:w="600" w:type="dxa"/>
          </w:tcPr>
          <w:p w14:paraId="6A4DF934" w14:textId="77777777" w:rsidR="00B50050" w:rsidRDefault="00B50050" w:rsidP="0088127C">
            <w:pPr>
              <w:pStyle w:val="OtherTableBody"/>
            </w:pPr>
            <w:r>
              <w:t>CWE</w:t>
            </w:r>
          </w:p>
        </w:tc>
        <w:tc>
          <w:tcPr>
            <w:tcW w:w="700" w:type="dxa"/>
          </w:tcPr>
          <w:p w14:paraId="4C5E2558" w14:textId="77777777" w:rsidR="00B50050" w:rsidRDefault="00B50050" w:rsidP="0088127C">
            <w:pPr>
              <w:pStyle w:val="OtherTableBody"/>
            </w:pPr>
            <w:r>
              <w:t>Y</w:t>
            </w:r>
          </w:p>
        </w:tc>
        <w:tc>
          <w:tcPr>
            <w:tcW w:w="600" w:type="dxa"/>
          </w:tcPr>
          <w:p w14:paraId="52CB788F" w14:textId="77777777" w:rsidR="00B50050" w:rsidRDefault="00B50050" w:rsidP="0088127C">
            <w:pPr>
              <w:pStyle w:val="OtherTableBody"/>
            </w:pPr>
            <w:r>
              <w:t>0641</w:t>
            </w:r>
          </w:p>
        </w:tc>
        <w:tc>
          <w:tcPr>
            <w:tcW w:w="900" w:type="dxa"/>
          </w:tcPr>
          <w:p w14:paraId="62DCECC0" w14:textId="77777777" w:rsidR="00B50050" w:rsidRDefault="00B50050" w:rsidP="0088127C">
            <w:pPr>
              <w:pStyle w:val="OtherTableBody"/>
            </w:pPr>
            <w:r>
              <w:t>8.8.9.34</w:t>
            </w:r>
          </w:p>
        </w:tc>
      </w:tr>
      <w:tr w:rsidR="00B50050" w14:paraId="5F327650" w14:textId="77777777" w:rsidTr="00195548">
        <w:tc>
          <w:tcPr>
            <w:tcW w:w="3500" w:type="dxa"/>
          </w:tcPr>
          <w:p w14:paraId="75C3F38F" w14:textId="77777777" w:rsidR="00B50050" w:rsidRDefault="00B50050" w:rsidP="0088127C">
            <w:pPr>
              <w:pStyle w:val="OtherTableBody"/>
            </w:pPr>
            <w:r>
              <w:t>Registration Date/Time</w:t>
            </w:r>
          </w:p>
        </w:tc>
        <w:tc>
          <w:tcPr>
            <w:tcW w:w="700" w:type="dxa"/>
          </w:tcPr>
          <w:p w14:paraId="79639D9F" w14:textId="77777777" w:rsidR="00B50050" w:rsidRDefault="00B50050" w:rsidP="0088127C">
            <w:pPr>
              <w:pStyle w:val="OtherTableBody"/>
            </w:pPr>
            <w:r>
              <w:t>01334</w:t>
            </w:r>
          </w:p>
        </w:tc>
        <w:tc>
          <w:tcPr>
            <w:tcW w:w="600" w:type="dxa"/>
          </w:tcPr>
          <w:p w14:paraId="7DA2D385" w14:textId="77777777" w:rsidR="00B50050" w:rsidRDefault="00B50050" w:rsidP="0088127C">
            <w:pPr>
              <w:pStyle w:val="OtherTableBody"/>
            </w:pPr>
            <w:r>
              <w:t>SAC</w:t>
            </w:r>
          </w:p>
        </w:tc>
        <w:tc>
          <w:tcPr>
            <w:tcW w:w="600" w:type="dxa"/>
          </w:tcPr>
          <w:p w14:paraId="6A9991C5" w14:textId="77777777" w:rsidR="00B50050" w:rsidRDefault="00B50050" w:rsidP="0088127C">
            <w:pPr>
              <w:pStyle w:val="OtherTableBody"/>
            </w:pPr>
            <w:r>
              <w:t>7</w:t>
            </w:r>
          </w:p>
        </w:tc>
        <w:tc>
          <w:tcPr>
            <w:tcW w:w="600" w:type="dxa"/>
          </w:tcPr>
          <w:p w14:paraId="207A2788" w14:textId="77777777" w:rsidR="00B50050" w:rsidRDefault="00B50050" w:rsidP="0088127C">
            <w:pPr>
              <w:pStyle w:val="OtherTableBody"/>
            </w:pPr>
            <w:r>
              <w:t>..</w:t>
            </w:r>
          </w:p>
        </w:tc>
        <w:tc>
          <w:tcPr>
            <w:tcW w:w="600" w:type="dxa"/>
          </w:tcPr>
          <w:p w14:paraId="094B54A4" w14:textId="77777777" w:rsidR="00B50050" w:rsidRDefault="00B50050" w:rsidP="0088127C">
            <w:pPr>
              <w:pStyle w:val="OtherTableBody"/>
            </w:pPr>
          </w:p>
        </w:tc>
        <w:tc>
          <w:tcPr>
            <w:tcW w:w="600" w:type="dxa"/>
          </w:tcPr>
          <w:p w14:paraId="29FACEF4" w14:textId="77777777" w:rsidR="00B50050" w:rsidRDefault="00B50050" w:rsidP="0088127C">
            <w:pPr>
              <w:pStyle w:val="OtherTableBody"/>
            </w:pPr>
            <w:r>
              <w:t>DTM</w:t>
            </w:r>
          </w:p>
        </w:tc>
        <w:tc>
          <w:tcPr>
            <w:tcW w:w="700" w:type="dxa"/>
          </w:tcPr>
          <w:p w14:paraId="15E22309" w14:textId="77777777" w:rsidR="00B50050" w:rsidRDefault="00B50050" w:rsidP="0088127C">
            <w:pPr>
              <w:pStyle w:val="OtherTableBody"/>
            </w:pPr>
          </w:p>
        </w:tc>
        <w:tc>
          <w:tcPr>
            <w:tcW w:w="600" w:type="dxa"/>
          </w:tcPr>
          <w:p w14:paraId="1F66D32F" w14:textId="77777777" w:rsidR="00B50050" w:rsidRDefault="00B50050" w:rsidP="0088127C">
            <w:pPr>
              <w:pStyle w:val="OtherTableBody"/>
            </w:pPr>
          </w:p>
        </w:tc>
        <w:tc>
          <w:tcPr>
            <w:tcW w:w="900" w:type="dxa"/>
          </w:tcPr>
          <w:p w14:paraId="46C06D6B" w14:textId="77777777" w:rsidR="00B50050" w:rsidRDefault="00B50050" w:rsidP="0088127C">
            <w:pPr>
              <w:pStyle w:val="OtherTableBody"/>
            </w:pPr>
            <w:r>
              <w:t>13.4.3.7</w:t>
            </w:r>
          </w:p>
        </w:tc>
      </w:tr>
      <w:tr w:rsidR="00B50050" w14:paraId="7DB70EEF" w14:textId="77777777" w:rsidTr="00195548">
        <w:tc>
          <w:tcPr>
            <w:tcW w:w="3500" w:type="dxa"/>
          </w:tcPr>
          <w:p w14:paraId="2DF1D01A" w14:textId="77777777" w:rsidR="00B50050" w:rsidRDefault="00B50050" w:rsidP="0088127C">
            <w:pPr>
              <w:pStyle w:val="OtherTableBody"/>
            </w:pPr>
            <w:r>
              <w:t>Reimbursement Action Code</w:t>
            </w:r>
          </w:p>
        </w:tc>
        <w:tc>
          <w:tcPr>
            <w:tcW w:w="700" w:type="dxa"/>
          </w:tcPr>
          <w:p w14:paraId="30C944A5" w14:textId="77777777" w:rsidR="00B50050" w:rsidRDefault="00B50050" w:rsidP="0088127C">
            <w:pPr>
              <w:pStyle w:val="OtherTableBody"/>
            </w:pPr>
            <w:r>
              <w:t>01606</w:t>
            </w:r>
          </w:p>
        </w:tc>
        <w:tc>
          <w:tcPr>
            <w:tcW w:w="600" w:type="dxa"/>
          </w:tcPr>
          <w:p w14:paraId="345B478F" w14:textId="77777777" w:rsidR="00B50050" w:rsidRDefault="00B50050" w:rsidP="0088127C">
            <w:pPr>
              <w:pStyle w:val="OtherTableBody"/>
            </w:pPr>
            <w:r>
              <w:t>GP2</w:t>
            </w:r>
          </w:p>
        </w:tc>
        <w:tc>
          <w:tcPr>
            <w:tcW w:w="600" w:type="dxa"/>
          </w:tcPr>
          <w:p w14:paraId="2CD4F5B8" w14:textId="77777777" w:rsidR="00B50050" w:rsidRDefault="00B50050" w:rsidP="0088127C">
            <w:pPr>
              <w:pStyle w:val="OtherTableBody"/>
            </w:pPr>
            <w:r>
              <w:t>4</w:t>
            </w:r>
          </w:p>
        </w:tc>
        <w:tc>
          <w:tcPr>
            <w:tcW w:w="600" w:type="dxa"/>
          </w:tcPr>
          <w:p w14:paraId="00E3533D" w14:textId="77777777" w:rsidR="00B50050" w:rsidRDefault="00B50050" w:rsidP="0088127C">
            <w:pPr>
              <w:pStyle w:val="OtherTableBody"/>
            </w:pPr>
            <w:r>
              <w:t>..</w:t>
            </w:r>
          </w:p>
        </w:tc>
        <w:tc>
          <w:tcPr>
            <w:tcW w:w="600" w:type="dxa"/>
          </w:tcPr>
          <w:p w14:paraId="2BFCF1E6" w14:textId="77777777" w:rsidR="00B50050" w:rsidRDefault="00B50050" w:rsidP="0088127C">
            <w:pPr>
              <w:pStyle w:val="OtherTableBody"/>
            </w:pPr>
          </w:p>
        </w:tc>
        <w:tc>
          <w:tcPr>
            <w:tcW w:w="600" w:type="dxa"/>
          </w:tcPr>
          <w:p w14:paraId="21D8DAE0" w14:textId="77777777" w:rsidR="00B50050" w:rsidRDefault="00B50050" w:rsidP="0088127C">
            <w:pPr>
              <w:pStyle w:val="OtherTableBody"/>
            </w:pPr>
            <w:r>
              <w:t>CWE</w:t>
            </w:r>
          </w:p>
        </w:tc>
        <w:tc>
          <w:tcPr>
            <w:tcW w:w="700" w:type="dxa"/>
          </w:tcPr>
          <w:p w14:paraId="17518BF2" w14:textId="77777777" w:rsidR="00B50050" w:rsidRDefault="00B50050" w:rsidP="0088127C">
            <w:pPr>
              <w:pStyle w:val="OtherTableBody"/>
            </w:pPr>
          </w:p>
        </w:tc>
        <w:tc>
          <w:tcPr>
            <w:tcW w:w="600" w:type="dxa"/>
          </w:tcPr>
          <w:p w14:paraId="2E728677" w14:textId="77777777" w:rsidR="00B50050" w:rsidRDefault="00B50050" w:rsidP="0088127C">
            <w:pPr>
              <w:pStyle w:val="OtherTableBody"/>
            </w:pPr>
            <w:r>
              <w:t>0459</w:t>
            </w:r>
          </w:p>
        </w:tc>
        <w:tc>
          <w:tcPr>
            <w:tcW w:w="900" w:type="dxa"/>
          </w:tcPr>
          <w:p w14:paraId="7A9D4042" w14:textId="77777777" w:rsidR="00B50050" w:rsidRDefault="00B50050" w:rsidP="0088127C">
            <w:pPr>
              <w:pStyle w:val="OtherTableBody"/>
            </w:pPr>
            <w:r>
              <w:t>6.5.16.4</w:t>
            </w:r>
          </w:p>
        </w:tc>
      </w:tr>
      <w:tr w:rsidR="00B50050" w14:paraId="04CF8955" w14:textId="77777777" w:rsidTr="00195548">
        <w:tc>
          <w:tcPr>
            <w:tcW w:w="3500" w:type="dxa"/>
          </w:tcPr>
          <w:p w14:paraId="72C4DF15" w14:textId="77777777" w:rsidR="00B50050" w:rsidRDefault="00B50050" w:rsidP="0088127C">
            <w:pPr>
              <w:pStyle w:val="OtherTableBody"/>
            </w:pPr>
            <w:r>
              <w:t>Reimbursement Limit</w:t>
            </w:r>
          </w:p>
        </w:tc>
        <w:tc>
          <w:tcPr>
            <w:tcW w:w="700" w:type="dxa"/>
          </w:tcPr>
          <w:p w14:paraId="05AF1701" w14:textId="77777777" w:rsidR="00B50050" w:rsidRDefault="00B50050" w:rsidP="0088127C">
            <w:pPr>
              <w:pStyle w:val="OtherTableBody"/>
            </w:pPr>
            <w:r>
              <w:t>01152</w:t>
            </w:r>
          </w:p>
        </w:tc>
        <w:tc>
          <w:tcPr>
            <w:tcW w:w="600" w:type="dxa"/>
          </w:tcPr>
          <w:p w14:paraId="291223E8" w14:textId="77777777" w:rsidR="00B50050" w:rsidRDefault="00B50050" w:rsidP="0088127C">
            <w:pPr>
              <w:pStyle w:val="OtherTableBody"/>
            </w:pPr>
            <w:r>
              <w:t>AUT</w:t>
            </w:r>
          </w:p>
        </w:tc>
        <w:tc>
          <w:tcPr>
            <w:tcW w:w="600" w:type="dxa"/>
          </w:tcPr>
          <w:p w14:paraId="37F84B01" w14:textId="77777777" w:rsidR="00B50050" w:rsidRDefault="00B50050" w:rsidP="0088127C">
            <w:pPr>
              <w:pStyle w:val="OtherTableBody"/>
            </w:pPr>
            <w:r>
              <w:t>7</w:t>
            </w:r>
          </w:p>
        </w:tc>
        <w:tc>
          <w:tcPr>
            <w:tcW w:w="600" w:type="dxa"/>
          </w:tcPr>
          <w:p w14:paraId="4B624964" w14:textId="77777777" w:rsidR="00B50050" w:rsidRDefault="00B50050" w:rsidP="0088127C">
            <w:pPr>
              <w:pStyle w:val="OtherTableBody"/>
            </w:pPr>
            <w:r>
              <w:t>..</w:t>
            </w:r>
          </w:p>
        </w:tc>
        <w:tc>
          <w:tcPr>
            <w:tcW w:w="600" w:type="dxa"/>
          </w:tcPr>
          <w:p w14:paraId="14A66DFA" w14:textId="77777777" w:rsidR="00B50050" w:rsidRDefault="00B50050" w:rsidP="0088127C">
            <w:pPr>
              <w:pStyle w:val="OtherTableBody"/>
            </w:pPr>
          </w:p>
        </w:tc>
        <w:tc>
          <w:tcPr>
            <w:tcW w:w="600" w:type="dxa"/>
          </w:tcPr>
          <w:p w14:paraId="4FD5D1D5" w14:textId="77777777" w:rsidR="00B50050" w:rsidRDefault="00B50050" w:rsidP="0088127C">
            <w:pPr>
              <w:pStyle w:val="OtherTableBody"/>
            </w:pPr>
            <w:r>
              <w:t>CP</w:t>
            </w:r>
          </w:p>
        </w:tc>
        <w:tc>
          <w:tcPr>
            <w:tcW w:w="700" w:type="dxa"/>
          </w:tcPr>
          <w:p w14:paraId="58DFB331" w14:textId="77777777" w:rsidR="00B50050" w:rsidRDefault="00B50050" w:rsidP="0088127C">
            <w:pPr>
              <w:pStyle w:val="OtherTableBody"/>
            </w:pPr>
          </w:p>
        </w:tc>
        <w:tc>
          <w:tcPr>
            <w:tcW w:w="600" w:type="dxa"/>
          </w:tcPr>
          <w:p w14:paraId="18EA3E56" w14:textId="77777777" w:rsidR="00B50050" w:rsidRDefault="00B50050" w:rsidP="0088127C">
            <w:pPr>
              <w:pStyle w:val="OtherTableBody"/>
            </w:pPr>
          </w:p>
        </w:tc>
        <w:tc>
          <w:tcPr>
            <w:tcW w:w="900" w:type="dxa"/>
          </w:tcPr>
          <w:p w14:paraId="6D66336B" w14:textId="77777777" w:rsidR="00B50050" w:rsidRDefault="00B50050" w:rsidP="0088127C">
            <w:pPr>
              <w:pStyle w:val="OtherTableBody"/>
            </w:pPr>
            <w:r>
              <w:t>11.8.2.7</w:t>
            </w:r>
          </w:p>
        </w:tc>
      </w:tr>
      <w:tr w:rsidR="00B50050" w14:paraId="26D38EA1" w14:textId="77777777" w:rsidTr="00195548">
        <w:tc>
          <w:tcPr>
            <w:tcW w:w="3500" w:type="dxa"/>
          </w:tcPr>
          <w:p w14:paraId="28D4464A" w14:textId="77777777" w:rsidR="00B50050" w:rsidRDefault="00B50050" w:rsidP="0088127C">
            <w:pPr>
              <w:pStyle w:val="OtherTableBody"/>
            </w:pPr>
            <w:r>
              <w:t>Reimbursement Type Code</w:t>
            </w:r>
          </w:p>
        </w:tc>
        <w:tc>
          <w:tcPr>
            <w:tcW w:w="700" w:type="dxa"/>
          </w:tcPr>
          <w:p w14:paraId="72995880" w14:textId="77777777" w:rsidR="00B50050" w:rsidRDefault="00B50050" w:rsidP="0088127C">
            <w:pPr>
              <w:pStyle w:val="OtherTableBody"/>
            </w:pPr>
            <w:r>
              <w:t>01619</w:t>
            </w:r>
          </w:p>
        </w:tc>
        <w:tc>
          <w:tcPr>
            <w:tcW w:w="600" w:type="dxa"/>
          </w:tcPr>
          <w:p w14:paraId="7FE51B9C" w14:textId="77777777" w:rsidR="00B50050" w:rsidRDefault="00B50050" w:rsidP="0088127C">
            <w:pPr>
              <w:pStyle w:val="OtherTableBody"/>
            </w:pPr>
            <w:r>
              <w:t>GP2</w:t>
            </w:r>
          </w:p>
        </w:tc>
        <w:tc>
          <w:tcPr>
            <w:tcW w:w="600" w:type="dxa"/>
          </w:tcPr>
          <w:p w14:paraId="13612C48" w14:textId="77777777" w:rsidR="00B50050" w:rsidRDefault="00B50050" w:rsidP="0088127C">
            <w:pPr>
              <w:pStyle w:val="OtherTableBody"/>
            </w:pPr>
            <w:r>
              <w:t>12</w:t>
            </w:r>
          </w:p>
        </w:tc>
        <w:tc>
          <w:tcPr>
            <w:tcW w:w="600" w:type="dxa"/>
          </w:tcPr>
          <w:p w14:paraId="11EC7C55" w14:textId="77777777" w:rsidR="00B50050" w:rsidRDefault="00B50050" w:rsidP="0088127C">
            <w:pPr>
              <w:pStyle w:val="OtherTableBody"/>
            </w:pPr>
            <w:r>
              <w:t>..</w:t>
            </w:r>
          </w:p>
        </w:tc>
        <w:tc>
          <w:tcPr>
            <w:tcW w:w="600" w:type="dxa"/>
          </w:tcPr>
          <w:p w14:paraId="386A88DE" w14:textId="77777777" w:rsidR="00B50050" w:rsidRDefault="00B50050" w:rsidP="0088127C">
            <w:pPr>
              <w:pStyle w:val="OtherTableBody"/>
            </w:pPr>
          </w:p>
        </w:tc>
        <w:tc>
          <w:tcPr>
            <w:tcW w:w="600" w:type="dxa"/>
          </w:tcPr>
          <w:p w14:paraId="6A118B21" w14:textId="77777777" w:rsidR="00B50050" w:rsidRDefault="00B50050" w:rsidP="0088127C">
            <w:pPr>
              <w:pStyle w:val="OtherTableBody"/>
            </w:pPr>
            <w:r>
              <w:t>CWE</w:t>
            </w:r>
          </w:p>
        </w:tc>
        <w:tc>
          <w:tcPr>
            <w:tcW w:w="700" w:type="dxa"/>
          </w:tcPr>
          <w:p w14:paraId="3E137310" w14:textId="77777777" w:rsidR="00B50050" w:rsidRDefault="00B50050" w:rsidP="0088127C">
            <w:pPr>
              <w:pStyle w:val="OtherTableBody"/>
            </w:pPr>
          </w:p>
        </w:tc>
        <w:tc>
          <w:tcPr>
            <w:tcW w:w="600" w:type="dxa"/>
          </w:tcPr>
          <w:p w14:paraId="0B32133E" w14:textId="77777777" w:rsidR="00B50050" w:rsidRDefault="00B50050" w:rsidP="0088127C">
            <w:pPr>
              <w:pStyle w:val="OtherTableBody"/>
            </w:pPr>
            <w:r>
              <w:t>0470</w:t>
            </w:r>
          </w:p>
        </w:tc>
        <w:tc>
          <w:tcPr>
            <w:tcW w:w="900" w:type="dxa"/>
          </w:tcPr>
          <w:p w14:paraId="1B18F09E" w14:textId="77777777" w:rsidR="00B50050" w:rsidRDefault="00B50050" w:rsidP="0088127C">
            <w:pPr>
              <w:pStyle w:val="OtherTableBody"/>
            </w:pPr>
            <w:r>
              <w:t>6.5.16.12</w:t>
            </w:r>
          </w:p>
        </w:tc>
      </w:tr>
      <w:tr w:rsidR="00B50050" w14:paraId="308A5C35" w14:textId="77777777" w:rsidTr="00195548">
        <w:tc>
          <w:tcPr>
            <w:tcW w:w="3500" w:type="dxa"/>
          </w:tcPr>
          <w:p w14:paraId="1D1376EE" w14:textId="77777777" w:rsidR="00B50050" w:rsidRDefault="00B50050" w:rsidP="0088127C">
            <w:pPr>
              <w:pStyle w:val="OtherTableBody"/>
            </w:pPr>
            <w:r>
              <w:t>Related Filler Number</w:t>
            </w:r>
          </w:p>
        </w:tc>
        <w:tc>
          <w:tcPr>
            <w:tcW w:w="700" w:type="dxa"/>
          </w:tcPr>
          <w:p w14:paraId="0EC64408" w14:textId="77777777" w:rsidR="00B50050" w:rsidRDefault="00B50050" w:rsidP="0088127C">
            <w:pPr>
              <w:pStyle w:val="OtherTableBody"/>
            </w:pPr>
            <w:r>
              <w:t>01651</w:t>
            </w:r>
          </w:p>
        </w:tc>
        <w:tc>
          <w:tcPr>
            <w:tcW w:w="600" w:type="dxa"/>
          </w:tcPr>
          <w:p w14:paraId="672CA9E4" w14:textId="77777777" w:rsidR="00B50050" w:rsidRDefault="00B50050" w:rsidP="0088127C">
            <w:pPr>
              <w:pStyle w:val="OtherTableBody"/>
            </w:pPr>
            <w:r>
              <w:t>TQ2</w:t>
            </w:r>
          </w:p>
        </w:tc>
        <w:tc>
          <w:tcPr>
            <w:tcW w:w="600" w:type="dxa"/>
          </w:tcPr>
          <w:p w14:paraId="377E7881" w14:textId="77777777" w:rsidR="00B50050" w:rsidRDefault="00B50050" w:rsidP="0088127C">
            <w:pPr>
              <w:pStyle w:val="OtherTableBody"/>
            </w:pPr>
            <w:r>
              <w:t>4</w:t>
            </w:r>
          </w:p>
        </w:tc>
        <w:tc>
          <w:tcPr>
            <w:tcW w:w="600" w:type="dxa"/>
          </w:tcPr>
          <w:p w14:paraId="09E1BD31" w14:textId="77777777" w:rsidR="00B50050" w:rsidRDefault="00B50050" w:rsidP="0088127C">
            <w:pPr>
              <w:pStyle w:val="OtherTableBody"/>
            </w:pPr>
            <w:r>
              <w:t>..</w:t>
            </w:r>
          </w:p>
        </w:tc>
        <w:tc>
          <w:tcPr>
            <w:tcW w:w="600" w:type="dxa"/>
          </w:tcPr>
          <w:p w14:paraId="3423A97D" w14:textId="77777777" w:rsidR="00B50050" w:rsidRDefault="00B50050" w:rsidP="0088127C">
            <w:pPr>
              <w:pStyle w:val="OtherTableBody"/>
            </w:pPr>
          </w:p>
        </w:tc>
        <w:tc>
          <w:tcPr>
            <w:tcW w:w="600" w:type="dxa"/>
          </w:tcPr>
          <w:p w14:paraId="5729EC16" w14:textId="77777777" w:rsidR="00B50050" w:rsidRDefault="00B50050" w:rsidP="0088127C">
            <w:pPr>
              <w:pStyle w:val="OtherTableBody"/>
            </w:pPr>
            <w:r>
              <w:t>EI</w:t>
            </w:r>
          </w:p>
        </w:tc>
        <w:tc>
          <w:tcPr>
            <w:tcW w:w="700" w:type="dxa"/>
          </w:tcPr>
          <w:p w14:paraId="7E52F35C" w14:textId="77777777" w:rsidR="00B50050" w:rsidRDefault="00B50050" w:rsidP="0088127C">
            <w:pPr>
              <w:pStyle w:val="OtherTableBody"/>
            </w:pPr>
            <w:r>
              <w:t>Y</w:t>
            </w:r>
          </w:p>
        </w:tc>
        <w:tc>
          <w:tcPr>
            <w:tcW w:w="600" w:type="dxa"/>
          </w:tcPr>
          <w:p w14:paraId="4F4F1BCA" w14:textId="77777777" w:rsidR="00B50050" w:rsidRDefault="00B50050" w:rsidP="0088127C">
            <w:pPr>
              <w:pStyle w:val="OtherTableBody"/>
            </w:pPr>
          </w:p>
        </w:tc>
        <w:tc>
          <w:tcPr>
            <w:tcW w:w="900" w:type="dxa"/>
          </w:tcPr>
          <w:p w14:paraId="28E9E887" w14:textId="77777777" w:rsidR="00B50050" w:rsidRDefault="00B50050" w:rsidP="0088127C">
            <w:pPr>
              <w:pStyle w:val="OtherTableBody"/>
            </w:pPr>
            <w:r>
              <w:t>4.5.5.4</w:t>
            </w:r>
          </w:p>
        </w:tc>
      </w:tr>
      <w:tr w:rsidR="00B50050" w14:paraId="5BC6FCE5" w14:textId="77777777" w:rsidTr="00195548">
        <w:tc>
          <w:tcPr>
            <w:tcW w:w="3500" w:type="dxa"/>
          </w:tcPr>
          <w:p w14:paraId="47003CF0" w14:textId="77777777" w:rsidR="00B50050" w:rsidRDefault="00B50050" w:rsidP="0088127C">
            <w:pPr>
              <w:pStyle w:val="OtherTableBody"/>
            </w:pPr>
            <w:r>
              <w:lastRenderedPageBreak/>
              <w:t>Related Placer Group Number</w:t>
            </w:r>
          </w:p>
        </w:tc>
        <w:tc>
          <w:tcPr>
            <w:tcW w:w="700" w:type="dxa"/>
          </w:tcPr>
          <w:p w14:paraId="6F2E9B4D" w14:textId="77777777" w:rsidR="00B50050" w:rsidRDefault="00B50050" w:rsidP="0088127C">
            <w:pPr>
              <w:pStyle w:val="OtherTableBody"/>
            </w:pPr>
            <w:r>
              <w:t>01652</w:t>
            </w:r>
          </w:p>
        </w:tc>
        <w:tc>
          <w:tcPr>
            <w:tcW w:w="600" w:type="dxa"/>
          </w:tcPr>
          <w:p w14:paraId="6A08CA30" w14:textId="77777777" w:rsidR="00B50050" w:rsidRDefault="00B50050" w:rsidP="0088127C">
            <w:pPr>
              <w:pStyle w:val="OtherTableBody"/>
            </w:pPr>
            <w:r>
              <w:t>TQ2</w:t>
            </w:r>
          </w:p>
        </w:tc>
        <w:tc>
          <w:tcPr>
            <w:tcW w:w="600" w:type="dxa"/>
          </w:tcPr>
          <w:p w14:paraId="6E417EF5" w14:textId="77777777" w:rsidR="00B50050" w:rsidRDefault="00B50050" w:rsidP="0088127C">
            <w:pPr>
              <w:pStyle w:val="OtherTableBody"/>
            </w:pPr>
            <w:r>
              <w:t>5</w:t>
            </w:r>
          </w:p>
        </w:tc>
        <w:tc>
          <w:tcPr>
            <w:tcW w:w="600" w:type="dxa"/>
          </w:tcPr>
          <w:p w14:paraId="61B06FF1" w14:textId="77777777" w:rsidR="00B50050" w:rsidRDefault="00B50050" w:rsidP="0088127C">
            <w:pPr>
              <w:pStyle w:val="OtherTableBody"/>
            </w:pPr>
            <w:r>
              <w:t>..</w:t>
            </w:r>
          </w:p>
        </w:tc>
        <w:tc>
          <w:tcPr>
            <w:tcW w:w="600" w:type="dxa"/>
          </w:tcPr>
          <w:p w14:paraId="48C362F7" w14:textId="77777777" w:rsidR="00B50050" w:rsidRDefault="00B50050" w:rsidP="0088127C">
            <w:pPr>
              <w:pStyle w:val="OtherTableBody"/>
            </w:pPr>
          </w:p>
        </w:tc>
        <w:tc>
          <w:tcPr>
            <w:tcW w:w="600" w:type="dxa"/>
          </w:tcPr>
          <w:p w14:paraId="0AB88596" w14:textId="77777777" w:rsidR="00B50050" w:rsidRDefault="00B50050" w:rsidP="0088127C">
            <w:pPr>
              <w:pStyle w:val="OtherTableBody"/>
            </w:pPr>
            <w:r>
              <w:t>EI</w:t>
            </w:r>
          </w:p>
        </w:tc>
        <w:tc>
          <w:tcPr>
            <w:tcW w:w="700" w:type="dxa"/>
          </w:tcPr>
          <w:p w14:paraId="63E97586" w14:textId="77777777" w:rsidR="00B50050" w:rsidRDefault="00B50050" w:rsidP="0088127C">
            <w:pPr>
              <w:pStyle w:val="OtherTableBody"/>
            </w:pPr>
            <w:r>
              <w:t>Y</w:t>
            </w:r>
          </w:p>
        </w:tc>
        <w:tc>
          <w:tcPr>
            <w:tcW w:w="600" w:type="dxa"/>
          </w:tcPr>
          <w:p w14:paraId="0E4E9210" w14:textId="77777777" w:rsidR="00B50050" w:rsidRDefault="00B50050" w:rsidP="0088127C">
            <w:pPr>
              <w:pStyle w:val="OtherTableBody"/>
            </w:pPr>
          </w:p>
        </w:tc>
        <w:tc>
          <w:tcPr>
            <w:tcW w:w="900" w:type="dxa"/>
          </w:tcPr>
          <w:p w14:paraId="7746375E" w14:textId="77777777" w:rsidR="00B50050" w:rsidRDefault="00B50050" w:rsidP="0088127C">
            <w:pPr>
              <w:pStyle w:val="OtherTableBody"/>
            </w:pPr>
            <w:r>
              <w:t>4.5.5.5</w:t>
            </w:r>
          </w:p>
        </w:tc>
      </w:tr>
      <w:tr w:rsidR="00B50050" w14:paraId="46F09646" w14:textId="77777777" w:rsidTr="00195548">
        <w:tc>
          <w:tcPr>
            <w:tcW w:w="3500" w:type="dxa"/>
          </w:tcPr>
          <w:p w14:paraId="7BE0BED2" w14:textId="77777777" w:rsidR="00B50050" w:rsidRDefault="00B50050" w:rsidP="0088127C">
            <w:pPr>
              <w:pStyle w:val="OtherTableBody"/>
            </w:pPr>
            <w:r>
              <w:t>Related Placer Number</w:t>
            </w:r>
          </w:p>
        </w:tc>
        <w:tc>
          <w:tcPr>
            <w:tcW w:w="700" w:type="dxa"/>
          </w:tcPr>
          <w:p w14:paraId="78057220" w14:textId="77777777" w:rsidR="00B50050" w:rsidRDefault="00B50050" w:rsidP="0088127C">
            <w:pPr>
              <w:pStyle w:val="OtherTableBody"/>
            </w:pPr>
            <w:r>
              <w:t>01650</w:t>
            </w:r>
          </w:p>
        </w:tc>
        <w:tc>
          <w:tcPr>
            <w:tcW w:w="600" w:type="dxa"/>
          </w:tcPr>
          <w:p w14:paraId="03F82EF0" w14:textId="77777777" w:rsidR="00B50050" w:rsidRDefault="00B50050" w:rsidP="0088127C">
            <w:pPr>
              <w:pStyle w:val="OtherTableBody"/>
            </w:pPr>
            <w:r>
              <w:t>TQ2</w:t>
            </w:r>
          </w:p>
        </w:tc>
        <w:tc>
          <w:tcPr>
            <w:tcW w:w="600" w:type="dxa"/>
          </w:tcPr>
          <w:p w14:paraId="632D63A9" w14:textId="77777777" w:rsidR="00B50050" w:rsidRDefault="00B50050" w:rsidP="0088127C">
            <w:pPr>
              <w:pStyle w:val="OtherTableBody"/>
            </w:pPr>
            <w:r>
              <w:t>3</w:t>
            </w:r>
          </w:p>
        </w:tc>
        <w:tc>
          <w:tcPr>
            <w:tcW w:w="600" w:type="dxa"/>
          </w:tcPr>
          <w:p w14:paraId="5F552641" w14:textId="77777777" w:rsidR="00B50050" w:rsidRDefault="00B50050" w:rsidP="0088127C">
            <w:pPr>
              <w:pStyle w:val="OtherTableBody"/>
            </w:pPr>
            <w:r>
              <w:t>..</w:t>
            </w:r>
          </w:p>
        </w:tc>
        <w:tc>
          <w:tcPr>
            <w:tcW w:w="600" w:type="dxa"/>
          </w:tcPr>
          <w:p w14:paraId="60A97FFA" w14:textId="77777777" w:rsidR="00B50050" w:rsidRDefault="00B50050" w:rsidP="0088127C">
            <w:pPr>
              <w:pStyle w:val="OtherTableBody"/>
            </w:pPr>
          </w:p>
        </w:tc>
        <w:tc>
          <w:tcPr>
            <w:tcW w:w="600" w:type="dxa"/>
          </w:tcPr>
          <w:p w14:paraId="619F7708" w14:textId="77777777" w:rsidR="00B50050" w:rsidRDefault="00B50050" w:rsidP="0088127C">
            <w:pPr>
              <w:pStyle w:val="OtherTableBody"/>
            </w:pPr>
            <w:r>
              <w:t>EI</w:t>
            </w:r>
          </w:p>
        </w:tc>
        <w:tc>
          <w:tcPr>
            <w:tcW w:w="700" w:type="dxa"/>
          </w:tcPr>
          <w:p w14:paraId="3DA6463F" w14:textId="77777777" w:rsidR="00B50050" w:rsidRDefault="00B50050" w:rsidP="0088127C">
            <w:pPr>
              <w:pStyle w:val="OtherTableBody"/>
            </w:pPr>
            <w:r>
              <w:t>Y</w:t>
            </w:r>
          </w:p>
        </w:tc>
        <w:tc>
          <w:tcPr>
            <w:tcW w:w="600" w:type="dxa"/>
          </w:tcPr>
          <w:p w14:paraId="2EE1BEA5" w14:textId="77777777" w:rsidR="00B50050" w:rsidRDefault="00B50050" w:rsidP="0088127C">
            <w:pPr>
              <w:pStyle w:val="OtherTableBody"/>
            </w:pPr>
          </w:p>
        </w:tc>
        <w:tc>
          <w:tcPr>
            <w:tcW w:w="900" w:type="dxa"/>
          </w:tcPr>
          <w:p w14:paraId="255B9F07" w14:textId="77777777" w:rsidR="00B50050" w:rsidRDefault="00B50050" w:rsidP="0088127C">
            <w:pPr>
              <w:pStyle w:val="OtherTableBody"/>
            </w:pPr>
            <w:r>
              <w:t>4.5.5.3</w:t>
            </w:r>
          </w:p>
        </w:tc>
      </w:tr>
      <w:tr w:rsidR="00B50050" w14:paraId="63AFB49C" w14:textId="77777777" w:rsidTr="00195548">
        <w:tc>
          <w:tcPr>
            <w:tcW w:w="3500" w:type="dxa"/>
          </w:tcPr>
          <w:p w14:paraId="16C1E741" w14:textId="77777777" w:rsidR="00B50050" w:rsidRDefault="00B50050" w:rsidP="0088127C">
            <w:pPr>
              <w:pStyle w:val="OtherTableBody"/>
            </w:pPr>
            <w:r>
              <w:t>Related Product/Service Code Indicator</w:t>
            </w:r>
          </w:p>
        </w:tc>
        <w:tc>
          <w:tcPr>
            <w:tcW w:w="700" w:type="dxa"/>
          </w:tcPr>
          <w:p w14:paraId="27D16AB4" w14:textId="77777777" w:rsidR="00B50050" w:rsidRDefault="00B50050" w:rsidP="0088127C">
            <w:pPr>
              <w:pStyle w:val="OtherTableBody"/>
            </w:pPr>
            <w:r>
              <w:t>01976</w:t>
            </w:r>
          </w:p>
        </w:tc>
        <w:tc>
          <w:tcPr>
            <w:tcW w:w="600" w:type="dxa"/>
          </w:tcPr>
          <w:p w14:paraId="27F736D0" w14:textId="77777777" w:rsidR="00B50050" w:rsidRDefault="00B50050" w:rsidP="0088127C">
            <w:pPr>
              <w:pStyle w:val="OtherTableBody"/>
            </w:pPr>
            <w:r>
              <w:t>PSL</w:t>
            </w:r>
          </w:p>
        </w:tc>
        <w:tc>
          <w:tcPr>
            <w:tcW w:w="600" w:type="dxa"/>
          </w:tcPr>
          <w:p w14:paraId="51FE7E9C" w14:textId="77777777" w:rsidR="00B50050" w:rsidRDefault="00B50050" w:rsidP="0088127C">
            <w:pPr>
              <w:pStyle w:val="OtherTableBody"/>
            </w:pPr>
            <w:r>
              <w:t>22</w:t>
            </w:r>
          </w:p>
        </w:tc>
        <w:tc>
          <w:tcPr>
            <w:tcW w:w="600" w:type="dxa"/>
          </w:tcPr>
          <w:p w14:paraId="2B4C1797" w14:textId="77777777" w:rsidR="00B50050" w:rsidRDefault="00B50050" w:rsidP="0088127C">
            <w:pPr>
              <w:pStyle w:val="OtherTableBody"/>
            </w:pPr>
            <w:r>
              <w:t>..</w:t>
            </w:r>
          </w:p>
        </w:tc>
        <w:tc>
          <w:tcPr>
            <w:tcW w:w="600" w:type="dxa"/>
          </w:tcPr>
          <w:p w14:paraId="2131CB6E" w14:textId="77777777" w:rsidR="00B50050" w:rsidRDefault="00B50050" w:rsidP="0088127C">
            <w:pPr>
              <w:pStyle w:val="OtherTableBody"/>
            </w:pPr>
          </w:p>
        </w:tc>
        <w:tc>
          <w:tcPr>
            <w:tcW w:w="600" w:type="dxa"/>
          </w:tcPr>
          <w:p w14:paraId="0E56110F" w14:textId="77777777" w:rsidR="00B50050" w:rsidRDefault="00B50050" w:rsidP="0088127C">
            <w:pPr>
              <w:pStyle w:val="OtherTableBody"/>
            </w:pPr>
            <w:r>
              <w:t>CWE</w:t>
            </w:r>
          </w:p>
        </w:tc>
        <w:tc>
          <w:tcPr>
            <w:tcW w:w="700" w:type="dxa"/>
          </w:tcPr>
          <w:p w14:paraId="16D9149D" w14:textId="77777777" w:rsidR="00B50050" w:rsidRDefault="00B50050" w:rsidP="0088127C">
            <w:pPr>
              <w:pStyle w:val="OtherTableBody"/>
            </w:pPr>
          </w:p>
        </w:tc>
        <w:tc>
          <w:tcPr>
            <w:tcW w:w="600" w:type="dxa"/>
          </w:tcPr>
          <w:p w14:paraId="20F88C4D" w14:textId="77777777" w:rsidR="00B50050" w:rsidRDefault="00B50050" w:rsidP="0088127C">
            <w:pPr>
              <w:pStyle w:val="OtherTableBody"/>
            </w:pPr>
            <w:r>
              <w:t>0879</w:t>
            </w:r>
          </w:p>
        </w:tc>
        <w:tc>
          <w:tcPr>
            <w:tcW w:w="900" w:type="dxa"/>
          </w:tcPr>
          <w:p w14:paraId="7A2B2176" w14:textId="77777777" w:rsidR="00B50050" w:rsidRDefault="00B50050" w:rsidP="0088127C">
            <w:pPr>
              <w:pStyle w:val="OtherTableBody"/>
            </w:pPr>
            <w:r>
              <w:t>16.4.6.22</w:t>
            </w:r>
          </w:p>
        </w:tc>
      </w:tr>
      <w:tr w:rsidR="00B50050" w14:paraId="4C970712" w14:textId="77777777" w:rsidTr="00195548">
        <w:tc>
          <w:tcPr>
            <w:tcW w:w="3500" w:type="dxa"/>
          </w:tcPr>
          <w:p w14:paraId="66B0B18A" w14:textId="77777777" w:rsidR="00B50050" w:rsidRDefault="00B50050" w:rsidP="0088127C">
            <w:pPr>
              <w:pStyle w:val="OtherTableBody"/>
            </w:pPr>
            <w:r>
              <w:t>Relatedness Assessment</w:t>
            </w:r>
          </w:p>
        </w:tc>
        <w:tc>
          <w:tcPr>
            <w:tcW w:w="700" w:type="dxa"/>
          </w:tcPr>
          <w:p w14:paraId="2397F86A" w14:textId="77777777" w:rsidR="00B50050" w:rsidRDefault="00B50050" w:rsidP="0088127C">
            <w:pPr>
              <w:pStyle w:val="OtherTableBody"/>
            </w:pPr>
            <w:r>
              <w:t>01117</w:t>
            </w:r>
          </w:p>
        </w:tc>
        <w:tc>
          <w:tcPr>
            <w:tcW w:w="600" w:type="dxa"/>
          </w:tcPr>
          <w:p w14:paraId="1821C8F6" w14:textId="77777777" w:rsidR="00B50050" w:rsidRDefault="00B50050" w:rsidP="0088127C">
            <w:pPr>
              <w:pStyle w:val="OtherTableBody"/>
            </w:pPr>
            <w:r>
              <w:t>PCR</w:t>
            </w:r>
          </w:p>
        </w:tc>
        <w:tc>
          <w:tcPr>
            <w:tcW w:w="600" w:type="dxa"/>
          </w:tcPr>
          <w:p w14:paraId="63273FA9" w14:textId="77777777" w:rsidR="00B50050" w:rsidRDefault="00B50050" w:rsidP="0088127C">
            <w:pPr>
              <w:pStyle w:val="OtherTableBody"/>
            </w:pPr>
            <w:r>
              <w:t>20</w:t>
            </w:r>
          </w:p>
        </w:tc>
        <w:tc>
          <w:tcPr>
            <w:tcW w:w="600" w:type="dxa"/>
          </w:tcPr>
          <w:p w14:paraId="73C21C5E" w14:textId="77777777" w:rsidR="00B50050" w:rsidRDefault="00B50050" w:rsidP="0088127C">
            <w:pPr>
              <w:pStyle w:val="OtherTableBody"/>
            </w:pPr>
            <w:r>
              <w:t>1..1</w:t>
            </w:r>
          </w:p>
        </w:tc>
        <w:tc>
          <w:tcPr>
            <w:tcW w:w="600" w:type="dxa"/>
          </w:tcPr>
          <w:p w14:paraId="78C74A84" w14:textId="77777777" w:rsidR="00B50050" w:rsidRDefault="00B50050" w:rsidP="0088127C">
            <w:pPr>
              <w:pStyle w:val="OtherTableBody"/>
            </w:pPr>
          </w:p>
        </w:tc>
        <w:tc>
          <w:tcPr>
            <w:tcW w:w="600" w:type="dxa"/>
          </w:tcPr>
          <w:p w14:paraId="10829A46" w14:textId="77777777" w:rsidR="00B50050" w:rsidRDefault="00B50050" w:rsidP="0088127C">
            <w:pPr>
              <w:pStyle w:val="OtherTableBody"/>
            </w:pPr>
            <w:r>
              <w:t>ID</w:t>
            </w:r>
          </w:p>
        </w:tc>
        <w:tc>
          <w:tcPr>
            <w:tcW w:w="700" w:type="dxa"/>
          </w:tcPr>
          <w:p w14:paraId="7D652DB1" w14:textId="77777777" w:rsidR="00B50050" w:rsidRDefault="00B50050" w:rsidP="0088127C">
            <w:pPr>
              <w:pStyle w:val="OtherTableBody"/>
            </w:pPr>
          </w:p>
        </w:tc>
        <w:tc>
          <w:tcPr>
            <w:tcW w:w="600" w:type="dxa"/>
          </w:tcPr>
          <w:p w14:paraId="2D96DD55" w14:textId="77777777" w:rsidR="00B50050" w:rsidRDefault="00B50050" w:rsidP="0088127C">
            <w:pPr>
              <w:pStyle w:val="OtherTableBody"/>
            </w:pPr>
            <w:r>
              <w:t>0250</w:t>
            </w:r>
          </w:p>
        </w:tc>
        <w:tc>
          <w:tcPr>
            <w:tcW w:w="900" w:type="dxa"/>
          </w:tcPr>
          <w:p w14:paraId="0FB5CD70" w14:textId="77777777" w:rsidR="00B50050" w:rsidRDefault="00B50050" w:rsidP="0088127C">
            <w:pPr>
              <w:pStyle w:val="OtherTableBody"/>
            </w:pPr>
            <w:r>
              <w:t>7.12.3.20</w:t>
            </w:r>
          </w:p>
        </w:tc>
      </w:tr>
      <w:tr w:rsidR="00B50050" w14:paraId="3C3A6B40" w14:textId="77777777" w:rsidTr="00195548">
        <w:tc>
          <w:tcPr>
            <w:tcW w:w="3500" w:type="dxa"/>
          </w:tcPr>
          <w:p w14:paraId="58F71F05" w14:textId="77777777" w:rsidR="00B50050" w:rsidRDefault="00B50050" w:rsidP="0088127C">
            <w:pPr>
              <w:pStyle w:val="OtherTableBody"/>
            </w:pPr>
            <w:r>
              <w:t>Relationship</w:t>
            </w:r>
          </w:p>
        </w:tc>
        <w:tc>
          <w:tcPr>
            <w:tcW w:w="700" w:type="dxa"/>
          </w:tcPr>
          <w:p w14:paraId="1B6DE8B9" w14:textId="77777777" w:rsidR="00B50050" w:rsidRDefault="00B50050" w:rsidP="0088127C">
            <w:pPr>
              <w:pStyle w:val="OtherTableBody"/>
            </w:pPr>
            <w:r>
              <w:t>00192</w:t>
            </w:r>
          </w:p>
        </w:tc>
        <w:tc>
          <w:tcPr>
            <w:tcW w:w="600" w:type="dxa"/>
          </w:tcPr>
          <w:p w14:paraId="6285B5E1" w14:textId="77777777" w:rsidR="00B50050" w:rsidRDefault="00B50050" w:rsidP="0088127C">
            <w:pPr>
              <w:pStyle w:val="OtherTableBody"/>
            </w:pPr>
            <w:r>
              <w:t>NK1</w:t>
            </w:r>
          </w:p>
        </w:tc>
        <w:tc>
          <w:tcPr>
            <w:tcW w:w="600" w:type="dxa"/>
          </w:tcPr>
          <w:p w14:paraId="3E9F6D2D" w14:textId="77777777" w:rsidR="00B50050" w:rsidRDefault="00B50050" w:rsidP="0088127C">
            <w:pPr>
              <w:pStyle w:val="OtherTableBody"/>
            </w:pPr>
            <w:r>
              <w:t>3</w:t>
            </w:r>
          </w:p>
        </w:tc>
        <w:tc>
          <w:tcPr>
            <w:tcW w:w="600" w:type="dxa"/>
          </w:tcPr>
          <w:p w14:paraId="052C3B88" w14:textId="77777777" w:rsidR="00B50050" w:rsidRDefault="00B50050" w:rsidP="0088127C">
            <w:pPr>
              <w:pStyle w:val="OtherTableBody"/>
            </w:pPr>
            <w:r>
              <w:t>..</w:t>
            </w:r>
          </w:p>
        </w:tc>
        <w:tc>
          <w:tcPr>
            <w:tcW w:w="600" w:type="dxa"/>
          </w:tcPr>
          <w:p w14:paraId="0CF47E44" w14:textId="77777777" w:rsidR="00B50050" w:rsidRDefault="00B50050" w:rsidP="0088127C">
            <w:pPr>
              <w:pStyle w:val="OtherTableBody"/>
            </w:pPr>
          </w:p>
        </w:tc>
        <w:tc>
          <w:tcPr>
            <w:tcW w:w="600" w:type="dxa"/>
          </w:tcPr>
          <w:p w14:paraId="1A9CB07A" w14:textId="77777777" w:rsidR="00B50050" w:rsidRDefault="00B50050" w:rsidP="0088127C">
            <w:pPr>
              <w:pStyle w:val="OtherTableBody"/>
            </w:pPr>
            <w:r>
              <w:t>CWE</w:t>
            </w:r>
          </w:p>
        </w:tc>
        <w:tc>
          <w:tcPr>
            <w:tcW w:w="700" w:type="dxa"/>
          </w:tcPr>
          <w:p w14:paraId="082AED86" w14:textId="77777777" w:rsidR="00B50050" w:rsidRDefault="00B50050" w:rsidP="0088127C">
            <w:pPr>
              <w:pStyle w:val="OtherTableBody"/>
            </w:pPr>
          </w:p>
        </w:tc>
        <w:tc>
          <w:tcPr>
            <w:tcW w:w="600" w:type="dxa"/>
          </w:tcPr>
          <w:p w14:paraId="71E6DFCE" w14:textId="77777777" w:rsidR="00B50050" w:rsidRDefault="00B50050" w:rsidP="0088127C">
            <w:pPr>
              <w:pStyle w:val="OtherTableBody"/>
            </w:pPr>
            <w:r>
              <w:t>0063</w:t>
            </w:r>
          </w:p>
        </w:tc>
        <w:tc>
          <w:tcPr>
            <w:tcW w:w="900" w:type="dxa"/>
          </w:tcPr>
          <w:p w14:paraId="4124CF88" w14:textId="77777777" w:rsidR="00B50050" w:rsidRDefault="00B50050" w:rsidP="0088127C">
            <w:pPr>
              <w:pStyle w:val="OtherTableBody"/>
            </w:pPr>
            <w:r>
              <w:t>3.4.5.3</w:t>
            </w:r>
          </w:p>
        </w:tc>
      </w:tr>
      <w:tr w:rsidR="00B50050" w14:paraId="1D7B8AEC" w14:textId="77777777" w:rsidTr="00195548">
        <w:tc>
          <w:tcPr>
            <w:tcW w:w="3500" w:type="dxa"/>
          </w:tcPr>
          <w:p w14:paraId="28313DBC" w14:textId="77777777" w:rsidR="00B50050" w:rsidRDefault="00B50050" w:rsidP="0088127C">
            <w:pPr>
              <w:pStyle w:val="OtherTableBody"/>
            </w:pPr>
            <w:r>
              <w:t>Relationship Modifier</w:t>
            </w:r>
          </w:p>
        </w:tc>
        <w:tc>
          <w:tcPr>
            <w:tcW w:w="700" w:type="dxa"/>
          </w:tcPr>
          <w:p w14:paraId="041A13B7" w14:textId="77777777" w:rsidR="00B50050" w:rsidRDefault="00B50050" w:rsidP="0088127C">
            <w:pPr>
              <w:pStyle w:val="OtherTableBody"/>
            </w:pPr>
            <w:r>
              <w:t>00940</w:t>
            </w:r>
          </w:p>
        </w:tc>
        <w:tc>
          <w:tcPr>
            <w:tcW w:w="600" w:type="dxa"/>
          </w:tcPr>
          <w:p w14:paraId="777312B8" w14:textId="77777777" w:rsidR="00B50050" w:rsidRDefault="00B50050" w:rsidP="0088127C">
            <w:pPr>
              <w:pStyle w:val="OtherTableBody"/>
            </w:pPr>
            <w:r>
              <w:t>OM1</w:t>
            </w:r>
          </w:p>
        </w:tc>
        <w:tc>
          <w:tcPr>
            <w:tcW w:w="600" w:type="dxa"/>
          </w:tcPr>
          <w:p w14:paraId="14A20260" w14:textId="77777777" w:rsidR="00B50050" w:rsidRDefault="00B50050" w:rsidP="0088127C">
            <w:pPr>
              <w:pStyle w:val="OtherTableBody"/>
            </w:pPr>
            <w:r>
              <w:t>45</w:t>
            </w:r>
          </w:p>
        </w:tc>
        <w:tc>
          <w:tcPr>
            <w:tcW w:w="600" w:type="dxa"/>
          </w:tcPr>
          <w:p w14:paraId="2641D526" w14:textId="77777777" w:rsidR="00B50050" w:rsidRDefault="00B50050" w:rsidP="0088127C">
            <w:pPr>
              <w:pStyle w:val="OtherTableBody"/>
            </w:pPr>
            <w:r>
              <w:t>..</w:t>
            </w:r>
          </w:p>
        </w:tc>
        <w:tc>
          <w:tcPr>
            <w:tcW w:w="600" w:type="dxa"/>
          </w:tcPr>
          <w:p w14:paraId="469AD617" w14:textId="77777777" w:rsidR="00B50050" w:rsidRDefault="00B50050" w:rsidP="0088127C">
            <w:pPr>
              <w:pStyle w:val="OtherTableBody"/>
            </w:pPr>
          </w:p>
        </w:tc>
        <w:tc>
          <w:tcPr>
            <w:tcW w:w="600" w:type="dxa"/>
          </w:tcPr>
          <w:p w14:paraId="3D140E8A" w14:textId="77777777" w:rsidR="00B50050" w:rsidRDefault="00B50050" w:rsidP="0088127C">
            <w:pPr>
              <w:pStyle w:val="OtherTableBody"/>
            </w:pPr>
            <w:r>
              <w:t>CWE</w:t>
            </w:r>
          </w:p>
        </w:tc>
        <w:tc>
          <w:tcPr>
            <w:tcW w:w="700" w:type="dxa"/>
          </w:tcPr>
          <w:p w14:paraId="457EAA56" w14:textId="77777777" w:rsidR="00B50050" w:rsidRDefault="00B50050" w:rsidP="0088127C">
            <w:pPr>
              <w:pStyle w:val="OtherTableBody"/>
            </w:pPr>
          </w:p>
        </w:tc>
        <w:tc>
          <w:tcPr>
            <w:tcW w:w="600" w:type="dxa"/>
          </w:tcPr>
          <w:p w14:paraId="275975CB" w14:textId="77777777" w:rsidR="00B50050" w:rsidRDefault="00B50050" w:rsidP="0088127C">
            <w:pPr>
              <w:pStyle w:val="OtherTableBody"/>
            </w:pPr>
            <w:r>
              <w:t>0258</w:t>
            </w:r>
          </w:p>
        </w:tc>
        <w:tc>
          <w:tcPr>
            <w:tcW w:w="900" w:type="dxa"/>
          </w:tcPr>
          <w:p w14:paraId="2E08AA57" w14:textId="77777777" w:rsidR="00B50050" w:rsidRDefault="00B50050" w:rsidP="0088127C">
            <w:pPr>
              <w:pStyle w:val="OtherTableBody"/>
            </w:pPr>
            <w:r>
              <w:t>8.8.9.45</w:t>
            </w:r>
          </w:p>
        </w:tc>
      </w:tr>
      <w:tr w:rsidR="00B50050" w14:paraId="56503A1A" w14:textId="77777777" w:rsidTr="00195548">
        <w:tc>
          <w:tcPr>
            <w:tcW w:w="3500" w:type="dxa"/>
          </w:tcPr>
          <w:p w14:paraId="278D45DE" w14:textId="77777777" w:rsidR="00B50050" w:rsidRDefault="00B50050" w:rsidP="0088127C">
            <w:pPr>
              <w:pStyle w:val="OtherTableBody"/>
            </w:pPr>
            <w:r>
              <w:t>Relationship to Patient Code</w:t>
            </w:r>
          </w:p>
        </w:tc>
        <w:tc>
          <w:tcPr>
            <w:tcW w:w="700" w:type="dxa"/>
          </w:tcPr>
          <w:p w14:paraId="71BE3016" w14:textId="77777777" w:rsidR="00B50050" w:rsidRDefault="00B50050" w:rsidP="0088127C">
            <w:pPr>
              <w:pStyle w:val="OtherTableBody"/>
            </w:pPr>
            <w:r>
              <w:t>01560</w:t>
            </w:r>
          </w:p>
        </w:tc>
        <w:tc>
          <w:tcPr>
            <w:tcW w:w="600" w:type="dxa"/>
          </w:tcPr>
          <w:p w14:paraId="28479F0D" w14:textId="77777777" w:rsidR="00B50050" w:rsidRDefault="00B50050" w:rsidP="0088127C">
            <w:pPr>
              <w:pStyle w:val="OtherTableBody"/>
            </w:pPr>
            <w:r>
              <w:t>IAM</w:t>
            </w:r>
          </w:p>
        </w:tc>
        <w:tc>
          <w:tcPr>
            <w:tcW w:w="600" w:type="dxa"/>
          </w:tcPr>
          <w:p w14:paraId="5EAD6E4B" w14:textId="77777777" w:rsidR="00B50050" w:rsidRDefault="00B50050" w:rsidP="0088127C">
            <w:pPr>
              <w:pStyle w:val="OtherTableBody"/>
            </w:pPr>
            <w:r>
              <w:t>15</w:t>
            </w:r>
          </w:p>
        </w:tc>
        <w:tc>
          <w:tcPr>
            <w:tcW w:w="600" w:type="dxa"/>
          </w:tcPr>
          <w:p w14:paraId="3E6D1268" w14:textId="77777777" w:rsidR="00B50050" w:rsidRDefault="00B50050" w:rsidP="0088127C">
            <w:pPr>
              <w:pStyle w:val="OtherTableBody"/>
            </w:pPr>
            <w:r>
              <w:t>..</w:t>
            </w:r>
          </w:p>
        </w:tc>
        <w:tc>
          <w:tcPr>
            <w:tcW w:w="600" w:type="dxa"/>
          </w:tcPr>
          <w:p w14:paraId="7967ED7B" w14:textId="77777777" w:rsidR="00B50050" w:rsidRDefault="00B50050" w:rsidP="0088127C">
            <w:pPr>
              <w:pStyle w:val="OtherTableBody"/>
            </w:pPr>
          </w:p>
        </w:tc>
        <w:tc>
          <w:tcPr>
            <w:tcW w:w="600" w:type="dxa"/>
          </w:tcPr>
          <w:p w14:paraId="230E6F63" w14:textId="77777777" w:rsidR="00B50050" w:rsidRDefault="00B50050" w:rsidP="0088127C">
            <w:pPr>
              <w:pStyle w:val="OtherTableBody"/>
            </w:pPr>
            <w:r>
              <w:t>CWE</w:t>
            </w:r>
          </w:p>
        </w:tc>
        <w:tc>
          <w:tcPr>
            <w:tcW w:w="700" w:type="dxa"/>
          </w:tcPr>
          <w:p w14:paraId="7BD3EB6C" w14:textId="77777777" w:rsidR="00B50050" w:rsidRDefault="00B50050" w:rsidP="0088127C">
            <w:pPr>
              <w:pStyle w:val="OtherTableBody"/>
            </w:pPr>
          </w:p>
        </w:tc>
        <w:tc>
          <w:tcPr>
            <w:tcW w:w="600" w:type="dxa"/>
          </w:tcPr>
          <w:p w14:paraId="0BFB92DC" w14:textId="77777777" w:rsidR="00B50050" w:rsidRDefault="00B50050" w:rsidP="0088127C">
            <w:pPr>
              <w:pStyle w:val="OtherTableBody"/>
            </w:pPr>
            <w:r>
              <w:t>0063</w:t>
            </w:r>
          </w:p>
        </w:tc>
        <w:tc>
          <w:tcPr>
            <w:tcW w:w="900" w:type="dxa"/>
          </w:tcPr>
          <w:p w14:paraId="4D3DC8E1" w14:textId="77777777" w:rsidR="00B50050" w:rsidRDefault="00B50050" w:rsidP="0088127C">
            <w:pPr>
              <w:pStyle w:val="OtherTableBody"/>
            </w:pPr>
            <w:r>
              <w:t>3.4.7.15</w:t>
            </w:r>
          </w:p>
        </w:tc>
      </w:tr>
      <w:tr w:rsidR="00B50050" w14:paraId="78034228" w14:textId="77777777" w:rsidTr="00195548">
        <w:tc>
          <w:tcPr>
            <w:tcW w:w="3500" w:type="dxa"/>
          </w:tcPr>
          <w:p w14:paraId="5ED1D388" w14:textId="77777777" w:rsidR="00B50050" w:rsidRDefault="00B50050" w:rsidP="0088127C">
            <w:pPr>
              <w:pStyle w:val="OtherTableBody"/>
            </w:pPr>
            <w:r>
              <w:t xml:space="preserve">Relationship to Subject </w:t>
            </w:r>
          </w:p>
        </w:tc>
        <w:tc>
          <w:tcPr>
            <w:tcW w:w="700" w:type="dxa"/>
          </w:tcPr>
          <w:p w14:paraId="32ACEB50" w14:textId="77777777" w:rsidR="00B50050" w:rsidRDefault="00B50050" w:rsidP="0088127C">
            <w:pPr>
              <w:pStyle w:val="OtherTableBody"/>
            </w:pPr>
            <w:r>
              <w:t>01898</w:t>
            </w:r>
          </w:p>
        </w:tc>
        <w:tc>
          <w:tcPr>
            <w:tcW w:w="600" w:type="dxa"/>
          </w:tcPr>
          <w:p w14:paraId="2ECC2CE9" w14:textId="77777777" w:rsidR="00B50050" w:rsidRDefault="00B50050" w:rsidP="0088127C">
            <w:pPr>
              <w:pStyle w:val="OtherTableBody"/>
            </w:pPr>
            <w:r>
              <w:t>CON</w:t>
            </w:r>
          </w:p>
        </w:tc>
        <w:tc>
          <w:tcPr>
            <w:tcW w:w="600" w:type="dxa"/>
          </w:tcPr>
          <w:p w14:paraId="69E3C01B" w14:textId="77777777" w:rsidR="00B50050" w:rsidRDefault="00B50050" w:rsidP="0088127C">
            <w:pPr>
              <w:pStyle w:val="OtherTableBody"/>
            </w:pPr>
            <w:r>
              <w:t>25</w:t>
            </w:r>
          </w:p>
        </w:tc>
        <w:tc>
          <w:tcPr>
            <w:tcW w:w="600" w:type="dxa"/>
          </w:tcPr>
          <w:p w14:paraId="614DC75D" w14:textId="77777777" w:rsidR="00B50050" w:rsidRDefault="00B50050" w:rsidP="0088127C">
            <w:pPr>
              <w:pStyle w:val="OtherTableBody"/>
            </w:pPr>
            <w:r>
              <w:t>..</w:t>
            </w:r>
          </w:p>
        </w:tc>
        <w:tc>
          <w:tcPr>
            <w:tcW w:w="600" w:type="dxa"/>
          </w:tcPr>
          <w:p w14:paraId="7FE628C7" w14:textId="77777777" w:rsidR="00B50050" w:rsidRDefault="00B50050" w:rsidP="0088127C">
            <w:pPr>
              <w:pStyle w:val="OtherTableBody"/>
            </w:pPr>
          </w:p>
        </w:tc>
        <w:tc>
          <w:tcPr>
            <w:tcW w:w="600" w:type="dxa"/>
          </w:tcPr>
          <w:p w14:paraId="3BB74D02" w14:textId="77777777" w:rsidR="00B50050" w:rsidRDefault="00B50050" w:rsidP="0088127C">
            <w:pPr>
              <w:pStyle w:val="OtherTableBody"/>
            </w:pPr>
            <w:r>
              <w:t>CWE</w:t>
            </w:r>
          </w:p>
        </w:tc>
        <w:tc>
          <w:tcPr>
            <w:tcW w:w="700" w:type="dxa"/>
          </w:tcPr>
          <w:p w14:paraId="0212232B" w14:textId="77777777" w:rsidR="00B50050" w:rsidRDefault="00B50050" w:rsidP="0088127C">
            <w:pPr>
              <w:pStyle w:val="OtherTableBody"/>
            </w:pPr>
            <w:r>
              <w:t>Y</w:t>
            </w:r>
          </w:p>
        </w:tc>
        <w:tc>
          <w:tcPr>
            <w:tcW w:w="600" w:type="dxa"/>
          </w:tcPr>
          <w:p w14:paraId="0CDBC925" w14:textId="77777777" w:rsidR="00B50050" w:rsidRDefault="00B50050" w:rsidP="0088127C">
            <w:pPr>
              <w:pStyle w:val="OtherTableBody"/>
            </w:pPr>
            <w:r>
              <w:t>0548</w:t>
            </w:r>
          </w:p>
        </w:tc>
        <w:tc>
          <w:tcPr>
            <w:tcW w:w="900" w:type="dxa"/>
          </w:tcPr>
          <w:p w14:paraId="66C03D79" w14:textId="77777777" w:rsidR="00B50050" w:rsidRDefault="00B50050" w:rsidP="0088127C">
            <w:pPr>
              <w:pStyle w:val="OtherTableBody"/>
            </w:pPr>
            <w:r>
              <w:t>9.7.1.25</w:t>
            </w:r>
          </w:p>
        </w:tc>
      </w:tr>
      <w:tr w:rsidR="00B50050" w14:paraId="2FE4B29D" w14:textId="77777777" w:rsidTr="00195548">
        <w:tc>
          <w:tcPr>
            <w:tcW w:w="3500" w:type="dxa"/>
          </w:tcPr>
          <w:p w14:paraId="300DE913" w14:textId="77777777" w:rsidR="00B50050" w:rsidRDefault="00B50050" w:rsidP="0088127C">
            <w:pPr>
              <w:pStyle w:val="OtherTableBody"/>
            </w:pPr>
            <w:r>
              <w:t>Relationship to the Patient Start Date</w:t>
            </w:r>
          </w:p>
        </w:tc>
        <w:tc>
          <w:tcPr>
            <w:tcW w:w="700" w:type="dxa"/>
          </w:tcPr>
          <w:p w14:paraId="20B35126" w14:textId="77777777" w:rsidR="00B50050" w:rsidRDefault="00B50050" w:rsidP="0088127C">
            <w:pPr>
              <w:pStyle w:val="OtherTableBody"/>
            </w:pPr>
            <w:r>
              <w:t>00795</w:t>
            </w:r>
          </w:p>
        </w:tc>
        <w:tc>
          <w:tcPr>
            <w:tcW w:w="600" w:type="dxa"/>
          </w:tcPr>
          <w:p w14:paraId="1A3CF114" w14:textId="77777777" w:rsidR="00B50050" w:rsidRDefault="00B50050" w:rsidP="0088127C">
            <w:pPr>
              <w:pStyle w:val="OtherTableBody"/>
            </w:pPr>
            <w:r>
              <w:t>IN2</w:t>
            </w:r>
          </w:p>
        </w:tc>
        <w:tc>
          <w:tcPr>
            <w:tcW w:w="600" w:type="dxa"/>
          </w:tcPr>
          <w:p w14:paraId="2EF950AD" w14:textId="77777777" w:rsidR="00B50050" w:rsidRDefault="00B50050" w:rsidP="0088127C">
            <w:pPr>
              <w:pStyle w:val="OtherTableBody"/>
            </w:pPr>
            <w:r>
              <w:t>55</w:t>
            </w:r>
          </w:p>
        </w:tc>
        <w:tc>
          <w:tcPr>
            <w:tcW w:w="600" w:type="dxa"/>
          </w:tcPr>
          <w:p w14:paraId="2D98D078" w14:textId="77777777" w:rsidR="00B50050" w:rsidRDefault="00B50050" w:rsidP="0088127C">
            <w:pPr>
              <w:pStyle w:val="OtherTableBody"/>
            </w:pPr>
            <w:r>
              <w:t>..</w:t>
            </w:r>
          </w:p>
        </w:tc>
        <w:tc>
          <w:tcPr>
            <w:tcW w:w="600" w:type="dxa"/>
          </w:tcPr>
          <w:p w14:paraId="5A825A58" w14:textId="77777777" w:rsidR="00B50050" w:rsidRDefault="00B50050" w:rsidP="0088127C">
            <w:pPr>
              <w:pStyle w:val="OtherTableBody"/>
            </w:pPr>
          </w:p>
        </w:tc>
        <w:tc>
          <w:tcPr>
            <w:tcW w:w="600" w:type="dxa"/>
          </w:tcPr>
          <w:p w14:paraId="55D0B823" w14:textId="77777777" w:rsidR="00B50050" w:rsidRDefault="00B50050" w:rsidP="0088127C">
            <w:pPr>
              <w:pStyle w:val="OtherTableBody"/>
            </w:pPr>
            <w:r>
              <w:t>DT</w:t>
            </w:r>
          </w:p>
        </w:tc>
        <w:tc>
          <w:tcPr>
            <w:tcW w:w="700" w:type="dxa"/>
          </w:tcPr>
          <w:p w14:paraId="4334EC35" w14:textId="77777777" w:rsidR="00B50050" w:rsidRDefault="00B50050" w:rsidP="0088127C">
            <w:pPr>
              <w:pStyle w:val="OtherTableBody"/>
            </w:pPr>
          </w:p>
        </w:tc>
        <w:tc>
          <w:tcPr>
            <w:tcW w:w="600" w:type="dxa"/>
          </w:tcPr>
          <w:p w14:paraId="605690C2" w14:textId="77777777" w:rsidR="00B50050" w:rsidRDefault="00B50050" w:rsidP="0088127C">
            <w:pPr>
              <w:pStyle w:val="OtherTableBody"/>
            </w:pPr>
          </w:p>
        </w:tc>
        <w:tc>
          <w:tcPr>
            <w:tcW w:w="900" w:type="dxa"/>
          </w:tcPr>
          <w:p w14:paraId="73FC44B4" w14:textId="77777777" w:rsidR="00B50050" w:rsidRDefault="00B50050" w:rsidP="0088127C">
            <w:pPr>
              <w:pStyle w:val="OtherTableBody"/>
            </w:pPr>
            <w:r>
              <w:t>6.5.7.55</w:t>
            </w:r>
          </w:p>
        </w:tc>
      </w:tr>
      <w:tr w:rsidR="00B50050" w14:paraId="2A5E3830" w14:textId="77777777" w:rsidTr="00195548">
        <w:tc>
          <w:tcPr>
            <w:tcW w:w="3500" w:type="dxa"/>
          </w:tcPr>
          <w:p w14:paraId="73A5095F" w14:textId="77777777" w:rsidR="00B50050" w:rsidRDefault="00B50050" w:rsidP="0088127C">
            <w:pPr>
              <w:pStyle w:val="OtherTableBody"/>
            </w:pPr>
            <w:r>
              <w:t>Relationship to the Patient Stop Date</w:t>
            </w:r>
          </w:p>
        </w:tc>
        <w:tc>
          <w:tcPr>
            <w:tcW w:w="700" w:type="dxa"/>
          </w:tcPr>
          <w:p w14:paraId="1D6587A3" w14:textId="77777777" w:rsidR="00B50050" w:rsidRDefault="00B50050" w:rsidP="0088127C">
            <w:pPr>
              <w:pStyle w:val="OtherTableBody"/>
            </w:pPr>
            <w:r>
              <w:t>00796</w:t>
            </w:r>
          </w:p>
        </w:tc>
        <w:tc>
          <w:tcPr>
            <w:tcW w:w="600" w:type="dxa"/>
          </w:tcPr>
          <w:p w14:paraId="5B113116" w14:textId="77777777" w:rsidR="00B50050" w:rsidRDefault="00B50050" w:rsidP="0088127C">
            <w:pPr>
              <w:pStyle w:val="OtherTableBody"/>
            </w:pPr>
            <w:r>
              <w:t>IN2</w:t>
            </w:r>
          </w:p>
        </w:tc>
        <w:tc>
          <w:tcPr>
            <w:tcW w:w="600" w:type="dxa"/>
          </w:tcPr>
          <w:p w14:paraId="3D94EDA9" w14:textId="77777777" w:rsidR="00B50050" w:rsidRDefault="00B50050" w:rsidP="0088127C">
            <w:pPr>
              <w:pStyle w:val="OtherTableBody"/>
            </w:pPr>
            <w:r>
              <w:t>56</w:t>
            </w:r>
          </w:p>
        </w:tc>
        <w:tc>
          <w:tcPr>
            <w:tcW w:w="600" w:type="dxa"/>
          </w:tcPr>
          <w:p w14:paraId="156E4FFA" w14:textId="77777777" w:rsidR="00B50050" w:rsidRDefault="00B50050" w:rsidP="0088127C">
            <w:pPr>
              <w:pStyle w:val="OtherTableBody"/>
            </w:pPr>
            <w:r>
              <w:t>..</w:t>
            </w:r>
          </w:p>
        </w:tc>
        <w:tc>
          <w:tcPr>
            <w:tcW w:w="600" w:type="dxa"/>
          </w:tcPr>
          <w:p w14:paraId="43FEECA8" w14:textId="77777777" w:rsidR="00B50050" w:rsidRDefault="00B50050" w:rsidP="0088127C">
            <w:pPr>
              <w:pStyle w:val="OtherTableBody"/>
            </w:pPr>
          </w:p>
        </w:tc>
        <w:tc>
          <w:tcPr>
            <w:tcW w:w="600" w:type="dxa"/>
          </w:tcPr>
          <w:p w14:paraId="25C9C3C5" w14:textId="77777777" w:rsidR="00B50050" w:rsidRDefault="00B50050" w:rsidP="0088127C">
            <w:pPr>
              <w:pStyle w:val="OtherTableBody"/>
            </w:pPr>
            <w:r>
              <w:t>DT</w:t>
            </w:r>
          </w:p>
        </w:tc>
        <w:tc>
          <w:tcPr>
            <w:tcW w:w="700" w:type="dxa"/>
          </w:tcPr>
          <w:p w14:paraId="48683522" w14:textId="77777777" w:rsidR="00B50050" w:rsidRDefault="00B50050" w:rsidP="0088127C">
            <w:pPr>
              <w:pStyle w:val="OtherTableBody"/>
            </w:pPr>
            <w:r>
              <w:t>Y</w:t>
            </w:r>
          </w:p>
        </w:tc>
        <w:tc>
          <w:tcPr>
            <w:tcW w:w="600" w:type="dxa"/>
          </w:tcPr>
          <w:p w14:paraId="60CB27A6" w14:textId="77777777" w:rsidR="00B50050" w:rsidRDefault="00B50050" w:rsidP="0088127C">
            <w:pPr>
              <w:pStyle w:val="OtherTableBody"/>
            </w:pPr>
          </w:p>
        </w:tc>
        <w:tc>
          <w:tcPr>
            <w:tcW w:w="900" w:type="dxa"/>
          </w:tcPr>
          <w:p w14:paraId="6CBD0463" w14:textId="77777777" w:rsidR="00B50050" w:rsidRDefault="00B50050" w:rsidP="0088127C">
            <w:pPr>
              <w:pStyle w:val="OtherTableBody"/>
            </w:pPr>
            <w:r>
              <w:t>6.5.7.56</w:t>
            </w:r>
          </w:p>
        </w:tc>
      </w:tr>
      <w:tr w:rsidR="00B50050" w14:paraId="4FF76471" w14:textId="77777777" w:rsidTr="00195548">
        <w:tc>
          <w:tcPr>
            <w:tcW w:w="3500" w:type="dxa"/>
          </w:tcPr>
          <w:p w14:paraId="7B9E4467" w14:textId="77777777" w:rsidR="00B50050" w:rsidRDefault="00B50050" w:rsidP="0088127C">
            <w:pPr>
              <w:pStyle w:val="OtherTableBody"/>
            </w:pPr>
            <w:r>
              <w:t>Relationship Type</w:t>
            </w:r>
          </w:p>
        </w:tc>
        <w:tc>
          <w:tcPr>
            <w:tcW w:w="700" w:type="dxa"/>
          </w:tcPr>
          <w:p w14:paraId="01B321C0" w14:textId="77777777" w:rsidR="00B50050" w:rsidRDefault="00B50050" w:rsidP="0088127C">
            <w:pPr>
              <w:pStyle w:val="OtherTableBody"/>
            </w:pPr>
            <w:r>
              <w:t>02241</w:t>
            </w:r>
          </w:p>
        </w:tc>
        <w:tc>
          <w:tcPr>
            <w:tcW w:w="600" w:type="dxa"/>
          </w:tcPr>
          <w:p w14:paraId="50227FD1" w14:textId="77777777" w:rsidR="00B50050" w:rsidRDefault="00B50050" w:rsidP="0088127C">
            <w:pPr>
              <w:pStyle w:val="OtherTableBody"/>
            </w:pPr>
            <w:r>
              <w:t>REL</w:t>
            </w:r>
          </w:p>
        </w:tc>
        <w:tc>
          <w:tcPr>
            <w:tcW w:w="600" w:type="dxa"/>
          </w:tcPr>
          <w:p w14:paraId="568E5031" w14:textId="77777777" w:rsidR="00B50050" w:rsidRDefault="00B50050" w:rsidP="0088127C">
            <w:pPr>
              <w:pStyle w:val="OtherTableBody"/>
            </w:pPr>
            <w:r>
              <w:t>2</w:t>
            </w:r>
          </w:p>
        </w:tc>
        <w:tc>
          <w:tcPr>
            <w:tcW w:w="600" w:type="dxa"/>
          </w:tcPr>
          <w:p w14:paraId="2CA73B6C" w14:textId="77777777" w:rsidR="00B50050" w:rsidRDefault="00B50050" w:rsidP="0088127C">
            <w:pPr>
              <w:pStyle w:val="OtherTableBody"/>
            </w:pPr>
            <w:r>
              <w:t>..</w:t>
            </w:r>
          </w:p>
        </w:tc>
        <w:tc>
          <w:tcPr>
            <w:tcW w:w="600" w:type="dxa"/>
          </w:tcPr>
          <w:p w14:paraId="269F6CFC" w14:textId="77777777" w:rsidR="00B50050" w:rsidRDefault="00B50050" w:rsidP="0088127C">
            <w:pPr>
              <w:pStyle w:val="OtherTableBody"/>
            </w:pPr>
          </w:p>
        </w:tc>
        <w:tc>
          <w:tcPr>
            <w:tcW w:w="600" w:type="dxa"/>
          </w:tcPr>
          <w:p w14:paraId="4D24D5B7" w14:textId="77777777" w:rsidR="00B50050" w:rsidRDefault="00B50050" w:rsidP="0088127C">
            <w:pPr>
              <w:pStyle w:val="OtherTableBody"/>
            </w:pPr>
            <w:r>
              <w:t>CWE</w:t>
            </w:r>
          </w:p>
        </w:tc>
        <w:tc>
          <w:tcPr>
            <w:tcW w:w="700" w:type="dxa"/>
          </w:tcPr>
          <w:p w14:paraId="1927A2FA" w14:textId="77777777" w:rsidR="00B50050" w:rsidRDefault="00B50050" w:rsidP="0088127C">
            <w:pPr>
              <w:pStyle w:val="OtherTableBody"/>
            </w:pPr>
          </w:p>
        </w:tc>
        <w:tc>
          <w:tcPr>
            <w:tcW w:w="600" w:type="dxa"/>
          </w:tcPr>
          <w:p w14:paraId="20A40DF7" w14:textId="77777777" w:rsidR="00B50050" w:rsidRDefault="00B50050" w:rsidP="0088127C">
            <w:pPr>
              <w:pStyle w:val="OtherTableBody"/>
            </w:pPr>
            <w:r>
              <w:t>0948</w:t>
            </w:r>
          </w:p>
        </w:tc>
        <w:tc>
          <w:tcPr>
            <w:tcW w:w="900" w:type="dxa"/>
          </w:tcPr>
          <w:p w14:paraId="50B87899" w14:textId="77777777" w:rsidR="00B50050" w:rsidRDefault="00B50050" w:rsidP="0088127C">
            <w:pPr>
              <w:pStyle w:val="OtherTableBody"/>
            </w:pPr>
            <w:r>
              <w:t>12.4.5.2</w:t>
            </w:r>
          </w:p>
        </w:tc>
      </w:tr>
      <w:tr w:rsidR="00B50050" w14:paraId="6BD53B82" w14:textId="77777777" w:rsidTr="00195548">
        <w:tc>
          <w:tcPr>
            <w:tcW w:w="3500" w:type="dxa"/>
          </w:tcPr>
          <w:p w14:paraId="60D51B3D" w14:textId="77777777" w:rsidR="00B50050" w:rsidRDefault="00B50050" w:rsidP="0088127C">
            <w:pPr>
              <w:pStyle w:val="OtherTableBody"/>
            </w:pPr>
            <w:r>
              <w:t>Relative Discount/Surcharge</w:t>
            </w:r>
          </w:p>
        </w:tc>
        <w:tc>
          <w:tcPr>
            <w:tcW w:w="700" w:type="dxa"/>
          </w:tcPr>
          <w:p w14:paraId="6A82EB58" w14:textId="77777777" w:rsidR="00B50050" w:rsidRDefault="00B50050" w:rsidP="0088127C">
            <w:pPr>
              <w:pStyle w:val="OtherTableBody"/>
            </w:pPr>
            <w:r>
              <w:t>02164</w:t>
            </w:r>
          </w:p>
        </w:tc>
        <w:tc>
          <w:tcPr>
            <w:tcW w:w="600" w:type="dxa"/>
          </w:tcPr>
          <w:p w14:paraId="3B8B764C" w14:textId="77777777" w:rsidR="00B50050" w:rsidRDefault="00B50050" w:rsidP="0088127C">
            <w:pPr>
              <w:pStyle w:val="OtherTableBody"/>
            </w:pPr>
            <w:r>
              <w:t>DRG</w:t>
            </w:r>
          </w:p>
        </w:tc>
        <w:tc>
          <w:tcPr>
            <w:tcW w:w="600" w:type="dxa"/>
          </w:tcPr>
          <w:p w14:paraId="70460797" w14:textId="77777777" w:rsidR="00B50050" w:rsidRDefault="00B50050" w:rsidP="0088127C">
            <w:pPr>
              <w:pStyle w:val="OtherTableBody"/>
            </w:pPr>
            <w:r>
              <w:t>21</w:t>
            </w:r>
          </w:p>
        </w:tc>
        <w:tc>
          <w:tcPr>
            <w:tcW w:w="600" w:type="dxa"/>
          </w:tcPr>
          <w:p w14:paraId="499E1EB8" w14:textId="77777777" w:rsidR="00B50050" w:rsidRDefault="00B50050" w:rsidP="0088127C">
            <w:pPr>
              <w:pStyle w:val="OtherTableBody"/>
            </w:pPr>
            <w:r>
              <w:t>..</w:t>
            </w:r>
          </w:p>
        </w:tc>
        <w:tc>
          <w:tcPr>
            <w:tcW w:w="600" w:type="dxa"/>
          </w:tcPr>
          <w:p w14:paraId="520D6437" w14:textId="77777777" w:rsidR="00B50050" w:rsidRDefault="00B50050" w:rsidP="0088127C">
            <w:pPr>
              <w:pStyle w:val="OtherTableBody"/>
            </w:pPr>
          </w:p>
        </w:tc>
        <w:tc>
          <w:tcPr>
            <w:tcW w:w="600" w:type="dxa"/>
          </w:tcPr>
          <w:p w14:paraId="66CA76FB" w14:textId="77777777" w:rsidR="00B50050" w:rsidRDefault="00B50050" w:rsidP="0088127C">
            <w:pPr>
              <w:pStyle w:val="OtherTableBody"/>
            </w:pPr>
            <w:r>
              <w:t>MO</w:t>
            </w:r>
          </w:p>
        </w:tc>
        <w:tc>
          <w:tcPr>
            <w:tcW w:w="700" w:type="dxa"/>
          </w:tcPr>
          <w:p w14:paraId="004375B2" w14:textId="77777777" w:rsidR="00B50050" w:rsidRDefault="00B50050" w:rsidP="0088127C">
            <w:pPr>
              <w:pStyle w:val="OtherTableBody"/>
            </w:pPr>
          </w:p>
        </w:tc>
        <w:tc>
          <w:tcPr>
            <w:tcW w:w="600" w:type="dxa"/>
          </w:tcPr>
          <w:p w14:paraId="3706E077" w14:textId="77777777" w:rsidR="00B50050" w:rsidRDefault="00B50050" w:rsidP="0088127C">
            <w:pPr>
              <w:pStyle w:val="OtherTableBody"/>
            </w:pPr>
          </w:p>
        </w:tc>
        <w:tc>
          <w:tcPr>
            <w:tcW w:w="900" w:type="dxa"/>
          </w:tcPr>
          <w:p w14:paraId="1DDE14EB" w14:textId="77777777" w:rsidR="00B50050" w:rsidRDefault="00B50050" w:rsidP="0088127C">
            <w:pPr>
              <w:pStyle w:val="OtherTableBody"/>
            </w:pPr>
            <w:r>
              <w:t>6.5.3.21</w:t>
            </w:r>
          </w:p>
        </w:tc>
      </w:tr>
      <w:tr w:rsidR="00B50050" w14:paraId="2EEE43DB" w14:textId="77777777" w:rsidTr="00195548">
        <w:tc>
          <w:tcPr>
            <w:tcW w:w="3500" w:type="dxa"/>
          </w:tcPr>
          <w:p w14:paraId="6E58D6A5" w14:textId="77777777" w:rsidR="00B50050" w:rsidRDefault="00B50050" w:rsidP="0088127C">
            <w:pPr>
              <w:pStyle w:val="OtherTableBody"/>
            </w:pPr>
            <w:r>
              <w:t>Relative Time and Units</w:t>
            </w:r>
          </w:p>
        </w:tc>
        <w:tc>
          <w:tcPr>
            <w:tcW w:w="700" w:type="dxa"/>
          </w:tcPr>
          <w:p w14:paraId="612F71D9" w14:textId="77777777" w:rsidR="00B50050" w:rsidRDefault="00B50050" w:rsidP="0088127C">
            <w:pPr>
              <w:pStyle w:val="OtherTableBody"/>
            </w:pPr>
            <w:r>
              <w:t>01631</w:t>
            </w:r>
          </w:p>
        </w:tc>
        <w:tc>
          <w:tcPr>
            <w:tcW w:w="600" w:type="dxa"/>
          </w:tcPr>
          <w:p w14:paraId="742F800C" w14:textId="77777777" w:rsidR="00B50050" w:rsidRDefault="00B50050" w:rsidP="0088127C">
            <w:pPr>
              <w:pStyle w:val="OtherTableBody"/>
            </w:pPr>
            <w:r>
              <w:t>TQ1</w:t>
            </w:r>
          </w:p>
        </w:tc>
        <w:tc>
          <w:tcPr>
            <w:tcW w:w="600" w:type="dxa"/>
          </w:tcPr>
          <w:p w14:paraId="5D5053FA" w14:textId="77777777" w:rsidR="00B50050" w:rsidRDefault="00B50050" w:rsidP="0088127C">
            <w:pPr>
              <w:pStyle w:val="OtherTableBody"/>
            </w:pPr>
            <w:r>
              <w:t>5</w:t>
            </w:r>
          </w:p>
        </w:tc>
        <w:tc>
          <w:tcPr>
            <w:tcW w:w="600" w:type="dxa"/>
          </w:tcPr>
          <w:p w14:paraId="6DB29554" w14:textId="77777777" w:rsidR="00B50050" w:rsidRDefault="00B50050" w:rsidP="0088127C">
            <w:pPr>
              <w:pStyle w:val="OtherTableBody"/>
            </w:pPr>
            <w:r>
              <w:t>..</w:t>
            </w:r>
          </w:p>
        </w:tc>
        <w:tc>
          <w:tcPr>
            <w:tcW w:w="600" w:type="dxa"/>
          </w:tcPr>
          <w:p w14:paraId="7717ACDA" w14:textId="77777777" w:rsidR="00B50050" w:rsidRDefault="00B50050" w:rsidP="0088127C">
            <w:pPr>
              <w:pStyle w:val="OtherTableBody"/>
            </w:pPr>
          </w:p>
        </w:tc>
        <w:tc>
          <w:tcPr>
            <w:tcW w:w="600" w:type="dxa"/>
          </w:tcPr>
          <w:p w14:paraId="624F126A" w14:textId="77777777" w:rsidR="00B50050" w:rsidRDefault="00B50050" w:rsidP="0088127C">
            <w:pPr>
              <w:pStyle w:val="OtherTableBody"/>
            </w:pPr>
            <w:r>
              <w:t>CQ</w:t>
            </w:r>
          </w:p>
        </w:tc>
        <w:tc>
          <w:tcPr>
            <w:tcW w:w="700" w:type="dxa"/>
          </w:tcPr>
          <w:p w14:paraId="0E826A04" w14:textId="77777777" w:rsidR="00B50050" w:rsidRDefault="00B50050" w:rsidP="0088127C">
            <w:pPr>
              <w:pStyle w:val="OtherTableBody"/>
            </w:pPr>
            <w:r>
              <w:t>Y</w:t>
            </w:r>
          </w:p>
        </w:tc>
        <w:tc>
          <w:tcPr>
            <w:tcW w:w="600" w:type="dxa"/>
          </w:tcPr>
          <w:p w14:paraId="3C29D872" w14:textId="77777777" w:rsidR="00B50050" w:rsidRDefault="00B50050" w:rsidP="0088127C">
            <w:pPr>
              <w:pStyle w:val="OtherTableBody"/>
            </w:pPr>
          </w:p>
        </w:tc>
        <w:tc>
          <w:tcPr>
            <w:tcW w:w="900" w:type="dxa"/>
          </w:tcPr>
          <w:p w14:paraId="2C6161B6" w14:textId="77777777" w:rsidR="00B50050" w:rsidRDefault="00B50050" w:rsidP="0088127C">
            <w:pPr>
              <w:pStyle w:val="OtherTableBody"/>
            </w:pPr>
            <w:r>
              <w:t>4.5.4.5</w:t>
            </w:r>
          </w:p>
        </w:tc>
      </w:tr>
      <w:tr w:rsidR="00B50050" w14:paraId="0D01D3A7" w14:textId="77777777" w:rsidTr="00195548">
        <w:tc>
          <w:tcPr>
            <w:tcW w:w="3500" w:type="dxa"/>
          </w:tcPr>
          <w:p w14:paraId="05AE0001" w14:textId="77777777" w:rsidR="00B50050" w:rsidRDefault="00B50050" w:rsidP="0088127C">
            <w:pPr>
              <w:pStyle w:val="OtherTableBody"/>
            </w:pPr>
            <w:r>
              <w:t>Relative Weight</w:t>
            </w:r>
          </w:p>
        </w:tc>
        <w:tc>
          <w:tcPr>
            <w:tcW w:w="700" w:type="dxa"/>
          </w:tcPr>
          <w:p w14:paraId="7F42D8DD" w14:textId="77777777" w:rsidR="00B50050" w:rsidRDefault="00B50050" w:rsidP="0088127C">
            <w:pPr>
              <w:pStyle w:val="OtherTableBody"/>
            </w:pPr>
            <w:r>
              <w:t>02233</w:t>
            </w:r>
          </w:p>
        </w:tc>
        <w:tc>
          <w:tcPr>
            <w:tcW w:w="600" w:type="dxa"/>
          </w:tcPr>
          <w:p w14:paraId="42868075" w14:textId="77777777" w:rsidR="00B50050" w:rsidRDefault="00B50050" w:rsidP="0088127C">
            <w:pPr>
              <w:pStyle w:val="OtherTableBody"/>
            </w:pPr>
            <w:r>
              <w:t>DMI</w:t>
            </w:r>
          </w:p>
        </w:tc>
        <w:tc>
          <w:tcPr>
            <w:tcW w:w="600" w:type="dxa"/>
          </w:tcPr>
          <w:p w14:paraId="3CFAF12E" w14:textId="77777777" w:rsidR="00B50050" w:rsidRDefault="00B50050" w:rsidP="0088127C">
            <w:pPr>
              <w:pStyle w:val="OtherTableBody"/>
            </w:pPr>
            <w:r>
              <w:t>5</w:t>
            </w:r>
          </w:p>
        </w:tc>
        <w:tc>
          <w:tcPr>
            <w:tcW w:w="600" w:type="dxa"/>
          </w:tcPr>
          <w:p w14:paraId="0203420A" w14:textId="77777777" w:rsidR="00B50050" w:rsidRDefault="00B50050" w:rsidP="0088127C">
            <w:pPr>
              <w:pStyle w:val="OtherTableBody"/>
            </w:pPr>
            <w:r>
              <w:t>..</w:t>
            </w:r>
          </w:p>
        </w:tc>
        <w:tc>
          <w:tcPr>
            <w:tcW w:w="600" w:type="dxa"/>
          </w:tcPr>
          <w:p w14:paraId="52092251" w14:textId="77777777" w:rsidR="00B50050" w:rsidRDefault="00B50050" w:rsidP="0088127C">
            <w:pPr>
              <w:pStyle w:val="OtherTableBody"/>
            </w:pPr>
            <w:r>
              <w:t>7#</w:t>
            </w:r>
          </w:p>
        </w:tc>
        <w:tc>
          <w:tcPr>
            <w:tcW w:w="600" w:type="dxa"/>
          </w:tcPr>
          <w:p w14:paraId="43766F78" w14:textId="77777777" w:rsidR="00B50050" w:rsidRDefault="00B50050" w:rsidP="0088127C">
            <w:pPr>
              <w:pStyle w:val="OtherTableBody"/>
            </w:pPr>
            <w:r>
              <w:t>NM</w:t>
            </w:r>
          </w:p>
        </w:tc>
        <w:tc>
          <w:tcPr>
            <w:tcW w:w="700" w:type="dxa"/>
          </w:tcPr>
          <w:p w14:paraId="319F2A9B" w14:textId="77777777" w:rsidR="00B50050" w:rsidRDefault="00B50050" w:rsidP="0088127C">
            <w:pPr>
              <w:pStyle w:val="OtherTableBody"/>
            </w:pPr>
          </w:p>
        </w:tc>
        <w:tc>
          <w:tcPr>
            <w:tcW w:w="600" w:type="dxa"/>
          </w:tcPr>
          <w:p w14:paraId="4232583F" w14:textId="77777777" w:rsidR="00B50050" w:rsidRDefault="00B50050" w:rsidP="0088127C">
            <w:pPr>
              <w:pStyle w:val="OtherTableBody"/>
            </w:pPr>
          </w:p>
        </w:tc>
        <w:tc>
          <w:tcPr>
            <w:tcW w:w="900" w:type="dxa"/>
          </w:tcPr>
          <w:p w14:paraId="20703DDC" w14:textId="77777777" w:rsidR="00B50050" w:rsidRDefault="00B50050" w:rsidP="0088127C">
            <w:pPr>
              <w:pStyle w:val="OtherTableBody"/>
            </w:pPr>
            <w:r>
              <w:t>8.13.2.5</w:t>
            </w:r>
          </w:p>
        </w:tc>
      </w:tr>
      <w:tr w:rsidR="00B50050" w14:paraId="18800AEC" w14:textId="77777777" w:rsidTr="00195548">
        <w:tc>
          <w:tcPr>
            <w:tcW w:w="3500" w:type="dxa"/>
          </w:tcPr>
          <w:p w14:paraId="1A216006" w14:textId="77777777" w:rsidR="00B50050" w:rsidRDefault="00B50050" w:rsidP="0088127C">
            <w:pPr>
              <w:pStyle w:val="OtherTableBody"/>
            </w:pPr>
            <w:r>
              <w:t>Release Information Code</w:t>
            </w:r>
          </w:p>
        </w:tc>
        <w:tc>
          <w:tcPr>
            <w:tcW w:w="700" w:type="dxa"/>
          </w:tcPr>
          <w:p w14:paraId="0D6D7C0E" w14:textId="77777777" w:rsidR="00B50050" w:rsidRDefault="00B50050" w:rsidP="0088127C">
            <w:pPr>
              <w:pStyle w:val="OtherTableBody"/>
            </w:pPr>
            <w:r>
              <w:t>00452</w:t>
            </w:r>
          </w:p>
        </w:tc>
        <w:tc>
          <w:tcPr>
            <w:tcW w:w="600" w:type="dxa"/>
          </w:tcPr>
          <w:p w14:paraId="3C3CEF91" w14:textId="77777777" w:rsidR="00B50050" w:rsidRDefault="00B50050" w:rsidP="0088127C">
            <w:pPr>
              <w:pStyle w:val="OtherTableBody"/>
            </w:pPr>
            <w:r>
              <w:t>IN1</w:t>
            </w:r>
          </w:p>
        </w:tc>
        <w:tc>
          <w:tcPr>
            <w:tcW w:w="600" w:type="dxa"/>
          </w:tcPr>
          <w:p w14:paraId="08BF5649" w14:textId="77777777" w:rsidR="00B50050" w:rsidRDefault="00B50050" w:rsidP="0088127C">
            <w:pPr>
              <w:pStyle w:val="OtherTableBody"/>
            </w:pPr>
            <w:r>
              <w:t>27</w:t>
            </w:r>
          </w:p>
        </w:tc>
        <w:tc>
          <w:tcPr>
            <w:tcW w:w="600" w:type="dxa"/>
          </w:tcPr>
          <w:p w14:paraId="2F5DE25F" w14:textId="77777777" w:rsidR="00B50050" w:rsidRDefault="00B50050" w:rsidP="0088127C">
            <w:pPr>
              <w:pStyle w:val="OtherTableBody"/>
            </w:pPr>
            <w:r>
              <w:t>..</w:t>
            </w:r>
          </w:p>
        </w:tc>
        <w:tc>
          <w:tcPr>
            <w:tcW w:w="600" w:type="dxa"/>
          </w:tcPr>
          <w:p w14:paraId="3FC224AA" w14:textId="77777777" w:rsidR="00B50050" w:rsidRDefault="00B50050" w:rsidP="0088127C">
            <w:pPr>
              <w:pStyle w:val="OtherTableBody"/>
            </w:pPr>
          </w:p>
        </w:tc>
        <w:tc>
          <w:tcPr>
            <w:tcW w:w="600" w:type="dxa"/>
          </w:tcPr>
          <w:p w14:paraId="1605528B" w14:textId="77777777" w:rsidR="00B50050" w:rsidRDefault="00B50050" w:rsidP="0088127C">
            <w:pPr>
              <w:pStyle w:val="OtherTableBody"/>
            </w:pPr>
            <w:r>
              <w:t>CWE</w:t>
            </w:r>
          </w:p>
        </w:tc>
        <w:tc>
          <w:tcPr>
            <w:tcW w:w="700" w:type="dxa"/>
          </w:tcPr>
          <w:p w14:paraId="653C6E98" w14:textId="77777777" w:rsidR="00B50050" w:rsidRDefault="00B50050" w:rsidP="0088127C">
            <w:pPr>
              <w:pStyle w:val="OtherTableBody"/>
            </w:pPr>
          </w:p>
        </w:tc>
        <w:tc>
          <w:tcPr>
            <w:tcW w:w="600" w:type="dxa"/>
          </w:tcPr>
          <w:p w14:paraId="5A6B9DBA" w14:textId="77777777" w:rsidR="00B50050" w:rsidRDefault="00B50050" w:rsidP="0088127C">
            <w:pPr>
              <w:pStyle w:val="OtherTableBody"/>
            </w:pPr>
            <w:r>
              <w:t>0093</w:t>
            </w:r>
          </w:p>
        </w:tc>
        <w:tc>
          <w:tcPr>
            <w:tcW w:w="900" w:type="dxa"/>
          </w:tcPr>
          <w:p w14:paraId="6D8EC09C" w14:textId="77777777" w:rsidR="00B50050" w:rsidRDefault="00B50050" w:rsidP="0088127C">
            <w:pPr>
              <w:pStyle w:val="OtherTableBody"/>
            </w:pPr>
            <w:r>
              <w:t>6.5.6.27</w:t>
            </w:r>
          </w:p>
        </w:tc>
      </w:tr>
      <w:tr w:rsidR="00B50050" w14:paraId="2EBDF32C" w14:textId="77777777" w:rsidTr="00195548">
        <w:tc>
          <w:tcPr>
            <w:tcW w:w="3500" w:type="dxa"/>
          </w:tcPr>
          <w:p w14:paraId="032FC918" w14:textId="77777777" w:rsidR="00B50050" w:rsidRDefault="00B50050" w:rsidP="0088127C">
            <w:pPr>
              <w:pStyle w:val="OtherTableBody"/>
            </w:pPr>
            <w:r>
              <w:t>Relevant Clinical Information</w:t>
            </w:r>
          </w:p>
        </w:tc>
        <w:tc>
          <w:tcPr>
            <w:tcW w:w="700" w:type="dxa"/>
          </w:tcPr>
          <w:p w14:paraId="5B424A86" w14:textId="77777777" w:rsidR="00B50050" w:rsidRDefault="00B50050" w:rsidP="0088127C">
            <w:pPr>
              <w:pStyle w:val="OtherTableBody"/>
            </w:pPr>
            <w:r>
              <w:t>00247</w:t>
            </w:r>
          </w:p>
        </w:tc>
        <w:tc>
          <w:tcPr>
            <w:tcW w:w="600" w:type="dxa"/>
          </w:tcPr>
          <w:p w14:paraId="1931E85A" w14:textId="77777777" w:rsidR="00B50050" w:rsidRDefault="00B50050" w:rsidP="0088127C">
            <w:pPr>
              <w:pStyle w:val="OtherTableBody"/>
            </w:pPr>
            <w:r>
              <w:t>OBR</w:t>
            </w:r>
          </w:p>
        </w:tc>
        <w:tc>
          <w:tcPr>
            <w:tcW w:w="600" w:type="dxa"/>
          </w:tcPr>
          <w:p w14:paraId="2AAB7DDE" w14:textId="77777777" w:rsidR="00B50050" w:rsidRDefault="00B50050" w:rsidP="0088127C">
            <w:pPr>
              <w:pStyle w:val="OtherTableBody"/>
            </w:pPr>
            <w:r>
              <w:t>13</w:t>
            </w:r>
          </w:p>
        </w:tc>
        <w:tc>
          <w:tcPr>
            <w:tcW w:w="600" w:type="dxa"/>
          </w:tcPr>
          <w:p w14:paraId="100877D5" w14:textId="77777777" w:rsidR="00B50050" w:rsidRDefault="00B50050" w:rsidP="0088127C">
            <w:pPr>
              <w:pStyle w:val="OtherTableBody"/>
            </w:pPr>
            <w:r>
              <w:t>..</w:t>
            </w:r>
          </w:p>
        </w:tc>
        <w:tc>
          <w:tcPr>
            <w:tcW w:w="600" w:type="dxa"/>
          </w:tcPr>
          <w:p w14:paraId="2FE9D31D" w14:textId="77777777" w:rsidR="00B50050" w:rsidRDefault="00B50050" w:rsidP="0088127C">
            <w:pPr>
              <w:pStyle w:val="OtherTableBody"/>
            </w:pPr>
            <w:r>
              <w:t>300=</w:t>
            </w:r>
          </w:p>
        </w:tc>
        <w:tc>
          <w:tcPr>
            <w:tcW w:w="600" w:type="dxa"/>
          </w:tcPr>
          <w:p w14:paraId="3854C3DF" w14:textId="77777777" w:rsidR="00B50050" w:rsidRDefault="00B50050" w:rsidP="0088127C">
            <w:pPr>
              <w:pStyle w:val="OtherTableBody"/>
            </w:pPr>
            <w:r>
              <w:t>CWE</w:t>
            </w:r>
          </w:p>
        </w:tc>
        <w:tc>
          <w:tcPr>
            <w:tcW w:w="700" w:type="dxa"/>
          </w:tcPr>
          <w:p w14:paraId="26EB0EAA" w14:textId="77777777" w:rsidR="00B50050" w:rsidRDefault="00B50050" w:rsidP="0088127C">
            <w:pPr>
              <w:pStyle w:val="OtherTableBody"/>
            </w:pPr>
            <w:r>
              <w:t>Y</w:t>
            </w:r>
          </w:p>
        </w:tc>
        <w:tc>
          <w:tcPr>
            <w:tcW w:w="600" w:type="dxa"/>
          </w:tcPr>
          <w:p w14:paraId="229E62A1" w14:textId="77777777" w:rsidR="00B50050" w:rsidRDefault="00B50050" w:rsidP="0088127C">
            <w:pPr>
              <w:pStyle w:val="OtherTableBody"/>
            </w:pPr>
            <w:r>
              <w:t>0916</w:t>
            </w:r>
          </w:p>
        </w:tc>
        <w:tc>
          <w:tcPr>
            <w:tcW w:w="900" w:type="dxa"/>
          </w:tcPr>
          <w:p w14:paraId="313A9048" w14:textId="77777777" w:rsidR="00B50050" w:rsidRDefault="00B50050" w:rsidP="0088127C">
            <w:pPr>
              <w:pStyle w:val="OtherTableBody"/>
            </w:pPr>
            <w:r>
              <w:t>4.5.3.13</w:t>
            </w:r>
          </w:p>
        </w:tc>
      </w:tr>
      <w:tr w:rsidR="00B50050" w14:paraId="3E93D5B8" w14:textId="77777777" w:rsidTr="00195548">
        <w:tc>
          <w:tcPr>
            <w:tcW w:w="3500" w:type="dxa"/>
          </w:tcPr>
          <w:p w14:paraId="4826B0BB" w14:textId="77777777" w:rsidR="00B50050" w:rsidRDefault="00B50050" w:rsidP="0088127C">
            <w:pPr>
              <w:pStyle w:val="OtherTableBody"/>
            </w:pPr>
            <w:r>
              <w:t>Religion</w:t>
            </w:r>
          </w:p>
        </w:tc>
        <w:tc>
          <w:tcPr>
            <w:tcW w:w="700" w:type="dxa"/>
          </w:tcPr>
          <w:p w14:paraId="0F56D64B" w14:textId="77777777" w:rsidR="00B50050" w:rsidRDefault="00B50050" w:rsidP="0088127C">
            <w:pPr>
              <w:pStyle w:val="OtherTableBody"/>
            </w:pPr>
            <w:r>
              <w:t>00120</w:t>
            </w:r>
          </w:p>
        </w:tc>
        <w:tc>
          <w:tcPr>
            <w:tcW w:w="600" w:type="dxa"/>
          </w:tcPr>
          <w:p w14:paraId="1167C55A" w14:textId="77777777" w:rsidR="00B50050" w:rsidRDefault="00B50050" w:rsidP="0088127C">
            <w:pPr>
              <w:pStyle w:val="OtherTableBody"/>
            </w:pPr>
            <w:r>
              <w:t>NK1</w:t>
            </w:r>
          </w:p>
        </w:tc>
        <w:tc>
          <w:tcPr>
            <w:tcW w:w="600" w:type="dxa"/>
          </w:tcPr>
          <w:p w14:paraId="550AD9D2" w14:textId="77777777" w:rsidR="00B50050" w:rsidRDefault="00B50050" w:rsidP="0088127C">
            <w:pPr>
              <w:pStyle w:val="OtherTableBody"/>
            </w:pPr>
            <w:r>
              <w:t>25</w:t>
            </w:r>
          </w:p>
        </w:tc>
        <w:tc>
          <w:tcPr>
            <w:tcW w:w="600" w:type="dxa"/>
          </w:tcPr>
          <w:p w14:paraId="1C533C1C" w14:textId="77777777" w:rsidR="00B50050" w:rsidRDefault="00B50050" w:rsidP="0088127C">
            <w:pPr>
              <w:pStyle w:val="OtherTableBody"/>
            </w:pPr>
            <w:r>
              <w:t>..</w:t>
            </w:r>
          </w:p>
        </w:tc>
        <w:tc>
          <w:tcPr>
            <w:tcW w:w="600" w:type="dxa"/>
          </w:tcPr>
          <w:p w14:paraId="4035CA73" w14:textId="77777777" w:rsidR="00B50050" w:rsidRDefault="00B50050" w:rsidP="0088127C">
            <w:pPr>
              <w:pStyle w:val="OtherTableBody"/>
            </w:pPr>
          </w:p>
        </w:tc>
        <w:tc>
          <w:tcPr>
            <w:tcW w:w="600" w:type="dxa"/>
          </w:tcPr>
          <w:p w14:paraId="6AA4742B" w14:textId="77777777" w:rsidR="00B50050" w:rsidRDefault="00B50050" w:rsidP="0088127C">
            <w:pPr>
              <w:pStyle w:val="OtherTableBody"/>
            </w:pPr>
            <w:r>
              <w:t>CWE</w:t>
            </w:r>
          </w:p>
        </w:tc>
        <w:tc>
          <w:tcPr>
            <w:tcW w:w="700" w:type="dxa"/>
          </w:tcPr>
          <w:p w14:paraId="42098005" w14:textId="77777777" w:rsidR="00B50050" w:rsidRDefault="00B50050" w:rsidP="0088127C">
            <w:pPr>
              <w:pStyle w:val="OtherTableBody"/>
            </w:pPr>
          </w:p>
        </w:tc>
        <w:tc>
          <w:tcPr>
            <w:tcW w:w="600" w:type="dxa"/>
          </w:tcPr>
          <w:p w14:paraId="018116F6" w14:textId="77777777" w:rsidR="00B50050" w:rsidRDefault="00B50050" w:rsidP="0088127C">
            <w:pPr>
              <w:pStyle w:val="OtherTableBody"/>
            </w:pPr>
            <w:r>
              <w:t>0006</w:t>
            </w:r>
          </w:p>
        </w:tc>
        <w:tc>
          <w:tcPr>
            <w:tcW w:w="900" w:type="dxa"/>
          </w:tcPr>
          <w:p w14:paraId="505A985C" w14:textId="77777777" w:rsidR="00B50050" w:rsidRDefault="00B50050" w:rsidP="0088127C">
            <w:pPr>
              <w:pStyle w:val="OtherTableBody"/>
            </w:pPr>
            <w:r>
              <w:t>3.4.5.25</w:t>
            </w:r>
          </w:p>
        </w:tc>
      </w:tr>
      <w:tr w:rsidR="00B50050" w14:paraId="02A57D80" w14:textId="77777777" w:rsidTr="00195548">
        <w:tc>
          <w:tcPr>
            <w:tcW w:w="3500" w:type="dxa"/>
          </w:tcPr>
          <w:p w14:paraId="487AC00C" w14:textId="77777777" w:rsidR="00B50050" w:rsidRDefault="00B50050" w:rsidP="0088127C">
            <w:pPr>
              <w:pStyle w:val="OtherTableBody"/>
            </w:pPr>
            <w:r>
              <w:t>Religion</w:t>
            </w:r>
          </w:p>
        </w:tc>
        <w:tc>
          <w:tcPr>
            <w:tcW w:w="700" w:type="dxa"/>
          </w:tcPr>
          <w:p w14:paraId="28265BC9" w14:textId="77777777" w:rsidR="00B50050" w:rsidRDefault="00B50050" w:rsidP="0088127C">
            <w:pPr>
              <w:pStyle w:val="OtherTableBody"/>
            </w:pPr>
            <w:r>
              <w:t>00120</w:t>
            </w:r>
          </w:p>
        </w:tc>
        <w:tc>
          <w:tcPr>
            <w:tcW w:w="600" w:type="dxa"/>
          </w:tcPr>
          <w:p w14:paraId="629BF62C" w14:textId="77777777" w:rsidR="00B50050" w:rsidRDefault="00B50050" w:rsidP="0088127C">
            <w:pPr>
              <w:pStyle w:val="OtherTableBody"/>
            </w:pPr>
            <w:r>
              <w:t>PID</w:t>
            </w:r>
          </w:p>
        </w:tc>
        <w:tc>
          <w:tcPr>
            <w:tcW w:w="600" w:type="dxa"/>
          </w:tcPr>
          <w:p w14:paraId="143FF31E" w14:textId="77777777" w:rsidR="00B50050" w:rsidRDefault="00B50050" w:rsidP="0088127C">
            <w:pPr>
              <w:pStyle w:val="OtherTableBody"/>
            </w:pPr>
            <w:r>
              <w:t>17</w:t>
            </w:r>
          </w:p>
        </w:tc>
        <w:tc>
          <w:tcPr>
            <w:tcW w:w="600" w:type="dxa"/>
          </w:tcPr>
          <w:p w14:paraId="745E8669" w14:textId="77777777" w:rsidR="00B50050" w:rsidRDefault="00B50050" w:rsidP="0088127C">
            <w:pPr>
              <w:pStyle w:val="OtherTableBody"/>
            </w:pPr>
            <w:r>
              <w:t>..</w:t>
            </w:r>
          </w:p>
        </w:tc>
        <w:tc>
          <w:tcPr>
            <w:tcW w:w="600" w:type="dxa"/>
          </w:tcPr>
          <w:p w14:paraId="6957530B" w14:textId="77777777" w:rsidR="00B50050" w:rsidRDefault="00B50050" w:rsidP="0088127C">
            <w:pPr>
              <w:pStyle w:val="OtherTableBody"/>
            </w:pPr>
          </w:p>
        </w:tc>
        <w:tc>
          <w:tcPr>
            <w:tcW w:w="600" w:type="dxa"/>
          </w:tcPr>
          <w:p w14:paraId="5619B239" w14:textId="77777777" w:rsidR="00B50050" w:rsidRDefault="00B50050" w:rsidP="0088127C">
            <w:pPr>
              <w:pStyle w:val="OtherTableBody"/>
            </w:pPr>
            <w:r>
              <w:t>CWE</w:t>
            </w:r>
          </w:p>
        </w:tc>
        <w:tc>
          <w:tcPr>
            <w:tcW w:w="700" w:type="dxa"/>
          </w:tcPr>
          <w:p w14:paraId="32D71DC2" w14:textId="77777777" w:rsidR="00B50050" w:rsidRDefault="00B50050" w:rsidP="0088127C">
            <w:pPr>
              <w:pStyle w:val="OtherTableBody"/>
            </w:pPr>
          </w:p>
        </w:tc>
        <w:tc>
          <w:tcPr>
            <w:tcW w:w="600" w:type="dxa"/>
          </w:tcPr>
          <w:p w14:paraId="019D6848" w14:textId="77777777" w:rsidR="00B50050" w:rsidRDefault="00B50050" w:rsidP="0088127C">
            <w:pPr>
              <w:pStyle w:val="OtherTableBody"/>
            </w:pPr>
            <w:r>
              <w:t>0006</w:t>
            </w:r>
          </w:p>
        </w:tc>
        <w:tc>
          <w:tcPr>
            <w:tcW w:w="900" w:type="dxa"/>
          </w:tcPr>
          <w:p w14:paraId="0EB64C9B" w14:textId="77777777" w:rsidR="00B50050" w:rsidRDefault="00B50050" w:rsidP="0088127C">
            <w:pPr>
              <w:pStyle w:val="OtherTableBody"/>
            </w:pPr>
            <w:r>
              <w:t>3.4.2.17</w:t>
            </w:r>
          </w:p>
        </w:tc>
      </w:tr>
      <w:tr w:rsidR="00B50050" w14:paraId="59615926" w14:textId="77777777" w:rsidTr="00195548">
        <w:tc>
          <w:tcPr>
            <w:tcW w:w="3500" w:type="dxa"/>
          </w:tcPr>
          <w:p w14:paraId="21CC5668" w14:textId="77777777" w:rsidR="00B50050" w:rsidRDefault="00B50050" w:rsidP="0088127C">
            <w:pPr>
              <w:pStyle w:val="OtherTableBody"/>
            </w:pPr>
            <w:r>
              <w:t>Religion</w:t>
            </w:r>
          </w:p>
        </w:tc>
        <w:tc>
          <w:tcPr>
            <w:tcW w:w="700" w:type="dxa"/>
          </w:tcPr>
          <w:p w14:paraId="371B86C6" w14:textId="77777777" w:rsidR="00B50050" w:rsidRDefault="00B50050" w:rsidP="0088127C">
            <w:pPr>
              <w:pStyle w:val="OtherTableBody"/>
            </w:pPr>
            <w:r>
              <w:t>00120</w:t>
            </w:r>
          </w:p>
        </w:tc>
        <w:tc>
          <w:tcPr>
            <w:tcW w:w="600" w:type="dxa"/>
          </w:tcPr>
          <w:p w14:paraId="360E287E" w14:textId="77777777" w:rsidR="00B50050" w:rsidRDefault="00B50050" w:rsidP="0088127C">
            <w:pPr>
              <w:pStyle w:val="OtherTableBody"/>
            </w:pPr>
            <w:r>
              <w:t>IN2</w:t>
            </w:r>
          </w:p>
        </w:tc>
        <w:tc>
          <w:tcPr>
            <w:tcW w:w="600" w:type="dxa"/>
          </w:tcPr>
          <w:p w14:paraId="583441BD" w14:textId="77777777" w:rsidR="00B50050" w:rsidRDefault="00B50050" w:rsidP="0088127C">
            <w:pPr>
              <w:pStyle w:val="OtherTableBody"/>
            </w:pPr>
            <w:r>
              <w:t>39</w:t>
            </w:r>
          </w:p>
        </w:tc>
        <w:tc>
          <w:tcPr>
            <w:tcW w:w="600" w:type="dxa"/>
          </w:tcPr>
          <w:p w14:paraId="67CAD2F0" w14:textId="77777777" w:rsidR="00B50050" w:rsidRDefault="00B50050" w:rsidP="0088127C">
            <w:pPr>
              <w:pStyle w:val="OtherTableBody"/>
            </w:pPr>
            <w:r>
              <w:t>..</w:t>
            </w:r>
          </w:p>
        </w:tc>
        <w:tc>
          <w:tcPr>
            <w:tcW w:w="600" w:type="dxa"/>
          </w:tcPr>
          <w:p w14:paraId="6B0B34E0" w14:textId="77777777" w:rsidR="00B50050" w:rsidRDefault="00B50050" w:rsidP="0088127C">
            <w:pPr>
              <w:pStyle w:val="OtherTableBody"/>
            </w:pPr>
          </w:p>
        </w:tc>
        <w:tc>
          <w:tcPr>
            <w:tcW w:w="600" w:type="dxa"/>
          </w:tcPr>
          <w:p w14:paraId="27F86099" w14:textId="77777777" w:rsidR="00B50050" w:rsidRDefault="00B50050" w:rsidP="0088127C">
            <w:pPr>
              <w:pStyle w:val="OtherTableBody"/>
            </w:pPr>
            <w:r>
              <w:t>CWE</w:t>
            </w:r>
          </w:p>
        </w:tc>
        <w:tc>
          <w:tcPr>
            <w:tcW w:w="700" w:type="dxa"/>
          </w:tcPr>
          <w:p w14:paraId="7E9EA4B8" w14:textId="77777777" w:rsidR="00B50050" w:rsidRDefault="00B50050" w:rsidP="0088127C">
            <w:pPr>
              <w:pStyle w:val="OtherTableBody"/>
            </w:pPr>
          </w:p>
        </w:tc>
        <w:tc>
          <w:tcPr>
            <w:tcW w:w="600" w:type="dxa"/>
          </w:tcPr>
          <w:p w14:paraId="27223090" w14:textId="77777777" w:rsidR="00B50050" w:rsidRDefault="00B50050" w:rsidP="0088127C">
            <w:pPr>
              <w:pStyle w:val="OtherTableBody"/>
            </w:pPr>
            <w:r>
              <w:t>0006</w:t>
            </w:r>
          </w:p>
        </w:tc>
        <w:tc>
          <w:tcPr>
            <w:tcW w:w="900" w:type="dxa"/>
          </w:tcPr>
          <w:p w14:paraId="65ADD8C1" w14:textId="77777777" w:rsidR="00B50050" w:rsidRDefault="00B50050" w:rsidP="0088127C">
            <w:pPr>
              <w:pStyle w:val="OtherTableBody"/>
            </w:pPr>
            <w:r>
              <w:t>6.5.7.39</w:t>
            </w:r>
          </w:p>
        </w:tc>
      </w:tr>
      <w:tr w:rsidR="00B50050" w14:paraId="0817B1CA" w14:textId="77777777" w:rsidTr="00195548">
        <w:tc>
          <w:tcPr>
            <w:tcW w:w="3500" w:type="dxa"/>
          </w:tcPr>
          <w:p w14:paraId="06A5FC5F" w14:textId="77777777" w:rsidR="00B50050" w:rsidRDefault="00B50050" w:rsidP="0088127C">
            <w:pPr>
              <w:pStyle w:val="OtherTableBody"/>
            </w:pPr>
            <w:r>
              <w:t>Religion</w:t>
            </w:r>
          </w:p>
        </w:tc>
        <w:tc>
          <w:tcPr>
            <w:tcW w:w="700" w:type="dxa"/>
          </w:tcPr>
          <w:p w14:paraId="28CF7BC4" w14:textId="77777777" w:rsidR="00B50050" w:rsidRDefault="00B50050" w:rsidP="0088127C">
            <w:pPr>
              <w:pStyle w:val="OtherTableBody"/>
            </w:pPr>
            <w:r>
              <w:t>00120</w:t>
            </w:r>
          </w:p>
        </w:tc>
        <w:tc>
          <w:tcPr>
            <w:tcW w:w="600" w:type="dxa"/>
          </w:tcPr>
          <w:p w14:paraId="3ACBCAF8" w14:textId="77777777" w:rsidR="00B50050" w:rsidRDefault="00B50050" w:rsidP="0088127C">
            <w:pPr>
              <w:pStyle w:val="OtherTableBody"/>
            </w:pPr>
            <w:r>
              <w:t>STF</w:t>
            </w:r>
          </w:p>
        </w:tc>
        <w:tc>
          <w:tcPr>
            <w:tcW w:w="600" w:type="dxa"/>
          </w:tcPr>
          <w:p w14:paraId="373671D9" w14:textId="77777777" w:rsidR="00B50050" w:rsidRDefault="00B50050" w:rsidP="0088127C">
            <w:pPr>
              <w:pStyle w:val="OtherTableBody"/>
            </w:pPr>
            <w:r>
              <w:t>40</w:t>
            </w:r>
          </w:p>
        </w:tc>
        <w:tc>
          <w:tcPr>
            <w:tcW w:w="600" w:type="dxa"/>
          </w:tcPr>
          <w:p w14:paraId="3EBA5EEF" w14:textId="77777777" w:rsidR="00B50050" w:rsidRDefault="00B50050" w:rsidP="0088127C">
            <w:pPr>
              <w:pStyle w:val="OtherTableBody"/>
            </w:pPr>
            <w:r>
              <w:t>..</w:t>
            </w:r>
          </w:p>
        </w:tc>
        <w:tc>
          <w:tcPr>
            <w:tcW w:w="600" w:type="dxa"/>
          </w:tcPr>
          <w:p w14:paraId="0ED8CD25" w14:textId="77777777" w:rsidR="00B50050" w:rsidRDefault="00B50050" w:rsidP="0088127C">
            <w:pPr>
              <w:pStyle w:val="OtherTableBody"/>
            </w:pPr>
          </w:p>
        </w:tc>
        <w:tc>
          <w:tcPr>
            <w:tcW w:w="600" w:type="dxa"/>
          </w:tcPr>
          <w:p w14:paraId="2E42C182" w14:textId="77777777" w:rsidR="00B50050" w:rsidRDefault="00B50050" w:rsidP="0088127C">
            <w:pPr>
              <w:pStyle w:val="OtherTableBody"/>
            </w:pPr>
            <w:r>
              <w:t>CWE</w:t>
            </w:r>
          </w:p>
        </w:tc>
        <w:tc>
          <w:tcPr>
            <w:tcW w:w="700" w:type="dxa"/>
          </w:tcPr>
          <w:p w14:paraId="5206737D" w14:textId="77777777" w:rsidR="00B50050" w:rsidRDefault="00B50050" w:rsidP="0088127C">
            <w:pPr>
              <w:pStyle w:val="OtherTableBody"/>
            </w:pPr>
          </w:p>
        </w:tc>
        <w:tc>
          <w:tcPr>
            <w:tcW w:w="600" w:type="dxa"/>
          </w:tcPr>
          <w:p w14:paraId="5C896564" w14:textId="77777777" w:rsidR="00B50050" w:rsidRDefault="00B50050" w:rsidP="0088127C">
            <w:pPr>
              <w:pStyle w:val="OtherTableBody"/>
            </w:pPr>
            <w:r>
              <w:t>0006</w:t>
            </w:r>
          </w:p>
        </w:tc>
        <w:tc>
          <w:tcPr>
            <w:tcW w:w="900" w:type="dxa"/>
          </w:tcPr>
          <w:p w14:paraId="1E038525" w14:textId="77777777" w:rsidR="00B50050" w:rsidRDefault="00B50050" w:rsidP="0088127C">
            <w:pPr>
              <w:pStyle w:val="OtherTableBody"/>
            </w:pPr>
            <w:r>
              <w:t>15.4.8.40</w:t>
            </w:r>
          </w:p>
        </w:tc>
      </w:tr>
      <w:tr w:rsidR="00B50050" w14:paraId="261A1C4B" w14:textId="77777777" w:rsidTr="00195548">
        <w:tc>
          <w:tcPr>
            <w:tcW w:w="3500" w:type="dxa"/>
          </w:tcPr>
          <w:p w14:paraId="100C4197" w14:textId="77777777" w:rsidR="00B50050" w:rsidRDefault="00B50050" w:rsidP="0088127C">
            <w:pPr>
              <w:pStyle w:val="OtherTableBody"/>
            </w:pPr>
            <w:r>
              <w:t>Religion</w:t>
            </w:r>
          </w:p>
        </w:tc>
        <w:tc>
          <w:tcPr>
            <w:tcW w:w="700" w:type="dxa"/>
          </w:tcPr>
          <w:p w14:paraId="413D01F7" w14:textId="77777777" w:rsidR="00B50050" w:rsidRDefault="00B50050" w:rsidP="0088127C">
            <w:pPr>
              <w:pStyle w:val="OtherTableBody"/>
            </w:pPr>
            <w:r>
              <w:t>00120</w:t>
            </w:r>
          </w:p>
        </w:tc>
        <w:tc>
          <w:tcPr>
            <w:tcW w:w="600" w:type="dxa"/>
          </w:tcPr>
          <w:p w14:paraId="5C813ED7" w14:textId="77777777" w:rsidR="00B50050" w:rsidRDefault="00B50050" w:rsidP="0088127C">
            <w:pPr>
              <w:pStyle w:val="OtherTableBody"/>
            </w:pPr>
            <w:r>
              <w:t>GT1</w:t>
            </w:r>
          </w:p>
        </w:tc>
        <w:tc>
          <w:tcPr>
            <w:tcW w:w="600" w:type="dxa"/>
          </w:tcPr>
          <w:p w14:paraId="65549D56" w14:textId="77777777" w:rsidR="00B50050" w:rsidRDefault="00B50050" w:rsidP="0088127C">
            <w:pPr>
              <w:pStyle w:val="OtherTableBody"/>
            </w:pPr>
            <w:r>
              <w:t>41</w:t>
            </w:r>
          </w:p>
        </w:tc>
        <w:tc>
          <w:tcPr>
            <w:tcW w:w="600" w:type="dxa"/>
          </w:tcPr>
          <w:p w14:paraId="7A24E745" w14:textId="77777777" w:rsidR="00B50050" w:rsidRDefault="00B50050" w:rsidP="0088127C">
            <w:pPr>
              <w:pStyle w:val="OtherTableBody"/>
            </w:pPr>
            <w:r>
              <w:t>..</w:t>
            </w:r>
          </w:p>
        </w:tc>
        <w:tc>
          <w:tcPr>
            <w:tcW w:w="600" w:type="dxa"/>
          </w:tcPr>
          <w:p w14:paraId="74C94C02" w14:textId="77777777" w:rsidR="00B50050" w:rsidRDefault="00B50050" w:rsidP="0088127C">
            <w:pPr>
              <w:pStyle w:val="OtherTableBody"/>
            </w:pPr>
          </w:p>
        </w:tc>
        <w:tc>
          <w:tcPr>
            <w:tcW w:w="600" w:type="dxa"/>
          </w:tcPr>
          <w:p w14:paraId="6975D200" w14:textId="77777777" w:rsidR="00B50050" w:rsidRDefault="00B50050" w:rsidP="0088127C">
            <w:pPr>
              <w:pStyle w:val="OtherTableBody"/>
            </w:pPr>
            <w:r>
              <w:t>CWE</w:t>
            </w:r>
          </w:p>
        </w:tc>
        <w:tc>
          <w:tcPr>
            <w:tcW w:w="700" w:type="dxa"/>
          </w:tcPr>
          <w:p w14:paraId="68062BC8" w14:textId="77777777" w:rsidR="00B50050" w:rsidRDefault="00B50050" w:rsidP="0088127C">
            <w:pPr>
              <w:pStyle w:val="OtherTableBody"/>
            </w:pPr>
          </w:p>
        </w:tc>
        <w:tc>
          <w:tcPr>
            <w:tcW w:w="600" w:type="dxa"/>
          </w:tcPr>
          <w:p w14:paraId="4FCA7311" w14:textId="77777777" w:rsidR="00B50050" w:rsidRDefault="00B50050" w:rsidP="0088127C">
            <w:pPr>
              <w:pStyle w:val="OtherTableBody"/>
            </w:pPr>
            <w:r>
              <w:t>0006</w:t>
            </w:r>
          </w:p>
        </w:tc>
        <w:tc>
          <w:tcPr>
            <w:tcW w:w="900" w:type="dxa"/>
          </w:tcPr>
          <w:p w14:paraId="24AD4418" w14:textId="77777777" w:rsidR="00B50050" w:rsidRDefault="00B50050" w:rsidP="0088127C">
            <w:pPr>
              <w:pStyle w:val="OtherTableBody"/>
            </w:pPr>
            <w:r>
              <w:t>6.5.5.41</w:t>
            </w:r>
          </w:p>
        </w:tc>
      </w:tr>
      <w:tr w:rsidR="00B50050" w14:paraId="66914E8D" w14:textId="77777777" w:rsidTr="00195548">
        <w:tc>
          <w:tcPr>
            <w:tcW w:w="3500" w:type="dxa"/>
          </w:tcPr>
          <w:p w14:paraId="52BC3F56" w14:textId="77777777" w:rsidR="00B50050" w:rsidRDefault="00B50050" w:rsidP="0088127C">
            <w:pPr>
              <w:pStyle w:val="OtherTableBody"/>
            </w:pPr>
            <w:r>
              <w:t>Remaining Benefit Amount</w:t>
            </w:r>
          </w:p>
        </w:tc>
        <w:tc>
          <w:tcPr>
            <w:tcW w:w="700" w:type="dxa"/>
          </w:tcPr>
          <w:p w14:paraId="1AD6BB22" w14:textId="77777777" w:rsidR="00B50050" w:rsidRDefault="00B50050" w:rsidP="0088127C">
            <w:pPr>
              <w:pStyle w:val="OtherTableBody"/>
            </w:pPr>
            <w:r>
              <w:t>03422</w:t>
            </w:r>
          </w:p>
        </w:tc>
        <w:tc>
          <w:tcPr>
            <w:tcW w:w="600" w:type="dxa"/>
          </w:tcPr>
          <w:p w14:paraId="3AD5C89D" w14:textId="77777777" w:rsidR="00B50050" w:rsidRDefault="00B50050" w:rsidP="0088127C">
            <w:pPr>
              <w:pStyle w:val="OtherTableBody"/>
            </w:pPr>
            <w:r>
              <w:t>AUT</w:t>
            </w:r>
          </w:p>
        </w:tc>
        <w:tc>
          <w:tcPr>
            <w:tcW w:w="600" w:type="dxa"/>
          </w:tcPr>
          <w:p w14:paraId="367E10E4" w14:textId="77777777" w:rsidR="00B50050" w:rsidRDefault="00B50050" w:rsidP="0088127C">
            <w:pPr>
              <w:pStyle w:val="OtherTableBody"/>
            </w:pPr>
            <w:r>
              <w:t>22</w:t>
            </w:r>
          </w:p>
        </w:tc>
        <w:tc>
          <w:tcPr>
            <w:tcW w:w="600" w:type="dxa"/>
          </w:tcPr>
          <w:p w14:paraId="1D5ADD36" w14:textId="77777777" w:rsidR="00B50050" w:rsidRDefault="00B50050" w:rsidP="0088127C">
            <w:pPr>
              <w:pStyle w:val="OtherTableBody"/>
            </w:pPr>
            <w:r>
              <w:t>..</w:t>
            </w:r>
          </w:p>
        </w:tc>
        <w:tc>
          <w:tcPr>
            <w:tcW w:w="600" w:type="dxa"/>
          </w:tcPr>
          <w:p w14:paraId="41E5270D" w14:textId="77777777" w:rsidR="00B50050" w:rsidRDefault="00B50050" w:rsidP="0088127C">
            <w:pPr>
              <w:pStyle w:val="OtherTableBody"/>
            </w:pPr>
          </w:p>
        </w:tc>
        <w:tc>
          <w:tcPr>
            <w:tcW w:w="600" w:type="dxa"/>
          </w:tcPr>
          <w:p w14:paraId="0F17EDAD" w14:textId="77777777" w:rsidR="00B50050" w:rsidRDefault="00B50050" w:rsidP="0088127C">
            <w:pPr>
              <w:pStyle w:val="OtherTableBody"/>
            </w:pPr>
            <w:r>
              <w:t>MO</w:t>
            </w:r>
          </w:p>
        </w:tc>
        <w:tc>
          <w:tcPr>
            <w:tcW w:w="700" w:type="dxa"/>
          </w:tcPr>
          <w:p w14:paraId="2405B20F" w14:textId="77777777" w:rsidR="00B50050" w:rsidRDefault="00B50050" w:rsidP="0088127C">
            <w:pPr>
              <w:pStyle w:val="OtherTableBody"/>
            </w:pPr>
          </w:p>
        </w:tc>
        <w:tc>
          <w:tcPr>
            <w:tcW w:w="600" w:type="dxa"/>
          </w:tcPr>
          <w:p w14:paraId="098CA35F" w14:textId="77777777" w:rsidR="00B50050" w:rsidRDefault="00B50050" w:rsidP="0088127C">
            <w:pPr>
              <w:pStyle w:val="OtherTableBody"/>
            </w:pPr>
          </w:p>
        </w:tc>
        <w:tc>
          <w:tcPr>
            <w:tcW w:w="900" w:type="dxa"/>
          </w:tcPr>
          <w:p w14:paraId="736436A5" w14:textId="77777777" w:rsidR="00B50050" w:rsidRDefault="00B50050" w:rsidP="0088127C">
            <w:pPr>
              <w:pStyle w:val="OtherTableBody"/>
            </w:pPr>
            <w:r>
              <w:t>11.8.2.22</w:t>
            </w:r>
          </w:p>
        </w:tc>
      </w:tr>
      <w:tr w:rsidR="00B50050" w14:paraId="77637BB0" w14:textId="77777777" w:rsidTr="00195548">
        <w:tc>
          <w:tcPr>
            <w:tcW w:w="3500" w:type="dxa"/>
          </w:tcPr>
          <w:p w14:paraId="6F7F65BD" w14:textId="77777777" w:rsidR="00B50050" w:rsidRDefault="00B50050" w:rsidP="0088127C">
            <w:pPr>
              <w:pStyle w:val="OtherTableBody"/>
            </w:pPr>
            <w:r>
              <w:t>Remaining Benefit Amount</w:t>
            </w:r>
          </w:p>
        </w:tc>
        <w:tc>
          <w:tcPr>
            <w:tcW w:w="700" w:type="dxa"/>
          </w:tcPr>
          <w:p w14:paraId="056F00CB" w14:textId="77777777" w:rsidR="00B50050" w:rsidRDefault="00B50050" w:rsidP="0088127C">
            <w:pPr>
              <w:pStyle w:val="OtherTableBody"/>
            </w:pPr>
            <w:r>
              <w:t>03405</w:t>
            </w:r>
          </w:p>
        </w:tc>
        <w:tc>
          <w:tcPr>
            <w:tcW w:w="600" w:type="dxa"/>
          </w:tcPr>
          <w:p w14:paraId="0E7E2C6A" w14:textId="77777777" w:rsidR="00B50050" w:rsidRDefault="00B50050" w:rsidP="0088127C">
            <w:pPr>
              <w:pStyle w:val="OtherTableBody"/>
            </w:pPr>
            <w:r>
              <w:t>RF1</w:t>
            </w:r>
          </w:p>
        </w:tc>
        <w:tc>
          <w:tcPr>
            <w:tcW w:w="600" w:type="dxa"/>
          </w:tcPr>
          <w:p w14:paraId="197A889F" w14:textId="77777777" w:rsidR="00B50050" w:rsidRDefault="00B50050" w:rsidP="0088127C">
            <w:pPr>
              <w:pStyle w:val="OtherTableBody"/>
            </w:pPr>
            <w:r>
              <w:t>18</w:t>
            </w:r>
          </w:p>
        </w:tc>
        <w:tc>
          <w:tcPr>
            <w:tcW w:w="600" w:type="dxa"/>
          </w:tcPr>
          <w:p w14:paraId="0CD7F263" w14:textId="77777777" w:rsidR="00B50050" w:rsidRDefault="00B50050" w:rsidP="0088127C">
            <w:pPr>
              <w:pStyle w:val="OtherTableBody"/>
            </w:pPr>
            <w:r>
              <w:t>..</w:t>
            </w:r>
          </w:p>
        </w:tc>
        <w:tc>
          <w:tcPr>
            <w:tcW w:w="600" w:type="dxa"/>
          </w:tcPr>
          <w:p w14:paraId="537A8366" w14:textId="77777777" w:rsidR="00B50050" w:rsidRDefault="00B50050" w:rsidP="0088127C">
            <w:pPr>
              <w:pStyle w:val="OtherTableBody"/>
            </w:pPr>
          </w:p>
        </w:tc>
        <w:tc>
          <w:tcPr>
            <w:tcW w:w="600" w:type="dxa"/>
          </w:tcPr>
          <w:p w14:paraId="1E0FCC2E" w14:textId="77777777" w:rsidR="00B50050" w:rsidRDefault="00B50050" w:rsidP="0088127C">
            <w:pPr>
              <w:pStyle w:val="OtherTableBody"/>
            </w:pPr>
            <w:r>
              <w:t>MO</w:t>
            </w:r>
          </w:p>
        </w:tc>
        <w:tc>
          <w:tcPr>
            <w:tcW w:w="700" w:type="dxa"/>
          </w:tcPr>
          <w:p w14:paraId="5F18B84E" w14:textId="77777777" w:rsidR="00B50050" w:rsidRDefault="00B50050" w:rsidP="0088127C">
            <w:pPr>
              <w:pStyle w:val="OtherTableBody"/>
            </w:pPr>
          </w:p>
        </w:tc>
        <w:tc>
          <w:tcPr>
            <w:tcW w:w="600" w:type="dxa"/>
          </w:tcPr>
          <w:p w14:paraId="52637FFF" w14:textId="77777777" w:rsidR="00B50050" w:rsidRDefault="00B50050" w:rsidP="0088127C">
            <w:pPr>
              <w:pStyle w:val="OtherTableBody"/>
            </w:pPr>
          </w:p>
        </w:tc>
        <w:tc>
          <w:tcPr>
            <w:tcW w:w="900" w:type="dxa"/>
          </w:tcPr>
          <w:p w14:paraId="4E32368C" w14:textId="77777777" w:rsidR="00B50050" w:rsidRDefault="00B50050" w:rsidP="0088127C">
            <w:pPr>
              <w:pStyle w:val="OtherTableBody"/>
            </w:pPr>
            <w:r>
              <w:t>11.8.1.18</w:t>
            </w:r>
          </w:p>
        </w:tc>
      </w:tr>
      <w:tr w:rsidR="00B50050" w14:paraId="4D3C373F" w14:textId="77777777" w:rsidTr="00195548">
        <w:tc>
          <w:tcPr>
            <w:tcW w:w="3500" w:type="dxa"/>
          </w:tcPr>
          <w:p w14:paraId="3E8CFF2E" w14:textId="77777777" w:rsidR="00B50050" w:rsidRDefault="00B50050" w:rsidP="0088127C">
            <w:pPr>
              <w:pStyle w:val="OtherTableBody"/>
            </w:pPr>
            <w:r>
              <w:t>Remote Control Command</w:t>
            </w:r>
          </w:p>
        </w:tc>
        <w:tc>
          <w:tcPr>
            <w:tcW w:w="700" w:type="dxa"/>
          </w:tcPr>
          <w:p w14:paraId="42266572" w14:textId="77777777" w:rsidR="00B50050" w:rsidRDefault="00B50050" w:rsidP="0088127C">
            <w:pPr>
              <w:pStyle w:val="OtherTableBody"/>
            </w:pPr>
            <w:r>
              <w:t>01391</w:t>
            </w:r>
          </w:p>
        </w:tc>
        <w:tc>
          <w:tcPr>
            <w:tcW w:w="600" w:type="dxa"/>
          </w:tcPr>
          <w:p w14:paraId="560EA92B" w14:textId="77777777" w:rsidR="00B50050" w:rsidRDefault="00B50050" w:rsidP="0088127C">
            <w:pPr>
              <w:pStyle w:val="OtherTableBody"/>
            </w:pPr>
            <w:r>
              <w:t>ECD</w:t>
            </w:r>
          </w:p>
        </w:tc>
        <w:tc>
          <w:tcPr>
            <w:tcW w:w="600" w:type="dxa"/>
          </w:tcPr>
          <w:p w14:paraId="0B7CBFE6" w14:textId="77777777" w:rsidR="00B50050" w:rsidRDefault="00B50050" w:rsidP="0088127C">
            <w:pPr>
              <w:pStyle w:val="OtherTableBody"/>
            </w:pPr>
            <w:r>
              <w:t>2</w:t>
            </w:r>
          </w:p>
        </w:tc>
        <w:tc>
          <w:tcPr>
            <w:tcW w:w="600" w:type="dxa"/>
          </w:tcPr>
          <w:p w14:paraId="4BDA95E6" w14:textId="77777777" w:rsidR="00B50050" w:rsidRDefault="00B50050" w:rsidP="0088127C">
            <w:pPr>
              <w:pStyle w:val="OtherTableBody"/>
            </w:pPr>
            <w:r>
              <w:t>..</w:t>
            </w:r>
          </w:p>
        </w:tc>
        <w:tc>
          <w:tcPr>
            <w:tcW w:w="600" w:type="dxa"/>
          </w:tcPr>
          <w:p w14:paraId="1BB56D00" w14:textId="77777777" w:rsidR="00B50050" w:rsidRDefault="00B50050" w:rsidP="0088127C">
            <w:pPr>
              <w:pStyle w:val="OtherTableBody"/>
            </w:pPr>
          </w:p>
        </w:tc>
        <w:tc>
          <w:tcPr>
            <w:tcW w:w="600" w:type="dxa"/>
          </w:tcPr>
          <w:p w14:paraId="1A2367AD" w14:textId="77777777" w:rsidR="00B50050" w:rsidRDefault="00B50050" w:rsidP="0088127C">
            <w:pPr>
              <w:pStyle w:val="OtherTableBody"/>
            </w:pPr>
            <w:r>
              <w:t>CWE</w:t>
            </w:r>
          </w:p>
        </w:tc>
        <w:tc>
          <w:tcPr>
            <w:tcW w:w="700" w:type="dxa"/>
          </w:tcPr>
          <w:p w14:paraId="5B4D270C" w14:textId="77777777" w:rsidR="00B50050" w:rsidRDefault="00B50050" w:rsidP="0088127C">
            <w:pPr>
              <w:pStyle w:val="OtherTableBody"/>
            </w:pPr>
          </w:p>
        </w:tc>
        <w:tc>
          <w:tcPr>
            <w:tcW w:w="600" w:type="dxa"/>
          </w:tcPr>
          <w:p w14:paraId="39DFD0F9" w14:textId="77777777" w:rsidR="00B50050" w:rsidRDefault="00B50050" w:rsidP="0088127C">
            <w:pPr>
              <w:pStyle w:val="OtherTableBody"/>
            </w:pPr>
            <w:r>
              <w:t>0368</w:t>
            </w:r>
          </w:p>
        </w:tc>
        <w:tc>
          <w:tcPr>
            <w:tcW w:w="900" w:type="dxa"/>
          </w:tcPr>
          <w:p w14:paraId="5A60C396" w14:textId="77777777" w:rsidR="00B50050" w:rsidRDefault="00B50050" w:rsidP="0088127C">
            <w:pPr>
              <w:pStyle w:val="OtherTableBody"/>
            </w:pPr>
            <w:r>
              <w:t>13.4.5.2</w:t>
            </w:r>
          </w:p>
        </w:tc>
      </w:tr>
      <w:tr w:rsidR="00B50050" w14:paraId="0A665716" w14:textId="77777777" w:rsidTr="00195548">
        <w:tc>
          <w:tcPr>
            <w:tcW w:w="3500" w:type="dxa"/>
          </w:tcPr>
          <w:p w14:paraId="1A2038FE" w14:textId="77777777" w:rsidR="00B50050" w:rsidRDefault="00B50050" w:rsidP="0088127C">
            <w:pPr>
              <w:pStyle w:val="OtherTableBody"/>
            </w:pPr>
            <w:r>
              <w:t>Renewal Date</w:t>
            </w:r>
          </w:p>
        </w:tc>
        <w:tc>
          <w:tcPr>
            <w:tcW w:w="700" w:type="dxa"/>
          </w:tcPr>
          <w:p w14:paraId="6137183A" w14:textId="77777777" w:rsidR="00B50050" w:rsidRDefault="00B50050" w:rsidP="0088127C">
            <w:pPr>
              <w:pStyle w:val="OtherTableBody"/>
            </w:pPr>
            <w:r>
              <w:t>01881</w:t>
            </w:r>
          </w:p>
        </w:tc>
        <w:tc>
          <w:tcPr>
            <w:tcW w:w="600" w:type="dxa"/>
          </w:tcPr>
          <w:p w14:paraId="19A94C81" w14:textId="77777777" w:rsidR="00B50050" w:rsidRDefault="00B50050" w:rsidP="0088127C">
            <w:pPr>
              <w:pStyle w:val="OtherTableBody"/>
            </w:pPr>
            <w:r>
              <w:t>CER</w:t>
            </w:r>
          </w:p>
        </w:tc>
        <w:tc>
          <w:tcPr>
            <w:tcW w:w="600" w:type="dxa"/>
          </w:tcPr>
          <w:p w14:paraId="0EE8A5C4" w14:textId="77777777" w:rsidR="00B50050" w:rsidRDefault="00B50050" w:rsidP="0088127C">
            <w:pPr>
              <w:pStyle w:val="OtherTableBody"/>
            </w:pPr>
            <w:r>
              <w:t>28</w:t>
            </w:r>
          </w:p>
        </w:tc>
        <w:tc>
          <w:tcPr>
            <w:tcW w:w="600" w:type="dxa"/>
          </w:tcPr>
          <w:p w14:paraId="0E2C0CD3" w14:textId="77777777" w:rsidR="00B50050" w:rsidRDefault="00B50050" w:rsidP="0088127C">
            <w:pPr>
              <w:pStyle w:val="OtherTableBody"/>
            </w:pPr>
            <w:r>
              <w:t>..</w:t>
            </w:r>
          </w:p>
        </w:tc>
        <w:tc>
          <w:tcPr>
            <w:tcW w:w="600" w:type="dxa"/>
          </w:tcPr>
          <w:p w14:paraId="4AF4AC1B" w14:textId="77777777" w:rsidR="00B50050" w:rsidRDefault="00B50050" w:rsidP="0088127C">
            <w:pPr>
              <w:pStyle w:val="OtherTableBody"/>
            </w:pPr>
          </w:p>
        </w:tc>
        <w:tc>
          <w:tcPr>
            <w:tcW w:w="600" w:type="dxa"/>
          </w:tcPr>
          <w:p w14:paraId="277B5D27" w14:textId="77777777" w:rsidR="00B50050" w:rsidRDefault="00B50050" w:rsidP="0088127C">
            <w:pPr>
              <w:pStyle w:val="OtherTableBody"/>
            </w:pPr>
            <w:r>
              <w:t>DTM</w:t>
            </w:r>
          </w:p>
        </w:tc>
        <w:tc>
          <w:tcPr>
            <w:tcW w:w="700" w:type="dxa"/>
          </w:tcPr>
          <w:p w14:paraId="42B176BC" w14:textId="77777777" w:rsidR="00B50050" w:rsidRDefault="00B50050" w:rsidP="0088127C">
            <w:pPr>
              <w:pStyle w:val="OtherTableBody"/>
            </w:pPr>
          </w:p>
        </w:tc>
        <w:tc>
          <w:tcPr>
            <w:tcW w:w="600" w:type="dxa"/>
          </w:tcPr>
          <w:p w14:paraId="2D24F4C5" w14:textId="77777777" w:rsidR="00B50050" w:rsidRDefault="00B50050" w:rsidP="0088127C">
            <w:pPr>
              <w:pStyle w:val="OtherTableBody"/>
            </w:pPr>
          </w:p>
        </w:tc>
        <w:tc>
          <w:tcPr>
            <w:tcW w:w="900" w:type="dxa"/>
          </w:tcPr>
          <w:p w14:paraId="7DCF07AC" w14:textId="77777777" w:rsidR="00B50050" w:rsidRDefault="00B50050" w:rsidP="0088127C">
            <w:pPr>
              <w:pStyle w:val="OtherTableBody"/>
            </w:pPr>
            <w:r>
              <w:t>15.4.2.28</w:t>
            </w:r>
          </w:p>
        </w:tc>
      </w:tr>
      <w:tr w:rsidR="00B50050" w14:paraId="302D96A3" w14:textId="77777777" w:rsidTr="00195548">
        <w:tc>
          <w:tcPr>
            <w:tcW w:w="3500" w:type="dxa"/>
          </w:tcPr>
          <w:p w14:paraId="13279560" w14:textId="77777777" w:rsidR="00B50050" w:rsidRDefault="00B50050" w:rsidP="0088127C">
            <w:pPr>
              <w:pStyle w:val="OtherTableBody"/>
            </w:pPr>
            <w:r>
              <w:t>Repeat Pattern</w:t>
            </w:r>
          </w:p>
        </w:tc>
        <w:tc>
          <w:tcPr>
            <w:tcW w:w="700" w:type="dxa"/>
          </w:tcPr>
          <w:p w14:paraId="709A480F" w14:textId="77777777" w:rsidR="00B50050" w:rsidRDefault="00B50050" w:rsidP="0088127C">
            <w:pPr>
              <w:pStyle w:val="OtherTableBody"/>
            </w:pPr>
            <w:r>
              <w:t>01629</w:t>
            </w:r>
          </w:p>
        </w:tc>
        <w:tc>
          <w:tcPr>
            <w:tcW w:w="600" w:type="dxa"/>
          </w:tcPr>
          <w:p w14:paraId="69CB4C86" w14:textId="77777777" w:rsidR="00B50050" w:rsidRDefault="00B50050" w:rsidP="0088127C">
            <w:pPr>
              <w:pStyle w:val="OtherTableBody"/>
            </w:pPr>
            <w:r>
              <w:t>TQ1</w:t>
            </w:r>
          </w:p>
        </w:tc>
        <w:tc>
          <w:tcPr>
            <w:tcW w:w="600" w:type="dxa"/>
          </w:tcPr>
          <w:p w14:paraId="3743B23B" w14:textId="77777777" w:rsidR="00B50050" w:rsidRDefault="00B50050" w:rsidP="0088127C">
            <w:pPr>
              <w:pStyle w:val="OtherTableBody"/>
            </w:pPr>
            <w:r>
              <w:t>3</w:t>
            </w:r>
          </w:p>
        </w:tc>
        <w:tc>
          <w:tcPr>
            <w:tcW w:w="600" w:type="dxa"/>
          </w:tcPr>
          <w:p w14:paraId="3B195D72" w14:textId="77777777" w:rsidR="00B50050" w:rsidRDefault="00B50050" w:rsidP="0088127C">
            <w:pPr>
              <w:pStyle w:val="OtherTableBody"/>
            </w:pPr>
            <w:r>
              <w:t>..</w:t>
            </w:r>
          </w:p>
        </w:tc>
        <w:tc>
          <w:tcPr>
            <w:tcW w:w="600" w:type="dxa"/>
          </w:tcPr>
          <w:p w14:paraId="5722BA5A" w14:textId="77777777" w:rsidR="00B50050" w:rsidRDefault="00B50050" w:rsidP="0088127C">
            <w:pPr>
              <w:pStyle w:val="OtherTableBody"/>
            </w:pPr>
          </w:p>
        </w:tc>
        <w:tc>
          <w:tcPr>
            <w:tcW w:w="600" w:type="dxa"/>
          </w:tcPr>
          <w:p w14:paraId="6A53E3A9" w14:textId="77777777" w:rsidR="00B50050" w:rsidRDefault="00B50050" w:rsidP="0088127C">
            <w:pPr>
              <w:pStyle w:val="OtherTableBody"/>
            </w:pPr>
            <w:r>
              <w:t>RPT</w:t>
            </w:r>
          </w:p>
        </w:tc>
        <w:tc>
          <w:tcPr>
            <w:tcW w:w="700" w:type="dxa"/>
          </w:tcPr>
          <w:p w14:paraId="2F51C9D9" w14:textId="77777777" w:rsidR="00B50050" w:rsidRDefault="00B50050" w:rsidP="0088127C">
            <w:pPr>
              <w:pStyle w:val="OtherTableBody"/>
            </w:pPr>
            <w:r>
              <w:t>Y</w:t>
            </w:r>
          </w:p>
        </w:tc>
        <w:tc>
          <w:tcPr>
            <w:tcW w:w="600" w:type="dxa"/>
          </w:tcPr>
          <w:p w14:paraId="6FB9628B" w14:textId="77777777" w:rsidR="00B50050" w:rsidRDefault="00B50050" w:rsidP="0088127C">
            <w:pPr>
              <w:pStyle w:val="OtherTableBody"/>
            </w:pPr>
          </w:p>
        </w:tc>
        <w:tc>
          <w:tcPr>
            <w:tcW w:w="900" w:type="dxa"/>
          </w:tcPr>
          <w:p w14:paraId="36067119" w14:textId="77777777" w:rsidR="00B50050" w:rsidRDefault="00B50050" w:rsidP="0088127C">
            <w:pPr>
              <w:pStyle w:val="OtherTableBody"/>
            </w:pPr>
            <w:r>
              <w:t>4.5.4.3</w:t>
            </w:r>
          </w:p>
        </w:tc>
      </w:tr>
      <w:tr w:rsidR="00B50050" w14:paraId="6B2E9D1B" w14:textId="77777777" w:rsidTr="00195548">
        <w:tc>
          <w:tcPr>
            <w:tcW w:w="3500" w:type="dxa"/>
          </w:tcPr>
          <w:p w14:paraId="5FF8BAC9" w14:textId="77777777" w:rsidR="00B50050" w:rsidRDefault="00B50050" w:rsidP="0088127C">
            <w:pPr>
              <w:pStyle w:val="OtherTableBody"/>
            </w:pPr>
            <w:r>
              <w:t>Repeating Interval</w:t>
            </w:r>
          </w:p>
        </w:tc>
        <w:tc>
          <w:tcPr>
            <w:tcW w:w="700" w:type="dxa"/>
          </w:tcPr>
          <w:p w14:paraId="6422AD79" w14:textId="77777777" w:rsidR="00B50050" w:rsidRDefault="00B50050" w:rsidP="0088127C">
            <w:pPr>
              <w:pStyle w:val="OtherTableBody"/>
            </w:pPr>
            <w:r>
              <w:t>00872</w:t>
            </w:r>
          </w:p>
        </w:tc>
        <w:tc>
          <w:tcPr>
            <w:tcW w:w="600" w:type="dxa"/>
          </w:tcPr>
          <w:p w14:paraId="2165EFD9" w14:textId="77777777" w:rsidR="00B50050" w:rsidRDefault="00B50050" w:rsidP="0088127C">
            <w:pPr>
              <w:pStyle w:val="OtherTableBody"/>
            </w:pPr>
            <w:r>
              <w:t>ARQ</w:t>
            </w:r>
          </w:p>
        </w:tc>
        <w:tc>
          <w:tcPr>
            <w:tcW w:w="600" w:type="dxa"/>
          </w:tcPr>
          <w:p w14:paraId="5EAF1918" w14:textId="77777777" w:rsidR="00B50050" w:rsidRDefault="00B50050" w:rsidP="0088127C">
            <w:pPr>
              <w:pStyle w:val="OtherTableBody"/>
            </w:pPr>
            <w:r>
              <w:t>13</w:t>
            </w:r>
          </w:p>
        </w:tc>
        <w:tc>
          <w:tcPr>
            <w:tcW w:w="600" w:type="dxa"/>
          </w:tcPr>
          <w:p w14:paraId="7E628F92" w14:textId="77777777" w:rsidR="00B50050" w:rsidRDefault="00B50050" w:rsidP="0088127C">
            <w:pPr>
              <w:pStyle w:val="OtherTableBody"/>
            </w:pPr>
            <w:r>
              <w:t>..</w:t>
            </w:r>
          </w:p>
        </w:tc>
        <w:tc>
          <w:tcPr>
            <w:tcW w:w="600" w:type="dxa"/>
          </w:tcPr>
          <w:p w14:paraId="262ADCC9" w14:textId="77777777" w:rsidR="00B50050" w:rsidRDefault="00B50050" w:rsidP="0088127C">
            <w:pPr>
              <w:pStyle w:val="OtherTableBody"/>
            </w:pPr>
          </w:p>
        </w:tc>
        <w:tc>
          <w:tcPr>
            <w:tcW w:w="600" w:type="dxa"/>
          </w:tcPr>
          <w:p w14:paraId="5564D187" w14:textId="77777777" w:rsidR="00B50050" w:rsidRDefault="00B50050" w:rsidP="0088127C">
            <w:pPr>
              <w:pStyle w:val="OtherTableBody"/>
            </w:pPr>
            <w:r>
              <w:t>RI</w:t>
            </w:r>
          </w:p>
        </w:tc>
        <w:tc>
          <w:tcPr>
            <w:tcW w:w="700" w:type="dxa"/>
          </w:tcPr>
          <w:p w14:paraId="17C6FEF6" w14:textId="77777777" w:rsidR="00B50050" w:rsidRDefault="00B50050" w:rsidP="0088127C">
            <w:pPr>
              <w:pStyle w:val="OtherTableBody"/>
            </w:pPr>
          </w:p>
        </w:tc>
        <w:tc>
          <w:tcPr>
            <w:tcW w:w="600" w:type="dxa"/>
          </w:tcPr>
          <w:p w14:paraId="482FF1D1" w14:textId="77777777" w:rsidR="00B50050" w:rsidRDefault="00B50050" w:rsidP="0088127C">
            <w:pPr>
              <w:pStyle w:val="OtherTableBody"/>
            </w:pPr>
          </w:p>
        </w:tc>
        <w:tc>
          <w:tcPr>
            <w:tcW w:w="900" w:type="dxa"/>
          </w:tcPr>
          <w:p w14:paraId="725CBF95" w14:textId="77777777" w:rsidR="00B50050" w:rsidRDefault="00B50050" w:rsidP="0088127C">
            <w:pPr>
              <w:pStyle w:val="OtherTableBody"/>
            </w:pPr>
            <w:r>
              <w:t>10.6.1.13</w:t>
            </w:r>
          </w:p>
        </w:tc>
      </w:tr>
      <w:tr w:rsidR="00B50050" w14:paraId="4EB3EBFB" w14:textId="77777777" w:rsidTr="00195548">
        <w:tc>
          <w:tcPr>
            <w:tcW w:w="3500" w:type="dxa"/>
          </w:tcPr>
          <w:p w14:paraId="764DF6E3" w14:textId="77777777" w:rsidR="00B50050" w:rsidRDefault="00B50050" w:rsidP="0088127C">
            <w:pPr>
              <w:pStyle w:val="OtherTableBody"/>
            </w:pPr>
            <w:r>
              <w:t>Repeating Interval Duration</w:t>
            </w:r>
          </w:p>
        </w:tc>
        <w:tc>
          <w:tcPr>
            <w:tcW w:w="700" w:type="dxa"/>
          </w:tcPr>
          <w:p w14:paraId="280559D4" w14:textId="77777777" w:rsidR="00B50050" w:rsidRDefault="00B50050" w:rsidP="0088127C">
            <w:pPr>
              <w:pStyle w:val="OtherTableBody"/>
            </w:pPr>
            <w:r>
              <w:t>00873</w:t>
            </w:r>
          </w:p>
        </w:tc>
        <w:tc>
          <w:tcPr>
            <w:tcW w:w="600" w:type="dxa"/>
          </w:tcPr>
          <w:p w14:paraId="7053DB20" w14:textId="77777777" w:rsidR="00B50050" w:rsidRDefault="00B50050" w:rsidP="0088127C">
            <w:pPr>
              <w:pStyle w:val="OtherTableBody"/>
            </w:pPr>
            <w:r>
              <w:t>ARQ</w:t>
            </w:r>
          </w:p>
        </w:tc>
        <w:tc>
          <w:tcPr>
            <w:tcW w:w="600" w:type="dxa"/>
          </w:tcPr>
          <w:p w14:paraId="5C0A54E8" w14:textId="77777777" w:rsidR="00B50050" w:rsidRDefault="00B50050" w:rsidP="0088127C">
            <w:pPr>
              <w:pStyle w:val="OtherTableBody"/>
            </w:pPr>
            <w:r>
              <w:t>14</w:t>
            </w:r>
          </w:p>
        </w:tc>
        <w:tc>
          <w:tcPr>
            <w:tcW w:w="600" w:type="dxa"/>
          </w:tcPr>
          <w:p w14:paraId="136832E8" w14:textId="77777777" w:rsidR="00B50050" w:rsidRDefault="00B50050" w:rsidP="0088127C">
            <w:pPr>
              <w:pStyle w:val="OtherTableBody"/>
            </w:pPr>
            <w:r>
              <w:t>..</w:t>
            </w:r>
          </w:p>
        </w:tc>
        <w:tc>
          <w:tcPr>
            <w:tcW w:w="600" w:type="dxa"/>
          </w:tcPr>
          <w:p w14:paraId="1F75B3F8" w14:textId="77777777" w:rsidR="00B50050" w:rsidRDefault="00B50050" w:rsidP="0088127C">
            <w:pPr>
              <w:pStyle w:val="OtherTableBody"/>
            </w:pPr>
            <w:r>
              <w:t>5=</w:t>
            </w:r>
          </w:p>
        </w:tc>
        <w:tc>
          <w:tcPr>
            <w:tcW w:w="600" w:type="dxa"/>
          </w:tcPr>
          <w:p w14:paraId="0185E1BA" w14:textId="77777777" w:rsidR="00B50050" w:rsidRDefault="00B50050" w:rsidP="0088127C">
            <w:pPr>
              <w:pStyle w:val="OtherTableBody"/>
            </w:pPr>
            <w:r>
              <w:t>ST</w:t>
            </w:r>
          </w:p>
        </w:tc>
        <w:tc>
          <w:tcPr>
            <w:tcW w:w="700" w:type="dxa"/>
          </w:tcPr>
          <w:p w14:paraId="08314BA1" w14:textId="77777777" w:rsidR="00B50050" w:rsidRDefault="00B50050" w:rsidP="0088127C">
            <w:pPr>
              <w:pStyle w:val="OtherTableBody"/>
            </w:pPr>
          </w:p>
        </w:tc>
        <w:tc>
          <w:tcPr>
            <w:tcW w:w="600" w:type="dxa"/>
          </w:tcPr>
          <w:p w14:paraId="662F15A9" w14:textId="77777777" w:rsidR="00B50050" w:rsidRDefault="00B50050" w:rsidP="0088127C">
            <w:pPr>
              <w:pStyle w:val="OtherTableBody"/>
            </w:pPr>
          </w:p>
        </w:tc>
        <w:tc>
          <w:tcPr>
            <w:tcW w:w="900" w:type="dxa"/>
          </w:tcPr>
          <w:p w14:paraId="375EE640" w14:textId="77777777" w:rsidR="00B50050" w:rsidRDefault="00B50050" w:rsidP="0088127C">
            <w:pPr>
              <w:pStyle w:val="OtherTableBody"/>
            </w:pPr>
            <w:r>
              <w:t>10.6.1.14</w:t>
            </w:r>
          </w:p>
        </w:tc>
      </w:tr>
      <w:tr w:rsidR="00B50050" w14:paraId="4DD5E3C5" w14:textId="77777777" w:rsidTr="00195548">
        <w:tc>
          <w:tcPr>
            <w:tcW w:w="3500" w:type="dxa"/>
          </w:tcPr>
          <w:p w14:paraId="6770E801" w14:textId="77777777" w:rsidR="00B50050" w:rsidRDefault="00B50050" w:rsidP="0088127C">
            <w:pPr>
              <w:pStyle w:val="OtherTableBody"/>
            </w:pPr>
            <w:r>
              <w:t>Replacement Producer's Service/Test/Observation ID</w:t>
            </w:r>
          </w:p>
        </w:tc>
        <w:tc>
          <w:tcPr>
            <w:tcW w:w="700" w:type="dxa"/>
          </w:tcPr>
          <w:p w14:paraId="718156D0" w14:textId="77777777" w:rsidR="00B50050" w:rsidRDefault="00B50050" w:rsidP="0088127C">
            <w:pPr>
              <w:pStyle w:val="OtherTableBody"/>
            </w:pPr>
            <w:r>
              <w:t>03433</w:t>
            </w:r>
          </w:p>
        </w:tc>
        <w:tc>
          <w:tcPr>
            <w:tcW w:w="600" w:type="dxa"/>
          </w:tcPr>
          <w:p w14:paraId="09EC4B59" w14:textId="77777777" w:rsidR="00B50050" w:rsidRDefault="00B50050" w:rsidP="0088127C">
            <w:pPr>
              <w:pStyle w:val="OtherTableBody"/>
            </w:pPr>
            <w:r>
              <w:t>OM1</w:t>
            </w:r>
          </w:p>
        </w:tc>
        <w:tc>
          <w:tcPr>
            <w:tcW w:w="600" w:type="dxa"/>
          </w:tcPr>
          <w:p w14:paraId="49134A75" w14:textId="77777777" w:rsidR="00B50050" w:rsidRDefault="00B50050" w:rsidP="0088127C">
            <w:pPr>
              <w:pStyle w:val="OtherTableBody"/>
            </w:pPr>
            <w:r>
              <w:t>52</w:t>
            </w:r>
          </w:p>
        </w:tc>
        <w:tc>
          <w:tcPr>
            <w:tcW w:w="600" w:type="dxa"/>
          </w:tcPr>
          <w:p w14:paraId="041C3C08" w14:textId="77777777" w:rsidR="00B50050" w:rsidRDefault="00B50050" w:rsidP="0088127C">
            <w:pPr>
              <w:pStyle w:val="OtherTableBody"/>
            </w:pPr>
            <w:r>
              <w:t>..</w:t>
            </w:r>
          </w:p>
        </w:tc>
        <w:tc>
          <w:tcPr>
            <w:tcW w:w="600" w:type="dxa"/>
          </w:tcPr>
          <w:p w14:paraId="4A37A3FF" w14:textId="77777777" w:rsidR="00B50050" w:rsidRDefault="00B50050" w:rsidP="0088127C">
            <w:pPr>
              <w:pStyle w:val="OtherTableBody"/>
            </w:pPr>
          </w:p>
        </w:tc>
        <w:tc>
          <w:tcPr>
            <w:tcW w:w="600" w:type="dxa"/>
          </w:tcPr>
          <w:p w14:paraId="539B441A" w14:textId="77777777" w:rsidR="00B50050" w:rsidRDefault="00B50050" w:rsidP="0088127C">
            <w:pPr>
              <w:pStyle w:val="OtherTableBody"/>
            </w:pPr>
            <w:r>
              <w:t>CWE</w:t>
            </w:r>
          </w:p>
        </w:tc>
        <w:tc>
          <w:tcPr>
            <w:tcW w:w="700" w:type="dxa"/>
          </w:tcPr>
          <w:p w14:paraId="06908AD1" w14:textId="77777777" w:rsidR="00B50050" w:rsidRDefault="00B50050" w:rsidP="0088127C">
            <w:pPr>
              <w:pStyle w:val="OtherTableBody"/>
            </w:pPr>
            <w:r>
              <w:t>Y</w:t>
            </w:r>
          </w:p>
        </w:tc>
        <w:tc>
          <w:tcPr>
            <w:tcW w:w="600" w:type="dxa"/>
          </w:tcPr>
          <w:p w14:paraId="722A2095" w14:textId="77777777" w:rsidR="00B50050" w:rsidRDefault="00B50050" w:rsidP="0088127C">
            <w:pPr>
              <w:pStyle w:val="OtherTableBody"/>
            </w:pPr>
            <w:r>
              <w:t>0646</w:t>
            </w:r>
          </w:p>
        </w:tc>
        <w:tc>
          <w:tcPr>
            <w:tcW w:w="900" w:type="dxa"/>
          </w:tcPr>
          <w:p w14:paraId="5530D7DC" w14:textId="77777777" w:rsidR="00B50050" w:rsidRDefault="00B50050" w:rsidP="0088127C">
            <w:pPr>
              <w:pStyle w:val="OtherTableBody"/>
            </w:pPr>
            <w:r>
              <w:t>8.8.9.52</w:t>
            </w:r>
          </w:p>
        </w:tc>
      </w:tr>
      <w:tr w:rsidR="00B50050" w14:paraId="0AE63677" w14:textId="77777777" w:rsidTr="00195548">
        <w:tc>
          <w:tcPr>
            <w:tcW w:w="3500" w:type="dxa"/>
          </w:tcPr>
          <w:p w14:paraId="218FD608" w14:textId="77777777" w:rsidR="00B50050" w:rsidRDefault="00B50050" w:rsidP="0088127C">
            <w:pPr>
              <w:pStyle w:val="OtherTableBody"/>
            </w:pPr>
            <w:r>
              <w:t>Report Date</w:t>
            </w:r>
          </w:p>
        </w:tc>
        <w:tc>
          <w:tcPr>
            <w:tcW w:w="700" w:type="dxa"/>
          </w:tcPr>
          <w:p w14:paraId="2612C61A" w14:textId="77777777" w:rsidR="00B50050" w:rsidRDefault="00B50050" w:rsidP="0088127C">
            <w:pPr>
              <w:pStyle w:val="OtherTableBody"/>
            </w:pPr>
            <w:r>
              <w:t>01235</w:t>
            </w:r>
          </w:p>
        </w:tc>
        <w:tc>
          <w:tcPr>
            <w:tcW w:w="600" w:type="dxa"/>
          </w:tcPr>
          <w:p w14:paraId="39469B14" w14:textId="77777777" w:rsidR="00B50050" w:rsidRDefault="00B50050" w:rsidP="0088127C">
            <w:pPr>
              <w:pStyle w:val="OtherTableBody"/>
            </w:pPr>
            <w:r>
              <w:t>PSH</w:t>
            </w:r>
          </w:p>
        </w:tc>
        <w:tc>
          <w:tcPr>
            <w:tcW w:w="600" w:type="dxa"/>
          </w:tcPr>
          <w:p w14:paraId="64B81A9E" w14:textId="77777777" w:rsidR="00B50050" w:rsidRDefault="00B50050" w:rsidP="0088127C">
            <w:pPr>
              <w:pStyle w:val="OtherTableBody"/>
            </w:pPr>
            <w:r>
              <w:t>3</w:t>
            </w:r>
          </w:p>
        </w:tc>
        <w:tc>
          <w:tcPr>
            <w:tcW w:w="600" w:type="dxa"/>
          </w:tcPr>
          <w:p w14:paraId="05E1FCC3" w14:textId="77777777" w:rsidR="00B50050" w:rsidRDefault="00B50050" w:rsidP="0088127C">
            <w:pPr>
              <w:pStyle w:val="OtherTableBody"/>
            </w:pPr>
            <w:r>
              <w:t>..</w:t>
            </w:r>
          </w:p>
        </w:tc>
        <w:tc>
          <w:tcPr>
            <w:tcW w:w="600" w:type="dxa"/>
          </w:tcPr>
          <w:p w14:paraId="49AA84C1" w14:textId="77777777" w:rsidR="00B50050" w:rsidRDefault="00B50050" w:rsidP="0088127C">
            <w:pPr>
              <w:pStyle w:val="OtherTableBody"/>
            </w:pPr>
          </w:p>
        </w:tc>
        <w:tc>
          <w:tcPr>
            <w:tcW w:w="600" w:type="dxa"/>
          </w:tcPr>
          <w:p w14:paraId="2DB3B7A2" w14:textId="77777777" w:rsidR="00B50050" w:rsidRDefault="00B50050" w:rsidP="0088127C">
            <w:pPr>
              <w:pStyle w:val="OtherTableBody"/>
            </w:pPr>
            <w:r>
              <w:t>DTM</w:t>
            </w:r>
          </w:p>
        </w:tc>
        <w:tc>
          <w:tcPr>
            <w:tcW w:w="700" w:type="dxa"/>
          </w:tcPr>
          <w:p w14:paraId="62987B52" w14:textId="77777777" w:rsidR="00B50050" w:rsidRDefault="00B50050" w:rsidP="0088127C">
            <w:pPr>
              <w:pStyle w:val="OtherTableBody"/>
            </w:pPr>
          </w:p>
        </w:tc>
        <w:tc>
          <w:tcPr>
            <w:tcW w:w="600" w:type="dxa"/>
          </w:tcPr>
          <w:p w14:paraId="0EBFDED8" w14:textId="77777777" w:rsidR="00B50050" w:rsidRDefault="00B50050" w:rsidP="0088127C">
            <w:pPr>
              <w:pStyle w:val="OtherTableBody"/>
            </w:pPr>
          </w:p>
        </w:tc>
        <w:tc>
          <w:tcPr>
            <w:tcW w:w="900" w:type="dxa"/>
          </w:tcPr>
          <w:p w14:paraId="71D4C714" w14:textId="77777777" w:rsidR="00B50050" w:rsidRDefault="00B50050" w:rsidP="0088127C">
            <w:pPr>
              <w:pStyle w:val="OtherTableBody"/>
            </w:pPr>
            <w:r>
              <w:t>7.12.4.3</w:t>
            </w:r>
          </w:p>
        </w:tc>
      </w:tr>
      <w:tr w:rsidR="00B50050" w14:paraId="01FC6EFD" w14:textId="77777777" w:rsidTr="00195548">
        <w:tc>
          <w:tcPr>
            <w:tcW w:w="3500" w:type="dxa"/>
          </w:tcPr>
          <w:p w14:paraId="3CC431CC" w14:textId="77777777" w:rsidR="00B50050" w:rsidRDefault="00B50050" w:rsidP="0088127C">
            <w:pPr>
              <w:pStyle w:val="OtherTableBody"/>
            </w:pPr>
            <w:r>
              <w:t>Report Display Order</w:t>
            </w:r>
          </w:p>
        </w:tc>
        <w:tc>
          <w:tcPr>
            <w:tcW w:w="700" w:type="dxa"/>
          </w:tcPr>
          <w:p w14:paraId="4DB72C49" w14:textId="77777777" w:rsidR="00B50050" w:rsidRDefault="00B50050" w:rsidP="0088127C">
            <w:pPr>
              <w:pStyle w:val="OtherTableBody"/>
            </w:pPr>
            <w:r>
              <w:t>00605</w:t>
            </w:r>
          </w:p>
        </w:tc>
        <w:tc>
          <w:tcPr>
            <w:tcW w:w="600" w:type="dxa"/>
          </w:tcPr>
          <w:p w14:paraId="072AC9CF" w14:textId="77777777" w:rsidR="00B50050" w:rsidRDefault="00B50050" w:rsidP="0088127C">
            <w:pPr>
              <w:pStyle w:val="OtherTableBody"/>
            </w:pPr>
            <w:r>
              <w:t>OM1</w:t>
            </w:r>
          </w:p>
        </w:tc>
        <w:tc>
          <w:tcPr>
            <w:tcW w:w="600" w:type="dxa"/>
          </w:tcPr>
          <w:p w14:paraId="0F8CC326" w14:textId="77777777" w:rsidR="00B50050" w:rsidRDefault="00B50050" w:rsidP="0088127C">
            <w:pPr>
              <w:pStyle w:val="OtherTableBody"/>
            </w:pPr>
            <w:r>
              <w:t>20</w:t>
            </w:r>
          </w:p>
        </w:tc>
        <w:tc>
          <w:tcPr>
            <w:tcW w:w="600" w:type="dxa"/>
          </w:tcPr>
          <w:p w14:paraId="26273E15" w14:textId="77777777" w:rsidR="00B50050" w:rsidRDefault="00B50050" w:rsidP="0088127C">
            <w:pPr>
              <w:pStyle w:val="OtherTableBody"/>
            </w:pPr>
            <w:r>
              <w:t>..</w:t>
            </w:r>
          </w:p>
        </w:tc>
        <w:tc>
          <w:tcPr>
            <w:tcW w:w="600" w:type="dxa"/>
          </w:tcPr>
          <w:p w14:paraId="4A8564B9" w14:textId="77777777" w:rsidR="00B50050" w:rsidRDefault="00B50050" w:rsidP="0088127C">
            <w:pPr>
              <w:pStyle w:val="OtherTableBody"/>
            </w:pPr>
            <w:r>
              <w:t>20=</w:t>
            </w:r>
          </w:p>
        </w:tc>
        <w:tc>
          <w:tcPr>
            <w:tcW w:w="600" w:type="dxa"/>
          </w:tcPr>
          <w:p w14:paraId="7A75F6C7" w14:textId="77777777" w:rsidR="00B50050" w:rsidRDefault="00B50050" w:rsidP="0088127C">
            <w:pPr>
              <w:pStyle w:val="OtherTableBody"/>
            </w:pPr>
            <w:r>
              <w:t>ST</w:t>
            </w:r>
          </w:p>
        </w:tc>
        <w:tc>
          <w:tcPr>
            <w:tcW w:w="700" w:type="dxa"/>
          </w:tcPr>
          <w:p w14:paraId="1A892DE0" w14:textId="77777777" w:rsidR="00B50050" w:rsidRDefault="00B50050" w:rsidP="0088127C">
            <w:pPr>
              <w:pStyle w:val="OtherTableBody"/>
            </w:pPr>
          </w:p>
        </w:tc>
        <w:tc>
          <w:tcPr>
            <w:tcW w:w="600" w:type="dxa"/>
          </w:tcPr>
          <w:p w14:paraId="1BB1AE56" w14:textId="77777777" w:rsidR="00B50050" w:rsidRDefault="00B50050" w:rsidP="0088127C">
            <w:pPr>
              <w:pStyle w:val="OtherTableBody"/>
            </w:pPr>
          </w:p>
        </w:tc>
        <w:tc>
          <w:tcPr>
            <w:tcW w:w="900" w:type="dxa"/>
          </w:tcPr>
          <w:p w14:paraId="0A79E96B" w14:textId="77777777" w:rsidR="00B50050" w:rsidRDefault="00B50050" w:rsidP="0088127C">
            <w:pPr>
              <w:pStyle w:val="OtherTableBody"/>
            </w:pPr>
            <w:r>
              <w:t>8.8.9.20</w:t>
            </w:r>
          </w:p>
        </w:tc>
      </w:tr>
      <w:tr w:rsidR="00B50050" w14:paraId="6BF780D0" w14:textId="77777777" w:rsidTr="00195548">
        <w:tc>
          <w:tcPr>
            <w:tcW w:w="3500" w:type="dxa"/>
          </w:tcPr>
          <w:p w14:paraId="4C3A8D77" w14:textId="77777777" w:rsidR="00B50050" w:rsidRDefault="00B50050" w:rsidP="0088127C">
            <w:pPr>
              <w:pStyle w:val="OtherTableBody"/>
            </w:pPr>
            <w:r>
              <w:t>Report Form Identifier</w:t>
            </w:r>
          </w:p>
        </w:tc>
        <w:tc>
          <w:tcPr>
            <w:tcW w:w="700" w:type="dxa"/>
          </w:tcPr>
          <w:p w14:paraId="7D51F8DA" w14:textId="77777777" w:rsidR="00B50050" w:rsidRDefault="00B50050" w:rsidP="0088127C">
            <w:pPr>
              <w:pStyle w:val="OtherTableBody"/>
            </w:pPr>
            <w:r>
              <w:t>01297</w:t>
            </w:r>
          </w:p>
        </w:tc>
        <w:tc>
          <w:tcPr>
            <w:tcW w:w="600" w:type="dxa"/>
          </w:tcPr>
          <w:p w14:paraId="4CC4C63F" w14:textId="77777777" w:rsidR="00B50050" w:rsidRDefault="00B50050" w:rsidP="0088127C">
            <w:pPr>
              <w:pStyle w:val="OtherTableBody"/>
            </w:pPr>
            <w:r>
              <w:t>PSH</w:t>
            </w:r>
          </w:p>
        </w:tc>
        <w:tc>
          <w:tcPr>
            <w:tcW w:w="600" w:type="dxa"/>
          </w:tcPr>
          <w:p w14:paraId="33F62CE3" w14:textId="77777777" w:rsidR="00B50050" w:rsidRDefault="00B50050" w:rsidP="0088127C">
            <w:pPr>
              <w:pStyle w:val="OtherTableBody"/>
            </w:pPr>
            <w:r>
              <w:t>2</w:t>
            </w:r>
          </w:p>
        </w:tc>
        <w:tc>
          <w:tcPr>
            <w:tcW w:w="600" w:type="dxa"/>
          </w:tcPr>
          <w:p w14:paraId="0624DDAE" w14:textId="77777777" w:rsidR="00B50050" w:rsidRDefault="00B50050" w:rsidP="0088127C">
            <w:pPr>
              <w:pStyle w:val="OtherTableBody"/>
            </w:pPr>
            <w:r>
              <w:t>..</w:t>
            </w:r>
          </w:p>
        </w:tc>
        <w:tc>
          <w:tcPr>
            <w:tcW w:w="600" w:type="dxa"/>
          </w:tcPr>
          <w:p w14:paraId="4F590E30" w14:textId="77777777" w:rsidR="00B50050" w:rsidRDefault="00B50050" w:rsidP="0088127C">
            <w:pPr>
              <w:pStyle w:val="OtherTableBody"/>
            </w:pPr>
            <w:r>
              <w:t>60=</w:t>
            </w:r>
          </w:p>
        </w:tc>
        <w:tc>
          <w:tcPr>
            <w:tcW w:w="600" w:type="dxa"/>
          </w:tcPr>
          <w:p w14:paraId="26822733" w14:textId="77777777" w:rsidR="00B50050" w:rsidRDefault="00B50050" w:rsidP="0088127C">
            <w:pPr>
              <w:pStyle w:val="OtherTableBody"/>
            </w:pPr>
            <w:r>
              <w:t>ST</w:t>
            </w:r>
          </w:p>
        </w:tc>
        <w:tc>
          <w:tcPr>
            <w:tcW w:w="700" w:type="dxa"/>
          </w:tcPr>
          <w:p w14:paraId="6A26883F" w14:textId="77777777" w:rsidR="00B50050" w:rsidRDefault="00B50050" w:rsidP="0088127C">
            <w:pPr>
              <w:pStyle w:val="OtherTableBody"/>
            </w:pPr>
          </w:p>
        </w:tc>
        <w:tc>
          <w:tcPr>
            <w:tcW w:w="600" w:type="dxa"/>
          </w:tcPr>
          <w:p w14:paraId="6345C5FB" w14:textId="77777777" w:rsidR="00B50050" w:rsidRDefault="00B50050" w:rsidP="0088127C">
            <w:pPr>
              <w:pStyle w:val="OtherTableBody"/>
            </w:pPr>
          </w:p>
        </w:tc>
        <w:tc>
          <w:tcPr>
            <w:tcW w:w="900" w:type="dxa"/>
          </w:tcPr>
          <w:p w14:paraId="06C91A02" w14:textId="77777777" w:rsidR="00B50050" w:rsidRDefault="00B50050" w:rsidP="0088127C">
            <w:pPr>
              <w:pStyle w:val="OtherTableBody"/>
            </w:pPr>
            <w:r>
              <w:t>7.12.4.2</w:t>
            </w:r>
          </w:p>
        </w:tc>
      </w:tr>
      <w:tr w:rsidR="00B50050" w14:paraId="1B40DDA1" w14:textId="77777777" w:rsidTr="00195548">
        <w:tc>
          <w:tcPr>
            <w:tcW w:w="3500" w:type="dxa"/>
          </w:tcPr>
          <w:p w14:paraId="11158D59" w14:textId="77777777" w:rsidR="00B50050" w:rsidRDefault="00B50050" w:rsidP="0088127C">
            <w:pPr>
              <w:pStyle w:val="OtherTableBody"/>
            </w:pPr>
            <w:r>
              <w:t>Report Interval End Date</w:t>
            </w:r>
          </w:p>
        </w:tc>
        <w:tc>
          <w:tcPr>
            <w:tcW w:w="700" w:type="dxa"/>
          </w:tcPr>
          <w:p w14:paraId="02DC4476" w14:textId="77777777" w:rsidR="00B50050" w:rsidRDefault="00B50050" w:rsidP="0088127C">
            <w:pPr>
              <w:pStyle w:val="OtherTableBody"/>
            </w:pPr>
            <w:r>
              <w:t>01237</w:t>
            </w:r>
          </w:p>
        </w:tc>
        <w:tc>
          <w:tcPr>
            <w:tcW w:w="600" w:type="dxa"/>
          </w:tcPr>
          <w:p w14:paraId="573B0E06" w14:textId="77777777" w:rsidR="00B50050" w:rsidRDefault="00B50050" w:rsidP="0088127C">
            <w:pPr>
              <w:pStyle w:val="OtherTableBody"/>
            </w:pPr>
            <w:r>
              <w:t>PSH</w:t>
            </w:r>
          </w:p>
        </w:tc>
        <w:tc>
          <w:tcPr>
            <w:tcW w:w="600" w:type="dxa"/>
          </w:tcPr>
          <w:p w14:paraId="0F95EE00" w14:textId="77777777" w:rsidR="00B50050" w:rsidRDefault="00B50050" w:rsidP="0088127C">
            <w:pPr>
              <w:pStyle w:val="OtherTableBody"/>
            </w:pPr>
            <w:r>
              <w:t>5</w:t>
            </w:r>
          </w:p>
        </w:tc>
        <w:tc>
          <w:tcPr>
            <w:tcW w:w="600" w:type="dxa"/>
          </w:tcPr>
          <w:p w14:paraId="05D83D1C" w14:textId="77777777" w:rsidR="00B50050" w:rsidRDefault="00B50050" w:rsidP="0088127C">
            <w:pPr>
              <w:pStyle w:val="OtherTableBody"/>
            </w:pPr>
            <w:r>
              <w:t>..</w:t>
            </w:r>
          </w:p>
        </w:tc>
        <w:tc>
          <w:tcPr>
            <w:tcW w:w="600" w:type="dxa"/>
          </w:tcPr>
          <w:p w14:paraId="53AD1D1C" w14:textId="77777777" w:rsidR="00B50050" w:rsidRDefault="00B50050" w:rsidP="0088127C">
            <w:pPr>
              <w:pStyle w:val="OtherTableBody"/>
            </w:pPr>
          </w:p>
        </w:tc>
        <w:tc>
          <w:tcPr>
            <w:tcW w:w="600" w:type="dxa"/>
          </w:tcPr>
          <w:p w14:paraId="33428F05" w14:textId="77777777" w:rsidR="00B50050" w:rsidRDefault="00B50050" w:rsidP="0088127C">
            <w:pPr>
              <w:pStyle w:val="OtherTableBody"/>
            </w:pPr>
            <w:r>
              <w:t>DTM</w:t>
            </w:r>
          </w:p>
        </w:tc>
        <w:tc>
          <w:tcPr>
            <w:tcW w:w="700" w:type="dxa"/>
          </w:tcPr>
          <w:p w14:paraId="1B75701C" w14:textId="77777777" w:rsidR="00B50050" w:rsidRDefault="00B50050" w:rsidP="0088127C">
            <w:pPr>
              <w:pStyle w:val="OtherTableBody"/>
            </w:pPr>
          </w:p>
        </w:tc>
        <w:tc>
          <w:tcPr>
            <w:tcW w:w="600" w:type="dxa"/>
          </w:tcPr>
          <w:p w14:paraId="035AABFB" w14:textId="77777777" w:rsidR="00B50050" w:rsidRDefault="00B50050" w:rsidP="0088127C">
            <w:pPr>
              <w:pStyle w:val="OtherTableBody"/>
            </w:pPr>
          </w:p>
        </w:tc>
        <w:tc>
          <w:tcPr>
            <w:tcW w:w="900" w:type="dxa"/>
          </w:tcPr>
          <w:p w14:paraId="48846C70" w14:textId="77777777" w:rsidR="00B50050" w:rsidRDefault="00B50050" w:rsidP="0088127C">
            <w:pPr>
              <w:pStyle w:val="OtherTableBody"/>
            </w:pPr>
            <w:r>
              <w:t>7.12.4.5</w:t>
            </w:r>
          </w:p>
        </w:tc>
      </w:tr>
      <w:tr w:rsidR="00B50050" w14:paraId="4A382BF2" w14:textId="77777777" w:rsidTr="00195548">
        <w:tc>
          <w:tcPr>
            <w:tcW w:w="3500" w:type="dxa"/>
          </w:tcPr>
          <w:p w14:paraId="22833445" w14:textId="77777777" w:rsidR="00B50050" w:rsidRDefault="00B50050" w:rsidP="0088127C">
            <w:pPr>
              <w:pStyle w:val="OtherTableBody"/>
            </w:pPr>
            <w:r>
              <w:t>Report Interval Start Date</w:t>
            </w:r>
          </w:p>
        </w:tc>
        <w:tc>
          <w:tcPr>
            <w:tcW w:w="700" w:type="dxa"/>
          </w:tcPr>
          <w:p w14:paraId="1E78F92F" w14:textId="77777777" w:rsidR="00B50050" w:rsidRDefault="00B50050" w:rsidP="0088127C">
            <w:pPr>
              <w:pStyle w:val="OtherTableBody"/>
            </w:pPr>
            <w:r>
              <w:t>01236</w:t>
            </w:r>
          </w:p>
        </w:tc>
        <w:tc>
          <w:tcPr>
            <w:tcW w:w="600" w:type="dxa"/>
          </w:tcPr>
          <w:p w14:paraId="21FC49CE" w14:textId="77777777" w:rsidR="00B50050" w:rsidRDefault="00B50050" w:rsidP="0088127C">
            <w:pPr>
              <w:pStyle w:val="OtherTableBody"/>
            </w:pPr>
            <w:r>
              <w:t>PSH</w:t>
            </w:r>
          </w:p>
        </w:tc>
        <w:tc>
          <w:tcPr>
            <w:tcW w:w="600" w:type="dxa"/>
          </w:tcPr>
          <w:p w14:paraId="66A8337C" w14:textId="77777777" w:rsidR="00B50050" w:rsidRDefault="00B50050" w:rsidP="0088127C">
            <w:pPr>
              <w:pStyle w:val="OtherTableBody"/>
            </w:pPr>
            <w:r>
              <w:t>4</w:t>
            </w:r>
          </w:p>
        </w:tc>
        <w:tc>
          <w:tcPr>
            <w:tcW w:w="600" w:type="dxa"/>
          </w:tcPr>
          <w:p w14:paraId="5DCBF91B" w14:textId="77777777" w:rsidR="00B50050" w:rsidRDefault="00B50050" w:rsidP="0088127C">
            <w:pPr>
              <w:pStyle w:val="OtherTableBody"/>
            </w:pPr>
            <w:r>
              <w:t>..</w:t>
            </w:r>
          </w:p>
        </w:tc>
        <w:tc>
          <w:tcPr>
            <w:tcW w:w="600" w:type="dxa"/>
          </w:tcPr>
          <w:p w14:paraId="75207193" w14:textId="77777777" w:rsidR="00B50050" w:rsidRDefault="00B50050" w:rsidP="0088127C">
            <w:pPr>
              <w:pStyle w:val="OtherTableBody"/>
            </w:pPr>
          </w:p>
        </w:tc>
        <w:tc>
          <w:tcPr>
            <w:tcW w:w="600" w:type="dxa"/>
          </w:tcPr>
          <w:p w14:paraId="78B1FC66" w14:textId="77777777" w:rsidR="00B50050" w:rsidRDefault="00B50050" w:rsidP="0088127C">
            <w:pPr>
              <w:pStyle w:val="OtherTableBody"/>
            </w:pPr>
            <w:r>
              <w:t>DTM</w:t>
            </w:r>
          </w:p>
        </w:tc>
        <w:tc>
          <w:tcPr>
            <w:tcW w:w="700" w:type="dxa"/>
          </w:tcPr>
          <w:p w14:paraId="5F2CD9C0" w14:textId="77777777" w:rsidR="00B50050" w:rsidRDefault="00B50050" w:rsidP="0088127C">
            <w:pPr>
              <w:pStyle w:val="OtherTableBody"/>
            </w:pPr>
          </w:p>
        </w:tc>
        <w:tc>
          <w:tcPr>
            <w:tcW w:w="600" w:type="dxa"/>
          </w:tcPr>
          <w:p w14:paraId="56AA8EF6" w14:textId="77777777" w:rsidR="00B50050" w:rsidRDefault="00B50050" w:rsidP="0088127C">
            <w:pPr>
              <w:pStyle w:val="OtherTableBody"/>
            </w:pPr>
          </w:p>
        </w:tc>
        <w:tc>
          <w:tcPr>
            <w:tcW w:w="900" w:type="dxa"/>
          </w:tcPr>
          <w:p w14:paraId="683B6901" w14:textId="77777777" w:rsidR="00B50050" w:rsidRDefault="00B50050" w:rsidP="0088127C">
            <w:pPr>
              <w:pStyle w:val="OtherTableBody"/>
            </w:pPr>
            <w:r>
              <w:t>7.12.4.4</w:t>
            </w:r>
          </w:p>
        </w:tc>
      </w:tr>
      <w:tr w:rsidR="00B50050" w14:paraId="1E14E67F" w14:textId="77777777" w:rsidTr="00195548">
        <w:tc>
          <w:tcPr>
            <w:tcW w:w="3500" w:type="dxa"/>
          </w:tcPr>
          <w:p w14:paraId="67FAC1EC" w14:textId="77777777" w:rsidR="00B50050" w:rsidRDefault="00B50050" w:rsidP="0088127C">
            <w:pPr>
              <w:pStyle w:val="OtherTableBody"/>
            </w:pPr>
            <w:r>
              <w:t>Report Of Eligibility Date</w:t>
            </w:r>
          </w:p>
        </w:tc>
        <w:tc>
          <w:tcPr>
            <w:tcW w:w="700" w:type="dxa"/>
          </w:tcPr>
          <w:p w14:paraId="19EE60DD" w14:textId="77777777" w:rsidR="00B50050" w:rsidRDefault="00B50050" w:rsidP="0088127C">
            <w:pPr>
              <w:pStyle w:val="OtherTableBody"/>
            </w:pPr>
            <w:r>
              <w:t>00451</w:t>
            </w:r>
          </w:p>
        </w:tc>
        <w:tc>
          <w:tcPr>
            <w:tcW w:w="600" w:type="dxa"/>
          </w:tcPr>
          <w:p w14:paraId="6906C7DD" w14:textId="77777777" w:rsidR="00B50050" w:rsidRDefault="00B50050" w:rsidP="0088127C">
            <w:pPr>
              <w:pStyle w:val="OtherTableBody"/>
            </w:pPr>
            <w:r>
              <w:t>IN1</w:t>
            </w:r>
          </w:p>
        </w:tc>
        <w:tc>
          <w:tcPr>
            <w:tcW w:w="600" w:type="dxa"/>
          </w:tcPr>
          <w:p w14:paraId="442E515C" w14:textId="77777777" w:rsidR="00B50050" w:rsidRDefault="00B50050" w:rsidP="0088127C">
            <w:pPr>
              <w:pStyle w:val="OtherTableBody"/>
            </w:pPr>
            <w:r>
              <w:t>26</w:t>
            </w:r>
          </w:p>
        </w:tc>
        <w:tc>
          <w:tcPr>
            <w:tcW w:w="600" w:type="dxa"/>
          </w:tcPr>
          <w:p w14:paraId="3FF41BBA" w14:textId="77777777" w:rsidR="00B50050" w:rsidRDefault="00B50050" w:rsidP="0088127C">
            <w:pPr>
              <w:pStyle w:val="OtherTableBody"/>
            </w:pPr>
            <w:r>
              <w:t>..</w:t>
            </w:r>
          </w:p>
        </w:tc>
        <w:tc>
          <w:tcPr>
            <w:tcW w:w="600" w:type="dxa"/>
          </w:tcPr>
          <w:p w14:paraId="12D8783A" w14:textId="77777777" w:rsidR="00B50050" w:rsidRDefault="00B50050" w:rsidP="0088127C">
            <w:pPr>
              <w:pStyle w:val="OtherTableBody"/>
            </w:pPr>
          </w:p>
        </w:tc>
        <w:tc>
          <w:tcPr>
            <w:tcW w:w="600" w:type="dxa"/>
          </w:tcPr>
          <w:p w14:paraId="158911C1" w14:textId="77777777" w:rsidR="00B50050" w:rsidRDefault="00B50050" w:rsidP="0088127C">
            <w:pPr>
              <w:pStyle w:val="OtherTableBody"/>
            </w:pPr>
            <w:r>
              <w:t>DT</w:t>
            </w:r>
          </w:p>
        </w:tc>
        <w:tc>
          <w:tcPr>
            <w:tcW w:w="700" w:type="dxa"/>
          </w:tcPr>
          <w:p w14:paraId="467AD3EF" w14:textId="77777777" w:rsidR="00B50050" w:rsidRDefault="00B50050" w:rsidP="0088127C">
            <w:pPr>
              <w:pStyle w:val="OtherTableBody"/>
            </w:pPr>
          </w:p>
        </w:tc>
        <w:tc>
          <w:tcPr>
            <w:tcW w:w="600" w:type="dxa"/>
          </w:tcPr>
          <w:p w14:paraId="712141DA" w14:textId="77777777" w:rsidR="00B50050" w:rsidRDefault="00B50050" w:rsidP="0088127C">
            <w:pPr>
              <w:pStyle w:val="OtherTableBody"/>
            </w:pPr>
          </w:p>
        </w:tc>
        <w:tc>
          <w:tcPr>
            <w:tcW w:w="900" w:type="dxa"/>
          </w:tcPr>
          <w:p w14:paraId="23E833B8" w14:textId="77777777" w:rsidR="00B50050" w:rsidRDefault="00B50050" w:rsidP="0088127C">
            <w:pPr>
              <w:pStyle w:val="OtherTableBody"/>
            </w:pPr>
            <w:r>
              <w:t>6.5.6.26</w:t>
            </w:r>
          </w:p>
        </w:tc>
      </w:tr>
      <w:tr w:rsidR="00B50050" w14:paraId="68B730CD" w14:textId="77777777" w:rsidTr="00195548">
        <w:tc>
          <w:tcPr>
            <w:tcW w:w="3500" w:type="dxa"/>
          </w:tcPr>
          <w:p w14:paraId="22DB6902" w14:textId="77777777" w:rsidR="00B50050" w:rsidRDefault="00B50050" w:rsidP="0088127C">
            <w:pPr>
              <w:pStyle w:val="OtherTableBody"/>
            </w:pPr>
            <w:r>
              <w:t>Report Of Eligibility Flag</w:t>
            </w:r>
          </w:p>
        </w:tc>
        <w:tc>
          <w:tcPr>
            <w:tcW w:w="700" w:type="dxa"/>
          </w:tcPr>
          <w:p w14:paraId="56584785" w14:textId="77777777" w:rsidR="00B50050" w:rsidRDefault="00B50050" w:rsidP="0088127C">
            <w:pPr>
              <w:pStyle w:val="OtherTableBody"/>
            </w:pPr>
            <w:r>
              <w:t>00450</w:t>
            </w:r>
          </w:p>
        </w:tc>
        <w:tc>
          <w:tcPr>
            <w:tcW w:w="600" w:type="dxa"/>
          </w:tcPr>
          <w:p w14:paraId="13BC9256" w14:textId="77777777" w:rsidR="00B50050" w:rsidRDefault="00B50050" w:rsidP="0088127C">
            <w:pPr>
              <w:pStyle w:val="OtherTableBody"/>
            </w:pPr>
            <w:r>
              <w:t>IN1</w:t>
            </w:r>
          </w:p>
        </w:tc>
        <w:tc>
          <w:tcPr>
            <w:tcW w:w="600" w:type="dxa"/>
          </w:tcPr>
          <w:p w14:paraId="444698A0" w14:textId="77777777" w:rsidR="00B50050" w:rsidRDefault="00B50050" w:rsidP="0088127C">
            <w:pPr>
              <w:pStyle w:val="OtherTableBody"/>
            </w:pPr>
            <w:r>
              <w:t>25</w:t>
            </w:r>
          </w:p>
        </w:tc>
        <w:tc>
          <w:tcPr>
            <w:tcW w:w="600" w:type="dxa"/>
          </w:tcPr>
          <w:p w14:paraId="635A127B" w14:textId="77777777" w:rsidR="00B50050" w:rsidRDefault="00B50050" w:rsidP="0088127C">
            <w:pPr>
              <w:pStyle w:val="OtherTableBody"/>
            </w:pPr>
            <w:r>
              <w:t>1..1</w:t>
            </w:r>
          </w:p>
        </w:tc>
        <w:tc>
          <w:tcPr>
            <w:tcW w:w="600" w:type="dxa"/>
          </w:tcPr>
          <w:p w14:paraId="1183E927" w14:textId="77777777" w:rsidR="00B50050" w:rsidRDefault="00B50050" w:rsidP="0088127C">
            <w:pPr>
              <w:pStyle w:val="OtherTableBody"/>
            </w:pPr>
          </w:p>
        </w:tc>
        <w:tc>
          <w:tcPr>
            <w:tcW w:w="600" w:type="dxa"/>
          </w:tcPr>
          <w:p w14:paraId="0C94494C" w14:textId="77777777" w:rsidR="00B50050" w:rsidRDefault="00B50050" w:rsidP="0088127C">
            <w:pPr>
              <w:pStyle w:val="OtherTableBody"/>
            </w:pPr>
            <w:r>
              <w:t>ID</w:t>
            </w:r>
          </w:p>
        </w:tc>
        <w:tc>
          <w:tcPr>
            <w:tcW w:w="700" w:type="dxa"/>
          </w:tcPr>
          <w:p w14:paraId="2FCCB111" w14:textId="77777777" w:rsidR="00B50050" w:rsidRDefault="00B50050" w:rsidP="0088127C">
            <w:pPr>
              <w:pStyle w:val="OtherTableBody"/>
            </w:pPr>
          </w:p>
        </w:tc>
        <w:tc>
          <w:tcPr>
            <w:tcW w:w="600" w:type="dxa"/>
          </w:tcPr>
          <w:p w14:paraId="5AB1A574" w14:textId="77777777" w:rsidR="00B50050" w:rsidRDefault="00B50050" w:rsidP="0088127C">
            <w:pPr>
              <w:pStyle w:val="OtherTableBody"/>
            </w:pPr>
            <w:r>
              <w:t>0136</w:t>
            </w:r>
          </w:p>
        </w:tc>
        <w:tc>
          <w:tcPr>
            <w:tcW w:w="900" w:type="dxa"/>
          </w:tcPr>
          <w:p w14:paraId="6C252988" w14:textId="77777777" w:rsidR="00B50050" w:rsidRDefault="00B50050" w:rsidP="0088127C">
            <w:pPr>
              <w:pStyle w:val="OtherTableBody"/>
            </w:pPr>
            <w:r>
              <w:t>6.5.6.25</w:t>
            </w:r>
          </w:p>
        </w:tc>
      </w:tr>
      <w:tr w:rsidR="00B50050" w14:paraId="7867AC92" w14:textId="77777777" w:rsidTr="00195548">
        <w:tc>
          <w:tcPr>
            <w:tcW w:w="3500" w:type="dxa"/>
          </w:tcPr>
          <w:p w14:paraId="56D825FA" w14:textId="77777777" w:rsidR="00B50050" w:rsidRDefault="00B50050" w:rsidP="0088127C">
            <w:pPr>
              <w:pStyle w:val="OtherTableBody"/>
            </w:pPr>
            <w:r>
              <w:t>Report Subheader</w:t>
            </w:r>
          </w:p>
        </w:tc>
        <w:tc>
          <w:tcPr>
            <w:tcW w:w="700" w:type="dxa"/>
          </w:tcPr>
          <w:p w14:paraId="3D35CB2D" w14:textId="77777777" w:rsidR="00B50050" w:rsidRDefault="00B50050" w:rsidP="0088127C">
            <w:pPr>
              <w:pStyle w:val="OtherTableBody"/>
            </w:pPr>
            <w:r>
              <w:t>00604</w:t>
            </w:r>
          </w:p>
        </w:tc>
        <w:tc>
          <w:tcPr>
            <w:tcW w:w="600" w:type="dxa"/>
          </w:tcPr>
          <w:p w14:paraId="53C051A4" w14:textId="77777777" w:rsidR="00B50050" w:rsidRDefault="00B50050" w:rsidP="0088127C">
            <w:pPr>
              <w:pStyle w:val="OtherTableBody"/>
            </w:pPr>
            <w:r>
              <w:t>OM1</w:t>
            </w:r>
          </w:p>
        </w:tc>
        <w:tc>
          <w:tcPr>
            <w:tcW w:w="600" w:type="dxa"/>
          </w:tcPr>
          <w:p w14:paraId="1408E7AF" w14:textId="77777777" w:rsidR="00B50050" w:rsidRDefault="00B50050" w:rsidP="0088127C">
            <w:pPr>
              <w:pStyle w:val="OtherTableBody"/>
            </w:pPr>
            <w:r>
              <w:t>19</w:t>
            </w:r>
          </w:p>
        </w:tc>
        <w:tc>
          <w:tcPr>
            <w:tcW w:w="600" w:type="dxa"/>
          </w:tcPr>
          <w:p w14:paraId="34ACD5A7" w14:textId="77777777" w:rsidR="00B50050" w:rsidRDefault="00B50050" w:rsidP="0088127C">
            <w:pPr>
              <w:pStyle w:val="OtherTableBody"/>
            </w:pPr>
            <w:r>
              <w:t>..</w:t>
            </w:r>
          </w:p>
        </w:tc>
        <w:tc>
          <w:tcPr>
            <w:tcW w:w="600" w:type="dxa"/>
          </w:tcPr>
          <w:p w14:paraId="658D4088" w14:textId="77777777" w:rsidR="00B50050" w:rsidRDefault="00B50050" w:rsidP="0088127C">
            <w:pPr>
              <w:pStyle w:val="OtherTableBody"/>
            </w:pPr>
          </w:p>
        </w:tc>
        <w:tc>
          <w:tcPr>
            <w:tcW w:w="600" w:type="dxa"/>
          </w:tcPr>
          <w:p w14:paraId="76F18B94" w14:textId="77777777" w:rsidR="00B50050" w:rsidRDefault="00B50050" w:rsidP="0088127C">
            <w:pPr>
              <w:pStyle w:val="OtherTableBody"/>
            </w:pPr>
            <w:r>
              <w:t>CWE</w:t>
            </w:r>
          </w:p>
        </w:tc>
        <w:tc>
          <w:tcPr>
            <w:tcW w:w="700" w:type="dxa"/>
          </w:tcPr>
          <w:p w14:paraId="2B84955E" w14:textId="77777777" w:rsidR="00B50050" w:rsidRDefault="00B50050" w:rsidP="0088127C">
            <w:pPr>
              <w:pStyle w:val="OtherTableBody"/>
            </w:pPr>
          </w:p>
        </w:tc>
        <w:tc>
          <w:tcPr>
            <w:tcW w:w="600" w:type="dxa"/>
          </w:tcPr>
          <w:p w14:paraId="18630082" w14:textId="77777777" w:rsidR="00B50050" w:rsidRDefault="00B50050" w:rsidP="0088127C">
            <w:pPr>
              <w:pStyle w:val="OtherTableBody"/>
            </w:pPr>
            <w:r>
              <w:t>0637</w:t>
            </w:r>
          </w:p>
        </w:tc>
        <w:tc>
          <w:tcPr>
            <w:tcW w:w="900" w:type="dxa"/>
          </w:tcPr>
          <w:p w14:paraId="29172809" w14:textId="77777777" w:rsidR="00B50050" w:rsidRDefault="00B50050" w:rsidP="0088127C">
            <w:pPr>
              <w:pStyle w:val="OtherTableBody"/>
            </w:pPr>
            <w:r>
              <w:t>8.8.9.19</w:t>
            </w:r>
          </w:p>
        </w:tc>
      </w:tr>
      <w:tr w:rsidR="00B50050" w14:paraId="09273A7F" w14:textId="77777777" w:rsidTr="00195548">
        <w:tc>
          <w:tcPr>
            <w:tcW w:w="3500" w:type="dxa"/>
          </w:tcPr>
          <w:p w14:paraId="3C544BEF" w14:textId="77777777" w:rsidR="00B50050" w:rsidRDefault="00B50050" w:rsidP="0088127C">
            <w:pPr>
              <w:pStyle w:val="OtherTableBody"/>
            </w:pPr>
            <w:r>
              <w:t>Report Type</w:t>
            </w:r>
          </w:p>
        </w:tc>
        <w:tc>
          <w:tcPr>
            <w:tcW w:w="700" w:type="dxa"/>
          </w:tcPr>
          <w:p w14:paraId="08F1E313" w14:textId="77777777" w:rsidR="00B50050" w:rsidRDefault="00B50050" w:rsidP="0088127C">
            <w:pPr>
              <w:pStyle w:val="OtherTableBody"/>
            </w:pPr>
            <w:r>
              <w:t>01233</w:t>
            </w:r>
          </w:p>
        </w:tc>
        <w:tc>
          <w:tcPr>
            <w:tcW w:w="600" w:type="dxa"/>
          </w:tcPr>
          <w:p w14:paraId="42A0FBCF" w14:textId="77777777" w:rsidR="00B50050" w:rsidRDefault="00B50050" w:rsidP="0088127C">
            <w:pPr>
              <w:pStyle w:val="OtherTableBody"/>
            </w:pPr>
            <w:r>
              <w:t>PSH</w:t>
            </w:r>
          </w:p>
        </w:tc>
        <w:tc>
          <w:tcPr>
            <w:tcW w:w="600" w:type="dxa"/>
          </w:tcPr>
          <w:p w14:paraId="34E91EF9" w14:textId="77777777" w:rsidR="00B50050" w:rsidRDefault="00B50050" w:rsidP="0088127C">
            <w:pPr>
              <w:pStyle w:val="OtherTableBody"/>
            </w:pPr>
            <w:r>
              <w:t>1</w:t>
            </w:r>
          </w:p>
        </w:tc>
        <w:tc>
          <w:tcPr>
            <w:tcW w:w="600" w:type="dxa"/>
          </w:tcPr>
          <w:p w14:paraId="6E560A13" w14:textId="77777777" w:rsidR="00B50050" w:rsidRDefault="00B50050" w:rsidP="0088127C">
            <w:pPr>
              <w:pStyle w:val="OtherTableBody"/>
            </w:pPr>
            <w:r>
              <w:t>..</w:t>
            </w:r>
          </w:p>
        </w:tc>
        <w:tc>
          <w:tcPr>
            <w:tcW w:w="600" w:type="dxa"/>
          </w:tcPr>
          <w:p w14:paraId="75CD7003" w14:textId="77777777" w:rsidR="00B50050" w:rsidRDefault="00B50050" w:rsidP="0088127C">
            <w:pPr>
              <w:pStyle w:val="OtherTableBody"/>
            </w:pPr>
            <w:r>
              <w:t>60=</w:t>
            </w:r>
          </w:p>
        </w:tc>
        <w:tc>
          <w:tcPr>
            <w:tcW w:w="600" w:type="dxa"/>
          </w:tcPr>
          <w:p w14:paraId="654F1FB2" w14:textId="77777777" w:rsidR="00B50050" w:rsidRDefault="00B50050" w:rsidP="0088127C">
            <w:pPr>
              <w:pStyle w:val="OtherTableBody"/>
            </w:pPr>
            <w:r>
              <w:t>ST</w:t>
            </w:r>
          </w:p>
        </w:tc>
        <w:tc>
          <w:tcPr>
            <w:tcW w:w="700" w:type="dxa"/>
          </w:tcPr>
          <w:p w14:paraId="277FCC34" w14:textId="77777777" w:rsidR="00B50050" w:rsidRDefault="00B50050" w:rsidP="0088127C">
            <w:pPr>
              <w:pStyle w:val="OtherTableBody"/>
            </w:pPr>
          </w:p>
        </w:tc>
        <w:tc>
          <w:tcPr>
            <w:tcW w:w="600" w:type="dxa"/>
          </w:tcPr>
          <w:p w14:paraId="6CC9A6E1" w14:textId="77777777" w:rsidR="00B50050" w:rsidRDefault="00B50050" w:rsidP="0088127C">
            <w:pPr>
              <w:pStyle w:val="OtherTableBody"/>
            </w:pPr>
          </w:p>
        </w:tc>
        <w:tc>
          <w:tcPr>
            <w:tcW w:w="900" w:type="dxa"/>
          </w:tcPr>
          <w:p w14:paraId="0F13E43A" w14:textId="77777777" w:rsidR="00B50050" w:rsidRDefault="00B50050" w:rsidP="0088127C">
            <w:pPr>
              <w:pStyle w:val="OtherTableBody"/>
            </w:pPr>
            <w:r>
              <w:t>7.12.4.1</w:t>
            </w:r>
          </w:p>
        </w:tc>
      </w:tr>
      <w:tr w:rsidR="00B50050" w14:paraId="56493D34" w14:textId="77777777" w:rsidTr="00195548">
        <w:tc>
          <w:tcPr>
            <w:tcW w:w="3500" w:type="dxa"/>
          </w:tcPr>
          <w:p w14:paraId="40FBE12B" w14:textId="77777777" w:rsidR="00B50050" w:rsidRDefault="00B50050" w:rsidP="0088127C">
            <w:pPr>
              <w:pStyle w:val="OtherTableBody"/>
            </w:pPr>
            <w:r>
              <w:t>Reported By</w:t>
            </w:r>
          </w:p>
        </w:tc>
        <w:tc>
          <w:tcPr>
            <w:tcW w:w="700" w:type="dxa"/>
          </w:tcPr>
          <w:p w14:paraId="19FA0FF5" w14:textId="77777777" w:rsidR="00B50050" w:rsidRDefault="00B50050" w:rsidP="0088127C">
            <w:pPr>
              <w:pStyle w:val="OtherTableBody"/>
            </w:pPr>
            <w:r>
              <w:t>01559</w:t>
            </w:r>
          </w:p>
        </w:tc>
        <w:tc>
          <w:tcPr>
            <w:tcW w:w="600" w:type="dxa"/>
          </w:tcPr>
          <w:p w14:paraId="2942DB9C" w14:textId="77777777" w:rsidR="00B50050" w:rsidRDefault="00B50050" w:rsidP="0088127C">
            <w:pPr>
              <w:pStyle w:val="OtherTableBody"/>
            </w:pPr>
            <w:r>
              <w:t>IAM</w:t>
            </w:r>
          </w:p>
        </w:tc>
        <w:tc>
          <w:tcPr>
            <w:tcW w:w="600" w:type="dxa"/>
          </w:tcPr>
          <w:p w14:paraId="04EFAC98" w14:textId="77777777" w:rsidR="00B50050" w:rsidRDefault="00B50050" w:rsidP="0088127C">
            <w:pPr>
              <w:pStyle w:val="OtherTableBody"/>
            </w:pPr>
            <w:r>
              <w:t>14</w:t>
            </w:r>
          </w:p>
        </w:tc>
        <w:tc>
          <w:tcPr>
            <w:tcW w:w="600" w:type="dxa"/>
          </w:tcPr>
          <w:p w14:paraId="79BCEA2E" w14:textId="77777777" w:rsidR="00B50050" w:rsidRDefault="00B50050" w:rsidP="0088127C">
            <w:pPr>
              <w:pStyle w:val="OtherTableBody"/>
            </w:pPr>
            <w:r>
              <w:t>..</w:t>
            </w:r>
          </w:p>
        </w:tc>
        <w:tc>
          <w:tcPr>
            <w:tcW w:w="600" w:type="dxa"/>
          </w:tcPr>
          <w:p w14:paraId="5F70D1EF" w14:textId="77777777" w:rsidR="00B50050" w:rsidRDefault="00B50050" w:rsidP="0088127C">
            <w:pPr>
              <w:pStyle w:val="OtherTableBody"/>
            </w:pPr>
          </w:p>
        </w:tc>
        <w:tc>
          <w:tcPr>
            <w:tcW w:w="600" w:type="dxa"/>
          </w:tcPr>
          <w:p w14:paraId="063294F8" w14:textId="77777777" w:rsidR="00B50050" w:rsidRDefault="00B50050" w:rsidP="0088127C">
            <w:pPr>
              <w:pStyle w:val="OtherTableBody"/>
            </w:pPr>
            <w:r>
              <w:t>XPN</w:t>
            </w:r>
          </w:p>
        </w:tc>
        <w:tc>
          <w:tcPr>
            <w:tcW w:w="700" w:type="dxa"/>
          </w:tcPr>
          <w:p w14:paraId="5D89AB15" w14:textId="77777777" w:rsidR="00B50050" w:rsidRDefault="00B50050" w:rsidP="0088127C">
            <w:pPr>
              <w:pStyle w:val="OtherTableBody"/>
            </w:pPr>
          </w:p>
        </w:tc>
        <w:tc>
          <w:tcPr>
            <w:tcW w:w="600" w:type="dxa"/>
          </w:tcPr>
          <w:p w14:paraId="05753F4A" w14:textId="77777777" w:rsidR="00B50050" w:rsidRDefault="00B50050" w:rsidP="0088127C">
            <w:pPr>
              <w:pStyle w:val="OtherTableBody"/>
            </w:pPr>
          </w:p>
        </w:tc>
        <w:tc>
          <w:tcPr>
            <w:tcW w:w="900" w:type="dxa"/>
          </w:tcPr>
          <w:p w14:paraId="7E09BA9E" w14:textId="77777777" w:rsidR="00B50050" w:rsidRDefault="00B50050" w:rsidP="0088127C">
            <w:pPr>
              <w:pStyle w:val="OtherTableBody"/>
            </w:pPr>
            <w:r>
              <w:t>3.4.7.14</w:t>
            </w:r>
          </w:p>
        </w:tc>
      </w:tr>
      <w:tr w:rsidR="00B50050" w14:paraId="74651876" w14:textId="77777777" w:rsidTr="00195548">
        <w:tc>
          <w:tcPr>
            <w:tcW w:w="3500" w:type="dxa"/>
          </w:tcPr>
          <w:p w14:paraId="52BDCCD4" w14:textId="77777777" w:rsidR="00B50050" w:rsidRDefault="00B50050" w:rsidP="0088127C">
            <w:pPr>
              <w:pStyle w:val="OtherTableBody"/>
            </w:pPr>
            <w:r>
              <w:lastRenderedPageBreak/>
              <w:t>Reported Date/Time</w:t>
            </w:r>
          </w:p>
        </w:tc>
        <w:tc>
          <w:tcPr>
            <w:tcW w:w="700" w:type="dxa"/>
          </w:tcPr>
          <w:p w14:paraId="5667D228" w14:textId="77777777" w:rsidR="00B50050" w:rsidRDefault="00B50050" w:rsidP="0088127C">
            <w:pPr>
              <w:pStyle w:val="OtherTableBody"/>
            </w:pPr>
            <w:r>
              <w:t>01558</w:t>
            </w:r>
          </w:p>
        </w:tc>
        <w:tc>
          <w:tcPr>
            <w:tcW w:w="600" w:type="dxa"/>
          </w:tcPr>
          <w:p w14:paraId="67F62D02" w14:textId="77777777" w:rsidR="00B50050" w:rsidRDefault="00B50050" w:rsidP="0088127C">
            <w:pPr>
              <w:pStyle w:val="OtherTableBody"/>
            </w:pPr>
            <w:r>
              <w:t>IAM</w:t>
            </w:r>
          </w:p>
        </w:tc>
        <w:tc>
          <w:tcPr>
            <w:tcW w:w="600" w:type="dxa"/>
          </w:tcPr>
          <w:p w14:paraId="6A2995D1" w14:textId="77777777" w:rsidR="00B50050" w:rsidRDefault="00B50050" w:rsidP="0088127C">
            <w:pPr>
              <w:pStyle w:val="OtherTableBody"/>
            </w:pPr>
            <w:r>
              <w:t>13</w:t>
            </w:r>
          </w:p>
        </w:tc>
        <w:tc>
          <w:tcPr>
            <w:tcW w:w="600" w:type="dxa"/>
          </w:tcPr>
          <w:p w14:paraId="586568F0" w14:textId="77777777" w:rsidR="00B50050" w:rsidRDefault="00B50050" w:rsidP="0088127C">
            <w:pPr>
              <w:pStyle w:val="OtherTableBody"/>
            </w:pPr>
            <w:r>
              <w:t>..</w:t>
            </w:r>
          </w:p>
        </w:tc>
        <w:tc>
          <w:tcPr>
            <w:tcW w:w="600" w:type="dxa"/>
          </w:tcPr>
          <w:p w14:paraId="45779C40" w14:textId="77777777" w:rsidR="00B50050" w:rsidRDefault="00B50050" w:rsidP="0088127C">
            <w:pPr>
              <w:pStyle w:val="OtherTableBody"/>
            </w:pPr>
          </w:p>
        </w:tc>
        <w:tc>
          <w:tcPr>
            <w:tcW w:w="600" w:type="dxa"/>
          </w:tcPr>
          <w:p w14:paraId="18B20DA8" w14:textId="77777777" w:rsidR="00B50050" w:rsidRDefault="00B50050" w:rsidP="0088127C">
            <w:pPr>
              <w:pStyle w:val="OtherTableBody"/>
            </w:pPr>
            <w:r>
              <w:t>DTM</w:t>
            </w:r>
          </w:p>
        </w:tc>
        <w:tc>
          <w:tcPr>
            <w:tcW w:w="700" w:type="dxa"/>
          </w:tcPr>
          <w:p w14:paraId="01C2A7AC" w14:textId="77777777" w:rsidR="00B50050" w:rsidRDefault="00B50050" w:rsidP="0088127C">
            <w:pPr>
              <w:pStyle w:val="OtherTableBody"/>
            </w:pPr>
          </w:p>
        </w:tc>
        <w:tc>
          <w:tcPr>
            <w:tcW w:w="600" w:type="dxa"/>
          </w:tcPr>
          <w:p w14:paraId="23A72975" w14:textId="77777777" w:rsidR="00B50050" w:rsidRDefault="00B50050" w:rsidP="0088127C">
            <w:pPr>
              <w:pStyle w:val="OtherTableBody"/>
            </w:pPr>
          </w:p>
        </w:tc>
        <w:tc>
          <w:tcPr>
            <w:tcW w:w="900" w:type="dxa"/>
          </w:tcPr>
          <w:p w14:paraId="5EEE3B48" w14:textId="77777777" w:rsidR="00B50050" w:rsidRDefault="00B50050" w:rsidP="0088127C">
            <w:pPr>
              <w:pStyle w:val="OtherTableBody"/>
            </w:pPr>
            <w:r>
              <w:t>3.4.7.13</w:t>
            </w:r>
          </w:p>
        </w:tc>
      </w:tr>
      <w:tr w:rsidR="00B50050" w14:paraId="1693AB94" w14:textId="77777777" w:rsidTr="00195548">
        <w:tc>
          <w:tcPr>
            <w:tcW w:w="3500" w:type="dxa"/>
          </w:tcPr>
          <w:p w14:paraId="656868DE" w14:textId="77777777" w:rsidR="00B50050" w:rsidRDefault="00B50050" w:rsidP="0088127C">
            <w:pPr>
              <w:pStyle w:val="OtherTableBody"/>
            </w:pPr>
            <w:r>
              <w:t>Reporting Priority</w:t>
            </w:r>
          </w:p>
        </w:tc>
        <w:tc>
          <w:tcPr>
            <w:tcW w:w="700" w:type="dxa"/>
          </w:tcPr>
          <w:p w14:paraId="718BEC2E" w14:textId="77777777" w:rsidR="00B50050" w:rsidRDefault="00B50050" w:rsidP="0088127C">
            <w:pPr>
              <w:pStyle w:val="OtherTableBody"/>
            </w:pPr>
            <w:r>
              <w:t>00611</w:t>
            </w:r>
          </w:p>
        </w:tc>
        <w:tc>
          <w:tcPr>
            <w:tcW w:w="600" w:type="dxa"/>
          </w:tcPr>
          <w:p w14:paraId="1FF09141" w14:textId="77777777" w:rsidR="00B50050" w:rsidRDefault="00B50050" w:rsidP="0088127C">
            <w:pPr>
              <w:pStyle w:val="OtherTableBody"/>
            </w:pPr>
            <w:r>
              <w:t>OM1</w:t>
            </w:r>
          </w:p>
        </w:tc>
        <w:tc>
          <w:tcPr>
            <w:tcW w:w="600" w:type="dxa"/>
          </w:tcPr>
          <w:p w14:paraId="6B013DDB" w14:textId="77777777" w:rsidR="00B50050" w:rsidRDefault="00B50050" w:rsidP="0088127C">
            <w:pPr>
              <w:pStyle w:val="OtherTableBody"/>
            </w:pPr>
            <w:r>
              <w:t>26</w:t>
            </w:r>
          </w:p>
        </w:tc>
        <w:tc>
          <w:tcPr>
            <w:tcW w:w="600" w:type="dxa"/>
          </w:tcPr>
          <w:p w14:paraId="29AEF332" w14:textId="77777777" w:rsidR="00B50050" w:rsidRDefault="00B50050" w:rsidP="0088127C">
            <w:pPr>
              <w:pStyle w:val="OtherTableBody"/>
            </w:pPr>
            <w:r>
              <w:t>1..1</w:t>
            </w:r>
          </w:p>
        </w:tc>
        <w:tc>
          <w:tcPr>
            <w:tcW w:w="600" w:type="dxa"/>
          </w:tcPr>
          <w:p w14:paraId="37B489B9" w14:textId="77777777" w:rsidR="00B50050" w:rsidRDefault="00B50050" w:rsidP="0088127C">
            <w:pPr>
              <w:pStyle w:val="OtherTableBody"/>
            </w:pPr>
          </w:p>
        </w:tc>
        <w:tc>
          <w:tcPr>
            <w:tcW w:w="600" w:type="dxa"/>
          </w:tcPr>
          <w:p w14:paraId="24145FC4" w14:textId="77777777" w:rsidR="00B50050" w:rsidRDefault="00B50050" w:rsidP="0088127C">
            <w:pPr>
              <w:pStyle w:val="OtherTableBody"/>
            </w:pPr>
            <w:r>
              <w:t>ID</w:t>
            </w:r>
          </w:p>
        </w:tc>
        <w:tc>
          <w:tcPr>
            <w:tcW w:w="700" w:type="dxa"/>
          </w:tcPr>
          <w:p w14:paraId="3CAAA8B6" w14:textId="77777777" w:rsidR="00B50050" w:rsidRDefault="00B50050" w:rsidP="0088127C">
            <w:pPr>
              <w:pStyle w:val="OtherTableBody"/>
            </w:pPr>
          </w:p>
        </w:tc>
        <w:tc>
          <w:tcPr>
            <w:tcW w:w="600" w:type="dxa"/>
          </w:tcPr>
          <w:p w14:paraId="7A172508" w14:textId="77777777" w:rsidR="00B50050" w:rsidRDefault="00B50050" w:rsidP="0088127C">
            <w:pPr>
              <w:pStyle w:val="OtherTableBody"/>
            </w:pPr>
            <w:r>
              <w:t>0169</w:t>
            </w:r>
          </w:p>
        </w:tc>
        <w:tc>
          <w:tcPr>
            <w:tcW w:w="900" w:type="dxa"/>
          </w:tcPr>
          <w:p w14:paraId="64F498B8" w14:textId="77777777" w:rsidR="00B50050" w:rsidRDefault="00B50050" w:rsidP="0088127C">
            <w:pPr>
              <w:pStyle w:val="OtherTableBody"/>
            </w:pPr>
            <w:r>
              <w:t>8.8.9.26</w:t>
            </w:r>
          </w:p>
        </w:tc>
      </w:tr>
      <w:tr w:rsidR="00B50050" w14:paraId="190DE6D6" w14:textId="77777777" w:rsidTr="00195548">
        <w:tc>
          <w:tcPr>
            <w:tcW w:w="3500" w:type="dxa"/>
          </w:tcPr>
          <w:p w14:paraId="3A2A1359" w14:textId="77777777" w:rsidR="00B50050" w:rsidRDefault="00B50050" w:rsidP="0088127C">
            <w:pPr>
              <w:pStyle w:val="OtherTableBody"/>
            </w:pPr>
            <w:r>
              <w:t>Request Date</w:t>
            </w:r>
          </w:p>
        </w:tc>
        <w:tc>
          <w:tcPr>
            <w:tcW w:w="700" w:type="dxa"/>
          </w:tcPr>
          <w:p w14:paraId="7B351B37" w14:textId="77777777" w:rsidR="00B50050" w:rsidRDefault="00B50050" w:rsidP="0088127C">
            <w:pPr>
              <w:pStyle w:val="OtherTableBody"/>
            </w:pPr>
            <w:r>
              <w:t>01910</w:t>
            </w:r>
          </w:p>
        </w:tc>
        <w:tc>
          <w:tcPr>
            <w:tcW w:w="600" w:type="dxa"/>
          </w:tcPr>
          <w:p w14:paraId="3F61FDAC" w14:textId="77777777" w:rsidR="00B50050" w:rsidRDefault="00B50050" w:rsidP="0088127C">
            <w:pPr>
              <w:pStyle w:val="OtherTableBody"/>
            </w:pPr>
            <w:r>
              <w:t>RFI</w:t>
            </w:r>
          </w:p>
        </w:tc>
        <w:tc>
          <w:tcPr>
            <w:tcW w:w="600" w:type="dxa"/>
          </w:tcPr>
          <w:p w14:paraId="2D4D9085" w14:textId="77777777" w:rsidR="00B50050" w:rsidRDefault="00B50050" w:rsidP="0088127C">
            <w:pPr>
              <w:pStyle w:val="OtherTableBody"/>
            </w:pPr>
            <w:r>
              <w:t>1</w:t>
            </w:r>
          </w:p>
        </w:tc>
        <w:tc>
          <w:tcPr>
            <w:tcW w:w="600" w:type="dxa"/>
          </w:tcPr>
          <w:p w14:paraId="13ADFA69" w14:textId="77777777" w:rsidR="00B50050" w:rsidRDefault="00B50050" w:rsidP="0088127C">
            <w:pPr>
              <w:pStyle w:val="OtherTableBody"/>
            </w:pPr>
            <w:r>
              <w:t>..</w:t>
            </w:r>
          </w:p>
        </w:tc>
        <w:tc>
          <w:tcPr>
            <w:tcW w:w="600" w:type="dxa"/>
          </w:tcPr>
          <w:p w14:paraId="146C5B8C" w14:textId="77777777" w:rsidR="00B50050" w:rsidRDefault="00B50050" w:rsidP="0088127C">
            <w:pPr>
              <w:pStyle w:val="OtherTableBody"/>
            </w:pPr>
          </w:p>
        </w:tc>
        <w:tc>
          <w:tcPr>
            <w:tcW w:w="600" w:type="dxa"/>
          </w:tcPr>
          <w:p w14:paraId="1C00D5B0" w14:textId="77777777" w:rsidR="00B50050" w:rsidRDefault="00B50050" w:rsidP="0088127C">
            <w:pPr>
              <w:pStyle w:val="OtherTableBody"/>
            </w:pPr>
            <w:r>
              <w:t>DTM</w:t>
            </w:r>
          </w:p>
        </w:tc>
        <w:tc>
          <w:tcPr>
            <w:tcW w:w="700" w:type="dxa"/>
          </w:tcPr>
          <w:p w14:paraId="671293E2" w14:textId="77777777" w:rsidR="00B50050" w:rsidRDefault="00B50050" w:rsidP="0088127C">
            <w:pPr>
              <w:pStyle w:val="OtherTableBody"/>
            </w:pPr>
          </w:p>
        </w:tc>
        <w:tc>
          <w:tcPr>
            <w:tcW w:w="600" w:type="dxa"/>
          </w:tcPr>
          <w:p w14:paraId="4EC021DD" w14:textId="77777777" w:rsidR="00B50050" w:rsidRDefault="00B50050" w:rsidP="0088127C">
            <w:pPr>
              <w:pStyle w:val="OtherTableBody"/>
            </w:pPr>
          </w:p>
        </w:tc>
        <w:tc>
          <w:tcPr>
            <w:tcW w:w="900" w:type="dxa"/>
          </w:tcPr>
          <w:p w14:paraId="3BDFF02E" w14:textId="77777777" w:rsidR="00B50050" w:rsidRDefault="00B50050" w:rsidP="0088127C">
            <w:pPr>
              <w:pStyle w:val="OtherTableBody"/>
            </w:pPr>
            <w:r>
              <w:t>16.4.1.1</w:t>
            </w:r>
          </w:p>
        </w:tc>
      </w:tr>
      <w:tr w:rsidR="00B50050" w14:paraId="772E7D0C" w14:textId="77777777" w:rsidTr="00195548">
        <w:tc>
          <w:tcPr>
            <w:tcW w:w="3500" w:type="dxa"/>
          </w:tcPr>
          <w:p w14:paraId="455D5637" w14:textId="77777777" w:rsidR="00B50050" w:rsidRDefault="00B50050" w:rsidP="0088127C">
            <w:pPr>
              <w:pStyle w:val="OtherTableBody"/>
            </w:pPr>
            <w:r>
              <w:t>Request Event Reason</w:t>
            </w:r>
          </w:p>
        </w:tc>
        <w:tc>
          <w:tcPr>
            <w:tcW w:w="700" w:type="dxa"/>
          </w:tcPr>
          <w:p w14:paraId="28C157D8" w14:textId="77777777" w:rsidR="00B50050" w:rsidRDefault="00B50050" w:rsidP="0088127C">
            <w:pPr>
              <w:pStyle w:val="OtherTableBody"/>
            </w:pPr>
            <w:r>
              <w:t>00865</w:t>
            </w:r>
          </w:p>
        </w:tc>
        <w:tc>
          <w:tcPr>
            <w:tcW w:w="600" w:type="dxa"/>
          </w:tcPr>
          <w:p w14:paraId="1C53C779" w14:textId="77777777" w:rsidR="00B50050" w:rsidRDefault="00B50050" w:rsidP="0088127C">
            <w:pPr>
              <w:pStyle w:val="OtherTableBody"/>
            </w:pPr>
            <w:r>
              <w:t>ARQ</w:t>
            </w:r>
          </w:p>
        </w:tc>
        <w:tc>
          <w:tcPr>
            <w:tcW w:w="600" w:type="dxa"/>
          </w:tcPr>
          <w:p w14:paraId="551823CE" w14:textId="77777777" w:rsidR="00B50050" w:rsidRDefault="00B50050" w:rsidP="0088127C">
            <w:pPr>
              <w:pStyle w:val="OtherTableBody"/>
            </w:pPr>
            <w:r>
              <w:t>6</w:t>
            </w:r>
          </w:p>
        </w:tc>
        <w:tc>
          <w:tcPr>
            <w:tcW w:w="600" w:type="dxa"/>
          </w:tcPr>
          <w:p w14:paraId="1A226E2E" w14:textId="77777777" w:rsidR="00B50050" w:rsidRDefault="00B50050" w:rsidP="0088127C">
            <w:pPr>
              <w:pStyle w:val="OtherTableBody"/>
            </w:pPr>
            <w:r>
              <w:t>..</w:t>
            </w:r>
          </w:p>
        </w:tc>
        <w:tc>
          <w:tcPr>
            <w:tcW w:w="600" w:type="dxa"/>
          </w:tcPr>
          <w:p w14:paraId="35E9941B" w14:textId="77777777" w:rsidR="00B50050" w:rsidRDefault="00B50050" w:rsidP="0088127C">
            <w:pPr>
              <w:pStyle w:val="OtherTableBody"/>
            </w:pPr>
          </w:p>
        </w:tc>
        <w:tc>
          <w:tcPr>
            <w:tcW w:w="600" w:type="dxa"/>
          </w:tcPr>
          <w:p w14:paraId="5CE3AEE4" w14:textId="77777777" w:rsidR="00B50050" w:rsidRDefault="00B50050" w:rsidP="0088127C">
            <w:pPr>
              <w:pStyle w:val="OtherTableBody"/>
            </w:pPr>
            <w:r>
              <w:t>CWE</w:t>
            </w:r>
          </w:p>
        </w:tc>
        <w:tc>
          <w:tcPr>
            <w:tcW w:w="700" w:type="dxa"/>
          </w:tcPr>
          <w:p w14:paraId="25B94DED" w14:textId="77777777" w:rsidR="00B50050" w:rsidRDefault="00B50050" w:rsidP="0088127C">
            <w:pPr>
              <w:pStyle w:val="OtherTableBody"/>
            </w:pPr>
          </w:p>
        </w:tc>
        <w:tc>
          <w:tcPr>
            <w:tcW w:w="600" w:type="dxa"/>
          </w:tcPr>
          <w:p w14:paraId="50EF428E" w14:textId="77777777" w:rsidR="00B50050" w:rsidRDefault="00B50050" w:rsidP="0088127C">
            <w:pPr>
              <w:pStyle w:val="OtherTableBody"/>
            </w:pPr>
          </w:p>
        </w:tc>
        <w:tc>
          <w:tcPr>
            <w:tcW w:w="900" w:type="dxa"/>
          </w:tcPr>
          <w:p w14:paraId="05D92A0A" w14:textId="77777777" w:rsidR="00B50050" w:rsidRDefault="00B50050" w:rsidP="0088127C">
            <w:pPr>
              <w:pStyle w:val="OtherTableBody"/>
            </w:pPr>
            <w:r>
              <w:t>10.6.1.6</w:t>
            </w:r>
          </w:p>
        </w:tc>
      </w:tr>
      <w:tr w:rsidR="00B50050" w14:paraId="0807E739" w14:textId="77777777" w:rsidTr="00195548">
        <w:tc>
          <w:tcPr>
            <w:tcW w:w="3500" w:type="dxa"/>
          </w:tcPr>
          <w:p w14:paraId="4D803722" w14:textId="77777777" w:rsidR="00B50050" w:rsidRDefault="00B50050" w:rsidP="0088127C">
            <w:pPr>
              <w:pStyle w:val="OtherTableBody"/>
            </w:pPr>
            <w:r>
              <w:t>Requested Completion Time</w:t>
            </w:r>
          </w:p>
        </w:tc>
        <w:tc>
          <w:tcPr>
            <w:tcW w:w="700" w:type="dxa"/>
          </w:tcPr>
          <w:p w14:paraId="4AD00445" w14:textId="77777777" w:rsidR="00B50050" w:rsidRDefault="00B50050" w:rsidP="0088127C">
            <w:pPr>
              <w:pStyle w:val="OtherTableBody"/>
            </w:pPr>
            <w:r>
              <w:t>01393</w:t>
            </w:r>
          </w:p>
        </w:tc>
        <w:tc>
          <w:tcPr>
            <w:tcW w:w="600" w:type="dxa"/>
          </w:tcPr>
          <w:p w14:paraId="29409AA4" w14:textId="77777777" w:rsidR="00B50050" w:rsidRDefault="00B50050" w:rsidP="0088127C">
            <w:pPr>
              <w:pStyle w:val="OtherTableBody"/>
            </w:pPr>
            <w:r>
              <w:t>ECD</w:t>
            </w:r>
          </w:p>
        </w:tc>
        <w:tc>
          <w:tcPr>
            <w:tcW w:w="600" w:type="dxa"/>
          </w:tcPr>
          <w:p w14:paraId="2E795BAC" w14:textId="77777777" w:rsidR="00B50050" w:rsidRDefault="00B50050" w:rsidP="0088127C">
            <w:pPr>
              <w:pStyle w:val="OtherTableBody"/>
            </w:pPr>
            <w:r>
              <w:t>4</w:t>
            </w:r>
          </w:p>
        </w:tc>
        <w:tc>
          <w:tcPr>
            <w:tcW w:w="600" w:type="dxa"/>
          </w:tcPr>
          <w:p w14:paraId="00BEA403" w14:textId="77777777" w:rsidR="00B50050" w:rsidRDefault="00B50050" w:rsidP="0088127C">
            <w:pPr>
              <w:pStyle w:val="OtherTableBody"/>
            </w:pPr>
            <w:r>
              <w:t>..</w:t>
            </w:r>
          </w:p>
        </w:tc>
        <w:tc>
          <w:tcPr>
            <w:tcW w:w="600" w:type="dxa"/>
          </w:tcPr>
          <w:p w14:paraId="2CA6C85B" w14:textId="77777777" w:rsidR="00B50050" w:rsidRDefault="00B50050" w:rsidP="0088127C">
            <w:pPr>
              <w:pStyle w:val="OtherTableBody"/>
            </w:pPr>
          </w:p>
        </w:tc>
        <w:tc>
          <w:tcPr>
            <w:tcW w:w="600" w:type="dxa"/>
          </w:tcPr>
          <w:p w14:paraId="1561068E" w14:textId="77777777" w:rsidR="00B50050" w:rsidRDefault="00B50050" w:rsidP="0088127C">
            <w:pPr>
              <w:pStyle w:val="OtherTableBody"/>
            </w:pPr>
            <w:r>
              <w:t>-</w:t>
            </w:r>
          </w:p>
        </w:tc>
        <w:tc>
          <w:tcPr>
            <w:tcW w:w="700" w:type="dxa"/>
          </w:tcPr>
          <w:p w14:paraId="46453D1B" w14:textId="77777777" w:rsidR="00B50050" w:rsidRDefault="00B50050" w:rsidP="0088127C">
            <w:pPr>
              <w:pStyle w:val="OtherTableBody"/>
            </w:pPr>
          </w:p>
        </w:tc>
        <w:tc>
          <w:tcPr>
            <w:tcW w:w="600" w:type="dxa"/>
          </w:tcPr>
          <w:p w14:paraId="694609E3" w14:textId="77777777" w:rsidR="00B50050" w:rsidRDefault="00B50050" w:rsidP="0088127C">
            <w:pPr>
              <w:pStyle w:val="OtherTableBody"/>
            </w:pPr>
          </w:p>
        </w:tc>
        <w:tc>
          <w:tcPr>
            <w:tcW w:w="900" w:type="dxa"/>
          </w:tcPr>
          <w:p w14:paraId="3EF64027" w14:textId="77777777" w:rsidR="00B50050" w:rsidRDefault="00B50050" w:rsidP="0088127C">
            <w:pPr>
              <w:pStyle w:val="OtherTableBody"/>
            </w:pPr>
            <w:r>
              <w:t>13.4.5.4</w:t>
            </w:r>
          </w:p>
        </w:tc>
      </w:tr>
      <w:tr w:rsidR="00B50050" w14:paraId="3470243C" w14:textId="77777777" w:rsidTr="00195548">
        <w:tc>
          <w:tcPr>
            <w:tcW w:w="3500" w:type="dxa"/>
          </w:tcPr>
          <w:p w14:paraId="323E1B06" w14:textId="77777777" w:rsidR="00B50050" w:rsidRDefault="00B50050" w:rsidP="0088127C">
            <w:pPr>
              <w:pStyle w:val="OtherTableBody"/>
            </w:pPr>
            <w:r>
              <w:t>Requested Date/Time</w:t>
            </w:r>
          </w:p>
        </w:tc>
        <w:tc>
          <w:tcPr>
            <w:tcW w:w="700" w:type="dxa"/>
          </w:tcPr>
          <w:p w14:paraId="139F7A31" w14:textId="77777777" w:rsidR="00B50050" w:rsidRDefault="00B50050" w:rsidP="0088127C">
            <w:pPr>
              <w:pStyle w:val="OtherTableBody"/>
            </w:pPr>
            <w:r>
              <w:t>00240</w:t>
            </w:r>
          </w:p>
        </w:tc>
        <w:tc>
          <w:tcPr>
            <w:tcW w:w="600" w:type="dxa"/>
          </w:tcPr>
          <w:p w14:paraId="681F6870" w14:textId="77777777" w:rsidR="00B50050" w:rsidRDefault="00B50050" w:rsidP="0088127C">
            <w:pPr>
              <w:pStyle w:val="OtherTableBody"/>
            </w:pPr>
            <w:r>
              <w:t>OBR</w:t>
            </w:r>
          </w:p>
        </w:tc>
        <w:tc>
          <w:tcPr>
            <w:tcW w:w="600" w:type="dxa"/>
          </w:tcPr>
          <w:p w14:paraId="17F68B33" w14:textId="77777777" w:rsidR="00B50050" w:rsidRDefault="00B50050" w:rsidP="0088127C">
            <w:pPr>
              <w:pStyle w:val="OtherTableBody"/>
            </w:pPr>
            <w:r>
              <w:t>6</w:t>
            </w:r>
          </w:p>
        </w:tc>
        <w:tc>
          <w:tcPr>
            <w:tcW w:w="600" w:type="dxa"/>
          </w:tcPr>
          <w:p w14:paraId="6846D654" w14:textId="77777777" w:rsidR="00B50050" w:rsidRDefault="00B50050" w:rsidP="0088127C">
            <w:pPr>
              <w:pStyle w:val="OtherTableBody"/>
            </w:pPr>
            <w:r>
              <w:t>..</w:t>
            </w:r>
          </w:p>
        </w:tc>
        <w:tc>
          <w:tcPr>
            <w:tcW w:w="600" w:type="dxa"/>
          </w:tcPr>
          <w:p w14:paraId="00993434" w14:textId="77777777" w:rsidR="00B50050" w:rsidRDefault="00B50050" w:rsidP="0088127C">
            <w:pPr>
              <w:pStyle w:val="OtherTableBody"/>
            </w:pPr>
          </w:p>
        </w:tc>
        <w:tc>
          <w:tcPr>
            <w:tcW w:w="600" w:type="dxa"/>
          </w:tcPr>
          <w:p w14:paraId="107460A5" w14:textId="77777777" w:rsidR="00B50050" w:rsidRDefault="00B50050" w:rsidP="0088127C">
            <w:pPr>
              <w:pStyle w:val="OtherTableBody"/>
            </w:pPr>
            <w:r>
              <w:t>-</w:t>
            </w:r>
          </w:p>
        </w:tc>
        <w:tc>
          <w:tcPr>
            <w:tcW w:w="700" w:type="dxa"/>
          </w:tcPr>
          <w:p w14:paraId="5BAC64CB" w14:textId="77777777" w:rsidR="00B50050" w:rsidRDefault="00B50050" w:rsidP="0088127C">
            <w:pPr>
              <w:pStyle w:val="OtherTableBody"/>
            </w:pPr>
          </w:p>
        </w:tc>
        <w:tc>
          <w:tcPr>
            <w:tcW w:w="600" w:type="dxa"/>
          </w:tcPr>
          <w:p w14:paraId="7FA3B6B1" w14:textId="77777777" w:rsidR="00B50050" w:rsidRDefault="00B50050" w:rsidP="0088127C">
            <w:pPr>
              <w:pStyle w:val="OtherTableBody"/>
            </w:pPr>
          </w:p>
        </w:tc>
        <w:tc>
          <w:tcPr>
            <w:tcW w:w="900" w:type="dxa"/>
          </w:tcPr>
          <w:p w14:paraId="46A49EE2" w14:textId="77777777" w:rsidR="00B50050" w:rsidRDefault="00B50050" w:rsidP="0088127C">
            <w:pPr>
              <w:pStyle w:val="OtherTableBody"/>
            </w:pPr>
            <w:r>
              <w:t>4.5.3.6</w:t>
            </w:r>
          </w:p>
        </w:tc>
      </w:tr>
      <w:tr w:rsidR="00B50050" w14:paraId="5A331C5F" w14:textId="77777777" w:rsidTr="00195548">
        <w:tc>
          <w:tcPr>
            <w:tcW w:w="3500" w:type="dxa"/>
          </w:tcPr>
          <w:p w14:paraId="4D2AED5C" w14:textId="77777777" w:rsidR="00B50050" w:rsidRDefault="00B50050" w:rsidP="0088127C">
            <w:pPr>
              <w:pStyle w:val="OtherTableBody"/>
            </w:pPr>
            <w:r>
              <w:t>Requested Discipline(s)</w:t>
            </w:r>
          </w:p>
        </w:tc>
        <w:tc>
          <w:tcPr>
            <w:tcW w:w="700" w:type="dxa"/>
          </w:tcPr>
          <w:p w14:paraId="02E0BAEB" w14:textId="77777777" w:rsidR="00B50050" w:rsidRDefault="00B50050" w:rsidP="0088127C">
            <w:pPr>
              <w:pStyle w:val="OtherTableBody"/>
            </w:pPr>
            <w:r>
              <w:t>02375</w:t>
            </w:r>
          </w:p>
        </w:tc>
        <w:tc>
          <w:tcPr>
            <w:tcW w:w="600" w:type="dxa"/>
          </w:tcPr>
          <w:p w14:paraId="026F6A58" w14:textId="77777777" w:rsidR="00B50050" w:rsidRDefault="00B50050" w:rsidP="0088127C">
            <w:pPr>
              <w:pStyle w:val="OtherTableBody"/>
            </w:pPr>
            <w:r>
              <w:t>AUT</w:t>
            </w:r>
          </w:p>
        </w:tc>
        <w:tc>
          <w:tcPr>
            <w:tcW w:w="600" w:type="dxa"/>
          </w:tcPr>
          <w:p w14:paraId="074F6274" w14:textId="77777777" w:rsidR="00B50050" w:rsidRDefault="00B50050" w:rsidP="0088127C">
            <w:pPr>
              <w:pStyle w:val="OtherTableBody"/>
            </w:pPr>
            <w:r>
              <w:t>11</w:t>
            </w:r>
          </w:p>
        </w:tc>
        <w:tc>
          <w:tcPr>
            <w:tcW w:w="600" w:type="dxa"/>
          </w:tcPr>
          <w:p w14:paraId="0B80B443" w14:textId="77777777" w:rsidR="00B50050" w:rsidRDefault="00B50050" w:rsidP="0088127C">
            <w:pPr>
              <w:pStyle w:val="OtherTableBody"/>
            </w:pPr>
            <w:r>
              <w:t>..</w:t>
            </w:r>
          </w:p>
        </w:tc>
        <w:tc>
          <w:tcPr>
            <w:tcW w:w="600" w:type="dxa"/>
          </w:tcPr>
          <w:p w14:paraId="63901C10" w14:textId="77777777" w:rsidR="00B50050" w:rsidRDefault="00B50050" w:rsidP="0088127C">
            <w:pPr>
              <w:pStyle w:val="OtherTableBody"/>
            </w:pPr>
          </w:p>
        </w:tc>
        <w:tc>
          <w:tcPr>
            <w:tcW w:w="600" w:type="dxa"/>
          </w:tcPr>
          <w:p w14:paraId="2A918286" w14:textId="77777777" w:rsidR="00B50050" w:rsidRDefault="00B50050" w:rsidP="0088127C">
            <w:pPr>
              <w:pStyle w:val="OtherTableBody"/>
            </w:pPr>
            <w:r>
              <w:t>CWE</w:t>
            </w:r>
          </w:p>
        </w:tc>
        <w:tc>
          <w:tcPr>
            <w:tcW w:w="700" w:type="dxa"/>
          </w:tcPr>
          <w:p w14:paraId="2B4927D9" w14:textId="77777777" w:rsidR="00B50050" w:rsidRDefault="00B50050" w:rsidP="0088127C">
            <w:pPr>
              <w:pStyle w:val="OtherTableBody"/>
            </w:pPr>
            <w:r>
              <w:t>Y</w:t>
            </w:r>
          </w:p>
        </w:tc>
        <w:tc>
          <w:tcPr>
            <w:tcW w:w="600" w:type="dxa"/>
          </w:tcPr>
          <w:p w14:paraId="308A6927" w14:textId="77777777" w:rsidR="00B50050" w:rsidRDefault="00B50050" w:rsidP="0088127C">
            <w:pPr>
              <w:pStyle w:val="OtherTableBody"/>
            </w:pPr>
            <w:r>
              <w:t>0522</w:t>
            </w:r>
          </w:p>
        </w:tc>
        <w:tc>
          <w:tcPr>
            <w:tcW w:w="900" w:type="dxa"/>
          </w:tcPr>
          <w:p w14:paraId="48F0D549" w14:textId="77777777" w:rsidR="00B50050" w:rsidRDefault="00B50050" w:rsidP="0088127C">
            <w:pPr>
              <w:pStyle w:val="OtherTableBody"/>
            </w:pPr>
            <w:r>
              <w:t>11.8.2.11</w:t>
            </w:r>
          </w:p>
        </w:tc>
      </w:tr>
      <w:tr w:rsidR="00B50050" w14:paraId="46AD36EA" w14:textId="77777777" w:rsidTr="00195548">
        <w:tc>
          <w:tcPr>
            <w:tcW w:w="3500" w:type="dxa"/>
          </w:tcPr>
          <w:p w14:paraId="75D453F5" w14:textId="77777777" w:rsidR="00B50050" w:rsidRDefault="00B50050" w:rsidP="0088127C">
            <w:pPr>
              <w:pStyle w:val="OtherTableBody"/>
            </w:pPr>
            <w:r>
              <w:t>Requested Dispense Amount</w:t>
            </w:r>
          </w:p>
        </w:tc>
        <w:tc>
          <w:tcPr>
            <w:tcW w:w="700" w:type="dxa"/>
          </w:tcPr>
          <w:p w14:paraId="6DA5C9F9" w14:textId="77777777" w:rsidR="00B50050" w:rsidRDefault="00B50050" w:rsidP="0088127C">
            <w:pPr>
              <w:pStyle w:val="OtherTableBody"/>
            </w:pPr>
            <w:r>
              <w:t>00302</w:t>
            </w:r>
          </w:p>
        </w:tc>
        <w:tc>
          <w:tcPr>
            <w:tcW w:w="600" w:type="dxa"/>
          </w:tcPr>
          <w:p w14:paraId="0C424BEC" w14:textId="77777777" w:rsidR="00B50050" w:rsidRDefault="00B50050" w:rsidP="0088127C">
            <w:pPr>
              <w:pStyle w:val="OtherTableBody"/>
            </w:pPr>
            <w:r>
              <w:t>RXO</w:t>
            </w:r>
          </w:p>
        </w:tc>
        <w:tc>
          <w:tcPr>
            <w:tcW w:w="600" w:type="dxa"/>
          </w:tcPr>
          <w:p w14:paraId="666756F4" w14:textId="77777777" w:rsidR="00B50050" w:rsidRDefault="00B50050" w:rsidP="0088127C">
            <w:pPr>
              <w:pStyle w:val="OtherTableBody"/>
            </w:pPr>
            <w:r>
              <w:t>11</w:t>
            </w:r>
          </w:p>
        </w:tc>
        <w:tc>
          <w:tcPr>
            <w:tcW w:w="600" w:type="dxa"/>
          </w:tcPr>
          <w:p w14:paraId="257FADA7" w14:textId="77777777" w:rsidR="00B50050" w:rsidRDefault="00B50050" w:rsidP="0088127C">
            <w:pPr>
              <w:pStyle w:val="OtherTableBody"/>
            </w:pPr>
            <w:r>
              <w:t>..</w:t>
            </w:r>
          </w:p>
        </w:tc>
        <w:tc>
          <w:tcPr>
            <w:tcW w:w="600" w:type="dxa"/>
          </w:tcPr>
          <w:p w14:paraId="2E359F6F" w14:textId="77777777" w:rsidR="00B50050" w:rsidRDefault="00B50050" w:rsidP="0088127C">
            <w:pPr>
              <w:pStyle w:val="OtherTableBody"/>
            </w:pPr>
          </w:p>
        </w:tc>
        <w:tc>
          <w:tcPr>
            <w:tcW w:w="600" w:type="dxa"/>
          </w:tcPr>
          <w:p w14:paraId="5A322EE7" w14:textId="77777777" w:rsidR="00B50050" w:rsidRDefault="00B50050" w:rsidP="0088127C">
            <w:pPr>
              <w:pStyle w:val="OtherTableBody"/>
            </w:pPr>
            <w:r>
              <w:t>NM</w:t>
            </w:r>
          </w:p>
        </w:tc>
        <w:tc>
          <w:tcPr>
            <w:tcW w:w="700" w:type="dxa"/>
          </w:tcPr>
          <w:p w14:paraId="523E3BFE" w14:textId="77777777" w:rsidR="00B50050" w:rsidRDefault="00B50050" w:rsidP="0088127C">
            <w:pPr>
              <w:pStyle w:val="OtherTableBody"/>
            </w:pPr>
          </w:p>
        </w:tc>
        <w:tc>
          <w:tcPr>
            <w:tcW w:w="600" w:type="dxa"/>
          </w:tcPr>
          <w:p w14:paraId="38906494" w14:textId="77777777" w:rsidR="00B50050" w:rsidRDefault="00B50050" w:rsidP="0088127C">
            <w:pPr>
              <w:pStyle w:val="OtherTableBody"/>
            </w:pPr>
          </w:p>
        </w:tc>
        <w:tc>
          <w:tcPr>
            <w:tcW w:w="900" w:type="dxa"/>
          </w:tcPr>
          <w:p w14:paraId="166F4B6C" w14:textId="77777777" w:rsidR="00B50050" w:rsidRDefault="00B50050" w:rsidP="0088127C">
            <w:pPr>
              <w:pStyle w:val="OtherTableBody"/>
            </w:pPr>
            <w:r>
              <w:t>4A.4.1.11</w:t>
            </w:r>
          </w:p>
        </w:tc>
      </w:tr>
      <w:tr w:rsidR="00B50050" w14:paraId="0837A68D" w14:textId="77777777" w:rsidTr="00195548">
        <w:tc>
          <w:tcPr>
            <w:tcW w:w="3500" w:type="dxa"/>
          </w:tcPr>
          <w:p w14:paraId="7E209030" w14:textId="77777777" w:rsidR="00B50050" w:rsidRDefault="00B50050" w:rsidP="0088127C">
            <w:pPr>
              <w:pStyle w:val="OtherTableBody"/>
            </w:pPr>
            <w:r>
              <w:t>Requested Dispense Code</w:t>
            </w:r>
          </w:p>
        </w:tc>
        <w:tc>
          <w:tcPr>
            <w:tcW w:w="700" w:type="dxa"/>
          </w:tcPr>
          <w:p w14:paraId="424871D5" w14:textId="77777777" w:rsidR="00B50050" w:rsidRDefault="00B50050" w:rsidP="0088127C">
            <w:pPr>
              <w:pStyle w:val="OtherTableBody"/>
            </w:pPr>
            <w:r>
              <w:t>00301</w:t>
            </w:r>
          </w:p>
        </w:tc>
        <w:tc>
          <w:tcPr>
            <w:tcW w:w="600" w:type="dxa"/>
          </w:tcPr>
          <w:p w14:paraId="7043BD89" w14:textId="77777777" w:rsidR="00B50050" w:rsidRDefault="00B50050" w:rsidP="0088127C">
            <w:pPr>
              <w:pStyle w:val="OtherTableBody"/>
            </w:pPr>
            <w:r>
              <w:t>RXO</w:t>
            </w:r>
          </w:p>
        </w:tc>
        <w:tc>
          <w:tcPr>
            <w:tcW w:w="600" w:type="dxa"/>
          </w:tcPr>
          <w:p w14:paraId="71CB23B5" w14:textId="77777777" w:rsidR="00B50050" w:rsidRDefault="00B50050" w:rsidP="0088127C">
            <w:pPr>
              <w:pStyle w:val="OtherTableBody"/>
            </w:pPr>
            <w:r>
              <w:t>10</w:t>
            </w:r>
          </w:p>
        </w:tc>
        <w:tc>
          <w:tcPr>
            <w:tcW w:w="600" w:type="dxa"/>
          </w:tcPr>
          <w:p w14:paraId="1925C92C" w14:textId="77777777" w:rsidR="00B50050" w:rsidRDefault="00B50050" w:rsidP="0088127C">
            <w:pPr>
              <w:pStyle w:val="OtherTableBody"/>
            </w:pPr>
            <w:r>
              <w:t>..</w:t>
            </w:r>
          </w:p>
        </w:tc>
        <w:tc>
          <w:tcPr>
            <w:tcW w:w="600" w:type="dxa"/>
          </w:tcPr>
          <w:p w14:paraId="59A35E8C" w14:textId="77777777" w:rsidR="00B50050" w:rsidRDefault="00B50050" w:rsidP="0088127C">
            <w:pPr>
              <w:pStyle w:val="OtherTableBody"/>
            </w:pPr>
          </w:p>
        </w:tc>
        <w:tc>
          <w:tcPr>
            <w:tcW w:w="600" w:type="dxa"/>
          </w:tcPr>
          <w:p w14:paraId="6B6EF839" w14:textId="77777777" w:rsidR="00B50050" w:rsidRDefault="00B50050" w:rsidP="0088127C">
            <w:pPr>
              <w:pStyle w:val="OtherTableBody"/>
            </w:pPr>
            <w:r>
              <w:t>CWE</w:t>
            </w:r>
          </w:p>
        </w:tc>
        <w:tc>
          <w:tcPr>
            <w:tcW w:w="700" w:type="dxa"/>
          </w:tcPr>
          <w:p w14:paraId="1B359AF8" w14:textId="77777777" w:rsidR="00B50050" w:rsidRDefault="00B50050" w:rsidP="0088127C">
            <w:pPr>
              <w:pStyle w:val="OtherTableBody"/>
            </w:pPr>
          </w:p>
        </w:tc>
        <w:tc>
          <w:tcPr>
            <w:tcW w:w="600" w:type="dxa"/>
          </w:tcPr>
          <w:p w14:paraId="7286E419" w14:textId="77777777" w:rsidR="00B50050" w:rsidRDefault="00B50050" w:rsidP="0088127C">
            <w:pPr>
              <w:pStyle w:val="OtherTableBody"/>
            </w:pPr>
            <w:r>
              <w:t>0753</w:t>
            </w:r>
          </w:p>
        </w:tc>
        <w:tc>
          <w:tcPr>
            <w:tcW w:w="900" w:type="dxa"/>
          </w:tcPr>
          <w:p w14:paraId="3BE98247" w14:textId="77777777" w:rsidR="00B50050" w:rsidRDefault="00B50050" w:rsidP="0088127C">
            <w:pPr>
              <w:pStyle w:val="OtherTableBody"/>
            </w:pPr>
            <w:r>
              <w:t>4A.4.1.10</w:t>
            </w:r>
          </w:p>
        </w:tc>
      </w:tr>
      <w:tr w:rsidR="00B50050" w14:paraId="5BFDD76D" w14:textId="77777777" w:rsidTr="00195548">
        <w:tc>
          <w:tcPr>
            <w:tcW w:w="3500" w:type="dxa"/>
          </w:tcPr>
          <w:p w14:paraId="59FD3102" w14:textId="77777777" w:rsidR="00B50050" w:rsidRDefault="00B50050" w:rsidP="0088127C">
            <w:pPr>
              <w:pStyle w:val="OtherTableBody"/>
            </w:pPr>
            <w:r>
              <w:t>Requested Dispense Units</w:t>
            </w:r>
          </w:p>
        </w:tc>
        <w:tc>
          <w:tcPr>
            <w:tcW w:w="700" w:type="dxa"/>
          </w:tcPr>
          <w:p w14:paraId="614E05FF" w14:textId="77777777" w:rsidR="00B50050" w:rsidRDefault="00B50050" w:rsidP="0088127C">
            <w:pPr>
              <w:pStyle w:val="OtherTableBody"/>
            </w:pPr>
            <w:r>
              <w:t>00303</w:t>
            </w:r>
          </w:p>
        </w:tc>
        <w:tc>
          <w:tcPr>
            <w:tcW w:w="600" w:type="dxa"/>
          </w:tcPr>
          <w:p w14:paraId="0948F38A" w14:textId="77777777" w:rsidR="00B50050" w:rsidRDefault="00B50050" w:rsidP="0088127C">
            <w:pPr>
              <w:pStyle w:val="OtherTableBody"/>
            </w:pPr>
            <w:r>
              <w:t>RXO</w:t>
            </w:r>
          </w:p>
        </w:tc>
        <w:tc>
          <w:tcPr>
            <w:tcW w:w="600" w:type="dxa"/>
          </w:tcPr>
          <w:p w14:paraId="4EB397D3" w14:textId="77777777" w:rsidR="00B50050" w:rsidRDefault="00B50050" w:rsidP="0088127C">
            <w:pPr>
              <w:pStyle w:val="OtherTableBody"/>
            </w:pPr>
            <w:r>
              <w:t>12</w:t>
            </w:r>
          </w:p>
        </w:tc>
        <w:tc>
          <w:tcPr>
            <w:tcW w:w="600" w:type="dxa"/>
          </w:tcPr>
          <w:p w14:paraId="5AD45750" w14:textId="77777777" w:rsidR="00B50050" w:rsidRDefault="00B50050" w:rsidP="0088127C">
            <w:pPr>
              <w:pStyle w:val="OtherTableBody"/>
            </w:pPr>
            <w:r>
              <w:t>..</w:t>
            </w:r>
          </w:p>
        </w:tc>
        <w:tc>
          <w:tcPr>
            <w:tcW w:w="600" w:type="dxa"/>
          </w:tcPr>
          <w:p w14:paraId="1F2673DA" w14:textId="77777777" w:rsidR="00B50050" w:rsidRDefault="00B50050" w:rsidP="0088127C">
            <w:pPr>
              <w:pStyle w:val="OtherTableBody"/>
            </w:pPr>
          </w:p>
        </w:tc>
        <w:tc>
          <w:tcPr>
            <w:tcW w:w="600" w:type="dxa"/>
          </w:tcPr>
          <w:p w14:paraId="2137393B" w14:textId="77777777" w:rsidR="00B50050" w:rsidRDefault="00B50050" w:rsidP="0088127C">
            <w:pPr>
              <w:pStyle w:val="OtherTableBody"/>
            </w:pPr>
            <w:r>
              <w:t>CWE</w:t>
            </w:r>
          </w:p>
        </w:tc>
        <w:tc>
          <w:tcPr>
            <w:tcW w:w="700" w:type="dxa"/>
          </w:tcPr>
          <w:p w14:paraId="5E9B4767" w14:textId="77777777" w:rsidR="00B50050" w:rsidRDefault="00B50050" w:rsidP="0088127C">
            <w:pPr>
              <w:pStyle w:val="OtherTableBody"/>
            </w:pPr>
          </w:p>
        </w:tc>
        <w:tc>
          <w:tcPr>
            <w:tcW w:w="600" w:type="dxa"/>
          </w:tcPr>
          <w:p w14:paraId="060F1263" w14:textId="77777777" w:rsidR="00B50050" w:rsidRDefault="00B50050" w:rsidP="0088127C">
            <w:pPr>
              <w:pStyle w:val="OtherTableBody"/>
            </w:pPr>
            <w:r>
              <w:t>0754</w:t>
            </w:r>
          </w:p>
        </w:tc>
        <w:tc>
          <w:tcPr>
            <w:tcW w:w="900" w:type="dxa"/>
          </w:tcPr>
          <w:p w14:paraId="0B411CE3" w14:textId="77777777" w:rsidR="00B50050" w:rsidRDefault="00B50050" w:rsidP="0088127C">
            <w:pPr>
              <w:pStyle w:val="OtherTableBody"/>
            </w:pPr>
            <w:r>
              <w:t>4A.4.1.12</w:t>
            </w:r>
          </w:p>
        </w:tc>
      </w:tr>
      <w:tr w:rsidR="00B50050" w14:paraId="19E17EA8" w14:textId="77777777" w:rsidTr="00195548">
        <w:tc>
          <w:tcPr>
            <w:tcW w:w="3500" w:type="dxa"/>
          </w:tcPr>
          <w:p w14:paraId="343E5BD2" w14:textId="77777777" w:rsidR="00B50050" w:rsidRDefault="00B50050" w:rsidP="0088127C">
            <w:pPr>
              <w:pStyle w:val="OtherTableBody"/>
            </w:pPr>
            <w:r>
              <w:t>Requested Dosage Form</w:t>
            </w:r>
          </w:p>
        </w:tc>
        <w:tc>
          <w:tcPr>
            <w:tcW w:w="700" w:type="dxa"/>
          </w:tcPr>
          <w:p w14:paraId="57555E5B" w14:textId="77777777" w:rsidR="00B50050" w:rsidRDefault="00B50050" w:rsidP="0088127C">
            <w:pPr>
              <w:pStyle w:val="OtherTableBody"/>
            </w:pPr>
            <w:r>
              <w:t>00296</w:t>
            </w:r>
          </w:p>
        </w:tc>
        <w:tc>
          <w:tcPr>
            <w:tcW w:w="600" w:type="dxa"/>
          </w:tcPr>
          <w:p w14:paraId="0111A573" w14:textId="77777777" w:rsidR="00B50050" w:rsidRDefault="00B50050" w:rsidP="0088127C">
            <w:pPr>
              <w:pStyle w:val="OtherTableBody"/>
            </w:pPr>
            <w:r>
              <w:t>RXO</w:t>
            </w:r>
          </w:p>
        </w:tc>
        <w:tc>
          <w:tcPr>
            <w:tcW w:w="600" w:type="dxa"/>
          </w:tcPr>
          <w:p w14:paraId="1D04DED5" w14:textId="77777777" w:rsidR="00B50050" w:rsidRDefault="00B50050" w:rsidP="0088127C">
            <w:pPr>
              <w:pStyle w:val="OtherTableBody"/>
            </w:pPr>
            <w:r>
              <w:t>5</w:t>
            </w:r>
          </w:p>
        </w:tc>
        <w:tc>
          <w:tcPr>
            <w:tcW w:w="600" w:type="dxa"/>
          </w:tcPr>
          <w:p w14:paraId="5EE551BE" w14:textId="77777777" w:rsidR="00B50050" w:rsidRDefault="00B50050" w:rsidP="0088127C">
            <w:pPr>
              <w:pStyle w:val="OtherTableBody"/>
            </w:pPr>
            <w:r>
              <w:t>..</w:t>
            </w:r>
          </w:p>
        </w:tc>
        <w:tc>
          <w:tcPr>
            <w:tcW w:w="600" w:type="dxa"/>
          </w:tcPr>
          <w:p w14:paraId="1E7DCC7E" w14:textId="77777777" w:rsidR="00B50050" w:rsidRDefault="00B50050" w:rsidP="0088127C">
            <w:pPr>
              <w:pStyle w:val="OtherTableBody"/>
            </w:pPr>
          </w:p>
        </w:tc>
        <w:tc>
          <w:tcPr>
            <w:tcW w:w="600" w:type="dxa"/>
          </w:tcPr>
          <w:p w14:paraId="5B1AAD20" w14:textId="77777777" w:rsidR="00B50050" w:rsidRDefault="00B50050" w:rsidP="0088127C">
            <w:pPr>
              <w:pStyle w:val="OtherTableBody"/>
            </w:pPr>
            <w:r>
              <w:t>CWE</w:t>
            </w:r>
          </w:p>
        </w:tc>
        <w:tc>
          <w:tcPr>
            <w:tcW w:w="700" w:type="dxa"/>
          </w:tcPr>
          <w:p w14:paraId="29709D09" w14:textId="77777777" w:rsidR="00B50050" w:rsidRDefault="00B50050" w:rsidP="0088127C">
            <w:pPr>
              <w:pStyle w:val="OtherTableBody"/>
            </w:pPr>
          </w:p>
        </w:tc>
        <w:tc>
          <w:tcPr>
            <w:tcW w:w="600" w:type="dxa"/>
          </w:tcPr>
          <w:p w14:paraId="60453823" w14:textId="77777777" w:rsidR="00B50050" w:rsidRDefault="00B50050" w:rsidP="0088127C">
            <w:pPr>
              <w:pStyle w:val="OtherTableBody"/>
            </w:pPr>
            <w:r>
              <w:t>0750</w:t>
            </w:r>
          </w:p>
        </w:tc>
        <w:tc>
          <w:tcPr>
            <w:tcW w:w="900" w:type="dxa"/>
          </w:tcPr>
          <w:p w14:paraId="5A8776B2" w14:textId="77777777" w:rsidR="00B50050" w:rsidRDefault="00B50050" w:rsidP="0088127C">
            <w:pPr>
              <w:pStyle w:val="OtherTableBody"/>
            </w:pPr>
            <w:r>
              <w:t>4A.4.1.5</w:t>
            </w:r>
          </w:p>
        </w:tc>
      </w:tr>
      <w:tr w:rsidR="00B50050" w14:paraId="73B6C451" w14:textId="77777777" w:rsidTr="00195548">
        <w:tc>
          <w:tcPr>
            <w:tcW w:w="3500" w:type="dxa"/>
          </w:tcPr>
          <w:p w14:paraId="7AC4AD66" w14:textId="77777777" w:rsidR="00B50050" w:rsidRDefault="00B50050" w:rsidP="0088127C">
            <w:pPr>
              <w:pStyle w:val="OtherTableBody"/>
            </w:pPr>
            <w:r>
              <w:t>Requested Drug Strength Volume</w:t>
            </w:r>
          </w:p>
        </w:tc>
        <w:tc>
          <w:tcPr>
            <w:tcW w:w="700" w:type="dxa"/>
          </w:tcPr>
          <w:p w14:paraId="663D0F00" w14:textId="77777777" w:rsidR="00B50050" w:rsidRDefault="00B50050" w:rsidP="0088127C">
            <w:pPr>
              <w:pStyle w:val="OtherTableBody"/>
            </w:pPr>
            <w:r>
              <w:t>01666</w:t>
            </w:r>
          </w:p>
        </w:tc>
        <w:tc>
          <w:tcPr>
            <w:tcW w:w="600" w:type="dxa"/>
          </w:tcPr>
          <w:p w14:paraId="4F755109" w14:textId="77777777" w:rsidR="00B50050" w:rsidRDefault="00B50050" w:rsidP="0088127C">
            <w:pPr>
              <w:pStyle w:val="OtherTableBody"/>
            </w:pPr>
            <w:r>
              <w:t>RXO</w:t>
            </w:r>
          </w:p>
        </w:tc>
        <w:tc>
          <w:tcPr>
            <w:tcW w:w="600" w:type="dxa"/>
          </w:tcPr>
          <w:p w14:paraId="62B29E89" w14:textId="77777777" w:rsidR="00B50050" w:rsidRDefault="00B50050" w:rsidP="0088127C">
            <w:pPr>
              <w:pStyle w:val="OtherTableBody"/>
            </w:pPr>
            <w:r>
              <w:t>25</w:t>
            </w:r>
          </w:p>
        </w:tc>
        <w:tc>
          <w:tcPr>
            <w:tcW w:w="600" w:type="dxa"/>
          </w:tcPr>
          <w:p w14:paraId="7978C68E" w14:textId="77777777" w:rsidR="00B50050" w:rsidRDefault="00B50050" w:rsidP="0088127C">
            <w:pPr>
              <w:pStyle w:val="OtherTableBody"/>
            </w:pPr>
            <w:r>
              <w:t>..</w:t>
            </w:r>
          </w:p>
        </w:tc>
        <w:tc>
          <w:tcPr>
            <w:tcW w:w="600" w:type="dxa"/>
          </w:tcPr>
          <w:p w14:paraId="29663F28" w14:textId="77777777" w:rsidR="00B50050" w:rsidRDefault="00B50050" w:rsidP="0088127C">
            <w:pPr>
              <w:pStyle w:val="OtherTableBody"/>
            </w:pPr>
            <w:r>
              <w:t>5#</w:t>
            </w:r>
          </w:p>
        </w:tc>
        <w:tc>
          <w:tcPr>
            <w:tcW w:w="600" w:type="dxa"/>
          </w:tcPr>
          <w:p w14:paraId="5291A7E3" w14:textId="77777777" w:rsidR="00B50050" w:rsidRDefault="00B50050" w:rsidP="0088127C">
            <w:pPr>
              <w:pStyle w:val="OtherTableBody"/>
            </w:pPr>
            <w:r>
              <w:t>NM</w:t>
            </w:r>
          </w:p>
        </w:tc>
        <w:tc>
          <w:tcPr>
            <w:tcW w:w="700" w:type="dxa"/>
          </w:tcPr>
          <w:p w14:paraId="38E29ECF" w14:textId="77777777" w:rsidR="00B50050" w:rsidRDefault="00B50050" w:rsidP="0088127C">
            <w:pPr>
              <w:pStyle w:val="OtherTableBody"/>
            </w:pPr>
          </w:p>
        </w:tc>
        <w:tc>
          <w:tcPr>
            <w:tcW w:w="600" w:type="dxa"/>
          </w:tcPr>
          <w:p w14:paraId="68F341E4" w14:textId="77777777" w:rsidR="00B50050" w:rsidRDefault="00B50050" w:rsidP="0088127C">
            <w:pPr>
              <w:pStyle w:val="OtherTableBody"/>
            </w:pPr>
          </w:p>
        </w:tc>
        <w:tc>
          <w:tcPr>
            <w:tcW w:w="900" w:type="dxa"/>
          </w:tcPr>
          <w:p w14:paraId="5733A7BC" w14:textId="77777777" w:rsidR="00B50050" w:rsidRDefault="00B50050" w:rsidP="0088127C">
            <w:pPr>
              <w:pStyle w:val="OtherTableBody"/>
            </w:pPr>
            <w:r>
              <w:t>4A.4.1.25</w:t>
            </w:r>
          </w:p>
        </w:tc>
      </w:tr>
      <w:tr w:rsidR="00B50050" w14:paraId="253320BB" w14:textId="77777777" w:rsidTr="00195548">
        <w:tc>
          <w:tcPr>
            <w:tcW w:w="3500" w:type="dxa"/>
          </w:tcPr>
          <w:p w14:paraId="45963C47" w14:textId="77777777" w:rsidR="00B50050" w:rsidRDefault="00B50050" w:rsidP="0088127C">
            <w:pPr>
              <w:pStyle w:val="OtherTableBody"/>
            </w:pPr>
            <w:r>
              <w:t>Requested Drug Strength Volume Units</w:t>
            </w:r>
          </w:p>
        </w:tc>
        <w:tc>
          <w:tcPr>
            <w:tcW w:w="700" w:type="dxa"/>
          </w:tcPr>
          <w:p w14:paraId="2F935C84" w14:textId="77777777" w:rsidR="00B50050" w:rsidRDefault="00B50050" w:rsidP="0088127C">
            <w:pPr>
              <w:pStyle w:val="OtherTableBody"/>
            </w:pPr>
            <w:r>
              <w:t>01667</w:t>
            </w:r>
          </w:p>
        </w:tc>
        <w:tc>
          <w:tcPr>
            <w:tcW w:w="600" w:type="dxa"/>
          </w:tcPr>
          <w:p w14:paraId="4350FCEF" w14:textId="77777777" w:rsidR="00B50050" w:rsidRDefault="00B50050" w:rsidP="0088127C">
            <w:pPr>
              <w:pStyle w:val="OtherTableBody"/>
            </w:pPr>
            <w:r>
              <w:t>RXO</w:t>
            </w:r>
          </w:p>
        </w:tc>
        <w:tc>
          <w:tcPr>
            <w:tcW w:w="600" w:type="dxa"/>
          </w:tcPr>
          <w:p w14:paraId="15043385" w14:textId="77777777" w:rsidR="00B50050" w:rsidRDefault="00B50050" w:rsidP="0088127C">
            <w:pPr>
              <w:pStyle w:val="OtherTableBody"/>
            </w:pPr>
            <w:r>
              <w:t>26</w:t>
            </w:r>
          </w:p>
        </w:tc>
        <w:tc>
          <w:tcPr>
            <w:tcW w:w="600" w:type="dxa"/>
          </w:tcPr>
          <w:p w14:paraId="5D392EDC" w14:textId="77777777" w:rsidR="00B50050" w:rsidRDefault="00B50050" w:rsidP="0088127C">
            <w:pPr>
              <w:pStyle w:val="OtherTableBody"/>
            </w:pPr>
            <w:r>
              <w:t>..</w:t>
            </w:r>
          </w:p>
        </w:tc>
        <w:tc>
          <w:tcPr>
            <w:tcW w:w="600" w:type="dxa"/>
          </w:tcPr>
          <w:p w14:paraId="75C79AF1" w14:textId="77777777" w:rsidR="00B50050" w:rsidRDefault="00B50050" w:rsidP="0088127C">
            <w:pPr>
              <w:pStyle w:val="OtherTableBody"/>
            </w:pPr>
          </w:p>
        </w:tc>
        <w:tc>
          <w:tcPr>
            <w:tcW w:w="600" w:type="dxa"/>
          </w:tcPr>
          <w:p w14:paraId="058FF468" w14:textId="77777777" w:rsidR="00B50050" w:rsidRDefault="00B50050" w:rsidP="0088127C">
            <w:pPr>
              <w:pStyle w:val="OtherTableBody"/>
            </w:pPr>
            <w:r>
              <w:t>CWE</w:t>
            </w:r>
          </w:p>
        </w:tc>
        <w:tc>
          <w:tcPr>
            <w:tcW w:w="700" w:type="dxa"/>
          </w:tcPr>
          <w:p w14:paraId="7EA00023" w14:textId="77777777" w:rsidR="00B50050" w:rsidRDefault="00B50050" w:rsidP="0088127C">
            <w:pPr>
              <w:pStyle w:val="OtherTableBody"/>
            </w:pPr>
          </w:p>
        </w:tc>
        <w:tc>
          <w:tcPr>
            <w:tcW w:w="600" w:type="dxa"/>
          </w:tcPr>
          <w:p w14:paraId="5B322E0F" w14:textId="77777777" w:rsidR="00B50050" w:rsidRDefault="00B50050" w:rsidP="0088127C">
            <w:pPr>
              <w:pStyle w:val="OtherTableBody"/>
            </w:pPr>
            <w:r>
              <w:t>0764</w:t>
            </w:r>
          </w:p>
        </w:tc>
        <w:tc>
          <w:tcPr>
            <w:tcW w:w="900" w:type="dxa"/>
          </w:tcPr>
          <w:p w14:paraId="2F1DCC4B" w14:textId="77777777" w:rsidR="00B50050" w:rsidRDefault="00B50050" w:rsidP="0088127C">
            <w:pPr>
              <w:pStyle w:val="OtherTableBody"/>
            </w:pPr>
            <w:r>
              <w:t>4A.4.1.26</w:t>
            </w:r>
          </w:p>
        </w:tc>
      </w:tr>
      <w:tr w:rsidR="00B50050" w14:paraId="3F473895" w14:textId="77777777" w:rsidTr="00195548">
        <w:tc>
          <w:tcPr>
            <w:tcW w:w="3500" w:type="dxa"/>
          </w:tcPr>
          <w:p w14:paraId="357B645A" w14:textId="77777777" w:rsidR="00B50050" w:rsidRDefault="00B50050" w:rsidP="0088127C">
            <w:pPr>
              <w:pStyle w:val="OtherTableBody"/>
            </w:pPr>
            <w:r>
              <w:t>Requested Give Amount - Maximum</w:t>
            </w:r>
          </w:p>
        </w:tc>
        <w:tc>
          <w:tcPr>
            <w:tcW w:w="700" w:type="dxa"/>
          </w:tcPr>
          <w:p w14:paraId="59C58FEF" w14:textId="77777777" w:rsidR="00B50050" w:rsidRDefault="00B50050" w:rsidP="0088127C">
            <w:pPr>
              <w:pStyle w:val="OtherTableBody"/>
            </w:pPr>
            <w:r>
              <w:t>00294</w:t>
            </w:r>
          </w:p>
        </w:tc>
        <w:tc>
          <w:tcPr>
            <w:tcW w:w="600" w:type="dxa"/>
          </w:tcPr>
          <w:p w14:paraId="0B2FA95B" w14:textId="77777777" w:rsidR="00B50050" w:rsidRDefault="00B50050" w:rsidP="0088127C">
            <w:pPr>
              <w:pStyle w:val="OtherTableBody"/>
            </w:pPr>
            <w:r>
              <w:t>RXO</w:t>
            </w:r>
          </w:p>
        </w:tc>
        <w:tc>
          <w:tcPr>
            <w:tcW w:w="600" w:type="dxa"/>
          </w:tcPr>
          <w:p w14:paraId="3E80C041" w14:textId="77777777" w:rsidR="00B50050" w:rsidRDefault="00B50050" w:rsidP="0088127C">
            <w:pPr>
              <w:pStyle w:val="OtherTableBody"/>
            </w:pPr>
            <w:r>
              <w:t>3</w:t>
            </w:r>
          </w:p>
        </w:tc>
        <w:tc>
          <w:tcPr>
            <w:tcW w:w="600" w:type="dxa"/>
          </w:tcPr>
          <w:p w14:paraId="6C5C604B" w14:textId="77777777" w:rsidR="00B50050" w:rsidRDefault="00B50050" w:rsidP="0088127C">
            <w:pPr>
              <w:pStyle w:val="OtherTableBody"/>
            </w:pPr>
            <w:r>
              <w:t>..</w:t>
            </w:r>
          </w:p>
        </w:tc>
        <w:tc>
          <w:tcPr>
            <w:tcW w:w="600" w:type="dxa"/>
          </w:tcPr>
          <w:p w14:paraId="2EE6FF8E" w14:textId="77777777" w:rsidR="00B50050" w:rsidRDefault="00B50050" w:rsidP="0088127C">
            <w:pPr>
              <w:pStyle w:val="OtherTableBody"/>
            </w:pPr>
          </w:p>
        </w:tc>
        <w:tc>
          <w:tcPr>
            <w:tcW w:w="600" w:type="dxa"/>
          </w:tcPr>
          <w:p w14:paraId="6EE6AA0C" w14:textId="77777777" w:rsidR="00B50050" w:rsidRDefault="00B50050" w:rsidP="0088127C">
            <w:pPr>
              <w:pStyle w:val="OtherTableBody"/>
            </w:pPr>
            <w:r>
              <w:t>NM</w:t>
            </w:r>
          </w:p>
        </w:tc>
        <w:tc>
          <w:tcPr>
            <w:tcW w:w="700" w:type="dxa"/>
          </w:tcPr>
          <w:p w14:paraId="221688CB" w14:textId="77777777" w:rsidR="00B50050" w:rsidRDefault="00B50050" w:rsidP="0088127C">
            <w:pPr>
              <w:pStyle w:val="OtherTableBody"/>
            </w:pPr>
          </w:p>
        </w:tc>
        <w:tc>
          <w:tcPr>
            <w:tcW w:w="600" w:type="dxa"/>
          </w:tcPr>
          <w:p w14:paraId="558AA617" w14:textId="77777777" w:rsidR="00B50050" w:rsidRDefault="00B50050" w:rsidP="0088127C">
            <w:pPr>
              <w:pStyle w:val="OtherTableBody"/>
            </w:pPr>
          </w:p>
        </w:tc>
        <w:tc>
          <w:tcPr>
            <w:tcW w:w="900" w:type="dxa"/>
          </w:tcPr>
          <w:p w14:paraId="4312B219" w14:textId="77777777" w:rsidR="00B50050" w:rsidRDefault="00B50050" w:rsidP="0088127C">
            <w:pPr>
              <w:pStyle w:val="OtherTableBody"/>
            </w:pPr>
            <w:r>
              <w:t>4A.4.1.3</w:t>
            </w:r>
          </w:p>
        </w:tc>
      </w:tr>
      <w:tr w:rsidR="00B50050" w14:paraId="7B37EDAC" w14:textId="77777777" w:rsidTr="00195548">
        <w:tc>
          <w:tcPr>
            <w:tcW w:w="3500" w:type="dxa"/>
          </w:tcPr>
          <w:p w14:paraId="2A527B41" w14:textId="77777777" w:rsidR="00B50050" w:rsidRDefault="00B50050" w:rsidP="0088127C">
            <w:pPr>
              <w:pStyle w:val="OtherTableBody"/>
            </w:pPr>
            <w:r>
              <w:t>Requested Give Amount - Minimum</w:t>
            </w:r>
          </w:p>
        </w:tc>
        <w:tc>
          <w:tcPr>
            <w:tcW w:w="700" w:type="dxa"/>
          </w:tcPr>
          <w:p w14:paraId="394F3F43" w14:textId="77777777" w:rsidR="00B50050" w:rsidRDefault="00B50050" w:rsidP="0088127C">
            <w:pPr>
              <w:pStyle w:val="OtherTableBody"/>
            </w:pPr>
            <w:r>
              <w:t>00293</w:t>
            </w:r>
          </w:p>
        </w:tc>
        <w:tc>
          <w:tcPr>
            <w:tcW w:w="600" w:type="dxa"/>
          </w:tcPr>
          <w:p w14:paraId="303AAE3B" w14:textId="77777777" w:rsidR="00B50050" w:rsidRDefault="00B50050" w:rsidP="0088127C">
            <w:pPr>
              <w:pStyle w:val="OtherTableBody"/>
            </w:pPr>
            <w:r>
              <w:t>RXO</w:t>
            </w:r>
          </w:p>
        </w:tc>
        <w:tc>
          <w:tcPr>
            <w:tcW w:w="600" w:type="dxa"/>
          </w:tcPr>
          <w:p w14:paraId="563ACC72" w14:textId="77777777" w:rsidR="00B50050" w:rsidRDefault="00B50050" w:rsidP="0088127C">
            <w:pPr>
              <w:pStyle w:val="OtherTableBody"/>
            </w:pPr>
            <w:r>
              <w:t>2</w:t>
            </w:r>
          </w:p>
        </w:tc>
        <w:tc>
          <w:tcPr>
            <w:tcW w:w="600" w:type="dxa"/>
          </w:tcPr>
          <w:p w14:paraId="28C22867" w14:textId="77777777" w:rsidR="00B50050" w:rsidRDefault="00B50050" w:rsidP="0088127C">
            <w:pPr>
              <w:pStyle w:val="OtherTableBody"/>
            </w:pPr>
            <w:r>
              <w:t>..</w:t>
            </w:r>
          </w:p>
        </w:tc>
        <w:tc>
          <w:tcPr>
            <w:tcW w:w="600" w:type="dxa"/>
          </w:tcPr>
          <w:p w14:paraId="3B94BBFA" w14:textId="77777777" w:rsidR="00B50050" w:rsidRDefault="00B50050" w:rsidP="0088127C">
            <w:pPr>
              <w:pStyle w:val="OtherTableBody"/>
            </w:pPr>
          </w:p>
        </w:tc>
        <w:tc>
          <w:tcPr>
            <w:tcW w:w="600" w:type="dxa"/>
          </w:tcPr>
          <w:p w14:paraId="53FC4760" w14:textId="77777777" w:rsidR="00B50050" w:rsidRDefault="00B50050" w:rsidP="0088127C">
            <w:pPr>
              <w:pStyle w:val="OtherTableBody"/>
            </w:pPr>
            <w:r>
              <w:t>NM</w:t>
            </w:r>
          </w:p>
        </w:tc>
        <w:tc>
          <w:tcPr>
            <w:tcW w:w="700" w:type="dxa"/>
          </w:tcPr>
          <w:p w14:paraId="104B1AC0" w14:textId="77777777" w:rsidR="00B50050" w:rsidRDefault="00B50050" w:rsidP="0088127C">
            <w:pPr>
              <w:pStyle w:val="OtherTableBody"/>
            </w:pPr>
          </w:p>
        </w:tc>
        <w:tc>
          <w:tcPr>
            <w:tcW w:w="600" w:type="dxa"/>
          </w:tcPr>
          <w:p w14:paraId="2C4DE84E" w14:textId="77777777" w:rsidR="00B50050" w:rsidRDefault="00B50050" w:rsidP="0088127C">
            <w:pPr>
              <w:pStyle w:val="OtherTableBody"/>
            </w:pPr>
          </w:p>
        </w:tc>
        <w:tc>
          <w:tcPr>
            <w:tcW w:w="900" w:type="dxa"/>
          </w:tcPr>
          <w:p w14:paraId="43D5C6C9" w14:textId="77777777" w:rsidR="00B50050" w:rsidRDefault="00B50050" w:rsidP="0088127C">
            <w:pPr>
              <w:pStyle w:val="OtherTableBody"/>
            </w:pPr>
            <w:r>
              <w:t>4A.4.1.2</w:t>
            </w:r>
          </w:p>
        </w:tc>
      </w:tr>
      <w:tr w:rsidR="00B50050" w14:paraId="3E5E67BE" w14:textId="77777777" w:rsidTr="00195548">
        <w:tc>
          <w:tcPr>
            <w:tcW w:w="3500" w:type="dxa"/>
          </w:tcPr>
          <w:p w14:paraId="2BA5EBD4" w14:textId="77777777" w:rsidR="00B50050" w:rsidRDefault="00B50050" w:rsidP="0088127C">
            <w:pPr>
              <w:pStyle w:val="OtherTableBody"/>
            </w:pPr>
            <w:r>
              <w:t>Requested Give Code</w:t>
            </w:r>
          </w:p>
        </w:tc>
        <w:tc>
          <w:tcPr>
            <w:tcW w:w="700" w:type="dxa"/>
          </w:tcPr>
          <w:p w14:paraId="1754DFBC" w14:textId="77777777" w:rsidR="00B50050" w:rsidRDefault="00B50050" w:rsidP="0088127C">
            <w:pPr>
              <w:pStyle w:val="OtherTableBody"/>
            </w:pPr>
            <w:r>
              <w:t>00292</w:t>
            </w:r>
          </w:p>
        </w:tc>
        <w:tc>
          <w:tcPr>
            <w:tcW w:w="600" w:type="dxa"/>
          </w:tcPr>
          <w:p w14:paraId="2E180039" w14:textId="77777777" w:rsidR="00B50050" w:rsidRDefault="00B50050" w:rsidP="0088127C">
            <w:pPr>
              <w:pStyle w:val="OtherTableBody"/>
            </w:pPr>
            <w:r>
              <w:t>RXO</w:t>
            </w:r>
          </w:p>
        </w:tc>
        <w:tc>
          <w:tcPr>
            <w:tcW w:w="600" w:type="dxa"/>
          </w:tcPr>
          <w:p w14:paraId="69CD44C6" w14:textId="77777777" w:rsidR="00B50050" w:rsidRDefault="00B50050" w:rsidP="0088127C">
            <w:pPr>
              <w:pStyle w:val="OtherTableBody"/>
            </w:pPr>
            <w:r>
              <w:t>1</w:t>
            </w:r>
          </w:p>
        </w:tc>
        <w:tc>
          <w:tcPr>
            <w:tcW w:w="600" w:type="dxa"/>
          </w:tcPr>
          <w:p w14:paraId="02D4575F" w14:textId="77777777" w:rsidR="00B50050" w:rsidRDefault="00B50050" w:rsidP="0088127C">
            <w:pPr>
              <w:pStyle w:val="OtherTableBody"/>
            </w:pPr>
            <w:r>
              <w:t>..</w:t>
            </w:r>
          </w:p>
        </w:tc>
        <w:tc>
          <w:tcPr>
            <w:tcW w:w="600" w:type="dxa"/>
          </w:tcPr>
          <w:p w14:paraId="27287928" w14:textId="77777777" w:rsidR="00B50050" w:rsidRDefault="00B50050" w:rsidP="0088127C">
            <w:pPr>
              <w:pStyle w:val="OtherTableBody"/>
            </w:pPr>
          </w:p>
        </w:tc>
        <w:tc>
          <w:tcPr>
            <w:tcW w:w="600" w:type="dxa"/>
          </w:tcPr>
          <w:p w14:paraId="56BCBC5D" w14:textId="77777777" w:rsidR="00B50050" w:rsidRDefault="00B50050" w:rsidP="0088127C">
            <w:pPr>
              <w:pStyle w:val="OtherTableBody"/>
            </w:pPr>
            <w:r>
              <w:t>CWE</w:t>
            </w:r>
          </w:p>
        </w:tc>
        <w:tc>
          <w:tcPr>
            <w:tcW w:w="700" w:type="dxa"/>
          </w:tcPr>
          <w:p w14:paraId="21931B8C" w14:textId="77777777" w:rsidR="00B50050" w:rsidRDefault="00B50050" w:rsidP="0088127C">
            <w:pPr>
              <w:pStyle w:val="OtherTableBody"/>
            </w:pPr>
          </w:p>
        </w:tc>
        <w:tc>
          <w:tcPr>
            <w:tcW w:w="600" w:type="dxa"/>
          </w:tcPr>
          <w:p w14:paraId="23948295" w14:textId="77777777" w:rsidR="00B50050" w:rsidRDefault="00B50050" w:rsidP="0088127C">
            <w:pPr>
              <w:pStyle w:val="OtherTableBody"/>
            </w:pPr>
            <w:r>
              <w:t>0747</w:t>
            </w:r>
          </w:p>
        </w:tc>
        <w:tc>
          <w:tcPr>
            <w:tcW w:w="900" w:type="dxa"/>
          </w:tcPr>
          <w:p w14:paraId="136254DD" w14:textId="77777777" w:rsidR="00B50050" w:rsidRDefault="00B50050" w:rsidP="0088127C">
            <w:pPr>
              <w:pStyle w:val="OtherTableBody"/>
            </w:pPr>
            <w:r>
              <w:t>4A.4.1.1</w:t>
            </w:r>
          </w:p>
        </w:tc>
      </w:tr>
      <w:tr w:rsidR="00B50050" w14:paraId="016CBDAF" w14:textId="77777777" w:rsidTr="00195548">
        <w:tc>
          <w:tcPr>
            <w:tcW w:w="3500" w:type="dxa"/>
          </w:tcPr>
          <w:p w14:paraId="46BECC79" w14:textId="77777777" w:rsidR="00B50050" w:rsidRDefault="00B50050" w:rsidP="0088127C">
            <w:pPr>
              <w:pStyle w:val="OtherTableBody"/>
            </w:pPr>
            <w:r>
              <w:t>Requested Give Per (Time Unit)</w:t>
            </w:r>
          </w:p>
        </w:tc>
        <w:tc>
          <w:tcPr>
            <w:tcW w:w="700" w:type="dxa"/>
          </w:tcPr>
          <w:p w14:paraId="20B71FBE" w14:textId="77777777" w:rsidR="00B50050" w:rsidRDefault="00B50050" w:rsidP="0088127C">
            <w:pPr>
              <w:pStyle w:val="OtherTableBody"/>
            </w:pPr>
            <w:r>
              <w:t>00308</w:t>
            </w:r>
          </w:p>
        </w:tc>
        <w:tc>
          <w:tcPr>
            <w:tcW w:w="600" w:type="dxa"/>
          </w:tcPr>
          <w:p w14:paraId="2C497113" w14:textId="77777777" w:rsidR="00B50050" w:rsidRDefault="00B50050" w:rsidP="0088127C">
            <w:pPr>
              <w:pStyle w:val="OtherTableBody"/>
            </w:pPr>
            <w:r>
              <w:t>RXO</w:t>
            </w:r>
          </w:p>
        </w:tc>
        <w:tc>
          <w:tcPr>
            <w:tcW w:w="600" w:type="dxa"/>
          </w:tcPr>
          <w:p w14:paraId="1883B075" w14:textId="77777777" w:rsidR="00B50050" w:rsidRDefault="00B50050" w:rsidP="0088127C">
            <w:pPr>
              <w:pStyle w:val="OtherTableBody"/>
            </w:pPr>
            <w:r>
              <w:t>17</w:t>
            </w:r>
          </w:p>
        </w:tc>
        <w:tc>
          <w:tcPr>
            <w:tcW w:w="600" w:type="dxa"/>
          </w:tcPr>
          <w:p w14:paraId="0F154815" w14:textId="77777777" w:rsidR="00B50050" w:rsidRDefault="00B50050" w:rsidP="0088127C">
            <w:pPr>
              <w:pStyle w:val="OtherTableBody"/>
            </w:pPr>
            <w:r>
              <w:t>..</w:t>
            </w:r>
          </w:p>
        </w:tc>
        <w:tc>
          <w:tcPr>
            <w:tcW w:w="600" w:type="dxa"/>
          </w:tcPr>
          <w:p w14:paraId="3E7AFD5C" w14:textId="77777777" w:rsidR="00B50050" w:rsidRDefault="00B50050" w:rsidP="0088127C">
            <w:pPr>
              <w:pStyle w:val="OtherTableBody"/>
            </w:pPr>
            <w:r>
              <w:t>20=</w:t>
            </w:r>
          </w:p>
        </w:tc>
        <w:tc>
          <w:tcPr>
            <w:tcW w:w="600" w:type="dxa"/>
          </w:tcPr>
          <w:p w14:paraId="0F5680F3" w14:textId="77777777" w:rsidR="00B50050" w:rsidRDefault="00B50050" w:rsidP="0088127C">
            <w:pPr>
              <w:pStyle w:val="OtherTableBody"/>
            </w:pPr>
            <w:r>
              <w:t>ST</w:t>
            </w:r>
          </w:p>
        </w:tc>
        <w:tc>
          <w:tcPr>
            <w:tcW w:w="700" w:type="dxa"/>
          </w:tcPr>
          <w:p w14:paraId="049DAB8B" w14:textId="77777777" w:rsidR="00B50050" w:rsidRDefault="00B50050" w:rsidP="0088127C">
            <w:pPr>
              <w:pStyle w:val="OtherTableBody"/>
            </w:pPr>
          </w:p>
        </w:tc>
        <w:tc>
          <w:tcPr>
            <w:tcW w:w="600" w:type="dxa"/>
          </w:tcPr>
          <w:p w14:paraId="2FCAAEFE" w14:textId="77777777" w:rsidR="00B50050" w:rsidRDefault="00B50050" w:rsidP="0088127C">
            <w:pPr>
              <w:pStyle w:val="OtherTableBody"/>
            </w:pPr>
          </w:p>
        </w:tc>
        <w:tc>
          <w:tcPr>
            <w:tcW w:w="900" w:type="dxa"/>
          </w:tcPr>
          <w:p w14:paraId="0DA8024B" w14:textId="77777777" w:rsidR="00B50050" w:rsidRDefault="00B50050" w:rsidP="0088127C">
            <w:pPr>
              <w:pStyle w:val="OtherTableBody"/>
            </w:pPr>
            <w:r>
              <w:t>4A.4.1.17</w:t>
            </w:r>
          </w:p>
        </w:tc>
      </w:tr>
      <w:tr w:rsidR="00B50050" w14:paraId="41F076CB" w14:textId="77777777" w:rsidTr="00195548">
        <w:tc>
          <w:tcPr>
            <w:tcW w:w="3500" w:type="dxa"/>
          </w:tcPr>
          <w:p w14:paraId="43B58C29" w14:textId="77777777" w:rsidR="00B50050" w:rsidRDefault="00B50050" w:rsidP="0088127C">
            <w:pPr>
              <w:pStyle w:val="OtherTableBody"/>
            </w:pPr>
            <w:r>
              <w:t>Requested Give Rate Amount</w:t>
            </w:r>
          </w:p>
        </w:tc>
        <w:tc>
          <w:tcPr>
            <w:tcW w:w="700" w:type="dxa"/>
          </w:tcPr>
          <w:p w14:paraId="26CED378" w14:textId="77777777" w:rsidR="00B50050" w:rsidRDefault="00B50050" w:rsidP="0088127C">
            <w:pPr>
              <w:pStyle w:val="OtherTableBody"/>
            </w:pPr>
            <w:r>
              <w:t>01218</w:t>
            </w:r>
          </w:p>
        </w:tc>
        <w:tc>
          <w:tcPr>
            <w:tcW w:w="600" w:type="dxa"/>
          </w:tcPr>
          <w:p w14:paraId="679367FA" w14:textId="77777777" w:rsidR="00B50050" w:rsidRDefault="00B50050" w:rsidP="0088127C">
            <w:pPr>
              <w:pStyle w:val="OtherTableBody"/>
            </w:pPr>
            <w:r>
              <w:t>RXO</w:t>
            </w:r>
          </w:p>
        </w:tc>
        <w:tc>
          <w:tcPr>
            <w:tcW w:w="600" w:type="dxa"/>
          </w:tcPr>
          <w:p w14:paraId="1D08C34E" w14:textId="77777777" w:rsidR="00B50050" w:rsidRDefault="00B50050" w:rsidP="0088127C">
            <w:pPr>
              <w:pStyle w:val="OtherTableBody"/>
            </w:pPr>
            <w:r>
              <w:t>21</w:t>
            </w:r>
          </w:p>
        </w:tc>
        <w:tc>
          <w:tcPr>
            <w:tcW w:w="600" w:type="dxa"/>
          </w:tcPr>
          <w:p w14:paraId="743946DF" w14:textId="77777777" w:rsidR="00B50050" w:rsidRDefault="00B50050" w:rsidP="0088127C">
            <w:pPr>
              <w:pStyle w:val="OtherTableBody"/>
            </w:pPr>
            <w:r>
              <w:t>..</w:t>
            </w:r>
          </w:p>
        </w:tc>
        <w:tc>
          <w:tcPr>
            <w:tcW w:w="600" w:type="dxa"/>
          </w:tcPr>
          <w:p w14:paraId="5460DA69" w14:textId="77777777" w:rsidR="00B50050" w:rsidRDefault="00B50050" w:rsidP="0088127C">
            <w:pPr>
              <w:pStyle w:val="OtherTableBody"/>
            </w:pPr>
            <w:r>
              <w:t>6=</w:t>
            </w:r>
          </w:p>
        </w:tc>
        <w:tc>
          <w:tcPr>
            <w:tcW w:w="600" w:type="dxa"/>
          </w:tcPr>
          <w:p w14:paraId="22A7E2A9" w14:textId="77777777" w:rsidR="00B50050" w:rsidRDefault="00B50050" w:rsidP="0088127C">
            <w:pPr>
              <w:pStyle w:val="OtherTableBody"/>
            </w:pPr>
            <w:r>
              <w:t>ST</w:t>
            </w:r>
          </w:p>
        </w:tc>
        <w:tc>
          <w:tcPr>
            <w:tcW w:w="700" w:type="dxa"/>
          </w:tcPr>
          <w:p w14:paraId="1DAF322E" w14:textId="77777777" w:rsidR="00B50050" w:rsidRDefault="00B50050" w:rsidP="0088127C">
            <w:pPr>
              <w:pStyle w:val="OtherTableBody"/>
            </w:pPr>
          </w:p>
        </w:tc>
        <w:tc>
          <w:tcPr>
            <w:tcW w:w="600" w:type="dxa"/>
          </w:tcPr>
          <w:p w14:paraId="6524DECF" w14:textId="77777777" w:rsidR="00B50050" w:rsidRDefault="00B50050" w:rsidP="0088127C">
            <w:pPr>
              <w:pStyle w:val="OtherTableBody"/>
            </w:pPr>
          </w:p>
        </w:tc>
        <w:tc>
          <w:tcPr>
            <w:tcW w:w="900" w:type="dxa"/>
          </w:tcPr>
          <w:p w14:paraId="52848BB5" w14:textId="77777777" w:rsidR="00B50050" w:rsidRDefault="00B50050" w:rsidP="0088127C">
            <w:pPr>
              <w:pStyle w:val="OtherTableBody"/>
            </w:pPr>
            <w:r>
              <w:t>4A.4.1.21</w:t>
            </w:r>
          </w:p>
        </w:tc>
      </w:tr>
      <w:tr w:rsidR="00B50050" w14:paraId="0D9069B5" w14:textId="77777777" w:rsidTr="00195548">
        <w:tc>
          <w:tcPr>
            <w:tcW w:w="3500" w:type="dxa"/>
          </w:tcPr>
          <w:p w14:paraId="410A33FF" w14:textId="77777777" w:rsidR="00B50050" w:rsidRDefault="00B50050" w:rsidP="0088127C">
            <w:pPr>
              <w:pStyle w:val="OtherTableBody"/>
            </w:pPr>
            <w:r>
              <w:t>Requested Give Rate Units</w:t>
            </w:r>
          </w:p>
        </w:tc>
        <w:tc>
          <w:tcPr>
            <w:tcW w:w="700" w:type="dxa"/>
          </w:tcPr>
          <w:p w14:paraId="3F7986D8" w14:textId="77777777" w:rsidR="00B50050" w:rsidRDefault="00B50050" w:rsidP="0088127C">
            <w:pPr>
              <w:pStyle w:val="OtherTableBody"/>
            </w:pPr>
            <w:r>
              <w:t>01219</w:t>
            </w:r>
          </w:p>
        </w:tc>
        <w:tc>
          <w:tcPr>
            <w:tcW w:w="600" w:type="dxa"/>
          </w:tcPr>
          <w:p w14:paraId="3436D1B4" w14:textId="77777777" w:rsidR="00B50050" w:rsidRDefault="00B50050" w:rsidP="0088127C">
            <w:pPr>
              <w:pStyle w:val="OtherTableBody"/>
            </w:pPr>
            <w:r>
              <w:t>RXO</w:t>
            </w:r>
          </w:p>
        </w:tc>
        <w:tc>
          <w:tcPr>
            <w:tcW w:w="600" w:type="dxa"/>
          </w:tcPr>
          <w:p w14:paraId="3617B9F0" w14:textId="77777777" w:rsidR="00B50050" w:rsidRDefault="00B50050" w:rsidP="0088127C">
            <w:pPr>
              <w:pStyle w:val="OtherTableBody"/>
            </w:pPr>
            <w:r>
              <w:t>22</w:t>
            </w:r>
          </w:p>
        </w:tc>
        <w:tc>
          <w:tcPr>
            <w:tcW w:w="600" w:type="dxa"/>
          </w:tcPr>
          <w:p w14:paraId="4744F3F8" w14:textId="77777777" w:rsidR="00B50050" w:rsidRDefault="00B50050" w:rsidP="0088127C">
            <w:pPr>
              <w:pStyle w:val="OtherTableBody"/>
            </w:pPr>
            <w:r>
              <w:t>..</w:t>
            </w:r>
          </w:p>
        </w:tc>
        <w:tc>
          <w:tcPr>
            <w:tcW w:w="600" w:type="dxa"/>
          </w:tcPr>
          <w:p w14:paraId="3B504B62" w14:textId="77777777" w:rsidR="00B50050" w:rsidRDefault="00B50050" w:rsidP="0088127C">
            <w:pPr>
              <w:pStyle w:val="OtherTableBody"/>
            </w:pPr>
          </w:p>
        </w:tc>
        <w:tc>
          <w:tcPr>
            <w:tcW w:w="600" w:type="dxa"/>
          </w:tcPr>
          <w:p w14:paraId="1268C3B9" w14:textId="77777777" w:rsidR="00B50050" w:rsidRDefault="00B50050" w:rsidP="0088127C">
            <w:pPr>
              <w:pStyle w:val="OtherTableBody"/>
            </w:pPr>
            <w:r>
              <w:t>CWE</w:t>
            </w:r>
          </w:p>
        </w:tc>
        <w:tc>
          <w:tcPr>
            <w:tcW w:w="700" w:type="dxa"/>
          </w:tcPr>
          <w:p w14:paraId="582950DE" w14:textId="77777777" w:rsidR="00B50050" w:rsidRDefault="00B50050" w:rsidP="0088127C">
            <w:pPr>
              <w:pStyle w:val="OtherTableBody"/>
            </w:pPr>
          </w:p>
        </w:tc>
        <w:tc>
          <w:tcPr>
            <w:tcW w:w="600" w:type="dxa"/>
          </w:tcPr>
          <w:p w14:paraId="44104B7C" w14:textId="77777777" w:rsidR="00B50050" w:rsidRDefault="00B50050" w:rsidP="0088127C">
            <w:pPr>
              <w:pStyle w:val="OtherTableBody"/>
            </w:pPr>
            <w:r>
              <w:t>0760</w:t>
            </w:r>
          </w:p>
        </w:tc>
        <w:tc>
          <w:tcPr>
            <w:tcW w:w="900" w:type="dxa"/>
          </w:tcPr>
          <w:p w14:paraId="402CB108" w14:textId="77777777" w:rsidR="00B50050" w:rsidRDefault="00B50050" w:rsidP="0088127C">
            <w:pPr>
              <w:pStyle w:val="OtherTableBody"/>
            </w:pPr>
            <w:r>
              <w:t>4A.4.1.22</w:t>
            </w:r>
          </w:p>
        </w:tc>
      </w:tr>
      <w:tr w:rsidR="00B50050" w14:paraId="559FB3D0" w14:textId="77777777" w:rsidTr="00195548">
        <w:tc>
          <w:tcPr>
            <w:tcW w:w="3500" w:type="dxa"/>
          </w:tcPr>
          <w:p w14:paraId="78340A82" w14:textId="77777777" w:rsidR="00B50050" w:rsidRDefault="00B50050" w:rsidP="0088127C">
            <w:pPr>
              <w:pStyle w:val="OtherTableBody"/>
            </w:pPr>
            <w:r>
              <w:t>Requested Give Strength</w:t>
            </w:r>
          </w:p>
        </w:tc>
        <w:tc>
          <w:tcPr>
            <w:tcW w:w="700" w:type="dxa"/>
          </w:tcPr>
          <w:p w14:paraId="7F84218C" w14:textId="77777777" w:rsidR="00B50050" w:rsidRDefault="00B50050" w:rsidP="0088127C">
            <w:pPr>
              <w:pStyle w:val="OtherTableBody"/>
            </w:pPr>
            <w:r>
              <w:t>01121</w:t>
            </w:r>
          </w:p>
        </w:tc>
        <w:tc>
          <w:tcPr>
            <w:tcW w:w="600" w:type="dxa"/>
          </w:tcPr>
          <w:p w14:paraId="0B07EFAC" w14:textId="77777777" w:rsidR="00B50050" w:rsidRDefault="00B50050" w:rsidP="0088127C">
            <w:pPr>
              <w:pStyle w:val="OtherTableBody"/>
            </w:pPr>
            <w:r>
              <w:t>RXO</w:t>
            </w:r>
          </w:p>
        </w:tc>
        <w:tc>
          <w:tcPr>
            <w:tcW w:w="600" w:type="dxa"/>
          </w:tcPr>
          <w:p w14:paraId="4A825E0B" w14:textId="77777777" w:rsidR="00B50050" w:rsidRDefault="00B50050" w:rsidP="0088127C">
            <w:pPr>
              <w:pStyle w:val="OtherTableBody"/>
            </w:pPr>
            <w:r>
              <w:t>18</w:t>
            </w:r>
          </w:p>
        </w:tc>
        <w:tc>
          <w:tcPr>
            <w:tcW w:w="600" w:type="dxa"/>
          </w:tcPr>
          <w:p w14:paraId="065EAD8E" w14:textId="77777777" w:rsidR="00B50050" w:rsidRDefault="00B50050" w:rsidP="0088127C">
            <w:pPr>
              <w:pStyle w:val="OtherTableBody"/>
            </w:pPr>
            <w:r>
              <w:t>..</w:t>
            </w:r>
          </w:p>
        </w:tc>
        <w:tc>
          <w:tcPr>
            <w:tcW w:w="600" w:type="dxa"/>
          </w:tcPr>
          <w:p w14:paraId="7934E717" w14:textId="77777777" w:rsidR="00B50050" w:rsidRDefault="00B50050" w:rsidP="0088127C">
            <w:pPr>
              <w:pStyle w:val="OtherTableBody"/>
            </w:pPr>
          </w:p>
        </w:tc>
        <w:tc>
          <w:tcPr>
            <w:tcW w:w="600" w:type="dxa"/>
          </w:tcPr>
          <w:p w14:paraId="7D925AA2" w14:textId="77777777" w:rsidR="00B50050" w:rsidRDefault="00B50050" w:rsidP="0088127C">
            <w:pPr>
              <w:pStyle w:val="OtherTableBody"/>
            </w:pPr>
            <w:r>
              <w:t>NM</w:t>
            </w:r>
          </w:p>
        </w:tc>
        <w:tc>
          <w:tcPr>
            <w:tcW w:w="700" w:type="dxa"/>
          </w:tcPr>
          <w:p w14:paraId="72ABEDA9" w14:textId="77777777" w:rsidR="00B50050" w:rsidRDefault="00B50050" w:rsidP="0088127C">
            <w:pPr>
              <w:pStyle w:val="OtherTableBody"/>
            </w:pPr>
          </w:p>
        </w:tc>
        <w:tc>
          <w:tcPr>
            <w:tcW w:w="600" w:type="dxa"/>
          </w:tcPr>
          <w:p w14:paraId="48C9737D" w14:textId="77777777" w:rsidR="00B50050" w:rsidRDefault="00B50050" w:rsidP="0088127C">
            <w:pPr>
              <w:pStyle w:val="OtherTableBody"/>
            </w:pPr>
          </w:p>
        </w:tc>
        <w:tc>
          <w:tcPr>
            <w:tcW w:w="900" w:type="dxa"/>
          </w:tcPr>
          <w:p w14:paraId="73606F6E" w14:textId="77777777" w:rsidR="00B50050" w:rsidRDefault="00B50050" w:rsidP="0088127C">
            <w:pPr>
              <w:pStyle w:val="OtherTableBody"/>
            </w:pPr>
            <w:r>
              <w:t>4A.4.1.18</w:t>
            </w:r>
          </w:p>
        </w:tc>
      </w:tr>
      <w:tr w:rsidR="00B50050" w14:paraId="6CB3C3A1" w14:textId="77777777" w:rsidTr="00195548">
        <w:tc>
          <w:tcPr>
            <w:tcW w:w="3500" w:type="dxa"/>
          </w:tcPr>
          <w:p w14:paraId="6AC21F48" w14:textId="77777777" w:rsidR="00B50050" w:rsidRDefault="00B50050" w:rsidP="0088127C">
            <w:pPr>
              <w:pStyle w:val="OtherTableBody"/>
            </w:pPr>
            <w:r>
              <w:t>Requested Give Strength Units</w:t>
            </w:r>
          </w:p>
        </w:tc>
        <w:tc>
          <w:tcPr>
            <w:tcW w:w="700" w:type="dxa"/>
          </w:tcPr>
          <w:p w14:paraId="3436FC80" w14:textId="77777777" w:rsidR="00B50050" w:rsidRDefault="00B50050" w:rsidP="0088127C">
            <w:pPr>
              <w:pStyle w:val="OtherTableBody"/>
            </w:pPr>
            <w:r>
              <w:t>01122</w:t>
            </w:r>
          </w:p>
        </w:tc>
        <w:tc>
          <w:tcPr>
            <w:tcW w:w="600" w:type="dxa"/>
          </w:tcPr>
          <w:p w14:paraId="3C819131" w14:textId="77777777" w:rsidR="00B50050" w:rsidRDefault="00B50050" w:rsidP="0088127C">
            <w:pPr>
              <w:pStyle w:val="OtherTableBody"/>
            </w:pPr>
            <w:r>
              <w:t>RXO</w:t>
            </w:r>
          </w:p>
        </w:tc>
        <w:tc>
          <w:tcPr>
            <w:tcW w:w="600" w:type="dxa"/>
          </w:tcPr>
          <w:p w14:paraId="51ABE4B5" w14:textId="77777777" w:rsidR="00B50050" w:rsidRDefault="00B50050" w:rsidP="0088127C">
            <w:pPr>
              <w:pStyle w:val="OtherTableBody"/>
            </w:pPr>
            <w:r>
              <w:t>19</w:t>
            </w:r>
          </w:p>
        </w:tc>
        <w:tc>
          <w:tcPr>
            <w:tcW w:w="600" w:type="dxa"/>
          </w:tcPr>
          <w:p w14:paraId="4A71E0C6" w14:textId="77777777" w:rsidR="00B50050" w:rsidRDefault="00B50050" w:rsidP="0088127C">
            <w:pPr>
              <w:pStyle w:val="OtherTableBody"/>
            </w:pPr>
            <w:r>
              <w:t>..</w:t>
            </w:r>
          </w:p>
        </w:tc>
        <w:tc>
          <w:tcPr>
            <w:tcW w:w="600" w:type="dxa"/>
          </w:tcPr>
          <w:p w14:paraId="0DC8F0C9" w14:textId="77777777" w:rsidR="00B50050" w:rsidRDefault="00B50050" w:rsidP="0088127C">
            <w:pPr>
              <w:pStyle w:val="OtherTableBody"/>
            </w:pPr>
          </w:p>
        </w:tc>
        <w:tc>
          <w:tcPr>
            <w:tcW w:w="600" w:type="dxa"/>
          </w:tcPr>
          <w:p w14:paraId="70CA153A" w14:textId="77777777" w:rsidR="00B50050" w:rsidRDefault="00B50050" w:rsidP="0088127C">
            <w:pPr>
              <w:pStyle w:val="OtherTableBody"/>
            </w:pPr>
            <w:r>
              <w:t>CWE</w:t>
            </w:r>
          </w:p>
        </w:tc>
        <w:tc>
          <w:tcPr>
            <w:tcW w:w="700" w:type="dxa"/>
          </w:tcPr>
          <w:p w14:paraId="139D337B" w14:textId="77777777" w:rsidR="00B50050" w:rsidRDefault="00B50050" w:rsidP="0088127C">
            <w:pPr>
              <w:pStyle w:val="OtherTableBody"/>
            </w:pPr>
          </w:p>
        </w:tc>
        <w:tc>
          <w:tcPr>
            <w:tcW w:w="600" w:type="dxa"/>
          </w:tcPr>
          <w:p w14:paraId="10CCAE42" w14:textId="77777777" w:rsidR="00B50050" w:rsidRDefault="00B50050" w:rsidP="0088127C">
            <w:pPr>
              <w:pStyle w:val="OtherTableBody"/>
            </w:pPr>
            <w:r>
              <w:t>0756</w:t>
            </w:r>
          </w:p>
        </w:tc>
        <w:tc>
          <w:tcPr>
            <w:tcW w:w="900" w:type="dxa"/>
          </w:tcPr>
          <w:p w14:paraId="1745D2C6" w14:textId="77777777" w:rsidR="00B50050" w:rsidRDefault="00B50050" w:rsidP="0088127C">
            <w:pPr>
              <w:pStyle w:val="OtherTableBody"/>
            </w:pPr>
            <w:r>
              <w:t>4A.4.1.19</w:t>
            </w:r>
          </w:p>
        </w:tc>
      </w:tr>
      <w:tr w:rsidR="00B50050" w14:paraId="0B985C00" w14:textId="77777777" w:rsidTr="00195548">
        <w:tc>
          <w:tcPr>
            <w:tcW w:w="3500" w:type="dxa"/>
          </w:tcPr>
          <w:p w14:paraId="4764DF30" w14:textId="77777777" w:rsidR="00B50050" w:rsidRDefault="00B50050" w:rsidP="0088127C">
            <w:pPr>
              <w:pStyle w:val="OtherTableBody"/>
            </w:pPr>
            <w:r>
              <w:t>Requested Give Units</w:t>
            </w:r>
          </w:p>
        </w:tc>
        <w:tc>
          <w:tcPr>
            <w:tcW w:w="700" w:type="dxa"/>
          </w:tcPr>
          <w:p w14:paraId="03D31D44" w14:textId="77777777" w:rsidR="00B50050" w:rsidRDefault="00B50050" w:rsidP="0088127C">
            <w:pPr>
              <w:pStyle w:val="OtherTableBody"/>
            </w:pPr>
            <w:r>
              <w:t>00295</w:t>
            </w:r>
          </w:p>
        </w:tc>
        <w:tc>
          <w:tcPr>
            <w:tcW w:w="600" w:type="dxa"/>
          </w:tcPr>
          <w:p w14:paraId="55167199" w14:textId="77777777" w:rsidR="00B50050" w:rsidRDefault="00B50050" w:rsidP="0088127C">
            <w:pPr>
              <w:pStyle w:val="OtherTableBody"/>
            </w:pPr>
            <w:r>
              <w:t>RXO</w:t>
            </w:r>
          </w:p>
        </w:tc>
        <w:tc>
          <w:tcPr>
            <w:tcW w:w="600" w:type="dxa"/>
          </w:tcPr>
          <w:p w14:paraId="5910E7C0" w14:textId="77777777" w:rsidR="00B50050" w:rsidRDefault="00B50050" w:rsidP="0088127C">
            <w:pPr>
              <w:pStyle w:val="OtherTableBody"/>
            </w:pPr>
            <w:r>
              <w:t>4</w:t>
            </w:r>
          </w:p>
        </w:tc>
        <w:tc>
          <w:tcPr>
            <w:tcW w:w="600" w:type="dxa"/>
          </w:tcPr>
          <w:p w14:paraId="7897A389" w14:textId="77777777" w:rsidR="00B50050" w:rsidRDefault="00B50050" w:rsidP="0088127C">
            <w:pPr>
              <w:pStyle w:val="OtherTableBody"/>
            </w:pPr>
            <w:r>
              <w:t>..</w:t>
            </w:r>
          </w:p>
        </w:tc>
        <w:tc>
          <w:tcPr>
            <w:tcW w:w="600" w:type="dxa"/>
          </w:tcPr>
          <w:p w14:paraId="6C69C976" w14:textId="77777777" w:rsidR="00B50050" w:rsidRDefault="00B50050" w:rsidP="0088127C">
            <w:pPr>
              <w:pStyle w:val="OtherTableBody"/>
            </w:pPr>
          </w:p>
        </w:tc>
        <w:tc>
          <w:tcPr>
            <w:tcW w:w="600" w:type="dxa"/>
          </w:tcPr>
          <w:p w14:paraId="31629619" w14:textId="77777777" w:rsidR="00B50050" w:rsidRDefault="00B50050" w:rsidP="0088127C">
            <w:pPr>
              <w:pStyle w:val="OtherTableBody"/>
            </w:pPr>
            <w:r>
              <w:t>CWE</w:t>
            </w:r>
          </w:p>
        </w:tc>
        <w:tc>
          <w:tcPr>
            <w:tcW w:w="700" w:type="dxa"/>
          </w:tcPr>
          <w:p w14:paraId="2E251C05" w14:textId="77777777" w:rsidR="00B50050" w:rsidRDefault="00B50050" w:rsidP="0088127C">
            <w:pPr>
              <w:pStyle w:val="OtherTableBody"/>
            </w:pPr>
          </w:p>
        </w:tc>
        <w:tc>
          <w:tcPr>
            <w:tcW w:w="600" w:type="dxa"/>
          </w:tcPr>
          <w:p w14:paraId="60B0A49C" w14:textId="77777777" w:rsidR="00B50050" w:rsidRDefault="00B50050" w:rsidP="0088127C">
            <w:pPr>
              <w:pStyle w:val="OtherTableBody"/>
            </w:pPr>
            <w:r>
              <w:t>0748</w:t>
            </w:r>
          </w:p>
        </w:tc>
        <w:tc>
          <w:tcPr>
            <w:tcW w:w="900" w:type="dxa"/>
          </w:tcPr>
          <w:p w14:paraId="73A7E8BC" w14:textId="77777777" w:rsidR="00B50050" w:rsidRDefault="00B50050" w:rsidP="0088127C">
            <w:pPr>
              <w:pStyle w:val="OtherTableBody"/>
            </w:pPr>
            <w:r>
              <w:t>4A.4.1.4</w:t>
            </w:r>
          </w:p>
        </w:tc>
      </w:tr>
      <w:tr w:rsidR="00B50050" w14:paraId="3D30D384" w14:textId="77777777" w:rsidTr="00195548">
        <w:tc>
          <w:tcPr>
            <w:tcW w:w="3500" w:type="dxa"/>
          </w:tcPr>
          <w:p w14:paraId="6F0E2E75" w14:textId="77777777" w:rsidR="00B50050" w:rsidRDefault="00B50050" w:rsidP="0088127C">
            <w:pPr>
              <w:pStyle w:val="OtherTableBody"/>
            </w:pPr>
            <w:r>
              <w:t>Requested Number of Treatments</w:t>
            </w:r>
          </w:p>
        </w:tc>
        <w:tc>
          <w:tcPr>
            <w:tcW w:w="700" w:type="dxa"/>
          </w:tcPr>
          <w:p w14:paraId="0E194321" w14:textId="77777777" w:rsidR="00B50050" w:rsidRDefault="00B50050" w:rsidP="0088127C">
            <w:pPr>
              <w:pStyle w:val="OtherTableBody"/>
            </w:pPr>
            <w:r>
              <w:t>01153</w:t>
            </w:r>
          </w:p>
        </w:tc>
        <w:tc>
          <w:tcPr>
            <w:tcW w:w="600" w:type="dxa"/>
          </w:tcPr>
          <w:p w14:paraId="7A310FF1" w14:textId="77777777" w:rsidR="00B50050" w:rsidRDefault="00B50050" w:rsidP="0088127C">
            <w:pPr>
              <w:pStyle w:val="OtherTableBody"/>
            </w:pPr>
            <w:r>
              <w:t>AUT</w:t>
            </w:r>
          </w:p>
        </w:tc>
        <w:tc>
          <w:tcPr>
            <w:tcW w:w="600" w:type="dxa"/>
          </w:tcPr>
          <w:p w14:paraId="473D9147" w14:textId="77777777" w:rsidR="00B50050" w:rsidRDefault="00B50050" w:rsidP="0088127C">
            <w:pPr>
              <w:pStyle w:val="OtherTableBody"/>
            </w:pPr>
            <w:r>
              <w:t>8</w:t>
            </w:r>
          </w:p>
        </w:tc>
        <w:tc>
          <w:tcPr>
            <w:tcW w:w="600" w:type="dxa"/>
          </w:tcPr>
          <w:p w14:paraId="1FFB2D08" w14:textId="77777777" w:rsidR="00B50050" w:rsidRDefault="00B50050" w:rsidP="0088127C">
            <w:pPr>
              <w:pStyle w:val="OtherTableBody"/>
            </w:pPr>
            <w:r>
              <w:t>..</w:t>
            </w:r>
          </w:p>
        </w:tc>
        <w:tc>
          <w:tcPr>
            <w:tcW w:w="600" w:type="dxa"/>
          </w:tcPr>
          <w:p w14:paraId="01FB5664" w14:textId="77777777" w:rsidR="00B50050" w:rsidRDefault="00B50050" w:rsidP="0088127C">
            <w:pPr>
              <w:pStyle w:val="OtherTableBody"/>
            </w:pPr>
          </w:p>
        </w:tc>
        <w:tc>
          <w:tcPr>
            <w:tcW w:w="600" w:type="dxa"/>
          </w:tcPr>
          <w:p w14:paraId="222DDC93" w14:textId="77777777" w:rsidR="00B50050" w:rsidRDefault="00B50050" w:rsidP="0088127C">
            <w:pPr>
              <w:pStyle w:val="OtherTableBody"/>
            </w:pPr>
            <w:r>
              <w:t>CQ</w:t>
            </w:r>
          </w:p>
        </w:tc>
        <w:tc>
          <w:tcPr>
            <w:tcW w:w="700" w:type="dxa"/>
          </w:tcPr>
          <w:p w14:paraId="5473A741" w14:textId="77777777" w:rsidR="00B50050" w:rsidRDefault="00B50050" w:rsidP="0088127C">
            <w:pPr>
              <w:pStyle w:val="OtherTableBody"/>
            </w:pPr>
          </w:p>
        </w:tc>
        <w:tc>
          <w:tcPr>
            <w:tcW w:w="600" w:type="dxa"/>
          </w:tcPr>
          <w:p w14:paraId="73E44DC3" w14:textId="77777777" w:rsidR="00B50050" w:rsidRDefault="00B50050" w:rsidP="0088127C">
            <w:pPr>
              <w:pStyle w:val="OtherTableBody"/>
            </w:pPr>
          </w:p>
        </w:tc>
        <w:tc>
          <w:tcPr>
            <w:tcW w:w="900" w:type="dxa"/>
          </w:tcPr>
          <w:p w14:paraId="18883A49" w14:textId="77777777" w:rsidR="00B50050" w:rsidRDefault="00B50050" w:rsidP="0088127C">
            <w:pPr>
              <w:pStyle w:val="OtherTableBody"/>
            </w:pPr>
            <w:r>
              <w:t>11.8.2.8</w:t>
            </w:r>
          </w:p>
        </w:tc>
      </w:tr>
      <w:tr w:rsidR="00B50050" w14:paraId="7BF6C535" w14:textId="77777777" w:rsidTr="00195548">
        <w:tc>
          <w:tcPr>
            <w:tcW w:w="3500" w:type="dxa"/>
          </w:tcPr>
          <w:p w14:paraId="152F565B" w14:textId="77777777" w:rsidR="00B50050" w:rsidRDefault="00B50050" w:rsidP="0088127C">
            <w:pPr>
              <w:pStyle w:val="OtherTableBody"/>
            </w:pPr>
            <w:r>
              <w:t>Requested Procedure ID</w:t>
            </w:r>
          </w:p>
        </w:tc>
        <w:tc>
          <w:tcPr>
            <w:tcW w:w="700" w:type="dxa"/>
          </w:tcPr>
          <w:p w14:paraId="5410AE02" w14:textId="77777777" w:rsidR="00B50050" w:rsidRDefault="00B50050" w:rsidP="0088127C">
            <w:pPr>
              <w:pStyle w:val="OtherTableBody"/>
            </w:pPr>
            <w:r>
              <w:t>01658</w:t>
            </w:r>
          </w:p>
        </w:tc>
        <w:tc>
          <w:tcPr>
            <w:tcW w:w="600" w:type="dxa"/>
          </w:tcPr>
          <w:p w14:paraId="1EF07179" w14:textId="77777777" w:rsidR="00B50050" w:rsidRDefault="00B50050" w:rsidP="0088127C">
            <w:pPr>
              <w:pStyle w:val="OtherTableBody"/>
            </w:pPr>
            <w:r>
              <w:t>IPC</w:t>
            </w:r>
          </w:p>
        </w:tc>
        <w:tc>
          <w:tcPr>
            <w:tcW w:w="600" w:type="dxa"/>
          </w:tcPr>
          <w:p w14:paraId="093DF445" w14:textId="77777777" w:rsidR="00B50050" w:rsidRDefault="00B50050" w:rsidP="0088127C">
            <w:pPr>
              <w:pStyle w:val="OtherTableBody"/>
            </w:pPr>
            <w:r>
              <w:t>2</w:t>
            </w:r>
          </w:p>
        </w:tc>
        <w:tc>
          <w:tcPr>
            <w:tcW w:w="600" w:type="dxa"/>
          </w:tcPr>
          <w:p w14:paraId="28D0AF38" w14:textId="77777777" w:rsidR="00B50050" w:rsidRDefault="00B50050" w:rsidP="0088127C">
            <w:pPr>
              <w:pStyle w:val="OtherTableBody"/>
            </w:pPr>
            <w:r>
              <w:t>..</w:t>
            </w:r>
          </w:p>
        </w:tc>
        <w:tc>
          <w:tcPr>
            <w:tcW w:w="600" w:type="dxa"/>
          </w:tcPr>
          <w:p w14:paraId="68DEBB00" w14:textId="77777777" w:rsidR="00B50050" w:rsidRDefault="00B50050" w:rsidP="0088127C">
            <w:pPr>
              <w:pStyle w:val="OtherTableBody"/>
            </w:pPr>
          </w:p>
        </w:tc>
        <w:tc>
          <w:tcPr>
            <w:tcW w:w="600" w:type="dxa"/>
          </w:tcPr>
          <w:p w14:paraId="43B8F007" w14:textId="77777777" w:rsidR="00B50050" w:rsidRDefault="00B50050" w:rsidP="0088127C">
            <w:pPr>
              <w:pStyle w:val="OtherTableBody"/>
            </w:pPr>
            <w:r>
              <w:t>EI</w:t>
            </w:r>
          </w:p>
        </w:tc>
        <w:tc>
          <w:tcPr>
            <w:tcW w:w="700" w:type="dxa"/>
          </w:tcPr>
          <w:p w14:paraId="28DD0E24" w14:textId="77777777" w:rsidR="00B50050" w:rsidRDefault="00B50050" w:rsidP="0088127C">
            <w:pPr>
              <w:pStyle w:val="OtherTableBody"/>
            </w:pPr>
          </w:p>
        </w:tc>
        <w:tc>
          <w:tcPr>
            <w:tcW w:w="600" w:type="dxa"/>
          </w:tcPr>
          <w:p w14:paraId="43744D80" w14:textId="77777777" w:rsidR="00B50050" w:rsidRDefault="00B50050" w:rsidP="0088127C">
            <w:pPr>
              <w:pStyle w:val="OtherTableBody"/>
            </w:pPr>
          </w:p>
        </w:tc>
        <w:tc>
          <w:tcPr>
            <w:tcW w:w="900" w:type="dxa"/>
          </w:tcPr>
          <w:p w14:paraId="5FCDF9D8" w14:textId="77777777" w:rsidR="00B50050" w:rsidRDefault="00B50050" w:rsidP="0088127C">
            <w:pPr>
              <w:pStyle w:val="OtherTableBody"/>
            </w:pPr>
            <w:r>
              <w:t>4.5.6.2</w:t>
            </w:r>
          </w:p>
        </w:tc>
      </w:tr>
      <w:tr w:rsidR="00B50050" w14:paraId="35D83344" w14:textId="77777777" w:rsidTr="00195548">
        <w:tc>
          <w:tcPr>
            <w:tcW w:w="3500" w:type="dxa"/>
          </w:tcPr>
          <w:p w14:paraId="44F8781E" w14:textId="77777777" w:rsidR="00B50050" w:rsidRDefault="00B50050" w:rsidP="0088127C">
            <w:pPr>
              <w:pStyle w:val="OtherTableBody"/>
            </w:pPr>
            <w:r>
              <w:t>Requested Start Date/Time Range</w:t>
            </w:r>
          </w:p>
        </w:tc>
        <w:tc>
          <w:tcPr>
            <w:tcW w:w="700" w:type="dxa"/>
          </w:tcPr>
          <w:p w14:paraId="0B24E61A" w14:textId="77777777" w:rsidR="00B50050" w:rsidRDefault="00B50050" w:rsidP="0088127C">
            <w:pPr>
              <w:pStyle w:val="OtherTableBody"/>
            </w:pPr>
            <w:r>
              <w:t>00870</w:t>
            </w:r>
          </w:p>
        </w:tc>
        <w:tc>
          <w:tcPr>
            <w:tcW w:w="600" w:type="dxa"/>
          </w:tcPr>
          <w:p w14:paraId="219C26B3" w14:textId="77777777" w:rsidR="00B50050" w:rsidRDefault="00B50050" w:rsidP="0088127C">
            <w:pPr>
              <w:pStyle w:val="OtherTableBody"/>
            </w:pPr>
            <w:r>
              <w:t>ARQ</w:t>
            </w:r>
          </w:p>
        </w:tc>
        <w:tc>
          <w:tcPr>
            <w:tcW w:w="600" w:type="dxa"/>
          </w:tcPr>
          <w:p w14:paraId="7E855DCA" w14:textId="77777777" w:rsidR="00B50050" w:rsidRDefault="00B50050" w:rsidP="0088127C">
            <w:pPr>
              <w:pStyle w:val="OtherTableBody"/>
            </w:pPr>
            <w:r>
              <w:t>11</w:t>
            </w:r>
          </w:p>
        </w:tc>
        <w:tc>
          <w:tcPr>
            <w:tcW w:w="600" w:type="dxa"/>
          </w:tcPr>
          <w:p w14:paraId="5D6C1A7F" w14:textId="77777777" w:rsidR="00B50050" w:rsidRDefault="00B50050" w:rsidP="0088127C">
            <w:pPr>
              <w:pStyle w:val="OtherTableBody"/>
            </w:pPr>
            <w:r>
              <w:t>..</w:t>
            </w:r>
          </w:p>
        </w:tc>
        <w:tc>
          <w:tcPr>
            <w:tcW w:w="600" w:type="dxa"/>
          </w:tcPr>
          <w:p w14:paraId="17416DC1" w14:textId="77777777" w:rsidR="00B50050" w:rsidRDefault="00B50050" w:rsidP="0088127C">
            <w:pPr>
              <w:pStyle w:val="OtherTableBody"/>
            </w:pPr>
          </w:p>
        </w:tc>
        <w:tc>
          <w:tcPr>
            <w:tcW w:w="600" w:type="dxa"/>
          </w:tcPr>
          <w:p w14:paraId="441C4301" w14:textId="77777777" w:rsidR="00B50050" w:rsidRDefault="00B50050" w:rsidP="0088127C">
            <w:pPr>
              <w:pStyle w:val="OtherTableBody"/>
            </w:pPr>
            <w:r>
              <w:t>DR</w:t>
            </w:r>
          </w:p>
        </w:tc>
        <w:tc>
          <w:tcPr>
            <w:tcW w:w="700" w:type="dxa"/>
          </w:tcPr>
          <w:p w14:paraId="0B43588E" w14:textId="77777777" w:rsidR="00B50050" w:rsidRDefault="00B50050" w:rsidP="0088127C">
            <w:pPr>
              <w:pStyle w:val="OtherTableBody"/>
            </w:pPr>
            <w:r>
              <w:t>Y</w:t>
            </w:r>
          </w:p>
        </w:tc>
        <w:tc>
          <w:tcPr>
            <w:tcW w:w="600" w:type="dxa"/>
          </w:tcPr>
          <w:p w14:paraId="31A8F53C" w14:textId="77777777" w:rsidR="00B50050" w:rsidRDefault="00B50050" w:rsidP="0088127C">
            <w:pPr>
              <w:pStyle w:val="OtherTableBody"/>
            </w:pPr>
          </w:p>
        </w:tc>
        <w:tc>
          <w:tcPr>
            <w:tcW w:w="900" w:type="dxa"/>
          </w:tcPr>
          <w:p w14:paraId="39D4DABC" w14:textId="77777777" w:rsidR="00B50050" w:rsidRDefault="00B50050" w:rsidP="0088127C">
            <w:pPr>
              <w:pStyle w:val="OtherTableBody"/>
            </w:pPr>
            <w:r>
              <w:t>10.6.1.11</w:t>
            </w:r>
          </w:p>
        </w:tc>
      </w:tr>
      <w:tr w:rsidR="00B50050" w14:paraId="367773CA" w14:textId="77777777" w:rsidTr="00195548">
        <w:tc>
          <w:tcPr>
            <w:tcW w:w="3500" w:type="dxa"/>
          </w:tcPr>
          <w:p w14:paraId="423390CB" w14:textId="77777777" w:rsidR="00B50050" w:rsidRDefault="00B50050" w:rsidP="0088127C">
            <w:pPr>
              <w:pStyle w:val="OtherTableBody"/>
            </w:pPr>
            <w:r>
              <w:t>Requisition Line Number</w:t>
            </w:r>
          </w:p>
        </w:tc>
        <w:tc>
          <w:tcPr>
            <w:tcW w:w="700" w:type="dxa"/>
          </w:tcPr>
          <w:p w14:paraId="4F469476" w14:textId="77777777" w:rsidR="00B50050" w:rsidRDefault="00B50050" w:rsidP="0088127C">
            <w:pPr>
              <w:pStyle w:val="OtherTableBody"/>
            </w:pPr>
            <w:r>
              <w:t>00275</w:t>
            </w:r>
          </w:p>
        </w:tc>
        <w:tc>
          <w:tcPr>
            <w:tcW w:w="600" w:type="dxa"/>
          </w:tcPr>
          <w:p w14:paraId="61BA4F1A" w14:textId="77777777" w:rsidR="00B50050" w:rsidRDefault="00B50050" w:rsidP="0088127C">
            <w:pPr>
              <w:pStyle w:val="OtherTableBody"/>
            </w:pPr>
            <w:r>
              <w:t>RQD</w:t>
            </w:r>
          </w:p>
        </w:tc>
        <w:tc>
          <w:tcPr>
            <w:tcW w:w="600" w:type="dxa"/>
          </w:tcPr>
          <w:p w14:paraId="4379894A" w14:textId="77777777" w:rsidR="00B50050" w:rsidRDefault="00B50050" w:rsidP="0088127C">
            <w:pPr>
              <w:pStyle w:val="OtherTableBody"/>
            </w:pPr>
            <w:r>
              <w:t>1</w:t>
            </w:r>
          </w:p>
        </w:tc>
        <w:tc>
          <w:tcPr>
            <w:tcW w:w="600" w:type="dxa"/>
          </w:tcPr>
          <w:p w14:paraId="2894A47D" w14:textId="77777777" w:rsidR="00B50050" w:rsidRDefault="00B50050" w:rsidP="0088127C">
            <w:pPr>
              <w:pStyle w:val="OtherTableBody"/>
            </w:pPr>
            <w:r>
              <w:t>1..4</w:t>
            </w:r>
          </w:p>
        </w:tc>
        <w:tc>
          <w:tcPr>
            <w:tcW w:w="600" w:type="dxa"/>
          </w:tcPr>
          <w:p w14:paraId="6977299F" w14:textId="77777777" w:rsidR="00B50050" w:rsidRDefault="00B50050" w:rsidP="0088127C">
            <w:pPr>
              <w:pStyle w:val="OtherTableBody"/>
            </w:pPr>
          </w:p>
        </w:tc>
        <w:tc>
          <w:tcPr>
            <w:tcW w:w="600" w:type="dxa"/>
          </w:tcPr>
          <w:p w14:paraId="1B84AD47" w14:textId="77777777" w:rsidR="00B50050" w:rsidRDefault="00B50050" w:rsidP="0088127C">
            <w:pPr>
              <w:pStyle w:val="OtherTableBody"/>
            </w:pPr>
            <w:r>
              <w:t>SI</w:t>
            </w:r>
          </w:p>
        </w:tc>
        <w:tc>
          <w:tcPr>
            <w:tcW w:w="700" w:type="dxa"/>
          </w:tcPr>
          <w:p w14:paraId="4BF84194" w14:textId="77777777" w:rsidR="00B50050" w:rsidRDefault="00B50050" w:rsidP="0088127C">
            <w:pPr>
              <w:pStyle w:val="OtherTableBody"/>
            </w:pPr>
          </w:p>
        </w:tc>
        <w:tc>
          <w:tcPr>
            <w:tcW w:w="600" w:type="dxa"/>
          </w:tcPr>
          <w:p w14:paraId="0DF89ADE" w14:textId="77777777" w:rsidR="00B50050" w:rsidRDefault="00B50050" w:rsidP="0088127C">
            <w:pPr>
              <w:pStyle w:val="OtherTableBody"/>
            </w:pPr>
          </w:p>
        </w:tc>
        <w:tc>
          <w:tcPr>
            <w:tcW w:w="900" w:type="dxa"/>
          </w:tcPr>
          <w:p w14:paraId="1559F0CC" w14:textId="77777777" w:rsidR="00B50050" w:rsidRDefault="00B50050" w:rsidP="0088127C">
            <w:pPr>
              <w:pStyle w:val="OtherTableBody"/>
            </w:pPr>
            <w:r>
              <w:t>4.11.1.1</w:t>
            </w:r>
          </w:p>
        </w:tc>
      </w:tr>
      <w:tr w:rsidR="00B50050" w14:paraId="04EC5E76" w14:textId="77777777" w:rsidTr="00195548">
        <w:tc>
          <w:tcPr>
            <w:tcW w:w="3500" w:type="dxa"/>
          </w:tcPr>
          <w:p w14:paraId="1FA1D045" w14:textId="77777777" w:rsidR="00B50050" w:rsidRDefault="00B50050" w:rsidP="0088127C">
            <w:pPr>
              <w:pStyle w:val="OtherTableBody"/>
            </w:pPr>
            <w:r>
              <w:t>Requisition Quantity</w:t>
            </w:r>
          </w:p>
        </w:tc>
        <w:tc>
          <w:tcPr>
            <w:tcW w:w="700" w:type="dxa"/>
          </w:tcPr>
          <w:p w14:paraId="1DBFB046" w14:textId="77777777" w:rsidR="00B50050" w:rsidRDefault="00B50050" w:rsidP="0088127C">
            <w:pPr>
              <w:pStyle w:val="OtherTableBody"/>
            </w:pPr>
            <w:r>
              <w:t>00279</w:t>
            </w:r>
          </w:p>
        </w:tc>
        <w:tc>
          <w:tcPr>
            <w:tcW w:w="600" w:type="dxa"/>
          </w:tcPr>
          <w:p w14:paraId="5DDA32A9" w14:textId="77777777" w:rsidR="00B50050" w:rsidRDefault="00B50050" w:rsidP="0088127C">
            <w:pPr>
              <w:pStyle w:val="OtherTableBody"/>
            </w:pPr>
            <w:r>
              <w:t>RQD</w:t>
            </w:r>
          </w:p>
        </w:tc>
        <w:tc>
          <w:tcPr>
            <w:tcW w:w="600" w:type="dxa"/>
          </w:tcPr>
          <w:p w14:paraId="16D6774E" w14:textId="77777777" w:rsidR="00B50050" w:rsidRDefault="00B50050" w:rsidP="0088127C">
            <w:pPr>
              <w:pStyle w:val="OtherTableBody"/>
            </w:pPr>
            <w:r>
              <w:t>5</w:t>
            </w:r>
          </w:p>
        </w:tc>
        <w:tc>
          <w:tcPr>
            <w:tcW w:w="600" w:type="dxa"/>
          </w:tcPr>
          <w:p w14:paraId="3CABB31E" w14:textId="77777777" w:rsidR="00B50050" w:rsidRDefault="00B50050" w:rsidP="0088127C">
            <w:pPr>
              <w:pStyle w:val="OtherTableBody"/>
            </w:pPr>
            <w:r>
              <w:t>..</w:t>
            </w:r>
          </w:p>
        </w:tc>
        <w:tc>
          <w:tcPr>
            <w:tcW w:w="600" w:type="dxa"/>
          </w:tcPr>
          <w:p w14:paraId="22036030" w14:textId="77777777" w:rsidR="00B50050" w:rsidRDefault="00B50050" w:rsidP="0088127C">
            <w:pPr>
              <w:pStyle w:val="OtherTableBody"/>
            </w:pPr>
            <w:r>
              <w:t>6#</w:t>
            </w:r>
          </w:p>
        </w:tc>
        <w:tc>
          <w:tcPr>
            <w:tcW w:w="600" w:type="dxa"/>
          </w:tcPr>
          <w:p w14:paraId="768DE68E" w14:textId="77777777" w:rsidR="00B50050" w:rsidRDefault="00B50050" w:rsidP="0088127C">
            <w:pPr>
              <w:pStyle w:val="OtherTableBody"/>
            </w:pPr>
            <w:r>
              <w:t>NM</w:t>
            </w:r>
          </w:p>
        </w:tc>
        <w:tc>
          <w:tcPr>
            <w:tcW w:w="700" w:type="dxa"/>
          </w:tcPr>
          <w:p w14:paraId="3CD2BC9D" w14:textId="77777777" w:rsidR="00B50050" w:rsidRDefault="00B50050" w:rsidP="0088127C">
            <w:pPr>
              <w:pStyle w:val="OtherTableBody"/>
            </w:pPr>
          </w:p>
        </w:tc>
        <w:tc>
          <w:tcPr>
            <w:tcW w:w="600" w:type="dxa"/>
          </w:tcPr>
          <w:p w14:paraId="7B9AA394" w14:textId="77777777" w:rsidR="00B50050" w:rsidRDefault="00B50050" w:rsidP="0088127C">
            <w:pPr>
              <w:pStyle w:val="OtherTableBody"/>
            </w:pPr>
          </w:p>
        </w:tc>
        <w:tc>
          <w:tcPr>
            <w:tcW w:w="900" w:type="dxa"/>
          </w:tcPr>
          <w:p w14:paraId="76826F15" w14:textId="77777777" w:rsidR="00B50050" w:rsidRDefault="00B50050" w:rsidP="0088127C">
            <w:pPr>
              <w:pStyle w:val="OtherTableBody"/>
            </w:pPr>
            <w:r>
              <w:t>4.11.1.5</w:t>
            </w:r>
          </w:p>
        </w:tc>
      </w:tr>
      <w:tr w:rsidR="00B50050" w14:paraId="4F81CAFB" w14:textId="77777777" w:rsidTr="00195548">
        <w:tc>
          <w:tcPr>
            <w:tcW w:w="3500" w:type="dxa"/>
          </w:tcPr>
          <w:p w14:paraId="7AF082A5" w14:textId="77777777" w:rsidR="00B50050" w:rsidRDefault="00B50050" w:rsidP="0088127C">
            <w:pPr>
              <w:pStyle w:val="OtherTableBody"/>
            </w:pPr>
            <w:r>
              <w:t>Requisition Unit of Measure</w:t>
            </w:r>
          </w:p>
        </w:tc>
        <w:tc>
          <w:tcPr>
            <w:tcW w:w="700" w:type="dxa"/>
          </w:tcPr>
          <w:p w14:paraId="77D0F377" w14:textId="77777777" w:rsidR="00B50050" w:rsidRDefault="00B50050" w:rsidP="0088127C">
            <w:pPr>
              <w:pStyle w:val="OtherTableBody"/>
            </w:pPr>
            <w:r>
              <w:t>00280</w:t>
            </w:r>
          </w:p>
        </w:tc>
        <w:tc>
          <w:tcPr>
            <w:tcW w:w="600" w:type="dxa"/>
          </w:tcPr>
          <w:p w14:paraId="2619226E" w14:textId="77777777" w:rsidR="00B50050" w:rsidRDefault="00B50050" w:rsidP="0088127C">
            <w:pPr>
              <w:pStyle w:val="OtherTableBody"/>
            </w:pPr>
            <w:r>
              <w:t>RQD</w:t>
            </w:r>
          </w:p>
        </w:tc>
        <w:tc>
          <w:tcPr>
            <w:tcW w:w="600" w:type="dxa"/>
          </w:tcPr>
          <w:p w14:paraId="2D4A95BA" w14:textId="77777777" w:rsidR="00B50050" w:rsidRDefault="00B50050" w:rsidP="0088127C">
            <w:pPr>
              <w:pStyle w:val="OtherTableBody"/>
            </w:pPr>
            <w:r>
              <w:t>6</w:t>
            </w:r>
          </w:p>
        </w:tc>
        <w:tc>
          <w:tcPr>
            <w:tcW w:w="600" w:type="dxa"/>
          </w:tcPr>
          <w:p w14:paraId="215ECA27" w14:textId="77777777" w:rsidR="00B50050" w:rsidRDefault="00B50050" w:rsidP="0088127C">
            <w:pPr>
              <w:pStyle w:val="OtherTableBody"/>
            </w:pPr>
            <w:r>
              <w:t>..</w:t>
            </w:r>
          </w:p>
        </w:tc>
        <w:tc>
          <w:tcPr>
            <w:tcW w:w="600" w:type="dxa"/>
          </w:tcPr>
          <w:p w14:paraId="4C7DFBE1" w14:textId="77777777" w:rsidR="00B50050" w:rsidRDefault="00B50050" w:rsidP="0088127C">
            <w:pPr>
              <w:pStyle w:val="OtherTableBody"/>
            </w:pPr>
          </w:p>
        </w:tc>
        <w:tc>
          <w:tcPr>
            <w:tcW w:w="600" w:type="dxa"/>
          </w:tcPr>
          <w:p w14:paraId="1834CC0B" w14:textId="77777777" w:rsidR="00B50050" w:rsidRDefault="00B50050" w:rsidP="0088127C">
            <w:pPr>
              <w:pStyle w:val="OtherTableBody"/>
            </w:pPr>
            <w:r>
              <w:t>CWE</w:t>
            </w:r>
          </w:p>
        </w:tc>
        <w:tc>
          <w:tcPr>
            <w:tcW w:w="700" w:type="dxa"/>
          </w:tcPr>
          <w:p w14:paraId="3C848BA7" w14:textId="77777777" w:rsidR="00B50050" w:rsidRDefault="00B50050" w:rsidP="0088127C">
            <w:pPr>
              <w:pStyle w:val="OtherTableBody"/>
            </w:pPr>
          </w:p>
        </w:tc>
        <w:tc>
          <w:tcPr>
            <w:tcW w:w="600" w:type="dxa"/>
          </w:tcPr>
          <w:p w14:paraId="43EE4E59" w14:textId="77777777" w:rsidR="00B50050" w:rsidRDefault="00B50050" w:rsidP="0088127C">
            <w:pPr>
              <w:pStyle w:val="OtherTableBody"/>
            </w:pPr>
            <w:r>
              <w:t>0687</w:t>
            </w:r>
          </w:p>
        </w:tc>
        <w:tc>
          <w:tcPr>
            <w:tcW w:w="900" w:type="dxa"/>
          </w:tcPr>
          <w:p w14:paraId="28408D84" w14:textId="77777777" w:rsidR="00B50050" w:rsidRDefault="00B50050" w:rsidP="0088127C">
            <w:pPr>
              <w:pStyle w:val="OtherTableBody"/>
            </w:pPr>
            <w:r>
              <w:t>4.11.1.6</w:t>
            </w:r>
          </w:p>
        </w:tc>
      </w:tr>
      <w:tr w:rsidR="00B50050" w14:paraId="1E084E9C" w14:textId="77777777" w:rsidTr="00195548">
        <w:tc>
          <w:tcPr>
            <w:tcW w:w="3500" w:type="dxa"/>
          </w:tcPr>
          <w:p w14:paraId="4154EAB5" w14:textId="77777777" w:rsidR="00B50050" w:rsidRDefault="00B50050" w:rsidP="0088127C">
            <w:pPr>
              <w:pStyle w:val="OtherTableBody"/>
            </w:pPr>
            <w:r>
              <w:t xml:space="preserve">Rerun Dilution Factor </w:t>
            </w:r>
          </w:p>
        </w:tc>
        <w:tc>
          <w:tcPr>
            <w:tcW w:w="700" w:type="dxa"/>
          </w:tcPr>
          <w:p w14:paraId="71BCEE54" w14:textId="77777777" w:rsidR="00B50050" w:rsidRDefault="00B50050" w:rsidP="0088127C">
            <w:pPr>
              <w:pStyle w:val="OtherTableBody"/>
            </w:pPr>
            <w:r>
              <w:t>01421</w:t>
            </w:r>
          </w:p>
        </w:tc>
        <w:tc>
          <w:tcPr>
            <w:tcW w:w="600" w:type="dxa"/>
          </w:tcPr>
          <w:p w14:paraId="780FFEC7" w14:textId="77777777" w:rsidR="00B50050" w:rsidRDefault="00B50050" w:rsidP="0088127C">
            <w:pPr>
              <w:pStyle w:val="OtherTableBody"/>
            </w:pPr>
            <w:r>
              <w:t>TCD</w:t>
            </w:r>
          </w:p>
        </w:tc>
        <w:tc>
          <w:tcPr>
            <w:tcW w:w="600" w:type="dxa"/>
          </w:tcPr>
          <w:p w14:paraId="18AE18A6" w14:textId="77777777" w:rsidR="00B50050" w:rsidRDefault="00B50050" w:rsidP="0088127C">
            <w:pPr>
              <w:pStyle w:val="OtherTableBody"/>
            </w:pPr>
            <w:r>
              <w:t>3</w:t>
            </w:r>
          </w:p>
        </w:tc>
        <w:tc>
          <w:tcPr>
            <w:tcW w:w="600" w:type="dxa"/>
          </w:tcPr>
          <w:p w14:paraId="69F4519F" w14:textId="77777777" w:rsidR="00B50050" w:rsidRDefault="00B50050" w:rsidP="0088127C">
            <w:pPr>
              <w:pStyle w:val="OtherTableBody"/>
            </w:pPr>
            <w:r>
              <w:t>..</w:t>
            </w:r>
          </w:p>
        </w:tc>
        <w:tc>
          <w:tcPr>
            <w:tcW w:w="600" w:type="dxa"/>
          </w:tcPr>
          <w:p w14:paraId="5CEC3F3D" w14:textId="77777777" w:rsidR="00B50050" w:rsidRDefault="00B50050" w:rsidP="0088127C">
            <w:pPr>
              <w:pStyle w:val="OtherTableBody"/>
            </w:pPr>
          </w:p>
        </w:tc>
        <w:tc>
          <w:tcPr>
            <w:tcW w:w="600" w:type="dxa"/>
          </w:tcPr>
          <w:p w14:paraId="6E42F860" w14:textId="77777777" w:rsidR="00B50050" w:rsidRDefault="00B50050" w:rsidP="0088127C">
            <w:pPr>
              <w:pStyle w:val="OtherTableBody"/>
            </w:pPr>
            <w:r>
              <w:t>SN</w:t>
            </w:r>
          </w:p>
        </w:tc>
        <w:tc>
          <w:tcPr>
            <w:tcW w:w="700" w:type="dxa"/>
          </w:tcPr>
          <w:p w14:paraId="1A3F6653" w14:textId="77777777" w:rsidR="00B50050" w:rsidRDefault="00B50050" w:rsidP="0088127C">
            <w:pPr>
              <w:pStyle w:val="OtherTableBody"/>
            </w:pPr>
          </w:p>
        </w:tc>
        <w:tc>
          <w:tcPr>
            <w:tcW w:w="600" w:type="dxa"/>
          </w:tcPr>
          <w:p w14:paraId="0D4543EA" w14:textId="77777777" w:rsidR="00B50050" w:rsidRDefault="00B50050" w:rsidP="0088127C">
            <w:pPr>
              <w:pStyle w:val="OtherTableBody"/>
            </w:pPr>
          </w:p>
        </w:tc>
        <w:tc>
          <w:tcPr>
            <w:tcW w:w="900" w:type="dxa"/>
          </w:tcPr>
          <w:p w14:paraId="354B1F9B" w14:textId="77777777" w:rsidR="00B50050" w:rsidRDefault="00B50050" w:rsidP="0088127C">
            <w:pPr>
              <w:pStyle w:val="OtherTableBody"/>
            </w:pPr>
            <w:r>
              <w:t>13.4.10.3</w:t>
            </w:r>
          </w:p>
        </w:tc>
      </w:tr>
      <w:tr w:rsidR="00B50050" w14:paraId="5816FF0B" w14:textId="77777777" w:rsidTr="00195548">
        <w:tc>
          <w:tcPr>
            <w:tcW w:w="3500" w:type="dxa"/>
          </w:tcPr>
          <w:p w14:paraId="3FBC6D38" w14:textId="77777777" w:rsidR="00B50050" w:rsidRDefault="00B50050" w:rsidP="0088127C">
            <w:pPr>
              <w:pStyle w:val="OtherTableBody"/>
            </w:pPr>
            <w:r>
              <w:t>Rerun Dilution Factor Default</w:t>
            </w:r>
          </w:p>
        </w:tc>
        <w:tc>
          <w:tcPr>
            <w:tcW w:w="700" w:type="dxa"/>
          </w:tcPr>
          <w:p w14:paraId="3AB6E02D" w14:textId="77777777" w:rsidR="00B50050" w:rsidRDefault="00B50050" w:rsidP="0088127C">
            <w:pPr>
              <w:pStyle w:val="OtherTableBody"/>
            </w:pPr>
            <w:r>
              <w:t>01411</w:t>
            </w:r>
          </w:p>
        </w:tc>
        <w:tc>
          <w:tcPr>
            <w:tcW w:w="600" w:type="dxa"/>
          </w:tcPr>
          <w:p w14:paraId="14C2E83B" w14:textId="77777777" w:rsidR="00B50050" w:rsidRDefault="00B50050" w:rsidP="0088127C">
            <w:pPr>
              <w:pStyle w:val="OtherTableBody"/>
            </w:pPr>
            <w:r>
              <w:t>TCC</w:t>
            </w:r>
          </w:p>
        </w:tc>
        <w:tc>
          <w:tcPr>
            <w:tcW w:w="600" w:type="dxa"/>
          </w:tcPr>
          <w:p w14:paraId="1453D6A9" w14:textId="77777777" w:rsidR="00B50050" w:rsidRDefault="00B50050" w:rsidP="0088127C">
            <w:pPr>
              <w:pStyle w:val="OtherTableBody"/>
            </w:pPr>
            <w:r>
              <w:t>5</w:t>
            </w:r>
          </w:p>
        </w:tc>
        <w:tc>
          <w:tcPr>
            <w:tcW w:w="600" w:type="dxa"/>
          </w:tcPr>
          <w:p w14:paraId="6F5EBFD9" w14:textId="77777777" w:rsidR="00B50050" w:rsidRDefault="00B50050" w:rsidP="0088127C">
            <w:pPr>
              <w:pStyle w:val="OtherTableBody"/>
            </w:pPr>
            <w:r>
              <w:t>..</w:t>
            </w:r>
          </w:p>
        </w:tc>
        <w:tc>
          <w:tcPr>
            <w:tcW w:w="600" w:type="dxa"/>
          </w:tcPr>
          <w:p w14:paraId="20F2D95A" w14:textId="77777777" w:rsidR="00B50050" w:rsidRDefault="00B50050" w:rsidP="0088127C">
            <w:pPr>
              <w:pStyle w:val="OtherTableBody"/>
            </w:pPr>
          </w:p>
        </w:tc>
        <w:tc>
          <w:tcPr>
            <w:tcW w:w="600" w:type="dxa"/>
          </w:tcPr>
          <w:p w14:paraId="1F890C5E" w14:textId="77777777" w:rsidR="00B50050" w:rsidRDefault="00B50050" w:rsidP="0088127C">
            <w:pPr>
              <w:pStyle w:val="OtherTableBody"/>
            </w:pPr>
            <w:r>
              <w:t>SN</w:t>
            </w:r>
          </w:p>
        </w:tc>
        <w:tc>
          <w:tcPr>
            <w:tcW w:w="700" w:type="dxa"/>
          </w:tcPr>
          <w:p w14:paraId="67AC2E3D" w14:textId="77777777" w:rsidR="00B50050" w:rsidRDefault="00B50050" w:rsidP="0088127C">
            <w:pPr>
              <w:pStyle w:val="OtherTableBody"/>
            </w:pPr>
          </w:p>
        </w:tc>
        <w:tc>
          <w:tcPr>
            <w:tcW w:w="600" w:type="dxa"/>
          </w:tcPr>
          <w:p w14:paraId="5376CDEC" w14:textId="77777777" w:rsidR="00B50050" w:rsidRDefault="00B50050" w:rsidP="0088127C">
            <w:pPr>
              <w:pStyle w:val="OtherTableBody"/>
            </w:pPr>
          </w:p>
        </w:tc>
        <w:tc>
          <w:tcPr>
            <w:tcW w:w="900" w:type="dxa"/>
          </w:tcPr>
          <w:p w14:paraId="0FC6C8EE" w14:textId="77777777" w:rsidR="00B50050" w:rsidRDefault="00B50050" w:rsidP="0088127C">
            <w:pPr>
              <w:pStyle w:val="OtherTableBody"/>
            </w:pPr>
            <w:r>
              <w:t>13.4.9.5</w:t>
            </w:r>
          </w:p>
        </w:tc>
      </w:tr>
      <w:tr w:rsidR="00B50050" w14:paraId="4DC1CFAC" w14:textId="77777777" w:rsidTr="00195548">
        <w:tc>
          <w:tcPr>
            <w:tcW w:w="3500" w:type="dxa"/>
          </w:tcPr>
          <w:p w14:paraId="054325C3" w14:textId="77777777" w:rsidR="00B50050" w:rsidRDefault="00B50050" w:rsidP="0088127C">
            <w:pPr>
              <w:pStyle w:val="OtherTableBody"/>
            </w:pPr>
            <w:r>
              <w:t>Reset</w:t>
            </w:r>
          </w:p>
        </w:tc>
        <w:tc>
          <w:tcPr>
            <w:tcW w:w="700" w:type="dxa"/>
          </w:tcPr>
          <w:p w14:paraId="7C0C585E" w14:textId="77777777" w:rsidR="00B50050" w:rsidRDefault="00B50050" w:rsidP="0088127C">
            <w:pPr>
              <w:pStyle w:val="OtherTableBody"/>
            </w:pPr>
            <w:r>
              <w:t>02127</w:t>
            </w:r>
          </w:p>
        </w:tc>
        <w:tc>
          <w:tcPr>
            <w:tcW w:w="600" w:type="dxa"/>
          </w:tcPr>
          <w:p w14:paraId="00A706A3" w14:textId="77777777" w:rsidR="00B50050" w:rsidRDefault="00B50050" w:rsidP="0088127C">
            <w:pPr>
              <w:pStyle w:val="OtherTableBody"/>
            </w:pPr>
            <w:r>
              <w:t>SCD</w:t>
            </w:r>
          </w:p>
        </w:tc>
        <w:tc>
          <w:tcPr>
            <w:tcW w:w="600" w:type="dxa"/>
          </w:tcPr>
          <w:p w14:paraId="22B651B1" w14:textId="77777777" w:rsidR="00B50050" w:rsidRDefault="00B50050" w:rsidP="0088127C">
            <w:pPr>
              <w:pStyle w:val="OtherTableBody"/>
            </w:pPr>
            <w:r>
              <w:t>24</w:t>
            </w:r>
          </w:p>
        </w:tc>
        <w:tc>
          <w:tcPr>
            <w:tcW w:w="600" w:type="dxa"/>
          </w:tcPr>
          <w:p w14:paraId="4768A8CD" w14:textId="77777777" w:rsidR="00B50050" w:rsidRDefault="00B50050" w:rsidP="0088127C">
            <w:pPr>
              <w:pStyle w:val="OtherTableBody"/>
            </w:pPr>
            <w:r>
              <w:t>..</w:t>
            </w:r>
          </w:p>
        </w:tc>
        <w:tc>
          <w:tcPr>
            <w:tcW w:w="600" w:type="dxa"/>
          </w:tcPr>
          <w:p w14:paraId="152099FA" w14:textId="77777777" w:rsidR="00B50050" w:rsidRDefault="00B50050" w:rsidP="0088127C">
            <w:pPr>
              <w:pStyle w:val="OtherTableBody"/>
            </w:pPr>
          </w:p>
        </w:tc>
        <w:tc>
          <w:tcPr>
            <w:tcW w:w="600" w:type="dxa"/>
          </w:tcPr>
          <w:p w14:paraId="1EBFD15B" w14:textId="77777777" w:rsidR="00B50050" w:rsidRDefault="00B50050" w:rsidP="0088127C">
            <w:pPr>
              <w:pStyle w:val="OtherTableBody"/>
            </w:pPr>
            <w:r>
              <w:t>CNE</w:t>
            </w:r>
          </w:p>
        </w:tc>
        <w:tc>
          <w:tcPr>
            <w:tcW w:w="700" w:type="dxa"/>
          </w:tcPr>
          <w:p w14:paraId="3FCF591D" w14:textId="77777777" w:rsidR="00B50050" w:rsidRDefault="00B50050" w:rsidP="0088127C">
            <w:pPr>
              <w:pStyle w:val="OtherTableBody"/>
            </w:pPr>
          </w:p>
        </w:tc>
        <w:tc>
          <w:tcPr>
            <w:tcW w:w="600" w:type="dxa"/>
          </w:tcPr>
          <w:p w14:paraId="109A8B33" w14:textId="77777777" w:rsidR="00B50050" w:rsidRDefault="00B50050" w:rsidP="0088127C">
            <w:pPr>
              <w:pStyle w:val="OtherTableBody"/>
            </w:pPr>
            <w:r>
              <w:t>0532</w:t>
            </w:r>
          </w:p>
        </w:tc>
        <w:tc>
          <w:tcPr>
            <w:tcW w:w="900" w:type="dxa"/>
          </w:tcPr>
          <w:p w14:paraId="13DAD8F4" w14:textId="77777777" w:rsidR="00B50050" w:rsidRDefault="00B50050" w:rsidP="0088127C">
            <w:pPr>
              <w:pStyle w:val="OtherTableBody"/>
            </w:pPr>
            <w:r>
              <w:t>17.7.4.24</w:t>
            </w:r>
          </w:p>
        </w:tc>
      </w:tr>
      <w:tr w:rsidR="00B50050" w14:paraId="7070857E" w14:textId="77777777" w:rsidTr="00195548">
        <w:tc>
          <w:tcPr>
            <w:tcW w:w="3500" w:type="dxa"/>
          </w:tcPr>
          <w:p w14:paraId="1F48DAD2" w14:textId="77777777" w:rsidR="00B50050" w:rsidRDefault="00B50050" w:rsidP="0088127C">
            <w:pPr>
              <w:pStyle w:val="OtherTableBody"/>
            </w:pPr>
            <w:r>
              <w:t>Resource Group</w:t>
            </w:r>
          </w:p>
        </w:tc>
        <w:tc>
          <w:tcPr>
            <w:tcW w:w="700" w:type="dxa"/>
          </w:tcPr>
          <w:p w14:paraId="48FF5BE4" w14:textId="77777777" w:rsidR="00B50050" w:rsidRDefault="00B50050" w:rsidP="0088127C">
            <w:pPr>
              <w:pStyle w:val="OtherTableBody"/>
            </w:pPr>
            <w:r>
              <w:t>00899</w:t>
            </w:r>
          </w:p>
        </w:tc>
        <w:tc>
          <w:tcPr>
            <w:tcW w:w="600" w:type="dxa"/>
          </w:tcPr>
          <w:p w14:paraId="07751D1D" w14:textId="77777777" w:rsidR="00B50050" w:rsidRDefault="00B50050" w:rsidP="0088127C">
            <w:pPr>
              <w:pStyle w:val="OtherTableBody"/>
            </w:pPr>
            <w:r>
              <w:t>AIG</w:t>
            </w:r>
          </w:p>
        </w:tc>
        <w:tc>
          <w:tcPr>
            <w:tcW w:w="600" w:type="dxa"/>
          </w:tcPr>
          <w:p w14:paraId="32EA8880" w14:textId="77777777" w:rsidR="00B50050" w:rsidRDefault="00B50050" w:rsidP="0088127C">
            <w:pPr>
              <w:pStyle w:val="OtherTableBody"/>
            </w:pPr>
            <w:r>
              <w:t>5</w:t>
            </w:r>
          </w:p>
        </w:tc>
        <w:tc>
          <w:tcPr>
            <w:tcW w:w="600" w:type="dxa"/>
          </w:tcPr>
          <w:p w14:paraId="6A835B5B" w14:textId="77777777" w:rsidR="00B50050" w:rsidRDefault="00B50050" w:rsidP="0088127C">
            <w:pPr>
              <w:pStyle w:val="OtherTableBody"/>
            </w:pPr>
            <w:r>
              <w:t>..</w:t>
            </w:r>
          </w:p>
        </w:tc>
        <w:tc>
          <w:tcPr>
            <w:tcW w:w="600" w:type="dxa"/>
          </w:tcPr>
          <w:p w14:paraId="4C54AF7D" w14:textId="77777777" w:rsidR="00B50050" w:rsidRDefault="00B50050" w:rsidP="0088127C">
            <w:pPr>
              <w:pStyle w:val="OtherTableBody"/>
            </w:pPr>
          </w:p>
        </w:tc>
        <w:tc>
          <w:tcPr>
            <w:tcW w:w="600" w:type="dxa"/>
          </w:tcPr>
          <w:p w14:paraId="67DD2ACB" w14:textId="77777777" w:rsidR="00B50050" w:rsidRDefault="00B50050" w:rsidP="0088127C">
            <w:pPr>
              <w:pStyle w:val="OtherTableBody"/>
            </w:pPr>
            <w:r>
              <w:t>CWE</w:t>
            </w:r>
          </w:p>
        </w:tc>
        <w:tc>
          <w:tcPr>
            <w:tcW w:w="700" w:type="dxa"/>
          </w:tcPr>
          <w:p w14:paraId="2ABFAC87" w14:textId="77777777" w:rsidR="00B50050" w:rsidRDefault="00B50050" w:rsidP="0088127C">
            <w:pPr>
              <w:pStyle w:val="OtherTableBody"/>
            </w:pPr>
            <w:r>
              <w:t>Y</w:t>
            </w:r>
          </w:p>
        </w:tc>
        <w:tc>
          <w:tcPr>
            <w:tcW w:w="600" w:type="dxa"/>
          </w:tcPr>
          <w:p w14:paraId="164A7769" w14:textId="77777777" w:rsidR="00B50050" w:rsidRDefault="00B50050" w:rsidP="0088127C">
            <w:pPr>
              <w:pStyle w:val="OtherTableBody"/>
            </w:pPr>
          </w:p>
        </w:tc>
        <w:tc>
          <w:tcPr>
            <w:tcW w:w="900" w:type="dxa"/>
          </w:tcPr>
          <w:p w14:paraId="41D3ABBF" w14:textId="77777777" w:rsidR="00B50050" w:rsidRDefault="00B50050" w:rsidP="0088127C">
            <w:pPr>
              <w:pStyle w:val="OtherTableBody"/>
            </w:pPr>
            <w:r>
              <w:t>10.6.5.5</w:t>
            </w:r>
          </w:p>
        </w:tc>
      </w:tr>
      <w:tr w:rsidR="00B50050" w14:paraId="50925892" w14:textId="77777777" w:rsidTr="00195548">
        <w:tc>
          <w:tcPr>
            <w:tcW w:w="3500" w:type="dxa"/>
          </w:tcPr>
          <w:p w14:paraId="27BE1B13" w14:textId="77777777" w:rsidR="00B50050" w:rsidRDefault="00B50050" w:rsidP="0088127C">
            <w:pPr>
              <w:pStyle w:val="OtherTableBody"/>
            </w:pPr>
            <w:r>
              <w:t>Resource Group</w:t>
            </w:r>
          </w:p>
        </w:tc>
        <w:tc>
          <w:tcPr>
            <w:tcW w:w="700" w:type="dxa"/>
          </w:tcPr>
          <w:p w14:paraId="43217BBF" w14:textId="77777777" w:rsidR="00B50050" w:rsidRDefault="00B50050" w:rsidP="0088127C">
            <w:pPr>
              <w:pStyle w:val="OtherTableBody"/>
            </w:pPr>
            <w:r>
              <w:t>00899</w:t>
            </w:r>
          </w:p>
        </w:tc>
        <w:tc>
          <w:tcPr>
            <w:tcW w:w="600" w:type="dxa"/>
          </w:tcPr>
          <w:p w14:paraId="7695320A" w14:textId="77777777" w:rsidR="00B50050" w:rsidRDefault="00B50050" w:rsidP="0088127C">
            <w:pPr>
              <w:pStyle w:val="OtherTableBody"/>
            </w:pPr>
            <w:r>
              <w:t>AIP</w:t>
            </w:r>
          </w:p>
        </w:tc>
        <w:tc>
          <w:tcPr>
            <w:tcW w:w="600" w:type="dxa"/>
          </w:tcPr>
          <w:p w14:paraId="54AD99CD" w14:textId="77777777" w:rsidR="00B50050" w:rsidRDefault="00B50050" w:rsidP="0088127C">
            <w:pPr>
              <w:pStyle w:val="OtherTableBody"/>
            </w:pPr>
            <w:r>
              <w:t>5</w:t>
            </w:r>
          </w:p>
        </w:tc>
        <w:tc>
          <w:tcPr>
            <w:tcW w:w="600" w:type="dxa"/>
          </w:tcPr>
          <w:p w14:paraId="22F2242B" w14:textId="77777777" w:rsidR="00B50050" w:rsidRDefault="00B50050" w:rsidP="0088127C">
            <w:pPr>
              <w:pStyle w:val="OtherTableBody"/>
            </w:pPr>
            <w:r>
              <w:t>..</w:t>
            </w:r>
          </w:p>
        </w:tc>
        <w:tc>
          <w:tcPr>
            <w:tcW w:w="600" w:type="dxa"/>
          </w:tcPr>
          <w:p w14:paraId="3E623F2B" w14:textId="77777777" w:rsidR="00B50050" w:rsidRDefault="00B50050" w:rsidP="0088127C">
            <w:pPr>
              <w:pStyle w:val="OtherTableBody"/>
            </w:pPr>
          </w:p>
        </w:tc>
        <w:tc>
          <w:tcPr>
            <w:tcW w:w="600" w:type="dxa"/>
          </w:tcPr>
          <w:p w14:paraId="5A1E1B47" w14:textId="77777777" w:rsidR="00B50050" w:rsidRDefault="00B50050" w:rsidP="0088127C">
            <w:pPr>
              <w:pStyle w:val="OtherTableBody"/>
            </w:pPr>
            <w:r>
              <w:t>CWE</w:t>
            </w:r>
          </w:p>
        </w:tc>
        <w:tc>
          <w:tcPr>
            <w:tcW w:w="700" w:type="dxa"/>
          </w:tcPr>
          <w:p w14:paraId="500957A5" w14:textId="77777777" w:rsidR="00B50050" w:rsidRDefault="00B50050" w:rsidP="0088127C">
            <w:pPr>
              <w:pStyle w:val="OtherTableBody"/>
            </w:pPr>
          </w:p>
        </w:tc>
        <w:tc>
          <w:tcPr>
            <w:tcW w:w="600" w:type="dxa"/>
          </w:tcPr>
          <w:p w14:paraId="11744184" w14:textId="77777777" w:rsidR="00B50050" w:rsidRDefault="00B50050" w:rsidP="0088127C">
            <w:pPr>
              <w:pStyle w:val="OtherTableBody"/>
            </w:pPr>
          </w:p>
        </w:tc>
        <w:tc>
          <w:tcPr>
            <w:tcW w:w="900" w:type="dxa"/>
          </w:tcPr>
          <w:p w14:paraId="34021FFF" w14:textId="77777777" w:rsidR="00B50050" w:rsidRDefault="00B50050" w:rsidP="0088127C">
            <w:pPr>
              <w:pStyle w:val="OtherTableBody"/>
            </w:pPr>
            <w:r>
              <w:t>10.6.7.5</w:t>
            </w:r>
          </w:p>
        </w:tc>
      </w:tr>
      <w:tr w:rsidR="00B50050" w14:paraId="2D49EB8F" w14:textId="77777777" w:rsidTr="00195548">
        <w:tc>
          <w:tcPr>
            <w:tcW w:w="3500" w:type="dxa"/>
          </w:tcPr>
          <w:p w14:paraId="195CB833" w14:textId="77777777" w:rsidR="00B50050" w:rsidRDefault="00B50050" w:rsidP="0088127C">
            <w:pPr>
              <w:pStyle w:val="OtherTableBody"/>
            </w:pPr>
            <w:r>
              <w:t>Resource Group ID</w:t>
            </w:r>
          </w:p>
        </w:tc>
        <w:tc>
          <w:tcPr>
            <w:tcW w:w="700" w:type="dxa"/>
          </w:tcPr>
          <w:p w14:paraId="15134A3B" w14:textId="77777777" w:rsidR="00B50050" w:rsidRDefault="00B50050" w:rsidP="0088127C">
            <w:pPr>
              <w:pStyle w:val="OtherTableBody"/>
            </w:pPr>
            <w:r>
              <w:t>01204</w:t>
            </w:r>
          </w:p>
        </w:tc>
        <w:tc>
          <w:tcPr>
            <w:tcW w:w="600" w:type="dxa"/>
          </w:tcPr>
          <w:p w14:paraId="20137AC6" w14:textId="77777777" w:rsidR="00B50050" w:rsidRDefault="00B50050" w:rsidP="0088127C">
            <w:pPr>
              <w:pStyle w:val="OtherTableBody"/>
            </w:pPr>
            <w:r>
              <w:t>RGS</w:t>
            </w:r>
          </w:p>
        </w:tc>
        <w:tc>
          <w:tcPr>
            <w:tcW w:w="600" w:type="dxa"/>
          </w:tcPr>
          <w:p w14:paraId="2659C065" w14:textId="77777777" w:rsidR="00B50050" w:rsidRDefault="00B50050" w:rsidP="0088127C">
            <w:pPr>
              <w:pStyle w:val="OtherTableBody"/>
            </w:pPr>
            <w:r>
              <w:t>3</w:t>
            </w:r>
          </w:p>
        </w:tc>
        <w:tc>
          <w:tcPr>
            <w:tcW w:w="600" w:type="dxa"/>
          </w:tcPr>
          <w:p w14:paraId="5C369A96" w14:textId="77777777" w:rsidR="00B50050" w:rsidRDefault="00B50050" w:rsidP="0088127C">
            <w:pPr>
              <w:pStyle w:val="OtherTableBody"/>
            </w:pPr>
            <w:r>
              <w:t>..</w:t>
            </w:r>
          </w:p>
        </w:tc>
        <w:tc>
          <w:tcPr>
            <w:tcW w:w="600" w:type="dxa"/>
          </w:tcPr>
          <w:p w14:paraId="35D559AA" w14:textId="77777777" w:rsidR="00B50050" w:rsidRDefault="00B50050" w:rsidP="0088127C">
            <w:pPr>
              <w:pStyle w:val="OtherTableBody"/>
            </w:pPr>
          </w:p>
        </w:tc>
        <w:tc>
          <w:tcPr>
            <w:tcW w:w="600" w:type="dxa"/>
          </w:tcPr>
          <w:p w14:paraId="54DD9B2F" w14:textId="77777777" w:rsidR="00B50050" w:rsidRDefault="00B50050" w:rsidP="0088127C">
            <w:pPr>
              <w:pStyle w:val="OtherTableBody"/>
            </w:pPr>
            <w:r>
              <w:t>CWE</w:t>
            </w:r>
          </w:p>
        </w:tc>
        <w:tc>
          <w:tcPr>
            <w:tcW w:w="700" w:type="dxa"/>
          </w:tcPr>
          <w:p w14:paraId="54973E67" w14:textId="77777777" w:rsidR="00B50050" w:rsidRDefault="00B50050" w:rsidP="0088127C">
            <w:pPr>
              <w:pStyle w:val="OtherTableBody"/>
            </w:pPr>
          </w:p>
        </w:tc>
        <w:tc>
          <w:tcPr>
            <w:tcW w:w="600" w:type="dxa"/>
          </w:tcPr>
          <w:p w14:paraId="4941D793" w14:textId="77777777" w:rsidR="00B50050" w:rsidRDefault="00B50050" w:rsidP="0088127C">
            <w:pPr>
              <w:pStyle w:val="OtherTableBody"/>
            </w:pPr>
          </w:p>
        </w:tc>
        <w:tc>
          <w:tcPr>
            <w:tcW w:w="900" w:type="dxa"/>
          </w:tcPr>
          <w:p w14:paraId="7DF7FA4A" w14:textId="77777777" w:rsidR="00B50050" w:rsidRDefault="00B50050" w:rsidP="0088127C">
            <w:pPr>
              <w:pStyle w:val="OtherTableBody"/>
            </w:pPr>
            <w:r>
              <w:t>10.6.3.3</w:t>
            </w:r>
          </w:p>
        </w:tc>
      </w:tr>
      <w:tr w:rsidR="00B50050" w14:paraId="16E68520" w14:textId="77777777" w:rsidTr="00195548">
        <w:tc>
          <w:tcPr>
            <w:tcW w:w="3500" w:type="dxa"/>
          </w:tcPr>
          <w:p w14:paraId="07DE9E66" w14:textId="77777777" w:rsidR="00B50050" w:rsidRDefault="00B50050" w:rsidP="0088127C">
            <w:pPr>
              <w:pStyle w:val="OtherTableBody"/>
            </w:pPr>
            <w:r>
              <w:t>Resource ID</w:t>
            </w:r>
          </w:p>
        </w:tc>
        <w:tc>
          <w:tcPr>
            <w:tcW w:w="700" w:type="dxa"/>
          </w:tcPr>
          <w:p w14:paraId="026F738B" w14:textId="77777777" w:rsidR="00B50050" w:rsidRDefault="00B50050" w:rsidP="0088127C">
            <w:pPr>
              <w:pStyle w:val="OtherTableBody"/>
            </w:pPr>
            <w:r>
              <w:t>00897</w:t>
            </w:r>
          </w:p>
        </w:tc>
        <w:tc>
          <w:tcPr>
            <w:tcW w:w="600" w:type="dxa"/>
          </w:tcPr>
          <w:p w14:paraId="08B04FBA" w14:textId="77777777" w:rsidR="00B50050" w:rsidRDefault="00B50050" w:rsidP="0088127C">
            <w:pPr>
              <w:pStyle w:val="OtherTableBody"/>
            </w:pPr>
            <w:r>
              <w:t>AIG</w:t>
            </w:r>
          </w:p>
        </w:tc>
        <w:tc>
          <w:tcPr>
            <w:tcW w:w="600" w:type="dxa"/>
          </w:tcPr>
          <w:p w14:paraId="6EEF36D6" w14:textId="77777777" w:rsidR="00B50050" w:rsidRDefault="00B50050" w:rsidP="0088127C">
            <w:pPr>
              <w:pStyle w:val="OtherTableBody"/>
            </w:pPr>
            <w:r>
              <w:t>3</w:t>
            </w:r>
          </w:p>
        </w:tc>
        <w:tc>
          <w:tcPr>
            <w:tcW w:w="600" w:type="dxa"/>
          </w:tcPr>
          <w:p w14:paraId="6A179D47" w14:textId="77777777" w:rsidR="00B50050" w:rsidRDefault="00B50050" w:rsidP="0088127C">
            <w:pPr>
              <w:pStyle w:val="OtherTableBody"/>
            </w:pPr>
            <w:r>
              <w:t>..</w:t>
            </w:r>
          </w:p>
        </w:tc>
        <w:tc>
          <w:tcPr>
            <w:tcW w:w="600" w:type="dxa"/>
          </w:tcPr>
          <w:p w14:paraId="26F98CEE" w14:textId="77777777" w:rsidR="00B50050" w:rsidRDefault="00B50050" w:rsidP="0088127C">
            <w:pPr>
              <w:pStyle w:val="OtherTableBody"/>
            </w:pPr>
          </w:p>
        </w:tc>
        <w:tc>
          <w:tcPr>
            <w:tcW w:w="600" w:type="dxa"/>
          </w:tcPr>
          <w:p w14:paraId="4EA03BA9" w14:textId="77777777" w:rsidR="00B50050" w:rsidRDefault="00B50050" w:rsidP="0088127C">
            <w:pPr>
              <w:pStyle w:val="OtherTableBody"/>
            </w:pPr>
            <w:r>
              <w:t>CWE</w:t>
            </w:r>
          </w:p>
        </w:tc>
        <w:tc>
          <w:tcPr>
            <w:tcW w:w="700" w:type="dxa"/>
          </w:tcPr>
          <w:p w14:paraId="741D9AE2" w14:textId="77777777" w:rsidR="00B50050" w:rsidRDefault="00B50050" w:rsidP="0088127C">
            <w:pPr>
              <w:pStyle w:val="OtherTableBody"/>
            </w:pPr>
          </w:p>
        </w:tc>
        <w:tc>
          <w:tcPr>
            <w:tcW w:w="600" w:type="dxa"/>
          </w:tcPr>
          <w:p w14:paraId="2ECBBDCC" w14:textId="77777777" w:rsidR="00B50050" w:rsidRDefault="00B50050" w:rsidP="0088127C">
            <w:pPr>
              <w:pStyle w:val="OtherTableBody"/>
            </w:pPr>
          </w:p>
        </w:tc>
        <w:tc>
          <w:tcPr>
            <w:tcW w:w="900" w:type="dxa"/>
          </w:tcPr>
          <w:p w14:paraId="593D11F3" w14:textId="77777777" w:rsidR="00B50050" w:rsidRDefault="00B50050" w:rsidP="0088127C">
            <w:pPr>
              <w:pStyle w:val="OtherTableBody"/>
            </w:pPr>
            <w:r>
              <w:t>10.6.5.3</w:t>
            </w:r>
          </w:p>
        </w:tc>
      </w:tr>
      <w:tr w:rsidR="00B50050" w14:paraId="55A45750" w14:textId="77777777" w:rsidTr="00195548">
        <w:tc>
          <w:tcPr>
            <w:tcW w:w="3500" w:type="dxa"/>
          </w:tcPr>
          <w:p w14:paraId="248DDB0B" w14:textId="77777777" w:rsidR="00B50050" w:rsidRDefault="00B50050" w:rsidP="0088127C">
            <w:pPr>
              <w:pStyle w:val="OtherTableBody"/>
            </w:pPr>
            <w:r>
              <w:t>Resource Load</w:t>
            </w:r>
          </w:p>
        </w:tc>
        <w:tc>
          <w:tcPr>
            <w:tcW w:w="700" w:type="dxa"/>
          </w:tcPr>
          <w:p w14:paraId="7118F43C" w14:textId="77777777" w:rsidR="00B50050" w:rsidRDefault="00B50050" w:rsidP="0088127C">
            <w:pPr>
              <w:pStyle w:val="OtherTableBody"/>
            </w:pPr>
            <w:r>
              <w:t>00991</w:t>
            </w:r>
          </w:p>
        </w:tc>
        <w:tc>
          <w:tcPr>
            <w:tcW w:w="600" w:type="dxa"/>
          </w:tcPr>
          <w:p w14:paraId="655E8753" w14:textId="77777777" w:rsidR="00B50050" w:rsidRDefault="00B50050" w:rsidP="0088127C">
            <w:pPr>
              <w:pStyle w:val="OtherTableBody"/>
            </w:pPr>
            <w:r>
              <w:t>CDM</w:t>
            </w:r>
          </w:p>
        </w:tc>
        <w:tc>
          <w:tcPr>
            <w:tcW w:w="600" w:type="dxa"/>
          </w:tcPr>
          <w:p w14:paraId="767A59C9" w14:textId="77777777" w:rsidR="00B50050" w:rsidRDefault="00B50050" w:rsidP="0088127C">
            <w:pPr>
              <w:pStyle w:val="OtherTableBody"/>
            </w:pPr>
            <w:r>
              <w:t>10</w:t>
            </w:r>
          </w:p>
        </w:tc>
        <w:tc>
          <w:tcPr>
            <w:tcW w:w="600" w:type="dxa"/>
          </w:tcPr>
          <w:p w14:paraId="4ED35DAB" w14:textId="77777777" w:rsidR="00B50050" w:rsidRDefault="00B50050" w:rsidP="0088127C">
            <w:pPr>
              <w:pStyle w:val="OtherTableBody"/>
            </w:pPr>
            <w:r>
              <w:t>..</w:t>
            </w:r>
          </w:p>
        </w:tc>
        <w:tc>
          <w:tcPr>
            <w:tcW w:w="600" w:type="dxa"/>
          </w:tcPr>
          <w:p w14:paraId="1DBD4775" w14:textId="77777777" w:rsidR="00B50050" w:rsidRDefault="00B50050" w:rsidP="0088127C">
            <w:pPr>
              <w:pStyle w:val="OtherTableBody"/>
            </w:pPr>
            <w:r>
              <w:t>12=</w:t>
            </w:r>
          </w:p>
        </w:tc>
        <w:tc>
          <w:tcPr>
            <w:tcW w:w="600" w:type="dxa"/>
          </w:tcPr>
          <w:p w14:paraId="016B2149" w14:textId="77777777" w:rsidR="00B50050" w:rsidRDefault="00B50050" w:rsidP="0088127C">
            <w:pPr>
              <w:pStyle w:val="OtherTableBody"/>
            </w:pPr>
            <w:r>
              <w:t>NM</w:t>
            </w:r>
          </w:p>
        </w:tc>
        <w:tc>
          <w:tcPr>
            <w:tcW w:w="700" w:type="dxa"/>
          </w:tcPr>
          <w:p w14:paraId="05E88F77" w14:textId="77777777" w:rsidR="00B50050" w:rsidRDefault="00B50050" w:rsidP="0088127C">
            <w:pPr>
              <w:pStyle w:val="OtherTableBody"/>
            </w:pPr>
          </w:p>
        </w:tc>
        <w:tc>
          <w:tcPr>
            <w:tcW w:w="600" w:type="dxa"/>
          </w:tcPr>
          <w:p w14:paraId="45D48692" w14:textId="77777777" w:rsidR="00B50050" w:rsidRDefault="00B50050" w:rsidP="0088127C">
            <w:pPr>
              <w:pStyle w:val="OtherTableBody"/>
            </w:pPr>
          </w:p>
        </w:tc>
        <w:tc>
          <w:tcPr>
            <w:tcW w:w="900" w:type="dxa"/>
          </w:tcPr>
          <w:p w14:paraId="053B792D" w14:textId="77777777" w:rsidR="00B50050" w:rsidRDefault="00B50050" w:rsidP="0088127C">
            <w:pPr>
              <w:pStyle w:val="OtherTableBody"/>
            </w:pPr>
            <w:r>
              <w:t>8.10.2.10</w:t>
            </w:r>
          </w:p>
        </w:tc>
      </w:tr>
      <w:tr w:rsidR="00B50050" w14:paraId="46FFA82C" w14:textId="77777777" w:rsidTr="00195548">
        <w:tc>
          <w:tcPr>
            <w:tcW w:w="3500" w:type="dxa"/>
          </w:tcPr>
          <w:p w14:paraId="1CB67919" w14:textId="77777777" w:rsidR="00B50050" w:rsidRDefault="00B50050" w:rsidP="0088127C">
            <w:pPr>
              <w:pStyle w:val="OtherTableBody"/>
            </w:pPr>
            <w:r>
              <w:t>Resource Quantity</w:t>
            </w:r>
          </w:p>
        </w:tc>
        <w:tc>
          <w:tcPr>
            <w:tcW w:w="700" w:type="dxa"/>
          </w:tcPr>
          <w:p w14:paraId="1F50702D" w14:textId="77777777" w:rsidR="00B50050" w:rsidRDefault="00B50050" w:rsidP="0088127C">
            <w:pPr>
              <w:pStyle w:val="OtherTableBody"/>
            </w:pPr>
            <w:r>
              <w:t>00900</w:t>
            </w:r>
          </w:p>
        </w:tc>
        <w:tc>
          <w:tcPr>
            <w:tcW w:w="600" w:type="dxa"/>
          </w:tcPr>
          <w:p w14:paraId="6BEC3BBF" w14:textId="77777777" w:rsidR="00B50050" w:rsidRDefault="00B50050" w:rsidP="0088127C">
            <w:pPr>
              <w:pStyle w:val="OtherTableBody"/>
            </w:pPr>
            <w:r>
              <w:t>AIG</w:t>
            </w:r>
          </w:p>
        </w:tc>
        <w:tc>
          <w:tcPr>
            <w:tcW w:w="600" w:type="dxa"/>
          </w:tcPr>
          <w:p w14:paraId="60BD0093" w14:textId="77777777" w:rsidR="00B50050" w:rsidRDefault="00B50050" w:rsidP="0088127C">
            <w:pPr>
              <w:pStyle w:val="OtherTableBody"/>
            </w:pPr>
            <w:r>
              <w:t>6</w:t>
            </w:r>
          </w:p>
        </w:tc>
        <w:tc>
          <w:tcPr>
            <w:tcW w:w="600" w:type="dxa"/>
          </w:tcPr>
          <w:p w14:paraId="4DCC00B6" w14:textId="77777777" w:rsidR="00B50050" w:rsidRDefault="00B50050" w:rsidP="0088127C">
            <w:pPr>
              <w:pStyle w:val="OtherTableBody"/>
            </w:pPr>
            <w:r>
              <w:t>..</w:t>
            </w:r>
          </w:p>
        </w:tc>
        <w:tc>
          <w:tcPr>
            <w:tcW w:w="600" w:type="dxa"/>
          </w:tcPr>
          <w:p w14:paraId="264422E1" w14:textId="77777777" w:rsidR="00B50050" w:rsidRDefault="00B50050" w:rsidP="0088127C">
            <w:pPr>
              <w:pStyle w:val="OtherTableBody"/>
            </w:pPr>
            <w:r>
              <w:t>5#</w:t>
            </w:r>
          </w:p>
        </w:tc>
        <w:tc>
          <w:tcPr>
            <w:tcW w:w="600" w:type="dxa"/>
          </w:tcPr>
          <w:p w14:paraId="1EFAE6A2" w14:textId="77777777" w:rsidR="00B50050" w:rsidRDefault="00B50050" w:rsidP="0088127C">
            <w:pPr>
              <w:pStyle w:val="OtherTableBody"/>
            </w:pPr>
            <w:r>
              <w:t>NM</w:t>
            </w:r>
          </w:p>
        </w:tc>
        <w:tc>
          <w:tcPr>
            <w:tcW w:w="700" w:type="dxa"/>
          </w:tcPr>
          <w:p w14:paraId="1A6EA6FA" w14:textId="77777777" w:rsidR="00B50050" w:rsidRDefault="00B50050" w:rsidP="0088127C">
            <w:pPr>
              <w:pStyle w:val="OtherTableBody"/>
            </w:pPr>
          </w:p>
        </w:tc>
        <w:tc>
          <w:tcPr>
            <w:tcW w:w="600" w:type="dxa"/>
          </w:tcPr>
          <w:p w14:paraId="22087B4C" w14:textId="77777777" w:rsidR="00B50050" w:rsidRDefault="00B50050" w:rsidP="0088127C">
            <w:pPr>
              <w:pStyle w:val="OtherTableBody"/>
            </w:pPr>
          </w:p>
        </w:tc>
        <w:tc>
          <w:tcPr>
            <w:tcW w:w="900" w:type="dxa"/>
          </w:tcPr>
          <w:p w14:paraId="3A6EC81C" w14:textId="77777777" w:rsidR="00B50050" w:rsidRDefault="00B50050" w:rsidP="0088127C">
            <w:pPr>
              <w:pStyle w:val="OtherTableBody"/>
            </w:pPr>
            <w:r>
              <w:t>10.6.5.6</w:t>
            </w:r>
          </w:p>
        </w:tc>
      </w:tr>
      <w:tr w:rsidR="00B50050" w14:paraId="47F6F0CF" w14:textId="77777777" w:rsidTr="00195548">
        <w:tc>
          <w:tcPr>
            <w:tcW w:w="3500" w:type="dxa"/>
          </w:tcPr>
          <w:p w14:paraId="58E37D32" w14:textId="77777777" w:rsidR="00B50050" w:rsidRDefault="00B50050" w:rsidP="0088127C">
            <w:pPr>
              <w:pStyle w:val="OtherTableBody"/>
            </w:pPr>
            <w:r>
              <w:t>Resource Quantity Units</w:t>
            </w:r>
          </w:p>
        </w:tc>
        <w:tc>
          <w:tcPr>
            <w:tcW w:w="700" w:type="dxa"/>
          </w:tcPr>
          <w:p w14:paraId="2A46BF82" w14:textId="77777777" w:rsidR="00B50050" w:rsidRDefault="00B50050" w:rsidP="0088127C">
            <w:pPr>
              <w:pStyle w:val="OtherTableBody"/>
            </w:pPr>
            <w:r>
              <w:t>00901</w:t>
            </w:r>
          </w:p>
        </w:tc>
        <w:tc>
          <w:tcPr>
            <w:tcW w:w="600" w:type="dxa"/>
          </w:tcPr>
          <w:p w14:paraId="772D979E" w14:textId="77777777" w:rsidR="00B50050" w:rsidRDefault="00B50050" w:rsidP="0088127C">
            <w:pPr>
              <w:pStyle w:val="OtherTableBody"/>
            </w:pPr>
            <w:r>
              <w:t>AIG</w:t>
            </w:r>
          </w:p>
        </w:tc>
        <w:tc>
          <w:tcPr>
            <w:tcW w:w="600" w:type="dxa"/>
          </w:tcPr>
          <w:p w14:paraId="2B1E8DD9" w14:textId="77777777" w:rsidR="00B50050" w:rsidRDefault="00B50050" w:rsidP="0088127C">
            <w:pPr>
              <w:pStyle w:val="OtherTableBody"/>
            </w:pPr>
            <w:r>
              <w:t>7</w:t>
            </w:r>
          </w:p>
        </w:tc>
        <w:tc>
          <w:tcPr>
            <w:tcW w:w="600" w:type="dxa"/>
          </w:tcPr>
          <w:p w14:paraId="4E3484A4" w14:textId="77777777" w:rsidR="00B50050" w:rsidRDefault="00B50050" w:rsidP="0088127C">
            <w:pPr>
              <w:pStyle w:val="OtherTableBody"/>
            </w:pPr>
            <w:r>
              <w:t>..</w:t>
            </w:r>
          </w:p>
        </w:tc>
        <w:tc>
          <w:tcPr>
            <w:tcW w:w="600" w:type="dxa"/>
          </w:tcPr>
          <w:p w14:paraId="4FD15401" w14:textId="77777777" w:rsidR="00B50050" w:rsidRDefault="00B50050" w:rsidP="0088127C">
            <w:pPr>
              <w:pStyle w:val="OtherTableBody"/>
            </w:pPr>
          </w:p>
        </w:tc>
        <w:tc>
          <w:tcPr>
            <w:tcW w:w="600" w:type="dxa"/>
          </w:tcPr>
          <w:p w14:paraId="2C908EB2" w14:textId="77777777" w:rsidR="00B50050" w:rsidRDefault="00B50050" w:rsidP="0088127C">
            <w:pPr>
              <w:pStyle w:val="OtherTableBody"/>
            </w:pPr>
            <w:r>
              <w:t>CNE</w:t>
            </w:r>
          </w:p>
        </w:tc>
        <w:tc>
          <w:tcPr>
            <w:tcW w:w="700" w:type="dxa"/>
          </w:tcPr>
          <w:p w14:paraId="40BEFE75" w14:textId="77777777" w:rsidR="00B50050" w:rsidRDefault="00B50050" w:rsidP="0088127C">
            <w:pPr>
              <w:pStyle w:val="OtherTableBody"/>
            </w:pPr>
          </w:p>
        </w:tc>
        <w:tc>
          <w:tcPr>
            <w:tcW w:w="600" w:type="dxa"/>
          </w:tcPr>
          <w:p w14:paraId="7A34A664" w14:textId="77777777" w:rsidR="00B50050" w:rsidRDefault="00B50050" w:rsidP="0088127C">
            <w:pPr>
              <w:pStyle w:val="OtherTableBody"/>
            </w:pPr>
          </w:p>
        </w:tc>
        <w:tc>
          <w:tcPr>
            <w:tcW w:w="900" w:type="dxa"/>
          </w:tcPr>
          <w:p w14:paraId="50E04D01" w14:textId="77777777" w:rsidR="00B50050" w:rsidRDefault="00B50050" w:rsidP="0088127C">
            <w:pPr>
              <w:pStyle w:val="OtherTableBody"/>
            </w:pPr>
            <w:r>
              <w:t>10.6.5.7</w:t>
            </w:r>
          </w:p>
        </w:tc>
      </w:tr>
      <w:tr w:rsidR="00B50050" w14:paraId="3FB606A0" w14:textId="77777777" w:rsidTr="00195548">
        <w:tc>
          <w:tcPr>
            <w:tcW w:w="3500" w:type="dxa"/>
          </w:tcPr>
          <w:p w14:paraId="6781200B" w14:textId="77777777" w:rsidR="00B50050" w:rsidRDefault="00B50050" w:rsidP="0088127C">
            <w:pPr>
              <w:pStyle w:val="OtherTableBody"/>
            </w:pPr>
            <w:r>
              <w:t>Resource Selection Criteria</w:t>
            </w:r>
          </w:p>
        </w:tc>
        <w:tc>
          <w:tcPr>
            <w:tcW w:w="700" w:type="dxa"/>
          </w:tcPr>
          <w:p w14:paraId="5FB746F2" w14:textId="77777777" w:rsidR="00B50050" w:rsidRDefault="00B50050" w:rsidP="0088127C">
            <w:pPr>
              <w:pStyle w:val="OtherTableBody"/>
            </w:pPr>
            <w:r>
              <w:t>00909</w:t>
            </w:r>
          </w:p>
        </w:tc>
        <w:tc>
          <w:tcPr>
            <w:tcW w:w="600" w:type="dxa"/>
          </w:tcPr>
          <w:p w14:paraId="1529A2E9" w14:textId="77777777" w:rsidR="00B50050" w:rsidRDefault="00B50050" w:rsidP="0088127C">
            <w:pPr>
              <w:pStyle w:val="OtherTableBody"/>
            </w:pPr>
            <w:r>
              <w:t>APR</w:t>
            </w:r>
          </w:p>
        </w:tc>
        <w:tc>
          <w:tcPr>
            <w:tcW w:w="600" w:type="dxa"/>
          </w:tcPr>
          <w:p w14:paraId="795B74D2" w14:textId="77777777" w:rsidR="00B50050" w:rsidRDefault="00B50050" w:rsidP="0088127C">
            <w:pPr>
              <w:pStyle w:val="OtherTableBody"/>
            </w:pPr>
            <w:r>
              <w:t>2</w:t>
            </w:r>
          </w:p>
        </w:tc>
        <w:tc>
          <w:tcPr>
            <w:tcW w:w="600" w:type="dxa"/>
          </w:tcPr>
          <w:p w14:paraId="449D94A0" w14:textId="77777777" w:rsidR="00B50050" w:rsidRDefault="00B50050" w:rsidP="0088127C">
            <w:pPr>
              <w:pStyle w:val="OtherTableBody"/>
            </w:pPr>
            <w:r>
              <w:t>..</w:t>
            </w:r>
          </w:p>
        </w:tc>
        <w:tc>
          <w:tcPr>
            <w:tcW w:w="600" w:type="dxa"/>
          </w:tcPr>
          <w:p w14:paraId="6C5B8D2C" w14:textId="77777777" w:rsidR="00B50050" w:rsidRDefault="00B50050" w:rsidP="0088127C">
            <w:pPr>
              <w:pStyle w:val="OtherTableBody"/>
            </w:pPr>
          </w:p>
        </w:tc>
        <w:tc>
          <w:tcPr>
            <w:tcW w:w="600" w:type="dxa"/>
          </w:tcPr>
          <w:p w14:paraId="0F43C307" w14:textId="77777777" w:rsidR="00B50050" w:rsidRDefault="00B50050" w:rsidP="0088127C">
            <w:pPr>
              <w:pStyle w:val="OtherTableBody"/>
            </w:pPr>
            <w:r>
              <w:t>SCV</w:t>
            </w:r>
          </w:p>
        </w:tc>
        <w:tc>
          <w:tcPr>
            <w:tcW w:w="700" w:type="dxa"/>
          </w:tcPr>
          <w:p w14:paraId="359DA8B4" w14:textId="77777777" w:rsidR="00B50050" w:rsidRDefault="00B50050" w:rsidP="0088127C">
            <w:pPr>
              <w:pStyle w:val="OtherTableBody"/>
            </w:pPr>
            <w:r>
              <w:t>Y</w:t>
            </w:r>
          </w:p>
        </w:tc>
        <w:tc>
          <w:tcPr>
            <w:tcW w:w="600" w:type="dxa"/>
          </w:tcPr>
          <w:p w14:paraId="7C5DCDF7" w14:textId="77777777" w:rsidR="00B50050" w:rsidRDefault="00B50050" w:rsidP="0088127C">
            <w:pPr>
              <w:pStyle w:val="OtherTableBody"/>
            </w:pPr>
            <w:r>
              <w:t>0294</w:t>
            </w:r>
          </w:p>
        </w:tc>
        <w:tc>
          <w:tcPr>
            <w:tcW w:w="900" w:type="dxa"/>
          </w:tcPr>
          <w:p w14:paraId="35B36EFF" w14:textId="77777777" w:rsidR="00B50050" w:rsidRDefault="00B50050" w:rsidP="0088127C">
            <w:pPr>
              <w:pStyle w:val="OtherTableBody"/>
            </w:pPr>
            <w:r>
              <w:t>10.6.8.2</w:t>
            </w:r>
          </w:p>
        </w:tc>
      </w:tr>
      <w:tr w:rsidR="00B50050" w14:paraId="340D2AFD" w14:textId="77777777" w:rsidTr="00195548">
        <w:tc>
          <w:tcPr>
            <w:tcW w:w="3500" w:type="dxa"/>
          </w:tcPr>
          <w:p w14:paraId="452907BC" w14:textId="77777777" w:rsidR="00B50050" w:rsidRDefault="00B50050" w:rsidP="0088127C">
            <w:pPr>
              <w:pStyle w:val="OtherTableBody"/>
            </w:pPr>
            <w:r>
              <w:t>Resource Type</w:t>
            </w:r>
          </w:p>
        </w:tc>
        <w:tc>
          <w:tcPr>
            <w:tcW w:w="700" w:type="dxa"/>
          </w:tcPr>
          <w:p w14:paraId="521A8872" w14:textId="77777777" w:rsidR="00B50050" w:rsidRDefault="00B50050" w:rsidP="0088127C">
            <w:pPr>
              <w:pStyle w:val="OtherTableBody"/>
            </w:pPr>
            <w:r>
              <w:t>00898</w:t>
            </w:r>
          </w:p>
        </w:tc>
        <w:tc>
          <w:tcPr>
            <w:tcW w:w="600" w:type="dxa"/>
          </w:tcPr>
          <w:p w14:paraId="5EF14C63" w14:textId="77777777" w:rsidR="00B50050" w:rsidRDefault="00B50050" w:rsidP="0088127C">
            <w:pPr>
              <w:pStyle w:val="OtherTableBody"/>
            </w:pPr>
            <w:r>
              <w:t>AIG</w:t>
            </w:r>
          </w:p>
        </w:tc>
        <w:tc>
          <w:tcPr>
            <w:tcW w:w="600" w:type="dxa"/>
          </w:tcPr>
          <w:p w14:paraId="6A0C5D09" w14:textId="77777777" w:rsidR="00B50050" w:rsidRDefault="00B50050" w:rsidP="0088127C">
            <w:pPr>
              <w:pStyle w:val="OtherTableBody"/>
            </w:pPr>
            <w:r>
              <w:t>4</w:t>
            </w:r>
          </w:p>
        </w:tc>
        <w:tc>
          <w:tcPr>
            <w:tcW w:w="600" w:type="dxa"/>
          </w:tcPr>
          <w:p w14:paraId="775A11C3" w14:textId="77777777" w:rsidR="00B50050" w:rsidRDefault="00B50050" w:rsidP="0088127C">
            <w:pPr>
              <w:pStyle w:val="OtherTableBody"/>
            </w:pPr>
            <w:r>
              <w:t>..</w:t>
            </w:r>
          </w:p>
        </w:tc>
        <w:tc>
          <w:tcPr>
            <w:tcW w:w="600" w:type="dxa"/>
          </w:tcPr>
          <w:p w14:paraId="55684A78" w14:textId="77777777" w:rsidR="00B50050" w:rsidRDefault="00B50050" w:rsidP="0088127C">
            <w:pPr>
              <w:pStyle w:val="OtherTableBody"/>
            </w:pPr>
          </w:p>
        </w:tc>
        <w:tc>
          <w:tcPr>
            <w:tcW w:w="600" w:type="dxa"/>
          </w:tcPr>
          <w:p w14:paraId="1CFDB556" w14:textId="77777777" w:rsidR="00B50050" w:rsidRDefault="00B50050" w:rsidP="0088127C">
            <w:pPr>
              <w:pStyle w:val="OtherTableBody"/>
            </w:pPr>
            <w:r>
              <w:t>CWE</w:t>
            </w:r>
          </w:p>
        </w:tc>
        <w:tc>
          <w:tcPr>
            <w:tcW w:w="700" w:type="dxa"/>
          </w:tcPr>
          <w:p w14:paraId="4C22729E" w14:textId="77777777" w:rsidR="00B50050" w:rsidRDefault="00B50050" w:rsidP="0088127C">
            <w:pPr>
              <w:pStyle w:val="OtherTableBody"/>
            </w:pPr>
          </w:p>
        </w:tc>
        <w:tc>
          <w:tcPr>
            <w:tcW w:w="600" w:type="dxa"/>
          </w:tcPr>
          <w:p w14:paraId="6093F116" w14:textId="77777777" w:rsidR="00B50050" w:rsidRDefault="00B50050" w:rsidP="0088127C">
            <w:pPr>
              <w:pStyle w:val="OtherTableBody"/>
            </w:pPr>
          </w:p>
        </w:tc>
        <w:tc>
          <w:tcPr>
            <w:tcW w:w="900" w:type="dxa"/>
          </w:tcPr>
          <w:p w14:paraId="2694C318" w14:textId="77777777" w:rsidR="00B50050" w:rsidRDefault="00B50050" w:rsidP="0088127C">
            <w:pPr>
              <w:pStyle w:val="OtherTableBody"/>
            </w:pPr>
            <w:r>
              <w:t>10.6.5.4</w:t>
            </w:r>
          </w:p>
        </w:tc>
      </w:tr>
      <w:tr w:rsidR="00B50050" w14:paraId="17136492" w14:textId="77777777" w:rsidTr="00195548">
        <w:tc>
          <w:tcPr>
            <w:tcW w:w="3500" w:type="dxa"/>
          </w:tcPr>
          <w:p w14:paraId="7836F962" w14:textId="77777777" w:rsidR="00B50050" w:rsidRDefault="00B50050" w:rsidP="0088127C">
            <w:pPr>
              <w:pStyle w:val="OtherTableBody"/>
            </w:pPr>
            <w:r>
              <w:lastRenderedPageBreak/>
              <w:t>Resource Type</w:t>
            </w:r>
          </w:p>
        </w:tc>
        <w:tc>
          <w:tcPr>
            <w:tcW w:w="700" w:type="dxa"/>
          </w:tcPr>
          <w:p w14:paraId="700A1DC2" w14:textId="77777777" w:rsidR="00B50050" w:rsidRDefault="00B50050" w:rsidP="0088127C">
            <w:pPr>
              <w:pStyle w:val="OtherTableBody"/>
            </w:pPr>
            <w:r>
              <w:t>00907</w:t>
            </w:r>
          </w:p>
        </w:tc>
        <w:tc>
          <w:tcPr>
            <w:tcW w:w="600" w:type="dxa"/>
          </w:tcPr>
          <w:p w14:paraId="4F2490BD" w14:textId="77777777" w:rsidR="00B50050" w:rsidRDefault="00B50050" w:rsidP="0088127C">
            <w:pPr>
              <w:pStyle w:val="OtherTableBody"/>
            </w:pPr>
            <w:r>
              <w:t>AIP</w:t>
            </w:r>
          </w:p>
        </w:tc>
        <w:tc>
          <w:tcPr>
            <w:tcW w:w="600" w:type="dxa"/>
          </w:tcPr>
          <w:p w14:paraId="48D186D7" w14:textId="77777777" w:rsidR="00B50050" w:rsidRDefault="00B50050" w:rsidP="0088127C">
            <w:pPr>
              <w:pStyle w:val="OtherTableBody"/>
            </w:pPr>
            <w:r>
              <w:t>4</w:t>
            </w:r>
          </w:p>
        </w:tc>
        <w:tc>
          <w:tcPr>
            <w:tcW w:w="600" w:type="dxa"/>
          </w:tcPr>
          <w:p w14:paraId="292EBA54" w14:textId="77777777" w:rsidR="00B50050" w:rsidRDefault="00B50050" w:rsidP="0088127C">
            <w:pPr>
              <w:pStyle w:val="OtherTableBody"/>
            </w:pPr>
            <w:r>
              <w:t>..</w:t>
            </w:r>
          </w:p>
        </w:tc>
        <w:tc>
          <w:tcPr>
            <w:tcW w:w="600" w:type="dxa"/>
          </w:tcPr>
          <w:p w14:paraId="00AEE24A" w14:textId="77777777" w:rsidR="00B50050" w:rsidRDefault="00B50050" w:rsidP="0088127C">
            <w:pPr>
              <w:pStyle w:val="OtherTableBody"/>
            </w:pPr>
          </w:p>
        </w:tc>
        <w:tc>
          <w:tcPr>
            <w:tcW w:w="600" w:type="dxa"/>
          </w:tcPr>
          <w:p w14:paraId="502BE615" w14:textId="77777777" w:rsidR="00B50050" w:rsidRDefault="00B50050" w:rsidP="0088127C">
            <w:pPr>
              <w:pStyle w:val="OtherTableBody"/>
            </w:pPr>
            <w:r>
              <w:t>CWE</w:t>
            </w:r>
          </w:p>
        </w:tc>
        <w:tc>
          <w:tcPr>
            <w:tcW w:w="700" w:type="dxa"/>
          </w:tcPr>
          <w:p w14:paraId="3F268C1F" w14:textId="77777777" w:rsidR="00B50050" w:rsidRDefault="00B50050" w:rsidP="0088127C">
            <w:pPr>
              <w:pStyle w:val="OtherTableBody"/>
            </w:pPr>
          </w:p>
        </w:tc>
        <w:tc>
          <w:tcPr>
            <w:tcW w:w="600" w:type="dxa"/>
          </w:tcPr>
          <w:p w14:paraId="44DA540F" w14:textId="77777777" w:rsidR="00B50050" w:rsidRDefault="00B50050" w:rsidP="0088127C">
            <w:pPr>
              <w:pStyle w:val="OtherTableBody"/>
            </w:pPr>
            <w:r>
              <w:t>0182</w:t>
            </w:r>
          </w:p>
        </w:tc>
        <w:tc>
          <w:tcPr>
            <w:tcW w:w="900" w:type="dxa"/>
          </w:tcPr>
          <w:p w14:paraId="06D79247" w14:textId="77777777" w:rsidR="00B50050" w:rsidRDefault="00B50050" w:rsidP="0088127C">
            <w:pPr>
              <w:pStyle w:val="OtherTableBody"/>
            </w:pPr>
            <w:r>
              <w:t>10.6.7.4</w:t>
            </w:r>
          </w:p>
        </w:tc>
      </w:tr>
      <w:tr w:rsidR="00B50050" w14:paraId="257AAB49" w14:textId="77777777" w:rsidTr="00195548">
        <w:tc>
          <w:tcPr>
            <w:tcW w:w="3500" w:type="dxa"/>
          </w:tcPr>
          <w:p w14:paraId="5E05E00C" w14:textId="77777777" w:rsidR="00B50050" w:rsidRDefault="00B50050" w:rsidP="0088127C">
            <w:pPr>
              <w:pStyle w:val="OtherTableBody"/>
            </w:pPr>
            <w:r>
              <w:t>Respiratory Within Surgery</w:t>
            </w:r>
          </w:p>
        </w:tc>
        <w:tc>
          <w:tcPr>
            <w:tcW w:w="700" w:type="dxa"/>
          </w:tcPr>
          <w:p w14:paraId="2271103E" w14:textId="77777777" w:rsidR="00B50050" w:rsidRDefault="00B50050" w:rsidP="0088127C">
            <w:pPr>
              <w:pStyle w:val="OtherTableBody"/>
            </w:pPr>
            <w:r>
              <w:t>02372</w:t>
            </w:r>
          </w:p>
        </w:tc>
        <w:tc>
          <w:tcPr>
            <w:tcW w:w="600" w:type="dxa"/>
          </w:tcPr>
          <w:p w14:paraId="6688D2DE" w14:textId="77777777" w:rsidR="00B50050" w:rsidRDefault="00B50050" w:rsidP="0088127C">
            <w:pPr>
              <w:pStyle w:val="OtherTableBody"/>
            </w:pPr>
            <w:r>
              <w:t>PR1</w:t>
            </w:r>
          </w:p>
        </w:tc>
        <w:tc>
          <w:tcPr>
            <w:tcW w:w="600" w:type="dxa"/>
          </w:tcPr>
          <w:p w14:paraId="2A0E7F44" w14:textId="77777777" w:rsidR="00B50050" w:rsidRDefault="00B50050" w:rsidP="0088127C">
            <w:pPr>
              <w:pStyle w:val="OtherTableBody"/>
            </w:pPr>
            <w:r>
              <w:t>24</w:t>
            </w:r>
          </w:p>
        </w:tc>
        <w:tc>
          <w:tcPr>
            <w:tcW w:w="600" w:type="dxa"/>
          </w:tcPr>
          <w:p w14:paraId="09352DC5" w14:textId="77777777" w:rsidR="00B50050" w:rsidRDefault="00B50050" w:rsidP="0088127C">
            <w:pPr>
              <w:pStyle w:val="OtherTableBody"/>
            </w:pPr>
            <w:r>
              <w:t>1..1</w:t>
            </w:r>
          </w:p>
        </w:tc>
        <w:tc>
          <w:tcPr>
            <w:tcW w:w="600" w:type="dxa"/>
          </w:tcPr>
          <w:p w14:paraId="58299EC7" w14:textId="77777777" w:rsidR="00B50050" w:rsidRDefault="00B50050" w:rsidP="0088127C">
            <w:pPr>
              <w:pStyle w:val="OtherTableBody"/>
            </w:pPr>
          </w:p>
        </w:tc>
        <w:tc>
          <w:tcPr>
            <w:tcW w:w="600" w:type="dxa"/>
          </w:tcPr>
          <w:p w14:paraId="4FBD2BAF" w14:textId="77777777" w:rsidR="00B50050" w:rsidRDefault="00B50050" w:rsidP="0088127C">
            <w:pPr>
              <w:pStyle w:val="OtherTableBody"/>
            </w:pPr>
            <w:r>
              <w:t>ID</w:t>
            </w:r>
          </w:p>
        </w:tc>
        <w:tc>
          <w:tcPr>
            <w:tcW w:w="700" w:type="dxa"/>
          </w:tcPr>
          <w:p w14:paraId="2741A7ED" w14:textId="77777777" w:rsidR="00B50050" w:rsidRDefault="00B50050" w:rsidP="0088127C">
            <w:pPr>
              <w:pStyle w:val="OtherTableBody"/>
            </w:pPr>
          </w:p>
        </w:tc>
        <w:tc>
          <w:tcPr>
            <w:tcW w:w="600" w:type="dxa"/>
          </w:tcPr>
          <w:p w14:paraId="1CD3F04A" w14:textId="77777777" w:rsidR="00B50050" w:rsidRDefault="00B50050" w:rsidP="0088127C">
            <w:pPr>
              <w:pStyle w:val="OtherTableBody"/>
            </w:pPr>
            <w:r>
              <w:t>0136</w:t>
            </w:r>
          </w:p>
        </w:tc>
        <w:tc>
          <w:tcPr>
            <w:tcW w:w="900" w:type="dxa"/>
          </w:tcPr>
          <w:p w14:paraId="09B5FB69" w14:textId="77777777" w:rsidR="00B50050" w:rsidRDefault="00B50050" w:rsidP="0088127C">
            <w:pPr>
              <w:pStyle w:val="OtherTableBody"/>
            </w:pPr>
            <w:r>
              <w:t>6.5.4.24</w:t>
            </w:r>
          </w:p>
        </w:tc>
      </w:tr>
      <w:tr w:rsidR="00B50050" w14:paraId="4CA651B1" w14:textId="77777777" w:rsidTr="00195548">
        <w:tc>
          <w:tcPr>
            <w:tcW w:w="3500" w:type="dxa"/>
          </w:tcPr>
          <w:p w14:paraId="6E09D593" w14:textId="77777777" w:rsidR="00B50050" w:rsidRDefault="00B50050" w:rsidP="0088127C">
            <w:pPr>
              <w:pStyle w:val="OtherTableBody"/>
            </w:pPr>
            <w:r>
              <w:t>Response Due Date</w:t>
            </w:r>
          </w:p>
        </w:tc>
        <w:tc>
          <w:tcPr>
            <w:tcW w:w="700" w:type="dxa"/>
          </w:tcPr>
          <w:p w14:paraId="0A53623D" w14:textId="77777777" w:rsidR="00B50050" w:rsidRDefault="00B50050" w:rsidP="0088127C">
            <w:pPr>
              <w:pStyle w:val="OtherTableBody"/>
            </w:pPr>
            <w:r>
              <w:t>01911</w:t>
            </w:r>
          </w:p>
        </w:tc>
        <w:tc>
          <w:tcPr>
            <w:tcW w:w="600" w:type="dxa"/>
          </w:tcPr>
          <w:p w14:paraId="3BEC7F20" w14:textId="77777777" w:rsidR="00B50050" w:rsidRDefault="00B50050" w:rsidP="0088127C">
            <w:pPr>
              <w:pStyle w:val="OtherTableBody"/>
            </w:pPr>
            <w:r>
              <w:t>RFI</w:t>
            </w:r>
          </w:p>
        </w:tc>
        <w:tc>
          <w:tcPr>
            <w:tcW w:w="600" w:type="dxa"/>
          </w:tcPr>
          <w:p w14:paraId="7AD5B49B" w14:textId="77777777" w:rsidR="00B50050" w:rsidRDefault="00B50050" w:rsidP="0088127C">
            <w:pPr>
              <w:pStyle w:val="OtherTableBody"/>
            </w:pPr>
            <w:r>
              <w:t>2</w:t>
            </w:r>
          </w:p>
        </w:tc>
        <w:tc>
          <w:tcPr>
            <w:tcW w:w="600" w:type="dxa"/>
          </w:tcPr>
          <w:p w14:paraId="737E912C" w14:textId="77777777" w:rsidR="00B50050" w:rsidRDefault="00B50050" w:rsidP="0088127C">
            <w:pPr>
              <w:pStyle w:val="OtherTableBody"/>
            </w:pPr>
            <w:r>
              <w:t>..</w:t>
            </w:r>
          </w:p>
        </w:tc>
        <w:tc>
          <w:tcPr>
            <w:tcW w:w="600" w:type="dxa"/>
          </w:tcPr>
          <w:p w14:paraId="5994305B" w14:textId="77777777" w:rsidR="00B50050" w:rsidRDefault="00B50050" w:rsidP="0088127C">
            <w:pPr>
              <w:pStyle w:val="OtherTableBody"/>
            </w:pPr>
          </w:p>
        </w:tc>
        <w:tc>
          <w:tcPr>
            <w:tcW w:w="600" w:type="dxa"/>
          </w:tcPr>
          <w:p w14:paraId="250FF824" w14:textId="77777777" w:rsidR="00B50050" w:rsidRDefault="00B50050" w:rsidP="0088127C">
            <w:pPr>
              <w:pStyle w:val="OtherTableBody"/>
            </w:pPr>
            <w:r>
              <w:t>DTM</w:t>
            </w:r>
          </w:p>
        </w:tc>
        <w:tc>
          <w:tcPr>
            <w:tcW w:w="700" w:type="dxa"/>
          </w:tcPr>
          <w:p w14:paraId="70AF31D3" w14:textId="77777777" w:rsidR="00B50050" w:rsidRDefault="00B50050" w:rsidP="0088127C">
            <w:pPr>
              <w:pStyle w:val="OtherTableBody"/>
            </w:pPr>
          </w:p>
        </w:tc>
        <w:tc>
          <w:tcPr>
            <w:tcW w:w="600" w:type="dxa"/>
          </w:tcPr>
          <w:p w14:paraId="0C176710" w14:textId="77777777" w:rsidR="00B50050" w:rsidRDefault="00B50050" w:rsidP="0088127C">
            <w:pPr>
              <w:pStyle w:val="OtherTableBody"/>
            </w:pPr>
          </w:p>
        </w:tc>
        <w:tc>
          <w:tcPr>
            <w:tcW w:w="900" w:type="dxa"/>
          </w:tcPr>
          <w:p w14:paraId="78D98A94" w14:textId="77777777" w:rsidR="00B50050" w:rsidRDefault="00B50050" w:rsidP="0088127C">
            <w:pPr>
              <w:pStyle w:val="OtherTableBody"/>
            </w:pPr>
            <w:r>
              <w:t>16.4.1.2</w:t>
            </w:r>
          </w:p>
        </w:tc>
      </w:tr>
      <w:tr w:rsidR="00B50050" w14:paraId="5F995B0C" w14:textId="77777777" w:rsidTr="00195548">
        <w:tc>
          <w:tcPr>
            <w:tcW w:w="3500" w:type="dxa"/>
          </w:tcPr>
          <w:p w14:paraId="2398CBF1" w14:textId="77777777" w:rsidR="00B50050" w:rsidRDefault="00B50050" w:rsidP="0088127C">
            <w:pPr>
              <w:pStyle w:val="OtherTableBody"/>
            </w:pPr>
            <w:r>
              <w:t>Response Flag</w:t>
            </w:r>
          </w:p>
        </w:tc>
        <w:tc>
          <w:tcPr>
            <w:tcW w:w="700" w:type="dxa"/>
          </w:tcPr>
          <w:p w14:paraId="37D4B1D2" w14:textId="77777777" w:rsidR="00B50050" w:rsidRDefault="00B50050" w:rsidP="0088127C">
            <w:pPr>
              <w:pStyle w:val="OtherTableBody"/>
            </w:pPr>
            <w:r>
              <w:t>00220</w:t>
            </w:r>
          </w:p>
        </w:tc>
        <w:tc>
          <w:tcPr>
            <w:tcW w:w="600" w:type="dxa"/>
          </w:tcPr>
          <w:p w14:paraId="75B693E3" w14:textId="77777777" w:rsidR="00B50050" w:rsidRDefault="00B50050" w:rsidP="0088127C">
            <w:pPr>
              <w:pStyle w:val="OtherTableBody"/>
            </w:pPr>
            <w:r>
              <w:t>ORC</w:t>
            </w:r>
          </w:p>
        </w:tc>
        <w:tc>
          <w:tcPr>
            <w:tcW w:w="600" w:type="dxa"/>
          </w:tcPr>
          <w:p w14:paraId="78545A0E" w14:textId="77777777" w:rsidR="00B50050" w:rsidRDefault="00B50050" w:rsidP="0088127C">
            <w:pPr>
              <w:pStyle w:val="OtherTableBody"/>
            </w:pPr>
            <w:r>
              <w:t>6</w:t>
            </w:r>
          </w:p>
        </w:tc>
        <w:tc>
          <w:tcPr>
            <w:tcW w:w="600" w:type="dxa"/>
          </w:tcPr>
          <w:p w14:paraId="570FCF2F" w14:textId="77777777" w:rsidR="00B50050" w:rsidRDefault="00B50050" w:rsidP="0088127C">
            <w:pPr>
              <w:pStyle w:val="OtherTableBody"/>
            </w:pPr>
            <w:r>
              <w:t>1..1</w:t>
            </w:r>
          </w:p>
        </w:tc>
        <w:tc>
          <w:tcPr>
            <w:tcW w:w="600" w:type="dxa"/>
          </w:tcPr>
          <w:p w14:paraId="148C20E8" w14:textId="77777777" w:rsidR="00B50050" w:rsidRDefault="00B50050" w:rsidP="0088127C">
            <w:pPr>
              <w:pStyle w:val="OtherTableBody"/>
            </w:pPr>
          </w:p>
        </w:tc>
        <w:tc>
          <w:tcPr>
            <w:tcW w:w="600" w:type="dxa"/>
          </w:tcPr>
          <w:p w14:paraId="5ED72E29" w14:textId="77777777" w:rsidR="00B50050" w:rsidRDefault="00B50050" w:rsidP="0088127C">
            <w:pPr>
              <w:pStyle w:val="OtherTableBody"/>
            </w:pPr>
            <w:r>
              <w:t>ID</w:t>
            </w:r>
          </w:p>
        </w:tc>
        <w:tc>
          <w:tcPr>
            <w:tcW w:w="700" w:type="dxa"/>
          </w:tcPr>
          <w:p w14:paraId="0012B87C" w14:textId="77777777" w:rsidR="00B50050" w:rsidRDefault="00B50050" w:rsidP="0088127C">
            <w:pPr>
              <w:pStyle w:val="OtherTableBody"/>
            </w:pPr>
          </w:p>
        </w:tc>
        <w:tc>
          <w:tcPr>
            <w:tcW w:w="600" w:type="dxa"/>
          </w:tcPr>
          <w:p w14:paraId="693C1B80" w14:textId="77777777" w:rsidR="00B50050" w:rsidRDefault="00B50050" w:rsidP="0088127C">
            <w:pPr>
              <w:pStyle w:val="OtherTableBody"/>
            </w:pPr>
            <w:r>
              <w:t>0121</w:t>
            </w:r>
          </w:p>
        </w:tc>
        <w:tc>
          <w:tcPr>
            <w:tcW w:w="900" w:type="dxa"/>
          </w:tcPr>
          <w:p w14:paraId="41F7EF05" w14:textId="77777777" w:rsidR="00B50050" w:rsidRDefault="00B50050" w:rsidP="0088127C">
            <w:pPr>
              <w:pStyle w:val="OtherTableBody"/>
            </w:pPr>
            <w:r>
              <w:t>4.5.1.6</w:t>
            </w:r>
          </w:p>
        </w:tc>
      </w:tr>
      <w:tr w:rsidR="00B50050" w14:paraId="0AD4A641" w14:textId="77777777" w:rsidTr="00195548">
        <w:tc>
          <w:tcPr>
            <w:tcW w:w="3500" w:type="dxa"/>
          </w:tcPr>
          <w:p w14:paraId="1946B919" w14:textId="77777777" w:rsidR="00B50050" w:rsidRDefault="00B50050" w:rsidP="0088127C">
            <w:pPr>
              <w:pStyle w:val="OtherTableBody"/>
            </w:pPr>
            <w:r>
              <w:t>Response Level Code</w:t>
            </w:r>
          </w:p>
        </w:tc>
        <w:tc>
          <w:tcPr>
            <w:tcW w:w="700" w:type="dxa"/>
          </w:tcPr>
          <w:p w14:paraId="4937B079" w14:textId="77777777" w:rsidR="00B50050" w:rsidRDefault="00B50050" w:rsidP="0088127C">
            <w:pPr>
              <w:pStyle w:val="OtherTableBody"/>
            </w:pPr>
            <w:r>
              <w:t>00663</w:t>
            </w:r>
          </w:p>
        </w:tc>
        <w:tc>
          <w:tcPr>
            <w:tcW w:w="600" w:type="dxa"/>
          </w:tcPr>
          <w:p w14:paraId="7879FB3A" w14:textId="77777777" w:rsidR="00B50050" w:rsidRDefault="00B50050" w:rsidP="0088127C">
            <w:pPr>
              <w:pStyle w:val="OtherTableBody"/>
            </w:pPr>
            <w:r>
              <w:t>MFI</w:t>
            </w:r>
          </w:p>
        </w:tc>
        <w:tc>
          <w:tcPr>
            <w:tcW w:w="600" w:type="dxa"/>
          </w:tcPr>
          <w:p w14:paraId="7AA7E823" w14:textId="77777777" w:rsidR="00B50050" w:rsidRDefault="00B50050" w:rsidP="0088127C">
            <w:pPr>
              <w:pStyle w:val="OtherTableBody"/>
            </w:pPr>
            <w:r>
              <w:t>6</w:t>
            </w:r>
          </w:p>
        </w:tc>
        <w:tc>
          <w:tcPr>
            <w:tcW w:w="600" w:type="dxa"/>
          </w:tcPr>
          <w:p w14:paraId="16818186" w14:textId="77777777" w:rsidR="00B50050" w:rsidRDefault="00B50050" w:rsidP="0088127C">
            <w:pPr>
              <w:pStyle w:val="OtherTableBody"/>
            </w:pPr>
            <w:r>
              <w:t>2..2</w:t>
            </w:r>
          </w:p>
        </w:tc>
        <w:tc>
          <w:tcPr>
            <w:tcW w:w="600" w:type="dxa"/>
          </w:tcPr>
          <w:p w14:paraId="0152C06F" w14:textId="77777777" w:rsidR="00B50050" w:rsidRDefault="00B50050" w:rsidP="0088127C">
            <w:pPr>
              <w:pStyle w:val="OtherTableBody"/>
            </w:pPr>
          </w:p>
        </w:tc>
        <w:tc>
          <w:tcPr>
            <w:tcW w:w="600" w:type="dxa"/>
          </w:tcPr>
          <w:p w14:paraId="5EAD1220" w14:textId="77777777" w:rsidR="00B50050" w:rsidRDefault="00B50050" w:rsidP="0088127C">
            <w:pPr>
              <w:pStyle w:val="OtherTableBody"/>
            </w:pPr>
            <w:r>
              <w:t>ID</w:t>
            </w:r>
          </w:p>
        </w:tc>
        <w:tc>
          <w:tcPr>
            <w:tcW w:w="700" w:type="dxa"/>
          </w:tcPr>
          <w:p w14:paraId="309D517C" w14:textId="77777777" w:rsidR="00B50050" w:rsidRDefault="00B50050" w:rsidP="0088127C">
            <w:pPr>
              <w:pStyle w:val="OtherTableBody"/>
            </w:pPr>
          </w:p>
        </w:tc>
        <w:tc>
          <w:tcPr>
            <w:tcW w:w="600" w:type="dxa"/>
          </w:tcPr>
          <w:p w14:paraId="1E4BCAA8" w14:textId="77777777" w:rsidR="00B50050" w:rsidRDefault="00B50050" w:rsidP="0088127C">
            <w:pPr>
              <w:pStyle w:val="OtherTableBody"/>
            </w:pPr>
            <w:r>
              <w:t>0179</w:t>
            </w:r>
          </w:p>
        </w:tc>
        <w:tc>
          <w:tcPr>
            <w:tcW w:w="900" w:type="dxa"/>
          </w:tcPr>
          <w:p w14:paraId="5CAA42E1" w14:textId="77777777" w:rsidR="00B50050" w:rsidRDefault="00B50050" w:rsidP="0088127C">
            <w:pPr>
              <w:pStyle w:val="OtherTableBody"/>
            </w:pPr>
            <w:r>
              <w:t>8.5.1.6</w:t>
            </w:r>
          </w:p>
        </w:tc>
      </w:tr>
      <w:tr w:rsidR="00B50050" w14:paraId="36DBD0B1" w14:textId="77777777" w:rsidTr="00195548">
        <w:tc>
          <w:tcPr>
            <w:tcW w:w="3500" w:type="dxa"/>
          </w:tcPr>
          <w:p w14:paraId="1AFAD066" w14:textId="77777777" w:rsidR="00B50050" w:rsidRDefault="00B50050" w:rsidP="0088127C">
            <w:pPr>
              <w:pStyle w:val="OtherTableBody"/>
            </w:pPr>
            <w:r>
              <w:t>Response Modality</w:t>
            </w:r>
          </w:p>
        </w:tc>
        <w:tc>
          <w:tcPr>
            <w:tcW w:w="700" w:type="dxa"/>
          </w:tcPr>
          <w:p w14:paraId="2319A928" w14:textId="77777777" w:rsidR="00B50050" w:rsidRDefault="00B50050" w:rsidP="0088127C">
            <w:pPr>
              <w:pStyle w:val="OtherTableBody"/>
            </w:pPr>
            <w:r>
              <w:t>01440</w:t>
            </w:r>
          </w:p>
        </w:tc>
        <w:tc>
          <w:tcPr>
            <w:tcW w:w="600" w:type="dxa"/>
          </w:tcPr>
          <w:p w14:paraId="2A7B1DAD" w14:textId="77777777" w:rsidR="00B50050" w:rsidRDefault="00B50050" w:rsidP="0088127C">
            <w:pPr>
              <w:pStyle w:val="OtherTableBody"/>
            </w:pPr>
            <w:r>
              <w:t>RCP</w:t>
            </w:r>
          </w:p>
        </w:tc>
        <w:tc>
          <w:tcPr>
            <w:tcW w:w="600" w:type="dxa"/>
          </w:tcPr>
          <w:p w14:paraId="502E4DE3" w14:textId="77777777" w:rsidR="00B50050" w:rsidRDefault="00B50050" w:rsidP="0088127C">
            <w:pPr>
              <w:pStyle w:val="OtherTableBody"/>
            </w:pPr>
            <w:r>
              <w:t>3</w:t>
            </w:r>
          </w:p>
        </w:tc>
        <w:tc>
          <w:tcPr>
            <w:tcW w:w="600" w:type="dxa"/>
          </w:tcPr>
          <w:p w14:paraId="1B6EE7B7" w14:textId="77777777" w:rsidR="00B50050" w:rsidRDefault="00B50050" w:rsidP="0088127C">
            <w:pPr>
              <w:pStyle w:val="OtherTableBody"/>
            </w:pPr>
            <w:r>
              <w:t>..</w:t>
            </w:r>
          </w:p>
        </w:tc>
        <w:tc>
          <w:tcPr>
            <w:tcW w:w="600" w:type="dxa"/>
          </w:tcPr>
          <w:p w14:paraId="08BC20B0" w14:textId="77777777" w:rsidR="00B50050" w:rsidRDefault="00B50050" w:rsidP="0088127C">
            <w:pPr>
              <w:pStyle w:val="OtherTableBody"/>
            </w:pPr>
          </w:p>
        </w:tc>
        <w:tc>
          <w:tcPr>
            <w:tcW w:w="600" w:type="dxa"/>
          </w:tcPr>
          <w:p w14:paraId="343EC52C" w14:textId="77777777" w:rsidR="00B50050" w:rsidRDefault="00B50050" w:rsidP="0088127C">
            <w:pPr>
              <w:pStyle w:val="OtherTableBody"/>
            </w:pPr>
            <w:r>
              <w:t>CNE</w:t>
            </w:r>
          </w:p>
        </w:tc>
        <w:tc>
          <w:tcPr>
            <w:tcW w:w="700" w:type="dxa"/>
          </w:tcPr>
          <w:p w14:paraId="671EFC87" w14:textId="77777777" w:rsidR="00B50050" w:rsidRDefault="00B50050" w:rsidP="0088127C">
            <w:pPr>
              <w:pStyle w:val="OtherTableBody"/>
            </w:pPr>
          </w:p>
        </w:tc>
        <w:tc>
          <w:tcPr>
            <w:tcW w:w="600" w:type="dxa"/>
          </w:tcPr>
          <w:p w14:paraId="2ACAB530" w14:textId="77777777" w:rsidR="00B50050" w:rsidRDefault="00B50050" w:rsidP="0088127C">
            <w:pPr>
              <w:pStyle w:val="OtherTableBody"/>
            </w:pPr>
            <w:r>
              <w:t>0394</w:t>
            </w:r>
          </w:p>
        </w:tc>
        <w:tc>
          <w:tcPr>
            <w:tcW w:w="900" w:type="dxa"/>
          </w:tcPr>
          <w:p w14:paraId="3D95CCBA" w14:textId="77777777" w:rsidR="00B50050" w:rsidRDefault="00B50050" w:rsidP="0088127C">
            <w:pPr>
              <w:pStyle w:val="OtherTableBody"/>
            </w:pPr>
            <w:r>
              <w:t>5.5.6.3</w:t>
            </w:r>
          </w:p>
        </w:tc>
      </w:tr>
      <w:tr w:rsidR="00B50050" w14:paraId="2E433DD1" w14:textId="77777777" w:rsidTr="00195548">
        <w:tc>
          <w:tcPr>
            <w:tcW w:w="3500" w:type="dxa"/>
          </w:tcPr>
          <w:p w14:paraId="29E1D6F7" w14:textId="77777777" w:rsidR="00B50050" w:rsidRDefault="00B50050" w:rsidP="0088127C">
            <w:pPr>
              <w:pStyle w:val="OtherTableBody"/>
            </w:pPr>
            <w:r>
              <w:t>Response Required</w:t>
            </w:r>
          </w:p>
        </w:tc>
        <w:tc>
          <w:tcPr>
            <w:tcW w:w="700" w:type="dxa"/>
          </w:tcPr>
          <w:p w14:paraId="58009234" w14:textId="77777777" w:rsidR="00B50050" w:rsidRDefault="00B50050" w:rsidP="0088127C">
            <w:pPr>
              <w:pStyle w:val="OtherTableBody"/>
            </w:pPr>
            <w:r>
              <w:t>01392</w:t>
            </w:r>
          </w:p>
        </w:tc>
        <w:tc>
          <w:tcPr>
            <w:tcW w:w="600" w:type="dxa"/>
          </w:tcPr>
          <w:p w14:paraId="28F5B1E1" w14:textId="77777777" w:rsidR="00B50050" w:rsidRDefault="00B50050" w:rsidP="0088127C">
            <w:pPr>
              <w:pStyle w:val="OtherTableBody"/>
            </w:pPr>
            <w:r>
              <w:t>ECD</w:t>
            </w:r>
          </w:p>
        </w:tc>
        <w:tc>
          <w:tcPr>
            <w:tcW w:w="600" w:type="dxa"/>
          </w:tcPr>
          <w:p w14:paraId="74B5C82C" w14:textId="77777777" w:rsidR="00B50050" w:rsidRDefault="00B50050" w:rsidP="0088127C">
            <w:pPr>
              <w:pStyle w:val="OtherTableBody"/>
            </w:pPr>
            <w:r>
              <w:t>3</w:t>
            </w:r>
          </w:p>
        </w:tc>
        <w:tc>
          <w:tcPr>
            <w:tcW w:w="600" w:type="dxa"/>
          </w:tcPr>
          <w:p w14:paraId="7CCD2C1A" w14:textId="77777777" w:rsidR="00B50050" w:rsidRDefault="00B50050" w:rsidP="0088127C">
            <w:pPr>
              <w:pStyle w:val="OtherTableBody"/>
            </w:pPr>
            <w:r>
              <w:t>1..1</w:t>
            </w:r>
          </w:p>
        </w:tc>
        <w:tc>
          <w:tcPr>
            <w:tcW w:w="600" w:type="dxa"/>
          </w:tcPr>
          <w:p w14:paraId="6621E5D7" w14:textId="77777777" w:rsidR="00B50050" w:rsidRDefault="00B50050" w:rsidP="0088127C">
            <w:pPr>
              <w:pStyle w:val="OtherTableBody"/>
            </w:pPr>
          </w:p>
        </w:tc>
        <w:tc>
          <w:tcPr>
            <w:tcW w:w="600" w:type="dxa"/>
          </w:tcPr>
          <w:p w14:paraId="3D7B67CF" w14:textId="77777777" w:rsidR="00B50050" w:rsidRDefault="00B50050" w:rsidP="0088127C">
            <w:pPr>
              <w:pStyle w:val="OtherTableBody"/>
            </w:pPr>
            <w:r>
              <w:t>ID</w:t>
            </w:r>
          </w:p>
        </w:tc>
        <w:tc>
          <w:tcPr>
            <w:tcW w:w="700" w:type="dxa"/>
          </w:tcPr>
          <w:p w14:paraId="424A4FF5" w14:textId="77777777" w:rsidR="00B50050" w:rsidRDefault="00B50050" w:rsidP="0088127C">
            <w:pPr>
              <w:pStyle w:val="OtherTableBody"/>
            </w:pPr>
          </w:p>
        </w:tc>
        <w:tc>
          <w:tcPr>
            <w:tcW w:w="600" w:type="dxa"/>
          </w:tcPr>
          <w:p w14:paraId="37EA4917" w14:textId="77777777" w:rsidR="00B50050" w:rsidRDefault="00B50050" w:rsidP="0088127C">
            <w:pPr>
              <w:pStyle w:val="OtherTableBody"/>
            </w:pPr>
            <w:r>
              <w:t>0136</w:t>
            </w:r>
          </w:p>
        </w:tc>
        <w:tc>
          <w:tcPr>
            <w:tcW w:w="900" w:type="dxa"/>
          </w:tcPr>
          <w:p w14:paraId="3202BE17" w14:textId="77777777" w:rsidR="00B50050" w:rsidRDefault="00B50050" w:rsidP="0088127C">
            <w:pPr>
              <w:pStyle w:val="OtherTableBody"/>
            </w:pPr>
            <w:r>
              <w:t>13.4.5.3</w:t>
            </w:r>
          </w:p>
        </w:tc>
      </w:tr>
      <w:tr w:rsidR="00B50050" w14:paraId="2400E76B" w14:textId="77777777" w:rsidTr="00195548">
        <w:tc>
          <w:tcPr>
            <w:tcW w:w="3500" w:type="dxa"/>
          </w:tcPr>
          <w:p w14:paraId="64A73D03" w14:textId="77777777" w:rsidR="00B50050" w:rsidRDefault="00B50050" w:rsidP="0088127C">
            <w:pPr>
              <w:pStyle w:val="OtherTableBody"/>
            </w:pPr>
            <w:r>
              <w:t>Responsible Observer</w:t>
            </w:r>
          </w:p>
        </w:tc>
        <w:tc>
          <w:tcPr>
            <w:tcW w:w="700" w:type="dxa"/>
          </w:tcPr>
          <w:p w14:paraId="7EDC7DDE" w14:textId="77777777" w:rsidR="00B50050" w:rsidRDefault="00B50050" w:rsidP="0088127C">
            <w:pPr>
              <w:pStyle w:val="OtherTableBody"/>
            </w:pPr>
            <w:r>
              <w:t>00584</w:t>
            </w:r>
          </w:p>
        </w:tc>
        <w:tc>
          <w:tcPr>
            <w:tcW w:w="600" w:type="dxa"/>
          </w:tcPr>
          <w:p w14:paraId="6BD5AF6C" w14:textId="77777777" w:rsidR="00B50050" w:rsidRDefault="00B50050" w:rsidP="0088127C">
            <w:pPr>
              <w:pStyle w:val="OtherTableBody"/>
            </w:pPr>
            <w:r>
              <w:t>OBX</w:t>
            </w:r>
          </w:p>
        </w:tc>
        <w:tc>
          <w:tcPr>
            <w:tcW w:w="600" w:type="dxa"/>
          </w:tcPr>
          <w:p w14:paraId="7FB7B326" w14:textId="77777777" w:rsidR="00B50050" w:rsidRDefault="00B50050" w:rsidP="0088127C">
            <w:pPr>
              <w:pStyle w:val="OtherTableBody"/>
            </w:pPr>
            <w:r>
              <w:t>16</w:t>
            </w:r>
          </w:p>
        </w:tc>
        <w:tc>
          <w:tcPr>
            <w:tcW w:w="600" w:type="dxa"/>
          </w:tcPr>
          <w:p w14:paraId="4560AED1" w14:textId="77777777" w:rsidR="00B50050" w:rsidRDefault="00B50050" w:rsidP="0088127C">
            <w:pPr>
              <w:pStyle w:val="OtherTableBody"/>
            </w:pPr>
            <w:r>
              <w:t>..</w:t>
            </w:r>
          </w:p>
        </w:tc>
        <w:tc>
          <w:tcPr>
            <w:tcW w:w="600" w:type="dxa"/>
          </w:tcPr>
          <w:p w14:paraId="291F6510" w14:textId="77777777" w:rsidR="00B50050" w:rsidRDefault="00B50050" w:rsidP="0088127C">
            <w:pPr>
              <w:pStyle w:val="OtherTableBody"/>
            </w:pPr>
          </w:p>
        </w:tc>
        <w:tc>
          <w:tcPr>
            <w:tcW w:w="600" w:type="dxa"/>
          </w:tcPr>
          <w:p w14:paraId="3474E830" w14:textId="77777777" w:rsidR="00B50050" w:rsidRDefault="00B50050" w:rsidP="0088127C">
            <w:pPr>
              <w:pStyle w:val="OtherTableBody"/>
            </w:pPr>
            <w:r>
              <w:t>XCN</w:t>
            </w:r>
          </w:p>
        </w:tc>
        <w:tc>
          <w:tcPr>
            <w:tcW w:w="700" w:type="dxa"/>
          </w:tcPr>
          <w:p w14:paraId="03FC36F5" w14:textId="77777777" w:rsidR="00B50050" w:rsidRDefault="00B50050" w:rsidP="0088127C">
            <w:pPr>
              <w:pStyle w:val="OtherTableBody"/>
            </w:pPr>
            <w:r>
              <w:t>Y</w:t>
            </w:r>
          </w:p>
        </w:tc>
        <w:tc>
          <w:tcPr>
            <w:tcW w:w="600" w:type="dxa"/>
          </w:tcPr>
          <w:p w14:paraId="7DD50D59" w14:textId="77777777" w:rsidR="00B50050" w:rsidRDefault="00B50050" w:rsidP="0088127C">
            <w:pPr>
              <w:pStyle w:val="OtherTableBody"/>
            </w:pPr>
          </w:p>
        </w:tc>
        <w:tc>
          <w:tcPr>
            <w:tcW w:w="900" w:type="dxa"/>
          </w:tcPr>
          <w:p w14:paraId="716DFFF2" w14:textId="77777777" w:rsidR="00B50050" w:rsidRDefault="00B50050" w:rsidP="0088127C">
            <w:pPr>
              <w:pStyle w:val="OtherTableBody"/>
            </w:pPr>
            <w:r>
              <w:t>7.4.2.16</w:t>
            </w:r>
          </w:p>
        </w:tc>
      </w:tr>
      <w:tr w:rsidR="00B50050" w14:paraId="77DA12D4" w14:textId="77777777" w:rsidTr="00195548">
        <w:tc>
          <w:tcPr>
            <w:tcW w:w="3500" w:type="dxa"/>
          </w:tcPr>
          <w:p w14:paraId="51BABB21" w14:textId="77777777" w:rsidR="00B50050" w:rsidRDefault="00B50050" w:rsidP="0088127C">
            <w:pPr>
              <w:pStyle w:val="OtherTableBody"/>
            </w:pPr>
            <w:r>
              <w:t xml:space="preserve">Responsible Organization </w:t>
            </w:r>
          </w:p>
        </w:tc>
        <w:tc>
          <w:tcPr>
            <w:tcW w:w="700" w:type="dxa"/>
          </w:tcPr>
          <w:p w14:paraId="03A9B0DE" w14:textId="77777777" w:rsidR="00B50050" w:rsidRDefault="00B50050" w:rsidP="0088127C">
            <w:pPr>
              <w:pStyle w:val="OtherTableBody"/>
            </w:pPr>
            <w:r>
              <w:t>02017</w:t>
            </w:r>
          </w:p>
        </w:tc>
        <w:tc>
          <w:tcPr>
            <w:tcW w:w="600" w:type="dxa"/>
          </w:tcPr>
          <w:p w14:paraId="1FF2D9E4" w14:textId="77777777" w:rsidR="00B50050" w:rsidRDefault="00B50050" w:rsidP="0088127C">
            <w:pPr>
              <w:pStyle w:val="OtherTableBody"/>
            </w:pPr>
            <w:r>
              <w:t>ADJ</w:t>
            </w:r>
          </w:p>
        </w:tc>
        <w:tc>
          <w:tcPr>
            <w:tcW w:w="600" w:type="dxa"/>
          </w:tcPr>
          <w:p w14:paraId="429DBDDE" w14:textId="77777777" w:rsidR="00B50050" w:rsidRDefault="00B50050" w:rsidP="0088127C">
            <w:pPr>
              <w:pStyle w:val="OtherTableBody"/>
            </w:pPr>
            <w:r>
              <w:t>15</w:t>
            </w:r>
          </w:p>
        </w:tc>
        <w:tc>
          <w:tcPr>
            <w:tcW w:w="600" w:type="dxa"/>
          </w:tcPr>
          <w:p w14:paraId="3889D6C6" w14:textId="77777777" w:rsidR="00B50050" w:rsidRDefault="00B50050" w:rsidP="0088127C">
            <w:pPr>
              <w:pStyle w:val="OtherTableBody"/>
            </w:pPr>
            <w:r>
              <w:t>..</w:t>
            </w:r>
          </w:p>
        </w:tc>
        <w:tc>
          <w:tcPr>
            <w:tcW w:w="600" w:type="dxa"/>
          </w:tcPr>
          <w:p w14:paraId="1B013DB4" w14:textId="77777777" w:rsidR="00B50050" w:rsidRDefault="00B50050" w:rsidP="0088127C">
            <w:pPr>
              <w:pStyle w:val="OtherTableBody"/>
            </w:pPr>
          </w:p>
        </w:tc>
        <w:tc>
          <w:tcPr>
            <w:tcW w:w="600" w:type="dxa"/>
          </w:tcPr>
          <w:p w14:paraId="19A8D8B7" w14:textId="77777777" w:rsidR="00B50050" w:rsidRDefault="00B50050" w:rsidP="0088127C">
            <w:pPr>
              <w:pStyle w:val="OtherTableBody"/>
            </w:pPr>
            <w:r>
              <w:t>XON</w:t>
            </w:r>
          </w:p>
        </w:tc>
        <w:tc>
          <w:tcPr>
            <w:tcW w:w="700" w:type="dxa"/>
          </w:tcPr>
          <w:p w14:paraId="7D8EB267" w14:textId="77777777" w:rsidR="00B50050" w:rsidRDefault="00B50050" w:rsidP="0088127C">
            <w:pPr>
              <w:pStyle w:val="OtherTableBody"/>
            </w:pPr>
          </w:p>
        </w:tc>
        <w:tc>
          <w:tcPr>
            <w:tcW w:w="600" w:type="dxa"/>
          </w:tcPr>
          <w:p w14:paraId="665F1606" w14:textId="77777777" w:rsidR="00B50050" w:rsidRDefault="00B50050" w:rsidP="0088127C">
            <w:pPr>
              <w:pStyle w:val="OtherTableBody"/>
            </w:pPr>
          </w:p>
        </w:tc>
        <w:tc>
          <w:tcPr>
            <w:tcW w:w="900" w:type="dxa"/>
          </w:tcPr>
          <w:p w14:paraId="68DCC0B7" w14:textId="77777777" w:rsidR="00B50050" w:rsidRDefault="00B50050" w:rsidP="0088127C">
            <w:pPr>
              <w:pStyle w:val="OtherTableBody"/>
            </w:pPr>
            <w:r>
              <w:t>16.4.7.15</w:t>
            </w:r>
          </w:p>
        </w:tc>
      </w:tr>
      <w:tr w:rsidR="00B50050" w14:paraId="2B3217E0" w14:textId="77777777" w:rsidTr="00195548">
        <w:tc>
          <w:tcPr>
            <w:tcW w:w="3500" w:type="dxa"/>
          </w:tcPr>
          <w:p w14:paraId="041153DE" w14:textId="77777777" w:rsidR="00B50050" w:rsidRDefault="00B50050" w:rsidP="0088127C">
            <w:pPr>
              <w:pStyle w:val="OtherTableBody"/>
            </w:pPr>
            <w:r>
              <w:t>Responsible Physician</w:t>
            </w:r>
          </w:p>
        </w:tc>
        <w:tc>
          <w:tcPr>
            <w:tcW w:w="700" w:type="dxa"/>
          </w:tcPr>
          <w:p w14:paraId="27CB2113" w14:textId="77777777" w:rsidR="00B50050" w:rsidRDefault="00B50050" w:rsidP="0088127C">
            <w:pPr>
              <w:pStyle w:val="OtherTableBody"/>
            </w:pPr>
            <w:r>
              <w:t>01932</w:t>
            </w:r>
          </w:p>
        </w:tc>
        <w:tc>
          <w:tcPr>
            <w:tcW w:w="600" w:type="dxa"/>
          </w:tcPr>
          <w:p w14:paraId="36C09CEF" w14:textId="77777777" w:rsidR="00B50050" w:rsidRDefault="00B50050" w:rsidP="0088127C">
            <w:pPr>
              <w:pStyle w:val="OtherTableBody"/>
            </w:pPr>
            <w:r>
              <w:t>IVC</w:t>
            </w:r>
          </w:p>
        </w:tc>
        <w:tc>
          <w:tcPr>
            <w:tcW w:w="600" w:type="dxa"/>
          </w:tcPr>
          <w:p w14:paraId="16515E29" w14:textId="77777777" w:rsidR="00B50050" w:rsidRDefault="00B50050" w:rsidP="0088127C">
            <w:pPr>
              <w:pStyle w:val="OtherTableBody"/>
            </w:pPr>
            <w:r>
              <w:t>19</w:t>
            </w:r>
          </w:p>
        </w:tc>
        <w:tc>
          <w:tcPr>
            <w:tcW w:w="600" w:type="dxa"/>
          </w:tcPr>
          <w:p w14:paraId="4A95FC7F" w14:textId="77777777" w:rsidR="00B50050" w:rsidRDefault="00B50050" w:rsidP="0088127C">
            <w:pPr>
              <w:pStyle w:val="OtherTableBody"/>
            </w:pPr>
            <w:r>
              <w:t>..</w:t>
            </w:r>
          </w:p>
        </w:tc>
        <w:tc>
          <w:tcPr>
            <w:tcW w:w="600" w:type="dxa"/>
          </w:tcPr>
          <w:p w14:paraId="7704776A" w14:textId="77777777" w:rsidR="00B50050" w:rsidRDefault="00B50050" w:rsidP="0088127C">
            <w:pPr>
              <w:pStyle w:val="OtherTableBody"/>
            </w:pPr>
          </w:p>
        </w:tc>
        <w:tc>
          <w:tcPr>
            <w:tcW w:w="600" w:type="dxa"/>
          </w:tcPr>
          <w:p w14:paraId="01661134" w14:textId="77777777" w:rsidR="00B50050" w:rsidRDefault="00B50050" w:rsidP="0088127C">
            <w:pPr>
              <w:pStyle w:val="OtherTableBody"/>
            </w:pPr>
            <w:r>
              <w:t>XCN</w:t>
            </w:r>
          </w:p>
        </w:tc>
        <w:tc>
          <w:tcPr>
            <w:tcW w:w="700" w:type="dxa"/>
          </w:tcPr>
          <w:p w14:paraId="43AE9663" w14:textId="77777777" w:rsidR="00B50050" w:rsidRDefault="00B50050" w:rsidP="0088127C">
            <w:pPr>
              <w:pStyle w:val="OtherTableBody"/>
            </w:pPr>
          </w:p>
        </w:tc>
        <w:tc>
          <w:tcPr>
            <w:tcW w:w="600" w:type="dxa"/>
          </w:tcPr>
          <w:p w14:paraId="1BCC2B09" w14:textId="77777777" w:rsidR="00B50050" w:rsidRDefault="00B50050" w:rsidP="0088127C">
            <w:pPr>
              <w:pStyle w:val="OtherTableBody"/>
            </w:pPr>
          </w:p>
        </w:tc>
        <w:tc>
          <w:tcPr>
            <w:tcW w:w="900" w:type="dxa"/>
          </w:tcPr>
          <w:p w14:paraId="029BB9C3" w14:textId="77777777" w:rsidR="00B50050" w:rsidRDefault="00B50050" w:rsidP="0088127C">
            <w:pPr>
              <w:pStyle w:val="OtherTableBody"/>
            </w:pPr>
            <w:r>
              <w:t>16.4.2.19</w:t>
            </w:r>
          </w:p>
        </w:tc>
      </w:tr>
      <w:tr w:rsidR="00B50050" w14:paraId="1E82F705" w14:textId="77777777" w:rsidTr="00195548">
        <w:tc>
          <w:tcPr>
            <w:tcW w:w="3500" w:type="dxa"/>
          </w:tcPr>
          <w:p w14:paraId="3BCAC265" w14:textId="77777777" w:rsidR="00B50050" w:rsidRDefault="00B50050" w:rsidP="0088127C">
            <w:pPr>
              <w:pStyle w:val="OtherTableBody"/>
            </w:pPr>
            <w:r>
              <w:t>Responsible Physician ID</w:t>
            </w:r>
          </w:p>
        </w:tc>
        <w:tc>
          <w:tcPr>
            <w:tcW w:w="700" w:type="dxa"/>
          </w:tcPr>
          <w:p w14:paraId="6C907B40" w14:textId="77777777" w:rsidR="00B50050" w:rsidRDefault="00B50050" w:rsidP="0088127C">
            <w:pPr>
              <w:pStyle w:val="OtherTableBody"/>
            </w:pPr>
            <w:r>
              <w:t>01984</w:t>
            </w:r>
          </w:p>
        </w:tc>
        <w:tc>
          <w:tcPr>
            <w:tcW w:w="600" w:type="dxa"/>
          </w:tcPr>
          <w:p w14:paraId="7DD528ED" w14:textId="77777777" w:rsidR="00B50050" w:rsidRDefault="00B50050" w:rsidP="0088127C">
            <w:pPr>
              <w:pStyle w:val="OtherTableBody"/>
            </w:pPr>
            <w:r>
              <w:t>PSL</w:t>
            </w:r>
          </w:p>
        </w:tc>
        <w:tc>
          <w:tcPr>
            <w:tcW w:w="600" w:type="dxa"/>
          </w:tcPr>
          <w:p w14:paraId="759014D7" w14:textId="77777777" w:rsidR="00B50050" w:rsidRDefault="00B50050" w:rsidP="0088127C">
            <w:pPr>
              <w:pStyle w:val="OtherTableBody"/>
            </w:pPr>
            <w:r>
              <w:t>30</w:t>
            </w:r>
          </w:p>
        </w:tc>
        <w:tc>
          <w:tcPr>
            <w:tcW w:w="600" w:type="dxa"/>
          </w:tcPr>
          <w:p w14:paraId="337C68FA" w14:textId="77777777" w:rsidR="00B50050" w:rsidRDefault="00B50050" w:rsidP="0088127C">
            <w:pPr>
              <w:pStyle w:val="OtherTableBody"/>
            </w:pPr>
            <w:r>
              <w:t>..</w:t>
            </w:r>
          </w:p>
        </w:tc>
        <w:tc>
          <w:tcPr>
            <w:tcW w:w="600" w:type="dxa"/>
          </w:tcPr>
          <w:p w14:paraId="46D415D0" w14:textId="77777777" w:rsidR="00B50050" w:rsidRDefault="00B50050" w:rsidP="0088127C">
            <w:pPr>
              <w:pStyle w:val="OtherTableBody"/>
            </w:pPr>
          </w:p>
        </w:tc>
        <w:tc>
          <w:tcPr>
            <w:tcW w:w="600" w:type="dxa"/>
          </w:tcPr>
          <w:p w14:paraId="5155A1FB" w14:textId="77777777" w:rsidR="00B50050" w:rsidRDefault="00B50050" w:rsidP="0088127C">
            <w:pPr>
              <w:pStyle w:val="OtherTableBody"/>
            </w:pPr>
            <w:r>
              <w:t>XCN</w:t>
            </w:r>
          </w:p>
        </w:tc>
        <w:tc>
          <w:tcPr>
            <w:tcW w:w="700" w:type="dxa"/>
          </w:tcPr>
          <w:p w14:paraId="5D33F6B8" w14:textId="77777777" w:rsidR="00B50050" w:rsidRDefault="00B50050" w:rsidP="0088127C">
            <w:pPr>
              <w:pStyle w:val="OtherTableBody"/>
            </w:pPr>
          </w:p>
        </w:tc>
        <w:tc>
          <w:tcPr>
            <w:tcW w:w="600" w:type="dxa"/>
          </w:tcPr>
          <w:p w14:paraId="2D8CD732" w14:textId="77777777" w:rsidR="00B50050" w:rsidRDefault="00B50050" w:rsidP="0088127C">
            <w:pPr>
              <w:pStyle w:val="OtherTableBody"/>
            </w:pPr>
          </w:p>
        </w:tc>
        <w:tc>
          <w:tcPr>
            <w:tcW w:w="900" w:type="dxa"/>
          </w:tcPr>
          <w:p w14:paraId="0F2877A7" w14:textId="77777777" w:rsidR="00B50050" w:rsidRDefault="00B50050" w:rsidP="0088127C">
            <w:pPr>
              <w:pStyle w:val="OtherTableBody"/>
            </w:pPr>
            <w:r>
              <w:t>16.4.6.30</w:t>
            </w:r>
          </w:p>
        </w:tc>
      </w:tr>
      <w:tr w:rsidR="00B50050" w14:paraId="37F131E9" w14:textId="77777777" w:rsidTr="00195548">
        <w:tc>
          <w:tcPr>
            <w:tcW w:w="3500" w:type="dxa"/>
          </w:tcPr>
          <w:p w14:paraId="214B3AE2" w14:textId="77777777" w:rsidR="00B50050" w:rsidRDefault="00B50050" w:rsidP="0088127C">
            <w:pPr>
              <w:pStyle w:val="OtherTableBody"/>
            </w:pPr>
            <w:r>
              <w:t>Restricted Disclosure Indicator</w:t>
            </w:r>
          </w:p>
        </w:tc>
        <w:tc>
          <w:tcPr>
            <w:tcW w:w="700" w:type="dxa"/>
          </w:tcPr>
          <w:p w14:paraId="5E1EAF31" w14:textId="77777777" w:rsidR="00B50050" w:rsidRDefault="00B50050" w:rsidP="0088127C">
            <w:pPr>
              <w:pStyle w:val="OtherTableBody"/>
            </w:pPr>
            <w:r>
              <w:t>01975</w:t>
            </w:r>
          </w:p>
        </w:tc>
        <w:tc>
          <w:tcPr>
            <w:tcW w:w="600" w:type="dxa"/>
          </w:tcPr>
          <w:p w14:paraId="5A33C264" w14:textId="77777777" w:rsidR="00B50050" w:rsidRDefault="00B50050" w:rsidP="0088127C">
            <w:pPr>
              <w:pStyle w:val="OtherTableBody"/>
            </w:pPr>
            <w:r>
              <w:t>PSL</w:t>
            </w:r>
          </w:p>
        </w:tc>
        <w:tc>
          <w:tcPr>
            <w:tcW w:w="600" w:type="dxa"/>
          </w:tcPr>
          <w:p w14:paraId="0EB55D22" w14:textId="77777777" w:rsidR="00B50050" w:rsidRDefault="00B50050" w:rsidP="0088127C">
            <w:pPr>
              <w:pStyle w:val="OtherTableBody"/>
            </w:pPr>
            <w:r>
              <w:t>21</w:t>
            </w:r>
          </w:p>
        </w:tc>
        <w:tc>
          <w:tcPr>
            <w:tcW w:w="600" w:type="dxa"/>
          </w:tcPr>
          <w:p w14:paraId="5EC29CEB" w14:textId="77777777" w:rsidR="00B50050" w:rsidRDefault="00B50050" w:rsidP="0088127C">
            <w:pPr>
              <w:pStyle w:val="OtherTableBody"/>
            </w:pPr>
            <w:r>
              <w:t>1..4</w:t>
            </w:r>
          </w:p>
        </w:tc>
        <w:tc>
          <w:tcPr>
            <w:tcW w:w="600" w:type="dxa"/>
          </w:tcPr>
          <w:p w14:paraId="6B0ACCB8" w14:textId="77777777" w:rsidR="00B50050" w:rsidRDefault="00B50050" w:rsidP="0088127C">
            <w:pPr>
              <w:pStyle w:val="OtherTableBody"/>
            </w:pPr>
          </w:p>
        </w:tc>
        <w:tc>
          <w:tcPr>
            <w:tcW w:w="600" w:type="dxa"/>
          </w:tcPr>
          <w:p w14:paraId="185C9785" w14:textId="77777777" w:rsidR="00B50050" w:rsidRDefault="00B50050" w:rsidP="0088127C">
            <w:pPr>
              <w:pStyle w:val="OtherTableBody"/>
            </w:pPr>
            <w:r>
              <w:t>ID</w:t>
            </w:r>
          </w:p>
        </w:tc>
        <w:tc>
          <w:tcPr>
            <w:tcW w:w="700" w:type="dxa"/>
          </w:tcPr>
          <w:p w14:paraId="332D99B7" w14:textId="77777777" w:rsidR="00B50050" w:rsidRDefault="00B50050" w:rsidP="0088127C">
            <w:pPr>
              <w:pStyle w:val="OtherTableBody"/>
            </w:pPr>
          </w:p>
        </w:tc>
        <w:tc>
          <w:tcPr>
            <w:tcW w:w="600" w:type="dxa"/>
          </w:tcPr>
          <w:p w14:paraId="776ED77F" w14:textId="77777777" w:rsidR="00B50050" w:rsidRDefault="00B50050" w:rsidP="0088127C">
            <w:pPr>
              <w:pStyle w:val="OtherTableBody"/>
            </w:pPr>
            <w:r>
              <w:t>0532</w:t>
            </w:r>
          </w:p>
        </w:tc>
        <w:tc>
          <w:tcPr>
            <w:tcW w:w="900" w:type="dxa"/>
          </w:tcPr>
          <w:p w14:paraId="724E110E" w14:textId="77777777" w:rsidR="00B50050" w:rsidRDefault="00B50050" w:rsidP="0088127C">
            <w:pPr>
              <w:pStyle w:val="OtherTableBody"/>
            </w:pPr>
            <w:r>
              <w:t>16.4.6.21</w:t>
            </w:r>
          </w:p>
        </w:tc>
      </w:tr>
      <w:tr w:rsidR="00B50050" w14:paraId="7AB033C2" w14:textId="77777777" w:rsidTr="00195548">
        <w:tc>
          <w:tcPr>
            <w:tcW w:w="3500" w:type="dxa"/>
          </w:tcPr>
          <w:p w14:paraId="3B1479CF" w14:textId="77777777" w:rsidR="00B50050" w:rsidRDefault="00B50050" w:rsidP="0088127C">
            <w:pPr>
              <w:pStyle w:val="OtherTableBody"/>
            </w:pPr>
            <w:r>
              <w:t>Result Copies To</w:t>
            </w:r>
          </w:p>
        </w:tc>
        <w:tc>
          <w:tcPr>
            <w:tcW w:w="700" w:type="dxa"/>
          </w:tcPr>
          <w:p w14:paraId="1B91BC97" w14:textId="77777777" w:rsidR="00B50050" w:rsidRDefault="00B50050" w:rsidP="0088127C">
            <w:pPr>
              <w:pStyle w:val="OtherTableBody"/>
            </w:pPr>
            <w:r>
              <w:t>00260</w:t>
            </w:r>
          </w:p>
        </w:tc>
        <w:tc>
          <w:tcPr>
            <w:tcW w:w="600" w:type="dxa"/>
          </w:tcPr>
          <w:p w14:paraId="40FC9DC9" w14:textId="77777777" w:rsidR="00B50050" w:rsidRDefault="00B50050" w:rsidP="0088127C">
            <w:pPr>
              <w:pStyle w:val="OtherTableBody"/>
            </w:pPr>
            <w:r>
              <w:t>OBR</w:t>
            </w:r>
          </w:p>
        </w:tc>
        <w:tc>
          <w:tcPr>
            <w:tcW w:w="600" w:type="dxa"/>
          </w:tcPr>
          <w:p w14:paraId="363DF2F3" w14:textId="77777777" w:rsidR="00B50050" w:rsidRDefault="00B50050" w:rsidP="0088127C">
            <w:pPr>
              <w:pStyle w:val="OtherTableBody"/>
            </w:pPr>
            <w:r>
              <w:t>28</w:t>
            </w:r>
          </w:p>
        </w:tc>
        <w:tc>
          <w:tcPr>
            <w:tcW w:w="600" w:type="dxa"/>
          </w:tcPr>
          <w:p w14:paraId="019E2055" w14:textId="77777777" w:rsidR="00B50050" w:rsidRDefault="00B50050" w:rsidP="0088127C">
            <w:pPr>
              <w:pStyle w:val="OtherTableBody"/>
            </w:pPr>
            <w:r>
              <w:t>..</w:t>
            </w:r>
          </w:p>
        </w:tc>
        <w:tc>
          <w:tcPr>
            <w:tcW w:w="600" w:type="dxa"/>
          </w:tcPr>
          <w:p w14:paraId="2A4B1E5E" w14:textId="77777777" w:rsidR="00B50050" w:rsidRDefault="00B50050" w:rsidP="0088127C">
            <w:pPr>
              <w:pStyle w:val="OtherTableBody"/>
            </w:pPr>
          </w:p>
        </w:tc>
        <w:tc>
          <w:tcPr>
            <w:tcW w:w="600" w:type="dxa"/>
          </w:tcPr>
          <w:p w14:paraId="1ED8CC8D" w14:textId="77777777" w:rsidR="00B50050" w:rsidRDefault="00B50050" w:rsidP="0088127C">
            <w:pPr>
              <w:pStyle w:val="OtherTableBody"/>
            </w:pPr>
            <w:r>
              <w:t>-</w:t>
            </w:r>
          </w:p>
        </w:tc>
        <w:tc>
          <w:tcPr>
            <w:tcW w:w="700" w:type="dxa"/>
          </w:tcPr>
          <w:p w14:paraId="7E2BF860" w14:textId="77777777" w:rsidR="00B50050" w:rsidRDefault="00B50050" w:rsidP="0088127C">
            <w:pPr>
              <w:pStyle w:val="OtherTableBody"/>
            </w:pPr>
          </w:p>
        </w:tc>
        <w:tc>
          <w:tcPr>
            <w:tcW w:w="600" w:type="dxa"/>
          </w:tcPr>
          <w:p w14:paraId="77E47771" w14:textId="77777777" w:rsidR="00B50050" w:rsidRDefault="00B50050" w:rsidP="0088127C">
            <w:pPr>
              <w:pStyle w:val="OtherTableBody"/>
            </w:pPr>
          </w:p>
        </w:tc>
        <w:tc>
          <w:tcPr>
            <w:tcW w:w="900" w:type="dxa"/>
          </w:tcPr>
          <w:p w14:paraId="12C71653" w14:textId="77777777" w:rsidR="00B50050" w:rsidRDefault="00B50050" w:rsidP="0088127C">
            <w:pPr>
              <w:pStyle w:val="OtherTableBody"/>
            </w:pPr>
            <w:r>
              <w:t>4.5.3.28</w:t>
            </w:r>
          </w:p>
        </w:tc>
      </w:tr>
      <w:tr w:rsidR="00B50050" w14:paraId="235DA8A5" w14:textId="77777777" w:rsidTr="00195548">
        <w:tc>
          <w:tcPr>
            <w:tcW w:w="3500" w:type="dxa"/>
          </w:tcPr>
          <w:p w14:paraId="54BE8FDD" w14:textId="77777777" w:rsidR="00B50050" w:rsidRDefault="00B50050" w:rsidP="0088127C">
            <w:pPr>
              <w:pStyle w:val="OtherTableBody"/>
            </w:pPr>
            <w:r>
              <w:t>Result Handling</w:t>
            </w:r>
          </w:p>
        </w:tc>
        <w:tc>
          <w:tcPr>
            <w:tcW w:w="700" w:type="dxa"/>
          </w:tcPr>
          <w:p w14:paraId="2DA1EAD3" w14:textId="77777777" w:rsidR="00B50050" w:rsidRDefault="00B50050" w:rsidP="0088127C">
            <w:pPr>
              <w:pStyle w:val="OtherTableBody"/>
            </w:pPr>
            <w:r>
              <w:t>01647</w:t>
            </w:r>
          </w:p>
        </w:tc>
        <w:tc>
          <w:tcPr>
            <w:tcW w:w="600" w:type="dxa"/>
          </w:tcPr>
          <w:p w14:paraId="37BA7CD1" w14:textId="77777777" w:rsidR="00B50050" w:rsidRDefault="00B50050" w:rsidP="0088127C">
            <w:pPr>
              <w:pStyle w:val="OtherTableBody"/>
            </w:pPr>
            <w:r>
              <w:t>OBR</w:t>
            </w:r>
          </w:p>
        </w:tc>
        <w:tc>
          <w:tcPr>
            <w:tcW w:w="600" w:type="dxa"/>
          </w:tcPr>
          <w:p w14:paraId="08532171" w14:textId="77777777" w:rsidR="00B50050" w:rsidRDefault="00B50050" w:rsidP="0088127C">
            <w:pPr>
              <w:pStyle w:val="OtherTableBody"/>
            </w:pPr>
            <w:r>
              <w:t>49</w:t>
            </w:r>
          </w:p>
        </w:tc>
        <w:tc>
          <w:tcPr>
            <w:tcW w:w="600" w:type="dxa"/>
          </w:tcPr>
          <w:p w14:paraId="78369269" w14:textId="77777777" w:rsidR="00B50050" w:rsidRDefault="00B50050" w:rsidP="0088127C">
            <w:pPr>
              <w:pStyle w:val="OtherTableBody"/>
            </w:pPr>
            <w:r>
              <w:t>..</w:t>
            </w:r>
          </w:p>
        </w:tc>
        <w:tc>
          <w:tcPr>
            <w:tcW w:w="600" w:type="dxa"/>
          </w:tcPr>
          <w:p w14:paraId="609BC658" w14:textId="77777777" w:rsidR="00B50050" w:rsidRDefault="00B50050" w:rsidP="0088127C">
            <w:pPr>
              <w:pStyle w:val="OtherTableBody"/>
            </w:pPr>
          </w:p>
        </w:tc>
        <w:tc>
          <w:tcPr>
            <w:tcW w:w="600" w:type="dxa"/>
          </w:tcPr>
          <w:p w14:paraId="53151614" w14:textId="77777777" w:rsidR="00B50050" w:rsidRDefault="00B50050" w:rsidP="0088127C">
            <w:pPr>
              <w:pStyle w:val="OtherTableBody"/>
            </w:pPr>
            <w:r>
              <w:t>CWE</w:t>
            </w:r>
          </w:p>
        </w:tc>
        <w:tc>
          <w:tcPr>
            <w:tcW w:w="700" w:type="dxa"/>
          </w:tcPr>
          <w:p w14:paraId="6AFCDD9F" w14:textId="77777777" w:rsidR="00B50050" w:rsidRDefault="00B50050" w:rsidP="0088127C">
            <w:pPr>
              <w:pStyle w:val="OtherTableBody"/>
            </w:pPr>
          </w:p>
        </w:tc>
        <w:tc>
          <w:tcPr>
            <w:tcW w:w="600" w:type="dxa"/>
          </w:tcPr>
          <w:p w14:paraId="01CF0D3C" w14:textId="77777777" w:rsidR="00B50050" w:rsidRDefault="00B50050" w:rsidP="0088127C">
            <w:pPr>
              <w:pStyle w:val="OtherTableBody"/>
            </w:pPr>
            <w:r>
              <w:t>0507</w:t>
            </w:r>
          </w:p>
        </w:tc>
        <w:tc>
          <w:tcPr>
            <w:tcW w:w="900" w:type="dxa"/>
          </w:tcPr>
          <w:p w14:paraId="7F3B5CA2" w14:textId="77777777" w:rsidR="00B50050" w:rsidRDefault="00B50050" w:rsidP="0088127C">
            <w:pPr>
              <w:pStyle w:val="OtherTableBody"/>
            </w:pPr>
            <w:r>
              <w:t>4.5.3.49</w:t>
            </w:r>
          </w:p>
        </w:tc>
      </w:tr>
      <w:tr w:rsidR="00B50050" w14:paraId="06540D2B" w14:textId="77777777" w:rsidTr="00195548">
        <w:tc>
          <w:tcPr>
            <w:tcW w:w="3500" w:type="dxa"/>
          </w:tcPr>
          <w:p w14:paraId="5B1B7AD0" w14:textId="77777777" w:rsidR="00B50050" w:rsidRDefault="00B50050" w:rsidP="0088127C">
            <w:pPr>
              <w:pStyle w:val="OtherTableBody"/>
            </w:pPr>
            <w:r>
              <w:t>Result ID</w:t>
            </w:r>
          </w:p>
        </w:tc>
        <w:tc>
          <w:tcPr>
            <w:tcW w:w="700" w:type="dxa"/>
          </w:tcPr>
          <w:p w14:paraId="4843523B" w14:textId="77777777" w:rsidR="00B50050" w:rsidRDefault="00B50050" w:rsidP="0088127C">
            <w:pPr>
              <w:pStyle w:val="OtherTableBody"/>
            </w:pPr>
            <w:r>
              <w:t>00065</w:t>
            </w:r>
          </w:p>
        </w:tc>
        <w:tc>
          <w:tcPr>
            <w:tcW w:w="600" w:type="dxa"/>
          </w:tcPr>
          <w:p w14:paraId="59B68503" w14:textId="77777777" w:rsidR="00B50050" w:rsidRDefault="00B50050" w:rsidP="0088127C">
            <w:pPr>
              <w:pStyle w:val="OtherTableBody"/>
            </w:pPr>
            <w:r>
              <w:t>DSP</w:t>
            </w:r>
          </w:p>
        </w:tc>
        <w:tc>
          <w:tcPr>
            <w:tcW w:w="600" w:type="dxa"/>
          </w:tcPr>
          <w:p w14:paraId="4A19AD4A" w14:textId="77777777" w:rsidR="00B50050" w:rsidRDefault="00B50050" w:rsidP="0088127C">
            <w:pPr>
              <w:pStyle w:val="OtherTableBody"/>
            </w:pPr>
            <w:r>
              <w:t>5</w:t>
            </w:r>
          </w:p>
        </w:tc>
        <w:tc>
          <w:tcPr>
            <w:tcW w:w="600" w:type="dxa"/>
          </w:tcPr>
          <w:p w14:paraId="5619CA9F" w14:textId="77777777" w:rsidR="00B50050" w:rsidRDefault="00B50050" w:rsidP="0088127C">
            <w:pPr>
              <w:pStyle w:val="OtherTableBody"/>
            </w:pPr>
            <w:r>
              <w:t>..</w:t>
            </w:r>
          </w:p>
        </w:tc>
        <w:tc>
          <w:tcPr>
            <w:tcW w:w="600" w:type="dxa"/>
          </w:tcPr>
          <w:p w14:paraId="367F0E54" w14:textId="77777777" w:rsidR="00B50050" w:rsidRDefault="00B50050" w:rsidP="0088127C">
            <w:pPr>
              <w:pStyle w:val="OtherTableBody"/>
            </w:pPr>
            <w:r>
              <w:t>20</w:t>
            </w:r>
          </w:p>
        </w:tc>
        <w:tc>
          <w:tcPr>
            <w:tcW w:w="600" w:type="dxa"/>
          </w:tcPr>
          <w:p w14:paraId="43557AD1" w14:textId="77777777" w:rsidR="00B50050" w:rsidRDefault="00B50050" w:rsidP="0088127C">
            <w:pPr>
              <w:pStyle w:val="OtherTableBody"/>
            </w:pPr>
            <w:r>
              <w:t>TX</w:t>
            </w:r>
          </w:p>
        </w:tc>
        <w:tc>
          <w:tcPr>
            <w:tcW w:w="700" w:type="dxa"/>
          </w:tcPr>
          <w:p w14:paraId="415576A6" w14:textId="77777777" w:rsidR="00B50050" w:rsidRDefault="00B50050" w:rsidP="0088127C">
            <w:pPr>
              <w:pStyle w:val="OtherTableBody"/>
            </w:pPr>
          </w:p>
        </w:tc>
        <w:tc>
          <w:tcPr>
            <w:tcW w:w="600" w:type="dxa"/>
          </w:tcPr>
          <w:p w14:paraId="06B5862A" w14:textId="77777777" w:rsidR="00B50050" w:rsidRDefault="00B50050" w:rsidP="0088127C">
            <w:pPr>
              <w:pStyle w:val="OtherTableBody"/>
            </w:pPr>
          </w:p>
        </w:tc>
        <w:tc>
          <w:tcPr>
            <w:tcW w:w="900" w:type="dxa"/>
          </w:tcPr>
          <w:p w14:paraId="7CE8B426" w14:textId="77777777" w:rsidR="00B50050" w:rsidRDefault="00B50050" w:rsidP="0088127C">
            <w:pPr>
              <w:pStyle w:val="OtherTableBody"/>
            </w:pPr>
            <w:r>
              <w:t>5.5.1.5</w:t>
            </w:r>
          </w:p>
        </w:tc>
      </w:tr>
      <w:tr w:rsidR="00B50050" w14:paraId="723CD4A0" w14:textId="77777777" w:rsidTr="00195548">
        <w:tc>
          <w:tcPr>
            <w:tcW w:w="3500" w:type="dxa"/>
          </w:tcPr>
          <w:p w14:paraId="6189EBBB" w14:textId="77777777" w:rsidR="00B50050" w:rsidRDefault="00B50050" w:rsidP="0088127C">
            <w:pPr>
              <w:pStyle w:val="OtherTableBody"/>
            </w:pPr>
            <w:r>
              <w:t>Result Status +</w:t>
            </w:r>
          </w:p>
        </w:tc>
        <w:tc>
          <w:tcPr>
            <w:tcW w:w="700" w:type="dxa"/>
          </w:tcPr>
          <w:p w14:paraId="03255F38" w14:textId="77777777" w:rsidR="00B50050" w:rsidRDefault="00B50050" w:rsidP="0088127C">
            <w:pPr>
              <w:pStyle w:val="OtherTableBody"/>
            </w:pPr>
            <w:r>
              <w:t>00258</w:t>
            </w:r>
          </w:p>
        </w:tc>
        <w:tc>
          <w:tcPr>
            <w:tcW w:w="600" w:type="dxa"/>
          </w:tcPr>
          <w:p w14:paraId="4BC2AB9A" w14:textId="77777777" w:rsidR="00B50050" w:rsidRDefault="00B50050" w:rsidP="0088127C">
            <w:pPr>
              <w:pStyle w:val="OtherTableBody"/>
            </w:pPr>
            <w:r>
              <w:t>OBR</w:t>
            </w:r>
          </w:p>
        </w:tc>
        <w:tc>
          <w:tcPr>
            <w:tcW w:w="600" w:type="dxa"/>
          </w:tcPr>
          <w:p w14:paraId="063E1F00" w14:textId="77777777" w:rsidR="00B50050" w:rsidRDefault="00B50050" w:rsidP="0088127C">
            <w:pPr>
              <w:pStyle w:val="OtherTableBody"/>
            </w:pPr>
            <w:r>
              <w:t>25</w:t>
            </w:r>
          </w:p>
        </w:tc>
        <w:tc>
          <w:tcPr>
            <w:tcW w:w="600" w:type="dxa"/>
          </w:tcPr>
          <w:p w14:paraId="1837E445" w14:textId="77777777" w:rsidR="00B50050" w:rsidRDefault="00B50050" w:rsidP="0088127C">
            <w:pPr>
              <w:pStyle w:val="OtherTableBody"/>
            </w:pPr>
            <w:r>
              <w:t>1..1</w:t>
            </w:r>
          </w:p>
        </w:tc>
        <w:tc>
          <w:tcPr>
            <w:tcW w:w="600" w:type="dxa"/>
          </w:tcPr>
          <w:p w14:paraId="333CF76B" w14:textId="77777777" w:rsidR="00B50050" w:rsidRDefault="00B50050" w:rsidP="0088127C">
            <w:pPr>
              <w:pStyle w:val="OtherTableBody"/>
            </w:pPr>
          </w:p>
        </w:tc>
        <w:tc>
          <w:tcPr>
            <w:tcW w:w="600" w:type="dxa"/>
          </w:tcPr>
          <w:p w14:paraId="44ECA13B" w14:textId="77777777" w:rsidR="00B50050" w:rsidRDefault="00B50050" w:rsidP="0088127C">
            <w:pPr>
              <w:pStyle w:val="OtherTableBody"/>
            </w:pPr>
            <w:r>
              <w:t>ID</w:t>
            </w:r>
          </w:p>
        </w:tc>
        <w:tc>
          <w:tcPr>
            <w:tcW w:w="700" w:type="dxa"/>
          </w:tcPr>
          <w:p w14:paraId="44F23AB6" w14:textId="77777777" w:rsidR="00B50050" w:rsidRDefault="00B50050" w:rsidP="0088127C">
            <w:pPr>
              <w:pStyle w:val="OtherTableBody"/>
            </w:pPr>
          </w:p>
        </w:tc>
        <w:tc>
          <w:tcPr>
            <w:tcW w:w="600" w:type="dxa"/>
          </w:tcPr>
          <w:p w14:paraId="1BC32FA3" w14:textId="77777777" w:rsidR="00B50050" w:rsidRDefault="00B50050" w:rsidP="0088127C">
            <w:pPr>
              <w:pStyle w:val="OtherTableBody"/>
            </w:pPr>
            <w:r>
              <w:t>0123</w:t>
            </w:r>
          </w:p>
        </w:tc>
        <w:tc>
          <w:tcPr>
            <w:tcW w:w="900" w:type="dxa"/>
          </w:tcPr>
          <w:p w14:paraId="2A0739B0" w14:textId="77777777" w:rsidR="00B50050" w:rsidRDefault="00B50050" w:rsidP="0088127C">
            <w:pPr>
              <w:pStyle w:val="OtherTableBody"/>
            </w:pPr>
            <w:r>
              <w:t>4.5.3.25</w:t>
            </w:r>
          </w:p>
        </w:tc>
      </w:tr>
      <w:tr w:rsidR="00B50050" w14:paraId="04A5A7EF" w14:textId="77777777" w:rsidTr="00195548">
        <w:tc>
          <w:tcPr>
            <w:tcW w:w="3500" w:type="dxa"/>
          </w:tcPr>
          <w:p w14:paraId="22B5E71A" w14:textId="77777777" w:rsidR="00B50050" w:rsidRDefault="00B50050" w:rsidP="0088127C">
            <w:pPr>
              <w:pStyle w:val="OtherTableBody"/>
            </w:pPr>
            <w:r>
              <w:t>Results Rpt/Status Chng - Date/Time +</w:t>
            </w:r>
          </w:p>
        </w:tc>
        <w:tc>
          <w:tcPr>
            <w:tcW w:w="700" w:type="dxa"/>
          </w:tcPr>
          <w:p w14:paraId="376F965B" w14:textId="77777777" w:rsidR="00B50050" w:rsidRDefault="00B50050" w:rsidP="0088127C">
            <w:pPr>
              <w:pStyle w:val="OtherTableBody"/>
            </w:pPr>
            <w:r>
              <w:t>00255</w:t>
            </w:r>
          </w:p>
        </w:tc>
        <w:tc>
          <w:tcPr>
            <w:tcW w:w="600" w:type="dxa"/>
          </w:tcPr>
          <w:p w14:paraId="4EE7E697" w14:textId="77777777" w:rsidR="00B50050" w:rsidRDefault="00B50050" w:rsidP="0088127C">
            <w:pPr>
              <w:pStyle w:val="OtherTableBody"/>
            </w:pPr>
            <w:r>
              <w:t>OBR</w:t>
            </w:r>
          </w:p>
        </w:tc>
        <w:tc>
          <w:tcPr>
            <w:tcW w:w="600" w:type="dxa"/>
          </w:tcPr>
          <w:p w14:paraId="31861E46" w14:textId="77777777" w:rsidR="00B50050" w:rsidRDefault="00B50050" w:rsidP="0088127C">
            <w:pPr>
              <w:pStyle w:val="OtherTableBody"/>
            </w:pPr>
            <w:r>
              <w:t>22</w:t>
            </w:r>
          </w:p>
        </w:tc>
        <w:tc>
          <w:tcPr>
            <w:tcW w:w="600" w:type="dxa"/>
          </w:tcPr>
          <w:p w14:paraId="01444118" w14:textId="77777777" w:rsidR="00B50050" w:rsidRDefault="00B50050" w:rsidP="0088127C">
            <w:pPr>
              <w:pStyle w:val="OtherTableBody"/>
            </w:pPr>
            <w:r>
              <w:t>..</w:t>
            </w:r>
          </w:p>
        </w:tc>
        <w:tc>
          <w:tcPr>
            <w:tcW w:w="600" w:type="dxa"/>
          </w:tcPr>
          <w:p w14:paraId="3281EB25" w14:textId="77777777" w:rsidR="00B50050" w:rsidRDefault="00B50050" w:rsidP="0088127C">
            <w:pPr>
              <w:pStyle w:val="OtherTableBody"/>
            </w:pPr>
          </w:p>
        </w:tc>
        <w:tc>
          <w:tcPr>
            <w:tcW w:w="600" w:type="dxa"/>
          </w:tcPr>
          <w:p w14:paraId="3D26B17A" w14:textId="77777777" w:rsidR="00B50050" w:rsidRDefault="00B50050" w:rsidP="0088127C">
            <w:pPr>
              <w:pStyle w:val="OtherTableBody"/>
            </w:pPr>
            <w:r>
              <w:t>DTM</w:t>
            </w:r>
          </w:p>
        </w:tc>
        <w:tc>
          <w:tcPr>
            <w:tcW w:w="700" w:type="dxa"/>
          </w:tcPr>
          <w:p w14:paraId="10735BCB" w14:textId="77777777" w:rsidR="00B50050" w:rsidRDefault="00B50050" w:rsidP="0088127C">
            <w:pPr>
              <w:pStyle w:val="OtherTableBody"/>
            </w:pPr>
          </w:p>
        </w:tc>
        <w:tc>
          <w:tcPr>
            <w:tcW w:w="600" w:type="dxa"/>
          </w:tcPr>
          <w:p w14:paraId="34953B09" w14:textId="77777777" w:rsidR="00B50050" w:rsidRDefault="00B50050" w:rsidP="0088127C">
            <w:pPr>
              <w:pStyle w:val="OtherTableBody"/>
            </w:pPr>
          </w:p>
        </w:tc>
        <w:tc>
          <w:tcPr>
            <w:tcW w:w="900" w:type="dxa"/>
          </w:tcPr>
          <w:p w14:paraId="5C069C43" w14:textId="77777777" w:rsidR="00B50050" w:rsidRDefault="00B50050" w:rsidP="0088127C">
            <w:pPr>
              <w:pStyle w:val="OtherTableBody"/>
            </w:pPr>
            <w:r>
              <w:t>4.5.3.22</w:t>
            </w:r>
          </w:p>
        </w:tc>
      </w:tr>
      <w:tr w:rsidR="00B50050" w14:paraId="2E722593" w14:textId="77777777" w:rsidTr="00195548">
        <w:tc>
          <w:tcPr>
            <w:tcW w:w="3500" w:type="dxa"/>
          </w:tcPr>
          <w:p w14:paraId="62283D62" w14:textId="77777777" w:rsidR="00B50050" w:rsidRDefault="00B50050" w:rsidP="0088127C">
            <w:pPr>
              <w:pStyle w:val="OtherTableBody"/>
            </w:pPr>
            <w:r>
              <w:t>Retention Indicator</w:t>
            </w:r>
          </w:p>
        </w:tc>
        <w:tc>
          <w:tcPr>
            <w:tcW w:w="700" w:type="dxa"/>
          </w:tcPr>
          <w:p w14:paraId="3CC7D655" w14:textId="77777777" w:rsidR="00B50050" w:rsidRDefault="00B50050" w:rsidP="0088127C">
            <w:pPr>
              <w:pStyle w:val="OtherTableBody"/>
            </w:pPr>
            <w:r>
              <w:t>00720</w:t>
            </w:r>
          </w:p>
        </w:tc>
        <w:tc>
          <w:tcPr>
            <w:tcW w:w="600" w:type="dxa"/>
          </w:tcPr>
          <w:p w14:paraId="59764CC6" w14:textId="77777777" w:rsidR="00B50050" w:rsidRDefault="00B50050" w:rsidP="0088127C">
            <w:pPr>
              <w:pStyle w:val="OtherTableBody"/>
            </w:pPr>
            <w:r>
              <w:t>PV2</w:t>
            </w:r>
          </w:p>
        </w:tc>
        <w:tc>
          <w:tcPr>
            <w:tcW w:w="600" w:type="dxa"/>
          </w:tcPr>
          <w:p w14:paraId="2A6C363A" w14:textId="77777777" w:rsidR="00B50050" w:rsidRDefault="00B50050" w:rsidP="0088127C">
            <w:pPr>
              <w:pStyle w:val="OtherTableBody"/>
            </w:pPr>
            <w:r>
              <w:t>19</w:t>
            </w:r>
          </w:p>
        </w:tc>
        <w:tc>
          <w:tcPr>
            <w:tcW w:w="600" w:type="dxa"/>
          </w:tcPr>
          <w:p w14:paraId="146910EF" w14:textId="77777777" w:rsidR="00B50050" w:rsidRDefault="00B50050" w:rsidP="0088127C">
            <w:pPr>
              <w:pStyle w:val="OtherTableBody"/>
            </w:pPr>
            <w:r>
              <w:t>1..1</w:t>
            </w:r>
          </w:p>
        </w:tc>
        <w:tc>
          <w:tcPr>
            <w:tcW w:w="600" w:type="dxa"/>
          </w:tcPr>
          <w:p w14:paraId="1DBB6DB4" w14:textId="77777777" w:rsidR="00B50050" w:rsidRDefault="00B50050" w:rsidP="0088127C">
            <w:pPr>
              <w:pStyle w:val="OtherTableBody"/>
            </w:pPr>
          </w:p>
        </w:tc>
        <w:tc>
          <w:tcPr>
            <w:tcW w:w="600" w:type="dxa"/>
          </w:tcPr>
          <w:p w14:paraId="3A6C53CE" w14:textId="77777777" w:rsidR="00B50050" w:rsidRDefault="00B50050" w:rsidP="0088127C">
            <w:pPr>
              <w:pStyle w:val="OtherTableBody"/>
            </w:pPr>
            <w:r>
              <w:t>ID</w:t>
            </w:r>
          </w:p>
        </w:tc>
        <w:tc>
          <w:tcPr>
            <w:tcW w:w="700" w:type="dxa"/>
          </w:tcPr>
          <w:p w14:paraId="68D7CF43" w14:textId="77777777" w:rsidR="00B50050" w:rsidRDefault="00B50050" w:rsidP="0088127C">
            <w:pPr>
              <w:pStyle w:val="OtherTableBody"/>
            </w:pPr>
          </w:p>
        </w:tc>
        <w:tc>
          <w:tcPr>
            <w:tcW w:w="600" w:type="dxa"/>
          </w:tcPr>
          <w:p w14:paraId="3A373DD8" w14:textId="77777777" w:rsidR="00B50050" w:rsidRDefault="00B50050" w:rsidP="0088127C">
            <w:pPr>
              <w:pStyle w:val="OtherTableBody"/>
            </w:pPr>
            <w:r>
              <w:t>0136</w:t>
            </w:r>
          </w:p>
        </w:tc>
        <w:tc>
          <w:tcPr>
            <w:tcW w:w="900" w:type="dxa"/>
          </w:tcPr>
          <w:p w14:paraId="744C4EA6" w14:textId="77777777" w:rsidR="00B50050" w:rsidRDefault="00B50050" w:rsidP="0088127C">
            <w:pPr>
              <w:pStyle w:val="OtherTableBody"/>
            </w:pPr>
            <w:r>
              <w:t>3.4.4.19</w:t>
            </w:r>
          </w:p>
        </w:tc>
      </w:tr>
      <w:tr w:rsidR="00B50050" w14:paraId="0B9B82DA" w14:textId="77777777" w:rsidTr="00195548">
        <w:tc>
          <w:tcPr>
            <w:tcW w:w="3500" w:type="dxa"/>
          </w:tcPr>
          <w:p w14:paraId="6C184833" w14:textId="77777777" w:rsidR="00B50050" w:rsidRDefault="00B50050" w:rsidP="0088127C">
            <w:pPr>
              <w:pStyle w:val="OtherTableBody"/>
            </w:pPr>
            <w:r>
              <w:t>Retirement Date</w:t>
            </w:r>
          </w:p>
        </w:tc>
        <w:tc>
          <w:tcPr>
            <w:tcW w:w="700" w:type="dxa"/>
          </w:tcPr>
          <w:p w14:paraId="7A96B786" w14:textId="77777777" w:rsidR="00B50050" w:rsidRDefault="00B50050" w:rsidP="0088127C">
            <w:pPr>
              <w:pStyle w:val="OtherTableBody"/>
            </w:pPr>
            <w:r>
              <w:t>03511</w:t>
            </w:r>
          </w:p>
        </w:tc>
        <w:tc>
          <w:tcPr>
            <w:tcW w:w="600" w:type="dxa"/>
          </w:tcPr>
          <w:p w14:paraId="030B7835" w14:textId="77777777" w:rsidR="00B50050" w:rsidRDefault="00B50050" w:rsidP="0088127C">
            <w:pPr>
              <w:pStyle w:val="OtherTableBody"/>
            </w:pPr>
            <w:r>
              <w:t>PD1</w:t>
            </w:r>
          </w:p>
        </w:tc>
        <w:tc>
          <w:tcPr>
            <w:tcW w:w="600" w:type="dxa"/>
          </w:tcPr>
          <w:p w14:paraId="6A0F4BB7" w14:textId="77777777" w:rsidR="00B50050" w:rsidRDefault="00B50050" w:rsidP="0088127C">
            <w:pPr>
              <w:pStyle w:val="OtherTableBody"/>
            </w:pPr>
            <w:r>
              <w:t>23</w:t>
            </w:r>
          </w:p>
        </w:tc>
        <w:tc>
          <w:tcPr>
            <w:tcW w:w="600" w:type="dxa"/>
          </w:tcPr>
          <w:p w14:paraId="67D889BE" w14:textId="77777777" w:rsidR="00B50050" w:rsidRDefault="00B50050" w:rsidP="0088127C">
            <w:pPr>
              <w:pStyle w:val="OtherTableBody"/>
            </w:pPr>
            <w:r>
              <w:t>..</w:t>
            </w:r>
          </w:p>
        </w:tc>
        <w:tc>
          <w:tcPr>
            <w:tcW w:w="600" w:type="dxa"/>
          </w:tcPr>
          <w:p w14:paraId="79291BD5" w14:textId="77777777" w:rsidR="00B50050" w:rsidRDefault="00B50050" w:rsidP="0088127C">
            <w:pPr>
              <w:pStyle w:val="OtherTableBody"/>
            </w:pPr>
          </w:p>
        </w:tc>
        <w:tc>
          <w:tcPr>
            <w:tcW w:w="600" w:type="dxa"/>
          </w:tcPr>
          <w:p w14:paraId="391DA41A" w14:textId="77777777" w:rsidR="00B50050" w:rsidRDefault="00B50050" w:rsidP="0088127C">
            <w:pPr>
              <w:pStyle w:val="OtherTableBody"/>
            </w:pPr>
            <w:r>
              <w:t>DT</w:t>
            </w:r>
          </w:p>
        </w:tc>
        <w:tc>
          <w:tcPr>
            <w:tcW w:w="700" w:type="dxa"/>
          </w:tcPr>
          <w:p w14:paraId="412D5EAC" w14:textId="77777777" w:rsidR="00B50050" w:rsidRDefault="00B50050" w:rsidP="0088127C">
            <w:pPr>
              <w:pStyle w:val="OtherTableBody"/>
            </w:pPr>
          </w:p>
        </w:tc>
        <w:tc>
          <w:tcPr>
            <w:tcW w:w="600" w:type="dxa"/>
          </w:tcPr>
          <w:p w14:paraId="0495D58A" w14:textId="77777777" w:rsidR="00B50050" w:rsidRDefault="00B50050" w:rsidP="0088127C">
            <w:pPr>
              <w:pStyle w:val="OtherTableBody"/>
            </w:pPr>
          </w:p>
        </w:tc>
        <w:tc>
          <w:tcPr>
            <w:tcW w:w="900" w:type="dxa"/>
          </w:tcPr>
          <w:p w14:paraId="032DB593" w14:textId="77777777" w:rsidR="00B50050" w:rsidRDefault="00B50050" w:rsidP="0088127C">
            <w:pPr>
              <w:pStyle w:val="OtherTableBody"/>
            </w:pPr>
            <w:r>
              <w:t>3.4.11.23</w:t>
            </w:r>
          </w:p>
        </w:tc>
      </w:tr>
      <w:tr w:rsidR="00B50050" w14:paraId="274F0E98" w14:textId="77777777" w:rsidTr="00195548">
        <w:tc>
          <w:tcPr>
            <w:tcW w:w="3500" w:type="dxa"/>
          </w:tcPr>
          <w:p w14:paraId="67F78C62" w14:textId="77777777" w:rsidR="00B50050" w:rsidRDefault="00B50050" w:rsidP="0088127C">
            <w:pPr>
              <w:pStyle w:val="OtherTableBody"/>
            </w:pPr>
            <w:r>
              <w:t>Reusable Cost</w:t>
            </w:r>
          </w:p>
        </w:tc>
        <w:tc>
          <w:tcPr>
            <w:tcW w:w="700" w:type="dxa"/>
          </w:tcPr>
          <w:p w14:paraId="1ED17C5D" w14:textId="77777777" w:rsidR="00B50050" w:rsidRDefault="00B50050" w:rsidP="0088127C">
            <w:pPr>
              <w:pStyle w:val="OtherTableBody"/>
            </w:pPr>
            <w:r>
              <w:t>02077</w:t>
            </w:r>
          </w:p>
        </w:tc>
        <w:tc>
          <w:tcPr>
            <w:tcW w:w="600" w:type="dxa"/>
          </w:tcPr>
          <w:p w14:paraId="659CAE23" w14:textId="77777777" w:rsidR="00B50050" w:rsidRDefault="00B50050" w:rsidP="0088127C">
            <w:pPr>
              <w:pStyle w:val="OtherTableBody"/>
            </w:pPr>
            <w:r>
              <w:t>IVT</w:t>
            </w:r>
          </w:p>
        </w:tc>
        <w:tc>
          <w:tcPr>
            <w:tcW w:w="600" w:type="dxa"/>
          </w:tcPr>
          <w:p w14:paraId="46D150F4" w14:textId="77777777" w:rsidR="00B50050" w:rsidRDefault="00B50050" w:rsidP="0088127C">
            <w:pPr>
              <w:pStyle w:val="OtherTableBody"/>
            </w:pPr>
            <w:r>
              <w:t>18</w:t>
            </w:r>
          </w:p>
        </w:tc>
        <w:tc>
          <w:tcPr>
            <w:tcW w:w="600" w:type="dxa"/>
          </w:tcPr>
          <w:p w14:paraId="671B6B1E" w14:textId="77777777" w:rsidR="00B50050" w:rsidRDefault="00B50050" w:rsidP="0088127C">
            <w:pPr>
              <w:pStyle w:val="OtherTableBody"/>
            </w:pPr>
            <w:r>
              <w:t>..</w:t>
            </w:r>
          </w:p>
        </w:tc>
        <w:tc>
          <w:tcPr>
            <w:tcW w:w="600" w:type="dxa"/>
          </w:tcPr>
          <w:p w14:paraId="21E94CDF" w14:textId="77777777" w:rsidR="00B50050" w:rsidRDefault="00B50050" w:rsidP="0088127C">
            <w:pPr>
              <w:pStyle w:val="OtherTableBody"/>
            </w:pPr>
          </w:p>
        </w:tc>
        <w:tc>
          <w:tcPr>
            <w:tcW w:w="600" w:type="dxa"/>
          </w:tcPr>
          <w:p w14:paraId="0E36BADE" w14:textId="77777777" w:rsidR="00B50050" w:rsidRDefault="00B50050" w:rsidP="0088127C">
            <w:pPr>
              <w:pStyle w:val="OtherTableBody"/>
            </w:pPr>
            <w:r>
              <w:t>CP</w:t>
            </w:r>
          </w:p>
        </w:tc>
        <w:tc>
          <w:tcPr>
            <w:tcW w:w="700" w:type="dxa"/>
          </w:tcPr>
          <w:p w14:paraId="64AB7E6F" w14:textId="77777777" w:rsidR="00B50050" w:rsidRDefault="00B50050" w:rsidP="0088127C">
            <w:pPr>
              <w:pStyle w:val="OtherTableBody"/>
            </w:pPr>
          </w:p>
        </w:tc>
        <w:tc>
          <w:tcPr>
            <w:tcW w:w="600" w:type="dxa"/>
          </w:tcPr>
          <w:p w14:paraId="221E5379" w14:textId="77777777" w:rsidR="00B50050" w:rsidRDefault="00B50050" w:rsidP="0088127C">
            <w:pPr>
              <w:pStyle w:val="OtherTableBody"/>
            </w:pPr>
          </w:p>
        </w:tc>
        <w:tc>
          <w:tcPr>
            <w:tcW w:w="900" w:type="dxa"/>
          </w:tcPr>
          <w:p w14:paraId="0075190F" w14:textId="77777777" w:rsidR="00B50050" w:rsidRDefault="00B50050" w:rsidP="0088127C">
            <w:pPr>
              <w:pStyle w:val="OtherTableBody"/>
            </w:pPr>
            <w:r>
              <w:t>17.4.7.18</w:t>
            </w:r>
          </w:p>
        </w:tc>
      </w:tr>
      <w:tr w:rsidR="00B50050" w14:paraId="45B2E334" w14:textId="77777777" w:rsidTr="00195548">
        <w:tc>
          <w:tcPr>
            <w:tcW w:w="3500" w:type="dxa"/>
          </w:tcPr>
          <w:p w14:paraId="1EEFB543" w14:textId="77777777" w:rsidR="00B50050" w:rsidRDefault="00B50050" w:rsidP="0088127C">
            <w:pPr>
              <w:pStyle w:val="OtherTableBody"/>
            </w:pPr>
            <w:r>
              <w:t xml:space="preserve">Reusable Item Indicator </w:t>
            </w:r>
          </w:p>
        </w:tc>
        <w:tc>
          <w:tcPr>
            <w:tcW w:w="700" w:type="dxa"/>
          </w:tcPr>
          <w:p w14:paraId="6D099AB9" w14:textId="77777777" w:rsidR="00B50050" w:rsidRDefault="00B50050" w:rsidP="0088127C">
            <w:pPr>
              <w:pStyle w:val="OtherTableBody"/>
            </w:pPr>
            <w:r>
              <w:t>02076</w:t>
            </w:r>
          </w:p>
        </w:tc>
        <w:tc>
          <w:tcPr>
            <w:tcW w:w="600" w:type="dxa"/>
          </w:tcPr>
          <w:p w14:paraId="2481A96D" w14:textId="77777777" w:rsidR="00B50050" w:rsidRDefault="00B50050" w:rsidP="0088127C">
            <w:pPr>
              <w:pStyle w:val="OtherTableBody"/>
            </w:pPr>
            <w:r>
              <w:t>IVT</w:t>
            </w:r>
          </w:p>
        </w:tc>
        <w:tc>
          <w:tcPr>
            <w:tcW w:w="600" w:type="dxa"/>
          </w:tcPr>
          <w:p w14:paraId="1D4D805C" w14:textId="77777777" w:rsidR="00B50050" w:rsidRDefault="00B50050" w:rsidP="0088127C">
            <w:pPr>
              <w:pStyle w:val="OtherTableBody"/>
            </w:pPr>
            <w:r>
              <w:t>17</w:t>
            </w:r>
          </w:p>
        </w:tc>
        <w:tc>
          <w:tcPr>
            <w:tcW w:w="600" w:type="dxa"/>
          </w:tcPr>
          <w:p w14:paraId="41420105" w14:textId="77777777" w:rsidR="00B50050" w:rsidRDefault="00B50050" w:rsidP="0088127C">
            <w:pPr>
              <w:pStyle w:val="OtherTableBody"/>
            </w:pPr>
            <w:r>
              <w:t>..</w:t>
            </w:r>
          </w:p>
        </w:tc>
        <w:tc>
          <w:tcPr>
            <w:tcW w:w="600" w:type="dxa"/>
          </w:tcPr>
          <w:p w14:paraId="1C2DEE1E" w14:textId="77777777" w:rsidR="00B50050" w:rsidRDefault="00B50050" w:rsidP="0088127C">
            <w:pPr>
              <w:pStyle w:val="OtherTableBody"/>
            </w:pPr>
          </w:p>
        </w:tc>
        <w:tc>
          <w:tcPr>
            <w:tcW w:w="600" w:type="dxa"/>
          </w:tcPr>
          <w:p w14:paraId="2914AB73" w14:textId="77777777" w:rsidR="00B50050" w:rsidRDefault="00B50050" w:rsidP="0088127C">
            <w:pPr>
              <w:pStyle w:val="OtherTableBody"/>
            </w:pPr>
            <w:r>
              <w:t>CNE</w:t>
            </w:r>
          </w:p>
        </w:tc>
        <w:tc>
          <w:tcPr>
            <w:tcW w:w="700" w:type="dxa"/>
          </w:tcPr>
          <w:p w14:paraId="1902173F" w14:textId="77777777" w:rsidR="00B50050" w:rsidRDefault="00B50050" w:rsidP="0088127C">
            <w:pPr>
              <w:pStyle w:val="OtherTableBody"/>
            </w:pPr>
          </w:p>
        </w:tc>
        <w:tc>
          <w:tcPr>
            <w:tcW w:w="600" w:type="dxa"/>
          </w:tcPr>
          <w:p w14:paraId="004295C5" w14:textId="77777777" w:rsidR="00B50050" w:rsidRDefault="00B50050" w:rsidP="0088127C">
            <w:pPr>
              <w:pStyle w:val="OtherTableBody"/>
            </w:pPr>
            <w:r>
              <w:t>0532</w:t>
            </w:r>
          </w:p>
        </w:tc>
        <w:tc>
          <w:tcPr>
            <w:tcW w:w="900" w:type="dxa"/>
          </w:tcPr>
          <w:p w14:paraId="15785DCB" w14:textId="77777777" w:rsidR="00B50050" w:rsidRDefault="00B50050" w:rsidP="0088127C">
            <w:pPr>
              <w:pStyle w:val="OtherTableBody"/>
            </w:pPr>
            <w:r>
              <w:t>17.4.7.17</w:t>
            </w:r>
          </w:p>
        </w:tc>
      </w:tr>
      <w:tr w:rsidR="00B50050" w14:paraId="2C0A1A61" w14:textId="77777777" w:rsidTr="00195548">
        <w:tc>
          <w:tcPr>
            <w:tcW w:w="3500" w:type="dxa"/>
          </w:tcPr>
          <w:p w14:paraId="7AC31B68" w14:textId="77777777" w:rsidR="00B50050" w:rsidRDefault="00B50050" w:rsidP="0088127C">
            <w:pPr>
              <w:pStyle w:val="OtherTableBody"/>
            </w:pPr>
            <w:r>
              <w:t>Revenue Code</w:t>
            </w:r>
          </w:p>
        </w:tc>
        <w:tc>
          <w:tcPr>
            <w:tcW w:w="700" w:type="dxa"/>
          </w:tcPr>
          <w:p w14:paraId="29FF6F2D" w14:textId="77777777" w:rsidR="00B50050" w:rsidRDefault="00B50050" w:rsidP="0088127C">
            <w:pPr>
              <w:pStyle w:val="OtherTableBody"/>
            </w:pPr>
            <w:r>
              <w:t>01600</w:t>
            </w:r>
          </w:p>
        </w:tc>
        <w:tc>
          <w:tcPr>
            <w:tcW w:w="600" w:type="dxa"/>
          </w:tcPr>
          <w:p w14:paraId="4758D7B5" w14:textId="77777777" w:rsidR="00B50050" w:rsidRDefault="00B50050" w:rsidP="0088127C">
            <w:pPr>
              <w:pStyle w:val="OtherTableBody"/>
            </w:pPr>
            <w:r>
              <w:t>GP2</w:t>
            </w:r>
          </w:p>
        </w:tc>
        <w:tc>
          <w:tcPr>
            <w:tcW w:w="600" w:type="dxa"/>
          </w:tcPr>
          <w:p w14:paraId="365803BC" w14:textId="77777777" w:rsidR="00B50050" w:rsidRDefault="00B50050" w:rsidP="0088127C">
            <w:pPr>
              <w:pStyle w:val="OtherTableBody"/>
            </w:pPr>
            <w:r>
              <w:t>1</w:t>
            </w:r>
          </w:p>
        </w:tc>
        <w:tc>
          <w:tcPr>
            <w:tcW w:w="600" w:type="dxa"/>
          </w:tcPr>
          <w:p w14:paraId="699419FD" w14:textId="77777777" w:rsidR="00B50050" w:rsidRDefault="00B50050" w:rsidP="0088127C">
            <w:pPr>
              <w:pStyle w:val="OtherTableBody"/>
            </w:pPr>
            <w:r>
              <w:t>..</w:t>
            </w:r>
          </w:p>
        </w:tc>
        <w:tc>
          <w:tcPr>
            <w:tcW w:w="600" w:type="dxa"/>
          </w:tcPr>
          <w:p w14:paraId="71B5DED1" w14:textId="77777777" w:rsidR="00B50050" w:rsidRDefault="00B50050" w:rsidP="0088127C">
            <w:pPr>
              <w:pStyle w:val="OtherTableBody"/>
            </w:pPr>
          </w:p>
        </w:tc>
        <w:tc>
          <w:tcPr>
            <w:tcW w:w="600" w:type="dxa"/>
          </w:tcPr>
          <w:p w14:paraId="6931E4F2" w14:textId="77777777" w:rsidR="00B50050" w:rsidRDefault="00B50050" w:rsidP="0088127C">
            <w:pPr>
              <w:pStyle w:val="OtherTableBody"/>
            </w:pPr>
            <w:r>
              <w:t>CWE</w:t>
            </w:r>
          </w:p>
        </w:tc>
        <w:tc>
          <w:tcPr>
            <w:tcW w:w="700" w:type="dxa"/>
          </w:tcPr>
          <w:p w14:paraId="3A28FCD8" w14:textId="77777777" w:rsidR="00B50050" w:rsidRDefault="00B50050" w:rsidP="0088127C">
            <w:pPr>
              <w:pStyle w:val="OtherTableBody"/>
            </w:pPr>
          </w:p>
        </w:tc>
        <w:tc>
          <w:tcPr>
            <w:tcW w:w="600" w:type="dxa"/>
          </w:tcPr>
          <w:p w14:paraId="5178B7A5" w14:textId="77777777" w:rsidR="00B50050" w:rsidRDefault="00B50050" w:rsidP="0088127C">
            <w:pPr>
              <w:pStyle w:val="OtherTableBody"/>
            </w:pPr>
            <w:r>
              <w:t>0456</w:t>
            </w:r>
          </w:p>
        </w:tc>
        <w:tc>
          <w:tcPr>
            <w:tcW w:w="900" w:type="dxa"/>
          </w:tcPr>
          <w:p w14:paraId="1F2A123B" w14:textId="77777777" w:rsidR="00B50050" w:rsidRDefault="00B50050" w:rsidP="0088127C">
            <w:pPr>
              <w:pStyle w:val="OtherTableBody"/>
            </w:pPr>
            <w:r>
              <w:t>6.5.16.1</w:t>
            </w:r>
          </w:p>
        </w:tc>
      </w:tr>
      <w:tr w:rsidR="00B50050" w14:paraId="216EB11D" w14:textId="77777777" w:rsidTr="00195548">
        <w:tc>
          <w:tcPr>
            <w:tcW w:w="3500" w:type="dxa"/>
          </w:tcPr>
          <w:p w14:paraId="1AA2D6E1" w14:textId="77777777" w:rsidR="00B50050" w:rsidRDefault="00B50050" w:rsidP="0088127C">
            <w:pPr>
              <w:pStyle w:val="OtherTableBody"/>
            </w:pPr>
            <w:r>
              <w:t>Revenue Code</w:t>
            </w:r>
          </w:p>
        </w:tc>
        <w:tc>
          <w:tcPr>
            <w:tcW w:w="700" w:type="dxa"/>
          </w:tcPr>
          <w:p w14:paraId="741A2ED5" w14:textId="77777777" w:rsidR="00B50050" w:rsidRDefault="00B50050" w:rsidP="0088127C">
            <w:pPr>
              <w:pStyle w:val="OtherTableBody"/>
            </w:pPr>
            <w:r>
              <w:t>01600</w:t>
            </w:r>
          </w:p>
        </w:tc>
        <w:tc>
          <w:tcPr>
            <w:tcW w:w="600" w:type="dxa"/>
          </w:tcPr>
          <w:p w14:paraId="2B838AF4" w14:textId="77777777" w:rsidR="00B50050" w:rsidRDefault="00B50050" w:rsidP="0088127C">
            <w:pPr>
              <w:pStyle w:val="OtherTableBody"/>
            </w:pPr>
            <w:r>
              <w:t>FT1</w:t>
            </w:r>
          </w:p>
        </w:tc>
        <w:tc>
          <w:tcPr>
            <w:tcW w:w="600" w:type="dxa"/>
          </w:tcPr>
          <w:p w14:paraId="707689EE" w14:textId="77777777" w:rsidR="00B50050" w:rsidRDefault="00B50050" w:rsidP="0088127C">
            <w:pPr>
              <w:pStyle w:val="OtherTableBody"/>
            </w:pPr>
            <w:r>
              <w:t>41</w:t>
            </w:r>
          </w:p>
        </w:tc>
        <w:tc>
          <w:tcPr>
            <w:tcW w:w="600" w:type="dxa"/>
          </w:tcPr>
          <w:p w14:paraId="0E9660C1" w14:textId="77777777" w:rsidR="00B50050" w:rsidRDefault="00B50050" w:rsidP="0088127C">
            <w:pPr>
              <w:pStyle w:val="OtherTableBody"/>
            </w:pPr>
            <w:r>
              <w:t>..</w:t>
            </w:r>
          </w:p>
        </w:tc>
        <w:tc>
          <w:tcPr>
            <w:tcW w:w="600" w:type="dxa"/>
          </w:tcPr>
          <w:p w14:paraId="3A0A982B" w14:textId="77777777" w:rsidR="00B50050" w:rsidRDefault="00B50050" w:rsidP="0088127C">
            <w:pPr>
              <w:pStyle w:val="OtherTableBody"/>
            </w:pPr>
          </w:p>
        </w:tc>
        <w:tc>
          <w:tcPr>
            <w:tcW w:w="600" w:type="dxa"/>
          </w:tcPr>
          <w:p w14:paraId="437C6B1C" w14:textId="77777777" w:rsidR="00B50050" w:rsidRDefault="00B50050" w:rsidP="0088127C">
            <w:pPr>
              <w:pStyle w:val="OtherTableBody"/>
            </w:pPr>
            <w:r>
              <w:t>CWE</w:t>
            </w:r>
          </w:p>
        </w:tc>
        <w:tc>
          <w:tcPr>
            <w:tcW w:w="700" w:type="dxa"/>
          </w:tcPr>
          <w:p w14:paraId="1725E193" w14:textId="77777777" w:rsidR="00B50050" w:rsidRDefault="00B50050" w:rsidP="0088127C">
            <w:pPr>
              <w:pStyle w:val="OtherTableBody"/>
            </w:pPr>
          </w:p>
        </w:tc>
        <w:tc>
          <w:tcPr>
            <w:tcW w:w="600" w:type="dxa"/>
          </w:tcPr>
          <w:p w14:paraId="234B740F" w14:textId="77777777" w:rsidR="00B50050" w:rsidRDefault="00B50050" w:rsidP="0088127C">
            <w:pPr>
              <w:pStyle w:val="OtherTableBody"/>
            </w:pPr>
            <w:r>
              <w:t>0456</w:t>
            </w:r>
          </w:p>
        </w:tc>
        <w:tc>
          <w:tcPr>
            <w:tcW w:w="900" w:type="dxa"/>
          </w:tcPr>
          <w:p w14:paraId="20B02B02" w14:textId="77777777" w:rsidR="00B50050" w:rsidRDefault="00B50050" w:rsidP="0088127C">
            <w:pPr>
              <w:pStyle w:val="OtherTableBody"/>
            </w:pPr>
            <w:r>
              <w:t>6.5.1.41</w:t>
            </w:r>
          </w:p>
        </w:tc>
      </w:tr>
      <w:tr w:rsidR="00B50050" w14:paraId="76E2B8C2" w14:textId="77777777" w:rsidTr="00195548">
        <w:tc>
          <w:tcPr>
            <w:tcW w:w="3500" w:type="dxa"/>
          </w:tcPr>
          <w:p w14:paraId="2E8D60A8" w14:textId="77777777" w:rsidR="00B50050" w:rsidRDefault="00B50050" w:rsidP="0088127C">
            <w:pPr>
              <w:pStyle w:val="OtherTableBody"/>
            </w:pPr>
            <w:r>
              <w:t>Revenue Code</w:t>
            </w:r>
          </w:p>
        </w:tc>
        <w:tc>
          <w:tcPr>
            <w:tcW w:w="700" w:type="dxa"/>
          </w:tcPr>
          <w:p w14:paraId="00C1CC93" w14:textId="77777777" w:rsidR="00B50050" w:rsidRDefault="00B50050" w:rsidP="0088127C">
            <w:pPr>
              <w:pStyle w:val="OtherTableBody"/>
            </w:pPr>
            <w:r>
              <w:t>01600</w:t>
            </w:r>
          </w:p>
        </w:tc>
        <w:tc>
          <w:tcPr>
            <w:tcW w:w="600" w:type="dxa"/>
          </w:tcPr>
          <w:p w14:paraId="25D1D814" w14:textId="77777777" w:rsidR="00B50050" w:rsidRDefault="00B50050" w:rsidP="0088127C">
            <w:pPr>
              <w:pStyle w:val="OtherTableBody"/>
            </w:pPr>
            <w:r>
              <w:t>GP1</w:t>
            </w:r>
          </w:p>
        </w:tc>
        <w:tc>
          <w:tcPr>
            <w:tcW w:w="600" w:type="dxa"/>
          </w:tcPr>
          <w:p w14:paraId="7E5B4557" w14:textId="77777777" w:rsidR="00B50050" w:rsidRDefault="00B50050" w:rsidP="0088127C">
            <w:pPr>
              <w:pStyle w:val="OtherTableBody"/>
            </w:pPr>
            <w:r>
              <w:t>2</w:t>
            </w:r>
          </w:p>
        </w:tc>
        <w:tc>
          <w:tcPr>
            <w:tcW w:w="600" w:type="dxa"/>
          </w:tcPr>
          <w:p w14:paraId="0E800A4A" w14:textId="77777777" w:rsidR="00B50050" w:rsidRDefault="00B50050" w:rsidP="0088127C">
            <w:pPr>
              <w:pStyle w:val="OtherTableBody"/>
            </w:pPr>
            <w:r>
              <w:t>..</w:t>
            </w:r>
          </w:p>
        </w:tc>
        <w:tc>
          <w:tcPr>
            <w:tcW w:w="600" w:type="dxa"/>
          </w:tcPr>
          <w:p w14:paraId="61177580" w14:textId="77777777" w:rsidR="00B50050" w:rsidRDefault="00B50050" w:rsidP="0088127C">
            <w:pPr>
              <w:pStyle w:val="OtherTableBody"/>
            </w:pPr>
          </w:p>
        </w:tc>
        <w:tc>
          <w:tcPr>
            <w:tcW w:w="600" w:type="dxa"/>
          </w:tcPr>
          <w:p w14:paraId="5C038751" w14:textId="77777777" w:rsidR="00B50050" w:rsidRDefault="00B50050" w:rsidP="0088127C">
            <w:pPr>
              <w:pStyle w:val="OtherTableBody"/>
            </w:pPr>
            <w:r>
              <w:t>CWE</w:t>
            </w:r>
          </w:p>
        </w:tc>
        <w:tc>
          <w:tcPr>
            <w:tcW w:w="700" w:type="dxa"/>
          </w:tcPr>
          <w:p w14:paraId="0E6B03C6" w14:textId="77777777" w:rsidR="00B50050" w:rsidRDefault="00B50050" w:rsidP="0088127C">
            <w:pPr>
              <w:pStyle w:val="OtherTableBody"/>
            </w:pPr>
            <w:r>
              <w:t>Y</w:t>
            </w:r>
          </w:p>
        </w:tc>
        <w:tc>
          <w:tcPr>
            <w:tcW w:w="600" w:type="dxa"/>
          </w:tcPr>
          <w:p w14:paraId="3A7C7223" w14:textId="77777777" w:rsidR="00B50050" w:rsidRDefault="00B50050" w:rsidP="0088127C">
            <w:pPr>
              <w:pStyle w:val="OtherTableBody"/>
            </w:pPr>
            <w:r>
              <w:t>0456</w:t>
            </w:r>
          </w:p>
        </w:tc>
        <w:tc>
          <w:tcPr>
            <w:tcW w:w="900" w:type="dxa"/>
          </w:tcPr>
          <w:p w14:paraId="53336CD3" w14:textId="77777777" w:rsidR="00B50050" w:rsidRDefault="00B50050" w:rsidP="0088127C">
            <w:pPr>
              <w:pStyle w:val="OtherTableBody"/>
            </w:pPr>
            <w:r>
              <w:t>6.5.15.2</w:t>
            </w:r>
          </w:p>
        </w:tc>
      </w:tr>
      <w:tr w:rsidR="00B50050" w14:paraId="3F5F2C1F" w14:textId="77777777" w:rsidTr="00195548">
        <w:tc>
          <w:tcPr>
            <w:tcW w:w="3500" w:type="dxa"/>
          </w:tcPr>
          <w:p w14:paraId="72D6F012" w14:textId="77777777" w:rsidR="00B50050" w:rsidRDefault="00B50050" w:rsidP="0088127C">
            <w:pPr>
              <w:pStyle w:val="OtherTableBody"/>
            </w:pPr>
            <w:r>
              <w:t>Revocation Date</w:t>
            </w:r>
          </w:p>
        </w:tc>
        <w:tc>
          <w:tcPr>
            <w:tcW w:w="700" w:type="dxa"/>
          </w:tcPr>
          <w:p w14:paraId="3AC4DDA6" w14:textId="77777777" w:rsidR="00B50050" w:rsidRDefault="00B50050" w:rsidP="0088127C">
            <w:pPr>
              <w:pStyle w:val="OtherTableBody"/>
            </w:pPr>
            <w:r>
              <w:t>01882</w:t>
            </w:r>
          </w:p>
        </w:tc>
        <w:tc>
          <w:tcPr>
            <w:tcW w:w="600" w:type="dxa"/>
          </w:tcPr>
          <w:p w14:paraId="2D77ED91" w14:textId="77777777" w:rsidR="00B50050" w:rsidRDefault="00B50050" w:rsidP="0088127C">
            <w:pPr>
              <w:pStyle w:val="OtherTableBody"/>
            </w:pPr>
            <w:r>
              <w:t>CER</w:t>
            </w:r>
          </w:p>
        </w:tc>
        <w:tc>
          <w:tcPr>
            <w:tcW w:w="600" w:type="dxa"/>
          </w:tcPr>
          <w:p w14:paraId="6CE1995B" w14:textId="77777777" w:rsidR="00B50050" w:rsidRDefault="00B50050" w:rsidP="0088127C">
            <w:pPr>
              <w:pStyle w:val="OtherTableBody"/>
            </w:pPr>
            <w:r>
              <w:t>29</w:t>
            </w:r>
          </w:p>
        </w:tc>
        <w:tc>
          <w:tcPr>
            <w:tcW w:w="600" w:type="dxa"/>
          </w:tcPr>
          <w:p w14:paraId="25C5356A" w14:textId="77777777" w:rsidR="00B50050" w:rsidRDefault="00B50050" w:rsidP="0088127C">
            <w:pPr>
              <w:pStyle w:val="OtherTableBody"/>
            </w:pPr>
            <w:r>
              <w:t>..</w:t>
            </w:r>
          </w:p>
        </w:tc>
        <w:tc>
          <w:tcPr>
            <w:tcW w:w="600" w:type="dxa"/>
          </w:tcPr>
          <w:p w14:paraId="199EF901" w14:textId="77777777" w:rsidR="00B50050" w:rsidRDefault="00B50050" w:rsidP="0088127C">
            <w:pPr>
              <w:pStyle w:val="OtherTableBody"/>
            </w:pPr>
          </w:p>
        </w:tc>
        <w:tc>
          <w:tcPr>
            <w:tcW w:w="600" w:type="dxa"/>
          </w:tcPr>
          <w:p w14:paraId="02C35882" w14:textId="77777777" w:rsidR="00B50050" w:rsidRDefault="00B50050" w:rsidP="0088127C">
            <w:pPr>
              <w:pStyle w:val="OtherTableBody"/>
            </w:pPr>
            <w:r>
              <w:t>DTM</w:t>
            </w:r>
          </w:p>
        </w:tc>
        <w:tc>
          <w:tcPr>
            <w:tcW w:w="700" w:type="dxa"/>
          </w:tcPr>
          <w:p w14:paraId="1B272F19" w14:textId="77777777" w:rsidR="00B50050" w:rsidRDefault="00B50050" w:rsidP="0088127C">
            <w:pPr>
              <w:pStyle w:val="OtherTableBody"/>
            </w:pPr>
          </w:p>
        </w:tc>
        <w:tc>
          <w:tcPr>
            <w:tcW w:w="600" w:type="dxa"/>
          </w:tcPr>
          <w:p w14:paraId="49468A94" w14:textId="77777777" w:rsidR="00B50050" w:rsidRDefault="00B50050" w:rsidP="0088127C">
            <w:pPr>
              <w:pStyle w:val="OtherTableBody"/>
            </w:pPr>
          </w:p>
        </w:tc>
        <w:tc>
          <w:tcPr>
            <w:tcW w:w="900" w:type="dxa"/>
          </w:tcPr>
          <w:p w14:paraId="323F3EF6" w14:textId="77777777" w:rsidR="00B50050" w:rsidRDefault="00B50050" w:rsidP="0088127C">
            <w:pPr>
              <w:pStyle w:val="OtherTableBody"/>
            </w:pPr>
            <w:r>
              <w:t>15.4.2.29</w:t>
            </w:r>
          </w:p>
        </w:tc>
      </w:tr>
      <w:tr w:rsidR="00B50050" w14:paraId="3200C1EF" w14:textId="77777777" w:rsidTr="00195548">
        <w:tc>
          <w:tcPr>
            <w:tcW w:w="3500" w:type="dxa"/>
          </w:tcPr>
          <w:p w14:paraId="412C896A" w14:textId="77777777" w:rsidR="00B50050" w:rsidRDefault="00B50050" w:rsidP="0088127C">
            <w:pPr>
              <w:pStyle w:val="OtherTableBody"/>
            </w:pPr>
            <w:r>
              <w:t>Revocation Reason Code</w:t>
            </w:r>
          </w:p>
        </w:tc>
        <w:tc>
          <w:tcPr>
            <w:tcW w:w="700" w:type="dxa"/>
          </w:tcPr>
          <w:p w14:paraId="64A06D6A" w14:textId="77777777" w:rsidR="00B50050" w:rsidRDefault="00B50050" w:rsidP="0088127C">
            <w:pPr>
              <w:pStyle w:val="OtherTableBody"/>
            </w:pPr>
            <w:r>
              <w:t>01883</w:t>
            </w:r>
          </w:p>
        </w:tc>
        <w:tc>
          <w:tcPr>
            <w:tcW w:w="600" w:type="dxa"/>
          </w:tcPr>
          <w:p w14:paraId="79926767" w14:textId="77777777" w:rsidR="00B50050" w:rsidRDefault="00B50050" w:rsidP="0088127C">
            <w:pPr>
              <w:pStyle w:val="OtherTableBody"/>
            </w:pPr>
            <w:r>
              <w:t>CER</w:t>
            </w:r>
          </w:p>
        </w:tc>
        <w:tc>
          <w:tcPr>
            <w:tcW w:w="600" w:type="dxa"/>
          </w:tcPr>
          <w:p w14:paraId="0095C9D7" w14:textId="77777777" w:rsidR="00B50050" w:rsidRDefault="00B50050" w:rsidP="0088127C">
            <w:pPr>
              <w:pStyle w:val="OtherTableBody"/>
            </w:pPr>
            <w:r>
              <w:t>30</w:t>
            </w:r>
          </w:p>
        </w:tc>
        <w:tc>
          <w:tcPr>
            <w:tcW w:w="600" w:type="dxa"/>
          </w:tcPr>
          <w:p w14:paraId="0D6CF47B" w14:textId="77777777" w:rsidR="00B50050" w:rsidRDefault="00B50050" w:rsidP="0088127C">
            <w:pPr>
              <w:pStyle w:val="OtherTableBody"/>
            </w:pPr>
            <w:r>
              <w:t>..</w:t>
            </w:r>
          </w:p>
        </w:tc>
        <w:tc>
          <w:tcPr>
            <w:tcW w:w="600" w:type="dxa"/>
          </w:tcPr>
          <w:p w14:paraId="27EBCF14" w14:textId="77777777" w:rsidR="00B50050" w:rsidRDefault="00B50050" w:rsidP="0088127C">
            <w:pPr>
              <w:pStyle w:val="OtherTableBody"/>
            </w:pPr>
          </w:p>
        </w:tc>
        <w:tc>
          <w:tcPr>
            <w:tcW w:w="600" w:type="dxa"/>
          </w:tcPr>
          <w:p w14:paraId="1C7400AE" w14:textId="77777777" w:rsidR="00B50050" w:rsidRDefault="00B50050" w:rsidP="0088127C">
            <w:pPr>
              <w:pStyle w:val="OtherTableBody"/>
            </w:pPr>
            <w:r>
              <w:t>CWE</w:t>
            </w:r>
          </w:p>
        </w:tc>
        <w:tc>
          <w:tcPr>
            <w:tcW w:w="700" w:type="dxa"/>
          </w:tcPr>
          <w:p w14:paraId="294ADD34" w14:textId="77777777" w:rsidR="00B50050" w:rsidRDefault="00B50050" w:rsidP="0088127C">
            <w:pPr>
              <w:pStyle w:val="OtherTableBody"/>
            </w:pPr>
          </w:p>
        </w:tc>
        <w:tc>
          <w:tcPr>
            <w:tcW w:w="600" w:type="dxa"/>
          </w:tcPr>
          <w:p w14:paraId="3814E8BF" w14:textId="77777777" w:rsidR="00B50050" w:rsidRDefault="00B50050" w:rsidP="0088127C">
            <w:pPr>
              <w:pStyle w:val="OtherTableBody"/>
            </w:pPr>
          </w:p>
        </w:tc>
        <w:tc>
          <w:tcPr>
            <w:tcW w:w="900" w:type="dxa"/>
          </w:tcPr>
          <w:p w14:paraId="1531C935" w14:textId="77777777" w:rsidR="00B50050" w:rsidRDefault="00B50050" w:rsidP="0088127C">
            <w:pPr>
              <w:pStyle w:val="OtherTableBody"/>
            </w:pPr>
            <w:r>
              <w:t>15.4.2.30</w:t>
            </w:r>
          </w:p>
        </w:tc>
      </w:tr>
      <w:tr w:rsidR="00B50050" w14:paraId="754DBF29" w14:textId="77777777" w:rsidTr="00195548">
        <w:tc>
          <w:tcPr>
            <w:tcW w:w="3500" w:type="dxa"/>
          </w:tcPr>
          <w:p w14:paraId="621CB2D5" w14:textId="77777777" w:rsidR="00B50050" w:rsidRDefault="00B50050" w:rsidP="0088127C">
            <w:pPr>
              <w:pStyle w:val="OtherTableBody"/>
            </w:pPr>
            <w:r>
              <w:t>Risk Management Incident Code</w:t>
            </w:r>
          </w:p>
        </w:tc>
        <w:tc>
          <w:tcPr>
            <w:tcW w:w="700" w:type="dxa"/>
          </w:tcPr>
          <w:p w14:paraId="02057A63" w14:textId="77777777" w:rsidR="00B50050" w:rsidRDefault="00B50050" w:rsidP="0088127C">
            <w:pPr>
              <w:pStyle w:val="OtherTableBody"/>
            </w:pPr>
            <w:r>
              <w:t>01530</w:t>
            </w:r>
          </w:p>
        </w:tc>
        <w:tc>
          <w:tcPr>
            <w:tcW w:w="600" w:type="dxa"/>
          </w:tcPr>
          <w:p w14:paraId="2734D5BF" w14:textId="77777777" w:rsidR="00B50050" w:rsidRDefault="00B50050" w:rsidP="0088127C">
            <w:pPr>
              <w:pStyle w:val="OtherTableBody"/>
            </w:pPr>
            <w:r>
              <w:t>RMI</w:t>
            </w:r>
          </w:p>
        </w:tc>
        <w:tc>
          <w:tcPr>
            <w:tcW w:w="600" w:type="dxa"/>
          </w:tcPr>
          <w:p w14:paraId="30F8D98E" w14:textId="77777777" w:rsidR="00B50050" w:rsidRDefault="00B50050" w:rsidP="0088127C">
            <w:pPr>
              <w:pStyle w:val="OtherTableBody"/>
            </w:pPr>
            <w:r>
              <w:t>1</w:t>
            </w:r>
          </w:p>
        </w:tc>
        <w:tc>
          <w:tcPr>
            <w:tcW w:w="600" w:type="dxa"/>
          </w:tcPr>
          <w:p w14:paraId="55BEECE8" w14:textId="77777777" w:rsidR="00B50050" w:rsidRDefault="00B50050" w:rsidP="0088127C">
            <w:pPr>
              <w:pStyle w:val="OtherTableBody"/>
            </w:pPr>
            <w:r>
              <w:t>..</w:t>
            </w:r>
          </w:p>
        </w:tc>
        <w:tc>
          <w:tcPr>
            <w:tcW w:w="600" w:type="dxa"/>
          </w:tcPr>
          <w:p w14:paraId="189375B2" w14:textId="77777777" w:rsidR="00B50050" w:rsidRDefault="00B50050" w:rsidP="0088127C">
            <w:pPr>
              <w:pStyle w:val="OtherTableBody"/>
            </w:pPr>
          </w:p>
        </w:tc>
        <w:tc>
          <w:tcPr>
            <w:tcW w:w="600" w:type="dxa"/>
          </w:tcPr>
          <w:p w14:paraId="6C16F957" w14:textId="77777777" w:rsidR="00B50050" w:rsidRDefault="00B50050" w:rsidP="0088127C">
            <w:pPr>
              <w:pStyle w:val="OtherTableBody"/>
            </w:pPr>
            <w:r>
              <w:t>CWE</w:t>
            </w:r>
          </w:p>
        </w:tc>
        <w:tc>
          <w:tcPr>
            <w:tcW w:w="700" w:type="dxa"/>
          </w:tcPr>
          <w:p w14:paraId="486869FA" w14:textId="77777777" w:rsidR="00B50050" w:rsidRDefault="00B50050" w:rsidP="0088127C">
            <w:pPr>
              <w:pStyle w:val="OtherTableBody"/>
            </w:pPr>
          </w:p>
        </w:tc>
        <w:tc>
          <w:tcPr>
            <w:tcW w:w="600" w:type="dxa"/>
          </w:tcPr>
          <w:p w14:paraId="68B680E5" w14:textId="77777777" w:rsidR="00B50050" w:rsidRDefault="00B50050" w:rsidP="0088127C">
            <w:pPr>
              <w:pStyle w:val="OtherTableBody"/>
            </w:pPr>
            <w:r>
              <w:t>0427</w:t>
            </w:r>
          </w:p>
        </w:tc>
        <w:tc>
          <w:tcPr>
            <w:tcW w:w="900" w:type="dxa"/>
          </w:tcPr>
          <w:p w14:paraId="3C7BD2AB" w14:textId="77777777" w:rsidR="00B50050" w:rsidRDefault="00B50050" w:rsidP="0088127C">
            <w:pPr>
              <w:pStyle w:val="OtherTableBody"/>
            </w:pPr>
            <w:r>
              <w:t>6.5.14.1</w:t>
            </w:r>
          </w:p>
        </w:tc>
      </w:tr>
      <w:tr w:rsidR="00B50050" w14:paraId="38FBECF5" w14:textId="77777777" w:rsidTr="00195548">
        <w:tc>
          <w:tcPr>
            <w:tcW w:w="3500" w:type="dxa"/>
          </w:tcPr>
          <w:p w14:paraId="42AB8E51" w14:textId="77777777" w:rsidR="00B50050" w:rsidRDefault="00B50050" w:rsidP="0088127C">
            <w:pPr>
              <w:pStyle w:val="OtherTableBody"/>
            </w:pPr>
            <w:r>
              <w:t>Role Action Reason</w:t>
            </w:r>
          </w:p>
        </w:tc>
        <w:tc>
          <w:tcPr>
            <w:tcW w:w="700" w:type="dxa"/>
          </w:tcPr>
          <w:p w14:paraId="4A7F8E2B" w14:textId="77777777" w:rsidR="00B50050" w:rsidRDefault="00B50050" w:rsidP="0088127C">
            <w:pPr>
              <w:pStyle w:val="OtherTableBody"/>
            </w:pPr>
            <w:r>
              <w:t>01205</w:t>
            </w:r>
          </w:p>
        </w:tc>
        <w:tc>
          <w:tcPr>
            <w:tcW w:w="600" w:type="dxa"/>
          </w:tcPr>
          <w:p w14:paraId="1A7DF22C" w14:textId="77777777" w:rsidR="00B50050" w:rsidRDefault="00B50050" w:rsidP="0088127C">
            <w:pPr>
              <w:pStyle w:val="OtherTableBody"/>
            </w:pPr>
            <w:r>
              <w:t>ROL</w:t>
            </w:r>
          </w:p>
        </w:tc>
        <w:tc>
          <w:tcPr>
            <w:tcW w:w="600" w:type="dxa"/>
          </w:tcPr>
          <w:p w14:paraId="6CC040B2" w14:textId="77777777" w:rsidR="00B50050" w:rsidRDefault="00B50050" w:rsidP="0088127C">
            <w:pPr>
              <w:pStyle w:val="OtherTableBody"/>
            </w:pPr>
            <w:r>
              <w:t>8</w:t>
            </w:r>
          </w:p>
        </w:tc>
        <w:tc>
          <w:tcPr>
            <w:tcW w:w="600" w:type="dxa"/>
          </w:tcPr>
          <w:p w14:paraId="267EEE24" w14:textId="77777777" w:rsidR="00B50050" w:rsidRDefault="00B50050" w:rsidP="0088127C">
            <w:pPr>
              <w:pStyle w:val="OtherTableBody"/>
            </w:pPr>
            <w:r>
              <w:t>..</w:t>
            </w:r>
          </w:p>
        </w:tc>
        <w:tc>
          <w:tcPr>
            <w:tcW w:w="600" w:type="dxa"/>
          </w:tcPr>
          <w:p w14:paraId="6E82B01F" w14:textId="77777777" w:rsidR="00B50050" w:rsidRDefault="00B50050" w:rsidP="0088127C">
            <w:pPr>
              <w:pStyle w:val="OtherTableBody"/>
            </w:pPr>
          </w:p>
        </w:tc>
        <w:tc>
          <w:tcPr>
            <w:tcW w:w="600" w:type="dxa"/>
          </w:tcPr>
          <w:p w14:paraId="26AB7552" w14:textId="77777777" w:rsidR="00B50050" w:rsidRDefault="00B50050" w:rsidP="0088127C">
            <w:pPr>
              <w:pStyle w:val="OtherTableBody"/>
            </w:pPr>
            <w:r>
              <w:t>CWE</w:t>
            </w:r>
          </w:p>
        </w:tc>
        <w:tc>
          <w:tcPr>
            <w:tcW w:w="700" w:type="dxa"/>
          </w:tcPr>
          <w:p w14:paraId="1AC09F89" w14:textId="77777777" w:rsidR="00B50050" w:rsidRDefault="00B50050" w:rsidP="0088127C">
            <w:pPr>
              <w:pStyle w:val="OtherTableBody"/>
            </w:pPr>
          </w:p>
        </w:tc>
        <w:tc>
          <w:tcPr>
            <w:tcW w:w="600" w:type="dxa"/>
          </w:tcPr>
          <w:p w14:paraId="6AB50EF4" w14:textId="77777777" w:rsidR="00B50050" w:rsidRDefault="00B50050" w:rsidP="0088127C">
            <w:pPr>
              <w:pStyle w:val="OtherTableBody"/>
            </w:pPr>
          </w:p>
        </w:tc>
        <w:tc>
          <w:tcPr>
            <w:tcW w:w="900" w:type="dxa"/>
          </w:tcPr>
          <w:p w14:paraId="3F0B8BB8" w14:textId="77777777" w:rsidR="00B50050" w:rsidRDefault="00B50050" w:rsidP="0088127C">
            <w:pPr>
              <w:pStyle w:val="OtherTableBody"/>
            </w:pPr>
            <w:r>
              <w:t>15.4.7.8</w:t>
            </w:r>
          </w:p>
        </w:tc>
      </w:tr>
      <w:tr w:rsidR="00B50050" w14:paraId="7757E73D" w14:textId="77777777" w:rsidTr="00195548">
        <w:tc>
          <w:tcPr>
            <w:tcW w:w="3500" w:type="dxa"/>
          </w:tcPr>
          <w:p w14:paraId="33BE480C" w14:textId="77777777" w:rsidR="00B50050" w:rsidRDefault="00B50050" w:rsidP="0088127C">
            <w:pPr>
              <w:pStyle w:val="OtherTableBody"/>
            </w:pPr>
            <w:r>
              <w:t>Role Begin Date/Time</w:t>
            </w:r>
          </w:p>
        </w:tc>
        <w:tc>
          <w:tcPr>
            <w:tcW w:w="700" w:type="dxa"/>
          </w:tcPr>
          <w:p w14:paraId="25DED46B" w14:textId="77777777" w:rsidR="00B50050" w:rsidRDefault="00B50050" w:rsidP="0088127C">
            <w:pPr>
              <w:pStyle w:val="OtherTableBody"/>
            </w:pPr>
            <w:r>
              <w:t>01199</w:t>
            </w:r>
          </w:p>
        </w:tc>
        <w:tc>
          <w:tcPr>
            <w:tcW w:w="600" w:type="dxa"/>
          </w:tcPr>
          <w:p w14:paraId="7087E176" w14:textId="77777777" w:rsidR="00B50050" w:rsidRDefault="00B50050" w:rsidP="0088127C">
            <w:pPr>
              <w:pStyle w:val="OtherTableBody"/>
            </w:pPr>
            <w:r>
              <w:t>ROL</w:t>
            </w:r>
          </w:p>
        </w:tc>
        <w:tc>
          <w:tcPr>
            <w:tcW w:w="600" w:type="dxa"/>
          </w:tcPr>
          <w:p w14:paraId="27E16ED8" w14:textId="77777777" w:rsidR="00B50050" w:rsidRDefault="00B50050" w:rsidP="0088127C">
            <w:pPr>
              <w:pStyle w:val="OtherTableBody"/>
            </w:pPr>
            <w:r>
              <w:t>5</w:t>
            </w:r>
          </w:p>
        </w:tc>
        <w:tc>
          <w:tcPr>
            <w:tcW w:w="600" w:type="dxa"/>
          </w:tcPr>
          <w:p w14:paraId="0E661B6E" w14:textId="77777777" w:rsidR="00B50050" w:rsidRDefault="00B50050" w:rsidP="0088127C">
            <w:pPr>
              <w:pStyle w:val="OtherTableBody"/>
            </w:pPr>
            <w:r>
              <w:t>..</w:t>
            </w:r>
          </w:p>
        </w:tc>
        <w:tc>
          <w:tcPr>
            <w:tcW w:w="600" w:type="dxa"/>
          </w:tcPr>
          <w:p w14:paraId="7E36FEF5" w14:textId="77777777" w:rsidR="00B50050" w:rsidRDefault="00B50050" w:rsidP="0088127C">
            <w:pPr>
              <w:pStyle w:val="OtherTableBody"/>
            </w:pPr>
          </w:p>
        </w:tc>
        <w:tc>
          <w:tcPr>
            <w:tcW w:w="600" w:type="dxa"/>
          </w:tcPr>
          <w:p w14:paraId="1EDFFF75" w14:textId="77777777" w:rsidR="00B50050" w:rsidRDefault="00B50050" w:rsidP="0088127C">
            <w:pPr>
              <w:pStyle w:val="OtherTableBody"/>
            </w:pPr>
            <w:r>
              <w:t>DTM</w:t>
            </w:r>
          </w:p>
        </w:tc>
        <w:tc>
          <w:tcPr>
            <w:tcW w:w="700" w:type="dxa"/>
          </w:tcPr>
          <w:p w14:paraId="1257E820" w14:textId="77777777" w:rsidR="00B50050" w:rsidRDefault="00B50050" w:rsidP="0088127C">
            <w:pPr>
              <w:pStyle w:val="OtherTableBody"/>
            </w:pPr>
          </w:p>
        </w:tc>
        <w:tc>
          <w:tcPr>
            <w:tcW w:w="600" w:type="dxa"/>
          </w:tcPr>
          <w:p w14:paraId="5170C514" w14:textId="77777777" w:rsidR="00B50050" w:rsidRDefault="00B50050" w:rsidP="0088127C">
            <w:pPr>
              <w:pStyle w:val="OtherTableBody"/>
            </w:pPr>
          </w:p>
        </w:tc>
        <w:tc>
          <w:tcPr>
            <w:tcW w:w="900" w:type="dxa"/>
          </w:tcPr>
          <w:p w14:paraId="6E45659B" w14:textId="77777777" w:rsidR="00B50050" w:rsidRDefault="00B50050" w:rsidP="0088127C">
            <w:pPr>
              <w:pStyle w:val="OtherTableBody"/>
            </w:pPr>
            <w:r>
              <w:t>15.4.7.5</w:t>
            </w:r>
          </w:p>
        </w:tc>
      </w:tr>
      <w:tr w:rsidR="00B50050" w14:paraId="7457830B" w14:textId="77777777" w:rsidTr="00195548">
        <w:tc>
          <w:tcPr>
            <w:tcW w:w="3500" w:type="dxa"/>
          </w:tcPr>
          <w:p w14:paraId="024EF9CA" w14:textId="77777777" w:rsidR="00B50050" w:rsidRDefault="00B50050" w:rsidP="0088127C">
            <w:pPr>
              <w:pStyle w:val="OtherTableBody"/>
            </w:pPr>
            <w:r>
              <w:t>Role Duration</w:t>
            </w:r>
          </w:p>
        </w:tc>
        <w:tc>
          <w:tcPr>
            <w:tcW w:w="700" w:type="dxa"/>
          </w:tcPr>
          <w:p w14:paraId="2AD159C8" w14:textId="77777777" w:rsidR="00B50050" w:rsidRDefault="00B50050" w:rsidP="0088127C">
            <w:pPr>
              <w:pStyle w:val="OtherTableBody"/>
            </w:pPr>
            <w:r>
              <w:t>01201</w:t>
            </w:r>
          </w:p>
        </w:tc>
        <w:tc>
          <w:tcPr>
            <w:tcW w:w="600" w:type="dxa"/>
          </w:tcPr>
          <w:p w14:paraId="3C6E0542" w14:textId="77777777" w:rsidR="00B50050" w:rsidRDefault="00B50050" w:rsidP="0088127C">
            <w:pPr>
              <w:pStyle w:val="OtherTableBody"/>
            </w:pPr>
            <w:r>
              <w:t>ROL</w:t>
            </w:r>
          </w:p>
        </w:tc>
        <w:tc>
          <w:tcPr>
            <w:tcW w:w="600" w:type="dxa"/>
          </w:tcPr>
          <w:p w14:paraId="63CC76E9" w14:textId="77777777" w:rsidR="00B50050" w:rsidRDefault="00B50050" w:rsidP="0088127C">
            <w:pPr>
              <w:pStyle w:val="OtherTableBody"/>
            </w:pPr>
            <w:r>
              <w:t>7</w:t>
            </w:r>
          </w:p>
        </w:tc>
        <w:tc>
          <w:tcPr>
            <w:tcW w:w="600" w:type="dxa"/>
          </w:tcPr>
          <w:p w14:paraId="35FAC2DA" w14:textId="77777777" w:rsidR="00B50050" w:rsidRDefault="00B50050" w:rsidP="0088127C">
            <w:pPr>
              <w:pStyle w:val="OtherTableBody"/>
            </w:pPr>
            <w:r>
              <w:t>..</w:t>
            </w:r>
          </w:p>
        </w:tc>
        <w:tc>
          <w:tcPr>
            <w:tcW w:w="600" w:type="dxa"/>
          </w:tcPr>
          <w:p w14:paraId="701208D9" w14:textId="77777777" w:rsidR="00B50050" w:rsidRDefault="00B50050" w:rsidP="0088127C">
            <w:pPr>
              <w:pStyle w:val="OtherTableBody"/>
            </w:pPr>
          </w:p>
        </w:tc>
        <w:tc>
          <w:tcPr>
            <w:tcW w:w="600" w:type="dxa"/>
          </w:tcPr>
          <w:p w14:paraId="7EEA5CFF" w14:textId="77777777" w:rsidR="00B50050" w:rsidRDefault="00B50050" w:rsidP="0088127C">
            <w:pPr>
              <w:pStyle w:val="OtherTableBody"/>
            </w:pPr>
            <w:r>
              <w:t>CWE</w:t>
            </w:r>
          </w:p>
        </w:tc>
        <w:tc>
          <w:tcPr>
            <w:tcW w:w="700" w:type="dxa"/>
          </w:tcPr>
          <w:p w14:paraId="7FFE9FB0" w14:textId="77777777" w:rsidR="00B50050" w:rsidRDefault="00B50050" w:rsidP="0088127C">
            <w:pPr>
              <w:pStyle w:val="OtherTableBody"/>
            </w:pPr>
          </w:p>
        </w:tc>
        <w:tc>
          <w:tcPr>
            <w:tcW w:w="600" w:type="dxa"/>
          </w:tcPr>
          <w:p w14:paraId="66412948" w14:textId="77777777" w:rsidR="00B50050" w:rsidRDefault="00B50050" w:rsidP="0088127C">
            <w:pPr>
              <w:pStyle w:val="OtherTableBody"/>
            </w:pPr>
          </w:p>
        </w:tc>
        <w:tc>
          <w:tcPr>
            <w:tcW w:w="900" w:type="dxa"/>
          </w:tcPr>
          <w:p w14:paraId="6CD9A338" w14:textId="77777777" w:rsidR="00B50050" w:rsidRDefault="00B50050" w:rsidP="0088127C">
            <w:pPr>
              <w:pStyle w:val="OtherTableBody"/>
            </w:pPr>
            <w:r>
              <w:t>15.4.7.7</w:t>
            </w:r>
          </w:p>
        </w:tc>
      </w:tr>
      <w:tr w:rsidR="00B50050" w14:paraId="4B262051" w14:textId="77777777" w:rsidTr="00195548">
        <w:tc>
          <w:tcPr>
            <w:tcW w:w="3500" w:type="dxa"/>
          </w:tcPr>
          <w:p w14:paraId="5C4B25D2" w14:textId="77777777" w:rsidR="00B50050" w:rsidRDefault="00B50050" w:rsidP="0088127C">
            <w:pPr>
              <w:pStyle w:val="OtherTableBody"/>
            </w:pPr>
            <w:r>
              <w:t>Role End Date/Time</w:t>
            </w:r>
          </w:p>
        </w:tc>
        <w:tc>
          <w:tcPr>
            <w:tcW w:w="700" w:type="dxa"/>
          </w:tcPr>
          <w:p w14:paraId="49F6C7A0" w14:textId="77777777" w:rsidR="00B50050" w:rsidRDefault="00B50050" w:rsidP="0088127C">
            <w:pPr>
              <w:pStyle w:val="OtherTableBody"/>
            </w:pPr>
            <w:r>
              <w:t>01200</w:t>
            </w:r>
          </w:p>
        </w:tc>
        <w:tc>
          <w:tcPr>
            <w:tcW w:w="600" w:type="dxa"/>
          </w:tcPr>
          <w:p w14:paraId="1B5512E7" w14:textId="77777777" w:rsidR="00B50050" w:rsidRDefault="00B50050" w:rsidP="0088127C">
            <w:pPr>
              <w:pStyle w:val="OtherTableBody"/>
            </w:pPr>
            <w:r>
              <w:t>ROL</w:t>
            </w:r>
          </w:p>
        </w:tc>
        <w:tc>
          <w:tcPr>
            <w:tcW w:w="600" w:type="dxa"/>
          </w:tcPr>
          <w:p w14:paraId="29C2F03A" w14:textId="77777777" w:rsidR="00B50050" w:rsidRDefault="00B50050" w:rsidP="0088127C">
            <w:pPr>
              <w:pStyle w:val="OtherTableBody"/>
            </w:pPr>
            <w:r>
              <w:t>6</w:t>
            </w:r>
          </w:p>
        </w:tc>
        <w:tc>
          <w:tcPr>
            <w:tcW w:w="600" w:type="dxa"/>
          </w:tcPr>
          <w:p w14:paraId="36869F69" w14:textId="77777777" w:rsidR="00B50050" w:rsidRDefault="00B50050" w:rsidP="0088127C">
            <w:pPr>
              <w:pStyle w:val="OtherTableBody"/>
            </w:pPr>
            <w:r>
              <w:t>..</w:t>
            </w:r>
          </w:p>
        </w:tc>
        <w:tc>
          <w:tcPr>
            <w:tcW w:w="600" w:type="dxa"/>
          </w:tcPr>
          <w:p w14:paraId="659E5DC7" w14:textId="77777777" w:rsidR="00B50050" w:rsidRDefault="00B50050" w:rsidP="0088127C">
            <w:pPr>
              <w:pStyle w:val="OtherTableBody"/>
            </w:pPr>
          </w:p>
        </w:tc>
        <w:tc>
          <w:tcPr>
            <w:tcW w:w="600" w:type="dxa"/>
          </w:tcPr>
          <w:p w14:paraId="078084F2" w14:textId="77777777" w:rsidR="00B50050" w:rsidRDefault="00B50050" w:rsidP="0088127C">
            <w:pPr>
              <w:pStyle w:val="OtherTableBody"/>
            </w:pPr>
            <w:r>
              <w:t>DTM</w:t>
            </w:r>
          </w:p>
        </w:tc>
        <w:tc>
          <w:tcPr>
            <w:tcW w:w="700" w:type="dxa"/>
          </w:tcPr>
          <w:p w14:paraId="6878EFBC" w14:textId="77777777" w:rsidR="00B50050" w:rsidRDefault="00B50050" w:rsidP="0088127C">
            <w:pPr>
              <w:pStyle w:val="OtherTableBody"/>
            </w:pPr>
          </w:p>
        </w:tc>
        <w:tc>
          <w:tcPr>
            <w:tcW w:w="600" w:type="dxa"/>
          </w:tcPr>
          <w:p w14:paraId="0291E581" w14:textId="77777777" w:rsidR="00B50050" w:rsidRDefault="00B50050" w:rsidP="0088127C">
            <w:pPr>
              <w:pStyle w:val="OtherTableBody"/>
            </w:pPr>
          </w:p>
        </w:tc>
        <w:tc>
          <w:tcPr>
            <w:tcW w:w="900" w:type="dxa"/>
          </w:tcPr>
          <w:p w14:paraId="321E300D" w14:textId="77777777" w:rsidR="00B50050" w:rsidRDefault="00B50050" w:rsidP="0088127C">
            <w:pPr>
              <w:pStyle w:val="OtherTableBody"/>
            </w:pPr>
            <w:r>
              <w:t>15.4.7.6</w:t>
            </w:r>
          </w:p>
        </w:tc>
      </w:tr>
      <w:tr w:rsidR="00B50050" w14:paraId="0B200071" w14:textId="77777777" w:rsidTr="00195548">
        <w:tc>
          <w:tcPr>
            <w:tcW w:w="3500" w:type="dxa"/>
          </w:tcPr>
          <w:p w14:paraId="10B299BF" w14:textId="77777777" w:rsidR="00B50050" w:rsidRDefault="00B50050" w:rsidP="0088127C">
            <w:pPr>
              <w:pStyle w:val="OtherTableBody"/>
            </w:pPr>
            <w:r>
              <w:t>Role Executing Physician</w:t>
            </w:r>
          </w:p>
        </w:tc>
        <w:tc>
          <w:tcPr>
            <w:tcW w:w="700" w:type="dxa"/>
          </w:tcPr>
          <w:p w14:paraId="2EC0F174" w14:textId="77777777" w:rsidR="00B50050" w:rsidRDefault="00B50050" w:rsidP="0088127C">
            <w:pPr>
              <w:pStyle w:val="OtherTableBody"/>
            </w:pPr>
            <w:r>
              <w:t>01985</w:t>
            </w:r>
          </w:p>
        </w:tc>
        <w:tc>
          <w:tcPr>
            <w:tcW w:w="600" w:type="dxa"/>
          </w:tcPr>
          <w:p w14:paraId="3AFBCA67" w14:textId="77777777" w:rsidR="00B50050" w:rsidRDefault="00B50050" w:rsidP="0088127C">
            <w:pPr>
              <w:pStyle w:val="OtherTableBody"/>
            </w:pPr>
            <w:r>
              <w:t>PSL</w:t>
            </w:r>
          </w:p>
        </w:tc>
        <w:tc>
          <w:tcPr>
            <w:tcW w:w="600" w:type="dxa"/>
          </w:tcPr>
          <w:p w14:paraId="6890B465" w14:textId="77777777" w:rsidR="00B50050" w:rsidRDefault="00B50050" w:rsidP="0088127C">
            <w:pPr>
              <w:pStyle w:val="OtherTableBody"/>
            </w:pPr>
            <w:r>
              <w:t>31</w:t>
            </w:r>
          </w:p>
        </w:tc>
        <w:tc>
          <w:tcPr>
            <w:tcW w:w="600" w:type="dxa"/>
          </w:tcPr>
          <w:p w14:paraId="126584E0" w14:textId="77777777" w:rsidR="00B50050" w:rsidRDefault="00B50050" w:rsidP="0088127C">
            <w:pPr>
              <w:pStyle w:val="OtherTableBody"/>
            </w:pPr>
            <w:r>
              <w:t>..</w:t>
            </w:r>
          </w:p>
        </w:tc>
        <w:tc>
          <w:tcPr>
            <w:tcW w:w="600" w:type="dxa"/>
          </w:tcPr>
          <w:p w14:paraId="5BA7345B" w14:textId="77777777" w:rsidR="00B50050" w:rsidRDefault="00B50050" w:rsidP="0088127C">
            <w:pPr>
              <w:pStyle w:val="OtherTableBody"/>
            </w:pPr>
          </w:p>
        </w:tc>
        <w:tc>
          <w:tcPr>
            <w:tcW w:w="600" w:type="dxa"/>
          </w:tcPr>
          <w:p w14:paraId="38905CA1" w14:textId="77777777" w:rsidR="00B50050" w:rsidRDefault="00B50050" w:rsidP="0088127C">
            <w:pPr>
              <w:pStyle w:val="OtherTableBody"/>
            </w:pPr>
            <w:r>
              <w:t>CWE</w:t>
            </w:r>
          </w:p>
        </w:tc>
        <w:tc>
          <w:tcPr>
            <w:tcW w:w="700" w:type="dxa"/>
          </w:tcPr>
          <w:p w14:paraId="153E509A" w14:textId="77777777" w:rsidR="00B50050" w:rsidRDefault="00B50050" w:rsidP="0088127C">
            <w:pPr>
              <w:pStyle w:val="OtherTableBody"/>
            </w:pPr>
          </w:p>
        </w:tc>
        <w:tc>
          <w:tcPr>
            <w:tcW w:w="600" w:type="dxa"/>
          </w:tcPr>
          <w:p w14:paraId="12A6DBB2" w14:textId="77777777" w:rsidR="00B50050" w:rsidRDefault="00B50050" w:rsidP="0088127C">
            <w:pPr>
              <w:pStyle w:val="OtherTableBody"/>
            </w:pPr>
            <w:r>
              <w:t>0881</w:t>
            </w:r>
          </w:p>
        </w:tc>
        <w:tc>
          <w:tcPr>
            <w:tcW w:w="900" w:type="dxa"/>
          </w:tcPr>
          <w:p w14:paraId="2646F489" w14:textId="77777777" w:rsidR="00B50050" w:rsidRDefault="00B50050" w:rsidP="0088127C">
            <w:pPr>
              <w:pStyle w:val="OtherTableBody"/>
            </w:pPr>
            <w:r>
              <w:t>16.4.6.31</w:t>
            </w:r>
          </w:p>
        </w:tc>
      </w:tr>
      <w:tr w:rsidR="00B50050" w14:paraId="4A528EEA" w14:textId="77777777" w:rsidTr="00195548">
        <w:tc>
          <w:tcPr>
            <w:tcW w:w="3500" w:type="dxa"/>
          </w:tcPr>
          <w:p w14:paraId="65BDAC44" w14:textId="77777777" w:rsidR="00B50050" w:rsidRDefault="00B50050" w:rsidP="0088127C">
            <w:pPr>
              <w:pStyle w:val="OtherTableBody"/>
            </w:pPr>
            <w:r>
              <w:t>Role Instance ID</w:t>
            </w:r>
          </w:p>
        </w:tc>
        <w:tc>
          <w:tcPr>
            <w:tcW w:w="700" w:type="dxa"/>
          </w:tcPr>
          <w:p w14:paraId="388695E7" w14:textId="77777777" w:rsidR="00B50050" w:rsidRDefault="00B50050" w:rsidP="0088127C">
            <w:pPr>
              <w:pStyle w:val="OtherTableBody"/>
            </w:pPr>
            <w:r>
              <w:t>01206</w:t>
            </w:r>
          </w:p>
        </w:tc>
        <w:tc>
          <w:tcPr>
            <w:tcW w:w="600" w:type="dxa"/>
          </w:tcPr>
          <w:p w14:paraId="1E3199A9" w14:textId="77777777" w:rsidR="00B50050" w:rsidRDefault="00B50050" w:rsidP="0088127C">
            <w:pPr>
              <w:pStyle w:val="OtherTableBody"/>
            </w:pPr>
            <w:r>
              <w:t>ROL</w:t>
            </w:r>
          </w:p>
        </w:tc>
        <w:tc>
          <w:tcPr>
            <w:tcW w:w="600" w:type="dxa"/>
          </w:tcPr>
          <w:p w14:paraId="6FE09A98" w14:textId="77777777" w:rsidR="00B50050" w:rsidRDefault="00B50050" w:rsidP="0088127C">
            <w:pPr>
              <w:pStyle w:val="OtherTableBody"/>
            </w:pPr>
            <w:r>
              <w:t>1</w:t>
            </w:r>
          </w:p>
        </w:tc>
        <w:tc>
          <w:tcPr>
            <w:tcW w:w="600" w:type="dxa"/>
          </w:tcPr>
          <w:p w14:paraId="1697ADE3" w14:textId="77777777" w:rsidR="00B50050" w:rsidRDefault="00B50050" w:rsidP="0088127C">
            <w:pPr>
              <w:pStyle w:val="OtherTableBody"/>
            </w:pPr>
            <w:r>
              <w:t>..</w:t>
            </w:r>
          </w:p>
        </w:tc>
        <w:tc>
          <w:tcPr>
            <w:tcW w:w="600" w:type="dxa"/>
          </w:tcPr>
          <w:p w14:paraId="53F689E5" w14:textId="77777777" w:rsidR="00B50050" w:rsidRDefault="00B50050" w:rsidP="0088127C">
            <w:pPr>
              <w:pStyle w:val="OtherTableBody"/>
            </w:pPr>
          </w:p>
        </w:tc>
        <w:tc>
          <w:tcPr>
            <w:tcW w:w="600" w:type="dxa"/>
          </w:tcPr>
          <w:p w14:paraId="34150B61" w14:textId="77777777" w:rsidR="00B50050" w:rsidRDefault="00B50050" w:rsidP="0088127C">
            <w:pPr>
              <w:pStyle w:val="OtherTableBody"/>
            </w:pPr>
            <w:r>
              <w:t>EI</w:t>
            </w:r>
          </w:p>
        </w:tc>
        <w:tc>
          <w:tcPr>
            <w:tcW w:w="700" w:type="dxa"/>
          </w:tcPr>
          <w:p w14:paraId="26626560" w14:textId="77777777" w:rsidR="00B50050" w:rsidRDefault="00B50050" w:rsidP="0088127C">
            <w:pPr>
              <w:pStyle w:val="OtherTableBody"/>
            </w:pPr>
          </w:p>
        </w:tc>
        <w:tc>
          <w:tcPr>
            <w:tcW w:w="600" w:type="dxa"/>
          </w:tcPr>
          <w:p w14:paraId="27D7E540" w14:textId="77777777" w:rsidR="00B50050" w:rsidRDefault="00B50050" w:rsidP="0088127C">
            <w:pPr>
              <w:pStyle w:val="OtherTableBody"/>
            </w:pPr>
          </w:p>
        </w:tc>
        <w:tc>
          <w:tcPr>
            <w:tcW w:w="900" w:type="dxa"/>
          </w:tcPr>
          <w:p w14:paraId="208285C5" w14:textId="77777777" w:rsidR="00B50050" w:rsidRDefault="00B50050" w:rsidP="0088127C">
            <w:pPr>
              <w:pStyle w:val="OtherTableBody"/>
            </w:pPr>
            <w:r>
              <w:t>15.4.7.1</w:t>
            </w:r>
          </w:p>
        </w:tc>
      </w:tr>
      <w:tr w:rsidR="00B50050" w14:paraId="1D0F8506" w14:textId="77777777" w:rsidTr="00195548">
        <w:tc>
          <w:tcPr>
            <w:tcW w:w="3500" w:type="dxa"/>
          </w:tcPr>
          <w:p w14:paraId="5C417143" w14:textId="77777777" w:rsidR="00B50050" w:rsidRDefault="00B50050" w:rsidP="0088127C">
            <w:pPr>
              <w:pStyle w:val="OtherTableBody"/>
            </w:pPr>
            <w:r>
              <w:t>Role of Participation</w:t>
            </w:r>
          </w:p>
        </w:tc>
        <w:tc>
          <w:tcPr>
            <w:tcW w:w="700" w:type="dxa"/>
          </w:tcPr>
          <w:p w14:paraId="55A2F167" w14:textId="77777777" w:rsidR="00B50050" w:rsidRDefault="00B50050" w:rsidP="0088127C">
            <w:pPr>
              <w:pStyle w:val="OtherTableBody"/>
            </w:pPr>
            <w:r>
              <w:t>02381</w:t>
            </w:r>
          </w:p>
        </w:tc>
        <w:tc>
          <w:tcPr>
            <w:tcW w:w="600" w:type="dxa"/>
          </w:tcPr>
          <w:p w14:paraId="6713E2FE" w14:textId="77777777" w:rsidR="00B50050" w:rsidRDefault="00B50050" w:rsidP="0088127C">
            <w:pPr>
              <w:pStyle w:val="OtherTableBody"/>
            </w:pPr>
            <w:r>
              <w:t>PRT</w:t>
            </w:r>
          </w:p>
        </w:tc>
        <w:tc>
          <w:tcPr>
            <w:tcW w:w="600" w:type="dxa"/>
          </w:tcPr>
          <w:p w14:paraId="00F81DAB" w14:textId="77777777" w:rsidR="00B50050" w:rsidRDefault="00B50050" w:rsidP="0088127C">
            <w:pPr>
              <w:pStyle w:val="OtherTableBody"/>
            </w:pPr>
            <w:r>
              <w:t>4</w:t>
            </w:r>
          </w:p>
        </w:tc>
        <w:tc>
          <w:tcPr>
            <w:tcW w:w="600" w:type="dxa"/>
          </w:tcPr>
          <w:p w14:paraId="4996D21B" w14:textId="77777777" w:rsidR="00B50050" w:rsidRDefault="00B50050" w:rsidP="0088127C">
            <w:pPr>
              <w:pStyle w:val="OtherTableBody"/>
            </w:pPr>
            <w:r>
              <w:t>..</w:t>
            </w:r>
          </w:p>
        </w:tc>
        <w:tc>
          <w:tcPr>
            <w:tcW w:w="600" w:type="dxa"/>
          </w:tcPr>
          <w:p w14:paraId="3A073D5D" w14:textId="77777777" w:rsidR="00B50050" w:rsidRDefault="00B50050" w:rsidP="0088127C">
            <w:pPr>
              <w:pStyle w:val="OtherTableBody"/>
            </w:pPr>
          </w:p>
        </w:tc>
        <w:tc>
          <w:tcPr>
            <w:tcW w:w="600" w:type="dxa"/>
          </w:tcPr>
          <w:p w14:paraId="42C9D8C6" w14:textId="77777777" w:rsidR="00B50050" w:rsidRDefault="00B50050" w:rsidP="0088127C">
            <w:pPr>
              <w:pStyle w:val="OtherTableBody"/>
            </w:pPr>
            <w:r>
              <w:t>CWE</w:t>
            </w:r>
          </w:p>
        </w:tc>
        <w:tc>
          <w:tcPr>
            <w:tcW w:w="700" w:type="dxa"/>
          </w:tcPr>
          <w:p w14:paraId="548E026A" w14:textId="77777777" w:rsidR="00B50050" w:rsidRDefault="00B50050" w:rsidP="0088127C">
            <w:pPr>
              <w:pStyle w:val="OtherTableBody"/>
            </w:pPr>
          </w:p>
        </w:tc>
        <w:tc>
          <w:tcPr>
            <w:tcW w:w="600" w:type="dxa"/>
          </w:tcPr>
          <w:p w14:paraId="66FF7838" w14:textId="77777777" w:rsidR="00B50050" w:rsidRDefault="00B50050" w:rsidP="0088127C">
            <w:pPr>
              <w:pStyle w:val="OtherTableBody"/>
            </w:pPr>
            <w:r>
              <w:t>0912</w:t>
            </w:r>
          </w:p>
        </w:tc>
        <w:tc>
          <w:tcPr>
            <w:tcW w:w="900" w:type="dxa"/>
          </w:tcPr>
          <w:p w14:paraId="71B3E2C5" w14:textId="77777777" w:rsidR="00B50050" w:rsidRDefault="00B50050" w:rsidP="0088127C">
            <w:pPr>
              <w:pStyle w:val="OtherTableBody"/>
            </w:pPr>
            <w:r>
              <w:t>7.4.4.4</w:t>
            </w:r>
          </w:p>
        </w:tc>
      </w:tr>
      <w:tr w:rsidR="00B50050" w14:paraId="3FD07DD5" w14:textId="77777777" w:rsidTr="00195548">
        <w:tc>
          <w:tcPr>
            <w:tcW w:w="3500" w:type="dxa"/>
          </w:tcPr>
          <w:p w14:paraId="776EE88E" w14:textId="77777777" w:rsidR="00B50050" w:rsidRDefault="00B50050" w:rsidP="0088127C">
            <w:pPr>
              <w:pStyle w:val="OtherTableBody"/>
            </w:pPr>
            <w:r>
              <w:t>Role Person</w:t>
            </w:r>
          </w:p>
        </w:tc>
        <w:tc>
          <w:tcPr>
            <w:tcW w:w="700" w:type="dxa"/>
          </w:tcPr>
          <w:p w14:paraId="74DC8452" w14:textId="77777777" w:rsidR="00B50050" w:rsidRDefault="00B50050" w:rsidP="0088127C">
            <w:pPr>
              <w:pStyle w:val="OtherTableBody"/>
            </w:pPr>
            <w:r>
              <w:t>01198</w:t>
            </w:r>
          </w:p>
        </w:tc>
        <w:tc>
          <w:tcPr>
            <w:tcW w:w="600" w:type="dxa"/>
          </w:tcPr>
          <w:p w14:paraId="4ACD3DFE" w14:textId="77777777" w:rsidR="00B50050" w:rsidRDefault="00B50050" w:rsidP="0088127C">
            <w:pPr>
              <w:pStyle w:val="OtherTableBody"/>
            </w:pPr>
            <w:r>
              <w:t>ROL</w:t>
            </w:r>
          </w:p>
        </w:tc>
        <w:tc>
          <w:tcPr>
            <w:tcW w:w="600" w:type="dxa"/>
          </w:tcPr>
          <w:p w14:paraId="3ED00B05" w14:textId="77777777" w:rsidR="00B50050" w:rsidRDefault="00B50050" w:rsidP="0088127C">
            <w:pPr>
              <w:pStyle w:val="OtherTableBody"/>
            </w:pPr>
            <w:r>
              <w:t>4</w:t>
            </w:r>
          </w:p>
        </w:tc>
        <w:tc>
          <w:tcPr>
            <w:tcW w:w="600" w:type="dxa"/>
          </w:tcPr>
          <w:p w14:paraId="4E439F2C" w14:textId="77777777" w:rsidR="00B50050" w:rsidRDefault="00B50050" w:rsidP="0088127C">
            <w:pPr>
              <w:pStyle w:val="OtherTableBody"/>
            </w:pPr>
            <w:r>
              <w:t>..</w:t>
            </w:r>
          </w:p>
        </w:tc>
        <w:tc>
          <w:tcPr>
            <w:tcW w:w="600" w:type="dxa"/>
          </w:tcPr>
          <w:p w14:paraId="133E4B74" w14:textId="77777777" w:rsidR="00B50050" w:rsidRDefault="00B50050" w:rsidP="0088127C">
            <w:pPr>
              <w:pStyle w:val="OtherTableBody"/>
            </w:pPr>
          </w:p>
        </w:tc>
        <w:tc>
          <w:tcPr>
            <w:tcW w:w="600" w:type="dxa"/>
          </w:tcPr>
          <w:p w14:paraId="57E16D44" w14:textId="77777777" w:rsidR="00B50050" w:rsidRDefault="00B50050" w:rsidP="0088127C">
            <w:pPr>
              <w:pStyle w:val="OtherTableBody"/>
            </w:pPr>
            <w:r>
              <w:t>XCN</w:t>
            </w:r>
          </w:p>
        </w:tc>
        <w:tc>
          <w:tcPr>
            <w:tcW w:w="700" w:type="dxa"/>
          </w:tcPr>
          <w:p w14:paraId="7E29B885" w14:textId="77777777" w:rsidR="00B50050" w:rsidRDefault="00B50050" w:rsidP="0088127C">
            <w:pPr>
              <w:pStyle w:val="OtherTableBody"/>
            </w:pPr>
            <w:r>
              <w:t>Y</w:t>
            </w:r>
          </w:p>
        </w:tc>
        <w:tc>
          <w:tcPr>
            <w:tcW w:w="600" w:type="dxa"/>
          </w:tcPr>
          <w:p w14:paraId="2198B8F5" w14:textId="77777777" w:rsidR="00B50050" w:rsidRDefault="00B50050" w:rsidP="0088127C">
            <w:pPr>
              <w:pStyle w:val="OtherTableBody"/>
            </w:pPr>
          </w:p>
        </w:tc>
        <w:tc>
          <w:tcPr>
            <w:tcW w:w="900" w:type="dxa"/>
          </w:tcPr>
          <w:p w14:paraId="7AFC658B" w14:textId="77777777" w:rsidR="00B50050" w:rsidRDefault="00B50050" w:rsidP="0088127C">
            <w:pPr>
              <w:pStyle w:val="OtherTableBody"/>
            </w:pPr>
            <w:r>
              <w:t>15.4.7.4</w:t>
            </w:r>
          </w:p>
        </w:tc>
      </w:tr>
      <w:tr w:rsidR="00B50050" w14:paraId="689C535B" w14:textId="77777777" w:rsidTr="00195548">
        <w:tc>
          <w:tcPr>
            <w:tcW w:w="3500" w:type="dxa"/>
          </w:tcPr>
          <w:p w14:paraId="3C78236E" w14:textId="77777777" w:rsidR="00B50050" w:rsidRDefault="00B50050" w:rsidP="0088127C">
            <w:pPr>
              <w:pStyle w:val="OtherTableBody"/>
            </w:pPr>
            <w:r>
              <w:t>Role-ROL</w:t>
            </w:r>
          </w:p>
        </w:tc>
        <w:tc>
          <w:tcPr>
            <w:tcW w:w="700" w:type="dxa"/>
          </w:tcPr>
          <w:p w14:paraId="67F3FEA3" w14:textId="77777777" w:rsidR="00B50050" w:rsidRDefault="00B50050" w:rsidP="0088127C">
            <w:pPr>
              <w:pStyle w:val="OtherTableBody"/>
            </w:pPr>
            <w:r>
              <w:t>01197</w:t>
            </w:r>
          </w:p>
        </w:tc>
        <w:tc>
          <w:tcPr>
            <w:tcW w:w="600" w:type="dxa"/>
          </w:tcPr>
          <w:p w14:paraId="167C9E97" w14:textId="77777777" w:rsidR="00B50050" w:rsidRDefault="00B50050" w:rsidP="0088127C">
            <w:pPr>
              <w:pStyle w:val="OtherTableBody"/>
            </w:pPr>
            <w:r>
              <w:t>ROL</w:t>
            </w:r>
          </w:p>
        </w:tc>
        <w:tc>
          <w:tcPr>
            <w:tcW w:w="600" w:type="dxa"/>
          </w:tcPr>
          <w:p w14:paraId="45DCC57F" w14:textId="77777777" w:rsidR="00B50050" w:rsidRDefault="00B50050" w:rsidP="0088127C">
            <w:pPr>
              <w:pStyle w:val="OtherTableBody"/>
            </w:pPr>
            <w:r>
              <w:t>3</w:t>
            </w:r>
          </w:p>
        </w:tc>
        <w:tc>
          <w:tcPr>
            <w:tcW w:w="600" w:type="dxa"/>
          </w:tcPr>
          <w:p w14:paraId="41916D48" w14:textId="77777777" w:rsidR="00B50050" w:rsidRDefault="00B50050" w:rsidP="0088127C">
            <w:pPr>
              <w:pStyle w:val="OtherTableBody"/>
            </w:pPr>
            <w:r>
              <w:t>..</w:t>
            </w:r>
          </w:p>
        </w:tc>
        <w:tc>
          <w:tcPr>
            <w:tcW w:w="600" w:type="dxa"/>
          </w:tcPr>
          <w:p w14:paraId="031A3C53" w14:textId="77777777" w:rsidR="00B50050" w:rsidRDefault="00B50050" w:rsidP="0088127C">
            <w:pPr>
              <w:pStyle w:val="OtherTableBody"/>
            </w:pPr>
          </w:p>
        </w:tc>
        <w:tc>
          <w:tcPr>
            <w:tcW w:w="600" w:type="dxa"/>
          </w:tcPr>
          <w:p w14:paraId="2088F57A" w14:textId="77777777" w:rsidR="00B50050" w:rsidRDefault="00B50050" w:rsidP="0088127C">
            <w:pPr>
              <w:pStyle w:val="OtherTableBody"/>
            </w:pPr>
            <w:r>
              <w:t>CWE</w:t>
            </w:r>
          </w:p>
        </w:tc>
        <w:tc>
          <w:tcPr>
            <w:tcW w:w="700" w:type="dxa"/>
          </w:tcPr>
          <w:p w14:paraId="413DFB13" w14:textId="77777777" w:rsidR="00B50050" w:rsidRDefault="00B50050" w:rsidP="0088127C">
            <w:pPr>
              <w:pStyle w:val="OtherTableBody"/>
            </w:pPr>
          </w:p>
        </w:tc>
        <w:tc>
          <w:tcPr>
            <w:tcW w:w="600" w:type="dxa"/>
          </w:tcPr>
          <w:p w14:paraId="01D5E9C3" w14:textId="77777777" w:rsidR="00B50050" w:rsidRDefault="00B50050" w:rsidP="0088127C">
            <w:pPr>
              <w:pStyle w:val="OtherTableBody"/>
            </w:pPr>
            <w:r>
              <w:t>0443</w:t>
            </w:r>
          </w:p>
        </w:tc>
        <w:tc>
          <w:tcPr>
            <w:tcW w:w="900" w:type="dxa"/>
          </w:tcPr>
          <w:p w14:paraId="067599DC" w14:textId="77777777" w:rsidR="00B50050" w:rsidRDefault="00B50050" w:rsidP="0088127C">
            <w:pPr>
              <w:pStyle w:val="OtherTableBody"/>
            </w:pPr>
            <w:r>
              <w:t>15.4.7.3</w:t>
            </w:r>
          </w:p>
        </w:tc>
      </w:tr>
      <w:tr w:rsidR="00B50050" w14:paraId="24F69630" w14:textId="77777777" w:rsidTr="00195548">
        <w:tc>
          <w:tcPr>
            <w:tcW w:w="3500" w:type="dxa"/>
          </w:tcPr>
          <w:p w14:paraId="5036B100" w14:textId="77777777" w:rsidR="00B50050" w:rsidRDefault="00B50050" w:rsidP="0088127C">
            <w:pPr>
              <w:pStyle w:val="OtherTableBody"/>
            </w:pPr>
            <w:r>
              <w:t>Room Coverage Type/Amount</w:t>
            </w:r>
          </w:p>
        </w:tc>
        <w:tc>
          <w:tcPr>
            <w:tcW w:w="700" w:type="dxa"/>
          </w:tcPr>
          <w:p w14:paraId="5D312D95" w14:textId="77777777" w:rsidR="00B50050" w:rsidRDefault="00B50050" w:rsidP="0088127C">
            <w:pPr>
              <w:pStyle w:val="OtherTableBody"/>
            </w:pPr>
            <w:r>
              <w:t>00499</w:t>
            </w:r>
          </w:p>
        </w:tc>
        <w:tc>
          <w:tcPr>
            <w:tcW w:w="600" w:type="dxa"/>
          </w:tcPr>
          <w:p w14:paraId="42AE8C23" w14:textId="77777777" w:rsidR="00B50050" w:rsidRDefault="00B50050" w:rsidP="0088127C">
            <w:pPr>
              <w:pStyle w:val="OtherTableBody"/>
            </w:pPr>
            <w:r>
              <w:t>IN2</w:t>
            </w:r>
          </w:p>
        </w:tc>
        <w:tc>
          <w:tcPr>
            <w:tcW w:w="600" w:type="dxa"/>
          </w:tcPr>
          <w:p w14:paraId="3D4300D8" w14:textId="77777777" w:rsidR="00B50050" w:rsidRDefault="00B50050" w:rsidP="0088127C">
            <w:pPr>
              <w:pStyle w:val="OtherTableBody"/>
            </w:pPr>
            <w:r>
              <w:t>28</w:t>
            </w:r>
          </w:p>
        </w:tc>
        <w:tc>
          <w:tcPr>
            <w:tcW w:w="600" w:type="dxa"/>
          </w:tcPr>
          <w:p w14:paraId="4E84280C" w14:textId="77777777" w:rsidR="00B50050" w:rsidRDefault="00B50050" w:rsidP="0088127C">
            <w:pPr>
              <w:pStyle w:val="OtherTableBody"/>
            </w:pPr>
            <w:r>
              <w:t>..</w:t>
            </w:r>
          </w:p>
        </w:tc>
        <w:tc>
          <w:tcPr>
            <w:tcW w:w="600" w:type="dxa"/>
          </w:tcPr>
          <w:p w14:paraId="3F013C6F" w14:textId="77777777" w:rsidR="00B50050" w:rsidRDefault="00B50050" w:rsidP="0088127C">
            <w:pPr>
              <w:pStyle w:val="OtherTableBody"/>
            </w:pPr>
          </w:p>
        </w:tc>
        <w:tc>
          <w:tcPr>
            <w:tcW w:w="600" w:type="dxa"/>
          </w:tcPr>
          <w:p w14:paraId="2D7853A1" w14:textId="77777777" w:rsidR="00B50050" w:rsidRDefault="00B50050" w:rsidP="0088127C">
            <w:pPr>
              <w:pStyle w:val="OtherTableBody"/>
            </w:pPr>
            <w:r>
              <w:t>RMC</w:t>
            </w:r>
          </w:p>
        </w:tc>
        <w:tc>
          <w:tcPr>
            <w:tcW w:w="700" w:type="dxa"/>
          </w:tcPr>
          <w:p w14:paraId="7C2D1124" w14:textId="77777777" w:rsidR="00B50050" w:rsidRDefault="00B50050" w:rsidP="0088127C">
            <w:pPr>
              <w:pStyle w:val="OtherTableBody"/>
            </w:pPr>
            <w:r>
              <w:t>Y</w:t>
            </w:r>
          </w:p>
        </w:tc>
        <w:tc>
          <w:tcPr>
            <w:tcW w:w="600" w:type="dxa"/>
          </w:tcPr>
          <w:p w14:paraId="67F7811F" w14:textId="77777777" w:rsidR="00B50050" w:rsidRDefault="00B50050" w:rsidP="0088127C">
            <w:pPr>
              <w:pStyle w:val="OtherTableBody"/>
            </w:pPr>
          </w:p>
        </w:tc>
        <w:tc>
          <w:tcPr>
            <w:tcW w:w="900" w:type="dxa"/>
          </w:tcPr>
          <w:p w14:paraId="1D216399" w14:textId="77777777" w:rsidR="00B50050" w:rsidRDefault="00B50050" w:rsidP="0088127C">
            <w:pPr>
              <w:pStyle w:val="OtherTableBody"/>
            </w:pPr>
            <w:r>
              <w:t>6.5.7.28</w:t>
            </w:r>
          </w:p>
        </w:tc>
      </w:tr>
      <w:tr w:rsidR="00B50050" w14:paraId="53DB49E5" w14:textId="77777777" w:rsidTr="00195548">
        <w:tc>
          <w:tcPr>
            <w:tcW w:w="3500" w:type="dxa"/>
          </w:tcPr>
          <w:p w14:paraId="22EC6C5B" w14:textId="77777777" w:rsidR="00B50050" w:rsidRDefault="00B50050" w:rsidP="0088127C">
            <w:pPr>
              <w:pStyle w:val="OtherTableBody"/>
            </w:pPr>
            <w:r>
              <w:t>Room Fee Indicator</w:t>
            </w:r>
          </w:p>
        </w:tc>
        <w:tc>
          <w:tcPr>
            <w:tcW w:w="700" w:type="dxa"/>
          </w:tcPr>
          <w:p w14:paraId="6305AC62" w14:textId="77777777" w:rsidR="00B50050" w:rsidRDefault="00B50050" w:rsidP="0088127C">
            <w:pPr>
              <w:pStyle w:val="OtherTableBody"/>
            </w:pPr>
            <w:r>
              <w:t>00994</w:t>
            </w:r>
          </w:p>
        </w:tc>
        <w:tc>
          <w:tcPr>
            <w:tcW w:w="600" w:type="dxa"/>
          </w:tcPr>
          <w:p w14:paraId="6BB316D2" w14:textId="77777777" w:rsidR="00B50050" w:rsidRDefault="00B50050" w:rsidP="0088127C">
            <w:pPr>
              <w:pStyle w:val="OtherTableBody"/>
            </w:pPr>
            <w:r>
              <w:t>CDM</w:t>
            </w:r>
          </w:p>
        </w:tc>
        <w:tc>
          <w:tcPr>
            <w:tcW w:w="600" w:type="dxa"/>
          </w:tcPr>
          <w:p w14:paraId="507F73B8" w14:textId="77777777" w:rsidR="00B50050" w:rsidRDefault="00B50050" w:rsidP="0088127C">
            <w:pPr>
              <w:pStyle w:val="OtherTableBody"/>
            </w:pPr>
            <w:r>
              <w:t>13</w:t>
            </w:r>
          </w:p>
        </w:tc>
        <w:tc>
          <w:tcPr>
            <w:tcW w:w="600" w:type="dxa"/>
          </w:tcPr>
          <w:p w14:paraId="44873661" w14:textId="77777777" w:rsidR="00B50050" w:rsidRDefault="00B50050" w:rsidP="0088127C">
            <w:pPr>
              <w:pStyle w:val="OtherTableBody"/>
            </w:pPr>
            <w:r>
              <w:t>1..1</w:t>
            </w:r>
          </w:p>
        </w:tc>
        <w:tc>
          <w:tcPr>
            <w:tcW w:w="600" w:type="dxa"/>
          </w:tcPr>
          <w:p w14:paraId="123E0D98" w14:textId="77777777" w:rsidR="00B50050" w:rsidRDefault="00B50050" w:rsidP="0088127C">
            <w:pPr>
              <w:pStyle w:val="OtherTableBody"/>
            </w:pPr>
          </w:p>
        </w:tc>
        <w:tc>
          <w:tcPr>
            <w:tcW w:w="600" w:type="dxa"/>
          </w:tcPr>
          <w:p w14:paraId="719C3856" w14:textId="77777777" w:rsidR="00B50050" w:rsidRDefault="00B50050" w:rsidP="0088127C">
            <w:pPr>
              <w:pStyle w:val="OtherTableBody"/>
            </w:pPr>
            <w:r>
              <w:t>ID</w:t>
            </w:r>
          </w:p>
        </w:tc>
        <w:tc>
          <w:tcPr>
            <w:tcW w:w="700" w:type="dxa"/>
          </w:tcPr>
          <w:p w14:paraId="112A3D52" w14:textId="77777777" w:rsidR="00B50050" w:rsidRDefault="00B50050" w:rsidP="0088127C">
            <w:pPr>
              <w:pStyle w:val="OtherTableBody"/>
            </w:pPr>
          </w:p>
        </w:tc>
        <w:tc>
          <w:tcPr>
            <w:tcW w:w="600" w:type="dxa"/>
          </w:tcPr>
          <w:p w14:paraId="1C7F32DB" w14:textId="77777777" w:rsidR="00B50050" w:rsidRDefault="00B50050" w:rsidP="0088127C">
            <w:pPr>
              <w:pStyle w:val="OtherTableBody"/>
            </w:pPr>
            <w:r>
              <w:t>0136</w:t>
            </w:r>
          </w:p>
        </w:tc>
        <w:tc>
          <w:tcPr>
            <w:tcW w:w="900" w:type="dxa"/>
          </w:tcPr>
          <w:p w14:paraId="56CEBAA6" w14:textId="77777777" w:rsidR="00B50050" w:rsidRDefault="00B50050" w:rsidP="0088127C">
            <w:pPr>
              <w:pStyle w:val="OtherTableBody"/>
            </w:pPr>
            <w:r>
              <w:t>8.10.2.13</w:t>
            </w:r>
          </w:p>
        </w:tc>
      </w:tr>
      <w:tr w:rsidR="00B50050" w14:paraId="7DD43C2D" w14:textId="77777777" w:rsidTr="00195548">
        <w:tc>
          <w:tcPr>
            <w:tcW w:w="3500" w:type="dxa"/>
          </w:tcPr>
          <w:p w14:paraId="1EAEBCFF" w14:textId="77777777" w:rsidR="00B50050" w:rsidRDefault="00B50050" w:rsidP="0088127C">
            <w:pPr>
              <w:pStyle w:val="OtherTableBody"/>
            </w:pPr>
            <w:r>
              <w:t>Room Rate - Private</w:t>
            </w:r>
          </w:p>
        </w:tc>
        <w:tc>
          <w:tcPr>
            <w:tcW w:w="700" w:type="dxa"/>
          </w:tcPr>
          <w:p w14:paraId="30953E35" w14:textId="77777777" w:rsidR="00B50050" w:rsidRDefault="00B50050" w:rsidP="0088127C">
            <w:pPr>
              <w:pStyle w:val="OtherTableBody"/>
            </w:pPr>
            <w:r>
              <w:t>00466</w:t>
            </w:r>
          </w:p>
        </w:tc>
        <w:tc>
          <w:tcPr>
            <w:tcW w:w="600" w:type="dxa"/>
          </w:tcPr>
          <w:p w14:paraId="68803A3D" w14:textId="77777777" w:rsidR="00B50050" w:rsidRDefault="00B50050" w:rsidP="0088127C">
            <w:pPr>
              <w:pStyle w:val="OtherTableBody"/>
            </w:pPr>
            <w:r>
              <w:t>IN1</w:t>
            </w:r>
          </w:p>
        </w:tc>
        <w:tc>
          <w:tcPr>
            <w:tcW w:w="600" w:type="dxa"/>
          </w:tcPr>
          <w:p w14:paraId="1A471ED6" w14:textId="77777777" w:rsidR="00B50050" w:rsidRDefault="00B50050" w:rsidP="0088127C">
            <w:pPr>
              <w:pStyle w:val="OtherTableBody"/>
            </w:pPr>
            <w:r>
              <w:t>41</w:t>
            </w:r>
          </w:p>
        </w:tc>
        <w:tc>
          <w:tcPr>
            <w:tcW w:w="600" w:type="dxa"/>
          </w:tcPr>
          <w:p w14:paraId="3576C811" w14:textId="77777777" w:rsidR="00B50050" w:rsidRDefault="00B50050" w:rsidP="0088127C">
            <w:pPr>
              <w:pStyle w:val="OtherTableBody"/>
            </w:pPr>
            <w:r>
              <w:t>..</w:t>
            </w:r>
          </w:p>
        </w:tc>
        <w:tc>
          <w:tcPr>
            <w:tcW w:w="600" w:type="dxa"/>
          </w:tcPr>
          <w:p w14:paraId="28E6033A" w14:textId="77777777" w:rsidR="00B50050" w:rsidRDefault="00B50050" w:rsidP="0088127C">
            <w:pPr>
              <w:pStyle w:val="OtherTableBody"/>
            </w:pPr>
          </w:p>
        </w:tc>
        <w:tc>
          <w:tcPr>
            <w:tcW w:w="600" w:type="dxa"/>
          </w:tcPr>
          <w:p w14:paraId="1B1693C0" w14:textId="77777777" w:rsidR="00B50050" w:rsidRDefault="00B50050" w:rsidP="0088127C">
            <w:pPr>
              <w:pStyle w:val="OtherTableBody"/>
            </w:pPr>
            <w:r>
              <w:t>-</w:t>
            </w:r>
          </w:p>
        </w:tc>
        <w:tc>
          <w:tcPr>
            <w:tcW w:w="700" w:type="dxa"/>
          </w:tcPr>
          <w:p w14:paraId="4C2EF1C2" w14:textId="77777777" w:rsidR="00B50050" w:rsidRDefault="00B50050" w:rsidP="0088127C">
            <w:pPr>
              <w:pStyle w:val="OtherTableBody"/>
            </w:pPr>
          </w:p>
        </w:tc>
        <w:tc>
          <w:tcPr>
            <w:tcW w:w="600" w:type="dxa"/>
          </w:tcPr>
          <w:p w14:paraId="3FFD847B" w14:textId="77777777" w:rsidR="00B50050" w:rsidRDefault="00B50050" w:rsidP="0088127C">
            <w:pPr>
              <w:pStyle w:val="OtherTableBody"/>
            </w:pPr>
          </w:p>
        </w:tc>
        <w:tc>
          <w:tcPr>
            <w:tcW w:w="900" w:type="dxa"/>
          </w:tcPr>
          <w:p w14:paraId="7BD036D3" w14:textId="77777777" w:rsidR="00B50050" w:rsidRDefault="00B50050" w:rsidP="0088127C">
            <w:pPr>
              <w:pStyle w:val="OtherTableBody"/>
            </w:pPr>
            <w:r>
              <w:t>6.5.6.41</w:t>
            </w:r>
          </w:p>
        </w:tc>
      </w:tr>
      <w:tr w:rsidR="00B50050" w14:paraId="6C9C92A2" w14:textId="77777777" w:rsidTr="00195548">
        <w:tc>
          <w:tcPr>
            <w:tcW w:w="3500" w:type="dxa"/>
          </w:tcPr>
          <w:p w14:paraId="5215908B" w14:textId="77777777" w:rsidR="00B50050" w:rsidRDefault="00B50050" w:rsidP="0088127C">
            <w:pPr>
              <w:pStyle w:val="OtherTableBody"/>
            </w:pPr>
            <w:r>
              <w:t>Room Rate - Semi-Private</w:t>
            </w:r>
          </w:p>
        </w:tc>
        <w:tc>
          <w:tcPr>
            <w:tcW w:w="700" w:type="dxa"/>
          </w:tcPr>
          <w:p w14:paraId="20570AA0" w14:textId="77777777" w:rsidR="00B50050" w:rsidRDefault="00B50050" w:rsidP="0088127C">
            <w:pPr>
              <w:pStyle w:val="OtherTableBody"/>
            </w:pPr>
            <w:r>
              <w:t>00465</w:t>
            </w:r>
          </w:p>
        </w:tc>
        <w:tc>
          <w:tcPr>
            <w:tcW w:w="600" w:type="dxa"/>
          </w:tcPr>
          <w:p w14:paraId="463F65B4" w14:textId="77777777" w:rsidR="00B50050" w:rsidRDefault="00B50050" w:rsidP="0088127C">
            <w:pPr>
              <w:pStyle w:val="OtherTableBody"/>
            </w:pPr>
            <w:r>
              <w:t>IN1</w:t>
            </w:r>
          </w:p>
        </w:tc>
        <w:tc>
          <w:tcPr>
            <w:tcW w:w="600" w:type="dxa"/>
          </w:tcPr>
          <w:p w14:paraId="092D9278" w14:textId="77777777" w:rsidR="00B50050" w:rsidRDefault="00B50050" w:rsidP="0088127C">
            <w:pPr>
              <w:pStyle w:val="OtherTableBody"/>
            </w:pPr>
            <w:r>
              <w:t>40</w:t>
            </w:r>
          </w:p>
        </w:tc>
        <w:tc>
          <w:tcPr>
            <w:tcW w:w="600" w:type="dxa"/>
          </w:tcPr>
          <w:p w14:paraId="3458C489" w14:textId="77777777" w:rsidR="00B50050" w:rsidRDefault="00B50050" w:rsidP="0088127C">
            <w:pPr>
              <w:pStyle w:val="OtherTableBody"/>
            </w:pPr>
            <w:r>
              <w:t>..</w:t>
            </w:r>
          </w:p>
        </w:tc>
        <w:tc>
          <w:tcPr>
            <w:tcW w:w="600" w:type="dxa"/>
          </w:tcPr>
          <w:p w14:paraId="4C78856C" w14:textId="77777777" w:rsidR="00B50050" w:rsidRDefault="00B50050" w:rsidP="0088127C">
            <w:pPr>
              <w:pStyle w:val="OtherTableBody"/>
            </w:pPr>
          </w:p>
        </w:tc>
        <w:tc>
          <w:tcPr>
            <w:tcW w:w="600" w:type="dxa"/>
          </w:tcPr>
          <w:p w14:paraId="46A36F47" w14:textId="77777777" w:rsidR="00B50050" w:rsidRDefault="00B50050" w:rsidP="0088127C">
            <w:pPr>
              <w:pStyle w:val="OtherTableBody"/>
            </w:pPr>
            <w:r>
              <w:t>-</w:t>
            </w:r>
          </w:p>
        </w:tc>
        <w:tc>
          <w:tcPr>
            <w:tcW w:w="700" w:type="dxa"/>
          </w:tcPr>
          <w:p w14:paraId="06F0D7FB" w14:textId="77777777" w:rsidR="00B50050" w:rsidRDefault="00B50050" w:rsidP="0088127C">
            <w:pPr>
              <w:pStyle w:val="OtherTableBody"/>
            </w:pPr>
          </w:p>
        </w:tc>
        <w:tc>
          <w:tcPr>
            <w:tcW w:w="600" w:type="dxa"/>
          </w:tcPr>
          <w:p w14:paraId="609A5BD9" w14:textId="77777777" w:rsidR="00B50050" w:rsidRDefault="00B50050" w:rsidP="0088127C">
            <w:pPr>
              <w:pStyle w:val="OtherTableBody"/>
            </w:pPr>
          </w:p>
        </w:tc>
        <w:tc>
          <w:tcPr>
            <w:tcW w:w="900" w:type="dxa"/>
          </w:tcPr>
          <w:p w14:paraId="1CC27F5B" w14:textId="77777777" w:rsidR="00B50050" w:rsidRDefault="00B50050" w:rsidP="0088127C">
            <w:pPr>
              <w:pStyle w:val="OtherTableBody"/>
            </w:pPr>
            <w:r>
              <w:t>6.5.6.40</w:t>
            </w:r>
          </w:p>
        </w:tc>
      </w:tr>
      <w:tr w:rsidR="00B50050" w14:paraId="4F37AC27" w14:textId="77777777" w:rsidTr="00195548">
        <w:tc>
          <w:tcPr>
            <w:tcW w:w="3500" w:type="dxa"/>
          </w:tcPr>
          <w:p w14:paraId="4DB2431E" w14:textId="77777777" w:rsidR="00B50050" w:rsidRDefault="00B50050" w:rsidP="0088127C">
            <w:pPr>
              <w:pStyle w:val="OtherTableBody"/>
            </w:pPr>
            <w:r>
              <w:lastRenderedPageBreak/>
              <w:t>Root Cause</w:t>
            </w:r>
          </w:p>
        </w:tc>
        <w:tc>
          <w:tcPr>
            <w:tcW w:w="700" w:type="dxa"/>
          </w:tcPr>
          <w:p w14:paraId="4AC5AFE3" w14:textId="77777777" w:rsidR="00B50050" w:rsidRDefault="00B50050" w:rsidP="0088127C">
            <w:pPr>
              <w:pStyle w:val="OtherTableBody"/>
            </w:pPr>
            <w:r>
              <w:t>03308</w:t>
            </w:r>
          </w:p>
        </w:tc>
        <w:tc>
          <w:tcPr>
            <w:tcW w:w="600" w:type="dxa"/>
          </w:tcPr>
          <w:p w14:paraId="1CF97713" w14:textId="77777777" w:rsidR="00B50050" w:rsidRDefault="00B50050" w:rsidP="0088127C">
            <w:pPr>
              <w:pStyle w:val="OtherTableBody"/>
            </w:pPr>
            <w:r>
              <w:t>OBX</w:t>
            </w:r>
          </w:p>
        </w:tc>
        <w:tc>
          <w:tcPr>
            <w:tcW w:w="600" w:type="dxa"/>
          </w:tcPr>
          <w:p w14:paraId="2959E50D" w14:textId="77777777" w:rsidR="00B50050" w:rsidRDefault="00B50050" w:rsidP="0088127C">
            <w:pPr>
              <w:pStyle w:val="OtherTableBody"/>
            </w:pPr>
            <w:r>
              <w:t>27</w:t>
            </w:r>
          </w:p>
        </w:tc>
        <w:tc>
          <w:tcPr>
            <w:tcW w:w="600" w:type="dxa"/>
          </w:tcPr>
          <w:p w14:paraId="78B4F2B2" w14:textId="77777777" w:rsidR="00B50050" w:rsidRDefault="00B50050" w:rsidP="0088127C">
            <w:pPr>
              <w:pStyle w:val="OtherTableBody"/>
            </w:pPr>
            <w:r>
              <w:t>..</w:t>
            </w:r>
          </w:p>
        </w:tc>
        <w:tc>
          <w:tcPr>
            <w:tcW w:w="600" w:type="dxa"/>
          </w:tcPr>
          <w:p w14:paraId="50CF81BC" w14:textId="77777777" w:rsidR="00B50050" w:rsidRDefault="00B50050" w:rsidP="0088127C">
            <w:pPr>
              <w:pStyle w:val="OtherTableBody"/>
            </w:pPr>
          </w:p>
        </w:tc>
        <w:tc>
          <w:tcPr>
            <w:tcW w:w="600" w:type="dxa"/>
          </w:tcPr>
          <w:p w14:paraId="43B0F8DD" w14:textId="77777777" w:rsidR="00B50050" w:rsidRDefault="00B50050" w:rsidP="0088127C">
            <w:pPr>
              <w:pStyle w:val="OtherTableBody"/>
            </w:pPr>
            <w:r>
              <w:t>CWE</w:t>
            </w:r>
          </w:p>
        </w:tc>
        <w:tc>
          <w:tcPr>
            <w:tcW w:w="700" w:type="dxa"/>
          </w:tcPr>
          <w:p w14:paraId="774821E1" w14:textId="77777777" w:rsidR="00B50050" w:rsidRDefault="00B50050" w:rsidP="0088127C">
            <w:pPr>
              <w:pStyle w:val="OtherTableBody"/>
            </w:pPr>
          </w:p>
        </w:tc>
        <w:tc>
          <w:tcPr>
            <w:tcW w:w="600" w:type="dxa"/>
          </w:tcPr>
          <w:p w14:paraId="2548AEA6" w14:textId="77777777" w:rsidR="00B50050" w:rsidRDefault="00B50050" w:rsidP="0088127C">
            <w:pPr>
              <w:pStyle w:val="OtherTableBody"/>
            </w:pPr>
            <w:r>
              <w:t>0914</w:t>
            </w:r>
          </w:p>
        </w:tc>
        <w:tc>
          <w:tcPr>
            <w:tcW w:w="900" w:type="dxa"/>
          </w:tcPr>
          <w:p w14:paraId="7060DE29" w14:textId="77777777" w:rsidR="00B50050" w:rsidRDefault="00B50050" w:rsidP="0088127C">
            <w:pPr>
              <w:pStyle w:val="OtherTableBody"/>
            </w:pPr>
            <w:r>
              <w:t>7.4.2.27</w:t>
            </w:r>
          </w:p>
        </w:tc>
      </w:tr>
      <w:tr w:rsidR="00B50050" w14:paraId="4441BB18" w14:textId="77777777" w:rsidTr="00195548">
        <w:tc>
          <w:tcPr>
            <w:tcW w:w="3500" w:type="dxa"/>
          </w:tcPr>
          <w:p w14:paraId="25D42551" w14:textId="77777777" w:rsidR="00B50050" w:rsidRDefault="00B50050" w:rsidP="0088127C">
            <w:pPr>
              <w:pStyle w:val="OtherTableBody"/>
            </w:pPr>
            <w:r>
              <w:t xml:space="preserve">Route </w:t>
            </w:r>
          </w:p>
        </w:tc>
        <w:tc>
          <w:tcPr>
            <w:tcW w:w="700" w:type="dxa"/>
          </w:tcPr>
          <w:p w14:paraId="56A86366" w14:textId="77777777" w:rsidR="00B50050" w:rsidRDefault="00B50050" w:rsidP="0088127C">
            <w:pPr>
              <w:pStyle w:val="OtherTableBody"/>
            </w:pPr>
            <w:r>
              <w:t>03492</w:t>
            </w:r>
          </w:p>
        </w:tc>
        <w:tc>
          <w:tcPr>
            <w:tcW w:w="600" w:type="dxa"/>
          </w:tcPr>
          <w:p w14:paraId="14FA2B21" w14:textId="77777777" w:rsidR="00B50050" w:rsidRDefault="00B50050" w:rsidP="0088127C">
            <w:pPr>
              <w:pStyle w:val="OtherTableBody"/>
            </w:pPr>
            <w:r>
              <w:t>DST</w:t>
            </w:r>
          </w:p>
        </w:tc>
        <w:tc>
          <w:tcPr>
            <w:tcW w:w="600" w:type="dxa"/>
          </w:tcPr>
          <w:p w14:paraId="5C555A1E" w14:textId="77777777" w:rsidR="00B50050" w:rsidRDefault="00B50050" w:rsidP="0088127C">
            <w:pPr>
              <w:pStyle w:val="OtherTableBody"/>
            </w:pPr>
            <w:r>
              <w:t>2</w:t>
            </w:r>
          </w:p>
        </w:tc>
        <w:tc>
          <w:tcPr>
            <w:tcW w:w="600" w:type="dxa"/>
          </w:tcPr>
          <w:p w14:paraId="516F1587" w14:textId="77777777" w:rsidR="00B50050" w:rsidRDefault="00B50050" w:rsidP="0088127C">
            <w:pPr>
              <w:pStyle w:val="OtherTableBody"/>
            </w:pPr>
            <w:r>
              <w:t>..</w:t>
            </w:r>
          </w:p>
        </w:tc>
        <w:tc>
          <w:tcPr>
            <w:tcW w:w="600" w:type="dxa"/>
          </w:tcPr>
          <w:p w14:paraId="2D99B3B6" w14:textId="77777777" w:rsidR="00B50050" w:rsidRDefault="00B50050" w:rsidP="0088127C">
            <w:pPr>
              <w:pStyle w:val="OtherTableBody"/>
            </w:pPr>
          </w:p>
        </w:tc>
        <w:tc>
          <w:tcPr>
            <w:tcW w:w="600" w:type="dxa"/>
          </w:tcPr>
          <w:p w14:paraId="7C901485" w14:textId="77777777" w:rsidR="00B50050" w:rsidRDefault="00B50050" w:rsidP="0088127C">
            <w:pPr>
              <w:pStyle w:val="OtherTableBody"/>
            </w:pPr>
            <w:r>
              <w:t>CWE</w:t>
            </w:r>
          </w:p>
        </w:tc>
        <w:tc>
          <w:tcPr>
            <w:tcW w:w="700" w:type="dxa"/>
          </w:tcPr>
          <w:p w14:paraId="3E70367E" w14:textId="77777777" w:rsidR="00B50050" w:rsidRDefault="00B50050" w:rsidP="0088127C">
            <w:pPr>
              <w:pStyle w:val="OtherTableBody"/>
            </w:pPr>
            <w:r>
              <w:t>Y</w:t>
            </w:r>
          </w:p>
        </w:tc>
        <w:tc>
          <w:tcPr>
            <w:tcW w:w="600" w:type="dxa"/>
          </w:tcPr>
          <w:p w14:paraId="71E74322" w14:textId="77777777" w:rsidR="00B50050" w:rsidRDefault="00B50050" w:rsidP="0088127C">
            <w:pPr>
              <w:pStyle w:val="OtherTableBody"/>
            </w:pPr>
            <w:r>
              <w:t>0944</w:t>
            </w:r>
          </w:p>
        </w:tc>
        <w:tc>
          <w:tcPr>
            <w:tcW w:w="900" w:type="dxa"/>
          </w:tcPr>
          <w:p w14:paraId="50075481" w14:textId="77777777" w:rsidR="00B50050" w:rsidRDefault="00B50050" w:rsidP="0088127C">
            <w:pPr>
              <w:pStyle w:val="OtherTableBody"/>
            </w:pPr>
            <w:r>
              <w:t>13.4.13.2</w:t>
            </w:r>
          </w:p>
        </w:tc>
      </w:tr>
      <w:tr w:rsidR="00B50050" w14:paraId="3C2956FA" w14:textId="77777777" w:rsidTr="00195548">
        <w:tc>
          <w:tcPr>
            <w:tcW w:w="3500" w:type="dxa"/>
          </w:tcPr>
          <w:p w14:paraId="28B36694" w14:textId="77777777" w:rsidR="00B50050" w:rsidRDefault="00B50050" w:rsidP="0088127C">
            <w:pPr>
              <w:pStyle w:val="OtherTableBody"/>
            </w:pPr>
            <w:r>
              <w:t>Route</w:t>
            </w:r>
          </w:p>
        </w:tc>
        <w:tc>
          <w:tcPr>
            <w:tcW w:w="700" w:type="dxa"/>
          </w:tcPr>
          <w:p w14:paraId="057313F6" w14:textId="77777777" w:rsidR="00B50050" w:rsidRDefault="00B50050" w:rsidP="0088127C">
            <w:pPr>
              <w:pStyle w:val="OtherTableBody"/>
            </w:pPr>
            <w:r>
              <w:t>00309</w:t>
            </w:r>
          </w:p>
        </w:tc>
        <w:tc>
          <w:tcPr>
            <w:tcW w:w="600" w:type="dxa"/>
          </w:tcPr>
          <w:p w14:paraId="2AD16FD4" w14:textId="77777777" w:rsidR="00B50050" w:rsidRDefault="00B50050" w:rsidP="0088127C">
            <w:pPr>
              <w:pStyle w:val="OtherTableBody"/>
            </w:pPr>
            <w:r>
              <w:t>RXR</w:t>
            </w:r>
          </w:p>
        </w:tc>
        <w:tc>
          <w:tcPr>
            <w:tcW w:w="600" w:type="dxa"/>
          </w:tcPr>
          <w:p w14:paraId="3FBBD8FB" w14:textId="77777777" w:rsidR="00B50050" w:rsidRDefault="00B50050" w:rsidP="0088127C">
            <w:pPr>
              <w:pStyle w:val="OtherTableBody"/>
            </w:pPr>
            <w:r>
              <w:t>1</w:t>
            </w:r>
          </w:p>
        </w:tc>
        <w:tc>
          <w:tcPr>
            <w:tcW w:w="600" w:type="dxa"/>
          </w:tcPr>
          <w:p w14:paraId="247FDB2B" w14:textId="77777777" w:rsidR="00B50050" w:rsidRDefault="00B50050" w:rsidP="0088127C">
            <w:pPr>
              <w:pStyle w:val="OtherTableBody"/>
            </w:pPr>
            <w:r>
              <w:t>..</w:t>
            </w:r>
          </w:p>
        </w:tc>
        <w:tc>
          <w:tcPr>
            <w:tcW w:w="600" w:type="dxa"/>
          </w:tcPr>
          <w:p w14:paraId="5807CD1F" w14:textId="77777777" w:rsidR="00B50050" w:rsidRDefault="00B50050" w:rsidP="0088127C">
            <w:pPr>
              <w:pStyle w:val="OtherTableBody"/>
            </w:pPr>
          </w:p>
        </w:tc>
        <w:tc>
          <w:tcPr>
            <w:tcW w:w="600" w:type="dxa"/>
          </w:tcPr>
          <w:p w14:paraId="3E55098F" w14:textId="77777777" w:rsidR="00B50050" w:rsidRDefault="00B50050" w:rsidP="0088127C">
            <w:pPr>
              <w:pStyle w:val="OtherTableBody"/>
            </w:pPr>
            <w:r>
              <w:t>CWE</w:t>
            </w:r>
          </w:p>
        </w:tc>
        <w:tc>
          <w:tcPr>
            <w:tcW w:w="700" w:type="dxa"/>
          </w:tcPr>
          <w:p w14:paraId="5F5C90FC" w14:textId="77777777" w:rsidR="00B50050" w:rsidRDefault="00B50050" w:rsidP="0088127C">
            <w:pPr>
              <w:pStyle w:val="OtherTableBody"/>
            </w:pPr>
          </w:p>
        </w:tc>
        <w:tc>
          <w:tcPr>
            <w:tcW w:w="600" w:type="dxa"/>
          </w:tcPr>
          <w:p w14:paraId="7D32EBCF" w14:textId="77777777" w:rsidR="00B50050" w:rsidRDefault="00B50050" w:rsidP="0088127C">
            <w:pPr>
              <w:pStyle w:val="OtherTableBody"/>
            </w:pPr>
            <w:r>
              <w:t>0162</w:t>
            </w:r>
          </w:p>
        </w:tc>
        <w:tc>
          <w:tcPr>
            <w:tcW w:w="900" w:type="dxa"/>
          </w:tcPr>
          <w:p w14:paraId="258D635B" w14:textId="77777777" w:rsidR="00B50050" w:rsidRDefault="00B50050" w:rsidP="0088127C">
            <w:pPr>
              <w:pStyle w:val="OtherTableBody"/>
            </w:pPr>
            <w:r>
              <w:t>4A.4.2.1</w:t>
            </w:r>
          </w:p>
        </w:tc>
      </w:tr>
      <w:tr w:rsidR="00B50050" w14:paraId="562F5760" w14:textId="77777777" w:rsidTr="00195548">
        <w:tc>
          <w:tcPr>
            <w:tcW w:w="3500" w:type="dxa"/>
          </w:tcPr>
          <w:p w14:paraId="18FA8226" w14:textId="77777777" w:rsidR="00B50050" w:rsidRDefault="00B50050" w:rsidP="0088127C">
            <w:pPr>
              <w:pStyle w:val="OtherTableBody"/>
            </w:pPr>
            <w:r>
              <w:t>Routing Instruction</w:t>
            </w:r>
          </w:p>
        </w:tc>
        <w:tc>
          <w:tcPr>
            <w:tcW w:w="700" w:type="dxa"/>
          </w:tcPr>
          <w:p w14:paraId="5D5FB0AA" w14:textId="77777777" w:rsidR="00B50050" w:rsidRDefault="00B50050" w:rsidP="0088127C">
            <w:pPr>
              <w:pStyle w:val="OtherTableBody"/>
            </w:pPr>
            <w:r>
              <w:t>01315</w:t>
            </w:r>
          </w:p>
        </w:tc>
        <w:tc>
          <w:tcPr>
            <w:tcW w:w="600" w:type="dxa"/>
          </w:tcPr>
          <w:p w14:paraId="3B0940D3" w14:textId="77777777" w:rsidR="00B50050" w:rsidRDefault="00B50050" w:rsidP="0088127C">
            <w:pPr>
              <w:pStyle w:val="OtherTableBody"/>
            </w:pPr>
            <w:r>
              <w:t>RXR</w:t>
            </w:r>
          </w:p>
        </w:tc>
        <w:tc>
          <w:tcPr>
            <w:tcW w:w="600" w:type="dxa"/>
          </w:tcPr>
          <w:p w14:paraId="6D08BB09" w14:textId="77777777" w:rsidR="00B50050" w:rsidRDefault="00B50050" w:rsidP="0088127C">
            <w:pPr>
              <w:pStyle w:val="OtherTableBody"/>
            </w:pPr>
            <w:r>
              <w:t>5</w:t>
            </w:r>
          </w:p>
        </w:tc>
        <w:tc>
          <w:tcPr>
            <w:tcW w:w="600" w:type="dxa"/>
          </w:tcPr>
          <w:p w14:paraId="02FC470D" w14:textId="77777777" w:rsidR="00B50050" w:rsidRDefault="00B50050" w:rsidP="0088127C">
            <w:pPr>
              <w:pStyle w:val="OtherTableBody"/>
            </w:pPr>
            <w:r>
              <w:t>..</w:t>
            </w:r>
          </w:p>
        </w:tc>
        <w:tc>
          <w:tcPr>
            <w:tcW w:w="600" w:type="dxa"/>
          </w:tcPr>
          <w:p w14:paraId="233E7E17" w14:textId="77777777" w:rsidR="00B50050" w:rsidRDefault="00B50050" w:rsidP="0088127C">
            <w:pPr>
              <w:pStyle w:val="OtherTableBody"/>
            </w:pPr>
          </w:p>
        </w:tc>
        <w:tc>
          <w:tcPr>
            <w:tcW w:w="600" w:type="dxa"/>
          </w:tcPr>
          <w:p w14:paraId="2F77ECF5" w14:textId="77777777" w:rsidR="00B50050" w:rsidRDefault="00B50050" w:rsidP="0088127C">
            <w:pPr>
              <w:pStyle w:val="OtherTableBody"/>
            </w:pPr>
            <w:r>
              <w:t>CWE</w:t>
            </w:r>
          </w:p>
        </w:tc>
        <w:tc>
          <w:tcPr>
            <w:tcW w:w="700" w:type="dxa"/>
          </w:tcPr>
          <w:p w14:paraId="26CA511E" w14:textId="77777777" w:rsidR="00B50050" w:rsidRDefault="00B50050" w:rsidP="0088127C">
            <w:pPr>
              <w:pStyle w:val="OtherTableBody"/>
            </w:pPr>
          </w:p>
        </w:tc>
        <w:tc>
          <w:tcPr>
            <w:tcW w:w="600" w:type="dxa"/>
          </w:tcPr>
          <w:p w14:paraId="3A96A4C5" w14:textId="77777777" w:rsidR="00B50050" w:rsidRDefault="00B50050" w:rsidP="0088127C">
            <w:pPr>
              <w:pStyle w:val="OtherTableBody"/>
            </w:pPr>
            <w:r>
              <w:t>0766</w:t>
            </w:r>
          </w:p>
        </w:tc>
        <w:tc>
          <w:tcPr>
            <w:tcW w:w="900" w:type="dxa"/>
          </w:tcPr>
          <w:p w14:paraId="403BEE3C" w14:textId="77777777" w:rsidR="00B50050" w:rsidRDefault="00B50050" w:rsidP="0088127C">
            <w:pPr>
              <w:pStyle w:val="OtherTableBody"/>
            </w:pPr>
            <w:r>
              <w:t>4A.4.2.5</w:t>
            </w:r>
          </w:p>
        </w:tc>
      </w:tr>
      <w:tr w:rsidR="00B50050" w14:paraId="307385D3" w14:textId="77777777" w:rsidTr="00195548">
        <w:tc>
          <w:tcPr>
            <w:tcW w:w="3500" w:type="dxa"/>
          </w:tcPr>
          <w:p w14:paraId="7137E712" w14:textId="77777777" w:rsidR="00B50050" w:rsidRDefault="00B50050" w:rsidP="0088127C">
            <w:pPr>
              <w:pStyle w:val="OtherTableBody"/>
            </w:pPr>
            <w:r>
              <w:t>Rules that Trigger Reflex Testing</w:t>
            </w:r>
          </w:p>
        </w:tc>
        <w:tc>
          <w:tcPr>
            <w:tcW w:w="700" w:type="dxa"/>
          </w:tcPr>
          <w:p w14:paraId="08A89EA5" w14:textId="77777777" w:rsidR="00B50050" w:rsidRDefault="00B50050" w:rsidP="0088127C">
            <w:pPr>
              <w:pStyle w:val="OtherTableBody"/>
            </w:pPr>
            <w:r>
              <w:t>00620</w:t>
            </w:r>
          </w:p>
        </w:tc>
        <w:tc>
          <w:tcPr>
            <w:tcW w:w="600" w:type="dxa"/>
          </w:tcPr>
          <w:p w14:paraId="47DAD238" w14:textId="77777777" w:rsidR="00B50050" w:rsidRDefault="00B50050" w:rsidP="0088127C">
            <w:pPr>
              <w:pStyle w:val="OtherTableBody"/>
            </w:pPr>
            <w:r>
              <w:t>OM1</w:t>
            </w:r>
          </w:p>
        </w:tc>
        <w:tc>
          <w:tcPr>
            <w:tcW w:w="600" w:type="dxa"/>
          </w:tcPr>
          <w:p w14:paraId="30BF839D" w14:textId="77777777" w:rsidR="00B50050" w:rsidRDefault="00B50050" w:rsidP="0088127C">
            <w:pPr>
              <w:pStyle w:val="OtherTableBody"/>
            </w:pPr>
            <w:r>
              <w:t>35</w:t>
            </w:r>
          </w:p>
        </w:tc>
        <w:tc>
          <w:tcPr>
            <w:tcW w:w="600" w:type="dxa"/>
          </w:tcPr>
          <w:p w14:paraId="3E28ECA3" w14:textId="77777777" w:rsidR="00B50050" w:rsidRDefault="00B50050" w:rsidP="0088127C">
            <w:pPr>
              <w:pStyle w:val="OtherTableBody"/>
            </w:pPr>
            <w:r>
              <w:t>..</w:t>
            </w:r>
          </w:p>
        </w:tc>
        <w:tc>
          <w:tcPr>
            <w:tcW w:w="600" w:type="dxa"/>
          </w:tcPr>
          <w:p w14:paraId="430AF172" w14:textId="77777777" w:rsidR="00B50050" w:rsidRDefault="00B50050" w:rsidP="0088127C">
            <w:pPr>
              <w:pStyle w:val="OtherTableBody"/>
            </w:pPr>
          </w:p>
        </w:tc>
        <w:tc>
          <w:tcPr>
            <w:tcW w:w="600" w:type="dxa"/>
          </w:tcPr>
          <w:p w14:paraId="15DD8027" w14:textId="77777777" w:rsidR="00B50050" w:rsidRDefault="00B50050" w:rsidP="0088127C">
            <w:pPr>
              <w:pStyle w:val="OtherTableBody"/>
            </w:pPr>
            <w:r>
              <w:t>TX</w:t>
            </w:r>
          </w:p>
        </w:tc>
        <w:tc>
          <w:tcPr>
            <w:tcW w:w="700" w:type="dxa"/>
          </w:tcPr>
          <w:p w14:paraId="6D8A148F" w14:textId="77777777" w:rsidR="00B50050" w:rsidRDefault="00B50050" w:rsidP="0088127C">
            <w:pPr>
              <w:pStyle w:val="OtherTableBody"/>
            </w:pPr>
            <w:r>
              <w:t>Y</w:t>
            </w:r>
          </w:p>
        </w:tc>
        <w:tc>
          <w:tcPr>
            <w:tcW w:w="600" w:type="dxa"/>
          </w:tcPr>
          <w:p w14:paraId="65439B39" w14:textId="77777777" w:rsidR="00B50050" w:rsidRDefault="00B50050" w:rsidP="0088127C">
            <w:pPr>
              <w:pStyle w:val="OtherTableBody"/>
            </w:pPr>
          </w:p>
        </w:tc>
        <w:tc>
          <w:tcPr>
            <w:tcW w:w="900" w:type="dxa"/>
          </w:tcPr>
          <w:p w14:paraId="6DA6BB7C" w14:textId="77777777" w:rsidR="00B50050" w:rsidRDefault="00B50050" w:rsidP="0088127C">
            <w:pPr>
              <w:pStyle w:val="OtherTableBody"/>
            </w:pPr>
            <w:r>
              <w:t>8.8.9.35</w:t>
            </w:r>
          </w:p>
        </w:tc>
      </w:tr>
      <w:tr w:rsidR="00B50050" w14:paraId="6F1FD872" w14:textId="77777777" w:rsidTr="00195548">
        <w:tc>
          <w:tcPr>
            <w:tcW w:w="3500" w:type="dxa"/>
          </w:tcPr>
          <w:p w14:paraId="5AE1BA34" w14:textId="77777777" w:rsidR="00B50050" w:rsidRDefault="00B50050" w:rsidP="0088127C">
            <w:pPr>
              <w:pStyle w:val="OtherTableBody"/>
            </w:pPr>
            <w:r>
              <w:t>Ruling Act</w:t>
            </w:r>
          </w:p>
        </w:tc>
        <w:tc>
          <w:tcPr>
            <w:tcW w:w="700" w:type="dxa"/>
          </w:tcPr>
          <w:p w14:paraId="20B152D4" w14:textId="77777777" w:rsidR="00B50050" w:rsidRDefault="00B50050" w:rsidP="0088127C">
            <w:pPr>
              <w:pStyle w:val="OtherTableBody"/>
            </w:pPr>
            <w:r>
              <w:t>02201</w:t>
            </w:r>
          </w:p>
        </w:tc>
        <w:tc>
          <w:tcPr>
            <w:tcW w:w="600" w:type="dxa"/>
          </w:tcPr>
          <w:p w14:paraId="4DC3651C" w14:textId="77777777" w:rsidR="00B50050" w:rsidRDefault="00B50050" w:rsidP="0088127C">
            <w:pPr>
              <w:pStyle w:val="OtherTableBody"/>
            </w:pPr>
            <w:r>
              <w:t>ITM</w:t>
            </w:r>
          </w:p>
        </w:tc>
        <w:tc>
          <w:tcPr>
            <w:tcW w:w="600" w:type="dxa"/>
          </w:tcPr>
          <w:p w14:paraId="5C0AB1B2" w14:textId="77777777" w:rsidR="00B50050" w:rsidRDefault="00B50050" w:rsidP="0088127C">
            <w:pPr>
              <w:pStyle w:val="OtherTableBody"/>
            </w:pPr>
            <w:r>
              <w:t>18</w:t>
            </w:r>
          </w:p>
        </w:tc>
        <w:tc>
          <w:tcPr>
            <w:tcW w:w="600" w:type="dxa"/>
          </w:tcPr>
          <w:p w14:paraId="214FE14B" w14:textId="77777777" w:rsidR="00B50050" w:rsidRDefault="00B50050" w:rsidP="0088127C">
            <w:pPr>
              <w:pStyle w:val="OtherTableBody"/>
            </w:pPr>
            <w:r>
              <w:t>..</w:t>
            </w:r>
          </w:p>
        </w:tc>
        <w:tc>
          <w:tcPr>
            <w:tcW w:w="600" w:type="dxa"/>
          </w:tcPr>
          <w:p w14:paraId="1082B5BE" w14:textId="77777777" w:rsidR="00B50050" w:rsidRDefault="00B50050" w:rsidP="0088127C">
            <w:pPr>
              <w:pStyle w:val="OtherTableBody"/>
            </w:pPr>
          </w:p>
        </w:tc>
        <w:tc>
          <w:tcPr>
            <w:tcW w:w="600" w:type="dxa"/>
          </w:tcPr>
          <w:p w14:paraId="0182F60C" w14:textId="77777777" w:rsidR="00B50050" w:rsidRDefault="00B50050" w:rsidP="0088127C">
            <w:pPr>
              <w:pStyle w:val="OtherTableBody"/>
            </w:pPr>
            <w:r>
              <w:t>CWE</w:t>
            </w:r>
          </w:p>
        </w:tc>
        <w:tc>
          <w:tcPr>
            <w:tcW w:w="700" w:type="dxa"/>
          </w:tcPr>
          <w:p w14:paraId="1825CA6E" w14:textId="77777777" w:rsidR="00B50050" w:rsidRDefault="00B50050" w:rsidP="0088127C">
            <w:pPr>
              <w:pStyle w:val="OtherTableBody"/>
            </w:pPr>
            <w:r>
              <w:t>Y</w:t>
            </w:r>
          </w:p>
        </w:tc>
        <w:tc>
          <w:tcPr>
            <w:tcW w:w="600" w:type="dxa"/>
          </w:tcPr>
          <w:p w14:paraId="7CD3ADE8" w14:textId="77777777" w:rsidR="00B50050" w:rsidRDefault="00B50050" w:rsidP="0088127C">
            <w:pPr>
              <w:pStyle w:val="OtherTableBody"/>
            </w:pPr>
            <w:r>
              <w:t>0793</w:t>
            </w:r>
          </w:p>
        </w:tc>
        <w:tc>
          <w:tcPr>
            <w:tcW w:w="900" w:type="dxa"/>
          </w:tcPr>
          <w:p w14:paraId="5FC3A1B7" w14:textId="77777777" w:rsidR="00B50050" w:rsidRDefault="00B50050" w:rsidP="0088127C">
            <w:pPr>
              <w:pStyle w:val="OtherTableBody"/>
            </w:pPr>
            <w:r>
              <w:t>17.4.2.18</w:t>
            </w:r>
          </w:p>
        </w:tc>
      </w:tr>
      <w:tr w:rsidR="00B50050" w14:paraId="357217BF" w14:textId="77777777" w:rsidTr="00195548">
        <w:tc>
          <w:tcPr>
            <w:tcW w:w="3500" w:type="dxa"/>
          </w:tcPr>
          <w:p w14:paraId="33BF8DFE" w14:textId="77777777" w:rsidR="00B50050" w:rsidRDefault="00B50050" w:rsidP="0088127C">
            <w:pPr>
              <w:pStyle w:val="OtherTableBody"/>
            </w:pPr>
            <w:r>
              <w:t>RX Component Type</w:t>
            </w:r>
          </w:p>
        </w:tc>
        <w:tc>
          <w:tcPr>
            <w:tcW w:w="700" w:type="dxa"/>
          </w:tcPr>
          <w:p w14:paraId="56B7176C" w14:textId="77777777" w:rsidR="00B50050" w:rsidRDefault="00B50050" w:rsidP="0088127C">
            <w:pPr>
              <w:pStyle w:val="OtherTableBody"/>
            </w:pPr>
            <w:r>
              <w:t>00313</w:t>
            </w:r>
          </w:p>
        </w:tc>
        <w:tc>
          <w:tcPr>
            <w:tcW w:w="600" w:type="dxa"/>
          </w:tcPr>
          <w:p w14:paraId="490A7562" w14:textId="77777777" w:rsidR="00B50050" w:rsidRDefault="00B50050" w:rsidP="0088127C">
            <w:pPr>
              <w:pStyle w:val="OtherTableBody"/>
            </w:pPr>
            <w:r>
              <w:t>RXC</w:t>
            </w:r>
          </w:p>
        </w:tc>
        <w:tc>
          <w:tcPr>
            <w:tcW w:w="600" w:type="dxa"/>
          </w:tcPr>
          <w:p w14:paraId="314600B3" w14:textId="77777777" w:rsidR="00B50050" w:rsidRDefault="00B50050" w:rsidP="0088127C">
            <w:pPr>
              <w:pStyle w:val="OtherTableBody"/>
            </w:pPr>
            <w:r>
              <w:t>1</w:t>
            </w:r>
          </w:p>
        </w:tc>
        <w:tc>
          <w:tcPr>
            <w:tcW w:w="600" w:type="dxa"/>
          </w:tcPr>
          <w:p w14:paraId="6595B388" w14:textId="77777777" w:rsidR="00B50050" w:rsidRDefault="00B50050" w:rsidP="0088127C">
            <w:pPr>
              <w:pStyle w:val="OtherTableBody"/>
            </w:pPr>
            <w:r>
              <w:t>1..1</w:t>
            </w:r>
          </w:p>
        </w:tc>
        <w:tc>
          <w:tcPr>
            <w:tcW w:w="600" w:type="dxa"/>
          </w:tcPr>
          <w:p w14:paraId="3B1566D0" w14:textId="77777777" w:rsidR="00B50050" w:rsidRDefault="00B50050" w:rsidP="0088127C">
            <w:pPr>
              <w:pStyle w:val="OtherTableBody"/>
            </w:pPr>
          </w:p>
        </w:tc>
        <w:tc>
          <w:tcPr>
            <w:tcW w:w="600" w:type="dxa"/>
          </w:tcPr>
          <w:p w14:paraId="3F15FD73" w14:textId="77777777" w:rsidR="00B50050" w:rsidRDefault="00B50050" w:rsidP="0088127C">
            <w:pPr>
              <w:pStyle w:val="OtherTableBody"/>
            </w:pPr>
            <w:r>
              <w:t>ID</w:t>
            </w:r>
          </w:p>
        </w:tc>
        <w:tc>
          <w:tcPr>
            <w:tcW w:w="700" w:type="dxa"/>
          </w:tcPr>
          <w:p w14:paraId="49A8EDFB" w14:textId="77777777" w:rsidR="00B50050" w:rsidRDefault="00B50050" w:rsidP="0088127C">
            <w:pPr>
              <w:pStyle w:val="OtherTableBody"/>
            </w:pPr>
          </w:p>
        </w:tc>
        <w:tc>
          <w:tcPr>
            <w:tcW w:w="600" w:type="dxa"/>
          </w:tcPr>
          <w:p w14:paraId="70BEA1C7" w14:textId="77777777" w:rsidR="00B50050" w:rsidRDefault="00B50050" w:rsidP="0088127C">
            <w:pPr>
              <w:pStyle w:val="OtherTableBody"/>
            </w:pPr>
            <w:r>
              <w:t>0166</w:t>
            </w:r>
          </w:p>
        </w:tc>
        <w:tc>
          <w:tcPr>
            <w:tcW w:w="900" w:type="dxa"/>
          </w:tcPr>
          <w:p w14:paraId="5C514933" w14:textId="77777777" w:rsidR="00B50050" w:rsidRDefault="00B50050" w:rsidP="0088127C">
            <w:pPr>
              <w:pStyle w:val="OtherTableBody"/>
            </w:pPr>
            <w:r>
              <w:t>4A.4.3.1</w:t>
            </w:r>
          </w:p>
        </w:tc>
      </w:tr>
      <w:tr w:rsidR="00B50050" w14:paraId="577BACCA" w14:textId="77777777" w:rsidTr="00195548">
        <w:tc>
          <w:tcPr>
            <w:tcW w:w="3500" w:type="dxa"/>
          </w:tcPr>
          <w:p w14:paraId="7505DBA4" w14:textId="77777777" w:rsidR="00B50050" w:rsidRDefault="00B50050" w:rsidP="0088127C">
            <w:pPr>
              <w:pStyle w:val="OtherTableBody"/>
            </w:pPr>
            <w:r>
              <w:t>Safety Characteristics</w:t>
            </w:r>
          </w:p>
        </w:tc>
        <w:tc>
          <w:tcPr>
            <w:tcW w:w="700" w:type="dxa"/>
          </w:tcPr>
          <w:p w14:paraId="7CC819EF" w14:textId="77777777" w:rsidR="00B50050" w:rsidRDefault="00B50050" w:rsidP="0088127C">
            <w:pPr>
              <w:pStyle w:val="OtherTableBody"/>
            </w:pPr>
            <w:r>
              <w:t>02465</w:t>
            </w:r>
          </w:p>
        </w:tc>
        <w:tc>
          <w:tcPr>
            <w:tcW w:w="600" w:type="dxa"/>
          </w:tcPr>
          <w:p w14:paraId="2397F3AA" w14:textId="77777777" w:rsidR="00B50050" w:rsidRDefault="00B50050" w:rsidP="0088127C">
            <w:pPr>
              <w:pStyle w:val="OtherTableBody"/>
            </w:pPr>
            <w:r>
              <w:t>DEV</w:t>
            </w:r>
          </w:p>
        </w:tc>
        <w:tc>
          <w:tcPr>
            <w:tcW w:w="600" w:type="dxa"/>
          </w:tcPr>
          <w:p w14:paraId="176B94C1" w14:textId="77777777" w:rsidR="00B50050" w:rsidRDefault="00B50050" w:rsidP="0088127C">
            <w:pPr>
              <w:pStyle w:val="OtherTableBody"/>
            </w:pPr>
            <w:r>
              <w:t>14</w:t>
            </w:r>
          </w:p>
        </w:tc>
        <w:tc>
          <w:tcPr>
            <w:tcW w:w="600" w:type="dxa"/>
          </w:tcPr>
          <w:p w14:paraId="15367B58" w14:textId="77777777" w:rsidR="00B50050" w:rsidRDefault="00B50050" w:rsidP="0088127C">
            <w:pPr>
              <w:pStyle w:val="OtherTableBody"/>
            </w:pPr>
            <w:r>
              <w:t>..</w:t>
            </w:r>
          </w:p>
        </w:tc>
        <w:tc>
          <w:tcPr>
            <w:tcW w:w="600" w:type="dxa"/>
          </w:tcPr>
          <w:p w14:paraId="6626A087" w14:textId="77777777" w:rsidR="00B50050" w:rsidRDefault="00B50050" w:rsidP="0088127C">
            <w:pPr>
              <w:pStyle w:val="OtherTableBody"/>
            </w:pPr>
          </w:p>
        </w:tc>
        <w:tc>
          <w:tcPr>
            <w:tcW w:w="600" w:type="dxa"/>
          </w:tcPr>
          <w:p w14:paraId="72E958C5" w14:textId="77777777" w:rsidR="00B50050" w:rsidRDefault="00B50050" w:rsidP="0088127C">
            <w:pPr>
              <w:pStyle w:val="OtherTableBody"/>
            </w:pPr>
            <w:r>
              <w:t>CWE</w:t>
            </w:r>
          </w:p>
        </w:tc>
        <w:tc>
          <w:tcPr>
            <w:tcW w:w="700" w:type="dxa"/>
          </w:tcPr>
          <w:p w14:paraId="7CFF75D3" w14:textId="77777777" w:rsidR="00B50050" w:rsidRDefault="00B50050" w:rsidP="0088127C">
            <w:pPr>
              <w:pStyle w:val="OtherTableBody"/>
            </w:pPr>
            <w:r>
              <w:t>Y</w:t>
            </w:r>
          </w:p>
        </w:tc>
        <w:tc>
          <w:tcPr>
            <w:tcW w:w="600" w:type="dxa"/>
          </w:tcPr>
          <w:p w14:paraId="6F580E05" w14:textId="77777777" w:rsidR="00B50050" w:rsidRDefault="00B50050" w:rsidP="0088127C">
            <w:pPr>
              <w:pStyle w:val="OtherTableBody"/>
            </w:pPr>
            <w:r>
              <w:t>0963</w:t>
            </w:r>
          </w:p>
        </w:tc>
        <w:tc>
          <w:tcPr>
            <w:tcW w:w="900" w:type="dxa"/>
          </w:tcPr>
          <w:p w14:paraId="201EC516" w14:textId="77777777" w:rsidR="00B50050" w:rsidRDefault="00B50050" w:rsidP="0088127C">
            <w:pPr>
              <w:pStyle w:val="OtherTableBody"/>
            </w:pPr>
            <w:r>
              <w:t>17.8.1.14</w:t>
            </w:r>
          </w:p>
        </w:tc>
      </w:tr>
      <w:tr w:rsidR="00B50050" w14:paraId="67E9F875" w14:textId="77777777" w:rsidTr="00195548">
        <w:tc>
          <w:tcPr>
            <w:tcW w:w="3500" w:type="dxa"/>
          </w:tcPr>
          <w:p w14:paraId="3EA0AC61" w14:textId="77777777" w:rsidR="00B50050" w:rsidRDefault="00B50050" w:rsidP="0088127C">
            <w:pPr>
              <w:pStyle w:val="OtherTableBody"/>
            </w:pPr>
            <w:r>
              <w:t>Sales Tax ID</w:t>
            </w:r>
          </w:p>
        </w:tc>
        <w:tc>
          <w:tcPr>
            <w:tcW w:w="700" w:type="dxa"/>
          </w:tcPr>
          <w:p w14:paraId="3501EDC4" w14:textId="77777777" w:rsidR="00B50050" w:rsidRDefault="00B50050" w:rsidP="0088127C">
            <w:pPr>
              <w:pStyle w:val="OtherTableBody"/>
            </w:pPr>
            <w:r>
              <w:t>02042</w:t>
            </w:r>
          </w:p>
        </w:tc>
        <w:tc>
          <w:tcPr>
            <w:tcW w:w="600" w:type="dxa"/>
          </w:tcPr>
          <w:p w14:paraId="260B3A97" w14:textId="77777777" w:rsidR="00B50050" w:rsidRDefault="00B50050" w:rsidP="0088127C">
            <w:pPr>
              <w:pStyle w:val="OtherTableBody"/>
            </w:pPr>
            <w:r>
              <w:t>IVC</w:t>
            </w:r>
          </w:p>
        </w:tc>
        <w:tc>
          <w:tcPr>
            <w:tcW w:w="600" w:type="dxa"/>
          </w:tcPr>
          <w:p w14:paraId="17D38A26" w14:textId="77777777" w:rsidR="00B50050" w:rsidRDefault="00B50050" w:rsidP="0088127C">
            <w:pPr>
              <w:pStyle w:val="OtherTableBody"/>
            </w:pPr>
            <w:r>
              <w:t>30</w:t>
            </w:r>
          </w:p>
        </w:tc>
        <w:tc>
          <w:tcPr>
            <w:tcW w:w="600" w:type="dxa"/>
          </w:tcPr>
          <w:p w14:paraId="29679EBC" w14:textId="77777777" w:rsidR="00B50050" w:rsidRDefault="00B50050" w:rsidP="0088127C">
            <w:pPr>
              <w:pStyle w:val="OtherTableBody"/>
            </w:pPr>
            <w:r>
              <w:t>..</w:t>
            </w:r>
          </w:p>
        </w:tc>
        <w:tc>
          <w:tcPr>
            <w:tcW w:w="600" w:type="dxa"/>
          </w:tcPr>
          <w:p w14:paraId="07415E5A" w14:textId="77777777" w:rsidR="00B50050" w:rsidRDefault="00B50050" w:rsidP="0088127C">
            <w:pPr>
              <w:pStyle w:val="OtherTableBody"/>
            </w:pPr>
            <w:r>
              <w:t>20=</w:t>
            </w:r>
          </w:p>
        </w:tc>
        <w:tc>
          <w:tcPr>
            <w:tcW w:w="600" w:type="dxa"/>
          </w:tcPr>
          <w:p w14:paraId="71CD642E" w14:textId="77777777" w:rsidR="00B50050" w:rsidRDefault="00B50050" w:rsidP="0088127C">
            <w:pPr>
              <w:pStyle w:val="OtherTableBody"/>
            </w:pPr>
            <w:r>
              <w:t>ST</w:t>
            </w:r>
          </w:p>
        </w:tc>
        <w:tc>
          <w:tcPr>
            <w:tcW w:w="700" w:type="dxa"/>
          </w:tcPr>
          <w:p w14:paraId="6F892F78" w14:textId="77777777" w:rsidR="00B50050" w:rsidRDefault="00B50050" w:rsidP="0088127C">
            <w:pPr>
              <w:pStyle w:val="OtherTableBody"/>
            </w:pPr>
          </w:p>
        </w:tc>
        <w:tc>
          <w:tcPr>
            <w:tcW w:w="600" w:type="dxa"/>
          </w:tcPr>
          <w:p w14:paraId="7CEF0B0C" w14:textId="77777777" w:rsidR="00B50050" w:rsidRDefault="00B50050" w:rsidP="0088127C">
            <w:pPr>
              <w:pStyle w:val="OtherTableBody"/>
            </w:pPr>
          </w:p>
        </w:tc>
        <w:tc>
          <w:tcPr>
            <w:tcW w:w="900" w:type="dxa"/>
          </w:tcPr>
          <w:p w14:paraId="7987C052" w14:textId="77777777" w:rsidR="00B50050" w:rsidRDefault="00B50050" w:rsidP="0088127C">
            <w:pPr>
              <w:pStyle w:val="OtherTableBody"/>
            </w:pPr>
            <w:r>
              <w:t>16.4.2.30</w:t>
            </w:r>
          </w:p>
        </w:tc>
      </w:tr>
      <w:tr w:rsidR="00B50050" w14:paraId="2DB4DAD5" w14:textId="77777777" w:rsidTr="00195548">
        <w:tc>
          <w:tcPr>
            <w:tcW w:w="3500" w:type="dxa"/>
          </w:tcPr>
          <w:p w14:paraId="15ED8549" w14:textId="77777777" w:rsidR="00B50050" w:rsidRDefault="00B50050" w:rsidP="0088127C">
            <w:pPr>
              <w:pStyle w:val="OtherTableBody"/>
            </w:pPr>
            <w:r>
              <w:t>Schedule ID</w:t>
            </w:r>
          </w:p>
        </w:tc>
        <w:tc>
          <w:tcPr>
            <w:tcW w:w="700" w:type="dxa"/>
          </w:tcPr>
          <w:p w14:paraId="541F00C2" w14:textId="77777777" w:rsidR="00B50050" w:rsidRDefault="00B50050" w:rsidP="0088127C">
            <w:pPr>
              <w:pStyle w:val="OtherTableBody"/>
            </w:pPr>
            <w:r>
              <w:t>00864</w:t>
            </w:r>
          </w:p>
        </w:tc>
        <w:tc>
          <w:tcPr>
            <w:tcW w:w="600" w:type="dxa"/>
          </w:tcPr>
          <w:p w14:paraId="446CF801" w14:textId="77777777" w:rsidR="00B50050" w:rsidRDefault="00B50050" w:rsidP="0088127C">
            <w:pPr>
              <w:pStyle w:val="OtherTableBody"/>
            </w:pPr>
            <w:r>
              <w:t>SCH</w:t>
            </w:r>
          </w:p>
        </w:tc>
        <w:tc>
          <w:tcPr>
            <w:tcW w:w="600" w:type="dxa"/>
          </w:tcPr>
          <w:p w14:paraId="23731CED" w14:textId="77777777" w:rsidR="00B50050" w:rsidRDefault="00B50050" w:rsidP="0088127C">
            <w:pPr>
              <w:pStyle w:val="OtherTableBody"/>
            </w:pPr>
            <w:r>
              <w:t>5</w:t>
            </w:r>
          </w:p>
        </w:tc>
        <w:tc>
          <w:tcPr>
            <w:tcW w:w="600" w:type="dxa"/>
          </w:tcPr>
          <w:p w14:paraId="12296C6B" w14:textId="77777777" w:rsidR="00B50050" w:rsidRDefault="00B50050" w:rsidP="0088127C">
            <w:pPr>
              <w:pStyle w:val="OtherTableBody"/>
            </w:pPr>
            <w:r>
              <w:t>..</w:t>
            </w:r>
          </w:p>
        </w:tc>
        <w:tc>
          <w:tcPr>
            <w:tcW w:w="600" w:type="dxa"/>
          </w:tcPr>
          <w:p w14:paraId="5A3100D0" w14:textId="77777777" w:rsidR="00B50050" w:rsidRDefault="00B50050" w:rsidP="0088127C">
            <w:pPr>
              <w:pStyle w:val="OtherTableBody"/>
            </w:pPr>
          </w:p>
        </w:tc>
        <w:tc>
          <w:tcPr>
            <w:tcW w:w="600" w:type="dxa"/>
          </w:tcPr>
          <w:p w14:paraId="24F91164" w14:textId="77777777" w:rsidR="00B50050" w:rsidRDefault="00B50050" w:rsidP="0088127C">
            <w:pPr>
              <w:pStyle w:val="OtherTableBody"/>
            </w:pPr>
            <w:r>
              <w:t>CWE</w:t>
            </w:r>
          </w:p>
        </w:tc>
        <w:tc>
          <w:tcPr>
            <w:tcW w:w="700" w:type="dxa"/>
          </w:tcPr>
          <w:p w14:paraId="021CFD67" w14:textId="77777777" w:rsidR="00B50050" w:rsidRDefault="00B50050" w:rsidP="0088127C">
            <w:pPr>
              <w:pStyle w:val="OtherTableBody"/>
            </w:pPr>
          </w:p>
        </w:tc>
        <w:tc>
          <w:tcPr>
            <w:tcW w:w="600" w:type="dxa"/>
          </w:tcPr>
          <w:p w14:paraId="2D320441" w14:textId="77777777" w:rsidR="00B50050" w:rsidRDefault="00B50050" w:rsidP="0088127C">
            <w:pPr>
              <w:pStyle w:val="OtherTableBody"/>
            </w:pPr>
          </w:p>
        </w:tc>
        <w:tc>
          <w:tcPr>
            <w:tcW w:w="900" w:type="dxa"/>
          </w:tcPr>
          <w:p w14:paraId="72D9EF0E" w14:textId="77777777" w:rsidR="00B50050" w:rsidRDefault="00B50050" w:rsidP="0088127C">
            <w:pPr>
              <w:pStyle w:val="OtherTableBody"/>
            </w:pPr>
            <w:r>
              <w:t>10.6.2.5</w:t>
            </w:r>
          </w:p>
        </w:tc>
      </w:tr>
      <w:tr w:rsidR="00B50050" w14:paraId="49974722" w14:textId="77777777" w:rsidTr="00195548">
        <w:tc>
          <w:tcPr>
            <w:tcW w:w="3500" w:type="dxa"/>
          </w:tcPr>
          <w:p w14:paraId="0E3BE2D7" w14:textId="77777777" w:rsidR="00B50050" w:rsidRDefault="00B50050" w:rsidP="0088127C">
            <w:pPr>
              <w:pStyle w:val="OtherTableBody"/>
            </w:pPr>
            <w:r>
              <w:t>Schedule ID</w:t>
            </w:r>
          </w:p>
        </w:tc>
        <w:tc>
          <w:tcPr>
            <w:tcW w:w="700" w:type="dxa"/>
          </w:tcPr>
          <w:p w14:paraId="2A7A1432" w14:textId="77777777" w:rsidR="00B50050" w:rsidRDefault="00B50050" w:rsidP="0088127C">
            <w:pPr>
              <w:pStyle w:val="OtherTableBody"/>
            </w:pPr>
            <w:r>
              <w:t>00864</w:t>
            </w:r>
          </w:p>
        </w:tc>
        <w:tc>
          <w:tcPr>
            <w:tcW w:w="600" w:type="dxa"/>
          </w:tcPr>
          <w:p w14:paraId="28657D95" w14:textId="77777777" w:rsidR="00B50050" w:rsidRDefault="00B50050" w:rsidP="0088127C">
            <w:pPr>
              <w:pStyle w:val="OtherTableBody"/>
            </w:pPr>
            <w:r>
              <w:t>ARQ</w:t>
            </w:r>
          </w:p>
        </w:tc>
        <w:tc>
          <w:tcPr>
            <w:tcW w:w="600" w:type="dxa"/>
          </w:tcPr>
          <w:p w14:paraId="588F988A" w14:textId="77777777" w:rsidR="00B50050" w:rsidRDefault="00B50050" w:rsidP="0088127C">
            <w:pPr>
              <w:pStyle w:val="OtherTableBody"/>
            </w:pPr>
            <w:r>
              <w:t>5</w:t>
            </w:r>
          </w:p>
        </w:tc>
        <w:tc>
          <w:tcPr>
            <w:tcW w:w="600" w:type="dxa"/>
          </w:tcPr>
          <w:p w14:paraId="17DBD70D" w14:textId="77777777" w:rsidR="00B50050" w:rsidRDefault="00B50050" w:rsidP="0088127C">
            <w:pPr>
              <w:pStyle w:val="OtherTableBody"/>
            </w:pPr>
            <w:r>
              <w:t>..</w:t>
            </w:r>
          </w:p>
        </w:tc>
        <w:tc>
          <w:tcPr>
            <w:tcW w:w="600" w:type="dxa"/>
          </w:tcPr>
          <w:p w14:paraId="67D5DD4B" w14:textId="77777777" w:rsidR="00B50050" w:rsidRDefault="00B50050" w:rsidP="0088127C">
            <w:pPr>
              <w:pStyle w:val="OtherTableBody"/>
            </w:pPr>
          </w:p>
        </w:tc>
        <w:tc>
          <w:tcPr>
            <w:tcW w:w="600" w:type="dxa"/>
          </w:tcPr>
          <w:p w14:paraId="129782B5" w14:textId="77777777" w:rsidR="00B50050" w:rsidRDefault="00B50050" w:rsidP="0088127C">
            <w:pPr>
              <w:pStyle w:val="OtherTableBody"/>
            </w:pPr>
            <w:r>
              <w:t>CWE</w:t>
            </w:r>
          </w:p>
        </w:tc>
        <w:tc>
          <w:tcPr>
            <w:tcW w:w="700" w:type="dxa"/>
          </w:tcPr>
          <w:p w14:paraId="597E01EA" w14:textId="77777777" w:rsidR="00B50050" w:rsidRDefault="00B50050" w:rsidP="0088127C">
            <w:pPr>
              <w:pStyle w:val="OtherTableBody"/>
            </w:pPr>
          </w:p>
        </w:tc>
        <w:tc>
          <w:tcPr>
            <w:tcW w:w="600" w:type="dxa"/>
          </w:tcPr>
          <w:p w14:paraId="521C55A2" w14:textId="77777777" w:rsidR="00B50050" w:rsidRDefault="00B50050" w:rsidP="0088127C">
            <w:pPr>
              <w:pStyle w:val="OtherTableBody"/>
            </w:pPr>
          </w:p>
        </w:tc>
        <w:tc>
          <w:tcPr>
            <w:tcW w:w="900" w:type="dxa"/>
          </w:tcPr>
          <w:p w14:paraId="240E09B6" w14:textId="77777777" w:rsidR="00B50050" w:rsidRDefault="00B50050" w:rsidP="0088127C">
            <w:pPr>
              <w:pStyle w:val="OtherTableBody"/>
            </w:pPr>
            <w:r>
              <w:t>10.6.1.5</w:t>
            </w:r>
          </w:p>
        </w:tc>
      </w:tr>
      <w:tr w:rsidR="00B50050" w14:paraId="5F0E34DB" w14:textId="77777777" w:rsidTr="00195548">
        <w:tc>
          <w:tcPr>
            <w:tcW w:w="3500" w:type="dxa"/>
          </w:tcPr>
          <w:p w14:paraId="4B90D026" w14:textId="77777777" w:rsidR="00B50050" w:rsidRDefault="00B50050" w:rsidP="0088127C">
            <w:pPr>
              <w:pStyle w:val="OtherTableBody"/>
            </w:pPr>
            <w:r>
              <w:t>Scheduled Date/Time +</w:t>
            </w:r>
          </w:p>
        </w:tc>
        <w:tc>
          <w:tcPr>
            <w:tcW w:w="700" w:type="dxa"/>
          </w:tcPr>
          <w:p w14:paraId="0D8E11C2" w14:textId="77777777" w:rsidR="00B50050" w:rsidRDefault="00B50050" w:rsidP="0088127C">
            <w:pPr>
              <w:pStyle w:val="OtherTableBody"/>
            </w:pPr>
            <w:r>
              <w:t>00268</w:t>
            </w:r>
          </w:p>
        </w:tc>
        <w:tc>
          <w:tcPr>
            <w:tcW w:w="600" w:type="dxa"/>
          </w:tcPr>
          <w:p w14:paraId="1E4BEBB0" w14:textId="77777777" w:rsidR="00B50050" w:rsidRDefault="00B50050" w:rsidP="0088127C">
            <w:pPr>
              <w:pStyle w:val="OtherTableBody"/>
            </w:pPr>
            <w:r>
              <w:t>OBR</w:t>
            </w:r>
          </w:p>
        </w:tc>
        <w:tc>
          <w:tcPr>
            <w:tcW w:w="600" w:type="dxa"/>
          </w:tcPr>
          <w:p w14:paraId="619D78DB" w14:textId="77777777" w:rsidR="00B50050" w:rsidRDefault="00B50050" w:rsidP="0088127C">
            <w:pPr>
              <w:pStyle w:val="OtherTableBody"/>
            </w:pPr>
            <w:r>
              <w:t>36</w:t>
            </w:r>
          </w:p>
        </w:tc>
        <w:tc>
          <w:tcPr>
            <w:tcW w:w="600" w:type="dxa"/>
          </w:tcPr>
          <w:p w14:paraId="7132530E" w14:textId="77777777" w:rsidR="00B50050" w:rsidRDefault="00B50050" w:rsidP="0088127C">
            <w:pPr>
              <w:pStyle w:val="OtherTableBody"/>
            </w:pPr>
            <w:r>
              <w:t>..</w:t>
            </w:r>
          </w:p>
        </w:tc>
        <w:tc>
          <w:tcPr>
            <w:tcW w:w="600" w:type="dxa"/>
          </w:tcPr>
          <w:p w14:paraId="32A936B3" w14:textId="77777777" w:rsidR="00B50050" w:rsidRDefault="00B50050" w:rsidP="0088127C">
            <w:pPr>
              <w:pStyle w:val="OtherTableBody"/>
            </w:pPr>
          </w:p>
        </w:tc>
        <w:tc>
          <w:tcPr>
            <w:tcW w:w="600" w:type="dxa"/>
          </w:tcPr>
          <w:p w14:paraId="20A4392F" w14:textId="77777777" w:rsidR="00B50050" w:rsidRDefault="00B50050" w:rsidP="0088127C">
            <w:pPr>
              <w:pStyle w:val="OtherTableBody"/>
            </w:pPr>
            <w:r>
              <w:t>DTM</w:t>
            </w:r>
          </w:p>
        </w:tc>
        <w:tc>
          <w:tcPr>
            <w:tcW w:w="700" w:type="dxa"/>
          </w:tcPr>
          <w:p w14:paraId="573296D7" w14:textId="77777777" w:rsidR="00B50050" w:rsidRDefault="00B50050" w:rsidP="0088127C">
            <w:pPr>
              <w:pStyle w:val="OtherTableBody"/>
            </w:pPr>
          </w:p>
        </w:tc>
        <w:tc>
          <w:tcPr>
            <w:tcW w:w="600" w:type="dxa"/>
          </w:tcPr>
          <w:p w14:paraId="4AD19CFB" w14:textId="77777777" w:rsidR="00B50050" w:rsidRDefault="00B50050" w:rsidP="0088127C">
            <w:pPr>
              <w:pStyle w:val="OtherTableBody"/>
            </w:pPr>
          </w:p>
        </w:tc>
        <w:tc>
          <w:tcPr>
            <w:tcW w:w="900" w:type="dxa"/>
          </w:tcPr>
          <w:p w14:paraId="66803215" w14:textId="77777777" w:rsidR="00B50050" w:rsidRDefault="00B50050" w:rsidP="0088127C">
            <w:pPr>
              <w:pStyle w:val="OtherTableBody"/>
            </w:pPr>
            <w:r>
              <w:t>4.5.3.36</w:t>
            </w:r>
          </w:p>
        </w:tc>
      </w:tr>
      <w:tr w:rsidR="00B50050" w14:paraId="300181EC" w14:textId="77777777" w:rsidTr="00195548">
        <w:tc>
          <w:tcPr>
            <w:tcW w:w="3500" w:type="dxa"/>
          </w:tcPr>
          <w:p w14:paraId="3F0E9E9C" w14:textId="77777777" w:rsidR="00B50050" w:rsidRDefault="00B50050" w:rsidP="0088127C">
            <w:pPr>
              <w:pStyle w:val="OtherTableBody"/>
            </w:pPr>
            <w:r>
              <w:t>Scheduled Procedure Step ID</w:t>
            </w:r>
          </w:p>
        </w:tc>
        <w:tc>
          <w:tcPr>
            <w:tcW w:w="700" w:type="dxa"/>
          </w:tcPr>
          <w:p w14:paraId="2EE7937A" w14:textId="77777777" w:rsidR="00B50050" w:rsidRDefault="00B50050" w:rsidP="0088127C">
            <w:pPr>
              <w:pStyle w:val="OtherTableBody"/>
            </w:pPr>
            <w:r>
              <w:t>01660</w:t>
            </w:r>
          </w:p>
        </w:tc>
        <w:tc>
          <w:tcPr>
            <w:tcW w:w="600" w:type="dxa"/>
          </w:tcPr>
          <w:p w14:paraId="051169C5" w14:textId="77777777" w:rsidR="00B50050" w:rsidRDefault="00B50050" w:rsidP="0088127C">
            <w:pPr>
              <w:pStyle w:val="OtherTableBody"/>
            </w:pPr>
            <w:r>
              <w:t>IPC</w:t>
            </w:r>
          </w:p>
        </w:tc>
        <w:tc>
          <w:tcPr>
            <w:tcW w:w="600" w:type="dxa"/>
          </w:tcPr>
          <w:p w14:paraId="081351C2" w14:textId="77777777" w:rsidR="00B50050" w:rsidRDefault="00B50050" w:rsidP="0088127C">
            <w:pPr>
              <w:pStyle w:val="OtherTableBody"/>
            </w:pPr>
            <w:r>
              <w:t>4</w:t>
            </w:r>
          </w:p>
        </w:tc>
        <w:tc>
          <w:tcPr>
            <w:tcW w:w="600" w:type="dxa"/>
          </w:tcPr>
          <w:p w14:paraId="683432E0" w14:textId="77777777" w:rsidR="00B50050" w:rsidRDefault="00B50050" w:rsidP="0088127C">
            <w:pPr>
              <w:pStyle w:val="OtherTableBody"/>
            </w:pPr>
            <w:r>
              <w:t>..</w:t>
            </w:r>
          </w:p>
        </w:tc>
        <w:tc>
          <w:tcPr>
            <w:tcW w:w="600" w:type="dxa"/>
          </w:tcPr>
          <w:p w14:paraId="3590AC71" w14:textId="77777777" w:rsidR="00B50050" w:rsidRDefault="00B50050" w:rsidP="0088127C">
            <w:pPr>
              <w:pStyle w:val="OtherTableBody"/>
            </w:pPr>
          </w:p>
        </w:tc>
        <w:tc>
          <w:tcPr>
            <w:tcW w:w="600" w:type="dxa"/>
          </w:tcPr>
          <w:p w14:paraId="0A344891" w14:textId="77777777" w:rsidR="00B50050" w:rsidRDefault="00B50050" w:rsidP="0088127C">
            <w:pPr>
              <w:pStyle w:val="OtherTableBody"/>
            </w:pPr>
            <w:r>
              <w:t>EI</w:t>
            </w:r>
          </w:p>
        </w:tc>
        <w:tc>
          <w:tcPr>
            <w:tcW w:w="700" w:type="dxa"/>
          </w:tcPr>
          <w:p w14:paraId="12D08A2B" w14:textId="77777777" w:rsidR="00B50050" w:rsidRDefault="00B50050" w:rsidP="0088127C">
            <w:pPr>
              <w:pStyle w:val="OtherTableBody"/>
            </w:pPr>
          </w:p>
        </w:tc>
        <w:tc>
          <w:tcPr>
            <w:tcW w:w="600" w:type="dxa"/>
          </w:tcPr>
          <w:p w14:paraId="65513C88" w14:textId="77777777" w:rsidR="00B50050" w:rsidRDefault="00B50050" w:rsidP="0088127C">
            <w:pPr>
              <w:pStyle w:val="OtherTableBody"/>
            </w:pPr>
          </w:p>
        </w:tc>
        <w:tc>
          <w:tcPr>
            <w:tcW w:w="900" w:type="dxa"/>
          </w:tcPr>
          <w:p w14:paraId="788C0DFC" w14:textId="77777777" w:rsidR="00B50050" w:rsidRDefault="00B50050" w:rsidP="0088127C">
            <w:pPr>
              <w:pStyle w:val="OtherTableBody"/>
            </w:pPr>
            <w:r>
              <w:t>4.5.6.4</w:t>
            </w:r>
          </w:p>
        </w:tc>
      </w:tr>
      <w:tr w:rsidR="00B50050" w14:paraId="46A1F4BB" w14:textId="77777777" w:rsidTr="00195548">
        <w:tc>
          <w:tcPr>
            <w:tcW w:w="3500" w:type="dxa"/>
          </w:tcPr>
          <w:p w14:paraId="44E1FA80" w14:textId="77777777" w:rsidR="00B50050" w:rsidRDefault="00B50050" w:rsidP="0088127C">
            <w:pPr>
              <w:pStyle w:val="OtherTableBody"/>
            </w:pPr>
            <w:r>
              <w:t>Scheduled Procedure Step Location</w:t>
            </w:r>
          </w:p>
        </w:tc>
        <w:tc>
          <w:tcPr>
            <w:tcW w:w="700" w:type="dxa"/>
          </w:tcPr>
          <w:p w14:paraId="2C53CA15" w14:textId="77777777" w:rsidR="00B50050" w:rsidRDefault="00B50050" w:rsidP="0088127C">
            <w:pPr>
              <w:pStyle w:val="OtherTableBody"/>
            </w:pPr>
            <w:r>
              <w:t>01664</w:t>
            </w:r>
          </w:p>
        </w:tc>
        <w:tc>
          <w:tcPr>
            <w:tcW w:w="600" w:type="dxa"/>
          </w:tcPr>
          <w:p w14:paraId="257C4958" w14:textId="77777777" w:rsidR="00B50050" w:rsidRDefault="00B50050" w:rsidP="0088127C">
            <w:pPr>
              <w:pStyle w:val="OtherTableBody"/>
            </w:pPr>
            <w:r>
              <w:t>IPC</w:t>
            </w:r>
          </w:p>
        </w:tc>
        <w:tc>
          <w:tcPr>
            <w:tcW w:w="600" w:type="dxa"/>
          </w:tcPr>
          <w:p w14:paraId="2C1673E9" w14:textId="77777777" w:rsidR="00B50050" w:rsidRDefault="00B50050" w:rsidP="0088127C">
            <w:pPr>
              <w:pStyle w:val="OtherTableBody"/>
            </w:pPr>
            <w:r>
              <w:t>8</w:t>
            </w:r>
          </w:p>
        </w:tc>
        <w:tc>
          <w:tcPr>
            <w:tcW w:w="600" w:type="dxa"/>
          </w:tcPr>
          <w:p w14:paraId="74697B4C" w14:textId="77777777" w:rsidR="00B50050" w:rsidRDefault="00B50050" w:rsidP="0088127C">
            <w:pPr>
              <w:pStyle w:val="OtherTableBody"/>
            </w:pPr>
            <w:r>
              <w:t>..</w:t>
            </w:r>
          </w:p>
        </w:tc>
        <w:tc>
          <w:tcPr>
            <w:tcW w:w="600" w:type="dxa"/>
          </w:tcPr>
          <w:p w14:paraId="0DAC01A8" w14:textId="77777777" w:rsidR="00B50050" w:rsidRDefault="00B50050" w:rsidP="0088127C">
            <w:pPr>
              <w:pStyle w:val="OtherTableBody"/>
            </w:pPr>
          </w:p>
        </w:tc>
        <w:tc>
          <w:tcPr>
            <w:tcW w:w="600" w:type="dxa"/>
          </w:tcPr>
          <w:p w14:paraId="1AC84501" w14:textId="77777777" w:rsidR="00B50050" w:rsidRDefault="00B50050" w:rsidP="0088127C">
            <w:pPr>
              <w:pStyle w:val="OtherTableBody"/>
            </w:pPr>
            <w:r>
              <w:t>CWE</w:t>
            </w:r>
          </w:p>
        </w:tc>
        <w:tc>
          <w:tcPr>
            <w:tcW w:w="700" w:type="dxa"/>
          </w:tcPr>
          <w:p w14:paraId="100BE8F8" w14:textId="77777777" w:rsidR="00B50050" w:rsidRDefault="00B50050" w:rsidP="0088127C">
            <w:pPr>
              <w:pStyle w:val="OtherTableBody"/>
            </w:pPr>
            <w:r>
              <w:t>Y</w:t>
            </w:r>
          </w:p>
        </w:tc>
        <w:tc>
          <w:tcPr>
            <w:tcW w:w="600" w:type="dxa"/>
          </w:tcPr>
          <w:p w14:paraId="33F52F03" w14:textId="77777777" w:rsidR="00B50050" w:rsidRDefault="00B50050" w:rsidP="0088127C">
            <w:pPr>
              <w:pStyle w:val="OtherTableBody"/>
            </w:pPr>
            <w:r>
              <w:t>0606</w:t>
            </w:r>
          </w:p>
        </w:tc>
        <w:tc>
          <w:tcPr>
            <w:tcW w:w="900" w:type="dxa"/>
          </w:tcPr>
          <w:p w14:paraId="6019536A" w14:textId="77777777" w:rsidR="00B50050" w:rsidRDefault="00B50050" w:rsidP="0088127C">
            <w:pPr>
              <w:pStyle w:val="OtherTableBody"/>
            </w:pPr>
            <w:r>
              <w:t>4.5.6.8</w:t>
            </w:r>
          </w:p>
        </w:tc>
      </w:tr>
      <w:tr w:rsidR="00B50050" w14:paraId="4D386BD2" w14:textId="77777777" w:rsidTr="00195548">
        <w:tc>
          <w:tcPr>
            <w:tcW w:w="3500" w:type="dxa"/>
          </w:tcPr>
          <w:p w14:paraId="4E368100" w14:textId="77777777" w:rsidR="00B50050" w:rsidRDefault="00B50050" w:rsidP="0088127C">
            <w:pPr>
              <w:pStyle w:val="OtherTableBody"/>
            </w:pPr>
            <w:r>
              <w:t>Scheduled Station AE Title</w:t>
            </w:r>
          </w:p>
        </w:tc>
        <w:tc>
          <w:tcPr>
            <w:tcW w:w="700" w:type="dxa"/>
          </w:tcPr>
          <w:p w14:paraId="1BFFB964" w14:textId="77777777" w:rsidR="00B50050" w:rsidRDefault="00B50050" w:rsidP="0088127C">
            <w:pPr>
              <w:pStyle w:val="OtherTableBody"/>
            </w:pPr>
            <w:r>
              <w:t>01665</w:t>
            </w:r>
          </w:p>
        </w:tc>
        <w:tc>
          <w:tcPr>
            <w:tcW w:w="600" w:type="dxa"/>
          </w:tcPr>
          <w:p w14:paraId="3C77E361" w14:textId="77777777" w:rsidR="00B50050" w:rsidRDefault="00B50050" w:rsidP="0088127C">
            <w:pPr>
              <w:pStyle w:val="OtherTableBody"/>
            </w:pPr>
            <w:r>
              <w:t>IPC</w:t>
            </w:r>
          </w:p>
        </w:tc>
        <w:tc>
          <w:tcPr>
            <w:tcW w:w="600" w:type="dxa"/>
          </w:tcPr>
          <w:p w14:paraId="5E5AE6F7" w14:textId="77777777" w:rsidR="00B50050" w:rsidRDefault="00B50050" w:rsidP="0088127C">
            <w:pPr>
              <w:pStyle w:val="OtherTableBody"/>
            </w:pPr>
            <w:r>
              <w:t>9</w:t>
            </w:r>
          </w:p>
        </w:tc>
        <w:tc>
          <w:tcPr>
            <w:tcW w:w="600" w:type="dxa"/>
          </w:tcPr>
          <w:p w14:paraId="605B6CB1" w14:textId="77777777" w:rsidR="00B50050" w:rsidRDefault="00B50050" w:rsidP="0088127C">
            <w:pPr>
              <w:pStyle w:val="OtherTableBody"/>
            </w:pPr>
            <w:r>
              <w:t>..</w:t>
            </w:r>
          </w:p>
        </w:tc>
        <w:tc>
          <w:tcPr>
            <w:tcW w:w="600" w:type="dxa"/>
          </w:tcPr>
          <w:p w14:paraId="2E65AFC6" w14:textId="77777777" w:rsidR="00B50050" w:rsidRDefault="00B50050" w:rsidP="0088127C">
            <w:pPr>
              <w:pStyle w:val="OtherTableBody"/>
            </w:pPr>
            <w:r>
              <w:t>16=</w:t>
            </w:r>
          </w:p>
        </w:tc>
        <w:tc>
          <w:tcPr>
            <w:tcW w:w="600" w:type="dxa"/>
          </w:tcPr>
          <w:p w14:paraId="0E1500DF" w14:textId="77777777" w:rsidR="00B50050" w:rsidRDefault="00B50050" w:rsidP="0088127C">
            <w:pPr>
              <w:pStyle w:val="OtherTableBody"/>
            </w:pPr>
            <w:r>
              <w:t>ST</w:t>
            </w:r>
          </w:p>
        </w:tc>
        <w:tc>
          <w:tcPr>
            <w:tcW w:w="700" w:type="dxa"/>
          </w:tcPr>
          <w:p w14:paraId="56CF187E" w14:textId="77777777" w:rsidR="00B50050" w:rsidRDefault="00B50050" w:rsidP="0088127C">
            <w:pPr>
              <w:pStyle w:val="OtherTableBody"/>
            </w:pPr>
          </w:p>
        </w:tc>
        <w:tc>
          <w:tcPr>
            <w:tcW w:w="600" w:type="dxa"/>
          </w:tcPr>
          <w:p w14:paraId="61EB7D6D" w14:textId="77777777" w:rsidR="00B50050" w:rsidRDefault="00B50050" w:rsidP="0088127C">
            <w:pPr>
              <w:pStyle w:val="OtherTableBody"/>
            </w:pPr>
          </w:p>
        </w:tc>
        <w:tc>
          <w:tcPr>
            <w:tcW w:w="900" w:type="dxa"/>
          </w:tcPr>
          <w:p w14:paraId="2237AEC4" w14:textId="77777777" w:rsidR="00B50050" w:rsidRDefault="00B50050" w:rsidP="0088127C">
            <w:pPr>
              <w:pStyle w:val="OtherTableBody"/>
            </w:pPr>
            <w:r>
              <w:t>4.5.6.9</w:t>
            </w:r>
          </w:p>
        </w:tc>
      </w:tr>
      <w:tr w:rsidR="00B50050" w14:paraId="5061782B" w14:textId="77777777" w:rsidTr="00195548">
        <w:tc>
          <w:tcPr>
            <w:tcW w:w="3500" w:type="dxa"/>
          </w:tcPr>
          <w:p w14:paraId="088D303C" w14:textId="77777777" w:rsidR="00B50050" w:rsidRDefault="00B50050" w:rsidP="0088127C">
            <w:pPr>
              <w:pStyle w:val="OtherTableBody"/>
            </w:pPr>
            <w:r>
              <w:t>Scheduled Station Name</w:t>
            </w:r>
          </w:p>
        </w:tc>
        <w:tc>
          <w:tcPr>
            <w:tcW w:w="700" w:type="dxa"/>
          </w:tcPr>
          <w:p w14:paraId="2B801237" w14:textId="77777777" w:rsidR="00B50050" w:rsidRDefault="00B50050" w:rsidP="0088127C">
            <w:pPr>
              <w:pStyle w:val="OtherTableBody"/>
            </w:pPr>
            <w:r>
              <w:t>01663</w:t>
            </w:r>
          </w:p>
        </w:tc>
        <w:tc>
          <w:tcPr>
            <w:tcW w:w="600" w:type="dxa"/>
          </w:tcPr>
          <w:p w14:paraId="6B478618" w14:textId="77777777" w:rsidR="00B50050" w:rsidRDefault="00B50050" w:rsidP="0088127C">
            <w:pPr>
              <w:pStyle w:val="OtherTableBody"/>
            </w:pPr>
            <w:r>
              <w:t>IPC</w:t>
            </w:r>
          </w:p>
        </w:tc>
        <w:tc>
          <w:tcPr>
            <w:tcW w:w="600" w:type="dxa"/>
          </w:tcPr>
          <w:p w14:paraId="31F036D0" w14:textId="77777777" w:rsidR="00B50050" w:rsidRDefault="00B50050" w:rsidP="0088127C">
            <w:pPr>
              <w:pStyle w:val="OtherTableBody"/>
            </w:pPr>
            <w:r>
              <w:t>7</w:t>
            </w:r>
          </w:p>
        </w:tc>
        <w:tc>
          <w:tcPr>
            <w:tcW w:w="600" w:type="dxa"/>
          </w:tcPr>
          <w:p w14:paraId="67739936" w14:textId="77777777" w:rsidR="00B50050" w:rsidRDefault="00B50050" w:rsidP="0088127C">
            <w:pPr>
              <w:pStyle w:val="OtherTableBody"/>
            </w:pPr>
            <w:r>
              <w:t>..</w:t>
            </w:r>
          </w:p>
        </w:tc>
        <w:tc>
          <w:tcPr>
            <w:tcW w:w="600" w:type="dxa"/>
          </w:tcPr>
          <w:p w14:paraId="58C989AD" w14:textId="77777777" w:rsidR="00B50050" w:rsidRDefault="00B50050" w:rsidP="0088127C">
            <w:pPr>
              <w:pStyle w:val="OtherTableBody"/>
            </w:pPr>
          </w:p>
        </w:tc>
        <w:tc>
          <w:tcPr>
            <w:tcW w:w="600" w:type="dxa"/>
          </w:tcPr>
          <w:p w14:paraId="46B3A29D" w14:textId="77777777" w:rsidR="00B50050" w:rsidRDefault="00B50050" w:rsidP="0088127C">
            <w:pPr>
              <w:pStyle w:val="OtherTableBody"/>
            </w:pPr>
            <w:r>
              <w:t>EI</w:t>
            </w:r>
          </w:p>
        </w:tc>
        <w:tc>
          <w:tcPr>
            <w:tcW w:w="700" w:type="dxa"/>
          </w:tcPr>
          <w:p w14:paraId="74724908" w14:textId="77777777" w:rsidR="00B50050" w:rsidRDefault="00B50050" w:rsidP="0088127C">
            <w:pPr>
              <w:pStyle w:val="OtherTableBody"/>
            </w:pPr>
          </w:p>
        </w:tc>
        <w:tc>
          <w:tcPr>
            <w:tcW w:w="600" w:type="dxa"/>
          </w:tcPr>
          <w:p w14:paraId="5F68BC9A" w14:textId="77777777" w:rsidR="00B50050" w:rsidRDefault="00B50050" w:rsidP="0088127C">
            <w:pPr>
              <w:pStyle w:val="OtherTableBody"/>
            </w:pPr>
          </w:p>
        </w:tc>
        <w:tc>
          <w:tcPr>
            <w:tcW w:w="900" w:type="dxa"/>
          </w:tcPr>
          <w:p w14:paraId="50185429" w14:textId="77777777" w:rsidR="00B50050" w:rsidRDefault="00B50050" w:rsidP="0088127C">
            <w:pPr>
              <w:pStyle w:val="OtherTableBody"/>
            </w:pPr>
            <w:r>
              <w:t>4.5.6.7</w:t>
            </w:r>
          </w:p>
        </w:tc>
      </w:tr>
      <w:tr w:rsidR="00B50050" w14:paraId="6AC9E2C9" w14:textId="77777777" w:rsidTr="00195548">
        <w:tc>
          <w:tcPr>
            <w:tcW w:w="3500" w:type="dxa"/>
          </w:tcPr>
          <w:p w14:paraId="464BEA34" w14:textId="77777777" w:rsidR="00B50050" w:rsidRDefault="00B50050" w:rsidP="0088127C">
            <w:pPr>
              <w:pStyle w:val="OtherTableBody"/>
            </w:pPr>
            <w:r>
              <w:t>Scheduled Time Point</w:t>
            </w:r>
          </w:p>
        </w:tc>
        <w:tc>
          <w:tcPr>
            <w:tcW w:w="700" w:type="dxa"/>
          </w:tcPr>
          <w:p w14:paraId="6964ABE6" w14:textId="77777777" w:rsidR="00B50050" w:rsidRDefault="00B50050" w:rsidP="0088127C">
            <w:pPr>
              <w:pStyle w:val="OtherTableBody"/>
            </w:pPr>
            <w:r>
              <w:t>01025</w:t>
            </w:r>
          </w:p>
        </w:tc>
        <w:tc>
          <w:tcPr>
            <w:tcW w:w="600" w:type="dxa"/>
          </w:tcPr>
          <w:p w14:paraId="56237CAE" w14:textId="77777777" w:rsidR="00B50050" w:rsidRDefault="00B50050" w:rsidP="0088127C">
            <w:pPr>
              <w:pStyle w:val="OtherTableBody"/>
            </w:pPr>
            <w:r>
              <w:t>CM2</w:t>
            </w:r>
          </w:p>
        </w:tc>
        <w:tc>
          <w:tcPr>
            <w:tcW w:w="600" w:type="dxa"/>
          </w:tcPr>
          <w:p w14:paraId="2A730F28" w14:textId="77777777" w:rsidR="00B50050" w:rsidRDefault="00B50050" w:rsidP="0088127C">
            <w:pPr>
              <w:pStyle w:val="OtherTableBody"/>
            </w:pPr>
            <w:r>
              <w:t>2</w:t>
            </w:r>
          </w:p>
        </w:tc>
        <w:tc>
          <w:tcPr>
            <w:tcW w:w="600" w:type="dxa"/>
          </w:tcPr>
          <w:p w14:paraId="1B19333F" w14:textId="77777777" w:rsidR="00B50050" w:rsidRDefault="00B50050" w:rsidP="0088127C">
            <w:pPr>
              <w:pStyle w:val="OtherTableBody"/>
            </w:pPr>
            <w:r>
              <w:t>..</w:t>
            </w:r>
          </w:p>
        </w:tc>
        <w:tc>
          <w:tcPr>
            <w:tcW w:w="600" w:type="dxa"/>
          </w:tcPr>
          <w:p w14:paraId="30CFB6D4" w14:textId="77777777" w:rsidR="00B50050" w:rsidRDefault="00B50050" w:rsidP="0088127C">
            <w:pPr>
              <w:pStyle w:val="OtherTableBody"/>
            </w:pPr>
          </w:p>
        </w:tc>
        <w:tc>
          <w:tcPr>
            <w:tcW w:w="600" w:type="dxa"/>
          </w:tcPr>
          <w:p w14:paraId="2BA5ACAC" w14:textId="77777777" w:rsidR="00B50050" w:rsidRDefault="00B50050" w:rsidP="0088127C">
            <w:pPr>
              <w:pStyle w:val="OtherTableBody"/>
            </w:pPr>
            <w:r>
              <w:t>CWE</w:t>
            </w:r>
          </w:p>
        </w:tc>
        <w:tc>
          <w:tcPr>
            <w:tcW w:w="700" w:type="dxa"/>
          </w:tcPr>
          <w:p w14:paraId="0DDE0B2B" w14:textId="77777777" w:rsidR="00B50050" w:rsidRDefault="00B50050" w:rsidP="0088127C">
            <w:pPr>
              <w:pStyle w:val="OtherTableBody"/>
            </w:pPr>
          </w:p>
        </w:tc>
        <w:tc>
          <w:tcPr>
            <w:tcW w:w="600" w:type="dxa"/>
          </w:tcPr>
          <w:p w14:paraId="1A5F2B71" w14:textId="77777777" w:rsidR="00B50050" w:rsidRDefault="00B50050" w:rsidP="0088127C">
            <w:pPr>
              <w:pStyle w:val="OtherTableBody"/>
            </w:pPr>
          </w:p>
        </w:tc>
        <w:tc>
          <w:tcPr>
            <w:tcW w:w="900" w:type="dxa"/>
          </w:tcPr>
          <w:p w14:paraId="50125814" w14:textId="77777777" w:rsidR="00B50050" w:rsidRDefault="00B50050" w:rsidP="0088127C">
            <w:pPr>
              <w:pStyle w:val="OtherTableBody"/>
            </w:pPr>
            <w:r>
              <w:t>8.11.4.2</w:t>
            </w:r>
          </w:p>
        </w:tc>
      </w:tr>
      <w:tr w:rsidR="00B50050" w14:paraId="56D8ED14" w14:textId="77777777" w:rsidTr="00195548">
        <w:tc>
          <w:tcPr>
            <w:tcW w:w="3500" w:type="dxa"/>
          </w:tcPr>
          <w:p w14:paraId="5E0E2BF5" w14:textId="77777777" w:rsidR="00B50050" w:rsidRDefault="00B50050" w:rsidP="0088127C">
            <w:pPr>
              <w:pStyle w:val="OtherTableBody"/>
            </w:pPr>
            <w:r>
              <w:t>School</w:t>
            </w:r>
          </w:p>
        </w:tc>
        <w:tc>
          <w:tcPr>
            <w:tcW w:w="700" w:type="dxa"/>
          </w:tcPr>
          <w:p w14:paraId="60B9486B" w14:textId="77777777" w:rsidR="00B50050" w:rsidRDefault="00B50050" w:rsidP="0088127C">
            <w:pPr>
              <w:pStyle w:val="OtherTableBody"/>
            </w:pPr>
            <w:r>
              <w:t>01452</w:t>
            </w:r>
          </w:p>
        </w:tc>
        <w:tc>
          <w:tcPr>
            <w:tcW w:w="600" w:type="dxa"/>
          </w:tcPr>
          <w:p w14:paraId="3F1C18B9" w14:textId="77777777" w:rsidR="00B50050" w:rsidRDefault="00B50050" w:rsidP="0088127C">
            <w:pPr>
              <w:pStyle w:val="OtherTableBody"/>
            </w:pPr>
            <w:r>
              <w:t>EDU</w:t>
            </w:r>
          </w:p>
        </w:tc>
        <w:tc>
          <w:tcPr>
            <w:tcW w:w="600" w:type="dxa"/>
          </w:tcPr>
          <w:p w14:paraId="33ED419B" w14:textId="77777777" w:rsidR="00B50050" w:rsidRDefault="00B50050" w:rsidP="0088127C">
            <w:pPr>
              <w:pStyle w:val="OtherTableBody"/>
            </w:pPr>
            <w:r>
              <w:t>6</w:t>
            </w:r>
          </w:p>
        </w:tc>
        <w:tc>
          <w:tcPr>
            <w:tcW w:w="600" w:type="dxa"/>
          </w:tcPr>
          <w:p w14:paraId="2FFAAD54" w14:textId="77777777" w:rsidR="00B50050" w:rsidRDefault="00B50050" w:rsidP="0088127C">
            <w:pPr>
              <w:pStyle w:val="OtherTableBody"/>
            </w:pPr>
            <w:r>
              <w:t>..</w:t>
            </w:r>
          </w:p>
        </w:tc>
        <w:tc>
          <w:tcPr>
            <w:tcW w:w="600" w:type="dxa"/>
          </w:tcPr>
          <w:p w14:paraId="3ED83713" w14:textId="77777777" w:rsidR="00B50050" w:rsidRDefault="00B50050" w:rsidP="0088127C">
            <w:pPr>
              <w:pStyle w:val="OtherTableBody"/>
            </w:pPr>
          </w:p>
        </w:tc>
        <w:tc>
          <w:tcPr>
            <w:tcW w:w="600" w:type="dxa"/>
          </w:tcPr>
          <w:p w14:paraId="07C5994A" w14:textId="77777777" w:rsidR="00B50050" w:rsidRDefault="00B50050" w:rsidP="0088127C">
            <w:pPr>
              <w:pStyle w:val="OtherTableBody"/>
            </w:pPr>
            <w:r>
              <w:t>XON</w:t>
            </w:r>
          </w:p>
        </w:tc>
        <w:tc>
          <w:tcPr>
            <w:tcW w:w="700" w:type="dxa"/>
          </w:tcPr>
          <w:p w14:paraId="42966700" w14:textId="77777777" w:rsidR="00B50050" w:rsidRDefault="00B50050" w:rsidP="0088127C">
            <w:pPr>
              <w:pStyle w:val="OtherTableBody"/>
            </w:pPr>
          </w:p>
        </w:tc>
        <w:tc>
          <w:tcPr>
            <w:tcW w:w="600" w:type="dxa"/>
          </w:tcPr>
          <w:p w14:paraId="1EFA50E8" w14:textId="77777777" w:rsidR="00B50050" w:rsidRDefault="00B50050" w:rsidP="0088127C">
            <w:pPr>
              <w:pStyle w:val="OtherTableBody"/>
            </w:pPr>
          </w:p>
        </w:tc>
        <w:tc>
          <w:tcPr>
            <w:tcW w:w="900" w:type="dxa"/>
          </w:tcPr>
          <w:p w14:paraId="03FE88F6" w14:textId="77777777" w:rsidR="00B50050" w:rsidRDefault="00B50050" w:rsidP="0088127C">
            <w:pPr>
              <w:pStyle w:val="OtherTableBody"/>
            </w:pPr>
            <w:r>
              <w:t>15.4.3.6</w:t>
            </w:r>
          </w:p>
        </w:tc>
      </w:tr>
      <w:tr w:rsidR="00B50050" w14:paraId="73654A92" w14:textId="77777777" w:rsidTr="00195548">
        <w:tc>
          <w:tcPr>
            <w:tcW w:w="3500" w:type="dxa"/>
          </w:tcPr>
          <w:p w14:paraId="5B0BFC72" w14:textId="77777777" w:rsidR="00B50050" w:rsidRDefault="00B50050" w:rsidP="0088127C">
            <w:pPr>
              <w:pStyle w:val="OtherTableBody"/>
            </w:pPr>
            <w:r>
              <w:t>School Address</w:t>
            </w:r>
          </w:p>
        </w:tc>
        <w:tc>
          <w:tcPr>
            <w:tcW w:w="700" w:type="dxa"/>
          </w:tcPr>
          <w:p w14:paraId="75E075A1" w14:textId="77777777" w:rsidR="00B50050" w:rsidRDefault="00B50050" w:rsidP="0088127C">
            <w:pPr>
              <w:pStyle w:val="OtherTableBody"/>
            </w:pPr>
            <w:r>
              <w:t>01454</w:t>
            </w:r>
          </w:p>
        </w:tc>
        <w:tc>
          <w:tcPr>
            <w:tcW w:w="600" w:type="dxa"/>
          </w:tcPr>
          <w:p w14:paraId="3F0DA7FC" w14:textId="77777777" w:rsidR="00B50050" w:rsidRDefault="00B50050" w:rsidP="0088127C">
            <w:pPr>
              <w:pStyle w:val="OtherTableBody"/>
            </w:pPr>
            <w:r>
              <w:t>EDU</w:t>
            </w:r>
          </w:p>
        </w:tc>
        <w:tc>
          <w:tcPr>
            <w:tcW w:w="600" w:type="dxa"/>
          </w:tcPr>
          <w:p w14:paraId="09F24A30" w14:textId="77777777" w:rsidR="00B50050" w:rsidRDefault="00B50050" w:rsidP="0088127C">
            <w:pPr>
              <w:pStyle w:val="OtherTableBody"/>
            </w:pPr>
            <w:r>
              <w:t>8</w:t>
            </w:r>
          </w:p>
        </w:tc>
        <w:tc>
          <w:tcPr>
            <w:tcW w:w="600" w:type="dxa"/>
          </w:tcPr>
          <w:p w14:paraId="2F14CC89" w14:textId="77777777" w:rsidR="00B50050" w:rsidRDefault="00B50050" w:rsidP="0088127C">
            <w:pPr>
              <w:pStyle w:val="OtherTableBody"/>
            </w:pPr>
            <w:r>
              <w:t>..</w:t>
            </w:r>
          </w:p>
        </w:tc>
        <w:tc>
          <w:tcPr>
            <w:tcW w:w="600" w:type="dxa"/>
          </w:tcPr>
          <w:p w14:paraId="4BF766FB" w14:textId="77777777" w:rsidR="00B50050" w:rsidRDefault="00B50050" w:rsidP="0088127C">
            <w:pPr>
              <w:pStyle w:val="OtherTableBody"/>
            </w:pPr>
          </w:p>
        </w:tc>
        <w:tc>
          <w:tcPr>
            <w:tcW w:w="600" w:type="dxa"/>
          </w:tcPr>
          <w:p w14:paraId="6D368266" w14:textId="77777777" w:rsidR="00B50050" w:rsidRDefault="00B50050" w:rsidP="0088127C">
            <w:pPr>
              <w:pStyle w:val="OtherTableBody"/>
            </w:pPr>
            <w:r>
              <w:t>XAD</w:t>
            </w:r>
          </w:p>
        </w:tc>
        <w:tc>
          <w:tcPr>
            <w:tcW w:w="700" w:type="dxa"/>
          </w:tcPr>
          <w:p w14:paraId="5F356D60" w14:textId="77777777" w:rsidR="00B50050" w:rsidRDefault="00B50050" w:rsidP="0088127C">
            <w:pPr>
              <w:pStyle w:val="OtherTableBody"/>
            </w:pPr>
          </w:p>
        </w:tc>
        <w:tc>
          <w:tcPr>
            <w:tcW w:w="600" w:type="dxa"/>
          </w:tcPr>
          <w:p w14:paraId="1FB1F27D" w14:textId="77777777" w:rsidR="00B50050" w:rsidRDefault="00B50050" w:rsidP="0088127C">
            <w:pPr>
              <w:pStyle w:val="OtherTableBody"/>
            </w:pPr>
          </w:p>
        </w:tc>
        <w:tc>
          <w:tcPr>
            <w:tcW w:w="900" w:type="dxa"/>
          </w:tcPr>
          <w:p w14:paraId="08B06D7F" w14:textId="77777777" w:rsidR="00B50050" w:rsidRDefault="00B50050" w:rsidP="0088127C">
            <w:pPr>
              <w:pStyle w:val="OtherTableBody"/>
            </w:pPr>
            <w:r>
              <w:t>15.4.3.8</w:t>
            </w:r>
          </w:p>
        </w:tc>
      </w:tr>
      <w:tr w:rsidR="00B50050" w14:paraId="244DD49B" w14:textId="77777777" w:rsidTr="00195548">
        <w:tc>
          <w:tcPr>
            <w:tcW w:w="3500" w:type="dxa"/>
          </w:tcPr>
          <w:p w14:paraId="0FEAAE0A" w14:textId="77777777" w:rsidR="00B50050" w:rsidRDefault="00B50050" w:rsidP="0088127C">
            <w:pPr>
              <w:pStyle w:val="OtherTableBody"/>
            </w:pPr>
            <w:r>
              <w:t>School Type Code</w:t>
            </w:r>
          </w:p>
        </w:tc>
        <w:tc>
          <w:tcPr>
            <w:tcW w:w="700" w:type="dxa"/>
          </w:tcPr>
          <w:p w14:paraId="392377CC" w14:textId="77777777" w:rsidR="00B50050" w:rsidRDefault="00B50050" w:rsidP="0088127C">
            <w:pPr>
              <w:pStyle w:val="OtherTableBody"/>
            </w:pPr>
            <w:r>
              <w:t>01453</w:t>
            </w:r>
          </w:p>
        </w:tc>
        <w:tc>
          <w:tcPr>
            <w:tcW w:w="600" w:type="dxa"/>
          </w:tcPr>
          <w:p w14:paraId="20B78F80" w14:textId="77777777" w:rsidR="00B50050" w:rsidRDefault="00B50050" w:rsidP="0088127C">
            <w:pPr>
              <w:pStyle w:val="OtherTableBody"/>
            </w:pPr>
            <w:r>
              <w:t>EDU</w:t>
            </w:r>
          </w:p>
        </w:tc>
        <w:tc>
          <w:tcPr>
            <w:tcW w:w="600" w:type="dxa"/>
          </w:tcPr>
          <w:p w14:paraId="3D08D26E" w14:textId="77777777" w:rsidR="00B50050" w:rsidRDefault="00B50050" w:rsidP="0088127C">
            <w:pPr>
              <w:pStyle w:val="OtherTableBody"/>
            </w:pPr>
            <w:r>
              <w:t>7</w:t>
            </w:r>
          </w:p>
        </w:tc>
        <w:tc>
          <w:tcPr>
            <w:tcW w:w="600" w:type="dxa"/>
          </w:tcPr>
          <w:p w14:paraId="167D90E4" w14:textId="77777777" w:rsidR="00B50050" w:rsidRDefault="00B50050" w:rsidP="0088127C">
            <w:pPr>
              <w:pStyle w:val="OtherTableBody"/>
            </w:pPr>
            <w:r>
              <w:t>..</w:t>
            </w:r>
          </w:p>
        </w:tc>
        <w:tc>
          <w:tcPr>
            <w:tcW w:w="600" w:type="dxa"/>
          </w:tcPr>
          <w:p w14:paraId="6A2C46E1" w14:textId="77777777" w:rsidR="00B50050" w:rsidRDefault="00B50050" w:rsidP="0088127C">
            <w:pPr>
              <w:pStyle w:val="OtherTableBody"/>
            </w:pPr>
          </w:p>
        </w:tc>
        <w:tc>
          <w:tcPr>
            <w:tcW w:w="600" w:type="dxa"/>
          </w:tcPr>
          <w:p w14:paraId="3FA80D97" w14:textId="77777777" w:rsidR="00B50050" w:rsidRDefault="00B50050" w:rsidP="0088127C">
            <w:pPr>
              <w:pStyle w:val="OtherTableBody"/>
            </w:pPr>
            <w:r>
              <w:t>CWE</w:t>
            </w:r>
          </w:p>
        </w:tc>
        <w:tc>
          <w:tcPr>
            <w:tcW w:w="700" w:type="dxa"/>
          </w:tcPr>
          <w:p w14:paraId="2D1E2A41" w14:textId="77777777" w:rsidR="00B50050" w:rsidRDefault="00B50050" w:rsidP="0088127C">
            <w:pPr>
              <w:pStyle w:val="OtherTableBody"/>
            </w:pPr>
          </w:p>
        </w:tc>
        <w:tc>
          <w:tcPr>
            <w:tcW w:w="600" w:type="dxa"/>
          </w:tcPr>
          <w:p w14:paraId="7947D5A1" w14:textId="77777777" w:rsidR="00B50050" w:rsidRDefault="00B50050" w:rsidP="0088127C">
            <w:pPr>
              <w:pStyle w:val="OtherTableBody"/>
            </w:pPr>
            <w:r>
              <w:t>0402</w:t>
            </w:r>
          </w:p>
        </w:tc>
        <w:tc>
          <w:tcPr>
            <w:tcW w:w="900" w:type="dxa"/>
          </w:tcPr>
          <w:p w14:paraId="53DB6F68" w14:textId="77777777" w:rsidR="00B50050" w:rsidRDefault="00B50050" w:rsidP="0088127C">
            <w:pPr>
              <w:pStyle w:val="OtherTableBody"/>
            </w:pPr>
            <w:r>
              <w:t>15.4.3.7</w:t>
            </w:r>
          </w:p>
        </w:tc>
      </w:tr>
      <w:tr w:rsidR="00B50050" w14:paraId="528C7784" w14:textId="77777777" w:rsidTr="00195548">
        <w:tc>
          <w:tcPr>
            <w:tcW w:w="3500" w:type="dxa"/>
          </w:tcPr>
          <w:p w14:paraId="58E20065" w14:textId="77777777" w:rsidR="00B50050" w:rsidRDefault="00B50050" w:rsidP="0088127C">
            <w:pPr>
              <w:pStyle w:val="OtherTableBody"/>
            </w:pPr>
            <w:r>
              <w:t>Second Opinion Date</w:t>
            </w:r>
          </w:p>
        </w:tc>
        <w:tc>
          <w:tcPr>
            <w:tcW w:w="700" w:type="dxa"/>
          </w:tcPr>
          <w:p w14:paraId="71360478" w14:textId="77777777" w:rsidR="00B50050" w:rsidRDefault="00B50050" w:rsidP="0088127C">
            <w:pPr>
              <w:pStyle w:val="OtherTableBody"/>
            </w:pPr>
            <w:r>
              <w:t>00523</w:t>
            </w:r>
          </w:p>
        </w:tc>
        <w:tc>
          <w:tcPr>
            <w:tcW w:w="600" w:type="dxa"/>
          </w:tcPr>
          <w:p w14:paraId="4056715F" w14:textId="77777777" w:rsidR="00B50050" w:rsidRDefault="00B50050" w:rsidP="0088127C">
            <w:pPr>
              <w:pStyle w:val="OtherTableBody"/>
            </w:pPr>
            <w:r>
              <w:t>IN3</w:t>
            </w:r>
          </w:p>
        </w:tc>
        <w:tc>
          <w:tcPr>
            <w:tcW w:w="600" w:type="dxa"/>
          </w:tcPr>
          <w:p w14:paraId="4F481411" w14:textId="77777777" w:rsidR="00B50050" w:rsidRDefault="00B50050" w:rsidP="0088127C">
            <w:pPr>
              <w:pStyle w:val="OtherTableBody"/>
            </w:pPr>
            <w:r>
              <w:t>22</w:t>
            </w:r>
          </w:p>
        </w:tc>
        <w:tc>
          <w:tcPr>
            <w:tcW w:w="600" w:type="dxa"/>
          </w:tcPr>
          <w:p w14:paraId="1B369FC1" w14:textId="77777777" w:rsidR="00B50050" w:rsidRDefault="00B50050" w:rsidP="0088127C">
            <w:pPr>
              <w:pStyle w:val="OtherTableBody"/>
            </w:pPr>
            <w:r>
              <w:t>..</w:t>
            </w:r>
          </w:p>
        </w:tc>
        <w:tc>
          <w:tcPr>
            <w:tcW w:w="600" w:type="dxa"/>
          </w:tcPr>
          <w:p w14:paraId="199B5ED8" w14:textId="77777777" w:rsidR="00B50050" w:rsidRDefault="00B50050" w:rsidP="0088127C">
            <w:pPr>
              <w:pStyle w:val="OtherTableBody"/>
            </w:pPr>
          </w:p>
        </w:tc>
        <w:tc>
          <w:tcPr>
            <w:tcW w:w="600" w:type="dxa"/>
          </w:tcPr>
          <w:p w14:paraId="789252FE" w14:textId="77777777" w:rsidR="00B50050" w:rsidRDefault="00B50050" w:rsidP="0088127C">
            <w:pPr>
              <w:pStyle w:val="OtherTableBody"/>
            </w:pPr>
            <w:r>
              <w:t>DT</w:t>
            </w:r>
          </w:p>
        </w:tc>
        <w:tc>
          <w:tcPr>
            <w:tcW w:w="700" w:type="dxa"/>
          </w:tcPr>
          <w:p w14:paraId="2086C1E7" w14:textId="77777777" w:rsidR="00B50050" w:rsidRDefault="00B50050" w:rsidP="0088127C">
            <w:pPr>
              <w:pStyle w:val="OtherTableBody"/>
            </w:pPr>
          </w:p>
        </w:tc>
        <w:tc>
          <w:tcPr>
            <w:tcW w:w="600" w:type="dxa"/>
          </w:tcPr>
          <w:p w14:paraId="6CC9767C" w14:textId="77777777" w:rsidR="00B50050" w:rsidRDefault="00B50050" w:rsidP="0088127C">
            <w:pPr>
              <w:pStyle w:val="OtherTableBody"/>
            </w:pPr>
          </w:p>
        </w:tc>
        <w:tc>
          <w:tcPr>
            <w:tcW w:w="900" w:type="dxa"/>
          </w:tcPr>
          <w:p w14:paraId="07D35C66" w14:textId="77777777" w:rsidR="00B50050" w:rsidRDefault="00B50050" w:rsidP="0088127C">
            <w:pPr>
              <w:pStyle w:val="OtherTableBody"/>
            </w:pPr>
            <w:r>
              <w:t>6.5.8.22</w:t>
            </w:r>
          </w:p>
        </w:tc>
      </w:tr>
      <w:tr w:rsidR="00B50050" w14:paraId="244A82DE" w14:textId="77777777" w:rsidTr="00195548">
        <w:tc>
          <w:tcPr>
            <w:tcW w:w="3500" w:type="dxa"/>
          </w:tcPr>
          <w:p w14:paraId="71D1E136" w14:textId="77777777" w:rsidR="00B50050" w:rsidRDefault="00B50050" w:rsidP="0088127C">
            <w:pPr>
              <w:pStyle w:val="OtherTableBody"/>
            </w:pPr>
            <w:r>
              <w:t>Second Opinion Documentation Received</w:t>
            </w:r>
          </w:p>
        </w:tc>
        <w:tc>
          <w:tcPr>
            <w:tcW w:w="700" w:type="dxa"/>
          </w:tcPr>
          <w:p w14:paraId="1BB9C1CA" w14:textId="77777777" w:rsidR="00B50050" w:rsidRDefault="00B50050" w:rsidP="0088127C">
            <w:pPr>
              <w:pStyle w:val="OtherTableBody"/>
            </w:pPr>
            <w:r>
              <w:t>00525</w:t>
            </w:r>
          </w:p>
        </w:tc>
        <w:tc>
          <w:tcPr>
            <w:tcW w:w="600" w:type="dxa"/>
          </w:tcPr>
          <w:p w14:paraId="404C2EE3" w14:textId="77777777" w:rsidR="00B50050" w:rsidRDefault="00B50050" w:rsidP="0088127C">
            <w:pPr>
              <w:pStyle w:val="OtherTableBody"/>
            </w:pPr>
            <w:r>
              <w:t>IN3</w:t>
            </w:r>
          </w:p>
        </w:tc>
        <w:tc>
          <w:tcPr>
            <w:tcW w:w="600" w:type="dxa"/>
          </w:tcPr>
          <w:p w14:paraId="45AF7F66" w14:textId="77777777" w:rsidR="00B50050" w:rsidRDefault="00B50050" w:rsidP="0088127C">
            <w:pPr>
              <w:pStyle w:val="OtherTableBody"/>
            </w:pPr>
            <w:r>
              <w:t>24</w:t>
            </w:r>
          </w:p>
        </w:tc>
        <w:tc>
          <w:tcPr>
            <w:tcW w:w="600" w:type="dxa"/>
          </w:tcPr>
          <w:p w14:paraId="78B74A16" w14:textId="77777777" w:rsidR="00B50050" w:rsidRDefault="00B50050" w:rsidP="0088127C">
            <w:pPr>
              <w:pStyle w:val="OtherTableBody"/>
            </w:pPr>
            <w:r>
              <w:t>..</w:t>
            </w:r>
          </w:p>
        </w:tc>
        <w:tc>
          <w:tcPr>
            <w:tcW w:w="600" w:type="dxa"/>
          </w:tcPr>
          <w:p w14:paraId="2AA22C9F" w14:textId="77777777" w:rsidR="00B50050" w:rsidRDefault="00B50050" w:rsidP="0088127C">
            <w:pPr>
              <w:pStyle w:val="OtherTableBody"/>
            </w:pPr>
          </w:p>
        </w:tc>
        <w:tc>
          <w:tcPr>
            <w:tcW w:w="600" w:type="dxa"/>
          </w:tcPr>
          <w:p w14:paraId="2A96A8B4" w14:textId="77777777" w:rsidR="00B50050" w:rsidRDefault="00B50050" w:rsidP="0088127C">
            <w:pPr>
              <w:pStyle w:val="OtherTableBody"/>
            </w:pPr>
            <w:r>
              <w:t>CWE</w:t>
            </w:r>
          </w:p>
        </w:tc>
        <w:tc>
          <w:tcPr>
            <w:tcW w:w="700" w:type="dxa"/>
          </w:tcPr>
          <w:p w14:paraId="70D2CC2B" w14:textId="77777777" w:rsidR="00B50050" w:rsidRDefault="00B50050" w:rsidP="0088127C">
            <w:pPr>
              <w:pStyle w:val="OtherTableBody"/>
            </w:pPr>
            <w:r>
              <w:t>Y</w:t>
            </w:r>
          </w:p>
        </w:tc>
        <w:tc>
          <w:tcPr>
            <w:tcW w:w="600" w:type="dxa"/>
          </w:tcPr>
          <w:p w14:paraId="61EF7219" w14:textId="77777777" w:rsidR="00B50050" w:rsidRDefault="00B50050" w:rsidP="0088127C">
            <w:pPr>
              <w:pStyle w:val="OtherTableBody"/>
            </w:pPr>
            <w:r>
              <w:t>0152</w:t>
            </w:r>
          </w:p>
        </w:tc>
        <w:tc>
          <w:tcPr>
            <w:tcW w:w="900" w:type="dxa"/>
          </w:tcPr>
          <w:p w14:paraId="39F91940" w14:textId="77777777" w:rsidR="00B50050" w:rsidRDefault="00B50050" w:rsidP="0088127C">
            <w:pPr>
              <w:pStyle w:val="OtherTableBody"/>
            </w:pPr>
            <w:r>
              <w:t>6.5.8.24</w:t>
            </w:r>
          </w:p>
        </w:tc>
      </w:tr>
      <w:tr w:rsidR="00B50050" w14:paraId="4D66890B" w14:textId="77777777" w:rsidTr="00195548">
        <w:tc>
          <w:tcPr>
            <w:tcW w:w="3500" w:type="dxa"/>
          </w:tcPr>
          <w:p w14:paraId="598B5796" w14:textId="77777777" w:rsidR="00B50050" w:rsidRDefault="00B50050" w:rsidP="0088127C">
            <w:pPr>
              <w:pStyle w:val="OtherTableBody"/>
            </w:pPr>
            <w:r>
              <w:t>Second Opinion Physician</w:t>
            </w:r>
          </w:p>
        </w:tc>
        <w:tc>
          <w:tcPr>
            <w:tcW w:w="700" w:type="dxa"/>
          </w:tcPr>
          <w:p w14:paraId="51AC06A2" w14:textId="77777777" w:rsidR="00B50050" w:rsidRDefault="00B50050" w:rsidP="0088127C">
            <w:pPr>
              <w:pStyle w:val="OtherTableBody"/>
            </w:pPr>
            <w:r>
              <w:t>00526</w:t>
            </w:r>
          </w:p>
        </w:tc>
        <w:tc>
          <w:tcPr>
            <w:tcW w:w="600" w:type="dxa"/>
          </w:tcPr>
          <w:p w14:paraId="4F875954" w14:textId="77777777" w:rsidR="00B50050" w:rsidRDefault="00B50050" w:rsidP="0088127C">
            <w:pPr>
              <w:pStyle w:val="OtherTableBody"/>
            </w:pPr>
            <w:r>
              <w:t>IN3</w:t>
            </w:r>
          </w:p>
        </w:tc>
        <w:tc>
          <w:tcPr>
            <w:tcW w:w="600" w:type="dxa"/>
          </w:tcPr>
          <w:p w14:paraId="167ADB9C" w14:textId="77777777" w:rsidR="00B50050" w:rsidRDefault="00B50050" w:rsidP="0088127C">
            <w:pPr>
              <w:pStyle w:val="OtherTableBody"/>
            </w:pPr>
            <w:r>
              <w:t>25</w:t>
            </w:r>
          </w:p>
        </w:tc>
        <w:tc>
          <w:tcPr>
            <w:tcW w:w="600" w:type="dxa"/>
          </w:tcPr>
          <w:p w14:paraId="0247BF53" w14:textId="77777777" w:rsidR="00B50050" w:rsidRDefault="00B50050" w:rsidP="0088127C">
            <w:pPr>
              <w:pStyle w:val="OtherTableBody"/>
            </w:pPr>
            <w:r>
              <w:t>..</w:t>
            </w:r>
          </w:p>
        </w:tc>
        <w:tc>
          <w:tcPr>
            <w:tcW w:w="600" w:type="dxa"/>
          </w:tcPr>
          <w:p w14:paraId="158389DA" w14:textId="77777777" w:rsidR="00B50050" w:rsidRDefault="00B50050" w:rsidP="0088127C">
            <w:pPr>
              <w:pStyle w:val="OtherTableBody"/>
            </w:pPr>
          </w:p>
        </w:tc>
        <w:tc>
          <w:tcPr>
            <w:tcW w:w="600" w:type="dxa"/>
          </w:tcPr>
          <w:p w14:paraId="724C3A99" w14:textId="77777777" w:rsidR="00B50050" w:rsidRDefault="00B50050" w:rsidP="0088127C">
            <w:pPr>
              <w:pStyle w:val="OtherTableBody"/>
            </w:pPr>
            <w:r>
              <w:t>XCN</w:t>
            </w:r>
          </w:p>
        </w:tc>
        <w:tc>
          <w:tcPr>
            <w:tcW w:w="700" w:type="dxa"/>
          </w:tcPr>
          <w:p w14:paraId="7170FE95" w14:textId="77777777" w:rsidR="00B50050" w:rsidRDefault="00B50050" w:rsidP="0088127C">
            <w:pPr>
              <w:pStyle w:val="OtherTableBody"/>
            </w:pPr>
            <w:r>
              <w:t>Y</w:t>
            </w:r>
          </w:p>
        </w:tc>
        <w:tc>
          <w:tcPr>
            <w:tcW w:w="600" w:type="dxa"/>
          </w:tcPr>
          <w:p w14:paraId="16E395D7" w14:textId="77777777" w:rsidR="00B50050" w:rsidRDefault="00B50050" w:rsidP="0088127C">
            <w:pPr>
              <w:pStyle w:val="OtherTableBody"/>
            </w:pPr>
            <w:r>
              <w:t>0010</w:t>
            </w:r>
          </w:p>
        </w:tc>
        <w:tc>
          <w:tcPr>
            <w:tcW w:w="900" w:type="dxa"/>
          </w:tcPr>
          <w:p w14:paraId="33F80863" w14:textId="77777777" w:rsidR="00B50050" w:rsidRDefault="00B50050" w:rsidP="0088127C">
            <w:pPr>
              <w:pStyle w:val="OtherTableBody"/>
            </w:pPr>
            <w:r>
              <w:t>6.5.8.25</w:t>
            </w:r>
          </w:p>
        </w:tc>
      </w:tr>
      <w:tr w:rsidR="00B50050" w14:paraId="6A5E2E67" w14:textId="77777777" w:rsidTr="00195548">
        <w:tc>
          <w:tcPr>
            <w:tcW w:w="3500" w:type="dxa"/>
          </w:tcPr>
          <w:p w14:paraId="71A444FB" w14:textId="77777777" w:rsidR="00B50050" w:rsidRDefault="00B50050" w:rsidP="0088127C">
            <w:pPr>
              <w:pStyle w:val="OtherTableBody"/>
            </w:pPr>
            <w:r>
              <w:t xml:space="preserve">Second Opinion Status </w:t>
            </w:r>
          </w:p>
        </w:tc>
        <w:tc>
          <w:tcPr>
            <w:tcW w:w="700" w:type="dxa"/>
          </w:tcPr>
          <w:p w14:paraId="45F75728" w14:textId="77777777" w:rsidR="00B50050" w:rsidRDefault="00B50050" w:rsidP="0088127C">
            <w:pPr>
              <w:pStyle w:val="OtherTableBody"/>
            </w:pPr>
            <w:r>
              <w:t>00524</w:t>
            </w:r>
          </w:p>
        </w:tc>
        <w:tc>
          <w:tcPr>
            <w:tcW w:w="600" w:type="dxa"/>
          </w:tcPr>
          <w:p w14:paraId="3CD76AAE" w14:textId="77777777" w:rsidR="00B50050" w:rsidRDefault="00B50050" w:rsidP="0088127C">
            <w:pPr>
              <w:pStyle w:val="OtherTableBody"/>
            </w:pPr>
            <w:r>
              <w:t>IN3</w:t>
            </w:r>
          </w:p>
        </w:tc>
        <w:tc>
          <w:tcPr>
            <w:tcW w:w="600" w:type="dxa"/>
          </w:tcPr>
          <w:p w14:paraId="2F246430" w14:textId="77777777" w:rsidR="00B50050" w:rsidRDefault="00B50050" w:rsidP="0088127C">
            <w:pPr>
              <w:pStyle w:val="OtherTableBody"/>
            </w:pPr>
            <w:r>
              <w:t>23</w:t>
            </w:r>
          </w:p>
        </w:tc>
        <w:tc>
          <w:tcPr>
            <w:tcW w:w="600" w:type="dxa"/>
          </w:tcPr>
          <w:p w14:paraId="22244A26" w14:textId="77777777" w:rsidR="00B50050" w:rsidRDefault="00B50050" w:rsidP="0088127C">
            <w:pPr>
              <w:pStyle w:val="OtherTableBody"/>
            </w:pPr>
            <w:r>
              <w:t>..</w:t>
            </w:r>
          </w:p>
        </w:tc>
        <w:tc>
          <w:tcPr>
            <w:tcW w:w="600" w:type="dxa"/>
          </w:tcPr>
          <w:p w14:paraId="653D5CEF" w14:textId="77777777" w:rsidR="00B50050" w:rsidRDefault="00B50050" w:rsidP="0088127C">
            <w:pPr>
              <w:pStyle w:val="OtherTableBody"/>
            </w:pPr>
          </w:p>
        </w:tc>
        <w:tc>
          <w:tcPr>
            <w:tcW w:w="600" w:type="dxa"/>
          </w:tcPr>
          <w:p w14:paraId="7E232173" w14:textId="77777777" w:rsidR="00B50050" w:rsidRDefault="00B50050" w:rsidP="0088127C">
            <w:pPr>
              <w:pStyle w:val="OtherTableBody"/>
            </w:pPr>
            <w:r>
              <w:t>CWE</w:t>
            </w:r>
          </w:p>
        </w:tc>
        <w:tc>
          <w:tcPr>
            <w:tcW w:w="700" w:type="dxa"/>
          </w:tcPr>
          <w:p w14:paraId="24C736CF" w14:textId="77777777" w:rsidR="00B50050" w:rsidRDefault="00B50050" w:rsidP="0088127C">
            <w:pPr>
              <w:pStyle w:val="OtherTableBody"/>
            </w:pPr>
          </w:p>
        </w:tc>
        <w:tc>
          <w:tcPr>
            <w:tcW w:w="600" w:type="dxa"/>
          </w:tcPr>
          <w:p w14:paraId="098E6AC2" w14:textId="77777777" w:rsidR="00B50050" w:rsidRDefault="00B50050" w:rsidP="0088127C">
            <w:pPr>
              <w:pStyle w:val="OtherTableBody"/>
            </w:pPr>
            <w:r>
              <w:t>0151</w:t>
            </w:r>
          </w:p>
        </w:tc>
        <w:tc>
          <w:tcPr>
            <w:tcW w:w="900" w:type="dxa"/>
          </w:tcPr>
          <w:p w14:paraId="37A259DC" w14:textId="77777777" w:rsidR="00B50050" w:rsidRDefault="00B50050" w:rsidP="0088127C">
            <w:pPr>
              <w:pStyle w:val="OtherTableBody"/>
            </w:pPr>
            <w:r>
              <w:t>6.5.8.23</w:t>
            </w:r>
          </w:p>
        </w:tc>
      </w:tr>
      <w:tr w:rsidR="00B50050" w14:paraId="1F689CF9" w14:textId="77777777" w:rsidTr="00195548">
        <w:tc>
          <w:tcPr>
            <w:tcW w:w="3500" w:type="dxa"/>
          </w:tcPr>
          <w:p w14:paraId="3A270B52" w14:textId="77777777" w:rsidR="00B50050" w:rsidRDefault="00B50050" w:rsidP="0088127C">
            <w:pPr>
              <w:pStyle w:val="OtherTableBody"/>
            </w:pPr>
            <w:r>
              <w:t>Section Description or Heading</w:t>
            </w:r>
          </w:p>
        </w:tc>
        <w:tc>
          <w:tcPr>
            <w:tcW w:w="700" w:type="dxa"/>
          </w:tcPr>
          <w:p w14:paraId="06EA23D5" w14:textId="77777777" w:rsidR="00B50050" w:rsidRDefault="00B50050" w:rsidP="0088127C">
            <w:pPr>
              <w:pStyle w:val="OtherTableBody"/>
            </w:pPr>
            <w:r>
              <w:t>02043</w:t>
            </w:r>
          </w:p>
        </w:tc>
        <w:tc>
          <w:tcPr>
            <w:tcW w:w="600" w:type="dxa"/>
          </w:tcPr>
          <w:p w14:paraId="5F6D4A17" w14:textId="77777777" w:rsidR="00B50050" w:rsidRDefault="00B50050" w:rsidP="0088127C">
            <w:pPr>
              <w:pStyle w:val="OtherTableBody"/>
            </w:pPr>
            <w:r>
              <w:t>PSS</w:t>
            </w:r>
          </w:p>
        </w:tc>
        <w:tc>
          <w:tcPr>
            <w:tcW w:w="600" w:type="dxa"/>
          </w:tcPr>
          <w:p w14:paraId="7EC03888" w14:textId="77777777" w:rsidR="00B50050" w:rsidRDefault="00B50050" w:rsidP="0088127C">
            <w:pPr>
              <w:pStyle w:val="OtherTableBody"/>
            </w:pPr>
            <w:r>
              <w:t>5</w:t>
            </w:r>
          </w:p>
        </w:tc>
        <w:tc>
          <w:tcPr>
            <w:tcW w:w="600" w:type="dxa"/>
          </w:tcPr>
          <w:p w14:paraId="2F45B3FE" w14:textId="77777777" w:rsidR="00B50050" w:rsidRDefault="00B50050" w:rsidP="0088127C">
            <w:pPr>
              <w:pStyle w:val="OtherTableBody"/>
            </w:pPr>
            <w:r>
              <w:t>..</w:t>
            </w:r>
          </w:p>
        </w:tc>
        <w:tc>
          <w:tcPr>
            <w:tcW w:w="600" w:type="dxa"/>
          </w:tcPr>
          <w:p w14:paraId="2016D10C" w14:textId="77777777" w:rsidR="00B50050" w:rsidRDefault="00B50050" w:rsidP="0088127C">
            <w:pPr>
              <w:pStyle w:val="OtherTableBody"/>
            </w:pPr>
            <w:r>
              <w:t>254#</w:t>
            </w:r>
          </w:p>
        </w:tc>
        <w:tc>
          <w:tcPr>
            <w:tcW w:w="600" w:type="dxa"/>
          </w:tcPr>
          <w:p w14:paraId="265E6E8F" w14:textId="77777777" w:rsidR="00B50050" w:rsidRDefault="00B50050" w:rsidP="0088127C">
            <w:pPr>
              <w:pStyle w:val="OtherTableBody"/>
            </w:pPr>
            <w:r>
              <w:t>ST</w:t>
            </w:r>
          </w:p>
        </w:tc>
        <w:tc>
          <w:tcPr>
            <w:tcW w:w="700" w:type="dxa"/>
          </w:tcPr>
          <w:p w14:paraId="0FC43C71" w14:textId="77777777" w:rsidR="00B50050" w:rsidRDefault="00B50050" w:rsidP="0088127C">
            <w:pPr>
              <w:pStyle w:val="OtherTableBody"/>
            </w:pPr>
          </w:p>
        </w:tc>
        <w:tc>
          <w:tcPr>
            <w:tcW w:w="600" w:type="dxa"/>
          </w:tcPr>
          <w:p w14:paraId="764F8261" w14:textId="77777777" w:rsidR="00B50050" w:rsidRDefault="00B50050" w:rsidP="0088127C">
            <w:pPr>
              <w:pStyle w:val="OtherTableBody"/>
            </w:pPr>
          </w:p>
        </w:tc>
        <w:tc>
          <w:tcPr>
            <w:tcW w:w="900" w:type="dxa"/>
          </w:tcPr>
          <w:p w14:paraId="6349C071" w14:textId="77777777" w:rsidR="00B50050" w:rsidRDefault="00B50050" w:rsidP="0088127C">
            <w:pPr>
              <w:pStyle w:val="OtherTableBody"/>
            </w:pPr>
            <w:r>
              <w:t>16.4.4.5</w:t>
            </w:r>
          </w:p>
        </w:tc>
      </w:tr>
      <w:tr w:rsidR="00B50050" w14:paraId="084E40B4" w14:textId="77777777" w:rsidTr="00195548">
        <w:tc>
          <w:tcPr>
            <w:tcW w:w="3500" w:type="dxa"/>
          </w:tcPr>
          <w:p w14:paraId="0B5AC1D8" w14:textId="77777777" w:rsidR="00B50050" w:rsidRDefault="00B50050" w:rsidP="0088127C">
            <w:pPr>
              <w:pStyle w:val="OtherTableBody"/>
            </w:pPr>
            <w:r>
              <w:t>Security</w:t>
            </w:r>
          </w:p>
        </w:tc>
        <w:tc>
          <w:tcPr>
            <w:tcW w:w="700" w:type="dxa"/>
          </w:tcPr>
          <w:p w14:paraId="33CB3697" w14:textId="77777777" w:rsidR="00B50050" w:rsidRDefault="00B50050" w:rsidP="0088127C">
            <w:pPr>
              <w:pStyle w:val="OtherTableBody"/>
            </w:pPr>
            <w:r>
              <w:t>00008</w:t>
            </w:r>
          </w:p>
        </w:tc>
        <w:tc>
          <w:tcPr>
            <w:tcW w:w="600" w:type="dxa"/>
          </w:tcPr>
          <w:p w14:paraId="15F9FE66" w14:textId="77777777" w:rsidR="00B50050" w:rsidRDefault="00B50050" w:rsidP="0088127C">
            <w:pPr>
              <w:pStyle w:val="OtherTableBody"/>
            </w:pPr>
            <w:r>
              <w:t>MSH</w:t>
            </w:r>
          </w:p>
        </w:tc>
        <w:tc>
          <w:tcPr>
            <w:tcW w:w="600" w:type="dxa"/>
          </w:tcPr>
          <w:p w14:paraId="32A143BB" w14:textId="77777777" w:rsidR="00B50050" w:rsidRDefault="00B50050" w:rsidP="0088127C">
            <w:pPr>
              <w:pStyle w:val="OtherTableBody"/>
            </w:pPr>
            <w:r>
              <w:t>8</w:t>
            </w:r>
          </w:p>
        </w:tc>
        <w:tc>
          <w:tcPr>
            <w:tcW w:w="600" w:type="dxa"/>
          </w:tcPr>
          <w:p w14:paraId="6FB02B02" w14:textId="77777777" w:rsidR="00B50050" w:rsidRDefault="00B50050" w:rsidP="0088127C">
            <w:pPr>
              <w:pStyle w:val="OtherTableBody"/>
            </w:pPr>
            <w:r>
              <w:t>..</w:t>
            </w:r>
          </w:p>
        </w:tc>
        <w:tc>
          <w:tcPr>
            <w:tcW w:w="600" w:type="dxa"/>
          </w:tcPr>
          <w:p w14:paraId="546ECFE8" w14:textId="77777777" w:rsidR="00B50050" w:rsidRDefault="00B50050" w:rsidP="0088127C">
            <w:pPr>
              <w:pStyle w:val="OtherTableBody"/>
            </w:pPr>
            <w:r>
              <w:t>40=</w:t>
            </w:r>
          </w:p>
        </w:tc>
        <w:tc>
          <w:tcPr>
            <w:tcW w:w="600" w:type="dxa"/>
          </w:tcPr>
          <w:p w14:paraId="3A2ACB94" w14:textId="77777777" w:rsidR="00B50050" w:rsidRDefault="00B50050" w:rsidP="0088127C">
            <w:pPr>
              <w:pStyle w:val="OtherTableBody"/>
            </w:pPr>
            <w:r>
              <w:t>ST</w:t>
            </w:r>
          </w:p>
        </w:tc>
        <w:tc>
          <w:tcPr>
            <w:tcW w:w="700" w:type="dxa"/>
          </w:tcPr>
          <w:p w14:paraId="16D0AD82" w14:textId="77777777" w:rsidR="00B50050" w:rsidRDefault="00B50050" w:rsidP="0088127C">
            <w:pPr>
              <w:pStyle w:val="OtherTableBody"/>
            </w:pPr>
          </w:p>
        </w:tc>
        <w:tc>
          <w:tcPr>
            <w:tcW w:w="600" w:type="dxa"/>
          </w:tcPr>
          <w:p w14:paraId="5E9D054E" w14:textId="77777777" w:rsidR="00B50050" w:rsidRDefault="00B50050" w:rsidP="0088127C">
            <w:pPr>
              <w:pStyle w:val="OtherTableBody"/>
            </w:pPr>
          </w:p>
        </w:tc>
        <w:tc>
          <w:tcPr>
            <w:tcW w:w="900" w:type="dxa"/>
          </w:tcPr>
          <w:p w14:paraId="48E15A33" w14:textId="77777777" w:rsidR="00B50050" w:rsidRDefault="00B50050" w:rsidP="0088127C">
            <w:pPr>
              <w:pStyle w:val="OtherTableBody"/>
            </w:pPr>
            <w:r>
              <w:t>2.14.9.8</w:t>
            </w:r>
          </w:p>
        </w:tc>
      </w:tr>
      <w:tr w:rsidR="00B50050" w14:paraId="4762AA2D" w14:textId="77777777" w:rsidTr="00195548">
        <w:tc>
          <w:tcPr>
            <w:tcW w:w="3500" w:type="dxa"/>
          </w:tcPr>
          <w:p w14:paraId="3D14FBA1" w14:textId="77777777" w:rsidR="00B50050" w:rsidRDefault="00B50050" w:rsidP="0088127C">
            <w:pPr>
              <w:pStyle w:val="OtherTableBody"/>
            </w:pPr>
            <w:r>
              <w:t>Security Classification Tag</w:t>
            </w:r>
          </w:p>
        </w:tc>
        <w:tc>
          <w:tcPr>
            <w:tcW w:w="700" w:type="dxa"/>
          </w:tcPr>
          <w:p w14:paraId="690618D7" w14:textId="77777777" w:rsidR="00B50050" w:rsidRDefault="00B50050" w:rsidP="0088127C">
            <w:pPr>
              <w:pStyle w:val="OtherTableBody"/>
            </w:pPr>
            <w:r>
              <w:t>02429</w:t>
            </w:r>
          </w:p>
        </w:tc>
        <w:tc>
          <w:tcPr>
            <w:tcW w:w="600" w:type="dxa"/>
          </w:tcPr>
          <w:p w14:paraId="29F3E9A4" w14:textId="77777777" w:rsidR="00B50050" w:rsidRDefault="00B50050" w:rsidP="0088127C">
            <w:pPr>
              <w:pStyle w:val="OtherTableBody"/>
            </w:pPr>
            <w:r>
              <w:t>BHS</w:t>
            </w:r>
          </w:p>
        </w:tc>
        <w:tc>
          <w:tcPr>
            <w:tcW w:w="600" w:type="dxa"/>
          </w:tcPr>
          <w:p w14:paraId="0D5703E2" w14:textId="77777777" w:rsidR="00B50050" w:rsidRDefault="00B50050" w:rsidP="0088127C">
            <w:pPr>
              <w:pStyle w:val="OtherTableBody"/>
            </w:pPr>
            <w:r>
              <w:t>15</w:t>
            </w:r>
          </w:p>
        </w:tc>
        <w:tc>
          <w:tcPr>
            <w:tcW w:w="600" w:type="dxa"/>
          </w:tcPr>
          <w:p w14:paraId="5E3CBDA1" w14:textId="77777777" w:rsidR="00B50050" w:rsidRDefault="00B50050" w:rsidP="0088127C">
            <w:pPr>
              <w:pStyle w:val="OtherTableBody"/>
            </w:pPr>
            <w:r>
              <w:t>..</w:t>
            </w:r>
          </w:p>
        </w:tc>
        <w:tc>
          <w:tcPr>
            <w:tcW w:w="600" w:type="dxa"/>
          </w:tcPr>
          <w:p w14:paraId="5B43C318" w14:textId="77777777" w:rsidR="00B50050" w:rsidRDefault="00B50050" w:rsidP="0088127C">
            <w:pPr>
              <w:pStyle w:val="OtherTableBody"/>
            </w:pPr>
          </w:p>
        </w:tc>
        <w:tc>
          <w:tcPr>
            <w:tcW w:w="600" w:type="dxa"/>
          </w:tcPr>
          <w:p w14:paraId="51A0685A" w14:textId="77777777" w:rsidR="00B50050" w:rsidRDefault="00B50050" w:rsidP="0088127C">
            <w:pPr>
              <w:pStyle w:val="OtherTableBody"/>
            </w:pPr>
            <w:r>
              <w:t>CWE</w:t>
            </w:r>
          </w:p>
        </w:tc>
        <w:tc>
          <w:tcPr>
            <w:tcW w:w="700" w:type="dxa"/>
          </w:tcPr>
          <w:p w14:paraId="11D02F79" w14:textId="77777777" w:rsidR="00B50050" w:rsidRDefault="00B50050" w:rsidP="0088127C">
            <w:pPr>
              <w:pStyle w:val="OtherTableBody"/>
            </w:pPr>
          </w:p>
        </w:tc>
        <w:tc>
          <w:tcPr>
            <w:tcW w:w="600" w:type="dxa"/>
          </w:tcPr>
          <w:p w14:paraId="7AB9E236" w14:textId="77777777" w:rsidR="00B50050" w:rsidRDefault="00B50050" w:rsidP="0088127C">
            <w:pPr>
              <w:pStyle w:val="OtherTableBody"/>
            </w:pPr>
            <w:r>
              <w:t>0952</w:t>
            </w:r>
          </w:p>
        </w:tc>
        <w:tc>
          <w:tcPr>
            <w:tcW w:w="900" w:type="dxa"/>
          </w:tcPr>
          <w:p w14:paraId="482826BB" w14:textId="77777777" w:rsidR="00B50050" w:rsidRDefault="00B50050" w:rsidP="0088127C">
            <w:pPr>
              <w:pStyle w:val="OtherTableBody"/>
            </w:pPr>
            <w:r>
              <w:t>2.14.2.15</w:t>
            </w:r>
          </w:p>
        </w:tc>
      </w:tr>
      <w:tr w:rsidR="00B50050" w14:paraId="46E803BD" w14:textId="77777777" w:rsidTr="00195548">
        <w:tc>
          <w:tcPr>
            <w:tcW w:w="3500" w:type="dxa"/>
          </w:tcPr>
          <w:p w14:paraId="2F275CCF" w14:textId="77777777" w:rsidR="00B50050" w:rsidRDefault="00B50050" w:rsidP="0088127C">
            <w:pPr>
              <w:pStyle w:val="OtherTableBody"/>
            </w:pPr>
            <w:r>
              <w:t>Security Classification Tag</w:t>
            </w:r>
          </w:p>
        </w:tc>
        <w:tc>
          <w:tcPr>
            <w:tcW w:w="700" w:type="dxa"/>
          </w:tcPr>
          <w:p w14:paraId="14205096" w14:textId="77777777" w:rsidR="00B50050" w:rsidRDefault="00B50050" w:rsidP="0088127C">
            <w:pPr>
              <w:pStyle w:val="OtherTableBody"/>
            </w:pPr>
            <w:r>
              <w:t>03512</w:t>
            </w:r>
          </w:p>
        </w:tc>
        <w:tc>
          <w:tcPr>
            <w:tcW w:w="600" w:type="dxa"/>
          </w:tcPr>
          <w:p w14:paraId="36C046BC" w14:textId="77777777" w:rsidR="00B50050" w:rsidRDefault="00B50050" w:rsidP="0088127C">
            <w:pPr>
              <w:pStyle w:val="OtherTableBody"/>
            </w:pPr>
            <w:r>
              <w:t>ARV</w:t>
            </w:r>
          </w:p>
        </w:tc>
        <w:tc>
          <w:tcPr>
            <w:tcW w:w="600" w:type="dxa"/>
          </w:tcPr>
          <w:p w14:paraId="096675A3" w14:textId="77777777" w:rsidR="00B50050" w:rsidRDefault="00B50050" w:rsidP="0088127C">
            <w:pPr>
              <w:pStyle w:val="OtherTableBody"/>
            </w:pPr>
            <w:r>
              <w:t>7</w:t>
            </w:r>
          </w:p>
        </w:tc>
        <w:tc>
          <w:tcPr>
            <w:tcW w:w="600" w:type="dxa"/>
          </w:tcPr>
          <w:p w14:paraId="3ABBB1CD" w14:textId="77777777" w:rsidR="00B50050" w:rsidRDefault="00B50050" w:rsidP="0088127C">
            <w:pPr>
              <w:pStyle w:val="OtherTableBody"/>
            </w:pPr>
            <w:r>
              <w:t>..</w:t>
            </w:r>
          </w:p>
        </w:tc>
        <w:tc>
          <w:tcPr>
            <w:tcW w:w="600" w:type="dxa"/>
          </w:tcPr>
          <w:p w14:paraId="4DA0D92B" w14:textId="77777777" w:rsidR="00B50050" w:rsidRDefault="00B50050" w:rsidP="0088127C">
            <w:pPr>
              <w:pStyle w:val="OtherTableBody"/>
            </w:pPr>
          </w:p>
        </w:tc>
        <w:tc>
          <w:tcPr>
            <w:tcW w:w="600" w:type="dxa"/>
          </w:tcPr>
          <w:p w14:paraId="2EB81C57" w14:textId="77777777" w:rsidR="00B50050" w:rsidRDefault="00B50050" w:rsidP="0088127C">
            <w:pPr>
              <w:pStyle w:val="OtherTableBody"/>
            </w:pPr>
            <w:r>
              <w:t>CWE</w:t>
            </w:r>
          </w:p>
        </w:tc>
        <w:tc>
          <w:tcPr>
            <w:tcW w:w="700" w:type="dxa"/>
          </w:tcPr>
          <w:p w14:paraId="682407A6" w14:textId="77777777" w:rsidR="00B50050" w:rsidRDefault="00B50050" w:rsidP="0088127C">
            <w:pPr>
              <w:pStyle w:val="OtherTableBody"/>
            </w:pPr>
          </w:p>
        </w:tc>
        <w:tc>
          <w:tcPr>
            <w:tcW w:w="600" w:type="dxa"/>
          </w:tcPr>
          <w:p w14:paraId="49466789" w14:textId="77777777" w:rsidR="00B50050" w:rsidRDefault="00B50050" w:rsidP="0088127C">
            <w:pPr>
              <w:pStyle w:val="OtherTableBody"/>
            </w:pPr>
            <w:r>
              <w:t>0952</w:t>
            </w:r>
          </w:p>
        </w:tc>
        <w:tc>
          <w:tcPr>
            <w:tcW w:w="900" w:type="dxa"/>
          </w:tcPr>
          <w:p w14:paraId="2CFED2C1" w14:textId="77777777" w:rsidR="00B50050" w:rsidRDefault="00B50050" w:rsidP="0088127C">
            <w:pPr>
              <w:pStyle w:val="OtherTableBody"/>
            </w:pPr>
            <w:r>
              <w:t>3.4.14.7</w:t>
            </w:r>
          </w:p>
        </w:tc>
      </w:tr>
      <w:tr w:rsidR="00B50050" w14:paraId="31DFA4D5" w14:textId="77777777" w:rsidTr="00195548">
        <w:tc>
          <w:tcPr>
            <w:tcW w:w="3500" w:type="dxa"/>
          </w:tcPr>
          <w:p w14:paraId="4DE44A64" w14:textId="77777777" w:rsidR="00B50050" w:rsidRDefault="00B50050" w:rsidP="0088127C">
            <w:pPr>
              <w:pStyle w:val="OtherTableBody"/>
            </w:pPr>
            <w:r>
              <w:t>Security Classification Tag</w:t>
            </w:r>
          </w:p>
        </w:tc>
        <w:tc>
          <w:tcPr>
            <w:tcW w:w="700" w:type="dxa"/>
          </w:tcPr>
          <w:p w14:paraId="4A06CB46" w14:textId="77777777" w:rsidR="00B50050" w:rsidRDefault="00B50050" w:rsidP="0088127C">
            <w:pPr>
              <w:pStyle w:val="OtherTableBody"/>
            </w:pPr>
            <w:r>
              <w:t>02429</w:t>
            </w:r>
          </w:p>
        </w:tc>
        <w:tc>
          <w:tcPr>
            <w:tcW w:w="600" w:type="dxa"/>
          </w:tcPr>
          <w:p w14:paraId="01B11A52" w14:textId="77777777" w:rsidR="00B50050" w:rsidRDefault="00B50050" w:rsidP="0088127C">
            <w:pPr>
              <w:pStyle w:val="OtherTableBody"/>
            </w:pPr>
            <w:r>
              <w:t>MSH</w:t>
            </w:r>
          </w:p>
        </w:tc>
        <w:tc>
          <w:tcPr>
            <w:tcW w:w="600" w:type="dxa"/>
          </w:tcPr>
          <w:p w14:paraId="024B5FC2" w14:textId="77777777" w:rsidR="00B50050" w:rsidRDefault="00B50050" w:rsidP="0088127C">
            <w:pPr>
              <w:pStyle w:val="OtherTableBody"/>
            </w:pPr>
            <w:r>
              <w:t>26</w:t>
            </w:r>
          </w:p>
        </w:tc>
        <w:tc>
          <w:tcPr>
            <w:tcW w:w="600" w:type="dxa"/>
          </w:tcPr>
          <w:p w14:paraId="20A55026" w14:textId="77777777" w:rsidR="00B50050" w:rsidRDefault="00B50050" w:rsidP="0088127C">
            <w:pPr>
              <w:pStyle w:val="OtherTableBody"/>
            </w:pPr>
            <w:r>
              <w:t>..</w:t>
            </w:r>
          </w:p>
        </w:tc>
        <w:tc>
          <w:tcPr>
            <w:tcW w:w="600" w:type="dxa"/>
          </w:tcPr>
          <w:p w14:paraId="010094E6" w14:textId="77777777" w:rsidR="00B50050" w:rsidRDefault="00B50050" w:rsidP="0088127C">
            <w:pPr>
              <w:pStyle w:val="OtherTableBody"/>
            </w:pPr>
          </w:p>
        </w:tc>
        <w:tc>
          <w:tcPr>
            <w:tcW w:w="600" w:type="dxa"/>
          </w:tcPr>
          <w:p w14:paraId="0E5CF840" w14:textId="77777777" w:rsidR="00B50050" w:rsidRDefault="00B50050" w:rsidP="0088127C">
            <w:pPr>
              <w:pStyle w:val="OtherTableBody"/>
            </w:pPr>
            <w:r>
              <w:t>CWE</w:t>
            </w:r>
          </w:p>
        </w:tc>
        <w:tc>
          <w:tcPr>
            <w:tcW w:w="700" w:type="dxa"/>
          </w:tcPr>
          <w:p w14:paraId="1FAC67AD" w14:textId="77777777" w:rsidR="00B50050" w:rsidRDefault="00B50050" w:rsidP="0088127C">
            <w:pPr>
              <w:pStyle w:val="OtherTableBody"/>
            </w:pPr>
          </w:p>
        </w:tc>
        <w:tc>
          <w:tcPr>
            <w:tcW w:w="600" w:type="dxa"/>
          </w:tcPr>
          <w:p w14:paraId="34120E36" w14:textId="77777777" w:rsidR="00B50050" w:rsidRDefault="00B50050" w:rsidP="0088127C">
            <w:pPr>
              <w:pStyle w:val="OtherTableBody"/>
            </w:pPr>
            <w:r>
              <w:t>0952</w:t>
            </w:r>
          </w:p>
        </w:tc>
        <w:tc>
          <w:tcPr>
            <w:tcW w:w="900" w:type="dxa"/>
          </w:tcPr>
          <w:p w14:paraId="33B7EBD9" w14:textId="77777777" w:rsidR="00B50050" w:rsidRDefault="00B50050" w:rsidP="0088127C">
            <w:pPr>
              <w:pStyle w:val="OtherTableBody"/>
            </w:pPr>
            <w:r>
              <w:t>2.14.9.26</w:t>
            </w:r>
          </w:p>
        </w:tc>
      </w:tr>
      <w:tr w:rsidR="00B50050" w14:paraId="0776CAA7" w14:textId="77777777" w:rsidTr="00195548">
        <w:tc>
          <w:tcPr>
            <w:tcW w:w="3500" w:type="dxa"/>
          </w:tcPr>
          <w:p w14:paraId="6BC35C07" w14:textId="77777777" w:rsidR="00B50050" w:rsidRDefault="00B50050" w:rsidP="0088127C">
            <w:pPr>
              <w:pStyle w:val="OtherTableBody"/>
            </w:pPr>
            <w:r>
              <w:t>Security Classification Tag</w:t>
            </w:r>
          </w:p>
        </w:tc>
        <w:tc>
          <w:tcPr>
            <w:tcW w:w="700" w:type="dxa"/>
          </w:tcPr>
          <w:p w14:paraId="40AE562B" w14:textId="77777777" w:rsidR="00B50050" w:rsidRDefault="00B50050" w:rsidP="0088127C">
            <w:pPr>
              <w:pStyle w:val="OtherTableBody"/>
            </w:pPr>
            <w:r>
              <w:t>02429</w:t>
            </w:r>
          </w:p>
        </w:tc>
        <w:tc>
          <w:tcPr>
            <w:tcW w:w="600" w:type="dxa"/>
          </w:tcPr>
          <w:p w14:paraId="7B2C74C7" w14:textId="77777777" w:rsidR="00B50050" w:rsidRDefault="00B50050" w:rsidP="0088127C">
            <w:pPr>
              <w:pStyle w:val="OtherTableBody"/>
            </w:pPr>
            <w:r>
              <w:t>FHS</w:t>
            </w:r>
          </w:p>
        </w:tc>
        <w:tc>
          <w:tcPr>
            <w:tcW w:w="600" w:type="dxa"/>
          </w:tcPr>
          <w:p w14:paraId="7388E93B" w14:textId="77777777" w:rsidR="00B50050" w:rsidRDefault="00B50050" w:rsidP="0088127C">
            <w:pPr>
              <w:pStyle w:val="OtherTableBody"/>
            </w:pPr>
            <w:r>
              <w:t>15</w:t>
            </w:r>
          </w:p>
        </w:tc>
        <w:tc>
          <w:tcPr>
            <w:tcW w:w="600" w:type="dxa"/>
          </w:tcPr>
          <w:p w14:paraId="66686ED9" w14:textId="77777777" w:rsidR="00B50050" w:rsidRDefault="00B50050" w:rsidP="0088127C">
            <w:pPr>
              <w:pStyle w:val="OtherTableBody"/>
            </w:pPr>
            <w:r>
              <w:t>..</w:t>
            </w:r>
          </w:p>
        </w:tc>
        <w:tc>
          <w:tcPr>
            <w:tcW w:w="600" w:type="dxa"/>
          </w:tcPr>
          <w:p w14:paraId="4F7162C2" w14:textId="77777777" w:rsidR="00B50050" w:rsidRDefault="00B50050" w:rsidP="0088127C">
            <w:pPr>
              <w:pStyle w:val="OtherTableBody"/>
            </w:pPr>
          </w:p>
        </w:tc>
        <w:tc>
          <w:tcPr>
            <w:tcW w:w="600" w:type="dxa"/>
          </w:tcPr>
          <w:p w14:paraId="4BE683D8" w14:textId="77777777" w:rsidR="00B50050" w:rsidRDefault="00B50050" w:rsidP="0088127C">
            <w:pPr>
              <w:pStyle w:val="OtherTableBody"/>
            </w:pPr>
            <w:r>
              <w:t>CWE</w:t>
            </w:r>
          </w:p>
        </w:tc>
        <w:tc>
          <w:tcPr>
            <w:tcW w:w="700" w:type="dxa"/>
          </w:tcPr>
          <w:p w14:paraId="655CC75D" w14:textId="77777777" w:rsidR="00B50050" w:rsidRDefault="00B50050" w:rsidP="0088127C">
            <w:pPr>
              <w:pStyle w:val="OtherTableBody"/>
            </w:pPr>
          </w:p>
        </w:tc>
        <w:tc>
          <w:tcPr>
            <w:tcW w:w="600" w:type="dxa"/>
          </w:tcPr>
          <w:p w14:paraId="33592915" w14:textId="77777777" w:rsidR="00B50050" w:rsidRDefault="00B50050" w:rsidP="0088127C">
            <w:pPr>
              <w:pStyle w:val="OtherTableBody"/>
            </w:pPr>
            <w:r>
              <w:t>0952</w:t>
            </w:r>
          </w:p>
        </w:tc>
        <w:tc>
          <w:tcPr>
            <w:tcW w:w="900" w:type="dxa"/>
          </w:tcPr>
          <w:p w14:paraId="7E89CC7D" w14:textId="77777777" w:rsidR="00B50050" w:rsidRDefault="00B50050" w:rsidP="0088127C">
            <w:pPr>
              <w:pStyle w:val="OtherTableBody"/>
            </w:pPr>
            <w:r>
              <w:t>2.14.6.15</w:t>
            </w:r>
          </w:p>
        </w:tc>
      </w:tr>
      <w:tr w:rsidR="00B50050" w14:paraId="16D36709" w14:textId="77777777" w:rsidTr="00195548">
        <w:tc>
          <w:tcPr>
            <w:tcW w:w="3500" w:type="dxa"/>
          </w:tcPr>
          <w:p w14:paraId="73492A3A" w14:textId="77777777" w:rsidR="00B50050" w:rsidRDefault="00B50050" w:rsidP="0088127C">
            <w:pPr>
              <w:pStyle w:val="OtherTableBody"/>
            </w:pPr>
            <w:r>
              <w:t>Security Handling Instructions</w:t>
            </w:r>
          </w:p>
        </w:tc>
        <w:tc>
          <w:tcPr>
            <w:tcW w:w="700" w:type="dxa"/>
          </w:tcPr>
          <w:p w14:paraId="58E5F0CC" w14:textId="77777777" w:rsidR="00B50050" w:rsidRDefault="00B50050" w:rsidP="0088127C">
            <w:pPr>
              <w:pStyle w:val="OtherTableBody"/>
            </w:pPr>
            <w:r>
              <w:t>02430</w:t>
            </w:r>
          </w:p>
        </w:tc>
        <w:tc>
          <w:tcPr>
            <w:tcW w:w="600" w:type="dxa"/>
          </w:tcPr>
          <w:p w14:paraId="0853BA86" w14:textId="77777777" w:rsidR="00B50050" w:rsidRDefault="00B50050" w:rsidP="0088127C">
            <w:pPr>
              <w:pStyle w:val="OtherTableBody"/>
            </w:pPr>
            <w:r>
              <w:t>MSH</w:t>
            </w:r>
          </w:p>
        </w:tc>
        <w:tc>
          <w:tcPr>
            <w:tcW w:w="600" w:type="dxa"/>
          </w:tcPr>
          <w:p w14:paraId="0F275630" w14:textId="77777777" w:rsidR="00B50050" w:rsidRDefault="00B50050" w:rsidP="0088127C">
            <w:pPr>
              <w:pStyle w:val="OtherTableBody"/>
            </w:pPr>
            <w:r>
              <w:t>27</w:t>
            </w:r>
          </w:p>
        </w:tc>
        <w:tc>
          <w:tcPr>
            <w:tcW w:w="600" w:type="dxa"/>
          </w:tcPr>
          <w:p w14:paraId="7322290E" w14:textId="77777777" w:rsidR="00B50050" w:rsidRDefault="00B50050" w:rsidP="0088127C">
            <w:pPr>
              <w:pStyle w:val="OtherTableBody"/>
            </w:pPr>
            <w:r>
              <w:t>..</w:t>
            </w:r>
          </w:p>
        </w:tc>
        <w:tc>
          <w:tcPr>
            <w:tcW w:w="600" w:type="dxa"/>
          </w:tcPr>
          <w:p w14:paraId="008DF214" w14:textId="77777777" w:rsidR="00B50050" w:rsidRDefault="00B50050" w:rsidP="0088127C">
            <w:pPr>
              <w:pStyle w:val="OtherTableBody"/>
            </w:pPr>
          </w:p>
        </w:tc>
        <w:tc>
          <w:tcPr>
            <w:tcW w:w="600" w:type="dxa"/>
          </w:tcPr>
          <w:p w14:paraId="608CA3A2" w14:textId="77777777" w:rsidR="00B50050" w:rsidRDefault="00B50050" w:rsidP="0088127C">
            <w:pPr>
              <w:pStyle w:val="OtherTableBody"/>
            </w:pPr>
            <w:r>
              <w:t>CWE</w:t>
            </w:r>
          </w:p>
        </w:tc>
        <w:tc>
          <w:tcPr>
            <w:tcW w:w="700" w:type="dxa"/>
          </w:tcPr>
          <w:p w14:paraId="0E6E6ACD" w14:textId="77777777" w:rsidR="00B50050" w:rsidRDefault="00B50050" w:rsidP="0088127C">
            <w:pPr>
              <w:pStyle w:val="OtherTableBody"/>
            </w:pPr>
            <w:r>
              <w:t>Y</w:t>
            </w:r>
          </w:p>
        </w:tc>
        <w:tc>
          <w:tcPr>
            <w:tcW w:w="600" w:type="dxa"/>
          </w:tcPr>
          <w:p w14:paraId="3D03FD76" w14:textId="77777777" w:rsidR="00B50050" w:rsidRDefault="00B50050" w:rsidP="0088127C">
            <w:pPr>
              <w:pStyle w:val="OtherTableBody"/>
            </w:pPr>
            <w:r>
              <w:t>0953</w:t>
            </w:r>
          </w:p>
        </w:tc>
        <w:tc>
          <w:tcPr>
            <w:tcW w:w="900" w:type="dxa"/>
          </w:tcPr>
          <w:p w14:paraId="5D1F5A2D" w14:textId="77777777" w:rsidR="00B50050" w:rsidRDefault="00B50050" w:rsidP="0088127C">
            <w:pPr>
              <w:pStyle w:val="OtherTableBody"/>
            </w:pPr>
            <w:r>
              <w:t>2.14.9.27</w:t>
            </w:r>
          </w:p>
        </w:tc>
      </w:tr>
      <w:tr w:rsidR="00B50050" w14:paraId="27C6F7A4" w14:textId="77777777" w:rsidTr="00195548">
        <w:tc>
          <w:tcPr>
            <w:tcW w:w="3500" w:type="dxa"/>
          </w:tcPr>
          <w:p w14:paraId="47249352" w14:textId="77777777" w:rsidR="00B50050" w:rsidRDefault="00B50050" w:rsidP="0088127C">
            <w:pPr>
              <w:pStyle w:val="OtherTableBody"/>
            </w:pPr>
            <w:r>
              <w:t>Security Handling Instructions</w:t>
            </w:r>
          </w:p>
        </w:tc>
        <w:tc>
          <w:tcPr>
            <w:tcW w:w="700" w:type="dxa"/>
          </w:tcPr>
          <w:p w14:paraId="61347C77" w14:textId="77777777" w:rsidR="00B50050" w:rsidRDefault="00B50050" w:rsidP="0088127C">
            <w:pPr>
              <w:pStyle w:val="OtherTableBody"/>
            </w:pPr>
            <w:r>
              <w:t>02430</w:t>
            </w:r>
          </w:p>
        </w:tc>
        <w:tc>
          <w:tcPr>
            <w:tcW w:w="600" w:type="dxa"/>
          </w:tcPr>
          <w:p w14:paraId="3597CC9B" w14:textId="77777777" w:rsidR="00B50050" w:rsidRDefault="00B50050" w:rsidP="0088127C">
            <w:pPr>
              <w:pStyle w:val="OtherTableBody"/>
            </w:pPr>
            <w:r>
              <w:t>FHS</w:t>
            </w:r>
          </w:p>
        </w:tc>
        <w:tc>
          <w:tcPr>
            <w:tcW w:w="600" w:type="dxa"/>
          </w:tcPr>
          <w:p w14:paraId="1B9114F4" w14:textId="77777777" w:rsidR="00B50050" w:rsidRDefault="00B50050" w:rsidP="0088127C">
            <w:pPr>
              <w:pStyle w:val="OtherTableBody"/>
            </w:pPr>
            <w:r>
              <w:t>16</w:t>
            </w:r>
          </w:p>
        </w:tc>
        <w:tc>
          <w:tcPr>
            <w:tcW w:w="600" w:type="dxa"/>
          </w:tcPr>
          <w:p w14:paraId="27DD826C" w14:textId="77777777" w:rsidR="00B50050" w:rsidRDefault="00B50050" w:rsidP="0088127C">
            <w:pPr>
              <w:pStyle w:val="OtherTableBody"/>
            </w:pPr>
            <w:r>
              <w:t>..</w:t>
            </w:r>
          </w:p>
        </w:tc>
        <w:tc>
          <w:tcPr>
            <w:tcW w:w="600" w:type="dxa"/>
          </w:tcPr>
          <w:p w14:paraId="77E14265" w14:textId="77777777" w:rsidR="00B50050" w:rsidRDefault="00B50050" w:rsidP="0088127C">
            <w:pPr>
              <w:pStyle w:val="OtherTableBody"/>
            </w:pPr>
          </w:p>
        </w:tc>
        <w:tc>
          <w:tcPr>
            <w:tcW w:w="600" w:type="dxa"/>
          </w:tcPr>
          <w:p w14:paraId="17BD22BE" w14:textId="77777777" w:rsidR="00B50050" w:rsidRDefault="00B50050" w:rsidP="0088127C">
            <w:pPr>
              <w:pStyle w:val="OtherTableBody"/>
            </w:pPr>
            <w:r>
              <w:t>CWE</w:t>
            </w:r>
          </w:p>
        </w:tc>
        <w:tc>
          <w:tcPr>
            <w:tcW w:w="700" w:type="dxa"/>
          </w:tcPr>
          <w:p w14:paraId="4DEA84DA" w14:textId="77777777" w:rsidR="00B50050" w:rsidRDefault="00B50050" w:rsidP="0088127C">
            <w:pPr>
              <w:pStyle w:val="OtherTableBody"/>
            </w:pPr>
            <w:r>
              <w:t>Y</w:t>
            </w:r>
          </w:p>
        </w:tc>
        <w:tc>
          <w:tcPr>
            <w:tcW w:w="600" w:type="dxa"/>
          </w:tcPr>
          <w:p w14:paraId="38F77105" w14:textId="77777777" w:rsidR="00B50050" w:rsidRDefault="00B50050" w:rsidP="0088127C">
            <w:pPr>
              <w:pStyle w:val="OtherTableBody"/>
            </w:pPr>
            <w:r>
              <w:t>0953</w:t>
            </w:r>
          </w:p>
        </w:tc>
        <w:tc>
          <w:tcPr>
            <w:tcW w:w="900" w:type="dxa"/>
          </w:tcPr>
          <w:p w14:paraId="07B78DC8" w14:textId="77777777" w:rsidR="00B50050" w:rsidRDefault="00B50050" w:rsidP="0088127C">
            <w:pPr>
              <w:pStyle w:val="OtherTableBody"/>
            </w:pPr>
            <w:r>
              <w:t>2.14.6.16</w:t>
            </w:r>
          </w:p>
        </w:tc>
      </w:tr>
      <w:tr w:rsidR="00B50050" w14:paraId="4E97CB04" w14:textId="77777777" w:rsidTr="00195548">
        <w:tc>
          <w:tcPr>
            <w:tcW w:w="3500" w:type="dxa"/>
          </w:tcPr>
          <w:p w14:paraId="17171B15" w14:textId="77777777" w:rsidR="00B50050" w:rsidRDefault="00B50050" w:rsidP="0088127C">
            <w:pPr>
              <w:pStyle w:val="OtherTableBody"/>
            </w:pPr>
            <w:r>
              <w:t>Security Handling Instructions</w:t>
            </w:r>
          </w:p>
        </w:tc>
        <w:tc>
          <w:tcPr>
            <w:tcW w:w="700" w:type="dxa"/>
          </w:tcPr>
          <w:p w14:paraId="6C76B990" w14:textId="77777777" w:rsidR="00B50050" w:rsidRDefault="00B50050" w:rsidP="0088127C">
            <w:pPr>
              <w:pStyle w:val="OtherTableBody"/>
            </w:pPr>
            <w:r>
              <w:t>03513</w:t>
            </w:r>
          </w:p>
        </w:tc>
        <w:tc>
          <w:tcPr>
            <w:tcW w:w="600" w:type="dxa"/>
          </w:tcPr>
          <w:p w14:paraId="21B9A75A" w14:textId="77777777" w:rsidR="00B50050" w:rsidRDefault="00B50050" w:rsidP="0088127C">
            <w:pPr>
              <w:pStyle w:val="OtherTableBody"/>
            </w:pPr>
            <w:r>
              <w:t>ARV</w:t>
            </w:r>
          </w:p>
        </w:tc>
        <w:tc>
          <w:tcPr>
            <w:tcW w:w="600" w:type="dxa"/>
          </w:tcPr>
          <w:p w14:paraId="6A55D9AC" w14:textId="77777777" w:rsidR="00B50050" w:rsidRDefault="00B50050" w:rsidP="0088127C">
            <w:pPr>
              <w:pStyle w:val="OtherTableBody"/>
            </w:pPr>
            <w:r>
              <w:t>8</w:t>
            </w:r>
          </w:p>
        </w:tc>
        <w:tc>
          <w:tcPr>
            <w:tcW w:w="600" w:type="dxa"/>
          </w:tcPr>
          <w:p w14:paraId="7A8C7B3D" w14:textId="77777777" w:rsidR="00B50050" w:rsidRDefault="00B50050" w:rsidP="0088127C">
            <w:pPr>
              <w:pStyle w:val="OtherTableBody"/>
            </w:pPr>
            <w:r>
              <w:t>..</w:t>
            </w:r>
          </w:p>
        </w:tc>
        <w:tc>
          <w:tcPr>
            <w:tcW w:w="600" w:type="dxa"/>
          </w:tcPr>
          <w:p w14:paraId="7A60D89B" w14:textId="77777777" w:rsidR="00B50050" w:rsidRDefault="00B50050" w:rsidP="0088127C">
            <w:pPr>
              <w:pStyle w:val="OtherTableBody"/>
            </w:pPr>
          </w:p>
        </w:tc>
        <w:tc>
          <w:tcPr>
            <w:tcW w:w="600" w:type="dxa"/>
          </w:tcPr>
          <w:p w14:paraId="70629F7A" w14:textId="77777777" w:rsidR="00B50050" w:rsidRDefault="00B50050" w:rsidP="0088127C">
            <w:pPr>
              <w:pStyle w:val="OtherTableBody"/>
            </w:pPr>
            <w:r>
              <w:t>CWE</w:t>
            </w:r>
          </w:p>
        </w:tc>
        <w:tc>
          <w:tcPr>
            <w:tcW w:w="700" w:type="dxa"/>
          </w:tcPr>
          <w:p w14:paraId="128CFE30" w14:textId="77777777" w:rsidR="00B50050" w:rsidRDefault="00B50050" w:rsidP="0088127C">
            <w:pPr>
              <w:pStyle w:val="OtherTableBody"/>
            </w:pPr>
            <w:r>
              <w:t>Y</w:t>
            </w:r>
          </w:p>
        </w:tc>
        <w:tc>
          <w:tcPr>
            <w:tcW w:w="600" w:type="dxa"/>
          </w:tcPr>
          <w:p w14:paraId="46003C72" w14:textId="77777777" w:rsidR="00B50050" w:rsidRDefault="00B50050" w:rsidP="0088127C">
            <w:pPr>
              <w:pStyle w:val="OtherTableBody"/>
            </w:pPr>
            <w:r>
              <w:t>0953</w:t>
            </w:r>
          </w:p>
        </w:tc>
        <w:tc>
          <w:tcPr>
            <w:tcW w:w="900" w:type="dxa"/>
          </w:tcPr>
          <w:p w14:paraId="121BC66C" w14:textId="77777777" w:rsidR="00B50050" w:rsidRDefault="00B50050" w:rsidP="0088127C">
            <w:pPr>
              <w:pStyle w:val="OtherTableBody"/>
            </w:pPr>
            <w:r>
              <w:t>3.4.14.8</w:t>
            </w:r>
          </w:p>
        </w:tc>
      </w:tr>
      <w:tr w:rsidR="00B50050" w14:paraId="33A2FB8B" w14:textId="77777777" w:rsidTr="00195548">
        <w:tc>
          <w:tcPr>
            <w:tcW w:w="3500" w:type="dxa"/>
          </w:tcPr>
          <w:p w14:paraId="3054319E" w14:textId="77777777" w:rsidR="00B50050" w:rsidRDefault="00B50050" w:rsidP="0088127C">
            <w:pPr>
              <w:pStyle w:val="OtherTableBody"/>
            </w:pPr>
            <w:r>
              <w:t>Security Handling Instructions</w:t>
            </w:r>
          </w:p>
        </w:tc>
        <w:tc>
          <w:tcPr>
            <w:tcW w:w="700" w:type="dxa"/>
          </w:tcPr>
          <w:p w14:paraId="29005A15" w14:textId="77777777" w:rsidR="00B50050" w:rsidRDefault="00B50050" w:rsidP="0088127C">
            <w:pPr>
              <w:pStyle w:val="OtherTableBody"/>
            </w:pPr>
            <w:r>
              <w:t>02430</w:t>
            </w:r>
          </w:p>
        </w:tc>
        <w:tc>
          <w:tcPr>
            <w:tcW w:w="600" w:type="dxa"/>
          </w:tcPr>
          <w:p w14:paraId="0D8CAFBF" w14:textId="77777777" w:rsidR="00B50050" w:rsidRDefault="00B50050" w:rsidP="0088127C">
            <w:pPr>
              <w:pStyle w:val="OtherTableBody"/>
            </w:pPr>
            <w:r>
              <w:t>BHS</w:t>
            </w:r>
          </w:p>
        </w:tc>
        <w:tc>
          <w:tcPr>
            <w:tcW w:w="600" w:type="dxa"/>
          </w:tcPr>
          <w:p w14:paraId="693EFD3D" w14:textId="77777777" w:rsidR="00B50050" w:rsidRDefault="00B50050" w:rsidP="0088127C">
            <w:pPr>
              <w:pStyle w:val="OtherTableBody"/>
            </w:pPr>
            <w:r>
              <w:t>16</w:t>
            </w:r>
          </w:p>
        </w:tc>
        <w:tc>
          <w:tcPr>
            <w:tcW w:w="600" w:type="dxa"/>
          </w:tcPr>
          <w:p w14:paraId="3085F89C" w14:textId="77777777" w:rsidR="00B50050" w:rsidRDefault="00B50050" w:rsidP="0088127C">
            <w:pPr>
              <w:pStyle w:val="OtherTableBody"/>
            </w:pPr>
            <w:r>
              <w:t>..</w:t>
            </w:r>
          </w:p>
        </w:tc>
        <w:tc>
          <w:tcPr>
            <w:tcW w:w="600" w:type="dxa"/>
          </w:tcPr>
          <w:p w14:paraId="1E9F3E48" w14:textId="77777777" w:rsidR="00B50050" w:rsidRDefault="00B50050" w:rsidP="0088127C">
            <w:pPr>
              <w:pStyle w:val="OtherTableBody"/>
            </w:pPr>
          </w:p>
        </w:tc>
        <w:tc>
          <w:tcPr>
            <w:tcW w:w="600" w:type="dxa"/>
          </w:tcPr>
          <w:p w14:paraId="5E25202E" w14:textId="77777777" w:rsidR="00B50050" w:rsidRDefault="00B50050" w:rsidP="0088127C">
            <w:pPr>
              <w:pStyle w:val="OtherTableBody"/>
            </w:pPr>
            <w:r>
              <w:t>CWE</w:t>
            </w:r>
          </w:p>
        </w:tc>
        <w:tc>
          <w:tcPr>
            <w:tcW w:w="700" w:type="dxa"/>
          </w:tcPr>
          <w:p w14:paraId="51505E40" w14:textId="77777777" w:rsidR="00B50050" w:rsidRDefault="00B50050" w:rsidP="0088127C">
            <w:pPr>
              <w:pStyle w:val="OtherTableBody"/>
            </w:pPr>
            <w:r>
              <w:t>Y</w:t>
            </w:r>
          </w:p>
        </w:tc>
        <w:tc>
          <w:tcPr>
            <w:tcW w:w="600" w:type="dxa"/>
          </w:tcPr>
          <w:p w14:paraId="133C996A" w14:textId="77777777" w:rsidR="00B50050" w:rsidRDefault="00B50050" w:rsidP="0088127C">
            <w:pPr>
              <w:pStyle w:val="OtherTableBody"/>
            </w:pPr>
            <w:r>
              <w:t>0953</w:t>
            </w:r>
          </w:p>
        </w:tc>
        <w:tc>
          <w:tcPr>
            <w:tcW w:w="900" w:type="dxa"/>
          </w:tcPr>
          <w:p w14:paraId="16D63B05" w14:textId="77777777" w:rsidR="00B50050" w:rsidRDefault="00B50050" w:rsidP="0088127C">
            <w:pPr>
              <w:pStyle w:val="OtherTableBody"/>
            </w:pPr>
            <w:r>
              <w:t>2.14.2.16</w:t>
            </w:r>
          </w:p>
        </w:tc>
      </w:tr>
      <w:tr w:rsidR="00B50050" w14:paraId="5201D2C3" w14:textId="77777777" w:rsidTr="00195548">
        <w:tc>
          <w:tcPr>
            <w:tcW w:w="3500" w:type="dxa"/>
          </w:tcPr>
          <w:p w14:paraId="0E98DD57" w14:textId="77777777" w:rsidR="00B50050" w:rsidRDefault="00B50050" w:rsidP="0088127C">
            <w:pPr>
              <w:pStyle w:val="OtherTableBody"/>
            </w:pPr>
            <w:r>
              <w:t>Security/Sensitivity</w:t>
            </w:r>
          </w:p>
        </w:tc>
        <w:tc>
          <w:tcPr>
            <w:tcW w:w="700" w:type="dxa"/>
          </w:tcPr>
          <w:p w14:paraId="196FFDEB" w14:textId="77777777" w:rsidR="00B50050" w:rsidRDefault="00B50050" w:rsidP="0088127C">
            <w:pPr>
              <w:pStyle w:val="OtherTableBody"/>
            </w:pPr>
            <w:r>
              <w:t>00823</w:t>
            </w:r>
          </w:p>
        </w:tc>
        <w:tc>
          <w:tcPr>
            <w:tcW w:w="600" w:type="dxa"/>
          </w:tcPr>
          <w:p w14:paraId="786CD365" w14:textId="77777777" w:rsidR="00B50050" w:rsidRDefault="00B50050" w:rsidP="0088127C">
            <w:pPr>
              <w:pStyle w:val="OtherTableBody"/>
            </w:pPr>
            <w:r>
              <w:t>PRB</w:t>
            </w:r>
          </w:p>
        </w:tc>
        <w:tc>
          <w:tcPr>
            <w:tcW w:w="600" w:type="dxa"/>
          </w:tcPr>
          <w:p w14:paraId="01F6BE49" w14:textId="77777777" w:rsidR="00B50050" w:rsidRDefault="00B50050" w:rsidP="0088127C">
            <w:pPr>
              <w:pStyle w:val="OtherTableBody"/>
            </w:pPr>
            <w:r>
              <w:t>25</w:t>
            </w:r>
          </w:p>
        </w:tc>
        <w:tc>
          <w:tcPr>
            <w:tcW w:w="600" w:type="dxa"/>
          </w:tcPr>
          <w:p w14:paraId="71EE9BE8" w14:textId="77777777" w:rsidR="00B50050" w:rsidRDefault="00B50050" w:rsidP="0088127C">
            <w:pPr>
              <w:pStyle w:val="OtherTableBody"/>
            </w:pPr>
            <w:r>
              <w:t>..</w:t>
            </w:r>
          </w:p>
        </w:tc>
        <w:tc>
          <w:tcPr>
            <w:tcW w:w="600" w:type="dxa"/>
          </w:tcPr>
          <w:p w14:paraId="69E0059F" w14:textId="77777777" w:rsidR="00B50050" w:rsidRDefault="00B50050" w:rsidP="0088127C">
            <w:pPr>
              <w:pStyle w:val="OtherTableBody"/>
            </w:pPr>
          </w:p>
        </w:tc>
        <w:tc>
          <w:tcPr>
            <w:tcW w:w="600" w:type="dxa"/>
          </w:tcPr>
          <w:p w14:paraId="52449CB9" w14:textId="77777777" w:rsidR="00B50050" w:rsidRDefault="00B50050" w:rsidP="0088127C">
            <w:pPr>
              <w:pStyle w:val="OtherTableBody"/>
            </w:pPr>
            <w:r>
              <w:t>CWE</w:t>
            </w:r>
          </w:p>
        </w:tc>
        <w:tc>
          <w:tcPr>
            <w:tcW w:w="700" w:type="dxa"/>
          </w:tcPr>
          <w:p w14:paraId="2D3D37A1" w14:textId="77777777" w:rsidR="00B50050" w:rsidRDefault="00B50050" w:rsidP="0088127C">
            <w:pPr>
              <w:pStyle w:val="OtherTableBody"/>
            </w:pPr>
          </w:p>
        </w:tc>
        <w:tc>
          <w:tcPr>
            <w:tcW w:w="600" w:type="dxa"/>
          </w:tcPr>
          <w:p w14:paraId="208BEDD6" w14:textId="77777777" w:rsidR="00B50050" w:rsidRDefault="00B50050" w:rsidP="0088127C">
            <w:pPr>
              <w:pStyle w:val="OtherTableBody"/>
            </w:pPr>
          </w:p>
        </w:tc>
        <w:tc>
          <w:tcPr>
            <w:tcW w:w="900" w:type="dxa"/>
          </w:tcPr>
          <w:p w14:paraId="332FF61F" w14:textId="77777777" w:rsidR="00B50050" w:rsidRDefault="00B50050" w:rsidP="0088127C">
            <w:pPr>
              <w:pStyle w:val="OtherTableBody"/>
            </w:pPr>
            <w:r>
              <w:t>12.4.2.25</w:t>
            </w:r>
          </w:p>
        </w:tc>
      </w:tr>
      <w:tr w:rsidR="00B50050" w14:paraId="5FCB3EC7" w14:textId="77777777" w:rsidTr="00195548">
        <w:tc>
          <w:tcPr>
            <w:tcW w:w="3500" w:type="dxa"/>
          </w:tcPr>
          <w:p w14:paraId="2AFF51F7" w14:textId="77777777" w:rsidR="00B50050" w:rsidRDefault="00B50050" w:rsidP="0088127C">
            <w:pPr>
              <w:pStyle w:val="OtherTableBody"/>
            </w:pPr>
            <w:r>
              <w:t>Segment Action Code</w:t>
            </w:r>
          </w:p>
        </w:tc>
        <w:tc>
          <w:tcPr>
            <w:tcW w:w="700" w:type="dxa"/>
          </w:tcPr>
          <w:p w14:paraId="1FF84361" w14:textId="77777777" w:rsidR="00B50050" w:rsidRDefault="00B50050" w:rsidP="0088127C">
            <w:pPr>
              <w:pStyle w:val="OtherTableBody"/>
            </w:pPr>
            <w:r>
              <w:t>00763</w:t>
            </w:r>
          </w:p>
        </w:tc>
        <w:tc>
          <w:tcPr>
            <w:tcW w:w="600" w:type="dxa"/>
          </w:tcPr>
          <w:p w14:paraId="123DA121" w14:textId="77777777" w:rsidR="00B50050" w:rsidRDefault="00B50050" w:rsidP="0088127C">
            <w:pPr>
              <w:pStyle w:val="OtherTableBody"/>
            </w:pPr>
            <w:r>
              <w:t>AIL</w:t>
            </w:r>
          </w:p>
        </w:tc>
        <w:tc>
          <w:tcPr>
            <w:tcW w:w="600" w:type="dxa"/>
          </w:tcPr>
          <w:p w14:paraId="615B2E00" w14:textId="77777777" w:rsidR="00B50050" w:rsidRDefault="00B50050" w:rsidP="0088127C">
            <w:pPr>
              <w:pStyle w:val="OtherTableBody"/>
            </w:pPr>
            <w:r>
              <w:t>2</w:t>
            </w:r>
          </w:p>
        </w:tc>
        <w:tc>
          <w:tcPr>
            <w:tcW w:w="600" w:type="dxa"/>
          </w:tcPr>
          <w:p w14:paraId="0200ACFD" w14:textId="77777777" w:rsidR="00B50050" w:rsidRDefault="00B50050" w:rsidP="0088127C">
            <w:pPr>
              <w:pStyle w:val="OtherTableBody"/>
            </w:pPr>
            <w:r>
              <w:t>1..1</w:t>
            </w:r>
          </w:p>
        </w:tc>
        <w:tc>
          <w:tcPr>
            <w:tcW w:w="600" w:type="dxa"/>
          </w:tcPr>
          <w:p w14:paraId="6EF92A78" w14:textId="77777777" w:rsidR="00B50050" w:rsidRDefault="00B50050" w:rsidP="0088127C">
            <w:pPr>
              <w:pStyle w:val="OtherTableBody"/>
            </w:pPr>
          </w:p>
        </w:tc>
        <w:tc>
          <w:tcPr>
            <w:tcW w:w="600" w:type="dxa"/>
          </w:tcPr>
          <w:p w14:paraId="67DF1F27" w14:textId="77777777" w:rsidR="00B50050" w:rsidRDefault="00B50050" w:rsidP="0088127C">
            <w:pPr>
              <w:pStyle w:val="OtherTableBody"/>
            </w:pPr>
            <w:r>
              <w:t>ID</w:t>
            </w:r>
          </w:p>
        </w:tc>
        <w:tc>
          <w:tcPr>
            <w:tcW w:w="700" w:type="dxa"/>
          </w:tcPr>
          <w:p w14:paraId="75BAF8C0" w14:textId="77777777" w:rsidR="00B50050" w:rsidRDefault="00B50050" w:rsidP="0088127C">
            <w:pPr>
              <w:pStyle w:val="OtherTableBody"/>
            </w:pPr>
          </w:p>
        </w:tc>
        <w:tc>
          <w:tcPr>
            <w:tcW w:w="600" w:type="dxa"/>
          </w:tcPr>
          <w:p w14:paraId="20E5D8EF" w14:textId="77777777" w:rsidR="00B50050" w:rsidRDefault="00B50050" w:rsidP="0088127C">
            <w:pPr>
              <w:pStyle w:val="OtherTableBody"/>
            </w:pPr>
            <w:r>
              <w:t>0206</w:t>
            </w:r>
          </w:p>
        </w:tc>
        <w:tc>
          <w:tcPr>
            <w:tcW w:w="900" w:type="dxa"/>
          </w:tcPr>
          <w:p w14:paraId="2CC013FB" w14:textId="77777777" w:rsidR="00B50050" w:rsidRDefault="00B50050" w:rsidP="0088127C">
            <w:pPr>
              <w:pStyle w:val="OtherTableBody"/>
            </w:pPr>
            <w:r>
              <w:t>10.6.6.2</w:t>
            </w:r>
          </w:p>
        </w:tc>
      </w:tr>
      <w:tr w:rsidR="00B50050" w14:paraId="2F65473A" w14:textId="77777777" w:rsidTr="00195548">
        <w:tc>
          <w:tcPr>
            <w:tcW w:w="3500" w:type="dxa"/>
          </w:tcPr>
          <w:p w14:paraId="133433C9" w14:textId="77777777" w:rsidR="00B50050" w:rsidRDefault="00B50050" w:rsidP="0088127C">
            <w:pPr>
              <w:pStyle w:val="OtherTableBody"/>
            </w:pPr>
            <w:r>
              <w:t>Segment Action Code</w:t>
            </w:r>
          </w:p>
        </w:tc>
        <w:tc>
          <w:tcPr>
            <w:tcW w:w="700" w:type="dxa"/>
          </w:tcPr>
          <w:p w14:paraId="54B3512D" w14:textId="77777777" w:rsidR="00B50050" w:rsidRDefault="00B50050" w:rsidP="0088127C">
            <w:pPr>
              <w:pStyle w:val="OtherTableBody"/>
            </w:pPr>
            <w:r>
              <w:t>00763</w:t>
            </w:r>
          </w:p>
        </w:tc>
        <w:tc>
          <w:tcPr>
            <w:tcW w:w="600" w:type="dxa"/>
          </w:tcPr>
          <w:p w14:paraId="7E3E1D29" w14:textId="77777777" w:rsidR="00B50050" w:rsidRDefault="00B50050" w:rsidP="0088127C">
            <w:pPr>
              <w:pStyle w:val="OtherTableBody"/>
            </w:pPr>
            <w:r>
              <w:t>RGS</w:t>
            </w:r>
          </w:p>
        </w:tc>
        <w:tc>
          <w:tcPr>
            <w:tcW w:w="600" w:type="dxa"/>
          </w:tcPr>
          <w:p w14:paraId="2FF1AABA" w14:textId="77777777" w:rsidR="00B50050" w:rsidRDefault="00B50050" w:rsidP="0088127C">
            <w:pPr>
              <w:pStyle w:val="OtherTableBody"/>
            </w:pPr>
            <w:r>
              <w:t>2</w:t>
            </w:r>
          </w:p>
        </w:tc>
        <w:tc>
          <w:tcPr>
            <w:tcW w:w="600" w:type="dxa"/>
          </w:tcPr>
          <w:p w14:paraId="652F6CB9" w14:textId="77777777" w:rsidR="00B50050" w:rsidRDefault="00B50050" w:rsidP="0088127C">
            <w:pPr>
              <w:pStyle w:val="OtherTableBody"/>
            </w:pPr>
            <w:r>
              <w:t>1..1</w:t>
            </w:r>
          </w:p>
        </w:tc>
        <w:tc>
          <w:tcPr>
            <w:tcW w:w="600" w:type="dxa"/>
          </w:tcPr>
          <w:p w14:paraId="676AD62A" w14:textId="77777777" w:rsidR="00B50050" w:rsidRDefault="00B50050" w:rsidP="0088127C">
            <w:pPr>
              <w:pStyle w:val="OtherTableBody"/>
            </w:pPr>
          </w:p>
        </w:tc>
        <w:tc>
          <w:tcPr>
            <w:tcW w:w="600" w:type="dxa"/>
          </w:tcPr>
          <w:p w14:paraId="08A6E4C0" w14:textId="77777777" w:rsidR="00B50050" w:rsidRDefault="00B50050" w:rsidP="0088127C">
            <w:pPr>
              <w:pStyle w:val="OtherTableBody"/>
            </w:pPr>
            <w:r>
              <w:t>ID</w:t>
            </w:r>
          </w:p>
        </w:tc>
        <w:tc>
          <w:tcPr>
            <w:tcW w:w="700" w:type="dxa"/>
          </w:tcPr>
          <w:p w14:paraId="05A244EA" w14:textId="77777777" w:rsidR="00B50050" w:rsidRDefault="00B50050" w:rsidP="0088127C">
            <w:pPr>
              <w:pStyle w:val="OtherTableBody"/>
            </w:pPr>
          </w:p>
        </w:tc>
        <w:tc>
          <w:tcPr>
            <w:tcW w:w="600" w:type="dxa"/>
          </w:tcPr>
          <w:p w14:paraId="3D3A6A19" w14:textId="77777777" w:rsidR="00B50050" w:rsidRDefault="00B50050" w:rsidP="0088127C">
            <w:pPr>
              <w:pStyle w:val="OtherTableBody"/>
            </w:pPr>
            <w:r>
              <w:t>0206</w:t>
            </w:r>
          </w:p>
        </w:tc>
        <w:tc>
          <w:tcPr>
            <w:tcW w:w="900" w:type="dxa"/>
          </w:tcPr>
          <w:p w14:paraId="0505178E" w14:textId="77777777" w:rsidR="00B50050" w:rsidRDefault="00B50050" w:rsidP="0088127C">
            <w:pPr>
              <w:pStyle w:val="OtherTableBody"/>
            </w:pPr>
            <w:r>
              <w:t>10.6.3.2</w:t>
            </w:r>
          </w:p>
        </w:tc>
      </w:tr>
      <w:tr w:rsidR="00B50050" w14:paraId="6CE40ED7" w14:textId="77777777" w:rsidTr="00195548">
        <w:tc>
          <w:tcPr>
            <w:tcW w:w="3500" w:type="dxa"/>
          </w:tcPr>
          <w:p w14:paraId="5B6A4F17" w14:textId="77777777" w:rsidR="00B50050" w:rsidRDefault="00B50050" w:rsidP="0088127C">
            <w:pPr>
              <w:pStyle w:val="OtherTableBody"/>
            </w:pPr>
            <w:r>
              <w:t>Segment Action Code</w:t>
            </w:r>
          </w:p>
        </w:tc>
        <w:tc>
          <w:tcPr>
            <w:tcW w:w="700" w:type="dxa"/>
          </w:tcPr>
          <w:p w14:paraId="18690916" w14:textId="77777777" w:rsidR="00B50050" w:rsidRDefault="00B50050" w:rsidP="0088127C">
            <w:pPr>
              <w:pStyle w:val="OtherTableBody"/>
            </w:pPr>
            <w:r>
              <w:t>00763</w:t>
            </w:r>
          </w:p>
        </w:tc>
        <w:tc>
          <w:tcPr>
            <w:tcW w:w="600" w:type="dxa"/>
          </w:tcPr>
          <w:p w14:paraId="108E61C5" w14:textId="77777777" w:rsidR="00B50050" w:rsidRDefault="00B50050" w:rsidP="0088127C">
            <w:pPr>
              <w:pStyle w:val="OtherTableBody"/>
            </w:pPr>
            <w:r>
              <w:t>AIS</w:t>
            </w:r>
          </w:p>
        </w:tc>
        <w:tc>
          <w:tcPr>
            <w:tcW w:w="600" w:type="dxa"/>
          </w:tcPr>
          <w:p w14:paraId="41496EB3" w14:textId="77777777" w:rsidR="00B50050" w:rsidRDefault="00B50050" w:rsidP="0088127C">
            <w:pPr>
              <w:pStyle w:val="OtherTableBody"/>
            </w:pPr>
            <w:r>
              <w:t>2</w:t>
            </w:r>
          </w:p>
        </w:tc>
        <w:tc>
          <w:tcPr>
            <w:tcW w:w="600" w:type="dxa"/>
          </w:tcPr>
          <w:p w14:paraId="3928A258" w14:textId="77777777" w:rsidR="00B50050" w:rsidRDefault="00B50050" w:rsidP="0088127C">
            <w:pPr>
              <w:pStyle w:val="OtherTableBody"/>
            </w:pPr>
            <w:r>
              <w:t>1..1</w:t>
            </w:r>
          </w:p>
        </w:tc>
        <w:tc>
          <w:tcPr>
            <w:tcW w:w="600" w:type="dxa"/>
          </w:tcPr>
          <w:p w14:paraId="66E8D139" w14:textId="77777777" w:rsidR="00B50050" w:rsidRDefault="00B50050" w:rsidP="0088127C">
            <w:pPr>
              <w:pStyle w:val="OtherTableBody"/>
            </w:pPr>
          </w:p>
        </w:tc>
        <w:tc>
          <w:tcPr>
            <w:tcW w:w="600" w:type="dxa"/>
          </w:tcPr>
          <w:p w14:paraId="0CAF6DF3" w14:textId="77777777" w:rsidR="00B50050" w:rsidRDefault="00B50050" w:rsidP="0088127C">
            <w:pPr>
              <w:pStyle w:val="OtherTableBody"/>
            </w:pPr>
            <w:r>
              <w:t>ID</w:t>
            </w:r>
          </w:p>
        </w:tc>
        <w:tc>
          <w:tcPr>
            <w:tcW w:w="700" w:type="dxa"/>
          </w:tcPr>
          <w:p w14:paraId="4119A884" w14:textId="77777777" w:rsidR="00B50050" w:rsidRDefault="00B50050" w:rsidP="0088127C">
            <w:pPr>
              <w:pStyle w:val="OtherTableBody"/>
            </w:pPr>
          </w:p>
        </w:tc>
        <w:tc>
          <w:tcPr>
            <w:tcW w:w="600" w:type="dxa"/>
          </w:tcPr>
          <w:p w14:paraId="1062B45C" w14:textId="77777777" w:rsidR="00B50050" w:rsidRDefault="00B50050" w:rsidP="0088127C">
            <w:pPr>
              <w:pStyle w:val="OtherTableBody"/>
            </w:pPr>
            <w:r>
              <w:t>0206</w:t>
            </w:r>
          </w:p>
        </w:tc>
        <w:tc>
          <w:tcPr>
            <w:tcW w:w="900" w:type="dxa"/>
          </w:tcPr>
          <w:p w14:paraId="35ADF02F" w14:textId="77777777" w:rsidR="00B50050" w:rsidRDefault="00B50050" w:rsidP="0088127C">
            <w:pPr>
              <w:pStyle w:val="OtherTableBody"/>
            </w:pPr>
            <w:r>
              <w:t>10.6.4.2</w:t>
            </w:r>
          </w:p>
        </w:tc>
      </w:tr>
      <w:tr w:rsidR="00B50050" w14:paraId="008C4095" w14:textId="77777777" w:rsidTr="00195548">
        <w:tc>
          <w:tcPr>
            <w:tcW w:w="3500" w:type="dxa"/>
          </w:tcPr>
          <w:p w14:paraId="041A5129" w14:textId="77777777" w:rsidR="00B50050" w:rsidRDefault="00B50050" w:rsidP="0088127C">
            <w:pPr>
              <w:pStyle w:val="OtherTableBody"/>
            </w:pPr>
            <w:r>
              <w:t>Segment Action Code</w:t>
            </w:r>
          </w:p>
        </w:tc>
        <w:tc>
          <w:tcPr>
            <w:tcW w:w="700" w:type="dxa"/>
          </w:tcPr>
          <w:p w14:paraId="00A83989" w14:textId="77777777" w:rsidR="00B50050" w:rsidRDefault="00B50050" w:rsidP="0088127C">
            <w:pPr>
              <w:pStyle w:val="OtherTableBody"/>
            </w:pPr>
            <w:r>
              <w:t>00763</w:t>
            </w:r>
          </w:p>
        </w:tc>
        <w:tc>
          <w:tcPr>
            <w:tcW w:w="600" w:type="dxa"/>
          </w:tcPr>
          <w:p w14:paraId="50B3F39E" w14:textId="77777777" w:rsidR="00B50050" w:rsidRDefault="00B50050" w:rsidP="0088127C">
            <w:pPr>
              <w:pStyle w:val="OtherTableBody"/>
            </w:pPr>
            <w:r>
              <w:t>LCH</w:t>
            </w:r>
          </w:p>
        </w:tc>
        <w:tc>
          <w:tcPr>
            <w:tcW w:w="600" w:type="dxa"/>
          </w:tcPr>
          <w:p w14:paraId="2295CCBE" w14:textId="77777777" w:rsidR="00B50050" w:rsidRDefault="00B50050" w:rsidP="0088127C">
            <w:pPr>
              <w:pStyle w:val="OtherTableBody"/>
            </w:pPr>
            <w:r>
              <w:t>2</w:t>
            </w:r>
          </w:p>
        </w:tc>
        <w:tc>
          <w:tcPr>
            <w:tcW w:w="600" w:type="dxa"/>
          </w:tcPr>
          <w:p w14:paraId="67DC59E1" w14:textId="77777777" w:rsidR="00B50050" w:rsidRDefault="00B50050" w:rsidP="0088127C">
            <w:pPr>
              <w:pStyle w:val="OtherTableBody"/>
            </w:pPr>
            <w:r>
              <w:t>1..1</w:t>
            </w:r>
          </w:p>
        </w:tc>
        <w:tc>
          <w:tcPr>
            <w:tcW w:w="600" w:type="dxa"/>
          </w:tcPr>
          <w:p w14:paraId="0B710A2C" w14:textId="77777777" w:rsidR="00B50050" w:rsidRDefault="00B50050" w:rsidP="0088127C">
            <w:pPr>
              <w:pStyle w:val="OtherTableBody"/>
            </w:pPr>
          </w:p>
        </w:tc>
        <w:tc>
          <w:tcPr>
            <w:tcW w:w="600" w:type="dxa"/>
          </w:tcPr>
          <w:p w14:paraId="0A9FF003" w14:textId="77777777" w:rsidR="00B50050" w:rsidRDefault="00B50050" w:rsidP="0088127C">
            <w:pPr>
              <w:pStyle w:val="OtherTableBody"/>
            </w:pPr>
            <w:r>
              <w:t>ID</w:t>
            </w:r>
          </w:p>
        </w:tc>
        <w:tc>
          <w:tcPr>
            <w:tcW w:w="700" w:type="dxa"/>
          </w:tcPr>
          <w:p w14:paraId="34C75525" w14:textId="77777777" w:rsidR="00B50050" w:rsidRDefault="00B50050" w:rsidP="0088127C">
            <w:pPr>
              <w:pStyle w:val="OtherTableBody"/>
            </w:pPr>
          </w:p>
        </w:tc>
        <w:tc>
          <w:tcPr>
            <w:tcW w:w="600" w:type="dxa"/>
          </w:tcPr>
          <w:p w14:paraId="5E1A2CCE" w14:textId="77777777" w:rsidR="00B50050" w:rsidRDefault="00B50050" w:rsidP="0088127C">
            <w:pPr>
              <w:pStyle w:val="OtherTableBody"/>
            </w:pPr>
            <w:r>
              <w:t>0206</w:t>
            </w:r>
          </w:p>
        </w:tc>
        <w:tc>
          <w:tcPr>
            <w:tcW w:w="900" w:type="dxa"/>
          </w:tcPr>
          <w:p w14:paraId="2D35B5CD" w14:textId="77777777" w:rsidR="00B50050" w:rsidRDefault="00B50050" w:rsidP="0088127C">
            <w:pPr>
              <w:pStyle w:val="OtherTableBody"/>
            </w:pPr>
            <w:r>
              <w:t>8.9.3.2</w:t>
            </w:r>
          </w:p>
        </w:tc>
      </w:tr>
      <w:tr w:rsidR="00B50050" w14:paraId="0C2BB7FA" w14:textId="77777777" w:rsidTr="00195548">
        <w:tc>
          <w:tcPr>
            <w:tcW w:w="3500" w:type="dxa"/>
          </w:tcPr>
          <w:p w14:paraId="1F965611" w14:textId="77777777" w:rsidR="00B50050" w:rsidRDefault="00B50050" w:rsidP="0088127C">
            <w:pPr>
              <w:pStyle w:val="OtherTableBody"/>
            </w:pPr>
            <w:r>
              <w:t>Segment Action Code</w:t>
            </w:r>
          </w:p>
        </w:tc>
        <w:tc>
          <w:tcPr>
            <w:tcW w:w="700" w:type="dxa"/>
          </w:tcPr>
          <w:p w14:paraId="65709E05" w14:textId="77777777" w:rsidR="00B50050" w:rsidRDefault="00B50050" w:rsidP="0088127C">
            <w:pPr>
              <w:pStyle w:val="OtherTableBody"/>
            </w:pPr>
            <w:r>
              <w:t>00763</w:t>
            </w:r>
          </w:p>
        </w:tc>
        <w:tc>
          <w:tcPr>
            <w:tcW w:w="600" w:type="dxa"/>
          </w:tcPr>
          <w:p w14:paraId="2C6B14F9" w14:textId="77777777" w:rsidR="00B50050" w:rsidRDefault="00B50050" w:rsidP="0088127C">
            <w:pPr>
              <w:pStyle w:val="OtherTableBody"/>
            </w:pPr>
            <w:r>
              <w:t>OMC</w:t>
            </w:r>
          </w:p>
        </w:tc>
        <w:tc>
          <w:tcPr>
            <w:tcW w:w="600" w:type="dxa"/>
          </w:tcPr>
          <w:p w14:paraId="23106CE0" w14:textId="77777777" w:rsidR="00B50050" w:rsidRDefault="00B50050" w:rsidP="0088127C">
            <w:pPr>
              <w:pStyle w:val="OtherTableBody"/>
            </w:pPr>
            <w:r>
              <w:t>2</w:t>
            </w:r>
          </w:p>
        </w:tc>
        <w:tc>
          <w:tcPr>
            <w:tcW w:w="600" w:type="dxa"/>
          </w:tcPr>
          <w:p w14:paraId="482D8DBD" w14:textId="77777777" w:rsidR="00B50050" w:rsidRDefault="00B50050" w:rsidP="0088127C">
            <w:pPr>
              <w:pStyle w:val="OtherTableBody"/>
            </w:pPr>
            <w:r>
              <w:t>1..1</w:t>
            </w:r>
          </w:p>
        </w:tc>
        <w:tc>
          <w:tcPr>
            <w:tcW w:w="600" w:type="dxa"/>
          </w:tcPr>
          <w:p w14:paraId="16A366A0" w14:textId="77777777" w:rsidR="00B50050" w:rsidRDefault="00B50050" w:rsidP="0088127C">
            <w:pPr>
              <w:pStyle w:val="OtherTableBody"/>
            </w:pPr>
          </w:p>
        </w:tc>
        <w:tc>
          <w:tcPr>
            <w:tcW w:w="600" w:type="dxa"/>
          </w:tcPr>
          <w:p w14:paraId="15A4CF3C" w14:textId="77777777" w:rsidR="00B50050" w:rsidRDefault="00B50050" w:rsidP="0088127C">
            <w:pPr>
              <w:pStyle w:val="OtherTableBody"/>
            </w:pPr>
            <w:r>
              <w:t>ID</w:t>
            </w:r>
          </w:p>
        </w:tc>
        <w:tc>
          <w:tcPr>
            <w:tcW w:w="700" w:type="dxa"/>
          </w:tcPr>
          <w:p w14:paraId="6EAEF2BB" w14:textId="77777777" w:rsidR="00B50050" w:rsidRDefault="00B50050" w:rsidP="0088127C">
            <w:pPr>
              <w:pStyle w:val="OtherTableBody"/>
            </w:pPr>
          </w:p>
        </w:tc>
        <w:tc>
          <w:tcPr>
            <w:tcW w:w="600" w:type="dxa"/>
          </w:tcPr>
          <w:p w14:paraId="48A2EA24" w14:textId="77777777" w:rsidR="00B50050" w:rsidRDefault="00B50050" w:rsidP="0088127C">
            <w:pPr>
              <w:pStyle w:val="OtherTableBody"/>
            </w:pPr>
            <w:r>
              <w:t>0206</w:t>
            </w:r>
          </w:p>
        </w:tc>
        <w:tc>
          <w:tcPr>
            <w:tcW w:w="900" w:type="dxa"/>
          </w:tcPr>
          <w:p w14:paraId="2CFD4ACF" w14:textId="77777777" w:rsidR="00B50050" w:rsidRDefault="00B50050" w:rsidP="0088127C">
            <w:pPr>
              <w:pStyle w:val="OtherTableBody"/>
            </w:pPr>
            <w:r>
              <w:t>8.8.16.2</w:t>
            </w:r>
          </w:p>
        </w:tc>
      </w:tr>
      <w:tr w:rsidR="00B50050" w14:paraId="06DDE2A7" w14:textId="77777777" w:rsidTr="00195548">
        <w:tc>
          <w:tcPr>
            <w:tcW w:w="3500" w:type="dxa"/>
          </w:tcPr>
          <w:p w14:paraId="043D9DF5" w14:textId="77777777" w:rsidR="00B50050" w:rsidRDefault="00B50050" w:rsidP="0088127C">
            <w:pPr>
              <w:pStyle w:val="OtherTableBody"/>
            </w:pPr>
            <w:r>
              <w:lastRenderedPageBreak/>
              <w:t>Segment Action Code</w:t>
            </w:r>
          </w:p>
        </w:tc>
        <w:tc>
          <w:tcPr>
            <w:tcW w:w="700" w:type="dxa"/>
          </w:tcPr>
          <w:p w14:paraId="4AE172F4" w14:textId="77777777" w:rsidR="00B50050" w:rsidRDefault="00B50050" w:rsidP="0088127C">
            <w:pPr>
              <w:pStyle w:val="OtherTableBody"/>
            </w:pPr>
            <w:r>
              <w:t>00763</w:t>
            </w:r>
          </w:p>
        </w:tc>
        <w:tc>
          <w:tcPr>
            <w:tcW w:w="600" w:type="dxa"/>
          </w:tcPr>
          <w:p w14:paraId="4603E843" w14:textId="77777777" w:rsidR="00B50050" w:rsidRDefault="00B50050" w:rsidP="0088127C">
            <w:pPr>
              <w:pStyle w:val="OtherTableBody"/>
            </w:pPr>
            <w:r>
              <w:t>AIP</w:t>
            </w:r>
          </w:p>
        </w:tc>
        <w:tc>
          <w:tcPr>
            <w:tcW w:w="600" w:type="dxa"/>
          </w:tcPr>
          <w:p w14:paraId="1EF22237" w14:textId="77777777" w:rsidR="00B50050" w:rsidRDefault="00B50050" w:rsidP="0088127C">
            <w:pPr>
              <w:pStyle w:val="OtherTableBody"/>
            </w:pPr>
            <w:r>
              <w:t>2</w:t>
            </w:r>
          </w:p>
        </w:tc>
        <w:tc>
          <w:tcPr>
            <w:tcW w:w="600" w:type="dxa"/>
          </w:tcPr>
          <w:p w14:paraId="4A176395" w14:textId="77777777" w:rsidR="00B50050" w:rsidRDefault="00B50050" w:rsidP="0088127C">
            <w:pPr>
              <w:pStyle w:val="OtherTableBody"/>
            </w:pPr>
            <w:r>
              <w:t>1..1</w:t>
            </w:r>
          </w:p>
        </w:tc>
        <w:tc>
          <w:tcPr>
            <w:tcW w:w="600" w:type="dxa"/>
          </w:tcPr>
          <w:p w14:paraId="7E542F88" w14:textId="77777777" w:rsidR="00B50050" w:rsidRDefault="00B50050" w:rsidP="0088127C">
            <w:pPr>
              <w:pStyle w:val="OtherTableBody"/>
            </w:pPr>
          </w:p>
        </w:tc>
        <w:tc>
          <w:tcPr>
            <w:tcW w:w="600" w:type="dxa"/>
          </w:tcPr>
          <w:p w14:paraId="7EB05D87" w14:textId="77777777" w:rsidR="00B50050" w:rsidRDefault="00B50050" w:rsidP="0088127C">
            <w:pPr>
              <w:pStyle w:val="OtherTableBody"/>
            </w:pPr>
            <w:r>
              <w:t>ID</w:t>
            </w:r>
          </w:p>
        </w:tc>
        <w:tc>
          <w:tcPr>
            <w:tcW w:w="700" w:type="dxa"/>
          </w:tcPr>
          <w:p w14:paraId="4F00FE40" w14:textId="77777777" w:rsidR="00B50050" w:rsidRDefault="00B50050" w:rsidP="0088127C">
            <w:pPr>
              <w:pStyle w:val="OtherTableBody"/>
            </w:pPr>
          </w:p>
        </w:tc>
        <w:tc>
          <w:tcPr>
            <w:tcW w:w="600" w:type="dxa"/>
          </w:tcPr>
          <w:p w14:paraId="7426C0FA" w14:textId="77777777" w:rsidR="00B50050" w:rsidRDefault="00B50050" w:rsidP="0088127C">
            <w:pPr>
              <w:pStyle w:val="OtherTableBody"/>
            </w:pPr>
            <w:r>
              <w:t>0206</w:t>
            </w:r>
          </w:p>
        </w:tc>
        <w:tc>
          <w:tcPr>
            <w:tcW w:w="900" w:type="dxa"/>
          </w:tcPr>
          <w:p w14:paraId="0DC62DF6" w14:textId="77777777" w:rsidR="00B50050" w:rsidRDefault="00B50050" w:rsidP="0088127C">
            <w:pPr>
              <w:pStyle w:val="OtherTableBody"/>
            </w:pPr>
            <w:r>
              <w:t>10.6.7.2</w:t>
            </w:r>
          </w:p>
        </w:tc>
      </w:tr>
      <w:tr w:rsidR="00B50050" w14:paraId="2FDFAC2D" w14:textId="77777777" w:rsidTr="00195548">
        <w:tc>
          <w:tcPr>
            <w:tcW w:w="3500" w:type="dxa"/>
          </w:tcPr>
          <w:p w14:paraId="094CE18F" w14:textId="77777777" w:rsidR="00B50050" w:rsidRDefault="00B50050" w:rsidP="0088127C">
            <w:pPr>
              <w:pStyle w:val="OtherTableBody"/>
            </w:pPr>
            <w:r>
              <w:t>Segment Action Code</w:t>
            </w:r>
          </w:p>
        </w:tc>
        <w:tc>
          <w:tcPr>
            <w:tcW w:w="700" w:type="dxa"/>
          </w:tcPr>
          <w:p w14:paraId="6575E9F6" w14:textId="77777777" w:rsidR="00B50050" w:rsidRDefault="00B50050" w:rsidP="0088127C">
            <w:pPr>
              <w:pStyle w:val="OtherTableBody"/>
            </w:pPr>
            <w:r>
              <w:t>00763</w:t>
            </w:r>
          </w:p>
        </w:tc>
        <w:tc>
          <w:tcPr>
            <w:tcW w:w="600" w:type="dxa"/>
          </w:tcPr>
          <w:p w14:paraId="779D795A" w14:textId="77777777" w:rsidR="00B50050" w:rsidRDefault="00B50050" w:rsidP="0088127C">
            <w:pPr>
              <w:pStyle w:val="OtherTableBody"/>
            </w:pPr>
            <w:r>
              <w:t>LRL</w:t>
            </w:r>
          </w:p>
        </w:tc>
        <w:tc>
          <w:tcPr>
            <w:tcW w:w="600" w:type="dxa"/>
          </w:tcPr>
          <w:p w14:paraId="6F455C9E" w14:textId="77777777" w:rsidR="00B50050" w:rsidRDefault="00B50050" w:rsidP="0088127C">
            <w:pPr>
              <w:pStyle w:val="OtherTableBody"/>
            </w:pPr>
            <w:r>
              <w:t>2</w:t>
            </w:r>
          </w:p>
        </w:tc>
        <w:tc>
          <w:tcPr>
            <w:tcW w:w="600" w:type="dxa"/>
          </w:tcPr>
          <w:p w14:paraId="52FEFB07" w14:textId="77777777" w:rsidR="00B50050" w:rsidRDefault="00B50050" w:rsidP="0088127C">
            <w:pPr>
              <w:pStyle w:val="OtherTableBody"/>
            </w:pPr>
            <w:r>
              <w:t>1..1</w:t>
            </w:r>
          </w:p>
        </w:tc>
        <w:tc>
          <w:tcPr>
            <w:tcW w:w="600" w:type="dxa"/>
          </w:tcPr>
          <w:p w14:paraId="1AF12F76" w14:textId="77777777" w:rsidR="00B50050" w:rsidRDefault="00B50050" w:rsidP="0088127C">
            <w:pPr>
              <w:pStyle w:val="OtherTableBody"/>
            </w:pPr>
          </w:p>
        </w:tc>
        <w:tc>
          <w:tcPr>
            <w:tcW w:w="600" w:type="dxa"/>
          </w:tcPr>
          <w:p w14:paraId="31B67545" w14:textId="77777777" w:rsidR="00B50050" w:rsidRDefault="00B50050" w:rsidP="0088127C">
            <w:pPr>
              <w:pStyle w:val="OtherTableBody"/>
            </w:pPr>
            <w:r>
              <w:t>ID</w:t>
            </w:r>
          </w:p>
        </w:tc>
        <w:tc>
          <w:tcPr>
            <w:tcW w:w="700" w:type="dxa"/>
          </w:tcPr>
          <w:p w14:paraId="3FBDA2C5" w14:textId="77777777" w:rsidR="00B50050" w:rsidRDefault="00B50050" w:rsidP="0088127C">
            <w:pPr>
              <w:pStyle w:val="OtherTableBody"/>
            </w:pPr>
          </w:p>
        </w:tc>
        <w:tc>
          <w:tcPr>
            <w:tcW w:w="600" w:type="dxa"/>
          </w:tcPr>
          <w:p w14:paraId="691A3D13" w14:textId="77777777" w:rsidR="00B50050" w:rsidRDefault="00B50050" w:rsidP="0088127C">
            <w:pPr>
              <w:pStyle w:val="OtherTableBody"/>
            </w:pPr>
            <w:r>
              <w:t>0206</w:t>
            </w:r>
          </w:p>
        </w:tc>
        <w:tc>
          <w:tcPr>
            <w:tcW w:w="900" w:type="dxa"/>
          </w:tcPr>
          <w:p w14:paraId="2EA5F61E" w14:textId="77777777" w:rsidR="00B50050" w:rsidRDefault="00B50050" w:rsidP="0088127C">
            <w:pPr>
              <w:pStyle w:val="OtherTableBody"/>
            </w:pPr>
            <w:r>
              <w:t>8.9.4.2</w:t>
            </w:r>
          </w:p>
        </w:tc>
      </w:tr>
      <w:tr w:rsidR="00B50050" w14:paraId="77AE8716" w14:textId="77777777" w:rsidTr="00195548">
        <w:tc>
          <w:tcPr>
            <w:tcW w:w="3500" w:type="dxa"/>
          </w:tcPr>
          <w:p w14:paraId="32DCF491" w14:textId="77777777" w:rsidR="00B50050" w:rsidRDefault="00B50050" w:rsidP="0088127C">
            <w:pPr>
              <w:pStyle w:val="OtherTableBody"/>
            </w:pPr>
            <w:r>
              <w:t>Segment Action Code</w:t>
            </w:r>
          </w:p>
        </w:tc>
        <w:tc>
          <w:tcPr>
            <w:tcW w:w="700" w:type="dxa"/>
          </w:tcPr>
          <w:p w14:paraId="619F3DAF" w14:textId="77777777" w:rsidR="00B50050" w:rsidRDefault="00B50050" w:rsidP="0088127C">
            <w:pPr>
              <w:pStyle w:val="OtherTableBody"/>
            </w:pPr>
            <w:r>
              <w:t>00763</w:t>
            </w:r>
          </w:p>
        </w:tc>
        <w:tc>
          <w:tcPr>
            <w:tcW w:w="600" w:type="dxa"/>
          </w:tcPr>
          <w:p w14:paraId="350E48B4" w14:textId="77777777" w:rsidR="00B50050" w:rsidRDefault="00B50050" w:rsidP="0088127C">
            <w:pPr>
              <w:pStyle w:val="OtherTableBody"/>
            </w:pPr>
            <w:r>
              <w:t>AIG</w:t>
            </w:r>
          </w:p>
        </w:tc>
        <w:tc>
          <w:tcPr>
            <w:tcW w:w="600" w:type="dxa"/>
          </w:tcPr>
          <w:p w14:paraId="0007EAF9" w14:textId="77777777" w:rsidR="00B50050" w:rsidRDefault="00B50050" w:rsidP="0088127C">
            <w:pPr>
              <w:pStyle w:val="OtherTableBody"/>
            </w:pPr>
            <w:r>
              <w:t>2</w:t>
            </w:r>
          </w:p>
        </w:tc>
        <w:tc>
          <w:tcPr>
            <w:tcW w:w="600" w:type="dxa"/>
          </w:tcPr>
          <w:p w14:paraId="4ACE142B" w14:textId="77777777" w:rsidR="00B50050" w:rsidRDefault="00B50050" w:rsidP="0088127C">
            <w:pPr>
              <w:pStyle w:val="OtherTableBody"/>
            </w:pPr>
            <w:r>
              <w:t>1..1</w:t>
            </w:r>
          </w:p>
        </w:tc>
        <w:tc>
          <w:tcPr>
            <w:tcW w:w="600" w:type="dxa"/>
          </w:tcPr>
          <w:p w14:paraId="5EE89AED" w14:textId="77777777" w:rsidR="00B50050" w:rsidRDefault="00B50050" w:rsidP="0088127C">
            <w:pPr>
              <w:pStyle w:val="OtherTableBody"/>
            </w:pPr>
          </w:p>
        </w:tc>
        <w:tc>
          <w:tcPr>
            <w:tcW w:w="600" w:type="dxa"/>
          </w:tcPr>
          <w:p w14:paraId="1C8C4D64" w14:textId="77777777" w:rsidR="00B50050" w:rsidRDefault="00B50050" w:rsidP="0088127C">
            <w:pPr>
              <w:pStyle w:val="OtherTableBody"/>
            </w:pPr>
            <w:r>
              <w:t>ID</w:t>
            </w:r>
          </w:p>
        </w:tc>
        <w:tc>
          <w:tcPr>
            <w:tcW w:w="700" w:type="dxa"/>
          </w:tcPr>
          <w:p w14:paraId="4D81C042" w14:textId="77777777" w:rsidR="00B50050" w:rsidRDefault="00B50050" w:rsidP="0088127C">
            <w:pPr>
              <w:pStyle w:val="OtherTableBody"/>
            </w:pPr>
          </w:p>
        </w:tc>
        <w:tc>
          <w:tcPr>
            <w:tcW w:w="600" w:type="dxa"/>
          </w:tcPr>
          <w:p w14:paraId="05B97008" w14:textId="77777777" w:rsidR="00B50050" w:rsidRDefault="00B50050" w:rsidP="0088127C">
            <w:pPr>
              <w:pStyle w:val="OtherTableBody"/>
            </w:pPr>
            <w:r>
              <w:t>0206</w:t>
            </w:r>
          </w:p>
        </w:tc>
        <w:tc>
          <w:tcPr>
            <w:tcW w:w="900" w:type="dxa"/>
          </w:tcPr>
          <w:p w14:paraId="360BA465" w14:textId="77777777" w:rsidR="00B50050" w:rsidRDefault="00B50050" w:rsidP="0088127C">
            <w:pPr>
              <w:pStyle w:val="OtherTableBody"/>
            </w:pPr>
            <w:r>
              <w:t>10.6.5.2</w:t>
            </w:r>
          </w:p>
        </w:tc>
      </w:tr>
      <w:tr w:rsidR="00B50050" w14:paraId="6CB1DDE0" w14:textId="77777777" w:rsidTr="00195548">
        <w:tc>
          <w:tcPr>
            <w:tcW w:w="3500" w:type="dxa"/>
          </w:tcPr>
          <w:p w14:paraId="7D81535F" w14:textId="77777777" w:rsidR="00B50050" w:rsidRDefault="00B50050" w:rsidP="0088127C">
            <w:pPr>
              <w:pStyle w:val="OtherTableBody"/>
            </w:pPr>
            <w:r>
              <w:t xml:space="preserve">Segment group inclusion </w:t>
            </w:r>
          </w:p>
        </w:tc>
        <w:tc>
          <w:tcPr>
            <w:tcW w:w="700" w:type="dxa"/>
          </w:tcPr>
          <w:p w14:paraId="6568516E" w14:textId="77777777" w:rsidR="00B50050" w:rsidRDefault="00B50050" w:rsidP="0088127C">
            <w:pPr>
              <w:pStyle w:val="OtherTableBody"/>
            </w:pPr>
            <w:r>
              <w:t>01594</w:t>
            </w:r>
          </w:p>
        </w:tc>
        <w:tc>
          <w:tcPr>
            <w:tcW w:w="600" w:type="dxa"/>
          </w:tcPr>
          <w:p w14:paraId="6E08D4C8" w14:textId="77777777" w:rsidR="00B50050" w:rsidRDefault="00B50050" w:rsidP="0088127C">
            <w:pPr>
              <w:pStyle w:val="OtherTableBody"/>
            </w:pPr>
            <w:r>
              <w:t>RCP</w:t>
            </w:r>
          </w:p>
        </w:tc>
        <w:tc>
          <w:tcPr>
            <w:tcW w:w="600" w:type="dxa"/>
          </w:tcPr>
          <w:p w14:paraId="63D7E51B" w14:textId="77777777" w:rsidR="00B50050" w:rsidRDefault="00B50050" w:rsidP="0088127C">
            <w:pPr>
              <w:pStyle w:val="OtherTableBody"/>
            </w:pPr>
            <w:r>
              <w:t>7</w:t>
            </w:r>
          </w:p>
        </w:tc>
        <w:tc>
          <w:tcPr>
            <w:tcW w:w="600" w:type="dxa"/>
          </w:tcPr>
          <w:p w14:paraId="6C7D1EBD" w14:textId="77777777" w:rsidR="00B50050" w:rsidRDefault="00B50050" w:rsidP="0088127C">
            <w:pPr>
              <w:pStyle w:val="OtherTableBody"/>
            </w:pPr>
            <w:r>
              <w:t>1..256</w:t>
            </w:r>
          </w:p>
        </w:tc>
        <w:tc>
          <w:tcPr>
            <w:tcW w:w="600" w:type="dxa"/>
          </w:tcPr>
          <w:p w14:paraId="17112203" w14:textId="77777777" w:rsidR="00B50050" w:rsidRDefault="00B50050" w:rsidP="0088127C">
            <w:pPr>
              <w:pStyle w:val="OtherTableBody"/>
            </w:pPr>
          </w:p>
        </w:tc>
        <w:tc>
          <w:tcPr>
            <w:tcW w:w="600" w:type="dxa"/>
          </w:tcPr>
          <w:p w14:paraId="07528F8E" w14:textId="77777777" w:rsidR="00B50050" w:rsidRDefault="00B50050" w:rsidP="0088127C">
            <w:pPr>
              <w:pStyle w:val="OtherTableBody"/>
            </w:pPr>
            <w:r>
              <w:t>ID</w:t>
            </w:r>
          </w:p>
        </w:tc>
        <w:tc>
          <w:tcPr>
            <w:tcW w:w="700" w:type="dxa"/>
          </w:tcPr>
          <w:p w14:paraId="0559F27D" w14:textId="77777777" w:rsidR="00B50050" w:rsidRDefault="00B50050" w:rsidP="0088127C">
            <w:pPr>
              <w:pStyle w:val="OtherTableBody"/>
            </w:pPr>
            <w:r>
              <w:t>Y</w:t>
            </w:r>
          </w:p>
        </w:tc>
        <w:tc>
          <w:tcPr>
            <w:tcW w:w="600" w:type="dxa"/>
          </w:tcPr>
          <w:p w14:paraId="66B845DA" w14:textId="77777777" w:rsidR="00B50050" w:rsidRDefault="00B50050" w:rsidP="0088127C">
            <w:pPr>
              <w:pStyle w:val="OtherTableBody"/>
            </w:pPr>
            <w:r>
              <w:t>0391</w:t>
            </w:r>
          </w:p>
        </w:tc>
        <w:tc>
          <w:tcPr>
            <w:tcW w:w="900" w:type="dxa"/>
          </w:tcPr>
          <w:p w14:paraId="465CAEFC" w14:textId="77777777" w:rsidR="00B50050" w:rsidRDefault="00B50050" w:rsidP="0088127C">
            <w:pPr>
              <w:pStyle w:val="OtherTableBody"/>
            </w:pPr>
            <w:r>
              <w:t>5.5.6.7</w:t>
            </w:r>
          </w:p>
        </w:tc>
      </w:tr>
      <w:tr w:rsidR="00B50050" w14:paraId="326F051E" w14:textId="77777777" w:rsidTr="00195548">
        <w:tc>
          <w:tcPr>
            <w:tcW w:w="3500" w:type="dxa"/>
          </w:tcPr>
          <w:p w14:paraId="7E99BC87" w14:textId="77777777" w:rsidR="00B50050" w:rsidRDefault="00B50050" w:rsidP="0088127C">
            <w:pPr>
              <w:pStyle w:val="OtherTableBody"/>
            </w:pPr>
            <w:r>
              <w:t>Segment Group Name</w:t>
            </w:r>
          </w:p>
        </w:tc>
        <w:tc>
          <w:tcPr>
            <w:tcW w:w="700" w:type="dxa"/>
          </w:tcPr>
          <w:p w14:paraId="6AE28572" w14:textId="77777777" w:rsidR="00B50050" w:rsidRDefault="00B50050" w:rsidP="0088127C">
            <w:pPr>
              <w:pStyle w:val="OtherTableBody"/>
            </w:pPr>
            <w:r>
              <w:t>03395</w:t>
            </w:r>
          </w:p>
        </w:tc>
        <w:tc>
          <w:tcPr>
            <w:tcW w:w="600" w:type="dxa"/>
          </w:tcPr>
          <w:p w14:paraId="0F2650BE" w14:textId="77777777" w:rsidR="00B50050" w:rsidRDefault="00B50050" w:rsidP="0088127C">
            <w:pPr>
              <w:pStyle w:val="OtherTableBody"/>
            </w:pPr>
            <w:r>
              <w:t>SGT</w:t>
            </w:r>
          </w:p>
        </w:tc>
        <w:tc>
          <w:tcPr>
            <w:tcW w:w="600" w:type="dxa"/>
          </w:tcPr>
          <w:p w14:paraId="4BF432E8" w14:textId="77777777" w:rsidR="00B50050" w:rsidRDefault="00B50050" w:rsidP="0088127C">
            <w:pPr>
              <w:pStyle w:val="OtherTableBody"/>
            </w:pPr>
            <w:r>
              <w:t>2</w:t>
            </w:r>
          </w:p>
        </w:tc>
        <w:tc>
          <w:tcPr>
            <w:tcW w:w="600" w:type="dxa"/>
          </w:tcPr>
          <w:p w14:paraId="7251DCB9" w14:textId="77777777" w:rsidR="00B50050" w:rsidRDefault="00B50050" w:rsidP="0088127C">
            <w:pPr>
              <w:pStyle w:val="OtherTableBody"/>
            </w:pPr>
            <w:r>
              <w:t>..</w:t>
            </w:r>
          </w:p>
        </w:tc>
        <w:tc>
          <w:tcPr>
            <w:tcW w:w="600" w:type="dxa"/>
          </w:tcPr>
          <w:p w14:paraId="498D9B5E" w14:textId="77777777" w:rsidR="00B50050" w:rsidRDefault="00B50050" w:rsidP="0088127C">
            <w:pPr>
              <w:pStyle w:val="OtherTableBody"/>
            </w:pPr>
            <w:r>
              <w:t>60#</w:t>
            </w:r>
          </w:p>
        </w:tc>
        <w:tc>
          <w:tcPr>
            <w:tcW w:w="600" w:type="dxa"/>
          </w:tcPr>
          <w:p w14:paraId="588E5038" w14:textId="77777777" w:rsidR="00B50050" w:rsidRDefault="00B50050" w:rsidP="0088127C">
            <w:pPr>
              <w:pStyle w:val="OtherTableBody"/>
            </w:pPr>
            <w:r>
              <w:t>ST</w:t>
            </w:r>
          </w:p>
        </w:tc>
        <w:tc>
          <w:tcPr>
            <w:tcW w:w="700" w:type="dxa"/>
          </w:tcPr>
          <w:p w14:paraId="66A863D6" w14:textId="77777777" w:rsidR="00B50050" w:rsidRDefault="00B50050" w:rsidP="0088127C">
            <w:pPr>
              <w:pStyle w:val="OtherTableBody"/>
            </w:pPr>
          </w:p>
        </w:tc>
        <w:tc>
          <w:tcPr>
            <w:tcW w:w="600" w:type="dxa"/>
          </w:tcPr>
          <w:p w14:paraId="650AED5E" w14:textId="77777777" w:rsidR="00B50050" w:rsidRDefault="00B50050" w:rsidP="0088127C">
            <w:pPr>
              <w:pStyle w:val="OtherTableBody"/>
            </w:pPr>
          </w:p>
        </w:tc>
        <w:tc>
          <w:tcPr>
            <w:tcW w:w="900" w:type="dxa"/>
          </w:tcPr>
          <w:p w14:paraId="6F412D2D" w14:textId="77777777" w:rsidR="00B50050" w:rsidRDefault="00B50050" w:rsidP="0088127C">
            <w:pPr>
              <w:pStyle w:val="OtherTableBody"/>
            </w:pPr>
            <w:r>
              <w:t>2.14.14.2</w:t>
            </w:r>
          </w:p>
        </w:tc>
      </w:tr>
      <w:tr w:rsidR="00B50050" w14:paraId="00B650EF" w14:textId="77777777" w:rsidTr="00195548">
        <w:tc>
          <w:tcPr>
            <w:tcW w:w="3500" w:type="dxa"/>
          </w:tcPr>
          <w:p w14:paraId="68242DC8" w14:textId="77777777" w:rsidR="00B50050" w:rsidRDefault="00B50050" w:rsidP="0088127C">
            <w:pPr>
              <w:pStyle w:val="OtherTableBody"/>
            </w:pPr>
            <w:r>
              <w:t>Segment Group Name</w:t>
            </w:r>
          </w:p>
        </w:tc>
        <w:tc>
          <w:tcPr>
            <w:tcW w:w="700" w:type="dxa"/>
          </w:tcPr>
          <w:p w14:paraId="4EFD4259" w14:textId="77777777" w:rsidR="00B50050" w:rsidRDefault="00B50050" w:rsidP="0088127C">
            <w:pPr>
              <w:pStyle w:val="OtherTableBody"/>
            </w:pPr>
            <w:r>
              <w:t>03390</w:t>
            </w:r>
          </w:p>
        </w:tc>
        <w:tc>
          <w:tcPr>
            <w:tcW w:w="600" w:type="dxa"/>
          </w:tcPr>
          <w:p w14:paraId="64E7315D" w14:textId="77777777" w:rsidR="00B50050" w:rsidRDefault="00B50050" w:rsidP="0088127C">
            <w:pPr>
              <w:pStyle w:val="OtherTableBody"/>
            </w:pPr>
            <w:r>
              <w:t>SGH</w:t>
            </w:r>
          </w:p>
        </w:tc>
        <w:tc>
          <w:tcPr>
            <w:tcW w:w="600" w:type="dxa"/>
          </w:tcPr>
          <w:p w14:paraId="145D9F3E" w14:textId="77777777" w:rsidR="00B50050" w:rsidRDefault="00B50050" w:rsidP="0088127C">
            <w:pPr>
              <w:pStyle w:val="OtherTableBody"/>
            </w:pPr>
            <w:r>
              <w:t>2</w:t>
            </w:r>
          </w:p>
        </w:tc>
        <w:tc>
          <w:tcPr>
            <w:tcW w:w="600" w:type="dxa"/>
          </w:tcPr>
          <w:p w14:paraId="66B2DAEC" w14:textId="77777777" w:rsidR="00B50050" w:rsidRDefault="00B50050" w:rsidP="0088127C">
            <w:pPr>
              <w:pStyle w:val="OtherTableBody"/>
            </w:pPr>
            <w:r>
              <w:t>..</w:t>
            </w:r>
          </w:p>
        </w:tc>
        <w:tc>
          <w:tcPr>
            <w:tcW w:w="600" w:type="dxa"/>
          </w:tcPr>
          <w:p w14:paraId="768581EC" w14:textId="77777777" w:rsidR="00B50050" w:rsidRDefault="00B50050" w:rsidP="0088127C">
            <w:pPr>
              <w:pStyle w:val="OtherTableBody"/>
            </w:pPr>
            <w:r>
              <w:t>60#</w:t>
            </w:r>
          </w:p>
        </w:tc>
        <w:tc>
          <w:tcPr>
            <w:tcW w:w="600" w:type="dxa"/>
          </w:tcPr>
          <w:p w14:paraId="7AD6340A" w14:textId="77777777" w:rsidR="00B50050" w:rsidRDefault="00B50050" w:rsidP="0088127C">
            <w:pPr>
              <w:pStyle w:val="OtherTableBody"/>
            </w:pPr>
            <w:r>
              <w:t>ST</w:t>
            </w:r>
          </w:p>
        </w:tc>
        <w:tc>
          <w:tcPr>
            <w:tcW w:w="700" w:type="dxa"/>
          </w:tcPr>
          <w:p w14:paraId="069766D6" w14:textId="77777777" w:rsidR="00B50050" w:rsidRDefault="00B50050" w:rsidP="0088127C">
            <w:pPr>
              <w:pStyle w:val="OtherTableBody"/>
            </w:pPr>
          </w:p>
        </w:tc>
        <w:tc>
          <w:tcPr>
            <w:tcW w:w="600" w:type="dxa"/>
          </w:tcPr>
          <w:p w14:paraId="7950D550" w14:textId="77777777" w:rsidR="00B50050" w:rsidRDefault="00B50050" w:rsidP="0088127C">
            <w:pPr>
              <w:pStyle w:val="OtherTableBody"/>
            </w:pPr>
          </w:p>
        </w:tc>
        <w:tc>
          <w:tcPr>
            <w:tcW w:w="900" w:type="dxa"/>
          </w:tcPr>
          <w:p w14:paraId="2D145965" w14:textId="77777777" w:rsidR="00B50050" w:rsidRDefault="00B50050" w:rsidP="0088127C">
            <w:pPr>
              <w:pStyle w:val="OtherTableBody"/>
            </w:pPr>
            <w:r>
              <w:t>2.14.13.2</w:t>
            </w:r>
          </w:p>
        </w:tc>
      </w:tr>
      <w:tr w:rsidR="00B50050" w14:paraId="76ABCC21" w14:textId="77777777" w:rsidTr="00195548">
        <w:tc>
          <w:tcPr>
            <w:tcW w:w="3500" w:type="dxa"/>
          </w:tcPr>
          <w:p w14:paraId="6D4BA11C" w14:textId="77777777" w:rsidR="00B50050" w:rsidRDefault="00B50050" w:rsidP="0088127C">
            <w:pPr>
              <w:pStyle w:val="OtherTableBody"/>
            </w:pPr>
            <w:r>
              <w:t>Segment Instance Identifier</w:t>
            </w:r>
          </w:p>
        </w:tc>
        <w:tc>
          <w:tcPr>
            <w:tcW w:w="700" w:type="dxa"/>
          </w:tcPr>
          <w:p w14:paraId="0970A989" w14:textId="77777777" w:rsidR="00B50050" w:rsidRDefault="00B50050" w:rsidP="0088127C">
            <w:pPr>
              <w:pStyle w:val="OtherTableBody"/>
            </w:pPr>
            <w:r>
              <w:t>02150</w:t>
            </w:r>
          </w:p>
        </w:tc>
        <w:tc>
          <w:tcPr>
            <w:tcW w:w="600" w:type="dxa"/>
          </w:tcPr>
          <w:p w14:paraId="42249D40" w14:textId="77777777" w:rsidR="00B50050" w:rsidRDefault="00B50050" w:rsidP="0088127C">
            <w:pPr>
              <w:pStyle w:val="OtherTableBody"/>
            </w:pPr>
            <w:r>
              <w:t>RXO</w:t>
            </w:r>
          </w:p>
        </w:tc>
        <w:tc>
          <w:tcPr>
            <w:tcW w:w="600" w:type="dxa"/>
          </w:tcPr>
          <w:p w14:paraId="11B167BC" w14:textId="77777777" w:rsidR="00B50050" w:rsidRDefault="00B50050" w:rsidP="0088127C">
            <w:pPr>
              <w:pStyle w:val="OtherTableBody"/>
            </w:pPr>
            <w:r>
              <w:t>30</w:t>
            </w:r>
          </w:p>
        </w:tc>
        <w:tc>
          <w:tcPr>
            <w:tcW w:w="600" w:type="dxa"/>
          </w:tcPr>
          <w:p w14:paraId="5DE555B6" w14:textId="77777777" w:rsidR="00B50050" w:rsidRDefault="00B50050" w:rsidP="0088127C">
            <w:pPr>
              <w:pStyle w:val="OtherTableBody"/>
            </w:pPr>
            <w:r>
              <w:t>..</w:t>
            </w:r>
          </w:p>
        </w:tc>
        <w:tc>
          <w:tcPr>
            <w:tcW w:w="600" w:type="dxa"/>
          </w:tcPr>
          <w:p w14:paraId="42160CB8" w14:textId="77777777" w:rsidR="00B50050" w:rsidRDefault="00B50050" w:rsidP="0088127C">
            <w:pPr>
              <w:pStyle w:val="OtherTableBody"/>
            </w:pPr>
          </w:p>
        </w:tc>
        <w:tc>
          <w:tcPr>
            <w:tcW w:w="600" w:type="dxa"/>
          </w:tcPr>
          <w:p w14:paraId="62F2D45F" w14:textId="77777777" w:rsidR="00B50050" w:rsidRDefault="00B50050" w:rsidP="0088127C">
            <w:pPr>
              <w:pStyle w:val="OtherTableBody"/>
            </w:pPr>
            <w:r>
              <w:t>EI</w:t>
            </w:r>
          </w:p>
        </w:tc>
        <w:tc>
          <w:tcPr>
            <w:tcW w:w="700" w:type="dxa"/>
          </w:tcPr>
          <w:p w14:paraId="18CA1F13" w14:textId="77777777" w:rsidR="00B50050" w:rsidRDefault="00B50050" w:rsidP="0088127C">
            <w:pPr>
              <w:pStyle w:val="OtherTableBody"/>
            </w:pPr>
          </w:p>
        </w:tc>
        <w:tc>
          <w:tcPr>
            <w:tcW w:w="600" w:type="dxa"/>
          </w:tcPr>
          <w:p w14:paraId="1D16D839" w14:textId="77777777" w:rsidR="00B50050" w:rsidRDefault="00B50050" w:rsidP="0088127C">
            <w:pPr>
              <w:pStyle w:val="OtherTableBody"/>
            </w:pPr>
          </w:p>
        </w:tc>
        <w:tc>
          <w:tcPr>
            <w:tcW w:w="900" w:type="dxa"/>
          </w:tcPr>
          <w:p w14:paraId="1071BEA7" w14:textId="77777777" w:rsidR="00B50050" w:rsidRDefault="00B50050" w:rsidP="0088127C">
            <w:pPr>
              <w:pStyle w:val="OtherTableBody"/>
            </w:pPr>
            <w:r>
              <w:t>4A.4.1.30</w:t>
            </w:r>
          </w:p>
        </w:tc>
      </w:tr>
      <w:tr w:rsidR="00B50050" w14:paraId="2B1EE738" w14:textId="77777777" w:rsidTr="00195548">
        <w:tc>
          <w:tcPr>
            <w:tcW w:w="3500" w:type="dxa"/>
          </w:tcPr>
          <w:p w14:paraId="37C3086C" w14:textId="77777777" w:rsidR="00B50050" w:rsidRDefault="00B50050" w:rsidP="0088127C">
            <w:pPr>
              <w:pStyle w:val="OtherTableBody"/>
            </w:pPr>
            <w:r>
              <w:t>Segment Unique Key</w:t>
            </w:r>
          </w:p>
        </w:tc>
        <w:tc>
          <w:tcPr>
            <w:tcW w:w="700" w:type="dxa"/>
          </w:tcPr>
          <w:p w14:paraId="5026E994" w14:textId="77777777" w:rsidR="00B50050" w:rsidRDefault="00B50050" w:rsidP="0088127C">
            <w:pPr>
              <w:pStyle w:val="OtherTableBody"/>
            </w:pPr>
            <w:r>
              <w:t>00764</w:t>
            </w:r>
          </w:p>
        </w:tc>
        <w:tc>
          <w:tcPr>
            <w:tcW w:w="600" w:type="dxa"/>
          </w:tcPr>
          <w:p w14:paraId="7FDBC481" w14:textId="77777777" w:rsidR="00B50050" w:rsidRDefault="00B50050" w:rsidP="0088127C">
            <w:pPr>
              <w:pStyle w:val="OtherTableBody"/>
            </w:pPr>
            <w:r>
              <w:t>LCH</w:t>
            </w:r>
          </w:p>
        </w:tc>
        <w:tc>
          <w:tcPr>
            <w:tcW w:w="600" w:type="dxa"/>
          </w:tcPr>
          <w:p w14:paraId="2D0E7EBA" w14:textId="77777777" w:rsidR="00B50050" w:rsidRDefault="00B50050" w:rsidP="0088127C">
            <w:pPr>
              <w:pStyle w:val="OtherTableBody"/>
            </w:pPr>
            <w:r>
              <w:t>3</w:t>
            </w:r>
          </w:p>
        </w:tc>
        <w:tc>
          <w:tcPr>
            <w:tcW w:w="600" w:type="dxa"/>
          </w:tcPr>
          <w:p w14:paraId="202074C6" w14:textId="77777777" w:rsidR="00B50050" w:rsidRDefault="00B50050" w:rsidP="0088127C">
            <w:pPr>
              <w:pStyle w:val="OtherTableBody"/>
            </w:pPr>
            <w:r>
              <w:t>..</w:t>
            </w:r>
          </w:p>
        </w:tc>
        <w:tc>
          <w:tcPr>
            <w:tcW w:w="600" w:type="dxa"/>
          </w:tcPr>
          <w:p w14:paraId="182C832F" w14:textId="77777777" w:rsidR="00B50050" w:rsidRDefault="00B50050" w:rsidP="0088127C">
            <w:pPr>
              <w:pStyle w:val="OtherTableBody"/>
            </w:pPr>
          </w:p>
        </w:tc>
        <w:tc>
          <w:tcPr>
            <w:tcW w:w="600" w:type="dxa"/>
          </w:tcPr>
          <w:p w14:paraId="7EB15ED6" w14:textId="77777777" w:rsidR="00B50050" w:rsidRDefault="00B50050" w:rsidP="0088127C">
            <w:pPr>
              <w:pStyle w:val="OtherTableBody"/>
            </w:pPr>
            <w:r>
              <w:t>EI</w:t>
            </w:r>
          </w:p>
        </w:tc>
        <w:tc>
          <w:tcPr>
            <w:tcW w:w="700" w:type="dxa"/>
          </w:tcPr>
          <w:p w14:paraId="759043DB" w14:textId="77777777" w:rsidR="00B50050" w:rsidRDefault="00B50050" w:rsidP="0088127C">
            <w:pPr>
              <w:pStyle w:val="OtherTableBody"/>
            </w:pPr>
          </w:p>
        </w:tc>
        <w:tc>
          <w:tcPr>
            <w:tcW w:w="600" w:type="dxa"/>
          </w:tcPr>
          <w:p w14:paraId="3A881C2C" w14:textId="77777777" w:rsidR="00B50050" w:rsidRDefault="00B50050" w:rsidP="0088127C">
            <w:pPr>
              <w:pStyle w:val="OtherTableBody"/>
            </w:pPr>
          </w:p>
        </w:tc>
        <w:tc>
          <w:tcPr>
            <w:tcW w:w="900" w:type="dxa"/>
          </w:tcPr>
          <w:p w14:paraId="12ADA851" w14:textId="77777777" w:rsidR="00B50050" w:rsidRDefault="00B50050" w:rsidP="0088127C">
            <w:pPr>
              <w:pStyle w:val="OtherTableBody"/>
            </w:pPr>
            <w:r>
              <w:t>8.9.3.3</w:t>
            </w:r>
          </w:p>
        </w:tc>
      </w:tr>
      <w:tr w:rsidR="00B50050" w14:paraId="5AD9B0FA" w14:textId="77777777" w:rsidTr="00195548">
        <w:tc>
          <w:tcPr>
            <w:tcW w:w="3500" w:type="dxa"/>
          </w:tcPr>
          <w:p w14:paraId="5B99273C" w14:textId="77777777" w:rsidR="00B50050" w:rsidRDefault="00B50050" w:rsidP="0088127C">
            <w:pPr>
              <w:pStyle w:val="OtherTableBody"/>
            </w:pPr>
            <w:r>
              <w:t>Segment Unique Key</w:t>
            </w:r>
          </w:p>
        </w:tc>
        <w:tc>
          <w:tcPr>
            <w:tcW w:w="700" w:type="dxa"/>
          </w:tcPr>
          <w:p w14:paraId="1D83051C" w14:textId="77777777" w:rsidR="00B50050" w:rsidRDefault="00B50050" w:rsidP="0088127C">
            <w:pPr>
              <w:pStyle w:val="OtherTableBody"/>
            </w:pPr>
            <w:r>
              <w:t>00764</w:t>
            </w:r>
          </w:p>
        </w:tc>
        <w:tc>
          <w:tcPr>
            <w:tcW w:w="600" w:type="dxa"/>
          </w:tcPr>
          <w:p w14:paraId="4667D49E" w14:textId="77777777" w:rsidR="00B50050" w:rsidRDefault="00B50050" w:rsidP="0088127C">
            <w:pPr>
              <w:pStyle w:val="OtherTableBody"/>
            </w:pPr>
            <w:r>
              <w:t>OMC</w:t>
            </w:r>
          </w:p>
        </w:tc>
        <w:tc>
          <w:tcPr>
            <w:tcW w:w="600" w:type="dxa"/>
          </w:tcPr>
          <w:p w14:paraId="18549C40" w14:textId="77777777" w:rsidR="00B50050" w:rsidRDefault="00B50050" w:rsidP="0088127C">
            <w:pPr>
              <w:pStyle w:val="OtherTableBody"/>
            </w:pPr>
            <w:r>
              <w:t>3</w:t>
            </w:r>
          </w:p>
        </w:tc>
        <w:tc>
          <w:tcPr>
            <w:tcW w:w="600" w:type="dxa"/>
          </w:tcPr>
          <w:p w14:paraId="00FAF77B" w14:textId="77777777" w:rsidR="00B50050" w:rsidRDefault="00B50050" w:rsidP="0088127C">
            <w:pPr>
              <w:pStyle w:val="OtherTableBody"/>
            </w:pPr>
            <w:r>
              <w:t>..</w:t>
            </w:r>
          </w:p>
        </w:tc>
        <w:tc>
          <w:tcPr>
            <w:tcW w:w="600" w:type="dxa"/>
          </w:tcPr>
          <w:p w14:paraId="36F4CDF3" w14:textId="77777777" w:rsidR="00B50050" w:rsidRDefault="00B50050" w:rsidP="0088127C">
            <w:pPr>
              <w:pStyle w:val="OtherTableBody"/>
            </w:pPr>
          </w:p>
        </w:tc>
        <w:tc>
          <w:tcPr>
            <w:tcW w:w="600" w:type="dxa"/>
          </w:tcPr>
          <w:p w14:paraId="688DB9D2" w14:textId="77777777" w:rsidR="00B50050" w:rsidRDefault="00B50050" w:rsidP="0088127C">
            <w:pPr>
              <w:pStyle w:val="OtherTableBody"/>
            </w:pPr>
            <w:r>
              <w:t>EI</w:t>
            </w:r>
          </w:p>
        </w:tc>
        <w:tc>
          <w:tcPr>
            <w:tcW w:w="700" w:type="dxa"/>
          </w:tcPr>
          <w:p w14:paraId="201E8ABA" w14:textId="77777777" w:rsidR="00B50050" w:rsidRDefault="00B50050" w:rsidP="0088127C">
            <w:pPr>
              <w:pStyle w:val="OtherTableBody"/>
            </w:pPr>
          </w:p>
        </w:tc>
        <w:tc>
          <w:tcPr>
            <w:tcW w:w="600" w:type="dxa"/>
          </w:tcPr>
          <w:p w14:paraId="4EBCC874" w14:textId="77777777" w:rsidR="00B50050" w:rsidRDefault="00B50050" w:rsidP="0088127C">
            <w:pPr>
              <w:pStyle w:val="OtherTableBody"/>
            </w:pPr>
          </w:p>
        </w:tc>
        <w:tc>
          <w:tcPr>
            <w:tcW w:w="900" w:type="dxa"/>
          </w:tcPr>
          <w:p w14:paraId="3B62DD89" w14:textId="77777777" w:rsidR="00B50050" w:rsidRDefault="00B50050" w:rsidP="0088127C">
            <w:pPr>
              <w:pStyle w:val="OtherTableBody"/>
            </w:pPr>
            <w:r>
              <w:t>8.8.16.3</w:t>
            </w:r>
          </w:p>
        </w:tc>
      </w:tr>
      <w:tr w:rsidR="00B50050" w14:paraId="7CB35B75" w14:textId="77777777" w:rsidTr="00195548">
        <w:tc>
          <w:tcPr>
            <w:tcW w:w="3500" w:type="dxa"/>
          </w:tcPr>
          <w:p w14:paraId="6C674959" w14:textId="77777777" w:rsidR="00B50050" w:rsidRDefault="00B50050" w:rsidP="0088127C">
            <w:pPr>
              <w:pStyle w:val="OtherTableBody"/>
            </w:pPr>
            <w:r>
              <w:t>Segment Unique Key</w:t>
            </w:r>
          </w:p>
        </w:tc>
        <w:tc>
          <w:tcPr>
            <w:tcW w:w="700" w:type="dxa"/>
          </w:tcPr>
          <w:p w14:paraId="5175D610" w14:textId="77777777" w:rsidR="00B50050" w:rsidRDefault="00B50050" w:rsidP="0088127C">
            <w:pPr>
              <w:pStyle w:val="OtherTableBody"/>
            </w:pPr>
            <w:r>
              <w:t>00764</w:t>
            </w:r>
          </w:p>
        </w:tc>
        <w:tc>
          <w:tcPr>
            <w:tcW w:w="600" w:type="dxa"/>
          </w:tcPr>
          <w:p w14:paraId="30A21209" w14:textId="77777777" w:rsidR="00B50050" w:rsidRDefault="00B50050" w:rsidP="0088127C">
            <w:pPr>
              <w:pStyle w:val="OtherTableBody"/>
            </w:pPr>
            <w:r>
              <w:t>LRL</w:t>
            </w:r>
          </w:p>
        </w:tc>
        <w:tc>
          <w:tcPr>
            <w:tcW w:w="600" w:type="dxa"/>
          </w:tcPr>
          <w:p w14:paraId="549A9E2A" w14:textId="77777777" w:rsidR="00B50050" w:rsidRDefault="00B50050" w:rsidP="0088127C">
            <w:pPr>
              <w:pStyle w:val="OtherTableBody"/>
            </w:pPr>
            <w:r>
              <w:t>3</w:t>
            </w:r>
          </w:p>
        </w:tc>
        <w:tc>
          <w:tcPr>
            <w:tcW w:w="600" w:type="dxa"/>
          </w:tcPr>
          <w:p w14:paraId="4AB28241" w14:textId="77777777" w:rsidR="00B50050" w:rsidRDefault="00B50050" w:rsidP="0088127C">
            <w:pPr>
              <w:pStyle w:val="OtherTableBody"/>
            </w:pPr>
            <w:r>
              <w:t>..</w:t>
            </w:r>
          </w:p>
        </w:tc>
        <w:tc>
          <w:tcPr>
            <w:tcW w:w="600" w:type="dxa"/>
          </w:tcPr>
          <w:p w14:paraId="3D3BDF04" w14:textId="77777777" w:rsidR="00B50050" w:rsidRDefault="00B50050" w:rsidP="0088127C">
            <w:pPr>
              <w:pStyle w:val="OtherTableBody"/>
            </w:pPr>
          </w:p>
        </w:tc>
        <w:tc>
          <w:tcPr>
            <w:tcW w:w="600" w:type="dxa"/>
          </w:tcPr>
          <w:p w14:paraId="3CE76968" w14:textId="77777777" w:rsidR="00B50050" w:rsidRDefault="00B50050" w:rsidP="0088127C">
            <w:pPr>
              <w:pStyle w:val="OtherTableBody"/>
            </w:pPr>
            <w:r>
              <w:t>EI</w:t>
            </w:r>
          </w:p>
        </w:tc>
        <w:tc>
          <w:tcPr>
            <w:tcW w:w="700" w:type="dxa"/>
          </w:tcPr>
          <w:p w14:paraId="14C3832A" w14:textId="77777777" w:rsidR="00B50050" w:rsidRDefault="00B50050" w:rsidP="0088127C">
            <w:pPr>
              <w:pStyle w:val="OtherTableBody"/>
            </w:pPr>
          </w:p>
        </w:tc>
        <w:tc>
          <w:tcPr>
            <w:tcW w:w="600" w:type="dxa"/>
          </w:tcPr>
          <w:p w14:paraId="2B8BA791" w14:textId="77777777" w:rsidR="00B50050" w:rsidRDefault="00B50050" w:rsidP="0088127C">
            <w:pPr>
              <w:pStyle w:val="OtherTableBody"/>
            </w:pPr>
          </w:p>
        </w:tc>
        <w:tc>
          <w:tcPr>
            <w:tcW w:w="900" w:type="dxa"/>
          </w:tcPr>
          <w:p w14:paraId="27A84031" w14:textId="77777777" w:rsidR="00B50050" w:rsidRDefault="00B50050" w:rsidP="0088127C">
            <w:pPr>
              <w:pStyle w:val="OtherTableBody"/>
            </w:pPr>
            <w:r>
              <w:t>8.9.4.3</w:t>
            </w:r>
          </w:p>
        </w:tc>
      </w:tr>
      <w:tr w:rsidR="00B50050" w14:paraId="286CBBC8" w14:textId="77777777" w:rsidTr="00195548">
        <w:tc>
          <w:tcPr>
            <w:tcW w:w="3500" w:type="dxa"/>
          </w:tcPr>
          <w:p w14:paraId="07C89889" w14:textId="77777777" w:rsidR="00B50050" w:rsidRDefault="00B50050" w:rsidP="0088127C">
            <w:pPr>
              <w:pStyle w:val="OtherTableBody"/>
            </w:pPr>
            <w:r>
              <w:t>Send Character Count</w:t>
            </w:r>
          </w:p>
        </w:tc>
        <w:tc>
          <w:tcPr>
            <w:tcW w:w="700" w:type="dxa"/>
          </w:tcPr>
          <w:p w14:paraId="35906B27" w14:textId="77777777" w:rsidR="00B50050" w:rsidRDefault="00B50050" w:rsidP="0088127C">
            <w:pPr>
              <w:pStyle w:val="OtherTableBody"/>
            </w:pPr>
            <w:r>
              <w:t>01179</w:t>
            </w:r>
          </w:p>
        </w:tc>
        <w:tc>
          <w:tcPr>
            <w:tcW w:w="600" w:type="dxa"/>
          </w:tcPr>
          <w:p w14:paraId="006B9788" w14:textId="77777777" w:rsidR="00B50050" w:rsidRDefault="00B50050" w:rsidP="0088127C">
            <w:pPr>
              <w:pStyle w:val="OtherTableBody"/>
            </w:pPr>
            <w:r>
              <w:t>NST</w:t>
            </w:r>
          </w:p>
        </w:tc>
        <w:tc>
          <w:tcPr>
            <w:tcW w:w="600" w:type="dxa"/>
          </w:tcPr>
          <w:p w14:paraId="3AA0E026" w14:textId="77777777" w:rsidR="00B50050" w:rsidRDefault="00B50050" w:rsidP="0088127C">
            <w:pPr>
              <w:pStyle w:val="OtherTableBody"/>
            </w:pPr>
            <w:r>
              <w:t>7</w:t>
            </w:r>
          </w:p>
        </w:tc>
        <w:tc>
          <w:tcPr>
            <w:tcW w:w="600" w:type="dxa"/>
          </w:tcPr>
          <w:p w14:paraId="48C3DDEF" w14:textId="77777777" w:rsidR="00B50050" w:rsidRDefault="00B50050" w:rsidP="0088127C">
            <w:pPr>
              <w:pStyle w:val="OtherTableBody"/>
            </w:pPr>
            <w:r>
              <w:t>..</w:t>
            </w:r>
          </w:p>
        </w:tc>
        <w:tc>
          <w:tcPr>
            <w:tcW w:w="600" w:type="dxa"/>
          </w:tcPr>
          <w:p w14:paraId="1D25EDBF" w14:textId="77777777" w:rsidR="00B50050" w:rsidRDefault="00B50050" w:rsidP="0088127C">
            <w:pPr>
              <w:pStyle w:val="OtherTableBody"/>
            </w:pPr>
          </w:p>
        </w:tc>
        <w:tc>
          <w:tcPr>
            <w:tcW w:w="600" w:type="dxa"/>
          </w:tcPr>
          <w:p w14:paraId="531E7CA5" w14:textId="77777777" w:rsidR="00B50050" w:rsidRDefault="00B50050" w:rsidP="0088127C">
            <w:pPr>
              <w:pStyle w:val="OtherTableBody"/>
            </w:pPr>
            <w:r>
              <w:t>NM</w:t>
            </w:r>
          </w:p>
        </w:tc>
        <w:tc>
          <w:tcPr>
            <w:tcW w:w="700" w:type="dxa"/>
          </w:tcPr>
          <w:p w14:paraId="53A0B1FD" w14:textId="77777777" w:rsidR="00B50050" w:rsidRDefault="00B50050" w:rsidP="0088127C">
            <w:pPr>
              <w:pStyle w:val="OtherTableBody"/>
            </w:pPr>
          </w:p>
        </w:tc>
        <w:tc>
          <w:tcPr>
            <w:tcW w:w="600" w:type="dxa"/>
          </w:tcPr>
          <w:p w14:paraId="56D90DE7" w14:textId="77777777" w:rsidR="00B50050" w:rsidRDefault="00B50050" w:rsidP="0088127C">
            <w:pPr>
              <w:pStyle w:val="OtherTableBody"/>
            </w:pPr>
          </w:p>
        </w:tc>
        <w:tc>
          <w:tcPr>
            <w:tcW w:w="900" w:type="dxa"/>
          </w:tcPr>
          <w:p w14:paraId="5FF72C56" w14:textId="77777777" w:rsidR="00B50050" w:rsidRDefault="00B50050" w:rsidP="0088127C">
            <w:pPr>
              <w:pStyle w:val="OtherTableBody"/>
            </w:pPr>
            <w:r>
              <w:t>14.4.3.7</w:t>
            </w:r>
          </w:p>
        </w:tc>
      </w:tr>
      <w:tr w:rsidR="00B50050" w14:paraId="1BE26A97" w14:textId="77777777" w:rsidTr="00195548">
        <w:tc>
          <w:tcPr>
            <w:tcW w:w="3500" w:type="dxa"/>
          </w:tcPr>
          <w:p w14:paraId="6E6CA7A4" w14:textId="77777777" w:rsidR="00B50050" w:rsidRDefault="00B50050" w:rsidP="0088127C">
            <w:pPr>
              <w:pStyle w:val="OtherTableBody"/>
            </w:pPr>
            <w:r>
              <w:t>Sender Address</w:t>
            </w:r>
          </w:p>
        </w:tc>
        <w:tc>
          <w:tcPr>
            <w:tcW w:w="700" w:type="dxa"/>
          </w:tcPr>
          <w:p w14:paraId="5968436D" w14:textId="77777777" w:rsidR="00B50050" w:rsidRDefault="00B50050" w:rsidP="0088127C">
            <w:pPr>
              <w:pStyle w:val="OtherTableBody"/>
            </w:pPr>
            <w:r>
              <w:t>01062</w:t>
            </w:r>
          </w:p>
        </w:tc>
        <w:tc>
          <w:tcPr>
            <w:tcW w:w="600" w:type="dxa"/>
          </w:tcPr>
          <w:p w14:paraId="0FEF8863" w14:textId="77777777" w:rsidR="00B50050" w:rsidRDefault="00B50050" w:rsidP="0088127C">
            <w:pPr>
              <w:pStyle w:val="OtherTableBody"/>
            </w:pPr>
            <w:r>
              <w:t>PES</w:t>
            </w:r>
          </w:p>
        </w:tc>
        <w:tc>
          <w:tcPr>
            <w:tcW w:w="600" w:type="dxa"/>
          </w:tcPr>
          <w:p w14:paraId="735004FE" w14:textId="77777777" w:rsidR="00B50050" w:rsidRDefault="00B50050" w:rsidP="0088127C">
            <w:pPr>
              <w:pStyle w:val="OtherTableBody"/>
            </w:pPr>
            <w:r>
              <w:t>3</w:t>
            </w:r>
          </w:p>
        </w:tc>
        <w:tc>
          <w:tcPr>
            <w:tcW w:w="600" w:type="dxa"/>
          </w:tcPr>
          <w:p w14:paraId="5FDC8BF8" w14:textId="77777777" w:rsidR="00B50050" w:rsidRDefault="00B50050" w:rsidP="0088127C">
            <w:pPr>
              <w:pStyle w:val="OtherTableBody"/>
            </w:pPr>
            <w:r>
              <w:t>..</w:t>
            </w:r>
          </w:p>
        </w:tc>
        <w:tc>
          <w:tcPr>
            <w:tcW w:w="600" w:type="dxa"/>
          </w:tcPr>
          <w:p w14:paraId="2AF28123" w14:textId="77777777" w:rsidR="00B50050" w:rsidRDefault="00B50050" w:rsidP="0088127C">
            <w:pPr>
              <w:pStyle w:val="OtherTableBody"/>
            </w:pPr>
          </w:p>
        </w:tc>
        <w:tc>
          <w:tcPr>
            <w:tcW w:w="600" w:type="dxa"/>
          </w:tcPr>
          <w:p w14:paraId="3450DF9A" w14:textId="77777777" w:rsidR="00B50050" w:rsidRDefault="00B50050" w:rsidP="0088127C">
            <w:pPr>
              <w:pStyle w:val="OtherTableBody"/>
            </w:pPr>
            <w:r>
              <w:t>XAD</w:t>
            </w:r>
          </w:p>
        </w:tc>
        <w:tc>
          <w:tcPr>
            <w:tcW w:w="700" w:type="dxa"/>
          </w:tcPr>
          <w:p w14:paraId="1D9EE027" w14:textId="77777777" w:rsidR="00B50050" w:rsidRDefault="00B50050" w:rsidP="0088127C">
            <w:pPr>
              <w:pStyle w:val="OtherTableBody"/>
            </w:pPr>
            <w:r>
              <w:t>Y</w:t>
            </w:r>
          </w:p>
        </w:tc>
        <w:tc>
          <w:tcPr>
            <w:tcW w:w="600" w:type="dxa"/>
          </w:tcPr>
          <w:p w14:paraId="7309FD66" w14:textId="77777777" w:rsidR="00B50050" w:rsidRDefault="00B50050" w:rsidP="0088127C">
            <w:pPr>
              <w:pStyle w:val="OtherTableBody"/>
            </w:pPr>
          </w:p>
        </w:tc>
        <w:tc>
          <w:tcPr>
            <w:tcW w:w="900" w:type="dxa"/>
          </w:tcPr>
          <w:p w14:paraId="614B2BF6" w14:textId="77777777" w:rsidR="00B50050" w:rsidRDefault="00B50050" w:rsidP="0088127C">
            <w:pPr>
              <w:pStyle w:val="OtherTableBody"/>
            </w:pPr>
            <w:r>
              <w:t>7.12.1.3</w:t>
            </w:r>
          </w:p>
        </w:tc>
      </w:tr>
      <w:tr w:rsidR="00B50050" w14:paraId="68784E61" w14:textId="77777777" w:rsidTr="00195548">
        <w:tc>
          <w:tcPr>
            <w:tcW w:w="3500" w:type="dxa"/>
          </w:tcPr>
          <w:p w14:paraId="581FDDBF" w14:textId="77777777" w:rsidR="00B50050" w:rsidRDefault="00B50050" w:rsidP="0088127C">
            <w:pPr>
              <w:pStyle w:val="OtherTableBody"/>
            </w:pPr>
            <w:r>
              <w:t>Sender Aware Date/Time</w:t>
            </w:r>
          </w:p>
        </w:tc>
        <w:tc>
          <w:tcPr>
            <w:tcW w:w="700" w:type="dxa"/>
          </w:tcPr>
          <w:p w14:paraId="598ADFBF" w14:textId="77777777" w:rsidR="00B50050" w:rsidRDefault="00B50050" w:rsidP="0088127C">
            <w:pPr>
              <w:pStyle w:val="OtherTableBody"/>
            </w:pPr>
            <w:r>
              <w:t>01068</w:t>
            </w:r>
          </w:p>
        </w:tc>
        <w:tc>
          <w:tcPr>
            <w:tcW w:w="600" w:type="dxa"/>
          </w:tcPr>
          <w:p w14:paraId="3FB689CA" w14:textId="77777777" w:rsidR="00B50050" w:rsidRDefault="00B50050" w:rsidP="0088127C">
            <w:pPr>
              <w:pStyle w:val="OtherTableBody"/>
            </w:pPr>
            <w:r>
              <w:t>PES</w:t>
            </w:r>
          </w:p>
        </w:tc>
        <w:tc>
          <w:tcPr>
            <w:tcW w:w="600" w:type="dxa"/>
          </w:tcPr>
          <w:p w14:paraId="58D0D755" w14:textId="77777777" w:rsidR="00B50050" w:rsidRDefault="00B50050" w:rsidP="0088127C">
            <w:pPr>
              <w:pStyle w:val="OtherTableBody"/>
            </w:pPr>
            <w:r>
              <w:t>9</w:t>
            </w:r>
          </w:p>
        </w:tc>
        <w:tc>
          <w:tcPr>
            <w:tcW w:w="600" w:type="dxa"/>
          </w:tcPr>
          <w:p w14:paraId="5EE1C69F" w14:textId="77777777" w:rsidR="00B50050" w:rsidRDefault="00B50050" w:rsidP="0088127C">
            <w:pPr>
              <w:pStyle w:val="OtherTableBody"/>
            </w:pPr>
            <w:r>
              <w:t>..</w:t>
            </w:r>
          </w:p>
        </w:tc>
        <w:tc>
          <w:tcPr>
            <w:tcW w:w="600" w:type="dxa"/>
          </w:tcPr>
          <w:p w14:paraId="168DAD70" w14:textId="77777777" w:rsidR="00B50050" w:rsidRDefault="00B50050" w:rsidP="0088127C">
            <w:pPr>
              <w:pStyle w:val="OtherTableBody"/>
            </w:pPr>
          </w:p>
        </w:tc>
        <w:tc>
          <w:tcPr>
            <w:tcW w:w="600" w:type="dxa"/>
          </w:tcPr>
          <w:p w14:paraId="544355D6" w14:textId="77777777" w:rsidR="00B50050" w:rsidRDefault="00B50050" w:rsidP="0088127C">
            <w:pPr>
              <w:pStyle w:val="OtherTableBody"/>
            </w:pPr>
            <w:r>
              <w:t>DTM</w:t>
            </w:r>
          </w:p>
        </w:tc>
        <w:tc>
          <w:tcPr>
            <w:tcW w:w="700" w:type="dxa"/>
          </w:tcPr>
          <w:p w14:paraId="3640DCC4" w14:textId="77777777" w:rsidR="00B50050" w:rsidRDefault="00B50050" w:rsidP="0088127C">
            <w:pPr>
              <w:pStyle w:val="OtherTableBody"/>
            </w:pPr>
          </w:p>
        </w:tc>
        <w:tc>
          <w:tcPr>
            <w:tcW w:w="600" w:type="dxa"/>
          </w:tcPr>
          <w:p w14:paraId="716225DD" w14:textId="77777777" w:rsidR="00B50050" w:rsidRDefault="00B50050" w:rsidP="0088127C">
            <w:pPr>
              <w:pStyle w:val="OtherTableBody"/>
            </w:pPr>
          </w:p>
        </w:tc>
        <w:tc>
          <w:tcPr>
            <w:tcW w:w="900" w:type="dxa"/>
          </w:tcPr>
          <w:p w14:paraId="5D53873E" w14:textId="77777777" w:rsidR="00B50050" w:rsidRDefault="00B50050" w:rsidP="0088127C">
            <w:pPr>
              <w:pStyle w:val="OtherTableBody"/>
            </w:pPr>
            <w:r>
              <w:t>7.12.1.9</w:t>
            </w:r>
          </w:p>
        </w:tc>
      </w:tr>
      <w:tr w:rsidR="00B50050" w14:paraId="4E0D949C" w14:textId="77777777" w:rsidTr="00195548">
        <w:tc>
          <w:tcPr>
            <w:tcW w:w="3500" w:type="dxa"/>
          </w:tcPr>
          <w:p w14:paraId="6A63DEEA" w14:textId="77777777" w:rsidR="00B50050" w:rsidRDefault="00B50050" w:rsidP="0088127C">
            <w:pPr>
              <w:pStyle w:val="OtherTableBody"/>
            </w:pPr>
            <w:r>
              <w:t>Sender Comment</w:t>
            </w:r>
          </w:p>
        </w:tc>
        <w:tc>
          <w:tcPr>
            <w:tcW w:w="700" w:type="dxa"/>
          </w:tcPr>
          <w:p w14:paraId="146BA4A2" w14:textId="77777777" w:rsidR="00B50050" w:rsidRDefault="00B50050" w:rsidP="0088127C">
            <w:pPr>
              <w:pStyle w:val="OtherTableBody"/>
            </w:pPr>
            <w:r>
              <w:t>01067</w:t>
            </w:r>
          </w:p>
        </w:tc>
        <w:tc>
          <w:tcPr>
            <w:tcW w:w="600" w:type="dxa"/>
          </w:tcPr>
          <w:p w14:paraId="0097845E" w14:textId="77777777" w:rsidR="00B50050" w:rsidRDefault="00B50050" w:rsidP="0088127C">
            <w:pPr>
              <w:pStyle w:val="OtherTableBody"/>
            </w:pPr>
            <w:r>
              <w:t>PES</w:t>
            </w:r>
          </w:p>
        </w:tc>
        <w:tc>
          <w:tcPr>
            <w:tcW w:w="600" w:type="dxa"/>
          </w:tcPr>
          <w:p w14:paraId="4FBDAF63" w14:textId="77777777" w:rsidR="00B50050" w:rsidRDefault="00B50050" w:rsidP="0088127C">
            <w:pPr>
              <w:pStyle w:val="OtherTableBody"/>
            </w:pPr>
            <w:r>
              <w:t>8</w:t>
            </w:r>
          </w:p>
        </w:tc>
        <w:tc>
          <w:tcPr>
            <w:tcW w:w="600" w:type="dxa"/>
          </w:tcPr>
          <w:p w14:paraId="3AFE4D5F" w14:textId="77777777" w:rsidR="00B50050" w:rsidRDefault="00B50050" w:rsidP="0088127C">
            <w:pPr>
              <w:pStyle w:val="OtherTableBody"/>
            </w:pPr>
            <w:r>
              <w:t>..</w:t>
            </w:r>
          </w:p>
        </w:tc>
        <w:tc>
          <w:tcPr>
            <w:tcW w:w="600" w:type="dxa"/>
          </w:tcPr>
          <w:p w14:paraId="48EB03BD" w14:textId="77777777" w:rsidR="00B50050" w:rsidRDefault="00B50050" w:rsidP="0088127C">
            <w:pPr>
              <w:pStyle w:val="OtherTableBody"/>
            </w:pPr>
            <w:r>
              <w:t>600=</w:t>
            </w:r>
          </w:p>
        </w:tc>
        <w:tc>
          <w:tcPr>
            <w:tcW w:w="600" w:type="dxa"/>
          </w:tcPr>
          <w:p w14:paraId="7AFB3569" w14:textId="77777777" w:rsidR="00B50050" w:rsidRDefault="00B50050" w:rsidP="0088127C">
            <w:pPr>
              <w:pStyle w:val="OtherTableBody"/>
            </w:pPr>
            <w:r>
              <w:t>FT</w:t>
            </w:r>
          </w:p>
        </w:tc>
        <w:tc>
          <w:tcPr>
            <w:tcW w:w="700" w:type="dxa"/>
          </w:tcPr>
          <w:p w14:paraId="123CEF7D" w14:textId="77777777" w:rsidR="00B50050" w:rsidRDefault="00B50050" w:rsidP="0088127C">
            <w:pPr>
              <w:pStyle w:val="OtherTableBody"/>
            </w:pPr>
          </w:p>
        </w:tc>
        <w:tc>
          <w:tcPr>
            <w:tcW w:w="600" w:type="dxa"/>
          </w:tcPr>
          <w:p w14:paraId="46BC4914" w14:textId="77777777" w:rsidR="00B50050" w:rsidRDefault="00B50050" w:rsidP="0088127C">
            <w:pPr>
              <w:pStyle w:val="OtherTableBody"/>
            </w:pPr>
          </w:p>
        </w:tc>
        <w:tc>
          <w:tcPr>
            <w:tcW w:w="900" w:type="dxa"/>
          </w:tcPr>
          <w:p w14:paraId="404C66B9" w14:textId="77777777" w:rsidR="00B50050" w:rsidRDefault="00B50050" w:rsidP="0088127C">
            <w:pPr>
              <w:pStyle w:val="OtherTableBody"/>
            </w:pPr>
            <w:r>
              <w:t>7.12.1.8</w:t>
            </w:r>
          </w:p>
        </w:tc>
      </w:tr>
      <w:tr w:rsidR="00B50050" w14:paraId="1361C92A" w14:textId="77777777" w:rsidTr="00195548">
        <w:tc>
          <w:tcPr>
            <w:tcW w:w="3500" w:type="dxa"/>
          </w:tcPr>
          <w:p w14:paraId="7A0AF07F" w14:textId="77777777" w:rsidR="00B50050" w:rsidRDefault="00B50050" w:rsidP="0088127C">
            <w:pPr>
              <w:pStyle w:val="OtherTableBody"/>
            </w:pPr>
            <w:r>
              <w:t>Sender Event Description</w:t>
            </w:r>
          </w:p>
        </w:tc>
        <w:tc>
          <w:tcPr>
            <w:tcW w:w="700" w:type="dxa"/>
          </w:tcPr>
          <w:p w14:paraId="10B93173" w14:textId="77777777" w:rsidR="00B50050" w:rsidRDefault="00B50050" w:rsidP="0088127C">
            <w:pPr>
              <w:pStyle w:val="OtherTableBody"/>
            </w:pPr>
            <w:r>
              <w:t>01066</w:t>
            </w:r>
          </w:p>
        </w:tc>
        <w:tc>
          <w:tcPr>
            <w:tcW w:w="600" w:type="dxa"/>
          </w:tcPr>
          <w:p w14:paraId="2BAABF40" w14:textId="77777777" w:rsidR="00B50050" w:rsidRDefault="00B50050" w:rsidP="0088127C">
            <w:pPr>
              <w:pStyle w:val="OtherTableBody"/>
            </w:pPr>
            <w:r>
              <w:t>PES</w:t>
            </w:r>
          </w:p>
        </w:tc>
        <w:tc>
          <w:tcPr>
            <w:tcW w:w="600" w:type="dxa"/>
          </w:tcPr>
          <w:p w14:paraId="5077D61D" w14:textId="77777777" w:rsidR="00B50050" w:rsidRDefault="00B50050" w:rsidP="0088127C">
            <w:pPr>
              <w:pStyle w:val="OtherTableBody"/>
            </w:pPr>
            <w:r>
              <w:t>7</w:t>
            </w:r>
          </w:p>
        </w:tc>
        <w:tc>
          <w:tcPr>
            <w:tcW w:w="600" w:type="dxa"/>
          </w:tcPr>
          <w:p w14:paraId="205DE48A" w14:textId="77777777" w:rsidR="00B50050" w:rsidRDefault="00B50050" w:rsidP="0088127C">
            <w:pPr>
              <w:pStyle w:val="OtherTableBody"/>
            </w:pPr>
            <w:r>
              <w:t>..</w:t>
            </w:r>
          </w:p>
        </w:tc>
        <w:tc>
          <w:tcPr>
            <w:tcW w:w="600" w:type="dxa"/>
          </w:tcPr>
          <w:p w14:paraId="4D1538FB" w14:textId="77777777" w:rsidR="00B50050" w:rsidRDefault="00B50050" w:rsidP="0088127C">
            <w:pPr>
              <w:pStyle w:val="OtherTableBody"/>
            </w:pPr>
            <w:r>
              <w:t>600=</w:t>
            </w:r>
          </w:p>
        </w:tc>
        <w:tc>
          <w:tcPr>
            <w:tcW w:w="600" w:type="dxa"/>
          </w:tcPr>
          <w:p w14:paraId="4237CD86" w14:textId="77777777" w:rsidR="00B50050" w:rsidRDefault="00B50050" w:rsidP="0088127C">
            <w:pPr>
              <w:pStyle w:val="OtherTableBody"/>
            </w:pPr>
            <w:r>
              <w:t>FT</w:t>
            </w:r>
          </w:p>
        </w:tc>
        <w:tc>
          <w:tcPr>
            <w:tcW w:w="700" w:type="dxa"/>
          </w:tcPr>
          <w:p w14:paraId="71D46D6F" w14:textId="77777777" w:rsidR="00B50050" w:rsidRDefault="00B50050" w:rsidP="0088127C">
            <w:pPr>
              <w:pStyle w:val="OtherTableBody"/>
            </w:pPr>
            <w:r>
              <w:t>Y</w:t>
            </w:r>
          </w:p>
        </w:tc>
        <w:tc>
          <w:tcPr>
            <w:tcW w:w="600" w:type="dxa"/>
          </w:tcPr>
          <w:p w14:paraId="7D7740C5" w14:textId="77777777" w:rsidR="00B50050" w:rsidRDefault="00B50050" w:rsidP="0088127C">
            <w:pPr>
              <w:pStyle w:val="OtherTableBody"/>
            </w:pPr>
          </w:p>
        </w:tc>
        <w:tc>
          <w:tcPr>
            <w:tcW w:w="900" w:type="dxa"/>
          </w:tcPr>
          <w:p w14:paraId="62FCB2BC" w14:textId="77777777" w:rsidR="00B50050" w:rsidRDefault="00B50050" w:rsidP="0088127C">
            <w:pPr>
              <w:pStyle w:val="OtherTableBody"/>
            </w:pPr>
            <w:r>
              <w:t>7.12.1.7</w:t>
            </w:r>
          </w:p>
        </w:tc>
      </w:tr>
      <w:tr w:rsidR="00B50050" w14:paraId="05134961" w14:textId="77777777" w:rsidTr="00195548">
        <w:tc>
          <w:tcPr>
            <w:tcW w:w="3500" w:type="dxa"/>
          </w:tcPr>
          <w:p w14:paraId="296F1532" w14:textId="77777777" w:rsidR="00B50050" w:rsidRDefault="00B50050" w:rsidP="0088127C">
            <w:pPr>
              <w:pStyle w:val="OtherTableBody"/>
            </w:pPr>
            <w:r>
              <w:t>Sender Event Identifier</w:t>
            </w:r>
          </w:p>
        </w:tc>
        <w:tc>
          <w:tcPr>
            <w:tcW w:w="700" w:type="dxa"/>
          </w:tcPr>
          <w:p w14:paraId="258CD6D6" w14:textId="77777777" w:rsidR="00B50050" w:rsidRDefault="00B50050" w:rsidP="0088127C">
            <w:pPr>
              <w:pStyle w:val="OtherTableBody"/>
            </w:pPr>
            <w:r>
              <w:t>01064</w:t>
            </w:r>
          </w:p>
        </w:tc>
        <w:tc>
          <w:tcPr>
            <w:tcW w:w="600" w:type="dxa"/>
          </w:tcPr>
          <w:p w14:paraId="271AA802" w14:textId="77777777" w:rsidR="00B50050" w:rsidRDefault="00B50050" w:rsidP="0088127C">
            <w:pPr>
              <w:pStyle w:val="OtherTableBody"/>
            </w:pPr>
            <w:r>
              <w:t>PES</w:t>
            </w:r>
          </w:p>
        </w:tc>
        <w:tc>
          <w:tcPr>
            <w:tcW w:w="600" w:type="dxa"/>
          </w:tcPr>
          <w:p w14:paraId="44AC2D84" w14:textId="77777777" w:rsidR="00B50050" w:rsidRDefault="00B50050" w:rsidP="0088127C">
            <w:pPr>
              <w:pStyle w:val="OtherTableBody"/>
            </w:pPr>
            <w:r>
              <w:t>5</w:t>
            </w:r>
          </w:p>
        </w:tc>
        <w:tc>
          <w:tcPr>
            <w:tcW w:w="600" w:type="dxa"/>
          </w:tcPr>
          <w:p w14:paraId="1C5B0429" w14:textId="77777777" w:rsidR="00B50050" w:rsidRDefault="00B50050" w:rsidP="0088127C">
            <w:pPr>
              <w:pStyle w:val="OtherTableBody"/>
            </w:pPr>
            <w:r>
              <w:t>..</w:t>
            </w:r>
          </w:p>
        </w:tc>
        <w:tc>
          <w:tcPr>
            <w:tcW w:w="600" w:type="dxa"/>
          </w:tcPr>
          <w:p w14:paraId="6ABB5F40" w14:textId="77777777" w:rsidR="00B50050" w:rsidRDefault="00B50050" w:rsidP="0088127C">
            <w:pPr>
              <w:pStyle w:val="OtherTableBody"/>
            </w:pPr>
          </w:p>
        </w:tc>
        <w:tc>
          <w:tcPr>
            <w:tcW w:w="600" w:type="dxa"/>
          </w:tcPr>
          <w:p w14:paraId="31420998" w14:textId="77777777" w:rsidR="00B50050" w:rsidRDefault="00B50050" w:rsidP="0088127C">
            <w:pPr>
              <w:pStyle w:val="OtherTableBody"/>
            </w:pPr>
            <w:r>
              <w:t>EI</w:t>
            </w:r>
          </w:p>
        </w:tc>
        <w:tc>
          <w:tcPr>
            <w:tcW w:w="700" w:type="dxa"/>
          </w:tcPr>
          <w:p w14:paraId="4D76E2E9" w14:textId="77777777" w:rsidR="00B50050" w:rsidRDefault="00B50050" w:rsidP="0088127C">
            <w:pPr>
              <w:pStyle w:val="OtherTableBody"/>
            </w:pPr>
          </w:p>
        </w:tc>
        <w:tc>
          <w:tcPr>
            <w:tcW w:w="600" w:type="dxa"/>
          </w:tcPr>
          <w:p w14:paraId="64EBE48D" w14:textId="77777777" w:rsidR="00B50050" w:rsidRDefault="00B50050" w:rsidP="0088127C">
            <w:pPr>
              <w:pStyle w:val="OtherTableBody"/>
            </w:pPr>
          </w:p>
        </w:tc>
        <w:tc>
          <w:tcPr>
            <w:tcW w:w="900" w:type="dxa"/>
          </w:tcPr>
          <w:p w14:paraId="48ABE23E" w14:textId="77777777" w:rsidR="00B50050" w:rsidRDefault="00B50050" w:rsidP="0088127C">
            <w:pPr>
              <w:pStyle w:val="OtherTableBody"/>
            </w:pPr>
            <w:r>
              <w:t>7.12.1.5</w:t>
            </w:r>
          </w:p>
        </w:tc>
      </w:tr>
      <w:tr w:rsidR="00B50050" w14:paraId="362EAFA2" w14:textId="77777777" w:rsidTr="00195548">
        <w:tc>
          <w:tcPr>
            <w:tcW w:w="3500" w:type="dxa"/>
          </w:tcPr>
          <w:p w14:paraId="4FF2D472" w14:textId="77777777" w:rsidR="00B50050" w:rsidRDefault="00B50050" w:rsidP="0088127C">
            <w:pPr>
              <w:pStyle w:val="OtherTableBody"/>
            </w:pPr>
            <w:r>
              <w:t>Sender Individual Name</w:t>
            </w:r>
          </w:p>
        </w:tc>
        <w:tc>
          <w:tcPr>
            <w:tcW w:w="700" w:type="dxa"/>
          </w:tcPr>
          <w:p w14:paraId="31CCFAD2" w14:textId="77777777" w:rsidR="00B50050" w:rsidRDefault="00B50050" w:rsidP="0088127C">
            <w:pPr>
              <w:pStyle w:val="OtherTableBody"/>
            </w:pPr>
            <w:r>
              <w:t>01060</w:t>
            </w:r>
          </w:p>
        </w:tc>
        <w:tc>
          <w:tcPr>
            <w:tcW w:w="600" w:type="dxa"/>
          </w:tcPr>
          <w:p w14:paraId="1FBF293A" w14:textId="77777777" w:rsidR="00B50050" w:rsidRDefault="00B50050" w:rsidP="0088127C">
            <w:pPr>
              <w:pStyle w:val="OtherTableBody"/>
            </w:pPr>
            <w:r>
              <w:t>PES</w:t>
            </w:r>
          </w:p>
        </w:tc>
        <w:tc>
          <w:tcPr>
            <w:tcW w:w="600" w:type="dxa"/>
          </w:tcPr>
          <w:p w14:paraId="039D4EDF" w14:textId="77777777" w:rsidR="00B50050" w:rsidRDefault="00B50050" w:rsidP="0088127C">
            <w:pPr>
              <w:pStyle w:val="OtherTableBody"/>
            </w:pPr>
            <w:r>
              <w:t>2</w:t>
            </w:r>
          </w:p>
        </w:tc>
        <w:tc>
          <w:tcPr>
            <w:tcW w:w="600" w:type="dxa"/>
          </w:tcPr>
          <w:p w14:paraId="44E76859" w14:textId="77777777" w:rsidR="00B50050" w:rsidRDefault="00B50050" w:rsidP="0088127C">
            <w:pPr>
              <w:pStyle w:val="OtherTableBody"/>
            </w:pPr>
            <w:r>
              <w:t>..</w:t>
            </w:r>
          </w:p>
        </w:tc>
        <w:tc>
          <w:tcPr>
            <w:tcW w:w="600" w:type="dxa"/>
          </w:tcPr>
          <w:p w14:paraId="7C9B0608" w14:textId="77777777" w:rsidR="00B50050" w:rsidRDefault="00B50050" w:rsidP="0088127C">
            <w:pPr>
              <w:pStyle w:val="OtherTableBody"/>
            </w:pPr>
          </w:p>
        </w:tc>
        <w:tc>
          <w:tcPr>
            <w:tcW w:w="600" w:type="dxa"/>
          </w:tcPr>
          <w:p w14:paraId="624349BB" w14:textId="77777777" w:rsidR="00B50050" w:rsidRDefault="00B50050" w:rsidP="0088127C">
            <w:pPr>
              <w:pStyle w:val="OtherTableBody"/>
            </w:pPr>
            <w:r>
              <w:t>XCN</w:t>
            </w:r>
          </w:p>
        </w:tc>
        <w:tc>
          <w:tcPr>
            <w:tcW w:w="700" w:type="dxa"/>
          </w:tcPr>
          <w:p w14:paraId="4A706945" w14:textId="77777777" w:rsidR="00B50050" w:rsidRDefault="00B50050" w:rsidP="0088127C">
            <w:pPr>
              <w:pStyle w:val="OtherTableBody"/>
            </w:pPr>
            <w:r>
              <w:t>Y</w:t>
            </w:r>
          </w:p>
        </w:tc>
        <w:tc>
          <w:tcPr>
            <w:tcW w:w="600" w:type="dxa"/>
          </w:tcPr>
          <w:p w14:paraId="558349D7" w14:textId="77777777" w:rsidR="00B50050" w:rsidRDefault="00B50050" w:rsidP="0088127C">
            <w:pPr>
              <w:pStyle w:val="OtherTableBody"/>
            </w:pPr>
          </w:p>
        </w:tc>
        <w:tc>
          <w:tcPr>
            <w:tcW w:w="900" w:type="dxa"/>
          </w:tcPr>
          <w:p w14:paraId="28B4ABC7" w14:textId="77777777" w:rsidR="00B50050" w:rsidRDefault="00B50050" w:rsidP="0088127C">
            <w:pPr>
              <w:pStyle w:val="OtherTableBody"/>
            </w:pPr>
            <w:r>
              <w:t>7.12.1.2</w:t>
            </w:r>
          </w:p>
        </w:tc>
      </w:tr>
      <w:tr w:rsidR="00B50050" w14:paraId="08A041D5" w14:textId="77777777" w:rsidTr="00195548">
        <w:tc>
          <w:tcPr>
            <w:tcW w:w="3500" w:type="dxa"/>
          </w:tcPr>
          <w:p w14:paraId="3814B87D" w14:textId="77777777" w:rsidR="00B50050" w:rsidRDefault="00B50050" w:rsidP="0088127C">
            <w:pPr>
              <w:pStyle w:val="OtherTableBody"/>
            </w:pPr>
            <w:r>
              <w:t>Sender Organization Name</w:t>
            </w:r>
          </w:p>
        </w:tc>
        <w:tc>
          <w:tcPr>
            <w:tcW w:w="700" w:type="dxa"/>
          </w:tcPr>
          <w:p w14:paraId="0DF656B3" w14:textId="77777777" w:rsidR="00B50050" w:rsidRDefault="00B50050" w:rsidP="0088127C">
            <w:pPr>
              <w:pStyle w:val="OtherTableBody"/>
            </w:pPr>
            <w:r>
              <w:t>01059</w:t>
            </w:r>
          </w:p>
        </w:tc>
        <w:tc>
          <w:tcPr>
            <w:tcW w:w="600" w:type="dxa"/>
          </w:tcPr>
          <w:p w14:paraId="3E68C8D9" w14:textId="77777777" w:rsidR="00B50050" w:rsidRDefault="00B50050" w:rsidP="0088127C">
            <w:pPr>
              <w:pStyle w:val="OtherTableBody"/>
            </w:pPr>
            <w:r>
              <w:t>PES</w:t>
            </w:r>
          </w:p>
        </w:tc>
        <w:tc>
          <w:tcPr>
            <w:tcW w:w="600" w:type="dxa"/>
          </w:tcPr>
          <w:p w14:paraId="54EE1309" w14:textId="77777777" w:rsidR="00B50050" w:rsidRDefault="00B50050" w:rsidP="0088127C">
            <w:pPr>
              <w:pStyle w:val="OtherTableBody"/>
            </w:pPr>
            <w:r>
              <w:t>1</w:t>
            </w:r>
          </w:p>
        </w:tc>
        <w:tc>
          <w:tcPr>
            <w:tcW w:w="600" w:type="dxa"/>
          </w:tcPr>
          <w:p w14:paraId="4C5D10D1" w14:textId="77777777" w:rsidR="00B50050" w:rsidRDefault="00B50050" w:rsidP="0088127C">
            <w:pPr>
              <w:pStyle w:val="OtherTableBody"/>
            </w:pPr>
            <w:r>
              <w:t>..</w:t>
            </w:r>
          </w:p>
        </w:tc>
        <w:tc>
          <w:tcPr>
            <w:tcW w:w="600" w:type="dxa"/>
          </w:tcPr>
          <w:p w14:paraId="295B05E2" w14:textId="77777777" w:rsidR="00B50050" w:rsidRDefault="00B50050" w:rsidP="0088127C">
            <w:pPr>
              <w:pStyle w:val="OtherTableBody"/>
            </w:pPr>
          </w:p>
        </w:tc>
        <w:tc>
          <w:tcPr>
            <w:tcW w:w="600" w:type="dxa"/>
          </w:tcPr>
          <w:p w14:paraId="23FD6E6B" w14:textId="77777777" w:rsidR="00B50050" w:rsidRDefault="00B50050" w:rsidP="0088127C">
            <w:pPr>
              <w:pStyle w:val="OtherTableBody"/>
            </w:pPr>
            <w:r>
              <w:t>XON</w:t>
            </w:r>
          </w:p>
        </w:tc>
        <w:tc>
          <w:tcPr>
            <w:tcW w:w="700" w:type="dxa"/>
          </w:tcPr>
          <w:p w14:paraId="4C81C501" w14:textId="77777777" w:rsidR="00B50050" w:rsidRDefault="00B50050" w:rsidP="0088127C">
            <w:pPr>
              <w:pStyle w:val="OtherTableBody"/>
            </w:pPr>
            <w:r>
              <w:t>Y</w:t>
            </w:r>
          </w:p>
        </w:tc>
        <w:tc>
          <w:tcPr>
            <w:tcW w:w="600" w:type="dxa"/>
          </w:tcPr>
          <w:p w14:paraId="296F91CE" w14:textId="77777777" w:rsidR="00B50050" w:rsidRDefault="00B50050" w:rsidP="0088127C">
            <w:pPr>
              <w:pStyle w:val="OtherTableBody"/>
            </w:pPr>
          </w:p>
        </w:tc>
        <w:tc>
          <w:tcPr>
            <w:tcW w:w="900" w:type="dxa"/>
          </w:tcPr>
          <w:p w14:paraId="38394887" w14:textId="77777777" w:rsidR="00B50050" w:rsidRDefault="00B50050" w:rsidP="0088127C">
            <w:pPr>
              <w:pStyle w:val="OtherTableBody"/>
            </w:pPr>
            <w:r>
              <w:t>7.12.1.1</w:t>
            </w:r>
          </w:p>
        </w:tc>
      </w:tr>
      <w:tr w:rsidR="00B50050" w14:paraId="54CB681B" w14:textId="77777777" w:rsidTr="00195548">
        <w:tc>
          <w:tcPr>
            <w:tcW w:w="3500" w:type="dxa"/>
          </w:tcPr>
          <w:p w14:paraId="070A333E" w14:textId="77777777" w:rsidR="00B50050" w:rsidRDefault="00B50050" w:rsidP="0088127C">
            <w:pPr>
              <w:pStyle w:val="OtherTableBody"/>
            </w:pPr>
            <w:r>
              <w:t>Sender Sequence Number</w:t>
            </w:r>
          </w:p>
        </w:tc>
        <w:tc>
          <w:tcPr>
            <w:tcW w:w="700" w:type="dxa"/>
          </w:tcPr>
          <w:p w14:paraId="2D5C811B" w14:textId="77777777" w:rsidR="00B50050" w:rsidRDefault="00B50050" w:rsidP="0088127C">
            <w:pPr>
              <w:pStyle w:val="OtherTableBody"/>
            </w:pPr>
            <w:r>
              <w:t>01065</w:t>
            </w:r>
          </w:p>
        </w:tc>
        <w:tc>
          <w:tcPr>
            <w:tcW w:w="600" w:type="dxa"/>
          </w:tcPr>
          <w:p w14:paraId="50D1A965" w14:textId="77777777" w:rsidR="00B50050" w:rsidRDefault="00B50050" w:rsidP="0088127C">
            <w:pPr>
              <w:pStyle w:val="OtherTableBody"/>
            </w:pPr>
            <w:r>
              <w:t>PES</w:t>
            </w:r>
          </w:p>
        </w:tc>
        <w:tc>
          <w:tcPr>
            <w:tcW w:w="600" w:type="dxa"/>
          </w:tcPr>
          <w:p w14:paraId="165C7790" w14:textId="77777777" w:rsidR="00B50050" w:rsidRDefault="00B50050" w:rsidP="0088127C">
            <w:pPr>
              <w:pStyle w:val="OtherTableBody"/>
            </w:pPr>
            <w:r>
              <w:t>6</w:t>
            </w:r>
          </w:p>
        </w:tc>
        <w:tc>
          <w:tcPr>
            <w:tcW w:w="600" w:type="dxa"/>
          </w:tcPr>
          <w:p w14:paraId="74638A0E" w14:textId="77777777" w:rsidR="00B50050" w:rsidRDefault="00B50050" w:rsidP="0088127C">
            <w:pPr>
              <w:pStyle w:val="OtherTableBody"/>
            </w:pPr>
            <w:r>
              <w:t>..</w:t>
            </w:r>
          </w:p>
        </w:tc>
        <w:tc>
          <w:tcPr>
            <w:tcW w:w="600" w:type="dxa"/>
          </w:tcPr>
          <w:p w14:paraId="29B42483" w14:textId="77777777" w:rsidR="00B50050" w:rsidRDefault="00B50050" w:rsidP="0088127C">
            <w:pPr>
              <w:pStyle w:val="OtherTableBody"/>
            </w:pPr>
            <w:r>
              <w:t>16=</w:t>
            </w:r>
          </w:p>
        </w:tc>
        <w:tc>
          <w:tcPr>
            <w:tcW w:w="600" w:type="dxa"/>
          </w:tcPr>
          <w:p w14:paraId="7EE97EF1" w14:textId="77777777" w:rsidR="00B50050" w:rsidRDefault="00B50050" w:rsidP="0088127C">
            <w:pPr>
              <w:pStyle w:val="OtherTableBody"/>
            </w:pPr>
            <w:r>
              <w:t>NM</w:t>
            </w:r>
          </w:p>
        </w:tc>
        <w:tc>
          <w:tcPr>
            <w:tcW w:w="700" w:type="dxa"/>
          </w:tcPr>
          <w:p w14:paraId="5EB7DD15" w14:textId="77777777" w:rsidR="00B50050" w:rsidRDefault="00B50050" w:rsidP="0088127C">
            <w:pPr>
              <w:pStyle w:val="OtherTableBody"/>
            </w:pPr>
          </w:p>
        </w:tc>
        <w:tc>
          <w:tcPr>
            <w:tcW w:w="600" w:type="dxa"/>
          </w:tcPr>
          <w:p w14:paraId="4EA96072" w14:textId="77777777" w:rsidR="00B50050" w:rsidRDefault="00B50050" w:rsidP="0088127C">
            <w:pPr>
              <w:pStyle w:val="OtherTableBody"/>
            </w:pPr>
          </w:p>
        </w:tc>
        <w:tc>
          <w:tcPr>
            <w:tcW w:w="900" w:type="dxa"/>
          </w:tcPr>
          <w:p w14:paraId="52E5CBE1" w14:textId="77777777" w:rsidR="00B50050" w:rsidRDefault="00B50050" w:rsidP="0088127C">
            <w:pPr>
              <w:pStyle w:val="OtherTableBody"/>
            </w:pPr>
            <w:r>
              <w:t>7.12.1.6</w:t>
            </w:r>
          </w:p>
        </w:tc>
      </w:tr>
      <w:tr w:rsidR="00B50050" w14:paraId="097B725E" w14:textId="77777777" w:rsidTr="00195548">
        <w:tc>
          <w:tcPr>
            <w:tcW w:w="3500" w:type="dxa"/>
          </w:tcPr>
          <w:p w14:paraId="1A65A6D5" w14:textId="77777777" w:rsidR="00B50050" w:rsidRDefault="00B50050" w:rsidP="0088127C">
            <w:pPr>
              <w:pStyle w:val="OtherTableBody"/>
            </w:pPr>
            <w:r>
              <w:t>Sender Telephone</w:t>
            </w:r>
          </w:p>
        </w:tc>
        <w:tc>
          <w:tcPr>
            <w:tcW w:w="700" w:type="dxa"/>
          </w:tcPr>
          <w:p w14:paraId="48BDF6BF" w14:textId="77777777" w:rsidR="00B50050" w:rsidRDefault="00B50050" w:rsidP="0088127C">
            <w:pPr>
              <w:pStyle w:val="OtherTableBody"/>
            </w:pPr>
            <w:r>
              <w:t>01063</w:t>
            </w:r>
          </w:p>
        </w:tc>
        <w:tc>
          <w:tcPr>
            <w:tcW w:w="600" w:type="dxa"/>
          </w:tcPr>
          <w:p w14:paraId="3AAFCE29" w14:textId="77777777" w:rsidR="00B50050" w:rsidRDefault="00B50050" w:rsidP="0088127C">
            <w:pPr>
              <w:pStyle w:val="OtherTableBody"/>
            </w:pPr>
            <w:r>
              <w:t>PES</w:t>
            </w:r>
          </w:p>
        </w:tc>
        <w:tc>
          <w:tcPr>
            <w:tcW w:w="600" w:type="dxa"/>
          </w:tcPr>
          <w:p w14:paraId="0584CD65" w14:textId="77777777" w:rsidR="00B50050" w:rsidRDefault="00B50050" w:rsidP="0088127C">
            <w:pPr>
              <w:pStyle w:val="OtherTableBody"/>
            </w:pPr>
            <w:r>
              <w:t>4</w:t>
            </w:r>
          </w:p>
        </w:tc>
        <w:tc>
          <w:tcPr>
            <w:tcW w:w="600" w:type="dxa"/>
          </w:tcPr>
          <w:p w14:paraId="52C84EA4" w14:textId="77777777" w:rsidR="00B50050" w:rsidRDefault="00B50050" w:rsidP="0088127C">
            <w:pPr>
              <w:pStyle w:val="OtherTableBody"/>
            </w:pPr>
            <w:r>
              <w:t>..</w:t>
            </w:r>
          </w:p>
        </w:tc>
        <w:tc>
          <w:tcPr>
            <w:tcW w:w="600" w:type="dxa"/>
          </w:tcPr>
          <w:p w14:paraId="697DD732" w14:textId="77777777" w:rsidR="00B50050" w:rsidRDefault="00B50050" w:rsidP="0088127C">
            <w:pPr>
              <w:pStyle w:val="OtherTableBody"/>
            </w:pPr>
          </w:p>
        </w:tc>
        <w:tc>
          <w:tcPr>
            <w:tcW w:w="600" w:type="dxa"/>
          </w:tcPr>
          <w:p w14:paraId="1BB58F67" w14:textId="77777777" w:rsidR="00B50050" w:rsidRDefault="00B50050" w:rsidP="0088127C">
            <w:pPr>
              <w:pStyle w:val="OtherTableBody"/>
            </w:pPr>
            <w:r>
              <w:t>XTN</w:t>
            </w:r>
          </w:p>
        </w:tc>
        <w:tc>
          <w:tcPr>
            <w:tcW w:w="700" w:type="dxa"/>
          </w:tcPr>
          <w:p w14:paraId="1F4B2E06" w14:textId="77777777" w:rsidR="00B50050" w:rsidRDefault="00B50050" w:rsidP="0088127C">
            <w:pPr>
              <w:pStyle w:val="OtherTableBody"/>
            </w:pPr>
            <w:r>
              <w:t>Y</w:t>
            </w:r>
          </w:p>
        </w:tc>
        <w:tc>
          <w:tcPr>
            <w:tcW w:w="600" w:type="dxa"/>
          </w:tcPr>
          <w:p w14:paraId="22315A39" w14:textId="77777777" w:rsidR="00B50050" w:rsidRDefault="00B50050" w:rsidP="0088127C">
            <w:pPr>
              <w:pStyle w:val="OtherTableBody"/>
            </w:pPr>
          </w:p>
        </w:tc>
        <w:tc>
          <w:tcPr>
            <w:tcW w:w="900" w:type="dxa"/>
          </w:tcPr>
          <w:p w14:paraId="5A5EFF78" w14:textId="77777777" w:rsidR="00B50050" w:rsidRDefault="00B50050" w:rsidP="0088127C">
            <w:pPr>
              <w:pStyle w:val="OtherTableBody"/>
            </w:pPr>
            <w:r>
              <w:t>7.12.1.4</w:t>
            </w:r>
          </w:p>
        </w:tc>
      </w:tr>
      <w:tr w:rsidR="00B50050" w14:paraId="576247F0" w14:textId="77777777" w:rsidTr="00195548">
        <w:tc>
          <w:tcPr>
            <w:tcW w:w="3500" w:type="dxa"/>
          </w:tcPr>
          <w:p w14:paraId="5FDF3678" w14:textId="77777777" w:rsidR="00B50050" w:rsidRDefault="00B50050" w:rsidP="0088127C">
            <w:pPr>
              <w:pStyle w:val="OtherTableBody"/>
            </w:pPr>
            <w:r>
              <w:t>Sending Application</w:t>
            </w:r>
          </w:p>
        </w:tc>
        <w:tc>
          <w:tcPr>
            <w:tcW w:w="700" w:type="dxa"/>
          </w:tcPr>
          <w:p w14:paraId="11398DE3" w14:textId="77777777" w:rsidR="00B50050" w:rsidRDefault="00B50050" w:rsidP="0088127C">
            <w:pPr>
              <w:pStyle w:val="OtherTableBody"/>
            </w:pPr>
            <w:r>
              <w:t>00003</w:t>
            </w:r>
          </w:p>
        </w:tc>
        <w:tc>
          <w:tcPr>
            <w:tcW w:w="600" w:type="dxa"/>
          </w:tcPr>
          <w:p w14:paraId="6804ED58" w14:textId="77777777" w:rsidR="00B50050" w:rsidRDefault="00B50050" w:rsidP="0088127C">
            <w:pPr>
              <w:pStyle w:val="OtherTableBody"/>
            </w:pPr>
            <w:r>
              <w:t>MSH</w:t>
            </w:r>
          </w:p>
        </w:tc>
        <w:tc>
          <w:tcPr>
            <w:tcW w:w="600" w:type="dxa"/>
          </w:tcPr>
          <w:p w14:paraId="2012256F" w14:textId="77777777" w:rsidR="00B50050" w:rsidRDefault="00B50050" w:rsidP="0088127C">
            <w:pPr>
              <w:pStyle w:val="OtherTableBody"/>
            </w:pPr>
            <w:r>
              <w:t>3</w:t>
            </w:r>
          </w:p>
        </w:tc>
        <w:tc>
          <w:tcPr>
            <w:tcW w:w="600" w:type="dxa"/>
          </w:tcPr>
          <w:p w14:paraId="7332CC58" w14:textId="77777777" w:rsidR="00B50050" w:rsidRDefault="00B50050" w:rsidP="0088127C">
            <w:pPr>
              <w:pStyle w:val="OtherTableBody"/>
            </w:pPr>
            <w:r>
              <w:t>..</w:t>
            </w:r>
          </w:p>
        </w:tc>
        <w:tc>
          <w:tcPr>
            <w:tcW w:w="600" w:type="dxa"/>
          </w:tcPr>
          <w:p w14:paraId="7ED62E92" w14:textId="77777777" w:rsidR="00B50050" w:rsidRDefault="00B50050" w:rsidP="0088127C">
            <w:pPr>
              <w:pStyle w:val="OtherTableBody"/>
            </w:pPr>
          </w:p>
        </w:tc>
        <w:tc>
          <w:tcPr>
            <w:tcW w:w="600" w:type="dxa"/>
          </w:tcPr>
          <w:p w14:paraId="79C598BD" w14:textId="77777777" w:rsidR="00B50050" w:rsidRDefault="00B50050" w:rsidP="0088127C">
            <w:pPr>
              <w:pStyle w:val="OtherTableBody"/>
            </w:pPr>
            <w:r>
              <w:t>HD</w:t>
            </w:r>
          </w:p>
        </w:tc>
        <w:tc>
          <w:tcPr>
            <w:tcW w:w="700" w:type="dxa"/>
          </w:tcPr>
          <w:p w14:paraId="2C8174AF" w14:textId="77777777" w:rsidR="00B50050" w:rsidRDefault="00B50050" w:rsidP="0088127C">
            <w:pPr>
              <w:pStyle w:val="OtherTableBody"/>
            </w:pPr>
          </w:p>
        </w:tc>
        <w:tc>
          <w:tcPr>
            <w:tcW w:w="600" w:type="dxa"/>
          </w:tcPr>
          <w:p w14:paraId="7D66384F" w14:textId="77777777" w:rsidR="00B50050" w:rsidRDefault="00B50050" w:rsidP="0088127C">
            <w:pPr>
              <w:pStyle w:val="OtherTableBody"/>
            </w:pPr>
            <w:r>
              <w:t>0361</w:t>
            </w:r>
          </w:p>
        </w:tc>
        <w:tc>
          <w:tcPr>
            <w:tcW w:w="900" w:type="dxa"/>
          </w:tcPr>
          <w:p w14:paraId="558B2DA0" w14:textId="77777777" w:rsidR="00B50050" w:rsidRDefault="00B50050" w:rsidP="0088127C">
            <w:pPr>
              <w:pStyle w:val="OtherTableBody"/>
            </w:pPr>
            <w:r>
              <w:t>2.14.9.3</w:t>
            </w:r>
          </w:p>
        </w:tc>
      </w:tr>
      <w:tr w:rsidR="00B50050" w14:paraId="24E17811" w14:textId="77777777" w:rsidTr="00195548">
        <w:tc>
          <w:tcPr>
            <w:tcW w:w="3500" w:type="dxa"/>
          </w:tcPr>
          <w:p w14:paraId="706EA2D8" w14:textId="77777777" w:rsidR="00B50050" w:rsidRDefault="00B50050" w:rsidP="0088127C">
            <w:pPr>
              <w:pStyle w:val="OtherTableBody"/>
            </w:pPr>
            <w:r>
              <w:t>Sending Facility</w:t>
            </w:r>
          </w:p>
        </w:tc>
        <w:tc>
          <w:tcPr>
            <w:tcW w:w="700" w:type="dxa"/>
          </w:tcPr>
          <w:p w14:paraId="5F6A1E72" w14:textId="77777777" w:rsidR="00B50050" w:rsidRDefault="00B50050" w:rsidP="0088127C">
            <w:pPr>
              <w:pStyle w:val="OtherTableBody"/>
            </w:pPr>
            <w:r>
              <w:t>00004</w:t>
            </w:r>
          </w:p>
        </w:tc>
        <w:tc>
          <w:tcPr>
            <w:tcW w:w="600" w:type="dxa"/>
          </w:tcPr>
          <w:p w14:paraId="051EDD80" w14:textId="77777777" w:rsidR="00B50050" w:rsidRDefault="00B50050" w:rsidP="0088127C">
            <w:pPr>
              <w:pStyle w:val="OtherTableBody"/>
            </w:pPr>
            <w:r>
              <w:t>MSH</w:t>
            </w:r>
          </w:p>
        </w:tc>
        <w:tc>
          <w:tcPr>
            <w:tcW w:w="600" w:type="dxa"/>
          </w:tcPr>
          <w:p w14:paraId="0C242210" w14:textId="77777777" w:rsidR="00B50050" w:rsidRDefault="00B50050" w:rsidP="0088127C">
            <w:pPr>
              <w:pStyle w:val="OtherTableBody"/>
            </w:pPr>
            <w:r>
              <w:t>4</w:t>
            </w:r>
          </w:p>
        </w:tc>
        <w:tc>
          <w:tcPr>
            <w:tcW w:w="600" w:type="dxa"/>
          </w:tcPr>
          <w:p w14:paraId="613B79E1" w14:textId="77777777" w:rsidR="00B50050" w:rsidRDefault="00B50050" w:rsidP="0088127C">
            <w:pPr>
              <w:pStyle w:val="OtherTableBody"/>
            </w:pPr>
            <w:r>
              <w:t>..</w:t>
            </w:r>
          </w:p>
        </w:tc>
        <w:tc>
          <w:tcPr>
            <w:tcW w:w="600" w:type="dxa"/>
          </w:tcPr>
          <w:p w14:paraId="41BFA42D" w14:textId="77777777" w:rsidR="00B50050" w:rsidRDefault="00B50050" w:rsidP="0088127C">
            <w:pPr>
              <w:pStyle w:val="OtherTableBody"/>
            </w:pPr>
          </w:p>
        </w:tc>
        <w:tc>
          <w:tcPr>
            <w:tcW w:w="600" w:type="dxa"/>
          </w:tcPr>
          <w:p w14:paraId="700A1A5A" w14:textId="77777777" w:rsidR="00B50050" w:rsidRDefault="00B50050" w:rsidP="0088127C">
            <w:pPr>
              <w:pStyle w:val="OtherTableBody"/>
            </w:pPr>
            <w:r>
              <w:t>HD</w:t>
            </w:r>
          </w:p>
        </w:tc>
        <w:tc>
          <w:tcPr>
            <w:tcW w:w="700" w:type="dxa"/>
          </w:tcPr>
          <w:p w14:paraId="4EA1DDE3" w14:textId="77777777" w:rsidR="00B50050" w:rsidRDefault="00B50050" w:rsidP="0088127C">
            <w:pPr>
              <w:pStyle w:val="OtherTableBody"/>
            </w:pPr>
          </w:p>
        </w:tc>
        <w:tc>
          <w:tcPr>
            <w:tcW w:w="600" w:type="dxa"/>
          </w:tcPr>
          <w:p w14:paraId="32CA3C96" w14:textId="77777777" w:rsidR="00B50050" w:rsidRDefault="00B50050" w:rsidP="0088127C">
            <w:pPr>
              <w:pStyle w:val="OtherTableBody"/>
            </w:pPr>
            <w:r>
              <w:t>0362</w:t>
            </w:r>
          </w:p>
        </w:tc>
        <w:tc>
          <w:tcPr>
            <w:tcW w:w="900" w:type="dxa"/>
          </w:tcPr>
          <w:p w14:paraId="13830848" w14:textId="77777777" w:rsidR="00B50050" w:rsidRDefault="00B50050" w:rsidP="0088127C">
            <w:pPr>
              <w:pStyle w:val="OtherTableBody"/>
            </w:pPr>
            <w:r>
              <w:t>2.14.9.4</w:t>
            </w:r>
          </w:p>
        </w:tc>
      </w:tr>
      <w:tr w:rsidR="00B50050" w14:paraId="3A85F0A4" w14:textId="77777777" w:rsidTr="00195548">
        <w:tc>
          <w:tcPr>
            <w:tcW w:w="3500" w:type="dxa"/>
          </w:tcPr>
          <w:p w14:paraId="78C7E9B5" w14:textId="77777777" w:rsidR="00B50050" w:rsidRDefault="00B50050" w:rsidP="0088127C">
            <w:pPr>
              <w:pStyle w:val="OtherTableBody"/>
            </w:pPr>
            <w:r>
              <w:t>Sending Network Address</w:t>
            </w:r>
          </w:p>
        </w:tc>
        <w:tc>
          <w:tcPr>
            <w:tcW w:w="700" w:type="dxa"/>
          </w:tcPr>
          <w:p w14:paraId="285DB42D" w14:textId="77777777" w:rsidR="00B50050" w:rsidRDefault="00B50050" w:rsidP="0088127C">
            <w:pPr>
              <w:pStyle w:val="OtherTableBody"/>
            </w:pPr>
            <w:r>
              <w:t>01825</w:t>
            </w:r>
          </w:p>
        </w:tc>
        <w:tc>
          <w:tcPr>
            <w:tcW w:w="600" w:type="dxa"/>
          </w:tcPr>
          <w:p w14:paraId="2DD5D9B9" w14:textId="77777777" w:rsidR="00B50050" w:rsidRDefault="00B50050" w:rsidP="0088127C">
            <w:pPr>
              <w:pStyle w:val="OtherTableBody"/>
            </w:pPr>
            <w:r>
              <w:t>MSH</w:t>
            </w:r>
          </w:p>
        </w:tc>
        <w:tc>
          <w:tcPr>
            <w:tcW w:w="600" w:type="dxa"/>
          </w:tcPr>
          <w:p w14:paraId="000E4A9A" w14:textId="77777777" w:rsidR="00B50050" w:rsidRDefault="00B50050" w:rsidP="0088127C">
            <w:pPr>
              <w:pStyle w:val="OtherTableBody"/>
            </w:pPr>
            <w:r>
              <w:t>24</w:t>
            </w:r>
          </w:p>
        </w:tc>
        <w:tc>
          <w:tcPr>
            <w:tcW w:w="600" w:type="dxa"/>
          </w:tcPr>
          <w:p w14:paraId="3F50B8DB" w14:textId="77777777" w:rsidR="00B50050" w:rsidRDefault="00B50050" w:rsidP="0088127C">
            <w:pPr>
              <w:pStyle w:val="OtherTableBody"/>
            </w:pPr>
            <w:r>
              <w:t>..</w:t>
            </w:r>
          </w:p>
        </w:tc>
        <w:tc>
          <w:tcPr>
            <w:tcW w:w="600" w:type="dxa"/>
          </w:tcPr>
          <w:p w14:paraId="16D08B45" w14:textId="77777777" w:rsidR="00B50050" w:rsidRDefault="00B50050" w:rsidP="0088127C">
            <w:pPr>
              <w:pStyle w:val="OtherTableBody"/>
            </w:pPr>
          </w:p>
        </w:tc>
        <w:tc>
          <w:tcPr>
            <w:tcW w:w="600" w:type="dxa"/>
          </w:tcPr>
          <w:p w14:paraId="597B91C8" w14:textId="77777777" w:rsidR="00B50050" w:rsidRDefault="00B50050" w:rsidP="0088127C">
            <w:pPr>
              <w:pStyle w:val="OtherTableBody"/>
            </w:pPr>
            <w:r>
              <w:t>HD</w:t>
            </w:r>
          </w:p>
        </w:tc>
        <w:tc>
          <w:tcPr>
            <w:tcW w:w="700" w:type="dxa"/>
          </w:tcPr>
          <w:p w14:paraId="74949CF0" w14:textId="77777777" w:rsidR="00B50050" w:rsidRDefault="00B50050" w:rsidP="0088127C">
            <w:pPr>
              <w:pStyle w:val="OtherTableBody"/>
            </w:pPr>
          </w:p>
        </w:tc>
        <w:tc>
          <w:tcPr>
            <w:tcW w:w="600" w:type="dxa"/>
          </w:tcPr>
          <w:p w14:paraId="0455A9FD" w14:textId="77777777" w:rsidR="00B50050" w:rsidRDefault="00B50050" w:rsidP="0088127C">
            <w:pPr>
              <w:pStyle w:val="OtherTableBody"/>
            </w:pPr>
          </w:p>
        </w:tc>
        <w:tc>
          <w:tcPr>
            <w:tcW w:w="900" w:type="dxa"/>
          </w:tcPr>
          <w:p w14:paraId="6566F9B1" w14:textId="77777777" w:rsidR="00B50050" w:rsidRDefault="00B50050" w:rsidP="0088127C">
            <w:pPr>
              <w:pStyle w:val="OtherTableBody"/>
            </w:pPr>
            <w:r>
              <w:t>2.14.9.24</w:t>
            </w:r>
          </w:p>
        </w:tc>
      </w:tr>
      <w:tr w:rsidR="00B50050" w14:paraId="3649B132" w14:textId="77777777" w:rsidTr="00195548">
        <w:tc>
          <w:tcPr>
            <w:tcW w:w="3500" w:type="dxa"/>
          </w:tcPr>
          <w:p w14:paraId="3F6D884A" w14:textId="77777777" w:rsidR="00B50050" w:rsidRDefault="00B50050" w:rsidP="0088127C">
            <w:pPr>
              <w:pStyle w:val="OtherTableBody"/>
            </w:pPr>
            <w:r>
              <w:t>Sending Responsible Organization</w:t>
            </w:r>
          </w:p>
        </w:tc>
        <w:tc>
          <w:tcPr>
            <w:tcW w:w="700" w:type="dxa"/>
          </w:tcPr>
          <w:p w14:paraId="68124803" w14:textId="77777777" w:rsidR="00B50050" w:rsidRDefault="00B50050" w:rsidP="0088127C">
            <w:pPr>
              <w:pStyle w:val="OtherTableBody"/>
            </w:pPr>
            <w:r>
              <w:t>01823</w:t>
            </w:r>
          </w:p>
        </w:tc>
        <w:tc>
          <w:tcPr>
            <w:tcW w:w="600" w:type="dxa"/>
          </w:tcPr>
          <w:p w14:paraId="20617FB9" w14:textId="77777777" w:rsidR="00B50050" w:rsidRDefault="00B50050" w:rsidP="0088127C">
            <w:pPr>
              <w:pStyle w:val="OtherTableBody"/>
            </w:pPr>
            <w:r>
              <w:t>MSH</w:t>
            </w:r>
          </w:p>
        </w:tc>
        <w:tc>
          <w:tcPr>
            <w:tcW w:w="600" w:type="dxa"/>
          </w:tcPr>
          <w:p w14:paraId="576D8D82" w14:textId="77777777" w:rsidR="00B50050" w:rsidRDefault="00B50050" w:rsidP="0088127C">
            <w:pPr>
              <w:pStyle w:val="OtherTableBody"/>
            </w:pPr>
            <w:r>
              <w:t>22</w:t>
            </w:r>
          </w:p>
        </w:tc>
        <w:tc>
          <w:tcPr>
            <w:tcW w:w="600" w:type="dxa"/>
          </w:tcPr>
          <w:p w14:paraId="20DAA200" w14:textId="77777777" w:rsidR="00B50050" w:rsidRDefault="00B50050" w:rsidP="0088127C">
            <w:pPr>
              <w:pStyle w:val="OtherTableBody"/>
            </w:pPr>
            <w:r>
              <w:t>..</w:t>
            </w:r>
          </w:p>
        </w:tc>
        <w:tc>
          <w:tcPr>
            <w:tcW w:w="600" w:type="dxa"/>
          </w:tcPr>
          <w:p w14:paraId="7E859172" w14:textId="77777777" w:rsidR="00B50050" w:rsidRDefault="00B50050" w:rsidP="0088127C">
            <w:pPr>
              <w:pStyle w:val="OtherTableBody"/>
            </w:pPr>
          </w:p>
        </w:tc>
        <w:tc>
          <w:tcPr>
            <w:tcW w:w="600" w:type="dxa"/>
          </w:tcPr>
          <w:p w14:paraId="6529AC23" w14:textId="77777777" w:rsidR="00B50050" w:rsidRDefault="00B50050" w:rsidP="0088127C">
            <w:pPr>
              <w:pStyle w:val="OtherTableBody"/>
            </w:pPr>
            <w:r>
              <w:t>XON</w:t>
            </w:r>
          </w:p>
        </w:tc>
        <w:tc>
          <w:tcPr>
            <w:tcW w:w="700" w:type="dxa"/>
          </w:tcPr>
          <w:p w14:paraId="0ABD9FF2" w14:textId="77777777" w:rsidR="00B50050" w:rsidRDefault="00B50050" w:rsidP="0088127C">
            <w:pPr>
              <w:pStyle w:val="OtherTableBody"/>
            </w:pPr>
          </w:p>
        </w:tc>
        <w:tc>
          <w:tcPr>
            <w:tcW w:w="600" w:type="dxa"/>
          </w:tcPr>
          <w:p w14:paraId="27ADC99A" w14:textId="77777777" w:rsidR="00B50050" w:rsidRDefault="00B50050" w:rsidP="0088127C">
            <w:pPr>
              <w:pStyle w:val="OtherTableBody"/>
            </w:pPr>
          </w:p>
        </w:tc>
        <w:tc>
          <w:tcPr>
            <w:tcW w:w="900" w:type="dxa"/>
          </w:tcPr>
          <w:p w14:paraId="511BE5BF" w14:textId="77777777" w:rsidR="00B50050" w:rsidRDefault="00B50050" w:rsidP="0088127C">
            <w:pPr>
              <w:pStyle w:val="OtherTableBody"/>
            </w:pPr>
            <w:r>
              <w:t>2.14.9.22</w:t>
            </w:r>
          </w:p>
        </w:tc>
      </w:tr>
      <w:tr w:rsidR="00B50050" w14:paraId="773294F9" w14:textId="77777777" w:rsidTr="00195548">
        <w:tc>
          <w:tcPr>
            <w:tcW w:w="3500" w:type="dxa"/>
          </w:tcPr>
          <w:p w14:paraId="441F98B7" w14:textId="77777777" w:rsidR="00B50050" w:rsidRDefault="00B50050" w:rsidP="0088127C">
            <w:pPr>
              <w:pStyle w:val="OtherTableBody"/>
            </w:pPr>
            <w:r>
              <w:t>Sensitivity to Causative Agent Code</w:t>
            </w:r>
          </w:p>
        </w:tc>
        <w:tc>
          <w:tcPr>
            <w:tcW w:w="700" w:type="dxa"/>
          </w:tcPr>
          <w:p w14:paraId="0B327E40" w14:textId="77777777" w:rsidR="00B50050" w:rsidRDefault="00B50050" w:rsidP="0088127C">
            <w:pPr>
              <w:pStyle w:val="OtherTableBody"/>
            </w:pPr>
            <w:r>
              <w:t>01554</w:t>
            </w:r>
          </w:p>
        </w:tc>
        <w:tc>
          <w:tcPr>
            <w:tcW w:w="600" w:type="dxa"/>
          </w:tcPr>
          <w:p w14:paraId="2B220198" w14:textId="77777777" w:rsidR="00B50050" w:rsidRDefault="00B50050" w:rsidP="0088127C">
            <w:pPr>
              <w:pStyle w:val="OtherTableBody"/>
            </w:pPr>
            <w:r>
              <w:t>IAM</w:t>
            </w:r>
          </w:p>
        </w:tc>
        <w:tc>
          <w:tcPr>
            <w:tcW w:w="600" w:type="dxa"/>
          </w:tcPr>
          <w:p w14:paraId="52A3DB5D" w14:textId="77777777" w:rsidR="00B50050" w:rsidRDefault="00B50050" w:rsidP="0088127C">
            <w:pPr>
              <w:pStyle w:val="OtherTableBody"/>
            </w:pPr>
            <w:r>
              <w:t>9</w:t>
            </w:r>
          </w:p>
        </w:tc>
        <w:tc>
          <w:tcPr>
            <w:tcW w:w="600" w:type="dxa"/>
          </w:tcPr>
          <w:p w14:paraId="732372FF" w14:textId="77777777" w:rsidR="00B50050" w:rsidRDefault="00B50050" w:rsidP="0088127C">
            <w:pPr>
              <w:pStyle w:val="OtherTableBody"/>
            </w:pPr>
            <w:r>
              <w:t>..</w:t>
            </w:r>
          </w:p>
        </w:tc>
        <w:tc>
          <w:tcPr>
            <w:tcW w:w="600" w:type="dxa"/>
          </w:tcPr>
          <w:p w14:paraId="31FF9646" w14:textId="77777777" w:rsidR="00B50050" w:rsidRDefault="00B50050" w:rsidP="0088127C">
            <w:pPr>
              <w:pStyle w:val="OtherTableBody"/>
            </w:pPr>
          </w:p>
        </w:tc>
        <w:tc>
          <w:tcPr>
            <w:tcW w:w="600" w:type="dxa"/>
          </w:tcPr>
          <w:p w14:paraId="3534DC2A" w14:textId="77777777" w:rsidR="00B50050" w:rsidRDefault="00B50050" w:rsidP="0088127C">
            <w:pPr>
              <w:pStyle w:val="OtherTableBody"/>
            </w:pPr>
            <w:r>
              <w:t>CWE</w:t>
            </w:r>
          </w:p>
        </w:tc>
        <w:tc>
          <w:tcPr>
            <w:tcW w:w="700" w:type="dxa"/>
          </w:tcPr>
          <w:p w14:paraId="47EEFDD7" w14:textId="77777777" w:rsidR="00B50050" w:rsidRDefault="00B50050" w:rsidP="0088127C">
            <w:pPr>
              <w:pStyle w:val="OtherTableBody"/>
            </w:pPr>
          </w:p>
        </w:tc>
        <w:tc>
          <w:tcPr>
            <w:tcW w:w="600" w:type="dxa"/>
          </w:tcPr>
          <w:p w14:paraId="368CFEFE" w14:textId="77777777" w:rsidR="00B50050" w:rsidRDefault="00B50050" w:rsidP="0088127C">
            <w:pPr>
              <w:pStyle w:val="OtherTableBody"/>
            </w:pPr>
            <w:r>
              <w:t>0436</w:t>
            </w:r>
          </w:p>
        </w:tc>
        <w:tc>
          <w:tcPr>
            <w:tcW w:w="900" w:type="dxa"/>
          </w:tcPr>
          <w:p w14:paraId="5A1F209A" w14:textId="77777777" w:rsidR="00B50050" w:rsidRDefault="00B50050" w:rsidP="0088127C">
            <w:pPr>
              <w:pStyle w:val="OtherTableBody"/>
            </w:pPr>
            <w:r>
              <w:t>3.4.7.9</w:t>
            </w:r>
          </w:p>
        </w:tc>
      </w:tr>
      <w:tr w:rsidR="00B50050" w14:paraId="21EFEB62" w14:textId="77777777" w:rsidTr="00195548">
        <w:tc>
          <w:tcPr>
            <w:tcW w:w="3500" w:type="dxa"/>
          </w:tcPr>
          <w:p w14:paraId="6A8A1D46" w14:textId="77777777" w:rsidR="00B50050" w:rsidRDefault="00B50050" w:rsidP="0088127C">
            <w:pPr>
              <w:pStyle w:val="OtherTableBody"/>
            </w:pPr>
            <w:r>
              <w:t>Sensitivity to Causative Agent Code</w:t>
            </w:r>
          </w:p>
        </w:tc>
        <w:tc>
          <w:tcPr>
            <w:tcW w:w="700" w:type="dxa"/>
          </w:tcPr>
          <w:p w14:paraId="4F91FA58" w14:textId="77777777" w:rsidR="00B50050" w:rsidRDefault="00B50050" w:rsidP="0088127C">
            <w:pPr>
              <w:pStyle w:val="OtherTableBody"/>
            </w:pPr>
            <w:r>
              <w:t>03298</w:t>
            </w:r>
          </w:p>
        </w:tc>
        <w:tc>
          <w:tcPr>
            <w:tcW w:w="600" w:type="dxa"/>
          </w:tcPr>
          <w:p w14:paraId="2E3DDBBC" w14:textId="77777777" w:rsidR="00B50050" w:rsidRDefault="00B50050" w:rsidP="0088127C">
            <w:pPr>
              <w:pStyle w:val="OtherTableBody"/>
            </w:pPr>
            <w:r>
              <w:t>IAR</w:t>
            </w:r>
          </w:p>
        </w:tc>
        <w:tc>
          <w:tcPr>
            <w:tcW w:w="600" w:type="dxa"/>
          </w:tcPr>
          <w:p w14:paraId="16238601" w14:textId="77777777" w:rsidR="00B50050" w:rsidRDefault="00B50050" w:rsidP="0088127C">
            <w:pPr>
              <w:pStyle w:val="OtherTableBody"/>
            </w:pPr>
            <w:r>
              <w:t>3</w:t>
            </w:r>
          </w:p>
        </w:tc>
        <w:tc>
          <w:tcPr>
            <w:tcW w:w="600" w:type="dxa"/>
          </w:tcPr>
          <w:p w14:paraId="6BD88B82" w14:textId="77777777" w:rsidR="00B50050" w:rsidRDefault="00B50050" w:rsidP="0088127C">
            <w:pPr>
              <w:pStyle w:val="OtherTableBody"/>
            </w:pPr>
            <w:r>
              <w:t>..</w:t>
            </w:r>
          </w:p>
        </w:tc>
        <w:tc>
          <w:tcPr>
            <w:tcW w:w="600" w:type="dxa"/>
          </w:tcPr>
          <w:p w14:paraId="6D6CEE70" w14:textId="77777777" w:rsidR="00B50050" w:rsidRDefault="00B50050" w:rsidP="0088127C">
            <w:pPr>
              <w:pStyle w:val="OtherTableBody"/>
            </w:pPr>
          </w:p>
        </w:tc>
        <w:tc>
          <w:tcPr>
            <w:tcW w:w="600" w:type="dxa"/>
          </w:tcPr>
          <w:p w14:paraId="07043467" w14:textId="77777777" w:rsidR="00B50050" w:rsidRDefault="00B50050" w:rsidP="0088127C">
            <w:pPr>
              <w:pStyle w:val="OtherTableBody"/>
            </w:pPr>
            <w:r>
              <w:t>CWE</w:t>
            </w:r>
          </w:p>
        </w:tc>
        <w:tc>
          <w:tcPr>
            <w:tcW w:w="700" w:type="dxa"/>
          </w:tcPr>
          <w:p w14:paraId="475B14AE" w14:textId="77777777" w:rsidR="00B50050" w:rsidRDefault="00B50050" w:rsidP="0088127C">
            <w:pPr>
              <w:pStyle w:val="OtherTableBody"/>
            </w:pPr>
          </w:p>
        </w:tc>
        <w:tc>
          <w:tcPr>
            <w:tcW w:w="600" w:type="dxa"/>
          </w:tcPr>
          <w:p w14:paraId="0C353912" w14:textId="77777777" w:rsidR="00B50050" w:rsidRDefault="00B50050" w:rsidP="0088127C">
            <w:pPr>
              <w:pStyle w:val="OtherTableBody"/>
            </w:pPr>
            <w:r>
              <w:t>0436</w:t>
            </w:r>
          </w:p>
        </w:tc>
        <w:tc>
          <w:tcPr>
            <w:tcW w:w="900" w:type="dxa"/>
          </w:tcPr>
          <w:p w14:paraId="70DB238E" w14:textId="77777777" w:rsidR="00B50050" w:rsidRDefault="00B50050" w:rsidP="0088127C">
            <w:pPr>
              <w:pStyle w:val="OtherTableBody"/>
            </w:pPr>
            <w:r>
              <w:t>3.4.8.3</w:t>
            </w:r>
          </w:p>
        </w:tc>
      </w:tr>
      <w:tr w:rsidR="00B50050" w14:paraId="6998E6B1" w14:textId="77777777" w:rsidTr="00195548">
        <w:tc>
          <w:tcPr>
            <w:tcW w:w="3500" w:type="dxa"/>
          </w:tcPr>
          <w:p w14:paraId="0C25DE8E" w14:textId="77777777" w:rsidR="00B50050" w:rsidRDefault="00B50050" w:rsidP="0088127C">
            <w:pPr>
              <w:pStyle w:val="OtherTableBody"/>
            </w:pPr>
            <w:r>
              <w:t>Separability Indicator</w:t>
            </w:r>
          </w:p>
        </w:tc>
        <w:tc>
          <w:tcPr>
            <w:tcW w:w="700" w:type="dxa"/>
          </w:tcPr>
          <w:p w14:paraId="23D799CC" w14:textId="77777777" w:rsidR="00B50050" w:rsidRDefault="00B50050" w:rsidP="0088127C">
            <w:pPr>
              <w:pStyle w:val="OtherTableBody"/>
            </w:pPr>
            <w:r>
              <w:t>02255</w:t>
            </w:r>
          </w:p>
        </w:tc>
        <w:tc>
          <w:tcPr>
            <w:tcW w:w="600" w:type="dxa"/>
          </w:tcPr>
          <w:p w14:paraId="2133E108" w14:textId="77777777" w:rsidR="00B50050" w:rsidRDefault="00B50050" w:rsidP="0088127C">
            <w:pPr>
              <w:pStyle w:val="OtherTableBody"/>
            </w:pPr>
            <w:r>
              <w:t>REL</w:t>
            </w:r>
          </w:p>
        </w:tc>
        <w:tc>
          <w:tcPr>
            <w:tcW w:w="600" w:type="dxa"/>
          </w:tcPr>
          <w:p w14:paraId="5E4CB30A" w14:textId="77777777" w:rsidR="00B50050" w:rsidRDefault="00B50050" w:rsidP="0088127C">
            <w:pPr>
              <w:pStyle w:val="OtherTableBody"/>
            </w:pPr>
            <w:r>
              <w:t>16</w:t>
            </w:r>
          </w:p>
        </w:tc>
        <w:tc>
          <w:tcPr>
            <w:tcW w:w="600" w:type="dxa"/>
          </w:tcPr>
          <w:p w14:paraId="3F7D7D3F" w14:textId="77777777" w:rsidR="00B50050" w:rsidRDefault="00B50050" w:rsidP="0088127C">
            <w:pPr>
              <w:pStyle w:val="OtherTableBody"/>
            </w:pPr>
            <w:r>
              <w:t>1..1</w:t>
            </w:r>
          </w:p>
        </w:tc>
        <w:tc>
          <w:tcPr>
            <w:tcW w:w="600" w:type="dxa"/>
          </w:tcPr>
          <w:p w14:paraId="4C3AA1F8" w14:textId="77777777" w:rsidR="00B50050" w:rsidRDefault="00B50050" w:rsidP="0088127C">
            <w:pPr>
              <w:pStyle w:val="OtherTableBody"/>
            </w:pPr>
          </w:p>
        </w:tc>
        <w:tc>
          <w:tcPr>
            <w:tcW w:w="600" w:type="dxa"/>
          </w:tcPr>
          <w:p w14:paraId="006476E6" w14:textId="77777777" w:rsidR="00B50050" w:rsidRDefault="00B50050" w:rsidP="0088127C">
            <w:pPr>
              <w:pStyle w:val="OtherTableBody"/>
            </w:pPr>
            <w:r>
              <w:t>ID</w:t>
            </w:r>
          </w:p>
        </w:tc>
        <w:tc>
          <w:tcPr>
            <w:tcW w:w="700" w:type="dxa"/>
          </w:tcPr>
          <w:p w14:paraId="2931F3D4" w14:textId="77777777" w:rsidR="00B50050" w:rsidRDefault="00B50050" w:rsidP="0088127C">
            <w:pPr>
              <w:pStyle w:val="OtherTableBody"/>
            </w:pPr>
          </w:p>
        </w:tc>
        <w:tc>
          <w:tcPr>
            <w:tcW w:w="600" w:type="dxa"/>
          </w:tcPr>
          <w:p w14:paraId="7C63CE2D" w14:textId="77777777" w:rsidR="00B50050" w:rsidRDefault="00B50050" w:rsidP="0088127C">
            <w:pPr>
              <w:pStyle w:val="OtherTableBody"/>
            </w:pPr>
            <w:r>
              <w:t>0136</w:t>
            </w:r>
          </w:p>
        </w:tc>
        <w:tc>
          <w:tcPr>
            <w:tcW w:w="900" w:type="dxa"/>
          </w:tcPr>
          <w:p w14:paraId="1BE98B7C" w14:textId="77777777" w:rsidR="00B50050" w:rsidRDefault="00B50050" w:rsidP="0088127C">
            <w:pPr>
              <w:pStyle w:val="OtherTableBody"/>
            </w:pPr>
            <w:r>
              <w:t>12.4.5.16</w:t>
            </w:r>
          </w:p>
        </w:tc>
      </w:tr>
      <w:tr w:rsidR="00B50050" w14:paraId="14241F72" w14:textId="77777777" w:rsidTr="00195548">
        <w:tc>
          <w:tcPr>
            <w:tcW w:w="3500" w:type="dxa"/>
          </w:tcPr>
          <w:p w14:paraId="29D6FB8E" w14:textId="77777777" w:rsidR="00B50050" w:rsidRDefault="00B50050" w:rsidP="0088127C">
            <w:pPr>
              <w:pStyle w:val="OtherTableBody"/>
            </w:pPr>
            <w:r>
              <w:t>Separate Bill</w:t>
            </w:r>
          </w:p>
        </w:tc>
        <w:tc>
          <w:tcPr>
            <w:tcW w:w="700" w:type="dxa"/>
          </w:tcPr>
          <w:p w14:paraId="377D359A" w14:textId="77777777" w:rsidR="00B50050" w:rsidRDefault="00B50050" w:rsidP="0088127C">
            <w:pPr>
              <w:pStyle w:val="OtherTableBody"/>
            </w:pPr>
            <w:r>
              <w:t>00761</w:t>
            </w:r>
          </w:p>
        </w:tc>
        <w:tc>
          <w:tcPr>
            <w:tcW w:w="600" w:type="dxa"/>
          </w:tcPr>
          <w:p w14:paraId="597E2591" w14:textId="77777777" w:rsidR="00B50050" w:rsidRDefault="00B50050" w:rsidP="0088127C">
            <w:pPr>
              <w:pStyle w:val="OtherTableBody"/>
            </w:pPr>
            <w:r>
              <w:t>PD1</w:t>
            </w:r>
          </w:p>
        </w:tc>
        <w:tc>
          <w:tcPr>
            <w:tcW w:w="600" w:type="dxa"/>
          </w:tcPr>
          <w:p w14:paraId="57741699" w14:textId="77777777" w:rsidR="00B50050" w:rsidRDefault="00B50050" w:rsidP="0088127C">
            <w:pPr>
              <w:pStyle w:val="OtherTableBody"/>
            </w:pPr>
            <w:r>
              <w:t>9</w:t>
            </w:r>
          </w:p>
        </w:tc>
        <w:tc>
          <w:tcPr>
            <w:tcW w:w="600" w:type="dxa"/>
          </w:tcPr>
          <w:p w14:paraId="1B93CD24" w14:textId="77777777" w:rsidR="00B50050" w:rsidRDefault="00B50050" w:rsidP="0088127C">
            <w:pPr>
              <w:pStyle w:val="OtherTableBody"/>
            </w:pPr>
            <w:r>
              <w:t>1..1</w:t>
            </w:r>
          </w:p>
        </w:tc>
        <w:tc>
          <w:tcPr>
            <w:tcW w:w="600" w:type="dxa"/>
          </w:tcPr>
          <w:p w14:paraId="1031A497" w14:textId="77777777" w:rsidR="00B50050" w:rsidRDefault="00B50050" w:rsidP="0088127C">
            <w:pPr>
              <w:pStyle w:val="OtherTableBody"/>
            </w:pPr>
          </w:p>
        </w:tc>
        <w:tc>
          <w:tcPr>
            <w:tcW w:w="600" w:type="dxa"/>
          </w:tcPr>
          <w:p w14:paraId="5B83E568" w14:textId="77777777" w:rsidR="00B50050" w:rsidRDefault="00B50050" w:rsidP="0088127C">
            <w:pPr>
              <w:pStyle w:val="OtherTableBody"/>
            </w:pPr>
            <w:r>
              <w:t>ID</w:t>
            </w:r>
          </w:p>
        </w:tc>
        <w:tc>
          <w:tcPr>
            <w:tcW w:w="700" w:type="dxa"/>
          </w:tcPr>
          <w:p w14:paraId="6E04BB98" w14:textId="77777777" w:rsidR="00B50050" w:rsidRDefault="00B50050" w:rsidP="0088127C">
            <w:pPr>
              <w:pStyle w:val="OtherTableBody"/>
            </w:pPr>
          </w:p>
        </w:tc>
        <w:tc>
          <w:tcPr>
            <w:tcW w:w="600" w:type="dxa"/>
          </w:tcPr>
          <w:p w14:paraId="469D96E0" w14:textId="77777777" w:rsidR="00B50050" w:rsidRDefault="00B50050" w:rsidP="0088127C">
            <w:pPr>
              <w:pStyle w:val="OtherTableBody"/>
            </w:pPr>
            <w:r>
              <w:t>0136</w:t>
            </w:r>
          </w:p>
        </w:tc>
        <w:tc>
          <w:tcPr>
            <w:tcW w:w="900" w:type="dxa"/>
          </w:tcPr>
          <w:p w14:paraId="26B1F581" w14:textId="77777777" w:rsidR="00B50050" w:rsidRDefault="00B50050" w:rsidP="0088127C">
            <w:pPr>
              <w:pStyle w:val="OtherTableBody"/>
            </w:pPr>
            <w:r>
              <w:t>3.4.11.9</w:t>
            </w:r>
          </w:p>
        </w:tc>
      </w:tr>
      <w:tr w:rsidR="00B50050" w14:paraId="46C11399" w14:textId="77777777" w:rsidTr="00195548">
        <w:tc>
          <w:tcPr>
            <w:tcW w:w="3500" w:type="dxa"/>
          </w:tcPr>
          <w:p w14:paraId="48D71A20" w14:textId="77777777" w:rsidR="00B50050" w:rsidRDefault="00B50050" w:rsidP="0088127C">
            <w:pPr>
              <w:pStyle w:val="OtherTableBody"/>
            </w:pPr>
            <w:r>
              <w:t>Separator Type</w:t>
            </w:r>
          </w:p>
        </w:tc>
        <w:tc>
          <w:tcPr>
            <w:tcW w:w="700" w:type="dxa"/>
          </w:tcPr>
          <w:p w14:paraId="7F1222ED" w14:textId="77777777" w:rsidR="00B50050" w:rsidRDefault="00B50050" w:rsidP="0088127C">
            <w:pPr>
              <w:pStyle w:val="OtherTableBody"/>
            </w:pPr>
            <w:r>
              <w:t>01352</w:t>
            </w:r>
          </w:p>
        </w:tc>
        <w:tc>
          <w:tcPr>
            <w:tcW w:w="600" w:type="dxa"/>
          </w:tcPr>
          <w:p w14:paraId="75D2CE1D" w14:textId="77777777" w:rsidR="00B50050" w:rsidRDefault="00B50050" w:rsidP="0088127C">
            <w:pPr>
              <w:pStyle w:val="OtherTableBody"/>
            </w:pPr>
            <w:r>
              <w:t>SAC</w:t>
            </w:r>
          </w:p>
        </w:tc>
        <w:tc>
          <w:tcPr>
            <w:tcW w:w="600" w:type="dxa"/>
          </w:tcPr>
          <w:p w14:paraId="333A1DA8" w14:textId="77777777" w:rsidR="00B50050" w:rsidRDefault="00B50050" w:rsidP="0088127C">
            <w:pPr>
              <w:pStyle w:val="OtherTableBody"/>
            </w:pPr>
            <w:r>
              <w:t>25</w:t>
            </w:r>
          </w:p>
        </w:tc>
        <w:tc>
          <w:tcPr>
            <w:tcW w:w="600" w:type="dxa"/>
          </w:tcPr>
          <w:p w14:paraId="579077E4" w14:textId="77777777" w:rsidR="00B50050" w:rsidRDefault="00B50050" w:rsidP="0088127C">
            <w:pPr>
              <w:pStyle w:val="OtherTableBody"/>
            </w:pPr>
            <w:r>
              <w:t>..</w:t>
            </w:r>
          </w:p>
        </w:tc>
        <w:tc>
          <w:tcPr>
            <w:tcW w:w="600" w:type="dxa"/>
          </w:tcPr>
          <w:p w14:paraId="5C545911" w14:textId="77777777" w:rsidR="00B50050" w:rsidRDefault="00B50050" w:rsidP="0088127C">
            <w:pPr>
              <w:pStyle w:val="OtherTableBody"/>
            </w:pPr>
          </w:p>
        </w:tc>
        <w:tc>
          <w:tcPr>
            <w:tcW w:w="600" w:type="dxa"/>
          </w:tcPr>
          <w:p w14:paraId="2AE9C8F4" w14:textId="77777777" w:rsidR="00B50050" w:rsidRDefault="00B50050" w:rsidP="0088127C">
            <w:pPr>
              <w:pStyle w:val="OtherTableBody"/>
            </w:pPr>
            <w:r>
              <w:t>CWE</w:t>
            </w:r>
          </w:p>
        </w:tc>
        <w:tc>
          <w:tcPr>
            <w:tcW w:w="700" w:type="dxa"/>
          </w:tcPr>
          <w:p w14:paraId="65CF0212" w14:textId="77777777" w:rsidR="00B50050" w:rsidRDefault="00B50050" w:rsidP="0088127C">
            <w:pPr>
              <w:pStyle w:val="OtherTableBody"/>
            </w:pPr>
          </w:p>
        </w:tc>
        <w:tc>
          <w:tcPr>
            <w:tcW w:w="600" w:type="dxa"/>
          </w:tcPr>
          <w:p w14:paraId="518F46AD" w14:textId="77777777" w:rsidR="00B50050" w:rsidRDefault="00B50050" w:rsidP="0088127C">
            <w:pPr>
              <w:pStyle w:val="OtherTableBody"/>
            </w:pPr>
            <w:r>
              <w:t>0380</w:t>
            </w:r>
          </w:p>
        </w:tc>
        <w:tc>
          <w:tcPr>
            <w:tcW w:w="900" w:type="dxa"/>
          </w:tcPr>
          <w:p w14:paraId="00974866" w14:textId="77777777" w:rsidR="00B50050" w:rsidRDefault="00B50050" w:rsidP="0088127C">
            <w:pPr>
              <w:pStyle w:val="OtherTableBody"/>
            </w:pPr>
            <w:r>
              <w:t>13.4.3.25</w:t>
            </w:r>
          </w:p>
        </w:tc>
      </w:tr>
      <w:tr w:rsidR="00B50050" w14:paraId="06259E0C" w14:textId="77777777" w:rsidTr="00195548">
        <w:tc>
          <w:tcPr>
            <w:tcW w:w="3500" w:type="dxa"/>
          </w:tcPr>
          <w:p w14:paraId="7819A44E" w14:textId="77777777" w:rsidR="00B50050" w:rsidRDefault="00B50050" w:rsidP="0088127C">
            <w:pPr>
              <w:pStyle w:val="OtherTableBody"/>
            </w:pPr>
            <w:r>
              <w:t>Sequence Condition Code</w:t>
            </w:r>
          </w:p>
        </w:tc>
        <w:tc>
          <w:tcPr>
            <w:tcW w:w="700" w:type="dxa"/>
          </w:tcPr>
          <w:p w14:paraId="0AC133D5" w14:textId="77777777" w:rsidR="00B50050" w:rsidRDefault="00B50050" w:rsidP="0088127C">
            <w:pPr>
              <w:pStyle w:val="OtherTableBody"/>
            </w:pPr>
            <w:r>
              <w:t>01653</w:t>
            </w:r>
          </w:p>
        </w:tc>
        <w:tc>
          <w:tcPr>
            <w:tcW w:w="600" w:type="dxa"/>
          </w:tcPr>
          <w:p w14:paraId="30EE30A5" w14:textId="77777777" w:rsidR="00B50050" w:rsidRDefault="00B50050" w:rsidP="0088127C">
            <w:pPr>
              <w:pStyle w:val="OtherTableBody"/>
            </w:pPr>
            <w:r>
              <w:t>TQ2</w:t>
            </w:r>
          </w:p>
        </w:tc>
        <w:tc>
          <w:tcPr>
            <w:tcW w:w="600" w:type="dxa"/>
          </w:tcPr>
          <w:p w14:paraId="3CCD019C" w14:textId="77777777" w:rsidR="00B50050" w:rsidRDefault="00B50050" w:rsidP="0088127C">
            <w:pPr>
              <w:pStyle w:val="OtherTableBody"/>
            </w:pPr>
            <w:r>
              <w:t>6</w:t>
            </w:r>
          </w:p>
        </w:tc>
        <w:tc>
          <w:tcPr>
            <w:tcW w:w="600" w:type="dxa"/>
          </w:tcPr>
          <w:p w14:paraId="1FC38515" w14:textId="77777777" w:rsidR="00B50050" w:rsidRDefault="00B50050" w:rsidP="0088127C">
            <w:pPr>
              <w:pStyle w:val="OtherTableBody"/>
            </w:pPr>
            <w:r>
              <w:t>2..</w:t>
            </w:r>
          </w:p>
        </w:tc>
        <w:tc>
          <w:tcPr>
            <w:tcW w:w="600" w:type="dxa"/>
          </w:tcPr>
          <w:p w14:paraId="2AD52E14" w14:textId="77777777" w:rsidR="00B50050" w:rsidRDefault="00B50050" w:rsidP="0088127C">
            <w:pPr>
              <w:pStyle w:val="OtherTableBody"/>
            </w:pPr>
          </w:p>
        </w:tc>
        <w:tc>
          <w:tcPr>
            <w:tcW w:w="600" w:type="dxa"/>
          </w:tcPr>
          <w:p w14:paraId="4F5578A0" w14:textId="77777777" w:rsidR="00B50050" w:rsidRDefault="00B50050" w:rsidP="0088127C">
            <w:pPr>
              <w:pStyle w:val="OtherTableBody"/>
            </w:pPr>
            <w:r>
              <w:t>ID</w:t>
            </w:r>
          </w:p>
        </w:tc>
        <w:tc>
          <w:tcPr>
            <w:tcW w:w="700" w:type="dxa"/>
          </w:tcPr>
          <w:p w14:paraId="1D017748" w14:textId="77777777" w:rsidR="00B50050" w:rsidRDefault="00B50050" w:rsidP="0088127C">
            <w:pPr>
              <w:pStyle w:val="OtherTableBody"/>
            </w:pPr>
          </w:p>
        </w:tc>
        <w:tc>
          <w:tcPr>
            <w:tcW w:w="600" w:type="dxa"/>
          </w:tcPr>
          <w:p w14:paraId="5C49C0DF" w14:textId="77777777" w:rsidR="00B50050" w:rsidRDefault="00B50050" w:rsidP="0088127C">
            <w:pPr>
              <w:pStyle w:val="OtherTableBody"/>
            </w:pPr>
            <w:r>
              <w:t>0504</w:t>
            </w:r>
          </w:p>
        </w:tc>
        <w:tc>
          <w:tcPr>
            <w:tcW w:w="900" w:type="dxa"/>
          </w:tcPr>
          <w:p w14:paraId="1479224D" w14:textId="77777777" w:rsidR="00B50050" w:rsidRDefault="00B50050" w:rsidP="0088127C">
            <w:pPr>
              <w:pStyle w:val="OtherTableBody"/>
            </w:pPr>
            <w:r>
              <w:t>4.5.5.6</w:t>
            </w:r>
          </w:p>
        </w:tc>
      </w:tr>
      <w:tr w:rsidR="00B50050" w14:paraId="357236E5" w14:textId="77777777" w:rsidTr="00195548">
        <w:tc>
          <w:tcPr>
            <w:tcW w:w="3500" w:type="dxa"/>
          </w:tcPr>
          <w:p w14:paraId="6C2CDD11" w14:textId="77777777" w:rsidR="00B50050" w:rsidRDefault="00B50050" w:rsidP="0088127C">
            <w:pPr>
              <w:pStyle w:val="OtherTableBody"/>
            </w:pPr>
            <w:r>
              <w:t>Sequence Condition Time Interval</w:t>
            </w:r>
          </w:p>
        </w:tc>
        <w:tc>
          <w:tcPr>
            <w:tcW w:w="700" w:type="dxa"/>
          </w:tcPr>
          <w:p w14:paraId="1029C38C" w14:textId="77777777" w:rsidR="00B50050" w:rsidRDefault="00B50050" w:rsidP="0088127C">
            <w:pPr>
              <w:pStyle w:val="OtherTableBody"/>
            </w:pPr>
            <w:r>
              <w:t>01655</w:t>
            </w:r>
          </w:p>
        </w:tc>
        <w:tc>
          <w:tcPr>
            <w:tcW w:w="600" w:type="dxa"/>
          </w:tcPr>
          <w:p w14:paraId="2D3F9AC4" w14:textId="77777777" w:rsidR="00B50050" w:rsidRDefault="00B50050" w:rsidP="0088127C">
            <w:pPr>
              <w:pStyle w:val="OtherTableBody"/>
            </w:pPr>
            <w:r>
              <w:t>TQ2</w:t>
            </w:r>
          </w:p>
        </w:tc>
        <w:tc>
          <w:tcPr>
            <w:tcW w:w="600" w:type="dxa"/>
          </w:tcPr>
          <w:p w14:paraId="7C2120EC" w14:textId="77777777" w:rsidR="00B50050" w:rsidRDefault="00B50050" w:rsidP="0088127C">
            <w:pPr>
              <w:pStyle w:val="OtherTableBody"/>
            </w:pPr>
            <w:r>
              <w:t>8</w:t>
            </w:r>
          </w:p>
        </w:tc>
        <w:tc>
          <w:tcPr>
            <w:tcW w:w="600" w:type="dxa"/>
          </w:tcPr>
          <w:p w14:paraId="1DF90821" w14:textId="77777777" w:rsidR="00B50050" w:rsidRDefault="00B50050" w:rsidP="0088127C">
            <w:pPr>
              <w:pStyle w:val="OtherTableBody"/>
            </w:pPr>
            <w:r>
              <w:t>..</w:t>
            </w:r>
          </w:p>
        </w:tc>
        <w:tc>
          <w:tcPr>
            <w:tcW w:w="600" w:type="dxa"/>
          </w:tcPr>
          <w:p w14:paraId="75B9A058" w14:textId="77777777" w:rsidR="00B50050" w:rsidRDefault="00B50050" w:rsidP="0088127C">
            <w:pPr>
              <w:pStyle w:val="OtherTableBody"/>
            </w:pPr>
          </w:p>
        </w:tc>
        <w:tc>
          <w:tcPr>
            <w:tcW w:w="600" w:type="dxa"/>
          </w:tcPr>
          <w:p w14:paraId="6D493F4F" w14:textId="77777777" w:rsidR="00B50050" w:rsidRDefault="00B50050" w:rsidP="0088127C">
            <w:pPr>
              <w:pStyle w:val="OtherTableBody"/>
            </w:pPr>
            <w:r>
              <w:t>CQ</w:t>
            </w:r>
          </w:p>
        </w:tc>
        <w:tc>
          <w:tcPr>
            <w:tcW w:w="700" w:type="dxa"/>
          </w:tcPr>
          <w:p w14:paraId="2E0EB6E8" w14:textId="77777777" w:rsidR="00B50050" w:rsidRDefault="00B50050" w:rsidP="0088127C">
            <w:pPr>
              <w:pStyle w:val="OtherTableBody"/>
            </w:pPr>
          </w:p>
        </w:tc>
        <w:tc>
          <w:tcPr>
            <w:tcW w:w="600" w:type="dxa"/>
          </w:tcPr>
          <w:p w14:paraId="058BA9D7" w14:textId="77777777" w:rsidR="00B50050" w:rsidRDefault="00B50050" w:rsidP="0088127C">
            <w:pPr>
              <w:pStyle w:val="OtherTableBody"/>
            </w:pPr>
          </w:p>
        </w:tc>
        <w:tc>
          <w:tcPr>
            <w:tcW w:w="900" w:type="dxa"/>
          </w:tcPr>
          <w:p w14:paraId="59FF627D" w14:textId="77777777" w:rsidR="00B50050" w:rsidRDefault="00B50050" w:rsidP="0088127C">
            <w:pPr>
              <w:pStyle w:val="OtherTableBody"/>
            </w:pPr>
            <w:r>
              <w:t>4.5.5.8</w:t>
            </w:r>
          </w:p>
        </w:tc>
      </w:tr>
      <w:tr w:rsidR="00B50050" w14:paraId="02AE33C4" w14:textId="77777777" w:rsidTr="00195548">
        <w:tc>
          <w:tcPr>
            <w:tcW w:w="3500" w:type="dxa"/>
          </w:tcPr>
          <w:p w14:paraId="79B0AEBA" w14:textId="77777777" w:rsidR="00B50050" w:rsidRDefault="00B50050" w:rsidP="0088127C">
            <w:pPr>
              <w:pStyle w:val="OtherTableBody"/>
            </w:pPr>
            <w:r>
              <w:t>Sequence Number</w:t>
            </w:r>
          </w:p>
        </w:tc>
        <w:tc>
          <w:tcPr>
            <w:tcW w:w="700" w:type="dxa"/>
          </w:tcPr>
          <w:p w14:paraId="0A2C16FA" w14:textId="77777777" w:rsidR="00B50050" w:rsidRDefault="00B50050" w:rsidP="0088127C">
            <w:pPr>
              <w:pStyle w:val="OtherTableBody"/>
            </w:pPr>
            <w:r>
              <w:t>00013</w:t>
            </w:r>
          </w:p>
        </w:tc>
        <w:tc>
          <w:tcPr>
            <w:tcW w:w="600" w:type="dxa"/>
          </w:tcPr>
          <w:p w14:paraId="587A1C9B" w14:textId="77777777" w:rsidR="00B50050" w:rsidRDefault="00B50050" w:rsidP="0088127C">
            <w:pPr>
              <w:pStyle w:val="OtherTableBody"/>
            </w:pPr>
            <w:r>
              <w:t>MSH</w:t>
            </w:r>
          </w:p>
        </w:tc>
        <w:tc>
          <w:tcPr>
            <w:tcW w:w="600" w:type="dxa"/>
          </w:tcPr>
          <w:p w14:paraId="5FA85174" w14:textId="77777777" w:rsidR="00B50050" w:rsidRDefault="00B50050" w:rsidP="0088127C">
            <w:pPr>
              <w:pStyle w:val="OtherTableBody"/>
            </w:pPr>
            <w:r>
              <w:t>13</w:t>
            </w:r>
          </w:p>
        </w:tc>
        <w:tc>
          <w:tcPr>
            <w:tcW w:w="600" w:type="dxa"/>
          </w:tcPr>
          <w:p w14:paraId="5749C59A" w14:textId="77777777" w:rsidR="00B50050" w:rsidRDefault="00B50050" w:rsidP="0088127C">
            <w:pPr>
              <w:pStyle w:val="OtherTableBody"/>
            </w:pPr>
            <w:r>
              <w:t>..</w:t>
            </w:r>
          </w:p>
        </w:tc>
        <w:tc>
          <w:tcPr>
            <w:tcW w:w="600" w:type="dxa"/>
          </w:tcPr>
          <w:p w14:paraId="442E8574" w14:textId="77777777" w:rsidR="00B50050" w:rsidRDefault="00B50050" w:rsidP="0088127C">
            <w:pPr>
              <w:pStyle w:val="OtherTableBody"/>
            </w:pPr>
          </w:p>
        </w:tc>
        <w:tc>
          <w:tcPr>
            <w:tcW w:w="600" w:type="dxa"/>
          </w:tcPr>
          <w:p w14:paraId="47C28B2E" w14:textId="77777777" w:rsidR="00B50050" w:rsidRDefault="00B50050" w:rsidP="0088127C">
            <w:pPr>
              <w:pStyle w:val="OtherTableBody"/>
            </w:pPr>
            <w:r>
              <w:t>NM</w:t>
            </w:r>
          </w:p>
        </w:tc>
        <w:tc>
          <w:tcPr>
            <w:tcW w:w="700" w:type="dxa"/>
          </w:tcPr>
          <w:p w14:paraId="0D624DF6" w14:textId="77777777" w:rsidR="00B50050" w:rsidRDefault="00B50050" w:rsidP="0088127C">
            <w:pPr>
              <w:pStyle w:val="OtherTableBody"/>
            </w:pPr>
          </w:p>
        </w:tc>
        <w:tc>
          <w:tcPr>
            <w:tcW w:w="600" w:type="dxa"/>
          </w:tcPr>
          <w:p w14:paraId="0F559F93" w14:textId="77777777" w:rsidR="00B50050" w:rsidRDefault="00B50050" w:rsidP="0088127C">
            <w:pPr>
              <w:pStyle w:val="OtherTableBody"/>
            </w:pPr>
          </w:p>
        </w:tc>
        <w:tc>
          <w:tcPr>
            <w:tcW w:w="900" w:type="dxa"/>
          </w:tcPr>
          <w:p w14:paraId="62D78FA2" w14:textId="77777777" w:rsidR="00B50050" w:rsidRDefault="00B50050" w:rsidP="0088127C">
            <w:pPr>
              <w:pStyle w:val="OtherTableBody"/>
            </w:pPr>
            <w:r>
              <w:t>2.14.9.13</w:t>
            </w:r>
          </w:p>
        </w:tc>
      </w:tr>
      <w:tr w:rsidR="00B50050" w14:paraId="63EBB3BC" w14:textId="77777777" w:rsidTr="00195548">
        <w:tc>
          <w:tcPr>
            <w:tcW w:w="3500" w:type="dxa"/>
          </w:tcPr>
          <w:p w14:paraId="7004879E" w14:textId="77777777" w:rsidR="00B50050" w:rsidRDefault="00B50050" w:rsidP="0088127C">
            <w:pPr>
              <w:pStyle w:val="OtherTableBody"/>
            </w:pPr>
            <w:r>
              <w:t>Sequence Number - Test/Observation Master File</w:t>
            </w:r>
          </w:p>
        </w:tc>
        <w:tc>
          <w:tcPr>
            <w:tcW w:w="700" w:type="dxa"/>
          </w:tcPr>
          <w:p w14:paraId="78D3B90D" w14:textId="77777777" w:rsidR="00B50050" w:rsidRDefault="00B50050" w:rsidP="0088127C">
            <w:pPr>
              <w:pStyle w:val="OtherTableBody"/>
            </w:pPr>
            <w:r>
              <w:t>00586</w:t>
            </w:r>
          </w:p>
        </w:tc>
        <w:tc>
          <w:tcPr>
            <w:tcW w:w="600" w:type="dxa"/>
          </w:tcPr>
          <w:p w14:paraId="6D6F13D7" w14:textId="77777777" w:rsidR="00B50050" w:rsidRDefault="00B50050" w:rsidP="0088127C">
            <w:pPr>
              <w:pStyle w:val="OtherTableBody"/>
            </w:pPr>
            <w:r>
              <w:t>OM3</w:t>
            </w:r>
          </w:p>
        </w:tc>
        <w:tc>
          <w:tcPr>
            <w:tcW w:w="600" w:type="dxa"/>
          </w:tcPr>
          <w:p w14:paraId="59592381" w14:textId="77777777" w:rsidR="00B50050" w:rsidRDefault="00B50050" w:rsidP="0088127C">
            <w:pPr>
              <w:pStyle w:val="OtherTableBody"/>
            </w:pPr>
            <w:r>
              <w:t>1</w:t>
            </w:r>
          </w:p>
        </w:tc>
        <w:tc>
          <w:tcPr>
            <w:tcW w:w="600" w:type="dxa"/>
          </w:tcPr>
          <w:p w14:paraId="4BB3E434" w14:textId="77777777" w:rsidR="00B50050" w:rsidRDefault="00B50050" w:rsidP="0088127C">
            <w:pPr>
              <w:pStyle w:val="OtherTableBody"/>
            </w:pPr>
            <w:r>
              <w:t>..</w:t>
            </w:r>
          </w:p>
        </w:tc>
        <w:tc>
          <w:tcPr>
            <w:tcW w:w="600" w:type="dxa"/>
          </w:tcPr>
          <w:p w14:paraId="4F467EA6" w14:textId="77777777" w:rsidR="00B50050" w:rsidRDefault="00B50050" w:rsidP="0088127C">
            <w:pPr>
              <w:pStyle w:val="OtherTableBody"/>
            </w:pPr>
            <w:r>
              <w:t>4=</w:t>
            </w:r>
          </w:p>
        </w:tc>
        <w:tc>
          <w:tcPr>
            <w:tcW w:w="600" w:type="dxa"/>
          </w:tcPr>
          <w:p w14:paraId="5E758563" w14:textId="77777777" w:rsidR="00B50050" w:rsidRDefault="00B50050" w:rsidP="0088127C">
            <w:pPr>
              <w:pStyle w:val="OtherTableBody"/>
            </w:pPr>
            <w:r>
              <w:t>NM</w:t>
            </w:r>
          </w:p>
        </w:tc>
        <w:tc>
          <w:tcPr>
            <w:tcW w:w="700" w:type="dxa"/>
          </w:tcPr>
          <w:p w14:paraId="5D8B140F" w14:textId="77777777" w:rsidR="00B50050" w:rsidRDefault="00B50050" w:rsidP="0088127C">
            <w:pPr>
              <w:pStyle w:val="OtherTableBody"/>
            </w:pPr>
          </w:p>
        </w:tc>
        <w:tc>
          <w:tcPr>
            <w:tcW w:w="600" w:type="dxa"/>
          </w:tcPr>
          <w:p w14:paraId="3B8D6F46" w14:textId="77777777" w:rsidR="00B50050" w:rsidRDefault="00B50050" w:rsidP="0088127C">
            <w:pPr>
              <w:pStyle w:val="OtherTableBody"/>
            </w:pPr>
          </w:p>
        </w:tc>
        <w:tc>
          <w:tcPr>
            <w:tcW w:w="900" w:type="dxa"/>
          </w:tcPr>
          <w:p w14:paraId="3BF29284" w14:textId="77777777" w:rsidR="00B50050" w:rsidRDefault="00B50050" w:rsidP="0088127C">
            <w:pPr>
              <w:pStyle w:val="OtherTableBody"/>
            </w:pPr>
            <w:r>
              <w:t>8.8.11.1</w:t>
            </w:r>
          </w:p>
        </w:tc>
      </w:tr>
      <w:tr w:rsidR="00B50050" w14:paraId="7C724B52" w14:textId="77777777" w:rsidTr="00195548">
        <w:tc>
          <w:tcPr>
            <w:tcW w:w="3500" w:type="dxa"/>
          </w:tcPr>
          <w:p w14:paraId="645B0EB5" w14:textId="77777777" w:rsidR="00B50050" w:rsidRDefault="00B50050" w:rsidP="0088127C">
            <w:pPr>
              <w:pStyle w:val="OtherTableBody"/>
            </w:pPr>
            <w:r>
              <w:t>Sequence Number - Test/Observation Master File</w:t>
            </w:r>
          </w:p>
        </w:tc>
        <w:tc>
          <w:tcPr>
            <w:tcW w:w="700" w:type="dxa"/>
          </w:tcPr>
          <w:p w14:paraId="145026AD" w14:textId="77777777" w:rsidR="00B50050" w:rsidRDefault="00B50050" w:rsidP="0088127C">
            <w:pPr>
              <w:pStyle w:val="OtherTableBody"/>
            </w:pPr>
            <w:r>
              <w:t>00586</w:t>
            </w:r>
          </w:p>
        </w:tc>
        <w:tc>
          <w:tcPr>
            <w:tcW w:w="600" w:type="dxa"/>
          </w:tcPr>
          <w:p w14:paraId="61E8640E" w14:textId="77777777" w:rsidR="00B50050" w:rsidRDefault="00B50050" w:rsidP="0088127C">
            <w:pPr>
              <w:pStyle w:val="OtherTableBody"/>
            </w:pPr>
            <w:r>
              <w:t>OM1</w:t>
            </w:r>
          </w:p>
        </w:tc>
        <w:tc>
          <w:tcPr>
            <w:tcW w:w="600" w:type="dxa"/>
          </w:tcPr>
          <w:p w14:paraId="2B53698B" w14:textId="77777777" w:rsidR="00B50050" w:rsidRDefault="00B50050" w:rsidP="0088127C">
            <w:pPr>
              <w:pStyle w:val="OtherTableBody"/>
            </w:pPr>
            <w:r>
              <w:t>1</w:t>
            </w:r>
          </w:p>
        </w:tc>
        <w:tc>
          <w:tcPr>
            <w:tcW w:w="600" w:type="dxa"/>
          </w:tcPr>
          <w:p w14:paraId="3A04C806" w14:textId="77777777" w:rsidR="00B50050" w:rsidRDefault="00B50050" w:rsidP="0088127C">
            <w:pPr>
              <w:pStyle w:val="OtherTableBody"/>
            </w:pPr>
            <w:r>
              <w:t>..</w:t>
            </w:r>
          </w:p>
        </w:tc>
        <w:tc>
          <w:tcPr>
            <w:tcW w:w="600" w:type="dxa"/>
          </w:tcPr>
          <w:p w14:paraId="647A4F71" w14:textId="77777777" w:rsidR="00B50050" w:rsidRDefault="00B50050" w:rsidP="0088127C">
            <w:pPr>
              <w:pStyle w:val="OtherTableBody"/>
            </w:pPr>
            <w:r>
              <w:t>4=</w:t>
            </w:r>
          </w:p>
        </w:tc>
        <w:tc>
          <w:tcPr>
            <w:tcW w:w="600" w:type="dxa"/>
          </w:tcPr>
          <w:p w14:paraId="434683E8" w14:textId="77777777" w:rsidR="00B50050" w:rsidRDefault="00B50050" w:rsidP="0088127C">
            <w:pPr>
              <w:pStyle w:val="OtherTableBody"/>
            </w:pPr>
            <w:r>
              <w:t>NM</w:t>
            </w:r>
          </w:p>
        </w:tc>
        <w:tc>
          <w:tcPr>
            <w:tcW w:w="700" w:type="dxa"/>
          </w:tcPr>
          <w:p w14:paraId="033F3DAB" w14:textId="77777777" w:rsidR="00B50050" w:rsidRDefault="00B50050" w:rsidP="0088127C">
            <w:pPr>
              <w:pStyle w:val="OtherTableBody"/>
            </w:pPr>
          </w:p>
        </w:tc>
        <w:tc>
          <w:tcPr>
            <w:tcW w:w="600" w:type="dxa"/>
          </w:tcPr>
          <w:p w14:paraId="2C2D6931" w14:textId="77777777" w:rsidR="00B50050" w:rsidRDefault="00B50050" w:rsidP="0088127C">
            <w:pPr>
              <w:pStyle w:val="OtherTableBody"/>
            </w:pPr>
          </w:p>
        </w:tc>
        <w:tc>
          <w:tcPr>
            <w:tcW w:w="900" w:type="dxa"/>
          </w:tcPr>
          <w:p w14:paraId="65294CC0" w14:textId="77777777" w:rsidR="00B50050" w:rsidRDefault="00B50050" w:rsidP="0088127C">
            <w:pPr>
              <w:pStyle w:val="OtherTableBody"/>
            </w:pPr>
            <w:r>
              <w:t>8.8.9.1</w:t>
            </w:r>
          </w:p>
        </w:tc>
      </w:tr>
      <w:tr w:rsidR="00B50050" w14:paraId="196F69CE" w14:textId="77777777" w:rsidTr="00195548">
        <w:tc>
          <w:tcPr>
            <w:tcW w:w="3500" w:type="dxa"/>
          </w:tcPr>
          <w:p w14:paraId="47C0865E" w14:textId="77777777" w:rsidR="00B50050" w:rsidRDefault="00B50050" w:rsidP="0088127C">
            <w:pPr>
              <w:pStyle w:val="OtherTableBody"/>
            </w:pPr>
            <w:r>
              <w:t>Sequence Number - Test/Observation Master File</w:t>
            </w:r>
          </w:p>
        </w:tc>
        <w:tc>
          <w:tcPr>
            <w:tcW w:w="700" w:type="dxa"/>
          </w:tcPr>
          <w:p w14:paraId="3FEFAE79" w14:textId="77777777" w:rsidR="00B50050" w:rsidRDefault="00B50050" w:rsidP="0088127C">
            <w:pPr>
              <w:pStyle w:val="OtherTableBody"/>
            </w:pPr>
            <w:r>
              <w:t>00586</w:t>
            </w:r>
          </w:p>
        </w:tc>
        <w:tc>
          <w:tcPr>
            <w:tcW w:w="600" w:type="dxa"/>
          </w:tcPr>
          <w:p w14:paraId="69052821" w14:textId="77777777" w:rsidR="00B50050" w:rsidRDefault="00B50050" w:rsidP="0088127C">
            <w:pPr>
              <w:pStyle w:val="OtherTableBody"/>
            </w:pPr>
            <w:r>
              <w:t>OMC</w:t>
            </w:r>
          </w:p>
        </w:tc>
        <w:tc>
          <w:tcPr>
            <w:tcW w:w="600" w:type="dxa"/>
          </w:tcPr>
          <w:p w14:paraId="05E16178" w14:textId="77777777" w:rsidR="00B50050" w:rsidRDefault="00B50050" w:rsidP="0088127C">
            <w:pPr>
              <w:pStyle w:val="OtherTableBody"/>
            </w:pPr>
            <w:r>
              <w:t>1</w:t>
            </w:r>
          </w:p>
        </w:tc>
        <w:tc>
          <w:tcPr>
            <w:tcW w:w="600" w:type="dxa"/>
          </w:tcPr>
          <w:p w14:paraId="3264E627" w14:textId="77777777" w:rsidR="00B50050" w:rsidRDefault="00B50050" w:rsidP="0088127C">
            <w:pPr>
              <w:pStyle w:val="OtherTableBody"/>
            </w:pPr>
            <w:r>
              <w:t>..</w:t>
            </w:r>
          </w:p>
        </w:tc>
        <w:tc>
          <w:tcPr>
            <w:tcW w:w="600" w:type="dxa"/>
          </w:tcPr>
          <w:p w14:paraId="63DE2A6D" w14:textId="77777777" w:rsidR="00B50050" w:rsidRDefault="00B50050" w:rsidP="0088127C">
            <w:pPr>
              <w:pStyle w:val="OtherTableBody"/>
            </w:pPr>
            <w:r>
              <w:t>4=</w:t>
            </w:r>
          </w:p>
        </w:tc>
        <w:tc>
          <w:tcPr>
            <w:tcW w:w="600" w:type="dxa"/>
          </w:tcPr>
          <w:p w14:paraId="5D0E83A5" w14:textId="77777777" w:rsidR="00B50050" w:rsidRDefault="00B50050" w:rsidP="0088127C">
            <w:pPr>
              <w:pStyle w:val="OtherTableBody"/>
            </w:pPr>
            <w:r>
              <w:t>NM</w:t>
            </w:r>
          </w:p>
        </w:tc>
        <w:tc>
          <w:tcPr>
            <w:tcW w:w="700" w:type="dxa"/>
          </w:tcPr>
          <w:p w14:paraId="10DD27F0" w14:textId="77777777" w:rsidR="00B50050" w:rsidRDefault="00B50050" w:rsidP="0088127C">
            <w:pPr>
              <w:pStyle w:val="OtherTableBody"/>
            </w:pPr>
          </w:p>
        </w:tc>
        <w:tc>
          <w:tcPr>
            <w:tcW w:w="600" w:type="dxa"/>
          </w:tcPr>
          <w:p w14:paraId="0F51D13F" w14:textId="77777777" w:rsidR="00B50050" w:rsidRDefault="00B50050" w:rsidP="0088127C">
            <w:pPr>
              <w:pStyle w:val="OtherTableBody"/>
            </w:pPr>
          </w:p>
        </w:tc>
        <w:tc>
          <w:tcPr>
            <w:tcW w:w="900" w:type="dxa"/>
          </w:tcPr>
          <w:p w14:paraId="50D5140F" w14:textId="77777777" w:rsidR="00B50050" w:rsidRDefault="00B50050" w:rsidP="0088127C">
            <w:pPr>
              <w:pStyle w:val="OtherTableBody"/>
            </w:pPr>
            <w:r>
              <w:t>8.8.16.1</w:t>
            </w:r>
          </w:p>
        </w:tc>
      </w:tr>
      <w:tr w:rsidR="00B50050" w14:paraId="05FDE0C0" w14:textId="77777777" w:rsidTr="00195548">
        <w:tc>
          <w:tcPr>
            <w:tcW w:w="3500" w:type="dxa"/>
          </w:tcPr>
          <w:p w14:paraId="623ABBF5" w14:textId="77777777" w:rsidR="00B50050" w:rsidRDefault="00B50050" w:rsidP="0088127C">
            <w:pPr>
              <w:pStyle w:val="OtherTableBody"/>
            </w:pPr>
            <w:r>
              <w:t>Sequence Number - Test/Observation Master File</w:t>
            </w:r>
          </w:p>
        </w:tc>
        <w:tc>
          <w:tcPr>
            <w:tcW w:w="700" w:type="dxa"/>
          </w:tcPr>
          <w:p w14:paraId="024981B8" w14:textId="77777777" w:rsidR="00B50050" w:rsidRDefault="00B50050" w:rsidP="0088127C">
            <w:pPr>
              <w:pStyle w:val="OtherTableBody"/>
            </w:pPr>
            <w:r>
              <w:t>00586</w:t>
            </w:r>
          </w:p>
        </w:tc>
        <w:tc>
          <w:tcPr>
            <w:tcW w:w="600" w:type="dxa"/>
          </w:tcPr>
          <w:p w14:paraId="59022FE8" w14:textId="77777777" w:rsidR="00B50050" w:rsidRDefault="00B50050" w:rsidP="0088127C">
            <w:pPr>
              <w:pStyle w:val="OtherTableBody"/>
            </w:pPr>
            <w:r>
              <w:t>OM5</w:t>
            </w:r>
          </w:p>
        </w:tc>
        <w:tc>
          <w:tcPr>
            <w:tcW w:w="600" w:type="dxa"/>
          </w:tcPr>
          <w:p w14:paraId="43F4BCBD" w14:textId="77777777" w:rsidR="00B50050" w:rsidRDefault="00B50050" w:rsidP="0088127C">
            <w:pPr>
              <w:pStyle w:val="OtherTableBody"/>
            </w:pPr>
            <w:r>
              <w:t>1</w:t>
            </w:r>
          </w:p>
        </w:tc>
        <w:tc>
          <w:tcPr>
            <w:tcW w:w="600" w:type="dxa"/>
          </w:tcPr>
          <w:p w14:paraId="1EF966E5" w14:textId="77777777" w:rsidR="00B50050" w:rsidRDefault="00B50050" w:rsidP="0088127C">
            <w:pPr>
              <w:pStyle w:val="OtherTableBody"/>
            </w:pPr>
            <w:r>
              <w:t>..</w:t>
            </w:r>
          </w:p>
        </w:tc>
        <w:tc>
          <w:tcPr>
            <w:tcW w:w="600" w:type="dxa"/>
          </w:tcPr>
          <w:p w14:paraId="60ED1690" w14:textId="77777777" w:rsidR="00B50050" w:rsidRDefault="00B50050" w:rsidP="0088127C">
            <w:pPr>
              <w:pStyle w:val="OtherTableBody"/>
            </w:pPr>
            <w:r>
              <w:t>4=</w:t>
            </w:r>
          </w:p>
        </w:tc>
        <w:tc>
          <w:tcPr>
            <w:tcW w:w="600" w:type="dxa"/>
          </w:tcPr>
          <w:p w14:paraId="02877512" w14:textId="77777777" w:rsidR="00B50050" w:rsidRDefault="00B50050" w:rsidP="0088127C">
            <w:pPr>
              <w:pStyle w:val="OtherTableBody"/>
            </w:pPr>
            <w:r>
              <w:t>NM</w:t>
            </w:r>
          </w:p>
        </w:tc>
        <w:tc>
          <w:tcPr>
            <w:tcW w:w="700" w:type="dxa"/>
          </w:tcPr>
          <w:p w14:paraId="21A2F674" w14:textId="77777777" w:rsidR="00B50050" w:rsidRDefault="00B50050" w:rsidP="0088127C">
            <w:pPr>
              <w:pStyle w:val="OtherTableBody"/>
            </w:pPr>
          </w:p>
        </w:tc>
        <w:tc>
          <w:tcPr>
            <w:tcW w:w="600" w:type="dxa"/>
          </w:tcPr>
          <w:p w14:paraId="03D57B7D" w14:textId="77777777" w:rsidR="00B50050" w:rsidRDefault="00B50050" w:rsidP="0088127C">
            <w:pPr>
              <w:pStyle w:val="OtherTableBody"/>
            </w:pPr>
          </w:p>
        </w:tc>
        <w:tc>
          <w:tcPr>
            <w:tcW w:w="900" w:type="dxa"/>
          </w:tcPr>
          <w:p w14:paraId="2FEF2F7F" w14:textId="77777777" w:rsidR="00B50050" w:rsidRDefault="00B50050" w:rsidP="0088127C">
            <w:pPr>
              <w:pStyle w:val="OtherTableBody"/>
            </w:pPr>
            <w:r>
              <w:t>8.8.13.1</w:t>
            </w:r>
          </w:p>
        </w:tc>
      </w:tr>
      <w:tr w:rsidR="00B50050" w14:paraId="48D2DF44" w14:textId="77777777" w:rsidTr="00195548">
        <w:tc>
          <w:tcPr>
            <w:tcW w:w="3500" w:type="dxa"/>
          </w:tcPr>
          <w:p w14:paraId="77A3CF68" w14:textId="77777777" w:rsidR="00B50050" w:rsidRDefault="00B50050" w:rsidP="0088127C">
            <w:pPr>
              <w:pStyle w:val="OtherTableBody"/>
            </w:pPr>
            <w:r>
              <w:t xml:space="preserve">Sequence Number - Test/Observation Master </w:t>
            </w:r>
            <w:r>
              <w:lastRenderedPageBreak/>
              <w:t>File</w:t>
            </w:r>
          </w:p>
        </w:tc>
        <w:tc>
          <w:tcPr>
            <w:tcW w:w="700" w:type="dxa"/>
          </w:tcPr>
          <w:p w14:paraId="6258C8AF" w14:textId="77777777" w:rsidR="00B50050" w:rsidRDefault="00B50050" w:rsidP="0088127C">
            <w:pPr>
              <w:pStyle w:val="OtherTableBody"/>
            </w:pPr>
            <w:r>
              <w:lastRenderedPageBreak/>
              <w:t>00586</w:t>
            </w:r>
          </w:p>
        </w:tc>
        <w:tc>
          <w:tcPr>
            <w:tcW w:w="600" w:type="dxa"/>
          </w:tcPr>
          <w:p w14:paraId="0317BDD1" w14:textId="77777777" w:rsidR="00B50050" w:rsidRDefault="00B50050" w:rsidP="0088127C">
            <w:pPr>
              <w:pStyle w:val="OtherTableBody"/>
            </w:pPr>
            <w:r>
              <w:t>OM4</w:t>
            </w:r>
          </w:p>
        </w:tc>
        <w:tc>
          <w:tcPr>
            <w:tcW w:w="600" w:type="dxa"/>
          </w:tcPr>
          <w:p w14:paraId="40D99F0B" w14:textId="77777777" w:rsidR="00B50050" w:rsidRDefault="00B50050" w:rsidP="0088127C">
            <w:pPr>
              <w:pStyle w:val="OtherTableBody"/>
            </w:pPr>
            <w:r>
              <w:t>1</w:t>
            </w:r>
          </w:p>
        </w:tc>
        <w:tc>
          <w:tcPr>
            <w:tcW w:w="600" w:type="dxa"/>
          </w:tcPr>
          <w:p w14:paraId="77B7319A" w14:textId="77777777" w:rsidR="00B50050" w:rsidRDefault="00B50050" w:rsidP="0088127C">
            <w:pPr>
              <w:pStyle w:val="OtherTableBody"/>
            </w:pPr>
            <w:r>
              <w:t>..</w:t>
            </w:r>
          </w:p>
        </w:tc>
        <w:tc>
          <w:tcPr>
            <w:tcW w:w="600" w:type="dxa"/>
          </w:tcPr>
          <w:p w14:paraId="49F6D229" w14:textId="77777777" w:rsidR="00B50050" w:rsidRDefault="00B50050" w:rsidP="0088127C">
            <w:pPr>
              <w:pStyle w:val="OtherTableBody"/>
            </w:pPr>
            <w:r>
              <w:t>4=</w:t>
            </w:r>
          </w:p>
        </w:tc>
        <w:tc>
          <w:tcPr>
            <w:tcW w:w="600" w:type="dxa"/>
          </w:tcPr>
          <w:p w14:paraId="1CE95A6B" w14:textId="77777777" w:rsidR="00B50050" w:rsidRDefault="00B50050" w:rsidP="0088127C">
            <w:pPr>
              <w:pStyle w:val="OtherTableBody"/>
            </w:pPr>
            <w:r>
              <w:t>NM</w:t>
            </w:r>
          </w:p>
        </w:tc>
        <w:tc>
          <w:tcPr>
            <w:tcW w:w="700" w:type="dxa"/>
          </w:tcPr>
          <w:p w14:paraId="3F3E8773" w14:textId="77777777" w:rsidR="00B50050" w:rsidRDefault="00B50050" w:rsidP="0088127C">
            <w:pPr>
              <w:pStyle w:val="OtherTableBody"/>
            </w:pPr>
          </w:p>
        </w:tc>
        <w:tc>
          <w:tcPr>
            <w:tcW w:w="600" w:type="dxa"/>
          </w:tcPr>
          <w:p w14:paraId="5CDF12AE" w14:textId="77777777" w:rsidR="00B50050" w:rsidRDefault="00B50050" w:rsidP="0088127C">
            <w:pPr>
              <w:pStyle w:val="OtherTableBody"/>
            </w:pPr>
          </w:p>
        </w:tc>
        <w:tc>
          <w:tcPr>
            <w:tcW w:w="900" w:type="dxa"/>
          </w:tcPr>
          <w:p w14:paraId="74DC771F" w14:textId="77777777" w:rsidR="00B50050" w:rsidRDefault="00B50050" w:rsidP="0088127C">
            <w:pPr>
              <w:pStyle w:val="OtherTableBody"/>
            </w:pPr>
            <w:r>
              <w:t>8.8.12.1</w:t>
            </w:r>
          </w:p>
        </w:tc>
      </w:tr>
      <w:tr w:rsidR="00B50050" w14:paraId="0042DB8A" w14:textId="77777777" w:rsidTr="00195548">
        <w:tc>
          <w:tcPr>
            <w:tcW w:w="3500" w:type="dxa"/>
          </w:tcPr>
          <w:p w14:paraId="5CCC090C" w14:textId="77777777" w:rsidR="00B50050" w:rsidRDefault="00B50050" w:rsidP="0088127C">
            <w:pPr>
              <w:pStyle w:val="OtherTableBody"/>
            </w:pPr>
            <w:r>
              <w:t>Sequence Number - Test/Observation Master File</w:t>
            </w:r>
          </w:p>
        </w:tc>
        <w:tc>
          <w:tcPr>
            <w:tcW w:w="700" w:type="dxa"/>
          </w:tcPr>
          <w:p w14:paraId="1A83E6EE" w14:textId="77777777" w:rsidR="00B50050" w:rsidRDefault="00B50050" w:rsidP="0088127C">
            <w:pPr>
              <w:pStyle w:val="OtherTableBody"/>
            </w:pPr>
            <w:r>
              <w:t>00586</w:t>
            </w:r>
          </w:p>
        </w:tc>
        <w:tc>
          <w:tcPr>
            <w:tcW w:w="600" w:type="dxa"/>
          </w:tcPr>
          <w:p w14:paraId="513EFC92" w14:textId="77777777" w:rsidR="00B50050" w:rsidRDefault="00B50050" w:rsidP="0088127C">
            <w:pPr>
              <w:pStyle w:val="OtherTableBody"/>
            </w:pPr>
            <w:r>
              <w:t>OM2</w:t>
            </w:r>
          </w:p>
        </w:tc>
        <w:tc>
          <w:tcPr>
            <w:tcW w:w="600" w:type="dxa"/>
          </w:tcPr>
          <w:p w14:paraId="786C4B25" w14:textId="77777777" w:rsidR="00B50050" w:rsidRDefault="00B50050" w:rsidP="0088127C">
            <w:pPr>
              <w:pStyle w:val="OtherTableBody"/>
            </w:pPr>
            <w:r>
              <w:t>1</w:t>
            </w:r>
          </w:p>
        </w:tc>
        <w:tc>
          <w:tcPr>
            <w:tcW w:w="600" w:type="dxa"/>
          </w:tcPr>
          <w:p w14:paraId="6D8BD009" w14:textId="77777777" w:rsidR="00B50050" w:rsidRDefault="00B50050" w:rsidP="0088127C">
            <w:pPr>
              <w:pStyle w:val="OtherTableBody"/>
            </w:pPr>
            <w:r>
              <w:t>..</w:t>
            </w:r>
          </w:p>
        </w:tc>
        <w:tc>
          <w:tcPr>
            <w:tcW w:w="600" w:type="dxa"/>
          </w:tcPr>
          <w:p w14:paraId="27B8E461" w14:textId="77777777" w:rsidR="00B50050" w:rsidRDefault="00B50050" w:rsidP="0088127C">
            <w:pPr>
              <w:pStyle w:val="OtherTableBody"/>
            </w:pPr>
            <w:r>
              <w:t>4=</w:t>
            </w:r>
          </w:p>
        </w:tc>
        <w:tc>
          <w:tcPr>
            <w:tcW w:w="600" w:type="dxa"/>
          </w:tcPr>
          <w:p w14:paraId="7B1E217F" w14:textId="77777777" w:rsidR="00B50050" w:rsidRDefault="00B50050" w:rsidP="0088127C">
            <w:pPr>
              <w:pStyle w:val="OtherTableBody"/>
            </w:pPr>
            <w:r>
              <w:t>NM</w:t>
            </w:r>
          </w:p>
        </w:tc>
        <w:tc>
          <w:tcPr>
            <w:tcW w:w="700" w:type="dxa"/>
          </w:tcPr>
          <w:p w14:paraId="4DF7F12F" w14:textId="77777777" w:rsidR="00B50050" w:rsidRDefault="00B50050" w:rsidP="0088127C">
            <w:pPr>
              <w:pStyle w:val="OtherTableBody"/>
            </w:pPr>
          </w:p>
        </w:tc>
        <w:tc>
          <w:tcPr>
            <w:tcW w:w="600" w:type="dxa"/>
          </w:tcPr>
          <w:p w14:paraId="3BEC6F37" w14:textId="77777777" w:rsidR="00B50050" w:rsidRDefault="00B50050" w:rsidP="0088127C">
            <w:pPr>
              <w:pStyle w:val="OtherTableBody"/>
            </w:pPr>
          </w:p>
        </w:tc>
        <w:tc>
          <w:tcPr>
            <w:tcW w:w="900" w:type="dxa"/>
          </w:tcPr>
          <w:p w14:paraId="78737455" w14:textId="77777777" w:rsidR="00B50050" w:rsidRDefault="00B50050" w:rsidP="0088127C">
            <w:pPr>
              <w:pStyle w:val="OtherTableBody"/>
            </w:pPr>
            <w:r>
              <w:t>8.8.10.1</w:t>
            </w:r>
          </w:p>
        </w:tc>
      </w:tr>
      <w:tr w:rsidR="00B50050" w14:paraId="0D9C8E02" w14:textId="77777777" w:rsidTr="00195548">
        <w:tc>
          <w:tcPr>
            <w:tcW w:w="3500" w:type="dxa"/>
          </w:tcPr>
          <w:p w14:paraId="1FECFDF3" w14:textId="77777777" w:rsidR="00B50050" w:rsidRDefault="00B50050" w:rsidP="0088127C">
            <w:pPr>
              <w:pStyle w:val="OtherTableBody"/>
            </w:pPr>
            <w:r>
              <w:t>Sequence Number - Test/Observation Master File</w:t>
            </w:r>
          </w:p>
        </w:tc>
        <w:tc>
          <w:tcPr>
            <w:tcW w:w="700" w:type="dxa"/>
          </w:tcPr>
          <w:p w14:paraId="61D70B53" w14:textId="77777777" w:rsidR="00B50050" w:rsidRDefault="00B50050" w:rsidP="0088127C">
            <w:pPr>
              <w:pStyle w:val="OtherTableBody"/>
            </w:pPr>
            <w:r>
              <w:t>00586</w:t>
            </w:r>
          </w:p>
        </w:tc>
        <w:tc>
          <w:tcPr>
            <w:tcW w:w="600" w:type="dxa"/>
          </w:tcPr>
          <w:p w14:paraId="11DA5249" w14:textId="77777777" w:rsidR="00B50050" w:rsidRDefault="00B50050" w:rsidP="0088127C">
            <w:pPr>
              <w:pStyle w:val="OtherTableBody"/>
            </w:pPr>
            <w:r>
              <w:t>OM7</w:t>
            </w:r>
          </w:p>
        </w:tc>
        <w:tc>
          <w:tcPr>
            <w:tcW w:w="600" w:type="dxa"/>
          </w:tcPr>
          <w:p w14:paraId="7F9379E8" w14:textId="77777777" w:rsidR="00B50050" w:rsidRDefault="00B50050" w:rsidP="0088127C">
            <w:pPr>
              <w:pStyle w:val="OtherTableBody"/>
            </w:pPr>
            <w:r>
              <w:t>1</w:t>
            </w:r>
          </w:p>
        </w:tc>
        <w:tc>
          <w:tcPr>
            <w:tcW w:w="600" w:type="dxa"/>
          </w:tcPr>
          <w:p w14:paraId="57B8ACBF" w14:textId="77777777" w:rsidR="00B50050" w:rsidRDefault="00B50050" w:rsidP="0088127C">
            <w:pPr>
              <w:pStyle w:val="OtherTableBody"/>
            </w:pPr>
            <w:r>
              <w:t>..</w:t>
            </w:r>
          </w:p>
        </w:tc>
        <w:tc>
          <w:tcPr>
            <w:tcW w:w="600" w:type="dxa"/>
          </w:tcPr>
          <w:p w14:paraId="62C7F1C7" w14:textId="77777777" w:rsidR="00B50050" w:rsidRDefault="00B50050" w:rsidP="0088127C">
            <w:pPr>
              <w:pStyle w:val="OtherTableBody"/>
            </w:pPr>
            <w:r>
              <w:t>4=</w:t>
            </w:r>
          </w:p>
        </w:tc>
        <w:tc>
          <w:tcPr>
            <w:tcW w:w="600" w:type="dxa"/>
          </w:tcPr>
          <w:p w14:paraId="2B9349B1" w14:textId="77777777" w:rsidR="00B50050" w:rsidRDefault="00B50050" w:rsidP="0088127C">
            <w:pPr>
              <w:pStyle w:val="OtherTableBody"/>
            </w:pPr>
            <w:r>
              <w:t>NM</w:t>
            </w:r>
          </w:p>
        </w:tc>
        <w:tc>
          <w:tcPr>
            <w:tcW w:w="700" w:type="dxa"/>
          </w:tcPr>
          <w:p w14:paraId="4C7EE271" w14:textId="77777777" w:rsidR="00B50050" w:rsidRDefault="00B50050" w:rsidP="0088127C">
            <w:pPr>
              <w:pStyle w:val="OtherTableBody"/>
            </w:pPr>
          </w:p>
        </w:tc>
        <w:tc>
          <w:tcPr>
            <w:tcW w:w="600" w:type="dxa"/>
          </w:tcPr>
          <w:p w14:paraId="3AC1EC68" w14:textId="77777777" w:rsidR="00B50050" w:rsidRDefault="00B50050" w:rsidP="0088127C">
            <w:pPr>
              <w:pStyle w:val="OtherTableBody"/>
            </w:pPr>
          </w:p>
        </w:tc>
        <w:tc>
          <w:tcPr>
            <w:tcW w:w="900" w:type="dxa"/>
          </w:tcPr>
          <w:p w14:paraId="3C972613" w14:textId="77777777" w:rsidR="00B50050" w:rsidRDefault="00B50050" w:rsidP="0088127C">
            <w:pPr>
              <w:pStyle w:val="OtherTableBody"/>
            </w:pPr>
            <w:r>
              <w:t>8.8.15.1</w:t>
            </w:r>
          </w:p>
        </w:tc>
      </w:tr>
      <w:tr w:rsidR="00B50050" w14:paraId="39E9221E" w14:textId="77777777" w:rsidTr="00195548">
        <w:tc>
          <w:tcPr>
            <w:tcW w:w="3500" w:type="dxa"/>
          </w:tcPr>
          <w:p w14:paraId="4A0093CE" w14:textId="77777777" w:rsidR="00B50050" w:rsidRDefault="00B50050" w:rsidP="0088127C">
            <w:pPr>
              <w:pStyle w:val="OtherTableBody"/>
            </w:pPr>
            <w:r>
              <w:t>Sequence Number - Test/Observation Master File</w:t>
            </w:r>
          </w:p>
        </w:tc>
        <w:tc>
          <w:tcPr>
            <w:tcW w:w="700" w:type="dxa"/>
          </w:tcPr>
          <w:p w14:paraId="13331EB4" w14:textId="77777777" w:rsidR="00B50050" w:rsidRDefault="00B50050" w:rsidP="0088127C">
            <w:pPr>
              <w:pStyle w:val="OtherTableBody"/>
            </w:pPr>
            <w:r>
              <w:t>00586</w:t>
            </w:r>
          </w:p>
        </w:tc>
        <w:tc>
          <w:tcPr>
            <w:tcW w:w="600" w:type="dxa"/>
          </w:tcPr>
          <w:p w14:paraId="2B2DA334" w14:textId="77777777" w:rsidR="00B50050" w:rsidRDefault="00B50050" w:rsidP="0088127C">
            <w:pPr>
              <w:pStyle w:val="OtherTableBody"/>
            </w:pPr>
            <w:r>
              <w:t>OM6</w:t>
            </w:r>
          </w:p>
        </w:tc>
        <w:tc>
          <w:tcPr>
            <w:tcW w:w="600" w:type="dxa"/>
          </w:tcPr>
          <w:p w14:paraId="10DAC421" w14:textId="77777777" w:rsidR="00B50050" w:rsidRDefault="00B50050" w:rsidP="0088127C">
            <w:pPr>
              <w:pStyle w:val="OtherTableBody"/>
            </w:pPr>
            <w:r>
              <w:t>1</w:t>
            </w:r>
          </w:p>
        </w:tc>
        <w:tc>
          <w:tcPr>
            <w:tcW w:w="600" w:type="dxa"/>
          </w:tcPr>
          <w:p w14:paraId="33A2EF58" w14:textId="77777777" w:rsidR="00B50050" w:rsidRDefault="00B50050" w:rsidP="0088127C">
            <w:pPr>
              <w:pStyle w:val="OtherTableBody"/>
            </w:pPr>
            <w:r>
              <w:t>..</w:t>
            </w:r>
          </w:p>
        </w:tc>
        <w:tc>
          <w:tcPr>
            <w:tcW w:w="600" w:type="dxa"/>
          </w:tcPr>
          <w:p w14:paraId="0CC4D625" w14:textId="77777777" w:rsidR="00B50050" w:rsidRDefault="00B50050" w:rsidP="0088127C">
            <w:pPr>
              <w:pStyle w:val="OtherTableBody"/>
            </w:pPr>
            <w:r>
              <w:t>4=</w:t>
            </w:r>
          </w:p>
        </w:tc>
        <w:tc>
          <w:tcPr>
            <w:tcW w:w="600" w:type="dxa"/>
          </w:tcPr>
          <w:p w14:paraId="7657EE61" w14:textId="77777777" w:rsidR="00B50050" w:rsidRDefault="00B50050" w:rsidP="0088127C">
            <w:pPr>
              <w:pStyle w:val="OtherTableBody"/>
            </w:pPr>
            <w:r>
              <w:t>NM</w:t>
            </w:r>
          </w:p>
        </w:tc>
        <w:tc>
          <w:tcPr>
            <w:tcW w:w="700" w:type="dxa"/>
          </w:tcPr>
          <w:p w14:paraId="2660EE22" w14:textId="77777777" w:rsidR="00B50050" w:rsidRDefault="00B50050" w:rsidP="0088127C">
            <w:pPr>
              <w:pStyle w:val="OtherTableBody"/>
            </w:pPr>
          </w:p>
        </w:tc>
        <w:tc>
          <w:tcPr>
            <w:tcW w:w="600" w:type="dxa"/>
          </w:tcPr>
          <w:p w14:paraId="6F9C6198" w14:textId="77777777" w:rsidR="00B50050" w:rsidRDefault="00B50050" w:rsidP="0088127C">
            <w:pPr>
              <w:pStyle w:val="OtherTableBody"/>
            </w:pPr>
          </w:p>
        </w:tc>
        <w:tc>
          <w:tcPr>
            <w:tcW w:w="900" w:type="dxa"/>
          </w:tcPr>
          <w:p w14:paraId="5D58FCDA" w14:textId="77777777" w:rsidR="00B50050" w:rsidRDefault="00B50050" w:rsidP="0088127C">
            <w:pPr>
              <w:pStyle w:val="OtherTableBody"/>
            </w:pPr>
            <w:r>
              <w:t>8.8.14.1</w:t>
            </w:r>
          </w:p>
        </w:tc>
      </w:tr>
      <w:tr w:rsidR="00B50050" w14:paraId="454B3FE2" w14:textId="77777777" w:rsidTr="00195548">
        <w:tc>
          <w:tcPr>
            <w:tcW w:w="3500" w:type="dxa"/>
          </w:tcPr>
          <w:p w14:paraId="3FCEBA75" w14:textId="77777777" w:rsidR="00B50050" w:rsidRDefault="00B50050" w:rsidP="0088127C">
            <w:pPr>
              <w:pStyle w:val="OtherTableBody"/>
            </w:pPr>
            <w:r>
              <w:t>Sequence/Results Flag</w:t>
            </w:r>
          </w:p>
        </w:tc>
        <w:tc>
          <w:tcPr>
            <w:tcW w:w="700" w:type="dxa"/>
          </w:tcPr>
          <w:p w14:paraId="78D3E102" w14:textId="77777777" w:rsidR="00B50050" w:rsidRDefault="00B50050" w:rsidP="0088127C">
            <w:pPr>
              <w:pStyle w:val="OtherTableBody"/>
            </w:pPr>
            <w:r>
              <w:t>01649</w:t>
            </w:r>
          </w:p>
        </w:tc>
        <w:tc>
          <w:tcPr>
            <w:tcW w:w="600" w:type="dxa"/>
          </w:tcPr>
          <w:p w14:paraId="736C0701" w14:textId="77777777" w:rsidR="00B50050" w:rsidRDefault="00B50050" w:rsidP="0088127C">
            <w:pPr>
              <w:pStyle w:val="OtherTableBody"/>
            </w:pPr>
            <w:r>
              <w:t>TQ2</w:t>
            </w:r>
          </w:p>
        </w:tc>
        <w:tc>
          <w:tcPr>
            <w:tcW w:w="600" w:type="dxa"/>
          </w:tcPr>
          <w:p w14:paraId="1255A62E" w14:textId="77777777" w:rsidR="00B50050" w:rsidRDefault="00B50050" w:rsidP="0088127C">
            <w:pPr>
              <w:pStyle w:val="OtherTableBody"/>
            </w:pPr>
            <w:r>
              <w:t>2</w:t>
            </w:r>
          </w:p>
        </w:tc>
        <w:tc>
          <w:tcPr>
            <w:tcW w:w="600" w:type="dxa"/>
          </w:tcPr>
          <w:p w14:paraId="7AD4ED14" w14:textId="77777777" w:rsidR="00B50050" w:rsidRDefault="00B50050" w:rsidP="0088127C">
            <w:pPr>
              <w:pStyle w:val="OtherTableBody"/>
            </w:pPr>
            <w:r>
              <w:t>1..1</w:t>
            </w:r>
          </w:p>
        </w:tc>
        <w:tc>
          <w:tcPr>
            <w:tcW w:w="600" w:type="dxa"/>
          </w:tcPr>
          <w:p w14:paraId="55980536" w14:textId="77777777" w:rsidR="00B50050" w:rsidRDefault="00B50050" w:rsidP="0088127C">
            <w:pPr>
              <w:pStyle w:val="OtherTableBody"/>
            </w:pPr>
          </w:p>
        </w:tc>
        <w:tc>
          <w:tcPr>
            <w:tcW w:w="600" w:type="dxa"/>
          </w:tcPr>
          <w:p w14:paraId="440CC6A7" w14:textId="77777777" w:rsidR="00B50050" w:rsidRDefault="00B50050" w:rsidP="0088127C">
            <w:pPr>
              <w:pStyle w:val="OtherTableBody"/>
            </w:pPr>
            <w:r>
              <w:t>ID</w:t>
            </w:r>
          </w:p>
        </w:tc>
        <w:tc>
          <w:tcPr>
            <w:tcW w:w="700" w:type="dxa"/>
          </w:tcPr>
          <w:p w14:paraId="392DCCEF" w14:textId="77777777" w:rsidR="00B50050" w:rsidRDefault="00B50050" w:rsidP="0088127C">
            <w:pPr>
              <w:pStyle w:val="OtherTableBody"/>
            </w:pPr>
          </w:p>
        </w:tc>
        <w:tc>
          <w:tcPr>
            <w:tcW w:w="600" w:type="dxa"/>
          </w:tcPr>
          <w:p w14:paraId="2D1BC59E" w14:textId="77777777" w:rsidR="00B50050" w:rsidRDefault="00B50050" w:rsidP="0088127C">
            <w:pPr>
              <w:pStyle w:val="OtherTableBody"/>
            </w:pPr>
            <w:r>
              <w:t>0503</w:t>
            </w:r>
          </w:p>
        </w:tc>
        <w:tc>
          <w:tcPr>
            <w:tcW w:w="900" w:type="dxa"/>
          </w:tcPr>
          <w:p w14:paraId="1D78FB3E" w14:textId="77777777" w:rsidR="00B50050" w:rsidRDefault="00B50050" w:rsidP="0088127C">
            <w:pPr>
              <w:pStyle w:val="OtherTableBody"/>
            </w:pPr>
            <w:r>
              <w:t>4.5.5.2</w:t>
            </w:r>
          </w:p>
        </w:tc>
      </w:tr>
      <w:tr w:rsidR="00B50050" w14:paraId="25DB745A" w14:textId="77777777" w:rsidTr="00195548">
        <w:tc>
          <w:tcPr>
            <w:tcW w:w="3500" w:type="dxa"/>
          </w:tcPr>
          <w:p w14:paraId="72DE8A14" w14:textId="77777777" w:rsidR="00B50050" w:rsidRDefault="00B50050" w:rsidP="0088127C">
            <w:pPr>
              <w:pStyle w:val="OtherTableBody"/>
            </w:pPr>
            <w:r>
              <w:t>Serial Number</w:t>
            </w:r>
          </w:p>
        </w:tc>
        <w:tc>
          <w:tcPr>
            <w:tcW w:w="700" w:type="dxa"/>
          </w:tcPr>
          <w:p w14:paraId="5E641E52" w14:textId="77777777" w:rsidR="00B50050" w:rsidRDefault="00B50050" w:rsidP="0088127C">
            <w:pPr>
              <w:pStyle w:val="OtherTableBody"/>
            </w:pPr>
            <w:r>
              <w:t>01857</w:t>
            </w:r>
          </w:p>
        </w:tc>
        <w:tc>
          <w:tcPr>
            <w:tcW w:w="600" w:type="dxa"/>
          </w:tcPr>
          <w:p w14:paraId="41EC0FC6" w14:textId="77777777" w:rsidR="00B50050" w:rsidRDefault="00B50050" w:rsidP="0088127C">
            <w:pPr>
              <w:pStyle w:val="OtherTableBody"/>
            </w:pPr>
            <w:r>
              <w:t>CER</w:t>
            </w:r>
          </w:p>
        </w:tc>
        <w:tc>
          <w:tcPr>
            <w:tcW w:w="600" w:type="dxa"/>
          </w:tcPr>
          <w:p w14:paraId="1825EC8F" w14:textId="77777777" w:rsidR="00B50050" w:rsidRDefault="00B50050" w:rsidP="0088127C">
            <w:pPr>
              <w:pStyle w:val="OtherTableBody"/>
            </w:pPr>
            <w:r>
              <w:t>2</w:t>
            </w:r>
          </w:p>
        </w:tc>
        <w:tc>
          <w:tcPr>
            <w:tcW w:w="600" w:type="dxa"/>
          </w:tcPr>
          <w:p w14:paraId="01F0E453" w14:textId="77777777" w:rsidR="00B50050" w:rsidRDefault="00B50050" w:rsidP="0088127C">
            <w:pPr>
              <w:pStyle w:val="OtherTableBody"/>
            </w:pPr>
            <w:r>
              <w:t>..</w:t>
            </w:r>
          </w:p>
        </w:tc>
        <w:tc>
          <w:tcPr>
            <w:tcW w:w="600" w:type="dxa"/>
          </w:tcPr>
          <w:p w14:paraId="1173E460" w14:textId="77777777" w:rsidR="00B50050" w:rsidRDefault="00B50050" w:rsidP="0088127C">
            <w:pPr>
              <w:pStyle w:val="OtherTableBody"/>
            </w:pPr>
            <w:r>
              <w:t>80=</w:t>
            </w:r>
          </w:p>
        </w:tc>
        <w:tc>
          <w:tcPr>
            <w:tcW w:w="600" w:type="dxa"/>
          </w:tcPr>
          <w:p w14:paraId="260CEE67" w14:textId="77777777" w:rsidR="00B50050" w:rsidRDefault="00B50050" w:rsidP="0088127C">
            <w:pPr>
              <w:pStyle w:val="OtherTableBody"/>
            </w:pPr>
            <w:r>
              <w:t>ST</w:t>
            </w:r>
          </w:p>
        </w:tc>
        <w:tc>
          <w:tcPr>
            <w:tcW w:w="700" w:type="dxa"/>
          </w:tcPr>
          <w:p w14:paraId="5922A063" w14:textId="77777777" w:rsidR="00B50050" w:rsidRDefault="00B50050" w:rsidP="0088127C">
            <w:pPr>
              <w:pStyle w:val="OtherTableBody"/>
            </w:pPr>
          </w:p>
        </w:tc>
        <w:tc>
          <w:tcPr>
            <w:tcW w:w="600" w:type="dxa"/>
          </w:tcPr>
          <w:p w14:paraId="206FCDEF" w14:textId="77777777" w:rsidR="00B50050" w:rsidRDefault="00B50050" w:rsidP="0088127C">
            <w:pPr>
              <w:pStyle w:val="OtherTableBody"/>
            </w:pPr>
          </w:p>
        </w:tc>
        <w:tc>
          <w:tcPr>
            <w:tcW w:w="900" w:type="dxa"/>
          </w:tcPr>
          <w:p w14:paraId="7C3C06BD" w14:textId="77777777" w:rsidR="00B50050" w:rsidRDefault="00B50050" w:rsidP="0088127C">
            <w:pPr>
              <w:pStyle w:val="OtherTableBody"/>
            </w:pPr>
            <w:r>
              <w:t>15.4.2.2</w:t>
            </w:r>
          </w:p>
        </w:tc>
      </w:tr>
      <w:tr w:rsidR="00B50050" w14:paraId="7EB39F46" w14:textId="77777777" w:rsidTr="00195548">
        <w:tc>
          <w:tcPr>
            <w:tcW w:w="3500" w:type="dxa"/>
          </w:tcPr>
          <w:p w14:paraId="6F0B658D" w14:textId="77777777" w:rsidR="00B50050" w:rsidRDefault="00B50050" w:rsidP="0088127C">
            <w:pPr>
              <w:pStyle w:val="OtherTableBody"/>
            </w:pPr>
            <w:r>
              <w:t>Service Duration</w:t>
            </w:r>
          </w:p>
        </w:tc>
        <w:tc>
          <w:tcPr>
            <w:tcW w:w="700" w:type="dxa"/>
          </w:tcPr>
          <w:p w14:paraId="2343CFA8" w14:textId="77777777" w:rsidR="00B50050" w:rsidRDefault="00B50050" w:rsidP="0088127C">
            <w:pPr>
              <w:pStyle w:val="OtherTableBody"/>
            </w:pPr>
            <w:r>
              <w:t>01632</w:t>
            </w:r>
          </w:p>
        </w:tc>
        <w:tc>
          <w:tcPr>
            <w:tcW w:w="600" w:type="dxa"/>
          </w:tcPr>
          <w:p w14:paraId="7B821633" w14:textId="77777777" w:rsidR="00B50050" w:rsidRDefault="00B50050" w:rsidP="0088127C">
            <w:pPr>
              <w:pStyle w:val="OtherTableBody"/>
            </w:pPr>
            <w:r>
              <w:t>TQ1</w:t>
            </w:r>
          </w:p>
        </w:tc>
        <w:tc>
          <w:tcPr>
            <w:tcW w:w="600" w:type="dxa"/>
          </w:tcPr>
          <w:p w14:paraId="489AAF3E" w14:textId="77777777" w:rsidR="00B50050" w:rsidRDefault="00B50050" w:rsidP="0088127C">
            <w:pPr>
              <w:pStyle w:val="OtherTableBody"/>
            </w:pPr>
            <w:r>
              <w:t>6</w:t>
            </w:r>
          </w:p>
        </w:tc>
        <w:tc>
          <w:tcPr>
            <w:tcW w:w="600" w:type="dxa"/>
          </w:tcPr>
          <w:p w14:paraId="7141BC28" w14:textId="77777777" w:rsidR="00B50050" w:rsidRDefault="00B50050" w:rsidP="0088127C">
            <w:pPr>
              <w:pStyle w:val="OtherTableBody"/>
            </w:pPr>
            <w:r>
              <w:t>..</w:t>
            </w:r>
          </w:p>
        </w:tc>
        <w:tc>
          <w:tcPr>
            <w:tcW w:w="600" w:type="dxa"/>
          </w:tcPr>
          <w:p w14:paraId="01DC342F" w14:textId="77777777" w:rsidR="00B50050" w:rsidRDefault="00B50050" w:rsidP="0088127C">
            <w:pPr>
              <w:pStyle w:val="OtherTableBody"/>
            </w:pPr>
          </w:p>
        </w:tc>
        <w:tc>
          <w:tcPr>
            <w:tcW w:w="600" w:type="dxa"/>
          </w:tcPr>
          <w:p w14:paraId="77CAA70B" w14:textId="77777777" w:rsidR="00B50050" w:rsidRDefault="00B50050" w:rsidP="0088127C">
            <w:pPr>
              <w:pStyle w:val="OtherTableBody"/>
            </w:pPr>
            <w:r>
              <w:t>CQ</w:t>
            </w:r>
          </w:p>
        </w:tc>
        <w:tc>
          <w:tcPr>
            <w:tcW w:w="700" w:type="dxa"/>
          </w:tcPr>
          <w:p w14:paraId="34774523" w14:textId="77777777" w:rsidR="00B50050" w:rsidRDefault="00B50050" w:rsidP="0088127C">
            <w:pPr>
              <w:pStyle w:val="OtherTableBody"/>
            </w:pPr>
          </w:p>
        </w:tc>
        <w:tc>
          <w:tcPr>
            <w:tcW w:w="600" w:type="dxa"/>
          </w:tcPr>
          <w:p w14:paraId="5EA42F19" w14:textId="77777777" w:rsidR="00B50050" w:rsidRDefault="00B50050" w:rsidP="0088127C">
            <w:pPr>
              <w:pStyle w:val="OtherTableBody"/>
            </w:pPr>
          </w:p>
        </w:tc>
        <w:tc>
          <w:tcPr>
            <w:tcW w:w="900" w:type="dxa"/>
          </w:tcPr>
          <w:p w14:paraId="5BAFB4B0" w14:textId="77777777" w:rsidR="00B50050" w:rsidRDefault="00B50050" w:rsidP="0088127C">
            <w:pPr>
              <w:pStyle w:val="OtherTableBody"/>
            </w:pPr>
            <w:r>
              <w:t>4.5.4.6</w:t>
            </w:r>
          </w:p>
        </w:tc>
      </w:tr>
      <w:tr w:rsidR="00B50050" w14:paraId="71AEE968" w14:textId="77777777" w:rsidTr="00195548">
        <w:tc>
          <w:tcPr>
            <w:tcW w:w="3500" w:type="dxa"/>
          </w:tcPr>
          <w:p w14:paraId="4BF22A61" w14:textId="77777777" w:rsidR="00B50050" w:rsidRDefault="00B50050" w:rsidP="0088127C">
            <w:pPr>
              <w:pStyle w:val="OtherTableBody"/>
            </w:pPr>
            <w:r>
              <w:t>Service Episode Description</w:t>
            </w:r>
          </w:p>
        </w:tc>
        <w:tc>
          <w:tcPr>
            <w:tcW w:w="700" w:type="dxa"/>
          </w:tcPr>
          <w:p w14:paraId="24509F16" w14:textId="77777777" w:rsidR="00B50050" w:rsidRDefault="00B50050" w:rsidP="0088127C">
            <w:pPr>
              <w:pStyle w:val="OtherTableBody"/>
            </w:pPr>
            <w:r>
              <w:t>02290</w:t>
            </w:r>
          </w:p>
        </w:tc>
        <w:tc>
          <w:tcPr>
            <w:tcW w:w="600" w:type="dxa"/>
          </w:tcPr>
          <w:p w14:paraId="43F3CC49" w14:textId="77777777" w:rsidR="00B50050" w:rsidRDefault="00B50050" w:rsidP="0088127C">
            <w:pPr>
              <w:pStyle w:val="OtherTableBody"/>
            </w:pPr>
            <w:r>
              <w:t>PV1</w:t>
            </w:r>
          </w:p>
        </w:tc>
        <w:tc>
          <w:tcPr>
            <w:tcW w:w="600" w:type="dxa"/>
          </w:tcPr>
          <w:p w14:paraId="7AF0D652" w14:textId="77777777" w:rsidR="00B50050" w:rsidRDefault="00B50050" w:rsidP="0088127C">
            <w:pPr>
              <w:pStyle w:val="OtherTableBody"/>
            </w:pPr>
            <w:r>
              <w:t>53</w:t>
            </w:r>
          </w:p>
        </w:tc>
        <w:tc>
          <w:tcPr>
            <w:tcW w:w="600" w:type="dxa"/>
          </w:tcPr>
          <w:p w14:paraId="045B04C6" w14:textId="77777777" w:rsidR="00B50050" w:rsidRDefault="00B50050" w:rsidP="0088127C">
            <w:pPr>
              <w:pStyle w:val="OtherTableBody"/>
            </w:pPr>
            <w:r>
              <w:t>..</w:t>
            </w:r>
          </w:p>
        </w:tc>
        <w:tc>
          <w:tcPr>
            <w:tcW w:w="600" w:type="dxa"/>
          </w:tcPr>
          <w:p w14:paraId="32D2D282" w14:textId="77777777" w:rsidR="00B50050" w:rsidRDefault="00B50050" w:rsidP="0088127C">
            <w:pPr>
              <w:pStyle w:val="OtherTableBody"/>
            </w:pPr>
            <w:r>
              <w:t>50#</w:t>
            </w:r>
          </w:p>
        </w:tc>
        <w:tc>
          <w:tcPr>
            <w:tcW w:w="600" w:type="dxa"/>
          </w:tcPr>
          <w:p w14:paraId="5CE29001" w14:textId="77777777" w:rsidR="00B50050" w:rsidRDefault="00B50050" w:rsidP="0088127C">
            <w:pPr>
              <w:pStyle w:val="OtherTableBody"/>
            </w:pPr>
            <w:r>
              <w:t>ST</w:t>
            </w:r>
          </w:p>
        </w:tc>
        <w:tc>
          <w:tcPr>
            <w:tcW w:w="700" w:type="dxa"/>
          </w:tcPr>
          <w:p w14:paraId="7ABB5AD7" w14:textId="77777777" w:rsidR="00B50050" w:rsidRDefault="00B50050" w:rsidP="0088127C">
            <w:pPr>
              <w:pStyle w:val="OtherTableBody"/>
            </w:pPr>
          </w:p>
        </w:tc>
        <w:tc>
          <w:tcPr>
            <w:tcW w:w="600" w:type="dxa"/>
          </w:tcPr>
          <w:p w14:paraId="0098DA34" w14:textId="77777777" w:rsidR="00B50050" w:rsidRDefault="00B50050" w:rsidP="0088127C">
            <w:pPr>
              <w:pStyle w:val="OtherTableBody"/>
            </w:pPr>
          </w:p>
        </w:tc>
        <w:tc>
          <w:tcPr>
            <w:tcW w:w="900" w:type="dxa"/>
          </w:tcPr>
          <w:p w14:paraId="02F7A62E" w14:textId="77777777" w:rsidR="00B50050" w:rsidRDefault="00B50050" w:rsidP="0088127C">
            <w:pPr>
              <w:pStyle w:val="OtherTableBody"/>
            </w:pPr>
            <w:r>
              <w:t>3.4.3.53</w:t>
            </w:r>
          </w:p>
        </w:tc>
      </w:tr>
      <w:tr w:rsidR="00B50050" w14:paraId="247A257A" w14:textId="77777777" w:rsidTr="00195548">
        <w:tc>
          <w:tcPr>
            <w:tcW w:w="3500" w:type="dxa"/>
          </w:tcPr>
          <w:p w14:paraId="5E3D370C" w14:textId="77777777" w:rsidR="00B50050" w:rsidRDefault="00B50050" w:rsidP="0088127C">
            <w:pPr>
              <w:pStyle w:val="OtherTableBody"/>
            </w:pPr>
            <w:r>
              <w:t>Service Episode Identifier</w:t>
            </w:r>
          </w:p>
        </w:tc>
        <w:tc>
          <w:tcPr>
            <w:tcW w:w="700" w:type="dxa"/>
          </w:tcPr>
          <w:p w14:paraId="6D75A70A" w14:textId="77777777" w:rsidR="00B50050" w:rsidRDefault="00B50050" w:rsidP="0088127C">
            <w:pPr>
              <w:pStyle w:val="OtherTableBody"/>
            </w:pPr>
            <w:r>
              <w:t>02291</w:t>
            </w:r>
          </w:p>
        </w:tc>
        <w:tc>
          <w:tcPr>
            <w:tcW w:w="600" w:type="dxa"/>
          </w:tcPr>
          <w:p w14:paraId="5596291C" w14:textId="77777777" w:rsidR="00B50050" w:rsidRDefault="00B50050" w:rsidP="0088127C">
            <w:pPr>
              <w:pStyle w:val="OtherTableBody"/>
            </w:pPr>
            <w:r>
              <w:t>PV1</w:t>
            </w:r>
          </w:p>
        </w:tc>
        <w:tc>
          <w:tcPr>
            <w:tcW w:w="600" w:type="dxa"/>
          </w:tcPr>
          <w:p w14:paraId="7CB40863" w14:textId="77777777" w:rsidR="00B50050" w:rsidRDefault="00B50050" w:rsidP="0088127C">
            <w:pPr>
              <w:pStyle w:val="OtherTableBody"/>
            </w:pPr>
            <w:r>
              <w:t>54</w:t>
            </w:r>
          </w:p>
        </w:tc>
        <w:tc>
          <w:tcPr>
            <w:tcW w:w="600" w:type="dxa"/>
          </w:tcPr>
          <w:p w14:paraId="21B2A96A" w14:textId="77777777" w:rsidR="00B50050" w:rsidRDefault="00B50050" w:rsidP="0088127C">
            <w:pPr>
              <w:pStyle w:val="OtherTableBody"/>
            </w:pPr>
            <w:r>
              <w:t>..</w:t>
            </w:r>
          </w:p>
        </w:tc>
        <w:tc>
          <w:tcPr>
            <w:tcW w:w="600" w:type="dxa"/>
          </w:tcPr>
          <w:p w14:paraId="5E1A0D44" w14:textId="77777777" w:rsidR="00B50050" w:rsidRDefault="00B50050" w:rsidP="0088127C">
            <w:pPr>
              <w:pStyle w:val="OtherTableBody"/>
            </w:pPr>
          </w:p>
        </w:tc>
        <w:tc>
          <w:tcPr>
            <w:tcW w:w="600" w:type="dxa"/>
          </w:tcPr>
          <w:p w14:paraId="287BC7AA" w14:textId="77777777" w:rsidR="00B50050" w:rsidRDefault="00B50050" w:rsidP="0088127C">
            <w:pPr>
              <w:pStyle w:val="OtherTableBody"/>
            </w:pPr>
            <w:r>
              <w:t>CX</w:t>
            </w:r>
          </w:p>
        </w:tc>
        <w:tc>
          <w:tcPr>
            <w:tcW w:w="700" w:type="dxa"/>
          </w:tcPr>
          <w:p w14:paraId="2FA7960E" w14:textId="77777777" w:rsidR="00B50050" w:rsidRDefault="00B50050" w:rsidP="0088127C">
            <w:pPr>
              <w:pStyle w:val="OtherTableBody"/>
            </w:pPr>
          </w:p>
        </w:tc>
        <w:tc>
          <w:tcPr>
            <w:tcW w:w="600" w:type="dxa"/>
          </w:tcPr>
          <w:p w14:paraId="4B3473FF" w14:textId="77777777" w:rsidR="00B50050" w:rsidRDefault="00B50050" w:rsidP="0088127C">
            <w:pPr>
              <w:pStyle w:val="OtherTableBody"/>
            </w:pPr>
          </w:p>
        </w:tc>
        <w:tc>
          <w:tcPr>
            <w:tcW w:w="900" w:type="dxa"/>
          </w:tcPr>
          <w:p w14:paraId="3652E078" w14:textId="77777777" w:rsidR="00B50050" w:rsidRDefault="00B50050" w:rsidP="0088127C">
            <w:pPr>
              <w:pStyle w:val="OtherTableBody"/>
            </w:pPr>
            <w:r>
              <w:t>3.4.3.54</w:t>
            </w:r>
          </w:p>
        </w:tc>
      </w:tr>
      <w:tr w:rsidR="00B50050" w14:paraId="1BA89DBE" w14:textId="77777777" w:rsidTr="00195548">
        <w:tc>
          <w:tcPr>
            <w:tcW w:w="3500" w:type="dxa"/>
          </w:tcPr>
          <w:p w14:paraId="7CFC708A" w14:textId="77777777" w:rsidR="00B50050" w:rsidRDefault="00B50050" w:rsidP="0088127C">
            <w:pPr>
              <w:pStyle w:val="OtherTableBody"/>
            </w:pPr>
            <w:r>
              <w:t>Service Item Code</w:t>
            </w:r>
          </w:p>
        </w:tc>
        <w:tc>
          <w:tcPr>
            <w:tcW w:w="700" w:type="dxa"/>
          </w:tcPr>
          <w:p w14:paraId="7B765950" w14:textId="77777777" w:rsidR="00B50050" w:rsidRDefault="00B50050" w:rsidP="0088127C">
            <w:pPr>
              <w:pStyle w:val="OtherTableBody"/>
            </w:pPr>
            <w:r>
              <w:t>01799</w:t>
            </w:r>
          </w:p>
        </w:tc>
        <w:tc>
          <w:tcPr>
            <w:tcW w:w="600" w:type="dxa"/>
          </w:tcPr>
          <w:p w14:paraId="064D4395" w14:textId="77777777" w:rsidR="00B50050" w:rsidRDefault="00B50050" w:rsidP="0088127C">
            <w:pPr>
              <w:pStyle w:val="OtherTableBody"/>
            </w:pPr>
            <w:r>
              <w:t>IIM</w:t>
            </w:r>
          </w:p>
        </w:tc>
        <w:tc>
          <w:tcPr>
            <w:tcW w:w="600" w:type="dxa"/>
          </w:tcPr>
          <w:p w14:paraId="5D2665CC" w14:textId="77777777" w:rsidR="00B50050" w:rsidRDefault="00B50050" w:rsidP="0088127C">
            <w:pPr>
              <w:pStyle w:val="OtherTableBody"/>
            </w:pPr>
            <w:r>
              <w:t>2</w:t>
            </w:r>
          </w:p>
        </w:tc>
        <w:tc>
          <w:tcPr>
            <w:tcW w:w="600" w:type="dxa"/>
          </w:tcPr>
          <w:p w14:paraId="251C2591" w14:textId="77777777" w:rsidR="00B50050" w:rsidRDefault="00B50050" w:rsidP="0088127C">
            <w:pPr>
              <w:pStyle w:val="OtherTableBody"/>
            </w:pPr>
            <w:r>
              <w:t>..</w:t>
            </w:r>
          </w:p>
        </w:tc>
        <w:tc>
          <w:tcPr>
            <w:tcW w:w="600" w:type="dxa"/>
          </w:tcPr>
          <w:p w14:paraId="43D9F914" w14:textId="77777777" w:rsidR="00B50050" w:rsidRDefault="00B50050" w:rsidP="0088127C">
            <w:pPr>
              <w:pStyle w:val="OtherTableBody"/>
            </w:pPr>
          </w:p>
        </w:tc>
        <w:tc>
          <w:tcPr>
            <w:tcW w:w="600" w:type="dxa"/>
          </w:tcPr>
          <w:p w14:paraId="1C354018" w14:textId="77777777" w:rsidR="00B50050" w:rsidRDefault="00B50050" w:rsidP="0088127C">
            <w:pPr>
              <w:pStyle w:val="OtherTableBody"/>
            </w:pPr>
            <w:r>
              <w:t>CWE</w:t>
            </w:r>
          </w:p>
        </w:tc>
        <w:tc>
          <w:tcPr>
            <w:tcW w:w="700" w:type="dxa"/>
          </w:tcPr>
          <w:p w14:paraId="41E8ABAA" w14:textId="77777777" w:rsidR="00B50050" w:rsidRDefault="00B50050" w:rsidP="0088127C">
            <w:pPr>
              <w:pStyle w:val="OtherTableBody"/>
            </w:pPr>
          </w:p>
        </w:tc>
        <w:tc>
          <w:tcPr>
            <w:tcW w:w="600" w:type="dxa"/>
          </w:tcPr>
          <w:p w14:paraId="160E7586" w14:textId="77777777" w:rsidR="00B50050" w:rsidRDefault="00B50050" w:rsidP="0088127C">
            <w:pPr>
              <w:pStyle w:val="OtherTableBody"/>
            </w:pPr>
          </w:p>
        </w:tc>
        <w:tc>
          <w:tcPr>
            <w:tcW w:w="900" w:type="dxa"/>
          </w:tcPr>
          <w:p w14:paraId="43BF4436" w14:textId="77777777" w:rsidR="00B50050" w:rsidRDefault="00B50050" w:rsidP="0088127C">
            <w:pPr>
              <w:pStyle w:val="OtherTableBody"/>
            </w:pPr>
            <w:r>
              <w:t>17.4.1.2</w:t>
            </w:r>
          </w:p>
        </w:tc>
      </w:tr>
      <w:tr w:rsidR="00B50050" w14:paraId="54B16EB5" w14:textId="77777777" w:rsidTr="00195548">
        <w:tc>
          <w:tcPr>
            <w:tcW w:w="3500" w:type="dxa"/>
          </w:tcPr>
          <w:p w14:paraId="2EB8387F" w14:textId="77777777" w:rsidR="00B50050" w:rsidRDefault="00B50050" w:rsidP="0088127C">
            <w:pPr>
              <w:pStyle w:val="OtherTableBody"/>
            </w:pPr>
            <w:r>
              <w:t>Service Period</w:t>
            </w:r>
          </w:p>
        </w:tc>
        <w:tc>
          <w:tcPr>
            <w:tcW w:w="700" w:type="dxa"/>
          </w:tcPr>
          <w:p w14:paraId="6C5C3BFF" w14:textId="77777777" w:rsidR="00B50050" w:rsidRDefault="00B50050" w:rsidP="0088127C">
            <w:pPr>
              <w:pStyle w:val="OtherTableBody"/>
            </w:pPr>
            <w:r>
              <w:t>00270</w:t>
            </w:r>
          </w:p>
        </w:tc>
        <w:tc>
          <w:tcPr>
            <w:tcW w:w="600" w:type="dxa"/>
          </w:tcPr>
          <w:p w14:paraId="29769A01" w14:textId="77777777" w:rsidR="00B50050" w:rsidRDefault="00B50050" w:rsidP="0088127C">
            <w:pPr>
              <w:pStyle w:val="OtherTableBody"/>
            </w:pPr>
            <w:r>
              <w:t>ODS</w:t>
            </w:r>
          </w:p>
        </w:tc>
        <w:tc>
          <w:tcPr>
            <w:tcW w:w="600" w:type="dxa"/>
          </w:tcPr>
          <w:p w14:paraId="45FECF49" w14:textId="77777777" w:rsidR="00B50050" w:rsidRDefault="00B50050" w:rsidP="0088127C">
            <w:pPr>
              <w:pStyle w:val="OtherTableBody"/>
            </w:pPr>
            <w:r>
              <w:t>2</w:t>
            </w:r>
          </w:p>
        </w:tc>
        <w:tc>
          <w:tcPr>
            <w:tcW w:w="600" w:type="dxa"/>
          </w:tcPr>
          <w:p w14:paraId="5B6302D4" w14:textId="77777777" w:rsidR="00B50050" w:rsidRDefault="00B50050" w:rsidP="0088127C">
            <w:pPr>
              <w:pStyle w:val="OtherTableBody"/>
            </w:pPr>
            <w:r>
              <w:t>..</w:t>
            </w:r>
          </w:p>
        </w:tc>
        <w:tc>
          <w:tcPr>
            <w:tcW w:w="600" w:type="dxa"/>
          </w:tcPr>
          <w:p w14:paraId="00705AA8" w14:textId="77777777" w:rsidR="00B50050" w:rsidRDefault="00B50050" w:rsidP="0088127C">
            <w:pPr>
              <w:pStyle w:val="OtherTableBody"/>
            </w:pPr>
          </w:p>
        </w:tc>
        <w:tc>
          <w:tcPr>
            <w:tcW w:w="600" w:type="dxa"/>
          </w:tcPr>
          <w:p w14:paraId="71529820" w14:textId="77777777" w:rsidR="00B50050" w:rsidRDefault="00B50050" w:rsidP="0088127C">
            <w:pPr>
              <w:pStyle w:val="OtherTableBody"/>
            </w:pPr>
            <w:r>
              <w:t>CWE</w:t>
            </w:r>
          </w:p>
        </w:tc>
        <w:tc>
          <w:tcPr>
            <w:tcW w:w="700" w:type="dxa"/>
          </w:tcPr>
          <w:p w14:paraId="08A2ED34" w14:textId="77777777" w:rsidR="00B50050" w:rsidRDefault="00B50050" w:rsidP="0088127C">
            <w:pPr>
              <w:pStyle w:val="OtherTableBody"/>
            </w:pPr>
            <w:r>
              <w:t>Y</w:t>
            </w:r>
          </w:p>
        </w:tc>
        <w:tc>
          <w:tcPr>
            <w:tcW w:w="600" w:type="dxa"/>
          </w:tcPr>
          <w:p w14:paraId="6D72A05B" w14:textId="77777777" w:rsidR="00B50050" w:rsidRDefault="00B50050" w:rsidP="0088127C">
            <w:pPr>
              <w:pStyle w:val="OtherTableBody"/>
            </w:pPr>
            <w:r>
              <w:t>0627</w:t>
            </w:r>
          </w:p>
        </w:tc>
        <w:tc>
          <w:tcPr>
            <w:tcW w:w="900" w:type="dxa"/>
          </w:tcPr>
          <w:p w14:paraId="617EB34D" w14:textId="77777777" w:rsidR="00B50050" w:rsidRDefault="00B50050" w:rsidP="0088127C">
            <w:pPr>
              <w:pStyle w:val="OtherTableBody"/>
            </w:pPr>
            <w:r>
              <w:t>4.8.1.2</w:t>
            </w:r>
          </w:p>
        </w:tc>
      </w:tr>
      <w:tr w:rsidR="00B50050" w14:paraId="530137E9" w14:textId="77777777" w:rsidTr="00195548">
        <w:tc>
          <w:tcPr>
            <w:tcW w:w="3500" w:type="dxa"/>
          </w:tcPr>
          <w:p w14:paraId="35F0F883" w14:textId="77777777" w:rsidR="00B50050" w:rsidRDefault="00B50050" w:rsidP="0088127C">
            <w:pPr>
              <w:pStyle w:val="OtherTableBody"/>
            </w:pPr>
            <w:r>
              <w:t>Service Period</w:t>
            </w:r>
          </w:p>
        </w:tc>
        <w:tc>
          <w:tcPr>
            <w:tcW w:w="700" w:type="dxa"/>
          </w:tcPr>
          <w:p w14:paraId="787A7C7F" w14:textId="77777777" w:rsidR="00B50050" w:rsidRDefault="00B50050" w:rsidP="0088127C">
            <w:pPr>
              <w:pStyle w:val="OtherTableBody"/>
            </w:pPr>
            <w:r>
              <w:t>00270</w:t>
            </w:r>
          </w:p>
        </w:tc>
        <w:tc>
          <w:tcPr>
            <w:tcW w:w="600" w:type="dxa"/>
          </w:tcPr>
          <w:p w14:paraId="0E071C36" w14:textId="77777777" w:rsidR="00B50050" w:rsidRDefault="00B50050" w:rsidP="0088127C">
            <w:pPr>
              <w:pStyle w:val="OtherTableBody"/>
            </w:pPr>
            <w:r>
              <w:t>ODT</w:t>
            </w:r>
          </w:p>
        </w:tc>
        <w:tc>
          <w:tcPr>
            <w:tcW w:w="600" w:type="dxa"/>
          </w:tcPr>
          <w:p w14:paraId="41D1F1B3" w14:textId="77777777" w:rsidR="00B50050" w:rsidRDefault="00B50050" w:rsidP="0088127C">
            <w:pPr>
              <w:pStyle w:val="OtherTableBody"/>
            </w:pPr>
            <w:r>
              <w:t>2</w:t>
            </w:r>
          </w:p>
        </w:tc>
        <w:tc>
          <w:tcPr>
            <w:tcW w:w="600" w:type="dxa"/>
          </w:tcPr>
          <w:p w14:paraId="2E322EB4" w14:textId="77777777" w:rsidR="00B50050" w:rsidRDefault="00B50050" w:rsidP="0088127C">
            <w:pPr>
              <w:pStyle w:val="OtherTableBody"/>
            </w:pPr>
            <w:r>
              <w:t>..</w:t>
            </w:r>
          </w:p>
        </w:tc>
        <w:tc>
          <w:tcPr>
            <w:tcW w:w="600" w:type="dxa"/>
          </w:tcPr>
          <w:p w14:paraId="56367E97" w14:textId="77777777" w:rsidR="00B50050" w:rsidRDefault="00B50050" w:rsidP="0088127C">
            <w:pPr>
              <w:pStyle w:val="OtherTableBody"/>
            </w:pPr>
          </w:p>
        </w:tc>
        <w:tc>
          <w:tcPr>
            <w:tcW w:w="600" w:type="dxa"/>
          </w:tcPr>
          <w:p w14:paraId="03A34079" w14:textId="77777777" w:rsidR="00B50050" w:rsidRDefault="00B50050" w:rsidP="0088127C">
            <w:pPr>
              <w:pStyle w:val="OtherTableBody"/>
            </w:pPr>
            <w:r>
              <w:t>CWE</w:t>
            </w:r>
          </w:p>
        </w:tc>
        <w:tc>
          <w:tcPr>
            <w:tcW w:w="700" w:type="dxa"/>
          </w:tcPr>
          <w:p w14:paraId="28ED1EBA" w14:textId="77777777" w:rsidR="00B50050" w:rsidRDefault="00B50050" w:rsidP="0088127C">
            <w:pPr>
              <w:pStyle w:val="OtherTableBody"/>
            </w:pPr>
            <w:r>
              <w:t>Y</w:t>
            </w:r>
          </w:p>
        </w:tc>
        <w:tc>
          <w:tcPr>
            <w:tcW w:w="600" w:type="dxa"/>
          </w:tcPr>
          <w:p w14:paraId="2BC084F6" w14:textId="77777777" w:rsidR="00B50050" w:rsidRDefault="00B50050" w:rsidP="0088127C">
            <w:pPr>
              <w:pStyle w:val="OtherTableBody"/>
            </w:pPr>
            <w:r>
              <w:t>0627</w:t>
            </w:r>
          </w:p>
        </w:tc>
        <w:tc>
          <w:tcPr>
            <w:tcW w:w="900" w:type="dxa"/>
          </w:tcPr>
          <w:p w14:paraId="13B99E79" w14:textId="77777777" w:rsidR="00B50050" w:rsidRDefault="00B50050" w:rsidP="0088127C">
            <w:pPr>
              <w:pStyle w:val="OtherTableBody"/>
            </w:pPr>
            <w:r>
              <w:t>4.8.2.2</w:t>
            </w:r>
          </w:p>
        </w:tc>
      </w:tr>
      <w:tr w:rsidR="00B50050" w14:paraId="78B2D1C3" w14:textId="77777777" w:rsidTr="00195548">
        <w:tc>
          <w:tcPr>
            <w:tcW w:w="3500" w:type="dxa"/>
          </w:tcPr>
          <w:p w14:paraId="70CAC912" w14:textId="77777777" w:rsidR="00B50050" w:rsidRDefault="00B50050" w:rsidP="0088127C">
            <w:pPr>
              <w:pStyle w:val="OtherTableBody"/>
            </w:pPr>
            <w:r>
              <w:t>Service Provider Taxonomy Code</w:t>
            </w:r>
          </w:p>
        </w:tc>
        <w:tc>
          <w:tcPr>
            <w:tcW w:w="700" w:type="dxa"/>
          </w:tcPr>
          <w:p w14:paraId="2E90B92B" w14:textId="77777777" w:rsidR="00B50050" w:rsidRDefault="00B50050" w:rsidP="0088127C">
            <w:pPr>
              <w:pStyle w:val="OtherTableBody"/>
            </w:pPr>
            <w:r>
              <w:t>02369</w:t>
            </w:r>
          </w:p>
        </w:tc>
        <w:tc>
          <w:tcPr>
            <w:tcW w:w="600" w:type="dxa"/>
          </w:tcPr>
          <w:p w14:paraId="011C6364" w14:textId="77777777" w:rsidR="00B50050" w:rsidRDefault="00B50050" w:rsidP="0088127C">
            <w:pPr>
              <w:pStyle w:val="OtherTableBody"/>
            </w:pPr>
            <w:r>
              <w:t>FT1</w:t>
            </w:r>
          </w:p>
        </w:tc>
        <w:tc>
          <w:tcPr>
            <w:tcW w:w="600" w:type="dxa"/>
          </w:tcPr>
          <w:p w14:paraId="391DB2B8" w14:textId="77777777" w:rsidR="00B50050" w:rsidRDefault="00B50050" w:rsidP="0088127C">
            <w:pPr>
              <w:pStyle w:val="OtherTableBody"/>
            </w:pPr>
            <w:r>
              <w:t>40</w:t>
            </w:r>
          </w:p>
        </w:tc>
        <w:tc>
          <w:tcPr>
            <w:tcW w:w="600" w:type="dxa"/>
          </w:tcPr>
          <w:p w14:paraId="435E09F2" w14:textId="77777777" w:rsidR="00B50050" w:rsidRDefault="00B50050" w:rsidP="0088127C">
            <w:pPr>
              <w:pStyle w:val="OtherTableBody"/>
            </w:pPr>
            <w:r>
              <w:t>..</w:t>
            </w:r>
          </w:p>
        </w:tc>
        <w:tc>
          <w:tcPr>
            <w:tcW w:w="600" w:type="dxa"/>
          </w:tcPr>
          <w:p w14:paraId="09B06AB3" w14:textId="77777777" w:rsidR="00B50050" w:rsidRDefault="00B50050" w:rsidP="0088127C">
            <w:pPr>
              <w:pStyle w:val="OtherTableBody"/>
            </w:pPr>
          </w:p>
        </w:tc>
        <w:tc>
          <w:tcPr>
            <w:tcW w:w="600" w:type="dxa"/>
          </w:tcPr>
          <w:p w14:paraId="4FFA0A13" w14:textId="77777777" w:rsidR="00B50050" w:rsidRDefault="00B50050" w:rsidP="0088127C">
            <w:pPr>
              <w:pStyle w:val="OtherTableBody"/>
            </w:pPr>
            <w:r>
              <w:t>CWE</w:t>
            </w:r>
          </w:p>
        </w:tc>
        <w:tc>
          <w:tcPr>
            <w:tcW w:w="700" w:type="dxa"/>
          </w:tcPr>
          <w:p w14:paraId="46616BD2" w14:textId="77777777" w:rsidR="00B50050" w:rsidRDefault="00B50050" w:rsidP="0088127C">
            <w:pPr>
              <w:pStyle w:val="OtherTableBody"/>
            </w:pPr>
          </w:p>
        </w:tc>
        <w:tc>
          <w:tcPr>
            <w:tcW w:w="600" w:type="dxa"/>
          </w:tcPr>
          <w:p w14:paraId="227226DD" w14:textId="77777777" w:rsidR="00B50050" w:rsidRDefault="00B50050" w:rsidP="0088127C">
            <w:pPr>
              <w:pStyle w:val="OtherTableBody"/>
            </w:pPr>
          </w:p>
        </w:tc>
        <w:tc>
          <w:tcPr>
            <w:tcW w:w="900" w:type="dxa"/>
          </w:tcPr>
          <w:p w14:paraId="1049C262" w14:textId="77777777" w:rsidR="00B50050" w:rsidRDefault="00B50050" w:rsidP="0088127C">
            <w:pPr>
              <w:pStyle w:val="OtherTableBody"/>
            </w:pPr>
            <w:r>
              <w:t>6.5.1.40</w:t>
            </w:r>
          </w:p>
        </w:tc>
      </w:tr>
      <w:tr w:rsidR="00B50050" w14:paraId="7A716B58" w14:textId="77777777" w:rsidTr="00195548">
        <w:tc>
          <w:tcPr>
            <w:tcW w:w="3500" w:type="dxa"/>
          </w:tcPr>
          <w:p w14:paraId="7F260D76" w14:textId="77777777" w:rsidR="00B50050" w:rsidRDefault="00B50050" w:rsidP="0088127C">
            <w:pPr>
              <w:pStyle w:val="OtherTableBody"/>
            </w:pPr>
            <w:r>
              <w:t>Service Reason Code</w:t>
            </w:r>
          </w:p>
        </w:tc>
        <w:tc>
          <w:tcPr>
            <w:tcW w:w="700" w:type="dxa"/>
          </w:tcPr>
          <w:p w14:paraId="71DF7029" w14:textId="77777777" w:rsidR="00B50050" w:rsidRDefault="00B50050" w:rsidP="0088127C">
            <w:pPr>
              <w:pStyle w:val="OtherTableBody"/>
            </w:pPr>
            <w:r>
              <w:t>03508</w:t>
            </w:r>
          </w:p>
        </w:tc>
        <w:tc>
          <w:tcPr>
            <w:tcW w:w="600" w:type="dxa"/>
          </w:tcPr>
          <w:p w14:paraId="23DEBE52" w14:textId="77777777" w:rsidR="00B50050" w:rsidRDefault="00B50050" w:rsidP="0088127C">
            <w:pPr>
              <w:pStyle w:val="OtherTableBody"/>
            </w:pPr>
            <w:r>
              <w:t>FT1</w:t>
            </w:r>
          </w:p>
        </w:tc>
        <w:tc>
          <w:tcPr>
            <w:tcW w:w="600" w:type="dxa"/>
          </w:tcPr>
          <w:p w14:paraId="33381925" w14:textId="77777777" w:rsidR="00B50050" w:rsidRDefault="00B50050" w:rsidP="0088127C">
            <w:pPr>
              <w:pStyle w:val="OtherTableBody"/>
            </w:pPr>
            <w:r>
              <w:t>56</w:t>
            </w:r>
          </w:p>
        </w:tc>
        <w:tc>
          <w:tcPr>
            <w:tcW w:w="600" w:type="dxa"/>
          </w:tcPr>
          <w:p w14:paraId="0A29739E" w14:textId="77777777" w:rsidR="00B50050" w:rsidRDefault="00B50050" w:rsidP="0088127C">
            <w:pPr>
              <w:pStyle w:val="OtherTableBody"/>
            </w:pPr>
            <w:r>
              <w:t>..</w:t>
            </w:r>
          </w:p>
        </w:tc>
        <w:tc>
          <w:tcPr>
            <w:tcW w:w="600" w:type="dxa"/>
          </w:tcPr>
          <w:p w14:paraId="73451956" w14:textId="77777777" w:rsidR="00B50050" w:rsidRDefault="00B50050" w:rsidP="0088127C">
            <w:pPr>
              <w:pStyle w:val="OtherTableBody"/>
            </w:pPr>
          </w:p>
        </w:tc>
        <w:tc>
          <w:tcPr>
            <w:tcW w:w="600" w:type="dxa"/>
          </w:tcPr>
          <w:p w14:paraId="3CE9E723" w14:textId="77777777" w:rsidR="00B50050" w:rsidRDefault="00B50050" w:rsidP="0088127C">
            <w:pPr>
              <w:pStyle w:val="OtherTableBody"/>
            </w:pPr>
            <w:r>
              <w:t>CWE</w:t>
            </w:r>
          </w:p>
        </w:tc>
        <w:tc>
          <w:tcPr>
            <w:tcW w:w="700" w:type="dxa"/>
          </w:tcPr>
          <w:p w14:paraId="7454FCF5" w14:textId="77777777" w:rsidR="00B50050" w:rsidRDefault="00B50050" w:rsidP="0088127C">
            <w:pPr>
              <w:pStyle w:val="OtherTableBody"/>
            </w:pPr>
          </w:p>
        </w:tc>
        <w:tc>
          <w:tcPr>
            <w:tcW w:w="600" w:type="dxa"/>
          </w:tcPr>
          <w:p w14:paraId="7B793BA3" w14:textId="77777777" w:rsidR="00B50050" w:rsidRDefault="00B50050" w:rsidP="0088127C">
            <w:pPr>
              <w:pStyle w:val="OtherTableBody"/>
            </w:pPr>
            <w:r>
              <w:t>0964</w:t>
            </w:r>
          </w:p>
        </w:tc>
        <w:tc>
          <w:tcPr>
            <w:tcW w:w="900" w:type="dxa"/>
          </w:tcPr>
          <w:p w14:paraId="74F1C722" w14:textId="77777777" w:rsidR="00B50050" w:rsidRDefault="00B50050" w:rsidP="0088127C">
            <w:pPr>
              <w:pStyle w:val="OtherTableBody"/>
            </w:pPr>
            <w:r>
              <w:t>6.5.1.56</w:t>
            </w:r>
          </w:p>
        </w:tc>
      </w:tr>
      <w:tr w:rsidR="00B50050" w14:paraId="73804559" w14:textId="77777777" w:rsidTr="00195548">
        <w:tc>
          <w:tcPr>
            <w:tcW w:w="3500" w:type="dxa"/>
          </w:tcPr>
          <w:p w14:paraId="6C3002E1" w14:textId="77777777" w:rsidR="00B50050" w:rsidRDefault="00B50050" w:rsidP="0088127C">
            <w:pPr>
              <w:pStyle w:val="OtherTableBody"/>
            </w:pPr>
            <w:r>
              <w:t>Service Required</w:t>
            </w:r>
          </w:p>
        </w:tc>
        <w:tc>
          <w:tcPr>
            <w:tcW w:w="700" w:type="dxa"/>
          </w:tcPr>
          <w:p w14:paraId="08EB71F2" w14:textId="77777777" w:rsidR="00B50050" w:rsidRDefault="00B50050" w:rsidP="0088127C">
            <w:pPr>
              <w:pStyle w:val="OtherTableBody"/>
            </w:pPr>
            <w:r>
              <w:t>03459</w:t>
            </w:r>
          </w:p>
        </w:tc>
        <w:tc>
          <w:tcPr>
            <w:tcW w:w="600" w:type="dxa"/>
          </w:tcPr>
          <w:p w14:paraId="4B7EFC4C" w14:textId="77777777" w:rsidR="00B50050" w:rsidRDefault="00B50050" w:rsidP="0088127C">
            <w:pPr>
              <w:pStyle w:val="OtherTableBody"/>
            </w:pPr>
            <w:r>
              <w:t>PM1</w:t>
            </w:r>
          </w:p>
        </w:tc>
        <w:tc>
          <w:tcPr>
            <w:tcW w:w="600" w:type="dxa"/>
          </w:tcPr>
          <w:p w14:paraId="61A1CFF7" w14:textId="77777777" w:rsidR="00B50050" w:rsidRDefault="00B50050" w:rsidP="0088127C">
            <w:pPr>
              <w:pStyle w:val="OtherTableBody"/>
            </w:pPr>
            <w:r>
              <w:t>16</w:t>
            </w:r>
          </w:p>
        </w:tc>
        <w:tc>
          <w:tcPr>
            <w:tcW w:w="600" w:type="dxa"/>
          </w:tcPr>
          <w:p w14:paraId="17B42733" w14:textId="77777777" w:rsidR="00B50050" w:rsidRDefault="00B50050" w:rsidP="0088127C">
            <w:pPr>
              <w:pStyle w:val="OtherTableBody"/>
            </w:pPr>
            <w:r>
              <w:t>..</w:t>
            </w:r>
          </w:p>
        </w:tc>
        <w:tc>
          <w:tcPr>
            <w:tcW w:w="600" w:type="dxa"/>
          </w:tcPr>
          <w:p w14:paraId="75509BA7" w14:textId="77777777" w:rsidR="00B50050" w:rsidRDefault="00B50050" w:rsidP="0088127C">
            <w:pPr>
              <w:pStyle w:val="OtherTableBody"/>
            </w:pPr>
          </w:p>
        </w:tc>
        <w:tc>
          <w:tcPr>
            <w:tcW w:w="600" w:type="dxa"/>
          </w:tcPr>
          <w:p w14:paraId="3070447D" w14:textId="77777777" w:rsidR="00B50050" w:rsidRDefault="00B50050" w:rsidP="0088127C">
            <w:pPr>
              <w:pStyle w:val="OtherTableBody"/>
            </w:pPr>
            <w:r>
              <w:t>ID</w:t>
            </w:r>
          </w:p>
        </w:tc>
        <w:tc>
          <w:tcPr>
            <w:tcW w:w="700" w:type="dxa"/>
          </w:tcPr>
          <w:p w14:paraId="5E003BC3" w14:textId="77777777" w:rsidR="00B50050" w:rsidRDefault="00B50050" w:rsidP="0088127C">
            <w:pPr>
              <w:pStyle w:val="OtherTableBody"/>
            </w:pPr>
          </w:p>
        </w:tc>
        <w:tc>
          <w:tcPr>
            <w:tcW w:w="600" w:type="dxa"/>
          </w:tcPr>
          <w:p w14:paraId="4A018533" w14:textId="77777777" w:rsidR="00B50050" w:rsidRDefault="00B50050" w:rsidP="0088127C">
            <w:pPr>
              <w:pStyle w:val="OtherTableBody"/>
            </w:pPr>
            <w:r>
              <w:t>0136</w:t>
            </w:r>
          </w:p>
        </w:tc>
        <w:tc>
          <w:tcPr>
            <w:tcW w:w="900" w:type="dxa"/>
          </w:tcPr>
          <w:p w14:paraId="375FDBCE" w14:textId="77777777" w:rsidR="00B50050" w:rsidRDefault="00B50050" w:rsidP="0088127C">
            <w:pPr>
              <w:pStyle w:val="OtherTableBody"/>
            </w:pPr>
            <w:r>
              <w:t>8.8.17.16</w:t>
            </w:r>
          </w:p>
        </w:tc>
      </w:tr>
      <w:tr w:rsidR="00B50050" w14:paraId="5B2D69FE" w14:textId="77777777" w:rsidTr="00195548">
        <w:tc>
          <w:tcPr>
            <w:tcW w:w="3500" w:type="dxa"/>
          </w:tcPr>
          <w:p w14:paraId="1AF16D88" w14:textId="77777777" w:rsidR="00B50050" w:rsidRDefault="00B50050" w:rsidP="0088127C">
            <w:pPr>
              <w:pStyle w:val="OtherTableBody"/>
            </w:pPr>
            <w:r>
              <w:t>Service/Test/Observation Performance Schedule</w:t>
            </w:r>
          </w:p>
        </w:tc>
        <w:tc>
          <w:tcPr>
            <w:tcW w:w="700" w:type="dxa"/>
          </w:tcPr>
          <w:p w14:paraId="3B03BA2C" w14:textId="77777777" w:rsidR="00B50050" w:rsidRDefault="00B50050" w:rsidP="0088127C">
            <w:pPr>
              <w:pStyle w:val="OtherTableBody"/>
            </w:pPr>
            <w:r>
              <w:t>00625</w:t>
            </w:r>
          </w:p>
        </w:tc>
        <w:tc>
          <w:tcPr>
            <w:tcW w:w="600" w:type="dxa"/>
          </w:tcPr>
          <w:p w14:paraId="1909F391" w14:textId="77777777" w:rsidR="00B50050" w:rsidRDefault="00B50050" w:rsidP="0088127C">
            <w:pPr>
              <w:pStyle w:val="OtherTableBody"/>
            </w:pPr>
            <w:r>
              <w:t>OM1</w:t>
            </w:r>
          </w:p>
        </w:tc>
        <w:tc>
          <w:tcPr>
            <w:tcW w:w="600" w:type="dxa"/>
          </w:tcPr>
          <w:p w14:paraId="2DD1C364" w14:textId="77777777" w:rsidR="00B50050" w:rsidRDefault="00B50050" w:rsidP="0088127C">
            <w:pPr>
              <w:pStyle w:val="OtherTableBody"/>
            </w:pPr>
            <w:r>
              <w:t>40</w:t>
            </w:r>
          </w:p>
        </w:tc>
        <w:tc>
          <w:tcPr>
            <w:tcW w:w="600" w:type="dxa"/>
          </w:tcPr>
          <w:p w14:paraId="63419244" w14:textId="77777777" w:rsidR="00B50050" w:rsidRDefault="00B50050" w:rsidP="0088127C">
            <w:pPr>
              <w:pStyle w:val="OtherTableBody"/>
            </w:pPr>
            <w:r>
              <w:t>..</w:t>
            </w:r>
          </w:p>
        </w:tc>
        <w:tc>
          <w:tcPr>
            <w:tcW w:w="600" w:type="dxa"/>
          </w:tcPr>
          <w:p w14:paraId="65952AB8" w14:textId="77777777" w:rsidR="00B50050" w:rsidRDefault="00B50050" w:rsidP="0088127C">
            <w:pPr>
              <w:pStyle w:val="OtherTableBody"/>
            </w:pPr>
            <w:r>
              <w:t>60=</w:t>
            </w:r>
          </w:p>
        </w:tc>
        <w:tc>
          <w:tcPr>
            <w:tcW w:w="600" w:type="dxa"/>
          </w:tcPr>
          <w:p w14:paraId="2694C3E4" w14:textId="77777777" w:rsidR="00B50050" w:rsidRDefault="00B50050" w:rsidP="0088127C">
            <w:pPr>
              <w:pStyle w:val="OtherTableBody"/>
            </w:pPr>
            <w:r>
              <w:t>ST</w:t>
            </w:r>
          </w:p>
        </w:tc>
        <w:tc>
          <w:tcPr>
            <w:tcW w:w="700" w:type="dxa"/>
          </w:tcPr>
          <w:p w14:paraId="342BBCA6" w14:textId="77777777" w:rsidR="00B50050" w:rsidRDefault="00B50050" w:rsidP="0088127C">
            <w:pPr>
              <w:pStyle w:val="OtherTableBody"/>
            </w:pPr>
            <w:r>
              <w:t>Y</w:t>
            </w:r>
          </w:p>
        </w:tc>
        <w:tc>
          <w:tcPr>
            <w:tcW w:w="600" w:type="dxa"/>
          </w:tcPr>
          <w:p w14:paraId="0CF0F656" w14:textId="77777777" w:rsidR="00B50050" w:rsidRDefault="00B50050" w:rsidP="0088127C">
            <w:pPr>
              <w:pStyle w:val="OtherTableBody"/>
            </w:pPr>
          </w:p>
        </w:tc>
        <w:tc>
          <w:tcPr>
            <w:tcW w:w="900" w:type="dxa"/>
          </w:tcPr>
          <w:p w14:paraId="13270667" w14:textId="77777777" w:rsidR="00B50050" w:rsidRDefault="00B50050" w:rsidP="0088127C">
            <w:pPr>
              <w:pStyle w:val="OtherTableBody"/>
            </w:pPr>
            <w:r>
              <w:t>8.8.9.40</w:t>
            </w:r>
          </w:p>
        </w:tc>
      </w:tr>
      <w:tr w:rsidR="00B50050" w14:paraId="5BF4F3B9" w14:textId="77777777" w:rsidTr="00195548">
        <w:tc>
          <w:tcPr>
            <w:tcW w:w="3500" w:type="dxa"/>
          </w:tcPr>
          <w:p w14:paraId="78482789" w14:textId="77777777" w:rsidR="00B50050" w:rsidRDefault="00B50050" w:rsidP="0088127C">
            <w:pPr>
              <w:pStyle w:val="OtherTableBody"/>
            </w:pPr>
            <w:r>
              <w:t>Servicing Facility</w:t>
            </w:r>
          </w:p>
        </w:tc>
        <w:tc>
          <w:tcPr>
            <w:tcW w:w="700" w:type="dxa"/>
          </w:tcPr>
          <w:p w14:paraId="0321B30D" w14:textId="77777777" w:rsidR="00B50050" w:rsidRDefault="00B50050" w:rsidP="0088127C">
            <w:pPr>
              <w:pStyle w:val="OtherTableBody"/>
            </w:pPr>
            <w:r>
              <w:t>00169</w:t>
            </w:r>
          </w:p>
        </w:tc>
        <w:tc>
          <w:tcPr>
            <w:tcW w:w="600" w:type="dxa"/>
          </w:tcPr>
          <w:p w14:paraId="3EDEAC00" w14:textId="77777777" w:rsidR="00B50050" w:rsidRDefault="00B50050" w:rsidP="0088127C">
            <w:pPr>
              <w:pStyle w:val="OtherTableBody"/>
            </w:pPr>
            <w:r>
              <w:t>PV1</w:t>
            </w:r>
          </w:p>
        </w:tc>
        <w:tc>
          <w:tcPr>
            <w:tcW w:w="600" w:type="dxa"/>
          </w:tcPr>
          <w:p w14:paraId="7F795144" w14:textId="77777777" w:rsidR="00B50050" w:rsidRDefault="00B50050" w:rsidP="0088127C">
            <w:pPr>
              <w:pStyle w:val="OtherTableBody"/>
            </w:pPr>
            <w:r>
              <w:t>39</w:t>
            </w:r>
          </w:p>
        </w:tc>
        <w:tc>
          <w:tcPr>
            <w:tcW w:w="600" w:type="dxa"/>
          </w:tcPr>
          <w:p w14:paraId="6C2FA9AB" w14:textId="77777777" w:rsidR="00B50050" w:rsidRDefault="00B50050" w:rsidP="0088127C">
            <w:pPr>
              <w:pStyle w:val="OtherTableBody"/>
            </w:pPr>
            <w:r>
              <w:t>..</w:t>
            </w:r>
          </w:p>
        </w:tc>
        <w:tc>
          <w:tcPr>
            <w:tcW w:w="600" w:type="dxa"/>
          </w:tcPr>
          <w:p w14:paraId="7B8CEAA5" w14:textId="77777777" w:rsidR="00B50050" w:rsidRDefault="00B50050" w:rsidP="0088127C">
            <w:pPr>
              <w:pStyle w:val="OtherTableBody"/>
            </w:pPr>
          </w:p>
        </w:tc>
        <w:tc>
          <w:tcPr>
            <w:tcW w:w="600" w:type="dxa"/>
          </w:tcPr>
          <w:p w14:paraId="6812C0F0" w14:textId="77777777" w:rsidR="00B50050" w:rsidRDefault="00B50050" w:rsidP="0088127C">
            <w:pPr>
              <w:pStyle w:val="OtherTableBody"/>
            </w:pPr>
            <w:r>
              <w:t>CWE</w:t>
            </w:r>
          </w:p>
        </w:tc>
        <w:tc>
          <w:tcPr>
            <w:tcW w:w="700" w:type="dxa"/>
          </w:tcPr>
          <w:p w14:paraId="3280A0EA" w14:textId="77777777" w:rsidR="00B50050" w:rsidRDefault="00B50050" w:rsidP="0088127C">
            <w:pPr>
              <w:pStyle w:val="OtherTableBody"/>
            </w:pPr>
          </w:p>
        </w:tc>
        <w:tc>
          <w:tcPr>
            <w:tcW w:w="600" w:type="dxa"/>
          </w:tcPr>
          <w:p w14:paraId="0BA9EFCD" w14:textId="77777777" w:rsidR="00B50050" w:rsidRDefault="00B50050" w:rsidP="0088127C">
            <w:pPr>
              <w:pStyle w:val="OtherTableBody"/>
            </w:pPr>
            <w:r>
              <w:t>0115</w:t>
            </w:r>
          </w:p>
        </w:tc>
        <w:tc>
          <w:tcPr>
            <w:tcW w:w="900" w:type="dxa"/>
          </w:tcPr>
          <w:p w14:paraId="11614732" w14:textId="77777777" w:rsidR="00B50050" w:rsidRDefault="00B50050" w:rsidP="0088127C">
            <w:pPr>
              <w:pStyle w:val="OtherTableBody"/>
            </w:pPr>
            <w:r>
              <w:t>3.4.3.39</w:t>
            </w:r>
          </w:p>
        </w:tc>
      </w:tr>
      <w:tr w:rsidR="00B50050" w14:paraId="4EE1999C" w14:textId="77777777" w:rsidTr="00195548">
        <w:tc>
          <w:tcPr>
            <w:tcW w:w="3500" w:type="dxa"/>
          </w:tcPr>
          <w:p w14:paraId="5F36E0A3" w14:textId="77777777" w:rsidR="00B50050" w:rsidRDefault="00B50050" w:rsidP="0088127C">
            <w:pPr>
              <w:pStyle w:val="OtherTableBody"/>
            </w:pPr>
            <w:r>
              <w:t>Session-No</w:t>
            </w:r>
          </w:p>
        </w:tc>
        <w:tc>
          <w:tcPr>
            <w:tcW w:w="700" w:type="dxa"/>
          </w:tcPr>
          <w:p w14:paraId="5754C4A6" w14:textId="77777777" w:rsidR="00B50050" w:rsidRDefault="00B50050" w:rsidP="0088127C">
            <w:pPr>
              <w:pStyle w:val="OtherTableBody"/>
            </w:pPr>
            <w:r>
              <w:t>01982</w:t>
            </w:r>
          </w:p>
        </w:tc>
        <w:tc>
          <w:tcPr>
            <w:tcW w:w="600" w:type="dxa"/>
          </w:tcPr>
          <w:p w14:paraId="6A0902AC" w14:textId="77777777" w:rsidR="00B50050" w:rsidRDefault="00B50050" w:rsidP="0088127C">
            <w:pPr>
              <w:pStyle w:val="OtherTableBody"/>
            </w:pPr>
            <w:r>
              <w:t>PSL</w:t>
            </w:r>
          </w:p>
        </w:tc>
        <w:tc>
          <w:tcPr>
            <w:tcW w:w="600" w:type="dxa"/>
          </w:tcPr>
          <w:p w14:paraId="76B86FAD" w14:textId="77777777" w:rsidR="00B50050" w:rsidRDefault="00B50050" w:rsidP="0088127C">
            <w:pPr>
              <w:pStyle w:val="OtherTableBody"/>
            </w:pPr>
            <w:r>
              <w:t>28</w:t>
            </w:r>
          </w:p>
        </w:tc>
        <w:tc>
          <w:tcPr>
            <w:tcW w:w="600" w:type="dxa"/>
          </w:tcPr>
          <w:p w14:paraId="1CA12EF8" w14:textId="77777777" w:rsidR="00B50050" w:rsidRDefault="00B50050" w:rsidP="0088127C">
            <w:pPr>
              <w:pStyle w:val="OtherTableBody"/>
            </w:pPr>
            <w:r>
              <w:t>1..4</w:t>
            </w:r>
          </w:p>
        </w:tc>
        <w:tc>
          <w:tcPr>
            <w:tcW w:w="600" w:type="dxa"/>
          </w:tcPr>
          <w:p w14:paraId="6E93A1F4" w14:textId="77777777" w:rsidR="00B50050" w:rsidRDefault="00B50050" w:rsidP="0088127C">
            <w:pPr>
              <w:pStyle w:val="OtherTableBody"/>
            </w:pPr>
          </w:p>
        </w:tc>
        <w:tc>
          <w:tcPr>
            <w:tcW w:w="600" w:type="dxa"/>
          </w:tcPr>
          <w:p w14:paraId="30B900E2" w14:textId="77777777" w:rsidR="00B50050" w:rsidRDefault="00B50050" w:rsidP="0088127C">
            <w:pPr>
              <w:pStyle w:val="OtherTableBody"/>
            </w:pPr>
            <w:r>
              <w:t>NM</w:t>
            </w:r>
          </w:p>
        </w:tc>
        <w:tc>
          <w:tcPr>
            <w:tcW w:w="700" w:type="dxa"/>
          </w:tcPr>
          <w:p w14:paraId="44639FAA" w14:textId="77777777" w:rsidR="00B50050" w:rsidRDefault="00B50050" w:rsidP="0088127C">
            <w:pPr>
              <w:pStyle w:val="OtherTableBody"/>
            </w:pPr>
          </w:p>
        </w:tc>
        <w:tc>
          <w:tcPr>
            <w:tcW w:w="600" w:type="dxa"/>
          </w:tcPr>
          <w:p w14:paraId="3CF11420" w14:textId="77777777" w:rsidR="00B50050" w:rsidRDefault="00B50050" w:rsidP="0088127C">
            <w:pPr>
              <w:pStyle w:val="OtherTableBody"/>
            </w:pPr>
          </w:p>
        </w:tc>
        <w:tc>
          <w:tcPr>
            <w:tcW w:w="900" w:type="dxa"/>
          </w:tcPr>
          <w:p w14:paraId="079DE187" w14:textId="77777777" w:rsidR="00B50050" w:rsidRDefault="00B50050" w:rsidP="0088127C">
            <w:pPr>
              <w:pStyle w:val="OtherTableBody"/>
            </w:pPr>
            <w:r>
              <w:t>16.4.6.28</w:t>
            </w:r>
          </w:p>
        </w:tc>
      </w:tr>
      <w:tr w:rsidR="00B50050" w14:paraId="5213786E" w14:textId="77777777" w:rsidTr="00195548">
        <w:tc>
          <w:tcPr>
            <w:tcW w:w="3500" w:type="dxa"/>
          </w:tcPr>
          <w:p w14:paraId="3FCEDDE6" w14:textId="77777777" w:rsidR="00B50050" w:rsidRDefault="00B50050" w:rsidP="0088127C">
            <w:pPr>
              <w:pStyle w:val="OtherTableBody"/>
            </w:pPr>
            <w:r>
              <w:t>Set ID</w:t>
            </w:r>
          </w:p>
        </w:tc>
        <w:tc>
          <w:tcPr>
            <w:tcW w:w="700" w:type="dxa"/>
          </w:tcPr>
          <w:p w14:paraId="7E238D6D" w14:textId="77777777" w:rsidR="00B50050" w:rsidRDefault="00B50050" w:rsidP="0088127C">
            <w:pPr>
              <w:pStyle w:val="OtherTableBody"/>
            </w:pPr>
            <w:r>
              <w:t>02143</w:t>
            </w:r>
          </w:p>
        </w:tc>
        <w:tc>
          <w:tcPr>
            <w:tcW w:w="600" w:type="dxa"/>
          </w:tcPr>
          <w:p w14:paraId="34F59CBD" w14:textId="77777777" w:rsidR="00B50050" w:rsidRDefault="00B50050" w:rsidP="0088127C">
            <w:pPr>
              <w:pStyle w:val="OtherTableBody"/>
            </w:pPr>
            <w:r>
              <w:t>ARV</w:t>
            </w:r>
          </w:p>
        </w:tc>
        <w:tc>
          <w:tcPr>
            <w:tcW w:w="600" w:type="dxa"/>
          </w:tcPr>
          <w:p w14:paraId="4D8AC82A" w14:textId="77777777" w:rsidR="00B50050" w:rsidRDefault="00B50050" w:rsidP="0088127C">
            <w:pPr>
              <w:pStyle w:val="OtherTableBody"/>
            </w:pPr>
            <w:r>
              <w:t>1</w:t>
            </w:r>
          </w:p>
        </w:tc>
        <w:tc>
          <w:tcPr>
            <w:tcW w:w="600" w:type="dxa"/>
          </w:tcPr>
          <w:p w14:paraId="602DD45D" w14:textId="77777777" w:rsidR="00B50050" w:rsidRDefault="00B50050" w:rsidP="0088127C">
            <w:pPr>
              <w:pStyle w:val="OtherTableBody"/>
            </w:pPr>
            <w:r>
              <w:t>1..4</w:t>
            </w:r>
          </w:p>
        </w:tc>
        <w:tc>
          <w:tcPr>
            <w:tcW w:w="600" w:type="dxa"/>
          </w:tcPr>
          <w:p w14:paraId="5938DD35" w14:textId="77777777" w:rsidR="00B50050" w:rsidRDefault="00B50050" w:rsidP="0088127C">
            <w:pPr>
              <w:pStyle w:val="OtherTableBody"/>
            </w:pPr>
          </w:p>
        </w:tc>
        <w:tc>
          <w:tcPr>
            <w:tcW w:w="600" w:type="dxa"/>
          </w:tcPr>
          <w:p w14:paraId="758B29E5" w14:textId="77777777" w:rsidR="00B50050" w:rsidRDefault="00B50050" w:rsidP="0088127C">
            <w:pPr>
              <w:pStyle w:val="OtherTableBody"/>
            </w:pPr>
            <w:r>
              <w:t>SI</w:t>
            </w:r>
          </w:p>
        </w:tc>
        <w:tc>
          <w:tcPr>
            <w:tcW w:w="700" w:type="dxa"/>
          </w:tcPr>
          <w:p w14:paraId="76D328C1" w14:textId="77777777" w:rsidR="00B50050" w:rsidRDefault="00B50050" w:rsidP="0088127C">
            <w:pPr>
              <w:pStyle w:val="OtherTableBody"/>
            </w:pPr>
          </w:p>
        </w:tc>
        <w:tc>
          <w:tcPr>
            <w:tcW w:w="600" w:type="dxa"/>
          </w:tcPr>
          <w:p w14:paraId="1DCF69FA" w14:textId="77777777" w:rsidR="00B50050" w:rsidRDefault="00B50050" w:rsidP="0088127C">
            <w:pPr>
              <w:pStyle w:val="OtherTableBody"/>
            </w:pPr>
          </w:p>
        </w:tc>
        <w:tc>
          <w:tcPr>
            <w:tcW w:w="900" w:type="dxa"/>
          </w:tcPr>
          <w:p w14:paraId="39216B05" w14:textId="77777777" w:rsidR="00B50050" w:rsidRDefault="00B50050" w:rsidP="0088127C">
            <w:pPr>
              <w:pStyle w:val="OtherTableBody"/>
            </w:pPr>
            <w:r>
              <w:t>3.4.14.1</w:t>
            </w:r>
          </w:p>
        </w:tc>
      </w:tr>
      <w:tr w:rsidR="00B50050" w14:paraId="3EBDEA12" w14:textId="77777777" w:rsidTr="00195548">
        <w:tc>
          <w:tcPr>
            <w:tcW w:w="3500" w:type="dxa"/>
          </w:tcPr>
          <w:p w14:paraId="4FFFF717" w14:textId="77777777" w:rsidR="00B50050" w:rsidRDefault="00B50050" w:rsidP="0088127C">
            <w:pPr>
              <w:pStyle w:val="OtherTableBody"/>
            </w:pPr>
            <w:r>
              <w:t>Set ID</w:t>
            </w:r>
          </w:p>
        </w:tc>
        <w:tc>
          <w:tcPr>
            <w:tcW w:w="700" w:type="dxa"/>
          </w:tcPr>
          <w:p w14:paraId="29B7131C" w14:textId="77777777" w:rsidR="00B50050" w:rsidRDefault="00B50050" w:rsidP="0088127C">
            <w:pPr>
              <w:pStyle w:val="OtherTableBody"/>
            </w:pPr>
            <w:r>
              <w:t>03516</w:t>
            </w:r>
          </w:p>
        </w:tc>
        <w:tc>
          <w:tcPr>
            <w:tcW w:w="600" w:type="dxa"/>
          </w:tcPr>
          <w:p w14:paraId="6F64E645" w14:textId="77777777" w:rsidR="00B50050" w:rsidRDefault="00B50050" w:rsidP="0088127C">
            <w:pPr>
              <w:pStyle w:val="OtherTableBody"/>
            </w:pPr>
            <w:r>
              <w:t>OH1</w:t>
            </w:r>
          </w:p>
        </w:tc>
        <w:tc>
          <w:tcPr>
            <w:tcW w:w="600" w:type="dxa"/>
          </w:tcPr>
          <w:p w14:paraId="0CE2E1C0" w14:textId="77777777" w:rsidR="00B50050" w:rsidRDefault="00B50050" w:rsidP="0088127C">
            <w:pPr>
              <w:pStyle w:val="OtherTableBody"/>
            </w:pPr>
            <w:r>
              <w:t>1</w:t>
            </w:r>
          </w:p>
        </w:tc>
        <w:tc>
          <w:tcPr>
            <w:tcW w:w="600" w:type="dxa"/>
          </w:tcPr>
          <w:p w14:paraId="76FB3FD0" w14:textId="77777777" w:rsidR="00B50050" w:rsidRDefault="00B50050" w:rsidP="0088127C">
            <w:pPr>
              <w:pStyle w:val="OtherTableBody"/>
            </w:pPr>
            <w:r>
              <w:t>..</w:t>
            </w:r>
          </w:p>
        </w:tc>
        <w:tc>
          <w:tcPr>
            <w:tcW w:w="600" w:type="dxa"/>
          </w:tcPr>
          <w:p w14:paraId="1FCC1031" w14:textId="77777777" w:rsidR="00B50050" w:rsidRDefault="00B50050" w:rsidP="0088127C">
            <w:pPr>
              <w:pStyle w:val="OtherTableBody"/>
            </w:pPr>
          </w:p>
        </w:tc>
        <w:tc>
          <w:tcPr>
            <w:tcW w:w="600" w:type="dxa"/>
          </w:tcPr>
          <w:p w14:paraId="7295E491" w14:textId="77777777" w:rsidR="00B50050" w:rsidRDefault="00B50050" w:rsidP="0088127C">
            <w:pPr>
              <w:pStyle w:val="OtherTableBody"/>
            </w:pPr>
            <w:r>
              <w:t>SI</w:t>
            </w:r>
          </w:p>
        </w:tc>
        <w:tc>
          <w:tcPr>
            <w:tcW w:w="700" w:type="dxa"/>
          </w:tcPr>
          <w:p w14:paraId="7B6E746D" w14:textId="77777777" w:rsidR="00B50050" w:rsidRDefault="00B50050" w:rsidP="0088127C">
            <w:pPr>
              <w:pStyle w:val="OtherTableBody"/>
            </w:pPr>
          </w:p>
        </w:tc>
        <w:tc>
          <w:tcPr>
            <w:tcW w:w="600" w:type="dxa"/>
          </w:tcPr>
          <w:p w14:paraId="57756D36" w14:textId="77777777" w:rsidR="00B50050" w:rsidRDefault="00B50050" w:rsidP="0088127C">
            <w:pPr>
              <w:pStyle w:val="OtherTableBody"/>
            </w:pPr>
          </w:p>
        </w:tc>
        <w:tc>
          <w:tcPr>
            <w:tcW w:w="900" w:type="dxa"/>
          </w:tcPr>
          <w:p w14:paraId="4EEB94F2" w14:textId="77777777" w:rsidR="00B50050" w:rsidRDefault="00B50050" w:rsidP="0088127C">
            <w:pPr>
              <w:pStyle w:val="OtherTableBody"/>
            </w:pPr>
            <w:r>
              <w:t>3.4.15.1</w:t>
            </w:r>
          </w:p>
        </w:tc>
      </w:tr>
      <w:tr w:rsidR="00B50050" w14:paraId="62FF39C5" w14:textId="77777777" w:rsidTr="00195548">
        <w:tc>
          <w:tcPr>
            <w:tcW w:w="3500" w:type="dxa"/>
          </w:tcPr>
          <w:p w14:paraId="16C98C6F" w14:textId="77777777" w:rsidR="00B50050" w:rsidRDefault="00B50050" w:rsidP="0088127C">
            <w:pPr>
              <w:pStyle w:val="OtherTableBody"/>
            </w:pPr>
            <w:r>
              <w:t>Set ID</w:t>
            </w:r>
          </w:p>
        </w:tc>
        <w:tc>
          <w:tcPr>
            <w:tcW w:w="700" w:type="dxa"/>
          </w:tcPr>
          <w:p w14:paraId="4D1D3446" w14:textId="77777777" w:rsidR="00B50050" w:rsidRDefault="00B50050" w:rsidP="0088127C">
            <w:pPr>
              <w:pStyle w:val="OtherTableBody"/>
            </w:pPr>
            <w:r>
              <w:t>03522</w:t>
            </w:r>
          </w:p>
        </w:tc>
        <w:tc>
          <w:tcPr>
            <w:tcW w:w="600" w:type="dxa"/>
          </w:tcPr>
          <w:p w14:paraId="746B32E0" w14:textId="77777777" w:rsidR="00B50050" w:rsidRDefault="00B50050" w:rsidP="0088127C">
            <w:pPr>
              <w:pStyle w:val="OtherTableBody"/>
            </w:pPr>
            <w:r>
              <w:t>OH2</w:t>
            </w:r>
          </w:p>
        </w:tc>
        <w:tc>
          <w:tcPr>
            <w:tcW w:w="600" w:type="dxa"/>
          </w:tcPr>
          <w:p w14:paraId="4F8BA639" w14:textId="77777777" w:rsidR="00B50050" w:rsidRDefault="00B50050" w:rsidP="0088127C">
            <w:pPr>
              <w:pStyle w:val="OtherTableBody"/>
            </w:pPr>
            <w:r>
              <w:t>1</w:t>
            </w:r>
          </w:p>
        </w:tc>
        <w:tc>
          <w:tcPr>
            <w:tcW w:w="600" w:type="dxa"/>
          </w:tcPr>
          <w:p w14:paraId="3B74B372" w14:textId="77777777" w:rsidR="00B50050" w:rsidRDefault="00B50050" w:rsidP="0088127C">
            <w:pPr>
              <w:pStyle w:val="OtherTableBody"/>
            </w:pPr>
            <w:r>
              <w:t>..</w:t>
            </w:r>
          </w:p>
        </w:tc>
        <w:tc>
          <w:tcPr>
            <w:tcW w:w="600" w:type="dxa"/>
          </w:tcPr>
          <w:p w14:paraId="0714F4FC" w14:textId="77777777" w:rsidR="00B50050" w:rsidRDefault="00B50050" w:rsidP="0088127C">
            <w:pPr>
              <w:pStyle w:val="OtherTableBody"/>
            </w:pPr>
          </w:p>
        </w:tc>
        <w:tc>
          <w:tcPr>
            <w:tcW w:w="600" w:type="dxa"/>
          </w:tcPr>
          <w:p w14:paraId="4A070F7C" w14:textId="77777777" w:rsidR="00B50050" w:rsidRDefault="00B50050" w:rsidP="0088127C">
            <w:pPr>
              <w:pStyle w:val="OtherTableBody"/>
            </w:pPr>
            <w:r>
              <w:t>SI</w:t>
            </w:r>
          </w:p>
        </w:tc>
        <w:tc>
          <w:tcPr>
            <w:tcW w:w="700" w:type="dxa"/>
          </w:tcPr>
          <w:p w14:paraId="0BE9DAC5" w14:textId="77777777" w:rsidR="00B50050" w:rsidRDefault="00B50050" w:rsidP="0088127C">
            <w:pPr>
              <w:pStyle w:val="OtherTableBody"/>
            </w:pPr>
          </w:p>
        </w:tc>
        <w:tc>
          <w:tcPr>
            <w:tcW w:w="600" w:type="dxa"/>
          </w:tcPr>
          <w:p w14:paraId="257A7F6D" w14:textId="77777777" w:rsidR="00B50050" w:rsidRDefault="00B50050" w:rsidP="0088127C">
            <w:pPr>
              <w:pStyle w:val="OtherTableBody"/>
            </w:pPr>
          </w:p>
        </w:tc>
        <w:tc>
          <w:tcPr>
            <w:tcW w:w="900" w:type="dxa"/>
          </w:tcPr>
          <w:p w14:paraId="6777337D" w14:textId="77777777" w:rsidR="00B50050" w:rsidRDefault="00B50050" w:rsidP="0088127C">
            <w:pPr>
              <w:pStyle w:val="OtherTableBody"/>
            </w:pPr>
            <w:r>
              <w:t>3.4.16.1</w:t>
            </w:r>
          </w:p>
        </w:tc>
      </w:tr>
      <w:tr w:rsidR="00B50050" w14:paraId="0417E564" w14:textId="77777777" w:rsidTr="00195548">
        <w:tc>
          <w:tcPr>
            <w:tcW w:w="3500" w:type="dxa"/>
          </w:tcPr>
          <w:p w14:paraId="745821F7" w14:textId="77777777" w:rsidR="00B50050" w:rsidRDefault="00B50050" w:rsidP="0088127C">
            <w:pPr>
              <w:pStyle w:val="OtherTableBody"/>
            </w:pPr>
            <w:r>
              <w:t>Set ID</w:t>
            </w:r>
          </w:p>
        </w:tc>
        <w:tc>
          <w:tcPr>
            <w:tcW w:w="700" w:type="dxa"/>
          </w:tcPr>
          <w:p w14:paraId="741BF40B" w14:textId="77777777" w:rsidR="00B50050" w:rsidRDefault="00B50050" w:rsidP="0088127C">
            <w:pPr>
              <w:pStyle w:val="OtherTableBody"/>
            </w:pPr>
            <w:r>
              <w:t>03535</w:t>
            </w:r>
          </w:p>
        </w:tc>
        <w:tc>
          <w:tcPr>
            <w:tcW w:w="600" w:type="dxa"/>
          </w:tcPr>
          <w:p w14:paraId="6F6E38D0" w14:textId="77777777" w:rsidR="00B50050" w:rsidRDefault="00B50050" w:rsidP="0088127C">
            <w:pPr>
              <w:pStyle w:val="OtherTableBody"/>
            </w:pPr>
            <w:r>
              <w:t>OH3</w:t>
            </w:r>
          </w:p>
        </w:tc>
        <w:tc>
          <w:tcPr>
            <w:tcW w:w="600" w:type="dxa"/>
          </w:tcPr>
          <w:p w14:paraId="72867646" w14:textId="77777777" w:rsidR="00B50050" w:rsidRDefault="00B50050" w:rsidP="0088127C">
            <w:pPr>
              <w:pStyle w:val="OtherTableBody"/>
            </w:pPr>
            <w:r>
              <w:t>1</w:t>
            </w:r>
          </w:p>
        </w:tc>
        <w:tc>
          <w:tcPr>
            <w:tcW w:w="600" w:type="dxa"/>
          </w:tcPr>
          <w:p w14:paraId="2B745F3B" w14:textId="77777777" w:rsidR="00B50050" w:rsidRDefault="00B50050" w:rsidP="0088127C">
            <w:pPr>
              <w:pStyle w:val="OtherTableBody"/>
            </w:pPr>
            <w:r>
              <w:t>..</w:t>
            </w:r>
          </w:p>
        </w:tc>
        <w:tc>
          <w:tcPr>
            <w:tcW w:w="600" w:type="dxa"/>
          </w:tcPr>
          <w:p w14:paraId="2A762164" w14:textId="77777777" w:rsidR="00B50050" w:rsidRDefault="00B50050" w:rsidP="0088127C">
            <w:pPr>
              <w:pStyle w:val="OtherTableBody"/>
            </w:pPr>
          </w:p>
        </w:tc>
        <w:tc>
          <w:tcPr>
            <w:tcW w:w="600" w:type="dxa"/>
          </w:tcPr>
          <w:p w14:paraId="10EBD3B2" w14:textId="77777777" w:rsidR="00B50050" w:rsidRDefault="00B50050" w:rsidP="0088127C">
            <w:pPr>
              <w:pStyle w:val="OtherTableBody"/>
            </w:pPr>
            <w:r>
              <w:t>SI</w:t>
            </w:r>
          </w:p>
        </w:tc>
        <w:tc>
          <w:tcPr>
            <w:tcW w:w="700" w:type="dxa"/>
          </w:tcPr>
          <w:p w14:paraId="42250963" w14:textId="77777777" w:rsidR="00B50050" w:rsidRDefault="00B50050" w:rsidP="0088127C">
            <w:pPr>
              <w:pStyle w:val="OtherTableBody"/>
            </w:pPr>
          </w:p>
        </w:tc>
        <w:tc>
          <w:tcPr>
            <w:tcW w:w="600" w:type="dxa"/>
          </w:tcPr>
          <w:p w14:paraId="21E5FDDF" w14:textId="77777777" w:rsidR="00B50050" w:rsidRDefault="00B50050" w:rsidP="0088127C">
            <w:pPr>
              <w:pStyle w:val="OtherTableBody"/>
            </w:pPr>
          </w:p>
        </w:tc>
        <w:tc>
          <w:tcPr>
            <w:tcW w:w="900" w:type="dxa"/>
          </w:tcPr>
          <w:p w14:paraId="0F4924DD" w14:textId="77777777" w:rsidR="00B50050" w:rsidRDefault="00B50050" w:rsidP="0088127C">
            <w:pPr>
              <w:pStyle w:val="OtherTableBody"/>
            </w:pPr>
            <w:r>
              <w:t>3.4.17.1</w:t>
            </w:r>
          </w:p>
        </w:tc>
      </w:tr>
      <w:tr w:rsidR="00B50050" w14:paraId="01E27AF4" w14:textId="77777777" w:rsidTr="00195548">
        <w:tc>
          <w:tcPr>
            <w:tcW w:w="3500" w:type="dxa"/>
          </w:tcPr>
          <w:p w14:paraId="23C7DC29" w14:textId="77777777" w:rsidR="00B50050" w:rsidRDefault="00B50050" w:rsidP="0088127C">
            <w:pPr>
              <w:pStyle w:val="OtherTableBody"/>
            </w:pPr>
            <w:r>
              <w:t>Set ID</w:t>
            </w:r>
          </w:p>
        </w:tc>
        <w:tc>
          <w:tcPr>
            <w:tcW w:w="700" w:type="dxa"/>
          </w:tcPr>
          <w:p w14:paraId="4555D887" w14:textId="77777777" w:rsidR="00B50050" w:rsidRDefault="00B50050" w:rsidP="0088127C">
            <w:pPr>
              <w:pStyle w:val="OtherTableBody"/>
            </w:pPr>
            <w:r>
              <w:t>03543</w:t>
            </w:r>
          </w:p>
        </w:tc>
        <w:tc>
          <w:tcPr>
            <w:tcW w:w="600" w:type="dxa"/>
          </w:tcPr>
          <w:p w14:paraId="09607F66" w14:textId="77777777" w:rsidR="00B50050" w:rsidRDefault="00B50050" w:rsidP="0088127C">
            <w:pPr>
              <w:pStyle w:val="OtherTableBody"/>
            </w:pPr>
            <w:r>
              <w:t>OH4</w:t>
            </w:r>
          </w:p>
        </w:tc>
        <w:tc>
          <w:tcPr>
            <w:tcW w:w="600" w:type="dxa"/>
          </w:tcPr>
          <w:p w14:paraId="5604230D" w14:textId="77777777" w:rsidR="00B50050" w:rsidRDefault="00B50050" w:rsidP="0088127C">
            <w:pPr>
              <w:pStyle w:val="OtherTableBody"/>
            </w:pPr>
            <w:r>
              <w:t>1</w:t>
            </w:r>
          </w:p>
        </w:tc>
        <w:tc>
          <w:tcPr>
            <w:tcW w:w="600" w:type="dxa"/>
          </w:tcPr>
          <w:p w14:paraId="77C18FFF" w14:textId="77777777" w:rsidR="00B50050" w:rsidRDefault="00B50050" w:rsidP="0088127C">
            <w:pPr>
              <w:pStyle w:val="OtherTableBody"/>
            </w:pPr>
            <w:r>
              <w:t>..</w:t>
            </w:r>
          </w:p>
        </w:tc>
        <w:tc>
          <w:tcPr>
            <w:tcW w:w="600" w:type="dxa"/>
          </w:tcPr>
          <w:p w14:paraId="57BE2784" w14:textId="77777777" w:rsidR="00B50050" w:rsidRDefault="00B50050" w:rsidP="0088127C">
            <w:pPr>
              <w:pStyle w:val="OtherTableBody"/>
            </w:pPr>
          </w:p>
        </w:tc>
        <w:tc>
          <w:tcPr>
            <w:tcW w:w="600" w:type="dxa"/>
          </w:tcPr>
          <w:p w14:paraId="34FED2CA" w14:textId="77777777" w:rsidR="00B50050" w:rsidRDefault="00B50050" w:rsidP="0088127C">
            <w:pPr>
              <w:pStyle w:val="OtherTableBody"/>
            </w:pPr>
            <w:r>
              <w:t>SI</w:t>
            </w:r>
          </w:p>
        </w:tc>
        <w:tc>
          <w:tcPr>
            <w:tcW w:w="700" w:type="dxa"/>
          </w:tcPr>
          <w:p w14:paraId="2EE94F13" w14:textId="77777777" w:rsidR="00B50050" w:rsidRDefault="00B50050" w:rsidP="0088127C">
            <w:pPr>
              <w:pStyle w:val="OtherTableBody"/>
            </w:pPr>
          </w:p>
        </w:tc>
        <w:tc>
          <w:tcPr>
            <w:tcW w:w="600" w:type="dxa"/>
          </w:tcPr>
          <w:p w14:paraId="478B4E83" w14:textId="77777777" w:rsidR="00B50050" w:rsidRDefault="00B50050" w:rsidP="0088127C">
            <w:pPr>
              <w:pStyle w:val="OtherTableBody"/>
            </w:pPr>
          </w:p>
        </w:tc>
        <w:tc>
          <w:tcPr>
            <w:tcW w:w="900" w:type="dxa"/>
          </w:tcPr>
          <w:p w14:paraId="464FE3C9" w14:textId="77777777" w:rsidR="00B50050" w:rsidRDefault="00B50050" w:rsidP="0088127C">
            <w:pPr>
              <w:pStyle w:val="OtherTableBody"/>
            </w:pPr>
            <w:r>
              <w:t>3.4.18.1</w:t>
            </w:r>
          </w:p>
        </w:tc>
      </w:tr>
      <w:tr w:rsidR="00B50050" w14:paraId="0E0BD5F7" w14:textId="77777777" w:rsidTr="00195548">
        <w:tc>
          <w:tcPr>
            <w:tcW w:w="3500" w:type="dxa"/>
          </w:tcPr>
          <w:p w14:paraId="68938974" w14:textId="77777777" w:rsidR="00B50050" w:rsidRDefault="00B50050" w:rsidP="0088127C">
            <w:pPr>
              <w:pStyle w:val="OtherTableBody"/>
            </w:pPr>
            <w:r>
              <w:t>Set ID - AFF</w:t>
            </w:r>
          </w:p>
        </w:tc>
        <w:tc>
          <w:tcPr>
            <w:tcW w:w="700" w:type="dxa"/>
          </w:tcPr>
          <w:p w14:paraId="7F0D046D" w14:textId="77777777" w:rsidR="00B50050" w:rsidRDefault="00B50050" w:rsidP="0088127C">
            <w:pPr>
              <w:pStyle w:val="OtherTableBody"/>
            </w:pPr>
            <w:r>
              <w:t>01427</w:t>
            </w:r>
          </w:p>
        </w:tc>
        <w:tc>
          <w:tcPr>
            <w:tcW w:w="600" w:type="dxa"/>
          </w:tcPr>
          <w:p w14:paraId="316FBFE9" w14:textId="77777777" w:rsidR="00B50050" w:rsidRDefault="00B50050" w:rsidP="0088127C">
            <w:pPr>
              <w:pStyle w:val="OtherTableBody"/>
            </w:pPr>
            <w:r>
              <w:t>AFF</w:t>
            </w:r>
          </w:p>
        </w:tc>
        <w:tc>
          <w:tcPr>
            <w:tcW w:w="600" w:type="dxa"/>
          </w:tcPr>
          <w:p w14:paraId="2722204B" w14:textId="77777777" w:rsidR="00B50050" w:rsidRDefault="00B50050" w:rsidP="0088127C">
            <w:pPr>
              <w:pStyle w:val="OtherTableBody"/>
            </w:pPr>
            <w:r>
              <w:t>1</w:t>
            </w:r>
          </w:p>
        </w:tc>
        <w:tc>
          <w:tcPr>
            <w:tcW w:w="600" w:type="dxa"/>
          </w:tcPr>
          <w:p w14:paraId="633D9E22" w14:textId="77777777" w:rsidR="00B50050" w:rsidRDefault="00B50050" w:rsidP="0088127C">
            <w:pPr>
              <w:pStyle w:val="OtherTableBody"/>
            </w:pPr>
            <w:r>
              <w:t>1..4</w:t>
            </w:r>
          </w:p>
        </w:tc>
        <w:tc>
          <w:tcPr>
            <w:tcW w:w="600" w:type="dxa"/>
          </w:tcPr>
          <w:p w14:paraId="4DE863BB" w14:textId="77777777" w:rsidR="00B50050" w:rsidRDefault="00B50050" w:rsidP="0088127C">
            <w:pPr>
              <w:pStyle w:val="OtherTableBody"/>
            </w:pPr>
          </w:p>
        </w:tc>
        <w:tc>
          <w:tcPr>
            <w:tcW w:w="600" w:type="dxa"/>
          </w:tcPr>
          <w:p w14:paraId="6746CD8E" w14:textId="77777777" w:rsidR="00B50050" w:rsidRDefault="00B50050" w:rsidP="0088127C">
            <w:pPr>
              <w:pStyle w:val="OtherTableBody"/>
            </w:pPr>
            <w:r>
              <w:t>SI</w:t>
            </w:r>
          </w:p>
        </w:tc>
        <w:tc>
          <w:tcPr>
            <w:tcW w:w="700" w:type="dxa"/>
          </w:tcPr>
          <w:p w14:paraId="2248AB83" w14:textId="77777777" w:rsidR="00B50050" w:rsidRDefault="00B50050" w:rsidP="0088127C">
            <w:pPr>
              <w:pStyle w:val="OtherTableBody"/>
            </w:pPr>
          </w:p>
        </w:tc>
        <w:tc>
          <w:tcPr>
            <w:tcW w:w="600" w:type="dxa"/>
          </w:tcPr>
          <w:p w14:paraId="58E87BC8" w14:textId="77777777" w:rsidR="00B50050" w:rsidRDefault="00B50050" w:rsidP="0088127C">
            <w:pPr>
              <w:pStyle w:val="OtherTableBody"/>
            </w:pPr>
          </w:p>
        </w:tc>
        <w:tc>
          <w:tcPr>
            <w:tcW w:w="900" w:type="dxa"/>
          </w:tcPr>
          <w:p w14:paraId="69E19486" w14:textId="77777777" w:rsidR="00B50050" w:rsidRDefault="00B50050" w:rsidP="0088127C">
            <w:pPr>
              <w:pStyle w:val="OtherTableBody"/>
            </w:pPr>
            <w:r>
              <w:t>15.4.1.1</w:t>
            </w:r>
          </w:p>
        </w:tc>
      </w:tr>
      <w:tr w:rsidR="00B50050" w14:paraId="0ED87A3E" w14:textId="77777777" w:rsidTr="00195548">
        <w:tc>
          <w:tcPr>
            <w:tcW w:w="3500" w:type="dxa"/>
          </w:tcPr>
          <w:p w14:paraId="771C0CD0" w14:textId="77777777" w:rsidR="00B50050" w:rsidRDefault="00B50050" w:rsidP="0088127C">
            <w:pPr>
              <w:pStyle w:val="OtherTableBody"/>
            </w:pPr>
            <w:r>
              <w:t>Set ID - AIG</w:t>
            </w:r>
          </w:p>
        </w:tc>
        <w:tc>
          <w:tcPr>
            <w:tcW w:w="700" w:type="dxa"/>
          </w:tcPr>
          <w:p w14:paraId="0A248E96" w14:textId="77777777" w:rsidR="00B50050" w:rsidRDefault="00B50050" w:rsidP="0088127C">
            <w:pPr>
              <w:pStyle w:val="OtherTableBody"/>
            </w:pPr>
            <w:r>
              <w:t>00896</w:t>
            </w:r>
          </w:p>
        </w:tc>
        <w:tc>
          <w:tcPr>
            <w:tcW w:w="600" w:type="dxa"/>
          </w:tcPr>
          <w:p w14:paraId="377ED042" w14:textId="77777777" w:rsidR="00B50050" w:rsidRDefault="00B50050" w:rsidP="0088127C">
            <w:pPr>
              <w:pStyle w:val="OtherTableBody"/>
            </w:pPr>
            <w:r>
              <w:t>AIG</w:t>
            </w:r>
          </w:p>
        </w:tc>
        <w:tc>
          <w:tcPr>
            <w:tcW w:w="600" w:type="dxa"/>
          </w:tcPr>
          <w:p w14:paraId="17083D8F" w14:textId="77777777" w:rsidR="00B50050" w:rsidRDefault="00B50050" w:rsidP="0088127C">
            <w:pPr>
              <w:pStyle w:val="OtherTableBody"/>
            </w:pPr>
            <w:r>
              <w:t>1</w:t>
            </w:r>
          </w:p>
        </w:tc>
        <w:tc>
          <w:tcPr>
            <w:tcW w:w="600" w:type="dxa"/>
          </w:tcPr>
          <w:p w14:paraId="322E58AA" w14:textId="77777777" w:rsidR="00B50050" w:rsidRDefault="00B50050" w:rsidP="0088127C">
            <w:pPr>
              <w:pStyle w:val="OtherTableBody"/>
            </w:pPr>
            <w:r>
              <w:t>1..4</w:t>
            </w:r>
          </w:p>
        </w:tc>
        <w:tc>
          <w:tcPr>
            <w:tcW w:w="600" w:type="dxa"/>
          </w:tcPr>
          <w:p w14:paraId="370C30B3" w14:textId="77777777" w:rsidR="00B50050" w:rsidRDefault="00B50050" w:rsidP="0088127C">
            <w:pPr>
              <w:pStyle w:val="OtherTableBody"/>
            </w:pPr>
          </w:p>
        </w:tc>
        <w:tc>
          <w:tcPr>
            <w:tcW w:w="600" w:type="dxa"/>
          </w:tcPr>
          <w:p w14:paraId="69B50CAE" w14:textId="77777777" w:rsidR="00B50050" w:rsidRDefault="00B50050" w:rsidP="0088127C">
            <w:pPr>
              <w:pStyle w:val="OtherTableBody"/>
            </w:pPr>
            <w:r>
              <w:t>SI</w:t>
            </w:r>
          </w:p>
        </w:tc>
        <w:tc>
          <w:tcPr>
            <w:tcW w:w="700" w:type="dxa"/>
          </w:tcPr>
          <w:p w14:paraId="61B45E41" w14:textId="77777777" w:rsidR="00B50050" w:rsidRDefault="00B50050" w:rsidP="0088127C">
            <w:pPr>
              <w:pStyle w:val="OtherTableBody"/>
            </w:pPr>
          </w:p>
        </w:tc>
        <w:tc>
          <w:tcPr>
            <w:tcW w:w="600" w:type="dxa"/>
          </w:tcPr>
          <w:p w14:paraId="5F90C4CB" w14:textId="77777777" w:rsidR="00B50050" w:rsidRDefault="00B50050" w:rsidP="0088127C">
            <w:pPr>
              <w:pStyle w:val="OtherTableBody"/>
            </w:pPr>
          </w:p>
        </w:tc>
        <w:tc>
          <w:tcPr>
            <w:tcW w:w="900" w:type="dxa"/>
          </w:tcPr>
          <w:p w14:paraId="4FDA9023" w14:textId="77777777" w:rsidR="00B50050" w:rsidRDefault="00B50050" w:rsidP="0088127C">
            <w:pPr>
              <w:pStyle w:val="OtherTableBody"/>
            </w:pPr>
            <w:r>
              <w:t>10.6.5.1</w:t>
            </w:r>
          </w:p>
        </w:tc>
      </w:tr>
      <w:tr w:rsidR="00B50050" w14:paraId="10F990C1" w14:textId="77777777" w:rsidTr="00195548">
        <w:tc>
          <w:tcPr>
            <w:tcW w:w="3500" w:type="dxa"/>
          </w:tcPr>
          <w:p w14:paraId="21D642BD" w14:textId="77777777" w:rsidR="00B50050" w:rsidRDefault="00B50050" w:rsidP="0088127C">
            <w:pPr>
              <w:pStyle w:val="OtherTableBody"/>
            </w:pPr>
            <w:r>
              <w:t>Set ID - AIL</w:t>
            </w:r>
          </w:p>
        </w:tc>
        <w:tc>
          <w:tcPr>
            <w:tcW w:w="700" w:type="dxa"/>
          </w:tcPr>
          <w:p w14:paraId="33CB1890" w14:textId="77777777" w:rsidR="00B50050" w:rsidRDefault="00B50050" w:rsidP="0088127C">
            <w:pPr>
              <w:pStyle w:val="OtherTableBody"/>
            </w:pPr>
            <w:r>
              <w:t>00902</w:t>
            </w:r>
          </w:p>
        </w:tc>
        <w:tc>
          <w:tcPr>
            <w:tcW w:w="600" w:type="dxa"/>
          </w:tcPr>
          <w:p w14:paraId="117A263B" w14:textId="77777777" w:rsidR="00B50050" w:rsidRDefault="00B50050" w:rsidP="0088127C">
            <w:pPr>
              <w:pStyle w:val="OtherTableBody"/>
            </w:pPr>
            <w:r>
              <w:t>AIL</w:t>
            </w:r>
          </w:p>
        </w:tc>
        <w:tc>
          <w:tcPr>
            <w:tcW w:w="600" w:type="dxa"/>
          </w:tcPr>
          <w:p w14:paraId="161957B7" w14:textId="77777777" w:rsidR="00B50050" w:rsidRDefault="00B50050" w:rsidP="0088127C">
            <w:pPr>
              <w:pStyle w:val="OtherTableBody"/>
            </w:pPr>
            <w:r>
              <w:t>1</w:t>
            </w:r>
          </w:p>
        </w:tc>
        <w:tc>
          <w:tcPr>
            <w:tcW w:w="600" w:type="dxa"/>
          </w:tcPr>
          <w:p w14:paraId="6546B662" w14:textId="77777777" w:rsidR="00B50050" w:rsidRDefault="00B50050" w:rsidP="0088127C">
            <w:pPr>
              <w:pStyle w:val="OtherTableBody"/>
            </w:pPr>
            <w:r>
              <w:t>1..4</w:t>
            </w:r>
          </w:p>
        </w:tc>
        <w:tc>
          <w:tcPr>
            <w:tcW w:w="600" w:type="dxa"/>
          </w:tcPr>
          <w:p w14:paraId="64CFC290" w14:textId="77777777" w:rsidR="00B50050" w:rsidRDefault="00B50050" w:rsidP="0088127C">
            <w:pPr>
              <w:pStyle w:val="OtherTableBody"/>
            </w:pPr>
          </w:p>
        </w:tc>
        <w:tc>
          <w:tcPr>
            <w:tcW w:w="600" w:type="dxa"/>
          </w:tcPr>
          <w:p w14:paraId="1167FCE9" w14:textId="77777777" w:rsidR="00B50050" w:rsidRDefault="00B50050" w:rsidP="0088127C">
            <w:pPr>
              <w:pStyle w:val="OtherTableBody"/>
            </w:pPr>
            <w:r>
              <w:t>SI</w:t>
            </w:r>
          </w:p>
        </w:tc>
        <w:tc>
          <w:tcPr>
            <w:tcW w:w="700" w:type="dxa"/>
          </w:tcPr>
          <w:p w14:paraId="5D5E2E04" w14:textId="77777777" w:rsidR="00B50050" w:rsidRDefault="00B50050" w:rsidP="0088127C">
            <w:pPr>
              <w:pStyle w:val="OtherTableBody"/>
            </w:pPr>
          </w:p>
        </w:tc>
        <w:tc>
          <w:tcPr>
            <w:tcW w:w="600" w:type="dxa"/>
          </w:tcPr>
          <w:p w14:paraId="01183236" w14:textId="77777777" w:rsidR="00B50050" w:rsidRDefault="00B50050" w:rsidP="0088127C">
            <w:pPr>
              <w:pStyle w:val="OtherTableBody"/>
            </w:pPr>
          </w:p>
        </w:tc>
        <w:tc>
          <w:tcPr>
            <w:tcW w:w="900" w:type="dxa"/>
          </w:tcPr>
          <w:p w14:paraId="184B0488" w14:textId="77777777" w:rsidR="00B50050" w:rsidRDefault="00B50050" w:rsidP="0088127C">
            <w:pPr>
              <w:pStyle w:val="OtherTableBody"/>
            </w:pPr>
            <w:r>
              <w:t>10.6.6.1</w:t>
            </w:r>
          </w:p>
        </w:tc>
      </w:tr>
      <w:tr w:rsidR="00B50050" w14:paraId="697E1E1C" w14:textId="77777777" w:rsidTr="00195548">
        <w:tc>
          <w:tcPr>
            <w:tcW w:w="3500" w:type="dxa"/>
          </w:tcPr>
          <w:p w14:paraId="5132F5B2" w14:textId="77777777" w:rsidR="00B50050" w:rsidRDefault="00B50050" w:rsidP="0088127C">
            <w:pPr>
              <w:pStyle w:val="OtherTableBody"/>
            </w:pPr>
            <w:r>
              <w:t>Set ID - AIP</w:t>
            </w:r>
          </w:p>
        </w:tc>
        <w:tc>
          <w:tcPr>
            <w:tcW w:w="700" w:type="dxa"/>
          </w:tcPr>
          <w:p w14:paraId="2B088AFD" w14:textId="77777777" w:rsidR="00B50050" w:rsidRDefault="00B50050" w:rsidP="0088127C">
            <w:pPr>
              <w:pStyle w:val="OtherTableBody"/>
            </w:pPr>
            <w:r>
              <w:t>00906</w:t>
            </w:r>
          </w:p>
        </w:tc>
        <w:tc>
          <w:tcPr>
            <w:tcW w:w="600" w:type="dxa"/>
          </w:tcPr>
          <w:p w14:paraId="01C8DB7D" w14:textId="77777777" w:rsidR="00B50050" w:rsidRDefault="00B50050" w:rsidP="0088127C">
            <w:pPr>
              <w:pStyle w:val="OtherTableBody"/>
            </w:pPr>
            <w:r>
              <w:t>AIP</w:t>
            </w:r>
          </w:p>
        </w:tc>
        <w:tc>
          <w:tcPr>
            <w:tcW w:w="600" w:type="dxa"/>
          </w:tcPr>
          <w:p w14:paraId="1198FA25" w14:textId="77777777" w:rsidR="00B50050" w:rsidRDefault="00B50050" w:rsidP="0088127C">
            <w:pPr>
              <w:pStyle w:val="OtherTableBody"/>
            </w:pPr>
            <w:r>
              <w:t>1</w:t>
            </w:r>
          </w:p>
        </w:tc>
        <w:tc>
          <w:tcPr>
            <w:tcW w:w="600" w:type="dxa"/>
          </w:tcPr>
          <w:p w14:paraId="34C1059B" w14:textId="77777777" w:rsidR="00B50050" w:rsidRDefault="00B50050" w:rsidP="0088127C">
            <w:pPr>
              <w:pStyle w:val="OtherTableBody"/>
            </w:pPr>
            <w:r>
              <w:t>1..4</w:t>
            </w:r>
          </w:p>
        </w:tc>
        <w:tc>
          <w:tcPr>
            <w:tcW w:w="600" w:type="dxa"/>
          </w:tcPr>
          <w:p w14:paraId="6C00E392" w14:textId="77777777" w:rsidR="00B50050" w:rsidRDefault="00B50050" w:rsidP="0088127C">
            <w:pPr>
              <w:pStyle w:val="OtherTableBody"/>
            </w:pPr>
          </w:p>
        </w:tc>
        <w:tc>
          <w:tcPr>
            <w:tcW w:w="600" w:type="dxa"/>
          </w:tcPr>
          <w:p w14:paraId="79275730" w14:textId="77777777" w:rsidR="00B50050" w:rsidRDefault="00B50050" w:rsidP="0088127C">
            <w:pPr>
              <w:pStyle w:val="OtherTableBody"/>
            </w:pPr>
            <w:r>
              <w:t>SI</w:t>
            </w:r>
          </w:p>
        </w:tc>
        <w:tc>
          <w:tcPr>
            <w:tcW w:w="700" w:type="dxa"/>
          </w:tcPr>
          <w:p w14:paraId="7548D614" w14:textId="77777777" w:rsidR="00B50050" w:rsidRDefault="00B50050" w:rsidP="0088127C">
            <w:pPr>
              <w:pStyle w:val="OtherTableBody"/>
            </w:pPr>
          </w:p>
        </w:tc>
        <w:tc>
          <w:tcPr>
            <w:tcW w:w="600" w:type="dxa"/>
          </w:tcPr>
          <w:p w14:paraId="0649B109" w14:textId="77777777" w:rsidR="00B50050" w:rsidRDefault="00B50050" w:rsidP="0088127C">
            <w:pPr>
              <w:pStyle w:val="OtherTableBody"/>
            </w:pPr>
          </w:p>
        </w:tc>
        <w:tc>
          <w:tcPr>
            <w:tcW w:w="900" w:type="dxa"/>
          </w:tcPr>
          <w:p w14:paraId="54194BCF" w14:textId="77777777" w:rsidR="00B50050" w:rsidRDefault="00B50050" w:rsidP="0088127C">
            <w:pPr>
              <w:pStyle w:val="OtherTableBody"/>
            </w:pPr>
            <w:r>
              <w:t>10.6.7.1</w:t>
            </w:r>
          </w:p>
        </w:tc>
      </w:tr>
      <w:tr w:rsidR="00B50050" w14:paraId="782D2A50" w14:textId="77777777" w:rsidTr="00195548">
        <w:tc>
          <w:tcPr>
            <w:tcW w:w="3500" w:type="dxa"/>
          </w:tcPr>
          <w:p w14:paraId="2656172D" w14:textId="77777777" w:rsidR="00B50050" w:rsidRDefault="00B50050" w:rsidP="0088127C">
            <w:pPr>
              <w:pStyle w:val="OtherTableBody"/>
            </w:pPr>
            <w:r>
              <w:t>Set ID - AIS</w:t>
            </w:r>
          </w:p>
        </w:tc>
        <w:tc>
          <w:tcPr>
            <w:tcW w:w="700" w:type="dxa"/>
          </w:tcPr>
          <w:p w14:paraId="4FC3EE9E" w14:textId="77777777" w:rsidR="00B50050" w:rsidRDefault="00B50050" w:rsidP="0088127C">
            <w:pPr>
              <w:pStyle w:val="OtherTableBody"/>
            </w:pPr>
            <w:r>
              <w:t>00890</w:t>
            </w:r>
          </w:p>
        </w:tc>
        <w:tc>
          <w:tcPr>
            <w:tcW w:w="600" w:type="dxa"/>
          </w:tcPr>
          <w:p w14:paraId="2AA5F200" w14:textId="77777777" w:rsidR="00B50050" w:rsidRDefault="00B50050" w:rsidP="0088127C">
            <w:pPr>
              <w:pStyle w:val="OtherTableBody"/>
            </w:pPr>
            <w:r>
              <w:t>AIS</w:t>
            </w:r>
          </w:p>
        </w:tc>
        <w:tc>
          <w:tcPr>
            <w:tcW w:w="600" w:type="dxa"/>
          </w:tcPr>
          <w:p w14:paraId="3B41B23B" w14:textId="77777777" w:rsidR="00B50050" w:rsidRDefault="00B50050" w:rsidP="0088127C">
            <w:pPr>
              <w:pStyle w:val="OtherTableBody"/>
            </w:pPr>
            <w:r>
              <w:t>1</w:t>
            </w:r>
          </w:p>
        </w:tc>
        <w:tc>
          <w:tcPr>
            <w:tcW w:w="600" w:type="dxa"/>
          </w:tcPr>
          <w:p w14:paraId="625F5F2B" w14:textId="77777777" w:rsidR="00B50050" w:rsidRDefault="00B50050" w:rsidP="0088127C">
            <w:pPr>
              <w:pStyle w:val="OtherTableBody"/>
            </w:pPr>
            <w:r>
              <w:t>1..4</w:t>
            </w:r>
          </w:p>
        </w:tc>
        <w:tc>
          <w:tcPr>
            <w:tcW w:w="600" w:type="dxa"/>
          </w:tcPr>
          <w:p w14:paraId="7FD2D75F" w14:textId="77777777" w:rsidR="00B50050" w:rsidRDefault="00B50050" w:rsidP="0088127C">
            <w:pPr>
              <w:pStyle w:val="OtherTableBody"/>
            </w:pPr>
          </w:p>
        </w:tc>
        <w:tc>
          <w:tcPr>
            <w:tcW w:w="600" w:type="dxa"/>
          </w:tcPr>
          <w:p w14:paraId="569D6726" w14:textId="77777777" w:rsidR="00B50050" w:rsidRDefault="00B50050" w:rsidP="0088127C">
            <w:pPr>
              <w:pStyle w:val="OtherTableBody"/>
            </w:pPr>
            <w:r>
              <w:t>SI</w:t>
            </w:r>
          </w:p>
        </w:tc>
        <w:tc>
          <w:tcPr>
            <w:tcW w:w="700" w:type="dxa"/>
          </w:tcPr>
          <w:p w14:paraId="6F8AFE95" w14:textId="77777777" w:rsidR="00B50050" w:rsidRDefault="00B50050" w:rsidP="0088127C">
            <w:pPr>
              <w:pStyle w:val="OtherTableBody"/>
            </w:pPr>
          </w:p>
        </w:tc>
        <w:tc>
          <w:tcPr>
            <w:tcW w:w="600" w:type="dxa"/>
          </w:tcPr>
          <w:p w14:paraId="42559BE8" w14:textId="77777777" w:rsidR="00B50050" w:rsidRDefault="00B50050" w:rsidP="0088127C">
            <w:pPr>
              <w:pStyle w:val="OtherTableBody"/>
            </w:pPr>
          </w:p>
        </w:tc>
        <w:tc>
          <w:tcPr>
            <w:tcW w:w="900" w:type="dxa"/>
          </w:tcPr>
          <w:p w14:paraId="694ADDD5" w14:textId="77777777" w:rsidR="00B50050" w:rsidRDefault="00B50050" w:rsidP="0088127C">
            <w:pPr>
              <w:pStyle w:val="OtherTableBody"/>
            </w:pPr>
            <w:r>
              <w:t>10.6.4.1</w:t>
            </w:r>
          </w:p>
        </w:tc>
      </w:tr>
      <w:tr w:rsidR="00B50050" w14:paraId="5CE119B1" w14:textId="77777777" w:rsidTr="00195548">
        <w:tc>
          <w:tcPr>
            <w:tcW w:w="3500" w:type="dxa"/>
          </w:tcPr>
          <w:p w14:paraId="77BD3B84" w14:textId="77777777" w:rsidR="00B50050" w:rsidRDefault="00B50050" w:rsidP="0088127C">
            <w:pPr>
              <w:pStyle w:val="OtherTableBody"/>
            </w:pPr>
            <w:r>
              <w:t>Set ID - AL1</w:t>
            </w:r>
          </w:p>
        </w:tc>
        <w:tc>
          <w:tcPr>
            <w:tcW w:w="700" w:type="dxa"/>
          </w:tcPr>
          <w:p w14:paraId="31A12BEB" w14:textId="77777777" w:rsidR="00B50050" w:rsidRDefault="00B50050" w:rsidP="0088127C">
            <w:pPr>
              <w:pStyle w:val="OtherTableBody"/>
            </w:pPr>
            <w:r>
              <w:t>00203</w:t>
            </w:r>
          </w:p>
        </w:tc>
        <w:tc>
          <w:tcPr>
            <w:tcW w:w="600" w:type="dxa"/>
          </w:tcPr>
          <w:p w14:paraId="0F1E9EAE" w14:textId="77777777" w:rsidR="00B50050" w:rsidRDefault="00B50050" w:rsidP="0088127C">
            <w:pPr>
              <w:pStyle w:val="OtherTableBody"/>
            </w:pPr>
            <w:r>
              <w:t>AL1</w:t>
            </w:r>
          </w:p>
        </w:tc>
        <w:tc>
          <w:tcPr>
            <w:tcW w:w="600" w:type="dxa"/>
          </w:tcPr>
          <w:p w14:paraId="24BA378E" w14:textId="77777777" w:rsidR="00B50050" w:rsidRDefault="00B50050" w:rsidP="0088127C">
            <w:pPr>
              <w:pStyle w:val="OtherTableBody"/>
            </w:pPr>
            <w:r>
              <w:t>1</w:t>
            </w:r>
          </w:p>
        </w:tc>
        <w:tc>
          <w:tcPr>
            <w:tcW w:w="600" w:type="dxa"/>
          </w:tcPr>
          <w:p w14:paraId="16F1FADC" w14:textId="77777777" w:rsidR="00B50050" w:rsidRDefault="00B50050" w:rsidP="0088127C">
            <w:pPr>
              <w:pStyle w:val="OtherTableBody"/>
            </w:pPr>
            <w:r>
              <w:t>1..4</w:t>
            </w:r>
          </w:p>
        </w:tc>
        <w:tc>
          <w:tcPr>
            <w:tcW w:w="600" w:type="dxa"/>
          </w:tcPr>
          <w:p w14:paraId="5C318D35" w14:textId="77777777" w:rsidR="00B50050" w:rsidRDefault="00B50050" w:rsidP="0088127C">
            <w:pPr>
              <w:pStyle w:val="OtherTableBody"/>
            </w:pPr>
          </w:p>
        </w:tc>
        <w:tc>
          <w:tcPr>
            <w:tcW w:w="600" w:type="dxa"/>
          </w:tcPr>
          <w:p w14:paraId="74030870" w14:textId="77777777" w:rsidR="00B50050" w:rsidRDefault="00B50050" w:rsidP="0088127C">
            <w:pPr>
              <w:pStyle w:val="OtherTableBody"/>
            </w:pPr>
            <w:r>
              <w:t>SI</w:t>
            </w:r>
          </w:p>
        </w:tc>
        <w:tc>
          <w:tcPr>
            <w:tcW w:w="700" w:type="dxa"/>
          </w:tcPr>
          <w:p w14:paraId="336796E4" w14:textId="77777777" w:rsidR="00B50050" w:rsidRDefault="00B50050" w:rsidP="0088127C">
            <w:pPr>
              <w:pStyle w:val="OtherTableBody"/>
            </w:pPr>
          </w:p>
        </w:tc>
        <w:tc>
          <w:tcPr>
            <w:tcW w:w="600" w:type="dxa"/>
          </w:tcPr>
          <w:p w14:paraId="28147961" w14:textId="77777777" w:rsidR="00B50050" w:rsidRDefault="00B50050" w:rsidP="0088127C">
            <w:pPr>
              <w:pStyle w:val="OtherTableBody"/>
            </w:pPr>
          </w:p>
        </w:tc>
        <w:tc>
          <w:tcPr>
            <w:tcW w:w="900" w:type="dxa"/>
          </w:tcPr>
          <w:p w14:paraId="34813BD5" w14:textId="77777777" w:rsidR="00B50050" w:rsidRDefault="00B50050" w:rsidP="0088127C">
            <w:pPr>
              <w:pStyle w:val="OtherTableBody"/>
            </w:pPr>
            <w:r>
              <w:t>3.4.6.1</w:t>
            </w:r>
          </w:p>
        </w:tc>
      </w:tr>
      <w:tr w:rsidR="00B50050" w14:paraId="44311522" w14:textId="77777777" w:rsidTr="00195548">
        <w:tc>
          <w:tcPr>
            <w:tcW w:w="3500" w:type="dxa"/>
          </w:tcPr>
          <w:p w14:paraId="42A387CC" w14:textId="77777777" w:rsidR="00B50050" w:rsidRDefault="00B50050" w:rsidP="0088127C">
            <w:pPr>
              <w:pStyle w:val="OtherTableBody"/>
            </w:pPr>
            <w:r>
              <w:t>Set ID - BPO</w:t>
            </w:r>
          </w:p>
        </w:tc>
        <w:tc>
          <w:tcPr>
            <w:tcW w:w="700" w:type="dxa"/>
          </w:tcPr>
          <w:p w14:paraId="169D778D" w14:textId="77777777" w:rsidR="00B50050" w:rsidRDefault="00B50050" w:rsidP="0088127C">
            <w:pPr>
              <w:pStyle w:val="OtherTableBody"/>
            </w:pPr>
            <w:r>
              <w:t>01700</w:t>
            </w:r>
          </w:p>
        </w:tc>
        <w:tc>
          <w:tcPr>
            <w:tcW w:w="600" w:type="dxa"/>
          </w:tcPr>
          <w:p w14:paraId="320018EA" w14:textId="77777777" w:rsidR="00B50050" w:rsidRDefault="00B50050" w:rsidP="0088127C">
            <w:pPr>
              <w:pStyle w:val="OtherTableBody"/>
            </w:pPr>
            <w:r>
              <w:t>BPO</w:t>
            </w:r>
          </w:p>
        </w:tc>
        <w:tc>
          <w:tcPr>
            <w:tcW w:w="600" w:type="dxa"/>
          </w:tcPr>
          <w:p w14:paraId="48C8A7CB" w14:textId="77777777" w:rsidR="00B50050" w:rsidRDefault="00B50050" w:rsidP="0088127C">
            <w:pPr>
              <w:pStyle w:val="OtherTableBody"/>
            </w:pPr>
            <w:r>
              <w:t>1</w:t>
            </w:r>
          </w:p>
        </w:tc>
        <w:tc>
          <w:tcPr>
            <w:tcW w:w="600" w:type="dxa"/>
          </w:tcPr>
          <w:p w14:paraId="54D9E7F8" w14:textId="77777777" w:rsidR="00B50050" w:rsidRDefault="00B50050" w:rsidP="0088127C">
            <w:pPr>
              <w:pStyle w:val="OtherTableBody"/>
            </w:pPr>
            <w:r>
              <w:t>1..4</w:t>
            </w:r>
          </w:p>
        </w:tc>
        <w:tc>
          <w:tcPr>
            <w:tcW w:w="600" w:type="dxa"/>
          </w:tcPr>
          <w:p w14:paraId="46A4EB09" w14:textId="77777777" w:rsidR="00B50050" w:rsidRDefault="00B50050" w:rsidP="0088127C">
            <w:pPr>
              <w:pStyle w:val="OtherTableBody"/>
            </w:pPr>
          </w:p>
        </w:tc>
        <w:tc>
          <w:tcPr>
            <w:tcW w:w="600" w:type="dxa"/>
          </w:tcPr>
          <w:p w14:paraId="3FD99F39" w14:textId="77777777" w:rsidR="00B50050" w:rsidRDefault="00B50050" w:rsidP="0088127C">
            <w:pPr>
              <w:pStyle w:val="OtherTableBody"/>
            </w:pPr>
            <w:r>
              <w:t>SI</w:t>
            </w:r>
          </w:p>
        </w:tc>
        <w:tc>
          <w:tcPr>
            <w:tcW w:w="700" w:type="dxa"/>
          </w:tcPr>
          <w:p w14:paraId="1ABE1737" w14:textId="77777777" w:rsidR="00B50050" w:rsidRDefault="00B50050" w:rsidP="0088127C">
            <w:pPr>
              <w:pStyle w:val="OtherTableBody"/>
            </w:pPr>
          </w:p>
        </w:tc>
        <w:tc>
          <w:tcPr>
            <w:tcW w:w="600" w:type="dxa"/>
          </w:tcPr>
          <w:p w14:paraId="098D53BA" w14:textId="77777777" w:rsidR="00B50050" w:rsidRDefault="00B50050" w:rsidP="0088127C">
            <w:pPr>
              <w:pStyle w:val="OtherTableBody"/>
            </w:pPr>
          </w:p>
        </w:tc>
        <w:tc>
          <w:tcPr>
            <w:tcW w:w="900" w:type="dxa"/>
          </w:tcPr>
          <w:p w14:paraId="0DD1C9A2" w14:textId="77777777" w:rsidR="00B50050" w:rsidRDefault="00B50050" w:rsidP="0088127C">
            <w:pPr>
              <w:pStyle w:val="OtherTableBody"/>
            </w:pPr>
            <w:r>
              <w:t>4.14.1.1</w:t>
            </w:r>
          </w:p>
        </w:tc>
      </w:tr>
      <w:tr w:rsidR="00B50050" w14:paraId="782B38E0" w14:textId="77777777" w:rsidTr="00195548">
        <w:tc>
          <w:tcPr>
            <w:tcW w:w="3500" w:type="dxa"/>
          </w:tcPr>
          <w:p w14:paraId="2A04858E" w14:textId="77777777" w:rsidR="00B50050" w:rsidRDefault="00B50050" w:rsidP="0088127C">
            <w:pPr>
              <w:pStyle w:val="OtherTableBody"/>
            </w:pPr>
            <w:r>
              <w:t>Set ID - BPX</w:t>
            </w:r>
          </w:p>
        </w:tc>
        <w:tc>
          <w:tcPr>
            <w:tcW w:w="700" w:type="dxa"/>
          </w:tcPr>
          <w:p w14:paraId="0A846803" w14:textId="77777777" w:rsidR="00B50050" w:rsidRDefault="00B50050" w:rsidP="0088127C">
            <w:pPr>
              <w:pStyle w:val="OtherTableBody"/>
            </w:pPr>
            <w:r>
              <w:t>01714</w:t>
            </w:r>
          </w:p>
        </w:tc>
        <w:tc>
          <w:tcPr>
            <w:tcW w:w="600" w:type="dxa"/>
          </w:tcPr>
          <w:p w14:paraId="14970340" w14:textId="77777777" w:rsidR="00B50050" w:rsidRDefault="00B50050" w:rsidP="0088127C">
            <w:pPr>
              <w:pStyle w:val="OtherTableBody"/>
            </w:pPr>
            <w:r>
              <w:t>BPX</w:t>
            </w:r>
          </w:p>
        </w:tc>
        <w:tc>
          <w:tcPr>
            <w:tcW w:w="600" w:type="dxa"/>
          </w:tcPr>
          <w:p w14:paraId="00645EA8" w14:textId="77777777" w:rsidR="00B50050" w:rsidRDefault="00B50050" w:rsidP="0088127C">
            <w:pPr>
              <w:pStyle w:val="OtherTableBody"/>
            </w:pPr>
            <w:r>
              <w:t>1</w:t>
            </w:r>
          </w:p>
        </w:tc>
        <w:tc>
          <w:tcPr>
            <w:tcW w:w="600" w:type="dxa"/>
          </w:tcPr>
          <w:p w14:paraId="2590138C" w14:textId="77777777" w:rsidR="00B50050" w:rsidRDefault="00B50050" w:rsidP="0088127C">
            <w:pPr>
              <w:pStyle w:val="OtherTableBody"/>
            </w:pPr>
            <w:r>
              <w:t>1..4</w:t>
            </w:r>
          </w:p>
        </w:tc>
        <w:tc>
          <w:tcPr>
            <w:tcW w:w="600" w:type="dxa"/>
          </w:tcPr>
          <w:p w14:paraId="234AA466" w14:textId="77777777" w:rsidR="00B50050" w:rsidRDefault="00B50050" w:rsidP="0088127C">
            <w:pPr>
              <w:pStyle w:val="OtherTableBody"/>
            </w:pPr>
          </w:p>
        </w:tc>
        <w:tc>
          <w:tcPr>
            <w:tcW w:w="600" w:type="dxa"/>
          </w:tcPr>
          <w:p w14:paraId="0191AA4F" w14:textId="77777777" w:rsidR="00B50050" w:rsidRDefault="00B50050" w:rsidP="0088127C">
            <w:pPr>
              <w:pStyle w:val="OtherTableBody"/>
            </w:pPr>
            <w:r>
              <w:t>SI</w:t>
            </w:r>
          </w:p>
        </w:tc>
        <w:tc>
          <w:tcPr>
            <w:tcW w:w="700" w:type="dxa"/>
          </w:tcPr>
          <w:p w14:paraId="4C3F5697" w14:textId="77777777" w:rsidR="00B50050" w:rsidRDefault="00B50050" w:rsidP="0088127C">
            <w:pPr>
              <w:pStyle w:val="OtherTableBody"/>
            </w:pPr>
          </w:p>
        </w:tc>
        <w:tc>
          <w:tcPr>
            <w:tcW w:w="600" w:type="dxa"/>
          </w:tcPr>
          <w:p w14:paraId="34E9BA0C" w14:textId="77777777" w:rsidR="00B50050" w:rsidRDefault="00B50050" w:rsidP="0088127C">
            <w:pPr>
              <w:pStyle w:val="OtherTableBody"/>
            </w:pPr>
          </w:p>
        </w:tc>
        <w:tc>
          <w:tcPr>
            <w:tcW w:w="900" w:type="dxa"/>
          </w:tcPr>
          <w:p w14:paraId="05931F7A" w14:textId="77777777" w:rsidR="00B50050" w:rsidRDefault="00B50050" w:rsidP="0088127C">
            <w:pPr>
              <w:pStyle w:val="OtherTableBody"/>
            </w:pPr>
            <w:r>
              <w:t>4.14.2.1</w:t>
            </w:r>
          </w:p>
        </w:tc>
      </w:tr>
      <w:tr w:rsidR="00B50050" w14:paraId="62EA9917" w14:textId="77777777" w:rsidTr="00195548">
        <w:tc>
          <w:tcPr>
            <w:tcW w:w="3500" w:type="dxa"/>
          </w:tcPr>
          <w:p w14:paraId="2D31D400" w14:textId="77777777" w:rsidR="00B50050" w:rsidRDefault="00B50050" w:rsidP="0088127C">
            <w:pPr>
              <w:pStyle w:val="OtherTableBody"/>
            </w:pPr>
            <w:r>
              <w:t>Set ID - BTX</w:t>
            </w:r>
          </w:p>
        </w:tc>
        <w:tc>
          <w:tcPr>
            <w:tcW w:w="700" w:type="dxa"/>
          </w:tcPr>
          <w:p w14:paraId="6B9EC9C2" w14:textId="77777777" w:rsidR="00B50050" w:rsidRDefault="00B50050" w:rsidP="0088127C">
            <w:pPr>
              <w:pStyle w:val="OtherTableBody"/>
            </w:pPr>
            <w:r>
              <w:t>01735</w:t>
            </w:r>
          </w:p>
        </w:tc>
        <w:tc>
          <w:tcPr>
            <w:tcW w:w="600" w:type="dxa"/>
          </w:tcPr>
          <w:p w14:paraId="45AEF570" w14:textId="77777777" w:rsidR="00B50050" w:rsidRDefault="00B50050" w:rsidP="0088127C">
            <w:pPr>
              <w:pStyle w:val="OtherTableBody"/>
            </w:pPr>
            <w:r>
              <w:t>BTX</w:t>
            </w:r>
          </w:p>
        </w:tc>
        <w:tc>
          <w:tcPr>
            <w:tcW w:w="600" w:type="dxa"/>
          </w:tcPr>
          <w:p w14:paraId="640A9B22" w14:textId="77777777" w:rsidR="00B50050" w:rsidRDefault="00B50050" w:rsidP="0088127C">
            <w:pPr>
              <w:pStyle w:val="OtherTableBody"/>
            </w:pPr>
            <w:r>
              <w:t>1</w:t>
            </w:r>
          </w:p>
        </w:tc>
        <w:tc>
          <w:tcPr>
            <w:tcW w:w="600" w:type="dxa"/>
          </w:tcPr>
          <w:p w14:paraId="05EE5234" w14:textId="77777777" w:rsidR="00B50050" w:rsidRDefault="00B50050" w:rsidP="0088127C">
            <w:pPr>
              <w:pStyle w:val="OtherTableBody"/>
            </w:pPr>
            <w:r>
              <w:t>1..4</w:t>
            </w:r>
          </w:p>
        </w:tc>
        <w:tc>
          <w:tcPr>
            <w:tcW w:w="600" w:type="dxa"/>
          </w:tcPr>
          <w:p w14:paraId="22D4491E" w14:textId="77777777" w:rsidR="00B50050" w:rsidRDefault="00B50050" w:rsidP="0088127C">
            <w:pPr>
              <w:pStyle w:val="OtherTableBody"/>
            </w:pPr>
          </w:p>
        </w:tc>
        <w:tc>
          <w:tcPr>
            <w:tcW w:w="600" w:type="dxa"/>
          </w:tcPr>
          <w:p w14:paraId="4505CE87" w14:textId="77777777" w:rsidR="00B50050" w:rsidRDefault="00B50050" w:rsidP="0088127C">
            <w:pPr>
              <w:pStyle w:val="OtherTableBody"/>
            </w:pPr>
            <w:r>
              <w:t>SI</w:t>
            </w:r>
          </w:p>
        </w:tc>
        <w:tc>
          <w:tcPr>
            <w:tcW w:w="700" w:type="dxa"/>
          </w:tcPr>
          <w:p w14:paraId="0AD0E797" w14:textId="77777777" w:rsidR="00B50050" w:rsidRDefault="00B50050" w:rsidP="0088127C">
            <w:pPr>
              <w:pStyle w:val="OtherTableBody"/>
            </w:pPr>
          </w:p>
        </w:tc>
        <w:tc>
          <w:tcPr>
            <w:tcW w:w="600" w:type="dxa"/>
          </w:tcPr>
          <w:p w14:paraId="0B513778" w14:textId="77777777" w:rsidR="00B50050" w:rsidRDefault="00B50050" w:rsidP="0088127C">
            <w:pPr>
              <w:pStyle w:val="OtherTableBody"/>
            </w:pPr>
          </w:p>
        </w:tc>
        <w:tc>
          <w:tcPr>
            <w:tcW w:w="900" w:type="dxa"/>
          </w:tcPr>
          <w:p w14:paraId="45C99F21" w14:textId="77777777" w:rsidR="00B50050" w:rsidRDefault="00B50050" w:rsidP="0088127C">
            <w:pPr>
              <w:pStyle w:val="OtherTableBody"/>
            </w:pPr>
            <w:r>
              <w:t>4.14.3.1</w:t>
            </w:r>
          </w:p>
        </w:tc>
      </w:tr>
      <w:tr w:rsidR="00B50050" w14:paraId="54079BC5" w14:textId="77777777" w:rsidTr="00195548">
        <w:tc>
          <w:tcPr>
            <w:tcW w:w="3500" w:type="dxa"/>
          </w:tcPr>
          <w:p w14:paraId="5CFFFAF8" w14:textId="77777777" w:rsidR="00B50050" w:rsidRDefault="00B50050" w:rsidP="0088127C">
            <w:pPr>
              <w:pStyle w:val="OtherTableBody"/>
            </w:pPr>
            <w:r>
              <w:t>Set ID - BUI</w:t>
            </w:r>
          </w:p>
        </w:tc>
        <w:tc>
          <w:tcPr>
            <w:tcW w:w="700" w:type="dxa"/>
          </w:tcPr>
          <w:p w14:paraId="634BE059" w14:textId="77777777" w:rsidR="00B50050" w:rsidRDefault="00B50050" w:rsidP="0088127C">
            <w:pPr>
              <w:pStyle w:val="OtherTableBody"/>
            </w:pPr>
            <w:r>
              <w:t>03373</w:t>
            </w:r>
          </w:p>
        </w:tc>
        <w:tc>
          <w:tcPr>
            <w:tcW w:w="600" w:type="dxa"/>
          </w:tcPr>
          <w:p w14:paraId="70EA9184" w14:textId="77777777" w:rsidR="00B50050" w:rsidRDefault="00B50050" w:rsidP="0088127C">
            <w:pPr>
              <w:pStyle w:val="OtherTableBody"/>
            </w:pPr>
            <w:r>
              <w:t>BUI</w:t>
            </w:r>
          </w:p>
        </w:tc>
        <w:tc>
          <w:tcPr>
            <w:tcW w:w="600" w:type="dxa"/>
          </w:tcPr>
          <w:p w14:paraId="71DD7753" w14:textId="77777777" w:rsidR="00B50050" w:rsidRDefault="00B50050" w:rsidP="0088127C">
            <w:pPr>
              <w:pStyle w:val="OtherTableBody"/>
            </w:pPr>
            <w:r>
              <w:t>1</w:t>
            </w:r>
          </w:p>
        </w:tc>
        <w:tc>
          <w:tcPr>
            <w:tcW w:w="600" w:type="dxa"/>
          </w:tcPr>
          <w:p w14:paraId="5837AD74" w14:textId="77777777" w:rsidR="00B50050" w:rsidRDefault="00B50050" w:rsidP="0088127C">
            <w:pPr>
              <w:pStyle w:val="OtherTableBody"/>
            </w:pPr>
            <w:r>
              <w:t>1..4</w:t>
            </w:r>
          </w:p>
        </w:tc>
        <w:tc>
          <w:tcPr>
            <w:tcW w:w="600" w:type="dxa"/>
          </w:tcPr>
          <w:p w14:paraId="6B06102F" w14:textId="77777777" w:rsidR="00B50050" w:rsidRDefault="00B50050" w:rsidP="0088127C">
            <w:pPr>
              <w:pStyle w:val="OtherTableBody"/>
            </w:pPr>
          </w:p>
        </w:tc>
        <w:tc>
          <w:tcPr>
            <w:tcW w:w="600" w:type="dxa"/>
          </w:tcPr>
          <w:p w14:paraId="62A7BB21" w14:textId="77777777" w:rsidR="00B50050" w:rsidRDefault="00B50050" w:rsidP="0088127C">
            <w:pPr>
              <w:pStyle w:val="OtherTableBody"/>
            </w:pPr>
            <w:r>
              <w:t>SI</w:t>
            </w:r>
          </w:p>
        </w:tc>
        <w:tc>
          <w:tcPr>
            <w:tcW w:w="700" w:type="dxa"/>
          </w:tcPr>
          <w:p w14:paraId="57C2DC18" w14:textId="77777777" w:rsidR="00B50050" w:rsidRDefault="00B50050" w:rsidP="0088127C">
            <w:pPr>
              <w:pStyle w:val="OtherTableBody"/>
            </w:pPr>
          </w:p>
        </w:tc>
        <w:tc>
          <w:tcPr>
            <w:tcW w:w="600" w:type="dxa"/>
          </w:tcPr>
          <w:p w14:paraId="69826F44" w14:textId="77777777" w:rsidR="00B50050" w:rsidRDefault="00B50050" w:rsidP="0088127C">
            <w:pPr>
              <w:pStyle w:val="OtherTableBody"/>
            </w:pPr>
          </w:p>
        </w:tc>
        <w:tc>
          <w:tcPr>
            <w:tcW w:w="900" w:type="dxa"/>
          </w:tcPr>
          <w:p w14:paraId="4BF368C8" w14:textId="77777777" w:rsidR="00B50050" w:rsidRDefault="00B50050" w:rsidP="0088127C">
            <w:pPr>
              <w:pStyle w:val="OtherTableBody"/>
            </w:pPr>
            <w:r>
              <w:t>4.17.2.1</w:t>
            </w:r>
          </w:p>
        </w:tc>
      </w:tr>
      <w:tr w:rsidR="00B50050" w14:paraId="328F980D" w14:textId="77777777" w:rsidTr="00195548">
        <w:tc>
          <w:tcPr>
            <w:tcW w:w="3500" w:type="dxa"/>
          </w:tcPr>
          <w:p w14:paraId="42EFA99C" w14:textId="77777777" w:rsidR="00B50050" w:rsidRDefault="00B50050" w:rsidP="0088127C">
            <w:pPr>
              <w:pStyle w:val="OtherTableBody"/>
            </w:pPr>
            <w:r>
              <w:t>Set ID - CDO</w:t>
            </w:r>
          </w:p>
        </w:tc>
        <w:tc>
          <w:tcPr>
            <w:tcW w:w="700" w:type="dxa"/>
          </w:tcPr>
          <w:p w14:paraId="7F4AA5BA" w14:textId="77777777" w:rsidR="00B50050" w:rsidRDefault="00B50050" w:rsidP="0088127C">
            <w:pPr>
              <w:pStyle w:val="OtherTableBody"/>
            </w:pPr>
            <w:r>
              <w:t>03430</w:t>
            </w:r>
          </w:p>
        </w:tc>
        <w:tc>
          <w:tcPr>
            <w:tcW w:w="600" w:type="dxa"/>
          </w:tcPr>
          <w:p w14:paraId="6DC4CB86" w14:textId="77777777" w:rsidR="00B50050" w:rsidRDefault="00B50050" w:rsidP="0088127C">
            <w:pPr>
              <w:pStyle w:val="OtherTableBody"/>
            </w:pPr>
            <w:r>
              <w:t>CDO</w:t>
            </w:r>
          </w:p>
        </w:tc>
        <w:tc>
          <w:tcPr>
            <w:tcW w:w="600" w:type="dxa"/>
          </w:tcPr>
          <w:p w14:paraId="31C0D6BB" w14:textId="77777777" w:rsidR="00B50050" w:rsidRDefault="00B50050" w:rsidP="0088127C">
            <w:pPr>
              <w:pStyle w:val="OtherTableBody"/>
            </w:pPr>
            <w:r>
              <w:t>1</w:t>
            </w:r>
          </w:p>
        </w:tc>
        <w:tc>
          <w:tcPr>
            <w:tcW w:w="600" w:type="dxa"/>
          </w:tcPr>
          <w:p w14:paraId="4DFA91EF" w14:textId="77777777" w:rsidR="00B50050" w:rsidRDefault="00B50050" w:rsidP="0088127C">
            <w:pPr>
              <w:pStyle w:val="OtherTableBody"/>
            </w:pPr>
            <w:r>
              <w:t>1..4</w:t>
            </w:r>
          </w:p>
        </w:tc>
        <w:tc>
          <w:tcPr>
            <w:tcW w:w="600" w:type="dxa"/>
          </w:tcPr>
          <w:p w14:paraId="20BD5B0A" w14:textId="77777777" w:rsidR="00B50050" w:rsidRDefault="00B50050" w:rsidP="0088127C">
            <w:pPr>
              <w:pStyle w:val="OtherTableBody"/>
            </w:pPr>
          </w:p>
        </w:tc>
        <w:tc>
          <w:tcPr>
            <w:tcW w:w="600" w:type="dxa"/>
          </w:tcPr>
          <w:p w14:paraId="1B5A409D" w14:textId="77777777" w:rsidR="00B50050" w:rsidRDefault="00B50050" w:rsidP="0088127C">
            <w:pPr>
              <w:pStyle w:val="OtherTableBody"/>
            </w:pPr>
            <w:r>
              <w:t>SI</w:t>
            </w:r>
          </w:p>
        </w:tc>
        <w:tc>
          <w:tcPr>
            <w:tcW w:w="700" w:type="dxa"/>
          </w:tcPr>
          <w:p w14:paraId="706D806D" w14:textId="77777777" w:rsidR="00B50050" w:rsidRDefault="00B50050" w:rsidP="0088127C">
            <w:pPr>
              <w:pStyle w:val="OtherTableBody"/>
            </w:pPr>
          </w:p>
        </w:tc>
        <w:tc>
          <w:tcPr>
            <w:tcW w:w="600" w:type="dxa"/>
          </w:tcPr>
          <w:p w14:paraId="33E4DB0C" w14:textId="77777777" w:rsidR="00B50050" w:rsidRDefault="00B50050" w:rsidP="0088127C">
            <w:pPr>
              <w:pStyle w:val="OtherTableBody"/>
            </w:pPr>
          </w:p>
        </w:tc>
        <w:tc>
          <w:tcPr>
            <w:tcW w:w="900" w:type="dxa"/>
          </w:tcPr>
          <w:p w14:paraId="6DB4222A" w14:textId="77777777" w:rsidR="00B50050" w:rsidRDefault="00B50050" w:rsidP="0088127C">
            <w:pPr>
              <w:pStyle w:val="OtherTableBody"/>
            </w:pPr>
            <w:r>
              <w:t>4A.4.9.1</w:t>
            </w:r>
          </w:p>
        </w:tc>
      </w:tr>
      <w:tr w:rsidR="00B50050" w14:paraId="081C064A" w14:textId="77777777" w:rsidTr="00195548">
        <w:tc>
          <w:tcPr>
            <w:tcW w:w="3500" w:type="dxa"/>
          </w:tcPr>
          <w:p w14:paraId="49C8E8B0" w14:textId="77777777" w:rsidR="00B50050" w:rsidRDefault="00B50050" w:rsidP="0088127C">
            <w:pPr>
              <w:pStyle w:val="OtherTableBody"/>
            </w:pPr>
            <w:r>
              <w:t>Set ID - CER</w:t>
            </w:r>
          </w:p>
        </w:tc>
        <w:tc>
          <w:tcPr>
            <w:tcW w:w="700" w:type="dxa"/>
          </w:tcPr>
          <w:p w14:paraId="3B938A18" w14:textId="77777777" w:rsidR="00B50050" w:rsidRDefault="00B50050" w:rsidP="0088127C">
            <w:pPr>
              <w:pStyle w:val="OtherTableBody"/>
            </w:pPr>
            <w:r>
              <w:t>01856</w:t>
            </w:r>
          </w:p>
        </w:tc>
        <w:tc>
          <w:tcPr>
            <w:tcW w:w="600" w:type="dxa"/>
          </w:tcPr>
          <w:p w14:paraId="2625929D" w14:textId="77777777" w:rsidR="00B50050" w:rsidRDefault="00B50050" w:rsidP="0088127C">
            <w:pPr>
              <w:pStyle w:val="OtherTableBody"/>
            </w:pPr>
            <w:r>
              <w:t>CER</w:t>
            </w:r>
          </w:p>
        </w:tc>
        <w:tc>
          <w:tcPr>
            <w:tcW w:w="600" w:type="dxa"/>
          </w:tcPr>
          <w:p w14:paraId="0A7646FD" w14:textId="77777777" w:rsidR="00B50050" w:rsidRDefault="00B50050" w:rsidP="0088127C">
            <w:pPr>
              <w:pStyle w:val="OtherTableBody"/>
            </w:pPr>
            <w:r>
              <w:t>1</w:t>
            </w:r>
          </w:p>
        </w:tc>
        <w:tc>
          <w:tcPr>
            <w:tcW w:w="600" w:type="dxa"/>
          </w:tcPr>
          <w:p w14:paraId="768E02FE" w14:textId="77777777" w:rsidR="00B50050" w:rsidRDefault="00B50050" w:rsidP="0088127C">
            <w:pPr>
              <w:pStyle w:val="OtherTableBody"/>
            </w:pPr>
            <w:r>
              <w:t>1..4</w:t>
            </w:r>
          </w:p>
        </w:tc>
        <w:tc>
          <w:tcPr>
            <w:tcW w:w="600" w:type="dxa"/>
          </w:tcPr>
          <w:p w14:paraId="4115B51F" w14:textId="77777777" w:rsidR="00B50050" w:rsidRDefault="00B50050" w:rsidP="0088127C">
            <w:pPr>
              <w:pStyle w:val="OtherTableBody"/>
            </w:pPr>
          </w:p>
        </w:tc>
        <w:tc>
          <w:tcPr>
            <w:tcW w:w="600" w:type="dxa"/>
          </w:tcPr>
          <w:p w14:paraId="78D240FF" w14:textId="77777777" w:rsidR="00B50050" w:rsidRDefault="00B50050" w:rsidP="0088127C">
            <w:pPr>
              <w:pStyle w:val="OtherTableBody"/>
            </w:pPr>
            <w:r>
              <w:t>SI</w:t>
            </w:r>
          </w:p>
        </w:tc>
        <w:tc>
          <w:tcPr>
            <w:tcW w:w="700" w:type="dxa"/>
          </w:tcPr>
          <w:p w14:paraId="35147591" w14:textId="77777777" w:rsidR="00B50050" w:rsidRDefault="00B50050" w:rsidP="0088127C">
            <w:pPr>
              <w:pStyle w:val="OtherTableBody"/>
            </w:pPr>
          </w:p>
        </w:tc>
        <w:tc>
          <w:tcPr>
            <w:tcW w:w="600" w:type="dxa"/>
          </w:tcPr>
          <w:p w14:paraId="6CEF0A20" w14:textId="77777777" w:rsidR="00B50050" w:rsidRDefault="00B50050" w:rsidP="0088127C">
            <w:pPr>
              <w:pStyle w:val="OtherTableBody"/>
            </w:pPr>
          </w:p>
        </w:tc>
        <w:tc>
          <w:tcPr>
            <w:tcW w:w="900" w:type="dxa"/>
          </w:tcPr>
          <w:p w14:paraId="29644E49" w14:textId="77777777" w:rsidR="00B50050" w:rsidRDefault="00B50050" w:rsidP="0088127C">
            <w:pPr>
              <w:pStyle w:val="OtherTableBody"/>
            </w:pPr>
            <w:r>
              <w:t>15.4.2.1</w:t>
            </w:r>
          </w:p>
        </w:tc>
      </w:tr>
      <w:tr w:rsidR="00B50050" w14:paraId="7043622D" w14:textId="77777777" w:rsidTr="00195548">
        <w:tc>
          <w:tcPr>
            <w:tcW w:w="3500" w:type="dxa"/>
          </w:tcPr>
          <w:p w14:paraId="3629E81A" w14:textId="77777777" w:rsidR="00B50050" w:rsidRDefault="00B50050" w:rsidP="0088127C">
            <w:pPr>
              <w:pStyle w:val="OtherTableBody"/>
            </w:pPr>
            <w:r>
              <w:t>Set ID - CM0</w:t>
            </w:r>
          </w:p>
        </w:tc>
        <w:tc>
          <w:tcPr>
            <w:tcW w:w="700" w:type="dxa"/>
          </w:tcPr>
          <w:p w14:paraId="00B9EF29" w14:textId="77777777" w:rsidR="00B50050" w:rsidRDefault="00B50050" w:rsidP="0088127C">
            <w:pPr>
              <w:pStyle w:val="OtherTableBody"/>
            </w:pPr>
            <w:r>
              <w:t>01010</w:t>
            </w:r>
          </w:p>
        </w:tc>
        <w:tc>
          <w:tcPr>
            <w:tcW w:w="600" w:type="dxa"/>
          </w:tcPr>
          <w:p w14:paraId="7818B6D5" w14:textId="77777777" w:rsidR="00B50050" w:rsidRDefault="00B50050" w:rsidP="0088127C">
            <w:pPr>
              <w:pStyle w:val="OtherTableBody"/>
            </w:pPr>
            <w:r>
              <w:t>CM0</w:t>
            </w:r>
          </w:p>
        </w:tc>
        <w:tc>
          <w:tcPr>
            <w:tcW w:w="600" w:type="dxa"/>
          </w:tcPr>
          <w:p w14:paraId="672AF965" w14:textId="77777777" w:rsidR="00B50050" w:rsidRDefault="00B50050" w:rsidP="0088127C">
            <w:pPr>
              <w:pStyle w:val="OtherTableBody"/>
            </w:pPr>
            <w:r>
              <w:t>1</w:t>
            </w:r>
          </w:p>
        </w:tc>
        <w:tc>
          <w:tcPr>
            <w:tcW w:w="600" w:type="dxa"/>
          </w:tcPr>
          <w:p w14:paraId="76AE9259" w14:textId="77777777" w:rsidR="00B50050" w:rsidRDefault="00B50050" w:rsidP="0088127C">
            <w:pPr>
              <w:pStyle w:val="OtherTableBody"/>
            </w:pPr>
            <w:r>
              <w:t>1..4</w:t>
            </w:r>
          </w:p>
        </w:tc>
        <w:tc>
          <w:tcPr>
            <w:tcW w:w="600" w:type="dxa"/>
          </w:tcPr>
          <w:p w14:paraId="2231476F" w14:textId="77777777" w:rsidR="00B50050" w:rsidRDefault="00B50050" w:rsidP="0088127C">
            <w:pPr>
              <w:pStyle w:val="OtherTableBody"/>
            </w:pPr>
          </w:p>
        </w:tc>
        <w:tc>
          <w:tcPr>
            <w:tcW w:w="600" w:type="dxa"/>
          </w:tcPr>
          <w:p w14:paraId="578E44C4" w14:textId="77777777" w:rsidR="00B50050" w:rsidRDefault="00B50050" w:rsidP="0088127C">
            <w:pPr>
              <w:pStyle w:val="OtherTableBody"/>
            </w:pPr>
            <w:r>
              <w:t>SI</w:t>
            </w:r>
          </w:p>
        </w:tc>
        <w:tc>
          <w:tcPr>
            <w:tcW w:w="700" w:type="dxa"/>
          </w:tcPr>
          <w:p w14:paraId="07F0EC12" w14:textId="77777777" w:rsidR="00B50050" w:rsidRDefault="00B50050" w:rsidP="0088127C">
            <w:pPr>
              <w:pStyle w:val="OtherTableBody"/>
            </w:pPr>
          </w:p>
        </w:tc>
        <w:tc>
          <w:tcPr>
            <w:tcW w:w="600" w:type="dxa"/>
          </w:tcPr>
          <w:p w14:paraId="409D3259" w14:textId="77777777" w:rsidR="00B50050" w:rsidRDefault="00B50050" w:rsidP="0088127C">
            <w:pPr>
              <w:pStyle w:val="OtherTableBody"/>
            </w:pPr>
          </w:p>
        </w:tc>
        <w:tc>
          <w:tcPr>
            <w:tcW w:w="900" w:type="dxa"/>
          </w:tcPr>
          <w:p w14:paraId="69A168EE" w14:textId="77777777" w:rsidR="00B50050" w:rsidRDefault="00B50050" w:rsidP="0088127C">
            <w:pPr>
              <w:pStyle w:val="OtherTableBody"/>
            </w:pPr>
            <w:r>
              <w:t>8.11.2.1</w:t>
            </w:r>
          </w:p>
        </w:tc>
      </w:tr>
      <w:tr w:rsidR="00B50050" w14:paraId="615B84F6" w14:textId="77777777" w:rsidTr="00195548">
        <w:tc>
          <w:tcPr>
            <w:tcW w:w="3500" w:type="dxa"/>
          </w:tcPr>
          <w:p w14:paraId="641A51E1" w14:textId="77777777" w:rsidR="00B50050" w:rsidRDefault="00B50050" w:rsidP="0088127C">
            <w:pPr>
              <w:pStyle w:val="OtherTableBody"/>
            </w:pPr>
            <w:r>
              <w:t>Set ID - CM1</w:t>
            </w:r>
          </w:p>
        </w:tc>
        <w:tc>
          <w:tcPr>
            <w:tcW w:w="700" w:type="dxa"/>
          </w:tcPr>
          <w:p w14:paraId="60C4168D" w14:textId="77777777" w:rsidR="00B50050" w:rsidRDefault="00B50050" w:rsidP="0088127C">
            <w:pPr>
              <w:pStyle w:val="OtherTableBody"/>
            </w:pPr>
            <w:r>
              <w:t>01021</w:t>
            </w:r>
          </w:p>
        </w:tc>
        <w:tc>
          <w:tcPr>
            <w:tcW w:w="600" w:type="dxa"/>
          </w:tcPr>
          <w:p w14:paraId="5DA21C0D" w14:textId="77777777" w:rsidR="00B50050" w:rsidRDefault="00B50050" w:rsidP="0088127C">
            <w:pPr>
              <w:pStyle w:val="OtherTableBody"/>
            </w:pPr>
            <w:r>
              <w:t>CM1</w:t>
            </w:r>
          </w:p>
        </w:tc>
        <w:tc>
          <w:tcPr>
            <w:tcW w:w="600" w:type="dxa"/>
          </w:tcPr>
          <w:p w14:paraId="2F1B1017" w14:textId="77777777" w:rsidR="00B50050" w:rsidRDefault="00B50050" w:rsidP="0088127C">
            <w:pPr>
              <w:pStyle w:val="OtherTableBody"/>
            </w:pPr>
            <w:r>
              <w:t>1</w:t>
            </w:r>
          </w:p>
        </w:tc>
        <w:tc>
          <w:tcPr>
            <w:tcW w:w="600" w:type="dxa"/>
          </w:tcPr>
          <w:p w14:paraId="3C451560" w14:textId="77777777" w:rsidR="00B50050" w:rsidRDefault="00B50050" w:rsidP="0088127C">
            <w:pPr>
              <w:pStyle w:val="OtherTableBody"/>
            </w:pPr>
            <w:r>
              <w:t>1..4</w:t>
            </w:r>
          </w:p>
        </w:tc>
        <w:tc>
          <w:tcPr>
            <w:tcW w:w="600" w:type="dxa"/>
          </w:tcPr>
          <w:p w14:paraId="4151E79B" w14:textId="77777777" w:rsidR="00B50050" w:rsidRDefault="00B50050" w:rsidP="0088127C">
            <w:pPr>
              <w:pStyle w:val="OtherTableBody"/>
            </w:pPr>
          </w:p>
        </w:tc>
        <w:tc>
          <w:tcPr>
            <w:tcW w:w="600" w:type="dxa"/>
          </w:tcPr>
          <w:p w14:paraId="7E2EF614" w14:textId="77777777" w:rsidR="00B50050" w:rsidRDefault="00B50050" w:rsidP="0088127C">
            <w:pPr>
              <w:pStyle w:val="OtherTableBody"/>
            </w:pPr>
            <w:r>
              <w:t>SI</w:t>
            </w:r>
          </w:p>
        </w:tc>
        <w:tc>
          <w:tcPr>
            <w:tcW w:w="700" w:type="dxa"/>
          </w:tcPr>
          <w:p w14:paraId="6AA3561F" w14:textId="77777777" w:rsidR="00B50050" w:rsidRDefault="00B50050" w:rsidP="0088127C">
            <w:pPr>
              <w:pStyle w:val="OtherTableBody"/>
            </w:pPr>
          </w:p>
        </w:tc>
        <w:tc>
          <w:tcPr>
            <w:tcW w:w="600" w:type="dxa"/>
          </w:tcPr>
          <w:p w14:paraId="172BE304" w14:textId="77777777" w:rsidR="00B50050" w:rsidRDefault="00B50050" w:rsidP="0088127C">
            <w:pPr>
              <w:pStyle w:val="OtherTableBody"/>
            </w:pPr>
          </w:p>
        </w:tc>
        <w:tc>
          <w:tcPr>
            <w:tcW w:w="900" w:type="dxa"/>
          </w:tcPr>
          <w:p w14:paraId="09B0DEAF" w14:textId="77777777" w:rsidR="00B50050" w:rsidRDefault="00B50050" w:rsidP="0088127C">
            <w:pPr>
              <w:pStyle w:val="OtherTableBody"/>
            </w:pPr>
            <w:r>
              <w:t>8.11.3.1</w:t>
            </w:r>
          </w:p>
        </w:tc>
      </w:tr>
      <w:tr w:rsidR="00B50050" w14:paraId="5EC38395" w14:textId="77777777" w:rsidTr="00195548">
        <w:tc>
          <w:tcPr>
            <w:tcW w:w="3500" w:type="dxa"/>
          </w:tcPr>
          <w:p w14:paraId="0F08C3B6" w14:textId="77777777" w:rsidR="00B50050" w:rsidRDefault="00B50050" w:rsidP="0088127C">
            <w:pPr>
              <w:pStyle w:val="OtherTableBody"/>
            </w:pPr>
            <w:r>
              <w:lastRenderedPageBreak/>
              <w:t>Set ID - CON</w:t>
            </w:r>
          </w:p>
        </w:tc>
        <w:tc>
          <w:tcPr>
            <w:tcW w:w="700" w:type="dxa"/>
          </w:tcPr>
          <w:p w14:paraId="5E48D7A2" w14:textId="77777777" w:rsidR="00B50050" w:rsidRDefault="00B50050" w:rsidP="0088127C">
            <w:pPr>
              <w:pStyle w:val="OtherTableBody"/>
            </w:pPr>
            <w:r>
              <w:t>01776</w:t>
            </w:r>
          </w:p>
        </w:tc>
        <w:tc>
          <w:tcPr>
            <w:tcW w:w="600" w:type="dxa"/>
          </w:tcPr>
          <w:p w14:paraId="2B855CBC" w14:textId="77777777" w:rsidR="00B50050" w:rsidRDefault="00B50050" w:rsidP="0088127C">
            <w:pPr>
              <w:pStyle w:val="OtherTableBody"/>
            </w:pPr>
            <w:r>
              <w:t>CON</w:t>
            </w:r>
          </w:p>
        </w:tc>
        <w:tc>
          <w:tcPr>
            <w:tcW w:w="600" w:type="dxa"/>
          </w:tcPr>
          <w:p w14:paraId="36436DF1" w14:textId="77777777" w:rsidR="00B50050" w:rsidRDefault="00B50050" w:rsidP="0088127C">
            <w:pPr>
              <w:pStyle w:val="OtherTableBody"/>
            </w:pPr>
            <w:r>
              <w:t>1</w:t>
            </w:r>
          </w:p>
        </w:tc>
        <w:tc>
          <w:tcPr>
            <w:tcW w:w="600" w:type="dxa"/>
          </w:tcPr>
          <w:p w14:paraId="53DD81A1" w14:textId="77777777" w:rsidR="00B50050" w:rsidRDefault="00B50050" w:rsidP="0088127C">
            <w:pPr>
              <w:pStyle w:val="OtherTableBody"/>
            </w:pPr>
            <w:r>
              <w:t>1..4</w:t>
            </w:r>
          </w:p>
        </w:tc>
        <w:tc>
          <w:tcPr>
            <w:tcW w:w="600" w:type="dxa"/>
          </w:tcPr>
          <w:p w14:paraId="73C2D779" w14:textId="77777777" w:rsidR="00B50050" w:rsidRDefault="00B50050" w:rsidP="0088127C">
            <w:pPr>
              <w:pStyle w:val="OtherTableBody"/>
            </w:pPr>
          </w:p>
        </w:tc>
        <w:tc>
          <w:tcPr>
            <w:tcW w:w="600" w:type="dxa"/>
          </w:tcPr>
          <w:p w14:paraId="14D142EF" w14:textId="77777777" w:rsidR="00B50050" w:rsidRDefault="00B50050" w:rsidP="0088127C">
            <w:pPr>
              <w:pStyle w:val="OtherTableBody"/>
            </w:pPr>
            <w:r>
              <w:t>SI</w:t>
            </w:r>
          </w:p>
        </w:tc>
        <w:tc>
          <w:tcPr>
            <w:tcW w:w="700" w:type="dxa"/>
          </w:tcPr>
          <w:p w14:paraId="3B01759C" w14:textId="77777777" w:rsidR="00B50050" w:rsidRDefault="00B50050" w:rsidP="0088127C">
            <w:pPr>
              <w:pStyle w:val="OtherTableBody"/>
            </w:pPr>
          </w:p>
        </w:tc>
        <w:tc>
          <w:tcPr>
            <w:tcW w:w="600" w:type="dxa"/>
          </w:tcPr>
          <w:p w14:paraId="4209B0A6" w14:textId="77777777" w:rsidR="00B50050" w:rsidRDefault="00B50050" w:rsidP="0088127C">
            <w:pPr>
              <w:pStyle w:val="OtherTableBody"/>
            </w:pPr>
          </w:p>
        </w:tc>
        <w:tc>
          <w:tcPr>
            <w:tcW w:w="900" w:type="dxa"/>
          </w:tcPr>
          <w:p w14:paraId="08CA9505" w14:textId="77777777" w:rsidR="00B50050" w:rsidRDefault="00B50050" w:rsidP="0088127C">
            <w:pPr>
              <w:pStyle w:val="OtherTableBody"/>
            </w:pPr>
            <w:r>
              <w:t>9.7.1.1</w:t>
            </w:r>
          </w:p>
        </w:tc>
      </w:tr>
      <w:tr w:rsidR="00B50050" w14:paraId="26344C33" w14:textId="77777777" w:rsidTr="00195548">
        <w:tc>
          <w:tcPr>
            <w:tcW w:w="3500" w:type="dxa"/>
          </w:tcPr>
          <w:p w14:paraId="0D9BCFC3" w14:textId="77777777" w:rsidR="00B50050" w:rsidRDefault="00B50050" w:rsidP="0088127C">
            <w:pPr>
              <w:pStyle w:val="OtherTableBody"/>
            </w:pPr>
            <w:r>
              <w:t>Set ID - DB1</w:t>
            </w:r>
          </w:p>
        </w:tc>
        <w:tc>
          <w:tcPr>
            <w:tcW w:w="700" w:type="dxa"/>
          </w:tcPr>
          <w:p w14:paraId="2D7E1D25" w14:textId="77777777" w:rsidR="00B50050" w:rsidRDefault="00B50050" w:rsidP="0088127C">
            <w:pPr>
              <w:pStyle w:val="OtherTableBody"/>
            </w:pPr>
            <w:r>
              <w:t>01283</w:t>
            </w:r>
          </w:p>
        </w:tc>
        <w:tc>
          <w:tcPr>
            <w:tcW w:w="600" w:type="dxa"/>
          </w:tcPr>
          <w:p w14:paraId="5A30DBD9" w14:textId="77777777" w:rsidR="00B50050" w:rsidRDefault="00B50050" w:rsidP="0088127C">
            <w:pPr>
              <w:pStyle w:val="OtherTableBody"/>
            </w:pPr>
            <w:r>
              <w:t>DB1</w:t>
            </w:r>
          </w:p>
        </w:tc>
        <w:tc>
          <w:tcPr>
            <w:tcW w:w="600" w:type="dxa"/>
          </w:tcPr>
          <w:p w14:paraId="1F6EF1A5" w14:textId="77777777" w:rsidR="00B50050" w:rsidRDefault="00B50050" w:rsidP="0088127C">
            <w:pPr>
              <w:pStyle w:val="OtherTableBody"/>
            </w:pPr>
            <w:r>
              <w:t>1</w:t>
            </w:r>
          </w:p>
        </w:tc>
        <w:tc>
          <w:tcPr>
            <w:tcW w:w="600" w:type="dxa"/>
          </w:tcPr>
          <w:p w14:paraId="7E390A4C" w14:textId="77777777" w:rsidR="00B50050" w:rsidRDefault="00B50050" w:rsidP="0088127C">
            <w:pPr>
              <w:pStyle w:val="OtherTableBody"/>
            </w:pPr>
            <w:r>
              <w:t>1..4</w:t>
            </w:r>
          </w:p>
        </w:tc>
        <w:tc>
          <w:tcPr>
            <w:tcW w:w="600" w:type="dxa"/>
          </w:tcPr>
          <w:p w14:paraId="6D4D1120" w14:textId="77777777" w:rsidR="00B50050" w:rsidRDefault="00B50050" w:rsidP="0088127C">
            <w:pPr>
              <w:pStyle w:val="OtherTableBody"/>
            </w:pPr>
          </w:p>
        </w:tc>
        <w:tc>
          <w:tcPr>
            <w:tcW w:w="600" w:type="dxa"/>
          </w:tcPr>
          <w:p w14:paraId="4096DADB" w14:textId="77777777" w:rsidR="00B50050" w:rsidRDefault="00B50050" w:rsidP="0088127C">
            <w:pPr>
              <w:pStyle w:val="OtherTableBody"/>
            </w:pPr>
            <w:r>
              <w:t>SI</w:t>
            </w:r>
          </w:p>
        </w:tc>
        <w:tc>
          <w:tcPr>
            <w:tcW w:w="700" w:type="dxa"/>
          </w:tcPr>
          <w:p w14:paraId="7656E27D" w14:textId="77777777" w:rsidR="00B50050" w:rsidRDefault="00B50050" w:rsidP="0088127C">
            <w:pPr>
              <w:pStyle w:val="OtherTableBody"/>
            </w:pPr>
          </w:p>
        </w:tc>
        <w:tc>
          <w:tcPr>
            <w:tcW w:w="600" w:type="dxa"/>
          </w:tcPr>
          <w:p w14:paraId="7E3BDAEE" w14:textId="77777777" w:rsidR="00B50050" w:rsidRDefault="00B50050" w:rsidP="0088127C">
            <w:pPr>
              <w:pStyle w:val="OtherTableBody"/>
            </w:pPr>
          </w:p>
        </w:tc>
        <w:tc>
          <w:tcPr>
            <w:tcW w:w="900" w:type="dxa"/>
          </w:tcPr>
          <w:p w14:paraId="594AD0AC" w14:textId="77777777" w:rsidR="00B50050" w:rsidRDefault="00B50050" w:rsidP="0088127C">
            <w:pPr>
              <w:pStyle w:val="OtherTableBody"/>
            </w:pPr>
            <w:r>
              <w:t>3.4.12.1</w:t>
            </w:r>
          </w:p>
        </w:tc>
      </w:tr>
      <w:tr w:rsidR="00B50050" w14:paraId="5010782F" w14:textId="77777777" w:rsidTr="00195548">
        <w:tc>
          <w:tcPr>
            <w:tcW w:w="3500" w:type="dxa"/>
          </w:tcPr>
          <w:p w14:paraId="3F5C01B7" w14:textId="77777777" w:rsidR="00B50050" w:rsidRDefault="00B50050" w:rsidP="0088127C">
            <w:pPr>
              <w:pStyle w:val="OtherTableBody"/>
            </w:pPr>
            <w:r>
              <w:t>Set ID - DG1</w:t>
            </w:r>
          </w:p>
        </w:tc>
        <w:tc>
          <w:tcPr>
            <w:tcW w:w="700" w:type="dxa"/>
          </w:tcPr>
          <w:p w14:paraId="47BAA45E" w14:textId="77777777" w:rsidR="00B50050" w:rsidRDefault="00B50050" w:rsidP="0088127C">
            <w:pPr>
              <w:pStyle w:val="OtherTableBody"/>
            </w:pPr>
            <w:r>
              <w:t>00375</w:t>
            </w:r>
          </w:p>
        </w:tc>
        <w:tc>
          <w:tcPr>
            <w:tcW w:w="600" w:type="dxa"/>
          </w:tcPr>
          <w:p w14:paraId="5E4090A6" w14:textId="77777777" w:rsidR="00B50050" w:rsidRDefault="00B50050" w:rsidP="0088127C">
            <w:pPr>
              <w:pStyle w:val="OtherTableBody"/>
            </w:pPr>
            <w:r>
              <w:t>DG1</w:t>
            </w:r>
          </w:p>
        </w:tc>
        <w:tc>
          <w:tcPr>
            <w:tcW w:w="600" w:type="dxa"/>
          </w:tcPr>
          <w:p w14:paraId="6DFA1CB9" w14:textId="77777777" w:rsidR="00B50050" w:rsidRDefault="00B50050" w:rsidP="0088127C">
            <w:pPr>
              <w:pStyle w:val="OtherTableBody"/>
            </w:pPr>
            <w:r>
              <w:t>1</w:t>
            </w:r>
          </w:p>
        </w:tc>
        <w:tc>
          <w:tcPr>
            <w:tcW w:w="600" w:type="dxa"/>
          </w:tcPr>
          <w:p w14:paraId="2F2CDF0B" w14:textId="77777777" w:rsidR="00B50050" w:rsidRDefault="00B50050" w:rsidP="0088127C">
            <w:pPr>
              <w:pStyle w:val="OtherTableBody"/>
            </w:pPr>
            <w:r>
              <w:t>1..4</w:t>
            </w:r>
          </w:p>
        </w:tc>
        <w:tc>
          <w:tcPr>
            <w:tcW w:w="600" w:type="dxa"/>
          </w:tcPr>
          <w:p w14:paraId="677569F5" w14:textId="77777777" w:rsidR="00B50050" w:rsidRDefault="00B50050" w:rsidP="0088127C">
            <w:pPr>
              <w:pStyle w:val="OtherTableBody"/>
            </w:pPr>
          </w:p>
        </w:tc>
        <w:tc>
          <w:tcPr>
            <w:tcW w:w="600" w:type="dxa"/>
          </w:tcPr>
          <w:p w14:paraId="1E6EC85A" w14:textId="77777777" w:rsidR="00B50050" w:rsidRDefault="00B50050" w:rsidP="0088127C">
            <w:pPr>
              <w:pStyle w:val="OtherTableBody"/>
            </w:pPr>
            <w:r>
              <w:t>SI</w:t>
            </w:r>
          </w:p>
        </w:tc>
        <w:tc>
          <w:tcPr>
            <w:tcW w:w="700" w:type="dxa"/>
          </w:tcPr>
          <w:p w14:paraId="1B08F133" w14:textId="77777777" w:rsidR="00B50050" w:rsidRDefault="00B50050" w:rsidP="0088127C">
            <w:pPr>
              <w:pStyle w:val="OtherTableBody"/>
            </w:pPr>
          </w:p>
        </w:tc>
        <w:tc>
          <w:tcPr>
            <w:tcW w:w="600" w:type="dxa"/>
          </w:tcPr>
          <w:p w14:paraId="4119F676" w14:textId="77777777" w:rsidR="00B50050" w:rsidRDefault="00B50050" w:rsidP="0088127C">
            <w:pPr>
              <w:pStyle w:val="OtherTableBody"/>
            </w:pPr>
          </w:p>
        </w:tc>
        <w:tc>
          <w:tcPr>
            <w:tcW w:w="900" w:type="dxa"/>
          </w:tcPr>
          <w:p w14:paraId="1C10EAE8" w14:textId="77777777" w:rsidR="00B50050" w:rsidRDefault="00B50050" w:rsidP="0088127C">
            <w:pPr>
              <w:pStyle w:val="OtherTableBody"/>
            </w:pPr>
            <w:r>
              <w:t>6.5.2.1</w:t>
            </w:r>
          </w:p>
        </w:tc>
      </w:tr>
      <w:tr w:rsidR="00B50050" w14:paraId="602533CE" w14:textId="77777777" w:rsidTr="00195548">
        <w:tc>
          <w:tcPr>
            <w:tcW w:w="3500" w:type="dxa"/>
          </w:tcPr>
          <w:p w14:paraId="22DF7BDE" w14:textId="77777777" w:rsidR="00B50050" w:rsidRDefault="00B50050" w:rsidP="0088127C">
            <w:pPr>
              <w:pStyle w:val="OtherTableBody"/>
            </w:pPr>
            <w:r>
              <w:t>Set ID - DSP</w:t>
            </w:r>
          </w:p>
        </w:tc>
        <w:tc>
          <w:tcPr>
            <w:tcW w:w="700" w:type="dxa"/>
          </w:tcPr>
          <w:p w14:paraId="729FB07D" w14:textId="77777777" w:rsidR="00B50050" w:rsidRDefault="00B50050" w:rsidP="0088127C">
            <w:pPr>
              <w:pStyle w:val="OtherTableBody"/>
            </w:pPr>
            <w:r>
              <w:t>00061</w:t>
            </w:r>
          </w:p>
        </w:tc>
        <w:tc>
          <w:tcPr>
            <w:tcW w:w="600" w:type="dxa"/>
          </w:tcPr>
          <w:p w14:paraId="73429821" w14:textId="77777777" w:rsidR="00B50050" w:rsidRDefault="00B50050" w:rsidP="0088127C">
            <w:pPr>
              <w:pStyle w:val="OtherTableBody"/>
            </w:pPr>
            <w:r>
              <w:t>DSP</w:t>
            </w:r>
          </w:p>
        </w:tc>
        <w:tc>
          <w:tcPr>
            <w:tcW w:w="600" w:type="dxa"/>
          </w:tcPr>
          <w:p w14:paraId="5CD31968" w14:textId="77777777" w:rsidR="00B50050" w:rsidRDefault="00B50050" w:rsidP="0088127C">
            <w:pPr>
              <w:pStyle w:val="OtherTableBody"/>
            </w:pPr>
            <w:r>
              <w:t>1</w:t>
            </w:r>
          </w:p>
        </w:tc>
        <w:tc>
          <w:tcPr>
            <w:tcW w:w="600" w:type="dxa"/>
          </w:tcPr>
          <w:p w14:paraId="29828885" w14:textId="77777777" w:rsidR="00B50050" w:rsidRDefault="00B50050" w:rsidP="0088127C">
            <w:pPr>
              <w:pStyle w:val="OtherTableBody"/>
            </w:pPr>
            <w:r>
              <w:t>1..4</w:t>
            </w:r>
          </w:p>
        </w:tc>
        <w:tc>
          <w:tcPr>
            <w:tcW w:w="600" w:type="dxa"/>
          </w:tcPr>
          <w:p w14:paraId="0FBC12B6" w14:textId="77777777" w:rsidR="00B50050" w:rsidRDefault="00B50050" w:rsidP="0088127C">
            <w:pPr>
              <w:pStyle w:val="OtherTableBody"/>
            </w:pPr>
          </w:p>
        </w:tc>
        <w:tc>
          <w:tcPr>
            <w:tcW w:w="600" w:type="dxa"/>
          </w:tcPr>
          <w:p w14:paraId="3D269307" w14:textId="77777777" w:rsidR="00B50050" w:rsidRDefault="00B50050" w:rsidP="0088127C">
            <w:pPr>
              <w:pStyle w:val="OtherTableBody"/>
            </w:pPr>
            <w:r>
              <w:t>SI</w:t>
            </w:r>
          </w:p>
        </w:tc>
        <w:tc>
          <w:tcPr>
            <w:tcW w:w="700" w:type="dxa"/>
          </w:tcPr>
          <w:p w14:paraId="0BE35541" w14:textId="77777777" w:rsidR="00B50050" w:rsidRDefault="00B50050" w:rsidP="0088127C">
            <w:pPr>
              <w:pStyle w:val="OtherTableBody"/>
            </w:pPr>
          </w:p>
        </w:tc>
        <w:tc>
          <w:tcPr>
            <w:tcW w:w="600" w:type="dxa"/>
          </w:tcPr>
          <w:p w14:paraId="2B4A4CB2" w14:textId="77777777" w:rsidR="00B50050" w:rsidRDefault="00B50050" w:rsidP="0088127C">
            <w:pPr>
              <w:pStyle w:val="OtherTableBody"/>
            </w:pPr>
          </w:p>
        </w:tc>
        <w:tc>
          <w:tcPr>
            <w:tcW w:w="900" w:type="dxa"/>
          </w:tcPr>
          <w:p w14:paraId="5C6D1756" w14:textId="77777777" w:rsidR="00B50050" w:rsidRDefault="00B50050" w:rsidP="0088127C">
            <w:pPr>
              <w:pStyle w:val="OtherTableBody"/>
            </w:pPr>
            <w:r>
              <w:t>5.5.1.1</w:t>
            </w:r>
          </w:p>
        </w:tc>
      </w:tr>
      <w:tr w:rsidR="00B50050" w14:paraId="45B5C5FE" w14:textId="77777777" w:rsidTr="00195548">
        <w:tc>
          <w:tcPr>
            <w:tcW w:w="3500" w:type="dxa"/>
          </w:tcPr>
          <w:p w14:paraId="0E413F74" w14:textId="77777777" w:rsidR="00B50050" w:rsidRDefault="00B50050" w:rsidP="0088127C">
            <w:pPr>
              <w:pStyle w:val="OtherTableBody"/>
            </w:pPr>
            <w:r>
              <w:t>Set ID - EDU</w:t>
            </w:r>
          </w:p>
        </w:tc>
        <w:tc>
          <w:tcPr>
            <w:tcW w:w="700" w:type="dxa"/>
          </w:tcPr>
          <w:p w14:paraId="782C01E8" w14:textId="77777777" w:rsidR="00B50050" w:rsidRDefault="00B50050" w:rsidP="0088127C">
            <w:pPr>
              <w:pStyle w:val="OtherTableBody"/>
            </w:pPr>
            <w:r>
              <w:t>01448</w:t>
            </w:r>
          </w:p>
        </w:tc>
        <w:tc>
          <w:tcPr>
            <w:tcW w:w="600" w:type="dxa"/>
          </w:tcPr>
          <w:p w14:paraId="4B520709" w14:textId="77777777" w:rsidR="00B50050" w:rsidRDefault="00B50050" w:rsidP="0088127C">
            <w:pPr>
              <w:pStyle w:val="OtherTableBody"/>
            </w:pPr>
            <w:r>
              <w:t>EDU</w:t>
            </w:r>
          </w:p>
        </w:tc>
        <w:tc>
          <w:tcPr>
            <w:tcW w:w="600" w:type="dxa"/>
          </w:tcPr>
          <w:p w14:paraId="24E4B186" w14:textId="77777777" w:rsidR="00B50050" w:rsidRDefault="00B50050" w:rsidP="0088127C">
            <w:pPr>
              <w:pStyle w:val="OtherTableBody"/>
            </w:pPr>
            <w:r>
              <w:t>1</w:t>
            </w:r>
          </w:p>
        </w:tc>
        <w:tc>
          <w:tcPr>
            <w:tcW w:w="600" w:type="dxa"/>
          </w:tcPr>
          <w:p w14:paraId="747B1F91" w14:textId="77777777" w:rsidR="00B50050" w:rsidRDefault="00B50050" w:rsidP="0088127C">
            <w:pPr>
              <w:pStyle w:val="OtherTableBody"/>
            </w:pPr>
            <w:r>
              <w:t>1..4</w:t>
            </w:r>
          </w:p>
        </w:tc>
        <w:tc>
          <w:tcPr>
            <w:tcW w:w="600" w:type="dxa"/>
          </w:tcPr>
          <w:p w14:paraId="3276FF3A" w14:textId="77777777" w:rsidR="00B50050" w:rsidRDefault="00B50050" w:rsidP="0088127C">
            <w:pPr>
              <w:pStyle w:val="OtherTableBody"/>
            </w:pPr>
          </w:p>
        </w:tc>
        <w:tc>
          <w:tcPr>
            <w:tcW w:w="600" w:type="dxa"/>
          </w:tcPr>
          <w:p w14:paraId="1A2A3029" w14:textId="77777777" w:rsidR="00B50050" w:rsidRDefault="00B50050" w:rsidP="0088127C">
            <w:pPr>
              <w:pStyle w:val="OtherTableBody"/>
            </w:pPr>
            <w:r>
              <w:t>SI</w:t>
            </w:r>
          </w:p>
        </w:tc>
        <w:tc>
          <w:tcPr>
            <w:tcW w:w="700" w:type="dxa"/>
          </w:tcPr>
          <w:p w14:paraId="5F86516F" w14:textId="77777777" w:rsidR="00B50050" w:rsidRDefault="00B50050" w:rsidP="0088127C">
            <w:pPr>
              <w:pStyle w:val="OtherTableBody"/>
            </w:pPr>
          </w:p>
        </w:tc>
        <w:tc>
          <w:tcPr>
            <w:tcW w:w="600" w:type="dxa"/>
          </w:tcPr>
          <w:p w14:paraId="3EEF0689" w14:textId="77777777" w:rsidR="00B50050" w:rsidRDefault="00B50050" w:rsidP="0088127C">
            <w:pPr>
              <w:pStyle w:val="OtherTableBody"/>
            </w:pPr>
          </w:p>
        </w:tc>
        <w:tc>
          <w:tcPr>
            <w:tcW w:w="900" w:type="dxa"/>
          </w:tcPr>
          <w:p w14:paraId="72DA8F3B" w14:textId="77777777" w:rsidR="00B50050" w:rsidRDefault="00B50050" w:rsidP="0088127C">
            <w:pPr>
              <w:pStyle w:val="OtherTableBody"/>
            </w:pPr>
            <w:r>
              <w:t>15.4.3.1</w:t>
            </w:r>
          </w:p>
        </w:tc>
      </w:tr>
      <w:tr w:rsidR="00B50050" w14:paraId="6E96E64D" w14:textId="77777777" w:rsidTr="00195548">
        <w:tc>
          <w:tcPr>
            <w:tcW w:w="3500" w:type="dxa"/>
          </w:tcPr>
          <w:p w14:paraId="697968FA" w14:textId="77777777" w:rsidR="00B50050" w:rsidRDefault="00B50050" w:rsidP="0088127C">
            <w:pPr>
              <w:pStyle w:val="OtherTableBody"/>
            </w:pPr>
            <w:r>
              <w:t>Set ID - FT1</w:t>
            </w:r>
          </w:p>
        </w:tc>
        <w:tc>
          <w:tcPr>
            <w:tcW w:w="700" w:type="dxa"/>
          </w:tcPr>
          <w:p w14:paraId="71BD3880" w14:textId="77777777" w:rsidR="00B50050" w:rsidRDefault="00B50050" w:rsidP="0088127C">
            <w:pPr>
              <w:pStyle w:val="OtherTableBody"/>
            </w:pPr>
            <w:r>
              <w:t>00355</w:t>
            </w:r>
          </w:p>
        </w:tc>
        <w:tc>
          <w:tcPr>
            <w:tcW w:w="600" w:type="dxa"/>
          </w:tcPr>
          <w:p w14:paraId="032D861B" w14:textId="77777777" w:rsidR="00B50050" w:rsidRDefault="00B50050" w:rsidP="0088127C">
            <w:pPr>
              <w:pStyle w:val="OtherTableBody"/>
            </w:pPr>
            <w:r>
              <w:t>FT1</w:t>
            </w:r>
          </w:p>
        </w:tc>
        <w:tc>
          <w:tcPr>
            <w:tcW w:w="600" w:type="dxa"/>
          </w:tcPr>
          <w:p w14:paraId="047E7A2D" w14:textId="77777777" w:rsidR="00B50050" w:rsidRDefault="00B50050" w:rsidP="0088127C">
            <w:pPr>
              <w:pStyle w:val="OtherTableBody"/>
            </w:pPr>
            <w:r>
              <w:t>1</w:t>
            </w:r>
          </w:p>
        </w:tc>
        <w:tc>
          <w:tcPr>
            <w:tcW w:w="600" w:type="dxa"/>
          </w:tcPr>
          <w:p w14:paraId="0321C4F4" w14:textId="77777777" w:rsidR="00B50050" w:rsidRDefault="00B50050" w:rsidP="0088127C">
            <w:pPr>
              <w:pStyle w:val="OtherTableBody"/>
            </w:pPr>
            <w:r>
              <w:t>1..4</w:t>
            </w:r>
          </w:p>
        </w:tc>
        <w:tc>
          <w:tcPr>
            <w:tcW w:w="600" w:type="dxa"/>
          </w:tcPr>
          <w:p w14:paraId="418D7C61" w14:textId="77777777" w:rsidR="00B50050" w:rsidRDefault="00B50050" w:rsidP="0088127C">
            <w:pPr>
              <w:pStyle w:val="OtherTableBody"/>
            </w:pPr>
          </w:p>
        </w:tc>
        <w:tc>
          <w:tcPr>
            <w:tcW w:w="600" w:type="dxa"/>
          </w:tcPr>
          <w:p w14:paraId="6BE96537" w14:textId="77777777" w:rsidR="00B50050" w:rsidRDefault="00B50050" w:rsidP="0088127C">
            <w:pPr>
              <w:pStyle w:val="OtherTableBody"/>
            </w:pPr>
            <w:r>
              <w:t>SI</w:t>
            </w:r>
          </w:p>
        </w:tc>
        <w:tc>
          <w:tcPr>
            <w:tcW w:w="700" w:type="dxa"/>
          </w:tcPr>
          <w:p w14:paraId="73DCDFF8" w14:textId="77777777" w:rsidR="00B50050" w:rsidRDefault="00B50050" w:rsidP="0088127C">
            <w:pPr>
              <w:pStyle w:val="OtherTableBody"/>
            </w:pPr>
          </w:p>
        </w:tc>
        <w:tc>
          <w:tcPr>
            <w:tcW w:w="600" w:type="dxa"/>
          </w:tcPr>
          <w:p w14:paraId="7B8929FF" w14:textId="77777777" w:rsidR="00B50050" w:rsidRDefault="00B50050" w:rsidP="0088127C">
            <w:pPr>
              <w:pStyle w:val="OtherTableBody"/>
            </w:pPr>
          </w:p>
        </w:tc>
        <w:tc>
          <w:tcPr>
            <w:tcW w:w="900" w:type="dxa"/>
          </w:tcPr>
          <w:p w14:paraId="581D140C" w14:textId="77777777" w:rsidR="00B50050" w:rsidRDefault="00B50050" w:rsidP="0088127C">
            <w:pPr>
              <w:pStyle w:val="OtherTableBody"/>
            </w:pPr>
            <w:r>
              <w:t>6.5.1.1</w:t>
            </w:r>
          </w:p>
        </w:tc>
      </w:tr>
      <w:tr w:rsidR="00B50050" w14:paraId="5AD3BA52" w14:textId="77777777" w:rsidTr="00195548">
        <w:tc>
          <w:tcPr>
            <w:tcW w:w="3500" w:type="dxa"/>
          </w:tcPr>
          <w:p w14:paraId="2E0DFEED" w14:textId="77777777" w:rsidR="00B50050" w:rsidRDefault="00B50050" w:rsidP="0088127C">
            <w:pPr>
              <w:pStyle w:val="OtherTableBody"/>
            </w:pPr>
            <w:r>
              <w:t>Set ID - GT1</w:t>
            </w:r>
          </w:p>
        </w:tc>
        <w:tc>
          <w:tcPr>
            <w:tcW w:w="700" w:type="dxa"/>
          </w:tcPr>
          <w:p w14:paraId="69F993C0" w14:textId="77777777" w:rsidR="00B50050" w:rsidRDefault="00B50050" w:rsidP="0088127C">
            <w:pPr>
              <w:pStyle w:val="OtherTableBody"/>
            </w:pPr>
            <w:r>
              <w:t>00405</w:t>
            </w:r>
          </w:p>
        </w:tc>
        <w:tc>
          <w:tcPr>
            <w:tcW w:w="600" w:type="dxa"/>
          </w:tcPr>
          <w:p w14:paraId="26A61BCC" w14:textId="77777777" w:rsidR="00B50050" w:rsidRDefault="00B50050" w:rsidP="0088127C">
            <w:pPr>
              <w:pStyle w:val="OtherTableBody"/>
            </w:pPr>
            <w:r>
              <w:t>GT1</w:t>
            </w:r>
          </w:p>
        </w:tc>
        <w:tc>
          <w:tcPr>
            <w:tcW w:w="600" w:type="dxa"/>
          </w:tcPr>
          <w:p w14:paraId="4D851BED" w14:textId="77777777" w:rsidR="00B50050" w:rsidRDefault="00B50050" w:rsidP="0088127C">
            <w:pPr>
              <w:pStyle w:val="OtherTableBody"/>
            </w:pPr>
            <w:r>
              <w:t>1</w:t>
            </w:r>
          </w:p>
        </w:tc>
        <w:tc>
          <w:tcPr>
            <w:tcW w:w="600" w:type="dxa"/>
          </w:tcPr>
          <w:p w14:paraId="068D437E" w14:textId="77777777" w:rsidR="00B50050" w:rsidRDefault="00B50050" w:rsidP="0088127C">
            <w:pPr>
              <w:pStyle w:val="OtherTableBody"/>
            </w:pPr>
            <w:r>
              <w:t>1..4</w:t>
            </w:r>
          </w:p>
        </w:tc>
        <w:tc>
          <w:tcPr>
            <w:tcW w:w="600" w:type="dxa"/>
          </w:tcPr>
          <w:p w14:paraId="7462FDEE" w14:textId="77777777" w:rsidR="00B50050" w:rsidRDefault="00B50050" w:rsidP="0088127C">
            <w:pPr>
              <w:pStyle w:val="OtherTableBody"/>
            </w:pPr>
          </w:p>
        </w:tc>
        <w:tc>
          <w:tcPr>
            <w:tcW w:w="600" w:type="dxa"/>
          </w:tcPr>
          <w:p w14:paraId="14B48667" w14:textId="77777777" w:rsidR="00B50050" w:rsidRDefault="00B50050" w:rsidP="0088127C">
            <w:pPr>
              <w:pStyle w:val="OtherTableBody"/>
            </w:pPr>
            <w:r>
              <w:t>SI</w:t>
            </w:r>
          </w:p>
        </w:tc>
        <w:tc>
          <w:tcPr>
            <w:tcW w:w="700" w:type="dxa"/>
          </w:tcPr>
          <w:p w14:paraId="6C94E978" w14:textId="77777777" w:rsidR="00B50050" w:rsidRDefault="00B50050" w:rsidP="0088127C">
            <w:pPr>
              <w:pStyle w:val="OtherTableBody"/>
            </w:pPr>
          </w:p>
        </w:tc>
        <w:tc>
          <w:tcPr>
            <w:tcW w:w="600" w:type="dxa"/>
          </w:tcPr>
          <w:p w14:paraId="27CD8872" w14:textId="77777777" w:rsidR="00B50050" w:rsidRDefault="00B50050" w:rsidP="0088127C">
            <w:pPr>
              <w:pStyle w:val="OtherTableBody"/>
            </w:pPr>
          </w:p>
        </w:tc>
        <w:tc>
          <w:tcPr>
            <w:tcW w:w="900" w:type="dxa"/>
          </w:tcPr>
          <w:p w14:paraId="12F84DF7" w14:textId="77777777" w:rsidR="00B50050" w:rsidRDefault="00B50050" w:rsidP="0088127C">
            <w:pPr>
              <w:pStyle w:val="OtherTableBody"/>
            </w:pPr>
            <w:r>
              <w:t>6.5.5.1</w:t>
            </w:r>
          </w:p>
        </w:tc>
      </w:tr>
      <w:tr w:rsidR="00B50050" w14:paraId="2CFF0C27" w14:textId="77777777" w:rsidTr="00195548">
        <w:tc>
          <w:tcPr>
            <w:tcW w:w="3500" w:type="dxa"/>
          </w:tcPr>
          <w:p w14:paraId="079FC178" w14:textId="77777777" w:rsidR="00B50050" w:rsidRDefault="00B50050" w:rsidP="0088127C">
            <w:pPr>
              <w:pStyle w:val="OtherTableBody"/>
            </w:pPr>
            <w:r>
              <w:t>Set ID - IAM</w:t>
            </w:r>
          </w:p>
        </w:tc>
        <w:tc>
          <w:tcPr>
            <w:tcW w:w="700" w:type="dxa"/>
          </w:tcPr>
          <w:p w14:paraId="16CDDEBB" w14:textId="77777777" w:rsidR="00B50050" w:rsidRDefault="00B50050" w:rsidP="0088127C">
            <w:pPr>
              <w:pStyle w:val="OtherTableBody"/>
            </w:pPr>
            <w:r>
              <w:t>01612</w:t>
            </w:r>
          </w:p>
        </w:tc>
        <w:tc>
          <w:tcPr>
            <w:tcW w:w="600" w:type="dxa"/>
          </w:tcPr>
          <w:p w14:paraId="72E66002" w14:textId="77777777" w:rsidR="00B50050" w:rsidRDefault="00B50050" w:rsidP="0088127C">
            <w:pPr>
              <w:pStyle w:val="OtherTableBody"/>
            </w:pPr>
            <w:r>
              <w:t>IAM</w:t>
            </w:r>
          </w:p>
        </w:tc>
        <w:tc>
          <w:tcPr>
            <w:tcW w:w="600" w:type="dxa"/>
          </w:tcPr>
          <w:p w14:paraId="0AFE0FC9" w14:textId="77777777" w:rsidR="00B50050" w:rsidRDefault="00B50050" w:rsidP="0088127C">
            <w:pPr>
              <w:pStyle w:val="OtherTableBody"/>
            </w:pPr>
            <w:r>
              <w:t>1</w:t>
            </w:r>
          </w:p>
        </w:tc>
        <w:tc>
          <w:tcPr>
            <w:tcW w:w="600" w:type="dxa"/>
          </w:tcPr>
          <w:p w14:paraId="4FB04A97" w14:textId="77777777" w:rsidR="00B50050" w:rsidRDefault="00B50050" w:rsidP="0088127C">
            <w:pPr>
              <w:pStyle w:val="OtherTableBody"/>
            </w:pPr>
            <w:r>
              <w:t>1..4</w:t>
            </w:r>
          </w:p>
        </w:tc>
        <w:tc>
          <w:tcPr>
            <w:tcW w:w="600" w:type="dxa"/>
          </w:tcPr>
          <w:p w14:paraId="392A6204" w14:textId="77777777" w:rsidR="00B50050" w:rsidRDefault="00B50050" w:rsidP="0088127C">
            <w:pPr>
              <w:pStyle w:val="OtherTableBody"/>
            </w:pPr>
          </w:p>
        </w:tc>
        <w:tc>
          <w:tcPr>
            <w:tcW w:w="600" w:type="dxa"/>
          </w:tcPr>
          <w:p w14:paraId="29FF0128" w14:textId="77777777" w:rsidR="00B50050" w:rsidRDefault="00B50050" w:rsidP="0088127C">
            <w:pPr>
              <w:pStyle w:val="OtherTableBody"/>
            </w:pPr>
            <w:r>
              <w:t>SI</w:t>
            </w:r>
          </w:p>
        </w:tc>
        <w:tc>
          <w:tcPr>
            <w:tcW w:w="700" w:type="dxa"/>
          </w:tcPr>
          <w:p w14:paraId="36DC1CDF" w14:textId="77777777" w:rsidR="00B50050" w:rsidRDefault="00B50050" w:rsidP="0088127C">
            <w:pPr>
              <w:pStyle w:val="OtherTableBody"/>
            </w:pPr>
          </w:p>
        </w:tc>
        <w:tc>
          <w:tcPr>
            <w:tcW w:w="600" w:type="dxa"/>
          </w:tcPr>
          <w:p w14:paraId="354C5979" w14:textId="77777777" w:rsidR="00B50050" w:rsidRDefault="00B50050" w:rsidP="0088127C">
            <w:pPr>
              <w:pStyle w:val="OtherTableBody"/>
            </w:pPr>
          </w:p>
        </w:tc>
        <w:tc>
          <w:tcPr>
            <w:tcW w:w="900" w:type="dxa"/>
          </w:tcPr>
          <w:p w14:paraId="4D115537" w14:textId="77777777" w:rsidR="00B50050" w:rsidRDefault="00B50050" w:rsidP="0088127C">
            <w:pPr>
              <w:pStyle w:val="OtherTableBody"/>
            </w:pPr>
            <w:r>
              <w:t>3.4.7.1</w:t>
            </w:r>
          </w:p>
        </w:tc>
      </w:tr>
      <w:tr w:rsidR="00B50050" w14:paraId="428FB38F" w14:textId="77777777" w:rsidTr="00195548">
        <w:tc>
          <w:tcPr>
            <w:tcW w:w="3500" w:type="dxa"/>
          </w:tcPr>
          <w:p w14:paraId="4F820098" w14:textId="77777777" w:rsidR="00B50050" w:rsidRDefault="00B50050" w:rsidP="0088127C">
            <w:pPr>
              <w:pStyle w:val="OtherTableBody"/>
            </w:pPr>
            <w:r>
              <w:t>Set Id - ILT</w:t>
            </w:r>
          </w:p>
        </w:tc>
        <w:tc>
          <w:tcPr>
            <w:tcW w:w="700" w:type="dxa"/>
          </w:tcPr>
          <w:p w14:paraId="495DAB8C" w14:textId="77777777" w:rsidR="00B50050" w:rsidRDefault="00B50050" w:rsidP="0088127C">
            <w:pPr>
              <w:pStyle w:val="OtherTableBody"/>
            </w:pPr>
            <w:r>
              <w:t>02086</w:t>
            </w:r>
          </w:p>
        </w:tc>
        <w:tc>
          <w:tcPr>
            <w:tcW w:w="600" w:type="dxa"/>
          </w:tcPr>
          <w:p w14:paraId="298AFC04" w14:textId="77777777" w:rsidR="00B50050" w:rsidRDefault="00B50050" w:rsidP="0088127C">
            <w:pPr>
              <w:pStyle w:val="OtherTableBody"/>
            </w:pPr>
            <w:r>
              <w:t>ILT</w:t>
            </w:r>
          </w:p>
        </w:tc>
        <w:tc>
          <w:tcPr>
            <w:tcW w:w="600" w:type="dxa"/>
          </w:tcPr>
          <w:p w14:paraId="53F2FD58" w14:textId="77777777" w:rsidR="00B50050" w:rsidRDefault="00B50050" w:rsidP="0088127C">
            <w:pPr>
              <w:pStyle w:val="OtherTableBody"/>
            </w:pPr>
            <w:r>
              <w:t>1</w:t>
            </w:r>
          </w:p>
        </w:tc>
        <w:tc>
          <w:tcPr>
            <w:tcW w:w="600" w:type="dxa"/>
          </w:tcPr>
          <w:p w14:paraId="2BEDF548" w14:textId="77777777" w:rsidR="00B50050" w:rsidRDefault="00B50050" w:rsidP="0088127C">
            <w:pPr>
              <w:pStyle w:val="OtherTableBody"/>
            </w:pPr>
            <w:r>
              <w:t>1..4</w:t>
            </w:r>
          </w:p>
        </w:tc>
        <w:tc>
          <w:tcPr>
            <w:tcW w:w="600" w:type="dxa"/>
          </w:tcPr>
          <w:p w14:paraId="62E79C9A" w14:textId="77777777" w:rsidR="00B50050" w:rsidRDefault="00B50050" w:rsidP="0088127C">
            <w:pPr>
              <w:pStyle w:val="OtherTableBody"/>
            </w:pPr>
          </w:p>
        </w:tc>
        <w:tc>
          <w:tcPr>
            <w:tcW w:w="600" w:type="dxa"/>
          </w:tcPr>
          <w:p w14:paraId="6A6FAACA" w14:textId="77777777" w:rsidR="00B50050" w:rsidRDefault="00B50050" w:rsidP="0088127C">
            <w:pPr>
              <w:pStyle w:val="OtherTableBody"/>
            </w:pPr>
            <w:r>
              <w:t>SI</w:t>
            </w:r>
          </w:p>
        </w:tc>
        <w:tc>
          <w:tcPr>
            <w:tcW w:w="700" w:type="dxa"/>
          </w:tcPr>
          <w:p w14:paraId="58F80855" w14:textId="77777777" w:rsidR="00B50050" w:rsidRDefault="00B50050" w:rsidP="0088127C">
            <w:pPr>
              <w:pStyle w:val="OtherTableBody"/>
            </w:pPr>
          </w:p>
        </w:tc>
        <w:tc>
          <w:tcPr>
            <w:tcW w:w="600" w:type="dxa"/>
          </w:tcPr>
          <w:p w14:paraId="3E6495DF" w14:textId="77777777" w:rsidR="00B50050" w:rsidRDefault="00B50050" w:rsidP="0088127C">
            <w:pPr>
              <w:pStyle w:val="OtherTableBody"/>
            </w:pPr>
          </w:p>
        </w:tc>
        <w:tc>
          <w:tcPr>
            <w:tcW w:w="900" w:type="dxa"/>
          </w:tcPr>
          <w:p w14:paraId="33D6628E" w14:textId="77777777" w:rsidR="00B50050" w:rsidRDefault="00B50050" w:rsidP="0088127C">
            <w:pPr>
              <w:pStyle w:val="OtherTableBody"/>
            </w:pPr>
            <w:r>
              <w:t>17.4.8.1</w:t>
            </w:r>
          </w:p>
        </w:tc>
      </w:tr>
      <w:tr w:rsidR="00B50050" w14:paraId="5238C987" w14:textId="77777777" w:rsidTr="00195548">
        <w:tc>
          <w:tcPr>
            <w:tcW w:w="3500" w:type="dxa"/>
          </w:tcPr>
          <w:p w14:paraId="1DE843DA" w14:textId="77777777" w:rsidR="00B50050" w:rsidRDefault="00B50050" w:rsidP="0088127C">
            <w:pPr>
              <w:pStyle w:val="OtherTableBody"/>
            </w:pPr>
            <w:r>
              <w:t>Set ID - IN1</w:t>
            </w:r>
          </w:p>
        </w:tc>
        <w:tc>
          <w:tcPr>
            <w:tcW w:w="700" w:type="dxa"/>
          </w:tcPr>
          <w:p w14:paraId="727FBFEF" w14:textId="77777777" w:rsidR="00B50050" w:rsidRDefault="00B50050" w:rsidP="0088127C">
            <w:pPr>
              <w:pStyle w:val="OtherTableBody"/>
            </w:pPr>
            <w:r>
              <w:t>00426</w:t>
            </w:r>
          </w:p>
        </w:tc>
        <w:tc>
          <w:tcPr>
            <w:tcW w:w="600" w:type="dxa"/>
          </w:tcPr>
          <w:p w14:paraId="29F32771" w14:textId="77777777" w:rsidR="00B50050" w:rsidRDefault="00B50050" w:rsidP="0088127C">
            <w:pPr>
              <w:pStyle w:val="OtherTableBody"/>
            </w:pPr>
            <w:r>
              <w:t>IN1</w:t>
            </w:r>
          </w:p>
        </w:tc>
        <w:tc>
          <w:tcPr>
            <w:tcW w:w="600" w:type="dxa"/>
          </w:tcPr>
          <w:p w14:paraId="703CD804" w14:textId="77777777" w:rsidR="00B50050" w:rsidRDefault="00B50050" w:rsidP="0088127C">
            <w:pPr>
              <w:pStyle w:val="OtherTableBody"/>
            </w:pPr>
            <w:r>
              <w:t>1</w:t>
            </w:r>
          </w:p>
        </w:tc>
        <w:tc>
          <w:tcPr>
            <w:tcW w:w="600" w:type="dxa"/>
          </w:tcPr>
          <w:p w14:paraId="6937F39B" w14:textId="77777777" w:rsidR="00B50050" w:rsidRDefault="00B50050" w:rsidP="0088127C">
            <w:pPr>
              <w:pStyle w:val="OtherTableBody"/>
            </w:pPr>
            <w:r>
              <w:t>1..4</w:t>
            </w:r>
          </w:p>
        </w:tc>
        <w:tc>
          <w:tcPr>
            <w:tcW w:w="600" w:type="dxa"/>
          </w:tcPr>
          <w:p w14:paraId="22897FB7" w14:textId="77777777" w:rsidR="00B50050" w:rsidRDefault="00B50050" w:rsidP="0088127C">
            <w:pPr>
              <w:pStyle w:val="OtherTableBody"/>
            </w:pPr>
          </w:p>
        </w:tc>
        <w:tc>
          <w:tcPr>
            <w:tcW w:w="600" w:type="dxa"/>
          </w:tcPr>
          <w:p w14:paraId="0FF5535E" w14:textId="77777777" w:rsidR="00B50050" w:rsidRDefault="00B50050" w:rsidP="0088127C">
            <w:pPr>
              <w:pStyle w:val="OtherTableBody"/>
            </w:pPr>
            <w:r>
              <w:t>SI</w:t>
            </w:r>
          </w:p>
        </w:tc>
        <w:tc>
          <w:tcPr>
            <w:tcW w:w="700" w:type="dxa"/>
          </w:tcPr>
          <w:p w14:paraId="518C065A" w14:textId="77777777" w:rsidR="00B50050" w:rsidRDefault="00B50050" w:rsidP="0088127C">
            <w:pPr>
              <w:pStyle w:val="OtherTableBody"/>
            </w:pPr>
          </w:p>
        </w:tc>
        <w:tc>
          <w:tcPr>
            <w:tcW w:w="600" w:type="dxa"/>
          </w:tcPr>
          <w:p w14:paraId="03DC964C" w14:textId="77777777" w:rsidR="00B50050" w:rsidRDefault="00B50050" w:rsidP="0088127C">
            <w:pPr>
              <w:pStyle w:val="OtherTableBody"/>
            </w:pPr>
          </w:p>
        </w:tc>
        <w:tc>
          <w:tcPr>
            <w:tcW w:w="900" w:type="dxa"/>
          </w:tcPr>
          <w:p w14:paraId="407E8ECB" w14:textId="77777777" w:rsidR="00B50050" w:rsidRDefault="00B50050" w:rsidP="0088127C">
            <w:pPr>
              <w:pStyle w:val="OtherTableBody"/>
            </w:pPr>
            <w:r>
              <w:t>6.5.6.1</w:t>
            </w:r>
          </w:p>
        </w:tc>
      </w:tr>
      <w:tr w:rsidR="00B50050" w14:paraId="11FB8492" w14:textId="77777777" w:rsidTr="00195548">
        <w:tc>
          <w:tcPr>
            <w:tcW w:w="3500" w:type="dxa"/>
          </w:tcPr>
          <w:p w14:paraId="67981A54" w14:textId="77777777" w:rsidR="00B50050" w:rsidRDefault="00B50050" w:rsidP="0088127C">
            <w:pPr>
              <w:pStyle w:val="OtherTableBody"/>
            </w:pPr>
            <w:r>
              <w:t>Set ID - IN3</w:t>
            </w:r>
          </w:p>
        </w:tc>
        <w:tc>
          <w:tcPr>
            <w:tcW w:w="700" w:type="dxa"/>
          </w:tcPr>
          <w:p w14:paraId="513703FF" w14:textId="77777777" w:rsidR="00B50050" w:rsidRDefault="00B50050" w:rsidP="0088127C">
            <w:pPr>
              <w:pStyle w:val="OtherTableBody"/>
            </w:pPr>
            <w:r>
              <w:t>00502</w:t>
            </w:r>
          </w:p>
        </w:tc>
        <w:tc>
          <w:tcPr>
            <w:tcW w:w="600" w:type="dxa"/>
          </w:tcPr>
          <w:p w14:paraId="46A134AA" w14:textId="77777777" w:rsidR="00B50050" w:rsidRDefault="00B50050" w:rsidP="0088127C">
            <w:pPr>
              <w:pStyle w:val="OtherTableBody"/>
            </w:pPr>
            <w:r>
              <w:t>IN3</w:t>
            </w:r>
          </w:p>
        </w:tc>
        <w:tc>
          <w:tcPr>
            <w:tcW w:w="600" w:type="dxa"/>
          </w:tcPr>
          <w:p w14:paraId="316E2E3B" w14:textId="77777777" w:rsidR="00B50050" w:rsidRDefault="00B50050" w:rsidP="0088127C">
            <w:pPr>
              <w:pStyle w:val="OtherTableBody"/>
            </w:pPr>
            <w:r>
              <w:t>1</w:t>
            </w:r>
          </w:p>
        </w:tc>
        <w:tc>
          <w:tcPr>
            <w:tcW w:w="600" w:type="dxa"/>
          </w:tcPr>
          <w:p w14:paraId="6AF06A6B" w14:textId="77777777" w:rsidR="00B50050" w:rsidRDefault="00B50050" w:rsidP="0088127C">
            <w:pPr>
              <w:pStyle w:val="OtherTableBody"/>
            </w:pPr>
            <w:r>
              <w:t>1..4</w:t>
            </w:r>
          </w:p>
        </w:tc>
        <w:tc>
          <w:tcPr>
            <w:tcW w:w="600" w:type="dxa"/>
          </w:tcPr>
          <w:p w14:paraId="242F74AC" w14:textId="77777777" w:rsidR="00B50050" w:rsidRDefault="00B50050" w:rsidP="0088127C">
            <w:pPr>
              <w:pStyle w:val="OtherTableBody"/>
            </w:pPr>
          </w:p>
        </w:tc>
        <w:tc>
          <w:tcPr>
            <w:tcW w:w="600" w:type="dxa"/>
          </w:tcPr>
          <w:p w14:paraId="4B9BB03E" w14:textId="77777777" w:rsidR="00B50050" w:rsidRDefault="00B50050" w:rsidP="0088127C">
            <w:pPr>
              <w:pStyle w:val="OtherTableBody"/>
            </w:pPr>
            <w:r>
              <w:t>SI</w:t>
            </w:r>
          </w:p>
        </w:tc>
        <w:tc>
          <w:tcPr>
            <w:tcW w:w="700" w:type="dxa"/>
          </w:tcPr>
          <w:p w14:paraId="2EC5187C" w14:textId="77777777" w:rsidR="00B50050" w:rsidRDefault="00B50050" w:rsidP="0088127C">
            <w:pPr>
              <w:pStyle w:val="OtherTableBody"/>
            </w:pPr>
          </w:p>
        </w:tc>
        <w:tc>
          <w:tcPr>
            <w:tcW w:w="600" w:type="dxa"/>
          </w:tcPr>
          <w:p w14:paraId="5A491E58" w14:textId="77777777" w:rsidR="00B50050" w:rsidRDefault="00B50050" w:rsidP="0088127C">
            <w:pPr>
              <w:pStyle w:val="OtherTableBody"/>
            </w:pPr>
          </w:p>
        </w:tc>
        <w:tc>
          <w:tcPr>
            <w:tcW w:w="900" w:type="dxa"/>
          </w:tcPr>
          <w:p w14:paraId="421DF2E1" w14:textId="77777777" w:rsidR="00B50050" w:rsidRDefault="00B50050" w:rsidP="0088127C">
            <w:pPr>
              <w:pStyle w:val="OtherTableBody"/>
            </w:pPr>
            <w:r>
              <w:t>6.5.8.1</w:t>
            </w:r>
          </w:p>
        </w:tc>
      </w:tr>
      <w:tr w:rsidR="00B50050" w14:paraId="10676F9D" w14:textId="77777777" w:rsidTr="00195548">
        <w:tc>
          <w:tcPr>
            <w:tcW w:w="3500" w:type="dxa"/>
          </w:tcPr>
          <w:p w14:paraId="79199EEA" w14:textId="77777777" w:rsidR="00B50050" w:rsidRDefault="00B50050" w:rsidP="0088127C">
            <w:pPr>
              <w:pStyle w:val="OtherTableBody"/>
            </w:pPr>
            <w:r>
              <w:t>Set Id - IVT</w:t>
            </w:r>
          </w:p>
        </w:tc>
        <w:tc>
          <w:tcPr>
            <w:tcW w:w="700" w:type="dxa"/>
          </w:tcPr>
          <w:p w14:paraId="66F27AF4" w14:textId="77777777" w:rsidR="00B50050" w:rsidRDefault="00B50050" w:rsidP="0088127C">
            <w:pPr>
              <w:pStyle w:val="OtherTableBody"/>
            </w:pPr>
            <w:r>
              <w:t>02062</w:t>
            </w:r>
          </w:p>
        </w:tc>
        <w:tc>
          <w:tcPr>
            <w:tcW w:w="600" w:type="dxa"/>
          </w:tcPr>
          <w:p w14:paraId="7F63DDE5" w14:textId="77777777" w:rsidR="00B50050" w:rsidRDefault="00B50050" w:rsidP="0088127C">
            <w:pPr>
              <w:pStyle w:val="OtherTableBody"/>
            </w:pPr>
            <w:r>
              <w:t>IVT</w:t>
            </w:r>
          </w:p>
        </w:tc>
        <w:tc>
          <w:tcPr>
            <w:tcW w:w="600" w:type="dxa"/>
          </w:tcPr>
          <w:p w14:paraId="354492AD" w14:textId="77777777" w:rsidR="00B50050" w:rsidRDefault="00B50050" w:rsidP="0088127C">
            <w:pPr>
              <w:pStyle w:val="OtherTableBody"/>
            </w:pPr>
            <w:r>
              <w:t>1</w:t>
            </w:r>
          </w:p>
        </w:tc>
        <w:tc>
          <w:tcPr>
            <w:tcW w:w="600" w:type="dxa"/>
          </w:tcPr>
          <w:p w14:paraId="22BBD3B0" w14:textId="77777777" w:rsidR="00B50050" w:rsidRDefault="00B50050" w:rsidP="0088127C">
            <w:pPr>
              <w:pStyle w:val="OtherTableBody"/>
            </w:pPr>
            <w:r>
              <w:t>1..4</w:t>
            </w:r>
          </w:p>
        </w:tc>
        <w:tc>
          <w:tcPr>
            <w:tcW w:w="600" w:type="dxa"/>
          </w:tcPr>
          <w:p w14:paraId="1AB4BC70" w14:textId="77777777" w:rsidR="00B50050" w:rsidRDefault="00B50050" w:rsidP="0088127C">
            <w:pPr>
              <w:pStyle w:val="OtherTableBody"/>
            </w:pPr>
          </w:p>
        </w:tc>
        <w:tc>
          <w:tcPr>
            <w:tcW w:w="600" w:type="dxa"/>
          </w:tcPr>
          <w:p w14:paraId="22ADE2B1" w14:textId="77777777" w:rsidR="00B50050" w:rsidRDefault="00B50050" w:rsidP="0088127C">
            <w:pPr>
              <w:pStyle w:val="OtherTableBody"/>
            </w:pPr>
            <w:r>
              <w:t>SI</w:t>
            </w:r>
          </w:p>
        </w:tc>
        <w:tc>
          <w:tcPr>
            <w:tcW w:w="700" w:type="dxa"/>
          </w:tcPr>
          <w:p w14:paraId="03DE5727" w14:textId="77777777" w:rsidR="00B50050" w:rsidRDefault="00B50050" w:rsidP="0088127C">
            <w:pPr>
              <w:pStyle w:val="OtherTableBody"/>
            </w:pPr>
          </w:p>
        </w:tc>
        <w:tc>
          <w:tcPr>
            <w:tcW w:w="600" w:type="dxa"/>
          </w:tcPr>
          <w:p w14:paraId="03C22526" w14:textId="77777777" w:rsidR="00B50050" w:rsidRDefault="00B50050" w:rsidP="0088127C">
            <w:pPr>
              <w:pStyle w:val="OtherTableBody"/>
            </w:pPr>
          </w:p>
        </w:tc>
        <w:tc>
          <w:tcPr>
            <w:tcW w:w="900" w:type="dxa"/>
          </w:tcPr>
          <w:p w14:paraId="4A17DC33" w14:textId="77777777" w:rsidR="00B50050" w:rsidRDefault="00B50050" w:rsidP="0088127C">
            <w:pPr>
              <w:pStyle w:val="OtherTableBody"/>
            </w:pPr>
            <w:r>
              <w:t>17.4.7.1</w:t>
            </w:r>
          </w:p>
        </w:tc>
      </w:tr>
      <w:tr w:rsidR="00B50050" w14:paraId="71246F40" w14:textId="77777777" w:rsidTr="00195548">
        <w:tc>
          <w:tcPr>
            <w:tcW w:w="3500" w:type="dxa"/>
          </w:tcPr>
          <w:p w14:paraId="6B31A0C4" w14:textId="77777777" w:rsidR="00B50050" w:rsidRDefault="00B50050" w:rsidP="0088127C">
            <w:pPr>
              <w:pStyle w:val="OtherTableBody"/>
            </w:pPr>
            <w:r>
              <w:t>Set ID - LAN</w:t>
            </w:r>
          </w:p>
        </w:tc>
        <w:tc>
          <w:tcPr>
            <w:tcW w:w="700" w:type="dxa"/>
          </w:tcPr>
          <w:p w14:paraId="69F16B06" w14:textId="77777777" w:rsidR="00B50050" w:rsidRDefault="00B50050" w:rsidP="0088127C">
            <w:pPr>
              <w:pStyle w:val="OtherTableBody"/>
            </w:pPr>
            <w:r>
              <w:t>01455</w:t>
            </w:r>
          </w:p>
        </w:tc>
        <w:tc>
          <w:tcPr>
            <w:tcW w:w="600" w:type="dxa"/>
          </w:tcPr>
          <w:p w14:paraId="6DA3ADB4" w14:textId="77777777" w:rsidR="00B50050" w:rsidRDefault="00B50050" w:rsidP="0088127C">
            <w:pPr>
              <w:pStyle w:val="OtherTableBody"/>
            </w:pPr>
            <w:r>
              <w:t>LAN</w:t>
            </w:r>
          </w:p>
        </w:tc>
        <w:tc>
          <w:tcPr>
            <w:tcW w:w="600" w:type="dxa"/>
          </w:tcPr>
          <w:p w14:paraId="3B4BBB24" w14:textId="77777777" w:rsidR="00B50050" w:rsidRDefault="00B50050" w:rsidP="0088127C">
            <w:pPr>
              <w:pStyle w:val="OtherTableBody"/>
            </w:pPr>
            <w:r>
              <w:t>1</w:t>
            </w:r>
          </w:p>
        </w:tc>
        <w:tc>
          <w:tcPr>
            <w:tcW w:w="600" w:type="dxa"/>
          </w:tcPr>
          <w:p w14:paraId="63572B85" w14:textId="77777777" w:rsidR="00B50050" w:rsidRDefault="00B50050" w:rsidP="0088127C">
            <w:pPr>
              <w:pStyle w:val="OtherTableBody"/>
            </w:pPr>
            <w:r>
              <w:t>1..4</w:t>
            </w:r>
          </w:p>
        </w:tc>
        <w:tc>
          <w:tcPr>
            <w:tcW w:w="600" w:type="dxa"/>
          </w:tcPr>
          <w:p w14:paraId="222D662F" w14:textId="77777777" w:rsidR="00B50050" w:rsidRDefault="00B50050" w:rsidP="0088127C">
            <w:pPr>
              <w:pStyle w:val="OtherTableBody"/>
            </w:pPr>
          </w:p>
        </w:tc>
        <w:tc>
          <w:tcPr>
            <w:tcW w:w="600" w:type="dxa"/>
          </w:tcPr>
          <w:p w14:paraId="42B5DCE2" w14:textId="77777777" w:rsidR="00B50050" w:rsidRDefault="00B50050" w:rsidP="0088127C">
            <w:pPr>
              <w:pStyle w:val="OtherTableBody"/>
            </w:pPr>
            <w:r>
              <w:t>SI</w:t>
            </w:r>
          </w:p>
        </w:tc>
        <w:tc>
          <w:tcPr>
            <w:tcW w:w="700" w:type="dxa"/>
          </w:tcPr>
          <w:p w14:paraId="55E7B2B3" w14:textId="77777777" w:rsidR="00B50050" w:rsidRDefault="00B50050" w:rsidP="0088127C">
            <w:pPr>
              <w:pStyle w:val="OtherTableBody"/>
            </w:pPr>
          </w:p>
        </w:tc>
        <w:tc>
          <w:tcPr>
            <w:tcW w:w="600" w:type="dxa"/>
          </w:tcPr>
          <w:p w14:paraId="34BF6CBF" w14:textId="77777777" w:rsidR="00B50050" w:rsidRDefault="00B50050" w:rsidP="0088127C">
            <w:pPr>
              <w:pStyle w:val="OtherTableBody"/>
            </w:pPr>
          </w:p>
        </w:tc>
        <w:tc>
          <w:tcPr>
            <w:tcW w:w="900" w:type="dxa"/>
          </w:tcPr>
          <w:p w14:paraId="2EBBAE8F" w14:textId="77777777" w:rsidR="00B50050" w:rsidRDefault="00B50050" w:rsidP="0088127C">
            <w:pPr>
              <w:pStyle w:val="OtherTableBody"/>
            </w:pPr>
            <w:r>
              <w:t>15.4.4.1</w:t>
            </w:r>
          </w:p>
        </w:tc>
      </w:tr>
      <w:tr w:rsidR="00B50050" w14:paraId="605EE066" w14:textId="77777777" w:rsidTr="00195548">
        <w:tc>
          <w:tcPr>
            <w:tcW w:w="3500" w:type="dxa"/>
          </w:tcPr>
          <w:p w14:paraId="1DCCD925" w14:textId="77777777" w:rsidR="00B50050" w:rsidRDefault="00B50050" w:rsidP="0088127C">
            <w:pPr>
              <w:pStyle w:val="OtherTableBody"/>
            </w:pPr>
            <w:r>
              <w:t>Set ID - MCP</w:t>
            </w:r>
          </w:p>
        </w:tc>
        <w:tc>
          <w:tcPr>
            <w:tcW w:w="700" w:type="dxa"/>
          </w:tcPr>
          <w:p w14:paraId="56B333B0" w14:textId="77777777" w:rsidR="00B50050" w:rsidRDefault="00B50050" w:rsidP="0088127C">
            <w:pPr>
              <w:pStyle w:val="OtherTableBody"/>
            </w:pPr>
            <w:r>
              <w:t>03468</w:t>
            </w:r>
          </w:p>
        </w:tc>
        <w:tc>
          <w:tcPr>
            <w:tcW w:w="600" w:type="dxa"/>
          </w:tcPr>
          <w:p w14:paraId="33D2B936" w14:textId="77777777" w:rsidR="00B50050" w:rsidRDefault="00B50050" w:rsidP="0088127C">
            <w:pPr>
              <w:pStyle w:val="OtherTableBody"/>
            </w:pPr>
            <w:r>
              <w:t>MCP</w:t>
            </w:r>
          </w:p>
        </w:tc>
        <w:tc>
          <w:tcPr>
            <w:tcW w:w="600" w:type="dxa"/>
          </w:tcPr>
          <w:p w14:paraId="36181107" w14:textId="77777777" w:rsidR="00B50050" w:rsidRDefault="00B50050" w:rsidP="0088127C">
            <w:pPr>
              <w:pStyle w:val="OtherTableBody"/>
            </w:pPr>
            <w:r>
              <w:t>1</w:t>
            </w:r>
          </w:p>
        </w:tc>
        <w:tc>
          <w:tcPr>
            <w:tcW w:w="600" w:type="dxa"/>
          </w:tcPr>
          <w:p w14:paraId="54520D29" w14:textId="77777777" w:rsidR="00B50050" w:rsidRDefault="00B50050" w:rsidP="0088127C">
            <w:pPr>
              <w:pStyle w:val="OtherTableBody"/>
            </w:pPr>
            <w:r>
              <w:t>1..4</w:t>
            </w:r>
          </w:p>
        </w:tc>
        <w:tc>
          <w:tcPr>
            <w:tcW w:w="600" w:type="dxa"/>
          </w:tcPr>
          <w:p w14:paraId="6ACFD301" w14:textId="77777777" w:rsidR="00B50050" w:rsidRDefault="00B50050" w:rsidP="0088127C">
            <w:pPr>
              <w:pStyle w:val="OtherTableBody"/>
            </w:pPr>
          </w:p>
        </w:tc>
        <w:tc>
          <w:tcPr>
            <w:tcW w:w="600" w:type="dxa"/>
          </w:tcPr>
          <w:p w14:paraId="41DEC9E5" w14:textId="77777777" w:rsidR="00B50050" w:rsidRDefault="00B50050" w:rsidP="0088127C">
            <w:pPr>
              <w:pStyle w:val="OtherTableBody"/>
            </w:pPr>
            <w:r>
              <w:t>SI</w:t>
            </w:r>
          </w:p>
        </w:tc>
        <w:tc>
          <w:tcPr>
            <w:tcW w:w="700" w:type="dxa"/>
          </w:tcPr>
          <w:p w14:paraId="1AF42BD6" w14:textId="77777777" w:rsidR="00B50050" w:rsidRDefault="00B50050" w:rsidP="0088127C">
            <w:pPr>
              <w:pStyle w:val="OtherTableBody"/>
            </w:pPr>
          </w:p>
        </w:tc>
        <w:tc>
          <w:tcPr>
            <w:tcW w:w="600" w:type="dxa"/>
          </w:tcPr>
          <w:p w14:paraId="24427BD3" w14:textId="77777777" w:rsidR="00B50050" w:rsidRDefault="00B50050" w:rsidP="0088127C">
            <w:pPr>
              <w:pStyle w:val="OtherTableBody"/>
            </w:pPr>
          </w:p>
        </w:tc>
        <w:tc>
          <w:tcPr>
            <w:tcW w:w="900" w:type="dxa"/>
          </w:tcPr>
          <w:p w14:paraId="25950148" w14:textId="77777777" w:rsidR="00B50050" w:rsidRDefault="00B50050" w:rsidP="0088127C">
            <w:pPr>
              <w:pStyle w:val="OtherTableBody"/>
            </w:pPr>
            <w:r>
              <w:t>8.8.18.1</w:t>
            </w:r>
          </w:p>
        </w:tc>
      </w:tr>
      <w:tr w:rsidR="00B50050" w14:paraId="5418B51E" w14:textId="77777777" w:rsidTr="00195548">
        <w:tc>
          <w:tcPr>
            <w:tcW w:w="3500" w:type="dxa"/>
          </w:tcPr>
          <w:p w14:paraId="32D3A091" w14:textId="77777777" w:rsidR="00B50050" w:rsidRDefault="00B50050" w:rsidP="0088127C">
            <w:pPr>
              <w:pStyle w:val="OtherTableBody"/>
            </w:pPr>
            <w:r>
              <w:t>Set ID - NK1</w:t>
            </w:r>
          </w:p>
        </w:tc>
        <w:tc>
          <w:tcPr>
            <w:tcW w:w="700" w:type="dxa"/>
          </w:tcPr>
          <w:p w14:paraId="7BC3A9A6" w14:textId="77777777" w:rsidR="00B50050" w:rsidRDefault="00B50050" w:rsidP="0088127C">
            <w:pPr>
              <w:pStyle w:val="OtherTableBody"/>
            </w:pPr>
            <w:r>
              <w:t>00190</w:t>
            </w:r>
          </w:p>
        </w:tc>
        <w:tc>
          <w:tcPr>
            <w:tcW w:w="600" w:type="dxa"/>
          </w:tcPr>
          <w:p w14:paraId="1C503061" w14:textId="77777777" w:rsidR="00B50050" w:rsidRDefault="00B50050" w:rsidP="0088127C">
            <w:pPr>
              <w:pStyle w:val="OtherTableBody"/>
            </w:pPr>
            <w:r>
              <w:t>NK1</w:t>
            </w:r>
          </w:p>
        </w:tc>
        <w:tc>
          <w:tcPr>
            <w:tcW w:w="600" w:type="dxa"/>
          </w:tcPr>
          <w:p w14:paraId="4B5CC271" w14:textId="77777777" w:rsidR="00B50050" w:rsidRDefault="00B50050" w:rsidP="0088127C">
            <w:pPr>
              <w:pStyle w:val="OtherTableBody"/>
            </w:pPr>
            <w:r>
              <w:t>1</w:t>
            </w:r>
          </w:p>
        </w:tc>
        <w:tc>
          <w:tcPr>
            <w:tcW w:w="600" w:type="dxa"/>
          </w:tcPr>
          <w:p w14:paraId="409C54A6" w14:textId="77777777" w:rsidR="00B50050" w:rsidRDefault="00B50050" w:rsidP="0088127C">
            <w:pPr>
              <w:pStyle w:val="OtherTableBody"/>
            </w:pPr>
            <w:r>
              <w:t>1..4</w:t>
            </w:r>
          </w:p>
        </w:tc>
        <w:tc>
          <w:tcPr>
            <w:tcW w:w="600" w:type="dxa"/>
          </w:tcPr>
          <w:p w14:paraId="486837D9" w14:textId="77777777" w:rsidR="00B50050" w:rsidRDefault="00B50050" w:rsidP="0088127C">
            <w:pPr>
              <w:pStyle w:val="OtherTableBody"/>
            </w:pPr>
          </w:p>
        </w:tc>
        <w:tc>
          <w:tcPr>
            <w:tcW w:w="600" w:type="dxa"/>
          </w:tcPr>
          <w:p w14:paraId="61336DFA" w14:textId="77777777" w:rsidR="00B50050" w:rsidRDefault="00B50050" w:rsidP="0088127C">
            <w:pPr>
              <w:pStyle w:val="OtherTableBody"/>
            </w:pPr>
            <w:r>
              <w:t>SI</w:t>
            </w:r>
          </w:p>
        </w:tc>
        <w:tc>
          <w:tcPr>
            <w:tcW w:w="700" w:type="dxa"/>
          </w:tcPr>
          <w:p w14:paraId="0D0EEA1D" w14:textId="77777777" w:rsidR="00B50050" w:rsidRDefault="00B50050" w:rsidP="0088127C">
            <w:pPr>
              <w:pStyle w:val="OtherTableBody"/>
            </w:pPr>
          </w:p>
        </w:tc>
        <w:tc>
          <w:tcPr>
            <w:tcW w:w="600" w:type="dxa"/>
          </w:tcPr>
          <w:p w14:paraId="1038094B" w14:textId="77777777" w:rsidR="00B50050" w:rsidRDefault="00B50050" w:rsidP="0088127C">
            <w:pPr>
              <w:pStyle w:val="OtherTableBody"/>
            </w:pPr>
          </w:p>
        </w:tc>
        <w:tc>
          <w:tcPr>
            <w:tcW w:w="900" w:type="dxa"/>
          </w:tcPr>
          <w:p w14:paraId="50C942E9" w14:textId="77777777" w:rsidR="00B50050" w:rsidRDefault="00B50050" w:rsidP="0088127C">
            <w:pPr>
              <w:pStyle w:val="OtherTableBody"/>
            </w:pPr>
            <w:r>
              <w:t>3.4.5.1</w:t>
            </w:r>
          </w:p>
        </w:tc>
      </w:tr>
      <w:tr w:rsidR="00B50050" w14:paraId="7351DA9C" w14:textId="77777777" w:rsidTr="00195548">
        <w:tc>
          <w:tcPr>
            <w:tcW w:w="3500" w:type="dxa"/>
          </w:tcPr>
          <w:p w14:paraId="52E91CE2" w14:textId="77777777" w:rsidR="00B50050" w:rsidRDefault="00B50050" w:rsidP="0088127C">
            <w:pPr>
              <w:pStyle w:val="OtherTableBody"/>
            </w:pPr>
            <w:r>
              <w:t>Set ID - NTE</w:t>
            </w:r>
          </w:p>
        </w:tc>
        <w:tc>
          <w:tcPr>
            <w:tcW w:w="700" w:type="dxa"/>
          </w:tcPr>
          <w:p w14:paraId="5405F3E6" w14:textId="77777777" w:rsidR="00B50050" w:rsidRDefault="00B50050" w:rsidP="0088127C">
            <w:pPr>
              <w:pStyle w:val="OtherTableBody"/>
            </w:pPr>
            <w:r>
              <w:t>00096</w:t>
            </w:r>
          </w:p>
        </w:tc>
        <w:tc>
          <w:tcPr>
            <w:tcW w:w="600" w:type="dxa"/>
          </w:tcPr>
          <w:p w14:paraId="036AAAAE" w14:textId="77777777" w:rsidR="00B50050" w:rsidRDefault="00B50050" w:rsidP="0088127C">
            <w:pPr>
              <w:pStyle w:val="OtherTableBody"/>
            </w:pPr>
            <w:r>
              <w:t>NTE</w:t>
            </w:r>
          </w:p>
        </w:tc>
        <w:tc>
          <w:tcPr>
            <w:tcW w:w="600" w:type="dxa"/>
          </w:tcPr>
          <w:p w14:paraId="2E228CCF" w14:textId="77777777" w:rsidR="00B50050" w:rsidRDefault="00B50050" w:rsidP="0088127C">
            <w:pPr>
              <w:pStyle w:val="OtherTableBody"/>
            </w:pPr>
            <w:r>
              <w:t>1</w:t>
            </w:r>
          </w:p>
        </w:tc>
        <w:tc>
          <w:tcPr>
            <w:tcW w:w="600" w:type="dxa"/>
          </w:tcPr>
          <w:p w14:paraId="7E80B27E" w14:textId="77777777" w:rsidR="00B50050" w:rsidRDefault="00B50050" w:rsidP="0088127C">
            <w:pPr>
              <w:pStyle w:val="OtherTableBody"/>
            </w:pPr>
            <w:r>
              <w:t>..</w:t>
            </w:r>
          </w:p>
        </w:tc>
        <w:tc>
          <w:tcPr>
            <w:tcW w:w="600" w:type="dxa"/>
          </w:tcPr>
          <w:p w14:paraId="2A4C8F0D" w14:textId="77777777" w:rsidR="00B50050" w:rsidRDefault="00B50050" w:rsidP="0088127C">
            <w:pPr>
              <w:pStyle w:val="OtherTableBody"/>
            </w:pPr>
          </w:p>
        </w:tc>
        <w:tc>
          <w:tcPr>
            <w:tcW w:w="600" w:type="dxa"/>
          </w:tcPr>
          <w:p w14:paraId="5618A230" w14:textId="77777777" w:rsidR="00B50050" w:rsidRDefault="00B50050" w:rsidP="0088127C">
            <w:pPr>
              <w:pStyle w:val="OtherTableBody"/>
            </w:pPr>
            <w:r>
              <w:t>SI</w:t>
            </w:r>
          </w:p>
        </w:tc>
        <w:tc>
          <w:tcPr>
            <w:tcW w:w="700" w:type="dxa"/>
          </w:tcPr>
          <w:p w14:paraId="0A12FBAF" w14:textId="77777777" w:rsidR="00B50050" w:rsidRDefault="00B50050" w:rsidP="0088127C">
            <w:pPr>
              <w:pStyle w:val="OtherTableBody"/>
            </w:pPr>
          </w:p>
        </w:tc>
        <w:tc>
          <w:tcPr>
            <w:tcW w:w="600" w:type="dxa"/>
          </w:tcPr>
          <w:p w14:paraId="154E1FCD" w14:textId="77777777" w:rsidR="00B50050" w:rsidRDefault="00B50050" w:rsidP="0088127C">
            <w:pPr>
              <w:pStyle w:val="OtherTableBody"/>
            </w:pPr>
          </w:p>
        </w:tc>
        <w:tc>
          <w:tcPr>
            <w:tcW w:w="900" w:type="dxa"/>
          </w:tcPr>
          <w:p w14:paraId="7126A9ED" w14:textId="77777777" w:rsidR="00B50050" w:rsidRDefault="00B50050" w:rsidP="0088127C">
            <w:pPr>
              <w:pStyle w:val="OtherTableBody"/>
            </w:pPr>
            <w:r>
              <w:t>2.14.10.1</w:t>
            </w:r>
          </w:p>
        </w:tc>
      </w:tr>
      <w:tr w:rsidR="00B50050" w14:paraId="44F32E13" w14:textId="77777777" w:rsidTr="00195548">
        <w:tc>
          <w:tcPr>
            <w:tcW w:w="3500" w:type="dxa"/>
          </w:tcPr>
          <w:p w14:paraId="263C9A12" w14:textId="77777777" w:rsidR="00B50050" w:rsidRDefault="00B50050" w:rsidP="0088127C">
            <w:pPr>
              <w:pStyle w:val="OtherTableBody"/>
            </w:pPr>
            <w:r>
              <w:t>Set ID - OBR</w:t>
            </w:r>
          </w:p>
        </w:tc>
        <w:tc>
          <w:tcPr>
            <w:tcW w:w="700" w:type="dxa"/>
          </w:tcPr>
          <w:p w14:paraId="7DEF60B4" w14:textId="77777777" w:rsidR="00B50050" w:rsidRDefault="00B50050" w:rsidP="0088127C">
            <w:pPr>
              <w:pStyle w:val="OtherTableBody"/>
            </w:pPr>
            <w:r>
              <w:t>00237</w:t>
            </w:r>
          </w:p>
        </w:tc>
        <w:tc>
          <w:tcPr>
            <w:tcW w:w="600" w:type="dxa"/>
          </w:tcPr>
          <w:p w14:paraId="635DD41F" w14:textId="77777777" w:rsidR="00B50050" w:rsidRDefault="00B50050" w:rsidP="0088127C">
            <w:pPr>
              <w:pStyle w:val="OtherTableBody"/>
            </w:pPr>
            <w:r>
              <w:t>OBR</w:t>
            </w:r>
          </w:p>
        </w:tc>
        <w:tc>
          <w:tcPr>
            <w:tcW w:w="600" w:type="dxa"/>
          </w:tcPr>
          <w:p w14:paraId="219F977C" w14:textId="77777777" w:rsidR="00B50050" w:rsidRDefault="00B50050" w:rsidP="0088127C">
            <w:pPr>
              <w:pStyle w:val="OtherTableBody"/>
            </w:pPr>
            <w:r>
              <w:t>1</w:t>
            </w:r>
          </w:p>
        </w:tc>
        <w:tc>
          <w:tcPr>
            <w:tcW w:w="600" w:type="dxa"/>
          </w:tcPr>
          <w:p w14:paraId="02832AF2" w14:textId="77777777" w:rsidR="00B50050" w:rsidRDefault="00B50050" w:rsidP="0088127C">
            <w:pPr>
              <w:pStyle w:val="OtherTableBody"/>
            </w:pPr>
            <w:r>
              <w:t>1..4</w:t>
            </w:r>
          </w:p>
        </w:tc>
        <w:tc>
          <w:tcPr>
            <w:tcW w:w="600" w:type="dxa"/>
          </w:tcPr>
          <w:p w14:paraId="7D13308B" w14:textId="77777777" w:rsidR="00B50050" w:rsidRDefault="00B50050" w:rsidP="0088127C">
            <w:pPr>
              <w:pStyle w:val="OtherTableBody"/>
            </w:pPr>
          </w:p>
        </w:tc>
        <w:tc>
          <w:tcPr>
            <w:tcW w:w="600" w:type="dxa"/>
          </w:tcPr>
          <w:p w14:paraId="643A5243" w14:textId="77777777" w:rsidR="00B50050" w:rsidRDefault="00B50050" w:rsidP="0088127C">
            <w:pPr>
              <w:pStyle w:val="OtherTableBody"/>
            </w:pPr>
            <w:r>
              <w:t>SI</w:t>
            </w:r>
          </w:p>
        </w:tc>
        <w:tc>
          <w:tcPr>
            <w:tcW w:w="700" w:type="dxa"/>
          </w:tcPr>
          <w:p w14:paraId="2C72B85F" w14:textId="77777777" w:rsidR="00B50050" w:rsidRDefault="00B50050" w:rsidP="0088127C">
            <w:pPr>
              <w:pStyle w:val="OtherTableBody"/>
            </w:pPr>
          </w:p>
        </w:tc>
        <w:tc>
          <w:tcPr>
            <w:tcW w:w="600" w:type="dxa"/>
          </w:tcPr>
          <w:p w14:paraId="4817DACB" w14:textId="77777777" w:rsidR="00B50050" w:rsidRDefault="00B50050" w:rsidP="0088127C">
            <w:pPr>
              <w:pStyle w:val="OtherTableBody"/>
            </w:pPr>
          </w:p>
        </w:tc>
        <w:tc>
          <w:tcPr>
            <w:tcW w:w="900" w:type="dxa"/>
          </w:tcPr>
          <w:p w14:paraId="5631861F" w14:textId="77777777" w:rsidR="00B50050" w:rsidRDefault="00B50050" w:rsidP="0088127C">
            <w:pPr>
              <w:pStyle w:val="OtherTableBody"/>
            </w:pPr>
            <w:r>
              <w:t>4.5.3.1</w:t>
            </w:r>
          </w:p>
        </w:tc>
      </w:tr>
      <w:tr w:rsidR="00B50050" w14:paraId="3F7C073C" w14:textId="77777777" w:rsidTr="00195548">
        <w:tc>
          <w:tcPr>
            <w:tcW w:w="3500" w:type="dxa"/>
          </w:tcPr>
          <w:p w14:paraId="403B6E70" w14:textId="77777777" w:rsidR="00B50050" w:rsidRDefault="00B50050" w:rsidP="0088127C">
            <w:pPr>
              <w:pStyle w:val="OtherTableBody"/>
            </w:pPr>
            <w:r>
              <w:t>Set ID - OBX</w:t>
            </w:r>
          </w:p>
        </w:tc>
        <w:tc>
          <w:tcPr>
            <w:tcW w:w="700" w:type="dxa"/>
          </w:tcPr>
          <w:p w14:paraId="430888DE" w14:textId="77777777" w:rsidR="00B50050" w:rsidRDefault="00B50050" w:rsidP="0088127C">
            <w:pPr>
              <w:pStyle w:val="OtherTableBody"/>
            </w:pPr>
            <w:r>
              <w:t>00569</w:t>
            </w:r>
          </w:p>
        </w:tc>
        <w:tc>
          <w:tcPr>
            <w:tcW w:w="600" w:type="dxa"/>
          </w:tcPr>
          <w:p w14:paraId="39777FBF" w14:textId="77777777" w:rsidR="00B50050" w:rsidRDefault="00B50050" w:rsidP="0088127C">
            <w:pPr>
              <w:pStyle w:val="OtherTableBody"/>
            </w:pPr>
            <w:r>
              <w:t>OBX</w:t>
            </w:r>
          </w:p>
        </w:tc>
        <w:tc>
          <w:tcPr>
            <w:tcW w:w="600" w:type="dxa"/>
          </w:tcPr>
          <w:p w14:paraId="386C86B9" w14:textId="77777777" w:rsidR="00B50050" w:rsidRDefault="00B50050" w:rsidP="0088127C">
            <w:pPr>
              <w:pStyle w:val="OtherTableBody"/>
            </w:pPr>
            <w:r>
              <w:t>1</w:t>
            </w:r>
          </w:p>
        </w:tc>
        <w:tc>
          <w:tcPr>
            <w:tcW w:w="600" w:type="dxa"/>
          </w:tcPr>
          <w:p w14:paraId="367933DC" w14:textId="77777777" w:rsidR="00B50050" w:rsidRDefault="00B50050" w:rsidP="0088127C">
            <w:pPr>
              <w:pStyle w:val="OtherTableBody"/>
            </w:pPr>
            <w:r>
              <w:t>1..4</w:t>
            </w:r>
          </w:p>
        </w:tc>
        <w:tc>
          <w:tcPr>
            <w:tcW w:w="600" w:type="dxa"/>
          </w:tcPr>
          <w:p w14:paraId="62C751CA" w14:textId="77777777" w:rsidR="00B50050" w:rsidRDefault="00B50050" w:rsidP="0088127C">
            <w:pPr>
              <w:pStyle w:val="OtherTableBody"/>
            </w:pPr>
          </w:p>
        </w:tc>
        <w:tc>
          <w:tcPr>
            <w:tcW w:w="600" w:type="dxa"/>
          </w:tcPr>
          <w:p w14:paraId="1399AE8B" w14:textId="77777777" w:rsidR="00B50050" w:rsidRDefault="00B50050" w:rsidP="0088127C">
            <w:pPr>
              <w:pStyle w:val="OtherTableBody"/>
            </w:pPr>
            <w:r>
              <w:t>SI</w:t>
            </w:r>
          </w:p>
        </w:tc>
        <w:tc>
          <w:tcPr>
            <w:tcW w:w="700" w:type="dxa"/>
          </w:tcPr>
          <w:p w14:paraId="09C9BD27" w14:textId="77777777" w:rsidR="00B50050" w:rsidRDefault="00B50050" w:rsidP="0088127C">
            <w:pPr>
              <w:pStyle w:val="OtherTableBody"/>
            </w:pPr>
          </w:p>
        </w:tc>
        <w:tc>
          <w:tcPr>
            <w:tcW w:w="600" w:type="dxa"/>
          </w:tcPr>
          <w:p w14:paraId="1B6A2C8E" w14:textId="77777777" w:rsidR="00B50050" w:rsidRDefault="00B50050" w:rsidP="0088127C">
            <w:pPr>
              <w:pStyle w:val="OtherTableBody"/>
            </w:pPr>
          </w:p>
        </w:tc>
        <w:tc>
          <w:tcPr>
            <w:tcW w:w="900" w:type="dxa"/>
          </w:tcPr>
          <w:p w14:paraId="533BFD94" w14:textId="77777777" w:rsidR="00B50050" w:rsidRDefault="00B50050" w:rsidP="0088127C">
            <w:pPr>
              <w:pStyle w:val="OtherTableBody"/>
            </w:pPr>
            <w:r>
              <w:t>7.4.2.1</w:t>
            </w:r>
          </w:p>
        </w:tc>
      </w:tr>
      <w:tr w:rsidR="00B50050" w14:paraId="1E8B83B9" w14:textId="77777777" w:rsidTr="00195548">
        <w:tc>
          <w:tcPr>
            <w:tcW w:w="3500" w:type="dxa"/>
          </w:tcPr>
          <w:p w14:paraId="142E54ED" w14:textId="77777777" w:rsidR="00B50050" w:rsidRDefault="00B50050" w:rsidP="0088127C">
            <w:pPr>
              <w:pStyle w:val="OtherTableBody"/>
            </w:pPr>
            <w:r>
              <w:t>Set ID - ORG</w:t>
            </w:r>
          </w:p>
        </w:tc>
        <w:tc>
          <w:tcPr>
            <w:tcW w:w="700" w:type="dxa"/>
          </w:tcPr>
          <w:p w14:paraId="507CD08D" w14:textId="77777777" w:rsidR="00B50050" w:rsidRDefault="00B50050" w:rsidP="0088127C">
            <w:pPr>
              <w:pStyle w:val="OtherTableBody"/>
            </w:pPr>
            <w:r>
              <w:t>01459</w:t>
            </w:r>
          </w:p>
        </w:tc>
        <w:tc>
          <w:tcPr>
            <w:tcW w:w="600" w:type="dxa"/>
          </w:tcPr>
          <w:p w14:paraId="5F59A3DD" w14:textId="77777777" w:rsidR="00B50050" w:rsidRDefault="00B50050" w:rsidP="0088127C">
            <w:pPr>
              <w:pStyle w:val="OtherTableBody"/>
            </w:pPr>
            <w:r>
              <w:t>ORG</w:t>
            </w:r>
          </w:p>
        </w:tc>
        <w:tc>
          <w:tcPr>
            <w:tcW w:w="600" w:type="dxa"/>
          </w:tcPr>
          <w:p w14:paraId="0CF02BAE" w14:textId="77777777" w:rsidR="00B50050" w:rsidRDefault="00B50050" w:rsidP="0088127C">
            <w:pPr>
              <w:pStyle w:val="OtherTableBody"/>
            </w:pPr>
            <w:r>
              <w:t>1</w:t>
            </w:r>
          </w:p>
        </w:tc>
        <w:tc>
          <w:tcPr>
            <w:tcW w:w="600" w:type="dxa"/>
          </w:tcPr>
          <w:p w14:paraId="74C8763E" w14:textId="77777777" w:rsidR="00B50050" w:rsidRDefault="00B50050" w:rsidP="0088127C">
            <w:pPr>
              <w:pStyle w:val="OtherTableBody"/>
            </w:pPr>
            <w:r>
              <w:t>1..4</w:t>
            </w:r>
          </w:p>
        </w:tc>
        <w:tc>
          <w:tcPr>
            <w:tcW w:w="600" w:type="dxa"/>
          </w:tcPr>
          <w:p w14:paraId="496D2607" w14:textId="77777777" w:rsidR="00B50050" w:rsidRDefault="00B50050" w:rsidP="0088127C">
            <w:pPr>
              <w:pStyle w:val="OtherTableBody"/>
            </w:pPr>
          </w:p>
        </w:tc>
        <w:tc>
          <w:tcPr>
            <w:tcW w:w="600" w:type="dxa"/>
          </w:tcPr>
          <w:p w14:paraId="7B58BDF8" w14:textId="77777777" w:rsidR="00B50050" w:rsidRDefault="00B50050" w:rsidP="0088127C">
            <w:pPr>
              <w:pStyle w:val="OtherTableBody"/>
            </w:pPr>
            <w:r>
              <w:t>SI</w:t>
            </w:r>
          </w:p>
        </w:tc>
        <w:tc>
          <w:tcPr>
            <w:tcW w:w="700" w:type="dxa"/>
          </w:tcPr>
          <w:p w14:paraId="167CD4B9" w14:textId="77777777" w:rsidR="00B50050" w:rsidRDefault="00B50050" w:rsidP="0088127C">
            <w:pPr>
              <w:pStyle w:val="OtherTableBody"/>
            </w:pPr>
          </w:p>
        </w:tc>
        <w:tc>
          <w:tcPr>
            <w:tcW w:w="600" w:type="dxa"/>
          </w:tcPr>
          <w:p w14:paraId="4DF979F9" w14:textId="77777777" w:rsidR="00B50050" w:rsidRDefault="00B50050" w:rsidP="0088127C">
            <w:pPr>
              <w:pStyle w:val="OtherTableBody"/>
            </w:pPr>
          </w:p>
        </w:tc>
        <w:tc>
          <w:tcPr>
            <w:tcW w:w="900" w:type="dxa"/>
          </w:tcPr>
          <w:p w14:paraId="76C92B35" w14:textId="77777777" w:rsidR="00B50050" w:rsidRDefault="00B50050" w:rsidP="0088127C">
            <w:pPr>
              <w:pStyle w:val="OtherTableBody"/>
            </w:pPr>
            <w:r>
              <w:t>15.4.5.1</w:t>
            </w:r>
          </w:p>
        </w:tc>
      </w:tr>
      <w:tr w:rsidR="00B50050" w14:paraId="17C2EC56" w14:textId="77777777" w:rsidTr="00195548">
        <w:tc>
          <w:tcPr>
            <w:tcW w:w="3500" w:type="dxa"/>
          </w:tcPr>
          <w:p w14:paraId="6949003C" w14:textId="77777777" w:rsidR="00B50050" w:rsidRDefault="00B50050" w:rsidP="0088127C">
            <w:pPr>
              <w:pStyle w:val="OtherTableBody"/>
            </w:pPr>
            <w:r>
              <w:t>Set Id - PAC</w:t>
            </w:r>
          </w:p>
        </w:tc>
        <w:tc>
          <w:tcPr>
            <w:tcW w:w="700" w:type="dxa"/>
          </w:tcPr>
          <w:p w14:paraId="309AE832" w14:textId="77777777" w:rsidR="00B50050" w:rsidRDefault="00B50050" w:rsidP="0088127C">
            <w:pPr>
              <w:pStyle w:val="OtherTableBody"/>
            </w:pPr>
            <w:r>
              <w:t>02350</w:t>
            </w:r>
          </w:p>
        </w:tc>
        <w:tc>
          <w:tcPr>
            <w:tcW w:w="600" w:type="dxa"/>
          </w:tcPr>
          <w:p w14:paraId="41CA9D4E" w14:textId="77777777" w:rsidR="00B50050" w:rsidRDefault="00B50050" w:rsidP="0088127C">
            <w:pPr>
              <w:pStyle w:val="OtherTableBody"/>
            </w:pPr>
            <w:r>
              <w:t>PAC</w:t>
            </w:r>
          </w:p>
        </w:tc>
        <w:tc>
          <w:tcPr>
            <w:tcW w:w="600" w:type="dxa"/>
          </w:tcPr>
          <w:p w14:paraId="15019CB2" w14:textId="77777777" w:rsidR="00B50050" w:rsidRDefault="00B50050" w:rsidP="0088127C">
            <w:pPr>
              <w:pStyle w:val="OtherTableBody"/>
            </w:pPr>
            <w:r>
              <w:t>1</w:t>
            </w:r>
          </w:p>
        </w:tc>
        <w:tc>
          <w:tcPr>
            <w:tcW w:w="600" w:type="dxa"/>
          </w:tcPr>
          <w:p w14:paraId="79E50698" w14:textId="77777777" w:rsidR="00B50050" w:rsidRDefault="00B50050" w:rsidP="0088127C">
            <w:pPr>
              <w:pStyle w:val="OtherTableBody"/>
            </w:pPr>
            <w:r>
              <w:t>1..4</w:t>
            </w:r>
          </w:p>
        </w:tc>
        <w:tc>
          <w:tcPr>
            <w:tcW w:w="600" w:type="dxa"/>
          </w:tcPr>
          <w:p w14:paraId="623ADC51" w14:textId="77777777" w:rsidR="00B50050" w:rsidRDefault="00B50050" w:rsidP="0088127C">
            <w:pPr>
              <w:pStyle w:val="OtherTableBody"/>
            </w:pPr>
          </w:p>
        </w:tc>
        <w:tc>
          <w:tcPr>
            <w:tcW w:w="600" w:type="dxa"/>
          </w:tcPr>
          <w:p w14:paraId="07230D3C" w14:textId="77777777" w:rsidR="00B50050" w:rsidRDefault="00B50050" w:rsidP="0088127C">
            <w:pPr>
              <w:pStyle w:val="OtherTableBody"/>
            </w:pPr>
            <w:r>
              <w:t>SI</w:t>
            </w:r>
          </w:p>
        </w:tc>
        <w:tc>
          <w:tcPr>
            <w:tcW w:w="700" w:type="dxa"/>
          </w:tcPr>
          <w:p w14:paraId="66BF694C" w14:textId="77777777" w:rsidR="00B50050" w:rsidRDefault="00B50050" w:rsidP="0088127C">
            <w:pPr>
              <w:pStyle w:val="OtherTableBody"/>
            </w:pPr>
          </w:p>
        </w:tc>
        <w:tc>
          <w:tcPr>
            <w:tcW w:w="600" w:type="dxa"/>
          </w:tcPr>
          <w:p w14:paraId="583772C8" w14:textId="77777777" w:rsidR="00B50050" w:rsidRDefault="00B50050" w:rsidP="0088127C">
            <w:pPr>
              <w:pStyle w:val="OtherTableBody"/>
            </w:pPr>
          </w:p>
        </w:tc>
        <w:tc>
          <w:tcPr>
            <w:tcW w:w="900" w:type="dxa"/>
          </w:tcPr>
          <w:p w14:paraId="623B4B41" w14:textId="77777777" w:rsidR="00B50050" w:rsidRDefault="00B50050" w:rsidP="0088127C">
            <w:pPr>
              <w:pStyle w:val="OtherTableBody"/>
            </w:pPr>
            <w:r>
              <w:t>7.16.3.1</w:t>
            </w:r>
          </w:p>
        </w:tc>
      </w:tr>
      <w:tr w:rsidR="00B50050" w14:paraId="739DAEE9" w14:textId="77777777" w:rsidTr="00195548">
        <w:tc>
          <w:tcPr>
            <w:tcW w:w="3500" w:type="dxa"/>
          </w:tcPr>
          <w:p w14:paraId="2BF14C0D" w14:textId="77777777" w:rsidR="00B50050" w:rsidRDefault="00B50050" w:rsidP="0088127C">
            <w:pPr>
              <w:pStyle w:val="OtherTableBody"/>
            </w:pPr>
            <w:r>
              <w:t>Set ID - PCE</w:t>
            </w:r>
          </w:p>
        </w:tc>
        <w:tc>
          <w:tcPr>
            <w:tcW w:w="700" w:type="dxa"/>
          </w:tcPr>
          <w:p w14:paraId="62FF5A06" w14:textId="77777777" w:rsidR="00B50050" w:rsidRDefault="00B50050" w:rsidP="0088127C">
            <w:pPr>
              <w:pStyle w:val="OtherTableBody"/>
            </w:pPr>
            <w:r>
              <w:t>02228</w:t>
            </w:r>
          </w:p>
        </w:tc>
        <w:tc>
          <w:tcPr>
            <w:tcW w:w="600" w:type="dxa"/>
          </w:tcPr>
          <w:p w14:paraId="792D8712" w14:textId="77777777" w:rsidR="00B50050" w:rsidRDefault="00B50050" w:rsidP="0088127C">
            <w:pPr>
              <w:pStyle w:val="OtherTableBody"/>
            </w:pPr>
            <w:r>
              <w:t>PCE</w:t>
            </w:r>
          </w:p>
        </w:tc>
        <w:tc>
          <w:tcPr>
            <w:tcW w:w="600" w:type="dxa"/>
          </w:tcPr>
          <w:p w14:paraId="62A3B725" w14:textId="77777777" w:rsidR="00B50050" w:rsidRDefault="00B50050" w:rsidP="0088127C">
            <w:pPr>
              <w:pStyle w:val="OtherTableBody"/>
            </w:pPr>
            <w:r>
              <w:t>1</w:t>
            </w:r>
          </w:p>
        </w:tc>
        <w:tc>
          <w:tcPr>
            <w:tcW w:w="600" w:type="dxa"/>
          </w:tcPr>
          <w:p w14:paraId="3DB5FF27" w14:textId="77777777" w:rsidR="00B50050" w:rsidRDefault="00B50050" w:rsidP="0088127C">
            <w:pPr>
              <w:pStyle w:val="OtherTableBody"/>
            </w:pPr>
            <w:r>
              <w:t>1..4</w:t>
            </w:r>
          </w:p>
        </w:tc>
        <w:tc>
          <w:tcPr>
            <w:tcW w:w="600" w:type="dxa"/>
          </w:tcPr>
          <w:p w14:paraId="0A0A468D" w14:textId="77777777" w:rsidR="00B50050" w:rsidRDefault="00B50050" w:rsidP="0088127C">
            <w:pPr>
              <w:pStyle w:val="OtherTableBody"/>
            </w:pPr>
          </w:p>
        </w:tc>
        <w:tc>
          <w:tcPr>
            <w:tcW w:w="600" w:type="dxa"/>
          </w:tcPr>
          <w:p w14:paraId="4741385C" w14:textId="77777777" w:rsidR="00B50050" w:rsidRDefault="00B50050" w:rsidP="0088127C">
            <w:pPr>
              <w:pStyle w:val="OtherTableBody"/>
            </w:pPr>
            <w:r>
              <w:t>SI</w:t>
            </w:r>
          </w:p>
        </w:tc>
        <w:tc>
          <w:tcPr>
            <w:tcW w:w="700" w:type="dxa"/>
          </w:tcPr>
          <w:p w14:paraId="2C1BF08C" w14:textId="77777777" w:rsidR="00B50050" w:rsidRDefault="00B50050" w:rsidP="0088127C">
            <w:pPr>
              <w:pStyle w:val="OtherTableBody"/>
            </w:pPr>
          </w:p>
        </w:tc>
        <w:tc>
          <w:tcPr>
            <w:tcW w:w="600" w:type="dxa"/>
          </w:tcPr>
          <w:p w14:paraId="46E7FD81" w14:textId="77777777" w:rsidR="00B50050" w:rsidRDefault="00B50050" w:rsidP="0088127C">
            <w:pPr>
              <w:pStyle w:val="OtherTableBody"/>
            </w:pPr>
          </w:p>
        </w:tc>
        <w:tc>
          <w:tcPr>
            <w:tcW w:w="900" w:type="dxa"/>
          </w:tcPr>
          <w:p w14:paraId="4CF5251D" w14:textId="77777777" w:rsidR="00B50050" w:rsidRDefault="00B50050" w:rsidP="0088127C">
            <w:pPr>
              <w:pStyle w:val="OtherTableBody"/>
            </w:pPr>
            <w:r>
              <w:t>17.4.6.1</w:t>
            </w:r>
          </w:p>
        </w:tc>
      </w:tr>
      <w:tr w:rsidR="00B50050" w14:paraId="48035A7A" w14:textId="77777777" w:rsidTr="00195548">
        <w:tc>
          <w:tcPr>
            <w:tcW w:w="3500" w:type="dxa"/>
          </w:tcPr>
          <w:p w14:paraId="034C17A2" w14:textId="77777777" w:rsidR="00B50050" w:rsidRDefault="00B50050" w:rsidP="0088127C">
            <w:pPr>
              <w:pStyle w:val="OtherTableBody"/>
            </w:pPr>
            <w:r>
              <w:t>Set ID - PID</w:t>
            </w:r>
          </w:p>
        </w:tc>
        <w:tc>
          <w:tcPr>
            <w:tcW w:w="700" w:type="dxa"/>
          </w:tcPr>
          <w:p w14:paraId="1933666A" w14:textId="77777777" w:rsidR="00B50050" w:rsidRDefault="00B50050" w:rsidP="0088127C">
            <w:pPr>
              <w:pStyle w:val="OtherTableBody"/>
            </w:pPr>
            <w:r>
              <w:t>00104</w:t>
            </w:r>
          </w:p>
        </w:tc>
        <w:tc>
          <w:tcPr>
            <w:tcW w:w="600" w:type="dxa"/>
          </w:tcPr>
          <w:p w14:paraId="63ECABB4" w14:textId="77777777" w:rsidR="00B50050" w:rsidRDefault="00B50050" w:rsidP="0088127C">
            <w:pPr>
              <w:pStyle w:val="OtherTableBody"/>
            </w:pPr>
            <w:r>
              <w:t>PID</w:t>
            </w:r>
          </w:p>
        </w:tc>
        <w:tc>
          <w:tcPr>
            <w:tcW w:w="600" w:type="dxa"/>
          </w:tcPr>
          <w:p w14:paraId="0983F5E8" w14:textId="77777777" w:rsidR="00B50050" w:rsidRDefault="00B50050" w:rsidP="0088127C">
            <w:pPr>
              <w:pStyle w:val="OtherTableBody"/>
            </w:pPr>
            <w:r>
              <w:t>1</w:t>
            </w:r>
          </w:p>
        </w:tc>
        <w:tc>
          <w:tcPr>
            <w:tcW w:w="600" w:type="dxa"/>
          </w:tcPr>
          <w:p w14:paraId="267D6CC5" w14:textId="77777777" w:rsidR="00B50050" w:rsidRDefault="00B50050" w:rsidP="0088127C">
            <w:pPr>
              <w:pStyle w:val="OtherTableBody"/>
            </w:pPr>
            <w:r>
              <w:t>1..4</w:t>
            </w:r>
          </w:p>
        </w:tc>
        <w:tc>
          <w:tcPr>
            <w:tcW w:w="600" w:type="dxa"/>
          </w:tcPr>
          <w:p w14:paraId="34C290D7" w14:textId="77777777" w:rsidR="00B50050" w:rsidRDefault="00B50050" w:rsidP="0088127C">
            <w:pPr>
              <w:pStyle w:val="OtherTableBody"/>
            </w:pPr>
          </w:p>
        </w:tc>
        <w:tc>
          <w:tcPr>
            <w:tcW w:w="600" w:type="dxa"/>
          </w:tcPr>
          <w:p w14:paraId="273B68B1" w14:textId="77777777" w:rsidR="00B50050" w:rsidRDefault="00B50050" w:rsidP="0088127C">
            <w:pPr>
              <w:pStyle w:val="OtherTableBody"/>
            </w:pPr>
            <w:r>
              <w:t>SI</w:t>
            </w:r>
          </w:p>
        </w:tc>
        <w:tc>
          <w:tcPr>
            <w:tcW w:w="700" w:type="dxa"/>
          </w:tcPr>
          <w:p w14:paraId="2D2C06F3" w14:textId="77777777" w:rsidR="00B50050" w:rsidRDefault="00B50050" w:rsidP="0088127C">
            <w:pPr>
              <w:pStyle w:val="OtherTableBody"/>
            </w:pPr>
          </w:p>
        </w:tc>
        <w:tc>
          <w:tcPr>
            <w:tcW w:w="600" w:type="dxa"/>
          </w:tcPr>
          <w:p w14:paraId="0D13580B" w14:textId="77777777" w:rsidR="00B50050" w:rsidRDefault="00B50050" w:rsidP="0088127C">
            <w:pPr>
              <w:pStyle w:val="OtherTableBody"/>
            </w:pPr>
          </w:p>
        </w:tc>
        <w:tc>
          <w:tcPr>
            <w:tcW w:w="900" w:type="dxa"/>
          </w:tcPr>
          <w:p w14:paraId="3A256794" w14:textId="77777777" w:rsidR="00B50050" w:rsidRDefault="00B50050" w:rsidP="0088127C">
            <w:pPr>
              <w:pStyle w:val="OtherTableBody"/>
            </w:pPr>
            <w:r>
              <w:t>3.4.2.1</w:t>
            </w:r>
          </w:p>
        </w:tc>
      </w:tr>
      <w:tr w:rsidR="00B50050" w14:paraId="15676C98" w14:textId="77777777" w:rsidTr="00195548">
        <w:tc>
          <w:tcPr>
            <w:tcW w:w="3500" w:type="dxa"/>
          </w:tcPr>
          <w:p w14:paraId="43B2DFA0" w14:textId="77777777" w:rsidR="00B50050" w:rsidRDefault="00B50050" w:rsidP="0088127C">
            <w:pPr>
              <w:pStyle w:val="OtherTableBody"/>
            </w:pPr>
            <w:r>
              <w:t>Set Id - PKG</w:t>
            </w:r>
          </w:p>
        </w:tc>
        <w:tc>
          <w:tcPr>
            <w:tcW w:w="700" w:type="dxa"/>
          </w:tcPr>
          <w:p w14:paraId="4039C6C8" w14:textId="77777777" w:rsidR="00B50050" w:rsidRDefault="00B50050" w:rsidP="0088127C">
            <w:pPr>
              <w:pStyle w:val="OtherTableBody"/>
            </w:pPr>
            <w:r>
              <w:t>02221</w:t>
            </w:r>
          </w:p>
        </w:tc>
        <w:tc>
          <w:tcPr>
            <w:tcW w:w="600" w:type="dxa"/>
          </w:tcPr>
          <w:p w14:paraId="038BAF57" w14:textId="77777777" w:rsidR="00B50050" w:rsidRDefault="00B50050" w:rsidP="0088127C">
            <w:pPr>
              <w:pStyle w:val="OtherTableBody"/>
            </w:pPr>
            <w:r>
              <w:t>PKG</w:t>
            </w:r>
          </w:p>
        </w:tc>
        <w:tc>
          <w:tcPr>
            <w:tcW w:w="600" w:type="dxa"/>
          </w:tcPr>
          <w:p w14:paraId="20D2576D" w14:textId="77777777" w:rsidR="00B50050" w:rsidRDefault="00B50050" w:rsidP="0088127C">
            <w:pPr>
              <w:pStyle w:val="OtherTableBody"/>
            </w:pPr>
            <w:r>
              <w:t>1</w:t>
            </w:r>
          </w:p>
        </w:tc>
        <w:tc>
          <w:tcPr>
            <w:tcW w:w="600" w:type="dxa"/>
          </w:tcPr>
          <w:p w14:paraId="4070BAA1" w14:textId="77777777" w:rsidR="00B50050" w:rsidRDefault="00B50050" w:rsidP="0088127C">
            <w:pPr>
              <w:pStyle w:val="OtherTableBody"/>
            </w:pPr>
            <w:r>
              <w:t>1..4</w:t>
            </w:r>
          </w:p>
        </w:tc>
        <w:tc>
          <w:tcPr>
            <w:tcW w:w="600" w:type="dxa"/>
          </w:tcPr>
          <w:p w14:paraId="3FB477A6" w14:textId="77777777" w:rsidR="00B50050" w:rsidRDefault="00B50050" w:rsidP="0088127C">
            <w:pPr>
              <w:pStyle w:val="OtherTableBody"/>
            </w:pPr>
          </w:p>
        </w:tc>
        <w:tc>
          <w:tcPr>
            <w:tcW w:w="600" w:type="dxa"/>
          </w:tcPr>
          <w:p w14:paraId="095EE7E3" w14:textId="77777777" w:rsidR="00B50050" w:rsidRDefault="00B50050" w:rsidP="0088127C">
            <w:pPr>
              <w:pStyle w:val="OtherTableBody"/>
            </w:pPr>
            <w:r>
              <w:t>SI</w:t>
            </w:r>
          </w:p>
        </w:tc>
        <w:tc>
          <w:tcPr>
            <w:tcW w:w="700" w:type="dxa"/>
          </w:tcPr>
          <w:p w14:paraId="18F29502" w14:textId="77777777" w:rsidR="00B50050" w:rsidRDefault="00B50050" w:rsidP="0088127C">
            <w:pPr>
              <w:pStyle w:val="OtherTableBody"/>
            </w:pPr>
          </w:p>
        </w:tc>
        <w:tc>
          <w:tcPr>
            <w:tcW w:w="600" w:type="dxa"/>
          </w:tcPr>
          <w:p w14:paraId="2D4B2147" w14:textId="77777777" w:rsidR="00B50050" w:rsidRDefault="00B50050" w:rsidP="0088127C">
            <w:pPr>
              <w:pStyle w:val="OtherTableBody"/>
            </w:pPr>
          </w:p>
        </w:tc>
        <w:tc>
          <w:tcPr>
            <w:tcW w:w="900" w:type="dxa"/>
          </w:tcPr>
          <w:p w14:paraId="3648796F" w14:textId="77777777" w:rsidR="00B50050" w:rsidRDefault="00B50050" w:rsidP="0088127C">
            <w:pPr>
              <w:pStyle w:val="OtherTableBody"/>
            </w:pPr>
            <w:r>
              <w:t>17.4.5.1</w:t>
            </w:r>
          </w:p>
        </w:tc>
      </w:tr>
      <w:tr w:rsidR="00B50050" w14:paraId="69DA905C" w14:textId="77777777" w:rsidTr="00195548">
        <w:tc>
          <w:tcPr>
            <w:tcW w:w="3500" w:type="dxa"/>
          </w:tcPr>
          <w:p w14:paraId="3BBDD1D2" w14:textId="77777777" w:rsidR="00B50050" w:rsidRDefault="00B50050" w:rsidP="0088127C">
            <w:pPr>
              <w:pStyle w:val="OtherTableBody"/>
            </w:pPr>
            <w:r>
              <w:t>Set ID - PR1</w:t>
            </w:r>
          </w:p>
        </w:tc>
        <w:tc>
          <w:tcPr>
            <w:tcW w:w="700" w:type="dxa"/>
          </w:tcPr>
          <w:p w14:paraId="7C272D84" w14:textId="77777777" w:rsidR="00B50050" w:rsidRDefault="00B50050" w:rsidP="0088127C">
            <w:pPr>
              <w:pStyle w:val="OtherTableBody"/>
            </w:pPr>
            <w:r>
              <w:t>00391</w:t>
            </w:r>
          </w:p>
        </w:tc>
        <w:tc>
          <w:tcPr>
            <w:tcW w:w="600" w:type="dxa"/>
          </w:tcPr>
          <w:p w14:paraId="060A250E" w14:textId="77777777" w:rsidR="00B50050" w:rsidRDefault="00B50050" w:rsidP="0088127C">
            <w:pPr>
              <w:pStyle w:val="OtherTableBody"/>
            </w:pPr>
            <w:r>
              <w:t>PR1</w:t>
            </w:r>
          </w:p>
        </w:tc>
        <w:tc>
          <w:tcPr>
            <w:tcW w:w="600" w:type="dxa"/>
          </w:tcPr>
          <w:p w14:paraId="4E3C468D" w14:textId="77777777" w:rsidR="00B50050" w:rsidRDefault="00B50050" w:rsidP="0088127C">
            <w:pPr>
              <w:pStyle w:val="OtherTableBody"/>
            </w:pPr>
            <w:r>
              <w:t>1</w:t>
            </w:r>
          </w:p>
        </w:tc>
        <w:tc>
          <w:tcPr>
            <w:tcW w:w="600" w:type="dxa"/>
          </w:tcPr>
          <w:p w14:paraId="796B7F76" w14:textId="77777777" w:rsidR="00B50050" w:rsidRDefault="00B50050" w:rsidP="0088127C">
            <w:pPr>
              <w:pStyle w:val="OtherTableBody"/>
            </w:pPr>
            <w:r>
              <w:t>1..4</w:t>
            </w:r>
          </w:p>
        </w:tc>
        <w:tc>
          <w:tcPr>
            <w:tcW w:w="600" w:type="dxa"/>
          </w:tcPr>
          <w:p w14:paraId="2C05D5D1" w14:textId="77777777" w:rsidR="00B50050" w:rsidRDefault="00B50050" w:rsidP="0088127C">
            <w:pPr>
              <w:pStyle w:val="OtherTableBody"/>
            </w:pPr>
          </w:p>
        </w:tc>
        <w:tc>
          <w:tcPr>
            <w:tcW w:w="600" w:type="dxa"/>
          </w:tcPr>
          <w:p w14:paraId="76E887D1" w14:textId="77777777" w:rsidR="00B50050" w:rsidRDefault="00B50050" w:rsidP="0088127C">
            <w:pPr>
              <w:pStyle w:val="OtherTableBody"/>
            </w:pPr>
            <w:r>
              <w:t>SI</w:t>
            </w:r>
          </w:p>
        </w:tc>
        <w:tc>
          <w:tcPr>
            <w:tcW w:w="700" w:type="dxa"/>
          </w:tcPr>
          <w:p w14:paraId="51AF5569" w14:textId="77777777" w:rsidR="00B50050" w:rsidRDefault="00B50050" w:rsidP="0088127C">
            <w:pPr>
              <w:pStyle w:val="OtherTableBody"/>
            </w:pPr>
          </w:p>
        </w:tc>
        <w:tc>
          <w:tcPr>
            <w:tcW w:w="600" w:type="dxa"/>
          </w:tcPr>
          <w:p w14:paraId="4E6C79FB" w14:textId="77777777" w:rsidR="00B50050" w:rsidRDefault="00B50050" w:rsidP="0088127C">
            <w:pPr>
              <w:pStyle w:val="OtherTableBody"/>
            </w:pPr>
          </w:p>
        </w:tc>
        <w:tc>
          <w:tcPr>
            <w:tcW w:w="900" w:type="dxa"/>
          </w:tcPr>
          <w:p w14:paraId="32906E0C" w14:textId="77777777" w:rsidR="00B50050" w:rsidRDefault="00B50050" w:rsidP="0088127C">
            <w:pPr>
              <w:pStyle w:val="OtherTableBody"/>
            </w:pPr>
            <w:r>
              <w:t>6.5.4.1</w:t>
            </w:r>
          </w:p>
        </w:tc>
      </w:tr>
      <w:tr w:rsidR="00B50050" w14:paraId="54FCA8D4" w14:textId="77777777" w:rsidTr="00195548">
        <w:tc>
          <w:tcPr>
            <w:tcW w:w="3500" w:type="dxa"/>
          </w:tcPr>
          <w:p w14:paraId="00E0F6A3" w14:textId="77777777" w:rsidR="00B50050" w:rsidRDefault="00B50050" w:rsidP="0088127C">
            <w:pPr>
              <w:pStyle w:val="OtherTableBody"/>
            </w:pPr>
            <w:r>
              <w:t>Set ID - PRA</w:t>
            </w:r>
          </w:p>
        </w:tc>
        <w:tc>
          <w:tcPr>
            <w:tcW w:w="700" w:type="dxa"/>
          </w:tcPr>
          <w:p w14:paraId="51627D31" w14:textId="77777777" w:rsidR="00B50050" w:rsidRDefault="00B50050" w:rsidP="0088127C">
            <w:pPr>
              <w:pStyle w:val="OtherTableBody"/>
            </w:pPr>
            <w:r>
              <w:t>01616</w:t>
            </w:r>
          </w:p>
        </w:tc>
        <w:tc>
          <w:tcPr>
            <w:tcW w:w="600" w:type="dxa"/>
          </w:tcPr>
          <w:p w14:paraId="4A69A08F" w14:textId="77777777" w:rsidR="00B50050" w:rsidRDefault="00B50050" w:rsidP="0088127C">
            <w:pPr>
              <w:pStyle w:val="OtherTableBody"/>
            </w:pPr>
            <w:r>
              <w:t>PRA</w:t>
            </w:r>
          </w:p>
        </w:tc>
        <w:tc>
          <w:tcPr>
            <w:tcW w:w="600" w:type="dxa"/>
          </w:tcPr>
          <w:p w14:paraId="5141787F" w14:textId="77777777" w:rsidR="00B50050" w:rsidRDefault="00B50050" w:rsidP="0088127C">
            <w:pPr>
              <w:pStyle w:val="OtherTableBody"/>
            </w:pPr>
            <w:r>
              <w:t>12</w:t>
            </w:r>
          </w:p>
        </w:tc>
        <w:tc>
          <w:tcPr>
            <w:tcW w:w="600" w:type="dxa"/>
          </w:tcPr>
          <w:p w14:paraId="57B88537" w14:textId="77777777" w:rsidR="00B50050" w:rsidRDefault="00B50050" w:rsidP="0088127C">
            <w:pPr>
              <w:pStyle w:val="OtherTableBody"/>
            </w:pPr>
            <w:r>
              <w:t>1..4</w:t>
            </w:r>
          </w:p>
        </w:tc>
        <w:tc>
          <w:tcPr>
            <w:tcW w:w="600" w:type="dxa"/>
          </w:tcPr>
          <w:p w14:paraId="5CDB6A18" w14:textId="77777777" w:rsidR="00B50050" w:rsidRDefault="00B50050" w:rsidP="0088127C">
            <w:pPr>
              <w:pStyle w:val="OtherTableBody"/>
            </w:pPr>
          </w:p>
        </w:tc>
        <w:tc>
          <w:tcPr>
            <w:tcW w:w="600" w:type="dxa"/>
          </w:tcPr>
          <w:p w14:paraId="6881EFC3" w14:textId="77777777" w:rsidR="00B50050" w:rsidRDefault="00B50050" w:rsidP="0088127C">
            <w:pPr>
              <w:pStyle w:val="OtherTableBody"/>
            </w:pPr>
            <w:r>
              <w:t>SI</w:t>
            </w:r>
          </w:p>
        </w:tc>
        <w:tc>
          <w:tcPr>
            <w:tcW w:w="700" w:type="dxa"/>
          </w:tcPr>
          <w:p w14:paraId="5BD7EBE6" w14:textId="77777777" w:rsidR="00B50050" w:rsidRDefault="00B50050" w:rsidP="0088127C">
            <w:pPr>
              <w:pStyle w:val="OtherTableBody"/>
            </w:pPr>
          </w:p>
        </w:tc>
        <w:tc>
          <w:tcPr>
            <w:tcW w:w="600" w:type="dxa"/>
          </w:tcPr>
          <w:p w14:paraId="0581AB27" w14:textId="77777777" w:rsidR="00B50050" w:rsidRDefault="00B50050" w:rsidP="0088127C">
            <w:pPr>
              <w:pStyle w:val="OtherTableBody"/>
            </w:pPr>
          </w:p>
        </w:tc>
        <w:tc>
          <w:tcPr>
            <w:tcW w:w="900" w:type="dxa"/>
          </w:tcPr>
          <w:p w14:paraId="5A8FAD6A" w14:textId="77777777" w:rsidR="00B50050" w:rsidRDefault="00B50050" w:rsidP="0088127C">
            <w:pPr>
              <w:pStyle w:val="OtherTableBody"/>
            </w:pPr>
            <w:r>
              <w:t>15.4.6.12</w:t>
            </w:r>
          </w:p>
        </w:tc>
      </w:tr>
      <w:tr w:rsidR="00B50050" w14:paraId="7502F080" w14:textId="77777777" w:rsidTr="00195548">
        <w:tc>
          <w:tcPr>
            <w:tcW w:w="3500" w:type="dxa"/>
          </w:tcPr>
          <w:p w14:paraId="7BE5A760" w14:textId="77777777" w:rsidR="00B50050" w:rsidRDefault="00B50050" w:rsidP="0088127C">
            <w:pPr>
              <w:pStyle w:val="OtherTableBody"/>
            </w:pPr>
            <w:r>
              <w:t>Set ID - PV1</w:t>
            </w:r>
          </w:p>
        </w:tc>
        <w:tc>
          <w:tcPr>
            <w:tcW w:w="700" w:type="dxa"/>
          </w:tcPr>
          <w:p w14:paraId="34531054" w14:textId="77777777" w:rsidR="00B50050" w:rsidRDefault="00B50050" w:rsidP="0088127C">
            <w:pPr>
              <w:pStyle w:val="OtherTableBody"/>
            </w:pPr>
            <w:r>
              <w:t>00131</w:t>
            </w:r>
          </w:p>
        </w:tc>
        <w:tc>
          <w:tcPr>
            <w:tcW w:w="600" w:type="dxa"/>
          </w:tcPr>
          <w:p w14:paraId="71A62321" w14:textId="77777777" w:rsidR="00B50050" w:rsidRDefault="00B50050" w:rsidP="0088127C">
            <w:pPr>
              <w:pStyle w:val="OtherTableBody"/>
            </w:pPr>
            <w:r>
              <w:t>PV1</w:t>
            </w:r>
          </w:p>
        </w:tc>
        <w:tc>
          <w:tcPr>
            <w:tcW w:w="600" w:type="dxa"/>
          </w:tcPr>
          <w:p w14:paraId="0D9EA72C" w14:textId="77777777" w:rsidR="00B50050" w:rsidRDefault="00B50050" w:rsidP="0088127C">
            <w:pPr>
              <w:pStyle w:val="OtherTableBody"/>
            </w:pPr>
            <w:r>
              <w:t>1</w:t>
            </w:r>
          </w:p>
        </w:tc>
        <w:tc>
          <w:tcPr>
            <w:tcW w:w="600" w:type="dxa"/>
          </w:tcPr>
          <w:p w14:paraId="1A7FF1F8" w14:textId="77777777" w:rsidR="00B50050" w:rsidRDefault="00B50050" w:rsidP="0088127C">
            <w:pPr>
              <w:pStyle w:val="OtherTableBody"/>
            </w:pPr>
            <w:r>
              <w:t>1..4</w:t>
            </w:r>
          </w:p>
        </w:tc>
        <w:tc>
          <w:tcPr>
            <w:tcW w:w="600" w:type="dxa"/>
          </w:tcPr>
          <w:p w14:paraId="3972664D" w14:textId="77777777" w:rsidR="00B50050" w:rsidRDefault="00B50050" w:rsidP="0088127C">
            <w:pPr>
              <w:pStyle w:val="OtherTableBody"/>
            </w:pPr>
          </w:p>
        </w:tc>
        <w:tc>
          <w:tcPr>
            <w:tcW w:w="600" w:type="dxa"/>
          </w:tcPr>
          <w:p w14:paraId="74CB5C14" w14:textId="77777777" w:rsidR="00B50050" w:rsidRDefault="00B50050" w:rsidP="0088127C">
            <w:pPr>
              <w:pStyle w:val="OtherTableBody"/>
            </w:pPr>
            <w:r>
              <w:t>SI</w:t>
            </w:r>
          </w:p>
        </w:tc>
        <w:tc>
          <w:tcPr>
            <w:tcW w:w="700" w:type="dxa"/>
          </w:tcPr>
          <w:p w14:paraId="38986FBD" w14:textId="77777777" w:rsidR="00B50050" w:rsidRDefault="00B50050" w:rsidP="0088127C">
            <w:pPr>
              <w:pStyle w:val="OtherTableBody"/>
            </w:pPr>
          </w:p>
        </w:tc>
        <w:tc>
          <w:tcPr>
            <w:tcW w:w="600" w:type="dxa"/>
          </w:tcPr>
          <w:p w14:paraId="4B0384E5" w14:textId="77777777" w:rsidR="00B50050" w:rsidRDefault="00B50050" w:rsidP="0088127C">
            <w:pPr>
              <w:pStyle w:val="OtherTableBody"/>
            </w:pPr>
          </w:p>
        </w:tc>
        <w:tc>
          <w:tcPr>
            <w:tcW w:w="900" w:type="dxa"/>
          </w:tcPr>
          <w:p w14:paraId="610E19DC" w14:textId="77777777" w:rsidR="00B50050" w:rsidRDefault="00B50050" w:rsidP="0088127C">
            <w:pPr>
              <w:pStyle w:val="OtherTableBody"/>
            </w:pPr>
            <w:r>
              <w:t>3.4.3.1</w:t>
            </w:r>
          </w:p>
        </w:tc>
      </w:tr>
      <w:tr w:rsidR="00B50050" w14:paraId="46551926" w14:textId="77777777" w:rsidTr="00195548">
        <w:tc>
          <w:tcPr>
            <w:tcW w:w="3500" w:type="dxa"/>
          </w:tcPr>
          <w:p w14:paraId="0CD147B4" w14:textId="77777777" w:rsidR="00B50050" w:rsidRDefault="00B50050" w:rsidP="0088127C">
            <w:pPr>
              <w:pStyle w:val="OtherTableBody"/>
            </w:pPr>
            <w:r>
              <w:t>Set ID - PYE</w:t>
            </w:r>
          </w:p>
        </w:tc>
        <w:tc>
          <w:tcPr>
            <w:tcW w:w="700" w:type="dxa"/>
          </w:tcPr>
          <w:p w14:paraId="53B878C4" w14:textId="77777777" w:rsidR="00B50050" w:rsidRDefault="00B50050" w:rsidP="0088127C">
            <w:pPr>
              <w:pStyle w:val="OtherTableBody"/>
            </w:pPr>
            <w:r>
              <w:t>01939</w:t>
            </w:r>
          </w:p>
        </w:tc>
        <w:tc>
          <w:tcPr>
            <w:tcW w:w="600" w:type="dxa"/>
          </w:tcPr>
          <w:p w14:paraId="66FDCFC4" w14:textId="77777777" w:rsidR="00B50050" w:rsidRDefault="00B50050" w:rsidP="0088127C">
            <w:pPr>
              <w:pStyle w:val="OtherTableBody"/>
            </w:pPr>
            <w:r>
              <w:t>PYE</w:t>
            </w:r>
          </w:p>
        </w:tc>
        <w:tc>
          <w:tcPr>
            <w:tcW w:w="600" w:type="dxa"/>
          </w:tcPr>
          <w:p w14:paraId="321886DE" w14:textId="77777777" w:rsidR="00B50050" w:rsidRDefault="00B50050" w:rsidP="0088127C">
            <w:pPr>
              <w:pStyle w:val="OtherTableBody"/>
            </w:pPr>
            <w:r>
              <w:t>1</w:t>
            </w:r>
          </w:p>
        </w:tc>
        <w:tc>
          <w:tcPr>
            <w:tcW w:w="600" w:type="dxa"/>
          </w:tcPr>
          <w:p w14:paraId="71FAC55E" w14:textId="77777777" w:rsidR="00B50050" w:rsidRDefault="00B50050" w:rsidP="0088127C">
            <w:pPr>
              <w:pStyle w:val="OtherTableBody"/>
            </w:pPr>
            <w:r>
              <w:t>1..4</w:t>
            </w:r>
          </w:p>
        </w:tc>
        <w:tc>
          <w:tcPr>
            <w:tcW w:w="600" w:type="dxa"/>
          </w:tcPr>
          <w:p w14:paraId="3C72955E" w14:textId="77777777" w:rsidR="00B50050" w:rsidRDefault="00B50050" w:rsidP="0088127C">
            <w:pPr>
              <w:pStyle w:val="OtherTableBody"/>
            </w:pPr>
          </w:p>
        </w:tc>
        <w:tc>
          <w:tcPr>
            <w:tcW w:w="600" w:type="dxa"/>
          </w:tcPr>
          <w:p w14:paraId="12D9187C" w14:textId="77777777" w:rsidR="00B50050" w:rsidRDefault="00B50050" w:rsidP="0088127C">
            <w:pPr>
              <w:pStyle w:val="OtherTableBody"/>
            </w:pPr>
            <w:r>
              <w:t>SI</w:t>
            </w:r>
          </w:p>
        </w:tc>
        <w:tc>
          <w:tcPr>
            <w:tcW w:w="700" w:type="dxa"/>
          </w:tcPr>
          <w:p w14:paraId="2D8CFEA7" w14:textId="77777777" w:rsidR="00B50050" w:rsidRDefault="00B50050" w:rsidP="0088127C">
            <w:pPr>
              <w:pStyle w:val="OtherTableBody"/>
            </w:pPr>
          </w:p>
        </w:tc>
        <w:tc>
          <w:tcPr>
            <w:tcW w:w="600" w:type="dxa"/>
          </w:tcPr>
          <w:p w14:paraId="15120996" w14:textId="77777777" w:rsidR="00B50050" w:rsidRDefault="00B50050" w:rsidP="0088127C">
            <w:pPr>
              <w:pStyle w:val="OtherTableBody"/>
            </w:pPr>
          </w:p>
        </w:tc>
        <w:tc>
          <w:tcPr>
            <w:tcW w:w="900" w:type="dxa"/>
          </w:tcPr>
          <w:p w14:paraId="70068CD1" w14:textId="77777777" w:rsidR="00B50050" w:rsidRDefault="00B50050" w:rsidP="0088127C">
            <w:pPr>
              <w:pStyle w:val="OtherTableBody"/>
            </w:pPr>
            <w:r>
              <w:t>16.4.3.1</w:t>
            </w:r>
          </w:p>
        </w:tc>
      </w:tr>
      <w:tr w:rsidR="00B50050" w14:paraId="7095DC5D" w14:textId="77777777" w:rsidTr="00195548">
        <w:tc>
          <w:tcPr>
            <w:tcW w:w="3500" w:type="dxa"/>
          </w:tcPr>
          <w:p w14:paraId="49B29DF2" w14:textId="77777777" w:rsidR="00B50050" w:rsidRDefault="00B50050" w:rsidP="0088127C">
            <w:pPr>
              <w:pStyle w:val="OtherTableBody"/>
            </w:pPr>
            <w:r>
              <w:t>Set ID - REL</w:t>
            </w:r>
          </w:p>
        </w:tc>
        <w:tc>
          <w:tcPr>
            <w:tcW w:w="700" w:type="dxa"/>
          </w:tcPr>
          <w:p w14:paraId="64623044" w14:textId="77777777" w:rsidR="00B50050" w:rsidRDefault="00B50050" w:rsidP="0088127C">
            <w:pPr>
              <w:pStyle w:val="OtherTableBody"/>
            </w:pPr>
            <w:r>
              <w:t>02240</w:t>
            </w:r>
          </w:p>
        </w:tc>
        <w:tc>
          <w:tcPr>
            <w:tcW w:w="600" w:type="dxa"/>
          </w:tcPr>
          <w:p w14:paraId="25E29B5D" w14:textId="77777777" w:rsidR="00B50050" w:rsidRDefault="00B50050" w:rsidP="0088127C">
            <w:pPr>
              <w:pStyle w:val="OtherTableBody"/>
            </w:pPr>
            <w:r>
              <w:t>REL</w:t>
            </w:r>
          </w:p>
        </w:tc>
        <w:tc>
          <w:tcPr>
            <w:tcW w:w="600" w:type="dxa"/>
          </w:tcPr>
          <w:p w14:paraId="016EFF87" w14:textId="77777777" w:rsidR="00B50050" w:rsidRDefault="00B50050" w:rsidP="0088127C">
            <w:pPr>
              <w:pStyle w:val="OtherTableBody"/>
            </w:pPr>
            <w:r>
              <w:t>1</w:t>
            </w:r>
          </w:p>
        </w:tc>
        <w:tc>
          <w:tcPr>
            <w:tcW w:w="600" w:type="dxa"/>
          </w:tcPr>
          <w:p w14:paraId="1A4D8F20" w14:textId="77777777" w:rsidR="00B50050" w:rsidRDefault="00B50050" w:rsidP="0088127C">
            <w:pPr>
              <w:pStyle w:val="OtherTableBody"/>
            </w:pPr>
            <w:r>
              <w:t>1..4</w:t>
            </w:r>
          </w:p>
        </w:tc>
        <w:tc>
          <w:tcPr>
            <w:tcW w:w="600" w:type="dxa"/>
          </w:tcPr>
          <w:p w14:paraId="2C787121" w14:textId="77777777" w:rsidR="00B50050" w:rsidRDefault="00B50050" w:rsidP="0088127C">
            <w:pPr>
              <w:pStyle w:val="OtherTableBody"/>
            </w:pPr>
          </w:p>
        </w:tc>
        <w:tc>
          <w:tcPr>
            <w:tcW w:w="600" w:type="dxa"/>
          </w:tcPr>
          <w:p w14:paraId="2398CE4D" w14:textId="77777777" w:rsidR="00B50050" w:rsidRDefault="00B50050" w:rsidP="0088127C">
            <w:pPr>
              <w:pStyle w:val="OtherTableBody"/>
            </w:pPr>
            <w:r>
              <w:t>SI</w:t>
            </w:r>
          </w:p>
        </w:tc>
        <w:tc>
          <w:tcPr>
            <w:tcW w:w="700" w:type="dxa"/>
          </w:tcPr>
          <w:p w14:paraId="382F30DC" w14:textId="77777777" w:rsidR="00B50050" w:rsidRDefault="00B50050" w:rsidP="0088127C">
            <w:pPr>
              <w:pStyle w:val="OtherTableBody"/>
            </w:pPr>
          </w:p>
        </w:tc>
        <w:tc>
          <w:tcPr>
            <w:tcW w:w="600" w:type="dxa"/>
          </w:tcPr>
          <w:p w14:paraId="057231B1" w14:textId="77777777" w:rsidR="00B50050" w:rsidRDefault="00B50050" w:rsidP="0088127C">
            <w:pPr>
              <w:pStyle w:val="OtherTableBody"/>
            </w:pPr>
          </w:p>
        </w:tc>
        <w:tc>
          <w:tcPr>
            <w:tcW w:w="900" w:type="dxa"/>
          </w:tcPr>
          <w:p w14:paraId="08E9134B" w14:textId="77777777" w:rsidR="00B50050" w:rsidRDefault="00B50050" w:rsidP="0088127C">
            <w:pPr>
              <w:pStyle w:val="OtherTableBody"/>
            </w:pPr>
            <w:r>
              <w:t>12.4.5.1</w:t>
            </w:r>
          </w:p>
        </w:tc>
      </w:tr>
      <w:tr w:rsidR="00B50050" w14:paraId="273EA786" w14:textId="77777777" w:rsidTr="00195548">
        <w:tc>
          <w:tcPr>
            <w:tcW w:w="3500" w:type="dxa"/>
          </w:tcPr>
          <w:p w14:paraId="4033DDDC" w14:textId="77777777" w:rsidR="00B50050" w:rsidRDefault="00B50050" w:rsidP="0088127C">
            <w:pPr>
              <w:pStyle w:val="OtherTableBody"/>
            </w:pPr>
            <w:r>
              <w:t>Set ID - RGS</w:t>
            </w:r>
          </w:p>
        </w:tc>
        <w:tc>
          <w:tcPr>
            <w:tcW w:w="700" w:type="dxa"/>
          </w:tcPr>
          <w:p w14:paraId="20D3275A" w14:textId="77777777" w:rsidR="00B50050" w:rsidRDefault="00B50050" w:rsidP="0088127C">
            <w:pPr>
              <w:pStyle w:val="OtherTableBody"/>
            </w:pPr>
            <w:r>
              <w:t>01203</w:t>
            </w:r>
          </w:p>
        </w:tc>
        <w:tc>
          <w:tcPr>
            <w:tcW w:w="600" w:type="dxa"/>
          </w:tcPr>
          <w:p w14:paraId="5F9966C9" w14:textId="77777777" w:rsidR="00B50050" w:rsidRDefault="00B50050" w:rsidP="0088127C">
            <w:pPr>
              <w:pStyle w:val="OtherTableBody"/>
            </w:pPr>
            <w:r>
              <w:t>RGS</w:t>
            </w:r>
          </w:p>
        </w:tc>
        <w:tc>
          <w:tcPr>
            <w:tcW w:w="600" w:type="dxa"/>
          </w:tcPr>
          <w:p w14:paraId="1B09049D" w14:textId="77777777" w:rsidR="00B50050" w:rsidRDefault="00B50050" w:rsidP="0088127C">
            <w:pPr>
              <w:pStyle w:val="OtherTableBody"/>
            </w:pPr>
            <w:r>
              <w:t>1</w:t>
            </w:r>
          </w:p>
        </w:tc>
        <w:tc>
          <w:tcPr>
            <w:tcW w:w="600" w:type="dxa"/>
          </w:tcPr>
          <w:p w14:paraId="4402BB79" w14:textId="77777777" w:rsidR="00B50050" w:rsidRDefault="00B50050" w:rsidP="0088127C">
            <w:pPr>
              <w:pStyle w:val="OtherTableBody"/>
            </w:pPr>
            <w:r>
              <w:t>1..4</w:t>
            </w:r>
          </w:p>
        </w:tc>
        <w:tc>
          <w:tcPr>
            <w:tcW w:w="600" w:type="dxa"/>
          </w:tcPr>
          <w:p w14:paraId="37DEF2E4" w14:textId="77777777" w:rsidR="00B50050" w:rsidRDefault="00B50050" w:rsidP="0088127C">
            <w:pPr>
              <w:pStyle w:val="OtherTableBody"/>
            </w:pPr>
          </w:p>
        </w:tc>
        <w:tc>
          <w:tcPr>
            <w:tcW w:w="600" w:type="dxa"/>
          </w:tcPr>
          <w:p w14:paraId="7F18D7CF" w14:textId="77777777" w:rsidR="00B50050" w:rsidRDefault="00B50050" w:rsidP="0088127C">
            <w:pPr>
              <w:pStyle w:val="OtherTableBody"/>
            </w:pPr>
            <w:r>
              <w:t>SI</w:t>
            </w:r>
          </w:p>
        </w:tc>
        <w:tc>
          <w:tcPr>
            <w:tcW w:w="700" w:type="dxa"/>
          </w:tcPr>
          <w:p w14:paraId="771C2F3C" w14:textId="77777777" w:rsidR="00B50050" w:rsidRDefault="00B50050" w:rsidP="0088127C">
            <w:pPr>
              <w:pStyle w:val="OtherTableBody"/>
            </w:pPr>
          </w:p>
        </w:tc>
        <w:tc>
          <w:tcPr>
            <w:tcW w:w="600" w:type="dxa"/>
          </w:tcPr>
          <w:p w14:paraId="0F4D0790" w14:textId="77777777" w:rsidR="00B50050" w:rsidRDefault="00B50050" w:rsidP="0088127C">
            <w:pPr>
              <w:pStyle w:val="OtherTableBody"/>
            </w:pPr>
          </w:p>
        </w:tc>
        <w:tc>
          <w:tcPr>
            <w:tcW w:w="900" w:type="dxa"/>
          </w:tcPr>
          <w:p w14:paraId="1927CF0B" w14:textId="77777777" w:rsidR="00B50050" w:rsidRDefault="00B50050" w:rsidP="0088127C">
            <w:pPr>
              <w:pStyle w:val="OtherTableBody"/>
            </w:pPr>
            <w:r>
              <w:t>10.6.3.1</w:t>
            </w:r>
          </w:p>
        </w:tc>
      </w:tr>
      <w:tr w:rsidR="00B50050" w14:paraId="23D0A0DE" w14:textId="77777777" w:rsidTr="00195548">
        <w:tc>
          <w:tcPr>
            <w:tcW w:w="3500" w:type="dxa"/>
          </w:tcPr>
          <w:p w14:paraId="29AD80F2" w14:textId="77777777" w:rsidR="00B50050" w:rsidRDefault="00B50050" w:rsidP="0088127C">
            <w:pPr>
              <w:pStyle w:val="OtherTableBody"/>
            </w:pPr>
            <w:r>
              <w:t>Set ID - RXV</w:t>
            </w:r>
          </w:p>
        </w:tc>
        <w:tc>
          <w:tcPr>
            <w:tcW w:w="700" w:type="dxa"/>
          </w:tcPr>
          <w:p w14:paraId="00387F69" w14:textId="77777777" w:rsidR="00B50050" w:rsidRDefault="00B50050" w:rsidP="0088127C">
            <w:pPr>
              <w:pStyle w:val="OtherTableBody"/>
            </w:pPr>
            <w:r>
              <w:t>03318</w:t>
            </w:r>
          </w:p>
        </w:tc>
        <w:tc>
          <w:tcPr>
            <w:tcW w:w="600" w:type="dxa"/>
          </w:tcPr>
          <w:p w14:paraId="127C9B2A" w14:textId="77777777" w:rsidR="00B50050" w:rsidRDefault="00B50050" w:rsidP="0088127C">
            <w:pPr>
              <w:pStyle w:val="OtherTableBody"/>
            </w:pPr>
            <w:r>
              <w:t>RXV</w:t>
            </w:r>
          </w:p>
        </w:tc>
        <w:tc>
          <w:tcPr>
            <w:tcW w:w="600" w:type="dxa"/>
          </w:tcPr>
          <w:p w14:paraId="515960B1" w14:textId="77777777" w:rsidR="00B50050" w:rsidRDefault="00B50050" w:rsidP="0088127C">
            <w:pPr>
              <w:pStyle w:val="OtherTableBody"/>
            </w:pPr>
            <w:r>
              <w:t>1</w:t>
            </w:r>
          </w:p>
        </w:tc>
        <w:tc>
          <w:tcPr>
            <w:tcW w:w="600" w:type="dxa"/>
          </w:tcPr>
          <w:p w14:paraId="6CDF449D" w14:textId="77777777" w:rsidR="00B50050" w:rsidRDefault="00B50050" w:rsidP="0088127C">
            <w:pPr>
              <w:pStyle w:val="OtherTableBody"/>
            </w:pPr>
            <w:r>
              <w:t>..</w:t>
            </w:r>
          </w:p>
        </w:tc>
        <w:tc>
          <w:tcPr>
            <w:tcW w:w="600" w:type="dxa"/>
          </w:tcPr>
          <w:p w14:paraId="4C58370B" w14:textId="77777777" w:rsidR="00B50050" w:rsidRDefault="00B50050" w:rsidP="0088127C">
            <w:pPr>
              <w:pStyle w:val="OtherTableBody"/>
            </w:pPr>
          </w:p>
        </w:tc>
        <w:tc>
          <w:tcPr>
            <w:tcW w:w="600" w:type="dxa"/>
          </w:tcPr>
          <w:p w14:paraId="6F446C26" w14:textId="77777777" w:rsidR="00B50050" w:rsidRDefault="00B50050" w:rsidP="0088127C">
            <w:pPr>
              <w:pStyle w:val="OtherTableBody"/>
            </w:pPr>
            <w:r>
              <w:t>SI</w:t>
            </w:r>
          </w:p>
        </w:tc>
        <w:tc>
          <w:tcPr>
            <w:tcW w:w="700" w:type="dxa"/>
          </w:tcPr>
          <w:p w14:paraId="2EF5CEC3" w14:textId="77777777" w:rsidR="00B50050" w:rsidRDefault="00B50050" w:rsidP="0088127C">
            <w:pPr>
              <w:pStyle w:val="OtherTableBody"/>
            </w:pPr>
          </w:p>
        </w:tc>
        <w:tc>
          <w:tcPr>
            <w:tcW w:w="600" w:type="dxa"/>
          </w:tcPr>
          <w:p w14:paraId="2709EA7B" w14:textId="77777777" w:rsidR="00B50050" w:rsidRDefault="00B50050" w:rsidP="0088127C">
            <w:pPr>
              <w:pStyle w:val="OtherTableBody"/>
            </w:pPr>
          </w:p>
        </w:tc>
        <w:tc>
          <w:tcPr>
            <w:tcW w:w="900" w:type="dxa"/>
          </w:tcPr>
          <w:p w14:paraId="427529C7" w14:textId="77777777" w:rsidR="00B50050" w:rsidRDefault="00B50050" w:rsidP="0088127C">
            <w:pPr>
              <w:pStyle w:val="OtherTableBody"/>
            </w:pPr>
            <w:r>
              <w:t>4A.4.8.1</w:t>
            </w:r>
          </w:p>
        </w:tc>
      </w:tr>
      <w:tr w:rsidR="00B50050" w14:paraId="41B867E4" w14:textId="77777777" w:rsidTr="00195548">
        <w:tc>
          <w:tcPr>
            <w:tcW w:w="3500" w:type="dxa"/>
          </w:tcPr>
          <w:p w14:paraId="15B83BDE" w14:textId="77777777" w:rsidR="00B50050" w:rsidRDefault="00B50050" w:rsidP="0088127C">
            <w:pPr>
              <w:pStyle w:val="OtherTableBody"/>
            </w:pPr>
            <w:r>
              <w:t>Set ID - SGH</w:t>
            </w:r>
          </w:p>
        </w:tc>
        <w:tc>
          <w:tcPr>
            <w:tcW w:w="700" w:type="dxa"/>
          </w:tcPr>
          <w:p w14:paraId="57DD779B" w14:textId="77777777" w:rsidR="00B50050" w:rsidRDefault="00B50050" w:rsidP="0088127C">
            <w:pPr>
              <w:pStyle w:val="OtherTableBody"/>
            </w:pPr>
            <w:r>
              <w:t>03389</w:t>
            </w:r>
          </w:p>
        </w:tc>
        <w:tc>
          <w:tcPr>
            <w:tcW w:w="600" w:type="dxa"/>
          </w:tcPr>
          <w:p w14:paraId="66426BD8" w14:textId="77777777" w:rsidR="00B50050" w:rsidRDefault="00B50050" w:rsidP="0088127C">
            <w:pPr>
              <w:pStyle w:val="OtherTableBody"/>
            </w:pPr>
            <w:r>
              <w:t>SGH</w:t>
            </w:r>
          </w:p>
        </w:tc>
        <w:tc>
          <w:tcPr>
            <w:tcW w:w="600" w:type="dxa"/>
          </w:tcPr>
          <w:p w14:paraId="1D3024F2" w14:textId="77777777" w:rsidR="00B50050" w:rsidRDefault="00B50050" w:rsidP="0088127C">
            <w:pPr>
              <w:pStyle w:val="OtherTableBody"/>
            </w:pPr>
            <w:r>
              <w:t>1</w:t>
            </w:r>
          </w:p>
        </w:tc>
        <w:tc>
          <w:tcPr>
            <w:tcW w:w="600" w:type="dxa"/>
          </w:tcPr>
          <w:p w14:paraId="5B062BD5" w14:textId="77777777" w:rsidR="00B50050" w:rsidRDefault="00B50050" w:rsidP="0088127C">
            <w:pPr>
              <w:pStyle w:val="OtherTableBody"/>
            </w:pPr>
            <w:r>
              <w:t>..</w:t>
            </w:r>
          </w:p>
        </w:tc>
        <w:tc>
          <w:tcPr>
            <w:tcW w:w="600" w:type="dxa"/>
          </w:tcPr>
          <w:p w14:paraId="16CC7501" w14:textId="77777777" w:rsidR="00B50050" w:rsidRDefault="00B50050" w:rsidP="0088127C">
            <w:pPr>
              <w:pStyle w:val="OtherTableBody"/>
            </w:pPr>
          </w:p>
        </w:tc>
        <w:tc>
          <w:tcPr>
            <w:tcW w:w="600" w:type="dxa"/>
          </w:tcPr>
          <w:p w14:paraId="3CB16D0C" w14:textId="77777777" w:rsidR="00B50050" w:rsidRDefault="00B50050" w:rsidP="0088127C">
            <w:pPr>
              <w:pStyle w:val="OtherTableBody"/>
            </w:pPr>
            <w:r>
              <w:t>SI</w:t>
            </w:r>
          </w:p>
        </w:tc>
        <w:tc>
          <w:tcPr>
            <w:tcW w:w="700" w:type="dxa"/>
          </w:tcPr>
          <w:p w14:paraId="7DB13C59" w14:textId="77777777" w:rsidR="00B50050" w:rsidRDefault="00B50050" w:rsidP="0088127C">
            <w:pPr>
              <w:pStyle w:val="OtherTableBody"/>
            </w:pPr>
          </w:p>
        </w:tc>
        <w:tc>
          <w:tcPr>
            <w:tcW w:w="600" w:type="dxa"/>
          </w:tcPr>
          <w:p w14:paraId="13651E1E" w14:textId="77777777" w:rsidR="00B50050" w:rsidRDefault="00B50050" w:rsidP="0088127C">
            <w:pPr>
              <w:pStyle w:val="OtherTableBody"/>
            </w:pPr>
          </w:p>
        </w:tc>
        <w:tc>
          <w:tcPr>
            <w:tcW w:w="900" w:type="dxa"/>
          </w:tcPr>
          <w:p w14:paraId="29411B13" w14:textId="77777777" w:rsidR="00B50050" w:rsidRDefault="00B50050" w:rsidP="0088127C">
            <w:pPr>
              <w:pStyle w:val="OtherTableBody"/>
            </w:pPr>
            <w:r>
              <w:t>2.14.13.1</w:t>
            </w:r>
          </w:p>
        </w:tc>
      </w:tr>
      <w:tr w:rsidR="00B50050" w14:paraId="34943A43" w14:textId="77777777" w:rsidTr="00195548">
        <w:tc>
          <w:tcPr>
            <w:tcW w:w="3500" w:type="dxa"/>
          </w:tcPr>
          <w:p w14:paraId="5A767450" w14:textId="77777777" w:rsidR="00B50050" w:rsidRDefault="00B50050" w:rsidP="0088127C">
            <w:pPr>
              <w:pStyle w:val="OtherTableBody"/>
            </w:pPr>
            <w:r>
              <w:t>Set ID - SGT</w:t>
            </w:r>
          </w:p>
        </w:tc>
        <w:tc>
          <w:tcPr>
            <w:tcW w:w="700" w:type="dxa"/>
          </w:tcPr>
          <w:p w14:paraId="0D58FCC7" w14:textId="77777777" w:rsidR="00B50050" w:rsidRDefault="00B50050" w:rsidP="0088127C">
            <w:pPr>
              <w:pStyle w:val="OtherTableBody"/>
            </w:pPr>
            <w:r>
              <w:t>03394</w:t>
            </w:r>
          </w:p>
        </w:tc>
        <w:tc>
          <w:tcPr>
            <w:tcW w:w="600" w:type="dxa"/>
          </w:tcPr>
          <w:p w14:paraId="29E61E5C" w14:textId="77777777" w:rsidR="00B50050" w:rsidRDefault="00B50050" w:rsidP="0088127C">
            <w:pPr>
              <w:pStyle w:val="OtherTableBody"/>
            </w:pPr>
            <w:r>
              <w:t>SGT</w:t>
            </w:r>
          </w:p>
        </w:tc>
        <w:tc>
          <w:tcPr>
            <w:tcW w:w="600" w:type="dxa"/>
          </w:tcPr>
          <w:p w14:paraId="7C276E82" w14:textId="77777777" w:rsidR="00B50050" w:rsidRDefault="00B50050" w:rsidP="0088127C">
            <w:pPr>
              <w:pStyle w:val="OtherTableBody"/>
            </w:pPr>
            <w:r>
              <w:t>1</w:t>
            </w:r>
          </w:p>
        </w:tc>
        <w:tc>
          <w:tcPr>
            <w:tcW w:w="600" w:type="dxa"/>
          </w:tcPr>
          <w:p w14:paraId="0FC76F2F" w14:textId="77777777" w:rsidR="00B50050" w:rsidRDefault="00B50050" w:rsidP="0088127C">
            <w:pPr>
              <w:pStyle w:val="OtherTableBody"/>
            </w:pPr>
            <w:r>
              <w:t>..</w:t>
            </w:r>
          </w:p>
        </w:tc>
        <w:tc>
          <w:tcPr>
            <w:tcW w:w="600" w:type="dxa"/>
          </w:tcPr>
          <w:p w14:paraId="71011E96" w14:textId="77777777" w:rsidR="00B50050" w:rsidRDefault="00B50050" w:rsidP="0088127C">
            <w:pPr>
              <w:pStyle w:val="OtherTableBody"/>
            </w:pPr>
          </w:p>
        </w:tc>
        <w:tc>
          <w:tcPr>
            <w:tcW w:w="600" w:type="dxa"/>
          </w:tcPr>
          <w:p w14:paraId="52FF4964" w14:textId="77777777" w:rsidR="00B50050" w:rsidRDefault="00B50050" w:rsidP="0088127C">
            <w:pPr>
              <w:pStyle w:val="OtherTableBody"/>
            </w:pPr>
            <w:r>
              <w:t>SI</w:t>
            </w:r>
          </w:p>
        </w:tc>
        <w:tc>
          <w:tcPr>
            <w:tcW w:w="700" w:type="dxa"/>
          </w:tcPr>
          <w:p w14:paraId="26AF668F" w14:textId="77777777" w:rsidR="00B50050" w:rsidRDefault="00B50050" w:rsidP="0088127C">
            <w:pPr>
              <w:pStyle w:val="OtherTableBody"/>
            </w:pPr>
          </w:p>
        </w:tc>
        <w:tc>
          <w:tcPr>
            <w:tcW w:w="600" w:type="dxa"/>
          </w:tcPr>
          <w:p w14:paraId="31FE3EA3" w14:textId="77777777" w:rsidR="00B50050" w:rsidRDefault="00B50050" w:rsidP="0088127C">
            <w:pPr>
              <w:pStyle w:val="OtherTableBody"/>
            </w:pPr>
          </w:p>
        </w:tc>
        <w:tc>
          <w:tcPr>
            <w:tcW w:w="900" w:type="dxa"/>
          </w:tcPr>
          <w:p w14:paraId="01B5C005" w14:textId="77777777" w:rsidR="00B50050" w:rsidRDefault="00B50050" w:rsidP="0088127C">
            <w:pPr>
              <w:pStyle w:val="OtherTableBody"/>
            </w:pPr>
            <w:r>
              <w:t>2.14.14.1</w:t>
            </w:r>
          </w:p>
        </w:tc>
      </w:tr>
      <w:tr w:rsidR="00B50050" w14:paraId="2F86A476" w14:textId="77777777" w:rsidTr="00195548">
        <w:tc>
          <w:tcPr>
            <w:tcW w:w="3500" w:type="dxa"/>
          </w:tcPr>
          <w:p w14:paraId="358BE9E5" w14:textId="77777777" w:rsidR="00B50050" w:rsidRDefault="00B50050" w:rsidP="0088127C">
            <w:pPr>
              <w:pStyle w:val="OtherTableBody"/>
            </w:pPr>
            <w:r>
              <w:t>Set ID - SPM</w:t>
            </w:r>
          </w:p>
        </w:tc>
        <w:tc>
          <w:tcPr>
            <w:tcW w:w="700" w:type="dxa"/>
          </w:tcPr>
          <w:p w14:paraId="5398C098" w14:textId="77777777" w:rsidR="00B50050" w:rsidRDefault="00B50050" w:rsidP="0088127C">
            <w:pPr>
              <w:pStyle w:val="OtherTableBody"/>
            </w:pPr>
            <w:r>
              <w:t>01754</w:t>
            </w:r>
          </w:p>
        </w:tc>
        <w:tc>
          <w:tcPr>
            <w:tcW w:w="600" w:type="dxa"/>
          </w:tcPr>
          <w:p w14:paraId="26216F39" w14:textId="77777777" w:rsidR="00B50050" w:rsidRDefault="00B50050" w:rsidP="0088127C">
            <w:pPr>
              <w:pStyle w:val="OtherTableBody"/>
            </w:pPr>
            <w:r>
              <w:t>SPM</w:t>
            </w:r>
          </w:p>
        </w:tc>
        <w:tc>
          <w:tcPr>
            <w:tcW w:w="600" w:type="dxa"/>
          </w:tcPr>
          <w:p w14:paraId="6BB495AD" w14:textId="77777777" w:rsidR="00B50050" w:rsidRDefault="00B50050" w:rsidP="0088127C">
            <w:pPr>
              <w:pStyle w:val="OtherTableBody"/>
            </w:pPr>
            <w:r>
              <w:t>1</w:t>
            </w:r>
          </w:p>
        </w:tc>
        <w:tc>
          <w:tcPr>
            <w:tcW w:w="600" w:type="dxa"/>
          </w:tcPr>
          <w:p w14:paraId="09DF01FD" w14:textId="77777777" w:rsidR="00B50050" w:rsidRDefault="00B50050" w:rsidP="0088127C">
            <w:pPr>
              <w:pStyle w:val="OtherTableBody"/>
            </w:pPr>
            <w:r>
              <w:t>1..4</w:t>
            </w:r>
          </w:p>
        </w:tc>
        <w:tc>
          <w:tcPr>
            <w:tcW w:w="600" w:type="dxa"/>
          </w:tcPr>
          <w:p w14:paraId="4B5C0F5E" w14:textId="77777777" w:rsidR="00B50050" w:rsidRDefault="00B50050" w:rsidP="0088127C">
            <w:pPr>
              <w:pStyle w:val="OtherTableBody"/>
            </w:pPr>
          </w:p>
        </w:tc>
        <w:tc>
          <w:tcPr>
            <w:tcW w:w="600" w:type="dxa"/>
          </w:tcPr>
          <w:p w14:paraId="25C6556D" w14:textId="77777777" w:rsidR="00B50050" w:rsidRDefault="00B50050" w:rsidP="0088127C">
            <w:pPr>
              <w:pStyle w:val="OtherTableBody"/>
            </w:pPr>
            <w:r>
              <w:t>SI</w:t>
            </w:r>
          </w:p>
        </w:tc>
        <w:tc>
          <w:tcPr>
            <w:tcW w:w="700" w:type="dxa"/>
          </w:tcPr>
          <w:p w14:paraId="44C80CFD" w14:textId="77777777" w:rsidR="00B50050" w:rsidRDefault="00B50050" w:rsidP="0088127C">
            <w:pPr>
              <w:pStyle w:val="OtherTableBody"/>
            </w:pPr>
          </w:p>
        </w:tc>
        <w:tc>
          <w:tcPr>
            <w:tcW w:w="600" w:type="dxa"/>
          </w:tcPr>
          <w:p w14:paraId="49A7304F" w14:textId="77777777" w:rsidR="00B50050" w:rsidRDefault="00B50050" w:rsidP="0088127C">
            <w:pPr>
              <w:pStyle w:val="OtherTableBody"/>
            </w:pPr>
          </w:p>
        </w:tc>
        <w:tc>
          <w:tcPr>
            <w:tcW w:w="900" w:type="dxa"/>
          </w:tcPr>
          <w:p w14:paraId="2DF51DD8" w14:textId="77777777" w:rsidR="00B50050" w:rsidRDefault="00B50050" w:rsidP="0088127C">
            <w:pPr>
              <w:pStyle w:val="OtherTableBody"/>
            </w:pPr>
            <w:r>
              <w:t>7.4.3.1</w:t>
            </w:r>
          </w:p>
        </w:tc>
      </w:tr>
      <w:tr w:rsidR="00B50050" w14:paraId="2BEF259F" w14:textId="77777777" w:rsidTr="00195548">
        <w:tc>
          <w:tcPr>
            <w:tcW w:w="3500" w:type="dxa"/>
          </w:tcPr>
          <w:p w14:paraId="5B601729" w14:textId="77777777" w:rsidR="00B50050" w:rsidRDefault="00B50050" w:rsidP="0088127C">
            <w:pPr>
              <w:pStyle w:val="OtherTableBody"/>
            </w:pPr>
            <w:r>
              <w:t>Set ID - TQ1</w:t>
            </w:r>
          </w:p>
        </w:tc>
        <w:tc>
          <w:tcPr>
            <w:tcW w:w="700" w:type="dxa"/>
          </w:tcPr>
          <w:p w14:paraId="10656700" w14:textId="77777777" w:rsidR="00B50050" w:rsidRDefault="00B50050" w:rsidP="0088127C">
            <w:pPr>
              <w:pStyle w:val="OtherTableBody"/>
            </w:pPr>
            <w:r>
              <w:t>01627</w:t>
            </w:r>
          </w:p>
        </w:tc>
        <w:tc>
          <w:tcPr>
            <w:tcW w:w="600" w:type="dxa"/>
          </w:tcPr>
          <w:p w14:paraId="1D2D1C15" w14:textId="77777777" w:rsidR="00B50050" w:rsidRDefault="00B50050" w:rsidP="0088127C">
            <w:pPr>
              <w:pStyle w:val="OtherTableBody"/>
            </w:pPr>
            <w:r>
              <w:t>TQ1</w:t>
            </w:r>
          </w:p>
        </w:tc>
        <w:tc>
          <w:tcPr>
            <w:tcW w:w="600" w:type="dxa"/>
          </w:tcPr>
          <w:p w14:paraId="669B0421" w14:textId="77777777" w:rsidR="00B50050" w:rsidRDefault="00B50050" w:rsidP="0088127C">
            <w:pPr>
              <w:pStyle w:val="OtherTableBody"/>
            </w:pPr>
            <w:r>
              <w:t>1</w:t>
            </w:r>
          </w:p>
        </w:tc>
        <w:tc>
          <w:tcPr>
            <w:tcW w:w="600" w:type="dxa"/>
          </w:tcPr>
          <w:p w14:paraId="63FA5029" w14:textId="77777777" w:rsidR="00B50050" w:rsidRDefault="00B50050" w:rsidP="0088127C">
            <w:pPr>
              <w:pStyle w:val="OtherTableBody"/>
            </w:pPr>
            <w:r>
              <w:t>1..4</w:t>
            </w:r>
          </w:p>
        </w:tc>
        <w:tc>
          <w:tcPr>
            <w:tcW w:w="600" w:type="dxa"/>
          </w:tcPr>
          <w:p w14:paraId="14E21D7F" w14:textId="77777777" w:rsidR="00B50050" w:rsidRDefault="00B50050" w:rsidP="0088127C">
            <w:pPr>
              <w:pStyle w:val="OtherTableBody"/>
            </w:pPr>
          </w:p>
        </w:tc>
        <w:tc>
          <w:tcPr>
            <w:tcW w:w="600" w:type="dxa"/>
          </w:tcPr>
          <w:p w14:paraId="41925A7E" w14:textId="77777777" w:rsidR="00B50050" w:rsidRDefault="00B50050" w:rsidP="0088127C">
            <w:pPr>
              <w:pStyle w:val="OtherTableBody"/>
            </w:pPr>
            <w:r>
              <w:t>SI</w:t>
            </w:r>
          </w:p>
        </w:tc>
        <w:tc>
          <w:tcPr>
            <w:tcW w:w="700" w:type="dxa"/>
          </w:tcPr>
          <w:p w14:paraId="26A666F2" w14:textId="77777777" w:rsidR="00B50050" w:rsidRDefault="00B50050" w:rsidP="0088127C">
            <w:pPr>
              <w:pStyle w:val="OtherTableBody"/>
            </w:pPr>
          </w:p>
        </w:tc>
        <w:tc>
          <w:tcPr>
            <w:tcW w:w="600" w:type="dxa"/>
          </w:tcPr>
          <w:p w14:paraId="58C81D37" w14:textId="77777777" w:rsidR="00B50050" w:rsidRDefault="00B50050" w:rsidP="0088127C">
            <w:pPr>
              <w:pStyle w:val="OtherTableBody"/>
            </w:pPr>
          </w:p>
        </w:tc>
        <w:tc>
          <w:tcPr>
            <w:tcW w:w="900" w:type="dxa"/>
          </w:tcPr>
          <w:p w14:paraId="1015B5E1" w14:textId="77777777" w:rsidR="00B50050" w:rsidRDefault="00B50050" w:rsidP="0088127C">
            <w:pPr>
              <w:pStyle w:val="OtherTableBody"/>
            </w:pPr>
            <w:r>
              <w:t>4.5.4.1</w:t>
            </w:r>
          </w:p>
        </w:tc>
      </w:tr>
      <w:tr w:rsidR="00B50050" w14:paraId="5DB9A889" w14:textId="77777777" w:rsidTr="00195548">
        <w:tc>
          <w:tcPr>
            <w:tcW w:w="3500" w:type="dxa"/>
          </w:tcPr>
          <w:p w14:paraId="10831709" w14:textId="77777777" w:rsidR="00B50050" w:rsidRDefault="00B50050" w:rsidP="0088127C">
            <w:pPr>
              <w:pStyle w:val="OtherTableBody"/>
            </w:pPr>
            <w:r>
              <w:t>Set ID - TQ2</w:t>
            </w:r>
          </w:p>
        </w:tc>
        <w:tc>
          <w:tcPr>
            <w:tcW w:w="700" w:type="dxa"/>
          </w:tcPr>
          <w:p w14:paraId="101778AF" w14:textId="77777777" w:rsidR="00B50050" w:rsidRDefault="00B50050" w:rsidP="0088127C">
            <w:pPr>
              <w:pStyle w:val="OtherTableBody"/>
            </w:pPr>
            <w:r>
              <w:t>01648</w:t>
            </w:r>
          </w:p>
        </w:tc>
        <w:tc>
          <w:tcPr>
            <w:tcW w:w="600" w:type="dxa"/>
          </w:tcPr>
          <w:p w14:paraId="6F7D7ED4" w14:textId="77777777" w:rsidR="00B50050" w:rsidRDefault="00B50050" w:rsidP="0088127C">
            <w:pPr>
              <w:pStyle w:val="OtherTableBody"/>
            </w:pPr>
            <w:r>
              <w:t>TQ2</w:t>
            </w:r>
          </w:p>
        </w:tc>
        <w:tc>
          <w:tcPr>
            <w:tcW w:w="600" w:type="dxa"/>
          </w:tcPr>
          <w:p w14:paraId="3C778021" w14:textId="77777777" w:rsidR="00B50050" w:rsidRDefault="00B50050" w:rsidP="0088127C">
            <w:pPr>
              <w:pStyle w:val="OtherTableBody"/>
            </w:pPr>
            <w:r>
              <w:t>1</w:t>
            </w:r>
          </w:p>
        </w:tc>
        <w:tc>
          <w:tcPr>
            <w:tcW w:w="600" w:type="dxa"/>
          </w:tcPr>
          <w:p w14:paraId="4F7B483B" w14:textId="77777777" w:rsidR="00B50050" w:rsidRDefault="00B50050" w:rsidP="0088127C">
            <w:pPr>
              <w:pStyle w:val="OtherTableBody"/>
            </w:pPr>
            <w:r>
              <w:t>1..4</w:t>
            </w:r>
          </w:p>
        </w:tc>
        <w:tc>
          <w:tcPr>
            <w:tcW w:w="600" w:type="dxa"/>
          </w:tcPr>
          <w:p w14:paraId="478EDBE5" w14:textId="77777777" w:rsidR="00B50050" w:rsidRDefault="00B50050" w:rsidP="0088127C">
            <w:pPr>
              <w:pStyle w:val="OtherTableBody"/>
            </w:pPr>
          </w:p>
        </w:tc>
        <w:tc>
          <w:tcPr>
            <w:tcW w:w="600" w:type="dxa"/>
          </w:tcPr>
          <w:p w14:paraId="4E96BF93" w14:textId="77777777" w:rsidR="00B50050" w:rsidRDefault="00B50050" w:rsidP="0088127C">
            <w:pPr>
              <w:pStyle w:val="OtherTableBody"/>
            </w:pPr>
            <w:r>
              <w:t>SI</w:t>
            </w:r>
          </w:p>
        </w:tc>
        <w:tc>
          <w:tcPr>
            <w:tcW w:w="700" w:type="dxa"/>
          </w:tcPr>
          <w:p w14:paraId="08404D03" w14:textId="77777777" w:rsidR="00B50050" w:rsidRDefault="00B50050" w:rsidP="0088127C">
            <w:pPr>
              <w:pStyle w:val="OtherTableBody"/>
            </w:pPr>
          </w:p>
        </w:tc>
        <w:tc>
          <w:tcPr>
            <w:tcW w:w="600" w:type="dxa"/>
          </w:tcPr>
          <w:p w14:paraId="25D72111" w14:textId="77777777" w:rsidR="00B50050" w:rsidRDefault="00B50050" w:rsidP="0088127C">
            <w:pPr>
              <w:pStyle w:val="OtherTableBody"/>
            </w:pPr>
          </w:p>
        </w:tc>
        <w:tc>
          <w:tcPr>
            <w:tcW w:w="900" w:type="dxa"/>
          </w:tcPr>
          <w:p w14:paraId="491C4CC3" w14:textId="77777777" w:rsidR="00B50050" w:rsidRDefault="00B50050" w:rsidP="0088127C">
            <w:pPr>
              <w:pStyle w:val="OtherTableBody"/>
            </w:pPr>
            <w:r>
              <w:t>4.5.5.1</w:t>
            </w:r>
          </w:p>
        </w:tc>
      </w:tr>
      <w:tr w:rsidR="00B50050" w14:paraId="4419CCBE" w14:textId="77777777" w:rsidTr="00195548">
        <w:tc>
          <w:tcPr>
            <w:tcW w:w="3500" w:type="dxa"/>
          </w:tcPr>
          <w:p w14:paraId="3683657D" w14:textId="77777777" w:rsidR="00B50050" w:rsidRDefault="00B50050" w:rsidP="0088127C">
            <w:pPr>
              <w:pStyle w:val="OtherTableBody"/>
            </w:pPr>
            <w:r>
              <w:t>Set ID - UB1</w:t>
            </w:r>
          </w:p>
        </w:tc>
        <w:tc>
          <w:tcPr>
            <w:tcW w:w="700" w:type="dxa"/>
          </w:tcPr>
          <w:p w14:paraId="69D93E74" w14:textId="77777777" w:rsidR="00B50050" w:rsidRDefault="00B50050" w:rsidP="0088127C">
            <w:pPr>
              <w:pStyle w:val="OtherTableBody"/>
            </w:pPr>
            <w:r>
              <w:t>00530</w:t>
            </w:r>
          </w:p>
        </w:tc>
        <w:tc>
          <w:tcPr>
            <w:tcW w:w="600" w:type="dxa"/>
          </w:tcPr>
          <w:p w14:paraId="4E3DE45F" w14:textId="77777777" w:rsidR="00B50050" w:rsidRDefault="00B50050" w:rsidP="0088127C">
            <w:pPr>
              <w:pStyle w:val="OtherTableBody"/>
            </w:pPr>
            <w:r>
              <w:t>UB1</w:t>
            </w:r>
          </w:p>
        </w:tc>
        <w:tc>
          <w:tcPr>
            <w:tcW w:w="600" w:type="dxa"/>
          </w:tcPr>
          <w:p w14:paraId="376EF07F" w14:textId="77777777" w:rsidR="00B50050" w:rsidRDefault="00B50050" w:rsidP="0088127C">
            <w:pPr>
              <w:pStyle w:val="OtherTableBody"/>
            </w:pPr>
            <w:r>
              <w:t>1</w:t>
            </w:r>
          </w:p>
        </w:tc>
        <w:tc>
          <w:tcPr>
            <w:tcW w:w="600" w:type="dxa"/>
          </w:tcPr>
          <w:p w14:paraId="360D05C3" w14:textId="77777777" w:rsidR="00B50050" w:rsidRDefault="00B50050" w:rsidP="0088127C">
            <w:pPr>
              <w:pStyle w:val="OtherTableBody"/>
            </w:pPr>
            <w:r>
              <w:t>..</w:t>
            </w:r>
          </w:p>
        </w:tc>
        <w:tc>
          <w:tcPr>
            <w:tcW w:w="600" w:type="dxa"/>
          </w:tcPr>
          <w:p w14:paraId="2CA2EA93" w14:textId="77777777" w:rsidR="00B50050" w:rsidRDefault="00B50050" w:rsidP="0088127C">
            <w:pPr>
              <w:pStyle w:val="OtherTableBody"/>
            </w:pPr>
          </w:p>
        </w:tc>
        <w:tc>
          <w:tcPr>
            <w:tcW w:w="600" w:type="dxa"/>
          </w:tcPr>
          <w:p w14:paraId="010DCFFD" w14:textId="77777777" w:rsidR="00B50050" w:rsidRDefault="00B50050" w:rsidP="0088127C">
            <w:pPr>
              <w:pStyle w:val="OtherTableBody"/>
            </w:pPr>
            <w:r>
              <w:t>SI</w:t>
            </w:r>
          </w:p>
        </w:tc>
        <w:tc>
          <w:tcPr>
            <w:tcW w:w="700" w:type="dxa"/>
          </w:tcPr>
          <w:p w14:paraId="09F0D470" w14:textId="77777777" w:rsidR="00B50050" w:rsidRDefault="00B50050" w:rsidP="0088127C">
            <w:pPr>
              <w:pStyle w:val="OtherTableBody"/>
            </w:pPr>
          </w:p>
        </w:tc>
        <w:tc>
          <w:tcPr>
            <w:tcW w:w="600" w:type="dxa"/>
          </w:tcPr>
          <w:p w14:paraId="771270A7" w14:textId="77777777" w:rsidR="00B50050" w:rsidRDefault="00B50050" w:rsidP="0088127C">
            <w:pPr>
              <w:pStyle w:val="OtherTableBody"/>
            </w:pPr>
          </w:p>
        </w:tc>
        <w:tc>
          <w:tcPr>
            <w:tcW w:w="900" w:type="dxa"/>
          </w:tcPr>
          <w:p w14:paraId="1978A334" w14:textId="77777777" w:rsidR="00B50050" w:rsidRDefault="00B50050" w:rsidP="0088127C">
            <w:pPr>
              <w:pStyle w:val="OtherTableBody"/>
            </w:pPr>
            <w:r>
              <w:t>6.5.10.1</w:t>
            </w:r>
          </w:p>
        </w:tc>
      </w:tr>
      <w:tr w:rsidR="00B50050" w14:paraId="61B73EEC" w14:textId="77777777" w:rsidTr="00195548">
        <w:tc>
          <w:tcPr>
            <w:tcW w:w="3500" w:type="dxa"/>
          </w:tcPr>
          <w:p w14:paraId="2CD08079" w14:textId="77777777" w:rsidR="00B50050" w:rsidRDefault="00B50050" w:rsidP="0088127C">
            <w:pPr>
              <w:pStyle w:val="OtherTableBody"/>
            </w:pPr>
            <w:r>
              <w:t>Set ID - UB2</w:t>
            </w:r>
          </w:p>
        </w:tc>
        <w:tc>
          <w:tcPr>
            <w:tcW w:w="700" w:type="dxa"/>
          </w:tcPr>
          <w:p w14:paraId="55DD6790" w14:textId="77777777" w:rsidR="00B50050" w:rsidRDefault="00B50050" w:rsidP="0088127C">
            <w:pPr>
              <w:pStyle w:val="OtherTableBody"/>
            </w:pPr>
            <w:r>
              <w:t>00553</w:t>
            </w:r>
          </w:p>
        </w:tc>
        <w:tc>
          <w:tcPr>
            <w:tcW w:w="600" w:type="dxa"/>
          </w:tcPr>
          <w:p w14:paraId="29DAF5B3" w14:textId="77777777" w:rsidR="00B50050" w:rsidRDefault="00B50050" w:rsidP="0088127C">
            <w:pPr>
              <w:pStyle w:val="OtherTableBody"/>
            </w:pPr>
            <w:r>
              <w:t>UB2</w:t>
            </w:r>
          </w:p>
        </w:tc>
        <w:tc>
          <w:tcPr>
            <w:tcW w:w="600" w:type="dxa"/>
          </w:tcPr>
          <w:p w14:paraId="5010AD91" w14:textId="77777777" w:rsidR="00B50050" w:rsidRDefault="00B50050" w:rsidP="0088127C">
            <w:pPr>
              <w:pStyle w:val="OtherTableBody"/>
            </w:pPr>
            <w:r>
              <w:t>1</w:t>
            </w:r>
          </w:p>
        </w:tc>
        <w:tc>
          <w:tcPr>
            <w:tcW w:w="600" w:type="dxa"/>
          </w:tcPr>
          <w:p w14:paraId="2ADF6FD7" w14:textId="77777777" w:rsidR="00B50050" w:rsidRDefault="00B50050" w:rsidP="0088127C">
            <w:pPr>
              <w:pStyle w:val="OtherTableBody"/>
            </w:pPr>
            <w:r>
              <w:t>1..4</w:t>
            </w:r>
          </w:p>
        </w:tc>
        <w:tc>
          <w:tcPr>
            <w:tcW w:w="600" w:type="dxa"/>
          </w:tcPr>
          <w:p w14:paraId="58D24E9D" w14:textId="77777777" w:rsidR="00B50050" w:rsidRDefault="00B50050" w:rsidP="0088127C">
            <w:pPr>
              <w:pStyle w:val="OtherTableBody"/>
            </w:pPr>
          </w:p>
        </w:tc>
        <w:tc>
          <w:tcPr>
            <w:tcW w:w="600" w:type="dxa"/>
          </w:tcPr>
          <w:p w14:paraId="171ED021" w14:textId="77777777" w:rsidR="00B50050" w:rsidRDefault="00B50050" w:rsidP="0088127C">
            <w:pPr>
              <w:pStyle w:val="OtherTableBody"/>
            </w:pPr>
            <w:r>
              <w:t>SI</w:t>
            </w:r>
          </w:p>
        </w:tc>
        <w:tc>
          <w:tcPr>
            <w:tcW w:w="700" w:type="dxa"/>
          </w:tcPr>
          <w:p w14:paraId="14233578" w14:textId="77777777" w:rsidR="00B50050" w:rsidRDefault="00B50050" w:rsidP="0088127C">
            <w:pPr>
              <w:pStyle w:val="OtherTableBody"/>
            </w:pPr>
          </w:p>
        </w:tc>
        <w:tc>
          <w:tcPr>
            <w:tcW w:w="600" w:type="dxa"/>
          </w:tcPr>
          <w:p w14:paraId="25C6E7E7" w14:textId="77777777" w:rsidR="00B50050" w:rsidRDefault="00B50050" w:rsidP="0088127C">
            <w:pPr>
              <w:pStyle w:val="OtherTableBody"/>
            </w:pPr>
          </w:p>
        </w:tc>
        <w:tc>
          <w:tcPr>
            <w:tcW w:w="900" w:type="dxa"/>
          </w:tcPr>
          <w:p w14:paraId="5ABB624E" w14:textId="77777777" w:rsidR="00B50050" w:rsidRDefault="00B50050" w:rsidP="0088127C">
            <w:pPr>
              <w:pStyle w:val="OtherTableBody"/>
            </w:pPr>
            <w:r>
              <w:t>6.5.11.1</w:t>
            </w:r>
          </w:p>
        </w:tc>
      </w:tr>
      <w:tr w:rsidR="00B50050" w14:paraId="25B4E80B" w14:textId="77777777" w:rsidTr="00195548">
        <w:tc>
          <w:tcPr>
            <w:tcW w:w="3500" w:type="dxa"/>
          </w:tcPr>
          <w:p w14:paraId="4DF5D5DA" w14:textId="77777777" w:rsidR="00B50050" w:rsidRDefault="00B50050" w:rsidP="0088127C">
            <w:pPr>
              <w:pStyle w:val="OtherTableBody"/>
            </w:pPr>
            <w:r>
              <w:t>Set Id - VND</w:t>
            </w:r>
          </w:p>
        </w:tc>
        <w:tc>
          <w:tcPr>
            <w:tcW w:w="700" w:type="dxa"/>
          </w:tcPr>
          <w:p w14:paraId="6B19D82C" w14:textId="77777777" w:rsidR="00B50050" w:rsidRDefault="00B50050" w:rsidP="0088127C">
            <w:pPr>
              <w:pStyle w:val="OtherTableBody"/>
            </w:pPr>
            <w:r>
              <w:t>02217</w:t>
            </w:r>
          </w:p>
        </w:tc>
        <w:tc>
          <w:tcPr>
            <w:tcW w:w="600" w:type="dxa"/>
          </w:tcPr>
          <w:p w14:paraId="5986F0DE" w14:textId="77777777" w:rsidR="00B50050" w:rsidRDefault="00B50050" w:rsidP="0088127C">
            <w:pPr>
              <w:pStyle w:val="OtherTableBody"/>
            </w:pPr>
            <w:r>
              <w:t>VND</w:t>
            </w:r>
          </w:p>
        </w:tc>
        <w:tc>
          <w:tcPr>
            <w:tcW w:w="600" w:type="dxa"/>
          </w:tcPr>
          <w:p w14:paraId="28D3493F" w14:textId="77777777" w:rsidR="00B50050" w:rsidRDefault="00B50050" w:rsidP="0088127C">
            <w:pPr>
              <w:pStyle w:val="OtherTableBody"/>
            </w:pPr>
            <w:r>
              <w:t>1</w:t>
            </w:r>
          </w:p>
        </w:tc>
        <w:tc>
          <w:tcPr>
            <w:tcW w:w="600" w:type="dxa"/>
          </w:tcPr>
          <w:p w14:paraId="4CADAC22" w14:textId="77777777" w:rsidR="00B50050" w:rsidRDefault="00B50050" w:rsidP="0088127C">
            <w:pPr>
              <w:pStyle w:val="OtherTableBody"/>
            </w:pPr>
            <w:r>
              <w:t>1..4</w:t>
            </w:r>
          </w:p>
        </w:tc>
        <w:tc>
          <w:tcPr>
            <w:tcW w:w="600" w:type="dxa"/>
          </w:tcPr>
          <w:p w14:paraId="3DB181AC" w14:textId="77777777" w:rsidR="00B50050" w:rsidRDefault="00B50050" w:rsidP="0088127C">
            <w:pPr>
              <w:pStyle w:val="OtherTableBody"/>
            </w:pPr>
          </w:p>
        </w:tc>
        <w:tc>
          <w:tcPr>
            <w:tcW w:w="600" w:type="dxa"/>
          </w:tcPr>
          <w:p w14:paraId="5DC87DD9" w14:textId="77777777" w:rsidR="00B50050" w:rsidRDefault="00B50050" w:rsidP="0088127C">
            <w:pPr>
              <w:pStyle w:val="OtherTableBody"/>
            </w:pPr>
            <w:r>
              <w:t>SI</w:t>
            </w:r>
          </w:p>
        </w:tc>
        <w:tc>
          <w:tcPr>
            <w:tcW w:w="700" w:type="dxa"/>
          </w:tcPr>
          <w:p w14:paraId="6F90C9EB" w14:textId="77777777" w:rsidR="00B50050" w:rsidRDefault="00B50050" w:rsidP="0088127C">
            <w:pPr>
              <w:pStyle w:val="OtherTableBody"/>
            </w:pPr>
          </w:p>
        </w:tc>
        <w:tc>
          <w:tcPr>
            <w:tcW w:w="600" w:type="dxa"/>
          </w:tcPr>
          <w:p w14:paraId="209F1F47" w14:textId="77777777" w:rsidR="00B50050" w:rsidRDefault="00B50050" w:rsidP="0088127C">
            <w:pPr>
              <w:pStyle w:val="OtherTableBody"/>
            </w:pPr>
          </w:p>
        </w:tc>
        <w:tc>
          <w:tcPr>
            <w:tcW w:w="900" w:type="dxa"/>
          </w:tcPr>
          <w:p w14:paraId="137FB7A5" w14:textId="77777777" w:rsidR="00B50050" w:rsidRDefault="00B50050" w:rsidP="0088127C">
            <w:pPr>
              <w:pStyle w:val="OtherTableBody"/>
            </w:pPr>
            <w:r>
              <w:t>17.4.4.1</w:t>
            </w:r>
          </w:p>
        </w:tc>
      </w:tr>
      <w:tr w:rsidR="00B50050" w14:paraId="7A541E2F" w14:textId="77777777" w:rsidTr="00195548">
        <w:tc>
          <w:tcPr>
            <w:tcW w:w="3500" w:type="dxa"/>
          </w:tcPr>
          <w:p w14:paraId="2836C331" w14:textId="77777777" w:rsidR="00B50050" w:rsidRDefault="00B50050" w:rsidP="0088127C">
            <w:pPr>
              <w:pStyle w:val="OtherTableBody"/>
            </w:pPr>
            <w:r>
              <w:t>Set ID- CM2</w:t>
            </w:r>
          </w:p>
        </w:tc>
        <w:tc>
          <w:tcPr>
            <w:tcW w:w="700" w:type="dxa"/>
          </w:tcPr>
          <w:p w14:paraId="57EAF66E" w14:textId="77777777" w:rsidR="00B50050" w:rsidRDefault="00B50050" w:rsidP="0088127C">
            <w:pPr>
              <w:pStyle w:val="OtherTableBody"/>
            </w:pPr>
            <w:r>
              <w:t>01024</w:t>
            </w:r>
          </w:p>
        </w:tc>
        <w:tc>
          <w:tcPr>
            <w:tcW w:w="600" w:type="dxa"/>
          </w:tcPr>
          <w:p w14:paraId="6BFCCCAC" w14:textId="77777777" w:rsidR="00B50050" w:rsidRDefault="00B50050" w:rsidP="0088127C">
            <w:pPr>
              <w:pStyle w:val="OtherTableBody"/>
            </w:pPr>
            <w:r>
              <w:t>CM2</w:t>
            </w:r>
          </w:p>
        </w:tc>
        <w:tc>
          <w:tcPr>
            <w:tcW w:w="600" w:type="dxa"/>
          </w:tcPr>
          <w:p w14:paraId="5C44E635" w14:textId="77777777" w:rsidR="00B50050" w:rsidRDefault="00B50050" w:rsidP="0088127C">
            <w:pPr>
              <w:pStyle w:val="OtherTableBody"/>
            </w:pPr>
            <w:r>
              <w:t>1</w:t>
            </w:r>
          </w:p>
        </w:tc>
        <w:tc>
          <w:tcPr>
            <w:tcW w:w="600" w:type="dxa"/>
          </w:tcPr>
          <w:p w14:paraId="5A4065AE" w14:textId="77777777" w:rsidR="00B50050" w:rsidRDefault="00B50050" w:rsidP="0088127C">
            <w:pPr>
              <w:pStyle w:val="OtherTableBody"/>
            </w:pPr>
            <w:r>
              <w:t>1..4</w:t>
            </w:r>
          </w:p>
        </w:tc>
        <w:tc>
          <w:tcPr>
            <w:tcW w:w="600" w:type="dxa"/>
          </w:tcPr>
          <w:p w14:paraId="7389A9A9" w14:textId="77777777" w:rsidR="00B50050" w:rsidRDefault="00B50050" w:rsidP="0088127C">
            <w:pPr>
              <w:pStyle w:val="OtherTableBody"/>
            </w:pPr>
          </w:p>
        </w:tc>
        <w:tc>
          <w:tcPr>
            <w:tcW w:w="600" w:type="dxa"/>
          </w:tcPr>
          <w:p w14:paraId="033EB65A" w14:textId="77777777" w:rsidR="00B50050" w:rsidRDefault="00B50050" w:rsidP="0088127C">
            <w:pPr>
              <w:pStyle w:val="OtherTableBody"/>
            </w:pPr>
            <w:r>
              <w:t>SI</w:t>
            </w:r>
          </w:p>
        </w:tc>
        <w:tc>
          <w:tcPr>
            <w:tcW w:w="700" w:type="dxa"/>
          </w:tcPr>
          <w:p w14:paraId="17E65B36" w14:textId="77777777" w:rsidR="00B50050" w:rsidRDefault="00B50050" w:rsidP="0088127C">
            <w:pPr>
              <w:pStyle w:val="OtherTableBody"/>
            </w:pPr>
          </w:p>
        </w:tc>
        <w:tc>
          <w:tcPr>
            <w:tcW w:w="600" w:type="dxa"/>
          </w:tcPr>
          <w:p w14:paraId="7B45E927" w14:textId="77777777" w:rsidR="00B50050" w:rsidRDefault="00B50050" w:rsidP="0088127C">
            <w:pPr>
              <w:pStyle w:val="OtherTableBody"/>
            </w:pPr>
          </w:p>
        </w:tc>
        <w:tc>
          <w:tcPr>
            <w:tcW w:w="900" w:type="dxa"/>
          </w:tcPr>
          <w:p w14:paraId="440E7966" w14:textId="77777777" w:rsidR="00B50050" w:rsidRDefault="00B50050" w:rsidP="0088127C">
            <w:pPr>
              <w:pStyle w:val="OtherTableBody"/>
            </w:pPr>
            <w:r>
              <w:t>8.11.4.1</w:t>
            </w:r>
          </w:p>
        </w:tc>
      </w:tr>
      <w:tr w:rsidR="00B50050" w14:paraId="56C3580D" w14:textId="77777777" w:rsidTr="00195548">
        <w:tc>
          <w:tcPr>
            <w:tcW w:w="3500" w:type="dxa"/>
          </w:tcPr>
          <w:p w14:paraId="0816F301" w14:textId="77777777" w:rsidR="00B50050" w:rsidRDefault="00B50050" w:rsidP="0088127C">
            <w:pPr>
              <w:pStyle w:val="OtherTableBody"/>
            </w:pPr>
            <w:r>
              <w:t>Set ID- TXA</w:t>
            </w:r>
          </w:p>
        </w:tc>
        <w:tc>
          <w:tcPr>
            <w:tcW w:w="700" w:type="dxa"/>
          </w:tcPr>
          <w:p w14:paraId="73751FA3" w14:textId="77777777" w:rsidR="00B50050" w:rsidRDefault="00B50050" w:rsidP="0088127C">
            <w:pPr>
              <w:pStyle w:val="OtherTableBody"/>
            </w:pPr>
            <w:r>
              <w:t>00914</w:t>
            </w:r>
          </w:p>
        </w:tc>
        <w:tc>
          <w:tcPr>
            <w:tcW w:w="600" w:type="dxa"/>
          </w:tcPr>
          <w:p w14:paraId="6F4BABD8" w14:textId="77777777" w:rsidR="00B50050" w:rsidRDefault="00B50050" w:rsidP="0088127C">
            <w:pPr>
              <w:pStyle w:val="OtherTableBody"/>
            </w:pPr>
            <w:r>
              <w:t>TXA</w:t>
            </w:r>
          </w:p>
        </w:tc>
        <w:tc>
          <w:tcPr>
            <w:tcW w:w="600" w:type="dxa"/>
          </w:tcPr>
          <w:p w14:paraId="450C7295" w14:textId="77777777" w:rsidR="00B50050" w:rsidRDefault="00B50050" w:rsidP="0088127C">
            <w:pPr>
              <w:pStyle w:val="OtherTableBody"/>
            </w:pPr>
            <w:r>
              <w:t>1</w:t>
            </w:r>
          </w:p>
        </w:tc>
        <w:tc>
          <w:tcPr>
            <w:tcW w:w="600" w:type="dxa"/>
          </w:tcPr>
          <w:p w14:paraId="09949460" w14:textId="77777777" w:rsidR="00B50050" w:rsidRDefault="00B50050" w:rsidP="0088127C">
            <w:pPr>
              <w:pStyle w:val="OtherTableBody"/>
            </w:pPr>
            <w:r>
              <w:t>1..4</w:t>
            </w:r>
          </w:p>
        </w:tc>
        <w:tc>
          <w:tcPr>
            <w:tcW w:w="600" w:type="dxa"/>
          </w:tcPr>
          <w:p w14:paraId="240CDCFA" w14:textId="77777777" w:rsidR="00B50050" w:rsidRDefault="00B50050" w:rsidP="0088127C">
            <w:pPr>
              <w:pStyle w:val="OtherTableBody"/>
            </w:pPr>
          </w:p>
        </w:tc>
        <w:tc>
          <w:tcPr>
            <w:tcW w:w="600" w:type="dxa"/>
          </w:tcPr>
          <w:p w14:paraId="1C861BD8" w14:textId="77777777" w:rsidR="00B50050" w:rsidRDefault="00B50050" w:rsidP="0088127C">
            <w:pPr>
              <w:pStyle w:val="OtherTableBody"/>
            </w:pPr>
            <w:r>
              <w:t>SI</w:t>
            </w:r>
          </w:p>
        </w:tc>
        <w:tc>
          <w:tcPr>
            <w:tcW w:w="700" w:type="dxa"/>
          </w:tcPr>
          <w:p w14:paraId="5FE6E9B6" w14:textId="77777777" w:rsidR="00B50050" w:rsidRDefault="00B50050" w:rsidP="0088127C">
            <w:pPr>
              <w:pStyle w:val="OtherTableBody"/>
            </w:pPr>
          </w:p>
        </w:tc>
        <w:tc>
          <w:tcPr>
            <w:tcW w:w="600" w:type="dxa"/>
          </w:tcPr>
          <w:p w14:paraId="38A0C675" w14:textId="77777777" w:rsidR="00B50050" w:rsidRDefault="00B50050" w:rsidP="0088127C">
            <w:pPr>
              <w:pStyle w:val="OtherTableBody"/>
            </w:pPr>
          </w:p>
        </w:tc>
        <w:tc>
          <w:tcPr>
            <w:tcW w:w="900" w:type="dxa"/>
          </w:tcPr>
          <w:p w14:paraId="0AEA3A18" w14:textId="77777777" w:rsidR="00B50050" w:rsidRDefault="00B50050" w:rsidP="0088127C">
            <w:pPr>
              <w:pStyle w:val="OtherTableBody"/>
            </w:pPr>
            <w:r>
              <w:t>9.7.3.1</w:t>
            </w:r>
          </w:p>
        </w:tc>
      </w:tr>
      <w:tr w:rsidR="00B50050" w14:paraId="3768759B" w14:textId="77777777" w:rsidTr="00195548">
        <w:tc>
          <w:tcPr>
            <w:tcW w:w="3500" w:type="dxa"/>
          </w:tcPr>
          <w:p w14:paraId="1F15C071" w14:textId="77777777" w:rsidR="00B50050" w:rsidRDefault="00B50050" w:rsidP="0088127C">
            <w:pPr>
              <w:pStyle w:val="OtherTableBody"/>
            </w:pPr>
            <w:r>
              <w:lastRenderedPageBreak/>
              <w:t>Severity</w:t>
            </w:r>
          </w:p>
        </w:tc>
        <w:tc>
          <w:tcPr>
            <w:tcW w:w="700" w:type="dxa"/>
          </w:tcPr>
          <w:p w14:paraId="20848119" w14:textId="77777777" w:rsidR="00B50050" w:rsidRDefault="00B50050" w:rsidP="0088127C">
            <w:pPr>
              <w:pStyle w:val="OtherTableBody"/>
            </w:pPr>
            <w:r>
              <w:t>01814</w:t>
            </w:r>
          </w:p>
        </w:tc>
        <w:tc>
          <w:tcPr>
            <w:tcW w:w="600" w:type="dxa"/>
          </w:tcPr>
          <w:p w14:paraId="165971F4" w14:textId="77777777" w:rsidR="00B50050" w:rsidRDefault="00B50050" w:rsidP="0088127C">
            <w:pPr>
              <w:pStyle w:val="OtherTableBody"/>
            </w:pPr>
            <w:r>
              <w:t>ERR</w:t>
            </w:r>
          </w:p>
        </w:tc>
        <w:tc>
          <w:tcPr>
            <w:tcW w:w="600" w:type="dxa"/>
          </w:tcPr>
          <w:p w14:paraId="00755744" w14:textId="77777777" w:rsidR="00B50050" w:rsidRDefault="00B50050" w:rsidP="0088127C">
            <w:pPr>
              <w:pStyle w:val="OtherTableBody"/>
            </w:pPr>
            <w:r>
              <w:t>4</w:t>
            </w:r>
          </w:p>
        </w:tc>
        <w:tc>
          <w:tcPr>
            <w:tcW w:w="600" w:type="dxa"/>
          </w:tcPr>
          <w:p w14:paraId="30A172F8" w14:textId="77777777" w:rsidR="00B50050" w:rsidRDefault="00B50050" w:rsidP="0088127C">
            <w:pPr>
              <w:pStyle w:val="OtherTableBody"/>
            </w:pPr>
            <w:r>
              <w:t>1..1</w:t>
            </w:r>
          </w:p>
        </w:tc>
        <w:tc>
          <w:tcPr>
            <w:tcW w:w="600" w:type="dxa"/>
          </w:tcPr>
          <w:p w14:paraId="3CC44E77" w14:textId="77777777" w:rsidR="00B50050" w:rsidRDefault="00B50050" w:rsidP="0088127C">
            <w:pPr>
              <w:pStyle w:val="OtherTableBody"/>
            </w:pPr>
          </w:p>
        </w:tc>
        <w:tc>
          <w:tcPr>
            <w:tcW w:w="600" w:type="dxa"/>
          </w:tcPr>
          <w:p w14:paraId="5202FD50" w14:textId="77777777" w:rsidR="00B50050" w:rsidRDefault="00B50050" w:rsidP="0088127C">
            <w:pPr>
              <w:pStyle w:val="OtherTableBody"/>
            </w:pPr>
            <w:r>
              <w:t>ID</w:t>
            </w:r>
          </w:p>
        </w:tc>
        <w:tc>
          <w:tcPr>
            <w:tcW w:w="700" w:type="dxa"/>
          </w:tcPr>
          <w:p w14:paraId="57BCD28F" w14:textId="77777777" w:rsidR="00B50050" w:rsidRDefault="00B50050" w:rsidP="0088127C">
            <w:pPr>
              <w:pStyle w:val="OtherTableBody"/>
            </w:pPr>
          </w:p>
        </w:tc>
        <w:tc>
          <w:tcPr>
            <w:tcW w:w="600" w:type="dxa"/>
          </w:tcPr>
          <w:p w14:paraId="01E69264" w14:textId="77777777" w:rsidR="00B50050" w:rsidRDefault="00B50050" w:rsidP="0088127C">
            <w:pPr>
              <w:pStyle w:val="OtherTableBody"/>
            </w:pPr>
            <w:r>
              <w:t>0516</w:t>
            </w:r>
          </w:p>
        </w:tc>
        <w:tc>
          <w:tcPr>
            <w:tcW w:w="900" w:type="dxa"/>
          </w:tcPr>
          <w:p w14:paraId="058AC306" w14:textId="77777777" w:rsidR="00B50050" w:rsidRDefault="00B50050" w:rsidP="0088127C">
            <w:pPr>
              <w:pStyle w:val="OtherTableBody"/>
            </w:pPr>
            <w:r>
              <w:t>2.14.5.4</w:t>
            </w:r>
          </w:p>
        </w:tc>
      </w:tr>
      <w:tr w:rsidR="00B50050" w14:paraId="710F6FA7" w14:textId="77777777" w:rsidTr="00195548">
        <w:tc>
          <w:tcPr>
            <w:tcW w:w="3500" w:type="dxa"/>
          </w:tcPr>
          <w:p w14:paraId="3D747D29" w14:textId="77777777" w:rsidR="00B50050" w:rsidRDefault="00B50050" w:rsidP="0088127C">
            <w:pPr>
              <w:pStyle w:val="OtherTableBody"/>
            </w:pPr>
            <w:r>
              <w:t>Severity of Illness Code</w:t>
            </w:r>
          </w:p>
        </w:tc>
        <w:tc>
          <w:tcPr>
            <w:tcW w:w="700" w:type="dxa"/>
          </w:tcPr>
          <w:p w14:paraId="38F271DA" w14:textId="77777777" w:rsidR="00B50050" w:rsidRDefault="00B50050" w:rsidP="0088127C">
            <w:pPr>
              <w:pStyle w:val="OtherTableBody"/>
            </w:pPr>
            <w:r>
              <w:t>01516</w:t>
            </w:r>
          </w:p>
        </w:tc>
        <w:tc>
          <w:tcPr>
            <w:tcW w:w="600" w:type="dxa"/>
          </w:tcPr>
          <w:p w14:paraId="48067782" w14:textId="77777777" w:rsidR="00B50050" w:rsidRDefault="00B50050" w:rsidP="0088127C">
            <w:pPr>
              <w:pStyle w:val="OtherTableBody"/>
            </w:pPr>
            <w:r>
              <w:t>ABS</w:t>
            </w:r>
          </w:p>
        </w:tc>
        <w:tc>
          <w:tcPr>
            <w:tcW w:w="600" w:type="dxa"/>
          </w:tcPr>
          <w:p w14:paraId="3B23A2B9" w14:textId="77777777" w:rsidR="00B50050" w:rsidRDefault="00B50050" w:rsidP="0088127C">
            <w:pPr>
              <w:pStyle w:val="OtherTableBody"/>
            </w:pPr>
            <w:r>
              <w:t>3</w:t>
            </w:r>
          </w:p>
        </w:tc>
        <w:tc>
          <w:tcPr>
            <w:tcW w:w="600" w:type="dxa"/>
          </w:tcPr>
          <w:p w14:paraId="61266DA5" w14:textId="77777777" w:rsidR="00B50050" w:rsidRDefault="00B50050" w:rsidP="0088127C">
            <w:pPr>
              <w:pStyle w:val="OtherTableBody"/>
            </w:pPr>
            <w:r>
              <w:t>..</w:t>
            </w:r>
          </w:p>
        </w:tc>
        <w:tc>
          <w:tcPr>
            <w:tcW w:w="600" w:type="dxa"/>
          </w:tcPr>
          <w:p w14:paraId="1A493600" w14:textId="77777777" w:rsidR="00B50050" w:rsidRDefault="00B50050" w:rsidP="0088127C">
            <w:pPr>
              <w:pStyle w:val="OtherTableBody"/>
            </w:pPr>
          </w:p>
        </w:tc>
        <w:tc>
          <w:tcPr>
            <w:tcW w:w="600" w:type="dxa"/>
          </w:tcPr>
          <w:p w14:paraId="05A9566D" w14:textId="77777777" w:rsidR="00B50050" w:rsidRDefault="00B50050" w:rsidP="0088127C">
            <w:pPr>
              <w:pStyle w:val="OtherTableBody"/>
            </w:pPr>
            <w:r>
              <w:t>CWE</w:t>
            </w:r>
          </w:p>
        </w:tc>
        <w:tc>
          <w:tcPr>
            <w:tcW w:w="700" w:type="dxa"/>
          </w:tcPr>
          <w:p w14:paraId="4C653E75" w14:textId="77777777" w:rsidR="00B50050" w:rsidRDefault="00B50050" w:rsidP="0088127C">
            <w:pPr>
              <w:pStyle w:val="OtherTableBody"/>
            </w:pPr>
          </w:p>
        </w:tc>
        <w:tc>
          <w:tcPr>
            <w:tcW w:w="600" w:type="dxa"/>
          </w:tcPr>
          <w:p w14:paraId="6319E472" w14:textId="77777777" w:rsidR="00B50050" w:rsidRDefault="00B50050" w:rsidP="0088127C">
            <w:pPr>
              <w:pStyle w:val="OtherTableBody"/>
            </w:pPr>
            <w:r>
              <w:t>0421</w:t>
            </w:r>
          </w:p>
        </w:tc>
        <w:tc>
          <w:tcPr>
            <w:tcW w:w="900" w:type="dxa"/>
          </w:tcPr>
          <w:p w14:paraId="735DD05D" w14:textId="77777777" w:rsidR="00B50050" w:rsidRDefault="00B50050" w:rsidP="0088127C">
            <w:pPr>
              <w:pStyle w:val="OtherTableBody"/>
            </w:pPr>
            <w:r>
              <w:t>6.5.12.3</w:t>
            </w:r>
          </w:p>
        </w:tc>
      </w:tr>
      <w:tr w:rsidR="00B50050" w14:paraId="306E94F9" w14:textId="77777777" w:rsidTr="00195548">
        <w:tc>
          <w:tcPr>
            <w:tcW w:w="3500" w:type="dxa"/>
          </w:tcPr>
          <w:p w14:paraId="783B3AD9" w14:textId="77777777" w:rsidR="00B50050" w:rsidRDefault="00B50050" w:rsidP="0088127C">
            <w:pPr>
              <w:pStyle w:val="OtherTableBody"/>
            </w:pPr>
            <w:r>
              <w:t>Shipment Condition</w:t>
            </w:r>
          </w:p>
        </w:tc>
        <w:tc>
          <w:tcPr>
            <w:tcW w:w="700" w:type="dxa"/>
          </w:tcPr>
          <w:p w14:paraId="134D874D" w14:textId="77777777" w:rsidR="00B50050" w:rsidRDefault="00B50050" w:rsidP="0088127C">
            <w:pPr>
              <w:pStyle w:val="OtherTableBody"/>
            </w:pPr>
            <w:r>
              <w:t>02325</w:t>
            </w:r>
          </w:p>
        </w:tc>
        <w:tc>
          <w:tcPr>
            <w:tcW w:w="600" w:type="dxa"/>
          </w:tcPr>
          <w:p w14:paraId="204C612D" w14:textId="77777777" w:rsidR="00B50050" w:rsidRDefault="00B50050" w:rsidP="0088127C">
            <w:pPr>
              <w:pStyle w:val="OtherTableBody"/>
            </w:pPr>
            <w:r>
              <w:t>SHP</w:t>
            </w:r>
          </w:p>
        </w:tc>
        <w:tc>
          <w:tcPr>
            <w:tcW w:w="600" w:type="dxa"/>
          </w:tcPr>
          <w:p w14:paraId="2D38CAC6" w14:textId="77777777" w:rsidR="00B50050" w:rsidRDefault="00B50050" w:rsidP="0088127C">
            <w:pPr>
              <w:pStyle w:val="OtherTableBody"/>
            </w:pPr>
            <w:r>
              <w:t>9</w:t>
            </w:r>
          </w:p>
        </w:tc>
        <w:tc>
          <w:tcPr>
            <w:tcW w:w="600" w:type="dxa"/>
          </w:tcPr>
          <w:p w14:paraId="76C7D615" w14:textId="77777777" w:rsidR="00B50050" w:rsidRDefault="00B50050" w:rsidP="0088127C">
            <w:pPr>
              <w:pStyle w:val="OtherTableBody"/>
            </w:pPr>
            <w:r>
              <w:t>..</w:t>
            </w:r>
          </w:p>
        </w:tc>
        <w:tc>
          <w:tcPr>
            <w:tcW w:w="600" w:type="dxa"/>
          </w:tcPr>
          <w:p w14:paraId="6B6CE0C2" w14:textId="77777777" w:rsidR="00B50050" w:rsidRDefault="00B50050" w:rsidP="0088127C">
            <w:pPr>
              <w:pStyle w:val="OtherTableBody"/>
            </w:pPr>
          </w:p>
        </w:tc>
        <w:tc>
          <w:tcPr>
            <w:tcW w:w="600" w:type="dxa"/>
          </w:tcPr>
          <w:p w14:paraId="4AF75981" w14:textId="77777777" w:rsidR="00B50050" w:rsidRDefault="00B50050" w:rsidP="0088127C">
            <w:pPr>
              <w:pStyle w:val="OtherTableBody"/>
            </w:pPr>
            <w:r>
              <w:t>CWE</w:t>
            </w:r>
          </w:p>
        </w:tc>
        <w:tc>
          <w:tcPr>
            <w:tcW w:w="700" w:type="dxa"/>
          </w:tcPr>
          <w:p w14:paraId="0E317A6A" w14:textId="77777777" w:rsidR="00B50050" w:rsidRDefault="00B50050" w:rsidP="0088127C">
            <w:pPr>
              <w:pStyle w:val="OtherTableBody"/>
            </w:pPr>
            <w:r>
              <w:t>Y</w:t>
            </w:r>
          </w:p>
        </w:tc>
        <w:tc>
          <w:tcPr>
            <w:tcW w:w="600" w:type="dxa"/>
          </w:tcPr>
          <w:p w14:paraId="1B31F21A" w14:textId="77777777" w:rsidR="00B50050" w:rsidRDefault="00B50050" w:rsidP="0088127C">
            <w:pPr>
              <w:pStyle w:val="OtherTableBody"/>
            </w:pPr>
            <w:r>
              <w:t>0544</w:t>
            </w:r>
          </w:p>
        </w:tc>
        <w:tc>
          <w:tcPr>
            <w:tcW w:w="900" w:type="dxa"/>
          </w:tcPr>
          <w:p w14:paraId="66218EC2" w14:textId="77777777" w:rsidR="00B50050" w:rsidRDefault="00B50050" w:rsidP="0088127C">
            <w:pPr>
              <w:pStyle w:val="OtherTableBody"/>
            </w:pPr>
            <w:r>
              <w:t>7.16.2.9</w:t>
            </w:r>
          </w:p>
        </w:tc>
      </w:tr>
      <w:tr w:rsidR="00B50050" w14:paraId="0E1382AB" w14:textId="77777777" w:rsidTr="00195548">
        <w:tc>
          <w:tcPr>
            <w:tcW w:w="3500" w:type="dxa"/>
          </w:tcPr>
          <w:p w14:paraId="1D55EEE6" w14:textId="77777777" w:rsidR="00B50050" w:rsidRDefault="00B50050" w:rsidP="0088127C">
            <w:pPr>
              <w:pStyle w:val="OtherTableBody"/>
            </w:pPr>
            <w:r>
              <w:t>Shipment Confidentiality</w:t>
            </w:r>
          </w:p>
        </w:tc>
        <w:tc>
          <w:tcPr>
            <w:tcW w:w="700" w:type="dxa"/>
          </w:tcPr>
          <w:p w14:paraId="04BAAA40" w14:textId="77777777" w:rsidR="00B50050" w:rsidRDefault="00B50050" w:rsidP="0088127C">
            <w:pPr>
              <w:pStyle w:val="OtherTableBody"/>
            </w:pPr>
            <w:r>
              <w:t>02323</w:t>
            </w:r>
          </w:p>
        </w:tc>
        <w:tc>
          <w:tcPr>
            <w:tcW w:w="600" w:type="dxa"/>
          </w:tcPr>
          <w:p w14:paraId="082211AD" w14:textId="77777777" w:rsidR="00B50050" w:rsidRDefault="00B50050" w:rsidP="0088127C">
            <w:pPr>
              <w:pStyle w:val="OtherTableBody"/>
            </w:pPr>
            <w:r>
              <w:t>SHP</w:t>
            </w:r>
          </w:p>
        </w:tc>
        <w:tc>
          <w:tcPr>
            <w:tcW w:w="600" w:type="dxa"/>
          </w:tcPr>
          <w:p w14:paraId="1E0CC4B6" w14:textId="77777777" w:rsidR="00B50050" w:rsidRDefault="00B50050" w:rsidP="0088127C">
            <w:pPr>
              <w:pStyle w:val="OtherTableBody"/>
            </w:pPr>
            <w:r>
              <w:t>7</w:t>
            </w:r>
          </w:p>
        </w:tc>
        <w:tc>
          <w:tcPr>
            <w:tcW w:w="600" w:type="dxa"/>
          </w:tcPr>
          <w:p w14:paraId="6AE329B2" w14:textId="77777777" w:rsidR="00B50050" w:rsidRDefault="00B50050" w:rsidP="0088127C">
            <w:pPr>
              <w:pStyle w:val="OtherTableBody"/>
            </w:pPr>
            <w:r>
              <w:t>..</w:t>
            </w:r>
          </w:p>
        </w:tc>
        <w:tc>
          <w:tcPr>
            <w:tcW w:w="600" w:type="dxa"/>
          </w:tcPr>
          <w:p w14:paraId="27C3789E" w14:textId="77777777" w:rsidR="00B50050" w:rsidRDefault="00B50050" w:rsidP="0088127C">
            <w:pPr>
              <w:pStyle w:val="OtherTableBody"/>
            </w:pPr>
          </w:p>
        </w:tc>
        <w:tc>
          <w:tcPr>
            <w:tcW w:w="600" w:type="dxa"/>
          </w:tcPr>
          <w:p w14:paraId="10F70F0E" w14:textId="77777777" w:rsidR="00B50050" w:rsidRDefault="00B50050" w:rsidP="0088127C">
            <w:pPr>
              <w:pStyle w:val="OtherTableBody"/>
            </w:pPr>
            <w:r>
              <w:t>CWE</w:t>
            </w:r>
          </w:p>
        </w:tc>
        <w:tc>
          <w:tcPr>
            <w:tcW w:w="700" w:type="dxa"/>
          </w:tcPr>
          <w:p w14:paraId="710954C4" w14:textId="77777777" w:rsidR="00B50050" w:rsidRDefault="00B50050" w:rsidP="0088127C">
            <w:pPr>
              <w:pStyle w:val="OtherTableBody"/>
            </w:pPr>
            <w:r>
              <w:t>Y</w:t>
            </w:r>
          </w:p>
        </w:tc>
        <w:tc>
          <w:tcPr>
            <w:tcW w:w="600" w:type="dxa"/>
          </w:tcPr>
          <w:p w14:paraId="0E05C463" w14:textId="77777777" w:rsidR="00B50050" w:rsidRDefault="00B50050" w:rsidP="0088127C">
            <w:pPr>
              <w:pStyle w:val="OtherTableBody"/>
            </w:pPr>
            <w:r>
              <w:t>0907</w:t>
            </w:r>
          </w:p>
        </w:tc>
        <w:tc>
          <w:tcPr>
            <w:tcW w:w="900" w:type="dxa"/>
          </w:tcPr>
          <w:p w14:paraId="0E4BD413" w14:textId="77777777" w:rsidR="00B50050" w:rsidRDefault="00B50050" w:rsidP="0088127C">
            <w:pPr>
              <w:pStyle w:val="OtherTableBody"/>
            </w:pPr>
            <w:r>
              <w:t>7.16.2.7</w:t>
            </w:r>
          </w:p>
        </w:tc>
      </w:tr>
      <w:tr w:rsidR="00B50050" w14:paraId="6A0EF34F" w14:textId="77777777" w:rsidTr="00195548">
        <w:tc>
          <w:tcPr>
            <w:tcW w:w="3500" w:type="dxa"/>
          </w:tcPr>
          <w:p w14:paraId="1D88A294" w14:textId="77777777" w:rsidR="00B50050" w:rsidRDefault="00B50050" w:rsidP="0088127C">
            <w:pPr>
              <w:pStyle w:val="OtherTableBody"/>
            </w:pPr>
            <w:r>
              <w:t>Shipment Handling Code</w:t>
            </w:r>
          </w:p>
        </w:tc>
        <w:tc>
          <w:tcPr>
            <w:tcW w:w="700" w:type="dxa"/>
          </w:tcPr>
          <w:p w14:paraId="1DD1D40C" w14:textId="77777777" w:rsidR="00B50050" w:rsidRDefault="00B50050" w:rsidP="0088127C">
            <w:pPr>
              <w:pStyle w:val="OtherTableBody"/>
            </w:pPr>
            <w:r>
              <w:t>02326</w:t>
            </w:r>
          </w:p>
        </w:tc>
        <w:tc>
          <w:tcPr>
            <w:tcW w:w="600" w:type="dxa"/>
          </w:tcPr>
          <w:p w14:paraId="15C08064" w14:textId="77777777" w:rsidR="00B50050" w:rsidRDefault="00B50050" w:rsidP="0088127C">
            <w:pPr>
              <w:pStyle w:val="OtherTableBody"/>
            </w:pPr>
            <w:r>
              <w:t>SHP</w:t>
            </w:r>
          </w:p>
        </w:tc>
        <w:tc>
          <w:tcPr>
            <w:tcW w:w="600" w:type="dxa"/>
          </w:tcPr>
          <w:p w14:paraId="150A405E" w14:textId="77777777" w:rsidR="00B50050" w:rsidRDefault="00B50050" w:rsidP="0088127C">
            <w:pPr>
              <w:pStyle w:val="OtherTableBody"/>
            </w:pPr>
            <w:r>
              <w:t>10</w:t>
            </w:r>
          </w:p>
        </w:tc>
        <w:tc>
          <w:tcPr>
            <w:tcW w:w="600" w:type="dxa"/>
          </w:tcPr>
          <w:p w14:paraId="455406ED" w14:textId="77777777" w:rsidR="00B50050" w:rsidRDefault="00B50050" w:rsidP="0088127C">
            <w:pPr>
              <w:pStyle w:val="OtherTableBody"/>
            </w:pPr>
            <w:r>
              <w:t>..</w:t>
            </w:r>
          </w:p>
        </w:tc>
        <w:tc>
          <w:tcPr>
            <w:tcW w:w="600" w:type="dxa"/>
          </w:tcPr>
          <w:p w14:paraId="439A9574" w14:textId="77777777" w:rsidR="00B50050" w:rsidRDefault="00B50050" w:rsidP="0088127C">
            <w:pPr>
              <w:pStyle w:val="OtherTableBody"/>
            </w:pPr>
          </w:p>
        </w:tc>
        <w:tc>
          <w:tcPr>
            <w:tcW w:w="600" w:type="dxa"/>
          </w:tcPr>
          <w:p w14:paraId="1C645770" w14:textId="77777777" w:rsidR="00B50050" w:rsidRDefault="00B50050" w:rsidP="0088127C">
            <w:pPr>
              <w:pStyle w:val="OtherTableBody"/>
            </w:pPr>
            <w:r>
              <w:t>CWE</w:t>
            </w:r>
          </w:p>
        </w:tc>
        <w:tc>
          <w:tcPr>
            <w:tcW w:w="700" w:type="dxa"/>
          </w:tcPr>
          <w:p w14:paraId="507B246D" w14:textId="77777777" w:rsidR="00B50050" w:rsidRDefault="00B50050" w:rsidP="0088127C">
            <w:pPr>
              <w:pStyle w:val="OtherTableBody"/>
            </w:pPr>
            <w:r>
              <w:t>Y</w:t>
            </w:r>
          </w:p>
        </w:tc>
        <w:tc>
          <w:tcPr>
            <w:tcW w:w="600" w:type="dxa"/>
          </w:tcPr>
          <w:p w14:paraId="1F31410B" w14:textId="77777777" w:rsidR="00B50050" w:rsidRDefault="00B50050" w:rsidP="0088127C">
            <w:pPr>
              <w:pStyle w:val="OtherTableBody"/>
            </w:pPr>
            <w:r>
              <w:t>0376</w:t>
            </w:r>
          </w:p>
        </w:tc>
        <w:tc>
          <w:tcPr>
            <w:tcW w:w="900" w:type="dxa"/>
          </w:tcPr>
          <w:p w14:paraId="3F98F580" w14:textId="77777777" w:rsidR="00B50050" w:rsidRDefault="00B50050" w:rsidP="0088127C">
            <w:pPr>
              <w:pStyle w:val="OtherTableBody"/>
            </w:pPr>
            <w:r>
              <w:t>7.16.2.10</w:t>
            </w:r>
          </w:p>
        </w:tc>
      </w:tr>
      <w:tr w:rsidR="00B50050" w14:paraId="02CC4EBA" w14:textId="77777777" w:rsidTr="00195548">
        <w:tc>
          <w:tcPr>
            <w:tcW w:w="3500" w:type="dxa"/>
          </w:tcPr>
          <w:p w14:paraId="5A99064C" w14:textId="77777777" w:rsidR="00B50050" w:rsidRDefault="00B50050" w:rsidP="0088127C">
            <w:pPr>
              <w:pStyle w:val="OtherTableBody"/>
            </w:pPr>
            <w:r>
              <w:t>Shipment ID</w:t>
            </w:r>
          </w:p>
        </w:tc>
        <w:tc>
          <w:tcPr>
            <w:tcW w:w="700" w:type="dxa"/>
          </w:tcPr>
          <w:p w14:paraId="3B938154" w14:textId="77777777" w:rsidR="00B50050" w:rsidRDefault="00B50050" w:rsidP="0088127C">
            <w:pPr>
              <w:pStyle w:val="OtherTableBody"/>
            </w:pPr>
            <w:r>
              <w:t>02317</w:t>
            </w:r>
          </w:p>
        </w:tc>
        <w:tc>
          <w:tcPr>
            <w:tcW w:w="600" w:type="dxa"/>
          </w:tcPr>
          <w:p w14:paraId="24D546B0" w14:textId="77777777" w:rsidR="00B50050" w:rsidRDefault="00B50050" w:rsidP="0088127C">
            <w:pPr>
              <w:pStyle w:val="OtherTableBody"/>
            </w:pPr>
            <w:r>
              <w:t>SHP</w:t>
            </w:r>
          </w:p>
        </w:tc>
        <w:tc>
          <w:tcPr>
            <w:tcW w:w="600" w:type="dxa"/>
          </w:tcPr>
          <w:p w14:paraId="2505993E" w14:textId="77777777" w:rsidR="00B50050" w:rsidRDefault="00B50050" w:rsidP="0088127C">
            <w:pPr>
              <w:pStyle w:val="OtherTableBody"/>
            </w:pPr>
            <w:r>
              <w:t>1</w:t>
            </w:r>
          </w:p>
        </w:tc>
        <w:tc>
          <w:tcPr>
            <w:tcW w:w="600" w:type="dxa"/>
          </w:tcPr>
          <w:p w14:paraId="62D4A80D" w14:textId="77777777" w:rsidR="00B50050" w:rsidRDefault="00B50050" w:rsidP="0088127C">
            <w:pPr>
              <w:pStyle w:val="OtherTableBody"/>
            </w:pPr>
            <w:r>
              <w:t>..</w:t>
            </w:r>
          </w:p>
        </w:tc>
        <w:tc>
          <w:tcPr>
            <w:tcW w:w="600" w:type="dxa"/>
          </w:tcPr>
          <w:p w14:paraId="133FF456" w14:textId="77777777" w:rsidR="00B50050" w:rsidRDefault="00B50050" w:rsidP="0088127C">
            <w:pPr>
              <w:pStyle w:val="OtherTableBody"/>
            </w:pPr>
          </w:p>
        </w:tc>
        <w:tc>
          <w:tcPr>
            <w:tcW w:w="600" w:type="dxa"/>
          </w:tcPr>
          <w:p w14:paraId="178D3327" w14:textId="77777777" w:rsidR="00B50050" w:rsidRDefault="00B50050" w:rsidP="0088127C">
            <w:pPr>
              <w:pStyle w:val="OtherTableBody"/>
            </w:pPr>
            <w:r>
              <w:t>EI</w:t>
            </w:r>
          </w:p>
        </w:tc>
        <w:tc>
          <w:tcPr>
            <w:tcW w:w="700" w:type="dxa"/>
          </w:tcPr>
          <w:p w14:paraId="1EF02394" w14:textId="77777777" w:rsidR="00B50050" w:rsidRDefault="00B50050" w:rsidP="0088127C">
            <w:pPr>
              <w:pStyle w:val="OtherTableBody"/>
            </w:pPr>
          </w:p>
        </w:tc>
        <w:tc>
          <w:tcPr>
            <w:tcW w:w="600" w:type="dxa"/>
          </w:tcPr>
          <w:p w14:paraId="7D91B862" w14:textId="77777777" w:rsidR="00B50050" w:rsidRDefault="00B50050" w:rsidP="0088127C">
            <w:pPr>
              <w:pStyle w:val="OtherTableBody"/>
            </w:pPr>
          </w:p>
        </w:tc>
        <w:tc>
          <w:tcPr>
            <w:tcW w:w="900" w:type="dxa"/>
          </w:tcPr>
          <w:p w14:paraId="5A5B7CB7" w14:textId="77777777" w:rsidR="00B50050" w:rsidRDefault="00B50050" w:rsidP="0088127C">
            <w:pPr>
              <w:pStyle w:val="OtherTableBody"/>
            </w:pPr>
            <w:r>
              <w:t>7.16.2.1</w:t>
            </w:r>
          </w:p>
        </w:tc>
      </w:tr>
      <w:tr w:rsidR="00B50050" w14:paraId="0626541D" w14:textId="77777777" w:rsidTr="00195548">
        <w:tc>
          <w:tcPr>
            <w:tcW w:w="3500" w:type="dxa"/>
          </w:tcPr>
          <w:p w14:paraId="72F4EBAA" w14:textId="77777777" w:rsidR="00B50050" w:rsidRDefault="00B50050" w:rsidP="0088127C">
            <w:pPr>
              <w:pStyle w:val="OtherTableBody"/>
            </w:pPr>
            <w:r>
              <w:t>Shipment ID</w:t>
            </w:r>
          </w:p>
        </w:tc>
        <w:tc>
          <w:tcPr>
            <w:tcW w:w="700" w:type="dxa"/>
          </w:tcPr>
          <w:p w14:paraId="3901DE82" w14:textId="77777777" w:rsidR="00B50050" w:rsidRDefault="00B50050" w:rsidP="0088127C">
            <w:pPr>
              <w:pStyle w:val="OtherTableBody"/>
            </w:pPr>
            <w:r>
              <w:t>02316</w:t>
            </w:r>
          </w:p>
        </w:tc>
        <w:tc>
          <w:tcPr>
            <w:tcW w:w="600" w:type="dxa"/>
          </w:tcPr>
          <w:p w14:paraId="17C1F47A" w14:textId="77777777" w:rsidR="00B50050" w:rsidRDefault="00B50050" w:rsidP="0088127C">
            <w:pPr>
              <w:pStyle w:val="OtherTableBody"/>
            </w:pPr>
            <w:r>
              <w:t>SPM</w:t>
            </w:r>
          </w:p>
        </w:tc>
        <w:tc>
          <w:tcPr>
            <w:tcW w:w="600" w:type="dxa"/>
          </w:tcPr>
          <w:p w14:paraId="06CC983B" w14:textId="77777777" w:rsidR="00B50050" w:rsidRDefault="00B50050" w:rsidP="0088127C">
            <w:pPr>
              <w:pStyle w:val="OtherTableBody"/>
            </w:pPr>
            <w:r>
              <w:t>32</w:t>
            </w:r>
          </w:p>
        </w:tc>
        <w:tc>
          <w:tcPr>
            <w:tcW w:w="600" w:type="dxa"/>
          </w:tcPr>
          <w:p w14:paraId="71F8D3D7" w14:textId="77777777" w:rsidR="00B50050" w:rsidRDefault="00B50050" w:rsidP="0088127C">
            <w:pPr>
              <w:pStyle w:val="OtherTableBody"/>
            </w:pPr>
            <w:r>
              <w:t>..</w:t>
            </w:r>
          </w:p>
        </w:tc>
        <w:tc>
          <w:tcPr>
            <w:tcW w:w="600" w:type="dxa"/>
          </w:tcPr>
          <w:p w14:paraId="71E3D916" w14:textId="77777777" w:rsidR="00B50050" w:rsidRDefault="00B50050" w:rsidP="0088127C">
            <w:pPr>
              <w:pStyle w:val="OtherTableBody"/>
            </w:pPr>
          </w:p>
        </w:tc>
        <w:tc>
          <w:tcPr>
            <w:tcW w:w="600" w:type="dxa"/>
          </w:tcPr>
          <w:p w14:paraId="4D0C161B" w14:textId="77777777" w:rsidR="00B50050" w:rsidRDefault="00B50050" w:rsidP="0088127C">
            <w:pPr>
              <w:pStyle w:val="OtherTableBody"/>
            </w:pPr>
            <w:r>
              <w:t>EI</w:t>
            </w:r>
          </w:p>
        </w:tc>
        <w:tc>
          <w:tcPr>
            <w:tcW w:w="700" w:type="dxa"/>
          </w:tcPr>
          <w:p w14:paraId="63B8E00D" w14:textId="77777777" w:rsidR="00B50050" w:rsidRDefault="00B50050" w:rsidP="0088127C">
            <w:pPr>
              <w:pStyle w:val="OtherTableBody"/>
            </w:pPr>
          </w:p>
        </w:tc>
        <w:tc>
          <w:tcPr>
            <w:tcW w:w="600" w:type="dxa"/>
          </w:tcPr>
          <w:p w14:paraId="46782F2F" w14:textId="77777777" w:rsidR="00B50050" w:rsidRDefault="00B50050" w:rsidP="0088127C">
            <w:pPr>
              <w:pStyle w:val="OtherTableBody"/>
            </w:pPr>
          </w:p>
        </w:tc>
        <w:tc>
          <w:tcPr>
            <w:tcW w:w="900" w:type="dxa"/>
          </w:tcPr>
          <w:p w14:paraId="0BB6FD76" w14:textId="77777777" w:rsidR="00B50050" w:rsidRDefault="00B50050" w:rsidP="0088127C">
            <w:pPr>
              <w:pStyle w:val="OtherTableBody"/>
            </w:pPr>
            <w:r>
              <w:t>7.4.3.32</w:t>
            </w:r>
          </w:p>
        </w:tc>
      </w:tr>
      <w:tr w:rsidR="00B50050" w14:paraId="02BF6C1A" w14:textId="77777777" w:rsidTr="00195548">
        <w:tc>
          <w:tcPr>
            <w:tcW w:w="3500" w:type="dxa"/>
          </w:tcPr>
          <w:p w14:paraId="07759183" w14:textId="77777777" w:rsidR="00B50050" w:rsidRDefault="00B50050" w:rsidP="0088127C">
            <w:pPr>
              <w:pStyle w:val="OtherTableBody"/>
            </w:pPr>
            <w:r>
              <w:t>Shipment Priority</w:t>
            </w:r>
          </w:p>
        </w:tc>
        <w:tc>
          <w:tcPr>
            <w:tcW w:w="700" w:type="dxa"/>
          </w:tcPr>
          <w:p w14:paraId="445C122D" w14:textId="77777777" w:rsidR="00B50050" w:rsidRDefault="00B50050" w:rsidP="0088127C">
            <w:pPr>
              <w:pStyle w:val="OtherTableBody"/>
            </w:pPr>
            <w:r>
              <w:t>02322</w:t>
            </w:r>
          </w:p>
        </w:tc>
        <w:tc>
          <w:tcPr>
            <w:tcW w:w="600" w:type="dxa"/>
          </w:tcPr>
          <w:p w14:paraId="1B321C0C" w14:textId="77777777" w:rsidR="00B50050" w:rsidRDefault="00B50050" w:rsidP="0088127C">
            <w:pPr>
              <w:pStyle w:val="OtherTableBody"/>
            </w:pPr>
            <w:r>
              <w:t>SHP</w:t>
            </w:r>
          </w:p>
        </w:tc>
        <w:tc>
          <w:tcPr>
            <w:tcW w:w="600" w:type="dxa"/>
          </w:tcPr>
          <w:p w14:paraId="6C6AA7B6" w14:textId="77777777" w:rsidR="00B50050" w:rsidRDefault="00B50050" w:rsidP="0088127C">
            <w:pPr>
              <w:pStyle w:val="OtherTableBody"/>
            </w:pPr>
            <w:r>
              <w:t>6</w:t>
            </w:r>
          </w:p>
        </w:tc>
        <w:tc>
          <w:tcPr>
            <w:tcW w:w="600" w:type="dxa"/>
          </w:tcPr>
          <w:p w14:paraId="52B0E987" w14:textId="77777777" w:rsidR="00B50050" w:rsidRDefault="00B50050" w:rsidP="0088127C">
            <w:pPr>
              <w:pStyle w:val="OtherTableBody"/>
            </w:pPr>
            <w:r>
              <w:t>..</w:t>
            </w:r>
          </w:p>
        </w:tc>
        <w:tc>
          <w:tcPr>
            <w:tcW w:w="600" w:type="dxa"/>
          </w:tcPr>
          <w:p w14:paraId="67FBB5FC" w14:textId="77777777" w:rsidR="00B50050" w:rsidRDefault="00B50050" w:rsidP="0088127C">
            <w:pPr>
              <w:pStyle w:val="OtherTableBody"/>
            </w:pPr>
          </w:p>
        </w:tc>
        <w:tc>
          <w:tcPr>
            <w:tcW w:w="600" w:type="dxa"/>
          </w:tcPr>
          <w:p w14:paraId="3E816B80" w14:textId="77777777" w:rsidR="00B50050" w:rsidRDefault="00B50050" w:rsidP="0088127C">
            <w:pPr>
              <w:pStyle w:val="OtherTableBody"/>
            </w:pPr>
            <w:r>
              <w:t>CWE</w:t>
            </w:r>
          </w:p>
        </w:tc>
        <w:tc>
          <w:tcPr>
            <w:tcW w:w="700" w:type="dxa"/>
          </w:tcPr>
          <w:p w14:paraId="0605D702" w14:textId="77777777" w:rsidR="00B50050" w:rsidRDefault="00B50050" w:rsidP="0088127C">
            <w:pPr>
              <w:pStyle w:val="OtherTableBody"/>
            </w:pPr>
          </w:p>
        </w:tc>
        <w:tc>
          <w:tcPr>
            <w:tcW w:w="600" w:type="dxa"/>
          </w:tcPr>
          <w:p w14:paraId="29162279" w14:textId="77777777" w:rsidR="00B50050" w:rsidRDefault="00B50050" w:rsidP="0088127C">
            <w:pPr>
              <w:pStyle w:val="OtherTableBody"/>
            </w:pPr>
            <w:r>
              <w:t>0906</w:t>
            </w:r>
          </w:p>
        </w:tc>
        <w:tc>
          <w:tcPr>
            <w:tcW w:w="900" w:type="dxa"/>
          </w:tcPr>
          <w:p w14:paraId="51353F04" w14:textId="77777777" w:rsidR="00B50050" w:rsidRDefault="00B50050" w:rsidP="0088127C">
            <w:pPr>
              <w:pStyle w:val="OtherTableBody"/>
            </w:pPr>
            <w:r>
              <w:t>7.16.2.6</w:t>
            </w:r>
          </w:p>
        </w:tc>
      </w:tr>
      <w:tr w:rsidR="00B50050" w14:paraId="53828C77" w14:textId="77777777" w:rsidTr="00195548">
        <w:tc>
          <w:tcPr>
            <w:tcW w:w="3500" w:type="dxa"/>
          </w:tcPr>
          <w:p w14:paraId="04A2C74A" w14:textId="77777777" w:rsidR="00B50050" w:rsidRDefault="00B50050" w:rsidP="0088127C">
            <w:pPr>
              <w:pStyle w:val="OtherTableBody"/>
            </w:pPr>
            <w:r>
              <w:t>Shipment Risk Code</w:t>
            </w:r>
          </w:p>
        </w:tc>
        <w:tc>
          <w:tcPr>
            <w:tcW w:w="700" w:type="dxa"/>
          </w:tcPr>
          <w:p w14:paraId="73C40AF1" w14:textId="77777777" w:rsidR="00B50050" w:rsidRDefault="00B50050" w:rsidP="0088127C">
            <w:pPr>
              <w:pStyle w:val="OtherTableBody"/>
            </w:pPr>
            <w:r>
              <w:t>02327</w:t>
            </w:r>
          </w:p>
        </w:tc>
        <w:tc>
          <w:tcPr>
            <w:tcW w:w="600" w:type="dxa"/>
          </w:tcPr>
          <w:p w14:paraId="42E4C510" w14:textId="77777777" w:rsidR="00B50050" w:rsidRDefault="00B50050" w:rsidP="0088127C">
            <w:pPr>
              <w:pStyle w:val="OtherTableBody"/>
            </w:pPr>
            <w:r>
              <w:t>SHP</w:t>
            </w:r>
          </w:p>
        </w:tc>
        <w:tc>
          <w:tcPr>
            <w:tcW w:w="600" w:type="dxa"/>
          </w:tcPr>
          <w:p w14:paraId="5D68DBBD" w14:textId="77777777" w:rsidR="00B50050" w:rsidRDefault="00B50050" w:rsidP="0088127C">
            <w:pPr>
              <w:pStyle w:val="OtherTableBody"/>
            </w:pPr>
            <w:r>
              <w:t>11</w:t>
            </w:r>
          </w:p>
        </w:tc>
        <w:tc>
          <w:tcPr>
            <w:tcW w:w="600" w:type="dxa"/>
          </w:tcPr>
          <w:p w14:paraId="1AC2D534" w14:textId="77777777" w:rsidR="00B50050" w:rsidRDefault="00B50050" w:rsidP="0088127C">
            <w:pPr>
              <w:pStyle w:val="OtherTableBody"/>
            </w:pPr>
            <w:r>
              <w:t>..</w:t>
            </w:r>
          </w:p>
        </w:tc>
        <w:tc>
          <w:tcPr>
            <w:tcW w:w="600" w:type="dxa"/>
          </w:tcPr>
          <w:p w14:paraId="3F79E2D0" w14:textId="77777777" w:rsidR="00B50050" w:rsidRDefault="00B50050" w:rsidP="0088127C">
            <w:pPr>
              <w:pStyle w:val="OtherTableBody"/>
            </w:pPr>
          </w:p>
        </w:tc>
        <w:tc>
          <w:tcPr>
            <w:tcW w:w="600" w:type="dxa"/>
          </w:tcPr>
          <w:p w14:paraId="41FF24DF" w14:textId="77777777" w:rsidR="00B50050" w:rsidRDefault="00B50050" w:rsidP="0088127C">
            <w:pPr>
              <w:pStyle w:val="OtherTableBody"/>
            </w:pPr>
            <w:r>
              <w:t>CWE</w:t>
            </w:r>
          </w:p>
        </w:tc>
        <w:tc>
          <w:tcPr>
            <w:tcW w:w="700" w:type="dxa"/>
          </w:tcPr>
          <w:p w14:paraId="74365AA5" w14:textId="77777777" w:rsidR="00B50050" w:rsidRDefault="00B50050" w:rsidP="0088127C">
            <w:pPr>
              <w:pStyle w:val="OtherTableBody"/>
            </w:pPr>
            <w:r>
              <w:t>Y</w:t>
            </w:r>
          </w:p>
        </w:tc>
        <w:tc>
          <w:tcPr>
            <w:tcW w:w="600" w:type="dxa"/>
          </w:tcPr>
          <w:p w14:paraId="644071C3" w14:textId="77777777" w:rsidR="00B50050" w:rsidRDefault="00B50050" w:rsidP="0088127C">
            <w:pPr>
              <w:pStyle w:val="OtherTableBody"/>
            </w:pPr>
            <w:r>
              <w:t>0489</w:t>
            </w:r>
          </w:p>
        </w:tc>
        <w:tc>
          <w:tcPr>
            <w:tcW w:w="900" w:type="dxa"/>
          </w:tcPr>
          <w:p w14:paraId="17592F91" w14:textId="77777777" w:rsidR="00B50050" w:rsidRDefault="00B50050" w:rsidP="0088127C">
            <w:pPr>
              <w:pStyle w:val="OtherTableBody"/>
            </w:pPr>
            <w:r>
              <w:t>7.16.2.11</w:t>
            </w:r>
          </w:p>
        </w:tc>
      </w:tr>
      <w:tr w:rsidR="00B50050" w14:paraId="01B956E6" w14:textId="77777777" w:rsidTr="00195548">
        <w:tc>
          <w:tcPr>
            <w:tcW w:w="3500" w:type="dxa"/>
          </w:tcPr>
          <w:p w14:paraId="52539350" w14:textId="77777777" w:rsidR="00B50050" w:rsidRDefault="00B50050" w:rsidP="0088127C">
            <w:pPr>
              <w:pStyle w:val="OtherTableBody"/>
            </w:pPr>
            <w:r>
              <w:t>Shipment Status</w:t>
            </w:r>
          </w:p>
        </w:tc>
        <w:tc>
          <w:tcPr>
            <w:tcW w:w="700" w:type="dxa"/>
          </w:tcPr>
          <w:p w14:paraId="6B4734FC" w14:textId="77777777" w:rsidR="00B50050" w:rsidRDefault="00B50050" w:rsidP="0088127C">
            <w:pPr>
              <w:pStyle w:val="OtherTableBody"/>
            </w:pPr>
            <w:r>
              <w:t>02319</w:t>
            </w:r>
          </w:p>
        </w:tc>
        <w:tc>
          <w:tcPr>
            <w:tcW w:w="600" w:type="dxa"/>
          </w:tcPr>
          <w:p w14:paraId="25C887FB" w14:textId="77777777" w:rsidR="00B50050" w:rsidRDefault="00B50050" w:rsidP="0088127C">
            <w:pPr>
              <w:pStyle w:val="OtherTableBody"/>
            </w:pPr>
            <w:r>
              <w:t>SHP</w:t>
            </w:r>
          </w:p>
        </w:tc>
        <w:tc>
          <w:tcPr>
            <w:tcW w:w="600" w:type="dxa"/>
          </w:tcPr>
          <w:p w14:paraId="19157955" w14:textId="77777777" w:rsidR="00B50050" w:rsidRDefault="00B50050" w:rsidP="0088127C">
            <w:pPr>
              <w:pStyle w:val="OtherTableBody"/>
            </w:pPr>
            <w:r>
              <w:t>3</w:t>
            </w:r>
          </w:p>
        </w:tc>
        <w:tc>
          <w:tcPr>
            <w:tcW w:w="600" w:type="dxa"/>
          </w:tcPr>
          <w:p w14:paraId="67DC80DA" w14:textId="77777777" w:rsidR="00B50050" w:rsidRDefault="00B50050" w:rsidP="0088127C">
            <w:pPr>
              <w:pStyle w:val="OtherTableBody"/>
            </w:pPr>
            <w:r>
              <w:t>..</w:t>
            </w:r>
          </w:p>
        </w:tc>
        <w:tc>
          <w:tcPr>
            <w:tcW w:w="600" w:type="dxa"/>
          </w:tcPr>
          <w:p w14:paraId="11481645" w14:textId="77777777" w:rsidR="00B50050" w:rsidRDefault="00B50050" w:rsidP="0088127C">
            <w:pPr>
              <w:pStyle w:val="OtherTableBody"/>
            </w:pPr>
          </w:p>
        </w:tc>
        <w:tc>
          <w:tcPr>
            <w:tcW w:w="600" w:type="dxa"/>
          </w:tcPr>
          <w:p w14:paraId="158B1E33" w14:textId="77777777" w:rsidR="00B50050" w:rsidRDefault="00B50050" w:rsidP="0088127C">
            <w:pPr>
              <w:pStyle w:val="OtherTableBody"/>
            </w:pPr>
            <w:r>
              <w:t>CWE</w:t>
            </w:r>
          </w:p>
        </w:tc>
        <w:tc>
          <w:tcPr>
            <w:tcW w:w="700" w:type="dxa"/>
          </w:tcPr>
          <w:p w14:paraId="151248CC" w14:textId="77777777" w:rsidR="00B50050" w:rsidRDefault="00B50050" w:rsidP="0088127C">
            <w:pPr>
              <w:pStyle w:val="OtherTableBody"/>
            </w:pPr>
          </w:p>
        </w:tc>
        <w:tc>
          <w:tcPr>
            <w:tcW w:w="600" w:type="dxa"/>
          </w:tcPr>
          <w:p w14:paraId="797F6B69" w14:textId="77777777" w:rsidR="00B50050" w:rsidRDefault="00B50050" w:rsidP="0088127C">
            <w:pPr>
              <w:pStyle w:val="OtherTableBody"/>
            </w:pPr>
            <w:r>
              <w:t>0905</w:t>
            </w:r>
          </w:p>
        </w:tc>
        <w:tc>
          <w:tcPr>
            <w:tcW w:w="900" w:type="dxa"/>
          </w:tcPr>
          <w:p w14:paraId="284888EB" w14:textId="77777777" w:rsidR="00B50050" w:rsidRDefault="00B50050" w:rsidP="0088127C">
            <w:pPr>
              <w:pStyle w:val="OtherTableBody"/>
            </w:pPr>
            <w:r>
              <w:t>7.16.2.3</w:t>
            </w:r>
          </w:p>
        </w:tc>
      </w:tr>
      <w:tr w:rsidR="00B50050" w14:paraId="57872163" w14:textId="77777777" w:rsidTr="00195548">
        <w:tc>
          <w:tcPr>
            <w:tcW w:w="3500" w:type="dxa"/>
          </w:tcPr>
          <w:p w14:paraId="3E475985" w14:textId="77777777" w:rsidR="00B50050" w:rsidRDefault="00B50050" w:rsidP="0088127C">
            <w:pPr>
              <w:pStyle w:val="OtherTableBody"/>
            </w:pPr>
            <w:r>
              <w:t>Shipment Status Date/Time</w:t>
            </w:r>
          </w:p>
        </w:tc>
        <w:tc>
          <w:tcPr>
            <w:tcW w:w="700" w:type="dxa"/>
          </w:tcPr>
          <w:p w14:paraId="5242245A" w14:textId="77777777" w:rsidR="00B50050" w:rsidRDefault="00B50050" w:rsidP="0088127C">
            <w:pPr>
              <w:pStyle w:val="OtherTableBody"/>
            </w:pPr>
            <w:r>
              <w:t>02320</w:t>
            </w:r>
          </w:p>
        </w:tc>
        <w:tc>
          <w:tcPr>
            <w:tcW w:w="600" w:type="dxa"/>
          </w:tcPr>
          <w:p w14:paraId="4E7963CA" w14:textId="77777777" w:rsidR="00B50050" w:rsidRDefault="00B50050" w:rsidP="0088127C">
            <w:pPr>
              <w:pStyle w:val="OtherTableBody"/>
            </w:pPr>
            <w:r>
              <w:t>SHP</w:t>
            </w:r>
          </w:p>
        </w:tc>
        <w:tc>
          <w:tcPr>
            <w:tcW w:w="600" w:type="dxa"/>
          </w:tcPr>
          <w:p w14:paraId="21F62715" w14:textId="77777777" w:rsidR="00B50050" w:rsidRDefault="00B50050" w:rsidP="0088127C">
            <w:pPr>
              <w:pStyle w:val="OtherTableBody"/>
            </w:pPr>
            <w:r>
              <w:t>4</w:t>
            </w:r>
          </w:p>
        </w:tc>
        <w:tc>
          <w:tcPr>
            <w:tcW w:w="600" w:type="dxa"/>
          </w:tcPr>
          <w:p w14:paraId="7B461D47" w14:textId="77777777" w:rsidR="00B50050" w:rsidRDefault="00B50050" w:rsidP="0088127C">
            <w:pPr>
              <w:pStyle w:val="OtherTableBody"/>
            </w:pPr>
            <w:r>
              <w:t>..</w:t>
            </w:r>
          </w:p>
        </w:tc>
        <w:tc>
          <w:tcPr>
            <w:tcW w:w="600" w:type="dxa"/>
          </w:tcPr>
          <w:p w14:paraId="4BDE2607" w14:textId="77777777" w:rsidR="00B50050" w:rsidRDefault="00B50050" w:rsidP="0088127C">
            <w:pPr>
              <w:pStyle w:val="OtherTableBody"/>
            </w:pPr>
          </w:p>
        </w:tc>
        <w:tc>
          <w:tcPr>
            <w:tcW w:w="600" w:type="dxa"/>
          </w:tcPr>
          <w:p w14:paraId="2465B07D" w14:textId="77777777" w:rsidR="00B50050" w:rsidRDefault="00B50050" w:rsidP="0088127C">
            <w:pPr>
              <w:pStyle w:val="OtherTableBody"/>
            </w:pPr>
            <w:r>
              <w:t>DTM</w:t>
            </w:r>
          </w:p>
        </w:tc>
        <w:tc>
          <w:tcPr>
            <w:tcW w:w="700" w:type="dxa"/>
          </w:tcPr>
          <w:p w14:paraId="6C306BFF" w14:textId="77777777" w:rsidR="00B50050" w:rsidRDefault="00B50050" w:rsidP="0088127C">
            <w:pPr>
              <w:pStyle w:val="OtherTableBody"/>
            </w:pPr>
          </w:p>
        </w:tc>
        <w:tc>
          <w:tcPr>
            <w:tcW w:w="600" w:type="dxa"/>
          </w:tcPr>
          <w:p w14:paraId="18AC0582" w14:textId="77777777" w:rsidR="00B50050" w:rsidRDefault="00B50050" w:rsidP="0088127C">
            <w:pPr>
              <w:pStyle w:val="OtherTableBody"/>
            </w:pPr>
          </w:p>
        </w:tc>
        <w:tc>
          <w:tcPr>
            <w:tcW w:w="900" w:type="dxa"/>
          </w:tcPr>
          <w:p w14:paraId="1A5C070C" w14:textId="77777777" w:rsidR="00B50050" w:rsidRDefault="00B50050" w:rsidP="0088127C">
            <w:pPr>
              <w:pStyle w:val="OtherTableBody"/>
            </w:pPr>
            <w:r>
              <w:t>7.16.2.4</w:t>
            </w:r>
          </w:p>
        </w:tc>
      </w:tr>
      <w:tr w:rsidR="00B50050" w14:paraId="69298E5F" w14:textId="77777777" w:rsidTr="00195548">
        <w:tc>
          <w:tcPr>
            <w:tcW w:w="3500" w:type="dxa"/>
          </w:tcPr>
          <w:p w14:paraId="7618BE7C" w14:textId="77777777" w:rsidR="00B50050" w:rsidRDefault="00B50050" w:rsidP="0088127C">
            <w:pPr>
              <w:pStyle w:val="OtherTableBody"/>
            </w:pPr>
            <w:r>
              <w:t>Shipment Status Reason</w:t>
            </w:r>
          </w:p>
        </w:tc>
        <w:tc>
          <w:tcPr>
            <w:tcW w:w="700" w:type="dxa"/>
          </w:tcPr>
          <w:p w14:paraId="2E508DFD" w14:textId="77777777" w:rsidR="00B50050" w:rsidRDefault="00B50050" w:rsidP="0088127C">
            <w:pPr>
              <w:pStyle w:val="OtherTableBody"/>
            </w:pPr>
            <w:r>
              <w:t>02321</w:t>
            </w:r>
          </w:p>
        </w:tc>
        <w:tc>
          <w:tcPr>
            <w:tcW w:w="600" w:type="dxa"/>
          </w:tcPr>
          <w:p w14:paraId="6363EEF6" w14:textId="77777777" w:rsidR="00B50050" w:rsidRDefault="00B50050" w:rsidP="0088127C">
            <w:pPr>
              <w:pStyle w:val="OtherTableBody"/>
            </w:pPr>
            <w:r>
              <w:t>SHP</w:t>
            </w:r>
          </w:p>
        </w:tc>
        <w:tc>
          <w:tcPr>
            <w:tcW w:w="600" w:type="dxa"/>
          </w:tcPr>
          <w:p w14:paraId="0BD33B39" w14:textId="77777777" w:rsidR="00B50050" w:rsidRDefault="00B50050" w:rsidP="0088127C">
            <w:pPr>
              <w:pStyle w:val="OtherTableBody"/>
            </w:pPr>
            <w:r>
              <w:t>5</w:t>
            </w:r>
          </w:p>
        </w:tc>
        <w:tc>
          <w:tcPr>
            <w:tcW w:w="600" w:type="dxa"/>
          </w:tcPr>
          <w:p w14:paraId="4193A3BE" w14:textId="77777777" w:rsidR="00B50050" w:rsidRDefault="00B50050" w:rsidP="0088127C">
            <w:pPr>
              <w:pStyle w:val="OtherTableBody"/>
            </w:pPr>
            <w:r>
              <w:t>..</w:t>
            </w:r>
          </w:p>
        </w:tc>
        <w:tc>
          <w:tcPr>
            <w:tcW w:w="600" w:type="dxa"/>
          </w:tcPr>
          <w:p w14:paraId="57FD860A" w14:textId="77777777" w:rsidR="00B50050" w:rsidRDefault="00B50050" w:rsidP="0088127C">
            <w:pPr>
              <w:pStyle w:val="OtherTableBody"/>
            </w:pPr>
          </w:p>
        </w:tc>
        <w:tc>
          <w:tcPr>
            <w:tcW w:w="600" w:type="dxa"/>
          </w:tcPr>
          <w:p w14:paraId="340C1B8E" w14:textId="77777777" w:rsidR="00B50050" w:rsidRDefault="00B50050" w:rsidP="0088127C">
            <w:pPr>
              <w:pStyle w:val="OtherTableBody"/>
            </w:pPr>
            <w:r>
              <w:t>TX</w:t>
            </w:r>
          </w:p>
        </w:tc>
        <w:tc>
          <w:tcPr>
            <w:tcW w:w="700" w:type="dxa"/>
          </w:tcPr>
          <w:p w14:paraId="4F89DBF8" w14:textId="77777777" w:rsidR="00B50050" w:rsidRDefault="00B50050" w:rsidP="0088127C">
            <w:pPr>
              <w:pStyle w:val="OtherTableBody"/>
            </w:pPr>
          </w:p>
        </w:tc>
        <w:tc>
          <w:tcPr>
            <w:tcW w:w="600" w:type="dxa"/>
          </w:tcPr>
          <w:p w14:paraId="76C89A93" w14:textId="77777777" w:rsidR="00B50050" w:rsidRDefault="00B50050" w:rsidP="0088127C">
            <w:pPr>
              <w:pStyle w:val="OtherTableBody"/>
            </w:pPr>
          </w:p>
        </w:tc>
        <w:tc>
          <w:tcPr>
            <w:tcW w:w="900" w:type="dxa"/>
          </w:tcPr>
          <w:p w14:paraId="08DEDF4F" w14:textId="77777777" w:rsidR="00B50050" w:rsidRDefault="00B50050" w:rsidP="0088127C">
            <w:pPr>
              <w:pStyle w:val="OtherTableBody"/>
            </w:pPr>
            <w:r>
              <w:t>7.16.2.5</w:t>
            </w:r>
          </w:p>
        </w:tc>
      </w:tr>
      <w:tr w:rsidR="00B50050" w14:paraId="2CA69C9A" w14:textId="77777777" w:rsidTr="00195548">
        <w:tc>
          <w:tcPr>
            <w:tcW w:w="3500" w:type="dxa"/>
          </w:tcPr>
          <w:p w14:paraId="7A47C6F2" w14:textId="77777777" w:rsidR="00B50050" w:rsidRDefault="00B50050" w:rsidP="0088127C">
            <w:pPr>
              <w:pStyle w:val="OtherTableBody"/>
            </w:pPr>
            <w:r>
              <w:t>SI Conversion Factor</w:t>
            </w:r>
          </w:p>
        </w:tc>
        <w:tc>
          <w:tcPr>
            <w:tcW w:w="700" w:type="dxa"/>
          </w:tcPr>
          <w:p w14:paraId="2EA83C75" w14:textId="77777777" w:rsidR="00B50050" w:rsidRDefault="00B50050" w:rsidP="0088127C">
            <w:pPr>
              <w:pStyle w:val="OtherTableBody"/>
            </w:pPr>
            <w:r>
              <w:t>00630</w:t>
            </w:r>
          </w:p>
        </w:tc>
        <w:tc>
          <w:tcPr>
            <w:tcW w:w="600" w:type="dxa"/>
          </w:tcPr>
          <w:p w14:paraId="072428CD" w14:textId="77777777" w:rsidR="00B50050" w:rsidRDefault="00B50050" w:rsidP="0088127C">
            <w:pPr>
              <w:pStyle w:val="OtherTableBody"/>
            </w:pPr>
            <w:r>
              <w:t>OM2</w:t>
            </w:r>
          </w:p>
        </w:tc>
        <w:tc>
          <w:tcPr>
            <w:tcW w:w="600" w:type="dxa"/>
          </w:tcPr>
          <w:p w14:paraId="113E0137" w14:textId="77777777" w:rsidR="00B50050" w:rsidRDefault="00B50050" w:rsidP="0088127C">
            <w:pPr>
              <w:pStyle w:val="OtherTableBody"/>
            </w:pPr>
            <w:r>
              <w:t>5</w:t>
            </w:r>
          </w:p>
        </w:tc>
        <w:tc>
          <w:tcPr>
            <w:tcW w:w="600" w:type="dxa"/>
          </w:tcPr>
          <w:p w14:paraId="12C14C10" w14:textId="77777777" w:rsidR="00B50050" w:rsidRDefault="00B50050" w:rsidP="0088127C">
            <w:pPr>
              <w:pStyle w:val="OtherTableBody"/>
            </w:pPr>
            <w:r>
              <w:t>..</w:t>
            </w:r>
          </w:p>
        </w:tc>
        <w:tc>
          <w:tcPr>
            <w:tcW w:w="600" w:type="dxa"/>
          </w:tcPr>
          <w:p w14:paraId="1C8FB451" w14:textId="77777777" w:rsidR="00B50050" w:rsidRDefault="00B50050" w:rsidP="0088127C">
            <w:pPr>
              <w:pStyle w:val="OtherTableBody"/>
            </w:pPr>
            <w:r>
              <w:t>60=</w:t>
            </w:r>
          </w:p>
        </w:tc>
        <w:tc>
          <w:tcPr>
            <w:tcW w:w="600" w:type="dxa"/>
          </w:tcPr>
          <w:p w14:paraId="50054B3C" w14:textId="77777777" w:rsidR="00B50050" w:rsidRDefault="00B50050" w:rsidP="0088127C">
            <w:pPr>
              <w:pStyle w:val="OtherTableBody"/>
            </w:pPr>
            <w:r>
              <w:t>TX</w:t>
            </w:r>
          </w:p>
        </w:tc>
        <w:tc>
          <w:tcPr>
            <w:tcW w:w="700" w:type="dxa"/>
          </w:tcPr>
          <w:p w14:paraId="76242565" w14:textId="77777777" w:rsidR="00B50050" w:rsidRDefault="00B50050" w:rsidP="0088127C">
            <w:pPr>
              <w:pStyle w:val="OtherTableBody"/>
            </w:pPr>
          </w:p>
        </w:tc>
        <w:tc>
          <w:tcPr>
            <w:tcW w:w="600" w:type="dxa"/>
          </w:tcPr>
          <w:p w14:paraId="63BB8368" w14:textId="77777777" w:rsidR="00B50050" w:rsidRDefault="00B50050" w:rsidP="0088127C">
            <w:pPr>
              <w:pStyle w:val="OtherTableBody"/>
            </w:pPr>
          </w:p>
        </w:tc>
        <w:tc>
          <w:tcPr>
            <w:tcW w:w="900" w:type="dxa"/>
          </w:tcPr>
          <w:p w14:paraId="2BAD2664" w14:textId="77777777" w:rsidR="00B50050" w:rsidRDefault="00B50050" w:rsidP="0088127C">
            <w:pPr>
              <w:pStyle w:val="OtherTableBody"/>
            </w:pPr>
            <w:r>
              <w:t>8.8.10.5</w:t>
            </w:r>
          </w:p>
        </w:tc>
      </w:tr>
      <w:tr w:rsidR="00B50050" w14:paraId="056E8A09" w14:textId="77777777" w:rsidTr="00195548">
        <w:tc>
          <w:tcPr>
            <w:tcW w:w="3500" w:type="dxa"/>
          </w:tcPr>
          <w:p w14:paraId="0ED2845C" w14:textId="77777777" w:rsidR="00B50050" w:rsidRDefault="00B50050" w:rsidP="0088127C">
            <w:pPr>
              <w:pStyle w:val="OtherTableBody"/>
            </w:pPr>
            <w:r>
              <w:t xml:space="preserve">Side of body </w:t>
            </w:r>
          </w:p>
        </w:tc>
        <w:tc>
          <w:tcPr>
            <w:tcW w:w="700" w:type="dxa"/>
          </w:tcPr>
          <w:p w14:paraId="3D2C6AAE" w14:textId="77777777" w:rsidR="00B50050" w:rsidRDefault="00B50050" w:rsidP="0088127C">
            <w:pPr>
              <w:pStyle w:val="OtherTableBody"/>
            </w:pPr>
            <w:r>
              <w:t>01987</w:t>
            </w:r>
          </w:p>
        </w:tc>
        <w:tc>
          <w:tcPr>
            <w:tcW w:w="600" w:type="dxa"/>
          </w:tcPr>
          <w:p w14:paraId="6C0563F5" w14:textId="77777777" w:rsidR="00B50050" w:rsidRDefault="00B50050" w:rsidP="0088127C">
            <w:pPr>
              <w:pStyle w:val="OtherTableBody"/>
            </w:pPr>
            <w:r>
              <w:t>PSL</w:t>
            </w:r>
          </w:p>
        </w:tc>
        <w:tc>
          <w:tcPr>
            <w:tcW w:w="600" w:type="dxa"/>
          </w:tcPr>
          <w:p w14:paraId="25D8AA89" w14:textId="77777777" w:rsidR="00B50050" w:rsidRDefault="00B50050" w:rsidP="0088127C">
            <w:pPr>
              <w:pStyle w:val="OtherTableBody"/>
            </w:pPr>
            <w:r>
              <w:t>33</w:t>
            </w:r>
          </w:p>
        </w:tc>
        <w:tc>
          <w:tcPr>
            <w:tcW w:w="600" w:type="dxa"/>
          </w:tcPr>
          <w:p w14:paraId="04131F6B" w14:textId="77777777" w:rsidR="00B50050" w:rsidRDefault="00B50050" w:rsidP="0088127C">
            <w:pPr>
              <w:pStyle w:val="OtherTableBody"/>
            </w:pPr>
            <w:r>
              <w:t>..</w:t>
            </w:r>
          </w:p>
        </w:tc>
        <w:tc>
          <w:tcPr>
            <w:tcW w:w="600" w:type="dxa"/>
          </w:tcPr>
          <w:p w14:paraId="6CA8F095" w14:textId="77777777" w:rsidR="00B50050" w:rsidRDefault="00B50050" w:rsidP="0088127C">
            <w:pPr>
              <w:pStyle w:val="OtherTableBody"/>
            </w:pPr>
          </w:p>
        </w:tc>
        <w:tc>
          <w:tcPr>
            <w:tcW w:w="600" w:type="dxa"/>
          </w:tcPr>
          <w:p w14:paraId="2822847C" w14:textId="77777777" w:rsidR="00B50050" w:rsidRDefault="00B50050" w:rsidP="0088127C">
            <w:pPr>
              <w:pStyle w:val="OtherTableBody"/>
            </w:pPr>
            <w:r>
              <w:t>CWE</w:t>
            </w:r>
          </w:p>
        </w:tc>
        <w:tc>
          <w:tcPr>
            <w:tcW w:w="700" w:type="dxa"/>
          </w:tcPr>
          <w:p w14:paraId="4F41425E" w14:textId="77777777" w:rsidR="00B50050" w:rsidRDefault="00B50050" w:rsidP="0088127C">
            <w:pPr>
              <w:pStyle w:val="OtherTableBody"/>
            </w:pPr>
          </w:p>
        </w:tc>
        <w:tc>
          <w:tcPr>
            <w:tcW w:w="600" w:type="dxa"/>
          </w:tcPr>
          <w:p w14:paraId="159BE844" w14:textId="77777777" w:rsidR="00B50050" w:rsidRDefault="00B50050" w:rsidP="0088127C">
            <w:pPr>
              <w:pStyle w:val="OtherTableBody"/>
            </w:pPr>
            <w:r>
              <w:t>0894</w:t>
            </w:r>
          </w:p>
        </w:tc>
        <w:tc>
          <w:tcPr>
            <w:tcW w:w="900" w:type="dxa"/>
          </w:tcPr>
          <w:p w14:paraId="192A438F" w14:textId="77777777" w:rsidR="00B50050" w:rsidRDefault="00B50050" w:rsidP="0088127C">
            <w:pPr>
              <w:pStyle w:val="OtherTableBody"/>
            </w:pPr>
            <w:r>
              <w:t>16.4.6.33</w:t>
            </w:r>
          </w:p>
        </w:tc>
      </w:tr>
      <w:tr w:rsidR="00B50050" w14:paraId="5FD75FAC" w14:textId="77777777" w:rsidTr="00195548">
        <w:tc>
          <w:tcPr>
            <w:tcW w:w="3500" w:type="dxa"/>
          </w:tcPr>
          <w:p w14:paraId="7CB240E0" w14:textId="77777777" w:rsidR="00B50050" w:rsidRDefault="00B50050" w:rsidP="0088127C">
            <w:pPr>
              <w:pStyle w:val="OtherTableBody"/>
            </w:pPr>
            <w:r>
              <w:t xml:space="preserve">Signature </w:t>
            </w:r>
          </w:p>
        </w:tc>
        <w:tc>
          <w:tcPr>
            <w:tcW w:w="700" w:type="dxa"/>
          </w:tcPr>
          <w:p w14:paraId="5D6FC7C3" w14:textId="77777777" w:rsidR="00B50050" w:rsidRDefault="00B50050" w:rsidP="0088127C">
            <w:pPr>
              <w:pStyle w:val="OtherTableBody"/>
            </w:pPr>
            <w:r>
              <w:t>01861</w:t>
            </w:r>
          </w:p>
        </w:tc>
        <w:tc>
          <w:tcPr>
            <w:tcW w:w="600" w:type="dxa"/>
          </w:tcPr>
          <w:p w14:paraId="244F5D62" w14:textId="77777777" w:rsidR="00B50050" w:rsidRDefault="00B50050" w:rsidP="0088127C">
            <w:pPr>
              <w:pStyle w:val="OtherTableBody"/>
            </w:pPr>
            <w:r>
              <w:t>STF</w:t>
            </w:r>
          </w:p>
        </w:tc>
        <w:tc>
          <w:tcPr>
            <w:tcW w:w="600" w:type="dxa"/>
          </w:tcPr>
          <w:p w14:paraId="13BE2E67" w14:textId="77777777" w:rsidR="00B50050" w:rsidRDefault="00B50050" w:rsidP="0088127C">
            <w:pPr>
              <w:pStyle w:val="OtherTableBody"/>
            </w:pPr>
            <w:r>
              <w:t>41</w:t>
            </w:r>
          </w:p>
        </w:tc>
        <w:tc>
          <w:tcPr>
            <w:tcW w:w="600" w:type="dxa"/>
          </w:tcPr>
          <w:p w14:paraId="0206E8EF" w14:textId="77777777" w:rsidR="00B50050" w:rsidRDefault="00B50050" w:rsidP="0088127C">
            <w:pPr>
              <w:pStyle w:val="OtherTableBody"/>
            </w:pPr>
            <w:r>
              <w:t>..</w:t>
            </w:r>
          </w:p>
        </w:tc>
        <w:tc>
          <w:tcPr>
            <w:tcW w:w="600" w:type="dxa"/>
          </w:tcPr>
          <w:p w14:paraId="5E22BF30" w14:textId="77777777" w:rsidR="00B50050" w:rsidRDefault="00B50050" w:rsidP="0088127C">
            <w:pPr>
              <w:pStyle w:val="OtherTableBody"/>
            </w:pPr>
          </w:p>
        </w:tc>
        <w:tc>
          <w:tcPr>
            <w:tcW w:w="600" w:type="dxa"/>
          </w:tcPr>
          <w:p w14:paraId="760D6E47" w14:textId="77777777" w:rsidR="00B50050" w:rsidRDefault="00B50050" w:rsidP="0088127C">
            <w:pPr>
              <w:pStyle w:val="OtherTableBody"/>
            </w:pPr>
            <w:r>
              <w:t>ED</w:t>
            </w:r>
          </w:p>
        </w:tc>
        <w:tc>
          <w:tcPr>
            <w:tcW w:w="700" w:type="dxa"/>
          </w:tcPr>
          <w:p w14:paraId="7C4C8277" w14:textId="77777777" w:rsidR="00B50050" w:rsidRDefault="00B50050" w:rsidP="0088127C">
            <w:pPr>
              <w:pStyle w:val="OtherTableBody"/>
            </w:pPr>
          </w:p>
        </w:tc>
        <w:tc>
          <w:tcPr>
            <w:tcW w:w="600" w:type="dxa"/>
          </w:tcPr>
          <w:p w14:paraId="1E3605FF" w14:textId="77777777" w:rsidR="00B50050" w:rsidRDefault="00B50050" w:rsidP="0088127C">
            <w:pPr>
              <w:pStyle w:val="OtherTableBody"/>
            </w:pPr>
          </w:p>
        </w:tc>
        <w:tc>
          <w:tcPr>
            <w:tcW w:w="900" w:type="dxa"/>
          </w:tcPr>
          <w:p w14:paraId="1990B75E" w14:textId="77777777" w:rsidR="00B50050" w:rsidRDefault="00B50050" w:rsidP="0088127C">
            <w:pPr>
              <w:pStyle w:val="OtherTableBody"/>
            </w:pPr>
            <w:r>
              <w:t>15.4.8.41</w:t>
            </w:r>
          </w:p>
        </w:tc>
      </w:tr>
      <w:tr w:rsidR="00B50050" w14:paraId="4B1A69E1" w14:textId="77777777" w:rsidTr="00195548">
        <w:tc>
          <w:tcPr>
            <w:tcW w:w="3500" w:type="dxa"/>
          </w:tcPr>
          <w:p w14:paraId="647E311C" w14:textId="77777777" w:rsidR="00B50050" w:rsidRDefault="00B50050" w:rsidP="0088127C">
            <w:pPr>
              <w:pStyle w:val="OtherTableBody"/>
            </w:pPr>
            <w:r>
              <w:t xml:space="preserve">Signature </w:t>
            </w:r>
          </w:p>
        </w:tc>
        <w:tc>
          <w:tcPr>
            <w:tcW w:w="700" w:type="dxa"/>
          </w:tcPr>
          <w:p w14:paraId="582EE107" w14:textId="77777777" w:rsidR="00B50050" w:rsidRDefault="00B50050" w:rsidP="0088127C">
            <w:pPr>
              <w:pStyle w:val="OtherTableBody"/>
            </w:pPr>
            <w:r>
              <w:t>01861</w:t>
            </w:r>
          </w:p>
        </w:tc>
        <w:tc>
          <w:tcPr>
            <w:tcW w:w="600" w:type="dxa"/>
          </w:tcPr>
          <w:p w14:paraId="197BABED" w14:textId="77777777" w:rsidR="00B50050" w:rsidRDefault="00B50050" w:rsidP="0088127C">
            <w:pPr>
              <w:pStyle w:val="OtherTableBody"/>
            </w:pPr>
            <w:r>
              <w:t>CER</w:t>
            </w:r>
          </w:p>
        </w:tc>
        <w:tc>
          <w:tcPr>
            <w:tcW w:w="600" w:type="dxa"/>
          </w:tcPr>
          <w:p w14:paraId="387F6988" w14:textId="77777777" w:rsidR="00B50050" w:rsidRDefault="00B50050" w:rsidP="0088127C">
            <w:pPr>
              <w:pStyle w:val="OtherTableBody"/>
            </w:pPr>
            <w:r>
              <w:t>6</w:t>
            </w:r>
          </w:p>
        </w:tc>
        <w:tc>
          <w:tcPr>
            <w:tcW w:w="600" w:type="dxa"/>
          </w:tcPr>
          <w:p w14:paraId="0B00565C" w14:textId="77777777" w:rsidR="00B50050" w:rsidRDefault="00B50050" w:rsidP="0088127C">
            <w:pPr>
              <w:pStyle w:val="OtherTableBody"/>
            </w:pPr>
            <w:r>
              <w:t>..</w:t>
            </w:r>
          </w:p>
        </w:tc>
        <w:tc>
          <w:tcPr>
            <w:tcW w:w="600" w:type="dxa"/>
          </w:tcPr>
          <w:p w14:paraId="26FDB3A2" w14:textId="77777777" w:rsidR="00B50050" w:rsidRDefault="00B50050" w:rsidP="0088127C">
            <w:pPr>
              <w:pStyle w:val="OtherTableBody"/>
            </w:pPr>
          </w:p>
        </w:tc>
        <w:tc>
          <w:tcPr>
            <w:tcW w:w="600" w:type="dxa"/>
          </w:tcPr>
          <w:p w14:paraId="6DE107C5" w14:textId="77777777" w:rsidR="00B50050" w:rsidRDefault="00B50050" w:rsidP="0088127C">
            <w:pPr>
              <w:pStyle w:val="OtherTableBody"/>
            </w:pPr>
            <w:r>
              <w:t>ED</w:t>
            </w:r>
          </w:p>
        </w:tc>
        <w:tc>
          <w:tcPr>
            <w:tcW w:w="700" w:type="dxa"/>
          </w:tcPr>
          <w:p w14:paraId="6CF3FA10" w14:textId="77777777" w:rsidR="00B50050" w:rsidRDefault="00B50050" w:rsidP="0088127C">
            <w:pPr>
              <w:pStyle w:val="OtherTableBody"/>
            </w:pPr>
          </w:p>
        </w:tc>
        <w:tc>
          <w:tcPr>
            <w:tcW w:w="600" w:type="dxa"/>
          </w:tcPr>
          <w:p w14:paraId="66CD2E6C" w14:textId="77777777" w:rsidR="00B50050" w:rsidRDefault="00B50050" w:rsidP="0088127C">
            <w:pPr>
              <w:pStyle w:val="OtherTableBody"/>
            </w:pPr>
          </w:p>
        </w:tc>
        <w:tc>
          <w:tcPr>
            <w:tcW w:w="900" w:type="dxa"/>
          </w:tcPr>
          <w:p w14:paraId="687AD3C0" w14:textId="77777777" w:rsidR="00B50050" w:rsidRDefault="00B50050" w:rsidP="0088127C">
            <w:pPr>
              <w:pStyle w:val="OtherTableBody"/>
            </w:pPr>
            <w:r>
              <w:t>15.4.2.6</w:t>
            </w:r>
          </w:p>
        </w:tc>
      </w:tr>
      <w:tr w:rsidR="00B50050" w14:paraId="0C256B85" w14:textId="77777777" w:rsidTr="00195548">
        <w:tc>
          <w:tcPr>
            <w:tcW w:w="3500" w:type="dxa"/>
          </w:tcPr>
          <w:p w14:paraId="4F5CC39D" w14:textId="77777777" w:rsidR="00B50050" w:rsidRDefault="00B50050" w:rsidP="0088127C">
            <w:pPr>
              <w:pStyle w:val="OtherTableBody"/>
            </w:pPr>
            <w:r>
              <w:t>Signature Authority</w:t>
            </w:r>
          </w:p>
        </w:tc>
        <w:tc>
          <w:tcPr>
            <w:tcW w:w="700" w:type="dxa"/>
          </w:tcPr>
          <w:p w14:paraId="34C946F0" w14:textId="77777777" w:rsidR="00B50050" w:rsidRDefault="00B50050" w:rsidP="0088127C">
            <w:pPr>
              <w:pStyle w:val="OtherTableBody"/>
            </w:pPr>
            <w:r>
              <w:t>01270</w:t>
            </w:r>
          </w:p>
        </w:tc>
        <w:tc>
          <w:tcPr>
            <w:tcW w:w="600" w:type="dxa"/>
          </w:tcPr>
          <w:p w14:paraId="28B3240E" w14:textId="77777777" w:rsidR="00B50050" w:rsidRDefault="00B50050" w:rsidP="0088127C">
            <w:pPr>
              <w:pStyle w:val="OtherTableBody"/>
            </w:pPr>
            <w:r>
              <w:t>FAC</w:t>
            </w:r>
          </w:p>
        </w:tc>
        <w:tc>
          <w:tcPr>
            <w:tcW w:w="600" w:type="dxa"/>
          </w:tcPr>
          <w:p w14:paraId="7B7AEFC5" w14:textId="77777777" w:rsidR="00B50050" w:rsidRDefault="00B50050" w:rsidP="0088127C">
            <w:pPr>
              <w:pStyle w:val="OtherTableBody"/>
            </w:pPr>
            <w:r>
              <w:t>9</w:t>
            </w:r>
          </w:p>
        </w:tc>
        <w:tc>
          <w:tcPr>
            <w:tcW w:w="600" w:type="dxa"/>
          </w:tcPr>
          <w:p w14:paraId="364D4BBB" w14:textId="77777777" w:rsidR="00B50050" w:rsidRDefault="00B50050" w:rsidP="0088127C">
            <w:pPr>
              <w:pStyle w:val="OtherTableBody"/>
            </w:pPr>
            <w:r>
              <w:t>..</w:t>
            </w:r>
          </w:p>
        </w:tc>
        <w:tc>
          <w:tcPr>
            <w:tcW w:w="600" w:type="dxa"/>
          </w:tcPr>
          <w:p w14:paraId="4E5F25D1" w14:textId="77777777" w:rsidR="00B50050" w:rsidRDefault="00B50050" w:rsidP="0088127C">
            <w:pPr>
              <w:pStyle w:val="OtherTableBody"/>
            </w:pPr>
          </w:p>
        </w:tc>
        <w:tc>
          <w:tcPr>
            <w:tcW w:w="600" w:type="dxa"/>
          </w:tcPr>
          <w:p w14:paraId="333A9772" w14:textId="77777777" w:rsidR="00B50050" w:rsidRDefault="00B50050" w:rsidP="0088127C">
            <w:pPr>
              <w:pStyle w:val="OtherTableBody"/>
            </w:pPr>
            <w:r>
              <w:t>XCN</w:t>
            </w:r>
          </w:p>
        </w:tc>
        <w:tc>
          <w:tcPr>
            <w:tcW w:w="700" w:type="dxa"/>
          </w:tcPr>
          <w:p w14:paraId="69D0C60E" w14:textId="77777777" w:rsidR="00B50050" w:rsidRDefault="00B50050" w:rsidP="0088127C">
            <w:pPr>
              <w:pStyle w:val="OtherTableBody"/>
            </w:pPr>
            <w:r>
              <w:t>Y</w:t>
            </w:r>
          </w:p>
        </w:tc>
        <w:tc>
          <w:tcPr>
            <w:tcW w:w="600" w:type="dxa"/>
          </w:tcPr>
          <w:p w14:paraId="094AF888" w14:textId="77777777" w:rsidR="00B50050" w:rsidRDefault="00B50050" w:rsidP="0088127C">
            <w:pPr>
              <w:pStyle w:val="OtherTableBody"/>
            </w:pPr>
          </w:p>
        </w:tc>
        <w:tc>
          <w:tcPr>
            <w:tcW w:w="900" w:type="dxa"/>
          </w:tcPr>
          <w:p w14:paraId="1C2D2D09" w14:textId="77777777" w:rsidR="00B50050" w:rsidRDefault="00B50050" w:rsidP="0088127C">
            <w:pPr>
              <w:pStyle w:val="OtherTableBody"/>
            </w:pPr>
            <w:r>
              <w:t>7.12.6.9</w:t>
            </w:r>
          </w:p>
        </w:tc>
      </w:tr>
      <w:tr w:rsidR="00B50050" w14:paraId="71C5812F" w14:textId="77777777" w:rsidTr="00195548">
        <w:tc>
          <w:tcPr>
            <w:tcW w:w="3500" w:type="dxa"/>
          </w:tcPr>
          <w:p w14:paraId="129A781B" w14:textId="77777777" w:rsidR="00B50050" w:rsidRDefault="00B50050" w:rsidP="0088127C">
            <w:pPr>
              <w:pStyle w:val="OtherTableBody"/>
            </w:pPr>
            <w:r>
              <w:t>Signature Authority Address</w:t>
            </w:r>
          </w:p>
        </w:tc>
        <w:tc>
          <w:tcPr>
            <w:tcW w:w="700" w:type="dxa"/>
          </w:tcPr>
          <w:p w14:paraId="4AFE4C6B" w14:textId="77777777" w:rsidR="00B50050" w:rsidRDefault="00B50050" w:rsidP="0088127C">
            <w:pPr>
              <w:pStyle w:val="OtherTableBody"/>
            </w:pPr>
            <w:r>
              <w:t>01272</w:t>
            </w:r>
          </w:p>
        </w:tc>
        <w:tc>
          <w:tcPr>
            <w:tcW w:w="600" w:type="dxa"/>
          </w:tcPr>
          <w:p w14:paraId="18C68FF2" w14:textId="77777777" w:rsidR="00B50050" w:rsidRDefault="00B50050" w:rsidP="0088127C">
            <w:pPr>
              <w:pStyle w:val="OtherTableBody"/>
            </w:pPr>
            <w:r>
              <w:t>FAC</w:t>
            </w:r>
          </w:p>
        </w:tc>
        <w:tc>
          <w:tcPr>
            <w:tcW w:w="600" w:type="dxa"/>
          </w:tcPr>
          <w:p w14:paraId="148D000C" w14:textId="77777777" w:rsidR="00B50050" w:rsidRDefault="00B50050" w:rsidP="0088127C">
            <w:pPr>
              <w:pStyle w:val="OtherTableBody"/>
            </w:pPr>
            <w:r>
              <w:t>11</w:t>
            </w:r>
          </w:p>
        </w:tc>
        <w:tc>
          <w:tcPr>
            <w:tcW w:w="600" w:type="dxa"/>
          </w:tcPr>
          <w:p w14:paraId="00478AA1" w14:textId="77777777" w:rsidR="00B50050" w:rsidRDefault="00B50050" w:rsidP="0088127C">
            <w:pPr>
              <w:pStyle w:val="OtherTableBody"/>
            </w:pPr>
            <w:r>
              <w:t>..</w:t>
            </w:r>
          </w:p>
        </w:tc>
        <w:tc>
          <w:tcPr>
            <w:tcW w:w="600" w:type="dxa"/>
          </w:tcPr>
          <w:p w14:paraId="539DF3CA" w14:textId="77777777" w:rsidR="00B50050" w:rsidRDefault="00B50050" w:rsidP="0088127C">
            <w:pPr>
              <w:pStyle w:val="OtherTableBody"/>
            </w:pPr>
          </w:p>
        </w:tc>
        <w:tc>
          <w:tcPr>
            <w:tcW w:w="600" w:type="dxa"/>
          </w:tcPr>
          <w:p w14:paraId="6D9E7A27" w14:textId="77777777" w:rsidR="00B50050" w:rsidRDefault="00B50050" w:rsidP="0088127C">
            <w:pPr>
              <w:pStyle w:val="OtherTableBody"/>
            </w:pPr>
            <w:r>
              <w:t>XAD</w:t>
            </w:r>
          </w:p>
        </w:tc>
        <w:tc>
          <w:tcPr>
            <w:tcW w:w="700" w:type="dxa"/>
          </w:tcPr>
          <w:p w14:paraId="73C1165D" w14:textId="77777777" w:rsidR="00B50050" w:rsidRDefault="00B50050" w:rsidP="0088127C">
            <w:pPr>
              <w:pStyle w:val="OtherTableBody"/>
            </w:pPr>
            <w:r>
              <w:t>Y</w:t>
            </w:r>
          </w:p>
        </w:tc>
        <w:tc>
          <w:tcPr>
            <w:tcW w:w="600" w:type="dxa"/>
          </w:tcPr>
          <w:p w14:paraId="5183D2B6" w14:textId="77777777" w:rsidR="00B50050" w:rsidRDefault="00B50050" w:rsidP="0088127C">
            <w:pPr>
              <w:pStyle w:val="OtherTableBody"/>
            </w:pPr>
          </w:p>
        </w:tc>
        <w:tc>
          <w:tcPr>
            <w:tcW w:w="900" w:type="dxa"/>
          </w:tcPr>
          <w:p w14:paraId="493783BB" w14:textId="77777777" w:rsidR="00B50050" w:rsidRDefault="00B50050" w:rsidP="0088127C">
            <w:pPr>
              <w:pStyle w:val="OtherTableBody"/>
            </w:pPr>
            <w:r>
              <w:t>7.12.6.11</w:t>
            </w:r>
          </w:p>
        </w:tc>
      </w:tr>
      <w:tr w:rsidR="00B50050" w14:paraId="4B3F038C" w14:textId="77777777" w:rsidTr="00195548">
        <w:tc>
          <w:tcPr>
            <w:tcW w:w="3500" w:type="dxa"/>
          </w:tcPr>
          <w:p w14:paraId="40F9E9A0" w14:textId="77777777" w:rsidR="00B50050" w:rsidRDefault="00B50050" w:rsidP="0088127C">
            <w:pPr>
              <w:pStyle w:val="OtherTableBody"/>
            </w:pPr>
            <w:r>
              <w:t>Signature Authority Telecommunication</w:t>
            </w:r>
          </w:p>
        </w:tc>
        <w:tc>
          <w:tcPr>
            <w:tcW w:w="700" w:type="dxa"/>
          </w:tcPr>
          <w:p w14:paraId="4E847B36" w14:textId="77777777" w:rsidR="00B50050" w:rsidRDefault="00B50050" w:rsidP="0088127C">
            <w:pPr>
              <w:pStyle w:val="OtherTableBody"/>
            </w:pPr>
            <w:r>
              <w:t>01273</w:t>
            </w:r>
          </w:p>
        </w:tc>
        <w:tc>
          <w:tcPr>
            <w:tcW w:w="600" w:type="dxa"/>
          </w:tcPr>
          <w:p w14:paraId="4B77A986" w14:textId="77777777" w:rsidR="00B50050" w:rsidRDefault="00B50050" w:rsidP="0088127C">
            <w:pPr>
              <w:pStyle w:val="OtherTableBody"/>
            </w:pPr>
            <w:r>
              <w:t>FAC</w:t>
            </w:r>
          </w:p>
        </w:tc>
        <w:tc>
          <w:tcPr>
            <w:tcW w:w="600" w:type="dxa"/>
          </w:tcPr>
          <w:p w14:paraId="48AF4A87" w14:textId="77777777" w:rsidR="00B50050" w:rsidRDefault="00B50050" w:rsidP="0088127C">
            <w:pPr>
              <w:pStyle w:val="OtherTableBody"/>
            </w:pPr>
            <w:r>
              <w:t>12</w:t>
            </w:r>
          </w:p>
        </w:tc>
        <w:tc>
          <w:tcPr>
            <w:tcW w:w="600" w:type="dxa"/>
          </w:tcPr>
          <w:p w14:paraId="07CAF683" w14:textId="77777777" w:rsidR="00B50050" w:rsidRDefault="00B50050" w:rsidP="0088127C">
            <w:pPr>
              <w:pStyle w:val="OtherTableBody"/>
            </w:pPr>
            <w:r>
              <w:t>..</w:t>
            </w:r>
          </w:p>
        </w:tc>
        <w:tc>
          <w:tcPr>
            <w:tcW w:w="600" w:type="dxa"/>
          </w:tcPr>
          <w:p w14:paraId="105FAE6C" w14:textId="77777777" w:rsidR="00B50050" w:rsidRDefault="00B50050" w:rsidP="0088127C">
            <w:pPr>
              <w:pStyle w:val="OtherTableBody"/>
            </w:pPr>
          </w:p>
        </w:tc>
        <w:tc>
          <w:tcPr>
            <w:tcW w:w="600" w:type="dxa"/>
          </w:tcPr>
          <w:p w14:paraId="41B32CDE" w14:textId="77777777" w:rsidR="00B50050" w:rsidRDefault="00B50050" w:rsidP="0088127C">
            <w:pPr>
              <w:pStyle w:val="OtherTableBody"/>
            </w:pPr>
            <w:r>
              <w:t>XTN</w:t>
            </w:r>
          </w:p>
        </w:tc>
        <w:tc>
          <w:tcPr>
            <w:tcW w:w="700" w:type="dxa"/>
          </w:tcPr>
          <w:p w14:paraId="11CD0D01" w14:textId="77777777" w:rsidR="00B50050" w:rsidRDefault="00B50050" w:rsidP="0088127C">
            <w:pPr>
              <w:pStyle w:val="OtherTableBody"/>
            </w:pPr>
          </w:p>
        </w:tc>
        <w:tc>
          <w:tcPr>
            <w:tcW w:w="600" w:type="dxa"/>
          </w:tcPr>
          <w:p w14:paraId="0278965D" w14:textId="77777777" w:rsidR="00B50050" w:rsidRDefault="00B50050" w:rsidP="0088127C">
            <w:pPr>
              <w:pStyle w:val="OtherTableBody"/>
            </w:pPr>
          </w:p>
        </w:tc>
        <w:tc>
          <w:tcPr>
            <w:tcW w:w="900" w:type="dxa"/>
          </w:tcPr>
          <w:p w14:paraId="672D2DB2" w14:textId="77777777" w:rsidR="00B50050" w:rsidRDefault="00B50050" w:rsidP="0088127C">
            <w:pPr>
              <w:pStyle w:val="OtherTableBody"/>
            </w:pPr>
            <w:r>
              <w:t>7.12.6.12</w:t>
            </w:r>
          </w:p>
        </w:tc>
      </w:tr>
      <w:tr w:rsidR="00B50050" w14:paraId="5709D460" w14:textId="77777777" w:rsidTr="00195548">
        <w:tc>
          <w:tcPr>
            <w:tcW w:w="3500" w:type="dxa"/>
          </w:tcPr>
          <w:p w14:paraId="4B77E255" w14:textId="77777777" w:rsidR="00B50050" w:rsidRDefault="00B50050" w:rsidP="0088127C">
            <w:pPr>
              <w:pStyle w:val="OtherTableBody"/>
            </w:pPr>
            <w:r>
              <w:t>Signature Authority Title</w:t>
            </w:r>
          </w:p>
        </w:tc>
        <w:tc>
          <w:tcPr>
            <w:tcW w:w="700" w:type="dxa"/>
          </w:tcPr>
          <w:p w14:paraId="5132B3DD" w14:textId="77777777" w:rsidR="00B50050" w:rsidRDefault="00B50050" w:rsidP="0088127C">
            <w:pPr>
              <w:pStyle w:val="OtherTableBody"/>
            </w:pPr>
            <w:r>
              <w:t>01271</w:t>
            </w:r>
          </w:p>
        </w:tc>
        <w:tc>
          <w:tcPr>
            <w:tcW w:w="600" w:type="dxa"/>
          </w:tcPr>
          <w:p w14:paraId="212B0F16" w14:textId="77777777" w:rsidR="00B50050" w:rsidRDefault="00B50050" w:rsidP="0088127C">
            <w:pPr>
              <w:pStyle w:val="OtherTableBody"/>
            </w:pPr>
            <w:r>
              <w:t>FAC</w:t>
            </w:r>
          </w:p>
        </w:tc>
        <w:tc>
          <w:tcPr>
            <w:tcW w:w="600" w:type="dxa"/>
          </w:tcPr>
          <w:p w14:paraId="0BEE84C1" w14:textId="77777777" w:rsidR="00B50050" w:rsidRDefault="00B50050" w:rsidP="0088127C">
            <w:pPr>
              <w:pStyle w:val="OtherTableBody"/>
            </w:pPr>
            <w:r>
              <w:t>10</w:t>
            </w:r>
          </w:p>
        </w:tc>
        <w:tc>
          <w:tcPr>
            <w:tcW w:w="600" w:type="dxa"/>
          </w:tcPr>
          <w:p w14:paraId="586797B5" w14:textId="77777777" w:rsidR="00B50050" w:rsidRDefault="00B50050" w:rsidP="0088127C">
            <w:pPr>
              <w:pStyle w:val="OtherTableBody"/>
            </w:pPr>
            <w:r>
              <w:t>..</w:t>
            </w:r>
          </w:p>
        </w:tc>
        <w:tc>
          <w:tcPr>
            <w:tcW w:w="600" w:type="dxa"/>
          </w:tcPr>
          <w:p w14:paraId="1933F26B" w14:textId="77777777" w:rsidR="00B50050" w:rsidRDefault="00B50050" w:rsidP="0088127C">
            <w:pPr>
              <w:pStyle w:val="OtherTableBody"/>
            </w:pPr>
            <w:r>
              <w:t>199=</w:t>
            </w:r>
          </w:p>
        </w:tc>
        <w:tc>
          <w:tcPr>
            <w:tcW w:w="600" w:type="dxa"/>
          </w:tcPr>
          <w:p w14:paraId="78E7A96A" w14:textId="77777777" w:rsidR="00B50050" w:rsidRDefault="00B50050" w:rsidP="0088127C">
            <w:pPr>
              <w:pStyle w:val="OtherTableBody"/>
            </w:pPr>
            <w:r>
              <w:t>ST</w:t>
            </w:r>
          </w:p>
        </w:tc>
        <w:tc>
          <w:tcPr>
            <w:tcW w:w="700" w:type="dxa"/>
          </w:tcPr>
          <w:p w14:paraId="6A5B50B3" w14:textId="77777777" w:rsidR="00B50050" w:rsidRDefault="00B50050" w:rsidP="0088127C">
            <w:pPr>
              <w:pStyle w:val="OtherTableBody"/>
            </w:pPr>
          </w:p>
        </w:tc>
        <w:tc>
          <w:tcPr>
            <w:tcW w:w="600" w:type="dxa"/>
          </w:tcPr>
          <w:p w14:paraId="4C33D358" w14:textId="77777777" w:rsidR="00B50050" w:rsidRDefault="00B50050" w:rsidP="0088127C">
            <w:pPr>
              <w:pStyle w:val="OtherTableBody"/>
            </w:pPr>
          </w:p>
        </w:tc>
        <w:tc>
          <w:tcPr>
            <w:tcW w:w="900" w:type="dxa"/>
          </w:tcPr>
          <w:p w14:paraId="7B3FBB85" w14:textId="77777777" w:rsidR="00B50050" w:rsidRDefault="00B50050" w:rsidP="0088127C">
            <w:pPr>
              <w:pStyle w:val="OtherTableBody"/>
            </w:pPr>
            <w:r>
              <w:t>7.12.6.10</w:t>
            </w:r>
          </w:p>
        </w:tc>
      </w:tr>
      <w:tr w:rsidR="00B50050" w14:paraId="5A264216" w14:textId="77777777" w:rsidTr="00195548">
        <w:tc>
          <w:tcPr>
            <w:tcW w:w="3500" w:type="dxa"/>
          </w:tcPr>
          <w:p w14:paraId="2F2558D8" w14:textId="77777777" w:rsidR="00B50050" w:rsidRDefault="00B50050" w:rsidP="0088127C">
            <w:pPr>
              <w:pStyle w:val="OtherTableBody"/>
            </w:pPr>
            <w:r>
              <w:t>Signature Code</w:t>
            </w:r>
          </w:p>
        </w:tc>
        <w:tc>
          <w:tcPr>
            <w:tcW w:w="700" w:type="dxa"/>
          </w:tcPr>
          <w:p w14:paraId="46CE1482" w14:textId="77777777" w:rsidR="00B50050" w:rsidRDefault="00B50050" w:rsidP="0088127C">
            <w:pPr>
              <w:pStyle w:val="OtherTableBody"/>
            </w:pPr>
            <w:r>
              <w:t>01854</w:t>
            </w:r>
          </w:p>
        </w:tc>
        <w:tc>
          <w:tcPr>
            <w:tcW w:w="600" w:type="dxa"/>
          </w:tcPr>
          <w:p w14:paraId="6AF5A859" w14:textId="77777777" w:rsidR="00B50050" w:rsidRDefault="00B50050" w:rsidP="0088127C">
            <w:pPr>
              <w:pStyle w:val="OtherTableBody"/>
            </w:pPr>
            <w:r>
              <w:t>IN1</w:t>
            </w:r>
          </w:p>
        </w:tc>
        <w:tc>
          <w:tcPr>
            <w:tcW w:w="600" w:type="dxa"/>
          </w:tcPr>
          <w:p w14:paraId="6D485876" w14:textId="77777777" w:rsidR="00B50050" w:rsidRDefault="00B50050" w:rsidP="0088127C">
            <w:pPr>
              <w:pStyle w:val="OtherTableBody"/>
            </w:pPr>
            <w:r>
              <w:t>50</w:t>
            </w:r>
          </w:p>
        </w:tc>
        <w:tc>
          <w:tcPr>
            <w:tcW w:w="600" w:type="dxa"/>
          </w:tcPr>
          <w:p w14:paraId="0B76AA12" w14:textId="77777777" w:rsidR="00B50050" w:rsidRDefault="00B50050" w:rsidP="0088127C">
            <w:pPr>
              <w:pStyle w:val="OtherTableBody"/>
            </w:pPr>
            <w:r>
              <w:t>..</w:t>
            </w:r>
          </w:p>
        </w:tc>
        <w:tc>
          <w:tcPr>
            <w:tcW w:w="600" w:type="dxa"/>
          </w:tcPr>
          <w:p w14:paraId="62672A1C" w14:textId="77777777" w:rsidR="00B50050" w:rsidRDefault="00B50050" w:rsidP="0088127C">
            <w:pPr>
              <w:pStyle w:val="OtherTableBody"/>
            </w:pPr>
          </w:p>
        </w:tc>
        <w:tc>
          <w:tcPr>
            <w:tcW w:w="600" w:type="dxa"/>
          </w:tcPr>
          <w:p w14:paraId="2AC76F81" w14:textId="77777777" w:rsidR="00B50050" w:rsidRDefault="00B50050" w:rsidP="0088127C">
            <w:pPr>
              <w:pStyle w:val="OtherTableBody"/>
            </w:pPr>
            <w:r>
              <w:t>CWE</w:t>
            </w:r>
          </w:p>
        </w:tc>
        <w:tc>
          <w:tcPr>
            <w:tcW w:w="700" w:type="dxa"/>
          </w:tcPr>
          <w:p w14:paraId="400D80F4" w14:textId="77777777" w:rsidR="00B50050" w:rsidRDefault="00B50050" w:rsidP="0088127C">
            <w:pPr>
              <w:pStyle w:val="OtherTableBody"/>
            </w:pPr>
          </w:p>
        </w:tc>
        <w:tc>
          <w:tcPr>
            <w:tcW w:w="600" w:type="dxa"/>
          </w:tcPr>
          <w:p w14:paraId="6118E95B" w14:textId="77777777" w:rsidR="00B50050" w:rsidRDefault="00B50050" w:rsidP="0088127C">
            <w:pPr>
              <w:pStyle w:val="OtherTableBody"/>
            </w:pPr>
            <w:r>
              <w:t>0535</w:t>
            </w:r>
          </w:p>
        </w:tc>
        <w:tc>
          <w:tcPr>
            <w:tcW w:w="900" w:type="dxa"/>
          </w:tcPr>
          <w:p w14:paraId="13BD244C" w14:textId="77777777" w:rsidR="00B50050" w:rsidRDefault="00B50050" w:rsidP="0088127C">
            <w:pPr>
              <w:pStyle w:val="OtherTableBody"/>
            </w:pPr>
            <w:r>
              <w:t>6.5.6.50</w:t>
            </w:r>
          </w:p>
        </w:tc>
      </w:tr>
      <w:tr w:rsidR="00B50050" w14:paraId="2FBA1230" w14:textId="77777777" w:rsidTr="00195548">
        <w:tc>
          <w:tcPr>
            <w:tcW w:w="3500" w:type="dxa"/>
          </w:tcPr>
          <w:p w14:paraId="08C234F7" w14:textId="77777777" w:rsidR="00B50050" w:rsidRDefault="00B50050" w:rsidP="0088127C">
            <w:pPr>
              <w:pStyle w:val="OtherTableBody"/>
            </w:pPr>
            <w:r>
              <w:t>Signature Code Date</w:t>
            </w:r>
          </w:p>
        </w:tc>
        <w:tc>
          <w:tcPr>
            <w:tcW w:w="700" w:type="dxa"/>
          </w:tcPr>
          <w:p w14:paraId="1D769B95" w14:textId="77777777" w:rsidR="00B50050" w:rsidRDefault="00B50050" w:rsidP="0088127C">
            <w:pPr>
              <w:pStyle w:val="OtherTableBody"/>
            </w:pPr>
            <w:r>
              <w:t>01855</w:t>
            </w:r>
          </w:p>
        </w:tc>
        <w:tc>
          <w:tcPr>
            <w:tcW w:w="600" w:type="dxa"/>
          </w:tcPr>
          <w:p w14:paraId="6A3B7147" w14:textId="77777777" w:rsidR="00B50050" w:rsidRDefault="00B50050" w:rsidP="0088127C">
            <w:pPr>
              <w:pStyle w:val="OtherTableBody"/>
            </w:pPr>
            <w:r>
              <w:t>IN1</w:t>
            </w:r>
          </w:p>
        </w:tc>
        <w:tc>
          <w:tcPr>
            <w:tcW w:w="600" w:type="dxa"/>
          </w:tcPr>
          <w:p w14:paraId="05759BF2" w14:textId="77777777" w:rsidR="00B50050" w:rsidRDefault="00B50050" w:rsidP="0088127C">
            <w:pPr>
              <w:pStyle w:val="OtherTableBody"/>
            </w:pPr>
            <w:r>
              <w:t>51</w:t>
            </w:r>
          </w:p>
        </w:tc>
        <w:tc>
          <w:tcPr>
            <w:tcW w:w="600" w:type="dxa"/>
          </w:tcPr>
          <w:p w14:paraId="0BEC3CA7" w14:textId="77777777" w:rsidR="00B50050" w:rsidRDefault="00B50050" w:rsidP="0088127C">
            <w:pPr>
              <w:pStyle w:val="OtherTableBody"/>
            </w:pPr>
            <w:r>
              <w:t>..</w:t>
            </w:r>
          </w:p>
        </w:tc>
        <w:tc>
          <w:tcPr>
            <w:tcW w:w="600" w:type="dxa"/>
          </w:tcPr>
          <w:p w14:paraId="00DF8CD1" w14:textId="77777777" w:rsidR="00B50050" w:rsidRDefault="00B50050" w:rsidP="0088127C">
            <w:pPr>
              <w:pStyle w:val="OtherTableBody"/>
            </w:pPr>
          </w:p>
        </w:tc>
        <w:tc>
          <w:tcPr>
            <w:tcW w:w="600" w:type="dxa"/>
          </w:tcPr>
          <w:p w14:paraId="1B29DF9B" w14:textId="77777777" w:rsidR="00B50050" w:rsidRDefault="00B50050" w:rsidP="0088127C">
            <w:pPr>
              <w:pStyle w:val="OtherTableBody"/>
            </w:pPr>
            <w:r>
              <w:t>DT</w:t>
            </w:r>
          </w:p>
        </w:tc>
        <w:tc>
          <w:tcPr>
            <w:tcW w:w="700" w:type="dxa"/>
          </w:tcPr>
          <w:p w14:paraId="30740132" w14:textId="77777777" w:rsidR="00B50050" w:rsidRDefault="00B50050" w:rsidP="0088127C">
            <w:pPr>
              <w:pStyle w:val="OtherTableBody"/>
            </w:pPr>
          </w:p>
        </w:tc>
        <w:tc>
          <w:tcPr>
            <w:tcW w:w="600" w:type="dxa"/>
          </w:tcPr>
          <w:p w14:paraId="6D5EAFDE" w14:textId="77777777" w:rsidR="00B50050" w:rsidRDefault="00B50050" w:rsidP="0088127C">
            <w:pPr>
              <w:pStyle w:val="OtherTableBody"/>
            </w:pPr>
          </w:p>
        </w:tc>
        <w:tc>
          <w:tcPr>
            <w:tcW w:w="900" w:type="dxa"/>
          </w:tcPr>
          <w:p w14:paraId="648DD1E4" w14:textId="77777777" w:rsidR="00B50050" w:rsidRDefault="00B50050" w:rsidP="0088127C">
            <w:pPr>
              <w:pStyle w:val="OtherTableBody"/>
            </w:pPr>
            <w:r>
              <w:t>6.5.6.51</w:t>
            </w:r>
          </w:p>
        </w:tc>
      </w:tr>
      <w:tr w:rsidR="00B50050" w14:paraId="2DB61DC3" w14:textId="77777777" w:rsidTr="00195548">
        <w:tc>
          <w:tcPr>
            <w:tcW w:w="3500" w:type="dxa"/>
          </w:tcPr>
          <w:p w14:paraId="105886AB" w14:textId="77777777" w:rsidR="00B50050" w:rsidRDefault="00B50050" w:rsidP="0088127C">
            <w:pPr>
              <w:pStyle w:val="OtherTableBody"/>
            </w:pPr>
            <w:r>
              <w:t>Signature on File Date</w:t>
            </w:r>
          </w:p>
        </w:tc>
        <w:tc>
          <w:tcPr>
            <w:tcW w:w="700" w:type="dxa"/>
          </w:tcPr>
          <w:p w14:paraId="2F330FAF" w14:textId="77777777" w:rsidR="00B50050" w:rsidRDefault="00B50050" w:rsidP="0088127C">
            <w:pPr>
              <w:pStyle w:val="OtherTableBody"/>
            </w:pPr>
            <w:r>
              <w:t>00729</w:t>
            </w:r>
          </w:p>
        </w:tc>
        <w:tc>
          <w:tcPr>
            <w:tcW w:w="600" w:type="dxa"/>
          </w:tcPr>
          <w:p w14:paraId="54ED83F1" w14:textId="77777777" w:rsidR="00B50050" w:rsidRDefault="00B50050" w:rsidP="0088127C">
            <w:pPr>
              <w:pStyle w:val="OtherTableBody"/>
            </w:pPr>
            <w:r>
              <w:t>PV2</w:t>
            </w:r>
          </w:p>
        </w:tc>
        <w:tc>
          <w:tcPr>
            <w:tcW w:w="600" w:type="dxa"/>
          </w:tcPr>
          <w:p w14:paraId="36EB8673" w14:textId="77777777" w:rsidR="00B50050" w:rsidRDefault="00B50050" w:rsidP="0088127C">
            <w:pPr>
              <w:pStyle w:val="OtherTableBody"/>
            </w:pPr>
            <w:r>
              <w:t>28</w:t>
            </w:r>
          </w:p>
        </w:tc>
        <w:tc>
          <w:tcPr>
            <w:tcW w:w="600" w:type="dxa"/>
          </w:tcPr>
          <w:p w14:paraId="0491B1B6" w14:textId="77777777" w:rsidR="00B50050" w:rsidRDefault="00B50050" w:rsidP="0088127C">
            <w:pPr>
              <w:pStyle w:val="OtherTableBody"/>
            </w:pPr>
            <w:r>
              <w:t>..</w:t>
            </w:r>
          </w:p>
        </w:tc>
        <w:tc>
          <w:tcPr>
            <w:tcW w:w="600" w:type="dxa"/>
          </w:tcPr>
          <w:p w14:paraId="645B54FA" w14:textId="77777777" w:rsidR="00B50050" w:rsidRDefault="00B50050" w:rsidP="0088127C">
            <w:pPr>
              <w:pStyle w:val="OtherTableBody"/>
            </w:pPr>
          </w:p>
        </w:tc>
        <w:tc>
          <w:tcPr>
            <w:tcW w:w="600" w:type="dxa"/>
          </w:tcPr>
          <w:p w14:paraId="1ED7EE10" w14:textId="77777777" w:rsidR="00B50050" w:rsidRDefault="00B50050" w:rsidP="0088127C">
            <w:pPr>
              <w:pStyle w:val="OtherTableBody"/>
            </w:pPr>
            <w:r>
              <w:t>DT</w:t>
            </w:r>
          </w:p>
        </w:tc>
        <w:tc>
          <w:tcPr>
            <w:tcW w:w="700" w:type="dxa"/>
          </w:tcPr>
          <w:p w14:paraId="5CD49D39" w14:textId="77777777" w:rsidR="00B50050" w:rsidRDefault="00B50050" w:rsidP="0088127C">
            <w:pPr>
              <w:pStyle w:val="OtherTableBody"/>
            </w:pPr>
          </w:p>
        </w:tc>
        <w:tc>
          <w:tcPr>
            <w:tcW w:w="600" w:type="dxa"/>
          </w:tcPr>
          <w:p w14:paraId="63A08380" w14:textId="77777777" w:rsidR="00B50050" w:rsidRDefault="00B50050" w:rsidP="0088127C">
            <w:pPr>
              <w:pStyle w:val="OtherTableBody"/>
            </w:pPr>
          </w:p>
        </w:tc>
        <w:tc>
          <w:tcPr>
            <w:tcW w:w="900" w:type="dxa"/>
          </w:tcPr>
          <w:p w14:paraId="1FE19FA4" w14:textId="77777777" w:rsidR="00B50050" w:rsidRDefault="00B50050" w:rsidP="0088127C">
            <w:pPr>
              <w:pStyle w:val="OtherTableBody"/>
            </w:pPr>
            <w:r>
              <w:t>3.4.4.28</w:t>
            </w:r>
          </w:p>
        </w:tc>
      </w:tr>
      <w:tr w:rsidR="00B50050" w14:paraId="36479BB0" w14:textId="77777777" w:rsidTr="00195548">
        <w:tc>
          <w:tcPr>
            <w:tcW w:w="3500" w:type="dxa"/>
          </w:tcPr>
          <w:p w14:paraId="3EA08ABF" w14:textId="77777777" w:rsidR="00B50050" w:rsidRDefault="00B50050" w:rsidP="0088127C">
            <w:pPr>
              <w:pStyle w:val="OtherTableBody"/>
            </w:pPr>
            <w:r>
              <w:t>Single Use Device</w:t>
            </w:r>
          </w:p>
        </w:tc>
        <w:tc>
          <w:tcPr>
            <w:tcW w:w="700" w:type="dxa"/>
          </w:tcPr>
          <w:p w14:paraId="2FF7911D" w14:textId="77777777" w:rsidR="00B50050" w:rsidRDefault="00B50050" w:rsidP="0088127C">
            <w:pPr>
              <w:pStyle w:val="OtherTableBody"/>
            </w:pPr>
            <w:r>
              <w:t>01106</w:t>
            </w:r>
          </w:p>
        </w:tc>
        <w:tc>
          <w:tcPr>
            <w:tcW w:w="600" w:type="dxa"/>
          </w:tcPr>
          <w:p w14:paraId="4786C333" w14:textId="77777777" w:rsidR="00B50050" w:rsidRDefault="00B50050" w:rsidP="0088127C">
            <w:pPr>
              <w:pStyle w:val="OtherTableBody"/>
            </w:pPr>
            <w:r>
              <w:t>PCR</w:t>
            </w:r>
          </w:p>
        </w:tc>
        <w:tc>
          <w:tcPr>
            <w:tcW w:w="600" w:type="dxa"/>
          </w:tcPr>
          <w:p w14:paraId="17FB682D" w14:textId="77777777" w:rsidR="00B50050" w:rsidRDefault="00B50050" w:rsidP="0088127C">
            <w:pPr>
              <w:pStyle w:val="OtherTableBody"/>
            </w:pPr>
            <w:r>
              <w:t>9</w:t>
            </w:r>
          </w:p>
        </w:tc>
        <w:tc>
          <w:tcPr>
            <w:tcW w:w="600" w:type="dxa"/>
          </w:tcPr>
          <w:p w14:paraId="22D8485D" w14:textId="77777777" w:rsidR="00B50050" w:rsidRDefault="00B50050" w:rsidP="0088127C">
            <w:pPr>
              <w:pStyle w:val="OtherTableBody"/>
            </w:pPr>
            <w:r>
              <w:t>..</w:t>
            </w:r>
          </w:p>
        </w:tc>
        <w:tc>
          <w:tcPr>
            <w:tcW w:w="600" w:type="dxa"/>
          </w:tcPr>
          <w:p w14:paraId="5E5CCC3C" w14:textId="77777777" w:rsidR="00B50050" w:rsidRDefault="00B50050" w:rsidP="0088127C">
            <w:pPr>
              <w:pStyle w:val="OtherTableBody"/>
            </w:pPr>
          </w:p>
        </w:tc>
        <w:tc>
          <w:tcPr>
            <w:tcW w:w="600" w:type="dxa"/>
          </w:tcPr>
          <w:p w14:paraId="2913F955" w14:textId="77777777" w:rsidR="00B50050" w:rsidRDefault="00B50050" w:rsidP="0088127C">
            <w:pPr>
              <w:pStyle w:val="OtherTableBody"/>
            </w:pPr>
            <w:r>
              <w:t>CWE</w:t>
            </w:r>
          </w:p>
        </w:tc>
        <w:tc>
          <w:tcPr>
            <w:tcW w:w="700" w:type="dxa"/>
          </w:tcPr>
          <w:p w14:paraId="7E50FC0E" w14:textId="77777777" w:rsidR="00B50050" w:rsidRDefault="00B50050" w:rsidP="0088127C">
            <w:pPr>
              <w:pStyle w:val="OtherTableBody"/>
            </w:pPr>
          </w:p>
        </w:tc>
        <w:tc>
          <w:tcPr>
            <w:tcW w:w="600" w:type="dxa"/>
          </w:tcPr>
          <w:p w14:paraId="03E29E8C" w14:textId="77777777" w:rsidR="00B50050" w:rsidRDefault="00B50050" w:rsidP="0088127C">
            <w:pPr>
              <w:pStyle w:val="OtherTableBody"/>
            </w:pPr>
            <w:r>
              <w:t>0244</w:t>
            </w:r>
          </w:p>
        </w:tc>
        <w:tc>
          <w:tcPr>
            <w:tcW w:w="900" w:type="dxa"/>
          </w:tcPr>
          <w:p w14:paraId="27E92545" w14:textId="77777777" w:rsidR="00B50050" w:rsidRDefault="00B50050" w:rsidP="0088127C">
            <w:pPr>
              <w:pStyle w:val="OtherTableBody"/>
            </w:pPr>
            <w:r>
              <w:t>7.12.3.9</w:t>
            </w:r>
          </w:p>
        </w:tc>
      </w:tr>
      <w:tr w:rsidR="00B50050" w14:paraId="46EEA025" w14:textId="77777777" w:rsidTr="00195548">
        <w:tc>
          <w:tcPr>
            <w:tcW w:w="3500" w:type="dxa"/>
          </w:tcPr>
          <w:p w14:paraId="742C7DAF" w14:textId="77777777" w:rsidR="00B50050" w:rsidRDefault="00B50050" w:rsidP="0088127C">
            <w:pPr>
              <w:pStyle w:val="OtherTableBody"/>
            </w:pPr>
            <w:r>
              <w:t>Slot Spacing Criteria</w:t>
            </w:r>
          </w:p>
        </w:tc>
        <w:tc>
          <w:tcPr>
            <w:tcW w:w="700" w:type="dxa"/>
          </w:tcPr>
          <w:p w14:paraId="69DE9F1A" w14:textId="77777777" w:rsidR="00B50050" w:rsidRDefault="00B50050" w:rsidP="0088127C">
            <w:pPr>
              <w:pStyle w:val="OtherTableBody"/>
            </w:pPr>
            <w:r>
              <w:t>00911</w:t>
            </w:r>
          </w:p>
        </w:tc>
        <w:tc>
          <w:tcPr>
            <w:tcW w:w="600" w:type="dxa"/>
          </w:tcPr>
          <w:p w14:paraId="1C8AA474" w14:textId="77777777" w:rsidR="00B50050" w:rsidRDefault="00B50050" w:rsidP="0088127C">
            <w:pPr>
              <w:pStyle w:val="OtherTableBody"/>
            </w:pPr>
            <w:r>
              <w:t>APR</w:t>
            </w:r>
          </w:p>
        </w:tc>
        <w:tc>
          <w:tcPr>
            <w:tcW w:w="600" w:type="dxa"/>
          </w:tcPr>
          <w:p w14:paraId="0DD3C139" w14:textId="77777777" w:rsidR="00B50050" w:rsidRDefault="00B50050" w:rsidP="0088127C">
            <w:pPr>
              <w:pStyle w:val="OtherTableBody"/>
            </w:pPr>
            <w:r>
              <w:t>4</w:t>
            </w:r>
          </w:p>
        </w:tc>
        <w:tc>
          <w:tcPr>
            <w:tcW w:w="600" w:type="dxa"/>
          </w:tcPr>
          <w:p w14:paraId="0FA85B56" w14:textId="77777777" w:rsidR="00B50050" w:rsidRDefault="00B50050" w:rsidP="0088127C">
            <w:pPr>
              <w:pStyle w:val="OtherTableBody"/>
            </w:pPr>
            <w:r>
              <w:t>..</w:t>
            </w:r>
          </w:p>
        </w:tc>
        <w:tc>
          <w:tcPr>
            <w:tcW w:w="600" w:type="dxa"/>
          </w:tcPr>
          <w:p w14:paraId="48C4AB7D" w14:textId="77777777" w:rsidR="00B50050" w:rsidRDefault="00B50050" w:rsidP="0088127C">
            <w:pPr>
              <w:pStyle w:val="OtherTableBody"/>
            </w:pPr>
            <w:r>
              <w:t>5=</w:t>
            </w:r>
          </w:p>
        </w:tc>
        <w:tc>
          <w:tcPr>
            <w:tcW w:w="600" w:type="dxa"/>
          </w:tcPr>
          <w:p w14:paraId="3BF3AB8F" w14:textId="77777777" w:rsidR="00B50050" w:rsidRDefault="00B50050" w:rsidP="0088127C">
            <w:pPr>
              <w:pStyle w:val="OtherTableBody"/>
            </w:pPr>
            <w:r>
              <w:t>NM</w:t>
            </w:r>
          </w:p>
        </w:tc>
        <w:tc>
          <w:tcPr>
            <w:tcW w:w="700" w:type="dxa"/>
          </w:tcPr>
          <w:p w14:paraId="0E095BED" w14:textId="77777777" w:rsidR="00B50050" w:rsidRDefault="00B50050" w:rsidP="0088127C">
            <w:pPr>
              <w:pStyle w:val="OtherTableBody"/>
            </w:pPr>
          </w:p>
        </w:tc>
        <w:tc>
          <w:tcPr>
            <w:tcW w:w="600" w:type="dxa"/>
          </w:tcPr>
          <w:p w14:paraId="181857CF" w14:textId="77777777" w:rsidR="00B50050" w:rsidRDefault="00B50050" w:rsidP="0088127C">
            <w:pPr>
              <w:pStyle w:val="OtherTableBody"/>
            </w:pPr>
          </w:p>
        </w:tc>
        <w:tc>
          <w:tcPr>
            <w:tcW w:w="900" w:type="dxa"/>
          </w:tcPr>
          <w:p w14:paraId="78ED6953" w14:textId="77777777" w:rsidR="00B50050" w:rsidRDefault="00B50050" w:rsidP="0088127C">
            <w:pPr>
              <w:pStyle w:val="OtherTableBody"/>
            </w:pPr>
            <w:r>
              <w:t>10.6.8.4</w:t>
            </w:r>
          </w:p>
        </w:tc>
      </w:tr>
      <w:tr w:rsidR="00B50050" w14:paraId="0AD19159" w14:textId="77777777" w:rsidTr="00195548">
        <w:tc>
          <w:tcPr>
            <w:tcW w:w="3500" w:type="dxa"/>
          </w:tcPr>
          <w:p w14:paraId="4B82832F" w14:textId="77777777" w:rsidR="00B50050" w:rsidRDefault="00B50050" w:rsidP="0088127C">
            <w:pPr>
              <w:pStyle w:val="OtherTableBody"/>
            </w:pPr>
            <w:r>
              <w:t>Software Binary ID</w:t>
            </w:r>
          </w:p>
        </w:tc>
        <w:tc>
          <w:tcPr>
            <w:tcW w:w="700" w:type="dxa"/>
          </w:tcPr>
          <w:p w14:paraId="68EF7072" w14:textId="77777777" w:rsidR="00B50050" w:rsidRDefault="00B50050" w:rsidP="0088127C">
            <w:pPr>
              <w:pStyle w:val="OtherTableBody"/>
            </w:pPr>
            <w:r>
              <w:t>01837</w:t>
            </w:r>
          </w:p>
        </w:tc>
        <w:tc>
          <w:tcPr>
            <w:tcW w:w="600" w:type="dxa"/>
          </w:tcPr>
          <w:p w14:paraId="44B9C577" w14:textId="77777777" w:rsidR="00B50050" w:rsidRDefault="00B50050" w:rsidP="0088127C">
            <w:pPr>
              <w:pStyle w:val="OtherTableBody"/>
            </w:pPr>
            <w:r>
              <w:t>SFT</w:t>
            </w:r>
          </w:p>
        </w:tc>
        <w:tc>
          <w:tcPr>
            <w:tcW w:w="600" w:type="dxa"/>
          </w:tcPr>
          <w:p w14:paraId="25D95055" w14:textId="77777777" w:rsidR="00B50050" w:rsidRDefault="00B50050" w:rsidP="0088127C">
            <w:pPr>
              <w:pStyle w:val="OtherTableBody"/>
            </w:pPr>
            <w:r>
              <w:t>4</w:t>
            </w:r>
          </w:p>
        </w:tc>
        <w:tc>
          <w:tcPr>
            <w:tcW w:w="600" w:type="dxa"/>
          </w:tcPr>
          <w:p w14:paraId="1CEB8826" w14:textId="77777777" w:rsidR="00B50050" w:rsidRDefault="00B50050" w:rsidP="0088127C">
            <w:pPr>
              <w:pStyle w:val="OtherTableBody"/>
            </w:pPr>
            <w:r>
              <w:t>..</w:t>
            </w:r>
          </w:p>
        </w:tc>
        <w:tc>
          <w:tcPr>
            <w:tcW w:w="600" w:type="dxa"/>
          </w:tcPr>
          <w:p w14:paraId="12D2E749" w14:textId="77777777" w:rsidR="00B50050" w:rsidRDefault="00B50050" w:rsidP="0088127C">
            <w:pPr>
              <w:pStyle w:val="OtherTableBody"/>
            </w:pPr>
            <w:r>
              <w:t>20#</w:t>
            </w:r>
          </w:p>
        </w:tc>
        <w:tc>
          <w:tcPr>
            <w:tcW w:w="600" w:type="dxa"/>
          </w:tcPr>
          <w:p w14:paraId="3FFF87F4" w14:textId="77777777" w:rsidR="00B50050" w:rsidRDefault="00B50050" w:rsidP="0088127C">
            <w:pPr>
              <w:pStyle w:val="OtherTableBody"/>
            </w:pPr>
            <w:r>
              <w:t>ST</w:t>
            </w:r>
          </w:p>
        </w:tc>
        <w:tc>
          <w:tcPr>
            <w:tcW w:w="700" w:type="dxa"/>
          </w:tcPr>
          <w:p w14:paraId="490F6A77" w14:textId="77777777" w:rsidR="00B50050" w:rsidRDefault="00B50050" w:rsidP="0088127C">
            <w:pPr>
              <w:pStyle w:val="OtherTableBody"/>
            </w:pPr>
          </w:p>
        </w:tc>
        <w:tc>
          <w:tcPr>
            <w:tcW w:w="600" w:type="dxa"/>
          </w:tcPr>
          <w:p w14:paraId="6F74345D" w14:textId="77777777" w:rsidR="00B50050" w:rsidRDefault="00B50050" w:rsidP="0088127C">
            <w:pPr>
              <w:pStyle w:val="OtherTableBody"/>
            </w:pPr>
          </w:p>
        </w:tc>
        <w:tc>
          <w:tcPr>
            <w:tcW w:w="900" w:type="dxa"/>
          </w:tcPr>
          <w:p w14:paraId="5809CB85" w14:textId="77777777" w:rsidR="00B50050" w:rsidRDefault="00B50050" w:rsidP="0088127C">
            <w:pPr>
              <w:pStyle w:val="OtherTableBody"/>
            </w:pPr>
            <w:r>
              <w:t>2.14.12.4</w:t>
            </w:r>
          </w:p>
        </w:tc>
      </w:tr>
      <w:tr w:rsidR="00B50050" w14:paraId="3D4B0EF1" w14:textId="77777777" w:rsidTr="00195548">
        <w:tc>
          <w:tcPr>
            <w:tcW w:w="3500" w:type="dxa"/>
          </w:tcPr>
          <w:p w14:paraId="24C1C99E" w14:textId="77777777" w:rsidR="00B50050" w:rsidRDefault="00B50050" w:rsidP="0088127C">
            <w:pPr>
              <w:pStyle w:val="OtherTableBody"/>
            </w:pPr>
            <w:r>
              <w:t>Software Certified Version or Release Number</w:t>
            </w:r>
          </w:p>
        </w:tc>
        <w:tc>
          <w:tcPr>
            <w:tcW w:w="700" w:type="dxa"/>
          </w:tcPr>
          <w:p w14:paraId="39607469" w14:textId="77777777" w:rsidR="00B50050" w:rsidRDefault="00B50050" w:rsidP="0088127C">
            <w:pPr>
              <w:pStyle w:val="OtherTableBody"/>
            </w:pPr>
            <w:r>
              <w:t>01835</w:t>
            </w:r>
          </w:p>
        </w:tc>
        <w:tc>
          <w:tcPr>
            <w:tcW w:w="600" w:type="dxa"/>
          </w:tcPr>
          <w:p w14:paraId="445EBAF5" w14:textId="77777777" w:rsidR="00B50050" w:rsidRDefault="00B50050" w:rsidP="0088127C">
            <w:pPr>
              <w:pStyle w:val="OtherTableBody"/>
            </w:pPr>
            <w:r>
              <w:t>SFT</w:t>
            </w:r>
          </w:p>
        </w:tc>
        <w:tc>
          <w:tcPr>
            <w:tcW w:w="600" w:type="dxa"/>
          </w:tcPr>
          <w:p w14:paraId="0137288B" w14:textId="77777777" w:rsidR="00B50050" w:rsidRDefault="00B50050" w:rsidP="0088127C">
            <w:pPr>
              <w:pStyle w:val="OtherTableBody"/>
            </w:pPr>
            <w:r>
              <w:t>2</w:t>
            </w:r>
          </w:p>
        </w:tc>
        <w:tc>
          <w:tcPr>
            <w:tcW w:w="600" w:type="dxa"/>
          </w:tcPr>
          <w:p w14:paraId="3C1B0050" w14:textId="77777777" w:rsidR="00B50050" w:rsidRDefault="00B50050" w:rsidP="0088127C">
            <w:pPr>
              <w:pStyle w:val="OtherTableBody"/>
            </w:pPr>
            <w:r>
              <w:t>..</w:t>
            </w:r>
          </w:p>
        </w:tc>
        <w:tc>
          <w:tcPr>
            <w:tcW w:w="600" w:type="dxa"/>
          </w:tcPr>
          <w:p w14:paraId="72E7D028" w14:textId="77777777" w:rsidR="00B50050" w:rsidRDefault="00B50050" w:rsidP="0088127C">
            <w:pPr>
              <w:pStyle w:val="OtherTableBody"/>
            </w:pPr>
            <w:r>
              <w:t>15#</w:t>
            </w:r>
          </w:p>
        </w:tc>
        <w:tc>
          <w:tcPr>
            <w:tcW w:w="600" w:type="dxa"/>
          </w:tcPr>
          <w:p w14:paraId="422984B2" w14:textId="77777777" w:rsidR="00B50050" w:rsidRDefault="00B50050" w:rsidP="0088127C">
            <w:pPr>
              <w:pStyle w:val="OtherTableBody"/>
            </w:pPr>
            <w:r>
              <w:t>ST</w:t>
            </w:r>
          </w:p>
        </w:tc>
        <w:tc>
          <w:tcPr>
            <w:tcW w:w="700" w:type="dxa"/>
          </w:tcPr>
          <w:p w14:paraId="4DD4655F" w14:textId="77777777" w:rsidR="00B50050" w:rsidRDefault="00B50050" w:rsidP="0088127C">
            <w:pPr>
              <w:pStyle w:val="OtherTableBody"/>
            </w:pPr>
          </w:p>
        </w:tc>
        <w:tc>
          <w:tcPr>
            <w:tcW w:w="600" w:type="dxa"/>
          </w:tcPr>
          <w:p w14:paraId="6841DD01" w14:textId="77777777" w:rsidR="00B50050" w:rsidRDefault="00B50050" w:rsidP="0088127C">
            <w:pPr>
              <w:pStyle w:val="OtherTableBody"/>
            </w:pPr>
          </w:p>
        </w:tc>
        <w:tc>
          <w:tcPr>
            <w:tcW w:w="900" w:type="dxa"/>
          </w:tcPr>
          <w:p w14:paraId="41C853FE" w14:textId="77777777" w:rsidR="00B50050" w:rsidRDefault="00B50050" w:rsidP="0088127C">
            <w:pPr>
              <w:pStyle w:val="OtherTableBody"/>
            </w:pPr>
            <w:r>
              <w:t>2.14.12.2</w:t>
            </w:r>
          </w:p>
        </w:tc>
      </w:tr>
      <w:tr w:rsidR="00B50050" w14:paraId="2B982D58" w14:textId="77777777" w:rsidTr="00195548">
        <w:tc>
          <w:tcPr>
            <w:tcW w:w="3500" w:type="dxa"/>
          </w:tcPr>
          <w:p w14:paraId="0388FAF6" w14:textId="77777777" w:rsidR="00B50050" w:rsidRDefault="00B50050" w:rsidP="0088127C">
            <w:pPr>
              <w:pStyle w:val="OtherTableBody"/>
            </w:pPr>
            <w:r>
              <w:t>Software Install Date</w:t>
            </w:r>
          </w:p>
        </w:tc>
        <w:tc>
          <w:tcPr>
            <w:tcW w:w="700" w:type="dxa"/>
          </w:tcPr>
          <w:p w14:paraId="391066D1" w14:textId="77777777" w:rsidR="00B50050" w:rsidRDefault="00B50050" w:rsidP="0088127C">
            <w:pPr>
              <w:pStyle w:val="OtherTableBody"/>
            </w:pPr>
            <w:r>
              <w:t>01839</w:t>
            </w:r>
          </w:p>
        </w:tc>
        <w:tc>
          <w:tcPr>
            <w:tcW w:w="600" w:type="dxa"/>
          </w:tcPr>
          <w:p w14:paraId="45452349" w14:textId="77777777" w:rsidR="00B50050" w:rsidRDefault="00B50050" w:rsidP="0088127C">
            <w:pPr>
              <w:pStyle w:val="OtherTableBody"/>
            </w:pPr>
            <w:r>
              <w:t>SFT</w:t>
            </w:r>
          </w:p>
        </w:tc>
        <w:tc>
          <w:tcPr>
            <w:tcW w:w="600" w:type="dxa"/>
          </w:tcPr>
          <w:p w14:paraId="08678CAD" w14:textId="77777777" w:rsidR="00B50050" w:rsidRDefault="00B50050" w:rsidP="0088127C">
            <w:pPr>
              <w:pStyle w:val="OtherTableBody"/>
            </w:pPr>
            <w:r>
              <w:t>6</w:t>
            </w:r>
          </w:p>
        </w:tc>
        <w:tc>
          <w:tcPr>
            <w:tcW w:w="600" w:type="dxa"/>
          </w:tcPr>
          <w:p w14:paraId="078C8492" w14:textId="77777777" w:rsidR="00B50050" w:rsidRDefault="00B50050" w:rsidP="0088127C">
            <w:pPr>
              <w:pStyle w:val="OtherTableBody"/>
            </w:pPr>
            <w:r>
              <w:t>..</w:t>
            </w:r>
          </w:p>
        </w:tc>
        <w:tc>
          <w:tcPr>
            <w:tcW w:w="600" w:type="dxa"/>
          </w:tcPr>
          <w:p w14:paraId="34C67F99" w14:textId="77777777" w:rsidR="00B50050" w:rsidRDefault="00B50050" w:rsidP="0088127C">
            <w:pPr>
              <w:pStyle w:val="OtherTableBody"/>
            </w:pPr>
          </w:p>
        </w:tc>
        <w:tc>
          <w:tcPr>
            <w:tcW w:w="600" w:type="dxa"/>
          </w:tcPr>
          <w:p w14:paraId="3E19F104" w14:textId="77777777" w:rsidR="00B50050" w:rsidRDefault="00B50050" w:rsidP="0088127C">
            <w:pPr>
              <w:pStyle w:val="OtherTableBody"/>
            </w:pPr>
            <w:r>
              <w:t>DTM</w:t>
            </w:r>
          </w:p>
        </w:tc>
        <w:tc>
          <w:tcPr>
            <w:tcW w:w="700" w:type="dxa"/>
          </w:tcPr>
          <w:p w14:paraId="043FF788" w14:textId="77777777" w:rsidR="00B50050" w:rsidRDefault="00B50050" w:rsidP="0088127C">
            <w:pPr>
              <w:pStyle w:val="OtherTableBody"/>
            </w:pPr>
          </w:p>
        </w:tc>
        <w:tc>
          <w:tcPr>
            <w:tcW w:w="600" w:type="dxa"/>
          </w:tcPr>
          <w:p w14:paraId="2507BE0D" w14:textId="77777777" w:rsidR="00B50050" w:rsidRDefault="00B50050" w:rsidP="0088127C">
            <w:pPr>
              <w:pStyle w:val="OtherTableBody"/>
            </w:pPr>
          </w:p>
        </w:tc>
        <w:tc>
          <w:tcPr>
            <w:tcW w:w="900" w:type="dxa"/>
          </w:tcPr>
          <w:p w14:paraId="3512C18E" w14:textId="77777777" w:rsidR="00B50050" w:rsidRDefault="00B50050" w:rsidP="0088127C">
            <w:pPr>
              <w:pStyle w:val="OtherTableBody"/>
            </w:pPr>
            <w:r>
              <w:t>2.14.12.6</w:t>
            </w:r>
          </w:p>
        </w:tc>
      </w:tr>
      <w:tr w:rsidR="00B50050" w14:paraId="35ABBF45" w14:textId="77777777" w:rsidTr="00195548">
        <w:tc>
          <w:tcPr>
            <w:tcW w:w="3500" w:type="dxa"/>
          </w:tcPr>
          <w:p w14:paraId="08104AC2" w14:textId="77777777" w:rsidR="00B50050" w:rsidRDefault="00B50050" w:rsidP="0088127C">
            <w:pPr>
              <w:pStyle w:val="OtherTableBody"/>
            </w:pPr>
            <w:r>
              <w:t>Software Product Information</w:t>
            </w:r>
          </w:p>
        </w:tc>
        <w:tc>
          <w:tcPr>
            <w:tcW w:w="700" w:type="dxa"/>
          </w:tcPr>
          <w:p w14:paraId="7410BA62" w14:textId="77777777" w:rsidR="00B50050" w:rsidRDefault="00B50050" w:rsidP="0088127C">
            <w:pPr>
              <w:pStyle w:val="OtherTableBody"/>
            </w:pPr>
            <w:r>
              <w:t>01838</w:t>
            </w:r>
          </w:p>
        </w:tc>
        <w:tc>
          <w:tcPr>
            <w:tcW w:w="600" w:type="dxa"/>
          </w:tcPr>
          <w:p w14:paraId="40CB2D80" w14:textId="77777777" w:rsidR="00B50050" w:rsidRDefault="00B50050" w:rsidP="0088127C">
            <w:pPr>
              <w:pStyle w:val="OtherTableBody"/>
            </w:pPr>
            <w:r>
              <w:t>SFT</w:t>
            </w:r>
          </w:p>
        </w:tc>
        <w:tc>
          <w:tcPr>
            <w:tcW w:w="600" w:type="dxa"/>
          </w:tcPr>
          <w:p w14:paraId="4D9D508E" w14:textId="77777777" w:rsidR="00B50050" w:rsidRDefault="00B50050" w:rsidP="0088127C">
            <w:pPr>
              <w:pStyle w:val="OtherTableBody"/>
            </w:pPr>
            <w:r>
              <w:t>5</w:t>
            </w:r>
          </w:p>
        </w:tc>
        <w:tc>
          <w:tcPr>
            <w:tcW w:w="600" w:type="dxa"/>
          </w:tcPr>
          <w:p w14:paraId="27283540" w14:textId="77777777" w:rsidR="00B50050" w:rsidRDefault="00B50050" w:rsidP="0088127C">
            <w:pPr>
              <w:pStyle w:val="OtherTableBody"/>
            </w:pPr>
            <w:r>
              <w:t>..</w:t>
            </w:r>
          </w:p>
        </w:tc>
        <w:tc>
          <w:tcPr>
            <w:tcW w:w="600" w:type="dxa"/>
          </w:tcPr>
          <w:p w14:paraId="4C8F8DAC" w14:textId="77777777" w:rsidR="00B50050" w:rsidRDefault="00B50050" w:rsidP="0088127C">
            <w:pPr>
              <w:pStyle w:val="OtherTableBody"/>
            </w:pPr>
          </w:p>
        </w:tc>
        <w:tc>
          <w:tcPr>
            <w:tcW w:w="600" w:type="dxa"/>
          </w:tcPr>
          <w:p w14:paraId="3A3AECE1" w14:textId="77777777" w:rsidR="00B50050" w:rsidRDefault="00B50050" w:rsidP="0088127C">
            <w:pPr>
              <w:pStyle w:val="OtherTableBody"/>
            </w:pPr>
            <w:r>
              <w:t>TX</w:t>
            </w:r>
          </w:p>
        </w:tc>
        <w:tc>
          <w:tcPr>
            <w:tcW w:w="700" w:type="dxa"/>
          </w:tcPr>
          <w:p w14:paraId="019E5513" w14:textId="77777777" w:rsidR="00B50050" w:rsidRDefault="00B50050" w:rsidP="0088127C">
            <w:pPr>
              <w:pStyle w:val="OtherTableBody"/>
            </w:pPr>
          </w:p>
        </w:tc>
        <w:tc>
          <w:tcPr>
            <w:tcW w:w="600" w:type="dxa"/>
          </w:tcPr>
          <w:p w14:paraId="32326B82" w14:textId="77777777" w:rsidR="00B50050" w:rsidRDefault="00B50050" w:rsidP="0088127C">
            <w:pPr>
              <w:pStyle w:val="OtherTableBody"/>
            </w:pPr>
          </w:p>
        </w:tc>
        <w:tc>
          <w:tcPr>
            <w:tcW w:w="900" w:type="dxa"/>
          </w:tcPr>
          <w:p w14:paraId="53531725" w14:textId="77777777" w:rsidR="00B50050" w:rsidRDefault="00B50050" w:rsidP="0088127C">
            <w:pPr>
              <w:pStyle w:val="OtherTableBody"/>
            </w:pPr>
            <w:r>
              <w:t>2.14.12.5</w:t>
            </w:r>
          </w:p>
        </w:tc>
      </w:tr>
      <w:tr w:rsidR="00B50050" w14:paraId="5B9EE93B" w14:textId="77777777" w:rsidTr="00195548">
        <w:tc>
          <w:tcPr>
            <w:tcW w:w="3500" w:type="dxa"/>
          </w:tcPr>
          <w:p w14:paraId="18D58D8A" w14:textId="77777777" w:rsidR="00B50050" w:rsidRDefault="00B50050" w:rsidP="0088127C">
            <w:pPr>
              <w:pStyle w:val="OtherTableBody"/>
            </w:pPr>
            <w:r>
              <w:t>Software Product Name</w:t>
            </w:r>
          </w:p>
        </w:tc>
        <w:tc>
          <w:tcPr>
            <w:tcW w:w="700" w:type="dxa"/>
          </w:tcPr>
          <w:p w14:paraId="53A3A7F2" w14:textId="77777777" w:rsidR="00B50050" w:rsidRDefault="00B50050" w:rsidP="0088127C">
            <w:pPr>
              <w:pStyle w:val="OtherTableBody"/>
            </w:pPr>
            <w:r>
              <w:t>01836</w:t>
            </w:r>
          </w:p>
        </w:tc>
        <w:tc>
          <w:tcPr>
            <w:tcW w:w="600" w:type="dxa"/>
          </w:tcPr>
          <w:p w14:paraId="486ECD53" w14:textId="77777777" w:rsidR="00B50050" w:rsidRDefault="00B50050" w:rsidP="0088127C">
            <w:pPr>
              <w:pStyle w:val="OtherTableBody"/>
            </w:pPr>
            <w:r>
              <w:t>SFT</w:t>
            </w:r>
          </w:p>
        </w:tc>
        <w:tc>
          <w:tcPr>
            <w:tcW w:w="600" w:type="dxa"/>
          </w:tcPr>
          <w:p w14:paraId="5DC7BDE5" w14:textId="77777777" w:rsidR="00B50050" w:rsidRDefault="00B50050" w:rsidP="0088127C">
            <w:pPr>
              <w:pStyle w:val="OtherTableBody"/>
            </w:pPr>
            <w:r>
              <w:t>3</w:t>
            </w:r>
          </w:p>
        </w:tc>
        <w:tc>
          <w:tcPr>
            <w:tcW w:w="600" w:type="dxa"/>
          </w:tcPr>
          <w:p w14:paraId="52CCE4BD" w14:textId="77777777" w:rsidR="00B50050" w:rsidRDefault="00B50050" w:rsidP="0088127C">
            <w:pPr>
              <w:pStyle w:val="OtherTableBody"/>
            </w:pPr>
            <w:r>
              <w:t>..</w:t>
            </w:r>
          </w:p>
        </w:tc>
        <w:tc>
          <w:tcPr>
            <w:tcW w:w="600" w:type="dxa"/>
          </w:tcPr>
          <w:p w14:paraId="19700BBE" w14:textId="77777777" w:rsidR="00B50050" w:rsidRDefault="00B50050" w:rsidP="0088127C">
            <w:pPr>
              <w:pStyle w:val="OtherTableBody"/>
            </w:pPr>
            <w:r>
              <w:t>20#</w:t>
            </w:r>
          </w:p>
        </w:tc>
        <w:tc>
          <w:tcPr>
            <w:tcW w:w="600" w:type="dxa"/>
          </w:tcPr>
          <w:p w14:paraId="7A7F2CC5" w14:textId="77777777" w:rsidR="00B50050" w:rsidRDefault="00B50050" w:rsidP="0088127C">
            <w:pPr>
              <w:pStyle w:val="OtherTableBody"/>
            </w:pPr>
            <w:r>
              <w:t>ST</w:t>
            </w:r>
          </w:p>
        </w:tc>
        <w:tc>
          <w:tcPr>
            <w:tcW w:w="700" w:type="dxa"/>
          </w:tcPr>
          <w:p w14:paraId="7BE57CF8" w14:textId="77777777" w:rsidR="00B50050" w:rsidRDefault="00B50050" w:rsidP="0088127C">
            <w:pPr>
              <w:pStyle w:val="OtherTableBody"/>
            </w:pPr>
          </w:p>
        </w:tc>
        <w:tc>
          <w:tcPr>
            <w:tcW w:w="600" w:type="dxa"/>
          </w:tcPr>
          <w:p w14:paraId="2DF83C97" w14:textId="77777777" w:rsidR="00B50050" w:rsidRDefault="00B50050" w:rsidP="0088127C">
            <w:pPr>
              <w:pStyle w:val="OtherTableBody"/>
            </w:pPr>
          </w:p>
        </w:tc>
        <w:tc>
          <w:tcPr>
            <w:tcW w:w="900" w:type="dxa"/>
          </w:tcPr>
          <w:p w14:paraId="2739487F" w14:textId="77777777" w:rsidR="00B50050" w:rsidRDefault="00B50050" w:rsidP="0088127C">
            <w:pPr>
              <w:pStyle w:val="OtherTableBody"/>
            </w:pPr>
            <w:r>
              <w:t>2.14.12.3</w:t>
            </w:r>
          </w:p>
        </w:tc>
      </w:tr>
      <w:tr w:rsidR="00B50050" w14:paraId="203022D7" w14:textId="77777777" w:rsidTr="00195548">
        <w:tc>
          <w:tcPr>
            <w:tcW w:w="3500" w:type="dxa"/>
          </w:tcPr>
          <w:p w14:paraId="7A666601" w14:textId="77777777" w:rsidR="00B50050" w:rsidRDefault="00B50050" w:rsidP="0088127C">
            <w:pPr>
              <w:pStyle w:val="OtherTableBody"/>
            </w:pPr>
            <w:r>
              <w:t>Software Vendor Organization</w:t>
            </w:r>
          </w:p>
        </w:tc>
        <w:tc>
          <w:tcPr>
            <w:tcW w:w="700" w:type="dxa"/>
          </w:tcPr>
          <w:p w14:paraId="456431F1" w14:textId="77777777" w:rsidR="00B50050" w:rsidRDefault="00B50050" w:rsidP="0088127C">
            <w:pPr>
              <w:pStyle w:val="OtherTableBody"/>
            </w:pPr>
            <w:r>
              <w:t>01834</w:t>
            </w:r>
          </w:p>
        </w:tc>
        <w:tc>
          <w:tcPr>
            <w:tcW w:w="600" w:type="dxa"/>
          </w:tcPr>
          <w:p w14:paraId="2FDCD4E0" w14:textId="77777777" w:rsidR="00B50050" w:rsidRDefault="00B50050" w:rsidP="0088127C">
            <w:pPr>
              <w:pStyle w:val="OtherTableBody"/>
            </w:pPr>
            <w:r>
              <w:t>SFT</w:t>
            </w:r>
          </w:p>
        </w:tc>
        <w:tc>
          <w:tcPr>
            <w:tcW w:w="600" w:type="dxa"/>
          </w:tcPr>
          <w:p w14:paraId="45DF658C" w14:textId="77777777" w:rsidR="00B50050" w:rsidRDefault="00B50050" w:rsidP="0088127C">
            <w:pPr>
              <w:pStyle w:val="OtherTableBody"/>
            </w:pPr>
            <w:r>
              <w:t>1</w:t>
            </w:r>
          </w:p>
        </w:tc>
        <w:tc>
          <w:tcPr>
            <w:tcW w:w="600" w:type="dxa"/>
          </w:tcPr>
          <w:p w14:paraId="26479356" w14:textId="77777777" w:rsidR="00B50050" w:rsidRDefault="00B50050" w:rsidP="0088127C">
            <w:pPr>
              <w:pStyle w:val="OtherTableBody"/>
            </w:pPr>
            <w:r>
              <w:t>..</w:t>
            </w:r>
          </w:p>
        </w:tc>
        <w:tc>
          <w:tcPr>
            <w:tcW w:w="600" w:type="dxa"/>
          </w:tcPr>
          <w:p w14:paraId="22EC1E2A" w14:textId="77777777" w:rsidR="00B50050" w:rsidRDefault="00B50050" w:rsidP="0088127C">
            <w:pPr>
              <w:pStyle w:val="OtherTableBody"/>
            </w:pPr>
          </w:p>
        </w:tc>
        <w:tc>
          <w:tcPr>
            <w:tcW w:w="600" w:type="dxa"/>
          </w:tcPr>
          <w:p w14:paraId="574DF584" w14:textId="77777777" w:rsidR="00B50050" w:rsidRDefault="00B50050" w:rsidP="0088127C">
            <w:pPr>
              <w:pStyle w:val="OtherTableBody"/>
            </w:pPr>
            <w:r>
              <w:t>XON</w:t>
            </w:r>
          </w:p>
        </w:tc>
        <w:tc>
          <w:tcPr>
            <w:tcW w:w="700" w:type="dxa"/>
          </w:tcPr>
          <w:p w14:paraId="64D0B4FF" w14:textId="77777777" w:rsidR="00B50050" w:rsidRDefault="00B50050" w:rsidP="0088127C">
            <w:pPr>
              <w:pStyle w:val="OtherTableBody"/>
            </w:pPr>
          </w:p>
        </w:tc>
        <w:tc>
          <w:tcPr>
            <w:tcW w:w="600" w:type="dxa"/>
          </w:tcPr>
          <w:p w14:paraId="35BC97FE" w14:textId="77777777" w:rsidR="00B50050" w:rsidRDefault="00B50050" w:rsidP="0088127C">
            <w:pPr>
              <w:pStyle w:val="OtherTableBody"/>
            </w:pPr>
          </w:p>
        </w:tc>
        <w:tc>
          <w:tcPr>
            <w:tcW w:w="900" w:type="dxa"/>
          </w:tcPr>
          <w:p w14:paraId="1F1FC0B2" w14:textId="77777777" w:rsidR="00B50050" w:rsidRDefault="00B50050" w:rsidP="0088127C">
            <w:pPr>
              <w:pStyle w:val="OtherTableBody"/>
            </w:pPr>
            <w:r>
              <w:t>2.14.12.1</w:t>
            </w:r>
          </w:p>
        </w:tc>
      </w:tr>
      <w:tr w:rsidR="00B50050" w14:paraId="0F5D39ED" w14:textId="77777777" w:rsidTr="00195548">
        <w:tc>
          <w:tcPr>
            <w:tcW w:w="3500" w:type="dxa"/>
          </w:tcPr>
          <w:p w14:paraId="71B55217" w14:textId="77777777" w:rsidR="00B50050" w:rsidRDefault="00B50050" w:rsidP="0088127C">
            <w:pPr>
              <w:pStyle w:val="OtherTableBody"/>
            </w:pPr>
            <w:r>
              <w:t>Software Version Number</w:t>
            </w:r>
          </w:p>
        </w:tc>
        <w:tc>
          <w:tcPr>
            <w:tcW w:w="700" w:type="dxa"/>
          </w:tcPr>
          <w:p w14:paraId="541B4134" w14:textId="77777777" w:rsidR="00B50050" w:rsidRDefault="00B50050" w:rsidP="0088127C">
            <w:pPr>
              <w:pStyle w:val="OtherTableBody"/>
            </w:pPr>
            <w:r>
              <w:t>02502</w:t>
            </w:r>
          </w:p>
        </w:tc>
        <w:tc>
          <w:tcPr>
            <w:tcW w:w="600" w:type="dxa"/>
          </w:tcPr>
          <w:p w14:paraId="34A143AE" w14:textId="77777777" w:rsidR="00B50050" w:rsidRDefault="00B50050" w:rsidP="0088127C">
            <w:pPr>
              <w:pStyle w:val="OtherTableBody"/>
            </w:pPr>
            <w:r>
              <w:t>DEV</w:t>
            </w:r>
          </w:p>
        </w:tc>
        <w:tc>
          <w:tcPr>
            <w:tcW w:w="600" w:type="dxa"/>
          </w:tcPr>
          <w:p w14:paraId="29AE313F" w14:textId="77777777" w:rsidR="00B50050" w:rsidRDefault="00B50050" w:rsidP="0088127C">
            <w:pPr>
              <w:pStyle w:val="OtherTableBody"/>
            </w:pPr>
            <w:r>
              <w:t>16</w:t>
            </w:r>
          </w:p>
        </w:tc>
        <w:tc>
          <w:tcPr>
            <w:tcW w:w="600" w:type="dxa"/>
          </w:tcPr>
          <w:p w14:paraId="1AA3F8DC" w14:textId="77777777" w:rsidR="00B50050" w:rsidRDefault="00B50050" w:rsidP="0088127C">
            <w:pPr>
              <w:pStyle w:val="OtherTableBody"/>
            </w:pPr>
            <w:r>
              <w:t>..</w:t>
            </w:r>
          </w:p>
        </w:tc>
        <w:tc>
          <w:tcPr>
            <w:tcW w:w="600" w:type="dxa"/>
          </w:tcPr>
          <w:p w14:paraId="1F8EC187" w14:textId="77777777" w:rsidR="00B50050" w:rsidRDefault="00B50050" w:rsidP="0088127C">
            <w:pPr>
              <w:pStyle w:val="OtherTableBody"/>
            </w:pPr>
          </w:p>
        </w:tc>
        <w:tc>
          <w:tcPr>
            <w:tcW w:w="600" w:type="dxa"/>
          </w:tcPr>
          <w:p w14:paraId="42A314F6" w14:textId="77777777" w:rsidR="00B50050" w:rsidRDefault="00B50050" w:rsidP="0088127C">
            <w:pPr>
              <w:pStyle w:val="OtherTableBody"/>
            </w:pPr>
            <w:r>
              <w:t>ST</w:t>
            </w:r>
          </w:p>
        </w:tc>
        <w:tc>
          <w:tcPr>
            <w:tcW w:w="700" w:type="dxa"/>
          </w:tcPr>
          <w:p w14:paraId="0567EEB2" w14:textId="77777777" w:rsidR="00B50050" w:rsidRDefault="00B50050" w:rsidP="0088127C">
            <w:pPr>
              <w:pStyle w:val="OtherTableBody"/>
            </w:pPr>
          </w:p>
        </w:tc>
        <w:tc>
          <w:tcPr>
            <w:tcW w:w="600" w:type="dxa"/>
          </w:tcPr>
          <w:p w14:paraId="7F3CE785" w14:textId="77777777" w:rsidR="00B50050" w:rsidRDefault="00B50050" w:rsidP="0088127C">
            <w:pPr>
              <w:pStyle w:val="OtherTableBody"/>
            </w:pPr>
          </w:p>
        </w:tc>
        <w:tc>
          <w:tcPr>
            <w:tcW w:w="900" w:type="dxa"/>
          </w:tcPr>
          <w:p w14:paraId="5E8AD6BF" w14:textId="77777777" w:rsidR="00B50050" w:rsidRDefault="00B50050" w:rsidP="0088127C">
            <w:pPr>
              <w:pStyle w:val="OtherTableBody"/>
            </w:pPr>
            <w:r>
              <w:t>17.8.1.16</w:t>
            </w:r>
          </w:p>
        </w:tc>
      </w:tr>
      <w:tr w:rsidR="00B50050" w14:paraId="67B6C386" w14:textId="77777777" w:rsidTr="00195548">
        <w:tc>
          <w:tcPr>
            <w:tcW w:w="3500" w:type="dxa"/>
          </w:tcPr>
          <w:p w14:paraId="0683F917" w14:textId="77777777" w:rsidR="00B50050" w:rsidRDefault="00B50050" w:rsidP="0088127C">
            <w:pPr>
              <w:pStyle w:val="OtherTableBody"/>
            </w:pPr>
            <w:r>
              <w:t>Sort-by Field</w:t>
            </w:r>
          </w:p>
        </w:tc>
        <w:tc>
          <w:tcPr>
            <w:tcW w:w="700" w:type="dxa"/>
          </w:tcPr>
          <w:p w14:paraId="0FF79F7B" w14:textId="77777777" w:rsidR="00B50050" w:rsidRDefault="00B50050" w:rsidP="0088127C">
            <w:pPr>
              <w:pStyle w:val="OtherTableBody"/>
            </w:pPr>
            <w:r>
              <w:t>01624</w:t>
            </w:r>
          </w:p>
        </w:tc>
        <w:tc>
          <w:tcPr>
            <w:tcW w:w="600" w:type="dxa"/>
          </w:tcPr>
          <w:p w14:paraId="29ADE709" w14:textId="77777777" w:rsidR="00B50050" w:rsidRDefault="00B50050" w:rsidP="0088127C">
            <w:pPr>
              <w:pStyle w:val="OtherTableBody"/>
            </w:pPr>
            <w:r>
              <w:t>RCP</w:t>
            </w:r>
          </w:p>
        </w:tc>
        <w:tc>
          <w:tcPr>
            <w:tcW w:w="600" w:type="dxa"/>
          </w:tcPr>
          <w:p w14:paraId="0F850456" w14:textId="77777777" w:rsidR="00B50050" w:rsidRDefault="00B50050" w:rsidP="0088127C">
            <w:pPr>
              <w:pStyle w:val="OtherTableBody"/>
            </w:pPr>
            <w:r>
              <w:t>6</w:t>
            </w:r>
          </w:p>
        </w:tc>
        <w:tc>
          <w:tcPr>
            <w:tcW w:w="600" w:type="dxa"/>
          </w:tcPr>
          <w:p w14:paraId="7D041654" w14:textId="77777777" w:rsidR="00B50050" w:rsidRDefault="00B50050" w:rsidP="0088127C">
            <w:pPr>
              <w:pStyle w:val="OtherTableBody"/>
            </w:pPr>
            <w:r>
              <w:t>..</w:t>
            </w:r>
          </w:p>
        </w:tc>
        <w:tc>
          <w:tcPr>
            <w:tcW w:w="600" w:type="dxa"/>
          </w:tcPr>
          <w:p w14:paraId="20D99279" w14:textId="77777777" w:rsidR="00B50050" w:rsidRDefault="00B50050" w:rsidP="0088127C">
            <w:pPr>
              <w:pStyle w:val="OtherTableBody"/>
            </w:pPr>
          </w:p>
        </w:tc>
        <w:tc>
          <w:tcPr>
            <w:tcW w:w="600" w:type="dxa"/>
          </w:tcPr>
          <w:p w14:paraId="55D4EC78" w14:textId="77777777" w:rsidR="00B50050" w:rsidRDefault="00B50050" w:rsidP="0088127C">
            <w:pPr>
              <w:pStyle w:val="OtherTableBody"/>
            </w:pPr>
            <w:r>
              <w:t>SRT</w:t>
            </w:r>
          </w:p>
        </w:tc>
        <w:tc>
          <w:tcPr>
            <w:tcW w:w="700" w:type="dxa"/>
          </w:tcPr>
          <w:p w14:paraId="6480A07E" w14:textId="77777777" w:rsidR="00B50050" w:rsidRDefault="00B50050" w:rsidP="0088127C">
            <w:pPr>
              <w:pStyle w:val="OtherTableBody"/>
            </w:pPr>
            <w:r>
              <w:t>Y</w:t>
            </w:r>
          </w:p>
        </w:tc>
        <w:tc>
          <w:tcPr>
            <w:tcW w:w="600" w:type="dxa"/>
          </w:tcPr>
          <w:p w14:paraId="3599E701" w14:textId="77777777" w:rsidR="00B50050" w:rsidRDefault="00B50050" w:rsidP="0088127C">
            <w:pPr>
              <w:pStyle w:val="OtherTableBody"/>
            </w:pPr>
          </w:p>
        </w:tc>
        <w:tc>
          <w:tcPr>
            <w:tcW w:w="900" w:type="dxa"/>
          </w:tcPr>
          <w:p w14:paraId="6C3FD40C" w14:textId="77777777" w:rsidR="00B50050" w:rsidRDefault="00B50050" w:rsidP="0088127C">
            <w:pPr>
              <w:pStyle w:val="OtherTableBody"/>
            </w:pPr>
            <w:r>
              <w:t>5.5.6.6</w:t>
            </w:r>
          </w:p>
        </w:tc>
      </w:tr>
      <w:tr w:rsidR="00B50050" w14:paraId="0E133BF8" w14:textId="77777777" w:rsidTr="00195548">
        <w:tc>
          <w:tcPr>
            <w:tcW w:w="3500" w:type="dxa"/>
          </w:tcPr>
          <w:p w14:paraId="6977CC8F" w14:textId="77777777" w:rsidR="00B50050" w:rsidRDefault="00B50050" w:rsidP="0088127C">
            <w:pPr>
              <w:pStyle w:val="OtherTableBody"/>
            </w:pPr>
            <w:r>
              <w:t>Source Date</w:t>
            </w:r>
          </w:p>
        </w:tc>
        <w:tc>
          <w:tcPr>
            <w:tcW w:w="700" w:type="dxa"/>
          </w:tcPr>
          <w:p w14:paraId="33EF84D5" w14:textId="77777777" w:rsidR="00B50050" w:rsidRDefault="00B50050" w:rsidP="0088127C">
            <w:pPr>
              <w:pStyle w:val="OtherTableBody"/>
            </w:pPr>
            <w:r>
              <w:t>03426</w:t>
            </w:r>
          </w:p>
        </w:tc>
        <w:tc>
          <w:tcPr>
            <w:tcW w:w="600" w:type="dxa"/>
          </w:tcPr>
          <w:p w14:paraId="06C7B507" w14:textId="77777777" w:rsidR="00B50050" w:rsidRDefault="00B50050" w:rsidP="0088127C">
            <w:pPr>
              <w:pStyle w:val="OtherTableBody"/>
            </w:pPr>
            <w:r>
              <w:t>AUT</w:t>
            </w:r>
          </w:p>
        </w:tc>
        <w:tc>
          <w:tcPr>
            <w:tcW w:w="600" w:type="dxa"/>
          </w:tcPr>
          <w:p w14:paraId="36787242" w14:textId="77777777" w:rsidR="00B50050" w:rsidRDefault="00B50050" w:rsidP="0088127C">
            <w:pPr>
              <w:pStyle w:val="OtherTableBody"/>
            </w:pPr>
            <w:r>
              <w:t>26</w:t>
            </w:r>
          </w:p>
        </w:tc>
        <w:tc>
          <w:tcPr>
            <w:tcW w:w="600" w:type="dxa"/>
          </w:tcPr>
          <w:p w14:paraId="45C427F7" w14:textId="77777777" w:rsidR="00B50050" w:rsidRDefault="00B50050" w:rsidP="0088127C">
            <w:pPr>
              <w:pStyle w:val="OtherTableBody"/>
            </w:pPr>
            <w:r>
              <w:t>..</w:t>
            </w:r>
          </w:p>
        </w:tc>
        <w:tc>
          <w:tcPr>
            <w:tcW w:w="600" w:type="dxa"/>
          </w:tcPr>
          <w:p w14:paraId="113E0E58" w14:textId="77777777" w:rsidR="00B50050" w:rsidRDefault="00B50050" w:rsidP="0088127C">
            <w:pPr>
              <w:pStyle w:val="OtherTableBody"/>
            </w:pPr>
          </w:p>
        </w:tc>
        <w:tc>
          <w:tcPr>
            <w:tcW w:w="600" w:type="dxa"/>
          </w:tcPr>
          <w:p w14:paraId="14B8F0C1" w14:textId="77777777" w:rsidR="00B50050" w:rsidRDefault="00B50050" w:rsidP="0088127C">
            <w:pPr>
              <w:pStyle w:val="OtherTableBody"/>
            </w:pPr>
            <w:r>
              <w:t>DTM</w:t>
            </w:r>
          </w:p>
        </w:tc>
        <w:tc>
          <w:tcPr>
            <w:tcW w:w="700" w:type="dxa"/>
          </w:tcPr>
          <w:p w14:paraId="15F8EB17" w14:textId="77777777" w:rsidR="00B50050" w:rsidRDefault="00B50050" w:rsidP="0088127C">
            <w:pPr>
              <w:pStyle w:val="OtherTableBody"/>
            </w:pPr>
          </w:p>
        </w:tc>
        <w:tc>
          <w:tcPr>
            <w:tcW w:w="600" w:type="dxa"/>
          </w:tcPr>
          <w:p w14:paraId="095F9612" w14:textId="77777777" w:rsidR="00B50050" w:rsidRDefault="00B50050" w:rsidP="0088127C">
            <w:pPr>
              <w:pStyle w:val="OtherTableBody"/>
            </w:pPr>
          </w:p>
        </w:tc>
        <w:tc>
          <w:tcPr>
            <w:tcW w:w="900" w:type="dxa"/>
          </w:tcPr>
          <w:p w14:paraId="330CD34F" w14:textId="77777777" w:rsidR="00B50050" w:rsidRDefault="00B50050" w:rsidP="0088127C">
            <w:pPr>
              <w:pStyle w:val="OtherTableBody"/>
            </w:pPr>
            <w:r>
              <w:t>11.8.2.26</w:t>
            </w:r>
          </w:p>
        </w:tc>
      </w:tr>
      <w:tr w:rsidR="00B50050" w14:paraId="0C069D6F" w14:textId="77777777" w:rsidTr="00195548">
        <w:tc>
          <w:tcPr>
            <w:tcW w:w="3500" w:type="dxa"/>
          </w:tcPr>
          <w:p w14:paraId="12F04A66" w14:textId="77777777" w:rsidR="00B50050" w:rsidRDefault="00B50050" w:rsidP="0088127C">
            <w:pPr>
              <w:pStyle w:val="OtherTableBody"/>
            </w:pPr>
            <w:r>
              <w:t>Source Date</w:t>
            </w:r>
          </w:p>
        </w:tc>
        <w:tc>
          <w:tcPr>
            <w:tcW w:w="700" w:type="dxa"/>
          </w:tcPr>
          <w:p w14:paraId="2762F277" w14:textId="77777777" w:rsidR="00B50050" w:rsidRDefault="00B50050" w:rsidP="0088127C">
            <w:pPr>
              <w:pStyle w:val="OtherTableBody"/>
            </w:pPr>
            <w:r>
              <w:t>03409</w:t>
            </w:r>
          </w:p>
        </w:tc>
        <w:tc>
          <w:tcPr>
            <w:tcW w:w="600" w:type="dxa"/>
          </w:tcPr>
          <w:p w14:paraId="19FC76AE" w14:textId="77777777" w:rsidR="00B50050" w:rsidRDefault="00B50050" w:rsidP="0088127C">
            <w:pPr>
              <w:pStyle w:val="OtherTableBody"/>
            </w:pPr>
            <w:r>
              <w:t>RF1</w:t>
            </w:r>
          </w:p>
        </w:tc>
        <w:tc>
          <w:tcPr>
            <w:tcW w:w="600" w:type="dxa"/>
          </w:tcPr>
          <w:p w14:paraId="0561B493" w14:textId="77777777" w:rsidR="00B50050" w:rsidRDefault="00B50050" w:rsidP="0088127C">
            <w:pPr>
              <w:pStyle w:val="OtherTableBody"/>
            </w:pPr>
            <w:r>
              <w:t>22</w:t>
            </w:r>
          </w:p>
        </w:tc>
        <w:tc>
          <w:tcPr>
            <w:tcW w:w="600" w:type="dxa"/>
          </w:tcPr>
          <w:p w14:paraId="10592A32" w14:textId="77777777" w:rsidR="00B50050" w:rsidRDefault="00B50050" w:rsidP="0088127C">
            <w:pPr>
              <w:pStyle w:val="OtherTableBody"/>
            </w:pPr>
            <w:r>
              <w:t>..</w:t>
            </w:r>
          </w:p>
        </w:tc>
        <w:tc>
          <w:tcPr>
            <w:tcW w:w="600" w:type="dxa"/>
          </w:tcPr>
          <w:p w14:paraId="47B47BE2" w14:textId="77777777" w:rsidR="00B50050" w:rsidRDefault="00B50050" w:rsidP="0088127C">
            <w:pPr>
              <w:pStyle w:val="OtherTableBody"/>
            </w:pPr>
          </w:p>
        </w:tc>
        <w:tc>
          <w:tcPr>
            <w:tcW w:w="600" w:type="dxa"/>
          </w:tcPr>
          <w:p w14:paraId="72015E05" w14:textId="77777777" w:rsidR="00B50050" w:rsidRDefault="00B50050" w:rsidP="0088127C">
            <w:pPr>
              <w:pStyle w:val="OtherTableBody"/>
            </w:pPr>
            <w:r>
              <w:t>DTM</w:t>
            </w:r>
          </w:p>
        </w:tc>
        <w:tc>
          <w:tcPr>
            <w:tcW w:w="700" w:type="dxa"/>
          </w:tcPr>
          <w:p w14:paraId="3980EC9D" w14:textId="77777777" w:rsidR="00B50050" w:rsidRDefault="00B50050" w:rsidP="0088127C">
            <w:pPr>
              <w:pStyle w:val="OtherTableBody"/>
            </w:pPr>
          </w:p>
        </w:tc>
        <w:tc>
          <w:tcPr>
            <w:tcW w:w="600" w:type="dxa"/>
          </w:tcPr>
          <w:p w14:paraId="2202142F" w14:textId="77777777" w:rsidR="00B50050" w:rsidRDefault="00B50050" w:rsidP="0088127C">
            <w:pPr>
              <w:pStyle w:val="OtherTableBody"/>
            </w:pPr>
          </w:p>
        </w:tc>
        <w:tc>
          <w:tcPr>
            <w:tcW w:w="900" w:type="dxa"/>
          </w:tcPr>
          <w:p w14:paraId="44CD1E0C" w14:textId="77777777" w:rsidR="00B50050" w:rsidRDefault="00B50050" w:rsidP="0088127C">
            <w:pPr>
              <w:pStyle w:val="OtherTableBody"/>
            </w:pPr>
            <w:r>
              <w:t>11.8.1.22</w:t>
            </w:r>
          </w:p>
        </w:tc>
      </w:tr>
      <w:tr w:rsidR="00B50050" w14:paraId="6D5B6765" w14:textId="77777777" w:rsidTr="00195548">
        <w:tc>
          <w:tcPr>
            <w:tcW w:w="3500" w:type="dxa"/>
          </w:tcPr>
          <w:p w14:paraId="74D27474" w14:textId="77777777" w:rsidR="00B50050" w:rsidRDefault="00B50050" w:rsidP="0088127C">
            <w:pPr>
              <w:pStyle w:val="OtherTableBody"/>
            </w:pPr>
            <w:r>
              <w:t>Source Identifier</w:t>
            </w:r>
          </w:p>
        </w:tc>
        <w:tc>
          <w:tcPr>
            <w:tcW w:w="700" w:type="dxa"/>
          </w:tcPr>
          <w:p w14:paraId="48CA6AC5" w14:textId="77777777" w:rsidR="00B50050" w:rsidRDefault="00B50050" w:rsidP="0088127C">
            <w:pPr>
              <w:pStyle w:val="OtherTableBody"/>
            </w:pPr>
            <w:r>
              <w:t>01174</w:t>
            </w:r>
          </w:p>
        </w:tc>
        <w:tc>
          <w:tcPr>
            <w:tcW w:w="600" w:type="dxa"/>
          </w:tcPr>
          <w:p w14:paraId="186EDF4F" w14:textId="77777777" w:rsidR="00B50050" w:rsidRDefault="00B50050" w:rsidP="0088127C">
            <w:pPr>
              <w:pStyle w:val="OtherTableBody"/>
            </w:pPr>
            <w:r>
              <w:t>NST</w:t>
            </w:r>
          </w:p>
        </w:tc>
        <w:tc>
          <w:tcPr>
            <w:tcW w:w="600" w:type="dxa"/>
          </w:tcPr>
          <w:p w14:paraId="7079A812" w14:textId="77777777" w:rsidR="00B50050" w:rsidRDefault="00B50050" w:rsidP="0088127C">
            <w:pPr>
              <w:pStyle w:val="OtherTableBody"/>
            </w:pPr>
            <w:r>
              <w:t>2</w:t>
            </w:r>
          </w:p>
        </w:tc>
        <w:tc>
          <w:tcPr>
            <w:tcW w:w="600" w:type="dxa"/>
          </w:tcPr>
          <w:p w14:paraId="0631BA98" w14:textId="77777777" w:rsidR="00B50050" w:rsidRDefault="00B50050" w:rsidP="0088127C">
            <w:pPr>
              <w:pStyle w:val="OtherTableBody"/>
            </w:pPr>
            <w:r>
              <w:t>..</w:t>
            </w:r>
          </w:p>
        </w:tc>
        <w:tc>
          <w:tcPr>
            <w:tcW w:w="600" w:type="dxa"/>
          </w:tcPr>
          <w:p w14:paraId="3CD01D08" w14:textId="77777777" w:rsidR="00B50050" w:rsidRDefault="00B50050" w:rsidP="0088127C">
            <w:pPr>
              <w:pStyle w:val="OtherTableBody"/>
            </w:pPr>
          </w:p>
        </w:tc>
        <w:tc>
          <w:tcPr>
            <w:tcW w:w="600" w:type="dxa"/>
          </w:tcPr>
          <w:p w14:paraId="16F67E25" w14:textId="77777777" w:rsidR="00B50050" w:rsidRDefault="00B50050" w:rsidP="0088127C">
            <w:pPr>
              <w:pStyle w:val="OtherTableBody"/>
            </w:pPr>
            <w:r>
              <w:t>ST</w:t>
            </w:r>
          </w:p>
        </w:tc>
        <w:tc>
          <w:tcPr>
            <w:tcW w:w="700" w:type="dxa"/>
          </w:tcPr>
          <w:p w14:paraId="09521ACD" w14:textId="77777777" w:rsidR="00B50050" w:rsidRDefault="00B50050" w:rsidP="0088127C">
            <w:pPr>
              <w:pStyle w:val="OtherTableBody"/>
            </w:pPr>
          </w:p>
        </w:tc>
        <w:tc>
          <w:tcPr>
            <w:tcW w:w="600" w:type="dxa"/>
          </w:tcPr>
          <w:p w14:paraId="2DDAD748" w14:textId="77777777" w:rsidR="00B50050" w:rsidRDefault="00B50050" w:rsidP="0088127C">
            <w:pPr>
              <w:pStyle w:val="OtherTableBody"/>
            </w:pPr>
          </w:p>
        </w:tc>
        <w:tc>
          <w:tcPr>
            <w:tcW w:w="900" w:type="dxa"/>
          </w:tcPr>
          <w:p w14:paraId="3F81B076" w14:textId="77777777" w:rsidR="00B50050" w:rsidRDefault="00B50050" w:rsidP="0088127C">
            <w:pPr>
              <w:pStyle w:val="OtherTableBody"/>
            </w:pPr>
            <w:r>
              <w:t>14.4.3.2</w:t>
            </w:r>
          </w:p>
        </w:tc>
      </w:tr>
      <w:tr w:rsidR="00B50050" w14:paraId="3EF9D0DA" w14:textId="77777777" w:rsidTr="00195548">
        <w:tc>
          <w:tcPr>
            <w:tcW w:w="3500" w:type="dxa"/>
          </w:tcPr>
          <w:p w14:paraId="669A874C" w14:textId="77777777" w:rsidR="00B50050" w:rsidRDefault="00B50050" w:rsidP="0088127C">
            <w:pPr>
              <w:pStyle w:val="OtherTableBody"/>
            </w:pPr>
            <w:r>
              <w:t>Source Information Instance Identifier</w:t>
            </w:r>
          </w:p>
        </w:tc>
        <w:tc>
          <w:tcPr>
            <w:tcW w:w="700" w:type="dxa"/>
          </w:tcPr>
          <w:p w14:paraId="51456751" w14:textId="77777777" w:rsidR="00B50050" w:rsidRDefault="00B50050" w:rsidP="0088127C">
            <w:pPr>
              <w:pStyle w:val="OtherTableBody"/>
            </w:pPr>
            <w:r>
              <w:t>02243</w:t>
            </w:r>
          </w:p>
        </w:tc>
        <w:tc>
          <w:tcPr>
            <w:tcW w:w="600" w:type="dxa"/>
          </w:tcPr>
          <w:p w14:paraId="6E99802A" w14:textId="77777777" w:rsidR="00B50050" w:rsidRDefault="00B50050" w:rsidP="0088127C">
            <w:pPr>
              <w:pStyle w:val="OtherTableBody"/>
            </w:pPr>
            <w:r>
              <w:t>REL</w:t>
            </w:r>
          </w:p>
        </w:tc>
        <w:tc>
          <w:tcPr>
            <w:tcW w:w="600" w:type="dxa"/>
          </w:tcPr>
          <w:p w14:paraId="11D6C120" w14:textId="77777777" w:rsidR="00B50050" w:rsidRDefault="00B50050" w:rsidP="0088127C">
            <w:pPr>
              <w:pStyle w:val="OtherTableBody"/>
            </w:pPr>
            <w:r>
              <w:t>4</w:t>
            </w:r>
          </w:p>
        </w:tc>
        <w:tc>
          <w:tcPr>
            <w:tcW w:w="600" w:type="dxa"/>
          </w:tcPr>
          <w:p w14:paraId="76BB9175" w14:textId="77777777" w:rsidR="00B50050" w:rsidRDefault="00B50050" w:rsidP="0088127C">
            <w:pPr>
              <w:pStyle w:val="OtherTableBody"/>
            </w:pPr>
            <w:r>
              <w:t>..</w:t>
            </w:r>
          </w:p>
        </w:tc>
        <w:tc>
          <w:tcPr>
            <w:tcW w:w="600" w:type="dxa"/>
          </w:tcPr>
          <w:p w14:paraId="14C8357C" w14:textId="77777777" w:rsidR="00B50050" w:rsidRDefault="00B50050" w:rsidP="0088127C">
            <w:pPr>
              <w:pStyle w:val="OtherTableBody"/>
            </w:pPr>
          </w:p>
        </w:tc>
        <w:tc>
          <w:tcPr>
            <w:tcW w:w="600" w:type="dxa"/>
          </w:tcPr>
          <w:p w14:paraId="5FB892D0" w14:textId="77777777" w:rsidR="00B50050" w:rsidRDefault="00B50050" w:rsidP="0088127C">
            <w:pPr>
              <w:pStyle w:val="OtherTableBody"/>
            </w:pPr>
            <w:r>
              <w:t>EI</w:t>
            </w:r>
          </w:p>
        </w:tc>
        <w:tc>
          <w:tcPr>
            <w:tcW w:w="700" w:type="dxa"/>
          </w:tcPr>
          <w:p w14:paraId="46E51B51" w14:textId="77777777" w:rsidR="00B50050" w:rsidRDefault="00B50050" w:rsidP="0088127C">
            <w:pPr>
              <w:pStyle w:val="OtherTableBody"/>
            </w:pPr>
          </w:p>
        </w:tc>
        <w:tc>
          <w:tcPr>
            <w:tcW w:w="600" w:type="dxa"/>
          </w:tcPr>
          <w:p w14:paraId="5E55BF87" w14:textId="77777777" w:rsidR="00B50050" w:rsidRDefault="00B50050" w:rsidP="0088127C">
            <w:pPr>
              <w:pStyle w:val="OtherTableBody"/>
            </w:pPr>
          </w:p>
        </w:tc>
        <w:tc>
          <w:tcPr>
            <w:tcW w:w="900" w:type="dxa"/>
          </w:tcPr>
          <w:p w14:paraId="1AA1745D" w14:textId="77777777" w:rsidR="00B50050" w:rsidRDefault="00B50050" w:rsidP="0088127C">
            <w:pPr>
              <w:pStyle w:val="OtherTableBody"/>
            </w:pPr>
            <w:r>
              <w:t>12.4.5.4</w:t>
            </w:r>
          </w:p>
        </w:tc>
      </w:tr>
      <w:tr w:rsidR="00B50050" w14:paraId="228F7B8A" w14:textId="77777777" w:rsidTr="00195548">
        <w:tc>
          <w:tcPr>
            <w:tcW w:w="3500" w:type="dxa"/>
          </w:tcPr>
          <w:p w14:paraId="10CE1676" w14:textId="77777777" w:rsidR="00B50050" w:rsidRDefault="00B50050" w:rsidP="0088127C">
            <w:pPr>
              <w:pStyle w:val="OtherTableBody"/>
            </w:pPr>
            <w:r>
              <w:t>Source Information Instance Object Type</w:t>
            </w:r>
          </w:p>
        </w:tc>
        <w:tc>
          <w:tcPr>
            <w:tcW w:w="700" w:type="dxa"/>
          </w:tcPr>
          <w:p w14:paraId="4D40697C" w14:textId="77777777" w:rsidR="00B50050" w:rsidRDefault="00B50050" w:rsidP="0088127C">
            <w:pPr>
              <w:pStyle w:val="OtherTableBody"/>
            </w:pPr>
            <w:r>
              <w:t>02455</w:t>
            </w:r>
          </w:p>
        </w:tc>
        <w:tc>
          <w:tcPr>
            <w:tcW w:w="600" w:type="dxa"/>
          </w:tcPr>
          <w:p w14:paraId="3B1B91DD" w14:textId="77777777" w:rsidR="00B50050" w:rsidRDefault="00B50050" w:rsidP="0088127C">
            <w:pPr>
              <w:pStyle w:val="OtherTableBody"/>
            </w:pPr>
            <w:r>
              <w:t>REL</w:t>
            </w:r>
          </w:p>
        </w:tc>
        <w:tc>
          <w:tcPr>
            <w:tcW w:w="600" w:type="dxa"/>
          </w:tcPr>
          <w:p w14:paraId="2BB7A0A1" w14:textId="77777777" w:rsidR="00B50050" w:rsidRDefault="00B50050" w:rsidP="0088127C">
            <w:pPr>
              <w:pStyle w:val="OtherTableBody"/>
            </w:pPr>
            <w:r>
              <w:t>17</w:t>
            </w:r>
          </w:p>
        </w:tc>
        <w:tc>
          <w:tcPr>
            <w:tcW w:w="600" w:type="dxa"/>
          </w:tcPr>
          <w:p w14:paraId="3E9A160F" w14:textId="77777777" w:rsidR="00B50050" w:rsidRDefault="00B50050" w:rsidP="0088127C">
            <w:pPr>
              <w:pStyle w:val="OtherTableBody"/>
            </w:pPr>
            <w:r>
              <w:t>..</w:t>
            </w:r>
          </w:p>
        </w:tc>
        <w:tc>
          <w:tcPr>
            <w:tcW w:w="600" w:type="dxa"/>
          </w:tcPr>
          <w:p w14:paraId="384D018F" w14:textId="77777777" w:rsidR="00B50050" w:rsidRDefault="00B50050" w:rsidP="0088127C">
            <w:pPr>
              <w:pStyle w:val="OtherTableBody"/>
            </w:pPr>
          </w:p>
        </w:tc>
        <w:tc>
          <w:tcPr>
            <w:tcW w:w="600" w:type="dxa"/>
          </w:tcPr>
          <w:p w14:paraId="7D41A90E" w14:textId="77777777" w:rsidR="00B50050" w:rsidRDefault="00B50050" w:rsidP="0088127C">
            <w:pPr>
              <w:pStyle w:val="OtherTableBody"/>
            </w:pPr>
            <w:r>
              <w:t>ID</w:t>
            </w:r>
          </w:p>
        </w:tc>
        <w:tc>
          <w:tcPr>
            <w:tcW w:w="700" w:type="dxa"/>
          </w:tcPr>
          <w:p w14:paraId="5AFF83AF" w14:textId="77777777" w:rsidR="00B50050" w:rsidRDefault="00B50050" w:rsidP="0088127C">
            <w:pPr>
              <w:pStyle w:val="OtherTableBody"/>
            </w:pPr>
          </w:p>
        </w:tc>
        <w:tc>
          <w:tcPr>
            <w:tcW w:w="600" w:type="dxa"/>
          </w:tcPr>
          <w:p w14:paraId="176BA552" w14:textId="77777777" w:rsidR="00B50050" w:rsidRDefault="00B50050" w:rsidP="0088127C">
            <w:pPr>
              <w:pStyle w:val="OtherTableBody"/>
            </w:pPr>
            <w:r>
              <w:t>0203</w:t>
            </w:r>
          </w:p>
        </w:tc>
        <w:tc>
          <w:tcPr>
            <w:tcW w:w="900" w:type="dxa"/>
          </w:tcPr>
          <w:p w14:paraId="17B1FEFA" w14:textId="77777777" w:rsidR="00B50050" w:rsidRDefault="00B50050" w:rsidP="0088127C">
            <w:pPr>
              <w:pStyle w:val="OtherTableBody"/>
            </w:pPr>
            <w:r>
              <w:t>12.4.5.17</w:t>
            </w:r>
          </w:p>
        </w:tc>
      </w:tr>
      <w:tr w:rsidR="00B50050" w14:paraId="0B91DD99" w14:textId="77777777" w:rsidTr="00195548">
        <w:tc>
          <w:tcPr>
            <w:tcW w:w="3500" w:type="dxa"/>
          </w:tcPr>
          <w:p w14:paraId="758311E1" w14:textId="77777777" w:rsidR="00B50050" w:rsidRDefault="00B50050" w:rsidP="0088127C">
            <w:pPr>
              <w:pStyle w:val="OtherTableBody"/>
            </w:pPr>
            <w:r>
              <w:t>Source Location Identifier</w:t>
            </w:r>
          </w:p>
        </w:tc>
        <w:tc>
          <w:tcPr>
            <w:tcW w:w="700" w:type="dxa"/>
          </w:tcPr>
          <w:p w14:paraId="4051E025" w14:textId="77777777" w:rsidR="00B50050" w:rsidRDefault="00B50050" w:rsidP="0088127C">
            <w:pPr>
              <w:pStyle w:val="OtherTableBody"/>
            </w:pPr>
            <w:r>
              <w:t>02064</w:t>
            </w:r>
          </w:p>
        </w:tc>
        <w:tc>
          <w:tcPr>
            <w:tcW w:w="600" w:type="dxa"/>
          </w:tcPr>
          <w:p w14:paraId="2010CB94" w14:textId="77777777" w:rsidR="00B50050" w:rsidRDefault="00B50050" w:rsidP="0088127C">
            <w:pPr>
              <w:pStyle w:val="OtherTableBody"/>
            </w:pPr>
            <w:r>
              <w:t>IVT</w:t>
            </w:r>
          </w:p>
        </w:tc>
        <w:tc>
          <w:tcPr>
            <w:tcW w:w="600" w:type="dxa"/>
          </w:tcPr>
          <w:p w14:paraId="3F5EA1F7" w14:textId="77777777" w:rsidR="00B50050" w:rsidRDefault="00B50050" w:rsidP="0088127C">
            <w:pPr>
              <w:pStyle w:val="OtherTableBody"/>
            </w:pPr>
            <w:r>
              <w:t>4</w:t>
            </w:r>
          </w:p>
        </w:tc>
        <w:tc>
          <w:tcPr>
            <w:tcW w:w="600" w:type="dxa"/>
          </w:tcPr>
          <w:p w14:paraId="2C785939" w14:textId="77777777" w:rsidR="00B50050" w:rsidRDefault="00B50050" w:rsidP="0088127C">
            <w:pPr>
              <w:pStyle w:val="OtherTableBody"/>
            </w:pPr>
            <w:r>
              <w:t>..</w:t>
            </w:r>
          </w:p>
        </w:tc>
        <w:tc>
          <w:tcPr>
            <w:tcW w:w="600" w:type="dxa"/>
          </w:tcPr>
          <w:p w14:paraId="2003A70B" w14:textId="77777777" w:rsidR="00B50050" w:rsidRDefault="00B50050" w:rsidP="0088127C">
            <w:pPr>
              <w:pStyle w:val="OtherTableBody"/>
            </w:pPr>
          </w:p>
        </w:tc>
        <w:tc>
          <w:tcPr>
            <w:tcW w:w="600" w:type="dxa"/>
          </w:tcPr>
          <w:p w14:paraId="472C0179" w14:textId="77777777" w:rsidR="00B50050" w:rsidRDefault="00B50050" w:rsidP="0088127C">
            <w:pPr>
              <w:pStyle w:val="OtherTableBody"/>
            </w:pPr>
            <w:r>
              <w:t>EI</w:t>
            </w:r>
          </w:p>
        </w:tc>
        <w:tc>
          <w:tcPr>
            <w:tcW w:w="700" w:type="dxa"/>
          </w:tcPr>
          <w:p w14:paraId="7E416CCC" w14:textId="77777777" w:rsidR="00B50050" w:rsidRDefault="00B50050" w:rsidP="0088127C">
            <w:pPr>
              <w:pStyle w:val="OtherTableBody"/>
            </w:pPr>
          </w:p>
        </w:tc>
        <w:tc>
          <w:tcPr>
            <w:tcW w:w="600" w:type="dxa"/>
          </w:tcPr>
          <w:p w14:paraId="2EF7D941" w14:textId="77777777" w:rsidR="00B50050" w:rsidRDefault="00B50050" w:rsidP="0088127C">
            <w:pPr>
              <w:pStyle w:val="OtherTableBody"/>
            </w:pPr>
          </w:p>
        </w:tc>
        <w:tc>
          <w:tcPr>
            <w:tcW w:w="900" w:type="dxa"/>
          </w:tcPr>
          <w:p w14:paraId="755651ED" w14:textId="77777777" w:rsidR="00B50050" w:rsidRDefault="00B50050" w:rsidP="0088127C">
            <w:pPr>
              <w:pStyle w:val="OtherTableBody"/>
            </w:pPr>
            <w:r>
              <w:t>17.4.7.4</w:t>
            </w:r>
          </w:p>
        </w:tc>
      </w:tr>
      <w:tr w:rsidR="00B50050" w14:paraId="200A1BA3" w14:textId="77777777" w:rsidTr="00195548">
        <w:tc>
          <w:tcPr>
            <w:tcW w:w="3500" w:type="dxa"/>
          </w:tcPr>
          <w:p w14:paraId="75EEEAA7" w14:textId="77777777" w:rsidR="00B50050" w:rsidRDefault="00B50050" w:rsidP="0088127C">
            <w:pPr>
              <w:pStyle w:val="OtherTableBody"/>
            </w:pPr>
            <w:r>
              <w:lastRenderedPageBreak/>
              <w:t>Source Location Name</w:t>
            </w:r>
          </w:p>
        </w:tc>
        <w:tc>
          <w:tcPr>
            <w:tcW w:w="700" w:type="dxa"/>
          </w:tcPr>
          <w:p w14:paraId="69AD1216" w14:textId="77777777" w:rsidR="00B50050" w:rsidRDefault="00B50050" w:rsidP="0088127C">
            <w:pPr>
              <w:pStyle w:val="OtherTableBody"/>
            </w:pPr>
            <w:r>
              <w:t>02278</w:t>
            </w:r>
          </w:p>
        </w:tc>
        <w:tc>
          <w:tcPr>
            <w:tcW w:w="600" w:type="dxa"/>
          </w:tcPr>
          <w:p w14:paraId="2F9BB4ED" w14:textId="77777777" w:rsidR="00B50050" w:rsidRDefault="00B50050" w:rsidP="0088127C">
            <w:pPr>
              <w:pStyle w:val="OtherTableBody"/>
            </w:pPr>
            <w:r>
              <w:t>IVT</w:t>
            </w:r>
          </w:p>
        </w:tc>
        <w:tc>
          <w:tcPr>
            <w:tcW w:w="600" w:type="dxa"/>
          </w:tcPr>
          <w:p w14:paraId="0378C743" w14:textId="77777777" w:rsidR="00B50050" w:rsidRDefault="00B50050" w:rsidP="0088127C">
            <w:pPr>
              <w:pStyle w:val="OtherTableBody"/>
            </w:pPr>
            <w:r>
              <w:t>5</w:t>
            </w:r>
          </w:p>
        </w:tc>
        <w:tc>
          <w:tcPr>
            <w:tcW w:w="600" w:type="dxa"/>
          </w:tcPr>
          <w:p w14:paraId="4B80FCAD" w14:textId="77777777" w:rsidR="00B50050" w:rsidRDefault="00B50050" w:rsidP="0088127C">
            <w:pPr>
              <w:pStyle w:val="OtherTableBody"/>
            </w:pPr>
            <w:r>
              <w:t>..</w:t>
            </w:r>
          </w:p>
        </w:tc>
        <w:tc>
          <w:tcPr>
            <w:tcW w:w="600" w:type="dxa"/>
          </w:tcPr>
          <w:p w14:paraId="2E6A608D" w14:textId="77777777" w:rsidR="00B50050" w:rsidRDefault="00B50050" w:rsidP="0088127C">
            <w:pPr>
              <w:pStyle w:val="OtherTableBody"/>
            </w:pPr>
            <w:r>
              <w:t>999=</w:t>
            </w:r>
          </w:p>
        </w:tc>
        <w:tc>
          <w:tcPr>
            <w:tcW w:w="600" w:type="dxa"/>
          </w:tcPr>
          <w:p w14:paraId="4206C3AF" w14:textId="77777777" w:rsidR="00B50050" w:rsidRDefault="00B50050" w:rsidP="0088127C">
            <w:pPr>
              <w:pStyle w:val="OtherTableBody"/>
            </w:pPr>
            <w:r>
              <w:t>ST</w:t>
            </w:r>
          </w:p>
        </w:tc>
        <w:tc>
          <w:tcPr>
            <w:tcW w:w="700" w:type="dxa"/>
          </w:tcPr>
          <w:p w14:paraId="188DEED6" w14:textId="77777777" w:rsidR="00B50050" w:rsidRDefault="00B50050" w:rsidP="0088127C">
            <w:pPr>
              <w:pStyle w:val="OtherTableBody"/>
            </w:pPr>
          </w:p>
        </w:tc>
        <w:tc>
          <w:tcPr>
            <w:tcW w:w="600" w:type="dxa"/>
          </w:tcPr>
          <w:p w14:paraId="18104E8D" w14:textId="77777777" w:rsidR="00B50050" w:rsidRDefault="00B50050" w:rsidP="0088127C">
            <w:pPr>
              <w:pStyle w:val="OtherTableBody"/>
            </w:pPr>
          </w:p>
        </w:tc>
        <w:tc>
          <w:tcPr>
            <w:tcW w:w="900" w:type="dxa"/>
          </w:tcPr>
          <w:p w14:paraId="44A243A6" w14:textId="77777777" w:rsidR="00B50050" w:rsidRDefault="00B50050" w:rsidP="0088127C">
            <w:pPr>
              <w:pStyle w:val="OtherTableBody"/>
            </w:pPr>
            <w:r>
              <w:t>17.4.7.5</w:t>
            </w:r>
          </w:p>
        </w:tc>
      </w:tr>
      <w:tr w:rsidR="00B50050" w14:paraId="2D1CF546" w14:textId="77777777" w:rsidTr="00195548">
        <w:tc>
          <w:tcPr>
            <w:tcW w:w="3500" w:type="dxa"/>
          </w:tcPr>
          <w:p w14:paraId="3ED2F802" w14:textId="77777777" w:rsidR="00B50050" w:rsidRDefault="00B50050" w:rsidP="0088127C">
            <w:pPr>
              <w:pStyle w:val="OtherTableBody"/>
            </w:pPr>
            <w:r>
              <w:t>Source of Comment</w:t>
            </w:r>
          </w:p>
        </w:tc>
        <w:tc>
          <w:tcPr>
            <w:tcW w:w="700" w:type="dxa"/>
          </w:tcPr>
          <w:p w14:paraId="3E813C9E" w14:textId="77777777" w:rsidR="00B50050" w:rsidRDefault="00B50050" w:rsidP="0088127C">
            <w:pPr>
              <w:pStyle w:val="OtherTableBody"/>
            </w:pPr>
            <w:r>
              <w:t>00097</w:t>
            </w:r>
          </w:p>
        </w:tc>
        <w:tc>
          <w:tcPr>
            <w:tcW w:w="600" w:type="dxa"/>
          </w:tcPr>
          <w:p w14:paraId="7EFF55B5" w14:textId="77777777" w:rsidR="00B50050" w:rsidRDefault="00B50050" w:rsidP="0088127C">
            <w:pPr>
              <w:pStyle w:val="OtherTableBody"/>
            </w:pPr>
            <w:r>
              <w:t>NTE</w:t>
            </w:r>
          </w:p>
        </w:tc>
        <w:tc>
          <w:tcPr>
            <w:tcW w:w="600" w:type="dxa"/>
          </w:tcPr>
          <w:p w14:paraId="2487F891" w14:textId="77777777" w:rsidR="00B50050" w:rsidRDefault="00B50050" w:rsidP="0088127C">
            <w:pPr>
              <w:pStyle w:val="OtherTableBody"/>
            </w:pPr>
            <w:r>
              <w:t>2</w:t>
            </w:r>
          </w:p>
        </w:tc>
        <w:tc>
          <w:tcPr>
            <w:tcW w:w="600" w:type="dxa"/>
          </w:tcPr>
          <w:p w14:paraId="0F57973D" w14:textId="77777777" w:rsidR="00B50050" w:rsidRDefault="00B50050" w:rsidP="0088127C">
            <w:pPr>
              <w:pStyle w:val="OtherTableBody"/>
            </w:pPr>
            <w:r>
              <w:t>1..1</w:t>
            </w:r>
          </w:p>
        </w:tc>
        <w:tc>
          <w:tcPr>
            <w:tcW w:w="600" w:type="dxa"/>
          </w:tcPr>
          <w:p w14:paraId="2E51BA5B" w14:textId="77777777" w:rsidR="00B50050" w:rsidRDefault="00B50050" w:rsidP="0088127C">
            <w:pPr>
              <w:pStyle w:val="OtherTableBody"/>
            </w:pPr>
          </w:p>
        </w:tc>
        <w:tc>
          <w:tcPr>
            <w:tcW w:w="600" w:type="dxa"/>
          </w:tcPr>
          <w:p w14:paraId="1066FB92" w14:textId="77777777" w:rsidR="00B50050" w:rsidRDefault="00B50050" w:rsidP="0088127C">
            <w:pPr>
              <w:pStyle w:val="OtherTableBody"/>
            </w:pPr>
            <w:r>
              <w:t>ID</w:t>
            </w:r>
          </w:p>
        </w:tc>
        <w:tc>
          <w:tcPr>
            <w:tcW w:w="700" w:type="dxa"/>
          </w:tcPr>
          <w:p w14:paraId="59CDC097" w14:textId="77777777" w:rsidR="00B50050" w:rsidRDefault="00B50050" w:rsidP="0088127C">
            <w:pPr>
              <w:pStyle w:val="OtherTableBody"/>
            </w:pPr>
          </w:p>
        </w:tc>
        <w:tc>
          <w:tcPr>
            <w:tcW w:w="600" w:type="dxa"/>
          </w:tcPr>
          <w:p w14:paraId="456255AB" w14:textId="77777777" w:rsidR="00B50050" w:rsidRDefault="00B50050" w:rsidP="0088127C">
            <w:pPr>
              <w:pStyle w:val="OtherTableBody"/>
            </w:pPr>
            <w:r>
              <w:t>0105</w:t>
            </w:r>
          </w:p>
        </w:tc>
        <w:tc>
          <w:tcPr>
            <w:tcW w:w="900" w:type="dxa"/>
          </w:tcPr>
          <w:p w14:paraId="687D61C7" w14:textId="77777777" w:rsidR="00B50050" w:rsidRDefault="00B50050" w:rsidP="0088127C">
            <w:pPr>
              <w:pStyle w:val="OtherTableBody"/>
            </w:pPr>
            <w:r>
              <w:t>2.14.10.2</w:t>
            </w:r>
          </w:p>
        </w:tc>
      </w:tr>
      <w:tr w:rsidR="00B50050" w14:paraId="5ECFB2CE" w14:textId="77777777" w:rsidTr="00195548">
        <w:tc>
          <w:tcPr>
            <w:tcW w:w="3500" w:type="dxa"/>
          </w:tcPr>
          <w:p w14:paraId="4AFA3A13" w14:textId="77777777" w:rsidR="00B50050" w:rsidRDefault="00B50050" w:rsidP="0088127C">
            <w:pPr>
              <w:pStyle w:val="OtherTableBody"/>
            </w:pPr>
            <w:r>
              <w:t>Source Phone</w:t>
            </w:r>
          </w:p>
        </w:tc>
        <w:tc>
          <w:tcPr>
            <w:tcW w:w="700" w:type="dxa"/>
          </w:tcPr>
          <w:p w14:paraId="7C92B4DA" w14:textId="77777777" w:rsidR="00B50050" w:rsidRDefault="00B50050" w:rsidP="0088127C">
            <w:pPr>
              <w:pStyle w:val="OtherTableBody"/>
            </w:pPr>
            <w:r>
              <w:t>03427</w:t>
            </w:r>
          </w:p>
        </w:tc>
        <w:tc>
          <w:tcPr>
            <w:tcW w:w="600" w:type="dxa"/>
          </w:tcPr>
          <w:p w14:paraId="23311A1D" w14:textId="77777777" w:rsidR="00B50050" w:rsidRDefault="00B50050" w:rsidP="0088127C">
            <w:pPr>
              <w:pStyle w:val="OtherTableBody"/>
            </w:pPr>
            <w:r>
              <w:t>AUT</w:t>
            </w:r>
          </w:p>
        </w:tc>
        <w:tc>
          <w:tcPr>
            <w:tcW w:w="600" w:type="dxa"/>
          </w:tcPr>
          <w:p w14:paraId="2DC39B62" w14:textId="77777777" w:rsidR="00B50050" w:rsidRDefault="00B50050" w:rsidP="0088127C">
            <w:pPr>
              <w:pStyle w:val="OtherTableBody"/>
            </w:pPr>
            <w:r>
              <w:t>27</w:t>
            </w:r>
          </w:p>
        </w:tc>
        <w:tc>
          <w:tcPr>
            <w:tcW w:w="600" w:type="dxa"/>
          </w:tcPr>
          <w:p w14:paraId="442CD811" w14:textId="77777777" w:rsidR="00B50050" w:rsidRDefault="00B50050" w:rsidP="0088127C">
            <w:pPr>
              <w:pStyle w:val="OtherTableBody"/>
            </w:pPr>
            <w:r>
              <w:t>..</w:t>
            </w:r>
          </w:p>
        </w:tc>
        <w:tc>
          <w:tcPr>
            <w:tcW w:w="600" w:type="dxa"/>
          </w:tcPr>
          <w:p w14:paraId="0769D95F" w14:textId="77777777" w:rsidR="00B50050" w:rsidRDefault="00B50050" w:rsidP="0088127C">
            <w:pPr>
              <w:pStyle w:val="OtherTableBody"/>
            </w:pPr>
          </w:p>
        </w:tc>
        <w:tc>
          <w:tcPr>
            <w:tcW w:w="600" w:type="dxa"/>
          </w:tcPr>
          <w:p w14:paraId="02C4D926" w14:textId="77777777" w:rsidR="00B50050" w:rsidRDefault="00B50050" w:rsidP="0088127C">
            <w:pPr>
              <w:pStyle w:val="OtherTableBody"/>
            </w:pPr>
            <w:r>
              <w:t>XTN</w:t>
            </w:r>
          </w:p>
        </w:tc>
        <w:tc>
          <w:tcPr>
            <w:tcW w:w="700" w:type="dxa"/>
          </w:tcPr>
          <w:p w14:paraId="54CB2CCB" w14:textId="77777777" w:rsidR="00B50050" w:rsidRDefault="00B50050" w:rsidP="0088127C">
            <w:pPr>
              <w:pStyle w:val="OtherTableBody"/>
            </w:pPr>
          </w:p>
        </w:tc>
        <w:tc>
          <w:tcPr>
            <w:tcW w:w="600" w:type="dxa"/>
          </w:tcPr>
          <w:p w14:paraId="1182451D" w14:textId="77777777" w:rsidR="00B50050" w:rsidRDefault="00B50050" w:rsidP="0088127C">
            <w:pPr>
              <w:pStyle w:val="OtherTableBody"/>
            </w:pPr>
          </w:p>
        </w:tc>
        <w:tc>
          <w:tcPr>
            <w:tcW w:w="900" w:type="dxa"/>
          </w:tcPr>
          <w:p w14:paraId="4DA21A17" w14:textId="77777777" w:rsidR="00B50050" w:rsidRDefault="00B50050" w:rsidP="0088127C">
            <w:pPr>
              <w:pStyle w:val="OtherTableBody"/>
            </w:pPr>
            <w:r>
              <w:t>11.8.2.27</w:t>
            </w:r>
          </w:p>
        </w:tc>
      </w:tr>
      <w:tr w:rsidR="00B50050" w14:paraId="29F19E6E" w14:textId="77777777" w:rsidTr="00195548">
        <w:tc>
          <w:tcPr>
            <w:tcW w:w="3500" w:type="dxa"/>
          </w:tcPr>
          <w:p w14:paraId="610B697E" w14:textId="77777777" w:rsidR="00B50050" w:rsidRDefault="00B50050" w:rsidP="0088127C">
            <w:pPr>
              <w:pStyle w:val="OtherTableBody"/>
            </w:pPr>
            <w:r>
              <w:t>Source Phone</w:t>
            </w:r>
          </w:p>
        </w:tc>
        <w:tc>
          <w:tcPr>
            <w:tcW w:w="700" w:type="dxa"/>
          </w:tcPr>
          <w:p w14:paraId="0DDAECC1" w14:textId="77777777" w:rsidR="00B50050" w:rsidRDefault="00B50050" w:rsidP="0088127C">
            <w:pPr>
              <w:pStyle w:val="OtherTableBody"/>
            </w:pPr>
            <w:r>
              <w:t>03410</w:t>
            </w:r>
          </w:p>
        </w:tc>
        <w:tc>
          <w:tcPr>
            <w:tcW w:w="600" w:type="dxa"/>
          </w:tcPr>
          <w:p w14:paraId="22B963C2" w14:textId="77777777" w:rsidR="00B50050" w:rsidRDefault="00B50050" w:rsidP="0088127C">
            <w:pPr>
              <w:pStyle w:val="OtherTableBody"/>
            </w:pPr>
            <w:r>
              <w:t>RF1</w:t>
            </w:r>
          </w:p>
        </w:tc>
        <w:tc>
          <w:tcPr>
            <w:tcW w:w="600" w:type="dxa"/>
          </w:tcPr>
          <w:p w14:paraId="3D34D36E" w14:textId="77777777" w:rsidR="00B50050" w:rsidRDefault="00B50050" w:rsidP="0088127C">
            <w:pPr>
              <w:pStyle w:val="OtherTableBody"/>
            </w:pPr>
            <w:r>
              <w:t>23</w:t>
            </w:r>
          </w:p>
        </w:tc>
        <w:tc>
          <w:tcPr>
            <w:tcW w:w="600" w:type="dxa"/>
          </w:tcPr>
          <w:p w14:paraId="2EA00784" w14:textId="77777777" w:rsidR="00B50050" w:rsidRDefault="00B50050" w:rsidP="0088127C">
            <w:pPr>
              <w:pStyle w:val="OtherTableBody"/>
            </w:pPr>
            <w:r>
              <w:t>..</w:t>
            </w:r>
          </w:p>
        </w:tc>
        <w:tc>
          <w:tcPr>
            <w:tcW w:w="600" w:type="dxa"/>
          </w:tcPr>
          <w:p w14:paraId="4C4D23A7" w14:textId="77777777" w:rsidR="00B50050" w:rsidRDefault="00B50050" w:rsidP="0088127C">
            <w:pPr>
              <w:pStyle w:val="OtherTableBody"/>
            </w:pPr>
          </w:p>
        </w:tc>
        <w:tc>
          <w:tcPr>
            <w:tcW w:w="600" w:type="dxa"/>
          </w:tcPr>
          <w:p w14:paraId="465D8932" w14:textId="77777777" w:rsidR="00B50050" w:rsidRDefault="00B50050" w:rsidP="0088127C">
            <w:pPr>
              <w:pStyle w:val="OtherTableBody"/>
            </w:pPr>
            <w:r>
              <w:t>XTN</w:t>
            </w:r>
          </w:p>
        </w:tc>
        <w:tc>
          <w:tcPr>
            <w:tcW w:w="700" w:type="dxa"/>
          </w:tcPr>
          <w:p w14:paraId="0D65209A" w14:textId="77777777" w:rsidR="00B50050" w:rsidRDefault="00B50050" w:rsidP="0088127C">
            <w:pPr>
              <w:pStyle w:val="OtherTableBody"/>
            </w:pPr>
          </w:p>
        </w:tc>
        <w:tc>
          <w:tcPr>
            <w:tcW w:w="600" w:type="dxa"/>
          </w:tcPr>
          <w:p w14:paraId="7BA07AD3" w14:textId="77777777" w:rsidR="00B50050" w:rsidRDefault="00B50050" w:rsidP="0088127C">
            <w:pPr>
              <w:pStyle w:val="OtherTableBody"/>
            </w:pPr>
          </w:p>
        </w:tc>
        <w:tc>
          <w:tcPr>
            <w:tcW w:w="900" w:type="dxa"/>
          </w:tcPr>
          <w:p w14:paraId="5694EA69" w14:textId="77777777" w:rsidR="00B50050" w:rsidRDefault="00B50050" w:rsidP="0088127C">
            <w:pPr>
              <w:pStyle w:val="OtherTableBody"/>
            </w:pPr>
            <w:r>
              <w:t>11.8.1.23</w:t>
            </w:r>
          </w:p>
        </w:tc>
      </w:tr>
      <w:tr w:rsidR="00B50050" w14:paraId="303A53CC" w14:textId="77777777" w:rsidTr="00195548">
        <w:tc>
          <w:tcPr>
            <w:tcW w:w="3500" w:type="dxa"/>
          </w:tcPr>
          <w:p w14:paraId="3557A519" w14:textId="77777777" w:rsidR="00B50050" w:rsidRDefault="00B50050" w:rsidP="0088127C">
            <w:pPr>
              <w:pStyle w:val="OtherTableBody"/>
            </w:pPr>
            <w:r>
              <w:t>Source Text</w:t>
            </w:r>
          </w:p>
        </w:tc>
        <w:tc>
          <w:tcPr>
            <w:tcW w:w="700" w:type="dxa"/>
          </w:tcPr>
          <w:p w14:paraId="7E658054" w14:textId="77777777" w:rsidR="00B50050" w:rsidRDefault="00B50050" w:rsidP="0088127C">
            <w:pPr>
              <w:pStyle w:val="OtherTableBody"/>
            </w:pPr>
            <w:r>
              <w:t>03425</w:t>
            </w:r>
          </w:p>
        </w:tc>
        <w:tc>
          <w:tcPr>
            <w:tcW w:w="600" w:type="dxa"/>
          </w:tcPr>
          <w:p w14:paraId="16F904F6" w14:textId="77777777" w:rsidR="00B50050" w:rsidRDefault="00B50050" w:rsidP="0088127C">
            <w:pPr>
              <w:pStyle w:val="OtherTableBody"/>
            </w:pPr>
            <w:r>
              <w:t>AUT</w:t>
            </w:r>
          </w:p>
        </w:tc>
        <w:tc>
          <w:tcPr>
            <w:tcW w:w="600" w:type="dxa"/>
          </w:tcPr>
          <w:p w14:paraId="6A402150" w14:textId="77777777" w:rsidR="00B50050" w:rsidRDefault="00B50050" w:rsidP="0088127C">
            <w:pPr>
              <w:pStyle w:val="OtherTableBody"/>
            </w:pPr>
            <w:r>
              <w:t>25</w:t>
            </w:r>
          </w:p>
        </w:tc>
        <w:tc>
          <w:tcPr>
            <w:tcW w:w="600" w:type="dxa"/>
          </w:tcPr>
          <w:p w14:paraId="394AF2FF" w14:textId="77777777" w:rsidR="00B50050" w:rsidRDefault="00B50050" w:rsidP="0088127C">
            <w:pPr>
              <w:pStyle w:val="OtherTableBody"/>
            </w:pPr>
            <w:r>
              <w:t>..</w:t>
            </w:r>
          </w:p>
        </w:tc>
        <w:tc>
          <w:tcPr>
            <w:tcW w:w="600" w:type="dxa"/>
          </w:tcPr>
          <w:p w14:paraId="0B5900EC" w14:textId="77777777" w:rsidR="00B50050" w:rsidRDefault="00B50050" w:rsidP="0088127C">
            <w:pPr>
              <w:pStyle w:val="OtherTableBody"/>
            </w:pPr>
          </w:p>
        </w:tc>
        <w:tc>
          <w:tcPr>
            <w:tcW w:w="600" w:type="dxa"/>
          </w:tcPr>
          <w:p w14:paraId="708520DE" w14:textId="77777777" w:rsidR="00B50050" w:rsidRDefault="00B50050" w:rsidP="0088127C">
            <w:pPr>
              <w:pStyle w:val="OtherTableBody"/>
            </w:pPr>
            <w:r>
              <w:t>ST</w:t>
            </w:r>
          </w:p>
        </w:tc>
        <w:tc>
          <w:tcPr>
            <w:tcW w:w="700" w:type="dxa"/>
          </w:tcPr>
          <w:p w14:paraId="3E4ADB43" w14:textId="77777777" w:rsidR="00B50050" w:rsidRDefault="00B50050" w:rsidP="0088127C">
            <w:pPr>
              <w:pStyle w:val="OtherTableBody"/>
            </w:pPr>
          </w:p>
        </w:tc>
        <w:tc>
          <w:tcPr>
            <w:tcW w:w="600" w:type="dxa"/>
          </w:tcPr>
          <w:p w14:paraId="58CA617F" w14:textId="77777777" w:rsidR="00B50050" w:rsidRDefault="00B50050" w:rsidP="0088127C">
            <w:pPr>
              <w:pStyle w:val="OtherTableBody"/>
            </w:pPr>
          </w:p>
        </w:tc>
        <w:tc>
          <w:tcPr>
            <w:tcW w:w="900" w:type="dxa"/>
          </w:tcPr>
          <w:p w14:paraId="670B1BE7" w14:textId="77777777" w:rsidR="00B50050" w:rsidRDefault="00B50050" w:rsidP="0088127C">
            <w:pPr>
              <w:pStyle w:val="OtherTableBody"/>
            </w:pPr>
            <w:r>
              <w:t>11.8.2.25</w:t>
            </w:r>
          </w:p>
        </w:tc>
      </w:tr>
      <w:tr w:rsidR="00B50050" w14:paraId="3F4CD8C0" w14:textId="77777777" w:rsidTr="00195548">
        <w:tc>
          <w:tcPr>
            <w:tcW w:w="3500" w:type="dxa"/>
          </w:tcPr>
          <w:p w14:paraId="48AD7BA5" w14:textId="77777777" w:rsidR="00B50050" w:rsidRDefault="00B50050" w:rsidP="0088127C">
            <w:pPr>
              <w:pStyle w:val="OtherTableBody"/>
            </w:pPr>
            <w:r>
              <w:t>Source Text</w:t>
            </w:r>
          </w:p>
        </w:tc>
        <w:tc>
          <w:tcPr>
            <w:tcW w:w="700" w:type="dxa"/>
          </w:tcPr>
          <w:p w14:paraId="426D4E2B" w14:textId="77777777" w:rsidR="00B50050" w:rsidRDefault="00B50050" w:rsidP="0088127C">
            <w:pPr>
              <w:pStyle w:val="OtherTableBody"/>
            </w:pPr>
            <w:r>
              <w:t>03408</w:t>
            </w:r>
          </w:p>
        </w:tc>
        <w:tc>
          <w:tcPr>
            <w:tcW w:w="600" w:type="dxa"/>
          </w:tcPr>
          <w:p w14:paraId="765CB0AB" w14:textId="77777777" w:rsidR="00B50050" w:rsidRDefault="00B50050" w:rsidP="0088127C">
            <w:pPr>
              <w:pStyle w:val="OtherTableBody"/>
            </w:pPr>
            <w:r>
              <w:t>RF1</w:t>
            </w:r>
          </w:p>
        </w:tc>
        <w:tc>
          <w:tcPr>
            <w:tcW w:w="600" w:type="dxa"/>
          </w:tcPr>
          <w:p w14:paraId="5CF28349" w14:textId="77777777" w:rsidR="00B50050" w:rsidRDefault="00B50050" w:rsidP="0088127C">
            <w:pPr>
              <w:pStyle w:val="OtherTableBody"/>
            </w:pPr>
            <w:r>
              <w:t>21</w:t>
            </w:r>
          </w:p>
        </w:tc>
        <w:tc>
          <w:tcPr>
            <w:tcW w:w="600" w:type="dxa"/>
          </w:tcPr>
          <w:p w14:paraId="5EA36866" w14:textId="77777777" w:rsidR="00B50050" w:rsidRDefault="00B50050" w:rsidP="0088127C">
            <w:pPr>
              <w:pStyle w:val="OtherTableBody"/>
            </w:pPr>
            <w:r>
              <w:t>..</w:t>
            </w:r>
          </w:p>
        </w:tc>
        <w:tc>
          <w:tcPr>
            <w:tcW w:w="600" w:type="dxa"/>
          </w:tcPr>
          <w:p w14:paraId="3DE90BF0" w14:textId="77777777" w:rsidR="00B50050" w:rsidRDefault="00B50050" w:rsidP="0088127C">
            <w:pPr>
              <w:pStyle w:val="OtherTableBody"/>
            </w:pPr>
          </w:p>
        </w:tc>
        <w:tc>
          <w:tcPr>
            <w:tcW w:w="600" w:type="dxa"/>
          </w:tcPr>
          <w:p w14:paraId="307BCBD5" w14:textId="77777777" w:rsidR="00B50050" w:rsidRDefault="00B50050" w:rsidP="0088127C">
            <w:pPr>
              <w:pStyle w:val="OtherTableBody"/>
            </w:pPr>
            <w:r>
              <w:t>ST</w:t>
            </w:r>
          </w:p>
        </w:tc>
        <w:tc>
          <w:tcPr>
            <w:tcW w:w="700" w:type="dxa"/>
          </w:tcPr>
          <w:p w14:paraId="18477576" w14:textId="77777777" w:rsidR="00B50050" w:rsidRDefault="00B50050" w:rsidP="0088127C">
            <w:pPr>
              <w:pStyle w:val="OtherTableBody"/>
            </w:pPr>
          </w:p>
        </w:tc>
        <w:tc>
          <w:tcPr>
            <w:tcW w:w="600" w:type="dxa"/>
          </w:tcPr>
          <w:p w14:paraId="0871E37F" w14:textId="77777777" w:rsidR="00B50050" w:rsidRDefault="00B50050" w:rsidP="0088127C">
            <w:pPr>
              <w:pStyle w:val="OtherTableBody"/>
            </w:pPr>
          </w:p>
        </w:tc>
        <w:tc>
          <w:tcPr>
            <w:tcW w:w="900" w:type="dxa"/>
          </w:tcPr>
          <w:p w14:paraId="14313863" w14:textId="77777777" w:rsidR="00B50050" w:rsidRDefault="00B50050" w:rsidP="0088127C">
            <w:pPr>
              <w:pStyle w:val="OtherTableBody"/>
            </w:pPr>
            <w:r>
              <w:t>11.8.1.21</w:t>
            </w:r>
          </w:p>
        </w:tc>
      </w:tr>
      <w:tr w:rsidR="00B50050" w14:paraId="4580927A" w14:textId="77777777" w:rsidTr="00195548">
        <w:tc>
          <w:tcPr>
            <w:tcW w:w="3500" w:type="dxa"/>
          </w:tcPr>
          <w:p w14:paraId="02240CBB" w14:textId="77777777" w:rsidR="00B50050" w:rsidRDefault="00B50050" w:rsidP="0088127C">
            <w:pPr>
              <w:pStyle w:val="OtherTableBody"/>
            </w:pPr>
            <w:r>
              <w:t>Source Type</w:t>
            </w:r>
          </w:p>
        </w:tc>
        <w:tc>
          <w:tcPr>
            <w:tcW w:w="700" w:type="dxa"/>
          </w:tcPr>
          <w:p w14:paraId="3C090048" w14:textId="77777777" w:rsidR="00B50050" w:rsidRDefault="00B50050" w:rsidP="0088127C">
            <w:pPr>
              <w:pStyle w:val="OtherTableBody"/>
            </w:pPr>
            <w:r>
              <w:t>01175</w:t>
            </w:r>
          </w:p>
        </w:tc>
        <w:tc>
          <w:tcPr>
            <w:tcW w:w="600" w:type="dxa"/>
          </w:tcPr>
          <w:p w14:paraId="405C934A" w14:textId="77777777" w:rsidR="00B50050" w:rsidRDefault="00B50050" w:rsidP="0088127C">
            <w:pPr>
              <w:pStyle w:val="OtherTableBody"/>
            </w:pPr>
            <w:r>
              <w:t>NST</w:t>
            </w:r>
          </w:p>
        </w:tc>
        <w:tc>
          <w:tcPr>
            <w:tcW w:w="600" w:type="dxa"/>
          </w:tcPr>
          <w:p w14:paraId="3A8B5327" w14:textId="77777777" w:rsidR="00B50050" w:rsidRDefault="00B50050" w:rsidP="0088127C">
            <w:pPr>
              <w:pStyle w:val="OtherTableBody"/>
            </w:pPr>
            <w:r>
              <w:t>3</w:t>
            </w:r>
          </w:p>
        </w:tc>
        <w:tc>
          <w:tcPr>
            <w:tcW w:w="600" w:type="dxa"/>
          </w:tcPr>
          <w:p w14:paraId="0E01CDC5" w14:textId="77777777" w:rsidR="00B50050" w:rsidRDefault="00B50050" w:rsidP="0088127C">
            <w:pPr>
              <w:pStyle w:val="OtherTableBody"/>
            </w:pPr>
            <w:r>
              <w:t>..</w:t>
            </w:r>
          </w:p>
        </w:tc>
        <w:tc>
          <w:tcPr>
            <w:tcW w:w="600" w:type="dxa"/>
          </w:tcPr>
          <w:p w14:paraId="763FC6CB" w14:textId="77777777" w:rsidR="00B50050" w:rsidRDefault="00B50050" w:rsidP="0088127C">
            <w:pPr>
              <w:pStyle w:val="OtherTableBody"/>
            </w:pPr>
          </w:p>
        </w:tc>
        <w:tc>
          <w:tcPr>
            <w:tcW w:w="600" w:type="dxa"/>
          </w:tcPr>
          <w:p w14:paraId="07BA5DD9" w14:textId="77777777" w:rsidR="00B50050" w:rsidRDefault="00B50050" w:rsidP="0088127C">
            <w:pPr>
              <w:pStyle w:val="OtherTableBody"/>
            </w:pPr>
            <w:r>
              <w:t>ID</w:t>
            </w:r>
          </w:p>
        </w:tc>
        <w:tc>
          <w:tcPr>
            <w:tcW w:w="700" w:type="dxa"/>
          </w:tcPr>
          <w:p w14:paraId="13AF0A4D" w14:textId="77777777" w:rsidR="00B50050" w:rsidRDefault="00B50050" w:rsidP="0088127C">
            <w:pPr>
              <w:pStyle w:val="OtherTableBody"/>
            </w:pPr>
          </w:p>
        </w:tc>
        <w:tc>
          <w:tcPr>
            <w:tcW w:w="600" w:type="dxa"/>
          </w:tcPr>
          <w:p w14:paraId="3D2AF5DA" w14:textId="77777777" w:rsidR="00B50050" w:rsidRDefault="00B50050" w:rsidP="0088127C">
            <w:pPr>
              <w:pStyle w:val="OtherTableBody"/>
            </w:pPr>
            <w:r>
              <w:t>0332</w:t>
            </w:r>
          </w:p>
        </w:tc>
        <w:tc>
          <w:tcPr>
            <w:tcW w:w="900" w:type="dxa"/>
          </w:tcPr>
          <w:p w14:paraId="342689C8" w14:textId="77777777" w:rsidR="00B50050" w:rsidRDefault="00B50050" w:rsidP="0088127C">
            <w:pPr>
              <w:pStyle w:val="OtherTableBody"/>
            </w:pPr>
            <w:r>
              <w:t>14.4.3.3</w:t>
            </w:r>
          </w:p>
        </w:tc>
      </w:tr>
      <w:tr w:rsidR="00B50050" w14:paraId="3BBE2BC8" w14:textId="77777777" w:rsidTr="00195548">
        <w:tc>
          <w:tcPr>
            <w:tcW w:w="3500" w:type="dxa"/>
          </w:tcPr>
          <w:p w14:paraId="70801D79" w14:textId="77777777" w:rsidR="00B50050" w:rsidRDefault="00B50050" w:rsidP="0088127C">
            <w:pPr>
              <w:pStyle w:val="OtherTableBody"/>
            </w:pPr>
            <w:r>
              <w:t xml:space="preserve">Special Access Restriction Instructions </w:t>
            </w:r>
          </w:p>
        </w:tc>
        <w:tc>
          <w:tcPr>
            <w:tcW w:w="700" w:type="dxa"/>
          </w:tcPr>
          <w:p w14:paraId="7DF78BE9" w14:textId="77777777" w:rsidR="00B50050" w:rsidRDefault="00B50050" w:rsidP="0088127C">
            <w:pPr>
              <w:pStyle w:val="OtherTableBody"/>
            </w:pPr>
            <w:r>
              <w:t>02431</w:t>
            </w:r>
          </w:p>
        </w:tc>
        <w:tc>
          <w:tcPr>
            <w:tcW w:w="600" w:type="dxa"/>
          </w:tcPr>
          <w:p w14:paraId="1CBF6BA6" w14:textId="77777777" w:rsidR="00B50050" w:rsidRDefault="00B50050" w:rsidP="0088127C">
            <w:pPr>
              <w:pStyle w:val="OtherTableBody"/>
            </w:pPr>
            <w:r>
              <w:t>BHS</w:t>
            </w:r>
          </w:p>
        </w:tc>
        <w:tc>
          <w:tcPr>
            <w:tcW w:w="600" w:type="dxa"/>
          </w:tcPr>
          <w:p w14:paraId="76917879" w14:textId="77777777" w:rsidR="00B50050" w:rsidRDefault="00B50050" w:rsidP="0088127C">
            <w:pPr>
              <w:pStyle w:val="OtherTableBody"/>
            </w:pPr>
            <w:r>
              <w:t>17</w:t>
            </w:r>
          </w:p>
        </w:tc>
        <w:tc>
          <w:tcPr>
            <w:tcW w:w="600" w:type="dxa"/>
          </w:tcPr>
          <w:p w14:paraId="45C7AA80" w14:textId="77777777" w:rsidR="00B50050" w:rsidRDefault="00B50050" w:rsidP="0088127C">
            <w:pPr>
              <w:pStyle w:val="OtherTableBody"/>
            </w:pPr>
            <w:r>
              <w:t>..</w:t>
            </w:r>
          </w:p>
        </w:tc>
        <w:tc>
          <w:tcPr>
            <w:tcW w:w="600" w:type="dxa"/>
          </w:tcPr>
          <w:p w14:paraId="17E4C3C0" w14:textId="77777777" w:rsidR="00B50050" w:rsidRDefault="00B50050" w:rsidP="0088127C">
            <w:pPr>
              <w:pStyle w:val="OtherTableBody"/>
            </w:pPr>
          </w:p>
        </w:tc>
        <w:tc>
          <w:tcPr>
            <w:tcW w:w="600" w:type="dxa"/>
          </w:tcPr>
          <w:p w14:paraId="3E3648A9" w14:textId="77777777" w:rsidR="00B50050" w:rsidRDefault="00B50050" w:rsidP="0088127C">
            <w:pPr>
              <w:pStyle w:val="OtherTableBody"/>
            </w:pPr>
            <w:r>
              <w:t>ST</w:t>
            </w:r>
          </w:p>
        </w:tc>
        <w:tc>
          <w:tcPr>
            <w:tcW w:w="700" w:type="dxa"/>
          </w:tcPr>
          <w:p w14:paraId="438E3FCE" w14:textId="77777777" w:rsidR="00B50050" w:rsidRDefault="00B50050" w:rsidP="0088127C">
            <w:pPr>
              <w:pStyle w:val="OtherTableBody"/>
            </w:pPr>
            <w:r>
              <w:t>Y</w:t>
            </w:r>
          </w:p>
        </w:tc>
        <w:tc>
          <w:tcPr>
            <w:tcW w:w="600" w:type="dxa"/>
          </w:tcPr>
          <w:p w14:paraId="43329575" w14:textId="77777777" w:rsidR="00B50050" w:rsidRDefault="00B50050" w:rsidP="0088127C">
            <w:pPr>
              <w:pStyle w:val="OtherTableBody"/>
            </w:pPr>
          </w:p>
        </w:tc>
        <w:tc>
          <w:tcPr>
            <w:tcW w:w="900" w:type="dxa"/>
          </w:tcPr>
          <w:p w14:paraId="069C7842" w14:textId="77777777" w:rsidR="00B50050" w:rsidRDefault="00B50050" w:rsidP="0088127C">
            <w:pPr>
              <w:pStyle w:val="OtherTableBody"/>
            </w:pPr>
            <w:r>
              <w:t>2.14.2.17</w:t>
            </w:r>
          </w:p>
        </w:tc>
      </w:tr>
      <w:tr w:rsidR="00B50050" w14:paraId="7EF323C3" w14:textId="77777777" w:rsidTr="00195548">
        <w:tc>
          <w:tcPr>
            <w:tcW w:w="3500" w:type="dxa"/>
          </w:tcPr>
          <w:p w14:paraId="09A26D27" w14:textId="77777777" w:rsidR="00B50050" w:rsidRDefault="00B50050" w:rsidP="0088127C">
            <w:pPr>
              <w:pStyle w:val="OtherTableBody"/>
            </w:pPr>
            <w:r>
              <w:t xml:space="preserve">Special Access Restriction Instructions </w:t>
            </w:r>
          </w:p>
        </w:tc>
        <w:tc>
          <w:tcPr>
            <w:tcW w:w="700" w:type="dxa"/>
          </w:tcPr>
          <w:p w14:paraId="37422E4F" w14:textId="77777777" w:rsidR="00B50050" w:rsidRDefault="00B50050" w:rsidP="0088127C">
            <w:pPr>
              <w:pStyle w:val="OtherTableBody"/>
            </w:pPr>
            <w:r>
              <w:t>02431</w:t>
            </w:r>
          </w:p>
        </w:tc>
        <w:tc>
          <w:tcPr>
            <w:tcW w:w="600" w:type="dxa"/>
          </w:tcPr>
          <w:p w14:paraId="00F76EEF" w14:textId="77777777" w:rsidR="00B50050" w:rsidRDefault="00B50050" w:rsidP="0088127C">
            <w:pPr>
              <w:pStyle w:val="OtherTableBody"/>
            </w:pPr>
            <w:r>
              <w:t>MSH</w:t>
            </w:r>
          </w:p>
        </w:tc>
        <w:tc>
          <w:tcPr>
            <w:tcW w:w="600" w:type="dxa"/>
          </w:tcPr>
          <w:p w14:paraId="2F677F52" w14:textId="77777777" w:rsidR="00B50050" w:rsidRDefault="00B50050" w:rsidP="0088127C">
            <w:pPr>
              <w:pStyle w:val="OtherTableBody"/>
            </w:pPr>
            <w:r>
              <w:t>28</w:t>
            </w:r>
          </w:p>
        </w:tc>
        <w:tc>
          <w:tcPr>
            <w:tcW w:w="600" w:type="dxa"/>
          </w:tcPr>
          <w:p w14:paraId="308C44FB" w14:textId="77777777" w:rsidR="00B50050" w:rsidRDefault="00B50050" w:rsidP="0088127C">
            <w:pPr>
              <w:pStyle w:val="OtherTableBody"/>
            </w:pPr>
            <w:r>
              <w:t>..</w:t>
            </w:r>
          </w:p>
        </w:tc>
        <w:tc>
          <w:tcPr>
            <w:tcW w:w="600" w:type="dxa"/>
          </w:tcPr>
          <w:p w14:paraId="103F2E83" w14:textId="77777777" w:rsidR="00B50050" w:rsidRDefault="00B50050" w:rsidP="0088127C">
            <w:pPr>
              <w:pStyle w:val="OtherTableBody"/>
            </w:pPr>
          </w:p>
        </w:tc>
        <w:tc>
          <w:tcPr>
            <w:tcW w:w="600" w:type="dxa"/>
          </w:tcPr>
          <w:p w14:paraId="62E800D6" w14:textId="77777777" w:rsidR="00B50050" w:rsidRDefault="00B50050" w:rsidP="0088127C">
            <w:pPr>
              <w:pStyle w:val="OtherTableBody"/>
            </w:pPr>
            <w:r>
              <w:t>ST</w:t>
            </w:r>
          </w:p>
        </w:tc>
        <w:tc>
          <w:tcPr>
            <w:tcW w:w="700" w:type="dxa"/>
          </w:tcPr>
          <w:p w14:paraId="7974FE7F" w14:textId="77777777" w:rsidR="00B50050" w:rsidRDefault="00B50050" w:rsidP="0088127C">
            <w:pPr>
              <w:pStyle w:val="OtherTableBody"/>
            </w:pPr>
            <w:r>
              <w:t>Y</w:t>
            </w:r>
          </w:p>
        </w:tc>
        <w:tc>
          <w:tcPr>
            <w:tcW w:w="600" w:type="dxa"/>
          </w:tcPr>
          <w:p w14:paraId="1854541C" w14:textId="77777777" w:rsidR="00B50050" w:rsidRDefault="00B50050" w:rsidP="0088127C">
            <w:pPr>
              <w:pStyle w:val="OtherTableBody"/>
            </w:pPr>
          </w:p>
        </w:tc>
        <w:tc>
          <w:tcPr>
            <w:tcW w:w="900" w:type="dxa"/>
          </w:tcPr>
          <w:p w14:paraId="762B8751" w14:textId="77777777" w:rsidR="00B50050" w:rsidRDefault="00B50050" w:rsidP="0088127C">
            <w:pPr>
              <w:pStyle w:val="OtherTableBody"/>
            </w:pPr>
            <w:r>
              <w:t>2.14.9.28</w:t>
            </w:r>
          </w:p>
        </w:tc>
      </w:tr>
      <w:tr w:rsidR="00B50050" w14:paraId="1CE1A31B" w14:textId="77777777" w:rsidTr="00195548">
        <w:tc>
          <w:tcPr>
            <w:tcW w:w="3500" w:type="dxa"/>
          </w:tcPr>
          <w:p w14:paraId="50AFDB10" w14:textId="77777777" w:rsidR="00B50050" w:rsidRDefault="00B50050" w:rsidP="0088127C">
            <w:pPr>
              <w:pStyle w:val="OtherTableBody"/>
            </w:pPr>
            <w:r>
              <w:t>Special Access Restriction Instructions</w:t>
            </w:r>
          </w:p>
        </w:tc>
        <w:tc>
          <w:tcPr>
            <w:tcW w:w="700" w:type="dxa"/>
          </w:tcPr>
          <w:p w14:paraId="0573CBF5" w14:textId="77777777" w:rsidR="00B50050" w:rsidRDefault="00B50050" w:rsidP="0088127C">
            <w:pPr>
              <w:pStyle w:val="OtherTableBody"/>
            </w:pPr>
            <w:r>
              <w:t>02147</w:t>
            </w:r>
          </w:p>
        </w:tc>
        <w:tc>
          <w:tcPr>
            <w:tcW w:w="600" w:type="dxa"/>
          </w:tcPr>
          <w:p w14:paraId="466432FF" w14:textId="77777777" w:rsidR="00B50050" w:rsidRDefault="00B50050" w:rsidP="0088127C">
            <w:pPr>
              <w:pStyle w:val="OtherTableBody"/>
            </w:pPr>
            <w:r>
              <w:t>ARV</w:t>
            </w:r>
          </w:p>
        </w:tc>
        <w:tc>
          <w:tcPr>
            <w:tcW w:w="600" w:type="dxa"/>
          </w:tcPr>
          <w:p w14:paraId="0D0534EF" w14:textId="77777777" w:rsidR="00B50050" w:rsidRDefault="00B50050" w:rsidP="0088127C">
            <w:pPr>
              <w:pStyle w:val="OtherTableBody"/>
            </w:pPr>
            <w:r>
              <w:t>5</w:t>
            </w:r>
          </w:p>
        </w:tc>
        <w:tc>
          <w:tcPr>
            <w:tcW w:w="600" w:type="dxa"/>
          </w:tcPr>
          <w:p w14:paraId="1BCC7591" w14:textId="77777777" w:rsidR="00B50050" w:rsidRDefault="00B50050" w:rsidP="0088127C">
            <w:pPr>
              <w:pStyle w:val="OtherTableBody"/>
            </w:pPr>
            <w:r>
              <w:t>..</w:t>
            </w:r>
          </w:p>
        </w:tc>
        <w:tc>
          <w:tcPr>
            <w:tcW w:w="600" w:type="dxa"/>
          </w:tcPr>
          <w:p w14:paraId="0DC6ECC2" w14:textId="77777777" w:rsidR="00B50050" w:rsidRDefault="00B50050" w:rsidP="0088127C">
            <w:pPr>
              <w:pStyle w:val="OtherTableBody"/>
            </w:pPr>
            <w:r>
              <w:t>250=</w:t>
            </w:r>
          </w:p>
        </w:tc>
        <w:tc>
          <w:tcPr>
            <w:tcW w:w="600" w:type="dxa"/>
          </w:tcPr>
          <w:p w14:paraId="237580FB" w14:textId="77777777" w:rsidR="00B50050" w:rsidRDefault="00B50050" w:rsidP="0088127C">
            <w:pPr>
              <w:pStyle w:val="OtherTableBody"/>
            </w:pPr>
            <w:r>
              <w:t>ST</w:t>
            </w:r>
          </w:p>
        </w:tc>
        <w:tc>
          <w:tcPr>
            <w:tcW w:w="700" w:type="dxa"/>
          </w:tcPr>
          <w:p w14:paraId="6DE1E0FE" w14:textId="77777777" w:rsidR="00B50050" w:rsidRDefault="00B50050" w:rsidP="0088127C">
            <w:pPr>
              <w:pStyle w:val="OtherTableBody"/>
            </w:pPr>
            <w:r>
              <w:t>Y</w:t>
            </w:r>
          </w:p>
        </w:tc>
        <w:tc>
          <w:tcPr>
            <w:tcW w:w="600" w:type="dxa"/>
          </w:tcPr>
          <w:p w14:paraId="0D8158E0" w14:textId="77777777" w:rsidR="00B50050" w:rsidRDefault="00B50050" w:rsidP="0088127C">
            <w:pPr>
              <w:pStyle w:val="OtherTableBody"/>
            </w:pPr>
          </w:p>
        </w:tc>
        <w:tc>
          <w:tcPr>
            <w:tcW w:w="900" w:type="dxa"/>
          </w:tcPr>
          <w:p w14:paraId="363B52BB" w14:textId="77777777" w:rsidR="00B50050" w:rsidRDefault="00B50050" w:rsidP="0088127C">
            <w:pPr>
              <w:pStyle w:val="OtherTableBody"/>
            </w:pPr>
            <w:r>
              <w:t>3.4.14.5</w:t>
            </w:r>
          </w:p>
        </w:tc>
      </w:tr>
      <w:tr w:rsidR="00B50050" w14:paraId="77BA29BA" w14:textId="77777777" w:rsidTr="00195548">
        <w:tc>
          <w:tcPr>
            <w:tcW w:w="3500" w:type="dxa"/>
          </w:tcPr>
          <w:p w14:paraId="173B0E1D" w14:textId="77777777" w:rsidR="00B50050" w:rsidRDefault="00B50050" w:rsidP="0088127C">
            <w:pPr>
              <w:pStyle w:val="OtherTableBody"/>
            </w:pPr>
            <w:r>
              <w:t xml:space="preserve">Special Access Restriction Instructions </w:t>
            </w:r>
          </w:p>
        </w:tc>
        <w:tc>
          <w:tcPr>
            <w:tcW w:w="700" w:type="dxa"/>
          </w:tcPr>
          <w:p w14:paraId="4F993711" w14:textId="77777777" w:rsidR="00B50050" w:rsidRDefault="00B50050" w:rsidP="0088127C">
            <w:pPr>
              <w:pStyle w:val="OtherTableBody"/>
            </w:pPr>
            <w:r>
              <w:t>02431</w:t>
            </w:r>
          </w:p>
        </w:tc>
        <w:tc>
          <w:tcPr>
            <w:tcW w:w="600" w:type="dxa"/>
          </w:tcPr>
          <w:p w14:paraId="43E25A6C" w14:textId="77777777" w:rsidR="00B50050" w:rsidRDefault="00B50050" w:rsidP="0088127C">
            <w:pPr>
              <w:pStyle w:val="OtherTableBody"/>
            </w:pPr>
            <w:r>
              <w:t>FHS</w:t>
            </w:r>
          </w:p>
        </w:tc>
        <w:tc>
          <w:tcPr>
            <w:tcW w:w="600" w:type="dxa"/>
          </w:tcPr>
          <w:p w14:paraId="5DB3B381" w14:textId="77777777" w:rsidR="00B50050" w:rsidRDefault="00B50050" w:rsidP="0088127C">
            <w:pPr>
              <w:pStyle w:val="OtherTableBody"/>
            </w:pPr>
            <w:r>
              <w:t>17</w:t>
            </w:r>
          </w:p>
        </w:tc>
        <w:tc>
          <w:tcPr>
            <w:tcW w:w="600" w:type="dxa"/>
          </w:tcPr>
          <w:p w14:paraId="51FA46A3" w14:textId="77777777" w:rsidR="00B50050" w:rsidRDefault="00B50050" w:rsidP="0088127C">
            <w:pPr>
              <w:pStyle w:val="OtherTableBody"/>
            </w:pPr>
            <w:r>
              <w:t>..</w:t>
            </w:r>
          </w:p>
        </w:tc>
        <w:tc>
          <w:tcPr>
            <w:tcW w:w="600" w:type="dxa"/>
          </w:tcPr>
          <w:p w14:paraId="0974AED7" w14:textId="77777777" w:rsidR="00B50050" w:rsidRDefault="00B50050" w:rsidP="0088127C">
            <w:pPr>
              <w:pStyle w:val="OtherTableBody"/>
            </w:pPr>
          </w:p>
        </w:tc>
        <w:tc>
          <w:tcPr>
            <w:tcW w:w="600" w:type="dxa"/>
          </w:tcPr>
          <w:p w14:paraId="5C64167E" w14:textId="77777777" w:rsidR="00B50050" w:rsidRDefault="00B50050" w:rsidP="0088127C">
            <w:pPr>
              <w:pStyle w:val="OtherTableBody"/>
            </w:pPr>
            <w:r>
              <w:t>ST</w:t>
            </w:r>
          </w:p>
        </w:tc>
        <w:tc>
          <w:tcPr>
            <w:tcW w:w="700" w:type="dxa"/>
          </w:tcPr>
          <w:p w14:paraId="06BFB5F2" w14:textId="77777777" w:rsidR="00B50050" w:rsidRDefault="00B50050" w:rsidP="0088127C">
            <w:pPr>
              <w:pStyle w:val="OtherTableBody"/>
            </w:pPr>
            <w:r>
              <w:t>Y</w:t>
            </w:r>
          </w:p>
        </w:tc>
        <w:tc>
          <w:tcPr>
            <w:tcW w:w="600" w:type="dxa"/>
          </w:tcPr>
          <w:p w14:paraId="03B3B40C" w14:textId="77777777" w:rsidR="00B50050" w:rsidRDefault="00B50050" w:rsidP="0088127C">
            <w:pPr>
              <w:pStyle w:val="OtherTableBody"/>
            </w:pPr>
          </w:p>
        </w:tc>
        <w:tc>
          <w:tcPr>
            <w:tcW w:w="900" w:type="dxa"/>
          </w:tcPr>
          <w:p w14:paraId="200EED81" w14:textId="77777777" w:rsidR="00B50050" w:rsidRDefault="00B50050" w:rsidP="0088127C">
            <w:pPr>
              <w:pStyle w:val="OtherTableBody"/>
            </w:pPr>
            <w:r>
              <w:t>2.14.6.17</w:t>
            </w:r>
          </w:p>
        </w:tc>
      </w:tr>
      <w:tr w:rsidR="00B50050" w14:paraId="3CEAD669" w14:textId="77777777" w:rsidTr="00195548">
        <w:tc>
          <w:tcPr>
            <w:tcW w:w="3500" w:type="dxa"/>
          </w:tcPr>
          <w:p w14:paraId="3BDFC9CB" w14:textId="77777777" w:rsidR="00B50050" w:rsidRDefault="00B50050" w:rsidP="0088127C">
            <w:pPr>
              <w:pStyle w:val="OtherTableBody"/>
            </w:pPr>
            <w:r>
              <w:t>Special Administration Instructions</w:t>
            </w:r>
          </w:p>
        </w:tc>
        <w:tc>
          <w:tcPr>
            <w:tcW w:w="700" w:type="dxa"/>
          </w:tcPr>
          <w:p w14:paraId="134D4917" w14:textId="77777777" w:rsidR="00B50050" w:rsidRDefault="00B50050" w:rsidP="0088127C">
            <w:pPr>
              <w:pStyle w:val="OtherTableBody"/>
            </w:pPr>
            <w:r>
              <w:t>00343</w:t>
            </w:r>
          </w:p>
        </w:tc>
        <w:tc>
          <w:tcPr>
            <w:tcW w:w="600" w:type="dxa"/>
          </w:tcPr>
          <w:p w14:paraId="16F9B0C1" w14:textId="77777777" w:rsidR="00B50050" w:rsidRDefault="00B50050" w:rsidP="0088127C">
            <w:pPr>
              <w:pStyle w:val="OtherTableBody"/>
            </w:pPr>
            <w:r>
              <w:t>RXG</w:t>
            </w:r>
          </w:p>
        </w:tc>
        <w:tc>
          <w:tcPr>
            <w:tcW w:w="600" w:type="dxa"/>
          </w:tcPr>
          <w:p w14:paraId="03FE94D7" w14:textId="77777777" w:rsidR="00B50050" w:rsidRDefault="00B50050" w:rsidP="0088127C">
            <w:pPr>
              <w:pStyle w:val="OtherTableBody"/>
            </w:pPr>
            <w:r>
              <w:t>13</w:t>
            </w:r>
          </w:p>
        </w:tc>
        <w:tc>
          <w:tcPr>
            <w:tcW w:w="600" w:type="dxa"/>
          </w:tcPr>
          <w:p w14:paraId="58A09C79" w14:textId="77777777" w:rsidR="00B50050" w:rsidRDefault="00B50050" w:rsidP="0088127C">
            <w:pPr>
              <w:pStyle w:val="OtherTableBody"/>
            </w:pPr>
            <w:r>
              <w:t>1..250</w:t>
            </w:r>
          </w:p>
        </w:tc>
        <w:tc>
          <w:tcPr>
            <w:tcW w:w="600" w:type="dxa"/>
          </w:tcPr>
          <w:p w14:paraId="249FB9C8" w14:textId="77777777" w:rsidR="00B50050" w:rsidRDefault="00B50050" w:rsidP="0088127C">
            <w:pPr>
              <w:pStyle w:val="OtherTableBody"/>
            </w:pPr>
          </w:p>
        </w:tc>
        <w:tc>
          <w:tcPr>
            <w:tcW w:w="600" w:type="dxa"/>
          </w:tcPr>
          <w:p w14:paraId="1EA6EFBF" w14:textId="77777777" w:rsidR="00B50050" w:rsidRDefault="00B50050" w:rsidP="0088127C">
            <w:pPr>
              <w:pStyle w:val="OtherTableBody"/>
            </w:pPr>
            <w:r>
              <w:t>CWE</w:t>
            </w:r>
          </w:p>
        </w:tc>
        <w:tc>
          <w:tcPr>
            <w:tcW w:w="700" w:type="dxa"/>
          </w:tcPr>
          <w:p w14:paraId="05482DCF" w14:textId="77777777" w:rsidR="00B50050" w:rsidRDefault="00B50050" w:rsidP="0088127C">
            <w:pPr>
              <w:pStyle w:val="OtherTableBody"/>
            </w:pPr>
            <w:r>
              <w:t>Y</w:t>
            </w:r>
          </w:p>
        </w:tc>
        <w:tc>
          <w:tcPr>
            <w:tcW w:w="600" w:type="dxa"/>
          </w:tcPr>
          <w:p w14:paraId="3D121340" w14:textId="77777777" w:rsidR="00B50050" w:rsidRDefault="00B50050" w:rsidP="0088127C">
            <w:pPr>
              <w:pStyle w:val="OtherTableBody"/>
            </w:pPr>
            <w:r>
              <w:t>0738</w:t>
            </w:r>
          </w:p>
        </w:tc>
        <w:tc>
          <w:tcPr>
            <w:tcW w:w="900" w:type="dxa"/>
          </w:tcPr>
          <w:p w14:paraId="797948CD" w14:textId="77777777" w:rsidR="00B50050" w:rsidRDefault="00B50050" w:rsidP="0088127C">
            <w:pPr>
              <w:pStyle w:val="OtherTableBody"/>
            </w:pPr>
            <w:r>
              <w:t>4A.4.6.13</w:t>
            </w:r>
          </w:p>
        </w:tc>
      </w:tr>
      <w:tr w:rsidR="00B50050" w14:paraId="189383CF" w14:textId="77777777" w:rsidTr="00195548">
        <w:tc>
          <w:tcPr>
            <w:tcW w:w="3500" w:type="dxa"/>
          </w:tcPr>
          <w:p w14:paraId="18305064" w14:textId="77777777" w:rsidR="00B50050" w:rsidRDefault="00B50050" w:rsidP="0088127C">
            <w:pPr>
              <w:pStyle w:val="OtherTableBody"/>
            </w:pPr>
            <w:r>
              <w:t>Special Costs</w:t>
            </w:r>
          </w:p>
        </w:tc>
        <w:tc>
          <w:tcPr>
            <w:tcW w:w="700" w:type="dxa"/>
          </w:tcPr>
          <w:p w14:paraId="1088C26E" w14:textId="77777777" w:rsidR="00B50050" w:rsidRDefault="00B50050" w:rsidP="0088127C">
            <w:pPr>
              <w:pStyle w:val="OtherTableBody"/>
            </w:pPr>
            <w:r>
              <w:t>01930</w:t>
            </w:r>
          </w:p>
        </w:tc>
        <w:tc>
          <w:tcPr>
            <w:tcW w:w="600" w:type="dxa"/>
          </w:tcPr>
          <w:p w14:paraId="6997AEFB" w14:textId="77777777" w:rsidR="00B50050" w:rsidRDefault="00B50050" w:rsidP="0088127C">
            <w:pPr>
              <w:pStyle w:val="OtherTableBody"/>
            </w:pPr>
            <w:r>
              <w:t>IVC</w:t>
            </w:r>
          </w:p>
        </w:tc>
        <w:tc>
          <w:tcPr>
            <w:tcW w:w="600" w:type="dxa"/>
          </w:tcPr>
          <w:p w14:paraId="7B20B5C9" w14:textId="77777777" w:rsidR="00B50050" w:rsidRDefault="00B50050" w:rsidP="0088127C">
            <w:pPr>
              <w:pStyle w:val="OtherTableBody"/>
            </w:pPr>
            <w:r>
              <w:t>17</w:t>
            </w:r>
          </w:p>
        </w:tc>
        <w:tc>
          <w:tcPr>
            <w:tcW w:w="600" w:type="dxa"/>
          </w:tcPr>
          <w:p w14:paraId="30EAE1B9" w14:textId="77777777" w:rsidR="00B50050" w:rsidRDefault="00B50050" w:rsidP="0088127C">
            <w:pPr>
              <w:pStyle w:val="OtherTableBody"/>
            </w:pPr>
            <w:r>
              <w:t>..</w:t>
            </w:r>
          </w:p>
        </w:tc>
        <w:tc>
          <w:tcPr>
            <w:tcW w:w="600" w:type="dxa"/>
          </w:tcPr>
          <w:p w14:paraId="3DE239DE" w14:textId="77777777" w:rsidR="00B50050" w:rsidRDefault="00B50050" w:rsidP="0088127C">
            <w:pPr>
              <w:pStyle w:val="OtherTableBody"/>
            </w:pPr>
          </w:p>
        </w:tc>
        <w:tc>
          <w:tcPr>
            <w:tcW w:w="600" w:type="dxa"/>
          </w:tcPr>
          <w:p w14:paraId="2AD2D450" w14:textId="77777777" w:rsidR="00B50050" w:rsidRDefault="00B50050" w:rsidP="0088127C">
            <w:pPr>
              <w:pStyle w:val="OtherTableBody"/>
            </w:pPr>
            <w:r>
              <w:t>CP</w:t>
            </w:r>
          </w:p>
        </w:tc>
        <w:tc>
          <w:tcPr>
            <w:tcW w:w="700" w:type="dxa"/>
          </w:tcPr>
          <w:p w14:paraId="7527D2A8" w14:textId="77777777" w:rsidR="00B50050" w:rsidRDefault="00B50050" w:rsidP="0088127C">
            <w:pPr>
              <w:pStyle w:val="OtherTableBody"/>
            </w:pPr>
          </w:p>
        </w:tc>
        <w:tc>
          <w:tcPr>
            <w:tcW w:w="600" w:type="dxa"/>
          </w:tcPr>
          <w:p w14:paraId="13C96FD2" w14:textId="77777777" w:rsidR="00B50050" w:rsidRDefault="00B50050" w:rsidP="0088127C">
            <w:pPr>
              <w:pStyle w:val="OtherTableBody"/>
            </w:pPr>
          </w:p>
        </w:tc>
        <w:tc>
          <w:tcPr>
            <w:tcW w:w="900" w:type="dxa"/>
          </w:tcPr>
          <w:p w14:paraId="31D37746" w14:textId="77777777" w:rsidR="00B50050" w:rsidRDefault="00B50050" w:rsidP="0088127C">
            <w:pPr>
              <w:pStyle w:val="OtherTableBody"/>
            </w:pPr>
            <w:r>
              <w:t>16.4.2.17</w:t>
            </w:r>
          </w:p>
        </w:tc>
      </w:tr>
      <w:tr w:rsidR="00B50050" w14:paraId="52516AE7" w14:textId="77777777" w:rsidTr="00195548">
        <w:tc>
          <w:tcPr>
            <w:tcW w:w="3500" w:type="dxa"/>
          </w:tcPr>
          <w:p w14:paraId="6E346BB2" w14:textId="77777777" w:rsidR="00B50050" w:rsidRDefault="00B50050" w:rsidP="0088127C">
            <w:pPr>
              <w:pStyle w:val="OtherTableBody"/>
            </w:pPr>
            <w:r>
              <w:t>Special Coverage Approval Name</w:t>
            </w:r>
          </w:p>
        </w:tc>
        <w:tc>
          <w:tcPr>
            <w:tcW w:w="700" w:type="dxa"/>
          </w:tcPr>
          <w:p w14:paraId="6C148126" w14:textId="77777777" w:rsidR="00B50050" w:rsidRDefault="00B50050" w:rsidP="0088127C">
            <w:pPr>
              <w:pStyle w:val="OtherTableBody"/>
            </w:pPr>
            <w:r>
              <w:t>00493</w:t>
            </w:r>
          </w:p>
        </w:tc>
        <w:tc>
          <w:tcPr>
            <w:tcW w:w="600" w:type="dxa"/>
          </w:tcPr>
          <w:p w14:paraId="69AB87D0" w14:textId="77777777" w:rsidR="00B50050" w:rsidRDefault="00B50050" w:rsidP="0088127C">
            <w:pPr>
              <w:pStyle w:val="OtherTableBody"/>
            </w:pPr>
            <w:r>
              <w:t>IN2</w:t>
            </w:r>
          </w:p>
        </w:tc>
        <w:tc>
          <w:tcPr>
            <w:tcW w:w="600" w:type="dxa"/>
          </w:tcPr>
          <w:p w14:paraId="74861DE3" w14:textId="77777777" w:rsidR="00B50050" w:rsidRDefault="00B50050" w:rsidP="0088127C">
            <w:pPr>
              <w:pStyle w:val="OtherTableBody"/>
            </w:pPr>
            <w:r>
              <w:t>22</w:t>
            </w:r>
          </w:p>
        </w:tc>
        <w:tc>
          <w:tcPr>
            <w:tcW w:w="600" w:type="dxa"/>
          </w:tcPr>
          <w:p w14:paraId="583579CF" w14:textId="77777777" w:rsidR="00B50050" w:rsidRDefault="00B50050" w:rsidP="0088127C">
            <w:pPr>
              <w:pStyle w:val="OtherTableBody"/>
            </w:pPr>
            <w:r>
              <w:t>..</w:t>
            </w:r>
          </w:p>
        </w:tc>
        <w:tc>
          <w:tcPr>
            <w:tcW w:w="600" w:type="dxa"/>
          </w:tcPr>
          <w:p w14:paraId="168EED38" w14:textId="77777777" w:rsidR="00B50050" w:rsidRDefault="00B50050" w:rsidP="0088127C">
            <w:pPr>
              <w:pStyle w:val="OtherTableBody"/>
            </w:pPr>
          </w:p>
        </w:tc>
        <w:tc>
          <w:tcPr>
            <w:tcW w:w="600" w:type="dxa"/>
          </w:tcPr>
          <w:p w14:paraId="042F29DB" w14:textId="77777777" w:rsidR="00B50050" w:rsidRDefault="00B50050" w:rsidP="0088127C">
            <w:pPr>
              <w:pStyle w:val="OtherTableBody"/>
            </w:pPr>
            <w:r>
              <w:t>XPN</w:t>
            </w:r>
          </w:p>
        </w:tc>
        <w:tc>
          <w:tcPr>
            <w:tcW w:w="700" w:type="dxa"/>
          </w:tcPr>
          <w:p w14:paraId="206565FE" w14:textId="77777777" w:rsidR="00B50050" w:rsidRDefault="00B50050" w:rsidP="0088127C">
            <w:pPr>
              <w:pStyle w:val="OtherTableBody"/>
            </w:pPr>
            <w:r>
              <w:t>Y</w:t>
            </w:r>
          </w:p>
        </w:tc>
        <w:tc>
          <w:tcPr>
            <w:tcW w:w="600" w:type="dxa"/>
          </w:tcPr>
          <w:p w14:paraId="6D0673EC" w14:textId="77777777" w:rsidR="00B50050" w:rsidRDefault="00B50050" w:rsidP="0088127C">
            <w:pPr>
              <w:pStyle w:val="OtherTableBody"/>
            </w:pPr>
          </w:p>
        </w:tc>
        <w:tc>
          <w:tcPr>
            <w:tcW w:w="900" w:type="dxa"/>
          </w:tcPr>
          <w:p w14:paraId="2B9A1CD9" w14:textId="77777777" w:rsidR="00B50050" w:rsidRDefault="00B50050" w:rsidP="0088127C">
            <w:pPr>
              <w:pStyle w:val="OtherTableBody"/>
            </w:pPr>
            <w:r>
              <w:t>6.5.7.22</w:t>
            </w:r>
          </w:p>
        </w:tc>
      </w:tr>
      <w:tr w:rsidR="00B50050" w14:paraId="15F090E0" w14:textId="77777777" w:rsidTr="00195548">
        <w:tc>
          <w:tcPr>
            <w:tcW w:w="3500" w:type="dxa"/>
          </w:tcPr>
          <w:p w14:paraId="187EF0FE" w14:textId="77777777" w:rsidR="00B50050" w:rsidRDefault="00B50050" w:rsidP="0088127C">
            <w:pPr>
              <w:pStyle w:val="OtherTableBody"/>
            </w:pPr>
            <w:r>
              <w:t>Special Coverage Approval Title</w:t>
            </w:r>
          </w:p>
        </w:tc>
        <w:tc>
          <w:tcPr>
            <w:tcW w:w="700" w:type="dxa"/>
          </w:tcPr>
          <w:p w14:paraId="58F00847" w14:textId="77777777" w:rsidR="00B50050" w:rsidRDefault="00B50050" w:rsidP="0088127C">
            <w:pPr>
              <w:pStyle w:val="OtherTableBody"/>
            </w:pPr>
            <w:r>
              <w:t>00494</w:t>
            </w:r>
          </w:p>
        </w:tc>
        <w:tc>
          <w:tcPr>
            <w:tcW w:w="600" w:type="dxa"/>
          </w:tcPr>
          <w:p w14:paraId="0B7A7AFD" w14:textId="77777777" w:rsidR="00B50050" w:rsidRDefault="00B50050" w:rsidP="0088127C">
            <w:pPr>
              <w:pStyle w:val="OtherTableBody"/>
            </w:pPr>
            <w:r>
              <w:t>IN2</w:t>
            </w:r>
          </w:p>
        </w:tc>
        <w:tc>
          <w:tcPr>
            <w:tcW w:w="600" w:type="dxa"/>
          </w:tcPr>
          <w:p w14:paraId="74CD04AA" w14:textId="77777777" w:rsidR="00B50050" w:rsidRDefault="00B50050" w:rsidP="0088127C">
            <w:pPr>
              <w:pStyle w:val="OtherTableBody"/>
            </w:pPr>
            <w:r>
              <w:t>23</w:t>
            </w:r>
          </w:p>
        </w:tc>
        <w:tc>
          <w:tcPr>
            <w:tcW w:w="600" w:type="dxa"/>
          </w:tcPr>
          <w:p w14:paraId="7838D5E8" w14:textId="77777777" w:rsidR="00B50050" w:rsidRDefault="00B50050" w:rsidP="0088127C">
            <w:pPr>
              <w:pStyle w:val="OtherTableBody"/>
            </w:pPr>
            <w:r>
              <w:t>..</w:t>
            </w:r>
          </w:p>
        </w:tc>
        <w:tc>
          <w:tcPr>
            <w:tcW w:w="600" w:type="dxa"/>
          </w:tcPr>
          <w:p w14:paraId="377311B4" w14:textId="77777777" w:rsidR="00B50050" w:rsidRDefault="00B50050" w:rsidP="0088127C">
            <w:pPr>
              <w:pStyle w:val="OtherTableBody"/>
            </w:pPr>
            <w:r>
              <w:t>30#</w:t>
            </w:r>
          </w:p>
        </w:tc>
        <w:tc>
          <w:tcPr>
            <w:tcW w:w="600" w:type="dxa"/>
          </w:tcPr>
          <w:p w14:paraId="547AF9EF" w14:textId="77777777" w:rsidR="00B50050" w:rsidRDefault="00B50050" w:rsidP="0088127C">
            <w:pPr>
              <w:pStyle w:val="OtherTableBody"/>
            </w:pPr>
            <w:r>
              <w:t>ST</w:t>
            </w:r>
          </w:p>
        </w:tc>
        <w:tc>
          <w:tcPr>
            <w:tcW w:w="700" w:type="dxa"/>
          </w:tcPr>
          <w:p w14:paraId="0CD333F9" w14:textId="77777777" w:rsidR="00B50050" w:rsidRDefault="00B50050" w:rsidP="0088127C">
            <w:pPr>
              <w:pStyle w:val="OtherTableBody"/>
            </w:pPr>
          </w:p>
        </w:tc>
        <w:tc>
          <w:tcPr>
            <w:tcW w:w="600" w:type="dxa"/>
          </w:tcPr>
          <w:p w14:paraId="1D7D8B63" w14:textId="77777777" w:rsidR="00B50050" w:rsidRDefault="00B50050" w:rsidP="0088127C">
            <w:pPr>
              <w:pStyle w:val="OtherTableBody"/>
            </w:pPr>
          </w:p>
        </w:tc>
        <w:tc>
          <w:tcPr>
            <w:tcW w:w="900" w:type="dxa"/>
          </w:tcPr>
          <w:p w14:paraId="745903B8" w14:textId="77777777" w:rsidR="00B50050" w:rsidRDefault="00B50050" w:rsidP="0088127C">
            <w:pPr>
              <w:pStyle w:val="OtherTableBody"/>
            </w:pPr>
            <w:r>
              <w:t>6.5.7.23</w:t>
            </w:r>
          </w:p>
        </w:tc>
      </w:tr>
      <w:tr w:rsidR="00B50050" w14:paraId="494A79B1" w14:textId="77777777" w:rsidTr="00195548">
        <w:tc>
          <w:tcPr>
            <w:tcW w:w="3500" w:type="dxa"/>
          </w:tcPr>
          <w:p w14:paraId="48F28B8F" w14:textId="77777777" w:rsidR="00B50050" w:rsidRDefault="00B50050" w:rsidP="0088127C">
            <w:pPr>
              <w:pStyle w:val="OtherTableBody"/>
            </w:pPr>
            <w:r>
              <w:t>Special Dispensing Instructions</w:t>
            </w:r>
          </w:p>
        </w:tc>
        <w:tc>
          <w:tcPr>
            <w:tcW w:w="700" w:type="dxa"/>
          </w:tcPr>
          <w:p w14:paraId="1BE0D0E8" w14:textId="77777777" w:rsidR="00B50050" w:rsidRDefault="00B50050" w:rsidP="0088127C">
            <w:pPr>
              <w:pStyle w:val="OtherTableBody"/>
            </w:pPr>
            <w:r>
              <w:t>00330</w:t>
            </w:r>
          </w:p>
        </w:tc>
        <w:tc>
          <w:tcPr>
            <w:tcW w:w="600" w:type="dxa"/>
          </w:tcPr>
          <w:p w14:paraId="1ABB1399" w14:textId="77777777" w:rsidR="00B50050" w:rsidRDefault="00B50050" w:rsidP="0088127C">
            <w:pPr>
              <w:pStyle w:val="OtherTableBody"/>
            </w:pPr>
            <w:r>
              <w:t>RXD</w:t>
            </w:r>
          </w:p>
        </w:tc>
        <w:tc>
          <w:tcPr>
            <w:tcW w:w="600" w:type="dxa"/>
          </w:tcPr>
          <w:p w14:paraId="15EB9AB8" w14:textId="77777777" w:rsidR="00B50050" w:rsidRDefault="00B50050" w:rsidP="0088127C">
            <w:pPr>
              <w:pStyle w:val="OtherTableBody"/>
            </w:pPr>
            <w:r>
              <w:t>15</w:t>
            </w:r>
          </w:p>
        </w:tc>
        <w:tc>
          <w:tcPr>
            <w:tcW w:w="600" w:type="dxa"/>
          </w:tcPr>
          <w:p w14:paraId="0A9B38EC" w14:textId="77777777" w:rsidR="00B50050" w:rsidRDefault="00B50050" w:rsidP="0088127C">
            <w:pPr>
              <w:pStyle w:val="OtherTableBody"/>
            </w:pPr>
            <w:r>
              <w:t>..</w:t>
            </w:r>
          </w:p>
        </w:tc>
        <w:tc>
          <w:tcPr>
            <w:tcW w:w="600" w:type="dxa"/>
          </w:tcPr>
          <w:p w14:paraId="7FE3726C" w14:textId="77777777" w:rsidR="00B50050" w:rsidRDefault="00B50050" w:rsidP="0088127C">
            <w:pPr>
              <w:pStyle w:val="OtherTableBody"/>
            </w:pPr>
          </w:p>
        </w:tc>
        <w:tc>
          <w:tcPr>
            <w:tcW w:w="600" w:type="dxa"/>
          </w:tcPr>
          <w:p w14:paraId="53A99E62" w14:textId="77777777" w:rsidR="00B50050" w:rsidRDefault="00B50050" w:rsidP="0088127C">
            <w:pPr>
              <w:pStyle w:val="OtherTableBody"/>
            </w:pPr>
            <w:r>
              <w:t>CWE</w:t>
            </w:r>
          </w:p>
        </w:tc>
        <w:tc>
          <w:tcPr>
            <w:tcW w:w="700" w:type="dxa"/>
          </w:tcPr>
          <w:p w14:paraId="2D2DE6E6" w14:textId="77777777" w:rsidR="00B50050" w:rsidRDefault="00B50050" w:rsidP="0088127C">
            <w:pPr>
              <w:pStyle w:val="OtherTableBody"/>
            </w:pPr>
            <w:r>
              <w:t>Y</w:t>
            </w:r>
          </w:p>
        </w:tc>
        <w:tc>
          <w:tcPr>
            <w:tcW w:w="600" w:type="dxa"/>
          </w:tcPr>
          <w:p w14:paraId="54FFE277" w14:textId="77777777" w:rsidR="00B50050" w:rsidRDefault="00B50050" w:rsidP="0088127C">
            <w:pPr>
              <w:pStyle w:val="OtherTableBody"/>
            </w:pPr>
            <w:r>
              <w:t>0706</w:t>
            </w:r>
          </w:p>
        </w:tc>
        <w:tc>
          <w:tcPr>
            <w:tcW w:w="900" w:type="dxa"/>
          </w:tcPr>
          <w:p w14:paraId="779FD20F" w14:textId="77777777" w:rsidR="00B50050" w:rsidRDefault="00B50050" w:rsidP="0088127C">
            <w:pPr>
              <w:pStyle w:val="OtherTableBody"/>
            </w:pPr>
            <w:r>
              <w:t>4A.4.5.15</w:t>
            </w:r>
          </w:p>
        </w:tc>
      </w:tr>
      <w:tr w:rsidR="00B50050" w14:paraId="410876EC" w14:textId="77777777" w:rsidTr="00195548">
        <w:tc>
          <w:tcPr>
            <w:tcW w:w="3500" w:type="dxa"/>
          </w:tcPr>
          <w:p w14:paraId="492B5909" w14:textId="77777777" w:rsidR="00B50050" w:rsidRDefault="00B50050" w:rsidP="0088127C">
            <w:pPr>
              <w:pStyle w:val="OtherTableBody"/>
            </w:pPr>
            <w:r>
              <w:t>Special Dispensing Instructions</w:t>
            </w:r>
          </w:p>
        </w:tc>
        <w:tc>
          <w:tcPr>
            <w:tcW w:w="700" w:type="dxa"/>
          </w:tcPr>
          <w:p w14:paraId="1F039107" w14:textId="77777777" w:rsidR="00B50050" w:rsidRDefault="00B50050" w:rsidP="0088127C">
            <w:pPr>
              <w:pStyle w:val="OtherTableBody"/>
            </w:pPr>
            <w:r>
              <w:t>00330</w:t>
            </w:r>
          </w:p>
        </w:tc>
        <w:tc>
          <w:tcPr>
            <w:tcW w:w="600" w:type="dxa"/>
          </w:tcPr>
          <w:p w14:paraId="66DF7C74" w14:textId="77777777" w:rsidR="00B50050" w:rsidRDefault="00B50050" w:rsidP="0088127C">
            <w:pPr>
              <w:pStyle w:val="OtherTableBody"/>
            </w:pPr>
            <w:r>
              <w:t>RXE</w:t>
            </w:r>
          </w:p>
        </w:tc>
        <w:tc>
          <w:tcPr>
            <w:tcW w:w="600" w:type="dxa"/>
          </w:tcPr>
          <w:p w14:paraId="26B64FD9" w14:textId="77777777" w:rsidR="00B50050" w:rsidRDefault="00B50050" w:rsidP="0088127C">
            <w:pPr>
              <w:pStyle w:val="OtherTableBody"/>
            </w:pPr>
            <w:r>
              <w:t>21</w:t>
            </w:r>
          </w:p>
        </w:tc>
        <w:tc>
          <w:tcPr>
            <w:tcW w:w="600" w:type="dxa"/>
          </w:tcPr>
          <w:p w14:paraId="3B220C47" w14:textId="77777777" w:rsidR="00B50050" w:rsidRDefault="00B50050" w:rsidP="0088127C">
            <w:pPr>
              <w:pStyle w:val="OtherTableBody"/>
            </w:pPr>
            <w:r>
              <w:t>..</w:t>
            </w:r>
          </w:p>
        </w:tc>
        <w:tc>
          <w:tcPr>
            <w:tcW w:w="600" w:type="dxa"/>
          </w:tcPr>
          <w:p w14:paraId="243DCE78" w14:textId="77777777" w:rsidR="00B50050" w:rsidRDefault="00B50050" w:rsidP="0088127C">
            <w:pPr>
              <w:pStyle w:val="OtherTableBody"/>
            </w:pPr>
          </w:p>
        </w:tc>
        <w:tc>
          <w:tcPr>
            <w:tcW w:w="600" w:type="dxa"/>
          </w:tcPr>
          <w:p w14:paraId="7226A0CA" w14:textId="77777777" w:rsidR="00B50050" w:rsidRDefault="00B50050" w:rsidP="0088127C">
            <w:pPr>
              <w:pStyle w:val="OtherTableBody"/>
            </w:pPr>
            <w:r>
              <w:t>CWE</w:t>
            </w:r>
          </w:p>
        </w:tc>
        <w:tc>
          <w:tcPr>
            <w:tcW w:w="700" w:type="dxa"/>
          </w:tcPr>
          <w:p w14:paraId="4EF3655C" w14:textId="77777777" w:rsidR="00B50050" w:rsidRDefault="00B50050" w:rsidP="0088127C">
            <w:pPr>
              <w:pStyle w:val="OtherTableBody"/>
            </w:pPr>
            <w:r>
              <w:t>Y</w:t>
            </w:r>
          </w:p>
        </w:tc>
        <w:tc>
          <w:tcPr>
            <w:tcW w:w="600" w:type="dxa"/>
          </w:tcPr>
          <w:p w14:paraId="6A845D8D" w14:textId="77777777" w:rsidR="00B50050" w:rsidRDefault="00B50050" w:rsidP="0088127C">
            <w:pPr>
              <w:pStyle w:val="OtherTableBody"/>
            </w:pPr>
            <w:r>
              <w:t>0706</w:t>
            </w:r>
          </w:p>
        </w:tc>
        <w:tc>
          <w:tcPr>
            <w:tcW w:w="900" w:type="dxa"/>
          </w:tcPr>
          <w:p w14:paraId="7305CFF9" w14:textId="77777777" w:rsidR="00B50050" w:rsidRDefault="00B50050" w:rsidP="0088127C">
            <w:pPr>
              <w:pStyle w:val="OtherTableBody"/>
            </w:pPr>
            <w:r>
              <w:t>4A.4.4.21</w:t>
            </w:r>
          </w:p>
        </w:tc>
      </w:tr>
      <w:tr w:rsidR="00B50050" w14:paraId="26446C21" w14:textId="77777777" w:rsidTr="00195548">
        <w:tc>
          <w:tcPr>
            <w:tcW w:w="3500" w:type="dxa"/>
          </w:tcPr>
          <w:p w14:paraId="7CC71220" w14:textId="77777777" w:rsidR="00B50050" w:rsidRDefault="00B50050" w:rsidP="0088127C">
            <w:pPr>
              <w:pStyle w:val="OtherTableBody"/>
            </w:pPr>
            <w:r>
              <w:t>Special Handling Code</w:t>
            </w:r>
          </w:p>
        </w:tc>
        <w:tc>
          <w:tcPr>
            <w:tcW w:w="700" w:type="dxa"/>
          </w:tcPr>
          <w:p w14:paraId="7C0F4005" w14:textId="77777777" w:rsidR="00B50050" w:rsidRDefault="00B50050" w:rsidP="0088127C">
            <w:pPr>
              <w:pStyle w:val="OtherTableBody"/>
            </w:pPr>
            <w:r>
              <w:t>01370</w:t>
            </w:r>
          </w:p>
        </w:tc>
        <w:tc>
          <w:tcPr>
            <w:tcW w:w="600" w:type="dxa"/>
          </w:tcPr>
          <w:p w14:paraId="7017FD52" w14:textId="77777777" w:rsidR="00B50050" w:rsidRDefault="00B50050" w:rsidP="0088127C">
            <w:pPr>
              <w:pStyle w:val="OtherTableBody"/>
            </w:pPr>
            <w:r>
              <w:t>SAC</w:t>
            </w:r>
          </w:p>
        </w:tc>
        <w:tc>
          <w:tcPr>
            <w:tcW w:w="600" w:type="dxa"/>
          </w:tcPr>
          <w:p w14:paraId="635E1638" w14:textId="77777777" w:rsidR="00B50050" w:rsidRDefault="00B50050" w:rsidP="0088127C">
            <w:pPr>
              <w:pStyle w:val="OtherTableBody"/>
            </w:pPr>
            <w:r>
              <w:t>43</w:t>
            </w:r>
          </w:p>
        </w:tc>
        <w:tc>
          <w:tcPr>
            <w:tcW w:w="600" w:type="dxa"/>
          </w:tcPr>
          <w:p w14:paraId="2B873DAF" w14:textId="77777777" w:rsidR="00B50050" w:rsidRDefault="00B50050" w:rsidP="0088127C">
            <w:pPr>
              <w:pStyle w:val="OtherTableBody"/>
            </w:pPr>
            <w:r>
              <w:t>..</w:t>
            </w:r>
          </w:p>
        </w:tc>
        <w:tc>
          <w:tcPr>
            <w:tcW w:w="600" w:type="dxa"/>
          </w:tcPr>
          <w:p w14:paraId="7E562628" w14:textId="77777777" w:rsidR="00B50050" w:rsidRDefault="00B50050" w:rsidP="0088127C">
            <w:pPr>
              <w:pStyle w:val="OtherTableBody"/>
            </w:pPr>
          </w:p>
        </w:tc>
        <w:tc>
          <w:tcPr>
            <w:tcW w:w="600" w:type="dxa"/>
          </w:tcPr>
          <w:p w14:paraId="4A02C697" w14:textId="77777777" w:rsidR="00B50050" w:rsidRDefault="00B50050" w:rsidP="0088127C">
            <w:pPr>
              <w:pStyle w:val="OtherTableBody"/>
            </w:pPr>
            <w:r>
              <w:t>CWE</w:t>
            </w:r>
          </w:p>
        </w:tc>
        <w:tc>
          <w:tcPr>
            <w:tcW w:w="700" w:type="dxa"/>
          </w:tcPr>
          <w:p w14:paraId="678964A5" w14:textId="77777777" w:rsidR="00B50050" w:rsidRDefault="00B50050" w:rsidP="0088127C">
            <w:pPr>
              <w:pStyle w:val="OtherTableBody"/>
            </w:pPr>
            <w:r>
              <w:t>Y</w:t>
            </w:r>
          </w:p>
        </w:tc>
        <w:tc>
          <w:tcPr>
            <w:tcW w:w="600" w:type="dxa"/>
          </w:tcPr>
          <w:p w14:paraId="1CE70D52" w14:textId="77777777" w:rsidR="00B50050" w:rsidRDefault="00B50050" w:rsidP="0088127C">
            <w:pPr>
              <w:pStyle w:val="OtherTableBody"/>
            </w:pPr>
            <w:r>
              <w:t>0376</w:t>
            </w:r>
          </w:p>
        </w:tc>
        <w:tc>
          <w:tcPr>
            <w:tcW w:w="900" w:type="dxa"/>
          </w:tcPr>
          <w:p w14:paraId="66F6D489" w14:textId="77777777" w:rsidR="00B50050" w:rsidRDefault="00B50050" w:rsidP="0088127C">
            <w:pPr>
              <w:pStyle w:val="OtherTableBody"/>
            </w:pPr>
            <w:r>
              <w:t>13.4.3.43</w:t>
            </w:r>
          </w:p>
        </w:tc>
      </w:tr>
      <w:tr w:rsidR="00B50050" w14:paraId="3252B980" w14:textId="77777777" w:rsidTr="00195548">
        <w:tc>
          <w:tcPr>
            <w:tcW w:w="3500" w:type="dxa"/>
          </w:tcPr>
          <w:p w14:paraId="29F4F818" w14:textId="77777777" w:rsidR="00B50050" w:rsidRDefault="00B50050" w:rsidP="0088127C">
            <w:pPr>
              <w:pStyle w:val="OtherTableBody"/>
            </w:pPr>
            <w:r>
              <w:t>Special Handling Code</w:t>
            </w:r>
          </w:p>
        </w:tc>
        <w:tc>
          <w:tcPr>
            <w:tcW w:w="700" w:type="dxa"/>
          </w:tcPr>
          <w:p w14:paraId="35DE7CD9" w14:textId="77777777" w:rsidR="00B50050" w:rsidRDefault="00B50050" w:rsidP="0088127C">
            <w:pPr>
              <w:pStyle w:val="OtherTableBody"/>
            </w:pPr>
            <w:r>
              <w:t>01370</w:t>
            </w:r>
          </w:p>
        </w:tc>
        <w:tc>
          <w:tcPr>
            <w:tcW w:w="600" w:type="dxa"/>
          </w:tcPr>
          <w:p w14:paraId="3368594A" w14:textId="77777777" w:rsidR="00B50050" w:rsidRDefault="00B50050" w:rsidP="0088127C">
            <w:pPr>
              <w:pStyle w:val="OtherTableBody"/>
            </w:pPr>
            <w:r>
              <w:t>ITM</w:t>
            </w:r>
          </w:p>
        </w:tc>
        <w:tc>
          <w:tcPr>
            <w:tcW w:w="600" w:type="dxa"/>
          </w:tcPr>
          <w:p w14:paraId="45363829" w14:textId="77777777" w:rsidR="00B50050" w:rsidRDefault="00B50050" w:rsidP="0088127C">
            <w:pPr>
              <w:pStyle w:val="OtherTableBody"/>
            </w:pPr>
            <w:r>
              <w:t>29</w:t>
            </w:r>
          </w:p>
        </w:tc>
        <w:tc>
          <w:tcPr>
            <w:tcW w:w="600" w:type="dxa"/>
          </w:tcPr>
          <w:p w14:paraId="4C155349" w14:textId="77777777" w:rsidR="00B50050" w:rsidRDefault="00B50050" w:rsidP="0088127C">
            <w:pPr>
              <w:pStyle w:val="OtherTableBody"/>
            </w:pPr>
            <w:r>
              <w:t>..</w:t>
            </w:r>
          </w:p>
        </w:tc>
        <w:tc>
          <w:tcPr>
            <w:tcW w:w="600" w:type="dxa"/>
          </w:tcPr>
          <w:p w14:paraId="692901EA" w14:textId="77777777" w:rsidR="00B50050" w:rsidRDefault="00B50050" w:rsidP="0088127C">
            <w:pPr>
              <w:pStyle w:val="OtherTableBody"/>
            </w:pPr>
          </w:p>
        </w:tc>
        <w:tc>
          <w:tcPr>
            <w:tcW w:w="600" w:type="dxa"/>
          </w:tcPr>
          <w:p w14:paraId="653B6B83" w14:textId="77777777" w:rsidR="00B50050" w:rsidRDefault="00B50050" w:rsidP="0088127C">
            <w:pPr>
              <w:pStyle w:val="OtherTableBody"/>
            </w:pPr>
            <w:r>
              <w:t>CWE</w:t>
            </w:r>
          </w:p>
        </w:tc>
        <w:tc>
          <w:tcPr>
            <w:tcW w:w="700" w:type="dxa"/>
          </w:tcPr>
          <w:p w14:paraId="339863F2" w14:textId="77777777" w:rsidR="00B50050" w:rsidRDefault="00B50050" w:rsidP="0088127C">
            <w:pPr>
              <w:pStyle w:val="OtherTableBody"/>
            </w:pPr>
          </w:p>
        </w:tc>
        <w:tc>
          <w:tcPr>
            <w:tcW w:w="600" w:type="dxa"/>
          </w:tcPr>
          <w:p w14:paraId="783F0F35" w14:textId="77777777" w:rsidR="00B50050" w:rsidRDefault="00B50050" w:rsidP="0088127C">
            <w:pPr>
              <w:pStyle w:val="OtherTableBody"/>
            </w:pPr>
            <w:r>
              <w:t>0376</w:t>
            </w:r>
          </w:p>
        </w:tc>
        <w:tc>
          <w:tcPr>
            <w:tcW w:w="900" w:type="dxa"/>
          </w:tcPr>
          <w:p w14:paraId="26374B5B" w14:textId="77777777" w:rsidR="00B50050" w:rsidRDefault="00B50050" w:rsidP="0088127C">
            <w:pPr>
              <w:pStyle w:val="OtherTableBody"/>
            </w:pPr>
            <w:r>
              <w:t>17.4.2.29</w:t>
            </w:r>
          </w:p>
        </w:tc>
      </w:tr>
      <w:tr w:rsidR="00B50050" w14:paraId="6BDD8370" w14:textId="77777777" w:rsidTr="00195548">
        <w:tc>
          <w:tcPr>
            <w:tcW w:w="3500" w:type="dxa"/>
          </w:tcPr>
          <w:p w14:paraId="2AA33C5E" w14:textId="77777777" w:rsidR="00B50050" w:rsidRDefault="00B50050" w:rsidP="0088127C">
            <w:pPr>
              <w:pStyle w:val="OtherTableBody"/>
            </w:pPr>
            <w:r>
              <w:t>Special Handling Requirements</w:t>
            </w:r>
          </w:p>
        </w:tc>
        <w:tc>
          <w:tcPr>
            <w:tcW w:w="700" w:type="dxa"/>
          </w:tcPr>
          <w:p w14:paraId="534FA5F5" w14:textId="77777777" w:rsidR="00B50050" w:rsidRDefault="00B50050" w:rsidP="0088127C">
            <w:pPr>
              <w:pStyle w:val="OtherTableBody"/>
            </w:pPr>
            <w:r>
              <w:t>00649</w:t>
            </w:r>
          </w:p>
        </w:tc>
        <w:tc>
          <w:tcPr>
            <w:tcW w:w="600" w:type="dxa"/>
          </w:tcPr>
          <w:p w14:paraId="319E909B" w14:textId="77777777" w:rsidR="00B50050" w:rsidRDefault="00B50050" w:rsidP="0088127C">
            <w:pPr>
              <w:pStyle w:val="OtherTableBody"/>
            </w:pPr>
            <w:r>
              <w:t>OM4</w:t>
            </w:r>
          </w:p>
        </w:tc>
        <w:tc>
          <w:tcPr>
            <w:tcW w:w="600" w:type="dxa"/>
          </w:tcPr>
          <w:p w14:paraId="2B1E53AA" w14:textId="77777777" w:rsidR="00B50050" w:rsidRDefault="00B50050" w:rsidP="0088127C">
            <w:pPr>
              <w:pStyle w:val="OtherTableBody"/>
            </w:pPr>
            <w:r>
              <w:t>9</w:t>
            </w:r>
          </w:p>
        </w:tc>
        <w:tc>
          <w:tcPr>
            <w:tcW w:w="600" w:type="dxa"/>
          </w:tcPr>
          <w:p w14:paraId="457C73EE" w14:textId="77777777" w:rsidR="00B50050" w:rsidRDefault="00B50050" w:rsidP="0088127C">
            <w:pPr>
              <w:pStyle w:val="OtherTableBody"/>
            </w:pPr>
            <w:r>
              <w:t>..</w:t>
            </w:r>
          </w:p>
        </w:tc>
        <w:tc>
          <w:tcPr>
            <w:tcW w:w="600" w:type="dxa"/>
          </w:tcPr>
          <w:p w14:paraId="52783CC3" w14:textId="77777777" w:rsidR="00B50050" w:rsidRDefault="00B50050" w:rsidP="0088127C">
            <w:pPr>
              <w:pStyle w:val="OtherTableBody"/>
            </w:pPr>
          </w:p>
        </w:tc>
        <w:tc>
          <w:tcPr>
            <w:tcW w:w="600" w:type="dxa"/>
          </w:tcPr>
          <w:p w14:paraId="69BFF3BB" w14:textId="77777777" w:rsidR="00B50050" w:rsidRDefault="00B50050" w:rsidP="0088127C">
            <w:pPr>
              <w:pStyle w:val="OtherTableBody"/>
            </w:pPr>
            <w:r>
              <w:t>TX</w:t>
            </w:r>
          </w:p>
        </w:tc>
        <w:tc>
          <w:tcPr>
            <w:tcW w:w="700" w:type="dxa"/>
          </w:tcPr>
          <w:p w14:paraId="03F6468C" w14:textId="77777777" w:rsidR="00B50050" w:rsidRDefault="00B50050" w:rsidP="0088127C">
            <w:pPr>
              <w:pStyle w:val="OtherTableBody"/>
            </w:pPr>
          </w:p>
        </w:tc>
        <w:tc>
          <w:tcPr>
            <w:tcW w:w="600" w:type="dxa"/>
          </w:tcPr>
          <w:p w14:paraId="19FD14C5" w14:textId="77777777" w:rsidR="00B50050" w:rsidRDefault="00B50050" w:rsidP="0088127C">
            <w:pPr>
              <w:pStyle w:val="OtherTableBody"/>
            </w:pPr>
          </w:p>
        </w:tc>
        <w:tc>
          <w:tcPr>
            <w:tcW w:w="900" w:type="dxa"/>
          </w:tcPr>
          <w:p w14:paraId="1D128DFA" w14:textId="77777777" w:rsidR="00B50050" w:rsidRDefault="00B50050" w:rsidP="0088127C">
            <w:pPr>
              <w:pStyle w:val="OtherTableBody"/>
            </w:pPr>
            <w:r>
              <w:t>8.8.12.9</w:t>
            </w:r>
          </w:p>
        </w:tc>
      </w:tr>
      <w:tr w:rsidR="00B50050" w14:paraId="4B453A4A" w14:textId="77777777" w:rsidTr="00195548">
        <w:tc>
          <w:tcPr>
            <w:tcW w:w="3500" w:type="dxa"/>
          </w:tcPr>
          <w:p w14:paraId="2C0854CD" w14:textId="77777777" w:rsidR="00B50050" w:rsidRDefault="00B50050" w:rsidP="0088127C">
            <w:pPr>
              <w:pStyle w:val="OtherTableBody"/>
            </w:pPr>
            <w:r>
              <w:t>Special Instructions</w:t>
            </w:r>
          </w:p>
        </w:tc>
        <w:tc>
          <w:tcPr>
            <w:tcW w:w="700" w:type="dxa"/>
          </w:tcPr>
          <w:p w14:paraId="56AA12B7" w14:textId="77777777" w:rsidR="00B50050" w:rsidRDefault="00B50050" w:rsidP="0088127C">
            <w:pPr>
              <w:pStyle w:val="OtherTableBody"/>
            </w:pPr>
            <w:r>
              <w:t>03435</w:t>
            </w:r>
          </w:p>
        </w:tc>
        <w:tc>
          <w:tcPr>
            <w:tcW w:w="600" w:type="dxa"/>
          </w:tcPr>
          <w:p w14:paraId="559CD2F1" w14:textId="77777777" w:rsidR="00B50050" w:rsidRDefault="00B50050" w:rsidP="0088127C">
            <w:pPr>
              <w:pStyle w:val="OtherTableBody"/>
            </w:pPr>
            <w:r>
              <w:t>OM1</w:t>
            </w:r>
          </w:p>
        </w:tc>
        <w:tc>
          <w:tcPr>
            <w:tcW w:w="600" w:type="dxa"/>
          </w:tcPr>
          <w:p w14:paraId="7C5546EE" w14:textId="77777777" w:rsidR="00B50050" w:rsidRDefault="00B50050" w:rsidP="0088127C">
            <w:pPr>
              <w:pStyle w:val="OtherTableBody"/>
            </w:pPr>
            <w:r>
              <w:t>54</w:t>
            </w:r>
          </w:p>
        </w:tc>
        <w:tc>
          <w:tcPr>
            <w:tcW w:w="600" w:type="dxa"/>
          </w:tcPr>
          <w:p w14:paraId="6E8F216D" w14:textId="77777777" w:rsidR="00B50050" w:rsidRDefault="00B50050" w:rsidP="0088127C">
            <w:pPr>
              <w:pStyle w:val="OtherTableBody"/>
            </w:pPr>
            <w:r>
              <w:t>..</w:t>
            </w:r>
          </w:p>
        </w:tc>
        <w:tc>
          <w:tcPr>
            <w:tcW w:w="600" w:type="dxa"/>
          </w:tcPr>
          <w:p w14:paraId="0402544D" w14:textId="77777777" w:rsidR="00B50050" w:rsidRDefault="00B50050" w:rsidP="0088127C">
            <w:pPr>
              <w:pStyle w:val="OtherTableBody"/>
            </w:pPr>
          </w:p>
        </w:tc>
        <w:tc>
          <w:tcPr>
            <w:tcW w:w="600" w:type="dxa"/>
          </w:tcPr>
          <w:p w14:paraId="6868D1A1" w14:textId="77777777" w:rsidR="00B50050" w:rsidRDefault="00B50050" w:rsidP="0088127C">
            <w:pPr>
              <w:pStyle w:val="OtherTableBody"/>
            </w:pPr>
            <w:r>
              <w:t>TX</w:t>
            </w:r>
          </w:p>
        </w:tc>
        <w:tc>
          <w:tcPr>
            <w:tcW w:w="700" w:type="dxa"/>
          </w:tcPr>
          <w:p w14:paraId="183F0E84" w14:textId="77777777" w:rsidR="00B50050" w:rsidRDefault="00B50050" w:rsidP="0088127C">
            <w:pPr>
              <w:pStyle w:val="OtherTableBody"/>
            </w:pPr>
          </w:p>
        </w:tc>
        <w:tc>
          <w:tcPr>
            <w:tcW w:w="600" w:type="dxa"/>
          </w:tcPr>
          <w:p w14:paraId="461CAF8D" w14:textId="77777777" w:rsidR="00B50050" w:rsidRDefault="00B50050" w:rsidP="0088127C">
            <w:pPr>
              <w:pStyle w:val="OtherTableBody"/>
            </w:pPr>
          </w:p>
        </w:tc>
        <w:tc>
          <w:tcPr>
            <w:tcW w:w="900" w:type="dxa"/>
          </w:tcPr>
          <w:p w14:paraId="558786A5" w14:textId="77777777" w:rsidR="00B50050" w:rsidRDefault="00B50050" w:rsidP="0088127C">
            <w:pPr>
              <w:pStyle w:val="OtherTableBody"/>
            </w:pPr>
            <w:r>
              <w:t>8.8.9.54</w:t>
            </w:r>
          </w:p>
        </w:tc>
      </w:tr>
      <w:tr w:rsidR="00B50050" w14:paraId="450C536C" w14:textId="77777777" w:rsidTr="00195548">
        <w:tc>
          <w:tcPr>
            <w:tcW w:w="3500" w:type="dxa"/>
          </w:tcPr>
          <w:p w14:paraId="39D9F443" w14:textId="77777777" w:rsidR="00B50050" w:rsidRDefault="00B50050" w:rsidP="0088127C">
            <w:pPr>
              <w:pStyle w:val="OtherTableBody"/>
            </w:pPr>
            <w:r>
              <w:t>Special Order Indicator</w:t>
            </w:r>
          </w:p>
        </w:tc>
        <w:tc>
          <w:tcPr>
            <w:tcW w:w="700" w:type="dxa"/>
          </w:tcPr>
          <w:p w14:paraId="797C7DD6" w14:textId="77777777" w:rsidR="00B50050" w:rsidRDefault="00B50050" w:rsidP="0088127C">
            <w:pPr>
              <w:pStyle w:val="OtherTableBody"/>
            </w:pPr>
            <w:r>
              <w:t>01499</w:t>
            </w:r>
          </w:p>
        </w:tc>
        <w:tc>
          <w:tcPr>
            <w:tcW w:w="600" w:type="dxa"/>
          </w:tcPr>
          <w:p w14:paraId="37F4703B" w14:textId="77777777" w:rsidR="00B50050" w:rsidRDefault="00B50050" w:rsidP="0088127C">
            <w:pPr>
              <w:pStyle w:val="OtherTableBody"/>
            </w:pPr>
            <w:r>
              <w:t>OM7</w:t>
            </w:r>
          </w:p>
        </w:tc>
        <w:tc>
          <w:tcPr>
            <w:tcW w:w="600" w:type="dxa"/>
          </w:tcPr>
          <w:p w14:paraId="37825A15" w14:textId="77777777" w:rsidR="00B50050" w:rsidRDefault="00B50050" w:rsidP="0088127C">
            <w:pPr>
              <w:pStyle w:val="OtherTableBody"/>
            </w:pPr>
            <w:r>
              <w:t>23</w:t>
            </w:r>
          </w:p>
        </w:tc>
        <w:tc>
          <w:tcPr>
            <w:tcW w:w="600" w:type="dxa"/>
          </w:tcPr>
          <w:p w14:paraId="1EC69885" w14:textId="77777777" w:rsidR="00B50050" w:rsidRDefault="00B50050" w:rsidP="0088127C">
            <w:pPr>
              <w:pStyle w:val="OtherTableBody"/>
            </w:pPr>
            <w:r>
              <w:t>1..1</w:t>
            </w:r>
          </w:p>
        </w:tc>
        <w:tc>
          <w:tcPr>
            <w:tcW w:w="600" w:type="dxa"/>
          </w:tcPr>
          <w:p w14:paraId="43D5E555" w14:textId="77777777" w:rsidR="00B50050" w:rsidRDefault="00B50050" w:rsidP="0088127C">
            <w:pPr>
              <w:pStyle w:val="OtherTableBody"/>
            </w:pPr>
          </w:p>
        </w:tc>
        <w:tc>
          <w:tcPr>
            <w:tcW w:w="600" w:type="dxa"/>
          </w:tcPr>
          <w:p w14:paraId="7FCBBE80" w14:textId="77777777" w:rsidR="00B50050" w:rsidRDefault="00B50050" w:rsidP="0088127C">
            <w:pPr>
              <w:pStyle w:val="OtherTableBody"/>
            </w:pPr>
            <w:r>
              <w:t>ID</w:t>
            </w:r>
          </w:p>
        </w:tc>
        <w:tc>
          <w:tcPr>
            <w:tcW w:w="700" w:type="dxa"/>
          </w:tcPr>
          <w:p w14:paraId="46581F6C" w14:textId="77777777" w:rsidR="00B50050" w:rsidRDefault="00B50050" w:rsidP="0088127C">
            <w:pPr>
              <w:pStyle w:val="OtherTableBody"/>
            </w:pPr>
          </w:p>
        </w:tc>
        <w:tc>
          <w:tcPr>
            <w:tcW w:w="600" w:type="dxa"/>
          </w:tcPr>
          <w:p w14:paraId="3DBA53DE" w14:textId="77777777" w:rsidR="00B50050" w:rsidRDefault="00B50050" w:rsidP="0088127C">
            <w:pPr>
              <w:pStyle w:val="OtherTableBody"/>
            </w:pPr>
            <w:r>
              <w:t>0136</w:t>
            </w:r>
          </w:p>
        </w:tc>
        <w:tc>
          <w:tcPr>
            <w:tcW w:w="900" w:type="dxa"/>
          </w:tcPr>
          <w:p w14:paraId="30303920" w14:textId="77777777" w:rsidR="00B50050" w:rsidRDefault="00B50050" w:rsidP="0088127C">
            <w:pPr>
              <w:pStyle w:val="OtherTableBody"/>
            </w:pPr>
            <w:r>
              <w:t>8.8.15.23</w:t>
            </w:r>
          </w:p>
        </w:tc>
      </w:tr>
      <w:tr w:rsidR="00B50050" w14:paraId="76C27124" w14:textId="77777777" w:rsidTr="00195548">
        <w:tc>
          <w:tcPr>
            <w:tcW w:w="3500" w:type="dxa"/>
          </w:tcPr>
          <w:p w14:paraId="04E92510" w14:textId="77777777" w:rsidR="00B50050" w:rsidRDefault="00B50050" w:rsidP="0088127C">
            <w:pPr>
              <w:pStyle w:val="OtherTableBody"/>
            </w:pPr>
            <w:r>
              <w:t>Special Processing Code</w:t>
            </w:r>
          </w:p>
        </w:tc>
        <w:tc>
          <w:tcPr>
            <w:tcW w:w="700" w:type="dxa"/>
          </w:tcPr>
          <w:p w14:paraId="7F3F8D95" w14:textId="77777777" w:rsidR="00B50050" w:rsidRDefault="00B50050" w:rsidP="0088127C">
            <w:pPr>
              <w:pStyle w:val="OtherTableBody"/>
            </w:pPr>
            <w:r>
              <w:t>02365</w:t>
            </w:r>
          </w:p>
        </w:tc>
        <w:tc>
          <w:tcPr>
            <w:tcW w:w="600" w:type="dxa"/>
          </w:tcPr>
          <w:p w14:paraId="442784DD" w14:textId="77777777" w:rsidR="00B50050" w:rsidRDefault="00B50050" w:rsidP="0088127C">
            <w:pPr>
              <w:pStyle w:val="OtherTableBody"/>
            </w:pPr>
            <w:r>
              <w:t>FT1</w:t>
            </w:r>
          </w:p>
        </w:tc>
        <w:tc>
          <w:tcPr>
            <w:tcW w:w="600" w:type="dxa"/>
          </w:tcPr>
          <w:p w14:paraId="3B20F651" w14:textId="77777777" w:rsidR="00B50050" w:rsidRDefault="00B50050" w:rsidP="0088127C">
            <w:pPr>
              <w:pStyle w:val="OtherTableBody"/>
            </w:pPr>
            <w:r>
              <w:t>36</w:t>
            </w:r>
          </w:p>
        </w:tc>
        <w:tc>
          <w:tcPr>
            <w:tcW w:w="600" w:type="dxa"/>
          </w:tcPr>
          <w:p w14:paraId="7A9647B5" w14:textId="77777777" w:rsidR="00B50050" w:rsidRDefault="00B50050" w:rsidP="0088127C">
            <w:pPr>
              <w:pStyle w:val="OtherTableBody"/>
            </w:pPr>
            <w:r>
              <w:t>..</w:t>
            </w:r>
          </w:p>
        </w:tc>
        <w:tc>
          <w:tcPr>
            <w:tcW w:w="600" w:type="dxa"/>
          </w:tcPr>
          <w:p w14:paraId="7249D320" w14:textId="77777777" w:rsidR="00B50050" w:rsidRDefault="00B50050" w:rsidP="0088127C">
            <w:pPr>
              <w:pStyle w:val="OtherTableBody"/>
            </w:pPr>
          </w:p>
        </w:tc>
        <w:tc>
          <w:tcPr>
            <w:tcW w:w="600" w:type="dxa"/>
          </w:tcPr>
          <w:p w14:paraId="153573E1" w14:textId="77777777" w:rsidR="00B50050" w:rsidRDefault="00B50050" w:rsidP="0088127C">
            <w:pPr>
              <w:pStyle w:val="OtherTableBody"/>
            </w:pPr>
            <w:r>
              <w:t>CWE</w:t>
            </w:r>
          </w:p>
        </w:tc>
        <w:tc>
          <w:tcPr>
            <w:tcW w:w="700" w:type="dxa"/>
          </w:tcPr>
          <w:p w14:paraId="3EAB3EF4" w14:textId="77777777" w:rsidR="00B50050" w:rsidRDefault="00B50050" w:rsidP="0088127C">
            <w:pPr>
              <w:pStyle w:val="OtherTableBody"/>
            </w:pPr>
            <w:r>
              <w:t>Y</w:t>
            </w:r>
          </w:p>
        </w:tc>
        <w:tc>
          <w:tcPr>
            <w:tcW w:w="600" w:type="dxa"/>
          </w:tcPr>
          <w:p w14:paraId="4A9AE3AB" w14:textId="77777777" w:rsidR="00B50050" w:rsidRDefault="00B50050" w:rsidP="0088127C">
            <w:pPr>
              <w:pStyle w:val="OtherTableBody"/>
            </w:pPr>
          </w:p>
        </w:tc>
        <w:tc>
          <w:tcPr>
            <w:tcW w:w="900" w:type="dxa"/>
          </w:tcPr>
          <w:p w14:paraId="331CE679" w14:textId="77777777" w:rsidR="00B50050" w:rsidRDefault="00B50050" w:rsidP="0088127C">
            <w:pPr>
              <w:pStyle w:val="OtherTableBody"/>
            </w:pPr>
            <w:r>
              <w:t>6.5.1.36</w:t>
            </w:r>
          </w:p>
        </w:tc>
      </w:tr>
      <w:tr w:rsidR="00B50050" w14:paraId="542A2CEE" w14:textId="77777777" w:rsidTr="00195548">
        <w:tc>
          <w:tcPr>
            <w:tcW w:w="3500" w:type="dxa"/>
          </w:tcPr>
          <w:p w14:paraId="1C7B7355" w14:textId="77777777" w:rsidR="00B50050" w:rsidRDefault="00B50050" w:rsidP="0088127C">
            <w:pPr>
              <w:pStyle w:val="OtherTableBody"/>
            </w:pPr>
            <w:r>
              <w:t>Special Program Code</w:t>
            </w:r>
          </w:p>
        </w:tc>
        <w:tc>
          <w:tcPr>
            <w:tcW w:w="700" w:type="dxa"/>
          </w:tcPr>
          <w:p w14:paraId="47044418" w14:textId="77777777" w:rsidR="00B50050" w:rsidRDefault="00B50050" w:rsidP="0088127C">
            <w:pPr>
              <w:pStyle w:val="OtherTableBody"/>
            </w:pPr>
            <w:r>
              <w:t>00719</w:t>
            </w:r>
          </w:p>
        </w:tc>
        <w:tc>
          <w:tcPr>
            <w:tcW w:w="600" w:type="dxa"/>
          </w:tcPr>
          <w:p w14:paraId="09B519C0" w14:textId="77777777" w:rsidR="00B50050" w:rsidRDefault="00B50050" w:rsidP="0088127C">
            <w:pPr>
              <w:pStyle w:val="OtherTableBody"/>
            </w:pPr>
            <w:r>
              <w:t>PV2</w:t>
            </w:r>
          </w:p>
        </w:tc>
        <w:tc>
          <w:tcPr>
            <w:tcW w:w="600" w:type="dxa"/>
          </w:tcPr>
          <w:p w14:paraId="03A983BD" w14:textId="77777777" w:rsidR="00B50050" w:rsidRDefault="00B50050" w:rsidP="0088127C">
            <w:pPr>
              <w:pStyle w:val="OtherTableBody"/>
            </w:pPr>
            <w:r>
              <w:t>18</w:t>
            </w:r>
          </w:p>
        </w:tc>
        <w:tc>
          <w:tcPr>
            <w:tcW w:w="600" w:type="dxa"/>
          </w:tcPr>
          <w:p w14:paraId="192FAADA" w14:textId="77777777" w:rsidR="00B50050" w:rsidRDefault="00B50050" w:rsidP="0088127C">
            <w:pPr>
              <w:pStyle w:val="OtherTableBody"/>
            </w:pPr>
            <w:r>
              <w:t>..</w:t>
            </w:r>
          </w:p>
        </w:tc>
        <w:tc>
          <w:tcPr>
            <w:tcW w:w="600" w:type="dxa"/>
          </w:tcPr>
          <w:p w14:paraId="54BA21B8" w14:textId="77777777" w:rsidR="00B50050" w:rsidRDefault="00B50050" w:rsidP="0088127C">
            <w:pPr>
              <w:pStyle w:val="OtherTableBody"/>
            </w:pPr>
          </w:p>
        </w:tc>
        <w:tc>
          <w:tcPr>
            <w:tcW w:w="600" w:type="dxa"/>
          </w:tcPr>
          <w:p w14:paraId="03AC765A" w14:textId="77777777" w:rsidR="00B50050" w:rsidRDefault="00B50050" w:rsidP="0088127C">
            <w:pPr>
              <w:pStyle w:val="OtherTableBody"/>
            </w:pPr>
            <w:r>
              <w:t>CWE</w:t>
            </w:r>
          </w:p>
        </w:tc>
        <w:tc>
          <w:tcPr>
            <w:tcW w:w="700" w:type="dxa"/>
          </w:tcPr>
          <w:p w14:paraId="0A44FA65" w14:textId="77777777" w:rsidR="00B50050" w:rsidRDefault="00B50050" w:rsidP="0088127C">
            <w:pPr>
              <w:pStyle w:val="OtherTableBody"/>
            </w:pPr>
          </w:p>
        </w:tc>
        <w:tc>
          <w:tcPr>
            <w:tcW w:w="600" w:type="dxa"/>
          </w:tcPr>
          <w:p w14:paraId="1346A1CD" w14:textId="77777777" w:rsidR="00B50050" w:rsidRDefault="00B50050" w:rsidP="0088127C">
            <w:pPr>
              <w:pStyle w:val="OtherTableBody"/>
            </w:pPr>
            <w:r>
              <w:t>0214</w:t>
            </w:r>
          </w:p>
        </w:tc>
        <w:tc>
          <w:tcPr>
            <w:tcW w:w="900" w:type="dxa"/>
          </w:tcPr>
          <w:p w14:paraId="17B9F64A" w14:textId="77777777" w:rsidR="00B50050" w:rsidRDefault="00B50050" w:rsidP="0088127C">
            <w:pPr>
              <w:pStyle w:val="OtherTableBody"/>
            </w:pPr>
            <w:r>
              <w:t>3.4.4.18</w:t>
            </w:r>
          </w:p>
        </w:tc>
      </w:tr>
      <w:tr w:rsidR="00B50050" w14:paraId="318C0878" w14:textId="77777777" w:rsidTr="00195548">
        <w:tc>
          <w:tcPr>
            <w:tcW w:w="3500" w:type="dxa"/>
          </w:tcPr>
          <w:p w14:paraId="710A7B34" w14:textId="77777777" w:rsidR="00B50050" w:rsidRDefault="00B50050" w:rsidP="0088127C">
            <w:pPr>
              <w:pStyle w:val="OtherTableBody"/>
            </w:pPr>
            <w:r>
              <w:t>Special Program Indicator</w:t>
            </w:r>
          </w:p>
        </w:tc>
        <w:tc>
          <w:tcPr>
            <w:tcW w:w="700" w:type="dxa"/>
          </w:tcPr>
          <w:p w14:paraId="3A256470" w14:textId="77777777" w:rsidR="00B50050" w:rsidRDefault="00B50050" w:rsidP="0088127C">
            <w:pPr>
              <w:pStyle w:val="OtherTableBody"/>
            </w:pPr>
            <w:r>
              <w:t>00541</w:t>
            </w:r>
          </w:p>
        </w:tc>
        <w:tc>
          <w:tcPr>
            <w:tcW w:w="600" w:type="dxa"/>
          </w:tcPr>
          <w:p w14:paraId="478B01EA" w14:textId="77777777" w:rsidR="00B50050" w:rsidRDefault="00B50050" w:rsidP="0088127C">
            <w:pPr>
              <w:pStyle w:val="OtherTableBody"/>
            </w:pPr>
            <w:r>
              <w:t>UB1</w:t>
            </w:r>
          </w:p>
        </w:tc>
        <w:tc>
          <w:tcPr>
            <w:tcW w:w="600" w:type="dxa"/>
          </w:tcPr>
          <w:p w14:paraId="3AD5570F" w14:textId="77777777" w:rsidR="00B50050" w:rsidRDefault="00B50050" w:rsidP="0088127C">
            <w:pPr>
              <w:pStyle w:val="OtherTableBody"/>
            </w:pPr>
            <w:r>
              <w:t>12</w:t>
            </w:r>
          </w:p>
        </w:tc>
        <w:tc>
          <w:tcPr>
            <w:tcW w:w="600" w:type="dxa"/>
          </w:tcPr>
          <w:p w14:paraId="2579A741" w14:textId="77777777" w:rsidR="00B50050" w:rsidRDefault="00B50050" w:rsidP="0088127C">
            <w:pPr>
              <w:pStyle w:val="OtherTableBody"/>
            </w:pPr>
            <w:r>
              <w:t>..</w:t>
            </w:r>
          </w:p>
        </w:tc>
        <w:tc>
          <w:tcPr>
            <w:tcW w:w="600" w:type="dxa"/>
          </w:tcPr>
          <w:p w14:paraId="4712230F" w14:textId="77777777" w:rsidR="00B50050" w:rsidRDefault="00B50050" w:rsidP="0088127C">
            <w:pPr>
              <w:pStyle w:val="OtherTableBody"/>
            </w:pPr>
          </w:p>
        </w:tc>
        <w:tc>
          <w:tcPr>
            <w:tcW w:w="600" w:type="dxa"/>
          </w:tcPr>
          <w:p w14:paraId="1DD7C401" w14:textId="77777777" w:rsidR="00B50050" w:rsidRDefault="00B50050" w:rsidP="0088127C">
            <w:pPr>
              <w:pStyle w:val="OtherTableBody"/>
            </w:pPr>
            <w:r>
              <w:t>-</w:t>
            </w:r>
          </w:p>
        </w:tc>
        <w:tc>
          <w:tcPr>
            <w:tcW w:w="700" w:type="dxa"/>
          </w:tcPr>
          <w:p w14:paraId="79870DC3" w14:textId="77777777" w:rsidR="00B50050" w:rsidRDefault="00B50050" w:rsidP="0088127C">
            <w:pPr>
              <w:pStyle w:val="OtherTableBody"/>
            </w:pPr>
          </w:p>
        </w:tc>
        <w:tc>
          <w:tcPr>
            <w:tcW w:w="600" w:type="dxa"/>
          </w:tcPr>
          <w:p w14:paraId="4D27E2E8" w14:textId="77777777" w:rsidR="00B50050" w:rsidRDefault="00B50050" w:rsidP="0088127C">
            <w:pPr>
              <w:pStyle w:val="OtherTableBody"/>
            </w:pPr>
          </w:p>
        </w:tc>
        <w:tc>
          <w:tcPr>
            <w:tcW w:w="900" w:type="dxa"/>
          </w:tcPr>
          <w:p w14:paraId="0E38BBDF" w14:textId="77777777" w:rsidR="00B50050" w:rsidRDefault="00B50050" w:rsidP="0088127C">
            <w:pPr>
              <w:pStyle w:val="OtherTableBody"/>
            </w:pPr>
            <w:r>
              <w:t>6.5.10.12</w:t>
            </w:r>
          </w:p>
        </w:tc>
      </w:tr>
      <w:tr w:rsidR="00B50050" w14:paraId="2DCE3529" w14:textId="77777777" w:rsidTr="00195548">
        <w:tc>
          <w:tcPr>
            <w:tcW w:w="3500" w:type="dxa"/>
          </w:tcPr>
          <w:p w14:paraId="642DAEBF" w14:textId="77777777" w:rsidR="00B50050" w:rsidRDefault="00B50050" w:rsidP="0088127C">
            <w:pPr>
              <w:pStyle w:val="OtherTableBody"/>
            </w:pPr>
            <w:r>
              <w:t>Special Service Request Relationship</w:t>
            </w:r>
          </w:p>
        </w:tc>
        <w:tc>
          <w:tcPr>
            <w:tcW w:w="700" w:type="dxa"/>
          </w:tcPr>
          <w:p w14:paraId="4795B658" w14:textId="77777777" w:rsidR="00B50050" w:rsidRDefault="00B50050" w:rsidP="0088127C">
            <w:pPr>
              <w:pStyle w:val="OtherTableBody"/>
            </w:pPr>
            <w:r>
              <w:t>01657</w:t>
            </w:r>
          </w:p>
        </w:tc>
        <w:tc>
          <w:tcPr>
            <w:tcW w:w="600" w:type="dxa"/>
          </w:tcPr>
          <w:p w14:paraId="55812975" w14:textId="77777777" w:rsidR="00B50050" w:rsidRDefault="00B50050" w:rsidP="0088127C">
            <w:pPr>
              <w:pStyle w:val="OtherTableBody"/>
            </w:pPr>
            <w:r>
              <w:t>TQ2</w:t>
            </w:r>
          </w:p>
        </w:tc>
        <w:tc>
          <w:tcPr>
            <w:tcW w:w="600" w:type="dxa"/>
          </w:tcPr>
          <w:p w14:paraId="57203F06" w14:textId="77777777" w:rsidR="00B50050" w:rsidRDefault="00B50050" w:rsidP="0088127C">
            <w:pPr>
              <w:pStyle w:val="OtherTableBody"/>
            </w:pPr>
            <w:r>
              <w:t>10</w:t>
            </w:r>
          </w:p>
        </w:tc>
        <w:tc>
          <w:tcPr>
            <w:tcW w:w="600" w:type="dxa"/>
          </w:tcPr>
          <w:p w14:paraId="0B1EBB00" w14:textId="77777777" w:rsidR="00B50050" w:rsidRDefault="00B50050" w:rsidP="0088127C">
            <w:pPr>
              <w:pStyle w:val="OtherTableBody"/>
            </w:pPr>
            <w:r>
              <w:t>1..1</w:t>
            </w:r>
          </w:p>
        </w:tc>
        <w:tc>
          <w:tcPr>
            <w:tcW w:w="600" w:type="dxa"/>
          </w:tcPr>
          <w:p w14:paraId="34F89F1B" w14:textId="77777777" w:rsidR="00B50050" w:rsidRDefault="00B50050" w:rsidP="0088127C">
            <w:pPr>
              <w:pStyle w:val="OtherTableBody"/>
            </w:pPr>
          </w:p>
        </w:tc>
        <w:tc>
          <w:tcPr>
            <w:tcW w:w="600" w:type="dxa"/>
          </w:tcPr>
          <w:p w14:paraId="40FC99D0" w14:textId="77777777" w:rsidR="00B50050" w:rsidRDefault="00B50050" w:rsidP="0088127C">
            <w:pPr>
              <w:pStyle w:val="OtherTableBody"/>
            </w:pPr>
            <w:r>
              <w:t>ID</w:t>
            </w:r>
          </w:p>
        </w:tc>
        <w:tc>
          <w:tcPr>
            <w:tcW w:w="700" w:type="dxa"/>
          </w:tcPr>
          <w:p w14:paraId="35A59396" w14:textId="77777777" w:rsidR="00B50050" w:rsidRDefault="00B50050" w:rsidP="0088127C">
            <w:pPr>
              <w:pStyle w:val="OtherTableBody"/>
            </w:pPr>
          </w:p>
        </w:tc>
        <w:tc>
          <w:tcPr>
            <w:tcW w:w="600" w:type="dxa"/>
          </w:tcPr>
          <w:p w14:paraId="2C1B9EDC" w14:textId="77777777" w:rsidR="00B50050" w:rsidRDefault="00B50050" w:rsidP="0088127C">
            <w:pPr>
              <w:pStyle w:val="OtherTableBody"/>
            </w:pPr>
            <w:r>
              <w:t>0506</w:t>
            </w:r>
          </w:p>
        </w:tc>
        <w:tc>
          <w:tcPr>
            <w:tcW w:w="900" w:type="dxa"/>
          </w:tcPr>
          <w:p w14:paraId="3AAA2EB2" w14:textId="77777777" w:rsidR="00B50050" w:rsidRDefault="00B50050" w:rsidP="0088127C">
            <w:pPr>
              <w:pStyle w:val="OtherTableBody"/>
            </w:pPr>
            <w:r>
              <w:t>4.5.5.10</w:t>
            </w:r>
          </w:p>
        </w:tc>
      </w:tr>
      <w:tr w:rsidR="00B50050" w14:paraId="235F6E15" w14:textId="77777777" w:rsidTr="00195548">
        <w:tc>
          <w:tcPr>
            <w:tcW w:w="3500" w:type="dxa"/>
          </w:tcPr>
          <w:p w14:paraId="5ADA3F35" w14:textId="77777777" w:rsidR="00B50050" w:rsidRDefault="00B50050" w:rsidP="0088127C">
            <w:pPr>
              <w:pStyle w:val="OtherTableBody"/>
            </w:pPr>
            <w:r>
              <w:t>Special Visit Count</w:t>
            </w:r>
          </w:p>
        </w:tc>
        <w:tc>
          <w:tcPr>
            <w:tcW w:w="700" w:type="dxa"/>
          </w:tcPr>
          <w:p w14:paraId="01B7C1E1" w14:textId="77777777" w:rsidR="00B50050" w:rsidRDefault="00B50050" w:rsidP="0088127C">
            <w:pPr>
              <w:pStyle w:val="OtherTableBody"/>
            </w:pPr>
            <w:r>
              <w:t>00815</w:t>
            </w:r>
          </w:p>
        </w:tc>
        <w:tc>
          <w:tcPr>
            <w:tcW w:w="600" w:type="dxa"/>
          </w:tcPr>
          <w:p w14:paraId="01957E41" w14:textId="77777777" w:rsidR="00B50050" w:rsidRDefault="00B50050" w:rsidP="0088127C">
            <w:pPr>
              <w:pStyle w:val="OtherTableBody"/>
            </w:pPr>
            <w:r>
              <w:t>UB2</w:t>
            </w:r>
          </w:p>
        </w:tc>
        <w:tc>
          <w:tcPr>
            <w:tcW w:w="600" w:type="dxa"/>
          </w:tcPr>
          <w:p w14:paraId="5F1928DA" w14:textId="77777777" w:rsidR="00B50050" w:rsidRDefault="00B50050" w:rsidP="0088127C">
            <w:pPr>
              <w:pStyle w:val="OtherTableBody"/>
            </w:pPr>
            <w:r>
              <w:t>17</w:t>
            </w:r>
          </w:p>
        </w:tc>
        <w:tc>
          <w:tcPr>
            <w:tcW w:w="600" w:type="dxa"/>
          </w:tcPr>
          <w:p w14:paraId="63412E98" w14:textId="77777777" w:rsidR="00B50050" w:rsidRDefault="00B50050" w:rsidP="0088127C">
            <w:pPr>
              <w:pStyle w:val="OtherTableBody"/>
            </w:pPr>
            <w:r>
              <w:t>1..3</w:t>
            </w:r>
          </w:p>
        </w:tc>
        <w:tc>
          <w:tcPr>
            <w:tcW w:w="600" w:type="dxa"/>
          </w:tcPr>
          <w:p w14:paraId="56A57088" w14:textId="77777777" w:rsidR="00B50050" w:rsidRDefault="00B50050" w:rsidP="0088127C">
            <w:pPr>
              <w:pStyle w:val="OtherTableBody"/>
            </w:pPr>
          </w:p>
        </w:tc>
        <w:tc>
          <w:tcPr>
            <w:tcW w:w="600" w:type="dxa"/>
          </w:tcPr>
          <w:p w14:paraId="23DB0027" w14:textId="77777777" w:rsidR="00B50050" w:rsidRDefault="00B50050" w:rsidP="0088127C">
            <w:pPr>
              <w:pStyle w:val="OtherTableBody"/>
            </w:pPr>
            <w:r>
              <w:t>NM</w:t>
            </w:r>
          </w:p>
        </w:tc>
        <w:tc>
          <w:tcPr>
            <w:tcW w:w="700" w:type="dxa"/>
          </w:tcPr>
          <w:p w14:paraId="23A19D7B" w14:textId="77777777" w:rsidR="00B50050" w:rsidRDefault="00B50050" w:rsidP="0088127C">
            <w:pPr>
              <w:pStyle w:val="OtherTableBody"/>
            </w:pPr>
          </w:p>
        </w:tc>
        <w:tc>
          <w:tcPr>
            <w:tcW w:w="600" w:type="dxa"/>
          </w:tcPr>
          <w:p w14:paraId="0A232BD6" w14:textId="77777777" w:rsidR="00B50050" w:rsidRDefault="00B50050" w:rsidP="0088127C">
            <w:pPr>
              <w:pStyle w:val="OtherTableBody"/>
            </w:pPr>
          </w:p>
        </w:tc>
        <w:tc>
          <w:tcPr>
            <w:tcW w:w="900" w:type="dxa"/>
          </w:tcPr>
          <w:p w14:paraId="02557468" w14:textId="77777777" w:rsidR="00B50050" w:rsidRDefault="00B50050" w:rsidP="0088127C">
            <w:pPr>
              <w:pStyle w:val="OtherTableBody"/>
            </w:pPr>
            <w:r>
              <w:t>6.5.11.17</w:t>
            </w:r>
          </w:p>
        </w:tc>
      </w:tr>
      <w:tr w:rsidR="00B50050" w14:paraId="6AD34238" w14:textId="77777777" w:rsidTr="00195548">
        <w:tc>
          <w:tcPr>
            <w:tcW w:w="3500" w:type="dxa"/>
          </w:tcPr>
          <w:p w14:paraId="1F0EED3B" w14:textId="77777777" w:rsidR="00B50050" w:rsidRDefault="00B50050" w:rsidP="0088127C">
            <w:pPr>
              <w:pStyle w:val="OtherTableBody"/>
            </w:pPr>
            <w:r>
              <w:t>Specialty</w:t>
            </w:r>
          </w:p>
        </w:tc>
        <w:tc>
          <w:tcPr>
            <w:tcW w:w="700" w:type="dxa"/>
          </w:tcPr>
          <w:p w14:paraId="1AAFB37F" w14:textId="77777777" w:rsidR="00B50050" w:rsidRDefault="00B50050" w:rsidP="0088127C">
            <w:pPr>
              <w:pStyle w:val="OtherTableBody"/>
            </w:pPr>
            <w:r>
              <w:t>00689</w:t>
            </w:r>
          </w:p>
        </w:tc>
        <w:tc>
          <w:tcPr>
            <w:tcW w:w="600" w:type="dxa"/>
          </w:tcPr>
          <w:p w14:paraId="6185D86A" w14:textId="77777777" w:rsidR="00B50050" w:rsidRDefault="00B50050" w:rsidP="0088127C">
            <w:pPr>
              <w:pStyle w:val="OtherTableBody"/>
            </w:pPr>
            <w:r>
              <w:t>PRA</w:t>
            </w:r>
          </w:p>
        </w:tc>
        <w:tc>
          <w:tcPr>
            <w:tcW w:w="600" w:type="dxa"/>
          </w:tcPr>
          <w:p w14:paraId="66CC4D12" w14:textId="77777777" w:rsidR="00B50050" w:rsidRDefault="00B50050" w:rsidP="0088127C">
            <w:pPr>
              <w:pStyle w:val="OtherTableBody"/>
            </w:pPr>
            <w:r>
              <w:t>5</w:t>
            </w:r>
          </w:p>
        </w:tc>
        <w:tc>
          <w:tcPr>
            <w:tcW w:w="600" w:type="dxa"/>
          </w:tcPr>
          <w:p w14:paraId="46B5A154" w14:textId="77777777" w:rsidR="00B50050" w:rsidRDefault="00B50050" w:rsidP="0088127C">
            <w:pPr>
              <w:pStyle w:val="OtherTableBody"/>
            </w:pPr>
            <w:r>
              <w:t>..</w:t>
            </w:r>
          </w:p>
        </w:tc>
        <w:tc>
          <w:tcPr>
            <w:tcW w:w="600" w:type="dxa"/>
          </w:tcPr>
          <w:p w14:paraId="40FADBAC" w14:textId="77777777" w:rsidR="00B50050" w:rsidRDefault="00B50050" w:rsidP="0088127C">
            <w:pPr>
              <w:pStyle w:val="OtherTableBody"/>
            </w:pPr>
          </w:p>
        </w:tc>
        <w:tc>
          <w:tcPr>
            <w:tcW w:w="600" w:type="dxa"/>
          </w:tcPr>
          <w:p w14:paraId="72CA2C40" w14:textId="77777777" w:rsidR="00B50050" w:rsidRDefault="00B50050" w:rsidP="0088127C">
            <w:pPr>
              <w:pStyle w:val="OtherTableBody"/>
            </w:pPr>
            <w:r>
              <w:t>SPD</w:t>
            </w:r>
          </w:p>
        </w:tc>
        <w:tc>
          <w:tcPr>
            <w:tcW w:w="700" w:type="dxa"/>
          </w:tcPr>
          <w:p w14:paraId="51107A20" w14:textId="77777777" w:rsidR="00B50050" w:rsidRDefault="00B50050" w:rsidP="0088127C">
            <w:pPr>
              <w:pStyle w:val="OtherTableBody"/>
            </w:pPr>
            <w:r>
              <w:t>Y</w:t>
            </w:r>
          </w:p>
        </w:tc>
        <w:tc>
          <w:tcPr>
            <w:tcW w:w="600" w:type="dxa"/>
          </w:tcPr>
          <w:p w14:paraId="002A069B" w14:textId="77777777" w:rsidR="00B50050" w:rsidRDefault="00B50050" w:rsidP="0088127C">
            <w:pPr>
              <w:pStyle w:val="OtherTableBody"/>
            </w:pPr>
            <w:r>
              <w:t>0337</w:t>
            </w:r>
          </w:p>
        </w:tc>
        <w:tc>
          <w:tcPr>
            <w:tcW w:w="900" w:type="dxa"/>
          </w:tcPr>
          <w:p w14:paraId="674C07C7" w14:textId="77777777" w:rsidR="00B50050" w:rsidRDefault="00B50050" w:rsidP="0088127C">
            <w:pPr>
              <w:pStyle w:val="OtherTableBody"/>
            </w:pPr>
            <w:r>
              <w:t>15.4.6.5</w:t>
            </w:r>
          </w:p>
        </w:tc>
      </w:tr>
      <w:tr w:rsidR="00B50050" w14:paraId="303BEE80" w14:textId="77777777" w:rsidTr="00195548">
        <w:tc>
          <w:tcPr>
            <w:tcW w:w="3500" w:type="dxa"/>
          </w:tcPr>
          <w:p w14:paraId="45A06045" w14:textId="77777777" w:rsidR="00B50050" w:rsidRDefault="00B50050" w:rsidP="0088127C">
            <w:pPr>
              <w:pStyle w:val="OtherTableBody"/>
            </w:pPr>
            <w:r>
              <w:t>Specialty Type</w:t>
            </w:r>
          </w:p>
        </w:tc>
        <w:tc>
          <w:tcPr>
            <w:tcW w:w="700" w:type="dxa"/>
          </w:tcPr>
          <w:p w14:paraId="349A0FB5" w14:textId="77777777" w:rsidR="00B50050" w:rsidRDefault="00B50050" w:rsidP="0088127C">
            <w:pPr>
              <w:pStyle w:val="OtherTableBody"/>
            </w:pPr>
            <w:r>
              <w:t>00966</w:t>
            </w:r>
          </w:p>
        </w:tc>
        <w:tc>
          <w:tcPr>
            <w:tcW w:w="600" w:type="dxa"/>
          </w:tcPr>
          <w:p w14:paraId="15596806" w14:textId="77777777" w:rsidR="00B50050" w:rsidRDefault="00B50050" w:rsidP="0088127C">
            <w:pPr>
              <w:pStyle w:val="OtherTableBody"/>
            </w:pPr>
            <w:r>
              <w:t>LDP</w:t>
            </w:r>
          </w:p>
        </w:tc>
        <w:tc>
          <w:tcPr>
            <w:tcW w:w="600" w:type="dxa"/>
          </w:tcPr>
          <w:p w14:paraId="21F87CC8" w14:textId="77777777" w:rsidR="00B50050" w:rsidRDefault="00B50050" w:rsidP="0088127C">
            <w:pPr>
              <w:pStyle w:val="OtherTableBody"/>
            </w:pPr>
            <w:r>
              <w:t>4</w:t>
            </w:r>
          </w:p>
        </w:tc>
        <w:tc>
          <w:tcPr>
            <w:tcW w:w="600" w:type="dxa"/>
          </w:tcPr>
          <w:p w14:paraId="54D7CCE3" w14:textId="77777777" w:rsidR="00B50050" w:rsidRDefault="00B50050" w:rsidP="0088127C">
            <w:pPr>
              <w:pStyle w:val="OtherTableBody"/>
            </w:pPr>
            <w:r>
              <w:t>..</w:t>
            </w:r>
          </w:p>
        </w:tc>
        <w:tc>
          <w:tcPr>
            <w:tcW w:w="600" w:type="dxa"/>
          </w:tcPr>
          <w:p w14:paraId="75DBFE32" w14:textId="77777777" w:rsidR="00B50050" w:rsidRDefault="00B50050" w:rsidP="0088127C">
            <w:pPr>
              <w:pStyle w:val="OtherTableBody"/>
            </w:pPr>
          </w:p>
        </w:tc>
        <w:tc>
          <w:tcPr>
            <w:tcW w:w="600" w:type="dxa"/>
          </w:tcPr>
          <w:p w14:paraId="13B3CD49" w14:textId="77777777" w:rsidR="00B50050" w:rsidRDefault="00B50050" w:rsidP="0088127C">
            <w:pPr>
              <w:pStyle w:val="OtherTableBody"/>
            </w:pPr>
            <w:r>
              <w:t>CWE</w:t>
            </w:r>
          </w:p>
        </w:tc>
        <w:tc>
          <w:tcPr>
            <w:tcW w:w="700" w:type="dxa"/>
          </w:tcPr>
          <w:p w14:paraId="73D72C94" w14:textId="77777777" w:rsidR="00B50050" w:rsidRDefault="00B50050" w:rsidP="0088127C">
            <w:pPr>
              <w:pStyle w:val="OtherTableBody"/>
            </w:pPr>
            <w:r>
              <w:t>Y</w:t>
            </w:r>
          </w:p>
        </w:tc>
        <w:tc>
          <w:tcPr>
            <w:tcW w:w="600" w:type="dxa"/>
          </w:tcPr>
          <w:p w14:paraId="20D61969" w14:textId="77777777" w:rsidR="00B50050" w:rsidRDefault="00B50050" w:rsidP="0088127C">
            <w:pPr>
              <w:pStyle w:val="OtherTableBody"/>
            </w:pPr>
            <w:r>
              <w:t>0265</w:t>
            </w:r>
          </w:p>
        </w:tc>
        <w:tc>
          <w:tcPr>
            <w:tcW w:w="900" w:type="dxa"/>
          </w:tcPr>
          <w:p w14:paraId="50999D7F" w14:textId="77777777" w:rsidR="00B50050" w:rsidRDefault="00B50050" w:rsidP="0088127C">
            <w:pPr>
              <w:pStyle w:val="OtherTableBody"/>
            </w:pPr>
            <w:r>
              <w:t>8.9.5.4</w:t>
            </w:r>
          </w:p>
        </w:tc>
      </w:tr>
      <w:tr w:rsidR="00B50050" w14:paraId="11F3BA81" w14:textId="77777777" w:rsidTr="00195548">
        <w:tc>
          <w:tcPr>
            <w:tcW w:w="3500" w:type="dxa"/>
          </w:tcPr>
          <w:p w14:paraId="0639646B" w14:textId="77777777" w:rsidR="00B50050" w:rsidRDefault="00B50050" w:rsidP="0088127C">
            <w:pPr>
              <w:pStyle w:val="OtherTableBody"/>
            </w:pPr>
            <w:r>
              <w:t>Specimen</w:t>
            </w:r>
          </w:p>
        </w:tc>
        <w:tc>
          <w:tcPr>
            <w:tcW w:w="700" w:type="dxa"/>
          </w:tcPr>
          <w:p w14:paraId="62CE0E06" w14:textId="77777777" w:rsidR="00B50050" w:rsidRDefault="00B50050" w:rsidP="0088127C">
            <w:pPr>
              <w:pStyle w:val="OtherTableBody"/>
            </w:pPr>
            <w:r>
              <w:t>00646</w:t>
            </w:r>
          </w:p>
        </w:tc>
        <w:tc>
          <w:tcPr>
            <w:tcW w:w="600" w:type="dxa"/>
          </w:tcPr>
          <w:p w14:paraId="15FCDC04" w14:textId="77777777" w:rsidR="00B50050" w:rsidRDefault="00B50050" w:rsidP="0088127C">
            <w:pPr>
              <w:pStyle w:val="OtherTableBody"/>
            </w:pPr>
            <w:r>
              <w:t>OM4</w:t>
            </w:r>
          </w:p>
        </w:tc>
        <w:tc>
          <w:tcPr>
            <w:tcW w:w="600" w:type="dxa"/>
          </w:tcPr>
          <w:p w14:paraId="20914525" w14:textId="77777777" w:rsidR="00B50050" w:rsidRDefault="00B50050" w:rsidP="0088127C">
            <w:pPr>
              <w:pStyle w:val="OtherTableBody"/>
            </w:pPr>
            <w:r>
              <w:t>6</w:t>
            </w:r>
          </w:p>
        </w:tc>
        <w:tc>
          <w:tcPr>
            <w:tcW w:w="600" w:type="dxa"/>
          </w:tcPr>
          <w:p w14:paraId="00165F0F" w14:textId="77777777" w:rsidR="00B50050" w:rsidRDefault="00B50050" w:rsidP="0088127C">
            <w:pPr>
              <w:pStyle w:val="OtherTableBody"/>
            </w:pPr>
            <w:r>
              <w:t>..</w:t>
            </w:r>
          </w:p>
        </w:tc>
        <w:tc>
          <w:tcPr>
            <w:tcW w:w="600" w:type="dxa"/>
          </w:tcPr>
          <w:p w14:paraId="754961EB" w14:textId="77777777" w:rsidR="00B50050" w:rsidRDefault="00B50050" w:rsidP="0088127C">
            <w:pPr>
              <w:pStyle w:val="OtherTableBody"/>
            </w:pPr>
          </w:p>
        </w:tc>
        <w:tc>
          <w:tcPr>
            <w:tcW w:w="600" w:type="dxa"/>
          </w:tcPr>
          <w:p w14:paraId="1B3E594E" w14:textId="77777777" w:rsidR="00B50050" w:rsidRDefault="00B50050" w:rsidP="0088127C">
            <w:pPr>
              <w:pStyle w:val="OtherTableBody"/>
            </w:pPr>
            <w:r>
              <w:t>CWE</w:t>
            </w:r>
          </w:p>
        </w:tc>
        <w:tc>
          <w:tcPr>
            <w:tcW w:w="700" w:type="dxa"/>
          </w:tcPr>
          <w:p w14:paraId="41F4B9DC" w14:textId="77777777" w:rsidR="00B50050" w:rsidRDefault="00B50050" w:rsidP="0088127C">
            <w:pPr>
              <w:pStyle w:val="OtherTableBody"/>
            </w:pPr>
          </w:p>
        </w:tc>
        <w:tc>
          <w:tcPr>
            <w:tcW w:w="600" w:type="dxa"/>
          </w:tcPr>
          <w:p w14:paraId="648B136C" w14:textId="77777777" w:rsidR="00B50050" w:rsidRDefault="00B50050" w:rsidP="0088127C">
            <w:pPr>
              <w:pStyle w:val="OtherTableBody"/>
            </w:pPr>
            <w:r>
              <w:t>0660</w:t>
            </w:r>
          </w:p>
        </w:tc>
        <w:tc>
          <w:tcPr>
            <w:tcW w:w="900" w:type="dxa"/>
          </w:tcPr>
          <w:p w14:paraId="467502A8" w14:textId="77777777" w:rsidR="00B50050" w:rsidRDefault="00B50050" w:rsidP="0088127C">
            <w:pPr>
              <w:pStyle w:val="OtherTableBody"/>
            </w:pPr>
            <w:r>
              <w:t>8.8.12.6</w:t>
            </w:r>
          </w:p>
        </w:tc>
      </w:tr>
      <w:tr w:rsidR="00B50050" w14:paraId="470F8D5B" w14:textId="77777777" w:rsidTr="00195548">
        <w:tc>
          <w:tcPr>
            <w:tcW w:w="3500" w:type="dxa"/>
          </w:tcPr>
          <w:p w14:paraId="4E46A7AD" w14:textId="77777777" w:rsidR="00B50050" w:rsidRDefault="00B50050" w:rsidP="0088127C">
            <w:pPr>
              <w:pStyle w:val="OtherTableBody"/>
            </w:pPr>
            <w:r>
              <w:t>Specimen Action Code *</w:t>
            </w:r>
          </w:p>
        </w:tc>
        <w:tc>
          <w:tcPr>
            <w:tcW w:w="700" w:type="dxa"/>
          </w:tcPr>
          <w:p w14:paraId="079B7643" w14:textId="77777777" w:rsidR="00B50050" w:rsidRDefault="00B50050" w:rsidP="0088127C">
            <w:pPr>
              <w:pStyle w:val="OtherTableBody"/>
            </w:pPr>
            <w:r>
              <w:t>00245</w:t>
            </w:r>
          </w:p>
        </w:tc>
        <w:tc>
          <w:tcPr>
            <w:tcW w:w="600" w:type="dxa"/>
          </w:tcPr>
          <w:p w14:paraId="721496B8" w14:textId="77777777" w:rsidR="00B50050" w:rsidRDefault="00B50050" w:rsidP="0088127C">
            <w:pPr>
              <w:pStyle w:val="OtherTableBody"/>
            </w:pPr>
            <w:r>
              <w:t>OBR</w:t>
            </w:r>
          </w:p>
        </w:tc>
        <w:tc>
          <w:tcPr>
            <w:tcW w:w="600" w:type="dxa"/>
          </w:tcPr>
          <w:p w14:paraId="1AE6FB65" w14:textId="77777777" w:rsidR="00B50050" w:rsidRDefault="00B50050" w:rsidP="0088127C">
            <w:pPr>
              <w:pStyle w:val="OtherTableBody"/>
            </w:pPr>
            <w:r>
              <w:t>11</w:t>
            </w:r>
          </w:p>
        </w:tc>
        <w:tc>
          <w:tcPr>
            <w:tcW w:w="600" w:type="dxa"/>
          </w:tcPr>
          <w:p w14:paraId="2A47108F" w14:textId="77777777" w:rsidR="00B50050" w:rsidRDefault="00B50050" w:rsidP="0088127C">
            <w:pPr>
              <w:pStyle w:val="OtherTableBody"/>
            </w:pPr>
            <w:r>
              <w:t>1..1</w:t>
            </w:r>
          </w:p>
        </w:tc>
        <w:tc>
          <w:tcPr>
            <w:tcW w:w="600" w:type="dxa"/>
          </w:tcPr>
          <w:p w14:paraId="035300A4" w14:textId="77777777" w:rsidR="00B50050" w:rsidRDefault="00B50050" w:rsidP="0088127C">
            <w:pPr>
              <w:pStyle w:val="OtherTableBody"/>
            </w:pPr>
          </w:p>
        </w:tc>
        <w:tc>
          <w:tcPr>
            <w:tcW w:w="600" w:type="dxa"/>
          </w:tcPr>
          <w:p w14:paraId="224C3A05" w14:textId="77777777" w:rsidR="00B50050" w:rsidRDefault="00B50050" w:rsidP="0088127C">
            <w:pPr>
              <w:pStyle w:val="OtherTableBody"/>
            </w:pPr>
            <w:r>
              <w:t>ID</w:t>
            </w:r>
          </w:p>
        </w:tc>
        <w:tc>
          <w:tcPr>
            <w:tcW w:w="700" w:type="dxa"/>
          </w:tcPr>
          <w:p w14:paraId="615A8C43" w14:textId="77777777" w:rsidR="00B50050" w:rsidRDefault="00B50050" w:rsidP="0088127C">
            <w:pPr>
              <w:pStyle w:val="OtherTableBody"/>
            </w:pPr>
          </w:p>
        </w:tc>
        <w:tc>
          <w:tcPr>
            <w:tcW w:w="600" w:type="dxa"/>
          </w:tcPr>
          <w:p w14:paraId="69C3CAE4" w14:textId="77777777" w:rsidR="00B50050" w:rsidRDefault="00B50050" w:rsidP="0088127C">
            <w:pPr>
              <w:pStyle w:val="OtherTableBody"/>
            </w:pPr>
            <w:r>
              <w:t>0065</w:t>
            </w:r>
          </w:p>
        </w:tc>
        <w:tc>
          <w:tcPr>
            <w:tcW w:w="900" w:type="dxa"/>
          </w:tcPr>
          <w:p w14:paraId="174B83E4" w14:textId="77777777" w:rsidR="00B50050" w:rsidRDefault="00B50050" w:rsidP="0088127C">
            <w:pPr>
              <w:pStyle w:val="OtherTableBody"/>
            </w:pPr>
            <w:r>
              <w:t>4.5.3.11</w:t>
            </w:r>
          </w:p>
        </w:tc>
      </w:tr>
      <w:tr w:rsidR="00B50050" w14:paraId="0928C857" w14:textId="77777777" w:rsidTr="00195548">
        <w:tc>
          <w:tcPr>
            <w:tcW w:w="3500" w:type="dxa"/>
          </w:tcPr>
          <w:p w14:paraId="3AAEB97F" w14:textId="77777777" w:rsidR="00B50050" w:rsidRDefault="00B50050" w:rsidP="0088127C">
            <w:pPr>
              <w:pStyle w:val="OtherTableBody"/>
            </w:pPr>
            <w:r>
              <w:t>Specimen Additives</w:t>
            </w:r>
          </w:p>
        </w:tc>
        <w:tc>
          <w:tcPr>
            <w:tcW w:w="700" w:type="dxa"/>
          </w:tcPr>
          <w:p w14:paraId="5C0F0404" w14:textId="77777777" w:rsidR="00B50050" w:rsidRDefault="00B50050" w:rsidP="0088127C">
            <w:pPr>
              <w:pStyle w:val="OtherTableBody"/>
            </w:pPr>
            <w:r>
              <w:t>01758</w:t>
            </w:r>
          </w:p>
        </w:tc>
        <w:tc>
          <w:tcPr>
            <w:tcW w:w="600" w:type="dxa"/>
          </w:tcPr>
          <w:p w14:paraId="471A0736" w14:textId="77777777" w:rsidR="00B50050" w:rsidRDefault="00B50050" w:rsidP="0088127C">
            <w:pPr>
              <w:pStyle w:val="OtherTableBody"/>
            </w:pPr>
            <w:r>
              <w:t>SPM</w:t>
            </w:r>
          </w:p>
        </w:tc>
        <w:tc>
          <w:tcPr>
            <w:tcW w:w="600" w:type="dxa"/>
          </w:tcPr>
          <w:p w14:paraId="4C9382D3" w14:textId="77777777" w:rsidR="00B50050" w:rsidRDefault="00B50050" w:rsidP="0088127C">
            <w:pPr>
              <w:pStyle w:val="OtherTableBody"/>
            </w:pPr>
            <w:r>
              <w:t>6</w:t>
            </w:r>
          </w:p>
        </w:tc>
        <w:tc>
          <w:tcPr>
            <w:tcW w:w="600" w:type="dxa"/>
          </w:tcPr>
          <w:p w14:paraId="520EBB2F" w14:textId="77777777" w:rsidR="00B50050" w:rsidRDefault="00B50050" w:rsidP="0088127C">
            <w:pPr>
              <w:pStyle w:val="OtherTableBody"/>
            </w:pPr>
            <w:r>
              <w:t>..</w:t>
            </w:r>
          </w:p>
        </w:tc>
        <w:tc>
          <w:tcPr>
            <w:tcW w:w="600" w:type="dxa"/>
          </w:tcPr>
          <w:p w14:paraId="1A2FCE72" w14:textId="77777777" w:rsidR="00B50050" w:rsidRDefault="00B50050" w:rsidP="0088127C">
            <w:pPr>
              <w:pStyle w:val="OtherTableBody"/>
            </w:pPr>
          </w:p>
        </w:tc>
        <w:tc>
          <w:tcPr>
            <w:tcW w:w="600" w:type="dxa"/>
          </w:tcPr>
          <w:p w14:paraId="370FB31F" w14:textId="77777777" w:rsidR="00B50050" w:rsidRDefault="00B50050" w:rsidP="0088127C">
            <w:pPr>
              <w:pStyle w:val="OtherTableBody"/>
            </w:pPr>
            <w:r>
              <w:t>CWE</w:t>
            </w:r>
          </w:p>
        </w:tc>
        <w:tc>
          <w:tcPr>
            <w:tcW w:w="700" w:type="dxa"/>
          </w:tcPr>
          <w:p w14:paraId="70577F94" w14:textId="77777777" w:rsidR="00B50050" w:rsidRDefault="00B50050" w:rsidP="0088127C">
            <w:pPr>
              <w:pStyle w:val="OtherTableBody"/>
            </w:pPr>
            <w:r>
              <w:t>Y</w:t>
            </w:r>
          </w:p>
        </w:tc>
        <w:tc>
          <w:tcPr>
            <w:tcW w:w="600" w:type="dxa"/>
          </w:tcPr>
          <w:p w14:paraId="67C6505E" w14:textId="77777777" w:rsidR="00B50050" w:rsidRDefault="00B50050" w:rsidP="0088127C">
            <w:pPr>
              <w:pStyle w:val="OtherTableBody"/>
            </w:pPr>
            <w:r>
              <w:t>0371</w:t>
            </w:r>
          </w:p>
        </w:tc>
        <w:tc>
          <w:tcPr>
            <w:tcW w:w="900" w:type="dxa"/>
          </w:tcPr>
          <w:p w14:paraId="3E060CE0" w14:textId="77777777" w:rsidR="00B50050" w:rsidRDefault="00B50050" w:rsidP="0088127C">
            <w:pPr>
              <w:pStyle w:val="OtherTableBody"/>
            </w:pPr>
            <w:r>
              <w:t>7.4.3.6</w:t>
            </w:r>
          </w:p>
        </w:tc>
      </w:tr>
      <w:tr w:rsidR="00B50050" w14:paraId="2E198E1A" w14:textId="77777777" w:rsidTr="00195548">
        <w:tc>
          <w:tcPr>
            <w:tcW w:w="3500" w:type="dxa"/>
          </w:tcPr>
          <w:p w14:paraId="7C9A78B6" w14:textId="77777777" w:rsidR="00B50050" w:rsidRDefault="00B50050" w:rsidP="0088127C">
            <w:pPr>
              <w:pStyle w:val="OtherTableBody"/>
            </w:pPr>
            <w:r>
              <w:t xml:space="preserve">Specimen Appropriateness </w:t>
            </w:r>
          </w:p>
        </w:tc>
        <w:tc>
          <w:tcPr>
            <w:tcW w:w="700" w:type="dxa"/>
          </w:tcPr>
          <w:p w14:paraId="4D15C66B" w14:textId="77777777" w:rsidR="00B50050" w:rsidRDefault="00B50050" w:rsidP="0088127C">
            <w:pPr>
              <w:pStyle w:val="OtherTableBody"/>
            </w:pPr>
            <w:r>
              <w:t>01769</w:t>
            </w:r>
          </w:p>
        </w:tc>
        <w:tc>
          <w:tcPr>
            <w:tcW w:w="600" w:type="dxa"/>
          </w:tcPr>
          <w:p w14:paraId="5769CAB7" w14:textId="77777777" w:rsidR="00B50050" w:rsidRDefault="00B50050" w:rsidP="0088127C">
            <w:pPr>
              <w:pStyle w:val="OtherTableBody"/>
            </w:pPr>
            <w:r>
              <w:t>SPM</w:t>
            </w:r>
          </w:p>
        </w:tc>
        <w:tc>
          <w:tcPr>
            <w:tcW w:w="600" w:type="dxa"/>
          </w:tcPr>
          <w:p w14:paraId="1092B223" w14:textId="77777777" w:rsidR="00B50050" w:rsidRDefault="00B50050" w:rsidP="0088127C">
            <w:pPr>
              <w:pStyle w:val="OtherTableBody"/>
            </w:pPr>
            <w:r>
              <w:t>23</w:t>
            </w:r>
          </w:p>
        </w:tc>
        <w:tc>
          <w:tcPr>
            <w:tcW w:w="600" w:type="dxa"/>
          </w:tcPr>
          <w:p w14:paraId="66C8B284" w14:textId="77777777" w:rsidR="00B50050" w:rsidRDefault="00B50050" w:rsidP="0088127C">
            <w:pPr>
              <w:pStyle w:val="OtherTableBody"/>
            </w:pPr>
            <w:r>
              <w:t>..</w:t>
            </w:r>
          </w:p>
        </w:tc>
        <w:tc>
          <w:tcPr>
            <w:tcW w:w="600" w:type="dxa"/>
          </w:tcPr>
          <w:p w14:paraId="3C756EEF" w14:textId="77777777" w:rsidR="00B50050" w:rsidRDefault="00B50050" w:rsidP="0088127C">
            <w:pPr>
              <w:pStyle w:val="OtherTableBody"/>
            </w:pPr>
          </w:p>
        </w:tc>
        <w:tc>
          <w:tcPr>
            <w:tcW w:w="600" w:type="dxa"/>
          </w:tcPr>
          <w:p w14:paraId="002D9FC5" w14:textId="77777777" w:rsidR="00B50050" w:rsidRDefault="00B50050" w:rsidP="0088127C">
            <w:pPr>
              <w:pStyle w:val="OtherTableBody"/>
            </w:pPr>
            <w:r>
              <w:t>CWE</w:t>
            </w:r>
          </w:p>
        </w:tc>
        <w:tc>
          <w:tcPr>
            <w:tcW w:w="700" w:type="dxa"/>
          </w:tcPr>
          <w:p w14:paraId="7156ECFB" w14:textId="77777777" w:rsidR="00B50050" w:rsidRDefault="00B50050" w:rsidP="0088127C">
            <w:pPr>
              <w:pStyle w:val="OtherTableBody"/>
            </w:pPr>
          </w:p>
        </w:tc>
        <w:tc>
          <w:tcPr>
            <w:tcW w:w="600" w:type="dxa"/>
          </w:tcPr>
          <w:p w14:paraId="2ECE3DAA" w14:textId="77777777" w:rsidR="00B50050" w:rsidRDefault="00B50050" w:rsidP="0088127C">
            <w:pPr>
              <w:pStyle w:val="OtherTableBody"/>
            </w:pPr>
            <w:r>
              <w:t>0492</w:t>
            </w:r>
          </w:p>
        </w:tc>
        <w:tc>
          <w:tcPr>
            <w:tcW w:w="900" w:type="dxa"/>
          </w:tcPr>
          <w:p w14:paraId="39207AF3" w14:textId="77777777" w:rsidR="00B50050" w:rsidRDefault="00B50050" w:rsidP="0088127C">
            <w:pPr>
              <w:pStyle w:val="OtherTableBody"/>
            </w:pPr>
            <w:r>
              <w:t>7.4.3.23</w:t>
            </w:r>
          </w:p>
        </w:tc>
      </w:tr>
      <w:tr w:rsidR="00B50050" w14:paraId="429665A5" w14:textId="77777777" w:rsidTr="00195548">
        <w:tc>
          <w:tcPr>
            <w:tcW w:w="3500" w:type="dxa"/>
          </w:tcPr>
          <w:p w14:paraId="256D3C69" w14:textId="77777777" w:rsidR="00B50050" w:rsidRDefault="00B50050" w:rsidP="0088127C">
            <w:pPr>
              <w:pStyle w:val="OtherTableBody"/>
            </w:pPr>
            <w:r>
              <w:t>Specimen Availability</w:t>
            </w:r>
          </w:p>
        </w:tc>
        <w:tc>
          <w:tcPr>
            <w:tcW w:w="700" w:type="dxa"/>
          </w:tcPr>
          <w:p w14:paraId="6AB34E20" w14:textId="77777777" w:rsidR="00B50050" w:rsidRDefault="00B50050" w:rsidP="0088127C">
            <w:pPr>
              <w:pStyle w:val="OtherTableBody"/>
            </w:pPr>
            <w:r>
              <w:t>01766</w:t>
            </w:r>
          </w:p>
        </w:tc>
        <w:tc>
          <w:tcPr>
            <w:tcW w:w="600" w:type="dxa"/>
          </w:tcPr>
          <w:p w14:paraId="7BC9147D" w14:textId="77777777" w:rsidR="00B50050" w:rsidRDefault="00B50050" w:rsidP="0088127C">
            <w:pPr>
              <w:pStyle w:val="OtherTableBody"/>
            </w:pPr>
            <w:r>
              <w:t>SPM</w:t>
            </w:r>
          </w:p>
        </w:tc>
        <w:tc>
          <w:tcPr>
            <w:tcW w:w="600" w:type="dxa"/>
          </w:tcPr>
          <w:p w14:paraId="6C23EAB5" w14:textId="77777777" w:rsidR="00B50050" w:rsidRDefault="00B50050" w:rsidP="0088127C">
            <w:pPr>
              <w:pStyle w:val="OtherTableBody"/>
            </w:pPr>
            <w:r>
              <w:t>20</w:t>
            </w:r>
          </w:p>
        </w:tc>
        <w:tc>
          <w:tcPr>
            <w:tcW w:w="600" w:type="dxa"/>
          </w:tcPr>
          <w:p w14:paraId="38EFFFCA" w14:textId="77777777" w:rsidR="00B50050" w:rsidRDefault="00B50050" w:rsidP="0088127C">
            <w:pPr>
              <w:pStyle w:val="OtherTableBody"/>
            </w:pPr>
            <w:r>
              <w:t>1..1</w:t>
            </w:r>
          </w:p>
        </w:tc>
        <w:tc>
          <w:tcPr>
            <w:tcW w:w="600" w:type="dxa"/>
          </w:tcPr>
          <w:p w14:paraId="6A34C0B9" w14:textId="77777777" w:rsidR="00B50050" w:rsidRDefault="00B50050" w:rsidP="0088127C">
            <w:pPr>
              <w:pStyle w:val="OtherTableBody"/>
            </w:pPr>
          </w:p>
        </w:tc>
        <w:tc>
          <w:tcPr>
            <w:tcW w:w="600" w:type="dxa"/>
          </w:tcPr>
          <w:p w14:paraId="04D258F8" w14:textId="77777777" w:rsidR="00B50050" w:rsidRDefault="00B50050" w:rsidP="0088127C">
            <w:pPr>
              <w:pStyle w:val="OtherTableBody"/>
            </w:pPr>
            <w:r>
              <w:t>ID</w:t>
            </w:r>
          </w:p>
        </w:tc>
        <w:tc>
          <w:tcPr>
            <w:tcW w:w="700" w:type="dxa"/>
          </w:tcPr>
          <w:p w14:paraId="14ABDAD1" w14:textId="77777777" w:rsidR="00B50050" w:rsidRDefault="00B50050" w:rsidP="0088127C">
            <w:pPr>
              <w:pStyle w:val="OtherTableBody"/>
            </w:pPr>
          </w:p>
        </w:tc>
        <w:tc>
          <w:tcPr>
            <w:tcW w:w="600" w:type="dxa"/>
          </w:tcPr>
          <w:p w14:paraId="1FF64AA9" w14:textId="77777777" w:rsidR="00B50050" w:rsidRDefault="00B50050" w:rsidP="0088127C">
            <w:pPr>
              <w:pStyle w:val="OtherTableBody"/>
            </w:pPr>
            <w:r>
              <w:t>0136</w:t>
            </w:r>
          </w:p>
        </w:tc>
        <w:tc>
          <w:tcPr>
            <w:tcW w:w="900" w:type="dxa"/>
          </w:tcPr>
          <w:p w14:paraId="469AFADA" w14:textId="77777777" w:rsidR="00B50050" w:rsidRDefault="00B50050" w:rsidP="0088127C">
            <w:pPr>
              <w:pStyle w:val="OtherTableBody"/>
            </w:pPr>
            <w:r>
              <w:t>7.4.3.20</w:t>
            </w:r>
          </w:p>
        </w:tc>
      </w:tr>
      <w:tr w:rsidR="00B50050" w14:paraId="3876C2F3" w14:textId="77777777" w:rsidTr="00195548">
        <w:tc>
          <w:tcPr>
            <w:tcW w:w="3500" w:type="dxa"/>
          </w:tcPr>
          <w:p w14:paraId="1EC64CBA" w14:textId="77777777" w:rsidR="00B50050" w:rsidRDefault="00B50050" w:rsidP="0088127C">
            <w:pPr>
              <w:pStyle w:val="OtherTableBody"/>
            </w:pPr>
            <w:r>
              <w:t xml:space="preserve">Specimen Child Role </w:t>
            </w:r>
          </w:p>
        </w:tc>
        <w:tc>
          <w:tcPr>
            <w:tcW w:w="700" w:type="dxa"/>
          </w:tcPr>
          <w:p w14:paraId="387A309F" w14:textId="77777777" w:rsidR="00B50050" w:rsidRDefault="00B50050" w:rsidP="0088127C">
            <w:pPr>
              <w:pStyle w:val="OtherTableBody"/>
            </w:pPr>
            <w:r>
              <w:t>01775</w:t>
            </w:r>
          </w:p>
        </w:tc>
        <w:tc>
          <w:tcPr>
            <w:tcW w:w="600" w:type="dxa"/>
          </w:tcPr>
          <w:p w14:paraId="42A80E51" w14:textId="77777777" w:rsidR="00B50050" w:rsidRDefault="00B50050" w:rsidP="0088127C">
            <w:pPr>
              <w:pStyle w:val="OtherTableBody"/>
            </w:pPr>
            <w:r>
              <w:t>SPM</w:t>
            </w:r>
          </w:p>
        </w:tc>
        <w:tc>
          <w:tcPr>
            <w:tcW w:w="600" w:type="dxa"/>
          </w:tcPr>
          <w:p w14:paraId="443A0900" w14:textId="77777777" w:rsidR="00B50050" w:rsidRDefault="00B50050" w:rsidP="0088127C">
            <w:pPr>
              <w:pStyle w:val="OtherTableBody"/>
            </w:pPr>
            <w:r>
              <w:t>29</w:t>
            </w:r>
          </w:p>
        </w:tc>
        <w:tc>
          <w:tcPr>
            <w:tcW w:w="600" w:type="dxa"/>
          </w:tcPr>
          <w:p w14:paraId="01781B19" w14:textId="77777777" w:rsidR="00B50050" w:rsidRDefault="00B50050" w:rsidP="0088127C">
            <w:pPr>
              <w:pStyle w:val="OtherTableBody"/>
            </w:pPr>
            <w:r>
              <w:t>..</w:t>
            </w:r>
          </w:p>
        </w:tc>
        <w:tc>
          <w:tcPr>
            <w:tcW w:w="600" w:type="dxa"/>
          </w:tcPr>
          <w:p w14:paraId="77B4363E" w14:textId="77777777" w:rsidR="00B50050" w:rsidRDefault="00B50050" w:rsidP="0088127C">
            <w:pPr>
              <w:pStyle w:val="OtherTableBody"/>
            </w:pPr>
          </w:p>
        </w:tc>
        <w:tc>
          <w:tcPr>
            <w:tcW w:w="600" w:type="dxa"/>
          </w:tcPr>
          <w:p w14:paraId="5791D026" w14:textId="77777777" w:rsidR="00B50050" w:rsidRDefault="00B50050" w:rsidP="0088127C">
            <w:pPr>
              <w:pStyle w:val="OtherTableBody"/>
            </w:pPr>
            <w:r>
              <w:t>CWE</w:t>
            </w:r>
          </w:p>
        </w:tc>
        <w:tc>
          <w:tcPr>
            <w:tcW w:w="700" w:type="dxa"/>
          </w:tcPr>
          <w:p w14:paraId="0FEB2F47" w14:textId="77777777" w:rsidR="00B50050" w:rsidRDefault="00B50050" w:rsidP="0088127C">
            <w:pPr>
              <w:pStyle w:val="OtherTableBody"/>
            </w:pPr>
          </w:p>
        </w:tc>
        <w:tc>
          <w:tcPr>
            <w:tcW w:w="600" w:type="dxa"/>
          </w:tcPr>
          <w:p w14:paraId="4C8178BB" w14:textId="77777777" w:rsidR="00B50050" w:rsidRDefault="00B50050" w:rsidP="0088127C">
            <w:pPr>
              <w:pStyle w:val="OtherTableBody"/>
            </w:pPr>
            <w:r>
              <w:t>0494</w:t>
            </w:r>
          </w:p>
        </w:tc>
        <w:tc>
          <w:tcPr>
            <w:tcW w:w="900" w:type="dxa"/>
          </w:tcPr>
          <w:p w14:paraId="1E0171C8" w14:textId="77777777" w:rsidR="00B50050" w:rsidRDefault="00B50050" w:rsidP="0088127C">
            <w:pPr>
              <w:pStyle w:val="OtherTableBody"/>
            </w:pPr>
            <w:r>
              <w:t>7.4.3.29</w:t>
            </w:r>
          </w:p>
        </w:tc>
      </w:tr>
      <w:tr w:rsidR="00B50050" w14:paraId="57D457D3" w14:textId="77777777" w:rsidTr="00195548">
        <w:tc>
          <w:tcPr>
            <w:tcW w:w="3500" w:type="dxa"/>
          </w:tcPr>
          <w:p w14:paraId="3F21AE15" w14:textId="77777777" w:rsidR="00B50050" w:rsidRDefault="00B50050" w:rsidP="0088127C">
            <w:pPr>
              <w:pStyle w:val="OtherTableBody"/>
            </w:pPr>
            <w:r>
              <w:t>Specimen Collection Amount</w:t>
            </w:r>
          </w:p>
        </w:tc>
        <w:tc>
          <w:tcPr>
            <w:tcW w:w="700" w:type="dxa"/>
          </w:tcPr>
          <w:p w14:paraId="0A203240" w14:textId="77777777" w:rsidR="00B50050" w:rsidRDefault="00B50050" w:rsidP="0088127C">
            <w:pPr>
              <w:pStyle w:val="OtherTableBody"/>
            </w:pPr>
            <w:r>
              <w:t>01902</w:t>
            </w:r>
          </w:p>
        </w:tc>
        <w:tc>
          <w:tcPr>
            <w:tcW w:w="600" w:type="dxa"/>
          </w:tcPr>
          <w:p w14:paraId="103473D4" w14:textId="77777777" w:rsidR="00B50050" w:rsidRDefault="00B50050" w:rsidP="0088127C">
            <w:pPr>
              <w:pStyle w:val="OtherTableBody"/>
            </w:pPr>
            <w:r>
              <w:t>SPM</w:t>
            </w:r>
          </w:p>
        </w:tc>
        <w:tc>
          <w:tcPr>
            <w:tcW w:w="600" w:type="dxa"/>
          </w:tcPr>
          <w:p w14:paraId="474C56CB" w14:textId="77777777" w:rsidR="00B50050" w:rsidRDefault="00B50050" w:rsidP="0088127C">
            <w:pPr>
              <w:pStyle w:val="OtherTableBody"/>
            </w:pPr>
            <w:r>
              <w:t>12</w:t>
            </w:r>
          </w:p>
        </w:tc>
        <w:tc>
          <w:tcPr>
            <w:tcW w:w="600" w:type="dxa"/>
          </w:tcPr>
          <w:p w14:paraId="56AA8E39" w14:textId="77777777" w:rsidR="00B50050" w:rsidRDefault="00B50050" w:rsidP="0088127C">
            <w:pPr>
              <w:pStyle w:val="OtherTableBody"/>
            </w:pPr>
            <w:r>
              <w:t>..</w:t>
            </w:r>
          </w:p>
        </w:tc>
        <w:tc>
          <w:tcPr>
            <w:tcW w:w="600" w:type="dxa"/>
          </w:tcPr>
          <w:p w14:paraId="681F10CC" w14:textId="77777777" w:rsidR="00B50050" w:rsidRDefault="00B50050" w:rsidP="0088127C">
            <w:pPr>
              <w:pStyle w:val="OtherTableBody"/>
            </w:pPr>
          </w:p>
        </w:tc>
        <w:tc>
          <w:tcPr>
            <w:tcW w:w="600" w:type="dxa"/>
          </w:tcPr>
          <w:p w14:paraId="0AD45820" w14:textId="77777777" w:rsidR="00B50050" w:rsidRDefault="00B50050" w:rsidP="0088127C">
            <w:pPr>
              <w:pStyle w:val="OtherTableBody"/>
            </w:pPr>
            <w:r>
              <w:t>CQ</w:t>
            </w:r>
          </w:p>
        </w:tc>
        <w:tc>
          <w:tcPr>
            <w:tcW w:w="700" w:type="dxa"/>
          </w:tcPr>
          <w:p w14:paraId="0F457A53" w14:textId="77777777" w:rsidR="00B50050" w:rsidRDefault="00B50050" w:rsidP="0088127C">
            <w:pPr>
              <w:pStyle w:val="OtherTableBody"/>
            </w:pPr>
          </w:p>
        </w:tc>
        <w:tc>
          <w:tcPr>
            <w:tcW w:w="600" w:type="dxa"/>
          </w:tcPr>
          <w:p w14:paraId="77728C8E" w14:textId="77777777" w:rsidR="00B50050" w:rsidRDefault="00B50050" w:rsidP="0088127C">
            <w:pPr>
              <w:pStyle w:val="OtherTableBody"/>
            </w:pPr>
          </w:p>
        </w:tc>
        <w:tc>
          <w:tcPr>
            <w:tcW w:w="900" w:type="dxa"/>
          </w:tcPr>
          <w:p w14:paraId="00870B97" w14:textId="77777777" w:rsidR="00B50050" w:rsidRDefault="00B50050" w:rsidP="0088127C">
            <w:pPr>
              <w:pStyle w:val="OtherTableBody"/>
            </w:pPr>
            <w:r>
              <w:t>7.4.3.12</w:t>
            </w:r>
          </w:p>
        </w:tc>
      </w:tr>
      <w:tr w:rsidR="00B50050" w14:paraId="2F8A2169" w14:textId="77777777" w:rsidTr="00195548">
        <w:tc>
          <w:tcPr>
            <w:tcW w:w="3500" w:type="dxa"/>
          </w:tcPr>
          <w:p w14:paraId="083A2DCC" w14:textId="77777777" w:rsidR="00B50050" w:rsidRDefault="00B50050" w:rsidP="0088127C">
            <w:pPr>
              <w:pStyle w:val="OtherTableBody"/>
            </w:pPr>
            <w:r>
              <w:t xml:space="preserve">Specimen Collection Date/Time </w:t>
            </w:r>
          </w:p>
        </w:tc>
        <w:tc>
          <w:tcPr>
            <w:tcW w:w="700" w:type="dxa"/>
          </w:tcPr>
          <w:p w14:paraId="3AFB9884" w14:textId="77777777" w:rsidR="00B50050" w:rsidRDefault="00B50050" w:rsidP="0088127C">
            <w:pPr>
              <w:pStyle w:val="OtherTableBody"/>
            </w:pPr>
            <w:r>
              <w:t>01765</w:t>
            </w:r>
          </w:p>
        </w:tc>
        <w:tc>
          <w:tcPr>
            <w:tcW w:w="600" w:type="dxa"/>
          </w:tcPr>
          <w:p w14:paraId="6116DCA3" w14:textId="77777777" w:rsidR="00B50050" w:rsidRDefault="00B50050" w:rsidP="0088127C">
            <w:pPr>
              <w:pStyle w:val="OtherTableBody"/>
            </w:pPr>
            <w:r>
              <w:t>SPM</w:t>
            </w:r>
          </w:p>
        </w:tc>
        <w:tc>
          <w:tcPr>
            <w:tcW w:w="600" w:type="dxa"/>
          </w:tcPr>
          <w:p w14:paraId="451B4D81" w14:textId="77777777" w:rsidR="00B50050" w:rsidRDefault="00B50050" w:rsidP="0088127C">
            <w:pPr>
              <w:pStyle w:val="OtherTableBody"/>
            </w:pPr>
            <w:r>
              <w:t>17</w:t>
            </w:r>
          </w:p>
        </w:tc>
        <w:tc>
          <w:tcPr>
            <w:tcW w:w="600" w:type="dxa"/>
          </w:tcPr>
          <w:p w14:paraId="4379241B" w14:textId="77777777" w:rsidR="00B50050" w:rsidRDefault="00B50050" w:rsidP="0088127C">
            <w:pPr>
              <w:pStyle w:val="OtherTableBody"/>
            </w:pPr>
            <w:r>
              <w:t>..</w:t>
            </w:r>
          </w:p>
        </w:tc>
        <w:tc>
          <w:tcPr>
            <w:tcW w:w="600" w:type="dxa"/>
          </w:tcPr>
          <w:p w14:paraId="196AFC46" w14:textId="77777777" w:rsidR="00B50050" w:rsidRDefault="00B50050" w:rsidP="0088127C">
            <w:pPr>
              <w:pStyle w:val="OtherTableBody"/>
            </w:pPr>
          </w:p>
        </w:tc>
        <w:tc>
          <w:tcPr>
            <w:tcW w:w="600" w:type="dxa"/>
          </w:tcPr>
          <w:p w14:paraId="385CC273" w14:textId="77777777" w:rsidR="00B50050" w:rsidRDefault="00B50050" w:rsidP="0088127C">
            <w:pPr>
              <w:pStyle w:val="OtherTableBody"/>
            </w:pPr>
            <w:r>
              <w:t>DR</w:t>
            </w:r>
          </w:p>
        </w:tc>
        <w:tc>
          <w:tcPr>
            <w:tcW w:w="700" w:type="dxa"/>
          </w:tcPr>
          <w:p w14:paraId="599C9862" w14:textId="77777777" w:rsidR="00B50050" w:rsidRDefault="00B50050" w:rsidP="0088127C">
            <w:pPr>
              <w:pStyle w:val="OtherTableBody"/>
            </w:pPr>
          </w:p>
        </w:tc>
        <w:tc>
          <w:tcPr>
            <w:tcW w:w="600" w:type="dxa"/>
          </w:tcPr>
          <w:p w14:paraId="678EC2F0" w14:textId="77777777" w:rsidR="00B50050" w:rsidRDefault="00B50050" w:rsidP="0088127C">
            <w:pPr>
              <w:pStyle w:val="OtherTableBody"/>
            </w:pPr>
          </w:p>
        </w:tc>
        <w:tc>
          <w:tcPr>
            <w:tcW w:w="900" w:type="dxa"/>
          </w:tcPr>
          <w:p w14:paraId="6AD95B22" w14:textId="77777777" w:rsidR="00B50050" w:rsidRDefault="00B50050" w:rsidP="0088127C">
            <w:pPr>
              <w:pStyle w:val="OtherTableBody"/>
            </w:pPr>
            <w:r>
              <w:t>7.4.3.17</w:t>
            </w:r>
          </w:p>
        </w:tc>
      </w:tr>
      <w:tr w:rsidR="00B50050" w14:paraId="424644C5" w14:textId="77777777" w:rsidTr="00195548">
        <w:tc>
          <w:tcPr>
            <w:tcW w:w="3500" w:type="dxa"/>
          </w:tcPr>
          <w:p w14:paraId="61308EF0" w14:textId="77777777" w:rsidR="00B50050" w:rsidRDefault="00B50050" w:rsidP="0088127C">
            <w:pPr>
              <w:pStyle w:val="OtherTableBody"/>
            </w:pPr>
            <w:r>
              <w:t xml:space="preserve">Specimen Collection Method </w:t>
            </w:r>
          </w:p>
        </w:tc>
        <w:tc>
          <w:tcPr>
            <w:tcW w:w="700" w:type="dxa"/>
          </w:tcPr>
          <w:p w14:paraId="1EE86634" w14:textId="77777777" w:rsidR="00B50050" w:rsidRDefault="00B50050" w:rsidP="0088127C">
            <w:pPr>
              <w:pStyle w:val="OtherTableBody"/>
            </w:pPr>
            <w:r>
              <w:t>01759</w:t>
            </w:r>
          </w:p>
        </w:tc>
        <w:tc>
          <w:tcPr>
            <w:tcW w:w="600" w:type="dxa"/>
          </w:tcPr>
          <w:p w14:paraId="54A5AAA3" w14:textId="77777777" w:rsidR="00B50050" w:rsidRDefault="00B50050" w:rsidP="0088127C">
            <w:pPr>
              <w:pStyle w:val="OtherTableBody"/>
            </w:pPr>
            <w:r>
              <w:t>SPM</w:t>
            </w:r>
          </w:p>
        </w:tc>
        <w:tc>
          <w:tcPr>
            <w:tcW w:w="600" w:type="dxa"/>
          </w:tcPr>
          <w:p w14:paraId="72900F92" w14:textId="77777777" w:rsidR="00B50050" w:rsidRDefault="00B50050" w:rsidP="0088127C">
            <w:pPr>
              <w:pStyle w:val="OtherTableBody"/>
            </w:pPr>
            <w:r>
              <w:t>7</w:t>
            </w:r>
          </w:p>
        </w:tc>
        <w:tc>
          <w:tcPr>
            <w:tcW w:w="600" w:type="dxa"/>
          </w:tcPr>
          <w:p w14:paraId="1BB24482" w14:textId="77777777" w:rsidR="00B50050" w:rsidRDefault="00B50050" w:rsidP="0088127C">
            <w:pPr>
              <w:pStyle w:val="OtherTableBody"/>
            </w:pPr>
            <w:r>
              <w:t>..</w:t>
            </w:r>
          </w:p>
        </w:tc>
        <w:tc>
          <w:tcPr>
            <w:tcW w:w="600" w:type="dxa"/>
          </w:tcPr>
          <w:p w14:paraId="20FAFB6E" w14:textId="77777777" w:rsidR="00B50050" w:rsidRDefault="00B50050" w:rsidP="0088127C">
            <w:pPr>
              <w:pStyle w:val="OtherTableBody"/>
            </w:pPr>
          </w:p>
        </w:tc>
        <w:tc>
          <w:tcPr>
            <w:tcW w:w="600" w:type="dxa"/>
          </w:tcPr>
          <w:p w14:paraId="578C7A62" w14:textId="77777777" w:rsidR="00B50050" w:rsidRDefault="00B50050" w:rsidP="0088127C">
            <w:pPr>
              <w:pStyle w:val="OtherTableBody"/>
            </w:pPr>
            <w:r>
              <w:t>CWE</w:t>
            </w:r>
          </w:p>
        </w:tc>
        <w:tc>
          <w:tcPr>
            <w:tcW w:w="700" w:type="dxa"/>
          </w:tcPr>
          <w:p w14:paraId="433FF01F" w14:textId="77777777" w:rsidR="00B50050" w:rsidRDefault="00B50050" w:rsidP="0088127C">
            <w:pPr>
              <w:pStyle w:val="OtherTableBody"/>
            </w:pPr>
          </w:p>
        </w:tc>
        <w:tc>
          <w:tcPr>
            <w:tcW w:w="600" w:type="dxa"/>
          </w:tcPr>
          <w:p w14:paraId="06EBAC08" w14:textId="77777777" w:rsidR="00B50050" w:rsidRDefault="00B50050" w:rsidP="0088127C">
            <w:pPr>
              <w:pStyle w:val="OtherTableBody"/>
            </w:pPr>
            <w:r>
              <w:t>0488</w:t>
            </w:r>
          </w:p>
        </w:tc>
        <w:tc>
          <w:tcPr>
            <w:tcW w:w="900" w:type="dxa"/>
          </w:tcPr>
          <w:p w14:paraId="1A336F6C" w14:textId="77777777" w:rsidR="00B50050" w:rsidRDefault="00B50050" w:rsidP="0088127C">
            <w:pPr>
              <w:pStyle w:val="OtherTableBody"/>
            </w:pPr>
            <w:r>
              <w:t>7.4.3.7</w:t>
            </w:r>
          </w:p>
        </w:tc>
      </w:tr>
      <w:tr w:rsidR="00B50050" w14:paraId="2CC4D194" w14:textId="77777777" w:rsidTr="00195548">
        <w:tc>
          <w:tcPr>
            <w:tcW w:w="3500" w:type="dxa"/>
          </w:tcPr>
          <w:p w14:paraId="1CC91ECC" w14:textId="77777777" w:rsidR="00B50050" w:rsidRDefault="00B50050" w:rsidP="0088127C">
            <w:pPr>
              <w:pStyle w:val="OtherTableBody"/>
            </w:pPr>
            <w:r>
              <w:t>Specimen Collection Site</w:t>
            </w:r>
          </w:p>
        </w:tc>
        <w:tc>
          <w:tcPr>
            <w:tcW w:w="700" w:type="dxa"/>
          </w:tcPr>
          <w:p w14:paraId="6AAF3ACB" w14:textId="77777777" w:rsidR="00B50050" w:rsidRDefault="00B50050" w:rsidP="0088127C">
            <w:pPr>
              <w:pStyle w:val="OtherTableBody"/>
            </w:pPr>
            <w:r>
              <w:t>01761</w:t>
            </w:r>
          </w:p>
        </w:tc>
        <w:tc>
          <w:tcPr>
            <w:tcW w:w="600" w:type="dxa"/>
          </w:tcPr>
          <w:p w14:paraId="5F6F70E9" w14:textId="77777777" w:rsidR="00B50050" w:rsidRDefault="00B50050" w:rsidP="0088127C">
            <w:pPr>
              <w:pStyle w:val="OtherTableBody"/>
            </w:pPr>
            <w:r>
              <w:t>SPM</w:t>
            </w:r>
          </w:p>
        </w:tc>
        <w:tc>
          <w:tcPr>
            <w:tcW w:w="600" w:type="dxa"/>
          </w:tcPr>
          <w:p w14:paraId="514B7B73" w14:textId="77777777" w:rsidR="00B50050" w:rsidRDefault="00B50050" w:rsidP="0088127C">
            <w:pPr>
              <w:pStyle w:val="OtherTableBody"/>
            </w:pPr>
            <w:r>
              <w:t>10</w:t>
            </w:r>
          </w:p>
        </w:tc>
        <w:tc>
          <w:tcPr>
            <w:tcW w:w="600" w:type="dxa"/>
          </w:tcPr>
          <w:p w14:paraId="57CBDEB1" w14:textId="77777777" w:rsidR="00B50050" w:rsidRDefault="00B50050" w:rsidP="0088127C">
            <w:pPr>
              <w:pStyle w:val="OtherTableBody"/>
            </w:pPr>
            <w:r>
              <w:t>..</w:t>
            </w:r>
          </w:p>
        </w:tc>
        <w:tc>
          <w:tcPr>
            <w:tcW w:w="600" w:type="dxa"/>
          </w:tcPr>
          <w:p w14:paraId="432B0611" w14:textId="77777777" w:rsidR="00B50050" w:rsidRDefault="00B50050" w:rsidP="0088127C">
            <w:pPr>
              <w:pStyle w:val="OtherTableBody"/>
            </w:pPr>
          </w:p>
        </w:tc>
        <w:tc>
          <w:tcPr>
            <w:tcW w:w="600" w:type="dxa"/>
          </w:tcPr>
          <w:p w14:paraId="649484E1" w14:textId="77777777" w:rsidR="00B50050" w:rsidRDefault="00B50050" w:rsidP="0088127C">
            <w:pPr>
              <w:pStyle w:val="OtherTableBody"/>
            </w:pPr>
            <w:r>
              <w:t>CWE</w:t>
            </w:r>
          </w:p>
        </w:tc>
        <w:tc>
          <w:tcPr>
            <w:tcW w:w="700" w:type="dxa"/>
          </w:tcPr>
          <w:p w14:paraId="30BA8940" w14:textId="77777777" w:rsidR="00B50050" w:rsidRDefault="00B50050" w:rsidP="0088127C">
            <w:pPr>
              <w:pStyle w:val="OtherTableBody"/>
            </w:pPr>
          </w:p>
        </w:tc>
        <w:tc>
          <w:tcPr>
            <w:tcW w:w="600" w:type="dxa"/>
          </w:tcPr>
          <w:p w14:paraId="7F302A19" w14:textId="77777777" w:rsidR="00B50050" w:rsidRDefault="00B50050" w:rsidP="0088127C">
            <w:pPr>
              <w:pStyle w:val="OtherTableBody"/>
            </w:pPr>
            <w:r>
              <w:t>0543</w:t>
            </w:r>
          </w:p>
        </w:tc>
        <w:tc>
          <w:tcPr>
            <w:tcW w:w="900" w:type="dxa"/>
          </w:tcPr>
          <w:p w14:paraId="75CBF6B7" w14:textId="77777777" w:rsidR="00B50050" w:rsidRDefault="00B50050" w:rsidP="0088127C">
            <w:pPr>
              <w:pStyle w:val="OtherTableBody"/>
            </w:pPr>
            <w:r>
              <w:t>7.4.3.10</w:t>
            </w:r>
          </w:p>
        </w:tc>
      </w:tr>
      <w:tr w:rsidR="00B50050" w14:paraId="74CDBDD6" w14:textId="77777777" w:rsidTr="00195548">
        <w:tc>
          <w:tcPr>
            <w:tcW w:w="3500" w:type="dxa"/>
          </w:tcPr>
          <w:p w14:paraId="15A8E16D" w14:textId="77777777" w:rsidR="00B50050" w:rsidRDefault="00B50050" w:rsidP="0088127C">
            <w:pPr>
              <w:pStyle w:val="OtherTableBody"/>
            </w:pPr>
            <w:r>
              <w:t>Specimen Component</w:t>
            </w:r>
          </w:p>
        </w:tc>
        <w:tc>
          <w:tcPr>
            <w:tcW w:w="700" w:type="dxa"/>
          </w:tcPr>
          <w:p w14:paraId="0ADCD117" w14:textId="77777777" w:rsidR="00B50050" w:rsidRDefault="00B50050" w:rsidP="0088127C">
            <w:pPr>
              <w:pStyle w:val="OtherTableBody"/>
            </w:pPr>
            <w:r>
              <w:t>01355</w:t>
            </w:r>
          </w:p>
        </w:tc>
        <w:tc>
          <w:tcPr>
            <w:tcW w:w="600" w:type="dxa"/>
          </w:tcPr>
          <w:p w14:paraId="544E2590" w14:textId="77777777" w:rsidR="00B50050" w:rsidRDefault="00B50050" w:rsidP="0088127C">
            <w:pPr>
              <w:pStyle w:val="OtherTableBody"/>
            </w:pPr>
            <w:r>
              <w:t>SAC</w:t>
            </w:r>
          </w:p>
        </w:tc>
        <w:tc>
          <w:tcPr>
            <w:tcW w:w="600" w:type="dxa"/>
          </w:tcPr>
          <w:p w14:paraId="5503E6B8" w14:textId="77777777" w:rsidR="00B50050" w:rsidRDefault="00B50050" w:rsidP="0088127C">
            <w:pPr>
              <w:pStyle w:val="OtherTableBody"/>
            </w:pPr>
            <w:r>
              <w:t>28</w:t>
            </w:r>
          </w:p>
        </w:tc>
        <w:tc>
          <w:tcPr>
            <w:tcW w:w="600" w:type="dxa"/>
          </w:tcPr>
          <w:p w14:paraId="11B6FFC8" w14:textId="77777777" w:rsidR="00B50050" w:rsidRDefault="00B50050" w:rsidP="0088127C">
            <w:pPr>
              <w:pStyle w:val="OtherTableBody"/>
            </w:pPr>
            <w:r>
              <w:t>..</w:t>
            </w:r>
          </w:p>
        </w:tc>
        <w:tc>
          <w:tcPr>
            <w:tcW w:w="600" w:type="dxa"/>
          </w:tcPr>
          <w:p w14:paraId="347F5474" w14:textId="77777777" w:rsidR="00B50050" w:rsidRDefault="00B50050" w:rsidP="0088127C">
            <w:pPr>
              <w:pStyle w:val="OtherTableBody"/>
            </w:pPr>
          </w:p>
        </w:tc>
        <w:tc>
          <w:tcPr>
            <w:tcW w:w="600" w:type="dxa"/>
          </w:tcPr>
          <w:p w14:paraId="13D7B3D8" w14:textId="77777777" w:rsidR="00B50050" w:rsidRDefault="00B50050" w:rsidP="0088127C">
            <w:pPr>
              <w:pStyle w:val="OtherTableBody"/>
            </w:pPr>
            <w:r>
              <w:t>CWE</w:t>
            </w:r>
          </w:p>
        </w:tc>
        <w:tc>
          <w:tcPr>
            <w:tcW w:w="700" w:type="dxa"/>
          </w:tcPr>
          <w:p w14:paraId="551B26CE" w14:textId="77777777" w:rsidR="00B50050" w:rsidRDefault="00B50050" w:rsidP="0088127C">
            <w:pPr>
              <w:pStyle w:val="OtherTableBody"/>
            </w:pPr>
          </w:p>
        </w:tc>
        <w:tc>
          <w:tcPr>
            <w:tcW w:w="600" w:type="dxa"/>
          </w:tcPr>
          <w:p w14:paraId="0DAC95AA" w14:textId="77777777" w:rsidR="00B50050" w:rsidRDefault="00B50050" w:rsidP="0088127C">
            <w:pPr>
              <w:pStyle w:val="OtherTableBody"/>
            </w:pPr>
            <w:r>
              <w:t>0372</w:t>
            </w:r>
          </w:p>
        </w:tc>
        <w:tc>
          <w:tcPr>
            <w:tcW w:w="900" w:type="dxa"/>
          </w:tcPr>
          <w:p w14:paraId="30F652A8" w14:textId="77777777" w:rsidR="00B50050" w:rsidRDefault="00B50050" w:rsidP="0088127C">
            <w:pPr>
              <w:pStyle w:val="OtherTableBody"/>
            </w:pPr>
            <w:r>
              <w:t>13.4.3.28</w:t>
            </w:r>
          </w:p>
        </w:tc>
      </w:tr>
      <w:tr w:rsidR="00B50050" w14:paraId="3BE471FF" w14:textId="77777777" w:rsidTr="00195548">
        <w:tc>
          <w:tcPr>
            <w:tcW w:w="3500" w:type="dxa"/>
          </w:tcPr>
          <w:p w14:paraId="13F8AD89" w14:textId="77777777" w:rsidR="00B50050" w:rsidRDefault="00B50050" w:rsidP="0088127C">
            <w:pPr>
              <w:pStyle w:val="OtherTableBody"/>
            </w:pPr>
            <w:r>
              <w:lastRenderedPageBreak/>
              <w:t xml:space="preserve">Specimen Condition </w:t>
            </w:r>
          </w:p>
        </w:tc>
        <w:tc>
          <w:tcPr>
            <w:tcW w:w="700" w:type="dxa"/>
          </w:tcPr>
          <w:p w14:paraId="46261EBC" w14:textId="77777777" w:rsidR="00B50050" w:rsidRDefault="00B50050" w:rsidP="0088127C">
            <w:pPr>
              <w:pStyle w:val="OtherTableBody"/>
            </w:pPr>
            <w:r>
              <w:t>01770</w:t>
            </w:r>
          </w:p>
        </w:tc>
        <w:tc>
          <w:tcPr>
            <w:tcW w:w="600" w:type="dxa"/>
          </w:tcPr>
          <w:p w14:paraId="3F75F474" w14:textId="77777777" w:rsidR="00B50050" w:rsidRDefault="00B50050" w:rsidP="0088127C">
            <w:pPr>
              <w:pStyle w:val="OtherTableBody"/>
            </w:pPr>
            <w:r>
              <w:t>SPM</w:t>
            </w:r>
          </w:p>
        </w:tc>
        <w:tc>
          <w:tcPr>
            <w:tcW w:w="600" w:type="dxa"/>
          </w:tcPr>
          <w:p w14:paraId="2B2FDE08" w14:textId="77777777" w:rsidR="00B50050" w:rsidRDefault="00B50050" w:rsidP="0088127C">
            <w:pPr>
              <w:pStyle w:val="OtherTableBody"/>
            </w:pPr>
            <w:r>
              <w:t>24</w:t>
            </w:r>
          </w:p>
        </w:tc>
        <w:tc>
          <w:tcPr>
            <w:tcW w:w="600" w:type="dxa"/>
          </w:tcPr>
          <w:p w14:paraId="6665B537" w14:textId="77777777" w:rsidR="00B50050" w:rsidRDefault="00B50050" w:rsidP="0088127C">
            <w:pPr>
              <w:pStyle w:val="OtherTableBody"/>
            </w:pPr>
            <w:r>
              <w:t>..</w:t>
            </w:r>
          </w:p>
        </w:tc>
        <w:tc>
          <w:tcPr>
            <w:tcW w:w="600" w:type="dxa"/>
          </w:tcPr>
          <w:p w14:paraId="66E5F6CA" w14:textId="77777777" w:rsidR="00B50050" w:rsidRDefault="00B50050" w:rsidP="0088127C">
            <w:pPr>
              <w:pStyle w:val="OtherTableBody"/>
            </w:pPr>
          </w:p>
        </w:tc>
        <w:tc>
          <w:tcPr>
            <w:tcW w:w="600" w:type="dxa"/>
          </w:tcPr>
          <w:p w14:paraId="1F398E3C" w14:textId="77777777" w:rsidR="00B50050" w:rsidRDefault="00B50050" w:rsidP="0088127C">
            <w:pPr>
              <w:pStyle w:val="OtherTableBody"/>
            </w:pPr>
            <w:r>
              <w:t>CWE</w:t>
            </w:r>
          </w:p>
        </w:tc>
        <w:tc>
          <w:tcPr>
            <w:tcW w:w="700" w:type="dxa"/>
          </w:tcPr>
          <w:p w14:paraId="7E124805" w14:textId="77777777" w:rsidR="00B50050" w:rsidRDefault="00B50050" w:rsidP="0088127C">
            <w:pPr>
              <w:pStyle w:val="OtherTableBody"/>
            </w:pPr>
            <w:r>
              <w:t>Y</w:t>
            </w:r>
          </w:p>
        </w:tc>
        <w:tc>
          <w:tcPr>
            <w:tcW w:w="600" w:type="dxa"/>
          </w:tcPr>
          <w:p w14:paraId="1E61D8D0" w14:textId="77777777" w:rsidR="00B50050" w:rsidRDefault="00B50050" w:rsidP="0088127C">
            <w:pPr>
              <w:pStyle w:val="OtherTableBody"/>
            </w:pPr>
            <w:r>
              <w:t>0493</w:t>
            </w:r>
          </w:p>
        </w:tc>
        <w:tc>
          <w:tcPr>
            <w:tcW w:w="900" w:type="dxa"/>
          </w:tcPr>
          <w:p w14:paraId="2AC753BE" w14:textId="77777777" w:rsidR="00B50050" w:rsidRDefault="00B50050" w:rsidP="0088127C">
            <w:pPr>
              <w:pStyle w:val="OtherTableBody"/>
            </w:pPr>
            <w:r>
              <w:t>7.4.3.24</w:t>
            </w:r>
          </w:p>
        </w:tc>
      </w:tr>
      <w:tr w:rsidR="00B50050" w14:paraId="7DE0ED49" w14:textId="77777777" w:rsidTr="00195548">
        <w:tc>
          <w:tcPr>
            <w:tcW w:w="3500" w:type="dxa"/>
          </w:tcPr>
          <w:p w14:paraId="45F61289" w14:textId="77777777" w:rsidR="00B50050" w:rsidRDefault="00B50050" w:rsidP="0088127C">
            <w:pPr>
              <w:pStyle w:val="OtherTableBody"/>
            </w:pPr>
            <w:r>
              <w:t>Specimen Consumption Quantity</w:t>
            </w:r>
          </w:p>
        </w:tc>
        <w:tc>
          <w:tcPr>
            <w:tcW w:w="700" w:type="dxa"/>
          </w:tcPr>
          <w:p w14:paraId="0C31F5E1" w14:textId="77777777" w:rsidR="00B50050" w:rsidRDefault="00B50050" w:rsidP="0088127C">
            <w:pPr>
              <w:pStyle w:val="OtherTableBody"/>
            </w:pPr>
            <w:r>
              <w:t>03490</w:t>
            </w:r>
          </w:p>
        </w:tc>
        <w:tc>
          <w:tcPr>
            <w:tcW w:w="600" w:type="dxa"/>
          </w:tcPr>
          <w:p w14:paraId="73B25FA0" w14:textId="77777777" w:rsidR="00B50050" w:rsidRDefault="00B50050" w:rsidP="0088127C">
            <w:pPr>
              <w:pStyle w:val="OtherTableBody"/>
            </w:pPr>
            <w:r>
              <w:t>TCD</w:t>
            </w:r>
          </w:p>
        </w:tc>
        <w:tc>
          <w:tcPr>
            <w:tcW w:w="600" w:type="dxa"/>
          </w:tcPr>
          <w:p w14:paraId="1D0B6162" w14:textId="77777777" w:rsidR="00B50050" w:rsidRDefault="00B50050" w:rsidP="0088127C">
            <w:pPr>
              <w:pStyle w:val="OtherTableBody"/>
            </w:pPr>
            <w:r>
              <w:t>9</w:t>
            </w:r>
          </w:p>
        </w:tc>
        <w:tc>
          <w:tcPr>
            <w:tcW w:w="600" w:type="dxa"/>
          </w:tcPr>
          <w:p w14:paraId="58A3A193" w14:textId="77777777" w:rsidR="00B50050" w:rsidRDefault="00B50050" w:rsidP="0088127C">
            <w:pPr>
              <w:pStyle w:val="OtherTableBody"/>
            </w:pPr>
            <w:r>
              <w:t>..</w:t>
            </w:r>
          </w:p>
        </w:tc>
        <w:tc>
          <w:tcPr>
            <w:tcW w:w="600" w:type="dxa"/>
          </w:tcPr>
          <w:p w14:paraId="187A6E5B" w14:textId="77777777" w:rsidR="00B50050" w:rsidRDefault="00B50050" w:rsidP="0088127C">
            <w:pPr>
              <w:pStyle w:val="OtherTableBody"/>
            </w:pPr>
          </w:p>
        </w:tc>
        <w:tc>
          <w:tcPr>
            <w:tcW w:w="600" w:type="dxa"/>
          </w:tcPr>
          <w:p w14:paraId="2BE84664" w14:textId="77777777" w:rsidR="00B50050" w:rsidRDefault="00B50050" w:rsidP="0088127C">
            <w:pPr>
              <w:pStyle w:val="OtherTableBody"/>
            </w:pPr>
            <w:r>
              <w:t>CQ</w:t>
            </w:r>
          </w:p>
        </w:tc>
        <w:tc>
          <w:tcPr>
            <w:tcW w:w="700" w:type="dxa"/>
          </w:tcPr>
          <w:p w14:paraId="08E1400D" w14:textId="77777777" w:rsidR="00B50050" w:rsidRDefault="00B50050" w:rsidP="0088127C">
            <w:pPr>
              <w:pStyle w:val="OtherTableBody"/>
            </w:pPr>
          </w:p>
        </w:tc>
        <w:tc>
          <w:tcPr>
            <w:tcW w:w="600" w:type="dxa"/>
          </w:tcPr>
          <w:p w14:paraId="4462DE68" w14:textId="77777777" w:rsidR="00B50050" w:rsidRDefault="00B50050" w:rsidP="0088127C">
            <w:pPr>
              <w:pStyle w:val="OtherTableBody"/>
            </w:pPr>
          </w:p>
        </w:tc>
        <w:tc>
          <w:tcPr>
            <w:tcW w:w="900" w:type="dxa"/>
          </w:tcPr>
          <w:p w14:paraId="1FFB11A7" w14:textId="77777777" w:rsidR="00B50050" w:rsidRDefault="00B50050" w:rsidP="0088127C">
            <w:pPr>
              <w:pStyle w:val="OtherTableBody"/>
            </w:pPr>
            <w:r>
              <w:t>13.4.10.9</w:t>
            </w:r>
          </w:p>
        </w:tc>
      </w:tr>
      <w:tr w:rsidR="00B50050" w14:paraId="0864451B" w14:textId="77777777" w:rsidTr="00195548">
        <w:tc>
          <w:tcPr>
            <w:tcW w:w="3500" w:type="dxa"/>
          </w:tcPr>
          <w:p w14:paraId="38FBFD82" w14:textId="77777777" w:rsidR="00B50050" w:rsidRDefault="00B50050" w:rsidP="0088127C">
            <w:pPr>
              <w:pStyle w:val="OtherTableBody"/>
            </w:pPr>
            <w:r>
              <w:t xml:space="preserve">Specimen Current Quantity </w:t>
            </w:r>
          </w:p>
        </w:tc>
        <w:tc>
          <w:tcPr>
            <w:tcW w:w="700" w:type="dxa"/>
          </w:tcPr>
          <w:p w14:paraId="363944F6" w14:textId="77777777" w:rsidR="00B50050" w:rsidRDefault="00B50050" w:rsidP="0088127C">
            <w:pPr>
              <w:pStyle w:val="OtherTableBody"/>
            </w:pPr>
            <w:r>
              <w:t>01771</w:t>
            </w:r>
          </w:p>
        </w:tc>
        <w:tc>
          <w:tcPr>
            <w:tcW w:w="600" w:type="dxa"/>
          </w:tcPr>
          <w:p w14:paraId="4E1757F3" w14:textId="77777777" w:rsidR="00B50050" w:rsidRDefault="00B50050" w:rsidP="0088127C">
            <w:pPr>
              <w:pStyle w:val="OtherTableBody"/>
            </w:pPr>
            <w:r>
              <w:t>SPM</w:t>
            </w:r>
          </w:p>
        </w:tc>
        <w:tc>
          <w:tcPr>
            <w:tcW w:w="600" w:type="dxa"/>
          </w:tcPr>
          <w:p w14:paraId="7095E329" w14:textId="77777777" w:rsidR="00B50050" w:rsidRDefault="00B50050" w:rsidP="0088127C">
            <w:pPr>
              <w:pStyle w:val="OtherTableBody"/>
            </w:pPr>
            <w:r>
              <w:t>25</w:t>
            </w:r>
          </w:p>
        </w:tc>
        <w:tc>
          <w:tcPr>
            <w:tcW w:w="600" w:type="dxa"/>
          </w:tcPr>
          <w:p w14:paraId="41388C96" w14:textId="77777777" w:rsidR="00B50050" w:rsidRDefault="00B50050" w:rsidP="0088127C">
            <w:pPr>
              <w:pStyle w:val="OtherTableBody"/>
            </w:pPr>
            <w:r>
              <w:t>..</w:t>
            </w:r>
          </w:p>
        </w:tc>
        <w:tc>
          <w:tcPr>
            <w:tcW w:w="600" w:type="dxa"/>
          </w:tcPr>
          <w:p w14:paraId="31763787" w14:textId="77777777" w:rsidR="00B50050" w:rsidRDefault="00B50050" w:rsidP="0088127C">
            <w:pPr>
              <w:pStyle w:val="OtherTableBody"/>
            </w:pPr>
          </w:p>
        </w:tc>
        <w:tc>
          <w:tcPr>
            <w:tcW w:w="600" w:type="dxa"/>
          </w:tcPr>
          <w:p w14:paraId="1F3CF223" w14:textId="77777777" w:rsidR="00B50050" w:rsidRDefault="00B50050" w:rsidP="0088127C">
            <w:pPr>
              <w:pStyle w:val="OtherTableBody"/>
            </w:pPr>
            <w:r>
              <w:t>CQ</w:t>
            </w:r>
          </w:p>
        </w:tc>
        <w:tc>
          <w:tcPr>
            <w:tcW w:w="700" w:type="dxa"/>
          </w:tcPr>
          <w:p w14:paraId="0021F61F" w14:textId="77777777" w:rsidR="00B50050" w:rsidRDefault="00B50050" w:rsidP="0088127C">
            <w:pPr>
              <w:pStyle w:val="OtherTableBody"/>
            </w:pPr>
          </w:p>
        </w:tc>
        <w:tc>
          <w:tcPr>
            <w:tcW w:w="600" w:type="dxa"/>
          </w:tcPr>
          <w:p w14:paraId="31EBA8BA" w14:textId="77777777" w:rsidR="00B50050" w:rsidRDefault="00B50050" w:rsidP="0088127C">
            <w:pPr>
              <w:pStyle w:val="OtherTableBody"/>
            </w:pPr>
          </w:p>
        </w:tc>
        <w:tc>
          <w:tcPr>
            <w:tcW w:w="900" w:type="dxa"/>
          </w:tcPr>
          <w:p w14:paraId="38B4BA85" w14:textId="77777777" w:rsidR="00B50050" w:rsidRDefault="00B50050" w:rsidP="0088127C">
            <w:pPr>
              <w:pStyle w:val="OtherTableBody"/>
            </w:pPr>
            <w:r>
              <w:t>7.4.3.25</w:t>
            </w:r>
          </w:p>
        </w:tc>
      </w:tr>
      <w:tr w:rsidR="00B50050" w14:paraId="09CF5171" w14:textId="77777777" w:rsidTr="00195548">
        <w:tc>
          <w:tcPr>
            <w:tcW w:w="3500" w:type="dxa"/>
          </w:tcPr>
          <w:p w14:paraId="09BBC68C" w14:textId="77777777" w:rsidR="00B50050" w:rsidRDefault="00B50050" w:rsidP="0088127C">
            <w:pPr>
              <w:pStyle w:val="OtherTableBody"/>
            </w:pPr>
            <w:r>
              <w:t xml:space="preserve">Specimen Description </w:t>
            </w:r>
          </w:p>
        </w:tc>
        <w:tc>
          <w:tcPr>
            <w:tcW w:w="700" w:type="dxa"/>
          </w:tcPr>
          <w:p w14:paraId="03BCA302" w14:textId="77777777" w:rsidR="00B50050" w:rsidRDefault="00B50050" w:rsidP="0088127C">
            <w:pPr>
              <w:pStyle w:val="OtherTableBody"/>
            </w:pPr>
            <w:r>
              <w:t>01764</w:t>
            </w:r>
          </w:p>
        </w:tc>
        <w:tc>
          <w:tcPr>
            <w:tcW w:w="600" w:type="dxa"/>
          </w:tcPr>
          <w:p w14:paraId="76C63567" w14:textId="77777777" w:rsidR="00B50050" w:rsidRDefault="00B50050" w:rsidP="0088127C">
            <w:pPr>
              <w:pStyle w:val="OtherTableBody"/>
            </w:pPr>
            <w:r>
              <w:t>SPM</w:t>
            </w:r>
          </w:p>
        </w:tc>
        <w:tc>
          <w:tcPr>
            <w:tcW w:w="600" w:type="dxa"/>
          </w:tcPr>
          <w:p w14:paraId="2CFB9AAB" w14:textId="77777777" w:rsidR="00B50050" w:rsidRDefault="00B50050" w:rsidP="0088127C">
            <w:pPr>
              <w:pStyle w:val="OtherTableBody"/>
            </w:pPr>
            <w:r>
              <w:t>14</w:t>
            </w:r>
          </w:p>
        </w:tc>
        <w:tc>
          <w:tcPr>
            <w:tcW w:w="600" w:type="dxa"/>
          </w:tcPr>
          <w:p w14:paraId="4B695B7A" w14:textId="77777777" w:rsidR="00B50050" w:rsidRDefault="00B50050" w:rsidP="0088127C">
            <w:pPr>
              <w:pStyle w:val="OtherTableBody"/>
            </w:pPr>
            <w:r>
              <w:t>..</w:t>
            </w:r>
          </w:p>
        </w:tc>
        <w:tc>
          <w:tcPr>
            <w:tcW w:w="600" w:type="dxa"/>
          </w:tcPr>
          <w:p w14:paraId="23E72A7E" w14:textId="77777777" w:rsidR="00B50050" w:rsidRDefault="00B50050" w:rsidP="0088127C">
            <w:pPr>
              <w:pStyle w:val="OtherTableBody"/>
            </w:pPr>
          </w:p>
        </w:tc>
        <w:tc>
          <w:tcPr>
            <w:tcW w:w="600" w:type="dxa"/>
          </w:tcPr>
          <w:p w14:paraId="7655EF13" w14:textId="77777777" w:rsidR="00B50050" w:rsidRDefault="00B50050" w:rsidP="0088127C">
            <w:pPr>
              <w:pStyle w:val="OtherTableBody"/>
            </w:pPr>
            <w:r>
              <w:t>ST</w:t>
            </w:r>
          </w:p>
        </w:tc>
        <w:tc>
          <w:tcPr>
            <w:tcW w:w="700" w:type="dxa"/>
          </w:tcPr>
          <w:p w14:paraId="59C19ACC" w14:textId="77777777" w:rsidR="00B50050" w:rsidRDefault="00B50050" w:rsidP="0088127C">
            <w:pPr>
              <w:pStyle w:val="OtherTableBody"/>
            </w:pPr>
            <w:r>
              <w:t>Y</w:t>
            </w:r>
          </w:p>
        </w:tc>
        <w:tc>
          <w:tcPr>
            <w:tcW w:w="600" w:type="dxa"/>
          </w:tcPr>
          <w:p w14:paraId="735C575A" w14:textId="77777777" w:rsidR="00B50050" w:rsidRDefault="00B50050" w:rsidP="0088127C">
            <w:pPr>
              <w:pStyle w:val="OtherTableBody"/>
            </w:pPr>
          </w:p>
        </w:tc>
        <w:tc>
          <w:tcPr>
            <w:tcW w:w="900" w:type="dxa"/>
          </w:tcPr>
          <w:p w14:paraId="38901055" w14:textId="77777777" w:rsidR="00B50050" w:rsidRDefault="00B50050" w:rsidP="0088127C">
            <w:pPr>
              <w:pStyle w:val="OtherTableBody"/>
            </w:pPr>
            <w:r>
              <w:t>7.4.3.14</w:t>
            </w:r>
          </w:p>
        </w:tc>
      </w:tr>
      <w:tr w:rsidR="00B50050" w14:paraId="272883A4" w14:textId="77777777" w:rsidTr="00195548">
        <w:tc>
          <w:tcPr>
            <w:tcW w:w="3500" w:type="dxa"/>
          </w:tcPr>
          <w:p w14:paraId="7174173E" w14:textId="77777777" w:rsidR="00B50050" w:rsidRDefault="00B50050" w:rsidP="0088127C">
            <w:pPr>
              <w:pStyle w:val="OtherTableBody"/>
            </w:pPr>
            <w:r>
              <w:t>Specimen Expiration Date/Time</w:t>
            </w:r>
          </w:p>
        </w:tc>
        <w:tc>
          <w:tcPr>
            <w:tcW w:w="700" w:type="dxa"/>
          </w:tcPr>
          <w:p w14:paraId="0DAC9266" w14:textId="77777777" w:rsidR="00B50050" w:rsidRDefault="00B50050" w:rsidP="0088127C">
            <w:pPr>
              <w:pStyle w:val="OtherTableBody"/>
            </w:pPr>
            <w:r>
              <w:t>01904</w:t>
            </w:r>
          </w:p>
        </w:tc>
        <w:tc>
          <w:tcPr>
            <w:tcW w:w="600" w:type="dxa"/>
          </w:tcPr>
          <w:p w14:paraId="307903AF" w14:textId="77777777" w:rsidR="00B50050" w:rsidRDefault="00B50050" w:rsidP="0088127C">
            <w:pPr>
              <w:pStyle w:val="OtherTableBody"/>
            </w:pPr>
            <w:r>
              <w:t>SPM</w:t>
            </w:r>
          </w:p>
        </w:tc>
        <w:tc>
          <w:tcPr>
            <w:tcW w:w="600" w:type="dxa"/>
          </w:tcPr>
          <w:p w14:paraId="2D8F25FE" w14:textId="77777777" w:rsidR="00B50050" w:rsidRDefault="00B50050" w:rsidP="0088127C">
            <w:pPr>
              <w:pStyle w:val="OtherTableBody"/>
            </w:pPr>
            <w:r>
              <w:t>19</w:t>
            </w:r>
          </w:p>
        </w:tc>
        <w:tc>
          <w:tcPr>
            <w:tcW w:w="600" w:type="dxa"/>
          </w:tcPr>
          <w:p w14:paraId="67B15DCF" w14:textId="77777777" w:rsidR="00B50050" w:rsidRDefault="00B50050" w:rsidP="0088127C">
            <w:pPr>
              <w:pStyle w:val="OtherTableBody"/>
            </w:pPr>
            <w:r>
              <w:t>..</w:t>
            </w:r>
          </w:p>
        </w:tc>
        <w:tc>
          <w:tcPr>
            <w:tcW w:w="600" w:type="dxa"/>
          </w:tcPr>
          <w:p w14:paraId="1A68B48E" w14:textId="77777777" w:rsidR="00B50050" w:rsidRDefault="00B50050" w:rsidP="0088127C">
            <w:pPr>
              <w:pStyle w:val="OtherTableBody"/>
            </w:pPr>
          </w:p>
        </w:tc>
        <w:tc>
          <w:tcPr>
            <w:tcW w:w="600" w:type="dxa"/>
          </w:tcPr>
          <w:p w14:paraId="3DE363B5" w14:textId="77777777" w:rsidR="00B50050" w:rsidRDefault="00B50050" w:rsidP="0088127C">
            <w:pPr>
              <w:pStyle w:val="OtherTableBody"/>
            </w:pPr>
            <w:r>
              <w:t>DTM</w:t>
            </w:r>
          </w:p>
        </w:tc>
        <w:tc>
          <w:tcPr>
            <w:tcW w:w="700" w:type="dxa"/>
          </w:tcPr>
          <w:p w14:paraId="5774F277" w14:textId="77777777" w:rsidR="00B50050" w:rsidRDefault="00B50050" w:rsidP="0088127C">
            <w:pPr>
              <w:pStyle w:val="OtherTableBody"/>
            </w:pPr>
          </w:p>
        </w:tc>
        <w:tc>
          <w:tcPr>
            <w:tcW w:w="600" w:type="dxa"/>
          </w:tcPr>
          <w:p w14:paraId="3C86A5A8" w14:textId="77777777" w:rsidR="00B50050" w:rsidRDefault="00B50050" w:rsidP="0088127C">
            <w:pPr>
              <w:pStyle w:val="OtherTableBody"/>
            </w:pPr>
          </w:p>
        </w:tc>
        <w:tc>
          <w:tcPr>
            <w:tcW w:w="900" w:type="dxa"/>
          </w:tcPr>
          <w:p w14:paraId="148E037D" w14:textId="77777777" w:rsidR="00B50050" w:rsidRDefault="00B50050" w:rsidP="0088127C">
            <w:pPr>
              <w:pStyle w:val="OtherTableBody"/>
            </w:pPr>
            <w:r>
              <w:t>7.4.3.19</w:t>
            </w:r>
          </w:p>
        </w:tc>
      </w:tr>
      <w:tr w:rsidR="00B50050" w14:paraId="50652ECA" w14:textId="77777777" w:rsidTr="00195548">
        <w:tc>
          <w:tcPr>
            <w:tcW w:w="3500" w:type="dxa"/>
          </w:tcPr>
          <w:p w14:paraId="584EEB04" w14:textId="77777777" w:rsidR="00B50050" w:rsidRDefault="00B50050" w:rsidP="0088127C">
            <w:pPr>
              <w:pStyle w:val="OtherTableBody"/>
            </w:pPr>
            <w:r>
              <w:t xml:space="preserve">Specimen Handling Code </w:t>
            </w:r>
          </w:p>
        </w:tc>
        <w:tc>
          <w:tcPr>
            <w:tcW w:w="700" w:type="dxa"/>
          </w:tcPr>
          <w:p w14:paraId="669ADA62" w14:textId="77777777" w:rsidR="00B50050" w:rsidRDefault="00B50050" w:rsidP="0088127C">
            <w:pPr>
              <w:pStyle w:val="OtherTableBody"/>
            </w:pPr>
            <w:r>
              <w:t>01908</w:t>
            </w:r>
          </w:p>
        </w:tc>
        <w:tc>
          <w:tcPr>
            <w:tcW w:w="600" w:type="dxa"/>
          </w:tcPr>
          <w:p w14:paraId="5DB8CAF3" w14:textId="77777777" w:rsidR="00B50050" w:rsidRDefault="00B50050" w:rsidP="0088127C">
            <w:pPr>
              <w:pStyle w:val="OtherTableBody"/>
            </w:pPr>
            <w:r>
              <w:t>OM4</w:t>
            </w:r>
          </w:p>
        </w:tc>
        <w:tc>
          <w:tcPr>
            <w:tcW w:w="600" w:type="dxa"/>
          </w:tcPr>
          <w:p w14:paraId="154EB4F5" w14:textId="77777777" w:rsidR="00B50050" w:rsidRDefault="00B50050" w:rsidP="0088127C">
            <w:pPr>
              <w:pStyle w:val="OtherTableBody"/>
            </w:pPr>
            <w:r>
              <w:t>15</w:t>
            </w:r>
          </w:p>
        </w:tc>
        <w:tc>
          <w:tcPr>
            <w:tcW w:w="600" w:type="dxa"/>
          </w:tcPr>
          <w:p w14:paraId="0780C4F8" w14:textId="77777777" w:rsidR="00B50050" w:rsidRDefault="00B50050" w:rsidP="0088127C">
            <w:pPr>
              <w:pStyle w:val="OtherTableBody"/>
            </w:pPr>
            <w:r>
              <w:t>..</w:t>
            </w:r>
          </w:p>
        </w:tc>
        <w:tc>
          <w:tcPr>
            <w:tcW w:w="600" w:type="dxa"/>
          </w:tcPr>
          <w:p w14:paraId="721106C7" w14:textId="77777777" w:rsidR="00B50050" w:rsidRDefault="00B50050" w:rsidP="0088127C">
            <w:pPr>
              <w:pStyle w:val="OtherTableBody"/>
            </w:pPr>
          </w:p>
        </w:tc>
        <w:tc>
          <w:tcPr>
            <w:tcW w:w="600" w:type="dxa"/>
          </w:tcPr>
          <w:p w14:paraId="123DF256" w14:textId="77777777" w:rsidR="00B50050" w:rsidRDefault="00B50050" w:rsidP="0088127C">
            <w:pPr>
              <w:pStyle w:val="OtherTableBody"/>
            </w:pPr>
            <w:r>
              <w:t>CWE</w:t>
            </w:r>
          </w:p>
        </w:tc>
        <w:tc>
          <w:tcPr>
            <w:tcW w:w="700" w:type="dxa"/>
          </w:tcPr>
          <w:p w14:paraId="6D869266" w14:textId="77777777" w:rsidR="00B50050" w:rsidRDefault="00B50050" w:rsidP="0088127C">
            <w:pPr>
              <w:pStyle w:val="OtherTableBody"/>
            </w:pPr>
            <w:r>
              <w:t>Y</w:t>
            </w:r>
          </w:p>
        </w:tc>
        <w:tc>
          <w:tcPr>
            <w:tcW w:w="600" w:type="dxa"/>
          </w:tcPr>
          <w:p w14:paraId="5EAB45FE" w14:textId="77777777" w:rsidR="00B50050" w:rsidRDefault="00B50050" w:rsidP="0088127C">
            <w:pPr>
              <w:pStyle w:val="OtherTableBody"/>
            </w:pPr>
            <w:r>
              <w:t>0376</w:t>
            </w:r>
          </w:p>
        </w:tc>
        <w:tc>
          <w:tcPr>
            <w:tcW w:w="900" w:type="dxa"/>
          </w:tcPr>
          <w:p w14:paraId="6BA913B0" w14:textId="77777777" w:rsidR="00B50050" w:rsidRDefault="00B50050" w:rsidP="0088127C">
            <w:pPr>
              <w:pStyle w:val="OtherTableBody"/>
            </w:pPr>
            <w:r>
              <w:t>8.8.12.15</w:t>
            </w:r>
          </w:p>
        </w:tc>
      </w:tr>
      <w:tr w:rsidR="00B50050" w14:paraId="4E7F005C" w14:textId="77777777" w:rsidTr="00195548">
        <w:tc>
          <w:tcPr>
            <w:tcW w:w="3500" w:type="dxa"/>
          </w:tcPr>
          <w:p w14:paraId="54C0CBEE" w14:textId="77777777" w:rsidR="00B50050" w:rsidRDefault="00B50050" w:rsidP="0088127C">
            <w:pPr>
              <w:pStyle w:val="OtherTableBody"/>
            </w:pPr>
            <w:r>
              <w:t xml:space="preserve">Specimen Handling Code </w:t>
            </w:r>
          </w:p>
        </w:tc>
        <w:tc>
          <w:tcPr>
            <w:tcW w:w="700" w:type="dxa"/>
          </w:tcPr>
          <w:p w14:paraId="035C4D6B" w14:textId="77777777" w:rsidR="00B50050" w:rsidRDefault="00B50050" w:rsidP="0088127C">
            <w:pPr>
              <w:pStyle w:val="OtherTableBody"/>
            </w:pPr>
            <w:r>
              <w:t>01908</w:t>
            </w:r>
          </w:p>
        </w:tc>
        <w:tc>
          <w:tcPr>
            <w:tcW w:w="600" w:type="dxa"/>
          </w:tcPr>
          <w:p w14:paraId="0712C130" w14:textId="77777777" w:rsidR="00B50050" w:rsidRDefault="00B50050" w:rsidP="0088127C">
            <w:pPr>
              <w:pStyle w:val="OtherTableBody"/>
            </w:pPr>
            <w:r>
              <w:t>SPM</w:t>
            </w:r>
          </w:p>
        </w:tc>
        <w:tc>
          <w:tcPr>
            <w:tcW w:w="600" w:type="dxa"/>
          </w:tcPr>
          <w:p w14:paraId="758A1491" w14:textId="77777777" w:rsidR="00B50050" w:rsidRDefault="00B50050" w:rsidP="0088127C">
            <w:pPr>
              <w:pStyle w:val="OtherTableBody"/>
            </w:pPr>
            <w:r>
              <w:t>15</w:t>
            </w:r>
          </w:p>
        </w:tc>
        <w:tc>
          <w:tcPr>
            <w:tcW w:w="600" w:type="dxa"/>
          </w:tcPr>
          <w:p w14:paraId="4D43FF7A" w14:textId="77777777" w:rsidR="00B50050" w:rsidRDefault="00B50050" w:rsidP="0088127C">
            <w:pPr>
              <w:pStyle w:val="OtherTableBody"/>
            </w:pPr>
            <w:r>
              <w:t>..</w:t>
            </w:r>
          </w:p>
        </w:tc>
        <w:tc>
          <w:tcPr>
            <w:tcW w:w="600" w:type="dxa"/>
          </w:tcPr>
          <w:p w14:paraId="44ACCE73" w14:textId="77777777" w:rsidR="00B50050" w:rsidRDefault="00B50050" w:rsidP="0088127C">
            <w:pPr>
              <w:pStyle w:val="OtherTableBody"/>
            </w:pPr>
          </w:p>
        </w:tc>
        <w:tc>
          <w:tcPr>
            <w:tcW w:w="600" w:type="dxa"/>
          </w:tcPr>
          <w:p w14:paraId="3478F788" w14:textId="77777777" w:rsidR="00B50050" w:rsidRDefault="00B50050" w:rsidP="0088127C">
            <w:pPr>
              <w:pStyle w:val="OtherTableBody"/>
            </w:pPr>
            <w:r>
              <w:t>CWE</w:t>
            </w:r>
          </w:p>
        </w:tc>
        <w:tc>
          <w:tcPr>
            <w:tcW w:w="700" w:type="dxa"/>
          </w:tcPr>
          <w:p w14:paraId="1FBCE982" w14:textId="77777777" w:rsidR="00B50050" w:rsidRDefault="00B50050" w:rsidP="0088127C">
            <w:pPr>
              <w:pStyle w:val="OtherTableBody"/>
            </w:pPr>
            <w:r>
              <w:t>Y</w:t>
            </w:r>
          </w:p>
        </w:tc>
        <w:tc>
          <w:tcPr>
            <w:tcW w:w="600" w:type="dxa"/>
          </w:tcPr>
          <w:p w14:paraId="2D56F68C" w14:textId="77777777" w:rsidR="00B50050" w:rsidRDefault="00B50050" w:rsidP="0088127C">
            <w:pPr>
              <w:pStyle w:val="OtherTableBody"/>
            </w:pPr>
            <w:r>
              <w:t>0376</w:t>
            </w:r>
          </w:p>
        </w:tc>
        <w:tc>
          <w:tcPr>
            <w:tcW w:w="900" w:type="dxa"/>
          </w:tcPr>
          <w:p w14:paraId="7C3D15EC" w14:textId="77777777" w:rsidR="00B50050" w:rsidRDefault="00B50050" w:rsidP="0088127C">
            <w:pPr>
              <w:pStyle w:val="OtherTableBody"/>
            </w:pPr>
            <w:r>
              <w:t>7.4.3.15</w:t>
            </w:r>
          </w:p>
        </w:tc>
      </w:tr>
      <w:tr w:rsidR="00B50050" w14:paraId="0CD77CC5" w14:textId="77777777" w:rsidTr="00195548">
        <w:tc>
          <w:tcPr>
            <w:tcW w:w="3500" w:type="dxa"/>
          </w:tcPr>
          <w:p w14:paraId="793DAC8D" w14:textId="77777777" w:rsidR="00B50050" w:rsidRDefault="00B50050" w:rsidP="0088127C">
            <w:pPr>
              <w:pStyle w:val="OtherTableBody"/>
            </w:pPr>
            <w:r>
              <w:t>Specimen Identifier</w:t>
            </w:r>
          </w:p>
        </w:tc>
        <w:tc>
          <w:tcPr>
            <w:tcW w:w="700" w:type="dxa"/>
          </w:tcPr>
          <w:p w14:paraId="4E1182FA" w14:textId="77777777" w:rsidR="00B50050" w:rsidRDefault="00B50050" w:rsidP="0088127C">
            <w:pPr>
              <w:pStyle w:val="OtherTableBody"/>
            </w:pPr>
            <w:r>
              <w:t>01755</w:t>
            </w:r>
          </w:p>
        </w:tc>
        <w:tc>
          <w:tcPr>
            <w:tcW w:w="600" w:type="dxa"/>
          </w:tcPr>
          <w:p w14:paraId="10DA7E13" w14:textId="77777777" w:rsidR="00B50050" w:rsidRDefault="00B50050" w:rsidP="0088127C">
            <w:pPr>
              <w:pStyle w:val="OtherTableBody"/>
            </w:pPr>
            <w:r>
              <w:t>SPM</w:t>
            </w:r>
          </w:p>
        </w:tc>
        <w:tc>
          <w:tcPr>
            <w:tcW w:w="600" w:type="dxa"/>
          </w:tcPr>
          <w:p w14:paraId="29235CCB" w14:textId="77777777" w:rsidR="00B50050" w:rsidRDefault="00B50050" w:rsidP="0088127C">
            <w:pPr>
              <w:pStyle w:val="OtherTableBody"/>
            </w:pPr>
            <w:r>
              <w:t>2</w:t>
            </w:r>
          </w:p>
        </w:tc>
        <w:tc>
          <w:tcPr>
            <w:tcW w:w="600" w:type="dxa"/>
          </w:tcPr>
          <w:p w14:paraId="4CABB2EF" w14:textId="77777777" w:rsidR="00B50050" w:rsidRDefault="00B50050" w:rsidP="0088127C">
            <w:pPr>
              <w:pStyle w:val="OtherTableBody"/>
            </w:pPr>
            <w:r>
              <w:t>..</w:t>
            </w:r>
          </w:p>
        </w:tc>
        <w:tc>
          <w:tcPr>
            <w:tcW w:w="600" w:type="dxa"/>
          </w:tcPr>
          <w:p w14:paraId="71FC56D5" w14:textId="77777777" w:rsidR="00B50050" w:rsidRDefault="00B50050" w:rsidP="0088127C">
            <w:pPr>
              <w:pStyle w:val="OtherTableBody"/>
            </w:pPr>
          </w:p>
        </w:tc>
        <w:tc>
          <w:tcPr>
            <w:tcW w:w="600" w:type="dxa"/>
          </w:tcPr>
          <w:p w14:paraId="789C2BAD" w14:textId="77777777" w:rsidR="00B50050" w:rsidRDefault="00B50050" w:rsidP="0088127C">
            <w:pPr>
              <w:pStyle w:val="OtherTableBody"/>
            </w:pPr>
            <w:r>
              <w:t>EIP</w:t>
            </w:r>
          </w:p>
        </w:tc>
        <w:tc>
          <w:tcPr>
            <w:tcW w:w="700" w:type="dxa"/>
          </w:tcPr>
          <w:p w14:paraId="1A448742" w14:textId="77777777" w:rsidR="00B50050" w:rsidRDefault="00B50050" w:rsidP="0088127C">
            <w:pPr>
              <w:pStyle w:val="OtherTableBody"/>
            </w:pPr>
          </w:p>
        </w:tc>
        <w:tc>
          <w:tcPr>
            <w:tcW w:w="600" w:type="dxa"/>
          </w:tcPr>
          <w:p w14:paraId="5205A8BF" w14:textId="77777777" w:rsidR="00B50050" w:rsidRDefault="00B50050" w:rsidP="0088127C">
            <w:pPr>
              <w:pStyle w:val="OtherTableBody"/>
            </w:pPr>
          </w:p>
        </w:tc>
        <w:tc>
          <w:tcPr>
            <w:tcW w:w="900" w:type="dxa"/>
          </w:tcPr>
          <w:p w14:paraId="3E2782F3" w14:textId="77777777" w:rsidR="00B50050" w:rsidRDefault="00B50050" w:rsidP="0088127C">
            <w:pPr>
              <w:pStyle w:val="OtherTableBody"/>
            </w:pPr>
            <w:r>
              <w:t>7.4.3.2</w:t>
            </w:r>
          </w:p>
        </w:tc>
      </w:tr>
      <w:tr w:rsidR="00B50050" w14:paraId="254E26A4" w14:textId="77777777" w:rsidTr="00195548">
        <w:tc>
          <w:tcPr>
            <w:tcW w:w="3500" w:type="dxa"/>
          </w:tcPr>
          <w:p w14:paraId="41DA58E6" w14:textId="77777777" w:rsidR="00B50050" w:rsidRDefault="00B50050" w:rsidP="0088127C">
            <w:pPr>
              <w:pStyle w:val="OtherTableBody"/>
            </w:pPr>
            <w:r>
              <w:t>Specimen Parent IDs</w:t>
            </w:r>
          </w:p>
        </w:tc>
        <w:tc>
          <w:tcPr>
            <w:tcW w:w="700" w:type="dxa"/>
          </w:tcPr>
          <w:p w14:paraId="70914665" w14:textId="77777777" w:rsidR="00B50050" w:rsidRDefault="00B50050" w:rsidP="0088127C">
            <w:pPr>
              <w:pStyle w:val="OtherTableBody"/>
            </w:pPr>
            <w:r>
              <w:t>01756</w:t>
            </w:r>
          </w:p>
        </w:tc>
        <w:tc>
          <w:tcPr>
            <w:tcW w:w="600" w:type="dxa"/>
          </w:tcPr>
          <w:p w14:paraId="10467E8A" w14:textId="77777777" w:rsidR="00B50050" w:rsidRDefault="00B50050" w:rsidP="0088127C">
            <w:pPr>
              <w:pStyle w:val="OtherTableBody"/>
            </w:pPr>
            <w:r>
              <w:t>SPM</w:t>
            </w:r>
          </w:p>
        </w:tc>
        <w:tc>
          <w:tcPr>
            <w:tcW w:w="600" w:type="dxa"/>
          </w:tcPr>
          <w:p w14:paraId="7B7132B2" w14:textId="77777777" w:rsidR="00B50050" w:rsidRDefault="00B50050" w:rsidP="0088127C">
            <w:pPr>
              <w:pStyle w:val="OtherTableBody"/>
            </w:pPr>
            <w:r>
              <w:t>3</w:t>
            </w:r>
          </w:p>
        </w:tc>
        <w:tc>
          <w:tcPr>
            <w:tcW w:w="600" w:type="dxa"/>
          </w:tcPr>
          <w:p w14:paraId="40B2CA34" w14:textId="77777777" w:rsidR="00B50050" w:rsidRDefault="00B50050" w:rsidP="0088127C">
            <w:pPr>
              <w:pStyle w:val="OtherTableBody"/>
            </w:pPr>
            <w:r>
              <w:t>..</w:t>
            </w:r>
          </w:p>
        </w:tc>
        <w:tc>
          <w:tcPr>
            <w:tcW w:w="600" w:type="dxa"/>
          </w:tcPr>
          <w:p w14:paraId="26040A54" w14:textId="77777777" w:rsidR="00B50050" w:rsidRDefault="00B50050" w:rsidP="0088127C">
            <w:pPr>
              <w:pStyle w:val="OtherTableBody"/>
            </w:pPr>
          </w:p>
        </w:tc>
        <w:tc>
          <w:tcPr>
            <w:tcW w:w="600" w:type="dxa"/>
          </w:tcPr>
          <w:p w14:paraId="040CFF67" w14:textId="77777777" w:rsidR="00B50050" w:rsidRDefault="00B50050" w:rsidP="0088127C">
            <w:pPr>
              <w:pStyle w:val="OtherTableBody"/>
            </w:pPr>
            <w:r>
              <w:t>EIP</w:t>
            </w:r>
          </w:p>
        </w:tc>
        <w:tc>
          <w:tcPr>
            <w:tcW w:w="700" w:type="dxa"/>
          </w:tcPr>
          <w:p w14:paraId="01AEBF74" w14:textId="77777777" w:rsidR="00B50050" w:rsidRDefault="00B50050" w:rsidP="0088127C">
            <w:pPr>
              <w:pStyle w:val="OtherTableBody"/>
            </w:pPr>
            <w:r>
              <w:t>Y</w:t>
            </w:r>
          </w:p>
        </w:tc>
        <w:tc>
          <w:tcPr>
            <w:tcW w:w="600" w:type="dxa"/>
          </w:tcPr>
          <w:p w14:paraId="27F37EFD" w14:textId="77777777" w:rsidR="00B50050" w:rsidRDefault="00B50050" w:rsidP="0088127C">
            <w:pPr>
              <w:pStyle w:val="OtherTableBody"/>
            </w:pPr>
          </w:p>
        </w:tc>
        <w:tc>
          <w:tcPr>
            <w:tcW w:w="900" w:type="dxa"/>
          </w:tcPr>
          <w:p w14:paraId="435B6C14" w14:textId="77777777" w:rsidR="00B50050" w:rsidRDefault="00B50050" w:rsidP="0088127C">
            <w:pPr>
              <w:pStyle w:val="OtherTableBody"/>
            </w:pPr>
            <w:r>
              <w:t>7.4.3.3</w:t>
            </w:r>
          </w:p>
        </w:tc>
      </w:tr>
      <w:tr w:rsidR="00B50050" w14:paraId="0D966F63" w14:textId="77777777" w:rsidTr="00195548">
        <w:tc>
          <w:tcPr>
            <w:tcW w:w="3500" w:type="dxa"/>
          </w:tcPr>
          <w:p w14:paraId="422D2038" w14:textId="77777777" w:rsidR="00B50050" w:rsidRDefault="00B50050" w:rsidP="0088127C">
            <w:pPr>
              <w:pStyle w:val="OtherTableBody"/>
            </w:pPr>
            <w:r>
              <w:t>Specimen Preference</w:t>
            </w:r>
          </w:p>
        </w:tc>
        <w:tc>
          <w:tcPr>
            <w:tcW w:w="700" w:type="dxa"/>
          </w:tcPr>
          <w:p w14:paraId="5839D87D" w14:textId="77777777" w:rsidR="00B50050" w:rsidRDefault="00B50050" w:rsidP="0088127C">
            <w:pPr>
              <w:pStyle w:val="OtherTableBody"/>
            </w:pPr>
            <w:r>
              <w:t>03311</w:t>
            </w:r>
          </w:p>
        </w:tc>
        <w:tc>
          <w:tcPr>
            <w:tcW w:w="600" w:type="dxa"/>
          </w:tcPr>
          <w:p w14:paraId="3E330C93" w14:textId="77777777" w:rsidR="00B50050" w:rsidRDefault="00B50050" w:rsidP="0088127C">
            <w:pPr>
              <w:pStyle w:val="OtherTableBody"/>
            </w:pPr>
            <w:r>
              <w:t>OM4</w:t>
            </w:r>
          </w:p>
        </w:tc>
        <w:tc>
          <w:tcPr>
            <w:tcW w:w="600" w:type="dxa"/>
          </w:tcPr>
          <w:p w14:paraId="47764316" w14:textId="77777777" w:rsidR="00B50050" w:rsidRDefault="00B50050" w:rsidP="0088127C">
            <w:pPr>
              <w:pStyle w:val="OtherTableBody"/>
            </w:pPr>
            <w:r>
              <w:t>16</w:t>
            </w:r>
          </w:p>
        </w:tc>
        <w:tc>
          <w:tcPr>
            <w:tcW w:w="600" w:type="dxa"/>
          </w:tcPr>
          <w:p w14:paraId="1EF87B1C" w14:textId="77777777" w:rsidR="00B50050" w:rsidRDefault="00B50050" w:rsidP="0088127C">
            <w:pPr>
              <w:pStyle w:val="OtherTableBody"/>
            </w:pPr>
            <w:r>
              <w:t>..</w:t>
            </w:r>
          </w:p>
        </w:tc>
        <w:tc>
          <w:tcPr>
            <w:tcW w:w="600" w:type="dxa"/>
          </w:tcPr>
          <w:p w14:paraId="3D97AC07" w14:textId="77777777" w:rsidR="00B50050" w:rsidRDefault="00B50050" w:rsidP="0088127C">
            <w:pPr>
              <w:pStyle w:val="OtherTableBody"/>
            </w:pPr>
          </w:p>
        </w:tc>
        <w:tc>
          <w:tcPr>
            <w:tcW w:w="600" w:type="dxa"/>
          </w:tcPr>
          <w:p w14:paraId="7EAF4DA0" w14:textId="77777777" w:rsidR="00B50050" w:rsidRDefault="00B50050" w:rsidP="0088127C">
            <w:pPr>
              <w:pStyle w:val="OtherTableBody"/>
            </w:pPr>
            <w:r>
              <w:t>ID</w:t>
            </w:r>
          </w:p>
        </w:tc>
        <w:tc>
          <w:tcPr>
            <w:tcW w:w="700" w:type="dxa"/>
          </w:tcPr>
          <w:p w14:paraId="2641DF19" w14:textId="77777777" w:rsidR="00B50050" w:rsidRDefault="00B50050" w:rsidP="0088127C">
            <w:pPr>
              <w:pStyle w:val="OtherTableBody"/>
            </w:pPr>
          </w:p>
        </w:tc>
        <w:tc>
          <w:tcPr>
            <w:tcW w:w="600" w:type="dxa"/>
          </w:tcPr>
          <w:p w14:paraId="4818922E" w14:textId="77777777" w:rsidR="00B50050" w:rsidRDefault="00B50050" w:rsidP="0088127C">
            <w:pPr>
              <w:pStyle w:val="OtherTableBody"/>
            </w:pPr>
            <w:r>
              <w:t>0920</w:t>
            </w:r>
          </w:p>
        </w:tc>
        <w:tc>
          <w:tcPr>
            <w:tcW w:w="900" w:type="dxa"/>
          </w:tcPr>
          <w:p w14:paraId="71ACCF37" w14:textId="77777777" w:rsidR="00B50050" w:rsidRDefault="00B50050" w:rsidP="0088127C">
            <w:pPr>
              <w:pStyle w:val="OtherTableBody"/>
            </w:pPr>
            <w:r>
              <w:t>8.8.12.16</w:t>
            </w:r>
          </w:p>
        </w:tc>
      </w:tr>
      <w:tr w:rsidR="00B50050" w14:paraId="18AB5569" w14:textId="77777777" w:rsidTr="00195548">
        <w:tc>
          <w:tcPr>
            <w:tcW w:w="3500" w:type="dxa"/>
          </w:tcPr>
          <w:p w14:paraId="5F3BECEC" w14:textId="77777777" w:rsidR="00B50050" w:rsidRDefault="00B50050" w:rsidP="0088127C">
            <w:pPr>
              <w:pStyle w:val="OtherTableBody"/>
            </w:pPr>
            <w:r>
              <w:t>Specimen Priorities</w:t>
            </w:r>
          </w:p>
        </w:tc>
        <w:tc>
          <w:tcPr>
            <w:tcW w:w="700" w:type="dxa"/>
          </w:tcPr>
          <w:p w14:paraId="18FD1046" w14:textId="77777777" w:rsidR="00B50050" w:rsidRDefault="00B50050" w:rsidP="0088127C">
            <w:pPr>
              <w:pStyle w:val="OtherTableBody"/>
            </w:pPr>
            <w:r>
              <w:t>00653</w:t>
            </w:r>
          </w:p>
        </w:tc>
        <w:tc>
          <w:tcPr>
            <w:tcW w:w="600" w:type="dxa"/>
          </w:tcPr>
          <w:p w14:paraId="3F660E8B" w14:textId="77777777" w:rsidR="00B50050" w:rsidRDefault="00B50050" w:rsidP="0088127C">
            <w:pPr>
              <w:pStyle w:val="OtherTableBody"/>
            </w:pPr>
            <w:r>
              <w:t>OM4</w:t>
            </w:r>
          </w:p>
        </w:tc>
        <w:tc>
          <w:tcPr>
            <w:tcW w:w="600" w:type="dxa"/>
          </w:tcPr>
          <w:p w14:paraId="4948BE6A" w14:textId="77777777" w:rsidR="00B50050" w:rsidRDefault="00B50050" w:rsidP="0088127C">
            <w:pPr>
              <w:pStyle w:val="OtherTableBody"/>
            </w:pPr>
            <w:r>
              <w:t>13</w:t>
            </w:r>
          </w:p>
        </w:tc>
        <w:tc>
          <w:tcPr>
            <w:tcW w:w="600" w:type="dxa"/>
          </w:tcPr>
          <w:p w14:paraId="06BDD322" w14:textId="77777777" w:rsidR="00B50050" w:rsidRDefault="00B50050" w:rsidP="0088127C">
            <w:pPr>
              <w:pStyle w:val="OtherTableBody"/>
            </w:pPr>
            <w:r>
              <w:t>1..1</w:t>
            </w:r>
          </w:p>
        </w:tc>
        <w:tc>
          <w:tcPr>
            <w:tcW w:w="600" w:type="dxa"/>
          </w:tcPr>
          <w:p w14:paraId="3B598509" w14:textId="77777777" w:rsidR="00B50050" w:rsidRDefault="00B50050" w:rsidP="0088127C">
            <w:pPr>
              <w:pStyle w:val="OtherTableBody"/>
            </w:pPr>
          </w:p>
        </w:tc>
        <w:tc>
          <w:tcPr>
            <w:tcW w:w="600" w:type="dxa"/>
          </w:tcPr>
          <w:p w14:paraId="74518142" w14:textId="77777777" w:rsidR="00B50050" w:rsidRDefault="00B50050" w:rsidP="0088127C">
            <w:pPr>
              <w:pStyle w:val="OtherTableBody"/>
            </w:pPr>
            <w:r>
              <w:t>ID</w:t>
            </w:r>
          </w:p>
        </w:tc>
        <w:tc>
          <w:tcPr>
            <w:tcW w:w="700" w:type="dxa"/>
          </w:tcPr>
          <w:p w14:paraId="75D8BCC1" w14:textId="77777777" w:rsidR="00B50050" w:rsidRDefault="00B50050" w:rsidP="0088127C">
            <w:pPr>
              <w:pStyle w:val="OtherTableBody"/>
            </w:pPr>
            <w:r>
              <w:t>Y</w:t>
            </w:r>
          </w:p>
        </w:tc>
        <w:tc>
          <w:tcPr>
            <w:tcW w:w="600" w:type="dxa"/>
          </w:tcPr>
          <w:p w14:paraId="16CE3B04" w14:textId="77777777" w:rsidR="00B50050" w:rsidRDefault="00B50050" w:rsidP="0088127C">
            <w:pPr>
              <w:pStyle w:val="OtherTableBody"/>
            </w:pPr>
            <w:r>
              <w:t>0027</w:t>
            </w:r>
          </w:p>
        </w:tc>
        <w:tc>
          <w:tcPr>
            <w:tcW w:w="900" w:type="dxa"/>
          </w:tcPr>
          <w:p w14:paraId="00BAC885" w14:textId="77777777" w:rsidR="00B50050" w:rsidRDefault="00B50050" w:rsidP="0088127C">
            <w:pPr>
              <w:pStyle w:val="OtherTableBody"/>
            </w:pPr>
            <w:r>
              <w:t>8.8.12.13</w:t>
            </w:r>
          </w:p>
        </w:tc>
      </w:tr>
      <w:tr w:rsidR="00B50050" w14:paraId="3B98C3E0" w14:textId="77777777" w:rsidTr="00195548">
        <w:tc>
          <w:tcPr>
            <w:tcW w:w="3500" w:type="dxa"/>
          </w:tcPr>
          <w:p w14:paraId="7FF84E5F" w14:textId="77777777" w:rsidR="00B50050" w:rsidRDefault="00B50050" w:rsidP="0088127C">
            <w:pPr>
              <w:pStyle w:val="OtherTableBody"/>
            </w:pPr>
            <w:r>
              <w:t xml:space="preserve">Specimen Quality </w:t>
            </w:r>
          </w:p>
        </w:tc>
        <w:tc>
          <w:tcPr>
            <w:tcW w:w="700" w:type="dxa"/>
          </w:tcPr>
          <w:p w14:paraId="73E384D0" w14:textId="77777777" w:rsidR="00B50050" w:rsidRDefault="00B50050" w:rsidP="0088127C">
            <w:pPr>
              <w:pStyle w:val="OtherTableBody"/>
            </w:pPr>
            <w:r>
              <w:t>01768</w:t>
            </w:r>
          </w:p>
        </w:tc>
        <w:tc>
          <w:tcPr>
            <w:tcW w:w="600" w:type="dxa"/>
          </w:tcPr>
          <w:p w14:paraId="7A6B102D" w14:textId="77777777" w:rsidR="00B50050" w:rsidRDefault="00B50050" w:rsidP="0088127C">
            <w:pPr>
              <w:pStyle w:val="OtherTableBody"/>
            </w:pPr>
            <w:r>
              <w:t>SPM</w:t>
            </w:r>
          </w:p>
        </w:tc>
        <w:tc>
          <w:tcPr>
            <w:tcW w:w="600" w:type="dxa"/>
          </w:tcPr>
          <w:p w14:paraId="78588ED9" w14:textId="77777777" w:rsidR="00B50050" w:rsidRDefault="00B50050" w:rsidP="0088127C">
            <w:pPr>
              <w:pStyle w:val="OtherTableBody"/>
            </w:pPr>
            <w:r>
              <w:t>22</w:t>
            </w:r>
          </w:p>
        </w:tc>
        <w:tc>
          <w:tcPr>
            <w:tcW w:w="600" w:type="dxa"/>
          </w:tcPr>
          <w:p w14:paraId="786D0873" w14:textId="77777777" w:rsidR="00B50050" w:rsidRDefault="00B50050" w:rsidP="0088127C">
            <w:pPr>
              <w:pStyle w:val="OtherTableBody"/>
            </w:pPr>
            <w:r>
              <w:t>..</w:t>
            </w:r>
          </w:p>
        </w:tc>
        <w:tc>
          <w:tcPr>
            <w:tcW w:w="600" w:type="dxa"/>
          </w:tcPr>
          <w:p w14:paraId="09EA1A18" w14:textId="77777777" w:rsidR="00B50050" w:rsidRDefault="00B50050" w:rsidP="0088127C">
            <w:pPr>
              <w:pStyle w:val="OtherTableBody"/>
            </w:pPr>
          </w:p>
        </w:tc>
        <w:tc>
          <w:tcPr>
            <w:tcW w:w="600" w:type="dxa"/>
          </w:tcPr>
          <w:p w14:paraId="74F7B700" w14:textId="77777777" w:rsidR="00B50050" w:rsidRDefault="00B50050" w:rsidP="0088127C">
            <w:pPr>
              <w:pStyle w:val="OtherTableBody"/>
            </w:pPr>
            <w:r>
              <w:t>CWE</w:t>
            </w:r>
          </w:p>
        </w:tc>
        <w:tc>
          <w:tcPr>
            <w:tcW w:w="700" w:type="dxa"/>
          </w:tcPr>
          <w:p w14:paraId="5E346240" w14:textId="77777777" w:rsidR="00B50050" w:rsidRDefault="00B50050" w:rsidP="0088127C">
            <w:pPr>
              <w:pStyle w:val="OtherTableBody"/>
            </w:pPr>
          </w:p>
        </w:tc>
        <w:tc>
          <w:tcPr>
            <w:tcW w:w="600" w:type="dxa"/>
          </w:tcPr>
          <w:p w14:paraId="1AAA16C8" w14:textId="77777777" w:rsidR="00B50050" w:rsidRDefault="00B50050" w:rsidP="0088127C">
            <w:pPr>
              <w:pStyle w:val="OtherTableBody"/>
            </w:pPr>
            <w:r>
              <w:t>0491</w:t>
            </w:r>
          </w:p>
        </w:tc>
        <w:tc>
          <w:tcPr>
            <w:tcW w:w="900" w:type="dxa"/>
          </w:tcPr>
          <w:p w14:paraId="0A38AEDB" w14:textId="77777777" w:rsidR="00B50050" w:rsidRDefault="00B50050" w:rsidP="0088127C">
            <w:pPr>
              <w:pStyle w:val="OtherTableBody"/>
            </w:pPr>
            <w:r>
              <w:t>7.4.3.22</w:t>
            </w:r>
          </w:p>
        </w:tc>
      </w:tr>
      <w:tr w:rsidR="00B50050" w14:paraId="35A624D6" w14:textId="77777777" w:rsidTr="00195548">
        <w:tc>
          <w:tcPr>
            <w:tcW w:w="3500" w:type="dxa"/>
          </w:tcPr>
          <w:p w14:paraId="6E9F4AAE" w14:textId="77777777" w:rsidR="00B50050" w:rsidRDefault="00B50050" w:rsidP="0088127C">
            <w:pPr>
              <w:pStyle w:val="OtherTableBody"/>
            </w:pPr>
            <w:r>
              <w:t>Specimen Received Date/Time</w:t>
            </w:r>
          </w:p>
        </w:tc>
        <w:tc>
          <w:tcPr>
            <w:tcW w:w="700" w:type="dxa"/>
          </w:tcPr>
          <w:p w14:paraId="7000DB09" w14:textId="77777777" w:rsidR="00B50050" w:rsidRDefault="00B50050" w:rsidP="0088127C">
            <w:pPr>
              <w:pStyle w:val="OtherTableBody"/>
            </w:pPr>
            <w:r>
              <w:t>00248</w:t>
            </w:r>
          </w:p>
        </w:tc>
        <w:tc>
          <w:tcPr>
            <w:tcW w:w="600" w:type="dxa"/>
          </w:tcPr>
          <w:p w14:paraId="6BDFE2C6" w14:textId="77777777" w:rsidR="00B50050" w:rsidRDefault="00B50050" w:rsidP="0088127C">
            <w:pPr>
              <w:pStyle w:val="OtherTableBody"/>
            </w:pPr>
            <w:r>
              <w:t>SPM</w:t>
            </w:r>
          </w:p>
        </w:tc>
        <w:tc>
          <w:tcPr>
            <w:tcW w:w="600" w:type="dxa"/>
          </w:tcPr>
          <w:p w14:paraId="070BC589" w14:textId="77777777" w:rsidR="00B50050" w:rsidRDefault="00B50050" w:rsidP="0088127C">
            <w:pPr>
              <w:pStyle w:val="OtherTableBody"/>
            </w:pPr>
            <w:r>
              <w:t>18</w:t>
            </w:r>
          </w:p>
        </w:tc>
        <w:tc>
          <w:tcPr>
            <w:tcW w:w="600" w:type="dxa"/>
          </w:tcPr>
          <w:p w14:paraId="69A5D921" w14:textId="77777777" w:rsidR="00B50050" w:rsidRDefault="00B50050" w:rsidP="0088127C">
            <w:pPr>
              <w:pStyle w:val="OtherTableBody"/>
            </w:pPr>
            <w:r>
              <w:t>..</w:t>
            </w:r>
          </w:p>
        </w:tc>
        <w:tc>
          <w:tcPr>
            <w:tcW w:w="600" w:type="dxa"/>
          </w:tcPr>
          <w:p w14:paraId="1A87C851" w14:textId="77777777" w:rsidR="00B50050" w:rsidRDefault="00B50050" w:rsidP="0088127C">
            <w:pPr>
              <w:pStyle w:val="OtherTableBody"/>
            </w:pPr>
          </w:p>
        </w:tc>
        <w:tc>
          <w:tcPr>
            <w:tcW w:w="600" w:type="dxa"/>
          </w:tcPr>
          <w:p w14:paraId="661C9288" w14:textId="77777777" w:rsidR="00B50050" w:rsidRDefault="00B50050" w:rsidP="0088127C">
            <w:pPr>
              <w:pStyle w:val="OtherTableBody"/>
            </w:pPr>
            <w:r>
              <w:t>DTM</w:t>
            </w:r>
          </w:p>
        </w:tc>
        <w:tc>
          <w:tcPr>
            <w:tcW w:w="700" w:type="dxa"/>
          </w:tcPr>
          <w:p w14:paraId="712E53B4" w14:textId="77777777" w:rsidR="00B50050" w:rsidRDefault="00B50050" w:rsidP="0088127C">
            <w:pPr>
              <w:pStyle w:val="OtherTableBody"/>
            </w:pPr>
          </w:p>
        </w:tc>
        <w:tc>
          <w:tcPr>
            <w:tcW w:w="600" w:type="dxa"/>
          </w:tcPr>
          <w:p w14:paraId="194E1A9A" w14:textId="77777777" w:rsidR="00B50050" w:rsidRDefault="00B50050" w:rsidP="0088127C">
            <w:pPr>
              <w:pStyle w:val="OtherTableBody"/>
            </w:pPr>
          </w:p>
        </w:tc>
        <w:tc>
          <w:tcPr>
            <w:tcW w:w="900" w:type="dxa"/>
          </w:tcPr>
          <w:p w14:paraId="645F434F" w14:textId="77777777" w:rsidR="00B50050" w:rsidRDefault="00B50050" w:rsidP="0088127C">
            <w:pPr>
              <w:pStyle w:val="OtherTableBody"/>
            </w:pPr>
            <w:r>
              <w:t>7.4.3.18</w:t>
            </w:r>
          </w:p>
        </w:tc>
      </w:tr>
      <w:tr w:rsidR="00B50050" w14:paraId="0D0B8A9F" w14:textId="77777777" w:rsidTr="00195548">
        <w:tc>
          <w:tcPr>
            <w:tcW w:w="3500" w:type="dxa"/>
          </w:tcPr>
          <w:p w14:paraId="41DFF83D" w14:textId="77777777" w:rsidR="00B50050" w:rsidRDefault="00B50050" w:rsidP="0088127C">
            <w:pPr>
              <w:pStyle w:val="OtherTableBody"/>
            </w:pPr>
            <w:r>
              <w:t>Specimen Received Date/Time</w:t>
            </w:r>
          </w:p>
        </w:tc>
        <w:tc>
          <w:tcPr>
            <w:tcW w:w="700" w:type="dxa"/>
          </w:tcPr>
          <w:p w14:paraId="48431579" w14:textId="77777777" w:rsidR="00B50050" w:rsidRDefault="00B50050" w:rsidP="0088127C">
            <w:pPr>
              <w:pStyle w:val="OtherTableBody"/>
            </w:pPr>
            <w:r>
              <w:t>00248</w:t>
            </w:r>
          </w:p>
        </w:tc>
        <w:tc>
          <w:tcPr>
            <w:tcW w:w="600" w:type="dxa"/>
          </w:tcPr>
          <w:p w14:paraId="509BB094" w14:textId="77777777" w:rsidR="00B50050" w:rsidRDefault="00B50050" w:rsidP="0088127C">
            <w:pPr>
              <w:pStyle w:val="OtherTableBody"/>
            </w:pPr>
            <w:r>
              <w:t>OBR</w:t>
            </w:r>
          </w:p>
        </w:tc>
        <w:tc>
          <w:tcPr>
            <w:tcW w:w="600" w:type="dxa"/>
          </w:tcPr>
          <w:p w14:paraId="7FD1EDA3" w14:textId="77777777" w:rsidR="00B50050" w:rsidRDefault="00B50050" w:rsidP="0088127C">
            <w:pPr>
              <w:pStyle w:val="OtherTableBody"/>
            </w:pPr>
            <w:r>
              <w:t>14</w:t>
            </w:r>
          </w:p>
        </w:tc>
        <w:tc>
          <w:tcPr>
            <w:tcW w:w="600" w:type="dxa"/>
          </w:tcPr>
          <w:p w14:paraId="3396782F" w14:textId="77777777" w:rsidR="00B50050" w:rsidRDefault="00B50050" w:rsidP="0088127C">
            <w:pPr>
              <w:pStyle w:val="OtherTableBody"/>
            </w:pPr>
            <w:r>
              <w:t>..</w:t>
            </w:r>
          </w:p>
        </w:tc>
        <w:tc>
          <w:tcPr>
            <w:tcW w:w="600" w:type="dxa"/>
          </w:tcPr>
          <w:p w14:paraId="2E8D6131" w14:textId="77777777" w:rsidR="00B50050" w:rsidRDefault="00B50050" w:rsidP="0088127C">
            <w:pPr>
              <w:pStyle w:val="OtherTableBody"/>
            </w:pPr>
          </w:p>
        </w:tc>
        <w:tc>
          <w:tcPr>
            <w:tcW w:w="600" w:type="dxa"/>
          </w:tcPr>
          <w:p w14:paraId="00D65E89" w14:textId="77777777" w:rsidR="00B50050" w:rsidRDefault="00B50050" w:rsidP="0088127C">
            <w:pPr>
              <w:pStyle w:val="OtherTableBody"/>
            </w:pPr>
            <w:r>
              <w:t>DTM</w:t>
            </w:r>
          </w:p>
        </w:tc>
        <w:tc>
          <w:tcPr>
            <w:tcW w:w="700" w:type="dxa"/>
          </w:tcPr>
          <w:p w14:paraId="3AF5570E" w14:textId="77777777" w:rsidR="00B50050" w:rsidRDefault="00B50050" w:rsidP="0088127C">
            <w:pPr>
              <w:pStyle w:val="OtherTableBody"/>
            </w:pPr>
          </w:p>
        </w:tc>
        <w:tc>
          <w:tcPr>
            <w:tcW w:w="600" w:type="dxa"/>
          </w:tcPr>
          <w:p w14:paraId="71199125" w14:textId="77777777" w:rsidR="00B50050" w:rsidRDefault="00B50050" w:rsidP="0088127C">
            <w:pPr>
              <w:pStyle w:val="OtherTableBody"/>
            </w:pPr>
          </w:p>
        </w:tc>
        <w:tc>
          <w:tcPr>
            <w:tcW w:w="900" w:type="dxa"/>
          </w:tcPr>
          <w:p w14:paraId="7CE234AB" w14:textId="77777777" w:rsidR="00B50050" w:rsidRDefault="00B50050" w:rsidP="0088127C">
            <w:pPr>
              <w:pStyle w:val="OtherTableBody"/>
            </w:pPr>
            <w:r>
              <w:t>4.5.3.14</w:t>
            </w:r>
          </w:p>
        </w:tc>
      </w:tr>
      <w:tr w:rsidR="00B50050" w14:paraId="384EF401" w14:textId="77777777" w:rsidTr="00195548">
        <w:tc>
          <w:tcPr>
            <w:tcW w:w="3500" w:type="dxa"/>
          </w:tcPr>
          <w:p w14:paraId="0ED1AB0A" w14:textId="77777777" w:rsidR="00B50050" w:rsidRDefault="00B50050" w:rsidP="0088127C">
            <w:pPr>
              <w:pStyle w:val="OtherTableBody"/>
            </w:pPr>
            <w:r>
              <w:t>Specimen Reject Reason</w:t>
            </w:r>
          </w:p>
        </w:tc>
        <w:tc>
          <w:tcPr>
            <w:tcW w:w="700" w:type="dxa"/>
          </w:tcPr>
          <w:p w14:paraId="1C9B57BB" w14:textId="77777777" w:rsidR="00B50050" w:rsidRDefault="00B50050" w:rsidP="0088127C">
            <w:pPr>
              <w:pStyle w:val="OtherTableBody"/>
            </w:pPr>
            <w:r>
              <w:t>01767</w:t>
            </w:r>
          </w:p>
        </w:tc>
        <w:tc>
          <w:tcPr>
            <w:tcW w:w="600" w:type="dxa"/>
          </w:tcPr>
          <w:p w14:paraId="0E816426" w14:textId="77777777" w:rsidR="00B50050" w:rsidRDefault="00B50050" w:rsidP="0088127C">
            <w:pPr>
              <w:pStyle w:val="OtherTableBody"/>
            </w:pPr>
            <w:r>
              <w:t>SPM</w:t>
            </w:r>
          </w:p>
        </w:tc>
        <w:tc>
          <w:tcPr>
            <w:tcW w:w="600" w:type="dxa"/>
          </w:tcPr>
          <w:p w14:paraId="14EBB6A9" w14:textId="77777777" w:rsidR="00B50050" w:rsidRDefault="00B50050" w:rsidP="0088127C">
            <w:pPr>
              <w:pStyle w:val="OtherTableBody"/>
            </w:pPr>
            <w:r>
              <w:t>21</w:t>
            </w:r>
          </w:p>
        </w:tc>
        <w:tc>
          <w:tcPr>
            <w:tcW w:w="600" w:type="dxa"/>
          </w:tcPr>
          <w:p w14:paraId="31CB355B" w14:textId="77777777" w:rsidR="00B50050" w:rsidRDefault="00B50050" w:rsidP="0088127C">
            <w:pPr>
              <w:pStyle w:val="OtherTableBody"/>
            </w:pPr>
            <w:r>
              <w:t>..</w:t>
            </w:r>
          </w:p>
        </w:tc>
        <w:tc>
          <w:tcPr>
            <w:tcW w:w="600" w:type="dxa"/>
          </w:tcPr>
          <w:p w14:paraId="5BCAB43B" w14:textId="77777777" w:rsidR="00B50050" w:rsidRDefault="00B50050" w:rsidP="0088127C">
            <w:pPr>
              <w:pStyle w:val="OtherTableBody"/>
            </w:pPr>
          </w:p>
        </w:tc>
        <w:tc>
          <w:tcPr>
            <w:tcW w:w="600" w:type="dxa"/>
          </w:tcPr>
          <w:p w14:paraId="0A7122EA" w14:textId="77777777" w:rsidR="00B50050" w:rsidRDefault="00B50050" w:rsidP="0088127C">
            <w:pPr>
              <w:pStyle w:val="OtherTableBody"/>
            </w:pPr>
            <w:r>
              <w:t>CWE</w:t>
            </w:r>
          </w:p>
        </w:tc>
        <w:tc>
          <w:tcPr>
            <w:tcW w:w="700" w:type="dxa"/>
          </w:tcPr>
          <w:p w14:paraId="31551891" w14:textId="77777777" w:rsidR="00B50050" w:rsidRDefault="00B50050" w:rsidP="0088127C">
            <w:pPr>
              <w:pStyle w:val="OtherTableBody"/>
            </w:pPr>
            <w:r>
              <w:t>Y</w:t>
            </w:r>
          </w:p>
        </w:tc>
        <w:tc>
          <w:tcPr>
            <w:tcW w:w="600" w:type="dxa"/>
          </w:tcPr>
          <w:p w14:paraId="289C36F0" w14:textId="77777777" w:rsidR="00B50050" w:rsidRDefault="00B50050" w:rsidP="0088127C">
            <w:pPr>
              <w:pStyle w:val="OtherTableBody"/>
            </w:pPr>
            <w:r>
              <w:t>0490</w:t>
            </w:r>
          </w:p>
        </w:tc>
        <w:tc>
          <w:tcPr>
            <w:tcW w:w="900" w:type="dxa"/>
          </w:tcPr>
          <w:p w14:paraId="0BF45AE0" w14:textId="77777777" w:rsidR="00B50050" w:rsidRDefault="00B50050" w:rsidP="0088127C">
            <w:pPr>
              <w:pStyle w:val="OtherTableBody"/>
            </w:pPr>
            <w:r>
              <w:t>7.4.3.21</w:t>
            </w:r>
          </w:p>
        </w:tc>
      </w:tr>
      <w:tr w:rsidR="00B50050" w14:paraId="46797CCD" w14:textId="77777777" w:rsidTr="00195548">
        <w:tc>
          <w:tcPr>
            <w:tcW w:w="3500" w:type="dxa"/>
          </w:tcPr>
          <w:p w14:paraId="47F39FC8" w14:textId="77777777" w:rsidR="00B50050" w:rsidRDefault="00B50050" w:rsidP="0088127C">
            <w:pPr>
              <w:pStyle w:val="OtherTableBody"/>
            </w:pPr>
            <w:r>
              <w:t>Specimen Required</w:t>
            </w:r>
          </w:p>
        </w:tc>
        <w:tc>
          <w:tcPr>
            <w:tcW w:w="700" w:type="dxa"/>
          </w:tcPr>
          <w:p w14:paraId="68459831" w14:textId="77777777" w:rsidR="00B50050" w:rsidRDefault="00B50050" w:rsidP="0088127C">
            <w:pPr>
              <w:pStyle w:val="OtherTableBody"/>
            </w:pPr>
            <w:r>
              <w:t>00589</w:t>
            </w:r>
          </w:p>
        </w:tc>
        <w:tc>
          <w:tcPr>
            <w:tcW w:w="600" w:type="dxa"/>
          </w:tcPr>
          <w:p w14:paraId="50EC7627" w14:textId="77777777" w:rsidR="00B50050" w:rsidRDefault="00B50050" w:rsidP="0088127C">
            <w:pPr>
              <w:pStyle w:val="OtherTableBody"/>
            </w:pPr>
            <w:r>
              <w:t>OM1</w:t>
            </w:r>
          </w:p>
        </w:tc>
        <w:tc>
          <w:tcPr>
            <w:tcW w:w="600" w:type="dxa"/>
          </w:tcPr>
          <w:p w14:paraId="1A7D94A8" w14:textId="77777777" w:rsidR="00B50050" w:rsidRDefault="00B50050" w:rsidP="0088127C">
            <w:pPr>
              <w:pStyle w:val="OtherTableBody"/>
            </w:pPr>
            <w:r>
              <w:t>4</w:t>
            </w:r>
          </w:p>
        </w:tc>
        <w:tc>
          <w:tcPr>
            <w:tcW w:w="600" w:type="dxa"/>
          </w:tcPr>
          <w:p w14:paraId="5EBCA661" w14:textId="77777777" w:rsidR="00B50050" w:rsidRDefault="00B50050" w:rsidP="0088127C">
            <w:pPr>
              <w:pStyle w:val="OtherTableBody"/>
            </w:pPr>
            <w:r>
              <w:t>1..1</w:t>
            </w:r>
          </w:p>
        </w:tc>
        <w:tc>
          <w:tcPr>
            <w:tcW w:w="600" w:type="dxa"/>
          </w:tcPr>
          <w:p w14:paraId="0647BDAB" w14:textId="77777777" w:rsidR="00B50050" w:rsidRDefault="00B50050" w:rsidP="0088127C">
            <w:pPr>
              <w:pStyle w:val="OtherTableBody"/>
            </w:pPr>
          </w:p>
        </w:tc>
        <w:tc>
          <w:tcPr>
            <w:tcW w:w="600" w:type="dxa"/>
          </w:tcPr>
          <w:p w14:paraId="09440837" w14:textId="77777777" w:rsidR="00B50050" w:rsidRDefault="00B50050" w:rsidP="0088127C">
            <w:pPr>
              <w:pStyle w:val="OtherTableBody"/>
            </w:pPr>
            <w:r>
              <w:t>ID</w:t>
            </w:r>
          </w:p>
        </w:tc>
        <w:tc>
          <w:tcPr>
            <w:tcW w:w="700" w:type="dxa"/>
          </w:tcPr>
          <w:p w14:paraId="11FBD736" w14:textId="77777777" w:rsidR="00B50050" w:rsidRDefault="00B50050" w:rsidP="0088127C">
            <w:pPr>
              <w:pStyle w:val="OtherTableBody"/>
            </w:pPr>
          </w:p>
        </w:tc>
        <w:tc>
          <w:tcPr>
            <w:tcW w:w="600" w:type="dxa"/>
          </w:tcPr>
          <w:p w14:paraId="057BF30F" w14:textId="77777777" w:rsidR="00B50050" w:rsidRDefault="00B50050" w:rsidP="0088127C">
            <w:pPr>
              <w:pStyle w:val="OtherTableBody"/>
            </w:pPr>
            <w:r>
              <w:t>0136</w:t>
            </w:r>
          </w:p>
        </w:tc>
        <w:tc>
          <w:tcPr>
            <w:tcW w:w="900" w:type="dxa"/>
          </w:tcPr>
          <w:p w14:paraId="7F284204" w14:textId="77777777" w:rsidR="00B50050" w:rsidRDefault="00B50050" w:rsidP="0088127C">
            <w:pPr>
              <w:pStyle w:val="OtherTableBody"/>
            </w:pPr>
            <w:r>
              <w:t>8.8.9.4</w:t>
            </w:r>
          </w:p>
        </w:tc>
      </w:tr>
      <w:tr w:rsidR="00B50050" w14:paraId="1A5AC9B2" w14:textId="77777777" w:rsidTr="00195548">
        <w:tc>
          <w:tcPr>
            <w:tcW w:w="3500" w:type="dxa"/>
          </w:tcPr>
          <w:p w14:paraId="3DB5AD4C" w14:textId="77777777" w:rsidR="00B50050" w:rsidRDefault="00B50050" w:rsidP="0088127C">
            <w:pPr>
              <w:pStyle w:val="OtherTableBody"/>
            </w:pPr>
            <w:r>
              <w:t>Specimen Requirements</w:t>
            </w:r>
          </w:p>
        </w:tc>
        <w:tc>
          <w:tcPr>
            <w:tcW w:w="700" w:type="dxa"/>
          </w:tcPr>
          <w:p w14:paraId="7DC61ADE" w14:textId="77777777" w:rsidR="00B50050" w:rsidRDefault="00B50050" w:rsidP="0088127C">
            <w:pPr>
              <w:pStyle w:val="OtherTableBody"/>
            </w:pPr>
            <w:r>
              <w:t>00652</w:t>
            </w:r>
          </w:p>
        </w:tc>
        <w:tc>
          <w:tcPr>
            <w:tcW w:w="600" w:type="dxa"/>
          </w:tcPr>
          <w:p w14:paraId="3401A3D2" w14:textId="77777777" w:rsidR="00B50050" w:rsidRDefault="00B50050" w:rsidP="0088127C">
            <w:pPr>
              <w:pStyle w:val="OtherTableBody"/>
            </w:pPr>
            <w:r>
              <w:t>OM4</w:t>
            </w:r>
          </w:p>
        </w:tc>
        <w:tc>
          <w:tcPr>
            <w:tcW w:w="600" w:type="dxa"/>
          </w:tcPr>
          <w:p w14:paraId="3DF67BCB" w14:textId="77777777" w:rsidR="00B50050" w:rsidRDefault="00B50050" w:rsidP="0088127C">
            <w:pPr>
              <w:pStyle w:val="OtherTableBody"/>
            </w:pPr>
            <w:r>
              <w:t>12</w:t>
            </w:r>
          </w:p>
        </w:tc>
        <w:tc>
          <w:tcPr>
            <w:tcW w:w="600" w:type="dxa"/>
          </w:tcPr>
          <w:p w14:paraId="33F7DFAE" w14:textId="77777777" w:rsidR="00B50050" w:rsidRDefault="00B50050" w:rsidP="0088127C">
            <w:pPr>
              <w:pStyle w:val="OtherTableBody"/>
            </w:pPr>
            <w:r>
              <w:t>..</w:t>
            </w:r>
          </w:p>
        </w:tc>
        <w:tc>
          <w:tcPr>
            <w:tcW w:w="600" w:type="dxa"/>
          </w:tcPr>
          <w:p w14:paraId="474CF43F" w14:textId="77777777" w:rsidR="00B50050" w:rsidRDefault="00B50050" w:rsidP="0088127C">
            <w:pPr>
              <w:pStyle w:val="OtherTableBody"/>
            </w:pPr>
          </w:p>
        </w:tc>
        <w:tc>
          <w:tcPr>
            <w:tcW w:w="600" w:type="dxa"/>
          </w:tcPr>
          <w:p w14:paraId="6E42ED26" w14:textId="77777777" w:rsidR="00B50050" w:rsidRDefault="00B50050" w:rsidP="0088127C">
            <w:pPr>
              <w:pStyle w:val="OtherTableBody"/>
            </w:pPr>
            <w:r>
              <w:t>TX</w:t>
            </w:r>
          </w:p>
        </w:tc>
        <w:tc>
          <w:tcPr>
            <w:tcW w:w="700" w:type="dxa"/>
          </w:tcPr>
          <w:p w14:paraId="1890C9F6" w14:textId="77777777" w:rsidR="00B50050" w:rsidRDefault="00B50050" w:rsidP="0088127C">
            <w:pPr>
              <w:pStyle w:val="OtherTableBody"/>
            </w:pPr>
          </w:p>
        </w:tc>
        <w:tc>
          <w:tcPr>
            <w:tcW w:w="600" w:type="dxa"/>
          </w:tcPr>
          <w:p w14:paraId="05A09F4A" w14:textId="77777777" w:rsidR="00B50050" w:rsidRDefault="00B50050" w:rsidP="0088127C">
            <w:pPr>
              <w:pStyle w:val="OtherTableBody"/>
            </w:pPr>
          </w:p>
        </w:tc>
        <w:tc>
          <w:tcPr>
            <w:tcW w:w="900" w:type="dxa"/>
          </w:tcPr>
          <w:p w14:paraId="7E0B80D8" w14:textId="77777777" w:rsidR="00B50050" w:rsidRDefault="00B50050" w:rsidP="0088127C">
            <w:pPr>
              <w:pStyle w:val="OtherTableBody"/>
            </w:pPr>
            <w:r>
              <w:t>8.8.12.12</w:t>
            </w:r>
          </w:p>
        </w:tc>
      </w:tr>
      <w:tr w:rsidR="00B50050" w14:paraId="2155BBB6" w14:textId="77777777" w:rsidTr="00195548">
        <w:tc>
          <w:tcPr>
            <w:tcW w:w="3500" w:type="dxa"/>
          </w:tcPr>
          <w:p w14:paraId="27F86272" w14:textId="77777777" w:rsidR="00B50050" w:rsidRDefault="00B50050" w:rsidP="0088127C">
            <w:pPr>
              <w:pStyle w:val="OtherTableBody"/>
            </w:pPr>
            <w:r>
              <w:t>Specimen Retention Time</w:t>
            </w:r>
          </w:p>
        </w:tc>
        <w:tc>
          <w:tcPr>
            <w:tcW w:w="700" w:type="dxa"/>
          </w:tcPr>
          <w:p w14:paraId="7EE56C67" w14:textId="77777777" w:rsidR="00B50050" w:rsidRDefault="00B50050" w:rsidP="0088127C">
            <w:pPr>
              <w:pStyle w:val="OtherTableBody"/>
            </w:pPr>
            <w:r>
              <w:t>00654</w:t>
            </w:r>
          </w:p>
        </w:tc>
        <w:tc>
          <w:tcPr>
            <w:tcW w:w="600" w:type="dxa"/>
          </w:tcPr>
          <w:p w14:paraId="427CA613" w14:textId="77777777" w:rsidR="00B50050" w:rsidRDefault="00B50050" w:rsidP="0088127C">
            <w:pPr>
              <w:pStyle w:val="OtherTableBody"/>
            </w:pPr>
            <w:r>
              <w:t>OM4</w:t>
            </w:r>
          </w:p>
        </w:tc>
        <w:tc>
          <w:tcPr>
            <w:tcW w:w="600" w:type="dxa"/>
          </w:tcPr>
          <w:p w14:paraId="42FC0E14" w14:textId="77777777" w:rsidR="00B50050" w:rsidRDefault="00B50050" w:rsidP="0088127C">
            <w:pPr>
              <w:pStyle w:val="OtherTableBody"/>
            </w:pPr>
            <w:r>
              <w:t>14</w:t>
            </w:r>
          </w:p>
        </w:tc>
        <w:tc>
          <w:tcPr>
            <w:tcW w:w="600" w:type="dxa"/>
          </w:tcPr>
          <w:p w14:paraId="5AB4F3AD" w14:textId="77777777" w:rsidR="00B50050" w:rsidRDefault="00B50050" w:rsidP="0088127C">
            <w:pPr>
              <w:pStyle w:val="OtherTableBody"/>
            </w:pPr>
            <w:r>
              <w:t>..</w:t>
            </w:r>
          </w:p>
        </w:tc>
        <w:tc>
          <w:tcPr>
            <w:tcW w:w="600" w:type="dxa"/>
          </w:tcPr>
          <w:p w14:paraId="6AF50897" w14:textId="77777777" w:rsidR="00B50050" w:rsidRDefault="00B50050" w:rsidP="0088127C">
            <w:pPr>
              <w:pStyle w:val="OtherTableBody"/>
            </w:pPr>
          </w:p>
        </w:tc>
        <w:tc>
          <w:tcPr>
            <w:tcW w:w="600" w:type="dxa"/>
          </w:tcPr>
          <w:p w14:paraId="55577367" w14:textId="77777777" w:rsidR="00B50050" w:rsidRDefault="00B50050" w:rsidP="0088127C">
            <w:pPr>
              <w:pStyle w:val="OtherTableBody"/>
            </w:pPr>
            <w:r>
              <w:t>CQ</w:t>
            </w:r>
          </w:p>
        </w:tc>
        <w:tc>
          <w:tcPr>
            <w:tcW w:w="700" w:type="dxa"/>
          </w:tcPr>
          <w:p w14:paraId="16F31BA6" w14:textId="77777777" w:rsidR="00B50050" w:rsidRDefault="00B50050" w:rsidP="0088127C">
            <w:pPr>
              <w:pStyle w:val="OtherTableBody"/>
            </w:pPr>
          </w:p>
        </w:tc>
        <w:tc>
          <w:tcPr>
            <w:tcW w:w="600" w:type="dxa"/>
          </w:tcPr>
          <w:p w14:paraId="077871FF" w14:textId="77777777" w:rsidR="00B50050" w:rsidRDefault="00B50050" w:rsidP="0088127C">
            <w:pPr>
              <w:pStyle w:val="OtherTableBody"/>
            </w:pPr>
          </w:p>
        </w:tc>
        <w:tc>
          <w:tcPr>
            <w:tcW w:w="900" w:type="dxa"/>
          </w:tcPr>
          <w:p w14:paraId="32B9EA13" w14:textId="77777777" w:rsidR="00B50050" w:rsidRDefault="00B50050" w:rsidP="0088127C">
            <w:pPr>
              <w:pStyle w:val="OtherTableBody"/>
            </w:pPr>
            <w:r>
              <w:t>8.8.12.14</w:t>
            </w:r>
          </w:p>
        </w:tc>
      </w:tr>
      <w:tr w:rsidR="00B50050" w14:paraId="18D5C070" w14:textId="77777777" w:rsidTr="00195548">
        <w:tc>
          <w:tcPr>
            <w:tcW w:w="3500" w:type="dxa"/>
          </w:tcPr>
          <w:p w14:paraId="710F02AA" w14:textId="77777777" w:rsidR="00B50050" w:rsidRDefault="00B50050" w:rsidP="0088127C">
            <w:pPr>
              <w:pStyle w:val="OtherTableBody"/>
            </w:pPr>
            <w:r>
              <w:t>Specimen Risk Code</w:t>
            </w:r>
          </w:p>
        </w:tc>
        <w:tc>
          <w:tcPr>
            <w:tcW w:w="700" w:type="dxa"/>
          </w:tcPr>
          <w:p w14:paraId="67E633E2" w14:textId="77777777" w:rsidR="00B50050" w:rsidRDefault="00B50050" w:rsidP="0088127C">
            <w:pPr>
              <w:pStyle w:val="OtherTableBody"/>
            </w:pPr>
            <w:r>
              <w:t>01903</w:t>
            </w:r>
          </w:p>
        </w:tc>
        <w:tc>
          <w:tcPr>
            <w:tcW w:w="600" w:type="dxa"/>
          </w:tcPr>
          <w:p w14:paraId="05615652" w14:textId="77777777" w:rsidR="00B50050" w:rsidRDefault="00B50050" w:rsidP="0088127C">
            <w:pPr>
              <w:pStyle w:val="OtherTableBody"/>
            </w:pPr>
            <w:r>
              <w:t>SPM</w:t>
            </w:r>
          </w:p>
        </w:tc>
        <w:tc>
          <w:tcPr>
            <w:tcW w:w="600" w:type="dxa"/>
          </w:tcPr>
          <w:p w14:paraId="02394CE1" w14:textId="77777777" w:rsidR="00B50050" w:rsidRDefault="00B50050" w:rsidP="0088127C">
            <w:pPr>
              <w:pStyle w:val="OtherTableBody"/>
            </w:pPr>
            <w:r>
              <w:t>16</w:t>
            </w:r>
          </w:p>
        </w:tc>
        <w:tc>
          <w:tcPr>
            <w:tcW w:w="600" w:type="dxa"/>
          </w:tcPr>
          <w:p w14:paraId="6B46F2FB" w14:textId="77777777" w:rsidR="00B50050" w:rsidRDefault="00B50050" w:rsidP="0088127C">
            <w:pPr>
              <w:pStyle w:val="OtherTableBody"/>
            </w:pPr>
            <w:r>
              <w:t>..</w:t>
            </w:r>
          </w:p>
        </w:tc>
        <w:tc>
          <w:tcPr>
            <w:tcW w:w="600" w:type="dxa"/>
          </w:tcPr>
          <w:p w14:paraId="1BE47D93" w14:textId="77777777" w:rsidR="00B50050" w:rsidRDefault="00B50050" w:rsidP="0088127C">
            <w:pPr>
              <w:pStyle w:val="OtherTableBody"/>
            </w:pPr>
          </w:p>
        </w:tc>
        <w:tc>
          <w:tcPr>
            <w:tcW w:w="600" w:type="dxa"/>
          </w:tcPr>
          <w:p w14:paraId="27B23AA8" w14:textId="77777777" w:rsidR="00B50050" w:rsidRDefault="00B50050" w:rsidP="0088127C">
            <w:pPr>
              <w:pStyle w:val="OtherTableBody"/>
            </w:pPr>
            <w:r>
              <w:t>CWE</w:t>
            </w:r>
          </w:p>
        </w:tc>
        <w:tc>
          <w:tcPr>
            <w:tcW w:w="700" w:type="dxa"/>
          </w:tcPr>
          <w:p w14:paraId="7B811917" w14:textId="77777777" w:rsidR="00B50050" w:rsidRDefault="00B50050" w:rsidP="0088127C">
            <w:pPr>
              <w:pStyle w:val="OtherTableBody"/>
            </w:pPr>
            <w:r>
              <w:t>Y</w:t>
            </w:r>
          </w:p>
        </w:tc>
        <w:tc>
          <w:tcPr>
            <w:tcW w:w="600" w:type="dxa"/>
          </w:tcPr>
          <w:p w14:paraId="22AC944C" w14:textId="77777777" w:rsidR="00B50050" w:rsidRDefault="00B50050" w:rsidP="0088127C">
            <w:pPr>
              <w:pStyle w:val="OtherTableBody"/>
            </w:pPr>
            <w:r>
              <w:t>0489</w:t>
            </w:r>
          </w:p>
        </w:tc>
        <w:tc>
          <w:tcPr>
            <w:tcW w:w="900" w:type="dxa"/>
          </w:tcPr>
          <w:p w14:paraId="51C1F4B6" w14:textId="77777777" w:rsidR="00B50050" w:rsidRDefault="00B50050" w:rsidP="0088127C">
            <w:pPr>
              <w:pStyle w:val="OtherTableBody"/>
            </w:pPr>
            <w:r>
              <w:t>7.4.3.16</w:t>
            </w:r>
          </w:p>
        </w:tc>
      </w:tr>
      <w:tr w:rsidR="00B50050" w14:paraId="769A0596" w14:textId="77777777" w:rsidTr="00195548">
        <w:tc>
          <w:tcPr>
            <w:tcW w:w="3500" w:type="dxa"/>
          </w:tcPr>
          <w:p w14:paraId="5B4445C1" w14:textId="77777777" w:rsidR="00B50050" w:rsidRDefault="00B50050" w:rsidP="0088127C">
            <w:pPr>
              <w:pStyle w:val="OtherTableBody"/>
            </w:pPr>
            <w:r>
              <w:t>Specimen Role</w:t>
            </w:r>
          </w:p>
        </w:tc>
        <w:tc>
          <w:tcPr>
            <w:tcW w:w="700" w:type="dxa"/>
          </w:tcPr>
          <w:p w14:paraId="6534D860" w14:textId="77777777" w:rsidR="00B50050" w:rsidRDefault="00B50050" w:rsidP="0088127C">
            <w:pPr>
              <w:pStyle w:val="OtherTableBody"/>
            </w:pPr>
            <w:r>
              <w:t>01762</w:t>
            </w:r>
          </w:p>
        </w:tc>
        <w:tc>
          <w:tcPr>
            <w:tcW w:w="600" w:type="dxa"/>
          </w:tcPr>
          <w:p w14:paraId="375DBDDB" w14:textId="77777777" w:rsidR="00B50050" w:rsidRDefault="00B50050" w:rsidP="0088127C">
            <w:pPr>
              <w:pStyle w:val="OtherTableBody"/>
            </w:pPr>
            <w:r>
              <w:t>SPM</w:t>
            </w:r>
          </w:p>
        </w:tc>
        <w:tc>
          <w:tcPr>
            <w:tcW w:w="600" w:type="dxa"/>
          </w:tcPr>
          <w:p w14:paraId="22495260" w14:textId="77777777" w:rsidR="00B50050" w:rsidRDefault="00B50050" w:rsidP="0088127C">
            <w:pPr>
              <w:pStyle w:val="OtherTableBody"/>
            </w:pPr>
            <w:r>
              <w:t>11</w:t>
            </w:r>
          </w:p>
        </w:tc>
        <w:tc>
          <w:tcPr>
            <w:tcW w:w="600" w:type="dxa"/>
          </w:tcPr>
          <w:p w14:paraId="71EA0237" w14:textId="77777777" w:rsidR="00B50050" w:rsidRDefault="00B50050" w:rsidP="0088127C">
            <w:pPr>
              <w:pStyle w:val="OtherTableBody"/>
            </w:pPr>
            <w:r>
              <w:t>..</w:t>
            </w:r>
          </w:p>
        </w:tc>
        <w:tc>
          <w:tcPr>
            <w:tcW w:w="600" w:type="dxa"/>
          </w:tcPr>
          <w:p w14:paraId="3963F3EA" w14:textId="77777777" w:rsidR="00B50050" w:rsidRDefault="00B50050" w:rsidP="0088127C">
            <w:pPr>
              <w:pStyle w:val="OtherTableBody"/>
            </w:pPr>
          </w:p>
        </w:tc>
        <w:tc>
          <w:tcPr>
            <w:tcW w:w="600" w:type="dxa"/>
          </w:tcPr>
          <w:p w14:paraId="4A911C44" w14:textId="77777777" w:rsidR="00B50050" w:rsidRDefault="00B50050" w:rsidP="0088127C">
            <w:pPr>
              <w:pStyle w:val="OtherTableBody"/>
            </w:pPr>
            <w:r>
              <w:t>CWE</w:t>
            </w:r>
          </w:p>
        </w:tc>
        <w:tc>
          <w:tcPr>
            <w:tcW w:w="700" w:type="dxa"/>
          </w:tcPr>
          <w:p w14:paraId="3BF648C0" w14:textId="77777777" w:rsidR="00B50050" w:rsidRDefault="00B50050" w:rsidP="0088127C">
            <w:pPr>
              <w:pStyle w:val="OtherTableBody"/>
            </w:pPr>
            <w:r>
              <w:t>Y</w:t>
            </w:r>
          </w:p>
        </w:tc>
        <w:tc>
          <w:tcPr>
            <w:tcW w:w="600" w:type="dxa"/>
          </w:tcPr>
          <w:p w14:paraId="7251C4BD" w14:textId="77777777" w:rsidR="00B50050" w:rsidRDefault="00B50050" w:rsidP="0088127C">
            <w:pPr>
              <w:pStyle w:val="OtherTableBody"/>
            </w:pPr>
            <w:r>
              <w:t>0369</w:t>
            </w:r>
          </w:p>
        </w:tc>
        <w:tc>
          <w:tcPr>
            <w:tcW w:w="900" w:type="dxa"/>
          </w:tcPr>
          <w:p w14:paraId="45F58271" w14:textId="77777777" w:rsidR="00B50050" w:rsidRDefault="00B50050" w:rsidP="0088127C">
            <w:pPr>
              <w:pStyle w:val="OtherTableBody"/>
            </w:pPr>
            <w:r>
              <w:t>7.4.3.11</w:t>
            </w:r>
          </w:p>
        </w:tc>
      </w:tr>
      <w:tr w:rsidR="00B50050" w14:paraId="791C7F27" w14:textId="77777777" w:rsidTr="00195548">
        <w:tc>
          <w:tcPr>
            <w:tcW w:w="3500" w:type="dxa"/>
          </w:tcPr>
          <w:p w14:paraId="0DD531D9" w14:textId="77777777" w:rsidR="00B50050" w:rsidRDefault="00B50050" w:rsidP="0088127C">
            <w:pPr>
              <w:pStyle w:val="OtherTableBody"/>
            </w:pPr>
            <w:r>
              <w:t>Specimen Source</w:t>
            </w:r>
          </w:p>
        </w:tc>
        <w:tc>
          <w:tcPr>
            <w:tcW w:w="700" w:type="dxa"/>
          </w:tcPr>
          <w:p w14:paraId="46E60A1A" w14:textId="77777777" w:rsidR="00B50050" w:rsidRDefault="00B50050" w:rsidP="0088127C">
            <w:pPr>
              <w:pStyle w:val="OtherTableBody"/>
            </w:pPr>
            <w:r>
              <w:t>00249</w:t>
            </w:r>
          </w:p>
        </w:tc>
        <w:tc>
          <w:tcPr>
            <w:tcW w:w="600" w:type="dxa"/>
          </w:tcPr>
          <w:p w14:paraId="021E7119" w14:textId="77777777" w:rsidR="00B50050" w:rsidRDefault="00B50050" w:rsidP="0088127C">
            <w:pPr>
              <w:pStyle w:val="OtherTableBody"/>
            </w:pPr>
            <w:r>
              <w:t>SAC</w:t>
            </w:r>
          </w:p>
        </w:tc>
        <w:tc>
          <w:tcPr>
            <w:tcW w:w="600" w:type="dxa"/>
          </w:tcPr>
          <w:p w14:paraId="64E583E7" w14:textId="77777777" w:rsidR="00B50050" w:rsidRDefault="00B50050" w:rsidP="0088127C">
            <w:pPr>
              <w:pStyle w:val="OtherTableBody"/>
            </w:pPr>
            <w:r>
              <w:t>6</w:t>
            </w:r>
          </w:p>
        </w:tc>
        <w:tc>
          <w:tcPr>
            <w:tcW w:w="600" w:type="dxa"/>
          </w:tcPr>
          <w:p w14:paraId="54021B1F" w14:textId="77777777" w:rsidR="00B50050" w:rsidRDefault="00B50050" w:rsidP="0088127C">
            <w:pPr>
              <w:pStyle w:val="OtherTableBody"/>
            </w:pPr>
            <w:r>
              <w:t>..</w:t>
            </w:r>
          </w:p>
        </w:tc>
        <w:tc>
          <w:tcPr>
            <w:tcW w:w="600" w:type="dxa"/>
          </w:tcPr>
          <w:p w14:paraId="6FD75BCF" w14:textId="77777777" w:rsidR="00B50050" w:rsidRDefault="00B50050" w:rsidP="0088127C">
            <w:pPr>
              <w:pStyle w:val="OtherTableBody"/>
            </w:pPr>
          </w:p>
        </w:tc>
        <w:tc>
          <w:tcPr>
            <w:tcW w:w="600" w:type="dxa"/>
          </w:tcPr>
          <w:p w14:paraId="33EA1574" w14:textId="77777777" w:rsidR="00B50050" w:rsidRDefault="00B50050" w:rsidP="0088127C">
            <w:pPr>
              <w:pStyle w:val="OtherTableBody"/>
            </w:pPr>
            <w:r>
              <w:t>-</w:t>
            </w:r>
          </w:p>
        </w:tc>
        <w:tc>
          <w:tcPr>
            <w:tcW w:w="700" w:type="dxa"/>
          </w:tcPr>
          <w:p w14:paraId="3645C35B" w14:textId="77777777" w:rsidR="00B50050" w:rsidRDefault="00B50050" w:rsidP="0088127C">
            <w:pPr>
              <w:pStyle w:val="OtherTableBody"/>
            </w:pPr>
          </w:p>
        </w:tc>
        <w:tc>
          <w:tcPr>
            <w:tcW w:w="600" w:type="dxa"/>
          </w:tcPr>
          <w:p w14:paraId="2D644716" w14:textId="77777777" w:rsidR="00B50050" w:rsidRDefault="00B50050" w:rsidP="0088127C">
            <w:pPr>
              <w:pStyle w:val="OtherTableBody"/>
            </w:pPr>
          </w:p>
        </w:tc>
        <w:tc>
          <w:tcPr>
            <w:tcW w:w="900" w:type="dxa"/>
          </w:tcPr>
          <w:p w14:paraId="7B07E657" w14:textId="77777777" w:rsidR="00B50050" w:rsidRDefault="00B50050" w:rsidP="0088127C">
            <w:pPr>
              <w:pStyle w:val="OtherTableBody"/>
            </w:pPr>
            <w:r>
              <w:t>13.4.3.6</w:t>
            </w:r>
          </w:p>
        </w:tc>
      </w:tr>
      <w:tr w:rsidR="00B50050" w14:paraId="7635FEBB" w14:textId="77777777" w:rsidTr="00195548">
        <w:tc>
          <w:tcPr>
            <w:tcW w:w="3500" w:type="dxa"/>
          </w:tcPr>
          <w:p w14:paraId="5546FC91" w14:textId="77777777" w:rsidR="00B50050" w:rsidRDefault="00B50050" w:rsidP="0088127C">
            <w:pPr>
              <w:pStyle w:val="OtherTableBody"/>
            </w:pPr>
            <w:r>
              <w:t>Specimen Source</w:t>
            </w:r>
          </w:p>
        </w:tc>
        <w:tc>
          <w:tcPr>
            <w:tcW w:w="700" w:type="dxa"/>
          </w:tcPr>
          <w:p w14:paraId="1F543B31" w14:textId="77777777" w:rsidR="00B50050" w:rsidRDefault="00B50050" w:rsidP="0088127C">
            <w:pPr>
              <w:pStyle w:val="OtherTableBody"/>
            </w:pPr>
            <w:r>
              <w:t>00249</w:t>
            </w:r>
          </w:p>
        </w:tc>
        <w:tc>
          <w:tcPr>
            <w:tcW w:w="600" w:type="dxa"/>
          </w:tcPr>
          <w:p w14:paraId="7D6F8B95" w14:textId="77777777" w:rsidR="00B50050" w:rsidRDefault="00B50050" w:rsidP="0088127C">
            <w:pPr>
              <w:pStyle w:val="OtherTableBody"/>
            </w:pPr>
            <w:r>
              <w:t>TCC</w:t>
            </w:r>
          </w:p>
        </w:tc>
        <w:tc>
          <w:tcPr>
            <w:tcW w:w="600" w:type="dxa"/>
          </w:tcPr>
          <w:p w14:paraId="3B4AC997" w14:textId="77777777" w:rsidR="00B50050" w:rsidRDefault="00B50050" w:rsidP="0088127C">
            <w:pPr>
              <w:pStyle w:val="OtherTableBody"/>
            </w:pPr>
            <w:r>
              <w:t>3</w:t>
            </w:r>
          </w:p>
        </w:tc>
        <w:tc>
          <w:tcPr>
            <w:tcW w:w="600" w:type="dxa"/>
          </w:tcPr>
          <w:p w14:paraId="3F248670" w14:textId="77777777" w:rsidR="00B50050" w:rsidRDefault="00B50050" w:rsidP="0088127C">
            <w:pPr>
              <w:pStyle w:val="OtherTableBody"/>
            </w:pPr>
            <w:r>
              <w:t>..</w:t>
            </w:r>
          </w:p>
        </w:tc>
        <w:tc>
          <w:tcPr>
            <w:tcW w:w="600" w:type="dxa"/>
          </w:tcPr>
          <w:p w14:paraId="774655B2" w14:textId="77777777" w:rsidR="00B50050" w:rsidRDefault="00B50050" w:rsidP="0088127C">
            <w:pPr>
              <w:pStyle w:val="OtherTableBody"/>
            </w:pPr>
          </w:p>
        </w:tc>
        <w:tc>
          <w:tcPr>
            <w:tcW w:w="600" w:type="dxa"/>
          </w:tcPr>
          <w:p w14:paraId="605273CA" w14:textId="77777777" w:rsidR="00B50050" w:rsidRDefault="00B50050" w:rsidP="0088127C">
            <w:pPr>
              <w:pStyle w:val="OtherTableBody"/>
            </w:pPr>
            <w:r>
              <w:t>-</w:t>
            </w:r>
          </w:p>
        </w:tc>
        <w:tc>
          <w:tcPr>
            <w:tcW w:w="700" w:type="dxa"/>
          </w:tcPr>
          <w:p w14:paraId="5630FC66" w14:textId="77777777" w:rsidR="00B50050" w:rsidRDefault="00B50050" w:rsidP="0088127C">
            <w:pPr>
              <w:pStyle w:val="OtherTableBody"/>
            </w:pPr>
          </w:p>
        </w:tc>
        <w:tc>
          <w:tcPr>
            <w:tcW w:w="600" w:type="dxa"/>
          </w:tcPr>
          <w:p w14:paraId="304FC41A" w14:textId="77777777" w:rsidR="00B50050" w:rsidRDefault="00B50050" w:rsidP="0088127C">
            <w:pPr>
              <w:pStyle w:val="OtherTableBody"/>
            </w:pPr>
          </w:p>
        </w:tc>
        <w:tc>
          <w:tcPr>
            <w:tcW w:w="900" w:type="dxa"/>
          </w:tcPr>
          <w:p w14:paraId="7F22D443" w14:textId="77777777" w:rsidR="00B50050" w:rsidRDefault="00B50050" w:rsidP="0088127C">
            <w:pPr>
              <w:pStyle w:val="OtherTableBody"/>
            </w:pPr>
            <w:r>
              <w:t>13.4.9.3</w:t>
            </w:r>
          </w:p>
        </w:tc>
      </w:tr>
      <w:tr w:rsidR="00B50050" w14:paraId="4F5994F9" w14:textId="77777777" w:rsidTr="00195548">
        <w:tc>
          <w:tcPr>
            <w:tcW w:w="3500" w:type="dxa"/>
          </w:tcPr>
          <w:p w14:paraId="107A3775" w14:textId="77777777" w:rsidR="00B50050" w:rsidRDefault="00B50050" w:rsidP="0088127C">
            <w:pPr>
              <w:pStyle w:val="OtherTableBody"/>
            </w:pPr>
            <w:r>
              <w:t>Specimen Source</w:t>
            </w:r>
          </w:p>
        </w:tc>
        <w:tc>
          <w:tcPr>
            <w:tcW w:w="700" w:type="dxa"/>
          </w:tcPr>
          <w:p w14:paraId="3BAE5028" w14:textId="77777777" w:rsidR="00B50050" w:rsidRDefault="00B50050" w:rsidP="0088127C">
            <w:pPr>
              <w:pStyle w:val="OtherTableBody"/>
            </w:pPr>
            <w:r>
              <w:t>00249</w:t>
            </w:r>
          </w:p>
        </w:tc>
        <w:tc>
          <w:tcPr>
            <w:tcW w:w="600" w:type="dxa"/>
          </w:tcPr>
          <w:p w14:paraId="2945E167" w14:textId="77777777" w:rsidR="00B50050" w:rsidRDefault="00B50050" w:rsidP="0088127C">
            <w:pPr>
              <w:pStyle w:val="OtherTableBody"/>
            </w:pPr>
            <w:r>
              <w:t>OBR</w:t>
            </w:r>
          </w:p>
        </w:tc>
        <w:tc>
          <w:tcPr>
            <w:tcW w:w="600" w:type="dxa"/>
          </w:tcPr>
          <w:p w14:paraId="78E50235" w14:textId="77777777" w:rsidR="00B50050" w:rsidRDefault="00B50050" w:rsidP="0088127C">
            <w:pPr>
              <w:pStyle w:val="OtherTableBody"/>
            </w:pPr>
            <w:r>
              <w:t>15</w:t>
            </w:r>
          </w:p>
        </w:tc>
        <w:tc>
          <w:tcPr>
            <w:tcW w:w="600" w:type="dxa"/>
          </w:tcPr>
          <w:p w14:paraId="0492AAA3" w14:textId="77777777" w:rsidR="00B50050" w:rsidRDefault="00B50050" w:rsidP="0088127C">
            <w:pPr>
              <w:pStyle w:val="OtherTableBody"/>
            </w:pPr>
            <w:r>
              <w:t>..</w:t>
            </w:r>
          </w:p>
        </w:tc>
        <w:tc>
          <w:tcPr>
            <w:tcW w:w="600" w:type="dxa"/>
          </w:tcPr>
          <w:p w14:paraId="09A8DA9A" w14:textId="77777777" w:rsidR="00B50050" w:rsidRDefault="00B50050" w:rsidP="0088127C">
            <w:pPr>
              <w:pStyle w:val="OtherTableBody"/>
            </w:pPr>
          </w:p>
        </w:tc>
        <w:tc>
          <w:tcPr>
            <w:tcW w:w="600" w:type="dxa"/>
          </w:tcPr>
          <w:p w14:paraId="2DD6FFF1" w14:textId="77777777" w:rsidR="00B50050" w:rsidRDefault="00B50050" w:rsidP="0088127C">
            <w:pPr>
              <w:pStyle w:val="OtherTableBody"/>
            </w:pPr>
            <w:r>
              <w:t>-</w:t>
            </w:r>
          </w:p>
        </w:tc>
        <w:tc>
          <w:tcPr>
            <w:tcW w:w="700" w:type="dxa"/>
          </w:tcPr>
          <w:p w14:paraId="2C258AA8" w14:textId="77777777" w:rsidR="00B50050" w:rsidRDefault="00B50050" w:rsidP="0088127C">
            <w:pPr>
              <w:pStyle w:val="OtherTableBody"/>
            </w:pPr>
          </w:p>
        </w:tc>
        <w:tc>
          <w:tcPr>
            <w:tcW w:w="600" w:type="dxa"/>
          </w:tcPr>
          <w:p w14:paraId="37451B29" w14:textId="77777777" w:rsidR="00B50050" w:rsidRDefault="00B50050" w:rsidP="0088127C">
            <w:pPr>
              <w:pStyle w:val="OtherTableBody"/>
            </w:pPr>
          </w:p>
        </w:tc>
        <w:tc>
          <w:tcPr>
            <w:tcW w:w="900" w:type="dxa"/>
          </w:tcPr>
          <w:p w14:paraId="712FBC59" w14:textId="77777777" w:rsidR="00B50050" w:rsidRDefault="00B50050" w:rsidP="0088127C">
            <w:pPr>
              <w:pStyle w:val="OtherTableBody"/>
            </w:pPr>
            <w:r>
              <w:t>4.5.3.15</w:t>
            </w:r>
          </w:p>
        </w:tc>
      </w:tr>
      <w:tr w:rsidR="00B50050" w14:paraId="435ABF9C" w14:textId="77777777" w:rsidTr="00195548">
        <w:tc>
          <w:tcPr>
            <w:tcW w:w="3500" w:type="dxa"/>
          </w:tcPr>
          <w:p w14:paraId="3AB4EB00" w14:textId="77777777" w:rsidR="00B50050" w:rsidRDefault="00B50050" w:rsidP="0088127C">
            <w:pPr>
              <w:pStyle w:val="OtherTableBody"/>
            </w:pPr>
            <w:r>
              <w:t>Specimen Source Site</w:t>
            </w:r>
          </w:p>
        </w:tc>
        <w:tc>
          <w:tcPr>
            <w:tcW w:w="700" w:type="dxa"/>
          </w:tcPr>
          <w:p w14:paraId="49A830F9" w14:textId="77777777" w:rsidR="00B50050" w:rsidRDefault="00B50050" w:rsidP="0088127C">
            <w:pPr>
              <w:pStyle w:val="OtherTableBody"/>
            </w:pPr>
            <w:r>
              <w:t>01901</w:t>
            </w:r>
          </w:p>
        </w:tc>
        <w:tc>
          <w:tcPr>
            <w:tcW w:w="600" w:type="dxa"/>
          </w:tcPr>
          <w:p w14:paraId="546B8F5B" w14:textId="77777777" w:rsidR="00B50050" w:rsidRDefault="00B50050" w:rsidP="0088127C">
            <w:pPr>
              <w:pStyle w:val="OtherTableBody"/>
            </w:pPr>
            <w:r>
              <w:t>SPM</w:t>
            </w:r>
          </w:p>
        </w:tc>
        <w:tc>
          <w:tcPr>
            <w:tcW w:w="600" w:type="dxa"/>
          </w:tcPr>
          <w:p w14:paraId="3D677A2A" w14:textId="77777777" w:rsidR="00B50050" w:rsidRDefault="00B50050" w:rsidP="0088127C">
            <w:pPr>
              <w:pStyle w:val="OtherTableBody"/>
            </w:pPr>
            <w:r>
              <w:t>8</w:t>
            </w:r>
          </w:p>
        </w:tc>
        <w:tc>
          <w:tcPr>
            <w:tcW w:w="600" w:type="dxa"/>
          </w:tcPr>
          <w:p w14:paraId="45C66A82" w14:textId="77777777" w:rsidR="00B50050" w:rsidRDefault="00B50050" w:rsidP="0088127C">
            <w:pPr>
              <w:pStyle w:val="OtherTableBody"/>
            </w:pPr>
            <w:r>
              <w:t>..</w:t>
            </w:r>
          </w:p>
        </w:tc>
        <w:tc>
          <w:tcPr>
            <w:tcW w:w="600" w:type="dxa"/>
          </w:tcPr>
          <w:p w14:paraId="67F0E17A" w14:textId="77777777" w:rsidR="00B50050" w:rsidRDefault="00B50050" w:rsidP="0088127C">
            <w:pPr>
              <w:pStyle w:val="OtherTableBody"/>
            </w:pPr>
          </w:p>
        </w:tc>
        <w:tc>
          <w:tcPr>
            <w:tcW w:w="600" w:type="dxa"/>
          </w:tcPr>
          <w:p w14:paraId="1F0706E0" w14:textId="77777777" w:rsidR="00B50050" w:rsidRDefault="00B50050" w:rsidP="0088127C">
            <w:pPr>
              <w:pStyle w:val="OtherTableBody"/>
            </w:pPr>
            <w:r>
              <w:t>CWE</w:t>
            </w:r>
          </w:p>
        </w:tc>
        <w:tc>
          <w:tcPr>
            <w:tcW w:w="700" w:type="dxa"/>
          </w:tcPr>
          <w:p w14:paraId="6B9F7505" w14:textId="77777777" w:rsidR="00B50050" w:rsidRDefault="00B50050" w:rsidP="0088127C">
            <w:pPr>
              <w:pStyle w:val="OtherTableBody"/>
            </w:pPr>
          </w:p>
        </w:tc>
        <w:tc>
          <w:tcPr>
            <w:tcW w:w="600" w:type="dxa"/>
          </w:tcPr>
          <w:p w14:paraId="5F59431D" w14:textId="77777777" w:rsidR="00B50050" w:rsidRDefault="00B50050" w:rsidP="0088127C">
            <w:pPr>
              <w:pStyle w:val="OtherTableBody"/>
            </w:pPr>
            <w:r>
              <w:t>0784</w:t>
            </w:r>
          </w:p>
        </w:tc>
        <w:tc>
          <w:tcPr>
            <w:tcW w:w="900" w:type="dxa"/>
          </w:tcPr>
          <w:p w14:paraId="7E70AAF0" w14:textId="77777777" w:rsidR="00B50050" w:rsidRDefault="00B50050" w:rsidP="0088127C">
            <w:pPr>
              <w:pStyle w:val="OtherTableBody"/>
            </w:pPr>
            <w:r>
              <w:t>7.4.3.8</w:t>
            </w:r>
          </w:p>
        </w:tc>
      </w:tr>
      <w:tr w:rsidR="00B50050" w14:paraId="78D4EA59" w14:textId="77777777" w:rsidTr="00195548">
        <w:tc>
          <w:tcPr>
            <w:tcW w:w="3500" w:type="dxa"/>
          </w:tcPr>
          <w:p w14:paraId="0B75986B" w14:textId="77777777" w:rsidR="00B50050" w:rsidRDefault="00B50050" w:rsidP="0088127C">
            <w:pPr>
              <w:pStyle w:val="OtherTableBody"/>
            </w:pPr>
            <w:r>
              <w:t>Specimen Source Site Modifier</w:t>
            </w:r>
          </w:p>
        </w:tc>
        <w:tc>
          <w:tcPr>
            <w:tcW w:w="700" w:type="dxa"/>
          </w:tcPr>
          <w:p w14:paraId="3965050E" w14:textId="77777777" w:rsidR="00B50050" w:rsidRDefault="00B50050" w:rsidP="0088127C">
            <w:pPr>
              <w:pStyle w:val="OtherTableBody"/>
            </w:pPr>
            <w:r>
              <w:t>01760</w:t>
            </w:r>
          </w:p>
        </w:tc>
        <w:tc>
          <w:tcPr>
            <w:tcW w:w="600" w:type="dxa"/>
          </w:tcPr>
          <w:p w14:paraId="737FCF29" w14:textId="77777777" w:rsidR="00B50050" w:rsidRDefault="00B50050" w:rsidP="0088127C">
            <w:pPr>
              <w:pStyle w:val="OtherTableBody"/>
            </w:pPr>
            <w:r>
              <w:t>SPM</w:t>
            </w:r>
          </w:p>
        </w:tc>
        <w:tc>
          <w:tcPr>
            <w:tcW w:w="600" w:type="dxa"/>
          </w:tcPr>
          <w:p w14:paraId="093B5960" w14:textId="77777777" w:rsidR="00B50050" w:rsidRDefault="00B50050" w:rsidP="0088127C">
            <w:pPr>
              <w:pStyle w:val="OtherTableBody"/>
            </w:pPr>
            <w:r>
              <w:t>9</w:t>
            </w:r>
          </w:p>
        </w:tc>
        <w:tc>
          <w:tcPr>
            <w:tcW w:w="600" w:type="dxa"/>
          </w:tcPr>
          <w:p w14:paraId="44E0668E" w14:textId="77777777" w:rsidR="00B50050" w:rsidRDefault="00B50050" w:rsidP="0088127C">
            <w:pPr>
              <w:pStyle w:val="OtherTableBody"/>
            </w:pPr>
            <w:r>
              <w:t>..</w:t>
            </w:r>
          </w:p>
        </w:tc>
        <w:tc>
          <w:tcPr>
            <w:tcW w:w="600" w:type="dxa"/>
          </w:tcPr>
          <w:p w14:paraId="6FCB35A4" w14:textId="77777777" w:rsidR="00B50050" w:rsidRDefault="00B50050" w:rsidP="0088127C">
            <w:pPr>
              <w:pStyle w:val="OtherTableBody"/>
            </w:pPr>
          </w:p>
        </w:tc>
        <w:tc>
          <w:tcPr>
            <w:tcW w:w="600" w:type="dxa"/>
          </w:tcPr>
          <w:p w14:paraId="61D5CF89" w14:textId="77777777" w:rsidR="00B50050" w:rsidRDefault="00B50050" w:rsidP="0088127C">
            <w:pPr>
              <w:pStyle w:val="OtherTableBody"/>
            </w:pPr>
            <w:r>
              <w:t>CWE</w:t>
            </w:r>
          </w:p>
        </w:tc>
        <w:tc>
          <w:tcPr>
            <w:tcW w:w="700" w:type="dxa"/>
          </w:tcPr>
          <w:p w14:paraId="62879774" w14:textId="77777777" w:rsidR="00B50050" w:rsidRDefault="00B50050" w:rsidP="0088127C">
            <w:pPr>
              <w:pStyle w:val="OtherTableBody"/>
            </w:pPr>
            <w:r>
              <w:t>Y</w:t>
            </w:r>
          </w:p>
        </w:tc>
        <w:tc>
          <w:tcPr>
            <w:tcW w:w="600" w:type="dxa"/>
          </w:tcPr>
          <w:p w14:paraId="06CA316F" w14:textId="77777777" w:rsidR="00B50050" w:rsidRDefault="00B50050" w:rsidP="0088127C">
            <w:pPr>
              <w:pStyle w:val="OtherTableBody"/>
            </w:pPr>
            <w:r>
              <w:t>0542</w:t>
            </w:r>
          </w:p>
        </w:tc>
        <w:tc>
          <w:tcPr>
            <w:tcW w:w="900" w:type="dxa"/>
          </w:tcPr>
          <w:p w14:paraId="15D71F35" w14:textId="77777777" w:rsidR="00B50050" w:rsidRDefault="00B50050" w:rsidP="0088127C">
            <w:pPr>
              <w:pStyle w:val="OtherTableBody"/>
            </w:pPr>
            <w:r>
              <w:t>7.4.3.9</w:t>
            </w:r>
          </w:p>
        </w:tc>
      </w:tr>
      <w:tr w:rsidR="00B50050" w14:paraId="07069C61" w14:textId="77777777" w:rsidTr="00195548">
        <w:tc>
          <w:tcPr>
            <w:tcW w:w="3500" w:type="dxa"/>
          </w:tcPr>
          <w:p w14:paraId="1B2F5E15" w14:textId="77777777" w:rsidR="00B50050" w:rsidRDefault="00B50050" w:rsidP="0088127C">
            <w:pPr>
              <w:pStyle w:val="OtherTableBody"/>
            </w:pPr>
            <w:r>
              <w:t xml:space="preserve">Specimen Type </w:t>
            </w:r>
          </w:p>
        </w:tc>
        <w:tc>
          <w:tcPr>
            <w:tcW w:w="700" w:type="dxa"/>
          </w:tcPr>
          <w:p w14:paraId="033907F3" w14:textId="77777777" w:rsidR="00B50050" w:rsidRDefault="00B50050" w:rsidP="0088127C">
            <w:pPr>
              <w:pStyle w:val="OtherTableBody"/>
            </w:pPr>
            <w:r>
              <w:t>01900</w:t>
            </w:r>
          </w:p>
        </w:tc>
        <w:tc>
          <w:tcPr>
            <w:tcW w:w="600" w:type="dxa"/>
          </w:tcPr>
          <w:p w14:paraId="3DF2B138" w14:textId="77777777" w:rsidR="00B50050" w:rsidRDefault="00B50050" w:rsidP="0088127C">
            <w:pPr>
              <w:pStyle w:val="OtherTableBody"/>
            </w:pPr>
            <w:r>
              <w:t>SPM</w:t>
            </w:r>
          </w:p>
        </w:tc>
        <w:tc>
          <w:tcPr>
            <w:tcW w:w="600" w:type="dxa"/>
          </w:tcPr>
          <w:p w14:paraId="2285972D" w14:textId="77777777" w:rsidR="00B50050" w:rsidRDefault="00B50050" w:rsidP="0088127C">
            <w:pPr>
              <w:pStyle w:val="OtherTableBody"/>
            </w:pPr>
            <w:r>
              <w:t>4</w:t>
            </w:r>
          </w:p>
        </w:tc>
        <w:tc>
          <w:tcPr>
            <w:tcW w:w="600" w:type="dxa"/>
          </w:tcPr>
          <w:p w14:paraId="7A055E0E" w14:textId="77777777" w:rsidR="00B50050" w:rsidRDefault="00B50050" w:rsidP="0088127C">
            <w:pPr>
              <w:pStyle w:val="OtherTableBody"/>
            </w:pPr>
            <w:r>
              <w:t>..</w:t>
            </w:r>
          </w:p>
        </w:tc>
        <w:tc>
          <w:tcPr>
            <w:tcW w:w="600" w:type="dxa"/>
          </w:tcPr>
          <w:p w14:paraId="3AF62E94" w14:textId="77777777" w:rsidR="00B50050" w:rsidRDefault="00B50050" w:rsidP="0088127C">
            <w:pPr>
              <w:pStyle w:val="OtherTableBody"/>
            </w:pPr>
          </w:p>
        </w:tc>
        <w:tc>
          <w:tcPr>
            <w:tcW w:w="600" w:type="dxa"/>
          </w:tcPr>
          <w:p w14:paraId="1165C866" w14:textId="77777777" w:rsidR="00B50050" w:rsidRDefault="00B50050" w:rsidP="0088127C">
            <w:pPr>
              <w:pStyle w:val="OtherTableBody"/>
            </w:pPr>
            <w:r>
              <w:t>CWE</w:t>
            </w:r>
          </w:p>
        </w:tc>
        <w:tc>
          <w:tcPr>
            <w:tcW w:w="700" w:type="dxa"/>
          </w:tcPr>
          <w:p w14:paraId="08C5A25C" w14:textId="77777777" w:rsidR="00B50050" w:rsidRDefault="00B50050" w:rsidP="0088127C">
            <w:pPr>
              <w:pStyle w:val="OtherTableBody"/>
            </w:pPr>
          </w:p>
        </w:tc>
        <w:tc>
          <w:tcPr>
            <w:tcW w:w="600" w:type="dxa"/>
          </w:tcPr>
          <w:p w14:paraId="20F26AD5" w14:textId="77777777" w:rsidR="00B50050" w:rsidRDefault="00B50050" w:rsidP="0088127C">
            <w:pPr>
              <w:pStyle w:val="OtherTableBody"/>
            </w:pPr>
            <w:r>
              <w:t>0487</w:t>
            </w:r>
          </w:p>
        </w:tc>
        <w:tc>
          <w:tcPr>
            <w:tcW w:w="900" w:type="dxa"/>
          </w:tcPr>
          <w:p w14:paraId="0EF924D4" w14:textId="77777777" w:rsidR="00B50050" w:rsidRDefault="00B50050" w:rsidP="0088127C">
            <w:pPr>
              <w:pStyle w:val="OtherTableBody"/>
            </w:pPr>
            <w:r>
              <w:t>7.4.3.4</w:t>
            </w:r>
          </w:p>
        </w:tc>
      </w:tr>
      <w:tr w:rsidR="00B50050" w14:paraId="0931EC95" w14:textId="77777777" w:rsidTr="00195548">
        <w:tc>
          <w:tcPr>
            <w:tcW w:w="3500" w:type="dxa"/>
          </w:tcPr>
          <w:p w14:paraId="23A9F408" w14:textId="77777777" w:rsidR="00B50050" w:rsidRDefault="00B50050" w:rsidP="0088127C">
            <w:pPr>
              <w:pStyle w:val="OtherTableBody"/>
            </w:pPr>
            <w:r>
              <w:t>Specimen Type Modifier</w:t>
            </w:r>
          </w:p>
        </w:tc>
        <w:tc>
          <w:tcPr>
            <w:tcW w:w="700" w:type="dxa"/>
          </w:tcPr>
          <w:p w14:paraId="4A0392A0" w14:textId="77777777" w:rsidR="00B50050" w:rsidRDefault="00B50050" w:rsidP="0088127C">
            <w:pPr>
              <w:pStyle w:val="OtherTableBody"/>
            </w:pPr>
            <w:r>
              <w:t>01757</w:t>
            </w:r>
          </w:p>
        </w:tc>
        <w:tc>
          <w:tcPr>
            <w:tcW w:w="600" w:type="dxa"/>
          </w:tcPr>
          <w:p w14:paraId="061CD50D" w14:textId="77777777" w:rsidR="00B50050" w:rsidRDefault="00B50050" w:rsidP="0088127C">
            <w:pPr>
              <w:pStyle w:val="OtherTableBody"/>
            </w:pPr>
            <w:r>
              <w:t>SPM</w:t>
            </w:r>
          </w:p>
        </w:tc>
        <w:tc>
          <w:tcPr>
            <w:tcW w:w="600" w:type="dxa"/>
          </w:tcPr>
          <w:p w14:paraId="1B260DCB" w14:textId="77777777" w:rsidR="00B50050" w:rsidRDefault="00B50050" w:rsidP="0088127C">
            <w:pPr>
              <w:pStyle w:val="OtherTableBody"/>
            </w:pPr>
            <w:r>
              <w:t>5</w:t>
            </w:r>
          </w:p>
        </w:tc>
        <w:tc>
          <w:tcPr>
            <w:tcW w:w="600" w:type="dxa"/>
          </w:tcPr>
          <w:p w14:paraId="1DEBF5D2" w14:textId="77777777" w:rsidR="00B50050" w:rsidRDefault="00B50050" w:rsidP="0088127C">
            <w:pPr>
              <w:pStyle w:val="OtherTableBody"/>
            </w:pPr>
            <w:r>
              <w:t>..</w:t>
            </w:r>
          </w:p>
        </w:tc>
        <w:tc>
          <w:tcPr>
            <w:tcW w:w="600" w:type="dxa"/>
          </w:tcPr>
          <w:p w14:paraId="0042414D" w14:textId="77777777" w:rsidR="00B50050" w:rsidRDefault="00B50050" w:rsidP="0088127C">
            <w:pPr>
              <w:pStyle w:val="OtherTableBody"/>
            </w:pPr>
          </w:p>
        </w:tc>
        <w:tc>
          <w:tcPr>
            <w:tcW w:w="600" w:type="dxa"/>
          </w:tcPr>
          <w:p w14:paraId="08CFC972" w14:textId="77777777" w:rsidR="00B50050" w:rsidRDefault="00B50050" w:rsidP="0088127C">
            <w:pPr>
              <w:pStyle w:val="OtherTableBody"/>
            </w:pPr>
            <w:r>
              <w:t>CWE</w:t>
            </w:r>
          </w:p>
        </w:tc>
        <w:tc>
          <w:tcPr>
            <w:tcW w:w="700" w:type="dxa"/>
          </w:tcPr>
          <w:p w14:paraId="266FBCCF" w14:textId="77777777" w:rsidR="00B50050" w:rsidRDefault="00B50050" w:rsidP="0088127C">
            <w:pPr>
              <w:pStyle w:val="OtherTableBody"/>
            </w:pPr>
            <w:r>
              <w:t>Y</w:t>
            </w:r>
          </w:p>
        </w:tc>
        <w:tc>
          <w:tcPr>
            <w:tcW w:w="600" w:type="dxa"/>
          </w:tcPr>
          <w:p w14:paraId="27AB215D" w14:textId="77777777" w:rsidR="00B50050" w:rsidRDefault="00B50050" w:rsidP="0088127C">
            <w:pPr>
              <w:pStyle w:val="OtherTableBody"/>
            </w:pPr>
            <w:r>
              <w:t>0541</w:t>
            </w:r>
          </w:p>
        </w:tc>
        <w:tc>
          <w:tcPr>
            <w:tcW w:w="900" w:type="dxa"/>
          </w:tcPr>
          <w:p w14:paraId="6B2BC503" w14:textId="77777777" w:rsidR="00B50050" w:rsidRDefault="00B50050" w:rsidP="0088127C">
            <w:pPr>
              <w:pStyle w:val="OtherTableBody"/>
            </w:pPr>
            <w:r>
              <w:t>7.4.3.5</w:t>
            </w:r>
          </w:p>
        </w:tc>
      </w:tr>
      <w:tr w:rsidR="00B50050" w14:paraId="6C3D004B" w14:textId="77777777" w:rsidTr="00195548">
        <w:tc>
          <w:tcPr>
            <w:tcW w:w="3500" w:type="dxa"/>
          </w:tcPr>
          <w:p w14:paraId="5B4DBBF6" w14:textId="77777777" w:rsidR="00B50050" w:rsidRDefault="00B50050" w:rsidP="0088127C">
            <w:pPr>
              <w:pStyle w:val="OtherTableBody"/>
            </w:pPr>
            <w:r>
              <w:t xml:space="preserve">Sponsor Patient ID  </w:t>
            </w:r>
          </w:p>
        </w:tc>
        <w:tc>
          <w:tcPr>
            <w:tcW w:w="700" w:type="dxa"/>
          </w:tcPr>
          <w:p w14:paraId="5030B02C" w14:textId="77777777" w:rsidR="00B50050" w:rsidRDefault="00B50050" w:rsidP="0088127C">
            <w:pPr>
              <w:pStyle w:val="OtherTableBody"/>
            </w:pPr>
            <w:r>
              <w:t>01038</w:t>
            </w:r>
          </w:p>
        </w:tc>
        <w:tc>
          <w:tcPr>
            <w:tcW w:w="600" w:type="dxa"/>
          </w:tcPr>
          <w:p w14:paraId="76E35FB9" w14:textId="77777777" w:rsidR="00B50050" w:rsidRDefault="00B50050" w:rsidP="0088127C">
            <w:pPr>
              <w:pStyle w:val="OtherTableBody"/>
            </w:pPr>
            <w:r>
              <w:t>CSR</w:t>
            </w:r>
          </w:p>
        </w:tc>
        <w:tc>
          <w:tcPr>
            <w:tcW w:w="600" w:type="dxa"/>
          </w:tcPr>
          <w:p w14:paraId="0BDC30F3" w14:textId="77777777" w:rsidR="00B50050" w:rsidRDefault="00B50050" w:rsidP="0088127C">
            <w:pPr>
              <w:pStyle w:val="OtherTableBody"/>
            </w:pPr>
            <w:r>
              <w:t>4</w:t>
            </w:r>
          </w:p>
        </w:tc>
        <w:tc>
          <w:tcPr>
            <w:tcW w:w="600" w:type="dxa"/>
          </w:tcPr>
          <w:p w14:paraId="194E8DC1" w14:textId="77777777" w:rsidR="00B50050" w:rsidRDefault="00B50050" w:rsidP="0088127C">
            <w:pPr>
              <w:pStyle w:val="OtherTableBody"/>
            </w:pPr>
            <w:r>
              <w:t>..</w:t>
            </w:r>
          </w:p>
        </w:tc>
        <w:tc>
          <w:tcPr>
            <w:tcW w:w="600" w:type="dxa"/>
          </w:tcPr>
          <w:p w14:paraId="75A0F6C8" w14:textId="77777777" w:rsidR="00B50050" w:rsidRDefault="00B50050" w:rsidP="0088127C">
            <w:pPr>
              <w:pStyle w:val="OtherTableBody"/>
            </w:pPr>
          </w:p>
        </w:tc>
        <w:tc>
          <w:tcPr>
            <w:tcW w:w="600" w:type="dxa"/>
          </w:tcPr>
          <w:p w14:paraId="3B285669" w14:textId="77777777" w:rsidR="00B50050" w:rsidRDefault="00B50050" w:rsidP="0088127C">
            <w:pPr>
              <w:pStyle w:val="OtherTableBody"/>
            </w:pPr>
            <w:r>
              <w:t>CX</w:t>
            </w:r>
          </w:p>
        </w:tc>
        <w:tc>
          <w:tcPr>
            <w:tcW w:w="700" w:type="dxa"/>
          </w:tcPr>
          <w:p w14:paraId="1587C873" w14:textId="77777777" w:rsidR="00B50050" w:rsidRDefault="00B50050" w:rsidP="0088127C">
            <w:pPr>
              <w:pStyle w:val="OtherTableBody"/>
            </w:pPr>
          </w:p>
        </w:tc>
        <w:tc>
          <w:tcPr>
            <w:tcW w:w="600" w:type="dxa"/>
          </w:tcPr>
          <w:p w14:paraId="15219023" w14:textId="77777777" w:rsidR="00B50050" w:rsidRDefault="00B50050" w:rsidP="0088127C">
            <w:pPr>
              <w:pStyle w:val="OtherTableBody"/>
            </w:pPr>
          </w:p>
        </w:tc>
        <w:tc>
          <w:tcPr>
            <w:tcW w:w="900" w:type="dxa"/>
          </w:tcPr>
          <w:p w14:paraId="43A35692" w14:textId="77777777" w:rsidR="00B50050" w:rsidRDefault="00B50050" w:rsidP="0088127C">
            <w:pPr>
              <w:pStyle w:val="OtherTableBody"/>
            </w:pPr>
            <w:r>
              <w:t>7.8.1.4</w:t>
            </w:r>
          </w:p>
        </w:tc>
      </w:tr>
      <w:tr w:rsidR="00B50050" w14:paraId="338F538E" w14:textId="77777777" w:rsidTr="00195548">
        <w:tc>
          <w:tcPr>
            <w:tcW w:w="3500" w:type="dxa"/>
          </w:tcPr>
          <w:p w14:paraId="7B41349B" w14:textId="77777777" w:rsidR="00B50050" w:rsidRDefault="00B50050" w:rsidP="0088127C">
            <w:pPr>
              <w:pStyle w:val="OtherTableBody"/>
            </w:pPr>
            <w:r>
              <w:t>Sponsor Study ID</w:t>
            </w:r>
          </w:p>
        </w:tc>
        <w:tc>
          <w:tcPr>
            <w:tcW w:w="700" w:type="dxa"/>
          </w:tcPr>
          <w:p w14:paraId="0F8C05CA" w14:textId="77777777" w:rsidR="00B50050" w:rsidRDefault="00B50050" w:rsidP="0088127C">
            <w:pPr>
              <w:pStyle w:val="OtherTableBody"/>
            </w:pPr>
            <w:r>
              <w:t>01011</w:t>
            </w:r>
          </w:p>
        </w:tc>
        <w:tc>
          <w:tcPr>
            <w:tcW w:w="600" w:type="dxa"/>
          </w:tcPr>
          <w:p w14:paraId="09C6C405" w14:textId="77777777" w:rsidR="00B50050" w:rsidRDefault="00B50050" w:rsidP="0088127C">
            <w:pPr>
              <w:pStyle w:val="OtherTableBody"/>
            </w:pPr>
            <w:r>
              <w:t>CM0</w:t>
            </w:r>
          </w:p>
        </w:tc>
        <w:tc>
          <w:tcPr>
            <w:tcW w:w="600" w:type="dxa"/>
          </w:tcPr>
          <w:p w14:paraId="295A98AF" w14:textId="77777777" w:rsidR="00B50050" w:rsidRDefault="00B50050" w:rsidP="0088127C">
            <w:pPr>
              <w:pStyle w:val="OtherTableBody"/>
            </w:pPr>
            <w:r>
              <w:t>2</w:t>
            </w:r>
          </w:p>
        </w:tc>
        <w:tc>
          <w:tcPr>
            <w:tcW w:w="600" w:type="dxa"/>
          </w:tcPr>
          <w:p w14:paraId="13A03324" w14:textId="77777777" w:rsidR="00B50050" w:rsidRDefault="00B50050" w:rsidP="0088127C">
            <w:pPr>
              <w:pStyle w:val="OtherTableBody"/>
            </w:pPr>
            <w:r>
              <w:t>..</w:t>
            </w:r>
          </w:p>
        </w:tc>
        <w:tc>
          <w:tcPr>
            <w:tcW w:w="600" w:type="dxa"/>
          </w:tcPr>
          <w:p w14:paraId="03D69D16" w14:textId="77777777" w:rsidR="00B50050" w:rsidRDefault="00B50050" w:rsidP="0088127C">
            <w:pPr>
              <w:pStyle w:val="OtherTableBody"/>
            </w:pPr>
          </w:p>
        </w:tc>
        <w:tc>
          <w:tcPr>
            <w:tcW w:w="600" w:type="dxa"/>
          </w:tcPr>
          <w:p w14:paraId="5B550086" w14:textId="77777777" w:rsidR="00B50050" w:rsidRDefault="00B50050" w:rsidP="0088127C">
            <w:pPr>
              <w:pStyle w:val="OtherTableBody"/>
            </w:pPr>
            <w:r>
              <w:t>EI</w:t>
            </w:r>
          </w:p>
        </w:tc>
        <w:tc>
          <w:tcPr>
            <w:tcW w:w="700" w:type="dxa"/>
          </w:tcPr>
          <w:p w14:paraId="670202F9" w14:textId="77777777" w:rsidR="00B50050" w:rsidRDefault="00B50050" w:rsidP="0088127C">
            <w:pPr>
              <w:pStyle w:val="OtherTableBody"/>
            </w:pPr>
          </w:p>
        </w:tc>
        <w:tc>
          <w:tcPr>
            <w:tcW w:w="600" w:type="dxa"/>
          </w:tcPr>
          <w:p w14:paraId="5338F2AE" w14:textId="77777777" w:rsidR="00B50050" w:rsidRDefault="00B50050" w:rsidP="0088127C">
            <w:pPr>
              <w:pStyle w:val="OtherTableBody"/>
            </w:pPr>
          </w:p>
        </w:tc>
        <w:tc>
          <w:tcPr>
            <w:tcW w:w="900" w:type="dxa"/>
          </w:tcPr>
          <w:p w14:paraId="4AC2F073" w14:textId="77777777" w:rsidR="00B50050" w:rsidRDefault="00B50050" w:rsidP="0088127C">
            <w:pPr>
              <w:pStyle w:val="OtherTableBody"/>
            </w:pPr>
            <w:r>
              <w:t>8.11.2.2</w:t>
            </w:r>
          </w:p>
        </w:tc>
      </w:tr>
      <w:tr w:rsidR="00B50050" w14:paraId="670DC9CF" w14:textId="77777777" w:rsidTr="00195548">
        <w:tc>
          <w:tcPr>
            <w:tcW w:w="3500" w:type="dxa"/>
          </w:tcPr>
          <w:p w14:paraId="1C853805" w14:textId="77777777" w:rsidR="00B50050" w:rsidRDefault="00B50050" w:rsidP="0088127C">
            <w:pPr>
              <w:pStyle w:val="OtherTableBody"/>
            </w:pPr>
            <w:r>
              <w:t>Sponsor Study ID</w:t>
            </w:r>
          </w:p>
        </w:tc>
        <w:tc>
          <w:tcPr>
            <w:tcW w:w="700" w:type="dxa"/>
          </w:tcPr>
          <w:p w14:paraId="3DC2CB98" w14:textId="77777777" w:rsidR="00B50050" w:rsidRDefault="00B50050" w:rsidP="0088127C">
            <w:pPr>
              <w:pStyle w:val="OtherTableBody"/>
            </w:pPr>
            <w:r>
              <w:t>01011</w:t>
            </w:r>
          </w:p>
        </w:tc>
        <w:tc>
          <w:tcPr>
            <w:tcW w:w="600" w:type="dxa"/>
          </w:tcPr>
          <w:p w14:paraId="75094D66" w14:textId="77777777" w:rsidR="00B50050" w:rsidRDefault="00B50050" w:rsidP="0088127C">
            <w:pPr>
              <w:pStyle w:val="OtherTableBody"/>
            </w:pPr>
            <w:r>
              <w:t>CTI</w:t>
            </w:r>
          </w:p>
        </w:tc>
        <w:tc>
          <w:tcPr>
            <w:tcW w:w="600" w:type="dxa"/>
          </w:tcPr>
          <w:p w14:paraId="00EB3154" w14:textId="77777777" w:rsidR="00B50050" w:rsidRDefault="00B50050" w:rsidP="0088127C">
            <w:pPr>
              <w:pStyle w:val="OtherTableBody"/>
            </w:pPr>
            <w:r>
              <w:t>1</w:t>
            </w:r>
          </w:p>
        </w:tc>
        <w:tc>
          <w:tcPr>
            <w:tcW w:w="600" w:type="dxa"/>
          </w:tcPr>
          <w:p w14:paraId="59D00CF3" w14:textId="77777777" w:rsidR="00B50050" w:rsidRDefault="00B50050" w:rsidP="0088127C">
            <w:pPr>
              <w:pStyle w:val="OtherTableBody"/>
            </w:pPr>
            <w:r>
              <w:t>..</w:t>
            </w:r>
          </w:p>
        </w:tc>
        <w:tc>
          <w:tcPr>
            <w:tcW w:w="600" w:type="dxa"/>
          </w:tcPr>
          <w:p w14:paraId="1D8DB147" w14:textId="77777777" w:rsidR="00B50050" w:rsidRDefault="00B50050" w:rsidP="0088127C">
            <w:pPr>
              <w:pStyle w:val="OtherTableBody"/>
            </w:pPr>
          </w:p>
        </w:tc>
        <w:tc>
          <w:tcPr>
            <w:tcW w:w="600" w:type="dxa"/>
          </w:tcPr>
          <w:p w14:paraId="5FD6BE6B" w14:textId="77777777" w:rsidR="00B50050" w:rsidRDefault="00B50050" w:rsidP="0088127C">
            <w:pPr>
              <w:pStyle w:val="OtherTableBody"/>
            </w:pPr>
            <w:r>
              <w:t>EI</w:t>
            </w:r>
          </w:p>
        </w:tc>
        <w:tc>
          <w:tcPr>
            <w:tcW w:w="700" w:type="dxa"/>
          </w:tcPr>
          <w:p w14:paraId="4C53EF9A" w14:textId="77777777" w:rsidR="00B50050" w:rsidRDefault="00B50050" w:rsidP="0088127C">
            <w:pPr>
              <w:pStyle w:val="OtherTableBody"/>
            </w:pPr>
          </w:p>
        </w:tc>
        <w:tc>
          <w:tcPr>
            <w:tcW w:w="600" w:type="dxa"/>
          </w:tcPr>
          <w:p w14:paraId="4B1BD3E4" w14:textId="77777777" w:rsidR="00B50050" w:rsidRDefault="00B50050" w:rsidP="0088127C">
            <w:pPr>
              <w:pStyle w:val="OtherTableBody"/>
            </w:pPr>
          </w:p>
        </w:tc>
        <w:tc>
          <w:tcPr>
            <w:tcW w:w="900" w:type="dxa"/>
          </w:tcPr>
          <w:p w14:paraId="059CAFB8" w14:textId="77777777" w:rsidR="00B50050" w:rsidRDefault="00B50050" w:rsidP="0088127C">
            <w:pPr>
              <w:pStyle w:val="OtherTableBody"/>
            </w:pPr>
            <w:r>
              <w:t>7.8.4.1</w:t>
            </w:r>
          </w:p>
        </w:tc>
      </w:tr>
      <w:tr w:rsidR="00B50050" w14:paraId="0CE9CBCE" w14:textId="77777777" w:rsidTr="00195548">
        <w:tc>
          <w:tcPr>
            <w:tcW w:w="3500" w:type="dxa"/>
          </w:tcPr>
          <w:p w14:paraId="1703EB3C" w14:textId="77777777" w:rsidR="00B50050" w:rsidRDefault="00B50050" w:rsidP="0088127C">
            <w:pPr>
              <w:pStyle w:val="OtherTableBody"/>
            </w:pPr>
            <w:r>
              <w:t>Sponsor Study ID</w:t>
            </w:r>
          </w:p>
        </w:tc>
        <w:tc>
          <w:tcPr>
            <w:tcW w:w="700" w:type="dxa"/>
          </w:tcPr>
          <w:p w14:paraId="0C6418E5" w14:textId="77777777" w:rsidR="00B50050" w:rsidRDefault="00B50050" w:rsidP="0088127C">
            <w:pPr>
              <w:pStyle w:val="OtherTableBody"/>
            </w:pPr>
            <w:r>
              <w:t>01011</w:t>
            </w:r>
          </w:p>
        </w:tc>
        <w:tc>
          <w:tcPr>
            <w:tcW w:w="600" w:type="dxa"/>
          </w:tcPr>
          <w:p w14:paraId="771BB03A" w14:textId="77777777" w:rsidR="00B50050" w:rsidRDefault="00B50050" w:rsidP="0088127C">
            <w:pPr>
              <w:pStyle w:val="OtherTableBody"/>
            </w:pPr>
            <w:r>
              <w:t>CSR</w:t>
            </w:r>
          </w:p>
        </w:tc>
        <w:tc>
          <w:tcPr>
            <w:tcW w:w="600" w:type="dxa"/>
          </w:tcPr>
          <w:p w14:paraId="7C449342" w14:textId="77777777" w:rsidR="00B50050" w:rsidRDefault="00B50050" w:rsidP="0088127C">
            <w:pPr>
              <w:pStyle w:val="OtherTableBody"/>
            </w:pPr>
            <w:r>
              <w:t>1</w:t>
            </w:r>
          </w:p>
        </w:tc>
        <w:tc>
          <w:tcPr>
            <w:tcW w:w="600" w:type="dxa"/>
          </w:tcPr>
          <w:p w14:paraId="6DD24448" w14:textId="77777777" w:rsidR="00B50050" w:rsidRDefault="00B50050" w:rsidP="0088127C">
            <w:pPr>
              <w:pStyle w:val="OtherTableBody"/>
            </w:pPr>
            <w:r>
              <w:t>..</w:t>
            </w:r>
          </w:p>
        </w:tc>
        <w:tc>
          <w:tcPr>
            <w:tcW w:w="600" w:type="dxa"/>
          </w:tcPr>
          <w:p w14:paraId="3692815B" w14:textId="77777777" w:rsidR="00B50050" w:rsidRDefault="00B50050" w:rsidP="0088127C">
            <w:pPr>
              <w:pStyle w:val="OtherTableBody"/>
            </w:pPr>
          </w:p>
        </w:tc>
        <w:tc>
          <w:tcPr>
            <w:tcW w:w="600" w:type="dxa"/>
          </w:tcPr>
          <w:p w14:paraId="2D795BFF" w14:textId="77777777" w:rsidR="00B50050" w:rsidRDefault="00B50050" w:rsidP="0088127C">
            <w:pPr>
              <w:pStyle w:val="OtherTableBody"/>
            </w:pPr>
            <w:r>
              <w:t>EI</w:t>
            </w:r>
          </w:p>
        </w:tc>
        <w:tc>
          <w:tcPr>
            <w:tcW w:w="700" w:type="dxa"/>
          </w:tcPr>
          <w:p w14:paraId="23CB1A9C" w14:textId="77777777" w:rsidR="00B50050" w:rsidRDefault="00B50050" w:rsidP="0088127C">
            <w:pPr>
              <w:pStyle w:val="OtherTableBody"/>
            </w:pPr>
          </w:p>
        </w:tc>
        <w:tc>
          <w:tcPr>
            <w:tcW w:w="600" w:type="dxa"/>
          </w:tcPr>
          <w:p w14:paraId="41C88566" w14:textId="77777777" w:rsidR="00B50050" w:rsidRDefault="00B50050" w:rsidP="0088127C">
            <w:pPr>
              <w:pStyle w:val="OtherTableBody"/>
            </w:pPr>
          </w:p>
        </w:tc>
        <w:tc>
          <w:tcPr>
            <w:tcW w:w="900" w:type="dxa"/>
          </w:tcPr>
          <w:p w14:paraId="44B272C5" w14:textId="77777777" w:rsidR="00B50050" w:rsidRDefault="00B50050" w:rsidP="0088127C">
            <w:pPr>
              <w:pStyle w:val="OtherTableBody"/>
            </w:pPr>
            <w:r>
              <w:t>7.8.1.1</w:t>
            </w:r>
          </w:p>
        </w:tc>
      </w:tr>
      <w:tr w:rsidR="00B50050" w14:paraId="7C6AC295" w14:textId="77777777" w:rsidTr="00195548">
        <w:tc>
          <w:tcPr>
            <w:tcW w:w="3500" w:type="dxa"/>
          </w:tcPr>
          <w:p w14:paraId="003C6852" w14:textId="77777777" w:rsidR="00B50050" w:rsidRDefault="00B50050" w:rsidP="0088127C">
            <w:pPr>
              <w:pStyle w:val="OtherTableBody"/>
            </w:pPr>
            <w:r>
              <w:t>SSN Number - Patient</w:t>
            </w:r>
          </w:p>
        </w:tc>
        <w:tc>
          <w:tcPr>
            <w:tcW w:w="700" w:type="dxa"/>
          </w:tcPr>
          <w:p w14:paraId="287AB408" w14:textId="77777777" w:rsidR="00B50050" w:rsidRDefault="00B50050" w:rsidP="0088127C">
            <w:pPr>
              <w:pStyle w:val="OtherTableBody"/>
            </w:pPr>
            <w:r>
              <w:t>00122</w:t>
            </w:r>
          </w:p>
        </w:tc>
        <w:tc>
          <w:tcPr>
            <w:tcW w:w="600" w:type="dxa"/>
          </w:tcPr>
          <w:p w14:paraId="06597120" w14:textId="77777777" w:rsidR="00B50050" w:rsidRDefault="00B50050" w:rsidP="0088127C">
            <w:pPr>
              <w:pStyle w:val="OtherTableBody"/>
            </w:pPr>
            <w:r>
              <w:t>PID</w:t>
            </w:r>
          </w:p>
        </w:tc>
        <w:tc>
          <w:tcPr>
            <w:tcW w:w="600" w:type="dxa"/>
          </w:tcPr>
          <w:p w14:paraId="30558ECD" w14:textId="77777777" w:rsidR="00B50050" w:rsidRDefault="00B50050" w:rsidP="0088127C">
            <w:pPr>
              <w:pStyle w:val="OtherTableBody"/>
            </w:pPr>
            <w:r>
              <w:t>19</w:t>
            </w:r>
          </w:p>
        </w:tc>
        <w:tc>
          <w:tcPr>
            <w:tcW w:w="600" w:type="dxa"/>
          </w:tcPr>
          <w:p w14:paraId="5D540E76" w14:textId="77777777" w:rsidR="00B50050" w:rsidRDefault="00B50050" w:rsidP="0088127C">
            <w:pPr>
              <w:pStyle w:val="OtherTableBody"/>
            </w:pPr>
            <w:r>
              <w:t>..</w:t>
            </w:r>
          </w:p>
        </w:tc>
        <w:tc>
          <w:tcPr>
            <w:tcW w:w="600" w:type="dxa"/>
          </w:tcPr>
          <w:p w14:paraId="7CBBA359" w14:textId="77777777" w:rsidR="00B50050" w:rsidRDefault="00B50050" w:rsidP="0088127C">
            <w:pPr>
              <w:pStyle w:val="OtherTableBody"/>
            </w:pPr>
          </w:p>
        </w:tc>
        <w:tc>
          <w:tcPr>
            <w:tcW w:w="600" w:type="dxa"/>
          </w:tcPr>
          <w:p w14:paraId="45768F68" w14:textId="77777777" w:rsidR="00B50050" w:rsidRDefault="00B50050" w:rsidP="0088127C">
            <w:pPr>
              <w:pStyle w:val="OtherTableBody"/>
            </w:pPr>
            <w:r>
              <w:t>-</w:t>
            </w:r>
          </w:p>
        </w:tc>
        <w:tc>
          <w:tcPr>
            <w:tcW w:w="700" w:type="dxa"/>
          </w:tcPr>
          <w:p w14:paraId="70686F35" w14:textId="77777777" w:rsidR="00B50050" w:rsidRDefault="00B50050" w:rsidP="0088127C">
            <w:pPr>
              <w:pStyle w:val="OtherTableBody"/>
            </w:pPr>
          </w:p>
        </w:tc>
        <w:tc>
          <w:tcPr>
            <w:tcW w:w="600" w:type="dxa"/>
          </w:tcPr>
          <w:p w14:paraId="717F29B4" w14:textId="77777777" w:rsidR="00B50050" w:rsidRDefault="00B50050" w:rsidP="0088127C">
            <w:pPr>
              <w:pStyle w:val="OtherTableBody"/>
            </w:pPr>
          </w:p>
        </w:tc>
        <w:tc>
          <w:tcPr>
            <w:tcW w:w="900" w:type="dxa"/>
          </w:tcPr>
          <w:p w14:paraId="366FDC7F" w14:textId="77777777" w:rsidR="00B50050" w:rsidRDefault="00B50050" w:rsidP="0088127C">
            <w:pPr>
              <w:pStyle w:val="OtherTableBody"/>
            </w:pPr>
            <w:r>
              <w:t>3.4.2.19</w:t>
            </w:r>
          </w:p>
        </w:tc>
      </w:tr>
      <w:tr w:rsidR="00B50050" w14:paraId="5012086D" w14:textId="77777777" w:rsidTr="00195548">
        <w:tc>
          <w:tcPr>
            <w:tcW w:w="3500" w:type="dxa"/>
          </w:tcPr>
          <w:p w14:paraId="26B7D527" w14:textId="77777777" w:rsidR="00B50050" w:rsidRDefault="00B50050" w:rsidP="0088127C">
            <w:pPr>
              <w:pStyle w:val="OtherTableBody"/>
            </w:pPr>
            <w:r>
              <w:t>Staff Identifier List</w:t>
            </w:r>
          </w:p>
        </w:tc>
        <w:tc>
          <w:tcPr>
            <w:tcW w:w="700" w:type="dxa"/>
          </w:tcPr>
          <w:p w14:paraId="7578F8EE" w14:textId="77777777" w:rsidR="00B50050" w:rsidRDefault="00B50050" w:rsidP="0088127C">
            <w:pPr>
              <w:pStyle w:val="OtherTableBody"/>
            </w:pPr>
            <w:r>
              <w:t>00672</w:t>
            </w:r>
          </w:p>
        </w:tc>
        <w:tc>
          <w:tcPr>
            <w:tcW w:w="600" w:type="dxa"/>
          </w:tcPr>
          <w:p w14:paraId="3CF2B268" w14:textId="77777777" w:rsidR="00B50050" w:rsidRDefault="00B50050" w:rsidP="0088127C">
            <w:pPr>
              <w:pStyle w:val="OtherTableBody"/>
            </w:pPr>
            <w:r>
              <w:t>STF</w:t>
            </w:r>
          </w:p>
        </w:tc>
        <w:tc>
          <w:tcPr>
            <w:tcW w:w="600" w:type="dxa"/>
          </w:tcPr>
          <w:p w14:paraId="45B301A5" w14:textId="77777777" w:rsidR="00B50050" w:rsidRDefault="00B50050" w:rsidP="0088127C">
            <w:pPr>
              <w:pStyle w:val="OtherTableBody"/>
            </w:pPr>
            <w:r>
              <w:t>2</w:t>
            </w:r>
          </w:p>
        </w:tc>
        <w:tc>
          <w:tcPr>
            <w:tcW w:w="600" w:type="dxa"/>
          </w:tcPr>
          <w:p w14:paraId="7F52E3D0" w14:textId="77777777" w:rsidR="00B50050" w:rsidRDefault="00B50050" w:rsidP="0088127C">
            <w:pPr>
              <w:pStyle w:val="OtherTableBody"/>
            </w:pPr>
            <w:r>
              <w:t>..</w:t>
            </w:r>
          </w:p>
        </w:tc>
        <w:tc>
          <w:tcPr>
            <w:tcW w:w="600" w:type="dxa"/>
          </w:tcPr>
          <w:p w14:paraId="29FAB0B4" w14:textId="77777777" w:rsidR="00B50050" w:rsidRDefault="00B50050" w:rsidP="0088127C">
            <w:pPr>
              <w:pStyle w:val="OtherTableBody"/>
            </w:pPr>
          </w:p>
        </w:tc>
        <w:tc>
          <w:tcPr>
            <w:tcW w:w="600" w:type="dxa"/>
          </w:tcPr>
          <w:p w14:paraId="1159B2E6" w14:textId="77777777" w:rsidR="00B50050" w:rsidRDefault="00B50050" w:rsidP="0088127C">
            <w:pPr>
              <w:pStyle w:val="OtherTableBody"/>
            </w:pPr>
            <w:r>
              <w:t>CX</w:t>
            </w:r>
          </w:p>
        </w:tc>
        <w:tc>
          <w:tcPr>
            <w:tcW w:w="700" w:type="dxa"/>
          </w:tcPr>
          <w:p w14:paraId="3930DC4D" w14:textId="77777777" w:rsidR="00B50050" w:rsidRDefault="00B50050" w:rsidP="0088127C">
            <w:pPr>
              <w:pStyle w:val="OtherTableBody"/>
            </w:pPr>
            <w:r>
              <w:t>Y</w:t>
            </w:r>
          </w:p>
        </w:tc>
        <w:tc>
          <w:tcPr>
            <w:tcW w:w="600" w:type="dxa"/>
          </w:tcPr>
          <w:p w14:paraId="22803909" w14:textId="77777777" w:rsidR="00B50050" w:rsidRDefault="00B50050" w:rsidP="0088127C">
            <w:pPr>
              <w:pStyle w:val="OtherTableBody"/>
            </w:pPr>
            <w:r>
              <w:t>0061</w:t>
            </w:r>
          </w:p>
        </w:tc>
        <w:tc>
          <w:tcPr>
            <w:tcW w:w="900" w:type="dxa"/>
          </w:tcPr>
          <w:p w14:paraId="2C18D78D" w14:textId="77777777" w:rsidR="00B50050" w:rsidRDefault="00B50050" w:rsidP="0088127C">
            <w:pPr>
              <w:pStyle w:val="OtherTableBody"/>
            </w:pPr>
            <w:r>
              <w:t>15.4.8.2</w:t>
            </w:r>
          </w:p>
        </w:tc>
      </w:tr>
      <w:tr w:rsidR="00B50050" w14:paraId="10143DC5" w14:textId="77777777" w:rsidTr="00195548">
        <w:tc>
          <w:tcPr>
            <w:tcW w:w="3500" w:type="dxa"/>
          </w:tcPr>
          <w:p w14:paraId="5EDA0D05" w14:textId="77777777" w:rsidR="00B50050" w:rsidRDefault="00B50050" w:rsidP="0088127C">
            <w:pPr>
              <w:pStyle w:val="OtherTableBody"/>
            </w:pPr>
            <w:r>
              <w:t>Staff Name</w:t>
            </w:r>
          </w:p>
        </w:tc>
        <w:tc>
          <w:tcPr>
            <w:tcW w:w="700" w:type="dxa"/>
          </w:tcPr>
          <w:p w14:paraId="6E326755" w14:textId="77777777" w:rsidR="00B50050" w:rsidRDefault="00B50050" w:rsidP="0088127C">
            <w:pPr>
              <w:pStyle w:val="OtherTableBody"/>
            </w:pPr>
            <w:r>
              <w:t>00673</w:t>
            </w:r>
          </w:p>
        </w:tc>
        <w:tc>
          <w:tcPr>
            <w:tcW w:w="600" w:type="dxa"/>
          </w:tcPr>
          <w:p w14:paraId="1EB32503" w14:textId="77777777" w:rsidR="00B50050" w:rsidRDefault="00B50050" w:rsidP="0088127C">
            <w:pPr>
              <w:pStyle w:val="OtherTableBody"/>
            </w:pPr>
            <w:r>
              <w:t>STF</w:t>
            </w:r>
          </w:p>
        </w:tc>
        <w:tc>
          <w:tcPr>
            <w:tcW w:w="600" w:type="dxa"/>
          </w:tcPr>
          <w:p w14:paraId="599FA4C0" w14:textId="77777777" w:rsidR="00B50050" w:rsidRDefault="00B50050" w:rsidP="0088127C">
            <w:pPr>
              <w:pStyle w:val="OtherTableBody"/>
            </w:pPr>
            <w:r>
              <w:t>3</w:t>
            </w:r>
          </w:p>
        </w:tc>
        <w:tc>
          <w:tcPr>
            <w:tcW w:w="600" w:type="dxa"/>
          </w:tcPr>
          <w:p w14:paraId="5C805096" w14:textId="77777777" w:rsidR="00B50050" w:rsidRDefault="00B50050" w:rsidP="0088127C">
            <w:pPr>
              <w:pStyle w:val="OtherTableBody"/>
            </w:pPr>
            <w:r>
              <w:t>..</w:t>
            </w:r>
          </w:p>
        </w:tc>
        <w:tc>
          <w:tcPr>
            <w:tcW w:w="600" w:type="dxa"/>
          </w:tcPr>
          <w:p w14:paraId="41A0677A" w14:textId="77777777" w:rsidR="00B50050" w:rsidRDefault="00B50050" w:rsidP="0088127C">
            <w:pPr>
              <w:pStyle w:val="OtherTableBody"/>
            </w:pPr>
          </w:p>
        </w:tc>
        <w:tc>
          <w:tcPr>
            <w:tcW w:w="600" w:type="dxa"/>
          </w:tcPr>
          <w:p w14:paraId="41AE9D1F" w14:textId="77777777" w:rsidR="00B50050" w:rsidRDefault="00B50050" w:rsidP="0088127C">
            <w:pPr>
              <w:pStyle w:val="OtherTableBody"/>
            </w:pPr>
            <w:r>
              <w:t>XPN</w:t>
            </w:r>
          </w:p>
        </w:tc>
        <w:tc>
          <w:tcPr>
            <w:tcW w:w="700" w:type="dxa"/>
          </w:tcPr>
          <w:p w14:paraId="62CE7405" w14:textId="77777777" w:rsidR="00B50050" w:rsidRDefault="00B50050" w:rsidP="0088127C">
            <w:pPr>
              <w:pStyle w:val="OtherTableBody"/>
            </w:pPr>
            <w:r>
              <w:t>Y</w:t>
            </w:r>
          </w:p>
        </w:tc>
        <w:tc>
          <w:tcPr>
            <w:tcW w:w="600" w:type="dxa"/>
          </w:tcPr>
          <w:p w14:paraId="2545C1C7" w14:textId="77777777" w:rsidR="00B50050" w:rsidRDefault="00B50050" w:rsidP="0088127C">
            <w:pPr>
              <w:pStyle w:val="OtherTableBody"/>
            </w:pPr>
          </w:p>
        </w:tc>
        <w:tc>
          <w:tcPr>
            <w:tcW w:w="900" w:type="dxa"/>
          </w:tcPr>
          <w:p w14:paraId="0027C098" w14:textId="77777777" w:rsidR="00B50050" w:rsidRDefault="00B50050" w:rsidP="0088127C">
            <w:pPr>
              <w:pStyle w:val="OtherTableBody"/>
            </w:pPr>
            <w:r>
              <w:t>15.4.8.3</w:t>
            </w:r>
          </w:p>
        </w:tc>
      </w:tr>
      <w:tr w:rsidR="00B50050" w14:paraId="4D147579" w14:textId="77777777" w:rsidTr="00195548">
        <w:tc>
          <w:tcPr>
            <w:tcW w:w="3500" w:type="dxa"/>
          </w:tcPr>
          <w:p w14:paraId="73926B08" w14:textId="77777777" w:rsidR="00B50050" w:rsidRDefault="00B50050" w:rsidP="0088127C">
            <w:pPr>
              <w:pStyle w:val="OtherTableBody"/>
            </w:pPr>
            <w:r>
              <w:t>Staff Type</w:t>
            </w:r>
          </w:p>
        </w:tc>
        <w:tc>
          <w:tcPr>
            <w:tcW w:w="700" w:type="dxa"/>
          </w:tcPr>
          <w:p w14:paraId="53211084" w14:textId="77777777" w:rsidR="00B50050" w:rsidRDefault="00B50050" w:rsidP="0088127C">
            <w:pPr>
              <w:pStyle w:val="OtherTableBody"/>
            </w:pPr>
            <w:r>
              <w:t>00674</w:t>
            </w:r>
          </w:p>
        </w:tc>
        <w:tc>
          <w:tcPr>
            <w:tcW w:w="600" w:type="dxa"/>
          </w:tcPr>
          <w:p w14:paraId="368378B0" w14:textId="77777777" w:rsidR="00B50050" w:rsidRDefault="00B50050" w:rsidP="0088127C">
            <w:pPr>
              <w:pStyle w:val="OtherTableBody"/>
            </w:pPr>
            <w:r>
              <w:t>STF</w:t>
            </w:r>
          </w:p>
        </w:tc>
        <w:tc>
          <w:tcPr>
            <w:tcW w:w="600" w:type="dxa"/>
          </w:tcPr>
          <w:p w14:paraId="6CB9BE84" w14:textId="77777777" w:rsidR="00B50050" w:rsidRDefault="00B50050" w:rsidP="0088127C">
            <w:pPr>
              <w:pStyle w:val="OtherTableBody"/>
            </w:pPr>
            <w:r>
              <w:t>4</w:t>
            </w:r>
          </w:p>
        </w:tc>
        <w:tc>
          <w:tcPr>
            <w:tcW w:w="600" w:type="dxa"/>
          </w:tcPr>
          <w:p w14:paraId="2CCED234" w14:textId="77777777" w:rsidR="00B50050" w:rsidRDefault="00B50050" w:rsidP="0088127C">
            <w:pPr>
              <w:pStyle w:val="OtherTableBody"/>
            </w:pPr>
            <w:r>
              <w:t>..</w:t>
            </w:r>
          </w:p>
        </w:tc>
        <w:tc>
          <w:tcPr>
            <w:tcW w:w="600" w:type="dxa"/>
          </w:tcPr>
          <w:p w14:paraId="1562DF4C" w14:textId="77777777" w:rsidR="00B50050" w:rsidRDefault="00B50050" w:rsidP="0088127C">
            <w:pPr>
              <w:pStyle w:val="OtherTableBody"/>
            </w:pPr>
          </w:p>
        </w:tc>
        <w:tc>
          <w:tcPr>
            <w:tcW w:w="600" w:type="dxa"/>
          </w:tcPr>
          <w:p w14:paraId="0D1D2840" w14:textId="77777777" w:rsidR="00B50050" w:rsidRDefault="00B50050" w:rsidP="0088127C">
            <w:pPr>
              <w:pStyle w:val="OtherTableBody"/>
            </w:pPr>
            <w:r>
              <w:t>CWE</w:t>
            </w:r>
          </w:p>
        </w:tc>
        <w:tc>
          <w:tcPr>
            <w:tcW w:w="700" w:type="dxa"/>
          </w:tcPr>
          <w:p w14:paraId="329DD739" w14:textId="77777777" w:rsidR="00B50050" w:rsidRDefault="00B50050" w:rsidP="0088127C">
            <w:pPr>
              <w:pStyle w:val="OtherTableBody"/>
            </w:pPr>
            <w:r>
              <w:t>Y</w:t>
            </w:r>
          </w:p>
        </w:tc>
        <w:tc>
          <w:tcPr>
            <w:tcW w:w="600" w:type="dxa"/>
          </w:tcPr>
          <w:p w14:paraId="6C56737B" w14:textId="77777777" w:rsidR="00B50050" w:rsidRDefault="00B50050" w:rsidP="0088127C">
            <w:pPr>
              <w:pStyle w:val="OtherTableBody"/>
            </w:pPr>
            <w:r>
              <w:t>0182</w:t>
            </w:r>
          </w:p>
        </w:tc>
        <w:tc>
          <w:tcPr>
            <w:tcW w:w="900" w:type="dxa"/>
          </w:tcPr>
          <w:p w14:paraId="4B99245A" w14:textId="77777777" w:rsidR="00B50050" w:rsidRDefault="00B50050" w:rsidP="0088127C">
            <w:pPr>
              <w:pStyle w:val="OtherTableBody"/>
            </w:pPr>
            <w:r>
              <w:t>15.4.8.4</w:t>
            </w:r>
          </w:p>
        </w:tc>
      </w:tr>
      <w:tr w:rsidR="00B50050" w14:paraId="27389435" w14:textId="77777777" w:rsidTr="00195548">
        <w:tc>
          <w:tcPr>
            <w:tcW w:w="3500" w:type="dxa"/>
          </w:tcPr>
          <w:p w14:paraId="24EB8890" w14:textId="77777777" w:rsidR="00B50050" w:rsidRDefault="00B50050" w:rsidP="0088127C">
            <w:pPr>
              <w:pStyle w:val="OtherTableBody"/>
            </w:pPr>
            <w:r>
              <w:t>Start Date</w:t>
            </w:r>
          </w:p>
        </w:tc>
        <w:tc>
          <w:tcPr>
            <w:tcW w:w="700" w:type="dxa"/>
          </w:tcPr>
          <w:p w14:paraId="7AE2BB79" w14:textId="77777777" w:rsidR="00B50050" w:rsidRDefault="00B50050" w:rsidP="0088127C">
            <w:pPr>
              <w:pStyle w:val="OtherTableBody"/>
            </w:pPr>
            <w:r>
              <w:t>00197</w:t>
            </w:r>
          </w:p>
        </w:tc>
        <w:tc>
          <w:tcPr>
            <w:tcW w:w="600" w:type="dxa"/>
          </w:tcPr>
          <w:p w14:paraId="673F15E1" w14:textId="77777777" w:rsidR="00B50050" w:rsidRDefault="00B50050" w:rsidP="0088127C">
            <w:pPr>
              <w:pStyle w:val="OtherTableBody"/>
            </w:pPr>
            <w:r>
              <w:t>NK1</w:t>
            </w:r>
          </w:p>
        </w:tc>
        <w:tc>
          <w:tcPr>
            <w:tcW w:w="600" w:type="dxa"/>
          </w:tcPr>
          <w:p w14:paraId="7A373B91" w14:textId="77777777" w:rsidR="00B50050" w:rsidRDefault="00B50050" w:rsidP="0088127C">
            <w:pPr>
              <w:pStyle w:val="OtherTableBody"/>
            </w:pPr>
            <w:r>
              <w:t>8</w:t>
            </w:r>
          </w:p>
        </w:tc>
        <w:tc>
          <w:tcPr>
            <w:tcW w:w="600" w:type="dxa"/>
          </w:tcPr>
          <w:p w14:paraId="33F519EB" w14:textId="77777777" w:rsidR="00B50050" w:rsidRDefault="00B50050" w:rsidP="0088127C">
            <w:pPr>
              <w:pStyle w:val="OtherTableBody"/>
            </w:pPr>
            <w:r>
              <w:t>..</w:t>
            </w:r>
          </w:p>
        </w:tc>
        <w:tc>
          <w:tcPr>
            <w:tcW w:w="600" w:type="dxa"/>
          </w:tcPr>
          <w:p w14:paraId="5CF02A1B" w14:textId="77777777" w:rsidR="00B50050" w:rsidRDefault="00B50050" w:rsidP="0088127C">
            <w:pPr>
              <w:pStyle w:val="OtherTableBody"/>
            </w:pPr>
          </w:p>
        </w:tc>
        <w:tc>
          <w:tcPr>
            <w:tcW w:w="600" w:type="dxa"/>
          </w:tcPr>
          <w:p w14:paraId="048C3091" w14:textId="77777777" w:rsidR="00B50050" w:rsidRDefault="00B50050" w:rsidP="0088127C">
            <w:pPr>
              <w:pStyle w:val="OtherTableBody"/>
            </w:pPr>
            <w:r>
              <w:t>DT</w:t>
            </w:r>
          </w:p>
        </w:tc>
        <w:tc>
          <w:tcPr>
            <w:tcW w:w="700" w:type="dxa"/>
          </w:tcPr>
          <w:p w14:paraId="112FED97" w14:textId="77777777" w:rsidR="00B50050" w:rsidRDefault="00B50050" w:rsidP="0088127C">
            <w:pPr>
              <w:pStyle w:val="OtherTableBody"/>
            </w:pPr>
          </w:p>
        </w:tc>
        <w:tc>
          <w:tcPr>
            <w:tcW w:w="600" w:type="dxa"/>
          </w:tcPr>
          <w:p w14:paraId="76BA7532" w14:textId="77777777" w:rsidR="00B50050" w:rsidRDefault="00B50050" w:rsidP="0088127C">
            <w:pPr>
              <w:pStyle w:val="OtherTableBody"/>
            </w:pPr>
          </w:p>
        </w:tc>
        <w:tc>
          <w:tcPr>
            <w:tcW w:w="900" w:type="dxa"/>
          </w:tcPr>
          <w:p w14:paraId="6A2EF9F8" w14:textId="77777777" w:rsidR="00B50050" w:rsidRDefault="00B50050" w:rsidP="0088127C">
            <w:pPr>
              <w:pStyle w:val="OtherTableBody"/>
            </w:pPr>
            <w:r>
              <w:t>3.4.5.8</w:t>
            </w:r>
          </w:p>
        </w:tc>
      </w:tr>
      <w:tr w:rsidR="00B50050" w14:paraId="35E891C0" w14:textId="77777777" w:rsidTr="00195548">
        <w:tc>
          <w:tcPr>
            <w:tcW w:w="3500" w:type="dxa"/>
          </w:tcPr>
          <w:p w14:paraId="409A8B6C" w14:textId="77777777" w:rsidR="00B50050" w:rsidRDefault="00B50050" w:rsidP="0088127C">
            <w:pPr>
              <w:pStyle w:val="OtherTableBody"/>
            </w:pPr>
            <w:r>
              <w:t>Start Date/Time</w:t>
            </w:r>
          </w:p>
        </w:tc>
        <w:tc>
          <w:tcPr>
            <w:tcW w:w="700" w:type="dxa"/>
          </w:tcPr>
          <w:p w14:paraId="03E383BB" w14:textId="77777777" w:rsidR="00B50050" w:rsidRDefault="00B50050" w:rsidP="0088127C">
            <w:pPr>
              <w:pStyle w:val="OtherTableBody"/>
            </w:pPr>
            <w:r>
              <w:t>01202</w:t>
            </w:r>
          </w:p>
        </w:tc>
        <w:tc>
          <w:tcPr>
            <w:tcW w:w="600" w:type="dxa"/>
          </w:tcPr>
          <w:p w14:paraId="4A415A13" w14:textId="77777777" w:rsidR="00B50050" w:rsidRDefault="00B50050" w:rsidP="0088127C">
            <w:pPr>
              <w:pStyle w:val="OtherTableBody"/>
            </w:pPr>
            <w:r>
              <w:t>AIS</w:t>
            </w:r>
          </w:p>
        </w:tc>
        <w:tc>
          <w:tcPr>
            <w:tcW w:w="600" w:type="dxa"/>
          </w:tcPr>
          <w:p w14:paraId="48296D22" w14:textId="77777777" w:rsidR="00B50050" w:rsidRDefault="00B50050" w:rsidP="0088127C">
            <w:pPr>
              <w:pStyle w:val="OtherTableBody"/>
            </w:pPr>
            <w:r>
              <w:t>4</w:t>
            </w:r>
          </w:p>
        </w:tc>
        <w:tc>
          <w:tcPr>
            <w:tcW w:w="600" w:type="dxa"/>
          </w:tcPr>
          <w:p w14:paraId="784C9035" w14:textId="77777777" w:rsidR="00B50050" w:rsidRDefault="00B50050" w:rsidP="0088127C">
            <w:pPr>
              <w:pStyle w:val="OtherTableBody"/>
            </w:pPr>
            <w:r>
              <w:t>..</w:t>
            </w:r>
          </w:p>
        </w:tc>
        <w:tc>
          <w:tcPr>
            <w:tcW w:w="600" w:type="dxa"/>
          </w:tcPr>
          <w:p w14:paraId="2C453FCF" w14:textId="77777777" w:rsidR="00B50050" w:rsidRDefault="00B50050" w:rsidP="0088127C">
            <w:pPr>
              <w:pStyle w:val="OtherTableBody"/>
            </w:pPr>
          </w:p>
        </w:tc>
        <w:tc>
          <w:tcPr>
            <w:tcW w:w="600" w:type="dxa"/>
          </w:tcPr>
          <w:p w14:paraId="77ADBA18" w14:textId="77777777" w:rsidR="00B50050" w:rsidRDefault="00B50050" w:rsidP="0088127C">
            <w:pPr>
              <w:pStyle w:val="OtherTableBody"/>
            </w:pPr>
            <w:r>
              <w:t>DTM</w:t>
            </w:r>
          </w:p>
        </w:tc>
        <w:tc>
          <w:tcPr>
            <w:tcW w:w="700" w:type="dxa"/>
          </w:tcPr>
          <w:p w14:paraId="5EC91903" w14:textId="77777777" w:rsidR="00B50050" w:rsidRDefault="00B50050" w:rsidP="0088127C">
            <w:pPr>
              <w:pStyle w:val="OtherTableBody"/>
            </w:pPr>
          </w:p>
        </w:tc>
        <w:tc>
          <w:tcPr>
            <w:tcW w:w="600" w:type="dxa"/>
          </w:tcPr>
          <w:p w14:paraId="63D17050" w14:textId="77777777" w:rsidR="00B50050" w:rsidRDefault="00B50050" w:rsidP="0088127C">
            <w:pPr>
              <w:pStyle w:val="OtherTableBody"/>
            </w:pPr>
          </w:p>
        </w:tc>
        <w:tc>
          <w:tcPr>
            <w:tcW w:w="900" w:type="dxa"/>
          </w:tcPr>
          <w:p w14:paraId="74CEA04D" w14:textId="77777777" w:rsidR="00B50050" w:rsidRDefault="00B50050" w:rsidP="0088127C">
            <w:pPr>
              <w:pStyle w:val="OtherTableBody"/>
            </w:pPr>
            <w:r>
              <w:t>10.6.4.4</w:t>
            </w:r>
          </w:p>
        </w:tc>
      </w:tr>
      <w:tr w:rsidR="00B50050" w14:paraId="2A703E6F" w14:textId="77777777" w:rsidTr="00195548">
        <w:tc>
          <w:tcPr>
            <w:tcW w:w="3500" w:type="dxa"/>
          </w:tcPr>
          <w:p w14:paraId="362C3C41" w14:textId="77777777" w:rsidR="00B50050" w:rsidRDefault="00B50050" w:rsidP="0088127C">
            <w:pPr>
              <w:pStyle w:val="OtherTableBody"/>
            </w:pPr>
            <w:r>
              <w:t>Start Date/Time</w:t>
            </w:r>
          </w:p>
        </w:tc>
        <w:tc>
          <w:tcPr>
            <w:tcW w:w="700" w:type="dxa"/>
          </w:tcPr>
          <w:p w14:paraId="5A106AB8" w14:textId="77777777" w:rsidR="00B50050" w:rsidRDefault="00B50050" w:rsidP="0088127C">
            <w:pPr>
              <w:pStyle w:val="OtherTableBody"/>
            </w:pPr>
            <w:r>
              <w:t>01202</w:t>
            </w:r>
          </w:p>
        </w:tc>
        <w:tc>
          <w:tcPr>
            <w:tcW w:w="600" w:type="dxa"/>
          </w:tcPr>
          <w:p w14:paraId="42DAFE45" w14:textId="77777777" w:rsidR="00B50050" w:rsidRDefault="00B50050" w:rsidP="0088127C">
            <w:pPr>
              <w:pStyle w:val="OtherTableBody"/>
            </w:pPr>
            <w:r>
              <w:t>AIG</w:t>
            </w:r>
          </w:p>
        </w:tc>
        <w:tc>
          <w:tcPr>
            <w:tcW w:w="600" w:type="dxa"/>
          </w:tcPr>
          <w:p w14:paraId="66596658" w14:textId="77777777" w:rsidR="00B50050" w:rsidRDefault="00B50050" w:rsidP="0088127C">
            <w:pPr>
              <w:pStyle w:val="OtherTableBody"/>
            </w:pPr>
            <w:r>
              <w:t>8</w:t>
            </w:r>
          </w:p>
        </w:tc>
        <w:tc>
          <w:tcPr>
            <w:tcW w:w="600" w:type="dxa"/>
          </w:tcPr>
          <w:p w14:paraId="0EB8308A" w14:textId="77777777" w:rsidR="00B50050" w:rsidRDefault="00B50050" w:rsidP="0088127C">
            <w:pPr>
              <w:pStyle w:val="OtherTableBody"/>
            </w:pPr>
            <w:r>
              <w:t>..</w:t>
            </w:r>
          </w:p>
        </w:tc>
        <w:tc>
          <w:tcPr>
            <w:tcW w:w="600" w:type="dxa"/>
          </w:tcPr>
          <w:p w14:paraId="4B2AC731" w14:textId="77777777" w:rsidR="00B50050" w:rsidRDefault="00B50050" w:rsidP="0088127C">
            <w:pPr>
              <w:pStyle w:val="OtherTableBody"/>
            </w:pPr>
          </w:p>
        </w:tc>
        <w:tc>
          <w:tcPr>
            <w:tcW w:w="600" w:type="dxa"/>
          </w:tcPr>
          <w:p w14:paraId="43289152" w14:textId="77777777" w:rsidR="00B50050" w:rsidRDefault="00B50050" w:rsidP="0088127C">
            <w:pPr>
              <w:pStyle w:val="OtherTableBody"/>
            </w:pPr>
            <w:r>
              <w:t>DTM</w:t>
            </w:r>
          </w:p>
        </w:tc>
        <w:tc>
          <w:tcPr>
            <w:tcW w:w="700" w:type="dxa"/>
          </w:tcPr>
          <w:p w14:paraId="065BCD8F" w14:textId="77777777" w:rsidR="00B50050" w:rsidRDefault="00B50050" w:rsidP="0088127C">
            <w:pPr>
              <w:pStyle w:val="OtherTableBody"/>
            </w:pPr>
          </w:p>
        </w:tc>
        <w:tc>
          <w:tcPr>
            <w:tcW w:w="600" w:type="dxa"/>
          </w:tcPr>
          <w:p w14:paraId="0AE9A777" w14:textId="77777777" w:rsidR="00B50050" w:rsidRDefault="00B50050" w:rsidP="0088127C">
            <w:pPr>
              <w:pStyle w:val="OtherTableBody"/>
            </w:pPr>
          </w:p>
        </w:tc>
        <w:tc>
          <w:tcPr>
            <w:tcW w:w="900" w:type="dxa"/>
          </w:tcPr>
          <w:p w14:paraId="40CA42C4" w14:textId="77777777" w:rsidR="00B50050" w:rsidRDefault="00B50050" w:rsidP="0088127C">
            <w:pPr>
              <w:pStyle w:val="OtherTableBody"/>
            </w:pPr>
            <w:r>
              <w:t>10.6.5.8</w:t>
            </w:r>
          </w:p>
        </w:tc>
      </w:tr>
      <w:tr w:rsidR="00B50050" w14:paraId="757F9D2A" w14:textId="77777777" w:rsidTr="00195548">
        <w:tc>
          <w:tcPr>
            <w:tcW w:w="3500" w:type="dxa"/>
          </w:tcPr>
          <w:p w14:paraId="2F17EB03" w14:textId="77777777" w:rsidR="00B50050" w:rsidRDefault="00B50050" w:rsidP="0088127C">
            <w:pPr>
              <w:pStyle w:val="OtherTableBody"/>
            </w:pPr>
            <w:r>
              <w:t>Start Date/Time</w:t>
            </w:r>
          </w:p>
        </w:tc>
        <w:tc>
          <w:tcPr>
            <w:tcW w:w="700" w:type="dxa"/>
          </w:tcPr>
          <w:p w14:paraId="439F9EE4" w14:textId="77777777" w:rsidR="00B50050" w:rsidRDefault="00B50050" w:rsidP="0088127C">
            <w:pPr>
              <w:pStyle w:val="OtherTableBody"/>
            </w:pPr>
            <w:r>
              <w:t>01202</w:t>
            </w:r>
          </w:p>
        </w:tc>
        <w:tc>
          <w:tcPr>
            <w:tcW w:w="600" w:type="dxa"/>
          </w:tcPr>
          <w:p w14:paraId="5D9F71A2" w14:textId="77777777" w:rsidR="00B50050" w:rsidRDefault="00B50050" w:rsidP="0088127C">
            <w:pPr>
              <w:pStyle w:val="OtherTableBody"/>
            </w:pPr>
            <w:r>
              <w:t>AIL</w:t>
            </w:r>
          </w:p>
        </w:tc>
        <w:tc>
          <w:tcPr>
            <w:tcW w:w="600" w:type="dxa"/>
          </w:tcPr>
          <w:p w14:paraId="48D747C4" w14:textId="77777777" w:rsidR="00B50050" w:rsidRDefault="00B50050" w:rsidP="0088127C">
            <w:pPr>
              <w:pStyle w:val="OtherTableBody"/>
            </w:pPr>
            <w:r>
              <w:t>6</w:t>
            </w:r>
          </w:p>
        </w:tc>
        <w:tc>
          <w:tcPr>
            <w:tcW w:w="600" w:type="dxa"/>
          </w:tcPr>
          <w:p w14:paraId="05E903F9" w14:textId="77777777" w:rsidR="00B50050" w:rsidRDefault="00B50050" w:rsidP="0088127C">
            <w:pPr>
              <w:pStyle w:val="OtherTableBody"/>
            </w:pPr>
            <w:r>
              <w:t>..</w:t>
            </w:r>
          </w:p>
        </w:tc>
        <w:tc>
          <w:tcPr>
            <w:tcW w:w="600" w:type="dxa"/>
          </w:tcPr>
          <w:p w14:paraId="574A0BCC" w14:textId="77777777" w:rsidR="00B50050" w:rsidRDefault="00B50050" w:rsidP="0088127C">
            <w:pPr>
              <w:pStyle w:val="OtherTableBody"/>
            </w:pPr>
          </w:p>
        </w:tc>
        <w:tc>
          <w:tcPr>
            <w:tcW w:w="600" w:type="dxa"/>
          </w:tcPr>
          <w:p w14:paraId="4EB36E9F" w14:textId="77777777" w:rsidR="00B50050" w:rsidRDefault="00B50050" w:rsidP="0088127C">
            <w:pPr>
              <w:pStyle w:val="OtherTableBody"/>
            </w:pPr>
            <w:r>
              <w:t>DTM</w:t>
            </w:r>
          </w:p>
        </w:tc>
        <w:tc>
          <w:tcPr>
            <w:tcW w:w="700" w:type="dxa"/>
          </w:tcPr>
          <w:p w14:paraId="54A7979C" w14:textId="77777777" w:rsidR="00B50050" w:rsidRDefault="00B50050" w:rsidP="0088127C">
            <w:pPr>
              <w:pStyle w:val="OtherTableBody"/>
            </w:pPr>
          </w:p>
        </w:tc>
        <w:tc>
          <w:tcPr>
            <w:tcW w:w="600" w:type="dxa"/>
          </w:tcPr>
          <w:p w14:paraId="3C70314F" w14:textId="77777777" w:rsidR="00B50050" w:rsidRDefault="00B50050" w:rsidP="0088127C">
            <w:pPr>
              <w:pStyle w:val="OtherTableBody"/>
            </w:pPr>
          </w:p>
        </w:tc>
        <w:tc>
          <w:tcPr>
            <w:tcW w:w="900" w:type="dxa"/>
          </w:tcPr>
          <w:p w14:paraId="37208448" w14:textId="77777777" w:rsidR="00B50050" w:rsidRDefault="00B50050" w:rsidP="0088127C">
            <w:pPr>
              <w:pStyle w:val="OtherTableBody"/>
            </w:pPr>
            <w:r>
              <w:t>10.6.6.6</w:t>
            </w:r>
          </w:p>
        </w:tc>
      </w:tr>
      <w:tr w:rsidR="00B50050" w14:paraId="632D9D60" w14:textId="77777777" w:rsidTr="00195548">
        <w:tc>
          <w:tcPr>
            <w:tcW w:w="3500" w:type="dxa"/>
          </w:tcPr>
          <w:p w14:paraId="3BBD3A63" w14:textId="77777777" w:rsidR="00B50050" w:rsidRDefault="00B50050" w:rsidP="0088127C">
            <w:pPr>
              <w:pStyle w:val="OtherTableBody"/>
            </w:pPr>
            <w:r>
              <w:t>Start Date/Time</w:t>
            </w:r>
          </w:p>
        </w:tc>
        <w:tc>
          <w:tcPr>
            <w:tcW w:w="700" w:type="dxa"/>
          </w:tcPr>
          <w:p w14:paraId="6575B19E" w14:textId="77777777" w:rsidR="00B50050" w:rsidRDefault="00B50050" w:rsidP="0088127C">
            <w:pPr>
              <w:pStyle w:val="OtherTableBody"/>
            </w:pPr>
            <w:r>
              <w:t>01202</w:t>
            </w:r>
          </w:p>
        </w:tc>
        <w:tc>
          <w:tcPr>
            <w:tcW w:w="600" w:type="dxa"/>
          </w:tcPr>
          <w:p w14:paraId="6F2BE971" w14:textId="77777777" w:rsidR="00B50050" w:rsidRDefault="00B50050" w:rsidP="0088127C">
            <w:pPr>
              <w:pStyle w:val="OtherTableBody"/>
            </w:pPr>
            <w:r>
              <w:t>EQP</w:t>
            </w:r>
          </w:p>
        </w:tc>
        <w:tc>
          <w:tcPr>
            <w:tcW w:w="600" w:type="dxa"/>
          </w:tcPr>
          <w:p w14:paraId="02A7753D" w14:textId="77777777" w:rsidR="00B50050" w:rsidRDefault="00B50050" w:rsidP="0088127C">
            <w:pPr>
              <w:pStyle w:val="OtherTableBody"/>
            </w:pPr>
            <w:r>
              <w:t>3</w:t>
            </w:r>
          </w:p>
        </w:tc>
        <w:tc>
          <w:tcPr>
            <w:tcW w:w="600" w:type="dxa"/>
          </w:tcPr>
          <w:p w14:paraId="6D4948E6" w14:textId="77777777" w:rsidR="00B50050" w:rsidRDefault="00B50050" w:rsidP="0088127C">
            <w:pPr>
              <w:pStyle w:val="OtherTableBody"/>
            </w:pPr>
            <w:r>
              <w:t>..</w:t>
            </w:r>
          </w:p>
        </w:tc>
        <w:tc>
          <w:tcPr>
            <w:tcW w:w="600" w:type="dxa"/>
          </w:tcPr>
          <w:p w14:paraId="2F7E920C" w14:textId="77777777" w:rsidR="00B50050" w:rsidRDefault="00B50050" w:rsidP="0088127C">
            <w:pPr>
              <w:pStyle w:val="OtherTableBody"/>
            </w:pPr>
          </w:p>
        </w:tc>
        <w:tc>
          <w:tcPr>
            <w:tcW w:w="600" w:type="dxa"/>
          </w:tcPr>
          <w:p w14:paraId="25B5B5E5" w14:textId="77777777" w:rsidR="00B50050" w:rsidRDefault="00B50050" w:rsidP="0088127C">
            <w:pPr>
              <w:pStyle w:val="OtherTableBody"/>
            </w:pPr>
            <w:r>
              <w:t>DTM</w:t>
            </w:r>
          </w:p>
        </w:tc>
        <w:tc>
          <w:tcPr>
            <w:tcW w:w="700" w:type="dxa"/>
          </w:tcPr>
          <w:p w14:paraId="470FDC5F" w14:textId="77777777" w:rsidR="00B50050" w:rsidRDefault="00B50050" w:rsidP="0088127C">
            <w:pPr>
              <w:pStyle w:val="OtherTableBody"/>
            </w:pPr>
          </w:p>
        </w:tc>
        <w:tc>
          <w:tcPr>
            <w:tcW w:w="600" w:type="dxa"/>
          </w:tcPr>
          <w:p w14:paraId="4685FB9B" w14:textId="77777777" w:rsidR="00B50050" w:rsidRDefault="00B50050" w:rsidP="0088127C">
            <w:pPr>
              <w:pStyle w:val="OtherTableBody"/>
            </w:pPr>
          </w:p>
        </w:tc>
        <w:tc>
          <w:tcPr>
            <w:tcW w:w="900" w:type="dxa"/>
          </w:tcPr>
          <w:p w14:paraId="1D125402" w14:textId="77777777" w:rsidR="00B50050" w:rsidRDefault="00B50050" w:rsidP="0088127C">
            <w:pPr>
              <w:pStyle w:val="OtherTableBody"/>
            </w:pPr>
            <w:r>
              <w:t>13.4.12.3</w:t>
            </w:r>
          </w:p>
        </w:tc>
      </w:tr>
      <w:tr w:rsidR="00B50050" w14:paraId="29374265" w14:textId="77777777" w:rsidTr="00195548">
        <w:tc>
          <w:tcPr>
            <w:tcW w:w="3500" w:type="dxa"/>
          </w:tcPr>
          <w:p w14:paraId="67FB651B" w14:textId="77777777" w:rsidR="00B50050" w:rsidRDefault="00B50050" w:rsidP="0088127C">
            <w:pPr>
              <w:pStyle w:val="OtherTableBody"/>
            </w:pPr>
            <w:r>
              <w:lastRenderedPageBreak/>
              <w:t>Start date/time</w:t>
            </w:r>
          </w:p>
        </w:tc>
        <w:tc>
          <w:tcPr>
            <w:tcW w:w="700" w:type="dxa"/>
          </w:tcPr>
          <w:p w14:paraId="3262B8F7" w14:textId="77777777" w:rsidR="00B50050" w:rsidRDefault="00B50050" w:rsidP="0088127C">
            <w:pPr>
              <w:pStyle w:val="OtherTableBody"/>
            </w:pPr>
            <w:r>
              <w:t>01633</w:t>
            </w:r>
          </w:p>
        </w:tc>
        <w:tc>
          <w:tcPr>
            <w:tcW w:w="600" w:type="dxa"/>
          </w:tcPr>
          <w:p w14:paraId="105EB4C0" w14:textId="77777777" w:rsidR="00B50050" w:rsidRDefault="00B50050" w:rsidP="0088127C">
            <w:pPr>
              <w:pStyle w:val="OtherTableBody"/>
            </w:pPr>
            <w:r>
              <w:t>TQ1</w:t>
            </w:r>
          </w:p>
        </w:tc>
        <w:tc>
          <w:tcPr>
            <w:tcW w:w="600" w:type="dxa"/>
          </w:tcPr>
          <w:p w14:paraId="1C48D523" w14:textId="77777777" w:rsidR="00B50050" w:rsidRDefault="00B50050" w:rsidP="0088127C">
            <w:pPr>
              <w:pStyle w:val="OtherTableBody"/>
            </w:pPr>
            <w:r>
              <w:t>7</w:t>
            </w:r>
          </w:p>
        </w:tc>
        <w:tc>
          <w:tcPr>
            <w:tcW w:w="600" w:type="dxa"/>
          </w:tcPr>
          <w:p w14:paraId="312559B6" w14:textId="77777777" w:rsidR="00B50050" w:rsidRDefault="00B50050" w:rsidP="0088127C">
            <w:pPr>
              <w:pStyle w:val="OtherTableBody"/>
            </w:pPr>
            <w:r>
              <w:t>..</w:t>
            </w:r>
          </w:p>
        </w:tc>
        <w:tc>
          <w:tcPr>
            <w:tcW w:w="600" w:type="dxa"/>
          </w:tcPr>
          <w:p w14:paraId="00EF653A" w14:textId="77777777" w:rsidR="00B50050" w:rsidRDefault="00B50050" w:rsidP="0088127C">
            <w:pPr>
              <w:pStyle w:val="OtherTableBody"/>
            </w:pPr>
          </w:p>
        </w:tc>
        <w:tc>
          <w:tcPr>
            <w:tcW w:w="600" w:type="dxa"/>
          </w:tcPr>
          <w:p w14:paraId="7B0B07D5" w14:textId="77777777" w:rsidR="00B50050" w:rsidRDefault="00B50050" w:rsidP="0088127C">
            <w:pPr>
              <w:pStyle w:val="OtherTableBody"/>
            </w:pPr>
            <w:r>
              <w:t>DTM</w:t>
            </w:r>
          </w:p>
        </w:tc>
        <w:tc>
          <w:tcPr>
            <w:tcW w:w="700" w:type="dxa"/>
          </w:tcPr>
          <w:p w14:paraId="71386532" w14:textId="77777777" w:rsidR="00B50050" w:rsidRDefault="00B50050" w:rsidP="0088127C">
            <w:pPr>
              <w:pStyle w:val="OtherTableBody"/>
            </w:pPr>
          </w:p>
        </w:tc>
        <w:tc>
          <w:tcPr>
            <w:tcW w:w="600" w:type="dxa"/>
          </w:tcPr>
          <w:p w14:paraId="1B8F2D6C" w14:textId="77777777" w:rsidR="00B50050" w:rsidRDefault="00B50050" w:rsidP="0088127C">
            <w:pPr>
              <w:pStyle w:val="OtherTableBody"/>
            </w:pPr>
          </w:p>
        </w:tc>
        <w:tc>
          <w:tcPr>
            <w:tcW w:w="900" w:type="dxa"/>
          </w:tcPr>
          <w:p w14:paraId="5ECE3E42" w14:textId="77777777" w:rsidR="00B50050" w:rsidRDefault="00B50050" w:rsidP="0088127C">
            <w:pPr>
              <w:pStyle w:val="OtherTableBody"/>
            </w:pPr>
            <w:r>
              <w:t>4.5.4.7</w:t>
            </w:r>
          </w:p>
        </w:tc>
      </w:tr>
      <w:tr w:rsidR="00B50050" w14:paraId="6E32F773" w14:textId="77777777" w:rsidTr="00195548">
        <w:tc>
          <w:tcPr>
            <w:tcW w:w="3500" w:type="dxa"/>
          </w:tcPr>
          <w:p w14:paraId="47FADD0E" w14:textId="77777777" w:rsidR="00B50050" w:rsidRDefault="00B50050" w:rsidP="0088127C">
            <w:pPr>
              <w:pStyle w:val="OtherTableBody"/>
            </w:pPr>
            <w:r>
              <w:t>Start Date/Time</w:t>
            </w:r>
          </w:p>
        </w:tc>
        <w:tc>
          <w:tcPr>
            <w:tcW w:w="700" w:type="dxa"/>
          </w:tcPr>
          <w:p w14:paraId="7DFF3D0C" w14:textId="77777777" w:rsidR="00B50050" w:rsidRDefault="00B50050" w:rsidP="0088127C">
            <w:pPr>
              <w:pStyle w:val="OtherTableBody"/>
            </w:pPr>
            <w:r>
              <w:t>01202</w:t>
            </w:r>
          </w:p>
        </w:tc>
        <w:tc>
          <w:tcPr>
            <w:tcW w:w="600" w:type="dxa"/>
          </w:tcPr>
          <w:p w14:paraId="43D5E2D4" w14:textId="77777777" w:rsidR="00B50050" w:rsidRDefault="00B50050" w:rsidP="0088127C">
            <w:pPr>
              <w:pStyle w:val="OtherTableBody"/>
            </w:pPr>
            <w:r>
              <w:t>AIP</w:t>
            </w:r>
          </w:p>
        </w:tc>
        <w:tc>
          <w:tcPr>
            <w:tcW w:w="600" w:type="dxa"/>
          </w:tcPr>
          <w:p w14:paraId="7F6BC763" w14:textId="77777777" w:rsidR="00B50050" w:rsidRDefault="00B50050" w:rsidP="0088127C">
            <w:pPr>
              <w:pStyle w:val="OtherTableBody"/>
            </w:pPr>
            <w:r>
              <w:t>6</w:t>
            </w:r>
          </w:p>
        </w:tc>
        <w:tc>
          <w:tcPr>
            <w:tcW w:w="600" w:type="dxa"/>
          </w:tcPr>
          <w:p w14:paraId="64CD2224" w14:textId="77777777" w:rsidR="00B50050" w:rsidRDefault="00B50050" w:rsidP="0088127C">
            <w:pPr>
              <w:pStyle w:val="OtherTableBody"/>
            </w:pPr>
            <w:r>
              <w:t>..</w:t>
            </w:r>
          </w:p>
        </w:tc>
        <w:tc>
          <w:tcPr>
            <w:tcW w:w="600" w:type="dxa"/>
          </w:tcPr>
          <w:p w14:paraId="2CA39E9D" w14:textId="77777777" w:rsidR="00B50050" w:rsidRDefault="00B50050" w:rsidP="0088127C">
            <w:pPr>
              <w:pStyle w:val="OtherTableBody"/>
            </w:pPr>
          </w:p>
        </w:tc>
        <w:tc>
          <w:tcPr>
            <w:tcW w:w="600" w:type="dxa"/>
          </w:tcPr>
          <w:p w14:paraId="1C08B737" w14:textId="77777777" w:rsidR="00B50050" w:rsidRDefault="00B50050" w:rsidP="0088127C">
            <w:pPr>
              <w:pStyle w:val="OtherTableBody"/>
            </w:pPr>
            <w:r>
              <w:t>DTM</w:t>
            </w:r>
          </w:p>
        </w:tc>
        <w:tc>
          <w:tcPr>
            <w:tcW w:w="700" w:type="dxa"/>
          </w:tcPr>
          <w:p w14:paraId="15698C14" w14:textId="77777777" w:rsidR="00B50050" w:rsidRDefault="00B50050" w:rsidP="0088127C">
            <w:pPr>
              <w:pStyle w:val="OtherTableBody"/>
            </w:pPr>
          </w:p>
        </w:tc>
        <w:tc>
          <w:tcPr>
            <w:tcW w:w="600" w:type="dxa"/>
          </w:tcPr>
          <w:p w14:paraId="0D2F9F9B" w14:textId="77777777" w:rsidR="00B50050" w:rsidRDefault="00B50050" w:rsidP="0088127C">
            <w:pPr>
              <w:pStyle w:val="OtherTableBody"/>
            </w:pPr>
          </w:p>
        </w:tc>
        <w:tc>
          <w:tcPr>
            <w:tcW w:w="900" w:type="dxa"/>
          </w:tcPr>
          <w:p w14:paraId="770AA398" w14:textId="77777777" w:rsidR="00B50050" w:rsidRDefault="00B50050" w:rsidP="0088127C">
            <w:pPr>
              <w:pStyle w:val="OtherTableBody"/>
            </w:pPr>
            <w:r>
              <w:t>10.6.7.6</w:t>
            </w:r>
          </w:p>
        </w:tc>
      </w:tr>
      <w:tr w:rsidR="00B50050" w14:paraId="349ECF84" w14:textId="77777777" w:rsidTr="00195548">
        <w:tc>
          <w:tcPr>
            <w:tcW w:w="3500" w:type="dxa"/>
          </w:tcPr>
          <w:p w14:paraId="344BF316" w14:textId="77777777" w:rsidR="00B50050" w:rsidRDefault="00B50050" w:rsidP="0088127C">
            <w:pPr>
              <w:pStyle w:val="OtherTableBody"/>
            </w:pPr>
            <w:r>
              <w:t>Start Date/Time Offset</w:t>
            </w:r>
          </w:p>
        </w:tc>
        <w:tc>
          <w:tcPr>
            <w:tcW w:w="700" w:type="dxa"/>
          </w:tcPr>
          <w:p w14:paraId="60B953A7" w14:textId="77777777" w:rsidR="00B50050" w:rsidRDefault="00B50050" w:rsidP="0088127C">
            <w:pPr>
              <w:pStyle w:val="OtherTableBody"/>
            </w:pPr>
            <w:r>
              <w:t>00891</w:t>
            </w:r>
          </w:p>
        </w:tc>
        <w:tc>
          <w:tcPr>
            <w:tcW w:w="600" w:type="dxa"/>
          </w:tcPr>
          <w:p w14:paraId="40CB2481" w14:textId="77777777" w:rsidR="00B50050" w:rsidRDefault="00B50050" w:rsidP="0088127C">
            <w:pPr>
              <w:pStyle w:val="OtherTableBody"/>
            </w:pPr>
            <w:r>
              <w:t>AIS</w:t>
            </w:r>
          </w:p>
        </w:tc>
        <w:tc>
          <w:tcPr>
            <w:tcW w:w="600" w:type="dxa"/>
          </w:tcPr>
          <w:p w14:paraId="4C4445D9" w14:textId="77777777" w:rsidR="00B50050" w:rsidRDefault="00B50050" w:rsidP="0088127C">
            <w:pPr>
              <w:pStyle w:val="OtherTableBody"/>
            </w:pPr>
            <w:r>
              <w:t>5</w:t>
            </w:r>
          </w:p>
        </w:tc>
        <w:tc>
          <w:tcPr>
            <w:tcW w:w="600" w:type="dxa"/>
          </w:tcPr>
          <w:p w14:paraId="72387FA1" w14:textId="77777777" w:rsidR="00B50050" w:rsidRDefault="00B50050" w:rsidP="0088127C">
            <w:pPr>
              <w:pStyle w:val="OtherTableBody"/>
            </w:pPr>
            <w:r>
              <w:t>..</w:t>
            </w:r>
          </w:p>
        </w:tc>
        <w:tc>
          <w:tcPr>
            <w:tcW w:w="600" w:type="dxa"/>
          </w:tcPr>
          <w:p w14:paraId="7C852F9B" w14:textId="77777777" w:rsidR="00B50050" w:rsidRDefault="00B50050" w:rsidP="0088127C">
            <w:pPr>
              <w:pStyle w:val="OtherTableBody"/>
            </w:pPr>
          </w:p>
        </w:tc>
        <w:tc>
          <w:tcPr>
            <w:tcW w:w="600" w:type="dxa"/>
          </w:tcPr>
          <w:p w14:paraId="1C8051B6" w14:textId="77777777" w:rsidR="00B50050" w:rsidRDefault="00B50050" w:rsidP="0088127C">
            <w:pPr>
              <w:pStyle w:val="OtherTableBody"/>
            </w:pPr>
            <w:r>
              <w:t>NM</w:t>
            </w:r>
          </w:p>
        </w:tc>
        <w:tc>
          <w:tcPr>
            <w:tcW w:w="700" w:type="dxa"/>
          </w:tcPr>
          <w:p w14:paraId="01CB6519" w14:textId="77777777" w:rsidR="00B50050" w:rsidRDefault="00B50050" w:rsidP="0088127C">
            <w:pPr>
              <w:pStyle w:val="OtherTableBody"/>
            </w:pPr>
          </w:p>
        </w:tc>
        <w:tc>
          <w:tcPr>
            <w:tcW w:w="600" w:type="dxa"/>
          </w:tcPr>
          <w:p w14:paraId="72F22979" w14:textId="77777777" w:rsidR="00B50050" w:rsidRDefault="00B50050" w:rsidP="0088127C">
            <w:pPr>
              <w:pStyle w:val="OtherTableBody"/>
            </w:pPr>
          </w:p>
        </w:tc>
        <w:tc>
          <w:tcPr>
            <w:tcW w:w="900" w:type="dxa"/>
          </w:tcPr>
          <w:p w14:paraId="4F2E0C68" w14:textId="77777777" w:rsidR="00B50050" w:rsidRDefault="00B50050" w:rsidP="0088127C">
            <w:pPr>
              <w:pStyle w:val="OtherTableBody"/>
            </w:pPr>
            <w:r>
              <w:t>10.6.4.5</w:t>
            </w:r>
          </w:p>
        </w:tc>
      </w:tr>
      <w:tr w:rsidR="00B50050" w14:paraId="532D28A4" w14:textId="77777777" w:rsidTr="00195548">
        <w:tc>
          <w:tcPr>
            <w:tcW w:w="3500" w:type="dxa"/>
          </w:tcPr>
          <w:p w14:paraId="4B8BDDB5" w14:textId="77777777" w:rsidR="00B50050" w:rsidRDefault="00B50050" w:rsidP="0088127C">
            <w:pPr>
              <w:pStyle w:val="OtherTableBody"/>
            </w:pPr>
            <w:r>
              <w:t>Start Date/Time Offset</w:t>
            </w:r>
          </w:p>
        </w:tc>
        <w:tc>
          <w:tcPr>
            <w:tcW w:w="700" w:type="dxa"/>
          </w:tcPr>
          <w:p w14:paraId="4FC55207" w14:textId="77777777" w:rsidR="00B50050" w:rsidRDefault="00B50050" w:rsidP="0088127C">
            <w:pPr>
              <w:pStyle w:val="OtherTableBody"/>
            </w:pPr>
            <w:r>
              <w:t>00891</w:t>
            </w:r>
          </w:p>
        </w:tc>
        <w:tc>
          <w:tcPr>
            <w:tcW w:w="600" w:type="dxa"/>
          </w:tcPr>
          <w:p w14:paraId="5FE8B83F" w14:textId="77777777" w:rsidR="00B50050" w:rsidRDefault="00B50050" w:rsidP="0088127C">
            <w:pPr>
              <w:pStyle w:val="OtherTableBody"/>
            </w:pPr>
            <w:r>
              <w:t>AIL</w:t>
            </w:r>
          </w:p>
        </w:tc>
        <w:tc>
          <w:tcPr>
            <w:tcW w:w="600" w:type="dxa"/>
          </w:tcPr>
          <w:p w14:paraId="7DF143B1" w14:textId="77777777" w:rsidR="00B50050" w:rsidRDefault="00B50050" w:rsidP="0088127C">
            <w:pPr>
              <w:pStyle w:val="OtherTableBody"/>
            </w:pPr>
            <w:r>
              <w:t>7</w:t>
            </w:r>
          </w:p>
        </w:tc>
        <w:tc>
          <w:tcPr>
            <w:tcW w:w="600" w:type="dxa"/>
          </w:tcPr>
          <w:p w14:paraId="2BBED257" w14:textId="77777777" w:rsidR="00B50050" w:rsidRDefault="00B50050" w:rsidP="0088127C">
            <w:pPr>
              <w:pStyle w:val="OtherTableBody"/>
            </w:pPr>
            <w:r>
              <w:t>..</w:t>
            </w:r>
          </w:p>
        </w:tc>
        <w:tc>
          <w:tcPr>
            <w:tcW w:w="600" w:type="dxa"/>
          </w:tcPr>
          <w:p w14:paraId="529822F4" w14:textId="77777777" w:rsidR="00B50050" w:rsidRDefault="00B50050" w:rsidP="0088127C">
            <w:pPr>
              <w:pStyle w:val="OtherTableBody"/>
            </w:pPr>
          </w:p>
        </w:tc>
        <w:tc>
          <w:tcPr>
            <w:tcW w:w="600" w:type="dxa"/>
          </w:tcPr>
          <w:p w14:paraId="3181D231" w14:textId="77777777" w:rsidR="00B50050" w:rsidRDefault="00B50050" w:rsidP="0088127C">
            <w:pPr>
              <w:pStyle w:val="OtherTableBody"/>
            </w:pPr>
            <w:r>
              <w:t>NM</w:t>
            </w:r>
          </w:p>
        </w:tc>
        <w:tc>
          <w:tcPr>
            <w:tcW w:w="700" w:type="dxa"/>
          </w:tcPr>
          <w:p w14:paraId="5C697CB0" w14:textId="77777777" w:rsidR="00B50050" w:rsidRDefault="00B50050" w:rsidP="0088127C">
            <w:pPr>
              <w:pStyle w:val="OtherTableBody"/>
            </w:pPr>
          </w:p>
        </w:tc>
        <w:tc>
          <w:tcPr>
            <w:tcW w:w="600" w:type="dxa"/>
          </w:tcPr>
          <w:p w14:paraId="55E15270" w14:textId="77777777" w:rsidR="00B50050" w:rsidRDefault="00B50050" w:rsidP="0088127C">
            <w:pPr>
              <w:pStyle w:val="OtherTableBody"/>
            </w:pPr>
          </w:p>
        </w:tc>
        <w:tc>
          <w:tcPr>
            <w:tcW w:w="900" w:type="dxa"/>
          </w:tcPr>
          <w:p w14:paraId="40247F1C" w14:textId="77777777" w:rsidR="00B50050" w:rsidRDefault="00B50050" w:rsidP="0088127C">
            <w:pPr>
              <w:pStyle w:val="OtherTableBody"/>
            </w:pPr>
            <w:r>
              <w:t>10.6.6.7</w:t>
            </w:r>
          </w:p>
        </w:tc>
      </w:tr>
      <w:tr w:rsidR="00B50050" w14:paraId="1C6677C3" w14:textId="77777777" w:rsidTr="00195548">
        <w:tc>
          <w:tcPr>
            <w:tcW w:w="3500" w:type="dxa"/>
          </w:tcPr>
          <w:p w14:paraId="067D02C2" w14:textId="77777777" w:rsidR="00B50050" w:rsidRDefault="00B50050" w:rsidP="0088127C">
            <w:pPr>
              <w:pStyle w:val="OtherTableBody"/>
            </w:pPr>
            <w:r>
              <w:t>Start Date/Time Offset</w:t>
            </w:r>
          </w:p>
        </w:tc>
        <w:tc>
          <w:tcPr>
            <w:tcW w:w="700" w:type="dxa"/>
          </w:tcPr>
          <w:p w14:paraId="04DF8487" w14:textId="77777777" w:rsidR="00B50050" w:rsidRDefault="00B50050" w:rsidP="0088127C">
            <w:pPr>
              <w:pStyle w:val="OtherTableBody"/>
            </w:pPr>
            <w:r>
              <w:t>00891</w:t>
            </w:r>
          </w:p>
        </w:tc>
        <w:tc>
          <w:tcPr>
            <w:tcW w:w="600" w:type="dxa"/>
          </w:tcPr>
          <w:p w14:paraId="0DEBDD6D" w14:textId="77777777" w:rsidR="00B50050" w:rsidRDefault="00B50050" w:rsidP="0088127C">
            <w:pPr>
              <w:pStyle w:val="OtherTableBody"/>
            </w:pPr>
            <w:r>
              <w:t>AIP</w:t>
            </w:r>
          </w:p>
        </w:tc>
        <w:tc>
          <w:tcPr>
            <w:tcW w:w="600" w:type="dxa"/>
          </w:tcPr>
          <w:p w14:paraId="2C9A62C9" w14:textId="77777777" w:rsidR="00B50050" w:rsidRDefault="00B50050" w:rsidP="0088127C">
            <w:pPr>
              <w:pStyle w:val="OtherTableBody"/>
            </w:pPr>
            <w:r>
              <w:t>7</w:t>
            </w:r>
          </w:p>
        </w:tc>
        <w:tc>
          <w:tcPr>
            <w:tcW w:w="600" w:type="dxa"/>
          </w:tcPr>
          <w:p w14:paraId="39CC77BC" w14:textId="77777777" w:rsidR="00B50050" w:rsidRDefault="00B50050" w:rsidP="0088127C">
            <w:pPr>
              <w:pStyle w:val="OtherTableBody"/>
            </w:pPr>
            <w:r>
              <w:t>..</w:t>
            </w:r>
          </w:p>
        </w:tc>
        <w:tc>
          <w:tcPr>
            <w:tcW w:w="600" w:type="dxa"/>
          </w:tcPr>
          <w:p w14:paraId="741A4268" w14:textId="77777777" w:rsidR="00B50050" w:rsidRDefault="00B50050" w:rsidP="0088127C">
            <w:pPr>
              <w:pStyle w:val="OtherTableBody"/>
            </w:pPr>
          </w:p>
        </w:tc>
        <w:tc>
          <w:tcPr>
            <w:tcW w:w="600" w:type="dxa"/>
          </w:tcPr>
          <w:p w14:paraId="2E728B31" w14:textId="77777777" w:rsidR="00B50050" w:rsidRDefault="00B50050" w:rsidP="0088127C">
            <w:pPr>
              <w:pStyle w:val="OtherTableBody"/>
            </w:pPr>
            <w:r>
              <w:t>NM</w:t>
            </w:r>
          </w:p>
        </w:tc>
        <w:tc>
          <w:tcPr>
            <w:tcW w:w="700" w:type="dxa"/>
          </w:tcPr>
          <w:p w14:paraId="7B529091" w14:textId="77777777" w:rsidR="00B50050" w:rsidRDefault="00B50050" w:rsidP="0088127C">
            <w:pPr>
              <w:pStyle w:val="OtherTableBody"/>
            </w:pPr>
          </w:p>
        </w:tc>
        <w:tc>
          <w:tcPr>
            <w:tcW w:w="600" w:type="dxa"/>
          </w:tcPr>
          <w:p w14:paraId="29810C9A" w14:textId="77777777" w:rsidR="00B50050" w:rsidRDefault="00B50050" w:rsidP="0088127C">
            <w:pPr>
              <w:pStyle w:val="OtherTableBody"/>
            </w:pPr>
          </w:p>
        </w:tc>
        <w:tc>
          <w:tcPr>
            <w:tcW w:w="900" w:type="dxa"/>
          </w:tcPr>
          <w:p w14:paraId="56CD4896" w14:textId="77777777" w:rsidR="00B50050" w:rsidRDefault="00B50050" w:rsidP="0088127C">
            <w:pPr>
              <w:pStyle w:val="OtherTableBody"/>
            </w:pPr>
            <w:r>
              <w:t>10.6.7.7</w:t>
            </w:r>
          </w:p>
        </w:tc>
      </w:tr>
      <w:tr w:rsidR="00B50050" w14:paraId="491DE2B5" w14:textId="77777777" w:rsidTr="00195548">
        <w:tc>
          <w:tcPr>
            <w:tcW w:w="3500" w:type="dxa"/>
          </w:tcPr>
          <w:p w14:paraId="220D4271" w14:textId="77777777" w:rsidR="00B50050" w:rsidRDefault="00B50050" w:rsidP="0088127C">
            <w:pPr>
              <w:pStyle w:val="OtherTableBody"/>
            </w:pPr>
            <w:r>
              <w:t>Start Date/Time Offset</w:t>
            </w:r>
          </w:p>
        </w:tc>
        <w:tc>
          <w:tcPr>
            <w:tcW w:w="700" w:type="dxa"/>
          </w:tcPr>
          <w:p w14:paraId="71BAB147" w14:textId="77777777" w:rsidR="00B50050" w:rsidRDefault="00B50050" w:rsidP="0088127C">
            <w:pPr>
              <w:pStyle w:val="OtherTableBody"/>
            </w:pPr>
            <w:r>
              <w:t>00891</w:t>
            </w:r>
          </w:p>
        </w:tc>
        <w:tc>
          <w:tcPr>
            <w:tcW w:w="600" w:type="dxa"/>
          </w:tcPr>
          <w:p w14:paraId="222FF4E5" w14:textId="77777777" w:rsidR="00B50050" w:rsidRDefault="00B50050" w:rsidP="0088127C">
            <w:pPr>
              <w:pStyle w:val="OtherTableBody"/>
            </w:pPr>
            <w:r>
              <w:t>AIG</w:t>
            </w:r>
          </w:p>
        </w:tc>
        <w:tc>
          <w:tcPr>
            <w:tcW w:w="600" w:type="dxa"/>
          </w:tcPr>
          <w:p w14:paraId="24D2B1A9" w14:textId="77777777" w:rsidR="00B50050" w:rsidRDefault="00B50050" w:rsidP="0088127C">
            <w:pPr>
              <w:pStyle w:val="OtherTableBody"/>
            </w:pPr>
            <w:r>
              <w:t>9</w:t>
            </w:r>
          </w:p>
        </w:tc>
        <w:tc>
          <w:tcPr>
            <w:tcW w:w="600" w:type="dxa"/>
          </w:tcPr>
          <w:p w14:paraId="41F66A46" w14:textId="77777777" w:rsidR="00B50050" w:rsidRDefault="00B50050" w:rsidP="0088127C">
            <w:pPr>
              <w:pStyle w:val="OtherTableBody"/>
            </w:pPr>
            <w:r>
              <w:t>..</w:t>
            </w:r>
          </w:p>
        </w:tc>
        <w:tc>
          <w:tcPr>
            <w:tcW w:w="600" w:type="dxa"/>
          </w:tcPr>
          <w:p w14:paraId="2557DD04" w14:textId="77777777" w:rsidR="00B50050" w:rsidRDefault="00B50050" w:rsidP="0088127C">
            <w:pPr>
              <w:pStyle w:val="OtherTableBody"/>
            </w:pPr>
          </w:p>
        </w:tc>
        <w:tc>
          <w:tcPr>
            <w:tcW w:w="600" w:type="dxa"/>
          </w:tcPr>
          <w:p w14:paraId="36C6B746" w14:textId="77777777" w:rsidR="00B50050" w:rsidRDefault="00B50050" w:rsidP="0088127C">
            <w:pPr>
              <w:pStyle w:val="OtherTableBody"/>
            </w:pPr>
            <w:r>
              <w:t>NM</w:t>
            </w:r>
          </w:p>
        </w:tc>
        <w:tc>
          <w:tcPr>
            <w:tcW w:w="700" w:type="dxa"/>
          </w:tcPr>
          <w:p w14:paraId="0071C396" w14:textId="77777777" w:rsidR="00B50050" w:rsidRDefault="00B50050" w:rsidP="0088127C">
            <w:pPr>
              <w:pStyle w:val="OtherTableBody"/>
            </w:pPr>
          </w:p>
        </w:tc>
        <w:tc>
          <w:tcPr>
            <w:tcW w:w="600" w:type="dxa"/>
          </w:tcPr>
          <w:p w14:paraId="27690C17" w14:textId="77777777" w:rsidR="00B50050" w:rsidRDefault="00B50050" w:rsidP="0088127C">
            <w:pPr>
              <w:pStyle w:val="OtherTableBody"/>
            </w:pPr>
          </w:p>
        </w:tc>
        <w:tc>
          <w:tcPr>
            <w:tcW w:w="900" w:type="dxa"/>
          </w:tcPr>
          <w:p w14:paraId="0401837C" w14:textId="77777777" w:rsidR="00B50050" w:rsidRDefault="00B50050" w:rsidP="0088127C">
            <w:pPr>
              <w:pStyle w:val="OtherTableBody"/>
            </w:pPr>
            <w:r>
              <w:t>10.6.5.9</w:t>
            </w:r>
          </w:p>
        </w:tc>
      </w:tr>
      <w:tr w:rsidR="00B50050" w14:paraId="12296CAE" w14:textId="77777777" w:rsidTr="00195548">
        <w:tc>
          <w:tcPr>
            <w:tcW w:w="3500" w:type="dxa"/>
          </w:tcPr>
          <w:p w14:paraId="1A8F13DC" w14:textId="77777777" w:rsidR="00B50050" w:rsidRDefault="00B50050" w:rsidP="0088127C">
            <w:pPr>
              <w:pStyle w:val="OtherTableBody"/>
            </w:pPr>
            <w:r>
              <w:t>Start Date/Time Offset Units</w:t>
            </w:r>
          </w:p>
        </w:tc>
        <w:tc>
          <w:tcPr>
            <w:tcW w:w="700" w:type="dxa"/>
          </w:tcPr>
          <w:p w14:paraId="7DF98F79" w14:textId="77777777" w:rsidR="00B50050" w:rsidRDefault="00B50050" w:rsidP="0088127C">
            <w:pPr>
              <w:pStyle w:val="OtherTableBody"/>
            </w:pPr>
            <w:r>
              <w:t>00892</w:t>
            </w:r>
          </w:p>
        </w:tc>
        <w:tc>
          <w:tcPr>
            <w:tcW w:w="600" w:type="dxa"/>
          </w:tcPr>
          <w:p w14:paraId="6A0209C5" w14:textId="77777777" w:rsidR="00B50050" w:rsidRDefault="00B50050" w:rsidP="0088127C">
            <w:pPr>
              <w:pStyle w:val="OtherTableBody"/>
            </w:pPr>
            <w:r>
              <w:t>AIS</w:t>
            </w:r>
          </w:p>
        </w:tc>
        <w:tc>
          <w:tcPr>
            <w:tcW w:w="600" w:type="dxa"/>
          </w:tcPr>
          <w:p w14:paraId="6B3DAB4C" w14:textId="77777777" w:rsidR="00B50050" w:rsidRDefault="00B50050" w:rsidP="0088127C">
            <w:pPr>
              <w:pStyle w:val="OtherTableBody"/>
            </w:pPr>
            <w:r>
              <w:t>6</w:t>
            </w:r>
          </w:p>
        </w:tc>
        <w:tc>
          <w:tcPr>
            <w:tcW w:w="600" w:type="dxa"/>
          </w:tcPr>
          <w:p w14:paraId="37E16F8E" w14:textId="77777777" w:rsidR="00B50050" w:rsidRDefault="00B50050" w:rsidP="0088127C">
            <w:pPr>
              <w:pStyle w:val="OtherTableBody"/>
            </w:pPr>
            <w:r>
              <w:t>..</w:t>
            </w:r>
          </w:p>
        </w:tc>
        <w:tc>
          <w:tcPr>
            <w:tcW w:w="600" w:type="dxa"/>
          </w:tcPr>
          <w:p w14:paraId="5E81789F" w14:textId="77777777" w:rsidR="00B50050" w:rsidRDefault="00B50050" w:rsidP="0088127C">
            <w:pPr>
              <w:pStyle w:val="OtherTableBody"/>
            </w:pPr>
          </w:p>
        </w:tc>
        <w:tc>
          <w:tcPr>
            <w:tcW w:w="600" w:type="dxa"/>
          </w:tcPr>
          <w:p w14:paraId="27FD4407" w14:textId="77777777" w:rsidR="00B50050" w:rsidRDefault="00B50050" w:rsidP="0088127C">
            <w:pPr>
              <w:pStyle w:val="OtherTableBody"/>
            </w:pPr>
            <w:r>
              <w:t>CNE</w:t>
            </w:r>
          </w:p>
        </w:tc>
        <w:tc>
          <w:tcPr>
            <w:tcW w:w="700" w:type="dxa"/>
          </w:tcPr>
          <w:p w14:paraId="3A279955" w14:textId="77777777" w:rsidR="00B50050" w:rsidRDefault="00B50050" w:rsidP="0088127C">
            <w:pPr>
              <w:pStyle w:val="OtherTableBody"/>
            </w:pPr>
          </w:p>
        </w:tc>
        <w:tc>
          <w:tcPr>
            <w:tcW w:w="600" w:type="dxa"/>
          </w:tcPr>
          <w:p w14:paraId="1C323516" w14:textId="77777777" w:rsidR="00B50050" w:rsidRDefault="00B50050" w:rsidP="0088127C">
            <w:pPr>
              <w:pStyle w:val="OtherTableBody"/>
            </w:pPr>
          </w:p>
        </w:tc>
        <w:tc>
          <w:tcPr>
            <w:tcW w:w="900" w:type="dxa"/>
          </w:tcPr>
          <w:p w14:paraId="4D2B5359" w14:textId="77777777" w:rsidR="00B50050" w:rsidRDefault="00B50050" w:rsidP="0088127C">
            <w:pPr>
              <w:pStyle w:val="OtherTableBody"/>
            </w:pPr>
            <w:r>
              <w:t>10.6.4.6</w:t>
            </w:r>
          </w:p>
        </w:tc>
      </w:tr>
      <w:tr w:rsidR="00B50050" w14:paraId="5C77DAC4" w14:textId="77777777" w:rsidTr="00195548">
        <w:tc>
          <w:tcPr>
            <w:tcW w:w="3500" w:type="dxa"/>
          </w:tcPr>
          <w:p w14:paraId="5A3AFF8A" w14:textId="77777777" w:rsidR="00B50050" w:rsidRDefault="00B50050" w:rsidP="0088127C">
            <w:pPr>
              <w:pStyle w:val="OtherTableBody"/>
            </w:pPr>
            <w:r>
              <w:t>Start Date/Time Offset Units</w:t>
            </w:r>
          </w:p>
        </w:tc>
        <w:tc>
          <w:tcPr>
            <w:tcW w:w="700" w:type="dxa"/>
          </w:tcPr>
          <w:p w14:paraId="246A310B" w14:textId="77777777" w:rsidR="00B50050" w:rsidRDefault="00B50050" w:rsidP="0088127C">
            <w:pPr>
              <w:pStyle w:val="OtherTableBody"/>
            </w:pPr>
            <w:r>
              <w:t>00892</w:t>
            </w:r>
          </w:p>
        </w:tc>
        <w:tc>
          <w:tcPr>
            <w:tcW w:w="600" w:type="dxa"/>
          </w:tcPr>
          <w:p w14:paraId="18E839A8" w14:textId="77777777" w:rsidR="00B50050" w:rsidRDefault="00B50050" w:rsidP="0088127C">
            <w:pPr>
              <w:pStyle w:val="OtherTableBody"/>
            </w:pPr>
            <w:r>
              <w:t>AIL</w:t>
            </w:r>
          </w:p>
        </w:tc>
        <w:tc>
          <w:tcPr>
            <w:tcW w:w="600" w:type="dxa"/>
          </w:tcPr>
          <w:p w14:paraId="1FF8A086" w14:textId="77777777" w:rsidR="00B50050" w:rsidRDefault="00B50050" w:rsidP="0088127C">
            <w:pPr>
              <w:pStyle w:val="OtherTableBody"/>
            </w:pPr>
            <w:r>
              <w:t>8</w:t>
            </w:r>
          </w:p>
        </w:tc>
        <w:tc>
          <w:tcPr>
            <w:tcW w:w="600" w:type="dxa"/>
          </w:tcPr>
          <w:p w14:paraId="2032FAE4" w14:textId="77777777" w:rsidR="00B50050" w:rsidRDefault="00B50050" w:rsidP="0088127C">
            <w:pPr>
              <w:pStyle w:val="OtherTableBody"/>
            </w:pPr>
            <w:r>
              <w:t>..</w:t>
            </w:r>
          </w:p>
        </w:tc>
        <w:tc>
          <w:tcPr>
            <w:tcW w:w="600" w:type="dxa"/>
          </w:tcPr>
          <w:p w14:paraId="5ECFB7DF" w14:textId="77777777" w:rsidR="00B50050" w:rsidRDefault="00B50050" w:rsidP="0088127C">
            <w:pPr>
              <w:pStyle w:val="OtherTableBody"/>
            </w:pPr>
          </w:p>
        </w:tc>
        <w:tc>
          <w:tcPr>
            <w:tcW w:w="600" w:type="dxa"/>
          </w:tcPr>
          <w:p w14:paraId="61CDC4F2" w14:textId="77777777" w:rsidR="00B50050" w:rsidRDefault="00B50050" w:rsidP="0088127C">
            <w:pPr>
              <w:pStyle w:val="OtherTableBody"/>
            </w:pPr>
            <w:r>
              <w:t>CNE</w:t>
            </w:r>
          </w:p>
        </w:tc>
        <w:tc>
          <w:tcPr>
            <w:tcW w:w="700" w:type="dxa"/>
          </w:tcPr>
          <w:p w14:paraId="2E095713" w14:textId="77777777" w:rsidR="00B50050" w:rsidRDefault="00B50050" w:rsidP="0088127C">
            <w:pPr>
              <w:pStyle w:val="OtherTableBody"/>
            </w:pPr>
          </w:p>
        </w:tc>
        <w:tc>
          <w:tcPr>
            <w:tcW w:w="600" w:type="dxa"/>
          </w:tcPr>
          <w:p w14:paraId="375E419B" w14:textId="77777777" w:rsidR="00B50050" w:rsidRDefault="00B50050" w:rsidP="0088127C">
            <w:pPr>
              <w:pStyle w:val="OtherTableBody"/>
            </w:pPr>
          </w:p>
        </w:tc>
        <w:tc>
          <w:tcPr>
            <w:tcW w:w="900" w:type="dxa"/>
          </w:tcPr>
          <w:p w14:paraId="360798A6" w14:textId="77777777" w:rsidR="00B50050" w:rsidRDefault="00B50050" w:rsidP="0088127C">
            <w:pPr>
              <w:pStyle w:val="OtherTableBody"/>
            </w:pPr>
            <w:r>
              <w:t>10.6.6.8</w:t>
            </w:r>
          </w:p>
        </w:tc>
      </w:tr>
      <w:tr w:rsidR="00B50050" w14:paraId="193731BB" w14:textId="77777777" w:rsidTr="00195548">
        <w:tc>
          <w:tcPr>
            <w:tcW w:w="3500" w:type="dxa"/>
          </w:tcPr>
          <w:p w14:paraId="7D106F76" w14:textId="77777777" w:rsidR="00B50050" w:rsidRDefault="00B50050" w:rsidP="0088127C">
            <w:pPr>
              <w:pStyle w:val="OtherTableBody"/>
            </w:pPr>
            <w:r>
              <w:t>Start Date/Time Offset Units</w:t>
            </w:r>
          </w:p>
        </w:tc>
        <w:tc>
          <w:tcPr>
            <w:tcW w:w="700" w:type="dxa"/>
          </w:tcPr>
          <w:p w14:paraId="7A90EF09" w14:textId="77777777" w:rsidR="00B50050" w:rsidRDefault="00B50050" w:rsidP="0088127C">
            <w:pPr>
              <w:pStyle w:val="OtherTableBody"/>
            </w:pPr>
            <w:r>
              <w:t>00892</w:t>
            </w:r>
          </w:p>
        </w:tc>
        <w:tc>
          <w:tcPr>
            <w:tcW w:w="600" w:type="dxa"/>
          </w:tcPr>
          <w:p w14:paraId="252F1F23" w14:textId="77777777" w:rsidR="00B50050" w:rsidRDefault="00B50050" w:rsidP="0088127C">
            <w:pPr>
              <w:pStyle w:val="OtherTableBody"/>
            </w:pPr>
            <w:r>
              <w:t>AIG</w:t>
            </w:r>
          </w:p>
        </w:tc>
        <w:tc>
          <w:tcPr>
            <w:tcW w:w="600" w:type="dxa"/>
          </w:tcPr>
          <w:p w14:paraId="1BCA46BA" w14:textId="77777777" w:rsidR="00B50050" w:rsidRDefault="00B50050" w:rsidP="0088127C">
            <w:pPr>
              <w:pStyle w:val="OtherTableBody"/>
            </w:pPr>
            <w:r>
              <w:t>10</w:t>
            </w:r>
          </w:p>
        </w:tc>
        <w:tc>
          <w:tcPr>
            <w:tcW w:w="600" w:type="dxa"/>
          </w:tcPr>
          <w:p w14:paraId="3A080C36" w14:textId="77777777" w:rsidR="00B50050" w:rsidRDefault="00B50050" w:rsidP="0088127C">
            <w:pPr>
              <w:pStyle w:val="OtherTableBody"/>
            </w:pPr>
            <w:r>
              <w:t>..</w:t>
            </w:r>
          </w:p>
        </w:tc>
        <w:tc>
          <w:tcPr>
            <w:tcW w:w="600" w:type="dxa"/>
          </w:tcPr>
          <w:p w14:paraId="61C947C3" w14:textId="77777777" w:rsidR="00B50050" w:rsidRDefault="00B50050" w:rsidP="0088127C">
            <w:pPr>
              <w:pStyle w:val="OtherTableBody"/>
            </w:pPr>
          </w:p>
        </w:tc>
        <w:tc>
          <w:tcPr>
            <w:tcW w:w="600" w:type="dxa"/>
          </w:tcPr>
          <w:p w14:paraId="01D2DD02" w14:textId="77777777" w:rsidR="00B50050" w:rsidRDefault="00B50050" w:rsidP="0088127C">
            <w:pPr>
              <w:pStyle w:val="OtherTableBody"/>
            </w:pPr>
            <w:r>
              <w:t>CNE</w:t>
            </w:r>
          </w:p>
        </w:tc>
        <w:tc>
          <w:tcPr>
            <w:tcW w:w="700" w:type="dxa"/>
          </w:tcPr>
          <w:p w14:paraId="11754F0D" w14:textId="77777777" w:rsidR="00B50050" w:rsidRDefault="00B50050" w:rsidP="0088127C">
            <w:pPr>
              <w:pStyle w:val="OtherTableBody"/>
            </w:pPr>
          </w:p>
        </w:tc>
        <w:tc>
          <w:tcPr>
            <w:tcW w:w="600" w:type="dxa"/>
          </w:tcPr>
          <w:p w14:paraId="5C66577A" w14:textId="77777777" w:rsidR="00B50050" w:rsidRDefault="00B50050" w:rsidP="0088127C">
            <w:pPr>
              <w:pStyle w:val="OtherTableBody"/>
            </w:pPr>
          </w:p>
        </w:tc>
        <w:tc>
          <w:tcPr>
            <w:tcW w:w="900" w:type="dxa"/>
          </w:tcPr>
          <w:p w14:paraId="5D36C52D" w14:textId="77777777" w:rsidR="00B50050" w:rsidRDefault="00B50050" w:rsidP="0088127C">
            <w:pPr>
              <w:pStyle w:val="OtherTableBody"/>
            </w:pPr>
            <w:r>
              <w:t>10.6.5.10</w:t>
            </w:r>
          </w:p>
        </w:tc>
      </w:tr>
      <w:tr w:rsidR="00B50050" w14:paraId="03A34376" w14:textId="77777777" w:rsidTr="00195548">
        <w:tc>
          <w:tcPr>
            <w:tcW w:w="3500" w:type="dxa"/>
          </w:tcPr>
          <w:p w14:paraId="757B995D" w14:textId="77777777" w:rsidR="00B50050" w:rsidRDefault="00B50050" w:rsidP="0088127C">
            <w:pPr>
              <w:pStyle w:val="OtherTableBody"/>
            </w:pPr>
            <w:r>
              <w:t>Start Date/Time Offset Units</w:t>
            </w:r>
          </w:p>
        </w:tc>
        <w:tc>
          <w:tcPr>
            <w:tcW w:w="700" w:type="dxa"/>
          </w:tcPr>
          <w:p w14:paraId="21B77B19" w14:textId="77777777" w:rsidR="00B50050" w:rsidRDefault="00B50050" w:rsidP="0088127C">
            <w:pPr>
              <w:pStyle w:val="OtherTableBody"/>
            </w:pPr>
            <w:r>
              <w:t>00892</w:t>
            </w:r>
          </w:p>
        </w:tc>
        <w:tc>
          <w:tcPr>
            <w:tcW w:w="600" w:type="dxa"/>
          </w:tcPr>
          <w:p w14:paraId="16FA40BB" w14:textId="77777777" w:rsidR="00B50050" w:rsidRDefault="00B50050" w:rsidP="0088127C">
            <w:pPr>
              <w:pStyle w:val="OtherTableBody"/>
            </w:pPr>
            <w:r>
              <w:t>AIP</w:t>
            </w:r>
          </w:p>
        </w:tc>
        <w:tc>
          <w:tcPr>
            <w:tcW w:w="600" w:type="dxa"/>
          </w:tcPr>
          <w:p w14:paraId="199206D3" w14:textId="77777777" w:rsidR="00B50050" w:rsidRDefault="00B50050" w:rsidP="0088127C">
            <w:pPr>
              <w:pStyle w:val="OtherTableBody"/>
            </w:pPr>
            <w:r>
              <w:t>8</w:t>
            </w:r>
          </w:p>
        </w:tc>
        <w:tc>
          <w:tcPr>
            <w:tcW w:w="600" w:type="dxa"/>
          </w:tcPr>
          <w:p w14:paraId="121C8BAC" w14:textId="77777777" w:rsidR="00B50050" w:rsidRDefault="00B50050" w:rsidP="0088127C">
            <w:pPr>
              <w:pStyle w:val="OtherTableBody"/>
            </w:pPr>
            <w:r>
              <w:t>..</w:t>
            </w:r>
          </w:p>
        </w:tc>
        <w:tc>
          <w:tcPr>
            <w:tcW w:w="600" w:type="dxa"/>
          </w:tcPr>
          <w:p w14:paraId="6C26EFBE" w14:textId="77777777" w:rsidR="00B50050" w:rsidRDefault="00B50050" w:rsidP="0088127C">
            <w:pPr>
              <w:pStyle w:val="OtherTableBody"/>
            </w:pPr>
          </w:p>
        </w:tc>
        <w:tc>
          <w:tcPr>
            <w:tcW w:w="600" w:type="dxa"/>
          </w:tcPr>
          <w:p w14:paraId="2CC836F3" w14:textId="77777777" w:rsidR="00B50050" w:rsidRDefault="00B50050" w:rsidP="0088127C">
            <w:pPr>
              <w:pStyle w:val="OtherTableBody"/>
            </w:pPr>
            <w:r>
              <w:t>CNE</w:t>
            </w:r>
          </w:p>
        </w:tc>
        <w:tc>
          <w:tcPr>
            <w:tcW w:w="700" w:type="dxa"/>
          </w:tcPr>
          <w:p w14:paraId="17F0C38C" w14:textId="77777777" w:rsidR="00B50050" w:rsidRDefault="00B50050" w:rsidP="0088127C">
            <w:pPr>
              <w:pStyle w:val="OtherTableBody"/>
            </w:pPr>
          </w:p>
        </w:tc>
        <w:tc>
          <w:tcPr>
            <w:tcW w:w="600" w:type="dxa"/>
          </w:tcPr>
          <w:p w14:paraId="0A8A9F57" w14:textId="77777777" w:rsidR="00B50050" w:rsidRDefault="00B50050" w:rsidP="0088127C">
            <w:pPr>
              <w:pStyle w:val="OtherTableBody"/>
            </w:pPr>
          </w:p>
        </w:tc>
        <w:tc>
          <w:tcPr>
            <w:tcW w:w="900" w:type="dxa"/>
          </w:tcPr>
          <w:p w14:paraId="030F790B" w14:textId="77777777" w:rsidR="00B50050" w:rsidRDefault="00B50050" w:rsidP="0088127C">
            <w:pPr>
              <w:pStyle w:val="OtherTableBody"/>
            </w:pPr>
            <w:r>
              <w:t>10.6.7.8</w:t>
            </w:r>
          </w:p>
        </w:tc>
      </w:tr>
      <w:tr w:rsidR="00B50050" w14:paraId="6DC2B3F5" w14:textId="77777777" w:rsidTr="00195548">
        <w:tc>
          <w:tcPr>
            <w:tcW w:w="3500" w:type="dxa"/>
          </w:tcPr>
          <w:p w14:paraId="295FBCA5" w14:textId="77777777" w:rsidR="00B50050" w:rsidRDefault="00B50050" w:rsidP="0088127C">
            <w:pPr>
              <w:pStyle w:val="OtherTableBody"/>
            </w:pPr>
            <w:r>
              <w:t>Start year</w:t>
            </w:r>
          </w:p>
        </w:tc>
        <w:tc>
          <w:tcPr>
            <w:tcW w:w="700" w:type="dxa"/>
          </w:tcPr>
          <w:p w14:paraId="58D4C7F1" w14:textId="77777777" w:rsidR="00B50050" w:rsidRDefault="00B50050" w:rsidP="0088127C">
            <w:pPr>
              <w:pStyle w:val="OtherTableBody"/>
            </w:pPr>
            <w:r>
              <w:t>03540</w:t>
            </w:r>
          </w:p>
        </w:tc>
        <w:tc>
          <w:tcPr>
            <w:tcW w:w="600" w:type="dxa"/>
          </w:tcPr>
          <w:p w14:paraId="76075A7A" w14:textId="77777777" w:rsidR="00B50050" w:rsidRDefault="00B50050" w:rsidP="0088127C">
            <w:pPr>
              <w:pStyle w:val="OtherTableBody"/>
            </w:pPr>
            <w:r>
              <w:t>OH3</w:t>
            </w:r>
          </w:p>
        </w:tc>
        <w:tc>
          <w:tcPr>
            <w:tcW w:w="600" w:type="dxa"/>
          </w:tcPr>
          <w:p w14:paraId="1326EE76" w14:textId="77777777" w:rsidR="00B50050" w:rsidRDefault="00B50050" w:rsidP="0088127C">
            <w:pPr>
              <w:pStyle w:val="OtherTableBody"/>
            </w:pPr>
            <w:r>
              <w:t>6</w:t>
            </w:r>
          </w:p>
        </w:tc>
        <w:tc>
          <w:tcPr>
            <w:tcW w:w="600" w:type="dxa"/>
          </w:tcPr>
          <w:p w14:paraId="5796ED52" w14:textId="77777777" w:rsidR="00B50050" w:rsidRDefault="00B50050" w:rsidP="0088127C">
            <w:pPr>
              <w:pStyle w:val="OtherTableBody"/>
            </w:pPr>
            <w:r>
              <w:t>..</w:t>
            </w:r>
          </w:p>
        </w:tc>
        <w:tc>
          <w:tcPr>
            <w:tcW w:w="600" w:type="dxa"/>
          </w:tcPr>
          <w:p w14:paraId="541B556E" w14:textId="77777777" w:rsidR="00B50050" w:rsidRDefault="00B50050" w:rsidP="0088127C">
            <w:pPr>
              <w:pStyle w:val="OtherTableBody"/>
            </w:pPr>
          </w:p>
        </w:tc>
        <w:tc>
          <w:tcPr>
            <w:tcW w:w="600" w:type="dxa"/>
          </w:tcPr>
          <w:p w14:paraId="37A9335B" w14:textId="77777777" w:rsidR="00B50050" w:rsidRDefault="00B50050" w:rsidP="0088127C">
            <w:pPr>
              <w:pStyle w:val="OtherTableBody"/>
            </w:pPr>
            <w:r>
              <w:t>DT</w:t>
            </w:r>
          </w:p>
        </w:tc>
        <w:tc>
          <w:tcPr>
            <w:tcW w:w="700" w:type="dxa"/>
          </w:tcPr>
          <w:p w14:paraId="7123EE17" w14:textId="77777777" w:rsidR="00B50050" w:rsidRDefault="00B50050" w:rsidP="0088127C">
            <w:pPr>
              <w:pStyle w:val="OtherTableBody"/>
            </w:pPr>
          </w:p>
        </w:tc>
        <w:tc>
          <w:tcPr>
            <w:tcW w:w="600" w:type="dxa"/>
          </w:tcPr>
          <w:p w14:paraId="0A71E5DD" w14:textId="77777777" w:rsidR="00B50050" w:rsidRDefault="00B50050" w:rsidP="0088127C">
            <w:pPr>
              <w:pStyle w:val="OtherTableBody"/>
            </w:pPr>
          </w:p>
        </w:tc>
        <w:tc>
          <w:tcPr>
            <w:tcW w:w="900" w:type="dxa"/>
          </w:tcPr>
          <w:p w14:paraId="4E8C0C5A" w14:textId="77777777" w:rsidR="00B50050" w:rsidRDefault="00B50050" w:rsidP="0088127C">
            <w:pPr>
              <w:pStyle w:val="OtherTableBody"/>
            </w:pPr>
            <w:r>
              <w:t>3.4.17.6</w:t>
            </w:r>
          </w:p>
        </w:tc>
      </w:tr>
      <w:tr w:rsidR="00B50050" w14:paraId="7FBF0F3F" w14:textId="77777777" w:rsidTr="00195548">
        <w:tc>
          <w:tcPr>
            <w:tcW w:w="3500" w:type="dxa"/>
          </w:tcPr>
          <w:p w14:paraId="617EA0FC" w14:textId="77777777" w:rsidR="00B50050" w:rsidRDefault="00B50050" w:rsidP="0088127C">
            <w:pPr>
              <w:pStyle w:val="OtherTableBody"/>
            </w:pPr>
            <w:r>
              <w:t>Starting Notification Code</w:t>
            </w:r>
          </w:p>
        </w:tc>
        <w:tc>
          <w:tcPr>
            <w:tcW w:w="700" w:type="dxa"/>
          </w:tcPr>
          <w:p w14:paraId="51F2BB70" w14:textId="77777777" w:rsidR="00B50050" w:rsidRDefault="00B50050" w:rsidP="0088127C">
            <w:pPr>
              <w:pStyle w:val="OtherTableBody"/>
            </w:pPr>
            <w:r>
              <w:t>01406</w:t>
            </w:r>
          </w:p>
        </w:tc>
        <w:tc>
          <w:tcPr>
            <w:tcW w:w="600" w:type="dxa"/>
          </w:tcPr>
          <w:p w14:paraId="680D93FF" w14:textId="77777777" w:rsidR="00B50050" w:rsidRDefault="00B50050" w:rsidP="0088127C">
            <w:pPr>
              <w:pStyle w:val="OtherTableBody"/>
            </w:pPr>
            <w:r>
              <w:t>CNS</w:t>
            </w:r>
          </w:p>
        </w:tc>
        <w:tc>
          <w:tcPr>
            <w:tcW w:w="600" w:type="dxa"/>
          </w:tcPr>
          <w:p w14:paraId="6BF39572" w14:textId="77777777" w:rsidR="00B50050" w:rsidRDefault="00B50050" w:rsidP="0088127C">
            <w:pPr>
              <w:pStyle w:val="OtherTableBody"/>
            </w:pPr>
            <w:r>
              <w:t>5</w:t>
            </w:r>
          </w:p>
        </w:tc>
        <w:tc>
          <w:tcPr>
            <w:tcW w:w="600" w:type="dxa"/>
          </w:tcPr>
          <w:p w14:paraId="7AB92142" w14:textId="77777777" w:rsidR="00B50050" w:rsidRDefault="00B50050" w:rsidP="0088127C">
            <w:pPr>
              <w:pStyle w:val="OtherTableBody"/>
            </w:pPr>
            <w:r>
              <w:t>..</w:t>
            </w:r>
          </w:p>
        </w:tc>
        <w:tc>
          <w:tcPr>
            <w:tcW w:w="600" w:type="dxa"/>
          </w:tcPr>
          <w:p w14:paraId="2B3DE214" w14:textId="77777777" w:rsidR="00B50050" w:rsidRDefault="00B50050" w:rsidP="0088127C">
            <w:pPr>
              <w:pStyle w:val="OtherTableBody"/>
            </w:pPr>
          </w:p>
        </w:tc>
        <w:tc>
          <w:tcPr>
            <w:tcW w:w="600" w:type="dxa"/>
          </w:tcPr>
          <w:p w14:paraId="0016F1E9" w14:textId="77777777" w:rsidR="00B50050" w:rsidRDefault="00B50050" w:rsidP="0088127C">
            <w:pPr>
              <w:pStyle w:val="OtherTableBody"/>
            </w:pPr>
            <w:r>
              <w:t>CWE</w:t>
            </w:r>
          </w:p>
        </w:tc>
        <w:tc>
          <w:tcPr>
            <w:tcW w:w="700" w:type="dxa"/>
          </w:tcPr>
          <w:p w14:paraId="0B4B268E" w14:textId="77777777" w:rsidR="00B50050" w:rsidRDefault="00B50050" w:rsidP="0088127C">
            <w:pPr>
              <w:pStyle w:val="OtherTableBody"/>
            </w:pPr>
          </w:p>
        </w:tc>
        <w:tc>
          <w:tcPr>
            <w:tcW w:w="600" w:type="dxa"/>
          </w:tcPr>
          <w:p w14:paraId="5D12BDD3" w14:textId="77777777" w:rsidR="00B50050" w:rsidRDefault="00B50050" w:rsidP="0088127C">
            <w:pPr>
              <w:pStyle w:val="OtherTableBody"/>
            </w:pPr>
            <w:r>
              <w:t>0585</w:t>
            </w:r>
          </w:p>
        </w:tc>
        <w:tc>
          <w:tcPr>
            <w:tcW w:w="900" w:type="dxa"/>
          </w:tcPr>
          <w:p w14:paraId="33091D8A" w14:textId="77777777" w:rsidR="00B50050" w:rsidRDefault="00B50050" w:rsidP="0088127C">
            <w:pPr>
              <w:pStyle w:val="OtherTableBody"/>
            </w:pPr>
            <w:r>
              <w:t>13.4.8.5</w:t>
            </w:r>
          </w:p>
        </w:tc>
      </w:tr>
      <w:tr w:rsidR="00B50050" w14:paraId="7D75B0AB" w14:textId="77777777" w:rsidTr="00195548">
        <w:tc>
          <w:tcPr>
            <w:tcW w:w="3500" w:type="dxa"/>
          </w:tcPr>
          <w:p w14:paraId="5FB8D51A" w14:textId="77777777" w:rsidR="00B50050" w:rsidRDefault="00B50050" w:rsidP="0088127C">
            <w:pPr>
              <w:pStyle w:val="OtherTableBody"/>
            </w:pPr>
            <w:r>
              <w:t>Starting Notification Date/Time</w:t>
            </w:r>
          </w:p>
        </w:tc>
        <w:tc>
          <w:tcPr>
            <w:tcW w:w="700" w:type="dxa"/>
          </w:tcPr>
          <w:p w14:paraId="50D431F7" w14:textId="77777777" w:rsidR="00B50050" w:rsidRDefault="00B50050" w:rsidP="0088127C">
            <w:pPr>
              <w:pStyle w:val="OtherTableBody"/>
            </w:pPr>
            <w:r>
              <w:t>01404</w:t>
            </w:r>
          </w:p>
        </w:tc>
        <w:tc>
          <w:tcPr>
            <w:tcW w:w="600" w:type="dxa"/>
          </w:tcPr>
          <w:p w14:paraId="778DC3AB" w14:textId="77777777" w:rsidR="00B50050" w:rsidRDefault="00B50050" w:rsidP="0088127C">
            <w:pPr>
              <w:pStyle w:val="OtherTableBody"/>
            </w:pPr>
            <w:r>
              <w:t>CNS</w:t>
            </w:r>
          </w:p>
        </w:tc>
        <w:tc>
          <w:tcPr>
            <w:tcW w:w="600" w:type="dxa"/>
          </w:tcPr>
          <w:p w14:paraId="14986964" w14:textId="77777777" w:rsidR="00B50050" w:rsidRDefault="00B50050" w:rsidP="0088127C">
            <w:pPr>
              <w:pStyle w:val="OtherTableBody"/>
            </w:pPr>
            <w:r>
              <w:t>3</w:t>
            </w:r>
          </w:p>
        </w:tc>
        <w:tc>
          <w:tcPr>
            <w:tcW w:w="600" w:type="dxa"/>
          </w:tcPr>
          <w:p w14:paraId="360FD4F4" w14:textId="77777777" w:rsidR="00B50050" w:rsidRDefault="00B50050" w:rsidP="0088127C">
            <w:pPr>
              <w:pStyle w:val="OtherTableBody"/>
            </w:pPr>
            <w:r>
              <w:t>..</w:t>
            </w:r>
          </w:p>
        </w:tc>
        <w:tc>
          <w:tcPr>
            <w:tcW w:w="600" w:type="dxa"/>
          </w:tcPr>
          <w:p w14:paraId="18697440" w14:textId="77777777" w:rsidR="00B50050" w:rsidRDefault="00B50050" w:rsidP="0088127C">
            <w:pPr>
              <w:pStyle w:val="OtherTableBody"/>
            </w:pPr>
          </w:p>
        </w:tc>
        <w:tc>
          <w:tcPr>
            <w:tcW w:w="600" w:type="dxa"/>
          </w:tcPr>
          <w:p w14:paraId="209D8C66" w14:textId="77777777" w:rsidR="00B50050" w:rsidRDefault="00B50050" w:rsidP="0088127C">
            <w:pPr>
              <w:pStyle w:val="OtherTableBody"/>
            </w:pPr>
            <w:r>
              <w:t>DTM</w:t>
            </w:r>
          </w:p>
        </w:tc>
        <w:tc>
          <w:tcPr>
            <w:tcW w:w="700" w:type="dxa"/>
          </w:tcPr>
          <w:p w14:paraId="571FF407" w14:textId="77777777" w:rsidR="00B50050" w:rsidRDefault="00B50050" w:rsidP="0088127C">
            <w:pPr>
              <w:pStyle w:val="OtherTableBody"/>
            </w:pPr>
          </w:p>
        </w:tc>
        <w:tc>
          <w:tcPr>
            <w:tcW w:w="600" w:type="dxa"/>
          </w:tcPr>
          <w:p w14:paraId="7FE19B9D" w14:textId="77777777" w:rsidR="00B50050" w:rsidRDefault="00B50050" w:rsidP="0088127C">
            <w:pPr>
              <w:pStyle w:val="OtherTableBody"/>
            </w:pPr>
          </w:p>
        </w:tc>
        <w:tc>
          <w:tcPr>
            <w:tcW w:w="900" w:type="dxa"/>
          </w:tcPr>
          <w:p w14:paraId="0D1BC588" w14:textId="77777777" w:rsidR="00B50050" w:rsidRDefault="00B50050" w:rsidP="0088127C">
            <w:pPr>
              <w:pStyle w:val="OtherTableBody"/>
            </w:pPr>
            <w:r>
              <w:t>13.4.8.3</w:t>
            </w:r>
          </w:p>
        </w:tc>
      </w:tr>
      <w:tr w:rsidR="00B50050" w14:paraId="69EAC9A6" w14:textId="77777777" w:rsidTr="00195548">
        <w:tc>
          <w:tcPr>
            <w:tcW w:w="3500" w:type="dxa"/>
          </w:tcPr>
          <w:p w14:paraId="27078E27" w14:textId="77777777" w:rsidR="00B50050" w:rsidRDefault="00B50050" w:rsidP="0088127C">
            <w:pPr>
              <w:pStyle w:val="OtherTableBody"/>
            </w:pPr>
            <w:r>
              <w:t>Starting Notification Reference Number</w:t>
            </w:r>
          </w:p>
        </w:tc>
        <w:tc>
          <w:tcPr>
            <w:tcW w:w="700" w:type="dxa"/>
          </w:tcPr>
          <w:p w14:paraId="67E535B9" w14:textId="77777777" w:rsidR="00B50050" w:rsidRDefault="00B50050" w:rsidP="0088127C">
            <w:pPr>
              <w:pStyle w:val="OtherTableBody"/>
            </w:pPr>
            <w:r>
              <w:t>01402</w:t>
            </w:r>
          </w:p>
        </w:tc>
        <w:tc>
          <w:tcPr>
            <w:tcW w:w="600" w:type="dxa"/>
          </w:tcPr>
          <w:p w14:paraId="5F4AE5F4" w14:textId="77777777" w:rsidR="00B50050" w:rsidRDefault="00B50050" w:rsidP="0088127C">
            <w:pPr>
              <w:pStyle w:val="OtherTableBody"/>
            </w:pPr>
            <w:r>
              <w:t>CNS</w:t>
            </w:r>
          </w:p>
        </w:tc>
        <w:tc>
          <w:tcPr>
            <w:tcW w:w="600" w:type="dxa"/>
          </w:tcPr>
          <w:p w14:paraId="5764A31F" w14:textId="77777777" w:rsidR="00B50050" w:rsidRDefault="00B50050" w:rsidP="0088127C">
            <w:pPr>
              <w:pStyle w:val="OtherTableBody"/>
            </w:pPr>
            <w:r>
              <w:t>1</w:t>
            </w:r>
          </w:p>
        </w:tc>
        <w:tc>
          <w:tcPr>
            <w:tcW w:w="600" w:type="dxa"/>
          </w:tcPr>
          <w:p w14:paraId="4AD2C22A" w14:textId="77777777" w:rsidR="00B50050" w:rsidRDefault="00B50050" w:rsidP="0088127C">
            <w:pPr>
              <w:pStyle w:val="OtherTableBody"/>
            </w:pPr>
            <w:r>
              <w:t>..</w:t>
            </w:r>
          </w:p>
        </w:tc>
        <w:tc>
          <w:tcPr>
            <w:tcW w:w="600" w:type="dxa"/>
          </w:tcPr>
          <w:p w14:paraId="126FA04C" w14:textId="77777777" w:rsidR="00B50050" w:rsidRDefault="00B50050" w:rsidP="0088127C">
            <w:pPr>
              <w:pStyle w:val="OtherTableBody"/>
            </w:pPr>
            <w:r>
              <w:t>10=</w:t>
            </w:r>
          </w:p>
        </w:tc>
        <w:tc>
          <w:tcPr>
            <w:tcW w:w="600" w:type="dxa"/>
          </w:tcPr>
          <w:p w14:paraId="5F6551AF" w14:textId="77777777" w:rsidR="00B50050" w:rsidRDefault="00B50050" w:rsidP="0088127C">
            <w:pPr>
              <w:pStyle w:val="OtherTableBody"/>
            </w:pPr>
            <w:r>
              <w:t>NM</w:t>
            </w:r>
          </w:p>
        </w:tc>
        <w:tc>
          <w:tcPr>
            <w:tcW w:w="700" w:type="dxa"/>
          </w:tcPr>
          <w:p w14:paraId="4CFB8AC1" w14:textId="77777777" w:rsidR="00B50050" w:rsidRDefault="00B50050" w:rsidP="0088127C">
            <w:pPr>
              <w:pStyle w:val="OtherTableBody"/>
            </w:pPr>
          </w:p>
        </w:tc>
        <w:tc>
          <w:tcPr>
            <w:tcW w:w="600" w:type="dxa"/>
          </w:tcPr>
          <w:p w14:paraId="6906E255" w14:textId="77777777" w:rsidR="00B50050" w:rsidRDefault="00B50050" w:rsidP="0088127C">
            <w:pPr>
              <w:pStyle w:val="OtherTableBody"/>
            </w:pPr>
          </w:p>
        </w:tc>
        <w:tc>
          <w:tcPr>
            <w:tcW w:w="900" w:type="dxa"/>
          </w:tcPr>
          <w:p w14:paraId="4825B703" w14:textId="77777777" w:rsidR="00B50050" w:rsidRDefault="00B50050" w:rsidP="0088127C">
            <w:pPr>
              <w:pStyle w:val="OtherTableBody"/>
            </w:pPr>
            <w:r>
              <w:t>13.4.8.1</w:t>
            </w:r>
          </w:p>
        </w:tc>
      </w:tr>
      <w:tr w:rsidR="00B50050" w14:paraId="068BD3F5" w14:textId="77777777" w:rsidTr="00195548">
        <w:tc>
          <w:tcPr>
            <w:tcW w:w="3500" w:type="dxa"/>
          </w:tcPr>
          <w:p w14:paraId="6F46E428" w14:textId="77777777" w:rsidR="00B50050" w:rsidRDefault="00B50050" w:rsidP="0088127C">
            <w:pPr>
              <w:pStyle w:val="OtherTableBody"/>
            </w:pPr>
            <w:r>
              <w:t>Stated Variance Date/Time</w:t>
            </w:r>
          </w:p>
        </w:tc>
        <w:tc>
          <w:tcPr>
            <w:tcW w:w="700" w:type="dxa"/>
          </w:tcPr>
          <w:p w14:paraId="0DABC03B" w14:textId="77777777" w:rsidR="00B50050" w:rsidRDefault="00B50050" w:rsidP="0088127C">
            <w:pPr>
              <w:pStyle w:val="OtherTableBody"/>
            </w:pPr>
            <w:r>
              <w:t>01214</w:t>
            </w:r>
          </w:p>
        </w:tc>
        <w:tc>
          <w:tcPr>
            <w:tcW w:w="600" w:type="dxa"/>
          </w:tcPr>
          <w:p w14:paraId="10FA47EA" w14:textId="77777777" w:rsidR="00B50050" w:rsidRDefault="00B50050" w:rsidP="0088127C">
            <w:pPr>
              <w:pStyle w:val="OtherTableBody"/>
            </w:pPr>
            <w:r>
              <w:t>VAR</w:t>
            </w:r>
          </w:p>
        </w:tc>
        <w:tc>
          <w:tcPr>
            <w:tcW w:w="600" w:type="dxa"/>
          </w:tcPr>
          <w:p w14:paraId="6CA5A37D" w14:textId="77777777" w:rsidR="00B50050" w:rsidRDefault="00B50050" w:rsidP="0088127C">
            <w:pPr>
              <w:pStyle w:val="OtherTableBody"/>
            </w:pPr>
            <w:r>
              <w:t>3</w:t>
            </w:r>
          </w:p>
        </w:tc>
        <w:tc>
          <w:tcPr>
            <w:tcW w:w="600" w:type="dxa"/>
          </w:tcPr>
          <w:p w14:paraId="297DD731" w14:textId="77777777" w:rsidR="00B50050" w:rsidRDefault="00B50050" w:rsidP="0088127C">
            <w:pPr>
              <w:pStyle w:val="OtherTableBody"/>
            </w:pPr>
            <w:r>
              <w:t>..</w:t>
            </w:r>
          </w:p>
        </w:tc>
        <w:tc>
          <w:tcPr>
            <w:tcW w:w="600" w:type="dxa"/>
          </w:tcPr>
          <w:p w14:paraId="5BB5321D" w14:textId="77777777" w:rsidR="00B50050" w:rsidRDefault="00B50050" w:rsidP="0088127C">
            <w:pPr>
              <w:pStyle w:val="OtherTableBody"/>
            </w:pPr>
          </w:p>
        </w:tc>
        <w:tc>
          <w:tcPr>
            <w:tcW w:w="600" w:type="dxa"/>
          </w:tcPr>
          <w:p w14:paraId="51506F08" w14:textId="77777777" w:rsidR="00B50050" w:rsidRDefault="00B50050" w:rsidP="0088127C">
            <w:pPr>
              <w:pStyle w:val="OtherTableBody"/>
            </w:pPr>
            <w:r>
              <w:t>DTM</w:t>
            </w:r>
          </w:p>
        </w:tc>
        <w:tc>
          <w:tcPr>
            <w:tcW w:w="700" w:type="dxa"/>
          </w:tcPr>
          <w:p w14:paraId="15C06059" w14:textId="77777777" w:rsidR="00B50050" w:rsidRDefault="00B50050" w:rsidP="0088127C">
            <w:pPr>
              <w:pStyle w:val="OtherTableBody"/>
            </w:pPr>
          </w:p>
        </w:tc>
        <w:tc>
          <w:tcPr>
            <w:tcW w:w="600" w:type="dxa"/>
          </w:tcPr>
          <w:p w14:paraId="103CF307" w14:textId="77777777" w:rsidR="00B50050" w:rsidRDefault="00B50050" w:rsidP="0088127C">
            <w:pPr>
              <w:pStyle w:val="OtherTableBody"/>
            </w:pPr>
          </w:p>
        </w:tc>
        <w:tc>
          <w:tcPr>
            <w:tcW w:w="900" w:type="dxa"/>
          </w:tcPr>
          <w:p w14:paraId="0D440BF8" w14:textId="77777777" w:rsidR="00B50050" w:rsidRDefault="00B50050" w:rsidP="0088127C">
            <w:pPr>
              <w:pStyle w:val="OtherTableBody"/>
            </w:pPr>
            <w:r>
              <w:t>12.4.4.3</w:t>
            </w:r>
          </w:p>
        </w:tc>
      </w:tr>
      <w:tr w:rsidR="00B50050" w14:paraId="674602D6" w14:textId="77777777" w:rsidTr="00195548">
        <w:tc>
          <w:tcPr>
            <w:tcW w:w="3500" w:type="dxa"/>
          </w:tcPr>
          <w:p w14:paraId="3D4F0D95" w14:textId="77777777" w:rsidR="00B50050" w:rsidRDefault="00B50050" w:rsidP="0088127C">
            <w:pPr>
              <w:pStyle w:val="OtherTableBody"/>
            </w:pPr>
            <w:r>
              <w:t>Statistics Available</w:t>
            </w:r>
          </w:p>
        </w:tc>
        <w:tc>
          <w:tcPr>
            <w:tcW w:w="700" w:type="dxa"/>
          </w:tcPr>
          <w:p w14:paraId="1CC8F415" w14:textId="77777777" w:rsidR="00B50050" w:rsidRDefault="00B50050" w:rsidP="0088127C">
            <w:pPr>
              <w:pStyle w:val="OtherTableBody"/>
            </w:pPr>
            <w:r>
              <w:t>01173</w:t>
            </w:r>
          </w:p>
        </w:tc>
        <w:tc>
          <w:tcPr>
            <w:tcW w:w="600" w:type="dxa"/>
          </w:tcPr>
          <w:p w14:paraId="64489322" w14:textId="77777777" w:rsidR="00B50050" w:rsidRDefault="00B50050" w:rsidP="0088127C">
            <w:pPr>
              <w:pStyle w:val="OtherTableBody"/>
            </w:pPr>
            <w:r>
              <w:t>NST</w:t>
            </w:r>
          </w:p>
        </w:tc>
        <w:tc>
          <w:tcPr>
            <w:tcW w:w="600" w:type="dxa"/>
          </w:tcPr>
          <w:p w14:paraId="4F416075" w14:textId="77777777" w:rsidR="00B50050" w:rsidRDefault="00B50050" w:rsidP="0088127C">
            <w:pPr>
              <w:pStyle w:val="OtherTableBody"/>
            </w:pPr>
            <w:r>
              <w:t>1</w:t>
            </w:r>
          </w:p>
        </w:tc>
        <w:tc>
          <w:tcPr>
            <w:tcW w:w="600" w:type="dxa"/>
          </w:tcPr>
          <w:p w14:paraId="1A1E51EE" w14:textId="77777777" w:rsidR="00B50050" w:rsidRDefault="00B50050" w:rsidP="0088127C">
            <w:pPr>
              <w:pStyle w:val="OtherTableBody"/>
            </w:pPr>
            <w:r>
              <w:t>1..1</w:t>
            </w:r>
          </w:p>
        </w:tc>
        <w:tc>
          <w:tcPr>
            <w:tcW w:w="600" w:type="dxa"/>
          </w:tcPr>
          <w:p w14:paraId="1839E0BE" w14:textId="77777777" w:rsidR="00B50050" w:rsidRDefault="00B50050" w:rsidP="0088127C">
            <w:pPr>
              <w:pStyle w:val="OtherTableBody"/>
            </w:pPr>
          </w:p>
        </w:tc>
        <w:tc>
          <w:tcPr>
            <w:tcW w:w="600" w:type="dxa"/>
          </w:tcPr>
          <w:p w14:paraId="7F6FA539" w14:textId="77777777" w:rsidR="00B50050" w:rsidRDefault="00B50050" w:rsidP="0088127C">
            <w:pPr>
              <w:pStyle w:val="OtherTableBody"/>
            </w:pPr>
            <w:r>
              <w:t>ID</w:t>
            </w:r>
          </w:p>
        </w:tc>
        <w:tc>
          <w:tcPr>
            <w:tcW w:w="700" w:type="dxa"/>
          </w:tcPr>
          <w:p w14:paraId="7922717E" w14:textId="77777777" w:rsidR="00B50050" w:rsidRDefault="00B50050" w:rsidP="0088127C">
            <w:pPr>
              <w:pStyle w:val="OtherTableBody"/>
            </w:pPr>
          </w:p>
        </w:tc>
        <w:tc>
          <w:tcPr>
            <w:tcW w:w="600" w:type="dxa"/>
          </w:tcPr>
          <w:p w14:paraId="3968DD4B" w14:textId="77777777" w:rsidR="00B50050" w:rsidRDefault="00B50050" w:rsidP="0088127C">
            <w:pPr>
              <w:pStyle w:val="OtherTableBody"/>
            </w:pPr>
            <w:r>
              <w:t>0136</w:t>
            </w:r>
          </w:p>
        </w:tc>
        <w:tc>
          <w:tcPr>
            <w:tcW w:w="900" w:type="dxa"/>
          </w:tcPr>
          <w:p w14:paraId="06FE5D17" w14:textId="77777777" w:rsidR="00B50050" w:rsidRDefault="00B50050" w:rsidP="0088127C">
            <w:pPr>
              <w:pStyle w:val="OtherTableBody"/>
            </w:pPr>
            <w:r>
              <w:t>14.4.3.1</w:t>
            </w:r>
          </w:p>
        </w:tc>
      </w:tr>
      <w:tr w:rsidR="00B50050" w14:paraId="079366DA" w14:textId="77777777" w:rsidTr="00195548">
        <w:tc>
          <w:tcPr>
            <w:tcW w:w="3500" w:type="dxa"/>
          </w:tcPr>
          <w:p w14:paraId="03E7B086" w14:textId="77777777" w:rsidR="00B50050" w:rsidRDefault="00B50050" w:rsidP="0088127C">
            <w:pPr>
              <w:pStyle w:val="OtherTableBody"/>
            </w:pPr>
            <w:r>
              <w:t>Statistics End</w:t>
            </w:r>
          </w:p>
        </w:tc>
        <w:tc>
          <w:tcPr>
            <w:tcW w:w="700" w:type="dxa"/>
          </w:tcPr>
          <w:p w14:paraId="6A6BC3EB" w14:textId="77777777" w:rsidR="00B50050" w:rsidRDefault="00B50050" w:rsidP="0088127C">
            <w:pPr>
              <w:pStyle w:val="OtherTableBody"/>
            </w:pPr>
            <w:r>
              <w:t>01177</w:t>
            </w:r>
          </w:p>
        </w:tc>
        <w:tc>
          <w:tcPr>
            <w:tcW w:w="600" w:type="dxa"/>
          </w:tcPr>
          <w:p w14:paraId="4347F3E6" w14:textId="77777777" w:rsidR="00B50050" w:rsidRDefault="00B50050" w:rsidP="0088127C">
            <w:pPr>
              <w:pStyle w:val="OtherTableBody"/>
            </w:pPr>
            <w:r>
              <w:t>NST</w:t>
            </w:r>
          </w:p>
        </w:tc>
        <w:tc>
          <w:tcPr>
            <w:tcW w:w="600" w:type="dxa"/>
          </w:tcPr>
          <w:p w14:paraId="3A649D1D" w14:textId="77777777" w:rsidR="00B50050" w:rsidRDefault="00B50050" w:rsidP="0088127C">
            <w:pPr>
              <w:pStyle w:val="OtherTableBody"/>
            </w:pPr>
            <w:r>
              <w:t>5</w:t>
            </w:r>
          </w:p>
        </w:tc>
        <w:tc>
          <w:tcPr>
            <w:tcW w:w="600" w:type="dxa"/>
          </w:tcPr>
          <w:p w14:paraId="40EC4437" w14:textId="77777777" w:rsidR="00B50050" w:rsidRDefault="00B50050" w:rsidP="0088127C">
            <w:pPr>
              <w:pStyle w:val="OtherTableBody"/>
            </w:pPr>
            <w:r>
              <w:t>..</w:t>
            </w:r>
          </w:p>
        </w:tc>
        <w:tc>
          <w:tcPr>
            <w:tcW w:w="600" w:type="dxa"/>
          </w:tcPr>
          <w:p w14:paraId="4301D449" w14:textId="77777777" w:rsidR="00B50050" w:rsidRDefault="00B50050" w:rsidP="0088127C">
            <w:pPr>
              <w:pStyle w:val="OtherTableBody"/>
            </w:pPr>
          </w:p>
        </w:tc>
        <w:tc>
          <w:tcPr>
            <w:tcW w:w="600" w:type="dxa"/>
          </w:tcPr>
          <w:p w14:paraId="3839DA59" w14:textId="77777777" w:rsidR="00B50050" w:rsidRDefault="00B50050" w:rsidP="0088127C">
            <w:pPr>
              <w:pStyle w:val="OtherTableBody"/>
            </w:pPr>
            <w:r>
              <w:t>DTM</w:t>
            </w:r>
          </w:p>
        </w:tc>
        <w:tc>
          <w:tcPr>
            <w:tcW w:w="700" w:type="dxa"/>
          </w:tcPr>
          <w:p w14:paraId="1E7A5C67" w14:textId="77777777" w:rsidR="00B50050" w:rsidRDefault="00B50050" w:rsidP="0088127C">
            <w:pPr>
              <w:pStyle w:val="OtherTableBody"/>
            </w:pPr>
          </w:p>
        </w:tc>
        <w:tc>
          <w:tcPr>
            <w:tcW w:w="600" w:type="dxa"/>
          </w:tcPr>
          <w:p w14:paraId="5737AD9D" w14:textId="77777777" w:rsidR="00B50050" w:rsidRDefault="00B50050" w:rsidP="0088127C">
            <w:pPr>
              <w:pStyle w:val="OtherTableBody"/>
            </w:pPr>
          </w:p>
        </w:tc>
        <w:tc>
          <w:tcPr>
            <w:tcW w:w="900" w:type="dxa"/>
          </w:tcPr>
          <w:p w14:paraId="0E0C43D8" w14:textId="77777777" w:rsidR="00B50050" w:rsidRDefault="00B50050" w:rsidP="0088127C">
            <w:pPr>
              <w:pStyle w:val="OtherTableBody"/>
            </w:pPr>
            <w:r>
              <w:t>14.4.3.5</w:t>
            </w:r>
          </w:p>
        </w:tc>
      </w:tr>
      <w:tr w:rsidR="00B50050" w14:paraId="14ACC6D1" w14:textId="77777777" w:rsidTr="00195548">
        <w:tc>
          <w:tcPr>
            <w:tcW w:w="3500" w:type="dxa"/>
          </w:tcPr>
          <w:p w14:paraId="3CDD6135" w14:textId="77777777" w:rsidR="00B50050" w:rsidRDefault="00B50050" w:rsidP="0088127C">
            <w:pPr>
              <w:pStyle w:val="OtherTableBody"/>
            </w:pPr>
            <w:r>
              <w:t>Statistics Start</w:t>
            </w:r>
          </w:p>
        </w:tc>
        <w:tc>
          <w:tcPr>
            <w:tcW w:w="700" w:type="dxa"/>
          </w:tcPr>
          <w:p w14:paraId="13E707F2" w14:textId="77777777" w:rsidR="00B50050" w:rsidRDefault="00B50050" w:rsidP="0088127C">
            <w:pPr>
              <w:pStyle w:val="OtherTableBody"/>
            </w:pPr>
            <w:r>
              <w:t>01176</w:t>
            </w:r>
          </w:p>
        </w:tc>
        <w:tc>
          <w:tcPr>
            <w:tcW w:w="600" w:type="dxa"/>
          </w:tcPr>
          <w:p w14:paraId="212892A7" w14:textId="77777777" w:rsidR="00B50050" w:rsidRDefault="00B50050" w:rsidP="0088127C">
            <w:pPr>
              <w:pStyle w:val="OtherTableBody"/>
            </w:pPr>
            <w:r>
              <w:t>NST</w:t>
            </w:r>
          </w:p>
        </w:tc>
        <w:tc>
          <w:tcPr>
            <w:tcW w:w="600" w:type="dxa"/>
          </w:tcPr>
          <w:p w14:paraId="2C8ECBF0" w14:textId="77777777" w:rsidR="00B50050" w:rsidRDefault="00B50050" w:rsidP="0088127C">
            <w:pPr>
              <w:pStyle w:val="OtherTableBody"/>
            </w:pPr>
            <w:r>
              <w:t>4</w:t>
            </w:r>
          </w:p>
        </w:tc>
        <w:tc>
          <w:tcPr>
            <w:tcW w:w="600" w:type="dxa"/>
          </w:tcPr>
          <w:p w14:paraId="7D3283A9" w14:textId="77777777" w:rsidR="00B50050" w:rsidRDefault="00B50050" w:rsidP="0088127C">
            <w:pPr>
              <w:pStyle w:val="OtherTableBody"/>
            </w:pPr>
            <w:r>
              <w:t>..</w:t>
            </w:r>
          </w:p>
        </w:tc>
        <w:tc>
          <w:tcPr>
            <w:tcW w:w="600" w:type="dxa"/>
          </w:tcPr>
          <w:p w14:paraId="15F1E38E" w14:textId="77777777" w:rsidR="00B50050" w:rsidRDefault="00B50050" w:rsidP="0088127C">
            <w:pPr>
              <w:pStyle w:val="OtherTableBody"/>
            </w:pPr>
          </w:p>
        </w:tc>
        <w:tc>
          <w:tcPr>
            <w:tcW w:w="600" w:type="dxa"/>
          </w:tcPr>
          <w:p w14:paraId="7BB38D7B" w14:textId="77777777" w:rsidR="00B50050" w:rsidRDefault="00B50050" w:rsidP="0088127C">
            <w:pPr>
              <w:pStyle w:val="OtherTableBody"/>
            </w:pPr>
            <w:r>
              <w:t>DTM</w:t>
            </w:r>
          </w:p>
        </w:tc>
        <w:tc>
          <w:tcPr>
            <w:tcW w:w="700" w:type="dxa"/>
          </w:tcPr>
          <w:p w14:paraId="3247B227" w14:textId="77777777" w:rsidR="00B50050" w:rsidRDefault="00B50050" w:rsidP="0088127C">
            <w:pPr>
              <w:pStyle w:val="OtherTableBody"/>
            </w:pPr>
          </w:p>
        </w:tc>
        <w:tc>
          <w:tcPr>
            <w:tcW w:w="600" w:type="dxa"/>
          </w:tcPr>
          <w:p w14:paraId="038A4F6C" w14:textId="77777777" w:rsidR="00B50050" w:rsidRDefault="00B50050" w:rsidP="0088127C">
            <w:pPr>
              <w:pStyle w:val="OtherTableBody"/>
            </w:pPr>
          </w:p>
        </w:tc>
        <w:tc>
          <w:tcPr>
            <w:tcW w:w="900" w:type="dxa"/>
          </w:tcPr>
          <w:p w14:paraId="6C15A01F" w14:textId="77777777" w:rsidR="00B50050" w:rsidRDefault="00B50050" w:rsidP="0088127C">
            <w:pPr>
              <w:pStyle w:val="OtherTableBody"/>
            </w:pPr>
            <w:r>
              <w:t>14.4.3.4</w:t>
            </w:r>
          </w:p>
        </w:tc>
      </w:tr>
      <w:tr w:rsidR="00B50050" w14:paraId="6B95A378" w14:textId="77777777" w:rsidTr="00195548">
        <w:tc>
          <w:tcPr>
            <w:tcW w:w="3500" w:type="dxa"/>
          </w:tcPr>
          <w:p w14:paraId="4353F5A6" w14:textId="77777777" w:rsidR="00B50050" w:rsidRDefault="00B50050" w:rsidP="0088127C">
            <w:pPr>
              <w:pStyle w:val="OtherTableBody"/>
            </w:pPr>
            <w:r>
              <w:t>Status Admission</w:t>
            </w:r>
          </w:p>
        </w:tc>
        <w:tc>
          <w:tcPr>
            <w:tcW w:w="700" w:type="dxa"/>
          </w:tcPr>
          <w:p w14:paraId="0703C437" w14:textId="77777777" w:rsidR="00B50050" w:rsidRDefault="00B50050" w:rsidP="0088127C">
            <w:pPr>
              <w:pStyle w:val="OtherTableBody"/>
            </w:pPr>
            <w:r>
              <w:t>02176</w:t>
            </w:r>
          </w:p>
        </w:tc>
        <w:tc>
          <w:tcPr>
            <w:tcW w:w="600" w:type="dxa"/>
          </w:tcPr>
          <w:p w14:paraId="368B1C77" w14:textId="77777777" w:rsidR="00B50050" w:rsidRDefault="00B50050" w:rsidP="0088127C">
            <w:pPr>
              <w:pStyle w:val="OtherTableBody"/>
            </w:pPr>
            <w:r>
              <w:t>DRG</w:t>
            </w:r>
          </w:p>
        </w:tc>
        <w:tc>
          <w:tcPr>
            <w:tcW w:w="600" w:type="dxa"/>
          </w:tcPr>
          <w:p w14:paraId="11CFDAB3" w14:textId="77777777" w:rsidR="00B50050" w:rsidRDefault="00B50050" w:rsidP="0088127C">
            <w:pPr>
              <w:pStyle w:val="OtherTableBody"/>
            </w:pPr>
            <w:r>
              <w:t>33</w:t>
            </w:r>
          </w:p>
        </w:tc>
        <w:tc>
          <w:tcPr>
            <w:tcW w:w="600" w:type="dxa"/>
          </w:tcPr>
          <w:p w14:paraId="6E05B3DB" w14:textId="77777777" w:rsidR="00B50050" w:rsidRDefault="00B50050" w:rsidP="0088127C">
            <w:pPr>
              <w:pStyle w:val="OtherTableBody"/>
            </w:pPr>
            <w:r>
              <w:t>..</w:t>
            </w:r>
          </w:p>
        </w:tc>
        <w:tc>
          <w:tcPr>
            <w:tcW w:w="600" w:type="dxa"/>
          </w:tcPr>
          <w:p w14:paraId="6BD1C68D" w14:textId="77777777" w:rsidR="00B50050" w:rsidRDefault="00B50050" w:rsidP="0088127C">
            <w:pPr>
              <w:pStyle w:val="OtherTableBody"/>
            </w:pPr>
          </w:p>
        </w:tc>
        <w:tc>
          <w:tcPr>
            <w:tcW w:w="600" w:type="dxa"/>
          </w:tcPr>
          <w:p w14:paraId="69BB01F0" w14:textId="77777777" w:rsidR="00B50050" w:rsidRDefault="00B50050" w:rsidP="0088127C">
            <w:pPr>
              <w:pStyle w:val="OtherTableBody"/>
            </w:pPr>
            <w:r>
              <w:t>CWE</w:t>
            </w:r>
          </w:p>
        </w:tc>
        <w:tc>
          <w:tcPr>
            <w:tcW w:w="700" w:type="dxa"/>
          </w:tcPr>
          <w:p w14:paraId="4646319F" w14:textId="77777777" w:rsidR="00B50050" w:rsidRDefault="00B50050" w:rsidP="0088127C">
            <w:pPr>
              <w:pStyle w:val="OtherTableBody"/>
            </w:pPr>
          </w:p>
        </w:tc>
        <w:tc>
          <w:tcPr>
            <w:tcW w:w="600" w:type="dxa"/>
          </w:tcPr>
          <w:p w14:paraId="0DEA8E03" w14:textId="77777777" w:rsidR="00B50050" w:rsidRDefault="00B50050" w:rsidP="0088127C">
            <w:pPr>
              <w:pStyle w:val="OtherTableBody"/>
            </w:pPr>
            <w:r>
              <w:t>0759</w:t>
            </w:r>
          </w:p>
        </w:tc>
        <w:tc>
          <w:tcPr>
            <w:tcW w:w="900" w:type="dxa"/>
          </w:tcPr>
          <w:p w14:paraId="7A56B61E" w14:textId="77777777" w:rsidR="00B50050" w:rsidRDefault="00B50050" w:rsidP="0088127C">
            <w:pPr>
              <w:pStyle w:val="OtherTableBody"/>
            </w:pPr>
            <w:r>
              <w:t>6.5.3.33</w:t>
            </w:r>
          </w:p>
        </w:tc>
      </w:tr>
      <w:tr w:rsidR="00B50050" w14:paraId="650B82F5" w14:textId="77777777" w:rsidTr="00195548">
        <w:tc>
          <w:tcPr>
            <w:tcW w:w="3500" w:type="dxa"/>
          </w:tcPr>
          <w:p w14:paraId="66AD151F" w14:textId="77777777" w:rsidR="00B50050" w:rsidRDefault="00B50050" w:rsidP="0088127C">
            <w:pPr>
              <w:pStyle w:val="OtherTableBody"/>
            </w:pPr>
            <w:r>
              <w:t>Status Age</w:t>
            </w:r>
          </w:p>
        </w:tc>
        <w:tc>
          <w:tcPr>
            <w:tcW w:w="700" w:type="dxa"/>
          </w:tcPr>
          <w:p w14:paraId="19104112" w14:textId="77777777" w:rsidR="00B50050" w:rsidRDefault="00B50050" w:rsidP="0088127C">
            <w:pPr>
              <w:pStyle w:val="OtherTableBody"/>
            </w:pPr>
            <w:r>
              <w:t>02170</w:t>
            </w:r>
          </w:p>
        </w:tc>
        <w:tc>
          <w:tcPr>
            <w:tcW w:w="600" w:type="dxa"/>
          </w:tcPr>
          <w:p w14:paraId="1F9D1E37" w14:textId="77777777" w:rsidR="00B50050" w:rsidRDefault="00B50050" w:rsidP="0088127C">
            <w:pPr>
              <w:pStyle w:val="OtherTableBody"/>
            </w:pPr>
            <w:r>
              <w:t>DRG</w:t>
            </w:r>
          </w:p>
        </w:tc>
        <w:tc>
          <w:tcPr>
            <w:tcW w:w="600" w:type="dxa"/>
          </w:tcPr>
          <w:p w14:paraId="699CF32D" w14:textId="77777777" w:rsidR="00B50050" w:rsidRDefault="00B50050" w:rsidP="0088127C">
            <w:pPr>
              <w:pStyle w:val="OtherTableBody"/>
            </w:pPr>
            <w:r>
              <w:t>27</w:t>
            </w:r>
          </w:p>
        </w:tc>
        <w:tc>
          <w:tcPr>
            <w:tcW w:w="600" w:type="dxa"/>
          </w:tcPr>
          <w:p w14:paraId="452A0553" w14:textId="77777777" w:rsidR="00B50050" w:rsidRDefault="00B50050" w:rsidP="0088127C">
            <w:pPr>
              <w:pStyle w:val="OtherTableBody"/>
            </w:pPr>
            <w:r>
              <w:t>..</w:t>
            </w:r>
          </w:p>
        </w:tc>
        <w:tc>
          <w:tcPr>
            <w:tcW w:w="600" w:type="dxa"/>
          </w:tcPr>
          <w:p w14:paraId="781B2448" w14:textId="77777777" w:rsidR="00B50050" w:rsidRDefault="00B50050" w:rsidP="0088127C">
            <w:pPr>
              <w:pStyle w:val="OtherTableBody"/>
            </w:pPr>
          </w:p>
        </w:tc>
        <w:tc>
          <w:tcPr>
            <w:tcW w:w="600" w:type="dxa"/>
          </w:tcPr>
          <w:p w14:paraId="444BC3E9" w14:textId="77777777" w:rsidR="00B50050" w:rsidRDefault="00B50050" w:rsidP="0088127C">
            <w:pPr>
              <w:pStyle w:val="OtherTableBody"/>
            </w:pPr>
            <w:r>
              <w:t>CWE</w:t>
            </w:r>
          </w:p>
        </w:tc>
        <w:tc>
          <w:tcPr>
            <w:tcW w:w="700" w:type="dxa"/>
          </w:tcPr>
          <w:p w14:paraId="29A78EE6" w14:textId="77777777" w:rsidR="00B50050" w:rsidRDefault="00B50050" w:rsidP="0088127C">
            <w:pPr>
              <w:pStyle w:val="OtherTableBody"/>
            </w:pPr>
          </w:p>
        </w:tc>
        <w:tc>
          <w:tcPr>
            <w:tcW w:w="600" w:type="dxa"/>
          </w:tcPr>
          <w:p w14:paraId="1C21CB73" w14:textId="77777777" w:rsidR="00B50050" w:rsidRDefault="00B50050" w:rsidP="0088127C">
            <w:pPr>
              <w:pStyle w:val="OtherTableBody"/>
            </w:pPr>
            <w:r>
              <w:t>0749</w:t>
            </w:r>
          </w:p>
        </w:tc>
        <w:tc>
          <w:tcPr>
            <w:tcW w:w="900" w:type="dxa"/>
          </w:tcPr>
          <w:p w14:paraId="5786AF9A" w14:textId="77777777" w:rsidR="00B50050" w:rsidRDefault="00B50050" w:rsidP="0088127C">
            <w:pPr>
              <w:pStyle w:val="OtherTableBody"/>
            </w:pPr>
            <w:r>
              <w:t>6.5.3.27</w:t>
            </w:r>
          </w:p>
        </w:tc>
      </w:tr>
      <w:tr w:rsidR="00B50050" w14:paraId="6382419A" w14:textId="77777777" w:rsidTr="00195548">
        <w:tc>
          <w:tcPr>
            <w:tcW w:w="3500" w:type="dxa"/>
          </w:tcPr>
          <w:p w14:paraId="05ABCCF2" w14:textId="77777777" w:rsidR="00B50050" w:rsidRDefault="00B50050" w:rsidP="0088127C">
            <w:pPr>
              <w:pStyle w:val="OtherTableBody"/>
            </w:pPr>
            <w:r>
              <w:t>Status Financial Calculation</w:t>
            </w:r>
          </w:p>
        </w:tc>
        <w:tc>
          <w:tcPr>
            <w:tcW w:w="700" w:type="dxa"/>
          </w:tcPr>
          <w:p w14:paraId="2AE20E85" w14:textId="77777777" w:rsidR="00B50050" w:rsidRDefault="00B50050" w:rsidP="0088127C">
            <w:pPr>
              <w:pStyle w:val="OtherTableBody"/>
            </w:pPr>
            <w:r>
              <w:t>02163</w:t>
            </w:r>
          </w:p>
        </w:tc>
        <w:tc>
          <w:tcPr>
            <w:tcW w:w="600" w:type="dxa"/>
          </w:tcPr>
          <w:p w14:paraId="3D53DD68" w14:textId="77777777" w:rsidR="00B50050" w:rsidRDefault="00B50050" w:rsidP="0088127C">
            <w:pPr>
              <w:pStyle w:val="OtherTableBody"/>
            </w:pPr>
            <w:r>
              <w:t>DRG</w:t>
            </w:r>
          </w:p>
        </w:tc>
        <w:tc>
          <w:tcPr>
            <w:tcW w:w="600" w:type="dxa"/>
          </w:tcPr>
          <w:p w14:paraId="5561B77F" w14:textId="77777777" w:rsidR="00B50050" w:rsidRDefault="00B50050" w:rsidP="0088127C">
            <w:pPr>
              <w:pStyle w:val="OtherTableBody"/>
            </w:pPr>
            <w:r>
              <w:t>20</w:t>
            </w:r>
          </w:p>
        </w:tc>
        <w:tc>
          <w:tcPr>
            <w:tcW w:w="600" w:type="dxa"/>
          </w:tcPr>
          <w:p w14:paraId="20C95F60" w14:textId="77777777" w:rsidR="00B50050" w:rsidRDefault="00B50050" w:rsidP="0088127C">
            <w:pPr>
              <w:pStyle w:val="OtherTableBody"/>
            </w:pPr>
            <w:r>
              <w:t>..</w:t>
            </w:r>
          </w:p>
        </w:tc>
        <w:tc>
          <w:tcPr>
            <w:tcW w:w="600" w:type="dxa"/>
          </w:tcPr>
          <w:p w14:paraId="685CB05A" w14:textId="77777777" w:rsidR="00B50050" w:rsidRDefault="00B50050" w:rsidP="0088127C">
            <w:pPr>
              <w:pStyle w:val="OtherTableBody"/>
            </w:pPr>
          </w:p>
        </w:tc>
        <w:tc>
          <w:tcPr>
            <w:tcW w:w="600" w:type="dxa"/>
          </w:tcPr>
          <w:p w14:paraId="46E65BAA" w14:textId="77777777" w:rsidR="00B50050" w:rsidRDefault="00B50050" w:rsidP="0088127C">
            <w:pPr>
              <w:pStyle w:val="OtherTableBody"/>
            </w:pPr>
            <w:r>
              <w:t>CWE</w:t>
            </w:r>
          </w:p>
        </w:tc>
        <w:tc>
          <w:tcPr>
            <w:tcW w:w="700" w:type="dxa"/>
          </w:tcPr>
          <w:p w14:paraId="0E5762FA" w14:textId="77777777" w:rsidR="00B50050" w:rsidRDefault="00B50050" w:rsidP="0088127C">
            <w:pPr>
              <w:pStyle w:val="OtherTableBody"/>
            </w:pPr>
          </w:p>
        </w:tc>
        <w:tc>
          <w:tcPr>
            <w:tcW w:w="600" w:type="dxa"/>
          </w:tcPr>
          <w:p w14:paraId="497CB89B" w14:textId="77777777" w:rsidR="00B50050" w:rsidRDefault="00B50050" w:rsidP="0088127C">
            <w:pPr>
              <w:pStyle w:val="OtherTableBody"/>
            </w:pPr>
            <w:r>
              <w:t>0742</w:t>
            </w:r>
          </w:p>
        </w:tc>
        <w:tc>
          <w:tcPr>
            <w:tcW w:w="900" w:type="dxa"/>
          </w:tcPr>
          <w:p w14:paraId="50C2FD75" w14:textId="77777777" w:rsidR="00B50050" w:rsidRDefault="00B50050" w:rsidP="0088127C">
            <w:pPr>
              <w:pStyle w:val="OtherTableBody"/>
            </w:pPr>
            <w:r>
              <w:t>6.5.3.20</w:t>
            </w:r>
          </w:p>
        </w:tc>
      </w:tr>
      <w:tr w:rsidR="00B50050" w14:paraId="3981AB11" w14:textId="77777777" w:rsidTr="00195548">
        <w:tc>
          <w:tcPr>
            <w:tcW w:w="3500" w:type="dxa"/>
          </w:tcPr>
          <w:p w14:paraId="171B9175" w14:textId="77777777" w:rsidR="00B50050" w:rsidRDefault="00B50050" w:rsidP="0088127C">
            <w:pPr>
              <w:pStyle w:val="OtherTableBody"/>
            </w:pPr>
            <w:r>
              <w:t>Status Gender</w:t>
            </w:r>
          </w:p>
        </w:tc>
        <w:tc>
          <w:tcPr>
            <w:tcW w:w="700" w:type="dxa"/>
          </w:tcPr>
          <w:p w14:paraId="17A7E72F" w14:textId="77777777" w:rsidR="00B50050" w:rsidRDefault="00B50050" w:rsidP="0088127C">
            <w:pPr>
              <w:pStyle w:val="OtherTableBody"/>
            </w:pPr>
            <w:r>
              <w:t>02169</w:t>
            </w:r>
          </w:p>
        </w:tc>
        <w:tc>
          <w:tcPr>
            <w:tcW w:w="600" w:type="dxa"/>
          </w:tcPr>
          <w:p w14:paraId="1F5CB9F6" w14:textId="77777777" w:rsidR="00B50050" w:rsidRDefault="00B50050" w:rsidP="0088127C">
            <w:pPr>
              <w:pStyle w:val="OtherTableBody"/>
            </w:pPr>
            <w:r>
              <w:t>DRG</w:t>
            </w:r>
          </w:p>
        </w:tc>
        <w:tc>
          <w:tcPr>
            <w:tcW w:w="600" w:type="dxa"/>
          </w:tcPr>
          <w:p w14:paraId="4356DB92" w14:textId="77777777" w:rsidR="00B50050" w:rsidRDefault="00B50050" w:rsidP="0088127C">
            <w:pPr>
              <w:pStyle w:val="OtherTableBody"/>
            </w:pPr>
            <w:r>
              <w:t>26</w:t>
            </w:r>
          </w:p>
        </w:tc>
        <w:tc>
          <w:tcPr>
            <w:tcW w:w="600" w:type="dxa"/>
          </w:tcPr>
          <w:p w14:paraId="76325BA2" w14:textId="77777777" w:rsidR="00B50050" w:rsidRDefault="00B50050" w:rsidP="0088127C">
            <w:pPr>
              <w:pStyle w:val="OtherTableBody"/>
            </w:pPr>
            <w:r>
              <w:t>..</w:t>
            </w:r>
          </w:p>
        </w:tc>
        <w:tc>
          <w:tcPr>
            <w:tcW w:w="600" w:type="dxa"/>
          </w:tcPr>
          <w:p w14:paraId="04F24FC4" w14:textId="77777777" w:rsidR="00B50050" w:rsidRDefault="00B50050" w:rsidP="0088127C">
            <w:pPr>
              <w:pStyle w:val="OtherTableBody"/>
            </w:pPr>
          </w:p>
        </w:tc>
        <w:tc>
          <w:tcPr>
            <w:tcW w:w="600" w:type="dxa"/>
          </w:tcPr>
          <w:p w14:paraId="5EEAB3B2" w14:textId="77777777" w:rsidR="00B50050" w:rsidRDefault="00B50050" w:rsidP="0088127C">
            <w:pPr>
              <w:pStyle w:val="OtherTableBody"/>
            </w:pPr>
            <w:r>
              <w:t>CWE</w:t>
            </w:r>
          </w:p>
        </w:tc>
        <w:tc>
          <w:tcPr>
            <w:tcW w:w="700" w:type="dxa"/>
          </w:tcPr>
          <w:p w14:paraId="6CFC94EB" w14:textId="77777777" w:rsidR="00B50050" w:rsidRDefault="00B50050" w:rsidP="0088127C">
            <w:pPr>
              <w:pStyle w:val="OtherTableBody"/>
            </w:pPr>
          </w:p>
        </w:tc>
        <w:tc>
          <w:tcPr>
            <w:tcW w:w="600" w:type="dxa"/>
          </w:tcPr>
          <w:p w14:paraId="30E9F2BC" w14:textId="77777777" w:rsidR="00B50050" w:rsidRDefault="00B50050" w:rsidP="0088127C">
            <w:pPr>
              <w:pStyle w:val="OtherTableBody"/>
            </w:pPr>
            <w:r>
              <w:t>0749</w:t>
            </w:r>
          </w:p>
        </w:tc>
        <w:tc>
          <w:tcPr>
            <w:tcW w:w="900" w:type="dxa"/>
          </w:tcPr>
          <w:p w14:paraId="1A11D76A" w14:textId="77777777" w:rsidR="00B50050" w:rsidRDefault="00B50050" w:rsidP="0088127C">
            <w:pPr>
              <w:pStyle w:val="OtherTableBody"/>
            </w:pPr>
            <w:r>
              <w:t>6.5.3.26</w:t>
            </w:r>
          </w:p>
        </w:tc>
      </w:tr>
      <w:tr w:rsidR="00B50050" w14:paraId="722926C2" w14:textId="77777777" w:rsidTr="00195548">
        <w:tc>
          <w:tcPr>
            <w:tcW w:w="3500" w:type="dxa"/>
          </w:tcPr>
          <w:p w14:paraId="3E8C6F70" w14:textId="77777777" w:rsidR="00B50050" w:rsidRDefault="00B50050" w:rsidP="0088127C">
            <w:pPr>
              <w:pStyle w:val="OtherTableBody"/>
            </w:pPr>
            <w:r>
              <w:t>Status Length of Stay</w:t>
            </w:r>
          </w:p>
        </w:tc>
        <w:tc>
          <w:tcPr>
            <w:tcW w:w="700" w:type="dxa"/>
          </w:tcPr>
          <w:p w14:paraId="2C9BE15F" w14:textId="77777777" w:rsidR="00B50050" w:rsidRDefault="00B50050" w:rsidP="0088127C">
            <w:pPr>
              <w:pStyle w:val="OtherTableBody"/>
            </w:pPr>
            <w:r>
              <w:t>02171</w:t>
            </w:r>
          </w:p>
        </w:tc>
        <w:tc>
          <w:tcPr>
            <w:tcW w:w="600" w:type="dxa"/>
          </w:tcPr>
          <w:p w14:paraId="7321D080" w14:textId="77777777" w:rsidR="00B50050" w:rsidRDefault="00B50050" w:rsidP="0088127C">
            <w:pPr>
              <w:pStyle w:val="OtherTableBody"/>
            </w:pPr>
            <w:r>
              <w:t>DRG</w:t>
            </w:r>
          </w:p>
        </w:tc>
        <w:tc>
          <w:tcPr>
            <w:tcW w:w="600" w:type="dxa"/>
          </w:tcPr>
          <w:p w14:paraId="7348BA47" w14:textId="77777777" w:rsidR="00B50050" w:rsidRDefault="00B50050" w:rsidP="0088127C">
            <w:pPr>
              <w:pStyle w:val="OtherTableBody"/>
            </w:pPr>
            <w:r>
              <w:t>28</w:t>
            </w:r>
          </w:p>
        </w:tc>
        <w:tc>
          <w:tcPr>
            <w:tcW w:w="600" w:type="dxa"/>
          </w:tcPr>
          <w:p w14:paraId="481F38B1" w14:textId="77777777" w:rsidR="00B50050" w:rsidRDefault="00B50050" w:rsidP="0088127C">
            <w:pPr>
              <w:pStyle w:val="OtherTableBody"/>
            </w:pPr>
            <w:r>
              <w:t>..</w:t>
            </w:r>
          </w:p>
        </w:tc>
        <w:tc>
          <w:tcPr>
            <w:tcW w:w="600" w:type="dxa"/>
          </w:tcPr>
          <w:p w14:paraId="70CEC4BA" w14:textId="77777777" w:rsidR="00B50050" w:rsidRDefault="00B50050" w:rsidP="0088127C">
            <w:pPr>
              <w:pStyle w:val="OtherTableBody"/>
            </w:pPr>
          </w:p>
        </w:tc>
        <w:tc>
          <w:tcPr>
            <w:tcW w:w="600" w:type="dxa"/>
          </w:tcPr>
          <w:p w14:paraId="475DF906" w14:textId="77777777" w:rsidR="00B50050" w:rsidRDefault="00B50050" w:rsidP="0088127C">
            <w:pPr>
              <w:pStyle w:val="OtherTableBody"/>
            </w:pPr>
            <w:r>
              <w:t>CWE</w:t>
            </w:r>
          </w:p>
        </w:tc>
        <w:tc>
          <w:tcPr>
            <w:tcW w:w="700" w:type="dxa"/>
          </w:tcPr>
          <w:p w14:paraId="7B2732EB" w14:textId="77777777" w:rsidR="00B50050" w:rsidRDefault="00B50050" w:rsidP="0088127C">
            <w:pPr>
              <w:pStyle w:val="OtherTableBody"/>
            </w:pPr>
          </w:p>
        </w:tc>
        <w:tc>
          <w:tcPr>
            <w:tcW w:w="600" w:type="dxa"/>
          </w:tcPr>
          <w:p w14:paraId="29D9561C" w14:textId="77777777" w:rsidR="00B50050" w:rsidRDefault="00B50050" w:rsidP="0088127C">
            <w:pPr>
              <w:pStyle w:val="OtherTableBody"/>
            </w:pPr>
            <w:r>
              <w:t>0749</w:t>
            </w:r>
          </w:p>
        </w:tc>
        <w:tc>
          <w:tcPr>
            <w:tcW w:w="900" w:type="dxa"/>
          </w:tcPr>
          <w:p w14:paraId="11C94A04" w14:textId="77777777" w:rsidR="00B50050" w:rsidRDefault="00B50050" w:rsidP="0088127C">
            <w:pPr>
              <w:pStyle w:val="OtherTableBody"/>
            </w:pPr>
            <w:r>
              <w:t>6.5.3.28</w:t>
            </w:r>
          </w:p>
        </w:tc>
      </w:tr>
      <w:tr w:rsidR="00B50050" w14:paraId="09FC52A5" w14:textId="77777777" w:rsidTr="00195548">
        <w:tc>
          <w:tcPr>
            <w:tcW w:w="3500" w:type="dxa"/>
          </w:tcPr>
          <w:p w14:paraId="2FC0E03B" w14:textId="77777777" w:rsidR="00B50050" w:rsidRDefault="00B50050" w:rsidP="0088127C">
            <w:pPr>
              <w:pStyle w:val="OtherTableBody"/>
            </w:pPr>
            <w:r>
              <w:t>Status Patient</w:t>
            </w:r>
          </w:p>
        </w:tc>
        <w:tc>
          <w:tcPr>
            <w:tcW w:w="700" w:type="dxa"/>
          </w:tcPr>
          <w:p w14:paraId="156705BD" w14:textId="77777777" w:rsidR="00B50050" w:rsidRDefault="00B50050" w:rsidP="0088127C">
            <w:pPr>
              <w:pStyle w:val="OtherTableBody"/>
            </w:pPr>
            <w:r>
              <w:t>02161</w:t>
            </w:r>
          </w:p>
        </w:tc>
        <w:tc>
          <w:tcPr>
            <w:tcW w:w="600" w:type="dxa"/>
          </w:tcPr>
          <w:p w14:paraId="2C53D005" w14:textId="77777777" w:rsidR="00B50050" w:rsidRDefault="00B50050" w:rsidP="0088127C">
            <w:pPr>
              <w:pStyle w:val="OtherTableBody"/>
            </w:pPr>
            <w:r>
              <w:t>DRG</w:t>
            </w:r>
          </w:p>
        </w:tc>
        <w:tc>
          <w:tcPr>
            <w:tcW w:w="600" w:type="dxa"/>
          </w:tcPr>
          <w:p w14:paraId="266017AD" w14:textId="77777777" w:rsidR="00B50050" w:rsidRDefault="00B50050" w:rsidP="0088127C">
            <w:pPr>
              <w:pStyle w:val="OtherTableBody"/>
            </w:pPr>
            <w:r>
              <w:t>17</w:t>
            </w:r>
          </w:p>
        </w:tc>
        <w:tc>
          <w:tcPr>
            <w:tcW w:w="600" w:type="dxa"/>
          </w:tcPr>
          <w:p w14:paraId="4F7902BE" w14:textId="77777777" w:rsidR="00B50050" w:rsidRDefault="00B50050" w:rsidP="0088127C">
            <w:pPr>
              <w:pStyle w:val="OtherTableBody"/>
            </w:pPr>
            <w:r>
              <w:t>..</w:t>
            </w:r>
          </w:p>
        </w:tc>
        <w:tc>
          <w:tcPr>
            <w:tcW w:w="600" w:type="dxa"/>
          </w:tcPr>
          <w:p w14:paraId="706B0405" w14:textId="77777777" w:rsidR="00B50050" w:rsidRDefault="00B50050" w:rsidP="0088127C">
            <w:pPr>
              <w:pStyle w:val="OtherTableBody"/>
            </w:pPr>
          </w:p>
        </w:tc>
        <w:tc>
          <w:tcPr>
            <w:tcW w:w="600" w:type="dxa"/>
          </w:tcPr>
          <w:p w14:paraId="54861B37" w14:textId="77777777" w:rsidR="00B50050" w:rsidRDefault="00B50050" w:rsidP="0088127C">
            <w:pPr>
              <w:pStyle w:val="OtherTableBody"/>
            </w:pPr>
            <w:r>
              <w:t>CWE</w:t>
            </w:r>
          </w:p>
        </w:tc>
        <w:tc>
          <w:tcPr>
            <w:tcW w:w="700" w:type="dxa"/>
          </w:tcPr>
          <w:p w14:paraId="37CF004C" w14:textId="77777777" w:rsidR="00B50050" w:rsidRDefault="00B50050" w:rsidP="0088127C">
            <w:pPr>
              <w:pStyle w:val="OtherTableBody"/>
            </w:pPr>
          </w:p>
        </w:tc>
        <w:tc>
          <w:tcPr>
            <w:tcW w:w="600" w:type="dxa"/>
          </w:tcPr>
          <w:p w14:paraId="1B4B2BFE" w14:textId="77777777" w:rsidR="00B50050" w:rsidRDefault="00B50050" w:rsidP="0088127C">
            <w:pPr>
              <w:pStyle w:val="OtherTableBody"/>
            </w:pPr>
            <w:r>
              <w:t>0739</w:t>
            </w:r>
          </w:p>
        </w:tc>
        <w:tc>
          <w:tcPr>
            <w:tcW w:w="900" w:type="dxa"/>
          </w:tcPr>
          <w:p w14:paraId="2DE37495" w14:textId="77777777" w:rsidR="00B50050" w:rsidRDefault="00B50050" w:rsidP="0088127C">
            <w:pPr>
              <w:pStyle w:val="OtherTableBody"/>
            </w:pPr>
            <w:r>
              <w:t>6.5.3.17</w:t>
            </w:r>
          </w:p>
        </w:tc>
      </w:tr>
      <w:tr w:rsidR="00B50050" w14:paraId="6B0501D5" w14:textId="77777777" w:rsidTr="00195548">
        <w:tc>
          <w:tcPr>
            <w:tcW w:w="3500" w:type="dxa"/>
          </w:tcPr>
          <w:p w14:paraId="2FFB479A" w14:textId="77777777" w:rsidR="00B50050" w:rsidRDefault="00B50050" w:rsidP="0088127C">
            <w:pPr>
              <w:pStyle w:val="OtherTableBody"/>
            </w:pPr>
            <w:r>
              <w:t>Status Respiration Minutes</w:t>
            </w:r>
          </w:p>
        </w:tc>
        <w:tc>
          <w:tcPr>
            <w:tcW w:w="700" w:type="dxa"/>
          </w:tcPr>
          <w:p w14:paraId="55F6B99C" w14:textId="77777777" w:rsidR="00B50050" w:rsidRDefault="00B50050" w:rsidP="0088127C">
            <w:pPr>
              <w:pStyle w:val="OtherTableBody"/>
            </w:pPr>
            <w:r>
              <w:t>02175</w:t>
            </w:r>
          </w:p>
        </w:tc>
        <w:tc>
          <w:tcPr>
            <w:tcW w:w="600" w:type="dxa"/>
          </w:tcPr>
          <w:p w14:paraId="753B6744" w14:textId="77777777" w:rsidR="00B50050" w:rsidRDefault="00B50050" w:rsidP="0088127C">
            <w:pPr>
              <w:pStyle w:val="OtherTableBody"/>
            </w:pPr>
            <w:r>
              <w:t>DRG</w:t>
            </w:r>
          </w:p>
        </w:tc>
        <w:tc>
          <w:tcPr>
            <w:tcW w:w="600" w:type="dxa"/>
          </w:tcPr>
          <w:p w14:paraId="02F5947E" w14:textId="77777777" w:rsidR="00B50050" w:rsidRDefault="00B50050" w:rsidP="0088127C">
            <w:pPr>
              <w:pStyle w:val="OtherTableBody"/>
            </w:pPr>
            <w:r>
              <w:t>32</w:t>
            </w:r>
          </w:p>
        </w:tc>
        <w:tc>
          <w:tcPr>
            <w:tcW w:w="600" w:type="dxa"/>
          </w:tcPr>
          <w:p w14:paraId="224E51C2" w14:textId="77777777" w:rsidR="00B50050" w:rsidRDefault="00B50050" w:rsidP="0088127C">
            <w:pPr>
              <w:pStyle w:val="OtherTableBody"/>
            </w:pPr>
            <w:r>
              <w:t>..</w:t>
            </w:r>
          </w:p>
        </w:tc>
        <w:tc>
          <w:tcPr>
            <w:tcW w:w="600" w:type="dxa"/>
          </w:tcPr>
          <w:p w14:paraId="31A34ADC" w14:textId="77777777" w:rsidR="00B50050" w:rsidRDefault="00B50050" w:rsidP="0088127C">
            <w:pPr>
              <w:pStyle w:val="OtherTableBody"/>
            </w:pPr>
          </w:p>
        </w:tc>
        <w:tc>
          <w:tcPr>
            <w:tcW w:w="600" w:type="dxa"/>
          </w:tcPr>
          <w:p w14:paraId="607B9A0F" w14:textId="77777777" w:rsidR="00B50050" w:rsidRDefault="00B50050" w:rsidP="0088127C">
            <w:pPr>
              <w:pStyle w:val="OtherTableBody"/>
            </w:pPr>
            <w:r>
              <w:t>CWE</w:t>
            </w:r>
          </w:p>
        </w:tc>
        <w:tc>
          <w:tcPr>
            <w:tcW w:w="700" w:type="dxa"/>
          </w:tcPr>
          <w:p w14:paraId="00D21DE0" w14:textId="77777777" w:rsidR="00B50050" w:rsidRDefault="00B50050" w:rsidP="0088127C">
            <w:pPr>
              <w:pStyle w:val="OtherTableBody"/>
            </w:pPr>
          </w:p>
        </w:tc>
        <w:tc>
          <w:tcPr>
            <w:tcW w:w="600" w:type="dxa"/>
          </w:tcPr>
          <w:p w14:paraId="17D0C77C" w14:textId="77777777" w:rsidR="00B50050" w:rsidRDefault="00B50050" w:rsidP="0088127C">
            <w:pPr>
              <w:pStyle w:val="OtherTableBody"/>
            </w:pPr>
            <w:r>
              <w:t>0757</w:t>
            </w:r>
          </w:p>
        </w:tc>
        <w:tc>
          <w:tcPr>
            <w:tcW w:w="900" w:type="dxa"/>
          </w:tcPr>
          <w:p w14:paraId="3F81A0DD" w14:textId="77777777" w:rsidR="00B50050" w:rsidRDefault="00B50050" w:rsidP="0088127C">
            <w:pPr>
              <w:pStyle w:val="OtherTableBody"/>
            </w:pPr>
            <w:r>
              <w:t>6.5.3.32</w:t>
            </w:r>
          </w:p>
        </w:tc>
      </w:tr>
      <w:tr w:rsidR="00B50050" w14:paraId="1075FCB2" w14:textId="77777777" w:rsidTr="00195548">
        <w:tc>
          <w:tcPr>
            <w:tcW w:w="3500" w:type="dxa"/>
          </w:tcPr>
          <w:p w14:paraId="3A242BBC" w14:textId="77777777" w:rsidR="00B50050" w:rsidRDefault="00B50050" w:rsidP="0088127C">
            <w:pPr>
              <w:pStyle w:val="OtherTableBody"/>
            </w:pPr>
            <w:r>
              <w:t>Status Same Day Flag</w:t>
            </w:r>
          </w:p>
        </w:tc>
        <w:tc>
          <w:tcPr>
            <w:tcW w:w="700" w:type="dxa"/>
          </w:tcPr>
          <w:p w14:paraId="18AE9FBE" w14:textId="77777777" w:rsidR="00B50050" w:rsidRDefault="00B50050" w:rsidP="0088127C">
            <w:pPr>
              <w:pStyle w:val="OtherTableBody"/>
            </w:pPr>
            <w:r>
              <w:t>02172</w:t>
            </w:r>
          </w:p>
        </w:tc>
        <w:tc>
          <w:tcPr>
            <w:tcW w:w="600" w:type="dxa"/>
          </w:tcPr>
          <w:p w14:paraId="7E330AB2" w14:textId="77777777" w:rsidR="00B50050" w:rsidRDefault="00B50050" w:rsidP="0088127C">
            <w:pPr>
              <w:pStyle w:val="OtherTableBody"/>
            </w:pPr>
            <w:r>
              <w:t>DRG</w:t>
            </w:r>
          </w:p>
        </w:tc>
        <w:tc>
          <w:tcPr>
            <w:tcW w:w="600" w:type="dxa"/>
          </w:tcPr>
          <w:p w14:paraId="072E443B" w14:textId="77777777" w:rsidR="00B50050" w:rsidRDefault="00B50050" w:rsidP="0088127C">
            <w:pPr>
              <w:pStyle w:val="OtherTableBody"/>
            </w:pPr>
            <w:r>
              <w:t>29</w:t>
            </w:r>
          </w:p>
        </w:tc>
        <w:tc>
          <w:tcPr>
            <w:tcW w:w="600" w:type="dxa"/>
          </w:tcPr>
          <w:p w14:paraId="14FC3EC3" w14:textId="77777777" w:rsidR="00B50050" w:rsidRDefault="00B50050" w:rsidP="0088127C">
            <w:pPr>
              <w:pStyle w:val="OtherTableBody"/>
            </w:pPr>
            <w:r>
              <w:t>..</w:t>
            </w:r>
          </w:p>
        </w:tc>
        <w:tc>
          <w:tcPr>
            <w:tcW w:w="600" w:type="dxa"/>
          </w:tcPr>
          <w:p w14:paraId="2C008294" w14:textId="77777777" w:rsidR="00B50050" w:rsidRDefault="00B50050" w:rsidP="0088127C">
            <w:pPr>
              <w:pStyle w:val="OtherTableBody"/>
            </w:pPr>
          </w:p>
        </w:tc>
        <w:tc>
          <w:tcPr>
            <w:tcW w:w="600" w:type="dxa"/>
          </w:tcPr>
          <w:p w14:paraId="2A9E2309" w14:textId="77777777" w:rsidR="00B50050" w:rsidRDefault="00B50050" w:rsidP="0088127C">
            <w:pPr>
              <w:pStyle w:val="OtherTableBody"/>
            </w:pPr>
            <w:r>
              <w:t>CWE</w:t>
            </w:r>
          </w:p>
        </w:tc>
        <w:tc>
          <w:tcPr>
            <w:tcW w:w="700" w:type="dxa"/>
          </w:tcPr>
          <w:p w14:paraId="0FB2DDC0" w14:textId="77777777" w:rsidR="00B50050" w:rsidRDefault="00B50050" w:rsidP="0088127C">
            <w:pPr>
              <w:pStyle w:val="OtherTableBody"/>
            </w:pPr>
          </w:p>
        </w:tc>
        <w:tc>
          <w:tcPr>
            <w:tcW w:w="600" w:type="dxa"/>
          </w:tcPr>
          <w:p w14:paraId="5BF1BB2E" w14:textId="77777777" w:rsidR="00B50050" w:rsidRDefault="00B50050" w:rsidP="0088127C">
            <w:pPr>
              <w:pStyle w:val="OtherTableBody"/>
            </w:pPr>
            <w:r>
              <w:t>0749</w:t>
            </w:r>
          </w:p>
        </w:tc>
        <w:tc>
          <w:tcPr>
            <w:tcW w:w="900" w:type="dxa"/>
          </w:tcPr>
          <w:p w14:paraId="63A6C8E6" w14:textId="77777777" w:rsidR="00B50050" w:rsidRDefault="00B50050" w:rsidP="0088127C">
            <w:pPr>
              <w:pStyle w:val="OtherTableBody"/>
            </w:pPr>
            <w:r>
              <w:t>6.5.3.29</w:t>
            </w:r>
          </w:p>
        </w:tc>
      </w:tr>
      <w:tr w:rsidR="00B50050" w14:paraId="51A82E22" w14:textId="77777777" w:rsidTr="00195548">
        <w:tc>
          <w:tcPr>
            <w:tcW w:w="3500" w:type="dxa"/>
          </w:tcPr>
          <w:p w14:paraId="196BE3AD" w14:textId="77777777" w:rsidR="00B50050" w:rsidRDefault="00B50050" w:rsidP="0088127C">
            <w:pPr>
              <w:pStyle w:val="OtherTableBody"/>
            </w:pPr>
            <w:r>
              <w:t>Status Separation Mode</w:t>
            </w:r>
          </w:p>
        </w:tc>
        <w:tc>
          <w:tcPr>
            <w:tcW w:w="700" w:type="dxa"/>
          </w:tcPr>
          <w:p w14:paraId="5B0A215D" w14:textId="77777777" w:rsidR="00B50050" w:rsidRDefault="00B50050" w:rsidP="0088127C">
            <w:pPr>
              <w:pStyle w:val="OtherTableBody"/>
            </w:pPr>
            <w:r>
              <w:t>02173</w:t>
            </w:r>
          </w:p>
        </w:tc>
        <w:tc>
          <w:tcPr>
            <w:tcW w:w="600" w:type="dxa"/>
          </w:tcPr>
          <w:p w14:paraId="2EAECB7F" w14:textId="77777777" w:rsidR="00B50050" w:rsidRDefault="00B50050" w:rsidP="0088127C">
            <w:pPr>
              <w:pStyle w:val="OtherTableBody"/>
            </w:pPr>
            <w:r>
              <w:t>DRG</w:t>
            </w:r>
          </w:p>
        </w:tc>
        <w:tc>
          <w:tcPr>
            <w:tcW w:w="600" w:type="dxa"/>
          </w:tcPr>
          <w:p w14:paraId="02C19165" w14:textId="77777777" w:rsidR="00B50050" w:rsidRDefault="00B50050" w:rsidP="0088127C">
            <w:pPr>
              <w:pStyle w:val="OtherTableBody"/>
            </w:pPr>
            <w:r>
              <w:t>30</w:t>
            </w:r>
          </w:p>
        </w:tc>
        <w:tc>
          <w:tcPr>
            <w:tcW w:w="600" w:type="dxa"/>
          </w:tcPr>
          <w:p w14:paraId="56F38364" w14:textId="77777777" w:rsidR="00B50050" w:rsidRDefault="00B50050" w:rsidP="0088127C">
            <w:pPr>
              <w:pStyle w:val="OtherTableBody"/>
            </w:pPr>
            <w:r>
              <w:t>..</w:t>
            </w:r>
          </w:p>
        </w:tc>
        <w:tc>
          <w:tcPr>
            <w:tcW w:w="600" w:type="dxa"/>
          </w:tcPr>
          <w:p w14:paraId="570479E8" w14:textId="77777777" w:rsidR="00B50050" w:rsidRDefault="00B50050" w:rsidP="0088127C">
            <w:pPr>
              <w:pStyle w:val="OtherTableBody"/>
            </w:pPr>
          </w:p>
        </w:tc>
        <w:tc>
          <w:tcPr>
            <w:tcW w:w="600" w:type="dxa"/>
          </w:tcPr>
          <w:p w14:paraId="61C59D4F" w14:textId="77777777" w:rsidR="00B50050" w:rsidRDefault="00B50050" w:rsidP="0088127C">
            <w:pPr>
              <w:pStyle w:val="OtherTableBody"/>
            </w:pPr>
            <w:r>
              <w:t>CWE</w:t>
            </w:r>
          </w:p>
        </w:tc>
        <w:tc>
          <w:tcPr>
            <w:tcW w:w="700" w:type="dxa"/>
          </w:tcPr>
          <w:p w14:paraId="7530CC58" w14:textId="77777777" w:rsidR="00B50050" w:rsidRDefault="00B50050" w:rsidP="0088127C">
            <w:pPr>
              <w:pStyle w:val="OtherTableBody"/>
            </w:pPr>
          </w:p>
        </w:tc>
        <w:tc>
          <w:tcPr>
            <w:tcW w:w="600" w:type="dxa"/>
          </w:tcPr>
          <w:p w14:paraId="6C1C3457" w14:textId="77777777" w:rsidR="00B50050" w:rsidRDefault="00B50050" w:rsidP="0088127C">
            <w:pPr>
              <w:pStyle w:val="OtherTableBody"/>
            </w:pPr>
            <w:r>
              <w:t>0749</w:t>
            </w:r>
          </w:p>
        </w:tc>
        <w:tc>
          <w:tcPr>
            <w:tcW w:w="900" w:type="dxa"/>
          </w:tcPr>
          <w:p w14:paraId="1110EEDC" w14:textId="77777777" w:rsidR="00B50050" w:rsidRDefault="00B50050" w:rsidP="0088127C">
            <w:pPr>
              <w:pStyle w:val="OtherTableBody"/>
            </w:pPr>
            <w:r>
              <w:t>6.5.3.30</w:t>
            </w:r>
          </w:p>
        </w:tc>
      </w:tr>
      <w:tr w:rsidR="00B50050" w14:paraId="4D3A5907" w14:textId="77777777" w:rsidTr="00195548">
        <w:tc>
          <w:tcPr>
            <w:tcW w:w="3500" w:type="dxa"/>
          </w:tcPr>
          <w:p w14:paraId="3BFEC1BE" w14:textId="77777777" w:rsidR="00B50050" w:rsidRDefault="00B50050" w:rsidP="0088127C">
            <w:pPr>
              <w:pStyle w:val="OtherTableBody"/>
            </w:pPr>
            <w:r>
              <w:t>Status Weight at Birth</w:t>
            </w:r>
          </w:p>
        </w:tc>
        <w:tc>
          <w:tcPr>
            <w:tcW w:w="700" w:type="dxa"/>
          </w:tcPr>
          <w:p w14:paraId="375B6560" w14:textId="77777777" w:rsidR="00B50050" w:rsidRDefault="00B50050" w:rsidP="0088127C">
            <w:pPr>
              <w:pStyle w:val="OtherTableBody"/>
            </w:pPr>
            <w:r>
              <w:t>02174</w:t>
            </w:r>
          </w:p>
        </w:tc>
        <w:tc>
          <w:tcPr>
            <w:tcW w:w="600" w:type="dxa"/>
          </w:tcPr>
          <w:p w14:paraId="484CD510" w14:textId="77777777" w:rsidR="00B50050" w:rsidRDefault="00B50050" w:rsidP="0088127C">
            <w:pPr>
              <w:pStyle w:val="OtherTableBody"/>
            </w:pPr>
            <w:r>
              <w:t>DRG</w:t>
            </w:r>
          </w:p>
        </w:tc>
        <w:tc>
          <w:tcPr>
            <w:tcW w:w="600" w:type="dxa"/>
          </w:tcPr>
          <w:p w14:paraId="4696A1B3" w14:textId="77777777" w:rsidR="00B50050" w:rsidRDefault="00B50050" w:rsidP="0088127C">
            <w:pPr>
              <w:pStyle w:val="OtherTableBody"/>
            </w:pPr>
            <w:r>
              <w:t>31</w:t>
            </w:r>
          </w:p>
        </w:tc>
        <w:tc>
          <w:tcPr>
            <w:tcW w:w="600" w:type="dxa"/>
          </w:tcPr>
          <w:p w14:paraId="1BC63688" w14:textId="77777777" w:rsidR="00B50050" w:rsidRDefault="00B50050" w:rsidP="0088127C">
            <w:pPr>
              <w:pStyle w:val="OtherTableBody"/>
            </w:pPr>
            <w:r>
              <w:t>..</w:t>
            </w:r>
          </w:p>
        </w:tc>
        <w:tc>
          <w:tcPr>
            <w:tcW w:w="600" w:type="dxa"/>
          </w:tcPr>
          <w:p w14:paraId="1E26C577" w14:textId="77777777" w:rsidR="00B50050" w:rsidRDefault="00B50050" w:rsidP="0088127C">
            <w:pPr>
              <w:pStyle w:val="OtherTableBody"/>
            </w:pPr>
          </w:p>
        </w:tc>
        <w:tc>
          <w:tcPr>
            <w:tcW w:w="600" w:type="dxa"/>
          </w:tcPr>
          <w:p w14:paraId="507239B3" w14:textId="77777777" w:rsidR="00B50050" w:rsidRDefault="00B50050" w:rsidP="0088127C">
            <w:pPr>
              <w:pStyle w:val="OtherTableBody"/>
            </w:pPr>
            <w:r>
              <w:t>CWE</w:t>
            </w:r>
          </w:p>
        </w:tc>
        <w:tc>
          <w:tcPr>
            <w:tcW w:w="700" w:type="dxa"/>
          </w:tcPr>
          <w:p w14:paraId="491C6F34" w14:textId="77777777" w:rsidR="00B50050" w:rsidRDefault="00B50050" w:rsidP="0088127C">
            <w:pPr>
              <w:pStyle w:val="OtherTableBody"/>
            </w:pPr>
          </w:p>
        </w:tc>
        <w:tc>
          <w:tcPr>
            <w:tcW w:w="600" w:type="dxa"/>
          </w:tcPr>
          <w:p w14:paraId="62E2FC4C" w14:textId="77777777" w:rsidR="00B50050" w:rsidRDefault="00B50050" w:rsidP="0088127C">
            <w:pPr>
              <w:pStyle w:val="OtherTableBody"/>
            </w:pPr>
            <w:r>
              <w:t>0755</w:t>
            </w:r>
          </w:p>
        </w:tc>
        <w:tc>
          <w:tcPr>
            <w:tcW w:w="900" w:type="dxa"/>
          </w:tcPr>
          <w:p w14:paraId="38F5EAB8" w14:textId="77777777" w:rsidR="00B50050" w:rsidRDefault="00B50050" w:rsidP="0088127C">
            <w:pPr>
              <w:pStyle w:val="OtherTableBody"/>
            </w:pPr>
            <w:r>
              <w:t>6.5.3.31</w:t>
            </w:r>
          </w:p>
        </w:tc>
      </w:tr>
      <w:tr w:rsidR="00B50050" w14:paraId="31C8B2D3" w14:textId="77777777" w:rsidTr="00195548">
        <w:tc>
          <w:tcPr>
            <w:tcW w:w="3500" w:type="dxa"/>
          </w:tcPr>
          <w:p w14:paraId="5276469F" w14:textId="77777777" w:rsidR="00B50050" w:rsidRDefault="00B50050" w:rsidP="0088127C">
            <w:pPr>
              <w:pStyle w:val="OtherTableBody"/>
            </w:pPr>
            <w:r>
              <w:t>Statused at Date/Time</w:t>
            </w:r>
          </w:p>
        </w:tc>
        <w:tc>
          <w:tcPr>
            <w:tcW w:w="700" w:type="dxa"/>
          </w:tcPr>
          <w:p w14:paraId="1E801CE0" w14:textId="77777777" w:rsidR="00B50050" w:rsidRDefault="00B50050" w:rsidP="0088127C">
            <w:pPr>
              <w:pStyle w:val="OtherTableBody"/>
            </w:pPr>
            <w:r>
              <w:t>01565</w:t>
            </w:r>
          </w:p>
        </w:tc>
        <w:tc>
          <w:tcPr>
            <w:tcW w:w="600" w:type="dxa"/>
          </w:tcPr>
          <w:p w14:paraId="33E0926B" w14:textId="77777777" w:rsidR="00B50050" w:rsidRDefault="00B50050" w:rsidP="0088127C">
            <w:pPr>
              <w:pStyle w:val="OtherTableBody"/>
            </w:pPr>
            <w:r>
              <w:t>IAM</w:t>
            </w:r>
          </w:p>
        </w:tc>
        <w:tc>
          <w:tcPr>
            <w:tcW w:w="600" w:type="dxa"/>
          </w:tcPr>
          <w:p w14:paraId="495DF2EE" w14:textId="77777777" w:rsidR="00B50050" w:rsidRDefault="00B50050" w:rsidP="0088127C">
            <w:pPr>
              <w:pStyle w:val="OtherTableBody"/>
            </w:pPr>
            <w:r>
              <w:t>20</w:t>
            </w:r>
          </w:p>
        </w:tc>
        <w:tc>
          <w:tcPr>
            <w:tcW w:w="600" w:type="dxa"/>
          </w:tcPr>
          <w:p w14:paraId="343D690E" w14:textId="77777777" w:rsidR="00B50050" w:rsidRDefault="00B50050" w:rsidP="0088127C">
            <w:pPr>
              <w:pStyle w:val="OtherTableBody"/>
            </w:pPr>
            <w:r>
              <w:t>..</w:t>
            </w:r>
          </w:p>
        </w:tc>
        <w:tc>
          <w:tcPr>
            <w:tcW w:w="600" w:type="dxa"/>
          </w:tcPr>
          <w:p w14:paraId="32F41AB3" w14:textId="77777777" w:rsidR="00B50050" w:rsidRDefault="00B50050" w:rsidP="0088127C">
            <w:pPr>
              <w:pStyle w:val="OtherTableBody"/>
            </w:pPr>
          </w:p>
        </w:tc>
        <w:tc>
          <w:tcPr>
            <w:tcW w:w="600" w:type="dxa"/>
          </w:tcPr>
          <w:p w14:paraId="59B10BFC" w14:textId="77777777" w:rsidR="00B50050" w:rsidRDefault="00B50050" w:rsidP="0088127C">
            <w:pPr>
              <w:pStyle w:val="OtherTableBody"/>
            </w:pPr>
            <w:r>
              <w:t>DTM</w:t>
            </w:r>
          </w:p>
        </w:tc>
        <w:tc>
          <w:tcPr>
            <w:tcW w:w="700" w:type="dxa"/>
          </w:tcPr>
          <w:p w14:paraId="78259CE8" w14:textId="77777777" w:rsidR="00B50050" w:rsidRDefault="00B50050" w:rsidP="0088127C">
            <w:pPr>
              <w:pStyle w:val="OtherTableBody"/>
            </w:pPr>
          </w:p>
        </w:tc>
        <w:tc>
          <w:tcPr>
            <w:tcW w:w="600" w:type="dxa"/>
          </w:tcPr>
          <w:p w14:paraId="560172BB" w14:textId="77777777" w:rsidR="00B50050" w:rsidRDefault="00B50050" w:rsidP="0088127C">
            <w:pPr>
              <w:pStyle w:val="OtherTableBody"/>
            </w:pPr>
          </w:p>
        </w:tc>
        <w:tc>
          <w:tcPr>
            <w:tcW w:w="900" w:type="dxa"/>
          </w:tcPr>
          <w:p w14:paraId="109B52EB" w14:textId="77777777" w:rsidR="00B50050" w:rsidRDefault="00B50050" w:rsidP="0088127C">
            <w:pPr>
              <w:pStyle w:val="OtherTableBody"/>
            </w:pPr>
            <w:r>
              <w:t>3.4.7.20</w:t>
            </w:r>
          </w:p>
        </w:tc>
      </w:tr>
      <w:tr w:rsidR="00B50050" w14:paraId="1C027A0E" w14:textId="77777777" w:rsidTr="00195548">
        <w:tc>
          <w:tcPr>
            <w:tcW w:w="3500" w:type="dxa"/>
          </w:tcPr>
          <w:p w14:paraId="7B811DFE" w14:textId="77777777" w:rsidR="00B50050" w:rsidRDefault="00B50050" w:rsidP="0088127C">
            <w:pPr>
              <w:pStyle w:val="OtherTableBody"/>
            </w:pPr>
            <w:r>
              <w:t>Statused by Organization</w:t>
            </w:r>
          </w:p>
        </w:tc>
        <w:tc>
          <w:tcPr>
            <w:tcW w:w="700" w:type="dxa"/>
          </w:tcPr>
          <w:p w14:paraId="23689535" w14:textId="77777777" w:rsidR="00B50050" w:rsidRDefault="00B50050" w:rsidP="0088127C">
            <w:pPr>
              <w:pStyle w:val="OtherTableBody"/>
            </w:pPr>
            <w:r>
              <w:t>01564</w:t>
            </w:r>
          </w:p>
        </w:tc>
        <w:tc>
          <w:tcPr>
            <w:tcW w:w="600" w:type="dxa"/>
          </w:tcPr>
          <w:p w14:paraId="7E30D683" w14:textId="77777777" w:rsidR="00B50050" w:rsidRDefault="00B50050" w:rsidP="0088127C">
            <w:pPr>
              <w:pStyle w:val="OtherTableBody"/>
            </w:pPr>
            <w:r>
              <w:t>IAM</w:t>
            </w:r>
          </w:p>
        </w:tc>
        <w:tc>
          <w:tcPr>
            <w:tcW w:w="600" w:type="dxa"/>
          </w:tcPr>
          <w:p w14:paraId="32A24BA3" w14:textId="77777777" w:rsidR="00B50050" w:rsidRDefault="00B50050" w:rsidP="0088127C">
            <w:pPr>
              <w:pStyle w:val="OtherTableBody"/>
            </w:pPr>
            <w:r>
              <w:t>19</w:t>
            </w:r>
          </w:p>
        </w:tc>
        <w:tc>
          <w:tcPr>
            <w:tcW w:w="600" w:type="dxa"/>
          </w:tcPr>
          <w:p w14:paraId="173C835C" w14:textId="77777777" w:rsidR="00B50050" w:rsidRDefault="00B50050" w:rsidP="0088127C">
            <w:pPr>
              <w:pStyle w:val="OtherTableBody"/>
            </w:pPr>
            <w:r>
              <w:t>..</w:t>
            </w:r>
          </w:p>
        </w:tc>
        <w:tc>
          <w:tcPr>
            <w:tcW w:w="600" w:type="dxa"/>
          </w:tcPr>
          <w:p w14:paraId="07881D6B" w14:textId="77777777" w:rsidR="00B50050" w:rsidRDefault="00B50050" w:rsidP="0088127C">
            <w:pPr>
              <w:pStyle w:val="OtherTableBody"/>
            </w:pPr>
          </w:p>
        </w:tc>
        <w:tc>
          <w:tcPr>
            <w:tcW w:w="600" w:type="dxa"/>
          </w:tcPr>
          <w:p w14:paraId="0BDD3FCE" w14:textId="77777777" w:rsidR="00B50050" w:rsidRDefault="00B50050" w:rsidP="0088127C">
            <w:pPr>
              <w:pStyle w:val="OtherTableBody"/>
            </w:pPr>
            <w:r>
              <w:t>XON</w:t>
            </w:r>
          </w:p>
        </w:tc>
        <w:tc>
          <w:tcPr>
            <w:tcW w:w="700" w:type="dxa"/>
          </w:tcPr>
          <w:p w14:paraId="41E58293" w14:textId="77777777" w:rsidR="00B50050" w:rsidRDefault="00B50050" w:rsidP="0088127C">
            <w:pPr>
              <w:pStyle w:val="OtherTableBody"/>
            </w:pPr>
          </w:p>
        </w:tc>
        <w:tc>
          <w:tcPr>
            <w:tcW w:w="600" w:type="dxa"/>
          </w:tcPr>
          <w:p w14:paraId="1CCF18D9" w14:textId="77777777" w:rsidR="00B50050" w:rsidRDefault="00B50050" w:rsidP="0088127C">
            <w:pPr>
              <w:pStyle w:val="OtherTableBody"/>
            </w:pPr>
          </w:p>
        </w:tc>
        <w:tc>
          <w:tcPr>
            <w:tcW w:w="900" w:type="dxa"/>
          </w:tcPr>
          <w:p w14:paraId="4FF8EF55" w14:textId="77777777" w:rsidR="00B50050" w:rsidRDefault="00B50050" w:rsidP="0088127C">
            <w:pPr>
              <w:pStyle w:val="OtherTableBody"/>
            </w:pPr>
            <w:r>
              <w:t>3.4.7.19</w:t>
            </w:r>
          </w:p>
        </w:tc>
      </w:tr>
      <w:tr w:rsidR="00B50050" w14:paraId="209AE1C5" w14:textId="77777777" w:rsidTr="00195548">
        <w:tc>
          <w:tcPr>
            <w:tcW w:w="3500" w:type="dxa"/>
          </w:tcPr>
          <w:p w14:paraId="26112D53" w14:textId="77777777" w:rsidR="00B50050" w:rsidRDefault="00B50050" w:rsidP="0088127C">
            <w:pPr>
              <w:pStyle w:val="OtherTableBody"/>
            </w:pPr>
            <w:r>
              <w:t>Statused by Person</w:t>
            </w:r>
          </w:p>
        </w:tc>
        <w:tc>
          <w:tcPr>
            <w:tcW w:w="700" w:type="dxa"/>
          </w:tcPr>
          <w:p w14:paraId="7C049281" w14:textId="77777777" w:rsidR="00B50050" w:rsidRDefault="00B50050" w:rsidP="0088127C">
            <w:pPr>
              <w:pStyle w:val="OtherTableBody"/>
            </w:pPr>
            <w:r>
              <w:t>01563</w:t>
            </w:r>
          </w:p>
        </w:tc>
        <w:tc>
          <w:tcPr>
            <w:tcW w:w="600" w:type="dxa"/>
          </w:tcPr>
          <w:p w14:paraId="56755865" w14:textId="77777777" w:rsidR="00B50050" w:rsidRDefault="00B50050" w:rsidP="0088127C">
            <w:pPr>
              <w:pStyle w:val="OtherTableBody"/>
            </w:pPr>
            <w:r>
              <w:t>IAM</w:t>
            </w:r>
          </w:p>
        </w:tc>
        <w:tc>
          <w:tcPr>
            <w:tcW w:w="600" w:type="dxa"/>
          </w:tcPr>
          <w:p w14:paraId="6ECD0C81" w14:textId="77777777" w:rsidR="00B50050" w:rsidRDefault="00B50050" w:rsidP="0088127C">
            <w:pPr>
              <w:pStyle w:val="OtherTableBody"/>
            </w:pPr>
            <w:r>
              <w:t>18</w:t>
            </w:r>
          </w:p>
        </w:tc>
        <w:tc>
          <w:tcPr>
            <w:tcW w:w="600" w:type="dxa"/>
          </w:tcPr>
          <w:p w14:paraId="4B65ADB2" w14:textId="77777777" w:rsidR="00B50050" w:rsidRDefault="00B50050" w:rsidP="0088127C">
            <w:pPr>
              <w:pStyle w:val="OtherTableBody"/>
            </w:pPr>
            <w:r>
              <w:t>..</w:t>
            </w:r>
          </w:p>
        </w:tc>
        <w:tc>
          <w:tcPr>
            <w:tcW w:w="600" w:type="dxa"/>
          </w:tcPr>
          <w:p w14:paraId="16C550D2" w14:textId="77777777" w:rsidR="00B50050" w:rsidRDefault="00B50050" w:rsidP="0088127C">
            <w:pPr>
              <w:pStyle w:val="OtherTableBody"/>
            </w:pPr>
          </w:p>
        </w:tc>
        <w:tc>
          <w:tcPr>
            <w:tcW w:w="600" w:type="dxa"/>
          </w:tcPr>
          <w:p w14:paraId="2ABA42E2" w14:textId="77777777" w:rsidR="00B50050" w:rsidRDefault="00B50050" w:rsidP="0088127C">
            <w:pPr>
              <w:pStyle w:val="OtherTableBody"/>
            </w:pPr>
            <w:r>
              <w:t>XCN</w:t>
            </w:r>
          </w:p>
        </w:tc>
        <w:tc>
          <w:tcPr>
            <w:tcW w:w="700" w:type="dxa"/>
          </w:tcPr>
          <w:p w14:paraId="46A4B397" w14:textId="77777777" w:rsidR="00B50050" w:rsidRDefault="00B50050" w:rsidP="0088127C">
            <w:pPr>
              <w:pStyle w:val="OtherTableBody"/>
            </w:pPr>
          </w:p>
        </w:tc>
        <w:tc>
          <w:tcPr>
            <w:tcW w:w="600" w:type="dxa"/>
          </w:tcPr>
          <w:p w14:paraId="378A7961" w14:textId="77777777" w:rsidR="00B50050" w:rsidRDefault="00B50050" w:rsidP="0088127C">
            <w:pPr>
              <w:pStyle w:val="OtherTableBody"/>
            </w:pPr>
          </w:p>
        </w:tc>
        <w:tc>
          <w:tcPr>
            <w:tcW w:w="900" w:type="dxa"/>
          </w:tcPr>
          <w:p w14:paraId="565F49B1" w14:textId="77777777" w:rsidR="00B50050" w:rsidRDefault="00B50050" w:rsidP="0088127C">
            <w:pPr>
              <w:pStyle w:val="OtherTableBody"/>
            </w:pPr>
            <w:r>
              <w:t>3.4.7.18</w:t>
            </w:r>
          </w:p>
        </w:tc>
      </w:tr>
      <w:tr w:rsidR="00B50050" w14:paraId="23D36CDD" w14:textId="77777777" w:rsidTr="00195548">
        <w:tc>
          <w:tcPr>
            <w:tcW w:w="3500" w:type="dxa"/>
          </w:tcPr>
          <w:p w14:paraId="70D40D91" w14:textId="77777777" w:rsidR="00B50050" w:rsidRDefault="00B50050" w:rsidP="0088127C">
            <w:pPr>
              <w:pStyle w:val="OtherTableBody"/>
            </w:pPr>
            <w:r>
              <w:t>Sterile Indicator</w:t>
            </w:r>
          </w:p>
        </w:tc>
        <w:tc>
          <w:tcPr>
            <w:tcW w:w="700" w:type="dxa"/>
          </w:tcPr>
          <w:p w14:paraId="12196D10" w14:textId="77777777" w:rsidR="00B50050" w:rsidRDefault="00B50050" w:rsidP="0088127C">
            <w:pPr>
              <w:pStyle w:val="OtherTableBody"/>
            </w:pPr>
            <w:r>
              <w:t>03304</w:t>
            </w:r>
          </w:p>
        </w:tc>
        <w:tc>
          <w:tcPr>
            <w:tcW w:w="600" w:type="dxa"/>
          </w:tcPr>
          <w:p w14:paraId="7479BC2D" w14:textId="77777777" w:rsidR="00B50050" w:rsidRDefault="00B50050" w:rsidP="0088127C">
            <w:pPr>
              <w:pStyle w:val="OtherTableBody"/>
            </w:pPr>
            <w:r>
              <w:t>ITM</w:t>
            </w:r>
          </w:p>
        </w:tc>
        <w:tc>
          <w:tcPr>
            <w:tcW w:w="600" w:type="dxa"/>
          </w:tcPr>
          <w:p w14:paraId="7D35017B" w14:textId="77777777" w:rsidR="00B50050" w:rsidRDefault="00B50050" w:rsidP="0088127C">
            <w:pPr>
              <w:pStyle w:val="OtherTableBody"/>
            </w:pPr>
            <w:r>
              <w:t>31</w:t>
            </w:r>
          </w:p>
        </w:tc>
        <w:tc>
          <w:tcPr>
            <w:tcW w:w="600" w:type="dxa"/>
          </w:tcPr>
          <w:p w14:paraId="7586C4B1" w14:textId="77777777" w:rsidR="00B50050" w:rsidRDefault="00B50050" w:rsidP="0088127C">
            <w:pPr>
              <w:pStyle w:val="OtherTableBody"/>
            </w:pPr>
            <w:r>
              <w:t>..</w:t>
            </w:r>
          </w:p>
        </w:tc>
        <w:tc>
          <w:tcPr>
            <w:tcW w:w="600" w:type="dxa"/>
          </w:tcPr>
          <w:p w14:paraId="4E34A1A0" w14:textId="77777777" w:rsidR="00B50050" w:rsidRDefault="00B50050" w:rsidP="0088127C">
            <w:pPr>
              <w:pStyle w:val="OtherTableBody"/>
            </w:pPr>
          </w:p>
        </w:tc>
        <w:tc>
          <w:tcPr>
            <w:tcW w:w="600" w:type="dxa"/>
          </w:tcPr>
          <w:p w14:paraId="5429638C" w14:textId="77777777" w:rsidR="00B50050" w:rsidRDefault="00B50050" w:rsidP="0088127C">
            <w:pPr>
              <w:pStyle w:val="OtherTableBody"/>
            </w:pPr>
            <w:r>
              <w:t>CNE</w:t>
            </w:r>
          </w:p>
        </w:tc>
        <w:tc>
          <w:tcPr>
            <w:tcW w:w="700" w:type="dxa"/>
          </w:tcPr>
          <w:p w14:paraId="52DCC554" w14:textId="77777777" w:rsidR="00B50050" w:rsidRDefault="00B50050" w:rsidP="0088127C">
            <w:pPr>
              <w:pStyle w:val="OtherTableBody"/>
            </w:pPr>
          </w:p>
        </w:tc>
        <w:tc>
          <w:tcPr>
            <w:tcW w:w="600" w:type="dxa"/>
          </w:tcPr>
          <w:p w14:paraId="7A8B0EB0" w14:textId="77777777" w:rsidR="00B50050" w:rsidRDefault="00B50050" w:rsidP="0088127C">
            <w:pPr>
              <w:pStyle w:val="OtherTableBody"/>
            </w:pPr>
            <w:r>
              <w:t>0532</w:t>
            </w:r>
          </w:p>
        </w:tc>
        <w:tc>
          <w:tcPr>
            <w:tcW w:w="900" w:type="dxa"/>
          </w:tcPr>
          <w:p w14:paraId="43BF7AB6" w14:textId="77777777" w:rsidR="00B50050" w:rsidRDefault="00B50050" w:rsidP="0088127C">
            <w:pPr>
              <w:pStyle w:val="OtherTableBody"/>
            </w:pPr>
            <w:r>
              <w:t>17.4.2.31</w:t>
            </w:r>
          </w:p>
        </w:tc>
      </w:tr>
      <w:tr w:rsidR="00B50050" w14:paraId="565020F6" w14:textId="77777777" w:rsidTr="00195548">
        <w:tc>
          <w:tcPr>
            <w:tcW w:w="3500" w:type="dxa"/>
          </w:tcPr>
          <w:p w14:paraId="01041E79" w14:textId="77777777" w:rsidR="00B50050" w:rsidRDefault="00B50050" w:rsidP="0088127C">
            <w:pPr>
              <w:pStyle w:val="OtherTableBody"/>
            </w:pPr>
            <w:r>
              <w:t>Sterilization Cycle</w:t>
            </w:r>
          </w:p>
        </w:tc>
        <w:tc>
          <w:tcPr>
            <w:tcW w:w="700" w:type="dxa"/>
          </w:tcPr>
          <w:p w14:paraId="1611C6AD" w14:textId="77777777" w:rsidR="00B50050" w:rsidRDefault="00B50050" w:rsidP="0088127C">
            <w:pPr>
              <w:pStyle w:val="OtherTableBody"/>
            </w:pPr>
            <w:r>
              <w:t>02214</w:t>
            </w:r>
          </w:p>
        </w:tc>
        <w:tc>
          <w:tcPr>
            <w:tcW w:w="600" w:type="dxa"/>
          </w:tcPr>
          <w:p w14:paraId="42FF8F99" w14:textId="77777777" w:rsidR="00B50050" w:rsidRDefault="00B50050" w:rsidP="0088127C">
            <w:pPr>
              <w:pStyle w:val="OtherTableBody"/>
            </w:pPr>
            <w:r>
              <w:t>STZ</w:t>
            </w:r>
          </w:p>
        </w:tc>
        <w:tc>
          <w:tcPr>
            <w:tcW w:w="600" w:type="dxa"/>
          </w:tcPr>
          <w:p w14:paraId="6134C120" w14:textId="77777777" w:rsidR="00B50050" w:rsidRDefault="00B50050" w:rsidP="0088127C">
            <w:pPr>
              <w:pStyle w:val="OtherTableBody"/>
            </w:pPr>
            <w:r>
              <w:t>2</w:t>
            </w:r>
          </w:p>
        </w:tc>
        <w:tc>
          <w:tcPr>
            <w:tcW w:w="600" w:type="dxa"/>
          </w:tcPr>
          <w:p w14:paraId="3FE1D75F" w14:textId="77777777" w:rsidR="00B50050" w:rsidRDefault="00B50050" w:rsidP="0088127C">
            <w:pPr>
              <w:pStyle w:val="OtherTableBody"/>
            </w:pPr>
            <w:r>
              <w:t>..</w:t>
            </w:r>
          </w:p>
        </w:tc>
        <w:tc>
          <w:tcPr>
            <w:tcW w:w="600" w:type="dxa"/>
          </w:tcPr>
          <w:p w14:paraId="56101CD2" w14:textId="77777777" w:rsidR="00B50050" w:rsidRDefault="00B50050" w:rsidP="0088127C">
            <w:pPr>
              <w:pStyle w:val="OtherTableBody"/>
            </w:pPr>
          </w:p>
        </w:tc>
        <w:tc>
          <w:tcPr>
            <w:tcW w:w="600" w:type="dxa"/>
          </w:tcPr>
          <w:p w14:paraId="432E7ECD" w14:textId="77777777" w:rsidR="00B50050" w:rsidRDefault="00B50050" w:rsidP="0088127C">
            <w:pPr>
              <w:pStyle w:val="OtherTableBody"/>
            </w:pPr>
            <w:r>
              <w:t>CWE</w:t>
            </w:r>
          </w:p>
        </w:tc>
        <w:tc>
          <w:tcPr>
            <w:tcW w:w="700" w:type="dxa"/>
          </w:tcPr>
          <w:p w14:paraId="69C3687E" w14:textId="77777777" w:rsidR="00B50050" w:rsidRDefault="00B50050" w:rsidP="0088127C">
            <w:pPr>
              <w:pStyle w:val="OtherTableBody"/>
            </w:pPr>
          </w:p>
        </w:tc>
        <w:tc>
          <w:tcPr>
            <w:tcW w:w="600" w:type="dxa"/>
          </w:tcPr>
          <w:p w14:paraId="088CAACE" w14:textId="77777777" w:rsidR="00B50050" w:rsidRDefault="00B50050" w:rsidP="0088127C">
            <w:pPr>
              <w:pStyle w:val="OtherTableBody"/>
            </w:pPr>
            <w:r>
              <w:t>0702</w:t>
            </w:r>
          </w:p>
        </w:tc>
        <w:tc>
          <w:tcPr>
            <w:tcW w:w="900" w:type="dxa"/>
          </w:tcPr>
          <w:p w14:paraId="17814C13" w14:textId="77777777" w:rsidR="00B50050" w:rsidRDefault="00B50050" w:rsidP="0088127C">
            <w:pPr>
              <w:pStyle w:val="OtherTableBody"/>
            </w:pPr>
            <w:r>
              <w:t>17.4.3.2</w:t>
            </w:r>
          </w:p>
        </w:tc>
      </w:tr>
      <w:tr w:rsidR="00B50050" w14:paraId="394C99F6" w14:textId="77777777" w:rsidTr="00195548">
        <w:tc>
          <w:tcPr>
            <w:tcW w:w="3500" w:type="dxa"/>
          </w:tcPr>
          <w:p w14:paraId="5B0D4FB6" w14:textId="77777777" w:rsidR="00B50050" w:rsidRDefault="00B50050" w:rsidP="0088127C">
            <w:pPr>
              <w:pStyle w:val="OtherTableBody"/>
            </w:pPr>
            <w:r>
              <w:t>Sterilization Type</w:t>
            </w:r>
          </w:p>
        </w:tc>
        <w:tc>
          <w:tcPr>
            <w:tcW w:w="700" w:type="dxa"/>
          </w:tcPr>
          <w:p w14:paraId="28B7EADC" w14:textId="77777777" w:rsidR="00B50050" w:rsidRDefault="00B50050" w:rsidP="0088127C">
            <w:pPr>
              <w:pStyle w:val="OtherTableBody"/>
            </w:pPr>
            <w:r>
              <w:t>02213</w:t>
            </w:r>
          </w:p>
        </w:tc>
        <w:tc>
          <w:tcPr>
            <w:tcW w:w="600" w:type="dxa"/>
          </w:tcPr>
          <w:p w14:paraId="32B9C96C" w14:textId="77777777" w:rsidR="00B50050" w:rsidRDefault="00B50050" w:rsidP="0088127C">
            <w:pPr>
              <w:pStyle w:val="OtherTableBody"/>
            </w:pPr>
            <w:r>
              <w:t>STZ</w:t>
            </w:r>
          </w:p>
        </w:tc>
        <w:tc>
          <w:tcPr>
            <w:tcW w:w="600" w:type="dxa"/>
          </w:tcPr>
          <w:p w14:paraId="1C71035C" w14:textId="77777777" w:rsidR="00B50050" w:rsidRDefault="00B50050" w:rsidP="0088127C">
            <w:pPr>
              <w:pStyle w:val="OtherTableBody"/>
            </w:pPr>
            <w:r>
              <w:t>1</w:t>
            </w:r>
          </w:p>
        </w:tc>
        <w:tc>
          <w:tcPr>
            <w:tcW w:w="600" w:type="dxa"/>
          </w:tcPr>
          <w:p w14:paraId="369AB312" w14:textId="77777777" w:rsidR="00B50050" w:rsidRDefault="00B50050" w:rsidP="0088127C">
            <w:pPr>
              <w:pStyle w:val="OtherTableBody"/>
            </w:pPr>
            <w:r>
              <w:t>..</w:t>
            </w:r>
          </w:p>
        </w:tc>
        <w:tc>
          <w:tcPr>
            <w:tcW w:w="600" w:type="dxa"/>
          </w:tcPr>
          <w:p w14:paraId="67D47A6D" w14:textId="77777777" w:rsidR="00B50050" w:rsidRDefault="00B50050" w:rsidP="0088127C">
            <w:pPr>
              <w:pStyle w:val="OtherTableBody"/>
            </w:pPr>
          </w:p>
        </w:tc>
        <w:tc>
          <w:tcPr>
            <w:tcW w:w="600" w:type="dxa"/>
          </w:tcPr>
          <w:p w14:paraId="5D698CF9" w14:textId="77777777" w:rsidR="00B50050" w:rsidRDefault="00B50050" w:rsidP="0088127C">
            <w:pPr>
              <w:pStyle w:val="OtherTableBody"/>
            </w:pPr>
            <w:r>
              <w:t>CWE</w:t>
            </w:r>
          </w:p>
        </w:tc>
        <w:tc>
          <w:tcPr>
            <w:tcW w:w="700" w:type="dxa"/>
          </w:tcPr>
          <w:p w14:paraId="35522372" w14:textId="77777777" w:rsidR="00B50050" w:rsidRDefault="00B50050" w:rsidP="0088127C">
            <w:pPr>
              <w:pStyle w:val="OtherTableBody"/>
            </w:pPr>
          </w:p>
        </w:tc>
        <w:tc>
          <w:tcPr>
            <w:tcW w:w="600" w:type="dxa"/>
          </w:tcPr>
          <w:p w14:paraId="2B2690FA" w14:textId="77777777" w:rsidR="00B50050" w:rsidRDefault="00B50050" w:rsidP="0088127C">
            <w:pPr>
              <w:pStyle w:val="OtherTableBody"/>
            </w:pPr>
            <w:r>
              <w:t>0806</w:t>
            </w:r>
          </w:p>
        </w:tc>
        <w:tc>
          <w:tcPr>
            <w:tcW w:w="900" w:type="dxa"/>
          </w:tcPr>
          <w:p w14:paraId="01948205" w14:textId="77777777" w:rsidR="00B50050" w:rsidRDefault="00B50050" w:rsidP="0088127C">
            <w:pPr>
              <w:pStyle w:val="OtherTableBody"/>
            </w:pPr>
            <w:r>
              <w:t>17.4.3.1</w:t>
            </w:r>
          </w:p>
        </w:tc>
      </w:tr>
      <w:tr w:rsidR="00B50050" w14:paraId="415E34BA" w14:textId="77777777" w:rsidTr="00195548">
        <w:tc>
          <w:tcPr>
            <w:tcW w:w="3500" w:type="dxa"/>
          </w:tcPr>
          <w:p w14:paraId="4ABB4949" w14:textId="77777777" w:rsidR="00B50050" w:rsidRDefault="00B50050" w:rsidP="0088127C">
            <w:pPr>
              <w:pStyle w:val="OtherTableBody"/>
            </w:pPr>
            <w:r>
              <w:t xml:space="preserve">Sterilize Time </w:t>
            </w:r>
          </w:p>
        </w:tc>
        <w:tc>
          <w:tcPr>
            <w:tcW w:w="700" w:type="dxa"/>
          </w:tcPr>
          <w:p w14:paraId="0DF74F70" w14:textId="77777777" w:rsidR="00B50050" w:rsidRDefault="00B50050" w:rsidP="0088127C">
            <w:pPr>
              <w:pStyle w:val="OtherTableBody"/>
            </w:pPr>
            <w:r>
              <w:t>02110</w:t>
            </w:r>
          </w:p>
        </w:tc>
        <w:tc>
          <w:tcPr>
            <w:tcW w:w="600" w:type="dxa"/>
          </w:tcPr>
          <w:p w14:paraId="63AF2DF6" w14:textId="77777777" w:rsidR="00B50050" w:rsidRDefault="00B50050" w:rsidP="0088127C">
            <w:pPr>
              <w:pStyle w:val="OtherTableBody"/>
            </w:pPr>
            <w:r>
              <w:t>SCD</w:t>
            </w:r>
          </w:p>
        </w:tc>
        <w:tc>
          <w:tcPr>
            <w:tcW w:w="600" w:type="dxa"/>
          </w:tcPr>
          <w:p w14:paraId="52833200" w14:textId="77777777" w:rsidR="00B50050" w:rsidRDefault="00B50050" w:rsidP="0088127C">
            <w:pPr>
              <w:pStyle w:val="OtherTableBody"/>
            </w:pPr>
            <w:r>
              <w:t>7</w:t>
            </w:r>
          </w:p>
        </w:tc>
        <w:tc>
          <w:tcPr>
            <w:tcW w:w="600" w:type="dxa"/>
          </w:tcPr>
          <w:p w14:paraId="0E21F89A" w14:textId="77777777" w:rsidR="00B50050" w:rsidRDefault="00B50050" w:rsidP="0088127C">
            <w:pPr>
              <w:pStyle w:val="OtherTableBody"/>
            </w:pPr>
            <w:r>
              <w:t>..</w:t>
            </w:r>
          </w:p>
        </w:tc>
        <w:tc>
          <w:tcPr>
            <w:tcW w:w="600" w:type="dxa"/>
          </w:tcPr>
          <w:p w14:paraId="484AF42D" w14:textId="77777777" w:rsidR="00B50050" w:rsidRDefault="00B50050" w:rsidP="0088127C">
            <w:pPr>
              <w:pStyle w:val="OtherTableBody"/>
            </w:pPr>
          </w:p>
        </w:tc>
        <w:tc>
          <w:tcPr>
            <w:tcW w:w="600" w:type="dxa"/>
          </w:tcPr>
          <w:p w14:paraId="7E864014" w14:textId="77777777" w:rsidR="00B50050" w:rsidRDefault="00B50050" w:rsidP="0088127C">
            <w:pPr>
              <w:pStyle w:val="OtherTableBody"/>
            </w:pPr>
            <w:r>
              <w:t>CQ</w:t>
            </w:r>
          </w:p>
        </w:tc>
        <w:tc>
          <w:tcPr>
            <w:tcW w:w="700" w:type="dxa"/>
          </w:tcPr>
          <w:p w14:paraId="7F554862" w14:textId="77777777" w:rsidR="00B50050" w:rsidRDefault="00B50050" w:rsidP="0088127C">
            <w:pPr>
              <w:pStyle w:val="OtherTableBody"/>
            </w:pPr>
          </w:p>
        </w:tc>
        <w:tc>
          <w:tcPr>
            <w:tcW w:w="600" w:type="dxa"/>
          </w:tcPr>
          <w:p w14:paraId="05C6C108" w14:textId="77777777" w:rsidR="00B50050" w:rsidRDefault="00B50050" w:rsidP="0088127C">
            <w:pPr>
              <w:pStyle w:val="OtherTableBody"/>
            </w:pPr>
          </w:p>
        </w:tc>
        <w:tc>
          <w:tcPr>
            <w:tcW w:w="900" w:type="dxa"/>
          </w:tcPr>
          <w:p w14:paraId="34E7F2E6" w14:textId="77777777" w:rsidR="00B50050" w:rsidRDefault="00B50050" w:rsidP="0088127C">
            <w:pPr>
              <w:pStyle w:val="OtherTableBody"/>
            </w:pPr>
            <w:r>
              <w:t>17.7.4.7</w:t>
            </w:r>
          </w:p>
        </w:tc>
      </w:tr>
      <w:tr w:rsidR="00B50050" w14:paraId="4E00F295" w14:textId="77777777" w:rsidTr="00195548">
        <w:tc>
          <w:tcPr>
            <w:tcW w:w="3500" w:type="dxa"/>
          </w:tcPr>
          <w:p w14:paraId="56198EDF" w14:textId="77777777" w:rsidR="00B50050" w:rsidRDefault="00B50050" w:rsidP="0088127C">
            <w:pPr>
              <w:pStyle w:val="OtherTableBody"/>
            </w:pPr>
            <w:r>
              <w:t>Sterilizer Temperature</w:t>
            </w:r>
          </w:p>
        </w:tc>
        <w:tc>
          <w:tcPr>
            <w:tcW w:w="700" w:type="dxa"/>
          </w:tcPr>
          <w:p w14:paraId="2D8AEFE8" w14:textId="77777777" w:rsidR="00B50050" w:rsidRDefault="00B50050" w:rsidP="0088127C">
            <w:pPr>
              <w:pStyle w:val="OtherTableBody"/>
            </w:pPr>
            <w:r>
              <w:t>02118</w:t>
            </w:r>
          </w:p>
        </w:tc>
        <w:tc>
          <w:tcPr>
            <w:tcW w:w="600" w:type="dxa"/>
          </w:tcPr>
          <w:p w14:paraId="46226A87" w14:textId="77777777" w:rsidR="00B50050" w:rsidRDefault="00B50050" w:rsidP="0088127C">
            <w:pPr>
              <w:pStyle w:val="OtherTableBody"/>
            </w:pPr>
            <w:r>
              <w:t>SCD</w:t>
            </w:r>
          </w:p>
        </w:tc>
        <w:tc>
          <w:tcPr>
            <w:tcW w:w="600" w:type="dxa"/>
          </w:tcPr>
          <w:p w14:paraId="315D8F51" w14:textId="77777777" w:rsidR="00B50050" w:rsidRDefault="00B50050" w:rsidP="0088127C">
            <w:pPr>
              <w:pStyle w:val="OtherTableBody"/>
            </w:pPr>
            <w:r>
              <w:t>15</w:t>
            </w:r>
          </w:p>
        </w:tc>
        <w:tc>
          <w:tcPr>
            <w:tcW w:w="600" w:type="dxa"/>
          </w:tcPr>
          <w:p w14:paraId="6D4FDAD5" w14:textId="77777777" w:rsidR="00B50050" w:rsidRDefault="00B50050" w:rsidP="0088127C">
            <w:pPr>
              <w:pStyle w:val="OtherTableBody"/>
            </w:pPr>
            <w:r>
              <w:t>..</w:t>
            </w:r>
          </w:p>
        </w:tc>
        <w:tc>
          <w:tcPr>
            <w:tcW w:w="600" w:type="dxa"/>
          </w:tcPr>
          <w:p w14:paraId="2B8B175D" w14:textId="77777777" w:rsidR="00B50050" w:rsidRDefault="00B50050" w:rsidP="0088127C">
            <w:pPr>
              <w:pStyle w:val="OtherTableBody"/>
            </w:pPr>
          </w:p>
        </w:tc>
        <w:tc>
          <w:tcPr>
            <w:tcW w:w="600" w:type="dxa"/>
          </w:tcPr>
          <w:p w14:paraId="120C198A" w14:textId="77777777" w:rsidR="00B50050" w:rsidRDefault="00B50050" w:rsidP="0088127C">
            <w:pPr>
              <w:pStyle w:val="OtherTableBody"/>
            </w:pPr>
            <w:r>
              <w:t>CQ</w:t>
            </w:r>
          </w:p>
        </w:tc>
        <w:tc>
          <w:tcPr>
            <w:tcW w:w="700" w:type="dxa"/>
          </w:tcPr>
          <w:p w14:paraId="753C72EF" w14:textId="77777777" w:rsidR="00B50050" w:rsidRDefault="00B50050" w:rsidP="0088127C">
            <w:pPr>
              <w:pStyle w:val="OtherTableBody"/>
            </w:pPr>
          </w:p>
        </w:tc>
        <w:tc>
          <w:tcPr>
            <w:tcW w:w="600" w:type="dxa"/>
          </w:tcPr>
          <w:p w14:paraId="2B1236AF" w14:textId="77777777" w:rsidR="00B50050" w:rsidRDefault="00B50050" w:rsidP="0088127C">
            <w:pPr>
              <w:pStyle w:val="OtherTableBody"/>
            </w:pPr>
          </w:p>
        </w:tc>
        <w:tc>
          <w:tcPr>
            <w:tcW w:w="900" w:type="dxa"/>
          </w:tcPr>
          <w:p w14:paraId="74C894CA" w14:textId="77777777" w:rsidR="00B50050" w:rsidRDefault="00B50050" w:rsidP="0088127C">
            <w:pPr>
              <w:pStyle w:val="OtherTableBody"/>
            </w:pPr>
            <w:r>
              <w:t>17.7.4.15</w:t>
            </w:r>
          </w:p>
        </w:tc>
      </w:tr>
      <w:tr w:rsidR="00B50050" w14:paraId="5954B3A1" w14:textId="77777777" w:rsidTr="00195548">
        <w:tc>
          <w:tcPr>
            <w:tcW w:w="3500" w:type="dxa"/>
          </w:tcPr>
          <w:p w14:paraId="156718DF" w14:textId="77777777" w:rsidR="00B50050" w:rsidRDefault="00B50050" w:rsidP="0088127C">
            <w:pPr>
              <w:pStyle w:val="OtherTableBody"/>
            </w:pPr>
            <w:r>
              <w:t>Stillborn Indicator</w:t>
            </w:r>
          </w:p>
        </w:tc>
        <w:tc>
          <w:tcPr>
            <w:tcW w:w="700" w:type="dxa"/>
          </w:tcPr>
          <w:p w14:paraId="2F31D537" w14:textId="77777777" w:rsidR="00B50050" w:rsidRDefault="00B50050" w:rsidP="0088127C">
            <w:pPr>
              <w:pStyle w:val="OtherTableBody"/>
            </w:pPr>
            <w:r>
              <w:t>01527</w:t>
            </w:r>
          </w:p>
        </w:tc>
        <w:tc>
          <w:tcPr>
            <w:tcW w:w="600" w:type="dxa"/>
          </w:tcPr>
          <w:p w14:paraId="25CD6D48" w14:textId="77777777" w:rsidR="00B50050" w:rsidRDefault="00B50050" w:rsidP="0088127C">
            <w:pPr>
              <w:pStyle w:val="OtherTableBody"/>
            </w:pPr>
            <w:r>
              <w:t>ABS</w:t>
            </w:r>
          </w:p>
        </w:tc>
        <w:tc>
          <w:tcPr>
            <w:tcW w:w="600" w:type="dxa"/>
          </w:tcPr>
          <w:p w14:paraId="54E635E0" w14:textId="77777777" w:rsidR="00B50050" w:rsidRDefault="00B50050" w:rsidP="0088127C">
            <w:pPr>
              <w:pStyle w:val="OtherTableBody"/>
            </w:pPr>
            <w:r>
              <w:t>14</w:t>
            </w:r>
          </w:p>
        </w:tc>
        <w:tc>
          <w:tcPr>
            <w:tcW w:w="600" w:type="dxa"/>
          </w:tcPr>
          <w:p w14:paraId="1EADC099" w14:textId="77777777" w:rsidR="00B50050" w:rsidRDefault="00B50050" w:rsidP="0088127C">
            <w:pPr>
              <w:pStyle w:val="OtherTableBody"/>
            </w:pPr>
            <w:r>
              <w:t>1..1</w:t>
            </w:r>
          </w:p>
        </w:tc>
        <w:tc>
          <w:tcPr>
            <w:tcW w:w="600" w:type="dxa"/>
          </w:tcPr>
          <w:p w14:paraId="0AC2687B" w14:textId="77777777" w:rsidR="00B50050" w:rsidRDefault="00B50050" w:rsidP="0088127C">
            <w:pPr>
              <w:pStyle w:val="OtherTableBody"/>
            </w:pPr>
          </w:p>
        </w:tc>
        <w:tc>
          <w:tcPr>
            <w:tcW w:w="600" w:type="dxa"/>
          </w:tcPr>
          <w:p w14:paraId="5F2EE151" w14:textId="77777777" w:rsidR="00B50050" w:rsidRDefault="00B50050" w:rsidP="0088127C">
            <w:pPr>
              <w:pStyle w:val="OtherTableBody"/>
            </w:pPr>
            <w:r>
              <w:t>ID</w:t>
            </w:r>
          </w:p>
        </w:tc>
        <w:tc>
          <w:tcPr>
            <w:tcW w:w="700" w:type="dxa"/>
          </w:tcPr>
          <w:p w14:paraId="2486C7D4" w14:textId="77777777" w:rsidR="00B50050" w:rsidRDefault="00B50050" w:rsidP="0088127C">
            <w:pPr>
              <w:pStyle w:val="OtherTableBody"/>
            </w:pPr>
          </w:p>
        </w:tc>
        <w:tc>
          <w:tcPr>
            <w:tcW w:w="600" w:type="dxa"/>
          </w:tcPr>
          <w:p w14:paraId="61ACDCF7" w14:textId="77777777" w:rsidR="00B50050" w:rsidRDefault="00B50050" w:rsidP="0088127C">
            <w:pPr>
              <w:pStyle w:val="OtherTableBody"/>
            </w:pPr>
            <w:r>
              <w:t>0136</w:t>
            </w:r>
          </w:p>
        </w:tc>
        <w:tc>
          <w:tcPr>
            <w:tcW w:w="900" w:type="dxa"/>
          </w:tcPr>
          <w:p w14:paraId="3FA5DE7A" w14:textId="77777777" w:rsidR="00B50050" w:rsidRDefault="00B50050" w:rsidP="0088127C">
            <w:pPr>
              <w:pStyle w:val="OtherTableBody"/>
            </w:pPr>
            <w:r>
              <w:t>6.5.12.14</w:t>
            </w:r>
          </w:p>
        </w:tc>
      </w:tr>
      <w:tr w:rsidR="00B50050" w14:paraId="0470B359" w14:textId="77777777" w:rsidTr="00195548">
        <w:tc>
          <w:tcPr>
            <w:tcW w:w="3500" w:type="dxa"/>
          </w:tcPr>
          <w:p w14:paraId="217C0201" w14:textId="77777777" w:rsidR="00B50050" w:rsidRDefault="00B50050" w:rsidP="0088127C">
            <w:pPr>
              <w:pStyle w:val="OtherTableBody"/>
            </w:pPr>
            <w:r>
              <w:t>Stocked Item Indicator</w:t>
            </w:r>
          </w:p>
        </w:tc>
        <w:tc>
          <w:tcPr>
            <w:tcW w:w="700" w:type="dxa"/>
          </w:tcPr>
          <w:p w14:paraId="2D65A406" w14:textId="77777777" w:rsidR="00B50050" w:rsidRDefault="00B50050" w:rsidP="0088127C">
            <w:pPr>
              <w:pStyle w:val="OtherTableBody"/>
            </w:pPr>
            <w:r>
              <w:t>02197</w:t>
            </w:r>
          </w:p>
        </w:tc>
        <w:tc>
          <w:tcPr>
            <w:tcW w:w="600" w:type="dxa"/>
          </w:tcPr>
          <w:p w14:paraId="2F5254D8" w14:textId="77777777" w:rsidR="00B50050" w:rsidRDefault="00B50050" w:rsidP="0088127C">
            <w:pPr>
              <w:pStyle w:val="OtherTableBody"/>
            </w:pPr>
            <w:r>
              <w:t>ITM</w:t>
            </w:r>
          </w:p>
        </w:tc>
        <w:tc>
          <w:tcPr>
            <w:tcW w:w="600" w:type="dxa"/>
          </w:tcPr>
          <w:p w14:paraId="048DB412" w14:textId="77777777" w:rsidR="00B50050" w:rsidRDefault="00B50050" w:rsidP="0088127C">
            <w:pPr>
              <w:pStyle w:val="OtherTableBody"/>
            </w:pPr>
            <w:r>
              <w:t>14</w:t>
            </w:r>
          </w:p>
        </w:tc>
        <w:tc>
          <w:tcPr>
            <w:tcW w:w="600" w:type="dxa"/>
          </w:tcPr>
          <w:p w14:paraId="4B41C299" w14:textId="77777777" w:rsidR="00B50050" w:rsidRDefault="00B50050" w:rsidP="0088127C">
            <w:pPr>
              <w:pStyle w:val="OtherTableBody"/>
            </w:pPr>
            <w:r>
              <w:t>..</w:t>
            </w:r>
          </w:p>
        </w:tc>
        <w:tc>
          <w:tcPr>
            <w:tcW w:w="600" w:type="dxa"/>
          </w:tcPr>
          <w:p w14:paraId="34D339EE" w14:textId="77777777" w:rsidR="00B50050" w:rsidRDefault="00B50050" w:rsidP="0088127C">
            <w:pPr>
              <w:pStyle w:val="OtherTableBody"/>
            </w:pPr>
          </w:p>
        </w:tc>
        <w:tc>
          <w:tcPr>
            <w:tcW w:w="600" w:type="dxa"/>
          </w:tcPr>
          <w:p w14:paraId="26622AD7" w14:textId="77777777" w:rsidR="00B50050" w:rsidRDefault="00B50050" w:rsidP="0088127C">
            <w:pPr>
              <w:pStyle w:val="OtherTableBody"/>
            </w:pPr>
            <w:r>
              <w:t>CNE</w:t>
            </w:r>
          </w:p>
        </w:tc>
        <w:tc>
          <w:tcPr>
            <w:tcW w:w="700" w:type="dxa"/>
          </w:tcPr>
          <w:p w14:paraId="1F12499B" w14:textId="77777777" w:rsidR="00B50050" w:rsidRDefault="00B50050" w:rsidP="0088127C">
            <w:pPr>
              <w:pStyle w:val="OtherTableBody"/>
            </w:pPr>
          </w:p>
        </w:tc>
        <w:tc>
          <w:tcPr>
            <w:tcW w:w="600" w:type="dxa"/>
          </w:tcPr>
          <w:p w14:paraId="1B9E8E6F" w14:textId="77777777" w:rsidR="00B50050" w:rsidRDefault="00B50050" w:rsidP="0088127C">
            <w:pPr>
              <w:pStyle w:val="OtherTableBody"/>
            </w:pPr>
            <w:r>
              <w:t>0532</w:t>
            </w:r>
          </w:p>
        </w:tc>
        <w:tc>
          <w:tcPr>
            <w:tcW w:w="900" w:type="dxa"/>
          </w:tcPr>
          <w:p w14:paraId="2CCB0AF9" w14:textId="77777777" w:rsidR="00B50050" w:rsidRDefault="00B50050" w:rsidP="0088127C">
            <w:pPr>
              <w:pStyle w:val="OtherTableBody"/>
            </w:pPr>
            <w:r>
              <w:t>17.4.2.14</w:t>
            </w:r>
          </w:p>
        </w:tc>
      </w:tr>
      <w:tr w:rsidR="00B50050" w14:paraId="7ED2178D" w14:textId="77777777" w:rsidTr="00195548">
        <w:tc>
          <w:tcPr>
            <w:tcW w:w="3500" w:type="dxa"/>
          </w:tcPr>
          <w:p w14:paraId="729D1C58" w14:textId="77777777" w:rsidR="00B50050" w:rsidRDefault="00B50050" w:rsidP="0088127C">
            <w:pPr>
              <w:pStyle w:val="OtherTableBody"/>
            </w:pPr>
            <w:r>
              <w:t>Stocked Item Indicator</w:t>
            </w:r>
          </w:p>
        </w:tc>
        <w:tc>
          <w:tcPr>
            <w:tcW w:w="700" w:type="dxa"/>
          </w:tcPr>
          <w:p w14:paraId="105552F5" w14:textId="77777777" w:rsidR="00B50050" w:rsidRDefault="00B50050" w:rsidP="0088127C">
            <w:pPr>
              <w:pStyle w:val="OtherTableBody"/>
            </w:pPr>
            <w:r>
              <w:t>02074</w:t>
            </w:r>
          </w:p>
        </w:tc>
        <w:tc>
          <w:tcPr>
            <w:tcW w:w="600" w:type="dxa"/>
          </w:tcPr>
          <w:p w14:paraId="345C4590" w14:textId="77777777" w:rsidR="00B50050" w:rsidRDefault="00B50050" w:rsidP="0088127C">
            <w:pPr>
              <w:pStyle w:val="OtherTableBody"/>
            </w:pPr>
            <w:r>
              <w:t>IVT</w:t>
            </w:r>
          </w:p>
        </w:tc>
        <w:tc>
          <w:tcPr>
            <w:tcW w:w="600" w:type="dxa"/>
          </w:tcPr>
          <w:p w14:paraId="52E586DE" w14:textId="77777777" w:rsidR="00B50050" w:rsidRDefault="00B50050" w:rsidP="0088127C">
            <w:pPr>
              <w:pStyle w:val="OtherTableBody"/>
            </w:pPr>
            <w:r>
              <w:t>15</w:t>
            </w:r>
          </w:p>
        </w:tc>
        <w:tc>
          <w:tcPr>
            <w:tcW w:w="600" w:type="dxa"/>
          </w:tcPr>
          <w:p w14:paraId="4A73DF85" w14:textId="77777777" w:rsidR="00B50050" w:rsidRDefault="00B50050" w:rsidP="0088127C">
            <w:pPr>
              <w:pStyle w:val="OtherTableBody"/>
            </w:pPr>
            <w:r>
              <w:t>..</w:t>
            </w:r>
          </w:p>
        </w:tc>
        <w:tc>
          <w:tcPr>
            <w:tcW w:w="600" w:type="dxa"/>
          </w:tcPr>
          <w:p w14:paraId="5A52C83B" w14:textId="77777777" w:rsidR="00B50050" w:rsidRDefault="00B50050" w:rsidP="0088127C">
            <w:pPr>
              <w:pStyle w:val="OtherTableBody"/>
            </w:pPr>
          </w:p>
        </w:tc>
        <w:tc>
          <w:tcPr>
            <w:tcW w:w="600" w:type="dxa"/>
          </w:tcPr>
          <w:p w14:paraId="34D8743F" w14:textId="77777777" w:rsidR="00B50050" w:rsidRDefault="00B50050" w:rsidP="0088127C">
            <w:pPr>
              <w:pStyle w:val="OtherTableBody"/>
            </w:pPr>
            <w:r>
              <w:t>CNE</w:t>
            </w:r>
          </w:p>
        </w:tc>
        <w:tc>
          <w:tcPr>
            <w:tcW w:w="700" w:type="dxa"/>
          </w:tcPr>
          <w:p w14:paraId="6EF0758B" w14:textId="77777777" w:rsidR="00B50050" w:rsidRDefault="00B50050" w:rsidP="0088127C">
            <w:pPr>
              <w:pStyle w:val="OtherTableBody"/>
            </w:pPr>
          </w:p>
        </w:tc>
        <w:tc>
          <w:tcPr>
            <w:tcW w:w="600" w:type="dxa"/>
          </w:tcPr>
          <w:p w14:paraId="19DA3B7A" w14:textId="77777777" w:rsidR="00B50050" w:rsidRDefault="00B50050" w:rsidP="0088127C">
            <w:pPr>
              <w:pStyle w:val="OtherTableBody"/>
            </w:pPr>
            <w:r>
              <w:t>0532</w:t>
            </w:r>
          </w:p>
        </w:tc>
        <w:tc>
          <w:tcPr>
            <w:tcW w:w="900" w:type="dxa"/>
          </w:tcPr>
          <w:p w14:paraId="64287309" w14:textId="77777777" w:rsidR="00B50050" w:rsidRDefault="00B50050" w:rsidP="0088127C">
            <w:pPr>
              <w:pStyle w:val="OtherTableBody"/>
            </w:pPr>
            <w:r>
              <w:t>17.4.7.15</w:t>
            </w:r>
          </w:p>
        </w:tc>
      </w:tr>
      <w:tr w:rsidR="00B50050" w14:paraId="0D3A2F90" w14:textId="77777777" w:rsidTr="00195548">
        <w:tc>
          <w:tcPr>
            <w:tcW w:w="3500" w:type="dxa"/>
          </w:tcPr>
          <w:p w14:paraId="5CDE8304" w14:textId="77777777" w:rsidR="00B50050" w:rsidRDefault="00B50050" w:rsidP="0088127C">
            <w:pPr>
              <w:pStyle w:val="OtherTableBody"/>
            </w:pPr>
            <w:r>
              <w:t>Stoploss Limit Flag</w:t>
            </w:r>
          </w:p>
        </w:tc>
        <w:tc>
          <w:tcPr>
            <w:tcW w:w="700" w:type="dxa"/>
          </w:tcPr>
          <w:p w14:paraId="5F5527F6" w14:textId="77777777" w:rsidR="00B50050" w:rsidRDefault="00B50050" w:rsidP="0088127C">
            <w:pPr>
              <w:pStyle w:val="OtherTableBody"/>
            </w:pPr>
            <w:r>
              <w:t>00808</w:t>
            </w:r>
          </w:p>
        </w:tc>
        <w:tc>
          <w:tcPr>
            <w:tcW w:w="600" w:type="dxa"/>
          </w:tcPr>
          <w:p w14:paraId="60EAFDB4" w14:textId="77777777" w:rsidR="00B50050" w:rsidRDefault="00B50050" w:rsidP="0088127C">
            <w:pPr>
              <w:pStyle w:val="OtherTableBody"/>
            </w:pPr>
            <w:r>
              <w:t>IN2</w:t>
            </w:r>
          </w:p>
        </w:tc>
        <w:tc>
          <w:tcPr>
            <w:tcW w:w="600" w:type="dxa"/>
          </w:tcPr>
          <w:p w14:paraId="3213CD77" w14:textId="77777777" w:rsidR="00B50050" w:rsidRDefault="00B50050" w:rsidP="0088127C">
            <w:pPr>
              <w:pStyle w:val="OtherTableBody"/>
            </w:pPr>
            <w:r>
              <w:t>68</w:t>
            </w:r>
          </w:p>
        </w:tc>
        <w:tc>
          <w:tcPr>
            <w:tcW w:w="600" w:type="dxa"/>
          </w:tcPr>
          <w:p w14:paraId="3CBE175C" w14:textId="77777777" w:rsidR="00B50050" w:rsidRDefault="00B50050" w:rsidP="0088127C">
            <w:pPr>
              <w:pStyle w:val="OtherTableBody"/>
            </w:pPr>
            <w:r>
              <w:t>1..1</w:t>
            </w:r>
          </w:p>
        </w:tc>
        <w:tc>
          <w:tcPr>
            <w:tcW w:w="600" w:type="dxa"/>
          </w:tcPr>
          <w:p w14:paraId="6393090C" w14:textId="77777777" w:rsidR="00B50050" w:rsidRDefault="00B50050" w:rsidP="0088127C">
            <w:pPr>
              <w:pStyle w:val="OtherTableBody"/>
            </w:pPr>
          </w:p>
        </w:tc>
        <w:tc>
          <w:tcPr>
            <w:tcW w:w="600" w:type="dxa"/>
          </w:tcPr>
          <w:p w14:paraId="1ACF0F64" w14:textId="77777777" w:rsidR="00B50050" w:rsidRDefault="00B50050" w:rsidP="0088127C">
            <w:pPr>
              <w:pStyle w:val="OtherTableBody"/>
            </w:pPr>
            <w:r>
              <w:t>ID</w:t>
            </w:r>
          </w:p>
        </w:tc>
        <w:tc>
          <w:tcPr>
            <w:tcW w:w="700" w:type="dxa"/>
          </w:tcPr>
          <w:p w14:paraId="148E36BD" w14:textId="77777777" w:rsidR="00B50050" w:rsidRDefault="00B50050" w:rsidP="0088127C">
            <w:pPr>
              <w:pStyle w:val="OtherTableBody"/>
            </w:pPr>
          </w:p>
        </w:tc>
        <w:tc>
          <w:tcPr>
            <w:tcW w:w="600" w:type="dxa"/>
          </w:tcPr>
          <w:p w14:paraId="2ED6A81C" w14:textId="77777777" w:rsidR="00B50050" w:rsidRDefault="00B50050" w:rsidP="0088127C">
            <w:pPr>
              <w:pStyle w:val="OtherTableBody"/>
            </w:pPr>
            <w:r>
              <w:t>0136</w:t>
            </w:r>
          </w:p>
        </w:tc>
        <w:tc>
          <w:tcPr>
            <w:tcW w:w="900" w:type="dxa"/>
          </w:tcPr>
          <w:p w14:paraId="7BFBFD87" w14:textId="77777777" w:rsidR="00B50050" w:rsidRDefault="00B50050" w:rsidP="0088127C">
            <w:pPr>
              <w:pStyle w:val="OtherTableBody"/>
            </w:pPr>
            <w:r>
              <w:t>6.5.7.68</w:t>
            </w:r>
          </w:p>
        </w:tc>
      </w:tr>
      <w:tr w:rsidR="00B50050" w14:paraId="4543E34D" w14:textId="77777777" w:rsidTr="00195548">
        <w:tc>
          <w:tcPr>
            <w:tcW w:w="3500" w:type="dxa"/>
          </w:tcPr>
          <w:p w14:paraId="0C3F632F" w14:textId="77777777" w:rsidR="00B50050" w:rsidRDefault="00B50050" w:rsidP="0088127C">
            <w:pPr>
              <w:pStyle w:val="OtherTableBody"/>
            </w:pPr>
            <w:r>
              <w:lastRenderedPageBreak/>
              <w:t>Strain</w:t>
            </w:r>
          </w:p>
        </w:tc>
        <w:tc>
          <w:tcPr>
            <w:tcW w:w="700" w:type="dxa"/>
          </w:tcPr>
          <w:p w14:paraId="76CCBA91" w14:textId="77777777" w:rsidR="00B50050" w:rsidRDefault="00B50050" w:rsidP="0088127C">
            <w:pPr>
              <w:pStyle w:val="OtherTableBody"/>
            </w:pPr>
            <w:r>
              <w:t>01541</w:t>
            </w:r>
          </w:p>
        </w:tc>
        <w:tc>
          <w:tcPr>
            <w:tcW w:w="600" w:type="dxa"/>
          </w:tcPr>
          <w:p w14:paraId="271E4B3B" w14:textId="77777777" w:rsidR="00B50050" w:rsidRDefault="00B50050" w:rsidP="0088127C">
            <w:pPr>
              <w:pStyle w:val="OtherTableBody"/>
            </w:pPr>
            <w:r>
              <w:t>PID</w:t>
            </w:r>
          </w:p>
        </w:tc>
        <w:tc>
          <w:tcPr>
            <w:tcW w:w="600" w:type="dxa"/>
          </w:tcPr>
          <w:p w14:paraId="5038E854" w14:textId="77777777" w:rsidR="00B50050" w:rsidRDefault="00B50050" w:rsidP="0088127C">
            <w:pPr>
              <w:pStyle w:val="OtherTableBody"/>
            </w:pPr>
            <w:r>
              <w:t>37</w:t>
            </w:r>
          </w:p>
        </w:tc>
        <w:tc>
          <w:tcPr>
            <w:tcW w:w="600" w:type="dxa"/>
          </w:tcPr>
          <w:p w14:paraId="3235CCD0" w14:textId="77777777" w:rsidR="00B50050" w:rsidRDefault="00B50050" w:rsidP="0088127C">
            <w:pPr>
              <w:pStyle w:val="OtherTableBody"/>
            </w:pPr>
            <w:r>
              <w:t>..</w:t>
            </w:r>
          </w:p>
        </w:tc>
        <w:tc>
          <w:tcPr>
            <w:tcW w:w="600" w:type="dxa"/>
          </w:tcPr>
          <w:p w14:paraId="54FF096C" w14:textId="77777777" w:rsidR="00B50050" w:rsidRDefault="00B50050" w:rsidP="0088127C">
            <w:pPr>
              <w:pStyle w:val="OtherTableBody"/>
            </w:pPr>
            <w:r>
              <w:t>80=</w:t>
            </w:r>
          </w:p>
        </w:tc>
        <w:tc>
          <w:tcPr>
            <w:tcW w:w="600" w:type="dxa"/>
          </w:tcPr>
          <w:p w14:paraId="57196779" w14:textId="77777777" w:rsidR="00B50050" w:rsidRDefault="00B50050" w:rsidP="0088127C">
            <w:pPr>
              <w:pStyle w:val="OtherTableBody"/>
            </w:pPr>
            <w:r>
              <w:t>ST</w:t>
            </w:r>
          </w:p>
        </w:tc>
        <w:tc>
          <w:tcPr>
            <w:tcW w:w="700" w:type="dxa"/>
          </w:tcPr>
          <w:p w14:paraId="04A374BD" w14:textId="77777777" w:rsidR="00B50050" w:rsidRDefault="00B50050" w:rsidP="0088127C">
            <w:pPr>
              <w:pStyle w:val="OtherTableBody"/>
            </w:pPr>
          </w:p>
        </w:tc>
        <w:tc>
          <w:tcPr>
            <w:tcW w:w="600" w:type="dxa"/>
          </w:tcPr>
          <w:p w14:paraId="0DC219BB" w14:textId="77777777" w:rsidR="00B50050" w:rsidRDefault="00B50050" w:rsidP="0088127C">
            <w:pPr>
              <w:pStyle w:val="OtherTableBody"/>
            </w:pPr>
          </w:p>
        </w:tc>
        <w:tc>
          <w:tcPr>
            <w:tcW w:w="900" w:type="dxa"/>
          </w:tcPr>
          <w:p w14:paraId="6A61CEB5" w14:textId="77777777" w:rsidR="00B50050" w:rsidRDefault="00B50050" w:rsidP="0088127C">
            <w:pPr>
              <w:pStyle w:val="OtherTableBody"/>
            </w:pPr>
            <w:r>
              <w:t>3.4.2.37</w:t>
            </w:r>
          </w:p>
        </w:tc>
      </w:tr>
      <w:tr w:rsidR="00B50050" w14:paraId="681693AF" w14:textId="77777777" w:rsidTr="00195548">
        <w:tc>
          <w:tcPr>
            <w:tcW w:w="3500" w:type="dxa"/>
          </w:tcPr>
          <w:p w14:paraId="5873C9E0" w14:textId="77777777" w:rsidR="00B50050" w:rsidRDefault="00B50050" w:rsidP="0088127C">
            <w:pPr>
              <w:pStyle w:val="OtherTableBody"/>
            </w:pPr>
            <w:r>
              <w:t>Stratum for Study Randomization</w:t>
            </w:r>
          </w:p>
        </w:tc>
        <w:tc>
          <w:tcPr>
            <w:tcW w:w="700" w:type="dxa"/>
          </w:tcPr>
          <w:p w14:paraId="6D148C76" w14:textId="77777777" w:rsidR="00B50050" w:rsidRDefault="00B50050" w:rsidP="0088127C">
            <w:pPr>
              <w:pStyle w:val="OtherTableBody"/>
            </w:pPr>
            <w:r>
              <w:t>01047</w:t>
            </w:r>
          </w:p>
        </w:tc>
        <w:tc>
          <w:tcPr>
            <w:tcW w:w="600" w:type="dxa"/>
          </w:tcPr>
          <w:p w14:paraId="485D6EE5" w14:textId="77777777" w:rsidR="00B50050" w:rsidRDefault="00B50050" w:rsidP="0088127C">
            <w:pPr>
              <w:pStyle w:val="OtherTableBody"/>
            </w:pPr>
            <w:r>
              <w:t>CSR</w:t>
            </w:r>
          </w:p>
        </w:tc>
        <w:tc>
          <w:tcPr>
            <w:tcW w:w="600" w:type="dxa"/>
          </w:tcPr>
          <w:p w14:paraId="437433EA" w14:textId="77777777" w:rsidR="00B50050" w:rsidRDefault="00B50050" w:rsidP="0088127C">
            <w:pPr>
              <w:pStyle w:val="OtherTableBody"/>
            </w:pPr>
            <w:r>
              <w:t>13</w:t>
            </w:r>
          </w:p>
        </w:tc>
        <w:tc>
          <w:tcPr>
            <w:tcW w:w="600" w:type="dxa"/>
          </w:tcPr>
          <w:p w14:paraId="5BF860FD" w14:textId="77777777" w:rsidR="00B50050" w:rsidRDefault="00B50050" w:rsidP="0088127C">
            <w:pPr>
              <w:pStyle w:val="OtherTableBody"/>
            </w:pPr>
            <w:r>
              <w:t>..</w:t>
            </w:r>
          </w:p>
        </w:tc>
        <w:tc>
          <w:tcPr>
            <w:tcW w:w="600" w:type="dxa"/>
          </w:tcPr>
          <w:p w14:paraId="62ADA09A" w14:textId="77777777" w:rsidR="00B50050" w:rsidRDefault="00B50050" w:rsidP="0088127C">
            <w:pPr>
              <w:pStyle w:val="OtherTableBody"/>
            </w:pPr>
          </w:p>
        </w:tc>
        <w:tc>
          <w:tcPr>
            <w:tcW w:w="600" w:type="dxa"/>
          </w:tcPr>
          <w:p w14:paraId="39F713DB" w14:textId="77777777" w:rsidR="00B50050" w:rsidRDefault="00B50050" w:rsidP="0088127C">
            <w:pPr>
              <w:pStyle w:val="OtherTableBody"/>
            </w:pPr>
            <w:r>
              <w:t>CWE</w:t>
            </w:r>
          </w:p>
        </w:tc>
        <w:tc>
          <w:tcPr>
            <w:tcW w:w="700" w:type="dxa"/>
          </w:tcPr>
          <w:p w14:paraId="56C17F37" w14:textId="77777777" w:rsidR="00B50050" w:rsidRDefault="00B50050" w:rsidP="0088127C">
            <w:pPr>
              <w:pStyle w:val="OtherTableBody"/>
            </w:pPr>
            <w:r>
              <w:t>Y</w:t>
            </w:r>
          </w:p>
        </w:tc>
        <w:tc>
          <w:tcPr>
            <w:tcW w:w="600" w:type="dxa"/>
          </w:tcPr>
          <w:p w14:paraId="583A45D5" w14:textId="77777777" w:rsidR="00B50050" w:rsidRDefault="00B50050" w:rsidP="0088127C">
            <w:pPr>
              <w:pStyle w:val="OtherTableBody"/>
            </w:pPr>
            <w:r>
              <w:t>0592</w:t>
            </w:r>
          </w:p>
        </w:tc>
        <w:tc>
          <w:tcPr>
            <w:tcW w:w="900" w:type="dxa"/>
          </w:tcPr>
          <w:p w14:paraId="4E95E8F3" w14:textId="77777777" w:rsidR="00B50050" w:rsidRDefault="00B50050" w:rsidP="0088127C">
            <w:pPr>
              <w:pStyle w:val="OtherTableBody"/>
            </w:pPr>
            <w:r>
              <w:t>7.8.1.13</w:t>
            </w:r>
          </w:p>
        </w:tc>
      </w:tr>
      <w:tr w:rsidR="00B50050" w14:paraId="52A7C2BB" w14:textId="77777777" w:rsidTr="00195548">
        <w:tc>
          <w:tcPr>
            <w:tcW w:w="3500" w:type="dxa"/>
          </w:tcPr>
          <w:p w14:paraId="452C7F82" w14:textId="77777777" w:rsidR="00B50050" w:rsidRDefault="00B50050" w:rsidP="0088127C">
            <w:pPr>
              <w:pStyle w:val="OtherTableBody"/>
            </w:pPr>
            <w:r>
              <w:t>Student Indicator</w:t>
            </w:r>
          </w:p>
        </w:tc>
        <w:tc>
          <w:tcPr>
            <w:tcW w:w="700" w:type="dxa"/>
          </w:tcPr>
          <w:p w14:paraId="57247D62" w14:textId="77777777" w:rsidR="00B50050" w:rsidRDefault="00B50050" w:rsidP="0088127C">
            <w:pPr>
              <w:pStyle w:val="OtherTableBody"/>
            </w:pPr>
            <w:r>
              <w:t>00745</w:t>
            </w:r>
          </w:p>
        </w:tc>
        <w:tc>
          <w:tcPr>
            <w:tcW w:w="600" w:type="dxa"/>
          </w:tcPr>
          <w:p w14:paraId="2DEB0CAB" w14:textId="77777777" w:rsidR="00B50050" w:rsidRDefault="00B50050" w:rsidP="0088127C">
            <w:pPr>
              <w:pStyle w:val="OtherTableBody"/>
            </w:pPr>
            <w:r>
              <w:t>PD1</w:t>
            </w:r>
          </w:p>
        </w:tc>
        <w:tc>
          <w:tcPr>
            <w:tcW w:w="600" w:type="dxa"/>
          </w:tcPr>
          <w:p w14:paraId="2D51BD76" w14:textId="77777777" w:rsidR="00B50050" w:rsidRDefault="00B50050" w:rsidP="0088127C">
            <w:pPr>
              <w:pStyle w:val="OtherTableBody"/>
            </w:pPr>
            <w:r>
              <w:t>5</w:t>
            </w:r>
          </w:p>
        </w:tc>
        <w:tc>
          <w:tcPr>
            <w:tcW w:w="600" w:type="dxa"/>
          </w:tcPr>
          <w:p w14:paraId="33DE1A54" w14:textId="77777777" w:rsidR="00B50050" w:rsidRDefault="00B50050" w:rsidP="0088127C">
            <w:pPr>
              <w:pStyle w:val="OtherTableBody"/>
            </w:pPr>
            <w:r>
              <w:t>..</w:t>
            </w:r>
          </w:p>
        </w:tc>
        <w:tc>
          <w:tcPr>
            <w:tcW w:w="600" w:type="dxa"/>
          </w:tcPr>
          <w:p w14:paraId="6AA4E6C6" w14:textId="77777777" w:rsidR="00B50050" w:rsidRDefault="00B50050" w:rsidP="0088127C">
            <w:pPr>
              <w:pStyle w:val="OtherTableBody"/>
            </w:pPr>
          </w:p>
        </w:tc>
        <w:tc>
          <w:tcPr>
            <w:tcW w:w="600" w:type="dxa"/>
          </w:tcPr>
          <w:p w14:paraId="53362719" w14:textId="77777777" w:rsidR="00B50050" w:rsidRDefault="00B50050" w:rsidP="0088127C">
            <w:pPr>
              <w:pStyle w:val="OtherTableBody"/>
            </w:pPr>
            <w:r>
              <w:t>CWE</w:t>
            </w:r>
          </w:p>
        </w:tc>
        <w:tc>
          <w:tcPr>
            <w:tcW w:w="700" w:type="dxa"/>
          </w:tcPr>
          <w:p w14:paraId="5F86DCDF" w14:textId="77777777" w:rsidR="00B50050" w:rsidRDefault="00B50050" w:rsidP="0088127C">
            <w:pPr>
              <w:pStyle w:val="OtherTableBody"/>
            </w:pPr>
          </w:p>
        </w:tc>
        <w:tc>
          <w:tcPr>
            <w:tcW w:w="600" w:type="dxa"/>
          </w:tcPr>
          <w:p w14:paraId="53D43B57" w14:textId="77777777" w:rsidR="00B50050" w:rsidRDefault="00B50050" w:rsidP="0088127C">
            <w:pPr>
              <w:pStyle w:val="OtherTableBody"/>
            </w:pPr>
            <w:r>
              <w:t>0231</w:t>
            </w:r>
          </w:p>
        </w:tc>
        <w:tc>
          <w:tcPr>
            <w:tcW w:w="900" w:type="dxa"/>
          </w:tcPr>
          <w:p w14:paraId="0FF55AC4" w14:textId="77777777" w:rsidR="00B50050" w:rsidRDefault="00B50050" w:rsidP="0088127C">
            <w:pPr>
              <w:pStyle w:val="OtherTableBody"/>
            </w:pPr>
            <w:r>
              <w:t>3.4.11.5</w:t>
            </w:r>
          </w:p>
        </w:tc>
      </w:tr>
      <w:tr w:rsidR="00B50050" w14:paraId="6727FC0E" w14:textId="77777777" w:rsidTr="00195548">
        <w:tc>
          <w:tcPr>
            <w:tcW w:w="3500" w:type="dxa"/>
          </w:tcPr>
          <w:p w14:paraId="08E65C40" w14:textId="77777777" w:rsidR="00B50050" w:rsidRDefault="00B50050" w:rsidP="0088127C">
            <w:pPr>
              <w:pStyle w:val="OtherTableBody"/>
            </w:pPr>
            <w:r>
              <w:t>Student Indicator</w:t>
            </w:r>
          </w:p>
        </w:tc>
        <w:tc>
          <w:tcPr>
            <w:tcW w:w="700" w:type="dxa"/>
          </w:tcPr>
          <w:p w14:paraId="086DAE56" w14:textId="77777777" w:rsidR="00B50050" w:rsidRDefault="00B50050" w:rsidP="0088127C">
            <w:pPr>
              <w:pStyle w:val="OtherTableBody"/>
            </w:pPr>
            <w:r>
              <w:t>00745</w:t>
            </w:r>
          </w:p>
        </w:tc>
        <w:tc>
          <w:tcPr>
            <w:tcW w:w="600" w:type="dxa"/>
          </w:tcPr>
          <w:p w14:paraId="72C5DDB9" w14:textId="77777777" w:rsidR="00B50050" w:rsidRDefault="00B50050" w:rsidP="0088127C">
            <w:pPr>
              <w:pStyle w:val="OtherTableBody"/>
            </w:pPr>
            <w:r>
              <w:t>GT1</w:t>
            </w:r>
          </w:p>
        </w:tc>
        <w:tc>
          <w:tcPr>
            <w:tcW w:w="600" w:type="dxa"/>
          </w:tcPr>
          <w:p w14:paraId="2BD80329" w14:textId="77777777" w:rsidR="00B50050" w:rsidRDefault="00B50050" w:rsidP="0088127C">
            <w:pPr>
              <w:pStyle w:val="OtherTableBody"/>
            </w:pPr>
            <w:r>
              <w:t>40</w:t>
            </w:r>
          </w:p>
        </w:tc>
        <w:tc>
          <w:tcPr>
            <w:tcW w:w="600" w:type="dxa"/>
          </w:tcPr>
          <w:p w14:paraId="18FE069A" w14:textId="77777777" w:rsidR="00B50050" w:rsidRDefault="00B50050" w:rsidP="0088127C">
            <w:pPr>
              <w:pStyle w:val="OtherTableBody"/>
            </w:pPr>
            <w:r>
              <w:t>..</w:t>
            </w:r>
          </w:p>
        </w:tc>
        <w:tc>
          <w:tcPr>
            <w:tcW w:w="600" w:type="dxa"/>
          </w:tcPr>
          <w:p w14:paraId="644FF917" w14:textId="77777777" w:rsidR="00B50050" w:rsidRDefault="00B50050" w:rsidP="0088127C">
            <w:pPr>
              <w:pStyle w:val="OtherTableBody"/>
            </w:pPr>
          </w:p>
        </w:tc>
        <w:tc>
          <w:tcPr>
            <w:tcW w:w="600" w:type="dxa"/>
          </w:tcPr>
          <w:p w14:paraId="6B13DB91" w14:textId="77777777" w:rsidR="00B50050" w:rsidRDefault="00B50050" w:rsidP="0088127C">
            <w:pPr>
              <w:pStyle w:val="OtherTableBody"/>
            </w:pPr>
            <w:r>
              <w:t>CWE</w:t>
            </w:r>
          </w:p>
        </w:tc>
        <w:tc>
          <w:tcPr>
            <w:tcW w:w="700" w:type="dxa"/>
          </w:tcPr>
          <w:p w14:paraId="73DB3F4F" w14:textId="77777777" w:rsidR="00B50050" w:rsidRDefault="00B50050" w:rsidP="0088127C">
            <w:pPr>
              <w:pStyle w:val="OtherTableBody"/>
            </w:pPr>
          </w:p>
        </w:tc>
        <w:tc>
          <w:tcPr>
            <w:tcW w:w="600" w:type="dxa"/>
          </w:tcPr>
          <w:p w14:paraId="3D18C0CC" w14:textId="77777777" w:rsidR="00B50050" w:rsidRDefault="00B50050" w:rsidP="0088127C">
            <w:pPr>
              <w:pStyle w:val="OtherTableBody"/>
            </w:pPr>
            <w:r>
              <w:t>0231</w:t>
            </w:r>
          </w:p>
        </w:tc>
        <w:tc>
          <w:tcPr>
            <w:tcW w:w="900" w:type="dxa"/>
          </w:tcPr>
          <w:p w14:paraId="79A918C3" w14:textId="77777777" w:rsidR="00B50050" w:rsidRDefault="00B50050" w:rsidP="0088127C">
            <w:pPr>
              <w:pStyle w:val="OtherTableBody"/>
            </w:pPr>
            <w:r>
              <w:t>6.5.5.40</w:t>
            </w:r>
          </w:p>
        </w:tc>
      </w:tr>
      <w:tr w:rsidR="00B50050" w14:paraId="3DF4C2F6" w14:textId="77777777" w:rsidTr="00195548">
        <w:tc>
          <w:tcPr>
            <w:tcW w:w="3500" w:type="dxa"/>
          </w:tcPr>
          <w:p w14:paraId="03FD91D0" w14:textId="77777777" w:rsidR="00B50050" w:rsidRDefault="00B50050" w:rsidP="0088127C">
            <w:pPr>
              <w:pStyle w:val="OtherTableBody"/>
            </w:pPr>
            <w:r>
              <w:t>Student Indicator</w:t>
            </w:r>
          </w:p>
        </w:tc>
        <w:tc>
          <w:tcPr>
            <w:tcW w:w="700" w:type="dxa"/>
          </w:tcPr>
          <w:p w14:paraId="31CF7B2E" w14:textId="77777777" w:rsidR="00B50050" w:rsidRDefault="00B50050" w:rsidP="0088127C">
            <w:pPr>
              <w:pStyle w:val="OtherTableBody"/>
            </w:pPr>
            <w:r>
              <w:t>00745</w:t>
            </w:r>
          </w:p>
        </w:tc>
        <w:tc>
          <w:tcPr>
            <w:tcW w:w="600" w:type="dxa"/>
          </w:tcPr>
          <w:p w14:paraId="7FB56A66" w14:textId="77777777" w:rsidR="00B50050" w:rsidRDefault="00B50050" w:rsidP="0088127C">
            <w:pPr>
              <w:pStyle w:val="OtherTableBody"/>
            </w:pPr>
            <w:r>
              <w:t>IN2</w:t>
            </w:r>
          </w:p>
        </w:tc>
        <w:tc>
          <w:tcPr>
            <w:tcW w:w="600" w:type="dxa"/>
          </w:tcPr>
          <w:p w14:paraId="6DBFD153" w14:textId="77777777" w:rsidR="00B50050" w:rsidRDefault="00B50050" w:rsidP="0088127C">
            <w:pPr>
              <w:pStyle w:val="OtherTableBody"/>
            </w:pPr>
            <w:r>
              <w:t>38</w:t>
            </w:r>
          </w:p>
        </w:tc>
        <w:tc>
          <w:tcPr>
            <w:tcW w:w="600" w:type="dxa"/>
          </w:tcPr>
          <w:p w14:paraId="72CE4A2C" w14:textId="77777777" w:rsidR="00B50050" w:rsidRDefault="00B50050" w:rsidP="0088127C">
            <w:pPr>
              <w:pStyle w:val="OtherTableBody"/>
            </w:pPr>
            <w:r>
              <w:t>..</w:t>
            </w:r>
          </w:p>
        </w:tc>
        <w:tc>
          <w:tcPr>
            <w:tcW w:w="600" w:type="dxa"/>
          </w:tcPr>
          <w:p w14:paraId="6F005EE9" w14:textId="77777777" w:rsidR="00B50050" w:rsidRDefault="00B50050" w:rsidP="0088127C">
            <w:pPr>
              <w:pStyle w:val="OtherTableBody"/>
            </w:pPr>
          </w:p>
        </w:tc>
        <w:tc>
          <w:tcPr>
            <w:tcW w:w="600" w:type="dxa"/>
          </w:tcPr>
          <w:p w14:paraId="7C460441" w14:textId="77777777" w:rsidR="00B50050" w:rsidRDefault="00B50050" w:rsidP="0088127C">
            <w:pPr>
              <w:pStyle w:val="OtherTableBody"/>
            </w:pPr>
            <w:r>
              <w:t>CWE</w:t>
            </w:r>
          </w:p>
        </w:tc>
        <w:tc>
          <w:tcPr>
            <w:tcW w:w="700" w:type="dxa"/>
          </w:tcPr>
          <w:p w14:paraId="251E3C4F" w14:textId="77777777" w:rsidR="00B50050" w:rsidRDefault="00B50050" w:rsidP="0088127C">
            <w:pPr>
              <w:pStyle w:val="OtherTableBody"/>
            </w:pPr>
          </w:p>
        </w:tc>
        <w:tc>
          <w:tcPr>
            <w:tcW w:w="600" w:type="dxa"/>
          </w:tcPr>
          <w:p w14:paraId="13FC5E92" w14:textId="77777777" w:rsidR="00B50050" w:rsidRDefault="00B50050" w:rsidP="0088127C">
            <w:pPr>
              <w:pStyle w:val="OtherTableBody"/>
            </w:pPr>
            <w:r>
              <w:t>0231</w:t>
            </w:r>
          </w:p>
        </w:tc>
        <w:tc>
          <w:tcPr>
            <w:tcW w:w="900" w:type="dxa"/>
          </w:tcPr>
          <w:p w14:paraId="53C4BF89" w14:textId="77777777" w:rsidR="00B50050" w:rsidRDefault="00B50050" w:rsidP="0088127C">
            <w:pPr>
              <w:pStyle w:val="OtherTableBody"/>
            </w:pPr>
            <w:r>
              <w:t>6.5.7.38</w:t>
            </w:r>
          </w:p>
        </w:tc>
      </w:tr>
      <w:tr w:rsidR="00B50050" w14:paraId="20F04F36" w14:textId="77777777" w:rsidTr="00195548">
        <w:tc>
          <w:tcPr>
            <w:tcW w:w="3500" w:type="dxa"/>
          </w:tcPr>
          <w:p w14:paraId="71E82930" w14:textId="77777777" w:rsidR="00B50050" w:rsidRDefault="00B50050" w:rsidP="0088127C">
            <w:pPr>
              <w:pStyle w:val="OtherTableBody"/>
            </w:pPr>
            <w:r>
              <w:t>Student Indicator</w:t>
            </w:r>
          </w:p>
        </w:tc>
        <w:tc>
          <w:tcPr>
            <w:tcW w:w="700" w:type="dxa"/>
          </w:tcPr>
          <w:p w14:paraId="7280FDC3" w14:textId="77777777" w:rsidR="00B50050" w:rsidRDefault="00B50050" w:rsidP="0088127C">
            <w:pPr>
              <w:pStyle w:val="OtherTableBody"/>
            </w:pPr>
            <w:r>
              <w:t>00745</w:t>
            </w:r>
          </w:p>
        </w:tc>
        <w:tc>
          <w:tcPr>
            <w:tcW w:w="600" w:type="dxa"/>
          </w:tcPr>
          <w:p w14:paraId="59940E43" w14:textId="77777777" w:rsidR="00B50050" w:rsidRDefault="00B50050" w:rsidP="0088127C">
            <w:pPr>
              <w:pStyle w:val="OtherTableBody"/>
            </w:pPr>
            <w:r>
              <w:t>NK1</w:t>
            </w:r>
          </w:p>
        </w:tc>
        <w:tc>
          <w:tcPr>
            <w:tcW w:w="600" w:type="dxa"/>
          </w:tcPr>
          <w:p w14:paraId="1FF3F3E3" w14:textId="77777777" w:rsidR="00B50050" w:rsidRDefault="00B50050" w:rsidP="0088127C">
            <w:pPr>
              <w:pStyle w:val="OtherTableBody"/>
            </w:pPr>
            <w:r>
              <w:t>24</w:t>
            </w:r>
          </w:p>
        </w:tc>
        <w:tc>
          <w:tcPr>
            <w:tcW w:w="600" w:type="dxa"/>
          </w:tcPr>
          <w:p w14:paraId="6CE0133E" w14:textId="77777777" w:rsidR="00B50050" w:rsidRDefault="00B50050" w:rsidP="0088127C">
            <w:pPr>
              <w:pStyle w:val="OtherTableBody"/>
            </w:pPr>
            <w:r>
              <w:t>..</w:t>
            </w:r>
          </w:p>
        </w:tc>
        <w:tc>
          <w:tcPr>
            <w:tcW w:w="600" w:type="dxa"/>
          </w:tcPr>
          <w:p w14:paraId="6B4F322C" w14:textId="77777777" w:rsidR="00B50050" w:rsidRDefault="00B50050" w:rsidP="0088127C">
            <w:pPr>
              <w:pStyle w:val="OtherTableBody"/>
            </w:pPr>
          </w:p>
        </w:tc>
        <w:tc>
          <w:tcPr>
            <w:tcW w:w="600" w:type="dxa"/>
          </w:tcPr>
          <w:p w14:paraId="5844BD8A" w14:textId="77777777" w:rsidR="00B50050" w:rsidRDefault="00B50050" w:rsidP="0088127C">
            <w:pPr>
              <w:pStyle w:val="OtherTableBody"/>
            </w:pPr>
            <w:r>
              <w:t>CWE</w:t>
            </w:r>
          </w:p>
        </w:tc>
        <w:tc>
          <w:tcPr>
            <w:tcW w:w="700" w:type="dxa"/>
          </w:tcPr>
          <w:p w14:paraId="60284533" w14:textId="77777777" w:rsidR="00B50050" w:rsidRDefault="00B50050" w:rsidP="0088127C">
            <w:pPr>
              <w:pStyle w:val="OtherTableBody"/>
            </w:pPr>
          </w:p>
        </w:tc>
        <w:tc>
          <w:tcPr>
            <w:tcW w:w="600" w:type="dxa"/>
          </w:tcPr>
          <w:p w14:paraId="03F3AF37" w14:textId="77777777" w:rsidR="00B50050" w:rsidRDefault="00B50050" w:rsidP="0088127C">
            <w:pPr>
              <w:pStyle w:val="OtherTableBody"/>
            </w:pPr>
            <w:r>
              <w:t>0231</w:t>
            </w:r>
          </w:p>
        </w:tc>
        <w:tc>
          <w:tcPr>
            <w:tcW w:w="900" w:type="dxa"/>
          </w:tcPr>
          <w:p w14:paraId="369583DC" w14:textId="77777777" w:rsidR="00B50050" w:rsidRDefault="00B50050" w:rsidP="0088127C">
            <w:pPr>
              <w:pStyle w:val="OtherTableBody"/>
            </w:pPr>
            <w:r>
              <w:t>3.4.5.24</w:t>
            </w:r>
          </w:p>
        </w:tc>
      </w:tr>
      <w:tr w:rsidR="00B50050" w14:paraId="69E7AF58" w14:textId="77777777" w:rsidTr="00195548">
        <w:tc>
          <w:tcPr>
            <w:tcW w:w="3500" w:type="dxa"/>
          </w:tcPr>
          <w:p w14:paraId="3E1B9E9D" w14:textId="77777777" w:rsidR="00B50050" w:rsidRDefault="00B50050" w:rsidP="0088127C">
            <w:pPr>
              <w:pStyle w:val="OtherTableBody"/>
            </w:pPr>
            <w:r>
              <w:t xml:space="preserve">Study Authorizing Provider </w:t>
            </w:r>
          </w:p>
        </w:tc>
        <w:tc>
          <w:tcPr>
            <w:tcW w:w="700" w:type="dxa"/>
          </w:tcPr>
          <w:p w14:paraId="44A0B843" w14:textId="77777777" w:rsidR="00B50050" w:rsidRDefault="00B50050" w:rsidP="0088127C">
            <w:pPr>
              <w:pStyle w:val="OtherTableBody"/>
            </w:pPr>
            <w:r>
              <w:t>01042</w:t>
            </w:r>
          </w:p>
        </w:tc>
        <w:tc>
          <w:tcPr>
            <w:tcW w:w="600" w:type="dxa"/>
          </w:tcPr>
          <w:p w14:paraId="64C9CA43" w14:textId="77777777" w:rsidR="00B50050" w:rsidRDefault="00B50050" w:rsidP="0088127C">
            <w:pPr>
              <w:pStyle w:val="OtherTableBody"/>
            </w:pPr>
            <w:r>
              <w:t>CSR</w:t>
            </w:r>
          </w:p>
        </w:tc>
        <w:tc>
          <w:tcPr>
            <w:tcW w:w="600" w:type="dxa"/>
          </w:tcPr>
          <w:p w14:paraId="2C616A12" w14:textId="77777777" w:rsidR="00B50050" w:rsidRDefault="00B50050" w:rsidP="0088127C">
            <w:pPr>
              <w:pStyle w:val="OtherTableBody"/>
            </w:pPr>
            <w:r>
              <w:t>8</w:t>
            </w:r>
          </w:p>
        </w:tc>
        <w:tc>
          <w:tcPr>
            <w:tcW w:w="600" w:type="dxa"/>
          </w:tcPr>
          <w:p w14:paraId="302F0670" w14:textId="77777777" w:rsidR="00B50050" w:rsidRDefault="00B50050" w:rsidP="0088127C">
            <w:pPr>
              <w:pStyle w:val="OtherTableBody"/>
            </w:pPr>
            <w:r>
              <w:t>..</w:t>
            </w:r>
          </w:p>
        </w:tc>
        <w:tc>
          <w:tcPr>
            <w:tcW w:w="600" w:type="dxa"/>
          </w:tcPr>
          <w:p w14:paraId="1716BE9F" w14:textId="77777777" w:rsidR="00B50050" w:rsidRDefault="00B50050" w:rsidP="0088127C">
            <w:pPr>
              <w:pStyle w:val="OtherTableBody"/>
            </w:pPr>
          </w:p>
        </w:tc>
        <w:tc>
          <w:tcPr>
            <w:tcW w:w="600" w:type="dxa"/>
          </w:tcPr>
          <w:p w14:paraId="5E9B9B9F" w14:textId="77777777" w:rsidR="00B50050" w:rsidRDefault="00B50050" w:rsidP="0088127C">
            <w:pPr>
              <w:pStyle w:val="OtherTableBody"/>
            </w:pPr>
            <w:r>
              <w:t>XCN</w:t>
            </w:r>
          </w:p>
        </w:tc>
        <w:tc>
          <w:tcPr>
            <w:tcW w:w="700" w:type="dxa"/>
          </w:tcPr>
          <w:p w14:paraId="12AE1601" w14:textId="77777777" w:rsidR="00B50050" w:rsidRDefault="00B50050" w:rsidP="0088127C">
            <w:pPr>
              <w:pStyle w:val="OtherTableBody"/>
            </w:pPr>
            <w:r>
              <w:t>Y</w:t>
            </w:r>
          </w:p>
        </w:tc>
        <w:tc>
          <w:tcPr>
            <w:tcW w:w="600" w:type="dxa"/>
          </w:tcPr>
          <w:p w14:paraId="3B8EE5C7" w14:textId="77777777" w:rsidR="00B50050" w:rsidRDefault="00B50050" w:rsidP="0088127C">
            <w:pPr>
              <w:pStyle w:val="OtherTableBody"/>
            </w:pPr>
          </w:p>
        </w:tc>
        <w:tc>
          <w:tcPr>
            <w:tcW w:w="900" w:type="dxa"/>
          </w:tcPr>
          <w:p w14:paraId="7411CCB8" w14:textId="77777777" w:rsidR="00B50050" w:rsidRDefault="00B50050" w:rsidP="0088127C">
            <w:pPr>
              <w:pStyle w:val="OtherTableBody"/>
            </w:pPr>
            <w:r>
              <w:t>7.8.1.8</w:t>
            </w:r>
          </w:p>
        </w:tc>
      </w:tr>
      <w:tr w:rsidR="00B50050" w14:paraId="172BB09B" w14:textId="77777777" w:rsidTr="00195548">
        <w:tc>
          <w:tcPr>
            <w:tcW w:w="3500" w:type="dxa"/>
          </w:tcPr>
          <w:p w14:paraId="783EB096" w14:textId="77777777" w:rsidR="00B50050" w:rsidRDefault="00B50050" w:rsidP="0088127C">
            <w:pPr>
              <w:pStyle w:val="OtherTableBody"/>
            </w:pPr>
            <w:r>
              <w:t>Study Instance UID</w:t>
            </w:r>
          </w:p>
        </w:tc>
        <w:tc>
          <w:tcPr>
            <w:tcW w:w="700" w:type="dxa"/>
          </w:tcPr>
          <w:p w14:paraId="180960BB" w14:textId="77777777" w:rsidR="00B50050" w:rsidRDefault="00B50050" w:rsidP="0088127C">
            <w:pPr>
              <w:pStyle w:val="OtherTableBody"/>
            </w:pPr>
            <w:r>
              <w:t>01659</w:t>
            </w:r>
          </w:p>
        </w:tc>
        <w:tc>
          <w:tcPr>
            <w:tcW w:w="600" w:type="dxa"/>
          </w:tcPr>
          <w:p w14:paraId="3AD0B1B0" w14:textId="77777777" w:rsidR="00B50050" w:rsidRDefault="00B50050" w:rsidP="0088127C">
            <w:pPr>
              <w:pStyle w:val="OtherTableBody"/>
            </w:pPr>
            <w:r>
              <w:t>IPC</w:t>
            </w:r>
          </w:p>
        </w:tc>
        <w:tc>
          <w:tcPr>
            <w:tcW w:w="600" w:type="dxa"/>
          </w:tcPr>
          <w:p w14:paraId="733D78E9" w14:textId="77777777" w:rsidR="00B50050" w:rsidRDefault="00B50050" w:rsidP="0088127C">
            <w:pPr>
              <w:pStyle w:val="OtherTableBody"/>
            </w:pPr>
            <w:r>
              <w:t>3</w:t>
            </w:r>
          </w:p>
        </w:tc>
        <w:tc>
          <w:tcPr>
            <w:tcW w:w="600" w:type="dxa"/>
          </w:tcPr>
          <w:p w14:paraId="185489E5" w14:textId="77777777" w:rsidR="00B50050" w:rsidRDefault="00B50050" w:rsidP="0088127C">
            <w:pPr>
              <w:pStyle w:val="OtherTableBody"/>
            </w:pPr>
            <w:r>
              <w:t>..</w:t>
            </w:r>
          </w:p>
        </w:tc>
        <w:tc>
          <w:tcPr>
            <w:tcW w:w="600" w:type="dxa"/>
          </w:tcPr>
          <w:p w14:paraId="7E3AC46B" w14:textId="77777777" w:rsidR="00B50050" w:rsidRDefault="00B50050" w:rsidP="0088127C">
            <w:pPr>
              <w:pStyle w:val="OtherTableBody"/>
            </w:pPr>
          </w:p>
        </w:tc>
        <w:tc>
          <w:tcPr>
            <w:tcW w:w="600" w:type="dxa"/>
          </w:tcPr>
          <w:p w14:paraId="2F8E3FD9" w14:textId="77777777" w:rsidR="00B50050" w:rsidRDefault="00B50050" w:rsidP="0088127C">
            <w:pPr>
              <w:pStyle w:val="OtherTableBody"/>
            </w:pPr>
            <w:r>
              <w:t>EI</w:t>
            </w:r>
          </w:p>
        </w:tc>
        <w:tc>
          <w:tcPr>
            <w:tcW w:w="700" w:type="dxa"/>
          </w:tcPr>
          <w:p w14:paraId="7F342EC9" w14:textId="77777777" w:rsidR="00B50050" w:rsidRDefault="00B50050" w:rsidP="0088127C">
            <w:pPr>
              <w:pStyle w:val="OtherTableBody"/>
            </w:pPr>
          </w:p>
        </w:tc>
        <w:tc>
          <w:tcPr>
            <w:tcW w:w="600" w:type="dxa"/>
          </w:tcPr>
          <w:p w14:paraId="0FF3D5C0" w14:textId="77777777" w:rsidR="00B50050" w:rsidRDefault="00B50050" w:rsidP="0088127C">
            <w:pPr>
              <w:pStyle w:val="OtherTableBody"/>
            </w:pPr>
          </w:p>
        </w:tc>
        <w:tc>
          <w:tcPr>
            <w:tcW w:w="900" w:type="dxa"/>
          </w:tcPr>
          <w:p w14:paraId="185BDCA0" w14:textId="77777777" w:rsidR="00B50050" w:rsidRDefault="00B50050" w:rsidP="0088127C">
            <w:pPr>
              <w:pStyle w:val="OtherTableBody"/>
            </w:pPr>
            <w:r>
              <w:t>4.5.6.3</w:t>
            </w:r>
          </w:p>
        </w:tc>
      </w:tr>
      <w:tr w:rsidR="00B50050" w14:paraId="662A83DD" w14:textId="77777777" w:rsidTr="00195548">
        <w:tc>
          <w:tcPr>
            <w:tcW w:w="3500" w:type="dxa"/>
          </w:tcPr>
          <w:p w14:paraId="0222F2EB" w14:textId="77777777" w:rsidR="00B50050" w:rsidRDefault="00B50050" w:rsidP="0088127C">
            <w:pPr>
              <w:pStyle w:val="OtherTableBody"/>
            </w:pPr>
            <w:r>
              <w:t>Study Phase Evaluability</w:t>
            </w:r>
          </w:p>
        </w:tc>
        <w:tc>
          <w:tcPr>
            <w:tcW w:w="700" w:type="dxa"/>
          </w:tcPr>
          <w:p w14:paraId="11CDD53A" w14:textId="77777777" w:rsidR="00B50050" w:rsidRDefault="00B50050" w:rsidP="0088127C">
            <w:pPr>
              <w:pStyle w:val="OtherTableBody"/>
            </w:pPr>
            <w:r>
              <w:t>01054</w:t>
            </w:r>
          </w:p>
        </w:tc>
        <w:tc>
          <w:tcPr>
            <w:tcW w:w="600" w:type="dxa"/>
          </w:tcPr>
          <w:p w14:paraId="2079B9DD" w14:textId="77777777" w:rsidR="00B50050" w:rsidRDefault="00B50050" w:rsidP="0088127C">
            <w:pPr>
              <w:pStyle w:val="OtherTableBody"/>
            </w:pPr>
            <w:r>
              <w:t>CSP</w:t>
            </w:r>
          </w:p>
        </w:tc>
        <w:tc>
          <w:tcPr>
            <w:tcW w:w="600" w:type="dxa"/>
          </w:tcPr>
          <w:p w14:paraId="78DC08B5" w14:textId="77777777" w:rsidR="00B50050" w:rsidRDefault="00B50050" w:rsidP="0088127C">
            <w:pPr>
              <w:pStyle w:val="OtherTableBody"/>
            </w:pPr>
            <w:r>
              <w:t>4</w:t>
            </w:r>
          </w:p>
        </w:tc>
        <w:tc>
          <w:tcPr>
            <w:tcW w:w="600" w:type="dxa"/>
          </w:tcPr>
          <w:p w14:paraId="2C46F527" w14:textId="77777777" w:rsidR="00B50050" w:rsidRDefault="00B50050" w:rsidP="0088127C">
            <w:pPr>
              <w:pStyle w:val="OtherTableBody"/>
            </w:pPr>
            <w:r>
              <w:t>..</w:t>
            </w:r>
          </w:p>
        </w:tc>
        <w:tc>
          <w:tcPr>
            <w:tcW w:w="600" w:type="dxa"/>
          </w:tcPr>
          <w:p w14:paraId="39379423" w14:textId="77777777" w:rsidR="00B50050" w:rsidRDefault="00B50050" w:rsidP="0088127C">
            <w:pPr>
              <w:pStyle w:val="OtherTableBody"/>
            </w:pPr>
          </w:p>
        </w:tc>
        <w:tc>
          <w:tcPr>
            <w:tcW w:w="600" w:type="dxa"/>
          </w:tcPr>
          <w:p w14:paraId="243ADAAF" w14:textId="77777777" w:rsidR="00B50050" w:rsidRDefault="00B50050" w:rsidP="0088127C">
            <w:pPr>
              <w:pStyle w:val="OtherTableBody"/>
            </w:pPr>
            <w:r>
              <w:t>CWE</w:t>
            </w:r>
          </w:p>
        </w:tc>
        <w:tc>
          <w:tcPr>
            <w:tcW w:w="700" w:type="dxa"/>
          </w:tcPr>
          <w:p w14:paraId="00E4287F" w14:textId="77777777" w:rsidR="00B50050" w:rsidRDefault="00B50050" w:rsidP="0088127C">
            <w:pPr>
              <w:pStyle w:val="OtherTableBody"/>
            </w:pPr>
          </w:p>
        </w:tc>
        <w:tc>
          <w:tcPr>
            <w:tcW w:w="600" w:type="dxa"/>
          </w:tcPr>
          <w:p w14:paraId="4BF23719" w14:textId="77777777" w:rsidR="00B50050" w:rsidRDefault="00B50050" w:rsidP="0088127C">
            <w:pPr>
              <w:pStyle w:val="OtherTableBody"/>
            </w:pPr>
            <w:r>
              <w:t>0588</w:t>
            </w:r>
          </w:p>
        </w:tc>
        <w:tc>
          <w:tcPr>
            <w:tcW w:w="900" w:type="dxa"/>
          </w:tcPr>
          <w:p w14:paraId="2638A54F" w14:textId="77777777" w:rsidR="00B50050" w:rsidRDefault="00B50050" w:rsidP="0088127C">
            <w:pPr>
              <w:pStyle w:val="OtherTableBody"/>
            </w:pPr>
            <w:r>
              <w:t>7.8.2.4</w:t>
            </w:r>
          </w:p>
        </w:tc>
      </w:tr>
      <w:tr w:rsidR="00B50050" w14:paraId="6AC000A8" w14:textId="77777777" w:rsidTr="00195548">
        <w:tc>
          <w:tcPr>
            <w:tcW w:w="3500" w:type="dxa"/>
          </w:tcPr>
          <w:p w14:paraId="0811B005" w14:textId="77777777" w:rsidR="00B50050" w:rsidRDefault="00B50050" w:rsidP="0088127C">
            <w:pPr>
              <w:pStyle w:val="OtherTableBody"/>
            </w:pPr>
            <w:r>
              <w:t>Study Phase Identifier</w:t>
            </w:r>
          </w:p>
        </w:tc>
        <w:tc>
          <w:tcPr>
            <w:tcW w:w="700" w:type="dxa"/>
          </w:tcPr>
          <w:p w14:paraId="299A7786" w14:textId="77777777" w:rsidR="00B50050" w:rsidRDefault="00B50050" w:rsidP="0088127C">
            <w:pPr>
              <w:pStyle w:val="OtherTableBody"/>
            </w:pPr>
            <w:r>
              <w:t>01022</w:t>
            </w:r>
          </w:p>
        </w:tc>
        <w:tc>
          <w:tcPr>
            <w:tcW w:w="600" w:type="dxa"/>
          </w:tcPr>
          <w:p w14:paraId="25E82300" w14:textId="77777777" w:rsidR="00B50050" w:rsidRDefault="00B50050" w:rsidP="0088127C">
            <w:pPr>
              <w:pStyle w:val="OtherTableBody"/>
            </w:pPr>
            <w:r>
              <w:t>CTI</w:t>
            </w:r>
          </w:p>
        </w:tc>
        <w:tc>
          <w:tcPr>
            <w:tcW w:w="600" w:type="dxa"/>
          </w:tcPr>
          <w:p w14:paraId="5593903D" w14:textId="77777777" w:rsidR="00B50050" w:rsidRDefault="00B50050" w:rsidP="0088127C">
            <w:pPr>
              <w:pStyle w:val="OtherTableBody"/>
            </w:pPr>
            <w:r>
              <w:t>2</w:t>
            </w:r>
          </w:p>
        </w:tc>
        <w:tc>
          <w:tcPr>
            <w:tcW w:w="600" w:type="dxa"/>
          </w:tcPr>
          <w:p w14:paraId="19115AD1" w14:textId="77777777" w:rsidR="00B50050" w:rsidRDefault="00B50050" w:rsidP="0088127C">
            <w:pPr>
              <w:pStyle w:val="OtherTableBody"/>
            </w:pPr>
            <w:r>
              <w:t>..</w:t>
            </w:r>
          </w:p>
        </w:tc>
        <w:tc>
          <w:tcPr>
            <w:tcW w:w="600" w:type="dxa"/>
          </w:tcPr>
          <w:p w14:paraId="49D5B18F" w14:textId="77777777" w:rsidR="00B50050" w:rsidRDefault="00B50050" w:rsidP="0088127C">
            <w:pPr>
              <w:pStyle w:val="OtherTableBody"/>
            </w:pPr>
          </w:p>
        </w:tc>
        <w:tc>
          <w:tcPr>
            <w:tcW w:w="600" w:type="dxa"/>
          </w:tcPr>
          <w:p w14:paraId="2609862E" w14:textId="77777777" w:rsidR="00B50050" w:rsidRDefault="00B50050" w:rsidP="0088127C">
            <w:pPr>
              <w:pStyle w:val="OtherTableBody"/>
            </w:pPr>
            <w:r>
              <w:t>CWE</w:t>
            </w:r>
          </w:p>
        </w:tc>
        <w:tc>
          <w:tcPr>
            <w:tcW w:w="700" w:type="dxa"/>
          </w:tcPr>
          <w:p w14:paraId="566D5446" w14:textId="77777777" w:rsidR="00B50050" w:rsidRDefault="00B50050" w:rsidP="0088127C">
            <w:pPr>
              <w:pStyle w:val="OtherTableBody"/>
            </w:pPr>
          </w:p>
        </w:tc>
        <w:tc>
          <w:tcPr>
            <w:tcW w:w="600" w:type="dxa"/>
          </w:tcPr>
          <w:p w14:paraId="3B46D8CC" w14:textId="77777777" w:rsidR="00B50050" w:rsidRDefault="00B50050" w:rsidP="0088127C">
            <w:pPr>
              <w:pStyle w:val="OtherTableBody"/>
            </w:pPr>
          </w:p>
        </w:tc>
        <w:tc>
          <w:tcPr>
            <w:tcW w:w="900" w:type="dxa"/>
          </w:tcPr>
          <w:p w14:paraId="27F7DC02" w14:textId="77777777" w:rsidR="00B50050" w:rsidRDefault="00B50050" w:rsidP="0088127C">
            <w:pPr>
              <w:pStyle w:val="OtherTableBody"/>
            </w:pPr>
            <w:r>
              <w:t>7.8.4.2</w:t>
            </w:r>
          </w:p>
        </w:tc>
      </w:tr>
      <w:tr w:rsidR="00B50050" w14:paraId="2CB8DAAF" w14:textId="77777777" w:rsidTr="00195548">
        <w:tc>
          <w:tcPr>
            <w:tcW w:w="3500" w:type="dxa"/>
          </w:tcPr>
          <w:p w14:paraId="62E61541" w14:textId="77777777" w:rsidR="00B50050" w:rsidRDefault="00B50050" w:rsidP="0088127C">
            <w:pPr>
              <w:pStyle w:val="OtherTableBody"/>
            </w:pPr>
            <w:r>
              <w:t>Study Phase Identifier</w:t>
            </w:r>
          </w:p>
        </w:tc>
        <w:tc>
          <w:tcPr>
            <w:tcW w:w="700" w:type="dxa"/>
          </w:tcPr>
          <w:p w14:paraId="2FCA51DB" w14:textId="77777777" w:rsidR="00B50050" w:rsidRDefault="00B50050" w:rsidP="0088127C">
            <w:pPr>
              <w:pStyle w:val="OtherTableBody"/>
            </w:pPr>
            <w:r>
              <w:t>01022</w:t>
            </w:r>
          </w:p>
        </w:tc>
        <w:tc>
          <w:tcPr>
            <w:tcW w:w="600" w:type="dxa"/>
          </w:tcPr>
          <w:p w14:paraId="7FB2FFF8" w14:textId="77777777" w:rsidR="00B50050" w:rsidRDefault="00B50050" w:rsidP="0088127C">
            <w:pPr>
              <w:pStyle w:val="OtherTableBody"/>
            </w:pPr>
            <w:r>
              <w:t>CSP</w:t>
            </w:r>
          </w:p>
        </w:tc>
        <w:tc>
          <w:tcPr>
            <w:tcW w:w="600" w:type="dxa"/>
          </w:tcPr>
          <w:p w14:paraId="1112BCE4" w14:textId="77777777" w:rsidR="00B50050" w:rsidRDefault="00B50050" w:rsidP="0088127C">
            <w:pPr>
              <w:pStyle w:val="OtherTableBody"/>
            </w:pPr>
            <w:r>
              <w:t>1</w:t>
            </w:r>
          </w:p>
        </w:tc>
        <w:tc>
          <w:tcPr>
            <w:tcW w:w="600" w:type="dxa"/>
          </w:tcPr>
          <w:p w14:paraId="16E52A9B" w14:textId="77777777" w:rsidR="00B50050" w:rsidRDefault="00B50050" w:rsidP="0088127C">
            <w:pPr>
              <w:pStyle w:val="OtherTableBody"/>
            </w:pPr>
            <w:r>
              <w:t>..</w:t>
            </w:r>
          </w:p>
        </w:tc>
        <w:tc>
          <w:tcPr>
            <w:tcW w:w="600" w:type="dxa"/>
          </w:tcPr>
          <w:p w14:paraId="70A0437D" w14:textId="77777777" w:rsidR="00B50050" w:rsidRDefault="00B50050" w:rsidP="0088127C">
            <w:pPr>
              <w:pStyle w:val="OtherTableBody"/>
            </w:pPr>
          </w:p>
        </w:tc>
        <w:tc>
          <w:tcPr>
            <w:tcW w:w="600" w:type="dxa"/>
          </w:tcPr>
          <w:p w14:paraId="4F4A01AE" w14:textId="77777777" w:rsidR="00B50050" w:rsidRDefault="00B50050" w:rsidP="0088127C">
            <w:pPr>
              <w:pStyle w:val="OtherTableBody"/>
            </w:pPr>
            <w:r>
              <w:t>CWE</w:t>
            </w:r>
          </w:p>
        </w:tc>
        <w:tc>
          <w:tcPr>
            <w:tcW w:w="700" w:type="dxa"/>
          </w:tcPr>
          <w:p w14:paraId="652F4002" w14:textId="77777777" w:rsidR="00B50050" w:rsidRDefault="00B50050" w:rsidP="0088127C">
            <w:pPr>
              <w:pStyle w:val="OtherTableBody"/>
            </w:pPr>
          </w:p>
        </w:tc>
        <w:tc>
          <w:tcPr>
            <w:tcW w:w="600" w:type="dxa"/>
          </w:tcPr>
          <w:p w14:paraId="60B777B9" w14:textId="77777777" w:rsidR="00B50050" w:rsidRDefault="00B50050" w:rsidP="0088127C">
            <w:pPr>
              <w:pStyle w:val="OtherTableBody"/>
            </w:pPr>
          </w:p>
        </w:tc>
        <w:tc>
          <w:tcPr>
            <w:tcW w:w="900" w:type="dxa"/>
          </w:tcPr>
          <w:p w14:paraId="7978DCBB" w14:textId="77777777" w:rsidR="00B50050" w:rsidRDefault="00B50050" w:rsidP="0088127C">
            <w:pPr>
              <w:pStyle w:val="OtherTableBody"/>
            </w:pPr>
            <w:r>
              <w:t>7.8.2.1</w:t>
            </w:r>
          </w:p>
        </w:tc>
      </w:tr>
      <w:tr w:rsidR="00B50050" w14:paraId="424918D3" w14:textId="77777777" w:rsidTr="00195548">
        <w:tc>
          <w:tcPr>
            <w:tcW w:w="3500" w:type="dxa"/>
          </w:tcPr>
          <w:p w14:paraId="4AAA4304" w14:textId="77777777" w:rsidR="00B50050" w:rsidRDefault="00B50050" w:rsidP="0088127C">
            <w:pPr>
              <w:pStyle w:val="OtherTableBody"/>
            </w:pPr>
            <w:r>
              <w:t>Study Phase Identifier</w:t>
            </w:r>
          </w:p>
        </w:tc>
        <w:tc>
          <w:tcPr>
            <w:tcW w:w="700" w:type="dxa"/>
          </w:tcPr>
          <w:p w14:paraId="00D9C952" w14:textId="77777777" w:rsidR="00B50050" w:rsidRDefault="00B50050" w:rsidP="0088127C">
            <w:pPr>
              <w:pStyle w:val="OtherTableBody"/>
            </w:pPr>
            <w:r>
              <w:t>01022</w:t>
            </w:r>
          </w:p>
        </w:tc>
        <w:tc>
          <w:tcPr>
            <w:tcW w:w="600" w:type="dxa"/>
          </w:tcPr>
          <w:p w14:paraId="3E0D129A" w14:textId="77777777" w:rsidR="00B50050" w:rsidRDefault="00B50050" w:rsidP="0088127C">
            <w:pPr>
              <w:pStyle w:val="OtherTableBody"/>
            </w:pPr>
            <w:r>
              <w:t>CM1</w:t>
            </w:r>
          </w:p>
        </w:tc>
        <w:tc>
          <w:tcPr>
            <w:tcW w:w="600" w:type="dxa"/>
          </w:tcPr>
          <w:p w14:paraId="168F6030" w14:textId="77777777" w:rsidR="00B50050" w:rsidRDefault="00B50050" w:rsidP="0088127C">
            <w:pPr>
              <w:pStyle w:val="OtherTableBody"/>
            </w:pPr>
            <w:r>
              <w:t>2</w:t>
            </w:r>
          </w:p>
        </w:tc>
        <w:tc>
          <w:tcPr>
            <w:tcW w:w="600" w:type="dxa"/>
          </w:tcPr>
          <w:p w14:paraId="1569BFE5" w14:textId="77777777" w:rsidR="00B50050" w:rsidRDefault="00B50050" w:rsidP="0088127C">
            <w:pPr>
              <w:pStyle w:val="OtherTableBody"/>
            </w:pPr>
            <w:r>
              <w:t>..</w:t>
            </w:r>
          </w:p>
        </w:tc>
        <w:tc>
          <w:tcPr>
            <w:tcW w:w="600" w:type="dxa"/>
          </w:tcPr>
          <w:p w14:paraId="14F37F59" w14:textId="77777777" w:rsidR="00B50050" w:rsidRDefault="00B50050" w:rsidP="0088127C">
            <w:pPr>
              <w:pStyle w:val="OtherTableBody"/>
            </w:pPr>
          </w:p>
        </w:tc>
        <w:tc>
          <w:tcPr>
            <w:tcW w:w="600" w:type="dxa"/>
          </w:tcPr>
          <w:p w14:paraId="5C6933ED" w14:textId="77777777" w:rsidR="00B50050" w:rsidRDefault="00B50050" w:rsidP="0088127C">
            <w:pPr>
              <w:pStyle w:val="OtherTableBody"/>
            </w:pPr>
            <w:r>
              <w:t>CWE</w:t>
            </w:r>
          </w:p>
        </w:tc>
        <w:tc>
          <w:tcPr>
            <w:tcW w:w="700" w:type="dxa"/>
          </w:tcPr>
          <w:p w14:paraId="4AF9E696" w14:textId="77777777" w:rsidR="00B50050" w:rsidRDefault="00B50050" w:rsidP="0088127C">
            <w:pPr>
              <w:pStyle w:val="OtherTableBody"/>
            </w:pPr>
          </w:p>
        </w:tc>
        <w:tc>
          <w:tcPr>
            <w:tcW w:w="600" w:type="dxa"/>
          </w:tcPr>
          <w:p w14:paraId="700FDA03" w14:textId="77777777" w:rsidR="00B50050" w:rsidRDefault="00B50050" w:rsidP="0088127C">
            <w:pPr>
              <w:pStyle w:val="OtherTableBody"/>
            </w:pPr>
          </w:p>
        </w:tc>
        <w:tc>
          <w:tcPr>
            <w:tcW w:w="900" w:type="dxa"/>
          </w:tcPr>
          <w:p w14:paraId="2B2B96E8" w14:textId="77777777" w:rsidR="00B50050" w:rsidRDefault="00B50050" w:rsidP="0088127C">
            <w:pPr>
              <w:pStyle w:val="OtherTableBody"/>
            </w:pPr>
            <w:r>
              <w:t>8.11.3.2</w:t>
            </w:r>
          </w:p>
        </w:tc>
      </w:tr>
      <w:tr w:rsidR="00B50050" w14:paraId="7A600F2D" w14:textId="77777777" w:rsidTr="00195548">
        <w:tc>
          <w:tcPr>
            <w:tcW w:w="3500" w:type="dxa"/>
          </w:tcPr>
          <w:p w14:paraId="094A28A1" w14:textId="77777777" w:rsidR="00B50050" w:rsidRDefault="00B50050" w:rsidP="0088127C">
            <w:pPr>
              <w:pStyle w:val="OtherTableBody"/>
            </w:pPr>
            <w:r>
              <w:t>Study Quality Control Codes</w:t>
            </w:r>
          </w:p>
        </w:tc>
        <w:tc>
          <w:tcPr>
            <w:tcW w:w="700" w:type="dxa"/>
          </w:tcPr>
          <w:p w14:paraId="7D055105" w14:textId="77777777" w:rsidR="00B50050" w:rsidRDefault="00B50050" w:rsidP="0088127C">
            <w:pPr>
              <w:pStyle w:val="OtherTableBody"/>
            </w:pPr>
            <w:r>
              <w:t>01057</w:t>
            </w:r>
          </w:p>
        </w:tc>
        <w:tc>
          <w:tcPr>
            <w:tcW w:w="600" w:type="dxa"/>
          </w:tcPr>
          <w:p w14:paraId="50023749" w14:textId="77777777" w:rsidR="00B50050" w:rsidRDefault="00B50050" w:rsidP="0088127C">
            <w:pPr>
              <w:pStyle w:val="OtherTableBody"/>
            </w:pPr>
            <w:r>
              <w:t>CSS</w:t>
            </w:r>
          </w:p>
        </w:tc>
        <w:tc>
          <w:tcPr>
            <w:tcW w:w="600" w:type="dxa"/>
          </w:tcPr>
          <w:p w14:paraId="000FB8C6" w14:textId="77777777" w:rsidR="00B50050" w:rsidRDefault="00B50050" w:rsidP="0088127C">
            <w:pPr>
              <w:pStyle w:val="OtherTableBody"/>
            </w:pPr>
            <w:r>
              <w:t>3</w:t>
            </w:r>
          </w:p>
        </w:tc>
        <w:tc>
          <w:tcPr>
            <w:tcW w:w="600" w:type="dxa"/>
          </w:tcPr>
          <w:p w14:paraId="763041D1" w14:textId="77777777" w:rsidR="00B50050" w:rsidRDefault="00B50050" w:rsidP="0088127C">
            <w:pPr>
              <w:pStyle w:val="OtherTableBody"/>
            </w:pPr>
            <w:r>
              <w:t>..</w:t>
            </w:r>
          </w:p>
        </w:tc>
        <w:tc>
          <w:tcPr>
            <w:tcW w:w="600" w:type="dxa"/>
          </w:tcPr>
          <w:p w14:paraId="3459F07B" w14:textId="77777777" w:rsidR="00B50050" w:rsidRDefault="00B50050" w:rsidP="0088127C">
            <w:pPr>
              <w:pStyle w:val="OtherTableBody"/>
            </w:pPr>
          </w:p>
        </w:tc>
        <w:tc>
          <w:tcPr>
            <w:tcW w:w="600" w:type="dxa"/>
          </w:tcPr>
          <w:p w14:paraId="796B620A" w14:textId="77777777" w:rsidR="00B50050" w:rsidRDefault="00B50050" w:rsidP="0088127C">
            <w:pPr>
              <w:pStyle w:val="OtherTableBody"/>
            </w:pPr>
            <w:r>
              <w:t>CWE</w:t>
            </w:r>
          </w:p>
        </w:tc>
        <w:tc>
          <w:tcPr>
            <w:tcW w:w="700" w:type="dxa"/>
          </w:tcPr>
          <w:p w14:paraId="279D2527" w14:textId="77777777" w:rsidR="00B50050" w:rsidRDefault="00B50050" w:rsidP="0088127C">
            <w:pPr>
              <w:pStyle w:val="OtherTableBody"/>
            </w:pPr>
            <w:r>
              <w:t>Y</w:t>
            </w:r>
          </w:p>
        </w:tc>
        <w:tc>
          <w:tcPr>
            <w:tcW w:w="600" w:type="dxa"/>
          </w:tcPr>
          <w:p w14:paraId="52A70509" w14:textId="77777777" w:rsidR="00B50050" w:rsidRDefault="00B50050" w:rsidP="0088127C">
            <w:pPr>
              <w:pStyle w:val="OtherTableBody"/>
            </w:pPr>
            <w:r>
              <w:t>0596</w:t>
            </w:r>
          </w:p>
        </w:tc>
        <w:tc>
          <w:tcPr>
            <w:tcW w:w="900" w:type="dxa"/>
          </w:tcPr>
          <w:p w14:paraId="6C790920" w14:textId="77777777" w:rsidR="00B50050" w:rsidRDefault="00B50050" w:rsidP="0088127C">
            <w:pPr>
              <w:pStyle w:val="OtherTableBody"/>
            </w:pPr>
            <w:r>
              <w:t>7.8.3.3</w:t>
            </w:r>
          </w:p>
        </w:tc>
      </w:tr>
      <w:tr w:rsidR="00B50050" w14:paraId="5BC9034F" w14:textId="77777777" w:rsidTr="00195548">
        <w:tc>
          <w:tcPr>
            <w:tcW w:w="3500" w:type="dxa"/>
          </w:tcPr>
          <w:p w14:paraId="5233299B" w14:textId="77777777" w:rsidR="00B50050" w:rsidRDefault="00B50050" w:rsidP="0088127C">
            <w:pPr>
              <w:pStyle w:val="OtherTableBody"/>
            </w:pPr>
            <w:r>
              <w:t>Study Randomization Date/time</w:t>
            </w:r>
          </w:p>
        </w:tc>
        <w:tc>
          <w:tcPr>
            <w:tcW w:w="700" w:type="dxa"/>
          </w:tcPr>
          <w:p w14:paraId="0FD00DAE" w14:textId="77777777" w:rsidR="00B50050" w:rsidRDefault="00B50050" w:rsidP="0088127C">
            <w:pPr>
              <w:pStyle w:val="OtherTableBody"/>
            </w:pPr>
            <w:r>
              <w:t>01045</w:t>
            </w:r>
          </w:p>
        </w:tc>
        <w:tc>
          <w:tcPr>
            <w:tcW w:w="600" w:type="dxa"/>
          </w:tcPr>
          <w:p w14:paraId="3BA9950B" w14:textId="77777777" w:rsidR="00B50050" w:rsidRDefault="00B50050" w:rsidP="0088127C">
            <w:pPr>
              <w:pStyle w:val="OtherTableBody"/>
            </w:pPr>
            <w:r>
              <w:t>CSR</w:t>
            </w:r>
          </w:p>
        </w:tc>
        <w:tc>
          <w:tcPr>
            <w:tcW w:w="600" w:type="dxa"/>
          </w:tcPr>
          <w:p w14:paraId="73C78FC0" w14:textId="77777777" w:rsidR="00B50050" w:rsidRDefault="00B50050" w:rsidP="0088127C">
            <w:pPr>
              <w:pStyle w:val="OtherTableBody"/>
            </w:pPr>
            <w:r>
              <w:t>11</w:t>
            </w:r>
          </w:p>
        </w:tc>
        <w:tc>
          <w:tcPr>
            <w:tcW w:w="600" w:type="dxa"/>
          </w:tcPr>
          <w:p w14:paraId="49E2A0E6" w14:textId="77777777" w:rsidR="00B50050" w:rsidRDefault="00B50050" w:rsidP="0088127C">
            <w:pPr>
              <w:pStyle w:val="OtherTableBody"/>
            </w:pPr>
            <w:r>
              <w:t>..</w:t>
            </w:r>
          </w:p>
        </w:tc>
        <w:tc>
          <w:tcPr>
            <w:tcW w:w="600" w:type="dxa"/>
          </w:tcPr>
          <w:p w14:paraId="164383FB" w14:textId="77777777" w:rsidR="00B50050" w:rsidRDefault="00B50050" w:rsidP="0088127C">
            <w:pPr>
              <w:pStyle w:val="OtherTableBody"/>
            </w:pPr>
          </w:p>
        </w:tc>
        <w:tc>
          <w:tcPr>
            <w:tcW w:w="600" w:type="dxa"/>
          </w:tcPr>
          <w:p w14:paraId="372AE14B" w14:textId="77777777" w:rsidR="00B50050" w:rsidRDefault="00B50050" w:rsidP="0088127C">
            <w:pPr>
              <w:pStyle w:val="OtherTableBody"/>
            </w:pPr>
            <w:r>
              <w:t>DTM</w:t>
            </w:r>
          </w:p>
        </w:tc>
        <w:tc>
          <w:tcPr>
            <w:tcW w:w="700" w:type="dxa"/>
          </w:tcPr>
          <w:p w14:paraId="0311BB10" w14:textId="77777777" w:rsidR="00B50050" w:rsidRDefault="00B50050" w:rsidP="0088127C">
            <w:pPr>
              <w:pStyle w:val="OtherTableBody"/>
            </w:pPr>
            <w:r>
              <w:t>Y</w:t>
            </w:r>
          </w:p>
        </w:tc>
        <w:tc>
          <w:tcPr>
            <w:tcW w:w="600" w:type="dxa"/>
          </w:tcPr>
          <w:p w14:paraId="5A420CDC" w14:textId="77777777" w:rsidR="00B50050" w:rsidRDefault="00B50050" w:rsidP="0088127C">
            <w:pPr>
              <w:pStyle w:val="OtherTableBody"/>
            </w:pPr>
          </w:p>
        </w:tc>
        <w:tc>
          <w:tcPr>
            <w:tcW w:w="900" w:type="dxa"/>
          </w:tcPr>
          <w:p w14:paraId="32F428AB" w14:textId="77777777" w:rsidR="00B50050" w:rsidRDefault="00B50050" w:rsidP="0088127C">
            <w:pPr>
              <w:pStyle w:val="OtherTableBody"/>
            </w:pPr>
            <w:r>
              <w:t>7.8.1.11</w:t>
            </w:r>
          </w:p>
        </w:tc>
      </w:tr>
      <w:tr w:rsidR="00B50050" w14:paraId="072E359F" w14:textId="77777777" w:rsidTr="00195548">
        <w:tc>
          <w:tcPr>
            <w:tcW w:w="3500" w:type="dxa"/>
          </w:tcPr>
          <w:p w14:paraId="4990C9B6" w14:textId="77777777" w:rsidR="00B50050" w:rsidRDefault="00B50050" w:rsidP="0088127C">
            <w:pPr>
              <w:pStyle w:val="OtherTableBody"/>
            </w:pPr>
            <w:r>
              <w:t xml:space="preserve">Study Scheduled Patient Time Point </w:t>
            </w:r>
          </w:p>
        </w:tc>
        <w:tc>
          <w:tcPr>
            <w:tcW w:w="700" w:type="dxa"/>
          </w:tcPr>
          <w:p w14:paraId="5297270E" w14:textId="77777777" w:rsidR="00B50050" w:rsidRDefault="00B50050" w:rsidP="0088127C">
            <w:pPr>
              <w:pStyle w:val="OtherTableBody"/>
            </w:pPr>
            <w:r>
              <w:t>01056</w:t>
            </w:r>
          </w:p>
        </w:tc>
        <w:tc>
          <w:tcPr>
            <w:tcW w:w="600" w:type="dxa"/>
          </w:tcPr>
          <w:p w14:paraId="0BC2190F" w14:textId="77777777" w:rsidR="00B50050" w:rsidRDefault="00B50050" w:rsidP="0088127C">
            <w:pPr>
              <w:pStyle w:val="OtherTableBody"/>
            </w:pPr>
            <w:r>
              <w:t>CSS</w:t>
            </w:r>
          </w:p>
        </w:tc>
        <w:tc>
          <w:tcPr>
            <w:tcW w:w="600" w:type="dxa"/>
          </w:tcPr>
          <w:p w14:paraId="3048072D" w14:textId="77777777" w:rsidR="00B50050" w:rsidRDefault="00B50050" w:rsidP="0088127C">
            <w:pPr>
              <w:pStyle w:val="OtherTableBody"/>
            </w:pPr>
            <w:r>
              <w:t>2</w:t>
            </w:r>
          </w:p>
        </w:tc>
        <w:tc>
          <w:tcPr>
            <w:tcW w:w="600" w:type="dxa"/>
          </w:tcPr>
          <w:p w14:paraId="56482210" w14:textId="77777777" w:rsidR="00B50050" w:rsidRDefault="00B50050" w:rsidP="0088127C">
            <w:pPr>
              <w:pStyle w:val="OtherTableBody"/>
            </w:pPr>
            <w:r>
              <w:t>..</w:t>
            </w:r>
          </w:p>
        </w:tc>
        <w:tc>
          <w:tcPr>
            <w:tcW w:w="600" w:type="dxa"/>
          </w:tcPr>
          <w:p w14:paraId="284F9C0D" w14:textId="77777777" w:rsidR="00B50050" w:rsidRDefault="00B50050" w:rsidP="0088127C">
            <w:pPr>
              <w:pStyle w:val="OtherTableBody"/>
            </w:pPr>
          </w:p>
        </w:tc>
        <w:tc>
          <w:tcPr>
            <w:tcW w:w="600" w:type="dxa"/>
          </w:tcPr>
          <w:p w14:paraId="11226934" w14:textId="77777777" w:rsidR="00B50050" w:rsidRDefault="00B50050" w:rsidP="0088127C">
            <w:pPr>
              <w:pStyle w:val="OtherTableBody"/>
            </w:pPr>
            <w:r>
              <w:t>DTM</w:t>
            </w:r>
          </w:p>
        </w:tc>
        <w:tc>
          <w:tcPr>
            <w:tcW w:w="700" w:type="dxa"/>
          </w:tcPr>
          <w:p w14:paraId="702AB87E" w14:textId="77777777" w:rsidR="00B50050" w:rsidRDefault="00B50050" w:rsidP="0088127C">
            <w:pPr>
              <w:pStyle w:val="OtherTableBody"/>
            </w:pPr>
          </w:p>
        </w:tc>
        <w:tc>
          <w:tcPr>
            <w:tcW w:w="600" w:type="dxa"/>
          </w:tcPr>
          <w:p w14:paraId="31F4BA5A" w14:textId="77777777" w:rsidR="00B50050" w:rsidRDefault="00B50050" w:rsidP="0088127C">
            <w:pPr>
              <w:pStyle w:val="OtherTableBody"/>
            </w:pPr>
          </w:p>
        </w:tc>
        <w:tc>
          <w:tcPr>
            <w:tcW w:w="900" w:type="dxa"/>
          </w:tcPr>
          <w:p w14:paraId="149DDCD9" w14:textId="77777777" w:rsidR="00B50050" w:rsidRDefault="00B50050" w:rsidP="0088127C">
            <w:pPr>
              <w:pStyle w:val="OtherTableBody"/>
            </w:pPr>
            <w:r>
              <w:t>7.8.3.2</w:t>
            </w:r>
          </w:p>
        </w:tc>
      </w:tr>
      <w:tr w:rsidR="00B50050" w14:paraId="186F200F" w14:textId="77777777" w:rsidTr="00195548">
        <w:tc>
          <w:tcPr>
            <w:tcW w:w="3500" w:type="dxa"/>
          </w:tcPr>
          <w:p w14:paraId="12CBBE80" w14:textId="77777777" w:rsidR="00B50050" w:rsidRDefault="00B50050" w:rsidP="0088127C">
            <w:pPr>
              <w:pStyle w:val="OtherTableBody"/>
            </w:pPr>
            <w:r>
              <w:t>Study Scheduled Time Point</w:t>
            </w:r>
          </w:p>
        </w:tc>
        <w:tc>
          <w:tcPr>
            <w:tcW w:w="700" w:type="dxa"/>
          </w:tcPr>
          <w:p w14:paraId="2D57EEA5" w14:textId="77777777" w:rsidR="00B50050" w:rsidRDefault="00B50050" w:rsidP="0088127C">
            <w:pPr>
              <w:pStyle w:val="OtherTableBody"/>
            </w:pPr>
            <w:r>
              <w:t>01055</w:t>
            </w:r>
          </w:p>
        </w:tc>
        <w:tc>
          <w:tcPr>
            <w:tcW w:w="600" w:type="dxa"/>
          </w:tcPr>
          <w:p w14:paraId="216B07FC" w14:textId="77777777" w:rsidR="00B50050" w:rsidRDefault="00B50050" w:rsidP="0088127C">
            <w:pPr>
              <w:pStyle w:val="OtherTableBody"/>
            </w:pPr>
            <w:r>
              <w:t>CSS</w:t>
            </w:r>
          </w:p>
        </w:tc>
        <w:tc>
          <w:tcPr>
            <w:tcW w:w="600" w:type="dxa"/>
          </w:tcPr>
          <w:p w14:paraId="221E126F" w14:textId="77777777" w:rsidR="00B50050" w:rsidRDefault="00B50050" w:rsidP="0088127C">
            <w:pPr>
              <w:pStyle w:val="OtherTableBody"/>
            </w:pPr>
            <w:r>
              <w:t>1</w:t>
            </w:r>
          </w:p>
        </w:tc>
        <w:tc>
          <w:tcPr>
            <w:tcW w:w="600" w:type="dxa"/>
          </w:tcPr>
          <w:p w14:paraId="76B5F587" w14:textId="77777777" w:rsidR="00B50050" w:rsidRDefault="00B50050" w:rsidP="0088127C">
            <w:pPr>
              <w:pStyle w:val="OtherTableBody"/>
            </w:pPr>
            <w:r>
              <w:t>..</w:t>
            </w:r>
          </w:p>
        </w:tc>
        <w:tc>
          <w:tcPr>
            <w:tcW w:w="600" w:type="dxa"/>
          </w:tcPr>
          <w:p w14:paraId="3D9927A4" w14:textId="77777777" w:rsidR="00B50050" w:rsidRDefault="00B50050" w:rsidP="0088127C">
            <w:pPr>
              <w:pStyle w:val="OtherTableBody"/>
            </w:pPr>
          </w:p>
        </w:tc>
        <w:tc>
          <w:tcPr>
            <w:tcW w:w="600" w:type="dxa"/>
          </w:tcPr>
          <w:p w14:paraId="37929220" w14:textId="77777777" w:rsidR="00B50050" w:rsidRDefault="00B50050" w:rsidP="0088127C">
            <w:pPr>
              <w:pStyle w:val="OtherTableBody"/>
            </w:pPr>
            <w:r>
              <w:t>CWE</w:t>
            </w:r>
          </w:p>
        </w:tc>
        <w:tc>
          <w:tcPr>
            <w:tcW w:w="700" w:type="dxa"/>
          </w:tcPr>
          <w:p w14:paraId="0CFC9D69" w14:textId="77777777" w:rsidR="00B50050" w:rsidRDefault="00B50050" w:rsidP="0088127C">
            <w:pPr>
              <w:pStyle w:val="OtherTableBody"/>
            </w:pPr>
          </w:p>
        </w:tc>
        <w:tc>
          <w:tcPr>
            <w:tcW w:w="600" w:type="dxa"/>
          </w:tcPr>
          <w:p w14:paraId="522F7912" w14:textId="77777777" w:rsidR="00B50050" w:rsidRDefault="00B50050" w:rsidP="0088127C">
            <w:pPr>
              <w:pStyle w:val="OtherTableBody"/>
            </w:pPr>
            <w:r>
              <w:t>0595</w:t>
            </w:r>
          </w:p>
        </w:tc>
        <w:tc>
          <w:tcPr>
            <w:tcW w:w="900" w:type="dxa"/>
          </w:tcPr>
          <w:p w14:paraId="02447CA9" w14:textId="77777777" w:rsidR="00B50050" w:rsidRDefault="00B50050" w:rsidP="0088127C">
            <w:pPr>
              <w:pStyle w:val="OtherTableBody"/>
            </w:pPr>
            <w:r>
              <w:t>7.8.3.1</w:t>
            </w:r>
          </w:p>
        </w:tc>
      </w:tr>
      <w:tr w:rsidR="00B50050" w14:paraId="26BC283E" w14:textId="77777777" w:rsidTr="00195548">
        <w:tc>
          <w:tcPr>
            <w:tcW w:w="3500" w:type="dxa"/>
          </w:tcPr>
          <w:p w14:paraId="7A2DAFEC" w14:textId="77777777" w:rsidR="00B50050" w:rsidRDefault="00B50050" w:rsidP="0088127C">
            <w:pPr>
              <w:pStyle w:val="OtherTableBody"/>
            </w:pPr>
            <w:r>
              <w:t>Study Scheduled Time Point</w:t>
            </w:r>
          </w:p>
        </w:tc>
        <w:tc>
          <w:tcPr>
            <w:tcW w:w="700" w:type="dxa"/>
          </w:tcPr>
          <w:p w14:paraId="45C2E4B9" w14:textId="77777777" w:rsidR="00B50050" w:rsidRDefault="00B50050" w:rsidP="0088127C">
            <w:pPr>
              <w:pStyle w:val="OtherTableBody"/>
            </w:pPr>
            <w:r>
              <w:t>01055</w:t>
            </w:r>
          </w:p>
        </w:tc>
        <w:tc>
          <w:tcPr>
            <w:tcW w:w="600" w:type="dxa"/>
          </w:tcPr>
          <w:p w14:paraId="60CD6DF0" w14:textId="77777777" w:rsidR="00B50050" w:rsidRDefault="00B50050" w:rsidP="0088127C">
            <w:pPr>
              <w:pStyle w:val="OtherTableBody"/>
            </w:pPr>
            <w:r>
              <w:t>CTI</w:t>
            </w:r>
          </w:p>
        </w:tc>
        <w:tc>
          <w:tcPr>
            <w:tcW w:w="600" w:type="dxa"/>
          </w:tcPr>
          <w:p w14:paraId="43FF7D22" w14:textId="77777777" w:rsidR="00B50050" w:rsidRDefault="00B50050" w:rsidP="0088127C">
            <w:pPr>
              <w:pStyle w:val="OtherTableBody"/>
            </w:pPr>
            <w:r>
              <w:t>3</w:t>
            </w:r>
          </w:p>
        </w:tc>
        <w:tc>
          <w:tcPr>
            <w:tcW w:w="600" w:type="dxa"/>
          </w:tcPr>
          <w:p w14:paraId="3B705F3D" w14:textId="77777777" w:rsidR="00B50050" w:rsidRDefault="00B50050" w:rsidP="0088127C">
            <w:pPr>
              <w:pStyle w:val="OtherTableBody"/>
            </w:pPr>
            <w:r>
              <w:t>..</w:t>
            </w:r>
          </w:p>
        </w:tc>
        <w:tc>
          <w:tcPr>
            <w:tcW w:w="600" w:type="dxa"/>
          </w:tcPr>
          <w:p w14:paraId="6102717D" w14:textId="77777777" w:rsidR="00B50050" w:rsidRDefault="00B50050" w:rsidP="0088127C">
            <w:pPr>
              <w:pStyle w:val="OtherTableBody"/>
            </w:pPr>
          </w:p>
        </w:tc>
        <w:tc>
          <w:tcPr>
            <w:tcW w:w="600" w:type="dxa"/>
          </w:tcPr>
          <w:p w14:paraId="35C8A971" w14:textId="77777777" w:rsidR="00B50050" w:rsidRDefault="00B50050" w:rsidP="0088127C">
            <w:pPr>
              <w:pStyle w:val="OtherTableBody"/>
            </w:pPr>
            <w:r>
              <w:t>CWE</w:t>
            </w:r>
          </w:p>
        </w:tc>
        <w:tc>
          <w:tcPr>
            <w:tcW w:w="700" w:type="dxa"/>
          </w:tcPr>
          <w:p w14:paraId="6E193681" w14:textId="77777777" w:rsidR="00B50050" w:rsidRDefault="00B50050" w:rsidP="0088127C">
            <w:pPr>
              <w:pStyle w:val="OtherTableBody"/>
            </w:pPr>
          </w:p>
        </w:tc>
        <w:tc>
          <w:tcPr>
            <w:tcW w:w="600" w:type="dxa"/>
          </w:tcPr>
          <w:p w14:paraId="584CE6A0" w14:textId="77777777" w:rsidR="00B50050" w:rsidRDefault="00B50050" w:rsidP="0088127C">
            <w:pPr>
              <w:pStyle w:val="OtherTableBody"/>
            </w:pPr>
            <w:r>
              <w:t>0595</w:t>
            </w:r>
          </w:p>
        </w:tc>
        <w:tc>
          <w:tcPr>
            <w:tcW w:w="900" w:type="dxa"/>
          </w:tcPr>
          <w:p w14:paraId="19387A65" w14:textId="77777777" w:rsidR="00B50050" w:rsidRDefault="00B50050" w:rsidP="0088127C">
            <w:pPr>
              <w:pStyle w:val="OtherTableBody"/>
            </w:pPr>
            <w:r>
              <w:t>7.8.4.3</w:t>
            </w:r>
          </w:p>
        </w:tc>
      </w:tr>
      <w:tr w:rsidR="00B50050" w14:paraId="3D350416" w14:textId="77777777" w:rsidTr="00195548">
        <w:tc>
          <w:tcPr>
            <w:tcW w:w="3500" w:type="dxa"/>
          </w:tcPr>
          <w:p w14:paraId="1B60AB2B" w14:textId="77777777" w:rsidR="00B50050" w:rsidRDefault="00B50050" w:rsidP="0088127C">
            <w:pPr>
              <w:pStyle w:val="OtherTableBody"/>
            </w:pPr>
            <w:r>
              <w:t>Subject Competence Indicator</w:t>
            </w:r>
          </w:p>
        </w:tc>
        <w:tc>
          <w:tcPr>
            <w:tcW w:w="700" w:type="dxa"/>
          </w:tcPr>
          <w:p w14:paraId="66933F86" w14:textId="77777777" w:rsidR="00B50050" w:rsidRDefault="00B50050" w:rsidP="0088127C">
            <w:pPr>
              <w:pStyle w:val="OtherTableBody"/>
            </w:pPr>
            <w:r>
              <w:t>01791</w:t>
            </w:r>
          </w:p>
        </w:tc>
        <w:tc>
          <w:tcPr>
            <w:tcW w:w="600" w:type="dxa"/>
          </w:tcPr>
          <w:p w14:paraId="39F8ECA5" w14:textId="77777777" w:rsidR="00B50050" w:rsidRDefault="00B50050" w:rsidP="0088127C">
            <w:pPr>
              <w:pStyle w:val="OtherTableBody"/>
            </w:pPr>
            <w:r>
              <w:t>CON</w:t>
            </w:r>
          </w:p>
        </w:tc>
        <w:tc>
          <w:tcPr>
            <w:tcW w:w="600" w:type="dxa"/>
          </w:tcPr>
          <w:p w14:paraId="1D9B3E2D" w14:textId="77777777" w:rsidR="00B50050" w:rsidRDefault="00B50050" w:rsidP="0088127C">
            <w:pPr>
              <w:pStyle w:val="OtherTableBody"/>
            </w:pPr>
            <w:r>
              <w:t>16</w:t>
            </w:r>
          </w:p>
        </w:tc>
        <w:tc>
          <w:tcPr>
            <w:tcW w:w="600" w:type="dxa"/>
          </w:tcPr>
          <w:p w14:paraId="67ACFBB8" w14:textId="77777777" w:rsidR="00B50050" w:rsidRDefault="00B50050" w:rsidP="0088127C">
            <w:pPr>
              <w:pStyle w:val="OtherTableBody"/>
            </w:pPr>
            <w:r>
              <w:t>1..1</w:t>
            </w:r>
          </w:p>
        </w:tc>
        <w:tc>
          <w:tcPr>
            <w:tcW w:w="600" w:type="dxa"/>
          </w:tcPr>
          <w:p w14:paraId="7241A499" w14:textId="77777777" w:rsidR="00B50050" w:rsidRDefault="00B50050" w:rsidP="0088127C">
            <w:pPr>
              <w:pStyle w:val="OtherTableBody"/>
            </w:pPr>
          </w:p>
        </w:tc>
        <w:tc>
          <w:tcPr>
            <w:tcW w:w="600" w:type="dxa"/>
          </w:tcPr>
          <w:p w14:paraId="5B546ADB" w14:textId="77777777" w:rsidR="00B50050" w:rsidRDefault="00B50050" w:rsidP="0088127C">
            <w:pPr>
              <w:pStyle w:val="OtherTableBody"/>
            </w:pPr>
            <w:r>
              <w:t>ID</w:t>
            </w:r>
          </w:p>
        </w:tc>
        <w:tc>
          <w:tcPr>
            <w:tcW w:w="700" w:type="dxa"/>
          </w:tcPr>
          <w:p w14:paraId="50943557" w14:textId="77777777" w:rsidR="00B50050" w:rsidRDefault="00B50050" w:rsidP="0088127C">
            <w:pPr>
              <w:pStyle w:val="OtherTableBody"/>
            </w:pPr>
          </w:p>
        </w:tc>
        <w:tc>
          <w:tcPr>
            <w:tcW w:w="600" w:type="dxa"/>
          </w:tcPr>
          <w:p w14:paraId="60CF2604" w14:textId="77777777" w:rsidR="00B50050" w:rsidRDefault="00B50050" w:rsidP="0088127C">
            <w:pPr>
              <w:pStyle w:val="OtherTableBody"/>
            </w:pPr>
            <w:r>
              <w:t>0136</w:t>
            </w:r>
          </w:p>
        </w:tc>
        <w:tc>
          <w:tcPr>
            <w:tcW w:w="900" w:type="dxa"/>
          </w:tcPr>
          <w:p w14:paraId="05F25860" w14:textId="77777777" w:rsidR="00B50050" w:rsidRDefault="00B50050" w:rsidP="0088127C">
            <w:pPr>
              <w:pStyle w:val="OtherTableBody"/>
            </w:pPr>
            <w:r>
              <w:t>9.7.1.16</w:t>
            </w:r>
          </w:p>
        </w:tc>
      </w:tr>
      <w:tr w:rsidR="00B50050" w14:paraId="1B522FE5" w14:textId="77777777" w:rsidTr="00195548">
        <w:tc>
          <w:tcPr>
            <w:tcW w:w="3500" w:type="dxa"/>
          </w:tcPr>
          <w:p w14:paraId="35EA9616" w14:textId="77777777" w:rsidR="00B50050" w:rsidRDefault="00B50050" w:rsidP="0088127C">
            <w:pPr>
              <w:pStyle w:val="OtherTableBody"/>
            </w:pPr>
            <w:r>
              <w:t>Subject Directory Attribute Extension</w:t>
            </w:r>
          </w:p>
        </w:tc>
        <w:tc>
          <w:tcPr>
            <w:tcW w:w="700" w:type="dxa"/>
          </w:tcPr>
          <w:p w14:paraId="038C9885" w14:textId="77777777" w:rsidR="00B50050" w:rsidRDefault="00B50050" w:rsidP="0088127C">
            <w:pPr>
              <w:pStyle w:val="OtherTableBody"/>
            </w:pPr>
            <w:r>
              <w:t>01868</w:t>
            </w:r>
          </w:p>
        </w:tc>
        <w:tc>
          <w:tcPr>
            <w:tcW w:w="600" w:type="dxa"/>
          </w:tcPr>
          <w:p w14:paraId="43C3E794" w14:textId="77777777" w:rsidR="00B50050" w:rsidRDefault="00B50050" w:rsidP="0088127C">
            <w:pPr>
              <w:pStyle w:val="OtherTableBody"/>
            </w:pPr>
            <w:r>
              <w:t>CER</w:t>
            </w:r>
          </w:p>
        </w:tc>
        <w:tc>
          <w:tcPr>
            <w:tcW w:w="600" w:type="dxa"/>
          </w:tcPr>
          <w:p w14:paraId="4D97FA9F" w14:textId="77777777" w:rsidR="00B50050" w:rsidRDefault="00B50050" w:rsidP="0088127C">
            <w:pPr>
              <w:pStyle w:val="OtherTableBody"/>
            </w:pPr>
            <w:r>
              <w:t>14</w:t>
            </w:r>
          </w:p>
        </w:tc>
        <w:tc>
          <w:tcPr>
            <w:tcW w:w="600" w:type="dxa"/>
          </w:tcPr>
          <w:p w14:paraId="5A768824" w14:textId="77777777" w:rsidR="00B50050" w:rsidRDefault="00B50050" w:rsidP="0088127C">
            <w:pPr>
              <w:pStyle w:val="OtherTableBody"/>
            </w:pPr>
            <w:r>
              <w:t>..</w:t>
            </w:r>
          </w:p>
        </w:tc>
        <w:tc>
          <w:tcPr>
            <w:tcW w:w="600" w:type="dxa"/>
          </w:tcPr>
          <w:p w14:paraId="1051B9E1" w14:textId="77777777" w:rsidR="00B50050" w:rsidRDefault="00B50050" w:rsidP="0088127C">
            <w:pPr>
              <w:pStyle w:val="OtherTableBody"/>
            </w:pPr>
          </w:p>
        </w:tc>
        <w:tc>
          <w:tcPr>
            <w:tcW w:w="600" w:type="dxa"/>
          </w:tcPr>
          <w:p w14:paraId="2A549653" w14:textId="77777777" w:rsidR="00B50050" w:rsidRDefault="00B50050" w:rsidP="0088127C">
            <w:pPr>
              <w:pStyle w:val="OtherTableBody"/>
            </w:pPr>
            <w:r>
              <w:t>CWE</w:t>
            </w:r>
          </w:p>
        </w:tc>
        <w:tc>
          <w:tcPr>
            <w:tcW w:w="700" w:type="dxa"/>
          </w:tcPr>
          <w:p w14:paraId="0A17C0BA" w14:textId="77777777" w:rsidR="00B50050" w:rsidRDefault="00B50050" w:rsidP="0088127C">
            <w:pPr>
              <w:pStyle w:val="OtherTableBody"/>
            </w:pPr>
            <w:r>
              <w:t>Y</w:t>
            </w:r>
          </w:p>
        </w:tc>
        <w:tc>
          <w:tcPr>
            <w:tcW w:w="600" w:type="dxa"/>
          </w:tcPr>
          <w:p w14:paraId="4C49597D" w14:textId="77777777" w:rsidR="00B50050" w:rsidRDefault="00B50050" w:rsidP="0088127C">
            <w:pPr>
              <w:pStyle w:val="OtherTableBody"/>
            </w:pPr>
          </w:p>
        </w:tc>
        <w:tc>
          <w:tcPr>
            <w:tcW w:w="900" w:type="dxa"/>
          </w:tcPr>
          <w:p w14:paraId="34FAF9E9" w14:textId="77777777" w:rsidR="00B50050" w:rsidRDefault="00B50050" w:rsidP="0088127C">
            <w:pPr>
              <w:pStyle w:val="OtherTableBody"/>
            </w:pPr>
            <w:r>
              <w:t>15.4.2.14</w:t>
            </w:r>
          </w:p>
        </w:tc>
      </w:tr>
      <w:tr w:rsidR="00B50050" w14:paraId="5A78EDA9" w14:textId="77777777" w:rsidTr="00195548">
        <w:tc>
          <w:tcPr>
            <w:tcW w:w="3500" w:type="dxa"/>
          </w:tcPr>
          <w:p w14:paraId="3B042C46" w14:textId="77777777" w:rsidR="00B50050" w:rsidRDefault="00B50050" w:rsidP="0088127C">
            <w:pPr>
              <w:pStyle w:val="OtherTableBody"/>
            </w:pPr>
            <w:r>
              <w:t>Subject ID</w:t>
            </w:r>
          </w:p>
        </w:tc>
        <w:tc>
          <w:tcPr>
            <w:tcW w:w="700" w:type="dxa"/>
          </w:tcPr>
          <w:p w14:paraId="2A23493B" w14:textId="77777777" w:rsidR="00B50050" w:rsidRDefault="00B50050" w:rsidP="0088127C">
            <w:pPr>
              <w:pStyle w:val="OtherTableBody"/>
            </w:pPr>
            <w:r>
              <w:t>01867</w:t>
            </w:r>
          </w:p>
        </w:tc>
        <w:tc>
          <w:tcPr>
            <w:tcW w:w="600" w:type="dxa"/>
          </w:tcPr>
          <w:p w14:paraId="26BD2112" w14:textId="77777777" w:rsidR="00B50050" w:rsidRDefault="00B50050" w:rsidP="0088127C">
            <w:pPr>
              <w:pStyle w:val="OtherTableBody"/>
            </w:pPr>
            <w:r>
              <w:t>CER</w:t>
            </w:r>
          </w:p>
        </w:tc>
        <w:tc>
          <w:tcPr>
            <w:tcW w:w="600" w:type="dxa"/>
          </w:tcPr>
          <w:p w14:paraId="40AA71B3" w14:textId="77777777" w:rsidR="00B50050" w:rsidRDefault="00B50050" w:rsidP="0088127C">
            <w:pPr>
              <w:pStyle w:val="OtherTableBody"/>
            </w:pPr>
            <w:r>
              <w:t>12</w:t>
            </w:r>
          </w:p>
        </w:tc>
        <w:tc>
          <w:tcPr>
            <w:tcW w:w="600" w:type="dxa"/>
          </w:tcPr>
          <w:p w14:paraId="65D8C8C6" w14:textId="77777777" w:rsidR="00B50050" w:rsidRDefault="00B50050" w:rsidP="0088127C">
            <w:pPr>
              <w:pStyle w:val="OtherTableBody"/>
            </w:pPr>
            <w:r>
              <w:t>..</w:t>
            </w:r>
          </w:p>
        </w:tc>
        <w:tc>
          <w:tcPr>
            <w:tcW w:w="600" w:type="dxa"/>
          </w:tcPr>
          <w:p w14:paraId="489B5196" w14:textId="77777777" w:rsidR="00B50050" w:rsidRDefault="00B50050" w:rsidP="0088127C">
            <w:pPr>
              <w:pStyle w:val="OtherTableBody"/>
            </w:pPr>
          </w:p>
        </w:tc>
        <w:tc>
          <w:tcPr>
            <w:tcW w:w="600" w:type="dxa"/>
          </w:tcPr>
          <w:p w14:paraId="0995B26D" w14:textId="77777777" w:rsidR="00B50050" w:rsidRDefault="00B50050" w:rsidP="0088127C">
            <w:pPr>
              <w:pStyle w:val="OtherTableBody"/>
            </w:pPr>
            <w:r>
              <w:t>EI</w:t>
            </w:r>
          </w:p>
        </w:tc>
        <w:tc>
          <w:tcPr>
            <w:tcW w:w="700" w:type="dxa"/>
          </w:tcPr>
          <w:p w14:paraId="4EEAA549" w14:textId="77777777" w:rsidR="00B50050" w:rsidRDefault="00B50050" w:rsidP="0088127C">
            <w:pPr>
              <w:pStyle w:val="OtherTableBody"/>
            </w:pPr>
          </w:p>
        </w:tc>
        <w:tc>
          <w:tcPr>
            <w:tcW w:w="600" w:type="dxa"/>
          </w:tcPr>
          <w:p w14:paraId="1AD3C95F" w14:textId="77777777" w:rsidR="00B50050" w:rsidRDefault="00B50050" w:rsidP="0088127C">
            <w:pPr>
              <w:pStyle w:val="OtherTableBody"/>
            </w:pPr>
          </w:p>
        </w:tc>
        <w:tc>
          <w:tcPr>
            <w:tcW w:w="900" w:type="dxa"/>
          </w:tcPr>
          <w:p w14:paraId="49E111E9" w14:textId="77777777" w:rsidR="00B50050" w:rsidRDefault="00B50050" w:rsidP="0088127C">
            <w:pPr>
              <w:pStyle w:val="OtherTableBody"/>
            </w:pPr>
            <w:r>
              <w:t>15.4.2.12</w:t>
            </w:r>
          </w:p>
        </w:tc>
      </w:tr>
      <w:tr w:rsidR="00B50050" w14:paraId="7E9806AF" w14:textId="77777777" w:rsidTr="00195548">
        <w:tc>
          <w:tcPr>
            <w:tcW w:w="3500" w:type="dxa"/>
          </w:tcPr>
          <w:p w14:paraId="6C425A50" w14:textId="77777777" w:rsidR="00B50050" w:rsidRDefault="00B50050" w:rsidP="0088127C">
            <w:pPr>
              <w:pStyle w:val="OtherTableBody"/>
            </w:pPr>
            <w:r>
              <w:t>Subject Name</w:t>
            </w:r>
          </w:p>
        </w:tc>
        <w:tc>
          <w:tcPr>
            <w:tcW w:w="700" w:type="dxa"/>
          </w:tcPr>
          <w:p w14:paraId="488F9ACF" w14:textId="77777777" w:rsidR="00B50050" w:rsidRDefault="00B50050" w:rsidP="0088127C">
            <w:pPr>
              <w:pStyle w:val="OtherTableBody"/>
            </w:pPr>
            <w:r>
              <w:t>01907</w:t>
            </w:r>
          </w:p>
        </w:tc>
        <w:tc>
          <w:tcPr>
            <w:tcW w:w="600" w:type="dxa"/>
          </w:tcPr>
          <w:p w14:paraId="4832D8D5" w14:textId="77777777" w:rsidR="00B50050" w:rsidRDefault="00B50050" w:rsidP="0088127C">
            <w:pPr>
              <w:pStyle w:val="OtherTableBody"/>
            </w:pPr>
            <w:r>
              <w:t>CER</w:t>
            </w:r>
          </w:p>
        </w:tc>
        <w:tc>
          <w:tcPr>
            <w:tcW w:w="600" w:type="dxa"/>
          </w:tcPr>
          <w:p w14:paraId="61B530DA" w14:textId="77777777" w:rsidR="00B50050" w:rsidRDefault="00B50050" w:rsidP="0088127C">
            <w:pPr>
              <w:pStyle w:val="OtherTableBody"/>
            </w:pPr>
            <w:r>
              <w:t>13</w:t>
            </w:r>
          </w:p>
        </w:tc>
        <w:tc>
          <w:tcPr>
            <w:tcW w:w="600" w:type="dxa"/>
          </w:tcPr>
          <w:p w14:paraId="7F20145A" w14:textId="77777777" w:rsidR="00B50050" w:rsidRDefault="00B50050" w:rsidP="0088127C">
            <w:pPr>
              <w:pStyle w:val="OtherTableBody"/>
            </w:pPr>
            <w:r>
              <w:t>..</w:t>
            </w:r>
          </w:p>
        </w:tc>
        <w:tc>
          <w:tcPr>
            <w:tcW w:w="600" w:type="dxa"/>
          </w:tcPr>
          <w:p w14:paraId="0CB9B5E3" w14:textId="77777777" w:rsidR="00B50050" w:rsidRDefault="00B50050" w:rsidP="0088127C">
            <w:pPr>
              <w:pStyle w:val="OtherTableBody"/>
            </w:pPr>
            <w:r>
              <w:t>250=</w:t>
            </w:r>
          </w:p>
        </w:tc>
        <w:tc>
          <w:tcPr>
            <w:tcW w:w="600" w:type="dxa"/>
          </w:tcPr>
          <w:p w14:paraId="4B837C3D" w14:textId="77777777" w:rsidR="00B50050" w:rsidRDefault="00B50050" w:rsidP="0088127C">
            <w:pPr>
              <w:pStyle w:val="OtherTableBody"/>
            </w:pPr>
            <w:r>
              <w:t>ST</w:t>
            </w:r>
          </w:p>
        </w:tc>
        <w:tc>
          <w:tcPr>
            <w:tcW w:w="700" w:type="dxa"/>
          </w:tcPr>
          <w:p w14:paraId="0E420189" w14:textId="77777777" w:rsidR="00B50050" w:rsidRDefault="00B50050" w:rsidP="0088127C">
            <w:pPr>
              <w:pStyle w:val="OtherTableBody"/>
            </w:pPr>
          </w:p>
        </w:tc>
        <w:tc>
          <w:tcPr>
            <w:tcW w:w="600" w:type="dxa"/>
          </w:tcPr>
          <w:p w14:paraId="1541A24A" w14:textId="77777777" w:rsidR="00B50050" w:rsidRDefault="00B50050" w:rsidP="0088127C">
            <w:pPr>
              <w:pStyle w:val="OtherTableBody"/>
            </w:pPr>
          </w:p>
        </w:tc>
        <w:tc>
          <w:tcPr>
            <w:tcW w:w="900" w:type="dxa"/>
          </w:tcPr>
          <w:p w14:paraId="11FBA93B" w14:textId="77777777" w:rsidR="00B50050" w:rsidRDefault="00B50050" w:rsidP="0088127C">
            <w:pPr>
              <w:pStyle w:val="OtherTableBody"/>
            </w:pPr>
            <w:r>
              <w:t>15.4.2.13</w:t>
            </w:r>
          </w:p>
        </w:tc>
      </w:tr>
      <w:tr w:rsidR="00B50050" w14:paraId="674D72DB" w14:textId="77777777" w:rsidTr="00195548">
        <w:tc>
          <w:tcPr>
            <w:tcW w:w="3500" w:type="dxa"/>
          </w:tcPr>
          <w:p w14:paraId="29456801" w14:textId="77777777" w:rsidR="00B50050" w:rsidRDefault="00B50050" w:rsidP="0088127C">
            <w:pPr>
              <w:pStyle w:val="OtherTableBody"/>
            </w:pPr>
            <w:r>
              <w:t>Subject Public Key Info</w:t>
            </w:r>
          </w:p>
        </w:tc>
        <w:tc>
          <w:tcPr>
            <w:tcW w:w="700" w:type="dxa"/>
          </w:tcPr>
          <w:p w14:paraId="66B3AEBA" w14:textId="77777777" w:rsidR="00B50050" w:rsidRDefault="00B50050" w:rsidP="0088127C">
            <w:pPr>
              <w:pStyle w:val="OtherTableBody"/>
            </w:pPr>
            <w:r>
              <w:t>01869</w:t>
            </w:r>
          </w:p>
        </w:tc>
        <w:tc>
          <w:tcPr>
            <w:tcW w:w="600" w:type="dxa"/>
          </w:tcPr>
          <w:p w14:paraId="1642F089" w14:textId="77777777" w:rsidR="00B50050" w:rsidRDefault="00B50050" w:rsidP="0088127C">
            <w:pPr>
              <w:pStyle w:val="OtherTableBody"/>
            </w:pPr>
            <w:r>
              <w:t>CER</w:t>
            </w:r>
          </w:p>
        </w:tc>
        <w:tc>
          <w:tcPr>
            <w:tcW w:w="600" w:type="dxa"/>
          </w:tcPr>
          <w:p w14:paraId="21127EE1" w14:textId="77777777" w:rsidR="00B50050" w:rsidRDefault="00B50050" w:rsidP="0088127C">
            <w:pPr>
              <w:pStyle w:val="OtherTableBody"/>
            </w:pPr>
            <w:r>
              <w:t>15</w:t>
            </w:r>
          </w:p>
        </w:tc>
        <w:tc>
          <w:tcPr>
            <w:tcW w:w="600" w:type="dxa"/>
          </w:tcPr>
          <w:p w14:paraId="5D9A3FAC" w14:textId="77777777" w:rsidR="00B50050" w:rsidRDefault="00B50050" w:rsidP="0088127C">
            <w:pPr>
              <w:pStyle w:val="OtherTableBody"/>
            </w:pPr>
            <w:r>
              <w:t>..</w:t>
            </w:r>
          </w:p>
        </w:tc>
        <w:tc>
          <w:tcPr>
            <w:tcW w:w="600" w:type="dxa"/>
          </w:tcPr>
          <w:p w14:paraId="0189A3B2" w14:textId="77777777" w:rsidR="00B50050" w:rsidRDefault="00B50050" w:rsidP="0088127C">
            <w:pPr>
              <w:pStyle w:val="OtherTableBody"/>
            </w:pPr>
          </w:p>
        </w:tc>
        <w:tc>
          <w:tcPr>
            <w:tcW w:w="600" w:type="dxa"/>
          </w:tcPr>
          <w:p w14:paraId="1859A0F5" w14:textId="77777777" w:rsidR="00B50050" w:rsidRDefault="00B50050" w:rsidP="0088127C">
            <w:pPr>
              <w:pStyle w:val="OtherTableBody"/>
            </w:pPr>
            <w:r>
              <w:t>CWE</w:t>
            </w:r>
          </w:p>
        </w:tc>
        <w:tc>
          <w:tcPr>
            <w:tcW w:w="700" w:type="dxa"/>
          </w:tcPr>
          <w:p w14:paraId="4180A0CF" w14:textId="77777777" w:rsidR="00B50050" w:rsidRDefault="00B50050" w:rsidP="0088127C">
            <w:pPr>
              <w:pStyle w:val="OtherTableBody"/>
            </w:pPr>
          </w:p>
        </w:tc>
        <w:tc>
          <w:tcPr>
            <w:tcW w:w="600" w:type="dxa"/>
          </w:tcPr>
          <w:p w14:paraId="7EA60750" w14:textId="77777777" w:rsidR="00B50050" w:rsidRDefault="00B50050" w:rsidP="0088127C">
            <w:pPr>
              <w:pStyle w:val="OtherTableBody"/>
            </w:pPr>
          </w:p>
        </w:tc>
        <w:tc>
          <w:tcPr>
            <w:tcW w:w="900" w:type="dxa"/>
          </w:tcPr>
          <w:p w14:paraId="427395FA" w14:textId="77777777" w:rsidR="00B50050" w:rsidRDefault="00B50050" w:rsidP="0088127C">
            <w:pPr>
              <w:pStyle w:val="OtherTableBody"/>
            </w:pPr>
            <w:r>
              <w:t>15.4.2.15</w:t>
            </w:r>
          </w:p>
        </w:tc>
      </w:tr>
      <w:tr w:rsidR="00B50050" w14:paraId="1228D6AB" w14:textId="77777777" w:rsidTr="00195548">
        <w:tc>
          <w:tcPr>
            <w:tcW w:w="3500" w:type="dxa"/>
          </w:tcPr>
          <w:p w14:paraId="213C3000" w14:textId="77777777" w:rsidR="00B50050" w:rsidRDefault="00B50050" w:rsidP="0088127C">
            <w:pPr>
              <w:pStyle w:val="OtherTableBody"/>
            </w:pPr>
            <w:r>
              <w:t>Subject to Expiration Indicator</w:t>
            </w:r>
          </w:p>
        </w:tc>
        <w:tc>
          <w:tcPr>
            <w:tcW w:w="700" w:type="dxa"/>
          </w:tcPr>
          <w:p w14:paraId="1D0A2DD1" w14:textId="77777777" w:rsidR="00B50050" w:rsidRDefault="00B50050" w:rsidP="0088127C">
            <w:pPr>
              <w:pStyle w:val="OtherTableBody"/>
            </w:pPr>
            <w:r>
              <w:t>02190</w:t>
            </w:r>
          </w:p>
        </w:tc>
        <w:tc>
          <w:tcPr>
            <w:tcW w:w="600" w:type="dxa"/>
          </w:tcPr>
          <w:p w14:paraId="2A8C7F26" w14:textId="77777777" w:rsidR="00B50050" w:rsidRDefault="00B50050" w:rsidP="0088127C">
            <w:pPr>
              <w:pStyle w:val="OtherTableBody"/>
            </w:pPr>
            <w:r>
              <w:t>ITM</w:t>
            </w:r>
          </w:p>
        </w:tc>
        <w:tc>
          <w:tcPr>
            <w:tcW w:w="600" w:type="dxa"/>
          </w:tcPr>
          <w:p w14:paraId="6AF68E92" w14:textId="77777777" w:rsidR="00B50050" w:rsidRDefault="00B50050" w:rsidP="0088127C">
            <w:pPr>
              <w:pStyle w:val="OtherTableBody"/>
            </w:pPr>
            <w:r>
              <w:t>6</w:t>
            </w:r>
          </w:p>
        </w:tc>
        <w:tc>
          <w:tcPr>
            <w:tcW w:w="600" w:type="dxa"/>
          </w:tcPr>
          <w:p w14:paraId="0FC878F8" w14:textId="77777777" w:rsidR="00B50050" w:rsidRDefault="00B50050" w:rsidP="0088127C">
            <w:pPr>
              <w:pStyle w:val="OtherTableBody"/>
            </w:pPr>
            <w:r>
              <w:t>..</w:t>
            </w:r>
          </w:p>
        </w:tc>
        <w:tc>
          <w:tcPr>
            <w:tcW w:w="600" w:type="dxa"/>
          </w:tcPr>
          <w:p w14:paraId="18D57460" w14:textId="77777777" w:rsidR="00B50050" w:rsidRDefault="00B50050" w:rsidP="0088127C">
            <w:pPr>
              <w:pStyle w:val="OtherTableBody"/>
            </w:pPr>
          </w:p>
        </w:tc>
        <w:tc>
          <w:tcPr>
            <w:tcW w:w="600" w:type="dxa"/>
          </w:tcPr>
          <w:p w14:paraId="4FDE35C8" w14:textId="77777777" w:rsidR="00B50050" w:rsidRDefault="00B50050" w:rsidP="0088127C">
            <w:pPr>
              <w:pStyle w:val="OtherTableBody"/>
            </w:pPr>
            <w:r>
              <w:t>CNE</w:t>
            </w:r>
          </w:p>
        </w:tc>
        <w:tc>
          <w:tcPr>
            <w:tcW w:w="700" w:type="dxa"/>
          </w:tcPr>
          <w:p w14:paraId="1AC20842" w14:textId="77777777" w:rsidR="00B50050" w:rsidRDefault="00B50050" w:rsidP="0088127C">
            <w:pPr>
              <w:pStyle w:val="OtherTableBody"/>
            </w:pPr>
          </w:p>
        </w:tc>
        <w:tc>
          <w:tcPr>
            <w:tcW w:w="600" w:type="dxa"/>
          </w:tcPr>
          <w:p w14:paraId="20C39436" w14:textId="77777777" w:rsidR="00B50050" w:rsidRDefault="00B50050" w:rsidP="0088127C">
            <w:pPr>
              <w:pStyle w:val="OtherTableBody"/>
            </w:pPr>
            <w:r>
              <w:t>0532</w:t>
            </w:r>
          </w:p>
        </w:tc>
        <w:tc>
          <w:tcPr>
            <w:tcW w:w="900" w:type="dxa"/>
          </w:tcPr>
          <w:p w14:paraId="0A1992FE" w14:textId="77777777" w:rsidR="00B50050" w:rsidRDefault="00B50050" w:rsidP="0088127C">
            <w:pPr>
              <w:pStyle w:val="OtherTableBody"/>
            </w:pPr>
            <w:r>
              <w:t>17.4.2.6</w:t>
            </w:r>
          </w:p>
        </w:tc>
      </w:tr>
      <w:tr w:rsidR="00B50050" w14:paraId="30D530A3" w14:textId="77777777" w:rsidTr="00195548">
        <w:tc>
          <w:tcPr>
            <w:tcW w:w="3500" w:type="dxa"/>
          </w:tcPr>
          <w:p w14:paraId="43C02108" w14:textId="77777777" w:rsidR="00B50050" w:rsidRDefault="00B50050" w:rsidP="0088127C">
            <w:pPr>
              <w:pStyle w:val="OtherTableBody"/>
            </w:pPr>
            <w:r>
              <w:t>Subject-specific Consent Background Text</w:t>
            </w:r>
          </w:p>
        </w:tc>
        <w:tc>
          <w:tcPr>
            <w:tcW w:w="700" w:type="dxa"/>
          </w:tcPr>
          <w:p w14:paraId="3CC0119D" w14:textId="77777777" w:rsidR="00B50050" w:rsidRDefault="00B50050" w:rsidP="0088127C">
            <w:pPr>
              <w:pStyle w:val="OtherTableBody"/>
            </w:pPr>
            <w:r>
              <w:t>01783</w:t>
            </w:r>
          </w:p>
        </w:tc>
        <w:tc>
          <w:tcPr>
            <w:tcW w:w="600" w:type="dxa"/>
          </w:tcPr>
          <w:p w14:paraId="2F70887B" w14:textId="77777777" w:rsidR="00B50050" w:rsidRDefault="00B50050" w:rsidP="0088127C">
            <w:pPr>
              <w:pStyle w:val="OtherTableBody"/>
            </w:pPr>
            <w:r>
              <w:t>CON</w:t>
            </w:r>
          </w:p>
        </w:tc>
        <w:tc>
          <w:tcPr>
            <w:tcW w:w="600" w:type="dxa"/>
          </w:tcPr>
          <w:p w14:paraId="0B30A55D" w14:textId="77777777" w:rsidR="00B50050" w:rsidRDefault="00B50050" w:rsidP="0088127C">
            <w:pPr>
              <w:pStyle w:val="OtherTableBody"/>
            </w:pPr>
            <w:r>
              <w:t>8</w:t>
            </w:r>
          </w:p>
        </w:tc>
        <w:tc>
          <w:tcPr>
            <w:tcW w:w="600" w:type="dxa"/>
          </w:tcPr>
          <w:p w14:paraId="6444899F" w14:textId="77777777" w:rsidR="00B50050" w:rsidRDefault="00B50050" w:rsidP="0088127C">
            <w:pPr>
              <w:pStyle w:val="OtherTableBody"/>
            </w:pPr>
            <w:r>
              <w:t>..</w:t>
            </w:r>
          </w:p>
        </w:tc>
        <w:tc>
          <w:tcPr>
            <w:tcW w:w="600" w:type="dxa"/>
          </w:tcPr>
          <w:p w14:paraId="34607261" w14:textId="77777777" w:rsidR="00B50050" w:rsidRDefault="00B50050" w:rsidP="0088127C">
            <w:pPr>
              <w:pStyle w:val="OtherTableBody"/>
            </w:pPr>
          </w:p>
        </w:tc>
        <w:tc>
          <w:tcPr>
            <w:tcW w:w="600" w:type="dxa"/>
          </w:tcPr>
          <w:p w14:paraId="7310B001" w14:textId="77777777" w:rsidR="00B50050" w:rsidRDefault="00B50050" w:rsidP="0088127C">
            <w:pPr>
              <w:pStyle w:val="OtherTableBody"/>
            </w:pPr>
            <w:r>
              <w:t>FT</w:t>
            </w:r>
          </w:p>
        </w:tc>
        <w:tc>
          <w:tcPr>
            <w:tcW w:w="700" w:type="dxa"/>
          </w:tcPr>
          <w:p w14:paraId="623CFC1D" w14:textId="77777777" w:rsidR="00B50050" w:rsidRDefault="00B50050" w:rsidP="0088127C">
            <w:pPr>
              <w:pStyle w:val="OtherTableBody"/>
            </w:pPr>
            <w:r>
              <w:t>Y</w:t>
            </w:r>
          </w:p>
        </w:tc>
        <w:tc>
          <w:tcPr>
            <w:tcW w:w="600" w:type="dxa"/>
          </w:tcPr>
          <w:p w14:paraId="58A0D826" w14:textId="77777777" w:rsidR="00B50050" w:rsidRDefault="00B50050" w:rsidP="0088127C">
            <w:pPr>
              <w:pStyle w:val="OtherTableBody"/>
            </w:pPr>
          </w:p>
        </w:tc>
        <w:tc>
          <w:tcPr>
            <w:tcW w:w="900" w:type="dxa"/>
          </w:tcPr>
          <w:p w14:paraId="2D910E0F" w14:textId="77777777" w:rsidR="00B50050" w:rsidRDefault="00B50050" w:rsidP="0088127C">
            <w:pPr>
              <w:pStyle w:val="OtherTableBody"/>
            </w:pPr>
            <w:r>
              <w:t>9.7.1.8</w:t>
            </w:r>
          </w:p>
        </w:tc>
      </w:tr>
      <w:tr w:rsidR="00B50050" w14:paraId="67CA7855" w14:textId="77777777" w:rsidTr="00195548">
        <w:tc>
          <w:tcPr>
            <w:tcW w:w="3500" w:type="dxa"/>
          </w:tcPr>
          <w:p w14:paraId="7DB7B939" w14:textId="77777777" w:rsidR="00B50050" w:rsidRDefault="00B50050" w:rsidP="0088127C">
            <w:pPr>
              <w:pStyle w:val="OtherTableBody"/>
            </w:pPr>
            <w:r>
              <w:t>Subject-specific Consent Text</w:t>
            </w:r>
          </w:p>
        </w:tc>
        <w:tc>
          <w:tcPr>
            <w:tcW w:w="700" w:type="dxa"/>
          </w:tcPr>
          <w:p w14:paraId="0C49C203" w14:textId="77777777" w:rsidR="00B50050" w:rsidRDefault="00B50050" w:rsidP="0088127C">
            <w:pPr>
              <w:pStyle w:val="OtherTableBody"/>
            </w:pPr>
            <w:r>
              <w:t>01781</w:t>
            </w:r>
          </w:p>
        </w:tc>
        <w:tc>
          <w:tcPr>
            <w:tcW w:w="600" w:type="dxa"/>
          </w:tcPr>
          <w:p w14:paraId="04A49BC6" w14:textId="77777777" w:rsidR="00B50050" w:rsidRDefault="00B50050" w:rsidP="0088127C">
            <w:pPr>
              <w:pStyle w:val="OtherTableBody"/>
            </w:pPr>
            <w:r>
              <w:t>CON</w:t>
            </w:r>
          </w:p>
        </w:tc>
        <w:tc>
          <w:tcPr>
            <w:tcW w:w="600" w:type="dxa"/>
          </w:tcPr>
          <w:p w14:paraId="39F8B4A0" w14:textId="77777777" w:rsidR="00B50050" w:rsidRDefault="00B50050" w:rsidP="0088127C">
            <w:pPr>
              <w:pStyle w:val="OtherTableBody"/>
            </w:pPr>
            <w:r>
              <w:t>6</w:t>
            </w:r>
          </w:p>
        </w:tc>
        <w:tc>
          <w:tcPr>
            <w:tcW w:w="600" w:type="dxa"/>
          </w:tcPr>
          <w:p w14:paraId="153632B9" w14:textId="77777777" w:rsidR="00B50050" w:rsidRDefault="00B50050" w:rsidP="0088127C">
            <w:pPr>
              <w:pStyle w:val="OtherTableBody"/>
            </w:pPr>
            <w:r>
              <w:t>..</w:t>
            </w:r>
          </w:p>
        </w:tc>
        <w:tc>
          <w:tcPr>
            <w:tcW w:w="600" w:type="dxa"/>
          </w:tcPr>
          <w:p w14:paraId="5B449974" w14:textId="77777777" w:rsidR="00B50050" w:rsidRDefault="00B50050" w:rsidP="0088127C">
            <w:pPr>
              <w:pStyle w:val="OtherTableBody"/>
            </w:pPr>
          </w:p>
        </w:tc>
        <w:tc>
          <w:tcPr>
            <w:tcW w:w="600" w:type="dxa"/>
          </w:tcPr>
          <w:p w14:paraId="71BFE475" w14:textId="77777777" w:rsidR="00B50050" w:rsidRDefault="00B50050" w:rsidP="0088127C">
            <w:pPr>
              <w:pStyle w:val="OtherTableBody"/>
            </w:pPr>
            <w:r>
              <w:t>FT</w:t>
            </w:r>
          </w:p>
        </w:tc>
        <w:tc>
          <w:tcPr>
            <w:tcW w:w="700" w:type="dxa"/>
          </w:tcPr>
          <w:p w14:paraId="69AC5D3A" w14:textId="77777777" w:rsidR="00B50050" w:rsidRDefault="00B50050" w:rsidP="0088127C">
            <w:pPr>
              <w:pStyle w:val="OtherTableBody"/>
            </w:pPr>
            <w:r>
              <w:t>Y</w:t>
            </w:r>
          </w:p>
        </w:tc>
        <w:tc>
          <w:tcPr>
            <w:tcW w:w="600" w:type="dxa"/>
          </w:tcPr>
          <w:p w14:paraId="14817CAC" w14:textId="77777777" w:rsidR="00B50050" w:rsidRDefault="00B50050" w:rsidP="0088127C">
            <w:pPr>
              <w:pStyle w:val="OtherTableBody"/>
            </w:pPr>
          </w:p>
        </w:tc>
        <w:tc>
          <w:tcPr>
            <w:tcW w:w="900" w:type="dxa"/>
          </w:tcPr>
          <w:p w14:paraId="46989CF7" w14:textId="77777777" w:rsidR="00B50050" w:rsidRDefault="00B50050" w:rsidP="0088127C">
            <w:pPr>
              <w:pStyle w:val="OtherTableBody"/>
            </w:pPr>
            <w:r>
              <w:t>9.7.1.6</w:t>
            </w:r>
          </w:p>
        </w:tc>
      </w:tr>
      <w:tr w:rsidR="00B50050" w14:paraId="43D0DC8E" w14:textId="77777777" w:rsidTr="00195548">
        <w:tc>
          <w:tcPr>
            <w:tcW w:w="3500" w:type="dxa"/>
          </w:tcPr>
          <w:p w14:paraId="5D775574" w14:textId="77777777" w:rsidR="00B50050" w:rsidRDefault="00B50050" w:rsidP="0088127C">
            <w:pPr>
              <w:pStyle w:val="OtherTableBody"/>
            </w:pPr>
            <w:r>
              <w:t>Subscribers Name Required</w:t>
            </w:r>
          </w:p>
        </w:tc>
        <w:tc>
          <w:tcPr>
            <w:tcW w:w="700" w:type="dxa"/>
          </w:tcPr>
          <w:p w14:paraId="461637A7" w14:textId="77777777" w:rsidR="00B50050" w:rsidRDefault="00B50050" w:rsidP="0088127C">
            <w:pPr>
              <w:pStyle w:val="OtherTableBody"/>
            </w:pPr>
            <w:r>
              <w:t>03462</w:t>
            </w:r>
          </w:p>
        </w:tc>
        <w:tc>
          <w:tcPr>
            <w:tcW w:w="600" w:type="dxa"/>
          </w:tcPr>
          <w:p w14:paraId="5D61ECD0" w14:textId="77777777" w:rsidR="00B50050" w:rsidRDefault="00B50050" w:rsidP="0088127C">
            <w:pPr>
              <w:pStyle w:val="OtherTableBody"/>
            </w:pPr>
            <w:r>
              <w:t>PM1</w:t>
            </w:r>
          </w:p>
        </w:tc>
        <w:tc>
          <w:tcPr>
            <w:tcW w:w="600" w:type="dxa"/>
          </w:tcPr>
          <w:p w14:paraId="10C6DE07" w14:textId="77777777" w:rsidR="00B50050" w:rsidRDefault="00B50050" w:rsidP="0088127C">
            <w:pPr>
              <w:pStyle w:val="OtherTableBody"/>
            </w:pPr>
            <w:r>
              <w:t>19</w:t>
            </w:r>
          </w:p>
        </w:tc>
        <w:tc>
          <w:tcPr>
            <w:tcW w:w="600" w:type="dxa"/>
          </w:tcPr>
          <w:p w14:paraId="38406CB0" w14:textId="77777777" w:rsidR="00B50050" w:rsidRDefault="00B50050" w:rsidP="0088127C">
            <w:pPr>
              <w:pStyle w:val="OtherTableBody"/>
            </w:pPr>
            <w:r>
              <w:t>..</w:t>
            </w:r>
          </w:p>
        </w:tc>
        <w:tc>
          <w:tcPr>
            <w:tcW w:w="600" w:type="dxa"/>
          </w:tcPr>
          <w:p w14:paraId="1A9673FB" w14:textId="77777777" w:rsidR="00B50050" w:rsidRDefault="00B50050" w:rsidP="0088127C">
            <w:pPr>
              <w:pStyle w:val="OtherTableBody"/>
            </w:pPr>
          </w:p>
        </w:tc>
        <w:tc>
          <w:tcPr>
            <w:tcW w:w="600" w:type="dxa"/>
          </w:tcPr>
          <w:p w14:paraId="18EC2812" w14:textId="77777777" w:rsidR="00B50050" w:rsidRDefault="00B50050" w:rsidP="0088127C">
            <w:pPr>
              <w:pStyle w:val="OtherTableBody"/>
            </w:pPr>
            <w:r>
              <w:t>ID</w:t>
            </w:r>
          </w:p>
        </w:tc>
        <w:tc>
          <w:tcPr>
            <w:tcW w:w="700" w:type="dxa"/>
          </w:tcPr>
          <w:p w14:paraId="36CA03BF" w14:textId="77777777" w:rsidR="00B50050" w:rsidRDefault="00B50050" w:rsidP="0088127C">
            <w:pPr>
              <w:pStyle w:val="OtherTableBody"/>
            </w:pPr>
          </w:p>
        </w:tc>
        <w:tc>
          <w:tcPr>
            <w:tcW w:w="600" w:type="dxa"/>
          </w:tcPr>
          <w:p w14:paraId="7EFE7B9E" w14:textId="77777777" w:rsidR="00B50050" w:rsidRDefault="00B50050" w:rsidP="0088127C">
            <w:pPr>
              <w:pStyle w:val="OtherTableBody"/>
            </w:pPr>
            <w:r>
              <w:t>0136</w:t>
            </w:r>
          </w:p>
        </w:tc>
        <w:tc>
          <w:tcPr>
            <w:tcW w:w="900" w:type="dxa"/>
          </w:tcPr>
          <w:p w14:paraId="03D95650" w14:textId="77777777" w:rsidR="00B50050" w:rsidRDefault="00B50050" w:rsidP="0088127C">
            <w:pPr>
              <w:pStyle w:val="OtherTableBody"/>
            </w:pPr>
            <w:r>
              <w:t>8.8.17.19</w:t>
            </w:r>
          </w:p>
        </w:tc>
      </w:tr>
      <w:tr w:rsidR="00B50050" w14:paraId="07B4AF28" w14:textId="77777777" w:rsidTr="00195548">
        <w:tc>
          <w:tcPr>
            <w:tcW w:w="3500" w:type="dxa"/>
          </w:tcPr>
          <w:p w14:paraId="3EAA14D8" w14:textId="77777777" w:rsidR="00B50050" w:rsidRDefault="00B50050" w:rsidP="0088127C">
            <w:pPr>
              <w:pStyle w:val="OtherTableBody"/>
            </w:pPr>
            <w:r>
              <w:t>Substance Container Identifier</w:t>
            </w:r>
          </w:p>
        </w:tc>
        <w:tc>
          <w:tcPr>
            <w:tcW w:w="700" w:type="dxa"/>
          </w:tcPr>
          <w:p w14:paraId="1DEE7378" w14:textId="77777777" w:rsidR="00B50050" w:rsidRDefault="00B50050" w:rsidP="0088127C">
            <w:pPr>
              <w:pStyle w:val="OtherTableBody"/>
            </w:pPr>
            <w:r>
              <w:t>01428</w:t>
            </w:r>
          </w:p>
        </w:tc>
        <w:tc>
          <w:tcPr>
            <w:tcW w:w="600" w:type="dxa"/>
          </w:tcPr>
          <w:p w14:paraId="5FD083A1" w14:textId="77777777" w:rsidR="00B50050" w:rsidRDefault="00B50050" w:rsidP="0088127C">
            <w:pPr>
              <w:pStyle w:val="OtherTableBody"/>
            </w:pPr>
            <w:r>
              <w:t>SID</w:t>
            </w:r>
          </w:p>
        </w:tc>
        <w:tc>
          <w:tcPr>
            <w:tcW w:w="600" w:type="dxa"/>
          </w:tcPr>
          <w:p w14:paraId="5D56AACD" w14:textId="77777777" w:rsidR="00B50050" w:rsidRDefault="00B50050" w:rsidP="0088127C">
            <w:pPr>
              <w:pStyle w:val="OtherTableBody"/>
            </w:pPr>
            <w:r>
              <w:t>3</w:t>
            </w:r>
          </w:p>
        </w:tc>
        <w:tc>
          <w:tcPr>
            <w:tcW w:w="600" w:type="dxa"/>
          </w:tcPr>
          <w:p w14:paraId="60E36937" w14:textId="77777777" w:rsidR="00B50050" w:rsidRDefault="00B50050" w:rsidP="0088127C">
            <w:pPr>
              <w:pStyle w:val="OtherTableBody"/>
            </w:pPr>
            <w:r>
              <w:t>..</w:t>
            </w:r>
          </w:p>
        </w:tc>
        <w:tc>
          <w:tcPr>
            <w:tcW w:w="600" w:type="dxa"/>
          </w:tcPr>
          <w:p w14:paraId="0F484EA8" w14:textId="77777777" w:rsidR="00B50050" w:rsidRDefault="00B50050" w:rsidP="0088127C">
            <w:pPr>
              <w:pStyle w:val="OtherTableBody"/>
            </w:pPr>
            <w:r>
              <w:t>200=</w:t>
            </w:r>
          </w:p>
        </w:tc>
        <w:tc>
          <w:tcPr>
            <w:tcW w:w="600" w:type="dxa"/>
          </w:tcPr>
          <w:p w14:paraId="63FE372E" w14:textId="77777777" w:rsidR="00B50050" w:rsidRDefault="00B50050" w:rsidP="0088127C">
            <w:pPr>
              <w:pStyle w:val="OtherTableBody"/>
            </w:pPr>
            <w:r>
              <w:t>ST</w:t>
            </w:r>
          </w:p>
        </w:tc>
        <w:tc>
          <w:tcPr>
            <w:tcW w:w="700" w:type="dxa"/>
          </w:tcPr>
          <w:p w14:paraId="2A97C9BC" w14:textId="77777777" w:rsidR="00B50050" w:rsidRDefault="00B50050" w:rsidP="0088127C">
            <w:pPr>
              <w:pStyle w:val="OtherTableBody"/>
            </w:pPr>
          </w:p>
        </w:tc>
        <w:tc>
          <w:tcPr>
            <w:tcW w:w="600" w:type="dxa"/>
          </w:tcPr>
          <w:p w14:paraId="1C230BF6" w14:textId="77777777" w:rsidR="00B50050" w:rsidRDefault="00B50050" w:rsidP="0088127C">
            <w:pPr>
              <w:pStyle w:val="OtherTableBody"/>
            </w:pPr>
          </w:p>
        </w:tc>
        <w:tc>
          <w:tcPr>
            <w:tcW w:w="900" w:type="dxa"/>
          </w:tcPr>
          <w:p w14:paraId="078EADF8" w14:textId="77777777" w:rsidR="00B50050" w:rsidRDefault="00B50050" w:rsidP="0088127C">
            <w:pPr>
              <w:pStyle w:val="OtherTableBody"/>
            </w:pPr>
            <w:r>
              <w:t>13.4.11.3</w:t>
            </w:r>
          </w:p>
        </w:tc>
      </w:tr>
      <w:tr w:rsidR="00B50050" w14:paraId="6E9499E9" w14:textId="77777777" w:rsidTr="00195548">
        <w:tc>
          <w:tcPr>
            <w:tcW w:w="3500" w:type="dxa"/>
          </w:tcPr>
          <w:p w14:paraId="39B03D84" w14:textId="77777777" w:rsidR="00B50050" w:rsidRDefault="00B50050" w:rsidP="0088127C">
            <w:pPr>
              <w:pStyle w:val="OtherTableBody"/>
            </w:pPr>
            <w:r>
              <w:t>Substance Expiration Date</w:t>
            </w:r>
          </w:p>
        </w:tc>
        <w:tc>
          <w:tcPr>
            <w:tcW w:w="700" w:type="dxa"/>
          </w:tcPr>
          <w:p w14:paraId="3934BC55" w14:textId="77777777" w:rsidR="00B50050" w:rsidRDefault="00B50050" w:rsidP="0088127C">
            <w:pPr>
              <w:pStyle w:val="OtherTableBody"/>
            </w:pPr>
            <w:r>
              <w:t>01130</w:t>
            </w:r>
          </w:p>
        </w:tc>
        <w:tc>
          <w:tcPr>
            <w:tcW w:w="600" w:type="dxa"/>
          </w:tcPr>
          <w:p w14:paraId="3729D861" w14:textId="77777777" w:rsidR="00B50050" w:rsidRDefault="00B50050" w:rsidP="0088127C">
            <w:pPr>
              <w:pStyle w:val="OtherTableBody"/>
            </w:pPr>
            <w:r>
              <w:t>RXA</w:t>
            </w:r>
          </w:p>
        </w:tc>
        <w:tc>
          <w:tcPr>
            <w:tcW w:w="600" w:type="dxa"/>
          </w:tcPr>
          <w:p w14:paraId="5B5ED05C" w14:textId="77777777" w:rsidR="00B50050" w:rsidRDefault="00B50050" w:rsidP="0088127C">
            <w:pPr>
              <w:pStyle w:val="OtherTableBody"/>
            </w:pPr>
            <w:r>
              <w:t>16</w:t>
            </w:r>
          </w:p>
        </w:tc>
        <w:tc>
          <w:tcPr>
            <w:tcW w:w="600" w:type="dxa"/>
          </w:tcPr>
          <w:p w14:paraId="5F6C526E" w14:textId="77777777" w:rsidR="00B50050" w:rsidRDefault="00B50050" w:rsidP="0088127C">
            <w:pPr>
              <w:pStyle w:val="OtherTableBody"/>
            </w:pPr>
            <w:r>
              <w:t>..</w:t>
            </w:r>
          </w:p>
        </w:tc>
        <w:tc>
          <w:tcPr>
            <w:tcW w:w="600" w:type="dxa"/>
          </w:tcPr>
          <w:p w14:paraId="59A32D36" w14:textId="77777777" w:rsidR="00B50050" w:rsidRDefault="00B50050" w:rsidP="0088127C">
            <w:pPr>
              <w:pStyle w:val="OtherTableBody"/>
            </w:pPr>
          </w:p>
        </w:tc>
        <w:tc>
          <w:tcPr>
            <w:tcW w:w="600" w:type="dxa"/>
          </w:tcPr>
          <w:p w14:paraId="640A55FE" w14:textId="77777777" w:rsidR="00B50050" w:rsidRDefault="00B50050" w:rsidP="0088127C">
            <w:pPr>
              <w:pStyle w:val="OtherTableBody"/>
            </w:pPr>
            <w:r>
              <w:t>DTM</w:t>
            </w:r>
          </w:p>
        </w:tc>
        <w:tc>
          <w:tcPr>
            <w:tcW w:w="700" w:type="dxa"/>
          </w:tcPr>
          <w:p w14:paraId="7B91E842" w14:textId="77777777" w:rsidR="00B50050" w:rsidRDefault="00B50050" w:rsidP="0088127C">
            <w:pPr>
              <w:pStyle w:val="OtherTableBody"/>
            </w:pPr>
            <w:r>
              <w:t>Y</w:t>
            </w:r>
          </w:p>
        </w:tc>
        <w:tc>
          <w:tcPr>
            <w:tcW w:w="600" w:type="dxa"/>
          </w:tcPr>
          <w:p w14:paraId="278816E7" w14:textId="77777777" w:rsidR="00B50050" w:rsidRDefault="00B50050" w:rsidP="0088127C">
            <w:pPr>
              <w:pStyle w:val="OtherTableBody"/>
            </w:pPr>
          </w:p>
        </w:tc>
        <w:tc>
          <w:tcPr>
            <w:tcW w:w="900" w:type="dxa"/>
          </w:tcPr>
          <w:p w14:paraId="2AE35730" w14:textId="77777777" w:rsidR="00B50050" w:rsidRDefault="00B50050" w:rsidP="0088127C">
            <w:pPr>
              <w:pStyle w:val="OtherTableBody"/>
            </w:pPr>
            <w:r>
              <w:t>4A.4.7.16</w:t>
            </w:r>
          </w:p>
        </w:tc>
      </w:tr>
      <w:tr w:rsidR="00B50050" w14:paraId="7A21598C" w14:textId="77777777" w:rsidTr="00195548">
        <w:tc>
          <w:tcPr>
            <w:tcW w:w="3500" w:type="dxa"/>
          </w:tcPr>
          <w:p w14:paraId="55E178CD" w14:textId="77777777" w:rsidR="00B50050" w:rsidRDefault="00B50050" w:rsidP="0088127C">
            <w:pPr>
              <w:pStyle w:val="OtherTableBody"/>
            </w:pPr>
            <w:r>
              <w:t>Substance Expiration Date</w:t>
            </w:r>
          </w:p>
        </w:tc>
        <w:tc>
          <w:tcPr>
            <w:tcW w:w="700" w:type="dxa"/>
          </w:tcPr>
          <w:p w14:paraId="45E445BC" w14:textId="77777777" w:rsidR="00B50050" w:rsidRDefault="00B50050" w:rsidP="0088127C">
            <w:pPr>
              <w:pStyle w:val="OtherTableBody"/>
            </w:pPr>
            <w:r>
              <w:t>01130</w:t>
            </w:r>
          </w:p>
        </w:tc>
        <w:tc>
          <w:tcPr>
            <w:tcW w:w="600" w:type="dxa"/>
          </w:tcPr>
          <w:p w14:paraId="61542166" w14:textId="77777777" w:rsidR="00B50050" w:rsidRDefault="00B50050" w:rsidP="0088127C">
            <w:pPr>
              <w:pStyle w:val="OtherTableBody"/>
            </w:pPr>
            <w:r>
              <w:t>RXG</w:t>
            </w:r>
          </w:p>
        </w:tc>
        <w:tc>
          <w:tcPr>
            <w:tcW w:w="600" w:type="dxa"/>
          </w:tcPr>
          <w:p w14:paraId="739239AB" w14:textId="77777777" w:rsidR="00B50050" w:rsidRDefault="00B50050" w:rsidP="0088127C">
            <w:pPr>
              <w:pStyle w:val="OtherTableBody"/>
            </w:pPr>
            <w:r>
              <w:t>20</w:t>
            </w:r>
          </w:p>
        </w:tc>
        <w:tc>
          <w:tcPr>
            <w:tcW w:w="600" w:type="dxa"/>
          </w:tcPr>
          <w:p w14:paraId="4BBB3960" w14:textId="77777777" w:rsidR="00B50050" w:rsidRDefault="00B50050" w:rsidP="0088127C">
            <w:pPr>
              <w:pStyle w:val="OtherTableBody"/>
            </w:pPr>
            <w:r>
              <w:t>..</w:t>
            </w:r>
          </w:p>
        </w:tc>
        <w:tc>
          <w:tcPr>
            <w:tcW w:w="600" w:type="dxa"/>
          </w:tcPr>
          <w:p w14:paraId="6894F336" w14:textId="77777777" w:rsidR="00B50050" w:rsidRDefault="00B50050" w:rsidP="0088127C">
            <w:pPr>
              <w:pStyle w:val="OtherTableBody"/>
            </w:pPr>
          </w:p>
        </w:tc>
        <w:tc>
          <w:tcPr>
            <w:tcW w:w="600" w:type="dxa"/>
          </w:tcPr>
          <w:p w14:paraId="35434891" w14:textId="77777777" w:rsidR="00B50050" w:rsidRDefault="00B50050" w:rsidP="0088127C">
            <w:pPr>
              <w:pStyle w:val="OtherTableBody"/>
            </w:pPr>
            <w:r>
              <w:t>DTM</w:t>
            </w:r>
          </w:p>
        </w:tc>
        <w:tc>
          <w:tcPr>
            <w:tcW w:w="700" w:type="dxa"/>
          </w:tcPr>
          <w:p w14:paraId="7143B65E" w14:textId="77777777" w:rsidR="00B50050" w:rsidRDefault="00B50050" w:rsidP="0088127C">
            <w:pPr>
              <w:pStyle w:val="OtherTableBody"/>
            </w:pPr>
            <w:r>
              <w:t>Y</w:t>
            </w:r>
          </w:p>
        </w:tc>
        <w:tc>
          <w:tcPr>
            <w:tcW w:w="600" w:type="dxa"/>
          </w:tcPr>
          <w:p w14:paraId="4DB8303B" w14:textId="77777777" w:rsidR="00B50050" w:rsidRDefault="00B50050" w:rsidP="0088127C">
            <w:pPr>
              <w:pStyle w:val="OtherTableBody"/>
            </w:pPr>
          </w:p>
        </w:tc>
        <w:tc>
          <w:tcPr>
            <w:tcW w:w="900" w:type="dxa"/>
          </w:tcPr>
          <w:p w14:paraId="2E1F197B" w14:textId="77777777" w:rsidR="00B50050" w:rsidRDefault="00B50050" w:rsidP="0088127C">
            <w:pPr>
              <w:pStyle w:val="OtherTableBody"/>
            </w:pPr>
            <w:r>
              <w:t>4A.4.6.20</w:t>
            </w:r>
          </w:p>
        </w:tc>
      </w:tr>
      <w:tr w:rsidR="00B50050" w14:paraId="3E0FF341" w14:textId="77777777" w:rsidTr="00195548">
        <w:tc>
          <w:tcPr>
            <w:tcW w:w="3500" w:type="dxa"/>
          </w:tcPr>
          <w:p w14:paraId="6C755634" w14:textId="77777777" w:rsidR="00B50050" w:rsidRDefault="00B50050" w:rsidP="0088127C">
            <w:pPr>
              <w:pStyle w:val="OtherTableBody"/>
            </w:pPr>
            <w:r>
              <w:t>Substance Expiration Date</w:t>
            </w:r>
          </w:p>
        </w:tc>
        <w:tc>
          <w:tcPr>
            <w:tcW w:w="700" w:type="dxa"/>
          </w:tcPr>
          <w:p w14:paraId="6C78FCF4" w14:textId="77777777" w:rsidR="00B50050" w:rsidRDefault="00B50050" w:rsidP="0088127C">
            <w:pPr>
              <w:pStyle w:val="OtherTableBody"/>
            </w:pPr>
            <w:r>
              <w:t>01130</w:t>
            </w:r>
          </w:p>
        </w:tc>
        <w:tc>
          <w:tcPr>
            <w:tcW w:w="600" w:type="dxa"/>
          </w:tcPr>
          <w:p w14:paraId="788D046A" w14:textId="77777777" w:rsidR="00B50050" w:rsidRDefault="00B50050" w:rsidP="0088127C">
            <w:pPr>
              <w:pStyle w:val="OtherTableBody"/>
            </w:pPr>
            <w:r>
              <w:t>RXD</w:t>
            </w:r>
          </w:p>
        </w:tc>
        <w:tc>
          <w:tcPr>
            <w:tcW w:w="600" w:type="dxa"/>
          </w:tcPr>
          <w:p w14:paraId="54EF4660" w14:textId="77777777" w:rsidR="00B50050" w:rsidRDefault="00B50050" w:rsidP="0088127C">
            <w:pPr>
              <w:pStyle w:val="OtherTableBody"/>
            </w:pPr>
            <w:r>
              <w:t>19</w:t>
            </w:r>
          </w:p>
        </w:tc>
        <w:tc>
          <w:tcPr>
            <w:tcW w:w="600" w:type="dxa"/>
          </w:tcPr>
          <w:p w14:paraId="7A6BB20E" w14:textId="77777777" w:rsidR="00B50050" w:rsidRDefault="00B50050" w:rsidP="0088127C">
            <w:pPr>
              <w:pStyle w:val="OtherTableBody"/>
            </w:pPr>
            <w:r>
              <w:t>..</w:t>
            </w:r>
          </w:p>
        </w:tc>
        <w:tc>
          <w:tcPr>
            <w:tcW w:w="600" w:type="dxa"/>
          </w:tcPr>
          <w:p w14:paraId="109AB37B" w14:textId="77777777" w:rsidR="00B50050" w:rsidRDefault="00B50050" w:rsidP="0088127C">
            <w:pPr>
              <w:pStyle w:val="OtherTableBody"/>
            </w:pPr>
          </w:p>
        </w:tc>
        <w:tc>
          <w:tcPr>
            <w:tcW w:w="600" w:type="dxa"/>
          </w:tcPr>
          <w:p w14:paraId="19E43AD8" w14:textId="77777777" w:rsidR="00B50050" w:rsidRDefault="00B50050" w:rsidP="0088127C">
            <w:pPr>
              <w:pStyle w:val="OtherTableBody"/>
            </w:pPr>
            <w:r>
              <w:t>DTM</w:t>
            </w:r>
          </w:p>
        </w:tc>
        <w:tc>
          <w:tcPr>
            <w:tcW w:w="700" w:type="dxa"/>
          </w:tcPr>
          <w:p w14:paraId="63B23D0B" w14:textId="77777777" w:rsidR="00B50050" w:rsidRDefault="00B50050" w:rsidP="0088127C">
            <w:pPr>
              <w:pStyle w:val="OtherTableBody"/>
            </w:pPr>
            <w:r>
              <w:t>Y</w:t>
            </w:r>
          </w:p>
        </w:tc>
        <w:tc>
          <w:tcPr>
            <w:tcW w:w="600" w:type="dxa"/>
          </w:tcPr>
          <w:p w14:paraId="47DCC143" w14:textId="77777777" w:rsidR="00B50050" w:rsidRDefault="00B50050" w:rsidP="0088127C">
            <w:pPr>
              <w:pStyle w:val="OtherTableBody"/>
            </w:pPr>
          </w:p>
        </w:tc>
        <w:tc>
          <w:tcPr>
            <w:tcW w:w="900" w:type="dxa"/>
          </w:tcPr>
          <w:p w14:paraId="7AEF0140" w14:textId="77777777" w:rsidR="00B50050" w:rsidRDefault="00B50050" w:rsidP="0088127C">
            <w:pPr>
              <w:pStyle w:val="OtherTableBody"/>
            </w:pPr>
            <w:r>
              <w:t>4A.4.5.19</w:t>
            </w:r>
          </w:p>
        </w:tc>
      </w:tr>
      <w:tr w:rsidR="00B50050" w14:paraId="685574D7" w14:textId="77777777" w:rsidTr="00195548">
        <w:tc>
          <w:tcPr>
            <w:tcW w:w="3500" w:type="dxa"/>
          </w:tcPr>
          <w:p w14:paraId="04F3D9F6" w14:textId="77777777" w:rsidR="00B50050" w:rsidRDefault="00B50050" w:rsidP="0088127C">
            <w:pPr>
              <w:pStyle w:val="OtherTableBody"/>
            </w:pPr>
            <w:r>
              <w:t>Substance Identifier</w:t>
            </w:r>
          </w:p>
        </w:tc>
        <w:tc>
          <w:tcPr>
            <w:tcW w:w="700" w:type="dxa"/>
          </w:tcPr>
          <w:p w14:paraId="19FD6193" w14:textId="77777777" w:rsidR="00B50050" w:rsidRDefault="00B50050" w:rsidP="0088127C">
            <w:pPr>
              <w:pStyle w:val="OtherTableBody"/>
            </w:pPr>
            <w:r>
              <w:t>01372</w:t>
            </w:r>
          </w:p>
        </w:tc>
        <w:tc>
          <w:tcPr>
            <w:tcW w:w="600" w:type="dxa"/>
          </w:tcPr>
          <w:p w14:paraId="28950884" w14:textId="77777777" w:rsidR="00B50050" w:rsidRDefault="00B50050" w:rsidP="0088127C">
            <w:pPr>
              <w:pStyle w:val="OtherTableBody"/>
            </w:pPr>
            <w:r>
              <w:t>INV</w:t>
            </w:r>
          </w:p>
        </w:tc>
        <w:tc>
          <w:tcPr>
            <w:tcW w:w="600" w:type="dxa"/>
          </w:tcPr>
          <w:p w14:paraId="787467B2" w14:textId="77777777" w:rsidR="00B50050" w:rsidRDefault="00B50050" w:rsidP="0088127C">
            <w:pPr>
              <w:pStyle w:val="OtherTableBody"/>
            </w:pPr>
            <w:r>
              <w:t>1</w:t>
            </w:r>
          </w:p>
        </w:tc>
        <w:tc>
          <w:tcPr>
            <w:tcW w:w="600" w:type="dxa"/>
          </w:tcPr>
          <w:p w14:paraId="24BB1D43" w14:textId="77777777" w:rsidR="00B50050" w:rsidRDefault="00B50050" w:rsidP="0088127C">
            <w:pPr>
              <w:pStyle w:val="OtherTableBody"/>
            </w:pPr>
            <w:r>
              <w:t>..</w:t>
            </w:r>
          </w:p>
        </w:tc>
        <w:tc>
          <w:tcPr>
            <w:tcW w:w="600" w:type="dxa"/>
          </w:tcPr>
          <w:p w14:paraId="395E6816" w14:textId="77777777" w:rsidR="00B50050" w:rsidRDefault="00B50050" w:rsidP="0088127C">
            <w:pPr>
              <w:pStyle w:val="OtherTableBody"/>
            </w:pPr>
          </w:p>
        </w:tc>
        <w:tc>
          <w:tcPr>
            <w:tcW w:w="600" w:type="dxa"/>
          </w:tcPr>
          <w:p w14:paraId="75CBD82D" w14:textId="77777777" w:rsidR="00B50050" w:rsidRDefault="00B50050" w:rsidP="0088127C">
            <w:pPr>
              <w:pStyle w:val="OtherTableBody"/>
            </w:pPr>
            <w:r>
              <w:t>CWE</w:t>
            </w:r>
          </w:p>
        </w:tc>
        <w:tc>
          <w:tcPr>
            <w:tcW w:w="700" w:type="dxa"/>
          </w:tcPr>
          <w:p w14:paraId="28311B6D" w14:textId="77777777" w:rsidR="00B50050" w:rsidRDefault="00B50050" w:rsidP="0088127C">
            <w:pPr>
              <w:pStyle w:val="OtherTableBody"/>
            </w:pPr>
          </w:p>
        </w:tc>
        <w:tc>
          <w:tcPr>
            <w:tcW w:w="600" w:type="dxa"/>
          </w:tcPr>
          <w:p w14:paraId="7EF5FFC8" w14:textId="77777777" w:rsidR="00B50050" w:rsidRDefault="00B50050" w:rsidP="0088127C">
            <w:pPr>
              <w:pStyle w:val="OtherTableBody"/>
            </w:pPr>
            <w:r>
              <w:t>0451</w:t>
            </w:r>
          </w:p>
        </w:tc>
        <w:tc>
          <w:tcPr>
            <w:tcW w:w="900" w:type="dxa"/>
          </w:tcPr>
          <w:p w14:paraId="3E629E08" w14:textId="77777777" w:rsidR="00B50050" w:rsidRDefault="00B50050" w:rsidP="0088127C">
            <w:pPr>
              <w:pStyle w:val="OtherTableBody"/>
            </w:pPr>
            <w:r>
              <w:t>13.4.4.1</w:t>
            </w:r>
          </w:p>
        </w:tc>
      </w:tr>
      <w:tr w:rsidR="00B50050" w14:paraId="0D7CF4BC" w14:textId="77777777" w:rsidTr="00195548">
        <w:tc>
          <w:tcPr>
            <w:tcW w:w="3500" w:type="dxa"/>
          </w:tcPr>
          <w:p w14:paraId="31705770" w14:textId="77777777" w:rsidR="00B50050" w:rsidRDefault="00B50050" w:rsidP="0088127C">
            <w:pPr>
              <w:pStyle w:val="OtherTableBody"/>
            </w:pPr>
            <w:r>
              <w:t>Substance Lot Number</w:t>
            </w:r>
          </w:p>
        </w:tc>
        <w:tc>
          <w:tcPr>
            <w:tcW w:w="700" w:type="dxa"/>
          </w:tcPr>
          <w:p w14:paraId="3DD73CC7" w14:textId="77777777" w:rsidR="00B50050" w:rsidRDefault="00B50050" w:rsidP="0088127C">
            <w:pPr>
              <w:pStyle w:val="OtherTableBody"/>
            </w:pPr>
            <w:r>
              <w:t>01129</w:t>
            </w:r>
          </w:p>
        </w:tc>
        <w:tc>
          <w:tcPr>
            <w:tcW w:w="600" w:type="dxa"/>
          </w:tcPr>
          <w:p w14:paraId="05437703" w14:textId="77777777" w:rsidR="00B50050" w:rsidRDefault="00B50050" w:rsidP="0088127C">
            <w:pPr>
              <w:pStyle w:val="OtherTableBody"/>
            </w:pPr>
            <w:r>
              <w:t>RXA</w:t>
            </w:r>
          </w:p>
        </w:tc>
        <w:tc>
          <w:tcPr>
            <w:tcW w:w="600" w:type="dxa"/>
          </w:tcPr>
          <w:p w14:paraId="083963F8" w14:textId="77777777" w:rsidR="00B50050" w:rsidRDefault="00B50050" w:rsidP="0088127C">
            <w:pPr>
              <w:pStyle w:val="OtherTableBody"/>
            </w:pPr>
            <w:r>
              <w:t>15</w:t>
            </w:r>
          </w:p>
        </w:tc>
        <w:tc>
          <w:tcPr>
            <w:tcW w:w="600" w:type="dxa"/>
          </w:tcPr>
          <w:p w14:paraId="1CBCC536" w14:textId="77777777" w:rsidR="00B50050" w:rsidRDefault="00B50050" w:rsidP="0088127C">
            <w:pPr>
              <w:pStyle w:val="OtherTableBody"/>
            </w:pPr>
            <w:r>
              <w:t>..</w:t>
            </w:r>
          </w:p>
        </w:tc>
        <w:tc>
          <w:tcPr>
            <w:tcW w:w="600" w:type="dxa"/>
          </w:tcPr>
          <w:p w14:paraId="10E6713A" w14:textId="77777777" w:rsidR="00B50050" w:rsidRDefault="00B50050" w:rsidP="0088127C">
            <w:pPr>
              <w:pStyle w:val="OtherTableBody"/>
            </w:pPr>
            <w:r>
              <w:t>20=</w:t>
            </w:r>
          </w:p>
        </w:tc>
        <w:tc>
          <w:tcPr>
            <w:tcW w:w="600" w:type="dxa"/>
          </w:tcPr>
          <w:p w14:paraId="739271EB" w14:textId="77777777" w:rsidR="00B50050" w:rsidRDefault="00B50050" w:rsidP="0088127C">
            <w:pPr>
              <w:pStyle w:val="OtherTableBody"/>
            </w:pPr>
            <w:r>
              <w:t>ST</w:t>
            </w:r>
          </w:p>
        </w:tc>
        <w:tc>
          <w:tcPr>
            <w:tcW w:w="700" w:type="dxa"/>
          </w:tcPr>
          <w:p w14:paraId="542938E2" w14:textId="77777777" w:rsidR="00B50050" w:rsidRDefault="00B50050" w:rsidP="0088127C">
            <w:pPr>
              <w:pStyle w:val="OtherTableBody"/>
            </w:pPr>
            <w:r>
              <w:t>Y</w:t>
            </w:r>
          </w:p>
        </w:tc>
        <w:tc>
          <w:tcPr>
            <w:tcW w:w="600" w:type="dxa"/>
          </w:tcPr>
          <w:p w14:paraId="4C782153" w14:textId="77777777" w:rsidR="00B50050" w:rsidRDefault="00B50050" w:rsidP="0088127C">
            <w:pPr>
              <w:pStyle w:val="OtherTableBody"/>
            </w:pPr>
          </w:p>
        </w:tc>
        <w:tc>
          <w:tcPr>
            <w:tcW w:w="900" w:type="dxa"/>
          </w:tcPr>
          <w:p w14:paraId="37A34438" w14:textId="77777777" w:rsidR="00B50050" w:rsidRDefault="00B50050" w:rsidP="0088127C">
            <w:pPr>
              <w:pStyle w:val="OtherTableBody"/>
            </w:pPr>
            <w:r>
              <w:t>4A.4.7.15</w:t>
            </w:r>
          </w:p>
        </w:tc>
      </w:tr>
      <w:tr w:rsidR="00B50050" w14:paraId="71FC1822" w14:textId="77777777" w:rsidTr="00195548">
        <w:tc>
          <w:tcPr>
            <w:tcW w:w="3500" w:type="dxa"/>
          </w:tcPr>
          <w:p w14:paraId="0DC5825A" w14:textId="77777777" w:rsidR="00B50050" w:rsidRDefault="00B50050" w:rsidP="0088127C">
            <w:pPr>
              <w:pStyle w:val="OtherTableBody"/>
            </w:pPr>
            <w:r>
              <w:t>Substance Lot Number</w:t>
            </w:r>
          </w:p>
        </w:tc>
        <w:tc>
          <w:tcPr>
            <w:tcW w:w="700" w:type="dxa"/>
          </w:tcPr>
          <w:p w14:paraId="6D26770E" w14:textId="77777777" w:rsidR="00B50050" w:rsidRDefault="00B50050" w:rsidP="0088127C">
            <w:pPr>
              <w:pStyle w:val="OtherTableBody"/>
            </w:pPr>
            <w:r>
              <w:t>01129</w:t>
            </w:r>
          </w:p>
        </w:tc>
        <w:tc>
          <w:tcPr>
            <w:tcW w:w="600" w:type="dxa"/>
          </w:tcPr>
          <w:p w14:paraId="77B25569" w14:textId="77777777" w:rsidR="00B50050" w:rsidRDefault="00B50050" w:rsidP="0088127C">
            <w:pPr>
              <w:pStyle w:val="OtherTableBody"/>
            </w:pPr>
            <w:r>
              <w:t>RXG</w:t>
            </w:r>
          </w:p>
        </w:tc>
        <w:tc>
          <w:tcPr>
            <w:tcW w:w="600" w:type="dxa"/>
          </w:tcPr>
          <w:p w14:paraId="0F838AC5" w14:textId="77777777" w:rsidR="00B50050" w:rsidRDefault="00B50050" w:rsidP="0088127C">
            <w:pPr>
              <w:pStyle w:val="OtherTableBody"/>
            </w:pPr>
            <w:r>
              <w:t>19</w:t>
            </w:r>
          </w:p>
        </w:tc>
        <w:tc>
          <w:tcPr>
            <w:tcW w:w="600" w:type="dxa"/>
          </w:tcPr>
          <w:p w14:paraId="446F5127" w14:textId="77777777" w:rsidR="00B50050" w:rsidRDefault="00B50050" w:rsidP="0088127C">
            <w:pPr>
              <w:pStyle w:val="OtherTableBody"/>
            </w:pPr>
            <w:r>
              <w:t>..</w:t>
            </w:r>
          </w:p>
        </w:tc>
        <w:tc>
          <w:tcPr>
            <w:tcW w:w="600" w:type="dxa"/>
          </w:tcPr>
          <w:p w14:paraId="7D8917BC" w14:textId="77777777" w:rsidR="00B50050" w:rsidRDefault="00B50050" w:rsidP="0088127C">
            <w:pPr>
              <w:pStyle w:val="OtherTableBody"/>
            </w:pPr>
            <w:r>
              <w:t>20=</w:t>
            </w:r>
          </w:p>
        </w:tc>
        <w:tc>
          <w:tcPr>
            <w:tcW w:w="600" w:type="dxa"/>
          </w:tcPr>
          <w:p w14:paraId="0F608DF2" w14:textId="77777777" w:rsidR="00B50050" w:rsidRDefault="00B50050" w:rsidP="0088127C">
            <w:pPr>
              <w:pStyle w:val="OtherTableBody"/>
            </w:pPr>
            <w:r>
              <w:t>ST</w:t>
            </w:r>
          </w:p>
        </w:tc>
        <w:tc>
          <w:tcPr>
            <w:tcW w:w="700" w:type="dxa"/>
          </w:tcPr>
          <w:p w14:paraId="06324021" w14:textId="77777777" w:rsidR="00B50050" w:rsidRDefault="00B50050" w:rsidP="0088127C">
            <w:pPr>
              <w:pStyle w:val="OtherTableBody"/>
            </w:pPr>
            <w:r>
              <w:t>Y</w:t>
            </w:r>
          </w:p>
        </w:tc>
        <w:tc>
          <w:tcPr>
            <w:tcW w:w="600" w:type="dxa"/>
          </w:tcPr>
          <w:p w14:paraId="50D2E2D7" w14:textId="77777777" w:rsidR="00B50050" w:rsidRDefault="00B50050" w:rsidP="0088127C">
            <w:pPr>
              <w:pStyle w:val="OtherTableBody"/>
            </w:pPr>
          </w:p>
        </w:tc>
        <w:tc>
          <w:tcPr>
            <w:tcW w:w="900" w:type="dxa"/>
          </w:tcPr>
          <w:p w14:paraId="45553C6E" w14:textId="77777777" w:rsidR="00B50050" w:rsidRDefault="00B50050" w:rsidP="0088127C">
            <w:pPr>
              <w:pStyle w:val="OtherTableBody"/>
            </w:pPr>
            <w:r>
              <w:t>4A.4.6.19</w:t>
            </w:r>
          </w:p>
        </w:tc>
      </w:tr>
      <w:tr w:rsidR="00B50050" w14:paraId="0C6D9554" w14:textId="77777777" w:rsidTr="00195548">
        <w:tc>
          <w:tcPr>
            <w:tcW w:w="3500" w:type="dxa"/>
          </w:tcPr>
          <w:p w14:paraId="6F36B7D3" w14:textId="77777777" w:rsidR="00B50050" w:rsidRDefault="00B50050" w:rsidP="0088127C">
            <w:pPr>
              <w:pStyle w:val="OtherTableBody"/>
            </w:pPr>
            <w:r>
              <w:t>Substance Lot Number</w:t>
            </w:r>
          </w:p>
        </w:tc>
        <w:tc>
          <w:tcPr>
            <w:tcW w:w="700" w:type="dxa"/>
          </w:tcPr>
          <w:p w14:paraId="21371403" w14:textId="77777777" w:rsidR="00B50050" w:rsidRDefault="00B50050" w:rsidP="0088127C">
            <w:pPr>
              <w:pStyle w:val="OtherTableBody"/>
            </w:pPr>
            <w:r>
              <w:t>01129</w:t>
            </w:r>
          </w:p>
        </w:tc>
        <w:tc>
          <w:tcPr>
            <w:tcW w:w="600" w:type="dxa"/>
          </w:tcPr>
          <w:p w14:paraId="59078264" w14:textId="77777777" w:rsidR="00B50050" w:rsidRDefault="00B50050" w:rsidP="0088127C">
            <w:pPr>
              <w:pStyle w:val="OtherTableBody"/>
            </w:pPr>
            <w:r>
              <w:t>RXD</w:t>
            </w:r>
          </w:p>
        </w:tc>
        <w:tc>
          <w:tcPr>
            <w:tcW w:w="600" w:type="dxa"/>
          </w:tcPr>
          <w:p w14:paraId="1022253A" w14:textId="77777777" w:rsidR="00B50050" w:rsidRDefault="00B50050" w:rsidP="0088127C">
            <w:pPr>
              <w:pStyle w:val="OtherTableBody"/>
            </w:pPr>
            <w:r>
              <w:t>18</w:t>
            </w:r>
          </w:p>
        </w:tc>
        <w:tc>
          <w:tcPr>
            <w:tcW w:w="600" w:type="dxa"/>
          </w:tcPr>
          <w:p w14:paraId="08FACEF5" w14:textId="77777777" w:rsidR="00B50050" w:rsidRDefault="00B50050" w:rsidP="0088127C">
            <w:pPr>
              <w:pStyle w:val="OtherTableBody"/>
            </w:pPr>
            <w:r>
              <w:t>..</w:t>
            </w:r>
          </w:p>
        </w:tc>
        <w:tc>
          <w:tcPr>
            <w:tcW w:w="600" w:type="dxa"/>
          </w:tcPr>
          <w:p w14:paraId="18E238EA" w14:textId="77777777" w:rsidR="00B50050" w:rsidRDefault="00B50050" w:rsidP="0088127C">
            <w:pPr>
              <w:pStyle w:val="OtherTableBody"/>
            </w:pPr>
            <w:r>
              <w:t>20=</w:t>
            </w:r>
          </w:p>
        </w:tc>
        <w:tc>
          <w:tcPr>
            <w:tcW w:w="600" w:type="dxa"/>
          </w:tcPr>
          <w:p w14:paraId="39AE2D6B" w14:textId="77777777" w:rsidR="00B50050" w:rsidRDefault="00B50050" w:rsidP="0088127C">
            <w:pPr>
              <w:pStyle w:val="OtherTableBody"/>
            </w:pPr>
            <w:r>
              <w:t>ST</w:t>
            </w:r>
          </w:p>
        </w:tc>
        <w:tc>
          <w:tcPr>
            <w:tcW w:w="700" w:type="dxa"/>
          </w:tcPr>
          <w:p w14:paraId="6A11357D" w14:textId="77777777" w:rsidR="00B50050" w:rsidRDefault="00B50050" w:rsidP="0088127C">
            <w:pPr>
              <w:pStyle w:val="OtherTableBody"/>
            </w:pPr>
            <w:r>
              <w:t>Y</w:t>
            </w:r>
          </w:p>
        </w:tc>
        <w:tc>
          <w:tcPr>
            <w:tcW w:w="600" w:type="dxa"/>
          </w:tcPr>
          <w:p w14:paraId="313DF186" w14:textId="77777777" w:rsidR="00B50050" w:rsidRDefault="00B50050" w:rsidP="0088127C">
            <w:pPr>
              <w:pStyle w:val="OtherTableBody"/>
            </w:pPr>
          </w:p>
        </w:tc>
        <w:tc>
          <w:tcPr>
            <w:tcW w:w="900" w:type="dxa"/>
          </w:tcPr>
          <w:p w14:paraId="306777D9" w14:textId="77777777" w:rsidR="00B50050" w:rsidRDefault="00B50050" w:rsidP="0088127C">
            <w:pPr>
              <w:pStyle w:val="OtherTableBody"/>
            </w:pPr>
            <w:r>
              <w:t>4A.4.5.18</w:t>
            </w:r>
          </w:p>
        </w:tc>
      </w:tr>
      <w:tr w:rsidR="00B50050" w14:paraId="722280F4" w14:textId="77777777" w:rsidTr="00195548">
        <w:tc>
          <w:tcPr>
            <w:tcW w:w="3500" w:type="dxa"/>
          </w:tcPr>
          <w:p w14:paraId="630674A8" w14:textId="77777777" w:rsidR="00B50050" w:rsidRDefault="00B50050" w:rsidP="0088127C">
            <w:pPr>
              <w:pStyle w:val="OtherTableBody"/>
            </w:pPr>
            <w:r>
              <w:t>Substance Lot Number</w:t>
            </w:r>
          </w:p>
        </w:tc>
        <w:tc>
          <w:tcPr>
            <w:tcW w:w="700" w:type="dxa"/>
          </w:tcPr>
          <w:p w14:paraId="09B63344" w14:textId="77777777" w:rsidR="00B50050" w:rsidRDefault="00B50050" w:rsidP="0088127C">
            <w:pPr>
              <w:pStyle w:val="OtherTableBody"/>
            </w:pPr>
            <w:r>
              <w:t>01129</w:t>
            </w:r>
          </w:p>
        </w:tc>
        <w:tc>
          <w:tcPr>
            <w:tcW w:w="600" w:type="dxa"/>
          </w:tcPr>
          <w:p w14:paraId="2DD97033" w14:textId="77777777" w:rsidR="00B50050" w:rsidRDefault="00B50050" w:rsidP="0088127C">
            <w:pPr>
              <w:pStyle w:val="OtherTableBody"/>
            </w:pPr>
            <w:r>
              <w:t>SID</w:t>
            </w:r>
          </w:p>
        </w:tc>
        <w:tc>
          <w:tcPr>
            <w:tcW w:w="600" w:type="dxa"/>
          </w:tcPr>
          <w:p w14:paraId="09B22CB9" w14:textId="77777777" w:rsidR="00B50050" w:rsidRDefault="00B50050" w:rsidP="0088127C">
            <w:pPr>
              <w:pStyle w:val="OtherTableBody"/>
            </w:pPr>
            <w:r>
              <w:t>2</w:t>
            </w:r>
          </w:p>
        </w:tc>
        <w:tc>
          <w:tcPr>
            <w:tcW w:w="600" w:type="dxa"/>
          </w:tcPr>
          <w:p w14:paraId="136A60AB" w14:textId="77777777" w:rsidR="00B50050" w:rsidRDefault="00B50050" w:rsidP="0088127C">
            <w:pPr>
              <w:pStyle w:val="OtherTableBody"/>
            </w:pPr>
            <w:r>
              <w:t>..</w:t>
            </w:r>
          </w:p>
        </w:tc>
        <w:tc>
          <w:tcPr>
            <w:tcW w:w="600" w:type="dxa"/>
          </w:tcPr>
          <w:p w14:paraId="730B4115" w14:textId="77777777" w:rsidR="00B50050" w:rsidRDefault="00B50050" w:rsidP="0088127C">
            <w:pPr>
              <w:pStyle w:val="OtherTableBody"/>
            </w:pPr>
            <w:r>
              <w:t>20=</w:t>
            </w:r>
          </w:p>
        </w:tc>
        <w:tc>
          <w:tcPr>
            <w:tcW w:w="600" w:type="dxa"/>
          </w:tcPr>
          <w:p w14:paraId="11CCAEFA" w14:textId="77777777" w:rsidR="00B50050" w:rsidRDefault="00B50050" w:rsidP="0088127C">
            <w:pPr>
              <w:pStyle w:val="OtherTableBody"/>
            </w:pPr>
            <w:r>
              <w:t>ST</w:t>
            </w:r>
          </w:p>
        </w:tc>
        <w:tc>
          <w:tcPr>
            <w:tcW w:w="700" w:type="dxa"/>
          </w:tcPr>
          <w:p w14:paraId="74617978" w14:textId="77777777" w:rsidR="00B50050" w:rsidRDefault="00B50050" w:rsidP="0088127C">
            <w:pPr>
              <w:pStyle w:val="OtherTableBody"/>
            </w:pPr>
          </w:p>
        </w:tc>
        <w:tc>
          <w:tcPr>
            <w:tcW w:w="600" w:type="dxa"/>
          </w:tcPr>
          <w:p w14:paraId="5A7DE9D4" w14:textId="77777777" w:rsidR="00B50050" w:rsidRDefault="00B50050" w:rsidP="0088127C">
            <w:pPr>
              <w:pStyle w:val="OtherTableBody"/>
            </w:pPr>
          </w:p>
        </w:tc>
        <w:tc>
          <w:tcPr>
            <w:tcW w:w="900" w:type="dxa"/>
          </w:tcPr>
          <w:p w14:paraId="2B803FF6" w14:textId="77777777" w:rsidR="00B50050" w:rsidRDefault="00B50050" w:rsidP="0088127C">
            <w:pPr>
              <w:pStyle w:val="OtherTableBody"/>
            </w:pPr>
            <w:r>
              <w:t>13.4.11.2</w:t>
            </w:r>
          </w:p>
        </w:tc>
      </w:tr>
      <w:tr w:rsidR="00B50050" w14:paraId="0F99A676" w14:textId="77777777" w:rsidTr="00195548">
        <w:tc>
          <w:tcPr>
            <w:tcW w:w="3500" w:type="dxa"/>
          </w:tcPr>
          <w:p w14:paraId="30BA0083" w14:textId="77777777" w:rsidR="00B50050" w:rsidRDefault="00B50050" w:rsidP="0088127C">
            <w:pPr>
              <w:pStyle w:val="OtherTableBody"/>
            </w:pPr>
            <w:r>
              <w:t xml:space="preserve">Substance Manufacturer Identifier </w:t>
            </w:r>
          </w:p>
        </w:tc>
        <w:tc>
          <w:tcPr>
            <w:tcW w:w="700" w:type="dxa"/>
          </w:tcPr>
          <w:p w14:paraId="6AB25C68" w14:textId="77777777" w:rsidR="00B50050" w:rsidRDefault="00B50050" w:rsidP="0088127C">
            <w:pPr>
              <w:pStyle w:val="OtherTableBody"/>
            </w:pPr>
            <w:r>
              <w:t>01429</w:t>
            </w:r>
          </w:p>
        </w:tc>
        <w:tc>
          <w:tcPr>
            <w:tcW w:w="600" w:type="dxa"/>
          </w:tcPr>
          <w:p w14:paraId="578FF22C" w14:textId="77777777" w:rsidR="00B50050" w:rsidRDefault="00B50050" w:rsidP="0088127C">
            <w:pPr>
              <w:pStyle w:val="OtherTableBody"/>
            </w:pPr>
            <w:r>
              <w:t>SID</w:t>
            </w:r>
          </w:p>
        </w:tc>
        <w:tc>
          <w:tcPr>
            <w:tcW w:w="600" w:type="dxa"/>
          </w:tcPr>
          <w:p w14:paraId="484A6D82" w14:textId="77777777" w:rsidR="00B50050" w:rsidRDefault="00B50050" w:rsidP="0088127C">
            <w:pPr>
              <w:pStyle w:val="OtherTableBody"/>
            </w:pPr>
            <w:r>
              <w:t>4</w:t>
            </w:r>
          </w:p>
        </w:tc>
        <w:tc>
          <w:tcPr>
            <w:tcW w:w="600" w:type="dxa"/>
          </w:tcPr>
          <w:p w14:paraId="6A57E0CD" w14:textId="77777777" w:rsidR="00B50050" w:rsidRDefault="00B50050" w:rsidP="0088127C">
            <w:pPr>
              <w:pStyle w:val="OtherTableBody"/>
            </w:pPr>
            <w:r>
              <w:t>..</w:t>
            </w:r>
          </w:p>
        </w:tc>
        <w:tc>
          <w:tcPr>
            <w:tcW w:w="600" w:type="dxa"/>
          </w:tcPr>
          <w:p w14:paraId="48580ABD" w14:textId="77777777" w:rsidR="00B50050" w:rsidRDefault="00B50050" w:rsidP="0088127C">
            <w:pPr>
              <w:pStyle w:val="OtherTableBody"/>
            </w:pPr>
          </w:p>
        </w:tc>
        <w:tc>
          <w:tcPr>
            <w:tcW w:w="600" w:type="dxa"/>
          </w:tcPr>
          <w:p w14:paraId="74A0CE92" w14:textId="77777777" w:rsidR="00B50050" w:rsidRDefault="00B50050" w:rsidP="0088127C">
            <w:pPr>
              <w:pStyle w:val="OtherTableBody"/>
            </w:pPr>
            <w:r>
              <w:t>CWE</w:t>
            </w:r>
          </w:p>
        </w:tc>
        <w:tc>
          <w:tcPr>
            <w:tcW w:w="700" w:type="dxa"/>
          </w:tcPr>
          <w:p w14:paraId="5821B60B" w14:textId="77777777" w:rsidR="00B50050" w:rsidRDefault="00B50050" w:rsidP="0088127C">
            <w:pPr>
              <w:pStyle w:val="OtherTableBody"/>
            </w:pPr>
          </w:p>
        </w:tc>
        <w:tc>
          <w:tcPr>
            <w:tcW w:w="600" w:type="dxa"/>
          </w:tcPr>
          <w:p w14:paraId="20519957" w14:textId="77777777" w:rsidR="00B50050" w:rsidRDefault="00B50050" w:rsidP="0088127C">
            <w:pPr>
              <w:pStyle w:val="OtherTableBody"/>
            </w:pPr>
            <w:r>
              <w:t>0385</w:t>
            </w:r>
          </w:p>
        </w:tc>
        <w:tc>
          <w:tcPr>
            <w:tcW w:w="900" w:type="dxa"/>
          </w:tcPr>
          <w:p w14:paraId="7574742C" w14:textId="77777777" w:rsidR="00B50050" w:rsidRDefault="00B50050" w:rsidP="0088127C">
            <w:pPr>
              <w:pStyle w:val="OtherTableBody"/>
            </w:pPr>
            <w:r>
              <w:t>13.4.11.4</w:t>
            </w:r>
          </w:p>
        </w:tc>
      </w:tr>
      <w:tr w:rsidR="00B50050" w14:paraId="0AE328FF" w14:textId="77777777" w:rsidTr="00195548">
        <w:tc>
          <w:tcPr>
            <w:tcW w:w="3500" w:type="dxa"/>
          </w:tcPr>
          <w:p w14:paraId="1493B4B1" w14:textId="77777777" w:rsidR="00B50050" w:rsidRDefault="00B50050" w:rsidP="0088127C">
            <w:pPr>
              <w:pStyle w:val="OtherTableBody"/>
            </w:pPr>
            <w:r>
              <w:t>Substance Manufacturer Name</w:t>
            </w:r>
          </w:p>
        </w:tc>
        <w:tc>
          <w:tcPr>
            <w:tcW w:w="700" w:type="dxa"/>
          </w:tcPr>
          <w:p w14:paraId="0187AA25" w14:textId="77777777" w:rsidR="00B50050" w:rsidRDefault="00B50050" w:rsidP="0088127C">
            <w:pPr>
              <w:pStyle w:val="OtherTableBody"/>
            </w:pPr>
            <w:r>
              <w:t>01131</w:t>
            </w:r>
          </w:p>
        </w:tc>
        <w:tc>
          <w:tcPr>
            <w:tcW w:w="600" w:type="dxa"/>
          </w:tcPr>
          <w:p w14:paraId="4C96F7A0" w14:textId="77777777" w:rsidR="00B50050" w:rsidRDefault="00B50050" w:rsidP="0088127C">
            <w:pPr>
              <w:pStyle w:val="OtherTableBody"/>
            </w:pPr>
            <w:r>
              <w:t>RXG</w:t>
            </w:r>
          </w:p>
        </w:tc>
        <w:tc>
          <w:tcPr>
            <w:tcW w:w="600" w:type="dxa"/>
          </w:tcPr>
          <w:p w14:paraId="56A69914" w14:textId="77777777" w:rsidR="00B50050" w:rsidRDefault="00B50050" w:rsidP="0088127C">
            <w:pPr>
              <w:pStyle w:val="OtherTableBody"/>
            </w:pPr>
            <w:r>
              <w:t>21</w:t>
            </w:r>
          </w:p>
        </w:tc>
        <w:tc>
          <w:tcPr>
            <w:tcW w:w="600" w:type="dxa"/>
          </w:tcPr>
          <w:p w14:paraId="504B8568" w14:textId="77777777" w:rsidR="00B50050" w:rsidRDefault="00B50050" w:rsidP="0088127C">
            <w:pPr>
              <w:pStyle w:val="OtherTableBody"/>
            </w:pPr>
            <w:r>
              <w:t>..</w:t>
            </w:r>
          </w:p>
        </w:tc>
        <w:tc>
          <w:tcPr>
            <w:tcW w:w="600" w:type="dxa"/>
          </w:tcPr>
          <w:p w14:paraId="7C49CB42" w14:textId="77777777" w:rsidR="00B50050" w:rsidRDefault="00B50050" w:rsidP="0088127C">
            <w:pPr>
              <w:pStyle w:val="OtherTableBody"/>
            </w:pPr>
          </w:p>
        </w:tc>
        <w:tc>
          <w:tcPr>
            <w:tcW w:w="600" w:type="dxa"/>
          </w:tcPr>
          <w:p w14:paraId="36079312" w14:textId="77777777" w:rsidR="00B50050" w:rsidRDefault="00B50050" w:rsidP="0088127C">
            <w:pPr>
              <w:pStyle w:val="OtherTableBody"/>
            </w:pPr>
            <w:r>
              <w:t>CWE</w:t>
            </w:r>
          </w:p>
        </w:tc>
        <w:tc>
          <w:tcPr>
            <w:tcW w:w="700" w:type="dxa"/>
          </w:tcPr>
          <w:p w14:paraId="5BA1E930" w14:textId="77777777" w:rsidR="00B50050" w:rsidRDefault="00B50050" w:rsidP="0088127C">
            <w:pPr>
              <w:pStyle w:val="OtherTableBody"/>
            </w:pPr>
            <w:r>
              <w:t>Y</w:t>
            </w:r>
          </w:p>
        </w:tc>
        <w:tc>
          <w:tcPr>
            <w:tcW w:w="600" w:type="dxa"/>
          </w:tcPr>
          <w:p w14:paraId="6D7BB37F" w14:textId="77777777" w:rsidR="00B50050" w:rsidRDefault="00B50050" w:rsidP="0088127C">
            <w:pPr>
              <w:pStyle w:val="OtherTableBody"/>
            </w:pPr>
          </w:p>
        </w:tc>
        <w:tc>
          <w:tcPr>
            <w:tcW w:w="900" w:type="dxa"/>
          </w:tcPr>
          <w:p w14:paraId="3DA1FFE7" w14:textId="77777777" w:rsidR="00B50050" w:rsidRDefault="00B50050" w:rsidP="0088127C">
            <w:pPr>
              <w:pStyle w:val="OtherTableBody"/>
            </w:pPr>
            <w:r>
              <w:t>4A.4.6.21</w:t>
            </w:r>
          </w:p>
        </w:tc>
      </w:tr>
      <w:tr w:rsidR="00B50050" w14:paraId="7D3A3B8F" w14:textId="77777777" w:rsidTr="00195548">
        <w:tc>
          <w:tcPr>
            <w:tcW w:w="3500" w:type="dxa"/>
          </w:tcPr>
          <w:p w14:paraId="47A87D94" w14:textId="77777777" w:rsidR="00B50050" w:rsidRDefault="00B50050" w:rsidP="0088127C">
            <w:pPr>
              <w:pStyle w:val="OtherTableBody"/>
            </w:pPr>
            <w:r>
              <w:t>Substance Manufacturer Name</w:t>
            </w:r>
          </w:p>
        </w:tc>
        <w:tc>
          <w:tcPr>
            <w:tcW w:w="700" w:type="dxa"/>
          </w:tcPr>
          <w:p w14:paraId="25E6606C" w14:textId="77777777" w:rsidR="00B50050" w:rsidRDefault="00B50050" w:rsidP="0088127C">
            <w:pPr>
              <w:pStyle w:val="OtherTableBody"/>
            </w:pPr>
            <w:r>
              <w:t>01131</w:t>
            </w:r>
          </w:p>
        </w:tc>
        <w:tc>
          <w:tcPr>
            <w:tcW w:w="600" w:type="dxa"/>
          </w:tcPr>
          <w:p w14:paraId="120DD7EB" w14:textId="77777777" w:rsidR="00B50050" w:rsidRDefault="00B50050" w:rsidP="0088127C">
            <w:pPr>
              <w:pStyle w:val="OtherTableBody"/>
            </w:pPr>
            <w:r>
              <w:t>RXA</w:t>
            </w:r>
          </w:p>
        </w:tc>
        <w:tc>
          <w:tcPr>
            <w:tcW w:w="600" w:type="dxa"/>
          </w:tcPr>
          <w:p w14:paraId="38210D31" w14:textId="77777777" w:rsidR="00B50050" w:rsidRDefault="00B50050" w:rsidP="0088127C">
            <w:pPr>
              <w:pStyle w:val="OtherTableBody"/>
            </w:pPr>
            <w:r>
              <w:t>17</w:t>
            </w:r>
          </w:p>
        </w:tc>
        <w:tc>
          <w:tcPr>
            <w:tcW w:w="600" w:type="dxa"/>
          </w:tcPr>
          <w:p w14:paraId="6703DAD4" w14:textId="77777777" w:rsidR="00B50050" w:rsidRDefault="00B50050" w:rsidP="0088127C">
            <w:pPr>
              <w:pStyle w:val="OtherTableBody"/>
            </w:pPr>
            <w:r>
              <w:t>..</w:t>
            </w:r>
          </w:p>
        </w:tc>
        <w:tc>
          <w:tcPr>
            <w:tcW w:w="600" w:type="dxa"/>
          </w:tcPr>
          <w:p w14:paraId="19EEE28A" w14:textId="77777777" w:rsidR="00B50050" w:rsidRDefault="00B50050" w:rsidP="0088127C">
            <w:pPr>
              <w:pStyle w:val="OtherTableBody"/>
            </w:pPr>
          </w:p>
        </w:tc>
        <w:tc>
          <w:tcPr>
            <w:tcW w:w="600" w:type="dxa"/>
          </w:tcPr>
          <w:p w14:paraId="7C7594B5" w14:textId="77777777" w:rsidR="00B50050" w:rsidRDefault="00B50050" w:rsidP="0088127C">
            <w:pPr>
              <w:pStyle w:val="OtherTableBody"/>
            </w:pPr>
            <w:r>
              <w:t>CWE</w:t>
            </w:r>
          </w:p>
        </w:tc>
        <w:tc>
          <w:tcPr>
            <w:tcW w:w="700" w:type="dxa"/>
          </w:tcPr>
          <w:p w14:paraId="45D6D605" w14:textId="77777777" w:rsidR="00B50050" w:rsidRDefault="00B50050" w:rsidP="0088127C">
            <w:pPr>
              <w:pStyle w:val="OtherTableBody"/>
            </w:pPr>
            <w:r>
              <w:t>Y</w:t>
            </w:r>
          </w:p>
        </w:tc>
        <w:tc>
          <w:tcPr>
            <w:tcW w:w="600" w:type="dxa"/>
          </w:tcPr>
          <w:p w14:paraId="5DDD57CE" w14:textId="77777777" w:rsidR="00B50050" w:rsidRDefault="00B50050" w:rsidP="0088127C">
            <w:pPr>
              <w:pStyle w:val="OtherTableBody"/>
            </w:pPr>
          </w:p>
        </w:tc>
        <w:tc>
          <w:tcPr>
            <w:tcW w:w="900" w:type="dxa"/>
          </w:tcPr>
          <w:p w14:paraId="0F7E5973" w14:textId="77777777" w:rsidR="00B50050" w:rsidRDefault="00B50050" w:rsidP="0088127C">
            <w:pPr>
              <w:pStyle w:val="OtherTableBody"/>
            </w:pPr>
            <w:r>
              <w:t>4A.4.7.17</w:t>
            </w:r>
          </w:p>
        </w:tc>
      </w:tr>
      <w:tr w:rsidR="00B50050" w14:paraId="563733E4" w14:textId="77777777" w:rsidTr="00195548">
        <w:tc>
          <w:tcPr>
            <w:tcW w:w="3500" w:type="dxa"/>
          </w:tcPr>
          <w:p w14:paraId="3E0BD24A" w14:textId="77777777" w:rsidR="00B50050" w:rsidRDefault="00B50050" w:rsidP="0088127C">
            <w:pPr>
              <w:pStyle w:val="OtherTableBody"/>
            </w:pPr>
            <w:r>
              <w:t>Substance Manufacturer Name</w:t>
            </w:r>
          </w:p>
        </w:tc>
        <w:tc>
          <w:tcPr>
            <w:tcW w:w="700" w:type="dxa"/>
          </w:tcPr>
          <w:p w14:paraId="668F25BD" w14:textId="77777777" w:rsidR="00B50050" w:rsidRDefault="00B50050" w:rsidP="0088127C">
            <w:pPr>
              <w:pStyle w:val="OtherTableBody"/>
            </w:pPr>
            <w:r>
              <w:t>01131</w:t>
            </w:r>
          </w:p>
        </w:tc>
        <w:tc>
          <w:tcPr>
            <w:tcW w:w="600" w:type="dxa"/>
          </w:tcPr>
          <w:p w14:paraId="1CA7C118" w14:textId="77777777" w:rsidR="00B50050" w:rsidRDefault="00B50050" w:rsidP="0088127C">
            <w:pPr>
              <w:pStyle w:val="OtherTableBody"/>
            </w:pPr>
            <w:r>
              <w:t>RXD</w:t>
            </w:r>
          </w:p>
        </w:tc>
        <w:tc>
          <w:tcPr>
            <w:tcW w:w="600" w:type="dxa"/>
          </w:tcPr>
          <w:p w14:paraId="6AA76BBD" w14:textId="77777777" w:rsidR="00B50050" w:rsidRDefault="00B50050" w:rsidP="0088127C">
            <w:pPr>
              <w:pStyle w:val="OtherTableBody"/>
            </w:pPr>
            <w:r>
              <w:t>20</w:t>
            </w:r>
          </w:p>
        </w:tc>
        <w:tc>
          <w:tcPr>
            <w:tcW w:w="600" w:type="dxa"/>
          </w:tcPr>
          <w:p w14:paraId="33DD3071" w14:textId="77777777" w:rsidR="00B50050" w:rsidRDefault="00B50050" w:rsidP="0088127C">
            <w:pPr>
              <w:pStyle w:val="OtherTableBody"/>
            </w:pPr>
            <w:r>
              <w:t>..</w:t>
            </w:r>
          </w:p>
        </w:tc>
        <w:tc>
          <w:tcPr>
            <w:tcW w:w="600" w:type="dxa"/>
          </w:tcPr>
          <w:p w14:paraId="47981F6A" w14:textId="77777777" w:rsidR="00B50050" w:rsidRDefault="00B50050" w:rsidP="0088127C">
            <w:pPr>
              <w:pStyle w:val="OtherTableBody"/>
            </w:pPr>
          </w:p>
        </w:tc>
        <w:tc>
          <w:tcPr>
            <w:tcW w:w="600" w:type="dxa"/>
          </w:tcPr>
          <w:p w14:paraId="31FA0079" w14:textId="77777777" w:rsidR="00B50050" w:rsidRDefault="00B50050" w:rsidP="0088127C">
            <w:pPr>
              <w:pStyle w:val="OtherTableBody"/>
            </w:pPr>
            <w:r>
              <w:t>CWE</w:t>
            </w:r>
          </w:p>
        </w:tc>
        <w:tc>
          <w:tcPr>
            <w:tcW w:w="700" w:type="dxa"/>
          </w:tcPr>
          <w:p w14:paraId="5EF0E910" w14:textId="77777777" w:rsidR="00B50050" w:rsidRDefault="00B50050" w:rsidP="0088127C">
            <w:pPr>
              <w:pStyle w:val="OtherTableBody"/>
            </w:pPr>
            <w:r>
              <w:t>Y</w:t>
            </w:r>
          </w:p>
        </w:tc>
        <w:tc>
          <w:tcPr>
            <w:tcW w:w="600" w:type="dxa"/>
          </w:tcPr>
          <w:p w14:paraId="5B29F31D" w14:textId="77777777" w:rsidR="00B50050" w:rsidRDefault="00B50050" w:rsidP="0088127C">
            <w:pPr>
              <w:pStyle w:val="OtherTableBody"/>
            </w:pPr>
          </w:p>
        </w:tc>
        <w:tc>
          <w:tcPr>
            <w:tcW w:w="900" w:type="dxa"/>
          </w:tcPr>
          <w:p w14:paraId="73607361" w14:textId="77777777" w:rsidR="00B50050" w:rsidRDefault="00B50050" w:rsidP="0088127C">
            <w:pPr>
              <w:pStyle w:val="OtherTableBody"/>
            </w:pPr>
            <w:r>
              <w:t>4A.4.5.20</w:t>
            </w:r>
          </w:p>
        </w:tc>
      </w:tr>
      <w:tr w:rsidR="00B50050" w14:paraId="7A52B71B" w14:textId="77777777" w:rsidTr="00195548">
        <w:tc>
          <w:tcPr>
            <w:tcW w:w="3500" w:type="dxa"/>
          </w:tcPr>
          <w:p w14:paraId="1ECEA226" w14:textId="77777777" w:rsidR="00B50050" w:rsidRDefault="00B50050" w:rsidP="0088127C">
            <w:pPr>
              <w:pStyle w:val="OtherTableBody"/>
            </w:pPr>
            <w:r>
              <w:t>Substance Status</w:t>
            </w:r>
          </w:p>
        </w:tc>
        <w:tc>
          <w:tcPr>
            <w:tcW w:w="700" w:type="dxa"/>
          </w:tcPr>
          <w:p w14:paraId="782F49FE" w14:textId="77777777" w:rsidR="00B50050" w:rsidRDefault="00B50050" w:rsidP="0088127C">
            <w:pPr>
              <w:pStyle w:val="OtherTableBody"/>
            </w:pPr>
            <w:r>
              <w:t>01373</w:t>
            </w:r>
          </w:p>
        </w:tc>
        <w:tc>
          <w:tcPr>
            <w:tcW w:w="600" w:type="dxa"/>
          </w:tcPr>
          <w:p w14:paraId="49368C56" w14:textId="77777777" w:rsidR="00B50050" w:rsidRDefault="00B50050" w:rsidP="0088127C">
            <w:pPr>
              <w:pStyle w:val="OtherTableBody"/>
            </w:pPr>
            <w:r>
              <w:t>INV</w:t>
            </w:r>
          </w:p>
        </w:tc>
        <w:tc>
          <w:tcPr>
            <w:tcW w:w="600" w:type="dxa"/>
          </w:tcPr>
          <w:p w14:paraId="4CB28AD8" w14:textId="77777777" w:rsidR="00B50050" w:rsidRDefault="00B50050" w:rsidP="0088127C">
            <w:pPr>
              <w:pStyle w:val="OtherTableBody"/>
            </w:pPr>
            <w:r>
              <w:t>2</w:t>
            </w:r>
          </w:p>
        </w:tc>
        <w:tc>
          <w:tcPr>
            <w:tcW w:w="600" w:type="dxa"/>
          </w:tcPr>
          <w:p w14:paraId="788564DF" w14:textId="77777777" w:rsidR="00B50050" w:rsidRDefault="00B50050" w:rsidP="0088127C">
            <w:pPr>
              <w:pStyle w:val="OtherTableBody"/>
            </w:pPr>
            <w:r>
              <w:t>..</w:t>
            </w:r>
          </w:p>
        </w:tc>
        <w:tc>
          <w:tcPr>
            <w:tcW w:w="600" w:type="dxa"/>
          </w:tcPr>
          <w:p w14:paraId="307BA823" w14:textId="77777777" w:rsidR="00B50050" w:rsidRDefault="00B50050" w:rsidP="0088127C">
            <w:pPr>
              <w:pStyle w:val="OtherTableBody"/>
            </w:pPr>
          </w:p>
        </w:tc>
        <w:tc>
          <w:tcPr>
            <w:tcW w:w="600" w:type="dxa"/>
          </w:tcPr>
          <w:p w14:paraId="12EE1A90" w14:textId="77777777" w:rsidR="00B50050" w:rsidRDefault="00B50050" w:rsidP="0088127C">
            <w:pPr>
              <w:pStyle w:val="OtherTableBody"/>
            </w:pPr>
            <w:r>
              <w:t>CWE</w:t>
            </w:r>
          </w:p>
        </w:tc>
        <w:tc>
          <w:tcPr>
            <w:tcW w:w="700" w:type="dxa"/>
          </w:tcPr>
          <w:p w14:paraId="537DC39A" w14:textId="77777777" w:rsidR="00B50050" w:rsidRDefault="00B50050" w:rsidP="0088127C">
            <w:pPr>
              <w:pStyle w:val="OtherTableBody"/>
            </w:pPr>
            <w:r>
              <w:t>Y</w:t>
            </w:r>
          </w:p>
        </w:tc>
        <w:tc>
          <w:tcPr>
            <w:tcW w:w="600" w:type="dxa"/>
          </w:tcPr>
          <w:p w14:paraId="1AC5DB1E" w14:textId="77777777" w:rsidR="00B50050" w:rsidRDefault="00B50050" w:rsidP="0088127C">
            <w:pPr>
              <w:pStyle w:val="OtherTableBody"/>
            </w:pPr>
            <w:r>
              <w:t>0383</w:t>
            </w:r>
          </w:p>
        </w:tc>
        <w:tc>
          <w:tcPr>
            <w:tcW w:w="900" w:type="dxa"/>
          </w:tcPr>
          <w:p w14:paraId="3373BE27" w14:textId="77777777" w:rsidR="00B50050" w:rsidRDefault="00B50050" w:rsidP="0088127C">
            <w:pPr>
              <w:pStyle w:val="OtherTableBody"/>
            </w:pPr>
            <w:r>
              <w:t>13.4.4.2</w:t>
            </w:r>
          </w:p>
        </w:tc>
      </w:tr>
      <w:tr w:rsidR="00B50050" w14:paraId="4B64FAF0" w14:textId="77777777" w:rsidTr="00195548">
        <w:tc>
          <w:tcPr>
            <w:tcW w:w="3500" w:type="dxa"/>
          </w:tcPr>
          <w:p w14:paraId="524777F3" w14:textId="77777777" w:rsidR="00B50050" w:rsidRDefault="00B50050" w:rsidP="0088127C">
            <w:pPr>
              <w:pStyle w:val="OtherTableBody"/>
            </w:pPr>
            <w:r>
              <w:lastRenderedPageBreak/>
              <w:t>Substance Type</w:t>
            </w:r>
          </w:p>
        </w:tc>
        <w:tc>
          <w:tcPr>
            <w:tcW w:w="700" w:type="dxa"/>
          </w:tcPr>
          <w:p w14:paraId="1AD189E9" w14:textId="77777777" w:rsidR="00B50050" w:rsidRDefault="00B50050" w:rsidP="0088127C">
            <w:pPr>
              <w:pStyle w:val="OtherTableBody"/>
            </w:pPr>
            <w:r>
              <w:t>01374</w:t>
            </w:r>
          </w:p>
        </w:tc>
        <w:tc>
          <w:tcPr>
            <w:tcW w:w="600" w:type="dxa"/>
          </w:tcPr>
          <w:p w14:paraId="73A460F2" w14:textId="77777777" w:rsidR="00B50050" w:rsidRDefault="00B50050" w:rsidP="0088127C">
            <w:pPr>
              <w:pStyle w:val="OtherTableBody"/>
            </w:pPr>
            <w:r>
              <w:t>INV</w:t>
            </w:r>
          </w:p>
        </w:tc>
        <w:tc>
          <w:tcPr>
            <w:tcW w:w="600" w:type="dxa"/>
          </w:tcPr>
          <w:p w14:paraId="042811B0" w14:textId="77777777" w:rsidR="00B50050" w:rsidRDefault="00B50050" w:rsidP="0088127C">
            <w:pPr>
              <w:pStyle w:val="OtherTableBody"/>
            </w:pPr>
            <w:r>
              <w:t>3</w:t>
            </w:r>
          </w:p>
        </w:tc>
        <w:tc>
          <w:tcPr>
            <w:tcW w:w="600" w:type="dxa"/>
          </w:tcPr>
          <w:p w14:paraId="103B4476" w14:textId="77777777" w:rsidR="00B50050" w:rsidRDefault="00B50050" w:rsidP="0088127C">
            <w:pPr>
              <w:pStyle w:val="OtherTableBody"/>
            </w:pPr>
            <w:r>
              <w:t>..</w:t>
            </w:r>
          </w:p>
        </w:tc>
        <w:tc>
          <w:tcPr>
            <w:tcW w:w="600" w:type="dxa"/>
          </w:tcPr>
          <w:p w14:paraId="4CBE2D32" w14:textId="77777777" w:rsidR="00B50050" w:rsidRDefault="00B50050" w:rsidP="0088127C">
            <w:pPr>
              <w:pStyle w:val="OtherTableBody"/>
            </w:pPr>
          </w:p>
        </w:tc>
        <w:tc>
          <w:tcPr>
            <w:tcW w:w="600" w:type="dxa"/>
          </w:tcPr>
          <w:p w14:paraId="36D8B832" w14:textId="77777777" w:rsidR="00B50050" w:rsidRDefault="00B50050" w:rsidP="0088127C">
            <w:pPr>
              <w:pStyle w:val="OtherTableBody"/>
            </w:pPr>
            <w:r>
              <w:t>CWE</w:t>
            </w:r>
          </w:p>
        </w:tc>
        <w:tc>
          <w:tcPr>
            <w:tcW w:w="700" w:type="dxa"/>
          </w:tcPr>
          <w:p w14:paraId="331F389F" w14:textId="77777777" w:rsidR="00B50050" w:rsidRDefault="00B50050" w:rsidP="0088127C">
            <w:pPr>
              <w:pStyle w:val="OtherTableBody"/>
            </w:pPr>
          </w:p>
        </w:tc>
        <w:tc>
          <w:tcPr>
            <w:tcW w:w="600" w:type="dxa"/>
          </w:tcPr>
          <w:p w14:paraId="4FCBF929" w14:textId="77777777" w:rsidR="00B50050" w:rsidRDefault="00B50050" w:rsidP="0088127C">
            <w:pPr>
              <w:pStyle w:val="OtherTableBody"/>
            </w:pPr>
            <w:r>
              <w:t>0384</w:t>
            </w:r>
          </w:p>
        </w:tc>
        <w:tc>
          <w:tcPr>
            <w:tcW w:w="900" w:type="dxa"/>
          </w:tcPr>
          <w:p w14:paraId="5F228C15" w14:textId="77777777" w:rsidR="00B50050" w:rsidRDefault="00B50050" w:rsidP="0088127C">
            <w:pPr>
              <w:pStyle w:val="OtherTableBody"/>
            </w:pPr>
            <w:r>
              <w:t>13.4.4.3</w:t>
            </w:r>
          </w:p>
        </w:tc>
      </w:tr>
      <w:tr w:rsidR="00B50050" w14:paraId="40384D32" w14:textId="77777777" w:rsidTr="00195548">
        <w:tc>
          <w:tcPr>
            <w:tcW w:w="3500" w:type="dxa"/>
          </w:tcPr>
          <w:p w14:paraId="7BFBA5F2" w14:textId="77777777" w:rsidR="00B50050" w:rsidRDefault="00B50050" w:rsidP="0088127C">
            <w:pPr>
              <w:pStyle w:val="OtherTableBody"/>
            </w:pPr>
            <w:r>
              <w:t>Substance/Treatment Refusal Reason</w:t>
            </w:r>
          </w:p>
        </w:tc>
        <w:tc>
          <w:tcPr>
            <w:tcW w:w="700" w:type="dxa"/>
          </w:tcPr>
          <w:p w14:paraId="001A302D" w14:textId="77777777" w:rsidR="00B50050" w:rsidRDefault="00B50050" w:rsidP="0088127C">
            <w:pPr>
              <w:pStyle w:val="OtherTableBody"/>
            </w:pPr>
            <w:r>
              <w:t>01136</w:t>
            </w:r>
          </w:p>
        </w:tc>
        <w:tc>
          <w:tcPr>
            <w:tcW w:w="600" w:type="dxa"/>
          </w:tcPr>
          <w:p w14:paraId="07B6DA2F" w14:textId="77777777" w:rsidR="00B50050" w:rsidRDefault="00B50050" w:rsidP="0088127C">
            <w:pPr>
              <w:pStyle w:val="OtherTableBody"/>
            </w:pPr>
            <w:r>
              <w:t>RXA</w:t>
            </w:r>
          </w:p>
        </w:tc>
        <w:tc>
          <w:tcPr>
            <w:tcW w:w="600" w:type="dxa"/>
          </w:tcPr>
          <w:p w14:paraId="0CDCFA85" w14:textId="77777777" w:rsidR="00B50050" w:rsidRDefault="00B50050" w:rsidP="0088127C">
            <w:pPr>
              <w:pStyle w:val="OtherTableBody"/>
            </w:pPr>
            <w:r>
              <w:t>18</w:t>
            </w:r>
          </w:p>
        </w:tc>
        <w:tc>
          <w:tcPr>
            <w:tcW w:w="600" w:type="dxa"/>
          </w:tcPr>
          <w:p w14:paraId="14838013" w14:textId="77777777" w:rsidR="00B50050" w:rsidRDefault="00B50050" w:rsidP="0088127C">
            <w:pPr>
              <w:pStyle w:val="OtherTableBody"/>
            </w:pPr>
            <w:r>
              <w:t>..</w:t>
            </w:r>
          </w:p>
        </w:tc>
        <w:tc>
          <w:tcPr>
            <w:tcW w:w="600" w:type="dxa"/>
          </w:tcPr>
          <w:p w14:paraId="13D5133A" w14:textId="77777777" w:rsidR="00B50050" w:rsidRDefault="00B50050" w:rsidP="0088127C">
            <w:pPr>
              <w:pStyle w:val="OtherTableBody"/>
            </w:pPr>
          </w:p>
        </w:tc>
        <w:tc>
          <w:tcPr>
            <w:tcW w:w="600" w:type="dxa"/>
          </w:tcPr>
          <w:p w14:paraId="704F5F1A" w14:textId="77777777" w:rsidR="00B50050" w:rsidRDefault="00B50050" w:rsidP="0088127C">
            <w:pPr>
              <w:pStyle w:val="OtherTableBody"/>
            </w:pPr>
            <w:r>
              <w:t>CWE</w:t>
            </w:r>
          </w:p>
        </w:tc>
        <w:tc>
          <w:tcPr>
            <w:tcW w:w="700" w:type="dxa"/>
          </w:tcPr>
          <w:p w14:paraId="300049C7" w14:textId="77777777" w:rsidR="00B50050" w:rsidRDefault="00B50050" w:rsidP="0088127C">
            <w:pPr>
              <w:pStyle w:val="OtherTableBody"/>
            </w:pPr>
            <w:r>
              <w:t>Y</w:t>
            </w:r>
          </w:p>
        </w:tc>
        <w:tc>
          <w:tcPr>
            <w:tcW w:w="600" w:type="dxa"/>
          </w:tcPr>
          <w:p w14:paraId="161B2F56" w14:textId="77777777" w:rsidR="00B50050" w:rsidRDefault="00B50050" w:rsidP="0088127C">
            <w:pPr>
              <w:pStyle w:val="OtherTableBody"/>
            </w:pPr>
            <w:r>
              <w:t>0693</w:t>
            </w:r>
          </w:p>
        </w:tc>
        <w:tc>
          <w:tcPr>
            <w:tcW w:w="900" w:type="dxa"/>
          </w:tcPr>
          <w:p w14:paraId="2BF3BA21" w14:textId="77777777" w:rsidR="00B50050" w:rsidRDefault="00B50050" w:rsidP="0088127C">
            <w:pPr>
              <w:pStyle w:val="OtherTableBody"/>
            </w:pPr>
            <w:r>
              <w:t>4A.4.7.18</w:t>
            </w:r>
          </w:p>
        </w:tc>
      </w:tr>
      <w:tr w:rsidR="00B50050" w14:paraId="4E9232A5" w14:textId="77777777" w:rsidTr="00195548">
        <w:tc>
          <w:tcPr>
            <w:tcW w:w="3500" w:type="dxa"/>
          </w:tcPr>
          <w:p w14:paraId="4AF63C66" w14:textId="77777777" w:rsidR="00B50050" w:rsidRDefault="00B50050" w:rsidP="0088127C">
            <w:pPr>
              <w:pStyle w:val="OtherTableBody"/>
            </w:pPr>
            <w:r>
              <w:t>Substitute Allowed</w:t>
            </w:r>
          </w:p>
        </w:tc>
        <w:tc>
          <w:tcPr>
            <w:tcW w:w="700" w:type="dxa"/>
          </w:tcPr>
          <w:p w14:paraId="6377E899" w14:textId="77777777" w:rsidR="00B50050" w:rsidRDefault="00B50050" w:rsidP="0088127C">
            <w:pPr>
              <w:pStyle w:val="OtherTableBody"/>
            </w:pPr>
            <w:r>
              <w:t>00291</w:t>
            </w:r>
          </w:p>
        </w:tc>
        <w:tc>
          <w:tcPr>
            <w:tcW w:w="600" w:type="dxa"/>
          </w:tcPr>
          <w:p w14:paraId="0A2323BB" w14:textId="77777777" w:rsidR="00B50050" w:rsidRDefault="00B50050" w:rsidP="0088127C">
            <w:pPr>
              <w:pStyle w:val="OtherTableBody"/>
            </w:pPr>
            <w:r>
              <w:t>RQ1</w:t>
            </w:r>
          </w:p>
        </w:tc>
        <w:tc>
          <w:tcPr>
            <w:tcW w:w="600" w:type="dxa"/>
          </w:tcPr>
          <w:p w14:paraId="011E70DD" w14:textId="77777777" w:rsidR="00B50050" w:rsidRDefault="00B50050" w:rsidP="0088127C">
            <w:pPr>
              <w:pStyle w:val="OtherTableBody"/>
            </w:pPr>
            <w:r>
              <w:t>7</w:t>
            </w:r>
          </w:p>
        </w:tc>
        <w:tc>
          <w:tcPr>
            <w:tcW w:w="600" w:type="dxa"/>
          </w:tcPr>
          <w:p w14:paraId="07DC7D0B" w14:textId="77777777" w:rsidR="00B50050" w:rsidRDefault="00B50050" w:rsidP="0088127C">
            <w:pPr>
              <w:pStyle w:val="OtherTableBody"/>
            </w:pPr>
            <w:r>
              <w:t>1..1</w:t>
            </w:r>
          </w:p>
        </w:tc>
        <w:tc>
          <w:tcPr>
            <w:tcW w:w="600" w:type="dxa"/>
          </w:tcPr>
          <w:p w14:paraId="30B5CFA9" w14:textId="77777777" w:rsidR="00B50050" w:rsidRDefault="00B50050" w:rsidP="0088127C">
            <w:pPr>
              <w:pStyle w:val="OtherTableBody"/>
            </w:pPr>
          </w:p>
        </w:tc>
        <w:tc>
          <w:tcPr>
            <w:tcW w:w="600" w:type="dxa"/>
          </w:tcPr>
          <w:p w14:paraId="49EC625E" w14:textId="77777777" w:rsidR="00B50050" w:rsidRDefault="00B50050" w:rsidP="0088127C">
            <w:pPr>
              <w:pStyle w:val="OtherTableBody"/>
            </w:pPr>
            <w:r>
              <w:t>ID</w:t>
            </w:r>
          </w:p>
        </w:tc>
        <w:tc>
          <w:tcPr>
            <w:tcW w:w="700" w:type="dxa"/>
          </w:tcPr>
          <w:p w14:paraId="0C869BC9" w14:textId="77777777" w:rsidR="00B50050" w:rsidRDefault="00B50050" w:rsidP="0088127C">
            <w:pPr>
              <w:pStyle w:val="OtherTableBody"/>
            </w:pPr>
          </w:p>
        </w:tc>
        <w:tc>
          <w:tcPr>
            <w:tcW w:w="600" w:type="dxa"/>
          </w:tcPr>
          <w:p w14:paraId="231331E8" w14:textId="77777777" w:rsidR="00B50050" w:rsidRDefault="00B50050" w:rsidP="0088127C">
            <w:pPr>
              <w:pStyle w:val="OtherTableBody"/>
            </w:pPr>
            <w:r>
              <w:t>0136</w:t>
            </w:r>
          </w:p>
        </w:tc>
        <w:tc>
          <w:tcPr>
            <w:tcW w:w="900" w:type="dxa"/>
          </w:tcPr>
          <w:p w14:paraId="326E5A7D" w14:textId="77777777" w:rsidR="00B50050" w:rsidRDefault="00B50050" w:rsidP="0088127C">
            <w:pPr>
              <w:pStyle w:val="OtherTableBody"/>
            </w:pPr>
            <w:r>
              <w:t>4.11.2.7</w:t>
            </w:r>
          </w:p>
        </w:tc>
      </w:tr>
      <w:tr w:rsidR="00B50050" w14:paraId="2EEE99D9" w14:textId="77777777" w:rsidTr="00195548">
        <w:tc>
          <w:tcPr>
            <w:tcW w:w="3500" w:type="dxa"/>
          </w:tcPr>
          <w:p w14:paraId="59ADB77C" w14:textId="77777777" w:rsidR="00B50050" w:rsidRDefault="00B50050" w:rsidP="0088127C">
            <w:pPr>
              <w:pStyle w:val="OtherTableBody"/>
            </w:pPr>
            <w:r>
              <w:t>Substitute Item Identifier</w:t>
            </w:r>
          </w:p>
        </w:tc>
        <w:tc>
          <w:tcPr>
            <w:tcW w:w="700" w:type="dxa"/>
          </w:tcPr>
          <w:p w14:paraId="7864FE30" w14:textId="77777777" w:rsidR="00B50050" w:rsidRDefault="00B50050" w:rsidP="0088127C">
            <w:pPr>
              <w:pStyle w:val="OtherTableBody"/>
            </w:pPr>
            <w:r>
              <w:t>02078</w:t>
            </w:r>
          </w:p>
        </w:tc>
        <w:tc>
          <w:tcPr>
            <w:tcW w:w="600" w:type="dxa"/>
          </w:tcPr>
          <w:p w14:paraId="55787817" w14:textId="77777777" w:rsidR="00B50050" w:rsidRDefault="00B50050" w:rsidP="0088127C">
            <w:pPr>
              <w:pStyle w:val="OtherTableBody"/>
            </w:pPr>
            <w:r>
              <w:t>IVT</w:t>
            </w:r>
          </w:p>
        </w:tc>
        <w:tc>
          <w:tcPr>
            <w:tcW w:w="600" w:type="dxa"/>
          </w:tcPr>
          <w:p w14:paraId="09A3DF8D" w14:textId="77777777" w:rsidR="00B50050" w:rsidRDefault="00B50050" w:rsidP="0088127C">
            <w:pPr>
              <w:pStyle w:val="OtherTableBody"/>
            </w:pPr>
            <w:r>
              <w:t>19</w:t>
            </w:r>
          </w:p>
        </w:tc>
        <w:tc>
          <w:tcPr>
            <w:tcW w:w="600" w:type="dxa"/>
          </w:tcPr>
          <w:p w14:paraId="6EC3EBDA" w14:textId="77777777" w:rsidR="00B50050" w:rsidRDefault="00B50050" w:rsidP="0088127C">
            <w:pPr>
              <w:pStyle w:val="OtherTableBody"/>
            </w:pPr>
            <w:r>
              <w:t>..</w:t>
            </w:r>
          </w:p>
        </w:tc>
        <w:tc>
          <w:tcPr>
            <w:tcW w:w="600" w:type="dxa"/>
          </w:tcPr>
          <w:p w14:paraId="6D3BFCE8" w14:textId="77777777" w:rsidR="00B50050" w:rsidRDefault="00B50050" w:rsidP="0088127C">
            <w:pPr>
              <w:pStyle w:val="OtherTableBody"/>
            </w:pPr>
          </w:p>
        </w:tc>
        <w:tc>
          <w:tcPr>
            <w:tcW w:w="600" w:type="dxa"/>
          </w:tcPr>
          <w:p w14:paraId="31625415" w14:textId="77777777" w:rsidR="00B50050" w:rsidRDefault="00B50050" w:rsidP="0088127C">
            <w:pPr>
              <w:pStyle w:val="OtherTableBody"/>
            </w:pPr>
            <w:r>
              <w:t>EI</w:t>
            </w:r>
          </w:p>
        </w:tc>
        <w:tc>
          <w:tcPr>
            <w:tcW w:w="700" w:type="dxa"/>
          </w:tcPr>
          <w:p w14:paraId="24407097" w14:textId="77777777" w:rsidR="00B50050" w:rsidRDefault="00B50050" w:rsidP="0088127C">
            <w:pPr>
              <w:pStyle w:val="OtherTableBody"/>
            </w:pPr>
            <w:r>
              <w:t>Y</w:t>
            </w:r>
          </w:p>
        </w:tc>
        <w:tc>
          <w:tcPr>
            <w:tcW w:w="600" w:type="dxa"/>
          </w:tcPr>
          <w:p w14:paraId="572C04DB" w14:textId="77777777" w:rsidR="00B50050" w:rsidRDefault="00B50050" w:rsidP="0088127C">
            <w:pPr>
              <w:pStyle w:val="OtherTableBody"/>
            </w:pPr>
          </w:p>
        </w:tc>
        <w:tc>
          <w:tcPr>
            <w:tcW w:w="900" w:type="dxa"/>
          </w:tcPr>
          <w:p w14:paraId="4EC321A5" w14:textId="77777777" w:rsidR="00B50050" w:rsidRDefault="00B50050" w:rsidP="0088127C">
            <w:pPr>
              <w:pStyle w:val="OtherTableBody"/>
            </w:pPr>
            <w:r>
              <w:t>17.4.7.19</w:t>
            </w:r>
          </w:p>
        </w:tc>
      </w:tr>
      <w:tr w:rsidR="00B50050" w14:paraId="60B37662" w14:textId="77777777" w:rsidTr="00195548">
        <w:tc>
          <w:tcPr>
            <w:tcW w:w="3500" w:type="dxa"/>
          </w:tcPr>
          <w:p w14:paraId="1290EAAF" w14:textId="77777777" w:rsidR="00B50050" w:rsidRDefault="00B50050" w:rsidP="0088127C">
            <w:pPr>
              <w:pStyle w:val="OtherTableBody"/>
            </w:pPr>
            <w:r>
              <w:t>Substitute Value</w:t>
            </w:r>
          </w:p>
        </w:tc>
        <w:tc>
          <w:tcPr>
            <w:tcW w:w="700" w:type="dxa"/>
          </w:tcPr>
          <w:p w14:paraId="5C87EEAD" w14:textId="77777777" w:rsidR="00B50050" w:rsidRDefault="00B50050" w:rsidP="0088127C">
            <w:pPr>
              <w:pStyle w:val="OtherTableBody"/>
            </w:pPr>
            <w:r>
              <w:t>02012</w:t>
            </w:r>
          </w:p>
        </w:tc>
        <w:tc>
          <w:tcPr>
            <w:tcW w:w="600" w:type="dxa"/>
          </w:tcPr>
          <w:p w14:paraId="65DC380A" w14:textId="77777777" w:rsidR="00B50050" w:rsidRDefault="00B50050" w:rsidP="0088127C">
            <w:pPr>
              <w:pStyle w:val="OtherTableBody"/>
            </w:pPr>
            <w:r>
              <w:t>ADJ</w:t>
            </w:r>
          </w:p>
        </w:tc>
        <w:tc>
          <w:tcPr>
            <w:tcW w:w="600" w:type="dxa"/>
          </w:tcPr>
          <w:p w14:paraId="4C5EC5A1" w14:textId="77777777" w:rsidR="00B50050" w:rsidRDefault="00B50050" w:rsidP="0088127C">
            <w:pPr>
              <w:pStyle w:val="OtherTableBody"/>
            </w:pPr>
            <w:r>
              <w:t>10</w:t>
            </w:r>
          </w:p>
        </w:tc>
        <w:tc>
          <w:tcPr>
            <w:tcW w:w="600" w:type="dxa"/>
          </w:tcPr>
          <w:p w14:paraId="6AD07DD7" w14:textId="77777777" w:rsidR="00B50050" w:rsidRDefault="00B50050" w:rsidP="0088127C">
            <w:pPr>
              <w:pStyle w:val="OtherTableBody"/>
            </w:pPr>
            <w:r>
              <w:t>..</w:t>
            </w:r>
          </w:p>
        </w:tc>
        <w:tc>
          <w:tcPr>
            <w:tcW w:w="600" w:type="dxa"/>
          </w:tcPr>
          <w:p w14:paraId="5B787E77" w14:textId="77777777" w:rsidR="00B50050" w:rsidRDefault="00B50050" w:rsidP="0088127C">
            <w:pPr>
              <w:pStyle w:val="OtherTableBody"/>
            </w:pPr>
            <w:r>
              <w:t>16=</w:t>
            </w:r>
          </w:p>
        </w:tc>
        <w:tc>
          <w:tcPr>
            <w:tcW w:w="600" w:type="dxa"/>
          </w:tcPr>
          <w:p w14:paraId="389881A9" w14:textId="77777777" w:rsidR="00B50050" w:rsidRDefault="00B50050" w:rsidP="0088127C">
            <w:pPr>
              <w:pStyle w:val="OtherTableBody"/>
            </w:pPr>
            <w:r>
              <w:t>NM</w:t>
            </w:r>
          </w:p>
        </w:tc>
        <w:tc>
          <w:tcPr>
            <w:tcW w:w="700" w:type="dxa"/>
          </w:tcPr>
          <w:p w14:paraId="4DB2EF7C" w14:textId="77777777" w:rsidR="00B50050" w:rsidRDefault="00B50050" w:rsidP="0088127C">
            <w:pPr>
              <w:pStyle w:val="OtherTableBody"/>
            </w:pPr>
          </w:p>
        </w:tc>
        <w:tc>
          <w:tcPr>
            <w:tcW w:w="600" w:type="dxa"/>
          </w:tcPr>
          <w:p w14:paraId="649A3FA3" w14:textId="77777777" w:rsidR="00B50050" w:rsidRDefault="00B50050" w:rsidP="0088127C">
            <w:pPr>
              <w:pStyle w:val="OtherTableBody"/>
            </w:pPr>
          </w:p>
        </w:tc>
        <w:tc>
          <w:tcPr>
            <w:tcW w:w="900" w:type="dxa"/>
          </w:tcPr>
          <w:p w14:paraId="0C883705" w14:textId="77777777" w:rsidR="00B50050" w:rsidRDefault="00B50050" w:rsidP="0088127C">
            <w:pPr>
              <w:pStyle w:val="OtherTableBody"/>
            </w:pPr>
            <w:r>
              <w:t>16.4.7.10</w:t>
            </w:r>
          </w:p>
        </w:tc>
      </w:tr>
      <w:tr w:rsidR="00B50050" w14:paraId="6D3662DF" w14:textId="77777777" w:rsidTr="00195548">
        <w:tc>
          <w:tcPr>
            <w:tcW w:w="3500" w:type="dxa"/>
          </w:tcPr>
          <w:p w14:paraId="5FD176F3" w14:textId="77777777" w:rsidR="00B50050" w:rsidRDefault="00B50050" w:rsidP="0088127C">
            <w:pPr>
              <w:pStyle w:val="OtherTableBody"/>
            </w:pPr>
            <w:r>
              <w:t>Substitution Status</w:t>
            </w:r>
          </w:p>
        </w:tc>
        <w:tc>
          <w:tcPr>
            <w:tcW w:w="700" w:type="dxa"/>
          </w:tcPr>
          <w:p w14:paraId="01CD30F5" w14:textId="77777777" w:rsidR="00B50050" w:rsidRDefault="00B50050" w:rsidP="0088127C">
            <w:pPr>
              <w:pStyle w:val="OtherTableBody"/>
            </w:pPr>
            <w:r>
              <w:t>00322</w:t>
            </w:r>
          </w:p>
        </w:tc>
        <w:tc>
          <w:tcPr>
            <w:tcW w:w="600" w:type="dxa"/>
          </w:tcPr>
          <w:p w14:paraId="37DBD0F7" w14:textId="77777777" w:rsidR="00B50050" w:rsidRDefault="00B50050" w:rsidP="0088127C">
            <w:pPr>
              <w:pStyle w:val="OtherTableBody"/>
            </w:pPr>
            <w:r>
              <w:t>RXD</w:t>
            </w:r>
          </w:p>
        </w:tc>
        <w:tc>
          <w:tcPr>
            <w:tcW w:w="600" w:type="dxa"/>
          </w:tcPr>
          <w:p w14:paraId="06EC62C9" w14:textId="77777777" w:rsidR="00B50050" w:rsidRDefault="00B50050" w:rsidP="0088127C">
            <w:pPr>
              <w:pStyle w:val="OtherTableBody"/>
            </w:pPr>
            <w:r>
              <w:t>11</w:t>
            </w:r>
          </w:p>
        </w:tc>
        <w:tc>
          <w:tcPr>
            <w:tcW w:w="600" w:type="dxa"/>
          </w:tcPr>
          <w:p w14:paraId="35967556" w14:textId="77777777" w:rsidR="00B50050" w:rsidRDefault="00B50050" w:rsidP="0088127C">
            <w:pPr>
              <w:pStyle w:val="OtherTableBody"/>
            </w:pPr>
            <w:r>
              <w:t>1..1</w:t>
            </w:r>
          </w:p>
        </w:tc>
        <w:tc>
          <w:tcPr>
            <w:tcW w:w="600" w:type="dxa"/>
          </w:tcPr>
          <w:p w14:paraId="6820468C" w14:textId="77777777" w:rsidR="00B50050" w:rsidRDefault="00B50050" w:rsidP="0088127C">
            <w:pPr>
              <w:pStyle w:val="OtherTableBody"/>
            </w:pPr>
          </w:p>
        </w:tc>
        <w:tc>
          <w:tcPr>
            <w:tcW w:w="600" w:type="dxa"/>
          </w:tcPr>
          <w:p w14:paraId="393F4EB0" w14:textId="77777777" w:rsidR="00B50050" w:rsidRDefault="00B50050" w:rsidP="0088127C">
            <w:pPr>
              <w:pStyle w:val="OtherTableBody"/>
            </w:pPr>
            <w:r>
              <w:t>ID</w:t>
            </w:r>
          </w:p>
        </w:tc>
        <w:tc>
          <w:tcPr>
            <w:tcW w:w="700" w:type="dxa"/>
          </w:tcPr>
          <w:p w14:paraId="4CBA8A02" w14:textId="77777777" w:rsidR="00B50050" w:rsidRDefault="00B50050" w:rsidP="0088127C">
            <w:pPr>
              <w:pStyle w:val="OtherTableBody"/>
            </w:pPr>
          </w:p>
        </w:tc>
        <w:tc>
          <w:tcPr>
            <w:tcW w:w="600" w:type="dxa"/>
          </w:tcPr>
          <w:p w14:paraId="2B4D40ED" w14:textId="77777777" w:rsidR="00B50050" w:rsidRDefault="00B50050" w:rsidP="0088127C">
            <w:pPr>
              <w:pStyle w:val="OtherTableBody"/>
            </w:pPr>
            <w:r>
              <w:t>0167</w:t>
            </w:r>
          </w:p>
        </w:tc>
        <w:tc>
          <w:tcPr>
            <w:tcW w:w="900" w:type="dxa"/>
          </w:tcPr>
          <w:p w14:paraId="4DC0818A" w14:textId="77777777" w:rsidR="00B50050" w:rsidRDefault="00B50050" w:rsidP="0088127C">
            <w:pPr>
              <w:pStyle w:val="OtherTableBody"/>
            </w:pPr>
            <w:r>
              <w:t>4A.4.5.11</w:t>
            </w:r>
          </w:p>
        </w:tc>
      </w:tr>
      <w:tr w:rsidR="00B50050" w14:paraId="56EFC485" w14:textId="77777777" w:rsidTr="00195548">
        <w:tc>
          <w:tcPr>
            <w:tcW w:w="3500" w:type="dxa"/>
          </w:tcPr>
          <w:p w14:paraId="5A7BF9C0" w14:textId="77777777" w:rsidR="00B50050" w:rsidRDefault="00B50050" w:rsidP="0088127C">
            <w:pPr>
              <w:pStyle w:val="OtherTableBody"/>
            </w:pPr>
            <w:r>
              <w:t>Substitution Status</w:t>
            </w:r>
          </w:p>
        </w:tc>
        <w:tc>
          <w:tcPr>
            <w:tcW w:w="700" w:type="dxa"/>
          </w:tcPr>
          <w:p w14:paraId="61291496" w14:textId="77777777" w:rsidR="00B50050" w:rsidRDefault="00B50050" w:rsidP="0088127C">
            <w:pPr>
              <w:pStyle w:val="OtherTableBody"/>
            </w:pPr>
            <w:r>
              <w:t>00322</w:t>
            </w:r>
          </w:p>
        </w:tc>
        <w:tc>
          <w:tcPr>
            <w:tcW w:w="600" w:type="dxa"/>
          </w:tcPr>
          <w:p w14:paraId="0007B688" w14:textId="77777777" w:rsidR="00B50050" w:rsidRDefault="00B50050" w:rsidP="0088127C">
            <w:pPr>
              <w:pStyle w:val="OtherTableBody"/>
            </w:pPr>
            <w:r>
              <w:t>RXE</w:t>
            </w:r>
          </w:p>
        </w:tc>
        <w:tc>
          <w:tcPr>
            <w:tcW w:w="600" w:type="dxa"/>
          </w:tcPr>
          <w:p w14:paraId="42F2326F" w14:textId="77777777" w:rsidR="00B50050" w:rsidRDefault="00B50050" w:rsidP="0088127C">
            <w:pPr>
              <w:pStyle w:val="OtherTableBody"/>
            </w:pPr>
            <w:r>
              <w:t>9</w:t>
            </w:r>
          </w:p>
        </w:tc>
        <w:tc>
          <w:tcPr>
            <w:tcW w:w="600" w:type="dxa"/>
          </w:tcPr>
          <w:p w14:paraId="60859A8D" w14:textId="77777777" w:rsidR="00B50050" w:rsidRDefault="00B50050" w:rsidP="0088127C">
            <w:pPr>
              <w:pStyle w:val="OtherTableBody"/>
            </w:pPr>
            <w:r>
              <w:t>1..1</w:t>
            </w:r>
          </w:p>
        </w:tc>
        <w:tc>
          <w:tcPr>
            <w:tcW w:w="600" w:type="dxa"/>
          </w:tcPr>
          <w:p w14:paraId="0086EC9E" w14:textId="77777777" w:rsidR="00B50050" w:rsidRDefault="00B50050" w:rsidP="0088127C">
            <w:pPr>
              <w:pStyle w:val="OtherTableBody"/>
            </w:pPr>
          </w:p>
        </w:tc>
        <w:tc>
          <w:tcPr>
            <w:tcW w:w="600" w:type="dxa"/>
          </w:tcPr>
          <w:p w14:paraId="53301142" w14:textId="77777777" w:rsidR="00B50050" w:rsidRDefault="00B50050" w:rsidP="0088127C">
            <w:pPr>
              <w:pStyle w:val="OtherTableBody"/>
            </w:pPr>
            <w:r>
              <w:t>ID</w:t>
            </w:r>
          </w:p>
        </w:tc>
        <w:tc>
          <w:tcPr>
            <w:tcW w:w="700" w:type="dxa"/>
          </w:tcPr>
          <w:p w14:paraId="76130317" w14:textId="77777777" w:rsidR="00B50050" w:rsidRDefault="00B50050" w:rsidP="0088127C">
            <w:pPr>
              <w:pStyle w:val="OtherTableBody"/>
            </w:pPr>
          </w:p>
        </w:tc>
        <w:tc>
          <w:tcPr>
            <w:tcW w:w="600" w:type="dxa"/>
          </w:tcPr>
          <w:p w14:paraId="526A8729" w14:textId="77777777" w:rsidR="00B50050" w:rsidRDefault="00B50050" w:rsidP="0088127C">
            <w:pPr>
              <w:pStyle w:val="OtherTableBody"/>
            </w:pPr>
            <w:r>
              <w:t>0167</w:t>
            </w:r>
          </w:p>
        </w:tc>
        <w:tc>
          <w:tcPr>
            <w:tcW w:w="900" w:type="dxa"/>
          </w:tcPr>
          <w:p w14:paraId="5BD008D5" w14:textId="77777777" w:rsidR="00B50050" w:rsidRDefault="00B50050" w:rsidP="0088127C">
            <w:pPr>
              <w:pStyle w:val="OtherTableBody"/>
            </w:pPr>
            <w:r>
              <w:t>4A.4.4.9</w:t>
            </w:r>
          </w:p>
        </w:tc>
      </w:tr>
      <w:tr w:rsidR="00B50050" w14:paraId="7144EDFC" w14:textId="77777777" w:rsidTr="00195548">
        <w:tc>
          <w:tcPr>
            <w:tcW w:w="3500" w:type="dxa"/>
          </w:tcPr>
          <w:p w14:paraId="475306CC" w14:textId="77777777" w:rsidR="00B50050" w:rsidRDefault="00B50050" w:rsidP="0088127C">
            <w:pPr>
              <w:pStyle w:val="OtherTableBody"/>
            </w:pPr>
            <w:r>
              <w:t>Substitution Status</w:t>
            </w:r>
          </w:p>
        </w:tc>
        <w:tc>
          <w:tcPr>
            <w:tcW w:w="700" w:type="dxa"/>
          </w:tcPr>
          <w:p w14:paraId="573889D6" w14:textId="77777777" w:rsidR="00B50050" w:rsidRDefault="00B50050" w:rsidP="0088127C">
            <w:pPr>
              <w:pStyle w:val="OtherTableBody"/>
            </w:pPr>
            <w:r>
              <w:t>00322</w:t>
            </w:r>
          </w:p>
        </w:tc>
        <w:tc>
          <w:tcPr>
            <w:tcW w:w="600" w:type="dxa"/>
          </w:tcPr>
          <w:p w14:paraId="2F0CCCC1" w14:textId="77777777" w:rsidR="00B50050" w:rsidRDefault="00B50050" w:rsidP="0088127C">
            <w:pPr>
              <w:pStyle w:val="OtherTableBody"/>
            </w:pPr>
            <w:r>
              <w:t>RXG</w:t>
            </w:r>
          </w:p>
        </w:tc>
        <w:tc>
          <w:tcPr>
            <w:tcW w:w="600" w:type="dxa"/>
          </w:tcPr>
          <w:p w14:paraId="1917E52D" w14:textId="77777777" w:rsidR="00B50050" w:rsidRDefault="00B50050" w:rsidP="0088127C">
            <w:pPr>
              <w:pStyle w:val="OtherTableBody"/>
            </w:pPr>
            <w:r>
              <w:t>10</w:t>
            </w:r>
          </w:p>
        </w:tc>
        <w:tc>
          <w:tcPr>
            <w:tcW w:w="600" w:type="dxa"/>
          </w:tcPr>
          <w:p w14:paraId="44BFB9C0" w14:textId="77777777" w:rsidR="00B50050" w:rsidRDefault="00B50050" w:rsidP="0088127C">
            <w:pPr>
              <w:pStyle w:val="OtherTableBody"/>
            </w:pPr>
            <w:r>
              <w:t>1..1</w:t>
            </w:r>
          </w:p>
        </w:tc>
        <w:tc>
          <w:tcPr>
            <w:tcW w:w="600" w:type="dxa"/>
          </w:tcPr>
          <w:p w14:paraId="0A45E2C1" w14:textId="77777777" w:rsidR="00B50050" w:rsidRDefault="00B50050" w:rsidP="0088127C">
            <w:pPr>
              <w:pStyle w:val="OtherTableBody"/>
            </w:pPr>
          </w:p>
        </w:tc>
        <w:tc>
          <w:tcPr>
            <w:tcW w:w="600" w:type="dxa"/>
          </w:tcPr>
          <w:p w14:paraId="3618BE16" w14:textId="77777777" w:rsidR="00B50050" w:rsidRDefault="00B50050" w:rsidP="0088127C">
            <w:pPr>
              <w:pStyle w:val="OtherTableBody"/>
            </w:pPr>
            <w:r>
              <w:t>ID</w:t>
            </w:r>
          </w:p>
        </w:tc>
        <w:tc>
          <w:tcPr>
            <w:tcW w:w="700" w:type="dxa"/>
          </w:tcPr>
          <w:p w14:paraId="6E411FC4" w14:textId="77777777" w:rsidR="00B50050" w:rsidRDefault="00B50050" w:rsidP="0088127C">
            <w:pPr>
              <w:pStyle w:val="OtherTableBody"/>
            </w:pPr>
          </w:p>
        </w:tc>
        <w:tc>
          <w:tcPr>
            <w:tcW w:w="600" w:type="dxa"/>
          </w:tcPr>
          <w:p w14:paraId="536C90DF" w14:textId="77777777" w:rsidR="00B50050" w:rsidRDefault="00B50050" w:rsidP="0088127C">
            <w:pPr>
              <w:pStyle w:val="OtherTableBody"/>
            </w:pPr>
            <w:r>
              <w:t>0167</w:t>
            </w:r>
          </w:p>
        </w:tc>
        <w:tc>
          <w:tcPr>
            <w:tcW w:w="900" w:type="dxa"/>
          </w:tcPr>
          <w:p w14:paraId="06FE9FCB" w14:textId="77777777" w:rsidR="00B50050" w:rsidRDefault="00B50050" w:rsidP="0088127C">
            <w:pPr>
              <w:pStyle w:val="OtherTableBody"/>
            </w:pPr>
            <w:r>
              <w:t>4A.4.6.10</w:t>
            </w:r>
          </w:p>
        </w:tc>
      </w:tr>
      <w:tr w:rsidR="00B50050" w14:paraId="3B5FD575" w14:textId="77777777" w:rsidTr="00195548">
        <w:tc>
          <w:tcPr>
            <w:tcW w:w="3500" w:type="dxa"/>
          </w:tcPr>
          <w:p w14:paraId="7C6AC212" w14:textId="77777777" w:rsidR="00B50050" w:rsidRDefault="00B50050" w:rsidP="0088127C">
            <w:pPr>
              <w:pStyle w:val="OtherTableBody"/>
            </w:pPr>
            <w:r>
              <w:t>Supervisory Level</w:t>
            </w:r>
          </w:p>
        </w:tc>
        <w:tc>
          <w:tcPr>
            <w:tcW w:w="700" w:type="dxa"/>
          </w:tcPr>
          <w:p w14:paraId="26A4318A" w14:textId="77777777" w:rsidR="00B50050" w:rsidRDefault="00B50050" w:rsidP="0088127C">
            <w:pPr>
              <w:pStyle w:val="OtherTableBody"/>
            </w:pPr>
            <w:r>
              <w:t>03532</w:t>
            </w:r>
          </w:p>
        </w:tc>
        <w:tc>
          <w:tcPr>
            <w:tcW w:w="600" w:type="dxa"/>
          </w:tcPr>
          <w:p w14:paraId="040D3E7F" w14:textId="77777777" w:rsidR="00B50050" w:rsidRDefault="00B50050" w:rsidP="0088127C">
            <w:pPr>
              <w:pStyle w:val="OtherTableBody"/>
            </w:pPr>
            <w:r>
              <w:t>OH2</w:t>
            </w:r>
          </w:p>
        </w:tc>
        <w:tc>
          <w:tcPr>
            <w:tcW w:w="600" w:type="dxa"/>
          </w:tcPr>
          <w:p w14:paraId="0B234CEE" w14:textId="77777777" w:rsidR="00B50050" w:rsidRDefault="00B50050" w:rsidP="0088127C">
            <w:pPr>
              <w:pStyle w:val="OtherTableBody"/>
            </w:pPr>
            <w:r>
              <w:t>14</w:t>
            </w:r>
          </w:p>
        </w:tc>
        <w:tc>
          <w:tcPr>
            <w:tcW w:w="600" w:type="dxa"/>
          </w:tcPr>
          <w:p w14:paraId="644B022D" w14:textId="77777777" w:rsidR="00B50050" w:rsidRDefault="00B50050" w:rsidP="0088127C">
            <w:pPr>
              <w:pStyle w:val="OtherTableBody"/>
            </w:pPr>
            <w:r>
              <w:t>..</w:t>
            </w:r>
          </w:p>
        </w:tc>
        <w:tc>
          <w:tcPr>
            <w:tcW w:w="600" w:type="dxa"/>
          </w:tcPr>
          <w:p w14:paraId="2C9F6FA3" w14:textId="77777777" w:rsidR="00B50050" w:rsidRDefault="00B50050" w:rsidP="0088127C">
            <w:pPr>
              <w:pStyle w:val="OtherTableBody"/>
            </w:pPr>
          </w:p>
        </w:tc>
        <w:tc>
          <w:tcPr>
            <w:tcW w:w="600" w:type="dxa"/>
          </w:tcPr>
          <w:p w14:paraId="7B8A7A48" w14:textId="77777777" w:rsidR="00B50050" w:rsidRDefault="00B50050" w:rsidP="0088127C">
            <w:pPr>
              <w:pStyle w:val="OtherTableBody"/>
            </w:pPr>
            <w:r>
              <w:t>CWE</w:t>
            </w:r>
          </w:p>
        </w:tc>
        <w:tc>
          <w:tcPr>
            <w:tcW w:w="700" w:type="dxa"/>
          </w:tcPr>
          <w:p w14:paraId="0A821398" w14:textId="77777777" w:rsidR="00B50050" w:rsidRDefault="00B50050" w:rsidP="0088127C">
            <w:pPr>
              <w:pStyle w:val="OtherTableBody"/>
            </w:pPr>
          </w:p>
        </w:tc>
        <w:tc>
          <w:tcPr>
            <w:tcW w:w="600" w:type="dxa"/>
          </w:tcPr>
          <w:p w14:paraId="3B367660" w14:textId="77777777" w:rsidR="00B50050" w:rsidRDefault="00B50050" w:rsidP="0088127C">
            <w:pPr>
              <w:pStyle w:val="OtherTableBody"/>
            </w:pPr>
            <w:r>
              <w:t>0956</w:t>
            </w:r>
          </w:p>
        </w:tc>
        <w:tc>
          <w:tcPr>
            <w:tcW w:w="900" w:type="dxa"/>
          </w:tcPr>
          <w:p w14:paraId="336817A5" w14:textId="77777777" w:rsidR="00B50050" w:rsidRDefault="00B50050" w:rsidP="0088127C">
            <w:pPr>
              <w:pStyle w:val="OtherTableBody"/>
            </w:pPr>
            <w:r>
              <w:t>3.4.16.14</w:t>
            </w:r>
          </w:p>
        </w:tc>
      </w:tr>
      <w:tr w:rsidR="00B50050" w14:paraId="4EAAD105" w14:textId="77777777" w:rsidTr="00195548">
        <w:tc>
          <w:tcPr>
            <w:tcW w:w="3500" w:type="dxa"/>
          </w:tcPr>
          <w:p w14:paraId="668CAC0A" w14:textId="77777777" w:rsidR="00B50050" w:rsidRDefault="00B50050" w:rsidP="0088127C">
            <w:pPr>
              <w:pStyle w:val="OtherTableBody"/>
            </w:pPr>
            <w:r>
              <w:t>Supplementary Code</w:t>
            </w:r>
          </w:p>
        </w:tc>
        <w:tc>
          <w:tcPr>
            <w:tcW w:w="700" w:type="dxa"/>
          </w:tcPr>
          <w:p w14:paraId="3DB0E0DD" w14:textId="77777777" w:rsidR="00B50050" w:rsidRDefault="00B50050" w:rsidP="0088127C">
            <w:pPr>
              <w:pStyle w:val="OtherTableBody"/>
            </w:pPr>
            <w:r>
              <w:t>01476</w:t>
            </w:r>
          </w:p>
        </w:tc>
        <w:tc>
          <w:tcPr>
            <w:tcW w:w="600" w:type="dxa"/>
          </w:tcPr>
          <w:p w14:paraId="45AF40F9" w14:textId="77777777" w:rsidR="00B50050" w:rsidRDefault="00B50050" w:rsidP="0088127C">
            <w:pPr>
              <w:pStyle w:val="OtherTableBody"/>
            </w:pPr>
            <w:r>
              <w:t>RXC</w:t>
            </w:r>
          </w:p>
        </w:tc>
        <w:tc>
          <w:tcPr>
            <w:tcW w:w="600" w:type="dxa"/>
          </w:tcPr>
          <w:p w14:paraId="6F5C5D42" w14:textId="77777777" w:rsidR="00B50050" w:rsidRDefault="00B50050" w:rsidP="0088127C">
            <w:pPr>
              <w:pStyle w:val="OtherTableBody"/>
            </w:pPr>
            <w:r>
              <w:t>7</w:t>
            </w:r>
          </w:p>
        </w:tc>
        <w:tc>
          <w:tcPr>
            <w:tcW w:w="600" w:type="dxa"/>
          </w:tcPr>
          <w:p w14:paraId="45728DC9" w14:textId="77777777" w:rsidR="00B50050" w:rsidRDefault="00B50050" w:rsidP="0088127C">
            <w:pPr>
              <w:pStyle w:val="OtherTableBody"/>
            </w:pPr>
            <w:r>
              <w:t>..</w:t>
            </w:r>
          </w:p>
        </w:tc>
        <w:tc>
          <w:tcPr>
            <w:tcW w:w="600" w:type="dxa"/>
          </w:tcPr>
          <w:p w14:paraId="56B62592" w14:textId="77777777" w:rsidR="00B50050" w:rsidRDefault="00B50050" w:rsidP="0088127C">
            <w:pPr>
              <w:pStyle w:val="OtherTableBody"/>
            </w:pPr>
          </w:p>
        </w:tc>
        <w:tc>
          <w:tcPr>
            <w:tcW w:w="600" w:type="dxa"/>
          </w:tcPr>
          <w:p w14:paraId="24CC2BCE" w14:textId="77777777" w:rsidR="00B50050" w:rsidRDefault="00B50050" w:rsidP="0088127C">
            <w:pPr>
              <w:pStyle w:val="OtherTableBody"/>
            </w:pPr>
            <w:r>
              <w:t>CWE</w:t>
            </w:r>
          </w:p>
        </w:tc>
        <w:tc>
          <w:tcPr>
            <w:tcW w:w="700" w:type="dxa"/>
          </w:tcPr>
          <w:p w14:paraId="47B9488A" w14:textId="77777777" w:rsidR="00B50050" w:rsidRDefault="00B50050" w:rsidP="0088127C">
            <w:pPr>
              <w:pStyle w:val="OtherTableBody"/>
            </w:pPr>
            <w:r>
              <w:t>Y</w:t>
            </w:r>
          </w:p>
        </w:tc>
        <w:tc>
          <w:tcPr>
            <w:tcW w:w="600" w:type="dxa"/>
          </w:tcPr>
          <w:p w14:paraId="2A20B3A5" w14:textId="77777777" w:rsidR="00B50050" w:rsidRDefault="00B50050" w:rsidP="0088127C">
            <w:pPr>
              <w:pStyle w:val="OtherTableBody"/>
            </w:pPr>
            <w:r>
              <w:t>0700</w:t>
            </w:r>
          </w:p>
        </w:tc>
        <w:tc>
          <w:tcPr>
            <w:tcW w:w="900" w:type="dxa"/>
          </w:tcPr>
          <w:p w14:paraId="43988ECB" w14:textId="77777777" w:rsidR="00B50050" w:rsidRDefault="00B50050" w:rsidP="0088127C">
            <w:pPr>
              <w:pStyle w:val="OtherTableBody"/>
            </w:pPr>
            <w:r>
              <w:t>4A.4.3.7</w:t>
            </w:r>
          </w:p>
        </w:tc>
      </w:tr>
      <w:tr w:rsidR="00B50050" w14:paraId="3007D4AF" w14:textId="77777777" w:rsidTr="00195548">
        <w:tc>
          <w:tcPr>
            <w:tcW w:w="3500" w:type="dxa"/>
          </w:tcPr>
          <w:p w14:paraId="0A218D67" w14:textId="77777777" w:rsidR="00B50050" w:rsidRDefault="00B50050" w:rsidP="0088127C">
            <w:pPr>
              <w:pStyle w:val="OtherTableBody"/>
            </w:pPr>
            <w:r>
              <w:t>Supplementary Code</w:t>
            </w:r>
          </w:p>
        </w:tc>
        <w:tc>
          <w:tcPr>
            <w:tcW w:w="700" w:type="dxa"/>
          </w:tcPr>
          <w:p w14:paraId="443A6110" w14:textId="77777777" w:rsidR="00B50050" w:rsidRDefault="00B50050" w:rsidP="0088127C">
            <w:pPr>
              <w:pStyle w:val="OtherTableBody"/>
            </w:pPr>
            <w:r>
              <w:t>01476</w:t>
            </w:r>
          </w:p>
        </w:tc>
        <w:tc>
          <w:tcPr>
            <w:tcW w:w="600" w:type="dxa"/>
          </w:tcPr>
          <w:p w14:paraId="0EAA88F1" w14:textId="77777777" w:rsidR="00B50050" w:rsidRDefault="00B50050" w:rsidP="0088127C">
            <w:pPr>
              <w:pStyle w:val="OtherTableBody"/>
            </w:pPr>
            <w:r>
              <w:t>RXO</w:t>
            </w:r>
          </w:p>
        </w:tc>
        <w:tc>
          <w:tcPr>
            <w:tcW w:w="600" w:type="dxa"/>
          </w:tcPr>
          <w:p w14:paraId="3F544F21" w14:textId="77777777" w:rsidR="00B50050" w:rsidRDefault="00B50050" w:rsidP="0088127C">
            <w:pPr>
              <w:pStyle w:val="OtherTableBody"/>
            </w:pPr>
            <w:r>
              <w:t>24</w:t>
            </w:r>
          </w:p>
        </w:tc>
        <w:tc>
          <w:tcPr>
            <w:tcW w:w="600" w:type="dxa"/>
          </w:tcPr>
          <w:p w14:paraId="206C8D11" w14:textId="77777777" w:rsidR="00B50050" w:rsidRDefault="00B50050" w:rsidP="0088127C">
            <w:pPr>
              <w:pStyle w:val="OtherTableBody"/>
            </w:pPr>
            <w:r>
              <w:t>..</w:t>
            </w:r>
          </w:p>
        </w:tc>
        <w:tc>
          <w:tcPr>
            <w:tcW w:w="600" w:type="dxa"/>
          </w:tcPr>
          <w:p w14:paraId="7F6C841D" w14:textId="77777777" w:rsidR="00B50050" w:rsidRDefault="00B50050" w:rsidP="0088127C">
            <w:pPr>
              <w:pStyle w:val="OtherTableBody"/>
            </w:pPr>
          </w:p>
        </w:tc>
        <w:tc>
          <w:tcPr>
            <w:tcW w:w="600" w:type="dxa"/>
          </w:tcPr>
          <w:p w14:paraId="01153C8F" w14:textId="77777777" w:rsidR="00B50050" w:rsidRDefault="00B50050" w:rsidP="0088127C">
            <w:pPr>
              <w:pStyle w:val="OtherTableBody"/>
            </w:pPr>
            <w:r>
              <w:t>CWE</w:t>
            </w:r>
          </w:p>
        </w:tc>
        <w:tc>
          <w:tcPr>
            <w:tcW w:w="700" w:type="dxa"/>
          </w:tcPr>
          <w:p w14:paraId="26C0DC58" w14:textId="77777777" w:rsidR="00B50050" w:rsidRDefault="00B50050" w:rsidP="0088127C">
            <w:pPr>
              <w:pStyle w:val="OtherTableBody"/>
            </w:pPr>
            <w:r>
              <w:t>Y</w:t>
            </w:r>
          </w:p>
        </w:tc>
        <w:tc>
          <w:tcPr>
            <w:tcW w:w="600" w:type="dxa"/>
          </w:tcPr>
          <w:p w14:paraId="4FD1DDC2" w14:textId="77777777" w:rsidR="00B50050" w:rsidRDefault="00B50050" w:rsidP="0088127C">
            <w:pPr>
              <w:pStyle w:val="OtherTableBody"/>
            </w:pPr>
            <w:r>
              <w:t>0700</w:t>
            </w:r>
          </w:p>
        </w:tc>
        <w:tc>
          <w:tcPr>
            <w:tcW w:w="900" w:type="dxa"/>
          </w:tcPr>
          <w:p w14:paraId="41352CE3" w14:textId="77777777" w:rsidR="00B50050" w:rsidRDefault="00B50050" w:rsidP="0088127C">
            <w:pPr>
              <w:pStyle w:val="OtherTableBody"/>
            </w:pPr>
            <w:r>
              <w:t>4A.4.1.24</w:t>
            </w:r>
          </w:p>
        </w:tc>
      </w:tr>
      <w:tr w:rsidR="00B50050" w14:paraId="7C8E64C0" w14:textId="77777777" w:rsidTr="00195548">
        <w:tc>
          <w:tcPr>
            <w:tcW w:w="3500" w:type="dxa"/>
          </w:tcPr>
          <w:p w14:paraId="37771DB5" w14:textId="77777777" w:rsidR="00B50050" w:rsidRDefault="00B50050" w:rsidP="0088127C">
            <w:pPr>
              <w:pStyle w:val="OtherTableBody"/>
            </w:pPr>
            <w:r>
              <w:t>Supplementary Code</w:t>
            </w:r>
          </w:p>
        </w:tc>
        <w:tc>
          <w:tcPr>
            <w:tcW w:w="700" w:type="dxa"/>
          </w:tcPr>
          <w:p w14:paraId="6FBB8450" w14:textId="77777777" w:rsidR="00B50050" w:rsidRDefault="00B50050" w:rsidP="0088127C">
            <w:pPr>
              <w:pStyle w:val="OtherTableBody"/>
            </w:pPr>
            <w:r>
              <w:t>01476</w:t>
            </w:r>
          </w:p>
        </w:tc>
        <w:tc>
          <w:tcPr>
            <w:tcW w:w="600" w:type="dxa"/>
          </w:tcPr>
          <w:p w14:paraId="07CFEFEB" w14:textId="77777777" w:rsidR="00B50050" w:rsidRDefault="00B50050" w:rsidP="0088127C">
            <w:pPr>
              <w:pStyle w:val="OtherTableBody"/>
            </w:pPr>
            <w:r>
              <w:t>RXD</w:t>
            </w:r>
          </w:p>
        </w:tc>
        <w:tc>
          <w:tcPr>
            <w:tcW w:w="600" w:type="dxa"/>
          </w:tcPr>
          <w:p w14:paraId="4F33D1C7" w14:textId="77777777" w:rsidR="00B50050" w:rsidRDefault="00B50050" w:rsidP="0088127C">
            <w:pPr>
              <w:pStyle w:val="OtherTableBody"/>
            </w:pPr>
            <w:r>
              <w:t>25</w:t>
            </w:r>
          </w:p>
        </w:tc>
        <w:tc>
          <w:tcPr>
            <w:tcW w:w="600" w:type="dxa"/>
          </w:tcPr>
          <w:p w14:paraId="12039D1B" w14:textId="77777777" w:rsidR="00B50050" w:rsidRDefault="00B50050" w:rsidP="0088127C">
            <w:pPr>
              <w:pStyle w:val="OtherTableBody"/>
            </w:pPr>
            <w:r>
              <w:t>..</w:t>
            </w:r>
          </w:p>
        </w:tc>
        <w:tc>
          <w:tcPr>
            <w:tcW w:w="600" w:type="dxa"/>
          </w:tcPr>
          <w:p w14:paraId="2FAED82C" w14:textId="77777777" w:rsidR="00B50050" w:rsidRDefault="00B50050" w:rsidP="0088127C">
            <w:pPr>
              <w:pStyle w:val="OtherTableBody"/>
            </w:pPr>
          </w:p>
        </w:tc>
        <w:tc>
          <w:tcPr>
            <w:tcW w:w="600" w:type="dxa"/>
          </w:tcPr>
          <w:p w14:paraId="61A7CEC6" w14:textId="77777777" w:rsidR="00B50050" w:rsidRDefault="00B50050" w:rsidP="0088127C">
            <w:pPr>
              <w:pStyle w:val="OtherTableBody"/>
            </w:pPr>
            <w:r>
              <w:t>CWE</w:t>
            </w:r>
          </w:p>
        </w:tc>
        <w:tc>
          <w:tcPr>
            <w:tcW w:w="700" w:type="dxa"/>
          </w:tcPr>
          <w:p w14:paraId="7DB46402" w14:textId="77777777" w:rsidR="00B50050" w:rsidRDefault="00B50050" w:rsidP="0088127C">
            <w:pPr>
              <w:pStyle w:val="OtherTableBody"/>
            </w:pPr>
            <w:r>
              <w:t>Y</w:t>
            </w:r>
          </w:p>
        </w:tc>
        <w:tc>
          <w:tcPr>
            <w:tcW w:w="600" w:type="dxa"/>
          </w:tcPr>
          <w:p w14:paraId="0C6D9804" w14:textId="77777777" w:rsidR="00B50050" w:rsidRDefault="00B50050" w:rsidP="0088127C">
            <w:pPr>
              <w:pStyle w:val="OtherTableBody"/>
            </w:pPr>
            <w:r>
              <w:t>0700</w:t>
            </w:r>
          </w:p>
        </w:tc>
        <w:tc>
          <w:tcPr>
            <w:tcW w:w="900" w:type="dxa"/>
          </w:tcPr>
          <w:p w14:paraId="636D8B85" w14:textId="77777777" w:rsidR="00B50050" w:rsidRDefault="00B50050" w:rsidP="0088127C">
            <w:pPr>
              <w:pStyle w:val="OtherTableBody"/>
            </w:pPr>
            <w:r>
              <w:t>4A.4.5.25</w:t>
            </w:r>
          </w:p>
        </w:tc>
      </w:tr>
      <w:tr w:rsidR="00B50050" w14:paraId="632EC1B5" w14:textId="77777777" w:rsidTr="00195548">
        <w:tc>
          <w:tcPr>
            <w:tcW w:w="3500" w:type="dxa"/>
          </w:tcPr>
          <w:p w14:paraId="7DBC081E" w14:textId="77777777" w:rsidR="00B50050" w:rsidRDefault="00B50050" w:rsidP="0088127C">
            <w:pPr>
              <w:pStyle w:val="OtherTableBody"/>
            </w:pPr>
            <w:r>
              <w:t>Supplementary Code</w:t>
            </w:r>
          </w:p>
        </w:tc>
        <w:tc>
          <w:tcPr>
            <w:tcW w:w="700" w:type="dxa"/>
          </w:tcPr>
          <w:p w14:paraId="3190562B" w14:textId="77777777" w:rsidR="00B50050" w:rsidRDefault="00B50050" w:rsidP="0088127C">
            <w:pPr>
              <w:pStyle w:val="OtherTableBody"/>
            </w:pPr>
            <w:r>
              <w:t>01476</w:t>
            </w:r>
          </w:p>
        </w:tc>
        <w:tc>
          <w:tcPr>
            <w:tcW w:w="600" w:type="dxa"/>
          </w:tcPr>
          <w:p w14:paraId="09467F6C" w14:textId="77777777" w:rsidR="00B50050" w:rsidRDefault="00B50050" w:rsidP="0088127C">
            <w:pPr>
              <w:pStyle w:val="OtherTableBody"/>
            </w:pPr>
            <w:r>
              <w:t>RXE</w:t>
            </w:r>
          </w:p>
        </w:tc>
        <w:tc>
          <w:tcPr>
            <w:tcW w:w="600" w:type="dxa"/>
          </w:tcPr>
          <w:p w14:paraId="709316DE" w14:textId="77777777" w:rsidR="00B50050" w:rsidRDefault="00B50050" w:rsidP="0088127C">
            <w:pPr>
              <w:pStyle w:val="OtherTableBody"/>
            </w:pPr>
            <w:r>
              <w:t>31</w:t>
            </w:r>
          </w:p>
        </w:tc>
        <w:tc>
          <w:tcPr>
            <w:tcW w:w="600" w:type="dxa"/>
          </w:tcPr>
          <w:p w14:paraId="55E12B2C" w14:textId="77777777" w:rsidR="00B50050" w:rsidRDefault="00B50050" w:rsidP="0088127C">
            <w:pPr>
              <w:pStyle w:val="OtherTableBody"/>
            </w:pPr>
            <w:r>
              <w:t>..</w:t>
            </w:r>
          </w:p>
        </w:tc>
        <w:tc>
          <w:tcPr>
            <w:tcW w:w="600" w:type="dxa"/>
          </w:tcPr>
          <w:p w14:paraId="3A421FCF" w14:textId="77777777" w:rsidR="00B50050" w:rsidRDefault="00B50050" w:rsidP="0088127C">
            <w:pPr>
              <w:pStyle w:val="OtherTableBody"/>
            </w:pPr>
          </w:p>
        </w:tc>
        <w:tc>
          <w:tcPr>
            <w:tcW w:w="600" w:type="dxa"/>
          </w:tcPr>
          <w:p w14:paraId="15CB2676" w14:textId="77777777" w:rsidR="00B50050" w:rsidRDefault="00B50050" w:rsidP="0088127C">
            <w:pPr>
              <w:pStyle w:val="OtherTableBody"/>
            </w:pPr>
            <w:r>
              <w:t>CWE</w:t>
            </w:r>
          </w:p>
        </w:tc>
        <w:tc>
          <w:tcPr>
            <w:tcW w:w="700" w:type="dxa"/>
          </w:tcPr>
          <w:p w14:paraId="2D8F43AD" w14:textId="77777777" w:rsidR="00B50050" w:rsidRDefault="00B50050" w:rsidP="0088127C">
            <w:pPr>
              <w:pStyle w:val="OtherTableBody"/>
            </w:pPr>
            <w:r>
              <w:t>Y</w:t>
            </w:r>
          </w:p>
        </w:tc>
        <w:tc>
          <w:tcPr>
            <w:tcW w:w="600" w:type="dxa"/>
          </w:tcPr>
          <w:p w14:paraId="6C241046" w14:textId="77777777" w:rsidR="00B50050" w:rsidRDefault="00B50050" w:rsidP="0088127C">
            <w:pPr>
              <w:pStyle w:val="OtherTableBody"/>
            </w:pPr>
            <w:r>
              <w:t>0700</w:t>
            </w:r>
          </w:p>
        </w:tc>
        <w:tc>
          <w:tcPr>
            <w:tcW w:w="900" w:type="dxa"/>
          </w:tcPr>
          <w:p w14:paraId="3E9131C2" w14:textId="77777777" w:rsidR="00B50050" w:rsidRDefault="00B50050" w:rsidP="0088127C">
            <w:pPr>
              <w:pStyle w:val="OtherTableBody"/>
            </w:pPr>
            <w:r>
              <w:t>4A.4.4.31</w:t>
            </w:r>
          </w:p>
        </w:tc>
      </w:tr>
      <w:tr w:rsidR="00B50050" w14:paraId="22A92298" w14:textId="77777777" w:rsidTr="00195548">
        <w:tc>
          <w:tcPr>
            <w:tcW w:w="3500" w:type="dxa"/>
          </w:tcPr>
          <w:p w14:paraId="13CA1B9E" w14:textId="77777777" w:rsidR="00B50050" w:rsidRDefault="00B50050" w:rsidP="0088127C">
            <w:pPr>
              <w:pStyle w:val="OtherTableBody"/>
            </w:pPr>
            <w:r>
              <w:t>Supplier Identifier</w:t>
            </w:r>
          </w:p>
        </w:tc>
        <w:tc>
          <w:tcPr>
            <w:tcW w:w="700" w:type="dxa"/>
          </w:tcPr>
          <w:p w14:paraId="4B922E3A" w14:textId="77777777" w:rsidR="00B50050" w:rsidRDefault="00B50050" w:rsidP="0088127C">
            <w:pPr>
              <w:pStyle w:val="OtherTableBody"/>
            </w:pPr>
            <w:r>
              <w:t>01389</w:t>
            </w:r>
          </w:p>
        </w:tc>
        <w:tc>
          <w:tcPr>
            <w:tcW w:w="600" w:type="dxa"/>
          </w:tcPr>
          <w:p w14:paraId="420438E4" w14:textId="77777777" w:rsidR="00B50050" w:rsidRDefault="00B50050" w:rsidP="0088127C">
            <w:pPr>
              <w:pStyle w:val="OtherTableBody"/>
            </w:pPr>
            <w:r>
              <w:t>INV</w:t>
            </w:r>
          </w:p>
        </w:tc>
        <w:tc>
          <w:tcPr>
            <w:tcW w:w="600" w:type="dxa"/>
          </w:tcPr>
          <w:p w14:paraId="37076A28" w14:textId="77777777" w:rsidR="00B50050" w:rsidRDefault="00B50050" w:rsidP="0088127C">
            <w:pPr>
              <w:pStyle w:val="OtherTableBody"/>
            </w:pPr>
            <w:r>
              <w:t>18</w:t>
            </w:r>
          </w:p>
        </w:tc>
        <w:tc>
          <w:tcPr>
            <w:tcW w:w="600" w:type="dxa"/>
          </w:tcPr>
          <w:p w14:paraId="32804684" w14:textId="77777777" w:rsidR="00B50050" w:rsidRDefault="00B50050" w:rsidP="0088127C">
            <w:pPr>
              <w:pStyle w:val="OtherTableBody"/>
            </w:pPr>
            <w:r>
              <w:t>..</w:t>
            </w:r>
          </w:p>
        </w:tc>
        <w:tc>
          <w:tcPr>
            <w:tcW w:w="600" w:type="dxa"/>
          </w:tcPr>
          <w:p w14:paraId="7E1E0274" w14:textId="77777777" w:rsidR="00B50050" w:rsidRDefault="00B50050" w:rsidP="0088127C">
            <w:pPr>
              <w:pStyle w:val="OtherTableBody"/>
            </w:pPr>
          </w:p>
        </w:tc>
        <w:tc>
          <w:tcPr>
            <w:tcW w:w="600" w:type="dxa"/>
          </w:tcPr>
          <w:p w14:paraId="60510770" w14:textId="77777777" w:rsidR="00B50050" w:rsidRDefault="00B50050" w:rsidP="0088127C">
            <w:pPr>
              <w:pStyle w:val="OtherTableBody"/>
            </w:pPr>
            <w:r>
              <w:t>CWE</w:t>
            </w:r>
          </w:p>
        </w:tc>
        <w:tc>
          <w:tcPr>
            <w:tcW w:w="700" w:type="dxa"/>
          </w:tcPr>
          <w:p w14:paraId="1F9731BA" w14:textId="77777777" w:rsidR="00B50050" w:rsidRDefault="00B50050" w:rsidP="0088127C">
            <w:pPr>
              <w:pStyle w:val="OtherTableBody"/>
            </w:pPr>
          </w:p>
        </w:tc>
        <w:tc>
          <w:tcPr>
            <w:tcW w:w="600" w:type="dxa"/>
          </w:tcPr>
          <w:p w14:paraId="065B5E7A" w14:textId="77777777" w:rsidR="00B50050" w:rsidRDefault="00B50050" w:rsidP="0088127C">
            <w:pPr>
              <w:pStyle w:val="OtherTableBody"/>
            </w:pPr>
            <w:r>
              <w:t>0386</w:t>
            </w:r>
          </w:p>
        </w:tc>
        <w:tc>
          <w:tcPr>
            <w:tcW w:w="900" w:type="dxa"/>
          </w:tcPr>
          <w:p w14:paraId="7A4420BE" w14:textId="77777777" w:rsidR="00B50050" w:rsidRDefault="00B50050" w:rsidP="0088127C">
            <w:pPr>
              <w:pStyle w:val="OtherTableBody"/>
            </w:pPr>
            <w:r>
              <w:t>13.4.4.18</w:t>
            </w:r>
          </w:p>
        </w:tc>
      </w:tr>
      <w:tr w:rsidR="00B50050" w14:paraId="7BBB1B8A" w14:textId="77777777" w:rsidTr="00195548">
        <w:tc>
          <w:tcPr>
            <w:tcW w:w="3500" w:type="dxa"/>
          </w:tcPr>
          <w:p w14:paraId="4DA0E793" w14:textId="77777777" w:rsidR="00B50050" w:rsidRDefault="00B50050" w:rsidP="0088127C">
            <w:pPr>
              <w:pStyle w:val="OtherTableBody"/>
            </w:pPr>
            <w:r>
              <w:t xml:space="preserve">Supplier Type </w:t>
            </w:r>
          </w:p>
        </w:tc>
        <w:tc>
          <w:tcPr>
            <w:tcW w:w="700" w:type="dxa"/>
          </w:tcPr>
          <w:p w14:paraId="30E0E1BF" w14:textId="77777777" w:rsidR="00B50050" w:rsidRDefault="00B50050" w:rsidP="0088127C">
            <w:pPr>
              <w:pStyle w:val="OtherTableBody"/>
            </w:pPr>
            <w:r>
              <w:t>02399</w:t>
            </w:r>
          </w:p>
        </w:tc>
        <w:tc>
          <w:tcPr>
            <w:tcW w:w="600" w:type="dxa"/>
          </w:tcPr>
          <w:p w14:paraId="3E413314" w14:textId="77777777" w:rsidR="00B50050" w:rsidRDefault="00B50050" w:rsidP="0088127C">
            <w:pPr>
              <w:pStyle w:val="OtherTableBody"/>
            </w:pPr>
            <w:r>
              <w:t>CTR</w:t>
            </w:r>
          </w:p>
        </w:tc>
        <w:tc>
          <w:tcPr>
            <w:tcW w:w="600" w:type="dxa"/>
          </w:tcPr>
          <w:p w14:paraId="6651662C" w14:textId="77777777" w:rsidR="00B50050" w:rsidRDefault="00B50050" w:rsidP="0088127C">
            <w:pPr>
              <w:pStyle w:val="OtherTableBody"/>
            </w:pPr>
            <w:r>
              <w:t>8</w:t>
            </w:r>
          </w:p>
        </w:tc>
        <w:tc>
          <w:tcPr>
            <w:tcW w:w="600" w:type="dxa"/>
          </w:tcPr>
          <w:p w14:paraId="5BC99301" w14:textId="77777777" w:rsidR="00B50050" w:rsidRDefault="00B50050" w:rsidP="0088127C">
            <w:pPr>
              <w:pStyle w:val="OtherTableBody"/>
            </w:pPr>
            <w:r>
              <w:t>..</w:t>
            </w:r>
          </w:p>
        </w:tc>
        <w:tc>
          <w:tcPr>
            <w:tcW w:w="600" w:type="dxa"/>
          </w:tcPr>
          <w:p w14:paraId="5F197237" w14:textId="77777777" w:rsidR="00B50050" w:rsidRDefault="00B50050" w:rsidP="0088127C">
            <w:pPr>
              <w:pStyle w:val="OtherTableBody"/>
            </w:pPr>
          </w:p>
        </w:tc>
        <w:tc>
          <w:tcPr>
            <w:tcW w:w="600" w:type="dxa"/>
          </w:tcPr>
          <w:p w14:paraId="6E3F948D" w14:textId="77777777" w:rsidR="00B50050" w:rsidRDefault="00B50050" w:rsidP="0088127C">
            <w:pPr>
              <w:pStyle w:val="OtherTableBody"/>
            </w:pPr>
            <w:r>
              <w:t>CWE</w:t>
            </w:r>
          </w:p>
        </w:tc>
        <w:tc>
          <w:tcPr>
            <w:tcW w:w="700" w:type="dxa"/>
          </w:tcPr>
          <w:p w14:paraId="1832C6A2" w14:textId="77777777" w:rsidR="00B50050" w:rsidRDefault="00B50050" w:rsidP="0088127C">
            <w:pPr>
              <w:pStyle w:val="OtherTableBody"/>
            </w:pPr>
          </w:p>
        </w:tc>
        <w:tc>
          <w:tcPr>
            <w:tcW w:w="600" w:type="dxa"/>
          </w:tcPr>
          <w:p w14:paraId="6EFAED6B" w14:textId="77777777" w:rsidR="00B50050" w:rsidRDefault="00B50050" w:rsidP="0088127C">
            <w:pPr>
              <w:pStyle w:val="OtherTableBody"/>
            </w:pPr>
            <w:r>
              <w:t>0946</w:t>
            </w:r>
          </w:p>
        </w:tc>
        <w:tc>
          <w:tcPr>
            <w:tcW w:w="900" w:type="dxa"/>
          </w:tcPr>
          <w:p w14:paraId="2B732765" w14:textId="77777777" w:rsidR="00B50050" w:rsidRDefault="00B50050" w:rsidP="0088127C">
            <w:pPr>
              <w:pStyle w:val="OtherTableBody"/>
            </w:pPr>
            <w:r>
              <w:t>8.14.2.8</w:t>
            </w:r>
          </w:p>
        </w:tc>
      </w:tr>
      <w:tr w:rsidR="00B50050" w14:paraId="6B115215" w14:textId="77777777" w:rsidTr="00195548">
        <w:tc>
          <w:tcPr>
            <w:tcW w:w="3500" w:type="dxa"/>
          </w:tcPr>
          <w:p w14:paraId="541C72C5" w14:textId="77777777" w:rsidR="00B50050" w:rsidRDefault="00B50050" w:rsidP="0088127C">
            <w:pPr>
              <w:pStyle w:val="OtherTableBody"/>
            </w:pPr>
            <w:r>
              <w:t xml:space="preserve">Supply Risk Codes </w:t>
            </w:r>
          </w:p>
        </w:tc>
        <w:tc>
          <w:tcPr>
            <w:tcW w:w="700" w:type="dxa"/>
          </w:tcPr>
          <w:p w14:paraId="626BD04C" w14:textId="77777777" w:rsidR="00B50050" w:rsidRDefault="00B50050" w:rsidP="0088127C">
            <w:pPr>
              <w:pStyle w:val="OtherTableBody"/>
            </w:pPr>
            <w:r>
              <w:t>02266</w:t>
            </w:r>
          </w:p>
        </w:tc>
        <w:tc>
          <w:tcPr>
            <w:tcW w:w="600" w:type="dxa"/>
          </w:tcPr>
          <w:p w14:paraId="5D22E08E" w14:textId="77777777" w:rsidR="00B50050" w:rsidRDefault="00B50050" w:rsidP="0088127C">
            <w:pPr>
              <w:pStyle w:val="OtherTableBody"/>
            </w:pPr>
            <w:r>
              <w:t>ITM</w:t>
            </w:r>
          </w:p>
        </w:tc>
        <w:tc>
          <w:tcPr>
            <w:tcW w:w="600" w:type="dxa"/>
          </w:tcPr>
          <w:p w14:paraId="1E0D8579" w14:textId="77777777" w:rsidR="00B50050" w:rsidRDefault="00B50050" w:rsidP="0088127C">
            <w:pPr>
              <w:pStyle w:val="OtherTableBody"/>
            </w:pPr>
            <w:r>
              <w:t>15</w:t>
            </w:r>
          </w:p>
        </w:tc>
        <w:tc>
          <w:tcPr>
            <w:tcW w:w="600" w:type="dxa"/>
          </w:tcPr>
          <w:p w14:paraId="07C63D4A" w14:textId="77777777" w:rsidR="00B50050" w:rsidRDefault="00B50050" w:rsidP="0088127C">
            <w:pPr>
              <w:pStyle w:val="OtherTableBody"/>
            </w:pPr>
            <w:r>
              <w:t>..</w:t>
            </w:r>
          </w:p>
        </w:tc>
        <w:tc>
          <w:tcPr>
            <w:tcW w:w="600" w:type="dxa"/>
          </w:tcPr>
          <w:p w14:paraId="5B29FA8D" w14:textId="77777777" w:rsidR="00B50050" w:rsidRDefault="00B50050" w:rsidP="0088127C">
            <w:pPr>
              <w:pStyle w:val="OtherTableBody"/>
            </w:pPr>
          </w:p>
        </w:tc>
        <w:tc>
          <w:tcPr>
            <w:tcW w:w="600" w:type="dxa"/>
          </w:tcPr>
          <w:p w14:paraId="747DD5AD" w14:textId="77777777" w:rsidR="00B50050" w:rsidRDefault="00B50050" w:rsidP="0088127C">
            <w:pPr>
              <w:pStyle w:val="OtherTableBody"/>
            </w:pPr>
            <w:r>
              <w:t>CWE</w:t>
            </w:r>
          </w:p>
        </w:tc>
        <w:tc>
          <w:tcPr>
            <w:tcW w:w="700" w:type="dxa"/>
          </w:tcPr>
          <w:p w14:paraId="1A7B419D" w14:textId="77777777" w:rsidR="00B50050" w:rsidRDefault="00B50050" w:rsidP="0088127C">
            <w:pPr>
              <w:pStyle w:val="OtherTableBody"/>
            </w:pPr>
          </w:p>
        </w:tc>
        <w:tc>
          <w:tcPr>
            <w:tcW w:w="600" w:type="dxa"/>
          </w:tcPr>
          <w:p w14:paraId="0590EFF1" w14:textId="77777777" w:rsidR="00B50050" w:rsidRDefault="00B50050" w:rsidP="0088127C">
            <w:pPr>
              <w:pStyle w:val="OtherTableBody"/>
            </w:pPr>
            <w:r>
              <w:t>0871</w:t>
            </w:r>
          </w:p>
        </w:tc>
        <w:tc>
          <w:tcPr>
            <w:tcW w:w="900" w:type="dxa"/>
          </w:tcPr>
          <w:p w14:paraId="2451A41A" w14:textId="77777777" w:rsidR="00B50050" w:rsidRDefault="00B50050" w:rsidP="0088127C">
            <w:pPr>
              <w:pStyle w:val="OtherTableBody"/>
            </w:pPr>
            <w:r>
              <w:t>17.4.2.15</w:t>
            </w:r>
          </w:p>
        </w:tc>
      </w:tr>
      <w:tr w:rsidR="00B50050" w14:paraId="44CEBA08" w14:textId="77777777" w:rsidTr="00195548">
        <w:tc>
          <w:tcPr>
            <w:tcW w:w="3500" w:type="dxa"/>
          </w:tcPr>
          <w:p w14:paraId="1286EB44" w14:textId="77777777" w:rsidR="00B50050" w:rsidRDefault="00B50050" w:rsidP="0088127C">
            <w:pPr>
              <w:pStyle w:val="OtherTableBody"/>
            </w:pPr>
            <w:r>
              <w:t>Surgeon</w:t>
            </w:r>
          </w:p>
        </w:tc>
        <w:tc>
          <w:tcPr>
            <w:tcW w:w="700" w:type="dxa"/>
          </w:tcPr>
          <w:p w14:paraId="5CFC3817" w14:textId="77777777" w:rsidR="00B50050" w:rsidRDefault="00B50050" w:rsidP="0088127C">
            <w:pPr>
              <w:pStyle w:val="OtherTableBody"/>
            </w:pPr>
            <w:r>
              <w:t>00401</w:t>
            </w:r>
          </w:p>
        </w:tc>
        <w:tc>
          <w:tcPr>
            <w:tcW w:w="600" w:type="dxa"/>
          </w:tcPr>
          <w:p w14:paraId="5300A086" w14:textId="77777777" w:rsidR="00B50050" w:rsidRDefault="00B50050" w:rsidP="0088127C">
            <w:pPr>
              <w:pStyle w:val="OtherTableBody"/>
            </w:pPr>
            <w:r>
              <w:t>PR1</w:t>
            </w:r>
          </w:p>
        </w:tc>
        <w:tc>
          <w:tcPr>
            <w:tcW w:w="600" w:type="dxa"/>
          </w:tcPr>
          <w:p w14:paraId="5A1B0A2C" w14:textId="77777777" w:rsidR="00B50050" w:rsidRDefault="00B50050" w:rsidP="0088127C">
            <w:pPr>
              <w:pStyle w:val="OtherTableBody"/>
            </w:pPr>
            <w:r>
              <w:t>11</w:t>
            </w:r>
          </w:p>
        </w:tc>
        <w:tc>
          <w:tcPr>
            <w:tcW w:w="600" w:type="dxa"/>
          </w:tcPr>
          <w:p w14:paraId="5A621D7D" w14:textId="77777777" w:rsidR="00B50050" w:rsidRDefault="00B50050" w:rsidP="0088127C">
            <w:pPr>
              <w:pStyle w:val="OtherTableBody"/>
            </w:pPr>
            <w:r>
              <w:t>..</w:t>
            </w:r>
          </w:p>
        </w:tc>
        <w:tc>
          <w:tcPr>
            <w:tcW w:w="600" w:type="dxa"/>
          </w:tcPr>
          <w:p w14:paraId="011226A5" w14:textId="77777777" w:rsidR="00B50050" w:rsidRDefault="00B50050" w:rsidP="0088127C">
            <w:pPr>
              <w:pStyle w:val="OtherTableBody"/>
            </w:pPr>
          </w:p>
        </w:tc>
        <w:tc>
          <w:tcPr>
            <w:tcW w:w="600" w:type="dxa"/>
          </w:tcPr>
          <w:p w14:paraId="30614070" w14:textId="77777777" w:rsidR="00B50050" w:rsidRDefault="00B50050" w:rsidP="0088127C">
            <w:pPr>
              <w:pStyle w:val="OtherTableBody"/>
            </w:pPr>
            <w:r>
              <w:t>-</w:t>
            </w:r>
          </w:p>
        </w:tc>
        <w:tc>
          <w:tcPr>
            <w:tcW w:w="700" w:type="dxa"/>
          </w:tcPr>
          <w:p w14:paraId="1DF1E0E2" w14:textId="77777777" w:rsidR="00B50050" w:rsidRDefault="00B50050" w:rsidP="0088127C">
            <w:pPr>
              <w:pStyle w:val="OtherTableBody"/>
            </w:pPr>
          </w:p>
        </w:tc>
        <w:tc>
          <w:tcPr>
            <w:tcW w:w="600" w:type="dxa"/>
          </w:tcPr>
          <w:p w14:paraId="634CF50F" w14:textId="77777777" w:rsidR="00B50050" w:rsidRDefault="00B50050" w:rsidP="0088127C">
            <w:pPr>
              <w:pStyle w:val="OtherTableBody"/>
            </w:pPr>
          </w:p>
        </w:tc>
        <w:tc>
          <w:tcPr>
            <w:tcW w:w="900" w:type="dxa"/>
          </w:tcPr>
          <w:p w14:paraId="1A62366D" w14:textId="77777777" w:rsidR="00B50050" w:rsidRDefault="00B50050" w:rsidP="0088127C">
            <w:pPr>
              <w:pStyle w:val="OtherTableBody"/>
            </w:pPr>
            <w:r>
              <w:t>6.5.4.11</w:t>
            </w:r>
          </w:p>
        </w:tc>
      </w:tr>
      <w:tr w:rsidR="00B50050" w14:paraId="042E1061" w14:textId="77777777" w:rsidTr="00195548">
        <w:tc>
          <w:tcPr>
            <w:tcW w:w="3500" w:type="dxa"/>
          </w:tcPr>
          <w:p w14:paraId="49C394DB" w14:textId="77777777" w:rsidR="00B50050" w:rsidRDefault="00B50050" w:rsidP="0088127C">
            <w:pPr>
              <w:pStyle w:val="OtherTableBody"/>
            </w:pPr>
            <w:r>
              <w:t>Suspend Flag</w:t>
            </w:r>
          </w:p>
        </w:tc>
        <w:tc>
          <w:tcPr>
            <w:tcW w:w="700" w:type="dxa"/>
          </w:tcPr>
          <w:p w14:paraId="6F326821" w14:textId="77777777" w:rsidR="00B50050" w:rsidRDefault="00B50050" w:rsidP="0088127C">
            <w:pPr>
              <w:pStyle w:val="OtherTableBody"/>
            </w:pPr>
            <w:r>
              <w:t>00806</w:t>
            </w:r>
          </w:p>
        </w:tc>
        <w:tc>
          <w:tcPr>
            <w:tcW w:w="600" w:type="dxa"/>
          </w:tcPr>
          <w:p w14:paraId="7BD19A45" w14:textId="77777777" w:rsidR="00B50050" w:rsidRDefault="00B50050" w:rsidP="0088127C">
            <w:pPr>
              <w:pStyle w:val="OtherTableBody"/>
            </w:pPr>
            <w:r>
              <w:t>IN2</w:t>
            </w:r>
          </w:p>
        </w:tc>
        <w:tc>
          <w:tcPr>
            <w:tcW w:w="600" w:type="dxa"/>
          </w:tcPr>
          <w:p w14:paraId="331832A4" w14:textId="77777777" w:rsidR="00B50050" w:rsidRDefault="00B50050" w:rsidP="0088127C">
            <w:pPr>
              <w:pStyle w:val="OtherTableBody"/>
            </w:pPr>
            <w:r>
              <w:t>66</w:t>
            </w:r>
          </w:p>
        </w:tc>
        <w:tc>
          <w:tcPr>
            <w:tcW w:w="600" w:type="dxa"/>
          </w:tcPr>
          <w:p w14:paraId="425B94DF" w14:textId="77777777" w:rsidR="00B50050" w:rsidRDefault="00B50050" w:rsidP="0088127C">
            <w:pPr>
              <w:pStyle w:val="OtherTableBody"/>
            </w:pPr>
            <w:r>
              <w:t>1..1</w:t>
            </w:r>
          </w:p>
        </w:tc>
        <w:tc>
          <w:tcPr>
            <w:tcW w:w="600" w:type="dxa"/>
          </w:tcPr>
          <w:p w14:paraId="4E6AF9F1" w14:textId="77777777" w:rsidR="00B50050" w:rsidRDefault="00B50050" w:rsidP="0088127C">
            <w:pPr>
              <w:pStyle w:val="OtherTableBody"/>
            </w:pPr>
          </w:p>
        </w:tc>
        <w:tc>
          <w:tcPr>
            <w:tcW w:w="600" w:type="dxa"/>
          </w:tcPr>
          <w:p w14:paraId="79035E9A" w14:textId="77777777" w:rsidR="00B50050" w:rsidRDefault="00B50050" w:rsidP="0088127C">
            <w:pPr>
              <w:pStyle w:val="OtherTableBody"/>
            </w:pPr>
            <w:r>
              <w:t>ID</w:t>
            </w:r>
          </w:p>
        </w:tc>
        <w:tc>
          <w:tcPr>
            <w:tcW w:w="700" w:type="dxa"/>
          </w:tcPr>
          <w:p w14:paraId="115121CD" w14:textId="77777777" w:rsidR="00B50050" w:rsidRDefault="00B50050" w:rsidP="0088127C">
            <w:pPr>
              <w:pStyle w:val="OtherTableBody"/>
            </w:pPr>
          </w:p>
        </w:tc>
        <w:tc>
          <w:tcPr>
            <w:tcW w:w="600" w:type="dxa"/>
          </w:tcPr>
          <w:p w14:paraId="708A5FA8" w14:textId="77777777" w:rsidR="00B50050" w:rsidRDefault="00B50050" w:rsidP="0088127C">
            <w:pPr>
              <w:pStyle w:val="OtherTableBody"/>
            </w:pPr>
            <w:r>
              <w:t>0136</w:t>
            </w:r>
          </w:p>
        </w:tc>
        <w:tc>
          <w:tcPr>
            <w:tcW w:w="900" w:type="dxa"/>
          </w:tcPr>
          <w:p w14:paraId="078493FD" w14:textId="77777777" w:rsidR="00B50050" w:rsidRDefault="00B50050" w:rsidP="0088127C">
            <w:pPr>
              <w:pStyle w:val="OtherTableBody"/>
            </w:pPr>
            <w:r>
              <w:t>6.5.7.66</w:t>
            </w:r>
          </w:p>
        </w:tc>
      </w:tr>
      <w:tr w:rsidR="00B50050" w14:paraId="45DC575F" w14:textId="77777777" w:rsidTr="00195548">
        <w:tc>
          <w:tcPr>
            <w:tcW w:w="3500" w:type="dxa"/>
          </w:tcPr>
          <w:p w14:paraId="763706F1" w14:textId="77777777" w:rsidR="00B50050" w:rsidRDefault="00B50050" w:rsidP="0088127C">
            <w:pPr>
              <w:pStyle w:val="OtherTableBody"/>
            </w:pPr>
            <w:r>
              <w:t>Syringe Manufacturer</w:t>
            </w:r>
          </w:p>
        </w:tc>
        <w:tc>
          <w:tcPr>
            <w:tcW w:w="700" w:type="dxa"/>
          </w:tcPr>
          <w:p w14:paraId="3812441C" w14:textId="77777777" w:rsidR="00B50050" w:rsidRDefault="00B50050" w:rsidP="0088127C">
            <w:pPr>
              <w:pStyle w:val="OtherTableBody"/>
            </w:pPr>
            <w:r>
              <w:t>03339</w:t>
            </w:r>
          </w:p>
        </w:tc>
        <w:tc>
          <w:tcPr>
            <w:tcW w:w="600" w:type="dxa"/>
          </w:tcPr>
          <w:p w14:paraId="2FCBCA0D" w14:textId="77777777" w:rsidR="00B50050" w:rsidRDefault="00B50050" w:rsidP="0088127C">
            <w:pPr>
              <w:pStyle w:val="OtherTableBody"/>
            </w:pPr>
            <w:r>
              <w:t>RXV</w:t>
            </w:r>
          </w:p>
        </w:tc>
        <w:tc>
          <w:tcPr>
            <w:tcW w:w="600" w:type="dxa"/>
          </w:tcPr>
          <w:p w14:paraId="3813336F" w14:textId="77777777" w:rsidR="00B50050" w:rsidRDefault="00B50050" w:rsidP="0088127C">
            <w:pPr>
              <w:pStyle w:val="OtherTableBody"/>
            </w:pPr>
            <w:r>
              <w:t>18</w:t>
            </w:r>
          </w:p>
        </w:tc>
        <w:tc>
          <w:tcPr>
            <w:tcW w:w="600" w:type="dxa"/>
          </w:tcPr>
          <w:p w14:paraId="53A8F394" w14:textId="77777777" w:rsidR="00B50050" w:rsidRDefault="00B50050" w:rsidP="0088127C">
            <w:pPr>
              <w:pStyle w:val="OtherTableBody"/>
            </w:pPr>
            <w:r>
              <w:t>..</w:t>
            </w:r>
          </w:p>
        </w:tc>
        <w:tc>
          <w:tcPr>
            <w:tcW w:w="600" w:type="dxa"/>
          </w:tcPr>
          <w:p w14:paraId="13954ED5" w14:textId="77777777" w:rsidR="00B50050" w:rsidRDefault="00B50050" w:rsidP="0088127C">
            <w:pPr>
              <w:pStyle w:val="OtherTableBody"/>
            </w:pPr>
          </w:p>
        </w:tc>
        <w:tc>
          <w:tcPr>
            <w:tcW w:w="600" w:type="dxa"/>
          </w:tcPr>
          <w:p w14:paraId="61FE0197" w14:textId="77777777" w:rsidR="00B50050" w:rsidRDefault="00B50050" w:rsidP="0088127C">
            <w:pPr>
              <w:pStyle w:val="OtherTableBody"/>
            </w:pPr>
            <w:r>
              <w:t>CWE</w:t>
            </w:r>
          </w:p>
        </w:tc>
        <w:tc>
          <w:tcPr>
            <w:tcW w:w="700" w:type="dxa"/>
          </w:tcPr>
          <w:p w14:paraId="688FF13E" w14:textId="77777777" w:rsidR="00B50050" w:rsidRDefault="00B50050" w:rsidP="0088127C">
            <w:pPr>
              <w:pStyle w:val="OtherTableBody"/>
            </w:pPr>
          </w:p>
        </w:tc>
        <w:tc>
          <w:tcPr>
            <w:tcW w:w="600" w:type="dxa"/>
          </w:tcPr>
          <w:p w14:paraId="7526CD3C" w14:textId="77777777" w:rsidR="00B50050" w:rsidRDefault="00B50050" w:rsidP="0088127C">
            <w:pPr>
              <w:pStyle w:val="OtherTableBody"/>
            </w:pPr>
          </w:p>
        </w:tc>
        <w:tc>
          <w:tcPr>
            <w:tcW w:w="900" w:type="dxa"/>
          </w:tcPr>
          <w:p w14:paraId="6C9C5E58" w14:textId="77777777" w:rsidR="00B50050" w:rsidRDefault="00B50050" w:rsidP="0088127C">
            <w:pPr>
              <w:pStyle w:val="OtherTableBody"/>
            </w:pPr>
            <w:r>
              <w:t>4A.4.8.18</w:t>
            </w:r>
          </w:p>
        </w:tc>
      </w:tr>
      <w:tr w:rsidR="00B50050" w14:paraId="14FA39CC" w14:textId="77777777" w:rsidTr="00195548">
        <w:tc>
          <w:tcPr>
            <w:tcW w:w="3500" w:type="dxa"/>
          </w:tcPr>
          <w:p w14:paraId="3110A5AA" w14:textId="77777777" w:rsidR="00B50050" w:rsidRDefault="00B50050" w:rsidP="0088127C">
            <w:pPr>
              <w:pStyle w:val="OtherTableBody"/>
            </w:pPr>
            <w:r>
              <w:t>Syringe Model Number</w:t>
            </w:r>
          </w:p>
        </w:tc>
        <w:tc>
          <w:tcPr>
            <w:tcW w:w="700" w:type="dxa"/>
          </w:tcPr>
          <w:p w14:paraId="66B02F8A" w14:textId="77777777" w:rsidR="00B50050" w:rsidRDefault="00B50050" w:rsidP="0088127C">
            <w:pPr>
              <w:pStyle w:val="OtherTableBody"/>
            </w:pPr>
            <w:r>
              <w:t>03385</w:t>
            </w:r>
          </w:p>
        </w:tc>
        <w:tc>
          <w:tcPr>
            <w:tcW w:w="600" w:type="dxa"/>
          </w:tcPr>
          <w:p w14:paraId="101CB799" w14:textId="77777777" w:rsidR="00B50050" w:rsidRDefault="00B50050" w:rsidP="0088127C">
            <w:pPr>
              <w:pStyle w:val="OtherTableBody"/>
            </w:pPr>
            <w:r>
              <w:t>RXV</w:t>
            </w:r>
          </w:p>
        </w:tc>
        <w:tc>
          <w:tcPr>
            <w:tcW w:w="600" w:type="dxa"/>
          </w:tcPr>
          <w:p w14:paraId="38BC22BA" w14:textId="77777777" w:rsidR="00B50050" w:rsidRDefault="00B50050" w:rsidP="0088127C">
            <w:pPr>
              <w:pStyle w:val="OtherTableBody"/>
            </w:pPr>
            <w:r>
              <w:t>19</w:t>
            </w:r>
          </w:p>
        </w:tc>
        <w:tc>
          <w:tcPr>
            <w:tcW w:w="600" w:type="dxa"/>
          </w:tcPr>
          <w:p w14:paraId="248D119D" w14:textId="77777777" w:rsidR="00B50050" w:rsidRDefault="00B50050" w:rsidP="0088127C">
            <w:pPr>
              <w:pStyle w:val="OtherTableBody"/>
            </w:pPr>
            <w:r>
              <w:t>..</w:t>
            </w:r>
          </w:p>
        </w:tc>
        <w:tc>
          <w:tcPr>
            <w:tcW w:w="600" w:type="dxa"/>
          </w:tcPr>
          <w:p w14:paraId="52E977EB" w14:textId="77777777" w:rsidR="00B50050" w:rsidRDefault="00B50050" w:rsidP="0088127C">
            <w:pPr>
              <w:pStyle w:val="OtherTableBody"/>
            </w:pPr>
          </w:p>
        </w:tc>
        <w:tc>
          <w:tcPr>
            <w:tcW w:w="600" w:type="dxa"/>
          </w:tcPr>
          <w:p w14:paraId="61AA61F0" w14:textId="77777777" w:rsidR="00B50050" w:rsidRDefault="00B50050" w:rsidP="0088127C">
            <w:pPr>
              <w:pStyle w:val="OtherTableBody"/>
            </w:pPr>
            <w:r>
              <w:t>CWE</w:t>
            </w:r>
          </w:p>
        </w:tc>
        <w:tc>
          <w:tcPr>
            <w:tcW w:w="700" w:type="dxa"/>
          </w:tcPr>
          <w:p w14:paraId="607C1FC8" w14:textId="77777777" w:rsidR="00B50050" w:rsidRDefault="00B50050" w:rsidP="0088127C">
            <w:pPr>
              <w:pStyle w:val="OtherTableBody"/>
            </w:pPr>
          </w:p>
        </w:tc>
        <w:tc>
          <w:tcPr>
            <w:tcW w:w="600" w:type="dxa"/>
          </w:tcPr>
          <w:p w14:paraId="14DC3591" w14:textId="77777777" w:rsidR="00B50050" w:rsidRDefault="00B50050" w:rsidP="0088127C">
            <w:pPr>
              <w:pStyle w:val="OtherTableBody"/>
            </w:pPr>
          </w:p>
        </w:tc>
        <w:tc>
          <w:tcPr>
            <w:tcW w:w="900" w:type="dxa"/>
          </w:tcPr>
          <w:p w14:paraId="5EFFC375" w14:textId="77777777" w:rsidR="00B50050" w:rsidRDefault="00B50050" w:rsidP="0088127C">
            <w:pPr>
              <w:pStyle w:val="OtherTableBody"/>
            </w:pPr>
            <w:r>
              <w:t>4A.4.8.19</w:t>
            </w:r>
          </w:p>
        </w:tc>
      </w:tr>
      <w:tr w:rsidR="00B50050" w14:paraId="12B28CFA" w14:textId="77777777" w:rsidTr="00195548">
        <w:tc>
          <w:tcPr>
            <w:tcW w:w="3500" w:type="dxa"/>
          </w:tcPr>
          <w:p w14:paraId="5E87F5DD" w14:textId="77777777" w:rsidR="00B50050" w:rsidRDefault="00B50050" w:rsidP="0088127C">
            <w:pPr>
              <w:pStyle w:val="OtherTableBody"/>
            </w:pPr>
            <w:r>
              <w:t>Syringe Size</w:t>
            </w:r>
          </w:p>
        </w:tc>
        <w:tc>
          <w:tcPr>
            <w:tcW w:w="700" w:type="dxa"/>
          </w:tcPr>
          <w:p w14:paraId="20F00650" w14:textId="77777777" w:rsidR="00B50050" w:rsidRDefault="00B50050" w:rsidP="0088127C">
            <w:pPr>
              <w:pStyle w:val="OtherTableBody"/>
            </w:pPr>
            <w:r>
              <w:t>03386</w:t>
            </w:r>
          </w:p>
        </w:tc>
        <w:tc>
          <w:tcPr>
            <w:tcW w:w="600" w:type="dxa"/>
          </w:tcPr>
          <w:p w14:paraId="332EFB89" w14:textId="77777777" w:rsidR="00B50050" w:rsidRDefault="00B50050" w:rsidP="0088127C">
            <w:pPr>
              <w:pStyle w:val="OtherTableBody"/>
            </w:pPr>
            <w:r>
              <w:t>RXV</w:t>
            </w:r>
          </w:p>
        </w:tc>
        <w:tc>
          <w:tcPr>
            <w:tcW w:w="600" w:type="dxa"/>
          </w:tcPr>
          <w:p w14:paraId="2C7493C2" w14:textId="77777777" w:rsidR="00B50050" w:rsidRDefault="00B50050" w:rsidP="0088127C">
            <w:pPr>
              <w:pStyle w:val="OtherTableBody"/>
            </w:pPr>
            <w:r>
              <w:t>20</w:t>
            </w:r>
          </w:p>
        </w:tc>
        <w:tc>
          <w:tcPr>
            <w:tcW w:w="600" w:type="dxa"/>
          </w:tcPr>
          <w:p w14:paraId="0F553CEA" w14:textId="77777777" w:rsidR="00B50050" w:rsidRDefault="00B50050" w:rsidP="0088127C">
            <w:pPr>
              <w:pStyle w:val="OtherTableBody"/>
            </w:pPr>
            <w:r>
              <w:t>..</w:t>
            </w:r>
          </w:p>
        </w:tc>
        <w:tc>
          <w:tcPr>
            <w:tcW w:w="600" w:type="dxa"/>
          </w:tcPr>
          <w:p w14:paraId="540EA2C4" w14:textId="77777777" w:rsidR="00B50050" w:rsidRDefault="00B50050" w:rsidP="0088127C">
            <w:pPr>
              <w:pStyle w:val="OtherTableBody"/>
            </w:pPr>
            <w:r>
              <w:t>20=</w:t>
            </w:r>
          </w:p>
        </w:tc>
        <w:tc>
          <w:tcPr>
            <w:tcW w:w="600" w:type="dxa"/>
          </w:tcPr>
          <w:p w14:paraId="5087172A" w14:textId="77777777" w:rsidR="00B50050" w:rsidRDefault="00B50050" w:rsidP="0088127C">
            <w:pPr>
              <w:pStyle w:val="OtherTableBody"/>
            </w:pPr>
            <w:r>
              <w:t>NM</w:t>
            </w:r>
          </w:p>
        </w:tc>
        <w:tc>
          <w:tcPr>
            <w:tcW w:w="700" w:type="dxa"/>
          </w:tcPr>
          <w:p w14:paraId="6990778E" w14:textId="77777777" w:rsidR="00B50050" w:rsidRDefault="00B50050" w:rsidP="0088127C">
            <w:pPr>
              <w:pStyle w:val="OtherTableBody"/>
            </w:pPr>
          </w:p>
        </w:tc>
        <w:tc>
          <w:tcPr>
            <w:tcW w:w="600" w:type="dxa"/>
          </w:tcPr>
          <w:p w14:paraId="66475F7F" w14:textId="77777777" w:rsidR="00B50050" w:rsidRDefault="00B50050" w:rsidP="0088127C">
            <w:pPr>
              <w:pStyle w:val="OtherTableBody"/>
            </w:pPr>
          </w:p>
        </w:tc>
        <w:tc>
          <w:tcPr>
            <w:tcW w:w="900" w:type="dxa"/>
          </w:tcPr>
          <w:p w14:paraId="5B276DF7" w14:textId="77777777" w:rsidR="00B50050" w:rsidRDefault="00B50050" w:rsidP="0088127C">
            <w:pPr>
              <w:pStyle w:val="OtherTableBody"/>
            </w:pPr>
            <w:r>
              <w:t>4A.4.8.20</w:t>
            </w:r>
          </w:p>
        </w:tc>
      </w:tr>
      <w:tr w:rsidR="00B50050" w14:paraId="5EF66650" w14:textId="77777777" w:rsidTr="00195548">
        <w:tc>
          <w:tcPr>
            <w:tcW w:w="3500" w:type="dxa"/>
          </w:tcPr>
          <w:p w14:paraId="66D70A0A" w14:textId="77777777" w:rsidR="00B50050" w:rsidRDefault="00B50050" w:rsidP="0088127C">
            <w:pPr>
              <w:pStyle w:val="OtherTableBody"/>
            </w:pPr>
            <w:r>
              <w:t>Syringe Size Units</w:t>
            </w:r>
          </w:p>
        </w:tc>
        <w:tc>
          <w:tcPr>
            <w:tcW w:w="700" w:type="dxa"/>
          </w:tcPr>
          <w:p w14:paraId="62A91CD0" w14:textId="77777777" w:rsidR="00B50050" w:rsidRDefault="00B50050" w:rsidP="0088127C">
            <w:pPr>
              <w:pStyle w:val="OtherTableBody"/>
            </w:pPr>
            <w:r>
              <w:t>03431</w:t>
            </w:r>
          </w:p>
        </w:tc>
        <w:tc>
          <w:tcPr>
            <w:tcW w:w="600" w:type="dxa"/>
          </w:tcPr>
          <w:p w14:paraId="0CC34915" w14:textId="77777777" w:rsidR="00B50050" w:rsidRDefault="00B50050" w:rsidP="0088127C">
            <w:pPr>
              <w:pStyle w:val="OtherTableBody"/>
            </w:pPr>
            <w:r>
              <w:t>RXV</w:t>
            </w:r>
          </w:p>
        </w:tc>
        <w:tc>
          <w:tcPr>
            <w:tcW w:w="600" w:type="dxa"/>
          </w:tcPr>
          <w:p w14:paraId="3AD76539" w14:textId="77777777" w:rsidR="00B50050" w:rsidRDefault="00B50050" w:rsidP="0088127C">
            <w:pPr>
              <w:pStyle w:val="OtherTableBody"/>
            </w:pPr>
            <w:r>
              <w:t>21</w:t>
            </w:r>
          </w:p>
        </w:tc>
        <w:tc>
          <w:tcPr>
            <w:tcW w:w="600" w:type="dxa"/>
          </w:tcPr>
          <w:p w14:paraId="74531731" w14:textId="77777777" w:rsidR="00B50050" w:rsidRDefault="00B50050" w:rsidP="0088127C">
            <w:pPr>
              <w:pStyle w:val="OtherTableBody"/>
            </w:pPr>
            <w:r>
              <w:t>..</w:t>
            </w:r>
          </w:p>
        </w:tc>
        <w:tc>
          <w:tcPr>
            <w:tcW w:w="600" w:type="dxa"/>
          </w:tcPr>
          <w:p w14:paraId="32ADAAB0" w14:textId="77777777" w:rsidR="00B50050" w:rsidRDefault="00B50050" w:rsidP="0088127C">
            <w:pPr>
              <w:pStyle w:val="OtherTableBody"/>
            </w:pPr>
          </w:p>
        </w:tc>
        <w:tc>
          <w:tcPr>
            <w:tcW w:w="600" w:type="dxa"/>
          </w:tcPr>
          <w:p w14:paraId="4B79ED64" w14:textId="77777777" w:rsidR="00B50050" w:rsidRDefault="00B50050" w:rsidP="0088127C">
            <w:pPr>
              <w:pStyle w:val="OtherTableBody"/>
            </w:pPr>
            <w:r>
              <w:t>CWE</w:t>
            </w:r>
          </w:p>
        </w:tc>
        <w:tc>
          <w:tcPr>
            <w:tcW w:w="700" w:type="dxa"/>
          </w:tcPr>
          <w:p w14:paraId="1F94EBCC" w14:textId="77777777" w:rsidR="00B50050" w:rsidRDefault="00B50050" w:rsidP="0088127C">
            <w:pPr>
              <w:pStyle w:val="OtherTableBody"/>
            </w:pPr>
          </w:p>
        </w:tc>
        <w:tc>
          <w:tcPr>
            <w:tcW w:w="600" w:type="dxa"/>
          </w:tcPr>
          <w:p w14:paraId="2F26BC1D" w14:textId="77777777" w:rsidR="00B50050" w:rsidRDefault="00B50050" w:rsidP="0088127C">
            <w:pPr>
              <w:pStyle w:val="OtherTableBody"/>
            </w:pPr>
          </w:p>
        </w:tc>
        <w:tc>
          <w:tcPr>
            <w:tcW w:w="900" w:type="dxa"/>
          </w:tcPr>
          <w:p w14:paraId="7C0B778D" w14:textId="77777777" w:rsidR="00B50050" w:rsidRDefault="00B50050" w:rsidP="0088127C">
            <w:pPr>
              <w:pStyle w:val="OtherTableBody"/>
            </w:pPr>
            <w:r>
              <w:t>4A.4.8.21</w:t>
            </w:r>
          </w:p>
        </w:tc>
      </w:tr>
      <w:tr w:rsidR="00B50050" w14:paraId="5767BD24" w14:textId="77777777" w:rsidTr="00195548">
        <w:tc>
          <w:tcPr>
            <w:tcW w:w="3500" w:type="dxa"/>
          </w:tcPr>
          <w:p w14:paraId="2DC00246" w14:textId="77777777" w:rsidR="00B50050" w:rsidRDefault="00B50050" w:rsidP="0088127C">
            <w:pPr>
              <w:pStyle w:val="OtherTableBody"/>
            </w:pPr>
            <w:r>
              <w:t>System Date/Time</w:t>
            </w:r>
          </w:p>
        </w:tc>
        <w:tc>
          <w:tcPr>
            <w:tcW w:w="700" w:type="dxa"/>
          </w:tcPr>
          <w:p w14:paraId="3A2410E5" w14:textId="77777777" w:rsidR="00B50050" w:rsidRDefault="00B50050" w:rsidP="0088127C">
            <w:pPr>
              <w:pStyle w:val="OtherTableBody"/>
            </w:pPr>
            <w:r>
              <w:t>01172</w:t>
            </w:r>
          </w:p>
        </w:tc>
        <w:tc>
          <w:tcPr>
            <w:tcW w:w="600" w:type="dxa"/>
          </w:tcPr>
          <w:p w14:paraId="14A8F663" w14:textId="77777777" w:rsidR="00B50050" w:rsidRDefault="00B50050" w:rsidP="0088127C">
            <w:pPr>
              <w:pStyle w:val="OtherTableBody"/>
            </w:pPr>
            <w:r>
              <w:t>NCK</w:t>
            </w:r>
          </w:p>
        </w:tc>
        <w:tc>
          <w:tcPr>
            <w:tcW w:w="600" w:type="dxa"/>
          </w:tcPr>
          <w:p w14:paraId="3100FB99" w14:textId="77777777" w:rsidR="00B50050" w:rsidRDefault="00B50050" w:rsidP="0088127C">
            <w:pPr>
              <w:pStyle w:val="OtherTableBody"/>
            </w:pPr>
            <w:r>
              <w:t>1</w:t>
            </w:r>
          </w:p>
        </w:tc>
        <w:tc>
          <w:tcPr>
            <w:tcW w:w="600" w:type="dxa"/>
          </w:tcPr>
          <w:p w14:paraId="0DC0E8F0" w14:textId="77777777" w:rsidR="00B50050" w:rsidRDefault="00B50050" w:rsidP="0088127C">
            <w:pPr>
              <w:pStyle w:val="OtherTableBody"/>
            </w:pPr>
            <w:r>
              <w:t>4..24</w:t>
            </w:r>
          </w:p>
        </w:tc>
        <w:tc>
          <w:tcPr>
            <w:tcW w:w="600" w:type="dxa"/>
          </w:tcPr>
          <w:p w14:paraId="3CB4F62F" w14:textId="77777777" w:rsidR="00B50050" w:rsidRDefault="00B50050" w:rsidP="0088127C">
            <w:pPr>
              <w:pStyle w:val="OtherTableBody"/>
            </w:pPr>
          </w:p>
        </w:tc>
        <w:tc>
          <w:tcPr>
            <w:tcW w:w="600" w:type="dxa"/>
          </w:tcPr>
          <w:p w14:paraId="05554F5B" w14:textId="77777777" w:rsidR="00B50050" w:rsidRDefault="00B50050" w:rsidP="0088127C">
            <w:pPr>
              <w:pStyle w:val="OtherTableBody"/>
            </w:pPr>
            <w:r>
              <w:t>DTM</w:t>
            </w:r>
          </w:p>
        </w:tc>
        <w:tc>
          <w:tcPr>
            <w:tcW w:w="700" w:type="dxa"/>
          </w:tcPr>
          <w:p w14:paraId="34D20736" w14:textId="77777777" w:rsidR="00B50050" w:rsidRDefault="00B50050" w:rsidP="0088127C">
            <w:pPr>
              <w:pStyle w:val="OtherTableBody"/>
            </w:pPr>
          </w:p>
        </w:tc>
        <w:tc>
          <w:tcPr>
            <w:tcW w:w="600" w:type="dxa"/>
          </w:tcPr>
          <w:p w14:paraId="786B8273" w14:textId="77777777" w:rsidR="00B50050" w:rsidRDefault="00B50050" w:rsidP="0088127C">
            <w:pPr>
              <w:pStyle w:val="OtherTableBody"/>
            </w:pPr>
          </w:p>
        </w:tc>
        <w:tc>
          <w:tcPr>
            <w:tcW w:w="900" w:type="dxa"/>
          </w:tcPr>
          <w:p w14:paraId="4F785BD4" w14:textId="77777777" w:rsidR="00B50050" w:rsidRDefault="00B50050" w:rsidP="0088127C">
            <w:pPr>
              <w:pStyle w:val="OtherTableBody"/>
            </w:pPr>
            <w:r>
              <w:t>14.4.1.1</w:t>
            </w:r>
          </w:p>
        </w:tc>
      </w:tr>
      <w:tr w:rsidR="00B50050" w14:paraId="7D5651B9" w14:textId="77777777" w:rsidTr="00195548">
        <w:tc>
          <w:tcPr>
            <w:tcW w:w="3500" w:type="dxa"/>
          </w:tcPr>
          <w:p w14:paraId="41CFE1D9" w14:textId="77777777" w:rsidR="00B50050" w:rsidRDefault="00B50050" w:rsidP="0088127C">
            <w:pPr>
              <w:pStyle w:val="OtherTableBody"/>
            </w:pPr>
            <w:r>
              <w:t>System Entry Date/Time</w:t>
            </w:r>
          </w:p>
        </w:tc>
        <w:tc>
          <w:tcPr>
            <w:tcW w:w="700" w:type="dxa"/>
          </w:tcPr>
          <w:p w14:paraId="5F181E84" w14:textId="77777777" w:rsidR="00B50050" w:rsidRDefault="00B50050" w:rsidP="0088127C">
            <w:pPr>
              <w:pStyle w:val="OtherTableBody"/>
            </w:pPr>
            <w:r>
              <w:t>01225</w:t>
            </w:r>
          </w:p>
        </w:tc>
        <w:tc>
          <w:tcPr>
            <w:tcW w:w="600" w:type="dxa"/>
          </w:tcPr>
          <w:p w14:paraId="3B57A23E" w14:textId="77777777" w:rsidR="00B50050" w:rsidRDefault="00B50050" w:rsidP="0088127C">
            <w:pPr>
              <w:pStyle w:val="OtherTableBody"/>
            </w:pPr>
            <w:r>
              <w:t>RXA</w:t>
            </w:r>
          </w:p>
        </w:tc>
        <w:tc>
          <w:tcPr>
            <w:tcW w:w="600" w:type="dxa"/>
          </w:tcPr>
          <w:p w14:paraId="2BF7FAC4" w14:textId="77777777" w:rsidR="00B50050" w:rsidRDefault="00B50050" w:rsidP="0088127C">
            <w:pPr>
              <w:pStyle w:val="OtherTableBody"/>
            </w:pPr>
            <w:r>
              <w:t>22</w:t>
            </w:r>
          </w:p>
        </w:tc>
        <w:tc>
          <w:tcPr>
            <w:tcW w:w="600" w:type="dxa"/>
          </w:tcPr>
          <w:p w14:paraId="635C0DAA" w14:textId="77777777" w:rsidR="00B50050" w:rsidRDefault="00B50050" w:rsidP="0088127C">
            <w:pPr>
              <w:pStyle w:val="OtherTableBody"/>
            </w:pPr>
            <w:r>
              <w:t>..</w:t>
            </w:r>
          </w:p>
        </w:tc>
        <w:tc>
          <w:tcPr>
            <w:tcW w:w="600" w:type="dxa"/>
          </w:tcPr>
          <w:p w14:paraId="5D851224" w14:textId="77777777" w:rsidR="00B50050" w:rsidRDefault="00B50050" w:rsidP="0088127C">
            <w:pPr>
              <w:pStyle w:val="OtherTableBody"/>
            </w:pPr>
          </w:p>
        </w:tc>
        <w:tc>
          <w:tcPr>
            <w:tcW w:w="600" w:type="dxa"/>
          </w:tcPr>
          <w:p w14:paraId="5515D1AF" w14:textId="77777777" w:rsidR="00B50050" w:rsidRDefault="00B50050" w:rsidP="0088127C">
            <w:pPr>
              <w:pStyle w:val="OtherTableBody"/>
            </w:pPr>
            <w:r>
              <w:t>DTM</w:t>
            </w:r>
          </w:p>
        </w:tc>
        <w:tc>
          <w:tcPr>
            <w:tcW w:w="700" w:type="dxa"/>
          </w:tcPr>
          <w:p w14:paraId="411A01E9" w14:textId="77777777" w:rsidR="00B50050" w:rsidRDefault="00B50050" w:rsidP="0088127C">
            <w:pPr>
              <w:pStyle w:val="OtherTableBody"/>
            </w:pPr>
          </w:p>
        </w:tc>
        <w:tc>
          <w:tcPr>
            <w:tcW w:w="600" w:type="dxa"/>
          </w:tcPr>
          <w:p w14:paraId="1DC83198" w14:textId="77777777" w:rsidR="00B50050" w:rsidRDefault="00B50050" w:rsidP="0088127C">
            <w:pPr>
              <w:pStyle w:val="OtherTableBody"/>
            </w:pPr>
          </w:p>
        </w:tc>
        <w:tc>
          <w:tcPr>
            <w:tcW w:w="900" w:type="dxa"/>
          </w:tcPr>
          <w:p w14:paraId="242367EA" w14:textId="77777777" w:rsidR="00B50050" w:rsidRDefault="00B50050" w:rsidP="0088127C">
            <w:pPr>
              <w:pStyle w:val="OtherTableBody"/>
            </w:pPr>
            <w:r>
              <w:t>4A.4.7.22</w:t>
            </w:r>
          </w:p>
        </w:tc>
      </w:tr>
      <w:tr w:rsidR="00B50050" w14:paraId="05A0C0DA" w14:textId="77777777" w:rsidTr="00195548">
        <w:tc>
          <w:tcPr>
            <w:tcW w:w="3500" w:type="dxa"/>
          </w:tcPr>
          <w:p w14:paraId="738A1E9D" w14:textId="77777777" w:rsidR="00B50050" w:rsidRDefault="00B50050" w:rsidP="0088127C">
            <w:pPr>
              <w:pStyle w:val="OtherTableBody"/>
            </w:pPr>
            <w:r>
              <w:t>System Induced Contaminants</w:t>
            </w:r>
          </w:p>
        </w:tc>
        <w:tc>
          <w:tcPr>
            <w:tcW w:w="700" w:type="dxa"/>
          </w:tcPr>
          <w:p w14:paraId="14C56958" w14:textId="77777777" w:rsidR="00B50050" w:rsidRDefault="00B50050" w:rsidP="0088127C">
            <w:pPr>
              <w:pStyle w:val="OtherTableBody"/>
            </w:pPr>
            <w:r>
              <w:t>01367</w:t>
            </w:r>
          </w:p>
        </w:tc>
        <w:tc>
          <w:tcPr>
            <w:tcW w:w="600" w:type="dxa"/>
          </w:tcPr>
          <w:p w14:paraId="746715A1" w14:textId="77777777" w:rsidR="00B50050" w:rsidRDefault="00B50050" w:rsidP="0088127C">
            <w:pPr>
              <w:pStyle w:val="OtherTableBody"/>
            </w:pPr>
            <w:r>
              <w:t>SAC</w:t>
            </w:r>
          </w:p>
        </w:tc>
        <w:tc>
          <w:tcPr>
            <w:tcW w:w="600" w:type="dxa"/>
          </w:tcPr>
          <w:p w14:paraId="31B5B853" w14:textId="77777777" w:rsidR="00B50050" w:rsidRDefault="00B50050" w:rsidP="0088127C">
            <w:pPr>
              <w:pStyle w:val="OtherTableBody"/>
            </w:pPr>
            <w:r>
              <w:t>40</w:t>
            </w:r>
          </w:p>
        </w:tc>
        <w:tc>
          <w:tcPr>
            <w:tcW w:w="600" w:type="dxa"/>
          </w:tcPr>
          <w:p w14:paraId="236D254A" w14:textId="77777777" w:rsidR="00B50050" w:rsidRDefault="00B50050" w:rsidP="0088127C">
            <w:pPr>
              <w:pStyle w:val="OtherTableBody"/>
            </w:pPr>
            <w:r>
              <w:t>..</w:t>
            </w:r>
          </w:p>
        </w:tc>
        <w:tc>
          <w:tcPr>
            <w:tcW w:w="600" w:type="dxa"/>
          </w:tcPr>
          <w:p w14:paraId="2D3C5942" w14:textId="77777777" w:rsidR="00B50050" w:rsidRDefault="00B50050" w:rsidP="0088127C">
            <w:pPr>
              <w:pStyle w:val="OtherTableBody"/>
            </w:pPr>
          </w:p>
        </w:tc>
        <w:tc>
          <w:tcPr>
            <w:tcW w:w="600" w:type="dxa"/>
          </w:tcPr>
          <w:p w14:paraId="7F38F67D" w14:textId="77777777" w:rsidR="00B50050" w:rsidRDefault="00B50050" w:rsidP="0088127C">
            <w:pPr>
              <w:pStyle w:val="OtherTableBody"/>
            </w:pPr>
            <w:r>
              <w:t>CWE</w:t>
            </w:r>
          </w:p>
        </w:tc>
        <w:tc>
          <w:tcPr>
            <w:tcW w:w="700" w:type="dxa"/>
          </w:tcPr>
          <w:p w14:paraId="47551E7C" w14:textId="77777777" w:rsidR="00B50050" w:rsidRDefault="00B50050" w:rsidP="0088127C">
            <w:pPr>
              <w:pStyle w:val="OtherTableBody"/>
            </w:pPr>
            <w:r>
              <w:t>Y</w:t>
            </w:r>
          </w:p>
        </w:tc>
        <w:tc>
          <w:tcPr>
            <w:tcW w:w="600" w:type="dxa"/>
          </w:tcPr>
          <w:p w14:paraId="277F454D" w14:textId="77777777" w:rsidR="00B50050" w:rsidRDefault="00B50050" w:rsidP="0088127C">
            <w:pPr>
              <w:pStyle w:val="OtherTableBody"/>
            </w:pPr>
            <w:r>
              <w:t>0374</w:t>
            </w:r>
          </w:p>
        </w:tc>
        <w:tc>
          <w:tcPr>
            <w:tcW w:w="900" w:type="dxa"/>
          </w:tcPr>
          <w:p w14:paraId="58927509" w14:textId="77777777" w:rsidR="00B50050" w:rsidRDefault="00B50050" w:rsidP="0088127C">
            <w:pPr>
              <w:pStyle w:val="OtherTableBody"/>
            </w:pPr>
            <w:r>
              <w:t>13.4.3.40</w:t>
            </w:r>
          </w:p>
        </w:tc>
      </w:tr>
      <w:tr w:rsidR="00B50050" w14:paraId="0C9E51A3" w14:textId="77777777" w:rsidTr="00195548">
        <w:tc>
          <w:tcPr>
            <w:tcW w:w="3500" w:type="dxa"/>
          </w:tcPr>
          <w:p w14:paraId="031311DD" w14:textId="77777777" w:rsidR="00B50050" w:rsidRDefault="00B50050" w:rsidP="0088127C">
            <w:pPr>
              <w:pStyle w:val="OtherTableBody"/>
            </w:pPr>
            <w:r>
              <w:t>Target Anatomic Site Of Test</w:t>
            </w:r>
          </w:p>
        </w:tc>
        <w:tc>
          <w:tcPr>
            <w:tcW w:w="700" w:type="dxa"/>
          </w:tcPr>
          <w:p w14:paraId="0DA0F446" w14:textId="77777777" w:rsidR="00B50050" w:rsidRDefault="00B50050" w:rsidP="0088127C">
            <w:pPr>
              <w:pStyle w:val="OtherTableBody"/>
            </w:pPr>
            <w:r>
              <w:t>00941</w:t>
            </w:r>
          </w:p>
        </w:tc>
        <w:tc>
          <w:tcPr>
            <w:tcW w:w="600" w:type="dxa"/>
          </w:tcPr>
          <w:p w14:paraId="72C7E29E" w14:textId="77777777" w:rsidR="00B50050" w:rsidRDefault="00B50050" w:rsidP="0088127C">
            <w:pPr>
              <w:pStyle w:val="OtherTableBody"/>
            </w:pPr>
            <w:r>
              <w:t>OM1</w:t>
            </w:r>
          </w:p>
        </w:tc>
        <w:tc>
          <w:tcPr>
            <w:tcW w:w="600" w:type="dxa"/>
          </w:tcPr>
          <w:p w14:paraId="794DB949" w14:textId="77777777" w:rsidR="00B50050" w:rsidRDefault="00B50050" w:rsidP="0088127C">
            <w:pPr>
              <w:pStyle w:val="OtherTableBody"/>
            </w:pPr>
            <w:r>
              <w:t>46</w:t>
            </w:r>
          </w:p>
        </w:tc>
        <w:tc>
          <w:tcPr>
            <w:tcW w:w="600" w:type="dxa"/>
          </w:tcPr>
          <w:p w14:paraId="35CA2952" w14:textId="77777777" w:rsidR="00B50050" w:rsidRDefault="00B50050" w:rsidP="0088127C">
            <w:pPr>
              <w:pStyle w:val="OtherTableBody"/>
            </w:pPr>
            <w:r>
              <w:t>..</w:t>
            </w:r>
          </w:p>
        </w:tc>
        <w:tc>
          <w:tcPr>
            <w:tcW w:w="600" w:type="dxa"/>
          </w:tcPr>
          <w:p w14:paraId="279FF5BF" w14:textId="77777777" w:rsidR="00B50050" w:rsidRDefault="00B50050" w:rsidP="0088127C">
            <w:pPr>
              <w:pStyle w:val="OtherTableBody"/>
            </w:pPr>
          </w:p>
        </w:tc>
        <w:tc>
          <w:tcPr>
            <w:tcW w:w="600" w:type="dxa"/>
          </w:tcPr>
          <w:p w14:paraId="3EA37AC0" w14:textId="77777777" w:rsidR="00B50050" w:rsidRDefault="00B50050" w:rsidP="0088127C">
            <w:pPr>
              <w:pStyle w:val="OtherTableBody"/>
            </w:pPr>
            <w:r>
              <w:t>CWE</w:t>
            </w:r>
          </w:p>
        </w:tc>
        <w:tc>
          <w:tcPr>
            <w:tcW w:w="700" w:type="dxa"/>
          </w:tcPr>
          <w:p w14:paraId="20A8F3D7" w14:textId="77777777" w:rsidR="00B50050" w:rsidRDefault="00B50050" w:rsidP="0088127C">
            <w:pPr>
              <w:pStyle w:val="OtherTableBody"/>
            </w:pPr>
          </w:p>
        </w:tc>
        <w:tc>
          <w:tcPr>
            <w:tcW w:w="600" w:type="dxa"/>
          </w:tcPr>
          <w:p w14:paraId="0C9F3BA7" w14:textId="77777777" w:rsidR="00B50050" w:rsidRDefault="00B50050" w:rsidP="0088127C">
            <w:pPr>
              <w:pStyle w:val="OtherTableBody"/>
            </w:pPr>
            <w:r>
              <w:t>0645</w:t>
            </w:r>
          </w:p>
        </w:tc>
        <w:tc>
          <w:tcPr>
            <w:tcW w:w="900" w:type="dxa"/>
          </w:tcPr>
          <w:p w14:paraId="53C02027" w14:textId="77777777" w:rsidR="00B50050" w:rsidRDefault="00B50050" w:rsidP="0088127C">
            <w:pPr>
              <w:pStyle w:val="OtherTableBody"/>
            </w:pPr>
            <w:r>
              <w:t>8.8.9.46</w:t>
            </w:r>
          </w:p>
        </w:tc>
      </w:tr>
      <w:tr w:rsidR="00B50050" w14:paraId="76C91FF5" w14:textId="77777777" w:rsidTr="00195548">
        <w:tc>
          <w:tcPr>
            <w:tcW w:w="3500" w:type="dxa"/>
          </w:tcPr>
          <w:p w14:paraId="30AE890C" w14:textId="77777777" w:rsidR="00B50050" w:rsidRDefault="00B50050" w:rsidP="0088127C">
            <w:pPr>
              <w:pStyle w:val="OtherTableBody"/>
            </w:pPr>
            <w:r>
              <w:t>Target Information Instance Identifier</w:t>
            </w:r>
          </w:p>
        </w:tc>
        <w:tc>
          <w:tcPr>
            <w:tcW w:w="700" w:type="dxa"/>
          </w:tcPr>
          <w:p w14:paraId="32CC58FE" w14:textId="77777777" w:rsidR="00B50050" w:rsidRDefault="00B50050" w:rsidP="0088127C">
            <w:pPr>
              <w:pStyle w:val="OtherTableBody"/>
            </w:pPr>
            <w:r>
              <w:t>02244</w:t>
            </w:r>
          </w:p>
        </w:tc>
        <w:tc>
          <w:tcPr>
            <w:tcW w:w="600" w:type="dxa"/>
          </w:tcPr>
          <w:p w14:paraId="647ED4A0" w14:textId="77777777" w:rsidR="00B50050" w:rsidRDefault="00B50050" w:rsidP="0088127C">
            <w:pPr>
              <w:pStyle w:val="OtherTableBody"/>
            </w:pPr>
            <w:r>
              <w:t>REL</w:t>
            </w:r>
          </w:p>
        </w:tc>
        <w:tc>
          <w:tcPr>
            <w:tcW w:w="600" w:type="dxa"/>
          </w:tcPr>
          <w:p w14:paraId="70AFDB7C" w14:textId="77777777" w:rsidR="00B50050" w:rsidRDefault="00B50050" w:rsidP="0088127C">
            <w:pPr>
              <w:pStyle w:val="OtherTableBody"/>
            </w:pPr>
            <w:r>
              <w:t>5</w:t>
            </w:r>
          </w:p>
        </w:tc>
        <w:tc>
          <w:tcPr>
            <w:tcW w:w="600" w:type="dxa"/>
          </w:tcPr>
          <w:p w14:paraId="25840A53" w14:textId="77777777" w:rsidR="00B50050" w:rsidRDefault="00B50050" w:rsidP="0088127C">
            <w:pPr>
              <w:pStyle w:val="OtherTableBody"/>
            </w:pPr>
            <w:r>
              <w:t>..</w:t>
            </w:r>
          </w:p>
        </w:tc>
        <w:tc>
          <w:tcPr>
            <w:tcW w:w="600" w:type="dxa"/>
          </w:tcPr>
          <w:p w14:paraId="558CE9BE" w14:textId="77777777" w:rsidR="00B50050" w:rsidRDefault="00B50050" w:rsidP="0088127C">
            <w:pPr>
              <w:pStyle w:val="OtherTableBody"/>
            </w:pPr>
          </w:p>
        </w:tc>
        <w:tc>
          <w:tcPr>
            <w:tcW w:w="600" w:type="dxa"/>
          </w:tcPr>
          <w:p w14:paraId="19F004D4" w14:textId="77777777" w:rsidR="00B50050" w:rsidRDefault="00B50050" w:rsidP="0088127C">
            <w:pPr>
              <w:pStyle w:val="OtherTableBody"/>
            </w:pPr>
            <w:r>
              <w:t>EI</w:t>
            </w:r>
          </w:p>
        </w:tc>
        <w:tc>
          <w:tcPr>
            <w:tcW w:w="700" w:type="dxa"/>
          </w:tcPr>
          <w:p w14:paraId="27F5F496" w14:textId="77777777" w:rsidR="00B50050" w:rsidRDefault="00B50050" w:rsidP="0088127C">
            <w:pPr>
              <w:pStyle w:val="OtherTableBody"/>
            </w:pPr>
          </w:p>
        </w:tc>
        <w:tc>
          <w:tcPr>
            <w:tcW w:w="600" w:type="dxa"/>
          </w:tcPr>
          <w:p w14:paraId="21B4E17B" w14:textId="77777777" w:rsidR="00B50050" w:rsidRDefault="00B50050" w:rsidP="0088127C">
            <w:pPr>
              <w:pStyle w:val="OtherTableBody"/>
            </w:pPr>
          </w:p>
        </w:tc>
        <w:tc>
          <w:tcPr>
            <w:tcW w:w="900" w:type="dxa"/>
          </w:tcPr>
          <w:p w14:paraId="333AEDFF" w14:textId="77777777" w:rsidR="00B50050" w:rsidRDefault="00B50050" w:rsidP="0088127C">
            <w:pPr>
              <w:pStyle w:val="OtherTableBody"/>
            </w:pPr>
            <w:r>
              <w:t>12.4.5.5</w:t>
            </w:r>
          </w:p>
        </w:tc>
      </w:tr>
      <w:tr w:rsidR="00B50050" w14:paraId="7FB0DF54" w14:textId="77777777" w:rsidTr="00195548">
        <w:tc>
          <w:tcPr>
            <w:tcW w:w="3500" w:type="dxa"/>
          </w:tcPr>
          <w:p w14:paraId="1CDBEF6B" w14:textId="77777777" w:rsidR="00B50050" w:rsidRDefault="00B50050" w:rsidP="0088127C">
            <w:pPr>
              <w:pStyle w:val="OtherTableBody"/>
            </w:pPr>
            <w:r>
              <w:t>Target Information Instance Object Type</w:t>
            </w:r>
          </w:p>
        </w:tc>
        <w:tc>
          <w:tcPr>
            <w:tcW w:w="700" w:type="dxa"/>
          </w:tcPr>
          <w:p w14:paraId="3C7CA7A0" w14:textId="77777777" w:rsidR="00B50050" w:rsidRDefault="00B50050" w:rsidP="0088127C">
            <w:pPr>
              <w:pStyle w:val="OtherTableBody"/>
            </w:pPr>
            <w:r>
              <w:t>02456</w:t>
            </w:r>
          </w:p>
        </w:tc>
        <w:tc>
          <w:tcPr>
            <w:tcW w:w="600" w:type="dxa"/>
          </w:tcPr>
          <w:p w14:paraId="1537711B" w14:textId="77777777" w:rsidR="00B50050" w:rsidRDefault="00B50050" w:rsidP="0088127C">
            <w:pPr>
              <w:pStyle w:val="OtherTableBody"/>
            </w:pPr>
            <w:r>
              <w:t>REL</w:t>
            </w:r>
          </w:p>
        </w:tc>
        <w:tc>
          <w:tcPr>
            <w:tcW w:w="600" w:type="dxa"/>
          </w:tcPr>
          <w:p w14:paraId="0AFAD355" w14:textId="77777777" w:rsidR="00B50050" w:rsidRDefault="00B50050" w:rsidP="0088127C">
            <w:pPr>
              <w:pStyle w:val="OtherTableBody"/>
            </w:pPr>
            <w:r>
              <w:t>18</w:t>
            </w:r>
          </w:p>
        </w:tc>
        <w:tc>
          <w:tcPr>
            <w:tcW w:w="600" w:type="dxa"/>
          </w:tcPr>
          <w:p w14:paraId="538A1209" w14:textId="77777777" w:rsidR="00B50050" w:rsidRDefault="00B50050" w:rsidP="0088127C">
            <w:pPr>
              <w:pStyle w:val="OtherTableBody"/>
            </w:pPr>
            <w:r>
              <w:t>..</w:t>
            </w:r>
          </w:p>
        </w:tc>
        <w:tc>
          <w:tcPr>
            <w:tcW w:w="600" w:type="dxa"/>
          </w:tcPr>
          <w:p w14:paraId="72E2B8E9" w14:textId="77777777" w:rsidR="00B50050" w:rsidRDefault="00B50050" w:rsidP="0088127C">
            <w:pPr>
              <w:pStyle w:val="OtherTableBody"/>
            </w:pPr>
          </w:p>
        </w:tc>
        <w:tc>
          <w:tcPr>
            <w:tcW w:w="600" w:type="dxa"/>
          </w:tcPr>
          <w:p w14:paraId="7EDCB415" w14:textId="77777777" w:rsidR="00B50050" w:rsidRDefault="00B50050" w:rsidP="0088127C">
            <w:pPr>
              <w:pStyle w:val="OtherTableBody"/>
            </w:pPr>
            <w:r>
              <w:t>ID</w:t>
            </w:r>
          </w:p>
        </w:tc>
        <w:tc>
          <w:tcPr>
            <w:tcW w:w="700" w:type="dxa"/>
          </w:tcPr>
          <w:p w14:paraId="73F58A21" w14:textId="77777777" w:rsidR="00B50050" w:rsidRDefault="00B50050" w:rsidP="0088127C">
            <w:pPr>
              <w:pStyle w:val="OtherTableBody"/>
            </w:pPr>
          </w:p>
        </w:tc>
        <w:tc>
          <w:tcPr>
            <w:tcW w:w="600" w:type="dxa"/>
          </w:tcPr>
          <w:p w14:paraId="2DC1019C" w14:textId="77777777" w:rsidR="00B50050" w:rsidRDefault="00B50050" w:rsidP="0088127C">
            <w:pPr>
              <w:pStyle w:val="OtherTableBody"/>
            </w:pPr>
            <w:r>
              <w:t>0203</w:t>
            </w:r>
          </w:p>
        </w:tc>
        <w:tc>
          <w:tcPr>
            <w:tcW w:w="900" w:type="dxa"/>
          </w:tcPr>
          <w:p w14:paraId="60678D9E" w14:textId="77777777" w:rsidR="00B50050" w:rsidRDefault="00B50050" w:rsidP="0088127C">
            <w:pPr>
              <w:pStyle w:val="OtherTableBody"/>
            </w:pPr>
            <w:r>
              <w:t>12.4.5.18</w:t>
            </w:r>
          </w:p>
        </w:tc>
      </w:tr>
      <w:tr w:rsidR="00B50050" w14:paraId="2DBBB263" w14:textId="77777777" w:rsidTr="00195548">
        <w:tc>
          <w:tcPr>
            <w:tcW w:w="3500" w:type="dxa"/>
          </w:tcPr>
          <w:p w14:paraId="3F74A02A" w14:textId="77777777" w:rsidR="00B50050" w:rsidRDefault="00B50050" w:rsidP="0088127C">
            <w:pPr>
              <w:pStyle w:val="OtherTableBody"/>
            </w:pPr>
            <w:r>
              <w:t>Target Value</w:t>
            </w:r>
          </w:p>
        </w:tc>
        <w:tc>
          <w:tcPr>
            <w:tcW w:w="700" w:type="dxa"/>
          </w:tcPr>
          <w:p w14:paraId="78312E77" w14:textId="77777777" w:rsidR="00B50050" w:rsidRDefault="00B50050" w:rsidP="0088127C">
            <w:pPr>
              <w:pStyle w:val="OtherTableBody"/>
            </w:pPr>
            <w:r>
              <w:t>01896</w:t>
            </w:r>
          </w:p>
        </w:tc>
        <w:tc>
          <w:tcPr>
            <w:tcW w:w="600" w:type="dxa"/>
          </w:tcPr>
          <w:p w14:paraId="11D088D0" w14:textId="77777777" w:rsidR="00B50050" w:rsidRDefault="00B50050" w:rsidP="0088127C">
            <w:pPr>
              <w:pStyle w:val="OtherTableBody"/>
            </w:pPr>
            <w:r>
              <w:t>INV</w:t>
            </w:r>
          </w:p>
        </w:tc>
        <w:tc>
          <w:tcPr>
            <w:tcW w:w="600" w:type="dxa"/>
          </w:tcPr>
          <w:p w14:paraId="081D5787" w14:textId="77777777" w:rsidR="00B50050" w:rsidRDefault="00B50050" w:rsidP="0088127C">
            <w:pPr>
              <w:pStyle w:val="OtherTableBody"/>
            </w:pPr>
            <w:r>
              <w:t>20</w:t>
            </w:r>
          </w:p>
        </w:tc>
        <w:tc>
          <w:tcPr>
            <w:tcW w:w="600" w:type="dxa"/>
          </w:tcPr>
          <w:p w14:paraId="68B37FDA" w14:textId="77777777" w:rsidR="00B50050" w:rsidRDefault="00B50050" w:rsidP="0088127C">
            <w:pPr>
              <w:pStyle w:val="OtherTableBody"/>
            </w:pPr>
            <w:r>
              <w:t>..</w:t>
            </w:r>
          </w:p>
        </w:tc>
        <w:tc>
          <w:tcPr>
            <w:tcW w:w="600" w:type="dxa"/>
          </w:tcPr>
          <w:p w14:paraId="493CB5AC" w14:textId="77777777" w:rsidR="00B50050" w:rsidRDefault="00B50050" w:rsidP="0088127C">
            <w:pPr>
              <w:pStyle w:val="OtherTableBody"/>
            </w:pPr>
          </w:p>
        </w:tc>
        <w:tc>
          <w:tcPr>
            <w:tcW w:w="600" w:type="dxa"/>
          </w:tcPr>
          <w:p w14:paraId="39125B68" w14:textId="77777777" w:rsidR="00B50050" w:rsidRDefault="00B50050" w:rsidP="0088127C">
            <w:pPr>
              <w:pStyle w:val="OtherTableBody"/>
            </w:pPr>
            <w:r>
              <w:t>CQ</w:t>
            </w:r>
          </w:p>
        </w:tc>
        <w:tc>
          <w:tcPr>
            <w:tcW w:w="700" w:type="dxa"/>
          </w:tcPr>
          <w:p w14:paraId="1049690B" w14:textId="77777777" w:rsidR="00B50050" w:rsidRDefault="00B50050" w:rsidP="0088127C">
            <w:pPr>
              <w:pStyle w:val="OtherTableBody"/>
            </w:pPr>
          </w:p>
        </w:tc>
        <w:tc>
          <w:tcPr>
            <w:tcW w:w="600" w:type="dxa"/>
          </w:tcPr>
          <w:p w14:paraId="6B4F90AD" w14:textId="77777777" w:rsidR="00B50050" w:rsidRDefault="00B50050" w:rsidP="0088127C">
            <w:pPr>
              <w:pStyle w:val="OtherTableBody"/>
            </w:pPr>
          </w:p>
        </w:tc>
        <w:tc>
          <w:tcPr>
            <w:tcW w:w="900" w:type="dxa"/>
          </w:tcPr>
          <w:p w14:paraId="666E3A33" w14:textId="77777777" w:rsidR="00B50050" w:rsidRDefault="00B50050" w:rsidP="0088127C">
            <w:pPr>
              <w:pStyle w:val="OtherTableBody"/>
            </w:pPr>
            <w:r>
              <w:t>13.4.4.20</w:t>
            </w:r>
          </w:p>
        </w:tc>
      </w:tr>
      <w:tr w:rsidR="00B50050" w14:paraId="27389D20" w14:textId="77777777" w:rsidTr="00195548">
        <w:tc>
          <w:tcPr>
            <w:tcW w:w="3500" w:type="dxa"/>
          </w:tcPr>
          <w:p w14:paraId="14B73D1C" w14:textId="77777777" w:rsidR="00B50050" w:rsidRDefault="00B50050" w:rsidP="0088127C">
            <w:pPr>
              <w:pStyle w:val="OtherTableBody"/>
            </w:pPr>
            <w:r>
              <w:t>Taxable</w:t>
            </w:r>
          </w:p>
        </w:tc>
        <w:tc>
          <w:tcPr>
            <w:tcW w:w="700" w:type="dxa"/>
          </w:tcPr>
          <w:p w14:paraId="54B0170A" w14:textId="77777777" w:rsidR="00B50050" w:rsidRDefault="00B50050" w:rsidP="0088127C">
            <w:pPr>
              <w:pStyle w:val="OtherTableBody"/>
            </w:pPr>
            <w:r>
              <w:t>00290</w:t>
            </w:r>
          </w:p>
        </w:tc>
        <w:tc>
          <w:tcPr>
            <w:tcW w:w="600" w:type="dxa"/>
          </w:tcPr>
          <w:p w14:paraId="0270B97F" w14:textId="77777777" w:rsidR="00B50050" w:rsidRDefault="00B50050" w:rsidP="0088127C">
            <w:pPr>
              <w:pStyle w:val="OtherTableBody"/>
            </w:pPr>
            <w:r>
              <w:t>RQ1</w:t>
            </w:r>
          </w:p>
        </w:tc>
        <w:tc>
          <w:tcPr>
            <w:tcW w:w="600" w:type="dxa"/>
          </w:tcPr>
          <w:p w14:paraId="3988EEF7" w14:textId="77777777" w:rsidR="00B50050" w:rsidRDefault="00B50050" w:rsidP="0088127C">
            <w:pPr>
              <w:pStyle w:val="OtherTableBody"/>
            </w:pPr>
            <w:r>
              <w:t>6</w:t>
            </w:r>
          </w:p>
        </w:tc>
        <w:tc>
          <w:tcPr>
            <w:tcW w:w="600" w:type="dxa"/>
          </w:tcPr>
          <w:p w14:paraId="55444B8E" w14:textId="77777777" w:rsidR="00B50050" w:rsidRDefault="00B50050" w:rsidP="0088127C">
            <w:pPr>
              <w:pStyle w:val="OtherTableBody"/>
            </w:pPr>
            <w:r>
              <w:t>1..1</w:t>
            </w:r>
          </w:p>
        </w:tc>
        <w:tc>
          <w:tcPr>
            <w:tcW w:w="600" w:type="dxa"/>
          </w:tcPr>
          <w:p w14:paraId="38135E8D" w14:textId="77777777" w:rsidR="00B50050" w:rsidRDefault="00B50050" w:rsidP="0088127C">
            <w:pPr>
              <w:pStyle w:val="OtherTableBody"/>
            </w:pPr>
          </w:p>
        </w:tc>
        <w:tc>
          <w:tcPr>
            <w:tcW w:w="600" w:type="dxa"/>
          </w:tcPr>
          <w:p w14:paraId="5A1F2A80" w14:textId="77777777" w:rsidR="00B50050" w:rsidRDefault="00B50050" w:rsidP="0088127C">
            <w:pPr>
              <w:pStyle w:val="OtherTableBody"/>
            </w:pPr>
            <w:r>
              <w:t>ID</w:t>
            </w:r>
          </w:p>
        </w:tc>
        <w:tc>
          <w:tcPr>
            <w:tcW w:w="700" w:type="dxa"/>
          </w:tcPr>
          <w:p w14:paraId="78AE6430" w14:textId="77777777" w:rsidR="00B50050" w:rsidRDefault="00B50050" w:rsidP="0088127C">
            <w:pPr>
              <w:pStyle w:val="OtherTableBody"/>
            </w:pPr>
          </w:p>
        </w:tc>
        <w:tc>
          <w:tcPr>
            <w:tcW w:w="600" w:type="dxa"/>
          </w:tcPr>
          <w:p w14:paraId="554670A9" w14:textId="77777777" w:rsidR="00B50050" w:rsidRDefault="00B50050" w:rsidP="0088127C">
            <w:pPr>
              <w:pStyle w:val="OtherTableBody"/>
            </w:pPr>
            <w:r>
              <w:t>0136</w:t>
            </w:r>
          </w:p>
        </w:tc>
        <w:tc>
          <w:tcPr>
            <w:tcW w:w="900" w:type="dxa"/>
          </w:tcPr>
          <w:p w14:paraId="0A5CDA8A" w14:textId="77777777" w:rsidR="00B50050" w:rsidRDefault="00B50050" w:rsidP="0088127C">
            <w:pPr>
              <w:pStyle w:val="OtherTableBody"/>
            </w:pPr>
            <w:r>
              <w:t>4.11.2.6</w:t>
            </w:r>
          </w:p>
        </w:tc>
      </w:tr>
      <w:tr w:rsidR="00B50050" w14:paraId="30C61431" w14:textId="77777777" w:rsidTr="00195548">
        <w:tc>
          <w:tcPr>
            <w:tcW w:w="3500" w:type="dxa"/>
          </w:tcPr>
          <w:p w14:paraId="41F0A8EB" w14:textId="77777777" w:rsidR="00B50050" w:rsidRDefault="00B50050" w:rsidP="0088127C">
            <w:pPr>
              <w:pStyle w:val="OtherTableBody"/>
            </w:pPr>
            <w:r>
              <w:t>Taxable Item Indicator</w:t>
            </w:r>
          </w:p>
        </w:tc>
        <w:tc>
          <w:tcPr>
            <w:tcW w:w="700" w:type="dxa"/>
          </w:tcPr>
          <w:p w14:paraId="488D2679" w14:textId="77777777" w:rsidR="00B50050" w:rsidRDefault="00B50050" w:rsidP="0088127C">
            <w:pPr>
              <w:pStyle w:val="OtherTableBody"/>
            </w:pPr>
            <w:r>
              <w:t>02205</w:t>
            </w:r>
          </w:p>
        </w:tc>
        <w:tc>
          <w:tcPr>
            <w:tcW w:w="600" w:type="dxa"/>
          </w:tcPr>
          <w:p w14:paraId="6A09C765" w14:textId="77777777" w:rsidR="00B50050" w:rsidRDefault="00B50050" w:rsidP="0088127C">
            <w:pPr>
              <w:pStyle w:val="OtherTableBody"/>
            </w:pPr>
            <w:r>
              <w:t>ITM</w:t>
            </w:r>
          </w:p>
        </w:tc>
        <w:tc>
          <w:tcPr>
            <w:tcW w:w="600" w:type="dxa"/>
          </w:tcPr>
          <w:p w14:paraId="14336CEC" w14:textId="77777777" w:rsidR="00B50050" w:rsidRDefault="00B50050" w:rsidP="0088127C">
            <w:pPr>
              <w:pStyle w:val="OtherTableBody"/>
            </w:pPr>
            <w:r>
              <w:t>22</w:t>
            </w:r>
          </w:p>
        </w:tc>
        <w:tc>
          <w:tcPr>
            <w:tcW w:w="600" w:type="dxa"/>
          </w:tcPr>
          <w:p w14:paraId="13E65D8C" w14:textId="77777777" w:rsidR="00B50050" w:rsidRDefault="00B50050" w:rsidP="0088127C">
            <w:pPr>
              <w:pStyle w:val="OtherTableBody"/>
            </w:pPr>
            <w:r>
              <w:t>..</w:t>
            </w:r>
          </w:p>
        </w:tc>
        <w:tc>
          <w:tcPr>
            <w:tcW w:w="600" w:type="dxa"/>
          </w:tcPr>
          <w:p w14:paraId="079F861A" w14:textId="77777777" w:rsidR="00B50050" w:rsidRDefault="00B50050" w:rsidP="0088127C">
            <w:pPr>
              <w:pStyle w:val="OtherTableBody"/>
            </w:pPr>
          </w:p>
        </w:tc>
        <w:tc>
          <w:tcPr>
            <w:tcW w:w="600" w:type="dxa"/>
          </w:tcPr>
          <w:p w14:paraId="0DE83671" w14:textId="77777777" w:rsidR="00B50050" w:rsidRDefault="00B50050" w:rsidP="0088127C">
            <w:pPr>
              <w:pStyle w:val="OtherTableBody"/>
            </w:pPr>
            <w:r>
              <w:t>CNE</w:t>
            </w:r>
          </w:p>
        </w:tc>
        <w:tc>
          <w:tcPr>
            <w:tcW w:w="700" w:type="dxa"/>
          </w:tcPr>
          <w:p w14:paraId="207D39DC" w14:textId="77777777" w:rsidR="00B50050" w:rsidRDefault="00B50050" w:rsidP="0088127C">
            <w:pPr>
              <w:pStyle w:val="OtherTableBody"/>
            </w:pPr>
          </w:p>
        </w:tc>
        <w:tc>
          <w:tcPr>
            <w:tcW w:w="600" w:type="dxa"/>
          </w:tcPr>
          <w:p w14:paraId="7F217839" w14:textId="77777777" w:rsidR="00B50050" w:rsidRDefault="00B50050" w:rsidP="0088127C">
            <w:pPr>
              <w:pStyle w:val="OtherTableBody"/>
            </w:pPr>
            <w:r>
              <w:t>0532</w:t>
            </w:r>
          </w:p>
        </w:tc>
        <w:tc>
          <w:tcPr>
            <w:tcW w:w="900" w:type="dxa"/>
          </w:tcPr>
          <w:p w14:paraId="420E119A" w14:textId="77777777" w:rsidR="00B50050" w:rsidRDefault="00B50050" w:rsidP="0088127C">
            <w:pPr>
              <w:pStyle w:val="OtherTableBody"/>
            </w:pPr>
            <w:r>
              <w:t>17.4.2.22</w:t>
            </w:r>
          </w:p>
        </w:tc>
      </w:tr>
      <w:tr w:rsidR="00B50050" w14:paraId="6B801C8A" w14:textId="77777777" w:rsidTr="00195548">
        <w:tc>
          <w:tcPr>
            <w:tcW w:w="3500" w:type="dxa"/>
          </w:tcPr>
          <w:p w14:paraId="3A016E13" w14:textId="77777777" w:rsidR="00B50050" w:rsidRDefault="00B50050" w:rsidP="0088127C">
            <w:pPr>
              <w:pStyle w:val="OtherTableBody"/>
            </w:pPr>
            <w:r>
              <w:t>Taxonomic Classification Code</w:t>
            </w:r>
          </w:p>
        </w:tc>
        <w:tc>
          <w:tcPr>
            <w:tcW w:w="700" w:type="dxa"/>
          </w:tcPr>
          <w:p w14:paraId="63E8934F" w14:textId="77777777" w:rsidR="00B50050" w:rsidRDefault="00B50050" w:rsidP="0088127C">
            <w:pPr>
              <w:pStyle w:val="OtherTableBody"/>
            </w:pPr>
            <w:r>
              <w:t>01539</w:t>
            </w:r>
          </w:p>
        </w:tc>
        <w:tc>
          <w:tcPr>
            <w:tcW w:w="600" w:type="dxa"/>
          </w:tcPr>
          <w:p w14:paraId="6C6837AE" w14:textId="77777777" w:rsidR="00B50050" w:rsidRDefault="00B50050" w:rsidP="0088127C">
            <w:pPr>
              <w:pStyle w:val="OtherTableBody"/>
            </w:pPr>
            <w:r>
              <w:t>OM4</w:t>
            </w:r>
          </w:p>
        </w:tc>
        <w:tc>
          <w:tcPr>
            <w:tcW w:w="600" w:type="dxa"/>
          </w:tcPr>
          <w:p w14:paraId="752D0352" w14:textId="77777777" w:rsidR="00B50050" w:rsidRDefault="00B50050" w:rsidP="0088127C">
            <w:pPr>
              <w:pStyle w:val="OtherTableBody"/>
            </w:pPr>
            <w:r>
              <w:t>18</w:t>
            </w:r>
          </w:p>
        </w:tc>
        <w:tc>
          <w:tcPr>
            <w:tcW w:w="600" w:type="dxa"/>
          </w:tcPr>
          <w:p w14:paraId="5AE55D65" w14:textId="77777777" w:rsidR="00B50050" w:rsidRDefault="00B50050" w:rsidP="0088127C">
            <w:pPr>
              <w:pStyle w:val="OtherTableBody"/>
            </w:pPr>
            <w:r>
              <w:t>..</w:t>
            </w:r>
          </w:p>
        </w:tc>
        <w:tc>
          <w:tcPr>
            <w:tcW w:w="600" w:type="dxa"/>
          </w:tcPr>
          <w:p w14:paraId="2C3CC83B" w14:textId="77777777" w:rsidR="00B50050" w:rsidRDefault="00B50050" w:rsidP="0088127C">
            <w:pPr>
              <w:pStyle w:val="OtherTableBody"/>
            </w:pPr>
          </w:p>
        </w:tc>
        <w:tc>
          <w:tcPr>
            <w:tcW w:w="600" w:type="dxa"/>
          </w:tcPr>
          <w:p w14:paraId="32DA3F6C" w14:textId="77777777" w:rsidR="00B50050" w:rsidRDefault="00B50050" w:rsidP="0088127C">
            <w:pPr>
              <w:pStyle w:val="OtherTableBody"/>
            </w:pPr>
            <w:r>
              <w:t>CWE</w:t>
            </w:r>
          </w:p>
        </w:tc>
        <w:tc>
          <w:tcPr>
            <w:tcW w:w="700" w:type="dxa"/>
          </w:tcPr>
          <w:p w14:paraId="79BFF0B7" w14:textId="77777777" w:rsidR="00B50050" w:rsidRDefault="00B50050" w:rsidP="0088127C">
            <w:pPr>
              <w:pStyle w:val="OtherTableBody"/>
            </w:pPr>
            <w:r>
              <w:t>Y</w:t>
            </w:r>
          </w:p>
        </w:tc>
        <w:tc>
          <w:tcPr>
            <w:tcW w:w="600" w:type="dxa"/>
          </w:tcPr>
          <w:p w14:paraId="53829E8E" w14:textId="77777777" w:rsidR="00B50050" w:rsidRDefault="00B50050" w:rsidP="0088127C">
            <w:pPr>
              <w:pStyle w:val="OtherTableBody"/>
            </w:pPr>
          </w:p>
        </w:tc>
        <w:tc>
          <w:tcPr>
            <w:tcW w:w="900" w:type="dxa"/>
          </w:tcPr>
          <w:p w14:paraId="55099403" w14:textId="77777777" w:rsidR="00B50050" w:rsidRDefault="00B50050" w:rsidP="0088127C">
            <w:pPr>
              <w:pStyle w:val="OtherTableBody"/>
            </w:pPr>
            <w:r>
              <w:t>8.8.12.18</w:t>
            </w:r>
          </w:p>
        </w:tc>
      </w:tr>
      <w:tr w:rsidR="00B50050" w14:paraId="0268148E" w14:textId="77777777" w:rsidTr="00195548">
        <w:tc>
          <w:tcPr>
            <w:tcW w:w="3500" w:type="dxa"/>
          </w:tcPr>
          <w:p w14:paraId="2CD3D817" w14:textId="77777777" w:rsidR="00B50050" w:rsidRDefault="00B50050" w:rsidP="0088127C">
            <w:pPr>
              <w:pStyle w:val="OtherTableBody"/>
            </w:pPr>
            <w:r>
              <w:t>Taxonomic Classification Code</w:t>
            </w:r>
          </w:p>
        </w:tc>
        <w:tc>
          <w:tcPr>
            <w:tcW w:w="700" w:type="dxa"/>
          </w:tcPr>
          <w:p w14:paraId="5615AADE" w14:textId="77777777" w:rsidR="00B50050" w:rsidRDefault="00B50050" w:rsidP="0088127C">
            <w:pPr>
              <w:pStyle w:val="OtherTableBody"/>
            </w:pPr>
            <w:r>
              <w:t>01539</w:t>
            </w:r>
          </w:p>
        </w:tc>
        <w:tc>
          <w:tcPr>
            <w:tcW w:w="600" w:type="dxa"/>
          </w:tcPr>
          <w:p w14:paraId="1848EF8D" w14:textId="77777777" w:rsidR="00B50050" w:rsidRDefault="00B50050" w:rsidP="0088127C">
            <w:pPr>
              <w:pStyle w:val="OtherTableBody"/>
            </w:pPr>
            <w:r>
              <w:t>OM1</w:t>
            </w:r>
          </w:p>
        </w:tc>
        <w:tc>
          <w:tcPr>
            <w:tcW w:w="600" w:type="dxa"/>
          </w:tcPr>
          <w:p w14:paraId="411AB316" w14:textId="77777777" w:rsidR="00B50050" w:rsidRDefault="00B50050" w:rsidP="0088127C">
            <w:pPr>
              <w:pStyle w:val="OtherTableBody"/>
            </w:pPr>
            <w:r>
              <w:t>50</w:t>
            </w:r>
          </w:p>
        </w:tc>
        <w:tc>
          <w:tcPr>
            <w:tcW w:w="600" w:type="dxa"/>
          </w:tcPr>
          <w:p w14:paraId="38553C0B" w14:textId="77777777" w:rsidR="00B50050" w:rsidRDefault="00B50050" w:rsidP="0088127C">
            <w:pPr>
              <w:pStyle w:val="OtherTableBody"/>
            </w:pPr>
            <w:r>
              <w:t>..</w:t>
            </w:r>
          </w:p>
        </w:tc>
        <w:tc>
          <w:tcPr>
            <w:tcW w:w="600" w:type="dxa"/>
          </w:tcPr>
          <w:p w14:paraId="38ED3ECC" w14:textId="77777777" w:rsidR="00B50050" w:rsidRDefault="00B50050" w:rsidP="0088127C">
            <w:pPr>
              <w:pStyle w:val="OtherTableBody"/>
            </w:pPr>
          </w:p>
        </w:tc>
        <w:tc>
          <w:tcPr>
            <w:tcW w:w="600" w:type="dxa"/>
          </w:tcPr>
          <w:p w14:paraId="008EF8EC" w14:textId="77777777" w:rsidR="00B50050" w:rsidRDefault="00B50050" w:rsidP="0088127C">
            <w:pPr>
              <w:pStyle w:val="OtherTableBody"/>
            </w:pPr>
            <w:r>
              <w:t>CWE</w:t>
            </w:r>
          </w:p>
        </w:tc>
        <w:tc>
          <w:tcPr>
            <w:tcW w:w="700" w:type="dxa"/>
          </w:tcPr>
          <w:p w14:paraId="07F01CED" w14:textId="77777777" w:rsidR="00B50050" w:rsidRDefault="00B50050" w:rsidP="0088127C">
            <w:pPr>
              <w:pStyle w:val="OtherTableBody"/>
            </w:pPr>
          </w:p>
        </w:tc>
        <w:tc>
          <w:tcPr>
            <w:tcW w:w="600" w:type="dxa"/>
          </w:tcPr>
          <w:p w14:paraId="21926380" w14:textId="77777777" w:rsidR="00B50050" w:rsidRDefault="00B50050" w:rsidP="0088127C">
            <w:pPr>
              <w:pStyle w:val="OtherTableBody"/>
            </w:pPr>
          </w:p>
        </w:tc>
        <w:tc>
          <w:tcPr>
            <w:tcW w:w="900" w:type="dxa"/>
          </w:tcPr>
          <w:p w14:paraId="07FFFBB5" w14:textId="77777777" w:rsidR="00B50050" w:rsidRDefault="00B50050" w:rsidP="0088127C">
            <w:pPr>
              <w:pStyle w:val="OtherTableBody"/>
            </w:pPr>
            <w:r>
              <w:t>8.8.9.50</w:t>
            </w:r>
          </w:p>
        </w:tc>
      </w:tr>
      <w:tr w:rsidR="00B50050" w14:paraId="61A43BD4" w14:textId="77777777" w:rsidTr="00195548">
        <w:tc>
          <w:tcPr>
            <w:tcW w:w="3500" w:type="dxa"/>
          </w:tcPr>
          <w:p w14:paraId="6DE9337C" w14:textId="77777777" w:rsidR="00B50050" w:rsidRDefault="00B50050" w:rsidP="0088127C">
            <w:pPr>
              <w:pStyle w:val="OtherTableBody"/>
            </w:pPr>
            <w:r>
              <w:t>Taxonomic Classification Code</w:t>
            </w:r>
          </w:p>
        </w:tc>
        <w:tc>
          <w:tcPr>
            <w:tcW w:w="700" w:type="dxa"/>
          </w:tcPr>
          <w:p w14:paraId="2668FE78" w14:textId="77777777" w:rsidR="00B50050" w:rsidRDefault="00B50050" w:rsidP="0088127C">
            <w:pPr>
              <w:pStyle w:val="OtherTableBody"/>
            </w:pPr>
            <w:r>
              <w:t>01539</w:t>
            </w:r>
          </w:p>
        </w:tc>
        <w:tc>
          <w:tcPr>
            <w:tcW w:w="600" w:type="dxa"/>
          </w:tcPr>
          <w:p w14:paraId="24F70F72" w14:textId="77777777" w:rsidR="00B50050" w:rsidRDefault="00B50050" w:rsidP="0088127C">
            <w:pPr>
              <w:pStyle w:val="OtherTableBody"/>
            </w:pPr>
            <w:r>
              <w:t>PID</w:t>
            </w:r>
          </w:p>
        </w:tc>
        <w:tc>
          <w:tcPr>
            <w:tcW w:w="600" w:type="dxa"/>
          </w:tcPr>
          <w:p w14:paraId="351857B0" w14:textId="77777777" w:rsidR="00B50050" w:rsidRDefault="00B50050" w:rsidP="0088127C">
            <w:pPr>
              <w:pStyle w:val="OtherTableBody"/>
            </w:pPr>
            <w:r>
              <w:t>35</w:t>
            </w:r>
          </w:p>
        </w:tc>
        <w:tc>
          <w:tcPr>
            <w:tcW w:w="600" w:type="dxa"/>
          </w:tcPr>
          <w:p w14:paraId="01E8DB86" w14:textId="77777777" w:rsidR="00B50050" w:rsidRDefault="00B50050" w:rsidP="0088127C">
            <w:pPr>
              <w:pStyle w:val="OtherTableBody"/>
            </w:pPr>
            <w:r>
              <w:t>..</w:t>
            </w:r>
          </w:p>
        </w:tc>
        <w:tc>
          <w:tcPr>
            <w:tcW w:w="600" w:type="dxa"/>
          </w:tcPr>
          <w:p w14:paraId="5D3A5C53" w14:textId="77777777" w:rsidR="00B50050" w:rsidRDefault="00B50050" w:rsidP="0088127C">
            <w:pPr>
              <w:pStyle w:val="OtherTableBody"/>
            </w:pPr>
          </w:p>
        </w:tc>
        <w:tc>
          <w:tcPr>
            <w:tcW w:w="600" w:type="dxa"/>
          </w:tcPr>
          <w:p w14:paraId="22F4C249" w14:textId="77777777" w:rsidR="00B50050" w:rsidRDefault="00B50050" w:rsidP="0088127C">
            <w:pPr>
              <w:pStyle w:val="OtherTableBody"/>
            </w:pPr>
            <w:r>
              <w:t>CWE</w:t>
            </w:r>
          </w:p>
        </w:tc>
        <w:tc>
          <w:tcPr>
            <w:tcW w:w="700" w:type="dxa"/>
          </w:tcPr>
          <w:p w14:paraId="22CE24BE" w14:textId="77777777" w:rsidR="00B50050" w:rsidRDefault="00B50050" w:rsidP="0088127C">
            <w:pPr>
              <w:pStyle w:val="OtherTableBody"/>
            </w:pPr>
          </w:p>
        </w:tc>
        <w:tc>
          <w:tcPr>
            <w:tcW w:w="600" w:type="dxa"/>
          </w:tcPr>
          <w:p w14:paraId="596445AB" w14:textId="77777777" w:rsidR="00B50050" w:rsidRDefault="00B50050" w:rsidP="0088127C">
            <w:pPr>
              <w:pStyle w:val="OtherTableBody"/>
            </w:pPr>
          </w:p>
        </w:tc>
        <w:tc>
          <w:tcPr>
            <w:tcW w:w="900" w:type="dxa"/>
          </w:tcPr>
          <w:p w14:paraId="76D1973F" w14:textId="77777777" w:rsidR="00B50050" w:rsidRDefault="00B50050" w:rsidP="0088127C">
            <w:pPr>
              <w:pStyle w:val="OtherTableBody"/>
            </w:pPr>
            <w:r>
              <w:t>3.4.2.35</w:t>
            </w:r>
          </w:p>
        </w:tc>
      </w:tr>
      <w:tr w:rsidR="00B50050" w14:paraId="5895E7BE" w14:textId="77777777" w:rsidTr="00195548">
        <w:tc>
          <w:tcPr>
            <w:tcW w:w="3500" w:type="dxa"/>
          </w:tcPr>
          <w:p w14:paraId="74981C3D" w14:textId="77777777" w:rsidR="00B50050" w:rsidRDefault="00B50050" w:rsidP="0088127C">
            <w:pPr>
              <w:pStyle w:val="OtherTableBody"/>
            </w:pPr>
            <w:r>
              <w:t>Technician +</w:t>
            </w:r>
          </w:p>
        </w:tc>
        <w:tc>
          <w:tcPr>
            <w:tcW w:w="700" w:type="dxa"/>
          </w:tcPr>
          <w:p w14:paraId="0A804367" w14:textId="77777777" w:rsidR="00B50050" w:rsidRDefault="00B50050" w:rsidP="0088127C">
            <w:pPr>
              <w:pStyle w:val="OtherTableBody"/>
            </w:pPr>
            <w:r>
              <w:t>00266</w:t>
            </w:r>
          </w:p>
        </w:tc>
        <w:tc>
          <w:tcPr>
            <w:tcW w:w="600" w:type="dxa"/>
          </w:tcPr>
          <w:p w14:paraId="75A687FA" w14:textId="77777777" w:rsidR="00B50050" w:rsidRDefault="00B50050" w:rsidP="0088127C">
            <w:pPr>
              <w:pStyle w:val="OtherTableBody"/>
            </w:pPr>
            <w:r>
              <w:t>OBR</w:t>
            </w:r>
          </w:p>
        </w:tc>
        <w:tc>
          <w:tcPr>
            <w:tcW w:w="600" w:type="dxa"/>
          </w:tcPr>
          <w:p w14:paraId="10BB7F8E" w14:textId="77777777" w:rsidR="00B50050" w:rsidRDefault="00B50050" w:rsidP="0088127C">
            <w:pPr>
              <w:pStyle w:val="OtherTableBody"/>
            </w:pPr>
            <w:r>
              <w:t>34</w:t>
            </w:r>
          </w:p>
        </w:tc>
        <w:tc>
          <w:tcPr>
            <w:tcW w:w="600" w:type="dxa"/>
          </w:tcPr>
          <w:p w14:paraId="04191646" w14:textId="77777777" w:rsidR="00B50050" w:rsidRDefault="00B50050" w:rsidP="0088127C">
            <w:pPr>
              <w:pStyle w:val="OtherTableBody"/>
            </w:pPr>
            <w:r>
              <w:t>..</w:t>
            </w:r>
          </w:p>
        </w:tc>
        <w:tc>
          <w:tcPr>
            <w:tcW w:w="600" w:type="dxa"/>
          </w:tcPr>
          <w:p w14:paraId="51782AEF" w14:textId="77777777" w:rsidR="00B50050" w:rsidRDefault="00B50050" w:rsidP="0088127C">
            <w:pPr>
              <w:pStyle w:val="OtherTableBody"/>
            </w:pPr>
          </w:p>
        </w:tc>
        <w:tc>
          <w:tcPr>
            <w:tcW w:w="600" w:type="dxa"/>
          </w:tcPr>
          <w:p w14:paraId="0A13F2D0" w14:textId="77777777" w:rsidR="00B50050" w:rsidRDefault="00B50050" w:rsidP="0088127C">
            <w:pPr>
              <w:pStyle w:val="OtherTableBody"/>
            </w:pPr>
            <w:r>
              <w:t>-</w:t>
            </w:r>
          </w:p>
        </w:tc>
        <w:tc>
          <w:tcPr>
            <w:tcW w:w="700" w:type="dxa"/>
          </w:tcPr>
          <w:p w14:paraId="3A56BCD3" w14:textId="77777777" w:rsidR="00B50050" w:rsidRDefault="00B50050" w:rsidP="0088127C">
            <w:pPr>
              <w:pStyle w:val="OtherTableBody"/>
            </w:pPr>
          </w:p>
        </w:tc>
        <w:tc>
          <w:tcPr>
            <w:tcW w:w="600" w:type="dxa"/>
          </w:tcPr>
          <w:p w14:paraId="2C96CB63" w14:textId="77777777" w:rsidR="00B50050" w:rsidRDefault="00B50050" w:rsidP="0088127C">
            <w:pPr>
              <w:pStyle w:val="OtherTableBody"/>
            </w:pPr>
          </w:p>
        </w:tc>
        <w:tc>
          <w:tcPr>
            <w:tcW w:w="900" w:type="dxa"/>
          </w:tcPr>
          <w:p w14:paraId="30055B8C" w14:textId="77777777" w:rsidR="00B50050" w:rsidRDefault="00B50050" w:rsidP="0088127C">
            <w:pPr>
              <w:pStyle w:val="OtherTableBody"/>
            </w:pPr>
            <w:r>
              <w:t>4.5.3.34</w:t>
            </w:r>
          </w:p>
        </w:tc>
      </w:tr>
      <w:tr w:rsidR="00B50050" w14:paraId="03883905" w14:textId="77777777" w:rsidTr="00195548">
        <w:tc>
          <w:tcPr>
            <w:tcW w:w="3500" w:type="dxa"/>
          </w:tcPr>
          <w:p w14:paraId="09E854B8" w14:textId="77777777" w:rsidR="00B50050" w:rsidRDefault="00B50050" w:rsidP="0088127C">
            <w:pPr>
              <w:pStyle w:val="OtherTableBody"/>
            </w:pPr>
            <w:r>
              <w:t>Telecommunication Address</w:t>
            </w:r>
          </w:p>
        </w:tc>
        <w:tc>
          <w:tcPr>
            <w:tcW w:w="700" w:type="dxa"/>
          </w:tcPr>
          <w:p w14:paraId="3106D184" w14:textId="77777777" w:rsidR="00B50050" w:rsidRDefault="00B50050" w:rsidP="0088127C">
            <w:pPr>
              <w:pStyle w:val="OtherTableBody"/>
            </w:pPr>
            <w:r>
              <w:t>02391</w:t>
            </w:r>
          </w:p>
        </w:tc>
        <w:tc>
          <w:tcPr>
            <w:tcW w:w="600" w:type="dxa"/>
          </w:tcPr>
          <w:p w14:paraId="6DA0710B" w14:textId="77777777" w:rsidR="00B50050" w:rsidRDefault="00B50050" w:rsidP="0088127C">
            <w:pPr>
              <w:pStyle w:val="OtherTableBody"/>
            </w:pPr>
            <w:r>
              <w:t>PRT</w:t>
            </w:r>
          </w:p>
        </w:tc>
        <w:tc>
          <w:tcPr>
            <w:tcW w:w="600" w:type="dxa"/>
          </w:tcPr>
          <w:p w14:paraId="3F1DA6C3" w14:textId="77777777" w:rsidR="00B50050" w:rsidRDefault="00B50050" w:rsidP="0088127C">
            <w:pPr>
              <w:pStyle w:val="OtherTableBody"/>
            </w:pPr>
            <w:r>
              <w:t>15</w:t>
            </w:r>
          </w:p>
        </w:tc>
        <w:tc>
          <w:tcPr>
            <w:tcW w:w="600" w:type="dxa"/>
          </w:tcPr>
          <w:p w14:paraId="6F9352BD" w14:textId="77777777" w:rsidR="00B50050" w:rsidRDefault="00B50050" w:rsidP="0088127C">
            <w:pPr>
              <w:pStyle w:val="OtherTableBody"/>
            </w:pPr>
            <w:r>
              <w:t>..</w:t>
            </w:r>
          </w:p>
        </w:tc>
        <w:tc>
          <w:tcPr>
            <w:tcW w:w="600" w:type="dxa"/>
          </w:tcPr>
          <w:p w14:paraId="01DA1CF1" w14:textId="77777777" w:rsidR="00B50050" w:rsidRDefault="00B50050" w:rsidP="0088127C">
            <w:pPr>
              <w:pStyle w:val="OtherTableBody"/>
            </w:pPr>
          </w:p>
        </w:tc>
        <w:tc>
          <w:tcPr>
            <w:tcW w:w="600" w:type="dxa"/>
          </w:tcPr>
          <w:p w14:paraId="2794FBD4" w14:textId="77777777" w:rsidR="00B50050" w:rsidRDefault="00B50050" w:rsidP="0088127C">
            <w:pPr>
              <w:pStyle w:val="OtherTableBody"/>
            </w:pPr>
            <w:r>
              <w:t>XTN</w:t>
            </w:r>
          </w:p>
        </w:tc>
        <w:tc>
          <w:tcPr>
            <w:tcW w:w="700" w:type="dxa"/>
          </w:tcPr>
          <w:p w14:paraId="198DC94A" w14:textId="77777777" w:rsidR="00B50050" w:rsidRDefault="00B50050" w:rsidP="0088127C">
            <w:pPr>
              <w:pStyle w:val="OtherTableBody"/>
            </w:pPr>
            <w:r>
              <w:t>Y</w:t>
            </w:r>
          </w:p>
        </w:tc>
        <w:tc>
          <w:tcPr>
            <w:tcW w:w="600" w:type="dxa"/>
          </w:tcPr>
          <w:p w14:paraId="6F6FDB1F" w14:textId="77777777" w:rsidR="00B50050" w:rsidRDefault="00B50050" w:rsidP="0088127C">
            <w:pPr>
              <w:pStyle w:val="OtherTableBody"/>
            </w:pPr>
          </w:p>
        </w:tc>
        <w:tc>
          <w:tcPr>
            <w:tcW w:w="900" w:type="dxa"/>
          </w:tcPr>
          <w:p w14:paraId="313619CA" w14:textId="77777777" w:rsidR="00B50050" w:rsidRDefault="00B50050" w:rsidP="0088127C">
            <w:pPr>
              <w:pStyle w:val="OtherTableBody"/>
            </w:pPr>
            <w:r>
              <w:t>7.4.4.15</w:t>
            </w:r>
          </w:p>
        </w:tc>
      </w:tr>
      <w:tr w:rsidR="00B50050" w14:paraId="07D262F7" w14:textId="77777777" w:rsidTr="00195548">
        <w:tc>
          <w:tcPr>
            <w:tcW w:w="3500" w:type="dxa"/>
          </w:tcPr>
          <w:p w14:paraId="1C00381B" w14:textId="77777777" w:rsidR="00B50050" w:rsidRDefault="00B50050" w:rsidP="0088127C">
            <w:pPr>
              <w:pStyle w:val="OtherTableBody"/>
            </w:pPr>
            <w:r>
              <w:t>Telephone Number of Section</w:t>
            </w:r>
          </w:p>
        </w:tc>
        <w:tc>
          <w:tcPr>
            <w:tcW w:w="700" w:type="dxa"/>
          </w:tcPr>
          <w:p w14:paraId="4F751BA1" w14:textId="77777777" w:rsidR="00B50050" w:rsidRDefault="00B50050" w:rsidP="0088127C">
            <w:pPr>
              <w:pStyle w:val="OtherTableBody"/>
            </w:pPr>
            <w:r>
              <w:t>00602</w:t>
            </w:r>
          </w:p>
        </w:tc>
        <w:tc>
          <w:tcPr>
            <w:tcW w:w="600" w:type="dxa"/>
          </w:tcPr>
          <w:p w14:paraId="5AB1D5B0" w14:textId="77777777" w:rsidR="00B50050" w:rsidRDefault="00B50050" w:rsidP="0088127C">
            <w:pPr>
              <w:pStyle w:val="OtherTableBody"/>
            </w:pPr>
            <w:r>
              <w:t>OM1</w:t>
            </w:r>
          </w:p>
        </w:tc>
        <w:tc>
          <w:tcPr>
            <w:tcW w:w="600" w:type="dxa"/>
          </w:tcPr>
          <w:p w14:paraId="735FB7D9" w14:textId="77777777" w:rsidR="00B50050" w:rsidRDefault="00B50050" w:rsidP="0088127C">
            <w:pPr>
              <w:pStyle w:val="OtherTableBody"/>
            </w:pPr>
            <w:r>
              <w:t>17</w:t>
            </w:r>
          </w:p>
        </w:tc>
        <w:tc>
          <w:tcPr>
            <w:tcW w:w="600" w:type="dxa"/>
          </w:tcPr>
          <w:p w14:paraId="3A1CE3C9" w14:textId="77777777" w:rsidR="00B50050" w:rsidRDefault="00B50050" w:rsidP="0088127C">
            <w:pPr>
              <w:pStyle w:val="OtherTableBody"/>
            </w:pPr>
            <w:r>
              <w:t>..</w:t>
            </w:r>
          </w:p>
        </w:tc>
        <w:tc>
          <w:tcPr>
            <w:tcW w:w="600" w:type="dxa"/>
          </w:tcPr>
          <w:p w14:paraId="015B7BDA" w14:textId="77777777" w:rsidR="00B50050" w:rsidRDefault="00B50050" w:rsidP="0088127C">
            <w:pPr>
              <w:pStyle w:val="OtherTableBody"/>
            </w:pPr>
          </w:p>
        </w:tc>
        <w:tc>
          <w:tcPr>
            <w:tcW w:w="600" w:type="dxa"/>
          </w:tcPr>
          <w:p w14:paraId="2DAB07E7" w14:textId="77777777" w:rsidR="00B50050" w:rsidRDefault="00B50050" w:rsidP="0088127C">
            <w:pPr>
              <w:pStyle w:val="OtherTableBody"/>
            </w:pPr>
            <w:r>
              <w:t>XTN</w:t>
            </w:r>
          </w:p>
        </w:tc>
        <w:tc>
          <w:tcPr>
            <w:tcW w:w="700" w:type="dxa"/>
          </w:tcPr>
          <w:p w14:paraId="155AFB1E" w14:textId="77777777" w:rsidR="00B50050" w:rsidRDefault="00B50050" w:rsidP="0088127C">
            <w:pPr>
              <w:pStyle w:val="OtherTableBody"/>
            </w:pPr>
          </w:p>
        </w:tc>
        <w:tc>
          <w:tcPr>
            <w:tcW w:w="600" w:type="dxa"/>
          </w:tcPr>
          <w:p w14:paraId="5E6076D7" w14:textId="77777777" w:rsidR="00B50050" w:rsidRDefault="00B50050" w:rsidP="0088127C">
            <w:pPr>
              <w:pStyle w:val="OtherTableBody"/>
            </w:pPr>
          </w:p>
        </w:tc>
        <w:tc>
          <w:tcPr>
            <w:tcW w:w="900" w:type="dxa"/>
          </w:tcPr>
          <w:p w14:paraId="35BBFC7F" w14:textId="77777777" w:rsidR="00B50050" w:rsidRDefault="00B50050" w:rsidP="0088127C">
            <w:pPr>
              <w:pStyle w:val="OtherTableBody"/>
            </w:pPr>
            <w:r>
              <w:t>8.8.9.17</w:t>
            </w:r>
          </w:p>
        </w:tc>
      </w:tr>
      <w:tr w:rsidR="00B50050" w14:paraId="23D7E1C5" w14:textId="77777777" w:rsidTr="00195548">
        <w:tc>
          <w:tcPr>
            <w:tcW w:w="3500" w:type="dxa"/>
          </w:tcPr>
          <w:p w14:paraId="2D2B5481" w14:textId="77777777" w:rsidR="00B50050" w:rsidRDefault="00B50050" w:rsidP="0088127C">
            <w:pPr>
              <w:pStyle w:val="OtherTableBody"/>
            </w:pPr>
            <w:r>
              <w:t>Temp Max</w:t>
            </w:r>
          </w:p>
        </w:tc>
        <w:tc>
          <w:tcPr>
            <w:tcW w:w="700" w:type="dxa"/>
          </w:tcPr>
          <w:p w14:paraId="7255AA3C" w14:textId="77777777" w:rsidR="00B50050" w:rsidRDefault="00B50050" w:rsidP="0088127C">
            <w:pPr>
              <w:pStyle w:val="OtherTableBody"/>
            </w:pPr>
            <w:r>
              <w:t>02106</w:t>
            </w:r>
          </w:p>
        </w:tc>
        <w:tc>
          <w:tcPr>
            <w:tcW w:w="600" w:type="dxa"/>
          </w:tcPr>
          <w:p w14:paraId="5B70A3AD" w14:textId="77777777" w:rsidR="00B50050" w:rsidRDefault="00B50050" w:rsidP="0088127C">
            <w:pPr>
              <w:pStyle w:val="OtherTableBody"/>
            </w:pPr>
            <w:r>
              <w:t>SCD</w:t>
            </w:r>
          </w:p>
        </w:tc>
        <w:tc>
          <w:tcPr>
            <w:tcW w:w="600" w:type="dxa"/>
          </w:tcPr>
          <w:p w14:paraId="0B4402A3" w14:textId="77777777" w:rsidR="00B50050" w:rsidRDefault="00B50050" w:rsidP="0088127C">
            <w:pPr>
              <w:pStyle w:val="OtherTableBody"/>
            </w:pPr>
            <w:r>
              <w:t>3</w:t>
            </w:r>
          </w:p>
        </w:tc>
        <w:tc>
          <w:tcPr>
            <w:tcW w:w="600" w:type="dxa"/>
          </w:tcPr>
          <w:p w14:paraId="4B25D213" w14:textId="77777777" w:rsidR="00B50050" w:rsidRDefault="00B50050" w:rsidP="0088127C">
            <w:pPr>
              <w:pStyle w:val="OtherTableBody"/>
            </w:pPr>
            <w:r>
              <w:t>..</w:t>
            </w:r>
          </w:p>
        </w:tc>
        <w:tc>
          <w:tcPr>
            <w:tcW w:w="600" w:type="dxa"/>
          </w:tcPr>
          <w:p w14:paraId="04F8F8D9" w14:textId="77777777" w:rsidR="00B50050" w:rsidRDefault="00B50050" w:rsidP="0088127C">
            <w:pPr>
              <w:pStyle w:val="OtherTableBody"/>
            </w:pPr>
          </w:p>
        </w:tc>
        <w:tc>
          <w:tcPr>
            <w:tcW w:w="600" w:type="dxa"/>
          </w:tcPr>
          <w:p w14:paraId="5E6F5D6B" w14:textId="77777777" w:rsidR="00B50050" w:rsidRDefault="00B50050" w:rsidP="0088127C">
            <w:pPr>
              <w:pStyle w:val="OtherTableBody"/>
            </w:pPr>
            <w:r>
              <w:t>CQ</w:t>
            </w:r>
          </w:p>
        </w:tc>
        <w:tc>
          <w:tcPr>
            <w:tcW w:w="700" w:type="dxa"/>
          </w:tcPr>
          <w:p w14:paraId="715FC1BD" w14:textId="77777777" w:rsidR="00B50050" w:rsidRDefault="00B50050" w:rsidP="0088127C">
            <w:pPr>
              <w:pStyle w:val="OtherTableBody"/>
            </w:pPr>
          </w:p>
        </w:tc>
        <w:tc>
          <w:tcPr>
            <w:tcW w:w="600" w:type="dxa"/>
          </w:tcPr>
          <w:p w14:paraId="019850C5" w14:textId="77777777" w:rsidR="00B50050" w:rsidRDefault="00B50050" w:rsidP="0088127C">
            <w:pPr>
              <w:pStyle w:val="OtherTableBody"/>
            </w:pPr>
          </w:p>
        </w:tc>
        <w:tc>
          <w:tcPr>
            <w:tcW w:w="900" w:type="dxa"/>
          </w:tcPr>
          <w:p w14:paraId="4B5F58A0" w14:textId="77777777" w:rsidR="00B50050" w:rsidRDefault="00B50050" w:rsidP="0088127C">
            <w:pPr>
              <w:pStyle w:val="OtherTableBody"/>
            </w:pPr>
            <w:r>
              <w:t>17.7.4.3</w:t>
            </w:r>
          </w:p>
        </w:tc>
      </w:tr>
      <w:tr w:rsidR="00B50050" w14:paraId="6CBAA4AB" w14:textId="77777777" w:rsidTr="00195548">
        <w:tc>
          <w:tcPr>
            <w:tcW w:w="3500" w:type="dxa"/>
          </w:tcPr>
          <w:p w14:paraId="2BFD1A3C" w14:textId="77777777" w:rsidR="00B50050" w:rsidRDefault="00B50050" w:rsidP="0088127C">
            <w:pPr>
              <w:pStyle w:val="OtherTableBody"/>
            </w:pPr>
            <w:r>
              <w:t>Temp Min</w:t>
            </w:r>
          </w:p>
        </w:tc>
        <w:tc>
          <w:tcPr>
            <w:tcW w:w="700" w:type="dxa"/>
          </w:tcPr>
          <w:p w14:paraId="27E43735" w14:textId="77777777" w:rsidR="00B50050" w:rsidRDefault="00B50050" w:rsidP="0088127C">
            <w:pPr>
              <w:pStyle w:val="OtherTableBody"/>
            </w:pPr>
            <w:r>
              <w:t>02107</w:t>
            </w:r>
          </w:p>
        </w:tc>
        <w:tc>
          <w:tcPr>
            <w:tcW w:w="600" w:type="dxa"/>
          </w:tcPr>
          <w:p w14:paraId="7926A3B3" w14:textId="77777777" w:rsidR="00B50050" w:rsidRDefault="00B50050" w:rsidP="0088127C">
            <w:pPr>
              <w:pStyle w:val="OtherTableBody"/>
            </w:pPr>
            <w:r>
              <w:t>SCD</w:t>
            </w:r>
          </w:p>
        </w:tc>
        <w:tc>
          <w:tcPr>
            <w:tcW w:w="600" w:type="dxa"/>
          </w:tcPr>
          <w:p w14:paraId="5A62F3C0" w14:textId="77777777" w:rsidR="00B50050" w:rsidRDefault="00B50050" w:rsidP="0088127C">
            <w:pPr>
              <w:pStyle w:val="OtherTableBody"/>
            </w:pPr>
            <w:r>
              <w:t>4</w:t>
            </w:r>
          </w:p>
        </w:tc>
        <w:tc>
          <w:tcPr>
            <w:tcW w:w="600" w:type="dxa"/>
          </w:tcPr>
          <w:p w14:paraId="212DF1FB" w14:textId="77777777" w:rsidR="00B50050" w:rsidRDefault="00B50050" w:rsidP="0088127C">
            <w:pPr>
              <w:pStyle w:val="OtherTableBody"/>
            </w:pPr>
            <w:r>
              <w:t>..</w:t>
            </w:r>
          </w:p>
        </w:tc>
        <w:tc>
          <w:tcPr>
            <w:tcW w:w="600" w:type="dxa"/>
          </w:tcPr>
          <w:p w14:paraId="7AA8ECDE" w14:textId="77777777" w:rsidR="00B50050" w:rsidRDefault="00B50050" w:rsidP="0088127C">
            <w:pPr>
              <w:pStyle w:val="OtherTableBody"/>
            </w:pPr>
          </w:p>
        </w:tc>
        <w:tc>
          <w:tcPr>
            <w:tcW w:w="600" w:type="dxa"/>
          </w:tcPr>
          <w:p w14:paraId="3D93F3D0" w14:textId="77777777" w:rsidR="00B50050" w:rsidRDefault="00B50050" w:rsidP="0088127C">
            <w:pPr>
              <w:pStyle w:val="OtherTableBody"/>
            </w:pPr>
            <w:r>
              <w:t>CQ</w:t>
            </w:r>
          </w:p>
        </w:tc>
        <w:tc>
          <w:tcPr>
            <w:tcW w:w="700" w:type="dxa"/>
          </w:tcPr>
          <w:p w14:paraId="6FFD5371" w14:textId="77777777" w:rsidR="00B50050" w:rsidRDefault="00B50050" w:rsidP="0088127C">
            <w:pPr>
              <w:pStyle w:val="OtherTableBody"/>
            </w:pPr>
          </w:p>
        </w:tc>
        <w:tc>
          <w:tcPr>
            <w:tcW w:w="600" w:type="dxa"/>
          </w:tcPr>
          <w:p w14:paraId="647710EE" w14:textId="77777777" w:rsidR="00B50050" w:rsidRDefault="00B50050" w:rsidP="0088127C">
            <w:pPr>
              <w:pStyle w:val="OtherTableBody"/>
            </w:pPr>
          </w:p>
        </w:tc>
        <w:tc>
          <w:tcPr>
            <w:tcW w:w="900" w:type="dxa"/>
          </w:tcPr>
          <w:p w14:paraId="46D17678" w14:textId="77777777" w:rsidR="00B50050" w:rsidRDefault="00B50050" w:rsidP="0088127C">
            <w:pPr>
              <w:pStyle w:val="OtherTableBody"/>
            </w:pPr>
            <w:r>
              <w:t>17.7.4.4</w:t>
            </w:r>
          </w:p>
        </w:tc>
      </w:tr>
      <w:tr w:rsidR="00B50050" w14:paraId="111A085F" w14:textId="77777777" w:rsidTr="00195548">
        <w:tc>
          <w:tcPr>
            <w:tcW w:w="3500" w:type="dxa"/>
          </w:tcPr>
          <w:p w14:paraId="4F4C3479" w14:textId="77777777" w:rsidR="00B50050" w:rsidRDefault="00B50050" w:rsidP="0088127C">
            <w:pPr>
              <w:pStyle w:val="OtherTableBody"/>
            </w:pPr>
            <w:r>
              <w:t>Temperature</w:t>
            </w:r>
          </w:p>
        </w:tc>
        <w:tc>
          <w:tcPr>
            <w:tcW w:w="700" w:type="dxa"/>
          </w:tcPr>
          <w:p w14:paraId="3985E5A4" w14:textId="77777777" w:rsidR="00B50050" w:rsidRDefault="00B50050" w:rsidP="0088127C">
            <w:pPr>
              <w:pStyle w:val="OtherTableBody"/>
            </w:pPr>
            <w:r>
              <w:t>01358</w:t>
            </w:r>
          </w:p>
        </w:tc>
        <w:tc>
          <w:tcPr>
            <w:tcW w:w="600" w:type="dxa"/>
          </w:tcPr>
          <w:p w14:paraId="60C79CB1" w14:textId="77777777" w:rsidR="00B50050" w:rsidRDefault="00B50050" w:rsidP="0088127C">
            <w:pPr>
              <w:pStyle w:val="OtherTableBody"/>
            </w:pPr>
            <w:r>
              <w:t>SAC</w:t>
            </w:r>
          </w:p>
        </w:tc>
        <w:tc>
          <w:tcPr>
            <w:tcW w:w="600" w:type="dxa"/>
          </w:tcPr>
          <w:p w14:paraId="64D32384" w14:textId="77777777" w:rsidR="00B50050" w:rsidRDefault="00B50050" w:rsidP="0088127C">
            <w:pPr>
              <w:pStyle w:val="OtherTableBody"/>
            </w:pPr>
            <w:r>
              <w:t>31</w:t>
            </w:r>
          </w:p>
        </w:tc>
        <w:tc>
          <w:tcPr>
            <w:tcW w:w="600" w:type="dxa"/>
          </w:tcPr>
          <w:p w14:paraId="13066A67" w14:textId="77777777" w:rsidR="00B50050" w:rsidRDefault="00B50050" w:rsidP="0088127C">
            <w:pPr>
              <w:pStyle w:val="OtherTableBody"/>
            </w:pPr>
            <w:r>
              <w:t>..</w:t>
            </w:r>
          </w:p>
        </w:tc>
        <w:tc>
          <w:tcPr>
            <w:tcW w:w="600" w:type="dxa"/>
          </w:tcPr>
          <w:p w14:paraId="782CB706" w14:textId="77777777" w:rsidR="00B50050" w:rsidRDefault="00B50050" w:rsidP="0088127C">
            <w:pPr>
              <w:pStyle w:val="OtherTableBody"/>
            </w:pPr>
          </w:p>
        </w:tc>
        <w:tc>
          <w:tcPr>
            <w:tcW w:w="600" w:type="dxa"/>
          </w:tcPr>
          <w:p w14:paraId="66765790" w14:textId="77777777" w:rsidR="00B50050" w:rsidRDefault="00B50050" w:rsidP="0088127C">
            <w:pPr>
              <w:pStyle w:val="OtherTableBody"/>
            </w:pPr>
            <w:r>
              <w:t>SN</w:t>
            </w:r>
          </w:p>
        </w:tc>
        <w:tc>
          <w:tcPr>
            <w:tcW w:w="700" w:type="dxa"/>
          </w:tcPr>
          <w:p w14:paraId="650A2F37" w14:textId="77777777" w:rsidR="00B50050" w:rsidRDefault="00B50050" w:rsidP="0088127C">
            <w:pPr>
              <w:pStyle w:val="OtherTableBody"/>
            </w:pPr>
          </w:p>
        </w:tc>
        <w:tc>
          <w:tcPr>
            <w:tcW w:w="600" w:type="dxa"/>
          </w:tcPr>
          <w:p w14:paraId="52C22D24" w14:textId="77777777" w:rsidR="00B50050" w:rsidRDefault="00B50050" w:rsidP="0088127C">
            <w:pPr>
              <w:pStyle w:val="OtherTableBody"/>
            </w:pPr>
          </w:p>
        </w:tc>
        <w:tc>
          <w:tcPr>
            <w:tcW w:w="900" w:type="dxa"/>
          </w:tcPr>
          <w:p w14:paraId="7E4AA7F3" w14:textId="77777777" w:rsidR="00B50050" w:rsidRDefault="00B50050" w:rsidP="0088127C">
            <w:pPr>
              <w:pStyle w:val="OtherTableBody"/>
            </w:pPr>
            <w:r>
              <w:t>13.4.3.31</w:t>
            </w:r>
          </w:p>
        </w:tc>
      </w:tr>
      <w:tr w:rsidR="00B50050" w14:paraId="1DB8B8C8" w14:textId="77777777" w:rsidTr="00195548">
        <w:tc>
          <w:tcPr>
            <w:tcW w:w="3500" w:type="dxa"/>
          </w:tcPr>
          <w:p w14:paraId="2EBFD7FD" w14:textId="77777777" w:rsidR="00B50050" w:rsidRDefault="00B50050" w:rsidP="0088127C">
            <w:pPr>
              <w:pStyle w:val="OtherTableBody"/>
            </w:pPr>
            <w:r>
              <w:lastRenderedPageBreak/>
              <w:t>Temporary Location</w:t>
            </w:r>
          </w:p>
        </w:tc>
        <w:tc>
          <w:tcPr>
            <w:tcW w:w="700" w:type="dxa"/>
          </w:tcPr>
          <w:p w14:paraId="10CDD696" w14:textId="77777777" w:rsidR="00B50050" w:rsidRDefault="00B50050" w:rsidP="0088127C">
            <w:pPr>
              <w:pStyle w:val="OtherTableBody"/>
            </w:pPr>
            <w:r>
              <w:t>00141</w:t>
            </w:r>
          </w:p>
        </w:tc>
        <w:tc>
          <w:tcPr>
            <w:tcW w:w="600" w:type="dxa"/>
          </w:tcPr>
          <w:p w14:paraId="43ADEB85" w14:textId="77777777" w:rsidR="00B50050" w:rsidRDefault="00B50050" w:rsidP="0088127C">
            <w:pPr>
              <w:pStyle w:val="OtherTableBody"/>
            </w:pPr>
            <w:r>
              <w:t>PV1</w:t>
            </w:r>
          </w:p>
        </w:tc>
        <w:tc>
          <w:tcPr>
            <w:tcW w:w="600" w:type="dxa"/>
          </w:tcPr>
          <w:p w14:paraId="02311B8C" w14:textId="77777777" w:rsidR="00B50050" w:rsidRDefault="00B50050" w:rsidP="0088127C">
            <w:pPr>
              <w:pStyle w:val="OtherTableBody"/>
            </w:pPr>
            <w:r>
              <w:t>11</w:t>
            </w:r>
          </w:p>
        </w:tc>
        <w:tc>
          <w:tcPr>
            <w:tcW w:w="600" w:type="dxa"/>
          </w:tcPr>
          <w:p w14:paraId="30FA6F40" w14:textId="77777777" w:rsidR="00B50050" w:rsidRDefault="00B50050" w:rsidP="0088127C">
            <w:pPr>
              <w:pStyle w:val="OtherTableBody"/>
            </w:pPr>
            <w:r>
              <w:t>..</w:t>
            </w:r>
          </w:p>
        </w:tc>
        <w:tc>
          <w:tcPr>
            <w:tcW w:w="600" w:type="dxa"/>
          </w:tcPr>
          <w:p w14:paraId="128AB63C" w14:textId="77777777" w:rsidR="00B50050" w:rsidRDefault="00B50050" w:rsidP="0088127C">
            <w:pPr>
              <w:pStyle w:val="OtherTableBody"/>
            </w:pPr>
          </w:p>
        </w:tc>
        <w:tc>
          <w:tcPr>
            <w:tcW w:w="600" w:type="dxa"/>
          </w:tcPr>
          <w:p w14:paraId="6E7DC6F4" w14:textId="77777777" w:rsidR="00B50050" w:rsidRDefault="00B50050" w:rsidP="0088127C">
            <w:pPr>
              <w:pStyle w:val="OtherTableBody"/>
            </w:pPr>
            <w:r>
              <w:t>PL</w:t>
            </w:r>
          </w:p>
        </w:tc>
        <w:tc>
          <w:tcPr>
            <w:tcW w:w="700" w:type="dxa"/>
          </w:tcPr>
          <w:p w14:paraId="6A467074" w14:textId="77777777" w:rsidR="00B50050" w:rsidRDefault="00B50050" w:rsidP="0088127C">
            <w:pPr>
              <w:pStyle w:val="OtherTableBody"/>
            </w:pPr>
          </w:p>
        </w:tc>
        <w:tc>
          <w:tcPr>
            <w:tcW w:w="600" w:type="dxa"/>
          </w:tcPr>
          <w:p w14:paraId="2B550F0C" w14:textId="77777777" w:rsidR="00B50050" w:rsidRDefault="00B50050" w:rsidP="0088127C">
            <w:pPr>
              <w:pStyle w:val="OtherTableBody"/>
            </w:pPr>
          </w:p>
        </w:tc>
        <w:tc>
          <w:tcPr>
            <w:tcW w:w="900" w:type="dxa"/>
          </w:tcPr>
          <w:p w14:paraId="792F1154" w14:textId="77777777" w:rsidR="00B50050" w:rsidRDefault="00B50050" w:rsidP="0088127C">
            <w:pPr>
              <w:pStyle w:val="OtherTableBody"/>
            </w:pPr>
            <w:r>
              <w:t>3.4.3.11</w:t>
            </w:r>
          </w:p>
        </w:tc>
      </w:tr>
      <w:tr w:rsidR="00B50050" w14:paraId="0C40BDA2" w14:textId="77777777" w:rsidTr="00195548">
        <w:tc>
          <w:tcPr>
            <w:tcW w:w="3500" w:type="dxa"/>
          </w:tcPr>
          <w:p w14:paraId="52958E79" w14:textId="77777777" w:rsidR="00B50050" w:rsidRDefault="00B50050" w:rsidP="0088127C">
            <w:pPr>
              <w:pStyle w:val="OtherTableBody"/>
            </w:pPr>
            <w:r>
              <w:t>Test Category</w:t>
            </w:r>
          </w:p>
        </w:tc>
        <w:tc>
          <w:tcPr>
            <w:tcW w:w="700" w:type="dxa"/>
          </w:tcPr>
          <w:p w14:paraId="4E878C2D" w14:textId="77777777" w:rsidR="00B50050" w:rsidRDefault="00B50050" w:rsidP="0088127C">
            <w:pPr>
              <w:pStyle w:val="OtherTableBody"/>
            </w:pPr>
            <w:r>
              <w:t>03436</w:t>
            </w:r>
          </w:p>
        </w:tc>
        <w:tc>
          <w:tcPr>
            <w:tcW w:w="600" w:type="dxa"/>
          </w:tcPr>
          <w:p w14:paraId="41197A7B" w14:textId="77777777" w:rsidR="00B50050" w:rsidRDefault="00B50050" w:rsidP="0088127C">
            <w:pPr>
              <w:pStyle w:val="OtherTableBody"/>
            </w:pPr>
            <w:r>
              <w:t>OM1</w:t>
            </w:r>
          </w:p>
        </w:tc>
        <w:tc>
          <w:tcPr>
            <w:tcW w:w="600" w:type="dxa"/>
          </w:tcPr>
          <w:p w14:paraId="097C9C40" w14:textId="77777777" w:rsidR="00B50050" w:rsidRDefault="00B50050" w:rsidP="0088127C">
            <w:pPr>
              <w:pStyle w:val="OtherTableBody"/>
            </w:pPr>
            <w:r>
              <w:t>55</w:t>
            </w:r>
          </w:p>
        </w:tc>
        <w:tc>
          <w:tcPr>
            <w:tcW w:w="600" w:type="dxa"/>
          </w:tcPr>
          <w:p w14:paraId="0C82F561" w14:textId="77777777" w:rsidR="00B50050" w:rsidRDefault="00B50050" w:rsidP="0088127C">
            <w:pPr>
              <w:pStyle w:val="OtherTableBody"/>
            </w:pPr>
            <w:r>
              <w:t>..</w:t>
            </w:r>
          </w:p>
        </w:tc>
        <w:tc>
          <w:tcPr>
            <w:tcW w:w="600" w:type="dxa"/>
          </w:tcPr>
          <w:p w14:paraId="170C5193" w14:textId="77777777" w:rsidR="00B50050" w:rsidRDefault="00B50050" w:rsidP="0088127C">
            <w:pPr>
              <w:pStyle w:val="OtherTableBody"/>
            </w:pPr>
          </w:p>
        </w:tc>
        <w:tc>
          <w:tcPr>
            <w:tcW w:w="600" w:type="dxa"/>
          </w:tcPr>
          <w:p w14:paraId="4EA224E1" w14:textId="77777777" w:rsidR="00B50050" w:rsidRDefault="00B50050" w:rsidP="0088127C">
            <w:pPr>
              <w:pStyle w:val="OtherTableBody"/>
            </w:pPr>
            <w:r>
              <w:t>CWE</w:t>
            </w:r>
          </w:p>
        </w:tc>
        <w:tc>
          <w:tcPr>
            <w:tcW w:w="700" w:type="dxa"/>
          </w:tcPr>
          <w:p w14:paraId="3D6DB995" w14:textId="77777777" w:rsidR="00B50050" w:rsidRDefault="00B50050" w:rsidP="0088127C">
            <w:pPr>
              <w:pStyle w:val="OtherTableBody"/>
            </w:pPr>
            <w:r>
              <w:t>Y</w:t>
            </w:r>
          </w:p>
        </w:tc>
        <w:tc>
          <w:tcPr>
            <w:tcW w:w="600" w:type="dxa"/>
          </w:tcPr>
          <w:p w14:paraId="35756DE9" w14:textId="77777777" w:rsidR="00B50050" w:rsidRDefault="00B50050" w:rsidP="0088127C">
            <w:pPr>
              <w:pStyle w:val="OtherTableBody"/>
            </w:pPr>
          </w:p>
        </w:tc>
        <w:tc>
          <w:tcPr>
            <w:tcW w:w="900" w:type="dxa"/>
          </w:tcPr>
          <w:p w14:paraId="750642E2" w14:textId="77777777" w:rsidR="00B50050" w:rsidRDefault="00B50050" w:rsidP="0088127C">
            <w:pPr>
              <w:pStyle w:val="OtherTableBody"/>
            </w:pPr>
            <w:r>
              <w:t>8.8.9.55</w:t>
            </w:r>
          </w:p>
        </w:tc>
      </w:tr>
      <w:tr w:rsidR="00B50050" w14:paraId="11F5F36D" w14:textId="77777777" w:rsidTr="00195548">
        <w:tc>
          <w:tcPr>
            <w:tcW w:w="3500" w:type="dxa"/>
          </w:tcPr>
          <w:p w14:paraId="2AB7A820" w14:textId="77777777" w:rsidR="00B50050" w:rsidRDefault="00B50050" w:rsidP="0088127C">
            <w:pPr>
              <w:pStyle w:val="OtherTableBody"/>
            </w:pPr>
            <w:r>
              <w:t>Test Criticality</w:t>
            </w:r>
          </w:p>
        </w:tc>
        <w:tc>
          <w:tcPr>
            <w:tcW w:w="700" w:type="dxa"/>
          </w:tcPr>
          <w:p w14:paraId="62B996E9" w14:textId="77777777" w:rsidR="00B50050" w:rsidRDefault="00B50050" w:rsidP="0088127C">
            <w:pPr>
              <w:pStyle w:val="OtherTableBody"/>
            </w:pPr>
            <w:r>
              <w:t>03313</w:t>
            </w:r>
          </w:p>
        </w:tc>
        <w:tc>
          <w:tcPr>
            <w:tcW w:w="600" w:type="dxa"/>
          </w:tcPr>
          <w:p w14:paraId="04DF46D5" w14:textId="77777777" w:rsidR="00B50050" w:rsidRDefault="00B50050" w:rsidP="0088127C">
            <w:pPr>
              <w:pStyle w:val="OtherTableBody"/>
            </w:pPr>
            <w:r>
              <w:t>TCC</w:t>
            </w:r>
          </w:p>
        </w:tc>
        <w:tc>
          <w:tcPr>
            <w:tcW w:w="600" w:type="dxa"/>
          </w:tcPr>
          <w:p w14:paraId="04AD1939" w14:textId="77777777" w:rsidR="00B50050" w:rsidRDefault="00B50050" w:rsidP="0088127C">
            <w:pPr>
              <w:pStyle w:val="OtherTableBody"/>
            </w:pPr>
            <w:r>
              <w:t>15</w:t>
            </w:r>
          </w:p>
        </w:tc>
        <w:tc>
          <w:tcPr>
            <w:tcW w:w="600" w:type="dxa"/>
          </w:tcPr>
          <w:p w14:paraId="7FAD49E3" w14:textId="77777777" w:rsidR="00B50050" w:rsidRDefault="00B50050" w:rsidP="0088127C">
            <w:pPr>
              <w:pStyle w:val="OtherTableBody"/>
            </w:pPr>
            <w:r>
              <w:t>..</w:t>
            </w:r>
          </w:p>
        </w:tc>
        <w:tc>
          <w:tcPr>
            <w:tcW w:w="600" w:type="dxa"/>
          </w:tcPr>
          <w:p w14:paraId="35F893C9" w14:textId="77777777" w:rsidR="00B50050" w:rsidRDefault="00B50050" w:rsidP="0088127C">
            <w:pPr>
              <w:pStyle w:val="OtherTableBody"/>
            </w:pPr>
          </w:p>
        </w:tc>
        <w:tc>
          <w:tcPr>
            <w:tcW w:w="600" w:type="dxa"/>
          </w:tcPr>
          <w:p w14:paraId="1C4A457C" w14:textId="77777777" w:rsidR="00B50050" w:rsidRDefault="00B50050" w:rsidP="0088127C">
            <w:pPr>
              <w:pStyle w:val="OtherTableBody"/>
            </w:pPr>
            <w:r>
              <w:t>CWE</w:t>
            </w:r>
          </w:p>
        </w:tc>
        <w:tc>
          <w:tcPr>
            <w:tcW w:w="700" w:type="dxa"/>
          </w:tcPr>
          <w:p w14:paraId="68587A1D" w14:textId="77777777" w:rsidR="00B50050" w:rsidRDefault="00B50050" w:rsidP="0088127C">
            <w:pPr>
              <w:pStyle w:val="OtherTableBody"/>
            </w:pPr>
          </w:p>
        </w:tc>
        <w:tc>
          <w:tcPr>
            <w:tcW w:w="600" w:type="dxa"/>
          </w:tcPr>
          <w:p w14:paraId="2551A319" w14:textId="77777777" w:rsidR="00B50050" w:rsidRDefault="00B50050" w:rsidP="0088127C">
            <w:pPr>
              <w:pStyle w:val="OtherTableBody"/>
            </w:pPr>
          </w:p>
        </w:tc>
        <w:tc>
          <w:tcPr>
            <w:tcW w:w="900" w:type="dxa"/>
          </w:tcPr>
          <w:p w14:paraId="47EAB386" w14:textId="77777777" w:rsidR="00B50050" w:rsidRDefault="00B50050" w:rsidP="0088127C">
            <w:pPr>
              <w:pStyle w:val="OtherTableBody"/>
            </w:pPr>
            <w:r>
              <w:t>13.4.9.15</w:t>
            </w:r>
          </w:p>
        </w:tc>
      </w:tr>
      <w:tr w:rsidR="00B50050" w14:paraId="16F27F81" w14:textId="77777777" w:rsidTr="00195548">
        <w:tc>
          <w:tcPr>
            <w:tcW w:w="3500" w:type="dxa"/>
          </w:tcPr>
          <w:p w14:paraId="2388449D" w14:textId="77777777" w:rsidR="00B50050" w:rsidRDefault="00B50050" w:rsidP="0088127C">
            <w:pPr>
              <w:pStyle w:val="OtherTableBody"/>
            </w:pPr>
            <w:r>
              <w:t>Test/Fluid Identifier(s)</w:t>
            </w:r>
          </w:p>
        </w:tc>
        <w:tc>
          <w:tcPr>
            <w:tcW w:w="700" w:type="dxa"/>
          </w:tcPr>
          <w:p w14:paraId="3DBCEE5D" w14:textId="77777777" w:rsidR="00B50050" w:rsidRDefault="00B50050" w:rsidP="0088127C">
            <w:pPr>
              <w:pStyle w:val="OtherTableBody"/>
            </w:pPr>
            <w:r>
              <w:t>01386</w:t>
            </w:r>
          </w:p>
        </w:tc>
        <w:tc>
          <w:tcPr>
            <w:tcW w:w="600" w:type="dxa"/>
          </w:tcPr>
          <w:p w14:paraId="14112986" w14:textId="77777777" w:rsidR="00B50050" w:rsidRDefault="00B50050" w:rsidP="0088127C">
            <w:pPr>
              <w:pStyle w:val="OtherTableBody"/>
            </w:pPr>
            <w:r>
              <w:t>INV</w:t>
            </w:r>
          </w:p>
        </w:tc>
        <w:tc>
          <w:tcPr>
            <w:tcW w:w="600" w:type="dxa"/>
          </w:tcPr>
          <w:p w14:paraId="7172B4F2" w14:textId="77777777" w:rsidR="00B50050" w:rsidRDefault="00B50050" w:rsidP="0088127C">
            <w:pPr>
              <w:pStyle w:val="OtherTableBody"/>
            </w:pPr>
            <w:r>
              <w:t>15</w:t>
            </w:r>
          </w:p>
        </w:tc>
        <w:tc>
          <w:tcPr>
            <w:tcW w:w="600" w:type="dxa"/>
          </w:tcPr>
          <w:p w14:paraId="58949BC1" w14:textId="77777777" w:rsidR="00B50050" w:rsidRDefault="00B50050" w:rsidP="0088127C">
            <w:pPr>
              <w:pStyle w:val="OtherTableBody"/>
            </w:pPr>
            <w:r>
              <w:t>..</w:t>
            </w:r>
          </w:p>
        </w:tc>
        <w:tc>
          <w:tcPr>
            <w:tcW w:w="600" w:type="dxa"/>
          </w:tcPr>
          <w:p w14:paraId="58280E0F" w14:textId="77777777" w:rsidR="00B50050" w:rsidRDefault="00B50050" w:rsidP="0088127C">
            <w:pPr>
              <w:pStyle w:val="OtherTableBody"/>
            </w:pPr>
          </w:p>
        </w:tc>
        <w:tc>
          <w:tcPr>
            <w:tcW w:w="600" w:type="dxa"/>
          </w:tcPr>
          <w:p w14:paraId="13B03237" w14:textId="77777777" w:rsidR="00B50050" w:rsidRDefault="00B50050" w:rsidP="0088127C">
            <w:pPr>
              <w:pStyle w:val="OtherTableBody"/>
            </w:pPr>
            <w:r>
              <w:t>CWE</w:t>
            </w:r>
          </w:p>
        </w:tc>
        <w:tc>
          <w:tcPr>
            <w:tcW w:w="700" w:type="dxa"/>
          </w:tcPr>
          <w:p w14:paraId="69831682" w14:textId="77777777" w:rsidR="00B50050" w:rsidRDefault="00B50050" w:rsidP="0088127C">
            <w:pPr>
              <w:pStyle w:val="OtherTableBody"/>
            </w:pPr>
            <w:r>
              <w:t>Y</w:t>
            </w:r>
          </w:p>
        </w:tc>
        <w:tc>
          <w:tcPr>
            <w:tcW w:w="600" w:type="dxa"/>
          </w:tcPr>
          <w:p w14:paraId="650371B6" w14:textId="77777777" w:rsidR="00B50050" w:rsidRDefault="00B50050" w:rsidP="0088127C">
            <w:pPr>
              <w:pStyle w:val="OtherTableBody"/>
            </w:pPr>
            <w:r>
              <w:t>0603</w:t>
            </w:r>
          </w:p>
        </w:tc>
        <w:tc>
          <w:tcPr>
            <w:tcW w:w="900" w:type="dxa"/>
          </w:tcPr>
          <w:p w14:paraId="502E2FF4" w14:textId="77777777" w:rsidR="00B50050" w:rsidRDefault="00B50050" w:rsidP="0088127C">
            <w:pPr>
              <w:pStyle w:val="OtherTableBody"/>
            </w:pPr>
            <w:r>
              <w:t>13.4.4.15</w:t>
            </w:r>
          </w:p>
        </w:tc>
      </w:tr>
      <w:tr w:rsidR="00B50050" w14:paraId="11708E7B" w14:textId="77777777" w:rsidTr="00195548">
        <w:tc>
          <w:tcPr>
            <w:tcW w:w="3500" w:type="dxa"/>
          </w:tcPr>
          <w:p w14:paraId="701245DC" w14:textId="77777777" w:rsidR="00B50050" w:rsidRDefault="00B50050" w:rsidP="0088127C">
            <w:pPr>
              <w:pStyle w:val="OtherTableBody"/>
            </w:pPr>
            <w:r>
              <w:t>Test/Observations Included Within an Ordered Test Battery</w:t>
            </w:r>
          </w:p>
        </w:tc>
        <w:tc>
          <w:tcPr>
            <w:tcW w:w="700" w:type="dxa"/>
          </w:tcPr>
          <w:p w14:paraId="080F0C80" w14:textId="77777777" w:rsidR="00B50050" w:rsidRDefault="00B50050" w:rsidP="0088127C">
            <w:pPr>
              <w:pStyle w:val="OtherTableBody"/>
            </w:pPr>
            <w:r>
              <w:t>00655</w:t>
            </w:r>
          </w:p>
        </w:tc>
        <w:tc>
          <w:tcPr>
            <w:tcW w:w="600" w:type="dxa"/>
          </w:tcPr>
          <w:p w14:paraId="445F3C7A" w14:textId="77777777" w:rsidR="00B50050" w:rsidRDefault="00B50050" w:rsidP="0088127C">
            <w:pPr>
              <w:pStyle w:val="OtherTableBody"/>
            </w:pPr>
            <w:r>
              <w:t>OM5</w:t>
            </w:r>
          </w:p>
        </w:tc>
        <w:tc>
          <w:tcPr>
            <w:tcW w:w="600" w:type="dxa"/>
          </w:tcPr>
          <w:p w14:paraId="149FF415" w14:textId="77777777" w:rsidR="00B50050" w:rsidRDefault="00B50050" w:rsidP="0088127C">
            <w:pPr>
              <w:pStyle w:val="OtherTableBody"/>
            </w:pPr>
            <w:r>
              <w:t>2</w:t>
            </w:r>
          </w:p>
        </w:tc>
        <w:tc>
          <w:tcPr>
            <w:tcW w:w="600" w:type="dxa"/>
          </w:tcPr>
          <w:p w14:paraId="57638259" w14:textId="77777777" w:rsidR="00B50050" w:rsidRDefault="00B50050" w:rsidP="0088127C">
            <w:pPr>
              <w:pStyle w:val="OtherTableBody"/>
            </w:pPr>
            <w:r>
              <w:t>..</w:t>
            </w:r>
          </w:p>
        </w:tc>
        <w:tc>
          <w:tcPr>
            <w:tcW w:w="600" w:type="dxa"/>
          </w:tcPr>
          <w:p w14:paraId="1F8C7D6E" w14:textId="77777777" w:rsidR="00B50050" w:rsidRDefault="00B50050" w:rsidP="0088127C">
            <w:pPr>
              <w:pStyle w:val="OtherTableBody"/>
            </w:pPr>
          </w:p>
        </w:tc>
        <w:tc>
          <w:tcPr>
            <w:tcW w:w="600" w:type="dxa"/>
          </w:tcPr>
          <w:p w14:paraId="6BB4AA6B" w14:textId="77777777" w:rsidR="00B50050" w:rsidRDefault="00B50050" w:rsidP="0088127C">
            <w:pPr>
              <w:pStyle w:val="OtherTableBody"/>
            </w:pPr>
            <w:r>
              <w:t>CWE</w:t>
            </w:r>
          </w:p>
        </w:tc>
        <w:tc>
          <w:tcPr>
            <w:tcW w:w="700" w:type="dxa"/>
          </w:tcPr>
          <w:p w14:paraId="0CFAB353" w14:textId="77777777" w:rsidR="00B50050" w:rsidRDefault="00B50050" w:rsidP="0088127C">
            <w:pPr>
              <w:pStyle w:val="OtherTableBody"/>
            </w:pPr>
            <w:r>
              <w:t>Y</w:t>
            </w:r>
          </w:p>
        </w:tc>
        <w:tc>
          <w:tcPr>
            <w:tcW w:w="600" w:type="dxa"/>
          </w:tcPr>
          <w:p w14:paraId="08BE32B9" w14:textId="77777777" w:rsidR="00B50050" w:rsidRDefault="00B50050" w:rsidP="0088127C">
            <w:pPr>
              <w:pStyle w:val="OtherTableBody"/>
            </w:pPr>
            <w:r>
              <w:t>0662</w:t>
            </w:r>
          </w:p>
        </w:tc>
        <w:tc>
          <w:tcPr>
            <w:tcW w:w="900" w:type="dxa"/>
          </w:tcPr>
          <w:p w14:paraId="03ACA632" w14:textId="77777777" w:rsidR="00B50050" w:rsidRDefault="00B50050" w:rsidP="0088127C">
            <w:pPr>
              <w:pStyle w:val="OtherTableBody"/>
            </w:pPr>
            <w:r>
              <w:t>8.8.13.2</w:t>
            </w:r>
          </w:p>
        </w:tc>
      </w:tr>
      <w:tr w:rsidR="00B50050" w14:paraId="1791235B" w14:textId="77777777" w:rsidTr="00195548">
        <w:tc>
          <w:tcPr>
            <w:tcW w:w="3500" w:type="dxa"/>
          </w:tcPr>
          <w:p w14:paraId="2616AEA5" w14:textId="77777777" w:rsidR="00B50050" w:rsidRDefault="00B50050" w:rsidP="0088127C">
            <w:pPr>
              <w:pStyle w:val="OtherTableBody"/>
            </w:pPr>
            <w:r>
              <w:t xml:space="preserve">Test/Service Default Duration Quantity </w:t>
            </w:r>
          </w:p>
        </w:tc>
        <w:tc>
          <w:tcPr>
            <w:tcW w:w="700" w:type="dxa"/>
          </w:tcPr>
          <w:p w14:paraId="4F36BEFD" w14:textId="77777777" w:rsidR="00B50050" w:rsidRDefault="00B50050" w:rsidP="0088127C">
            <w:pPr>
              <w:pStyle w:val="OtherTableBody"/>
            </w:pPr>
            <w:r>
              <w:t>01486</w:t>
            </w:r>
          </w:p>
        </w:tc>
        <w:tc>
          <w:tcPr>
            <w:tcW w:w="600" w:type="dxa"/>
          </w:tcPr>
          <w:p w14:paraId="0249E1F5" w14:textId="77777777" w:rsidR="00B50050" w:rsidRDefault="00B50050" w:rsidP="0088127C">
            <w:pPr>
              <w:pStyle w:val="OtherTableBody"/>
            </w:pPr>
            <w:r>
              <w:t>OM7</w:t>
            </w:r>
          </w:p>
        </w:tc>
        <w:tc>
          <w:tcPr>
            <w:tcW w:w="600" w:type="dxa"/>
          </w:tcPr>
          <w:p w14:paraId="676E12A6" w14:textId="77777777" w:rsidR="00B50050" w:rsidRDefault="00B50050" w:rsidP="0088127C">
            <w:pPr>
              <w:pStyle w:val="OtherTableBody"/>
            </w:pPr>
            <w:r>
              <w:t>8</w:t>
            </w:r>
          </w:p>
        </w:tc>
        <w:tc>
          <w:tcPr>
            <w:tcW w:w="600" w:type="dxa"/>
          </w:tcPr>
          <w:p w14:paraId="04CE4F50" w14:textId="77777777" w:rsidR="00B50050" w:rsidRDefault="00B50050" w:rsidP="0088127C">
            <w:pPr>
              <w:pStyle w:val="OtherTableBody"/>
            </w:pPr>
            <w:r>
              <w:t>..</w:t>
            </w:r>
          </w:p>
        </w:tc>
        <w:tc>
          <w:tcPr>
            <w:tcW w:w="600" w:type="dxa"/>
          </w:tcPr>
          <w:p w14:paraId="79C574D8" w14:textId="77777777" w:rsidR="00B50050" w:rsidRDefault="00B50050" w:rsidP="0088127C">
            <w:pPr>
              <w:pStyle w:val="OtherTableBody"/>
            </w:pPr>
            <w:r>
              <w:t>5#</w:t>
            </w:r>
          </w:p>
        </w:tc>
        <w:tc>
          <w:tcPr>
            <w:tcW w:w="600" w:type="dxa"/>
          </w:tcPr>
          <w:p w14:paraId="272078EF" w14:textId="77777777" w:rsidR="00B50050" w:rsidRDefault="00B50050" w:rsidP="0088127C">
            <w:pPr>
              <w:pStyle w:val="OtherTableBody"/>
            </w:pPr>
            <w:r>
              <w:t>NM</w:t>
            </w:r>
          </w:p>
        </w:tc>
        <w:tc>
          <w:tcPr>
            <w:tcW w:w="700" w:type="dxa"/>
          </w:tcPr>
          <w:p w14:paraId="23CC230C" w14:textId="77777777" w:rsidR="00B50050" w:rsidRDefault="00B50050" w:rsidP="0088127C">
            <w:pPr>
              <w:pStyle w:val="OtherTableBody"/>
            </w:pPr>
          </w:p>
        </w:tc>
        <w:tc>
          <w:tcPr>
            <w:tcW w:w="600" w:type="dxa"/>
          </w:tcPr>
          <w:p w14:paraId="69693C01" w14:textId="77777777" w:rsidR="00B50050" w:rsidRDefault="00B50050" w:rsidP="0088127C">
            <w:pPr>
              <w:pStyle w:val="OtherTableBody"/>
            </w:pPr>
          </w:p>
        </w:tc>
        <w:tc>
          <w:tcPr>
            <w:tcW w:w="900" w:type="dxa"/>
          </w:tcPr>
          <w:p w14:paraId="052FD87F" w14:textId="77777777" w:rsidR="00B50050" w:rsidRDefault="00B50050" w:rsidP="0088127C">
            <w:pPr>
              <w:pStyle w:val="OtherTableBody"/>
            </w:pPr>
            <w:r>
              <w:t>8.8.15.8</w:t>
            </w:r>
          </w:p>
        </w:tc>
      </w:tr>
      <w:tr w:rsidR="00B50050" w14:paraId="30F8C5FA" w14:textId="77777777" w:rsidTr="00195548">
        <w:tc>
          <w:tcPr>
            <w:tcW w:w="3500" w:type="dxa"/>
          </w:tcPr>
          <w:p w14:paraId="36061BC6" w14:textId="77777777" w:rsidR="00B50050" w:rsidRDefault="00B50050" w:rsidP="0088127C">
            <w:pPr>
              <w:pStyle w:val="OtherTableBody"/>
            </w:pPr>
            <w:r>
              <w:t>Test/Service Default Duration Units</w:t>
            </w:r>
          </w:p>
        </w:tc>
        <w:tc>
          <w:tcPr>
            <w:tcW w:w="700" w:type="dxa"/>
          </w:tcPr>
          <w:p w14:paraId="236439DF" w14:textId="77777777" w:rsidR="00B50050" w:rsidRDefault="00B50050" w:rsidP="0088127C">
            <w:pPr>
              <w:pStyle w:val="OtherTableBody"/>
            </w:pPr>
            <w:r>
              <w:t>01487</w:t>
            </w:r>
          </w:p>
        </w:tc>
        <w:tc>
          <w:tcPr>
            <w:tcW w:w="600" w:type="dxa"/>
          </w:tcPr>
          <w:p w14:paraId="570CE9AA" w14:textId="77777777" w:rsidR="00B50050" w:rsidRDefault="00B50050" w:rsidP="0088127C">
            <w:pPr>
              <w:pStyle w:val="OtherTableBody"/>
            </w:pPr>
            <w:r>
              <w:t>OM7</w:t>
            </w:r>
          </w:p>
        </w:tc>
        <w:tc>
          <w:tcPr>
            <w:tcW w:w="600" w:type="dxa"/>
          </w:tcPr>
          <w:p w14:paraId="256D0DCE" w14:textId="77777777" w:rsidR="00B50050" w:rsidRDefault="00B50050" w:rsidP="0088127C">
            <w:pPr>
              <w:pStyle w:val="OtherTableBody"/>
            </w:pPr>
            <w:r>
              <w:t>9</w:t>
            </w:r>
          </w:p>
        </w:tc>
        <w:tc>
          <w:tcPr>
            <w:tcW w:w="600" w:type="dxa"/>
          </w:tcPr>
          <w:p w14:paraId="63B752A7" w14:textId="77777777" w:rsidR="00B50050" w:rsidRDefault="00B50050" w:rsidP="0088127C">
            <w:pPr>
              <w:pStyle w:val="OtherTableBody"/>
            </w:pPr>
            <w:r>
              <w:t>..</w:t>
            </w:r>
          </w:p>
        </w:tc>
        <w:tc>
          <w:tcPr>
            <w:tcW w:w="600" w:type="dxa"/>
          </w:tcPr>
          <w:p w14:paraId="0AEAC110" w14:textId="77777777" w:rsidR="00B50050" w:rsidRDefault="00B50050" w:rsidP="0088127C">
            <w:pPr>
              <w:pStyle w:val="OtherTableBody"/>
            </w:pPr>
          </w:p>
        </w:tc>
        <w:tc>
          <w:tcPr>
            <w:tcW w:w="600" w:type="dxa"/>
          </w:tcPr>
          <w:p w14:paraId="6AFD47F8" w14:textId="77777777" w:rsidR="00B50050" w:rsidRDefault="00B50050" w:rsidP="0088127C">
            <w:pPr>
              <w:pStyle w:val="OtherTableBody"/>
            </w:pPr>
            <w:r>
              <w:t>CWE</w:t>
            </w:r>
          </w:p>
        </w:tc>
        <w:tc>
          <w:tcPr>
            <w:tcW w:w="700" w:type="dxa"/>
          </w:tcPr>
          <w:p w14:paraId="11BEE809" w14:textId="77777777" w:rsidR="00B50050" w:rsidRDefault="00B50050" w:rsidP="0088127C">
            <w:pPr>
              <w:pStyle w:val="OtherTableBody"/>
            </w:pPr>
          </w:p>
        </w:tc>
        <w:tc>
          <w:tcPr>
            <w:tcW w:w="600" w:type="dxa"/>
          </w:tcPr>
          <w:p w14:paraId="63D86D52" w14:textId="77777777" w:rsidR="00B50050" w:rsidRDefault="00B50050" w:rsidP="0088127C">
            <w:pPr>
              <w:pStyle w:val="OtherTableBody"/>
            </w:pPr>
            <w:r>
              <w:t>0663</w:t>
            </w:r>
          </w:p>
        </w:tc>
        <w:tc>
          <w:tcPr>
            <w:tcW w:w="900" w:type="dxa"/>
          </w:tcPr>
          <w:p w14:paraId="00E6CAA5" w14:textId="77777777" w:rsidR="00B50050" w:rsidRDefault="00B50050" w:rsidP="0088127C">
            <w:pPr>
              <w:pStyle w:val="OtherTableBody"/>
            </w:pPr>
            <w:r>
              <w:t>8.8.15.9</w:t>
            </w:r>
          </w:p>
        </w:tc>
      </w:tr>
      <w:tr w:rsidR="00B50050" w14:paraId="5DF7809A" w14:textId="77777777" w:rsidTr="00195548">
        <w:tc>
          <w:tcPr>
            <w:tcW w:w="3500" w:type="dxa"/>
          </w:tcPr>
          <w:p w14:paraId="52CFDDD7" w14:textId="77777777" w:rsidR="00B50050" w:rsidRDefault="00B50050" w:rsidP="0088127C">
            <w:pPr>
              <w:pStyle w:val="OtherTableBody"/>
            </w:pPr>
            <w:r>
              <w:t xml:space="preserve">Test/Service Default Frequency </w:t>
            </w:r>
          </w:p>
        </w:tc>
        <w:tc>
          <w:tcPr>
            <w:tcW w:w="700" w:type="dxa"/>
          </w:tcPr>
          <w:p w14:paraId="0B7E542B" w14:textId="77777777" w:rsidR="00B50050" w:rsidRDefault="00B50050" w:rsidP="0088127C">
            <w:pPr>
              <w:pStyle w:val="OtherTableBody"/>
            </w:pPr>
            <w:r>
              <w:t>01488</w:t>
            </w:r>
          </w:p>
        </w:tc>
        <w:tc>
          <w:tcPr>
            <w:tcW w:w="600" w:type="dxa"/>
          </w:tcPr>
          <w:p w14:paraId="086FA355" w14:textId="77777777" w:rsidR="00B50050" w:rsidRDefault="00B50050" w:rsidP="0088127C">
            <w:pPr>
              <w:pStyle w:val="OtherTableBody"/>
            </w:pPr>
            <w:r>
              <w:t>OM7</w:t>
            </w:r>
          </w:p>
        </w:tc>
        <w:tc>
          <w:tcPr>
            <w:tcW w:w="600" w:type="dxa"/>
          </w:tcPr>
          <w:p w14:paraId="3DD99FB6" w14:textId="77777777" w:rsidR="00B50050" w:rsidRDefault="00B50050" w:rsidP="0088127C">
            <w:pPr>
              <w:pStyle w:val="OtherTableBody"/>
            </w:pPr>
            <w:r>
              <w:t>10</w:t>
            </w:r>
          </w:p>
        </w:tc>
        <w:tc>
          <w:tcPr>
            <w:tcW w:w="600" w:type="dxa"/>
          </w:tcPr>
          <w:p w14:paraId="60D0ECEC" w14:textId="77777777" w:rsidR="00B50050" w:rsidRDefault="00B50050" w:rsidP="0088127C">
            <w:pPr>
              <w:pStyle w:val="OtherTableBody"/>
            </w:pPr>
            <w:r>
              <w:t>..</w:t>
            </w:r>
          </w:p>
        </w:tc>
        <w:tc>
          <w:tcPr>
            <w:tcW w:w="600" w:type="dxa"/>
          </w:tcPr>
          <w:p w14:paraId="4A1DF17A" w14:textId="77777777" w:rsidR="00B50050" w:rsidRDefault="00B50050" w:rsidP="0088127C">
            <w:pPr>
              <w:pStyle w:val="OtherTableBody"/>
            </w:pPr>
            <w:r>
              <w:t>60=</w:t>
            </w:r>
          </w:p>
        </w:tc>
        <w:tc>
          <w:tcPr>
            <w:tcW w:w="600" w:type="dxa"/>
          </w:tcPr>
          <w:p w14:paraId="79C5A3B1" w14:textId="77777777" w:rsidR="00B50050" w:rsidRDefault="00B50050" w:rsidP="0088127C">
            <w:pPr>
              <w:pStyle w:val="OtherTableBody"/>
            </w:pPr>
            <w:r>
              <w:t>CWE</w:t>
            </w:r>
          </w:p>
        </w:tc>
        <w:tc>
          <w:tcPr>
            <w:tcW w:w="700" w:type="dxa"/>
          </w:tcPr>
          <w:p w14:paraId="2E25BD5B" w14:textId="77777777" w:rsidR="00B50050" w:rsidRDefault="00B50050" w:rsidP="0088127C">
            <w:pPr>
              <w:pStyle w:val="OtherTableBody"/>
            </w:pPr>
          </w:p>
        </w:tc>
        <w:tc>
          <w:tcPr>
            <w:tcW w:w="600" w:type="dxa"/>
          </w:tcPr>
          <w:p w14:paraId="78DE0FDE" w14:textId="77777777" w:rsidR="00B50050" w:rsidRDefault="00B50050" w:rsidP="0088127C">
            <w:pPr>
              <w:pStyle w:val="OtherTableBody"/>
            </w:pPr>
          </w:p>
        </w:tc>
        <w:tc>
          <w:tcPr>
            <w:tcW w:w="900" w:type="dxa"/>
          </w:tcPr>
          <w:p w14:paraId="7A13A03F" w14:textId="77777777" w:rsidR="00B50050" w:rsidRDefault="00B50050" w:rsidP="0088127C">
            <w:pPr>
              <w:pStyle w:val="OtherTableBody"/>
            </w:pPr>
            <w:r>
              <w:t>8.8.15.10</w:t>
            </w:r>
          </w:p>
        </w:tc>
      </w:tr>
      <w:tr w:rsidR="00B50050" w14:paraId="1078537B" w14:textId="77777777" w:rsidTr="00195548">
        <w:tc>
          <w:tcPr>
            <w:tcW w:w="3500" w:type="dxa"/>
          </w:tcPr>
          <w:p w14:paraId="7B0D8D8D" w14:textId="77777777" w:rsidR="00B50050" w:rsidRDefault="00B50050" w:rsidP="0088127C">
            <w:pPr>
              <w:pStyle w:val="OtherTableBody"/>
            </w:pPr>
            <w:r>
              <w:t>Text Instruction</w:t>
            </w:r>
          </w:p>
        </w:tc>
        <w:tc>
          <w:tcPr>
            <w:tcW w:w="700" w:type="dxa"/>
          </w:tcPr>
          <w:p w14:paraId="51FC52DB" w14:textId="77777777" w:rsidR="00B50050" w:rsidRDefault="00B50050" w:rsidP="0088127C">
            <w:pPr>
              <w:pStyle w:val="OtherTableBody"/>
            </w:pPr>
            <w:r>
              <w:t>00272</w:t>
            </w:r>
          </w:p>
        </w:tc>
        <w:tc>
          <w:tcPr>
            <w:tcW w:w="600" w:type="dxa"/>
          </w:tcPr>
          <w:p w14:paraId="5803867B" w14:textId="77777777" w:rsidR="00B50050" w:rsidRDefault="00B50050" w:rsidP="0088127C">
            <w:pPr>
              <w:pStyle w:val="OtherTableBody"/>
            </w:pPr>
            <w:r>
              <w:t>ODT</w:t>
            </w:r>
          </w:p>
        </w:tc>
        <w:tc>
          <w:tcPr>
            <w:tcW w:w="600" w:type="dxa"/>
          </w:tcPr>
          <w:p w14:paraId="1A4AFE3E" w14:textId="77777777" w:rsidR="00B50050" w:rsidRDefault="00B50050" w:rsidP="0088127C">
            <w:pPr>
              <w:pStyle w:val="OtherTableBody"/>
            </w:pPr>
            <w:r>
              <w:t>3</w:t>
            </w:r>
          </w:p>
        </w:tc>
        <w:tc>
          <w:tcPr>
            <w:tcW w:w="600" w:type="dxa"/>
          </w:tcPr>
          <w:p w14:paraId="4A085708" w14:textId="77777777" w:rsidR="00B50050" w:rsidRDefault="00B50050" w:rsidP="0088127C">
            <w:pPr>
              <w:pStyle w:val="OtherTableBody"/>
            </w:pPr>
            <w:r>
              <w:t>..</w:t>
            </w:r>
          </w:p>
        </w:tc>
        <w:tc>
          <w:tcPr>
            <w:tcW w:w="600" w:type="dxa"/>
          </w:tcPr>
          <w:p w14:paraId="3CFFA4D3" w14:textId="77777777" w:rsidR="00B50050" w:rsidRDefault="00B50050" w:rsidP="0088127C">
            <w:pPr>
              <w:pStyle w:val="OtherTableBody"/>
            </w:pPr>
            <w:r>
              <w:t>80#</w:t>
            </w:r>
          </w:p>
        </w:tc>
        <w:tc>
          <w:tcPr>
            <w:tcW w:w="600" w:type="dxa"/>
          </w:tcPr>
          <w:p w14:paraId="3663011A" w14:textId="77777777" w:rsidR="00B50050" w:rsidRDefault="00B50050" w:rsidP="0088127C">
            <w:pPr>
              <w:pStyle w:val="OtherTableBody"/>
            </w:pPr>
            <w:r>
              <w:t>ST</w:t>
            </w:r>
          </w:p>
        </w:tc>
        <w:tc>
          <w:tcPr>
            <w:tcW w:w="700" w:type="dxa"/>
          </w:tcPr>
          <w:p w14:paraId="0F2E231B" w14:textId="77777777" w:rsidR="00B50050" w:rsidRDefault="00B50050" w:rsidP="0088127C">
            <w:pPr>
              <w:pStyle w:val="OtherTableBody"/>
            </w:pPr>
          </w:p>
        </w:tc>
        <w:tc>
          <w:tcPr>
            <w:tcW w:w="600" w:type="dxa"/>
          </w:tcPr>
          <w:p w14:paraId="7805826B" w14:textId="77777777" w:rsidR="00B50050" w:rsidRDefault="00B50050" w:rsidP="0088127C">
            <w:pPr>
              <w:pStyle w:val="OtherTableBody"/>
            </w:pPr>
          </w:p>
        </w:tc>
        <w:tc>
          <w:tcPr>
            <w:tcW w:w="900" w:type="dxa"/>
          </w:tcPr>
          <w:p w14:paraId="06694B3F" w14:textId="77777777" w:rsidR="00B50050" w:rsidRDefault="00B50050" w:rsidP="0088127C">
            <w:pPr>
              <w:pStyle w:val="OtherTableBody"/>
            </w:pPr>
            <w:r>
              <w:t>4.8.2.3</w:t>
            </w:r>
          </w:p>
        </w:tc>
      </w:tr>
      <w:tr w:rsidR="00B50050" w14:paraId="1F95D57B" w14:textId="77777777" w:rsidTr="00195548">
        <w:tc>
          <w:tcPr>
            <w:tcW w:w="3500" w:type="dxa"/>
          </w:tcPr>
          <w:p w14:paraId="732753DF" w14:textId="77777777" w:rsidR="00B50050" w:rsidRDefault="00B50050" w:rsidP="0088127C">
            <w:pPr>
              <w:pStyle w:val="OtherTableBody"/>
            </w:pPr>
            <w:r>
              <w:t>Text instruction</w:t>
            </w:r>
          </w:p>
        </w:tc>
        <w:tc>
          <w:tcPr>
            <w:tcW w:w="700" w:type="dxa"/>
          </w:tcPr>
          <w:p w14:paraId="46C98913" w14:textId="77777777" w:rsidR="00B50050" w:rsidRDefault="00B50050" w:rsidP="0088127C">
            <w:pPr>
              <w:pStyle w:val="OtherTableBody"/>
            </w:pPr>
            <w:r>
              <w:t>01637</w:t>
            </w:r>
          </w:p>
        </w:tc>
        <w:tc>
          <w:tcPr>
            <w:tcW w:w="600" w:type="dxa"/>
          </w:tcPr>
          <w:p w14:paraId="3C9C6981" w14:textId="77777777" w:rsidR="00B50050" w:rsidRDefault="00B50050" w:rsidP="0088127C">
            <w:pPr>
              <w:pStyle w:val="OtherTableBody"/>
            </w:pPr>
            <w:r>
              <w:t>TQ1</w:t>
            </w:r>
          </w:p>
        </w:tc>
        <w:tc>
          <w:tcPr>
            <w:tcW w:w="600" w:type="dxa"/>
          </w:tcPr>
          <w:p w14:paraId="57885E44" w14:textId="77777777" w:rsidR="00B50050" w:rsidRDefault="00B50050" w:rsidP="0088127C">
            <w:pPr>
              <w:pStyle w:val="OtherTableBody"/>
            </w:pPr>
            <w:r>
              <w:t>11</w:t>
            </w:r>
          </w:p>
        </w:tc>
        <w:tc>
          <w:tcPr>
            <w:tcW w:w="600" w:type="dxa"/>
          </w:tcPr>
          <w:p w14:paraId="25953FD4" w14:textId="77777777" w:rsidR="00B50050" w:rsidRDefault="00B50050" w:rsidP="0088127C">
            <w:pPr>
              <w:pStyle w:val="OtherTableBody"/>
            </w:pPr>
            <w:r>
              <w:t>..</w:t>
            </w:r>
          </w:p>
        </w:tc>
        <w:tc>
          <w:tcPr>
            <w:tcW w:w="600" w:type="dxa"/>
          </w:tcPr>
          <w:p w14:paraId="69BE7BC9" w14:textId="77777777" w:rsidR="00B50050" w:rsidRDefault="00B50050" w:rsidP="0088127C">
            <w:pPr>
              <w:pStyle w:val="OtherTableBody"/>
            </w:pPr>
            <w:r>
              <w:t>250=</w:t>
            </w:r>
          </w:p>
        </w:tc>
        <w:tc>
          <w:tcPr>
            <w:tcW w:w="600" w:type="dxa"/>
          </w:tcPr>
          <w:p w14:paraId="4B9FAAB5" w14:textId="77777777" w:rsidR="00B50050" w:rsidRDefault="00B50050" w:rsidP="0088127C">
            <w:pPr>
              <w:pStyle w:val="OtherTableBody"/>
            </w:pPr>
            <w:r>
              <w:t>TX</w:t>
            </w:r>
          </w:p>
        </w:tc>
        <w:tc>
          <w:tcPr>
            <w:tcW w:w="700" w:type="dxa"/>
          </w:tcPr>
          <w:p w14:paraId="4764AFAE" w14:textId="77777777" w:rsidR="00B50050" w:rsidRDefault="00B50050" w:rsidP="0088127C">
            <w:pPr>
              <w:pStyle w:val="OtherTableBody"/>
            </w:pPr>
          </w:p>
        </w:tc>
        <w:tc>
          <w:tcPr>
            <w:tcW w:w="600" w:type="dxa"/>
          </w:tcPr>
          <w:p w14:paraId="7CB47C73" w14:textId="77777777" w:rsidR="00B50050" w:rsidRDefault="00B50050" w:rsidP="0088127C">
            <w:pPr>
              <w:pStyle w:val="OtherTableBody"/>
            </w:pPr>
          </w:p>
        </w:tc>
        <w:tc>
          <w:tcPr>
            <w:tcW w:w="900" w:type="dxa"/>
          </w:tcPr>
          <w:p w14:paraId="33174A9A" w14:textId="77777777" w:rsidR="00B50050" w:rsidRDefault="00B50050" w:rsidP="0088127C">
            <w:pPr>
              <w:pStyle w:val="OtherTableBody"/>
            </w:pPr>
            <w:r>
              <w:t>4.5.4.11</w:t>
            </w:r>
          </w:p>
        </w:tc>
      </w:tr>
      <w:tr w:rsidR="00B50050" w14:paraId="731A7184" w14:textId="77777777" w:rsidTr="00195548">
        <w:tc>
          <w:tcPr>
            <w:tcW w:w="3500" w:type="dxa"/>
          </w:tcPr>
          <w:p w14:paraId="522B99DD" w14:textId="77777777" w:rsidR="00B50050" w:rsidRDefault="00B50050" w:rsidP="0088127C">
            <w:pPr>
              <w:pStyle w:val="OtherTableBody"/>
            </w:pPr>
            <w:r>
              <w:t>Text Instruction</w:t>
            </w:r>
          </w:p>
        </w:tc>
        <w:tc>
          <w:tcPr>
            <w:tcW w:w="700" w:type="dxa"/>
          </w:tcPr>
          <w:p w14:paraId="6DBA8661" w14:textId="77777777" w:rsidR="00B50050" w:rsidRDefault="00B50050" w:rsidP="0088127C">
            <w:pPr>
              <w:pStyle w:val="OtherTableBody"/>
            </w:pPr>
            <w:r>
              <w:t>00272</w:t>
            </w:r>
          </w:p>
        </w:tc>
        <w:tc>
          <w:tcPr>
            <w:tcW w:w="600" w:type="dxa"/>
          </w:tcPr>
          <w:p w14:paraId="27C221F0" w14:textId="77777777" w:rsidR="00B50050" w:rsidRDefault="00B50050" w:rsidP="0088127C">
            <w:pPr>
              <w:pStyle w:val="OtherTableBody"/>
            </w:pPr>
            <w:r>
              <w:t>ODS</w:t>
            </w:r>
          </w:p>
        </w:tc>
        <w:tc>
          <w:tcPr>
            <w:tcW w:w="600" w:type="dxa"/>
          </w:tcPr>
          <w:p w14:paraId="5D9CC0D6" w14:textId="77777777" w:rsidR="00B50050" w:rsidRDefault="00B50050" w:rsidP="0088127C">
            <w:pPr>
              <w:pStyle w:val="OtherTableBody"/>
            </w:pPr>
            <w:r>
              <w:t>4</w:t>
            </w:r>
          </w:p>
        </w:tc>
        <w:tc>
          <w:tcPr>
            <w:tcW w:w="600" w:type="dxa"/>
          </w:tcPr>
          <w:p w14:paraId="619ECAF9" w14:textId="77777777" w:rsidR="00B50050" w:rsidRDefault="00B50050" w:rsidP="0088127C">
            <w:pPr>
              <w:pStyle w:val="OtherTableBody"/>
            </w:pPr>
            <w:r>
              <w:t>..</w:t>
            </w:r>
          </w:p>
        </w:tc>
        <w:tc>
          <w:tcPr>
            <w:tcW w:w="600" w:type="dxa"/>
          </w:tcPr>
          <w:p w14:paraId="23DDAE9E" w14:textId="77777777" w:rsidR="00B50050" w:rsidRDefault="00B50050" w:rsidP="0088127C">
            <w:pPr>
              <w:pStyle w:val="OtherTableBody"/>
            </w:pPr>
            <w:r>
              <w:t>80#</w:t>
            </w:r>
          </w:p>
        </w:tc>
        <w:tc>
          <w:tcPr>
            <w:tcW w:w="600" w:type="dxa"/>
          </w:tcPr>
          <w:p w14:paraId="0A80960E" w14:textId="77777777" w:rsidR="00B50050" w:rsidRDefault="00B50050" w:rsidP="0088127C">
            <w:pPr>
              <w:pStyle w:val="OtherTableBody"/>
            </w:pPr>
            <w:r>
              <w:t>ST</w:t>
            </w:r>
          </w:p>
        </w:tc>
        <w:tc>
          <w:tcPr>
            <w:tcW w:w="700" w:type="dxa"/>
          </w:tcPr>
          <w:p w14:paraId="02094279" w14:textId="77777777" w:rsidR="00B50050" w:rsidRDefault="00B50050" w:rsidP="0088127C">
            <w:pPr>
              <w:pStyle w:val="OtherTableBody"/>
            </w:pPr>
            <w:r>
              <w:t>Y</w:t>
            </w:r>
          </w:p>
        </w:tc>
        <w:tc>
          <w:tcPr>
            <w:tcW w:w="600" w:type="dxa"/>
          </w:tcPr>
          <w:p w14:paraId="3847D5F4" w14:textId="77777777" w:rsidR="00B50050" w:rsidRDefault="00B50050" w:rsidP="0088127C">
            <w:pPr>
              <w:pStyle w:val="OtherTableBody"/>
            </w:pPr>
          </w:p>
        </w:tc>
        <w:tc>
          <w:tcPr>
            <w:tcW w:w="900" w:type="dxa"/>
          </w:tcPr>
          <w:p w14:paraId="36E7BBBF" w14:textId="77777777" w:rsidR="00B50050" w:rsidRDefault="00B50050" w:rsidP="0088127C">
            <w:pPr>
              <w:pStyle w:val="OtherTableBody"/>
            </w:pPr>
            <w:r>
              <w:t>4.8.1.4</w:t>
            </w:r>
          </w:p>
        </w:tc>
      </w:tr>
      <w:tr w:rsidR="00B50050" w14:paraId="43F74E2E" w14:textId="77777777" w:rsidTr="00195548">
        <w:tc>
          <w:tcPr>
            <w:tcW w:w="3500" w:type="dxa"/>
          </w:tcPr>
          <w:p w14:paraId="5881BAB4" w14:textId="77777777" w:rsidR="00B50050" w:rsidRDefault="00B50050" w:rsidP="0088127C">
            <w:pPr>
              <w:pStyle w:val="OtherTableBody"/>
            </w:pPr>
            <w:r>
              <w:t>Text Message</w:t>
            </w:r>
          </w:p>
        </w:tc>
        <w:tc>
          <w:tcPr>
            <w:tcW w:w="700" w:type="dxa"/>
          </w:tcPr>
          <w:p w14:paraId="03E47F02" w14:textId="77777777" w:rsidR="00B50050" w:rsidRDefault="00B50050" w:rsidP="0088127C">
            <w:pPr>
              <w:pStyle w:val="OtherTableBody"/>
            </w:pPr>
            <w:r>
              <w:t>00020</w:t>
            </w:r>
          </w:p>
        </w:tc>
        <w:tc>
          <w:tcPr>
            <w:tcW w:w="600" w:type="dxa"/>
          </w:tcPr>
          <w:p w14:paraId="6FE92D9D" w14:textId="77777777" w:rsidR="00B50050" w:rsidRDefault="00B50050" w:rsidP="0088127C">
            <w:pPr>
              <w:pStyle w:val="OtherTableBody"/>
            </w:pPr>
            <w:r>
              <w:t>MSA</w:t>
            </w:r>
          </w:p>
        </w:tc>
        <w:tc>
          <w:tcPr>
            <w:tcW w:w="600" w:type="dxa"/>
          </w:tcPr>
          <w:p w14:paraId="5F87E196" w14:textId="77777777" w:rsidR="00B50050" w:rsidRDefault="00B50050" w:rsidP="0088127C">
            <w:pPr>
              <w:pStyle w:val="OtherTableBody"/>
            </w:pPr>
            <w:r>
              <w:t>3</w:t>
            </w:r>
          </w:p>
        </w:tc>
        <w:tc>
          <w:tcPr>
            <w:tcW w:w="600" w:type="dxa"/>
          </w:tcPr>
          <w:p w14:paraId="7AE61393" w14:textId="77777777" w:rsidR="00B50050" w:rsidRDefault="00B50050" w:rsidP="0088127C">
            <w:pPr>
              <w:pStyle w:val="OtherTableBody"/>
            </w:pPr>
            <w:r>
              <w:t>..</w:t>
            </w:r>
          </w:p>
        </w:tc>
        <w:tc>
          <w:tcPr>
            <w:tcW w:w="600" w:type="dxa"/>
          </w:tcPr>
          <w:p w14:paraId="6789F7AB" w14:textId="77777777" w:rsidR="00B50050" w:rsidRDefault="00B50050" w:rsidP="0088127C">
            <w:pPr>
              <w:pStyle w:val="OtherTableBody"/>
            </w:pPr>
          </w:p>
        </w:tc>
        <w:tc>
          <w:tcPr>
            <w:tcW w:w="600" w:type="dxa"/>
          </w:tcPr>
          <w:p w14:paraId="32EF5255" w14:textId="77777777" w:rsidR="00B50050" w:rsidRDefault="00B50050" w:rsidP="0088127C">
            <w:pPr>
              <w:pStyle w:val="OtherTableBody"/>
            </w:pPr>
            <w:r>
              <w:t>-</w:t>
            </w:r>
          </w:p>
        </w:tc>
        <w:tc>
          <w:tcPr>
            <w:tcW w:w="700" w:type="dxa"/>
          </w:tcPr>
          <w:p w14:paraId="22366058" w14:textId="77777777" w:rsidR="00B50050" w:rsidRDefault="00B50050" w:rsidP="0088127C">
            <w:pPr>
              <w:pStyle w:val="OtherTableBody"/>
            </w:pPr>
          </w:p>
        </w:tc>
        <w:tc>
          <w:tcPr>
            <w:tcW w:w="600" w:type="dxa"/>
          </w:tcPr>
          <w:p w14:paraId="1B1AE52A" w14:textId="77777777" w:rsidR="00B50050" w:rsidRDefault="00B50050" w:rsidP="0088127C">
            <w:pPr>
              <w:pStyle w:val="OtherTableBody"/>
            </w:pPr>
          </w:p>
        </w:tc>
        <w:tc>
          <w:tcPr>
            <w:tcW w:w="900" w:type="dxa"/>
          </w:tcPr>
          <w:p w14:paraId="71D643E3" w14:textId="77777777" w:rsidR="00B50050" w:rsidRDefault="00B50050" w:rsidP="0088127C">
            <w:pPr>
              <w:pStyle w:val="OtherTableBody"/>
            </w:pPr>
            <w:r>
              <w:t>2.14.8.3</w:t>
            </w:r>
          </w:p>
        </w:tc>
      </w:tr>
      <w:tr w:rsidR="00B50050" w14:paraId="71A31154" w14:textId="77777777" w:rsidTr="00195548">
        <w:tc>
          <w:tcPr>
            <w:tcW w:w="3500" w:type="dxa"/>
          </w:tcPr>
          <w:p w14:paraId="017F1827" w14:textId="77777777" w:rsidR="00B50050" w:rsidRDefault="00B50050" w:rsidP="0088127C">
            <w:pPr>
              <w:pStyle w:val="OtherTableBody"/>
            </w:pPr>
            <w:r>
              <w:t>Thermal Rinse Time</w:t>
            </w:r>
          </w:p>
        </w:tc>
        <w:tc>
          <w:tcPr>
            <w:tcW w:w="700" w:type="dxa"/>
          </w:tcPr>
          <w:p w14:paraId="03CE30B1" w14:textId="77777777" w:rsidR="00B50050" w:rsidRDefault="00B50050" w:rsidP="0088127C">
            <w:pPr>
              <w:pStyle w:val="OtherTableBody"/>
            </w:pPr>
            <w:r>
              <w:t>02132</w:t>
            </w:r>
          </w:p>
        </w:tc>
        <w:tc>
          <w:tcPr>
            <w:tcW w:w="600" w:type="dxa"/>
          </w:tcPr>
          <w:p w14:paraId="182EA356" w14:textId="77777777" w:rsidR="00B50050" w:rsidRDefault="00B50050" w:rsidP="0088127C">
            <w:pPr>
              <w:pStyle w:val="OtherTableBody"/>
            </w:pPr>
            <w:r>
              <w:t>SCD</w:t>
            </w:r>
          </w:p>
        </w:tc>
        <w:tc>
          <w:tcPr>
            <w:tcW w:w="600" w:type="dxa"/>
          </w:tcPr>
          <w:p w14:paraId="503CDF95" w14:textId="77777777" w:rsidR="00B50050" w:rsidRDefault="00B50050" w:rsidP="0088127C">
            <w:pPr>
              <w:pStyle w:val="OtherTableBody"/>
            </w:pPr>
            <w:r>
              <w:t>29</w:t>
            </w:r>
          </w:p>
        </w:tc>
        <w:tc>
          <w:tcPr>
            <w:tcW w:w="600" w:type="dxa"/>
          </w:tcPr>
          <w:p w14:paraId="4A5A40AF" w14:textId="77777777" w:rsidR="00B50050" w:rsidRDefault="00B50050" w:rsidP="0088127C">
            <w:pPr>
              <w:pStyle w:val="OtherTableBody"/>
            </w:pPr>
            <w:r>
              <w:t>..</w:t>
            </w:r>
          </w:p>
        </w:tc>
        <w:tc>
          <w:tcPr>
            <w:tcW w:w="600" w:type="dxa"/>
          </w:tcPr>
          <w:p w14:paraId="037058AA" w14:textId="77777777" w:rsidR="00B50050" w:rsidRDefault="00B50050" w:rsidP="0088127C">
            <w:pPr>
              <w:pStyle w:val="OtherTableBody"/>
            </w:pPr>
          </w:p>
        </w:tc>
        <w:tc>
          <w:tcPr>
            <w:tcW w:w="600" w:type="dxa"/>
          </w:tcPr>
          <w:p w14:paraId="08061221" w14:textId="77777777" w:rsidR="00B50050" w:rsidRDefault="00B50050" w:rsidP="0088127C">
            <w:pPr>
              <w:pStyle w:val="OtherTableBody"/>
            </w:pPr>
            <w:r>
              <w:t>CQ</w:t>
            </w:r>
          </w:p>
        </w:tc>
        <w:tc>
          <w:tcPr>
            <w:tcW w:w="700" w:type="dxa"/>
          </w:tcPr>
          <w:p w14:paraId="6BF24172" w14:textId="77777777" w:rsidR="00B50050" w:rsidRDefault="00B50050" w:rsidP="0088127C">
            <w:pPr>
              <w:pStyle w:val="OtherTableBody"/>
            </w:pPr>
          </w:p>
        </w:tc>
        <w:tc>
          <w:tcPr>
            <w:tcW w:w="600" w:type="dxa"/>
          </w:tcPr>
          <w:p w14:paraId="47C59ADD" w14:textId="77777777" w:rsidR="00B50050" w:rsidRDefault="00B50050" w:rsidP="0088127C">
            <w:pPr>
              <w:pStyle w:val="OtherTableBody"/>
            </w:pPr>
          </w:p>
        </w:tc>
        <w:tc>
          <w:tcPr>
            <w:tcW w:w="900" w:type="dxa"/>
          </w:tcPr>
          <w:p w14:paraId="02D2F238" w14:textId="77777777" w:rsidR="00B50050" w:rsidRDefault="00B50050" w:rsidP="0088127C">
            <w:pPr>
              <w:pStyle w:val="OtherTableBody"/>
            </w:pPr>
            <w:r>
              <w:t>17.7.4.29</w:t>
            </w:r>
          </w:p>
        </w:tc>
      </w:tr>
      <w:tr w:rsidR="00B50050" w14:paraId="4979BD93" w14:textId="77777777" w:rsidTr="00195548">
        <w:tc>
          <w:tcPr>
            <w:tcW w:w="3500" w:type="dxa"/>
          </w:tcPr>
          <w:p w14:paraId="17DCAC32" w14:textId="77777777" w:rsidR="00B50050" w:rsidRDefault="00B50050" w:rsidP="0088127C">
            <w:pPr>
              <w:pStyle w:val="OtherTableBody"/>
            </w:pPr>
            <w:r>
              <w:t>This payload</w:t>
            </w:r>
          </w:p>
        </w:tc>
        <w:tc>
          <w:tcPr>
            <w:tcW w:w="700" w:type="dxa"/>
          </w:tcPr>
          <w:p w14:paraId="07C6BB21" w14:textId="77777777" w:rsidR="00B50050" w:rsidRDefault="00B50050" w:rsidP="0088127C">
            <w:pPr>
              <w:pStyle w:val="OtherTableBody"/>
            </w:pPr>
            <w:r>
              <w:t>01622</w:t>
            </w:r>
          </w:p>
        </w:tc>
        <w:tc>
          <w:tcPr>
            <w:tcW w:w="600" w:type="dxa"/>
          </w:tcPr>
          <w:p w14:paraId="6E05A6F8" w14:textId="77777777" w:rsidR="00B50050" w:rsidRDefault="00B50050" w:rsidP="0088127C">
            <w:pPr>
              <w:pStyle w:val="OtherTableBody"/>
            </w:pPr>
            <w:r>
              <w:t>QAK</w:t>
            </w:r>
          </w:p>
        </w:tc>
        <w:tc>
          <w:tcPr>
            <w:tcW w:w="600" w:type="dxa"/>
          </w:tcPr>
          <w:p w14:paraId="69E36AF5" w14:textId="77777777" w:rsidR="00B50050" w:rsidRDefault="00B50050" w:rsidP="0088127C">
            <w:pPr>
              <w:pStyle w:val="OtherTableBody"/>
            </w:pPr>
            <w:r>
              <w:t>5</w:t>
            </w:r>
          </w:p>
        </w:tc>
        <w:tc>
          <w:tcPr>
            <w:tcW w:w="600" w:type="dxa"/>
          </w:tcPr>
          <w:p w14:paraId="548B2460" w14:textId="77777777" w:rsidR="00B50050" w:rsidRDefault="00B50050" w:rsidP="0088127C">
            <w:pPr>
              <w:pStyle w:val="OtherTableBody"/>
            </w:pPr>
            <w:r>
              <w:t>..</w:t>
            </w:r>
          </w:p>
        </w:tc>
        <w:tc>
          <w:tcPr>
            <w:tcW w:w="600" w:type="dxa"/>
          </w:tcPr>
          <w:p w14:paraId="78FF5BE0" w14:textId="77777777" w:rsidR="00B50050" w:rsidRDefault="00B50050" w:rsidP="0088127C">
            <w:pPr>
              <w:pStyle w:val="OtherTableBody"/>
            </w:pPr>
            <w:r>
              <w:t>10=</w:t>
            </w:r>
          </w:p>
        </w:tc>
        <w:tc>
          <w:tcPr>
            <w:tcW w:w="600" w:type="dxa"/>
          </w:tcPr>
          <w:p w14:paraId="77749AE1" w14:textId="77777777" w:rsidR="00B50050" w:rsidRDefault="00B50050" w:rsidP="0088127C">
            <w:pPr>
              <w:pStyle w:val="OtherTableBody"/>
            </w:pPr>
            <w:r>
              <w:t>NM</w:t>
            </w:r>
          </w:p>
        </w:tc>
        <w:tc>
          <w:tcPr>
            <w:tcW w:w="700" w:type="dxa"/>
          </w:tcPr>
          <w:p w14:paraId="4F66A957" w14:textId="77777777" w:rsidR="00B50050" w:rsidRDefault="00B50050" w:rsidP="0088127C">
            <w:pPr>
              <w:pStyle w:val="OtherTableBody"/>
            </w:pPr>
          </w:p>
        </w:tc>
        <w:tc>
          <w:tcPr>
            <w:tcW w:w="600" w:type="dxa"/>
          </w:tcPr>
          <w:p w14:paraId="307B5555" w14:textId="77777777" w:rsidR="00B50050" w:rsidRDefault="00B50050" w:rsidP="0088127C">
            <w:pPr>
              <w:pStyle w:val="OtherTableBody"/>
            </w:pPr>
          </w:p>
        </w:tc>
        <w:tc>
          <w:tcPr>
            <w:tcW w:w="900" w:type="dxa"/>
          </w:tcPr>
          <w:p w14:paraId="068578D8" w14:textId="77777777" w:rsidR="00B50050" w:rsidRDefault="00B50050" w:rsidP="0088127C">
            <w:pPr>
              <w:pStyle w:val="OtherTableBody"/>
            </w:pPr>
            <w:r>
              <w:t>5.5.2.5</w:t>
            </w:r>
          </w:p>
        </w:tc>
      </w:tr>
      <w:tr w:rsidR="00B50050" w14:paraId="1A5B5C58" w14:textId="77777777" w:rsidTr="00195548">
        <w:tc>
          <w:tcPr>
            <w:tcW w:w="3500" w:type="dxa"/>
          </w:tcPr>
          <w:p w14:paraId="5E6A98B3" w14:textId="77777777" w:rsidR="00B50050" w:rsidRDefault="00B50050" w:rsidP="0088127C">
            <w:pPr>
              <w:pStyle w:val="OtherTableBody"/>
            </w:pPr>
            <w:r>
              <w:t>This Relationship Instance Identifier</w:t>
            </w:r>
          </w:p>
        </w:tc>
        <w:tc>
          <w:tcPr>
            <w:tcW w:w="700" w:type="dxa"/>
          </w:tcPr>
          <w:p w14:paraId="3A71053C" w14:textId="77777777" w:rsidR="00B50050" w:rsidRDefault="00B50050" w:rsidP="0088127C">
            <w:pPr>
              <w:pStyle w:val="OtherTableBody"/>
            </w:pPr>
            <w:r>
              <w:t>02242</w:t>
            </w:r>
          </w:p>
        </w:tc>
        <w:tc>
          <w:tcPr>
            <w:tcW w:w="600" w:type="dxa"/>
          </w:tcPr>
          <w:p w14:paraId="1CE2B274" w14:textId="77777777" w:rsidR="00B50050" w:rsidRDefault="00B50050" w:rsidP="0088127C">
            <w:pPr>
              <w:pStyle w:val="OtherTableBody"/>
            </w:pPr>
            <w:r>
              <w:t>REL</w:t>
            </w:r>
          </w:p>
        </w:tc>
        <w:tc>
          <w:tcPr>
            <w:tcW w:w="600" w:type="dxa"/>
          </w:tcPr>
          <w:p w14:paraId="3FE4D5F2" w14:textId="77777777" w:rsidR="00B50050" w:rsidRDefault="00B50050" w:rsidP="0088127C">
            <w:pPr>
              <w:pStyle w:val="OtherTableBody"/>
            </w:pPr>
            <w:r>
              <w:t>3</w:t>
            </w:r>
          </w:p>
        </w:tc>
        <w:tc>
          <w:tcPr>
            <w:tcW w:w="600" w:type="dxa"/>
          </w:tcPr>
          <w:p w14:paraId="48F07B88" w14:textId="77777777" w:rsidR="00B50050" w:rsidRDefault="00B50050" w:rsidP="0088127C">
            <w:pPr>
              <w:pStyle w:val="OtherTableBody"/>
            </w:pPr>
            <w:r>
              <w:t>..</w:t>
            </w:r>
          </w:p>
        </w:tc>
        <w:tc>
          <w:tcPr>
            <w:tcW w:w="600" w:type="dxa"/>
          </w:tcPr>
          <w:p w14:paraId="4CBFE958" w14:textId="77777777" w:rsidR="00B50050" w:rsidRDefault="00B50050" w:rsidP="0088127C">
            <w:pPr>
              <w:pStyle w:val="OtherTableBody"/>
            </w:pPr>
          </w:p>
        </w:tc>
        <w:tc>
          <w:tcPr>
            <w:tcW w:w="600" w:type="dxa"/>
          </w:tcPr>
          <w:p w14:paraId="7967C61B" w14:textId="77777777" w:rsidR="00B50050" w:rsidRDefault="00B50050" w:rsidP="0088127C">
            <w:pPr>
              <w:pStyle w:val="OtherTableBody"/>
            </w:pPr>
            <w:r>
              <w:t>EI</w:t>
            </w:r>
          </w:p>
        </w:tc>
        <w:tc>
          <w:tcPr>
            <w:tcW w:w="700" w:type="dxa"/>
          </w:tcPr>
          <w:p w14:paraId="1D2804A7" w14:textId="77777777" w:rsidR="00B50050" w:rsidRDefault="00B50050" w:rsidP="0088127C">
            <w:pPr>
              <w:pStyle w:val="OtherTableBody"/>
            </w:pPr>
          </w:p>
        </w:tc>
        <w:tc>
          <w:tcPr>
            <w:tcW w:w="600" w:type="dxa"/>
          </w:tcPr>
          <w:p w14:paraId="23474479" w14:textId="77777777" w:rsidR="00B50050" w:rsidRDefault="00B50050" w:rsidP="0088127C">
            <w:pPr>
              <w:pStyle w:val="OtherTableBody"/>
            </w:pPr>
          </w:p>
        </w:tc>
        <w:tc>
          <w:tcPr>
            <w:tcW w:w="900" w:type="dxa"/>
          </w:tcPr>
          <w:p w14:paraId="001AAC94" w14:textId="77777777" w:rsidR="00B50050" w:rsidRDefault="00B50050" w:rsidP="0088127C">
            <w:pPr>
              <w:pStyle w:val="OtherTableBody"/>
            </w:pPr>
            <w:r>
              <w:t>12.4.5.3</w:t>
            </w:r>
          </w:p>
        </w:tc>
      </w:tr>
      <w:tr w:rsidR="00B50050" w14:paraId="5179D91D" w14:textId="77777777" w:rsidTr="00195548">
        <w:tc>
          <w:tcPr>
            <w:tcW w:w="3500" w:type="dxa"/>
          </w:tcPr>
          <w:p w14:paraId="3DF266C0" w14:textId="77777777" w:rsidR="00B50050" w:rsidRDefault="00B50050" w:rsidP="0088127C">
            <w:pPr>
              <w:pStyle w:val="OtherTableBody"/>
            </w:pPr>
            <w:r>
              <w:t>Time Selection Criteria</w:t>
            </w:r>
          </w:p>
        </w:tc>
        <w:tc>
          <w:tcPr>
            <w:tcW w:w="700" w:type="dxa"/>
          </w:tcPr>
          <w:p w14:paraId="175CA03C" w14:textId="77777777" w:rsidR="00B50050" w:rsidRDefault="00B50050" w:rsidP="0088127C">
            <w:pPr>
              <w:pStyle w:val="OtherTableBody"/>
            </w:pPr>
            <w:r>
              <w:t>00908</w:t>
            </w:r>
          </w:p>
        </w:tc>
        <w:tc>
          <w:tcPr>
            <w:tcW w:w="600" w:type="dxa"/>
          </w:tcPr>
          <w:p w14:paraId="577BEA99" w14:textId="77777777" w:rsidR="00B50050" w:rsidRDefault="00B50050" w:rsidP="0088127C">
            <w:pPr>
              <w:pStyle w:val="OtherTableBody"/>
            </w:pPr>
            <w:r>
              <w:t>APR</w:t>
            </w:r>
          </w:p>
        </w:tc>
        <w:tc>
          <w:tcPr>
            <w:tcW w:w="600" w:type="dxa"/>
          </w:tcPr>
          <w:p w14:paraId="47E3D064" w14:textId="77777777" w:rsidR="00B50050" w:rsidRDefault="00B50050" w:rsidP="0088127C">
            <w:pPr>
              <w:pStyle w:val="OtherTableBody"/>
            </w:pPr>
            <w:r>
              <w:t>1</w:t>
            </w:r>
          </w:p>
        </w:tc>
        <w:tc>
          <w:tcPr>
            <w:tcW w:w="600" w:type="dxa"/>
          </w:tcPr>
          <w:p w14:paraId="09BE59E2" w14:textId="77777777" w:rsidR="00B50050" w:rsidRDefault="00B50050" w:rsidP="0088127C">
            <w:pPr>
              <w:pStyle w:val="OtherTableBody"/>
            </w:pPr>
            <w:r>
              <w:t>..</w:t>
            </w:r>
          </w:p>
        </w:tc>
        <w:tc>
          <w:tcPr>
            <w:tcW w:w="600" w:type="dxa"/>
          </w:tcPr>
          <w:p w14:paraId="668AE680" w14:textId="77777777" w:rsidR="00B50050" w:rsidRDefault="00B50050" w:rsidP="0088127C">
            <w:pPr>
              <w:pStyle w:val="OtherTableBody"/>
            </w:pPr>
          </w:p>
        </w:tc>
        <w:tc>
          <w:tcPr>
            <w:tcW w:w="600" w:type="dxa"/>
          </w:tcPr>
          <w:p w14:paraId="79B9AD90" w14:textId="77777777" w:rsidR="00B50050" w:rsidRDefault="00B50050" w:rsidP="0088127C">
            <w:pPr>
              <w:pStyle w:val="OtherTableBody"/>
            </w:pPr>
            <w:r>
              <w:t>SCV</w:t>
            </w:r>
          </w:p>
        </w:tc>
        <w:tc>
          <w:tcPr>
            <w:tcW w:w="700" w:type="dxa"/>
          </w:tcPr>
          <w:p w14:paraId="6344712F" w14:textId="77777777" w:rsidR="00B50050" w:rsidRDefault="00B50050" w:rsidP="0088127C">
            <w:pPr>
              <w:pStyle w:val="OtherTableBody"/>
            </w:pPr>
            <w:r>
              <w:t>Y</w:t>
            </w:r>
          </w:p>
        </w:tc>
        <w:tc>
          <w:tcPr>
            <w:tcW w:w="600" w:type="dxa"/>
          </w:tcPr>
          <w:p w14:paraId="53B70C4A" w14:textId="77777777" w:rsidR="00B50050" w:rsidRDefault="00B50050" w:rsidP="0088127C">
            <w:pPr>
              <w:pStyle w:val="OtherTableBody"/>
            </w:pPr>
            <w:r>
              <w:t>0294</w:t>
            </w:r>
          </w:p>
        </w:tc>
        <w:tc>
          <w:tcPr>
            <w:tcW w:w="900" w:type="dxa"/>
          </w:tcPr>
          <w:p w14:paraId="305F4229" w14:textId="77777777" w:rsidR="00B50050" w:rsidRDefault="00B50050" w:rsidP="0088127C">
            <w:pPr>
              <w:pStyle w:val="OtherTableBody"/>
            </w:pPr>
            <w:r>
              <w:t>10.6.8.1</w:t>
            </w:r>
          </w:p>
        </w:tc>
      </w:tr>
      <w:tr w:rsidR="00B50050" w14:paraId="67C6D886" w14:textId="77777777" w:rsidTr="00195548">
        <w:tc>
          <w:tcPr>
            <w:tcW w:w="3500" w:type="dxa"/>
          </w:tcPr>
          <w:p w14:paraId="4A8B0C8B" w14:textId="77777777" w:rsidR="00B50050" w:rsidRDefault="00B50050" w:rsidP="0088127C">
            <w:pPr>
              <w:pStyle w:val="OtherTableBody"/>
            </w:pPr>
            <w:r>
              <w:t>Tissue Type Code</w:t>
            </w:r>
          </w:p>
        </w:tc>
        <w:tc>
          <w:tcPr>
            <w:tcW w:w="700" w:type="dxa"/>
          </w:tcPr>
          <w:p w14:paraId="536D169F" w14:textId="77777777" w:rsidR="00B50050" w:rsidRDefault="00B50050" w:rsidP="0088127C">
            <w:pPr>
              <w:pStyle w:val="OtherTableBody"/>
            </w:pPr>
            <w:r>
              <w:t>01502</w:t>
            </w:r>
          </w:p>
        </w:tc>
        <w:tc>
          <w:tcPr>
            <w:tcW w:w="600" w:type="dxa"/>
          </w:tcPr>
          <w:p w14:paraId="1B09C1B5" w14:textId="77777777" w:rsidR="00B50050" w:rsidRDefault="00B50050" w:rsidP="0088127C">
            <w:pPr>
              <w:pStyle w:val="OtherTableBody"/>
            </w:pPr>
            <w:r>
              <w:t>PR1</w:t>
            </w:r>
          </w:p>
        </w:tc>
        <w:tc>
          <w:tcPr>
            <w:tcW w:w="600" w:type="dxa"/>
          </w:tcPr>
          <w:p w14:paraId="6058FE77" w14:textId="77777777" w:rsidR="00B50050" w:rsidRDefault="00B50050" w:rsidP="0088127C">
            <w:pPr>
              <w:pStyle w:val="OtherTableBody"/>
            </w:pPr>
            <w:r>
              <w:t>18</w:t>
            </w:r>
          </w:p>
        </w:tc>
        <w:tc>
          <w:tcPr>
            <w:tcW w:w="600" w:type="dxa"/>
          </w:tcPr>
          <w:p w14:paraId="51270088" w14:textId="77777777" w:rsidR="00B50050" w:rsidRDefault="00B50050" w:rsidP="0088127C">
            <w:pPr>
              <w:pStyle w:val="OtherTableBody"/>
            </w:pPr>
            <w:r>
              <w:t>..</w:t>
            </w:r>
          </w:p>
        </w:tc>
        <w:tc>
          <w:tcPr>
            <w:tcW w:w="600" w:type="dxa"/>
          </w:tcPr>
          <w:p w14:paraId="604C516C" w14:textId="77777777" w:rsidR="00B50050" w:rsidRDefault="00B50050" w:rsidP="0088127C">
            <w:pPr>
              <w:pStyle w:val="OtherTableBody"/>
            </w:pPr>
          </w:p>
        </w:tc>
        <w:tc>
          <w:tcPr>
            <w:tcW w:w="600" w:type="dxa"/>
          </w:tcPr>
          <w:p w14:paraId="6ADC8B47" w14:textId="77777777" w:rsidR="00B50050" w:rsidRDefault="00B50050" w:rsidP="0088127C">
            <w:pPr>
              <w:pStyle w:val="OtherTableBody"/>
            </w:pPr>
            <w:r>
              <w:t>CWE</w:t>
            </w:r>
          </w:p>
        </w:tc>
        <w:tc>
          <w:tcPr>
            <w:tcW w:w="700" w:type="dxa"/>
          </w:tcPr>
          <w:p w14:paraId="29D803FA" w14:textId="77777777" w:rsidR="00B50050" w:rsidRDefault="00B50050" w:rsidP="0088127C">
            <w:pPr>
              <w:pStyle w:val="OtherTableBody"/>
            </w:pPr>
            <w:r>
              <w:t>Y</w:t>
            </w:r>
          </w:p>
        </w:tc>
        <w:tc>
          <w:tcPr>
            <w:tcW w:w="600" w:type="dxa"/>
          </w:tcPr>
          <w:p w14:paraId="5F1D57EC" w14:textId="77777777" w:rsidR="00B50050" w:rsidRDefault="00B50050" w:rsidP="0088127C">
            <w:pPr>
              <w:pStyle w:val="OtherTableBody"/>
            </w:pPr>
            <w:r>
              <w:t>0417</w:t>
            </w:r>
          </w:p>
        </w:tc>
        <w:tc>
          <w:tcPr>
            <w:tcW w:w="900" w:type="dxa"/>
          </w:tcPr>
          <w:p w14:paraId="03C2EB3B" w14:textId="77777777" w:rsidR="00B50050" w:rsidRDefault="00B50050" w:rsidP="0088127C">
            <w:pPr>
              <w:pStyle w:val="OtherTableBody"/>
            </w:pPr>
            <w:r>
              <w:t>6.5.4.18</w:t>
            </w:r>
          </w:p>
        </w:tc>
      </w:tr>
      <w:tr w:rsidR="00B50050" w14:paraId="20464B73" w14:textId="77777777" w:rsidTr="00195548">
        <w:tc>
          <w:tcPr>
            <w:tcW w:w="3500" w:type="dxa"/>
          </w:tcPr>
          <w:p w14:paraId="526D7F52" w14:textId="77777777" w:rsidR="00B50050" w:rsidRDefault="00B50050" w:rsidP="0088127C">
            <w:pPr>
              <w:pStyle w:val="OtherTableBody"/>
            </w:pPr>
            <w:r>
              <w:t>Title of Study</w:t>
            </w:r>
          </w:p>
        </w:tc>
        <w:tc>
          <w:tcPr>
            <w:tcW w:w="700" w:type="dxa"/>
          </w:tcPr>
          <w:p w14:paraId="4DBA432E" w14:textId="77777777" w:rsidR="00B50050" w:rsidRDefault="00B50050" w:rsidP="0088127C">
            <w:pPr>
              <w:pStyle w:val="OtherTableBody"/>
            </w:pPr>
            <w:r>
              <w:t>01013</w:t>
            </w:r>
          </w:p>
        </w:tc>
        <w:tc>
          <w:tcPr>
            <w:tcW w:w="600" w:type="dxa"/>
          </w:tcPr>
          <w:p w14:paraId="7DB0261B" w14:textId="77777777" w:rsidR="00B50050" w:rsidRDefault="00B50050" w:rsidP="0088127C">
            <w:pPr>
              <w:pStyle w:val="OtherTableBody"/>
            </w:pPr>
            <w:r>
              <w:t>CM0</w:t>
            </w:r>
          </w:p>
        </w:tc>
        <w:tc>
          <w:tcPr>
            <w:tcW w:w="600" w:type="dxa"/>
          </w:tcPr>
          <w:p w14:paraId="69B2D750" w14:textId="77777777" w:rsidR="00B50050" w:rsidRDefault="00B50050" w:rsidP="0088127C">
            <w:pPr>
              <w:pStyle w:val="OtherTableBody"/>
            </w:pPr>
            <w:r>
              <w:t>4</w:t>
            </w:r>
          </w:p>
        </w:tc>
        <w:tc>
          <w:tcPr>
            <w:tcW w:w="600" w:type="dxa"/>
          </w:tcPr>
          <w:p w14:paraId="0CFAFB7F" w14:textId="77777777" w:rsidR="00B50050" w:rsidRDefault="00B50050" w:rsidP="0088127C">
            <w:pPr>
              <w:pStyle w:val="OtherTableBody"/>
            </w:pPr>
            <w:r>
              <w:t>..</w:t>
            </w:r>
          </w:p>
        </w:tc>
        <w:tc>
          <w:tcPr>
            <w:tcW w:w="600" w:type="dxa"/>
          </w:tcPr>
          <w:p w14:paraId="138EEC0A" w14:textId="77777777" w:rsidR="00B50050" w:rsidRDefault="00B50050" w:rsidP="0088127C">
            <w:pPr>
              <w:pStyle w:val="OtherTableBody"/>
            </w:pPr>
            <w:r>
              <w:t>300#</w:t>
            </w:r>
          </w:p>
        </w:tc>
        <w:tc>
          <w:tcPr>
            <w:tcW w:w="600" w:type="dxa"/>
          </w:tcPr>
          <w:p w14:paraId="6D01F83F" w14:textId="77777777" w:rsidR="00B50050" w:rsidRDefault="00B50050" w:rsidP="0088127C">
            <w:pPr>
              <w:pStyle w:val="OtherTableBody"/>
            </w:pPr>
            <w:r>
              <w:t>ST</w:t>
            </w:r>
          </w:p>
        </w:tc>
        <w:tc>
          <w:tcPr>
            <w:tcW w:w="700" w:type="dxa"/>
          </w:tcPr>
          <w:p w14:paraId="7F9D8710" w14:textId="77777777" w:rsidR="00B50050" w:rsidRDefault="00B50050" w:rsidP="0088127C">
            <w:pPr>
              <w:pStyle w:val="OtherTableBody"/>
            </w:pPr>
          </w:p>
        </w:tc>
        <w:tc>
          <w:tcPr>
            <w:tcW w:w="600" w:type="dxa"/>
          </w:tcPr>
          <w:p w14:paraId="59536C85" w14:textId="77777777" w:rsidR="00B50050" w:rsidRDefault="00B50050" w:rsidP="0088127C">
            <w:pPr>
              <w:pStyle w:val="OtherTableBody"/>
            </w:pPr>
          </w:p>
        </w:tc>
        <w:tc>
          <w:tcPr>
            <w:tcW w:w="900" w:type="dxa"/>
          </w:tcPr>
          <w:p w14:paraId="7076FFF5" w14:textId="77777777" w:rsidR="00B50050" w:rsidRDefault="00B50050" w:rsidP="0088127C">
            <w:pPr>
              <w:pStyle w:val="OtherTableBody"/>
            </w:pPr>
            <w:r>
              <w:t>8.11.2.4</w:t>
            </w:r>
          </w:p>
        </w:tc>
      </w:tr>
      <w:tr w:rsidR="00B50050" w14:paraId="30E891E5" w14:textId="77777777" w:rsidTr="00195548">
        <w:tc>
          <w:tcPr>
            <w:tcW w:w="3500" w:type="dxa"/>
          </w:tcPr>
          <w:p w14:paraId="43C92E8E" w14:textId="77777777" w:rsidR="00B50050" w:rsidRDefault="00B50050" w:rsidP="0088127C">
            <w:pPr>
              <w:pStyle w:val="OtherTableBody"/>
            </w:pPr>
            <w:r>
              <w:t>Total Accrual to Date</w:t>
            </w:r>
          </w:p>
        </w:tc>
        <w:tc>
          <w:tcPr>
            <w:tcW w:w="700" w:type="dxa"/>
          </w:tcPr>
          <w:p w14:paraId="180BC4C5" w14:textId="77777777" w:rsidR="00B50050" w:rsidRDefault="00B50050" w:rsidP="0088127C">
            <w:pPr>
              <w:pStyle w:val="OtherTableBody"/>
            </w:pPr>
            <w:r>
              <w:t>01016</w:t>
            </w:r>
          </w:p>
        </w:tc>
        <w:tc>
          <w:tcPr>
            <w:tcW w:w="600" w:type="dxa"/>
          </w:tcPr>
          <w:p w14:paraId="16888279" w14:textId="77777777" w:rsidR="00B50050" w:rsidRDefault="00B50050" w:rsidP="0088127C">
            <w:pPr>
              <w:pStyle w:val="OtherTableBody"/>
            </w:pPr>
            <w:r>
              <w:t>CM0</w:t>
            </w:r>
          </w:p>
        </w:tc>
        <w:tc>
          <w:tcPr>
            <w:tcW w:w="600" w:type="dxa"/>
          </w:tcPr>
          <w:p w14:paraId="0E022BAF" w14:textId="77777777" w:rsidR="00B50050" w:rsidRDefault="00B50050" w:rsidP="0088127C">
            <w:pPr>
              <w:pStyle w:val="OtherTableBody"/>
            </w:pPr>
            <w:r>
              <w:t>7</w:t>
            </w:r>
          </w:p>
        </w:tc>
        <w:tc>
          <w:tcPr>
            <w:tcW w:w="600" w:type="dxa"/>
          </w:tcPr>
          <w:p w14:paraId="0452963F" w14:textId="77777777" w:rsidR="00B50050" w:rsidRDefault="00B50050" w:rsidP="0088127C">
            <w:pPr>
              <w:pStyle w:val="OtherTableBody"/>
            </w:pPr>
            <w:r>
              <w:t>..</w:t>
            </w:r>
          </w:p>
        </w:tc>
        <w:tc>
          <w:tcPr>
            <w:tcW w:w="600" w:type="dxa"/>
          </w:tcPr>
          <w:p w14:paraId="6F5A8ECE" w14:textId="77777777" w:rsidR="00B50050" w:rsidRDefault="00B50050" w:rsidP="0088127C">
            <w:pPr>
              <w:pStyle w:val="OtherTableBody"/>
            </w:pPr>
            <w:r>
              <w:t>8=</w:t>
            </w:r>
          </w:p>
        </w:tc>
        <w:tc>
          <w:tcPr>
            <w:tcW w:w="600" w:type="dxa"/>
          </w:tcPr>
          <w:p w14:paraId="00255D37" w14:textId="77777777" w:rsidR="00B50050" w:rsidRDefault="00B50050" w:rsidP="0088127C">
            <w:pPr>
              <w:pStyle w:val="OtherTableBody"/>
            </w:pPr>
            <w:r>
              <w:t>NM</w:t>
            </w:r>
          </w:p>
        </w:tc>
        <w:tc>
          <w:tcPr>
            <w:tcW w:w="700" w:type="dxa"/>
          </w:tcPr>
          <w:p w14:paraId="3475BB82" w14:textId="77777777" w:rsidR="00B50050" w:rsidRDefault="00B50050" w:rsidP="0088127C">
            <w:pPr>
              <w:pStyle w:val="OtherTableBody"/>
            </w:pPr>
          </w:p>
        </w:tc>
        <w:tc>
          <w:tcPr>
            <w:tcW w:w="600" w:type="dxa"/>
          </w:tcPr>
          <w:p w14:paraId="23A72A5E" w14:textId="77777777" w:rsidR="00B50050" w:rsidRDefault="00B50050" w:rsidP="0088127C">
            <w:pPr>
              <w:pStyle w:val="OtherTableBody"/>
            </w:pPr>
          </w:p>
        </w:tc>
        <w:tc>
          <w:tcPr>
            <w:tcW w:w="900" w:type="dxa"/>
          </w:tcPr>
          <w:p w14:paraId="5F112C97" w14:textId="77777777" w:rsidR="00B50050" w:rsidRDefault="00B50050" w:rsidP="0088127C">
            <w:pPr>
              <w:pStyle w:val="OtherTableBody"/>
            </w:pPr>
            <w:r>
              <w:t>8.11.2.7</w:t>
            </w:r>
          </w:p>
        </w:tc>
      </w:tr>
      <w:tr w:rsidR="00B50050" w14:paraId="6C691F3E" w14:textId="77777777" w:rsidTr="00195548">
        <w:tc>
          <w:tcPr>
            <w:tcW w:w="3500" w:type="dxa"/>
          </w:tcPr>
          <w:p w14:paraId="6531CD63" w14:textId="77777777" w:rsidR="00B50050" w:rsidRDefault="00B50050" w:rsidP="0088127C">
            <w:pPr>
              <w:pStyle w:val="OtherTableBody"/>
            </w:pPr>
            <w:r>
              <w:t>Total Adjustments</w:t>
            </w:r>
          </w:p>
        </w:tc>
        <w:tc>
          <w:tcPr>
            <w:tcW w:w="700" w:type="dxa"/>
          </w:tcPr>
          <w:p w14:paraId="42A14EF1" w14:textId="77777777" w:rsidR="00B50050" w:rsidRDefault="00B50050" w:rsidP="0088127C">
            <w:pPr>
              <w:pStyle w:val="OtherTableBody"/>
            </w:pPr>
            <w:r>
              <w:t>00178</w:t>
            </w:r>
          </w:p>
        </w:tc>
        <w:tc>
          <w:tcPr>
            <w:tcW w:w="600" w:type="dxa"/>
          </w:tcPr>
          <w:p w14:paraId="415E56AE" w14:textId="77777777" w:rsidR="00B50050" w:rsidRDefault="00B50050" w:rsidP="0088127C">
            <w:pPr>
              <w:pStyle w:val="OtherTableBody"/>
            </w:pPr>
            <w:r>
              <w:t>PV1</w:t>
            </w:r>
          </w:p>
        </w:tc>
        <w:tc>
          <w:tcPr>
            <w:tcW w:w="600" w:type="dxa"/>
          </w:tcPr>
          <w:p w14:paraId="5B3036F6" w14:textId="77777777" w:rsidR="00B50050" w:rsidRDefault="00B50050" w:rsidP="0088127C">
            <w:pPr>
              <w:pStyle w:val="OtherTableBody"/>
            </w:pPr>
            <w:r>
              <w:t>48</w:t>
            </w:r>
          </w:p>
        </w:tc>
        <w:tc>
          <w:tcPr>
            <w:tcW w:w="600" w:type="dxa"/>
          </w:tcPr>
          <w:p w14:paraId="63B96ED4" w14:textId="77777777" w:rsidR="00B50050" w:rsidRDefault="00B50050" w:rsidP="0088127C">
            <w:pPr>
              <w:pStyle w:val="OtherTableBody"/>
            </w:pPr>
            <w:r>
              <w:t>..</w:t>
            </w:r>
          </w:p>
        </w:tc>
        <w:tc>
          <w:tcPr>
            <w:tcW w:w="600" w:type="dxa"/>
          </w:tcPr>
          <w:p w14:paraId="5BDDB7B2" w14:textId="77777777" w:rsidR="00B50050" w:rsidRDefault="00B50050" w:rsidP="0088127C">
            <w:pPr>
              <w:pStyle w:val="OtherTableBody"/>
            </w:pPr>
            <w:r>
              <w:t>12=</w:t>
            </w:r>
          </w:p>
        </w:tc>
        <w:tc>
          <w:tcPr>
            <w:tcW w:w="600" w:type="dxa"/>
          </w:tcPr>
          <w:p w14:paraId="63DD0B18" w14:textId="77777777" w:rsidR="00B50050" w:rsidRDefault="00B50050" w:rsidP="0088127C">
            <w:pPr>
              <w:pStyle w:val="OtherTableBody"/>
            </w:pPr>
            <w:r>
              <w:t>NM</w:t>
            </w:r>
          </w:p>
        </w:tc>
        <w:tc>
          <w:tcPr>
            <w:tcW w:w="700" w:type="dxa"/>
          </w:tcPr>
          <w:p w14:paraId="31FF72FC" w14:textId="77777777" w:rsidR="00B50050" w:rsidRDefault="00B50050" w:rsidP="0088127C">
            <w:pPr>
              <w:pStyle w:val="OtherTableBody"/>
            </w:pPr>
          </w:p>
        </w:tc>
        <w:tc>
          <w:tcPr>
            <w:tcW w:w="600" w:type="dxa"/>
          </w:tcPr>
          <w:p w14:paraId="2FEAEA2A" w14:textId="77777777" w:rsidR="00B50050" w:rsidRDefault="00B50050" w:rsidP="0088127C">
            <w:pPr>
              <w:pStyle w:val="OtherTableBody"/>
            </w:pPr>
          </w:p>
        </w:tc>
        <w:tc>
          <w:tcPr>
            <w:tcW w:w="900" w:type="dxa"/>
          </w:tcPr>
          <w:p w14:paraId="62262512" w14:textId="77777777" w:rsidR="00B50050" w:rsidRDefault="00B50050" w:rsidP="0088127C">
            <w:pPr>
              <w:pStyle w:val="OtherTableBody"/>
            </w:pPr>
            <w:r>
              <w:t>3.4.3.48</w:t>
            </w:r>
          </w:p>
        </w:tc>
      </w:tr>
      <w:tr w:rsidR="00B50050" w14:paraId="6644429E" w14:textId="77777777" w:rsidTr="00195548">
        <w:tc>
          <w:tcPr>
            <w:tcW w:w="3500" w:type="dxa"/>
          </w:tcPr>
          <w:p w14:paraId="17E08975" w14:textId="77777777" w:rsidR="00B50050" w:rsidRDefault="00B50050" w:rsidP="0088127C">
            <w:pPr>
              <w:pStyle w:val="OtherTableBody"/>
            </w:pPr>
            <w:r>
              <w:t>Total Amount Professional Part + Technical Part</w:t>
            </w:r>
          </w:p>
        </w:tc>
        <w:tc>
          <w:tcPr>
            <w:tcW w:w="700" w:type="dxa"/>
          </w:tcPr>
          <w:p w14:paraId="1C0611C4" w14:textId="77777777" w:rsidR="00B50050" w:rsidRDefault="00B50050" w:rsidP="0088127C">
            <w:pPr>
              <w:pStyle w:val="OtherTableBody"/>
            </w:pPr>
            <w:r>
              <w:t>01998</w:t>
            </w:r>
          </w:p>
        </w:tc>
        <w:tc>
          <w:tcPr>
            <w:tcW w:w="600" w:type="dxa"/>
          </w:tcPr>
          <w:p w14:paraId="2FE451E3" w14:textId="77777777" w:rsidR="00B50050" w:rsidRDefault="00B50050" w:rsidP="0088127C">
            <w:pPr>
              <w:pStyle w:val="OtherTableBody"/>
            </w:pPr>
            <w:r>
              <w:t>PSL</w:t>
            </w:r>
          </w:p>
        </w:tc>
        <w:tc>
          <w:tcPr>
            <w:tcW w:w="600" w:type="dxa"/>
          </w:tcPr>
          <w:p w14:paraId="65264874" w14:textId="77777777" w:rsidR="00B50050" w:rsidRDefault="00B50050" w:rsidP="0088127C">
            <w:pPr>
              <w:pStyle w:val="OtherTableBody"/>
            </w:pPr>
            <w:r>
              <w:t>44</w:t>
            </w:r>
          </w:p>
        </w:tc>
        <w:tc>
          <w:tcPr>
            <w:tcW w:w="600" w:type="dxa"/>
          </w:tcPr>
          <w:p w14:paraId="08B685ED" w14:textId="77777777" w:rsidR="00B50050" w:rsidRDefault="00B50050" w:rsidP="0088127C">
            <w:pPr>
              <w:pStyle w:val="OtherTableBody"/>
            </w:pPr>
            <w:r>
              <w:t>..</w:t>
            </w:r>
          </w:p>
        </w:tc>
        <w:tc>
          <w:tcPr>
            <w:tcW w:w="600" w:type="dxa"/>
          </w:tcPr>
          <w:p w14:paraId="5D3C8B45" w14:textId="77777777" w:rsidR="00B50050" w:rsidRDefault="00B50050" w:rsidP="0088127C">
            <w:pPr>
              <w:pStyle w:val="OtherTableBody"/>
            </w:pPr>
          </w:p>
        </w:tc>
        <w:tc>
          <w:tcPr>
            <w:tcW w:w="600" w:type="dxa"/>
          </w:tcPr>
          <w:p w14:paraId="76B7BC6A" w14:textId="77777777" w:rsidR="00B50050" w:rsidRDefault="00B50050" w:rsidP="0088127C">
            <w:pPr>
              <w:pStyle w:val="OtherTableBody"/>
            </w:pPr>
            <w:r>
              <w:t>CP</w:t>
            </w:r>
          </w:p>
        </w:tc>
        <w:tc>
          <w:tcPr>
            <w:tcW w:w="700" w:type="dxa"/>
          </w:tcPr>
          <w:p w14:paraId="01C4335C" w14:textId="77777777" w:rsidR="00B50050" w:rsidRDefault="00B50050" w:rsidP="0088127C">
            <w:pPr>
              <w:pStyle w:val="OtherTableBody"/>
            </w:pPr>
          </w:p>
        </w:tc>
        <w:tc>
          <w:tcPr>
            <w:tcW w:w="600" w:type="dxa"/>
          </w:tcPr>
          <w:p w14:paraId="5EF305D8" w14:textId="77777777" w:rsidR="00B50050" w:rsidRDefault="00B50050" w:rsidP="0088127C">
            <w:pPr>
              <w:pStyle w:val="OtherTableBody"/>
            </w:pPr>
          </w:p>
        </w:tc>
        <w:tc>
          <w:tcPr>
            <w:tcW w:w="900" w:type="dxa"/>
          </w:tcPr>
          <w:p w14:paraId="2C341CDE" w14:textId="77777777" w:rsidR="00B50050" w:rsidRDefault="00B50050" w:rsidP="0088127C">
            <w:pPr>
              <w:pStyle w:val="OtherTableBody"/>
            </w:pPr>
            <w:r>
              <w:t>16.4.6.44</w:t>
            </w:r>
          </w:p>
        </w:tc>
      </w:tr>
      <w:tr w:rsidR="00B50050" w14:paraId="198EC44F" w14:textId="77777777" w:rsidTr="00195548">
        <w:tc>
          <w:tcPr>
            <w:tcW w:w="3500" w:type="dxa"/>
          </w:tcPr>
          <w:p w14:paraId="63BC9CA9" w14:textId="77777777" w:rsidR="00B50050" w:rsidRDefault="00B50050" w:rsidP="0088127C">
            <w:pPr>
              <w:pStyle w:val="OtherTableBody"/>
            </w:pPr>
            <w:r>
              <w:t>Total Charge</w:t>
            </w:r>
          </w:p>
        </w:tc>
        <w:tc>
          <w:tcPr>
            <w:tcW w:w="700" w:type="dxa"/>
          </w:tcPr>
          <w:p w14:paraId="55D2E37F" w14:textId="77777777" w:rsidR="00B50050" w:rsidRDefault="00B50050" w:rsidP="0088127C">
            <w:pPr>
              <w:pStyle w:val="OtherTableBody"/>
            </w:pPr>
            <w:r>
              <w:t>02166</w:t>
            </w:r>
          </w:p>
        </w:tc>
        <w:tc>
          <w:tcPr>
            <w:tcW w:w="600" w:type="dxa"/>
          </w:tcPr>
          <w:p w14:paraId="166E72C1" w14:textId="77777777" w:rsidR="00B50050" w:rsidRDefault="00B50050" w:rsidP="0088127C">
            <w:pPr>
              <w:pStyle w:val="OtherTableBody"/>
            </w:pPr>
            <w:r>
              <w:t>DRG</w:t>
            </w:r>
          </w:p>
        </w:tc>
        <w:tc>
          <w:tcPr>
            <w:tcW w:w="600" w:type="dxa"/>
          </w:tcPr>
          <w:p w14:paraId="26351402" w14:textId="77777777" w:rsidR="00B50050" w:rsidRDefault="00B50050" w:rsidP="0088127C">
            <w:pPr>
              <w:pStyle w:val="OtherTableBody"/>
            </w:pPr>
            <w:r>
              <w:t>23</w:t>
            </w:r>
          </w:p>
        </w:tc>
        <w:tc>
          <w:tcPr>
            <w:tcW w:w="600" w:type="dxa"/>
          </w:tcPr>
          <w:p w14:paraId="5D4D458D" w14:textId="77777777" w:rsidR="00B50050" w:rsidRDefault="00B50050" w:rsidP="0088127C">
            <w:pPr>
              <w:pStyle w:val="OtherTableBody"/>
            </w:pPr>
            <w:r>
              <w:t>..</w:t>
            </w:r>
          </w:p>
        </w:tc>
        <w:tc>
          <w:tcPr>
            <w:tcW w:w="600" w:type="dxa"/>
          </w:tcPr>
          <w:p w14:paraId="78720E3B" w14:textId="77777777" w:rsidR="00B50050" w:rsidRDefault="00B50050" w:rsidP="0088127C">
            <w:pPr>
              <w:pStyle w:val="OtherTableBody"/>
            </w:pPr>
          </w:p>
        </w:tc>
        <w:tc>
          <w:tcPr>
            <w:tcW w:w="600" w:type="dxa"/>
          </w:tcPr>
          <w:p w14:paraId="4A98EFBC" w14:textId="77777777" w:rsidR="00B50050" w:rsidRDefault="00B50050" w:rsidP="0088127C">
            <w:pPr>
              <w:pStyle w:val="OtherTableBody"/>
            </w:pPr>
            <w:r>
              <w:t>MO</w:t>
            </w:r>
          </w:p>
        </w:tc>
        <w:tc>
          <w:tcPr>
            <w:tcW w:w="700" w:type="dxa"/>
          </w:tcPr>
          <w:p w14:paraId="6831D457" w14:textId="77777777" w:rsidR="00B50050" w:rsidRDefault="00B50050" w:rsidP="0088127C">
            <w:pPr>
              <w:pStyle w:val="OtherTableBody"/>
            </w:pPr>
          </w:p>
        </w:tc>
        <w:tc>
          <w:tcPr>
            <w:tcW w:w="600" w:type="dxa"/>
          </w:tcPr>
          <w:p w14:paraId="5AABEDAA" w14:textId="77777777" w:rsidR="00B50050" w:rsidRDefault="00B50050" w:rsidP="0088127C">
            <w:pPr>
              <w:pStyle w:val="OtherTableBody"/>
            </w:pPr>
          </w:p>
        </w:tc>
        <w:tc>
          <w:tcPr>
            <w:tcW w:w="900" w:type="dxa"/>
          </w:tcPr>
          <w:p w14:paraId="10C9675B" w14:textId="77777777" w:rsidR="00B50050" w:rsidRDefault="00B50050" w:rsidP="0088127C">
            <w:pPr>
              <w:pStyle w:val="OtherTableBody"/>
            </w:pPr>
            <w:r>
              <w:t>6.5.3.23</w:t>
            </w:r>
          </w:p>
        </w:tc>
      </w:tr>
      <w:tr w:rsidR="00B50050" w14:paraId="70A967E3" w14:textId="77777777" w:rsidTr="00195548">
        <w:tc>
          <w:tcPr>
            <w:tcW w:w="3500" w:type="dxa"/>
          </w:tcPr>
          <w:p w14:paraId="150DD1A9" w14:textId="77777777" w:rsidR="00B50050" w:rsidRDefault="00B50050" w:rsidP="0088127C">
            <w:pPr>
              <w:pStyle w:val="OtherTableBody"/>
            </w:pPr>
            <w:r>
              <w:t>Total Charges</w:t>
            </w:r>
          </w:p>
        </w:tc>
        <w:tc>
          <w:tcPr>
            <w:tcW w:w="700" w:type="dxa"/>
          </w:tcPr>
          <w:p w14:paraId="4E30F465" w14:textId="77777777" w:rsidR="00B50050" w:rsidRDefault="00B50050" w:rsidP="0088127C">
            <w:pPr>
              <w:pStyle w:val="OtherTableBody"/>
            </w:pPr>
            <w:r>
              <w:t>00177</w:t>
            </w:r>
          </w:p>
        </w:tc>
        <w:tc>
          <w:tcPr>
            <w:tcW w:w="600" w:type="dxa"/>
          </w:tcPr>
          <w:p w14:paraId="471CA2C7" w14:textId="77777777" w:rsidR="00B50050" w:rsidRDefault="00B50050" w:rsidP="0088127C">
            <w:pPr>
              <w:pStyle w:val="OtherTableBody"/>
            </w:pPr>
            <w:r>
              <w:t>PV1</w:t>
            </w:r>
          </w:p>
        </w:tc>
        <w:tc>
          <w:tcPr>
            <w:tcW w:w="600" w:type="dxa"/>
          </w:tcPr>
          <w:p w14:paraId="309D8F33" w14:textId="77777777" w:rsidR="00B50050" w:rsidRDefault="00B50050" w:rsidP="0088127C">
            <w:pPr>
              <w:pStyle w:val="OtherTableBody"/>
            </w:pPr>
            <w:r>
              <w:t>47</w:t>
            </w:r>
          </w:p>
        </w:tc>
        <w:tc>
          <w:tcPr>
            <w:tcW w:w="600" w:type="dxa"/>
          </w:tcPr>
          <w:p w14:paraId="278B6860" w14:textId="77777777" w:rsidR="00B50050" w:rsidRDefault="00B50050" w:rsidP="0088127C">
            <w:pPr>
              <w:pStyle w:val="OtherTableBody"/>
            </w:pPr>
            <w:r>
              <w:t>..</w:t>
            </w:r>
          </w:p>
        </w:tc>
        <w:tc>
          <w:tcPr>
            <w:tcW w:w="600" w:type="dxa"/>
          </w:tcPr>
          <w:p w14:paraId="2A300457" w14:textId="77777777" w:rsidR="00B50050" w:rsidRDefault="00B50050" w:rsidP="0088127C">
            <w:pPr>
              <w:pStyle w:val="OtherTableBody"/>
            </w:pPr>
            <w:r>
              <w:t>12=</w:t>
            </w:r>
          </w:p>
        </w:tc>
        <w:tc>
          <w:tcPr>
            <w:tcW w:w="600" w:type="dxa"/>
          </w:tcPr>
          <w:p w14:paraId="0F2352CD" w14:textId="77777777" w:rsidR="00B50050" w:rsidRDefault="00B50050" w:rsidP="0088127C">
            <w:pPr>
              <w:pStyle w:val="OtherTableBody"/>
            </w:pPr>
            <w:r>
              <w:t>NM</w:t>
            </w:r>
          </w:p>
        </w:tc>
        <w:tc>
          <w:tcPr>
            <w:tcW w:w="700" w:type="dxa"/>
          </w:tcPr>
          <w:p w14:paraId="592C4A1A" w14:textId="77777777" w:rsidR="00B50050" w:rsidRDefault="00B50050" w:rsidP="0088127C">
            <w:pPr>
              <w:pStyle w:val="OtherTableBody"/>
            </w:pPr>
          </w:p>
        </w:tc>
        <w:tc>
          <w:tcPr>
            <w:tcW w:w="600" w:type="dxa"/>
          </w:tcPr>
          <w:p w14:paraId="1323BA2A" w14:textId="77777777" w:rsidR="00B50050" w:rsidRDefault="00B50050" w:rsidP="0088127C">
            <w:pPr>
              <w:pStyle w:val="OtherTableBody"/>
            </w:pPr>
          </w:p>
        </w:tc>
        <w:tc>
          <w:tcPr>
            <w:tcW w:w="900" w:type="dxa"/>
          </w:tcPr>
          <w:p w14:paraId="5CA99441" w14:textId="77777777" w:rsidR="00B50050" w:rsidRDefault="00B50050" w:rsidP="0088127C">
            <w:pPr>
              <w:pStyle w:val="OtherTableBody"/>
            </w:pPr>
            <w:r>
              <w:t>3.4.3.47</w:t>
            </w:r>
          </w:p>
        </w:tc>
      </w:tr>
      <w:tr w:rsidR="00B50050" w14:paraId="4A5BA1C8" w14:textId="77777777" w:rsidTr="00195548">
        <w:tc>
          <w:tcPr>
            <w:tcW w:w="3500" w:type="dxa"/>
          </w:tcPr>
          <w:p w14:paraId="2E036D59" w14:textId="77777777" w:rsidR="00B50050" w:rsidRDefault="00B50050" w:rsidP="0088127C">
            <w:pPr>
              <w:pStyle w:val="OtherTableBody"/>
            </w:pPr>
            <w:r>
              <w:t>Total Cycle Time</w:t>
            </w:r>
          </w:p>
        </w:tc>
        <w:tc>
          <w:tcPr>
            <w:tcW w:w="700" w:type="dxa"/>
          </w:tcPr>
          <w:p w14:paraId="5486A8CD" w14:textId="77777777" w:rsidR="00B50050" w:rsidRDefault="00B50050" w:rsidP="0088127C">
            <w:pPr>
              <w:pStyle w:val="OtherTableBody"/>
            </w:pPr>
            <w:r>
              <w:t>02112</w:t>
            </w:r>
          </w:p>
        </w:tc>
        <w:tc>
          <w:tcPr>
            <w:tcW w:w="600" w:type="dxa"/>
          </w:tcPr>
          <w:p w14:paraId="4D06A686" w14:textId="77777777" w:rsidR="00B50050" w:rsidRDefault="00B50050" w:rsidP="0088127C">
            <w:pPr>
              <w:pStyle w:val="OtherTableBody"/>
            </w:pPr>
            <w:r>
              <w:t>SCD</w:t>
            </w:r>
          </w:p>
        </w:tc>
        <w:tc>
          <w:tcPr>
            <w:tcW w:w="600" w:type="dxa"/>
          </w:tcPr>
          <w:p w14:paraId="132F4BA8" w14:textId="77777777" w:rsidR="00B50050" w:rsidRDefault="00B50050" w:rsidP="0088127C">
            <w:pPr>
              <w:pStyle w:val="OtherTableBody"/>
            </w:pPr>
            <w:r>
              <w:t>9</w:t>
            </w:r>
          </w:p>
        </w:tc>
        <w:tc>
          <w:tcPr>
            <w:tcW w:w="600" w:type="dxa"/>
          </w:tcPr>
          <w:p w14:paraId="187631DE" w14:textId="77777777" w:rsidR="00B50050" w:rsidRDefault="00B50050" w:rsidP="0088127C">
            <w:pPr>
              <w:pStyle w:val="OtherTableBody"/>
            </w:pPr>
            <w:r>
              <w:t>..</w:t>
            </w:r>
          </w:p>
        </w:tc>
        <w:tc>
          <w:tcPr>
            <w:tcW w:w="600" w:type="dxa"/>
          </w:tcPr>
          <w:p w14:paraId="0963D038" w14:textId="77777777" w:rsidR="00B50050" w:rsidRDefault="00B50050" w:rsidP="0088127C">
            <w:pPr>
              <w:pStyle w:val="OtherTableBody"/>
            </w:pPr>
          </w:p>
        </w:tc>
        <w:tc>
          <w:tcPr>
            <w:tcW w:w="600" w:type="dxa"/>
          </w:tcPr>
          <w:p w14:paraId="55379B28" w14:textId="77777777" w:rsidR="00B50050" w:rsidRDefault="00B50050" w:rsidP="0088127C">
            <w:pPr>
              <w:pStyle w:val="OtherTableBody"/>
            </w:pPr>
            <w:r>
              <w:t>CQ</w:t>
            </w:r>
          </w:p>
        </w:tc>
        <w:tc>
          <w:tcPr>
            <w:tcW w:w="700" w:type="dxa"/>
          </w:tcPr>
          <w:p w14:paraId="51482AD1" w14:textId="77777777" w:rsidR="00B50050" w:rsidRDefault="00B50050" w:rsidP="0088127C">
            <w:pPr>
              <w:pStyle w:val="OtherTableBody"/>
            </w:pPr>
          </w:p>
        </w:tc>
        <w:tc>
          <w:tcPr>
            <w:tcW w:w="600" w:type="dxa"/>
          </w:tcPr>
          <w:p w14:paraId="589F733C" w14:textId="77777777" w:rsidR="00B50050" w:rsidRDefault="00B50050" w:rsidP="0088127C">
            <w:pPr>
              <w:pStyle w:val="OtherTableBody"/>
            </w:pPr>
          </w:p>
        </w:tc>
        <w:tc>
          <w:tcPr>
            <w:tcW w:w="900" w:type="dxa"/>
          </w:tcPr>
          <w:p w14:paraId="7814A06E" w14:textId="77777777" w:rsidR="00B50050" w:rsidRDefault="00B50050" w:rsidP="0088127C">
            <w:pPr>
              <w:pStyle w:val="OtherTableBody"/>
            </w:pPr>
            <w:r>
              <w:t>17.7.4.9</w:t>
            </w:r>
          </w:p>
        </w:tc>
      </w:tr>
      <w:tr w:rsidR="00B50050" w14:paraId="5F673F0A" w14:textId="77777777" w:rsidTr="00195548">
        <w:tc>
          <w:tcPr>
            <w:tcW w:w="3500" w:type="dxa"/>
          </w:tcPr>
          <w:p w14:paraId="385A5F62" w14:textId="77777777" w:rsidR="00B50050" w:rsidRDefault="00B50050" w:rsidP="0088127C">
            <w:pPr>
              <w:pStyle w:val="OtherTableBody"/>
            </w:pPr>
            <w:r>
              <w:t>Total Daily Dose</w:t>
            </w:r>
          </w:p>
        </w:tc>
        <w:tc>
          <w:tcPr>
            <w:tcW w:w="700" w:type="dxa"/>
          </w:tcPr>
          <w:p w14:paraId="7E09F163" w14:textId="77777777" w:rsidR="00B50050" w:rsidRDefault="00B50050" w:rsidP="0088127C">
            <w:pPr>
              <w:pStyle w:val="OtherTableBody"/>
            </w:pPr>
            <w:r>
              <w:t>00329</w:t>
            </w:r>
          </w:p>
        </w:tc>
        <w:tc>
          <w:tcPr>
            <w:tcW w:w="600" w:type="dxa"/>
          </w:tcPr>
          <w:p w14:paraId="5E7E6B68" w14:textId="77777777" w:rsidR="00B50050" w:rsidRDefault="00B50050" w:rsidP="0088127C">
            <w:pPr>
              <w:pStyle w:val="OtherTableBody"/>
            </w:pPr>
            <w:r>
              <w:t>RXD</w:t>
            </w:r>
          </w:p>
        </w:tc>
        <w:tc>
          <w:tcPr>
            <w:tcW w:w="600" w:type="dxa"/>
          </w:tcPr>
          <w:p w14:paraId="32EB6C25" w14:textId="77777777" w:rsidR="00B50050" w:rsidRDefault="00B50050" w:rsidP="0088127C">
            <w:pPr>
              <w:pStyle w:val="OtherTableBody"/>
            </w:pPr>
            <w:r>
              <w:t>12</w:t>
            </w:r>
          </w:p>
        </w:tc>
        <w:tc>
          <w:tcPr>
            <w:tcW w:w="600" w:type="dxa"/>
          </w:tcPr>
          <w:p w14:paraId="0CA0887C" w14:textId="77777777" w:rsidR="00B50050" w:rsidRDefault="00B50050" w:rsidP="0088127C">
            <w:pPr>
              <w:pStyle w:val="OtherTableBody"/>
            </w:pPr>
            <w:r>
              <w:t>..</w:t>
            </w:r>
          </w:p>
        </w:tc>
        <w:tc>
          <w:tcPr>
            <w:tcW w:w="600" w:type="dxa"/>
          </w:tcPr>
          <w:p w14:paraId="05A0A3A4" w14:textId="77777777" w:rsidR="00B50050" w:rsidRDefault="00B50050" w:rsidP="0088127C">
            <w:pPr>
              <w:pStyle w:val="OtherTableBody"/>
            </w:pPr>
          </w:p>
        </w:tc>
        <w:tc>
          <w:tcPr>
            <w:tcW w:w="600" w:type="dxa"/>
          </w:tcPr>
          <w:p w14:paraId="7EB26C98" w14:textId="77777777" w:rsidR="00B50050" w:rsidRDefault="00B50050" w:rsidP="0088127C">
            <w:pPr>
              <w:pStyle w:val="OtherTableBody"/>
            </w:pPr>
            <w:r>
              <w:t>CQ</w:t>
            </w:r>
          </w:p>
        </w:tc>
        <w:tc>
          <w:tcPr>
            <w:tcW w:w="700" w:type="dxa"/>
          </w:tcPr>
          <w:p w14:paraId="1DFCEEE5" w14:textId="77777777" w:rsidR="00B50050" w:rsidRDefault="00B50050" w:rsidP="0088127C">
            <w:pPr>
              <w:pStyle w:val="OtherTableBody"/>
            </w:pPr>
          </w:p>
        </w:tc>
        <w:tc>
          <w:tcPr>
            <w:tcW w:w="600" w:type="dxa"/>
          </w:tcPr>
          <w:p w14:paraId="0B657B6C" w14:textId="77777777" w:rsidR="00B50050" w:rsidRDefault="00B50050" w:rsidP="0088127C">
            <w:pPr>
              <w:pStyle w:val="OtherTableBody"/>
            </w:pPr>
          </w:p>
        </w:tc>
        <w:tc>
          <w:tcPr>
            <w:tcW w:w="900" w:type="dxa"/>
          </w:tcPr>
          <w:p w14:paraId="4F3C8280" w14:textId="77777777" w:rsidR="00B50050" w:rsidRDefault="00B50050" w:rsidP="0088127C">
            <w:pPr>
              <w:pStyle w:val="OtherTableBody"/>
            </w:pPr>
            <w:r>
              <w:t>4A.4.5.12</w:t>
            </w:r>
          </w:p>
        </w:tc>
      </w:tr>
      <w:tr w:rsidR="00B50050" w14:paraId="539D34B5" w14:textId="77777777" w:rsidTr="00195548">
        <w:tc>
          <w:tcPr>
            <w:tcW w:w="3500" w:type="dxa"/>
          </w:tcPr>
          <w:p w14:paraId="16EA5AF8" w14:textId="77777777" w:rsidR="00B50050" w:rsidRDefault="00B50050" w:rsidP="0088127C">
            <w:pPr>
              <w:pStyle w:val="OtherTableBody"/>
            </w:pPr>
            <w:r>
              <w:t>Total Daily Dose</w:t>
            </w:r>
          </w:p>
        </w:tc>
        <w:tc>
          <w:tcPr>
            <w:tcW w:w="700" w:type="dxa"/>
          </w:tcPr>
          <w:p w14:paraId="37B0AAFE" w14:textId="77777777" w:rsidR="00B50050" w:rsidRDefault="00B50050" w:rsidP="0088127C">
            <w:pPr>
              <w:pStyle w:val="OtherTableBody"/>
            </w:pPr>
            <w:r>
              <w:t>00329</w:t>
            </w:r>
          </w:p>
        </w:tc>
        <w:tc>
          <w:tcPr>
            <w:tcW w:w="600" w:type="dxa"/>
          </w:tcPr>
          <w:p w14:paraId="0F9CB662" w14:textId="77777777" w:rsidR="00B50050" w:rsidRDefault="00B50050" w:rsidP="0088127C">
            <w:pPr>
              <w:pStyle w:val="OtherTableBody"/>
            </w:pPr>
            <w:r>
              <w:t>RXO</w:t>
            </w:r>
          </w:p>
        </w:tc>
        <w:tc>
          <w:tcPr>
            <w:tcW w:w="600" w:type="dxa"/>
          </w:tcPr>
          <w:p w14:paraId="0A0D747E" w14:textId="77777777" w:rsidR="00B50050" w:rsidRDefault="00B50050" w:rsidP="0088127C">
            <w:pPr>
              <w:pStyle w:val="OtherTableBody"/>
            </w:pPr>
            <w:r>
              <w:t>23</w:t>
            </w:r>
          </w:p>
        </w:tc>
        <w:tc>
          <w:tcPr>
            <w:tcW w:w="600" w:type="dxa"/>
          </w:tcPr>
          <w:p w14:paraId="413AC3AA" w14:textId="77777777" w:rsidR="00B50050" w:rsidRDefault="00B50050" w:rsidP="0088127C">
            <w:pPr>
              <w:pStyle w:val="OtherTableBody"/>
            </w:pPr>
            <w:r>
              <w:t>..</w:t>
            </w:r>
          </w:p>
        </w:tc>
        <w:tc>
          <w:tcPr>
            <w:tcW w:w="600" w:type="dxa"/>
          </w:tcPr>
          <w:p w14:paraId="06712BF3" w14:textId="77777777" w:rsidR="00B50050" w:rsidRDefault="00B50050" w:rsidP="0088127C">
            <w:pPr>
              <w:pStyle w:val="OtherTableBody"/>
            </w:pPr>
          </w:p>
        </w:tc>
        <w:tc>
          <w:tcPr>
            <w:tcW w:w="600" w:type="dxa"/>
          </w:tcPr>
          <w:p w14:paraId="3EAFBEED" w14:textId="77777777" w:rsidR="00B50050" w:rsidRDefault="00B50050" w:rsidP="0088127C">
            <w:pPr>
              <w:pStyle w:val="OtherTableBody"/>
            </w:pPr>
            <w:r>
              <w:t>CQ</w:t>
            </w:r>
          </w:p>
        </w:tc>
        <w:tc>
          <w:tcPr>
            <w:tcW w:w="700" w:type="dxa"/>
          </w:tcPr>
          <w:p w14:paraId="773C6608" w14:textId="77777777" w:rsidR="00B50050" w:rsidRDefault="00B50050" w:rsidP="0088127C">
            <w:pPr>
              <w:pStyle w:val="OtherTableBody"/>
            </w:pPr>
          </w:p>
        </w:tc>
        <w:tc>
          <w:tcPr>
            <w:tcW w:w="600" w:type="dxa"/>
          </w:tcPr>
          <w:p w14:paraId="63233C3D" w14:textId="77777777" w:rsidR="00B50050" w:rsidRDefault="00B50050" w:rsidP="0088127C">
            <w:pPr>
              <w:pStyle w:val="OtherTableBody"/>
            </w:pPr>
          </w:p>
        </w:tc>
        <w:tc>
          <w:tcPr>
            <w:tcW w:w="900" w:type="dxa"/>
          </w:tcPr>
          <w:p w14:paraId="59CAC966" w14:textId="77777777" w:rsidR="00B50050" w:rsidRDefault="00B50050" w:rsidP="0088127C">
            <w:pPr>
              <w:pStyle w:val="OtherTableBody"/>
            </w:pPr>
            <w:r>
              <w:t>4A.4.1.23</w:t>
            </w:r>
          </w:p>
        </w:tc>
      </w:tr>
      <w:tr w:rsidR="00B50050" w14:paraId="2692E45F" w14:textId="77777777" w:rsidTr="00195548">
        <w:tc>
          <w:tcPr>
            <w:tcW w:w="3500" w:type="dxa"/>
          </w:tcPr>
          <w:p w14:paraId="50FBD7BF" w14:textId="77777777" w:rsidR="00B50050" w:rsidRDefault="00B50050" w:rsidP="0088127C">
            <w:pPr>
              <w:pStyle w:val="OtherTableBody"/>
            </w:pPr>
            <w:r>
              <w:t>Total Daily Dose</w:t>
            </w:r>
          </w:p>
        </w:tc>
        <w:tc>
          <w:tcPr>
            <w:tcW w:w="700" w:type="dxa"/>
          </w:tcPr>
          <w:p w14:paraId="6890ABFA" w14:textId="77777777" w:rsidR="00B50050" w:rsidRDefault="00B50050" w:rsidP="0088127C">
            <w:pPr>
              <w:pStyle w:val="OtherTableBody"/>
            </w:pPr>
            <w:r>
              <w:t>00329</w:t>
            </w:r>
          </w:p>
        </w:tc>
        <w:tc>
          <w:tcPr>
            <w:tcW w:w="600" w:type="dxa"/>
          </w:tcPr>
          <w:p w14:paraId="11227DC0" w14:textId="77777777" w:rsidR="00B50050" w:rsidRDefault="00B50050" w:rsidP="0088127C">
            <w:pPr>
              <w:pStyle w:val="OtherTableBody"/>
            </w:pPr>
            <w:r>
              <w:t>RXE</w:t>
            </w:r>
          </w:p>
        </w:tc>
        <w:tc>
          <w:tcPr>
            <w:tcW w:w="600" w:type="dxa"/>
          </w:tcPr>
          <w:p w14:paraId="733EDFC0" w14:textId="77777777" w:rsidR="00B50050" w:rsidRDefault="00B50050" w:rsidP="0088127C">
            <w:pPr>
              <w:pStyle w:val="OtherTableBody"/>
            </w:pPr>
            <w:r>
              <w:t>19</w:t>
            </w:r>
          </w:p>
        </w:tc>
        <w:tc>
          <w:tcPr>
            <w:tcW w:w="600" w:type="dxa"/>
          </w:tcPr>
          <w:p w14:paraId="4E1AC102" w14:textId="77777777" w:rsidR="00B50050" w:rsidRDefault="00B50050" w:rsidP="0088127C">
            <w:pPr>
              <w:pStyle w:val="OtherTableBody"/>
            </w:pPr>
            <w:r>
              <w:t>..</w:t>
            </w:r>
          </w:p>
        </w:tc>
        <w:tc>
          <w:tcPr>
            <w:tcW w:w="600" w:type="dxa"/>
          </w:tcPr>
          <w:p w14:paraId="736B5818" w14:textId="77777777" w:rsidR="00B50050" w:rsidRDefault="00B50050" w:rsidP="0088127C">
            <w:pPr>
              <w:pStyle w:val="OtherTableBody"/>
            </w:pPr>
          </w:p>
        </w:tc>
        <w:tc>
          <w:tcPr>
            <w:tcW w:w="600" w:type="dxa"/>
          </w:tcPr>
          <w:p w14:paraId="781F7FE9" w14:textId="77777777" w:rsidR="00B50050" w:rsidRDefault="00B50050" w:rsidP="0088127C">
            <w:pPr>
              <w:pStyle w:val="OtherTableBody"/>
            </w:pPr>
            <w:r>
              <w:t>CQ</w:t>
            </w:r>
          </w:p>
        </w:tc>
        <w:tc>
          <w:tcPr>
            <w:tcW w:w="700" w:type="dxa"/>
          </w:tcPr>
          <w:p w14:paraId="6B7AFCC3" w14:textId="77777777" w:rsidR="00B50050" w:rsidRDefault="00B50050" w:rsidP="0088127C">
            <w:pPr>
              <w:pStyle w:val="OtherTableBody"/>
            </w:pPr>
          </w:p>
        </w:tc>
        <w:tc>
          <w:tcPr>
            <w:tcW w:w="600" w:type="dxa"/>
          </w:tcPr>
          <w:p w14:paraId="683FAD10" w14:textId="77777777" w:rsidR="00B50050" w:rsidRDefault="00B50050" w:rsidP="0088127C">
            <w:pPr>
              <w:pStyle w:val="OtherTableBody"/>
            </w:pPr>
          </w:p>
        </w:tc>
        <w:tc>
          <w:tcPr>
            <w:tcW w:w="900" w:type="dxa"/>
          </w:tcPr>
          <w:p w14:paraId="6DDF3220" w14:textId="77777777" w:rsidR="00B50050" w:rsidRDefault="00B50050" w:rsidP="0088127C">
            <w:pPr>
              <w:pStyle w:val="OtherTableBody"/>
            </w:pPr>
            <w:r>
              <w:t>4A.4.4.19</w:t>
            </w:r>
          </w:p>
        </w:tc>
      </w:tr>
      <w:tr w:rsidR="00B50050" w14:paraId="0705E59C" w14:textId="77777777" w:rsidTr="00195548">
        <w:tc>
          <w:tcPr>
            <w:tcW w:w="3500" w:type="dxa"/>
          </w:tcPr>
          <w:p w14:paraId="6C4FD5F8" w14:textId="77777777" w:rsidR="00B50050" w:rsidRDefault="00B50050" w:rsidP="0088127C">
            <w:pPr>
              <w:pStyle w:val="OtherTableBody"/>
            </w:pPr>
            <w:r>
              <w:t>Total Duration Of Therapy</w:t>
            </w:r>
          </w:p>
        </w:tc>
        <w:tc>
          <w:tcPr>
            <w:tcW w:w="700" w:type="dxa"/>
          </w:tcPr>
          <w:p w14:paraId="4DD0738B" w14:textId="77777777" w:rsidR="00B50050" w:rsidRDefault="00B50050" w:rsidP="0088127C">
            <w:pPr>
              <w:pStyle w:val="OtherTableBody"/>
            </w:pPr>
            <w:r>
              <w:t>01101</w:t>
            </w:r>
          </w:p>
        </w:tc>
        <w:tc>
          <w:tcPr>
            <w:tcW w:w="600" w:type="dxa"/>
          </w:tcPr>
          <w:p w14:paraId="50ED7D6D" w14:textId="77777777" w:rsidR="00B50050" w:rsidRDefault="00B50050" w:rsidP="0088127C">
            <w:pPr>
              <w:pStyle w:val="OtherTableBody"/>
            </w:pPr>
            <w:r>
              <w:t>PCR</w:t>
            </w:r>
          </w:p>
        </w:tc>
        <w:tc>
          <w:tcPr>
            <w:tcW w:w="600" w:type="dxa"/>
          </w:tcPr>
          <w:p w14:paraId="41F1A7F2" w14:textId="77777777" w:rsidR="00B50050" w:rsidRDefault="00B50050" w:rsidP="0088127C">
            <w:pPr>
              <w:pStyle w:val="OtherTableBody"/>
            </w:pPr>
            <w:r>
              <w:t>4</w:t>
            </w:r>
          </w:p>
        </w:tc>
        <w:tc>
          <w:tcPr>
            <w:tcW w:w="600" w:type="dxa"/>
          </w:tcPr>
          <w:p w14:paraId="6EC4D796" w14:textId="77777777" w:rsidR="00B50050" w:rsidRDefault="00B50050" w:rsidP="0088127C">
            <w:pPr>
              <w:pStyle w:val="OtherTableBody"/>
            </w:pPr>
            <w:r>
              <w:t>..</w:t>
            </w:r>
          </w:p>
        </w:tc>
        <w:tc>
          <w:tcPr>
            <w:tcW w:w="600" w:type="dxa"/>
          </w:tcPr>
          <w:p w14:paraId="108F8C2F" w14:textId="77777777" w:rsidR="00B50050" w:rsidRDefault="00B50050" w:rsidP="0088127C">
            <w:pPr>
              <w:pStyle w:val="OtherTableBody"/>
            </w:pPr>
          </w:p>
        </w:tc>
        <w:tc>
          <w:tcPr>
            <w:tcW w:w="600" w:type="dxa"/>
          </w:tcPr>
          <w:p w14:paraId="6E018FC2" w14:textId="77777777" w:rsidR="00B50050" w:rsidRDefault="00B50050" w:rsidP="0088127C">
            <w:pPr>
              <w:pStyle w:val="OtherTableBody"/>
            </w:pPr>
            <w:r>
              <w:t>CQ</w:t>
            </w:r>
          </w:p>
        </w:tc>
        <w:tc>
          <w:tcPr>
            <w:tcW w:w="700" w:type="dxa"/>
          </w:tcPr>
          <w:p w14:paraId="4CF4F784" w14:textId="77777777" w:rsidR="00B50050" w:rsidRDefault="00B50050" w:rsidP="0088127C">
            <w:pPr>
              <w:pStyle w:val="OtherTableBody"/>
            </w:pPr>
          </w:p>
        </w:tc>
        <w:tc>
          <w:tcPr>
            <w:tcW w:w="600" w:type="dxa"/>
          </w:tcPr>
          <w:p w14:paraId="6CC86E79" w14:textId="77777777" w:rsidR="00B50050" w:rsidRDefault="00B50050" w:rsidP="0088127C">
            <w:pPr>
              <w:pStyle w:val="OtherTableBody"/>
            </w:pPr>
          </w:p>
        </w:tc>
        <w:tc>
          <w:tcPr>
            <w:tcW w:w="900" w:type="dxa"/>
          </w:tcPr>
          <w:p w14:paraId="60430AE5" w14:textId="77777777" w:rsidR="00B50050" w:rsidRDefault="00B50050" w:rsidP="0088127C">
            <w:pPr>
              <w:pStyle w:val="OtherTableBody"/>
            </w:pPr>
            <w:r>
              <w:t>7.12.3.4</w:t>
            </w:r>
          </w:p>
        </w:tc>
      </w:tr>
      <w:tr w:rsidR="00B50050" w14:paraId="502ABD92" w14:textId="77777777" w:rsidTr="00195548">
        <w:tc>
          <w:tcPr>
            <w:tcW w:w="3500" w:type="dxa"/>
          </w:tcPr>
          <w:p w14:paraId="0846532A" w14:textId="77777777" w:rsidR="00B50050" w:rsidRDefault="00B50050" w:rsidP="0088127C">
            <w:pPr>
              <w:pStyle w:val="OtherTableBody"/>
            </w:pPr>
            <w:r>
              <w:t>Total Invoice Amount without Prepaid Amount</w:t>
            </w:r>
          </w:p>
        </w:tc>
        <w:tc>
          <w:tcPr>
            <w:tcW w:w="700" w:type="dxa"/>
          </w:tcPr>
          <w:p w14:paraId="0CF11C4C" w14:textId="77777777" w:rsidR="00B50050" w:rsidRDefault="00B50050" w:rsidP="0088127C">
            <w:pPr>
              <w:pStyle w:val="OtherTableBody"/>
            </w:pPr>
            <w:r>
              <w:t>01935</w:t>
            </w:r>
          </w:p>
        </w:tc>
        <w:tc>
          <w:tcPr>
            <w:tcW w:w="600" w:type="dxa"/>
          </w:tcPr>
          <w:p w14:paraId="18D73F44" w14:textId="77777777" w:rsidR="00B50050" w:rsidRDefault="00B50050" w:rsidP="0088127C">
            <w:pPr>
              <w:pStyle w:val="OtherTableBody"/>
            </w:pPr>
            <w:r>
              <w:t>IVC</w:t>
            </w:r>
          </w:p>
        </w:tc>
        <w:tc>
          <w:tcPr>
            <w:tcW w:w="600" w:type="dxa"/>
          </w:tcPr>
          <w:p w14:paraId="14A2DB43" w14:textId="77777777" w:rsidR="00B50050" w:rsidRDefault="00B50050" w:rsidP="0088127C">
            <w:pPr>
              <w:pStyle w:val="OtherTableBody"/>
            </w:pPr>
            <w:r>
              <w:t>22</w:t>
            </w:r>
          </w:p>
        </w:tc>
        <w:tc>
          <w:tcPr>
            <w:tcW w:w="600" w:type="dxa"/>
          </w:tcPr>
          <w:p w14:paraId="46C25EB9" w14:textId="77777777" w:rsidR="00B50050" w:rsidRDefault="00B50050" w:rsidP="0088127C">
            <w:pPr>
              <w:pStyle w:val="OtherTableBody"/>
            </w:pPr>
            <w:r>
              <w:t>..</w:t>
            </w:r>
          </w:p>
        </w:tc>
        <w:tc>
          <w:tcPr>
            <w:tcW w:w="600" w:type="dxa"/>
          </w:tcPr>
          <w:p w14:paraId="29B8C0B1" w14:textId="77777777" w:rsidR="00B50050" w:rsidRDefault="00B50050" w:rsidP="0088127C">
            <w:pPr>
              <w:pStyle w:val="OtherTableBody"/>
            </w:pPr>
          </w:p>
        </w:tc>
        <w:tc>
          <w:tcPr>
            <w:tcW w:w="600" w:type="dxa"/>
          </w:tcPr>
          <w:p w14:paraId="2FC505D7" w14:textId="77777777" w:rsidR="00B50050" w:rsidRDefault="00B50050" w:rsidP="0088127C">
            <w:pPr>
              <w:pStyle w:val="OtherTableBody"/>
            </w:pPr>
            <w:r>
              <w:t>CP</w:t>
            </w:r>
          </w:p>
        </w:tc>
        <w:tc>
          <w:tcPr>
            <w:tcW w:w="700" w:type="dxa"/>
          </w:tcPr>
          <w:p w14:paraId="347DE425" w14:textId="77777777" w:rsidR="00B50050" w:rsidRDefault="00B50050" w:rsidP="0088127C">
            <w:pPr>
              <w:pStyle w:val="OtherTableBody"/>
            </w:pPr>
          </w:p>
        </w:tc>
        <w:tc>
          <w:tcPr>
            <w:tcW w:w="600" w:type="dxa"/>
          </w:tcPr>
          <w:p w14:paraId="5CA62D84" w14:textId="77777777" w:rsidR="00B50050" w:rsidRDefault="00B50050" w:rsidP="0088127C">
            <w:pPr>
              <w:pStyle w:val="OtherTableBody"/>
            </w:pPr>
          </w:p>
        </w:tc>
        <w:tc>
          <w:tcPr>
            <w:tcW w:w="900" w:type="dxa"/>
          </w:tcPr>
          <w:p w14:paraId="6E2D0521" w14:textId="77777777" w:rsidR="00B50050" w:rsidRDefault="00B50050" w:rsidP="0088127C">
            <w:pPr>
              <w:pStyle w:val="OtherTableBody"/>
            </w:pPr>
            <w:r>
              <w:t>16.4.2.22</w:t>
            </w:r>
          </w:p>
        </w:tc>
      </w:tr>
      <w:tr w:rsidR="00B50050" w14:paraId="67814C8B" w14:textId="77777777" w:rsidTr="00195548">
        <w:tc>
          <w:tcPr>
            <w:tcW w:w="3500" w:type="dxa"/>
          </w:tcPr>
          <w:p w14:paraId="12B76A2D" w14:textId="77777777" w:rsidR="00B50050" w:rsidRDefault="00B50050" w:rsidP="0088127C">
            <w:pPr>
              <w:pStyle w:val="OtherTableBody"/>
            </w:pPr>
            <w:r>
              <w:t>Total occurrences</w:t>
            </w:r>
          </w:p>
        </w:tc>
        <w:tc>
          <w:tcPr>
            <w:tcW w:w="700" w:type="dxa"/>
          </w:tcPr>
          <w:p w14:paraId="2170F58D" w14:textId="77777777" w:rsidR="00B50050" w:rsidRDefault="00B50050" w:rsidP="0088127C">
            <w:pPr>
              <w:pStyle w:val="OtherTableBody"/>
            </w:pPr>
            <w:r>
              <w:t>01640</w:t>
            </w:r>
          </w:p>
        </w:tc>
        <w:tc>
          <w:tcPr>
            <w:tcW w:w="600" w:type="dxa"/>
          </w:tcPr>
          <w:p w14:paraId="0588D45B" w14:textId="77777777" w:rsidR="00B50050" w:rsidRDefault="00B50050" w:rsidP="0088127C">
            <w:pPr>
              <w:pStyle w:val="OtherTableBody"/>
            </w:pPr>
            <w:r>
              <w:t>TQ1</w:t>
            </w:r>
          </w:p>
        </w:tc>
        <w:tc>
          <w:tcPr>
            <w:tcW w:w="600" w:type="dxa"/>
          </w:tcPr>
          <w:p w14:paraId="6D474806" w14:textId="77777777" w:rsidR="00B50050" w:rsidRDefault="00B50050" w:rsidP="0088127C">
            <w:pPr>
              <w:pStyle w:val="OtherTableBody"/>
            </w:pPr>
            <w:r>
              <w:t>14</w:t>
            </w:r>
          </w:p>
        </w:tc>
        <w:tc>
          <w:tcPr>
            <w:tcW w:w="600" w:type="dxa"/>
          </w:tcPr>
          <w:p w14:paraId="62A30B62" w14:textId="77777777" w:rsidR="00B50050" w:rsidRDefault="00B50050" w:rsidP="0088127C">
            <w:pPr>
              <w:pStyle w:val="OtherTableBody"/>
            </w:pPr>
            <w:r>
              <w:t>..</w:t>
            </w:r>
          </w:p>
        </w:tc>
        <w:tc>
          <w:tcPr>
            <w:tcW w:w="600" w:type="dxa"/>
          </w:tcPr>
          <w:p w14:paraId="23F89C86" w14:textId="77777777" w:rsidR="00B50050" w:rsidRDefault="00B50050" w:rsidP="0088127C">
            <w:pPr>
              <w:pStyle w:val="OtherTableBody"/>
            </w:pPr>
            <w:r>
              <w:t>10=</w:t>
            </w:r>
          </w:p>
        </w:tc>
        <w:tc>
          <w:tcPr>
            <w:tcW w:w="600" w:type="dxa"/>
          </w:tcPr>
          <w:p w14:paraId="13998611" w14:textId="77777777" w:rsidR="00B50050" w:rsidRDefault="00B50050" w:rsidP="0088127C">
            <w:pPr>
              <w:pStyle w:val="OtherTableBody"/>
            </w:pPr>
            <w:r>
              <w:t>NM</w:t>
            </w:r>
          </w:p>
        </w:tc>
        <w:tc>
          <w:tcPr>
            <w:tcW w:w="700" w:type="dxa"/>
          </w:tcPr>
          <w:p w14:paraId="03B8F54C" w14:textId="77777777" w:rsidR="00B50050" w:rsidRDefault="00B50050" w:rsidP="0088127C">
            <w:pPr>
              <w:pStyle w:val="OtherTableBody"/>
            </w:pPr>
          </w:p>
        </w:tc>
        <w:tc>
          <w:tcPr>
            <w:tcW w:w="600" w:type="dxa"/>
          </w:tcPr>
          <w:p w14:paraId="69A72425" w14:textId="77777777" w:rsidR="00B50050" w:rsidRDefault="00B50050" w:rsidP="0088127C">
            <w:pPr>
              <w:pStyle w:val="OtherTableBody"/>
            </w:pPr>
          </w:p>
        </w:tc>
        <w:tc>
          <w:tcPr>
            <w:tcW w:w="900" w:type="dxa"/>
          </w:tcPr>
          <w:p w14:paraId="4C22A0D8" w14:textId="77777777" w:rsidR="00B50050" w:rsidRDefault="00B50050" w:rsidP="0088127C">
            <w:pPr>
              <w:pStyle w:val="OtherTableBody"/>
            </w:pPr>
            <w:r>
              <w:t>4.5.4.14</w:t>
            </w:r>
          </w:p>
        </w:tc>
      </w:tr>
      <w:tr w:rsidR="00B50050" w14:paraId="664444D4" w14:textId="77777777" w:rsidTr="00195548">
        <w:tc>
          <w:tcPr>
            <w:tcW w:w="3500" w:type="dxa"/>
          </w:tcPr>
          <w:p w14:paraId="666254AC" w14:textId="77777777" w:rsidR="00B50050" w:rsidRDefault="00B50050" w:rsidP="0088127C">
            <w:pPr>
              <w:pStyle w:val="OtherTableBody"/>
            </w:pPr>
            <w:r>
              <w:t>Total Payments</w:t>
            </w:r>
          </w:p>
        </w:tc>
        <w:tc>
          <w:tcPr>
            <w:tcW w:w="700" w:type="dxa"/>
          </w:tcPr>
          <w:p w14:paraId="65574511" w14:textId="77777777" w:rsidR="00B50050" w:rsidRDefault="00B50050" w:rsidP="0088127C">
            <w:pPr>
              <w:pStyle w:val="OtherTableBody"/>
            </w:pPr>
            <w:r>
              <w:t>00179</w:t>
            </w:r>
          </w:p>
        </w:tc>
        <w:tc>
          <w:tcPr>
            <w:tcW w:w="600" w:type="dxa"/>
          </w:tcPr>
          <w:p w14:paraId="60017D4F" w14:textId="77777777" w:rsidR="00B50050" w:rsidRDefault="00B50050" w:rsidP="0088127C">
            <w:pPr>
              <w:pStyle w:val="OtherTableBody"/>
            </w:pPr>
            <w:r>
              <w:t>PV1</w:t>
            </w:r>
          </w:p>
        </w:tc>
        <w:tc>
          <w:tcPr>
            <w:tcW w:w="600" w:type="dxa"/>
          </w:tcPr>
          <w:p w14:paraId="34311B43" w14:textId="77777777" w:rsidR="00B50050" w:rsidRDefault="00B50050" w:rsidP="0088127C">
            <w:pPr>
              <w:pStyle w:val="OtherTableBody"/>
            </w:pPr>
            <w:r>
              <w:t>49</w:t>
            </w:r>
          </w:p>
        </w:tc>
        <w:tc>
          <w:tcPr>
            <w:tcW w:w="600" w:type="dxa"/>
          </w:tcPr>
          <w:p w14:paraId="5AEFB1D4" w14:textId="77777777" w:rsidR="00B50050" w:rsidRDefault="00B50050" w:rsidP="0088127C">
            <w:pPr>
              <w:pStyle w:val="OtherTableBody"/>
            </w:pPr>
            <w:r>
              <w:t>..</w:t>
            </w:r>
          </w:p>
        </w:tc>
        <w:tc>
          <w:tcPr>
            <w:tcW w:w="600" w:type="dxa"/>
          </w:tcPr>
          <w:p w14:paraId="3885FFB6" w14:textId="77777777" w:rsidR="00B50050" w:rsidRDefault="00B50050" w:rsidP="0088127C">
            <w:pPr>
              <w:pStyle w:val="OtherTableBody"/>
            </w:pPr>
            <w:r>
              <w:t>12=</w:t>
            </w:r>
          </w:p>
        </w:tc>
        <w:tc>
          <w:tcPr>
            <w:tcW w:w="600" w:type="dxa"/>
          </w:tcPr>
          <w:p w14:paraId="07AFBFF6" w14:textId="77777777" w:rsidR="00B50050" w:rsidRDefault="00B50050" w:rsidP="0088127C">
            <w:pPr>
              <w:pStyle w:val="OtherTableBody"/>
            </w:pPr>
            <w:r>
              <w:t>NM</w:t>
            </w:r>
          </w:p>
        </w:tc>
        <w:tc>
          <w:tcPr>
            <w:tcW w:w="700" w:type="dxa"/>
          </w:tcPr>
          <w:p w14:paraId="7C6407D8" w14:textId="77777777" w:rsidR="00B50050" w:rsidRDefault="00B50050" w:rsidP="0088127C">
            <w:pPr>
              <w:pStyle w:val="OtherTableBody"/>
            </w:pPr>
          </w:p>
        </w:tc>
        <w:tc>
          <w:tcPr>
            <w:tcW w:w="600" w:type="dxa"/>
          </w:tcPr>
          <w:p w14:paraId="248DF49D" w14:textId="77777777" w:rsidR="00B50050" w:rsidRDefault="00B50050" w:rsidP="0088127C">
            <w:pPr>
              <w:pStyle w:val="OtherTableBody"/>
            </w:pPr>
          </w:p>
        </w:tc>
        <w:tc>
          <w:tcPr>
            <w:tcW w:w="900" w:type="dxa"/>
          </w:tcPr>
          <w:p w14:paraId="74EDEA59" w14:textId="77777777" w:rsidR="00B50050" w:rsidRDefault="00B50050" w:rsidP="0088127C">
            <w:pPr>
              <w:pStyle w:val="OtherTableBody"/>
            </w:pPr>
            <w:r>
              <w:t>3.4.3.49</w:t>
            </w:r>
          </w:p>
        </w:tc>
      </w:tr>
      <w:tr w:rsidR="00B50050" w14:paraId="08B39C83" w14:textId="77777777" w:rsidTr="00195548">
        <w:tc>
          <w:tcPr>
            <w:tcW w:w="3500" w:type="dxa"/>
          </w:tcPr>
          <w:p w14:paraId="64115374" w14:textId="77777777" w:rsidR="00B50050" w:rsidRDefault="00B50050" w:rsidP="0088127C">
            <w:pPr>
              <w:pStyle w:val="OtherTableBody"/>
            </w:pPr>
            <w:r>
              <w:t>Total-Amount of VAT</w:t>
            </w:r>
          </w:p>
        </w:tc>
        <w:tc>
          <w:tcPr>
            <w:tcW w:w="700" w:type="dxa"/>
          </w:tcPr>
          <w:p w14:paraId="07BB6C33" w14:textId="77777777" w:rsidR="00B50050" w:rsidRDefault="00B50050" w:rsidP="0088127C">
            <w:pPr>
              <w:pStyle w:val="OtherTableBody"/>
            </w:pPr>
            <w:r>
              <w:t>01936</w:t>
            </w:r>
          </w:p>
        </w:tc>
        <w:tc>
          <w:tcPr>
            <w:tcW w:w="600" w:type="dxa"/>
          </w:tcPr>
          <w:p w14:paraId="3C3298F3" w14:textId="77777777" w:rsidR="00B50050" w:rsidRDefault="00B50050" w:rsidP="0088127C">
            <w:pPr>
              <w:pStyle w:val="OtherTableBody"/>
            </w:pPr>
            <w:r>
              <w:t>IVC</w:t>
            </w:r>
          </w:p>
        </w:tc>
        <w:tc>
          <w:tcPr>
            <w:tcW w:w="600" w:type="dxa"/>
          </w:tcPr>
          <w:p w14:paraId="7C22737F" w14:textId="77777777" w:rsidR="00B50050" w:rsidRDefault="00B50050" w:rsidP="0088127C">
            <w:pPr>
              <w:pStyle w:val="OtherTableBody"/>
            </w:pPr>
            <w:r>
              <w:t>23</w:t>
            </w:r>
          </w:p>
        </w:tc>
        <w:tc>
          <w:tcPr>
            <w:tcW w:w="600" w:type="dxa"/>
          </w:tcPr>
          <w:p w14:paraId="50B5CB71" w14:textId="77777777" w:rsidR="00B50050" w:rsidRDefault="00B50050" w:rsidP="0088127C">
            <w:pPr>
              <w:pStyle w:val="OtherTableBody"/>
            </w:pPr>
            <w:r>
              <w:t>..</w:t>
            </w:r>
          </w:p>
        </w:tc>
        <w:tc>
          <w:tcPr>
            <w:tcW w:w="600" w:type="dxa"/>
          </w:tcPr>
          <w:p w14:paraId="694A9513" w14:textId="77777777" w:rsidR="00B50050" w:rsidRDefault="00B50050" w:rsidP="0088127C">
            <w:pPr>
              <w:pStyle w:val="OtherTableBody"/>
            </w:pPr>
          </w:p>
        </w:tc>
        <w:tc>
          <w:tcPr>
            <w:tcW w:w="600" w:type="dxa"/>
          </w:tcPr>
          <w:p w14:paraId="6D45F0BC" w14:textId="77777777" w:rsidR="00B50050" w:rsidRDefault="00B50050" w:rsidP="0088127C">
            <w:pPr>
              <w:pStyle w:val="OtherTableBody"/>
            </w:pPr>
            <w:r>
              <w:t>CP</w:t>
            </w:r>
          </w:p>
        </w:tc>
        <w:tc>
          <w:tcPr>
            <w:tcW w:w="700" w:type="dxa"/>
          </w:tcPr>
          <w:p w14:paraId="2F315FA6" w14:textId="77777777" w:rsidR="00B50050" w:rsidRDefault="00B50050" w:rsidP="0088127C">
            <w:pPr>
              <w:pStyle w:val="OtherTableBody"/>
            </w:pPr>
          </w:p>
        </w:tc>
        <w:tc>
          <w:tcPr>
            <w:tcW w:w="600" w:type="dxa"/>
          </w:tcPr>
          <w:p w14:paraId="142F26D1" w14:textId="77777777" w:rsidR="00B50050" w:rsidRDefault="00B50050" w:rsidP="0088127C">
            <w:pPr>
              <w:pStyle w:val="OtherTableBody"/>
            </w:pPr>
          </w:p>
        </w:tc>
        <w:tc>
          <w:tcPr>
            <w:tcW w:w="900" w:type="dxa"/>
          </w:tcPr>
          <w:p w14:paraId="6FF0ECA6" w14:textId="77777777" w:rsidR="00B50050" w:rsidRDefault="00B50050" w:rsidP="0088127C">
            <w:pPr>
              <w:pStyle w:val="OtherTableBody"/>
            </w:pPr>
            <w:r>
              <w:t>16.4.2.23</w:t>
            </w:r>
          </w:p>
        </w:tc>
      </w:tr>
      <w:tr w:rsidR="00B50050" w14:paraId="5299FC9D" w14:textId="77777777" w:rsidTr="00195548">
        <w:tc>
          <w:tcPr>
            <w:tcW w:w="3500" w:type="dxa"/>
          </w:tcPr>
          <w:p w14:paraId="6D87F8F9" w14:textId="77777777" w:rsidR="00B50050" w:rsidRDefault="00B50050" w:rsidP="0088127C">
            <w:pPr>
              <w:pStyle w:val="OtherTableBody"/>
            </w:pPr>
            <w:r>
              <w:t>TP-Value PP</w:t>
            </w:r>
          </w:p>
        </w:tc>
        <w:tc>
          <w:tcPr>
            <w:tcW w:w="700" w:type="dxa"/>
          </w:tcPr>
          <w:p w14:paraId="146748D1" w14:textId="77777777" w:rsidR="00B50050" w:rsidRDefault="00B50050" w:rsidP="0088127C">
            <w:pPr>
              <w:pStyle w:val="OtherTableBody"/>
            </w:pPr>
            <w:r>
              <w:t>01989</w:t>
            </w:r>
          </w:p>
        </w:tc>
        <w:tc>
          <w:tcPr>
            <w:tcW w:w="600" w:type="dxa"/>
          </w:tcPr>
          <w:p w14:paraId="5961442E" w14:textId="77777777" w:rsidR="00B50050" w:rsidRDefault="00B50050" w:rsidP="0088127C">
            <w:pPr>
              <w:pStyle w:val="OtherTableBody"/>
            </w:pPr>
            <w:r>
              <w:t>PSL</w:t>
            </w:r>
          </w:p>
        </w:tc>
        <w:tc>
          <w:tcPr>
            <w:tcW w:w="600" w:type="dxa"/>
          </w:tcPr>
          <w:p w14:paraId="038172C7" w14:textId="77777777" w:rsidR="00B50050" w:rsidRDefault="00B50050" w:rsidP="0088127C">
            <w:pPr>
              <w:pStyle w:val="OtherTableBody"/>
            </w:pPr>
            <w:r>
              <w:t>35</w:t>
            </w:r>
          </w:p>
        </w:tc>
        <w:tc>
          <w:tcPr>
            <w:tcW w:w="600" w:type="dxa"/>
          </w:tcPr>
          <w:p w14:paraId="181CFC82" w14:textId="77777777" w:rsidR="00B50050" w:rsidRDefault="00B50050" w:rsidP="0088127C">
            <w:pPr>
              <w:pStyle w:val="OtherTableBody"/>
            </w:pPr>
            <w:r>
              <w:t>..</w:t>
            </w:r>
          </w:p>
        </w:tc>
        <w:tc>
          <w:tcPr>
            <w:tcW w:w="600" w:type="dxa"/>
          </w:tcPr>
          <w:p w14:paraId="2B0FD441" w14:textId="77777777" w:rsidR="00B50050" w:rsidRDefault="00B50050" w:rsidP="0088127C">
            <w:pPr>
              <w:pStyle w:val="OtherTableBody"/>
            </w:pPr>
          </w:p>
        </w:tc>
        <w:tc>
          <w:tcPr>
            <w:tcW w:w="600" w:type="dxa"/>
          </w:tcPr>
          <w:p w14:paraId="194E90F7" w14:textId="77777777" w:rsidR="00B50050" w:rsidRDefault="00B50050" w:rsidP="0088127C">
            <w:pPr>
              <w:pStyle w:val="OtherTableBody"/>
            </w:pPr>
            <w:r>
              <w:t>CP</w:t>
            </w:r>
          </w:p>
        </w:tc>
        <w:tc>
          <w:tcPr>
            <w:tcW w:w="700" w:type="dxa"/>
          </w:tcPr>
          <w:p w14:paraId="761C14EA" w14:textId="77777777" w:rsidR="00B50050" w:rsidRDefault="00B50050" w:rsidP="0088127C">
            <w:pPr>
              <w:pStyle w:val="OtherTableBody"/>
            </w:pPr>
          </w:p>
        </w:tc>
        <w:tc>
          <w:tcPr>
            <w:tcW w:w="600" w:type="dxa"/>
          </w:tcPr>
          <w:p w14:paraId="2E5B5643" w14:textId="77777777" w:rsidR="00B50050" w:rsidRDefault="00B50050" w:rsidP="0088127C">
            <w:pPr>
              <w:pStyle w:val="OtherTableBody"/>
            </w:pPr>
          </w:p>
        </w:tc>
        <w:tc>
          <w:tcPr>
            <w:tcW w:w="900" w:type="dxa"/>
          </w:tcPr>
          <w:p w14:paraId="0109088F" w14:textId="77777777" w:rsidR="00B50050" w:rsidRDefault="00B50050" w:rsidP="0088127C">
            <w:pPr>
              <w:pStyle w:val="OtherTableBody"/>
            </w:pPr>
            <w:r>
              <w:t>16.4.6.35</w:t>
            </w:r>
          </w:p>
        </w:tc>
      </w:tr>
      <w:tr w:rsidR="00B50050" w14:paraId="2E8AE091" w14:textId="77777777" w:rsidTr="00195548">
        <w:tc>
          <w:tcPr>
            <w:tcW w:w="3500" w:type="dxa"/>
          </w:tcPr>
          <w:p w14:paraId="787CE262" w14:textId="77777777" w:rsidR="00B50050" w:rsidRDefault="00B50050" w:rsidP="0088127C">
            <w:pPr>
              <w:pStyle w:val="OtherTableBody"/>
            </w:pPr>
            <w:r>
              <w:t>TP-Value Technical Part</w:t>
            </w:r>
          </w:p>
        </w:tc>
        <w:tc>
          <w:tcPr>
            <w:tcW w:w="700" w:type="dxa"/>
          </w:tcPr>
          <w:p w14:paraId="6A05BC9D" w14:textId="77777777" w:rsidR="00B50050" w:rsidRDefault="00B50050" w:rsidP="0088127C">
            <w:pPr>
              <w:pStyle w:val="OtherTableBody"/>
            </w:pPr>
            <w:r>
              <w:t>01994</w:t>
            </w:r>
          </w:p>
        </w:tc>
        <w:tc>
          <w:tcPr>
            <w:tcW w:w="600" w:type="dxa"/>
          </w:tcPr>
          <w:p w14:paraId="7921CC57" w14:textId="77777777" w:rsidR="00B50050" w:rsidRDefault="00B50050" w:rsidP="0088127C">
            <w:pPr>
              <w:pStyle w:val="OtherTableBody"/>
            </w:pPr>
            <w:r>
              <w:t>PSL</w:t>
            </w:r>
          </w:p>
        </w:tc>
        <w:tc>
          <w:tcPr>
            <w:tcW w:w="600" w:type="dxa"/>
          </w:tcPr>
          <w:p w14:paraId="20A928BB" w14:textId="77777777" w:rsidR="00B50050" w:rsidRDefault="00B50050" w:rsidP="0088127C">
            <w:pPr>
              <w:pStyle w:val="OtherTableBody"/>
            </w:pPr>
            <w:r>
              <w:t>40</w:t>
            </w:r>
          </w:p>
        </w:tc>
        <w:tc>
          <w:tcPr>
            <w:tcW w:w="600" w:type="dxa"/>
          </w:tcPr>
          <w:p w14:paraId="148C62FB" w14:textId="77777777" w:rsidR="00B50050" w:rsidRDefault="00B50050" w:rsidP="0088127C">
            <w:pPr>
              <w:pStyle w:val="OtherTableBody"/>
            </w:pPr>
            <w:r>
              <w:t>..</w:t>
            </w:r>
          </w:p>
        </w:tc>
        <w:tc>
          <w:tcPr>
            <w:tcW w:w="600" w:type="dxa"/>
          </w:tcPr>
          <w:p w14:paraId="68BDF0E0" w14:textId="77777777" w:rsidR="00B50050" w:rsidRDefault="00B50050" w:rsidP="0088127C">
            <w:pPr>
              <w:pStyle w:val="OtherTableBody"/>
            </w:pPr>
          </w:p>
        </w:tc>
        <w:tc>
          <w:tcPr>
            <w:tcW w:w="600" w:type="dxa"/>
          </w:tcPr>
          <w:p w14:paraId="59CEBC55" w14:textId="77777777" w:rsidR="00B50050" w:rsidRDefault="00B50050" w:rsidP="0088127C">
            <w:pPr>
              <w:pStyle w:val="OtherTableBody"/>
            </w:pPr>
            <w:r>
              <w:t>CP</w:t>
            </w:r>
          </w:p>
        </w:tc>
        <w:tc>
          <w:tcPr>
            <w:tcW w:w="700" w:type="dxa"/>
          </w:tcPr>
          <w:p w14:paraId="6B1BE57D" w14:textId="77777777" w:rsidR="00B50050" w:rsidRDefault="00B50050" w:rsidP="0088127C">
            <w:pPr>
              <w:pStyle w:val="OtherTableBody"/>
            </w:pPr>
          </w:p>
        </w:tc>
        <w:tc>
          <w:tcPr>
            <w:tcW w:w="600" w:type="dxa"/>
          </w:tcPr>
          <w:p w14:paraId="283FD9BB" w14:textId="77777777" w:rsidR="00B50050" w:rsidRDefault="00B50050" w:rsidP="0088127C">
            <w:pPr>
              <w:pStyle w:val="OtherTableBody"/>
            </w:pPr>
          </w:p>
        </w:tc>
        <w:tc>
          <w:tcPr>
            <w:tcW w:w="900" w:type="dxa"/>
          </w:tcPr>
          <w:p w14:paraId="3490B560" w14:textId="77777777" w:rsidR="00B50050" w:rsidRDefault="00B50050" w:rsidP="0088127C">
            <w:pPr>
              <w:pStyle w:val="OtherTableBody"/>
            </w:pPr>
            <w:r>
              <w:t>16.4.6.40</w:t>
            </w:r>
          </w:p>
        </w:tc>
      </w:tr>
      <w:tr w:rsidR="00B50050" w14:paraId="111AD363" w14:textId="77777777" w:rsidTr="00195548">
        <w:tc>
          <w:tcPr>
            <w:tcW w:w="3500" w:type="dxa"/>
          </w:tcPr>
          <w:p w14:paraId="20D5F976" w14:textId="77777777" w:rsidR="00B50050" w:rsidRDefault="00B50050" w:rsidP="0088127C">
            <w:pPr>
              <w:pStyle w:val="OtherTableBody"/>
            </w:pPr>
            <w:r>
              <w:t>Track Department Usage Indicator</w:t>
            </w:r>
          </w:p>
        </w:tc>
        <w:tc>
          <w:tcPr>
            <w:tcW w:w="700" w:type="dxa"/>
          </w:tcPr>
          <w:p w14:paraId="4BCFF517" w14:textId="77777777" w:rsidR="00B50050" w:rsidRDefault="00B50050" w:rsidP="0088127C">
            <w:pPr>
              <w:pStyle w:val="OtherTableBody"/>
            </w:pPr>
            <w:r>
              <w:t>02209</w:t>
            </w:r>
          </w:p>
        </w:tc>
        <w:tc>
          <w:tcPr>
            <w:tcW w:w="600" w:type="dxa"/>
          </w:tcPr>
          <w:p w14:paraId="03FA494D" w14:textId="77777777" w:rsidR="00B50050" w:rsidRDefault="00B50050" w:rsidP="0088127C">
            <w:pPr>
              <w:pStyle w:val="OtherTableBody"/>
            </w:pPr>
            <w:r>
              <w:t>ITM</w:t>
            </w:r>
          </w:p>
        </w:tc>
        <w:tc>
          <w:tcPr>
            <w:tcW w:w="600" w:type="dxa"/>
          </w:tcPr>
          <w:p w14:paraId="33DACF90" w14:textId="77777777" w:rsidR="00B50050" w:rsidRDefault="00B50050" w:rsidP="0088127C">
            <w:pPr>
              <w:pStyle w:val="OtherTableBody"/>
            </w:pPr>
            <w:r>
              <w:t>26</w:t>
            </w:r>
          </w:p>
        </w:tc>
        <w:tc>
          <w:tcPr>
            <w:tcW w:w="600" w:type="dxa"/>
          </w:tcPr>
          <w:p w14:paraId="6C5990D1" w14:textId="77777777" w:rsidR="00B50050" w:rsidRDefault="00B50050" w:rsidP="0088127C">
            <w:pPr>
              <w:pStyle w:val="OtherTableBody"/>
            </w:pPr>
            <w:r>
              <w:t>..</w:t>
            </w:r>
          </w:p>
        </w:tc>
        <w:tc>
          <w:tcPr>
            <w:tcW w:w="600" w:type="dxa"/>
          </w:tcPr>
          <w:p w14:paraId="43158308" w14:textId="77777777" w:rsidR="00B50050" w:rsidRDefault="00B50050" w:rsidP="0088127C">
            <w:pPr>
              <w:pStyle w:val="OtherTableBody"/>
            </w:pPr>
          </w:p>
        </w:tc>
        <w:tc>
          <w:tcPr>
            <w:tcW w:w="600" w:type="dxa"/>
          </w:tcPr>
          <w:p w14:paraId="2B50B355" w14:textId="77777777" w:rsidR="00B50050" w:rsidRDefault="00B50050" w:rsidP="0088127C">
            <w:pPr>
              <w:pStyle w:val="OtherTableBody"/>
            </w:pPr>
            <w:r>
              <w:t>CNE</w:t>
            </w:r>
          </w:p>
        </w:tc>
        <w:tc>
          <w:tcPr>
            <w:tcW w:w="700" w:type="dxa"/>
          </w:tcPr>
          <w:p w14:paraId="51FC8D28" w14:textId="77777777" w:rsidR="00B50050" w:rsidRDefault="00B50050" w:rsidP="0088127C">
            <w:pPr>
              <w:pStyle w:val="OtherTableBody"/>
            </w:pPr>
          </w:p>
        </w:tc>
        <w:tc>
          <w:tcPr>
            <w:tcW w:w="600" w:type="dxa"/>
          </w:tcPr>
          <w:p w14:paraId="60C02A18" w14:textId="77777777" w:rsidR="00B50050" w:rsidRDefault="00B50050" w:rsidP="0088127C">
            <w:pPr>
              <w:pStyle w:val="OtherTableBody"/>
            </w:pPr>
            <w:r>
              <w:t>0532</w:t>
            </w:r>
          </w:p>
        </w:tc>
        <w:tc>
          <w:tcPr>
            <w:tcW w:w="900" w:type="dxa"/>
          </w:tcPr>
          <w:p w14:paraId="471BD082" w14:textId="77777777" w:rsidR="00B50050" w:rsidRDefault="00B50050" w:rsidP="0088127C">
            <w:pPr>
              <w:pStyle w:val="OtherTableBody"/>
            </w:pPr>
            <w:r>
              <w:t>17.4.2.26</w:t>
            </w:r>
          </w:p>
        </w:tc>
      </w:tr>
      <w:tr w:rsidR="00B50050" w14:paraId="389D2AEF" w14:textId="77777777" w:rsidTr="00195548">
        <w:tc>
          <w:tcPr>
            <w:tcW w:w="3500" w:type="dxa"/>
          </w:tcPr>
          <w:p w14:paraId="4D2C2D5E" w14:textId="77777777" w:rsidR="00B50050" w:rsidRDefault="00B50050" w:rsidP="0088127C">
            <w:pPr>
              <w:pStyle w:val="OtherTableBody"/>
            </w:pPr>
            <w:r>
              <w:t xml:space="preserve">Transaction Amount - Extended </w:t>
            </w:r>
          </w:p>
        </w:tc>
        <w:tc>
          <w:tcPr>
            <w:tcW w:w="700" w:type="dxa"/>
          </w:tcPr>
          <w:p w14:paraId="32D55607" w14:textId="77777777" w:rsidR="00B50050" w:rsidRDefault="00B50050" w:rsidP="0088127C">
            <w:pPr>
              <w:pStyle w:val="OtherTableBody"/>
            </w:pPr>
            <w:r>
              <w:t>00365</w:t>
            </w:r>
          </w:p>
        </w:tc>
        <w:tc>
          <w:tcPr>
            <w:tcW w:w="600" w:type="dxa"/>
          </w:tcPr>
          <w:p w14:paraId="3D520D14" w14:textId="77777777" w:rsidR="00B50050" w:rsidRDefault="00B50050" w:rsidP="0088127C">
            <w:pPr>
              <w:pStyle w:val="OtherTableBody"/>
            </w:pPr>
            <w:r>
              <w:t>FT1</w:t>
            </w:r>
          </w:p>
        </w:tc>
        <w:tc>
          <w:tcPr>
            <w:tcW w:w="600" w:type="dxa"/>
          </w:tcPr>
          <w:p w14:paraId="0FCC9D7F" w14:textId="77777777" w:rsidR="00B50050" w:rsidRDefault="00B50050" w:rsidP="0088127C">
            <w:pPr>
              <w:pStyle w:val="OtherTableBody"/>
            </w:pPr>
            <w:r>
              <w:t>11</w:t>
            </w:r>
          </w:p>
        </w:tc>
        <w:tc>
          <w:tcPr>
            <w:tcW w:w="600" w:type="dxa"/>
          </w:tcPr>
          <w:p w14:paraId="37C2D3D3" w14:textId="77777777" w:rsidR="00B50050" w:rsidRDefault="00B50050" w:rsidP="0088127C">
            <w:pPr>
              <w:pStyle w:val="OtherTableBody"/>
            </w:pPr>
            <w:r>
              <w:t>..</w:t>
            </w:r>
          </w:p>
        </w:tc>
        <w:tc>
          <w:tcPr>
            <w:tcW w:w="600" w:type="dxa"/>
          </w:tcPr>
          <w:p w14:paraId="48451274" w14:textId="77777777" w:rsidR="00B50050" w:rsidRDefault="00B50050" w:rsidP="0088127C">
            <w:pPr>
              <w:pStyle w:val="OtherTableBody"/>
            </w:pPr>
          </w:p>
        </w:tc>
        <w:tc>
          <w:tcPr>
            <w:tcW w:w="600" w:type="dxa"/>
          </w:tcPr>
          <w:p w14:paraId="1CE1CCF3" w14:textId="77777777" w:rsidR="00B50050" w:rsidRDefault="00B50050" w:rsidP="0088127C">
            <w:pPr>
              <w:pStyle w:val="OtherTableBody"/>
            </w:pPr>
            <w:r>
              <w:t>CP</w:t>
            </w:r>
          </w:p>
        </w:tc>
        <w:tc>
          <w:tcPr>
            <w:tcW w:w="700" w:type="dxa"/>
          </w:tcPr>
          <w:p w14:paraId="1D8053D5" w14:textId="77777777" w:rsidR="00B50050" w:rsidRDefault="00B50050" w:rsidP="0088127C">
            <w:pPr>
              <w:pStyle w:val="OtherTableBody"/>
            </w:pPr>
          </w:p>
        </w:tc>
        <w:tc>
          <w:tcPr>
            <w:tcW w:w="600" w:type="dxa"/>
          </w:tcPr>
          <w:p w14:paraId="5F1CC5C7" w14:textId="77777777" w:rsidR="00B50050" w:rsidRDefault="00B50050" w:rsidP="0088127C">
            <w:pPr>
              <w:pStyle w:val="OtherTableBody"/>
            </w:pPr>
          </w:p>
        </w:tc>
        <w:tc>
          <w:tcPr>
            <w:tcW w:w="900" w:type="dxa"/>
          </w:tcPr>
          <w:p w14:paraId="6DDC545B" w14:textId="77777777" w:rsidR="00B50050" w:rsidRDefault="00B50050" w:rsidP="0088127C">
            <w:pPr>
              <w:pStyle w:val="OtherTableBody"/>
            </w:pPr>
            <w:r>
              <w:t>6.5.1.11</w:t>
            </w:r>
          </w:p>
        </w:tc>
      </w:tr>
      <w:tr w:rsidR="00B50050" w14:paraId="1651CA85" w14:textId="77777777" w:rsidTr="00195548">
        <w:tc>
          <w:tcPr>
            <w:tcW w:w="3500" w:type="dxa"/>
          </w:tcPr>
          <w:p w14:paraId="0084E0AE" w14:textId="77777777" w:rsidR="00B50050" w:rsidRDefault="00B50050" w:rsidP="0088127C">
            <w:pPr>
              <w:pStyle w:val="OtherTableBody"/>
            </w:pPr>
            <w:r>
              <w:t>Transaction Amount - Unit</w:t>
            </w:r>
          </w:p>
        </w:tc>
        <w:tc>
          <w:tcPr>
            <w:tcW w:w="700" w:type="dxa"/>
          </w:tcPr>
          <w:p w14:paraId="04AC1C20" w14:textId="77777777" w:rsidR="00B50050" w:rsidRDefault="00B50050" w:rsidP="0088127C">
            <w:pPr>
              <w:pStyle w:val="OtherTableBody"/>
            </w:pPr>
            <w:r>
              <w:t>00366</w:t>
            </w:r>
          </w:p>
        </w:tc>
        <w:tc>
          <w:tcPr>
            <w:tcW w:w="600" w:type="dxa"/>
          </w:tcPr>
          <w:p w14:paraId="59BFB1D8" w14:textId="77777777" w:rsidR="00B50050" w:rsidRDefault="00B50050" w:rsidP="0088127C">
            <w:pPr>
              <w:pStyle w:val="OtherTableBody"/>
            </w:pPr>
            <w:r>
              <w:t>FT1</w:t>
            </w:r>
          </w:p>
        </w:tc>
        <w:tc>
          <w:tcPr>
            <w:tcW w:w="600" w:type="dxa"/>
          </w:tcPr>
          <w:p w14:paraId="2A1695FA" w14:textId="77777777" w:rsidR="00B50050" w:rsidRDefault="00B50050" w:rsidP="0088127C">
            <w:pPr>
              <w:pStyle w:val="OtherTableBody"/>
            </w:pPr>
            <w:r>
              <w:t>12</w:t>
            </w:r>
          </w:p>
        </w:tc>
        <w:tc>
          <w:tcPr>
            <w:tcW w:w="600" w:type="dxa"/>
          </w:tcPr>
          <w:p w14:paraId="3F845EA1" w14:textId="77777777" w:rsidR="00B50050" w:rsidRDefault="00B50050" w:rsidP="0088127C">
            <w:pPr>
              <w:pStyle w:val="OtherTableBody"/>
            </w:pPr>
            <w:r>
              <w:t>..</w:t>
            </w:r>
          </w:p>
        </w:tc>
        <w:tc>
          <w:tcPr>
            <w:tcW w:w="600" w:type="dxa"/>
          </w:tcPr>
          <w:p w14:paraId="542F12EA" w14:textId="77777777" w:rsidR="00B50050" w:rsidRDefault="00B50050" w:rsidP="0088127C">
            <w:pPr>
              <w:pStyle w:val="OtherTableBody"/>
            </w:pPr>
          </w:p>
        </w:tc>
        <w:tc>
          <w:tcPr>
            <w:tcW w:w="600" w:type="dxa"/>
          </w:tcPr>
          <w:p w14:paraId="2CF57F57" w14:textId="77777777" w:rsidR="00B50050" w:rsidRDefault="00B50050" w:rsidP="0088127C">
            <w:pPr>
              <w:pStyle w:val="OtherTableBody"/>
            </w:pPr>
            <w:r>
              <w:t>CP</w:t>
            </w:r>
          </w:p>
        </w:tc>
        <w:tc>
          <w:tcPr>
            <w:tcW w:w="700" w:type="dxa"/>
          </w:tcPr>
          <w:p w14:paraId="6122E866" w14:textId="77777777" w:rsidR="00B50050" w:rsidRDefault="00B50050" w:rsidP="0088127C">
            <w:pPr>
              <w:pStyle w:val="OtherTableBody"/>
            </w:pPr>
          </w:p>
        </w:tc>
        <w:tc>
          <w:tcPr>
            <w:tcW w:w="600" w:type="dxa"/>
          </w:tcPr>
          <w:p w14:paraId="133A68F3" w14:textId="77777777" w:rsidR="00B50050" w:rsidRDefault="00B50050" w:rsidP="0088127C">
            <w:pPr>
              <w:pStyle w:val="OtherTableBody"/>
            </w:pPr>
          </w:p>
        </w:tc>
        <w:tc>
          <w:tcPr>
            <w:tcW w:w="900" w:type="dxa"/>
          </w:tcPr>
          <w:p w14:paraId="42D8E83A" w14:textId="77777777" w:rsidR="00B50050" w:rsidRDefault="00B50050" w:rsidP="0088127C">
            <w:pPr>
              <w:pStyle w:val="OtherTableBody"/>
            </w:pPr>
            <w:r>
              <w:t>6.5.1.12</w:t>
            </w:r>
          </w:p>
        </w:tc>
      </w:tr>
      <w:tr w:rsidR="00B50050" w14:paraId="1E344889" w14:textId="77777777" w:rsidTr="00195548">
        <w:tc>
          <w:tcPr>
            <w:tcW w:w="3500" w:type="dxa"/>
          </w:tcPr>
          <w:p w14:paraId="5AD314CD" w14:textId="77777777" w:rsidR="00B50050" w:rsidRDefault="00B50050" w:rsidP="0088127C">
            <w:pPr>
              <w:pStyle w:val="OtherTableBody"/>
            </w:pPr>
            <w:r>
              <w:t>Transaction Amount - Unit</w:t>
            </w:r>
          </w:p>
        </w:tc>
        <w:tc>
          <w:tcPr>
            <w:tcW w:w="700" w:type="dxa"/>
          </w:tcPr>
          <w:p w14:paraId="6ED1D70F" w14:textId="77777777" w:rsidR="00B50050" w:rsidRDefault="00B50050" w:rsidP="0088127C">
            <w:pPr>
              <w:pStyle w:val="OtherTableBody"/>
            </w:pPr>
            <w:r>
              <w:t>00366</w:t>
            </w:r>
          </w:p>
        </w:tc>
        <w:tc>
          <w:tcPr>
            <w:tcW w:w="600" w:type="dxa"/>
          </w:tcPr>
          <w:p w14:paraId="03344B72" w14:textId="77777777" w:rsidR="00B50050" w:rsidRDefault="00B50050" w:rsidP="0088127C">
            <w:pPr>
              <w:pStyle w:val="OtherTableBody"/>
            </w:pPr>
            <w:r>
              <w:t>PCE</w:t>
            </w:r>
          </w:p>
        </w:tc>
        <w:tc>
          <w:tcPr>
            <w:tcW w:w="600" w:type="dxa"/>
          </w:tcPr>
          <w:p w14:paraId="083F0499" w14:textId="77777777" w:rsidR="00B50050" w:rsidRDefault="00B50050" w:rsidP="0088127C">
            <w:pPr>
              <w:pStyle w:val="OtherTableBody"/>
            </w:pPr>
            <w:r>
              <w:t>4</w:t>
            </w:r>
          </w:p>
        </w:tc>
        <w:tc>
          <w:tcPr>
            <w:tcW w:w="600" w:type="dxa"/>
          </w:tcPr>
          <w:p w14:paraId="74A00D31" w14:textId="77777777" w:rsidR="00B50050" w:rsidRDefault="00B50050" w:rsidP="0088127C">
            <w:pPr>
              <w:pStyle w:val="OtherTableBody"/>
            </w:pPr>
            <w:r>
              <w:t>..</w:t>
            </w:r>
          </w:p>
        </w:tc>
        <w:tc>
          <w:tcPr>
            <w:tcW w:w="600" w:type="dxa"/>
          </w:tcPr>
          <w:p w14:paraId="3B26F6B2" w14:textId="77777777" w:rsidR="00B50050" w:rsidRDefault="00B50050" w:rsidP="0088127C">
            <w:pPr>
              <w:pStyle w:val="OtherTableBody"/>
            </w:pPr>
          </w:p>
        </w:tc>
        <w:tc>
          <w:tcPr>
            <w:tcW w:w="600" w:type="dxa"/>
          </w:tcPr>
          <w:p w14:paraId="60D2D691" w14:textId="77777777" w:rsidR="00B50050" w:rsidRDefault="00B50050" w:rsidP="0088127C">
            <w:pPr>
              <w:pStyle w:val="OtherTableBody"/>
            </w:pPr>
            <w:r>
              <w:t>CP</w:t>
            </w:r>
          </w:p>
        </w:tc>
        <w:tc>
          <w:tcPr>
            <w:tcW w:w="700" w:type="dxa"/>
          </w:tcPr>
          <w:p w14:paraId="137E5298" w14:textId="77777777" w:rsidR="00B50050" w:rsidRDefault="00B50050" w:rsidP="0088127C">
            <w:pPr>
              <w:pStyle w:val="OtherTableBody"/>
            </w:pPr>
          </w:p>
        </w:tc>
        <w:tc>
          <w:tcPr>
            <w:tcW w:w="600" w:type="dxa"/>
          </w:tcPr>
          <w:p w14:paraId="7033437E" w14:textId="77777777" w:rsidR="00B50050" w:rsidRDefault="00B50050" w:rsidP="0088127C">
            <w:pPr>
              <w:pStyle w:val="OtherTableBody"/>
            </w:pPr>
          </w:p>
        </w:tc>
        <w:tc>
          <w:tcPr>
            <w:tcW w:w="900" w:type="dxa"/>
          </w:tcPr>
          <w:p w14:paraId="79B13467" w14:textId="77777777" w:rsidR="00B50050" w:rsidRDefault="00B50050" w:rsidP="0088127C">
            <w:pPr>
              <w:pStyle w:val="OtherTableBody"/>
            </w:pPr>
            <w:r>
              <w:t>17.4.6.4</w:t>
            </w:r>
          </w:p>
        </w:tc>
      </w:tr>
      <w:tr w:rsidR="00B50050" w14:paraId="3ABEC94E" w14:textId="77777777" w:rsidTr="00195548">
        <w:tc>
          <w:tcPr>
            <w:tcW w:w="3500" w:type="dxa"/>
          </w:tcPr>
          <w:p w14:paraId="56CF5FA6" w14:textId="77777777" w:rsidR="00B50050" w:rsidRDefault="00B50050" w:rsidP="0088127C">
            <w:pPr>
              <w:pStyle w:val="OtherTableBody"/>
            </w:pPr>
            <w:r>
              <w:lastRenderedPageBreak/>
              <w:t>Transaction Amount - Unit</w:t>
            </w:r>
          </w:p>
        </w:tc>
        <w:tc>
          <w:tcPr>
            <w:tcW w:w="700" w:type="dxa"/>
          </w:tcPr>
          <w:p w14:paraId="6C953FC4" w14:textId="77777777" w:rsidR="00B50050" w:rsidRDefault="00B50050" w:rsidP="0088127C">
            <w:pPr>
              <w:pStyle w:val="OtherTableBody"/>
            </w:pPr>
            <w:r>
              <w:t>00366</w:t>
            </w:r>
          </w:p>
        </w:tc>
        <w:tc>
          <w:tcPr>
            <w:tcW w:w="600" w:type="dxa"/>
          </w:tcPr>
          <w:p w14:paraId="34BC2196" w14:textId="77777777" w:rsidR="00B50050" w:rsidRDefault="00B50050" w:rsidP="0088127C">
            <w:pPr>
              <w:pStyle w:val="OtherTableBody"/>
            </w:pPr>
            <w:r>
              <w:t>IVT</w:t>
            </w:r>
          </w:p>
        </w:tc>
        <w:tc>
          <w:tcPr>
            <w:tcW w:w="600" w:type="dxa"/>
          </w:tcPr>
          <w:p w14:paraId="30615A2D" w14:textId="77777777" w:rsidR="00B50050" w:rsidRDefault="00B50050" w:rsidP="0088127C">
            <w:pPr>
              <w:pStyle w:val="OtherTableBody"/>
            </w:pPr>
            <w:r>
              <w:t>13</w:t>
            </w:r>
          </w:p>
        </w:tc>
        <w:tc>
          <w:tcPr>
            <w:tcW w:w="600" w:type="dxa"/>
          </w:tcPr>
          <w:p w14:paraId="21CD2C4B" w14:textId="77777777" w:rsidR="00B50050" w:rsidRDefault="00B50050" w:rsidP="0088127C">
            <w:pPr>
              <w:pStyle w:val="OtherTableBody"/>
            </w:pPr>
            <w:r>
              <w:t>..</w:t>
            </w:r>
          </w:p>
        </w:tc>
        <w:tc>
          <w:tcPr>
            <w:tcW w:w="600" w:type="dxa"/>
          </w:tcPr>
          <w:p w14:paraId="5728F8B6" w14:textId="77777777" w:rsidR="00B50050" w:rsidRDefault="00B50050" w:rsidP="0088127C">
            <w:pPr>
              <w:pStyle w:val="OtherTableBody"/>
            </w:pPr>
          </w:p>
        </w:tc>
        <w:tc>
          <w:tcPr>
            <w:tcW w:w="600" w:type="dxa"/>
          </w:tcPr>
          <w:p w14:paraId="59DA322F" w14:textId="77777777" w:rsidR="00B50050" w:rsidRDefault="00B50050" w:rsidP="0088127C">
            <w:pPr>
              <w:pStyle w:val="OtherTableBody"/>
            </w:pPr>
            <w:r>
              <w:t>CP</w:t>
            </w:r>
          </w:p>
        </w:tc>
        <w:tc>
          <w:tcPr>
            <w:tcW w:w="700" w:type="dxa"/>
          </w:tcPr>
          <w:p w14:paraId="22C42DA3" w14:textId="77777777" w:rsidR="00B50050" w:rsidRDefault="00B50050" w:rsidP="0088127C">
            <w:pPr>
              <w:pStyle w:val="OtherTableBody"/>
            </w:pPr>
          </w:p>
        </w:tc>
        <w:tc>
          <w:tcPr>
            <w:tcW w:w="600" w:type="dxa"/>
          </w:tcPr>
          <w:p w14:paraId="5B1783A8" w14:textId="77777777" w:rsidR="00B50050" w:rsidRDefault="00B50050" w:rsidP="0088127C">
            <w:pPr>
              <w:pStyle w:val="OtherTableBody"/>
            </w:pPr>
          </w:p>
        </w:tc>
        <w:tc>
          <w:tcPr>
            <w:tcW w:w="900" w:type="dxa"/>
          </w:tcPr>
          <w:p w14:paraId="30229BC6" w14:textId="77777777" w:rsidR="00B50050" w:rsidRDefault="00B50050" w:rsidP="0088127C">
            <w:pPr>
              <w:pStyle w:val="OtherTableBody"/>
            </w:pPr>
            <w:r>
              <w:t>17.4.7.13</w:t>
            </w:r>
          </w:p>
        </w:tc>
      </w:tr>
      <w:tr w:rsidR="00B50050" w14:paraId="2B68597C" w14:textId="77777777" w:rsidTr="00195548">
        <w:tc>
          <w:tcPr>
            <w:tcW w:w="3500" w:type="dxa"/>
          </w:tcPr>
          <w:p w14:paraId="443D8F06" w14:textId="77777777" w:rsidR="00B50050" w:rsidRDefault="00B50050" w:rsidP="0088127C">
            <w:pPr>
              <w:pStyle w:val="OtherTableBody"/>
            </w:pPr>
            <w:r>
              <w:t>Transaction Amount - Unit</w:t>
            </w:r>
          </w:p>
        </w:tc>
        <w:tc>
          <w:tcPr>
            <w:tcW w:w="700" w:type="dxa"/>
          </w:tcPr>
          <w:p w14:paraId="08A4C348" w14:textId="77777777" w:rsidR="00B50050" w:rsidRDefault="00B50050" w:rsidP="0088127C">
            <w:pPr>
              <w:pStyle w:val="OtherTableBody"/>
            </w:pPr>
            <w:r>
              <w:t>00366</w:t>
            </w:r>
          </w:p>
        </w:tc>
        <w:tc>
          <w:tcPr>
            <w:tcW w:w="600" w:type="dxa"/>
          </w:tcPr>
          <w:p w14:paraId="33E45C6D" w14:textId="77777777" w:rsidR="00B50050" w:rsidRDefault="00B50050" w:rsidP="0088127C">
            <w:pPr>
              <w:pStyle w:val="OtherTableBody"/>
            </w:pPr>
            <w:r>
              <w:t>ITM</w:t>
            </w:r>
          </w:p>
        </w:tc>
        <w:tc>
          <w:tcPr>
            <w:tcW w:w="600" w:type="dxa"/>
          </w:tcPr>
          <w:p w14:paraId="5ABA8F12" w14:textId="77777777" w:rsidR="00B50050" w:rsidRDefault="00B50050" w:rsidP="0088127C">
            <w:pPr>
              <w:pStyle w:val="OtherTableBody"/>
            </w:pPr>
            <w:r>
              <w:t>13</w:t>
            </w:r>
          </w:p>
        </w:tc>
        <w:tc>
          <w:tcPr>
            <w:tcW w:w="600" w:type="dxa"/>
          </w:tcPr>
          <w:p w14:paraId="420F9EB3" w14:textId="77777777" w:rsidR="00B50050" w:rsidRDefault="00B50050" w:rsidP="0088127C">
            <w:pPr>
              <w:pStyle w:val="OtherTableBody"/>
            </w:pPr>
            <w:r>
              <w:t>..</w:t>
            </w:r>
          </w:p>
        </w:tc>
        <w:tc>
          <w:tcPr>
            <w:tcW w:w="600" w:type="dxa"/>
          </w:tcPr>
          <w:p w14:paraId="6C4807D9" w14:textId="77777777" w:rsidR="00B50050" w:rsidRDefault="00B50050" w:rsidP="0088127C">
            <w:pPr>
              <w:pStyle w:val="OtherTableBody"/>
            </w:pPr>
          </w:p>
        </w:tc>
        <w:tc>
          <w:tcPr>
            <w:tcW w:w="600" w:type="dxa"/>
          </w:tcPr>
          <w:p w14:paraId="22621355" w14:textId="77777777" w:rsidR="00B50050" w:rsidRDefault="00B50050" w:rsidP="0088127C">
            <w:pPr>
              <w:pStyle w:val="OtherTableBody"/>
            </w:pPr>
            <w:r>
              <w:t>CP</w:t>
            </w:r>
          </w:p>
        </w:tc>
        <w:tc>
          <w:tcPr>
            <w:tcW w:w="700" w:type="dxa"/>
          </w:tcPr>
          <w:p w14:paraId="278C7554" w14:textId="77777777" w:rsidR="00B50050" w:rsidRDefault="00B50050" w:rsidP="0088127C">
            <w:pPr>
              <w:pStyle w:val="OtherTableBody"/>
            </w:pPr>
          </w:p>
        </w:tc>
        <w:tc>
          <w:tcPr>
            <w:tcW w:w="600" w:type="dxa"/>
          </w:tcPr>
          <w:p w14:paraId="527DDC00" w14:textId="77777777" w:rsidR="00B50050" w:rsidRDefault="00B50050" w:rsidP="0088127C">
            <w:pPr>
              <w:pStyle w:val="OtherTableBody"/>
            </w:pPr>
          </w:p>
        </w:tc>
        <w:tc>
          <w:tcPr>
            <w:tcW w:w="900" w:type="dxa"/>
          </w:tcPr>
          <w:p w14:paraId="416DC697" w14:textId="77777777" w:rsidR="00B50050" w:rsidRDefault="00B50050" w:rsidP="0088127C">
            <w:pPr>
              <w:pStyle w:val="OtherTableBody"/>
            </w:pPr>
            <w:r>
              <w:t>17.4.2.13</w:t>
            </w:r>
          </w:p>
        </w:tc>
      </w:tr>
      <w:tr w:rsidR="00B50050" w14:paraId="498A7C78" w14:textId="77777777" w:rsidTr="00195548">
        <w:tc>
          <w:tcPr>
            <w:tcW w:w="3500" w:type="dxa"/>
          </w:tcPr>
          <w:p w14:paraId="5D3DC096" w14:textId="77777777" w:rsidR="00B50050" w:rsidRDefault="00B50050" w:rsidP="0088127C">
            <w:pPr>
              <w:pStyle w:val="OtherTableBody"/>
            </w:pPr>
            <w:r>
              <w:t xml:space="preserve">Transaction Batch ID </w:t>
            </w:r>
          </w:p>
        </w:tc>
        <w:tc>
          <w:tcPr>
            <w:tcW w:w="700" w:type="dxa"/>
          </w:tcPr>
          <w:p w14:paraId="251232D4" w14:textId="77777777" w:rsidR="00B50050" w:rsidRDefault="00B50050" w:rsidP="0088127C">
            <w:pPr>
              <w:pStyle w:val="OtherTableBody"/>
            </w:pPr>
            <w:r>
              <w:t>00357</w:t>
            </w:r>
          </w:p>
        </w:tc>
        <w:tc>
          <w:tcPr>
            <w:tcW w:w="600" w:type="dxa"/>
          </w:tcPr>
          <w:p w14:paraId="4634BDEA" w14:textId="77777777" w:rsidR="00B50050" w:rsidRDefault="00B50050" w:rsidP="0088127C">
            <w:pPr>
              <w:pStyle w:val="OtherTableBody"/>
            </w:pPr>
            <w:r>
              <w:t>FT1</w:t>
            </w:r>
          </w:p>
        </w:tc>
        <w:tc>
          <w:tcPr>
            <w:tcW w:w="600" w:type="dxa"/>
          </w:tcPr>
          <w:p w14:paraId="70669E1C" w14:textId="77777777" w:rsidR="00B50050" w:rsidRDefault="00B50050" w:rsidP="0088127C">
            <w:pPr>
              <w:pStyle w:val="OtherTableBody"/>
            </w:pPr>
            <w:r>
              <w:t>3</w:t>
            </w:r>
          </w:p>
        </w:tc>
        <w:tc>
          <w:tcPr>
            <w:tcW w:w="600" w:type="dxa"/>
          </w:tcPr>
          <w:p w14:paraId="2BCC8BCA" w14:textId="77777777" w:rsidR="00B50050" w:rsidRDefault="00B50050" w:rsidP="0088127C">
            <w:pPr>
              <w:pStyle w:val="OtherTableBody"/>
            </w:pPr>
            <w:r>
              <w:t>1..10</w:t>
            </w:r>
          </w:p>
        </w:tc>
        <w:tc>
          <w:tcPr>
            <w:tcW w:w="600" w:type="dxa"/>
          </w:tcPr>
          <w:p w14:paraId="611B8259" w14:textId="77777777" w:rsidR="00B50050" w:rsidRDefault="00B50050" w:rsidP="0088127C">
            <w:pPr>
              <w:pStyle w:val="OtherTableBody"/>
            </w:pPr>
          </w:p>
        </w:tc>
        <w:tc>
          <w:tcPr>
            <w:tcW w:w="600" w:type="dxa"/>
          </w:tcPr>
          <w:p w14:paraId="7764727C" w14:textId="77777777" w:rsidR="00B50050" w:rsidRDefault="00B50050" w:rsidP="0088127C">
            <w:pPr>
              <w:pStyle w:val="OtherTableBody"/>
            </w:pPr>
            <w:r>
              <w:t>ST</w:t>
            </w:r>
          </w:p>
        </w:tc>
        <w:tc>
          <w:tcPr>
            <w:tcW w:w="700" w:type="dxa"/>
          </w:tcPr>
          <w:p w14:paraId="6388FD4D" w14:textId="77777777" w:rsidR="00B50050" w:rsidRDefault="00B50050" w:rsidP="0088127C">
            <w:pPr>
              <w:pStyle w:val="OtherTableBody"/>
            </w:pPr>
          </w:p>
        </w:tc>
        <w:tc>
          <w:tcPr>
            <w:tcW w:w="600" w:type="dxa"/>
          </w:tcPr>
          <w:p w14:paraId="196A4F5D" w14:textId="77777777" w:rsidR="00B50050" w:rsidRDefault="00B50050" w:rsidP="0088127C">
            <w:pPr>
              <w:pStyle w:val="OtherTableBody"/>
            </w:pPr>
          </w:p>
        </w:tc>
        <w:tc>
          <w:tcPr>
            <w:tcW w:w="900" w:type="dxa"/>
          </w:tcPr>
          <w:p w14:paraId="1E7354D7" w14:textId="77777777" w:rsidR="00B50050" w:rsidRDefault="00B50050" w:rsidP="0088127C">
            <w:pPr>
              <w:pStyle w:val="OtherTableBody"/>
            </w:pPr>
            <w:r>
              <w:t>6.5.1.3</w:t>
            </w:r>
          </w:p>
        </w:tc>
      </w:tr>
      <w:tr w:rsidR="00B50050" w14:paraId="1EE42CFA" w14:textId="77777777" w:rsidTr="00195548">
        <w:tc>
          <w:tcPr>
            <w:tcW w:w="3500" w:type="dxa"/>
          </w:tcPr>
          <w:p w14:paraId="60D5E28E" w14:textId="77777777" w:rsidR="00B50050" w:rsidRDefault="00B50050" w:rsidP="0088127C">
            <w:pPr>
              <w:pStyle w:val="OtherTableBody"/>
            </w:pPr>
            <w:r>
              <w:t xml:space="preserve">Transaction Code </w:t>
            </w:r>
          </w:p>
        </w:tc>
        <w:tc>
          <w:tcPr>
            <w:tcW w:w="700" w:type="dxa"/>
          </w:tcPr>
          <w:p w14:paraId="08614F0F" w14:textId="77777777" w:rsidR="00B50050" w:rsidRDefault="00B50050" w:rsidP="0088127C">
            <w:pPr>
              <w:pStyle w:val="OtherTableBody"/>
            </w:pPr>
            <w:r>
              <w:t>00361</w:t>
            </w:r>
          </w:p>
        </w:tc>
        <w:tc>
          <w:tcPr>
            <w:tcW w:w="600" w:type="dxa"/>
          </w:tcPr>
          <w:p w14:paraId="1822B464" w14:textId="77777777" w:rsidR="00B50050" w:rsidRDefault="00B50050" w:rsidP="0088127C">
            <w:pPr>
              <w:pStyle w:val="OtherTableBody"/>
            </w:pPr>
            <w:r>
              <w:t>ITM</w:t>
            </w:r>
          </w:p>
        </w:tc>
        <w:tc>
          <w:tcPr>
            <w:tcW w:w="600" w:type="dxa"/>
          </w:tcPr>
          <w:p w14:paraId="066F0DD0" w14:textId="77777777" w:rsidR="00B50050" w:rsidRDefault="00B50050" w:rsidP="0088127C">
            <w:pPr>
              <w:pStyle w:val="OtherTableBody"/>
            </w:pPr>
            <w:r>
              <w:t>12</w:t>
            </w:r>
          </w:p>
        </w:tc>
        <w:tc>
          <w:tcPr>
            <w:tcW w:w="600" w:type="dxa"/>
          </w:tcPr>
          <w:p w14:paraId="6D71A1DA" w14:textId="77777777" w:rsidR="00B50050" w:rsidRDefault="00B50050" w:rsidP="0088127C">
            <w:pPr>
              <w:pStyle w:val="OtherTableBody"/>
            </w:pPr>
            <w:r>
              <w:t>..</w:t>
            </w:r>
          </w:p>
        </w:tc>
        <w:tc>
          <w:tcPr>
            <w:tcW w:w="600" w:type="dxa"/>
          </w:tcPr>
          <w:p w14:paraId="3B5B185D" w14:textId="77777777" w:rsidR="00B50050" w:rsidRDefault="00B50050" w:rsidP="0088127C">
            <w:pPr>
              <w:pStyle w:val="OtherTableBody"/>
            </w:pPr>
          </w:p>
        </w:tc>
        <w:tc>
          <w:tcPr>
            <w:tcW w:w="600" w:type="dxa"/>
          </w:tcPr>
          <w:p w14:paraId="30C27E7A" w14:textId="77777777" w:rsidR="00B50050" w:rsidRDefault="00B50050" w:rsidP="0088127C">
            <w:pPr>
              <w:pStyle w:val="OtherTableBody"/>
            </w:pPr>
            <w:r>
              <w:t xml:space="preserve">CWE  </w:t>
            </w:r>
          </w:p>
        </w:tc>
        <w:tc>
          <w:tcPr>
            <w:tcW w:w="700" w:type="dxa"/>
          </w:tcPr>
          <w:p w14:paraId="307AEE3B" w14:textId="77777777" w:rsidR="00B50050" w:rsidRDefault="00B50050" w:rsidP="0088127C">
            <w:pPr>
              <w:pStyle w:val="OtherTableBody"/>
            </w:pPr>
          </w:p>
        </w:tc>
        <w:tc>
          <w:tcPr>
            <w:tcW w:w="600" w:type="dxa"/>
          </w:tcPr>
          <w:p w14:paraId="77121417" w14:textId="77777777" w:rsidR="00B50050" w:rsidRDefault="00B50050" w:rsidP="0088127C">
            <w:pPr>
              <w:pStyle w:val="OtherTableBody"/>
            </w:pPr>
            <w:r>
              <w:t>0132</w:t>
            </w:r>
          </w:p>
        </w:tc>
        <w:tc>
          <w:tcPr>
            <w:tcW w:w="900" w:type="dxa"/>
          </w:tcPr>
          <w:p w14:paraId="0B999B36" w14:textId="77777777" w:rsidR="00B50050" w:rsidRDefault="00B50050" w:rsidP="0088127C">
            <w:pPr>
              <w:pStyle w:val="OtherTableBody"/>
            </w:pPr>
            <w:r>
              <w:t>17.4.2.12</w:t>
            </w:r>
          </w:p>
        </w:tc>
      </w:tr>
      <w:tr w:rsidR="00B50050" w14:paraId="418BECC5" w14:textId="77777777" w:rsidTr="00195548">
        <w:tc>
          <w:tcPr>
            <w:tcW w:w="3500" w:type="dxa"/>
          </w:tcPr>
          <w:p w14:paraId="329E3BCD" w14:textId="77777777" w:rsidR="00B50050" w:rsidRDefault="00B50050" w:rsidP="0088127C">
            <w:pPr>
              <w:pStyle w:val="OtherTableBody"/>
            </w:pPr>
            <w:r>
              <w:t xml:space="preserve">Transaction Code </w:t>
            </w:r>
          </w:p>
        </w:tc>
        <w:tc>
          <w:tcPr>
            <w:tcW w:w="700" w:type="dxa"/>
          </w:tcPr>
          <w:p w14:paraId="7B68FE29" w14:textId="77777777" w:rsidR="00B50050" w:rsidRDefault="00B50050" w:rsidP="0088127C">
            <w:pPr>
              <w:pStyle w:val="OtherTableBody"/>
            </w:pPr>
            <w:r>
              <w:t>00361</w:t>
            </w:r>
          </w:p>
        </w:tc>
        <w:tc>
          <w:tcPr>
            <w:tcW w:w="600" w:type="dxa"/>
          </w:tcPr>
          <w:p w14:paraId="05EB712B" w14:textId="77777777" w:rsidR="00B50050" w:rsidRDefault="00B50050" w:rsidP="0088127C">
            <w:pPr>
              <w:pStyle w:val="OtherTableBody"/>
            </w:pPr>
            <w:r>
              <w:t>FT1</w:t>
            </w:r>
          </w:p>
        </w:tc>
        <w:tc>
          <w:tcPr>
            <w:tcW w:w="600" w:type="dxa"/>
          </w:tcPr>
          <w:p w14:paraId="34614548" w14:textId="77777777" w:rsidR="00B50050" w:rsidRDefault="00B50050" w:rsidP="0088127C">
            <w:pPr>
              <w:pStyle w:val="OtherTableBody"/>
            </w:pPr>
            <w:r>
              <w:t>7</w:t>
            </w:r>
          </w:p>
        </w:tc>
        <w:tc>
          <w:tcPr>
            <w:tcW w:w="600" w:type="dxa"/>
          </w:tcPr>
          <w:p w14:paraId="12AB99A6" w14:textId="77777777" w:rsidR="00B50050" w:rsidRDefault="00B50050" w:rsidP="0088127C">
            <w:pPr>
              <w:pStyle w:val="OtherTableBody"/>
            </w:pPr>
            <w:r>
              <w:t>..</w:t>
            </w:r>
          </w:p>
        </w:tc>
        <w:tc>
          <w:tcPr>
            <w:tcW w:w="600" w:type="dxa"/>
          </w:tcPr>
          <w:p w14:paraId="5C323B83" w14:textId="77777777" w:rsidR="00B50050" w:rsidRDefault="00B50050" w:rsidP="0088127C">
            <w:pPr>
              <w:pStyle w:val="OtherTableBody"/>
            </w:pPr>
          </w:p>
        </w:tc>
        <w:tc>
          <w:tcPr>
            <w:tcW w:w="600" w:type="dxa"/>
          </w:tcPr>
          <w:p w14:paraId="0E21F200" w14:textId="77777777" w:rsidR="00B50050" w:rsidRDefault="00B50050" w:rsidP="0088127C">
            <w:pPr>
              <w:pStyle w:val="OtherTableBody"/>
            </w:pPr>
            <w:r>
              <w:t xml:space="preserve">CWE  </w:t>
            </w:r>
          </w:p>
        </w:tc>
        <w:tc>
          <w:tcPr>
            <w:tcW w:w="700" w:type="dxa"/>
          </w:tcPr>
          <w:p w14:paraId="474DA292" w14:textId="77777777" w:rsidR="00B50050" w:rsidRDefault="00B50050" w:rsidP="0088127C">
            <w:pPr>
              <w:pStyle w:val="OtherTableBody"/>
            </w:pPr>
          </w:p>
        </w:tc>
        <w:tc>
          <w:tcPr>
            <w:tcW w:w="600" w:type="dxa"/>
          </w:tcPr>
          <w:p w14:paraId="08629A34" w14:textId="77777777" w:rsidR="00B50050" w:rsidRDefault="00B50050" w:rsidP="0088127C">
            <w:pPr>
              <w:pStyle w:val="OtherTableBody"/>
            </w:pPr>
            <w:r>
              <w:t>0132</w:t>
            </w:r>
          </w:p>
        </w:tc>
        <w:tc>
          <w:tcPr>
            <w:tcW w:w="900" w:type="dxa"/>
          </w:tcPr>
          <w:p w14:paraId="49C2643A" w14:textId="77777777" w:rsidR="00B50050" w:rsidRDefault="00B50050" w:rsidP="0088127C">
            <w:pPr>
              <w:pStyle w:val="OtherTableBody"/>
            </w:pPr>
            <w:r>
              <w:t>6.5.1.7</w:t>
            </w:r>
          </w:p>
        </w:tc>
      </w:tr>
      <w:tr w:rsidR="00B50050" w14:paraId="0C71A998" w14:textId="77777777" w:rsidTr="00195548">
        <w:tc>
          <w:tcPr>
            <w:tcW w:w="3500" w:type="dxa"/>
          </w:tcPr>
          <w:p w14:paraId="30072A64" w14:textId="77777777" w:rsidR="00B50050" w:rsidRDefault="00B50050" w:rsidP="0088127C">
            <w:pPr>
              <w:pStyle w:val="OtherTableBody"/>
            </w:pPr>
            <w:r>
              <w:t xml:space="preserve">Transaction Code </w:t>
            </w:r>
          </w:p>
        </w:tc>
        <w:tc>
          <w:tcPr>
            <w:tcW w:w="700" w:type="dxa"/>
          </w:tcPr>
          <w:p w14:paraId="1DF21C97" w14:textId="77777777" w:rsidR="00B50050" w:rsidRDefault="00B50050" w:rsidP="0088127C">
            <w:pPr>
              <w:pStyle w:val="OtherTableBody"/>
            </w:pPr>
            <w:r>
              <w:t>00361</w:t>
            </w:r>
          </w:p>
        </w:tc>
        <w:tc>
          <w:tcPr>
            <w:tcW w:w="600" w:type="dxa"/>
          </w:tcPr>
          <w:p w14:paraId="6C3F93A9" w14:textId="77777777" w:rsidR="00B50050" w:rsidRDefault="00B50050" w:rsidP="0088127C">
            <w:pPr>
              <w:pStyle w:val="OtherTableBody"/>
            </w:pPr>
            <w:r>
              <w:t>PCE</w:t>
            </w:r>
          </w:p>
        </w:tc>
        <w:tc>
          <w:tcPr>
            <w:tcW w:w="600" w:type="dxa"/>
          </w:tcPr>
          <w:p w14:paraId="5E10AD2F" w14:textId="77777777" w:rsidR="00B50050" w:rsidRDefault="00B50050" w:rsidP="0088127C">
            <w:pPr>
              <w:pStyle w:val="OtherTableBody"/>
            </w:pPr>
            <w:r>
              <w:t>3</w:t>
            </w:r>
          </w:p>
        </w:tc>
        <w:tc>
          <w:tcPr>
            <w:tcW w:w="600" w:type="dxa"/>
          </w:tcPr>
          <w:p w14:paraId="40D0C867" w14:textId="77777777" w:rsidR="00B50050" w:rsidRDefault="00B50050" w:rsidP="0088127C">
            <w:pPr>
              <w:pStyle w:val="OtherTableBody"/>
            </w:pPr>
            <w:r>
              <w:t>..</w:t>
            </w:r>
          </w:p>
        </w:tc>
        <w:tc>
          <w:tcPr>
            <w:tcW w:w="600" w:type="dxa"/>
          </w:tcPr>
          <w:p w14:paraId="24A4F993" w14:textId="77777777" w:rsidR="00B50050" w:rsidRDefault="00B50050" w:rsidP="0088127C">
            <w:pPr>
              <w:pStyle w:val="OtherTableBody"/>
            </w:pPr>
          </w:p>
        </w:tc>
        <w:tc>
          <w:tcPr>
            <w:tcW w:w="600" w:type="dxa"/>
          </w:tcPr>
          <w:p w14:paraId="6807544B" w14:textId="77777777" w:rsidR="00B50050" w:rsidRDefault="00B50050" w:rsidP="0088127C">
            <w:pPr>
              <w:pStyle w:val="OtherTableBody"/>
            </w:pPr>
            <w:r>
              <w:t xml:space="preserve">CWE  </w:t>
            </w:r>
          </w:p>
        </w:tc>
        <w:tc>
          <w:tcPr>
            <w:tcW w:w="700" w:type="dxa"/>
          </w:tcPr>
          <w:p w14:paraId="7C399D8E" w14:textId="77777777" w:rsidR="00B50050" w:rsidRDefault="00B50050" w:rsidP="0088127C">
            <w:pPr>
              <w:pStyle w:val="OtherTableBody"/>
            </w:pPr>
          </w:p>
        </w:tc>
        <w:tc>
          <w:tcPr>
            <w:tcW w:w="600" w:type="dxa"/>
          </w:tcPr>
          <w:p w14:paraId="495E4865" w14:textId="77777777" w:rsidR="00B50050" w:rsidRDefault="00B50050" w:rsidP="0088127C">
            <w:pPr>
              <w:pStyle w:val="OtherTableBody"/>
            </w:pPr>
            <w:r>
              <w:t>0132</w:t>
            </w:r>
          </w:p>
        </w:tc>
        <w:tc>
          <w:tcPr>
            <w:tcW w:w="900" w:type="dxa"/>
          </w:tcPr>
          <w:p w14:paraId="410C359D" w14:textId="77777777" w:rsidR="00B50050" w:rsidRDefault="00B50050" w:rsidP="0088127C">
            <w:pPr>
              <w:pStyle w:val="OtherTableBody"/>
            </w:pPr>
            <w:r>
              <w:t>17.4.6.3</w:t>
            </w:r>
          </w:p>
        </w:tc>
      </w:tr>
      <w:tr w:rsidR="00B50050" w14:paraId="283F2430" w14:textId="77777777" w:rsidTr="00195548">
        <w:tc>
          <w:tcPr>
            <w:tcW w:w="3500" w:type="dxa"/>
          </w:tcPr>
          <w:p w14:paraId="7F83F2B9" w14:textId="77777777" w:rsidR="00B50050" w:rsidRDefault="00B50050" w:rsidP="0088127C">
            <w:pPr>
              <w:pStyle w:val="OtherTableBody"/>
            </w:pPr>
            <w:r>
              <w:t xml:space="preserve">Transaction Code </w:t>
            </w:r>
          </w:p>
        </w:tc>
        <w:tc>
          <w:tcPr>
            <w:tcW w:w="700" w:type="dxa"/>
          </w:tcPr>
          <w:p w14:paraId="0403A07E" w14:textId="77777777" w:rsidR="00B50050" w:rsidRDefault="00B50050" w:rsidP="0088127C">
            <w:pPr>
              <w:pStyle w:val="OtherTableBody"/>
            </w:pPr>
            <w:r>
              <w:t>00361</w:t>
            </w:r>
          </w:p>
        </w:tc>
        <w:tc>
          <w:tcPr>
            <w:tcW w:w="600" w:type="dxa"/>
          </w:tcPr>
          <w:p w14:paraId="1A30A9DD" w14:textId="77777777" w:rsidR="00B50050" w:rsidRDefault="00B50050" w:rsidP="0088127C">
            <w:pPr>
              <w:pStyle w:val="OtherTableBody"/>
            </w:pPr>
            <w:r>
              <w:t>IVT</w:t>
            </w:r>
          </w:p>
        </w:tc>
        <w:tc>
          <w:tcPr>
            <w:tcW w:w="600" w:type="dxa"/>
          </w:tcPr>
          <w:p w14:paraId="57F13D94" w14:textId="77777777" w:rsidR="00B50050" w:rsidRDefault="00B50050" w:rsidP="0088127C">
            <w:pPr>
              <w:pStyle w:val="OtherTableBody"/>
            </w:pPr>
            <w:r>
              <w:t>12</w:t>
            </w:r>
          </w:p>
        </w:tc>
        <w:tc>
          <w:tcPr>
            <w:tcW w:w="600" w:type="dxa"/>
          </w:tcPr>
          <w:p w14:paraId="5CD43CBE" w14:textId="77777777" w:rsidR="00B50050" w:rsidRDefault="00B50050" w:rsidP="0088127C">
            <w:pPr>
              <w:pStyle w:val="OtherTableBody"/>
            </w:pPr>
            <w:r>
              <w:t>..</w:t>
            </w:r>
          </w:p>
        </w:tc>
        <w:tc>
          <w:tcPr>
            <w:tcW w:w="600" w:type="dxa"/>
          </w:tcPr>
          <w:p w14:paraId="552B2707" w14:textId="77777777" w:rsidR="00B50050" w:rsidRDefault="00B50050" w:rsidP="0088127C">
            <w:pPr>
              <w:pStyle w:val="OtherTableBody"/>
            </w:pPr>
          </w:p>
        </w:tc>
        <w:tc>
          <w:tcPr>
            <w:tcW w:w="600" w:type="dxa"/>
          </w:tcPr>
          <w:p w14:paraId="738527DC" w14:textId="77777777" w:rsidR="00B50050" w:rsidRDefault="00B50050" w:rsidP="0088127C">
            <w:pPr>
              <w:pStyle w:val="OtherTableBody"/>
            </w:pPr>
            <w:r>
              <w:t xml:space="preserve">CWE  </w:t>
            </w:r>
          </w:p>
        </w:tc>
        <w:tc>
          <w:tcPr>
            <w:tcW w:w="700" w:type="dxa"/>
          </w:tcPr>
          <w:p w14:paraId="5657077A" w14:textId="77777777" w:rsidR="00B50050" w:rsidRDefault="00B50050" w:rsidP="0088127C">
            <w:pPr>
              <w:pStyle w:val="OtherTableBody"/>
            </w:pPr>
          </w:p>
        </w:tc>
        <w:tc>
          <w:tcPr>
            <w:tcW w:w="600" w:type="dxa"/>
          </w:tcPr>
          <w:p w14:paraId="63C6A42B" w14:textId="77777777" w:rsidR="00B50050" w:rsidRDefault="00B50050" w:rsidP="0088127C">
            <w:pPr>
              <w:pStyle w:val="OtherTableBody"/>
            </w:pPr>
            <w:r>
              <w:t>0132</w:t>
            </w:r>
          </w:p>
        </w:tc>
        <w:tc>
          <w:tcPr>
            <w:tcW w:w="900" w:type="dxa"/>
          </w:tcPr>
          <w:p w14:paraId="5694DF16" w14:textId="77777777" w:rsidR="00B50050" w:rsidRDefault="00B50050" w:rsidP="0088127C">
            <w:pPr>
              <w:pStyle w:val="OtherTableBody"/>
            </w:pPr>
            <w:r>
              <w:t>17.4.7.12</w:t>
            </w:r>
          </w:p>
        </w:tc>
      </w:tr>
      <w:tr w:rsidR="00B50050" w14:paraId="68A6614F" w14:textId="77777777" w:rsidTr="00195548">
        <w:tc>
          <w:tcPr>
            <w:tcW w:w="3500" w:type="dxa"/>
          </w:tcPr>
          <w:p w14:paraId="195C0D12" w14:textId="77777777" w:rsidR="00B50050" w:rsidRDefault="00B50050" w:rsidP="0088127C">
            <w:pPr>
              <w:pStyle w:val="OtherTableBody"/>
            </w:pPr>
            <w:r>
              <w:t>Transaction Data</w:t>
            </w:r>
          </w:p>
        </w:tc>
        <w:tc>
          <w:tcPr>
            <w:tcW w:w="700" w:type="dxa"/>
          </w:tcPr>
          <w:p w14:paraId="7B6E37E3" w14:textId="77777777" w:rsidR="00B50050" w:rsidRDefault="00B50050" w:rsidP="0088127C">
            <w:pPr>
              <w:pStyle w:val="OtherTableBody"/>
            </w:pPr>
            <w:r>
              <w:t>01433</w:t>
            </w:r>
          </w:p>
        </w:tc>
        <w:tc>
          <w:tcPr>
            <w:tcW w:w="600" w:type="dxa"/>
          </w:tcPr>
          <w:p w14:paraId="4E630330" w14:textId="77777777" w:rsidR="00B50050" w:rsidRDefault="00B50050" w:rsidP="0088127C">
            <w:pPr>
              <w:pStyle w:val="OtherTableBody"/>
            </w:pPr>
            <w:r>
              <w:t>EQP</w:t>
            </w:r>
          </w:p>
        </w:tc>
        <w:tc>
          <w:tcPr>
            <w:tcW w:w="600" w:type="dxa"/>
          </w:tcPr>
          <w:p w14:paraId="477E2EDD" w14:textId="77777777" w:rsidR="00B50050" w:rsidRDefault="00B50050" w:rsidP="0088127C">
            <w:pPr>
              <w:pStyle w:val="OtherTableBody"/>
            </w:pPr>
            <w:r>
              <w:t>5</w:t>
            </w:r>
          </w:p>
        </w:tc>
        <w:tc>
          <w:tcPr>
            <w:tcW w:w="600" w:type="dxa"/>
          </w:tcPr>
          <w:p w14:paraId="4ED8B9BD" w14:textId="77777777" w:rsidR="00B50050" w:rsidRDefault="00B50050" w:rsidP="0088127C">
            <w:pPr>
              <w:pStyle w:val="OtherTableBody"/>
            </w:pPr>
            <w:r>
              <w:t>..</w:t>
            </w:r>
          </w:p>
        </w:tc>
        <w:tc>
          <w:tcPr>
            <w:tcW w:w="600" w:type="dxa"/>
          </w:tcPr>
          <w:p w14:paraId="6B5A5F40" w14:textId="77777777" w:rsidR="00B50050" w:rsidRDefault="00B50050" w:rsidP="0088127C">
            <w:pPr>
              <w:pStyle w:val="OtherTableBody"/>
            </w:pPr>
          </w:p>
        </w:tc>
        <w:tc>
          <w:tcPr>
            <w:tcW w:w="600" w:type="dxa"/>
          </w:tcPr>
          <w:p w14:paraId="0505010E" w14:textId="77777777" w:rsidR="00B50050" w:rsidRDefault="00B50050" w:rsidP="0088127C">
            <w:pPr>
              <w:pStyle w:val="OtherTableBody"/>
            </w:pPr>
            <w:r>
              <w:t>FT</w:t>
            </w:r>
          </w:p>
        </w:tc>
        <w:tc>
          <w:tcPr>
            <w:tcW w:w="700" w:type="dxa"/>
          </w:tcPr>
          <w:p w14:paraId="2C0631A8" w14:textId="77777777" w:rsidR="00B50050" w:rsidRDefault="00B50050" w:rsidP="0088127C">
            <w:pPr>
              <w:pStyle w:val="OtherTableBody"/>
            </w:pPr>
          </w:p>
        </w:tc>
        <w:tc>
          <w:tcPr>
            <w:tcW w:w="600" w:type="dxa"/>
          </w:tcPr>
          <w:p w14:paraId="04ABBD05" w14:textId="77777777" w:rsidR="00B50050" w:rsidRDefault="00B50050" w:rsidP="0088127C">
            <w:pPr>
              <w:pStyle w:val="OtherTableBody"/>
            </w:pPr>
          </w:p>
        </w:tc>
        <w:tc>
          <w:tcPr>
            <w:tcW w:w="900" w:type="dxa"/>
          </w:tcPr>
          <w:p w14:paraId="4B7F2B21" w14:textId="77777777" w:rsidR="00B50050" w:rsidRDefault="00B50050" w:rsidP="0088127C">
            <w:pPr>
              <w:pStyle w:val="OtherTableBody"/>
            </w:pPr>
            <w:r>
              <w:t>13.4.12.5</w:t>
            </w:r>
          </w:p>
        </w:tc>
      </w:tr>
      <w:tr w:rsidR="00B50050" w14:paraId="5999A7E7" w14:textId="77777777" w:rsidTr="00195548">
        <w:tc>
          <w:tcPr>
            <w:tcW w:w="3500" w:type="dxa"/>
          </w:tcPr>
          <w:p w14:paraId="51F0091C" w14:textId="77777777" w:rsidR="00B50050" w:rsidRDefault="00B50050" w:rsidP="0088127C">
            <w:pPr>
              <w:pStyle w:val="OtherTableBody"/>
            </w:pPr>
            <w:r>
              <w:t xml:space="preserve">Transaction Date </w:t>
            </w:r>
          </w:p>
        </w:tc>
        <w:tc>
          <w:tcPr>
            <w:tcW w:w="700" w:type="dxa"/>
          </w:tcPr>
          <w:p w14:paraId="009A6938" w14:textId="77777777" w:rsidR="00B50050" w:rsidRDefault="00B50050" w:rsidP="0088127C">
            <w:pPr>
              <w:pStyle w:val="OtherTableBody"/>
            </w:pPr>
            <w:r>
              <w:t>00358</w:t>
            </w:r>
          </w:p>
        </w:tc>
        <w:tc>
          <w:tcPr>
            <w:tcW w:w="600" w:type="dxa"/>
          </w:tcPr>
          <w:p w14:paraId="3EC327FD" w14:textId="77777777" w:rsidR="00B50050" w:rsidRDefault="00B50050" w:rsidP="0088127C">
            <w:pPr>
              <w:pStyle w:val="OtherTableBody"/>
            </w:pPr>
            <w:r>
              <w:t>FT1</w:t>
            </w:r>
          </w:p>
        </w:tc>
        <w:tc>
          <w:tcPr>
            <w:tcW w:w="600" w:type="dxa"/>
          </w:tcPr>
          <w:p w14:paraId="5FE1F9EA" w14:textId="77777777" w:rsidR="00B50050" w:rsidRDefault="00B50050" w:rsidP="0088127C">
            <w:pPr>
              <w:pStyle w:val="OtherTableBody"/>
            </w:pPr>
            <w:r>
              <w:t>4</w:t>
            </w:r>
          </w:p>
        </w:tc>
        <w:tc>
          <w:tcPr>
            <w:tcW w:w="600" w:type="dxa"/>
          </w:tcPr>
          <w:p w14:paraId="7B3D659D" w14:textId="77777777" w:rsidR="00B50050" w:rsidRDefault="00B50050" w:rsidP="0088127C">
            <w:pPr>
              <w:pStyle w:val="OtherTableBody"/>
            </w:pPr>
            <w:r>
              <w:t>..</w:t>
            </w:r>
          </w:p>
        </w:tc>
        <w:tc>
          <w:tcPr>
            <w:tcW w:w="600" w:type="dxa"/>
          </w:tcPr>
          <w:p w14:paraId="7D702F8B" w14:textId="77777777" w:rsidR="00B50050" w:rsidRDefault="00B50050" w:rsidP="0088127C">
            <w:pPr>
              <w:pStyle w:val="OtherTableBody"/>
            </w:pPr>
          </w:p>
        </w:tc>
        <w:tc>
          <w:tcPr>
            <w:tcW w:w="600" w:type="dxa"/>
          </w:tcPr>
          <w:p w14:paraId="53DCDCE8" w14:textId="77777777" w:rsidR="00B50050" w:rsidRDefault="00B50050" w:rsidP="0088127C">
            <w:pPr>
              <w:pStyle w:val="OtherTableBody"/>
            </w:pPr>
            <w:r>
              <w:t>DR</w:t>
            </w:r>
          </w:p>
        </w:tc>
        <w:tc>
          <w:tcPr>
            <w:tcW w:w="700" w:type="dxa"/>
          </w:tcPr>
          <w:p w14:paraId="5B13A265" w14:textId="77777777" w:rsidR="00B50050" w:rsidRDefault="00B50050" w:rsidP="0088127C">
            <w:pPr>
              <w:pStyle w:val="OtherTableBody"/>
            </w:pPr>
          </w:p>
        </w:tc>
        <w:tc>
          <w:tcPr>
            <w:tcW w:w="600" w:type="dxa"/>
          </w:tcPr>
          <w:p w14:paraId="1B49EF09" w14:textId="77777777" w:rsidR="00B50050" w:rsidRDefault="00B50050" w:rsidP="0088127C">
            <w:pPr>
              <w:pStyle w:val="OtherTableBody"/>
            </w:pPr>
          </w:p>
        </w:tc>
        <w:tc>
          <w:tcPr>
            <w:tcW w:w="900" w:type="dxa"/>
          </w:tcPr>
          <w:p w14:paraId="7E63E6C9" w14:textId="77777777" w:rsidR="00B50050" w:rsidRDefault="00B50050" w:rsidP="0088127C">
            <w:pPr>
              <w:pStyle w:val="OtherTableBody"/>
            </w:pPr>
            <w:r>
              <w:t>6.5.1.4</w:t>
            </w:r>
          </w:p>
        </w:tc>
      </w:tr>
      <w:tr w:rsidR="00B50050" w14:paraId="56A105A8" w14:textId="77777777" w:rsidTr="00195548">
        <w:tc>
          <w:tcPr>
            <w:tcW w:w="3500" w:type="dxa"/>
          </w:tcPr>
          <w:p w14:paraId="76CB1E8F" w14:textId="77777777" w:rsidR="00B50050" w:rsidRDefault="00B50050" w:rsidP="0088127C">
            <w:pPr>
              <w:pStyle w:val="OtherTableBody"/>
            </w:pPr>
            <w:r>
              <w:t xml:space="preserve">Transaction Description </w:t>
            </w:r>
          </w:p>
        </w:tc>
        <w:tc>
          <w:tcPr>
            <w:tcW w:w="700" w:type="dxa"/>
          </w:tcPr>
          <w:p w14:paraId="69604563" w14:textId="77777777" w:rsidR="00B50050" w:rsidRDefault="00B50050" w:rsidP="0088127C">
            <w:pPr>
              <w:pStyle w:val="OtherTableBody"/>
            </w:pPr>
            <w:r>
              <w:t>00362</w:t>
            </w:r>
          </w:p>
        </w:tc>
        <w:tc>
          <w:tcPr>
            <w:tcW w:w="600" w:type="dxa"/>
          </w:tcPr>
          <w:p w14:paraId="2D52E778" w14:textId="77777777" w:rsidR="00B50050" w:rsidRDefault="00B50050" w:rsidP="0088127C">
            <w:pPr>
              <w:pStyle w:val="OtherTableBody"/>
            </w:pPr>
            <w:r>
              <w:t>FT1</w:t>
            </w:r>
          </w:p>
        </w:tc>
        <w:tc>
          <w:tcPr>
            <w:tcW w:w="600" w:type="dxa"/>
          </w:tcPr>
          <w:p w14:paraId="6086ADC6" w14:textId="77777777" w:rsidR="00B50050" w:rsidRDefault="00B50050" w:rsidP="0088127C">
            <w:pPr>
              <w:pStyle w:val="OtherTableBody"/>
            </w:pPr>
            <w:r>
              <w:t>8</w:t>
            </w:r>
          </w:p>
        </w:tc>
        <w:tc>
          <w:tcPr>
            <w:tcW w:w="600" w:type="dxa"/>
          </w:tcPr>
          <w:p w14:paraId="29C57433" w14:textId="77777777" w:rsidR="00B50050" w:rsidRDefault="00B50050" w:rsidP="0088127C">
            <w:pPr>
              <w:pStyle w:val="OtherTableBody"/>
            </w:pPr>
            <w:r>
              <w:t>..</w:t>
            </w:r>
          </w:p>
        </w:tc>
        <w:tc>
          <w:tcPr>
            <w:tcW w:w="600" w:type="dxa"/>
          </w:tcPr>
          <w:p w14:paraId="17079841" w14:textId="77777777" w:rsidR="00B50050" w:rsidRDefault="00B50050" w:rsidP="0088127C">
            <w:pPr>
              <w:pStyle w:val="OtherTableBody"/>
            </w:pPr>
          </w:p>
        </w:tc>
        <w:tc>
          <w:tcPr>
            <w:tcW w:w="600" w:type="dxa"/>
          </w:tcPr>
          <w:p w14:paraId="1968B348" w14:textId="77777777" w:rsidR="00B50050" w:rsidRDefault="00B50050" w:rsidP="0088127C">
            <w:pPr>
              <w:pStyle w:val="OtherTableBody"/>
            </w:pPr>
            <w:r>
              <w:t>-</w:t>
            </w:r>
          </w:p>
        </w:tc>
        <w:tc>
          <w:tcPr>
            <w:tcW w:w="700" w:type="dxa"/>
          </w:tcPr>
          <w:p w14:paraId="60B29770" w14:textId="77777777" w:rsidR="00B50050" w:rsidRDefault="00B50050" w:rsidP="0088127C">
            <w:pPr>
              <w:pStyle w:val="OtherTableBody"/>
            </w:pPr>
          </w:p>
        </w:tc>
        <w:tc>
          <w:tcPr>
            <w:tcW w:w="600" w:type="dxa"/>
          </w:tcPr>
          <w:p w14:paraId="3E688C10" w14:textId="77777777" w:rsidR="00B50050" w:rsidRDefault="00B50050" w:rsidP="0088127C">
            <w:pPr>
              <w:pStyle w:val="OtherTableBody"/>
            </w:pPr>
          </w:p>
        </w:tc>
        <w:tc>
          <w:tcPr>
            <w:tcW w:w="900" w:type="dxa"/>
          </w:tcPr>
          <w:p w14:paraId="4BD21CA0" w14:textId="77777777" w:rsidR="00B50050" w:rsidRDefault="00B50050" w:rsidP="0088127C">
            <w:pPr>
              <w:pStyle w:val="OtherTableBody"/>
            </w:pPr>
            <w:r>
              <w:t>6.5.1.8</w:t>
            </w:r>
          </w:p>
        </w:tc>
      </w:tr>
      <w:tr w:rsidR="00B50050" w14:paraId="75A1C0F5" w14:textId="77777777" w:rsidTr="00195548">
        <w:tc>
          <w:tcPr>
            <w:tcW w:w="3500" w:type="dxa"/>
          </w:tcPr>
          <w:p w14:paraId="7A62EE92" w14:textId="77777777" w:rsidR="00B50050" w:rsidRDefault="00B50050" w:rsidP="0088127C">
            <w:pPr>
              <w:pStyle w:val="OtherTableBody"/>
            </w:pPr>
            <w:r>
              <w:t xml:space="preserve">Transaction Description - Alt </w:t>
            </w:r>
          </w:p>
        </w:tc>
        <w:tc>
          <w:tcPr>
            <w:tcW w:w="700" w:type="dxa"/>
          </w:tcPr>
          <w:p w14:paraId="40675080" w14:textId="77777777" w:rsidR="00B50050" w:rsidRDefault="00B50050" w:rsidP="0088127C">
            <w:pPr>
              <w:pStyle w:val="OtherTableBody"/>
            </w:pPr>
            <w:r>
              <w:t>00363</w:t>
            </w:r>
          </w:p>
        </w:tc>
        <w:tc>
          <w:tcPr>
            <w:tcW w:w="600" w:type="dxa"/>
          </w:tcPr>
          <w:p w14:paraId="568802E9" w14:textId="77777777" w:rsidR="00B50050" w:rsidRDefault="00B50050" w:rsidP="0088127C">
            <w:pPr>
              <w:pStyle w:val="OtherTableBody"/>
            </w:pPr>
            <w:r>
              <w:t>FT1</w:t>
            </w:r>
          </w:p>
        </w:tc>
        <w:tc>
          <w:tcPr>
            <w:tcW w:w="600" w:type="dxa"/>
          </w:tcPr>
          <w:p w14:paraId="3AE47844" w14:textId="77777777" w:rsidR="00B50050" w:rsidRDefault="00B50050" w:rsidP="0088127C">
            <w:pPr>
              <w:pStyle w:val="OtherTableBody"/>
            </w:pPr>
            <w:r>
              <w:t>9</w:t>
            </w:r>
          </w:p>
        </w:tc>
        <w:tc>
          <w:tcPr>
            <w:tcW w:w="600" w:type="dxa"/>
          </w:tcPr>
          <w:p w14:paraId="69E69773" w14:textId="77777777" w:rsidR="00B50050" w:rsidRDefault="00B50050" w:rsidP="0088127C">
            <w:pPr>
              <w:pStyle w:val="OtherTableBody"/>
            </w:pPr>
            <w:r>
              <w:t>..</w:t>
            </w:r>
          </w:p>
        </w:tc>
        <w:tc>
          <w:tcPr>
            <w:tcW w:w="600" w:type="dxa"/>
          </w:tcPr>
          <w:p w14:paraId="4E4D134F" w14:textId="77777777" w:rsidR="00B50050" w:rsidRDefault="00B50050" w:rsidP="0088127C">
            <w:pPr>
              <w:pStyle w:val="OtherTableBody"/>
            </w:pPr>
          </w:p>
        </w:tc>
        <w:tc>
          <w:tcPr>
            <w:tcW w:w="600" w:type="dxa"/>
          </w:tcPr>
          <w:p w14:paraId="7DEA9330" w14:textId="77777777" w:rsidR="00B50050" w:rsidRDefault="00B50050" w:rsidP="0088127C">
            <w:pPr>
              <w:pStyle w:val="OtherTableBody"/>
            </w:pPr>
            <w:r>
              <w:t>-</w:t>
            </w:r>
          </w:p>
        </w:tc>
        <w:tc>
          <w:tcPr>
            <w:tcW w:w="700" w:type="dxa"/>
          </w:tcPr>
          <w:p w14:paraId="2B1DA24F" w14:textId="77777777" w:rsidR="00B50050" w:rsidRDefault="00B50050" w:rsidP="0088127C">
            <w:pPr>
              <w:pStyle w:val="OtherTableBody"/>
            </w:pPr>
          </w:p>
        </w:tc>
        <w:tc>
          <w:tcPr>
            <w:tcW w:w="600" w:type="dxa"/>
          </w:tcPr>
          <w:p w14:paraId="2AE86C92" w14:textId="77777777" w:rsidR="00B50050" w:rsidRDefault="00B50050" w:rsidP="0088127C">
            <w:pPr>
              <w:pStyle w:val="OtherTableBody"/>
            </w:pPr>
          </w:p>
        </w:tc>
        <w:tc>
          <w:tcPr>
            <w:tcW w:w="900" w:type="dxa"/>
          </w:tcPr>
          <w:p w14:paraId="3199D589" w14:textId="77777777" w:rsidR="00B50050" w:rsidRDefault="00B50050" w:rsidP="0088127C">
            <w:pPr>
              <w:pStyle w:val="OtherTableBody"/>
            </w:pPr>
            <w:r>
              <w:t>6.5.1.9</w:t>
            </w:r>
          </w:p>
        </w:tc>
      </w:tr>
      <w:tr w:rsidR="00B50050" w14:paraId="260C4DFB" w14:textId="77777777" w:rsidTr="00195548">
        <w:tc>
          <w:tcPr>
            <w:tcW w:w="3500" w:type="dxa"/>
          </w:tcPr>
          <w:p w14:paraId="59746F30" w14:textId="77777777" w:rsidR="00B50050" w:rsidRDefault="00B50050" w:rsidP="0088127C">
            <w:pPr>
              <w:pStyle w:val="OtherTableBody"/>
            </w:pPr>
            <w:r>
              <w:t xml:space="preserve">Transaction ID </w:t>
            </w:r>
          </w:p>
        </w:tc>
        <w:tc>
          <w:tcPr>
            <w:tcW w:w="700" w:type="dxa"/>
          </w:tcPr>
          <w:p w14:paraId="62DA6BC3" w14:textId="77777777" w:rsidR="00B50050" w:rsidRDefault="00B50050" w:rsidP="0088127C">
            <w:pPr>
              <w:pStyle w:val="OtherTableBody"/>
            </w:pPr>
            <w:r>
              <w:t>00356</w:t>
            </w:r>
          </w:p>
        </w:tc>
        <w:tc>
          <w:tcPr>
            <w:tcW w:w="600" w:type="dxa"/>
          </w:tcPr>
          <w:p w14:paraId="7065042F" w14:textId="77777777" w:rsidR="00B50050" w:rsidRDefault="00B50050" w:rsidP="0088127C">
            <w:pPr>
              <w:pStyle w:val="OtherTableBody"/>
            </w:pPr>
            <w:r>
              <w:t>FT1</w:t>
            </w:r>
          </w:p>
        </w:tc>
        <w:tc>
          <w:tcPr>
            <w:tcW w:w="600" w:type="dxa"/>
          </w:tcPr>
          <w:p w14:paraId="6E5E71F0" w14:textId="77777777" w:rsidR="00B50050" w:rsidRDefault="00B50050" w:rsidP="0088127C">
            <w:pPr>
              <w:pStyle w:val="OtherTableBody"/>
            </w:pPr>
            <w:r>
              <w:t>2</w:t>
            </w:r>
          </w:p>
        </w:tc>
        <w:tc>
          <w:tcPr>
            <w:tcW w:w="600" w:type="dxa"/>
          </w:tcPr>
          <w:p w14:paraId="3845EF8F" w14:textId="77777777" w:rsidR="00B50050" w:rsidRDefault="00B50050" w:rsidP="0088127C">
            <w:pPr>
              <w:pStyle w:val="OtherTableBody"/>
            </w:pPr>
            <w:r>
              <w:t>1..12</w:t>
            </w:r>
          </w:p>
        </w:tc>
        <w:tc>
          <w:tcPr>
            <w:tcW w:w="600" w:type="dxa"/>
          </w:tcPr>
          <w:p w14:paraId="6E042606" w14:textId="77777777" w:rsidR="00B50050" w:rsidRDefault="00B50050" w:rsidP="0088127C">
            <w:pPr>
              <w:pStyle w:val="OtherTableBody"/>
            </w:pPr>
          </w:p>
        </w:tc>
        <w:tc>
          <w:tcPr>
            <w:tcW w:w="600" w:type="dxa"/>
          </w:tcPr>
          <w:p w14:paraId="3033B5A8" w14:textId="77777777" w:rsidR="00B50050" w:rsidRDefault="00B50050" w:rsidP="0088127C">
            <w:pPr>
              <w:pStyle w:val="OtherTableBody"/>
            </w:pPr>
            <w:r>
              <w:t>CX</w:t>
            </w:r>
          </w:p>
        </w:tc>
        <w:tc>
          <w:tcPr>
            <w:tcW w:w="700" w:type="dxa"/>
          </w:tcPr>
          <w:p w14:paraId="4ACCC313" w14:textId="77777777" w:rsidR="00B50050" w:rsidRDefault="00B50050" w:rsidP="0088127C">
            <w:pPr>
              <w:pStyle w:val="OtherTableBody"/>
            </w:pPr>
          </w:p>
        </w:tc>
        <w:tc>
          <w:tcPr>
            <w:tcW w:w="600" w:type="dxa"/>
          </w:tcPr>
          <w:p w14:paraId="2C648FF6" w14:textId="77777777" w:rsidR="00B50050" w:rsidRDefault="00B50050" w:rsidP="0088127C">
            <w:pPr>
              <w:pStyle w:val="OtherTableBody"/>
            </w:pPr>
          </w:p>
        </w:tc>
        <w:tc>
          <w:tcPr>
            <w:tcW w:w="900" w:type="dxa"/>
          </w:tcPr>
          <w:p w14:paraId="28F3A4F7" w14:textId="77777777" w:rsidR="00B50050" w:rsidRDefault="00B50050" w:rsidP="0088127C">
            <w:pPr>
              <w:pStyle w:val="OtherTableBody"/>
            </w:pPr>
            <w:r>
              <w:t>6.5.1.2</w:t>
            </w:r>
          </w:p>
        </w:tc>
      </w:tr>
      <w:tr w:rsidR="00B50050" w14:paraId="7C4FA1F3" w14:textId="77777777" w:rsidTr="00195548">
        <w:tc>
          <w:tcPr>
            <w:tcW w:w="3500" w:type="dxa"/>
          </w:tcPr>
          <w:p w14:paraId="41185D24" w14:textId="77777777" w:rsidR="00B50050" w:rsidRDefault="00B50050" w:rsidP="0088127C">
            <w:pPr>
              <w:pStyle w:val="OtherTableBody"/>
            </w:pPr>
            <w:r>
              <w:t xml:space="preserve">Transaction Posting Date </w:t>
            </w:r>
          </w:p>
        </w:tc>
        <w:tc>
          <w:tcPr>
            <w:tcW w:w="700" w:type="dxa"/>
          </w:tcPr>
          <w:p w14:paraId="5EBA0871" w14:textId="77777777" w:rsidR="00B50050" w:rsidRDefault="00B50050" w:rsidP="0088127C">
            <w:pPr>
              <w:pStyle w:val="OtherTableBody"/>
            </w:pPr>
            <w:r>
              <w:t>00359</w:t>
            </w:r>
          </w:p>
        </w:tc>
        <w:tc>
          <w:tcPr>
            <w:tcW w:w="600" w:type="dxa"/>
          </w:tcPr>
          <w:p w14:paraId="21E2B324" w14:textId="77777777" w:rsidR="00B50050" w:rsidRDefault="00B50050" w:rsidP="0088127C">
            <w:pPr>
              <w:pStyle w:val="OtherTableBody"/>
            </w:pPr>
            <w:r>
              <w:t>FT1</w:t>
            </w:r>
          </w:p>
        </w:tc>
        <w:tc>
          <w:tcPr>
            <w:tcW w:w="600" w:type="dxa"/>
          </w:tcPr>
          <w:p w14:paraId="10FF28A0" w14:textId="77777777" w:rsidR="00B50050" w:rsidRDefault="00B50050" w:rsidP="0088127C">
            <w:pPr>
              <w:pStyle w:val="OtherTableBody"/>
            </w:pPr>
            <w:r>
              <w:t>5</w:t>
            </w:r>
          </w:p>
        </w:tc>
        <w:tc>
          <w:tcPr>
            <w:tcW w:w="600" w:type="dxa"/>
          </w:tcPr>
          <w:p w14:paraId="27C62C9C" w14:textId="77777777" w:rsidR="00B50050" w:rsidRDefault="00B50050" w:rsidP="0088127C">
            <w:pPr>
              <w:pStyle w:val="OtherTableBody"/>
            </w:pPr>
            <w:r>
              <w:t>..</w:t>
            </w:r>
          </w:p>
        </w:tc>
        <w:tc>
          <w:tcPr>
            <w:tcW w:w="600" w:type="dxa"/>
          </w:tcPr>
          <w:p w14:paraId="78AA3622" w14:textId="77777777" w:rsidR="00B50050" w:rsidRDefault="00B50050" w:rsidP="0088127C">
            <w:pPr>
              <w:pStyle w:val="OtherTableBody"/>
            </w:pPr>
          </w:p>
        </w:tc>
        <w:tc>
          <w:tcPr>
            <w:tcW w:w="600" w:type="dxa"/>
          </w:tcPr>
          <w:p w14:paraId="34EBB1E9" w14:textId="77777777" w:rsidR="00B50050" w:rsidRDefault="00B50050" w:rsidP="0088127C">
            <w:pPr>
              <w:pStyle w:val="OtherTableBody"/>
            </w:pPr>
            <w:r>
              <w:t>DTM</w:t>
            </w:r>
          </w:p>
        </w:tc>
        <w:tc>
          <w:tcPr>
            <w:tcW w:w="700" w:type="dxa"/>
          </w:tcPr>
          <w:p w14:paraId="5114FF5A" w14:textId="77777777" w:rsidR="00B50050" w:rsidRDefault="00B50050" w:rsidP="0088127C">
            <w:pPr>
              <w:pStyle w:val="OtherTableBody"/>
            </w:pPr>
          </w:p>
        </w:tc>
        <w:tc>
          <w:tcPr>
            <w:tcW w:w="600" w:type="dxa"/>
          </w:tcPr>
          <w:p w14:paraId="2D94F304" w14:textId="77777777" w:rsidR="00B50050" w:rsidRDefault="00B50050" w:rsidP="0088127C">
            <w:pPr>
              <w:pStyle w:val="OtherTableBody"/>
            </w:pPr>
          </w:p>
        </w:tc>
        <w:tc>
          <w:tcPr>
            <w:tcW w:w="900" w:type="dxa"/>
          </w:tcPr>
          <w:p w14:paraId="463BB9B1" w14:textId="77777777" w:rsidR="00B50050" w:rsidRDefault="00B50050" w:rsidP="0088127C">
            <w:pPr>
              <w:pStyle w:val="OtherTableBody"/>
            </w:pPr>
            <w:r>
              <w:t>6.5.1.5</w:t>
            </w:r>
          </w:p>
        </w:tc>
      </w:tr>
      <w:tr w:rsidR="00B50050" w14:paraId="1C9EAB49" w14:textId="77777777" w:rsidTr="00195548">
        <w:tc>
          <w:tcPr>
            <w:tcW w:w="3500" w:type="dxa"/>
          </w:tcPr>
          <w:p w14:paraId="1604E1A3" w14:textId="77777777" w:rsidR="00B50050" w:rsidRDefault="00B50050" w:rsidP="0088127C">
            <w:pPr>
              <w:pStyle w:val="OtherTableBody"/>
            </w:pPr>
            <w:r>
              <w:t xml:space="preserve">Transaction Quantity </w:t>
            </w:r>
          </w:p>
        </w:tc>
        <w:tc>
          <w:tcPr>
            <w:tcW w:w="700" w:type="dxa"/>
          </w:tcPr>
          <w:p w14:paraId="5450F584" w14:textId="77777777" w:rsidR="00B50050" w:rsidRDefault="00B50050" w:rsidP="0088127C">
            <w:pPr>
              <w:pStyle w:val="OtherTableBody"/>
            </w:pPr>
            <w:r>
              <w:t>00364</w:t>
            </w:r>
          </w:p>
        </w:tc>
        <w:tc>
          <w:tcPr>
            <w:tcW w:w="600" w:type="dxa"/>
          </w:tcPr>
          <w:p w14:paraId="40E7B7D9" w14:textId="77777777" w:rsidR="00B50050" w:rsidRDefault="00B50050" w:rsidP="0088127C">
            <w:pPr>
              <w:pStyle w:val="OtherTableBody"/>
            </w:pPr>
            <w:r>
              <w:t>FT1</w:t>
            </w:r>
          </w:p>
        </w:tc>
        <w:tc>
          <w:tcPr>
            <w:tcW w:w="600" w:type="dxa"/>
          </w:tcPr>
          <w:p w14:paraId="1484D315" w14:textId="77777777" w:rsidR="00B50050" w:rsidRDefault="00B50050" w:rsidP="0088127C">
            <w:pPr>
              <w:pStyle w:val="OtherTableBody"/>
            </w:pPr>
            <w:r>
              <w:t>10</w:t>
            </w:r>
          </w:p>
        </w:tc>
        <w:tc>
          <w:tcPr>
            <w:tcW w:w="600" w:type="dxa"/>
          </w:tcPr>
          <w:p w14:paraId="46A27889" w14:textId="77777777" w:rsidR="00B50050" w:rsidRDefault="00B50050" w:rsidP="0088127C">
            <w:pPr>
              <w:pStyle w:val="OtherTableBody"/>
            </w:pPr>
            <w:r>
              <w:t>..</w:t>
            </w:r>
          </w:p>
        </w:tc>
        <w:tc>
          <w:tcPr>
            <w:tcW w:w="600" w:type="dxa"/>
          </w:tcPr>
          <w:p w14:paraId="61F70A8A" w14:textId="77777777" w:rsidR="00B50050" w:rsidRDefault="00B50050" w:rsidP="0088127C">
            <w:pPr>
              <w:pStyle w:val="OtherTableBody"/>
            </w:pPr>
            <w:r>
              <w:t>6=</w:t>
            </w:r>
          </w:p>
        </w:tc>
        <w:tc>
          <w:tcPr>
            <w:tcW w:w="600" w:type="dxa"/>
          </w:tcPr>
          <w:p w14:paraId="5D5C4A1D" w14:textId="77777777" w:rsidR="00B50050" w:rsidRDefault="00B50050" w:rsidP="0088127C">
            <w:pPr>
              <w:pStyle w:val="OtherTableBody"/>
            </w:pPr>
            <w:r>
              <w:t>NM</w:t>
            </w:r>
          </w:p>
        </w:tc>
        <w:tc>
          <w:tcPr>
            <w:tcW w:w="700" w:type="dxa"/>
          </w:tcPr>
          <w:p w14:paraId="38942FA6" w14:textId="77777777" w:rsidR="00B50050" w:rsidRDefault="00B50050" w:rsidP="0088127C">
            <w:pPr>
              <w:pStyle w:val="OtherTableBody"/>
            </w:pPr>
          </w:p>
        </w:tc>
        <w:tc>
          <w:tcPr>
            <w:tcW w:w="600" w:type="dxa"/>
          </w:tcPr>
          <w:p w14:paraId="27F4C979" w14:textId="77777777" w:rsidR="00B50050" w:rsidRDefault="00B50050" w:rsidP="0088127C">
            <w:pPr>
              <w:pStyle w:val="OtherTableBody"/>
            </w:pPr>
          </w:p>
        </w:tc>
        <w:tc>
          <w:tcPr>
            <w:tcW w:w="900" w:type="dxa"/>
          </w:tcPr>
          <w:p w14:paraId="74E1FC73" w14:textId="77777777" w:rsidR="00B50050" w:rsidRDefault="00B50050" w:rsidP="0088127C">
            <w:pPr>
              <w:pStyle w:val="OtherTableBody"/>
            </w:pPr>
            <w:r>
              <w:t>6.5.1.10</w:t>
            </w:r>
          </w:p>
        </w:tc>
      </w:tr>
      <w:tr w:rsidR="00B50050" w14:paraId="66358605" w14:textId="77777777" w:rsidTr="00195548">
        <w:tc>
          <w:tcPr>
            <w:tcW w:w="3500" w:type="dxa"/>
          </w:tcPr>
          <w:p w14:paraId="0E1DCB64" w14:textId="77777777" w:rsidR="00B50050" w:rsidRDefault="00B50050" w:rsidP="0088127C">
            <w:pPr>
              <w:pStyle w:val="OtherTableBody"/>
            </w:pPr>
            <w:r>
              <w:t>Transaction Reference Key</w:t>
            </w:r>
          </w:p>
        </w:tc>
        <w:tc>
          <w:tcPr>
            <w:tcW w:w="700" w:type="dxa"/>
          </w:tcPr>
          <w:p w14:paraId="281073D3" w14:textId="77777777" w:rsidR="00B50050" w:rsidRDefault="00B50050" w:rsidP="0088127C">
            <w:pPr>
              <w:pStyle w:val="OtherTableBody"/>
            </w:pPr>
            <w:r>
              <w:t>01847</w:t>
            </w:r>
          </w:p>
        </w:tc>
        <w:tc>
          <w:tcPr>
            <w:tcW w:w="600" w:type="dxa"/>
          </w:tcPr>
          <w:p w14:paraId="1A383DD8" w14:textId="77777777" w:rsidR="00B50050" w:rsidRDefault="00B50050" w:rsidP="0088127C">
            <w:pPr>
              <w:pStyle w:val="OtherTableBody"/>
            </w:pPr>
            <w:r>
              <w:t>FT1</w:t>
            </w:r>
          </w:p>
        </w:tc>
        <w:tc>
          <w:tcPr>
            <w:tcW w:w="600" w:type="dxa"/>
          </w:tcPr>
          <w:p w14:paraId="7AA9594A" w14:textId="77777777" w:rsidR="00B50050" w:rsidRDefault="00B50050" w:rsidP="0088127C">
            <w:pPr>
              <w:pStyle w:val="OtherTableBody"/>
            </w:pPr>
            <w:r>
              <w:t>31</w:t>
            </w:r>
          </w:p>
        </w:tc>
        <w:tc>
          <w:tcPr>
            <w:tcW w:w="600" w:type="dxa"/>
          </w:tcPr>
          <w:p w14:paraId="4DD35335" w14:textId="77777777" w:rsidR="00B50050" w:rsidRDefault="00B50050" w:rsidP="0088127C">
            <w:pPr>
              <w:pStyle w:val="OtherTableBody"/>
            </w:pPr>
            <w:r>
              <w:t>1..4</w:t>
            </w:r>
          </w:p>
        </w:tc>
        <w:tc>
          <w:tcPr>
            <w:tcW w:w="600" w:type="dxa"/>
          </w:tcPr>
          <w:p w14:paraId="3F2C04AD" w14:textId="77777777" w:rsidR="00B50050" w:rsidRDefault="00B50050" w:rsidP="0088127C">
            <w:pPr>
              <w:pStyle w:val="OtherTableBody"/>
            </w:pPr>
          </w:p>
        </w:tc>
        <w:tc>
          <w:tcPr>
            <w:tcW w:w="600" w:type="dxa"/>
          </w:tcPr>
          <w:p w14:paraId="16BC3452" w14:textId="77777777" w:rsidR="00B50050" w:rsidRDefault="00B50050" w:rsidP="0088127C">
            <w:pPr>
              <w:pStyle w:val="OtherTableBody"/>
            </w:pPr>
            <w:r>
              <w:t>SI</w:t>
            </w:r>
          </w:p>
        </w:tc>
        <w:tc>
          <w:tcPr>
            <w:tcW w:w="700" w:type="dxa"/>
          </w:tcPr>
          <w:p w14:paraId="4D2FEE9A" w14:textId="77777777" w:rsidR="00B50050" w:rsidRDefault="00B50050" w:rsidP="0088127C">
            <w:pPr>
              <w:pStyle w:val="OtherTableBody"/>
            </w:pPr>
            <w:r>
              <w:t>Y</w:t>
            </w:r>
          </w:p>
        </w:tc>
        <w:tc>
          <w:tcPr>
            <w:tcW w:w="600" w:type="dxa"/>
          </w:tcPr>
          <w:p w14:paraId="42E1685B" w14:textId="77777777" w:rsidR="00B50050" w:rsidRDefault="00B50050" w:rsidP="0088127C">
            <w:pPr>
              <w:pStyle w:val="OtherTableBody"/>
            </w:pPr>
          </w:p>
        </w:tc>
        <w:tc>
          <w:tcPr>
            <w:tcW w:w="900" w:type="dxa"/>
          </w:tcPr>
          <w:p w14:paraId="5C6D3FCD" w14:textId="77777777" w:rsidR="00B50050" w:rsidRDefault="00B50050" w:rsidP="0088127C">
            <w:pPr>
              <w:pStyle w:val="OtherTableBody"/>
            </w:pPr>
            <w:r>
              <w:t>6.5.1.31</w:t>
            </w:r>
          </w:p>
        </w:tc>
      </w:tr>
      <w:tr w:rsidR="00B50050" w14:paraId="3F82B4DF" w14:textId="77777777" w:rsidTr="00195548">
        <w:tc>
          <w:tcPr>
            <w:tcW w:w="3500" w:type="dxa"/>
          </w:tcPr>
          <w:p w14:paraId="2E6352E5" w14:textId="77777777" w:rsidR="00B50050" w:rsidRDefault="00B50050" w:rsidP="0088127C">
            <w:pPr>
              <w:pStyle w:val="OtherTableBody"/>
            </w:pPr>
            <w:r>
              <w:t xml:space="preserve">Transaction Type </w:t>
            </w:r>
          </w:p>
        </w:tc>
        <w:tc>
          <w:tcPr>
            <w:tcW w:w="700" w:type="dxa"/>
          </w:tcPr>
          <w:p w14:paraId="336FF64E" w14:textId="77777777" w:rsidR="00B50050" w:rsidRDefault="00B50050" w:rsidP="0088127C">
            <w:pPr>
              <w:pStyle w:val="OtherTableBody"/>
            </w:pPr>
            <w:r>
              <w:t>00360</w:t>
            </w:r>
          </w:p>
        </w:tc>
        <w:tc>
          <w:tcPr>
            <w:tcW w:w="600" w:type="dxa"/>
          </w:tcPr>
          <w:p w14:paraId="6948E361" w14:textId="77777777" w:rsidR="00B50050" w:rsidRDefault="00B50050" w:rsidP="0088127C">
            <w:pPr>
              <w:pStyle w:val="OtherTableBody"/>
            </w:pPr>
            <w:r>
              <w:t>FT1</w:t>
            </w:r>
          </w:p>
        </w:tc>
        <w:tc>
          <w:tcPr>
            <w:tcW w:w="600" w:type="dxa"/>
          </w:tcPr>
          <w:p w14:paraId="2C47E04C" w14:textId="77777777" w:rsidR="00B50050" w:rsidRDefault="00B50050" w:rsidP="0088127C">
            <w:pPr>
              <w:pStyle w:val="OtherTableBody"/>
            </w:pPr>
            <w:r>
              <w:t>6</w:t>
            </w:r>
          </w:p>
        </w:tc>
        <w:tc>
          <w:tcPr>
            <w:tcW w:w="600" w:type="dxa"/>
          </w:tcPr>
          <w:p w14:paraId="5C749834" w14:textId="77777777" w:rsidR="00B50050" w:rsidRDefault="00B50050" w:rsidP="0088127C">
            <w:pPr>
              <w:pStyle w:val="OtherTableBody"/>
            </w:pPr>
            <w:r>
              <w:t>..</w:t>
            </w:r>
          </w:p>
        </w:tc>
        <w:tc>
          <w:tcPr>
            <w:tcW w:w="600" w:type="dxa"/>
          </w:tcPr>
          <w:p w14:paraId="7FFFDF80" w14:textId="77777777" w:rsidR="00B50050" w:rsidRDefault="00B50050" w:rsidP="0088127C">
            <w:pPr>
              <w:pStyle w:val="OtherTableBody"/>
            </w:pPr>
          </w:p>
        </w:tc>
        <w:tc>
          <w:tcPr>
            <w:tcW w:w="600" w:type="dxa"/>
          </w:tcPr>
          <w:p w14:paraId="162E1ED3" w14:textId="77777777" w:rsidR="00B50050" w:rsidRDefault="00B50050" w:rsidP="0088127C">
            <w:pPr>
              <w:pStyle w:val="OtherTableBody"/>
            </w:pPr>
            <w:r>
              <w:t>CWE</w:t>
            </w:r>
          </w:p>
        </w:tc>
        <w:tc>
          <w:tcPr>
            <w:tcW w:w="700" w:type="dxa"/>
          </w:tcPr>
          <w:p w14:paraId="026138BB" w14:textId="77777777" w:rsidR="00B50050" w:rsidRDefault="00B50050" w:rsidP="0088127C">
            <w:pPr>
              <w:pStyle w:val="OtherTableBody"/>
            </w:pPr>
          </w:p>
        </w:tc>
        <w:tc>
          <w:tcPr>
            <w:tcW w:w="600" w:type="dxa"/>
          </w:tcPr>
          <w:p w14:paraId="66CA1AA0" w14:textId="77777777" w:rsidR="00B50050" w:rsidRDefault="00B50050" w:rsidP="0088127C">
            <w:pPr>
              <w:pStyle w:val="OtherTableBody"/>
            </w:pPr>
            <w:r>
              <w:t>0017</w:t>
            </w:r>
          </w:p>
        </w:tc>
        <w:tc>
          <w:tcPr>
            <w:tcW w:w="900" w:type="dxa"/>
          </w:tcPr>
          <w:p w14:paraId="726C4AE9" w14:textId="77777777" w:rsidR="00B50050" w:rsidRDefault="00B50050" w:rsidP="0088127C">
            <w:pPr>
              <w:pStyle w:val="OtherTableBody"/>
            </w:pPr>
            <w:r>
              <w:t>6.5.1.6</w:t>
            </w:r>
          </w:p>
        </w:tc>
      </w:tr>
      <w:tr w:rsidR="00B50050" w14:paraId="77F85A1D" w14:textId="77777777" w:rsidTr="00195548">
        <w:tc>
          <w:tcPr>
            <w:tcW w:w="3500" w:type="dxa"/>
          </w:tcPr>
          <w:p w14:paraId="14619BF7" w14:textId="77777777" w:rsidR="00B50050" w:rsidRDefault="00B50050" w:rsidP="0088127C">
            <w:pPr>
              <w:pStyle w:val="OtherTableBody"/>
            </w:pPr>
            <w:r>
              <w:t>Transcription Date/Time</w:t>
            </w:r>
          </w:p>
        </w:tc>
        <w:tc>
          <w:tcPr>
            <w:tcW w:w="700" w:type="dxa"/>
          </w:tcPr>
          <w:p w14:paraId="7FA91B1C" w14:textId="77777777" w:rsidR="00B50050" w:rsidRDefault="00B50050" w:rsidP="0088127C">
            <w:pPr>
              <w:pStyle w:val="OtherTableBody"/>
            </w:pPr>
            <w:r>
              <w:t>00920</w:t>
            </w:r>
          </w:p>
        </w:tc>
        <w:tc>
          <w:tcPr>
            <w:tcW w:w="600" w:type="dxa"/>
          </w:tcPr>
          <w:p w14:paraId="1581ECD9" w14:textId="77777777" w:rsidR="00B50050" w:rsidRDefault="00B50050" w:rsidP="0088127C">
            <w:pPr>
              <w:pStyle w:val="OtherTableBody"/>
            </w:pPr>
            <w:r>
              <w:t>TXA</w:t>
            </w:r>
          </w:p>
        </w:tc>
        <w:tc>
          <w:tcPr>
            <w:tcW w:w="600" w:type="dxa"/>
          </w:tcPr>
          <w:p w14:paraId="3467F50F" w14:textId="77777777" w:rsidR="00B50050" w:rsidRDefault="00B50050" w:rsidP="0088127C">
            <w:pPr>
              <w:pStyle w:val="OtherTableBody"/>
            </w:pPr>
            <w:r>
              <w:t>7</w:t>
            </w:r>
          </w:p>
        </w:tc>
        <w:tc>
          <w:tcPr>
            <w:tcW w:w="600" w:type="dxa"/>
          </w:tcPr>
          <w:p w14:paraId="13310B15" w14:textId="77777777" w:rsidR="00B50050" w:rsidRDefault="00B50050" w:rsidP="0088127C">
            <w:pPr>
              <w:pStyle w:val="OtherTableBody"/>
            </w:pPr>
            <w:r>
              <w:t>..</w:t>
            </w:r>
          </w:p>
        </w:tc>
        <w:tc>
          <w:tcPr>
            <w:tcW w:w="600" w:type="dxa"/>
          </w:tcPr>
          <w:p w14:paraId="5B82D4CE" w14:textId="77777777" w:rsidR="00B50050" w:rsidRDefault="00B50050" w:rsidP="0088127C">
            <w:pPr>
              <w:pStyle w:val="OtherTableBody"/>
            </w:pPr>
          </w:p>
        </w:tc>
        <w:tc>
          <w:tcPr>
            <w:tcW w:w="600" w:type="dxa"/>
          </w:tcPr>
          <w:p w14:paraId="452ADB2C" w14:textId="77777777" w:rsidR="00B50050" w:rsidRDefault="00B50050" w:rsidP="0088127C">
            <w:pPr>
              <w:pStyle w:val="OtherTableBody"/>
            </w:pPr>
            <w:r>
              <w:t>DTM</w:t>
            </w:r>
          </w:p>
        </w:tc>
        <w:tc>
          <w:tcPr>
            <w:tcW w:w="700" w:type="dxa"/>
          </w:tcPr>
          <w:p w14:paraId="1826F5E3" w14:textId="77777777" w:rsidR="00B50050" w:rsidRDefault="00B50050" w:rsidP="0088127C">
            <w:pPr>
              <w:pStyle w:val="OtherTableBody"/>
            </w:pPr>
          </w:p>
        </w:tc>
        <w:tc>
          <w:tcPr>
            <w:tcW w:w="600" w:type="dxa"/>
          </w:tcPr>
          <w:p w14:paraId="29B3C335" w14:textId="77777777" w:rsidR="00B50050" w:rsidRDefault="00B50050" w:rsidP="0088127C">
            <w:pPr>
              <w:pStyle w:val="OtherTableBody"/>
            </w:pPr>
          </w:p>
        </w:tc>
        <w:tc>
          <w:tcPr>
            <w:tcW w:w="900" w:type="dxa"/>
          </w:tcPr>
          <w:p w14:paraId="70549581" w14:textId="77777777" w:rsidR="00B50050" w:rsidRDefault="00B50050" w:rsidP="0088127C">
            <w:pPr>
              <w:pStyle w:val="OtherTableBody"/>
            </w:pPr>
            <w:r>
              <w:t>9.7.3.7</w:t>
            </w:r>
          </w:p>
        </w:tc>
      </w:tr>
      <w:tr w:rsidR="00B50050" w14:paraId="18A76E0B" w14:textId="77777777" w:rsidTr="00195548">
        <w:tc>
          <w:tcPr>
            <w:tcW w:w="3500" w:type="dxa"/>
          </w:tcPr>
          <w:p w14:paraId="0DA60C3D" w14:textId="77777777" w:rsidR="00B50050" w:rsidRDefault="00B50050" w:rsidP="0088127C">
            <w:pPr>
              <w:pStyle w:val="OtherTableBody"/>
            </w:pPr>
            <w:r>
              <w:t>Transcriptionist +</w:t>
            </w:r>
          </w:p>
        </w:tc>
        <w:tc>
          <w:tcPr>
            <w:tcW w:w="700" w:type="dxa"/>
          </w:tcPr>
          <w:p w14:paraId="363043D2" w14:textId="77777777" w:rsidR="00B50050" w:rsidRDefault="00B50050" w:rsidP="0088127C">
            <w:pPr>
              <w:pStyle w:val="OtherTableBody"/>
            </w:pPr>
            <w:r>
              <w:t>00267</w:t>
            </w:r>
          </w:p>
        </w:tc>
        <w:tc>
          <w:tcPr>
            <w:tcW w:w="600" w:type="dxa"/>
          </w:tcPr>
          <w:p w14:paraId="74A6A9F3" w14:textId="77777777" w:rsidR="00B50050" w:rsidRDefault="00B50050" w:rsidP="0088127C">
            <w:pPr>
              <w:pStyle w:val="OtherTableBody"/>
            </w:pPr>
            <w:r>
              <w:t>OBR</w:t>
            </w:r>
          </w:p>
        </w:tc>
        <w:tc>
          <w:tcPr>
            <w:tcW w:w="600" w:type="dxa"/>
          </w:tcPr>
          <w:p w14:paraId="38D2C73D" w14:textId="77777777" w:rsidR="00B50050" w:rsidRDefault="00B50050" w:rsidP="0088127C">
            <w:pPr>
              <w:pStyle w:val="OtherTableBody"/>
            </w:pPr>
            <w:r>
              <w:t>35</w:t>
            </w:r>
          </w:p>
        </w:tc>
        <w:tc>
          <w:tcPr>
            <w:tcW w:w="600" w:type="dxa"/>
          </w:tcPr>
          <w:p w14:paraId="093241A9" w14:textId="77777777" w:rsidR="00B50050" w:rsidRDefault="00B50050" w:rsidP="0088127C">
            <w:pPr>
              <w:pStyle w:val="OtherTableBody"/>
            </w:pPr>
            <w:r>
              <w:t>..</w:t>
            </w:r>
          </w:p>
        </w:tc>
        <w:tc>
          <w:tcPr>
            <w:tcW w:w="600" w:type="dxa"/>
          </w:tcPr>
          <w:p w14:paraId="680DA358" w14:textId="77777777" w:rsidR="00B50050" w:rsidRDefault="00B50050" w:rsidP="0088127C">
            <w:pPr>
              <w:pStyle w:val="OtherTableBody"/>
            </w:pPr>
          </w:p>
        </w:tc>
        <w:tc>
          <w:tcPr>
            <w:tcW w:w="600" w:type="dxa"/>
          </w:tcPr>
          <w:p w14:paraId="6E405496" w14:textId="77777777" w:rsidR="00B50050" w:rsidRDefault="00B50050" w:rsidP="0088127C">
            <w:pPr>
              <w:pStyle w:val="OtherTableBody"/>
            </w:pPr>
            <w:r>
              <w:t>-</w:t>
            </w:r>
          </w:p>
        </w:tc>
        <w:tc>
          <w:tcPr>
            <w:tcW w:w="700" w:type="dxa"/>
          </w:tcPr>
          <w:p w14:paraId="34F9F4BB" w14:textId="77777777" w:rsidR="00B50050" w:rsidRDefault="00B50050" w:rsidP="0088127C">
            <w:pPr>
              <w:pStyle w:val="OtherTableBody"/>
            </w:pPr>
          </w:p>
        </w:tc>
        <w:tc>
          <w:tcPr>
            <w:tcW w:w="600" w:type="dxa"/>
          </w:tcPr>
          <w:p w14:paraId="742E75AF" w14:textId="77777777" w:rsidR="00B50050" w:rsidRDefault="00B50050" w:rsidP="0088127C">
            <w:pPr>
              <w:pStyle w:val="OtherTableBody"/>
            </w:pPr>
          </w:p>
        </w:tc>
        <w:tc>
          <w:tcPr>
            <w:tcW w:w="900" w:type="dxa"/>
          </w:tcPr>
          <w:p w14:paraId="3565ACEA" w14:textId="77777777" w:rsidR="00B50050" w:rsidRDefault="00B50050" w:rsidP="0088127C">
            <w:pPr>
              <w:pStyle w:val="OtherTableBody"/>
            </w:pPr>
            <w:r>
              <w:t>4.5.3.35</w:t>
            </w:r>
          </w:p>
        </w:tc>
      </w:tr>
      <w:tr w:rsidR="00B50050" w14:paraId="51D9BA3F" w14:textId="77777777" w:rsidTr="00195548">
        <w:tc>
          <w:tcPr>
            <w:tcW w:w="3500" w:type="dxa"/>
          </w:tcPr>
          <w:p w14:paraId="6A355816" w14:textId="77777777" w:rsidR="00B50050" w:rsidRDefault="00B50050" w:rsidP="0088127C">
            <w:pPr>
              <w:pStyle w:val="OtherTableBody"/>
            </w:pPr>
            <w:r>
              <w:t>Transcriptionist Code/Name</w:t>
            </w:r>
          </w:p>
        </w:tc>
        <w:tc>
          <w:tcPr>
            <w:tcW w:w="700" w:type="dxa"/>
          </w:tcPr>
          <w:p w14:paraId="1B8137C2" w14:textId="77777777" w:rsidR="00B50050" w:rsidRDefault="00B50050" w:rsidP="0088127C">
            <w:pPr>
              <w:pStyle w:val="OtherTableBody"/>
            </w:pPr>
            <w:r>
              <w:t>00924</w:t>
            </w:r>
          </w:p>
        </w:tc>
        <w:tc>
          <w:tcPr>
            <w:tcW w:w="600" w:type="dxa"/>
          </w:tcPr>
          <w:p w14:paraId="4744D94E" w14:textId="77777777" w:rsidR="00B50050" w:rsidRDefault="00B50050" w:rsidP="0088127C">
            <w:pPr>
              <w:pStyle w:val="OtherTableBody"/>
            </w:pPr>
            <w:r>
              <w:t>TXA</w:t>
            </w:r>
          </w:p>
        </w:tc>
        <w:tc>
          <w:tcPr>
            <w:tcW w:w="600" w:type="dxa"/>
          </w:tcPr>
          <w:p w14:paraId="37515848" w14:textId="77777777" w:rsidR="00B50050" w:rsidRDefault="00B50050" w:rsidP="0088127C">
            <w:pPr>
              <w:pStyle w:val="OtherTableBody"/>
            </w:pPr>
            <w:r>
              <w:t>11</w:t>
            </w:r>
          </w:p>
        </w:tc>
        <w:tc>
          <w:tcPr>
            <w:tcW w:w="600" w:type="dxa"/>
          </w:tcPr>
          <w:p w14:paraId="46B49EEB" w14:textId="77777777" w:rsidR="00B50050" w:rsidRDefault="00B50050" w:rsidP="0088127C">
            <w:pPr>
              <w:pStyle w:val="OtherTableBody"/>
            </w:pPr>
            <w:r>
              <w:t>..</w:t>
            </w:r>
          </w:p>
        </w:tc>
        <w:tc>
          <w:tcPr>
            <w:tcW w:w="600" w:type="dxa"/>
          </w:tcPr>
          <w:p w14:paraId="1A417244" w14:textId="77777777" w:rsidR="00B50050" w:rsidRDefault="00B50050" w:rsidP="0088127C">
            <w:pPr>
              <w:pStyle w:val="OtherTableBody"/>
            </w:pPr>
          </w:p>
        </w:tc>
        <w:tc>
          <w:tcPr>
            <w:tcW w:w="600" w:type="dxa"/>
          </w:tcPr>
          <w:p w14:paraId="5BC96CD3" w14:textId="77777777" w:rsidR="00B50050" w:rsidRDefault="00B50050" w:rsidP="0088127C">
            <w:pPr>
              <w:pStyle w:val="OtherTableBody"/>
            </w:pPr>
            <w:r>
              <w:t>XCN</w:t>
            </w:r>
          </w:p>
        </w:tc>
        <w:tc>
          <w:tcPr>
            <w:tcW w:w="700" w:type="dxa"/>
          </w:tcPr>
          <w:p w14:paraId="5960B77D" w14:textId="77777777" w:rsidR="00B50050" w:rsidRDefault="00B50050" w:rsidP="0088127C">
            <w:pPr>
              <w:pStyle w:val="OtherTableBody"/>
            </w:pPr>
            <w:r>
              <w:t>Y</w:t>
            </w:r>
          </w:p>
        </w:tc>
        <w:tc>
          <w:tcPr>
            <w:tcW w:w="600" w:type="dxa"/>
          </w:tcPr>
          <w:p w14:paraId="6E6C1245" w14:textId="77777777" w:rsidR="00B50050" w:rsidRDefault="00B50050" w:rsidP="0088127C">
            <w:pPr>
              <w:pStyle w:val="OtherTableBody"/>
            </w:pPr>
          </w:p>
        </w:tc>
        <w:tc>
          <w:tcPr>
            <w:tcW w:w="900" w:type="dxa"/>
          </w:tcPr>
          <w:p w14:paraId="4305D56E" w14:textId="77777777" w:rsidR="00B50050" w:rsidRDefault="00B50050" w:rsidP="0088127C">
            <w:pPr>
              <w:pStyle w:val="OtherTableBody"/>
            </w:pPr>
            <w:r>
              <w:t>9.7.3.11</w:t>
            </w:r>
          </w:p>
        </w:tc>
      </w:tr>
      <w:tr w:rsidR="00B50050" w14:paraId="1E12DFC7" w14:textId="77777777" w:rsidTr="00195548">
        <w:tc>
          <w:tcPr>
            <w:tcW w:w="3500" w:type="dxa"/>
          </w:tcPr>
          <w:p w14:paraId="28CAE232" w14:textId="77777777" w:rsidR="00B50050" w:rsidRDefault="00B50050" w:rsidP="0088127C">
            <w:pPr>
              <w:pStyle w:val="OtherTableBody"/>
            </w:pPr>
            <w:r>
              <w:t>Transfer Medical Service Code</w:t>
            </w:r>
          </w:p>
        </w:tc>
        <w:tc>
          <w:tcPr>
            <w:tcW w:w="700" w:type="dxa"/>
          </w:tcPr>
          <w:p w14:paraId="0A5473CE" w14:textId="77777777" w:rsidR="00B50050" w:rsidRDefault="00B50050" w:rsidP="0088127C">
            <w:pPr>
              <w:pStyle w:val="OtherTableBody"/>
            </w:pPr>
            <w:r>
              <w:t>01515</w:t>
            </w:r>
          </w:p>
        </w:tc>
        <w:tc>
          <w:tcPr>
            <w:tcW w:w="600" w:type="dxa"/>
          </w:tcPr>
          <w:p w14:paraId="64EB5EEE" w14:textId="77777777" w:rsidR="00B50050" w:rsidRDefault="00B50050" w:rsidP="0088127C">
            <w:pPr>
              <w:pStyle w:val="OtherTableBody"/>
            </w:pPr>
            <w:r>
              <w:t>ABS</w:t>
            </w:r>
          </w:p>
        </w:tc>
        <w:tc>
          <w:tcPr>
            <w:tcW w:w="600" w:type="dxa"/>
          </w:tcPr>
          <w:p w14:paraId="34A5BA09" w14:textId="77777777" w:rsidR="00B50050" w:rsidRDefault="00B50050" w:rsidP="0088127C">
            <w:pPr>
              <w:pStyle w:val="OtherTableBody"/>
            </w:pPr>
            <w:r>
              <w:t>2</w:t>
            </w:r>
          </w:p>
        </w:tc>
        <w:tc>
          <w:tcPr>
            <w:tcW w:w="600" w:type="dxa"/>
          </w:tcPr>
          <w:p w14:paraId="54DEC27C" w14:textId="77777777" w:rsidR="00B50050" w:rsidRDefault="00B50050" w:rsidP="0088127C">
            <w:pPr>
              <w:pStyle w:val="OtherTableBody"/>
            </w:pPr>
            <w:r>
              <w:t>..</w:t>
            </w:r>
          </w:p>
        </w:tc>
        <w:tc>
          <w:tcPr>
            <w:tcW w:w="600" w:type="dxa"/>
          </w:tcPr>
          <w:p w14:paraId="00D7F960" w14:textId="77777777" w:rsidR="00B50050" w:rsidRDefault="00B50050" w:rsidP="0088127C">
            <w:pPr>
              <w:pStyle w:val="OtherTableBody"/>
            </w:pPr>
          </w:p>
        </w:tc>
        <w:tc>
          <w:tcPr>
            <w:tcW w:w="600" w:type="dxa"/>
          </w:tcPr>
          <w:p w14:paraId="788681AF" w14:textId="77777777" w:rsidR="00B50050" w:rsidRDefault="00B50050" w:rsidP="0088127C">
            <w:pPr>
              <w:pStyle w:val="OtherTableBody"/>
            </w:pPr>
            <w:r>
              <w:t>CWE</w:t>
            </w:r>
          </w:p>
        </w:tc>
        <w:tc>
          <w:tcPr>
            <w:tcW w:w="700" w:type="dxa"/>
          </w:tcPr>
          <w:p w14:paraId="5B29FE0D" w14:textId="77777777" w:rsidR="00B50050" w:rsidRDefault="00B50050" w:rsidP="0088127C">
            <w:pPr>
              <w:pStyle w:val="OtherTableBody"/>
            </w:pPr>
          </w:p>
        </w:tc>
        <w:tc>
          <w:tcPr>
            <w:tcW w:w="600" w:type="dxa"/>
          </w:tcPr>
          <w:p w14:paraId="75041841" w14:textId="77777777" w:rsidR="00B50050" w:rsidRDefault="00B50050" w:rsidP="0088127C">
            <w:pPr>
              <w:pStyle w:val="OtherTableBody"/>
            </w:pPr>
            <w:r>
              <w:t>0069</w:t>
            </w:r>
          </w:p>
        </w:tc>
        <w:tc>
          <w:tcPr>
            <w:tcW w:w="900" w:type="dxa"/>
          </w:tcPr>
          <w:p w14:paraId="39236628" w14:textId="77777777" w:rsidR="00B50050" w:rsidRDefault="00B50050" w:rsidP="0088127C">
            <w:pPr>
              <w:pStyle w:val="OtherTableBody"/>
            </w:pPr>
            <w:r>
              <w:t>6.5.12.2</w:t>
            </w:r>
          </w:p>
        </w:tc>
      </w:tr>
      <w:tr w:rsidR="00B50050" w14:paraId="2CCD5F2B" w14:textId="77777777" w:rsidTr="00195548">
        <w:tc>
          <w:tcPr>
            <w:tcW w:w="3500" w:type="dxa"/>
          </w:tcPr>
          <w:p w14:paraId="551FA790" w14:textId="77777777" w:rsidR="00B50050" w:rsidRDefault="00B50050" w:rsidP="0088127C">
            <w:pPr>
              <w:pStyle w:val="OtherTableBody"/>
            </w:pPr>
            <w:r>
              <w:t>Transfer Reason</w:t>
            </w:r>
          </w:p>
        </w:tc>
        <w:tc>
          <w:tcPr>
            <w:tcW w:w="700" w:type="dxa"/>
          </w:tcPr>
          <w:p w14:paraId="3A6C2A16" w14:textId="77777777" w:rsidR="00B50050" w:rsidRDefault="00B50050" w:rsidP="0088127C">
            <w:pPr>
              <w:pStyle w:val="OtherTableBody"/>
            </w:pPr>
            <w:r>
              <w:t>00184</w:t>
            </w:r>
          </w:p>
        </w:tc>
        <w:tc>
          <w:tcPr>
            <w:tcW w:w="600" w:type="dxa"/>
          </w:tcPr>
          <w:p w14:paraId="6297619C" w14:textId="77777777" w:rsidR="00B50050" w:rsidRDefault="00B50050" w:rsidP="0088127C">
            <w:pPr>
              <w:pStyle w:val="OtherTableBody"/>
            </w:pPr>
            <w:r>
              <w:t>PV2</w:t>
            </w:r>
          </w:p>
        </w:tc>
        <w:tc>
          <w:tcPr>
            <w:tcW w:w="600" w:type="dxa"/>
          </w:tcPr>
          <w:p w14:paraId="648892C8" w14:textId="77777777" w:rsidR="00B50050" w:rsidRDefault="00B50050" w:rsidP="0088127C">
            <w:pPr>
              <w:pStyle w:val="OtherTableBody"/>
            </w:pPr>
            <w:r>
              <w:t>4</w:t>
            </w:r>
          </w:p>
        </w:tc>
        <w:tc>
          <w:tcPr>
            <w:tcW w:w="600" w:type="dxa"/>
          </w:tcPr>
          <w:p w14:paraId="6673FF2F" w14:textId="77777777" w:rsidR="00B50050" w:rsidRDefault="00B50050" w:rsidP="0088127C">
            <w:pPr>
              <w:pStyle w:val="OtherTableBody"/>
            </w:pPr>
            <w:r>
              <w:t>..</w:t>
            </w:r>
          </w:p>
        </w:tc>
        <w:tc>
          <w:tcPr>
            <w:tcW w:w="600" w:type="dxa"/>
          </w:tcPr>
          <w:p w14:paraId="0B11A9EF" w14:textId="77777777" w:rsidR="00B50050" w:rsidRDefault="00B50050" w:rsidP="0088127C">
            <w:pPr>
              <w:pStyle w:val="OtherTableBody"/>
            </w:pPr>
          </w:p>
        </w:tc>
        <w:tc>
          <w:tcPr>
            <w:tcW w:w="600" w:type="dxa"/>
          </w:tcPr>
          <w:p w14:paraId="3FB0F2F7" w14:textId="77777777" w:rsidR="00B50050" w:rsidRDefault="00B50050" w:rsidP="0088127C">
            <w:pPr>
              <w:pStyle w:val="OtherTableBody"/>
            </w:pPr>
            <w:r>
              <w:t>CWE</w:t>
            </w:r>
          </w:p>
        </w:tc>
        <w:tc>
          <w:tcPr>
            <w:tcW w:w="700" w:type="dxa"/>
          </w:tcPr>
          <w:p w14:paraId="0265CFF7" w14:textId="77777777" w:rsidR="00B50050" w:rsidRDefault="00B50050" w:rsidP="0088127C">
            <w:pPr>
              <w:pStyle w:val="OtherTableBody"/>
            </w:pPr>
          </w:p>
        </w:tc>
        <w:tc>
          <w:tcPr>
            <w:tcW w:w="600" w:type="dxa"/>
          </w:tcPr>
          <w:p w14:paraId="16E7EF3B" w14:textId="77777777" w:rsidR="00B50050" w:rsidRDefault="00B50050" w:rsidP="0088127C">
            <w:pPr>
              <w:pStyle w:val="OtherTableBody"/>
            </w:pPr>
          </w:p>
        </w:tc>
        <w:tc>
          <w:tcPr>
            <w:tcW w:w="900" w:type="dxa"/>
          </w:tcPr>
          <w:p w14:paraId="5AD15C43" w14:textId="77777777" w:rsidR="00B50050" w:rsidRDefault="00B50050" w:rsidP="0088127C">
            <w:pPr>
              <w:pStyle w:val="OtherTableBody"/>
            </w:pPr>
            <w:r>
              <w:t>3.4.4.4</w:t>
            </w:r>
          </w:p>
        </w:tc>
      </w:tr>
      <w:tr w:rsidR="00B50050" w14:paraId="7D423B9B" w14:textId="77777777" w:rsidTr="00195548">
        <w:tc>
          <w:tcPr>
            <w:tcW w:w="3500" w:type="dxa"/>
          </w:tcPr>
          <w:p w14:paraId="5DC8AC84" w14:textId="77777777" w:rsidR="00B50050" w:rsidRDefault="00B50050" w:rsidP="0088127C">
            <w:pPr>
              <w:pStyle w:val="OtherTableBody"/>
            </w:pPr>
            <w:r>
              <w:t>Transfer to Bad Debt Code</w:t>
            </w:r>
          </w:p>
        </w:tc>
        <w:tc>
          <w:tcPr>
            <w:tcW w:w="700" w:type="dxa"/>
          </w:tcPr>
          <w:p w14:paraId="768F311F" w14:textId="77777777" w:rsidR="00B50050" w:rsidRDefault="00B50050" w:rsidP="0088127C">
            <w:pPr>
              <w:pStyle w:val="OtherTableBody"/>
            </w:pPr>
            <w:r>
              <w:t>00159</w:t>
            </w:r>
          </w:p>
        </w:tc>
        <w:tc>
          <w:tcPr>
            <w:tcW w:w="600" w:type="dxa"/>
          </w:tcPr>
          <w:p w14:paraId="6E5C650D" w14:textId="77777777" w:rsidR="00B50050" w:rsidRDefault="00B50050" w:rsidP="0088127C">
            <w:pPr>
              <w:pStyle w:val="OtherTableBody"/>
            </w:pPr>
            <w:r>
              <w:t>PV1</w:t>
            </w:r>
          </w:p>
        </w:tc>
        <w:tc>
          <w:tcPr>
            <w:tcW w:w="600" w:type="dxa"/>
          </w:tcPr>
          <w:p w14:paraId="699D880D" w14:textId="77777777" w:rsidR="00B50050" w:rsidRDefault="00B50050" w:rsidP="0088127C">
            <w:pPr>
              <w:pStyle w:val="OtherTableBody"/>
            </w:pPr>
            <w:r>
              <w:t>29</w:t>
            </w:r>
          </w:p>
        </w:tc>
        <w:tc>
          <w:tcPr>
            <w:tcW w:w="600" w:type="dxa"/>
          </w:tcPr>
          <w:p w14:paraId="5B793CF4" w14:textId="77777777" w:rsidR="00B50050" w:rsidRDefault="00B50050" w:rsidP="0088127C">
            <w:pPr>
              <w:pStyle w:val="OtherTableBody"/>
            </w:pPr>
            <w:r>
              <w:t>..</w:t>
            </w:r>
          </w:p>
        </w:tc>
        <w:tc>
          <w:tcPr>
            <w:tcW w:w="600" w:type="dxa"/>
          </w:tcPr>
          <w:p w14:paraId="55243B80" w14:textId="77777777" w:rsidR="00B50050" w:rsidRDefault="00B50050" w:rsidP="0088127C">
            <w:pPr>
              <w:pStyle w:val="OtherTableBody"/>
            </w:pPr>
          </w:p>
        </w:tc>
        <w:tc>
          <w:tcPr>
            <w:tcW w:w="600" w:type="dxa"/>
          </w:tcPr>
          <w:p w14:paraId="6A0B75B0" w14:textId="77777777" w:rsidR="00B50050" w:rsidRDefault="00B50050" w:rsidP="0088127C">
            <w:pPr>
              <w:pStyle w:val="OtherTableBody"/>
            </w:pPr>
            <w:r>
              <w:t>CWE</w:t>
            </w:r>
          </w:p>
        </w:tc>
        <w:tc>
          <w:tcPr>
            <w:tcW w:w="700" w:type="dxa"/>
          </w:tcPr>
          <w:p w14:paraId="54AED91F" w14:textId="77777777" w:rsidR="00B50050" w:rsidRDefault="00B50050" w:rsidP="0088127C">
            <w:pPr>
              <w:pStyle w:val="OtherTableBody"/>
            </w:pPr>
          </w:p>
        </w:tc>
        <w:tc>
          <w:tcPr>
            <w:tcW w:w="600" w:type="dxa"/>
          </w:tcPr>
          <w:p w14:paraId="52CC6196" w14:textId="77777777" w:rsidR="00B50050" w:rsidRDefault="00B50050" w:rsidP="0088127C">
            <w:pPr>
              <w:pStyle w:val="OtherTableBody"/>
            </w:pPr>
            <w:r>
              <w:t>0110</w:t>
            </w:r>
          </w:p>
        </w:tc>
        <w:tc>
          <w:tcPr>
            <w:tcW w:w="900" w:type="dxa"/>
          </w:tcPr>
          <w:p w14:paraId="05C8A3D8" w14:textId="77777777" w:rsidR="00B50050" w:rsidRDefault="00B50050" w:rsidP="0088127C">
            <w:pPr>
              <w:pStyle w:val="OtherTableBody"/>
            </w:pPr>
            <w:r>
              <w:t>3.4.3.29</w:t>
            </w:r>
          </w:p>
        </w:tc>
      </w:tr>
      <w:tr w:rsidR="00B50050" w14:paraId="0EC85FEF" w14:textId="77777777" w:rsidTr="00195548">
        <w:tc>
          <w:tcPr>
            <w:tcW w:w="3500" w:type="dxa"/>
          </w:tcPr>
          <w:p w14:paraId="70F5949A" w14:textId="77777777" w:rsidR="00B50050" w:rsidRDefault="00B50050" w:rsidP="0088127C">
            <w:pPr>
              <w:pStyle w:val="OtherTableBody"/>
            </w:pPr>
            <w:r>
              <w:t>Transfer to Bad Debt Date</w:t>
            </w:r>
          </w:p>
        </w:tc>
        <w:tc>
          <w:tcPr>
            <w:tcW w:w="700" w:type="dxa"/>
          </w:tcPr>
          <w:p w14:paraId="1852DC59" w14:textId="77777777" w:rsidR="00B50050" w:rsidRDefault="00B50050" w:rsidP="0088127C">
            <w:pPr>
              <w:pStyle w:val="OtherTableBody"/>
            </w:pPr>
            <w:r>
              <w:t>00160</w:t>
            </w:r>
          </w:p>
        </w:tc>
        <w:tc>
          <w:tcPr>
            <w:tcW w:w="600" w:type="dxa"/>
          </w:tcPr>
          <w:p w14:paraId="3DDBF44F" w14:textId="77777777" w:rsidR="00B50050" w:rsidRDefault="00B50050" w:rsidP="0088127C">
            <w:pPr>
              <w:pStyle w:val="OtherTableBody"/>
            </w:pPr>
            <w:r>
              <w:t>PV1</w:t>
            </w:r>
          </w:p>
        </w:tc>
        <w:tc>
          <w:tcPr>
            <w:tcW w:w="600" w:type="dxa"/>
          </w:tcPr>
          <w:p w14:paraId="3A385A75" w14:textId="77777777" w:rsidR="00B50050" w:rsidRDefault="00B50050" w:rsidP="0088127C">
            <w:pPr>
              <w:pStyle w:val="OtherTableBody"/>
            </w:pPr>
            <w:r>
              <w:t>30</w:t>
            </w:r>
          </w:p>
        </w:tc>
        <w:tc>
          <w:tcPr>
            <w:tcW w:w="600" w:type="dxa"/>
          </w:tcPr>
          <w:p w14:paraId="1EF31997" w14:textId="77777777" w:rsidR="00B50050" w:rsidRDefault="00B50050" w:rsidP="0088127C">
            <w:pPr>
              <w:pStyle w:val="OtherTableBody"/>
            </w:pPr>
            <w:r>
              <w:t>..</w:t>
            </w:r>
          </w:p>
        </w:tc>
        <w:tc>
          <w:tcPr>
            <w:tcW w:w="600" w:type="dxa"/>
          </w:tcPr>
          <w:p w14:paraId="6F297C96" w14:textId="77777777" w:rsidR="00B50050" w:rsidRDefault="00B50050" w:rsidP="0088127C">
            <w:pPr>
              <w:pStyle w:val="OtherTableBody"/>
            </w:pPr>
          </w:p>
        </w:tc>
        <w:tc>
          <w:tcPr>
            <w:tcW w:w="600" w:type="dxa"/>
          </w:tcPr>
          <w:p w14:paraId="259D7251" w14:textId="77777777" w:rsidR="00B50050" w:rsidRDefault="00B50050" w:rsidP="0088127C">
            <w:pPr>
              <w:pStyle w:val="OtherTableBody"/>
            </w:pPr>
            <w:r>
              <w:t>DT</w:t>
            </w:r>
          </w:p>
        </w:tc>
        <w:tc>
          <w:tcPr>
            <w:tcW w:w="700" w:type="dxa"/>
          </w:tcPr>
          <w:p w14:paraId="24374F97" w14:textId="77777777" w:rsidR="00B50050" w:rsidRDefault="00B50050" w:rsidP="0088127C">
            <w:pPr>
              <w:pStyle w:val="OtherTableBody"/>
            </w:pPr>
          </w:p>
        </w:tc>
        <w:tc>
          <w:tcPr>
            <w:tcW w:w="600" w:type="dxa"/>
          </w:tcPr>
          <w:p w14:paraId="78F5163D" w14:textId="77777777" w:rsidR="00B50050" w:rsidRDefault="00B50050" w:rsidP="0088127C">
            <w:pPr>
              <w:pStyle w:val="OtherTableBody"/>
            </w:pPr>
          </w:p>
        </w:tc>
        <w:tc>
          <w:tcPr>
            <w:tcW w:w="900" w:type="dxa"/>
          </w:tcPr>
          <w:p w14:paraId="6D631FD0" w14:textId="77777777" w:rsidR="00B50050" w:rsidRDefault="00B50050" w:rsidP="0088127C">
            <w:pPr>
              <w:pStyle w:val="OtherTableBody"/>
            </w:pPr>
            <w:r>
              <w:t>3.4.3.30</w:t>
            </w:r>
          </w:p>
        </w:tc>
      </w:tr>
      <w:tr w:rsidR="00B50050" w14:paraId="6BDC15DD" w14:textId="77777777" w:rsidTr="00195548">
        <w:tc>
          <w:tcPr>
            <w:tcW w:w="3500" w:type="dxa"/>
          </w:tcPr>
          <w:p w14:paraId="3815008F" w14:textId="77777777" w:rsidR="00B50050" w:rsidRDefault="00B50050" w:rsidP="0088127C">
            <w:pPr>
              <w:pStyle w:val="OtherTableBody"/>
            </w:pPr>
            <w:r>
              <w:t>Translator Assistance Indicator</w:t>
            </w:r>
          </w:p>
        </w:tc>
        <w:tc>
          <w:tcPr>
            <w:tcW w:w="700" w:type="dxa"/>
          </w:tcPr>
          <w:p w14:paraId="18C33249" w14:textId="77777777" w:rsidR="00B50050" w:rsidRDefault="00B50050" w:rsidP="0088127C">
            <w:pPr>
              <w:pStyle w:val="OtherTableBody"/>
            </w:pPr>
            <w:r>
              <w:t>01792</w:t>
            </w:r>
          </w:p>
        </w:tc>
        <w:tc>
          <w:tcPr>
            <w:tcW w:w="600" w:type="dxa"/>
          </w:tcPr>
          <w:p w14:paraId="136CE72D" w14:textId="77777777" w:rsidR="00B50050" w:rsidRDefault="00B50050" w:rsidP="0088127C">
            <w:pPr>
              <w:pStyle w:val="OtherTableBody"/>
            </w:pPr>
            <w:r>
              <w:t>CON</w:t>
            </w:r>
          </w:p>
        </w:tc>
        <w:tc>
          <w:tcPr>
            <w:tcW w:w="600" w:type="dxa"/>
          </w:tcPr>
          <w:p w14:paraId="53ED55DB" w14:textId="77777777" w:rsidR="00B50050" w:rsidRDefault="00B50050" w:rsidP="0088127C">
            <w:pPr>
              <w:pStyle w:val="OtherTableBody"/>
            </w:pPr>
            <w:r>
              <w:t>17</w:t>
            </w:r>
          </w:p>
        </w:tc>
        <w:tc>
          <w:tcPr>
            <w:tcW w:w="600" w:type="dxa"/>
          </w:tcPr>
          <w:p w14:paraId="5303885A" w14:textId="77777777" w:rsidR="00B50050" w:rsidRDefault="00B50050" w:rsidP="0088127C">
            <w:pPr>
              <w:pStyle w:val="OtherTableBody"/>
            </w:pPr>
            <w:r>
              <w:t>1..1</w:t>
            </w:r>
          </w:p>
        </w:tc>
        <w:tc>
          <w:tcPr>
            <w:tcW w:w="600" w:type="dxa"/>
          </w:tcPr>
          <w:p w14:paraId="4992BDB6" w14:textId="77777777" w:rsidR="00B50050" w:rsidRDefault="00B50050" w:rsidP="0088127C">
            <w:pPr>
              <w:pStyle w:val="OtherTableBody"/>
            </w:pPr>
          </w:p>
        </w:tc>
        <w:tc>
          <w:tcPr>
            <w:tcW w:w="600" w:type="dxa"/>
          </w:tcPr>
          <w:p w14:paraId="1D84C0DE" w14:textId="77777777" w:rsidR="00B50050" w:rsidRDefault="00B50050" w:rsidP="0088127C">
            <w:pPr>
              <w:pStyle w:val="OtherTableBody"/>
            </w:pPr>
            <w:r>
              <w:t>ID</w:t>
            </w:r>
          </w:p>
        </w:tc>
        <w:tc>
          <w:tcPr>
            <w:tcW w:w="700" w:type="dxa"/>
          </w:tcPr>
          <w:p w14:paraId="08E7BEA6" w14:textId="77777777" w:rsidR="00B50050" w:rsidRDefault="00B50050" w:rsidP="0088127C">
            <w:pPr>
              <w:pStyle w:val="OtherTableBody"/>
            </w:pPr>
          </w:p>
        </w:tc>
        <w:tc>
          <w:tcPr>
            <w:tcW w:w="600" w:type="dxa"/>
          </w:tcPr>
          <w:p w14:paraId="3D898A0C" w14:textId="77777777" w:rsidR="00B50050" w:rsidRDefault="00B50050" w:rsidP="0088127C">
            <w:pPr>
              <w:pStyle w:val="OtherTableBody"/>
            </w:pPr>
            <w:r>
              <w:t>0136</w:t>
            </w:r>
          </w:p>
        </w:tc>
        <w:tc>
          <w:tcPr>
            <w:tcW w:w="900" w:type="dxa"/>
          </w:tcPr>
          <w:p w14:paraId="6081BA7C" w14:textId="77777777" w:rsidR="00B50050" w:rsidRDefault="00B50050" w:rsidP="0088127C">
            <w:pPr>
              <w:pStyle w:val="OtherTableBody"/>
            </w:pPr>
            <w:r>
              <w:t>9.7.1.17</w:t>
            </w:r>
          </w:p>
        </w:tc>
      </w:tr>
      <w:tr w:rsidR="00B50050" w14:paraId="2FD75CF3" w14:textId="77777777" w:rsidTr="00195548">
        <w:tc>
          <w:tcPr>
            <w:tcW w:w="3500" w:type="dxa"/>
          </w:tcPr>
          <w:p w14:paraId="753FB1EC" w14:textId="77777777" w:rsidR="00B50050" w:rsidRDefault="00B50050" w:rsidP="0088127C">
            <w:pPr>
              <w:pStyle w:val="OtherTableBody"/>
            </w:pPr>
            <w:r>
              <w:t>Transport Arranged</w:t>
            </w:r>
          </w:p>
        </w:tc>
        <w:tc>
          <w:tcPr>
            <w:tcW w:w="700" w:type="dxa"/>
          </w:tcPr>
          <w:p w14:paraId="2799A7A4" w14:textId="77777777" w:rsidR="00B50050" w:rsidRDefault="00B50050" w:rsidP="0088127C">
            <w:pPr>
              <w:pStyle w:val="OtherTableBody"/>
            </w:pPr>
            <w:r>
              <w:t>01032</w:t>
            </w:r>
          </w:p>
        </w:tc>
        <w:tc>
          <w:tcPr>
            <w:tcW w:w="600" w:type="dxa"/>
          </w:tcPr>
          <w:p w14:paraId="4CC110A0" w14:textId="77777777" w:rsidR="00B50050" w:rsidRDefault="00B50050" w:rsidP="0088127C">
            <w:pPr>
              <w:pStyle w:val="OtherTableBody"/>
            </w:pPr>
            <w:r>
              <w:t>OBR</w:t>
            </w:r>
          </w:p>
        </w:tc>
        <w:tc>
          <w:tcPr>
            <w:tcW w:w="600" w:type="dxa"/>
          </w:tcPr>
          <w:p w14:paraId="25A79FFF" w14:textId="77777777" w:rsidR="00B50050" w:rsidRDefault="00B50050" w:rsidP="0088127C">
            <w:pPr>
              <w:pStyle w:val="OtherTableBody"/>
            </w:pPr>
            <w:r>
              <w:t>41</w:t>
            </w:r>
          </w:p>
        </w:tc>
        <w:tc>
          <w:tcPr>
            <w:tcW w:w="600" w:type="dxa"/>
          </w:tcPr>
          <w:p w14:paraId="2AB1B342" w14:textId="77777777" w:rsidR="00B50050" w:rsidRDefault="00B50050" w:rsidP="0088127C">
            <w:pPr>
              <w:pStyle w:val="OtherTableBody"/>
            </w:pPr>
            <w:r>
              <w:t>1..1</w:t>
            </w:r>
          </w:p>
        </w:tc>
        <w:tc>
          <w:tcPr>
            <w:tcW w:w="600" w:type="dxa"/>
          </w:tcPr>
          <w:p w14:paraId="7E36B899" w14:textId="77777777" w:rsidR="00B50050" w:rsidRDefault="00B50050" w:rsidP="0088127C">
            <w:pPr>
              <w:pStyle w:val="OtherTableBody"/>
            </w:pPr>
          </w:p>
        </w:tc>
        <w:tc>
          <w:tcPr>
            <w:tcW w:w="600" w:type="dxa"/>
          </w:tcPr>
          <w:p w14:paraId="1454CCAE" w14:textId="77777777" w:rsidR="00B50050" w:rsidRDefault="00B50050" w:rsidP="0088127C">
            <w:pPr>
              <w:pStyle w:val="OtherTableBody"/>
            </w:pPr>
            <w:r>
              <w:t>ID</w:t>
            </w:r>
          </w:p>
        </w:tc>
        <w:tc>
          <w:tcPr>
            <w:tcW w:w="700" w:type="dxa"/>
          </w:tcPr>
          <w:p w14:paraId="143CF5DF" w14:textId="77777777" w:rsidR="00B50050" w:rsidRDefault="00B50050" w:rsidP="0088127C">
            <w:pPr>
              <w:pStyle w:val="OtherTableBody"/>
            </w:pPr>
          </w:p>
        </w:tc>
        <w:tc>
          <w:tcPr>
            <w:tcW w:w="600" w:type="dxa"/>
          </w:tcPr>
          <w:p w14:paraId="01B12A82" w14:textId="77777777" w:rsidR="00B50050" w:rsidRDefault="00B50050" w:rsidP="0088127C">
            <w:pPr>
              <w:pStyle w:val="OtherTableBody"/>
            </w:pPr>
            <w:r>
              <w:t>0224</w:t>
            </w:r>
          </w:p>
        </w:tc>
        <w:tc>
          <w:tcPr>
            <w:tcW w:w="900" w:type="dxa"/>
          </w:tcPr>
          <w:p w14:paraId="04B85D13" w14:textId="77777777" w:rsidR="00B50050" w:rsidRDefault="00B50050" w:rsidP="0088127C">
            <w:pPr>
              <w:pStyle w:val="OtherTableBody"/>
            </w:pPr>
            <w:r>
              <w:t>4.5.3.41</w:t>
            </w:r>
          </w:p>
        </w:tc>
      </w:tr>
      <w:tr w:rsidR="00B50050" w14:paraId="3FDD8DA1" w14:textId="77777777" w:rsidTr="00195548">
        <w:tc>
          <w:tcPr>
            <w:tcW w:w="3500" w:type="dxa"/>
          </w:tcPr>
          <w:p w14:paraId="7415A5D7" w14:textId="77777777" w:rsidR="00B50050" w:rsidRDefault="00B50050" w:rsidP="0088127C">
            <w:pPr>
              <w:pStyle w:val="OtherTableBody"/>
            </w:pPr>
            <w:r>
              <w:t>Transport Arrangement Responsibility</w:t>
            </w:r>
          </w:p>
        </w:tc>
        <w:tc>
          <w:tcPr>
            <w:tcW w:w="700" w:type="dxa"/>
          </w:tcPr>
          <w:p w14:paraId="7D88164F" w14:textId="77777777" w:rsidR="00B50050" w:rsidRDefault="00B50050" w:rsidP="0088127C">
            <w:pPr>
              <w:pStyle w:val="OtherTableBody"/>
            </w:pPr>
            <w:r>
              <w:t>01031</w:t>
            </w:r>
          </w:p>
        </w:tc>
        <w:tc>
          <w:tcPr>
            <w:tcW w:w="600" w:type="dxa"/>
          </w:tcPr>
          <w:p w14:paraId="68CCDE31" w14:textId="77777777" w:rsidR="00B50050" w:rsidRDefault="00B50050" w:rsidP="0088127C">
            <w:pPr>
              <w:pStyle w:val="OtherTableBody"/>
            </w:pPr>
            <w:r>
              <w:t>OBR</w:t>
            </w:r>
          </w:p>
        </w:tc>
        <w:tc>
          <w:tcPr>
            <w:tcW w:w="600" w:type="dxa"/>
          </w:tcPr>
          <w:p w14:paraId="1674E3A2" w14:textId="77777777" w:rsidR="00B50050" w:rsidRDefault="00B50050" w:rsidP="0088127C">
            <w:pPr>
              <w:pStyle w:val="OtherTableBody"/>
            </w:pPr>
            <w:r>
              <w:t>40</w:t>
            </w:r>
          </w:p>
        </w:tc>
        <w:tc>
          <w:tcPr>
            <w:tcW w:w="600" w:type="dxa"/>
          </w:tcPr>
          <w:p w14:paraId="1D4D6B8F" w14:textId="77777777" w:rsidR="00B50050" w:rsidRDefault="00B50050" w:rsidP="0088127C">
            <w:pPr>
              <w:pStyle w:val="OtherTableBody"/>
            </w:pPr>
            <w:r>
              <w:t>..</w:t>
            </w:r>
          </w:p>
        </w:tc>
        <w:tc>
          <w:tcPr>
            <w:tcW w:w="600" w:type="dxa"/>
          </w:tcPr>
          <w:p w14:paraId="3E241F25" w14:textId="77777777" w:rsidR="00B50050" w:rsidRDefault="00B50050" w:rsidP="0088127C">
            <w:pPr>
              <w:pStyle w:val="OtherTableBody"/>
            </w:pPr>
          </w:p>
        </w:tc>
        <w:tc>
          <w:tcPr>
            <w:tcW w:w="600" w:type="dxa"/>
          </w:tcPr>
          <w:p w14:paraId="0ACBB240" w14:textId="77777777" w:rsidR="00B50050" w:rsidRDefault="00B50050" w:rsidP="0088127C">
            <w:pPr>
              <w:pStyle w:val="OtherTableBody"/>
            </w:pPr>
            <w:r>
              <w:t>CWE</w:t>
            </w:r>
          </w:p>
        </w:tc>
        <w:tc>
          <w:tcPr>
            <w:tcW w:w="700" w:type="dxa"/>
          </w:tcPr>
          <w:p w14:paraId="4381F2A1" w14:textId="77777777" w:rsidR="00B50050" w:rsidRDefault="00B50050" w:rsidP="0088127C">
            <w:pPr>
              <w:pStyle w:val="OtherTableBody"/>
            </w:pPr>
          </w:p>
        </w:tc>
        <w:tc>
          <w:tcPr>
            <w:tcW w:w="600" w:type="dxa"/>
          </w:tcPr>
          <w:p w14:paraId="6B45D8DC" w14:textId="77777777" w:rsidR="00B50050" w:rsidRDefault="00B50050" w:rsidP="0088127C">
            <w:pPr>
              <w:pStyle w:val="OtherTableBody"/>
            </w:pPr>
            <w:r>
              <w:t>0620</w:t>
            </w:r>
          </w:p>
        </w:tc>
        <w:tc>
          <w:tcPr>
            <w:tcW w:w="900" w:type="dxa"/>
          </w:tcPr>
          <w:p w14:paraId="719D6FF9" w14:textId="77777777" w:rsidR="00B50050" w:rsidRDefault="00B50050" w:rsidP="0088127C">
            <w:pPr>
              <w:pStyle w:val="OtherTableBody"/>
            </w:pPr>
            <w:r>
              <w:t>4.5.3.40</w:t>
            </w:r>
          </w:p>
        </w:tc>
      </w:tr>
      <w:tr w:rsidR="00B50050" w14:paraId="3E152E6A" w14:textId="77777777" w:rsidTr="00195548">
        <w:tc>
          <w:tcPr>
            <w:tcW w:w="3500" w:type="dxa"/>
          </w:tcPr>
          <w:p w14:paraId="318F422A" w14:textId="77777777" w:rsidR="00B50050" w:rsidRDefault="00B50050" w:rsidP="0088127C">
            <w:pPr>
              <w:pStyle w:val="OtherTableBody"/>
            </w:pPr>
            <w:r>
              <w:t>Transport Logistics of Collected Sample *</w:t>
            </w:r>
          </w:p>
        </w:tc>
        <w:tc>
          <w:tcPr>
            <w:tcW w:w="700" w:type="dxa"/>
          </w:tcPr>
          <w:p w14:paraId="5FEA1594" w14:textId="77777777" w:rsidR="00B50050" w:rsidRDefault="00B50050" w:rsidP="0088127C">
            <w:pPr>
              <w:pStyle w:val="OtherTableBody"/>
            </w:pPr>
            <w:r>
              <w:t>01029</w:t>
            </w:r>
          </w:p>
        </w:tc>
        <w:tc>
          <w:tcPr>
            <w:tcW w:w="600" w:type="dxa"/>
          </w:tcPr>
          <w:p w14:paraId="324AC42E" w14:textId="77777777" w:rsidR="00B50050" w:rsidRDefault="00B50050" w:rsidP="0088127C">
            <w:pPr>
              <w:pStyle w:val="OtherTableBody"/>
            </w:pPr>
            <w:r>
              <w:t>OBR</w:t>
            </w:r>
          </w:p>
        </w:tc>
        <w:tc>
          <w:tcPr>
            <w:tcW w:w="600" w:type="dxa"/>
          </w:tcPr>
          <w:p w14:paraId="7954E463" w14:textId="77777777" w:rsidR="00B50050" w:rsidRDefault="00B50050" w:rsidP="0088127C">
            <w:pPr>
              <w:pStyle w:val="OtherTableBody"/>
            </w:pPr>
            <w:r>
              <w:t>38</w:t>
            </w:r>
          </w:p>
        </w:tc>
        <w:tc>
          <w:tcPr>
            <w:tcW w:w="600" w:type="dxa"/>
          </w:tcPr>
          <w:p w14:paraId="48CA9556" w14:textId="77777777" w:rsidR="00B50050" w:rsidRDefault="00B50050" w:rsidP="0088127C">
            <w:pPr>
              <w:pStyle w:val="OtherTableBody"/>
            </w:pPr>
            <w:r>
              <w:t>..</w:t>
            </w:r>
          </w:p>
        </w:tc>
        <w:tc>
          <w:tcPr>
            <w:tcW w:w="600" w:type="dxa"/>
          </w:tcPr>
          <w:p w14:paraId="1ECFE953" w14:textId="77777777" w:rsidR="00B50050" w:rsidRDefault="00B50050" w:rsidP="0088127C">
            <w:pPr>
              <w:pStyle w:val="OtherTableBody"/>
            </w:pPr>
          </w:p>
        </w:tc>
        <w:tc>
          <w:tcPr>
            <w:tcW w:w="600" w:type="dxa"/>
          </w:tcPr>
          <w:p w14:paraId="2936C9E7" w14:textId="77777777" w:rsidR="00B50050" w:rsidRDefault="00B50050" w:rsidP="0088127C">
            <w:pPr>
              <w:pStyle w:val="OtherTableBody"/>
            </w:pPr>
            <w:r>
              <w:t>CWE</w:t>
            </w:r>
          </w:p>
        </w:tc>
        <w:tc>
          <w:tcPr>
            <w:tcW w:w="700" w:type="dxa"/>
          </w:tcPr>
          <w:p w14:paraId="35EC77F6" w14:textId="77777777" w:rsidR="00B50050" w:rsidRDefault="00B50050" w:rsidP="0088127C">
            <w:pPr>
              <w:pStyle w:val="OtherTableBody"/>
            </w:pPr>
            <w:r>
              <w:t>Y</w:t>
            </w:r>
          </w:p>
        </w:tc>
        <w:tc>
          <w:tcPr>
            <w:tcW w:w="600" w:type="dxa"/>
          </w:tcPr>
          <w:p w14:paraId="4BC2F86D" w14:textId="77777777" w:rsidR="00B50050" w:rsidRDefault="00B50050" w:rsidP="0088127C">
            <w:pPr>
              <w:pStyle w:val="OtherTableBody"/>
            </w:pPr>
            <w:r>
              <w:t>0614</w:t>
            </w:r>
          </w:p>
        </w:tc>
        <w:tc>
          <w:tcPr>
            <w:tcW w:w="900" w:type="dxa"/>
          </w:tcPr>
          <w:p w14:paraId="11C14232" w14:textId="77777777" w:rsidR="00B50050" w:rsidRDefault="00B50050" w:rsidP="0088127C">
            <w:pPr>
              <w:pStyle w:val="OtherTableBody"/>
            </w:pPr>
            <w:r>
              <w:t>4.5.3.38</w:t>
            </w:r>
          </w:p>
        </w:tc>
      </w:tr>
      <w:tr w:rsidR="00B50050" w14:paraId="1C8151B4" w14:textId="77777777" w:rsidTr="00195548">
        <w:tc>
          <w:tcPr>
            <w:tcW w:w="3500" w:type="dxa"/>
          </w:tcPr>
          <w:p w14:paraId="4DA25F77" w14:textId="77777777" w:rsidR="00B50050" w:rsidRDefault="00B50050" w:rsidP="0088127C">
            <w:pPr>
              <w:pStyle w:val="OtherTableBody"/>
            </w:pPr>
            <w:r>
              <w:t>Transport Temperature</w:t>
            </w:r>
          </w:p>
        </w:tc>
        <w:tc>
          <w:tcPr>
            <w:tcW w:w="700" w:type="dxa"/>
          </w:tcPr>
          <w:p w14:paraId="69353298" w14:textId="77777777" w:rsidR="00B50050" w:rsidRDefault="00B50050" w:rsidP="0088127C">
            <w:pPr>
              <w:pStyle w:val="OtherTableBody"/>
            </w:pPr>
            <w:r>
              <w:t>03383</w:t>
            </w:r>
          </w:p>
        </w:tc>
        <w:tc>
          <w:tcPr>
            <w:tcW w:w="600" w:type="dxa"/>
          </w:tcPr>
          <w:p w14:paraId="38E2CD4E" w14:textId="77777777" w:rsidR="00B50050" w:rsidRDefault="00B50050" w:rsidP="0088127C">
            <w:pPr>
              <w:pStyle w:val="OtherTableBody"/>
            </w:pPr>
            <w:r>
              <w:t>BUI</w:t>
            </w:r>
          </w:p>
        </w:tc>
        <w:tc>
          <w:tcPr>
            <w:tcW w:w="600" w:type="dxa"/>
          </w:tcPr>
          <w:p w14:paraId="6FEB0C3D" w14:textId="77777777" w:rsidR="00B50050" w:rsidRDefault="00B50050" w:rsidP="0088127C">
            <w:pPr>
              <w:pStyle w:val="OtherTableBody"/>
            </w:pPr>
            <w:r>
              <w:t>11</w:t>
            </w:r>
          </w:p>
        </w:tc>
        <w:tc>
          <w:tcPr>
            <w:tcW w:w="600" w:type="dxa"/>
          </w:tcPr>
          <w:p w14:paraId="2741775F" w14:textId="77777777" w:rsidR="00B50050" w:rsidRDefault="00B50050" w:rsidP="0088127C">
            <w:pPr>
              <w:pStyle w:val="OtherTableBody"/>
            </w:pPr>
            <w:r>
              <w:t>..</w:t>
            </w:r>
          </w:p>
        </w:tc>
        <w:tc>
          <w:tcPr>
            <w:tcW w:w="600" w:type="dxa"/>
          </w:tcPr>
          <w:p w14:paraId="158D510E" w14:textId="77777777" w:rsidR="00B50050" w:rsidRDefault="00B50050" w:rsidP="0088127C">
            <w:pPr>
              <w:pStyle w:val="OtherTableBody"/>
            </w:pPr>
          </w:p>
        </w:tc>
        <w:tc>
          <w:tcPr>
            <w:tcW w:w="600" w:type="dxa"/>
          </w:tcPr>
          <w:p w14:paraId="696B3BE2" w14:textId="77777777" w:rsidR="00B50050" w:rsidRDefault="00B50050" w:rsidP="0088127C">
            <w:pPr>
              <w:pStyle w:val="OtherTableBody"/>
            </w:pPr>
            <w:r>
              <w:t>NR</w:t>
            </w:r>
          </w:p>
        </w:tc>
        <w:tc>
          <w:tcPr>
            <w:tcW w:w="700" w:type="dxa"/>
          </w:tcPr>
          <w:p w14:paraId="51E536F9" w14:textId="77777777" w:rsidR="00B50050" w:rsidRDefault="00B50050" w:rsidP="0088127C">
            <w:pPr>
              <w:pStyle w:val="OtherTableBody"/>
            </w:pPr>
          </w:p>
        </w:tc>
        <w:tc>
          <w:tcPr>
            <w:tcW w:w="600" w:type="dxa"/>
          </w:tcPr>
          <w:p w14:paraId="617AE18C" w14:textId="77777777" w:rsidR="00B50050" w:rsidRDefault="00B50050" w:rsidP="0088127C">
            <w:pPr>
              <w:pStyle w:val="OtherTableBody"/>
            </w:pPr>
          </w:p>
        </w:tc>
        <w:tc>
          <w:tcPr>
            <w:tcW w:w="900" w:type="dxa"/>
          </w:tcPr>
          <w:p w14:paraId="422B91B3" w14:textId="77777777" w:rsidR="00B50050" w:rsidRDefault="00B50050" w:rsidP="0088127C">
            <w:pPr>
              <w:pStyle w:val="OtherTableBody"/>
            </w:pPr>
            <w:r>
              <w:t>4.17.2.11</w:t>
            </w:r>
          </w:p>
        </w:tc>
      </w:tr>
      <w:tr w:rsidR="00B50050" w14:paraId="083F8ADC" w14:textId="77777777" w:rsidTr="00195548">
        <w:tc>
          <w:tcPr>
            <w:tcW w:w="3500" w:type="dxa"/>
          </w:tcPr>
          <w:p w14:paraId="2828196B" w14:textId="77777777" w:rsidR="00B50050" w:rsidRDefault="00B50050" w:rsidP="0088127C">
            <w:pPr>
              <w:pStyle w:val="OtherTableBody"/>
            </w:pPr>
            <w:r>
              <w:t>Transport Temperature Units</w:t>
            </w:r>
          </w:p>
        </w:tc>
        <w:tc>
          <w:tcPr>
            <w:tcW w:w="700" w:type="dxa"/>
          </w:tcPr>
          <w:p w14:paraId="2563EC19" w14:textId="77777777" w:rsidR="00B50050" w:rsidRDefault="00B50050" w:rsidP="0088127C">
            <w:pPr>
              <w:pStyle w:val="OtherTableBody"/>
            </w:pPr>
            <w:r>
              <w:t>03384</w:t>
            </w:r>
          </w:p>
        </w:tc>
        <w:tc>
          <w:tcPr>
            <w:tcW w:w="600" w:type="dxa"/>
          </w:tcPr>
          <w:p w14:paraId="056546D7" w14:textId="77777777" w:rsidR="00B50050" w:rsidRDefault="00B50050" w:rsidP="0088127C">
            <w:pPr>
              <w:pStyle w:val="OtherTableBody"/>
            </w:pPr>
            <w:r>
              <w:t>BUI</w:t>
            </w:r>
          </w:p>
        </w:tc>
        <w:tc>
          <w:tcPr>
            <w:tcW w:w="600" w:type="dxa"/>
          </w:tcPr>
          <w:p w14:paraId="195B4BB9" w14:textId="77777777" w:rsidR="00B50050" w:rsidRDefault="00B50050" w:rsidP="0088127C">
            <w:pPr>
              <w:pStyle w:val="OtherTableBody"/>
            </w:pPr>
            <w:r>
              <w:t>12</w:t>
            </w:r>
          </w:p>
        </w:tc>
        <w:tc>
          <w:tcPr>
            <w:tcW w:w="600" w:type="dxa"/>
          </w:tcPr>
          <w:p w14:paraId="5E74B2B9" w14:textId="77777777" w:rsidR="00B50050" w:rsidRDefault="00B50050" w:rsidP="0088127C">
            <w:pPr>
              <w:pStyle w:val="OtherTableBody"/>
            </w:pPr>
            <w:r>
              <w:t>..</w:t>
            </w:r>
          </w:p>
        </w:tc>
        <w:tc>
          <w:tcPr>
            <w:tcW w:w="600" w:type="dxa"/>
          </w:tcPr>
          <w:p w14:paraId="3DF95E17" w14:textId="77777777" w:rsidR="00B50050" w:rsidRDefault="00B50050" w:rsidP="0088127C">
            <w:pPr>
              <w:pStyle w:val="OtherTableBody"/>
            </w:pPr>
          </w:p>
        </w:tc>
        <w:tc>
          <w:tcPr>
            <w:tcW w:w="600" w:type="dxa"/>
          </w:tcPr>
          <w:p w14:paraId="229B6E00" w14:textId="77777777" w:rsidR="00B50050" w:rsidRDefault="00B50050" w:rsidP="0088127C">
            <w:pPr>
              <w:pStyle w:val="OtherTableBody"/>
            </w:pPr>
            <w:r>
              <w:t>CNE</w:t>
            </w:r>
          </w:p>
        </w:tc>
        <w:tc>
          <w:tcPr>
            <w:tcW w:w="700" w:type="dxa"/>
          </w:tcPr>
          <w:p w14:paraId="3FD7C114" w14:textId="77777777" w:rsidR="00B50050" w:rsidRDefault="00B50050" w:rsidP="0088127C">
            <w:pPr>
              <w:pStyle w:val="OtherTableBody"/>
            </w:pPr>
          </w:p>
        </w:tc>
        <w:tc>
          <w:tcPr>
            <w:tcW w:w="600" w:type="dxa"/>
          </w:tcPr>
          <w:p w14:paraId="5316F641" w14:textId="77777777" w:rsidR="00B50050" w:rsidRDefault="00B50050" w:rsidP="0088127C">
            <w:pPr>
              <w:pStyle w:val="OtherTableBody"/>
            </w:pPr>
            <w:r>
              <w:t>0931</w:t>
            </w:r>
          </w:p>
        </w:tc>
        <w:tc>
          <w:tcPr>
            <w:tcW w:w="900" w:type="dxa"/>
          </w:tcPr>
          <w:p w14:paraId="32F1FB39" w14:textId="77777777" w:rsidR="00B50050" w:rsidRDefault="00B50050" w:rsidP="0088127C">
            <w:pPr>
              <w:pStyle w:val="OtherTableBody"/>
            </w:pPr>
            <w:r>
              <w:t>4.17.2.12</w:t>
            </w:r>
          </w:p>
        </w:tc>
      </w:tr>
      <w:tr w:rsidR="00B50050" w14:paraId="3A5DB186" w14:textId="77777777" w:rsidTr="00195548">
        <w:tc>
          <w:tcPr>
            <w:tcW w:w="3500" w:type="dxa"/>
          </w:tcPr>
          <w:p w14:paraId="08BEC289" w14:textId="77777777" w:rsidR="00B50050" w:rsidRDefault="00B50050" w:rsidP="0088127C">
            <w:pPr>
              <w:pStyle w:val="OtherTableBody"/>
            </w:pPr>
            <w:r>
              <w:t>Transportation Mode</w:t>
            </w:r>
          </w:p>
        </w:tc>
        <w:tc>
          <w:tcPr>
            <w:tcW w:w="700" w:type="dxa"/>
          </w:tcPr>
          <w:p w14:paraId="1939C67B" w14:textId="77777777" w:rsidR="00B50050" w:rsidRDefault="00B50050" w:rsidP="0088127C">
            <w:pPr>
              <w:pStyle w:val="OtherTableBody"/>
            </w:pPr>
            <w:r>
              <w:t>00262</w:t>
            </w:r>
          </w:p>
        </w:tc>
        <w:tc>
          <w:tcPr>
            <w:tcW w:w="600" w:type="dxa"/>
          </w:tcPr>
          <w:p w14:paraId="588025D0" w14:textId="77777777" w:rsidR="00B50050" w:rsidRDefault="00B50050" w:rsidP="0088127C">
            <w:pPr>
              <w:pStyle w:val="OtherTableBody"/>
            </w:pPr>
            <w:r>
              <w:t>OBR</w:t>
            </w:r>
          </w:p>
        </w:tc>
        <w:tc>
          <w:tcPr>
            <w:tcW w:w="600" w:type="dxa"/>
          </w:tcPr>
          <w:p w14:paraId="47378131" w14:textId="77777777" w:rsidR="00B50050" w:rsidRDefault="00B50050" w:rsidP="0088127C">
            <w:pPr>
              <w:pStyle w:val="OtherTableBody"/>
            </w:pPr>
            <w:r>
              <w:t>30</w:t>
            </w:r>
          </w:p>
        </w:tc>
        <w:tc>
          <w:tcPr>
            <w:tcW w:w="600" w:type="dxa"/>
          </w:tcPr>
          <w:p w14:paraId="37640C78" w14:textId="77777777" w:rsidR="00B50050" w:rsidRDefault="00B50050" w:rsidP="0088127C">
            <w:pPr>
              <w:pStyle w:val="OtherTableBody"/>
            </w:pPr>
            <w:r>
              <w:t>4..4</w:t>
            </w:r>
          </w:p>
        </w:tc>
        <w:tc>
          <w:tcPr>
            <w:tcW w:w="600" w:type="dxa"/>
          </w:tcPr>
          <w:p w14:paraId="143F1F01" w14:textId="77777777" w:rsidR="00B50050" w:rsidRDefault="00B50050" w:rsidP="0088127C">
            <w:pPr>
              <w:pStyle w:val="OtherTableBody"/>
            </w:pPr>
          </w:p>
        </w:tc>
        <w:tc>
          <w:tcPr>
            <w:tcW w:w="600" w:type="dxa"/>
          </w:tcPr>
          <w:p w14:paraId="549520CF" w14:textId="77777777" w:rsidR="00B50050" w:rsidRDefault="00B50050" w:rsidP="0088127C">
            <w:pPr>
              <w:pStyle w:val="OtherTableBody"/>
            </w:pPr>
            <w:r>
              <w:t>ID</w:t>
            </w:r>
          </w:p>
        </w:tc>
        <w:tc>
          <w:tcPr>
            <w:tcW w:w="700" w:type="dxa"/>
          </w:tcPr>
          <w:p w14:paraId="78188EEC" w14:textId="77777777" w:rsidR="00B50050" w:rsidRDefault="00B50050" w:rsidP="0088127C">
            <w:pPr>
              <w:pStyle w:val="OtherTableBody"/>
            </w:pPr>
          </w:p>
        </w:tc>
        <w:tc>
          <w:tcPr>
            <w:tcW w:w="600" w:type="dxa"/>
          </w:tcPr>
          <w:p w14:paraId="612FD8E3" w14:textId="77777777" w:rsidR="00B50050" w:rsidRDefault="00B50050" w:rsidP="0088127C">
            <w:pPr>
              <w:pStyle w:val="OtherTableBody"/>
            </w:pPr>
            <w:r>
              <w:t>0124</w:t>
            </w:r>
          </w:p>
        </w:tc>
        <w:tc>
          <w:tcPr>
            <w:tcW w:w="900" w:type="dxa"/>
          </w:tcPr>
          <w:p w14:paraId="03A05EB3" w14:textId="77777777" w:rsidR="00B50050" w:rsidRDefault="00B50050" w:rsidP="0088127C">
            <w:pPr>
              <w:pStyle w:val="OtherTableBody"/>
            </w:pPr>
            <w:r>
              <w:t>4.5.3.30</w:t>
            </w:r>
          </w:p>
        </w:tc>
      </w:tr>
      <w:tr w:rsidR="00B50050" w14:paraId="2DB94D41" w14:textId="77777777" w:rsidTr="00195548">
        <w:tc>
          <w:tcPr>
            <w:tcW w:w="3500" w:type="dxa"/>
          </w:tcPr>
          <w:p w14:paraId="377039DF" w14:textId="77777777" w:rsidR="00B50050" w:rsidRDefault="00B50050" w:rsidP="0088127C">
            <w:pPr>
              <w:pStyle w:val="OtherTableBody"/>
            </w:pPr>
            <w:r>
              <w:t>Tray Identifier</w:t>
            </w:r>
          </w:p>
        </w:tc>
        <w:tc>
          <w:tcPr>
            <w:tcW w:w="700" w:type="dxa"/>
          </w:tcPr>
          <w:p w14:paraId="6768F1D5" w14:textId="77777777" w:rsidR="00B50050" w:rsidRDefault="00B50050" w:rsidP="0088127C">
            <w:pPr>
              <w:pStyle w:val="OtherTableBody"/>
            </w:pPr>
            <w:r>
              <w:t>01340</w:t>
            </w:r>
          </w:p>
        </w:tc>
        <w:tc>
          <w:tcPr>
            <w:tcW w:w="600" w:type="dxa"/>
          </w:tcPr>
          <w:p w14:paraId="40125FB5" w14:textId="77777777" w:rsidR="00B50050" w:rsidRDefault="00B50050" w:rsidP="0088127C">
            <w:pPr>
              <w:pStyle w:val="OtherTableBody"/>
            </w:pPr>
            <w:r>
              <w:t>SAC</w:t>
            </w:r>
          </w:p>
        </w:tc>
        <w:tc>
          <w:tcPr>
            <w:tcW w:w="600" w:type="dxa"/>
          </w:tcPr>
          <w:p w14:paraId="1BEE68BD" w14:textId="77777777" w:rsidR="00B50050" w:rsidRDefault="00B50050" w:rsidP="0088127C">
            <w:pPr>
              <w:pStyle w:val="OtherTableBody"/>
            </w:pPr>
            <w:r>
              <w:t>13</w:t>
            </w:r>
          </w:p>
        </w:tc>
        <w:tc>
          <w:tcPr>
            <w:tcW w:w="600" w:type="dxa"/>
          </w:tcPr>
          <w:p w14:paraId="2434E72A" w14:textId="77777777" w:rsidR="00B50050" w:rsidRDefault="00B50050" w:rsidP="0088127C">
            <w:pPr>
              <w:pStyle w:val="OtherTableBody"/>
            </w:pPr>
            <w:r>
              <w:t>..</w:t>
            </w:r>
          </w:p>
        </w:tc>
        <w:tc>
          <w:tcPr>
            <w:tcW w:w="600" w:type="dxa"/>
          </w:tcPr>
          <w:p w14:paraId="1C94FB32" w14:textId="77777777" w:rsidR="00B50050" w:rsidRDefault="00B50050" w:rsidP="0088127C">
            <w:pPr>
              <w:pStyle w:val="OtherTableBody"/>
            </w:pPr>
          </w:p>
        </w:tc>
        <w:tc>
          <w:tcPr>
            <w:tcW w:w="600" w:type="dxa"/>
          </w:tcPr>
          <w:p w14:paraId="1A7564D7" w14:textId="77777777" w:rsidR="00B50050" w:rsidRDefault="00B50050" w:rsidP="0088127C">
            <w:pPr>
              <w:pStyle w:val="OtherTableBody"/>
            </w:pPr>
            <w:r>
              <w:t>EI</w:t>
            </w:r>
          </w:p>
        </w:tc>
        <w:tc>
          <w:tcPr>
            <w:tcW w:w="700" w:type="dxa"/>
          </w:tcPr>
          <w:p w14:paraId="24AA3E02" w14:textId="77777777" w:rsidR="00B50050" w:rsidRDefault="00B50050" w:rsidP="0088127C">
            <w:pPr>
              <w:pStyle w:val="OtherTableBody"/>
            </w:pPr>
          </w:p>
        </w:tc>
        <w:tc>
          <w:tcPr>
            <w:tcW w:w="600" w:type="dxa"/>
          </w:tcPr>
          <w:p w14:paraId="3219AB85" w14:textId="77777777" w:rsidR="00B50050" w:rsidRDefault="00B50050" w:rsidP="0088127C">
            <w:pPr>
              <w:pStyle w:val="OtherTableBody"/>
            </w:pPr>
          </w:p>
        </w:tc>
        <w:tc>
          <w:tcPr>
            <w:tcW w:w="900" w:type="dxa"/>
          </w:tcPr>
          <w:p w14:paraId="1DD5CA29" w14:textId="77777777" w:rsidR="00B50050" w:rsidRDefault="00B50050" w:rsidP="0088127C">
            <w:pPr>
              <w:pStyle w:val="OtherTableBody"/>
            </w:pPr>
            <w:r>
              <w:t>13.4.3.13</w:t>
            </w:r>
          </w:p>
        </w:tc>
      </w:tr>
      <w:tr w:rsidR="00B50050" w14:paraId="21186C09" w14:textId="77777777" w:rsidTr="00195548">
        <w:tc>
          <w:tcPr>
            <w:tcW w:w="3500" w:type="dxa"/>
          </w:tcPr>
          <w:p w14:paraId="38D57F98" w14:textId="77777777" w:rsidR="00B50050" w:rsidRDefault="00B50050" w:rsidP="0088127C">
            <w:pPr>
              <w:pStyle w:val="OtherTableBody"/>
            </w:pPr>
            <w:r>
              <w:t>Tray Type</w:t>
            </w:r>
          </w:p>
        </w:tc>
        <w:tc>
          <w:tcPr>
            <w:tcW w:w="700" w:type="dxa"/>
          </w:tcPr>
          <w:p w14:paraId="718CC0E8" w14:textId="77777777" w:rsidR="00B50050" w:rsidRDefault="00B50050" w:rsidP="0088127C">
            <w:pPr>
              <w:pStyle w:val="OtherTableBody"/>
            </w:pPr>
            <w:r>
              <w:t>00273</w:t>
            </w:r>
          </w:p>
        </w:tc>
        <w:tc>
          <w:tcPr>
            <w:tcW w:w="600" w:type="dxa"/>
          </w:tcPr>
          <w:p w14:paraId="3FD18A8E" w14:textId="77777777" w:rsidR="00B50050" w:rsidRDefault="00B50050" w:rsidP="0088127C">
            <w:pPr>
              <w:pStyle w:val="OtherTableBody"/>
            </w:pPr>
            <w:r>
              <w:t>ODT</w:t>
            </w:r>
          </w:p>
        </w:tc>
        <w:tc>
          <w:tcPr>
            <w:tcW w:w="600" w:type="dxa"/>
          </w:tcPr>
          <w:p w14:paraId="64BD303E" w14:textId="77777777" w:rsidR="00B50050" w:rsidRDefault="00B50050" w:rsidP="0088127C">
            <w:pPr>
              <w:pStyle w:val="OtherTableBody"/>
            </w:pPr>
            <w:r>
              <w:t>1</w:t>
            </w:r>
          </w:p>
        </w:tc>
        <w:tc>
          <w:tcPr>
            <w:tcW w:w="600" w:type="dxa"/>
          </w:tcPr>
          <w:p w14:paraId="48F09F60" w14:textId="77777777" w:rsidR="00B50050" w:rsidRDefault="00B50050" w:rsidP="0088127C">
            <w:pPr>
              <w:pStyle w:val="OtherTableBody"/>
            </w:pPr>
            <w:r>
              <w:t>..</w:t>
            </w:r>
          </w:p>
        </w:tc>
        <w:tc>
          <w:tcPr>
            <w:tcW w:w="600" w:type="dxa"/>
          </w:tcPr>
          <w:p w14:paraId="521F1272" w14:textId="77777777" w:rsidR="00B50050" w:rsidRDefault="00B50050" w:rsidP="0088127C">
            <w:pPr>
              <w:pStyle w:val="OtherTableBody"/>
            </w:pPr>
          </w:p>
        </w:tc>
        <w:tc>
          <w:tcPr>
            <w:tcW w:w="600" w:type="dxa"/>
          </w:tcPr>
          <w:p w14:paraId="0D1380D3" w14:textId="77777777" w:rsidR="00B50050" w:rsidRDefault="00B50050" w:rsidP="0088127C">
            <w:pPr>
              <w:pStyle w:val="OtherTableBody"/>
            </w:pPr>
            <w:r>
              <w:t>CWE</w:t>
            </w:r>
          </w:p>
        </w:tc>
        <w:tc>
          <w:tcPr>
            <w:tcW w:w="700" w:type="dxa"/>
          </w:tcPr>
          <w:p w14:paraId="4041D739" w14:textId="77777777" w:rsidR="00B50050" w:rsidRDefault="00B50050" w:rsidP="0088127C">
            <w:pPr>
              <w:pStyle w:val="OtherTableBody"/>
            </w:pPr>
          </w:p>
        </w:tc>
        <w:tc>
          <w:tcPr>
            <w:tcW w:w="600" w:type="dxa"/>
          </w:tcPr>
          <w:p w14:paraId="38EA84DE" w14:textId="77777777" w:rsidR="00B50050" w:rsidRDefault="00B50050" w:rsidP="0088127C">
            <w:pPr>
              <w:pStyle w:val="OtherTableBody"/>
            </w:pPr>
            <w:r>
              <w:t>0160</w:t>
            </w:r>
          </w:p>
        </w:tc>
        <w:tc>
          <w:tcPr>
            <w:tcW w:w="900" w:type="dxa"/>
          </w:tcPr>
          <w:p w14:paraId="17F8065A" w14:textId="77777777" w:rsidR="00B50050" w:rsidRDefault="00B50050" w:rsidP="0088127C">
            <w:pPr>
              <w:pStyle w:val="OtherTableBody"/>
            </w:pPr>
            <w:r>
              <w:t>4.8.2.1</w:t>
            </w:r>
          </w:p>
        </w:tc>
      </w:tr>
      <w:tr w:rsidR="00B50050" w14:paraId="2FD3D747" w14:textId="77777777" w:rsidTr="00195548">
        <w:tc>
          <w:tcPr>
            <w:tcW w:w="3500" w:type="dxa"/>
          </w:tcPr>
          <w:p w14:paraId="40F557BB" w14:textId="77777777" w:rsidR="00B50050" w:rsidRDefault="00B50050" w:rsidP="0088127C">
            <w:pPr>
              <w:pStyle w:val="OtherTableBody"/>
            </w:pPr>
            <w:r>
              <w:t>Tray Type - SAC</w:t>
            </w:r>
          </w:p>
        </w:tc>
        <w:tc>
          <w:tcPr>
            <w:tcW w:w="700" w:type="dxa"/>
          </w:tcPr>
          <w:p w14:paraId="1F337F32" w14:textId="77777777" w:rsidR="00B50050" w:rsidRDefault="00B50050" w:rsidP="0088127C">
            <w:pPr>
              <w:pStyle w:val="OtherTableBody"/>
            </w:pPr>
            <w:r>
              <w:t>01339</w:t>
            </w:r>
          </w:p>
        </w:tc>
        <w:tc>
          <w:tcPr>
            <w:tcW w:w="600" w:type="dxa"/>
          </w:tcPr>
          <w:p w14:paraId="15A367F9" w14:textId="77777777" w:rsidR="00B50050" w:rsidRDefault="00B50050" w:rsidP="0088127C">
            <w:pPr>
              <w:pStyle w:val="OtherTableBody"/>
            </w:pPr>
            <w:r>
              <w:t>SAC</w:t>
            </w:r>
          </w:p>
        </w:tc>
        <w:tc>
          <w:tcPr>
            <w:tcW w:w="600" w:type="dxa"/>
          </w:tcPr>
          <w:p w14:paraId="38D887E2" w14:textId="77777777" w:rsidR="00B50050" w:rsidRDefault="00B50050" w:rsidP="0088127C">
            <w:pPr>
              <w:pStyle w:val="OtherTableBody"/>
            </w:pPr>
            <w:r>
              <w:t>12</w:t>
            </w:r>
          </w:p>
        </w:tc>
        <w:tc>
          <w:tcPr>
            <w:tcW w:w="600" w:type="dxa"/>
          </w:tcPr>
          <w:p w14:paraId="65E1CD6E" w14:textId="77777777" w:rsidR="00B50050" w:rsidRDefault="00B50050" w:rsidP="0088127C">
            <w:pPr>
              <w:pStyle w:val="OtherTableBody"/>
            </w:pPr>
            <w:r>
              <w:t>..</w:t>
            </w:r>
          </w:p>
        </w:tc>
        <w:tc>
          <w:tcPr>
            <w:tcW w:w="600" w:type="dxa"/>
          </w:tcPr>
          <w:p w14:paraId="2292D71E" w14:textId="77777777" w:rsidR="00B50050" w:rsidRDefault="00B50050" w:rsidP="0088127C">
            <w:pPr>
              <w:pStyle w:val="OtherTableBody"/>
            </w:pPr>
          </w:p>
        </w:tc>
        <w:tc>
          <w:tcPr>
            <w:tcW w:w="600" w:type="dxa"/>
          </w:tcPr>
          <w:p w14:paraId="765371C9" w14:textId="77777777" w:rsidR="00B50050" w:rsidRDefault="00B50050" w:rsidP="0088127C">
            <w:pPr>
              <w:pStyle w:val="OtherTableBody"/>
            </w:pPr>
            <w:r>
              <w:t>CWE</w:t>
            </w:r>
          </w:p>
        </w:tc>
        <w:tc>
          <w:tcPr>
            <w:tcW w:w="700" w:type="dxa"/>
          </w:tcPr>
          <w:p w14:paraId="7A412EB1" w14:textId="77777777" w:rsidR="00B50050" w:rsidRDefault="00B50050" w:rsidP="0088127C">
            <w:pPr>
              <w:pStyle w:val="OtherTableBody"/>
            </w:pPr>
          </w:p>
        </w:tc>
        <w:tc>
          <w:tcPr>
            <w:tcW w:w="600" w:type="dxa"/>
          </w:tcPr>
          <w:p w14:paraId="31A9341D" w14:textId="77777777" w:rsidR="00B50050" w:rsidRDefault="00B50050" w:rsidP="0088127C">
            <w:pPr>
              <w:pStyle w:val="OtherTableBody"/>
            </w:pPr>
            <w:r>
              <w:t>0379</w:t>
            </w:r>
          </w:p>
        </w:tc>
        <w:tc>
          <w:tcPr>
            <w:tcW w:w="900" w:type="dxa"/>
          </w:tcPr>
          <w:p w14:paraId="43410118" w14:textId="77777777" w:rsidR="00B50050" w:rsidRDefault="00B50050" w:rsidP="0088127C">
            <w:pPr>
              <w:pStyle w:val="OtherTableBody"/>
            </w:pPr>
            <w:r>
              <w:t>13.4.3.12</w:t>
            </w:r>
          </w:p>
        </w:tc>
      </w:tr>
      <w:tr w:rsidR="00B50050" w14:paraId="0D1A0334" w14:textId="77777777" w:rsidTr="00195548">
        <w:tc>
          <w:tcPr>
            <w:tcW w:w="3500" w:type="dxa"/>
          </w:tcPr>
          <w:p w14:paraId="6CF6854C" w14:textId="77777777" w:rsidR="00B50050" w:rsidRDefault="00B50050" w:rsidP="0088127C">
            <w:pPr>
              <w:pStyle w:val="OtherTableBody"/>
            </w:pPr>
            <w:r>
              <w:t>Treating Organizational Unit</w:t>
            </w:r>
          </w:p>
        </w:tc>
        <w:tc>
          <w:tcPr>
            <w:tcW w:w="700" w:type="dxa"/>
          </w:tcPr>
          <w:p w14:paraId="4864B1E4" w14:textId="77777777" w:rsidR="00B50050" w:rsidRDefault="00B50050" w:rsidP="0088127C">
            <w:pPr>
              <w:pStyle w:val="OtherTableBody"/>
            </w:pPr>
            <w:r>
              <w:t>02371</w:t>
            </w:r>
          </w:p>
        </w:tc>
        <w:tc>
          <w:tcPr>
            <w:tcW w:w="600" w:type="dxa"/>
          </w:tcPr>
          <w:p w14:paraId="5A094647" w14:textId="77777777" w:rsidR="00B50050" w:rsidRDefault="00B50050" w:rsidP="0088127C">
            <w:pPr>
              <w:pStyle w:val="OtherTableBody"/>
            </w:pPr>
            <w:r>
              <w:t>PR1</w:t>
            </w:r>
          </w:p>
        </w:tc>
        <w:tc>
          <w:tcPr>
            <w:tcW w:w="600" w:type="dxa"/>
          </w:tcPr>
          <w:p w14:paraId="30D9F274" w14:textId="77777777" w:rsidR="00B50050" w:rsidRDefault="00B50050" w:rsidP="0088127C">
            <w:pPr>
              <w:pStyle w:val="OtherTableBody"/>
            </w:pPr>
            <w:r>
              <w:t>23</w:t>
            </w:r>
          </w:p>
        </w:tc>
        <w:tc>
          <w:tcPr>
            <w:tcW w:w="600" w:type="dxa"/>
          </w:tcPr>
          <w:p w14:paraId="34370BC1" w14:textId="77777777" w:rsidR="00B50050" w:rsidRDefault="00B50050" w:rsidP="0088127C">
            <w:pPr>
              <w:pStyle w:val="OtherTableBody"/>
            </w:pPr>
            <w:r>
              <w:t>..</w:t>
            </w:r>
          </w:p>
        </w:tc>
        <w:tc>
          <w:tcPr>
            <w:tcW w:w="600" w:type="dxa"/>
          </w:tcPr>
          <w:p w14:paraId="3ECACD1F" w14:textId="77777777" w:rsidR="00B50050" w:rsidRDefault="00B50050" w:rsidP="0088127C">
            <w:pPr>
              <w:pStyle w:val="OtherTableBody"/>
            </w:pPr>
          </w:p>
        </w:tc>
        <w:tc>
          <w:tcPr>
            <w:tcW w:w="600" w:type="dxa"/>
          </w:tcPr>
          <w:p w14:paraId="052BE838" w14:textId="77777777" w:rsidR="00B50050" w:rsidRDefault="00B50050" w:rsidP="0088127C">
            <w:pPr>
              <w:pStyle w:val="OtherTableBody"/>
            </w:pPr>
            <w:r>
              <w:t>PL</w:t>
            </w:r>
          </w:p>
        </w:tc>
        <w:tc>
          <w:tcPr>
            <w:tcW w:w="700" w:type="dxa"/>
          </w:tcPr>
          <w:p w14:paraId="00786A8A" w14:textId="77777777" w:rsidR="00B50050" w:rsidRDefault="00B50050" w:rsidP="0088127C">
            <w:pPr>
              <w:pStyle w:val="OtherTableBody"/>
            </w:pPr>
            <w:r>
              <w:t>Y</w:t>
            </w:r>
          </w:p>
        </w:tc>
        <w:tc>
          <w:tcPr>
            <w:tcW w:w="600" w:type="dxa"/>
          </w:tcPr>
          <w:p w14:paraId="269BDA78" w14:textId="77777777" w:rsidR="00B50050" w:rsidRDefault="00B50050" w:rsidP="0088127C">
            <w:pPr>
              <w:pStyle w:val="OtherTableBody"/>
            </w:pPr>
          </w:p>
        </w:tc>
        <w:tc>
          <w:tcPr>
            <w:tcW w:w="900" w:type="dxa"/>
          </w:tcPr>
          <w:p w14:paraId="4418F91F" w14:textId="77777777" w:rsidR="00B50050" w:rsidRDefault="00B50050" w:rsidP="0088127C">
            <w:pPr>
              <w:pStyle w:val="OtherTableBody"/>
            </w:pPr>
            <w:r>
              <w:t>6.5.4.23</w:t>
            </w:r>
          </w:p>
        </w:tc>
      </w:tr>
      <w:tr w:rsidR="00B50050" w14:paraId="342AF70B" w14:textId="77777777" w:rsidTr="00195548">
        <w:tc>
          <w:tcPr>
            <w:tcW w:w="3500" w:type="dxa"/>
          </w:tcPr>
          <w:p w14:paraId="39F99119" w14:textId="77777777" w:rsidR="00B50050" w:rsidRDefault="00B50050" w:rsidP="0088127C">
            <w:pPr>
              <w:pStyle w:val="OtherTableBody"/>
            </w:pPr>
            <w:r>
              <w:t>Treatment</w:t>
            </w:r>
          </w:p>
        </w:tc>
        <w:tc>
          <w:tcPr>
            <w:tcW w:w="700" w:type="dxa"/>
          </w:tcPr>
          <w:p w14:paraId="36403031" w14:textId="77777777" w:rsidR="00B50050" w:rsidRDefault="00B50050" w:rsidP="0088127C">
            <w:pPr>
              <w:pStyle w:val="OtherTableBody"/>
            </w:pPr>
            <w:r>
              <w:t>01357</w:t>
            </w:r>
          </w:p>
        </w:tc>
        <w:tc>
          <w:tcPr>
            <w:tcW w:w="600" w:type="dxa"/>
          </w:tcPr>
          <w:p w14:paraId="5785A5E9" w14:textId="77777777" w:rsidR="00B50050" w:rsidRDefault="00B50050" w:rsidP="0088127C">
            <w:pPr>
              <w:pStyle w:val="OtherTableBody"/>
            </w:pPr>
            <w:r>
              <w:t>SAC</w:t>
            </w:r>
          </w:p>
        </w:tc>
        <w:tc>
          <w:tcPr>
            <w:tcW w:w="600" w:type="dxa"/>
          </w:tcPr>
          <w:p w14:paraId="3D3ABAE1" w14:textId="77777777" w:rsidR="00B50050" w:rsidRDefault="00B50050" w:rsidP="0088127C">
            <w:pPr>
              <w:pStyle w:val="OtherTableBody"/>
            </w:pPr>
            <w:r>
              <w:t>30</w:t>
            </w:r>
          </w:p>
        </w:tc>
        <w:tc>
          <w:tcPr>
            <w:tcW w:w="600" w:type="dxa"/>
          </w:tcPr>
          <w:p w14:paraId="11201E69" w14:textId="77777777" w:rsidR="00B50050" w:rsidRDefault="00B50050" w:rsidP="0088127C">
            <w:pPr>
              <w:pStyle w:val="OtherTableBody"/>
            </w:pPr>
            <w:r>
              <w:t>..</w:t>
            </w:r>
          </w:p>
        </w:tc>
        <w:tc>
          <w:tcPr>
            <w:tcW w:w="600" w:type="dxa"/>
          </w:tcPr>
          <w:p w14:paraId="183B5F5D" w14:textId="77777777" w:rsidR="00B50050" w:rsidRDefault="00B50050" w:rsidP="0088127C">
            <w:pPr>
              <w:pStyle w:val="OtherTableBody"/>
            </w:pPr>
          </w:p>
        </w:tc>
        <w:tc>
          <w:tcPr>
            <w:tcW w:w="600" w:type="dxa"/>
          </w:tcPr>
          <w:p w14:paraId="38C6359F" w14:textId="77777777" w:rsidR="00B50050" w:rsidRDefault="00B50050" w:rsidP="0088127C">
            <w:pPr>
              <w:pStyle w:val="OtherTableBody"/>
            </w:pPr>
            <w:r>
              <w:t>CWE</w:t>
            </w:r>
          </w:p>
        </w:tc>
        <w:tc>
          <w:tcPr>
            <w:tcW w:w="700" w:type="dxa"/>
          </w:tcPr>
          <w:p w14:paraId="2703EF80" w14:textId="77777777" w:rsidR="00B50050" w:rsidRDefault="00B50050" w:rsidP="0088127C">
            <w:pPr>
              <w:pStyle w:val="OtherTableBody"/>
            </w:pPr>
          </w:p>
        </w:tc>
        <w:tc>
          <w:tcPr>
            <w:tcW w:w="600" w:type="dxa"/>
          </w:tcPr>
          <w:p w14:paraId="5D07DA10" w14:textId="77777777" w:rsidR="00B50050" w:rsidRDefault="00B50050" w:rsidP="0088127C">
            <w:pPr>
              <w:pStyle w:val="OtherTableBody"/>
            </w:pPr>
            <w:r>
              <w:t>0373</w:t>
            </w:r>
          </w:p>
        </w:tc>
        <w:tc>
          <w:tcPr>
            <w:tcW w:w="900" w:type="dxa"/>
          </w:tcPr>
          <w:p w14:paraId="11458C7B" w14:textId="77777777" w:rsidR="00B50050" w:rsidRDefault="00B50050" w:rsidP="0088127C">
            <w:pPr>
              <w:pStyle w:val="OtherTableBody"/>
            </w:pPr>
            <w:r>
              <w:t>13.4.3.30</w:t>
            </w:r>
          </w:p>
        </w:tc>
      </w:tr>
      <w:tr w:rsidR="00B50050" w14:paraId="53AEE8BB" w14:textId="77777777" w:rsidTr="00195548">
        <w:tc>
          <w:tcPr>
            <w:tcW w:w="3500" w:type="dxa"/>
          </w:tcPr>
          <w:p w14:paraId="6F5428DA" w14:textId="77777777" w:rsidR="00B50050" w:rsidRDefault="00B50050" w:rsidP="0088127C">
            <w:pPr>
              <w:pStyle w:val="OtherTableBody"/>
            </w:pPr>
            <w:r>
              <w:t>Triage Code</w:t>
            </w:r>
          </w:p>
        </w:tc>
        <w:tc>
          <w:tcPr>
            <w:tcW w:w="700" w:type="dxa"/>
          </w:tcPr>
          <w:p w14:paraId="0AB01475" w14:textId="77777777" w:rsidR="00B50050" w:rsidRDefault="00B50050" w:rsidP="0088127C">
            <w:pPr>
              <w:pStyle w:val="OtherTableBody"/>
            </w:pPr>
            <w:r>
              <w:t>01519</w:t>
            </w:r>
          </w:p>
        </w:tc>
        <w:tc>
          <w:tcPr>
            <w:tcW w:w="600" w:type="dxa"/>
          </w:tcPr>
          <w:p w14:paraId="200D774A" w14:textId="77777777" w:rsidR="00B50050" w:rsidRDefault="00B50050" w:rsidP="0088127C">
            <w:pPr>
              <w:pStyle w:val="OtherTableBody"/>
            </w:pPr>
            <w:r>
              <w:t>ABS</w:t>
            </w:r>
          </w:p>
        </w:tc>
        <w:tc>
          <w:tcPr>
            <w:tcW w:w="600" w:type="dxa"/>
          </w:tcPr>
          <w:p w14:paraId="3FA620DC" w14:textId="77777777" w:rsidR="00B50050" w:rsidRDefault="00B50050" w:rsidP="0088127C">
            <w:pPr>
              <w:pStyle w:val="OtherTableBody"/>
            </w:pPr>
            <w:r>
              <w:t>6</w:t>
            </w:r>
          </w:p>
        </w:tc>
        <w:tc>
          <w:tcPr>
            <w:tcW w:w="600" w:type="dxa"/>
          </w:tcPr>
          <w:p w14:paraId="63475CA1" w14:textId="77777777" w:rsidR="00B50050" w:rsidRDefault="00B50050" w:rsidP="0088127C">
            <w:pPr>
              <w:pStyle w:val="OtherTableBody"/>
            </w:pPr>
            <w:r>
              <w:t>..</w:t>
            </w:r>
          </w:p>
        </w:tc>
        <w:tc>
          <w:tcPr>
            <w:tcW w:w="600" w:type="dxa"/>
          </w:tcPr>
          <w:p w14:paraId="43B97BFB" w14:textId="77777777" w:rsidR="00B50050" w:rsidRDefault="00B50050" w:rsidP="0088127C">
            <w:pPr>
              <w:pStyle w:val="OtherTableBody"/>
            </w:pPr>
          </w:p>
        </w:tc>
        <w:tc>
          <w:tcPr>
            <w:tcW w:w="600" w:type="dxa"/>
          </w:tcPr>
          <w:p w14:paraId="3DD630D0" w14:textId="77777777" w:rsidR="00B50050" w:rsidRDefault="00B50050" w:rsidP="0088127C">
            <w:pPr>
              <w:pStyle w:val="OtherTableBody"/>
            </w:pPr>
            <w:r>
              <w:t>CWE</w:t>
            </w:r>
          </w:p>
        </w:tc>
        <w:tc>
          <w:tcPr>
            <w:tcW w:w="700" w:type="dxa"/>
          </w:tcPr>
          <w:p w14:paraId="5D1B733A" w14:textId="77777777" w:rsidR="00B50050" w:rsidRDefault="00B50050" w:rsidP="0088127C">
            <w:pPr>
              <w:pStyle w:val="OtherTableBody"/>
            </w:pPr>
          </w:p>
        </w:tc>
        <w:tc>
          <w:tcPr>
            <w:tcW w:w="600" w:type="dxa"/>
          </w:tcPr>
          <w:p w14:paraId="012065D8" w14:textId="77777777" w:rsidR="00B50050" w:rsidRDefault="00B50050" w:rsidP="0088127C">
            <w:pPr>
              <w:pStyle w:val="OtherTableBody"/>
            </w:pPr>
            <w:r>
              <w:t>0422</w:t>
            </w:r>
          </w:p>
        </w:tc>
        <w:tc>
          <w:tcPr>
            <w:tcW w:w="900" w:type="dxa"/>
          </w:tcPr>
          <w:p w14:paraId="52EFC6EA" w14:textId="77777777" w:rsidR="00B50050" w:rsidRDefault="00B50050" w:rsidP="0088127C">
            <w:pPr>
              <w:pStyle w:val="OtherTableBody"/>
            </w:pPr>
            <w:r>
              <w:t>6.5.12.6</w:t>
            </w:r>
          </w:p>
        </w:tc>
      </w:tr>
      <w:tr w:rsidR="00B50050" w14:paraId="6C635E9F" w14:textId="77777777" w:rsidTr="00195548">
        <w:tc>
          <w:tcPr>
            <w:tcW w:w="3500" w:type="dxa"/>
          </w:tcPr>
          <w:p w14:paraId="78233E8C" w14:textId="77777777" w:rsidR="00B50050" w:rsidRDefault="00B50050" w:rsidP="0088127C">
            <w:pPr>
              <w:pStyle w:val="OtherTableBody"/>
            </w:pPr>
            <w:r>
              <w:t>Tribal Citizenship</w:t>
            </w:r>
          </w:p>
        </w:tc>
        <w:tc>
          <w:tcPr>
            <w:tcW w:w="700" w:type="dxa"/>
          </w:tcPr>
          <w:p w14:paraId="7B238148" w14:textId="77777777" w:rsidR="00B50050" w:rsidRDefault="00B50050" w:rsidP="0088127C">
            <w:pPr>
              <w:pStyle w:val="OtherTableBody"/>
            </w:pPr>
            <w:r>
              <w:t>01840</w:t>
            </w:r>
          </w:p>
        </w:tc>
        <w:tc>
          <w:tcPr>
            <w:tcW w:w="600" w:type="dxa"/>
          </w:tcPr>
          <w:p w14:paraId="1C23B440" w14:textId="77777777" w:rsidR="00B50050" w:rsidRDefault="00B50050" w:rsidP="0088127C">
            <w:pPr>
              <w:pStyle w:val="OtherTableBody"/>
            </w:pPr>
            <w:r>
              <w:t>PID</w:t>
            </w:r>
          </w:p>
        </w:tc>
        <w:tc>
          <w:tcPr>
            <w:tcW w:w="600" w:type="dxa"/>
          </w:tcPr>
          <w:p w14:paraId="20C6AFED" w14:textId="77777777" w:rsidR="00B50050" w:rsidRDefault="00B50050" w:rsidP="0088127C">
            <w:pPr>
              <w:pStyle w:val="OtherTableBody"/>
            </w:pPr>
            <w:r>
              <w:t>39</w:t>
            </w:r>
          </w:p>
        </w:tc>
        <w:tc>
          <w:tcPr>
            <w:tcW w:w="600" w:type="dxa"/>
          </w:tcPr>
          <w:p w14:paraId="0157E52D" w14:textId="77777777" w:rsidR="00B50050" w:rsidRDefault="00B50050" w:rsidP="0088127C">
            <w:pPr>
              <w:pStyle w:val="OtherTableBody"/>
            </w:pPr>
            <w:r>
              <w:t>..</w:t>
            </w:r>
          </w:p>
        </w:tc>
        <w:tc>
          <w:tcPr>
            <w:tcW w:w="600" w:type="dxa"/>
          </w:tcPr>
          <w:p w14:paraId="23FFAD2A" w14:textId="77777777" w:rsidR="00B50050" w:rsidRDefault="00B50050" w:rsidP="0088127C">
            <w:pPr>
              <w:pStyle w:val="OtherTableBody"/>
            </w:pPr>
          </w:p>
        </w:tc>
        <w:tc>
          <w:tcPr>
            <w:tcW w:w="600" w:type="dxa"/>
          </w:tcPr>
          <w:p w14:paraId="22A2F87B" w14:textId="77777777" w:rsidR="00B50050" w:rsidRDefault="00B50050" w:rsidP="0088127C">
            <w:pPr>
              <w:pStyle w:val="OtherTableBody"/>
            </w:pPr>
            <w:r>
              <w:t>CWE</w:t>
            </w:r>
          </w:p>
        </w:tc>
        <w:tc>
          <w:tcPr>
            <w:tcW w:w="700" w:type="dxa"/>
          </w:tcPr>
          <w:p w14:paraId="61234BF4" w14:textId="77777777" w:rsidR="00B50050" w:rsidRDefault="00B50050" w:rsidP="0088127C">
            <w:pPr>
              <w:pStyle w:val="OtherTableBody"/>
            </w:pPr>
            <w:r>
              <w:t>Y</w:t>
            </w:r>
          </w:p>
        </w:tc>
        <w:tc>
          <w:tcPr>
            <w:tcW w:w="600" w:type="dxa"/>
          </w:tcPr>
          <w:p w14:paraId="2225B9DB" w14:textId="77777777" w:rsidR="00B50050" w:rsidRDefault="00B50050" w:rsidP="0088127C">
            <w:pPr>
              <w:pStyle w:val="OtherTableBody"/>
            </w:pPr>
            <w:r>
              <w:t>0171</w:t>
            </w:r>
          </w:p>
        </w:tc>
        <w:tc>
          <w:tcPr>
            <w:tcW w:w="900" w:type="dxa"/>
          </w:tcPr>
          <w:p w14:paraId="1C57B910" w14:textId="77777777" w:rsidR="00B50050" w:rsidRDefault="00B50050" w:rsidP="0088127C">
            <w:pPr>
              <w:pStyle w:val="OtherTableBody"/>
            </w:pPr>
            <w:r>
              <w:t>3.4.2.39</w:t>
            </w:r>
          </w:p>
        </w:tc>
      </w:tr>
      <w:tr w:rsidR="00B50050" w14:paraId="53E1C136" w14:textId="77777777" w:rsidTr="00195548">
        <w:tc>
          <w:tcPr>
            <w:tcW w:w="3500" w:type="dxa"/>
          </w:tcPr>
          <w:p w14:paraId="3B31E25D" w14:textId="77777777" w:rsidR="00B50050" w:rsidRDefault="00B50050" w:rsidP="0088127C">
            <w:pPr>
              <w:pStyle w:val="OtherTableBody"/>
            </w:pPr>
            <w:r>
              <w:lastRenderedPageBreak/>
              <w:t xml:space="preserve">Type </w:t>
            </w:r>
          </w:p>
        </w:tc>
        <w:tc>
          <w:tcPr>
            <w:tcW w:w="700" w:type="dxa"/>
          </w:tcPr>
          <w:p w14:paraId="03C5D325" w14:textId="77777777" w:rsidR="00B50050" w:rsidRDefault="00B50050" w:rsidP="0088127C">
            <w:pPr>
              <w:pStyle w:val="OtherTableBody"/>
            </w:pPr>
            <w:r>
              <w:t>00269</w:t>
            </w:r>
          </w:p>
        </w:tc>
        <w:tc>
          <w:tcPr>
            <w:tcW w:w="600" w:type="dxa"/>
          </w:tcPr>
          <w:p w14:paraId="5741DF3F" w14:textId="77777777" w:rsidR="00B50050" w:rsidRDefault="00B50050" w:rsidP="0088127C">
            <w:pPr>
              <w:pStyle w:val="OtherTableBody"/>
            </w:pPr>
            <w:r>
              <w:t>ODS</w:t>
            </w:r>
          </w:p>
        </w:tc>
        <w:tc>
          <w:tcPr>
            <w:tcW w:w="600" w:type="dxa"/>
          </w:tcPr>
          <w:p w14:paraId="151E658E" w14:textId="77777777" w:rsidR="00B50050" w:rsidRDefault="00B50050" w:rsidP="0088127C">
            <w:pPr>
              <w:pStyle w:val="OtherTableBody"/>
            </w:pPr>
            <w:r>
              <w:t>1</w:t>
            </w:r>
          </w:p>
        </w:tc>
        <w:tc>
          <w:tcPr>
            <w:tcW w:w="600" w:type="dxa"/>
          </w:tcPr>
          <w:p w14:paraId="4A2AC11E" w14:textId="77777777" w:rsidR="00B50050" w:rsidRDefault="00B50050" w:rsidP="0088127C">
            <w:pPr>
              <w:pStyle w:val="OtherTableBody"/>
            </w:pPr>
            <w:r>
              <w:t>1..1</w:t>
            </w:r>
          </w:p>
        </w:tc>
        <w:tc>
          <w:tcPr>
            <w:tcW w:w="600" w:type="dxa"/>
          </w:tcPr>
          <w:p w14:paraId="653F6F24" w14:textId="77777777" w:rsidR="00B50050" w:rsidRDefault="00B50050" w:rsidP="0088127C">
            <w:pPr>
              <w:pStyle w:val="OtherTableBody"/>
            </w:pPr>
          </w:p>
        </w:tc>
        <w:tc>
          <w:tcPr>
            <w:tcW w:w="600" w:type="dxa"/>
          </w:tcPr>
          <w:p w14:paraId="4D97B0B6" w14:textId="77777777" w:rsidR="00B50050" w:rsidRDefault="00B50050" w:rsidP="0088127C">
            <w:pPr>
              <w:pStyle w:val="OtherTableBody"/>
            </w:pPr>
            <w:r>
              <w:t>ID</w:t>
            </w:r>
          </w:p>
        </w:tc>
        <w:tc>
          <w:tcPr>
            <w:tcW w:w="700" w:type="dxa"/>
          </w:tcPr>
          <w:p w14:paraId="4F6320E4" w14:textId="77777777" w:rsidR="00B50050" w:rsidRDefault="00B50050" w:rsidP="0088127C">
            <w:pPr>
              <w:pStyle w:val="OtherTableBody"/>
            </w:pPr>
          </w:p>
        </w:tc>
        <w:tc>
          <w:tcPr>
            <w:tcW w:w="600" w:type="dxa"/>
          </w:tcPr>
          <w:p w14:paraId="28F19E73" w14:textId="77777777" w:rsidR="00B50050" w:rsidRDefault="00B50050" w:rsidP="0088127C">
            <w:pPr>
              <w:pStyle w:val="OtherTableBody"/>
            </w:pPr>
            <w:r>
              <w:t>0159</w:t>
            </w:r>
          </w:p>
        </w:tc>
        <w:tc>
          <w:tcPr>
            <w:tcW w:w="900" w:type="dxa"/>
          </w:tcPr>
          <w:p w14:paraId="58587087" w14:textId="77777777" w:rsidR="00B50050" w:rsidRDefault="00B50050" w:rsidP="0088127C">
            <w:pPr>
              <w:pStyle w:val="OtherTableBody"/>
            </w:pPr>
            <w:r>
              <w:t>4.8.1.1</w:t>
            </w:r>
          </w:p>
        </w:tc>
      </w:tr>
      <w:tr w:rsidR="00B50050" w14:paraId="6F261D77" w14:textId="77777777" w:rsidTr="00195548">
        <w:tc>
          <w:tcPr>
            <w:tcW w:w="3500" w:type="dxa"/>
          </w:tcPr>
          <w:p w14:paraId="16BE0A1D" w14:textId="77777777" w:rsidR="00B50050" w:rsidRDefault="00B50050" w:rsidP="0088127C">
            <w:pPr>
              <w:pStyle w:val="OtherTableBody"/>
            </w:pPr>
            <w:r>
              <w:t>Type Of Agreement Code</w:t>
            </w:r>
          </w:p>
        </w:tc>
        <w:tc>
          <w:tcPr>
            <w:tcW w:w="700" w:type="dxa"/>
          </w:tcPr>
          <w:p w14:paraId="1396B7AE" w14:textId="77777777" w:rsidR="00B50050" w:rsidRDefault="00B50050" w:rsidP="0088127C">
            <w:pPr>
              <w:pStyle w:val="OtherTableBody"/>
            </w:pPr>
            <w:r>
              <w:t>00456</w:t>
            </w:r>
          </w:p>
        </w:tc>
        <w:tc>
          <w:tcPr>
            <w:tcW w:w="600" w:type="dxa"/>
          </w:tcPr>
          <w:p w14:paraId="18114A15" w14:textId="77777777" w:rsidR="00B50050" w:rsidRDefault="00B50050" w:rsidP="0088127C">
            <w:pPr>
              <w:pStyle w:val="OtherTableBody"/>
            </w:pPr>
            <w:r>
              <w:t>IN1</w:t>
            </w:r>
          </w:p>
        </w:tc>
        <w:tc>
          <w:tcPr>
            <w:tcW w:w="600" w:type="dxa"/>
          </w:tcPr>
          <w:p w14:paraId="6A53C01F" w14:textId="77777777" w:rsidR="00B50050" w:rsidRDefault="00B50050" w:rsidP="0088127C">
            <w:pPr>
              <w:pStyle w:val="OtherTableBody"/>
            </w:pPr>
            <w:r>
              <w:t>31</w:t>
            </w:r>
          </w:p>
        </w:tc>
        <w:tc>
          <w:tcPr>
            <w:tcW w:w="600" w:type="dxa"/>
          </w:tcPr>
          <w:p w14:paraId="29FE63D1" w14:textId="77777777" w:rsidR="00B50050" w:rsidRDefault="00B50050" w:rsidP="0088127C">
            <w:pPr>
              <w:pStyle w:val="OtherTableBody"/>
            </w:pPr>
            <w:r>
              <w:t>..</w:t>
            </w:r>
          </w:p>
        </w:tc>
        <w:tc>
          <w:tcPr>
            <w:tcW w:w="600" w:type="dxa"/>
          </w:tcPr>
          <w:p w14:paraId="1F481AC0" w14:textId="77777777" w:rsidR="00B50050" w:rsidRDefault="00B50050" w:rsidP="0088127C">
            <w:pPr>
              <w:pStyle w:val="OtherTableBody"/>
            </w:pPr>
          </w:p>
        </w:tc>
        <w:tc>
          <w:tcPr>
            <w:tcW w:w="600" w:type="dxa"/>
          </w:tcPr>
          <w:p w14:paraId="2C36F8B7" w14:textId="77777777" w:rsidR="00B50050" w:rsidRDefault="00B50050" w:rsidP="0088127C">
            <w:pPr>
              <w:pStyle w:val="OtherTableBody"/>
            </w:pPr>
            <w:r>
              <w:t>CWE</w:t>
            </w:r>
          </w:p>
        </w:tc>
        <w:tc>
          <w:tcPr>
            <w:tcW w:w="700" w:type="dxa"/>
          </w:tcPr>
          <w:p w14:paraId="53F04A76" w14:textId="77777777" w:rsidR="00B50050" w:rsidRDefault="00B50050" w:rsidP="0088127C">
            <w:pPr>
              <w:pStyle w:val="OtherTableBody"/>
            </w:pPr>
          </w:p>
        </w:tc>
        <w:tc>
          <w:tcPr>
            <w:tcW w:w="600" w:type="dxa"/>
          </w:tcPr>
          <w:p w14:paraId="446583BB" w14:textId="77777777" w:rsidR="00B50050" w:rsidRDefault="00B50050" w:rsidP="0088127C">
            <w:pPr>
              <w:pStyle w:val="OtherTableBody"/>
            </w:pPr>
            <w:r>
              <w:t>0098</w:t>
            </w:r>
          </w:p>
        </w:tc>
        <w:tc>
          <w:tcPr>
            <w:tcW w:w="900" w:type="dxa"/>
          </w:tcPr>
          <w:p w14:paraId="057B883C" w14:textId="77777777" w:rsidR="00B50050" w:rsidRDefault="00B50050" w:rsidP="0088127C">
            <w:pPr>
              <w:pStyle w:val="OtherTableBody"/>
            </w:pPr>
            <w:r>
              <w:t>6.5.6.31</w:t>
            </w:r>
          </w:p>
        </w:tc>
      </w:tr>
      <w:tr w:rsidR="00B50050" w14:paraId="1123AF30" w14:textId="77777777" w:rsidTr="00195548">
        <w:tc>
          <w:tcPr>
            <w:tcW w:w="3500" w:type="dxa"/>
          </w:tcPr>
          <w:p w14:paraId="24455CDC" w14:textId="77777777" w:rsidR="00B50050" w:rsidRDefault="00B50050" w:rsidP="0088127C">
            <w:pPr>
              <w:pStyle w:val="OtherTableBody"/>
            </w:pPr>
            <w:r>
              <w:t>Type of Answer</w:t>
            </w:r>
          </w:p>
        </w:tc>
        <w:tc>
          <w:tcPr>
            <w:tcW w:w="700" w:type="dxa"/>
          </w:tcPr>
          <w:p w14:paraId="14083CDD" w14:textId="77777777" w:rsidR="00B50050" w:rsidRDefault="00B50050" w:rsidP="0088127C">
            <w:pPr>
              <w:pStyle w:val="OtherTableBody"/>
            </w:pPr>
            <w:r>
              <w:t>03449</w:t>
            </w:r>
          </w:p>
        </w:tc>
        <w:tc>
          <w:tcPr>
            <w:tcW w:w="600" w:type="dxa"/>
          </w:tcPr>
          <w:p w14:paraId="1B13B511" w14:textId="77777777" w:rsidR="00B50050" w:rsidRDefault="00B50050" w:rsidP="0088127C">
            <w:pPr>
              <w:pStyle w:val="OtherTableBody"/>
            </w:pPr>
            <w:r>
              <w:t>OMC</w:t>
            </w:r>
          </w:p>
        </w:tc>
        <w:tc>
          <w:tcPr>
            <w:tcW w:w="600" w:type="dxa"/>
          </w:tcPr>
          <w:p w14:paraId="5E160B4A" w14:textId="77777777" w:rsidR="00B50050" w:rsidRDefault="00B50050" w:rsidP="0088127C">
            <w:pPr>
              <w:pStyle w:val="OtherTableBody"/>
            </w:pPr>
            <w:r>
              <w:t>9</w:t>
            </w:r>
          </w:p>
        </w:tc>
        <w:tc>
          <w:tcPr>
            <w:tcW w:w="600" w:type="dxa"/>
          </w:tcPr>
          <w:p w14:paraId="0EBC05FB" w14:textId="77777777" w:rsidR="00B50050" w:rsidRDefault="00B50050" w:rsidP="0088127C">
            <w:pPr>
              <w:pStyle w:val="OtherTableBody"/>
            </w:pPr>
            <w:r>
              <w:t>..</w:t>
            </w:r>
          </w:p>
        </w:tc>
        <w:tc>
          <w:tcPr>
            <w:tcW w:w="600" w:type="dxa"/>
          </w:tcPr>
          <w:p w14:paraId="5E3E1778" w14:textId="77777777" w:rsidR="00B50050" w:rsidRDefault="00B50050" w:rsidP="0088127C">
            <w:pPr>
              <w:pStyle w:val="OtherTableBody"/>
            </w:pPr>
          </w:p>
        </w:tc>
        <w:tc>
          <w:tcPr>
            <w:tcW w:w="600" w:type="dxa"/>
          </w:tcPr>
          <w:p w14:paraId="0F1733A8" w14:textId="77777777" w:rsidR="00B50050" w:rsidRDefault="00B50050" w:rsidP="0088127C">
            <w:pPr>
              <w:pStyle w:val="OtherTableBody"/>
            </w:pPr>
            <w:r>
              <w:t>ID</w:t>
            </w:r>
          </w:p>
        </w:tc>
        <w:tc>
          <w:tcPr>
            <w:tcW w:w="700" w:type="dxa"/>
          </w:tcPr>
          <w:p w14:paraId="08257E70" w14:textId="77777777" w:rsidR="00B50050" w:rsidRDefault="00B50050" w:rsidP="0088127C">
            <w:pPr>
              <w:pStyle w:val="OtherTableBody"/>
            </w:pPr>
          </w:p>
        </w:tc>
        <w:tc>
          <w:tcPr>
            <w:tcW w:w="600" w:type="dxa"/>
          </w:tcPr>
          <w:p w14:paraId="21705054" w14:textId="77777777" w:rsidR="00B50050" w:rsidRDefault="00B50050" w:rsidP="0088127C">
            <w:pPr>
              <w:pStyle w:val="OtherTableBody"/>
            </w:pPr>
            <w:r>
              <w:t>0125</w:t>
            </w:r>
          </w:p>
        </w:tc>
        <w:tc>
          <w:tcPr>
            <w:tcW w:w="900" w:type="dxa"/>
          </w:tcPr>
          <w:p w14:paraId="6CC65E7C" w14:textId="77777777" w:rsidR="00B50050" w:rsidRDefault="00B50050" w:rsidP="0088127C">
            <w:pPr>
              <w:pStyle w:val="OtherTableBody"/>
            </w:pPr>
            <w:r>
              <w:t>8.8.16.9</w:t>
            </w:r>
          </w:p>
        </w:tc>
      </w:tr>
      <w:tr w:rsidR="00B50050" w14:paraId="7E67D166" w14:textId="77777777" w:rsidTr="00195548">
        <w:tc>
          <w:tcPr>
            <w:tcW w:w="3500" w:type="dxa"/>
          </w:tcPr>
          <w:p w14:paraId="21048CE5" w14:textId="77777777" w:rsidR="00B50050" w:rsidRDefault="00B50050" w:rsidP="0088127C">
            <w:pPr>
              <w:pStyle w:val="OtherTableBody"/>
            </w:pPr>
            <w:r>
              <w:t>Type of Bill Code</w:t>
            </w:r>
          </w:p>
        </w:tc>
        <w:tc>
          <w:tcPr>
            <w:tcW w:w="700" w:type="dxa"/>
          </w:tcPr>
          <w:p w14:paraId="469DF978" w14:textId="77777777" w:rsidR="00B50050" w:rsidRDefault="00B50050" w:rsidP="0088127C">
            <w:pPr>
              <w:pStyle w:val="OtherTableBody"/>
            </w:pPr>
            <w:r>
              <w:t>01599</w:t>
            </w:r>
          </w:p>
        </w:tc>
        <w:tc>
          <w:tcPr>
            <w:tcW w:w="600" w:type="dxa"/>
          </w:tcPr>
          <w:p w14:paraId="357846FD" w14:textId="77777777" w:rsidR="00B50050" w:rsidRDefault="00B50050" w:rsidP="0088127C">
            <w:pPr>
              <w:pStyle w:val="OtherTableBody"/>
            </w:pPr>
            <w:r>
              <w:t>GP1</w:t>
            </w:r>
          </w:p>
        </w:tc>
        <w:tc>
          <w:tcPr>
            <w:tcW w:w="600" w:type="dxa"/>
          </w:tcPr>
          <w:p w14:paraId="62481BF1" w14:textId="77777777" w:rsidR="00B50050" w:rsidRDefault="00B50050" w:rsidP="0088127C">
            <w:pPr>
              <w:pStyle w:val="OtherTableBody"/>
            </w:pPr>
            <w:r>
              <w:t>1</w:t>
            </w:r>
          </w:p>
        </w:tc>
        <w:tc>
          <w:tcPr>
            <w:tcW w:w="600" w:type="dxa"/>
          </w:tcPr>
          <w:p w14:paraId="0364EA0F" w14:textId="77777777" w:rsidR="00B50050" w:rsidRDefault="00B50050" w:rsidP="0088127C">
            <w:pPr>
              <w:pStyle w:val="OtherTableBody"/>
            </w:pPr>
            <w:r>
              <w:t>..</w:t>
            </w:r>
          </w:p>
        </w:tc>
        <w:tc>
          <w:tcPr>
            <w:tcW w:w="600" w:type="dxa"/>
          </w:tcPr>
          <w:p w14:paraId="5173FE71" w14:textId="77777777" w:rsidR="00B50050" w:rsidRDefault="00B50050" w:rsidP="0088127C">
            <w:pPr>
              <w:pStyle w:val="OtherTableBody"/>
            </w:pPr>
          </w:p>
        </w:tc>
        <w:tc>
          <w:tcPr>
            <w:tcW w:w="600" w:type="dxa"/>
          </w:tcPr>
          <w:p w14:paraId="69F50958" w14:textId="77777777" w:rsidR="00B50050" w:rsidRDefault="00B50050" w:rsidP="0088127C">
            <w:pPr>
              <w:pStyle w:val="OtherTableBody"/>
            </w:pPr>
            <w:r>
              <w:t>CWE</w:t>
            </w:r>
          </w:p>
        </w:tc>
        <w:tc>
          <w:tcPr>
            <w:tcW w:w="700" w:type="dxa"/>
          </w:tcPr>
          <w:p w14:paraId="78745C11" w14:textId="77777777" w:rsidR="00B50050" w:rsidRDefault="00B50050" w:rsidP="0088127C">
            <w:pPr>
              <w:pStyle w:val="OtherTableBody"/>
            </w:pPr>
          </w:p>
        </w:tc>
        <w:tc>
          <w:tcPr>
            <w:tcW w:w="600" w:type="dxa"/>
          </w:tcPr>
          <w:p w14:paraId="22FCF5FC" w14:textId="77777777" w:rsidR="00B50050" w:rsidRDefault="00B50050" w:rsidP="0088127C">
            <w:pPr>
              <w:pStyle w:val="OtherTableBody"/>
            </w:pPr>
            <w:r>
              <w:t>0455</w:t>
            </w:r>
          </w:p>
        </w:tc>
        <w:tc>
          <w:tcPr>
            <w:tcW w:w="900" w:type="dxa"/>
          </w:tcPr>
          <w:p w14:paraId="5D75771F" w14:textId="77777777" w:rsidR="00B50050" w:rsidRDefault="00B50050" w:rsidP="0088127C">
            <w:pPr>
              <w:pStyle w:val="OtherTableBody"/>
            </w:pPr>
            <w:r>
              <w:t>6.5.15.1</w:t>
            </w:r>
          </w:p>
        </w:tc>
      </w:tr>
      <w:tr w:rsidR="00B50050" w14:paraId="1143B022" w14:textId="77777777" w:rsidTr="00195548">
        <w:tc>
          <w:tcPr>
            <w:tcW w:w="3500" w:type="dxa"/>
          </w:tcPr>
          <w:p w14:paraId="6FD940E5" w14:textId="77777777" w:rsidR="00B50050" w:rsidRDefault="00B50050" w:rsidP="0088127C">
            <w:pPr>
              <w:pStyle w:val="OtherTableBody"/>
            </w:pPr>
            <w:r>
              <w:t>Type of Limitation</w:t>
            </w:r>
          </w:p>
        </w:tc>
        <w:tc>
          <w:tcPr>
            <w:tcW w:w="700" w:type="dxa"/>
          </w:tcPr>
          <w:p w14:paraId="7C9B815B" w14:textId="77777777" w:rsidR="00B50050" w:rsidRDefault="00B50050" w:rsidP="0088127C">
            <w:pPr>
              <w:pStyle w:val="OtherTableBody"/>
            </w:pPr>
            <w:r>
              <w:t>03474</w:t>
            </w:r>
          </w:p>
        </w:tc>
        <w:tc>
          <w:tcPr>
            <w:tcW w:w="600" w:type="dxa"/>
          </w:tcPr>
          <w:p w14:paraId="74BE7D1C" w14:textId="77777777" w:rsidR="00B50050" w:rsidRDefault="00B50050" w:rsidP="0088127C">
            <w:pPr>
              <w:pStyle w:val="OtherTableBody"/>
            </w:pPr>
            <w:r>
              <w:t>DPS</w:t>
            </w:r>
          </w:p>
        </w:tc>
        <w:tc>
          <w:tcPr>
            <w:tcW w:w="600" w:type="dxa"/>
          </w:tcPr>
          <w:p w14:paraId="4AD2A185" w14:textId="77777777" w:rsidR="00B50050" w:rsidRDefault="00B50050" w:rsidP="0088127C">
            <w:pPr>
              <w:pStyle w:val="OtherTableBody"/>
            </w:pPr>
            <w:r>
              <w:t>5</w:t>
            </w:r>
          </w:p>
        </w:tc>
        <w:tc>
          <w:tcPr>
            <w:tcW w:w="600" w:type="dxa"/>
          </w:tcPr>
          <w:p w14:paraId="0D8B3905" w14:textId="77777777" w:rsidR="00B50050" w:rsidRDefault="00B50050" w:rsidP="0088127C">
            <w:pPr>
              <w:pStyle w:val="OtherTableBody"/>
            </w:pPr>
            <w:r>
              <w:t>..</w:t>
            </w:r>
          </w:p>
        </w:tc>
        <w:tc>
          <w:tcPr>
            <w:tcW w:w="600" w:type="dxa"/>
          </w:tcPr>
          <w:p w14:paraId="31173628" w14:textId="77777777" w:rsidR="00B50050" w:rsidRDefault="00B50050" w:rsidP="0088127C">
            <w:pPr>
              <w:pStyle w:val="OtherTableBody"/>
            </w:pPr>
          </w:p>
        </w:tc>
        <w:tc>
          <w:tcPr>
            <w:tcW w:w="600" w:type="dxa"/>
          </w:tcPr>
          <w:p w14:paraId="62855EFE" w14:textId="77777777" w:rsidR="00B50050" w:rsidRDefault="00B50050" w:rsidP="0088127C">
            <w:pPr>
              <w:pStyle w:val="OtherTableBody"/>
            </w:pPr>
            <w:r>
              <w:t>CNE</w:t>
            </w:r>
          </w:p>
        </w:tc>
        <w:tc>
          <w:tcPr>
            <w:tcW w:w="700" w:type="dxa"/>
          </w:tcPr>
          <w:p w14:paraId="319A1489" w14:textId="77777777" w:rsidR="00B50050" w:rsidRDefault="00B50050" w:rsidP="0088127C">
            <w:pPr>
              <w:pStyle w:val="OtherTableBody"/>
            </w:pPr>
          </w:p>
        </w:tc>
        <w:tc>
          <w:tcPr>
            <w:tcW w:w="600" w:type="dxa"/>
          </w:tcPr>
          <w:p w14:paraId="7F129293" w14:textId="77777777" w:rsidR="00B50050" w:rsidRDefault="00B50050" w:rsidP="0088127C">
            <w:pPr>
              <w:pStyle w:val="OtherTableBody"/>
            </w:pPr>
            <w:r>
              <w:t>0940</w:t>
            </w:r>
          </w:p>
        </w:tc>
        <w:tc>
          <w:tcPr>
            <w:tcW w:w="900" w:type="dxa"/>
          </w:tcPr>
          <w:p w14:paraId="068E0432" w14:textId="77777777" w:rsidR="00B50050" w:rsidRDefault="00B50050" w:rsidP="0088127C">
            <w:pPr>
              <w:pStyle w:val="OtherTableBody"/>
            </w:pPr>
            <w:r>
              <w:t>8.8.19.5</w:t>
            </w:r>
          </w:p>
        </w:tc>
      </w:tr>
      <w:tr w:rsidR="00B50050" w14:paraId="79D2BB31" w14:textId="77777777" w:rsidTr="00195548">
        <w:tc>
          <w:tcPr>
            <w:tcW w:w="3500" w:type="dxa"/>
          </w:tcPr>
          <w:p w14:paraId="6CC8C424" w14:textId="77777777" w:rsidR="00B50050" w:rsidRDefault="00B50050" w:rsidP="0088127C">
            <w:pPr>
              <w:pStyle w:val="OtherTableBody"/>
            </w:pPr>
            <w:r>
              <w:t>Typical Turn-Around Time</w:t>
            </w:r>
          </w:p>
        </w:tc>
        <w:tc>
          <w:tcPr>
            <w:tcW w:w="700" w:type="dxa"/>
          </w:tcPr>
          <w:p w14:paraId="6D199754" w14:textId="77777777" w:rsidR="00B50050" w:rsidRDefault="00B50050" w:rsidP="0088127C">
            <w:pPr>
              <w:pStyle w:val="OtherTableBody"/>
            </w:pPr>
            <w:r>
              <w:t>03438</w:t>
            </w:r>
          </w:p>
        </w:tc>
        <w:tc>
          <w:tcPr>
            <w:tcW w:w="600" w:type="dxa"/>
          </w:tcPr>
          <w:p w14:paraId="09CF7445" w14:textId="77777777" w:rsidR="00B50050" w:rsidRDefault="00B50050" w:rsidP="0088127C">
            <w:pPr>
              <w:pStyle w:val="OtherTableBody"/>
            </w:pPr>
            <w:r>
              <w:t>OM1</w:t>
            </w:r>
          </w:p>
        </w:tc>
        <w:tc>
          <w:tcPr>
            <w:tcW w:w="600" w:type="dxa"/>
          </w:tcPr>
          <w:p w14:paraId="76AC2D31" w14:textId="77777777" w:rsidR="00B50050" w:rsidRDefault="00B50050" w:rsidP="0088127C">
            <w:pPr>
              <w:pStyle w:val="OtherTableBody"/>
            </w:pPr>
            <w:r>
              <w:t>57</w:t>
            </w:r>
          </w:p>
        </w:tc>
        <w:tc>
          <w:tcPr>
            <w:tcW w:w="600" w:type="dxa"/>
          </w:tcPr>
          <w:p w14:paraId="464E9E7F" w14:textId="77777777" w:rsidR="00B50050" w:rsidRDefault="00B50050" w:rsidP="0088127C">
            <w:pPr>
              <w:pStyle w:val="OtherTableBody"/>
            </w:pPr>
            <w:r>
              <w:t>..</w:t>
            </w:r>
          </w:p>
        </w:tc>
        <w:tc>
          <w:tcPr>
            <w:tcW w:w="600" w:type="dxa"/>
          </w:tcPr>
          <w:p w14:paraId="512344FA" w14:textId="77777777" w:rsidR="00B50050" w:rsidRDefault="00B50050" w:rsidP="0088127C">
            <w:pPr>
              <w:pStyle w:val="OtherTableBody"/>
            </w:pPr>
          </w:p>
        </w:tc>
        <w:tc>
          <w:tcPr>
            <w:tcW w:w="600" w:type="dxa"/>
          </w:tcPr>
          <w:p w14:paraId="511A18AA" w14:textId="77777777" w:rsidR="00B50050" w:rsidRDefault="00B50050" w:rsidP="0088127C">
            <w:pPr>
              <w:pStyle w:val="OtherTableBody"/>
            </w:pPr>
            <w:r>
              <w:t>CQ</w:t>
            </w:r>
          </w:p>
        </w:tc>
        <w:tc>
          <w:tcPr>
            <w:tcW w:w="700" w:type="dxa"/>
          </w:tcPr>
          <w:p w14:paraId="71311689" w14:textId="77777777" w:rsidR="00B50050" w:rsidRDefault="00B50050" w:rsidP="0088127C">
            <w:pPr>
              <w:pStyle w:val="OtherTableBody"/>
            </w:pPr>
          </w:p>
        </w:tc>
        <w:tc>
          <w:tcPr>
            <w:tcW w:w="600" w:type="dxa"/>
          </w:tcPr>
          <w:p w14:paraId="033A6B60" w14:textId="77777777" w:rsidR="00B50050" w:rsidRDefault="00B50050" w:rsidP="0088127C">
            <w:pPr>
              <w:pStyle w:val="OtherTableBody"/>
            </w:pPr>
          </w:p>
        </w:tc>
        <w:tc>
          <w:tcPr>
            <w:tcW w:w="900" w:type="dxa"/>
          </w:tcPr>
          <w:p w14:paraId="73360109" w14:textId="77777777" w:rsidR="00B50050" w:rsidRDefault="00B50050" w:rsidP="0088127C">
            <w:pPr>
              <w:pStyle w:val="OtherTableBody"/>
            </w:pPr>
            <w:r>
              <w:t>8.8.9.57</w:t>
            </w:r>
          </w:p>
        </w:tc>
      </w:tr>
      <w:tr w:rsidR="00B50050" w14:paraId="57FF1A90" w14:textId="77777777" w:rsidTr="00195548">
        <w:tc>
          <w:tcPr>
            <w:tcW w:w="3500" w:type="dxa"/>
          </w:tcPr>
          <w:p w14:paraId="24644090" w14:textId="77777777" w:rsidR="00B50050" w:rsidRDefault="00B50050" w:rsidP="0088127C">
            <w:pPr>
              <w:pStyle w:val="OtherTableBody"/>
            </w:pPr>
            <w:r>
              <w:t>Typical Turn-Around Time</w:t>
            </w:r>
          </w:p>
        </w:tc>
        <w:tc>
          <w:tcPr>
            <w:tcW w:w="700" w:type="dxa"/>
          </w:tcPr>
          <w:p w14:paraId="350D8E3C" w14:textId="77777777" w:rsidR="00B50050" w:rsidRDefault="00B50050" w:rsidP="0088127C">
            <w:pPr>
              <w:pStyle w:val="OtherTableBody"/>
            </w:pPr>
            <w:r>
              <w:t>00608</w:t>
            </w:r>
          </w:p>
        </w:tc>
        <w:tc>
          <w:tcPr>
            <w:tcW w:w="600" w:type="dxa"/>
          </w:tcPr>
          <w:p w14:paraId="641656EE" w14:textId="77777777" w:rsidR="00B50050" w:rsidRDefault="00B50050" w:rsidP="0088127C">
            <w:pPr>
              <w:pStyle w:val="OtherTableBody"/>
            </w:pPr>
            <w:r>
              <w:t>OM1</w:t>
            </w:r>
          </w:p>
        </w:tc>
        <w:tc>
          <w:tcPr>
            <w:tcW w:w="600" w:type="dxa"/>
          </w:tcPr>
          <w:p w14:paraId="4811DF12" w14:textId="77777777" w:rsidR="00B50050" w:rsidRDefault="00B50050" w:rsidP="0088127C">
            <w:pPr>
              <w:pStyle w:val="OtherTableBody"/>
            </w:pPr>
            <w:r>
              <w:t>23</w:t>
            </w:r>
          </w:p>
        </w:tc>
        <w:tc>
          <w:tcPr>
            <w:tcW w:w="600" w:type="dxa"/>
          </w:tcPr>
          <w:p w14:paraId="70A7A3FB" w14:textId="77777777" w:rsidR="00B50050" w:rsidRDefault="00B50050" w:rsidP="0088127C">
            <w:pPr>
              <w:pStyle w:val="OtherTableBody"/>
            </w:pPr>
            <w:r>
              <w:t>..</w:t>
            </w:r>
          </w:p>
        </w:tc>
        <w:tc>
          <w:tcPr>
            <w:tcW w:w="600" w:type="dxa"/>
          </w:tcPr>
          <w:p w14:paraId="6A4ACA58" w14:textId="77777777" w:rsidR="00B50050" w:rsidRDefault="00B50050" w:rsidP="0088127C">
            <w:pPr>
              <w:pStyle w:val="OtherTableBody"/>
            </w:pPr>
          </w:p>
        </w:tc>
        <w:tc>
          <w:tcPr>
            <w:tcW w:w="600" w:type="dxa"/>
          </w:tcPr>
          <w:p w14:paraId="52417D0A" w14:textId="77777777" w:rsidR="00B50050" w:rsidRDefault="00B50050" w:rsidP="0088127C">
            <w:pPr>
              <w:pStyle w:val="OtherTableBody"/>
            </w:pPr>
            <w:r>
              <w:t>NM</w:t>
            </w:r>
          </w:p>
        </w:tc>
        <w:tc>
          <w:tcPr>
            <w:tcW w:w="700" w:type="dxa"/>
          </w:tcPr>
          <w:p w14:paraId="3566D821" w14:textId="77777777" w:rsidR="00B50050" w:rsidRDefault="00B50050" w:rsidP="0088127C">
            <w:pPr>
              <w:pStyle w:val="OtherTableBody"/>
            </w:pPr>
          </w:p>
        </w:tc>
        <w:tc>
          <w:tcPr>
            <w:tcW w:w="600" w:type="dxa"/>
          </w:tcPr>
          <w:p w14:paraId="457E2841" w14:textId="77777777" w:rsidR="00B50050" w:rsidRDefault="00B50050" w:rsidP="0088127C">
            <w:pPr>
              <w:pStyle w:val="OtherTableBody"/>
            </w:pPr>
          </w:p>
        </w:tc>
        <w:tc>
          <w:tcPr>
            <w:tcW w:w="900" w:type="dxa"/>
          </w:tcPr>
          <w:p w14:paraId="13DB1D48" w14:textId="77777777" w:rsidR="00B50050" w:rsidRDefault="00B50050" w:rsidP="0088127C">
            <w:pPr>
              <w:pStyle w:val="OtherTableBody"/>
            </w:pPr>
            <w:r>
              <w:t>8.8.9.23</w:t>
            </w:r>
          </w:p>
        </w:tc>
      </w:tr>
      <w:tr w:rsidR="00B50050" w14:paraId="73A772D3" w14:textId="77777777" w:rsidTr="00195548">
        <w:tc>
          <w:tcPr>
            <w:tcW w:w="3500" w:type="dxa"/>
          </w:tcPr>
          <w:p w14:paraId="70AAE41F" w14:textId="77777777" w:rsidR="00B50050" w:rsidRDefault="00B50050" w:rsidP="0088127C">
            <w:pPr>
              <w:pStyle w:val="OtherTableBody"/>
            </w:pPr>
            <w:r>
              <w:t>UB-82 Locator 2</w:t>
            </w:r>
          </w:p>
        </w:tc>
        <w:tc>
          <w:tcPr>
            <w:tcW w:w="700" w:type="dxa"/>
          </w:tcPr>
          <w:p w14:paraId="66FE62FC" w14:textId="77777777" w:rsidR="00B50050" w:rsidRDefault="00B50050" w:rsidP="0088127C">
            <w:pPr>
              <w:pStyle w:val="OtherTableBody"/>
            </w:pPr>
            <w:r>
              <w:t>00549</w:t>
            </w:r>
          </w:p>
        </w:tc>
        <w:tc>
          <w:tcPr>
            <w:tcW w:w="600" w:type="dxa"/>
          </w:tcPr>
          <w:p w14:paraId="482842C6" w14:textId="77777777" w:rsidR="00B50050" w:rsidRDefault="00B50050" w:rsidP="0088127C">
            <w:pPr>
              <w:pStyle w:val="OtherTableBody"/>
            </w:pPr>
            <w:r>
              <w:t>UB1</w:t>
            </w:r>
          </w:p>
        </w:tc>
        <w:tc>
          <w:tcPr>
            <w:tcW w:w="600" w:type="dxa"/>
          </w:tcPr>
          <w:p w14:paraId="4B968EFB" w14:textId="77777777" w:rsidR="00B50050" w:rsidRDefault="00B50050" w:rsidP="0088127C">
            <w:pPr>
              <w:pStyle w:val="OtherTableBody"/>
            </w:pPr>
            <w:r>
              <w:t>20</w:t>
            </w:r>
          </w:p>
        </w:tc>
        <w:tc>
          <w:tcPr>
            <w:tcW w:w="600" w:type="dxa"/>
          </w:tcPr>
          <w:p w14:paraId="69F7FFFC" w14:textId="77777777" w:rsidR="00B50050" w:rsidRDefault="00B50050" w:rsidP="0088127C">
            <w:pPr>
              <w:pStyle w:val="OtherTableBody"/>
            </w:pPr>
            <w:r>
              <w:t>..</w:t>
            </w:r>
          </w:p>
        </w:tc>
        <w:tc>
          <w:tcPr>
            <w:tcW w:w="600" w:type="dxa"/>
          </w:tcPr>
          <w:p w14:paraId="6A24475A" w14:textId="77777777" w:rsidR="00B50050" w:rsidRDefault="00B50050" w:rsidP="0088127C">
            <w:pPr>
              <w:pStyle w:val="OtherTableBody"/>
            </w:pPr>
          </w:p>
        </w:tc>
        <w:tc>
          <w:tcPr>
            <w:tcW w:w="600" w:type="dxa"/>
          </w:tcPr>
          <w:p w14:paraId="0CD23B9D" w14:textId="77777777" w:rsidR="00B50050" w:rsidRDefault="00B50050" w:rsidP="0088127C">
            <w:pPr>
              <w:pStyle w:val="OtherTableBody"/>
            </w:pPr>
            <w:r>
              <w:t>-</w:t>
            </w:r>
          </w:p>
        </w:tc>
        <w:tc>
          <w:tcPr>
            <w:tcW w:w="700" w:type="dxa"/>
          </w:tcPr>
          <w:p w14:paraId="7845A96F" w14:textId="77777777" w:rsidR="00B50050" w:rsidRDefault="00B50050" w:rsidP="0088127C">
            <w:pPr>
              <w:pStyle w:val="OtherTableBody"/>
            </w:pPr>
          </w:p>
        </w:tc>
        <w:tc>
          <w:tcPr>
            <w:tcW w:w="600" w:type="dxa"/>
          </w:tcPr>
          <w:p w14:paraId="2381F865" w14:textId="77777777" w:rsidR="00B50050" w:rsidRDefault="00B50050" w:rsidP="0088127C">
            <w:pPr>
              <w:pStyle w:val="OtherTableBody"/>
            </w:pPr>
          </w:p>
        </w:tc>
        <w:tc>
          <w:tcPr>
            <w:tcW w:w="900" w:type="dxa"/>
          </w:tcPr>
          <w:p w14:paraId="4C22F1EA" w14:textId="77777777" w:rsidR="00B50050" w:rsidRDefault="00B50050" w:rsidP="0088127C">
            <w:pPr>
              <w:pStyle w:val="OtherTableBody"/>
            </w:pPr>
            <w:r>
              <w:t>6.5.10.20</w:t>
            </w:r>
          </w:p>
        </w:tc>
      </w:tr>
      <w:tr w:rsidR="00B50050" w14:paraId="66345ABA" w14:textId="77777777" w:rsidTr="00195548">
        <w:tc>
          <w:tcPr>
            <w:tcW w:w="3500" w:type="dxa"/>
          </w:tcPr>
          <w:p w14:paraId="79ECFA2A" w14:textId="77777777" w:rsidR="00B50050" w:rsidRDefault="00B50050" w:rsidP="0088127C">
            <w:pPr>
              <w:pStyle w:val="OtherTableBody"/>
            </w:pPr>
            <w:r>
              <w:t>UB-82 Locator 27</w:t>
            </w:r>
          </w:p>
        </w:tc>
        <w:tc>
          <w:tcPr>
            <w:tcW w:w="700" w:type="dxa"/>
          </w:tcPr>
          <w:p w14:paraId="134624A8" w14:textId="77777777" w:rsidR="00B50050" w:rsidRDefault="00B50050" w:rsidP="0088127C">
            <w:pPr>
              <w:pStyle w:val="OtherTableBody"/>
            </w:pPr>
            <w:r>
              <w:t>00551</w:t>
            </w:r>
          </w:p>
        </w:tc>
        <w:tc>
          <w:tcPr>
            <w:tcW w:w="600" w:type="dxa"/>
          </w:tcPr>
          <w:p w14:paraId="04F8FD34" w14:textId="77777777" w:rsidR="00B50050" w:rsidRDefault="00B50050" w:rsidP="0088127C">
            <w:pPr>
              <w:pStyle w:val="OtherTableBody"/>
            </w:pPr>
            <w:r>
              <w:t>UB1</w:t>
            </w:r>
          </w:p>
        </w:tc>
        <w:tc>
          <w:tcPr>
            <w:tcW w:w="600" w:type="dxa"/>
          </w:tcPr>
          <w:p w14:paraId="5F1661E5" w14:textId="77777777" w:rsidR="00B50050" w:rsidRDefault="00B50050" w:rsidP="0088127C">
            <w:pPr>
              <w:pStyle w:val="OtherTableBody"/>
            </w:pPr>
            <w:r>
              <w:t>22</w:t>
            </w:r>
          </w:p>
        </w:tc>
        <w:tc>
          <w:tcPr>
            <w:tcW w:w="600" w:type="dxa"/>
          </w:tcPr>
          <w:p w14:paraId="78B67C42" w14:textId="77777777" w:rsidR="00B50050" w:rsidRDefault="00B50050" w:rsidP="0088127C">
            <w:pPr>
              <w:pStyle w:val="OtherTableBody"/>
            </w:pPr>
            <w:r>
              <w:t>..</w:t>
            </w:r>
          </w:p>
        </w:tc>
        <w:tc>
          <w:tcPr>
            <w:tcW w:w="600" w:type="dxa"/>
          </w:tcPr>
          <w:p w14:paraId="0BC9E9AA" w14:textId="77777777" w:rsidR="00B50050" w:rsidRDefault="00B50050" w:rsidP="0088127C">
            <w:pPr>
              <w:pStyle w:val="OtherTableBody"/>
            </w:pPr>
          </w:p>
        </w:tc>
        <w:tc>
          <w:tcPr>
            <w:tcW w:w="600" w:type="dxa"/>
          </w:tcPr>
          <w:p w14:paraId="5C15D1A2" w14:textId="77777777" w:rsidR="00B50050" w:rsidRDefault="00B50050" w:rsidP="0088127C">
            <w:pPr>
              <w:pStyle w:val="OtherTableBody"/>
            </w:pPr>
            <w:r>
              <w:t>-</w:t>
            </w:r>
          </w:p>
        </w:tc>
        <w:tc>
          <w:tcPr>
            <w:tcW w:w="700" w:type="dxa"/>
          </w:tcPr>
          <w:p w14:paraId="4C181A81" w14:textId="77777777" w:rsidR="00B50050" w:rsidRDefault="00B50050" w:rsidP="0088127C">
            <w:pPr>
              <w:pStyle w:val="OtherTableBody"/>
            </w:pPr>
          </w:p>
        </w:tc>
        <w:tc>
          <w:tcPr>
            <w:tcW w:w="600" w:type="dxa"/>
          </w:tcPr>
          <w:p w14:paraId="53BD9ADB" w14:textId="77777777" w:rsidR="00B50050" w:rsidRDefault="00B50050" w:rsidP="0088127C">
            <w:pPr>
              <w:pStyle w:val="OtherTableBody"/>
            </w:pPr>
          </w:p>
        </w:tc>
        <w:tc>
          <w:tcPr>
            <w:tcW w:w="900" w:type="dxa"/>
          </w:tcPr>
          <w:p w14:paraId="2BEAB527" w14:textId="77777777" w:rsidR="00B50050" w:rsidRDefault="00B50050" w:rsidP="0088127C">
            <w:pPr>
              <w:pStyle w:val="OtherTableBody"/>
            </w:pPr>
            <w:r>
              <w:t>6.5.10.22</w:t>
            </w:r>
          </w:p>
        </w:tc>
      </w:tr>
      <w:tr w:rsidR="00B50050" w14:paraId="2CA6562F" w14:textId="77777777" w:rsidTr="00195548">
        <w:tc>
          <w:tcPr>
            <w:tcW w:w="3500" w:type="dxa"/>
          </w:tcPr>
          <w:p w14:paraId="01898F4E" w14:textId="77777777" w:rsidR="00B50050" w:rsidRDefault="00B50050" w:rsidP="0088127C">
            <w:pPr>
              <w:pStyle w:val="OtherTableBody"/>
            </w:pPr>
            <w:r>
              <w:t>UB-82 Locator 45</w:t>
            </w:r>
          </w:p>
        </w:tc>
        <w:tc>
          <w:tcPr>
            <w:tcW w:w="700" w:type="dxa"/>
          </w:tcPr>
          <w:p w14:paraId="154B4EDF" w14:textId="77777777" w:rsidR="00B50050" w:rsidRDefault="00B50050" w:rsidP="0088127C">
            <w:pPr>
              <w:pStyle w:val="OtherTableBody"/>
            </w:pPr>
            <w:r>
              <w:t>00552</w:t>
            </w:r>
          </w:p>
        </w:tc>
        <w:tc>
          <w:tcPr>
            <w:tcW w:w="600" w:type="dxa"/>
          </w:tcPr>
          <w:p w14:paraId="051D88F3" w14:textId="77777777" w:rsidR="00B50050" w:rsidRDefault="00B50050" w:rsidP="0088127C">
            <w:pPr>
              <w:pStyle w:val="OtherTableBody"/>
            </w:pPr>
            <w:r>
              <w:t>UB1</w:t>
            </w:r>
          </w:p>
        </w:tc>
        <w:tc>
          <w:tcPr>
            <w:tcW w:w="600" w:type="dxa"/>
          </w:tcPr>
          <w:p w14:paraId="591B7947" w14:textId="77777777" w:rsidR="00B50050" w:rsidRDefault="00B50050" w:rsidP="0088127C">
            <w:pPr>
              <w:pStyle w:val="OtherTableBody"/>
            </w:pPr>
            <w:r>
              <w:t>23</w:t>
            </w:r>
          </w:p>
        </w:tc>
        <w:tc>
          <w:tcPr>
            <w:tcW w:w="600" w:type="dxa"/>
          </w:tcPr>
          <w:p w14:paraId="0E087452" w14:textId="77777777" w:rsidR="00B50050" w:rsidRDefault="00B50050" w:rsidP="0088127C">
            <w:pPr>
              <w:pStyle w:val="OtherTableBody"/>
            </w:pPr>
            <w:r>
              <w:t>..</w:t>
            </w:r>
          </w:p>
        </w:tc>
        <w:tc>
          <w:tcPr>
            <w:tcW w:w="600" w:type="dxa"/>
          </w:tcPr>
          <w:p w14:paraId="75632F93" w14:textId="77777777" w:rsidR="00B50050" w:rsidRDefault="00B50050" w:rsidP="0088127C">
            <w:pPr>
              <w:pStyle w:val="OtherTableBody"/>
            </w:pPr>
          </w:p>
        </w:tc>
        <w:tc>
          <w:tcPr>
            <w:tcW w:w="600" w:type="dxa"/>
          </w:tcPr>
          <w:p w14:paraId="792506AC" w14:textId="77777777" w:rsidR="00B50050" w:rsidRDefault="00B50050" w:rsidP="0088127C">
            <w:pPr>
              <w:pStyle w:val="OtherTableBody"/>
            </w:pPr>
            <w:r>
              <w:t>-</w:t>
            </w:r>
          </w:p>
        </w:tc>
        <w:tc>
          <w:tcPr>
            <w:tcW w:w="700" w:type="dxa"/>
          </w:tcPr>
          <w:p w14:paraId="1C7DE075" w14:textId="77777777" w:rsidR="00B50050" w:rsidRDefault="00B50050" w:rsidP="0088127C">
            <w:pPr>
              <w:pStyle w:val="OtherTableBody"/>
            </w:pPr>
          </w:p>
        </w:tc>
        <w:tc>
          <w:tcPr>
            <w:tcW w:w="600" w:type="dxa"/>
          </w:tcPr>
          <w:p w14:paraId="2418B89B" w14:textId="77777777" w:rsidR="00B50050" w:rsidRDefault="00B50050" w:rsidP="0088127C">
            <w:pPr>
              <w:pStyle w:val="OtherTableBody"/>
            </w:pPr>
          </w:p>
        </w:tc>
        <w:tc>
          <w:tcPr>
            <w:tcW w:w="900" w:type="dxa"/>
          </w:tcPr>
          <w:p w14:paraId="636ECC73" w14:textId="77777777" w:rsidR="00B50050" w:rsidRDefault="00B50050" w:rsidP="0088127C">
            <w:pPr>
              <w:pStyle w:val="OtherTableBody"/>
            </w:pPr>
            <w:r>
              <w:t>6.5.10.23</w:t>
            </w:r>
          </w:p>
        </w:tc>
      </w:tr>
      <w:tr w:rsidR="00B50050" w14:paraId="4E9445E7" w14:textId="77777777" w:rsidTr="00195548">
        <w:tc>
          <w:tcPr>
            <w:tcW w:w="3500" w:type="dxa"/>
          </w:tcPr>
          <w:p w14:paraId="04450CF7" w14:textId="77777777" w:rsidR="00B50050" w:rsidRDefault="00B50050" w:rsidP="0088127C">
            <w:pPr>
              <w:pStyle w:val="OtherTableBody"/>
            </w:pPr>
            <w:r>
              <w:t>UB-82 Locator 9</w:t>
            </w:r>
          </w:p>
        </w:tc>
        <w:tc>
          <w:tcPr>
            <w:tcW w:w="700" w:type="dxa"/>
          </w:tcPr>
          <w:p w14:paraId="680F0292" w14:textId="77777777" w:rsidR="00B50050" w:rsidRDefault="00B50050" w:rsidP="0088127C">
            <w:pPr>
              <w:pStyle w:val="OtherTableBody"/>
            </w:pPr>
            <w:r>
              <w:t>00550</w:t>
            </w:r>
          </w:p>
        </w:tc>
        <w:tc>
          <w:tcPr>
            <w:tcW w:w="600" w:type="dxa"/>
          </w:tcPr>
          <w:p w14:paraId="22E286A3" w14:textId="77777777" w:rsidR="00B50050" w:rsidRDefault="00B50050" w:rsidP="0088127C">
            <w:pPr>
              <w:pStyle w:val="OtherTableBody"/>
            </w:pPr>
            <w:r>
              <w:t>UB1</w:t>
            </w:r>
          </w:p>
        </w:tc>
        <w:tc>
          <w:tcPr>
            <w:tcW w:w="600" w:type="dxa"/>
          </w:tcPr>
          <w:p w14:paraId="6753EEC2" w14:textId="77777777" w:rsidR="00B50050" w:rsidRDefault="00B50050" w:rsidP="0088127C">
            <w:pPr>
              <w:pStyle w:val="OtherTableBody"/>
            </w:pPr>
            <w:r>
              <w:t>21</w:t>
            </w:r>
          </w:p>
        </w:tc>
        <w:tc>
          <w:tcPr>
            <w:tcW w:w="600" w:type="dxa"/>
          </w:tcPr>
          <w:p w14:paraId="19FB76A0" w14:textId="77777777" w:rsidR="00B50050" w:rsidRDefault="00B50050" w:rsidP="0088127C">
            <w:pPr>
              <w:pStyle w:val="OtherTableBody"/>
            </w:pPr>
            <w:r>
              <w:t>..</w:t>
            </w:r>
          </w:p>
        </w:tc>
        <w:tc>
          <w:tcPr>
            <w:tcW w:w="600" w:type="dxa"/>
          </w:tcPr>
          <w:p w14:paraId="5F028C0C" w14:textId="77777777" w:rsidR="00B50050" w:rsidRDefault="00B50050" w:rsidP="0088127C">
            <w:pPr>
              <w:pStyle w:val="OtherTableBody"/>
            </w:pPr>
          </w:p>
        </w:tc>
        <w:tc>
          <w:tcPr>
            <w:tcW w:w="600" w:type="dxa"/>
          </w:tcPr>
          <w:p w14:paraId="7FC3A3D6" w14:textId="77777777" w:rsidR="00B50050" w:rsidRDefault="00B50050" w:rsidP="0088127C">
            <w:pPr>
              <w:pStyle w:val="OtherTableBody"/>
            </w:pPr>
            <w:r>
              <w:t>-</w:t>
            </w:r>
          </w:p>
        </w:tc>
        <w:tc>
          <w:tcPr>
            <w:tcW w:w="700" w:type="dxa"/>
          </w:tcPr>
          <w:p w14:paraId="0F715623" w14:textId="77777777" w:rsidR="00B50050" w:rsidRDefault="00B50050" w:rsidP="0088127C">
            <w:pPr>
              <w:pStyle w:val="OtherTableBody"/>
            </w:pPr>
          </w:p>
        </w:tc>
        <w:tc>
          <w:tcPr>
            <w:tcW w:w="600" w:type="dxa"/>
          </w:tcPr>
          <w:p w14:paraId="0A0226E7" w14:textId="77777777" w:rsidR="00B50050" w:rsidRDefault="00B50050" w:rsidP="0088127C">
            <w:pPr>
              <w:pStyle w:val="OtherTableBody"/>
            </w:pPr>
          </w:p>
        </w:tc>
        <w:tc>
          <w:tcPr>
            <w:tcW w:w="900" w:type="dxa"/>
          </w:tcPr>
          <w:p w14:paraId="0F9B2983" w14:textId="77777777" w:rsidR="00B50050" w:rsidRDefault="00B50050" w:rsidP="0088127C">
            <w:pPr>
              <w:pStyle w:val="OtherTableBody"/>
            </w:pPr>
            <w:r>
              <w:t>6.5.10.21</w:t>
            </w:r>
          </w:p>
        </w:tc>
      </w:tr>
      <w:tr w:rsidR="00B50050" w14:paraId="18144296" w14:textId="77777777" w:rsidTr="00195548">
        <w:tc>
          <w:tcPr>
            <w:tcW w:w="3500" w:type="dxa"/>
          </w:tcPr>
          <w:p w14:paraId="294A9B6A" w14:textId="77777777" w:rsidR="00B50050" w:rsidRDefault="00B50050" w:rsidP="0088127C">
            <w:pPr>
              <w:pStyle w:val="OtherTableBody"/>
            </w:pPr>
            <w:r>
              <w:t>UDI Device Identifier</w:t>
            </w:r>
          </w:p>
        </w:tc>
        <w:tc>
          <w:tcPr>
            <w:tcW w:w="700" w:type="dxa"/>
          </w:tcPr>
          <w:p w14:paraId="2E390BF3" w14:textId="77777777" w:rsidR="00B50050" w:rsidRDefault="00B50050" w:rsidP="0088127C">
            <w:pPr>
              <w:pStyle w:val="OtherTableBody"/>
            </w:pPr>
            <w:r>
              <w:t>03476</w:t>
            </w:r>
          </w:p>
        </w:tc>
        <w:tc>
          <w:tcPr>
            <w:tcW w:w="600" w:type="dxa"/>
          </w:tcPr>
          <w:p w14:paraId="5D8C25F8" w14:textId="77777777" w:rsidR="00B50050" w:rsidRDefault="00B50050" w:rsidP="0088127C">
            <w:pPr>
              <w:pStyle w:val="OtherTableBody"/>
            </w:pPr>
            <w:r>
              <w:t>DEV</w:t>
            </w:r>
          </w:p>
        </w:tc>
        <w:tc>
          <w:tcPr>
            <w:tcW w:w="600" w:type="dxa"/>
          </w:tcPr>
          <w:p w14:paraId="649979E0" w14:textId="77777777" w:rsidR="00B50050" w:rsidRDefault="00B50050" w:rsidP="0088127C">
            <w:pPr>
              <w:pStyle w:val="OtherTableBody"/>
            </w:pPr>
            <w:r>
              <w:t>9</w:t>
            </w:r>
          </w:p>
        </w:tc>
        <w:tc>
          <w:tcPr>
            <w:tcW w:w="600" w:type="dxa"/>
          </w:tcPr>
          <w:p w14:paraId="6EE57DF5" w14:textId="77777777" w:rsidR="00B50050" w:rsidRDefault="00B50050" w:rsidP="0088127C">
            <w:pPr>
              <w:pStyle w:val="OtherTableBody"/>
            </w:pPr>
            <w:r>
              <w:t>..</w:t>
            </w:r>
          </w:p>
        </w:tc>
        <w:tc>
          <w:tcPr>
            <w:tcW w:w="600" w:type="dxa"/>
          </w:tcPr>
          <w:p w14:paraId="751E1C4F" w14:textId="77777777" w:rsidR="00B50050" w:rsidRDefault="00B50050" w:rsidP="0088127C">
            <w:pPr>
              <w:pStyle w:val="OtherTableBody"/>
            </w:pPr>
          </w:p>
        </w:tc>
        <w:tc>
          <w:tcPr>
            <w:tcW w:w="600" w:type="dxa"/>
          </w:tcPr>
          <w:p w14:paraId="1F30E9BA" w14:textId="77777777" w:rsidR="00B50050" w:rsidRDefault="00B50050" w:rsidP="0088127C">
            <w:pPr>
              <w:pStyle w:val="OtherTableBody"/>
            </w:pPr>
            <w:r>
              <w:t>EI</w:t>
            </w:r>
          </w:p>
        </w:tc>
        <w:tc>
          <w:tcPr>
            <w:tcW w:w="700" w:type="dxa"/>
          </w:tcPr>
          <w:p w14:paraId="3283551F" w14:textId="77777777" w:rsidR="00B50050" w:rsidRDefault="00B50050" w:rsidP="0088127C">
            <w:pPr>
              <w:pStyle w:val="OtherTableBody"/>
            </w:pPr>
          </w:p>
        </w:tc>
        <w:tc>
          <w:tcPr>
            <w:tcW w:w="600" w:type="dxa"/>
          </w:tcPr>
          <w:p w14:paraId="736543DA" w14:textId="77777777" w:rsidR="00B50050" w:rsidRDefault="00B50050" w:rsidP="0088127C">
            <w:pPr>
              <w:pStyle w:val="OtherTableBody"/>
            </w:pPr>
          </w:p>
        </w:tc>
        <w:tc>
          <w:tcPr>
            <w:tcW w:w="900" w:type="dxa"/>
          </w:tcPr>
          <w:p w14:paraId="0EE8E7E0" w14:textId="77777777" w:rsidR="00B50050" w:rsidRDefault="00B50050" w:rsidP="0088127C">
            <w:pPr>
              <w:pStyle w:val="OtherTableBody"/>
            </w:pPr>
            <w:r>
              <w:t>17.8.1.9</w:t>
            </w:r>
          </w:p>
        </w:tc>
      </w:tr>
      <w:tr w:rsidR="00B50050" w14:paraId="0400D548" w14:textId="77777777" w:rsidTr="00195548">
        <w:tc>
          <w:tcPr>
            <w:tcW w:w="3500" w:type="dxa"/>
          </w:tcPr>
          <w:p w14:paraId="5C4B2F89" w14:textId="77777777" w:rsidR="00B50050" w:rsidRDefault="00B50050" w:rsidP="0088127C">
            <w:pPr>
              <w:pStyle w:val="OtherTableBody"/>
            </w:pPr>
            <w:r>
              <w:t>UDI Device Identifier</w:t>
            </w:r>
          </w:p>
        </w:tc>
        <w:tc>
          <w:tcPr>
            <w:tcW w:w="700" w:type="dxa"/>
          </w:tcPr>
          <w:p w14:paraId="4B6B79B4" w14:textId="77777777" w:rsidR="00B50050" w:rsidRDefault="00B50050" w:rsidP="0088127C">
            <w:pPr>
              <w:pStyle w:val="OtherTableBody"/>
            </w:pPr>
            <w:r>
              <w:t>03476</w:t>
            </w:r>
          </w:p>
        </w:tc>
        <w:tc>
          <w:tcPr>
            <w:tcW w:w="600" w:type="dxa"/>
          </w:tcPr>
          <w:p w14:paraId="7528CD8C" w14:textId="77777777" w:rsidR="00B50050" w:rsidRDefault="00B50050" w:rsidP="0088127C">
            <w:pPr>
              <w:pStyle w:val="OtherTableBody"/>
            </w:pPr>
            <w:r>
              <w:t>PRT</w:t>
            </w:r>
          </w:p>
        </w:tc>
        <w:tc>
          <w:tcPr>
            <w:tcW w:w="600" w:type="dxa"/>
          </w:tcPr>
          <w:p w14:paraId="396267ED" w14:textId="77777777" w:rsidR="00B50050" w:rsidRDefault="00B50050" w:rsidP="0088127C">
            <w:pPr>
              <w:pStyle w:val="OtherTableBody"/>
            </w:pPr>
            <w:r>
              <w:t>16</w:t>
            </w:r>
          </w:p>
        </w:tc>
        <w:tc>
          <w:tcPr>
            <w:tcW w:w="600" w:type="dxa"/>
          </w:tcPr>
          <w:p w14:paraId="0F39B083" w14:textId="77777777" w:rsidR="00B50050" w:rsidRDefault="00B50050" w:rsidP="0088127C">
            <w:pPr>
              <w:pStyle w:val="OtherTableBody"/>
            </w:pPr>
            <w:r>
              <w:t>..</w:t>
            </w:r>
          </w:p>
        </w:tc>
        <w:tc>
          <w:tcPr>
            <w:tcW w:w="600" w:type="dxa"/>
          </w:tcPr>
          <w:p w14:paraId="33355B05" w14:textId="77777777" w:rsidR="00B50050" w:rsidRDefault="00B50050" w:rsidP="0088127C">
            <w:pPr>
              <w:pStyle w:val="OtherTableBody"/>
            </w:pPr>
          </w:p>
        </w:tc>
        <w:tc>
          <w:tcPr>
            <w:tcW w:w="600" w:type="dxa"/>
          </w:tcPr>
          <w:p w14:paraId="20F1A8F5" w14:textId="77777777" w:rsidR="00B50050" w:rsidRDefault="00B50050" w:rsidP="0088127C">
            <w:pPr>
              <w:pStyle w:val="OtherTableBody"/>
            </w:pPr>
            <w:r>
              <w:t>EI</w:t>
            </w:r>
          </w:p>
        </w:tc>
        <w:tc>
          <w:tcPr>
            <w:tcW w:w="700" w:type="dxa"/>
          </w:tcPr>
          <w:p w14:paraId="71EB862F" w14:textId="77777777" w:rsidR="00B50050" w:rsidRDefault="00B50050" w:rsidP="0088127C">
            <w:pPr>
              <w:pStyle w:val="OtherTableBody"/>
            </w:pPr>
          </w:p>
        </w:tc>
        <w:tc>
          <w:tcPr>
            <w:tcW w:w="600" w:type="dxa"/>
          </w:tcPr>
          <w:p w14:paraId="7387A857" w14:textId="77777777" w:rsidR="00B50050" w:rsidRDefault="00B50050" w:rsidP="0088127C">
            <w:pPr>
              <w:pStyle w:val="OtherTableBody"/>
            </w:pPr>
          </w:p>
        </w:tc>
        <w:tc>
          <w:tcPr>
            <w:tcW w:w="900" w:type="dxa"/>
          </w:tcPr>
          <w:p w14:paraId="365207C5" w14:textId="77777777" w:rsidR="00B50050" w:rsidRDefault="00B50050" w:rsidP="0088127C">
            <w:pPr>
              <w:pStyle w:val="OtherTableBody"/>
            </w:pPr>
            <w:r>
              <w:t>7.4.4.16</w:t>
            </w:r>
          </w:p>
        </w:tc>
      </w:tr>
      <w:tr w:rsidR="00B50050" w14:paraId="3699D8EA" w14:textId="77777777" w:rsidTr="00195548">
        <w:tc>
          <w:tcPr>
            <w:tcW w:w="3500" w:type="dxa"/>
          </w:tcPr>
          <w:p w14:paraId="2F02CDED" w14:textId="77777777" w:rsidR="00B50050" w:rsidRDefault="00B50050" w:rsidP="0088127C">
            <w:pPr>
              <w:pStyle w:val="OtherTableBody"/>
            </w:pPr>
            <w:r>
              <w:t>Under Temperature</w:t>
            </w:r>
          </w:p>
        </w:tc>
        <w:tc>
          <w:tcPr>
            <w:tcW w:w="700" w:type="dxa"/>
          </w:tcPr>
          <w:p w14:paraId="19A2BB5E" w14:textId="77777777" w:rsidR="00B50050" w:rsidRDefault="00B50050" w:rsidP="0088127C">
            <w:pPr>
              <w:pStyle w:val="OtherTableBody"/>
            </w:pPr>
            <w:r>
              <w:t>02120</w:t>
            </w:r>
          </w:p>
        </w:tc>
        <w:tc>
          <w:tcPr>
            <w:tcW w:w="600" w:type="dxa"/>
          </w:tcPr>
          <w:p w14:paraId="12FAB674" w14:textId="77777777" w:rsidR="00B50050" w:rsidRDefault="00B50050" w:rsidP="0088127C">
            <w:pPr>
              <w:pStyle w:val="OtherTableBody"/>
            </w:pPr>
            <w:r>
              <w:t>SCD</w:t>
            </w:r>
          </w:p>
        </w:tc>
        <w:tc>
          <w:tcPr>
            <w:tcW w:w="600" w:type="dxa"/>
          </w:tcPr>
          <w:p w14:paraId="3736478C" w14:textId="77777777" w:rsidR="00B50050" w:rsidRDefault="00B50050" w:rsidP="0088127C">
            <w:pPr>
              <w:pStyle w:val="OtherTableBody"/>
            </w:pPr>
            <w:r>
              <w:t>17</w:t>
            </w:r>
          </w:p>
        </w:tc>
        <w:tc>
          <w:tcPr>
            <w:tcW w:w="600" w:type="dxa"/>
          </w:tcPr>
          <w:p w14:paraId="3863A3AC" w14:textId="77777777" w:rsidR="00B50050" w:rsidRDefault="00B50050" w:rsidP="0088127C">
            <w:pPr>
              <w:pStyle w:val="OtherTableBody"/>
            </w:pPr>
            <w:r>
              <w:t>..</w:t>
            </w:r>
          </w:p>
        </w:tc>
        <w:tc>
          <w:tcPr>
            <w:tcW w:w="600" w:type="dxa"/>
          </w:tcPr>
          <w:p w14:paraId="618AC0D8" w14:textId="77777777" w:rsidR="00B50050" w:rsidRDefault="00B50050" w:rsidP="0088127C">
            <w:pPr>
              <w:pStyle w:val="OtherTableBody"/>
            </w:pPr>
          </w:p>
        </w:tc>
        <w:tc>
          <w:tcPr>
            <w:tcW w:w="600" w:type="dxa"/>
          </w:tcPr>
          <w:p w14:paraId="231503A0" w14:textId="77777777" w:rsidR="00B50050" w:rsidRDefault="00B50050" w:rsidP="0088127C">
            <w:pPr>
              <w:pStyle w:val="OtherTableBody"/>
            </w:pPr>
            <w:r>
              <w:t>CQ</w:t>
            </w:r>
          </w:p>
        </w:tc>
        <w:tc>
          <w:tcPr>
            <w:tcW w:w="700" w:type="dxa"/>
          </w:tcPr>
          <w:p w14:paraId="7838CCD7" w14:textId="77777777" w:rsidR="00B50050" w:rsidRDefault="00B50050" w:rsidP="0088127C">
            <w:pPr>
              <w:pStyle w:val="OtherTableBody"/>
            </w:pPr>
          </w:p>
        </w:tc>
        <w:tc>
          <w:tcPr>
            <w:tcW w:w="600" w:type="dxa"/>
          </w:tcPr>
          <w:p w14:paraId="36174B64" w14:textId="77777777" w:rsidR="00B50050" w:rsidRDefault="00B50050" w:rsidP="0088127C">
            <w:pPr>
              <w:pStyle w:val="OtherTableBody"/>
            </w:pPr>
          </w:p>
        </w:tc>
        <w:tc>
          <w:tcPr>
            <w:tcW w:w="900" w:type="dxa"/>
          </w:tcPr>
          <w:p w14:paraId="36B41BC3" w14:textId="77777777" w:rsidR="00B50050" w:rsidRDefault="00B50050" w:rsidP="0088127C">
            <w:pPr>
              <w:pStyle w:val="OtherTableBody"/>
            </w:pPr>
            <w:r>
              <w:t>17.7.4.17</w:t>
            </w:r>
          </w:p>
        </w:tc>
      </w:tr>
      <w:tr w:rsidR="00B50050" w14:paraId="47821407" w14:textId="77777777" w:rsidTr="00195548">
        <w:tc>
          <w:tcPr>
            <w:tcW w:w="3500" w:type="dxa"/>
          </w:tcPr>
          <w:p w14:paraId="47235104" w14:textId="77777777" w:rsidR="00B50050" w:rsidRDefault="00B50050" w:rsidP="0088127C">
            <w:pPr>
              <w:pStyle w:val="OtherTableBody"/>
            </w:pPr>
            <w:r>
              <w:t>Uniform Billing Locator 11 (state)</w:t>
            </w:r>
          </w:p>
        </w:tc>
        <w:tc>
          <w:tcPr>
            <w:tcW w:w="700" w:type="dxa"/>
          </w:tcPr>
          <w:p w14:paraId="30E7CF49" w14:textId="77777777" w:rsidR="00B50050" w:rsidRDefault="00B50050" w:rsidP="0088127C">
            <w:pPr>
              <w:pStyle w:val="OtherTableBody"/>
            </w:pPr>
            <w:r>
              <w:t>00562</w:t>
            </w:r>
          </w:p>
        </w:tc>
        <w:tc>
          <w:tcPr>
            <w:tcW w:w="600" w:type="dxa"/>
          </w:tcPr>
          <w:p w14:paraId="4807EC46" w14:textId="77777777" w:rsidR="00B50050" w:rsidRDefault="00B50050" w:rsidP="0088127C">
            <w:pPr>
              <w:pStyle w:val="OtherTableBody"/>
            </w:pPr>
            <w:r>
              <w:t>UB2</w:t>
            </w:r>
          </w:p>
        </w:tc>
        <w:tc>
          <w:tcPr>
            <w:tcW w:w="600" w:type="dxa"/>
          </w:tcPr>
          <w:p w14:paraId="73002194" w14:textId="77777777" w:rsidR="00B50050" w:rsidRDefault="00B50050" w:rsidP="0088127C">
            <w:pPr>
              <w:pStyle w:val="OtherTableBody"/>
            </w:pPr>
            <w:r>
              <w:t>10</w:t>
            </w:r>
          </w:p>
        </w:tc>
        <w:tc>
          <w:tcPr>
            <w:tcW w:w="600" w:type="dxa"/>
          </w:tcPr>
          <w:p w14:paraId="67151709" w14:textId="77777777" w:rsidR="00B50050" w:rsidRDefault="00B50050" w:rsidP="0088127C">
            <w:pPr>
              <w:pStyle w:val="OtherTableBody"/>
            </w:pPr>
            <w:r>
              <w:t>1..12</w:t>
            </w:r>
          </w:p>
        </w:tc>
        <w:tc>
          <w:tcPr>
            <w:tcW w:w="600" w:type="dxa"/>
          </w:tcPr>
          <w:p w14:paraId="2F21A03E" w14:textId="77777777" w:rsidR="00B50050" w:rsidRDefault="00B50050" w:rsidP="0088127C">
            <w:pPr>
              <w:pStyle w:val="OtherTableBody"/>
            </w:pPr>
          </w:p>
        </w:tc>
        <w:tc>
          <w:tcPr>
            <w:tcW w:w="600" w:type="dxa"/>
          </w:tcPr>
          <w:p w14:paraId="380D3A8C" w14:textId="77777777" w:rsidR="00B50050" w:rsidRDefault="00B50050" w:rsidP="0088127C">
            <w:pPr>
              <w:pStyle w:val="OtherTableBody"/>
            </w:pPr>
            <w:r>
              <w:t>ST</w:t>
            </w:r>
          </w:p>
        </w:tc>
        <w:tc>
          <w:tcPr>
            <w:tcW w:w="700" w:type="dxa"/>
          </w:tcPr>
          <w:p w14:paraId="6E8BE665" w14:textId="77777777" w:rsidR="00B50050" w:rsidRDefault="00B50050" w:rsidP="0088127C">
            <w:pPr>
              <w:pStyle w:val="OtherTableBody"/>
            </w:pPr>
            <w:r>
              <w:t>Y</w:t>
            </w:r>
          </w:p>
        </w:tc>
        <w:tc>
          <w:tcPr>
            <w:tcW w:w="600" w:type="dxa"/>
          </w:tcPr>
          <w:p w14:paraId="0812B338" w14:textId="77777777" w:rsidR="00B50050" w:rsidRDefault="00B50050" w:rsidP="0088127C">
            <w:pPr>
              <w:pStyle w:val="OtherTableBody"/>
            </w:pPr>
          </w:p>
        </w:tc>
        <w:tc>
          <w:tcPr>
            <w:tcW w:w="900" w:type="dxa"/>
          </w:tcPr>
          <w:p w14:paraId="50722F01" w14:textId="77777777" w:rsidR="00B50050" w:rsidRDefault="00B50050" w:rsidP="0088127C">
            <w:pPr>
              <w:pStyle w:val="OtherTableBody"/>
            </w:pPr>
            <w:r>
              <w:t>6.5.11.10</w:t>
            </w:r>
          </w:p>
        </w:tc>
      </w:tr>
      <w:tr w:rsidR="00B50050" w14:paraId="6B627B7B" w14:textId="77777777" w:rsidTr="00195548">
        <w:tc>
          <w:tcPr>
            <w:tcW w:w="3500" w:type="dxa"/>
          </w:tcPr>
          <w:p w14:paraId="64472223" w14:textId="77777777" w:rsidR="00B50050" w:rsidRDefault="00B50050" w:rsidP="0088127C">
            <w:pPr>
              <w:pStyle w:val="OtherTableBody"/>
            </w:pPr>
            <w:r>
              <w:t>Uniform Billing Locator 2 (state)</w:t>
            </w:r>
          </w:p>
        </w:tc>
        <w:tc>
          <w:tcPr>
            <w:tcW w:w="700" w:type="dxa"/>
          </w:tcPr>
          <w:p w14:paraId="17F59181" w14:textId="77777777" w:rsidR="00B50050" w:rsidRDefault="00B50050" w:rsidP="0088127C">
            <w:pPr>
              <w:pStyle w:val="OtherTableBody"/>
            </w:pPr>
            <w:r>
              <w:t>00561</w:t>
            </w:r>
          </w:p>
        </w:tc>
        <w:tc>
          <w:tcPr>
            <w:tcW w:w="600" w:type="dxa"/>
          </w:tcPr>
          <w:p w14:paraId="42DBADD9" w14:textId="77777777" w:rsidR="00B50050" w:rsidRDefault="00B50050" w:rsidP="0088127C">
            <w:pPr>
              <w:pStyle w:val="OtherTableBody"/>
            </w:pPr>
            <w:r>
              <w:t>UB2</w:t>
            </w:r>
          </w:p>
        </w:tc>
        <w:tc>
          <w:tcPr>
            <w:tcW w:w="600" w:type="dxa"/>
          </w:tcPr>
          <w:p w14:paraId="00A92937" w14:textId="77777777" w:rsidR="00B50050" w:rsidRDefault="00B50050" w:rsidP="0088127C">
            <w:pPr>
              <w:pStyle w:val="OtherTableBody"/>
            </w:pPr>
            <w:r>
              <w:t>9</w:t>
            </w:r>
          </w:p>
        </w:tc>
        <w:tc>
          <w:tcPr>
            <w:tcW w:w="600" w:type="dxa"/>
          </w:tcPr>
          <w:p w14:paraId="749ECC1D" w14:textId="77777777" w:rsidR="00B50050" w:rsidRDefault="00B50050" w:rsidP="0088127C">
            <w:pPr>
              <w:pStyle w:val="OtherTableBody"/>
            </w:pPr>
            <w:r>
              <w:t>1..29</w:t>
            </w:r>
          </w:p>
        </w:tc>
        <w:tc>
          <w:tcPr>
            <w:tcW w:w="600" w:type="dxa"/>
          </w:tcPr>
          <w:p w14:paraId="0B096A07" w14:textId="77777777" w:rsidR="00B50050" w:rsidRDefault="00B50050" w:rsidP="0088127C">
            <w:pPr>
              <w:pStyle w:val="OtherTableBody"/>
            </w:pPr>
          </w:p>
        </w:tc>
        <w:tc>
          <w:tcPr>
            <w:tcW w:w="600" w:type="dxa"/>
          </w:tcPr>
          <w:p w14:paraId="0335465E" w14:textId="77777777" w:rsidR="00B50050" w:rsidRDefault="00B50050" w:rsidP="0088127C">
            <w:pPr>
              <w:pStyle w:val="OtherTableBody"/>
            </w:pPr>
            <w:r>
              <w:t>ST</w:t>
            </w:r>
          </w:p>
        </w:tc>
        <w:tc>
          <w:tcPr>
            <w:tcW w:w="700" w:type="dxa"/>
          </w:tcPr>
          <w:p w14:paraId="2DD943FD" w14:textId="77777777" w:rsidR="00B50050" w:rsidRDefault="00B50050" w:rsidP="0088127C">
            <w:pPr>
              <w:pStyle w:val="OtherTableBody"/>
            </w:pPr>
            <w:r>
              <w:t>Y</w:t>
            </w:r>
          </w:p>
        </w:tc>
        <w:tc>
          <w:tcPr>
            <w:tcW w:w="600" w:type="dxa"/>
          </w:tcPr>
          <w:p w14:paraId="03121177" w14:textId="77777777" w:rsidR="00B50050" w:rsidRDefault="00B50050" w:rsidP="0088127C">
            <w:pPr>
              <w:pStyle w:val="OtherTableBody"/>
            </w:pPr>
          </w:p>
        </w:tc>
        <w:tc>
          <w:tcPr>
            <w:tcW w:w="900" w:type="dxa"/>
          </w:tcPr>
          <w:p w14:paraId="6734B076" w14:textId="77777777" w:rsidR="00B50050" w:rsidRDefault="00B50050" w:rsidP="0088127C">
            <w:pPr>
              <w:pStyle w:val="OtherTableBody"/>
            </w:pPr>
            <w:r>
              <w:t>6.5.11.9</w:t>
            </w:r>
          </w:p>
        </w:tc>
      </w:tr>
      <w:tr w:rsidR="00B50050" w14:paraId="6E4BBB15" w14:textId="77777777" w:rsidTr="00195548">
        <w:tc>
          <w:tcPr>
            <w:tcW w:w="3500" w:type="dxa"/>
          </w:tcPr>
          <w:p w14:paraId="3C27FBA5" w14:textId="77777777" w:rsidR="00B50050" w:rsidRDefault="00B50050" w:rsidP="0088127C">
            <w:pPr>
              <w:pStyle w:val="OtherTableBody"/>
            </w:pPr>
            <w:r>
              <w:t>Uniform Billing Locator 31 (national)</w:t>
            </w:r>
          </w:p>
        </w:tc>
        <w:tc>
          <w:tcPr>
            <w:tcW w:w="700" w:type="dxa"/>
          </w:tcPr>
          <w:p w14:paraId="64EDBA63" w14:textId="77777777" w:rsidR="00B50050" w:rsidRDefault="00B50050" w:rsidP="0088127C">
            <w:pPr>
              <w:pStyle w:val="OtherTableBody"/>
            </w:pPr>
            <w:r>
              <w:t>00563</w:t>
            </w:r>
          </w:p>
        </w:tc>
        <w:tc>
          <w:tcPr>
            <w:tcW w:w="600" w:type="dxa"/>
          </w:tcPr>
          <w:p w14:paraId="0F1452D1" w14:textId="77777777" w:rsidR="00B50050" w:rsidRDefault="00B50050" w:rsidP="0088127C">
            <w:pPr>
              <w:pStyle w:val="OtherTableBody"/>
            </w:pPr>
            <w:r>
              <w:t>UB2</w:t>
            </w:r>
          </w:p>
        </w:tc>
        <w:tc>
          <w:tcPr>
            <w:tcW w:w="600" w:type="dxa"/>
          </w:tcPr>
          <w:p w14:paraId="19B9D027" w14:textId="77777777" w:rsidR="00B50050" w:rsidRDefault="00B50050" w:rsidP="0088127C">
            <w:pPr>
              <w:pStyle w:val="OtherTableBody"/>
            </w:pPr>
            <w:r>
              <w:t>11</w:t>
            </w:r>
          </w:p>
        </w:tc>
        <w:tc>
          <w:tcPr>
            <w:tcW w:w="600" w:type="dxa"/>
          </w:tcPr>
          <w:p w14:paraId="087332CD" w14:textId="77777777" w:rsidR="00B50050" w:rsidRDefault="00B50050" w:rsidP="0088127C">
            <w:pPr>
              <w:pStyle w:val="OtherTableBody"/>
            </w:pPr>
            <w:r>
              <w:t>1..5</w:t>
            </w:r>
          </w:p>
        </w:tc>
        <w:tc>
          <w:tcPr>
            <w:tcW w:w="600" w:type="dxa"/>
          </w:tcPr>
          <w:p w14:paraId="467092A7" w14:textId="77777777" w:rsidR="00B50050" w:rsidRDefault="00B50050" w:rsidP="0088127C">
            <w:pPr>
              <w:pStyle w:val="OtherTableBody"/>
            </w:pPr>
          </w:p>
        </w:tc>
        <w:tc>
          <w:tcPr>
            <w:tcW w:w="600" w:type="dxa"/>
          </w:tcPr>
          <w:p w14:paraId="67B6E2A3" w14:textId="77777777" w:rsidR="00B50050" w:rsidRDefault="00B50050" w:rsidP="0088127C">
            <w:pPr>
              <w:pStyle w:val="OtherTableBody"/>
            </w:pPr>
            <w:r>
              <w:t>ST</w:t>
            </w:r>
          </w:p>
        </w:tc>
        <w:tc>
          <w:tcPr>
            <w:tcW w:w="700" w:type="dxa"/>
          </w:tcPr>
          <w:p w14:paraId="6E217C7A" w14:textId="77777777" w:rsidR="00B50050" w:rsidRDefault="00B50050" w:rsidP="0088127C">
            <w:pPr>
              <w:pStyle w:val="OtherTableBody"/>
            </w:pPr>
          </w:p>
        </w:tc>
        <w:tc>
          <w:tcPr>
            <w:tcW w:w="600" w:type="dxa"/>
          </w:tcPr>
          <w:p w14:paraId="15B1386D" w14:textId="77777777" w:rsidR="00B50050" w:rsidRDefault="00B50050" w:rsidP="0088127C">
            <w:pPr>
              <w:pStyle w:val="OtherTableBody"/>
            </w:pPr>
          </w:p>
        </w:tc>
        <w:tc>
          <w:tcPr>
            <w:tcW w:w="900" w:type="dxa"/>
          </w:tcPr>
          <w:p w14:paraId="4ACE7AD9" w14:textId="77777777" w:rsidR="00B50050" w:rsidRDefault="00B50050" w:rsidP="0088127C">
            <w:pPr>
              <w:pStyle w:val="OtherTableBody"/>
            </w:pPr>
            <w:r>
              <w:t>6.5.11.11</w:t>
            </w:r>
          </w:p>
        </w:tc>
      </w:tr>
      <w:tr w:rsidR="00B50050" w14:paraId="433F13C9" w14:textId="77777777" w:rsidTr="00195548">
        <w:tc>
          <w:tcPr>
            <w:tcW w:w="3500" w:type="dxa"/>
          </w:tcPr>
          <w:p w14:paraId="6A55162D" w14:textId="77777777" w:rsidR="00B50050" w:rsidRDefault="00B50050" w:rsidP="0088127C">
            <w:pPr>
              <w:pStyle w:val="OtherTableBody"/>
            </w:pPr>
            <w:r>
              <w:t>Uniform Billing Locator 49 (national)</w:t>
            </w:r>
          </w:p>
        </w:tc>
        <w:tc>
          <w:tcPr>
            <w:tcW w:w="700" w:type="dxa"/>
          </w:tcPr>
          <w:p w14:paraId="5D40BECC" w14:textId="77777777" w:rsidR="00B50050" w:rsidRDefault="00B50050" w:rsidP="0088127C">
            <w:pPr>
              <w:pStyle w:val="OtherTableBody"/>
            </w:pPr>
            <w:r>
              <w:t>00565</w:t>
            </w:r>
          </w:p>
        </w:tc>
        <w:tc>
          <w:tcPr>
            <w:tcW w:w="600" w:type="dxa"/>
          </w:tcPr>
          <w:p w14:paraId="17E47B04" w14:textId="77777777" w:rsidR="00B50050" w:rsidRDefault="00B50050" w:rsidP="0088127C">
            <w:pPr>
              <w:pStyle w:val="OtherTableBody"/>
            </w:pPr>
            <w:r>
              <w:t>UB2</w:t>
            </w:r>
          </w:p>
        </w:tc>
        <w:tc>
          <w:tcPr>
            <w:tcW w:w="600" w:type="dxa"/>
          </w:tcPr>
          <w:p w14:paraId="3350194D" w14:textId="77777777" w:rsidR="00B50050" w:rsidRDefault="00B50050" w:rsidP="0088127C">
            <w:pPr>
              <w:pStyle w:val="OtherTableBody"/>
            </w:pPr>
            <w:r>
              <w:t>13</w:t>
            </w:r>
          </w:p>
        </w:tc>
        <w:tc>
          <w:tcPr>
            <w:tcW w:w="600" w:type="dxa"/>
          </w:tcPr>
          <w:p w14:paraId="22E77870" w14:textId="77777777" w:rsidR="00B50050" w:rsidRDefault="00B50050" w:rsidP="0088127C">
            <w:pPr>
              <w:pStyle w:val="OtherTableBody"/>
            </w:pPr>
            <w:r>
              <w:t>1..4</w:t>
            </w:r>
          </w:p>
        </w:tc>
        <w:tc>
          <w:tcPr>
            <w:tcW w:w="600" w:type="dxa"/>
          </w:tcPr>
          <w:p w14:paraId="250435E2" w14:textId="77777777" w:rsidR="00B50050" w:rsidRDefault="00B50050" w:rsidP="0088127C">
            <w:pPr>
              <w:pStyle w:val="OtherTableBody"/>
            </w:pPr>
          </w:p>
        </w:tc>
        <w:tc>
          <w:tcPr>
            <w:tcW w:w="600" w:type="dxa"/>
          </w:tcPr>
          <w:p w14:paraId="2D93E6BC" w14:textId="77777777" w:rsidR="00B50050" w:rsidRDefault="00B50050" w:rsidP="0088127C">
            <w:pPr>
              <w:pStyle w:val="OtherTableBody"/>
            </w:pPr>
            <w:r>
              <w:t>ST</w:t>
            </w:r>
          </w:p>
        </w:tc>
        <w:tc>
          <w:tcPr>
            <w:tcW w:w="700" w:type="dxa"/>
          </w:tcPr>
          <w:p w14:paraId="1E0786A7" w14:textId="77777777" w:rsidR="00B50050" w:rsidRDefault="00B50050" w:rsidP="0088127C">
            <w:pPr>
              <w:pStyle w:val="OtherTableBody"/>
            </w:pPr>
            <w:r>
              <w:t>Y</w:t>
            </w:r>
          </w:p>
        </w:tc>
        <w:tc>
          <w:tcPr>
            <w:tcW w:w="600" w:type="dxa"/>
          </w:tcPr>
          <w:p w14:paraId="21C56BAB" w14:textId="77777777" w:rsidR="00B50050" w:rsidRDefault="00B50050" w:rsidP="0088127C">
            <w:pPr>
              <w:pStyle w:val="OtherTableBody"/>
            </w:pPr>
          </w:p>
        </w:tc>
        <w:tc>
          <w:tcPr>
            <w:tcW w:w="900" w:type="dxa"/>
          </w:tcPr>
          <w:p w14:paraId="2DC03F09" w14:textId="77777777" w:rsidR="00B50050" w:rsidRDefault="00B50050" w:rsidP="0088127C">
            <w:pPr>
              <w:pStyle w:val="OtherTableBody"/>
            </w:pPr>
            <w:r>
              <w:t>6.5.11.13</w:t>
            </w:r>
          </w:p>
        </w:tc>
      </w:tr>
      <w:tr w:rsidR="00B50050" w14:paraId="3D7EC090" w14:textId="77777777" w:rsidTr="00195548">
        <w:tc>
          <w:tcPr>
            <w:tcW w:w="3500" w:type="dxa"/>
          </w:tcPr>
          <w:p w14:paraId="65E6E5DA" w14:textId="77777777" w:rsidR="00B50050" w:rsidRDefault="00B50050" w:rsidP="0088127C">
            <w:pPr>
              <w:pStyle w:val="OtherTableBody"/>
            </w:pPr>
            <w:r>
              <w:t>Uniform Billing Locator 56 (state)</w:t>
            </w:r>
          </w:p>
        </w:tc>
        <w:tc>
          <w:tcPr>
            <w:tcW w:w="700" w:type="dxa"/>
          </w:tcPr>
          <w:p w14:paraId="660CC23F" w14:textId="77777777" w:rsidR="00B50050" w:rsidRDefault="00B50050" w:rsidP="0088127C">
            <w:pPr>
              <w:pStyle w:val="OtherTableBody"/>
            </w:pPr>
            <w:r>
              <w:t>00566</w:t>
            </w:r>
          </w:p>
        </w:tc>
        <w:tc>
          <w:tcPr>
            <w:tcW w:w="600" w:type="dxa"/>
          </w:tcPr>
          <w:p w14:paraId="1284D3DD" w14:textId="77777777" w:rsidR="00B50050" w:rsidRDefault="00B50050" w:rsidP="0088127C">
            <w:pPr>
              <w:pStyle w:val="OtherTableBody"/>
            </w:pPr>
            <w:r>
              <w:t>UB2</w:t>
            </w:r>
          </w:p>
        </w:tc>
        <w:tc>
          <w:tcPr>
            <w:tcW w:w="600" w:type="dxa"/>
          </w:tcPr>
          <w:p w14:paraId="0CC08B1F" w14:textId="77777777" w:rsidR="00B50050" w:rsidRDefault="00B50050" w:rsidP="0088127C">
            <w:pPr>
              <w:pStyle w:val="OtherTableBody"/>
            </w:pPr>
            <w:r>
              <w:t>14</w:t>
            </w:r>
          </w:p>
        </w:tc>
        <w:tc>
          <w:tcPr>
            <w:tcW w:w="600" w:type="dxa"/>
          </w:tcPr>
          <w:p w14:paraId="51A5E2D3" w14:textId="77777777" w:rsidR="00B50050" w:rsidRDefault="00B50050" w:rsidP="0088127C">
            <w:pPr>
              <w:pStyle w:val="OtherTableBody"/>
            </w:pPr>
            <w:r>
              <w:t>1..14</w:t>
            </w:r>
          </w:p>
        </w:tc>
        <w:tc>
          <w:tcPr>
            <w:tcW w:w="600" w:type="dxa"/>
          </w:tcPr>
          <w:p w14:paraId="63FBAC31" w14:textId="77777777" w:rsidR="00B50050" w:rsidRDefault="00B50050" w:rsidP="0088127C">
            <w:pPr>
              <w:pStyle w:val="OtherTableBody"/>
            </w:pPr>
          </w:p>
        </w:tc>
        <w:tc>
          <w:tcPr>
            <w:tcW w:w="600" w:type="dxa"/>
          </w:tcPr>
          <w:p w14:paraId="4909B116" w14:textId="77777777" w:rsidR="00B50050" w:rsidRDefault="00B50050" w:rsidP="0088127C">
            <w:pPr>
              <w:pStyle w:val="OtherTableBody"/>
            </w:pPr>
            <w:r>
              <w:t>ST</w:t>
            </w:r>
          </w:p>
        </w:tc>
        <w:tc>
          <w:tcPr>
            <w:tcW w:w="700" w:type="dxa"/>
          </w:tcPr>
          <w:p w14:paraId="13DB784E" w14:textId="77777777" w:rsidR="00B50050" w:rsidRDefault="00B50050" w:rsidP="0088127C">
            <w:pPr>
              <w:pStyle w:val="OtherTableBody"/>
            </w:pPr>
            <w:r>
              <w:t>Y</w:t>
            </w:r>
          </w:p>
        </w:tc>
        <w:tc>
          <w:tcPr>
            <w:tcW w:w="600" w:type="dxa"/>
          </w:tcPr>
          <w:p w14:paraId="65A2FD9C" w14:textId="77777777" w:rsidR="00B50050" w:rsidRDefault="00B50050" w:rsidP="0088127C">
            <w:pPr>
              <w:pStyle w:val="OtherTableBody"/>
            </w:pPr>
          </w:p>
        </w:tc>
        <w:tc>
          <w:tcPr>
            <w:tcW w:w="900" w:type="dxa"/>
          </w:tcPr>
          <w:p w14:paraId="38E82922" w14:textId="77777777" w:rsidR="00B50050" w:rsidRDefault="00B50050" w:rsidP="0088127C">
            <w:pPr>
              <w:pStyle w:val="OtherTableBody"/>
            </w:pPr>
            <w:r>
              <w:t>6.5.11.14</w:t>
            </w:r>
          </w:p>
        </w:tc>
      </w:tr>
      <w:tr w:rsidR="00B50050" w14:paraId="664C7C82" w14:textId="77777777" w:rsidTr="00195548">
        <w:tc>
          <w:tcPr>
            <w:tcW w:w="3500" w:type="dxa"/>
          </w:tcPr>
          <w:p w14:paraId="42AE2B87" w14:textId="77777777" w:rsidR="00B50050" w:rsidRDefault="00B50050" w:rsidP="0088127C">
            <w:pPr>
              <w:pStyle w:val="OtherTableBody"/>
            </w:pPr>
            <w:r>
              <w:t>Uniform Billing Locator 57 (sational)</w:t>
            </w:r>
          </w:p>
        </w:tc>
        <w:tc>
          <w:tcPr>
            <w:tcW w:w="700" w:type="dxa"/>
          </w:tcPr>
          <w:p w14:paraId="2EC8C45E" w14:textId="77777777" w:rsidR="00B50050" w:rsidRDefault="00B50050" w:rsidP="0088127C">
            <w:pPr>
              <w:pStyle w:val="OtherTableBody"/>
            </w:pPr>
            <w:r>
              <w:t>00567</w:t>
            </w:r>
          </w:p>
        </w:tc>
        <w:tc>
          <w:tcPr>
            <w:tcW w:w="600" w:type="dxa"/>
          </w:tcPr>
          <w:p w14:paraId="67221A52" w14:textId="77777777" w:rsidR="00B50050" w:rsidRDefault="00B50050" w:rsidP="0088127C">
            <w:pPr>
              <w:pStyle w:val="OtherTableBody"/>
            </w:pPr>
            <w:r>
              <w:t>UB2</w:t>
            </w:r>
          </w:p>
        </w:tc>
        <w:tc>
          <w:tcPr>
            <w:tcW w:w="600" w:type="dxa"/>
          </w:tcPr>
          <w:p w14:paraId="2258A344" w14:textId="77777777" w:rsidR="00B50050" w:rsidRDefault="00B50050" w:rsidP="0088127C">
            <w:pPr>
              <w:pStyle w:val="OtherTableBody"/>
            </w:pPr>
            <w:r>
              <w:t>15</w:t>
            </w:r>
          </w:p>
        </w:tc>
        <w:tc>
          <w:tcPr>
            <w:tcW w:w="600" w:type="dxa"/>
          </w:tcPr>
          <w:p w14:paraId="3D7C3BA0" w14:textId="77777777" w:rsidR="00B50050" w:rsidRDefault="00B50050" w:rsidP="0088127C">
            <w:pPr>
              <w:pStyle w:val="OtherTableBody"/>
            </w:pPr>
            <w:r>
              <w:t>1..27</w:t>
            </w:r>
          </w:p>
        </w:tc>
        <w:tc>
          <w:tcPr>
            <w:tcW w:w="600" w:type="dxa"/>
          </w:tcPr>
          <w:p w14:paraId="62082D62" w14:textId="77777777" w:rsidR="00B50050" w:rsidRDefault="00B50050" w:rsidP="0088127C">
            <w:pPr>
              <w:pStyle w:val="OtherTableBody"/>
            </w:pPr>
          </w:p>
        </w:tc>
        <w:tc>
          <w:tcPr>
            <w:tcW w:w="600" w:type="dxa"/>
          </w:tcPr>
          <w:p w14:paraId="6EC1F4A5" w14:textId="77777777" w:rsidR="00B50050" w:rsidRDefault="00B50050" w:rsidP="0088127C">
            <w:pPr>
              <w:pStyle w:val="OtherTableBody"/>
            </w:pPr>
            <w:r>
              <w:t>ST</w:t>
            </w:r>
          </w:p>
        </w:tc>
        <w:tc>
          <w:tcPr>
            <w:tcW w:w="700" w:type="dxa"/>
          </w:tcPr>
          <w:p w14:paraId="21D35B4C" w14:textId="77777777" w:rsidR="00B50050" w:rsidRDefault="00B50050" w:rsidP="0088127C">
            <w:pPr>
              <w:pStyle w:val="OtherTableBody"/>
            </w:pPr>
          </w:p>
        </w:tc>
        <w:tc>
          <w:tcPr>
            <w:tcW w:w="600" w:type="dxa"/>
          </w:tcPr>
          <w:p w14:paraId="4462481A" w14:textId="77777777" w:rsidR="00B50050" w:rsidRDefault="00B50050" w:rsidP="0088127C">
            <w:pPr>
              <w:pStyle w:val="OtherTableBody"/>
            </w:pPr>
          </w:p>
        </w:tc>
        <w:tc>
          <w:tcPr>
            <w:tcW w:w="900" w:type="dxa"/>
          </w:tcPr>
          <w:p w14:paraId="0974F0F4" w14:textId="77777777" w:rsidR="00B50050" w:rsidRDefault="00B50050" w:rsidP="0088127C">
            <w:pPr>
              <w:pStyle w:val="OtherTableBody"/>
            </w:pPr>
            <w:r>
              <w:t>6.5.11.15</w:t>
            </w:r>
          </w:p>
        </w:tc>
      </w:tr>
      <w:tr w:rsidR="00B50050" w14:paraId="06534077" w14:textId="77777777" w:rsidTr="00195548">
        <w:tc>
          <w:tcPr>
            <w:tcW w:w="3500" w:type="dxa"/>
          </w:tcPr>
          <w:p w14:paraId="1F516617" w14:textId="77777777" w:rsidR="00B50050" w:rsidRDefault="00B50050" w:rsidP="0088127C">
            <w:pPr>
              <w:pStyle w:val="OtherTableBody"/>
            </w:pPr>
            <w:r>
              <w:t>Uniform Billing Locator 78 (state)</w:t>
            </w:r>
          </w:p>
        </w:tc>
        <w:tc>
          <w:tcPr>
            <w:tcW w:w="700" w:type="dxa"/>
          </w:tcPr>
          <w:p w14:paraId="10C63230" w14:textId="77777777" w:rsidR="00B50050" w:rsidRDefault="00B50050" w:rsidP="0088127C">
            <w:pPr>
              <w:pStyle w:val="OtherTableBody"/>
            </w:pPr>
            <w:r>
              <w:t>00568</w:t>
            </w:r>
          </w:p>
        </w:tc>
        <w:tc>
          <w:tcPr>
            <w:tcW w:w="600" w:type="dxa"/>
          </w:tcPr>
          <w:p w14:paraId="1E8006E6" w14:textId="77777777" w:rsidR="00B50050" w:rsidRDefault="00B50050" w:rsidP="0088127C">
            <w:pPr>
              <w:pStyle w:val="OtherTableBody"/>
            </w:pPr>
            <w:r>
              <w:t>UB2</w:t>
            </w:r>
          </w:p>
        </w:tc>
        <w:tc>
          <w:tcPr>
            <w:tcW w:w="600" w:type="dxa"/>
          </w:tcPr>
          <w:p w14:paraId="30956685" w14:textId="77777777" w:rsidR="00B50050" w:rsidRDefault="00B50050" w:rsidP="0088127C">
            <w:pPr>
              <w:pStyle w:val="OtherTableBody"/>
            </w:pPr>
            <w:r>
              <w:t>16</w:t>
            </w:r>
          </w:p>
        </w:tc>
        <w:tc>
          <w:tcPr>
            <w:tcW w:w="600" w:type="dxa"/>
          </w:tcPr>
          <w:p w14:paraId="6E8AC24C" w14:textId="77777777" w:rsidR="00B50050" w:rsidRDefault="00B50050" w:rsidP="0088127C">
            <w:pPr>
              <w:pStyle w:val="OtherTableBody"/>
            </w:pPr>
            <w:r>
              <w:t>1..2</w:t>
            </w:r>
          </w:p>
        </w:tc>
        <w:tc>
          <w:tcPr>
            <w:tcW w:w="600" w:type="dxa"/>
          </w:tcPr>
          <w:p w14:paraId="5C4CD079" w14:textId="77777777" w:rsidR="00B50050" w:rsidRDefault="00B50050" w:rsidP="0088127C">
            <w:pPr>
              <w:pStyle w:val="OtherTableBody"/>
            </w:pPr>
          </w:p>
        </w:tc>
        <w:tc>
          <w:tcPr>
            <w:tcW w:w="600" w:type="dxa"/>
          </w:tcPr>
          <w:p w14:paraId="09E69D55" w14:textId="77777777" w:rsidR="00B50050" w:rsidRDefault="00B50050" w:rsidP="0088127C">
            <w:pPr>
              <w:pStyle w:val="OtherTableBody"/>
            </w:pPr>
            <w:r>
              <w:t>ST</w:t>
            </w:r>
          </w:p>
        </w:tc>
        <w:tc>
          <w:tcPr>
            <w:tcW w:w="700" w:type="dxa"/>
          </w:tcPr>
          <w:p w14:paraId="6F2E8484" w14:textId="77777777" w:rsidR="00B50050" w:rsidRDefault="00B50050" w:rsidP="0088127C">
            <w:pPr>
              <w:pStyle w:val="OtherTableBody"/>
            </w:pPr>
            <w:r>
              <w:t>Y</w:t>
            </w:r>
          </w:p>
        </w:tc>
        <w:tc>
          <w:tcPr>
            <w:tcW w:w="600" w:type="dxa"/>
          </w:tcPr>
          <w:p w14:paraId="669EB675" w14:textId="77777777" w:rsidR="00B50050" w:rsidRDefault="00B50050" w:rsidP="0088127C">
            <w:pPr>
              <w:pStyle w:val="OtherTableBody"/>
            </w:pPr>
          </w:p>
        </w:tc>
        <w:tc>
          <w:tcPr>
            <w:tcW w:w="900" w:type="dxa"/>
          </w:tcPr>
          <w:p w14:paraId="71CAA61B" w14:textId="77777777" w:rsidR="00B50050" w:rsidRDefault="00B50050" w:rsidP="0088127C">
            <w:pPr>
              <w:pStyle w:val="OtherTableBody"/>
            </w:pPr>
            <w:r>
              <w:t>6.5.11.16</w:t>
            </w:r>
          </w:p>
        </w:tc>
      </w:tr>
      <w:tr w:rsidR="00B50050" w14:paraId="5430AE58" w14:textId="77777777" w:rsidTr="00195548">
        <w:tc>
          <w:tcPr>
            <w:tcW w:w="3500" w:type="dxa"/>
          </w:tcPr>
          <w:p w14:paraId="42DCC303" w14:textId="77777777" w:rsidR="00B50050" w:rsidRDefault="00B50050" w:rsidP="0088127C">
            <w:pPr>
              <w:pStyle w:val="OtherTableBody"/>
            </w:pPr>
            <w:r>
              <w:t>Unique Device Identifier</w:t>
            </w:r>
          </w:p>
        </w:tc>
        <w:tc>
          <w:tcPr>
            <w:tcW w:w="700" w:type="dxa"/>
          </w:tcPr>
          <w:p w14:paraId="2A322342" w14:textId="77777777" w:rsidR="00B50050" w:rsidRDefault="00B50050" w:rsidP="0088127C">
            <w:pPr>
              <w:pStyle w:val="OtherTableBody"/>
            </w:pPr>
            <w:r>
              <w:t>02457</w:t>
            </w:r>
          </w:p>
        </w:tc>
        <w:tc>
          <w:tcPr>
            <w:tcW w:w="600" w:type="dxa"/>
          </w:tcPr>
          <w:p w14:paraId="607F544C" w14:textId="77777777" w:rsidR="00B50050" w:rsidRDefault="00B50050" w:rsidP="0088127C">
            <w:pPr>
              <w:pStyle w:val="OtherTableBody"/>
            </w:pPr>
            <w:r>
              <w:t>DEV</w:t>
            </w:r>
          </w:p>
        </w:tc>
        <w:tc>
          <w:tcPr>
            <w:tcW w:w="600" w:type="dxa"/>
          </w:tcPr>
          <w:p w14:paraId="0FD1BFBA" w14:textId="77777777" w:rsidR="00B50050" w:rsidRDefault="00B50050" w:rsidP="0088127C">
            <w:pPr>
              <w:pStyle w:val="OtherTableBody"/>
            </w:pPr>
            <w:r>
              <w:t>2</w:t>
            </w:r>
          </w:p>
        </w:tc>
        <w:tc>
          <w:tcPr>
            <w:tcW w:w="600" w:type="dxa"/>
          </w:tcPr>
          <w:p w14:paraId="7CB50D6C" w14:textId="77777777" w:rsidR="00B50050" w:rsidRDefault="00B50050" w:rsidP="0088127C">
            <w:pPr>
              <w:pStyle w:val="OtherTableBody"/>
            </w:pPr>
            <w:r>
              <w:t>..</w:t>
            </w:r>
          </w:p>
        </w:tc>
        <w:tc>
          <w:tcPr>
            <w:tcW w:w="600" w:type="dxa"/>
          </w:tcPr>
          <w:p w14:paraId="48D0D3AE" w14:textId="77777777" w:rsidR="00B50050" w:rsidRDefault="00B50050" w:rsidP="0088127C">
            <w:pPr>
              <w:pStyle w:val="OtherTableBody"/>
            </w:pPr>
          </w:p>
        </w:tc>
        <w:tc>
          <w:tcPr>
            <w:tcW w:w="600" w:type="dxa"/>
          </w:tcPr>
          <w:p w14:paraId="0E55A656" w14:textId="77777777" w:rsidR="00B50050" w:rsidRDefault="00B50050" w:rsidP="0088127C">
            <w:pPr>
              <w:pStyle w:val="OtherTableBody"/>
            </w:pPr>
            <w:r>
              <w:t>EI</w:t>
            </w:r>
          </w:p>
        </w:tc>
        <w:tc>
          <w:tcPr>
            <w:tcW w:w="700" w:type="dxa"/>
          </w:tcPr>
          <w:p w14:paraId="06DAE8D8" w14:textId="77777777" w:rsidR="00B50050" w:rsidRDefault="00B50050" w:rsidP="0088127C">
            <w:pPr>
              <w:pStyle w:val="OtherTableBody"/>
            </w:pPr>
          </w:p>
        </w:tc>
        <w:tc>
          <w:tcPr>
            <w:tcW w:w="600" w:type="dxa"/>
          </w:tcPr>
          <w:p w14:paraId="17235168" w14:textId="77777777" w:rsidR="00B50050" w:rsidRDefault="00B50050" w:rsidP="0088127C">
            <w:pPr>
              <w:pStyle w:val="OtherTableBody"/>
            </w:pPr>
          </w:p>
        </w:tc>
        <w:tc>
          <w:tcPr>
            <w:tcW w:w="900" w:type="dxa"/>
          </w:tcPr>
          <w:p w14:paraId="40F6B954" w14:textId="77777777" w:rsidR="00B50050" w:rsidRDefault="00B50050" w:rsidP="0088127C">
            <w:pPr>
              <w:pStyle w:val="OtherTableBody"/>
            </w:pPr>
            <w:r>
              <w:t>17.8.1.2</w:t>
            </w:r>
          </w:p>
        </w:tc>
      </w:tr>
      <w:tr w:rsidR="00B50050" w14:paraId="170245C3" w14:textId="77777777" w:rsidTr="00195548">
        <w:tc>
          <w:tcPr>
            <w:tcW w:w="3500" w:type="dxa"/>
          </w:tcPr>
          <w:p w14:paraId="6A9D5636" w14:textId="77777777" w:rsidR="00B50050" w:rsidRDefault="00B50050" w:rsidP="0088127C">
            <w:pPr>
              <w:pStyle w:val="OtherTableBody"/>
            </w:pPr>
            <w:r>
              <w:t>Unique Document File Name</w:t>
            </w:r>
          </w:p>
        </w:tc>
        <w:tc>
          <w:tcPr>
            <w:tcW w:w="700" w:type="dxa"/>
          </w:tcPr>
          <w:p w14:paraId="31013334" w14:textId="77777777" w:rsidR="00B50050" w:rsidRDefault="00B50050" w:rsidP="0088127C">
            <w:pPr>
              <w:pStyle w:val="OtherTableBody"/>
            </w:pPr>
            <w:r>
              <w:t>00927</w:t>
            </w:r>
          </w:p>
        </w:tc>
        <w:tc>
          <w:tcPr>
            <w:tcW w:w="600" w:type="dxa"/>
          </w:tcPr>
          <w:p w14:paraId="161626B6" w14:textId="77777777" w:rsidR="00B50050" w:rsidRDefault="00B50050" w:rsidP="0088127C">
            <w:pPr>
              <w:pStyle w:val="OtherTableBody"/>
            </w:pPr>
            <w:r>
              <w:t>TXA</w:t>
            </w:r>
          </w:p>
        </w:tc>
        <w:tc>
          <w:tcPr>
            <w:tcW w:w="600" w:type="dxa"/>
          </w:tcPr>
          <w:p w14:paraId="6AD7DF45" w14:textId="77777777" w:rsidR="00B50050" w:rsidRDefault="00B50050" w:rsidP="0088127C">
            <w:pPr>
              <w:pStyle w:val="OtherTableBody"/>
            </w:pPr>
            <w:r>
              <w:t>16</w:t>
            </w:r>
          </w:p>
        </w:tc>
        <w:tc>
          <w:tcPr>
            <w:tcW w:w="600" w:type="dxa"/>
          </w:tcPr>
          <w:p w14:paraId="769D3B05" w14:textId="77777777" w:rsidR="00B50050" w:rsidRDefault="00B50050" w:rsidP="0088127C">
            <w:pPr>
              <w:pStyle w:val="OtherTableBody"/>
            </w:pPr>
            <w:r>
              <w:t>..</w:t>
            </w:r>
          </w:p>
        </w:tc>
        <w:tc>
          <w:tcPr>
            <w:tcW w:w="600" w:type="dxa"/>
          </w:tcPr>
          <w:p w14:paraId="08EE30D2" w14:textId="77777777" w:rsidR="00B50050" w:rsidRDefault="00B50050" w:rsidP="0088127C">
            <w:pPr>
              <w:pStyle w:val="OtherTableBody"/>
            </w:pPr>
          </w:p>
        </w:tc>
        <w:tc>
          <w:tcPr>
            <w:tcW w:w="600" w:type="dxa"/>
          </w:tcPr>
          <w:p w14:paraId="34D3A176" w14:textId="77777777" w:rsidR="00B50050" w:rsidRDefault="00B50050" w:rsidP="0088127C">
            <w:pPr>
              <w:pStyle w:val="OtherTableBody"/>
            </w:pPr>
            <w:r>
              <w:t>ST</w:t>
            </w:r>
          </w:p>
        </w:tc>
        <w:tc>
          <w:tcPr>
            <w:tcW w:w="700" w:type="dxa"/>
          </w:tcPr>
          <w:p w14:paraId="35E5F60C" w14:textId="77777777" w:rsidR="00B50050" w:rsidRDefault="00B50050" w:rsidP="0088127C">
            <w:pPr>
              <w:pStyle w:val="OtherTableBody"/>
            </w:pPr>
          </w:p>
        </w:tc>
        <w:tc>
          <w:tcPr>
            <w:tcW w:w="600" w:type="dxa"/>
          </w:tcPr>
          <w:p w14:paraId="521CFD74" w14:textId="77777777" w:rsidR="00B50050" w:rsidRDefault="00B50050" w:rsidP="0088127C">
            <w:pPr>
              <w:pStyle w:val="OtherTableBody"/>
            </w:pPr>
          </w:p>
        </w:tc>
        <w:tc>
          <w:tcPr>
            <w:tcW w:w="900" w:type="dxa"/>
          </w:tcPr>
          <w:p w14:paraId="3D3435D7" w14:textId="77777777" w:rsidR="00B50050" w:rsidRDefault="00B50050" w:rsidP="0088127C">
            <w:pPr>
              <w:pStyle w:val="OtherTableBody"/>
            </w:pPr>
            <w:r>
              <w:t>9.7.3.16</w:t>
            </w:r>
          </w:p>
        </w:tc>
      </w:tr>
      <w:tr w:rsidR="00B50050" w14:paraId="205A95DC" w14:textId="77777777" w:rsidTr="00195548">
        <w:tc>
          <w:tcPr>
            <w:tcW w:w="3500" w:type="dxa"/>
          </w:tcPr>
          <w:p w14:paraId="4D3AF659" w14:textId="77777777" w:rsidR="00B50050" w:rsidRDefault="00B50050" w:rsidP="0088127C">
            <w:pPr>
              <w:pStyle w:val="OtherTableBody"/>
            </w:pPr>
            <w:r>
              <w:t>Unique Document Number</w:t>
            </w:r>
          </w:p>
        </w:tc>
        <w:tc>
          <w:tcPr>
            <w:tcW w:w="700" w:type="dxa"/>
          </w:tcPr>
          <w:p w14:paraId="6A098A1F" w14:textId="77777777" w:rsidR="00B50050" w:rsidRDefault="00B50050" w:rsidP="0088127C">
            <w:pPr>
              <w:pStyle w:val="OtherTableBody"/>
            </w:pPr>
            <w:r>
              <w:t>00925</w:t>
            </w:r>
          </w:p>
        </w:tc>
        <w:tc>
          <w:tcPr>
            <w:tcW w:w="600" w:type="dxa"/>
          </w:tcPr>
          <w:p w14:paraId="0B04C6A5" w14:textId="77777777" w:rsidR="00B50050" w:rsidRDefault="00B50050" w:rsidP="0088127C">
            <w:pPr>
              <w:pStyle w:val="OtherTableBody"/>
            </w:pPr>
            <w:r>
              <w:t>TXA</w:t>
            </w:r>
          </w:p>
        </w:tc>
        <w:tc>
          <w:tcPr>
            <w:tcW w:w="600" w:type="dxa"/>
          </w:tcPr>
          <w:p w14:paraId="51455353" w14:textId="77777777" w:rsidR="00B50050" w:rsidRDefault="00B50050" w:rsidP="0088127C">
            <w:pPr>
              <w:pStyle w:val="OtherTableBody"/>
            </w:pPr>
            <w:r>
              <w:t>12</w:t>
            </w:r>
          </w:p>
        </w:tc>
        <w:tc>
          <w:tcPr>
            <w:tcW w:w="600" w:type="dxa"/>
          </w:tcPr>
          <w:p w14:paraId="6B9A7782" w14:textId="77777777" w:rsidR="00B50050" w:rsidRDefault="00B50050" w:rsidP="0088127C">
            <w:pPr>
              <w:pStyle w:val="OtherTableBody"/>
            </w:pPr>
            <w:r>
              <w:t>..</w:t>
            </w:r>
          </w:p>
        </w:tc>
        <w:tc>
          <w:tcPr>
            <w:tcW w:w="600" w:type="dxa"/>
          </w:tcPr>
          <w:p w14:paraId="1FE7A6B2" w14:textId="77777777" w:rsidR="00B50050" w:rsidRDefault="00B50050" w:rsidP="0088127C">
            <w:pPr>
              <w:pStyle w:val="OtherTableBody"/>
            </w:pPr>
          </w:p>
        </w:tc>
        <w:tc>
          <w:tcPr>
            <w:tcW w:w="600" w:type="dxa"/>
          </w:tcPr>
          <w:p w14:paraId="14F2C6DE" w14:textId="77777777" w:rsidR="00B50050" w:rsidRDefault="00B50050" w:rsidP="0088127C">
            <w:pPr>
              <w:pStyle w:val="OtherTableBody"/>
            </w:pPr>
            <w:r>
              <w:t>EI</w:t>
            </w:r>
          </w:p>
        </w:tc>
        <w:tc>
          <w:tcPr>
            <w:tcW w:w="700" w:type="dxa"/>
          </w:tcPr>
          <w:p w14:paraId="40C40213" w14:textId="77777777" w:rsidR="00B50050" w:rsidRDefault="00B50050" w:rsidP="0088127C">
            <w:pPr>
              <w:pStyle w:val="OtherTableBody"/>
            </w:pPr>
          </w:p>
        </w:tc>
        <w:tc>
          <w:tcPr>
            <w:tcW w:w="600" w:type="dxa"/>
          </w:tcPr>
          <w:p w14:paraId="3A905B0F" w14:textId="77777777" w:rsidR="00B50050" w:rsidRDefault="00B50050" w:rsidP="0088127C">
            <w:pPr>
              <w:pStyle w:val="OtherTableBody"/>
            </w:pPr>
          </w:p>
        </w:tc>
        <w:tc>
          <w:tcPr>
            <w:tcW w:w="900" w:type="dxa"/>
          </w:tcPr>
          <w:p w14:paraId="4F022537" w14:textId="77777777" w:rsidR="00B50050" w:rsidRDefault="00B50050" w:rsidP="0088127C">
            <w:pPr>
              <w:pStyle w:val="OtherTableBody"/>
            </w:pPr>
            <w:r>
              <w:t>9.7.3.12</w:t>
            </w:r>
          </w:p>
        </w:tc>
      </w:tr>
      <w:tr w:rsidR="00B50050" w14:paraId="31184187" w14:textId="77777777" w:rsidTr="00195548">
        <w:tc>
          <w:tcPr>
            <w:tcW w:w="3500" w:type="dxa"/>
          </w:tcPr>
          <w:p w14:paraId="4E33DB75" w14:textId="77777777" w:rsidR="00B50050" w:rsidRDefault="00B50050" w:rsidP="0088127C">
            <w:pPr>
              <w:pStyle w:val="OtherTableBody"/>
            </w:pPr>
            <w:r>
              <w:t xml:space="preserve">Unit Cost </w:t>
            </w:r>
          </w:p>
        </w:tc>
        <w:tc>
          <w:tcPr>
            <w:tcW w:w="700" w:type="dxa"/>
          </w:tcPr>
          <w:p w14:paraId="3676FCBC" w14:textId="77777777" w:rsidR="00B50050" w:rsidRDefault="00B50050" w:rsidP="0088127C">
            <w:pPr>
              <w:pStyle w:val="OtherTableBody"/>
            </w:pPr>
            <w:r>
              <w:t>00374</w:t>
            </w:r>
          </w:p>
        </w:tc>
        <w:tc>
          <w:tcPr>
            <w:tcW w:w="600" w:type="dxa"/>
          </w:tcPr>
          <w:p w14:paraId="0DCA7AFD" w14:textId="77777777" w:rsidR="00B50050" w:rsidRDefault="00B50050" w:rsidP="0088127C">
            <w:pPr>
              <w:pStyle w:val="OtherTableBody"/>
            </w:pPr>
            <w:r>
              <w:t>FT1</w:t>
            </w:r>
          </w:p>
        </w:tc>
        <w:tc>
          <w:tcPr>
            <w:tcW w:w="600" w:type="dxa"/>
          </w:tcPr>
          <w:p w14:paraId="2BDCE25A" w14:textId="77777777" w:rsidR="00B50050" w:rsidRDefault="00B50050" w:rsidP="0088127C">
            <w:pPr>
              <w:pStyle w:val="OtherTableBody"/>
            </w:pPr>
            <w:r>
              <w:t>22</w:t>
            </w:r>
          </w:p>
        </w:tc>
        <w:tc>
          <w:tcPr>
            <w:tcW w:w="600" w:type="dxa"/>
          </w:tcPr>
          <w:p w14:paraId="53E45123" w14:textId="77777777" w:rsidR="00B50050" w:rsidRDefault="00B50050" w:rsidP="0088127C">
            <w:pPr>
              <w:pStyle w:val="OtherTableBody"/>
            </w:pPr>
            <w:r>
              <w:t>..</w:t>
            </w:r>
          </w:p>
        </w:tc>
        <w:tc>
          <w:tcPr>
            <w:tcW w:w="600" w:type="dxa"/>
          </w:tcPr>
          <w:p w14:paraId="79099FA0" w14:textId="77777777" w:rsidR="00B50050" w:rsidRDefault="00B50050" w:rsidP="0088127C">
            <w:pPr>
              <w:pStyle w:val="OtherTableBody"/>
            </w:pPr>
          </w:p>
        </w:tc>
        <w:tc>
          <w:tcPr>
            <w:tcW w:w="600" w:type="dxa"/>
          </w:tcPr>
          <w:p w14:paraId="013DBD42" w14:textId="77777777" w:rsidR="00B50050" w:rsidRDefault="00B50050" w:rsidP="0088127C">
            <w:pPr>
              <w:pStyle w:val="OtherTableBody"/>
            </w:pPr>
            <w:r>
              <w:t>CP</w:t>
            </w:r>
          </w:p>
        </w:tc>
        <w:tc>
          <w:tcPr>
            <w:tcW w:w="700" w:type="dxa"/>
          </w:tcPr>
          <w:p w14:paraId="38923178" w14:textId="77777777" w:rsidR="00B50050" w:rsidRDefault="00B50050" w:rsidP="0088127C">
            <w:pPr>
              <w:pStyle w:val="OtherTableBody"/>
            </w:pPr>
          </w:p>
        </w:tc>
        <w:tc>
          <w:tcPr>
            <w:tcW w:w="600" w:type="dxa"/>
          </w:tcPr>
          <w:p w14:paraId="5B808DAD" w14:textId="77777777" w:rsidR="00B50050" w:rsidRDefault="00B50050" w:rsidP="0088127C">
            <w:pPr>
              <w:pStyle w:val="OtherTableBody"/>
            </w:pPr>
          </w:p>
        </w:tc>
        <w:tc>
          <w:tcPr>
            <w:tcW w:w="900" w:type="dxa"/>
          </w:tcPr>
          <w:p w14:paraId="6DC81D48" w14:textId="77777777" w:rsidR="00B50050" w:rsidRDefault="00B50050" w:rsidP="0088127C">
            <w:pPr>
              <w:pStyle w:val="OtherTableBody"/>
            </w:pPr>
            <w:r>
              <w:t>6.5.1.22</w:t>
            </w:r>
          </w:p>
        </w:tc>
      </w:tr>
      <w:tr w:rsidR="00B50050" w14:paraId="2CB40714" w14:textId="77777777" w:rsidTr="00195548">
        <w:tc>
          <w:tcPr>
            <w:tcW w:w="3500" w:type="dxa"/>
          </w:tcPr>
          <w:p w14:paraId="0A96A0F4" w14:textId="77777777" w:rsidR="00B50050" w:rsidRPr="001D2E85" w:rsidRDefault="00B50050" w:rsidP="0088127C">
            <w:pPr>
              <w:pStyle w:val="OtherTableBody"/>
            </w:pPr>
            <w:r w:rsidRPr="001D2E85">
              <w:t>United Nations Standard Products and Services Code (UNSPSC)</w:t>
            </w:r>
          </w:p>
        </w:tc>
        <w:tc>
          <w:tcPr>
            <w:tcW w:w="700" w:type="dxa"/>
          </w:tcPr>
          <w:p w14:paraId="4FA95A00" w14:textId="77777777" w:rsidR="00B50050" w:rsidRDefault="00B50050" w:rsidP="0088127C">
            <w:pPr>
              <w:pStyle w:val="OtherTableBody"/>
            </w:pPr>
            <w:r>
              <w:t>03306</w:t>
            </w:r>
          </w:p>
        </w:tc>
        <w:tc>
          <w:tcPr>
            <w:tcW w:w="600" w:type="dxa"/>
          </w:tcPr>
          <w:p w14:paraId="2EEE9608" w14:textId="77777777" w:rsidR="00B50050" w:rsidRDefault="00B50050" w:rsidP="0088127C">
            <w:pPr>
              <w:pStyle w:val="OtherTableBody"/>
            </w:pPr>
            <w:r>
              <w:t>ITM</w:t>
            </w:r>
          </w:p>
        </w:tc>
        <w:tc>
          <w:tcPr>
            <w:tcW w:w="600" w:type="dxa"/>
          </w:tcPr>
          <w:p w14:paraId="11FE7731" w14:textId="77777777" w:rsidR="00B50050" w:rsidRDefault="00B50050" w:rsidP="0088127C">
            <w:pPr>
              <w:pStyle w:val="OtherTableBody"/>
            </w:pPr>
            <w:r>
              <w:t>33</w:t>
            </w:r>
          </w:p>
        </w:tc>
        <w:tc>
          <w:tcPr>
            <w:tcW w:w="600" w:type="dxa"/>
          </w:tcPr>
          <w:p w14:paraId="6A2F54CF" w14:textId="77777777" w:rsidR="00B50050" w:rsidRDefault="00B50050" w:rsidP="0088127C">
            <w:pPr>
              <w:pStyle w:val="OtherTableBody"/>
            </w:pPr>
            <w:r>
              <w:t>..</w:t>
            </w:r>
          </w:p>
        </w:tc>
        <w:tc>
          <w:tcPr>
            <w:tcW w:w="600" w:type="dxa"/>
          </w:tcPr>
          <w:p w14:paraId="34D58A60" w14:textId="77777777" w:rsidR="00B50050" w:rsidRDefault="00B50050" w:rsidP="0088127C">
            <w:pPr>
              <w:pStyle w:val="OtherTableBody"/>
            </w:pPr>
          </w:p>
        </w:tc>
        <w:tc>
          <w:tcPr>
            <w:tcW w:w="600" w:type="dxa"/>
          </w:tcPr>
          <w:p w14:paraId="7F2A6468" w14:textId="77777777" w:rsidR="00B50050" w:rsidRDefault="00B50050" w:rsidP="0088127C">
            <w:pPr>
              <w:pStyle w:val="OtherTableBody"/>
            </w:pPr>
            <w:r>
              <w:t>CWE</w:t>
            </w:r>
          </w:p>
        </w:tc>
        <w:tc>
          <w:tcPr>
            <w:tcW w:w="700" w:type="dxa"/>
          </w:tcPr>
          <w:p w14:paraId="185ADA54" w14:textId="77777777" w:rsidR="00B50050" w:rsidRDefault="00B50050" w:rsidP="0088127C">
            <w:pPr>
              <w:pStyle w:val="OtherTableBody"/>
            </w:pPr>
          </w:p>
        </w:tc>
        <w:tc>
          <w:tcPr>
            <w:tcW w:w="600" w:type="dxa"/>
          </w:tcPr>
          <w:p w14:paraId="70767565" w14:textId="77777777" w:rsidR="00B50050" w:rsidRDefault="00B50050" w:rsidP="0088127C">
            <w:pPr>
              <w:pStyle w:val="OtherTableBody"/>
            </w:pPr>
            <w:r>
              <w:t>0396</w:t>
            </w:r>
          </w:p>
        </w:tc>
        <w:tc>
          <w:tcPr>
            <w:tcW w:w="900" w:type="dxa"/>
          </w:tcPr>
          <w:p w14:paraId="0B829C54" w14:textId="77777777" w:rsidR="00B50050" w:rsidRDefault="00B50050" w:rsidP="0088127C">
            <w:pPr>
              <w:pStyle w:val="OtherTableBody"/>
            </w:pPr>
            <w:r>
              <w:t>17.4.2.33</w:t>
            </w:r>
          </w:p>
        </w:tc>
      </w:tr>
      <w:tr w:rsidR="00B50050" w14:paraId="4B644BD4" w14:textId="77777777" w:rsidTr="00195548">
        <w:tc>
          <w:tcPr>
            <w:tcW w:w="3500" w:type="dxa"/>
          </w:tcPr>
          <w:p w14:paraId="11804576" w14:textId="77777777" w:rsidR="00B50050" w:rsidRDefault="00B50050" w:rsidP="0088127C">
            <w:pPr>
              <w:pStyle w:val="OtherTableBody"/>
            </w:pPr>
            <w:r>
              <w:t>Units</w:t>
            </w:r>
          </w:p>
        </w:tc>
        <w:tc>
          <w:tcPr>
            <w:tcW w:w="700" w:type="dxa"/>
          </w:tcPr>
          <w:p w14:paraId="00F58661" w14:textId="77777777" w:rsidR="00B50050" w:rsidRDefault="00B50050" w:rsidP="0088127C">
            <w:pPr>
              <w:pStyle w:val="OtherTableBody"/>
            </w:pPr>
            <w:r>
              <w:t>00574</w:t>
            </w:r>
          </w:p>
        </w:tc>
        <w:tc>
          <w:tcPr>
            <w:tcW w:w="600" w:type="dxa"/>
          </w:tcPr>
          <w:p w14:paraId="6630E7CA" w14:textId="77777777" w:rsidR="00B50050" w:rsidRDefault="00B50050" w:rsidP="0088127C">
            <w:pPr>
              <w:pStyle w:val="OtherTableBody"/>
            </w:pPr>
            <w:r>
              <w:t>TCC</w:t>
            </w:r>
          </w:p>
        </w:tc>
        <w:tc>
          <w:tcPr>
            <w:tcW w:w="600" w:type="dxa"/>
          </w:tcPr>
          <w:p w14:paraId="7D392532" w14:textId="77777777" w:rsidR="00B50050" w:rsidRDefault="00B50050" w:rsidP="0088127C">
            <w:pPr>
              <w:pStyle w:val="OtherTableBody"/>
            </w:pPr>
            <w:r>
              <w:t>13</w:t>
            </w:r>
          </w:p>
        </w:tc>
        <w:tc>
          <w:tcPr>
            <w:tcW w:w="600" w:type="dxa"/>
          </w:tcPr>
          <w:p w14:paraId="1454DB4A" w14:textId="77777777" w:rsidR="00B50050" w:rsidRDefault="00B50050" w:rsidP="0088127C">
            <w:pPr>
              <w:pStyle w:val="OtherTableBody"/>
            </w:pPr>
            <w:r>
              <w:t>..</w:t>
            </w:r>
          </w:p>
        </w:tc>
        <w:tc>
          <w:tcPr>
            <w:tcW w:w="600" w:type="dxa"/>
          </w:tcPr>
          <w:p w14:paraId="166D5D8F" w14:textId="77777777" w:rsidR="00B50050" w:rsidRDefault="00B50050" w:rsidP="0088127C">
            <w:pPr>
              <w:pStyle w:val="OtherTableBody"/>
            </w:pPr>
          </w:p>
        </w:tc>
        <w:tc>
          <w:tcPr>
            <w:tcW w:w="600" w:type="dxa"/>
          </w:tcPr>
          <w:p w14:paraId="7CAAE8D9" w14:textId="77777777" w:rsidR="00B50050" w:rsidRDefault="00B50050" w:rsidP="0088127C">
            <w:pPr>
              <w:pStyle w:val="OtherTableBody"/>
            </w:pPr>
            <w:r>
              <w:t>CWE</w:t>
            </w:r>
          </w:p>
        </w:tc>
        <w:tc>
          <w:tcPr>
            <w:tcW w:w="700" w:type="dxa"/>
          </w:tcPr>
          <w:p w14:paraId="43B3CBFC" w14:textId="77777777" w:rsidR="00B50050" w:rsidRDefault="00B50050" w:rsidP="0088127C">
            <w:pPr>
              <w:pStyle w:val="OtherTableBody"/>
            </w:pPr>
          </w:p>
        </w:tc>
        <w:tc>
          <w:tcPr>
            <w:tcW w:w="600" w:type="dxa"/>
          </w:tcPr>
          <w:p w14:paraId="63A565D3" w14:textId="77777777" w:rsidR="00B50050" w:rsidRDefault="00B50050" w:rsidP="0088127C">
            <w:pPr>
              <w:pStyle w:val="OtherTableBody"/>
            </w:pPr>
            <w:r>
              <w:t>0623</w:t>
            </w:r>
          </w:p>
        </w:tc>
        <w:tc>
          <w:tcPr>
            <w:tcW w:w="900" w:type="dxa"/>
          </w:tcPr>
          <w:p w14:paraId="5B404357" w14:textId="77777777" w:rsidR="00B50050" w:rsidRDefault="00B50050" w:rsidP="0088127C">
            <w:pPr>
              <w:pStyle w:val="OtherTableBody"/>
            </w:pPr>
            <w:r>
              <w:t>13.4.9.13</w:t>
            </w:r>
          </w:p>
        </w:tc>
      </w:tr>
      <w:tr w:rsidR="00B50050" w14:paraId="37FCB753" w14:textId="77777777" w:rsidTr="00195548">
        <w:tc>
          <w:tcPr>
            <w:tcW w:w="3500" w:type="dxa"/>
          </w:tcPr>
          <w:p w14:paraId="61BDDB15" w14:textId="77777777" w:rsidR="00B50050" w:rsidRDefault="00B50050" w:rsidP="0088127C">
            <w:pPr>
              <w:pStyle w:val="OtherTableBody"/>
            </w:pPr>
            <w:r>
              <w:t>Units</w:t>
            </w:r>
          </w:p>
        </w:tc>
        <w:tc>
          <w:tcPr>
            <w:tcW w:w="700" w:type="dxa"/>
          </w:tcPr>
          <w:p w14:paraId="4B8A9104" w14:textId="77777777" w:rsidR="00B50050" w:rsidRDefault="00B50050" w:rsidP="0088127C">
            <w:pPr>
              <w:pStyle w:val="OtherTableBody"/>
            </w:pPr>
            <w:r>
              <w:t>00574</w:t>
            </w:r>
          </w:p>
        </w:tc>
        <w:tc>
          <w:tcPr>
            <w:tcW w:w="600" w:type="dxa"/>
          </w:tcPr>
          <w:p w14:paraId="1DEA1EDF" w14:textId="77777777" w:rsidR="00B50050" w:rsidRDefault="00B50050" w:rsidP="0088127C">
            <w:pPr>
              <w:pStyle w:val="OtherTableBody"/>
            </w:pPr>
            <w:r>
              <w:t>OBX</w:t>
            </w:r>
          </w:p>
        </w:tc>
        <w:tc>
          <w:tcPr>
            <w:tcW w:w="600" w:type="dxa"/>
          </w:tcPr>
          <w:p w14:paraId="39AF1160" w14:textId="77777777" w:rsidR="00B50050" w:rsidRDefault="00B50050" w:rsidP="0088127C">
            <w:pPr>
              <w:pStyle w:val="OtherTableBody"/>
            </w:pPr>
            <w:r>
              <w:t>6</w:t>
            </w:r>
          </w:p>
        </w:tc>
        <w:tc>
          <w:tcPr>
            <w:tcW w:w="600" w:type="dxa"/>
          </w:tcPr>
          <w:p w14:paraId="0C3A6AD7" w14:textId="77777777" w:rsidR="00B50050" w:rsidRDefault="00B50050" w:rsidP="0088127C">
            <w:pPr>
              <w:pStyle w:val="OtherTableBody"/>
            </w:pPr>
            <w:r>
              <w:t>..</w:t>
            </w:r>
          </w:p>
        </w:tc>
        <w:tc>
          <w:tcPr>
            <w:tcW w:w="600" w:type="dxa"/>
          </w:tcPr>
          <w:p w14:paraId="38218137" w14:textId="77777777" w:rsidR="00B50050" w:rsidRDefault="00B50050" w:rsidP="0088127C">
            <w:pPr>
              <w:pStyle w:val="OtherTableBody"/>
            </w:pPr>
          </w:p>
        </w:tc>
        <w:tc>
          <w:tcPr>
            <w:tcW w:w="600" w:type="dxa"/>
          </w:tcPr>
          <w:p w14:paraId="7866DCEA" w14:textId="77777777" w:rsidR="00B50050" w:rsidRDefault="00B50050" w:rsidP="0088127C">
            <w:pPr>
              <w:pStyle w:val="OtherTableBody"/>
            </w:pPr>
            <w:r>
              <w:t>CWE</w:t>
            </w:r>
          </w:p>
        </w:tc>
        <w:tc>
          <w:tcPr>
            <w:tcW w:w="700" w:type="dxa"/>
          </w:tcPr>
          <w:p w14:paraId="1D35F738" w14:textId="77777777" w:rsidR="00B50050" w:rsidRDefault="00B50050" w:rsidP="0088127C">
            <w:pPr>
              <w:pStyle w:val="OtherTableBody"/>
            </w:pPr>
          </w:p>
        </w:tc>
        <w:tc>
          <w:tcPr>
            <w:tcW w:w="600" w:type="dxa"/>
          </w:tcPr>
          <w:p w14:paraId="3A59DCB6" w14:textId="77777777" w:rsidR="00B50050" w:rsidRDefault="00B50050" w:rsidP="0088127C">
            <w:pPr>
              <w:pStyle w:val="OtherTableBody"/>
            </w:pPr>
            <w:r>
              <w:t>0623</w:t>
            </w:r>
          </w:p>
        </w:tc>
        <w:tc>
          <w:tcPr>
            <w:tcW w:w="900" w:type="dxa"/>
          </w:tcPr>
          <w:p w14:paraId="247502E4" w14:textId="77777777" w:rsidR="00B50050" w:rsidRDefault="00B50050" w:rsidP="0088127C">
            <w:pPr>
              <w:pStyle w:val="OtherTableBody"/>
            </w:pPr>
            <w:r>
              <w:t>7.4.2.6</w:t>
            </w:r>
          </w:p>
        </w:tc>
      </w:tr>
      <w:tr w:rsidR="00B50050" w14:paraId="2A3C7B8E" w14:textId="77777777" w:rsidTr="00195548">
        <w:tc>
          <w:tcPr>
            <w:tcW w:w="3500" w:type="dxa"/>
          </w:tcPr>
          <w:p w14:paraId="7511C477" w14:textId="77777777" w:rsidR="00B50050" w:rsidRDefault="00B50050" w:rsidP="0088127C">
            <w:pPr>
              <w:pStyle w:val="OtherTableBody"/>
            </w:pPr>
            <w:r>
              <w:t>Units of Measure</w:t>
            </w:r>
          </w:p>
        </w:tc>
        <w:tc>
          <w:tcPr>
            <w:tcW w:w="700" w:type="dxa"/>
          </w:tcPr>
          <w:p w14:paraId="45AAF6DA" w14:textId="77777777" w:rsidR="00B50050" w:rsidRDefault="00B50050" w:rsidP="0088127C">
            <w:pPr>
              <w:pStyle w:val="OtherTableBody"/>
            </w:pPr>
            <w:r>
              <w:t>00627</w:t>
            </w:r>
          </w:p>
        </w:tc>
        <w:tc>
          <w:tcPr>
            <w:tcW w:w="600" w:type="dxa"/>
          </w:tcPr>
          <w:p w14:paraId="4ACCD925" w14:textId="77777777" w:rsidR="00B50050" w:rsidRDefault="00B50050" w:rsidP="0088127C">
            <w:pPr>
              <w:pStyle w:val="OtherTableBody"/>
            </w:pPr>
            <w:r>
              <w:t>OM2</w:t>
            </w:r>
          </w:p>
        </w:tc>
        <w:tc>
          <w:tcPr>
            <w:tcW w:w="600" w:type="dxa"/>
          </w:tcPr>
          <w:p w14:paraId="2FB33304" w14:textId="77777777" w:rsidR="00B50050" w:rsidRDefault="00B50050" w:rsidP="0088127C">
            <w:pPr>
              <w:pStyle w:val="OtherTableBody"/>
            </w:pPr>
            <w:r>
              <w:t>2</w:t>
            </w:r>
          </w:p>
        </w:tc>
        <w:tc>
          <w:tcPr>
            <w:tcW w:w="600" w:type="dxa"/>
          </w:tcPr>
          <w:p w14:paraId="08B8DA60" w14:textId="77777777" w:rsidR="00B50050" w:rsidRDefault="00B50050" w:rsidP="0088127C">
            <w:pPr>
              <w:pStyle w:val="OtherTableBody"/>
            </w:pPr>
            <w:r>
              <w:t>..</w:t>
            </w:r>
          </w:p>
        </w:tc>
        <w:tc>
          <w:tcPr>
            <w:tcW w:w="600" w:type="dxa"/>
          </w:tcPr>
          <w:p w14:paraId="369E5803" w14:textId="77777777" w:rsidR="00B50050" w:rsidRDefault="00B50050" w:rsidP="0088127C">
            <w:pPr>
              <w:pStyle w:val="OtherTableBody"/>
            </w:pPr>
          </w:p>
        </w:tc>
        <w:tc>
          <w:tcPr>
            <w:tcW w:w="600" w:type="dxa"/>
          </w:tcPr>
          <w:p w14:paraId="73A33B56" w14:textId="77777777" w:rsidR="00B50050" w:rsidRDefault="00B50050" w:rsidP="0088127C">
            <w:pPr>
              <w:pStyle w:val="OtherTableBody"/>
            </w:pPr>
            <w:r>
              <w:t>CWE</w:t>
            </w:r>
          </w:p>
        </w:tc>
        <w:tc>
          <w:tcPr>
            <w:tcW w:w="700" w:type="dxa"/>
          </w:tcPr>
          <w:p w14:paraId="582840AF" w14:textId="77777777" w:rsidR="00B50050" w:rsidRDefault="00B50050" w:rsidP="0088127C">
            <w:pPr>
              <w:pStyle w:val="OtherTableBody"/>
            </w:pPr>
          </w:p>
        </w:tc>
        <w:tc>
          <w:tcPr>
            <w:tcW w:w="600" w:type="dxa"/>
          </w:tcPr>
          <w:p w14:paraId="1B466FE3" w14:textId="77777777" w:rsidR="00B50050" w:rsidRDefault="00B50050" w:rsidP="0088127C">
            <w:pPr>
              <w:pStyle w:val="OtherTableBody"/>
            </w:pPr>
            <w:r>
              <w:t>0648</w:t>
            </w:r>
          </w:p>
        </w:tc>
        <w:tc>
          <w:tcPr>
            <w:tcW w:w="900" w:type="dxa"/>
          </w:tcPr>
          <w:p w14:paraId="783F2A08" w14:textId="77777777" w:rsidR="00B50050" w:rsidRDefault="00B50050" w:rsidP="0088127C">
            <w:pPr>
              <w:pStyle w:val="OtherTableBody"/>
            </w:pPr>
            <w:r>
              <w:t>8.8.10.2</w:t>
            </w:r>
          </w:p>
        </w:tc>
      </w:tr>
      <w:tr w:rsidR="00B50050" w14:paraId="0DB858F8" w14:textId="77777777" w:rsidTr="00195548">
        <w:tc>
          <w:tcPr>
            <w:tcW w:w="3500" w:type="dxa"/>
          </w:tcPr>
          <w:p w14:paraId="6D5CB9CB" w14:textId="77777777" w:rsidR="00B50050" w:rsidRDefault="00B50050" w:rsidP="0088127C">
            <w:pPr>
              <w:pStyle w:val="OtherTableBody"/>
            </w:pPr>
            <w:r>
              <w:t>Universal Service Identifier</w:t>
            </w:r>
          </w:p>
        </w:tc>
        <w:tc>
          <w:tcPr>
            <w:tcW w:w="700" w:type="dxa"/>
          </w:tcPr>
          <w:p w14:paraId="19509E54" w14:textId="77777777" w:rsidR="00B50050" w:rsidRDefault="00B50050" w:rsidP="0088127C">
            <w:pPr>
              <w:pStyle w:val="OtherTableBody"/>
            </w:pPr>
            <w:r>
              <w:t>00238</w:t>
            </w:r>
          </w:p>
        </w:tc>
        <w:tc>
          <w:tcPr>
            <w:tcW w:w="600" w:type="dxa"/>
          </w:tcPr>
          <w:p w14:paraId="44D6C07A" w14:textId="77777777" w:rsidR="00B50050" w:rsidRDefault="00B50050" w:rsidP="0088127C">
            <w:pPr>
              <w:pStyle w:val="OtherTableBody"/>
            </w:pPr>
            <w:r>
              <w:t>OBR</w:t>
            </w:r>
          </w:p>
        </w:tc>
        <w:tc>
          <w:tcPr>
            <w:tcW w:w="600" w:type="dxa"/>
          </w:tcPr>
          <w:p w14:paraId="7DA2D87D" w14:textId="77777777" w:rsidR="00B50050" w:rsidRDefault="00B50050" w:rsidP="0088127C">
            <w:pPr>
              <w:pStyle w:val="OtherTableBody"/>
            </w:pPr>
            <w:r>
              <w:t>4</w:t>
            </w:r>
          </w:p>
        </w:tc>
        <w:tc>
          <w:tcPr>
            <w:tcW w:w="600" w:type="dxa"/>
          </w:tcPr>
          <w:p w14:paraId="6B58413F" w14:textId="77777777" w:rsidR="00B50050" w:rsidRDefault="00B50050" w:rsidP="0088127C">
            <w:pPr>
              <w:pStyle w:val="OtherTableBody"/>
            </w:pPr>
            <w:r>
              <w:t>..</w:t>
            </w:r>
          </w:p>
        </w:tc>
        <w:tc>
          <w:tcPr>
            <w:tcW w:w="600" w:type="dxa"/>
          </w:tcPr>
          <w:p w14:paraId="33CC083F" w14:textId="77777777" w:rsidR="00B50050" w:rsidRDefault="00B50050" w:rsidP="0088127C">
            <w:pPr>
              <w:pStyle w:val="OtherTableBody"/>
            </w:pPr>
          </w:p>
        </w:tc>
        <w:tc>
          <w:tcPr>
            <w:tcW w:w="600" w:type="dxa"/>
          </w:tcPr>
          <w:p w14:paraId="35652431" w14:textId="77777777" w:rsidR="00B50050" w:rsidRDefault="00B50050" w:rsidP="0088127C">
            <w:pPr>
              <w:pStyle w:val="OtherTableBody"/>
            </w:pPr>
            <w:r>
              <w:t>CWE</w:t>
            </w:r>
          </w:p>
        </w:tc>
        <w:tc>
          <w:tcPr>
            <w:tcW w:w="700" w:type="dxa"/>
          </w:tcPr>
          <w:p w14:paraId="042A3456" w14:textId="77777777" w:rsidR="00B50050" w:rsidRDefault="00B50050" w:rsidP="0088127C">
            <w:pPr>
              <w:pStyle w:val="OtherTableBody"/>
            </w:pPr>
          </w:p>
        </w:tc>
        <w:tc>
          <w:tcPr>
            <w:tcW w:w="600" w:type="dxa"/>
          </w:tcPr>
          <w:p w14:paraId="6226741F" w14:textId="77777777" w:rsidR="00B50050" w:rsidRDefault="00B50050" w:rsidP="0088127C">
            <w:pPr>
              <w:pStyle w:val="OtherTableBody"/>
            </w:pPr>
          </w:p>
        </w:tc>
        <w:tc>
          <w:tcPr>
            <w:tcW w:w="900" w:type="dxa"/>
          </w:tcPr>
          <w:p w14:paraId="7841C1E5" w14:textId="77777777" w:rsidR="00B50050" w:rsidRDefault="00B50050" w:rsidP="0088127C">
            <w:pPr>
              <w:pStyle w:val="OtherTableBody"/>
            </w:pPr>
            <w:r>
              <w:t>4.5.3.4</w:t>
            </w:r>
          </w:p>
        </w:tc>
      </w:tr>
      <w:tr w:rsidR="00B50050" w14:paraId="0F9F477F" w14:textId="77777777" w:rsidTr="00195548">
        <w:tc>
          <w:tcPr>
            <w:tcW w:w="3500" w:type="dxa"/>
          </w:tcPr>
          <w:p w14:paraId="7439CF6C" w14:textId="77777777" w:rsidR="00B50050" w:rsidRDefault="00B50050" w:rsidP="0088127C">
            <w:pPr>
              <w:pStyle w:val="OtherTableBody"/>
            </w:pPr>
            <w:r>
              <w:t>Universal Service Identifier</w:t>
            </w:r>
          </w:p>
        </w:tc>
        <w:tc>
          <w:tcPr>
            <w:tcW w:w="700" w:type="dxa"/>
          </w:tcPr>
          <w:p w14:paraId="68D75E50" w14:textId="77777777" w:rsidR="00B50050" w:rsidRDefault="00B50050" w:rsidP="0088127C">
            <w:pPr>
              <w:pStyle w:val="OtherTableBody"/>
            </w:pPr>
            <w:r>
              <w:t>00238</w:t>
            </w:r>
          </w:p>
        </w:tc>
        <w:tc>
          <w:tcPr>
            <w:tcW w:w="600" w:type="dxa"/>
          </w:tcPr>
          <w:p w14:paraId="294A1B79" w14:textId="77777777" w:rsidR="00B50050" w:rsidRDefault="00B50050" w:rsidP="0088127C">
            <w:pPr>
              <w:pStyle w:val="OtherTableBody"/>
            </w:pPr>
            <w:r>
              <w:t>TCC</w:t>
            </w:r>
          </w:p>
        </w:tc>
        <w:tc>
          <w:tcPr>
            <w:tcW w:w="600" w:type="dxa"/>
          </w:tcPr>
          <w:p w14:paraId="1B0CC6D4" w14:textId="77777777" w:rsidR="00B50050" w:rsidRDefault="00B50050" w:rsidP="0088127C">
            <w:pPr>
              <w:pStyle w:val="OtherTableBody"/>
            </w:pPr>
            <w:r>
              <w:t>1</w:t>
            </w:r>
          </w:p>
        </w:tc>
        <w:tc>
          <w:tcPr>
            <w:tcW w:w="600" w:type="dxa"/>
          </w:tcPr>
          <w:p w14:paraId="54346CA2" w14:textId="77777777" w:rsidR="00B50050" w:rsidRDefault="00B50050" w:rsidP="0088127C">
            <w:pPr>
              <w:pStyle w:val="OtherTableBody"/>
            </w:pPr>
            <w:r>
              <w:t>..</w:t>
            </w:r>
          </w:p>
        </w:tc>
        <w:tc>
          <w:tcPr>
            <w:tcW w:w="600" w:type="dxa"/>
          </w:tcPr>
          <w:p w14:paraId="7A3876D6" w14:textId="77777777" w:rsidR="00B50050" w:rsidRDefault="00B50050" w:rsidP="0088127C">
            <w:pPr>
              <w:pStyle w:val="OtherTableBody"/>
            </w:pPr>
          </w:p>
        </w:tc>
        <w:tc>
          <w:tcPr>
            <w:tcW w:w="600" w:type="dxa"/>
          </w:tcPr>
          <w:p w14:paraId="6333F6D6" w14:textId="77777777" w:rsidR="00B50050" w:rsidRDefault="00B50050" w:rsidP="0088127C">
            <w:pPr>
              <w:pStyle w:val="OtherTableBody"/>
            </w:pPr>
            <w:r>
              <w:t>CWE</w:t>
            </w:r>
          </w:p>
        </w:tc>
        <w:tc>
          <w:tcPr>
            <w:tcW w:w="700" w:type="dxa"/>
          </w:tcPr>
          <w:p w14:paraId="5B915CC3" w14:textId="77777777" w:rsidR="00B50050" w:rsidRDefault="00B50050" w:rsidP="0088127C">
            <w:pPr>
              <w:pStyle w:val="OtherTableBody"/>
            </w:pPr>
          </w:p>
        </w:tc>
        <w:tc>
          <w:tcPr>
            <w:tcW w:w="600" w:type="dxa"/>
          </w:tcPr>
          <w:p w14:paraId="72A089B1" w14:textId="77777777" w:rsidR="00B50050" w:rsidRDefault="00B50050" w:rsidP="0088127C">
            <w:pPr>
              <w:pStyle w:val="OtherTableBody"/>
            </w:pPr>
          </w:p>
        </w:tc>
        <w:tc>
          <w:tcPr>
            <w:tcW w:w="900" w:type="dxa"/>
          </w:tcPr>
          <w:p w14:paraId="13CF37E0" w14:textId="77777777" w:rsidR="00B50050" w:rsidRDefault="00B50050" w:rsidP="0088127C">
            <w:pPr>
              <w:pStyle w:val="OtherTableBody"/>
            </w:pPr>
            <w:r>
              <w:t>13.4.9.1</w:t>
            </w:r>
          </w:p>
        </w:tc>
      </w:tr>
      <w:tr w:rsidR="00B50050" w14:paraId="1359D770" w14:textId="77777777" w:rsidTr="00195548">
        <w:tc>
          <w:tcPr>
            <w:tcW w:w="3500" w:type="dxa"/>
          </w:tcPr>
          <w:p w14:paraId="6C8692AC" w14:textId="77777777" w:rsidR="00B50050" w:rsidRDefault="00B50050" w:rsidP="0088127C">
            <w:pPr>
              <w:pStyle w:val="OtherTableBody"/>
            </w:pPr>
            <w:r>
              <w:t>Universal Service Identifier</w:t>
            </w:r>
          </w:p>
        </w:tc>
        <w:tc>
          <w:tcPr>
            <w:tcW w:w="700" w:type="dxa"/>
          </w:tcPr>
          <w:p w14:paraId="01B5D1E4" w14:textId="77777777" w:rsidR="00B50050" w:rsidRDefault="00B50050" w:rsidP="0088127C">
            <w:pPr>
              <w:pStyle w:val="OtherTableBody"/>
            </w:pPr>
            <w:r>
              <w:t>00238</w:t>
            </w:r>
          </w:p>
        </w:tc>
        <w:tc>
          <w:tcPr>
            <w:tcW w:w="600" w:type="dxa"/>
          </w:tcPr>
          <w:p w14:paraId="3741BF9E" w14:textId="77777777" w:rsidR="00B50050" w:rsidRDefault="00B50050" w:rsidP="0088127C">
            <w:pPr>
              <w:pStyle w:val="OtherTableBody"/>
            </w:pPr>
            <w:r>
              <w:t>AIS</w:t>
            </w:r>
          </w:p>
        </w:tc>
        <w:tc>
          <w:tcPr>
            <w:tcW w:w="600" w:type="dxa"/>
          </w:tcPr>
          <w:p w14:paraId="7060D52F" w14:textId="77777777" w:rsidR="00B50050" w:rsidRDefault="00B50050" w:rsidP="0088127C">
            <w:pPr>
              <w:pStyle w:val="OtherTableBody"/>
            </w:pPr>
            <w:r>
              <w:t>3</w:t>
            </w:r>
          </w:p>
        </w:tc>
        <w:tc>
          <w:tcPr>
            <w:tcW w:w="600" w:type="dxa"/>
          </w:tcPr>
          <w:p w14:paraId="4DDF532D" w14:textId="77777777" w:rsidR="00B50050" w:rsidRDefault="00B50050" w:rsidP="0088127C">
            <w:pPr>
              <w:pStyle w:val="OtherTableBody"/>
            </w:pPr>
            <w:r>
              <w:t>..</w:t>
            </w:r>
          </w:p>
        </w:tc>
        <w:tc>
          <w:tcPr>
            <w:tcW w:w="600" w:type="dxa"/>
          </w:tcPr>
          <w:p w14:paraId="0B86BCCB" w14:textId="77777777" w:rsidR="00B50050" w:rsidRDefault="00B50050" w:rsidP="0088127C">
            <w:pPr>
              <w:pStyle w:val="OtherTableBody"/>
            </w:pPr>
          </w:p>
        </w:tc>
        <w:tc>
          <w:tcPr>
            <w:tcW w:w="600" w:type="dxa"/>
          </w:tcPr>
          <w:p w14:paraId="4B056A3F" w14:textId="77777777" w:rsidR="00B50050" w:rsidRDefault="00B50050" w:rsidP="0088127C">
            <w:pPr>
              <w:pStyle w:val="OtherTableBody"/>
            </w:pPr>
            <w:r>
              <w:t>CWE</w:t>
            </w:r>
          </w:p>
        </w:tc>
        <w:tc>
          <w:tcPr>
            <w:tcW w:w="700" w:type="dxa"/>
          </w:tcPr>
          <w:p w14:paraId="29C9DD10" w14:textId="77777777" w:rsidR="00B50050" w:rsidRDefault="00B50050" w:rsidP="0088127C">
            <w:pPr>
              <w:pStyle w:val="OtherTableBody"/>
            </w:pPr>
          </w:p>
        </w:tc>
        <w:tc>
          <w:tcPr>
            <w:tcW w:w="600" w:type="dxa"/>
          </w:tcPr>
          <w:p w14:paraId="4032710D" w14:textId="77777777" w:rsidR="00B50050" w:rsidRDefault="00B50050" w:rsidP="0088127C">
            <w:pPr>
              <w:pStyle w:val="OtherTableBody"/>
            </w:pPr>
          </w:p>
        </w:tc>
        <w:tc>
          <w:tcPr>
            <w:tcW w:w="900" w:type="dxa"/>
          </w:tcPr>
          <w:p w14:paraId="6A27C913" w14:textId="77777777" w:rsidR="00B50050" w:rsidRDefault="00B50050" w:rsidP="0088127C">
            <w:pPr>
              <w:pStyle w:val="OtherTableBody"/>
            </w:pPr>
            <w:r>
              <w:t>10.6.4.3</w:t>
            </w:r>
          </w:p>
        </w:tc>
      </w:tr>
      <w:tr w:rsidR="00B50050" w14:paraId="1D606CAC" w14:textId="77777777" w:rsidTr="00195548">
        <w:tc>
          <w:tcPr>
            <w:tcW w:w="3500" w:type="dxa"/>
          </w:tcPr>
          <w:p w14:paraId="78AAAEFD" w14:textId="77777777" w:rsidR="00B50050" w:rsidRDefault="00B50050" w:rsidP="0088127C">
            <w:pPr>
              <w:pStyle w:val="OtherTableBody"/>
            </w:pPr>
            <w:r>
              <w:t>Universal Service Identifier</w:t>
            </w:r>
          </w:p>
        </w:tc>
        <w:tc>
          <w:tcPr>
            <w:tcW w:w="700" w:type="dxa"/>
          </w:tcPr>
          <w:p w14:paraId="47080ECE" w14:textId="77777777" w:rsidR="00B50050" w:rsidRDefault="00B50050" w:rsidP="0088127C">
            <w:pPr>
              <w:pStyle w:val="OtherTableBody"/>
            </w:pPr>
            <w:r>
              <w:t>00238</w:t>
            </w:r>
          </w:p>
        </w:tc>
        <w:tc>
          <w:tcPr>
            <w:tcW w:w="600" w:type="dxa"/>
          </w:tcPr>
          <w:p w14:paraId="1B2CC815" w14:textId="77777777" w:rsidR="00B50050" w:rsidRDefault="00B50050" w:rsidP="0088127C">
            <w:pPr>
              <w:pStyle w:val="OtherTableBody"/>
            </w:pPr>
            <w:r>
              <w:t>TCD</w:t>
            </w:r>
          </w:p>
        </w:tc>
        <w:tc>
          <w:tcPr>
            <w:tcW w:w="600" w:type="dxa"/>
          </w:tcPr>
          <w:p w14:paraId="20049FE7" w14:textId="77777777" w:rsidR="00B50050" w:rsidRDefault="00B50050" w:rsidP="0088127C">
            <w:pPr>
              <w:pStyle w:val="OtherTableBody"/>
            </w:pPr>
            <w:r>
              <w:t>1</w:t>
            </w:r>
          </w:p>
        </w:tc>
        <w:tc>
          <w:tcPr>
            <w:tcW w:w="600" w:type="dxa"/>
          </w:tcPr>
          <w:p w14:paraId="6C772553" w14:textId="77777777" w:rsidR="00B50050" w:rsidRDefault="00B50050" w:rsidP="0088127C">
            <w:pPr>
              <w:pStyle w:val="OtherTableBody"/>
            </w:pPr>
            <w:r>
              <w:t>..</w:t>
            </w:r>
          </w:p>
        </w:tc>
        <w:tc>
          <w:tcPr>
            <w:tcW w:w="600" w:type="dxa"/>
          </w:tcPr>
          <w:p w14:paraId="31DFDB23" w14:textId="77777777" w:rsidR="00B50050" w:rsidRDefault="00B50050" w:rsidP="0088127C">
            <w:pPr>
              <w:pStyle w:val="OtherTableBody"/>
            </w:pPr>
          </w:p>
        </w:tc>
        <w:tc>
          <w:tcPr>
            <w:tcW w:w="600" w:type="dxa"/>
          </w:tcPr>
          <w:p w14:paraId="73E69C76" w14:textId="77777777" w:rsidR="00B50050" w:rsidRDefault="00B50050" w:rsidP="0088127C">
            <w:pPr>
              <w:pStyle w:val="OtherTableBody"/>
            </w:pPr>
            <w:r>
              <w:t>CWE</w:t>
            </w:r>
          </w:p>
        </w:tc>
        <w:tc>
          <w:tcPr>
            <w:tcW w:w="700" w:type="dxa"/>
          </w:tcPr>
          <w:p w14:paraId="710D5765" w14:textId="77777777" w:rsidR="00B50050" w:rsidRDefault="00B50050" w:rsidP="0088127C">
            <w:pPr>
              <w:pStyle w:val="OtherTableBody"/>
            </w:pPr>
          </w:p>
        </w:tc>
        <w:tc>
          <w:tcPr>
            <w:tcW w:w="600" w:type="dxa"/>
          </w:tcPr>
          <w:p w14:paraId="27DEB9B3" w14:textId="77777777" w:rsidR="00B50050" w:rsidRDefault="00B50050" w:rsidP="0088127C">
            <w:pPr>
              <w:pStyle w:val="OtherTableBody"/>
            </w:pPr>
          </w:p>
        </w:tc>
        <w:tc>
          <w:tcPr>
            <w:tcW w:w="900" w:type="dxa"/>
          </w:tcPr>
          <w:p w14:paraId="2686D32F" w14:textId="77777777" w:rsidR="00B50050" w:rsidRDefault="00B50050" w:rsidP="0088127C">
            <w:pPr>
              <w:pStyle w:val="OtherTableBody"/>
            </w:pPr>
            <w:r>
              <w:t>13.4.10.1</w:t>
            </w:r>
          </w:p>
        </w:tc>
      </w:tr>
      <w:tr w:rsidR="00B50050" w14:paraId="2805EE2E" w14:textId="77777777" w:rsidTr="00195548">
        <w:tc>
          <w:tcPr>
            <w:tcW w:w="3500" w:type="dxa"/>
          </w:tcPr>
          <w:p w14:paraId="1735B79D" w14:textId="77777777" w:rsidR="00B50050" w:rsidRDefault="00B50050" w:rsidP="0088127C">
            <w:pPr>
              <w:pStyle w:val="OtherTableBody"/>
            </w:pPr>
            <w:r>
              <w:t>Universal Service Identifier</w:t>
            </w:r>
          </w:p>
        </w:tc>
        <w:tc>
          <w:tcPr>
            <w:tcW w:w="700" w:type="dxa"/>
          </w:tcPr>
          <w:p w14:paraId="02D1AD33" w14:textId="77777777" w:rsidR="00B50050" w:rsidRDefault="00B50050" w:rsidP="0088127C">
            <w:pPr>
              <w:pStyle w:val="OtherTableBody"/>
            </w:pPr>
            <w:r>
              <w:t>00238</w:t>
            </w:r>
          </w:p>
        </w:tc>
        <w:tc>
          <w:tcPr>
            <w:tcW w:w="600" w:type="dxa"/>
          </w:tcPr>
          <w:p w14:paraId="40EE229E" w14:textId="77777777" w:rsidR="00B50050" w:rsidRDefault="00B50050" w:rsidP="0088127C">
            <w:pPr>
              <w:pStyle w:val="OtherTableBody"/>
            </w:pPr>
            <w:r>
              <w:t>OM7</w:t>
            </w:r>
          </w:p>
        </w:tc>
        <w:tc>
          <w:tcPr>
            <w:tcW w:w="600" w:type="dxa"/>
          </w:tcPr>
          <w:p w14:paraId="0AB2DDDF" w14:textId="77777777" w:rsidR="00B50050" w:rsidRDefault="00B50050" w:rsidP="0088127C">
            <w:pPr>
              <w:pStyle w:val="OtherTableBody"/>
            </w:pPr>
            <w:r>
              <w:t>2</w:t>
            </w:r>
          </w:p>
        </w:tc>
        <w:tc>
          <w:tcPr>
            <w:tcW w:w="600" w:type="dxa"/>
          </w:tcPr>
          <w:p w14:paraId="0AF66FA9" w14:textId="77777777" w:rsidR="00B50050" w:rsidRDefault="00B50050" w:rsidP="0088127C">
            <w:pPr>
              <w:pStyle w:val="OtherTableBody"/>
            </w:pPr>
            <w:r>
              <w:t>..</w:t>
            </w:r>
          </w:p>
        </w:tc>
        <w:tc>
          <w:tcPr>
            <w:tcW w:w="600" w:type="dxa"/>
          </w:tcPr>
          <w:p w14:paraId="2B2649FD" w14:textId="77777777" w:rsidR="00B50050" w:rsidRDefault="00B50050" w:rsidP="0088127C">
            <w:pPr>
              <w:pStyle w:val="OtherTableBody"/>
            </w:pPr>
          </w:p>
        </w:tc>
        <w:tc>
          <w:tcPr>
            <w:tcW w:w="600" w:type="dxa"/>
          </w:tcPr>
          <w:p w14:paraId="76F12D19" w14:textId="77777777" w:rsidR="00B50050" w:rsidRDefault="00B50050" w:rsidP="0088127C">
            <w:pPr>
              <w:pStyle w:val="OtherTableBody"/>
            </w:pPr>
            <w:r>
              <w:t>CWE</w:t>
            </w:r>
          </w:p>
        </w:tc>
        <w:tc>
          <w:tcPr>
            <w:tcW w:w="700" w:type="dxa"/>
          </w:tcPr>
          <w:p w14:paraId="1D5C0F25" w14:textId="77777777" w:rsidR="00B50050" w:rsidRDefault="00B50050" w:rsidP="0088127C">
            <w:pPr>
              <w:pStyle w:val="OtherTableBody"/>
            </w:pPr>
          </w:p>
        </w:tc>
        <w:tc>
          <w:tcPr>
            <w:tcW w:w="600" w:type="dxa"/>
          </w:tcPr>
          <w:p w14:paraId="6FBDCA0B" w14:textId="77777777" w:rsidR="00B50050" w:rsidRDefault="00B50050" w:rsidP="0088127C">
            <w:pPr>
              <w:pStyle w:val="OtherTableBody"/>
            </w:pPr>
          </w:p>
        </w:tc>
        <w:tc>
          <w:tcPr>
            <w:tcW w:w="900" w:type="dxa"/>
          </w:tcPr>
          <w:p w14:paraId="5EFCEC66" w14:textId="77777777" w:rsidR="00B50050" w:rsidRDefault="00B50050" w:rsidP="0088127C">
            <w:pPr>
              <w:pStyle w:val="OtherTableBody"/>
            </w:pPr>
            <w:r>
              <w:t>8.8.15.2</w:t>
            </w:r>
          </w:p>
        </w:tc>
      </w:tr>
      <w:tr w:rsidR="00B50050" w14:paraId="13BA862D" w14:textId="77777777" w:rsidTr="00195548">
        <w:tc>
          <w:tcPr>
            <w:tcW w:w="3500" w:type="dxa"/>
          </w:tcPr>
          <w:p w14:paraId="068F2E7C" w14:textId="77777777" w:rsidR="00B50050" w:rsidRDefault="00B50050" w:rsidP="0088127C">
            <w:pPr>
              <w:pStyle w:val="OtherTableBody"/>
            </w:pPr>
            <w:r>
              <w:t>Universal Service Price Range - High Value</w:t>
            </w:r>
          </w:p>
        </w:tc>
        <w:tc>
          <w:tcPr>
            <w:tcW w:w="700" w:type="dxa"/>
          </w:tcPr>
          <w:p w14:paraId="3DF7015F" w14:textId="77777777" w:rsidR="00B50050" w:rsidRDefault="00B50050" w:rsidP="0088127C">
            <w:pPr>
              <w:pStyle w:val="OtherTableBody"/>
            </w:pPr>
            <w:r>
              <w:t>03470</w:t>
            </w:r>
          </w:p>
        </w:tc>
        <w:tc>
          <w:tcPr>
            <w:tcW w:w="600" w:type="dxa"/>
          </w:tcPr>
          <w:p w14:paraId="47FC6770" w14:textId="77777777" w:rsidR="00B50050" w:rsidRDefault="00B50050" w:rsidP="0088127C">
            <w:pPr>
              <w:pStyle w:val="OtherTableBody"/>
            </w:pPr>
            <w:r>
              <w:t>MCP</w:t>
            </w:r>
          </w:p>
        </w:tc>
        <w:tc>
          <w:tcPr>
            <w:tcW w:w="600" w:type="dxa"/>
          </w:tcPr>
          <w:p w14:paraId="391909EE" w14:textId="77777777" w:rsidR="00B50050" w:rsidRDefault="00B50050" w:rsidP="0088127C">
            <w:pPr>
              <w:pStyle w:val="OtherTableBody"/>
            </w:pPr>
            <w:r>
              <w:t>4</w:t>
            </w:r>
          </w:p>
        </w:tc>
        <w:tc>
          <w:tcPr>
            <w:tcW w:w="600" w:type="dxa"/>
          </w:tcPr>
          <w:p w14:paraId="109ECBED" w14:textId="77777777" w:rsidR="00B50050" w:rsidRDefault="00B50050" w:rsidP="0088127C">
            <w:pPr>
              <w:pStyle w:val="OtherTableBody"/>
            </w:pPr>
            <w:r>
              <w:t>..</w:t>
            </w:r>
          </w:p>
        </w:tc>
        <w:tc>
          <w:tcPr>
            <w:tcW w:w="600" w:type="dxa"/>
          </w:tcPr>
          <w:p w14:paraId="3701FC1E" w14:textId="77777777" w:rsidR="00B50050" w:rsidRDefault="00B50050" w:rsidP="0088127C">
            <w:pPr>
              <w:pStyle w:val="OtherTableBody"/>
            </w:pPr>
          </w:p>
        </w:tc>
        <w:tc>
          <w:tcPr>
            <w:tcW w:w="600" w:type="dxa"/>
          </w:tcPr>
          <w:p w14:paraId="6231ED81" w14:textId="77777777" w:rsidR="00B50050" w:rsidRDefault="00B50050" w:rsidP="0088127C">
            <w:pPr>
              <w:pStyle w:val="OtherTableBody"/>
            </w:pPr>
            <w:r>
              <w:t>MO</w:t>
            </w:r>
          </w:p>
        </w:tc>
        <w:tc>
          <w:tcPr>
            <w:tcW w:w="700" w:type="dxa"/>
          </w:tcPr>
          <w:p w14:paraId="30714934" w14:textId="77777777" w:rsidR="00B50050" w:rsidRDefault="00B50050" w:rsidP="0088127C">
            <w:pPr>
              <w:pStyle w:val="OtherTableBody"/>
            </w:pPr>
          </w:p>
        </w:tc>
        <w:tc>
          <w:tcPr>
            <w:tcW w:w="600" w:type="dxa"/>
          </w:tcPr>
          <w:p w14:paraId="0512137B" w14:textId="77777777" w:rsidR="00B50050" w:rsidRDefault="00B50050" w:rsidP="0088127C">
            <w:pPr>
              <w:pStyle w:val="OtherTableBody"/>
            </w:pPr>
          </w:p>
        </w:tc>
        <w:tc>
          <w:tcPr>
            <w:tcW w:w="900" w:type="dxa"/>
          </w:tcPr>
          <w:p w14:paraId="21820304" w14:textId="77777777" w:rsidR="00B50050" w:rsidRDefault="00B50050" w:rsidP="0088127C">
            <w:pPr>
              <w:pStyle w:val="OtherTableBody"/>
            </w:pPr>
            <w:r>
              <w:t>8.8.18.4</w:t>
            </w:r>
          </w:p>
        </w:tc>
      </w:tr>
      <w:tr w:rsidR="00B50050" w14:paraId="2205C8A1" w14:textId="77777777" w:rsidTr="00195548">
        <w:tc>
          <w:tcPr>
            <w:tcW w:w="3500" w:type="dxa"/>
          </w:tcPr>
          <w:p w14:paraId="75BA1807" w14:textId="77777777" w:rsidR="00B50050" w:rsidRPr="001D2E85" w:rsidRDefault="00B50050" w:rsidP="0088127C">
            <w:pPr>
              <w:pStyle w:val="OtherTableBody"/>
            </w:pPr>
            <w:r w:rsidRPr="001D2E85">
              <w:t>Universal Service Price Range - Low Value</w:t>
            </w:r>
          </w:p>
        </w:tc>
        <w:tc>
          <w:tcPr>
            <w:tcW w:w="700" w:type="dxa"/>
          </w:tcPr>
          <w:p w14:paraId="7F38C0C5" w14:textId="77777777" w:rsidR="00B50050" w:rsidRDefault="00B50050" w:rsidP="0088127C">
            <w:pPr>
              <w:pStyle w:val="OtherTableBody"/>
            </w:pPr>
            <w:r>
              <w:t>03469</w:t>
            </w:r>
          </w:p>
        </w:tc>
        <w:tc>
          <w:tcPr>
            <w:tcW w:w="600" w:type="dxa"/>
          </w:tcPr>
          <w:p w14:paraId="3F484C10" w14:textId="77777777" w:rsidR="00B50050" w:rsidRDefault="00B50050" w:rsidP="0088127C">
            <w:pPr>
              <w:pStyle w:val="OtherTableBody"/>
            </w:pPr>
            <w:r>
              <w:t>MCP</w:t>
            </w:r>
          </w:p>
        </w:tc>
        <w:tc>
          <w:tcPr>
            <w:tcW w:w="600" w:type="dxa"/>
          </w:tcPr>
          <w:p w14:paraId="539ADD73" w14:textId="77777777" w:rsidR="00B50050" w:rsidRDefault="00B50050" w:rsidP="0088127C">
            <w:pPr>
              <w:pStyle w:val="OtherTableBody"/>
            </w:pPr>
            <w:r>
              <w:t>3</w:t>
            </w:r>
          </w:p>
        </w:tc>
        <w:tc>
          <w:tcPr>
            <w:tcW w:w="600" w:type="dxa"/>
          </w:tcPr>
          <w:p w14:paraId="772E643C" w14:textId="77777777" w:rsidR="00B50050" w:rsidRDefault="00B50050" w:rsidP="0088127C">
            <w:pPr>
              <w:pStyle w:val="OtherTableBody"/>
            </w:pPr>
            <w:r>
              <w:t>..</w:t>
            </w:r>
          </w:p>
        </w:tc>
        <w:tc>
          <w:tcPr>
            <w:tcW w:w="600" w:type="dxa"/>
          </w:tcPr>
          <w:p w14:paraId="49C83B5F" w14:textId="77777777" w:rsidR="00B50050" w:rsidRDefault="00B50050" w:rsidP="0088127C">
            <w:pPr>
              <w:pStyle w:val="OtherTableBody"/>
            </w:pPr>
          </w:p>
        </w:tc>
        <w:tc>
          <w:tcPr>
            <w:tcW w:w="600" w:type="dxa"/>
          </w:tcPr>
          <w:p w14:paraId="219A82CE" w14:textId="77777777" w:rsidR="00B50050" w:rsidRDefault="00B50050" w:rsidP="0088127C">
            <w:pPr>
              <w:pStyle w:val="OtherTableBody"/>
            </w:pPr>
            <w:r>
              <w:t>MO</w:t>
            </w:r>
          </w:p>
        </w:tc>
        <w:tc>
          <w:tcPr>
            <w:tcW w:w="700" w:type="dxa"/>
          </w:tcPr>
          <w:p w14:paraId="3F98E3C4" w14:textId="77777777" w:rsidR="00B50050" w:rsidRDefault="00B50050" w:rsidP="0088127C">
            <w:pPr>
              <w:pStyle w:val="OtherTableBody"/>
            </w:pPr>
          </w:p>
        </w:tc>
        <w:tc>
          <w:tcPr>
            <w:tcW w:w="600" w:type="dxa"/>
          </w:tcPr>
          <w:p w14:paraId="6766A241" w14:textId="77777777" w:rsidR="00B50050" w:rsidRDefault="00B50050" w:rsidP="0088127C">
            <w:pPr>
              <w:pStyle w:val="OtherTableBody"/>
            </w:pPr>
          </w:p>
        </w:tc>
        <w:tc>
          <w:tcPr>
            <w:tcW w:w="900" w:type="dxa"/>
          </w:tcPr>
          <w:p w14:paraId="676B7F76" w14:textId="77777777" w:rsidR="00B50050" w:rsidRDefault="00B50050" w:rsidP="0088127C">
            <w:pPr>
              <w:pStyle w:val="OtherTableBody"/>
            </w:pPr>
            <w:r>
              <w:t>8.8.18.3</w:t>
            </w:r>
          </w:p>
        </w:tc>
      </w:tr>
      <w:tr w:rsidR="00B50050" w14:paraId="033EDFFB" w14:textId="77777777" w:rsidTr="00195548">
        <w:tc>
          <w:tcPr>
            <w:tcW w:w="3500" w:type="dxa"/>
          </w:tcPr>
          <w:p w14:paraId="52EE9E81" w14:textId="77777777" w:rsidR="00B50050" w:rsidRDefault="00B50050" w:rsidP="0088127C">
            <w:pPr>
              <w:pStyle w:val="OtherTableBody"/>
            </w:pPr>
            <w:r>
              <w:t xml:space="preserve">User Authentication Credential  </w:t>
            </w:r>
          </w:p>
        </w:tc>
        <w:tc>
          <w:tcPr>
            <w:tcW w:w="700" w:type="dxa"/>
          </w:tcPr>
          <w:p w14:paraId="2743A8C9" w14:textId="77777777" w:rsidR="00B50050" w:rsidRDefault="00B50050" w:rsidP="0088127C">
            <w:pPr>
              <w:pStyle w:val="OtherTableBody"/>
            </w:pPr>
            <w:r>
              <w:t>02268</w:t>
            </w:r>
          </w:p>
        </w:tc>
        <w:tc>
          <w:tcPr>
            <w:tcW w:w="600" w:type="dxa"/>
          </w:tcPr>
          <w:p w14:paraId="69AEEC67" w14:textId="77777777" w:rsidR="00B50050" w:rsidRDefault="00B50050" w:rsidP="0088127C">
            <w:pPr>
              <w:pStyle w:val="OtherTableBody"/>
            </w:pPr>
            <w:r>
              <w:t>UAC</w:t>
            </w:r>
          </w:p>
        </w:tc>
        <w:tc>
          <w:tcPr>
            <w:tcW w:w="600" w:type="dxa"/>
          </w:tcPr>
          <w:p w14:paraId="76B00CE6" w14:textId="77777777" w:rsidR="00B50050" w:rsidRDefault="00B50050" w:rsidP="0088127C">
            <w:pPr>
              <w:pStyle w:val="OtherTableBody"/>
            </w:pPr>
            <w:r>
              <w:t>2</w:t>
            </w:r>
          </w:p>
        </w:tc>
        <w:tc>
          <w:tcPr>
            <w:tcW w:w="600" w:type="dxa"/>
          </w:tcPr>
          <w:p w14:paraId="5AEBB975" w14:textId="77777777" w:rsidR="00B50050" w:rsidRDefault="00B50050" w:rsidP="0088127C">
            <w:pPr>
              <w:pStyle w:val="OtherTableBody"/>
            </w:pPr>
            <w:r>
              <w:t>..</w:t>
            </w:r>
          </w:p>
        </w:tc>
        <w:tc>
          <w:tcPr>
            <w:tcW w:w="600" w:type="dxa"/>
          </w:tcPr>
          <w:p w14:paraId="2036988B" w14:textId="77777777" w:rsidR="00B50050" w:rsidRDefault="00B50050" w:rsidP="0088127C">
            <w:pPr>
              <w:pStyle w:val="OtherTableBody"/>
            </w:pPr>
          </w:p>
        </w:tc>
        <w:tc>
          <w:tcPr>
            <w:tcW w:w="600" w:type="dxa"/>
          </w:tcPr>
          <w:p w14:paraId="6986DA92" w14:textId="77777777" w:rsidR="00B50050" w:rsidRDefault="00B50050" w:rsidP="0088127C">
            <w:pPr>
              <w:pStyle w:val="OtherTableBody"/>
            </w:pPr>
            <w:r>
              <w:t>ED</w:t>
            </w:r>
          </w:p>
        </w:tc>
        <w:tc>
          <w:tcPr>
            <w:tcW w:w="700" w:type="dxa"/>
          </w:tcPr>
          <w:p w14:paraId="757BF737" w14:textId="77777777" w:rsidR="00B50050" w:rsidRDefault="00B50050" w:rsidP="0088127C">
            <w:pPr>
              <w:pStyle w:val="OtherTableBody"/>
            </w:pPr>
          </w:p>
        </w:tc>
        <w:tc>
          <w:tcPr>
            <w:tcW w:w="600" w:type="dxa"/>
          </w:tcPr>
          <w:p w14:paraId="2FC7F391" w14:textId="77777777" w:rsidR="00B50050" w:rsidRDefault="00B50050" w:rsidP="0088127C">
            <w:pPr>
              <w:pStyle w:val="OtherTableBody"/>
            </w:pPr>
          </w:p>
        </w:tc>
        <w:tc>
          <w:tcPr>
            <w:tcW w:w="900" w:type="dxa"/>
          </w:tcPr>
          <w:p w14:paraId="24D7BB73" w14:textId="77777777" w:rsidR="00B50050" w:rsidRDefault="00B50050" w:rsidP="0088127C">
            <w:pPr>
              <w:pStyle w:val="OtherTableBody"/>
            </w:pPr>
            <w:r>
              <w:t>2.14.15.2</w:t>
            </w:r>
          </w:p>
        </w:tc>
      </w:tr>
      <w:tr w:rsidR="00B50050" w14:paraId="32AD57FA" w14:textId="77777777" w:rsidTr="00195548">
        <w:tc>
          <w:tcPr>
            <w:tcW w:w="3500" w:type="dxa"/>
          </w:tcPr>
          <w:p w14:paraId="1E235250" w14:textId="77777777" w:rsidR="00B50050" w:rsidRPr="00EB6F9F" w:rsidRDefault="00B50050" w:rsidP="0088127C">
            <w:pPr>
              <w:pStyle w:val="OtherTableBody"/>
            </w:pPr>
            <w:r w:rsidRPr="00EB6F9F">
              <w:t>User Authentication Credential Type Code</w:t>
            </w:r>
          </w:p>
        </w:tc>
        <w:tc>
          <w:tcPr>
            <w:tcW w:w="700" w:type="dxa"/>
          </w:tcPr>
          <w:p w14:paraId="4C198E65" w14:textId="77777777" w:rsidR="00B50050" w:rsidRDefault="00B50050" w:rsidP="0088127C">
            <w:pPr>
              <w:pStyle w:val="OtherTableBody"/>
            </w:pPr>
            <w:r>
              <w:t>02267</w:t>
            </w:r>
          </w:p>
        </w:tc>
        <w:tc>
          <w:tcPr>
            <w:tcW w:w="600" w:type="dxa"/>
          </w:tcPr>
          <w:p w14:paraId="0B78A68A" w14:textId="77777777" w:rsidR="00B50050" w:rsidRDefault="00B50050" w:rsidP="0088127C">
            <w:pPr>
              <w:pStyle w:val="OtherTableBody"/>
            </w:pPr>
            <w:r>
              <w:t>UAC</w:t>
            </w:r>
          </w:p>
        </w:tc>
        <w:tc>
          <w:tcPr>
            <w:tcW w:w="600" w:type="dxa"/>
          </w:tcPr>
          <w:p w14:paraId="2E99BA8D" w14:textId="77777777" w:rsidR="00B50050" w:rsidRDefault="00B50050" w:rsidP="0088127C">
            <w:pPr>
              <w:pStyle w:val="OtherTableBody"/>
            </w:pPr>
            <w:r>
              <w:t>1</w:t>
            </w:r>
          </w:p>
        </w:tc>
        <w:tc>
          <w:tcPr>
            <w:tcW w:w="600" w:type="dxa"/>
          </w:tcPr>
          <w:p w14:paraId="5A967276" w14:textId="77777777" w:rsidR="00B50050" w:rsidRDefault="00B50050" w:rsidP="0088127C">
            <w:pPr>
              <w:pStyle w:val="OtherTableBody"/>
            </w:pPr>
            <w:r>
              <w:t>..</w:t>
            </w:r>
          </w:p>
        </w:tc>
        <w:tc>
          <w:tcPr>
            <w:tcW w:w="600" w:type="dxa"/>
          </w:tcPr>
          <w:p w14:paraId="58B1FE65" w14:textId="77777777" w:rsidR="00B50050" w:rsidRDefault="00B50050" w:rsidP="0088127C">
            <w:pPr>
              <w:pStyle w:val="OtherTableBody"/>
            </w:pPr>
          </w:p>
        </w:tc>
        <w:tc>
          <w:tcPr>
            <w:tcW w:w="600" w:type="dxa"/>
          </w:tcPr>
          <w:p w14:paraId="3F794740" w14:textId="77777777" w:rsidR="00B50050" w:rsidRDefault="00B50050" w:rsidP="0088127C">
            <w:pPr>
              <w:pStyle w:val="OtherTableBody"/>
            </w:pPr>
            <w:r>
              <w:t>CWE</w:t>
            </w:r>
          </w:p>
        </w:tc>
        <w:tc>
          <w:tcPr>
            <w:tcW w:w="700" w:type="dxa"/>
          </w:tcPr>
          <w:p w14:paraId="2AAF44EF" w14:textId="77777777" w:rsidR="00B50050" w:rsidRDefault="00B50050" w:rsidP="0088127C">
            <w:pPr>
              <w:pStyle w:val="OtherTableBody"/>
            </w:pPr>
          </w:p>
        </w:tc>
        <w:tc>
          <w:tcPr>
            <w:tcW w:w="600" w:type="dxa"/>
          </w:tcPr>
          <w:p w14:paraId="20F440C5" w14:textId="77777777" w:rsidR="00B50050" w:rsidRDefault="00B50050" w:rsidP="0088127C">
            <w:pPr>
              <w:pStyle w:val="OtherTableBody"/>
            </w:pPr>
            <w:r>
              <w:t>0615</w:t>
            </w:r>
          </w:p>
        </w:tc>
        <w:tc>
          <w:tcPr>
            <w:tcW w:w="900" w:type="dxa"/>
          </w:tcPr>
          <w:p w14:paraId="55658508" w14:textId="77777777" w:rsidR="00B50050" w:rsidRDefault="00B50050" w:rsidP="0088127C">
            <w:pPr>
              <w:pStyle w:val="OtherTableBody"/>
            </w:pPr>
            <w:r>
              <w:t>2.14.15.1</w:t>
            </w:r>
          </w:p>
        </w:tc>
      </w:tr>
      <w:tr w:rsidR="00B50050" w14:paraId="2AF847C8" w14:textId="77777777" w:rsidTr="00195548">
        <w:tc>
          <w:tcPr>
            <w:tcW w:w="3500" w:type="dxa"/>
          </w:tcPr>
          <w:p w14:paraId="3F14E404" w14:textId="77777777" w:rsidR="00B50050" w:rsidRDefault="00B50050" w:rsidP="0088127C">
            <w:pPr>
              <w:pStyle w:val="OtherTableBody"/>
            </w:pPr>
            <w:r>
              <w:t>User Defined Access Checks</w:t>
            </w:r>
          </w:p>
        </w:tc>
        <w:tc>
          <w:tcPr>
            <w:tcW w:w="700" w:type="dxa"/>
          </w:tcPr>
          <w:p w14:paraId="1F7C5143" w14:textId="77777777" w:rsidR="00B50050" w:rsidRDefault="00B50050" w:rsidP="0088127C">
            <w:pPr>
              <w:pStyle w:val="OtherTableBody"/>
            </w:pPr>
            <w:r>
              <w:t>00581</w:t>
            </w:r>
          </w:p>
        </w:tc>
        <w:tc>
          <w:tcPr>
            <w:tcW w:w="600" w:type="dxa"/>
          </w:tcPr>
          <w:p w14:paraId="7F4628B7" w14:textId="77777777" w:rsidR="00B50050" w:rsidRDefault="00B50050" w:rsidP="0088127C">
            <w:pPr>
              <w:pStyle w:val="OtherTableBody"/>
            </w:pPr>
            <w:r>
              <w:t>OBX</w:t>
            </w:r>
          </w:p>
        </w:tc>
        <w:tc>
          <w:tcPr>
            <w:tcW w:w="600" w:type="dxa"/>
          </w:tcPr>
          <w:p w14:paraId="4194E938" w14:textId="77777777" w:rsidR="00B50050" w:rsidRDefault="00B50050" w:rsidP="0088127C">
            <w:pPr>
              <w:pStyle w:val="OtherTableBody"/>
            </w:pPr>
            <w:r>
              <w:t>13</w:t>
            </w:r>
          </w:p>
        </w:tc>
        <w:tc>
          <w:tcPr>
            <w:tcW w:w="600" w:type="dxa"/>
          </w:tcPr>
          <w:p w14:paraId="08C3E330" w14:textId="77777777" w:rsidR="00B50050" w:rsidRDefault="00B50050" w:rsidP="0088127C">
            <w:pPr>
              <w:pStyle w:val="OtherTableBody"/>
            </w:pPr>
            <w:r>
              <w:t>..</w:t>
            </w:r>
          </w:p>
        </w:tc>
        <w:tc>
          <w:tcPr>
            <w:tcW w:w="600" w:type="dxa"/>
          </w:tcPr>
          <w:p w14:paraId="5DEF53BF" w14:textId="77777777" w:rsidR="00B50050" w:rsidRDefault="00B50050" w:rsidP="0088127C">
            <w:pPr>
              <w:pStyle w:val="OtherTableBody"/>
            </w:pPr>
            <w:r>
              <w:t>20=</w:t>
            </w:r>
          </w:p>
        </w:tc>
        <w:tc>
          <w:tcPr>
            <w:tcW w:w="600" w:type="dxa"/>
          </w:tcPr>
          <w:p w14:paraId="416C9FC7" w14:textId="77777777" w:rsidR="00B50050" w:rsidRDefault="00B50050" w:rsidP="0088127C">
            <w:pPr>
              <w:pStyle w:val="OtherTableBody"/>
            </w:pPr>
            <w:r>
              <w:t>ST</w:t>
            </w:r>
          </w:p>
        </w:tc>
        <w:tc>
          <w:tcPr>
            <w:tcW w:w="700" w:type="dxa"/>
          </w:tcPr>
          <w:p w14:paraId="7F3A6384" w14:textId="77777777" w:rsidR="00B50050" w:rsidRDefault="00B50050" w:rsidP="0088127C">
            <w:pPr>
              <w:pStyle w:val="OtherTableBody"/>
            </w:pPr>
          </w:p>
        </w:tc>
        <w:tc>
          <w:tcPr>
            <w:tcW w:w="600" w:type="dxa"/>
          </w:tcPr>
          <w:p w14:paraId="7E08B111" w14:textId="77777777" w:rsidR="00B50050" w:rsidRDefault="00B50050" w:rsidP="0088127C">
            <w:pPr>
              <w:pStyle w:val="OtherTableBody"/>
            </w:pPr>
          </w:p>
        </w:tc>
        <w:tc>
          <w:tcPr>
            <w:tcW w:w="900" w:type="dxa"/>
          </w:tcPr>
          <w:p w14:paraId="2E7DCB98" w14:textId="77777777" w:rsidR="00B50050" w:rsidRDefault="00B50050" w:rsidP="0088127C">
            <w:pPr>
              <w:pStyle w:val="OtherTableBody"/>
            </w:pPr>
            <w:r>
              <w:t>7.4.2.13</w:t>
            </w:r>
          </w:p>
        </w:tc>
      </w:tr>
      <w:tr w:rsidR="00B50050" w14:paraId="5597B7E1" w14:textId="77777777" w:rsidTr="00195548">
        <w:tc>
          <w:tcPr>
            <w:tcW w:w="3500" w:type="dxa"/>
          </w:tcPr>
          <w:p w14:paraId="11E69B07" w14:textId="77777777" w:rsidR="00B50050" w:rsidRDefault="00B50050" w:rsidP="0088127C">
            <w:pPr>
              <w:pStyle w:val="OtherTableBody"/>
            </w:pPr>
            <w:r>
              <w:lastRenderedPageBreak/>
              <w:t>User Message</w:t>
            </w:r>
          </w:p>
        </w:tc>
        <w:tc>
          <w:tcPr>
            <w:tcW w:w="700" w:type="dxa"/>
          </w:tcPr>
          <w:p w14:paraId="56D60713" w14:textId="77777777" w:rsidR="00B50050" w:rsidRDefault="00B50050" w:rsidP="0088127C">
            <w:pPr>
              <w:pStyle w:val="OtherTableBody"/>
            </w:pPr>
            <w:r>
              <w:t>01818</w:t>
            </w:r>
          </w:p>
        </w:tc>
        <w:tc>
          <w:tcPr>
            <w:tcW w:w="600" w:type="dxa"/>
          </w:tcPr>
          <w:p w14:paraId="6BDA5232" w14:textId="77777777" w:rsidR="00B50050" w:rsidRDefault="00B50050" w:rsidP="0088127C">
            <w:pPr>
              <w:pStyle w:val="OtherTableBody"/>
            </w:pPr>
            <w:r>
              <w:t>ERR</w:t>
            </w:r>
          </w:p>
        </w:tc>
        <w:tc>
          <w:tcPr>
            <w:tcW w:w="600" w:type="dxa"/>
          </w:tcPr>
          <w:p w14:paraId="31903064" w14:textId="77777777" w:rsidR="00B50050" w:rsidRDefault="00B50050" w:rsidP="0088127C">
            <w:pPr>
              <w:pStyle w:val="OtherTableBody"/>
            </w:pPr>
            <w:r>
              <w:t>8</w:t>
            </w:r>
          </w:p>
        </w:tc>
        <w:tc>
          <w:tcPr>
            <w:tcW w:w="600" w:type="dxa"/>
          </w:tcPr>
          <w:p w14:paraId="039D3949" w14:textId="77777777" w:rsidR="00B50050" w:rsidRDefault="00B50050" w:rsidP="0088127C">
            <w:pPr>
              <w:pStyle w:val="OtherTableBody"/>
            </w:pPr>
            <w:r>
              <w:t>..</w:t>
            </w:r>
          </w:p>
        </w:tc>
        <w:tc>
          <w:tcPr>
            <w:tcW w:w="600" w:type="dxa"/>
          </w:tcPr>
          <w:p w14:paraId="41AB478A" w14:textId="77777777" w:rsidR="00B50050" w:rsidRDefault="00B50050" w:rsidP="0088127C">
            <w:pPr>
              <w:pStyle w:val="OtherTableBody"/>
            </w:pPr>
            <w:r>
              <w:t>250#</w:t>
            </w:r>
          </w:p>
        </w:tc>
        <w:tc>
          <w:tcPr>
            <w:tcW w:w="600" w:type="dxa"/>
          </w:tcPr>
          <w:p w14:paraId="62E43E71" w14:textId="77777777" w:rsidR="00B50050" w:rsidRDefault="00B50050" w:rsidP="0088127C">
            <w:pPr>
              <w:pStyle w:val="OtherTableBody"/>
            </w:pPr>
            <w:r>
              <w:t>TX</w:t>
            </w:r>
          </w:p>
        </w:tc>
        <w:tc>
          <w:tcPr>
            <w:tcW w:w="700" w:type="dxa"/>
          </w:tcPr>
          <w:p w14:paraId="693C4F90" w14:textId="77777777" w:rsidR="00B50050" w:rsidRDefault="00B50050" w:rsidP="0088127C">
            <w:pPr>
              <w:pStyle w:val="OtherTableBody"/>
            </w:pPr>
          </w:p>
        </w:tc>
        <w:tc>
          <w:tcPr>
            <w:tcW w:w="600" w:type="dxa"/>
          </w:tcPr>
          <w:p w14:paraId="49C53156" w14:textId="77777777" w:rsidR="00B50050" w:rsidRDefault="00B50050" w:rsidP="0088127C">
            <w:pPr>
              <w:pStyle w:val="OtherTableBody"/>
            </w:pPr>
          </w:p>
        </w:tc>
        <w:tc>
          <w:tcPr>
            <w:tcW w:w="900" w:type="dxa"/>
          </w:tcPr>
          <w:p w14:paraId="2D028AE8" w14:textId="77777777" w:rsidR="00B50050" w:rsidRDefault="00B50050" w:rsidP="0088127C">
            <w:pPr>
              <w:pStyle w:val="OtherTableBody"/>
            </w:pPr>
            <w:r>
              <w:t>2.14.5.8</w:t>
            </w:r>
          </w:p>
        </w:tc>
      </w:tr>
      <w:tr w:rsidR="00B50050" w14:paraId="2C64945E" w14:textId="77777777" w:rsidTr="00195548">
        <w:tc>
          <w:tcPr>
            <w:tcW w:w="3500" w:type="dxa"/>
          </w:tcPr>
          <w:p w14:paraId="38760529" w14:textId="77777777" w:rsidR="00B50050" w:rsidRPr="00EB6F9F" w:rsidRDefault="00B50050" w:rsidP="0088127C">
            <w:pPr>
              <w:pStyle w:val="OtherTableBody"/>
            </w:pPr>
            <w:r w:rsidRPr="00EB6F9F">
              <w:t xml:space="preserve">User Parameters (in successive fields) </w:t>
            </w:r>
          </w:p>
        </w:tc>
        <w:tc>
          <w:tcPr>
            <w:tcW w:w="700" w:type="dxa"/>
          </w:tcPr>
          <w:p w14:paraId="22B0C83E" w14:textId="77777777" w:rsidR="00B50050" w:rsidRDefault="00B50050" w:rsidP="0088127C">
            <w:pPr>
              <w:pStyle w:val="OtherTableBody"/>
            </w:pPr>
            <w:r>
              <w:t>01435</w:t>
            </w:r>
          </w:p>
        </w:tc>
        <w:tc>
          <w:tcPr>
            <w:tcW w:w="600" w:type="dxa"/>
          </w:tcPr>
          <w:p w14:paraId="72FEBDE6" w14:textId="77777777" w:rsidR="00B50050" w:rsidRDefault="00B50050" w:rsidP="0088127C">
            <w:pPr>
              <w:pStyle w:val="OtherTableBody"/>
            </w:pPr>
            <w:r>
              <w:t>QPD</w:t>
            </w:r>
          </w:p>
        </w:tc>
        <w:tc>
          <w:tcPr>
            <w:tcW w:w="600" w:type="dxa"/>
          </w:tcPr>
          <w:p w14:paraId="31C8166B" w14:textId="77777777" w:rsidR="00B50050" w:rsidRDefault="00B50050" w:rsidP="0088127C">
            <w:pPr>
              <w:pStyle w:val="OtherTableBody"/>
            </w:pPr>
            <w:r>
              <w:t>3</w:t>
            </w:r>
          </w:p>
        </w:tc>
        <w:tc>
          <w:tcPr>
            <w:tcW w:w="600" w:type="dxa"/>
          </w:tcPr>
          <w:p w14:paraId="6410D612" w14:textId="77777777" w:rsidR="00B50050" w:rsidRDefault="00B50050" w:rsidP="0088127C">
            <w:pPr>
              <w:pStyle w:val="OtherTableBody"/>
            </w:pPr>
            <w:r>
              <w:t>..</w:t>
            </w:r>
          </w:p>
        </w:tc>
        <w:tc>
          <w:tcPr>
            <w:tcW w:w="600" w:type="dxa"/>
          </w:tcPr>
          <w:p w14:paraId="74F14A27" w14:textId="77777777" w:rsidR="00B50050" w:rsidRDefault="00B50050" w:rsidP="0088127C">
            <w:pPr>
              <w:pStyle w:val="OtherTableBody"/>
            </w:pPr>
            <w:r>
              <w:t>256=</w:t>
            </w:r>
          </w:p>
        </w:tc>
        <w:tc>
          <w:tcPr>
            <w:tcW w:w="600" w:type="dxa"/>
          </w:tcPr>
          <w:p w14:paraId="67B69D4C" w14:textId="77777777" w:rsidR="00B50050" w:rsidRDefault="00B50050" w:rsidP="0088127C">
            <w:pPr>
              <w:pStyle w:val="OtherTableBody"/>
            </w:pPr>
            <w:r>
              <w:t>varies</w:t>
            </w:r>
          </w:p>
        </w:tc>
        <w:tc>
          <w:tcPr>
            <w:tcW w:w="700" w:type="dxa"/>
          </w:tcPr>
          <w:p w14:paraId="63BD526F" w14:textId="77777777" w:rsidR="00B50050" w:rsidRDefault="00B50050" w:rsidP="0088127C">
            <w:pPr>
              <w:pStyle w:val="OtherTableBody"/>
            </w:pPr>
          </w:p>
        </w:tc>
        <w:tc>
          <w:tcPr>
            <w:tcW w:w="600" w:type="dxa"/>
          </w:tcPr>
          <w:p w14:paraId="711066C1" w14:textId="77777777" w:rsidR="00B50050" w:rsidRDefault="00B50050" w:rsidP="0088127C">
            <w:pPr>
              <w:pStyle w:val="OtherTableBody"/>
            </w:pPr>
          </w:p>
        </w:tc>
        <w:tc>
          <w:tcPr>
            <w:tcW w:w="900" w:type="dxa"/>
          </w:tcPr>
          <w:p w14:paraId="1D42F2AD" w14:textId="77777777" w:rsidR="00B50050" w:rsidRDefault="00B50050" w:rsidP="0088127C">
            <w:pPr>
              <w:pStyle w:val="OtherTableBody"/>
            </w:pPr>
            <w:r>
              <w:t>5.5.4.3</w:t>
            </w:r>
          </w:p>
        </w:tc>
      </w:tr>
      <w:tr w:rsidR="00B50050" w14:paraId="097134B6" w14:textId="77777777" w:rsidTr="00195548">
        <w:tc>
          <w:tcPr>
            <w:tcW w:w="3500" w:type="dxa"/>
          </w:tcPr>
          <w:p w14:paraId="299C927F" w14:textId="77777777" w:rsidR="00B50050" w:rsidRDefault="00B50050" w:rsidP="0088127C">
            <w:pPr>
              <w:pStyle w:val="OtherTableBody"/>
            </w:pPr>
            <w:r>
              <w:t>Usual Occupation Duration (years)</w:t>
            </w:r>
          </w:p>
        </w:tc>
        <w:tc>
          <w:tcPr>
            <w:tcW w:w="700" w:type="dxa"/>
          </w:tcPr>
          <w:p w14:paraId="76ACDC63" w14:textId="77777777" w:rsidR="00B50050" w:rsidRDefault="00B50050" w:rsidP="0088127C">
            <w:pPr>
              <w:pStyle w:val="OtherTableBody"/>
            </w:pPr>
            <w:r>
              <w:t>03539</w:t>
            </w:r>
          </w:p>
        </w:tc>
        <w:tc>
          <w:tcPr>
            <w:tcW w:w="600" w:type="dxa"/>
          </w:tcPr>
          <w:p w14:paraId="608FC264" w14:textId="77777777" w:rsidR="00B50050" w:rsidRDefault="00B50050" w:rsidP="0088127C">
            <w:pPr>
              <w:pStyle w:val="OtherTableBody"/>
            </w:pPr>
            <w:r>
              <w:t>OH3</w:t>
            </w:r>
          </w:p>
        </w:tc>
        <w:tc>
          <w:tcPr>
            <w:tcW w:w="600" w:type="dxa"/>
          </w:tcPr>
          <w:p w14:paraId="06215D0F" w14:textId="77777777" w:rsidR="00B50050" w:rsidRDefault="00B50050" w:rsidP="0088127C">
            <w:pPr>
              <w:pStyle w:val="OtherTableBody"/>
            </w:pPr>
            <w:r>
              <w:t>5</w:t>
            </w:r>
          </w:p>
        </w:tc>
        <w:tc>
          <w:tcPr>
            <w:tcW w:w="600" w:type="dxa"/>
          </w:tcPr>
          <w:p w14:paraId="48FBBD0C" w14:textId="77777777" w:rsidR="00B50050" w:rsidRDefault="00B50050" w:rsidP="0088127C">
            <w:pPr>
              <w:pStyle w:val="OtherTableBody"/>
            </w:pPr>
            <w:r>
              <w:t>..</w:t>
            </w:r>
          </w:p>
        </w:tc>
        <w:tc>
          <w:tcPr>
            <w:tcW w:w="600" w:type="dxa"/>
          </w:tcPr>
          <w:p w14:paraId="7C9062D4" w14:textId="77777777" w:rsidR="00B50050" w:rsidRDefault="00B50050" w:rsidP="0088127C">
            <w:pPr>
              <w:pStyle w:val="OtherTableBody"/>
            </w:pPr>
          </w:p>
        </w:tc>
        <w:tc>
          <w:tcPr>
            <w:tcW w:w="600" w:type="dxa"/>
          </w:tcPr>
          <w:p w14:paraId="4A2C4751" w14:textId="77777777" w:rsidR="00B50050" w:rsidRDefault="00B50050" w:rsidP="0088127C">
            <w:pPr>
              <w:pStyle w:val="OtherTableBody"/>
            </w:pPr>
            <w:r>
              <w:t>NM</w:t>
            </w:r>
          </w:p>
        </w:tc>
        <w:tc>
          <w:tcPr>
            <w:tcW w:w="700" w:type="dxa"/>
          </w:tcPr>
          <w:p w14:paraId="1FB8C246" w14:textId="77777777" w:rsidR="00B50050" w:rsidRDefault="00B50050" w:rsidP="0088127C">
            <w:pPr>
              <w:pStyle w:val="OtherTableBody"/>
            </w:pPr>
          </w:p>
        </w:tc>
        <w:tc>
          <w:tcPr>
            <w:tcW w:w="600" w:type="dxa"/>
          </w:tcPr>
          <w:p w14:paraId="0E01B4B9" w14:textId="77777777" w:rsidR="00B50050" w:rsidRDefault="00B50050" w:rsidP="0088127C">
            <w:pPr>
              <w:pStyle w:val="OtherTableBody"/>
            </w:pPr>
          </w:p>
        </w:tc>
        <w:tc>
          <w:tcPr>
            <w:tcW w:w="900" w:type="dxa"/>
          </w:tcPr>
          <w:p w14:paraId="727EE702" w14:textId="77777777" w:rsidR="00B50050" w:rsidRDefault="00B50050" w:rsidP="0088127C">
            <w:pPr>
              <w:pStyle w:val="OtherTableBody"/>
            </w:pPr>
            <w:r>
              <w:t>3.4.17.5</w:t>
            </w:r>
          </w:p>
        </w:tc>
      </w:tr>
      <w:tr w:rsidR="00B50050" w14:paraId="4EC44A1B" w14:textId="77777777" w:rsidTr="00195548">
        <w:tc>
          <w:tcPr>
            <w:tcW w:w="3500" w:type="dxa"/>
          </w:tcPr>
          <w:p w14:paraId="56FFDCB1" w14:textId="77777777" w:rsidR="00B50050" w:rsidRDefault="00B50050" w:rsidP="0088127C">
            <w:pPr>
              <w:pStyle w:val="OtherTableBody"/>
            </w:pPr>
            <w:r>
              <w:t>Valid Coded "Answers"</w:t>
            </w:r>
          </w:p>
        </w:tc>
        <w:tc>
          <w:tcPr>
            <w:tcW w:w="700" w:type="dxa"/>
          </w:tcPr>
          <w:p w14:paraId="30C26372" w14:textId="77777777" w:rsidR="00B50050" w:rsidRDefault="00B50050" w:rsidP="0088127C">
            <w:pPr>
              <w:pStyle w:val="OtherTableBody"/>
            </w:pPr>
            <w:r>
              <w:t>00637</w:t>
            </w:r>
          </w:p>
        </w:tc>
        <w:tc>
          <w:tcPr>
            <w:tcW w:w="600" w:type="dxa"/>
          </w:tcPr>
          <w:p w14:paraId="2C6DCA88" w14:textId="77777777" w:rsidR="00B50050" w:rsidRDefault="00B50050" w:rsidP="0088127C">
            <w:pPr>
              <w:pStyle w:val="OtherTableBody"/>
            </w:pPr>
            <w:r>
              <w:t>OM3</w:t>
            </w:r>
          </w:p>
        </w:tc>
        <w:tc>
          <w:tcPr>
            <w:tcW w:w="600" w:type="dxa"/>
          </w:tcPr>
          <w:p w14:paraId="0AFF8D24" w14:textId="77777777" w:rsidR="00B50050" w:rsidRDefault="00B50050" w:rsidP="0088127C">
            <w:pPr>
              <w:pStyle w:val="OtherTableBody"/>
            </w:pPr>
            <w:r>
              <w:t>3</w:t>
            </w:r>
          </w:p>
        </w:tc>
        <w:tc>
          <w:tcPr>
            <w:tcW w:w="600" w:type="dxa"/>
          </w:tcPr>
          <w:p w14:paraId="08D6475E" w14:textId="77777777" w:rsidR="00B50050" w:rsidRDefault="00B50050" w:rsidP="0088127C">
            <w:pPr>
              <w:pStyle w:val="OtherTableBody"/>
            </w:pPr>
            <w:r>
              <w:t>..</w:t>
            </w:r>
          </w:p>
        </w:tc>
        <w:tc>
          <w:tcPr>
            <w:tcW w:w="600" w:type="dxa"/>
          </w:tcPr>
          <w:p w14:paraId="1F7C97D9" w14:textId="77777777" w:rsidR="00B50050" w:rsidRDefault="00B50050" w:rsidP="0088127C">
            <w:pPr>
              <w:pStyle w:val="OtherTableBody"/>
            </w:pPr>
          </w:p>
        </w:tc>
        <w:tc>
          <w:tcPr>
            <w:tcW w:w="600" w:type="dxa"/>
          </w:tcPr>
          <w:p w14:paraId="09DA2A3D" w14:textId="77777777" w:rsidR="00B50050" w:rsidRDefault="00B50050" w:rsidP="0088127C">
            <w:pPr>
              <w:pStyle w:val="OtherTableBody"/>
            </w:pPr>
            <w:r>
              <w:t>CWE</w:t>
            </w:r>
          </w:p>
        </w:tc>
        <w:tc>
          <w:tcPr>
            <w:tcW w:w="700" w:type="dxa"/>
          </w:tcPr>
          <w:p w14:paraId="119327CD" w14:textId="77777777" w:rsidR="00B50050" w:rsidRDefault="00B50050" w:rsidP="0088127C">
            <w:pPr>
              <w:pStyle w:val="OtherTableBody"/>
            </w:pPr>
            <w:r>
              <w:t>Y</w:t>
            </w:r>
          </w:p>
        </w:tc>
        <w:tc>
          <w:tcPr>
            <w:tcW w:w="600" w:type="dxa"/>
          </w:tcPr>
          <w:p w14:paraId="556A9B71" w14:textId="77777777" w:rsidR="00B50050" w:rsidRDefault="00B50050" w:rsidP="0088127C">
            <w:pPr>
              <w:pStyle w:val="OtherTableBody"/>
            </w:pPr>
            <w:r>
              <w:t>0652</w:t>
            </w:r>
          </w:p>
        </w:tc>
        <w:tc>
          <w:tcPr>
            <w:tcW w:w="900" w:type="dxa"/>
          </w:tcPr>
          <w:p w14:paraId="75DA3230" w14:textId="77777777" w:rsidR="00B50050" w:rsidRDefault="00B50050" w:rsidP="0088127C">
            <w:pPr>
              <w:pStyle w:val="OtherTableBody"/>
            </w:pPr>
            <w:r>
              <w:t>8.8.11.3</w:t>
            </w:r>
          </w:p>
        </w:tc>
      </w:tr>
      <w:tr w:rsidR="00B50050" w14:paraId="4EB32FBE" w14:textId="77777777" w:rsidTr="00195548">
        <w:tc>
          <w:tcPr>
            <w:tcW w:w="3500" w:type="dxa"/>
          </w:tcPr>
          <w:p w14:paraId="5B5BD296" w14:textId="77777777" w:rsidR="00B50050" w:rsidRDefault="00B50050" w:rsidP="0088127C">
            <w:pPr>
              <w:pStyle w:val="OtherTableBody"/>
            </w:pPr>
            <w:r>
              <w:t>Valid Patient Classes</w:t>
            </w:r>
          </w:p>
        </w:tc>
        <w:tc>
          <w:tcPr>
            <w:tcW w:w="700" w:type="dxa"/>
          </w:tcPr>
          <w:p w14:paraId="6CAAAA18" w14:textId="77777777" w:rsidR="00B50050" w:rsidRDefault="00B50050" w:rsidP="0088127C">
            <w:pPr>
              <w:pStyle w:val="OtherTableBody"/>
            </w:pPr>
            <w:r>
              <w:t>00967</w:t>
            </w:r>
          </w:p>
        </w:tc>
        <w:tc>
          <w:tcPr>
            <w:tcW w:w="600" w:type="dxa"/>
          </w:tcPr>
          <w:p w14:paraId="6A4C403F" w14:textId="77777777" w:rsidR="00B50050" w:rsidRDefault="00B50050" w:rsidP="0088127C">
            <w:pPr>
              <w:pStyle w:val="OtherTableBody"/>
            </w:pPr>
            <w:r>
              <w:t>LDP</w:t>
            </w:r>
          </w:p>
        </w:tc>
        <w:tc>
          <w:tcPr>
            <w:tcW w:w="600" w:type="dxa"/>
          </w:tcPr>
          <w:p w14:paraId="0A498F86" w14:textId="77777777" w:rsidR="00B50050" w:rsidRDefault="00B50050" w:rsidP="0088127C">
            <w:pPr>
              <w:pStyle w:val="OtherTableBody"/>
            </w:pPr>
            <w:r>
              <w:t>5</w:t>
            </w:r>
          </w:p>
        </w:tc>
        <w:tc>
          <w:tcPr>
            <w:tcW w:w="600" w:type="dxa"/>
          </w:tcPr>
          <w:p w14:paraId="4313CAF7" w14:textId="77777777" w:rsidR="00B50050" w:rsidRDefault="00B50050" w:rsidP="0088127C">
            <w:pPr>
              <w:pStyle w:val="OtherTableBody"/>
            </w:pPr>
            <w:r>
              <w:t>..</w:t>
            </w:r>
          </w:p>
        </w:tc>
        <w:tc>
          <w:tcPr>
            <w:tcW w:w="600" w:type="dxa"/>
          </w:tcPr>
          <w:p w14:paraId="695E43EA" w14:textId="77777777" w:rsidR="00B50050" w:rsidRDefault="00B50050" w:rsidP="0088127C">
            <w:pPr>
              <w:pStyle w:val="OtherTableBody"/>
            </w:pPr>
            <w:r>
              <w:t>1=</w:t>
            </w:r>
          </w:p>
        </w:tc>
        <w:tc>
          <w:tcPr>
            <w:tcW w:w="600" w:type="dxa"/>
          </w:tcPr>
          <w:p w14:paraId="60604E35" w14:textId="77777777" w:rsidR="00B50050" w:rsidRDefault="00B50050" w:rsidP="0088127C">
            <w:pPr>
              <w:pStyle w:val="OtherTableBody"/>
            </w:pPr>
            <w:r>
              <w:t>CWE</w:t>
            </w:r>
          </w:p>
        </w:tc>
        <w:tc>
          <w:tcPr>
            <w:tcW w:w="700" w:type="dxa"/>
          </w:tcPr>
          <w:p w14:paraId="69A53E2A" w14:textId="77777777" w:rsidR="00B50050" w:rsidRDefault="00B50050" w:rsidP="0088127C">
            <w:pPr>
              <w:pStyle w:val="OtherTableBody"/>
            </w:pPr>
            <w:r>
              <w:t>Y</w:t>
            </w:r>
          </w:p>
        </w:tc>
        <w:tc>
          <w:tcPr>
            <w:tcW w:w="600" w:type="dxa"/>
          </w:tcPr>
          <w:p w14:paraId="034EB537" w14:textId="77777777" w:rsidR="00B50050" w:rsidRDefault="00B50050" w:rsidP="0088127C">
            <w:pPr>
              <w:pStyle w:val="OtherTableBody"/>
            </w:pPr>
            <w:r>
              <w:t>0004</w:t>
            </w:r>
          </w:p>
        </w:tc>
        <w:tc>
          <w:tcPr>
            <w:tcW w:w="900" w:type="dxa"/>
          </w:tcPr>
          <w:p w14:paraId="7D8ABE4B" w14:textId="77777777" w:rsidR="00B50050" w:rsidRDefault="00B50050" w:rsidP="0088127C">
            <w:pPr>
              <w:pStyle w:val="OtherTableBody"/>
            </w:pPr>
            <w:r>
              <w:t>8.9.5.5</w:t>
            </w:r>
          </w:p>
        </w:tc>
      </w:tr>
      <w:tr w:rsidR="00B50050" w14:paraId="67CEE5AB" w14:textId="77777777" w:rsidTr="00195548">
        <w:tc>
          <w:tcPr>
            <w:tcW w:w="3500" w:type="dxa"/>
          </w:tcPr>
          <w:p w14:paraId="4B3B7D8A" w14:textId="77777777" w:rsidR="00B50050" w:rsidRDefault="00B50050" w:rsidP="0088127C">
            <w:pPr>
              <w:pStyle w:val="OtherTableBody"/>
            </w:pPr>
            <w:r>
              <w:t>Valid Patient Classes</w:t>
            </w:r>
          </w:p>
        </w:tc>
        <w:tc>
          <w:tcPr>
            <w:tcW w:w="700" w:type="dxa"/>
          </w:tcPr>
          <w:p w14:paraId="444BF817" w14:textId="77777777" w:rsidR="00B50050" w:rsidRDefault="00B50050" w:rsidP="0088127C">
            <w:pPr>
              <w:pStyle w:val="OtherTableBody"/>
            </w:pPr>
            <w:r>
              <w:t>00967</w:t>
            </w:r>
          </w:p>
        </w:tc>
        <w:tc>
          <w:tcPr>
            <w:tcW w:w="600" w:type="dxa"/>
          </w:tcPr>
          <w:p w14:paraId="317965D8" w14:textId="77777777" w:rsidR="00B50050" w:rsidRDefault="00B50050" w:rsidP="0088127C">
            <w:pPr>
              <w:pStyle w:val="OtherTableBody"/>
            </w:pPr>
            <w:r>
              <w:t>PRC</w:t>
            </w:r>
          </w:p>
        </w:tc>
        <w:tc>
          <w:tcPr>
            <w:tcW w:w="600" w:type="dxa"/>
          </w:tcPr>
          <w:p w14:paraId="1944E0FE" w14:textId="77777777" w:rsidR="00B50050" w:rsidRDefault="00B50050" w:rsidP="0088127C">
            <w:pPr>
              <w:pStyle w:val="OtherTableBody"/>
            </w:pPr>
            <w:r>
              <w:t>4</w:t>
            </w:r>
          </w:p>
        </w:tc>
        <w:tc>
          <w:tcPr>
            <w:tcW w:w="600" w:type="dxa"/>
          </w:tcPr>
          <w:p w14:paraId="02783BBB" w14:textId="77777777" w:rsidR="00B50050" w:rsidRDefault="00B50050" w:rsidP="0088127C">
            <w:pPr>
              <w:pStyle w:val="OtherTableBody"/>
            </w:pPr>
            <w:r>
              <w:t>..</w:t>
            </w:r>
          </w:p>
        </w:tc>
        <w:tc>
          <w:tcPr>
            <w:tcW w:w="600" w:type="dxa"/>
          </w:tcPr>
          <w:p w14:paraId="59982509" w14:textId="77777777" w:rsidR="00B50050" w:rsidRDefault="00B50050" w:rsidP="0088127C">
            <w:pPr>
              <w:pStyle w:val="OtherTableBody"/>
            </w:pPr>
            <w:r>
              <w:t>1=</w:t>
            </w:r>
          </w:p>
        </w:tc>
        <w:tc>
          <w:tcPr>
            <w:tcW w:w="600" w:type="dxa"/>
          </w:tcPr>
          <w:p w14:paraId="3CD1BBA4" w14:textId="77777777" w:rsidR="00B50050" w:rsidRDefault="00B50050" w:rsidP="0088127C">
            <w:pPr>
              <w:pStyle w:val="OtherTableBody"/>
            </w:pPr>
            <w:r>
              <w:t>CWE</w:t>
            </w:r>
          </w:p>
        </w:tc>
        <w:tc>
          <w:tcPr>
            <w:tcW w:w="700" w:type="dxa"/>
          </w:tcPr>
          <w:p w14:paraId="5518463D" w14:textId="77777777" w:rsidR="00B50050" w:rsidRDefault="00B50050" w:rsidP="0088127C">
            <w:pPr>
              <w:pStyle w:val="OtherTableBody"/>
            </w:pPr>
            <w:r>
              <w:t>Y</w:t>
            </w:r>
          </w:p>
        </w:tc>
        <w:tc>
          <w:tcPr>
            <w:tcW w:w="600" w:type="dxa"/>
          </w:tcPr>
          <w:p w14:paraId="1F4B6CD3" w14:textId="77777777" w:rsidR="00B50050" w:rsidRDefault="00B50050" w:rsidP="0088127C">
            <w:pPr>
              <w:pStyle w:val="OtherTableBody"/>
            </w:pPr>
            <w:r>
              <w:t>0004</w:t>
            </w:r>
          </w:p>
        </w:tc>
        <w:tc>
          <w:tcPr>
            <w:tcW w:w="900" w:type="dxa"/>
          </w:tcPr>
          <w:p w14:paraId="2B9AAC40" w14:textId="77777777" w:rsidR="00B50050" w:rsidRDefault="00B50050" w:rsidP="0088127C">
            <w:pPr>
              <w:pStyle w:val="OtherTableBody"/>
            </w:pPr>
            <w:r>
              <w:t>8.10.3.4</w:t>
            </w:r>
          </w:p>
        </w:tc>
      </w:tr>
      <w:tr w:rsidR="00B50050" w14:paraId="7147ACC8" w14:textId="77777777" w:rsidTr="00195548">
        <w:tc>
          <w:tcPr>
            <w:tcW w:w="3500" w:type="dxa"/>
          </w:tcPr>
          <w:p w14:paraId="074DC9D6" w14:textId="77777777" w:rsidR="00B50050" w:rsidRDefault="00B50050" w:rsidP="0088127C">
            <w:pPr>
              <w:pStyle w:val="OtherTableBody"/>
            </w:pPr>
            <w:r>
              <w:t>Validation</w:t>
            </w:r>
          </w:p>
        </w:tc>
        <w:tc>
          <w:tcPr>
            <w:tcW w:w="700" w:type="dxa"/>
          </w:tcPr>
          <w:p w14:paraId="4E44BBC2" w14:textId="77777777" w:rsidR="00B50050" w:rsidRDefault="00B50050" w:rsidP="0088127C">
            <w:pPr>
              <w:pStyle w:val="OtherTableBody"/>
            </w:pPr>
            <w:r>
              <w:t>02001</w:t>
            </w:r>
          </w:p>
        </w:tc>
        <w:tc>
          <w:tcPr>
            <w:tcW w:w="600" w:type="dxa"/>
          </w:tcPr>
          <w:p w14:paraId="3DE3D0FA" w14:textId="77777777" w:rsidR="00B50050" w:rsidRDefault="00B50050" w:rsidP="0088127C">
            <w:pPr>
              <w:pStyle w:val="OtherTableBody"/>
            </w:pPr>
            <w:r>
              <w:t>PSL</w:t>
            </w:r>
          </w:p>
        </w:tc>
        <w:tc>
          <w:tcPr>
            <w:tcW w:w="600" w:type="dxa"/>
          </w:tcPr>
          <w:p w14:paraId="67D4D5F1" w14:textId="77777777" w:rsidR="00B50050" w:rsidRDefault="00B50050" w:rsidP="0088127C">
            <w:pPr>
              <w:pStyle w:val="OtherTableBody"/>
            </w:pPr>
            <w:r>
              <w:t>47</w:t>
            </w:r>
          </w:p>
        </w:tc>
        <w:tc>
          <w:tcPr>
            <w:tcW w:w="600" w:type="dxa"/>
          </w:tcPr>
          <w:p w14:paraId="6B20778F" w14:textId="77777777" w:rsidR="00B50050" w:rsidRDefault="00B50050" w:rsidP="0088127C">
            <w:pPr>
              <w:pStyle w:val="OtherTableBody"/>
            </w:pPr>
            <w:r>
              <w:t>1..1</w:t>
            </w:r>
          </w:p>
        </w:tc>
        <w:tc>
          <w:tcPr>
            <w:tcW w:w="600" w:type="dxa"/>
          </w:tcPr>
          <w:p w14:paraId="57979033" w14:textId="77777777" w:rsidR="00B50050" w:rsidRDefault="00B50050" w:rsidP="0088127C">
            <w:pPr>
              <w:pStyle w:val="OtherTableBody"/>
            </w:pPr>
          </w:p>
        </w:tc>
        <w:tc>
          <w:tcPr>
            <w:tcW w:w="600" w:type="dxa"/>
          </w:tcPr>
          <w:p w14:paraId="6C83DA0E" w14:textId="77777777" w:rsidR="00B50050" w:rsidRDefault="00B50050" w:rsidP="0088127C">
            <w:pPr>
              <w:pStyle w:val="OtherTableBody"/>
            </w:pPr>
            <w:r>
              <w:t>ID</w:t>
            </w:r>
          </w:p>
        </w:tc>
        <w:tc>
          <w:tcPr>
            <w:tcW w:w="700" w:type="dxa"/>
          </w:tcPr>
          <w:p w14:paraId="195129A6" w14:textId="77777777" w:rsidR="00B50050" w:rsidRDefault="00B50050" w:rsidP="0088127C">
            <w:pPr>
              <w:pStyle w:val="OtherTableBody"/>
            </w:pPr>
          </w:p>
        </w:tc>
        <w:tc>
          <w:tcPr>
            <w:tcW w:w="600" w:type="dxa"/>
          </w:tcPr>
          <w:p w14:paraId="59B781C5" w14:textId="77777777" w:rsidR="00B50050" w:rsidRDefault="00B50050" w:rsidP="0088127C">
            <w:pPr>
              <w:pStyle w:val="OtherTableBody"/>
            </w:pPr>
            <w:r>
              <w:t>0136</w:t>
            </w:r>
          </w:p>
        </w:tc>
        <w:tc>
          <w:tcPr>
            <w:tcW w:w="900" w:type="dxa"/>
          </w:tcPr>
          <w:p w14:paraId="6FFA52CE" w14:textId="77777777" w:rsidR="00B50050" w:rsidRDefault="00B50050" w:rsidP="0088127C">
            <w:pPr>
              <w:pStyle w:val="OtherTableBody"/>
            </w:pPr>
            <w:r>
              <w:t>16.4.6.47</w:t>
            </w:r>
          </w:p>
        </w:tc>
      </w:tr>
    </w:tbl>
    <w:p w14:paraId="62236D46" w14:textId="77777777" w:rsidR="00D90D37" w:rsidRDefault="00D90D37" w:rsidP="00A03615"/>
    <w:p w14:paraId="3AF8614E" w14:textId="77777777" w:rsidR="00A03615" w:rsidRPr="00A03615" w:rsidRDefault="00A03615" w:rsidP="00A03615"/>
    <w:p w14:paraId="65B9CD64" w14:textId="77777777" w:rsidR="0063464F" w:rsidRDefault="0063464F" w:rsidP="00ED2F68"/>
    <w:sectPr w:rsidR="0063464F">
      <w:headerReference w:type="even" r:id="rId10"/>
      <w:headerReference w:type="default" r:id="rId11"/>
      <w:footerReference w:type="even" r:id="rId12"/>
      <w:footerReference w:type="default" r:id="rId13"/>
      <w:footerReference w:type="first" r:id="rId14"/>
      <w:endnotePr>
        <w:numFmt w:val="decimal"/>
      </w:endnotePr>
      <w:type w:val="continuous"/>
      <w:pgSz w:w="12240" w:h="15840" w:code="1"/>
      <w:pgMar w:top="1077" w:right="1440" w:bottom="720" w:left="1440" w:header="680" w:footer="357" w:gutter="0"/>
      <w:pgNumType w:start="1" w:chapStyle="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63218" w14:textId="77777777" w:rsidR="004E68AA" w:rsidRDefault="004E68AA">
      <w:pPr>
        <w:spacing w:line="20" w:lineRule="exact"/>
      </w:pPr>
    </w:p>
  </w:endnote>
  <w:endnote w:type="continuationSeparator" w:id="0">
    <w:p w14:paraId="537C5C9E" w14:textId="77777777" w:rsidR="004E68AA" w:rsidRDefault="004E68AA">
      <w:r>
        <w:t xml:space="preserve"> </w:t>
      </w:r>
    </w:p>
  </w:endnote>
  <w:endnote w:type="continuationNotice" w:id="1">
    <w:p w14:paraId="66FD59E9" w14:textId="77777777" w:rsidR="004E68AA" w:rsidRDefault="004E68AA">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nePrinter">
    <w:altName w:val="Calibri"/>
    <w:panose1 w:val="00000000000000000000"/>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FBC2C" w14:textId="77777777" w:rsidR="00B44E73" w:rsidRDefault="00B44E73" w:rsidP="00B44E73">
    <w:pPr>
      <w:pStyle w:val="Fuzeile"/>
      <w:rPr>
        <w:lang w:val="x-none" w:eastAsia="x-none"/>
      </w:rPr>
    </w:pPr>
    <w:r>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rPr>
      <w:t>C-2</w:t>
    </w:r>
    <w:r>
      <w:rPr>
        <w:rStyle w:val="Seitenzahl"/>
      </w:rPr>
      <w:fldChar w:fldCharType="end"/>
    </w:r>
    <w:r>
      <w:rPr>
        <w:rStyle w:val="Seitenzahl"/>
      </w:rPr>
      <w:tab/>
    </w:r>
    <w:r>
      <w:t xml:space="preserve">Health Level Seven, Version </w:t>
    </w:r>
    <w:r>
      <w:fldChar w:fldCharType="begin"/>
    </w:r>
    <w:r>
      <w:instrText xml:space="preserve"> DOCPROPERTY release_version \* MERGEFORMAT </w:instrText>
    </w:r>
    <w:r>
      <w:fldChar w:fldCharType="separate"/>
    </w:r>
    <w:r>
      <w:t>2.9</w:t>
    </w:r>
    <w:r>
      <w:fldChar w:fldCharType="end"/>
    </w:r>
    <w:r>
      <w:t xml:space="preserve"> © </w:t>
    </w:r>
    <w:r>
      <w:fldChar w:fldCharType="begin"/>
    </w:r>
    <w:r>
      <w:instrText xml:space="preserve"> DOCPROPERTY release_year \* MERGEFORMAT </w:instrText>
    </w:r>
    <w:r>
      <w:fldChar w:fldCharType="separate"/>
    </w:r>
    <w:r>
      <w:t>2021</w:t>
    </w:r>
    <w:r>
      <w:fldChar w:fldCharType="end"/>
    </w:r>
    <w:r>
      <w:t>.  All rights reserved.</w:t>
    </w:r>
  </w:p>
  <w:p w14:paraId="4912B030" w14:textId="77777777" w:rsidR="00B44E73" w:rsidRDefault="00B44E73" w:rsidP="00B44E73">
    <w:pPr>
      <w:pStyle w:val="Fuzeile"/>
    </w:pPr>
    <w:r>
      <w:fldChar w:fldCharType="begin"/>
    </w:r>
    <w:r>
      <w:instrText xml:space="preserve"> DOCPROPERTY release_month \* MERGEFORMAT </w:instrText>
    </w:r>
    <w:r>
      <w:fldChar w:fldCharType="separate"/>
    </w:r>
    <w:r>
      <w:t>July</w:t>
    </w:r>
    <w:r>
      <w:fldChar w:fldCharType="end"/>
    </w:r>
    <w:r>
      <w:t xml:space="preserve">  </w:t>
    </w:r>
    <w:r>
      <w:fldChar w:fldCharType="begin"/>
    </w:r>
    <w:r>
      <w:instrText xml:space="preserve"> DOCPROPERTY release_year \* MERGEFORMAT </w:instrText>
    </w:r>
    <w:r>
      <w:fldChar w:fldCharType="separate"/>
    </w:r>
    <w:r>
      <w:t>2021</w:t>
    </w:r>
    <w:r>
      <w:fldChar w:fldCharType="end"/>
    </w:r>
    <w:r>
      <w:t>.</w:t>
    </w:r>
    <w:r>
      <w:tab/>
    </w:r>
    <w:r>
      <w:fldChar w:fldCharType="begin"/>
    </w:r>
    <w:r>
      <w:instrText xml:space="preserve"> DOCPROPERTY release_status \* MERGEFORMAT </w:instrText>
    </w:r>
    <w:r>
      <w:fldChar w:fldCharType="separate"/>
    </w:r>
    <w:r>
      <w:t>Normative Publication (Technical Correction)</w:t>
    </w:r>
    <w:r>
      <w:fldChar w:fldCharType="end"/>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EE4A0" w14:textId="77777777" w:rsidR="00B44E73" w:rsidRDefault="00B44E73" w:rsidP="00B44E73">
    <w:pPr>
      <w:pStyle w:val="Fuzeile"/>
      <w:rPr>
        <w:lang w:val="x-none" w:eastAsia="x-none"/>
      </w:rPr>
    </w:pPr>
    <w:r>
      <w:t xml:space="preserve">Health Level Seven, Version </w:t>
    </w:r>
    <w:r>
      <w:fldChar w:fldCharType="begin"/>
    </w:r>
    <w:r>
      <w:instrText xml:space="preserve"> DOCPROPERTY release_version \* MERGEFORMAT </w:instrText>
    </w:r>
    <w:r>
      <w:fldChar w:fldCharType="separate"/>
    </w:r>
    <w:r>
      <w:t>2.9</w:t>
    </w:r>
    <w:r>
      <w:fldChar w:fldCharType="end"/>
    </w:r>
    <w:r>
      <w:t xml:space="preserve"> © </w:t>
    </w:r>
    <w:r>
      <w:fldChar w:fldCharType="begin"/>
    </w:r>
    <w:r>
      <w:instrText xml:space="preserve"> DOCPROPERTY release_year \* MERGEFORMAT </w:instrText>
    </w:r>
    <w:r>
      <w:fldChar w:fldCharType="separate"/>
    </w:r>
    <w:r>
      <w:t>2021</w:t>
    </w:r>
    <w:r>
      <w:fldChar w:fldCharType="end"/>
    </w:r>
    <w:r>
      <w:t>.  All rights reserved.</w:t>
    </w:r>
    <w:r>
      <w:tab/>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rPr>
      <w:t>C-3</w:t>
    </w:r>
    <w:r>
      <w:rPr>
        <w:rStyle w:val="Seitenzahl"/>
      </w:rPr>
      <w:fldChar w:fldCharType="end"/>
    </w:r>
  </w:p>
  <w:p w14:paraId="5095AFE8" w14:textId="77777777" w:rsidR="00B44E73" w:rsidRDefault="00B44E73" w:rsidP="00B44E73">
    <w:pPr>
      <w:pStyle w:val="Fuzeile"/>
    </w:pPr>
    <w:r>
      <w:fldChar w:fldCharType="begin"/>
    </w:r>
    <w:r>
      <w:instrText xml:space="preserve"> DOCPROPERTY  release_status  \* MERGEFORMAT </w:instrText>
    </w:r>
    <w:r>
      <w:fldChar w:fldCharType="separate"/>
    </w:r>
    <w:r>
      <w:t>Normative Publication (Technical Correction)</w:t>
    </w:r>
    <w:r>
      <w:fldChar w:fldCharType="end"/>
    </w:r>
    <w:r>
      <w:t>.</w:t>
    </w:r>
    <w:r>
      <w:tab/>
    </w:r>
    <w:r>
      <w:fldChar w:fldCharType="begin"/>
    </w:r>
    <w:r>
      <w:instrText xml:space="preserve"> DOCPROPERTY release_month \* MERGEFORMAT </w:instrText>
    </w:r>
    <w:r>
      <w:fldChar w:fldCharType="separate"/>
    </w:r>
    <w:r>
      <w:t>July</w:t>
    </w:r>
    <w:r>
      <w:fldChar w:fldCharType="end"/>
    </w:r>
    <w:r>
      <w:t xml:space="preserve">  </w:t>
    </w:r>
    <w:r>
      <w:fldChar w:fldCharType="begin"/>
    </w:r>
    <w:r>
      <w:instrText xml:space="preserve"> DOCPROPERTY release_year \* MERGEFORMAT </w:instrText>
    </w:r>
    <w:r>
      <w:fldChar w:fldCharType="separate"/>
    </w:r>
    <w:r>
      <w:t>2021</w:t>
    </w:r>
    <w:r>
      <w:fldChar w:fldCharType="end"/>
    </w:r>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AA852" w14:textId="77777777" w:rsidR="00B44E73" w:rsidRDefault="00B44E73" w:rsidP="00B44E73">
    <w:pPr>
      <w:pStyle w:val="Fuzeile"/>
      <w:rPr>
        <w:lang w:val="x-none" w:eastAsia="x-none"/>
      </w:rPr>
    </w:pPr>
    <w:r>
      <w:t xml:space="preserve">Health Level Seven, Version </w:t>
    </w:r>
    <w:r>
      <w:fldChar w:fldCharType="begin"/>
    </w:r>
    <w:r>
      <w:instrText xml:space="preserve"> DOCPROPERTY release_version \* MERGEFORMAT </w:instrText>
    </w:r>
    <w:r>
      <w:fldChar w:fldCharType="separate"/>
    </w:r>
    <w:r>
      <w:t>2.9</w:t>
    </w:r>
    <w:r>
      <w:fldChar w:fldCharType="end"/>
    </w:r>
    <w:r>
      <w:t xml:space="preserve"> © </w:t>
    </w:r>
    <w:r>
      <w:fldChar w:fldCharType="begin"/>
    </w:r>
    <w:r>
      <w:instrText xml:space="preserve"> DOCPROPERTY release_year \* MERGEFORMAT </w:instrText>
    </w:r>
    <w:r>
      <w:fldChar w:fldCharType="separate"/>
    </w:r>
    <w:r>
      <w:t>2021</w:t>
    </w:r>
    <w:r>
      <w:fldChar w:fldCharType="end"/>
    </w:r>
    <w:r>
      <w:t>.  All rights reserved.</w:t>
    </w:r>
    <w:r>
      <w:tab/>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rPr>
      <w:t>C-1</w:t>
    </w:r>
    <w:r>
      <w:rPr>
        <w:rStyle w:val="Seitenzahl"/>
      </w:rPr>
      <w:fldChar w:fldCharType="end"/>
    </w:r>
  </w:p>
  <w:p w14:paraId="4447F5FB" w14:textId="77777777" w:rsidR="00B44E73" w:rsidRDefault="00B44E73" w:rsidP="00B44E73">
    <w:pPr>
      <w:pStyle w:val="Fuzeile"/>
    </w:pPr>
    <w:r>
      <w:fldChar w:fldCharType="begin"/>
    </w:r>
    <w:r>
      <w:instrText xml:space="preserve"> DOCPROPERTY  release_status  \* MERGEFORMAT </w:instrText>
    </w:r>
    <w:r>
      <w:fldChar w:fldCharType="separate"/>
    </w:r>
    <w:r>
      <w:t>Normative Publication (Technical Correction)</w:t>
    </w:r>
    <w:r>
      <w:fldChar w:fldCharType="end"/>
    </w:r>
    <w:r>
      <w:t>.</w:t>
    </w:r>
    <w:r>
      <w:tab/>
    </w:r>
    <w:r>
      <w:fldChar w:fldCharType="begin"/>
    </w:r>
    <w:r>
      <w:instrText xml:space="preserve"> DOCPROPERTY release_month \* MERGEFORMAT </w:instrText>
    </w:r>
    <w:r>
      <w:fldChar w:fldCharType="separate"/>
    </w:r>
    <w:r>
      <w:t>July</w:t>
    </w:r>
    <w:r>
      <w:fldChar w:fldCharType="end"/>
    </w:r>
    <w:r>
      <w:t xml:space="preserve">  </w:t>
    </w:r>
    <w:r>
      <w:fldChar w:fldCharType="begin"/>
    </w:r>
    <w:r>
      <w:instrText xml:space="preserve"> DOCPROPERTY release_year \* MERGEFORMAT </w:instrText>
    </w:r>
    <w:r>
      <w:fldChar w:fldCharType="separate"/>
    </w:r>
    <w:r>
      <w:t>2021</w:t>
    </w:r>
    <w:r>
      <w:fldChar w:fldCharType="end"/>
    </w:r>
    <w:r>
      <w:t>.</w:t>
    </w:r>
  </w:p>
  <w:p w14:paraId="7A2F8412" w14:textId="77777777" w:rsidR="00B44E73" w:rsidRDefault="00B44E73" w:rsidP="00E77BE4">
    <w:pPr>
      <w:pStyle w:val="Fuzeile"/>
      <w:spacing w:before="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6EE91" w14:textId="77777777" w:rsidR="004E68AA" w:rsidRDefault="004E68AA">
      <w:r>
        <w:separator/>
      </w:r>
    </w:p>
  </w:footnote>
  <w:footnote w:type="continuationSeparator" w:id="0">
    <w:p w14:paraId="643977A1" w14:textId="77777777" w:rsidR="004E68AA" w:rsidRDefault="004E68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29763" w14:textId="77777777" w:rsidR="005D2F0B" w:rsidRDefault="005D2F0B">
    <w:pPr>
      <w:pStyle w:val="Kopfzeile"/>
      <w:pBdr>
        <w:bottom w:val="single" w:sz="6" w:space="1" w:color="auto"/>
      </w:pBdr>
    </w:pPr>
    <w:r>
      <w:t>Appendix A: Data Definition Tables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EB683" w14:textId="77777777" w:rsidR="005D2F0B" w:rsidRDefault="005D2F0B">
    <w:pPr>
      <w:pStyle w:val="Kopfzeile"/>
      <w:pBdr>
        <w:bottom w:val="single" w:sz="6" w:space="1" w:color="auto"/>
      </w:pBdr>
      <w:jc w:val="right"/>
    </w:pPr>
    <w:r>
      <w:t>Appendix A: Data Definition Tables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99A008C"/>
    <w:lvl w:ilvl="0">
      <w:start w:val="1"/>
      <w:numFmt w:val="upperLetter"/>
      <w:lvlText w:val="%1."/>
      <w:legacy w:legacy="1" w:legacySpace="360"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C5309A2"/>
    <w:multiLevelType w:val="singleLevel"/>
    <w:tmpl w:val="04090013"/>
    <w:lvl w:ilvl="0">
      <w:start w:val="1"/>
      <w:numFmt w:val="upperRoman"/>
      <w:lvlText w:val="%1."/>
      <w:lvlJc w:val="left"/>
      <w:pPr>
        <w:tabs>
          <w:tab w:val="num" w:pos="720"/>
        </w:tabs>
        <w:ind w:left="720" w:hanging="720"/>
      </w:pPr>
      <w:rPr>
        <w:rFonts w:hint="default"/>
      </w:rPr>
    </w:lvl>
  </w:abstractNum>
  <w:abstractNum w:abstractNumId="3" w15:restartNumberingAfterBreak="0">
    <w:nsid w:val="0C8E6302"/>
    <w:multiLevelType w:val="singleLevel"/>
    <w:tmpl w:val="ECC28FE2"/>
    <w:lvl w:ilvl="0">
      <w:start w:val="1"/>
      <w:numFmt w:val="upperRoman"/>
      <w:pStyle w:val="Agendalevel1"/>
      <w:lvlText w:val="%1."/>
      <w:lvlJc w:val="left"/>
      <w:pPr>
        <w:tabs>
          <w:tab w:val="num" w:pos="720"/>
        </w:tabs>
        <w:ind w:left="720" w:hanging="720"/>
      </w:pPr>
      <w:rPr>
        <w:rFonts w:ascii="Arial" w:hAnsi="Arial" w:hint="default"/>
        <w:b/>
        <w:i w:val="0"/>
        <w:sz w:val="24"/>
      </w:rPr>
    </w:lvl>
  </w:abstractNum>
  <w:abstractNum w:abstractNumId="4" w15:restartNumberingAfterBreak="0">
    <w:nsid w:val="18F81B9A"/>
    <w:multiLevelType w:val="singleLevel"/>
    <w:tmpl w:val="AFA6F8D8"/>
    <w:lvl w:ilvl="0">
      <w:start w:val="1"/>
      <w:numFmt w:val="bullet"/>
      <w:pStyle w:val="bulletlist"/>
      <w:lvlText w:val=""/>
      <w:lvlJc w:val="left"/>
      <w:pPr>
        <w:tabs>
          <w:tab w:val="num" w:pos="360"/>
        </w:tabs>
        <w:ind w:left="360" w:hanging="360"/>
      </w:pPr>
      <w:rPr>
        <w:rFonts w:ascii="Symbol" w:hAnsi="Symbol" w:hint="default"/>
      </w:rPr>
    </w:lvl>
  </w:abstractNum>
  <w:abstractNum w:abstractNumId="5" w15:restartNumberingAfterBreak="0">
    <w:nsid w:val="19754300"/>
    <w:multiLevelType w:val="multilevel"/>
    <w:tmpl w:val="A72230D2"/>
    <w:lvl w:ilvl="0">
      <w:start w:val="1"/>
      <w:numFmt w:val="upperLetter"/>
      <w:pStyle w:val="berschrift1"/>
      <w:suff w:val="nothing"/>
      <w:lvlText w:val="%1"/>
      <w:lvlJc w:val="left"/>
      <w:pPr>
        <w:ind w:left="0" w:firstLine="0"/>
      </w:pPr>
    </w:lvl>
    <w:lvl w:ilvl="1">
      <w:start w:val="1"/>
      <w:numFmt w:val="decimal"/>
      <w:pStyle w:val="berschrift2"/>
      <w:lvlText w:val="%1.%2"/>
      <w:lvlJc w:val="left"/>
      <w:pPr>
        <w:tabs>
          <w:tab w:val="num" w:pos="720"/>
        </w:tabs>
        <w:ind w:left="0" w:firstLine="0"/>
      </w:pPr>
    </w:lvl>
    <w:lvl w:ilvl="2">
      <w:start w:val="1"/>
      <w:numFmt w:val="decimal"/>
      <w:pStyle w:val="berschrift3"/>
      <w:lvlText w:val="%1.%2.%3"/>
      <w:lvlJc w:val="left"/>
      <w:pPr>
        <w:tabs>
          <w:tab w:val="num" w:pos="720"/>
        </w:tabs>
        <w:ind w:left="0" w:firstLine="0"/>
      </w:pPr>
    </w:lvl>
    <w:lvl w:ilvl="3">
      <w:numFmt w:val="decimal"/>
      <w:pStyle w:val="berschrift4"/>
      <w:lvlText w:val="%1.%2.%3.%4"/>
      <w:lvlJc w:val="left"/>
      <w:pPr>
        <w:tabs>
          <w:tab w:val="num" w:pos="1080"/>
        </w:tabs>
        <w:ind w:left="0" w:firstLine="0"/>
      </w:pPr>
    </w:lvl>
    <w:lvl w:ilvl="4">
      <w:start w:val="1"/>
      <w:numFmt w:val="decimal"/>
      <w:pStyle w:val="berschrift5"/>
      <w:lvlText w:val="%1.%2.%3.%4.%5"/>
      <w:lvlJc w:val="left"/>
      <w:pPr>
        <w:tabs>
          <w:tab w:val="num" w:pos="144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6" w15:restartNumberingAfterBreak="0">
    <w:nsid w:val="29002427"/>
    <w:multiLevelType w:val="singleLevel"/>
    <w:tmpl w:val="8710D074"/>
    <w:lvl w:ilvl="0">
      <w:start w:val="1"/>
      <w:numFmt w:val="lowerLetter"/>
      <w:pStyle w:val="NormalListAlpha"/>
      <w:lvlText w:val="%1)"/>
      <w:lvlJc w:val="left"/>
      <w:pPr>
        <w:tabs>
          <w:tab w:val="num" w:pos="360"/>
        </w:tabs>
        <w:ind w:left="360" w:hanging="360"/>
      </w:pPr>
    </w:lvl>
  </w:abstractNum>
  <w:abstractNum w:abstractNumId="7" w15:restartNumberingAfterBreak="0">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8" w15:restartNumberingAfterBreak="0">
    <w:nsid w:val="6B090FA5"/>
    <w:multiLevelType w:val="singleLevel"/>
    <w:tmpl w:val="85BAAC5C"/>
    <w:lvl w:ilvl="0">
      <w:start w:val="1"/>
      <w:numFmt w:val="lowerLetter"/>
      <w:pStyle w:val="Liste1"/>
      <w:lvlText w:val="%1)"/>
      <w:lvlJc w:val="left"/>
      <w:pPr>
        <w:tabs>
          <w:tab w:val="num" w:pos="1080"/>
        </w:tabs>
        <w:ind w:left="1080" w:hanging="360"/>
      </w:pPr>
      <w:rPr>
        <w:rFonts w:hint="default"/>
        <w:sz w:val="20"/>
      </w:rPr>
    </w:lvl>
  </w:abstractNum>
  <w:abstractNum w:abstractNumId="9" w15:restartNumberingAfterBreak="0">
    <w:nsid w:val="76557737"/>
    <w:multiLevelType w:val="singleLevel"/>
    <w:tmpl w:val="BF026340"/>
    <w:lvl w:ilvl="0">
      <w:start w:val="1"/>
      <w:numFmt w:val="bullet"/>
      <w:pStyle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6"/>
  </w:num>
  <w:num w:numId="4">
    <w:abstractNumId w:val="7"/>
  </w:num>
  <w:num w:numId="5">
    <w:abstractNumId w:val="5"/>
  </w:num>
  <w:num w:numId="6">
    <w:abstractNumId w:val="2"/>
  </w:num>
  <w:num w:numId="7">
    <w:abstractNumId w:val="3"/>
  </w:num>
  <w:num w:numId="8">
    <w:abstractNumId w:val="4"/>
  </w:num>
  <w:num w:numId="9">
    <w:abstractNumId w:val="8"/>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95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noTabHangInd/>
    <w:noColumnBalance/>
    <w:usePrinterMetrics/>
    <w:doNotSuppressParagraphBorder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32826"/>
    <w:rsid w:val="00011190"/>
    <w:rsid w:val="00012256"/>
    <w:rsid w:val="0001506B"/>
    <w:rsid w:val="0002394E"/>
    <w:rsid w:val="00026E7F"/>
    <w:rsid w:val="00041773"/>
    <w:rsid w:val="000479BD"/>
    <w:rsid w:val="000535B9"/>
    <w:rsid w:val="00061D81"/>
    <w:rsid w:val="00077907"/>
    <w:rsid w:val="000901DD"/>
    <w:rsid w:val="000B1FB2"/>
    <w:rsid w:val="000B611F"/>
    <w:rsid w:val="000C3722"/>
    <w:rsid w:val="00100192"/>
    <w:rsid w:val="00100D03"/>
    <w:rsid w:val="00113186"/>
    <w:rsid w:val="00120024"/>
    <w:rsid w:val="00131D11"/>
    <w:rsid w:val="001446C2"/>
    <w:rsid w:val="001466BF"/>
    <w:rsid w:val="001518E1"/>
    <w:rsid w:val="001538FA"/>
    <w:rsid w:val="0016476E"/>
    <w:rsid w:val="001658BF"/>
    <w:rsid w:val="001719C0"/>
    <w:rsid w:val="00174976"/>
    <w:rsid w:val="0017615D"/>
    <w:rsid w:val="00180876"/>
    <w:rsid w:val="00193916"/>
    <w:rsid w:val="00195548"/>
    <w:rsid w:val="0019558F"/>
    <w:rsid w:val="001A6ED9"/>
    <w:rsid w:val="001C335F"/>
    <w:rsid w:val="001E4A54"/>
    <w:rsid w:val="00204F70"/>
    <w:rsid w:val="00211FA5"/>
    <w:rsid w:val="00215189"/>
    <w:rsid w:val="002165FF"/>
    <w:rsid w:val="00221A95"/>
    <w:rsid w:val="002337DD"/>
    <w:rsid w:val="00244060"/>
    <w:rsid w:val="0024552B"/>
    <w:rsid w:val="002500C1"/>
    <w:rsid w:val="00257F52"/>
    <w:rsid w:val="002640D5"/>
    <w:rsid w:val="00264C9C"/>
    <w:rsid w:val="002665D5"/>
    <w:rsid w:val="00266CA6"/>
    <w:rsid w:val="00267D5E"/>
    <w:rsid w:val="0027374D"/>
    <w:rsid w:val="00285C11"/>
    <w:rsid w:val="00291CC6"/>
    <w:rsid w:val="00296519"/>
    <w:rsid w:val="002C3DED"/>
    <w:rsid w:val="002E2BA1"/>
    <w:rsid w:val="002E44B8"/>
    <w:rsid w:val="002E56FB"/>
    <w:rsid w:val="002E77BD"/>
    <w:rsid w:val="003011AF"/>
    <w:rsid w:val="00301E4E"/>
    <w:rsid w:val="00307504"/>
    <w:rsid w:val="003105CD"/>
    <w:rsid w:val="00310ECC"/>
    <w:rsid w:val="00311049"/>
    <w:rsid w:val="003129E4"/>
    <w:rsid w:val="00313CDB"/>
    <w:rsid w:val="00316FE4"/>
    <w:rsid w:val="0033558E"/>
    <w:rsid w:val="0034147C"/>
    <w:rsid w:val="003463D1"/>
    <w:rsid w:val="00363EF0"/>
    <w:rsid w:val="00365D21"/>
    <w:rsid w:val="00366947"/>
    <w:rsid w:val="0037027A"/>
    <w:rsid w:val="00374702"/>
    <w:rsid w:val="003801EE"/>
    <w:rsid w:val="003824E0"/>
    <w:rsid w:val="003840BB"/>
    <w:rsid w:val="00392768"/>
    <w:rsid w:val="003A1CE2"/>
    <w:rsid w:val="003A1D8F"/>
    <w:rsid w:val="003A6804"/>
    <w:rsid w:val="003C561B"/>
    <w:rsid w:val="003D2132"/>
    <w:rsid w:val="003D3D4C"/>
    <w:rsid w:val="003D49A4"/>
    <w:rsid w:val="003D5823"/>
    <w:rsid w:val="003D6066"/>
    <w:rsid w:val="003E7451"/>
    <w:rsid w:val="003E7533"/>
    <w:rsid w:val="003E790F"/>
    <w:rsid w:val="003F0640"/>
    <w:rsid w:val="003F0AF3"/>
    <w:rsid w:val="003F405F"/>
    <w:rsid w:val="00412484"/>
    <w:rsid w:val="00412954"/>
    <w:rsid w:val="00421029"/>
    <w:rsid w:val="00421203"/>
    <w:rsid w:val="0042385D"/>
    <w:rsid w:val="004269E9"/>
    <w:rsid w:val="00431A3D"/>
    <w:rsid w:val="004334F7"/>
    <w:rsid w:val="00457F9B"/>
    <w:rsid w:val="00460229"/>
    <w:rsid w:val="004658B3"/>
    <w:rsid w:val="00473CCC"/>
    <w:rsid w:val="00477B45"/>
    <w:rsid w:val="00491BC5"/>
    <w:rsid w:val="00496F08"/>
    <w:rsid w:val="004B1416"/>
    <w:rsid w:val="004B276D"/>
    <w:rsid w:val="004B2D0E"/>
    <w:rsid w:val="004C6603"/>
    <w:rsid w:val="004C7576"/>
    <w:rsid w:val="004D1038"/>
    <w:rsid w:val="004D2576"/>
    <w:rsid w:val="004E68AA"/>
    <w:rsid w:val="004F22D8"/>
    <w:rsid w:val="004F5A40"/>
    <w:rsid w:val="005147E7"/>
    <w:rsid w:val="00523669"/>
    <w:rsid w:val="00524572"/>
    <w:rsid w:val="00530B5C"/>
    <w:rsid w:val="00531C54"/>
    <w:rsid w:val="0053773D"/>
    <w:rsid w:val="005404FC"/>
    <w:rsid w:val="00563366"/>
    <w:rsid w:val="00564E04"/>
    <w:rsid w:val="00565752"/>
    <w:rsid w:val="00570B02"/>
    <w:rsid w:val="0057444A"/>
    <w:rsid w:val="00580CC9"/>
    <w:rsid w:val="00587B63"/>
    <w:rsid w:val="00587CF7"/>
    <w:rsid w:val="00587E67"/>
    <w:rsid w:val="005918E9"/>
    <w:rsid w:val="00592092"/>
    <w:rsid w:val="00592D53"/>
    <w:rsid w:val="0059376D"/>
    <w:rsid w:val="005A5125"/>
    <w:rsid w:val="005B1513"/>
    <w:rsid w:val="005C215A"/>
    <w:rsid w:val="005C644E"/>
    <w:rsid w:val="005D240C"/>
    <w:rsid w:val="005D2F0B"/>
    <w:rsid w:val="005E31E4"/>
    <w:rsid w:val="005E40DC"/>
    <w:rsid w:val="005F017D"/>
    <w:rsid w:val="005F067B"/>
    <w:rsid w:val="00632BA1"/>
    <w:rsid w:val="0063464F"/>
    <w:rsid w:val="006401BF"/>
    <w:rsid w:val="00642FC8"/>
    <w:rsid w:val="0064344F"/>
    <w:rsid w:val="0065533A"/>
    <w:rsid w:val="00656A87"/>
    <w:rsid w:val="00666446"/>
    <w:rsid w:val="00675FB0"/>
    <w:rsid w:val="0068350D"/>
    <w:rsid w:val="006971B2"/>
    <w:rsid w:val="0069754D"/>
    <w:rsid w:val="006A5C8F"/>
    <w:rsid w:val="006B13FB"/>
    <w:rsid w:val="006B256D"/>
    <w:rsid w:val="006C4E92"/>
    <w:rsid w:val="006C52BD"/>
    <w:rsid w:val="006C55FD"/>
    <w:rsid w:val="006E1DB8"/>
    <w:rsid w:val="006F7520"/>
    <w:rsid w:val="006F7B23"/>
    <w:rsid w:val="007117E0"/>
    <w:rsid w:val="00713554"/>
    <w:rsid w:val="00714192"/>
    <w:rsid w:val="00726010"/>
    <w:rsid w:val="00733BB2"/>
    <w:rsid w:val="00740D1F"/>
    <w:rsid w:val="00743A41"/>
    <w:rsid w:val="00746607"/>
    <w:rsid w:val="00747509"/>
    <w:rsid w:val="00747C91"/>
    <w:rsid w:val="007521F0"/>
    <w:rsid w:val="007553BD"/>
    <w:rsid w:val="00763334"/>
    <w:rsid w:val="00765F0C"/>
    <w:rsid w:val="00772287"/>
    <w:rsid w:val="00791D3C"/>
    <w:rsid w:val="00792390"/>
    <w:rsid w:val="007948DF"/>
    <w:rsid w:val="007A0C76"/>
    <w:rsid w:val="007A49F9"/>
    <w:rsid w:val="007B0ECA"/>
    <w:rsid w:val="007B6DBE"/>
    <w:rsid w:val="007B70F1"/>
    <w:rsid w:val="007B7A30"/>
    <w:rsid w:val="007C0F53"/>
    <w:rsid w:val="007C1C81"/>
    <w:rsid w:val="007C22D9"/>
    <w:rsid w:val="007C4856"/>
    <w:rsid w:val="007E1806"/>
    <w:rsid w:val="007E59B1"/>
    <w:rsid w:val="00805563"/>
    <w:rsid w:val="0081313A"/>
    <w:rsid w:val="00813DC4"/>
    <w:rsid w:val="008231A1"/>
    <w:rsid w:val="00841474"/>
    <w:rsid w:val="00847442"/>
    <w:rsid w:val="00875CE1"/>
    <w:rsid w:val="008775B9"/>
    <w:rsid w:val="0088174B"/>
    <w:rsid w:val="00882277"/>
    <w:rsid w:val="00885060"/>
    <w:rsid w:val="00891843"/>
    <w:rsid w:val="00896EA2"/>
    <w:rsid w:val="008A367B"/>
    <w:rsid w:val="008B2AFF"/>
    <w:rsid w:val="008B661E"/>
    <w:rsid w:val="008C1AC1"/>
    <w:rsid w:val="008C5CB5"/>
    <w:rsid w:val="00914C9F"/>
    <w:rsid w:val="00915EC8"/>
    <w:rsid w:val="00917DC6"/>
    <w:rsid w:val="0092024B"/>
    <w:rsid w:val="00936F7D"/>
    <w:rsid w:val="00951BC2"/>
    <w:rsid w:val="00952386"/>
    <w:rsid w:val="00961A91"/>
    <w:rsid w:val="00970374"/>
    <w:rsid w:val="00971625"/>
    <w:rsid w:val="00972889"/>
    <w:rsid w:val="00981BED"/>
    <w:rsid w:val="00983CB9"/>
    <w:rsid w:val="0098503A"/>
    <w:rsid w:val="00991452"/>
    <w:rsid w:val="0099218F"/>
    <w:rsid w:val="009A44A6"/>
    <w:rsid w:val="009B117A"/>
    <w:rsid w:val="009B7B81"/>
    <w:rsid w:val="009C25B3"/>
    <w:rsid w:val="009C4B83"/>
    <w:rsid w:val="009D03AF"/>
    <w:rsid w:val="009D140D"/>
    <w:rsid w:val="009D5FCD"/>
    <w:rsid w:val="009D63CF"/>
    <w:rsid w:val="009E0463"/>
    <w:rsid w:val="009E7E49"/>
    <w:rsid w:val="009F1224"/>
    <w:rsid w:val="00A03615"/>
    <w:rsid w:val="00A25D0C"/>
    <w:rsid w:val="00A26E81"/>
    <w:rsid w:val="00A40C62"/>
    <w:rsid w:val="00A41E37"/>
    <w:rsid w:val="00A566AC"/>
    <w:rsid w:val="00A60573"/>
    <w:rsid w:val="00A6229B"/>
    <w:rsid w:val="00A62422"/>
    <w:rsid w:val="00A71B9B"/>
    <w:rsid w:val="00A73975"/>
    <w:rsid w:val="00A760FA"/>
    <w:rsid w:val="00A84889"/>
    <w:rsid w:val="00A907A2"/>
    <w:rsid w:val="00A90E35"/>
    <w:rsid w:val="00A91648"/>
    <w:rsid w:val="00A93C7D"/>
    <w:rsid w:val="00A94FDC"/>
    <w:rsid w:val="00A95ADA"/>
    <w:rsid w:val="00AA0D06"/>
    <w:rsid w:val="00AA16CE"/>
    <w:rsid w:val="00AA52BA"/>
    <w:rsid w:val="00AB02CC"/>
    <w:rsid w:val="00AC3E6C"/>
    <w:rsid w:val="00AC3FB0"/>
    <w:rsid w:val="00AC439A"/>
    <w:rsid w:val="00AD62FE"/>
    <w:rsid w:val="00AE51A7"/>
    <w:rsid w:val="00B01459"/>
    <w:rsid w:val="00B14270"/>
    <w:rsid w:val="00B176CD"/>
    <w:rsid w:val="00B32826"/>
    <w:rsid w:val="00B33792"/>
    <w:rsid w:val="00B33DCA"/>
    <w:rsid w:val="00B346E0"/>
    <w:rsid w:val="00B44E73"/>
    <w:rsid w:val="00B50050"/>
    <w:rsid w:val="00B55BCE"/>
    <w:rsid w:val="00B77A98"/>
    <w:rsid w:val="00B8079B"/>
    <w:rsid w:val="00B81782"/>
    <w:rsid w:val="00B857C9"/>
    <w:rsid w:val="00B90C42"/>
    <w:rsid w:val="00B9256F"/>
    <w:rsid w:val="00B934CD"/>
    <w:rsid w:val="00B97F0B"/>
    <w:rsid w:val="00BB0F5D"/>
    <w:rsid w:val="00BB51B7"/>
    <w:rsid w:val="00BD5518"/>
    <w:rsid w:val="00BE2A40"/>
    <w:rsid w:val="00BE7117"/>
    <w:rsid w:val="00BF39E4"/>
    <w:rsid w:val="00C138E6"/>
    <w:rsid w:val="00C200D8"/>
    <w:rsid w:val="00C203D0"/>
    <w:rsid w:val="00C3389F"/>
    <w:rsid w:val="00C33EA1"/>
    <w:rsid w:val="00C47A81"/>
    <w:rsid w:val="00C51EEC"/>
    <w:rsid w:val="00C672F0"/>
    <w:rsid w:val="00C701CD"/>
    <w:rsid w:val="00C743B1"/>
    <w:rsid w:val="00C8136F"/>
    <w:rsid w:val="00C84971"/>
    <w:rsid w:val="00CA5113"/>
    <w:rsid w:val="00CA546A"/>
    <w:rsid w:val="00CB030F"/>
    <w:rsid w:val="00CB5033"/>
    <w:rsid w:val="00CB7268"/>
    <w:rsid w:val="00CB7F76"/>
    <w:rsid w:val="00CC497B"/>
    <w:rsid w:val="00CC6083"/>
    <w:rsid w:val="00CD6173"/>
    <w:rsid w:val="00CF43F5"/>
    <w:rsid w:val="00CF6450"/>
    <w:rsid w:val="00D01C07"/>
    <w:rsid w:val="00D05EBE"/>
    <w:rsid w:val="00D21582"/>
    <w:rsid w:val="00D334C0"/>
    <w:rsid w:val="00D35F20"/>
    <w:rsid w:val="00D40995"/>
    <w:rsid w:val="00D50463"/>
    <w:rsid w:val="00D63AC1"/>
    <w:rsid w:val="00D653CF"/>
    <w:rsid w:val="00D65B1D"/>
    <w:rsid w:val="00D70B94"/>
    <w:rsid w:val="00D716D4"/>
    <w:rsid w:val="00D776B8"/>
    <w:rsid w:val="00D81403"/>
    <w:rsid w:val="00D81CBF"/>
    <w:rsid w:val="00D84661"/>
    <w:rsid w:val="00D90D37"/>
    <w:rsid w:val="00D9388F"/>
    <w:rsid w:val="00D93918"/>
    <w:rsid w:val="00DA51C9"/>
    <w:rsid w:val="00DC1FA8"/>
    <w:rsid w:val="00DD10D6"/>
    <w:rsid w:val="00DD4F29"/>
    <w:rsid w:val="00DE4CEE"/>
    <w:rsid w:val="00DF2979"/>
    <w:rsid w:val="00DF3980"/>
    <w:rsid w:val="00E03D7F"/>
    <w:rsid w:val="00E26A9D"/>
    <w:rsid w:val="00E47590"/>
    <w:rsid w:val="00E52A9C"/>
    <w:rsid w:val="00E5328B"/>
    <w:rsid w:val="00E63481"/>
    <w:rsid w:val="00E75CC3"/>
    <w:rsid w:val="00E77826"/>
    <w:rsid w:val="00E77BE4"/>
    <w:rsid w:val="00E81571"/>
    <w:rsid w:val="00E848EF"/>
    <w:rsid w:val="00E95357"/>
    <w:rsid w:val="00E9579E"/>
    <w:rsid w:val="00EA2BF3"/>
    <w:rsid w:val="00EA3E95"/>
    <w:rsid w:val="00EB2946"/>
    <w:rsid w:val="00EB5888"/>
    <w:rsid w:val="00EC58C5"/>
    <w:rsid w:val="00ED2F68"/>
    <w:rsid w:val="00EE3E63"/>
    <w:rsid w:val="00EE5C98"/>
    <w:rsid w:val="00EF0741"/>
    <w:rsid w:val="00EF46E0"/>
    <w:rsid w:val="00EF6168"/>
    <w:rsid w:val="00F02EC4"/>
    <w:rsid w:val="00F04137"/>
    <w:rsid w:val="00F045C9"/>
    <w:rsid w:val="00F06696"/>
    <w:rsid w:val="00F06DD5"/>
    <w:rsid w:val="00F1619A"/>
    <w:rsid w:val="00F21D42"/>
    <w:rsid w:val="00F2293C"/>
    <w:rsid w:val="00F32547"/>
    <w:rsid w:val="00F34A27"/>
    <w:rsid w:val="00F4548B"/>
    <w:rsid w:val="00F517B0"/>
    <w:rsid w:val="00F56032"/>
    <w:rsid w:val="00F62F1A"/>
    <w:rsid w:val="00F7287C"/>
    <w:rsid w:val="00F74E45"/>
    <w:rsid w:val="00F7679A"/>
    <w:rsid w:val="00F76F23"/>
    <w:rsid w:val="00F7764B"/>
    <w:rsid w:val="00F85058"/>
    <w:rsid w:val="00F9123B"/>
    <w:rsid w:val="00F91BC2"/>
    <w:rsid w:val="00FC124C"/>
    <w:rsid w:val="00FD010F"/>
    <w:rsid w:val="00FD7AB3"/>
    <w:rsid w:val="00FE6414"/>
    <w:rsid w:val="00FF0FE8"/>
    <w:rsid w:val="00FF3E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E24F98"/>
  <w15:chartTrackingRefBased/>
  <w15:docId w15:val="{05709238-088A-42AE-9AB4-FCD844F03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50050"/>
    <w:pPr>
      <w:spacing w:before="120" w:after="120"/>
    </w:pPr>
    <w:rPr>
      <w:lang w:val="en-US" w:eastAsia="en-US"/>
    </w:rPr>
  </w:style>
  <w:style w:type="paragraph" w:styleId="berschrift1">
    <w:name w:val="heading 1"/>
    <w:basedOn w:val="Standard"/>
    <w:next w:val="Standard"/>
    <w:link w:val="berschrift1Zchn"/>
    <w:uiPriority w:val="9"/>
    <w:qFormat/>
    <w:rsid w:val="00E77BE4"/>
    <w:pPr>
      <w:keepNext/>
      <w:numPr>
        <w:numId w:val="5"/>
      </w:numPr>
      <w:pBdr>
        <w:bottom w:val="single" w:sz="48" w:space="1" w:color="auto"/>
      </w:pBdr>
      <w:spacing w:before="240" w:after="60"/>
      <w:jc w:val="right"/>
      <w:outlineLvl w:val="0"/>
    </w:pPr>
    <w:rPr>
      <w:b/>
      <w:kern w:val="28"/>
      <w:sz w:val="72"/>
    </w:rPr>
  </w:style>
  <w:style w:type="paragraph" w:styleId="berschrift2">
    <w:name w:val="heading 2"/>
    <w:basedOn w:val="Standard"/>
    <w:next w:val="Standard"/>
    <w:link w:val="berschrift2Zchn"/>
    <w:uiPriority w:val="9"/>
    <w:qFormat/>
    <w:pPr>
      <w:keepNext/>
      <w:numPr>
        <w:ilvl w:val="1"/>
        <w:numId w:val="5"/>
      </w:numPr>
      <w:spacing w:before="360" w:after="60"/>
      <w:outlineLvl w:val="1"/>
    </w:pPr>
    <w:rPr>
      <w:rFonts w:ascii="Arial" w:hAnsi="Arial"/>
      <w:b/>
      <w:caps/>
      <w:sz w:val="28"/>
    </w:rPr>
  </w:style>
  <w:style w:type="paragraph" w:styleId="berschrift3">
    <w:name w:val="heading 3"/>
    <w:basedOn w:val="Standard"/>
    <w:next w:val="Standard"/>
    <w:qFormat/>
    <w:pPr>
      <w:keepNext/>
      <w:numPr>
        <w:ilvl w:val="2"/>
        <w:numId w:val="5"/>
      </w:numPr>
      <w:spacing w:before="240" w:after="60"/>
      <w:outlineLvl w:val="2"/>
    </w:pPr>
    <w:rPr>
      <w:rFonts w:ascii="Arial" w:hAnsi="Arial"/>
      <w:b/>
    </w:rPr>
  </w:style>
  <w:style w:type="paragraph" w:styleId="berschrift4">
    <w:name w:val="heading 4"/>
    <w:basedOn w:val="Standard"/>
    <w:next w:val="Standard"/>
    <w:link w:val="berschrift4Zchn"/>
    <w:uiPriority w:val="9"/>
    <w:qFormat/>
    <w:pPr>
      <w:keepNext/>
      <w:numPr>
        <w:ilvl w:val="3"/>
        <w:numId w:val="5"/>
      </w:numPr>
      <w:spacing w:after="60" w:line="200" w:lineRule="exact"/>
      <w:outlineLvl w:val="3"/>
    </w:pPr>
    <w:rPr>
      <w:rFonts w:ascii="Arial" w:hAnsi="Arial"/>
    </w:rPr>
  </w:style>
  <w:style w:type="paragraph" w:styleId="berschrift5">
    <w:name w:val="heading 5"/>
    <w:basedOn w:val="Standard"/>
    <w:next w:val="Standard"/>
    <w:qFormat/>
    <w:pPr>
      <w:numPr>
        <w:ilvl w:val="4"/>
        <w:numId w:val="5"/>
      </w:numPr>
      <w:spacing w:after="60" w:line="200" w:lineRule="exact"/>
      <w:outlineLvl w:val="4"/>
    </w:pPr>
    <w:rPr>
      <w:rFonts w:ascii="Arial" w:hAnsi="Arial"/>
      <w:kern w:val="20"/>
    </w:rPr>
  </w:style>
  <w:style w:type="paragraph" w:styleId="berschrift6">
    <w:name w:val="heading 6"/>
    <w:basedOn w:val="Standard"/>
    <w:next w:val="Standard"/>
    <w:qFormat/>
    <w:pPr>
      <w:numPr>
        <w:ilvl w:val="5"/>
        <w:numId w:val="1"/>
      </w:numPr>
      <w:outlineLvl w:val="5"/>
    </w:pPr>
    <w:rPr>
      <w:rFonts w:ascii="Arial" w:hAnsi="Arial"/>
      <w:i/>
      <w:sz w:val="18"/>
    </w:rPr>
  </w:style>
  <w:style w:type="paragraph" w:styleId="berschrift7">
    <w:name w:val="heading 7"/>
    <w:basedOn w:val="Standard"/>
    <w:next w:val="Standard"/>
    <w:qFormat/>
    <w:pPr>
      <w:numPr>
        <w:ilvl w:val="6"/>
        <w:numId w:val="1"/>
      </w:numPr>
      <w:outlineLvl w:val="6"/>
    </w:pPr>
    <w:rPr>
      <w:rFonts w:ascii="Arial" w:hAnsi="Arial"/>
      <w:i/>
      <w:sz w:val="18"/>
    </w:rPr>
  </w:style>
  <w:style w:type="paragraph" w:styleId="berschrift8">
    <w:name w:val="heading 8"/>
    <w:basedOn w:val="Standard"/>
    <w:next w:val="Standard"/>
    <w:qFormat/>
    <w:pPr>
      <w:numPr>
        <w:ilvl w:val="7"/>
        <w:numId w:val="1"/>
      </w:numPr>
      <w:spacing w:before="240" w:after="60"/>
      <w:outlineLvl w:val="7"/>
    </w:pPr>
    <w:rPr>
      <w:rFonts w:ascii="Arial" w:hAnsi="Arial"/>
      <w:i/>
    </w:rPr>
  </w:style>
  <w:style w:type="paragraph" w:styleId="berschrift9">
    <w:name w:val="heading 9"/>
    <w:basedOn w:val="Standard"/>
    <w:next w:val="Standard"/>
    <w:qFormat/>
    <w:pPr>
      <w:numPr>
        <w:ilvl w:val="8"/>
        <w:numId w:val="1"/>
      </w:numPr>
      <w:spacing w:before="240" w:after="60"/>
      <w:outlineLvl w:val="8"/>
    </w:pPr>
    <w:rPr>
      <w:rFonts w:ascii="Arial" w:hAnsi="Arial"/>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qFormat/>
    <w:pPr>
      <w:spacing w:line="200" w:lineRule="exact"/>
    </w:pPr>
  </w:style>
  <w:style w:type="paragraph" w:customStyle="1" w:styleId="Components">
    <w:name w:val="Components"/>
    <w:basedOn w:val="Standard"/>
    <w:rsid w:val="00B32826"/>
    <w:pPr>
      <w:spacing w:line="160" w:lineRule="exact"/>
      <w:ind w:left="2160" w:hanging="1080"/>
    </w:pPr>
    <w:rPr>
      <w:rFonts w:ascii="Courier New" w:hAnsi="Courier New"/>
      <w:kern w:val="14"/>
      <w:sz w:val="14"/>
    </w:rPr>
  </w:style>
  <w:style w:type="character" w:styleId="Endnotenzeichen">
    <w:name w:val="endnote reference"/>
    <w:semiHidden/>
    <w:rPr>
      <w:vertAlign w:val="superscript"/>
    </w:rPr>
  </w:style>
  <w:style w:type="paragraph" w:styleId="Endnotentext">
    <w:name w:val="endnote text"/>
    <w:basedOn w:val="Standard"/>
    <w:semiHidden/>
    <w:pPr>
      <w:spacing w:line="200" w:lineRule="exact"/>
    </w:pPr>
  </w:style>
  <w:style w:type="paragraph" w:customStyle="1" w:styleId="Example">
    <w:name w:val="Example"/>
    <w:basedOn w:val="Standard"/>
    <w:rsid w:val="00B32826"/>
    <w:pPr>
      <w:keepLines/>
      <w:spacing w:before="60" w:after="60" w:line="160" w:lineRule="exact"/>
      <w:ind w:left="2232" w:hanging="360"/>
    </w:pPr>
    <w:rPr>
      <w:rFonts w:ascii="LinePrinter" w:hAnsi="LinePrinter"/>
      <w:noProof/>
      <w:kern w:val="17"/>
      <w:sz w:val="16"/>
    </w:rPr>
  </w:style>
  <w:style w:type="paragraph" w:styleId="Fuzeile">
    <w:name w:val="footer"/>
    <w:basedOn w:val="Standard"/>
    <w:link w:val="FuzeileZchn"/>
    <w:rsid w:val="00E77BE4"/>
    <w:pPr>
      <w:pBdr>
        <w:top w:val="single" w:sz="8" w:space="1" w:color="auto"/>
      </w:pBdr>
      <w:tabs>
        <w:tab w:val="right" w:pos="9356"/>
      </w:tabs>
      <w:spacing w:before="0" w:after="0"/>
      <w:jc w:val="both"/>
    </w:pPr>
    <w:rPr>
      <w:kern w:val="20"/>
      <w:sz w:val="16"/>
    </w:rPr>
  </w:style>
  <w:style w:type="character" w:styleId="Funotenzeichen">
    <w:name w:val="footnote reference"/>
    <w:semiHidden/>
    <w:rPr>
      <w:vertAlign w:val="superscript"/>
    </w:rPr>
  </w:style>
  <w:style w:type="paragraph" w:styleId="Funotentext">
    <w:name w:val="footnote text"/>
    <w:basedOn w:val="Standard"/>
    <w:semiHidden/>
    <w:rsid w:val="00B32826"/>
    <w:pPr>
      <w:tabs>
        <w:tab w:val="left" w:pos="360"/>
      </w:tabs>
      <w:spacing w:line="200" w:lineRule="exact"/>
      <w:ind w:left="360" w:hanging="360"/>
    </w:pPr>
    <w:rPr>
      <w:kern w:val="20"/>
    </w:rPr>
  </w:style>
  <w:style w:type="paragraph" w:styleId="Kopfzeile">
    <w:name w:val="header"/>
    <w:basedOn w:val="Standard"/>
    <w:rsid w:val="00B32826"/>
    <w:pPr>
      <w:tabs>
        <w:tab w:val="center" w:pos="4320"/>
        <w:tab w:val="right" w:pos="9144"/>
      </w:tabs>
      <w:spacing w:after="360" w:line="200" w:lineRule="exact"/>
    </w:pPr>
    <w:rPr>
      <w:rFonts w:ascii="Arial" w:hAnsi="Arial"/>
      <w:b/>
    </w:rPr>
  </w:style>
  <w:style w:type="paragraph" w:customStyle="1" w:styleId="IndentNormal">
    <w:name w:val="Indent Normal"/>
    <w:basedOn w:val="Standar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ind w:left="720"/>
    </w:pPr>
  </w:style>
  <w:style w:type="paragraph" w:styleId="Index1">
    <w:name w:val="index 1"/>
    <w:basedOn w:val="Standard"/>
    <w:next w:val="Standard"/>
    <w:semiHidden/>
    <w:pPr>
      <w:tabs>
        <w:tab w:val="right" w:pos="4320"/>
      </w:tabs>
      <w:ind w:left="200" w:hanging="200"/>
    </w:pPr>
    <w:rPr>
      <w:sz w:val="18"/>
    </w:rPr>
  </w:style>
  <w:style w:type="paragraph" w:styleId="Index2">
    <w:name w:val="index 2"/>
    <w:basedOn w:val="Standard"/>
    <w:next w:val="Standard"/>
    <w:semiHidden/>
    <w:pPr>
      <w:tabs>
        <w:tab w:val="right" w:pos="4320"/>
      </w:tabs>
      <w:ind w:left="400" w:hanging="200"/>
    </w:pPr>
    <w:rPr>
      <w:sz w:val="18"/>
    </w:rPr>
  </w:style>
  <w:style w:type="paragraph" w:styleId="Index3">
    <w:name w:val="index 3"/>
    <w:basedOn w:val="Standard"/>
    <w:next w:val="Standard"/>
    <w:semiHidden/>
    <w:pPr>
      <w:tabs>
        <w:tab w:val="right" w:pos="4320"/>
      </w:tabs>
      <w:ind w:left="600" w:hanging="200"/>
    </w:pPr>
    <w:rPr>
      <w:sz w:val="18"/>
    </w:rPr>
  </w:style>
  <w:style w:type="paragraph" w:styleId="Index4">
    <w:name w:val="index 4"/>
    <w:basedOn w:val="Standard"/>
    <w:next w:val="Standard"/>
    <w:semiHidden/>
    <w:pPr>
      <w:tabs>
        <w:tab w:val="right" w:pos="4320"/>
      </w:tabs>
      <w:ind w:left="800" w:hanging="200"/>
    </w:pPr>
    <w:rPr>
      <w:sz w:val="18"/>
    </w:rPr>
  </w:style>
  <w:style w:type="paragraph" w:styleId="Index5">
    <w:name w:val="index 5"/>
    <w:basedOn w:val="Standard"/>
    <w:next w:val="Standard"/>
    <w:semiHidden/>
    <w:pPr>
      <w:tabs>
        <w:tab w:val="right" w:pos="4320"/>
      </w:tabs>
      <w:ind w:left="1000" w:hanging="200"/>
    </w:pPr>
    <w:rPr>
      <w:sz w:val="18"/>
    </w:rPr>
  </w:style>
  <w:style w:type="paragraph" w:styleId="Index6">
    <w:name w:val="index 6"/>
    <w:basedOn w:val="Standard"/>
    <w:next w:val="Standard"/>
    <w:semiHidden/>
    <w:pPr>
      <w:tabs>
        <w:tab w:val="right" w:pos="4320"/>
      </w:tabs>
      <w:ind w:left="1200" w:hanging="200"/>
    </w:pPr>
    <w:rPr>
      <w:sz w:val="18"/>
    </w:rPr>
  </w:style>
  <w:style w:type="paragraph" w:styleId="Index7">
    <w:name w:val="index 7"/>
    <w:basedOn w:val="Standard"/>
    <w:next w:val="Standard"/>
    <w:semiHidden/>
    <w:pPr>
      <w:tabs>
        <w:tab w:val="right" w:pos="4320"/>
      </w:tabs>
      <w:ind w:left="1400" w:hanging="200"/>
    </w:pPr>
    <w:rPr>
      <w:sz w:val="18"/>
    </w:rPr>
  </w:style>
  <w:style w:type="paragraph" w:styleId="Index8">
    <w:name w:val="index 8"/>
    <w:basedOn w:val="Standard"/>
    <w:next w:val="Standard"/>
    <w:semiHidden/>
    <w:pPr>
      <w:tabs>
        <w:tab w:val="right" w:pos="4320"/>
      </w:tabs>
      <w:ind w:left="1600" w:hanging="200"/>
    </w:pPr>
    <w:rPr>
      <w:sz w:val="18"/>
    </w:rPr>
  </w:style>
  <w:style w:type="paragraph" w:styleId="Index9">
    <w:name w:val="index 9"/>
    <w:basedOn w:val="Standard"/>
    <w:next w:val="Standard"/>
    <w:semiHidden/>
    <w:pPr>
      <w:tabs>
        <w:tab w:val="right" w:pos="4320"/>
      </w:tabs>
      <w:ind w:left="1800" w:hanging="200"/>
    </w:pPr>
    <w:rPr>
      <w:sz w:val="18"/>
    </w:rPr>
  </w:style>
  <w:style w:type="paragraph" w:styleId="Indexberschrift">
    <w:name w:val="index heading"/>
    <w:basedOn w:val="Standard"/>
    <w:next w:val="Index1"/>
    <w:semiHidden/>
    <w:pPr>
      <w:spacing w:before="240"/>
      <w:ind w:left="140"/>
    </w:pPr>
    <w:rPr>
      <w:rFonts w:ascii="Arial" w:hAnsi="Arial"/>
      <w:b/>
      <w:sz w:val="28"/>
    </w:rPr>
  </w:style>
  <w:style w:type="paragraph" w:customStyle="1" w:styleId="MsgStruct">
    <w:name w:val="MsgStruct"/>
    <w:basedOn w:val="IndentNormal"/>
    <w:pPr>
      <w:keepNext/>
      <w:widowControl w:val="0"/>
      <w:spacing w:before="0" w:after="0" w:line="180" w:lineRule="exact"/>
      <w:ind w:left="1440"/>
    </w:pPr>
    <w:rPr>
      <w:rFonts w:ascii="Courier New" w:hAnsi="Courier New"/>
      <w:sz w:val="14"/>
    </w:rPr>
  </w:style>
  <w:style w:type="paragraph" w:customStyle="1" w:styleId="Note">
    <w:name w:val="Note"/>
    <w:basedOn w:val="Standard"/>
    <w:rsid w:val="00B32826"/>
    <w:pPr>
      <w:pBdr>
        <w:top w:val="single" w:sz="6" w:space="1" w:color="auto"/>
        <w:left w:val="single" w:sz="6" w:space="4" w:color="auto"/>
        <w:bottom w:val="single" w:sz="6" w:space="1" w:color="auto"/>
        <w:right w:val="single" w:sz="6" w:space="4" w:color="auto"/>
      </w:pBdr>
      <w:tabs>
        <w:tab w:val="left" w:pos="1440"/>
      </w:tabs>
      <w:suppressAutoHyphens/>
      <w:spacing w:before="90" w:after="54"/>
      <w:ind w:left="1440" w:hanging="720"/>
    </w:pPr>
    <w:rPr>
      <w:rFonts w:ascii="Arial" w:hAnsi="Arial"/>
      <w:kern w:val="16"/>
      <w:sz w:val="16"/>
    </w:rPr>
  </w:style>
  <w:style w:type="character" w:styleId="Seitenzahl">
    <w:name w:val="page number"/>
    <w:basedOn w:val="Absatz-Standardschriftart"/>
    <w:rsid w:val="00B32826"/>
  </w:style>
  <w:style w:type="paragraph" w:customStyle="1" w:styleId="Table">
    <w:name w:val="Table"/>
    <w:basedOn w:val="Standar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60" w:after="0" w:line="180" w:lineRule="exact"/>
    </w:pPr>
    <w:rPr>
      <w:rFonts w:ascii="Arial" w:hAnsi="Arial"/>
      <w:kern w:val="16"/>
      <w:sz w:val="16"/>
    </w:rPr>
  </w:style>
  <w:style w:type="paragraph" w:customStyle="1" w:styleId="Times36Right">
    <w:name w:val="Times 36 Right"/>
    <w:basedOn w:val="Standar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240" w:line="720" w:lineRule="exact"/>
      <w:jc w:val="right"/>
    </w:pPr>
    <w:rPr>
      <w:b/>
      <w:sz w:val="72"/>
    </w:rPr>
  </w:style>
  <w:style w:type="paragraph" w:styleId="RGV-berschrift">
    <w:name w:val="toa heading"/>
    <w:basedOn w:val="Standard"/>
    <w:next w:val="Standard"/>
    <w:semiHidden/>
    <w:pPr>
      <w:tabs>
        <w:tab w:val="right" w:pos="9360"/>
      </w:tabs>
      <w:suppressAutoHyphens/>
    </w:pPr>
  </w:style>
  <w:style w:type="paragraph" w:styleId="Verzeichnis1">
    <w:name w:val="toc 1"/>
    <w:basedOn w:val="Standard"/>
    <w:next w:val="Standard"/>
    <w:uiPriority w:val="39"/>
    <w:rPr>
      <w:b/>
      <w:caps/>
    </w:rPr>
  </w:style>
  <w:style w:type="paragraph" w:styleId="Verzeichnis2">
    <w:name w:val="toc 2"/>
    <w:basedOn w:val="Standard"/>
    <w:next w:val="Standard"/>
    <w:uiPriority w:val="39"/>
    <w:rsid w:val="00E77BE4"/>
    <w:rPr>
      <w:b/>
      <w:smallCaps/>
    </w:rPr>
  </w:style>
  <w:style w:type="paragraph" w:styleId="Verzeichnis3">
    <w:name w:val="toc 3"/>
    <w:basedOn w:val="Standard"/>
    <w:next w:val="Standard"/>
    <w:semiHidden/>
    <w:pPr>
      <w:spacing w:before="0" w:after="0"/>
      <w:ind w:left="400"/>
    </w:pPr>
    <w:rPr>
      <w:i/>
    </w:rPr>
  </w:style>
  <w:style w:type="paragraph" w:styleId="Verzeichnis4">
    <w:name w:val="toc 4"/>
    <w:basedOn w:val="Standard"/>
    <w:next w:val="Standard"/>
    <w:semiHidden/>
    <w:pPr>
      <w:spacing w:before="0" w:after="0"/>
      <w:ind w:left="600"/>
    </w:pPr>
    <w:rPr>
      <w:sz w:val="18"/>
    </w:rPr>
  </w:style>
  <w:style w:type="paragraph" w:styleId="Verzeichnis5">
    <w:name w:val="toc 5"/>
    <w:basedOn w:val="Standard"/>
    <w:next w:val="Standard"/>
    <w:semiHidden/>
    <w:pPr>
      <w:spacing w:before="0" w:after="0"/>
      <w:ind w:left="800"/>
    </w:pPr>
    <w:rPr>
      <w:sz w:val="18"/>
    </w:rPr>
  </w:style>
  <w:style w:type="paragraph" w:styleId="Verzeichnis6">
    <w:name w:val="toc 6"/>
    <w:basedOn w:val="Standard"/>
    <w:next w:val="Standard"/>
    <w:semiHidden/>
    <w:pPr>
      <w:spacing w:before="0" w:after="0"/>
      <w:ind w:left="1000"/>
    </w:pPr>
    <w:rPr>
      <w:sz w:val="18"/>
    </w:rPr>
  </w:style>
  <w:style w:type="paragraph" w:styleId="Verzeichnis7">
    <w:name w:val="toc 7"/>
    <w:basedOn w:val="Standard"/>
    <w:next w:val="Standard"/>
    <w:semiHidden/>
    <w:pPr>
      <w:spacing w:before="0" w:after="0"/>
      <w:ind w:left="1200"/>
    </w:pPr>
    <w:rPr>
      <w:sz w:val="18"/>
    </w:rPr>
  </w:style>
  <w:style w:type="paragraph" w:styleId="Verzeichnis8">
    <w:name w:val="toc 8"/>
    <w:basedOn w:val="Standard"/>
    <w:next w:val="Standard"/>
    <w:semiHidden/>
    <w:pPr>
      <w:spacing w:before="0" w:after="0"/>
      <w:ind w:left="1400"/>
    </w:pPr>
    <w:rPr>
      <w:sz w:val="18"/>
    </w:rPr>
  </w:style>
  <w:style w:type="paragraph" w:styleId="Verzeichnis9">
    <w:name w:val="toc 9"/>
    <w:basedOn w:val="Standard"/>
    <w:next w:val="Standard"/>
    <w:semiHidden/>
    <w:pPr>
      <w:spacing w:before="0" w:after="0"/>
      <w:ind w:left="1600"/>
    </w:pPr>
    <w:rPr>
      <w:sz w:val="18"/>
    </w:rPr>
  </w:style>
  <w:style w:type="paragraph" w:customStyle="1" w:styleId="UserTable">
    <w:name w:val="User Table"/>
    <w:basedOn w:val="Standard"/>
    <w:pPr>
      <w:spacing w:before="60" w:after="60"/>
    </w:pPr>
    <w:rPr>
      <w:kern w:val="20"/>
    </w:rPr>
  </w:style>
  <w:style w:type="paragraph" w:customStyle="1" w:styleId="AttributeTableBody">
    <w:name w:val="Attribute Table Body"/>
    <w:basedOn w:val="Standard"/>
    <w:rsid w:val="00B32826"/>
    <w:pPr>
      <w:spacing w:before="60" w:after="0" w:line="180" w:lineRule="exact"/>
      <w:jc w:val="center"/>
    </w:pPr>
    <w:rPr>
      <w:rFonts w:ascii="Arial" w:hAnsi="Arial"/>
      <w:kern w:val="16"/>
      <w:sz w:val="16"/>
    </w:rPr>
  </w:style>
  <w:style w:type="paragraph" w:customStyle="1" w:styleId="AttributeTableCaption">
    <w:name w:val="Attribute Table Caption"/>
    <w:basedOn w:val="Standard"/>
    <w:next w:val="Standard"/>
    <w:rsid w:val="00B32826"/>
    <w:pPr>
      <w:keepNext/>
      <w:spacing w:before="180" w:after="60"/>
      <w:jc w:val="center"/>
    </w:pPr>
    <w:rPr>
      <w:kern w:val="20"/>
    </w:rPr>
  </w:style>
  <w:style w:type="paragraph" w:customStyle="1" w:styleId="AttributeTableHeader">
    <w:name w:val="Attribute Table Header"/>
    <w:basedOn w:val="Standard"/>
    <w:next w:val="AttributeTableBody"/>
    <w:rsid w:val="00B32826"/>
    <w:pPr>
      <w:keepNext/>
      <w:spacing w:before="40"/>
      <w:jc w:val="center"/>
    </w:pPr>
    <w:rPr>
      <w:rFonts w:ascii="Arial" w:hAnsi="Arial"/>
      <w:b/>
      <w:kern w:val="20"/>
      <w:sz w:val="16"/>
    </w:rPr>
  </w:style>
  <w:style w:type="paragraph" w:customStyle="1" w:styleId="HL7TableBody">
    <w:name w:val="HL7 Table Body"/>
    <w:basedOn w:val="Standard"/>
    <w:rsid w:val="00B32826"/>
    <w:pPr>
      <w:spacing w:before="20"/>
    </w:pPr>
    <w:rPr>
      <w:rFonts w:ascii="Arial" w:hAnsi="Arial"/>
      <w:kern w:val="20"/>
      <w:sz w:val="16"/>
    </w:rPr>
  </w:style>
  <w:style w:type="paragraph" w:customStyle="1" w:styleId="HL7TableCaption">
    <w:name w:val="HL7 Table Caption"/>
    <w:basedOn w:val="Standard"/>
    <w:next w:val="Standard"/>
    <w:rsid w:val="00B32826"/>
    <w:pPr>
      <w:keepNext/>
      <w:spacing w:before="180" w:after="60"/>
      <w:jc w:val="center"/>
    </w:pPr>
    <w:rPr>
      <w:kern w:val="20"/>
    </w:rPr>
  </w:style>
  <w:style w:type="paragraph" w:customStyle="1" w:styleId="HL7TableHeader">
    <w:name w:val="HL7 Table Header"/>
    <w:basedOn w:val="Standard"/>
    <w:next w:val="HL7TableBody"/>
    <w:rsid w:val="00B32826"/>
    <w:pPr>
      <w:keepNext/>
      <w:spacing w:before="20"/>
      <w:jc w:val="center"/>
    </w:pPr>
    <w:rPr>
      <w:rFonts w:ascii="Arial" w:hAnsi="Arial"/>
      <w:b/>
      <w:kern w:val="20"/>
      <w:sz w:val="16"/>
    </w:rPr>
  </w:style>
  <w:style w:type="paragraph" w:customStyle="1" w:styleId="MsgTableBody">
    <w:name w:val="Msg Table Body"/>
    <w:basedOn w:val="Standard"/>
    <w:rsid w:val="00B32826"/>
    <w:pPr>
      <w:spacing w:before="0" w:after="0" w:line="180" w:lineRule="exact"/>
    </w:pPr>
    <w:rPr>
      <w:rFonts w:ascii="Courier New" w:hAnsi="Courier New"/>
      <w:kern w:val="20"/>
      <w:sz w:val="14"/>
    </w:rPr>
  </w:style>
  <w:style w:type="paragraph" w:customStyle="1" w:styleId="MsgTableHeader">
    <w:name w:val="Msg Table Header"/>
    <w:basedOn w:val="Standard"/>
    <w:next w:val="MsgTableBody"/>
    <w:rsid w:val="00B32826"/>
    <w:pPr>
      <w:keepNext/>
      <w:spacing w:after="40"/>
    </w:pPr>
    <w:rPr>
      <w:rFonts w:ascii="Courier New" w:hAnsi="Courier New"/>
      <w:b/>
      <w:kern w:val="20"/>
      <w:sz w:val="16"/>
      <w:u w:val="single"/>
    </w:rPr>
  </w:style>
  <w:style w:type="paragraph" w:customStyle="1" w:styleId="NormalIndented">
    <w:name w:val="Normal Indented"/>
    <w:basedOn w:val="Standard"/>
    <w:rsid w:val="00B32826"/>
    <w:pPr>
      <w:ind w:left="720"/>
    </w:pPr>
    <w:rPr>
      <w:kern w:val="20"/>
    </w:rPr>
  </w:style>
  <w:style w:type="paragraph" w:customStyle="1" w:styleId="NormalList">
    <w:name w:val="Normal List"/>
    <w:basedOn w:val="NormalIndented"/>
    <w:rsid w:val="00B32826"/>
    <w:pPr>
      <w:spacing w:before="0"/>
      <w:ind w:left="709"/>
    </w:pPr>
  </w:style>
  <w:style w:type="paragraph" w:customStyle="1" w:styleId="NormalListAlpha">
    <w:name w:val="Normal List Alpha"/>
    <w:basedOn w:val="NormalList"/>
    <w:rsid w:val="00B32826"/>
    <w:pPr>
      <w:numPr>
        <w:numId w:val="3"/>
      </w:numPr>
      <w:tabs>
        <w:tab w:val="clear" w:pos="360"/>
      </w:tabs>
      <w:ind w:left="714" w:hanging="357"/>
    </w:pPr>
  </w:style>
  <w:style w:type="paragraph" w:customStyle="1" w:styleId="NormalListBullets">
    <w:name w:val="Normal List Bullets"/>
    <w:basedOn w:val="NormalList"/>
    <w:rsid w:val="00B32826"/>
    <w:pPr>
      <w:numPr>
        <w:numId w:val="4"/>
      </w:numPr>
      <w:tabs>
        <w:tab w:val="clear" w:pos="360"/>
      </w:tabs>
      <w:spacing w:before="120"/>
      <w:ind w:left="720"/>
    </w:pPr>
  </w:style>
  <w:style w:type="paragraph" w:customStyle="1" w:styleId="NormalListNumbered">
    <w:name w:val="Normal List Numbered"/>
    <w:basedOn w:val="NormalList"/>
    <w:rsid w:val="00B32826"/>
    <w:pPr>
      <w:ind w:left="714" w:hanging="357"/>
    </w:pPr>
  </w:style>
  <w:style w:type="paragraph" w:customStyle="1" w:styleId="OtherTableBody">
    <w:name w:val="Other Table Body"/>
    <w:basedOn w:val="Standard"/>
    <w:link w:val="OtherTableBodyZchn"/>
    <w:rsid w:val="00B32826"/>
    <w:pPr>
      <w:spacing w:before="60" w:after="60"/>
    </w:pPr>
    <w:rPr>
      <w:kern w:val="20"/>
      <w:sz w:val="18"/>
    </w:rPr>
  </w:style>
  <w:style w:type="paragraph" w:customStyle="1" w:styleId="OtherTableCaption">
    <w:name w:val="Other Table Caption"/>
    <w:basedOn w:val="Standard"/>
    <w:next w:val="Standard"/>
    <w:link w:val="OtherTableCaptionZchn"/>
    <w:rsid w:val="00B32826"/>
    <w:pPr>
      <w:keepNext/>
      <w:spacing w:before="180" w:after="60"/>
      <w:jc w:val="center"/>
    </w:pPr>
    <w:rPr>
      <w:kern w:val="20"/>
    </w:rPr>
  </w:style>
  <w:style w:type="paragraph" w:customStyle="1" w:styleId="OtherTableHeader">
    <w:name w:val="Other Table Header"/>
    <w:basedOn w:val="Standard"/>
    <w:next w:val="OtherTableBody"/>
    <w:link w:val="OtherTableHeaderZchn"/>
    <w:rsid w:val="00B32826"/>
    <w:pPr>
      <w:spacing w:before="20"/>
      <w:jc w:val="center"/>
    </w:pPr>
    <w:rPr>
      <w:b/>
      <w:kern w:val="20"/>
      <w:sz w:val="18"/>
    </w:rPr>
  </w:style>
  <w:style w:type="paragraph" w:customStyle="1" w:styleId="UserTableBody">
    <w:name w:val="User Table Body"/>
    <w:basedOn w:val="Standard"/>
    <w:rsid w:val="00B32826"/>
    <w:pPr>
      <w:spacing w:before="20"/>
    </w:pPr>
    <w:rPr>
      <w:rFonts w:ascii="Arial" w:hAnsi="Arial"/>
      <w:kern w:val="20"/>
      <w:sz w:val="16"/>
    </w:rPr>
  </w:style>
  <w:style w:type="paragraph" w:customStyle="1" w:styleId="UserTableCaption">
    <w:name w:val="User Table Caption"/>
    <w:basedOn w:val="Standard"/>
    <w:next w:val="Standard"/>
    <w:rsid w:val="00B32826"/>
    <w:pPr>
      <w:keepNext/>
      <w:tabs>
        <w:tab w:val="left" w:pos="900"/>
      </w:tabs>
      <w:spacing w:before="180" w:after="60"/>
      <w:jc w:val="center"/>
    </w:pPr>
    <w:rPr>
      <w:kern w:val="20"/>
    </w:rPr>
  </w:style>
  <w:style w:type="paragraph" w:customStyle="1" w:styleId="UserTableHeader">
    <w:name w:val="User Table Header"/>
    <w:basedOn w:val="Standard"/>
    <w:next w:val="UserTableBody"/>
    <w:rsid w:val="00B32826"/>
    <w:pPr>
      <w:keepNext/>
      <w:spacing w:before="40"/>
      <w:jc w:val="center"/>
    </w:pPr>
    <w:rPr>
      <w:rFonts w:ascii="Arial" w:hAnsi="Arial"/>
      <w:b/>
      <w:kern w:val="20"/>
      <w:sz w:val="16"/>
    </w:rPr>
  </w:style>
  <w:style w:type="paragraph" w:customStyle="1" w:styleId="Heading1-Right">
    <w:name w:val="Heading 1 - Right"/>
    <w:basedOn w:val="Standard"/>
    <w:rsid w:val="00B328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240" w:line="720" w:lineRule="exact"/>
      <w:jc w:val="right"/>
    </w:pPr>
    <w:rPr>
      <w:b/>
      <w:kern w:val="20"/>
      <w:sz w:val="72"/>
    </w:rPr>
  </w:style>
  <w:style w:type="paragraph" w:customStyle="1" w:styleId="Agendalevel1">
    <w:name w:val="Agenda level 1"/>
    <w:basedOn w:val="berschrift2"/>
    <w:pPr>
      <w:numPr>
        <w:ilvl w:val="0"/>
        <w:numId w:val="7"/>
      </w:numPr>
      <w:tabs>
        <w:tab w:val="clear" w:pos="720"/>
        <w:tab w:val="num" w:pos="360"/>
      </w:tabs>
      <w:spacing w:before="240"/>
      <w:ind w:left="0" w:firstLine="0"/>
    </w:pPr>
    <w:rPr>
      <w:caps w:val="0"/>
      <w:sz w:val="24"/>
    </w:rPr>
  </w:style>
  <w:style w:type="paragraph" w:customStyle="1" w:styleId="bulletlist">
    <w:name w:val="bullet list"/>
    <w:basedOn w:val="Style2"/>
    <w:pPr>
      <w:numPr>
        <w:numId w:val="8"/>
      </w:numPr>
    </w:pPr>
  </w:style>
  <w:style w:type="paragraph" w:customStyle="1" w:styleId="Style2">
    <w:name w:val="Style2"/>
    <w:basedOn w:val="Standard"/>
    <w:pPr>
      <w:keepNext/>
      <w:spacing w:before="240" w:after="60"/>
      <w:outlineLvl w:val="0"/>
    </w:pPr>
    <w:rPr>
      <w:rFonts w:ascii="Arial" w:hAnsi="Arial"/>
      <w:kern w:val="28"/>
      <w:sz w:val="24"/>
    </w:rPr>
  </w:style>
  <w:style w:type="paragraph" w:customStyle="1" w:styleId="Liste1">
    <w:name w:val="Liste1"/>
    <w:basedOn w:val="Normalindented0"/>
    <w:pPr>
      <w:numPr>
        <w:numId w:val="9"/>
      </w:numPr>
    </w:pPr>
  </w:style>
  <w:style w:type="paragraph" w:customStyle="1" w:styleId="Normalindented0">
    <w:name w:val="Normal indented"/>
    <w:basedOn w:val="berschrift1"/>
    <w:pPr>
      <w:numPr>
        <w:numId w:val="0"/>
      </w:numPr>
      <w:ind w:left="720"/>
      <w:jc w:val="left"/>
    </w:pPr>
    <w:rPr>
      <w:rFonts w:ascii="Arial" w:hAnsi="Arial"/>
      <w:b w:val="0"/>
      <w:sz w:val="24"/>
    </w:rPr>
  </w:style>
  <w:style w:type="paragraph" w:customStyle="1" w:styleId="bullet">
    <w:name w:val="bullet"/>
    <w:basedOn w:val="Normalindented0"/>
    <w:pPr>
      <w:numPr>
        <w:numId w:val="10"/>
      </w:numPr>
    </w:pPr>
  </w:style>
  <w:style w:type="character" w:customStyle="1" w:styleId="berschrift4Zchn">
    <w:name w:val="Überschrift 4 Zchn"/>
    <w:link w:val="berschrift4"/>
    <w:uiPriority w:val="9"/>
    <w:rsid w:val="007521F0"/>
    <w:rPr>
      <w:rFonts w:ascii="Arial" w:hAnsi="Arial"/>
    </w:rPr>
  </w:style>
  <w:style w:type="character" w:styleId="Hyperlink">
    <w:name w:val="Hyperlink"/>
    <w:uiPriority w:val="99"/>
    <w:unhideWhenUsed/>
    <w:rsid w:val="006A5C8F"/>
    <w:rPr>
      <w:color w:val="0000FF"/>
      <w:u w:val="single"/>
    </w:rPr>
  </w:style>
  <w:style w:type="character" w:customStyle="1" w:styleId="FuzeileZchn">
    <w:name w:val="Fußzeile Zchn"/>
    <w:link w:val="Fuzeile"/>
    <w:rsid w:val="00E77BE4"/>
    <w:rPr>
      <w:kern w:val="20"/>
      <w:sz w:val="16"/>
      <w:lang w:val="en-US" w:eastAsia="en-US"/>
    </w:rPr>
  </w:style>
  <w:style w:type="table" w:styleId="Tabellenraster">
    <w:name w:val="Table Grid"/>
    <w:basedOn w:val="NormaleTabelle"/>
    <w:rsid w:val="00914C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therTableHeaderZchn">
    <w:name w:val="Other Table Header Zchn"/>
    <w:link w:val="OtherTableHeader"/>
    <w:rsid w:val="00D90D37"/>
    <w:rPr>
      <w:b/>
      <w:kern w:val="20"/>
      <w:sz w:val="18"/>
      <w:lang w:val="en-US" w:eastAsia="en-US"/>
    </w:rPr>
  </w:style>
  <w:style w:type="character" w:customStyle="1" w:styleId="OtherTableBodyZchn">
    <w:name w:val="Other Table Body Zchn"/>
    <w:link w:val="OtherTableBody"/>
    <w:rsid w:val="00D90D37"/>
    <w:rPr>
      <w:kern w:val="20"/>
      <w:sz w:val="18"/>
      <w:lang w:val="en-US" w:eastAsia="en-US"/>
    </w:rPr>
  </w:style>
  <w:style w:type="character" w:customStyle="1" w:styleId="OtherTableCaptionZchn">
    <w:name w:val="Other Table Caption Zchn"/>
    <w:link w:val="OtherTableCaption"/>
    <w:rsid w:val="00D90D37"/>
    <w:rPr>
      <w:kern w:val="20"/>
      <w:lang w:val="en-US" w:eastAsia="en-US"/>
    </w:rPr>
  </w:style>
  <w:style w:type="character" w:customStyle="1" w:styleId="berschrift1Zchn">
    <w:name w:val="Überschrift 1 Zchn"/>
    <w:link w:val="berschrift1"/>
    <w:uiPriority w:val="9"/>
    <w:rsid w:val="00D90D37"/>
    <w:rPr>
      <w:b/>
      <w:kern w:val="28"/>
      <w:sz w:val="72"/>
      <w:lang w:val="en-US" w:eastAsia="en-US"/>
    </w:rPr>
  </w:style>
  <w:style w:type="character" w:customStyle="1" w:styleId="berschrift2Zchn">
    <w:name w:val="Überschrift 2 Zchn"/>
    <w:link w:val="berschrift2"/>
    <w:uiPriority w:val="9"/>
    <w:rsid w:val="00D90D37"/>
    <w:rPr>
      <w:rFonts w:ascii="Arial" w:hAnsi="Arial"/>
      <w:b/>
      <w:caps/>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Z:\Word\HL7\Standard\V231\Mbrballotfinal\HL73.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24492A-4181-497D-ADDE-E097F8449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HL73</Template>
  <TotalTime>0</TotalTime>
  <Pages>302</Pages>
  <Words>68277</Words>
  <Characters>430146</Characters>
  <Application>Microsoft Office Word</Application>
  <DocSecurity>0</DocSecurity>
  <Lines>3584</Lines>
  <Paragraphs>994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HL7 V2.7 Appendix A - Data Definition Tables</vt:lpstr>
      <vt:lpstr>HL7 V2.7 Appendix A - Data Definition Tables</vt:lpstr>
    </vt:vector>
  </TitlesOfParts>
  <Company>Microsoft</Company>
  <LinksUpToDate>false</LinksUpToDate>
  <CharactersWithSpaces>497429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V2.7 Appendix A - Data Definition Tables</dc:title>
  <dc:subject>Data Definition Tables</dc:subject>
  <dc:creator>Frank Oemig</dc:creator>
  <cp:keywords/>
  <cp:lastModifiedBy>Frank Oemig</cp:lastModifiedBy>
  <cp:revision>3</cp:revision>
  <cp:lastPrinted>2014-02-07T14:52:00Z</cp:lastPrinted>
  <dcterms:created xsi:type="dcterms:W3CDTF">2021-07-02T08:21:00Z</dcterms:created>
  <dcterms:modified xsi:type="dcterms:W3CDTF">2021-07-02T08:26:00Z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July</vt:lpwstr>
  </property>
  <property fmtid="{D5CDD505-2E9C-101B-9397-08002B2CF9AE}" pid="3" name="release_year">
    <vt:lpwstr>2021</vt:lpwstr>
  </property>
  <property fmtid="{D5CDD505-2E9C-101B-9397-08002B2CF9AE}" pid="4" name="release_version">
    <vt:lpwstr>2.9</vt:lpwstr>
  </property>
  <property fmtid="{D5CDD505-2E9C-101B-9397-08002B2CF9AE}" pid="5" name="fo_checked">
    <vt:filetime>2021-07-02T10:00:00Z</vt:filetime>
  </property>
  <property fmtid="{D5CDD505-2E9C-101B-9397-08002B2CF9AE}" pid="6" name="release_status">
    <vt:lpwstr>Normative Publication (Technical Correction)</vt:lpwstr>
  </property>
</Properties>
</file>